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4238" w:rsidRPr="00E06734" w:rsidRDefault="00BC2C92">
      <w:pPr>
        <w:pStyle w:val="Title"/>
        <w:rPr>
          <w:b/>
          <w:bCs/>
          <w:sz w:val="36"/>
          <w:szCs w:val="36"/>
        </w:rPr>
      </w:pPr>
      <w:sdt>
        <w:sdtPr>
          <w:rPr>
            <w:b/>
            <w:bCs/>
            <w:sz w:val="36"/>
            <w:szCs w:val="36"/>
          </w:rPr>
          <w:alias w:val="Title"/>
          <w:tag w:val=""/>
          <w:id w:val="726351117"/>
          <w:placeholder>
            <w:docPart w:val="01504A59D0B9E846B6479BEE42C2F08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06734" w:rsidRPr="00E06734">
            <w:rPr>
              <w:b/>
              <w:bCs/>
              <w:sz w:val="36"/>
              <w:szCs w:val="36"/>
            </w:rPr>
            <w:t>Twitter Sentimental Analysis using Scala</w:t>
          </w:r>
        </w:sdtContent>
      </w:sdt>
    </w:p>
    <w:p w:rsidR="00634238" w:rsidRPr="00D04C8C" w:rsidRDefault="00952933">
      <w:pPr>
        <w:pStyle w:val="Title2"/>
        <w:rPr>
          <w:lang w:val="pt-BR"/>
        </w:rPr>
      </w:pPr>
      <w:r w:rsidRPr="00D04C8C">
        <w:rPr>
          <w:lang w:val="pt-BR"/>
        </w:rPr>
        <w:t>Nicolaas Ruberg, Marco Acerbis</w:t>
      </w:r>
    </w:p>
    <w:p w:rsidR="00634238" w:rsidRDefault="00511AE4">
      <w:pPr>
        <w:pStyle w:val="Title2"/>
      </w:pPr>
      <w:r>
        <w:t>Languages and Algorithms for Artificial Intelligence</w:t>
      </w:r>
      <w:r w:rsidR="00EA5247">
        <w:t xml:space="preserve"> (91251)</w:t>
      </w:r>
      <w:r>
        <w:br/>
      </w:r>
      <w:r w:rsidR="00952933">
        <w:t>Exam Session Summer 2020</w:t>
      </w:r>
    </w:p>
    <w:p w:rsidR="00634238" w:rsidRDefault="00D4211C">
      <w:r>
        <w:t xml:space="preserve">Prof. Gianluigi </w:t>
      </w:r>
      <w:proofErr w:type="spellStart"/>
      <w:r>
        <w:t>Zavattaro</w:t>
      </w:r>
      <w:proofErr w:type="spellEnd"/>
    </w:p>
    <w:p w:rsidR="00634238" w:rsidRDefault="00B10BD7">
      <w: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4238" w:rsidRDefault="00634238" w:rsidP="00987E94">
          <w:pPr>
            <w:pStyle w:val="TOCHeading"/>
            <w:jc w:val="left"/>
          </w:pPr>
        </w:p>
        <w:p w:rsidR="00357EE1" w:rsidRDefault="00B10BD7">
          <w:pPr>
            <w:pStyle w:val="TOC1"/>
            <w:tabs>
              <w:tab w:val="right" w:leader="dot" w:pos="9350"/>
            </w:tabs>
            <w:rPr>
              <w:noProof/>
              <w:kern w:val="0"/>
              <w:lang w:val="en-BR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3711" w:history="1">
            <w:r w:rsidR="00357EE1" w:rsidRPr="009E7524">
              <w:rPr>
                <w:rStyle w:val="Hyperlink"/>
                <w:noProof/>
              </w:rPr>
              <w:t>Abstract</w:t>
            </w:r>
            <w:r w:rsidR="00357EE1">
              <w:rPr>
                <w:noProof/>
                <w:webHidden/>
              </w:rPr>
              <w:tab/>
            </w:r>
            <w:r w:rsidR="00357EE1">
              <w:rPr>
                <w:noProof/>
                <w:webHidden/>
              </w:rPr>
              <w:fldChar w:fldCharType="begin"/>
            </w:r>
            <w:r w:rsidR="00357EE1">
              <w:rPr>
                <w:noProof/>
                <w:webHidden/>
              </w:rPr>
              <w:instrText xml:space="preserve"> PAGEREF _Toc45263711 \h </w:instrText>
            </w:r>
            <w:r w:rsidR="00357EE1">
              <w:rPr>
                <w:noProof/>
                <w:webHidden/>
              </w:rPr>
            </w:r>
            <w:r w:rsidR="00357EE1">
              <w:rPr>
                <w:noProof/>
                <w:webHidden/>
              </w:rPr>
              <w:fldChar w:fldCharType="separate"/>
            </w:r>
            <w:r w:rsidR="00357EE1">
              <w:rPr>
                <w:noProof/>
                <w:webHidden/>
              </w:rPr>
              <w:t>3</w:t>
            </w:r>
            <w:r w:rsidR="00357EE1">
              <w:rPr>
                <w:noProof/>
                <w:webHidden/>
              </w:rPr>
              <w:fldChar w:fldCharType="end"/>
            </w:r>
          </w:hyperlink>
        </w:p>
        <w:p w:rsidR="00357EE1" w:rsidRDefault="00BC2C92">
          <w:pPr>
            <w:pStyle w:val="TOC1"/>
            <w:tabs>
              <w:tab w:val="right" w:leader="dot" w:pos="9350"/>
            </w:tabs>
            <w:rPr>
              <w:noProof/>
              <w:kern w:val="0"/>
              <w:lang w:val="en-BR" w:eastAsia="en-US"/>
            </w:rPr>
          </w:pPr>
          <w:hyperlink w:anchor="_Toc45263712" w:history="1">
            <w:r w:rsidR="00357EE1" w:rsidRPr="009E7524">
              <w:rPr>
                <w:rStyle w:val="Hyperlink"/>
                <w:noProof/>
              </w:rPr>
              <w:t>Twitter Sentimental Analysis using Scala</w:t>
            </w:r>
            <w:r w:rsidR="00357EE1">
              <w:rPr>
                <w:noProof/>
                <w:webHidden/>
              </w:rPr>
              <w:tab/>
            </w:r>
            <w:r w:rsidR="00357EE1">
              <w:rPr>
                <w:noProof/>
                <w:webHidden/>
              </w:rPr>
              <w:fldChar w:fldCharType="begin"/>
            </w:r>
            <w:r w:rsidR="00357EE1">
              <w:rPr>
                <w:noProof/>
                <w:webHidden/>
              </w:rPr>
              <w:instrText xml:space="preserve"> PAGEREF _Toc45263712 \h </w:instrText>
            </w:r>
            <w:r w:rsidR="00357EE1">
              <w:rPr>
                <w:noProof/>
                <w:webHidden/>
              </w:rPr>
            </w:r>
            <w:r w:rsidR="00357EE1">
              <w:rPr>
                <w:noProof/>
                <w:webHidden/>
              </w:rPr>
              <w:fldChar w:fldCharType="separate"/>
            </w:r>
            <w:r w:rsidR="00357EE1">
              <w:rPr>
                <w:noProof/>
                <w:webHidden/>
              </w:rPr>
              <w:t>4</w:t>
            </w:r>
            <w:r w:rsidR="00357EE1">
              <w:rPr>
                <w:noProof/>
                <w:webHidden/>
              </w:rPr>
              <w:fldChar w:fldCharType="end"/>
            </w:r>
          </w:hyperlink>
        </w:p>
        <w:p w:rsidR="00357EE1" w:rsidRDefault="00BC2C92">
          <w:pPr>
            <w:pStyle w:val="TOC1"/>
            <w:tabs>
              <w:tab w:val="right" w:leader="dot" w:pos="9350"/>
            </w:tabs>
            <w:rPr>
              <w:noProof/>
              <w:kern w:val="0"/>
              <w:lang w:val="en-BR" w:eastAsia="en-US"/>
            </w:rPr>
          </w:pPr>
          <w:hyperlink w:anchor="_Toc45263713" w:history="1">
            <w:r w:rsidR="00357EE1" w:rsidRPr="009E7524">
              <w:rPr>
                <w:rStyle w:val="Hyperlink"/>
                <w:noProof/>
              </w:rPr>
              <w:t>Sentiment Analysis</w:t>
            </w:r>
            <w:r w:rsidR="00357EE1">
              <w:rPr>
                <w:noProof/>
                <w:webHidden/>
              </w:rPr>
              <w:tab/>
            </w:r>
            <w:r w:rsidR="00357EE1">
              <w:rPr>
                <w:noProof/>
                <w:webHidden/>
              </w:rPr>
              <w:fldChar w:fldCharType="begin"/>
            </w:r>
            <w:r w:rsidR="00357EE1">
              <w:rPr>
                <w:noProof/>
                <w:webHidden/>
              </w:rPr>
              <w:instrText xml:space="preserve"> PAGEREF _Toc45263713 \h </w:instrText>
            </w:r>
            <w:r w:rsidR="00357EE1">
              <w:rPr>
                <w:noProof/>
                <w:webHidden/>
              </w:rPr>
            </w:r>
            <w:r w:rsidR="00357EE1">
              <w:rPr>
                <w:noProof/>
                <w:webHidden/>
              </w:rPr>
              <w:fldChar w:fldCharType="separate"/>
            </w:r>
            <w:r w:rsidR="00357EE1">
              <w:rPr>
                <w:noProof/>
                <w:webHidden/>
              </w:rPr>
              <w:t>4</w:t>
            </w:r>
            <w:r w:rsidR="00357EE1">
              <w:rPr>
                <w:noProof/>
                <w:webHidden/>
              </w:rPr>
              <w:fldChar w:fldCharType="end"/>
            </w:r>
          </w:hyperlink>
        </w:p>
        <w:p w:rsidR="00357EE1" w:rsidRDefault="00BC2C92">
          <w:pPr>
            <w:pStyle w:val="TOC1"/>
            <w:tabs>
              <w:tab w:val="right" w:leader="dot" w:pos="9350"/>
            </w:tabs>
            <w:rPr>
              <w:noProof/>
              <w:kern w:val="0"/>
              <w:lang w:val="en-BR" w:eastAsia="en-US"/>
            </w:rPr>
          </w:pPr>
          <w:hyperlink w:anchor="_Toc45263714" w:history="1">
            <w:r w:rsidR="00357EE1" w:rsidRPr="009E7524">
              <w:rPr>
                <w:rStyle w:val="Hyperlink"/>
                <w:noProof/>
              </w:rPr>
              <w:t>Experiment Description</w:t>
            </w:r>
            <w:r w:rsidR="00357EE1">
              <w:rPr>
                <w:noProof/>
                <w:webHidden/>
              </w:rPr>
              <w:tab/>
            </w:r>
            <w:r w:rsidR="00357EE1">
              <w:rPr>
                <w:noProof/>
                <w:webHidden/>
              </w:rPr>
              <w:fldChar w:fldCharType="begin"/>
            </w:r>
            <w:r w:rsidR="00357EE1">
              <w:rPr>
                <w:noProof/>
                <w:webHidden/>
              </w:rPr>
              <w:instrText xml:space="preserve"> PAGEREF _Toc45263714 \h </w:instrText>
            </w:r>
            <w:r w:rsidR="00357EE1">
              <w:rPr>
                <w:noProof/>
                <w:webHidden/>
              </w:rPr>
            </w:r>
            <w:r w:rsidR="00357EE1">
              <w:rPr>
                <w:noProof/>
                <w:webHidden/>
              </w:rPr>
              <w:fldChar w:fldCharType="separate"/>
            </w:r>
            <w:r w:rsidR="00357EE1">
              <w:rPr>
                <w:noProof/>
                <w:webHidden/>
              </w:rPr>
              <w:t>5</w:t>
            </w:r>
            <w:r w:rsidR="00357EE1">
              <w:rPr>
                <w:noProof/>
                <w:webHidden/>
              </w:rPr>
              <w:fldChar w:fldCharType="end"/>
            </w:r>
          </w:hyperlink>
        </w:p>
        <w:p w:rsidR="00357EE1" w:rsidRDefault="00BC2C92">
          <w:pPr>
            <w:pStyle w:val="TOC1"/>
            <w:tabs>
              <w:tab w:val="right" w:leader="dot" w:pos="9350"/>
            </w:tabs>
            <w:rPr>
              <w:noProof/>
              <w:kern w:val="0"/>
              <w:lang w:val="en-BR" w:eastAsia="en-US"/>
            </w:rPr>
          </w:pPr>
          <w:hyperlink w:anchor="_Toc45263715" w:history="1">
            <w:r w:rsidR="00357EE1" w:rsidRPr="009E7524">
              <w:rPr>
                <w:rStyle w:val="Hyperlink"/>
                <w:noProof/>
              </w:rPr>
              <w:t>Experiment Setup</w:t>
            </w:r>
            <w:r w:rsidR="00357EE1">
              <w:rPr>
                <w:noProof/>
                <w:webHidden/>
              </w:rPr>
              <w:tab/>
            </w:r>
            <w:r w:rsidR="00357EE1">
              <w:rPr>
                <w:noProof/>
                <w:webHidden/>
              </w:rPr>
              <w:fldChar w:fldCharType="begin"/>
            </w:r>
            <w:r w:rsidR="00357EE1">
              <w:rPr>
                <w:noProof/>
                <w:webHidden/>
              </w:rPr>
              <w:instrText xml:space="preserve"> PAGEREF _Toc45263715 \h </w:instrText>
            </w:r>
            <w:r w:rsidR="00357EE1">
              <w:rPr>
                <w:noProof/>
                <w:webHidden/>
              </w:rPr>
            </w:r>
            <w:r w:rsidR="00357EE1">
              <w:rPr>
                <w:noProof/>
                <w:webHidden/>
              </w:rPr>
              <w:fldChar w:fldCharType="separate"/>
            </w:r>
            <w:r w:rsidR="00357EE1">
              <w:rPr>
                <w:noProof/>
                <w:webHidden/>
              </w:rPr>
              <w:t>7</w:t>
            </w:r>
            <w:r w:rsidR="00357EE1">
              <w:rPr>
                <w:noProof/>
                <w:webHidden/>
              </w:rPr>
              <w:fldChar w:fldCharType="end"/>
            </w:r>
          </w:hyperlink>
        </w:p>
        <w:p w:rsidR="00357EE1" w:rsidRDefault="00BC2C92">
          <w:pPr>
            <w:pStyle w:val="TOC1"/>
            <w:tabs>
              <w:tab w:val="right" w:leader="dot" w:pos="9350"/>
            </w:tabs>
            <w:rPr>
              <w:noProof/>
              <w:kern w:val="0"/>
              <w:lang w:val="en-BR" w:eastAsia="en-US"/>
            </w:rPr>
          </w:pPr>
          <w:hyperlink w:anchor="_Toc45263716" w:history="1">
            <w:r w:rsidR="00357EE1" w:rsidRPr="009E7524">
              <w:rPr>
                <w:rStyle w:val="Hyperlink"/>
                <w:noProof/>
              </w:rPr>
              <w:t>Experiment Results</w:t>
            </w:r>
            <w:r w:rsidR="00357EE1">
              <w:rPr>
                <w:noProof/>
                <w:webHidden/>
              </w:rPr>
              <w:tab/>
            </w:r>
            <w:r w:rsidR="00357EE1">
              <w:rPr>
                <w:noProof/>
                <w:webHidden/>
              </w:rPr>
              <w:fldChar w:fldCharType="begin"/>
            </w:r>
            <w:r w:rsidR="00357EE1">
              <w:rPr>
                <w:noProof/>
                <w:webHidden/>
              </w:rPr>
              <w:instrText xml:space="preserve"> PAGEREF _Toc45263716 \h </w:instrText>
            </w:r>
            <w:r w:rsidR="00357EE1">
              <w:rPr>
                <w:noProof/>
                <w:webHidden/>
              </w:rPr>
            </w:r>
            <w:r w:rsidR="00357EE1">
              <w:rPr>
                <w:noProof/>
                <w:webHidden/>
              </w:rPr>
              <w:fldChar w:fldCharType="separate"/>
            </w:r>
            <w:r w:rsidR="00357EE1">
              <w:rPr>
                <w:noProof/>
                <w:webHidden/>
              </w:rPr>
              <w:t>7</w:t>
            </w:r>
            <w:r w:rsidR="00357EE1">
              <w:rPr>
                <w:noProof/>
                <w:webHidden/>
              </w:rPr>
              <w:fldChar w:fldCharType="end"/>
            </w:r>
          </w:hyperlink>
        </w:p>
        <w:p w:rsidR="00357EE1" w:rsidRDefault="00BC2C92">
          <w:pPr>
            <w:pStyle w:val="TOC2"/>
            <w:tabs>
              <w:tab w:val="right" w:leader="dot" w:pos="9350"/>
            </w:tabs>
            <w:rPr>
              <w:noProof/>
              <w:kern w:val="0"/>
              <w:lang w:val="en-BR" w:eastAsia="en-US"/>
            </w:rPr>
          </w:pPr>
          <w:hyperlink w:anchor="_Toc45263717" w:history="1">
            <w:r w:rsidR="00357EE1" w:rsidRPr="009E7524">
              <w:rPr>
                <w:rStyle w:val="Hyperlink"/>
                <w:noProof/>
              </w:rPr>
              <w:t>English Tweets</w:t>
            </w:r>
            <w:r w:rsidR="00357EE1">
              <w:rPr>
                <w:noProof/>
                <w:webHidden/>
              </w:rPr>
              <w:tab/>
            </w:r>
            <w:r w:rsidR="00357EE1">
              <w:rPr>
                <w:noProof/>
                <w:webHidden/>
              </w:rPr>
              <w:fldChar w:fldCharType="begin"/>
            </w:r>
            <w:r w:rsidR="00357EE1">
              <w:rPr>
                <w:noProof/>
                <w:webHidden/>
              </w:rPr>
              <w:instrText xml:space="preserve"> PAGEREF _Toc45263717 \h </w:instrText>
            </w:r>
            <w:r w:rsidR="00357EE1">
              <w:rPr>
                <w:noProof/>
                <w:webHidden/>
              </w:rPr>
            </w:r>
            <w:r w:rsidR="00357EE1">
              <w:rPr>
                <w:noProof/>
                <w:webHidden/>
              </w:rPr>
              <w:fldChar w:fldCharType="separate"/>
            </w:r>
            <w:r w:rsidR="00357EE1">
              <w:rPr>
                <w:noProof/>
                <w:webHidden/>
              </w:rPr>
              <w:t>8</w:t>
            </w:r>
            <w:r w:rsidR="00357EE1">
              <w:rPr>
                <w:noProof/>
                <w:webHidden/>
              </w:rPr>
              <w:fldChar w:fldCharType="end"/>
            </w:r>
          </w:hyperlink>
        </w:p>
        <w:p w:rsidR="00357EE1" w:rsidRDefault="00BC2C92">
          <w:pPr>
            <w:pStyle w:val="TOC2"/>
            <w:tabs>
              <w:tab w:val="right" w:leader="dot" w:pos="9350"/>
            </w:tabs>
            <w:rPr>
              <w:noProof/>
              <w:kern w:val="0"/>
              <w:lang w:val="en-BR" w:eastAsia="en-US"/>
            </w:rPr>
          </w:pPr>
          <w:hyperlink w:anchor="_Toc45263718" w:history="1">
            <w:r w:rsidR="00357EE1" w:rsidRPr="009E7524">
              <w:rPr>
                <w:rStyle w:val="Hyperlink"/>
                <w:noProof/>
              </w:rPr>
              <w:t>Italian tweets</w:t>
            </w:r>
            <w:r w:rsidR="00357EE1">
              <w:rPr>
                <w:noProof/>
                <w:webHidden/>
              </w:rPr>
              <w:tab/>
            </w:r>
            <w:r w:rsidR="00357EE1">
              <w:rPr>
                <w:noProof/>
                <w:webHidden/>
              </w:rPr>
              <w:fldChar w:fldCharType="begin"/>
            </w:r>
            <w:r w:rsidR="00357EE1">
              <w:rPr>
                <w:noProof/>
                <w:webHidden/>
              </w:rPr>
              <w:instrText xml:space="preserve"> PAGEREF _Toc45263718 \h </w:instrText>
            </w:r>
            <w:r w:rsidR="00357EE1">
              <w:rPr>
                <w:noProof/>
                <w:webHidden/>
              </w:rPr>
            </w:r>
            <w:r w:rsidR="00357EE1">
              <w:rPr>
                <w:noProof/>
                <w:webHidden/>
              </w:rPr>
              <w:fldChar w:fldCharType="separate"/>
            </w:r>
            <w:r w:rsidR="00357EE1">
              <w:rPr>
                <w:noProof/>
                <w:webHidden/>
              </w:rPr>
              <w:t>9</w:t>
            </w:r>
            <w:r w:rsidR="00357EE1">
              <w:rPr>
                <w:noProof/>
                <w:webHidden/>
              </w:rPr>
              <w:fldChar w:fldCharType="end"/>
            </w:r>
          </w:hyperlink>
        </w:p>
        <w:p w:rsidR="00357EE1" w:rsidRDefault="00BC2C92">
          <w:pPr>
            <w:pStyle w:val="TOC2"/>
            <w:tabs>
              <w:tab w:val="right" w:leader="dot" w:pos="9350"/>
            </w:tabs>
            <w:rPr>
              <w:noProof/>
              <w:kern w:val="0"/>
              <w:lang w:val="en-BR" w:eastAsia="en-US"/>
            </w:rPr>
          </w:pPr>
          <w:hyperlink w:anchor="_Toc45263719" w:history="1">
            <w:r w:rsidR="00357EE1" w:rsidRPr="009E7524">
              <w:rPr>
                <w:rStyle w:val="Hyperlink"/>
                <w:noProof/>
              </w:rPr>
              <w:t>Portuguese tweets</w:t>
            </w:r>
            <w:r w:rsidR="00357EE1">
              <w:rPr>
                <w:noProof/>
                <w:webHidden/>
              </w:rPr>
              <w:tab/>
            </w:r>
            <w:r w:rsidR="00357EE1">
              <w:rPr>
                <w:noProof/>
                <w:webHidden/>
              </w:rPr>
              <w:fldChar w:fldCharType="begin"/>
            </w:r>
            <w:r w:rsidR="00357EE1">
              <w:rPr>
                <w:noProof/>
                <w:webHidden/>
              </w:rPr>
              <w:instrText xml:space="preserve"> PAGEREF _Toc45263719 \h </w:instrText>
            </w:r>
            <w:r w:rsidR="00357EE1">
              <w:rPr>
                <w:noProof/>
                <w:webHidden/>
              </w:rPr>
            </w:r>
            <w:r w:rsidR="00357EE1">
              <w:rPr>
                <w:noProof/>
                <w:webHidden/>
              </w:rPr>
              <w:fldChar w:fldCharType="separate"/>
            </w:r>
            <w:r w:rsidR="00357EE1">
              <w:rPr>
                <w:noProof/>
                <w:webHidden/>
              </w:rPr>
              <w:t>10</w:t>
            </w:r>
            <w:r w:rsidR="00357EE1">
              <w:rPr>
                <w:noProof/>
                <w:webHidden/>
              </w:rPr>
              <w:fldChar w:fldCharType="end"/>
            </w:r>
          </w:hyperlink>
        </w:p>
        <w:p w:rsidR="00357EE1" w:rsidRDefault="00BC2C92">
          <w:pPr>
            <w:pStyle w:val="TOC1"/>
            <w:tabs>
              <w:tab w:val="right" w:leader="dot" w:pos="9350"/>
            </w:tabs>
            <w:rPr>
              <w:noProof/>
              <w:kern w:val="0"/>
              <w:lang w:val="en-BR" w:eastAsia="en-US"/>
            </w:rPr>
          </w:pPr>
          <w:hyperlink w:anchor="_Toc45263720" w:history="1">
            <w:r w:rsidR="00357EE1" w:rsidRPr="009E7524">
              <w:rPr>
                <w:rStyle w:val="Hyperlink"/>
                <w:noProof/>
              </w:rPr>
              <w:t>Comments</w:t>
            </w:r>
            <w:r w:rsidR="00357EE1">
              <w:rPr>
                <w:noProof/>
                <w:webHidden/>
              </w:rPr>
              <w:tab/>
            </w:r>
            <w:r w:rsidR="00357EE1">
              <w:rPr>
                <w:noProof/>
                <w:webHidden/>
              </w:rPr>
              <w:fldChar w:fldCharType="begin"/>
            </w:r>
            <w:r w:rsidR="00357EE1">
              <w:rPr>
                <w:noProof/>
                <w:webHidden/>
              </w:rPr>
              <w:instrText xml:space="preserve"> PAGEREF _Toc45263720 \h </w:instrText>
            </w:r>
            <w:r w:rsidR="00357EE1">
              <w:rPr>
                <w:noProof/>
                <w:webHidden/>
              </w:rPr>
            </w:r>
            <w:r w:rsidR="00357EE1">
              <w:rPr>
                <w:noProof/>
                <w:webHidden/>
              </w:rPr>
              <w:fldChar w:fldCharType="separate"/>
            </w:r>
            <w:r w:rsidR="00357EE1">
              <w:rPr>
                <w:noProof/>
                <w:webHidden/>
              </w:rPr>
              <w:t>11</w:t>
            </w:r>
            <w:r w:rsidR="00357EE1">
              <w:rPr>
                <w:noProof/>
                <w:webHidden/>
              </w:rPr>
              <w:fldChar w:fldCharType="end"/>
            </w:r>
          </w:hyperlink>
        </w:p>
        <w:p w:rsidR="00357EE1" w:rsidRDefault="00BC2C92">
          <w:pPr>
            <w:pStyle w:val="TOC1"/>
            <w:tabs>
              <w:tab w:val="right" w:leader="dot" w:pos="9350"/>
            </w:tabs>
            <w:rPr>
              <w:noProof/>
              <w:kern w:val="0"/>
              <w:lang w:val="en-BR" w:eastAsia="en-US"/>
            </w:rPr>
          </w:pPr>
          <w:hyperlink w:anchor="_Toc45263721" w:history="1">
            <w:r w:rsidR="00357EE1" w:rsidRPr="009E7524">
              <w:rPr>
                <w:rStyle w:val="Hyperlink"/>
                <w:noProof/>
              </w:rPr>
              <w:t>Conclusions</w:t>
            </w:r>
            <w:r w:rsidR="00357EE1">
              <w:rPr>
                <w:noProof/>
                <w:webHidden/>
              </w:rPr>
              <w:tab/>
            </w:r>
            <w:r w:rsidR="00357EE1">
              <w:rPr>
                <w:noProof/>
                <w:webHidden/>
              </w:rPr>
              <w:fldChar w:fldCharType="begin"/>
            </w:r>
            <w:r w:rsidR="00357EE1">
              <w:rPr>
                <w:noProof/>
                <w:webHidden/>
              </w:rPr>
              <w:instrText xml:space="preserve"> PAGEREF _Toc45263721 \h </w:instrText>
            </w:r>
            <w:r w:rsidR="00357EE1">
              <w:rPr>
                <w:noProof/>
                <w:webHidden/>
              </w:rPr>
            </w:r>
            <w:r w:rsidR="00357EE1">
              <w:rPr>
                <w:noProof/>
                <w:webHidden/>
              </w:rPr>
              <w:fldChar w:fldCharType="separate"/>
            </w:r>
            <w:r w:rsidR="00357EE1">
              <w:rPr>
                <w:noProof/>
                <w:webHidden/>
              </w:rPr>
              <w:t>12</w:t>
            </w:r>
            <w:r w:rsidR="00357EE1">
              <w:rPr>
                <w:noProof/>
                <w:webHidden/>
              </w:rPr>
              <w:fldChar w:fldCharType="end"/>
            </w:r>
          </w:hyperlink>
        </w:p>
        <w:p w:rsidR="00357EE1" w:rsidRDefault="00BC2C92">
          <w:pPr>
            <w:pStyle w:val="TOC1"/>
            <w:tabs>
              <w:tab w:val="right" w:leader="dot" w:pos="9350"/>
            </w:tabs>
            <w:rPr>
              <w:noProof/>
              <w:kern w:val="0"/>
              <w:lang w:val="en-BR" w:eastAsia="en-US"/>
            </w:rPr>
          </w:pPr>
          <w:hyperlink w:anchor="_Toc45263722" w:history="1">
            <w:r w:rsidR="00357EE1" w:rsidRPr="009E7524">
              <w:rPr>
                <w:rStyle w:val="Hyperlink"/>
                <w:noProof/>
              </w:rPr>
              <w:t>Bibliography</w:t>
            </w:r>
            <w:r w:rsidR="00357EE1">
              <w:rPr>
                <w:noProof/>
                <w:webHidden/>
              </w:rPr>
              <w:tab/>
            </w:r>
            <w:r w:rsidR="00357EE1">
              <w:rPr>
                <w:noProof/>
                <w:webHidden/>
              </w:rPr>
              <w:fldChar w:fldCharType="begin"/>
            </w:r>
            <w:r w:rsidR="00357EE1">
              <w:rPr>
                <w:noProof/>
                <w:webHidden/>
              </w:rPr>
              <w:instrText xml:space="preserve"> PAGEREF _Toc45263722 \h </w:instrText>
            </w:r>
            <w:r w:rsidR="00357EE1">
              <w:rPr>
                <w:noProof/>
                <w:webHidden/>
              </w:rPr>
            </w:r>
            <w:r w:rsidR="00357EE1">
              <w:rPr>
                <w:noProof/>
                <w:webHidden/>
              </w:rPr>
              <w:fldChar w:fldCharType="separate"/>
            </w:r>
            <w:r w:rsidR="00357EE1">
              <w:rPr>
                <w:noProof/>
                <w:webHidden/>
              </w:rPr>
              <w:t>14</w:t>
            </w:r>
            <w:r w:rsidR="00357EE1">
              <w:rPr>
                <w:noProof/>
                <w:webHidden/>
              </w:rPr>
              <w:fldChar w:fldCharType="end"/>
            </w:r>
          </w:hyperlink>
        </w:p>
        <w:p w:rsidR="00634238" w:rsidRDefault="00B10BD7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34238" w:rsidRDefault="00B10BD7">
      <w:pPr>
        <w:pStyle w:val="SectionTitle"/>
      </w:pPr>
      <w:bookmarkStart w:id="0" w:name="_Toc45263711"/>
      <w:r>
        <w:lastRenderedPageBreak/>
        <w:t>Abstract</w:t>
      </w:r>
      <w:bookmarkEnd w:id="0"/>
    </w:p>
    <w:p w:rsidR="00D4211C" w:rsidRDefault="00952933" w:rsidP="00795741">
      <w:pPr>
        <w:pStyle w:val="NoSpacing"/>
        <w:ind w:firstLine="720"/>
      </w:pPr>
      <w:r>
        <w:t xml:space="preserve">This work </w:t>
      </w:r>
      <w:r w:rsidR="00795741">
        <w:t>presents a simple example to assess a Scala implementation running on a</w:t>
      </w:r>
      <w:r w:rsidR="00D4211C">
        <w:t>n</w:t>
      </w:r>
      <w:r w:rsidR="00795741">
        <w:t xml:space="preserve"> Amazon cluster environment. It also </w:t>
      </w:r>
      <w:r>
        <w:t xml:space="preserve">introduces </w:t>
      </w:r>
      <w:r w:rsidR="00D4211C">
        <w:t>some basic</w:t>
      </w:r>
      <w:r w:rsidR="00795741">
        <w:t xml:space="preserve"> </w:t>
      </w:r>
      <w:r>
        <w:t xml:space="preserve">techniques of sentimental analysis over tweets. </w:t>
      </w:r>
    </w:p>
    <w:p w:rsidR="00795741" w:rsidRDefault="00D4211C" w:rsidP="00795741">
      <w:pPr>
        <w:pStyle w:val="NoSpacing"/>
        <w:ind w:firstLine="720"/>
      </w:pPr>
      <w:r>
        <w:t xml:space="preserve">One of these techniques consists </w:t>
      </w:r>
      <w:r w:rsidR="00BB327B">
        <w:t>of</w:t>
      </w:r>
      <w:r>
        <w:t xml:space="preserve"> the </w:t>
      </w:r>
      <w:r w:rsidR="006E3CE8">
        <w:t xml:space="preserve">use </w:t>
      </w:r>
      <w:r w:rsidR="00BB327B">
        <w:t xml:space="preserve">of </w:t>
      </w:r>
      <w:r w:rsidR="006E3CE8">
        <w:t>a list of words that express positive, negative</w:t>
      </w:r>
      <w:r w:rsidR="00BB327B">
        <w:t>,</w:t>
      </w:r>
      <w:r w:rsidR="006E3CE8">
        <w:t xml:space="preserve"> or neutral concepts. </w:t>
      </w:r>
      <w:r w:rsidR="00795741">
        <w:t>And b</w:t>
      </w:r>
      <w:r w:rsidR="006E3CE8">
        <w:t>ased on these words</w:t>
      </w:r>
      <w:r w:rsidR="00BB327B">
        <w:t>,</w:t>
      </w:r>
      <w:r w:rsidR="006E3CE8">
        <w:t xml:space="preserve"> we compute the sentiment of a tweet.</w:t>
      </w:r>
      <w:r w:rsidR="00795741">
        <w:t xml:space="preserve"> </w:t>
      </w:r>
      <w:r w:rsidR="006E3CE8">
        <w:t xml:space="preserve"> </w:t>
      </w:r>
    </w:p>
    <w:p w:rsidR="00634238" w:rsidRDefault="00D4211C" w:rsidP="00795741">
      <w:pPr>
        <w:pStyle w:val="NoSpacing"/>
        <w:ind w:firstLine="720"/>
      </w:pPr>
      <w:r>
        <w:t>In our experiment, w</w:t>
      </w:r>
      <w:r w:rsidR="00795741">
        <w:t xml:space="preserve">e </w:t>
      </w:r>
      <w:r>
        <w:t xml:space="preserve">looked for tweets that would contain the word </w:t>
      </w:r>
      <w:r w:rsidR="00B31E24">
        <w:t>“</w:t>
      </w:r>
      <w:r>
        <w:t>COVID</w:t>
      </w:r>
      <w:r w:rsidR="00B31E24">
        <w:t>”</w:t>
      </w:r>
      <w:r>
        <w:t xml:space="preserve"> and </w:t>
      </w:r>
      <w:r w:rsidR="00795741">
        <w:t xml:space="preserve">provided </w:t>
      </w:r>
      <w:r>
        <w:t xml:space="preserve">the sentiment </w:t>
      </w:r>
      <w:r w:rsidR="00795741">
        <w:t xml:space="preserve">analysis </w:t>
      </w:r>
      <w:r>
        <w:t xml:space="preserve">of this set of tweets </w:t>
      </w:r>
      <w:r w:rsidR="00795741">
        <w:t xml:space="preserve">for </w:t>
      </w:r>
      <w:r>
        <w:t xml:space="preserve">the </w:t>
      </w:r>
      <w:r w:rsidR="00795741">
        <w:t>English, Italian</w:t>
      </w:r>
      <w:r w:rsidR="00BB327B">
        <w:t>,</w:t>
      </w:r>
      <w:r w:rsidR="00795741">
        <w:t xml:space="preserve"> and Portuguese </w:t>
      </w:r>
      <w:r>
        <w:t>Languages</w:t>
      </w:r>
      <w:r w:rsidR="00795741">
        <w:t>.</w:t>
      </w:r>
      <w:r>
        <w:t xml:space="preserve"> </w:t>
      </w:r>
    </w:p>
    <w:p w:rsidR="00795741" w:rsidRDefault="00795741" w:rsidP="00795741">
      <w:pPr>
        <w:pStyle w:val="NoSpacing"/>
        <w:ind w:firstLine="720"/>
      </w:pPr>
      <w:r>
        <w:t>Our implementation was developed in Scala, using Apache Spark</w:t>
      </w:r>
      <w:r w:rsidR="00BB327B">
        <w:t>,</w:t>
      </w:r>
      <w:r>
        <w:t xml:space="preserve"> and deployed in </w:t>
      </w:r>
      <w:r w:rsidR="00D4211C">
        <w:t>an Amazon</w:t>
      </w:r>
      <w:r>
        <w:t xml:space="preserve"> EMR cluster.</w:t>
      </w:r>
    </w:p>
    <w:p w:rsidR="00795741" w:rsidRDefault="00795741">
      <w:pPr>
        <w:pStyle w:val="NoSpacing"/>
      </w:pPr>
    </w:p>
    <w:p w:rsidR="00634238" w:rsidRDefault="00B10BD7">
      <w:r>
        <w:rPr>
          <w:rStyle w:val="Emphasis"/>
        </w:rPr>
        <w:t>Keywords</w:t>
      </w:r>
      <w:r>
        <w:t xml:space="preserve">:  </w:t>
      </w:r>
      <w:r w:rsidR="006E3CE8">
        <w:t>Scala, Sentimental, Twitter, languages</w:t>
      </w:r>
    </w:p>
    <w:bookmarkStart w:id="1" w:name="_Toc45263712"/>
    <w:p w:rsidR="00634238" w:rsidRDefault="00BC2C92">
      <w:pPr>
        <w:pStyle w:val="SectionTitle"/>
      </w:pPr>
      <w:sdt>
        <w:sdtPr>
          <w:alias w:val="Title"/>
          <w:tag w:val=""/>
          <w:id w:val="-1756435886"/>
          <w:placeholder>
            <w:docPart w:val="C285B4DD8D89F446BA82BE5676EE95E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06734">
            <w:t>Twitter Sentimental Analysis using Scala</w:t>
          </w:r>
        </w:sdtContent>
      </w:sdt>
      <w:bookmarkEnd w:id="1"/>
    </w:p>
    <w:p w:rsidR="00634238" w:rsidRDefault="00D4211C">
      <w:bookmarkStart w:id="2" w:name="OLE_LINK2"/>
      <w:r w:rsidRPr="00D4211C">
        <w:t xml:space="preserve">In this </w:t>
      </w:r>
      <w:r w:rsidR="00043502">
        <w:t>work</w:t>
      </w:r>
      <w:r w:rsidRPr="00D4211C">
        <w:t xml:space="preserve">, we aim to summarize online opinions </w:t>
      </w:r>
      <w:r w:rsidR="00043502">
        <w:t>on Twitter</w:t>
      </w:r>
      <w:r w:rsidR="00BB327B">
        <w:t>,</w:t>
      </w:r>
      <w:r w:rsidR="00EA5247">
        <w:t xml:space="preserve"> exploring the MapReduce features of Scala in a cluster environment. To explore Twitter, we </w:t>
      </w:r>
      <w:r w:rsidR="00043502">
        <w:t>look for a concept (e.g.</w:t>
      </w:r>
      <w:r w:rsidR="00BB327B">
        <w:t>,</w:t>
      </w:r>
      <w:r w:rsidR="00043502">
        <w:t xml:space="preserve"> COVID, Trump, Democracy)</w:t>
      </w:r>
      <w:r w:rsidRPr="00D4211C">
        <w:t xml:space="preserve">, we mine </w:t>
      </w:r>
      <w:r w:rsidR="00043502">
        <w:t>t</w:t>
      </w:r>
      <w:r w:rsidRPr="00D4211C">
        <w:t xml:space="preserve">opics </w:t>
      </w:r>
      <w:r w:rsidR="00043502">
        <w:t>where</w:t>
      </w:r>
      <w:r w:rsidRPr="00D4211C">
        <w:t xml:space="preserve"> </w:t>
      </w:r>
      <w:r w:rsidR="00043502">
        <w:t>users</w:t>
      </w:r>
      <w:r w:rsidRPr="00D4211C">
        <w:t xml:space="preserve"> have expressed their opinions and determine whether the </w:t>
      </w:r>
      <w:r w:rsidR="00BB327B">
        <w:t>views</w:t>
      </w:r>
      <w:r w:rsidRPr="00D4211C">
        <w:t xml:space="preserve"> are positive or negative. For </w:t>
      </w:r>
      <w:r w:rsidR="00043502">
        <w:t xml:space="preserve">our </w:t>
      </w:r>
      <w:r w:rsidRPr="00D4211C">
        <w:t xml:space="preserve">summarization, we advocate the quantitative aspect of </w:t>
      </w:r>
      <w:r w:rsidR="00BB327B">
        <w:t>views</w:t>
      </w:r>
      <w:r w:rsidRPr="00D4211C">
        <w:t xml:space="preserve"> </w:t>
      </w:r>
      <w:r w:rsidR="003B681F">
        <w:t>based on the identification of word sentiment in the tweet.</w:t>
      </w:r>
    </w:p>
    <w:p w:rsidR="0037415F" w:rsidRDefault="0037415F" w:rsidP="0037415F">
      <w:pPr>
        <w:pStyle w:val="Heading1"/>
      </w:pPr>
      <w:bookmarkStart w:id="3" w:name="_Toc45263713"/>
      <w:bookmarkEnd w:id="2"/>
      <w:r>
        <w:t>Sentiment Analysis</w:t>
      </w:r>
      <w:bookmarkEnd w:id="3"/>
    </w:p>
    <w:p w:rsidR="0037415F" w:rsidRPr="00E06734" w:rsidRDefault="0037415F" w:rsidP="00E06734">
      <w:r w:rsidRPr="00E06734">
        <w:t xml:space="preserve">Sentiment analysis refers to </w:t>
      </w:r>
      <w:r w:rsidR="00560D13" w:rsidRPr="00E06734">
        <w:t>analyzing</w:t>
      </w:r>
      <w:r w:rsidRPr="00E06734">
        <w:t xml:space="preserve"> an opinion or </w:t>
      </w:r>
      <w:r w:rsidR="00BB327B">
        <w:t>feeling</w:t>
      </w:r>
      <w:r w:rsidRPr="00E06734">
        <w:t xml:space="preserve"> about something using data like text or images. </w:t>
      </w:r>
      <w:r w:rsidR="00EA5247">
        <w:t xml:space="preserve">It is </w:t>
      </w:r>
      <w:r w:rsidR="00BB327B">
        <w:t>a valuable</w:t>
      </w:r>
      <w:r w:rsidR="00EA5247">
        <w:t xml:space="preserve"> tool to</w:t>
      </w:r>
      <w:r w:rsidRPr="00E06734">
        <w:t xml:space="preserve"> help companies in their decision-making process. For instance, if public sentiment towards a product is not so good, a company may try to modify the product or stop the production altogether </w:t>
      </w:r>
      <w:r w:rsidR="00BB327B">
        <w:t>to</w:t>
      </w:r>
      <w:r w:rsidRPr="00E06734">
        <w:t xml:space="preserve"> avoid any losses</w:t>
      </w:r>
      <w:sdt>
        <w:sdtPr>
          <w:id w:val="-1457319981"/>
          <w:citation/>
        </w:sdtPr>
        <w:sdtEndPr/>
        <w:sdtContent>
          <w:r w:rsidR="009F47CD" w:rsidRPr="00E06734">
            <w:fldChar w:fldCharType="begin"/>
          </w:r>
          <w:r w:rsidR="009F47CD" w:rsidRPr="00E06734">
            <w:instrText xml:space="preserve"> CITATION Rai19 \l 1033 </w:instrText>
          </w:r>
          <w:r w:rsidR="009F47CD" w:rsidRPr="00E06734">
            <w:fldChar w:fldCharType="separate"/>
          </w:r>
          <w:r w:rsidR="00423881">
            <w:rPr>
              <w:noProof/>
            </w:rPr>
            <w:t xml:space="preserve"> (Gauthan, 2019)</w:t>
          </w:r>
          <w:r w:rsidR="009F47CD" w:rsidRPr="00E06734">
            <w:fldChar w:fldCharType="end"/>
          </w:r>
        </w:sdtContent>
      </w:sdt>
      <w:r w:rsidRPr="00E06734">
        <w:t>.</w:t>
      </w:r>
      <w:r w:rsidR="00BB327B">
        <w:t xml:space="preserve"> </w:t>
      </w:r>
      <w:r w:rsidR="009A6362" w:rsidRPr="00E06734">
        <w:t>W</w:t>
      </w:r>
      <w:r w:rsidRPr="00E06734">
        <w:t xml:space="preserve">ith more and more people joining social media platforms, websites like Facebook and Twitter </w:t>
      </w:r>
      <w:r w:rsidR="009A6362" w:rsidRPr="00E06734">
        <w:t>are good sources of</w:t>
      </w:r>
      <w:r w:rsidRPr="00E06734">
        <w:t xml:space="preserve"> public sentiment.</w:t>
      </w:r>
    </w:p>
    <w:p w:rsidR="0037415F" w:rsidRPr="00E06734" w:rsidRDefault="009A6362" w:rsidP="00E06734">
      <w:r w:rsidRPr="00E06734">
        <w:t xml:space="preserve">The basic idea behind the sentiment analysis consists </w:t>
      </w:r>
      <w:r w:rsidR="00BB327B">
        <w:t>of</w:t>
      </w:r>
      <w:r w:rsidRPr="00E06734">
        <w:t xml:space="preserve"> identifying a score (positive, negative</w:t>
      </w:r>
      <w:r w:rsidR="00BB327B">
        <w:t>,</w:t>
      </w:r>
      <w:r w:rsidRPr="00E06734">
        <w:t xml:space="preserve"> or neutral) for a post or publications. For the Twitter platform, the tweets are posts</w:t>
      </w:r>
      <w:r w:rsidR="00BB327B">
        <w:t>,</w:t>
      </w:r>
      <w:r w:rsidRPr="00E06734">
        <w:t xml:space="preserve"> and likewise, a </w:t>
      </w:r>
      <w:r w:rsidR="00BB327B">
        <w:t xml:space="preserve">sentimental </w:t>
      </w:r>
      <w:r w:rsidRPr="00E06734">
        <w:t xml:space="preserve">score </w:t>
      </w:r>
      <w:r w:rsidR="00BB327B">
        <w:t>is assigned</w:t>
      </w:r>
      <w:r w:rsidR="0037415F" w:rsidRPr="00E06734">
        <w:t>.</w:t>
      </w:r>
    </w:p>
    <w:p w:rsidR="0021422E" w:rsidRDefault="0021422E" w:rsidP="0021422E">
      <w:r>
        <w:t xml:space="preserve">There are several Positive and Negative words Databases available such as </w:t>
      </w:r>
      <w:proofErr w:type="spellStart"/>
      <w:r>
        <w:t>SentiWordNet</w:t>
      </w:r>
      <w:proofErr w:type="spellEnd"/>
      <w:sdt>
        <w:sdtPr>
          <w:id w:val="1739749481"/>
          <w:citation/>
        </w:sdtPr>
        <w:sdtEndPr/>
        <w:sdtContent>
          <w:r>
            <w:fldChar w:fldCharType="begin"/>
          </w:r>
          <w:r>
            <w:instrText xml:space="preserve">CITATION Seb06 \l 1033 </w:instrText>
          </w:r>
          <w:r>
            <w:fldChar w:fldCharType="separate"/>
          </w:r>
          <w:r w:rsidR="00423881">
            <w:rPr>
              <w:noProof/>
            </w:rPr>
            <w:t xml:space="preserve"> (Sebastian, 2006)</w:t>
          </w:r>
          <w:r>
            <w:fldChar w:fldCharType="end"/>
          </w:r>
        </w:sdtContent>
      </w:sdt>
      <w:r>
        <w:t xml:space="preserve">,  </w:t>
      </w:r>
      <w:proofErr w:type="spellStart"/>
      <w:r>
        <w:t>WordStat</w:t>
      </w:r>
      <w:proofErr w:type="spellEnd"/>
      <w:sdt>
        <w:sdtPr>
          <w:id w:val="-1495566601"/>
          <w:citation/>
        </w:sdtPr>
        <w:sdtEndPr/>
        <w:sdtContent>
          <w:r>
            <w:fldChar w:fldCharType="begin"/>
          </w:r>
          <w:r>
            <w:instrText xml:space="preserve"> CITATION Wor20 \l 1033 </w:instrText>
          </w:r>
          <w:r>
            <w:fldChar w:fldCharType="separate"/>
          </w:r>
          <w:r w:rsidR="00423881">
            <w:rPr>
              <w:noProof/>
            </w:rPr>
            <w:t xml:space="preserve"> (WordStat, 2020)</w:t>
          </w:r>
          <w:r>
            <w:fldChar w:fldCharType="end"/>
          </w:r>
        </w:sdtContent>
      </w:sdt>
      <w:r>
        <w:t xml:space="preserve"> and many others</w:t>
      </w:r>
      <w:r w:rsidR="00B10BD7">
        <w:t xml:space="preserve">, </w:t>
      </w:r>
      <w:r w:rsidR="00BB327B">
        <w:t xml:space="preserve"> </w:t>
      </w:r>
      <w:sdt>
        <w:sdtPr>
          <w:id w:val="-1146348615"/>
          <w:citation/>
        </w:sdtPr>
        <w:sdtEndPr/>
        <w:sdtContent>
          <w:r w:rsidR="00B10BD7">
            <w:fldChar w:fldCharType="begin"/>
          </w:r>
          <w:r w:rsidR="00B10BD7">
            <w:instrText xml:space="preserve"> CITATION Olg17 \l 1033 </w:instrText>
          </w:r>
          <w:r w:rsidR="00B10BD7">
            <w:fldChar w:fldCharType="separate"/>
          </w:r>
          <w:r w:rsidR="00423881">
            <w:rPr>
              <w:noProof/>
            </w:rPr>
            <w:t>(Davidova, 2017)</w:t>
          </w:r>
          <w:r w:rsidR="00B10BD7">
            <w:fldChar w:fldCharType="end"/>
          </w:r>
        </w:sdtContent>
      </w:sdt>
      <w:r w:rsidR="00BB327B">
        <w:t xml:space="preserve"> presents a more detailed review</w:t>
      </w:r>
      <w:r w:rsidR="00B10BD7">
        <w:t xml:space="preserve">. For our experiment we relied on a subset of the English words compiled by </w:t>
      </w:r>
      <w:sdt>
        <w:sdtPr>
          <w:id w:val="-1389795402"/>
          <w:citation/>
        </w:sdtPr>
        <w:sdtEndPr/>
        <w:sdtContent>
          <w:r w:rsidR="00B10BD7">
            <w:fldChar w:fldCharType="begin"/>
          </w:r>
          <w:r w:rsidR="00423881">
            <w:instrText xml:space="preserve">CITATION Liu04 \l 1033 </w:instrText>
          </w:r>
          <w:r w:rsidR="00B10BD7">
            <w:fldChar w:fldCharType="separate"/>
          </w:r>
          <w:r w:rsidR="00423881">
            <w:rPr>
              <w:noProof/>
            </w:rPr>
            <w:t>(Minqing, 2004)</w:t>
          </w:r>
          <w:r w:rsidR="00B10BD7">
            <w:fldChar w:fldCharType="end"/>
          </w:r>
        </w:sdtContent>
      </w:sdt>
      <w:r w:rsidR="00B10BD7">
        <w:t>, the</w:t>
      </w:r>
      <w:r w:rsidR="00560D13">
        <w:t>ir</w:t>
      </w:r>
      <w:r w:rsidR="00B10BD7">
        <w:t xml:space="preserve"> work provides </w:t>
      </w:r>
      <w:r w:rsidR="00A97C1A">
        <w:t xml:space="preserve">files with </w:t>
      </w:r>
      <w:r w:rsidR="00B10BD7">
        <w:t xml:space="preserve">an opinion lexicon for Negative, Positive and </w:t>
      </w:r>
      <w:r w:rsidR="00560D13">
        <w:t>S</w:t>
      </w:r>
      <w:r w:rsidR="00B10BD7">
        <w:t xml:space="preserve">top words, the latter being </w:t>
      </w:r>
      <w:r w:rsidR="00B31E24">
        <w:t>neutral words</w:t>
      </w:r>
      <w:r w:rsidR="00B10BD7">
        <w:t xml:space="preserve">. </w:t>
      </w:r>
    </w:p>
    <w:p w:rsidR="0037415F" w:rsidRDefault="00A97C1A" w:rsidP="0037415F">
      <w:r>
        <w:t>We generated the</w:t>
      </w:r>
      <w:r w:rsidR="00B10BD7">
        <w:t xml:space="preserve"> Italian and Portuguese </w:t>
      </w:r>
      <w:r w:rsidR="00B31E24">
        <w:t>languages’</w:t>
      </w:r>
      <w:r w:rsidR="00B10BD7">
        <w:t xml:space="preserve"> </w:t>
      </w:r>
      <w:r>
        <w:t xml:space="preserve">opinion lexicon translating the English lexicon. Most of the available </w:t>
      </w:r>
      <w:r w:rsidR="00B31E24">
        <w:t>API’s</w:t>
      </w:r>
      <w:r>
        <w:t xml:space="preserve"> for language translation </w:t>
      </w:r>
      <w:r w:rsidR="00B31E24">
        <w:t>is</w:t>
      </w:r>
      <w:r>
        <w:t xml:space="preserve"> free up to the limit of </w:t>
      </w:r>
      <w:r>
        <w:lastRenderedPageBreak/>
        <w:t>5000 characters (e.g.</w:t>
      </w:r>
      <w:r w:rsidR="00B31E24">
        <w:t>,</w:t>
      </w:r>
      <w:r>
        <w:t xml:space="preserve"> google translator, </w:t>
      </w:r>
      <w:proofErr w:type="spellStart"/>
      <w:r>
        <w:t>MyMemory</w:t>
      </w:r>
      <w:proofErr w:type="spellEnd"/>
      <w:r w:rsidR="00B31E24">
        <w:t>,</w:t>
      </w:r>
      <w:r>
        <w:t xml:space="preserve"> etc.), which was </w:t>
      </w:r>
      <w:r w:rsidR="00B31E24">
        <w:t>limited</w:t>
      </w:r>
      <w:r>
        <w:t xml:space="preserve"> to our purpose. </w:t>
      </w:r>
      <w:r w:rsidR="00EA5247">
        <w:t>Just to mention</w:t>
      </w:r>
      <w:r w:rsidR="00B31E24">
        <w:t>,</w:t>
      </w:r>
      <w:r w:rsidR="00EA5247">
        <w:t xml:space="preserve"> </w:t>
      </w:r>
      <w:r>
        <w:t>the positive words file has 2004 words with 19089 characters</w:t>
      </w:r>
      <w:r w:rsidR="00B31E24">
        <w:t>,</w:t>
      </w:r>
      <w:r w:rsidR="00EA5247">
        <w:t xml:space="preserve"> which cannot be translated by those free APIs</w:t>
      </w:r>
      <w:r>
        <w:t xml:space="preserve">. </w:t>
      </w:r>
      <w:r w:rsidR="00655AD4">
        <w:t xml:space="preserve">To overcome this </w:t>
      </w:r>
      <w:r w:rsidR="00F42B22">
        <w:t>situation,</w:t>
      </w:r>
      <w:r w:rsidR="00655AD4">
        <w:t xml:space="preserve"> we used the embedded translation function from Microsoft Word, which uses the online Microsoft Translator.</w:t>
      </w:r>
    </w:p>
    <w:p w:rsidR="00634238" w:rsidRDefault="003B681F">
      <w:pPr>
        <w:pStyle w:val="Heading1"/>
      </w:pPr>
      <w:bookmarkStart w:id="4" w:name="_Toc45263714"/>
      <w:r>
        <w:t xml:space="preserve">Experiment </w:t>
      </w:r>
      <w:r w:rsidR="00F42B22">
        <w:t>Description</w:t>
      </w:r>
      <w:bookmarkEnd w:id="4"/>
    </w:p>
    <w:p w:rsidR="00C56E39" w:rsidRDefault="00B31E24">
      <w:r>
        <w:t>T</w:t>
      </w:r>
      <w:r w:rsidR="00F42B22">
        <w:t xml:space="preserve">he </w:t>
      </w:r>
      <w:r w:rsidR="00C56E39">
        <w:t xml:space="preserve">example provided by Stefano </w:t>
      </w:r>
      <w:proofErr w:type="spellStart"/>
      <w:r w:rsidR="00C56E39">
        <w:t>Baghino</w:t>
      </w:r>
      <w:proofErr w:type="spellEnd"/>
      <w:r w:rsidR="00C56E39">
        <w:t xml:space="preserve"> on </w:t>
      </w:r>
      <w:proofErr w:type="spellStart"/>
      <w:r w:rsidR="00C56E39">
        <w:t>Github</w:t>
      </w:r>
      <w:proofErr w:type="spellEnd"/>
      <w:sdt>
        <w:sdtPr>
          <w:id w:val="-1601478468"/>
          <w:citation/>
        </w:sdtPr>
        <w:sdtEndPr/>
        <w:sdtContent>
          <w:r w:rsidR="00C56E39">
            <w:fldChar w:fldCharType="begin"/>
          </w:r>
          <w:r w:rsidR="00C56E39">
            <w:instrText xml:space="preserve">CITATION Bag \l 1033 </w:instrText>
          </w:r>
          <w:r w:rsidR="00C56E39">
            <w:fldChar w:fldCharType="separate"/>
          </w:r>
          <w:r w:rsidR="00423881">
            <w:rPr>
              <w:noProof/>
            </w:rPr>
            <w:t xml:space="preserve"> (Stefano, 2017)</w:t>
          </w:r>
          <w:r w:rsidR="00C56E39">
            <w:fldChar w:fldCharType="end"/>
          </w:r>
        </w:sdtContent>
      </w:sdt>
      <w:r>
        <w:t xml:space="preserve"> inspired our implementation</w:t>
      </w:r>
      <w:r w:rsidR="00C56E39">
        <w:t xml:space="preserve">. </w:t>
      </w:r>
      <w:r>
        <w:t>And by u</w:t>
      </w:r>
      <w:r w:rsidR="00C56E39">
        <w:t>sing Spark and the Twitter extension</w:t>
      </w:r>
      <w:r>
        <w:t>s,</w:t>
      </w:r>
      <w:r w:rsidR="00C56E39">
        <w:t xml:space="preserve"> we read live streams from Twitter and using the MapReduce programming model from Scala to select and filter the desired information.</w:t>
      </w:r>
    </w:p>
    <w:p w:rsidR="00C56E39" w:rsidRDefault="006C6357">
      <w:r>
        <w:t>In the following diagram</w:t>
      </w:r>
      <w:r w:rsidR="00C52233">
        <w:t>,</w:t>
      </w:r>
      <w:r>
        <w:t xml:space="preserve"> we provide the logic view of our implementation:</w:t>
      </w:r>
    </w:p>
    <w:p w:rsidR="006C6357" w:rsidRDefault="00C522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2283554</wp:posOffset>
                </wp:positionH>
                <wp:positionV relativeFrom="paragraph">
                  <wp:posOffset>18415</wp:posOffset>
                </wp:positionV>
                <wp:extent cx="923176" cy="459074"/>
                <wp:effectExtent l="0" t="0" r="1714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176" cy="459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10A2" w:rsidRPr="006C6357" w:rsidRDefault="00C110A2" w:rsidP="006C635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C6357">
                              <w:rPr>
                                <w:sz w:val="20"/>
                                <w:szCs w:val="20"/>
                              </w:rPr>
                              <w:t>Initialize Spark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79.8pt;margin-top:1.45pt;width:72.7pt;height:3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" fillcolor="white [3201]" strokeweight=".5pt">
                <v:textbox>
                  <w:txbxContent>
                    <w:p w:rsidR="00C110A2" w:rsidRPr="006C6357" w:rsidRDefault="00C110A2" w:rsidP="006C635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C6357">
                        <w:rPr>
                          <w:sz w:val="20"/>
                          <w:szCs w:val="20"/>
                        </w:rPr>
                        <w:t>Initialize Spark Context</w:t>
                      </w:r>
                    </w:p>
                  </w:txbxContent>
                </v:textbox>
              </v:shape>
            </w:pict>
          </mc:Fallback>
        </mc:AlternateContent>
      </w:r>
    </w:p>
    <w:p w:rsidR="006C6357" w:rsidRDefault="00C5223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42AFB5" wp14:editId="4E5B89BF">
                <wp:simplePos x="0" y="0"/>
                <wp:positionH relativeFrom="column">
                  <wp:posOffset>2744564</wp:posOffset>
                </wp:positionH>
                <wp:positionV relativeFrom="paragraph">
                  <wp:posOffset>123190</wp:posOffset>
                </wp:positionV>
                <wp:extent cx="0" cy="228694"/>
                <wp:effectExtent l="76200" t="0" r="5080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9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D3CE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6.1pt;margin-top:9.7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" strokecolor="black [3200]">
                <v:stroke endarrow="open"/>
              </v:shape>
            </w:pict>
          </mc:Fallback>
        </mc:AlternateContent>
      </w:r>
    </w:p>
    <w:p w:rsidR="006C6357" w:rsidRDefault="00C522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D6F8C" wp14:editId="11FD01A3">
                <wp:simplePos x="0" y="0"/>
                <wp:positionH relativeFrom="column">
                  <wp:posOffset>2233389</wp:posOffset>
                </wp:positionH>
                <wp:positionV relativeFrom="paragraph">
                  <wp:posOffset>17145</wp:posOffset>
                </wp:positionV>
                <wp:extent cx="1024890" cy="567690"/>
                <wp:effectExtent l="0" t="0" r="1651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567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10A2" w:rsidRPr="006C6357" w:rsidRDefault="00C110A2" w:rsidP="006C635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Authenticate and get Twitter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6F8C" id="Text Box 11" o:spid="_x0000_s1027" type="#_x0000_t202" style="position:absolute;left:0;text-align:left;margin-left:175.85pt;margin-top:1.35pt;width:80.7pt;height:4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" fillcolor="white [3201]" strokeweight=".5pt">
                <v:textbox>
                  <w:txbxContent>
                    <w:p w:rsidR="00C110A2" w:rsidRPr="006C6357" w:rsidRDefault="00C110A2" w:rsidP="006C635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Authenticate and get Twitter Stream</w:t>
                      </w:r>
                    </w:p>
                  </w:txbxContent>
                </v:textbox>
              </v:shape>
            </w:pict>
          </mc:Fallback>
        </mc:AlternateContent>
      </w:r>
    </w:p>
    <w:p w:rsidR="006C6357" w:rsidRDefault="00C5223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42AFB5" wp14:editId="4E5B89BF">
                <wp:simplePos x="0" y="0"/>
                <wp:positionH relativeFrom="column">
                  <wp:posOffset>2739484</wp:posOffset>
                </wp:positionH>
                <wp:positionV relativeFrom="paragraph">
                  <wp:posOffset>243205</wp:posOffset>
                </wp:positionV>
                <wp:extent cx="0" cy="228694"/>
                <wp:effectExtent l="76200" t="0" r="508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9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31C99" id="Straight Arrow Connector 19" o:spid="_x0000_s1026" type="#_x0000_t32" style="position:absolute;margin-left:215.7pt;margin-top:19.15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" strokecolor="black [3200]">
                <v:stroke endarrow="open"/>
              </v:shape>
            </w:pict>
          </mc:Fallback>
        </mc:AlternateContent>
      </w:r>
    </w:p>
    <w:p w:rsidR="006C6357" w:rsidRDefault="00C5223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2F471C" wp14:editId="76C801DE">
                <wp:simplePos x="0" y="0"/>
                <wp:positionH relativeFrom="column">
                  <wp:posOffset>2305144</wp:posOffset>
                </wp:positionH>
                <wp:positionV relativeFrom="paragraph">
                  <wp:posOffset>124460</wp:posOffset>
                </wp:positionV>
                <wp:extent cx="878205" cy="565785"/>
                <wp:effectExtent l="0" t="0" r="10795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56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10A2" w:rsidRPr="006C6357" w:rsidRDefault="00C110A2" w:rsidP="006C635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Load Opinion Lexicon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471C" id="Text Box 12" o:spid="_x0000_s1028" type="#_x0000_t202" style="position:absolute;left:0;text-align:left;margin-left:181.5pt;margin-top:9.8pt;width:69.15pt;height:4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" fillcolor="white [3201]" strokeweight=".5pt">
                <v:textbox>
                  <w:txbxContent>
                    <w:p w:rsidR="00C110A2" w:rsidRPr="006C6357" w:rsidRDefault="00C110A2" w:rsidP="006C635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Load Opinion Lexicon files</w:t>
                      </w:r>
                    </w:p>
                  </w:txbxContent>
                </v:textbox>
              </v:shape>
            </w:pict>
          </mc:Fallback>
        </mc:AlternateContent>
      </w:r>
    </w:p>
    <w:p w:rsidR="00C61C6C" w:rsidRDefault="00C52233" w:rsidP="00E0673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2740119</wp:posOffset>
                </wp:positionH>
                <wp:positionV relativeFrom="paragraph">
                  <wp:posOffset>339090</wp:posOffset>
                </wp:positionV>
                <wp:extent cx="0" cy="228694"/>
                <wp:effectExtent l="76200" t="0" r="508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9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7952A" id="Straight Arrow Connector 18" o:spid="_x0000_s1026" type="#_x0000_t32" style="position:absolute;margin-left:215.75pt;margin-top:26.7pt;width:0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" strokecolor="black [3200]">
                <v:stroke endarrow="open"/>
              </v:shape>
            </w:pict>
          </mc:Fallback>
        </mc:AlternateContent>
      </w:r>
    </w:p>
    <w:p w:rsidR="003B681F" w:rsidRDefault="007D439E" w:rsidP="00E0673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9CDDFF" wp14:editId="0FFD275A">
                <wp:simplePos x="0" y="0"/>
                <wp:positionH relativeFrom="column">
                  <wp:posOffset>2741295</wp:posOffset>
                </wp:positionH>
                <wp:positionV relativeFrom="paragraph">
                  <wp:posOffset>652780</wp:posOffset>
                </wp:positionV>
                <wp:extent cx="0" cy="228600"/>
                <wp:effectExtent l="76200" t="0" r="508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0FC66" id="Straight Arrow Connector 22" o:spid="_x0000_s1026" type="#_x0000_t32" style="position:absolute;margin-left:215.85pt;margin-top:51.4pt;width:0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&#13;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141E93" wp14:editId="37E5DF4B">
                <wp:simplePos x="0" y="0"/>
                <wp:positionH relativeFrom="column">
                  <wp:posOffset>2334260</wp:posOffset>
                </wp:positionH>
                <wp:positionV relativeFrom="paragraph">
                  <wp:posOffset>238125</wp:posOffset>
                </wp:positionV>
                <wp:extent cx="818515" cy="455295"/>
                <wp:effectExtent l="0" t="0" r="6985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10A2" w:rsidRPr="006C6357" w:rsidRDefault="00C110A2" w:rsidP="006C635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Compute the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41E93" id="Text Box 14" o:spid="_x0000_s1029" type="#_x0000_t202" style="position:absolute;left:0;text-align:left;margin-left:183.8pt;margin-top:18.75pt;width:64.45pt;height:3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" fillcolor="white [3201]" strokeweight=".5pt">
                <v:textbox>
                  <w:txbxContent>
                    <w:p w:rsidR="00C110A2" w:rsidRPr="006C6357" w:rsidRDefault="00C110A2" w:rsidP="006C635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Compute the score</w:t>
                      </w:r>
                    </w:p>
                  </w:txbxContent>
                </v:textbox>
              </v:shape>
            </w:pict>
          </mc:Fallback>
        </mc:AlternateContent>
      </w:r>
    </w:p>
    <w:p w:rsidR="006C6357" w:rsidRDefault="006C6357" w:rsidP="006C6357"/>
    <w:p w:rsidR="006C6357" w:rsidRDefault="007D439E" w:rsidP="006C635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F13FE" wp14:editId="57EEEDE2">
                <wp:simplePos x="0" y="0"/>
                <wp:positionH relativeFrom="column">
                  <wp:posOffset>2345690</wp:posOffset>
                </wp:positionH>
                <wp:positionV relativeFrom="paragraph">
                  <wp:posOffset>192530</wp:posOffset>
                </wp:positionV>
                <wp:extent cx="796636" cy="473364"/>
                <wp:effectExtent l="0" t="0" r="1651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636" cy="473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10A2" w:rsidRPr="006C6357" w:rsidRDefault="00C110A2" w:rsidP="00C5223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Output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F13FE" id="Text Box 15" o:spid="_x0000_s1030" type="#_x0000_t202" style="position:absolute;left:0;text-align:left;margin-left:184.7pt;margin-top:15.15pt;width:62.75pt;height:3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" fillcolor="white [3201]" strokeweight=".5pt">
                <v:textbox>
                  <w:txbxContent>
                    <w:p w:rsidR="00C110A2" w:rsidRPr="006C6357" w:rsidRDefault="00C110A2" w:rsidP="00C52233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Output the 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C52233" w:rsidRDefault="00C52233" w:rsidP="006C6357"/>
    <w:p w:rsidR="00C5388A" w:rsidRDefault="00C5388A" w:rsidP="00C61C6C"/>
    <w:p w:rsidR="00C5388A" w:rsidRDefault="00C5388A" w:rsidP="00C5388A">
      <w:pPr>
        <w:pStyle w:val="ListParagraph"/>
        <w:numPr>
          <w:ilvl w:val="0"/>
          <w:numId w:val="12"/>
        </w:numPr>
      </w:pPr>
      <w:r>
        <w:t>Initialize Spark Context – Setup the initial parameter</w:t>
      </w:r>
      <w:r w:rsidR="00471F46">
        <w:t xml:space="preserve">s </w:t>
      </w:r>
      <w:r>
        <w:t xml:space="preserve">for </w:t>
      </w:r>
      <w:r w:rsidR="00471F46">
        <w:t>Spark, whether the execution is local or in a cluster</w:t>
      </w:r>
      <w:r w:rsidR="00B31E24">
        <w:t>; also</w:t>
      </w:r>
      <w:r w:rsidR="00471F46">
        <w:t xml:space="preserve">, </w:t>
      </w:r>
      <w:r w:rsidR="00B31E24">
        <w:t>we set the</w:t>
      </w:r>
      <w:r w:rsidR="00471F46">
        <w:t xml:space="preserve"> context</w:t>
      </w:r>
      <w:r w:rsidR="00B31E24">
        <w:t xml:space="preserve"> name</w:t>
      </w:r>
      <w:r>
        <w:t xml:space="preserve">. </w:t>
      </w:r>
      <w:r w:rsidR="00471F46">
        <w:t xml:space="preserve">The Spark Context </w:t>
      </w:r>
      <w:r w:rsidR="00B31E24">
        <w:lastRenderedPageBreak/>
        <w:t>needs</w:t>
      </w:r>
      <w:r w:rsidR="00471F46">
        <w:t xml:space="preserve"> to be aware </w:t>
      </w:r>
      <w:r w:rsidR="00B31E24">
        <w:t xml:space="preserve">of </w:t>
      </w:r>
      <w:r w:rsidR="00471F46">
        <w:t xml:space="preserve">where </w:t>
      </w:r>
      <w:r w:rsidR="00B31E24">
        <w:t>it is</w:t>
      </w:r>
      <w:r w:rsidR="00471F46">
        <w:t xml:space="preserve"> running, locally</w:t>
      </w:r>
      <w:r w:rsidR="00B31E24">
        <w:t>,</w:t>
      </w:r>
      <w:r w:rsidR="00471F46">
        <w:t xml:space="preserve"> or on the cluster. A</w:t>
      </w:r>
      <w:r>
        <w:t xml:space="preserve"> local execution and a cluster execution need a different initialization</w:t>
      </w:r>
      <w:r w:rsidR="00B31E24">
        <w:t>; we</w:t>
      </w:r>
      <w:r>
        <w:t xml:space="preserve"> detect and treat this situation.</w:t>
      </w:r>
      <w:r w:rsidR="00B31E24">
        <w:t xml:space="preserve"> At the beginning of the program, we set </w:t>
      </w:r>
      <w:r w:rsidR="00471F46">
        <w:t xml:space="preserve">the </w:t>
      </w:r>
      <w:r>
        <w:t>word files</w:t>
      </w:r>
      <w:r w:rsidR="00471F46">
        <w:t xml:space="preserve"> path</w:t>
      </w:r>
      <w:r w:rsidR="00B31E24">
        <w:t xml:space="preserve"> to </w:t>
      </w:r>
      <w:r w:rsidR="00471F46">
        <w:t xml:space="preserve">a </w:t>
      </w:r>
      <w:r>
        <w:t xml:space="preserve">local or S3 </w:t>
      </w:r>
      <w:r w:rsidR="00471F46">
        <w:t>path</w:t>
      </w:r>
      <w:r>
        <w:t>.</w:t>
      </w:r>
    </w:p>
    <w:p w:rsidR="006C6357" w:rsidRDefault="00C5388A" w:rsidP="00C5388A">
      <w:pPr>
        <w:pStyle w:val="ListParagraph"/>
        <w:numPr>
          <w:ilvl w:val="0"/>
          <w:numId w:val="12"/>
        </w:numPr>
      </w:pPr>
      <w:r>
        <w:t>Authenticate and get Twitter streams – Tweets from Twitter are available via API for developers</w:t>
      </w:r>
      <w:r w:rsidR="00471F46">
        <w:t xml:space="preserve">. </w:t>
      </w:r>
      <w:r>
        <w:t xml:space="preserve"> </w:t>
      </w:r>
      <w:r w:rsidR="00B31E24">
        <w:t xml:space="preserve">The Twitter company requires </w:t>
      </w:r>
      <w:r w:rsidR="002F5845">
        <w:t xml:space="preserve">registration </w:t>
      </w:r>
      <w:r w:rsidR="00B31E24">
        <w:t xml:space="preserve">to access its API, </w:t>
      </w:r>
      <w:r w:rsidR="002F5845">
        <w:t xml:space="preserve">and </w:t>
      </w:r>
      <w:r>
        <w:t>after analysis</w:t>
      </w:r>
      <w:r w:rsidR="00B31E24">
        <w:t>,</w:t>
      </w:r>
      <w:r w:rsidR="002F5845">
        <w:t xml:space="preserve"> </w:t>
      </w:r>
      <w:r w:rsidR="00B46EA1">
        <w:t xml:space="preserve">they grant </w:t>
      </w:r>
      <w:r w:rsidR="002F5845">
        <w:t>access</w:t>
      </w:r>
      <w:r>
        <w:t xml:space="preserve">. </w:t>
      </w:r>
      <w:r w:rsidR="00B46EA1">
        <w:t>Twitter gives a key, and a password to the d</w:t>
      </w:r>
      <w:r w:rsidR="002F5845">
        <w:t>eveloper user</w:t>
      </w:r>
      <w:r w:rsidR="00B46EA1">
        <w:t>s</w:t>
      </w:r>
      <w:r>
        <w:t>,</w:t>
      </w:r>
      <w:r w:rsidR="002F5845">
        <w:t xml:space="preserve"> and</w:t>
      </w:r>
      <w:r>
        <w:t xml:space="preserve"> also </w:t>
      </w:r>
      <w:r w:rsidR="00B46EA1">
        <w:t xml:space="preserve">every application accessing the social network needs a specific </w:t>
      </w:r>
      <w:r w:rsidR="002F5845">
        <w:t>token and a password</w:t>
      </w:r>
      <w:r>
        <w:t>.</w:t>
      </w:r>
    </w:p>
    <w:p w:rsidR="00C5388A" w:rsidRDefault="00C5388A" w:rsidP="00C5388A">
      <w:pPr>
        <w:pStyle w:val="ListParagraph"/>
        <w:numPr>
          <w:ilvl w:val="0"/>
          <w:numId w:val="12"/>
        </w:numPr>
      </w:pPr>
      <w:r>
        <w:t xml:space="preserve">Load Opinion and Lexicon file </w:t>
      </w:r>
      <w:r w:rsidR="00091D86">
        <w:t>–</w:t>
      </w:r>
      <w:r>
        <w:t xml:space="preserve"> </w:t>
      </w:r>
      <w:r w:rsidR="002F5845">
        <w:t xml:space="preserve">depending </w:t>
      </w:r>
      <w:r w:rsidR="00091D86">
        <w:t>on the spark context</w:t>
      </w:r>
      <w:r w:rsidR="00B46EA1">
        <w:t>,</w:t>
      </w:r>
      <w:r w:rsidR="00091D86">
        <w:t xml:space="preserve"> we load the word files</w:t>
      </w:r>
      <w:r w:rsidR="002F5845">
        <w:t xml:space="preserve">, </w:t>
      </w:r>
      <w:r w:rsidR="00B46EA1">
        <w:t xml:space="preserve">this </w:t>
      </w:r>
      <w:r w:rsidR="002F5845">
        <w:t>is determined</w:t>
      </w:r>
      <w:r w:rsidR="00091D86">
        <w:t xml:space="preserve"> based </w:t>
      </w:r>
      <w:r w:rsidR="002F5845">
        <w:t xml:space="preserve">on where the application is </w:t>
      </w:r>
      <w:r w:rsidR="00B46EA1">
        <w:t>running</w:t>
      </w:r>
      <w:r w:rsidR="002F5845">
        <w:t xml:space="preserve"> </w:t>
      </w:r>
      <w:r w:rsidR="00091D86">
        <w:t>local</w:t>
      </w:r>
      <w:r w:rsidR="00B46EA1">
        <w:t>ly</w:t>
      </w:r>
      <w:r w:rsidR="00091D86">
        <w:t xml:space="preserve"> or </w:t>
      </w:r>
      <w:r w:rsidR="00B46EA1">
        <w:t>in a cluster, accessing an</w:t>
      </w:r>
      <w:r w:rsidR="002F5845">
        <w:t xml:space="preserve"> </w:t>
      </w:r>
      <w:r w:rsidR="00091D86">
        <w:t>S3 file system.</w:t>
      </w:r>
    </w:p>
    <w:p w:rsidR="00091D86" w:rsidRDefault="007D439E" w:rsidP="00C5388A">
      <w:pPr>
        <w:pStyle w:val="ListParagraph"/>
        <w:numPr>
          <w:ilvl w:val="0"/>
          <w:numId w:val="12"/>
        </w:numPr>
      </w:pPr>
      <w:r>
        <w:t>Filter and compute the score – this step is where most of the transformations (map and reduce) takes place. In our code, for the English words</w:t>
      </w:r>
      <w:r w:rsidR="00583736">
        <w:t>,</w:t>
      </w:r>
      <w:r>
        <w:t xml:space="preserve"> we gently describe those transformations. For the other languages</w:t>
      </w:r>
      <w:r w:rsidR="00583736">
        <w:t>,</w:t>
      </w:r>
      <w:r>
        <w:t xml:space="preserve"> we applied the </w:t>
      </w:r>
      <w:r w:rsidR="00423881">
        <w:t>changes</w:t>
      </w:r>
      <w:r>
        <w:t xml:space="preserve"> </w:t>
      </w:r>
      <w:r w:rsidR="002F5845">
        <w:t xml:space="preserve">concisely </w:t>
      </w:r>
      <w:r>
        <w:t xml:space="preserve">in a single </w:t>
      </w:r>
      <w:r w:rsidR="002F5845">
        <w:t>step</w:t>
      </w:r>
      <w:r>
        <w:t>. To illustrate, this is the code for the Italian score estimation:</w:t>
      </w:r>
    </w:p>
    <w:p w:rsidR="007D439E" w:rsidRDefault="007D439E" w:rsidP="007D43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</w:pPr>
      <w:r w:rsidRPr="007D439E">
        <w:rPr>
          <w:rFonts w:ascii="Menlo" w:eastAsia="Times New Roman" w:hAnsi="Menlo" w:cs="Menlo"/>
          <w:color w:val="808080"/>
          <w:kern w:val="0"/>
          <w:sz w:val="16"/>
          <w:szCs w:val="16"/>
          <w:lang w:val="en-BR" w:eastAsia="en-US"/>
        </w:rPr>
        <w:t xml:space="preserve">// </w:t>
      </w:r>
      <w:r w:rsidR="00B31E24">
        <w:rPr>
          <w:rFonts w:ascii="Menlo" w:eastAsia="Times New Roman" w:hAnsi="Menlo" w:cs="Menlo"/>
          <w:color w:val="808080"/>
          <w:kern w:val="0"/>
          <w:sz w:val="16"/>
          <w:szCs w:val="16"/>
          <w:lang w:val="en-BR" w:eastAsia="en-US"/>
        </w:rPr>
        <w:t>Let’s</w:t>
      </w:r>
      <w:r w:rsidRPr="007D439E">
        <w:rPr>
          <w:rFonts w:ascii="Menlo" w:eastAsia="Times New Roman" w:hAnsi="Menlo" w:cs="Menlo"/>
          <w:color w:val="808080"/>
          <w:kern w:val="0"/>
          <w:sz w:val="16"/>
          <w:szCs w:val="16"/>
          <w:lang w:val="en-BR" w:eastAsia="en-US"/>
        </w:rPr>
        <w:t xml:space="preserve"> check the Italian posts</w:t>
      </w:r>
      <w:r w:rsidRPr="007D439E">
        <w:rPr>
          <w:rFonts w:ascii="Menlo" w:eastAsia="Times New Roman" w:hAnsi="Menlo" w:cs="Menlo"/>
          <w:color w:val="808080"/>
          <w:kern w:val="0"/>
          <w:sz w:val="16"/>
          <w:szCs w:val="16"/>
          <w:lang w:val="en-BR" w:eastAsia="en-US"/>
        </w:rPr>
        <w:br/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val="en-BR" w:eastAsia="en-US"/>
        </w:rPr>
        <w:t xml:space="preserve">val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>textAndNonNeutralScoreHastag_it: DStream[(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val="en-BR" w:eastAsia="en-US"/>
        </w:rPr>
        <w:t xml:space="preserve">Int, </w:t>
      </w:r>
      <w:r w:rsidRPr="007D439E">
        <w:rPr>
          <w:rFonts w:ascii="Menlo" w:eastAsia="Times New Roman" w:hAnsi="Menlo" w:cs="Menlo"/>
          <w:color w:val="4E807D"/>
          <w:kern w:val="0"/>
          <w:sz w:val="16"/>
          <w:szCs w:val="16"/>
          <w:lang w:val="en-BR" w:eastAsia="en-US"/>
        </w:rPr>
        <w:t>String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>)] =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br/>
        <w:t xml:space="preserve">  </w:t>
      </w:r>
      <w:r w:rsidR="00583736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>Italian tweets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>.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br/>
        <w:t xml:space="preserve">    map(_.getText).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br/>
        <w:t xml:space="preserve">    map(tweetText =&gt; (tweetText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val="en-BR" w:eastAsia="en-US"/>
        </w:rPr>
        <w:t xml:space="preserve">, </w:t>
      </w:r>
      <w:r w:rsidRPr="007D439E">
        <w:rPr>
          <w:rFonts w:ascii="Menlo" w:eastAsia="Times New Roman" w:hAnsi="Menlo" w:cs="Menlo"/>
          <w:i/>
          <w:iCs/>
          <w:color w:val="A9B7C6"/>
          <w:kern w:val="0"/>
          <w:sz w:val="16"/>
          <w:szCs w:val="16"/>
          <w:lang w:val="en-BR" w:eastAsia="en-US"/>
        </w:rPr>
        <w:t>wordsOf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>(tweetText))).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br/>
        <w:t xml:space="preserve">    mapValues(</w:t>
      </w:r>
      <w:r w:rsidRPr="007D439E">
        <w:rPr>
          <w:rFonts w:ascii="Menlo" w:eastAsia="Times New Roman" w:hAnsi="Menlo" w:cs="Menlo"/>
          <w:i/>
          <w:iCs/>
          <w:color w:val="A9B7C6"/>
          <w:kern w:val="0"/>
          <w:sz w:val="16"/>
          <w:szCs w:val="16"/>
          <w:lang w:val="en-BR" w:eastAsia="en-US"/>
        </w:rPr>
        <w:t>getMeaninfulSenteces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>(_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val="en-BR" w:eastAsia="en-US"/>
        </w:rPr>
        <w:t>,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>uselessWords_it)).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br/>
        <w:t xml:space="preserve">    filter { 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val="en-BR" w:eastAsia="en-US"/>
        </w:rPr>
        <w:t xml:space="preserve">case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>(_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val="en-BR" w:eastAsia="en-US"/>
        </w:rPr>
        <w:t xml:space="preserve">,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 xml:space="preserve">sentence) =&gt; sentence.length &gt; </w:t>
      </w:r>
      <w:r w:rsidRPr="007D439E">
        <w:rPr>
          <w:rFonts w:ascii="Menlo" w:eastAsia="Times New Roman" w:hAnsi="Menlo" w:cs="Menlo"/>
          <w:color w:val="6897BB"/>
          <w:kern w:val="0"/>
          <w:sz w:val="16"/>
          <w:szCs w:val="16"/>
          <w:lang w:val="en-BR" w:eastAsia="en-US"/>
        </w:rPr>
        <w:t xml:space="preserve">0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>}.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br/>
        <w:t xml:space="preserve">    mapValues(sentence =&gt; </w:t>
      </w:r>
      <w:r w:rsidRPr="007D439E">
        <w:rPr>
          <w:rFonts w:ascii="Menlo" w:eastAsia="Times New Roman" w:hAnsi="Menlo" w:cs="Menlo"/>
          <w:i/>
          <w:iCs/>
          <w:color w:val="A9B7C6"/>
          <w:kern w:val="0"/>
          <w:sz w:val="16"/>
          <w:szCs w:val="16"/>
          <w:lang w:val="en-BR" w:eastAsia="en-US"/>
        </w:rPr>
        <w:t>computeScore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>(sentence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val="en-BR" w:eastAsia="en-US"/>
        </w:rPr>
        <w:t xml:space="preserve">,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>positiveWords_it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val="en-BR" w:eastAsia="en-US"/>
        </w:rPr>
        <w:t xml:space="preserve">,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>negativeWords_it)).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br/>
        <w:t xml:space="preserve">    filter { 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val="en-BR" w:eastAsia="en-US"/>
        </w:rPr>
        <w:t xml:space="preserve">case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>(_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val="en-BR" w:eastAsia="en-US"/>
        </w:rPr>
        <w:t xml:space="preserve">,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 xml:space="preserve">score) =&gt; score != </w:t>
      </w:r>
      <w:r w:rsidRPr="007D439E">
        <w:rPr>
          <w:rFonts w:ascii="Menlo" w:eastAsia="Times New Roman" w:hAnsi="Menlo" w:cs="Menlo"/>
          <w:color w:val="6897BB"/>
          <w:kern w:val="0"/>
          <w:sz w:val="16"/>
          <w:szCs w:val="16"/>
          <w:lang w:val="en-BR" w:eastAsia="en-US"/>
        </w:rPr>
        <w:t xml:space="preserve">0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>}.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br/>
        <w:t xml:space="preserve">    map { 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val="en-BR" w:eastAsia="en-US"/>
        </w:rPr>
        <w:t xml:space="preserve">case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>(tweetText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val="en-BR" w:eastAsia="en-US"/>
        </w:rPr>
        <w:t xml:space="preserve">,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>score)  =&gt; (score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val="en-BR" w:eastAsia="en-US"/>
        </w:rPr>
        <w:t>,</w:t>
      </w:r>
      <w:r w:rsidRPr="007D439E">
        <w:rPr>
          <w:rFonts w:ascii="Menlo" w:eastAsia="Times New Roman" w:hAnsi="Menlo" w:cs="Menlo"/>
          <w:i/>
          <w:iCs/>
          <w:color w:val="A9B7C6"/>
          <w:kern w:val="0"/>
          <w:sz w:val="16"/>
          <w:szCs w:val="16"/>
          <w:lang w:val="en-BR" w:eastAsia="en-US"/>
        </w:rPr>
        <w:t>retrieveHashtag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>(</w:t>
      </w:r>
      <w:r w:rsidRPr="007D439E">
        <w:rPr>
          <w:rFonts w:ascii="Menlo" w:eastAsia="Times New Roman" w:hAnsi="Menlo" w:cs="Menlo"/>
          <w:i/>
          <w:iCs/>
          <w:color w:val="A9B7C6"/>
          <w:kern w:val="0"/>
          <w:sz w:val="16"/>
          <w:szCs w:val="16"/>
          <w:lang w:val="en-BR" w:eastAsia="en-US"/>
        </w:rPr>
        <w:t>hashtagOf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>(tweetText)))}.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br/>
        <w:t xml:space="preserve">    filter( { 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val="en-BR" w:eastAsia="en-US"/>
        </w:rPr>
        <w:t xml:space="preserve">case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>(_</w:t>
      </w:r>
      <w:r w:rsidRPr="007D439E">
        <w:rPr>
          <w:rFonts w:ascii="Menlo" w:eastAsia="Times New Roman" w:hAnsi="Menlo" w:cs="Menlo"/>
          <w:color w:val="CC7832"/>
          <w:kern w:val="0"/>
          <w:sz w:val="16"/>
          <w:szCs w:val="16"/>
          <w:lang w:val="en-BR" w:eastAsia="en-US"/>
        </w:rPr>
        <w:t xml:space="preserve">,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 xml:space="preserve">hashtag) =&gt; hashtag != </w:t>
      </w:r>
      <w:r w:rsidRPr="007D439E">
        <w:rPr>
          <w:rFonts w:ascii="Menlo" w:eastAsia="Times New Roman" w:hAnsi="Menlo" w:cs="Menlo"/>
          <w:color w:val="6A8759"/>
          <w:kern w:val="0"/>
          <w:sz w:val="16"/>
          <w:szCs w:val="16"/>
          <w:lang w:val="en-BR" w:eastAsia="en-US"/>
        </w:rPr>
        <w:t xml:space="preserve">" " </w:t>
      </w:r>
      <w:r w:rsidRPr="007D439E">
        <w:rPr>
          <w:rFonts w:ascii="Menlo" w:eastAsia="Times New Roman" w:hAnsi="Menlo" w:cs="Menlo"/>
          <w:color w:val="A9B7C6"/>
          <w:kern w:val="0"/>
          <w:sz w:val="16"/>
          <w:szCs w:val="16"/>
          <w:lang w:val="en-BR" w:eastAsia="en-US"/>
        </w:rPr>
        <w:t>})</w:t>
      </w:r>
    </w:p>
    <w:p w:rsidR="007D439E" w:rsidRDefault="007D439E" w:rsidP="007D439E">
      <w:pPr>
        <w:pStyle w:val="ListParagraph"/>
        <w:numPr>
          <w:ilvl w:val="0"/>
          <w:numId w:val="12"/>
        </w:numPr>
      </w:pPr>
      <w:r>
        <w:t xml:space="preserve">Output the result – </w:t>
      </w:r>
      <w:r w:rsidR="00431ED6">
        <w:t>the final step do</w:t>
      </w:r>
      <w:r w:rsidR="002F5845">
        <w:t>es</w:t>
      </w:r>
      <w:r w:rsidR="00431ED6">
        <w:t xml:space="preserve"> the transformation </w:t>
      </w:r>
      <w:r w:rsidR="002F5845">
        <w:t xml:space="preserve">to </w:t>
      </w:r>
      <w:r w:rsidR="00431ED6">
        <w:t>reduc</w:t>
      </w:r>
      <w:r w:rsidR="002F5845">
        <w:t>e</w:t>
      </w:r>
      <w:r w:rsidR="00431ED6">
        <w:t xml:space="preserve"> the RDD data stream </w:t>
      </w:r>
      <w:r w:rsidR="002F5845">
        <w:t xml:space="preserve">on </w:t>
      </w:r>
      <w:r w:rsidR="00431ED6">
        <w:t>time window</w:t>
      </w:r>
      <w:r w:rsidR="002F5845">
        <w:t>s</w:t>
      </w:r>
      <w:r w:rsidR="00431ED6">
        <w:t xml:space="preserve">, in our </w:t>
      </w:r>
      <w:r w:rsidR="002F5845">
        <w:t xml:space="preserve">implementation, this </w:t>
      </w:r>
      <w:r w:rsidR="00583736">
        <w:t>window</w:t>
      </w:r>
      <w:r w:rsidR="002F5845">
        <w:t xml:space="preserve"> has </w:t>
      </w:r>
      <w:r w:rsidR="00431ED6">
        <w:t>3 minutes</w:t>
      </w:r>
      <w:r w:rsidR="00502C85">
        <w:t xml:space="preserve">. During this transformation, </w:t>
      </w:r>
      <w:r w:rsidR="00583736">
        <w:t xml:space="preserve">we summarized </w:t>
      </w:r>
      <w:r w:rsidR="00502C85">
        <w:t>the score for this set of tweets</w:t>
      </w:r>
      <w:r w:rsidR="00431ED6">
        <w:t>.</w:t>
      </w:r>
    </w:p>
    <w:p w:rsidR="00236193" w:rsidRDefault="00236193" w:rsidP="00236193">
      <w:pPr>
        <w:pStyle w:val="Heading1"/>
      </w:pPr>
      <w:bookmarkStart w:id="5" w:name="_Toc45263715"/>
      <w:r>
        <w:lastRenderedPageBreak/>
        <w:t>Experiment Setup</w:t>
      </w:r>
      <w:bookmarkEnd w:id="5"/>
    </w:p>
    <w:p w:rsidR="00236193" w:rsidRDefault="00583736" w:rsidP="00236193">
      <w:r>
        <w:t>We deployed o</w:t>
      </w:r>
      <w:r w:rsidR="00236193">
        <w:t xml:space="preserve">ur Sentiment Analysis </w:t>
      </w:r>
      <w:r>
        <w:t>tool</w:t>
      </w:r>
      <w:r w:rsidR="00236193">
        <w:t xml:space="preserve"> in the Amazon EMR cluster with a Master and</w:t>
      </w:r>
      <w:r w:rsidR="00084B2F">
        <w:t xml:space="preserve"> </w:t>
      </w:r>
      <w:r w:rsidR="00502C85">
        <w:t>two core</w:t>
      </w:r>
      <w:r w:rsidR="00236193">
        <w:t xml:space="preserve"> </w:t>
      </w:r>
      <w:r w:rsidR="00084B2F">
        <w:t>nodes</w:t>
      </w:r>
      <w:r w:rsidR="00236193">
        <w:t xml:space="preserve">. </w:t>
      </w:r>
      <w:r w:rsidR="00502C85">
        <w:t>All</w:t>
      </w:r>
      <w:r w:rsidR="00236193">
        <w:t xml:space="preserve"> servers have the same configuration</w:t>
      </w:r>
      <w:r w:rsidR="00502C85">
        <w:t>:</w:t>
      </w:r>
      <w:r w:rsidR="00236193">
        <w:t xml:space="preserve"> </w:t>
      </w:r>
      <w:r w:rsidR="00502C85">
        <w:t xml:space="preserve">one </w:t>
      </w:r>
      <w:r w:rsidR="00236193">
        <w:t xml:space="preserve">CPU with </w:t>
      </w:r>
      <w:r>
        <w:t>four</w:t>
      </w:r>
      <w:r w:rsidR="00236193">
        <w:t xml:space="preserve"> virtual cores, 16 G bytes of Memory</w:t>
      </w:r>
      <w:r>
        <w:t>,</w:t>
      </w:r>
      <w:r w:rsidR="00236193">
        <w:t xml:space="preserve"> and 64G bytes of storage.</w:t>
      </w:r>
    </w:p>
    <w:p w:rsidR="00502C85" w:rsidRDefault="00583736" w:rsidP="00236193">
      <w:r>
        <w:t xml:space="preserve">AWS provides every node of the cluster with </w:t>
      </w:r>
      <w:r w:rsidR="00502C85">
        <w:t xml:space="preserve">Amazon Linux version 2 for Intel CPUs. </w:t>
      </w:r>
      <w:r w:rsidR="00236193">
        <w:t xml:space="preserve">The </w:t>
      </w:r>
      <w:r w:rsidR="00502C85">
        <w:t xml:space="preserve">application </w:t>
      </w:r>
      <w:r w:rsidR="00236193">
        <w:t xml:space="preserve">software </w:t>
      </w:r>
      <w:r w:rsidR="00502C85">
        <w:t xml:space="preserve">installed on every </w:t>
      </w:r>
      <w:r w:rsidR="00084B2F">
        <w:t>node</w:t>
      </w:r>
      <w:r w:rsidR="00236193">
        <w:t xml:space="preserve"> </w:t>
      </w:r>
      <w:r w:rsidR="00502C85">
        <w:t xml:space="preserve">also </w:t>
      </w:r>
      <w:r w:rsidR="00236193">
        <w:t>include</w:t>
      </w:r>
      <w:r w:rsidR="00084B2F">
        <w:t>s</w:t>
      </w:r>
      <w:r w:rsidR="00E06734">
        <w:t xml:space="preserve"> the Spark 2.4.5 with Hadoop 2.8.5 YARN and Zeppelin 0.8.2</w:t>
      </w:r>
      <w:r w:rsidR="00502C85">
        <w:t xml:space="preserve">. This configuration is </w:t>
      </w:r>
      <w:r>
        <w:t>set up</w:t>
      </w:r>
      <w:r w:rsidR="00502C85">
        <w:t xml:space="preserve"> on the creation of the cluster and is one of the </w:t>
      </w:r>
      <w:r w:rsidR="00E06734">
        <w:t xml:space="preserve">default application selections provided by Amazon. </w:t>
      </w:r>
    </w:p>
    <w:p w:rsidR="00E06734" w:rsidRDefault="00583736" w:rsidP="00236193">
      <w:r>
        <w:t>A</w:t>
      </w:r>
      <w:r w:rsidR="00502C85">
        <w:t xml:space="preserve">ccess </w:t>
      </w:r>
      <w:r>
        <w:t xml:space="preserve">to </w:t>
      </w:r>
      <w:r w:rsidR="00502C85">
        <w:t xml:space="preserve">the </w:t>
      </w:r>
      <w:r>
        <w:t xml:space="preserve">Master node in the </w:t>
      </w:r>
      <w:r w:rsidR="00502C85">
        <w:t>cluster</w:t>
      </w:r>
      <w:r>
        <w:t xml:space="preserve"> is granted</w:t>
      </w:r>
      <w:r w:rsidR="00502C85">
        <w:t xml:space="preserve"> </w:t>
      </w:r>
      <w:r>
        <w:t xml:space="preserve">by </w:t>
      </w:r>
      <w:r w:rsidR="00E06734">
        <w:t>a public</w:t>
      </w:r>
      <w:r w:rsidR="00502C85">
        <w:t xml:space="preserve"> </w:t>
      </w:r>
      <w:r w:rsidR="00E06734">
        <w:t>key</w:t>
      </w:r>
      <w:r>
        <w:t xml:space="preserve">, </w:t>
      </w:r>
      <w:r w:rsidR="00502C85">
        <w:t xml:space="preserve">on </w:t>
      </w:r>
      <w:r w:rsidR="00E06734">
        <w:t>the EMR</w:t>
      </w:r>
      <w:r w:rsidR="00502C85">
        <w:t xml:space="preserve"> console</w:t>
      </w:r>
      <w:r w:rsidR="00D47B69">
        <w:t xml:space="preserve"> is possible to generate it.</w:t>
      </w:r>
      <w:r w:rsidR="00502C85">
        <w:t xml:space="preserve"> </w:t>
      </w:r>
      <w:r w:rsidR="00D47B69">
        <w:t>With</w:t>
      </w:r>
      <w:r w:rsidR="00502C85">
        <w:t xml:space="preserve"> this key</w:t>
      </w:r>
      <w:r w:rsidR="00D47B69">
        <w:t>,</w:t>
      </w:r>
      <w:r w:rsidR="00502C85">
        <w:t xml:space="preserve"> </w:t>
      </w:r>
      <w:proofErr w:type="gramStart"/>
      <w:r w:rsidR="00D47B69">
        <w:t>an</w:t>
      </w:r>
      <w:proofErr w:type="gramEnd"/>
      <w:r w:rsidR="00D47B69">
        <w:t xml:space="preserve"> </w:t>
      </w:r>
      <w:proofErr w:type="spellStart"/>
      <w:r w:rsidR="00D47B69">
        <w:t>ssh</w:t>
      </w:r>
      <w:proofErr w:type="spellEnd"/>
      <w:r w:rsidR="00D47B69">
        <w:t xml:space="preserve"> connection is enabled to </w:t>
      </w:r>
      <w:r w:rsidR="00502C85">
        <w:t>the Master server</w:t>
      </w:r>
      <w:r w:rsidR="00E06734">
        <w:t xml:space="preserve">. </w:t>
      </w:r>
      <w:r w:rsidR="00D47B69">
        <w:t>Also, o</w:t>
      </w:r>
      <w:r w:rsidR="00502C85">
        <w:t xml:space="preserve">n the cluster </w:t>
      </w:r>
      <w:r w:rsidR="00460DE4">
        <w:t>configuration, it</w:t>
      </w:r>
      <w:r w:rsidR="00E06734">
        <w:t xml:space="preserve"> </w:t>
      </w:r>
      <w:r w:rsidR="00D47B69">
        <w:t>is</w:t>
      </w:r>
      <w:r w:rsidR="00E06734">
        <w:t xml:space="preserve"> necessary to open access on TCP/IP port 22.</w:t>
      </w:r>
    </w:p>
    <w:p w:rsidR="00E06734" w:rsidRDefault="00E06734" w:rsidP="00236193">
      <w:r>
        <w:t xml:space="preserve">On the S3 storage, </w:t>
      </w:r>
      <w:r w:rsidR="00D47B69">
        <w:t xml:space="preserve">to upload </w:t>
      </w:r>
      <w:r>
        <w:t>our application and libraries</w:t>
      </w:r>
      <w:r w:rsidR="00D47B69">
        <w:t>, AWS provides a bucket, a persistent folder for an application</w:t>
      </w:r>
      <w:r>
        <w:t xml:space="preserve">. </w:t>
      </w:r>
      <w:r w:rsidR="00D47B69">
        <w:t>T</w:t>
      </w:r>
      <w:r>
        <w:t>he results from our experiments</w:t>
      </w:r>
      <w:r w:rsidR="00D47B69">
        <w:t xml:space="preserve"> also stored in S3</w:t>
      </w:r>
      <w:r>
        <w:t>.</w:t>
      </w:r>
    </w:p>
    <w:p w:rsidR="003B681F" w:rsidRDefault="003B681F" w:rsidP="003B681F">
      <w:pPr>
        <w:pStyle w:val="Heading1"/>
      </w:pPr>
      <w:bookmarkStart w:id="6" w:name="_Toc45263716"/>
      <w:r>
        <w:t>Experiment Results</w:t>
      </w:r>
      <w:bookmarkEnd w:id="6"/>
    </w:p>
    <w:p w:rsidR="004A2994" w:rsidRDefault="007977BB" w:rsidP="004A2994">
      <w:r>
        <w:t xml:space="preserve">Our experiment was executed during a </w:t>
      </w:r>
      <w:r w:rsidR="00E26CAC">
        <w:t>24</w:t>
      </w:r>
      <w:r w:rsidR="004A2994">
        <w:t xml:space="preserve">-hour </w:t>
      </w:r>
      <w:r>
        <w:t>time window, starting on July 8</w:t>
      </w:r>
      <w:r w:rsidRPr="007977BB">
        <w:rPr>
          <w:vertAlign w:val="superscript"/>
        </w:rPr>
        <w:t>th</w:t>
      </w:r>
      <w:r>
        <w:t xml:space="preserve"> at 09:23 PM and ending on July 9</w:t>
      </w:r>
      <w:r w:rsidRPr="007977BB">
        <w:rPr>
          <w:vertAlign w:val="superscript"/>
        </w:rPr>
        <w:t>th</w:t>
      </w:r>
      <w:r>
        <w:t xml:space="preserve"> </w:t>
      </w:r>
      <w:r w:rsidR="00D47B69">
        <w:t>at 09:</w:t>
      </w:r>
      <w:r w:rsidR="00E26CAC">
        <w:t>0</w:t>
      </w:r>
      <w:r w:rsidR="00D47B69">
        <w:t xml:space="preserve">8 </w:t>
      </w:r>
      <w:r w:rsidR="00E26CAC">
        <w:t>P</w:t>
      </w:r>
      <w:r w:rsidR="00D47B69">
        <w:t>M</w:t>
      </w:r>
      <w:r w:rsidR="00C27E2A">
        <w:t xml:space="preserve"> UTC</w:t>
      </w:r>
      <w:r>
        <w:t xml:space="preserve">. During this </w:t>
      </w:r>
      <w:r w:rsidR="004A2994">
        <w:t>time</w:t>
      </w:r>
      <w:r>
        <w:t xml:space="preserve"> window</w:t>
      </w:r>
      <w:r w:rsidR="00D47B69">
        <w:t>,</w:t>
      </w:r>
      <w:r>
        <w:t xml:space="preserve"> we</w:t>
      </w:r>
      <w:r w:rsidR="00093367">
        <w:t xml:space="preserve"> summariz</w:t>
      </w:r>
      <w:r w:rsidR="00C27E2A">
        <w:t>ed</w:t>
      </w:r>
      <w:r w:rsidR="00093367">
        <w:t xml:space="preserve"> </w:t>
      </w:r>
      <w:r w:rsidR="00C110A2">
        <w:t xml:space="preserve">1.034.872 </w:t>
      </w:r>
      <w:r w:rsidR="00093367">
        <w:t>tweets containing the word COVID for the languages English, Italian</w:t>
      </w:r>
      <w:r w:rsidR="00D47B69">
        <w:t>,</w:t>
      </w:r>
      <w:r w:rsidR="00093367">
        <w:t xml:space="preserve"> and Portuguese</w:t>
      </w:r>
      <w:r w:rsidR="00C110A2">
        <w:t xml:space="preserve">, with a total </w:t>
      </w:r>
      <w:r w:rsidR="001551ED">
        <w:t>sentiment</w:t>
      </w:r>
      <w:r w:rsidR="00C110A2">
        <w:t xml:space="preserve"> of -178.127.</w:t>
      </w:r>
    </w:p>
    <w:p w:rsidR="001551ED" w:rsidRDefault="001551ED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8143E6" w:rsidRDefault="008143E6" w:rsidP="00F248D4">
      <w:pPr>
        <w:pStyle w:val="Heading2"/>
      </w:pPr>
      <w:bookmarkStart w:id="7" w:name="_Toc45263717"/>
      <w:r>
        <w:lastRenderedPageBreak/>
        <w:t>English Twee</w:t>
      </w:r>
      <w:r w:rsidR="00F248D4">
        <w:t>t</w:t>
      </w:r>
      <w:r>
        <w:t>s</w:t>
      </w:r>
      <w:bookmarkEnd w:id="7"/>
    </w:p>
    <w:p w:rsidR="00093367" w:rsidRDefault="002B31B9" w:rsidP="003B681F">
      <w:bookmarkStart w:id="8" w:name="OLE_LINK1"/>
      <w:r>
        <w:t xml:space="preserve">In the time window observed, there were </w:t>
      </w:r>
      <w:r w:rsidR="00E26CAC">
        <w:t>980.175</w:t>
      </w:r>
      <w:r>
        <w:t xml:space="preserve"> tweets</w:t>
      </w:r>
      <w:r w:rsidR="00F248D4">
        <w:t>.</w:t>
      </w:r>
      <w:r>
        <w:t xml:space="preserve"> The overall </w:t>
      </w:r>
      <w:r w:rsidR="00F248D4">
        <w:t>sentiment</w:t>
      </w:r>
      <w:r>
        <w:t>, i.e.</w:t>
      </w:r>
      <w:r w:rsidR="00D47B69">
        <w:t>,</w:t>
      </w:r>
      <w:r>
        <w:t xml:space="preserve"> the sum of all sentiments on the period was -</w:t>
      </w:r>
      <w:r w:rsidR="00E26CAC">
        <w:t>165.700</w:t>
      </w:r>
      <w:r w:rsidR="00D47B69">
        <w:t>,</w:t>
      </w:r>
      <w:r>
        <w:t xml:space="preserve"> and the average sentiment </w:t>
      </w:r>
      <w:r w:rsidR="007977BB">
        <w:t xml:space="preserve">for each tweet </w:t>
      </w:r>
      <w:r>
        <w:t>is nearly -0.</w:t>
      </w:r>
      <w:r w:rsidR="00E26CAC">
        <w:t>16</w:t>
      </w:r>
      <w:r>
        <w:t xml:space="preserve">. The following graph presents </w:t>
      </w:r>
      <w:r w:rsidR="008143E6">
        <w:t xml:space="preserve">the sentiment </w:t>
      </w:r>
      <w:r w:rsidR="00C27E2A">
        <w:t>observed</w:t>
      </w:r>
      <w:r w:rsidR="008143E6">
        <w:t>:</w:t>
      </w:r>
    </w:p>
    <w:bookmarkEnd w:id="8"/>
    <w:p w:rsidR="008143E6" w:rsidRDefault="00E26CAC" w:rsidP="007939FF">
      <w:pPr>
        <w:keepNext/>
        <w:ind w:firstLine="0"/>
        <w:jc w:val="center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DD01403">
            <wp:simplePos x="0" y="0"/>
            <wp:positionH relativeFrom="column">
              <wp:posOffset>-652145</wp:posOffset>
            </wp:positionH>
            <wp:positionV relativeFrom="paragraph">
              <wp:posOffset>0</wp:posOffset>
            </wp:positionV>
            <wp:extent cx="7044690" cy="4377055"/>
            <wp:effectExtent l="0" t="0" r="16510" b="17145"/>
            <wp:wrapTopAndBottom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E0DB29CF-C060-6A4E-BD08-01C6CEA803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8143E6" w:rsidRDefault="008143E6" w:rsidP="008143E6">
      <w:pPr>
        <w:pStyle w:val="Caption"/>
      </w:pPr>
      <w:r>
        <w:t xml:space="preserve">Figure </w:t>
      </w:r>
      <w:fldSimple w:instr=" SEQ Figure \* ARABIC ">
        <w:r w:rsidR="00E26CAC">
          <w:rPr>
            <w:noProof/>
          </w:rPr>
          <w:t>1</w:t>
        </w:r>
      </w:fldSimple>
      <w:r>
        <w:t>- English Tweets</w:t>
      </w:r>
      <w:r w:rsidR="004A2994">
        <w:t xml:space="preserve"> – </w:t>
      </w:r>
      <w:r w:rsidR="00D47B69">
        <w:t>Y-axis</w:t>
      </w:r>
      <w:r w:rsidR="004A2994">
        <w:t xml:space="preserve"> expresses the number of tweets as well as the score of it. </w:t>
      </w:r>
      <w:r w:rsidR="00D47B69">
        <w:t>X-axis</w:t>
      </w:r>
      <w:r w:rsidR="004A2994">
        <w:t xml:space="preserve"> </w:t>
      </w:r>
      <w:r w:rsidR="00D47B69">
        <w:t>measurement time</w:t>
      </w:r>
      <w:r w:rsidR="004A2994">
        <w:t xml:space="preserve">. </w:t>
      </w:r>
    </w:p>
    <w:p w:rsidR="00093367" w:rsidRDefault="008143E6" w:rsidP="003B681F">
      <w:r>
        <w:t>In the graph</w:t>
      </w:r>
      <w:r w:rsidR="00D47B69">
        <w:t>,</w:t>
      </w:r>
      <w:r>
        <w:t xml:space="preserve"> we </w:t>
      </w:r>
      <w:r w:rsidR="00C27E2A">
        <w:t>notice</w:t>
      </w:r>
      <w:r>
        <w:t xml:space="preserve"> the fluctuation of sentiments over time in the tweets (</w:t>
      </w:r>
      <w:r w:rsidR="00F248D4">
        <w:t xml:space="preserve">darker gray line - </w:t>
      </w:r>
      <w:r w:rsidR="00C27E2A">
        <w:t>sentiment</w:t>
      </w:r>
      <w:r w:rsidR="00F248D4">
        <w:t xml:space="preserve"> line</w:t>
      </w:r>
      <w:r>
        <w:t xml:space="preserve">), with a maximum sentiment of </w:t>
      </w:r>
      <w:r w:rsidR="00C27E2A">
        <w:t>39</w:t>
      </w:r>
      <w:r>
        <w:t xml:space="preserve"> and a minimum of -</w:t>
      </w:r>
      <w:r w:rsidR="00E26CAC">
        <w:t>62</w:t>
      </w:r>
      <w:r>
        <w:t xml:space="preserve">. The average number of tweets in the period analyzed </w:t>
      </w:r>
      <w:r w:rsidR="00D47B69">
        <w:t>was</w:t>
      </w:r>
      <w:r>
        <w:t xml:space="preserve"> </w:t>
      </w:r>
      <w:r w:rsidR="00E26CAC">
        <w:t>5</w:t>
      </w:r>
      <w:r w:rsidR="00C27E2A">
        <w:t>9</w:t>
      </w:r>
      <w:r>
        <w:t>.</w:t>
      </w:r>
    </w:p>
    <w:p w:rsidR="00E26CAC" w:rsidRDefault="00E26CAC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634238" w:rsidRDefault="00F248D4" w:rsidP="003B681F">
      <w:pPr>
        <w:pStyle w:val="Heading2"/>
      </w:pPr>
      <w:bookmarkStart w:id="9" w:name="_Toc45263718"/>
      <w:r>
        <w:lastRenderedPageBreak/>
        <w:t>Italian tweets</w:t>
      </w:r>
      <w:bookmarkEnd w:id="9"/>
    </w:p>
    <w:p w:rsidR="00F248D4" w:rsidRDefault="00E26CAC" w:rsidP="00F248D4">
      <w:r>
        <w:rPr>
          <w:noProof/>
        </w:rPr>
        <w:drawing>
          <wp:anchor distT="0" distB="0" distL="114300" distR="114300" simplePos="0" relativeHeight="251686912" behindDoc="0" locked="0" layoutInCell="1" allowOverlap="1" wp14:anchorId="74579BC2">
            <wp:simplePos x="0" y="0"/>
            <wp:positionH relativeFrom="column">
              <wp:posOffset>-704850</wp:posOffset>
            </wp:positionH>
            <wp:positionV relativeFrom="paragraph">
              <wp:posOffset>1050925</wp:posOffset>
            </wp:positionV>
            <wp:extent cx="7314565" cy="3664585"/>
            <wp:effectExtent l="0" t="0" r="13335" b="1841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F69466-A1EB-F642-BC06-940132BF64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8D4">
        <w:t xml:space="preserve">In the time window observed, there were </w:t>
      </w:r>
      <w:r>
        <w:t>25.423</w:t>
      </w:r>
      <w:r w:rsidR="00F248D4">
        <w:t xml:space="preserve"> tweets. The overall sentiment, i.e.</w:t>
      </w:r>
      <w:r w:rsidR="00D47B69">
        <w:t>,</w:t>
      </w:r>
      <w:r w:rsidR="00F248D4">
        <w:t xml:space="preserve"> the sum of all sentiments on the period was -</w:t>
      </w:r>
      <w:r w:rsidR="00C27E2A">
        <w:t>1</w:t>
      </w:r>
      <w:r>
        <w:t>0</w:t>
      </w:r>
      <w:r w:rsidR="00C27E2A">
        <w:t>.</w:t>
      </w:r>
      <w:r>
        <w:t>082</w:t>
      </w:r>
      <w:r w:rsidR="00D47B69">
        <w:t>,</w:t>
      </w:r>
      <w:r w:rsidR="00F248D4">
        <w:t xml:space="preserve"> and the average sentiment is nearly -</w:t>
      </w:r>
      <w:r w:rsidR="00C27E2A">
        <w:t>0.</w:t>
      </w:r>
      <w:r>
        <w:t>4</w:t>
      </w:r>
      <w:r w:rsidR="00F248D4">
        <w:t xml:space="preserve">. The following graph presents the sentiment during </w:t>
      </w:r>
      <w:r w:rsidR="00D47B69">
        <w:t xml:space="preserve">the </w:t>
      </w:r>
      <w:r w:rsidR="00F248D4">
        <w:t>time frame:</w:t>
      </w:r>
    </w:p>
    <w:p w:rsidR="00455EE1" w:rsidRDefault="00E26CAC" w:rsidP="007939FF">
      <w:pPr>
        <w:keepNext/>
        <w:ind w:firstLine="0"/>
        <w:jc w:val="center"/>
      </w:pPr>
      <w:r>
        <w:rPr>
          <w:noProof/>
        </w:rPr>
        <w:t xml:space="preserve"> </w:t>
      </w:r>
    </w:p>
    <w:p w:rsidR="00F248D4" w:rsidRDefault="00455EE1" w:rsidP="00455EE1">
      <w:pPr>
        <w:pStyle w:val="Caption"/>
      </w:pPr>
      <w:r>
        <w:t xml:space="preserve">Figure </w:t>
      </w:r>
      <w:fldSimple w:instr=" SEQ Figure \* ARABIC ">
        <w:r w:rsidR="00E26CAC">
          <w:rPr>
            <w:noProof/>
          </w:rPr>
          <w:t>2</w:t>
        </w:r>
      </w:fldSimple>
      <w:r>
        <w:t>- Italian Tweets</w:t>
      </w:r>
      <w:r w:rsidR="004A2994">
        <w:t xml:space="preserve"> -</w:t>
      </w:r>
      <w:r w:rsidR="00D47B69">
        <w:t>Y-axis</w:t>
      </w:r>
      <w:r w:rsidR="004A2994">
        <w:t xml:space="preserve"> expresses the number of tweets as well as the score of it</w:t>
      </w:r>
      <w:r w:rsidR="00D47B69">
        <w:t>. X-axis measurement time</w:t>
      </w:r>
      <w:r w:rsidR="004A2994">
        <w:t>.</w:t>
      </w:r>
    </w:p>
    <w:p w:rsidR="00F248D4" w:rsidRDefault="00F248D4" w:rsidP="00F248D4">
      <w:r>
        <w:t xml:space="preserve">As in the English analysis, we can also observe the fluctuation of sentiments over time in the tweets (darker gray line - </w:t>
      </w:r>
      <w:r w:rsidR="00C27E2A">
        <w:t>Sentiment</w:t>
      </w:r>
      <w:r>
        <w:t xml:space="preserve"> line), with a maximum sentiment of </w:t>
      </w:r>
      <w:r w:rsidR="00C27E2A">
        <w:t>6</w:t>
      </w:r>
      <w:r>
        <w:t xml:space="preserve"> and a minimum of -</w:t>
      </w:r>
      <w:r w:rsidR="00C110A2">
        <w:t>12</w:t>
      </w:r>
      <w:r>
        <w:t xml:space="preserve">. The average number of tweets in the period analyzed </w:t>
      </w:r>
      <w:r w:rsidR="00D47B69">
        <w:t>was</w:t>
      </w:r>
      <w:r>
        <w:t xml:space="preserve"> </w:t>
      </w:r>
      <w:r w:rsidR="00C27E2A">
        <w:t xml:space="preserve">almost </w:t>
      </w:r>
      <w:r w:rsidR="007939FF">
        <w:t>2</w:t>
      </w:r>
      <w:r w:rsidR="00C110A2">
        <w:t>,3</w:t>
      </w:r>
      <w:r>
        <w:t>.</w:t>
      </w:r>
    </w:p>
    <w:p w:rsidR="00C110A2" w:rsidRDefault="00C110A2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455EE1" w:rsidRDefault="00455EE1" w:rsidP="00455EE1">
      <w:pPr>
        <w:pStyle w:val="Heading2"/>
      </w:pPr>
      <w:bookmarkStart w:id="10" w:name="_Toc45263719"/>
      <w:r>
        <w:lastRenderedPageBreak/>
        <w:t>Portuguese tweets</w:t>
      </w:r>
      <w:bookmarkEnd w:id="10"/>
    </w:p>
    <w:p w:rsidR="007939FF" w:rsidRDefault="00C110A2" w:rsidP="007939FF">
      <w:r>
        <w:rPr>
          <w:noProof/>
        </w:rPr>
        <w:drawing>
          <wp:anchor distT="0" distB="0" distL="114300" distR="114300" simplePos="0" relativeHeight="251687936" behindDoc="0" locked="0" layoutInCell="1" allowOverlap="1" wp14:anchorId="0101287D">
            <wp:simplePos x="0" y="0"/>
            <wp:positionH relativeFrom="column">
              <wp:posOffset>-704850</wp:posOffset>
            </wp:positionH>
            <wp:positionV relativeFrom="paragraph">
              <wp:posOffset>1050925</wp:posOffset>
            </wp:positionV>
            <wp:extent cx="7082155" cy="4196715"/>
            <wp:effectExtent l="0" t="0" r="17145" b="6985"/>
            <wp:wrapTopAndBottom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8F076959-77B5-CF47-9F8C-9C6B645FE7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9FF">
        <w:t xml:space="preserve">In the time window observed, there were </w:t>
      </w:r>
      <w:r>
        <w:t>29.274</w:t>
      </w:r>
      <w:r w:rsidR="007939FF">
        <w:t xml:space="preserve"> tweets. The overall sentiment, i.e.</w:t>
      </w:r>
      <w:r w:rsidR="00D47B69">
        <w:t>,</w:t>
      </w:r>
      <w:r w:rsidR="007939FF">
        <w:t xml:space="preserve"> the sum of all sentiments on the period was </w:t>
      </w:r>
      <w:r>
        <w:t>-2.345</w:t>
      </w:r>
      <w:r w:rsidR="00D47B69">
        <w:t>,</w:t>
      </w:r>
      <w:r w:rsidR="007939FF">
        <w:t xml:space="preserve"> and the average sentiment is nearly </w:t>
      </w:r>
      <w:r>
        <w:t>-0.08</w:t>
      </w:r>
      <w:r w:rsidR="007939FF">
        <w:t xml:space="preserve">. The following graph presents the sentiment during </w:t>
      </w:r>
      <w:r w:rsidR="00D47B69">
        <w:t xml:space="preserve">the </w:t>
      </w:r>
      <w:r w:rsidR="007939FF">
        <w:t>time frame:</w:t>
      </w:r>
    </w:p>
    <w:p w:rsidR="007939FF" w:rsidRDefault="007939FF" w:rsidP="007939FF">
      <w:pPr>
        <w:pStyle w:val="NoSpacing"/>
        <w:keepNext/>
      </w:pPr>
    </w:p>
    <w:p w:rsidR="007939FF" w:rsidRDefault="007939FF" w:rsidP="007939FF">
      <w:pPr>
        <w:pStyle w:val="Caption"/>
      </w:pPr>
      <w:r>
        <w:t xml:space="preserve">Figure </w:t>
      </w:r>
      <w:fldSimple w:instr=" SEQ Figure \* ARABIC ">
        <w:r w:rsidR="00E26CAC">
          <w:rPr>
            <w:noProof/>
          </w:rPr>
          <w:t>3</w:t>
        </w:r>
      </w:fldSimple>
      <w:r>
        <w:t xml:space="preserve"> - Portuguese Tweets</w:t>
      </w:r>
      <w:r w:rsidR="004A2994">
        <w:t xml:space="preserve"> - </w:t>
      </w:r>
      <w:r w:rsidR="00D47B69">
        <w:t>Y-axis</w:t>
      </w:r>
      <w:r w:rsidR="004A2994">
        <w:t xml:space="preserve"> expresses the number of tweets as well as the score of it</w:t>
      </w:r>
      <w:r w:rsidR="00D47B69">
        <w:t>. X-axis measurement time</w:t>
      </w:r>
      <w:r w:rsidR="004A2994">
        <w:t>.</w:t>
      </w:r>
    </w:p>
    <w:p w:rsidR="007939FF" w:rsidRDefault="007939FF" w:rsidP="007939FF">
      <w:r>
        <w:t xml:space="preserve">As in the previous analysis, we can also observe the fluctuation of sentiments over time in the tweets (darker gray line - </w:t>
      </w:r>
      <w:r w:rsidR="00D47B69">
        <w:t>Sentiment</w:t>
      </w:r>
      <w:r>
        <w:t xml:space="preserve"> line), but this time</w:t>
      </w:r>
      <w:r w:rsidR="00C110A2">
        <w:t xml:space="preserve"> when comparing with the English and Italian Language, in a smaller window</w:t>
      </w:r>
      <w:r w:rsidR="000C2D9E">
        <w:t xml:space="preserve"> </w:t>
      </w:r>
      <w:r>
        <w:t xml:space="preserve">with a maximum sentiment of </w:t>
      </w:r>
      <w:r w:rsidR="00C110A2">
        <w:t>8</w:t>
      </w:r>
      <w:r>
        <w:t xml:space="preserve"> and a minimum of -</w:t>
      </w:r>
      <w:r w:rsidR="00C110A2">
        <w:t>8</w:t>
      </w:r>
      <w:r>
        <w:t xml:space="preserve">. The average number of tweets in the period analyzed </w:t>
      </w:r>
      <w:r w:rsidR="00D47B69">
        <w:t>was</w:t>
      </w:r>
      <w:r>
        <w:t xml:space="preserve"> </w:t>
      </w:r>
      <w:r w:rsidR="00C110A2">
        <w:t>2.4</w:t>
      </w:r>
      <w:r>
        <w:t>.</w:t>
      </w:r>
    </w:p>
    <w:p w:rsidR="004445AA" w:rsidRDefault="00CB5363" w:rsidP="004445AA">
      <w:pPr>
        <w:pStyle w:val="Heading1"/>
      </w:pPr>
      <w:bookmarkStart w:id="11" w:name="_Toc45263720"/>
      <w:r>
        <w:lastRenderedPageBreak/>
        <w:t>Comments</w:t>
      </w:r>
      <w:bookmarkEnd w:id="11"/>
    </w:p>
    <w:p w:rsidR="00CB5363" w:rsidRDefault="00CB5363" w:rsidP="00CB5363">
      <w:pPr>
        <w:pStyle w:val="NoSpacing"/>
      </w:pPr>
      <w:r>
        <w:t xml:space="preserve">Despite being a simple application, the setup and the deployment is complex. Now we comment </w:t>
      </w:r>
      <w:r w:rsidR="00D47B69">
        <w:t xml:space="preserve">on </w:t>
      </w:r>
      <w:r>
        <w:t>some of the challenges that we overcame during the project.</w:t>
      </w:r>
    </w:p>
    <w:p w:rsidR="00CB5363" w:rsidRDefault="00CB5363" w:rsidP="00CB5363">
      <w:pPr>
        <w:pStyle w:val="NoSpacing"/>
      </w:pPr>
      <w:r>
        <w:t xml:space="preserve">The </w:t>
      </w:r>
      <w:proofErr w:type="spellStart"/>
      <w:r>
        <w:t>Intellij</w:t>
      </w:r>
      <w:proofErr w:type="spellEnd"/>
      <w:r>
        <w:t xml:space="preserve"> IDE </w:t>
      </w:r>
      <w:r w:rsidR="00D47B69">
        <w:t>set up</w:t>
      </w:r>
      <w:r>
        <w:t xml:space="preserve"> – the setup of Spark libraries, Scala compiler</w:t>
      </w:r>
      <w:r w:rsidR="00D47B69">
        <w:t>,</w:t>
      </w:r>
      <w:r>
        <w:t xml:space="preserve"> and Spark environment on AWS is not an easy task. </w:t>
      </w:r>
      <w:r w:rsidR="00360968">
        <w:t>After a while</w:t>
      </w:r>
      <w:r w:rsidR="00D47B69">
        <w:t>,</w:t>
      </w:r>
      <w:r w:rsidR="00360968">
        <w:t xml:space="preserve"> we came up with the following configuration:</w:t>
      </w:r>
    </w:p>
    <w:p w:rsidR="00360968" w:rsidRDefault="00360968" w:rsidP="00CB5363">
      <w:pPr>
        <w:pStyle w:val="NoSpacing"/>
      </w:pPr>
    </w:p>
    <w:tbl>
      <w:tblPr>
        <w:tblStyle w:val="TableSubt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0968" w:rsidTr="00360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60968" w:rsidRDefault="00360968" w:rsidP="00CB5363">
            <w:pPr>
              <w:pStyle w:val="NoSpacing"/>
            </w:pPr>
            <w:r>
              <w:t>SW/Library</w:t>
            </w:r>
          </w:p>
        </w:tc>
        <w:tc>
          <w:tcPr>
            <w:tcW w:w="4675" w:type="dxa"/>
          </w:tcPr>
          <w:p w:rsidR="00360968" w:rsidRDefault="00360968" w:rsidP="00CB536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360968" w:rsidTr="00360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60968" w:rsidRDefault="00360968" w:rsidP="00CB5363">
            <w:pPr>
              <w:pStyle w:val="NoSpacing"/>
            </w:pPr>
            <w:r>
              <w:t>Scala</w:t>
            </w:r>
          </w:p>
        </w:tc>
        <w:tc>
          <w:tcPr>
            <w:tcW w:w="4675" w:type="dxa"/>
          </w:tcPr>
          <w:p w:rsidR="00360968" w:rsidRDefault="00360968" w:rsidP="00CB536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2.11.12</w:t>
            </w:r>
          </w:p>
        </w:tc>
      </w:tr>
      <w:tr w:rsidR="00360968" w:rsidTr="00360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60968" w:rsidRDefault="00360968" w:rsidP="00CB5363">
            <w:pPr>
              <w:pStyle w:val="NoSpacing"/>
            </w:pPr>
            <w:r>
              <w:t>Spark-core</w:t>
            </w:r>
          </w:p>
        </w:tc>
        <w:tc>
          <w:tcPr>
            <w:tcW w:w="4675" w:type="dxa"/>
          </w:tcPr>
          <w:p w:rsidR="00360968" w:rsidRDefault="00360968" w:rsidP="00CB536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2.4.5</w:t>
            </w:r>
          </w:p>
        </w:tc>
      </w:tr>
      <w:tr w:rsidR="00360968" w:rsidTr="00360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60968" w:rsidRDefault="00360968" w:rsidP="00CB5363">
            <w:pPr>
              <w:pStyle w:val="NoSpacing"/>
            </w:pPr>
            <w:r>
              <w:t>Spark-</w:t>
            </w:r>
            <w:proofErr w:type="spellStart"/>
            <w:r>
              <w:t>sql</w:t>
            </w:r>
            <w:proofErr w:type="spellEnd"/>
          </w:p>
        </w:tc>
        <w:tc>
          <w:tcPr>
            <w:tcW w:w="4675" w:type="dxa"/>
          </w:tcPr>
          <w:p w:rsidR="00360968" w:rsidRDefault="00360968" w:rsidP="00CB536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2.4.5</w:t>
            </w:r>
          </w:p>
        </w:tc>
      </w:tr>
      <w:tr w:rsidR="00360968" w:rsidTr="00360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60968" w:rsidRDefault="00360968" w:rsidP="00CB5363">
            <w:pPr>
              <w:pStyle w:val="NoSpacing"/>
            </w:pPr>
            <w:r>
              <w:t>Spark-streaming</w:t>
            </w:r>
          </w:p>
        </w:tc>
        <w:tc>
          <w:tcPr>
            <w:tcW w:w="4675" w:type="dxa"/>
          </w:tcPr>
          <w:p w:rsidR="00360968" w:rsidRDefault="00360968" w:rsidP="00CB536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2.4.5</w:t>
            </w:r>
          </w:p>
        </w:tc>
      </w:tr>
      <w:tr w:rsidR="00360968" w:rsidTr="00360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60968" w:rsidRDefault="00360968" w:rsidP="00CB5363">
            <w:pPr>
              <w:pStyle w:val="NoSpacing"/>
            </w:pPr>
            <w:r>
              <w:t>Twitter4j-core</w:t>
            </w:r>
          </w:p>
        </w:tc>
        <w:tc>
          <w:tcPr>
            <w:tcW w:w="4675" w:type="dxa"/>
          </w:tcPr>
          <w:p w:rsidR="00360968" w:rsidRDefault="00360968" w:rsidP="00CB536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4.0.7</w:t>
            </w:r>
          </w:p>
        </w:tc>
      </w:tr>
      <w:tr w:rsidR="00360968" w:rsidTr="00360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60968" w:rsidRDefault="00360968" w:rsidP="00CB5363">
            <w:pPr>
              <w:pStyle w:val="NoSpacing"/>
            </w:pPr>
            <w:r>
              <w:t>Twitter4j-stream</w:t>
            </w:r>
          </w:p>
        </w:tc>
        <w:tc>
          <w:tcPr>
            <w:tcW w:w="4675" w:type="dxa"/>
          </w:tcPr>
          <w:p w:rsidR="00360968" w:rsidRDefault="00360968" w:rsidP="00CB536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4.0.4</w:t>
            </w:r>
          </w:p>
        </w:tc>
      </w:tr>
      <w:tr w:rsidR="00360968" w:rsidTr="00360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60968" w:rsidRDefault="00360968" w:rsidP="00CB5363">
            <w:pPr>
              <w:pStyle w:val="NoSpacing"/>
            </w:pPr>
            <w:r>
              <w:t>Spark-streaming-twitter</w:t>
            </w:r>
          </w:p>
        </w:tc>
        <w:tc>
          <w:tcPr>
            <w:tcW w:w="4675" w:type="dxa"/>
          </w:tcPr>
          <w:p w:rsidR="00360968" w:rsidRDefault="00360968" w:rsidP="00CB536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2.3.4</w:t>
            </w:r>
          </w:p>
        </w:tc>
      </w:tr>
    </w:tbl>
    <w:p w:rsidR="00360968" w:rsidRDefault="00360968" w:rsidP="00CB5363">
      <w:pPr>
        <w:pStyle w:val="NoSpacing"/>
      </w:pPr>
    </w:p>
    <w:p w:rsidR="00CB5363" w:rsidRDefault="00360968">
      <w:pPr>
        <w:pStyle w:val="NoSpacing"/>
      </w:pPr>
      <w:r>
        <w:t xml:space="preserve">The setup of the AWS cluster in EMR requires some understanding of </w:t>
      </w:r>
      <w:r w:rsidR="00D47B69">
        <w:t xml:space="preserve">the </w:t>
      </w:r>
      <w:r>
        <w:t>AWS platform</w:t>
      </w:r>
      <w:r w:rsidR="00D47B69">
        <w:t>, and several</w:t>
      </w:r>
      <w:r>
        <w:t xml:space="preserve"> steps are </w:t>
      </w:r>
      <w:r w:rsidR="00D47B69">
        <w:t>necessary</w:t>
      </w:r>
      <w:r>
        <w:t xml:space="preserve"> to </w:t>
      </w:r>
      <w:r w:rsidR="00CA4C92">
        <w:t xml:space="preserve">create the cluster: </w:t>
      </w:r>
      <w:r w:rsidR="00D47B69">
        <w:t>set up</w:t>
      </w:r>
      <w:r w:rsidR="00CA4C92">
        <w:t xml:space="preserve"> the AWS account, create the S3 buckets, create the EMR cluster</w:t>
      </w:r>
      <w:r w:rsidR="00D47B69">
        <w:t>,</w:t>
      </w:r>
      <w:r w:rsidR="00CA4C92">
        <w:t xml:space="preserve"> and managing the cluster in between experiments. During the cluster setup, it is </w:t>
      </w:r>
      <w:r w:rsidR="003F04D3">
        <w:t>essential</w:t>
      </w:r>
      <w:r w:rsidR="00CA4C92">
        <w:t xml:space="preserve"> to generate the public key for remote access as well as to open the cluster TCP/IP port 22. </w:t>
      </w:r>
      <w:r w:rsidR="00FB0ED0">
        <w:t>Another recommendation is t</w:t>
      </w:r>
      <w:r w:rsidR="003F04D3">
        <w:t>o</w:t>
      </w:r>
      <w:r w:rsidR="00CA4C92">
        <w:t xml:space="preserve"> terminate</w:t>
      </w:r>
      <w:r w:rsidR="00FB0ED0">
        <w:t xml:space="preserve"> or</w:t>
      </w:r>
      <w:r w:rsidR="003F04D3">
        <w:t xml:space="preserve"> release</w:t>
      </w:r>
      <w:r w:rsidR="00CA4C92">
        <w:t xml:space="preserve"> the cluster after every experiment</w:t>
      </w:r>
      <w:r w:rsidR="00FB0ED0">
        <w:t>; otherwise</w:t>
      </w:r>
      <w:r w:rsidR="003F04D3">
        <w:t>,</w:t>
      </w:r>
      <w:r w:rsidR="00FB0ED0">
        <w:t xml:space="preserve"> it continues consuming AWS</w:t>
      </w:r>
      <w:r w:rsidR="003F04D3">
        <w:t xml:space="preserve"> </w:t>
      </w:r>
      <w:r w:rsidR="00CA4C92">
        <w:t xml:space="preserve">credits, this happened during our </w:t>
      </w:r>
      <w:r w:rsidR="00FB0ED0">
        <w:t>tests,</w:t>
      </w:r>
      <w:r w:rsidR="00CA4C92">
        <w:t xml:space="preserve"> and we need to ask extra credits to continue the </w:t>
      </w:r>
      <w:r w:rsidR="00FB0ED0">
        <w:t>research</w:t>
      </w:r>
      <w:r w:rsidR="00CA4C92">
        <w:t>.</w:t>
      </w:r>
    </w:p>
    <w:p w:rsidR="009C28C1" w:rsidRDefault="008729DD">
      <w:pPr>
        <w:pStyle w:val="NoSpacing"/>
      </w:pPr>
      <w:r>
        <w:lastRenderedPageBreak/>
        <w:t xml:space="preserve">The Scala/Spark setup does </w:t>
      </w:r>
      <w:r w:rsidR="00FB0ED0">
        <w:t>an excellent</w:t>
      </w:r>
      <w:r>
        <w:t xml:space="preserve"> job </w:t>
      </w:r>
      <w:r w:rsidR="00FB0ED0">
        <w:t>of</w:t>
      </w:r>
      <w:r>
        <w:t xml:space="preserve"> hiding the distributed aspects of the programming environment</w:t>
      </w:r>
      <w:r w:rsidR="00FB0ED0">
        <w:t>. Nevertheless,</w:t>
      </w:r>
      <w:r>
        <w:t xml:space="preserve"> when handling files</w:t>
      </w:r>
      <w:r w:rsidR="00FB0ED0">
        <w:t>,</w:t>
      </w:r>
      <w:r>
        <w:t xml:space="preserve"> </w:t>
      </w:r>
      <w:r w:rsidR="00FB0ED0">
        <w:t>the program must be</w:t>
      </w:r>
      <w:r>
        <w:t xml:space="preserve"> aware of </w:t>
      </w:r>
      <w:r w:rsidR="00FB0ED0">
        <w:t>where</w:t>
      </w:r>
      <w:r>
        <w:t xml:space="preserve"> it is running on.  In our implementation, the word files and the generated output needed to be </w:t>
      </w:r>
      <w:r w:rsidR="00FB0ED0">
        <w:t>mindful</w:t>
      </w:r>
      <w:r>
        <w:t xml:space="preserve"> if it was a local execution or a remote execution. We distinguish </w:t>
      </w:r>
      <w:r w:rsidR="00FB0ED0">
        <w:t>these</w:t>
      </w:r>
      <w:r>
        <w:t xml:space="preserve"> two </w:t>
      </w:r>
      <w:r w:rsidR="00001D4F">
        <w:t>running environments based on a shell environment variable, and in the Scala program</w:t>
      </w:r>
      <w:r w:rsidR="00FB0ED0">
        <w:t>,</w:t>
      </w:r>
      <w:r w:rsidR="00001D4F">
        <w:t xml:space="preserve"> we treated this aspect.</w:t>
      </w:r>
    </w:p>
    <w:p w:rsidR="009C28C1" w:rsidRDefault="009C28C1">
      <w:pPr>
        <w:pStyle w:val="NoSpacing"/>
      </w:pPr>
    </w:p>
    <w:p w:rsidR="00001D4F" w:rsidRDefault="00001D4F">
      <w:pPr>
        <w:pStyle w:val="NoSpacing"/>
      </w:pPr>
    </w:p>
    <w:p w:rsidR="009C28C1" w:rsidRDefault="00001D4F">
      <w:pPr>
        <w:pStyle w:val="NoSpacing"/>
      </w:pPr>
      <w:r>
        <w:t>To illustrate it, this the code that sets the file path depending on the execution environment:</w:t>
      </w:r>
    </w:p>
    <w:p w:rsidR="009C28C1" w:rsidRDefault="009C28C1" w:rsidP="009C28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Menlo" w:eastAsia="Times New Roman" w:hAnsi="Menlo" w:cs="Menlo"/>
          <w:color w:val="CC7832"/>
          <w:kern w:val="0"/>
          <w:sz w:val="18"/>
          <w:szCs w:val="18"/>
          <w:lang w:val="en-BR" w:eastAsia="en-US"/>
        </w:rPr>
      </w:pPr>
    </w:p>
    <w:p w:rsidR="009C28C1" w:rsidRPr="009C28C1" w:rsidRDefault="009C28C1" w:rsidP="009C28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Menlo" w:eastAsia="Times New Roman" w:hAnsi="Menlo" w:cs="Menlo"/>
          <w:color w:val="A9B7C6"/>
          <w:kern w:val="0"/>
          <w:sz w:val="18"/>
          <w:szCs w:val="18"/>
          <w:lang w:val="en-BR" w:eastAsia="en-US"/>
        </w:rPr>
      </w:pPr>
      <w:r w:rsidRPr="009C28C1">
        <w:rPr>
          <w:rFonts w:ascii="Menlo" w:eastAsia="Times New Roman" w:hAnsi="Menlo" w:cs="Menlo"/>
          <w:color w:val="CC7832"/>
          <w:kern w:val="0"/>
          <w:sz w:val="18"/>
          <w:szCs w:val="18"/>
          <w:lang w:val="en-BR" w:eastAsia="en-US"/>
        </w:rPr>
        <w:t xml:space="preserve">if </w:t>
      </w:r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val="en-BR" w:eastAsia="en-US"/>
        </w:rPr>
        <w:t>(! sys.</w:t>
      </w:r>
      <w:r w:rsidRPr="009C28C1">
        <w:rPr>
          <w:rFonts w:ascii="Menlo" w:eastAsia="Times New Roman" w:hAnsi="Menlo" w:cs="Menlo"/>
          <w:i/>
          <w:iCs/>
          <w:color w:val="A9B7C6"/>
          <w:kern w:val="0"/>
          <w:sz w:val="18"/>
          <w:szCs w:val="18"/>
          <w:lang w:val="en-BR" w:eastAsia="en-US"/>
        </w:rPr>
        <w:t>env</w:t>
      </w:r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val="en-BR" w:eastAsia="en-US"/>
        </w:rPr>
        <w:t>.get(</w:t>
      </w:r>
      <w:r w:rsidRPr="009C28C1">
        <w:rPr>
          <w:rFonts w:ascii="Menlo" w:eastAsia="Times New Roman" w:hAnsi="Menlo" w:cs="Menlo"/>
          <w:color w:val="6A8759"/>
          <w:kern w:val="0"/>
          <w:sz w:val="18"/>
          <w:szCs w:val="18"/>
          <w:lang w:val="en-BR" w:eastAsia="en-US"/>
        </w:rPr>
        <w:t>"HOME"</w:t>
      </w:r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val="en-BR" w:eastAsia="en-US"/>
        </w:rPr>
        <w:t>).toString.contains(</w:t>
      </w:r>
      <w:r w:rsidRPr="009C28C1">
        <w:rPr>
          <w:rFonts w:ascii="Menlo" w:eastAsia="Times New Roman" w:hAnsi="Menlo" w:cs="Menlo"/>
          <w:color w:val="6A8759"/>
          <w:kern w:val="0"/>
          <w:sz w:val="18"/>
          <w:szCs w:val="18"/>
          <w:lang w:val="en-BR" w:eastAsia="en-US"/>
        </w:rPr>
        <w:t xml:space="preserve">"bia" </w:t>
      </w:r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val="en-BR" w:eastAsia="en-US"/>
        </w:rPr>
        <w:t>))</w:t>
      </w:r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val="en-BR" w:eastAsia="en-US"/>
        </w:rPr>
        <w:br/>
        <w:t xml:space="preserve">  dictPath = </w:t>
      </w:r>
      <w:r w:rsidRPr="009C28C1">
        <w:rPr>
          <w:rFonts w:ascii="Menlo" w:eastAsia="Times New Roman" w:hAnsi="Menlo" w:cs="Menlo"/>
          <w:color w:val="6A8759"/>
          <w:kern w:val="0"/>
          <w:sz w:val="18"/>
          <w:szCs w:val="18"/>
          <w:lang w:val="en-BR" w:eastAsia="en-US"/>
        </w:rPr>
        <w:t>"s3://unibo-scala-twitter/"</w:t>
      </w:r>
      <w:r w:rsidRPr="009C28C1">
        <w:rPr>
          <w:rFonts w:ascii="Menlo" w:eastAsia="Times New Roman" w:hAnsi="Menlo" w:cs="Menlo"/>
          <w:color w:val="6A8759"/>
          <w:kern w:val="0"/>
          <w:sz w:val="18"/>
          <w:szCs w:val="18"/>
          <w:lang w:val="en-BR" w:eastAsia="en-US"/>
        </w:rPr>
        <w:br/>
      </w:r>
      <w:r w:rsidRPr="009C28C1">
        <w:rPr>
          <w:rFonts w:ascii="Menlo" w:eastAsia="Times New Roman" w:hAnsi="Menlo" w:cs="Menlo"/>
          <w:color w:val="CC7832"/>
          <w:kern w:val="0"/>
          <w:sz w:val="18"/>
          <w:szCs w:val="18"/>
          <w:lang w:val="en-BR" w:eastAsia="en-US"/>
        </w:rPr>
        <w:t xml:space="preserve">else </w:t>
      </w:r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val="en-BR" w:eastAsia="en-US"/>
        </w:rPr>
        <w:t>{</w:t>
      </w:r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val="en-BR" w:eastAsia="en-US"/>
        </w:rPr>
        <w:br/>
        <w:t xml:space="preserve">   dictPath = </w:t>
      </w:r>
      <w:r w:rsidRPr="009C28C1">
        <w:rPr>
          <w:rFonts w:ascii="Menlo" w:eastAsia="Times New Roman" w:hAnsi="Menlo" w:cs="Menlo"/>
          <w:color w:val="6A8759"/>
          <w:kern w:val="0"/>
          <w:sz w:val="18"/>
          <w:szCs w:val="18"/>
          <w:lang w:val="en-BR" w:eastAsia="en-US"/>
        </w:rPr>
        <w:t>"./"</w:t>
      </w:r>
      <w:r w:rsidRPr="009C28C1">
        <w:rPr>
          <w:rFonts w:ascii="Menlo" w:eastAsia="Times New Roman" w:hAnsi="Menlo" w:cs="Menlo"/>
          <w:color w:val="6A8759"/>
          <w:kern w:val="0"/>
          <w:sz w:val="18"/>
          <w:szCs w:val="18"/>
          <w:lang w:val="en-BR" w:eastAsia="en-US"/>
        </w:rPr>
        <w:br/>
      </w:r>
      <w:r w:rsidRPr="009C28C1">
        <w:rPr>
          <w:rFonts w:ascii="Menlo" w:eastAsia="Times New Roman" w:hAnsi="Menlo" w:cs="Menlo"/>
          <w:color w:val="A9B7C6"/>
          <w:kern w:val="0"/>
          <w:sz w:val="18"/>
          <w:szCs w:val="18"/>
          <w:lang w:val="en-BR" w:eastAsia="en-US"/>
        </w:rPr>
        <w:t>}</w:t>
      </w:r>
    </w:p>
    <w:p w:rsidR="00455EE1" w:rsidRDefault="00455EE1">
      <w:pPr>
        <w:pStyle w:val="NoSpacing"/>
      </w:pPr>
    </w:p>
    <w:p w:rsidR="007B4077" w:rsidRDefault="007B4077">
      <w:pPr>
        <w:pStyle w:val="NoSpacing"/>
      </w:pPr>
      <w:r>
        <w:t xml:space="preserve">In a </w:t>
      </w:r>
      <w:r w:rsidR="00460DE4">
        <w:t>nutshell</w:t>
      </w:r>
      <w:r w:rsidR="00FB0ED0">
        <w:t>,</w:t>
      </w:r>
      <w:r w:rsidR="006D3B00">
        <w:t xml:space="preserve"> </w:t>
      </w:r>
      <w:r w:rsidR="00FB0ED0">
        <w:t xml:space="preserve">in </w:t>
      </w:r>
      <w:r w:rsidR="006D3B00">
        <w:t>our experiment</w:t>
      </w:r>
      <w:r w:rsidR="00FB0ED0">
        <w:t>,</w:t>
      </w:r>
      <w:r w:rsidR="006D3B00">
        <w:t xml:space="preserve"> </w:t>
      </w:r>
      <w:r w:rsidR="00FB0ED0">
        <w:t xml:space="preserve">we have to tackle several issues, </w:t>
      </w:r>
      <w:r w:rsidR="006D3B00">
        <w:t xml:space="preserve">such as </w:t>
      </w:r>
      <w:r>
        <w:t>the sentiment analysis problem</w:t>
      </w:r>
      <w:r w:rsidR="00FB0ED0">
        <w:t>,</w:t>
      </w:r>
      <w:r>
        <w:t xml:space="preserve"> the Twitter API setup</w:t>
      </w:r>
      <w:r w:rsidR="00FB0ED0">
        <w:t>,</w:t>
      </w:r>
      <w:r>
        <w:t xml:space="preserve"> the Scala IDE setup</w:t>
      </w:r>
      <w:r w:rsidR="00FB0ED0">
        <w:t>,</w:t>
      </w:r>
      <w:r>
        <w:t xml:space="preserve"> the Spark library configuration</w:t>
      </w:r>
      <w:r w:rsidR="00FB0ED0">
        <w:t>;</w:t>
      </w:r>
      <w:r>
        <w:t xml:space="preserve"> </w:t>
      </w:r>
      <w:r w:rsidR="00FB0ED0">
        <w:t xml:space="preserve">the </w:t>
      </w:r>
      <w:r>
        <w:t>AWS setup</w:t>
      </w:r>
      <w:r w:rsidR="00FB0ED0">
        <w:t>;</w:t>
      </w:r>
      <w:r>
        <w:t xml:space="preserve"> and the cluster EMR setup and configuration</w:t>
      </w:r>
      <w:r w:rsidR="00FB0ED0">
        <w:t>. Those</w:t>
      </w:r>
      <w:r>
        <w:t xml:space="preserve"> added up small amounts of complexity that made our experiment changeling.</w:t>
      </w:r>
    </w:p>
    <w:p w:rsidR="006D3B00" w:rsidRDefault="006D3B00">
      <w:pPr>
        <w:pStyle w:val="NoSpacing"/>
      </w:pPr>
    </w:p>
    <w:p w:rsidR="006D3B00" w:rsidRDefault="006D3B00" w:rsidP="00F10D7C">
      <w:pPr>
        <w:pStyle w:val="Heading1"/>
      </w:pPr>
      <w:bookmarkStart w:id="12" w:name="_Toc45263721"/>
      <w:r>
        <w:t>Conclusions</w:t>
      </w:r>
      <w:bookmarkEnd w:id="12"/>
    </w:p>
    <w:p w:rsidR="00CC57CA" w:rsidRDefault="006D3B00" w:rsidP="006D3B00">
      <w:r w:rsidRPr="00D4211C">
        <w:t xml:space="preserve">In this </w:t>
      </w:r>
      <w:r>
        <w:t>work</w:t>
      </w:r>
      <w:r w:rsidRPr="00D4211C">
        <w:t xml:space="preserve">, we </w:t>
      </w:r>
      <w:r w:rsidR="00CC57CA">
        <w:t xml:space="preserve">implemented a Twitter sentiment analysis </w:t>
      </w:r>
      <w:r>
        <w:t xml:space="preserve">exploring the MapReduce features of Scala in a cluster environment. </w:t>
      </w:r>
      <w:r w:rsidR="00CC57CA">
        <w:t xml:space="preserve">Given a concept </w:t>
      </w:r>
      <w:r w:rsidR="00460DE4">
        <w:t>(e.g.</w:t>
      </w:r>
      <w:r w:rsidR="00FB0ED0">
        <w:t>,</w:t>
      </w:r>
      <w:r w:rsidR="00460DE4">
        <w:t xml:space="preserve"> </w:t>
      </w:r>
      <w:r w:rsidR="00CC57CA">
        <w:t>COVID, Trump, Democracy</w:t>
      </w:r>
      <w:r w:rsidR="00FB0ED0">
        <w:t>,</w:t>
      </w:r>
      <w:r w:rsidR="00CC57CA">
        <w:t xml:space="preserve"> etc.</w:t>
      </w:r>
      <w:r w:rsidR="00460DE4">
        <w:t>)</w:t>
      </w:r>
      <w:r w:rsidR="00FB0ED0">
        <w:t>,</w:t>
      </w:r>
      <w:r w:rsidR="00460DE4">
        <w:t xml:space="preserve"> o</w:t>
      </w:r>
      <w:r w:rsidR="00CC57CA">
        <w:t xml:space="preserve">ur implementation allows </w:t>
      </w:r>
      <w:r w:rsidR="00FB0ED0">
        <w:t xml:space="preserve">us </w:t>
      </w:r>
      <w:r w:rsidR="00CC57CA">
        <w:t xml:space="preserve">to determine whether an opinion is positive or negative for English, Italian and Portuguese Languages in a time window. </w:t>
      </w:r>
    </w:p>
    <w:p w:rsidR="00460DE4" w:rsidRDefault="00CC57CA" w:rsidP="006D3B00">
      <w:r>
        <w:t xml:space="preserve">To better explore the </w:t>
      </w:r>
      <w:r w:rsidR="00423881">
        <w:t>massive</w:t>
      </w:r>
      <w:r>
        <w:t xml:space="preserve"> </w:t>
      </w:r>
      <w:r w:rsidR="00460DE4">
        <w:t>number</w:t>
      </w:r>
      <w:r>
        <w:t xml:space="preserve"> of tweets, our experiment </w:t>
      </w:r>
      <w:r w:rsidR="00423881">
        <w:t>used</w:t>
      </w:r>
      <w:r w:rsidR="00460DE4">
        <w:t xml:space="preserve"> </w:t>
      </w:r>
      <w:r w:rsidR="00423881">
        <w:t xml:space="preserve">the </w:t>
      </w:r>
      <w:r w:rsidR="00460DE4">
        <w:t>Amazon EMR cluster environment with one Master node and two core nodes.</w:t>
      </w:r>
    </w:p>
    <w:p w:rsidR="00CC57CA" w:rsidRDefault="00460DE4" w:rsidP="006D3B00">
      <w:r>
        <w:lastRenderedPageBreak/>
        <w:t xml:space="preserve">We presented the results of the sentiment analysis for the concept COVID in a </w:t>
      </w:r>
      <w:r w:rsidR="007D679A">
        <w:t>24</w:t>
      </w:r>
      <w:r>
        <w:t xml:space="preserve">-hour window, for the three languages. It is </w:t>
      </w:r>
      <w:r w:rsidR="00423881">
        <w:t>crucial</w:t>
      </w:r>
      <w:r>
        <w:t xml:space="preserve"> to notice the difference in the figures from the English</w:t>
      </w:r>
      <w:r w:rsidR="00423881">
        <w:t xml:space="preserve">, Italian and Portuguese </w:t>
      </w:r>
      <w:r>
        <w:t>tweets</w:t>
      </w:r>
      <w:r w:rsidR="00423881">
        <w:t xml:space="preserve">, respectively  </w:t>
      </w:r>
      <w:r w:rsidR="007D679A">
        <w:t>980.175</w:t>
      </w:r>
      <w:r>
        <w:t xml:space="preserve">; </w:t>
      </w:r>
      <w:r w:rsidR="007D679A">
        <w:t>25.423</w:t>
      </w:r>
      <w:r>
        <w:t xml:space="preserve">; and </w:t>
      </w:r>
      <w:r w:rsidR="007D679A">
        <w:t>29.274</w:t>
      </w:r>
      <w:r w:rsidR="00423881">
        <w:t>,</w:t>
      </w:r>
      <w:r>
        <w:t xml:space="preserve"> which demonstrates that the English language is dominant in Twitter</w:t>
      </w:r>
      <w:r w:rsidR="00423881">
        <w:t xml:space="preserve"> for the “COVID” topic</w:t>
      </w:r>
      <w:r>
        <w:t xml:space="preserve">. It is also interesting to observe the results for every language, with the tweets in </w:t>
      </w:r>
      <w:r w:rsidR="00423881">
        <w:t xml:space="preserve">the </w:t>
      </w:r>
      <w:r>
        <w:t xml:space="preserve">Italian language been more negative </w:t>
      </w:r>
      <w:r w:rsidR="00423881">
        <w:t>concerning</w:t>
      </w:r>
      <w:r>
        <w:t xml:space="preserve"> the other languages.</w:t>
      </w:r>
    </w:p>
    <w:p w:rsidR="006D3B00" w:rsidRDefault="00E4018F" w:rsidP="00084C1E">
      <w:r>
        <w:t>Finally</w:t>
      </w:r>
      <w:r w:rsidR="00423881">
        <w:t>,</w:t>
      </w:r>
      <w:r>
        <w:t xml:space="preserve"> we point</w:t>
      </w:r>
      <w:r w:rsidR="00423881">
        <w:t>ed</w:t>
      </w:r>
      <w:r>
        <w:t xml:space="preserve"> out the challenges and </w:t>
      </w:r>
      <w:r w:rsidR="00084C1E">
        <w:t xml:space="preserve">difficulties that we encountered in the experiment. </w:t>
      </w:r>
      <w:r w:rsidR="00423881">
        <w:t xml:space="preserve">The </w:t>
      </w:r>
      <w:r w:rsidR="00084C1E">
        <w:t>complexity of every component in the project</w:t>
      </w:r>
      <w:r w:rsidR="00423881">
        <w:t xml:space="preserve"> is low; the</w:t>
      </w:r>
      <w:r w:rsidR="00084C1E">
        <w:t xml:space="preserve"> sum of them and the diversity of technologies increased the project complexity. </w:t>
      </w:r>
    </w:p>
    <w:p w:rsidR="006D3B00" w:rsidRDefault="006D3B00">
      <w:pPr>
        <w:pStyle w:val="NoSpacing"/>
      </w:pPr>
    </w:p>
    <w:sdt>
      <w:sdtPr>
        <w:rPr>
          <w:rFonts w:asciiTheme="minorHAnsi" w:eastAsiaTheme="minorEastAsia" w:hAnsiTheme="minorHAnsi" w:cstheme="minorBidi"/>
        </w:rPr>
        <w:id w:val="-573587230"/>
        <w:bibliography/>
      </w:sdtPr>
      <w:sdtEndPr/>
      <w:sdtContent>
        <w:p w:rsidR="00634238" w:rsidRDefault="00634238" w:rsidP="00107410">
          <w:pPr>
            <w:pStyle w:val="SectionTitle"/>
            <w:jc w:val="left"/>
          </w:pPr>
        </w:p>
        <w:bookmarkStart w:id="13" w:name="_Toc45263722" w:displacedByCustomXml="next"/>
        <w:sdt>
          <w:sdtPr>
            <w:rPr>
              <w:rFonts w:asciiTheme="minorHAnsi" w:eastAsiaTheme="minorEastAsia" w:hAnsiTheme="minorHAnsi" w:cstheme="minorBidi"/>
              <w:b w:val="0"/>
              <w:bCs w:val="0"/>
            </w:rPr>
            <w:id w:val="-1559003590"/>
            <w:docPartObj>
              <w:docPartGallery w:val="Bibliographies"/>
              <w:docPartUnique/>
            </w:docPartObj>
          </w:sdtPr>
          <w:sdtEndPr/>
          <w:sdtContent>
            <w:p w:rsidR="00B85BED" w:rsidRDefault="00B85BED">
              <w:pPr>
                <w:pStyle w:val="Heading1"/>
              </w:pPr>
              <w:r>
                <w:t>Bibliography</w:t>
              </w:r>
              <w:bookmarkEnd w:id="13"/>
            </w:p>
            <w:sdt>
              <w:sdtPr>
                <w:id w:val="-831525191"/>
                <w:bibliography/>
              </w:sdtPr>
              <w:sdtEndPr/>
              <w:sdtContent>
                <w:p w:rsidR="00423881" w:rsidRDefault="00B85BED" w:rsidP="00423881">
                  <w:pPr>
                    <w:pStyle w:val="Bibliography"/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  <w:r w:rsidR="00423881">
                    <w:rPr>
                      <w:noProof/>
                    </w:rPr>
                    <w:t xml:space="preserve">Sebastian, A. E. (2006). </w:t>
                  </w:r>
                  <w:r w:rsidR="00423881">
                    <w:rPr>
                      <w:i/>
                      <w:iCs/>
                      <w:noProof/>
                    </w:rPr>
                    <w:t>SENTIWORDNET: A Publicly Available Lexical Resource for Opinion Mining</w:t>
                  </w:r>
                  <w:r w:rsidR="00423881">
                    <w:rPr>
                      <w:noProof/>
                    </w:rPr>
                    <w:t>. Retrieved from http://nmis.isti.cnr.it/sebastiani/Publications/LREC06.pdf.</w:t>
                  </w:r>
                </w:p>
                <w:p w:rsidR="00423881" w:rsidRDefault="00423881" w:rsidP="00423881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>WordStat. (2020). Retrieved from https://provalisresearch.com/products/content-analysis-software/wordstat-dictionary/sentiment-dictionaries/</w:t>
                  </w:r>
                </w:p>
                <w:p w:rsidR="00423881" w:rsidRDefault="00423881" w:rsidP="00423881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Davidova, O. (2017, 07 13). </w:t>
                  </w:r>
                  <w:r>
                    <w:rPr>
                      <w:i/>
                      <w:iCs/>
                      <w:noProof/>
                    </w:rPr>
                    <w:t>Sentiment Analysis Tools Overview, Part 1. Positive and Negative Words Databases</w:t>
                  </w:r>
                  <w:r>
                    <w:rPr>
                      <w:noProof/>
                    </w:rPr>
                    <w:t>. Retrieved from Medium: https://medium.com/@datamonsters/sentiment-analysis-tools-overview-part-1-positive-and-negative-words-databases-ae35431a470c</w:t>
                  </w:r>
                </w:p>
                <w:p w:rsidR="00423881" w:rsidRDefault="00423881" w:rsidP="00423881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Gauthan, R. (2019, 09 18). </w:t>
                  </w:r>
                  <w:r>
                    <w:rPr>
                      <w:i/>
                      <w:iCs/>
                      <w:noProof/>
                    </w:rPr>
                    <w:t>Twitter Sentiment Analysis</w:t>
                  </w:r>
                  <w:r>
                    <w:rPr>
                      <w:noProof/>
                    </w:rPr>
                    <w:t>. Retrieved from Medium.</w:t>
                  </w:r>
                </w:p>
                <w:p w:rsidR="00423881" w:rsidRDefault="00423881" w:rsidP="00423881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Stefano, B. (2017, 12 14). </w:t>
                  </w:r>
                  <w:r>
                    <w:rPr>
                      <w:i/>
                      <w:iCs/>
                      <w:noProof/>
                    </w:rPr>
                    <w:t>Spark Twitter Stream Example</w:t>
                  </w:r>
                  <w:r>
                    <w:rPr>
                      <w:noProof/>
                    </w:rPr>
                    <w:t>. Retrieved from Github: https://github.com/stefanobaghino/spark-twitter-stream-example</w:t>
                  </w:r>
                </w:p>
                <w:p w:rsidR="00423881" w:rsidRDefault="00423881" w:rsidP="00423881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Minqing, L. B. (2004). Mining and Summarizing Customer Reviews. </w:t>
                  </w:r>
                  <w:r>
                    <w:rPr>
                      <w:i/>
                      <w:iCs/>
                      <w:noProof/>
                    </w:rPr>
                    <w:t>Proceedings of the ACM SIGKDD International Conference on Knowledge; Discovery and Data Mining (KDD-2004)</w:t>
                  </w:r>
                  <w:r>
                    <w:rPr>
                      <w:noProof/>
                    </w:rPr>
                    <w:t xml:space="preserve"> (pp. 22-25). Seattle: ACM.</w:t>
                  </w:r>
                </w:p>
                <w:p w:rsidR="00634238" w:rsidRDefault="00B85BED" w:rsidP="00423881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</w:sdtContent>
    </w:sdt>
    <w:sectPr w:rsidR="00634238">
      <w:headerReference w:type="default" r:id="rId12"/>
      <w:headerReference w:type="first" r:id="rId13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C2C92" w:rsidRDefault="00BC2C92">
      <w:pPr>
        <w:spacing w:line="240" w:lineRule="auto"/>
      </w:pPr>
      <w:r>
        <w:separator/>
      </w:r>
    </w:p>
  </w:endnote>
  <w:endnote w:type="continuationSeparator" w:id="0">
    <w:p w:rsidR="00BC2C92" w:rsidRDefault="00BC2C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C2C92" w:rsidRDefault="00BC2C92">
      <w:pPr>
        <w:spacing w:line="240" w:lineRule="auto"/>
      </w:pPr>
      <w:r>
        <w:separator/>
      </w:r>
    </w:p>
  </w:footnote>
  <w:footnote w:type="continuationSeparator" w:id="0">
    <w:p w:rsidR="00BC2C92" w:rsidRDefault="00BC2C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110A2" w:rsidRDefault="00BC2C92">
    <w:pPr>
      <w:pStyle w:val="Header"/>
    </w:pPr>
    <w:sdt>
      <w:sdtPr>
        <w:alias w:val="Running head"/>
        <w:tag w:val=""/>
        <w:id w:val="1072628492"/>
        <w:placeholder>
          <w:docPart w:val="8CAF83841DEB6B4D8E689BFD1940561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110A2" w:rsidRPr="00C77CB6">
          <w:t>Twitter Sentimental Analysis using Scala</w:t>
        </w:r>
      </w:sdtContent>
    </w:sdt>
    <w:r w:rsidR="00C110A2">
      <w:rPr>
        <w:rStyle w:val="Strong"/>
      </w:rPr>
      <w:t xml:space="preserve"> </w:t>
    </w:r>
    <w:r w:rsidR="00C110A2">
      <w:rPr>
        <w:rStyle w:val="Strong"/>
      </w:rPr>
      <w:ptab w:relativeTo="margin" w:alignment="right" w:leader="none"/>
    </w:r>
    <w:r w:rsidR="00C110A2">
      <w:rPr>
        <w:rStyle w:val="Strong"/>
      </w:rPr>
      <w:fldChar w:fldCharType="begin"/>
    </w:r>
    <w:r w:rsidR="00C110A2">
      <w:rPr>
        <w:rStyle w:val="Strong"/>
      </w:rPr>
      <w:instrText xml:space="preserve"> PAGE   \* MERGEFORMAT </w:instrText>
    </w:r>
    <w:r w:rsidR="00C110A2">
      <w:rPr>
        <w:rStyle w:val="Strong"/>
      </w:rPr>
      <w:fldChar w:fldCharType="separate"/>
    </w:r>
    <w:r w:rsidR="00C110A2">
      <w:rPr>
        <w:rStyle w:val="Strong"/>
        <w:noProof/>
      </w:rPr>
      <w:t>9</w:t>
    </w:r>
    <w:r w:rsidR="00C110A2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110A2" w:rsidRDefault="00BC2C92">
    <w:pPr>
      <w:pStyle w:val="Header"/>
      <w:rPr>
        <w:rStyle w:val="Strong"/>
      </w:rPr>
    </w:pPr>
    <w:sdt>
      <w:sdtPr>
        <w:rPr>
          <w:caps/>
        </w:rPr>
        <w:alias w:val="Running head"/>
        <w:tag w:val=""/>
        <w:id w:val="-696842620"/>
        <w:placeholder>
          <w:docPart w:val="D8ACDE2C055F8F4E88F05E8481061BC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caps w:val="0"/>
        </w:rPr>
      </w:sdtEndPr>
      <w:sdtContent>
        <w:r w:rsidR="00C110A2" w:rsidRPr="00C77CB6">
          <w:t>Twitter Sentimental Analysis using Scala</w:t>
        </w:r>
      </w:sdtContent>
    </w:sdt>
    <w:r w:rsidR="00C110A2">
      <w:rPr>
        <w:rStyle w:val="Strong"/>
      </w:rPr>
      <w:t xml:space="preserve"> </w:t>
    </w:r>
    <w:r w:rsidR="00C110A2">
      <w:rPr>
        <w:rStyle w:val="Strong"/>
      </w:rPr>
      <w:ptab w:relativeTo="margin" w:alignment="right" w:leader="none"/>
    </w:r>
    <w:r w:rsidR="00C110A2">
      <w:rPr>
        <w:rStyle w:val="Strong"/>
      </w:rPr>
      <w:fldChar w:fldCharType="begin"/>
    </w:r>
    <w:r w:rsidR="00C110A2">
      <w:rPr>
        <w:rStyle w:val="Strong"/>
      </w:rPr>
      <w:instrText xml:space="preserve"> PAGE   \* MERGEFORMAT </w:instrText>
    </w:r>
    <w:r w:rsidR="00C110A2">
      <w:rPr>
        <w:rStyle w:val="Strong"/>
      </w:rPr>
      <w:fldChar w:fldCharType="separate"/>
    </w:r>
    <w:r w:rsidR="00C110A2">
      <w:rPr>
        <w:rStyle w:val="Strong"/>
        <w:noProof/>
      </w:rPr>
      <w:t>1</w:t>
    </w:r>
    <w:r w:rsidR="00C110A2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BE97938"/>
    <w:multiLevelType w:val="hybridMultilevel"/>
    <w:tmpl w:val="3A564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B05042"/>
    <w:multiLevelType w:val="hybridMultilevel"/>
    <w:tmpl w:val="58BA49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33"/>
    <w:rsid w:val="00001D4F"/>
    <w:rsid w:val="00043502"/>
    <w:rsid w:val="0004693C"/>
    <w:rsid w:val="00084B2F"/>
    <w:rsid w:val="00084C1E"/>
    <w:rsid w:val="0008757B"/>
    <w:rsid w:val="00091D86"/>
    <w:rsid w:val="00093367"/>
    <w:rsid w:val="000C2D9E"/>
    <w:rsid w:val="00107410"/>
    <w:rsid w:val="001551ED"/>
    <w:rsid w:val="0021422E"/>
    <w:rsid w:val="00236193"/>
    <w:rsid w:val="002B31B9"/>
    <w:rsid w:val="002F5845"/>
    <w:rsid w:val="00357EE1"/>
    <w:rsid w:val="00360968"/>
    <w:rsid w:val="0037415F"/>
    <w:rsid w:val="003B681F"/>
    <w:rsid w:val="003F04D3"/>
    <w:rsid w:val="00423881"/>
    <w:rsid w:val="00431ED6"/>
    <w:rsid w:val="004445AA"/>
    <w:rsid w:val="00455EE1"/>
    <w:rsid w:val="00460800"/>
    <w:rsid w:val="00460DE4"/>
    <w:rsid w:val="00471F46"/>
    <w:rsid w:val="004A2994"/>
    <w:rsid w:val="004B1858"/>
    <w:rsid w:val="00502C85"/>
    <w:rsid w:val="00511AE4"/>
    <w:rsid w:val="00560D13"/>
    <w:rsid w:val="00583736"/>
    <w:rsid w:val="005E2D01"/>
    <w:rsid w:val="006134B5"/>
    <w:rsid w:val="00634238"/>
    <w:rsid w:val="00655AD4"/>
    <w:rsid w:val="006C6357"/>
    <w:rsid w:val="006D3B00"/>
    <w:rsid w:val="006E3CE8"/>
    <w:rsid w:val="007939FF"/>
    <w:rsid w:val="00795741"/>
    <w:rsid w:val="007977BB"/>
    <w:rsid w:val="007B4077"/>
    <w:rsid w:val="007D439E"/>
    <w:rsid w:val="007D679A"/>
    <w:rsid w:val="008143E6"/>
    <w:rsid w:val="008729DD"/>
    <w:rsid w:val="009252B6"/>
    <w:rsid w:val="00940B66"/>
    <w:rsid w:val="00952933"/>
    <w:rsid w:val="00987E94"/>
    <w:rsid w:val="009A6362"/>
    <w:rsid w:val="009C28C1"/>
    <w:rsid w:val="009F47CD"/>
    <w:rsid w:val="00A97C1A"/>
    <w:rsid w:val="00B10BD7"/>
    <w:rsid w:val="00B31E24"/>
    <w:rsid w:val="00B46EA1"/>
    <w:rsid w:val="00B85BED"/>
    <w:rsid w:val="00BB327B"/>
    <w:rsid w:val="00BC2C92"/>
    <w:rsid w:val="00C110A2"/>
    <w:rsid w:val="00C27E2A"/>
    <w:rsid w:val="00C52233"/>
    <w:rsid w:val="00C5388A"/>
    <w:rsid w:val="00C56E39"/>
    <w:rsid w:val="00C61C6C"/>
    <w:rsid w:val="00C77CB6"/>
    <w:rsid w:val="00CA4C92"/>
    <w:rsid w:val="00CB5363"/>
    <w:rsid w:val="00CC57CA"/>
    <w:rsid w:val="00D04C8C"/>
    <w:rsid w:val="00D4211C"/>
    <w:rsid w:val="00D47B69"/>
    <w:rsid w:val="00E06734"/>
    <w:rsid w:val="00E26CAC"/>
    <w:rsid w:val="00E4018F"/>
    <w:rsid w:val="00EA5247"/>
    <w:rsid w:val="00F10D7C"/>
    <w:rsid w:val="00F248D4"/>
    <w:rsid w:val="00F42B22"/>
    <w:rsid w:val="00FB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888542"/>
  <w15:chartTrackingRefBased/>
  <w15:docId w15:val="{505121AB-AB34-0F45-8D80-653CF613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table" w:styleId="PlainTable3">
    <w:name w:val="Plain Table 3"/>
    <w:basedOn w:val="TableNormal"/>
    <w:uiPriority w:val="43"/>
    <w:rsid w:val="0036096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6096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1">
    <w:name w:val="Table Subtle 1"/>
    <w:basedOn w:val="TableNormal"/>
    <w:uiPriority w:val="99"/>
    <w:rsid w:val="0036096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ia/Library/Containers/com.microsoft.Word/Data/Library/Application%20Support/Microsoft/Office/16.0/DTS/en-US%7bF6D9ECEB-0853-6B48-8F23-7D8411B2F71B%7d/%7bBA0D0AAE-1F44-1A48-A2AD-0BF994A303C4%7dtf1000209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ia/Documents/01_Unibo/1_Scala_Zavattaro/SentimentalScalaProject/Report/Twe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ia/Documents/01_Unibo/1_Scala_Zavattaro/SentimentalScalaProject/Report/Twee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ia/Documents/01_Unibo/1_Scala_Zavattaro/SentimentalScalaProject/Report/Twee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COVID Tweets Sentiment</a:t>
            </a:r>
            <a:endParaRPr lang="en-BR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English</a:t>
            </a:r>
            <a:br>
              <a:rPr lang="en-US" sz="1800" b="0" i="0" baseline="0">
                <a:effectLst/>
              </a:rPr>
            </a:br>
            <a:r>
              <a:rPr lang="en-US" sz="1800" b="0" i="0" baseline="0">
                <a:effectLst/>
              </a:rPr>
              <a:t>from 09:23 PM to 09:08 PM UTC </a:t>
            </a:r>
            <a:endParaRPr lang="en-BR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Days 08 and 09/07/20</a:t>
            </a:r>
            <a:endParaRPr lang="en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'Vhuge-en'!$B$1</c:f>
              <c:strCache>
                <c:ptCount val="1"/>
                <c:pt idx="0">
                  <c:v>Tweets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'Vhuge-en'!$A$2:$A$16587</c:f>
              <c:strCache>
                <c:ptCount val="16586"/>
                <c:pt idx="0">
                  <c:v> 20-07-08 09:23:00</c:v>
                </c:pt>
                <c:pt idx="1">
                  <c:v> 20-07-08 09:23:05</c:v>
                </c:pt>
                <c:pt idx="2">
                  <c:v> 20-07-08 09:23:10</c:v>
                </c:pt>
                <c:pt idx="3">
                  <c:v> 20-07-08 09:23:15</c:v>
                </c:pt>
                <c:pt idx="4">
                  <c:v> 20-07-08 09:23:20</c:v>
                </c:pt>
                <c:pt idx="5">
                  <c:v> 20-07-08 09:23:25</c:v>
                </c:pt>
                <c:pt idx="6">
                  <c:v> 20-07-08 09:23:30</c:v>
                </c:pt>
                <c:pt idx="7">
                  <c:v> 20-07-08 09:23:35</c:v>
                </c:pt>
                <c:pt idx="8">
                  <c:v> 20-07-08 09:23:40</c:v>
                </c:pt>
                <c:pt idx="9">
                  <c:v> 20-07-08 09:23:45</c:v>
                </c:pt>
                <c:pt idx="10">
                  <c:v> 20-07-08 09:23:50</c:v>
                </c:pt>
                <c:pt idx="11">
                  <c:v> 20-07-08 09:23:55</c:v>
                </c:pt>
                <c:pt idx="12">
                  <c:v> 20-07-08 09:24:00</c:v>
                </c:pt>
                <c:pt idx="13">
                  <c:v> 20-07-08 09:24:05</c:v>
                </c:pt>
                <c:pt idx="14">
                  <c:v> 20-07-08 09:24:10</c:v>
                </c:pt>
                <c:pt idx="15">
                  <c:v> 20-07-08 09:24:15</c:v>
                </c:pt>
                <c:pt idx="16">
                  <c:v> 20-07-08 09:24:20</c:v>
                </c:pt>
                <c:pt idx="17">
                  <c:v> 20-07-08 09:24:25</c:v>
                </c:pt>
                <c:pt idx="18">
                  <c:v> 20-07-08 09:24:30</c:v>
                </c:pt>
                <c:pt idx="19">
                  <c:v> 20-07-08 09:24:35</c:v>
                </c:pt>
                <c:pt idx="20">
                  <c:v> 20-07-08 09:24:40</c:v>
                </c:pt>
                <c:pt idx="21">
                  <c:v> 20-07-08 09:24:45</c:v>
                </c:pt>
                <c:pt idx="22">
                  <c:v> 20-07-08 09:24:50</c:v>
                </c:pt>
                <c:pt idx="23">
                  <c:v> 20-07-08 09:24:55</c:v>
                </c:pt>
                <c:pt idx="24">
                  <c:v> 20-07-08 09:25:00</c:v>
                </c:pt>
                <c:pt idx="25">
                  <c:v> 20-07-08 09:25:05</c:v>
                </c:pt>
                <c:pt idx="26">
                  <c:v> 20-07-08 09:25:10</c:v>
                </c:pt>
                <c:pt idx="27">
                  <c:v> 20-07-08 09:25:15</c:v>
                </c:pt>
                <c:pt idx="28">
                  <c:v> 20-07-08 09:25:20</c:v>
                </c:pt>
                <c:pt idx="29">
                  <c:v> 20-07-08 09:25:25</c:v>
                </c:pt>
                <c:pt idx="30">
                  <c:v> 20-07-08 09:25:30</c:v>
                </c:pt>
                <c:pt idx="31">
                  <c:v> 20-07-08 09:25:35</c:v>
                </c:pt>
                <c:pt idx="32">
                  <c:v> 20-07-08 09:25:40</c:v>
                </c:pt>
                <c:pt idx="33">
                  <c:v> 20-07-08 09:25:45</c:v>
                </c:pt>
                <c:pt idx="34">
                  <c:v> 20-07-08 09:25:50</c:v>
                </c:pt>
                <c:pt idx="35">
                  <c:v> 20-07-08 09:25:55</c:v>
                </c:pt>
                <c:pt idx="36">
                  <c:v> 20-07-08 09:26:00</c:v>
                </c:pt>
                <c:pt idx="37">
                  <c:v> 20-07-08 09:26:05</c:v>
                </c:pt>
                <c:pt idx="38">
                  <c:v> 20-07-08 09:26:10</c:v>
                </c:pt>
                <c:pt idx="39">
                  <c:v> 20-07-08 09:26:15</c:v>
                </c:pt>
                <c:pt idx="40">
                  <c:v> 20-07-08 09:26:20</c:v>
                </c:pt>
                <c:pt idx="41">
                  <c:v> 20-07-08 09:26:25</c:v>
                </c:pt>
                <c:pt idx="42">
                  <c:v> 20-07-08 09:26:30</c:v>
                </c:pt>
                <c:pt idx="43">
                  <c:v> 20-07-08 09:26:35</c:v>
                </c:pt>
                <c:pt idx="44">
                  <c:v> 20-07-08 09:26:40</c:v>
                </c:pt>
                <c:pt idx="45">
                  <c:v> 20-07-08 09:26:45</c:v>
                </c:pt>
                <c:pt idx="46">
                  <c:v> 20-07-08 09:26:50</c:v>
                </c:pt>
                <c:pt idx="47">
                  <c:v> 20-07-08 09:26:55</c:v>
                </c:pt>
                <c:pt idx="48">
                  <c:v> 20-07-08 09:27:00</c:v>
                </c:pt>
                <c:pt idx="49">
                  <c:v> 20-07-08 09:27:05</c:v>
                </c:pt>
                <c:pt idx="50">
                  <c:v> 20-07-08 09:27:10</c:v>
                </c:pt>
                <c:pt idx="51">
                  <c:v> 20-07-08 09:27:15</c:v>
                </c:pt>
                <c:pt idx="52">
                  <c:v> 20-07-08 09:27:20</c:v>
                </c:pt>
                <c:pt idx="53">
                  <c:v> 20-07-08 09:27:25</c:v>
                </c:pt>
                <c:pt idx="54">
                  <c:v> 20-07-08 09:27:30</c:v>
                </c:pt>
                <c:pt idx="55">
                  <c:v> 20-07-08 09:27:35</c:v>
                </c:pt>
                <c:pt idx="56">
                  <c:v> 20-07-08 09:27:40</c:v>
                </c:pt>
                <c:pt idx="57">
                  <c:v> 20-07-08 09:27:45</c:v>
                </c:pt>
                <c:pt idx="58">
                  <c:v> 20-07-08 09:27:50</c:v>
                </c:pt>
                <c:pt idx="59">
                  <c:v> 20-07-08 09:27:55</c:v>
                </c:pt>
                <c:pt idx="60">
                  <c:v> 20-07-08 09:28:00</c:v>
                </c:pt>
                <c:pt idx="61">
                  <c:v> 20-07-08 09:28:05</c:v>
                </c:pt>
                <c:pt idx="62">
                  <c:v> 20-07-08 09:28:10</c:v>
                </c:pt>
                <c:pt idx="63">
                  <c:v> 20-07-08 09:28:15</c:v>
                </c:pt>
                <c:pt idx="64">
                  <c:v> 20-07-08 09:28:20</c:v>
                </c:pt>
                <c:pt idx="65">
                  <c:v> 20-07-08 09:28:25</c:v>
                </c:pt>
                <c:pt idx="66">
                  <c:v> 20-07-08 09:28:30</c:v>
                </c:pt>
                <c:pt idx="67">
                  <c:v> 20-07-08 09:28:35</c:v>
                </c:pt>
                <c:pt idx="68">
                  <c:v> 20-07-08 09:28:40</c:v>
                </c:pt>
                <c:pt idx="69">
                  <c:v> 20-07-08 09:28:45</c:v>
                </c:pt>
                <c:pt idx="70">
                  <c:v> 20-07-08 09:28:50</c:v>
                </c:pt>
                <c:pt idx="71">
                  <c:v> 20-07-08 09:28:55</c:v>
                </c:pt>
                <c:pt idx="72">
                  <c:v> 20-07-08 09:29:00</c:v>
                </c:pt>
                <c:pt idx="73">
                  <c:v> 20-07-08 09:29:05</c:v>
                </c:pt>
                <c:pt idx="74">
                  <c:v> 20-07-08 09:29:10</c:v>
                </c:pt>
                <c:pt idx="75">
                  <c:v> 20-07-08 09:29:15</c:v>
                </c:pt>
                <c:pt idx="76">
                  <c:v> 20-07-08 09:29:20</c:v>
                </c:pt>
                <c:pt idx="77">
                  <c:v> 20-07-08 09:29:25</c:v>
                </c:pt>
                <c:pt idx="78">
                  <c:v> 20-07-08 09:29:30</c:v>
                </c:pt>
                <c:pt idx="79">
                  <c:v> 20-07-08 09:29:35</c:v>
                </c:pt>
                <c:pt idx="80">
                  <c:v> 20-07-08 09:29:40</c:v>
                </c:pt>
                <c:pt idx="81">
                  <c:v> 20-07-08 09:29:45</c:v>
                </c:pt>
                <c:pt idx="82">
                  <c:v> 20-07-08 09:29:50</c:v>
                </c:pt>
                <c:pt idx="83">
                  <c:v> 20-07-08 09:29:55</c:v>
                </c:pt>
                <c:pt idx="84">
                  <c:v> 20-07-08 09:30:00</c:v>
                </c:pt>
                <c:pt idx="85">
                  <c:v> 20-07-08 09:30:05</c:v>
                </c:pt>
                <c:pt idx="86">
                  <c:v> 20-07-08 09:30:10</c:v>
                </c:pt>
                <c:pt idx="87">
                  <c:v> 20-07-08 09:30:15</c:v>
                </c:pt>
                <c:pt idx="88">
                  <c:v> 20-07-08 09:30:20</c:v>
                </c:pt>
                <c:pt idx="89">
                  <c:v> 20-07-08 09:30:25</c:v>
                </c:pt>
                <c:pt idx="90">
                  <c:v> 20-07-08 09:30:30</c:v>
                </c:pt>
                <c:pt idx="91">
                  <c:v> 20-07-08 09:30:35</c:v>
                </c:pt>
                <c:pt idx="92">
                  <c:v> 20-07-08 09:30:40</c:v>
                </c:pt>
                <c:pt idx="93">
                  <c:v> 20-07-08 09:30:45</c:v>
                </c:pt>
                <c:pt idx="94">
                  <c:v> 20-07-08 09:30:50</c:v>
                </c:pt>
                <c:pt idx="95">
                  <c:v> 20-07-08 09:30:55</c:v>
                </c:pt>
                <c:pt idx="96">
                  <c:v> 20-07-08 09:31:00</c:v>
                </c:pt>
                <c:pt idx="97">
                  <c:v> 20-07-08 09:31:05</c:v>
                </c:pt>
                <c:pt idx="98">
                  <c:v> 20-07-08 09:31:10</c:v>
                </c:pt>
                <c:pt idx="99">
                  <c:v> 20-07-08 09:31:15</c:v>
                </c:pt>
                <c:pt idx="100">
                  <c:v> 20-07-08 09:31:20</c:v>
                </c:pt>
                <c:pt idx="101">
                  <c:v> 20-07-08 09:31:25</c:v>
                </c:pt>
                <c:pt idx="102">
                  <c:v> 20-07-08 09:31:30</c:v>
                </c:pt>
                <c:pt idx="103">
                  <c:v> 20-07-08 09:31:35</c:v>
                </c:pt>
                <c:pt idx="104">
                  <c:v> 20-07-08 09:31:40</c:v>
                </c:pt>
                <c:pt idx="105">
                  <c:v> 20-07-08 09:31:45</c:v>
                </c:pt>
                <c:pt idx="106">
                  <c:v> 20-07-08 09:31:50</c:v>
                </c:pt>
                <c:pt idx="107">
                  <c:v> 20-07-08 09:31:55</c:v>
                </c:pt>
                <c:pt idx="108">
                  <c:v> 20-07-08 09:32:00</c:v>
                </c:pt>
                <c:pt idx="109">
                  <c:v> 20-07-08 09:32:05</c:v>
                </c:pt>
                <c:pt idx="110">
                  <c:v> 20-07-08 09:32:10</c:v>
                </c:pt>
                <c:pt idx="111">
                  <c:v> 20-07-08 09:32:15</c:v>
                </c:pt>
                <c:pt idx="112">
                  <c:v> 20-07-08 09:32:20</c:v>
                </c:pt>
                <c:pt idx="113">
                  <c:v> 20-07-08 09:32:25</c:v>
                </c:pt>
                <c:pt idx="114">
                  <c:v> 20-07-08 09:32:30</c:v>
                </c:pt>
                <c:pt idx="115">
                  <c:v> 20-07-08 09:32:35</c:v>
                </c:pt>
                <c:pt idx="116">
                  <c:v> 20-07-08 09:32:40</c:v>
                </c:pt>
                <c:pt idx="117">
                  <c:v> 20-07-08 09:32:45</c:v>
                </c:pt>
                <c:pt idx="118">
                  <c:v> 20-07-08 09:32:50</c:v>
                </c:pt>
                <c:pt idx="119">
                  <c:v> 20-07-08 09:32:55</c:v>
                </c:pt>
                <c:pt idx="120">
                  <c:v> 20-07-08 09:33:00</c:v>
                </c:pt>
                <c:pt idx="121">
                  <c:v> 20-07-08 09:33:05</c:v>
                </c:pt>
                <c:pt idx="122">
                  <c:v> 20-07-08 09:33:10</c:v>
                </c:pt>
                <c:pt idx="123">
                  <c:v> 20-07-08 09:33:15</c:v>
                </c:pt>
                <c:pt idx="124">
                  <c:v> 20-07-08 09:33:20</c:v>
                </c:pt>
                <c:pt idx="125">
                  <c:v> 20-07-08 09:33:25</c:v>
                </c:pt>
                <c:pt idx="126">
                  <c:v> 20-07-08 09:33:30</c:v>
                </c:pt>
                <c:pt idx="127">
                  <c:v> 20-07-08 09:33:35</c:v>
                </c:pt>
                <c:pt idx="128">
                  <c:v> 20-07-08 09:33:40</c:v>
                </c:pt>
                <c:pt idx="129">
                  <c:v> 20-07-08 09:33:45</c:v>
                </c:pt>
                <c:pt idx="130">
                  <c:v> 20-07-08 09:33:50</c:v>
                </c:pt>
                <c:pt idx="131">
                  <c:v> 20-07-08 09:33:55</c:v>
                </c:pt>
                <c:pt idx="132">
                  <c:v> 20-07-08 09:34:00</c:v>
                </c:pt>
                <c:pt idx="133">
                  <c:v> 20-07-08 09:34:05</c:v>
                </c:pt>
                <c:pt idx="134">
                  <c:v> 20-07-08 09:34:10</c:v>
                </c:pt>
                <c:pt idx="135">
                  <c:v> 20-07-08 09:34:15</c:v>
                </c:pt>
                <c:pt idx="136">
                  <c:v> 20-07-08 09:34:20</c:v>
                </c:pt>
                <c:pt idx="137">
                  <c:v> 20-07-08 09:34:25</c:v>
                </c:pt>
                <c:pt idx="138">
                  <c:v> 20-07-08 09:34:30</c:v>
                </c:pt>
                <c:pt idx="139">
                  <c:v> 20-07-08 09:34:35</c:v>
                </c:pt>
                <c:pt idx="140">
                  <c:v> 20-07-08 09:34:40</c:v>
                </c:pt>
                <c:pt idx="141">
                  <c:v> 20-07-08 09:34:45</c:v>
                </c:pt>
                <c:pt idx="142">
                  <c:v> 20-07-08 09:34:50</c:v>
                </c:pt>
                <c:pt idx="143">
                  <c:v> 20-07-08 09:34:55</c:v>
                </c:pt>
                <c:pt idx="144">
                  <c:v> 20-07-08 09:35:00</c:v>
                </c:pt>
                <c:pt idx="145">
                  <c:v> 20-07-08 09:35:05</c:v>
                </c:pt>
                <c:pt idx="146">
                  <c:v> 20-07-08 09:35:10</c:v>
                </c:pt>
                <c:pt idx="147">
                  <c:v> 20-07-08 09:35:15</c:v>
                </c:pt>
                <c:pt idx="148">
                  <c:v> 20-07-08 09:35:20</c:v>
                </c:pt>
                <c:pt idx="149">
                  <c:v> 20-07-08 09:35:25</c:v>
                </c:pt>
                <c:pt idx="150">
                  <c:v> 20-07-08 09:35:30</c:v>
                </c:pt>
                <c:pt idx="151">
                  <c:v> 20-07-08 09:35:35</c:v>
                </c:pt>
                <c:pt idx="152">
                  <c:v> 20-07-08 09:35:40</c:v>
                </c:pt>
                <c:pt idx="153">
                  <c:v> 20-07-08 09:35:45</c:v>
                </c:pt>
                <c:pt idx="154">
                  <c:v> 20-07-08 09:35:50</c:v>
                </c:pt>
                <c:pt idx="155">
                  <c:v> 20-07-08 09:35:55</c:v>
                </c:pt>
                <c:pt idx="156">
                  <c:v> 20-07-08 09:36:00</c:v>
                </c:pt>
                <c:pt idx="157">
                  <c:v> 20-07-08 09:36:05</c:v>
                </c:pt>
                <c:pt idx="158">
                  <c:v> 20-07-08 09:36:10</c:v>
                </c:pt>
                <c:pt idx="159">
                  <c:v> 20-07-08 09:36:15</c:v>
                </c:pt>
                <c:pt idx="160">
                  <c:v> 20-07-08 09:36:20</c:v>
                </c:pt>
                <c:pt idx="161">
                  <c:v> 20-07-08 09:36:25</c:v>
                </c:pt>
                <c:pt idx="162">
                  <c:v> 20-07-08 09:36:30</c:v>
                </c:pt>
                <c:pt idx="163">
                  <c:v> 20-07-08 09:36:35</c:v>
                </c:pt>
                <c:pt idx="164">
                  <c:v> 20-07-08 09:36:40</c:v>
                </c:pt>
                <c:pt idx="165">
                  <c:v> 20-07-08 09:36:45</c:v>
                </c:pt>
                <c:pt idx="166">
                  <c:v> 20-07-08 09:36:50</c:v>
                </c:pt>
                <c:pt idx="167">
                  <c:v> 20-07-08 09:36:55</c:v>
                </c:pt>
                <c:pt idx="168">
                  <c:v> 20-07-08 09:37:00</c:v>
                </c:pt>
                <c:pt idx="169">
                  <c:v> 20-07-08 09:37:05</c:v>
                </c:pt>
                <c:pt idx="170">
                  <c:v> 20-07-08 09:37:10</c:v>
                </c:pt>
                <c:pt idx="171">
                  <c:v> 20-07-08 09:37:15</c:v>
                </c:pt>
                <c:pt idx="172">
                  <c:v> 20-07-08 09:37:20</c:v>
                </c:pt>
                <c:pt idx="173">
                  <c:v> 20-07-08 09:37:25</c:v>
                </c:pt>
                <c:pt idx="174">
                  <c:v> 20-07-08 09:37:30</c:v>
                </c:pt>
                <c:pt idx="175">
                  <c:v> 20-07-08 09:37:35</c:v>
                </c:pt>
                <c:pt idx="176">
                  <c:v> 20-07-08 09:37:40</c:v>
                </c:pt>
                <c:pt idx="177">
                  <c:v> 20-07-08 09:37:45</c:v>
                </c:pt>
                <c:pt idx="178">
                  <c:v> 20-07-08 09:37:50</c:v>
                </c:pt>
                <c:pt idx="179">
                  <c:v> 20-07-08 09:37:55</c:v>
                </c:pt>
                <c:pt idx="180">
                  <c:v> 20-07-08 09:38:00</c:v>
                </c:pt>
                <c:pt idx="181">
                  <c:v> 20-07-08 09:38:05</c:v>
                </c:pt>
                <c:pt idx="182">
                  <c:v> 20-07-08 09:38:10</c:v>
                </c:pt>
                <c:pt idx="183">
                  <c:v> 20-07-08 09:38:15</c:v>
                </c:pt>
                <c:pt idx="184">
                  <c:v> 20-07-08 09:38:20</c:v>
                </c:pt>
                <c:pt idx="185">
                  <c:v> 20-07-08 09:38:25</c:v>
                </c:pt>
                <c:pt idx="186">
                  <c:v> 20-07-08 09:38:30</c:v>
                </c:pt>
                <c:pt idx="187">
                  <c:v> 20-07-08 09:38:35</c:v>
                </c:pt>
                <c:pt idx="188">
                  <c:v> 20-07-08 09:38:40</c:v>
                </c:pt>
                <c:pt idx="189">
                  <c:v> 20-07-08 09:38:45</c:v>
                </c:pt>
                <c:pt idx="190">
                  <c:v> 20-07-08 09:38:50</c:v>
                </c:pt>
                <c:pt idx="191">
                  <c:v> 20-07-08 09:38:55</c:v>
                </c:pt>
                <c:pt idx="192">
                  <c:v> 20-07-08 09:39:00</c:v>
                </c:pt>
                <c:pt idx="193">
                  <c:v> 20-07-08 09:39:05</c:v>
                </c:pt>
                <c:pt idx="194">
                  <c:v> 20-07-08 09:39:10</c:v>
                </c:pt>
                <c:pt idx="195">
                  <c:v> 20-07-08 09:39:15</c:v>
                </c:pt>
                <c:pt idx="196">
                  <c:v> 20-07-08 09:39:20</c:v>
                </c:pt>
                <c:pt idx="197">
                  <c:v> 20-07-08 09:39:25</c:v>
                </c:pt>
                <c:pt idx="198">
                  <c:v> 20-07-08 09:39:30</c:v>
                </c:pt>
                <c:pt idx="199">
                  <c:v> 20-07-08 09:39:35</c:v>
                </c:pt>
                <c:pt idx="200">
                  <c:v> 20-07-08 09:39:40</c:v>
                </c:pt>
                <c:pt idx="201">
                  <c:v> 20-07-08 09:39:45</c:v>
                </c:pt>
                <c:pt idx="202">
                  <c:v> 20-07-08 09:39:50</c:v>
                </c:pt>
                <c:pt idx="203">
                  <c:v> 20-07-08 09:39:55</c:v>
                </c:pt>
                <c:pt idx="204">
                  <c:v> 20-07-08 09:40:00</c:v>
                </c:pt>
                <c:pt idx="205">
                  <c:v> 20-07-08 09:40:05</c:v>
                </c:pt>
                <c:pt idx="206">
                  <c:v> 20-07-08 09:40:10</c:v>
                </c:pt>
                <c:pt idx="207">
                  <c:v> 20-07-08 09:40:15</c:v>
                </c:pt>
                <c:pt idx="208">
                  <c:v> 20-07-08 09:40:20</c:v>
                </c:pt>
                <c:pt idx="209">
                  <c:v> 20-07-08 09:40:25</c:v>
                </c:pt>
                <c:pt idx="210">
                  <c:v> 20-07-08 09:40:30</c:v>
                </c:pt>
                <c:pt idx="211">
                  <c:v> 20-07-08 09:40:35</c:v>
                </c:pt>
                <c:pt idx="212">
                  <c:v> 20-07-08 09:40:40</c:v>
                </c:pt>
                <c:pt idx="213">
                  <c:v> 20-07-08 09:40:45</c:v>
                </c:pt>
                <c:pt idx="214">
                  <c:v> 20-07-08 09:40:50</c:v>
                </c:pt>
                <c:pt idx="215">
                  <c:v> 20-07-08 09:40:55</c:v>
                </c:pt>
                <c:pt idx="216">
                  <c:v> 20-07-08 09:41:00</c:v>
                </c:pt>
                <c:pt idx="217">
                  <c:v> 20-07-08 09:41:05</c:v>
                </c:pt>
                <c:pt idx="218">
                  <c:v> 20-07-08 09:41:10</c:v>
                </c:pt>
                <c:pt idx="219">
                  <c:v> 20-07-08 09:41:15</c:v>
                </c:pt>
                <c:pt idx="220">
                  <c:v> 20-07-08 09:41:20</c:v>
                </c:pt>
                <c:pt idx="221">
                  <c:v> 20-07-08 09:41:25</c:v>
                </c:pt>
                <c:pt idx="222">
                  <c:v> 20-07-08 09:41:30</c:v>
                </c:pt>
                <c:pt idx="223">
                  <c:v> 20-07-08 09:41:35</c:v>
                </c:pt>
                <c:pt idx="224">
                  <c:v> 20-07-08 09:41:40</c:v>
                </c:pt>
                <c:pt idx="225">
                  <c:v> 20-07-08 09:41:45</c:v>
                </c:pt>
                <c:pt idx="226">
                  <c:v> 20-07-08 09:41:50</c:v>
                </c:pt>
                <c:pt idx="227">
                  <c:v> 20-07-08 09:41:55</c:v>
                </c:pt>
                <c:pt idx="228">
                  <c:v> 20-07-08 09:42:00</c:v>
                </c:pt>
                <c:pt idx="229">
                  <c:v> 20-07-08 09:42:05</c:v>
                </c:pt>
                <c:pt idx="230">
                  <c:v> 20-07-08 09:42:10</c:v>
                </c:pt>
                <c:pt idx="231">
                  <c:v> 20-07-08 09:42:15</c:v>
                </c:pt>
                <c:pt idx="232">
                  <c:v> 20-07-08 09:42:20</c:v>
                </c:pt>
                <c:pt idx="233">
                  <c:v> 20-07-08 09:42:25</c:v>
                </c:pt>
                <c:pt idx="234">
                  <c:v> 20-07-08 09:42:30</c:v>
                </c:pt>
                <c:pt idx="235">
                  <c:v> 20-07-08 09:42:35</c:v>
                </c:pt>
                <c:pt idx="236">
                  <c:v> 20-07-08 09:42:40</c:v>
                </c:pt>
                <c:pt idx="237">
                  <c:v> 20-07-08 09:42:45</c:v>
                </c:pt>
                <c:pt idx="238">
                  <c:v> 20-07-08 09:42:50</c:v>
                </c:pt>
                <c:pt idx="239">
                  <c:v> 20-07-08 09:42:55</c:v>
                </c:pt>
                <c:pt idx="240">
                  <c:v> 20-07-08 09:43:00</c:v>
                </c:pt>
                <c:pt idx="241">
                  <c:v> 20-07-08 09:43:05</c:v>
                </c:pt>
                <c:pt idx="242">
                  <c:v> 20-07-08 09:43:10</c:v>
                </c:pt>
                <c:pt idx="243">
                  <c:v> 20-07-08 09:43:15</c:v>
                </c:pt>
                <c:pt idx="244">
                  <c:v> 20-07-08 09:43:20</c:v>
                </c:pt>
                <c:pt idx="245">
                  <c:v> 20-07-08 09:43:25</c:v>
                </c:pt>
                <c:pt idx="246">
                  <c:v> 20-07-08 09:43:30</c:v>
                </c:pt>
                <c:pt idx="247">
                  <c:v> 20-07-08 09:43:35</c:v>
                </c:pt>
                <c:pt idx="248">
                  <c:v> 20-07-08 09:43:40</c:v>
                </c:pt>
                <c:pt idx="249">
                  <c:v> 20-07-08 09:43:45</c:v>
                </c:pt>
                <c:pt idx="250">
                  <c:v> 20-07-08 09:43:50</c:v>
                </c:pt>
                <c:pt idx="251">
                  <c:v> 20-07-08 09:43:55</c:v>
                </c:pt>
                <c:pt idx="252">
                  <c:v> 20-07-08 09:44:00</c:v>
                </c:pt>
                <c:pt idx="253">
                  <c:v> 20-07-08 09:44:05</c:v>
                </c:pt>
                <c:pt idx="254">
                  <c:v> 20-07-08 09:44:10</c:v>
                </c:pt>
                <c:pt idx="255">
                  <c:v> 20-07-08 09:44:15</c:v>
                </c:pt>
                <c:pt idx="256">
                  <c:v> 20-07-08 09:44:20</c:v>
                </c:pt>
                <c:pt idx="257">
                  <c:v> 20-07-08 09:44:25</c:v>
                </c:pt>
                <c:pt idx="258">
                  <c:v> 20-07-08 09:44:30</c:v>
                </c:pt>
                <c:pt idx="259">
                  <c:v> 20-07-08 09:44:35</c:v>
                </c:pt>
                <c:pt idx="260">
                  <c:v> 20-07-08 09:44:40</c:v>
                </c:pt>
                <c:pt idx="261">
                  <c:v> 20-07-08 09:44:45</c:v>
                </c:pt>
                <c:pt idx="262">
                  <c:v> 20-07-08 09:44:50</c:v>
                </c:pt>
                <c:pt idx="263">
                  <c:v> 20-07-08 09:44:55</c:v>
                </c:pt>
                <c:pt idx="264">
                  <c:v> 20-07-08 09:45:00</c:v>
                </c:pt>
                <c:pt idx="265">
                  <c:v> 20-07-08 09:45:05</c:v>
                </c:pt>
                <c:pt idx="266">
                  <c:v> 20-07-08 09:45:10</c:v>
                </c:pt>
                <c:pt idx="267">
                  <c:v> 20-07-08 09:45:15</c:v>
                </c:pt>
                <c:pt idx="268">
                  <c:v> 20-07-08 09:45:20</c:v>
                </c:pt>
                <c:pt idx="269">
                  <c:v> 20-07-08 09:45:25</c:v>
                </c:pt>
                <c:pt idx="270">
                  <c:v> 20-07-08 09:45:30</c:v>
                </c:pt>
                <c:pt idx="271">
                  <c:v> 20-07-08 09:45:35</c:v>
                </c:pt>
                <c:pt idx="272">
                  <c:v> 20-07-08 09:45:40</c:v>
                </c:pt>
                <c:pt idx="273">
                  <c:v> 20-07-08 09:45:45</c:v>
                </c:pt>
                <c:pt idx="274">
                  <c:v> 20-07-08 09:45:50</c:v>
                </c:pt>
                <c:pt idx="275">
                  <c:v> 20-07-08 09:45:55</c:v>
                </c:pt>
                <c:pt idx="276">
                  <c:v> 20-07-08 09:46:00</c:v>
                </c:pt>
                <c:pt idx="277">
                  <c:v> 20-07-08 09:46:05</c:v>
                </c:pt>
                <c:pt idx="278">
                  <c:v> 20-07-08 09:46:10</c:v>
                </c:pt>
                <c:pt idx="279">
                  <c:v> 20-07-08 09:46:15</c:v>
                </c:pt>
                <c:pt idx="280">
                  <c:v> 20-07-08 09:46:20</c:v>
                </c:pt>
                <c:pt idx="281">
                  <c:v> 20-07-08 09:46:25</c:v>
                </c:pt>
                <c:pt idx="282">
                  <c:v> 20-07-08 09:46:30</c:v>
                </c:pt>
                <c:pt idx="283">
                  <c:v> 20-07-08 09:46:35</c:v>
                </c:pt>
                <c:pt idx="284">
                  <c:v> 20-07-08 09:46:40</c:v>
                </c:pt>
                <c:pt idx="285">
                  <c:v> 20-07-08 09:46:45</c:v>
                </c:pt>
                <c:pt idx="286">
                  <c:v> 20-07-08 09:46:50</c:v>
                </c:pt>
                <c:pt idx="287">
                  <c:v> 20-07-08 09:46:55</c:v>
                </c:pt>
                <c:pt idx="288">
                  <c:v> 20-07-08 09:47:00</c:v>
                </c:pt>
                <c:pt idx="289">
                  <c:v> 20-07-08 09:47:05</c:v>
                </c:pt>
                <c:pt idx="290">
                  <c:v> 20-07-08 09:47:10</c:v>
                </c:pt>
                <c:pt idx="291">
                  <c:v> 20-07-08 09:47:15</c:v>
                </c:pt>
                <c:pt idx="292">
                  <c:v> 20-07-08 09:47:20</c:v>
                </c:pt>
                <c:pt idx="293">
                  <c:v> 20-07-08 09:47:25</c:v>
                </c:pt>
                <c:pt idx="294">
                  <c:v> 20-07-08 09:47:30</c:v>
                </c:pt>
                <c:pt idx="295">
                  <c:v> 20-07-08 09:47:35</c:v>
                </c:pt>
                <c:pt idx="296">
                  <c:v> 20-07-08 09:47:40</c:v>
                </c:pt>
                <c:pt idx="297">
                  <c:v> 20-07-08 09:47:45</c:v>
                </c:pt>
                <c:pt idx="298">
                  <c:v> 20-07-08 09:47:50</c:v>
                </c:pt>
                <c:pt idx="299">
                  <c:v> 20-07-08 09:47:55</c:v>
                </c:pt>
                <c:pt idx="300">
                  <c:v> 20-07-08 09:48:00</c:v>
                </c:pt>
                <c:pt idx="301">
                  <c:v> 20-07-08 09:48:05</c:v>
                </c:pt>
                <c:pt idx="302">
                  <c:v> 20-07-08 09:48:10</c:v>
                </c:pt>
                <c:pt idx="303">
                  <c:v> 20-07-08 09:48:15</c:v>
                </c:pt>
                <c:pt idx="304">
                  <c:v> 20-07-08 09:48:20</c:v>
                </c:pt>
                <c:pt idx="305">
                  <c:v> 20-07-08 09:48:25</c:v>
                </c:pt>
                <c:pt idx="306">
                  <c:v> 20-07-08 09:48:30</c:v>
                </c:pt>
                <c:pt idx="307">
                  <c:v> 20-07-08 09:48:35</c:v>
                </c:pt>
                <c:pt idx="308">
                  <c:v> 20-07-08 09:48:40</c:v>
                </c:pt>
                <c:pt idx="309">
                  <c:v> 20-07-08 09:48:45</c:v>
                </c:pt>
                <c:pt idx="310">
                  <c:v> 20-07-08 09:48:50</c:v>
                </c:pt>
                <c:pt idx="311">
                  <c:v> 20-07-08 09:48:55</c:v>
                </c:pt>
                <c:pt idx="312">
                  <c:v> 20-07-08 09:49:00</c:v>
                </c:pt>
                <c:pt idx="313">
                  <c:v> 20-07-08 09:49:05</c:v>
                </c:pt>
                <c:pt idx="314">
                  <c:v> 20-07-08 09:49:10</c:v>
                </c:pt>
                <c:pt idx="315">
                  <c:v> 20-07-08 09:49:15</c:v>
                </c:pt>
                <c:pt idx="316">
                  <c:v> 20-07-08 09:49:20</c:v>
                </c:pt>
                <c:pt idx="317">
                  <c:v> 20-07-08 09:49:25</c:v>
                </c:pt>
                <c:pt idx="318">
                  <c:v> 20-07-08 09:49:30</c:v>
                </c:pt>
                <c:pt idx="319">
                  <c:v> 20-07-08 09:49:35</c:v>
                </c:pt>
                <c:pt idx="320">
                  <c:v> 20-07-08 09:49:40</c:v>
                </c:pt>
                <c:pt idx="321">
                  <c:v> 20-07-08 09:49:45</c:v>
                </c:pt>
                <c:pt idx="322">
                  <c:v> 20-07-08 09:49:50</c:v>
                </c:pt>
                <c:pt idx="323">
                  <c:v> 20-07-08 09:49:55</c:v>
                </c:pt>
                <c:pt idx="324">
                  <c:v> 20-07-08 09:50:00</c:v>
                </c:pt>
                <c:pt idx="325">
                  <c:v> 20-07-08 09:50:05</c:v>
                </c:pt>
                <c:pt idx="326">
                  <c:v> 20-07-08 09:50:10</c:v>
                </c:pt>
                <c:pt idx="327">
                  <c:v> 20-07-08 09:50:15</c:v>
                </c:pt>
                <c:pt idx="328">
                  <c:v> 20-07-08 09:50:20</c:v>
                </c:pt>
                <c:pt idx="329">
                  <c:v> 20-07-08 09:50:25</c:v>
                </c:pt>
                <c:pt idx="330">
                  <c:v> 20-07-08 09:50:30</c:v>
                </c:pt>
                <c:pt idx="331">
                  <c:v> 20-07-08 09:50:35</c:v>
                </c:pt>
                <c:pt idx="332">
                  <c:v> 20-07-08 09:50:40</c:v>
                </c:pt>
                <c:pt idx="333">
                  <c:v> 20-07-08 09:50:45</c:v>
                </c:pt>
                <c:pt idx="334">
                  <c:v> 20-07-08 09:50:50</c:v>
                </c:pt>
                <c:pt idx="335">
                  <c:v> 20-07-08 09:50:55</c:v>
                </c:pt>
                <c:pt idx="336">
                  <c:v> 20-07-08 09:51:00</c:v>
                </c:pt>
                <c:pt idx="337">
                  <c:v> 20-07-08 09:51:05</c:v>
                </c:pt>
                <c:pt idx="338">
                  <c:v> 20-07-08 09:51:10</c:v>
                </c:pt>
                <c:pt idx="339">
                  <c:v> 20-07-08 09:51:15</c:v>
                </c:pt>
                <c:pt idx="340">
                  <c:v> 20-07-08 09:51:20</c:v>
                </c:pt>
                <c:pt idx="341">
                  <c:v> 20-07-08 09:51:25</c:v>
                </c:pt>
                <c:pt idx="342">
                  <c:v> 20-07-08 09:51:30</c:v>
                </c:pt>
                <c:pt idx="343">
                  <c:v> 20-07-08 09:51:35</c:v>
                </c:pt>
                <c:pt idx="344">
                  <c:v> 20-07-08 09:51:40</c:v>
                </c:pt>
                <c:pt idx="345">
                  <c:v> 20-07-08 09:51:45</c:v>
                </c:pt>
                <c:pt idx="346">
                  <c:v> 20-07-08 09:51:50</c:v>
                </c:pt>
                <c:pt idx="347">
                  <c:v> 20-07-08 09:51:55</c:v>
                </c:pt>
                <c:pt idx="348">
                  <c:v> 20-07-08 09:52:00</c:v>
                </c:pt>
                <c:pt idx="349">
                  <c:v> 20-07-08 09:52:05</c:v>
                </c:pt>
                <c:pt idx="350">
                  <c:v> 20-07-08 09:52:10</c:v>
                </c:pt>
                <c:pt idx="351">
                  <c:v> 20-07-08 09:52:15</c:v>
                </c:pt>
                <c:pt idx="352">
                  <c:v> 20-07-08 09:52:20</c:v>
                </c:pt>
                <c:pt idx="353">
                  <c:v> 20-07-08 09:52:25</c:v>
                </c:pt>
                <c:pt idx="354">
                  <c:v> 20-07-08 09:52:30</c:v>
                </c:pt>
                <c:pt idx="355">
                  <c:v> 20-07-08 09:52:35</c:v>
                </c:pt>
                <c:pt idx="356">
                  <c:v> 20-07-08 09:52:40</c:v>
                </c:pt>
                <c:pt idx="357">
                  <c:v> 20-07-08 09:52:45</c:v>
                </c:pt>
                <c:pt idx="358">
                  <c:v> 20-07-08 09:52:50</c:v>
                </c:pt>
                <c:pt idx="359">
                  <c:v> 20-07-08 09:52:55</c:v>
                </c:pt>
                <c:pt idx="360">
                  <c:v> 20-07-08 09:53:00</c:v>
                </c:pt>
                <c:pt idx="361">
                  <c:v> 20-07-08 09:53:05</c:v>
                </c:pt>
                <c:pt idx="362">
                  <c:v> 20-07-08 09:53:10</c:v>
                </c:pt>
                <c:pt idx="363">
                  <c:v> 20-07-08 09:53:15</c:v>
                </c:pt>
                <c:pt idx="364">
                  <c:v> 20-07-08 09:53:20</c:v>
                </c:pt>
                <c:pt idx="365">
                  <c:v> 20-07-08 09:53:25</c:v>
                </c:pt>
                <c:pt idx="366">
                  <c:v> 20-07-08 09:53:30</c:v>
                </c:pt>
                <c:pt idx="367">
                  <c:v> 20-07-08 09:53:35</c:v>
                </c:pt>
                <c:pt idx="368">
                  <c:v> 20-07-08 09:53:40</c:v>
                </c:pt>
                <c:pt idx="369">
                  <c:v> 20-07-08 09:53:45</c:v>
                </c:pt>
                <c:pt idx="370">
                  <c:v> 20-07-08 09:53:50</c:v>
                </c:pt>
                <c:pt idx="371">
                  <c:v> 20-07-08 09:53:55</c:v>
                </c:pt>
                <c:pt idx="372">
                  <c:v> 20-07-08 09:54:00</c:v>
                </c:pt>
                <c:pt idx="373">
                  <c:v> 20-07-08 09:54:05</c:v>
                </c:pt>
                <c:pt idx="374">
                  <c:v> 20-07-08 09:54:10</c:v>
                </c:pt>
                <c:pt idx="375">
                  <c:v> 20-07-08 09:54:15</c:v>
                </c:pt>
                <c:pt idx="376">
                  <c:v> 20-07-08 09:54:20</c:v>
                </c:pt>
                <c:pt idx="377">
                  <c:v> 20-07-08 09:54:25</c:v>
                </c:pt>
                <c:pt idx="378">
                  <c:v> 20-07-08 09:54:30</c:v>
                </c:pt>
                <c:pt idx="379">
                  <c:v> 20-07-08 09:54:35</c:v>
                </c:pt>
                <c:pt idx="380">
                  <c:v> 20-07-08 09:54:40</c:v>
                </c:pt>
                <c:pt idx="381">
                  <c:v> 20-07-08 09:54:45</c:v>
                </c:pt>
                <c:pt idx="382">
                  <c:v> 20-07-08 09:54:50</c:v>
                </c:pt>
                <c:pt idx="383">
                  <c:v> 20-07-08 09:54:55</c:v>
                </c:pt>
                <c:pt idx="384">
                  <c:v> 20-07-08 09:55:00</c:v>
                </c:pt>
                <c:pt idx="385">
                  <c:v> 20-07-08 09:55:05</c:v>
                </c:pt>
                <c:pt idx="386">
                  <c:v> 20-07-08 09:55:10</c:v>
                </c:pt>
                <c:pt idx="387">
                  <c:v> 20-07-08 09:55:15</c:v>
                </c:pt>
                <c:pt idx="388">
                  <c:v> 20-07-08 09:55:20</c:v>
                </c:pt>
                <c:pt idx="389">
                  <c:v> 20-07-08 09:55:25</c:v>
                </c:pt>
                <c:pt idx="390">
                  <c:v> 20-07-08 09:55:30</c:v>
                </c:pt>
                <c:pt idx="391">
                  <c:v> 20-07-08 09:55:35</c:v>
                </c:pt>
                <c:pt idx="392">
                  <c:v> 20-07-08 09:55:40</c:v>
                </c:pt>
                <c:pt idx="393">
                  <c:v> 20-07-08 09:55:45</c:v>
                </c:pt>
                <c:pt idx="394">
                  <c:v> 20-07-08 09:55:50</c:v>
                </c:pt>
                <c:pt idx="395">
                  <c:v> 20-07-08 09:55:55</c:v>
                </c:pt>
                <c:pt idx="396">
                  <c:v> 20-07-08 09:56:00</c:v>
                </c:pt>
                <c:pt idx="397">
                  <c:v> 20-07-08 09:56:05</c:v>
                </c:pt>
                <c:pt idx="398">
                  <c:v> 20-07-08 09:56:10</c:v>
                </c:pt>
                <c:pt idx="399">
                  <c:v> 20-07-08 09:56:15</c:v>
                </c:pt>
                <c:pt idx="400">
                  <c:v> 20-07-08 09:56:20</c:v>
                </c:pt>
                <c:pt idx="401">
                  <c:v> 20-07-08 09:56:25</c:v>
                </c:pt>
                <c:pt idx="402">
                  <c:v> 20-07-08 09:56:30</c:v>
                </c:pt>
                <c:pt idx="403">
                  <c:v> 20-07-08 09:56:35</c:v>
                </c:pt>
                <c:pt idx="404">
                  <c:v> 20-07-08 09:56:40</c:v>
                </c:pt>
                <c:pt idx="405">
                  <c:v> 20-07-08 09:56:45</c:v>
                </c:pt>
                <c:pt idx="406">
                  <c:v> 20-07-08 09:56:50</c:v>
                </c:pt>
                <c:pt idx="407">
                  <c:v> 20-07-08 09:56:55</c:v>
                </c:pt>
                <c:pt idx="408">
                  <c:v> 20-07-08 09:57:00</c:v>
                </c:pt>
                <c:pt idx="409">
                  <c:v> 20-07-08 09:57:05</c:v>
                </c:pt>
                <c:pt idx="410">
                  <c:v> 20-07-08 09:57:10</c:v>
                </c:pt>
                <c:pt idx="411">
                  <c:v> 20-07-08 09:57:15</c:v>
                </c:pt>
                <c:pt idx="412">
                  <c:v> 20-07-08 09:57:20</c:v>
                </c:pt>
                <c:pt idx="413">
                  <c:v> 20-07-08 09:57:25</c:v>
                </c:pt>
                <c:pt idx="414">
                  <c:v> 20-07-08 09:57:30</c:v>
                </c:pt>
                <c:pt idx="415">
                  <c:v> 20-07-08 09:57:35</c:v>
                </c:pt>
                <c:pt idx="416">
                  <c:v> 20-07-08 09:57:40</c:v>
                </c:pt>
                <c:pt idx="417">
                  <c:v> 20-07-08 09:57:45</c:v>
                </c:pt>
                <c:pt idx="418">
                  <c:v> 20-07-08 09:57:50</c:v>
                </c:pt>
                <c:pt idx="419">
                  <c:v> 20-07-08 09:57:55</c:v>
                </c:pt>
                <c:pt idx="420">
                  <c:v> 20-07-08 09:58:00</c:v>
                </c:pt>
                <c:pt idx="421">
                  <c:v> 20-07-08 09:58:05</c:v>
                </c:pt>
                <c:pt idx="422">
                  <c:v> 20-07-08 09:58:10</c:v>
                </c:pt>
                <c:pt idx="423">
                  <c:v> 20-07-08 09:58:15</c:v>
                </c:pt>
                <c:pt idx="424">
                  <c:v> 20-07-08 09:58:20</c:v>
                </c:pt>
                <c:pt idx="425">
                  <c:v> 20-07-08 09:58:25</c:v>
                </c:pt>
                <c:pt idx="426">
                  <c:v> 20-07-08 09:58:30</c:v>
                </c:pt>
                <c:pt idx="427">
                  <c:v> 20-07-08 09:58:35</c:v>
                </c:pt>
                <c:pt idx="428">
                  <c:v> 20-07-08 09:58:40</c:v>
                </c:pt>
                <c:pt idx="429">
                  <c:v> 20-07-08 09:58:45</c:v>
                </c:pt>
                <c:pt idx="430">
                  <c:v> 20-07-08 09:58:50</c:v>
                </c:pt>
                <c:pt idx="431">
                  <c:v> 20-07-08 09:58:55</c:v>
                </c:pt>
                <c:pt idx="432">
                  <c:v> 20-07-08 09:59:00</c:v>
                </c:pt>
                <c:pt idx="433">
                  <c:v> 20-07-08 09:59:05</c:v>
                </c:pt>
                <c:pt idx="434">
                  <c:v> 20-07-08 09:59:10</c:v>
                </c:pt>
                <c:pt idx="435">
                  <c:v> 20-07-08 09:59:15</c:v>
                </c:pt>
                <c:pt idx="436">
                  <c:v> 20-07-08 09:59:20</c:v>
                </c:pt>
                <c:pt idx="437">
                  <c:v> 20-07-08 09:59:25</c:v>
                </c:pt>
                <c:pt idx="438">
                  <c:v> 20-07-08 09:59:30</c:v>
                </c:pt>
                <c:pt idx="439">
                  <c:v> 20-07-08 09:59:35</c:v>
                </c:pt>
                <c:pt idx="440">
                  <c:v> 20-07-08 09:59:40</c:v>
                </c:pt>
                <c:pt idx="441">
                  <c:v> 20-07-08 09:59:45</c:v>
                </c:pt>
                <c:pt idx="442">
                  <c:v> 20-07-08 09:59:50</c:v>
                </c:pt>
                <c:pt idx="443">
                  <c:v> 20-07-08 09:59:55</c:v>
                </c:pt>
                <c:pt idx="444">
                  <c:v> 20-07-08 10:00:00</c:v>
                </c:pt>
                <c:pt idx="445">
                  <c:v> 20-07-08 10:00:05</c:v>
                </c:pt>
                <c:pt idx="446">
                  <c:v> 20-07-08 10:00:10</c:v>
                </c:pt>
                <c:pt idx="447">
                  <c:v> 20-07-08 10:00:15</c:v>
                </c:pt>
                <c:pt idx="448">
                  <c:v> 20-07-08 10:00:20</c:v>
                </c:pt>
                <c:pt idx="449">
                  <c:v> 20-07-08 10:00:25</c:v>
                </c:pt>
                <c:pt idx="450">
                  <c:v> 20-07-08 10:00:30</c:v>
                </c:pt>
                <c:pt idx="451">
                  <c:v> 20-07-08 10:00:35</c:v>
                </c:pt>
                <c:pt idx="452">
                  <c:v> 20-07-08 10:00:40</c:v>
                </c:pt>
                <c:pt idx="453">
                  <c:v> 20-07-08 10:00:45</c:v>
                </c:pt>
                <c:pt idx="454">
                  <c:v> 20-07-08 10:00:50</c:v>
                </c:pt>
                <c:pt idx="455">
                  <c:v> 20-07-08 10:00:55</c:v>
                </c:pt>
                <c:pt idx="456">
                  <c:v> 20-07-08 10:01:00</c:v>
                </c:pt>
                <c:pt idx="457">
                  <c:v> 20-07-08 10:01:05</c:v>
                </c:pt>
                <c:pt idx="458">
                  <c:v> 20-07-08 10:01:10</c:v>
                </c:pt>
                <c:pt idx="459">
                  <c:v> 20-07-08 10:01:15</c:v>
                </c:pt>
                <c:pt idx="460">
                  <c:v> 20-07-08 10:01:20</c:v>
                </c:pt>
                <c:pt idx="461">
                  <c:v> 20-07-08 10:01:25</c:v>
                </c:pt>
                <c:pt idx="462">
                  <c:v> 20-07-08 10:01:30</c:v>
                </c:pt>
                <c:pt idx="463">
                  <c:v> 20-07-08 10:01:35</c:v>
                </c:pt>
                <c:pt idx="464">
                  <c:v> 20-07-08 10:01:40</c:v>
                </c:pt>
                <c:pt idx="465">
                  <c:v> 20-07-08 10:01:45</c:v>
                </c:pt>
                <c:pt idx="466">
                  <c:v> 20-07-08 10:01:50</c:v>
                </c:pt>
                <c:pt idx="467">
                  <c:v> 20-07-08 10:01:55</c:v>
                </c:pt>
                <c:pt idx="468">
                  <c:v> 20-07-08 10:02:00</c:v>
                </c:pt>
                <c:pt idx="469">
                  <c:v> 20-07-08 10:02:05</c:v>
                </c:pt>
                <c:pt idx="470">
                  <c:v> 20-07-08 10:02:10</c:v>
                </c:pt>
                <c:pt idx="471">
                  <c:v> 20-07-08 10:02:15</c:v>
                </c:pt>
                <c:pt idx="472">
                  <c:v> 20-07-08 10:02:20</c:v>
                </c:pt>
                <c:pt idx="473">
                  <c:v> 20-07-08 10:02:25</c:v>
                </c:pt>
                <c:pt idx="474">
                  <c:v> 20-07-08 10:02:30</c:v>
                </c:pt>
                <c:pt idx="475">
                  <c:v> 20-07-08 10:02:35</c:v>
                </c:pt>
                <c:pt idx="476">
                  <c:v> 20-07-08 10:02:40</c:v>
                </c:pt>
                <c:pt idx="477">
                  <c:v> 20-07-08 10:02:45</c:v>
                </c:pt>
                <c:pt idx="478">
                  <c:v> 20-07-08 10:02:50</c:v>
                </c:pt>
                <c:pt idx="479">
                  <c:v> 20-07-08 10:02:55</c:v>
                </c:pt>
                <c:pt idx="480">
                  <c:v> 20-07-08 10:03:00</c:v>
                </c:pt>
                <c:pt idx="481">
                  <c:v> 20-07-08 10:03:05</c:v>
                </c:pt>
                <c:pt idx="482">
                  <c:v> 20-07-08 10:03:10</c:v>
                </c:pt>
                <c:pt idx="483">
                  <c:v> 20-07-08 10:03:15</c:v>
                </c:pt>
                <c:pt idx="484">
                  <c:v> 20-07-08 10:03:20</c:v>
                </c:pt>
                <c:pt idx="485">
                  <c:v> 20-07-08 10:03:25</c:v>
                </c:pt>
                <c:pt idx="486">
                  <c:v> 20-07-08 10:03:30</c:v>
                </c:pt>
                <c:pt idx="487">
                  <c:v> 20-07-08 10:03:35</c:v>
                </c:pt>
                <c:pt idx="488">
                  <c:v> 20-07-08 10:03:40</c:v>
                </c:pt>
                <c:pt idx="489">
                  <c:v> 20-07-08 10:03:45</c:v>
                </c:pt>
                <c:pt idx="490">
                  <c:v> 20-07-08 10:03:50</c:v>
                </c:pt>
                <c:pt idx="491">
                  <c:v> 20-07-08 10:03:55</c:v>
                </c:pt>
                <c:pt idx="492">
                  <c:v> 20-07-08 10:04:00</c:v>
                </c:pt>
                <c:pt idx="493">
                  <c:v> 20-07-08 10:04:05</c:v>
                </c:pt>
                <c:pt idx="494">
                  <c:v> 20-07-08 10:04:10</c:v>
                </c:pt>
                <c:pt idx="495">
                  <c:v> 20-07-08 10:04:15</c:v>
                </c:pt>
                <c:pt idx="496">
                  <c:v> 20-07-08 10:04:20</c:v>
                </c:pt>
                <c:pt idx="497">
                  <c:v> 20-07-08 10:04:25</c:v>
                </c:pt>
                <c:pt idx="498">
                  <c:v> 20-07-08 10:04:30</c:v>
                </c:pt>
                <c:pt idx="499">
                  <c:v> 20-07-08 10:04:35</c:v>
                </c:pt>
                <c:pt idx="500">
                  <c:v> 20-07-08 10:04:40</c:v>
                </c:pt>
                <c:pt idx="501">
                  <c:v> 20-07-08 10:04:45</c:v>
                </c:pt>
                <c:pt idx="502">
                  <c:v> 20-07-08 10:04:50</c:v>
                </c:pt>
                <c:pt idx="503">
                  <c:v> 20-07-08 10:04:55</c:v>
                </c:pt>
                <c:pt idx="504">
                  <c:v> 20-07-08 10:05:00</c:v>
                </c:pt>
                <c:pt idx="505">
                  <c:v> 20-07-08 10:05:05</c:v>
                </c:pt>
                <c:pt idx="506">
                  <c:v> 20-07-08 10:05:10</c:v>
                </c:pt>
                <c:pt idx="507">
                  <c:v> 20-07-08 10:05:15</c:v>
                </c:pt>
                <c:pt idx="508">
                  <c:v> 20-07-08 10:05:20</c:v>
                </c:pt>
                <c:pt idx="509">
                  <c:v> 20-07-08 10:05:25</c:v>
                </c:pt>
                <c:pt idx="510">
                  <c:v> 20-07-08 10:05:30</c:v>
                </c:pt>
                <c:pt idx="511">
                  <c:v> 20-07-08 10:05:35</c:v>
                </c:pt>
                <c:pt idx="512">
                  <c:v> 20-07-08 10:05:40</c:v>
                </c:pt>
                <c:pt idx="513">
                  <c:v> 20-07-08 10:05:45</c:v>
                </c:pt>
                <c:pt idx="514">
                  <c:v> 20-07-08 10:05:50</c:v>
                </c:pt>
                <c:pt idx="515">
                  <c:v> 20-07-08 10:05:55</c:v>
                </c:pt>
                <c:pt idx="516">
                  <c:v> 20-07-08 10:06:00</c:v>
                </c:pt>
                <c:pt idx="517">
                  <c:v> 20-07-08 10:06:05</c:v>
                </c:pt>
                <c:pt idx="518">
                  <c:v> 20-07-08 10:06:10</c:v>
                </c:pt>
                <c:pt idx="519">
                  <c:v> 20-07-08 10:06:15</c:v>
                </c:pt>
                <c:pt idx="520">
                  <c:v> 20-07-08 10:06:20</c:v>
                </c:pt>
                <c:pt idx="521">
                  <c:v> 20-07-08 10:06:25</c:v>
                </c:pt>
                <c:pt idx="522">
                  <c:v> 20-07-08 10:06:30</c:v>
                </c:pt>
                <c:pt idx="523">
                  <c:v> 20-07-08 10:06:35</c:v>
                </c:pt>
                <c:pt idx="524">
                  <c:v> 20-07-08 10:06:40</c:v>
                </c:pt>
                <c:pt idx="525">
                  <c:v> 20-07-08 10:06:45</c:v>
                </c:pt>
                <c:pt idx="526">
                  <c:v> 20-07-08 10:06:50</c:v>
                </c:pt>
                <c:pt idx="527">
                  <c:v> 20-07-08 10:06:55</c:v>
                </c:pt>
                <c:pt idx="528">
                  <c:v> 20-07-08 10:07:00</c:v>
                </c:pt>
                <c:pt idx="529">
                  <c:v> 20-07-08 10:07:05</c:v>
                </c:pt>
                <c:pt idx="530">
                  <c:v> 20-07-08 10:07:10</c:v>
                </c:pt>
                <c:pt idx="531">
                  <c:v> 20-07-08 10:07:15</c:v>
                </c:pt>
                <c:pt idx="532">
                  <c:v> 20-07-08 10:07:20</c:v>
                </c:pt>
                <c:pt idx="533">
                  <c:v> 20-07-08 10:07:25</c:v>
                </c:pt>
                <c:pt idx="534">
                  <c:v> 20-07-08 10:07:30</c:v>
                </c:pt>
                <c:pt idx="535">
                  <c:v> 20-07-08 10:07:35</c:v>
                </c:pt>
                <c:pt idx="536">
                  <c:v> 20-07-08 10:07:40</c:v>
                </c:pt>
                <c:pt idx="537">
                  <c:v> 20-07-08 10:07:45</c:v>
                </c:pt>
                <c:pt idx="538">
                  <c:v> 20-07-08 10:07:50</c:v>
                </c:pt>
                <c:pt idx="539">
                  <c:v> 20-07-08 10:07:55</c:v>
                </c:pt>
                <c:pt idx="540">
                  <c:v> 20-07-08 10:08:00</c:v>
                </c:pt>
                <c:pt idx="541">
                  <c:v> 20-07-08 10:08:05</c:v>
                </c:pt>
                <c:pt idx="542">
                  <c:v> 20-07-08 10:08:10</c:v>
                </c:pt>
                <c:pt idx="543">
                  <c:v> 20-07-08 10:08:15</c:v>
                </c:pt>
                <c:pt idx="544">
                  <c:v> 20-07-08 10:08:20</c:v>
                </c:pt>
                <c:pt idx="545">
                  <c:v> 20-07-08 10:08:25</c:v>
                </c:pt>
                <c:pt idx="546">
                  <c:v> 20-07-08 10:08:30</c:v>
                </c:pt>
                <c:pt idx="547">
                  <c:v> 20-07-08 10:08:35</c:v>
                </c:pt>
                <c:pt idx="548">
                  <c:v> 20-07-08 10:08:40</c:v>
                </c:pt>
                <c:pt idx="549">
                  <c:v> 20-07-08 10:08:45</c:v>
                </c:pt>
                <c:pt idx="550">
                  <c:v> 20-07-08 10:08:50</c:v>
                </c:pt>
                <c:pt idx="551">
                  <c:v> 20-07-08 10:08:55</c:v>
                </c:pt>
                <c:pt idx="552">
                  <c:v> 20-07-08 10:09:00</c:v>
                </c:pt>
                <c:pt idx="553">
                  <c:v> 20-07-08 10:09:05</c:v>
                </c:pt>
                <c:pt idx="554">
                  <c:v> 20-07-08 10:09:10</c:v>
                </c:pt>
                <c:pt idx="555">
                  <c:v> 20-07-08 10:09:15</c:v>
                </c:pt>
                <c:pt idx="556">
                  <c:v> 20-07-08 10:09:20</c:v>
                </c:pt>
                <c:pt idx="557">
                  <c:v> 20-07-08 10:09:25</c:v>
                </c:pt>
                <c:pt idx="558">
                  <c:v> 20-07-08 10:09:30</c:v>
                </c:pt>
                <c:pt idx="559">
                  <c:v> 20-07-08 10:09:35</c:v>
                </c:pt>
                <c:pt idx="560">
                  <c:v> 20-07-08 10:09:40</c:v>
                </c:pt>
                <c:pt idx="561">
                  <c:v> 20-07-08 10:09:45</c:v>
                </c:pt>
                <c:pt idx="562">
                  <c:v> 20-07-08 10:09:50</c:v>
                </c:pt>
                <c:pt idx="563">
                  <c:v> 20-07-08 10:09:55</c:v>
                </c:pt>
                <c:pt idx="564">
                  <c:v> 20-07-08 10:10:00</c:v>
                </c:pt>
                <c:pt idx="565">
                  <c:v> 20-07-08 10:10:05</c:v>
                </c:pt>
                <c:pt idx="566">
                  <c:v> 20-07-08 10:10:10</c:v>
                </c:pt>
                <c:pt idx="567">
                  <c:v> 20-07-08 10:10:15</c:v>
                </c:pt>
                <c:pt idx="568">
                  <c:v> 20-07-08 10:10:20</c:v>
                </c:pt>
                <c:pt idx="569">
                  <c:v> 20-07-08 10:10:25</c:v>
                </c:pt>
                <c:pt idx="570">
                  <c:v> 20-07-08 10:10:30</c:v>
                </c:pt>
                <c:pt idx="571">
                  <c:v> 20-07-08 10:10:35</c:v>
                </c:pt>
                <c:pt idx="572">
                  <c:v> 20-07-08 10:10:40</c:v>
                </c:pt>
                <c:pt idx="573">
                  <c:v> 20-07-08 10:10:45</c:v>
                </c:pt>
                <c:pt idx="574">
                  <c:v> 20-07-08 10:10:50</c:v>
                </c:pt>
                <c:pt idx="575">
                  <c:v> 20-07-08 10:10:55</c:v>
                </c:pt>
                <c:pt idx="576">
                  <c:v> 20-07-08 10:11:00</c:v>
                </c:pt>
                <c:pt idx="577">
                  <c:v> 20-07-08 10:11:05</c:v>
                </c:pt>
                <c:pt idx="578">
                  <c:v> 20-07-08 10:11:10</c:v>
                </c:pt>
                <c:pt idx="579">
                  <c:v> 20-07-08 10:11:15</c:v>
                </c:pt>
                <c:pt idx="580">
                  <c:v> 20-07-08 10:11:20</c:v>
                </c:pt>
                <c:pt idx="581">
                  <c:v> 20-07-08 10:11:25</c:v>
                </c:pt>
                <c:pt idx="582">
                  <c:v> 20-07-08 10:11:30</c:v>
                </c:pt>
                <c:pt idx="583">
                  <c:v> 20-07-08 10:11:35</c:v>
                </c:pt>
                <c:pt idx="584">
                  <c:v> 20-07-08 10:11:40</c:v>
                </c:pt>
                <c:pt idx="585">
                  <c:v> 20-07-08 10:11:45</c:v>
                </c:pt>
                <c:pt idx="586">
                  <c:v> 20-07-08 10:11:50</c:v>
                </c:pt>
                <c:pt idx="587">
                  <c:v> 20-07-08 10:11:55</c:v>
                </c:pt>
                <c:pt idx="588">
                  <c:v> 20-07-08 10:12:00</c:v>
                </c:pt>
                <c:pt idx="589">
                  <c:v> 20-07-08 10:12:05</c:v>
                </c:pt>
                <c:pt idx="590">
                  <c:v> 20-07-08 10:12:10</c:v>
                </c:pt>
                <c:pt idx="591">
                  <c:v> 20-07-08 10:12:15</c:v>
                </c:pt>
                <c:pt idx="592">
                  <c:v> 20-07-08 10:12:20</c:v>
                </c:pt>
                <c:pt idx="593">
                  <c:v> 20-07-08 10:12:25</c:v>
                </c:pt>
                <c:pt idx="594">
                  <c:v> 20-07-08 10:12:30</c:v>
                </c:pt>
                <c:pt idx="595">
                  <c:v> 20-07-08 10:12:35</c:v>
                </c:pt>
                <c:pt idx="596">
                  <c:v> 20-07-08 10:12:40</c:v>
                </c:pt>
                <c:pt idx="597">
                  <c:v> 20-07-08 10:12:45</c:v>
                </c:pt>
                <c:pt idx="598">
                  <c:v> 20-07-08 10:12:50</c:v>
                </c:pt>
                <c:pt idx="599">
                  <c:v> 20-07-08 10:12:55</c:v>
                </c:pt>
                <c:pt idx="600">
                  <c:v> 20-07-08 10:13:00</c:v>
                </c:pt>
                <c:pt idx="601">
                  <c:v> 20-07-08 10:13:05</c:v>
                </c:pt>
                <c:pt idx="602">
                  <c:v> 20-07-08 10:13:10</c:v>
                </c:pt>
                <c:pt idx="603">
                  <c:v> 20-07-08 10:13:15</c:v>
                </c:pt>
                <c:pt idx="604">
                  <c:v> 20-07-08 10:13:20</c:v>
                </c:pt>
                <c:pt idx="605">
                  <c:v> 20-07-08 10:13:25</c:v>
                </c:pt>
                <c:pt idx="606">
                  <c:v> 20-07-08 10:13:30</c:v>
                </c:pt>
                <c:pt idx="607">
                  <c:v> 20-07-08 10:13:35</c:v>
                </c:pt>
                <c:pt idx="608">
                  <c:v> 20-07-08 10:13:40</c:v>
                </c:pt>
                <c:pt idx="609">
                  <c:v> 20-07-08 10:13:45</c:v>
                </c:pt>
                <c:pt idx="610">
                  <c:v> 20-07-08 10:13:50</c:v>
                </c:pt>
                <c:pt idx="611">
                  <c:v> 20-07-08 10:13:55</c:v>
                </c:pt>
                <c:pt idx="612">
                  <c:v> 20-07-08 10:14:00</c:v>
                </c:pt>
                <c:pt idx="613">
                  <c:v> 20-07-08 10:14:05</c:v>
                </c:pt>
                <c:pt idx="614">
                  <c:v> 20-07-08 10:14:10</c:v>
                </c:pt>
                <c:pt idx="615">
                  <c:v> 20-07-08 10:14:15</c:v>
                </c:pt>
                <c:pt idx="616">
                  <c:v> 20-07-08 10:14:20</c:v>
                </c:pt>
                <c:pt idx="617">
                  <c:v> 20-07-08 10:14:25</c:v>
                </c:pt>
                <c:pt idx="618">
                  <c:v> 20-07-08 10:14:30</c:v>
                </c:pt>
                <c:pt idx="619">
                  <c:v> 20-07-08 10:14:35</c:v>
                </c:pt>
                <c:pt idx="620">
                  <c:v> 20-07-08 10:14:40</c:v>
                </c:pt>
                <c:pt idx="621">
                  <c:v> 20-07-08 10:14:45</c:v>
                </c:pt>
                <c:pt idx="622">
                  <c:v> 20-07-08 10:14:50</c:v>
                </c:pt>
                <c:pt idx="623">
                  <c:v> 20-07-08 10:14:55</c:v>
                </c:pt>
                <c:pt idx="624">
                  <c:v> 20-07-08 10:15:00</c:v>
                </c:pt>
                <c:pt idx="625">
                  <c:v> 20-07-08 10:15:05</c:v>
                </c:pt>
                <c:pt idx="626">
                  <c:v> 20-07-08 10:15:10</c:v>
                </c:pt>
                <c:pt idx="627">
                  <c:v> 20-07-08 10:15:15</c:v>
                </c:pt>
                <c:pt idx="628">
                  <c:v> 20-07-08 10:15:20</c:v>
                </c:pt>
                <c:pt idx="629">
                  <c:v> 20-07-08 10:15:25</c:v>
                </c:pt>
                <c:pt idx="630">
                  <c:v> 20-07-08 10:15:30</c:v>
                </c:pt>
                <c:pt idx="631">
                  <c:v> 20-07-08 10:15:35</c:v>
                </c:pt>
                <c:pt idx="632">
                  <c:v> 20-07-08 10:15:40</c:v>
                </c:pt>
                <c:pt idx="633">
                  <c:v> 20-07-08 10:15:45</c:v>
                </c:pt>
                <c:pt idx="634">
                  <c:v> 20-07-08 10:15:50</c:v>
                </c:pt>
                <c:pt idx="635">
                  <c:v> 20-07-08 10:15:55</c:v>
                </c:pt>
                <c:pt idx="636">
                  <c:v> 20-07-08 10:16:00</c:v>
                </c:pt>
                <c:pt idx="637">
                  <c:v> 20-07-08 10:16:05</c:v>
                </c:pt>
                <c:pt idx="638">
                  <c:v> 20-07-08 10:16:10</c:v>
                </c:pt>
                <c:pt idx="639">
                  <c:v> 20-07-08 10:16:15</c:v>
                </c:pt>
                <c:pt idx="640">
                  <c:v> 20-07-08 10:16:20</c:v>
                </c:pt>
                <c:pt idx="641">
                  <c:v> 20-07-08 10:16:25</c:v>
                </c:pt>
                <c:pt idx="642">
                  <c:v> 20-07-08 10:16:30</c:v>
                </c:pt>
                <c:pt idx="643">
                  <c:v> 20-07-08 10:16:35</c:v>
                </c:pt>
                <c:pt idx="644">
                  <c:v> 20-07-08 10:16:40</c:v>
                </c:pt>
                <c:pt idx="645">
                  <c:v> 20-07-08 10:16:45</c:v>
                </c:pt>
                <c:pt idx="646">
                  <c:v> 20-07-08 10:16:50</c:v>
                </c:pt>
                <c:pt idx="647">
                  <c:v> 20-07-08 10:16:55</c:v>
                </c:pt>
                <c:pt idx="648">
                  <c:v> 20-07-08 10:17:00</c:v>
                </c:pt>
                <c:pt idx="649">
                  <c:v> 20-07-08 10:17:05</c:v>
                </c:pt>
                <c:pt idx="650">
                  <c:v> 20-07-08 10:17:10</c:v>
                </c:pt>
                <c:pt idx="651">
                  <c:v> 20-07-08 10:17:15</c:v>
                </c:pt>
                <c:pt idx="652">
                  <c:v> 20-07-08 10:17:20</c:v>
                </c:pt>
                <c:pt idx="653">
                  <c:v> 20-07-08 10:17:25</c:v>
                </c:pt>
                <c:pt idx="654">
                  <c:v> 20-07-08 10:17:30</c:v>
                </c:pt>
                <c:pt idx="655">
                  <c:v> 20-07-08 10:17:35</c:v>
                </c:pt>
                <c:pt idx="656">
                  <c:v> 20-07-08 10:17:40</c:v>
                </c:pt>
                <c:pt idx="657">
                  <c:v> 20-07-08 10:17:45</c:v>
                </c:pt>
                <c:pt idx="658">
                  <c:v> 20-07-08 10:17:50</c:v>
                </c:pt>
                <c:pt idx="659">
                  <c:v> 20-07-08 10:17:55</c:v>
                </c:pt>
                <c:pt idx="660">
                  <c:v> 20-07-08 10:18:00</c:v>
                </c:pt>
                <c:pt idx="661">
                  <c:v> 20-07-08 10:18:05</c:v>
                </c:pt>
                <c:pt idx="662">
                  <c:v> 20-07-08 10:18:10</c:v>
                </c:pt>
                <c:pt idx="663">
                  <c:v> 20-07-08 10:18:15</c:v>
                </c:pt>
                <c:pt idx="664">
                  <c:v> 20-07-08 10:18:20</c:v>
                </c:pt>
                <c:pt idx="665">
                  <c:v> 20-07-08 10:18:25</c:v>
                </c:pt>
                <c:pt idx="666">
                  <c:v> 20-07-08 10:18:30</c:v>
                </c:pt>
                <c:pt idx="667">
                  <c:v> 20-07-08 10:18:35</c:v>
                </c:pt>
                <c:pt idx="668">
                  <c:v> 20-07-08 10:18:40</c:v>
                </c:pt>
                <c:pt idx="669">
                  <c:v> 20-07-08 10:18:45</c:v>
                </c:pt>
                <c:pt idx="670">
                  <c:v> 20-07-08 10:18:50</c:v>
                </c:pt>
                <c:pt idx="671">
                  <c:v> 20-07-08 10:18:55</c:v>
                </c:pt>
                <c:pt idx="672">
                  <c:v> 20-07-08 10:19:00</c:v>
                </c:pt>
                <c:pt idx="673">
                  <c:v> 20-07-08 10:19:05</c:v>
                </c:pt>
                <c:pt idx="674">
                  <c:v> 20-07-08 10:19:10</c:v>
                </c:pt>
                <c:pt idx="675">
                  <c:v> 20-07-08 10:19:15</c:v>
                </c:pt>
                <c:pt idx="676">
                  <c:v> 20-07-08 10:19:20</c:v>
                </c:pt>
                <c:pt idx="677">
                  <c:v> 20-07-08 10:19:25</c:v>
                </c:pt>
                <c:pt idx="678">
                  <c:v> 20-07-08 10:19:30</c:v>
                </c:pt>
                <c:pt idx="679">
                  <c:v> 20-07-08 10:19:35</c:v>
                </c:pt>
                <c:pt idx="680">
                  <c:v> 20-07-08 10:19:40</c:v>
                </c:pt>
                <c:pt idx="681">
                  <c:v> 20-07-08 10:19:45</c:v>
                </c:pt>
                <c:pt idx="682">
                  <c:v> 20-07-08 10:19:50</c:v>
                </c:pt>
                <c:pt idx="683">
                  <c:v> 20-07-08 10:19:55</c:v>
                </c:pt>
                <c:pt idx="684">
                  <c:v> 20-07-08 10:20:00</c:v>
                </c:pt>
                <c:pt idx="685">
                  <c:v> 20-07-08 10:20:05</c:v>
                </c:pt>
                <c:pt idx="686">
                  <c:v> 20-07-08 10:20:10</c:v>
                </c:pt>
                <c:pt idx="687">
                  <c:v> 20-07-08 10:20:15</c:v>
                </c:pt>
                <c:pt idx="688">
                  <c:v> 20-07-08 10:20:20</c:v>
                </c:pt>
                <c:pt idx="689">
                  <c:v> 20-07-08 10:20:25</c:v>
                </c:pt>
                <c:pt idx="690">
                  <c:v> 20-07-08 10:20:30</c:v>
                </c:pt>
                <c:pt idx="691">
                  <c:v> 20-07-08 10:20:35</c:v>
                </c:pt>
                <c:pt idx="692">
                  <c:v> 20-07-08 10:20:40</c:v>
                </c:pt>
                <c:pt idx="693">
                  <c:v> 20-07-08 10:20:45</c:v>
                </c:pt>
                <c:pt idx="694">
                  <c:v> 20-07-08 10:20:50</c:v>
                </c:pt>
                <c:pt idx="695">
                  <c:v> 20-07-08 10:20:55</c:v>
                </c:pt>
                <c:pt idx="696">
                  <c:v> 20-07-08 10:21:00</c:v>
                </c:pt>
                <c:pt idx="697">
                  <c:v> 20-07-08 10:21:05</c:v>
                </c:pt>
                <c:pt idx="698">
                  <c:v> 20-07-08 10:21:10</c:v>
                </c:pt>
                <c:pt idx="699">
                  <c:v> 20-07-08 10:21:15</c:v>
                </c:pt>
                <c:pt idx="700">
                  <c:v> 20-07-08 10:21:20</c:v>
                </c:pt>
                <c:pt idx="701">
                  <c:v> 20-07-08 10:21:25</c:v>
                </c:pt>
                <c:pt idx="702">
                  <c:v> 20-07-08 10:21:30</c:v>
                </c:pt>
                <c:pt idx="703">
                  <c:v> 20-07-08 10:21:35</c:v>
                </c:pt>
                <c:pt idx="704">
                  <c:v> 20-07-08 10:21:40</c:v>
                </c:pt>
                <c:pt idx="705">
                  <c:v> 20-07-08 10:21:45</c:v>
                </c:pt>
                <c:pt idx="706">
                  <c:v> 20-07-08 10:21:50</c:v>
                </c:pt>
                <c:pt idx="707">
                  <c:v> 20-07-08 10:21:55</c:v>
                </c:pt>
                <c:pt idx="708">
                  <c:v> 20-07-08 10:22:00</c:v>
                </c:pt>
                <c:pt idx="709">
                  <c:v> 20-07-08 10:22:05</c:v>
                </c:pt>
                <c:pt idx="710">
                  <c:v> 20-07-08 10:22:10</c:v>
                </c:pt>
                <c:pt idx="711">
                  <c:v> 20-07-08 10:22:15</c:v>
                </c:pt>
                <c:pt idx="712">
                  <c:v> 20-07-08 10:22:20</c:v>
                </c:pt>
                <c:pt idx="713">
                  <c:v> 20-07-08 10:22:25</c:v>
                </c:pt>
                <c:pt idx="714">
                  <c:v> 20-07-08 10:22:30</c:v>
                </c:pt>
                <c:pt idx="715">
                  <c:v> 20-07-08 10:22:35</c:v>
                </c:pt>
                <c:pt idx="716">
                  <c:v> 20-07-08 10:22:40</c:v>
                </c:pt>
                <c:pt idx="717">
                  <c:v> 20-07-08 10:22:45</c:v>
                </c:pt>
                <c:pt idx="718">
                  <c:v> 20-07-08 10:22:50</c:v>
                </c:pt>
                <c:pt idx="719">
                  <c:v> 20-07-08 10:22:55</c:v>
                </c:pt>
                <c:pt idx="720">
                  <c:v> 20-07-08 10:23:00</c:v>
                </c:pt>
                <c:pt idx="721">
                  <c:v> 20-07-08 10:23:05</c:v>
                </c:pt>
                <c:pt idx="722">
                  <c:v> 20-07-08 10:23:10</c:v>
                </c:pt>
                <c:pt idx="723">
                  <c:v> 20-07-08 10:23:15</c:v>
                </c:pt>
                <c:pt idx="724">
                  <c:v> 20-07-08 10:23:20</c:v>
                </c:pt>
                <c:pt idx="725">
                  <c:v> 20-07-08 10:23:25</c:v>
                </c:pt>
                <c:pt idx="726">
                  <c:v> 20-07-08 10:23:30</c:v>
                </c:pt>
                <c:pt idx="727">
                  <c:v> 20-07-08 10:23:35</c:v>
                </c:pt>
                <c:pt idx="728">
                  <c:v> 20-07-08 10:23:40</c:v>
                </c:pt>
                <c:pt idx="729">
                  <c:v> 20-07-08 10:23:45</c:v>
                </c:pt>
                <c:pt idx="730">
                  <c:v> 20-07-08 10:23:50</c:v>
                </c:pt>
                <c:pt idx="731">
                  <c:v> 20-07-08 10:23:55</c:v>
                </c:pt>
                <c:pt idx="732">
                  <c:v> 20-07-08 10:24:00</c:v>
                </c:pt>
                <c:pt idx="733">
                  <c:v> 20-07-08 10:24:05</c:v>
                </c:pt>
                <c:pt idx="734">
                  <c:v> 20-07-08 10:24:10</c:v>
                </c:pt>
                <c:pt idx="735">
                  <c:v> 20-07-08 10:24:15</c:v>
                </c:pt>
                <c:pt idx="736">
                  <c:v> 20-07-08 10:24:20</c:v>
                </c:pt>
                <c:pt idx="737">
                  <c:v> 20-07-08 10:24:25</c:v>
                </c:pt>
                <c:pt idx="738">
                  <c:v> 20-07-08 10:24:30</c:v>
                </c:pt>
                <c:pt idx="739">
                  <c:v> 20-07-08 10:24:35</c:v>
                </c:pt>
                <c:pt idx="740">
                  <c:v> 20-07-08 10:24:40</c:v>
                </c:pt>
                <c:pt idx="741">
                  <c:v> 20-07-08 10:24:45</c:v>
                </c:pt>
                <c:pt idx="742">
                  <c:v> 20-07-08 10:24:50</c:v>
                </c:pt>
                <c:pt idx="743">
                  <c:v> 20-07-08 10:24:55</c:v>
                </c:pt>
                <c:pt idx="744">
                  <c:v> 20-07-08 10:25:00</c:v>
                </c:pt>
                <c:pt idx="745">
                  <c:v> 20-07-08 10:25:05</c:v>
                </c:pt>
                <c:pt idx="746">
                  <c:v> 20-07-08 10:25:10</c:v>
                </c:pt>
                <c:pt idx="747">
                  <c:v> 20-07-08 10:25:15</c:v>
                </c:pt>
                <c:pt idx="748">
                  <c:v> 20-07-08 10:25:20</c:v>
                </c:pt>
                <c:pt idx="749">
                  <c:v> 20-07-08 10:25:25</c:v>
                </c:pt>
                <c:pt idx="750">
                  <c:v> 20-07-08 10:25:30</c:v>
                </c:pt>
                <c:pt idx="751">
                  <c:v> 20-07-08 10:25:35</c:v>
                </c:pt>
                <c:pt idx="752">
                  <c:v> 20-07-08 10:25:40</c:v>
                </c:pt>
                <c:pt idx="753">
                  <c:v> 20-07-08 10:25:45</c:v>
                </c:pt>
                <c:pt idx="754">
                  <c:v> 20-07-08 10:25:50</c:v>
                </c:pt>
                <c:pt idx="755">
                  <c:v> 20-07-08 10:25:55</c:v>
                </c:pt>
                <c:pt idx="756">
                  <c:v> 20-07-08 10:26:00</c:v>
                </c:pt>
                <c:pt idx="757">
                  <c:v> 20-07-08 10:26:05</c:v>
                </c:pt>
                <c:pt idx="758">
                  <c:v> 20-07-08 10:26:10</c:v>
                </c:pt>
                <c:pt idx="759">
                  <c:v> 20-07-08 10:26:15</c:v>
                </c:pt>
                <c:pt idx="760">
                  <c:v> 20-07-08 10:26:20</c:v>
                </c:pt>
                <c:pt idx="761">
                  <c:v> 20-07-08 10:26:25</c:v>
                </c:pt>
                <c:pt idx="762">
                  <c:v> 20-07-08 10:26:30</c:v>
                </c:pt>
                <c:pt idx="763">
                  <c:v> 20-07-08 10:26:35</c:v>
                </c:pt>
                <c:pt idx="764">
                  <c:v> 20-07-08 10:26:40</c:v>
                </c:pt>
                <c:pt idx="765">
                  <c:v> 20-07-08 10:26:45</c:v>
                </c:pt>
                <c:pt idx="766">
                  <c:v> 20-07-08 10:26:50</c:v>
                </c:pt>
                <c:pt idx="767">
                  <c:v> 20-07-08 10:26:55</c:v>
                </c:pt>
                <c:pt idx="768">
                  <c:v> 20-07-08 10:27:00</c:v>
                </c:pt>
                <c:pt idx="769">
                  <c:v> 20-07-08 10:27:05</c:v>
                </c:pt>
                <c:pt idx="770">
                  <c:v> 20-07-08 10:27:10</c:v>
                </c:pt>
                <c:pt idx="771">
                  <c:v> 20-07-08 10:27:15</c:v>
                </c:pt>
                <c:pt idx="772">
                  <c:v> 20-07-08 10:27:20</c:v>
                </c:pt>
                <c:pt idx="773">
                  <c:v> 20-07-08 10:27:25</c:v>
                </c:pt>
                <c:pt idx="774">
                  <c:v> 20-07-08 10:27:30</c:v>
                </c:pt>
                <c:pt idx="775">
                  <c:v> 20-07-08 10:27:35</c:v>
                </c:pt>
                <c:pt idx="776">
                  <c:v> 20-07-08 10:27:40</c:v>
                </c:pt>
                <c:pt idx="777">
                  <c:v> 20-07-08 10:27:45</c:v>
                </c:pt>
                <c:pt idx="778">
                  <c:v> 20-07-08 10:27:50</c:v>
                </c:pt>
                <c:pt idx="779">
                  <c:v> 20-07-08 10:27:55</c:v>
                </c:pt>
                <c:pt idx="780">
                  <c:v> 20-07-08 10:28:00</c:v>
                </c:pt>
                <c:pt idx="781">
                  <c:v> 20-07-08 10:28:05</c:v>
                </c:pt>
                <c:pt idx="782">
                  <c:v> 20-07-08 10:28:10</c:v>
                </c:pt>
                <c:pt idx="783">
                  <c:v> 20-07-08 10:28:15</c:v>
                </c:pt>
                <c:pt idx="784">
                  <c:v> 20-07-08 10:28:20</c:v>
                </c:pt>
                <c:pt idx="785">
                  <c:v> 20-07-08 10:28:25</c:v>
                </c:pt>
                <c:pt idx="786">
                  <c:v> 20-07-08 10:28:30</c:v>
                </c:pt>
                <c:pt idx="787">
                  <c:v> 20-07-08 10:28:35</c:v>
                </c:pt>
                <c:pt idx="788">
                  <c:v> 20-07-08 10:28:40</c:v>
                </c:pt>
                <c:pt idx="789">
                  <c:v> 20-07-08 10:28:45</c:v>
                </c:pt>
                <c:pt idx="790">
                  <c:v> 20-07-08 10:28:50</c:v>
                </c:pt>
                <c:pt idx="791">
                  <c:v> 20-07-08 10:28:55</c:v>
                </c:pt>
                <c:pt idx="792">
                  <c:v> 20-07-08 10:29:00</c:v>
                </c:pt>
                <c:pt idx="793">
                  <c:v> 20-07-08 10:29:05</c:v>
                </c:pt>
                <c:pt idx="794">
                  <c:v> 20-07-08 10:29:10</c:v>
                </c:pt>
                <c:pt idx="795">
                  <c:v> 20-07-08 10:29:15</c:v>
                </c:pt>
                <c:pt idx="796">
                  <c:v> 20-07-08 10:29:20</c:v>
                </c:pt>
                <c:pt idx="797">
                  <c:v> 20-07-08 10:29:25</c:v>
                </c:pt>
                <c:pt idx="798">
                  <c:v> 20-07-08 10:29:30</c:v>
                </c:pt>
                <c:pt idx="799">
                  <c:v> 20-07-08 10:29:35</c:v>
                </c:pt>
                <c:pt idx="800">
                  <c:v> 20-07-08 10:29:40</c:v>
                </c:pt>
                <c:pt idx="801">
                  <c:v> 20-07-08 10:29:45</c:v>
                </c:pt>
                <c:pt idx="802">
                  <c:v> 20-07-08 10:29:50</c:v>
                </c:pt>
                <c:pt idx="803">
                  <c:v> 20-07-08 10:29:55</c:v>
                </c:pt>
                <c:pt idx="804">
                  <c:v> 20-07-08 10:30:00</c:v>
                </c:pt>
                <c:pt idx="805">
                  <c:v> 20-07-08 10:30:05</c:v>
                </c:pt>
                <c:pt idx="806">
                  <c:v> 20-07-08 10:30:10</c:v>
                </c:pt>
                <c:pt idx="807">
                  <c:v> 20-07-08 10:30:15</c:v>
                </c:pt>
                <c:pt idx="808">
                  <c:v> 20-07-08 10:30:20</c:v>
                </c:pt>
                <c:pt idx="809">
                  <c:v> 20-07-08 10:30:25</c:v>
                </c:pt>
                <c:pt idx="810">
                  <c:v> 20-07-08 10:30:30</c:v>
                </c:pt>
                <c:pt idx="811">
                  <c:v> 20-07-08 10:30:35</c:v>
                </c:pt>
                <c:pt idx="812">
                  <c:v> 20-07-08 10:30:40</c:v>
                </c:pt>
                <c:pt idx="813">
                  <c:v> 20-07-08 10:30:45</c:v>
                </c:pt>
                <c:pt idx="814">
                  <c:v> 20-07-08 10:30:50</c:v>
                </c:pt>
                <c:pt idx="815">
                  <c:v> 20-07-08 10:30:55</c:v>
                </c:pt>
                <c:pt idx="816">
                  <c:v> 20-07-08 10:31:00</c:v>
                </c:pt>
                <c:pt idx="817">
                  <c:v> 20-07-08 10:31:05</c:v>
                </c:pt>
                <c:pt idx="818">
                  <c:v> 20-07-08 10:31:10</c:v>
                </c:pt>
                <c:pt idx="819">
                  <c:v> 20-07-08 10:31:15</c:v>
                </c:pt>
                <c:pt idx="820">
                  <c:v> 20-07-08 10:31:20</c:v>
                </c:pt>
                <c:pt idx="821">
                  <c:v> 20-07-08 10:31:25</c:v>
                </c:pt>
                <c:pt idx="822">
                  <c:v> 20-07-08 10:31:30</c:v>
                </c:pt>
                <c:pt idx="823">
                  <c:v> 20-07-08 10:31:35</c:v>
                </c:pt>
                <c:pt idx="824">
                  <c:v> 20-07-08 10:31:40</c:v>
                </c:pt>
                <c:pt idx="825">
                  <c:v> 20-07-08 10:31:45</c:v>
                </c:pt>
                <c:pt idx="826">
                  <c:v> 20-07-08 10:31:50</c:v>
                </c:pt>
                <c:pt idx="827">
                  <c:v> 20-07-08 10:31:55</c:v>
                </c:pt>
                <c:pt idx="828">
                  <c:v> 20-07-08 10:32:00</c:v>
                </c:pt>
                <c:pt idx="829">
                  <c:v> 20-07-08 10:32:05</c:v>
                </c:pt>
                <c:pt idx="830">
                  <c:v> 20-07-08 10:32:10</c:v>
                </c:pt>
                <c:pt idx="831">
                  <c:v> 20-07-08 10:32:15</c:v>
                </c:pt>
                <c:pt idx="832">
                  <c:v> 20-07-08 10:32:20</c:v>
                </c:pt>
                <c:pt idx="833">
                  <c:v> 20-07-08 10:32:25</c:v>
                </c:pt>
                <c:pt idx="834">
                  <c:v> 20-07-08 10:32:30</c:v>
                </c:pt>
                <c:pt idx="835">
                  <c:v> 20-07-08 10:32:35</c:v>
                </c:pt>
                <c:pt idx="836">
                  <c:v> 20-07-08 10:32:40</c:v>
                </c:pt>
                <c:pt idx="837">
                  <c:v> 20-07-08 10:32:45</c:v>
                </c:pt>
                <c:pt idx="838">
                  <c:v> 20-07-08 10:32:50</c:v>
                </c:pt>
                <c:pt idx="839">
                  <c:v> 20-07-08 10:32:55</c:v>
                </c:pt>
                <c:pt idx="840">
                  <c:v> 20-07-08 10:33:00</c:v>
                </c:pt>
                <c:pt idx="841">
                  <c:v> 20-07-08 10:33:05</c:v>
                </c:pt>
                <c:pt idx="842">
                  <c:v> 20-07-08 10:33:10</c:v>
                </c:pt>
                <c:pt idx="843">
                  <c:v> 20-07-08 10:33:15</c:v>
                </c:pt>
                <c:pt idx="844">
                  <c:v> 20-07-08 10:33:20</c:v>
                </c:pt>
                <c:pt idx="845">
                  <c:v> 20-07-08 10:33:25</c:v>
                </c:pt>
                <c:pt idx="846">
                  <c:v> 20-07-08 10:33:30</c:v>
                </c:pt>
                <c:pt idx="847">
                  <c:v> 20-07-08 10:33:35</c:v>
                </c:pt>
                <c:pt idx="848">
                  <c:v> 20-07-08 10:33:40</c:v>
                </c:pt>
                <c:pt idx="849">
                  <c:v> 20-07-08 10:33:45</c:v>
                </c:pt>
                <c:pt idx="850">
                  <c:v> 20-07-08 10:33:50</c:v>
                </c:pt>
                <c:pt idx="851">
                  <c:v> 20-07-08 10:33:55</c:v>
                </c:pt>
                <c:pt idx="852">
                  <c:v> 20-07-08 10:34:00</c:v>
                </c:pt>
                <c:pt idx="853">
                  <c:v> 20-07-08 10:34:05</c:v>
                </c:pt>
                <c:pt idx="854">
                  <c:v> 20-07-08 10:34:10</c:v>
                </c:pt>
                <c:pt idx="855">
                  <c:v> 20-07-08 10:34:15</c:v>
                </c:pt>
                <c:pt idx="856">
                  <c:v> 20-07-08 10:34:20</c:v>
                </c:pt>
                <c:pt idx="857">
                  <c:v> 20-07-08 10:34:25</c:v>
                </c:pt>
                <c:pt idx="858">
                  <c:v> 20-07-08 10:34:30</c:v>
                </c:pt>
                <c:pt idx="859">
                  <c:v> 20-07-08 10:34:35</c:v>
                </c:pt>
                <c:pt idx="860">
                  <c:v> 20-07-08 10:34:40</c:v>
                </c:pt>
                <c:pt idx="861">
                  <c:v> 20-07-08 10:34:45</c:v>
                </c:pt>
                <c:pt idx="862">
                  <c:v> 20-07-08 10:34:50</c:v>
                </c:pt>
                <c:pt idx="863">
                  <c:v> 20-07-08 10:34:55</c:v>
                </c:pt>
                <c:pt idx="864">
                  <c:v> 20-07-08 10:35:00</c:v>
                </c:pt>
                <c:pt idx="865">
                  <c:v> 20-07-08 10:35:05</c:v>
                </c:pt>
                <c:pt idx="866">
                  <c:v> 20-07-08 10:35:10</c:v>
                </c:pt>
                <c:pt idx="867">
                  <c:v> 20-07-08 10:35:15</c:v>
                </c:pt>
                <c:pt idx="868">
                  <c:v> 20-07-08 10:35:20</c:v>
                </c:pt>
                <c:pt idx="869">
                  <c:v> 20-07-08 10:35:25</c:v>
                </c:pt>
                <c:pt idx="870">
                  <c:v> 20-07-08 10:35:30</c:v>
                </c:pt>
                <c:pt idx="871">
                  <c:v> 20-07-08 10:35:35</c:v>
                </c:pt>
                <c:pt idx="872">
                  <c:v> 20-07-08 10:35:40</c:v>
                </c:pt>
                <c:pt idx="873">
                  <c:v> 20-07-08 10:35:45</c:v>
                </c:pt>
                <c:pt idx="874">
                  <c:v> 20-07-08 10:35:50</c:v>
                </c:pt>
                <c:pt idx="875">
                  <c:v> 20-07-08 10:35:55</c:v>
                </c:pt>
                <c:pt idx="876">
                  <c:v> 20-07-08 10:36:00</c:v>
                </c:pt>
                <c:pt idx="877">
                  <c:v> 20-07-08 10:36:05</c:v>
                </c:pt>
                <c:pt idx="878">
                  <c:v> 20-07-08 10:36:10</c:v>
                </c:pt>
                <c:pt idx="879">
                  <c:v> 20-07-08 10:36:15</c:v>
                </c:pt>
                <c:pt idx="880">
                  <c:v> 20-07-08 10:36:20</c:v>
                </c:pt>
                <c:pt idx="881">
                  <c:v> 20-07-08 10:36:25</c:v>
                </c:pt>
                <c:pt idx="882">
                  <c:v> 20-07-08 10:36:30</c:v>
                </c:pt>
                <c:pt idx="883">
                  <c:v> 20-07-08 10:36:35</c:v>
                </c:pt>
                <c:pt idx="884">
                  <c:v> 20-07-08 10:36:40</c:v>
                </c:pt>
                <c:pt idx="885">
                  <c:v> 20-07-08 10:36:45</c:v>
                </c:pt>
                <c:pt idx="886">
                  <c:v> 20-07-08 10:36:50</c:v>
                </c:pt>
                <c:pt idx="887">
                  <c:v> 20-07-08 10:36:55</c:v>
                </c:pt>
                <c:pt idx="888">
                  <c:v> 20-07-08 10:37:00</c:v>
                </c:pt>
                <c:pt idx="889">
                  <c:v> 20-07-08 10:37:05</c:v>
                </c:pt>
                <c:pt idx="890">
                  <c:v> 20-07-08 10:37:10</c:v>
                </c:pt>
                <c:pt idx="891">
                  <c:v> 20-07-08 10:37:15</c:v>
                </c:pt>
                <c:pt idx="892">
                  <c:v> 20-07-08 10:37:20</c:v>
                </c:pt>
                <c:pt idx="893">
                  <c:v> 20-07-08 10:37:25</c:v>
                </c:pt>
                <c:pt idx="894">
                  <c:v> 20-07-08 10:37:30</c:v>
                </c:pt>
                <c:pt idx="895">
                  <c:v> 20-07-08 10:37:35</c:v>
                </c:pt>
                <c:pt idx="896">
                  <c:v> 20-07-08 10:37:40</c:v>
                </c:pt>
                <c:pt idx="897">
                  <c:v> 20-07-08 10:37:45</c:v>
                </c:pt>
                <c:pt idx="898">
                  <c:v> 20-07-08 10:37:50</c:v>
                </c:pt>
                <c:pt idx="899">
                  <c:v> 20-07-08 10:37:55</c:v>
                </c:pt>
                <c:pt idx="900">
                  <c:v> 20-07-08 10:38:00</c:v>
                </c:pt>
                <c:pt idx="901">
                  <c:v> 20-07-08 10:38:05</c:v>
                </c:pt>
                <c:pt idx="902">
                  <c:v> 20-07-08 10:38:10</c:v>
                </c:pt>
                <c:pt idx="903">
                  <c:v> 20-07-08 10:38:15</c:v>
                </c:pt>
                <c:pt idx="904">
                  <c:v> 20-07-08 10:38:20</c:v>
                </c:pt>
                <c:pt idx="905">
                  <c:v> 20-07-08 10:38:25</c:v>
                </c:pt>
                <c:pt idx="906">
                  <c:v> 20-07-08 10:38:30</c:v>
                </c:pt>
                <c:pt idx="907">
                  <c:v> 20-07-08 10:38:35</c:v>
                </c:pt>
                <c:pt idx="908">
                  <c:v> 20-07-08 10:38:40</c:v>
                </c:pt>
                <c:pt idx="909">
                  <c:v> 20-07-08 10:38:45</c:v>
                </c:pt>
                <c:pt idx="910">
                  <c:v> 20-07-08 10:38:50</c:v>
                </c:pt>
                <c:pt idx="911">
                  <c:v> 20-07-08 10:38:55</c:v>
                </c:pt>
                <c:pt idx="912">
                  <c:v> 20-07-08 10:39:00</c:v>
                </c:pt>
                <c:pt idx="913">
                  <c:v> 20-07-08 10:39:05</c:v>
                </c:pt>
                <c:pt idx="914">
                  <c:v> 20-07-08 10:39:10</c:v>
                </c:pt>
                <c:pt idx="915">
                  <c:v> 20-07-08 10:39:15</c:v>
                </c:pt>
                <c:pt idx="916">
                  <c:v> 20-07-08 10:39:20</c:v>
                </c:pt>
                <c:pt idx="917">
                  <c:v> 20-07-08 10:39:25</c:v>
                </c:pt>
                <c:pt idx="918">
                  <c:v> 20-07-08 10:39:30</c:v>
                </c:pt>
                <c:pt idx="919">
                  <c:v> 20-07-08 10:39:35</c:v>
                </c:pt>
                <c:pt idx="920">
                  <c:v> 20-07-08 10:39:40</c:v>
                </c:pt>
                <c:pt idx="921">
                  <c:v> 20-07-08 10:39:45</c:v>
                </c:pt>
                <c:pt idx="922">
                  <c:v> 20-07-08 10:39:50</c:v>
                </c:pt>
                <c:pt idx="923">
                  <c:v> 20-07-08 10:39:55</c:v>
                </c:pt>
                <c:pt idx="924">
                  <c:v> 20-07-08 10:40:00</c:v>
                </c:pt>
                <c:pt idx="925">
                  <c:v> 20-07-08 10:40:05</c:v>
                </c:pt>
                <c:pt idx="926">
                  <c:v> 20-07-08 10:40:10</c:v>
                </c:pt>
                <c:pt idx="927">
                  <c:v> 20-07-08 10:40:15</c:v>
                </c:pt>
                <c:pt idx="928">
                  <c:v> 20-07-08 10:40:20</c:v>
                </c:pt>
                <c:pt idx="929">
                  <c:v> 20-07-08 10:40:25</c:v>
                </c:pt>
                <c:pt idx="930">
                  <c:v> 20-07-08 10:40:30</c:v>
                </c:pt>
                <c:pt idx="931">
                  <c:v> 20-07-08 10:40:35</c:v>
                </c:pt>
                <c:pt idx="932">
                  <c:v> 20-07-08 10:40:40</c:v>
                </c:pt>
                <c:pt idx="933">
                  <c:v> 20-07-08 10:40:45</c:v>
                </c:pt>
                <c:pt idx="934">
                  <c:v> 20-07-08 10:40:50</c:v>
                </c:pt>
                <c:pt idx="935">
                  <c:v> 20-07-08 10:40:55</c:v>
                </c:pt>
                <c:pt idx="936">
                  <c:v> 20-07-08 10:41:00</c:v>
                </c:pt>
                <c:pt idx="937">
                  <c:v> 20-07-08 10:41:05</c:v>
                </c:pt>
                <c:pt idx="938">
                  <c:v> 20-07-08 10:41:10</c:v>
                </c:pt>
                <c:pt idx="939">
                  <c:v> 20-07-08 10:41:15</c:v>
                </c:pt>
                <c:pt idx="940">
                  <c:v> 20-07-08 10:41:20</c:v>
                </c:pt>
                <c:pt idx="941">
                  <c:v> 20-07-08 10:41:25</c:v>
                </c:pt>
                <c:pt idx="942">
                  <c:v> 20-07-08 10:41:30</c:v>
                </c:pt>
                <c:pt idx="943">
                  <c:v> 20-07-08 10:41:35</c:v>
                </c:pt>
                <c:pt idx="944">
                  <c:v> 20-07-08 10:41:40</c:v>
                </c:pt>
                <c:pt idx="945">
                  <c:v> 20-07-08 10:41:45</c:v>
                </c:pt>
                <c:pt idx="946">
                  <c:v> 20-07-08 10:41:50</c:v>
                </c:pt>
                <c:pt idx="947">
                  <c:v> 20-07-08 10:41:55</c:v>
                </c:pt>
                <c:pt idx="948">
                  <c:v> 20-07-08 10:42:00</c:v>
                </c:pt>
                <c:pt idx="949">
                  <c:v> 20-07-08 10:42:05</c:v>
                </c:pt>
                <c:pt idx="950">
                  <c:v> 20-07-08 10:42:10</c:v>
                </c:pt>
                <c:pt idx="951">
                  <c:v> 20-07-08 10:42:15</c:v>
                </c:pt>
                <c:pt idx="952">
                  <c:v> 20-07-08 10:42:20</c:v>
                </c:pt>
                <c:pt idx="953">
                  <c:v> 20-07-08 10:42:25</c:v>
                </c:pt>
                <c:pt idx="954">
                  <c:v> 20-07-08 10:42:30</c:v>
                </c:pt>
                <c:pt idx="955">
                  <c:v> 20-07-08 10:42:35</c:v>
                </c:pt>
                <c:pt idx="956">
                  <c:v> 20-07-08 10:42:40</c:v>
                </c:pt>
                <c:pt idx="957">
                  <c:v> 20-07-08 10:42:45</c:v>
                </c:pt>
                <c:pt idx="958">
                  <c:v> 20-07-08 10:42:50</c:v>
                </c:pt>
                <c:pt idx="959">
                  <c:v> 20-07-08 10:42:55</c:v>
                </c:pt>
                <c:pt idx="960">
                  <c:v> 20-07-08 10:43:00</c:v>
                </c:pt>
                <c:pt idx="961">
                  <c:v> 20-07-08 10:43:05</c:v>
                </c:pt>
                <c:pt idx="962">
                  <c:v> 20-07-08 10:43:10</c:v>
                </c:pt>
                <c:pt idx="963">
                  <c:v> 20-07-08 10:43:15</c:v>
                </c:pt>
                <c:pt idx="964">
                  <c:v> 20-07-08 10:43:20</c:v>
                </c:pt>
                <c:pt idx="965">
                  <c:v> 20-07-08 10:43:25</c:v>
                </c:pt>
                <c:pt idx="966">
                  <c:v> 20-07-08 10:43:30</c:v>
                </c:pt>
                <c:pt idx="967">
                  <c:v> 20-07-08 10:43:35</c:v>
                </c:pt>
                <c:pt idx="968">
                  <c:v> 20-07-08 10:43:40</c:v>
                </c:pt>
                <c:pt idx="969">
                  <c:v> 20-07-08 10:43:45</c:v>
                </c:pt>
                <c:pt idx="970">
                  <c:v> 20-07-08 10:43:50</c:v>
                </c:pt>
                <c:pt idx="971">
                  <c:v> 20-07-08 10:43:55</c:v>
                </c:pt>
                <c:pt idx="972">
                  <c:v> 20-07-08 10:44:00</c:v>
                </c:pt>
                <c:pt idx="973">
                  <c:v> 20-07-08 10:44:05</c:v>
                </c:pt>
                <c:pt idx="974">
                  <c:v> 20-07-08 10:44:10</c:v>
                </c:pt>
                <c:pt idx="975">
                  <c:v> 20-07-08 10:44:15</c:v>
                </c:pt>
                <c:pt idx="976">
                  <c:v> 20-07-08 10:44:20</c:v>
                </c:pt>
                <c:pt idx="977">
                  <c:v> 20-07-08 10:44:25</c:v>
                </c:pt>
                <c:pt idx="978">
                  <c:v> 20-07-08 10:44:30</c:v>
                </c:pt>
                <c:pt idx="979">
                  <c:v> 20-07-08 10:44:35</c:v>
                </c:pt>
                <c:pt idx="980">
                  <c:v> 20-07-08 10:44:40</c:v>
                </c:pt>
                <c:pt idx="981">
                  <c:v> 20-07-08 10:44:45</c:v>
                </c:pt>
                <c:pt idx="982">
                  <c:v> 20-07-08 10:44:50</c:v>
                </c:pt>
                <c:pt idx="983">
                  <c:v> 20-07-08 10:44:55</c:v>
                </c:pt>
                <c:pt idx="984">
                  <c:v> 20-07-08 10:45:00</c:v>
                </c:pt>
                <c:pt idx="985">
                  <c:v> 20-07-08 10:45:05</c:v>
                </c:pt>
                <c:pt idx="986">
                  <c:v> 20-07-08 10:45:10</c:v>
                </c:pt>
                <c:pt idx="987">
                  <c:v> 20-07-08 10:45:15</c:v>
                </c:pt>
                <c:pt idx="988">
                  <c:v> 20-07-08 10:45:20</c:v>
                </c:pt>
                <c:pt idx="989">
                  <c:v> 20-07-08 10:45:25</c:v>
                </c:pt>
                <c:pt idx="990">
                  <c:v> 20-07-08 10:45:30</c:v>
                </c:pt>
                <c:pt idx="991">
                  <c:v> 20-07-08 10:45:35</c:v>
                </c:pt>
                <c:pt idx="992">
                  <c:v> 20-07-08 10:45:40</c:v>
                </c:pt>
                <c:pt idx="993">
                  <c:v> 20-07-08 10:45:45</c:v>
                </c:pt>
                <c:pt idx="994">
                  <c:v> 20-07-08 10:45:50</c:v>
                </c:pt>
                <c:pt idx="995">
                  <c:v> 20-07-08 10:45:55</c:v>
                </c:pt>
                <c:pt idx="996">
                  <c:v> 20-07-08 10:46:00</c:v>
                </c:pt>
                <c:pt idx="997">
                  <c:v> 20-07-08 10:46:05</c:v>
                </c:pt>
                <c:pt idx="998">
                  <c:v> 20-07-08 10:46:10</c:v>
                </c:pt>
                <c:pt idx="999">
                  <c:v> 20-07-08 10:46:15</c:v>
                </c:pt>
                <c:pt idx="1000">
                  <c:v> 20-07-08 10:46:20</c:v>
                </c:pt>
                <c:pt idx="1001">
                  <c:v> 20-07-08 10:46:25</c:v>
                </c:pt>
                <c:pt idx="1002">
                  <c:v> 20-07-08 10:46:30</c:v>
                </c:pt>
                <c:pt idx="1003">
                  <c:v> 20-07-08 10:46:35</c:v>
                </c:pt>
                <c:pt idx="1004">
                  <c:v> 20-07-08 10:46:40</c:v>
                </c:pt>
                <c:pt idx="1005">
                  <c:v> 20-07-08 10:46:45</c:v>
                </c:pt>
                <c:pt idx="1006">
                  <c:v> 20-07-08 10:46:50</c:v>
                </c:pt>
                <c:pt idx="1007">
                  <c:v> 20-07-08 10:46:55</c:v>
                </c:pt>
                <c:pt idx="1008">
                  <c:v> 20-07-08 10:47:00</c:v>
                </c:pt>
                <c:pt idx="1009">
                  <c:v> 20-07-08 10:47:05</c:v>
                </c:pt>
                <c:pt idx="1010">
                  <c:v> 20-07-08 10:47:10</c:v>
                </c:pt>
                <c:pt idx="1011">
                  <c:v> 20-07-08 10:47:15</c:v>
                </c:pt>
                <c:pt idx="1012">
                  <c:v> 20-07-08 10:47:20</c:v>
                </c:pt>
                <c:pt idx="1013">
                  <c:v> 20-07-08 10:47:25</c:v>
                </c:pt>
                <c:pt idx="1014">
                  <c:v> 20-07-08 10:47:30</c:v>
                </c:pt>
                <c:pt idx="1015">
                  <c:v> 20-07-08 10:47:35</c:v>
                </c:pt>
                <c:pt idx="1016">
                  <c:v> 20-07-08 10:47:40</c:v>
                </c:pt>
                <c:pt idx="1017">
                  <c:v> 20-07-08 10:47:45</c:v>
                </c:pt>
                <c:pt idx="1018">
                  <c:v> 20-07-08 10:47:50</c:v>
                </c:pt>
                <c:pt idx="1019">
                  <c:v> 20-07-08 10:47:55</c:v>
                </c:pt>
                <c:pt idx="1020">
                  <c:v> 20-07-08 10:48:00</c:v>
                </c:pt>
                <c:pt idx="1021">
                  <c:v> 20-07-08 10:48:05</c:v>
                </c:pt>
                <c:pt idx="1022">
                  <c:v> 20-07-08 10:48:10</c:v>
                </c:pt>
                <c:pt idx="1023">
                  <c:v> 20-07-08 10:48:15</c:v>
                </c:pt>
                <c:pt idx="1024">
                  <c:v> 20-07-08 10:48:20</c:v>
                </c:pt>
                <c:pt idx="1025">
                  <c:v> 20-07-08 10:48:25</c:v>
                </c:pt>
                <c:pt idx="1026">
                  <c:v> 20-07-08 10:48:30</c:v>
                </c:pt>
                <c:pt idx="1027">
                  <c:v> 20-07-08 10:48:35</c:v>
                </c:pt>
                <c:pt idx="1028">
                  <c:v> 20-07-08 10:48:40</c:v>
                </c:pt>
                <c:pt idx="1029">
                  <c:v> 20-07-08 10:48:45</c:v>
                </c:pt>
                <c:pt idx="1030">
                  <c:v> 20-07-08 10:48:50</c:v>
                </c:pt>
                <c:pt idx="1031">
                  <c:v> 20-07-08 10:48:55</c:v>
                </c:pt>
                <c:pt idx="1032">
                  <c:v> 20-07-08 10:49:00</c:v>
                </c:pt>
                <c:pt idx="1033">
                  <c:v> 20-07-08 10:49:05</c:v>
                </c:pt>
                <c:pt idx="1034">
                  <c:v> 20-07-08 10:49:10</c:v>
                </c:pt>
                <c:pt idx="1035">
                  <c:v> 20-07-08 10:49:15</c:v>
                </c:pt>
                <c:pt idx="1036">
                  <c:v> 20-07-08 10:49:20</c:v>
                </c:pt>
                <c:pt idx="1037">
                  <c:v> 20-07-08 10:49:25</c:v>
                </c:pt>
                <c:pt idx="1038">
                  <c:v> 20-07-08 10:49:30</c:v>
                </c:pt>
                <c:pt idx="1039">
                  <c:v> 20-07-08 10:49:35</c:v>
                </c:pt>
                <c:pt idx="1040">
                  <c:v> 20-07-08 10:49:40</c:v>
                </c:pt>
                <c:pt idx="1041">
                  <c:v> 20-07-08 10:49:45</c:v>
                </c:pt>
                <c:pt idx="1042">
                  <c:v> 20-07-08 10:49:50</c:v>
                </c:pt>
                <c:pt idx="1043">
                  <c:v> 20-07-08 10:49:55</c:v>
                </c:pt>
                <c:pt idx="1044">
                  <c:v> 20-07-08 10:50:00</c:v>
                </c:pt>
                <c:pt idx="1045">
                  <c:v> 20-07-08 10:50:05</c:v>
                </c:pt>
                <c:pt idx="1046">
                  <c:v> 20-07-08 10:50:10</c:v>
                </c:pt>
                <c:pt idx="1047">
                  <c:v> 20-07-08 10:50:15</c:v>
                </c:pt>
                <c:pt idx="1048">
                  <c:v> 20-07-08 10:50:20</c:v>
                </c:pt>
                <c:pt idx="1049">
                  <c:v> 20-07-08 10:50:25</c:v>
                </c:pt>
                <c:pt idx="1050">
                  <c:v> 20-07-08 10:50:30</c:v>
                </c:pt>
                <c:pt idx="1051">
                  <c:v> 20-07-08 10:50:35</c:v>
                </c:pt>
                <c:pt idx="1052">
                  <c:v> 20-07-08 10:50:40</c:v>
                </c:pt>
                <c:pt idx="1053">
                  <c:v> 20-07-08 10:50:45</c:v>
                </c:pt>
                <c:pt idx="1054">
                  <c:v> 20-07-08 10:50:50</c:v>
                </c:pt>
                <c:pt idx="1055">
                  <c:v> 20-07-08 10:50:55</c:v>
                </c:pt>
                <c:pt idx="1056">
                  <c:v> 20-07-08 10:51:00</c:v>
                </c:pt>
                <c:pt idx="1057">
                  <c:v> 20-07-08 10:51:05</c:v>
                </c:pt>
                <c:pt idx="1058">
                  <c:v> 20-07-08 10:51:10</c:v>
                </c:pt>
                <c:pt idx="1059">
                  <c:v> 20-07-08 10:51:15</c:v>
                </c:pt>
                <c:pt idx="1060">
                  <c:v> 20-07-08 10:51:20</c:v>
                </c:pt>
                <c:pt idx="1061">
                  <c:v> 20-07-08 10:51:25</c:v>
                </c:pt>
                <c:pt idx="1062">
                  <c:v> 20-07-08 10:51:30</c:v>
                </c:pt>
                <c:pt idx="1063">
                  <c:v> 20-07-08 10:51:35</c:v>
                </c:pt>
                <c:pt idx="1064">
                  <c:v> 20-07-08 10:51:40</c:v>
                </c:pt>
                <c:pt idx="1065">
                  <c:v> 20-07-08 10:51:45</c:v>
                </c:pt>
                <c:pt idx="1066">
                  <c:v> 20-07-08 10:51:50</c:v>
                </c:pt>
                <c:pt idx="1067">
                  <c:v> 20-07-08 10:51:55</c:v>
                </c:pt>
                <c:pt idx="1068">
                  <c:v> 20-07-08 10:52:00</c:v>
                </c:pt>
                <c:pt idx="1069">
                  <c:v> 20-07-08 10:52:05</c:v>
                </c:pt>
                <c:pt idx="1070">
                  <c:v> 20-07-08 10:52:10</c:v>
                </c:pt>
                <c:pt idx="1071">
                  <c:v> 20-07-08 10:52:15</c:v>
                </c:pt>
                <c:pt idx="1072">
                  <c:v> 20-07-08 10:52:20</c:v>
                </c:pt>
                <c:pt idx="1073">
                  <c:v> 20-07-08 10:52:25</c:v>
                </c:pt>
                <c:pt idx="1074">
                  <c:v> 20-07-08 10:52:30</c:v>
                </c:pt>
                <c:pt idx="1075">
                  <c:v> 20-07-08 10:52:35</c:v>
                </c:pt>
                <c:pt idx="1076">
                  <c:v> 20-07-08 10:52:40</c:v>
                </c:pt>
                <c:pt idx="1077">
                  <c:v> 20-07-08 10:52:45</c:v>
                </c:pt>
                <c:pt idx="1078">
                  <c:v> 20-07-08 10:52:50</c:v>
                </c:pt>
                <c:pt idx="1079">
                  <c:v> 20-07-08 10:52:55</c:v>
                </c:pt>
                <c:pt idx="1080">
                  <c:v> 20-07-08 10:53:00</c:v>
                </c:pt>
                <c:pt idx="1081">
                  <c:v> 20-07-08 10:53:05</c:v>
                </c:pt>
                <c:pt idx="1082">
                  <c:v> 20-07-08 10:53:10</c:v>
                </c:pt>
                <c:pt idx="1083">
                  <c:v> 20-07-08 10:53:15</c:v>
                </c:pt>
                <c:pt idx="1084">
                  <c:v> 20-07-08 10:53:20</c:v>
                </c:pt>
                <c:pt idx="1085">
                  <c:v> 20-07-08 10:53:25</c:v>
                </c:pt>
                <c:pt idx="1086">
                  <c:v> 20-07-08 10:53:30</c:v>
                </c:pt>
                <c:pt idx="1087">
                  <c:v> 20-07-08 10:53:35</c:v>
                </c:pt>
                <c:pt idx="1088">
                  <c:v> 20-07-08 10:53:40</c:v>
                </c:pt>
                <c:pt idx="1089">
                  <c:v> 20-07-08 10:53:45</c:v>
                </c:pt>
                <c:pt idx="1090">
                  <c:v> 20-07-08 10:53:50</c:v>
                </c:pt>
                <c:pt idx="1091">
                  <c:v> 20-07-08 10:53:55</c:v>
                </c:pt>
                <c:pt idx="1092">
                  <c:v> 20-07-08 10:54:00</c:v>
                </c:pt>
                <c:pt idx="1093">
                  <c:v> 20-07-08 10:54:05</c:v>
                </c:pt>
                <c:pt idx="1094">
                  <c:v> 20-07-08 10:54:10</c:v>
                </c:pt>
                <c:pt idx="1095">
                  <c:v> 20-07-08 10:54:15</c:v>
                </c:pt>
                <c:pt idx="1096">
                  <c:v> 20-07-08 10:54:20</c:v>
                </c:pt>
                <c:pt idx="1097">
                  <c:v> 20-07-08 10:54:25</c:v>
                </c:pt>
                <c:pt idx="1098">
                  <c:v> 20-07-08 10:54:30</c:v>
                </c:pt>
                <c:pt idx="1099">
                  <c:v> 20-07-08 10:54:35</c:v>
                </c:pt>
                <c:pt idx="1100">
                  <c:v> 20-07-08 10:54:40</c:v>
                </c:pt>
                <c:pt idx="1101">
                  <c:v> 20-07-08 10:54:45</c:v>
                </c:pt>
                <c:pt idx="1102">
                  <c:v> 20-07-08 10:54:50</c:v>
                </c:pt>
                <c:pt idx="1103">
                  <c:v> 20-07-08 10:54:55</c:v>
                </c:pt>
                <c:pt idx="1104">
                  <c:v> 20-07-08 10:55:00</c:v>
                </c:pt>
                <c:pt idx="1105">
                  <c:v> 20-07-08 10:55:05</c:v>
                </c:pt>
                <c:pt idx="1106">
                  <c:v> 20-07-08 10:55:10</c:v>
                </c:pt>
                <c:pt idx="1107">
                  <c:v> 20-07-08 10:55:15</c:v>
                </c:pt>
                <c:pt idx="1108">
                  <c:v> 20-07-08 10:55:20</c:v>
                </c:pt>
                <c:pt idx="1109">
                  <c:v> 20-07-08 10:55:25</c:v>
                </c:pt>
                <c:pt idx="1110">
                  <c:v> 20-07-08 10:55:30</c:v>
                </c:pt>
                <c:pt idx="1111">
                  <c:v> 20-07-08 10:55:35</c:v>
                </c:pt>
                <c:pt idx="1112">
                  <c:v> 20-07-08 10:55:40</c:v>
                </c:pt>
                <c:pt idx="1113">
                  <c:v> 20-07-08 10:55:45</c:v>
                </c:pt>
                <c:pt idx="1114">
                  <c:v> 20-07-08 10:55:50</c:v>
                </c:pt>
                <c:pt idx="1115">
                  <c:v> 20-07-08 10:55:55</c:v>
                </c:pt>
                <c:pt idx="1116">
                  <c:v> 20-07-08 10:56:00</c:v>
                </c:pt>
                <c:pt idx="1117">
                  <c:v> 20-07-08 10:56:05</c:v>
                </c:pt>
                <c:pt idx="1118">
                  <c:v> 20-07-08 10:56:10</c:v>
                </c:pt>
                <c:pt idx="1119">
                  <c:v> 20-07-08 10:56:15</c:v>
                </c:pt>
                <c:pt idx="1120">
                  <c:v> 20-07-08 10:56:20</c:v>
                </c:pt>
                <c:pt idx="1121">
                  <c:v> 20-07-08 10:56:25</c:v>
                </c:pt>
                <c:pt idx="1122">
                  <c:v> 20-07-08 10:56:30</c:v>
                </c:pt>
                <c:pt idx="1123">
                  <c:v> 20-07-08 10:56:35</c:v>
                </c:pt>
                <c:pt idx="1124">
                  <c:v> 20-07-08 10:56:40</c:v>
                </c:pt>
                <c:pt idx="1125">
                  <c:v> 20-07-08 10:56:45</c:v>
                </c:pt>
                <c:pt idx="1126">
                  <c:v> 20-07-08 10:56:50</c:v>
                </c:pt>
                <c:pt idx="1127">
                  <c:v> 20-07-08 10:56:55</c:v>
                </c:pt>
                <c:pt idx="1128">
                  <c:v> 20-07-08 10:57:00</c:v>
                </c:pt>
                <c:pt idx="1129">
                  <c:v> 20-07-08 10:57:05</c:v>
                </c:pt>
                <c:pt idx="1130">
                  <c:v> 20-07-08 10:57:10</c:v>
                </c:pt>
                <c:pt idx="1131">
                  <c:v> 20-07-08 10:57:15</c:v>
                </c:pt>
                <c:pt idx="1132">
                  <c:v> 20-07-08 10:57:20</c:v>
                </c:pt>
                <c:pt idx="1133">
                  <c:v> 20-07-08 10:57:25</c:v>
                </c:pt>
                <c:pt idx="1134">
                  <c:v> 20-07-08 10:57:30</c:v>
                </c:pt>
                <c:pt idx="1135">
                  <c:v> 20-07-08 10:57:35</c:v>
                </c:pt>
                <c:pt idx="1136">
                  <c:v> 20-07-08 10:57:40</c:v>
                </c:pt>
                <c:pt idx="1137">
                  <c:v> 20-07-08 10:57:45</c:v>
                </c:pt>
                <c:pt idx="1138">
                  <c:v> 20-07-08 10:57:50</c:v>
                </c:pt>
                <c:pt idx="1139">
                  <c:v> 20-07-08 10:57:55</c:v>
                </c:pt>
                <c:pt idx="1140">
                  <c:v> 20-07-08 10:58:00</c:v>
                </c:pt>
                <c:pt idx="1141">
                  <c:v> 20-07-08 10:58:05</c:v>
                </c:pt>
                <c:pt idx="1142">
                  <c:v> 20-07-08 10:58:10</c:v>
                </c:pt>
                <c:pt idx="1143">
                  <c:v> 20-07-08 10:58:15</c:v>
                </c:pt>
                <c:pt idx="1144">
                  <c:v> 20-07-08 10:58:20</c:v>
                </c:pt>
                <c:pt idx="1145">
                  <c:v> 20-07-08 10:58:25</c:v>
                </c:pt>
                <c:pt idx="1146">
                  <c:v> 20-07-08 10:58:30</c:v>
                </c:pt>
                <c:pt idx="1147">
                  <c:v> 20-07-08 10:58:35</c:v>
                </c:pt>
                <c:pt idx="1148">
                  <c:v> 20-07-08 10:58:40</c:v>
                </c:pt>
                <c:pt idx="1149">
                  <c:v> 20-07-08 10:58:45</c:v>
                </c:pt>
                <c:pt idx="1150">
                  <c:v> 20-07-08 10:58:50</c:v>
                </c:pt>
                <c:pt idx="1151">
                  <c:v> 20-07-08 10:58:55</c:v>
                </c:pt>
                <c:pt idx="1152">
                  <c:v> 20-07-08 10:59:00</c:v>
                </c:pt>
                <c:pt idx="1153">
                  <c:v> 20-07-08 10:59:05</c:v>
                </c:pt>
                <c:pt idx="1154">
                  <c:v> 20-07-08 10:59:10</c:v>
                </c:pt>
                <c:pt idx="1155">
                  <c:v> 20-07-08 10:59:15</c:v>
                </c:pt>
                <c:pt idx="1156">
                  <c:v> 20-07-08 10:59:20</c:v>
                </c:pt>
                <c:pt idx="1157">
                  <c:v> 20-07-08 10:59:25</c:v>
                </c:pt>
                <c:pt idx="1158">
                  <c:v> 20-07-08 10:59:30</c:v>
                </c:pt>
                <c:pt idx="1159">
                  <c:v> 20-07-08 10:59:35</c:v>
                </c:pt>
                <c:pt idx="1160">
                  <c:v> 20-07-08 10:59:40</c:v>
                </c:pt>
                <c:pt idx="1161">
                  <c:v> 20-07-08 10:59:45</c:v>
                </c:pt>
                <c:pt idx="1162">
                  <c:v> 20-07-08 10:59:50</c:v>
                </c:pt>
                <c:pt idx="1163">
                  <c:v> 20-07-08 10:59:55</c:v>
                </c:pt>
                <c:pt idx="1164">
                  <c:v> 20-07-08 11:00:00</c:v>
                </c:pt>
                <c:pt idx="1165">
                  <c:v> 20-07-08 11:00:05</c:v>
                </c:pt>
                <c:pt idx="1166">
                  <c:v> 20-07-08 11:00:10</c:v>
                </c:pt>
                <c:pt idx="1167">
                  <c:v> 20-07-08 11:00:15</c:v>
                </c:pt>
                <c:pt idx="1168">
                  <c:v> 20-07-08 11:00:20</c:v>
                </c:pt>
                <c:pt idx="1169">
                  <c:v> 20-07-08 11:00:25</c:v>
                </c:pt>
                <c:pt idx="1170">
                  <c:v> 20-07-08 11:00:30</c:v>
                </c:pt>
                <c:pt idx="1171">
                  <c:v> 20-07-08 11:00:35</c:v>
                </c:pt>
                <c:pt idx="1172">
                  <c:v> 20-07-08 11:00:40</c:v>
                </c:pt>
                <c:pt idx="1173">
                  <c:v> 20-07-08 11:00:45</c:v>
                </c:pt>
                <c:pt idx="1174">
                  <c:v> 20-07-08 11:00:50</c:v>
                </c:pt>
                <c:pt idx="1175">
                  <c:v> 20-07-08 11:00:55</c:v>
                </c:pt>
                <c:pt idx="1176">
                  <c:v> 20-07-08 11:01:00</c:v>
                </c:pt>
                <c:pt idx="1177">
                  <c:v> 20-07-08 11:01:05</c:v>
                </c:pt>
                <c:pt idx="1178">
                  <c:v> 20-07-08 11:01:10</c:v>
                </c:pt>
                <c:pt idx="1179">
                  <c:v> 20-07-08 11:01:15</c:v>
                </c:pt>
                <c:pt idx="1180">
                  <c:v> 20-07-08 11:01:20</c:v>
                </c:pt>
                <c:pt idx="1181">
                  <c:v> 20-07-08 11:01:25</c:v>
                </c:pt>
                <c:pt idx="1182">
                  <c:v> 20-07-08 11:01:30</c:v>
                </c:pt>
                <c:pt idx="1183">
                  <c:v> 20-07-08 11:01:35</c:v>
                </c:pt>
                <c:pt idx="1184">
                  <c:v> 20-07-08 11:01:40</c:v>
                </c:pt>
                <c:pt idx="1185">
                  <c:v> 20-07-08 11:01:45</c:v>
                </c:pt>
                <c:pt idx="1186">
                  <c:v> 20-07-08 11:01:50</c:v>
                </c:pt>
                <c:pt idx="1187">
                  <c:v> 20-07-08 11:01:55</c:v>
                </c:pt>
                <c:pt idx="1188">
                  <c:v> 20-07-08 11:02:00</c:v>
                </c:pt>
                <c:pt idx="1189">
                  <c:v> 20-07-08 11:02:05</c:v>
                </c:pt>
                <c:pt idx="1190">
                  <c:v> 20-07-08 11:02:10</c:v>
                </c:pt>
                <c:pt idx="1191">
                  <c:v> 20-07-08 11:02:15</c:v>
                </c:pt>
                <c:pt idx="1192">
                  <c:v> 20-07-08 11:02:20</c:v>
                </c:pt>
                <c:pt idx="1193">
                  <c:v> 20-07-08 11:02:25</c:v>
                </c:pt>
                <c:pt idx="1194">
                  <c:v> 20-07-08 11:02:30</c:v>
                </c:pt>
                <c:pt idx="1195">
                  <c:v> 20-07-08 11:02:35</c:v>
                </c:pt>
                <c:pt idx="1196">
                  <c:v> 20-07-08 11:02:40</c:v>
                </c:pt>
                <c:pt idx="1197">
                  <c:v> 20-07-08 11:02:45</c:v>
                </c:pt>
                <c:pt idx="1198">
                  <c:v> 20-07-08 11:02:50</c:v>
                </c:pt>
                <c:pt idx="1199">
                  <c:v> 20-07-08 11:02:55</c:v>
                </c:pt>
                <c:pt idx="1200">
                  <c:v> 20-07-08 11:03:00</c:v>
                </c:pt>
                <c:pt idx="1201">
                  <c:v> 20-07-08 11:03:05</c:v>
                </c:pt>
                <c:pt idx="1202">
                  <c:v> 20-07-08 11:03:10</c:v>
                </c:pt>
                <c:pt idx="1203">
                  <c:v> 20-07-08 11:03:15</c:v>
                </c:pt>
                <c:pt idx="1204">
                  <c:v> 20-07-08 11:03:20</c:v>
                </c:pt>
                <c:pt idx="1205">
                  <c:v> 20-07-08 11:03:25</c:v>
                </c:pt>
                <c:pt idx="1206">
                  <c:v> 20-07-08 11:03:30</c:v>
                </c:pt>
                <c:pt idx="1207">
                  <c:v> 20-07-08 11:03:35</c:v>
                </c:pt>
                <c:pt idx="1208">
                  <c:v> 20-07-08 11:03:40</c:v>
                </c:pt>
                <c:pt idx="1209">
                  <c:v> 20-07-08 11:03:45</c:v>
                </c:pt>
                <c:pt idx="1210">
                  <c:v> 20-07-08 11:03:50</c:v>
                </c:pt>
                <c:pt idx="1211">
                  <c:v> 20-07-08 11:03:55</c:v>
                </c:pt>
                <c:pt idx="1212">
                  <c:v> 20-07-08 11:04:00</c:v>
                </c:pt>
                <c:pt idx="1213">
                  <c:v> 20-07-08 11:04:05</c:v>
                </c:pt>
                <c:pt idx="1214">
                  <c:v> 20-07-08 11:04:10</c:v>
                </c:pt>
                <c:pt idx="1215">
                  <c:v> 20-07-08 11:04:15</c:v>
                </c:pt>
                <c:pt idx="1216">
                  <c:v> 20-07-08 11:04:20</c:v>
                </c:pt>
                <c:pt idx="1217">
                  <c:v> 20-07-08 11:04:25</c:v>
                </c:pt>
                <c:pt idx="1218">
                  <c:v> 20-07-08 11:04:30</c:v>
                </c:pt>
                <c:pt idx="1219">
                  <c:v> 20-07-08 11:04:35</c:v>
                </c:pt>
                <c:pt idx="1220">
                  <c:v> 20-07-08 11:04:40</c:v>
                </c:pt>
                <c:pt idx="1221">
                  <c:v> 20-07-08 11:04:45</c:v>
                </c:pt>
                <c:pt idx="1222">
                  <c:v> 20-07-08 11:04:50</c:v>
                </c:pt>
                <c:pt idx="1223">
                  <c:v> 20-07-08 11:04:55</c:v>
                </c:pt>
                <c:pt idx="1224">
                  <c:v> 20-07-08 11:05:00</c:v>
                </c:pt>
                <c:pt idx="1225">
                  <c:v> 20-07-08 11:05:05</c:v>
                </c:pt>
                <c:pt idx="1226">
                  <c:v> 20-07-08 11:05:10</c:v>
                </c:pt>
                <c:pt idx="1227">
                  <c:v> 20-07-08 11:05:15</c:v>
                </c:pt>
                <c:pt idx="1228">
                  <c:v> 20-07-08 11:05:20</c:v>
                </c:pt>
                <c:pt idx="1229">
                  <c:v> 20-07-08 11:05:25</c:v>
                </c:pt>
                <c:pt idx="1230">
                  <c:v> 20-07-08 11:05:30</c:v>
                </c:pt>
                <c:pt idx="1231">
                  <c:v> 20-07-08 11:05:35</c:v>
                </c:pt>
                <c:pt idx="1232">
                  <c:v> 20-07-08 11:05:40</c:v>
                </c:pt>
                <c:pt idx="1233">
                  <c:v> 20-07-08 11:05:45</c:v>
                </c:pt>
                <c:pt idx="1234">
                  <c:v> 20-07-08 11:05:50</c:v>
                </c:pt>
                <c:pt idx="1235">
                  <c:v> 20-07-08 11:05:55</c:v>
                </c:pt>
                <c:pt idx="1236">
                  <c:v> 20-07-08 11:06:00</c:v>
                </c:pt>
                <c:pt idx="1237">
                  <c:v> 20-07-08 11:06:05</c:v>
                </c:pt>
                <c:pt idx="1238">
                  <c:v> 20-07-08 11:06:10</c:v>
                </c:pt>
                <c:pt idx="1239">
                  <c:v> 20-07-08 11:06:15</c:v>
                </c:pt>
                <c:pt idx="1240">
                  <c:v> 20-07-08 11:06:20</c:v>
                </c:pt>
                <c:pt idx="1241">
                  <c:v> 20-07-08 11:06:25</c:v>
                </c:pt>
                <c:pt idx="1242">
                  <c:v> 20-07-08 11:06:30</c:v>
                </c:pt>
                <c:pt idx="1243">
                  <c:v> 20-07-08 11:06:35</c:v>
                </c:pt>
                <c:pt idx="1244">
                  <c:v> 20-07-08 11:06:40</c:v>
                </c:pt>
                <c:pt idx="1245">
                  <c:v> 20-07-08 11:06:45</c:v>
                </c:pt>
                <c:pt idx="1246">
                  <c:v> 20-07-08 11:06:50</c:v>
                </c:pt>
                <c:pt idx="1247">
                  <c:v> 20-07-08 11:06:55</c:v>
                </c:pt>
                <c:pt idx="1248">
                  <c:v> 20-07-08 11:07:00</c:v>
                </c:pt>
                <c:pt idx="1249">
                  <c:v> 20-07-08 11:07:05</c:v>
                </c:pt>
                <c:pt idx="1250">
                  <c:v> 20-07-08 11:07:10</c:v>
                </c:pt>
                <c:pt idx="1251">
                  <c:v> 20-07-08 11:07:15</c:v>
                </c:pt>
                <c:pt idx="1252">
                  <c:v> 20-07-08 11:07:20</c:v>
                </c:pt>
                <c:pt idx="1253">
                  <c:v> 20-07-08 11:07:25</c:v>
                </c:pt>
                <c:pt idx="1254">
                  <c:v> 20-07-08 11:07:30</c:v>
                </c:pt>
                <c:pt idx="1255">
                  <c:v> 20-07-08 11:07:35</c:v>
                </c:pt>
                <c:pt idx="1256">
                  <c:v> 20-07-08 11:07:40</c:v>
                </c:pt>
                <c:pt idx="1257">
                  <c:v> 20-07-08 11:07:45</c:v>
                </c:pt>
                <c:pt idx="1258">
                  <c:v> 20-07-08 11:07:50</c:v>
                </c:pt>
                <c:pt idx="1259">
                  <c:v> 20-07-08 11:07:55</c:v>
                </c:pt>
                <c:pt idx="1260">
                  <c:v> 20-07-08 11:08:00</c:v>
                </c:pt>
                <c:pt idx="1261">
                  <c:v> 20-07-08 11:08:05</c:v>
                </c:pt>
                <c:pt idx="1262">
                  <c:v> 20-07-08 11:08:10</c:v>
                </c:pt>
                <c:pt idx="1263">
                  <c:v> 20-07-08 11:08:15</c:v>
                </c:pt>
                <c:pt idx="1264">
                  <c:v> 20-07-08 11:08:20</c:v>
                </c:pt>
                <c:pt idx="1265">
                  <c:v> 20-07-08 11:08:25</c:v>
                </c:pt>
                <c:pt idx="1266">
                  <c:v> 20-07-08 11:08:30</c:v>
                </c:pt>
                <c:pt idx="1267">
                  <c:v> 20-07-08 11:08:35</c:v>
                </c:pt>
                <c:pt idx="1268">
                  <c:v> 20-07-08 11:08:40</c:v>
                </c:pt>
                <c:pt idx="1269">
                  <c:v> 20-07-08 11:08:45</c:v>
                </c:pt>
                <c:pt idx="1270">
                  <c:v> 20-07-08 11:08:50</c:v>
                </c:pt>
                <c:pt idx="1271">
                  <c:v> 20-07-08 11:08:55</c:v>
                </c:pt>
                <c:pt idx="1272">
                  <c:v> 20-07-08 11:09:00</c:v>
                </c:pt>
                <c:pt idx="1273">
                  <c:v> 20-07-08 11:09:05</c:v>
                </c:pt>
                <c:pt idx="1274">
                  <c:v> 20-07-08 11:09:10</c:v>
                </c:pt>
                <c:pt idx="1275">
                  <c:v> 20-07-08 11:09:15</c:v>
                </c:pt>
                <c:pt idx="1276">
                  <c:v> 20-07-08 11:09:20</c:v>
                </c:pt>
                <c:pt idx="1277">
                  <c:v> 20-07-08 11:09:25</c:v>
                </c:pt>
                <c:pt idx="1278">
                  <c:v> 20-07-08 11:09:30</c:v>
                </c:pt>
                <c:pt idx="1279">
                  <c:v> 20-07-08 11:09:35</c:v>
                </c:pt>
                <c:pt idx="1280">
                  <c:v> 20-07-08 11:09:40</c:v>
                </c:pt>
                <c:pt idx="1281">
                  <c:v> 20-07-08 11:09:45</c:v>
                </c:pt>
                <c:pt idx="1282">
                  <c:v> 20-07-08 11:09:50</c:v>
                </c:pt>
                <c:pt idx="1283">
                  <c:v> 20-07-08 11:09:55</c:v>
                </c:pt>
                <c:pt idx="1284">
                  <c:v> 20-07-08 11:10:00</c:v>
                </c:pt>
                <c:pt idx="1285">
                  <c:v> 20-07-08 11:10:05</c:v>
                </c:pt>
                <c:pt idx="1286">
                  <c:v> 20-07-08 11:10:10</c:v>
                </c:pt>
                <c:pt idx="1287">
                  <c:v> 20-07-08 11:10:15</c:v>
                </c:pt>
                <c:pt idx="1288">
                  <c:v> 20-07-08 11:10:20</c:v>
                </c:pt>
                <c:pt idx="1289">
                  <c:v> 20-07-08 11:10:25</c:v>
                </c:pt>
                <c:pt idx="1290">
                  <c:v> 20-07-08 11:10:30</c:v>
                </c:pt>
                <c:pt idx="1291">
                  <c:v> 20-07-08 11:10:35</c:v>
                </c:pt>
                <c:pt idx="1292">
                  <c:v> 20-07-08 11:10:40</c:v>
                </c:pt>
                <c:pt idx="1293">
                  <c:v> 20-07-08 11:10:45</c:v>
                </c:pt>
                <c:pt idx="1294">
                  <c:v> 20-07-08 11:10:50</c:v>
                </c:pt>
                <c:pt idx="1295">
                  <c:v> 20-07-08 11:10:55</c:v>
                </c:pt>
                <c:pt idx="1296">
                  <c:v> 20-07-08 11:11:00</c:v>
                </c:pt>
                <c:pt idx="1297">
                  <c:v> 20-07-08 11:11:05</c:v>
                </c:pt>
                <c:pt idx="1298">
                  <c:v> 20-07-08 11:11:10</c:v>
                </c:pt>
                <c:pt idx="1299">
                  <c:v> 20-07-08 11:11:15</c:v>
                </c:pt>
                <c:pt idx="1300">
                  <c:v> 20-07-08 11:11:20</c:v>
                </c:pt>
                <c:pt idx="1301">
                  <c:v> 20-07-08 11:11:25</c:v>
                </c:pt>
                <c:pt idx="1302">
                  <c:v> 20-07-08 11:11:30</c:v>
                </c:pt>
                <c:pt idx="1303">
                  <c:v> 20-07-08 11:11:35</c:v>
                </c:pt>
                <c:pt idx="1304">
                  <c:v> 20-07-08 11:11:40</c:v>
                </c:pt>
                <c:pt idx="1305">
                  <c:v> 20-07-08 11:11:45</c:v>
                </c:pt>
                <c:pt idx="1306">
                  <c:v> 20-07-08 11:11:50</c:v>
                </c:pt>
                <c:pt idx="1307">
                  <c:v> 20-07-08 11:11:55</c:v>
                </c:pt>
                <c:pt idx="1308">
                  <c:v> 20-07-08 11:12:00</c:v>
                </c:pt>
                <c:pt idx="1309">
                  <c:v> 20-07-08 11:12:05</c:v>
                </c:pt>
                <c:pt idx="1310">
                  <c:v> 20-07-08 11:12:10</c:v>
                </c:pt>
                <c:pt idx="1311">
                  <c:v> 20-07-08 11:12:15</c:v>
                </c:pt>
                <c:pt idx="1312">
                  <c:v> 20-07-08 11:12:20</c:v>
                </c:pt>
                <c:pt idx="1313">
                  <c:v> 20-07-08 11:12:25</c:v>
                </c:pt>
                <c:pt idx="1314">
                  <c:v> 20-07-08 11:12:30</c:v>
                </c:pt>
                <c:pt idx="1315">
                  <c:v> 20-07-08 11:12:35</c:v>
                </c:pt>
                <c:pt idx="1316">
                  <c:v> 20-07-08 11:12:40</c:v>
                </c:pt>
                <c:pt idx="1317">
                  <c:v> 20-07-08 11:12:45</c:v>
                </c:pt>
                <c:pt idx="1318">
                  <c:v> 20-07-08 11:12:50</c:v>
                </c:pt>
                <c:pt idx="1319">
                  <c:v> 20-07-08 11:12:55</c:v>
                </c:pt>
                <c:pt idx="1320">
                  <c:v> 20-07-08 11:13:00</c:v>
                </c:pt>
                <c:pt idx="1321">
                  <c:v> 20-07-08 11:13:05</c:v>
                </c:pt>
                <c:pt idx="1322">
                  <c:v> 20-07-08 11:13:10</c:v>
                </c:pt>
                <c:pt idx="1323">
                  <c:v> 20-07-08 11:13:15</c:v>
                </c:pt>
                <c:pt idx="1324">
                  <c:v> 20-07-08 11:13:20</c:v>
                </c:pt>
                <c:pt idx="1325">
                  <c:v> 20-07-08 11:13:25</c:v>
                </c:pt>
                <c:pt idx="1326">
                  <c:v> 20-07-08 11:13:30</c:v>
                </c:pt>
                <c:pt idx="1327">
                  <c:v> 20-07-08 11:13:35</c:v>
                </c:pt>
                <c:pt idx="1328">
                  <c:v> 20-07-08 11:13:40</c:v>
                </c:pt>
                <c:pt idx="1329">
                  <c:v> 20-07-08 11:13:45</c:v>
                </c:pt>
                <c:pt idx="1330">
                  <c:v> 20-07-08 11:13:50</c:v>
                </c:pt>
                <c:pt idx="1331">
                  <c:v> 20-07-08 11:13:55</c:v>
                </c:pt>
                <c:pt idx="1332">
                  <c:v> 20-07-08 11:14:00</c:v>
                </c:pt>
                <c:pt idx="1333">
                  <c:v> 20-07-08 11:14:05</c:v>
                </c:pt>
                <c:pt idx="1334">
                  <c:v> 20-07-08 11:14:10</c:v>
                </c:pt>
                <c:pt idx="1335">
                  <c:v> 20-07-08 11:14:15</c:v>
                </c:pt>
                <c:pt idx="1336">
                  <c:v> 20-07-08 11:14:20</c:v>
                </c:pt>
                <c:pt idx="1337">
                  <c:v> 20-07-08 11:14:25</c:v>
                </c:pt>
                <c:pt idx="1338">
                  <c:v> 20-07-08 11:14:30</c:v>
                </c:pt>
                <c:pt idx="1339">
                  <c:v> 20-07-08 11:14:35</c:v>
                </c:pt>
                <c:pt idx="1340">
                  <c:v> 20-07-08 11:14:40</c:v>
                </c:pt>
                <c:pt idx="1341">
                  <c:v> 20-07-08 11:14:45</c:v>
                </c:pt>
                <c:pt idx="1342">
                  <c:v> 20-07-08 11:14:50</c:v>
                </c:pt>
                <c:pt idx="1343">
                  <c:v> 20-07-08 11:14:55</c:v>
                </c:pt>
                <c:pt idx="1344">
                  <c:v> 20-07-08 11:15:00</c:v>
                </c:pt>
                <c:pt idx="1345">
                  <c:v> 20-07-08 11:15:05</c:v>
                </c:pt>
                <c:pt idx="1346">
                  <c:v> 20-07-08 11:15:10</c:v>
                </c:pt>
                <c:pt idx="1347">
                  <c:v> 20-07-08 11:15:15</c:v>
                </c:pt>
                <c:pt idx="1348">
                  <c:v> 20-07-08 11:15:20</c:v>
                </c:pt>
                <c:pt idx="1349">
                  <c:v> 20-07-08 11:15:25</c:v>
                </c:pt>
                <c:pt idx="1350">
                  <c:v> 20-07-08 11:15:30</c:v>
                </c:pt>
                <c:pt idx="1351">
                  <c:v> 20-07-08 11:15:35</c:v>
                </c:pt>
                <c:pt idx="1352">
                  <c:v> 20-07-08 11:15:40</c:v>
                </c:pt>
                <c:pt idx="1353">
                  <c:v> 20-07-08 11:15:45</c:v>
                </c:pt>
                <c:pt idx="1354">
                  <c:v> 20-07-08 11:15:50</c:v>
                </c:pt>
                <c:pt idx="1355">
                  <c:v> 20-07-08 11:15:55</c:v>
                </c:pt>
                <c:pt idx="1356">
                  <c:v> 20-07-08 11:16:00</c:v>
                </c:pt>
                <c:pt idx="1357">
                  <c:v> 20-07-08 11:16:05</c:v>
                </c:pt>
                <c:pt idx="1358">
                  <c:v> 20-07-08 11:16:10</c:v>
                </c:pt>
                <c:pt idx="1359">
                  <c:v> 20-07-08 11:16:15</c:v>
                </c:pt>
                <c:pt idx="1360">
                  <c:v> 20-07-08 11:16:20</c:v>
                </c:pt>
                <c:pt idx="1361">
                  <c:v> 20-07-08 11:16:25</c:v>
                </c:pt>
                <c:pt idx="1362">
                  <c:v> 20-07-08 11:16:30</c:v>
                </c:pt>
                <c:pt idx="1363">
                  <c:v> 20-07-08 11:16:35</c:v>
                </c:pt>
                <c:pt idx="1364">
                  <c:v> 20-07-08 11:16:40</c:v>
                </c:pt>
                <c:pt idx="1365">
                  <c:v> 20-07-08 11:16:45</c:v>
                </c:pt>
                <c:pt idx="1366">
                  <c:v> 20-07-08 11:16:50</c:v>
                </c:pt>
                <c:pt idx="1367">
                  <c:v> 20-07-08 11:16:55</c:v>
                </c:pt>
                <c:pt idx="1368">
                  <c:v> 20-07-08 11:17:00</c:v>
                </c:pt>
                <c:pt idx="1369">
                  <c:v> 20-07-08 11:17:05</c:v>
                </c:pt>
                <c:pt idx="1370">
                  <c:v> 20-07-08 11:17:10</c:v>
                </c:pt>
                <c:pt idx="1371">
                  <c:v> 20-07-08 11:17:15</c:v>
                </c:pt>
                <c:pt idx="1372">
                  <c:v> 20-07-08 11:17:20</c:v>
                </c:pt>
                <c:pt idx="1373">
                  <c:v> 20-07-08 11:17:25</c:v>
                </c:pt>
                <c:pt idx="1374">
                  <c:v> 20-07-08 11:17:30</c:v>
                </c:pt>
                <c:pt idx="1375">
                  <c:v> 20-07-08 11:17:35</c:v>
                </c:pt>
                <c:pt idx="1376">
                  <c:v> 20-07-08 11:17:40</c:v>
                </c:pt>
                <c:pt idx="1377">
                  <c:v> 20-07-08 11:17:45</c:v>
                </c:pt>
                <c:pt idx="1378">
                  <c:v> 20-07-08 11:17:50</c:v>
                </c:pt>
                <c:pt idx="1379">
                  <c:v> 20-07-08 11:17:55</c:v>
                </c:pt>
                <c:pt idx="1380">
                  <c:v> 20-07-08 11:18:00</c:v>
                </c:pt>
                <c:pt idx="1381">
                  <c:v> 20-07-08 11:18:05</c:v>
                </c:pt>
                <c:pt idx="1382">
                  <c:v> 20-07-08 11:18:10</c:v>
                </c:pt>
                <c:pt idx="1383">
                  <c:v> 20-07-08 11:18:15</c:v>
                </c:pt>
                <c:pt idx="1384">
                  <c:v> 20-07-08 11:18:20</c:v>
                </c:pt>
                <c:pt idx="1385">
                  <c:v> 20-07-08 11:18:25</c:v>
                </c:pt>
                <c:pt idx="1386">
                  <c:v> 20-07-08 11:18:30</c:v>
                </c:pt>
                <c:pt idx="1387">
                  <c:v> 20-07-08 11:18:35</c:v>
                </c:pt>
                <c:pt idx="1388">
                  <c:v> 20-07-08 11:18:40</c:v>
                </c:pt>
                <c:pt idx="1389">
                  <c:v> 20-07-08 11:18:45</c:v>
                </c:pt>
                <c:pt idx="1390">
                  <c:v> 20-07-08 11:18:50</c:v>
                </c:pt>
                <c:pt idx="1391">
                  <c:v> 20-07-08 11:18:55</c:v>
                </c:pt>
                <c:pt idx="1392">
                  <c:v> 20-07-08 11:19:00</c:v>
                </c:pt>
                <c:pt idx="1393">
                  <c:v> 20-07-08 11:19:05</c:v>
                </c:pt>
                <c:pt idx="1394">
                  <c:v> 20-07-08 11:19:10</c:v>
                </c:pt>
                <c:pt idx="1395">
                  <c:v> 20-07-08 11:19:15</c:v>
                </c:pt>
                <c:pt idx="1396">
                  <c:v> 20-07-08 11:19:20</c:v>
                </c:pt>
                <c:pt idx="1397">
                  <c:v> 20-07-08 11:19:25</c:v>
                </c:pt>
                <c:pt idx="1398">
                  <c:v> 20-07-08 11:19:30</c:v>
                </c:pt>
                <c:pt idx="1399">
                  <c:v> 20-07-08 11:19:35</c:v>
                </c:pt>
                <c:pt idx="1400">
                  <c:v> 20-07-08 11:19:40</c:v>
                </c:pt>
                <c:pt idx="1401">
                  <c:v> 20-07-08 11:19:45</c:v>
                </c:pt>
                <c:pt idx="1402">
                  <c:v> 20-07-08 11:19:50</c:v>
                </c:pt>
                <c:pt idx="1403">
                  <c:v> 20-07-08 11:19:55</c:v>
                </c:pt>
                <c:pt idx="1404">
                  <c:v> 20-07-08 11:20:00</c:v>
                </c:pt>
                <c:pt idx="1405">
                  <c:v> 20-07-08 11:20:05</c:v>
                </c:pt>
                <c:pt idx="1406">
                  <c:v> 20-07-08 11:20:10</c:v>
                </c:pt>
                <c:pt idx="1407">
                  <c:v> 20-07-08 11:20:15</c:v>
                </c:pt>
                <c:pt idx="1408">
                  <c:v> 20-07-08 11:20:20</c:v>
                </c:pt>
                <c:pt idx="1409">
                  <c:v> 20-07-08 11:20:25</c:v>
                </c:pt>
                <c:pt idx="1410">
                  <c:v> 20-07-08 11:20:30</c:v>
                </c:pt>
                <c:pt idx="1411">
                  <c:v> 20-07-08 11:20:35</c:v>
                </c:pt>
                <c:pt idx="1412">
                  <c:v> 20-07-08 11:20:40</c:v>
                </c:pt>
                <c:pt idx="1413">
                  <c:v> 20-07-08 11:20:45</c:v>
                </c:pt>
                <c:pt idx="1414">
                  <c:v> 20-07-08 11:20:50</c:v>
                </c:pt>
                <c:pt idx="1415">
                  <c:v> 20-07-08 11:20:55</c:v>
                </c:pt>
                <c:pt idx="1416">
                  <c:v> 20-07-08 11:21:00</c:v>
                </c:pt>
                <c:pt idx="1417">
                  <c:v> 20-07-08 11:21:05</c:v>
                </c:pt>
                <c:pt idx="1418">
                  <c:v> 20-07-08 11:21:10</c:v>
                </c:pt>
                <c:pt idx="1419">
                  <c:v> 20-07-08 11:21:15</c:v>
                </c:pt>
                <c:pt idx="1420">
                  <c:v> 20-07-08 11:21:20</c:v>
                </c:pt>
                <c:pt idx="1421">
                  <c:v> 20-07-08 11:21:25</c:v>
                </c:pt>
                <c:pt idx="1422">
                  <c:v> 20-07-08 11:21:30</c:v>
                </c:pt>
                <c:pt idx="1423">
                  <c:v> 20-07-08 11:21:35</c:v>
                </c:pt>
                <c:pt idx="1424">
                  <c:v> 20-07-08 11:21:40</c:v>
                </c:pt>
                <c:pt idx="1425">
                  <c:v> 20-07-08 11:21:45</c:v>
                </c:pt>
                <c:pt idx="1426">
                  <c:v> 20-07-08 11:21:50</c:v>
                </c:pt>
                <c:pt idx="1427">
                  <c:v> 20-07-08 11:21:55</c:v>
                </c:pt>
                <c:pt idx="1428">
                  <c:v> 20-07-08 11:22:00</c:v>
                </c:pt>
                <c:pt idx="1429">
                  <c:v> 20-07-08 11:22:05</c:v>
                </c:pt>
                <c:pt idx="1430">
                  <c:v> 20-07-08 11:22:10</c:v>
                </c:pt>
                <c:pt idx="1431">
                  <c:v> 20-07-08 11:22:15</c:v>
                </c:pt>
                <c:pt idx="1432">
                  <c:v> 20-07-08 11:22:20</c:v>
                </c:pt>
                <c:pt idx="1433">
                  <c:v> 20-07-08 11:22:25</c:v>
                </c:pt>
                <c:pt idx="1434">
                  <c:v> 20-07-08 11:22:30</c:v>
                </c:pt>
                <c:pt idx="1435">
                  <c:v> 20-07-08 11:22:35</c:v>
                </c:pt>
                <c:pt idx="1436">
                  <c:v> 20-07-08 11:22:40</c:v>
                </c:pt>
                <c:pt idx="1437">
                  <c:v> 20-07-08 11:22:45</c:v>
                </c:pt>
                <c:pt idx="1438">
                  <c:v> 20-07-08 11:22:50</c:v>
                </c:pt>
                <c:pt idx="1439">
                  <c:v> 20-07-08 11:22:55</c:v>
                </c:pt>
                <c:pt idx="1440">
                  <c:v> 20-07-08 11:23:00</c:v>
                </c:pt>
                <c:pt idx="1441">
                  <c:v> 20-07-08 11:23:05</c:v>
                </c:pt>
                <c:pt idx="1442">
                  <c:v> 20-07-08 11:23:10</c:v>
                </c:pt>
                <c:pt idx="1443">
                  <c:v> 20-07-08 11:23:15</c:v>
                </c:pt>
                <c:pt idx="1444">
                  <c:v> 20-07-08 11:23:20</c:v>
                </c:pt>
                <c:pt idx="1445">
                  <c:v> 20-07-08 11:23:25</c:v>
                </c:pt>
                <c:pt idx="1446">
                  <c:v> 20-07-08 11:23:30</c:v>
                </c:pt>
                <c:pt idx="1447">
                  <c:v> 20-07-08 11:23:35</c:v>
                </c:pt>
                <c:pt idx="1448">
                  <c:v> 20-07-08 11:23:40</c:v>
                </c:pt>
                <c:pt idx="1449">
                  <c:v> 20-07-08 11:23:45</c:v>
                </c:pt>
                <c:pt idx="1450">
                  <c:v> 20-07-08 11:23:50</c:v>
                </c:pt>
                <c:pt idx="1451">
                  <c:v> 20-07-08 11:23:55</c:v>
                </c:pt>
                <c:pt idx="1452">
                  <c:v> 20-07-08 11:24:00</c:v>
                </c:pt>
                <c:pt idx="1453">
                  <c:v> 20-07-08 11:24:05</c:v>
                </c:pt>
                <c:pt idx="1454">
                  <c:v> 20-07-08 11:24:10</c:v>
                </c:pt>
                <c:pt idx="1455">
                  <c:v> 20-07-08 11:24:15</c:v>
                </c:pt>
                <c:pt idx="1456">
                  <c:v> 20-07-08 11:24:20</c:v>
                </c:pt>
                <c:pt idx="1457">
                  <c:v> 20-07-08 11:24:25</c:v>
                </c:pt>
                <c:pt idx="1458">
                  <c:v> 20-07-08 11:24:30</c:v>
                </c:pt>
                <c:pt idx="1459">
                  <c:v> 20-07-08 11:24:35</c:v>
                </c:pt>
                <c:pt idx="1460">
                  <c:v> 20-07-08 11:24:40</c:v>
                </c:pt>
                <c:pt idx="1461">
                  <c:v> 20-07-08 11:24:45</c:v>
                </c:pt>
                <c:pt idx="1462">
                  <c:v> 20-07-08 11:24:50</c:v>
                </c:pt>
                <c:pt idx="1463">
                  <c:v> 20-07-08 11:24:55</c:v>
                </c:pt>
                <c:pt idx="1464">
                  <c:v> 20-07-08 11:25:00</c:v>
                </c:pt>
                <c:pt idx="1465">
                  <c:v> 20-07-08 11:25:05</c:v>
                </c:pt>
                <c:pt idx="1466">
                  <c:v> 20-07-08 11:25:10</c:v>
                </c:pt>
                <c:pt idx="1467">
                  <c:v> 20-07-08 11:25:15</c:v>
                </c:pt>
                <c:pt idx="1468">
                  <c:v> 20-07-08 11:25:20</c:v>
                </c:pt>
                <c:pt idx="1469">
                  <c:v> 20-07-08 11:25:25</c:v>
                </c:pt>
                <c:pt idx="1470">
                  <c:v> 20-07-08 11:25:30</c:v>
                </c:pt>
                <c:pt idx="1471">
                  <c:v> 20-07-08 11:25:35</c:v>
                </c:pt>
                <c:pt idx="1472">
                  <c:v> 20-07-08 11:25:40</c:v>
                </c:pt>
                <c:pt idx="1473">
                  <c:v> 20-07-08 11:25:45</c:v>
                </c:pt>
                <c:pt idx="1474">
                  <c:v> 20-07-08 11:25:50</c:v>
                </c:pt>
                <c:pt idx="1475">
                  <c:v> 20-07-08 11:25:55</c:v>
                </c:pt>
                <c:pt idx="1476">
                  <c:v> 20-07-08 11:26:00</c:v>
                </c:pt>
                <c:pt idx="1477">
                  <c:v> 20-07-08 11:26:05</c:v>
                </c:pt>
                <c:pt idx="1478">
                  <c:v> 20-07-08 11:26:10</c:v>
                </c:pt>
                <c:pt idx="1479">
                  <c:v> 20-07-08 11:26:15</c:v>
                </c:pt>
                <c:pt idx="1480">
                  <c:v> 20-07-08 11:26:20</c:v>
                </c:pt>
                <c:pt idx="1481">
                  <c:v> 20-07-08 11:26:25</c:v>
                </c:pt>
                <c:pt idx="1482">
                  <c:v> 20-07-08 11:26:30</c:v>
                </c:pt>
                <c:pt idx="1483">
                  <c:v> 20-07-08 11:26:35</c:v>
                </c:pt>
                <c:pt idx="1484">
                  <c:v> 20-07-08 11:26:40</c:v>
                </c:pt>
                <c:pt idx="1485">
                  <c:v> 20-07-08 11:26:45</c:v>
                </c:pt>
                <c:pt idx="1486">
                  <c:v> 20-07-08 11:26:50</c:v>
                </c:pt>
                <c:pt idx="1487">
                  <c:v> 20-07-08 11:26:55</c:v>
                </c:pt>
                <c:pt idx="1488">
                  <c:v> 20-07-08 11:27:00</c:v>
                </c:pt>
                <c:pt idx="1489">
                  <c:v> 20-07-08 11:27:05</c:v>
                </c:pt>
                <c:pt idx="1490">
                  <c:v> 20-07-08 11:27:10</c:v>
                </c:pt>
                <c:pt idx="1491">
                  <c:v> 20-07-08 11:27:15</c:v>
                </c:pt>
                <c:pt idx="1492">
                  <c:v> 20-07-08 11:27:20</c:v>
                </c:pt>
                <c:pt idx="1493">
                  <c:v> 20-07-08 11:27:25</c:v>
                </c:pt>
                <c:pt idx="1494">
                  <c:v> 20-07-08 11:27:30</c:v>
                </c:pt>
                <c:pt idx="1495">
                  <c:v> 20-07-08 11:27:35</c:v>
                </c:pt>
                <c:pt idx="1496">
                  <c:v> 20-07-08 11:27:40</c:v>
                </c:pt>
                <c:pt idx="1497">
                  <c:v> 20-07-08 11:27:45</c:v>
                </c:pt>
                <c:pt idx="1498">
                  <c:v> 20-07-08 11:27:50</c:v>
                </c:pt>
                <c:pt idx="1499">
                  <c:v> 20-07-08 11:27:55</c:v>
                </c:pt>
                <c:pt idx="1500">
                  <c:v> 20-07-08 11:28:00</c:v>
                </c:pt>
                <c:pt idx="1501">
                  <c:v> 20-07-08 11:28:05</c:v>
                </c:pt>
                <c:pt idx="1502">
                  <c:v> 20-07-08 11:28:10</c:v>
                </c:pt>
                <c:pt idx="1503">
                  <c:v> 20-07-08 11:28:15</c:v>
                </c:pt>
                <c:pt idx="1504">
                  <c:v> 20-07-08 11:28:20</c:v>
                </c:pt>
                <c:pt idx="1505">
                  <c:v> 20-07-08 11:28:25</c:v>
                </c:pt>
                <c:pt idx="1506">
                  <c:v> 20-07-08 11:28:30</c:v>
                </c:pt>
                <c:pt idx="1507">
                  <c:v> 20-07-08 11:28:35</c:v>
                </c:pt>
                <c:pt idx="1508">
                  <c:v> 20-07-08 11:28:40</c:v>
                </c:pt>
                <c:pt idx="1509">
                  <c:v> 20-07-08 11:28:45</c:v>
                </c:pt>
                <c:pt idx="1510">
                  <c:v> 20-07-08 11:28:50</c:v>
                </c:pt>
                <c:pt idx="1511">
                  <c:v> 20-07-08 11:28:55</c:v>
                </c:pt>
                <c:pt idx="1512">
                  <c:v> 20-07-08 11:29:00</c:v>
                </c:pt>
                <c:pt idx="1513">
                  <c:v> 20-07-08 11:29:05</c:v>
                </c:pt>
                <c:pt idx="1514">
                  <c:v> 20-07-08 11:29:10</c:v>
                </c:pt>
                <c:pt idx="1515">
                  <c:v> 20-07-08 11:29:15</c:v>
                </c:pt>
                <c:pt idx="1516">
                  <c:v> 20-07-08 11:29:20</c:v>
                </c:pt>
                <c:pt idx="1517">
                  <c:v> 20-07-08 11:29:25</c:v>
                </c:pt>
                <c:pt idx="1518">
                  <c:v> 20-07-08 11:29:30</c:v>
                </c:pt>
                <c:pt idx="1519">
                  <c:v> 20-07-08 11:29:35</c:v>
                </c:pt>
                <c:pt idx="1520">
                  <c:v> 20-07-08 11:29:40</c:v>
                </c:pt>
                <c:pt idx="1521">
                  <c:v> 20-07-08 11:29:45</c:v>
                </c:pt>
                <c:pt idx="1522">
                  <c:v> 20-07-08 11:29:50</c:v>
                </c:pt>
                <c:pt idx="1523">
                  <c:v> 20-07-08 11:29:55</c:v>
                </c:pt>
                <c:pt idx="1524">
                  <c:v> 20-07-08 11:30:00</c:v>
                </c:pt>
                <c:pt idx="1525">
                  <c:v> 20-07-08 11:30:05</c:v>
                </c:pt>
                <c:pt idx="1526">
                  <c:v> 20-07-08 11:30:10</c:v>
                </c:pt>
                <c:pt idx="1527">
                  <c:v> 20-07-08 11:30:15</c:v>
                </c:pt>
                <c:pt idx="1528">
                  <c:v> 20-07-08 11:30:20</c:v>
                </c:pt>
                <c:pt idx="1529">
                  <c:v> 20-07-08 11:30:25</c:v>
                </c:pt>
                <c:pt idx="1530">
                  <c:v> 20-07-08 11:30:30</c:v>
                </c:pt>
                <c:pt idx="1531">
                  <c:v> 20-07-08 11:30:35</c:v>
                </c:pt>
                <c:pt idx="1532">
                  <c:v> 20-07-08 11:30:40</c:v>
                </c:pt>
                <c:pt idx="1533">
                  <c:v> 20-07-08 11:30:45</c:v>
                </c:pt>
                <c:pt idx="1534">
                  <c:v> 20-07-08 11:30:50</c:v>
                </c:pt>
                <c:pt idx="1535">
                  <c:v> 20-07-08 11:30:55</c:v>
                </c:pt>
                <c:pt idx="1536">
                  <c:v> 20-07-08 11:31:00</c:v>
                </c:pt>
                <c:pt idx="1537">
                  <c:v> 20-07-08 11:31:05</c:v>
                </c:pt>
                <c:pt idx="1538">
                  <c:v> 20-07-08 11:31:10</c:v>
                </c:pt>
                <c:pt idx="1539">
                  <c:v> 20-07-08 11:31:15</c:v>
                </c:pt>
                <c:pt idx="1540">
                  <c:v> 20-07-08 11:31:20</c:v>
                </c:pt>
                <c:pt idx="1541">
                  <c:v> 20-07-08 11:31:25</c:v>
                </c:pt>
                <c:pt idx="1542">
                  <c:v> 20-07-08 11:31:30</c:v>
                </c:pt>
                <c:pt idx="1543">
                  <c:v> 20-07-08 11:31:35</c:v>
                </c:pt>
                <c:pt idx="1544">
                  <c:v> 20-07-08 11:31:40</c:v>
                </c:pt>
                <c:pt idx="1545">
                  <c:v> 20-07-08 11:31:45</c:v>
                </c:pt>
                <c:pt idx="1546">
                  <c:v> 20-07-08 11:31:50</c:v>
                </c:pt>
                <c:pt idx="1547">
                  <c:v> 20-07-08 11:31:55</c:v>
                </c:pt>
                <c:pt idx="1548">
                  <c:v> 20-07-08 11:32:00</c:v>
                </c:pt>
                <c:pt idx="1549">
                  <c:v> 20-07-08 11:32:05</c:v>
                </c:pt>
                <c:pt idx="1550">
                  <c:v> 20-07-08 11:32:10</c:v>
                </c:pt>
                <c:pt idx="1551">
                  <c:v> 20-07-08 11:32:15</c:v>
                </c:pt>
                <c:pt idx="1552">
                  <c:v> 20-07-08 11:32:20</c:v>
                </c:pt>
                <c:pt idx="1553">
                  <c:v> 20-07-08 11:32:25</c:v>
                </c:pt>
                <c:pt idx="1554">
                  <c:v> 20-07-08 11:32:30</c:v>
                </c:pt>
                <c:pt idx="1555">
                  <c:v> 20-07-08 11:32:35</c:v>
                </c:pt>
                <c:pt idx="1556">
                  <c:v> 20-07-08 11:32:40</c:v>
                </c:pt>
                <c:pt idx="1557">
                  <c:v> 20-07-08 11:32:45</c:v>
                </c:pt>
                <c:pt idx="1558">
                  <c:v> 20-07-08 11:32:50</c:v>
                </c:pt>
                <c:pt idx="1559">
                  <c:v> 20-07-08 11:32:55</c:v>
                </c:pt>
                <c:pt idx="1560">
                  <c:v> 20-07-08 11:33:00</c:v>
                </c:pt>
                <c:pt idx="1561">
                  <c:v> 20-07-08 11:33:05</c:v>
                </c:pt>
                <c:pt idx="1562">
                  <c:v> 20-07-08 11:33:10</c:v>
                </c:pt>
                <c:pt idx="1563">
                  <c:v> 20-07-08 11:33:15</c:v>
                </c:pt>
                <c:pt idx="1564">
                  <c:v> 20-07-08 11:33:20</c:v>
                </c:pt>
                <c:pt idx="1565">
                  <c:v> 20-07-08 11:33:25</c:v>
                </c:pt>
                <c:pt idx="1566">
                  <c:v> 20-07-08 11:33:30</c:v>
                </c:pt>
                <c:pt idx="1567">
                  <c:v> 20-07-08 11:33:35</c:v>
                </c:pt>
                <c:pt idx="1568">
                  <c:v> 20-07-08 11:33:40</c:v>
                </c:pt>
                <c:pt idx="1569">
                  <c:v> 20-07-08 11:33:45</c:v>
                </c:pt>
                <c:pt idx="1570">
                  <c:v> 20-07-08 11:33:50</c:v>
                </c:pt>
                <c:pt idx="1571">
                  <c:v> 20-07-08 11:33:55</c:v>
                </c:pt>
                <c:pt idx="1572">
                  <c:v> 20-07-08 11:34:00</c:v>
                </c:pt>
                <c:pt idx="1573">
                  <c:v> 20-07-08 11:34:05</c:v>
                </c:pt>
                <c:pt idx="1574">
                  <c:v> 20-07-08 11:34:10</c:v>
                </c:pt>
                <c:pt idx="1575">
                  <c:v> 20-07-08 11:34:15</c:v>
                </c:pt>
                <c:pt idx="1576">
                  <c:v> 20-07-08 11:34:20</c:v>
                </c:pt>
                <c:pt idx="1577">
                  <c:v> 20-07-08 11:34:25</c:v>
                </c:pt>
                <c:pt idx="1578">
                  <c:v> 20-07-08 11:34:30</c:v>
                </c:pt>
                <c:pt idx="1579">
                  <c:v> 20-07-08 11:34:35</c:v>
                </c:pt>
                <c:pt idx="1580">
                  <c:v> 20-07-08 11:34:40</c:v>
                </c:pt>
                <c:pt idx="1581">
                  <c:v> 20-07-08 11:34:45</c:v>
                </c:pt>
                <c:pt idx="1582">
                  <c:v> 20-07-08 11:34:50</c:v>
                </c:pt>
                <c:pt idx="1583">
                  <c:v> 20-07-08 11:34:55</c:v>
                </c:pt>
                <c:pt idx="1584">
                  <c:v> 20-07-08 11:35:00</c:v>
                </c:pt>
                <c:pt idx="1585">
                  <c:v> 20-07-08 11:35:05</c:v>
                </c:pt>
                <c:pt idx="1586">
                  <c:v> 20-07-08 11:35:10</c:v>
                </c:pt>
                <c:pt idx="1587">
                  <c:v> 20-07-08 11:35:15</c:v>
                </c:pt>
                <c:pt idx="1588">
                  <c:v> 20-07-08 11:35:20</c:v>
                </c:pt>
                <c:pt idx="1589">
                  <c:v> 20-07-08 11:35:25</c:v>
                </c:pt>
                <c:pt idx="1590">
                  <c:v> 20-07-08 11:35:30</c:v>
                </c:pt>
                <c:pt idx="1591">
                  <c:v> 20-07-08 11:35:35</c:v>
                </c:pt>
                <c:pt idx="1592">
                  <c:v> 20-07-08 11:35:40</c:v>
                </c:pt>
                <c:pt idx="1593">
                  <c:v> 20-07-08 11:35:45</c:v>
                </c:pt>
                <c:pt idx="1594">
                  <c:v> 20-07-08 11:35:50</c:v>
                </c:pt>
                <c:pt idx="1595">
                  <c:v> 20-07-08 11:35:55</c:v>
                </c:pt>
                <c:pt idx="1596">
                  <c:v> 20-07-08 11:36:00</c:v>
                </c:pt>
                <c:pt idx="1597">
                  <c:v> 20-07-08 11:36:05</c:v>
                </c:pt>
                <c:pt idx="1598">
                  <c:v> 20-07-08 11:36:10</c:v>
                </c:pt>
                <c:pt idx="1599">
                  <c:v> 20-07-08 11:36:15</c:v>
                </c:pt>
                <c:pt idx="1600">
                  <c:v> 20-07-08 11:36:20</c:v>
                </c:pt>
                <c:pt idx="1601">
                  <c:v> 20-07-08 11:36:25</c:v>
                </c:pt>
                <c:pt idx="1602">
                  <c:v> 20-07-08 11:36:30</c:v>
                </c:pt>
                <c:pt idx="1603">
                  <c:v> 20-07-08 11:36:35</c:v>
                </c:pt>
                <c:pt idx="1604">
                  <c:v> 20-07-08 11:36:40</c:v>
                </c:pt>
                <c:pt idx="1605">
                  <c:v> 20-07-08 11:36:45</c:v>
                </c:pt>
                <c:pt idx="1606">
                  <c:v> 20-07-08 11:36:50</c:v>
                </c:pt>
                <c:pt idx="1607">
                  <c:v> 20-07-08 11:36:55</c:v>
                </c:pt>
                <c:pt idx="1608">
                  <c:v> 20-07-08 11:37:00</c:v>
                </c:pt>
                <c:pt idx="1609">
                  <c:v> 20-07-08 11:37:05</c:v>
                </c:pt>
                <c:pt idx="1610">
                  <c:v> 20-07-08 11:37:10</c:v>
                </c:pt>
                <c:pt idx="1611">
                  <c:v> 20-07-08 11:37:15</c:v>
                </c:pt>
                <c:pt idx="1612">
                  <c:v> 20-07-08 11:37:20</c:v>
                </c:pt>
                <c:pt idx="1613">
                  <c:v> 20-07-08 11:37:25</c:v>
                </c:pt>
                <c:pt idx="1614">
                  <c:v> 20-07-08 11:37:30</c:v>
                </c:pt>
                <c:pt idx="1615">
                  <c:v> 20-07-08 11:37:35</c:v>
                </c:pt>
                <c:pt idx="1616">
                  <c:v> 20-07-08 11:37:40</c:v>
                </c:pt>
                <c:pt idx="1617">
                  <c:v> 20-07-08 11:37:45</c:v>
                </c:pt>
                <c:pt idx="1618">
                  <c:v> 20-07-08 11:37:50</c:v>
                </c:pt>
                <c:pt idx="1619">
                  <c:v> 20-07-08 11:37:55</c:v>
                </c:pt>
                <c:pt idx="1620">
                  <c:v> 20-07-08 11:38:00</c:v>
                </c:pt>
                <c:pt idx="1621">
                  <c:v> 20-07-08 11:38:05</c:v>
                </c:pt>
                <c:pt idx="1622">
                  <c:v> 20-07-08 11:38:10</c:v>
                </c:pt>
                <c:pt idx="1623">
                  <c:v> 20-07-08 11:38:15</c:v>
                </c:pt>
                <c:pt idx="1624">
                  <c:v> 20-07-08 11:38:20</c:v>
                </c:pt>
                <c:pt idx="1625">
                  <c:v> 20-07-08 11:38:25</c:v>
                </c:pt>
                <c:pt idx="1626">
                  <c:v> 20-07-08 11:38:30</c:v>
                </c:pt>
                <c:pt idx="1627">
                  <c:v> 20-07-08 11:38:35</c:v>
                </c:pt>
                <c:pt idx="1628">
                  <c:v> 20-07-08 11:38:40</c:v>
                </c:pt>
                <c:pt idx="1629">
                  <c:v> 20-07-08 11:38:45</c:v>
                </c:pt>
                <c:pt idx="1630">
                  <c:v> 20-07-08 11:38:50</c:v>
                </c:pt>
                <c:pt idx="1631">
                  <c:v> 20-07-08 11:38:55</c:v>
                </c:pt>
                <c:pt idx="1632">
                  <c:v> 20-07-08 11:39:00</c:v>
                </c:pt>
                <c:pt idx="1633">
                  <c:v> 20-07-08 11:39:05</c:v>
                </c:pt>
                <c:pt idx="1634">
                  <c:v> 20-07-08 11:39:10</c:v>
                </c:pt>
                <c:pt idx="1635">
                  <c:v> 20-07-08 11:39:15</c:v>
                </c:pt>
                <c:pt idx="1636">
                  <c:v> 20-07-08 11:39:20</c:v>
                </c:pt>
                <c:pt idx="1637">
                  <c:v> 20-07-08 11:39:25</c:v>
                </c:pt>
                <c:pt idx="1638">
                  <c:v> 20-07-08 11:39:30</c:v>
                </c:pt>
                <c:pt idx="1639">
                  <c:v> 20-07-08 11:39:35</c:v>
                </c:pt>
                <c:pt idx="1640">
                  <c:v> 20-07-08 11:39:40</c:v>
                </c:pt>
                <c:pt idx="1641">
                  <c:v> 20-07-08 11:39:45</c:v>
                </c:pt>
                <c:pt idx="1642">
                  <c:v> 20-07-08 11:39:50</c:v>
                </c:pt>
                <c:pt idx="1643">
                  <c:v> 20-07-08 11:39:55</c:v>
                </c:pt>
                <c:pt idx="1644">
                  <c:v> 20-07-08 11:40:00</c:v>
                </c:pt>
                <c:pt idx="1645">
                  <c:v> 20-07-08 11:40:05</c:v>
                </c:pt>
                <c:pt idx="1646">
                  <c:v> 20-07-08 11:40:10</c:v>
                </c:pt>
                <c:pt idx="1647">
                  <c:v> 20-07-08 11:40:15</c:v>
                </c:pt>
                <c:pt idx="1648">
                  <c:v> 20-07-08 11:40:20</c:v>
                </c:pt>
                <c:pt idx="1649">
                  <c:v> 20-07-08 11:40:25</c:v>
                </c:pt>
                <c:pt idx="1650">
                  <c:v> 20-07-08 11:40:30</c:v>
                </c:pt>
                <c:pt idx="1651">
                  <c:v> 20-07-08 11:40:35</c:v>
                </c:pt>
                <c:pt idx="1652">
                  <c:v> 20-07-08 11:40:40</c:v>
                </c:pt>
                <c:pt idx="1653">
                  <c:v> 20-07-08 11:40:45</c:v>
                </c:pt>
                <c:pt idx="1654">
                  <c:v> 20-07-08 11:40:50</c:v>
                </c:pt>
                <c:pt idx="1655">
                  <c:v> 20-07-08 11:40:55</c:v>
                </c:pt>
                <c:pt idx="1656">
                  <c:v> 20-07-08 11:41:00</c:v>
                </c:pt>
                <c:pt idx="1657">
                  <c:v> 20-07-08 11:41:05</c:v>
                </c:pt>
                <c:pt idx="1658">
                  <c:v> 20-07-08 11:41:10</c:v>
                </c:pt>
                <c:pt idx="1659">
                  <c:v> 20-07-08 11:41:15</c:v>
                </c:pt>
                <c:pt idx="1660">
                  <c:v> 20-07-08 11:41:20</c:v>
                </c:pt>
                <c:pt idx="1661">
                  <c:v> 20-07-08 11:41:25</c:v>
                </c:pt>
                <c:pt idx="1662">
                  <c:v> 20-07-08 11:41:30</c:v>
                </c:pt>
                <c:pt idx="1663">
                  <c:v> 20-07-08 11:41:35</c:v>
                </c:pt>
                <c:pt idx="1664">
                  <c:v> 20-07-08 11:41:40</c:v>
                </c:pt>
                <c:pt idx="1665">
                  <c:v> 20-07-08 11:41:45</c:v>
                </c:pt>
                <c:pt idx="1666">
                  <c:v> 20-07-08 11:41:50</c:v>
                </c:pt>
                <c:pt idx="1667">
                  <c:v> 20-07-08 11:41:55</c:v>
                </c:pt>
                <c:pt idx="1668">
                  <c:v> 20-07-08 11:42:00</c:v>
                </c:pt>
                <c:pt idx="1669">
                  <c:v> 20-07-08 11:42:05</c:v>
                </c:pt>
                <c:pt idx="1670">
                  <c:v> 20-07-08 11:42:10</c:v>
                </c:pt>
                <c:pt idx="1671">
                  <c:v> 20-07-08 11:42:15</c:v>
                </c:pt>
                <c:pt idx="1672">
                  <c:v> 20-07-08 11:42:20</c:v>
                </c:pt>
                <c:pt idx="1673">
                  <c:v> 20-07-08 11:42:25</c:v>
                </c:pt>
                <c:pt idx="1674">
                  <c:v> 20-07-08 11:42:30</c:v>
                </c:pt>
                <c:pt idx="1675">
                  <c:v> 20-07-08 11:42:35</c:v>
                </c:pt>
                <c:pt idx="1676">
                  <c:v> 20-07-08 11:42:40</c:v>
                </c:pt>
                <c:pt idx="1677">
                  <c:v> 20-07-08 11:42:45</c:v>
                </c:pt>
                <c:pt idx="1678">
                  <c:v> 20-07-08 11:42:50</c:v>
                </c:pt>
                <c:pt idx="1679">
                  <c:v> 20-07-08 11:42:55</c:v>
                </c:pt>
                <c:pt idx="1680">
                  <c:v> 20-07-08 11:43:00</c:v>
                </c:pt>
                <c:pt idx="1681">
                  <c:v> 20-07-08 11:43:05</c:v>
                </c:pt>
                <c:pt idx="1682">
                  <c:v> 20-07-08 11:43:10</c:v>
                </c:pt>
                <c:pt idx="1683">
                  <c:v> 20-07-08 11:43:15</c:v>
                </c:pt>
                <c:pt idx="1684">
                  <c:v> 20-07-08 11:43:20</c:v>
                </c:pt>
                <c:pt idx="1685">
                  <c:v> 20-07-08 11:43:25</c:v>
                </c:pt>
                <c:pt idx="1686">
                  <c:v> 20-07-08 11:43:30</c:v>
                </c:pt>
                <c:pt idx="1687">
                  <c:v> 20-07-08 11:43:35</c:v>
                </c:pt>
                <c:pt idx="1688">
                  <c:v> 20-07-08 11:43:40</c:v>
                </c:pt>
                <c:pt idx="1689">
                  <c:v> 20-07-08 11:43:45</c:v>
                </c:pt>
                <c:pt idx="1690">
                  <c:v> 20-07-08 11:43:50</c:v>
                </c:pt>
                <c:pt idx="1691">
                  <c:v> 20-07-08 11:43:55</c:v>
                </c:pt>
                <c:pt idx="1692">
                  <c:v> 20-07-08 11:44:00</c:v>
                </c:pt>
                <c:pt idx="1693">
                  <c:v> 20-07-08 11:44:05</c:v>
                </c:pt>
                <c:pt idx="1694">
                  <c:v> 20-07-08 11:44:10</c:v>
                </c:pt>
                <c:pt idx="1695">
                  <c:v> 20-07-08 11:44:15</c:v>
                </c:pt>
                <c:pt idx="1696">
                  <c:v> 20-07-08 11:44:20</c:v>
                </c:pt>
                <c:pt idx="1697">
                  <c:v> 20-07-08 11:44:25</c:v>
                </c:pt>
                <c:pt idx="1698">
                  <c:v> 20-07-08 11:44:30</c:v>
                </c:pt>
                <c:pt idx="1699">
                  <c:v> 20-07-08 11:44:35</c:v>
                </c:pt>
                <c:pt idx="1700">
                  <c:v> 20-07-08 11:44:40</c:v>
                </c:pt>
                <c:pt idx="1701">
                  <c:v> 20-07-08 11:44:45</c:v>
                </c:pt>
                <c:pt idx="1702">
                  <c:v> 20-07-08 11:44:50</c:v>
                </c:pt>
                <c:pt idx="1703">
                  <c:v> 20-07-08 11:44:55</c:v>
                </c:pt>
                <c:pt idx="1704">
                  <c:v> 20-07-08 11:45:00</c:v>
                </c:pt>
                <c:pt idx="1705">
                  <c:v> 20-07-08 11:45:05</c:v>
                </c:pt>
                <c:pt idx="1706">
                  <c:v> 20-07-08 11:45:10</c:v>
                </c:pt>
                <c:pt idx="1707">
                  <c:v> 20-07-08 11:45:15</c:v>
                </c:pt>
                <c:pt idx="1708">
                  <c:v> 20-07-08 11:45:20</c:v>
                </c:pt>
                <c:pt idx="1709">
                  <c:v> 20-07-08 11:45:25</c:v>
                </c:pt>
                <c:pt idx="1710">
                  <c:v> 20-07-08 11:45:30</c:v>
                </c:pt>
                <c:pt idx="1711">
                  <c:v> 20-07-08 11:45:35</c:v>
                </c:pt>
                <c:pt idx="1712">
                  <c:v> 20-07-08 11:45:40</c:v>
                </c:pt>
                <c:pt idx="1713">
                  <c:v> 20-07-08 11:45:45</c:v>
                </c:pt>
                <c:pt idx="1714">
                  <c:v> 20-07-08 11:45:50</c:v>
                </c:pt>
                <c:pt idx="1715">
                  <c:v> 20-07-08 11:45:55</c:v>
                </c:pt>
                <c:pt idx="1716">
                  <c:v> 20-07-08 11:46:00</c:v>
                </c:pt>
                <c:pt idx="1717">
                  <c:v> 20-07-08 11:46:05</c:v>
                </c:pt>
                <c:pt idx="1718">
                  <c:v> 20-07-08 11:46:10</c:v>
                </c:pt>
                <c:pt idx="1719">
                  <c:v> 20-07-08 11:46:15</c:v>
                </c:pt>
                <c:pt idx="1720">
                  <c:v> 20-07-08 11:46:20</c:v>
                </c:pt>
                <c:pt idx="1721">
                  <c:v> 20-07-08 11:46:25</c:v>
                </c:pt>
                <c:pt idx="1722">
                  <c:v> 20-07-08 11:46:30</c:v>
                </c:pt>
                <c:pt idx="1723">
                  <c:v> 20-07-08 11:46:35</c:v>
                </c:pt>
                <c:pt idx="1724">
                  <c:v> 20-07-08 11:46:40</c:v>
                </c:pt>
                <c:pt idx="1725">
                  <c:v> 20-07-08 11:46:45</c:v>
                </c:pt>
                <c:pt idx="1726">
                  <c:v> 20-07-08 11:46:50</c:v>
                </c:pt>
                <c:pt idx="1727">
                  <c:v> 20-07-08 11:46:55</c:v>
                </c:pt>
                <c:pt idx="1728">
                  <c:v> 20-07-08 11:47:00</c:v>
                </c:pt>
                <c:pt idx="1729">
                  <c:v> 20-07-08 11:47:05</c:v>
                </c:pt>
                <c:pt idx="1730">
                  <c:v> 20-07-08 11:47:10</c:v>
                </c:pt>
                <c:pt idx="1731">
                  <c:v> 20-07-08 11:47:15</c:v>
                </c:pt>
                <c:pt idx="1732">
                  <c:v> 20-07-08 11:47:20</c:v>
                </c:pt>
                <c:pt idx="1733">
                  <c:v> 20-07-08 11:47:25</c:v>
                </c:pt>
                <c:pt idx="1734">
                  <c:v> 20-07-08 11:47:30</c:v>
                </c:pt>
                <c:pt idx="1735">
                  <c:v> 20-07-08 11:47:35</c:v>
                </c:pt>
                <c:pt idx="1736">
                  <c:v> 20-07-08 11:47:40</c:v>
                </c:pt>
                <c:pt idx="1737">
                  <c:v> 20-07-08 11:47:45</c:v>
                </c:pt>
                <c:pt idx="1738">
                  <c:v> 20-07-08 11:47:50</c:v>
                </c:pt>
                <c:pt idx="1739">
                  <c:v> 20-07-08 11:47:55</c:v>
                </c:pt>
                <c:pt idx="1740">
                  <c:v> 20-07-08 11:48:00</c:v>
                </c:pt>
                <c:pt idx="1741">
                  <c:v> 20-07-08 11:48:05</c:v>
                </c:pt>
                <c:pt idx="1742">
                  <c:v> 20-07-08 11:48:10</c:v>
                </c:pt>
                <c:pt idx="1743">
                  <c:v> 20-07-08 11:48:15</c:v>
                </c:pt>
                <c:pt idx="1744">
                  <c:v> 20-07-08 11:48:20</c:v>
                </c:pt>
                <c:pt idx="1745">
                  <c:v> 20-07-08 11:48:25</c:v>
                </c:pt>
                <c:pt idx="1746">
                  <c:v> 20-07-08 11:48:30</c:v>
                </c:pt>
                <c:pt idx="1747">
                  <c:v> 20-07-08 11:48:35</c:v>
                </c:pt>
                <c:pt idx="1748">
                  <c:v> 20-07-08 11:48:40</c:v>
                </c:pt>
                <c:pt idx="1749">
                  <c:v> 20-07-08 11:48:45</c:v>
                </c:pt>
                <c:pt idx="1750">
                  <c:v> 20-07-08 11:48:50</c:v>
                </c:pt>
                <c:pt idx="1751">
                  <c:v> 20-07-08 11:48:55</c:v>
                </c:pt>
                <c:pt idx="1752">
                  <c:v> 20-07-08 11:49:00</c:v>
                </c:pt>
                <c:pt idx="1753">
                  <c:v> 20-07-08 11:49:05</c:v>
                </c:pt>
                <c:pt idx="1754">
                  <c:v> 20-07-08 11:49:10</c:v>
                </c:pt>
                <c:pt idx="1755">
                  <c:v> 20-07-08 11:49:15</c:v>
                </c:pt>
                <c:pt idx="1756">
                  <c:v> 20-07-08 11:49:20</c:v>
                </c:pt>
                <c:pt idx="1757">
                  <c:v> 20-07-08 11:49:25</c:v>
                </c:pt>
                <c:pt idx="1758">
                  <c:v> 20-07-08 11:49:30</c:v>
                </c:pt>
                <c:pt idx="1759">
                  <c:v> 20-07-08 11:49:35</c:v>
                </c:pt>
                <c:pt idx="1760">
                  <c:v> 20-07-08 11:49:40</c:v>
                </c:pt>
                <c:pt idx="1761">
                  <c:v> 20-07-08 11:49:45</c:v>
                </c:pt>
                <c:pt idx="1762">
                  <c:v> 20-07-08 11:49:50</c:v>
                </c:pt>
                <c:pt idx="1763">
                  <c:v> 20-07-08 11:49:55</c:v>
                </c:pt>
                <c:pt idx="1764">
                  <c:v> 20-07-08 11:50:00</c:v>
                </c:pt>
                <c:pt idx="1765">
                  <c:v> 20-07-08 11:50:05</c:v>
                </c:pt>
                <c:pt idx="1766">
                  <c:v> 20-07-08 11:50:10</c:v>
                </c:pt>
                <c:pt idx="1767">
                  <c:v> 20-07-08 11:50:15</c:v>
                </c:pt>
                <c:pt idx="1768">
                  <c:v> 20-07-08 11:50:20</c:v>
                </c:pt>
                <c:pt idx="1769">
                  <c:v> 20-07-08 11:50:25</c:v>
                </c:pt>
                <c:pt idx="1770">
                  <c:v> 20-07-08 11:50:30</c:v>
                </c:pt>
                <c:pt idx="1771">
                  <c:v> 20-07-08 11:50:35</c:v>
                </c:pt>
                <c:pt idx="1772">
                  <c:v> 20-07-08 11:50:40</c:v>
                </c:pt>
                <c:pt idx="1773">
                  <c:v> 20-07-08 11:50:45</c:v>
                </c:pt>
                <c:pt idx="1774">
                  <c:v> 20-07-08 11:50:50</c:v>
                </c:pt>
                <c:pt idx="1775">
                  <c:v> 20-07-08 11:50:55</c:v>
                </c:pt>
                <c:pt idx="1776">
                  <c:v> 20-07-08 11:51:00</c:v>
                </c:pt>
                <c:pt idx="1777">
                  <c:v> 20-07-08 11:51:05</c:v>
                </c:pt>
                <c:pt idx="1778">
                  <c:v> 20-07-08 11:51:10</c:v>
                </c:pt>
                <c:pt idx="1779">
                  <c:v> 20-07-08 11:51:15</c:v>
                </c:pt>
                <c:pt idx="1780">
                  <c:v> 20-07-08 11:51:20</c:v>
                </c:pt>
                <c:pt idx="1781">
                  <c:v> 20-07-08 11:51:25</c:v>
                </c:pt>
                <c:pt idx="1782">
                  <c:v> 20-07-08 11:51:30</c:v>
                </c:pt>
                <c:pt idx="1783">
                  <c:v> 20-07-08 11:51:35</c:v>
                </c:pt>
                <c:pt idx="1784">
                  <c:v> 20-07-08 11:51:40</c:v>
                </c:pt>
                <c:pt idx="1785">
                  <c:v> 20-07-08 11:51:45</c:v>
                </c:pt>
                <c:pt idx="1786">
                  <c:v> 20-07-08 11:51:50</c:v>
                </c:pt>
                <c:pt idx="1787">
                  <c:v> 20-07-08 11:51:55</c:v>
                </c:pt>
                <c:pt idx="1788">
                  <c:v> 20-07-08 11:52:00</c:v>
                </c:pt>
                <c:pt idx="1789">
                  <c:v> 20-07-08 11:52:05</c:v>
                </c:pt>
                <c:pt idx="1790">
                  <c:v> 20-07-08 11:52:10</c:v>
                </c:pt>
                <c:pt idx="1791">
                  <c:v> 20-07-08 11:52:15</c:v>
                </c:pt>
                <c:pt idx="1792">
                  <c:v> 20-07-08 11:52:20</c:v>
                </c:pt>
                <c:pt idx="1793">
                  <c:v> 20-07-08 11:52:25</c:v>
                </c:pt>
                <c:pt idx="1794">
                  <c:v> 20-07-08 11:52:30</c:v>
                </c:pt>
                <c:pt idx="1795">
                  <c:v> 20-07-08 11:52:35</c:v>
                </c:pt>
                <c:pt idx="1796">
                  <c:v> 20-07-08 11:52:40</c:v>
                </c:pt>
                <c:pt idx="1797">
                  <c:v> 20-07-08 11:52:45</c:v>
                </c:pt>
                <c:pt idx="1798">
                  <c:v> 20-07-08 11:52:50</c:v>
                </c:pt>
                <c:pt idx="1799">
                  <c:v> 20-07-08 11:52:55</c:v>
                </c:pt>
                <c:pt idx="1800">
                  <c:v> 20-07-08 11:53:00</c:v>
                </c:pt>
                <c:pt idx="1801">
                  <c:v> 20-07-08 11:53:05</c:v>
                </c:pt>
                <c:pt idx="1802">
                  <c:v> 20-07-08 11:53:10</c:v>
                </c:pt>
                <c:pt idx="1803">
                  <c:v> 20-07-08 11:53:15</c:v>
                </c:pt>
                <c:pt idx="1804">
                  <c:v> 20-07-08 11:53:20</c:v>
                </c:pt>
                <c:pt idx="1805">
                  <c:v> 20-07-08 11:53:25</c:v>
                </c:pt>
                <c:pt idx="1806">
                  <c:v> 20-07-08 11:53:30</c:v>
                </c:pt>
                <c:pt idx="1807">
                  <c:v> 20-07-08 11:53:35</c:v>
                </c:pt>
                <c:pt idx="1808">
                  <c:v> 20-07-08 11:53:40</c:v>
                </c:pt>
                <c:pt idx="1809">
                  <c:v> 20-07-08 11:53:45</c:v>
                </c:pt>
                <c:pt idx="1810">
                  <c:v> 20-07-08 11:53:50</c:v>
                </c:pt>
                <c:pt idx="1811">
                  <c:v> 20-07-08 11:53:55</c:v>
                </c:pt>
                <c:pt idx="1812">
                  <c:v> 20-07-08 11:54:00</c:v>
                </c:pt>
                <c:pt idx="1813">
                  <c:v> 20-07-08 11:54:05</c:v>
                </c:pt>
                <c:pt idx="1814">
                  <c:v> 20-07-08 11:54:10</c:v>
                </c:pt>
                <c:pt idx="1815">
                  <c:v> 20-07-08 11:54:15</c:v>
                </c:pt>
                <c:pt idx="1816">
                  <c:v> 20-07-08 11:54:20</c:v>
                </c:pt>
                <c:pt idx="1817">
                  <c:v> 20-07-08 11:54:25</c:v>
                </c:pt>
                <c:pt idx="1818">
                  <c:v> 20-07-08 11:54:30</c:v>
                </c:pt>
                <c:pt idx="1819">
                  <c:v> 20-07-08 11:54:35</c:v>
                </c:pt>
                <c:pt idx="1820">
                  <c:v> 20-07-08 11:54:40</c:v>
                </c:pt>
                <c:pt idx="1821">
                  <c:v> 20-07-08 11:54:45</c:v>
                </c:pt>
                <c:pt idx="1822">
                  <c:v> 20-07-08 11:54:50</c:v>
                </c:pt>
                <c:pt idx="1823">
                  <c:v> 20-07-08 11:54:55</c:v>
                </c:pt>
                <c:pt idx="1824">
                  <c:v> 20-07-08 11:55:00</c:v>
                </c:pt>
                <c:pt idx="1825">
                  <c:v> 20-07-08 11:55:05</c:v>
                </c:pt>
                <c:pt idx="1826">
                  <c:v> 20-07-08 11:55:10</c:v>
                </c:pt>
                <c:pt idx="1827">
                  <c:v> 20-07-08 11:55:15</c:v>
                </c:pt>
                <c:pt idx="1828">
                  <c:v> 20-07-08 11:55:20</c:v>
                </c:pt>
                <c:pt idx="1829">
                  <c:v> 20-07-08 11:55:25</c:v>
                </c:pt>
                <c:pt idx="1830">
                  <c:v> 20-07-08 11:55:30</c:v>
                </c:pt>
                <c:pt idx="1831">
                  <c:v> 20-07-08 11:55:35</c:v>
                </c:pt>
                <c:pt idx="1832">
                  <c:v> 20-07-08 11:55:40</c:v>
                </c:pt>
                <c:pt idx="1833">
                  <c:v> 20-07-08 11:55:45</c:v>
                </c:pt>
                <c:pt idx="1834">
                  <c:v> 20-07-08 11:55:50</c:v>
                </c:pt>
                <c:pt idx="1835">
                  <c:v> 20-07-08 11:55:55</c:v>
                </c:pt>
                <c:pt idx="1836">
                  <c:v> 20-07-08 11:56:00</c:v>
                </c:pt>
                <c:pt idx="1837">
                  <c:v> 20-07-08 11:56:05</c:v>
                </c:pt>
                <c:pt idx="1838">
                  <c:v> 20-07-08 11:56:10</c:v>
                </c:pt>
                <c:pt idx="1839">
                  <c:v> 20-07-08 11:56:15</c:v>
                </c:pt>
                <c:pt idx="1840">
                  <c:v> 20-07-08 11:56:20</c:v>
                </c:pt>
                <c:pt idx="1841">
                  <c:v> 20-07-08 11:56:25</c:v>
                </c:pt>
                <c:pt idx="1842">
                  <c:v> 20-07-08 11:56:30</c:v>
                </c:pt>
                <c:pt idx="1843">
                  <c:v> 20-07-08 11:56:35</c:v>
                </c:pt>
                <c:pt idx="1844">
                  <c:v> 20-07-08 11:56:40</c:v>
                </c:pt>
                <c:pt idx="1845">
                  <c:v> 20-07-08 11:56:45</c:v>
                </c:pt>
                <c:pt idx="1846">
                  <c:v> 20-07-08 11:56:50</c:v>
                </c:pt>
                <c:pt idx="1847">
                  <c:v> 20-07-08 11:56:55</c:v>
                </c:pt>
                <c:pt idx="1848">
                  <c:v> 20-07-08 11:57:00</c:v>
                </c:pt>
                <c:pt idx="1849">
                  <c:v> 20-07-08 11:57:05</c:v>
                </c:pt>
                <c:pt idx="1850">
                  <c:v> 20-07-08 11:57:10</c:v>
                </c:pt>
                <c:pt idx="1851">
                  <c:v> 20-07-08 11:57:15</c:v>
                </c:pt>
                <c:pt idx="1852">
                  <c:v> 20-07-08 11:57:20</c:v>
                </c:pt>
                <c:pt idx="1853">
                  <c:v> 20-07-08 11:57:25</c:v>
                </c:pt>
                <c:pt idx="1854">
                  <c:v> 20-07-08 11:57:30</c:v>
                </c:pt>
                <c:pt idx="1855">
                  <c:v> 20-07-08 11:57:35</c:v>
                </c:pt>
                <c:pt idx="1856">
                  <c:v> 20-07-08 11:57:40</c:v>
                </c:pt>
                <c:pt idx="1857">
                  <c:v> 20-07-08 11:57:45</c:v>
                </c:pt>
                <c:pt idx="1858">
                  <c:v> 20-07-08 11:57:50</c:v>
                </c:pt>
                <c:pt idx="1859">
                  <c:v> 20-07-08 11:57:55</c:v>
                </c:pt>
                <c:pt idx="1860">
                  <c:v> 20-07-08 11:58:00</c:v>
                </c:pt>
                <c:pt idx="1861">
                  <c:v> 20-07-08 11:58:05</c:v>
                </c:pt>
                <c:pt idx="1862">
                  <c:v> 20-07-08 11:58:10</c:v>
                </c:pt>
                <c:pt idx="1863">
                  <c:v> 20-07-08 11:58:15</c:v>
                </c:pt>
                <c:pt idx="1864">
                  <c:v> 20-07-08 11:58:20</c:v>
                </c:pt>
                <c:pt idx="1865">
                  <c:v> 20-07-08 11:58:25</c:v>
                </c:pt>
                <c:pt idx="1866">
                  <c:v> 20-07-08 11:58:30</c:v>
                </c:pt>
                <c:pt idx="1867">
                  <c:v> 20-07-08 11:58:35</c:v>
                </c:pt>
                <c:pt idx="1868">
                  <c:v> 20-07-08 11:58:40</c:v>
                </c:pt>
                <c:pt idx="1869">
                  <c:v> 20-07-08 11:58:45</c:v>
                </c:pt>
                <c:pt idx="1870">
                  <c:v> 20-07-08 11:58:50</c:v>
                </c:pt>
                <c:pt idx="1871">
                  <c:v> 20-07-08 11:58:55</c:v>
                </c:pt>
                <c:pt idx="1872">
                  <c:v> 20-07-08 11:59:00</c:v>
                </c:pt>
                <c:pt idx="1873">
                  <c:v> 20-07-08 11:59:05</c:v>
                </c:pt>
                <c:pt idx="1874">
                  <c:v> 20-07-08 11:59:10</c:v>
                </c:pt>
                <c:pt idx="1875">
                  <c:v> 20-07-08 11:59:15</c:v>
                </c:pt>
                <c:pt idx="1876">
                  <c:v> 20-07-08 11:59:20</c:v>
                </c:pt>
                <c:pt idx="1877">
                  <c:v> 20-07-08 11:59:25</c:v>
                </c:pt>
                <c:pt idx="1878">
                  <c:v> 20-07-08 11:59:30</c:v>
                </c:pt>
                <c:pt idx="1879">
                  <c:v> 20-07-08 11:59:35</c:v>
                </c:pt>
                <c:pt idx="1880">
                  <c:v> 20-07-08 11:59:40</c:v>
                </c:pt>
                <c:pt idx="1881">
                  <c:v> 20-07-08 11:59:45</c:v>
                </c:pt>
                <c:pt idx="1882">
                  <c:v> 20-07-08 11:59:50</c:v>
                </c:pt>
                <c:pt idx="1883">
                  <c:v> 20-07-08 11:59:55</c:v>
                </c:pt>
                <c:pt idx="1884">
                  <c:v> 20-07-09 12:00:00</c:v>
                </c:pt>
                <c:pt idx="1885">
                  <c:v> 20-07-09 12:00:05</c:v>
                </c:pt>
                <c:pt idx="1886">
                  <c:v> 20-07-09 12:00:10</c:v>
                </c:pt>
                <c:pt idx="1887">
                  <c:v> 20-07-09 12:00:15</c:v>
                </c:pt>
                <c:pt idx="1888">
                  <c:v> 20-07-09 12:00:20</c:v>
                </c:pt>
                <c:pt idx="1889">
                  <c:v> 20-07-09 12:00:25</c:v>
                </c:pt>
                <c:pt idx="1890">
                  <c:v> 20-07-09 12:00:30</c:v>
                </c:pt>
                <c:pt idx="1891">
                  <c:v> 20-07-09 12:00:35</c:v>
                </c:pt>
                <c:pt idx="1892">
                  <c:v> 20-07-09 12:00:40</c:v>
                </c:pt>
                <c:pt idx="1893">
                  <c:v> 20-07-09 12:00:45</c:v>
                </c:pt>
                <c:pt idx="1894">
                  <c:v> 20-07-09 12:00:50</c:v>
                </c:pt>
                <c:pt idx="1895">
                  <c:v> 20-07-09 12:00:55</c:v>
                </c:pt>
                <c:pt idx="1896">
                  <c:v> 20-07-09 12:01:00</c:v>
                </c:pt>
                <c:pt idx="1897">
                  <c:v> 20-07-09 12:01:05</c:v>
                </c:pt>
                <c:pt idx="1898">
                  <c:v> 20-07-09 12:01:10</c:v>
                </c:pt>
                <c:pt idx="1899">
                  <c:v> 20-07-09 12:01:15</c:v>
                </c:pt>
                <c:pt idx="1900">
                  <c:v> 20-07-09 12:01:20</c:v>
                </c:pt>
                <c:pt idx="1901">
                  <c:v> 20-07-09 12:01:25</c:v>
                </c:pt>
                <c:pt idx="1902">
                  <c:v> 20-07-09 12:01:30</c:v>
                </c:pt>
                <c:pt idx="1903">
                  <c:v> 20-07-09 12:01:35</c:v>
                </c:pt>
                <c:pt idx="1904">
                  <c:v> 20-07-09 12:01:40</c:v>
                </c:pt>
                <c:pt idx="1905">
                  <c:v> 20-07-09 12:01:45</c:v>
                </c:pt>
                <c:pt idx="1906">
                  <c:v> 20-07-09 12:01:50</c:v>
                </c:pt>
                <c:pt idx="1907">
                  <c:v> 20-07-09 12:01:55</c:v>
                </c:pt>
                <c:pt idx="1908">
                  <c:v> 20-07-09 12:02:00</c:v>
                </c:pt>
                <c:pt idx="1909">
                  <c:v> 20-07-09 12:02:05</c:v>
                </c:pt>
                <c:pt idx="1910">
                  <c:v> 20-07-09 12:02:10</c:v>
                </c:pt>
                <c:pt idx="1911">
                  <c:v> 20-07-09 12:02:15</c:v>
                </c:pt>
                <c:pt idx="1912">
                  <c:v> 20-07-09 12:02:20</c:v>
                </c:pt>
                <c:pt idx="1913">
                  <c:v> 20-07-09 12:02:25</c:v>
                </c:pt>
                <c:pt idx="1914">
                  <c:v> 20-07-09 12:02:30</c:v>
                </c:pt>
                <c:pt idx="1915">
                  <c:v> 20-07-09 12:02:35</c:v>
                </c:pt>
                <c:pt idx="1916">
                  <c:v> 20-07-09 12:02:40</c:v>
                </c:pt>
                <c:pt idx="1917">
                  <c:v> 20-07-09 12:02:45</c:v>
                </c:pt>
                <c:pt idx="1918">
                  <c:v> 20-07-09 12:02:50</c:v>
                </c:pt>
                <c:pt idx="1919">
                  <c:v> 20-07-09 12:02:55</c:v>
                </c:pt>
                <c:pt idx="1920">
                  <c:v> 20-07-09 12:03:00</c:v>
                </c:pt>
                <c:pt idx="1921">
                  <c:v> 20-07-09 12:03:05</c:v>
                </c:pt>
                <c:pt idx="1922">
                  <c:v> 20-07-09 12:03:10</c:v>
                </c:pt>
                <c:pt idx="1923">
                  <c:v> 20-07-09 12:03:15</c:v>
                </c:pt>
                <c:pt idx="1924">
                  <c:v> 20-07-09 12:03:20</c:v>
                </c:pt>
                <c:pt idx="1925">
                  <c:v> 20-07-09 12:03:25</c:v>
                </c:pt>
                <c:pt idx="1926">
                  <c:v> 20-07-09 12:03:30</c:v>
                </c:pt>
                <c:pt idx="1927">
                  <c:v> 20-07-09 12:03:35</c:v>
                </c:pt>
                <c:pt idx="1928">
                  <c:v> 20-07-09 12:03:40</c:v>
                </c:pt>
                <c:pt idx="1929">
                  <c:v> 20-07-09 12:03:45</c:v>
                </c:pt>
                <c:pt idx="1930">
                  <c:v> 20-07-09 12:03:50</c:v>
                </c:pt>
                <c:pt idx="1931">
                  <c:v> 20-07-09 12:03:55</c:v>
                </c:pt>
                <c:pt idx="1932">
                  <c:v> 20-07-09 12:04:00</c:v>
                </c:pt>
                <c:pt idx="1933">
                  <c:v> 20-07-09 12:04:05</c:v>
                </c:pt>
                <c:pt idx="1934">
                  <c:v> 20-07-09 12:04:10</c:v>
                </c:pt>
                <c:pt idx="1935">
                  <c:v> 20-07-09 12:04:15</c:v>
                </c:pt>
                <c:pt idx="1936">
                  <c:v> 20-07-09 12:04:20</c:v>
                </c:pt>
                <c:pt idx="1937">
                  <c:v> 20-07-09 12:04:25</c:v>
                </c:pt>
                <c:pt idx="1938">
                  <c:v> 20-07-09 12:04:30</c:v>
                </c:pt>
                <c:pt idx="1939">
                  <c:v> 20-07-09 12:04:35</c:v>
                </c:pt>
                <c:pt idx="1940">
                  <c:v> 20-07-09 12:04:40</c:v>
                </c:pt>
                <c:pt idx="1941">
                  <c:v> 20-07-09 12:04:45</c:v>
                </c:pt>
                <c:pt idx="1942">
                  <c:v> 20-07-09 12:04:50</c:v>
                </c:pt>
                <c:pt idx="1943">
                  <c:v> 20-07-09 12:04:55</c:v>
                </c:pt>
                <c:pt idx="1944">
                  <c:v> 20-07-09 12:05:00</c:v>
                </c:pt>
                <c:pt idx="1945">
                  <c:v> 20-07-09 12:05:05</c:v>
                </c:pt>
                <c:pt idx="1946">
                  <c:v> 20-07-09 12:05:10</c:v>
                </c:pt>
                <c:pt idx="1947">
                  <c:v> 20-07-09 12:05:15</c:v>
                </c:pt>
                <c:pt idx="1948">
                  <c:v> 20-07-09 12:05:20</c:v>
                </c:pt>
                <c:pt idx="1949">
                  <c:v> 20-07-09 12:05:25</c:v>
                </c:pt>
                <c:pt idx="1950">
                  <c:v> 20-07-09 12:05:30</c:v>
                </c:pt>
                <c:pt idx="1951">
                  <c:v> 20-07-09 12:05:35</c:v>
                </c:pt>
                <c:pt idx="1952">
                  <c:v> 20-07-09 12:05:40</c:v>
                </c:pt>
                <c:pt idx="1953">
                  <c:v> 20-07-09 12:05:45</c:v>
                </c:pt>
                <c:pt idx="1954">
                  <c:v> 20-07-09 12:05:50</c:v>
                </c:pt>
                <c:pt idx="1955">
                  <c:v> 20-07-09 12:05:55</c:v>
                </c:pt>
                <c:pt idx="1956">
                  <c:v> 20-07-09 12:06:00</c:v>
                </c:pt>
                <c:pt idx="1957">
                  <c:v> 20-07-09 12:06:05</c:v>
                </c:pt>
                <c:pt idx="1958">
                  <c:v> 20-07-09 12:06:10</c:v>
                </c:pt>
                <c:pt idx="1959">
                  <c:v> 20-07-09 12:06:15</c:v>
                </c:pt>
                <c:pt idx="1960">
                  <c:v> 20-07-09 12:06:20</c:v>
                </c:pt>
                <c:pt idx="1961">
                  <c:v> 20-07-09 12:06:25</c:v>
                </c:pt>
                <c:pt idx="1962">
                  <c:v> 20-07-09 12:06:30</c:v>
                </c:pt>
                <c:pt idx="1963">
                  <c:v> 20-07-09 12:06:35</c:v>
                </c:pt>
                <c:pt idx="1964">
                  <c:v> 20-07-09 12:06:40</c:v>
                </c:pt>
                <c:pt idx="1965">
                  <c:v> 20-07-09 12:06:45</c:v>
                </c:pt>
                <c:pt idx="1966">
                  <c:v> 20-07-09 12:06:50</c:v>
                </c:pt>
                <c:pt idx="1967">
                  <c:v> 20-07-09 12:06:55</c:v>
                </c:pt>
                <c:pt idx="1968">
                  <c:v> 20-07-09 12:07:00</c:v>
                </c:pt>
                <c:pt idx="1969">
                  <c:v> 20-07-09 12:07:05</c:v>
                </c:pt>
                <c:pt idx="1970">
                  <c:v> 20-07-09 12:07:10</c:v>
                </c:pt>
                <c:pt idx="1971">
                  <c:v> 20-07-09 12:07:15</c:v>
                </c:pt>
                <c:pt idx="1972">
                  <c:v> 20-07-09 12:07:20</c:v>
                </c:pt>
                <c:pt idx="1973">
                  <c:v> 20-07-09 12:07:25</c:v>
                </c:pt>
                <c:pt idx="1974">
                  <c:v> 20-07-09 12:07:30</c:v>
                </c:pt>
                <c:pt idx="1975">
                  <c:v> 20-07-09 12:07:35</c:v>
                </c:pt>
                <c:pt idx="1976">
                  <c:v> 20-07-09 12:07:40</c:v>
                </c:pt>
                <c:pt idx="1977">
                  <c:v> 20-07-09 12:07:45</c:v>
                </c:pt>
                <c:pt idx="1978">
                  <c:v> 20-07-09 12:07:50</c:v>
                </c:pt>
                <c:pt idx="1979">
                  <c:v> 20-07-09 12:07:55</c:v>
                </c:pt>
                <c:pt idx="1980">
                  <c:v> 20-07-09 12:08:00</c:v>
                </c:pt>
                <c:pt idx="1981">
                  <c:v> 20-07-09 12:08:05</c:v>
                </c:pt>
                <c:pt idx="1982">
                  <c:v> 20-07-09 12:08:10</c:v>
                </c:pt>
                <c:pt idx="1983">
                  <c:v> 20-07-09 12:08:15</c:v>
                </c:pt>
                <c:pt idx="1984">
                  <c:v> 20-07-09 12:08:20</c:v>
                </c:pt>
                <c:pt idx="1985">
                  <c:v> 20-07-09 12:08:25</c:v>
                </c:pt>
                <c:pt idx="1986">
                  <c:v> 20-07-09 12:08:30</c:v>
                </c:pt>
                <c:pt idx="1987">
                  <c:v> 20-07-09 12:08:35</c:v>
                </c:pt>
                <c:pt idx="1988">
                  <c:v> 20-07-09 12:08:40</c:v>
                </c:pt>
                <c:pt idx="1989">
                  <c:v> 20-07-09 12:08:45</c:v>
                </c:pt>
                <c:pt idx="1990">
                  <c:v> 20-07-09 12:08:50</c:v>
                </c:pt>
                <c:pt idx="1991">
                  <c:v> 20-07-09 12:08:55</c:v>
                </c:pt>
                <c:pt idx="1992">
                  <c:v> 20-07-09 12:09:00</c:v>
                </c:pt>
                <c:pt idx="1993">
                  <c:v> 20-07-09 12:09:05</c:v>
                </c:pt>
                <c:pt idx="1994">
                  <c:v> 20-07-09 12:09:10</c:v>
                </c:pt>
                <c:pt idx="1995">
                  <c:v> 20-07-09 12:09:15</c:v>
                </c:pt>
                <c:pt idx="1996">
                  <c:v> 20-07-09 12:09:20</c:v>
                </c:pt>
                <c:pt idx="1997">
                  <c:v> 20-07-09 12:09:25</c:v>
                </c:pt>
                <c:pt idx="1998">
                  <c:v> 20-07-09 12:09:30</c:v>
                </c:pt>
                <c:pt idx="1999">
                  <c:v> 20-07-09 12:09:35</c:v>
                </c:pt>
                <c:pt idx="2000">
                  <c:v> 20-07-09 12:09:40</c:v>
                </c:pt>
                <c:pt idx="2001">
                  <c:v> 20-07-09 12:09:45</c:v>
                </c:pt>
                <c:pt idx="2002">
                  <c:v> 20-07-09 12:09:50</c:v>
                </c:pt>
                <c:pt idx="2003">
                  <c:v> 20-07-09 12:09:55</c:v>
                </c:pt>
                <c:pt idx="2004">
                  <c:v> 20-07-09 12:10:00</c:v>
                </c:pt>
                <c:pt idx="2005">
                  <c:v> 20-07-09 12:10:05</c:v>
                </c:pt>
                <c:pt idx="2006">
                  <c:v> 20-07-09 12:10:10</c:v>
                </c:pt>
                <c:pt idx="2007">
                  <c:v> 20-07-09 12:10:15</c:v>
                </c:pt>
                <c:pt idx="2008">
                  <c:v> 20-07-09 12:10:20</c:v>
                </c:pt>
                <c:pt idx="2009">
                  <c:v> 20-07-09 12:10:25</c:v>
                </c:pt>
                <c:pt idx="2010">
                  <c:v> 20-07-09 12:10:30</c:v>
                </c:pt>
                <c:pt idx="2011">
                  <c:v> 20-07-09 12:10:35</c:v>
                </c:pt>
                <c:pt idx="2012">
                  <c:v> 20-07-09 12:10:40</c:v>
                </c:pt>
                <c:pt idx="2013">
                  <c:v> 20-07-09 12:10:45</c:v>
                </c:pt>
                <c:pt idx="2014">
                  <c:v> 20-07-09 12:10:50</c:v>
                </c:pt>
                <c:pt idx="2015">
                  <c:v> 20-07-09 12:10:55</c:v>
                </c:pt>
                <c:pt idx="2016">
                  <c:v> 20-07-09 12:11:00</c:v>
                </c:pt>
                <c:pt idx="2017">
                  <c:v> 20-07-09 12:11:05</c:v>
                </c:pt>
                <c:pt idx="2018">
                  <c:v> 20-07-09 12:11:10</c:v>
                </c:pt>
                <c:pt idx="2019">
                  <c:v> 20-07-09 12:11:15</c:v>
                </c:pt>
                <c:pt idx="2020">
                  <c:v> 20-07-09 12:11:20</c:v>
                </c:pt>
                <c:pt idx="2021">
                  <c:v> 20-07-09 12:11:25</c:v>
                </c:pt>
                <c:pt idx="2022">
                  <c:v> 20-07-09 12:11:30</c:v>
                </c:pt>
                <c:pt idx="2023">
                  <c:v> 20-07-09 12:11:35</c:v>
                </c:pt>
                <c:pt idx="2024">
                  <c:v> 20-07-09 12:11:40</c:v>
                </c:pt>
                <c:pt idx="2025">
                  <c:v> 20-07-09 12:11:45</c:v>
                </c:pt>
                <c:pt idx="2026">
                  <c:v> 20-07-09 12:11:50</c:v>
                </c:pt>
                <c:pt idx="2027">
                  <c:v> 20-07-09 12:11:55</c:v>
                </c:pt>
                <c:pt idx="2028">
                  <c:v> 20-07-09 12:12:00</c:v>
                </c:pt>
                <c:pt idx="2029">
                  <c:v> 20-07-09 12:12:05</c:v>
                </c:pt>
                <c:pt idx="2030">
                  <c:v> 20-07-09 12:12:10</c:v>
                </c:pt>
                <c:pt idx="2031">
                  <c:v> 20-07-09 12:12:15</c:v>
                </c:pt>
                <c:pt idx="2032">
                  <c:v> 20-07-09 12:12:20</c:v>
                </c:pt>
                <c:pt idx="2033">
                  <c:v> 20-07-09 12:12:25</c:v>
                </c:pt>
                <c:pt idx="2034">
                  <c:v> 20-07-09 12:12:30</c:v>
                </c:pt>
                <c:pt idx="2035">
                  <c:v> 20-07-09 12:12:35</c:v>
                </c:pt>
                <c:pt idx="2036">
                  <c:v> 20-07-09 12:12:40</c:v>
                </c:pt>
                <c:pt idx="2037">
                  <c:v> 20-07-09 12:12:45</c:v>
                </c:pt>
                <c:pt idx="2038">
                  <c:v> 20-07-09 12:12:50</c:v>
                </c:pt>
                <c:pt idx="2039">
                  <c:v> 20-07-09 12:12:55</c:v>
                </c:pt>
                <c:pt idx="2040">
                  <c:v> 20-07-09 12:13:00</c:v>
                </c:pt>
                <c:pt idx="2041">
                  <c:v> 20-07-09 12:13:05</c:v>
                </c:pt>
                <c:pt idx="2042">
                  <c:v> 20-07-09 12:13:10</c:v>
                </c:pt>
                <c:pt idx="2043">
                  <c:v> 20-07-09 12:13:15</c:v>
                </c:pt>
                <c:pt idx="2044">
                  <c:v> 20-07-09 12:13:20</c:v>
                </c:pt>
                <c:pt idx="2045">
                  <c:v> 20-07-09 12:13:25</c:v>
                </c:pt>
                <c:pt idx="2046">
                  <c:v> 20-07-09 12:13:30</c:v>
                </c:pt>
                <c:pt idx="2047">
                  <c:v> 20-07-09 12:13:35</c:v>
                </c:pt>
                <c:pt idx="2048">
                  <c:v> 20-07-09 12:13:40</c:v>
                </c:pt>
                <c:pt idx="2049">
                  <c:v> 20-07-09 12:13:45</c:v>
                </c:pt>
                <c:pt idx="2050">
                  <c:v> 20-07-09 12:13:50</c:v>
                </c:pt>
                <c:pt idx="2051">
                  <c:v> 20-07-09 12:13:55</c:v>
                </c:pt>
                <c:pt idx="2052">
                  <c:v> 20-07-09 12:14:00</c:v>
                </c:pt>
                <c:pt idx="2053">
                  <c:v> 20-07-09 12:14:05</c:v>
                </c:pt>
                <c:pt idx="2054">
                  <c:v> 20-07-09 12:14:10</c:v>
                </c:pt>
                <c:pt idx="2055">
                  <c:v> 20-07-09 12:14:15</c:v>
                </c:pt>
                <c:pt idx="2056">
                  <c:v> 20-07-09 12:14:20</c:v>
                </c:pt>
                <c:pt idx="2057">
                  <c:v> 20-07-09 12:14:25</c:v>
                </c:pt>
                <c:pt idx="2058">
                  <c:v> 20-07-09 12:14:30</c:v>
                </c:pt>
                <c:pt idx="2059">
                  <c:v> 20-07-09 12:14:35</c:v>
                </c:pt>
                <c:pt idx="2060">
                  <c:v> 20-07-09 12:14:40</c:v>
                </c:pt>
                <c:pt idx="2061">
                  <c:v> 20-07-09 12:14:45</c:v>
                </c:pt>
                <c:pt idx="2062">
                  <c:v> 20-07-09 12:14:50</c:v>
                </c:pt>
                <c:pt idx="2063">
                  <c:v> 20-07-09 12:14:55</c:v>
                </c:pt>
                <c:pt idx="2064">
                  <c:v> 20-07-09 12:15:00</c:v>
                </c:pt>
                <c:pt idx="2065">
                  <c:v> 20-07-09 12:15:05</c:v>
                </c:pt>
                <c:pt idx="2066">
                  <c:v> 20-07-09 12:15:10</c:v>
                </c:pt>
                <c:pt idx="2067">
                  <c:v> 20-07-09 12:15:15</c:v>
                </c:pt>
                <c:pt idx="2068">
                  <c:v> 20-07-09 12:15:20</c:v>
                </c:pt>
                <c:pt idx="2069">
                  <c:v> 20-07-09 12:15:25</c:v>
                </c:pt>
                <c:pt idx="2070">
                  <c:v> 20-07-09 12:15:30</c:v>
                </c:pt>
                <c:pt idx="2071">
                  <c:v> 20-07-09 12:15:35</c:v>
                </c:pt>
                <c:pt idx="2072">
                  <c:v> 20-07-09 12:15:40</c:v>
                </c:pt>
                <c:pt idx="2073">
                  <c:v> 20-07-09 12:15:45</c:v>
                </c:pt>
                <c:pt idx="2074">
                  <c:v> 20-07-09 12:15:50</c:v>
                </c:pt>
                <c:pt idx="2075">
                  <c:v> 20-07-09 12:15:55</c:v>
                </c:pt>
                <c:pt idx="2076">
                  <c:v> 20-07-09 12:16:00</c:v>
                </c:pt>
                <c:pt idx="2077">
                  <c:v> 20-07-09 12:16:05</c:v>
                </c:pt>
                <c:pt idx="2078">
                  <c:v> 20-07-09 12:16:10</c:v>
                </c:pt>
                <c:pt idx="2079">
                  <c:v> 20-07-09 12:16:15</c:v>
                </c:pt>
                <c:pt idx="2080">
                  <c:v> 20-07-09 12:16:20</c:v>
                </c:pt>
                <c:pt idx="2081">
                  <c:v> 20-07-09 12:16:25</c:v>
                </c:pt>
                <c:pt idx="2082">
                  <c:v> 20-07-09 12:16:30</c:v>
                </c:pt>
                <c:pt idx="2083">
                  <c:v> 20-07-09 12:16:35</c:v>
                </c:pt>
                <c:pt idx="2084">
                  <c:v> 20-07-09 12:16:40</c:v>
                </c:pt>
                <c:pt idx="2085">
                  <c:v> 20-07-09 12:16:45</c:v>
                </c:pt>
                <c:pt idx="2086">
                  <c:v> 20-07-09 12:16:50</c:v>
                </c:pt>
                <c:pt idx="2087">
                  <c:v> 20-07-09 12:16:55</c:v>
                </c:pt>
                <c:pt idx="2088">
                  <c:v> 20-07-09 12:17:00</c:v>
                </c:pt>
                <c:pt idx="2089">
                  <c:v> 20-07-09 12:17:05</c:v>
                </c:pt>
                <c:pt idx="2090">
                  <c:v> 20-07-09 12:17:10</c:v>
                </c:pt>
                <c:pt idx="2091">
                  <c:v> 20-07-09 12:17:15</c:v>
                </c:pt>
                <c:pt idx="2092">
                  <c:v> 20-07-09 12:17:20</c:v>
                </c:pt>
                <c:pt idx="2093">
                  <c:v> 20-07-09 12:17:25</c:v>
                </c:pt>
                <c:pt idx="2094">
                  <c:v> 20-07-09 12:17:30</c:v>
                </c:pt>
                <c:pt idx="2095">
                  <c:v> 20-07-09 12:17:35</c:v>
                </c:pt>
                <c:pt idx="2096">
                  <c:v> 20-07-09 12:17:40</c:v>
                </c:pt>
                <c:pt idx="2097">
                  <c:v> 20-07-09 12:17:45</c:v>
                </c:pt>
                <c:pt idx="2098">
                  <c:v> 20-07-09 12:17:50</c:v>
                </c:pt>
                <c:pt idx="2099">
                  <c:v> 20-07-09 12:17:55</c:v>
                </c:pt>
                <c:pt idx="2100">
                  <c:v> 20-07-09 12:18:00</c:v>
                </c:pt>
                <c:pt idx="2101">
                  <c:v> 20-07-09 12:18:05</c:v>
                </c:pt>
                <c:pt idx="2102">
                  <c:v> 20-07-09 12:18:10</c:v>
                </c:pt>
                <c:pt idx="2103">
                  <c:v> 20-07-09 12:18:15</c:v>
                </c:pt>
                <c:pt idx="2104">
                  <c:v> 20-07-09 12:18:20</c:v>
                </c:pt>
                <c:pt idx="2105">
                  <c:v> 20-07-09 12:18:25</c:v>
                </c:pt>
                <c:pt idx="2106">
                  <c:v> 20-07-09 12:18:30</c:v>
                </c:pt>
                <c:pt idx="2107">
                  <c:v> 20-07-09 12:18:35</c:v>
                </c:pt>
                <c:pt idx="2108">
                  <c:v> 20-07-09 12:18:40</c:v>
                </c:pt>
                <c:pt idx="2109">
                  <c:v> 20-07-09 12:18:45</c:v>
                </c:pt>
                <c:pt idx="2110">
                  <c:v> 20-07-09 12:18:50</c:v>
                </c:pt>
                <c:pt idx="2111">
                  <c:v> 20-07-09 12:18:55</c:v>
                </c:pt>
                <c:pt idx="2112">
                  <c:v> 20-07-09 12:19:00</c:v>
                </c:pt>
                <c:pt idx="2113">
                  <c:v> 20-07-09 12:19:05</c:v>
                </c:pt>
                <c:pt idx="2114">
                  <c:v> 20-07-09 12:19:10</c:v>
                </c:pt>
                <c:pt idx="2115">
                  <c:v> 20-07-09 12:19:15</c:v>
                </c:pt>
                <c:pt idx="2116">
                  <c:v> 20-07-09 12:19:20</c:v>
                </c:pt>
                <c:pt idx="2117">
                  <c:v> 20-07-09 12:19:25</c:v>
                </c:pt>
                <c:pt idx="2118">
                  <c:v> 20-07-09 12:19:30</c:v>
                </c:pt>
                <c:pt idx="2119">
                  <c:v> 20-07-09 12:19:35</c:v>
                </c:pt>
                <c:pt idx="2120">
                  <c:v> 20-07-09 12:19:40</c:v>
                </c:pt>
                <c:pt idx="2121">
                  <c:v> 20-07-09 12:19:45</c:v>
                </c:pt>
                <c:pt idx="2122">
                  <c:v> 20-07-09 12:19:50</c:v>
                </c:pt>
                <c:pt idx="2123">
                  <c:v> 20-07-09 12:19:55</c:v>
                </c:pt>
                <c:pt idx="2124">
                  <c:v> 20-07-09 12:20:00</c:v>
                </c:pt>
                <c:pt idx="2125">
                  <c:v> 20-07-09 12:20:05</c:v>
                </c:pt>
                <c:pt idx="2126">
                  <c:v> 20-07-09 12:20:10</c:v>
                </c:pt>
                <c:pt idx="2127">
                  <c:v> 20-07-09 12:20:15</c:v>
                </c:pt>
                <c:pt idx="2128">
                  <c:v> 20-07-09 12:20:20</c:v>
                </c:pt>
                <c:pt idx="2129">
                  <c:v> 20-07-09 12:20:25</c:v>
                </c:pt>
                <c:pt idx="2130">
                  <c:v> 20-07-09 12:20:30</c:v>
                </c:pt>
                <c:pt idx="2131">
                  <c:v> 20-07-09 12:20:35</c:v>
                </c:pt>
                <c:pt idx="2132">
                  <c:v> 20-07-09 12:20:40</c:v>
                </c:pt>
                <c:pt idx="2133">
                  <c:v> 20-07-09 12:20:45</c:v>
                </c:pt>
                <c:pt idx="2134">
                  <c:v> 20-07-09 12:20:50</c:v>
                </c:pt>
                <c:pt idx="2135">
                  <c:v> 20-07-09 12:20:55</c:v>
                </c:pt>
                <c:pt idx="2136">
                  <c:v> 20-07-09 12:21:00</c:v>
                </c:pt>
                <c:pt idx="2137">
                  <c:v> 20-07-09 12:21:05</c:v>
                </c:pt>
                <c:pt idx="2138">
                  <c:v> 20-07-09 12:21:10</c:v>
                </c:pt>
                <c:pt idx="2139">
                  <c:v> 20-07-09 12:21:15</c:v>
                </c:pt>
                <c:pt idx="2140">
                  <c:v> 20-07-09 12:21:20</c:v>
                </c:pt>
                <c:pt idx="2141">
                  <c:v> 20-07-09 12:21:25</c:v>
                </c:pt>
                <c:pt idx="2142">
                  <c:v> 20-07-09 12:21:30</c:v>
                </c:pt>
                <c:pt idx="2143">
                  <c:v> 20-07-09 12:21:35</c:v>
                </c:pt>
                <c:pt idx="2144">
                  <c:v> 20-07-09 12:21:40</c:v>
                </c:pt>
                <c:pt idx="2145">
                  <c:v> 20-07-09 12:21:45</c:v>
                </c:pt>
                <c:pt idx="2146">
                  <c:v> 20-07-09 12:21:50</c:v>
                </c:pt>
                <c:pt idx="2147">
                  <c:v> 20-07-09 12:21:55</c:v>
                </c:pt>
                <c:pt idx="2148">
                  <c:v> 20-07-09 12:22:00</c:v>
                </c:pt>
                <c:pt idx="2149">
                  <c:v> 20-07-09 12:22:05</c:v>
                </c:pt>
                <c:pt idx="2150">
                  <c:v> 20-07-09 12:22:10</c:v>
                </c:pt>
                <c:pt idx="2151">
                  <c:v> 20-07-09 12:22:15</c:v>
                </c:pt>
                <c:pt idx="2152">
                  <c:v> 20-07-09 12:22:20</c:v>
                </c:pt>
                <c:pt idx="2153">
                  <c:v> 20-07-09 12:22:25</c:v>
                </c:pt>
                <c:pt idx="2154">
                  <c:v> 20-07-09 12:22:30</c:v>
                </c:pt>
                <c:pt idx="2155">
                  <c:v> 20-07-09 12:22:35</c:v>
                </c:pt>
                <c:pt idx="2156">
                  <c:v> 20-07-09 12:22:40</c:v>
                </c:pt>
                <c:pt idx="2157">
                  <c:v> 20-07-09 12:22:45</c:v>
                </c:pt>
                <c:pt idx="2158">
                  <c:v> 20-07-09 12:22:50</c:v>
                </c:pt>
                <c:pt idx="2159">
                  <c:v> 20-07-09 12:22:55</c:v>
                </c:pt>
                <c:pt idx="2160">
                  <c:v> 20-07-09 12:23:00</c:v>
                </c:pt>
                <c:pt idx="2161">
                  <c:v> 20-07-09 12:23:05</c:v>
                </c:pt>
                <c:pt idx="2162">
                  <c:v> 20-07-09 12:23:10</c:v>
                </c:pt>
                <c:pt idx="2163">
                  <c:v> 20-07-09 12:23:15</c:v>
                </c:pt>
                <c:pt idx="2164">
                  <c:v> 20-07-09 12:23:20</c:v>
                </c:pt>
                <c:pt idx="2165">
                  <c:v> 20-07-09 12:23:25</c:v>
                </c:pt>
                <c:pt idx="2166">
                  <c:v> 20-07-09 12:23:30</c:v>
                </c:pt>
                <c:pt idx="2167">
                  <c:v> 20-07-09 12:23:35</c:v>
                </c:pt>
                <c:pt idx="2168">
                  <c:v> 20-07-09 12:23:40</c:v>
                </c:pt>
                <c:pt idx="2169">
                  <c:v> 20-07-09 12:23:45</c:v>
                </c:pt>
                <c:pt idx="2170">
                  <c:v> 20-07-09 12:23:50</c:v>
                </c:pt>
                <c:pt idx="2171">
                  <c:v> 20-07-09 12:23:55</c:v>
                </c:pt>
                <c:pt idx="2172">
                  <c:v> 20-07-09 12:24:00</c:v>
                </c:pt>
                <c:pt idx="2173">
                  <c:v> 20-07-09 12:24:05</c:v>
                </c:pt>
                <c:pt idx="2174">
                  <c:v> 20-07-09 12:24:10</c:v>
                </c:pt>
                <c:pt idx="2175">
                  <c:v> 20-07-09 12:24:15</c:v>
                </c:pt>
                <c:pt idx="2176">
                  <c:v> 20-07-09 12:24:20</c:v>
                </c:pt>
                <c:pt idx="2177">
                  <c:v> 20-07-09 12:24:25</c:v>
                </c:pt>
                <c:pt idx="2178">
                  <c:v> 20-07-09 12:24:30</c:v>
                </c:pt>
                <c:pt idx="2179">
                  <c:v> 20-07-09 12:24:35</c:v>
                </c:pt>
                <c:pt idx="2180">
                  <c:v> 20-07-09 12:24:40</c:v>
                </c:pt>
                <c:pt idx="2181">
                  <c:v> 20-07-09 12:24:45</c:v>
                </c:pt>
                <c:pt idx="2182">
                  <c:v> 20-07-09 12:24:50</c:v>
                </c:pt>
                <c:pt idx="2183">
                  <c:v> 20-07-09 12:24:55</c:v>
                </c:pt>
                <c:pt idx="2184">
                  <c:v> 20-07-09 12:25:00</c:v>
                </c:pt>
                <c:pt idx="2185">
                  <c:v> 20-07-09 12:25:05</c:v>
                </c:pt>
                <c:pt idx="2186">
                  <c:v> 20-07-09 12:25:10</c:v>
                </c:pt>
                <c:pt idx="2187">
                  <c:v> 20-07-09 12:25:15</c:v>
                </c:pt>
                <c:pt idx="2188">
                  <c:v> 20-07-09 12:25:20</c:v>
                </c:pt>
                <c:pt idx="2189">
                  <c:v> 20-07-09 12:25:25</c:v>
                </c:pt>
                <c:pt idx="2190">
                  <c:v> 20-07-09 12:25:30</c:v>
                </c:pt>
                <c:pt idx="2191">
                  <c:v> 20-07-09 12:25:35</c:v>
                </c:pt>
                <c:pt idx="2192">
                  <c:v> 20-07-09 12:25:40</c:v>
                </c:pt>
                <c:pt idx="2193">
                  <c:v> 20-07-09 12:25:45</c:v>
                </c:pt>
                <c:pt idx="2194">
                  <c:v> 20-07-09 12:25:50</c:v>
                </c:pt>
                <c:pt idx="2195">
                  <c:v> 20-07-09 12:25:55</c:v>
                </c:pt>
                <c:pt idx="2196">
                  <c:v> 20-07-09 12:26:00</c:v>
                </c:pt>
                <c:pt idx="2197">
                  <c:v> 20-07-09 12:26:05</c:v>
                </c:pt>
                <c:pt idx="2198">
                  <c:v> 20-07-09 12:26:10</c:v>
                </c:pt>
                <c:pt idx="2199">
                  <c:v> 20-07-09 12:26:15</c:v>
                </c:pt>
                <c:pt idx="2200">
                  <c:v> 20-07-09 12:26:20</c:v>
                </c:pt>
                <c:pt idx="2201">
                  <c:v> 20-07-09 12:26:25</c:v>
                </c:pt>
                <c:pt idx="2202">
                  <c:v> 20-07-09 12:26:30</c:v>
                </c:pt>
                <c:pt idx="2203">
                  <c:v> 20-07-09 12:26:35</c:v>
                </c:pt>
                <c:pt idx="2204">
                  <c:v> 20-07-09 12:26:40</c:v>
                </c:pt>
                <c:pt idx="2205">
                  <c:v> 20-07-09 12:26:45</c:v>
                </c:pt>
                <c:pt idx="2206">
                  <c:v> 20-07-09 12:26:50</c:v>
                </c:pt>
                <c:pt idx="2207">
                  <c:v> 20-07-09 12:26:55</c:v>
                </c:pt>
                <c:pt idx="2208">
                  <c:v> 20-07-09 12:27:00</c:v>
                </c:pt>
                <c:pt idx="2209">
                  <c:v> 20-07-09 12:27:05</c:v>
                </c:pt>
                <c:pt idx="2210">
                  <c:v> 20-07-09 12:27:10</c:v>
                </c:pt>
                <c:pt idx="2211">
                  <c:v> 20-07-09 12:27:15</c:v>
                </c:pt>
                <c:pt idx="2212">
                  <c:v> 20-07-09 12:27:20</c:v>
                </c:pt>
                <c:pt idx="2213">
                  <c:v> 20-07-09 12:27:25</c:v>
                </c:pt>
                <c:pt idx="2214">
                  <c:v> 20-07-09 12:27:30</c:v>
                </c:pt>
                <c:pt idx="2215">
                  <c:v> 20-07-09 12:27:35</c:v>
                </c:pt>
                <c:pt idx="2216">
                  <c:v> 20-07-09 12:27:40</c:v>
                </c:pt>
                <c:pt idx="2217">
                  <c:v> 20-07-09 12:27:45</c:v>
                </c:pt>
                <c:pt idx="2218">
                  <c:v> 20-07-09 12:27:50</c:v>
                </c:pt>
                <c:pt idx="2219">
                  <c:v> 20-07-09 12:27:55</c:v>
                </c:pt>
                <c:pt idx="2220">
                  <c:v> 20-07-09 12:28:00</c:v>
                </c:pt>
                <c:pt idx="2221">
                  <c:v> 20-07-09 12:28:05</c:v>
                </c:pt>
                <c:pt idx="2222">
                  <c:v> 20-07-09 12:28:10</c:v>
                </c:pt>
                <c:pt idx="2223">
                  <c:v> 20-07-09 12:28:15</c:v>
                </c:pt>
                <c:pt idx="2224">
                  <c:v> 20-07-09 12:28:20</c:v>
                </c:pt>
                <c:pt idx="2225">
                  <c:v> 20-07-09 12:28:25</c:v>
                </c:pt>
                <c:pt idx="2226">
                  <c:v> 20-07-09 12:28:30</c:v>
                </c:pt>
                <c:pt idx="2227">
                  <c:v> 20-07-09 12:28:35</c:v>
                </c:pt>
                <c:pt idx="2228">
                  <c:v> 20-07-09 12:28:40</c:v>
                </c:pt>
                <c:pt idx="2229">
                  <c:v> 20-07-09 12:28:45</c:v>
                </c:pt>
                <c:pt idx="2230">
                  <c:v> 20-07-09 12:28:50</c:v>
                </c:pt>
                <c:pt idx="2231">
                  <c:v> 20-07-09 12:28:55</c:v>
                </c:pt>
                <c:pt idx="2232">
                  <c:v> 20-07-09 12:29:00</c:v>
                </c:pt>
                <c:pt idx="2233">
                  <c:v> 20-07-09 12:29:05</c:v>
                </c:pt>
                <c:pt idx="2234">
                  <c:v> 20-07-09 12:29:10</c:v>
                </c:pt>
                <c:pt idx="2235">
                  <c:v> 20-07-09 12:29:15</c:v>
                </c:pt>
                <c:pt idx="2236">
                  <c:v> 20-07-09 12:29:20</c:v>
                </c:pt>
                <c:pt idx="2237">
                  <c:v> 20-07-09 12:29:25</c:v>
                </c:pt>
                <c:pt idx="2238">
                  <c:v> 20-07-09 12:29:30</c:v>
                </c:pt>
                <c:pt idx="2239">
                  <c:v> 20-07-09 12:29:35</c:v>
                </c:pt>
                <c:pt idx="2240">
                  <c:v> 20-07-09 12:29:40</c:v>
                </c:pt>
                <c:pt idx="2241">
                  <c:v> 20-07-09 12:29:45</c:v>
                </c:pt>
                <c:pt idx="2242">
                  <c:v> 20-07-09 12:29:50</c:v>
                </c:pt>
                <c:pt idx="2243">
                  <c:v> 20-07-09 12:29:55</c:v>
                </c:pt>
                <c:pt idx="2244">
                  <c:v> 20-07-09 12:30:00</c:v>
                </c:pt>
                <c:pt idx="2245">
                  <c:v> 20-07-09 12:30:05</c:v>
                </c:pt>
                <c:pt idx="2246">
                  <c:v> 20-07-09 12:30:10</c:v>
                </c:pt>
                <c:pt idx="2247">
                  <c:v> 20-07-09 12:30:15</c:v>
                </c:pt>
                <c:pt idx="2248">
                  <c:v> 20-07-09 12:30:20</c:v>
                </c:pt>
                <c:pt idx="2249">
                  <c:v> 20-07-09 12:30:25</c:v>
                </c:pt>
                <c:pt idx="2250">
                  <c:v> 20-07-09 12:30:30</c:v>
                </c:pt>
                <c:pt idx="2251">
                  <c:v> 20-07-09 12:30:35</c:v>
                </c:pt>
                <c:pt idx="2252">
                  <c:v> 20-07-09 12:30:40</c:v>
                </c:pt>
                <c:pt idx="2253">
                  <c:v> 20-07-09 12:30:45</c:v>
                </c:pt>
                <c:pt idx="2254">
                  <c:v> 20-07-09 12:30:50</c:v>
                </c:pt>
                <c:pt idx="2255">
                  <c:v> 20-07-09 12:30:55</c:v>
                </c:pt>
                <c:pt idx="2256">
                  <c:v> 20-07-09 12:31:00</c:v>
                </c:pt>
                <c:pt idx="2257">
                  <c:v> 20-07-09 12:31:05</c:v>
                </c:pt>
                <c:pt idx="2258">
                  <c:v> 20-07-09 12:31:10</c:v>
                </c:pt>
                <c:pt idx="2259">
                  <c:v> 20-07-09 12:31:15</c:v>
                </c:pt>
                <c:pt idx="2260">
                  <c:v> 20-07-09 12:31:20</c:v>
                </c:pt>
                <c:pt idx="2261">
                  <c:v> 20-07-09 12:31:25</c:v>
                </c:pt>
                <c:pt idx="2262">
                  <c:v> 20-07-09 12:31:30</c:v>
                </c:pt>
                <c:pt idx="2263">
                  <c:v> 20-07-09 12:31:35</c:v>
                </c:pt>
                <c:pt idx="2264">
                  <c:v> 20-07-09 12:31:40</c:v>
                </c:pt>
                <c:pt idx="2265">
                  <c:v> 20-07-09 12:31:45</c:v>
                </c:pt>
                <c:pt idx="2266">
                  <c:v> 20-07-09 12:31:50</c:v>
                </c:pt>
                <c:pt idx="2267">
                  <c:v> 20-07-09 12:31:55</c:v>
                </c:pt>
                <c:pt idx="2268">
                  <c:v> 20-07-09 12:32:00</c:v>
                </c:pt>
                <c:pt idx="2269">
                  <c:v> 20-07-09 12:32:05</c:v>
                </c:pt>
                <c:pt idx="2270">
                  <c:v> 20-07-09 12:32:10</c:v>
                </c:pt>
                <c:pt idx="2271">
                  <c:v> 20-07-09 12:32:15</c:v>
                </c:pt>
                <c:pt idx="2272">
                  <c:v> 20-07-09 12:32:20</c:v>
                </c:pt>
                <c:pt idx="2273">
                  <c:v> 20-07-09 12:32:25</c:v>
                </c:pt>
                <c:pt idx="2274">
                  <c:v> 20-07-09 12:32:30</c:v>
                </c:pt>
                <c:pt idx="2275">
                  <c:v> 20-07-09 12:32:35</c:v>
                </c:pt>
                <c:pt idx="2276">
                  <c:v> 20-07-09 12:32:40</c:v>
                </c:pt>
                <c:pt idx="2277">
                  <c:v> 20-07-09 12:32:45</c:v>
                </c:pt>
                <c:pt idx="2278">
                  <c:v> 20-07-09 12:32:50</c:v>
                </c:pt>
                <c:pt idx="2279">
                  <c:v> 20-07-09 12:32:55</c:v>
                </c:pt>
                <c:pt idx="2280">
                  <c:v> 20-07-09 12:33:00</c:v>
                </c:pt>
                <c:pt idx="2281">
                  <c:v> 20-07-09 12:33:05</c:v>
                </c:pt>
                <c:pt idx="2282">
                  <c:v> 20-07-09 12:33:10</c:v>
                </c:pt>
                <c:pt idx="2283">
                  <c:v> 20-07-09 12:33:15</c:v>
                </c:pt>
                <c:pt idx="2284">
                  <c:v> 20-07-09 12:33:20</c:v>
                </c:pt>
                <c:pt idx="2285">
                  <c:v> 20-07-09 12:33:25</c:v>
                </c:pt>
                <c:pt idx="2286">
                  <c:v> 20-07-09 12:33:30</c:v>
                </c:pt>
                <c:pt idx="2287">
                  <c:v> 20-07-09 12:33:35</c:v>
                </c:pt>
                <c:pt idx="2288">
                  <c:v> 20-07-09 12:33:40</c:v>
                </c:pt>
                <c:pt idx="2289">
                  <c:v> 20-07-09 12:33:45</c:v>
                </c:pt>
                <c:pt idx="2290">
                  <c:v> 20-07-09 12:33:50</c:v>
                </c:pt>
                <c:pt idx="2291">
                  <c:v> 20-07-09 12:33:55</c:v>
                </c:pt>
                <c:pt idx="2292">
                  <c:v> 20-07-09 12:34:00</c:v>
                </c:pt>
                <c:pt idx="2293">
                  <c:v> 20-07-09 12:34:05</c:v>
                </c:pt>
                <c:pt idx="2294">
                  <c:v> 20-07-09 12:34:10</c:v>
                </c:pt>
                <c:pt idx="2295">
                  <c:v> 20-07-09 12:34:15</c:v>
                </c:pt>
                <c:pt idx="2296">
                  <c:v> 20-07-09 12:34:20</c:v>
                </c:pt>
                <c:pt idx="2297">
                  <c:v> 20-07-09 12:34:25</c:v>
                </c:pt>
                <c:pt idx="2298">
                  <c:v> 20-07-09 12:34:30</c:v>
                </c:pt>
                <c:pt idx="2299">
                  <c:v> 20-07-09 12:34:35</c:v>
                </c:pt>
                <c:pt idx="2300">
                  <c:v> 20-07-09 12:34:40</c:v>
                </c:pt>
                <c:pt idx="2301">
                  <c:v> 20-07-09 12:34:45</c:v>
                </c:pt>
                <c:pt idx="2302">
                  <c:v> 20-07-09 12:34:50</c:v>
                </c:pt>
                <c:pt idx="2303">
                  <c:v> 20-07-09 12:34:55</c:v>
                </c:pt>
                <c:pt idx="2304">
                  <c:v> 20-07-09 12:35:00</c:v>
                </c:pt>
                <c:pt idx="2305">
                  <c:v> 20-07-09 12:35:05</c:v>
                </c:pt>
                <c:pt idx="2306">
                  <c:v> 20-07-09 12:35:10</c:v>
                </c:pt>
                <c:pt idx="2307">
                  <c:v> 20-07-09 12:35:15</c:v>
                </c:pt>
                <c:pt idx="2308">
                  <c:v> 20-07-09 12:35:20</c:v>
                </c:pt>
                <c:pt idx="2309">
                  <c:v> 20-07-09 12:35:25</c:v>
                </c:pt>
                <c:pt idx="2310">
                  <c:v> 20-07-09 12:35:30</c:v>
                </c:pt>
                <c:pt idx="2311">
                  <c:v> 20-07-09 12:35:35</c:v>
                </c:pt>
                <c:pt idx="2312">
                  <c:v> 20-07-09 12:35:40</c:v>
                </c:pt>
                <c:pt idx="2313">
                  <c:v> 20-07-09 12:35:45</c:v>
                </c:pt>
                <c:pt idx="2314">
                  <c:v> 20-07-09 12:35:50</c:v>
                </c:pt>
                <c:pt idx="2315">
                  <c:v> 20-07-09 12:35:55</c:v>
                </c:pt>
                <c:pt idx="2316">
                  <c:v> 20-07-09 12:36:00</c:v>
                </c:pt>
                <c:pt idx="2317">
                  <c:v> 20-07-09 12:36:05</c:v>
                </c:pt>
                <c:pt idx="2318">
                  <c:v> 20-07-09 12:36:10</c:v>
                </c:pt>
                <c:pt idx="2319">
                  <c:v> 20-07-09 12:36:15</c:v>
                </c:pt>
                <c:pt idx="2320">
                  <c:v> 20-07-09 12:36:20</c:v>
                </c:pt>
                <c:pt idx="2321">
                  <c:v> 20-07-09 12:36:25</c:v>
                </c:pt>
                <c:pt idx="2322">
                  <c:v> 20-07-09 12:36:30</c:v>
                </c:pt>
                <c:pt idx="2323">
                  <c:v> 20-07-09 12:36:35</c:v>
                </c:pt>
                <c:pt idx="2324">
                  <c:v> 20-07-09 12:36:40</c:v>
                </c:pt>
                <c:pt idx="2325">
                  <c:v> 20-07-09 12:36:45</c:v>
                </c:pt>
                <c:pt idx="2326">
                  <c:v> 20-07-09 12:36:50</c:v>
                </c:pt>
                <c:pt idx="2327">
                  <c:v> 20-07-09 12:36:55</c:v>
                </c:pt>
                <c:pt idx="2328">
                  <c:v> 20-07-09 12:37:00</c:v>
                </c:pt>
                <c:pt idx="2329">
                  <c:v> 20-07-09 12:37:05</c:v>
                </c:pt>
                <c:pt idx="2330">
                  <c:v> 20-07-09 12:37:10</c:v>
                </c:pt>
                <c:pt idx="2331">
                  <c:v> 20-07-09 12:37:15</c:v>
                </c:pt>
                <c:pt idx="2332">
                  <c:v> 20-07-09 12:37:20</c:v>
                </c:pt>
                <c:pt idx="2333">
                  <c:v> 20-07-09 12:37:25</c:v>
                </c:pt>
                <c:pt idx="2334">
                  <c:v> 20-07-09 12:37:30</c:v>
                </c:pt>
                <c:pt idx="2335">
                  <c:v> 20-07-09 12:37:35</c:v>
                </c:pt>
                <c:pt idx="2336">
                  <c:v> 20-07-09 12:37:40</c:v>
                </c:pt>
                <c:pt idx="2337">
                  <c:v> 20-07-09 12:37:45</c:v>
                </c:pt>
                <c:pt idx="2338">
                  <c:v> 20-07-09 12:37:50</c:v>
                </c:pt>
                <c:pt idx="2339">
                  <c:v> 20-07-09 12:37:55</c:v>
                </c:pt>
                <c:pt idx="2340">
                  <c:v> 20-07-09 12:38:00</c:v>
                </c:pt>
                <c:pt idx="2341">
                  <c:v> 20-07-09 12:38:05</c:v>
                </c:pt>
                <c:pt idx="2342">
                  <c:v> 20-07-09 12:38:10</c:v>
                </c:pt>
                <c:pt idx="2343">
                  <c:v> 20-07-09 12:38:15</c:v>
                </c:pt>
                <c:pt idx="2344">
                  <c:v> 20-07-09 12:38:20</c:v>
                </c:pt>
                <c:pt idx="2345">
                  <c:v> 20-07-09 12:38:25</c:v>
                </c:pt>
                <c:pt idx="2346">
                  <c:v> 20-07-09 12:38:30</c:v>
                </c:pt>
                <c:pt idx="2347">
                  <c:v> 20-07-09 12:38:35</c:v>
                </c:pt>
                <c:pt idx="2348">
                  <c:v> 20-07-09 12:38:40</c:v>
                </c:pt>
                <c:pt idx="2349">
                  <c:v> 20-07-09 12:38:45</c:v>
                </c:pt>
                <c:pt idx="2350">
                  <c:v> 20-07-09 12:38:50</c:v>
                </c:pt>
                <c:pt idx="2351">
                  <c:v> 20-07-09 12:38:55</c:v>
                </c:pt>
                <c:pt idx="2352">
                  <c:v> 20-07-09 12:39:00</c:v>
                </c:pt>
                <c:pt idx="2353">
                  <c:v> 20-07-09 12:39:05</c:v>
                </c:pt>
                <c:pt idx="2354">
                  <c:v> 20-07-09 12:39:10</c:v>
                </c:pt>
                <c:pt idx="2355">
                  <c:v> 20-07-09 12:39:15</c:v>
                </c:pt>
                <c:pt idx="2356">
                  <c:v> 20-07-09 12:39:20</c:v>
                </c:pt>
                <c:pt idx="2357">
                  <c:v> 20-07-09 12:39:25</c:v>
                </c:pt>
                <c:pt idx="2358">
                  <c:v> 20-07-09 12:39:30</c:v>
                </c:pt>
                <c:pt idx="2359">
                  <c:v> 20-07-09 12:39:35</c:v>
                </c:pt>
                <c:pt idx="2360">
                  <c:v> 20-07-09 12:39:40</c:v>
                </c:pt>
                <c:pt idx="2361">
                  <c:v> 20-07-09 12:39:45</c:v>
                </c:pt>
                <c:pt idx="2362">
                  <c:v> 20-07-09 12:39:50</c:v>
                </c:pt>
                <c:pt idx="2363">
                  <c:v> 20-07-09 12:39:55</c:v>
                </c:pt>
                <c:pt idx="2364">
                  <c:v> 20-07-09 12:40:00</c:v>
                </c:pt>
                <c:pt idx="2365">
                  <c:v> 20-07-09 12:40:05</c:v>
                </c:pt>
                <c:pt idx="2366">
                  <c:v> 20-07-09 12:40:10</c:v>
                </c:pt>
                <c:pt idx="2367">
                  <c:v> 20-07-09 12:40:15</c:v>
                </c:pt>
                <c:pt idx="2368">
                  <c:v> 20-07-09 12:40:20</c:v>
                </c:pt>
                <c:pt idx="2369">
                  <c:v> 20-07-09 12:40:25</c:v>
                </c:pt>
                <c:pt idx="2370">
                  <c:v> 20-07-09 12:40:30</c:v>
                </c:pt>
                <c:pt idx="2371">
                  <c:v> 20-07-09 12:40:35</c:v>
                </c:pt>
                <c:pt idx="2372">
                  <c:v> 20-07-09 12:40:40</c:v>
                </c:pt>
                <c:pt idx="2373">
                  <c:v> 20-07-09 12:40:45</c:v>
                </c:pt>
                <c:pt idx="2374">
                  <c:v> 20-07-09 12:40:50</c:v>
                </c:pt>
                <c:pt idx="2375">
                  <c:v> 20-07-09 12:40:55</c:v>
                </c:pt>
                <c:pt idx="2376">
                  <c:v> 20-07-09 12:41:00</c:v>
                </c:pt>
                <c:pt idx="2377">
                  <c:v> 20-07-09 12:41:05</c:v>
                </c:pt>
                <c:pt idx="2378">
                  <c:v> 20-07-09 12:41:10</c:v>
                </c:pt>
                <c:pt idx="2379">
                  <c:v> 20-07-09 12:41:15</c:v>
                </c:pt>
                <c:pt idx="2380">
                  <c:v> 20-07-09 12:41:20</c:v>
                </c:pt>
                <c:pt idx="2381">
                  <c:v> 20-07-09 12:41:25</c:v>
                </c:pt>
                <c:pt idx="2382">
                  <c:v> 20-07-09 12:41:30</c:v>
                </c:pt>
                <c:pt idx="2383">
                  <c:v> 20-07-09 12:41:35</c:v>
                </c:pt>
                <c:pt idx="2384">
                  <c:v> 20-07-09 12:41:40</c:v>
                </c:pt>
                <c:pt idx="2385">
                  <c:v> 20-07-09 12:41:45</c:v>
                </c:pt>
                <c:pt idx="2386">
                  <c:v> 20-07-09 12:41:50</c:v>
                </c:pt>
                <c:pt idx="2387">
                  <c:v> 20-07-09 12:41:55</c:v>
                </c:pt>
                <c:pt idx="2388">
                  <c:v> 20-07-09 12:42:00</c:v>
                </c:pt>
                <c:pt idx="2389">
                  <c:v> 20-07-09 12:42:05</c:v>
                </c:pt>
                <c:pt idx="2390">
                  <c:v> 20-07-09 12:42:10</c:v>
                </c:pt>
                <c:pt idx="2391">
                  <c:v> 20-07-09 12:42:15</c:v>
                </c:pt>
                <c:pt idx="2392">
                  <c:v> 20-07-09 12:42:20</c:v>
                </c:pt>
                <c:pt idx="2393">
                  <c:v> 20-07-09 12:42:25</c:v>
                </c:pt>
                <c:pt idx="2394">
                  <c:v> 20-07-09 12:42:30</c:v>
                </c:pt>
                <c:pt idx="2395">
                  <c:v> 20-07-09 12:42:35</c:v>
                </c:pt>
                <c:pt idx="2396">
                  <c:v> 20-07-09 12:42:40</c:v>
                </c:pt>
                <c:pt idx="2397">
                  <c:v> 20-07-09 12:42:45</c:v>
                </c:pt>
                <c:pt idx="2398">
                  <c:v> 20-07-09 12:42:50</c:v>
                </c:pt>
                <c:pt idx="2399">
                  <c:v> 20-07-09 12:42:55</c:v>
                </c:pt>
                <c:pt idx="2400">
                  <c:v> 20-07-09 12:43:00</c:v>
                </c:pt>
                <c:pt idx="2401">
                  <c:v> 20-07-09 12:43:05</c:v>
                </c:pt>
                <c:pt idx="2402">
                  <c:v> 20-07-09 12:43:10</c:v>
                </c:pt>
                <c:pt idx="2403">
                  <c:v> 20-07-09 12:43:15</c:v>
                </c:pt>
                <c:pt idx="2404">
                  <c:v> 20-07-09 12:43:20</c:v>
                </c:pt>
                <c:pt idx="2405">
                  <c:v> 20-07-09 12:43:25</c:v>
                </c:pt>
                <c:pt idx="2406">
                  <c:v> 20-07-09 12:43:30</c:v>
                </c:pt>
                <c:pt idx="2407">
                  <c:v> 20-07-09 12:43:35</c:v>
                </c:pt>
                <c:pt idx="2408">
                  <c:v> 20-07-09 12:43:40</c:v>
                </c:pt>
                <c:pt idx="2409">
                  <c:v> 20-07-09 12:43:45</c:v>
                </c:pt>
                <c:pt idx="2410">
                  <c:v> 20-07-09 12:43:50</c:v>
                </c:pt>
                <c:pt idx="2411">
                  <c:v> 20-07-09 12:43:55</c:v>
                </c:pt>
                <c:pt idx="2412">
                  <c:v> 20-07-09 12:44:00</c:v>
                </c:pt>
                <c:pt idx="2413">
                  <c:v> 20-07-09 12:44:05</c:v>
                </c:pt>
                <c:pt idx="2414">
                  <c:v> 20-07-09 12:44:10</c:v>
                </c:pt>
                <c:pt idx="2415">
                  <c:v> 20-07-09 12:44:15</c:v>
                </c:pt>
                <c:pt idx="2416">
                  <c:v> 20-07-09 12:44:20</c:v>
                </c:pt>
                <c:pt idx="2417">
                  <c:v> 20-07-09 12:44:25</c:v>
                </c:pt>
                <c:pt idx="2418">
                  <c:v> 20-07-09 12:44:30</c:v>
                </c:pt>
                <c:pt idx="2419">
                  <c:v> 20-07-09 12:44:35</c:v>
                </c:pt>
                <c:pt idx="2420">
                  <c:v> 20-07-09 12:44:40</c:v>
                </c:pt>
                <c:pt idx="2421">
                  <c:v> 20-07-09 12:44:45</c:v>
                </c:pt>
                <c:pt idx="2422">
                  <c:v> 20-07-09 12:44:50</c:v>
                </c:pt>
                <c:pt idx="2423">
                  <c:v> 20-07-09 12:44:55</c:v>
                </c:pt>
                <c:pt idx="2424">
                  <c:v> 20-07-09 12:45:00</c:v>
                </c:pt>
                <c:pt idx="2425">
                  <c:v> 20-07-09 12:45:05</c:v>
                </c:pt>
                <c:pt idx="2426">
                  <c:v> 20-07-09 12:45:10</c:v>
                </c:pt>
                <c:pt idx="2427">
                  <c:v> 20-07-09 12:45:15</c:v>
                </c:pt>
                <c:pt idx="2428">
                  <c:v> 20-07-09 12:45:20</c:v>
                </c:pt>
                <c:pt idx="2429">
                  <c:v> 20-07-09 12:45:25</c:v>
                </c:pt>
                <c:pt idx="2430">
                  <c:v> 20-07-09 12:45:30</c:v>
                </c:pt>
                <c:pt idx="2431">
                  <c:v> 20-07-09 12:45:35</c:v>
                </c:pt>
                <c:pt idx="2432">
                  <c:v> 20-07-09 12:45:40</c:v>
                </c:pt>
                <c:pt idx="2433">
                  <c:v> 20-07-09 12:45:45</c:v>
                </c:pt>
                <c:pt idx="2434">
                  <c:v> 20-07-09 12:45:50</c:v>
                </c:pt>
                <c:pt idx="2435">
                  <c:v> 20-07-09 12:45:55</c:v>
                </c:pt>
                <c:pt idx="2436">
                  <c:v> 20-07-09 12:46:00</c:v>
                </c:pt>
                <c:pt idx="2437">
                  <c:v> 20-07-09 12:46:05</c:v>
                </c:pt>
                <c:pt idx="2438">
                  <c:v> 20-07-09 12:46:10</c:v>
                </c:pt>
                <c:pt idx="2439">
                  <c:v> 20-07-09 12:46:15</c:v>
                </c:pt>
                <c:pt idx="2440">
                  <c:v> 20-07-09 12:46:20</c:v>
                </c:pt>
                <c:pt idx="2441">
                  <c:v> 20-07-09 12:46:25</c:v>
                </c:pt>
                <c:pt idx="2442">
                  <c:v> 20-07-09 12:46:30</c:v>
                </c:pt>
                <c:pt idx="2443">
                  <c:v> 20-07-09 12:46:35</c:v>
                </c:pt>
                <c:pt idx="2444">
                  <c:v> 20-07-09 12:46:40</c:v>
                </c:pt>
                <c:pt idx="2445">
                  <c:v> 20-07-09 12:46:45</c:v>
                </c:pt>
                <c:pt idx="2446">
                  <c:v> 20-07-09 12:46:50</c:v>
                </c:pt>
                <c:pt idx="2447">
                  <c:v> 20-07-09 12:46:55</c:v>
                </c:pt>
                <c:pt idx="2448">
                  <c:v> 20-07-09 12:47:00</c:v>
                </c:pt>
                <c:pt idx="2449">
                  <c:v> 20-07-09 12:47:05</c:v>
                </c:pt>
                <c:pt idx="2450">
                  <c:v> 20-07-09 12:47:10</c:v>
                </c:pt>
                <c:pt idx="2451">
                  <c:v> 20-07-09 12:47:15</c:v>
                </c:pt>
                <c:pt idx="2452">
                  <c:v> 20-07-09 12:47:20</c:v>
                </c:pt>
                <c:pt idx="2453">
                  <c:v> 20-07-09 12:47:25</c:v>
                </c:pt>
                <c:pt idx="2454">
                  <c:v> 20-07-09 12:47:30</c:v>
                </c:pt>
                <c:pt idx="2455">
                  <c:v> 20-07-09 12:47:35</c:v>
                </c:pt>
                <c:pt idx="2456">
                  <c:v> 20-07-09 12:47:40</c:v>
                </c:pt>
                <c:pt idx="2457">
                  <c:v> 20-07-09 12:47:45</c:v>
                </c:pt>
                <c:pt idx="2458">
                  <c:v> 20-07-09 12:47:50</c:v>
                </c:pt>
                <c:pt idx="2459">
                  <c:v> 20-07-09 12:47:55</c:v>
                </c:pt>
                <c:pt idx="2460">
                  <c:v> 20-07-09 12:48:00</c:v>
                </c:pt>
                <c:pt idx="2461">
                  <c:v> 20-07-09 12:48:05</c:v>
                </c:pt>
                <c:pt idx="2462">
                  <c:v> 20-07-09 12:48:10</c:v>
                </c:pt>
                <c:pt idx="2463">
                  <c:v> 20-07-09 12:48:15</c:v>
                </c:pt>
                <c:pt idx="2464">
                  <c:v> 20-07-09 12:48:20</c:v>
                </c:pt>
                <c:pt idx="2465">
                  <c:v> 20-07-09 12:48:25</c:v>
                </c:pt>
                <c:pt idx="2466">
                  <c:v> 20-07-09 12:48:30</c:v>
                </c:pt>
                <c:pt idx="2467">
                  <c:v> 20-07-09 12:48:35</c:v>
                </c:pt>
                <c:pt idx="2468">
                  <c:v> 20-07-09 12:48:40</c:v>
                </c:pt>
                <c:pt idx="2469">
                  <c:v> 20-07-09 12:48:45</c:v>
                </c:pt>
                <c:pt idx="2470">
                  <c:v> 20-07-09 12:48:50</c:v>
                </c:pt>
                <c:pt idx="2471">
                  <c:v> 20-07-09 12:48:55</c:v>
                </c:pt>
                <c:pt idx="2472">
                  <c:v> 20-07-09 12:49:00</c:v>
                </c:pt>
                <c:pt idx="2473">
                  <c:v> 20-07-09 12:49:05</c:v>
                </c:pt>
                <c:pt idx="2474">
                  <c:v> 20-07-09 12:49:10</c:v>
                </c:pt>
                <c:pt idx="2475">
                  <c:v> 20-07-09 12:49:15</c:v>
                </c:pt>
                <c:pt idx="2476">
                  <c:v> 20-07-09 12:49:20</c:v>
                </c:pt>
                <c:pt idx="2477">
                  <c:v> 20-07-09 12:49:25</c:v>
                </c:pt>
                <c:pt idx="2478">
                  <c:v> 20-07-09 12:49:30</c:v>
                </c:pt>
                <c:pt idx="2479">
                  <c:v> 20-07-09 12:49:35</c:v>
                </c:pt>
                <c:pt idx="2480">
                  <c:v> 20-07-09 12:49:40</c:v>
                </c:pt>
                <c:pt idx="2481">
                  <c:v> 20-07-09 12:49:45</c:v>
                </c:pt>
                <c:pt idx="2482">
                  <c:v> 20-07-09 12:49:50</c:v>
                </c:pt>
                <c:pt idx="2483">
                  <c:v> 20-07-09 12:49:55</c:v>
                </c:pt>
                <c:pt idx="2484">
                  <c:v> 20-07-09 12:50:00</c:v>
                </c:pt>
                <c:pt idx="2485">
                  <c:v> 20-07-09 12:50:05</c:v>
                </c:pt>
                <c:pt idx="2486">
                  <c:v> 20-07-09 12:50:10</c:v>
                </c:pt>
                <c:pt idx="2487">
                  <c:v> 20-07-09 12:50:15</c:v>
                </c:pt>
                <c:pt idx="2488">
                  <c:v> 20-07-09 12:50:20</c:v>
                </c:pt>
                <c:pt idx="2489">
                  <c:v> 20-07-09 12:50:25</c:v>
                </c:pt>
                <c:pt idx="2490">
                  <c:v> 20-07-09 12:50:30</c:v>
                </c:pt>
                <c:pt idx="2491">
                  <c:v> 20-07-09 12:50:35</c:v>
                </c:pt>
                <c:pt idx="2492">
                  <c:v> 20-07-09 12:50:40</c:v>
                </c:pt>
                <c:pt idx="2493">
                  <c:v> 20-07-09 12:50:45</c:v>
                </c:pt>
                <c:pt idx="2494">
                  <c:v> 20-07-09 12:50:50</c:v>
                </c:pt>
                <c:pt idx="2495">
                  <c:v> 20-07-09 12:50:55</c:v>
                </c:pt>
                <c:pt idx="2496">
                  <c:v> 20-07-09 12:51:00</c:v>
                </c:pt>
                <c:pt idx="2497">
                  <c:v> 20-07-09 12:51:05</c:v>
                </c:pt>
                <c:pt idx="2498">
                  <c:v> 20-07-09 12:51:10</c:v>
                </c:pt>
                <c:pt idx="2499">
                  <c:v> 20-07-09 12:51:15</c:v>
                </c:pt>
                <c:pt idx="2500">
                  <c:v> 20-07-09 12:51:20</c:v>
                </c:pt>
                <c:pt idx="2501">
                  <c:v> 20-07-09 12:51:25</c:v>
                </c:pt>
                <c:pt idx="2502">
                  <c:v> 20-07-09 12:51:30</c:v>
                </c:pt>
                <c:pt idx="2503">
                  <c:v> 20-07-09 12:51:35</c:v>
                </c:pt>
                <c:pt idx="2504">
                  <c:v> 20-07-09 12:51:40</c:v>
                </c:pt>
                <c:pt idx="2505">
                  <c:v> 20-07-09 12:51:45</c:v>
                </c:pt>
                <c:pt idx="2506">
                  <c:v> 20-07-09 12:51:50</c:v>
                </c:pt>
                <c:pt idx="2507">
                  <c:v> 20-07-09 12:51:55</c:v>
                </c:pt>
                <c:pt idx="2508">
                  <c:v> 20-07-09 12:52:00</c:v>
                </c:pt>
                <c:pt idx="2509">
                  <c:v> 20-07-09 12:52:05</c:v>
                </c:pt>
                <c:pt idx="2510">
                  <c:v> 20-07-09 12:52:10</c:v>
                </c:pt>
                <c:pt idx="2511">
                  <c:v> 20-07-09 12:52:15</c:v>
                </c:pt>
                <c:pt idx="2512">
                  <c:v> 20-07-09 12:52:20</c:v>
                </c:pt>
                <c:pt idx="2513">
                  <c:v> 20-07-09 12:52:25</c:v>
                </c:pt>
                <c:pt idx="2514">
                  <c:v> 20-07-09 12:52:30</c:v>
                </c:pt>
                <c:pt idx="2515">
                  <c:v> 20-07-09 12:52:35</c:v>
                </c:pt>
                <c:pt idx="2516">
                  <c:v> 20-07-09 12:52:40</c:v>
                </c:pt>
                <c:pt idx="2517">
                  <c:v> 20-07-09 12:52:45</c:v>
                </c:pt>
                <c:pt idx="2518">
                  <c:v> 20-07-09 12:52:50</c:v>
                </c:pt>
                <c:pt idx="2519">
                  <c:v> 20-07-09 12:52:55</c:v>
                </c:pt>
                <c:pt idx="2520">
                  <c:v> 20-07-09 12:53:00</c:v>
                </c:pt>
                <c:pt idx="2521">
                  <c:v> 20-07-09 12:53:05</c:v>
                </c:pt>
                <c:pt idx="2522">
                  <c:v> 20-07-09 12:53:10</c:v>
                </c:pt>
                <c:pt idx="2523">
                  <c:v> 20-07-09 12:53:15</c:v>
                </c:pt>
                <c:pt idx="2524">
                  <c:v> 20-07-09 12:53:20</c:v>
                </c:pt>
                <c:pt idx="2525">
                  <c:v> 20-07-09 12:53:25</c:v>
                </c:pt>
                <c:pt idx="2526">
                  <c:v> 20-07-09 12:53:30</c:v>
                </c:pt>
                <c:pt idx="2527">
                  <c:v> 20-07-09 12:53:35</c:v>
                </c:pt>
                <c:pt idx="2528">
                  <c:v> 20-07-09 12:53:40</c:v>
                </c:pt>
                <c:pt idx="2529">
                  <c:v> 20-07-09 12:53:45</c:v>
                </c:pt>
                <c:pt idx="2530">
                  <c:v> 20-07-09 12:53:50</c:v>
                </c:pt>
                <c:pt idx="2531">
                  <c:v> 20-07-09 12:53:55</c:v>
                </c:pt>
                <c:pt idx="2532">
                  <c:v> 20-07-09 12:54:00</c:v>
                </c:pt>
                <c:pt idx="2533">
                  <c:v> 20-07-09 12:54:05</c:v>
                </c:pt>
                <c:pt idx="2534">
                  <c:v> 20-07-09 12:54:10</c:v>
                </c:pt>
                <c:pt idx="2535">
                  <c:v> 20-07-09 12:54:15</c:v>
                </c:pt>
                <c:pt idx="2536">
                  <c:v> 20-07-09 12:54:20</c:v>
                </c:pt>
                <c:pt idx="2537">
                  <c:v> 20-07-09 12:54:25</c:v>
                </c:pt>
                <c:pt idx="2538">
                  <c:v> 20-07-09 12:54:30</c:v>
                </c:pt>
                <c:pt idx="2539">
                  <c:v> 20-07-09 12:54:35</c:v>
                </c:pt>
                <c:pt idx="2540">
                  <c:v> 20-07-09 12:54:40</c:v>
                </c:pt>
                <c:pt idx="2541">
                  <c:v> 20-07-09 12:54:45</c:v>
                </c:pt>
                <c:pt idx="2542">
                  <c:v> 20-07-09 12:54:50</c:v>
                </c:pt>
                <c:pt idx="2543">
                  <c:v> 20-07-09 12:54:55</c:v>
                </c:pt>
                <c:pt idx="2544">
                  <c:v> 20-07-09 12:55:00</c:v>
                </c:pt>
                <c:pt idx="2545">
                  <c:v> 20-07-09 12:55:05</c:v>
                </c:pt>
                <c:pt idx="2546">
                  <c:v> 20-07-09 12:55:10</c:v>
                </c:pt>
                <c:pt idx="2547">
                  <c:v> 20-07-09 12:55:15</c:v>
                </c:pt>
                <c:pt idx="2548">
                  <c:v> 20-07-09 12:55:20</c:v>
                </c:pt>
                <c:pt idx="2549">
                  <c:v> 20-07-09 12:55:25</c:v>
                </c:pt>
                <c:pt idx="2550">
                  <c:v> 20-07-09 12:55:30</c:v>
                </c:pt>
                <c:pt idx="2551">
                  <c:v> 20-07-09 12:55:35</c:v>
                </c:pt>
                <c:pt idx="2552">
                  <c:v> 20-07-09 12:55:40</c:v>
                </c:pt>
                <c:pt idx="2553">
                  <c:v> 20-07-09 12:55:45</c:v>
                </c:pt>
                <c:pt idx="2554">
                  <c:v> 20-07-09 12:55:50</c:v>
                </c:pt>
                <c:pt idx="2555">
                  <c:v> 20-07-09 12:55:55</c:v>
                </c:pt>
                <c:pt idx="2556">
                  <c:v> 20-07-09 12:56:00</c:v>
                </c:pt>
                <c:pt idx="2557">
                  <c:v> 20-07-09 12:56:05</c:v>
                </c:pt>
                <c:pt idx="2558">
                  <c:v> 20-07-09 12:56:10</c:v>
                </c:pt>
                <c:pt idx="2559">
                  <c:v> 20-07-09 12:56:15</c:v>
                </c:pt>
                <c:pt idx="2560">
                  <c:v> 20-07-09 12:56:20</c:v>
                </c:pt>
                <c:pt idx="2561">
                  <c:v> 20-07-09 12:56:25</c:v>
                </c:pt>
                <c:pt idx="2562">
                  <c:v> 20-07-09 12:56:30</c:v>
                </c:pt>
                <c:pt idx="2563">
                  <c:v> 20-07-09 12:56:35</c:v>
                </c:pt>
                <c:pt idx="2564">
                  <c:v> 20-07-09 12:56:40</c:v>
                </c:pt>
                <c:pt idx="2565">
                  <c:v> 20-07-09 12:56:45</c:v>
                </c:pt>
                <c:pt idx="2566">
                  <c:v> 20-07-09 12:56:50</c:v>
                </c:pt>
                <c:pt idx="2567">
                  <c:v> 20-07-09 12:56:55</c:v>
                </c:pt>
                <c:pt idx="2568">
                  <c:v> 20-07-09 12:57:00</c:v>
                </c:pt>
                <c:pt idx="2569">
                  <c:v> 20-07-09 12:57:05</c:v>
                </c:pt>
                <c:pt idx="2570">
                  <c:v> 20-07-09 12:57:10</c:v>
                </c:pt>
                <c:pt idx="2571">
                  <c:v> 20-07-09 12:57:15</c:v>
                </c:pt>
                <c:pt idx="2572">
                  <c:v> 20-07-09 12:57:20</c:v>
                </c:pt>
                <c:pt idx="2573">
                  <c:v> 20-07-09 12:57:25</c:v>
                </c:pt>
                <c:pt idx="2574">
                  <c:v> 20-07-09 12:57:30</c:v>
                </c:pt>
                <c:pt idx="2575">
                  <c:v> 20-07-09 12:57:35</c:v>
                </c:pt>
                <c:pt idx="2576">
                  <c:v> 20-07-09 12:57:40</c:v>
                </c:pt>
                <c:pt idx="2577">
                  <c:v> 20-07-09 12:57:45</c:v>
                </c:pt>
                <c:pt idx="2578">
                  <c:v> 20-07-09 12:57:50</c:v>
                </c:pt>
                <c:pt idx="2579">
                  <c:v> 20-07-09 12:57:55</c:v>
                </c:pt>
                <c:pt idx="2580">
                  <c:v> 20-07-09 12:58:00</c:v>
                </c:pt>
                <c:pt idx="2581">
                  <c:v> 20-07-09 12:58:05</c:v>
                </c:pt>
                <c:pt idx="2582">
                  <c:v> 20-07-09 12:58:10</c:v>
                </c:pt>
                <c:pt idx="2583">
                  <c:v> 20-07-09 12:58:15</c:v>
                </c:pt>
                <c:pt idx="2584">
                  <c:v> 20-07-09 12:58:20</c:v>
                </c:pt>
                <c:pt idx="2585">
                  <c:v> 20-07-09 12:58:25</c:v>
                </c:pt>
                <c:pt idx="2586">
                  <c:v> 20-07-09 12:58:30</c:v>
                </c:pt>
                <c:pt idx="2587">
                  <c:v> 20-07-09 12:58:35</c:v>
                </c:pt>
                <c:pt idx="2588">
                  <c:v> 20-07-09 12:58:40</c:v>
                </c:pt>
                <c:pt idx="2589">
                  <c:v> 20-07-09 12:58:45</c:v>
                </c:pt>
                <c:pt idx="2590">
                  <c:v> 20-07-09 12:58:50</c:v>
                </c:pt>
                <c:pt idx="2591">
                  <c:v> 20-07-09 12:58:55</c:v>
                </c:pt>
                <c:pt idx="2592">
                  <c:v> 20-07-09 12:59:00</c:v>
                </c:pt>
                <c:pt idx="2593">
                  <c:v> 20-07-09 12:59:05</c:v>
                </c:pt>
                <c:pt idx="2594">
                  <c:v> 20-07-09 12:59:10</c:v>
                </c:pt>
                <c:pt idx="2595">
                  <c:v> 20-07-09 12:59:15</c:v>
                </c:pt>
                <c:pt idx="2596">
                  <c:v> 20-07-09 12:59:20</c:v>
                </c:pt>
                <c:pt idx="2597">
                  <c:v> 20-07-09 12:59:25</c:v>
                </c:pt>
                <c:pt idx="2598">
                  <c:v> 20-07-09 12:59:30</c:v>
                </c:pt>
                <c:pt idx="2599">
                  <c:v> 20-07-09 12:59:35</c:v>
                </c:pt>
                <c:pt idx="2600">
                  <c:v> 20-07-09 12:59:40</c:v>
                </c:pt>
                <c:pt idx="2601">
                  <c:v> 20-07-09 12:59:45</c:v>
                </c:pt>
                <c:pt idx="2602">
                  <c:v> 20-07-09 12:59:50</c:v>
                </c:pt>
                <c:pt idx="2603">
                  <c:v> 20-07-09 12:59:55</c:v>
                </c:pt>
                <c:pt idx="2604">
                  <c:v> 20-07-09 01:00:00</c:v>
                </c:pt>
                <c:pt idx="2605">
                  <c:v> 20-07-09 01:00:05</c:v>
                </c:pt>
                <c:pt idx="2606">
                  <c:v> 20-07-09 01:00:10</c:v>
                </c:pt>
                <c:pt idx="2607">
                  <c:v> 20-07-09 01:00:15</c:v>
                </c:pt>
                <c:pt idx="2608">
                  <c:v> 20-07-09 01:00:20</c:v>
                </c:pt>
                <c:pt idx="2609">
                  <c:v> 20-07-09 01:00:25</c:v>
                </c:pt>
                <c:pt idx="2610">
                  <c:v> 20-07-09 01:00:30</c:v>
                </c:pt>
                <c:pt idx="2611">
                  <c:v> 20-07-09 01:00:35</c:v>
                </c:pt>
                <c:pt idx="2612">
                  <c:v> 20-07-09 01:00:40</c:v>
                </c:pt>
                <c:pt idx="2613">
                  <c:v> 20-07-09 01:00:45</c:v>
                </c:pt>
                <c:pt idx="2614">
                  <c:v> 20-07-09 01:00:50</c:v>
                </c:pt>
                <c:pt idx="2615">
                  <c:v> 20-07-09 01:00:55</c:v>
                </c:pt>
                <c:pt idx="2616">
                  <c:v> 20-07-09 01:01:00</c:v>
                </c:pt>
                <c:pt idx="2617">
                  <c:v> 20-07-09 01:01:05</c:v>
                </c:pt>
                <c:pt idx="2618">
                  <c:v> 20-07-09 01:01:10</c:v>
                </c:pt>
                <c:pt idx="2619">
                  <c:v> 20-07-09 01:01:15</c:v>
                </c:pt>
                <c:pt idx="2620">
                  <c:v> 20-07-09 01:01:20</c:v>
                </c:pt>
                <c:pt idx="2621">
                  <c:v> 20-07-09 01:01:25</c:v>
                </c:pt>
                <c:pt idx="2622">
                  <c:v> 20-07-09 01:01:30</c:v>
                </c:pt>
                <c:pt idx="2623">
                  <c:v> 20-07-09 01:01:35</c:v>
                </c:pt>
                <c:pt idx="2624">
                  <c:v> 20-07-09 01:01:40</c:v>
                </c:pt>
                <c:pt idx="2625">
                  <c:v> 20-07-09 01:01:45</c:v>
                </c:pt>
                <c:pt idx="2626">
                  <c:v> 20-07-09 01:01:50</c:v>
                </c:pt>
                <c:pt idx="2627">
                  <c:v> 20-07-09 01:01:55</c:v>
                </c:pt>
                <c:pt idx="2628">
                  <c:v> 20-07-09 01:02:00</c:v>
                </c:pt>
                <c:pt idx="2629">
                  <c:v> 20-07-09 01:02:05</c:v>
                </c:pt>
                <c:pt idx="2630">
                  <c:v> 20-07-09 01:02:10</c:v>
                </c:pt>
                <c:pt idx="2631">
                  <c:v> 20-07-09 01:02:15</c:v>
                </c:pt>
                <c:pt idx="2632">
                  <c:v> 20-07-09 01:02:20</c:v>
                </c:pt>
                <c:pt idx="2633">
                  <c:v> 20-07-09 01:02:25</c:v>
                </c:pt>
                <c:pt idx="2634">
                  <c:v> 20-07-09 01:02:30</c:v>
                </c:pt>
                <c:pt idx="2635">
                  <c:v> 20-07-09 01:02:35</c:v>
                </c:pt>
                <c:pt idx="2636">
                  <c:v> 20-07-09 01:02:40</c:v>
                </c:pt>
                <c:pt idx="2637">
                  <c:v> 20-07-09 01:02:45</c:v>
                </c:pt>
                <c:pt idx="2638">
                  <c:v> 20-07-09 01:02:50</c:v>
                </c:pt>
                <c:pt idx="2639">
                  <c:v> 20-07-09 01:02:55</c:v>
                </c:pt>
                <c:pt idx="2640">
                  <c:v> 20-07-09 01:03:00</c:v>
                </c:pt>
                <c:pt idx="2641">
                  <c:v> 20-07-09 01:03:05</c:v>
                </c:pt>
                <c:pt idx="2642">
                  <c:v> 20-07-09 01:03:10</c:v>
                </c:pt>
                <c:pt idx="2643">
                  <c:v> 20-07-09 01:03:15</c:v>
                </c:pt>
                <c:pt idx="2644">
                  <c:v> 20-07-09 01:03:20</c:v>
                </c:pt>
                <c:pt idx="2645">
                  <c:v> 20-07-09 01:03:25</c:v>
                </c:pt>
                <c:pt idx="2646">
                  <c:v> 20-07-09 01:03:30</c:v>
                </c:pt>
                <c:pt idx="2647">
                  <c:v> 20-07-09 01:03:35</c:v>
                </c:pt>
                <c:pt idx="2648">
                  <c:v> 20-07-09 01:03:40</c:v>
                </c:pt>
                <c:pt idx="2649">
                  <c:v> 20-07-09 01:03:45</c:v>
                </c:pt>
                <c:pt idx="2650">
                  <c:v> 20-07-09 01:03:50</c:v>
                </c:pt>
                <c:pt idx="2651">
                  <c:v> 20-07-09 01:03:55</c:v>
                </c:pt>
                <c:pt idx="2652">
                  <c:v> 20-07-09 01:04:00</c:v>
                </c:pt>
                <c:pt idx="2653">
                  <c:v> 20-07-09 01:04:05</c:v>
                </c:pt>
                <c:pt idx="2654">
                  <c:v> 20-07-09 01:04:10</c:v>
                </c:pt>
                <c:pt idx="2655">
                  <c:v> 20-07-09 01:04:15</c:v>
                </c:pt>
                <c:pt idx="2656">
                  <c:v> 20-07-09 01:04:20</c:v>
                </c:pt>
                <c:pt idx="2657">
                  <c:v> 20-07-09 01:04:25</c:v>
                </c:pt>
                <c:pt idx="2658">
                  <c:v> 20-07-09 01:04:30</c:v>
                </c:pt>
                <c:pt idx="2659">
                  <c:v> 20-07-09 01:04:35</c:v>
                </c:pt>
                <c:pt idx="2660">
                  <c:v> 20-07-09 01:04:40</c:v>
                </c:pt>
                <c:pt idx="2661">
                  <c:v> 20-07-09 01:04:45</c:v>
                </c:pt>
                <c:pt idx="2662">
                  <c:v> 20-07-09 01:04:50</c:v>
                </c:pt>
                <c:pt idx="2663">
                  <c:v> 20-07-09 01:04:55</c:v>
                </c:pt>
                <c:pt idx="2664">
                  <c:v> 20-07-09 01:05:00</c:v>
                </c:pt>
                <c:pt idx="2665">
                  <c:v> 20-07-09 01:05:05</c:v>
                </c:pt>
                <c:pt idx="2666">
                  <c:v> 20-07-09 01:05:10</c:v>
                </c:pt>
                <c:pt idx="2667">
                  <c:v> 20-07-09 01:05:15</c:v>
                </c:pt>
                <c:pt idx="2668">
                  <c:v> 20-07-09 01:05:20</c:v>
                </c:pt>
                <c:pt idx="2669">
                  <c:v> 20-07-09 01:05:25</c:v>
                </c:pt>
                <c:pt idx="2670">
                  <c:v> 20-07-09 01:05:30</c:v>
                </c:pt>
                <c:pt idx="2671">
                  <c:v> 20-07-09 01:05:35</c:v>
                </c:pt>
                <c:pt idx="2672">
                  <c:v> 20-07-09 01:05:40</c:v>
                </c:pt>
                <c:pt idx="2673">
                  <c:v> 20-07-09 01:05:45</c:v>
                </c:pt>
                <c:pt idx="2674">
                  <c:v> 20-07-09 01:05:50</c:v>
                </c:pt>
                <c:pt idx="2675">
                  <c:v> 20-07-09 01:05:55</c:v>
                </c:pt>
                <c:pt idx="2676">
                  <c:v> 20-07-09 01:06:00</c:v>
                </c:pt>
                <c:pt idx="2677">
                  <c:v> 20-07-09 01:06:05</c:v>
                </c:pt>
                <c:pt idx="2678">
                  <c:v> 20-07-09 01:06:10</c:v>
                </c:pt>
                <c:pt idx="2679">
                  <c:v> 20-07-09 01:06:15</c:v>
                </c:pt>
                <c:pt idx="2680">
                  <c:v> 20-07-09 01:06:20</c:v>
                </c:pt>
                <c:pt idx="2681">
                  <c:v> 20-07-09 01:06:25</c:v>
                </c:pt>
                <c:pt idx="2682">
                  <c:v> 20-07-09 01:06:30</c:v>
                </c:pt>
                <c:pt idx="2683">
                  <c:v> 20-07-09 01:06:35</c:v>
                </c:pt>
                <c:pt idx="2684">
                  <c:v> 20-07-09 01:06:40</c:v>
                </c:pt>
                <c:pt idx="2685">
                  <c:v> 20-07-09 01:06:45</c:v>
                </c:pt>
                <c:pt idx="2686">
                  <c:v> 20-07-09 01:06:50</c:v>
                </c:pt>
                <c:pt idx="2687">
                  <c:v> 20-07-09 01:06:55</c:v>
                </c:pt>
                <c:pt idx="2688">
                  <c:v> 20-07-09 01:07:00</c:v>
                </c:pt>
                <c:pt idx="2689">
                  <c:v> 20-07-09 01:07:05</c:v>
                </c:pt>
                <c:pt idx="2690">
                  <c:v> 20-07-09 01:07:10</c:v>
                </c:pt>
                <c:pt idx="2691">
                  <c:v> 20-07-09 01:07:15</c:v>
                </c:pt>
                <c:pt idx="2692">
                  <c:v> 20-07-09 01:07:20</c:v>
                </c:pt>
                <c:pt idx="2693">
                  <c:v> 20-07-09 01:07:25</c:v>
                </c:pt>
                <c:pt idx="2694">
                  <c:v> 20-07-09 01:07:30</c:v>
                </c:pt>
                <c:pt idx="2695">
                  <c:v> 20-07-09 01:07:35</c:v>
                </c:pt>
                <c:pt idx="2696">
                  <c:v> 20-07-09 01:07:40</c:v>
                </c:pt>
                <c:pt idx="2697">
                  <c:v> 20-07-09 01:07:45</c:v>
                </c:pt>
                <c:pt idx="2698">
                  <c:v> 20-07-09 01:07:50</c:v>
                </c:pt>
                <c:pt idx="2699">
                  <c:v> 20-07-09 01:07:55</c:v>
                </c:pt>
                <c:pt idx="2700">
                  <c:v> 20-07-09 01:08:00</c:v>
                </c:pt>
                <c:pt idx="2701">
                  <c:v> 20-07-09 01:08:05</c:v>
                </c:pt>
                <c:pt idx="2702">
                  <c:v> 20-07-09 01:08:10</c:v>
                </c:pt>
                <c:pt idx="2703">
                  <c:v> 20-07-09 01:08:15</c:v>
                </c:pt>
                <c:pt idx="2704">
                  <c:v> 20-07-09 01:08:20</c:v>
                </c:pt>
                <c:pt idx="2705">
                  <c:v> 20-07-09 01:08:25</c:v>
                </c:pt>
                <c:pt idx="2706">
                  <c:v> 20-07-09 01:08:30</c:v>
                </c:pt>
                <c:pt idx="2707">
                  <c:v> 20-07-09 01:08:35</c:v>
                </c:pt>
                <c:pt idx="2708">
                  <c:v> 20-07-09 01:08:40</c:v>
                </c:pt>
                <c:pt idx="2709">
                  <c:v> 20-07-09 01:08:45</c:v>
                </c:pt>
                <c:pt idx="2710">
                  <c:v> 20-07-09 01:08:50</c:v>
                </c:pt>
                <c:pt idx="2711">
                  <c:v> 20-07-09 01:08:55</c:v>
                </c:pt>
                <c:pt idx="2712">
                  <c:v> 20-07-09 01:09:00</c:v>
                </c:pt>
                <c:pt idx="2713">
                  <c:v> 20-07-09 01:09:05</c:v>
                </c:pt>
                <c:pt idx="2714">
                  <c:v> 20-07-09 01:09:10</c:v>
                </c:pt>
                <c:pt idx="2715">
                  <c:v> 20-07-09 01:09:15</c:v>
                </c:pt>
                <c:pt idx="2716">
                  <c:v> 20-07-09 01:09:20</c:v>
                </c:pt>
                <c:pt idx="2717">
                  <c:v> 20-07-09 01:09:25</c:v>
                </c:pt>
                <c:pt idx="2718">
                  <c:v> 20-07-09 01:09:30</c:v>
                </c:pt>
                <c:pt idx="2719">
                  <c:v> 20-07-09 01:09:35</c:v>
                </c:pt>
                <c:pt idx="2720">
                  <c:v> 20-07-09 01:09:40</c:v>
                </c:pt>
                <c:pt idx="2721">
                  <c:v> 20-07-09 01:09:45</c:v>
                </c:pt>
                <c:pt idx="2722">
                  <c:v> 20-07-09 01:09:50</c:v>
                </c:pt>
                <c:pt idx="2723">
                  <c:v> 20-07-09 01:09:55</c:v>
                </c:pt>
                <c:pt idx="2724">
                  <c:v> 20-07-09 01:10:00</c:v>
                </c:pt>
                <c:pt idx="2725">
                  <c:v> 20-07-09 01:10:05</c:v>
                </c:pt>
                <c:pt idx="2726">
                  <c:v> 20-07-09 01:10:10</c:v>
                </c:pt>
                <c:pt idx="2727">
                  <c:v> 20-07-09 01:10:15</c:v>
                </c:pt>
                <c:pt idx="2728">
                  <c:v> 20-07-09 01:10:20</c:v>
                </c:pt>
                <c:pt idx="2729">
                  <c:v> 20-07-09 01:10:25</c:v>
                </c:pt>
                <c:pt idx="2730">
                  <c:v> 20-07-09 01:10:30</c:v>
                </c:pt>
                <c:pt idx="2731">
                  <c:v> 20-07-09 01:10:35</c:v>
                </c:pt>
                <c:pt idx="2732">
                  <c:v> 20-07-09 01:10:40</c:v>
                </c:pt>
                <c:pt idx="2733">
                  <c:v> 20-07-09 01:10:45</c:v>
                </c:pt>
                <c:pt idx="2734">
                  <c:v> 20-07-09 01:10:50</c:v>
                </c:pt>
                <c:pt idx="2735">
                  <c:v> 20-07-09 01:10:55</c:v>
                </c:pt>
                <c:pt idx="2736">
                  <c:v> 20-07-09 01:11:00</c:v>
                </c:pt>
                <c:pt idx="2737">
                  <c:v> 20-07-09 01:11:05</c:v>
                </c:pt>
                <c:pt idx="2738">
                  <c:v> 20-07-09 01:11:10</c:v>
                </c:pt>
                <c:pt idx="2739">
                  <c:v> 20-07-09 01:11:15</c:v>
                </c:pt>
                <c:pt idx="2740">
                  <c:v> 20-07-09 01:11:20</c:v>
                </c:pt>
                <c:pt idx="2741">
                  <c:v> 20-07-09 01:11:25</c:v>
                </c:pt>
                <c:pt idx="2742">
                  <c:v> 20-07-09 01:11:30</c:v>
                </c:pt>
                <c:pt idx="2743">
                  <c:v> 20-07-09 01:11:35</c:v>
                </c:pt>
                <c:pt idx="2744">
                  <c:v> 20-07-09 01:11:40</c:v>
                </c:pt>
                <c:pt idx="2745">
                  <c:v> 20-07-09 01:11:45</c:v>
                </c:pt>
                <c:pt idx="2746">
                  <c:v> 20-07-09 01:11:50</c:v>
                </c:pt>
                <c:pt idx="2747">
                  <c:v> 20-07-09 01:11:55</c:v>
                </c:pt>
                <c:pt idx="2748">
                  <c:v> 20-07-09 01:12:00</c:v>
                </c:pt>
                <c:pt idx="2749">
                  <c:v> 20-07-09 01:12:05</c:v>
                </c:pt>
                <c:pt idx="2750">
                  <c:v> 20-07-09 01:12:10</c:v>
                </c:pt>
                <c:pt idx="2751">
                  <c:v> 20-07-09 01:12:15</c:v>
                </c:pt>
                <c:pt idx="2752">
                  <c:v> 20-07-09 01:12:20</c:v>
                </c:pt>
                <c:pt idx="2753">
                  <c:v> 20-07-09 01:12:25</c:v>
                </c:pt>
                <c:pt idx="2754">
                  <c:v> 20-07-09 01:12:30</c:v>
                </c:pt>
                <c:pt idx="2755">
                  <c:v> 20-07-09 01:12:35</c:v>
                </c:pt>
                <c:pt idx="2756">
                  <c:v> 20-07-09 01:12:40</c:v>
                </c:pt>
                <c:pt idx="2757">
                  <c:v> 20-07-09 01:12:45</c:v>
                </c:pt>
                <c:pt idx="2758">
                  <c:v> 20-07-09 01:12:50</c:v>
                </c:pt>
                <c:pt idx="2759">
                  <c:v> 20-07-09 01:12:55</c:v>
                </c:pt>
                <c:pt idx="2760">
                  <c:v> 20-07-09 01:13:00</c:v>
                </c:pt>
                <c:pt idx="2761">
                  <c:v> 20-07-09 01:13:05</c:v>
                </c:pt>
                <c:pt idx="2762">
                  <c:v> 20-07-09 01:13:10</c:v>
                </c:pt>
                <c:pt idx="2763">
                  <c:v> 20-07-09 01:13:15</c:v>
                </c:pt>
                <c:pt idx="2764">
                  <c:v> 20-07-09 01:13:20</c:v>
                </c:pt>
                <c:pt idx="2765">
                  <c:v> 20-07-09 01:13:25</c:v>
                </c:pt>
                <c:pt idx="2766">
                  <c:v> 20-07-09 01:13:30</c:v>
                </c:pt>
                <c:pt idx="2767">
                  <c:v> 20-07-09 01:13:35</c:v>
                </c:pt>
                <c:pt idx="2768">
                  <c:v> 20-07-09 01:13:40</c:v>
                </c:pt>
                <c:pt idx="2769">
                  <c:v> 20-07-09 01:13:45</c:v>
                </c:pt>
                <c:pt idx="2770">
                  <c:v> 20-07-09 01:13:50</c:v>
                </c:pt>
                <c:pt idx="2771">
                  <c:v> 20-07-09 01:13:55</c:v>
                </c:pt>
                <c:pt idx="2772">
                  <c:v> 20-07-09 01:14:00</c:v>
                </c:pt>
                <c:pt idx="2773">
                  <c:v> 20-07-09 01:14:05</c:v>
                </c:pt>
                <c:pt idx="2774">
                  <c:v> 20-07-09 01:14:10</c:v>
                </c:pt>
                <c:pt idx="2775">
                  <c:v> 20-07-09 01:14:15</c:v>
                </c:pt>
                <c:pt idx="2776">
                  <c:v> 20-07-09 01:14:20</c:v>
                </c:pt>
                <c:pt idx="2777">
                  <c:v> 20-07-09 01:14:25</c:v>
                </c:pt>
                <c:pt idx="2778">
                  <c:v> 20-07-09 01:14:30</c:v>
                </c:pt>
                <c:pt idx="2779">
                  <c:v> 20-07-09 01:14:35</c:v>
                </c:pt>
                <c:pt idx="2780">
                  <c:v> 20-07-09 01:14:40</c:v>
                </c:pt>
                <c:pt idx="2781">
                  <c:v> 20-07-09 01:14:45</c:v>
                </c:pt>
                <c:pt idx="2782">
                  <c:v> 20-07-09 01:14:50</c:v>
                </c:pt>
                <c:pt idx="2783">
                  <c:v> 20-07-09 01:14:55</c:v>
                </c:pt>
                <c:pt idx="2784">
                  <c:v> 20-07-09 01:15:00</c:v>
                </c:pt>
                <c:pt idx="2785">
                  <c:v> 20-07-09 01:15:05</c:v>
                </c:pt>
                <c:pt idx="2786">
                  <c:v> 20-07-09 01:15:10</c:v>
                </c:pt>
                <c:pt idx="2787">
                  <c:v> 20-07-09 01:15:15</c:v>
                </c:pt>
                <c:pt idx="2788">
                  <c:v> 20-07-09 01:15:20</c:v>
                </c:pt>
                <c:pt idx="2789">
                  <c:v> 20-07-09 01:15:25</c:v>
                </c:pt>
                <c:pt idx="2790">
                  <c:v> 20-07-09 01:15:30</c:v>
                </c:pt>
                <c:pt idx="2791">
                  <c:v> 20-07-09 01:15:35</c:v>
                </c:pt>
                <c:pt idx="2792">
                  <c:v> 20-07-09 01:15:40</c:v>
                </c:pt>
                <c:pt idx="2793">
                  <c:v> 20-07-09 01:15:45</c:v>
                </c:pt>
                <c:pt idx="2794">
                  <c:v> 20-07-09 01:15:50</c:v>
                </c:pt>
                <c:pt idx="2795">
                  <c:v> 20-07-09 01:15:55</c:v>
                </c:pt>
                <c:pt idx="2796">
                  <c:v> 20-07-09 01:16:00</c:v>
                </c:pt>
                <c:pt idx="2797">
                  <c:v> 20-07-09 01:16:05</c:v>
                </c:pt>
                <c:pt idx="2798">
                  <c:v> 20-07-09 01:16:10</c:v>
                </c:pt>
                <c:pt idx="2799">
                  <c:v> 20-07-09 01:16:15</c:v>
                </c:pt>
                <c:pt idx="2800">
                  <c:v> 20-07-09 01:16:20</c:v>
                </c:pt>
                <c:pt idx="2801">
                  <c:v> 20-07-09 01:16:25</c:v>
                </c:pt>
                <c:pt idx="2802">
                  <c:v> 20-07-09 01:16:30</c:v>
                </c:pt>
                <c:pt idx="2803">
                  <c:v> 20-07-09 01:16:35</c:v>
                </c:pt>
                <c:pt idx="2804">
                  <c:v> 20-07-09 01:16:40</c:v>
                </c:pt>
                <c:pt idx="2805">
                  <c:v> 20-07-09 01:16:45</c:v>
                </c:pt>
                <c:pt idx="2806">
                  <c:v> 20-07-09 01:16:50</c:v>
                </c:pt>
                <c:pt idx="2807">
                  <c:v> 20-07-09 01:16:55</c:v>
                </c:pt>
                <c:pt idx="2808">
                  <c:v> 20-07-09 01:17:00</c:v>
                </c:pt>
                <c:pt idx="2809">
                  <c:v> 20-07-09 01:17:05</c:v>
                </c:pt>
                <c:pt idx="2810">
                  <c:v> 20-07-09 01:17:10</c:v>
                </c:pt>
                <c:pt idx="2811">
                  <c:v> 20-07-09 01:17:15</c:v>
                </c:pt>
                <c:pt idx="2812">
                  <c:v> 20-07-09 01:17:20</c:v>
                </c:pt>
                <c:pt idx="2813">
                  <c:v> 20-07-09 01:17:25</c:v>
                </c:pt>
                <c:pt idx="2814">
                  <c:v> 20-07-09 01:17:30</c:v>
                </c:pt>
                <c:pt idx="2815">
                  <c:v> 20-07-09 01:17:35</c:v>
                </c:pt>
                <c:pt idx="2816">
                  <c:v> 20-07-09 01:17:40</c:v>
                </c:pt>
                <c:pt idx="2817">
                  <c:v> 20-07-09 01:17:45</c:v>
                </c:pt>
                <c:pt idx="2818">
                  <c:v> 20-07-09 01:17:50</c:v>
                </c:pt>
                <c:pt idx="2819">
                  <c:v> 20-07-09 01:17:55</c:v>
                </c:pt>
                <c:pt idx="2820">
                  <c:v> 20-07-09 01:18:00</c:v>
                </c:pt>
                <c:pt idx="2821">
                  <c:v> 20-07-09 01:18:05</c:v>
                </c:pt>
                <c:pt idx="2822">
                  <c:v> 20-07-09 01:18:10</c:v>
                </c:pt>
                <c:pt idx="2823">
                  <c:v> 20-07-09 01:18:15</c:v>
                </c:pt>
                <c:pt idx="2824">
                  <c:v> 20-07-09 01:18:20</c:v>
                </c:pt>
                <c:pt idx="2825">
                  <c:v> 20-07-09 01:18:25</c:v>
                </c:pt>
                <c:pt idx="2826">
                  <c:v> 20-07-09 01:18:30</c:v>
                </c:pt>
                <c:pt idx="2827">
                  <c:v> 20-07-09 01:18:35</c:v>
                </c:pt>
                <c:pt idx="2828">
                  <c:v> 20-07-09 01:18:40</c:v>
                </c:pt>
                <c:pt idx="2829">
                  <c:v> 20-07-09 01:18:45</c:v>
                </c:pt>
                <c:pt idx="2830">
                  <c:v> 20-07-09 01:18:50</c:v>
                </c:pt>
                <c:pt idx="2831">
                  <c:v> 20-07-09 01:18:55</c:v>
                </c:pt>
                <c:pt idx="2832">
                  <c:v> 20-07-09 01:19:00</c:v>
                </c:pt>
                <c:pt idx="2833">
                  <c:v> 20-07-09 01:19:05</c:v>
                </c:pt>
                <c:pt idx="2834">
                  <c:v> 20-07-09 01:19:10</c:v>
                </c:pt>
                <c:pt idx="2835">
                  <c:v> 20-07-09 01:19:15</c:v>
                </c:pt>
                <c:pt idx="2836">
                  <c:v> 20-07-09 01:19:20</c:v>
                </c:pt>
                <c:pt idx="2837">
                  <c:v> 20-07-09 01:19:25</c:v>
                </c:pt>
                <c:pt idx="2838">
                  <c:v> 20-07-09 01:19:30</c:v>
                </c:pt>
                <c:pt idx="2839">
                  <c:v> 20-07-09 01:19:35</c:v>
                </c:pt>
                <c:pt idx="2840">
                  <c:v> 20-07-09 01:19:40</c:v>
                </c:pt>
                <c:pt idx="2841">
                  <c:v> 20-07-09 01:19:45</c:v>
                </c:pt>
                <c:pt idx="2842">
                  <c:v> 20-07-09 01:19:50</c:v>
                </c:pt>
                <c:pt idx="2843">
                  <c:v> 20-07-09 01:19:55</c:v>
                </c:pt>
                <c:pt idx="2844">
                  <c:v> 20-07-09 01:20:00</c:v>
                </c:pt>
                <c:pt idx="2845">
                  <c:v> 20-07-09 01:20:05</c:v>
                </c:pt>
                <c:pt idx="2846">
                  <c:v> 20-07-09 01:20:10</c:v>
                </c:pt>
                <c:pt idx="2847">
                  <c:v> 20-07-09 01:20:15</c:v>
                </c:pt>
                <c:pt idx="2848">
                  <c:v> 20-07-09 01:20:20</c:v>
                </c:pt>
                <c:pt idx="2849">
                  <c:v> 20-07-09 01:20:25</c:v>
                </c:pt>
                <c:pt idx="2850">
                  <c:v> 20-07-09 01:20:30</c:v>
                </c:pt>
                <c:pt idx="2851">
                  <c:v> 20-07-09 01:20:35</c:v>
                </c:pt>
                <c:pt idx="2852">
                  <c:v> 20-07-09 01:20:40</c:v>
                </c:pt>
                <c:pt idx="2853">
                  <c:v> 20-07-09 01:20:45</c:v>
                </c:pt>
                <c:pt idx="2854">
                  <c:v> 20-07-09 01:20:50</c:v>
                </c:pt>
                <c:pt idx="2855">
                  <c:v> 20-07-09 01:20:55</c:v>
                </c:pt>
                <c:pt idx="2856">
                  <c:v> 20-07-09 01:21:00</c:v>
                </c:pt>
                <c:pt idx="2857">
                  <c:v> 20-07-09 01:21:05</c:v>
                </c:pt>
                <c:pt idx="2858">
                  <c:v> 20-07-09 01:21:10</c:v>
                </c:pt>
                <c:pt idx="2859">
                  <c:v> 20-07-09 01:21:15</c:v>
                </c:pt>
                <c:pt idx="2860">
                  <c:v> 20-07-09 01:21:20</c:v>
                </c:pt>
                <c:pt idx="2861">
                  <c:v> 20-07-09 01:21:25</c:v>
                </c:pt>
                <c:pt idx="2862">
                  <c:v> 20-07-09 01:21:30</c:v>
                </c:pt>
                <c:pt idx="2863">
                  <c:v> 20-07-09 01:21:35</c:v>
                </c:pt>
                <c:pt idx="2864">
                  <c:v> 20-07-09 01:21:40</c:v>
                </c:pt>
                <c:pt idx="2865">
                  <c:v> 20-07-09 01:21:45</c:v>
                </c:pt>
                <c:pt idx="2866">
                  <c:v> 20-07-09 01:21:50</c:v>
                </c:pt>
                <c:pt idx="2867">
                  <c:v> 20-07-09 01:21:55</c:v>
                </c:pt>
                <c:pt idx="2868">
                  <c:v> 20-07-09 01:22:00</c:v>
                </c:pt>
                <c:pt idx="2869">
                  <c:v> 20-07-09 01:22:05</c:v>
                </c:pt>
                <c:pt idx="2870">
                  <c:v> 20-07-09 01:22:10</c:v>
                </c:pt>
                <c:pt idx="2871">
                  <c:v> 20-07-09 01:22:15</c:v>
                </c:pt>
                <c:pt idx="2872">
                  <c:v> 20-07-09 01:22:20</c:v>
                </c:pt>
                <c:pt idx="2873">
                  <c:v> 20-07-09 01:22:25</c:v>
                </c:pt>
                <c:pt idx="2874">
                  <c:v> 20-07-09 01:22:30</c:v>
                </c:pt>
                <c:pt idx="2875">
                  <c:v> 20-07-09 01:22:35</c:v>
                </c:pt>
                <c:pt idx="2876">
                  <c:v> 20-07-09 01:22:40</c:v>
                </c:pt>
                <c:pt idx="2877">
                  <c:v> 20-07-09 01:22:45</c:v>
                </c:pt>
                <c:pt idx="2878">
                  <c:v> 20-07-09 01:22:50</c:v>
                </c:pt>
                <c:pt idx="2879">
                  <c:v> 20-07-09 01:22:55</c:v>
                </c:pt>
                <c:pt idx="2880">
                  <c:v> 20-07-09 01:23:00</c:v>
                </c:pt>
                <c:pt idx="2881">
                  <c:v> 20-07-09 01:23:05</c:v>
                </c:pt>
                <c:pt idx="2882">
                  <c:v> 20-07-09 01:23:10</c:v>
                </c:pt>
                <c:pt idx="2883">
                  <c:v> 20-07-09 01:23:15</c:v>
                </c:pt>
                <c:pt idx="2884">
                  <c:v> 20-07-09 01:23:20</c:v>
                </c:pt>
                <c:pt idx="2885">
                  <c:v> 20-07-09 01:23:25</c:v>
                </c:pt>
                <c:pt idx="2886">
                  <c:v> 20-07-09 01:23:30</c:v>
                </c:pt>
                <c:pt idx="2887">
                  <c:v> 20-07-09 01:23:35</c:v>
                </c:pt>
                <c:pt idx="2888">
                  <c:v> 20-07-09 01:23:40</c:v>
                </c:pt>
                <c:pt idx="2889">
                  <c:v> 20-07-09 01:23:45</c:v>
                </c:pt>
                <c:pt idx="2890">
                  <c:v> 20-07-09 01:23:50</c:v>
                </c:pt>
                <c:pt idx="2891">
                  <c:v> 20-07-09 01:23:55</c:v>
                </c:pt>
                <c:pt idx="2892">
                  <c:v> 20-07-09 01:24:00</c:v>
                </c:pt>
                <c:pt idx="2893">
                  <c:v> 20-07-09 01:24:05</c:v>
                </c:pt>
                <c:pt idx="2894">
                  <c:v> 20-07-09 01:24:10</c:v>
                </c:pt>
                <c:pt idx="2895">
                  <c:v> 20-07-09 01:24:15</c:v>
                </c:pt>
                <c:pt idx="2896">
                  <c:v> 20-07-09 01:24:20</c:v>
                </c:pt>
                <c:pt idx="2897">
                  <c:v> 20-07-09 01:24:25</c:v>
                </c:pt>
                <c:pt idx="2898">
                  <c:v> 20-07-09 01:24:30</c:v>
                </c:pt>
                <c:pt idx="2899">
                  <c:v> 20-07-09 01:24:35</c:v>
                </c:pt>
                <c:pt idx="2900">
                  <c:v> 20-07-09 01:24:40</c:v>
                </c:pt>
                <c:pt idx="2901">
                  <c:v> 20-07-09 01:24:45</c:v>
                </c:pt>
                <c:pt idx="2902">
                  <c:v> 20-07-09 01:24:50</c:v>
                </c:pt>
                <c:pt idx="2903">
                  <c:v> 20-07-09 01:24:55</c:v>
                </c:pt>
                <c:pt idx="2904">
                  <c:v> 20-07-09 01:25:00</c:v>
                </c:pt>
                <c:pt idx="2905">
                  <c:v> 20-07-09 01:25:05</c:v>
                </c:pt>
                <c:pt idx="2906">
                  <c:v> 20-07-09 01:25:10</c:v>
                </c:pt>
                <c:pt idx="2907">
                  <c:v> 20-07-09 01:25:15</c:v>
                </c:pt>
                <c:pt idx="2908">
                  <c:v> 20-07-09 01:25:20</c:v>
                </c:pt>
                <c:pt idx="2909">
                  <c:v> 20-07-09 01:25:25</c:v>
                </c:pt>
                <c:pt idx="2910">
                  <c:v> 20-07-09 01:25:30</c:v>
                </c:pt>
                <c:pt idx="2911">
                  <c:v> 20-07-09 01:25:35</c:v>
                </c:pt>
                <c:pt idx="2912">
                  <c:v> 20-07-09 01:25:40</c:v>
                </c:pt>
                <c:pt idx="2913">
                  <c:v> 20-07-09 01:25:45</c:v>
                </c:pt>
                <c:pt idx="2914">
                  <c:v> 20-07-09 01:25:50</c:v>
                </c:pt>
                <c:pt idx="2915">
                  <c:v> 20-07-09 01:25:55</c:v>
                </c:pt>
                <c:pt idx="2916">
                  <c:v> 20-07-09 01:26:00</c:v>
                </c:pt>
                <c:pt idx="2917">
                  <c:v> 20-07-09 01:26:05</c:v>
                </c:pt>
                <c:pt idx="2918">
                  <c:v> 20-07-09 01:26:10</c:v>
                </c:pt>
                <c:pt idx="2919">
                  <c:v> 20-07-09 01:26:15</c:v>
                </c:pt>
                <c:pt idx="2920">
                  <c:v> 20-07-09 01:26:20</c:v>
                </c:pt>
                <c:pt idx="2921">
                  <c:v> 20-07-09 01:26:25</c:v>
                </c:pt>
                <c:pt idx="2922">
                  <c:v> 20-07-09 01:26:30</c:v>
                </c:pt>
                <c:pt idx="2923">
                  <c:v> 20-07-09 01:26:35</c:v>
                </c:pt>
                <c:pt idx="2924">
                  <c:v> 20-07-09 01:26:40</c:v>
                </c:pt>
                <c:pt idx="2925">
                  <c:v> 20-07-09 01:26:45</c:v>
                </c:pt>
                <c:pt idx="2926">
                  <c:v> 20-07-09 01:26:50</c:v>
                </c:pt>
                <c:pt idx="2927">
                  <c:v> 20-07-09 01:26:55</c:v>
                </c:pt>
                <c:pt idx="2928">
                  <c:v> 20-07-09 01:27:00</c:v>
                </c:pt>
                <c:pt idx="2929">
                  <c:v> 20-07-09 01:27:05</c:v>
                </c:pt>
                <c:pt idx="2930">
                  <c:v> 20-07-09 01:27:10</c:v>
                </c:pt>
                <c:pt idx="2931">
                  <c:v> 20-07-09 01:27:15</c:v>
                </c:pt>
                <c:pt idx="2932">
                  <c:v> 20-07-09 01:27:20</c:v>
                </c:pt>
                <c:pt idx="2933">
                  <c:v> 20-07-09 01:27:25</c:v>
                </c:pt>
                <c:pt idx="2934">
                  <c:v> 20-07-09 01:27:30</c:v>
                </c:pt>
                <c:pt idx="2935">
                  <c:v> 20-07-09 01:27:35</c:v>
                </c:pt>
                <c:pt idx="2936">
                  <c:v> 20-07-09 01:27:40</c:v>
                </c:pt>
                <c:pt idx="2937">
                  <c:v> 20-07-09 01:27:45</c:v>
                </c:pt>
                <c:pt idx="2938">
                  <c:v> 20-07-09 01:27:50</c:v>
                </c:pt>
                <c:pt idx="2939">
                  <c:v> 20-07-09 01:27:55</c:v>
                </c:pt>
                <c:pt idx="2940">
                  <c:v> 20-07-09 01:28:00</c:v>
                </c:pt>
                <c:pt idx="2941">
                  <c:v> 20-07-09 01:28:05</c:v>
                </c:pt>
                <c:pt idx="2942">
                  <c:v> 20-07-09 01:28:10</c:v>
                </c:pt>
                <c:pt idx="2943">
                  <c:v> 20-07-09 01:28:15</c:v>
                </c:pt>
                <c:pt idx="2944">
                  <c:v> 20-07-09 01:28:20</c:v>
                </c:pt>
                <c:pt idx="2945">
                  <c:v> 20-07-09 01:28:25</c:v>
                </c:pt>
                <c:pt idx="2946">
                  <c:v> 20-07-09 01:28:30</c:v>
                </c:pt>
                <c:pt idx="2947">
                  <c:v> 20-07-09 01:28:35</c:v>
                </c:pt>
                <c:pt idx="2948">
                  <c:v> 20-07-09 01:28:40</c:v>
                </c:pt>
                <c:pt idx="2949">
                  <c:v> 20-07-09 01:28:45</c:v>
                </c:pt>
                <c:pt idx="2950">
                  <c:v> 20-07-09 01:28:50</c:v>
                </c:pt>
                <c:pt idx="2951">
                  <c:v> 20-07-09 01:28:55</c:v>
                </c:pt>
                <c:pt idx="2952">
                  <c:v> 20-07-09 01:29:00</c:v>
                </c:pt>
                <c:pt idx="2953">
                  <c:v> 20-07-09 01:29:05</c:v>
                </c:pt>
                <c:pt idx="2954">
                  <c:v> 20-07-09 01:29:10</c:v>
                </c:pt>
                <c:pt idx="2955">
                  <c:v> 20-07-09 01:29:15</c:v>
                </c:pt>
                <c:pt idx="2956">
                  <c:v> 20-07-09 01:29:20</c:v>
                </c:pt>
                <c:pt idx="2957">
                  <c:v> 20-07-09 01:29:25</c:v>
                </c:pt>
                <c:pt idx="2958">
                  <c:v> 20-07-09 01:29:30</c:v>
                </c:pt>
                <c:pt idx="2959">
                  <c:v> 20-07-09 01:29:35</c:v>
                </c:pt>
                <c:pt idx="2960">
                  <c:v> 20-07-09 01:29:40</c:v>
                </c:pt>
                <c:pt idx="2961">
                  <c:v> 20-07-09 01:29:45</c:v>
                </c:pt>
                <c:pt idx="2962">
                  <c:v> 20-07-09 01:29:50</c:v>
                </c:pt>
                <c:pt idx="2963">
                  <c:v> 20-07-09 01:29:55</c:v>
                </c:pt>
                <c:pt idx="2964">
                  <c:v> 20-07-09 01:30:00</c:v>
                </c:pt>
                <c:pt idx="2965">
                  <c:v> 20-07-09 01:30:05</c:v>
                </c:pt>
                <c:pt idx="2966">
                  <c:v> 20-07-09 01:30:10</c:v>
                </c:pt>
                <c:pt idx="2967">
                  <c:v> 20-07-09 01:30:15</c:v>
                </c:pt>
                <c:pt idx="2968">
                  <c:v> 20-07-09 01:30:20</c:v>
                </c:pt>
                <c:pt idx="2969">
                  <c:v> 20-07-09 01:30:25</c:v>
                </c:pt>
                <c:pt idx="2970">
                  <c:v> 20-07-09 01:30:30</c:v>
                </c:pt>
                <c:pt idx="2971">
                  <c:v> 20-07-09 01:30:35</c:v>
                </c:pt>
                <c:pt idx="2972">
                  <c:v> 20-07-09 01:30:40</c:v>
                </c:pt>
                <c:pt idx="2973">
                  <c:v> 20-07-09 01:30:45</c:v>
                </c:pt>
                <c:pt idx="2974">
                  <c:v> 20-07-09 01:30:50</c:v>
                </c:pt>
                <c:pt idx="2975">
                  <c:v> 20-07-09 01:30:55</c:v>
                </c:pt>
                <c:pt idx="2976">
                  <c:v> 20-07-09 01:31:00</c:v>
                </c:pt>
                <c:pt idx="2977">
                  <c:v> 20-07-09 01:31:05</c:v>
                </c:pt>
                <c:pt idx="2978">
                  <c:v> 20-07-09 01:31:10</c:v>
                </c:pt>
                <c:pt idx="2979">
                  <c:v> 20-07-09 01:31:15</c:v>
                </c:pt>
                <c:pt idx="2980">
                  <c:v> 20-07-09 01:31:20</c:v>
                </c:pt>
                <c:pt idx="2981">
                  <c:v> 20-07-09 01:31:25</c:v>
                </c:pt>
                <c:pt idx="2982">
                  <c:v> 20-07-09 01:31:30</c:v>
                </c:pt>
                <c:pt idx="2983">
                  <c:v> 20-07-09 01:31:35</c:v>
                </c:pt>
                <c:pt idx="2984">
                  <c:v> 20-07-09 01:31:40</c:v>
                </c:pt>
                <c:pt idx="2985">
                  <c:v> 20-07-09 01:31:45</c:v>
                </c:pt>
                <c:pt idx="2986">
                  <c:v> 20-07-09 01:31:50</c:v>
                </c:pt>
                <c:pt idx="2987">
                  <c:v> 20-07-09 01:31:55</c:v>
                </c:pt>
                <c:pt idx="2988">
                  <c:v> 20-07-09 01:32:00</c:v>
                </c:pt>
                <c:pt idx="2989">
                  <c:v> 20-07-09 01:32:05</c:v>
                </c:pt>
                <c:pt idx="2990">
                  <c:v> 20-07-09 01:32:10</c:v>
                </c:pt>
                <c:pt idx="2991">
                  <c:v> 20-07-09 01:32:15</c:v>
                </c:pt>
                <c:pt idx="2992">
                  <c:v> 20-07-09 01:32:20</c:v>
                </c:pt>
                <c:pt idx="2993">
                  <c:v> 20-07-09 01:32:25</c:v>
                </c:pt>
                <c:pt idx="2994">
                  <c:v> 20-07-09 01:32:30</c:v>
                </c:pt>
                <c:pt idx="2995">
                  <c:v> 20-07-09 01:32:35</c:v>
                </c:pt>
                <c:pt idx="2996">
                  <c:v> 20-07-09 01:32:40</c:v>
                </c:pt>
                <c:pt idx="2997">
                  <c:v> 20-07-09 01:32:45</c:v>
                </c:pt>
                <c:pt idx="2998">
                  <c:v> 20-07-09 01:32:50</c:v>
                </c:pt>
                <c:pt idx="2999">
                  <c:v> 20-07-09 01:32:55</c:v>
                </c:pt>
                <c:pt idx="3000">
                  <c:v> 20-07-09 01:33:00</c:v>
                </c:pt>
                <c:pt idx="3001">
                  <c:v> 20-07-09 01:33:05</c:v>
                </c:pt>
                <c:pt idx="3002">
                  <c:v> 20-07-09 01:33:10</c:v>
                </c:pt>
                <c:pt idx="3003">
                  <c:v> 20-07-09 01:33:15</c:v>
                </c:pt>
                <c:pt idx="3004">
                  <c:v> 20-07-09 01:33:20</c:v>
                </c:pt>
                <c:pt idx="3005">
                  <c:v> 20-07-09 01:33:25</c:v>
                </c:pt>
                <c:pt idx="3006">
                  <c:v> 20-07-09 01:33:30</c:v>
                </c:pt>
                <c:pt idx="3007">
                  <c:v> 20-07-09 01:33:35</c:v>
                </c:pt>
                <c:pt idx="3008">
                  <c:v> 20-07-09 01:33:40</c:v>
                </c:pt>
                <c:pt idx="3009">
                  <c:v> 20-07-09 01:33:45</c:v>
                </c:pt>
                <c:pt idx="3010">
                  <c:v> 20-07-09 01:33:50</c:v>
                </c:pt>
                <c:pt idx="3011">
                  <c:v> 20-07-09 01:33:55</c:v>
                </c:pt>
                <c:pt idx="3012">
                  <c:v> 20-07-09 01:34:00</c:v>
                </c:pt>
                <c:pt idx="3013">
                  <c:v> 20-07-09 01:34:05</c:v>
                </c:pt>
                <c:pt idx="3014">
                  <c:v> 20-07-09 01:34:10</c:v>
                </c:pt>
                <c:pt idx="3015">
                  <c:v> 20-07-09 01:34:15</c:v>
                </c:pt>
                <c:pt idx="3016">
                  <c:v> 20-07-09 01:34:20</c:v>
                </c:pt>
                <c:pt idx="3017">
                  <c:v> 20-07-09 01:34:25</c:v>
                </c:pt>
                <c:pt idx="3018">
                  <c:v> 20-07-09 01:34:30</c:v>
                </c:pt>
                <c:pt idx="3019">
                  <c:v> 20-07-09 01:34:35</c:v>
                </c:pt>
                <c:pt idx="3020">
                  <c:v> 20-07-09 01:34:40</c:v>
                </c:pt>
                <c:pt idx="3021">
                  <c:v> 20-07-09 01:34:45</c:v>
                </c:pt>
                <c:pt idx="3022">
                  <c:v> 20-07-09 01:34:50</c:v>
                </c:pt>
                <c:pt idx="3023">
                  <c:v> 20-07-09 01:34:55</c:v>
                </c:pt>
                <c:pt idx="3024">
                  <c:v> 20-07-09 01:35:00</c:v>
                </c:pt>
                <c:pt idx="3025">
                  <c:v> 20-07-09 01:35:05</c:v>
                </c:pt>
                <c:pt idx="3026">
                  <c:v> 20-07-09 01:35:10</c:v>
                </c:pt>
                <c:pt idx="3027">
                  <c:v> 20-07-09 01:35:15</c:v>
                </c:pt>
                <c:pt idx="3028">
                  <c:v> 20-07-09 01:35:20</c:v>
                </c:pt>
                <c:pt idx="3029">
                  <c:v> 20-07-09 01:35:25</c:v>
                </c:pt>
                <c:pt idx="3030">
                  <c:v> 20-07-09 01:35:30</c:v>
                </c:pt>
                <c:pt idx="3031">
                  <c:v> 20-07-09 01:35:35</c:v>
                </c:pt>
                <c:pt idx="3032">
                  <c:v> 20-07-09 01:35:40</c:v>
                </c:pt>
                <c:pt idx="3033">
                  <c:v> 20-07-09 01:35:45</c:v>
                </c:pt>
                <c:pt idx="3034">
                  <c:v> 20-07-09 01:35:50</c:v>
                </c:pt>
                <c:pt idx="3035">
                  <c:v> 20-07-09 01:35:55</c:v>
                </c:pt>
                <c:pt idx="3036">
                  <c:v> 20-07-09 01:36:00</c:v>
                </c:pt>
                <c:pt idx="3037">
                  <c:v> 20-07-09 01:36:05</c:v>
                </c:pt>
                <c:pt idx="3038">
                  <c:v> 20-07-09 01:36:10</c:v>
                </c:pt>
                <c:pt idx="3039">
                  <c:v> 20-07-09 01:36:15</c:v>
                </c:pt>
                <c:pt idx="3040">
                  <c:v> 20-07-09 01:36:20</c:v>
                </c:pt>
                <c:pt idx="3041">
                  <c:v> 20-07-09 01:36:25</c:v>
                </c:pt>
                <c:pt idx="3042">
                  <c:v> 20-07-09 01:36:30</c:v>
                </c:pt>
                <c:pt idx="3043">
                  <c:v> 20-07-09 01:36:35</c:v>
                </c:pt>
                <c:pt idx="3044">
                  <c:v> 20-07-09 01:36:40</c:v>
                </c:pt>
                <c:pt idx="3045">
                  <c:v> 20-07-09 01:36:45</c:v>
                </c:pt>
                <c:pt idx="3046">
                  <c:v> 20-07-09 01:36:50</c:v>
                </c:pt>
                <c:pt idx="3047">
                  <c:v> 20-07-09 01:36:55</c:v>
                </c:pt>
                <c:pt idx="3048">
                  <c:v> 20-07-09 01:37:00</c:v>
                </c:pt>
                <c:pt idx="3049">
                  <c:v> 20-07-09 01:37:05</c:v>
                </c:pt>
                <c:pt idx="3050">
                  <c:v> 20-07-09 01:37:10</c:v>
                </c:pt>
                <c:pt idx="3051">
                  <c:v> 20-07-09 01:37:15</c:v>
                </c:pt>
                <c:pt idx="3052">
                  <c:v> 20-07-09 01:37:20</c:v>
                </c:pt>
                <c:pt idx="3053">
                  <c:v> 20-07-09 01:37:25</c:v>
                </c:pt>
                <c:pt idx="3054">
                  <c:v> 20-07-09 01:37:30</c:v>
                </c:pt>
                <c:pt idx="3055">
                  <c:v> 20-07-09 01:37:35</c:v>
                </c:pt>
                <c:pt idx="3056">
                  <c:v> 20-07-09 01:37:40</c:v>
                </c:pt>
                <c:pt idx="3057">
                  <c:v> 20-07-09 01:37:45</c:v>
                </c:pt>
                <c:pt idx="3058">
                  <c:v> 20-07-09 01:37:50</c:v>
                </c:pt>
                <c:pt idx="3059">
                  <c:v> 20-07-09 01:37:55</c:v>
                </c:pt>
                <c:pt idx="3060">
                  <c:v> 20-07-09 01:38:00</c:v>
                </c:pt>
                <c:pt idx="3061">
                  <c:v> 20-07-09 01:38:05</c:v>
                </c:pt>
                <c:pt idx="3062">
                  <c:v> 20-07-09 01:38:10</c:v>
                </c:pt>
                <c:pt idx="3063">
                  <c:v> 20-07-09 01:38:15</c:v>
                </c:pt>
                <c:pt idx="3064">
                  <c:v> 20-07-09 01:38:20</c:v>
                </c:pt>
                <c:pt idx="3065">
                  <c:v> 20-07-09 01:38:25</c:v>
                </c:pt>
                <c:pt idx="3066">
                  <c:v> 20-07-09 01:38:30</c:v>
                </c:pt>
                <c:pt idx="3067">
                  <c:v> 20-07-09 01:38:35</c:v>
                </c:pt>
                <c:pt idx="3068">
                  <c:v> 20-07-09 01:38:40</c:v>
                </c:pt>
                <c:pt idx="3069">
                  <c:v> 20-07-09 01:38:45</c:v>
                </c:pt>
                <c:pt idx="3070">
                  <c:v> 20-07-09 01:38:50</c:v>
                </c:pt>
                <c:pt idx="3071">
                  <c:v> 20-07-09 01:38:55</c:v>
                </c:pt>
                <c:pt idx="3072">
                  <c:v> 20-07-09 01:39:00</c:v>
                </c:pt>
                <c:pt idx="3073">
                  <c:v> 20-07-09 01:39:05</c:v>
                </c:pt>
                <c:pt idx="3074">
                  <c:v> 20-07-09 01:39:10</c:v>
                </c:pt>
                <c:pt idx="3075">
                  <c:v> 20-07-09 01:39:15</c:v>
                </c:pt>
                <c:pt idx="3076">
                  <c:v> 20-07-09 01:39:20</c:v>
                </c:pt>
                <c:pt idx="3077">
                  <c:v> 20-07-09 01:39:25</c:v>
                </c:pt>
                <c:pt idx="3078">
                  <c:v> 20-07-09 01:39:30</c:v>
                </c:pt>
                <c:pt idx="3079">
                  <c:v> 20-07-09 01:39:35</c:v>
                </c:pt>
                <c:pt idx="3080">
                  <c:v> 20-07-09 01:39:40</c:v>
                </c:pt>
                <c:pt idx="3081">
                  <c:v> 20-07-09 01:39:45</c:v>
                </c:pt>
                <c:pt idx="3082">
                  <c:v> 20-07-09 01:39:50</c:v>
                </c:pt>
                <c:pt idx="3083">
                  <c:v> 20-07-09 01:39:55</c:v>
                </c:pt>
                <c:pt idx="3084">
                  <c:v> 20-07-09 01:40:00</c:v>
                </c:pt>
                <c:pt idx="3085">
                  <c:v> 20-07-09 01:40:05</c:v>
                </c:pt>
                <c:pt idx="3086">
                  <c:v> 20-07-09 01:40:10</c:v>
                </c:pt>
                <c:pt idx="3087">
                  <c:v> 20-07-09 01:40:15</c:v>
                </c:pt>
                <c:pt idx="3088">
                  <c:v> 20-07-09 01:40:20</c:v>
                </c:pt>
                <c:pt idx="3089">
                  <c:v> 20-07-09 01:40:25</c:v>
                </c:pt>
                <c:pt idx="3090">
                  <c:v> 20-07-09 01:40:30</c:v>
                </c:pt>
                <c:pt idx="3091">
                  <c:v> 20-07-09 01:40:35</c:v>
                </c:pt>
                <c:pt idx="3092">
                  <c:v> 20-07-09 01:40:40</c:v>
                </c:pt>
                <c:pt idx="3093">
                  <c:v> 20-07-09 01:40:45</c:v>
                </c:pt>
                <c:pt idx="3094">
                  <c:v> 20-07-09 01:40:50</c:v>
                </c:pt>
                <c:pt idx="3095">
                  <c:v> 20-07-09 01:40:55</c:v>
                </c:pt>
                <c:pt idx="3096">
                  <c:v> 20-07-09 01:41:00</c:v>
                </c:pt>
                <c:pt idx="3097">
                  <c:v> 20-07-09 01:41:05</c:v>
                </c:pt>
                <c:pt idx="3098">
                  <c:v> 20-07-09 01:41:10</c:v>
                </c:pt>
                <c:pt idx="3099">
                  <c:v> 20-07-09 01:41:15</c:v>
                </c:pt>
                <c:pt idx="3100">
                  <c:v> 20-07-09 01:41:20</c:v>
                </c:pt>
                <c:pt idx="3101">
                  <c:v> 20-07-09 01:41:25</c:v>
                </c:pt>
                <c:pt idx="3102">
                  <c:v> 20-07-09 01:41:30</c:v>
                </c:pt>
                <c:pt idx="3103">
                  <c:v> 20-07-09 01:41:35</c:v>
                </c:pt>
                <c:pt idx="3104">
                  <c:v> 20-07-09 01:41:40</c:v>
                </c:pt>
                <c:pt idx="3105">
                  <c:v> 20-07-09 01:41:45</c:v>
                </c:pt>
                <c:pt idx="3106">
                  <c:v> 20-07-09 01:41:50</c:v>
                </c:pt>
                <c:pt idx="3107">
                  <c:v> 20-07-09 01:41:55</c:v>
                </c:pt>
                <c:pt idx="3108">
                  <c:v> 20-07-09 01:42:00</c:v>
                </c:pt>
                <c:pt idx="3109">
                  <c:v> 20-07-09 01:42:05</c:v>
                </c:pt>
                <c:pt idx="3110">
                  <c:v> 20-07-09 01:42:10</c:v>
                </c:pt>
                <c:pt idx="3111">
                  <c:v> 20-07-09 01:42:15</c:v>
                </c:pt>
                <c:pt idx="3112">
                  <c:v> 20-07-09 01:42:20</c:v>
                </c:pt>
                <c:pt idx="3113">
                  <c:v> 20-07-09 01:42:25</c:v>
                </c:pt>
                <c:pt idx="3114">
                  <c:v> 20-07-09 01:42:30</c:v>
                </c:pt>
                <c:pt idx="3115">
                  <c:v> 20-07-09 01:42:35</c:v>
                </c:pt>
                <c:pt idx="3116">
                  <c:v> 20-07-09 01:42:40</c:v>
                </c:pt>
                <c:pt idx="3117">
                  <c:v> 20-07-09 01:42:45</c:v>
                </c:pt>
                <c:pt idx="3118">
                  <c:v> 20-07-09 01:42:50</c:v>
                </c:pt>
                <c:pt idx="3119">
                  <c:v> 20-07-09 01:42:55</c:v>
                </c:pt>
                <c:pt idx="3120">
                  <c:v> 20-07-09 01:43:00</c:v>
                </c:pt>
                <c:pt idx="3121">
                  <c:v> 20-07-09 01:43:05</c:v>
                </c:pt>
                <c:pt idx="3122">
                  <c:v> 20-07-09 01:43:10</c:v>
                </c:pt>
                <c:pt idx="3123">
                  <c:v> 20-07-09 01:43:15</c:v>
                </c:pt>
                <c:pt idx="3124">
                  <c:v> 20-07-09 01:43:20</c:v>
                </c:pt>
                <c:pt idx="3125">
                  <c:v> 20-07-09 01:43:25</c:v>
                </c:pt>
                <c:pt idx="3126">
                  <c:v> 20-07-09 01:43:30</c:v>
                </c:pt>
                <c:pt idx="3127">
                  <c:v> 20-07-09 01:43:35</c:v>
                </c:pt>
                <c:pt idx="3128">
                  <c:v> 20-07-09 01:43:40</c:v>
                </c:pt>
                <c:pt idx="3129">
                  <c:v> 20-07-09 01:43:45</c:v>
                </c:pt>
                <c:pt idx="3130">
                  <c:v> 20-07-09 01:43:50</c:v>
                </c:pt>
                <c:pt idx="3131">
                  <c:v> 20-07-09 01:43:55</c:v>
                </c:pt>
                <c:pt idx="3132">
                  <c:v> 20-07-09 01:44:00</c:v>
                </c:pt>
                <c:pt idx="3133">
                  <c:v> 20-07-09 01:44:05</c:v>
                </c:pt>
                <c:pt idx="3134">
                  <c:v> 20-07-09 01:44:10</c:v>
                </c:pt>
                <c:pt idx="3135">
                  <c:v> 20-07-09 01:44:15</c:v>
                </c:pt>
                <c:pt idx="3136">
                  <c:v> 20-07-09 01:44:20</c:v>
                </c:pt>
                <c:pt idx="3137">
                  <c:v> 20-07-09 01:44:25</c:v>
                </c:pt>
                <c:pt idx="3138">
                  <c:v> 20-07-09 01:44:30</c:v>
                </c:pt>
                <c:pt idx="3139">
                  <c:v> 20-07-09 01:44:35</c:v>
                </c:pt>
                <c:pt idx="3140">
                  <c:v> 20-07-09 01:44:40</c:v>
                </c:pt>
                <c:pt idx="3141">
                  <c:v> 20-07-09 01:44:45</c:v>
                </c:pt>
                <c:pt idx="3142">
                  <c:v> 20-07-09 01:44:50</c:v>
                </c:pt>
                <c:pt idx="3143">
                  <c:v> 20-07-09 01:44:55</c:v>
                </c:pt>
                <c:pt idx="3144">
                  <c:v> 20-07-09 01:45:00</c:v>
                </c:pt>
                <c:pt idx="3145">
                  <c:v> 20-07-09 01:45:05</c:v>
                </c:pt>
                <c:pt idx="3146">
                  <c:v> 20-07-09 01:45:10</c:v>
                </c:pt>
                <c:pt idx="3147">
                  <c:v> 20-07-09 01:45:15</c:v>
                </c:pt>
                <c:pt idx="3148">
                  <c:v> 20-07-09 01:45:20</c:v>
                </c:pt>
                <c:pt idx="3149">
                  <c:v> 20-07-09 01:45:25</c:v>
                </c:pt>
                <c:pt idx="3150">
                  <c:v> 20-07-09 01:45:30</c:v>
                </c:pt>
                <c:pt idx="3151">
                  <c:v> 20-07-09 01:45:35</c:v>
                </c:pt>
                <c:pt idx="3152">
                  <c:v> 20-07-09 01:45:40</c:v>
                </c:pt>
                <c:pt idx="3153">
                  <c:v> 20-07-09 01:45:45</c:v>
                </c:pt>
                <c:pt idx="3154">
                  <c:v> 20-07-09 01:45:50</c:v>
                </c:pt>
                <c:pt idx="3155">
                  <c:v> 20-07-09 01:45:55</c:v>
                </c:pt>
                <c:pt idx="3156">
                  <c:v> 20-07-09 01:46:00</c:v>
                </c:pt>
                <c:pt idx="3157">
                  <c:v> 20-07-09 01:46:05</c:v>
                </c:pt>
                <c:pt idx="3158">
                  <c:v> 20-07-09 01:46:10</c:v>
                </c:pt>
                <c:pt idx="3159">
                  <c:v> 20-07-09 01:46:15</c:v>
                </c:pt>
                <c:pt idx="3160">
                  <c:v> 20-07-09 01:46:20</c:v>
                </c:pt>
                <c:pt idx="3161">
                  <c:v> 20-07-09 01:46:25</c:v>
                </c:pt>
                <c:pt idx="3162">
                  <c:v> 20-07-09 01:46:30</c:v>
                </c:pt>
                <c:pt idx="3163">
                  <c:v> 20-07-09 01:46:35</c:v>
                </c:pt>
                <c:pt idx="3164">
                  <c:v> 20-07-09 01:46:40</c:v>
                </c:pt>
                <c:pt idx="3165">
                  <c:v> 20-07-09 01:46:45</c:v>
                </c:pt>
                <c:pt idx="3166">
                  <c:v> 20-07-09 01:46:50</c:v>
                </c:pt>
                <c:pt idx="3167">
                  <c:v> 20-07-09 01:46:55</c:v>
                </c:pt>
                <c:pt idx="3168">
                  <c:v> 20-07-09 01:47:00</c:v>
                </c:pt>
                <c:pt idx="3169">
                  <c:v> 20-07-09 01:47:05</c:v>
                </c:pt>
                <c:pt idx="3170">
                  <c:v> 20-07-09 01:47:10</c:v>
                </c:pt>
                <c:pt idx="3171">
                  <c:v> 20-07-09 01:47:15</c:v>
                </c:pt>
                <c:pt idx="3172">
                  <c:v> 20-07-09 01:47:20</c:v>
                </c:pt>
                <c:pt idx="3173">
                  <c:v> 20-07-09 01:47:25</c:v>
                </c:pt>
                <c:pt idx="3174">
                  <c:v> 20-07-09 01:47:30</c:v>
                </c:pt>
                <c:pt idx="3175">
                  <c:v> 20-07-09 01:47:35</c:v>
                </c:pt>
                <c:pt idx="3176">
                  <c:v> 20-07-09 01:47:40</c:v>
                </c:pt>
                <c:pt idx="3177">
                  <c:v> 20-07-09 01:47:45</c:v>
                </c:pt>
                <c:pt idx="3178">
                  <c:v> 20-07-09 01:47:50</c:v>
                </c:pt>
                <c:pt idx="3179">
                  <c:v> 20-07-09 01:47:55</c:v>
                </c:pt>
                <c:pt idx="3180">
                  <c:v> 20-07-09 01:48:00</c:v>
                </c:pt>
                <c:pt idx="3181">
                  <c:v> 20-07-09 01:48:05</c:v>
                </c:pt>
                <c:pt idx="3182">
                  <c:v> 20-07-09 01:48:10</c:v>
                </c:pt>
                <c:pt idx="3183">
                  <c:v> 20-07-09 01:48:15</c:v>
                </c:pt>
                <c:pt idx="3184">
                  <c:v> 20-07-09 01:48:20</c:v>
                </c:pt>
                <c:pt idx="3185">
                  <c:v> 20-07-09 01:48:25</c:v>
                </c:pt>
                <c:pt idx="3186">
                  <c:v> 20-07-09 01:48:30</c:v>
                </c:pt>
                <c:pt idx="3187">
                  <c:v> 20-07-09 01:48:35</c:v>
                </c:pt>
                <c:pt idx="3188">
                  <c:v> 20-07-09 01:48:40</c:v>
                </c:pt>
                <c:pt idx="3189">
                  <c:v> 20-07-09 01:48:45</c:v>
                </c:pt>
                <c:pt idx="3190">
                  <c:v> 20-07-09 01:48:50</c:v>
                </c:pt>
                <c:pt idx="3191">
                  <c:v> 20-07-09 01:48:55</c:v>
                </c:pt>
                <c:pt idx="3192">
                  <c:v> 20-07-09 01:49:00</c:v>
                </c:pt>
                <c:pt idx="3193">
                  <c:v> 20-07-09 01:49:05</c:v>
                </c:pt>
                <c:pt idx="3194">
                  <c:v> 20-07-09 01:49:10</c:v>
                </c:pt>
                <c:pt idx="3195">
                  <c:v> 20-07-09 01:49:15</c:v>
                </c:pt>
                <c:pt idx="3196">
                  <c:v> 20-07-09 01:49:20</c:v>
                </c:pt>
                <c:pt idx="3197">
                  <c:v> 20-07-09 01:49:25</c:v>
                </c:pt>
                <c:pt idx="3198">
                  <c:v> 20-07-09 01:49:30</c:v>
                </c:pt>
                <c:pt idx="3199">
                  <c:v> 20-07-09 01:49:35</c:v>
                </c:pt>
                <c:pt idx="3200">
                  <c:v> 20-07-09 01:49:40</c:v>
                </c:pt>
                <c:pt idx="3201">
                  <c:v> 20-07-09 01:49:45</c:v>
                </c:pt>
                <c:pt idx="3202">
                  <c:v> 20-07-09 01:49:50</c:v>
                </c:pt>
                <c:pt idx="3203">
                  <c:v> 20-07-09 01:49:55</c:v>
                </c:pt>
                <c:pt idx="3204">
                  <c:v> 20-07-09 01:50:00</c:v>
                </c:pt>
                <c:pt idx="3205">
                  <c:v> 20-07-09 01:50:05</c:v>
                </c:pt>
                <c:pt idx="3206">
                  <c:v> 20-07-09 01:50:10</c:v>
                </c:pt>
                <c:pt idx="3207">
                  <c:v> 20-07-09 01:50:15</c:v>
                </c:pt>
                <c:pt idx="3208">
                  <c:v> 20-07-09 01:50:20</c:v>
                </c:pt>
                <c:pt idx="3209">
                  <c:v> 20-07-09 01:50:25</c:v>
                </c:pt>
                <c:pt idx="3210">
                  <c:v> 20-07-09 01:50:30</c:v>
                </c:pt>
                <c:pt idx="3211">
                  <c:v> 20-07-09 01:50:35</c:v>
                </c:pt>
                <c:pt idx="3212">
                  <c:v> 20-07-09 01:50:40</c:v>
                </c:pt>
                <c:pt idx="3213">
                  <c:v> 20-07-09 01:50:45</c:v>
                </c:pt>
                <c:pt idx="3214">
                  <c:v> 20-07-09 01:50:50</c:v>
                </c:pt>
                <c:pt idx="3215">
                  <c:v> 20-07-09 01:50:55</c:v>
                </c:pt>
                <c:pt idx="3216">
                  <c:v> 20-07-09 01:51:00</c:v>
                </c:pt>
                <c:pt idx="3217">
                  <c:v> 20-07-09 01:51:05</c:v>
                </c:pt>
                <c:pt idx="3218">
                  <c:v> 20-07-09 01:51:10</c:v>
                </c:pt>
                <c:pt idx="3219">
                  <c:v> 20-07-09 01:51:15</c:v>
                </c:pt>
                <c:pt idx="3220">
                  <c:v> 20-07-09 01:51:20</c:v>
                </c:pt>
                <c:pt idx="3221">
                  <c:v> 20-07-09 01:51:25</c:v>
                </c:pt>
                <c:pt idx="3222">
                  <c:v> 20-07-09 01:51:30</c:v>
                </c:pt>
                <c:pt idx="3223">
                  <c:v> 20-07-09 01:51:35</c:v>
                </c:pt>
                <c:pt idx="3224">
                  <c:v> 20-07-09 01:51:40</c:v>
                </c:pt>
                <c:pt idx="3225">
                  <c:v> 20-07-09 01:51:45</c:v>
                </c:pt>
                <c:pt idx="3226">
                  <c:v> 20-07-09 01:51:50</c:v>
                </c:pt>
                <c:pt idx="3227">
                  <c:v> 20-07-09 01:51:55</c:v>
                </c:pt>
                <c:pt idx="3228">
                  <c:v> 20-07-09 01:52:00</c:v>
                </c:pt>
                <c:pt idx="3229">
                  <c:v> 20-07-09 01:52:05</c:v>
                </c:pt>
                <c:pt idx="3230">
                  <c:v> 20-07-09 01:52:10</c:v>
                </c:pt>
                <c:pt idx="3231">
                  <c:v> 20-07-09 01:52:15</c:v>
                </c:pt>
                <c:pt idx="3232">
                  <c:v> 20-07-09 01:52:20</c:v>
                </c:pt>
                <c:pt idx="3233">
                  <c:v> 20-07-09 01:52:25</c:v>
                </c:pt>
                <c:pt idx="3234">
                  <c:v> 20-07-09 01:52:30</c:v>
                </c:pt>
                <c:pt idx="3235">
                  <c:v> 20-07-09 01:52:35</c:v>
                </c:pt>
                <c:pt idx="3236">
                  <c:v> 20-07-09 01:52:40</c:v>
                </c:pt>
                <c:pt idx="3237">
                  <c:v> 20-07-09 01:52:45</c:v>
                </c:pt>
                <c:pt idx="3238">
                  <c:v> 20-07-09 01:52:50</c:v>
                </c:pt>
                <c:pt idx="3239">
                  <c:v> 20-07-09 01:52:55</c:v>
                </c:pt>
                <c:pt idx="3240">
                  <c:v> 20-07-09 01:53:00</c:v>
                </c:pt>
                <c:pt idx="3241">
                  <c:v> 20-07-09 01:53:05</c:v>
                </c:pt>
                <c:pt idx="3242">
                  <c:v> 20-07-09 01:53:10</c:v>
                </c:pt>
                <c:pt idx="3243">
                  <c:v> 20-07-09 01:53:15</c:v>
                </c:pt>
                <c:pt idx="3244">
                  <c:v> 20-07-09 01:53:20</c:v>
                </c:pt>
                <c:pt idx="3245">
                  <c:v> 20-07-09 01:53:25</c:v>
                </c:pt>
                <c:pt idx="3246">
                  <c:v> 20-07-09 01:53:30</c:v>
                </c:pt>
                <c:pt idx="3247">
                  <c:v> 20-07-09 01:53:35</c:v>
                </c:pt>
                <c:pt idx="3248">
                  <c:v> 20-07-09 01:53:40</c:v>
                </c:pt>
                <c:pt idx="3249">
                  <c:v> 20-07-09 01:53:45</c:v>
                </c:pt>
                <c:pt idx="3250">
                  <c:v> 20-07-09 01:53:50</c:v>
                </c:pt>
                <c:pt idx="3251">
                  <c:v> 20-07-09 01:53:55</c:v>
                </c:pt>
                <c:pt idx="3252">
                  <c:v> 20-07-09 01:54:00</c:v>
                </c:pt>
                <c:pt idx="3253">
                  <c:v> 20-07-09 01:54:05</c:v>
                </c:pt>
                <c:pt idx="3254">
                  <c:v> 20-07-09 01:54:10</c:v>
                </c:pt>
                <c:pt idx="3255">
                  <c:v> 20-07-09 01:54:15</c:v>
                </c:pt>
                <c:pt idx="3256">
                  <c:v> 20-07-09 01:54:20</c:v>
                </c:pt>
                <c:pt idx="3257">
                  <c:v> 20-07-09 01:54:25</c:v>
                </c:pt>
                <c:pt idx="3258">
                  <c:v> 20-07-09 01:54:30</c:v>
                </c:pt>
                <c:pt idx="3259">
                  <c:v> 20-07-09 01:54:35</c:v>
                </c:pt>
                <c:pt idx="3260">
                  <c:v> 20-07-09 01:54:40</c:v>
                </c:pt>
                <c:pt idx="3261">
                  <c:v> 20-07-09 01:54:45</c:v>
                </c:pt>
                <c:pt idx="3262">
                  <c:v> 20-07-09 01:54:50</c:v>
                </c:pt>
                <c:pt idx="3263">
                  <c:v> 20-07-09 01:54:55</c:v>
                </c:pt>
                <c:pt idx="3264">
                  <c:v> 20-07-09 01:55:00</c:v>
                </c:pt>
                <c:pt idx="3265">
                  <c:v> 20-07-09 01:55:05</c:v>
                </c:pt>
                <c:pt idx="3266">
                  <c:v> 20-07-09 01:55:10</c:v>
                </c:pt>
                <c:pt idx="3267">
                  <c:v> 20-07-09 01:55:15</c:v>
                </c:pt>
                <c:pt idx="3268">
                  <c:v> 20-07-09 01:55:20</c:v>
                </c:pt>
                <c:pt idx="3269">
                  <c:v> 20-07-09 01:55:25</c:v>
                </c:pt>
                <c:pt idx="3270">
                  <c:v> 20-07-09 01:55:30</c:v>
                </c:pt>
                <c:pt idx="3271">
                  <c:v> 20-07-09 01:55:35</c:v>
                </c:pt>
                <c:pt idx="3272">
                  <c:v> 20-07-09 01:55:40</c:v>
                </c:pt>
                <c:pt idx="3273">
                  <c:v> 20-07-09 01:55:45</c:v>
                </c:pt>
                <c:pt idx="3274">
                  <c:v> 20-07-09 01:55:50</c:v>
                </c:pt>
                <c:pt idx="3275">
                  <c:v> 20-07-09 01:55:55</c:v>
                </c:pt>
                <c:pt idx="3276">
                  <c:v> 20-07-09 01:56:00</c:v>
                </c:pt>
                <c:pt idx="3277">
                  <c:v> 20-07-09 01:56:05</c:v>
                </c:pt>
                <c:pt idx="3278">
                  <c:v> 20-07-09 01:56:10</c:v>
                </c:pt>
                <c:pt idx="3279">
                  <c:v> 20-07-09 01:56:15</c:v>
                </c:pt>
                <c:pt idx="3280">
                  <c:v> 20-07-09 01:56:20</c:v>
                </c:pt>
                <c:pt idx="3281">
                  <c:v> 20-07-09 01:56:25</c:v>
                </c:pt>
                <c:pt idx="3282">
                  <c:v> 20-07-09 01:56:30</c:v>
                </c:pt>
                <c:pt idx="3283">
                  <c:v> 20-07-09 01:56:35</c:v>
                </c:pt>
                <c:pt idx="3284">
                  <c:v> 20-07-09 01:56:40</c:v>
                </c:pt>
                <c:pt idx="3285">
                  <c:v> 20-07-09 01:56:45</c:v>
                </c:pt>
                <c:pt idx="3286">
                  <c:v> 20-07-09 01:56:50</c:v>
                </c:pt>
                <c:pt idx="3287">
                  <c:v> 20-07-09 01:56:55</c:v>
                </c:pt>
                <c:pt idx="3288">
                  <c:v> 20-07-09 01:57:00</c:v>
                </c:pt>
                <c:pt idx="3289">
                  <c:v> 20-07-09 01:57:05</c:v>
                </c:pt>
                <c:pt idx="3290">
                  <c:v> 20-07-09 01:57:10</c:v>
                </c:pt>
                <c:pt idx="3291">
                  <c:v> 20-07-09 01:57:15</c:v>
                </c:pt>
                <c:pt idx="3292">
                  <c:v> 20-07-09 01:57:20</c:v>
                </c:pt>
                <c:pt idx="3293">
                  <c:v> 20-07-09 01:57:25</c:v>
                </c:pt>
                <c:pt idx="3294">
                  <c:v> 20-07-09 01:57:30</c:v>
                </c:pt>
                <c:pt idx="3295">
                  <c:v> 20-07-09 01:57:35</c:v>
                </c:pt>
                <c:pt idx="3296">
                  <c:v> 20-07-09 01:57:40</c:v>
                </c:pt>
                <c:pt idx="3297">
                  <c:v> 20-07-09 01:57:45</c:v>
                </c:pt>
                <c:pt idx="3298">
                  <c:v> 20-07-09 01:57:50</c:v>
                </c:pt>
                <c:pt idx="3299">
                  <c:v> 20-07-09 01:57:55</c:v>
                </c:pt>
                <c:pt idx="3300">
                  <c:v> 20-07-09 01:58:00</c:v>
                </c:pt>
                <c:pt idx="3301">
                  <c:v> 20-07-09 01:58:05</c:v>
                </c:pt>
                <c:pt idx="3302">
                  <c:v> 20-07-09 01:58:10</c:v>
                </c:pt>
                <c:pt idx="3303">
                  <c:v> 20-07-09 01:58:15</c:v>
                </c:pt>
                <c:pt idx="3304">
                  <c:v> 20-07-09 01:58:20</c:v>
                </c:pt>
                <c:pt idx="3305">
                  <c:v> 20-07-09 01:58:25</c:v>
                </c:pt>
                <c:pt idx="3306">
                  <c:v> 20-07-09 01:58:30</c:v>
                </c:pt>
                <c:pt idx="3307">
                  <c:v> 20-07-09 01:58:35</c:v>
                </c:pt>
                <c:pt idx="3308">
                  <c:v> 20-07-09 01:58:40</c:v>
                </c:pt>
                <c:pt idx="3309">
                  <c:v> 20-07-09 01:58:45</c:v>
                </c:pt>
                <c:pt idx="3310">
                  <c:v> 20-07-09 01:58:50</c:v>
                </c:pt>
                <c:pt idx="3311">
                  <c:v> 20-07-09 01:58:55</c:v>
                </c:pt>
                <c:pt idx="3312">
                  <c:v> 20-07-09 01:59:00</c:v>
                </c:pt>
                <c:pt idx="3313">
                  <c:v> 20-07-09 01:59:05</c:v>
                </c:pt>
                <c:pt idx="3314">
                  <c:v> 20-07-09 01:59:10</c:v>
                </c:pt>
                <c:pt idx="3315">
                  <c:v> 20-07-09 01:59:15</c:v>
                </c:pt>
                <c:pt idx="3316">
                  <c:v> 20-07-09 01:59:20</c:v>
                </c:pt>
                <c:pt idx="3317">
                  <c:v> 20-07-09 01:59:25</c:v>
                </c:pt>
                <c:pt idx="3318">
                  <c:v> 20-07-09 01:59:30</c:v>
                </c:pt>
                <c:pt idx="3319">
                  <c:v> 20-07-09 01:59:35</c:v>
                </c:pt>
                <c:pt idx="3320">
                  <c:v> 20-07-09 01:59:40</c:v>
                </c:pt>
                <c:pt idx="3321">
                  <c:v> 20-07-09 01:59:45</c:v>
                </c:pt>
                <c:pt idx="3322">
                  <c:v> 20-07-09 01:59:50</c:v>
                </c:pt>
                <c:pt idx="3323">
                  <c:v> 20-07-09 01:59:55</c:v>
                </c:pt>
                <c:pt idx="3324">
                  <c:v> 20-07-09 02:00:00</c:v>
                </c:pt>
                <c:pt idx="3325">
                  <c:v> 20-07-09 02:00:05</c:v>
                </c:pt>
                <c:pt idx="3326">
                  <c:v> 20-07-09 02:00:10</c:v>
                </c:pt>
                <c:pt idx="3327">
                  <c:v> 20-07-09 02:00:15</c:v>
                </c:pt>
                <c:pt idx="3328">
                  <c:v> 20-07-09 02:00:20</c:v>
                </c:pt>
                <c:pt idx="3329">
                  <c:v> 20-07-09 02:00:25</c:v>
                </c:pt>
                <c:pt idx="3330">
                  <c:v> 20-07-09 02:00:30</c:v>
                </c:pt>
                <c:pt idx="3331">
                  <c:v> 20-07-09 02:00:35</c:v>
                </c:pt>
                <c:pt idx="3332">
                  <c:v> 20-07-09 02:00:40</c:v>
                </c:pt>
                <c:pt idx="3333">
                  <c:v> 20-07-09 02:00:45</c:v>
                </c:pt>
                <c:pt idx="3334">
                  <c:v> 20-07-09 02:00:50</c:v>
                </c:pt>
                <c:pt idx="3335">
                  <c:v> 20-07-09 02:00:55</c:v>
                </c:pt>
                <c:pt idx="3336">
                  <c:v> 20-07-09 02:01:00</c:v>
                </c:pt>
                <c:pt idx="3337">
                  <c:v> 20-07-09 02:01:05</c:v>
                </c:pt>
                <c:pt idx="3338">
                  <c:v> 20-07-09 02:01:10</c:v>
                </c:pt>
                <c:pt idx="3339">
                  <c:v> 20-07-09 02:01:15</c:v>
                </c:pt>
                <c:pt idx="3340">
                  <c:v> 20-07-09 02:01:20</c:v>
                </c:pt>
                <c:pt idx="3341">
                  <c:v> 20-07-09 02:01:25</c:v>
                </c:pt>
                <c:pt idx="3342">
                  <c:v> 20-07-09 02:01:30</c:v>
                </c:pt>
                <c:pt idx="3343">
                  <c:v> 20-07-09 02:01:35</c:v>
                </c:pt>
                <c:pt idx="3344">
                  <c:v> 20-07-09 02:01:40</c:v>
                </c:pt>
                <c:pt idx="3345">
                  <c:v> 20-07-09 02:01:45</c:v>
                </c:pt>
                <c:pt idx="3346">
                  <c:v> 20-07-09 02:01:50</c:v>
                </c:pt>
                <c:pt idx="3347">
                  <c:v> 20-07-09 02:01:55</c:v>
                </c:pt>
                <c:pt idx="3348">
                  <c:v> 20-07-09 02:02:00</c:v>
                </c:pt>
                <c:pt idx="3349">
                  <c:v> 20-07-09 02:02:05</c:v>
                </c:pt>
                <c:pt idx="3350">
                  <c:v> 20-07-09 02:02:10</c:v>
                </c:pt>
                <c:pt idx="3351">
                  <c:v> 20-07-09 02:02:15</c:v>
                </c:pt>
                <c:pt idx="3352">
                  <c:v> 20-07-09 02:02:20</c:v>
                </c:pt>
                <c:pt idx="3353">
                  <c:v> 20-07-09 02:02:25</c:v>
                </c:pt>
                <c:pt idx="3354">
                  <c:v> 20-07-09 02:02:30</c:v>
                </c:pt>
                <c:pt idx="3355">
                  <c:v> 20-07-09 02:02:35</c:v>
                </c:pt>
                <c:pt idx="3356">
                  <c:v> 20-07-09 02:02:40</c:v>
                </c:pt>
                <c:pt idx="3357">
                  <c:v> 20-07-09 02:02:45</c:v>
                </c:pt>
                <c:pt idx="3358">
                  <c:v> 20-07-09 02:02:50</c:v>
                </c:pt>
                <c:pt idx="3359">
                  <c:v> 20-07-09 02:02:55</c:v>
                </c:pt>
                <c:pt idx="3360">
                  <c:v> 20-07-09 02:03:00</c:v>
                </c:pt>
                <c:pt idx="3361">
                  <c:v> 20-07-09 02:03:05</c:v>
                </c:pt>
                <c:pt idx="3362">
                  <c:v> 20-07-09 02:03:10</c:v>
                </c:pt>
                <c:pt idx="3363">
                  <c:v> 20-07-09 02:03:15</c:v>
                </c:pt>
                <c:pt idx="3364">
                  <c:v> 20-07-09 02:03:20</c:v>
                </c:pt>
                <c:pt idx="3365">
                  <c:v> 20-07-09 02:03:25</c:v>
                </c:pt>
                <c:pt idx="3366">
                  <c:v> 20-07-09 02:03:30</c:v>
                </c:pt>
                <c:pt idx="3367">
                  <c:v> 20-07-09 02:03:35</c:v>
                </c:pt>
                <c:pt idx="3368">
                  <c:v> 20-07-09 02:03:40</c:v>
                </c:pt>
                <c:pt idx="3369">
                  <c:v> 20-07-09 02:03:45</c:v>
                </c:pt>
                <c:pt idx="3370">
                  <c:v> 20-07-09 02:03:50</c:v>
                </c:pt>
                <c:pt idx="3371">
                  <c:v> 20-07-09 02:03:55</c:v>
                </c:pt>
                <c:pt idx="3372">
                  <c:v> 20-07-09 02:04:00</c:v>
                </c:pt>
                <c:pt idx="3373">
                  <c:v> 20-07-09 02:04:05</c:v>
                </c:pt>
                <c:pt idx="3374">
                  <c:v> 20-07-09 02:04:10</c:v>
                </c:pt>
                <c:pt idx="3375">
                  <c:v> 20-07-09 02:04:15</c:v>
                </c:pt>
                <c:pt idx="3376">
                  <c:v> 20-07-09 02:04:20</c:v>
                </c:pt>
                <c:pt idx="3377">
                  <c:v> 20-07-09 02:04:25</c:v>
                </c:pt>
                <c:pt idx="3378">
                  <c:v> 20-07-09 02:04:30</c:v>
                </c:pt>
                <c:pt idx="3379">
                  <c:v> 20-07-09 02:04:35</c:v>
                </c:pt>
                <c:pt idx="3380">
                  <c:v> 20-07-09 02:04:40</c:v>
                </c:pt>
                <c:pt idx="3381">
                  <c:v> 20-07-09 02:04:45</c:v>
                </c:pt>
                <c:pt idx="3382">
                  <c:v> 20-07-09 02:04:50</c:v>
                </c:pt>
                <c:pt idx="3383">
                  <c:v> 20-07-09 02:04:55</c:v>
                </c:pt>
                <c:pt idx="3384">
                  <c:v> 20-07-09 02:05:00</c:v>
                </c:pt>
                <c:pt idx="3385">
                  <c:v> 20-07-09 02:05:05</c:v>
                </c:pt>
                <c:pt idx="3386">
                  <c:v> 20-07-09 02:05:10</c:v>
                </c:pt>
                <c:pt idx="3387">
                  <c:v> 20-07-09 02:05:15</c:v>
                </c:pt>
                <c:pt idx="3388">
                  <c:v> 20-07-09 02:05:20</c:v>
                </c:pt>
                <c:pt idx="3389">
                  <c:v> 20-07-09 02:05:25</c:v>
                </c:pt>
                <c:pt idx="3390">
                  <c:v> 20-07-09 02:05:30</c:v>
                </c:pt>
                <c:pt idx="3391">
                  <c:v> 20-07-09 02:05:35</c:v>
                </c:pt>
                <c:pt idx="3392">
                  <c:v> 20-07-09 02:05:40</c:v>
                </c:pt>
                <c:pt idx="3393">
                  <c:v> 20-07-09 02:05:45</c:v>
                </c:pt>
                <c:pt idx="3394">
                  <c:v> 20-07-09 02:05:50</c:v>
                </c:pt>
                <c:pt idx="3395">
                  <c:v> 20-07-09 02:05:55</c:v>
                </c:pt>
                <c:pt idx="3396">
                  <c:v> 20-07-09 02:06:00</c:v>
                </c:pt>
                <c:pt idx="3397">
                  <c:v> 20-07-09 02:06:05</c:v>
                </c:pt>
                <c:pt idx="3398">
                  <c:v> 20-07-09 02:06:10</c:v>
                </c:pt>
                <c:pt idx="3399">
                  <c:v> 20-07-09 02:06:15</c:v>
                </c:pt>
                <c:pt idx="3400">
                  <c:v> 20-07-09 02:06:20</c:v>
                </c:pt>
                <c:pt idx="3401">
                  <c:v> 20-07-09 02:06:25</c:v>
                </c:pt>
                <c:pt idx="3402">
                  <c:v> 20-07-09 02:06:30</c:v>
                </c:pt>
                <c:pt idx="3403">
                  <c:v> 20-07-09 02:06:35</c:v>
                </c:pt>
                <c:pt idx="3404">
                  <c:v> 20-07-09 02:06:40</c:v>
                </c:pt>
                <c:pt idx="3405">
                  <c:v> 20-07-09 02:06:45</c:v>
                </c:pt>
                <c:pt idx="3406">
                  <c:v> 20-07-09 02:06:50</c:v>
                </c:pt>
                <c:pt idx="3407">
                  <c:v> 20-07-09 02:06:55</c:v>
                </c:pt>
                <c:pt idx="3408">
                  <c:v> 20-07-09 02:07:00</c:v>
                </c:pt>
                <c:pt idx="3409">
                  <c:v> 20-07-09 02:07:05</c:v>
                </c:pt>
                <c:pt idx="3410">
                  <c:v> 20-07-09 02:07:10</c:v>
                </c:pt>
                <c:pt idx="3411">
                  <c:v> 20-07-09 02:07:15</c:v>
                </c:pt>
                <c:pt idx="3412">
                  <c:v> 20-07-09 02:07:20</c:v>
                </c:pt>
                <c:pt idx="3413">
                  <c:v> 20-07-09 02:07:25</c:v>
                </c:pt>
                <c:pt idx="3414">
                  <c:v> 20-07-09 02:07:30</c:v>
                </c:pt>
                <c:pt idx="3415">
                  <c:v> 20-07-09 02:07:35</c:v>
                </c:pt>
                <c:pt idx="3416">
                  <c:v> 20-07-09 02:07:40</c:v>
                </c:pt>
                <c:pt idx="3417">
                  <c:v> 20-07-09 02:07:45</c:v>
                </c:pt>
                <c:pt idx="3418">
                  <c:v> 20-07-09 02:07:50</c:v>
                </c:pt>
                <c:pt idx="3419">
                  <c:v> 20-07-09 02:07:55</c:v>
                </c:pt>
                <c:pt idx="3420">
                  <c:v> 20-07-09 02:08:00</c:v>
                </c:pt>
                <c:pt idx="3421">
                  <c:v> 20-07-09 02:08:05</c:v>
                </c:pt>
                <c:pt idx="3422">
                  <c:v> 20-07-09 02:08:10</c:v>
                </c:pt>
                <c:pt idx="3423">
                  <c:v> 20-07-09 02:08:15</c:v>
                </c:pt>
                <c:pt idx="3424">
                  <c:v> 20-07-09 02:08:20</c:v>
                </c:pt>
                <c:pt idx="3425">
                  <c:v> 20-07-09 02:08:25</c:v>
                </c:pt>
                <c:pt idx="3426">
                  <c:v> 20-07-09 02:08:30</c:v>
                </c:pt>
                <c:pt idx="3427">
                  <c:v> 20-07-09 02:08:35</c:v>
                </c:pt>
                <c:pt idx="3428">
                  <c:v> 20-07-09 02:08:40</c:v>
                </c:pt>
                <c:pt idx="3429">
                  <c:v> 20-07-09 02:08:45</c:v>
                </c:pt>
                <c:pt idx="3430">
                  <c:v> 20-07-09 02:08:50</c:v>
                </c:pt>
                <c:pt idx="3431">
                  <c:v> 20-07-09 02:08:55</c:v>
                </c:pt>
                <c:pt idx="3432">
                  <c:v> 20-07-09 02:09:00</c:v>
                </c:pt>
                <c:pt idx="3433">
                  <c:v> 20-07-09 02:09:05</c:v>
                </c:pt>
                <c:pt idx="3434">
                  <c:v> 20-07-09 02:09:10</c:v>
                </c:pt>
                <c:pt idx="3435">
                  <c:v> 20-07-09 02:09:15</c:v>
                </c:pt>
                <c:pt idx="3436">
                  <c:v> 20-07-09 02:09:20</c:v>
                </c:pt>
                <c:pt idx="3437">
                  <c:v> 20-07-09 02:09:25</c:v>
                </c:pt>
                <c:pt idx="3438">
                  <c:v> 20-07-09 02:09:30</c:v>
                </c:pt>
                <c:pt idx="3439">
                  <c:v> 20-07-09 02:09:35</c:v>
                </c:pt>
                <c:pt idx="3440">
                  <c:v> 20-07-09 02:09:40</c:v>
                </c:pt>
                <c:pt idx="3441">
                  <c:v> 20-07-09 02:09:45</c:v>
                </c:pt>
                <c:pt idx="3442">
                  <c:v> 20-07-09 02:09:50</c:v>
                </c:pt>
                <c:pt idx="3443">
                  <c:v> 20-07-09 02:09:55</c:v>
                </c:pt>
                <c:pt idx="3444">
                  <c:v> 20-07-09 02:10:00</c:v>
                </c:pt>
                <c:pt idx="3445">
                  <c:v> 20-07-09 02:10:05</c:v>
                </c:pt>
                <c:pt idx="3446">
                  <c:v> 20-07-09 02:10:10</c:v>
                </c:pt>
                <c:pt idx="3447">
                  <c:v> 20-07-09 02:10:15</c:v>
                </c:pt>
                <c:pt idx="3448">
                  <c:v> 20-07-09 02:10:20</c:v>
                </c:pt>
                <c:pt idx="3449">
                  <c:v> 20-07-09 02:10:25</c:v>
                </c:pt>
                <c:pt idx="3450">
                  <c:v> 20-07-09 02:10:30</c:v>
                </c:pt>
                <c:pt idx="3451">
                  <c:v> 20-07-09 02:10:35</c:v>
                </c:pt>
                <c:pt idx="3452">
                  <c:v> 20-07-09 02:10:40</c:v>
                </c:pt>
                <c:pt idx="3453">
                  <c:v> 20-07-09 02:10:45</c:v>
                </c:pt>
                <c:pt idx="3454">
                  <c:v> 20-07-09 02:10:50</c:v>
                </c:pt>
                <c:pt idx="3455">
                  <c:v> 20-07-09 02:10:55</c:v>
                </c:pt>
                <c:pt idx="3456">
                  <c:v> 20-07-09 02:11:00</c:v>
                </c:pt>
                <c:pt idx="3457">
                  <c:v> 20-07-09 02:11:05</c:v>
                </c:pt>
                <c:pt idx="3458">
                  <c:v> 20-07-09 02:11:10</c:v>
                </c:pt>
                <c:pt idx="3459">
                  <c:v> 20-07-09 02:11:15</c:v>
                </c:pt>
                <c:pt idx="3460">
                  <c:v> 20-07-09 02:11:20</c:v>
                </c:pt>
                <c:pt idx="3461">
                  <c:v> 20-07-09 02:11:25</c:v>
                </c:pt>
                <c:pt idx="3462">
                  <c:v> 20-07-09 02:11:30</c:v>
                </c:pt>
                <c:pt idx="3463">
                  <c:v> 20-07-09 02:11:35</c:v>
                </c:pt>
                <c:pt idx="3464">
                  <c:v> 20-07-09 02:11:40</c:v>
                </c:pt>
                <c:pt idx="3465">
                  <c:v> 20-07-09 02:11:45</c:v>
                </c:pt>
                <c:pt idx="3466">
                  <c:v> 20-07-09 02:11:50</c:v>
                </c:pt>
                <c:pt idx="3467">
                  <c:v> 20-07-09 02:11:55</c:v>
                </c:pt>
                <c:pt idx="3468">
                  <c:v> 20-07-09 02:12:00</c:v>
                </c:pt>
                <c:pt idx="3469">
                  <c:v> 20-07-09 02:12:05</c:v>
                </c:pt>
                <c:pt idx="3470">
                  <c:v> 20-07-09 02:12:10</c:v>
                </c:pt>
                <c:pt idx="3471">
                  <c:v> 20-07-09 02:12:15</c:v>
                </c:pt>
                <c:pt idx="3472">
                  <c:v> 20-07-09 02:12:20</c:v>
                </c:pt>
                <c:pt idx="3473">
                  <c:v> 20-07-09 02:12:25</c:v>
                </c:pt>
                <c:pt idx="3474">
                  <c:v> 20-07-09 02:12:30</c:v>
                </c:pt>
                <c:pt idx="3475">
                  <c:v> 20-07-09 02:12:35</c:v>
                </c:pt>
                <c:pt idx="3476">
                  <c:v> 20-07-09 02:12:40</c:v>
                </c:pt>
                <c:pt idx="3477">
                  <c:v> 20-07-09 02:12:45</c:v>
                </c:pt>
                <c:pt idx="3478">
                  <c:v> 20-07-09 02:12:50</c:v>
                </c:pt>
                <c:pt idx="3479">
                  <c:v> 20-07-09 02:12:55</c:v>
                </c:pt>
                <c:pt idx="3480">
                  <c:v> 20-07-09 02:13:00</c:v>
                </c:pt>
                <c:pt idx="3481">
                  <c:v> 20-07-09 02:13:05</c:v>
                </c:pt>
                <c:pt idx="3482">
                  <c:v> 20-07-09 02:13:10</c:v>
                </c:pt>
                <c:pt idx="3483">
                  <c:v> 20-07-09 02:13:15</c:v>
                </c:pt>
                <c:pt idx="3484">
                  <c:v> 20-07-09 02:13:20</c:v>
                </c:pt>
                <c:pt idx="3485">
                  <c:v> 20-07-09 02:13:25</c:v>
                </c:pt>
                <c:pt idx="3486">
                  <c:v> 20-07-09 02:13:30</c:v>
                </c:pt>
                <c:pt idx="3487">
                  <c:v> 20-07-09 02:13:35</c:v>
                </c:pt>
                <c:pt idx="3488">
                  <c:v> 20-07-09 02:13:40</c:v>
                </c:pt>
                <c:pt idx="3489">
                  <c:v> 20-07-09 02:13:45</c:v>
                </c:pt>
                <c:pt idx="3490">
                  <c:v> 20-07-09 02:13:50</c:v>
                </c:pt>
                <c:pt idx="3491">
                  <c:v> 20-07-09 02:13:55</c:v>
                </c:pt>
                <c:pt idx="3492">
                  <c:v> 20-07-09 02:14:00</c:v>
                </c:pt>
                <c:pt idx="3493">
                  <c:v> 20-07-09 02:14:05</c:v>
                </c:pt>
                <c:pt idx="3494">
                  <c:v> 20-07-09 02:14:10</c:v>
                </c:pt>
                <c:pt idx="3495">
                  <c:v> 20-07-09 02:14:15</c:v>
                </c:pt>
                <c:pt idx="3496">
                  <c:v> 20-07-09 02:14:20</c:v>
                </c:pt>
                <c:pt idx="3497">
                  <c:v> 20-07-09 02:14:25</c:v>
                </c:pt>
                <c:pt idx="3498">
                  <c:v> 20-07-09 02:14:30</c:v>
                </c:pt>
                <c:pt idx="3499">
                  <c:v> 20-07-09 02:14:35</c:v>
                </c:pt>
                <c:pt idx="3500">
                  <c:v> 20-07-09 02:14:40</c:v>
                </c:pt>
                <c:pt idx="3501">
                  <c:v> 20-07-09 02:14:45</c:v>
                </c:pt>
                <c:pt idx="3502">
                  <c:v> 20-07-09 02:14:50</c:v>
                </c:pt>
                <c:pt idx="3503">
                  <c:v> 20-07-09 02:14:55</c:v>
                </c:pt>
                <c:pt idx="3504">
                  <c:v> 20-07-09 02:15:00</c:v>
                </c:pt>
                <c:pt idx="3505">
                  <c:v> 20-07-09 02:15:05</c:v>
                </c:pt>
                <c:pt idx="3506">
                  <c:v> 20-07-09 02:15:10</c:v>
                </c:pt>
                <c:pt idx="3507">
                  <c:v> 20-07-09 02:15:15</c:v>
                </c:pt>
                <c:pt idx="3508">
                  <c:v> 20-07-09 02:15:20</c:v>
                </c:pt>
                <c:pt idx="3509">
                  <c:v> 20-07-09 02:15:25</c:v>
                </c:pt>
                <c:pt idx="3510">
                  <c:v> 20-07-09 02:15:30</c:v>
                </c:pt>
                <c:pt idx="3511">
                  <c:v> 20-07-09 02:15:35</c:v>
                </c:pt>
                <c:pt idx="3512">
                  <c:v> 20-07-09 02:15:40</c:v>
                </c:pt>
                <c:pt idx="3513">
                  <c:v> 20-07-09 02:15:45</c:v>
                </c:pt>
                <c:pt idx="3514">
                  <c:v> 20-07-09 02:15:50</c:v>
                </c:pt>
                <c:pt idx="3515">
                  <c:v> 20-07-09 02:15:55</c:v>
                </c:pt>
                <c:pt idx="3516">
                  <c:v> 20-07-09 02:16:00</c:v>
                </c:pt>
                <c:pt idx="3517">
                  <c:v> 20-07-09 02:16:05</c:v>
                </c:pt>
                <c:pt idx="3518">
                  <c:v> 20-07-09 02:16:10</c:v>
                </c:pt>
                <c:pt idx="3519">
                  <c:v> 20-07-09 02:16:15</c:v>
                </c:pt>
                <c:pt idx="3520">
                  <c:v> 20-07-09 02:16:20</c:v>
                </c:pt>
                <c:pt idx="3521">
                  <c:v> 20-07-09 02:16:25</c:v>
                </c:pt>
                <c:pt idx="3522">
                  <c:v> 20-07-09 02:16:30</c:v>
                </c:pt>
                <c:pt idx="3523">
                  <c:v> 20-07-09 02:16:35</c:v>
                </c:pt>
                <c:pt idx="3524">
                  <c:v> 20-07-09 02:16:40</c:v>
                </c:pt>
                <c:pt idx="3525">
                  <c:v> 20-07-09 02:16:45</c:v>
                </c:pt>
                <c:pt idx="3526">
                  <c:v> 20-07-09 02:16:50</c:v>
                </c:pt>
                <c:pt idx="3527">
                  <c:v> 20-07-09 02:16:55</c:v>
                </c:pt>
                <c:pt idx="3528">
                  <c:v> 20-07-09 02:17:00</c:v>
                </c:pt>
                <c:pt idx="3529">
                  <c:v> 20-07-09 02:17:05</c:v>
                </c:pt>
                <c:pt idx="3530">
                  <c:v> 20-07-09 02:17:10</c:v>
                </c:pt>
                <c:pt idx="3531">
                  <c:v> 20-07-09 02:17:15</c:v>
                </c:pt>
                <c:pt idx="3532">
                  <c:v> 20-07-09 02:17:20</c:v>
                </c:pt>
                <c:pt idx="3533">
                  <c:v> 20-07-09 02:17:25</c:v>
                </c:pt>
                <c:pt idx="3534">
                  <c:v> 20-07-09 02:17:30</c:v>
                </c:pt>
                <c:pt idx="3535">
                  <c:v> 20-07-09 02:17:35</c:v>
                </c:pt>
                <c:pt idx="3536">
                  <c:v> 20-07-09 02:17:40</c:v>
                </c:pt>
                <c:pt idx="3537">
                  <c:v> 20-07-09 02:17:45</c:v>
                </c:pt>
                <c:pt idx="3538">
                  <c:v> 20-07-09 02:17:50</c:v>
                </c:pt>
                <c:pt idx="3539">
                  <c:v> 20-07-09 02:17:55</c:v>
                </c:pt>
                <c:pt idx="3540">
                  <c:v> 20-07-09 02:18:00</c:v>
                </c:pt>
                <c:pt idx="3541">
                  <c:v> 20-07-09 02:18:05</c:v>
                </c:pt>
                <c:pt idx="3542">
                  <c:v> 20-07-09 02:18:10</c:v>
                </c:pt>
                <c:pt idx="3543">
                  <c:v> 20-07-09 02:18:15</c:v>
                </c:pt>
                <c:pt idx="3544">
                  <c:v> 20-07-09 02:18:20</c:v>
                </c:pt>
                <c:pt idx="3545">
                  <c:v> 20-07-09 02:18:25</c:v>
                </c:pt>
                <c:pt idx="3546">
                  <c:v> 20-07-09 02:18:30</c:v>
                </c:pt>
                <c:pt idx="3547">
                  <c:v> 20-07-09 02:18:35</c:v>
                </c:pt>
                <c:pt idx="3548">
                  <c:v> 20-07-09 02:18:40</c:v>
                </c:pt>
                <c:pt idx="3549">
                  <c:v> 20-07-09 02:18:45</c:v>
                </c:pt>
                <c:pt idx="3550">
                  <c:v> 20-07-09 02:18:50</c:v>
                </c:pt>
                <c:pt idx="3551">
                  <c:v> 20-07-09 02:18:55</c:v>
                </c:pt>
                <c:pt idx="3552">
                  <c:v> 20-07-09 02:19:00</c:v>
                </c:pt>
                <c:pt idx="3553">
                  <c:v> 20-07-09 02:19:05</c:v>
                </c:pt>
                <c:pt idx="3554">
                  <c:v> 20-07-09 02:19:10</c:v>
                </c:pt>
                <c:pt idx="3555">
                  <c:v> 20-07-09 02:19:15</c:v>
                </c:pt>
                <c:pt idx="3556">
                  <c:v> 20-07-09 02:19:20</c:v>
                </c:pt>
                <c:pt idx="3557">
                  <c:v> 20-07-09 02:19:25</c:v>
                </c:pt>
                <c:pt idx="3558">
                  <c:v> 20-07-09 02:19:30</c:v>
                </c:pt>
                <c:pt idx="3559">
                  <c:v> 20-07-09 02:19:35</c:v>
                </c:pt>
                <c:pt idx="3560">
                  <c:v> 20-07-09 02:19:40</c:v>
                </c:pt>
                <c:pt idx="3561">
                  <c:v> 20-07-09 02:19:45</c:v>
                </c:pt>
                <c:pt idx="3562">
                  <c:v> 20-07-09 02:19:50</c:v>
                </c:pt>
                <c:pt idx="3563">
                  <c:v> 20-07-09 02:19:55</c:v>
                </c:pt>
                <c:pt idx="3564">
                  <c:v> 20-07-09 02:20:00</c:v>
                </c:pt>
                <c:pt idx="3565">
                  <c:v> 20-07-09 02:20:05</c:v>
                </c:pt>
                <c:pt idx="3566">
                  <c:v> 20-07-09 02:20:10</c:v>
                </c:pt>
                <c:pt idx="3567">
                  <c:v> 20-07-09 02:20:15</c:v>
                </c:pt>
                <c:pt idx="3568">
                  <c:v> 20-07-09 02:20:20</c:v>
                </c:pt>
                <c:pt idx="3569">
                  <c:v> 20-07-09 02:20:25</c:v>
                </c:pt>
                <c:pt idx="3570">
                  <c:v> 20-07-09 02:20:30</c:v>
                </c:pt>
                <c:pt idx="3571">
                  <c:v> 20-07-09 02:20:35</c:v>
                </c:pt>
                <c:pt idx="3572">
                  <c:v> 20-07-09 02:20:40</c:v>
                </c:pt>
                <c:pt idx="3573">
                  <c:v> 20-07-09 02:20:45</c:v>
                </c:pt>
                <c:pt idx="3574">
                  <c:v> 20-07-09 02:20:50</c:v>
                </c:pt>
                <c:pt idx="3575">
                  <c:v> 20-07-09 02:20:55</c:v>
                </c:pt>
                <c:pt idx="3576">
                  <c:v> 20-07-09 02:21:00</c:v>
                </c:pt>
                <c:pt idx="3577">
                  <c:v> 20-07-09 02:21:05</c:v>
                </c:pt>
                <c:pt idx="3578">
                  <c:v> 20-07-09 02:21:10</c:v>
                </c:pt>
                <c:pt idx="3579">
                  <c:v> 20-07-09 02:21:15</c:v>
                </c:pt>
                <c:pt idx="3580">
                  <c:v> 20-07-09 02:21:20</c:v>
                </c:pt>
                <c:pt idx="3581">
                  <c:v> 20-07-09 02:21:25</c:v>
                </c:pt>
                <c:pt idx="3582">
                  <c:v> 20-07-09 02:21:30</c:v>
                </c:pt>
                <c:pt idx="3583">
                  <c:v> 20-07-09 02:21:35</c:v>
                </c:pt>
                <c:pt idx="3584">
                  <c:v> 20-07-09 02:21:40</c:v>
                </c:pt>
                <c:pt idx="3585">
                  <c:v> 20-07-09 02:21:45</c:v>
                </c:pt>
                <c:pt idx="3586">
                  <c:v> 20-07-09 02:21:50</c:v>
                </c:pt>
                <c:pt idx="3587">
                  <c:v> 20-07-09 02:21:55</c:v>
                </c:pt>
                <c:pt idx="3588">
                  <c:v> 20-07-09 02:22:00</c:v>
                </c:pt>
                <c:pt idx="3589">
                  <c:v> 20-07-09 02:22:05</c:v>
                </c:pt>
                <c:pt idx="3590">
                  <c:v> 20-07-09 02:22:10</c:v>
                </c:pt>
                <c:pt idx="3591">
                  <c:v> 20-07-09 02:22:15</c:v>
                </c:pt>
                <c:pt idx="3592">
                  <c:v> 20-07-09 02:22:20</c:v>
                </c:pt>
                <c:pt idx="3593">
                  <c:v> 20-07-09 02:22:25</c:v>
                </c:pt>
                <c:pt idx="3594">
                  <c:v> 20-07-09 02:22:30</c:v>
                </c:pt>
                <c:pt idx="3595">
                  <c:v> 20-07-09 02:22:35</c:v>
                </c:pt>
                <c:pt idx="3596">
                  <c:v> 20-07-09 02:22:40</c:v>
                </c:pt>
                <c:pt idx="3597">
                  <c:v> 20-07-09 02:22:45</c:v>
                </c:pt>
                <c:pt idx="3598">
                  <c:v> 20-07-09 02:22:50</c:v>
                </c:pt>
                <c:pt idx="3599">
                  <c:v> 20-07-09 02:22:55</c:v>
                </c:pt>
                <c:pt idx="3600">
                  <c:v> 20-07-09 02:23:00</c:v>
                </c:pt>
                <c:pt idx="3601">
                  <c:v> 20-07-09 02:23:05</c:v>
                </c:pt>
                <c:pt idx="3602">
                  <c:v> 20-07-09 02:23:10</c:v>
                </c:pt>
                <c:pt idx="3603">
                  <c:v> 20-07-09 02:23:15</c:v>
                </c:pt>
                <c:pt idx="3604">
                  <c:v> 20-07-09 02:23:20</c:v>
                </c:pt>
                <c:pt idx="3605">
                  <c:v> 20-07-09 02:23:25</c:v>
                </c:pt>
                <c:pt idx="3606">
                  <c:v> 20-07-09 02:23:30</c:v>
                </c:pt>
                <c:pt idx="3607">
                  <c:v> 20-07-09 02:23:35</c:v>
                </c:pt>
                <c:pt idx="3608">
                  <c:v> 20-07-09 02:23:40</c:v>
                </c:pt>
                <c:pt idx="3609">
                  <c:v> 20-07-09 02:23:45</c:v>
                </c:pt>
                <c:pt idx="3610">
                  <c:v> 20-07-09 02:23:50</c:v>
                </c:pt>
                <c:pt idx="3611">
                  <c:v> 20-07-09 02:23:55</c:v>
                </c:pt>
                <c:pt idx="3612">
                  <c:v> 20-07-09 02:24:00</c:v>
                </c:pt>
                <c:pt idx="3613">
                  <c:v> 20-07-09 02:24:05</c:v>
                </c:pt>
                <c:pt idx="3614">
                  <c:v> 20-07-09 02:24:10</c:v>
                </c:pt>
                <c:pt idx="3615">
                  <c:v> 20-07-09 02:24:15</c:v>
                </c:pt>
                <c:pt idx="3616">
                  <c:v> 20-07-09 02:24:20</c:v>
                </c:pt>
                <c:pt idx="3617">
                  <c:v> 20-07-09 02:24:25</c:v>
                </c:pt>
                <c:pt idx="3618">
                  <c:v> 20-07-09 02:24:30</c:v>
                </c:pt>
                <c:pt idx="3619">
                  <c:v> 20-07-09 02:24:35</c:v>
                </c:pt>
                <c:pt idx="3620">
                  <c:v> 20-07-09 02:24:40</c:v>
                </c:pt>
                <c:pt idx="3621">
                  <c:v> 20-07-09 02:24:45</c:v>
                </c:pt>
                <c:pt idx="3622">
                  <c:v> 20-07-09 02:24:50</c:v>
                </c:pt>
                <c:pt idx="3623">
                  <c:v> 20-07-09 02:24:55</c:v>
                </c:pt>
                <c:pt idx="3624">
                  <c:v> 20-07-09 02:25:00</c:v>
                </c:pt>
                <c:pt idx="3625">
                  <c:v> 20-07-09 02:25:05</c:v>
                </c:pt>
                <c:pt idx="3626">
                  <c:v> 20-07-09 02:25:10</c:v>
                </c:pt>
                <c:pt idx="3627">
                  <c:v> 20-07-09 02:25:15</c:v>
                </c:pt>
                <c:pt idx="3628">
                  <c:v> 20-07-09 02:25:20</c:v>
                </c:pt>
                <c:pt idx="3629">
                  <c:v> 20-07-09 02:25:25</c:v>
                </c:pt>
                <c:pt idx="3630">
                  <c:v> 20-07-09 02:25:30</c:v>
                </c:pt>
                <c:pt idx="3631">
                  <c:v> 20-07-09 02:25:35</c:v>
                </c:pt>
                <c:pt idx="3632">
                  <c:v> 20-07-09 02:25:40</c:v>
                </c:pt>
                <c:pt idx="3633">
                  <c:v> 20-07-09 02:25:45</c:v>
                </c:pt>
                <c:pt idx="3634">
                  <c:v> 20-07-09 02:25:50</c:v>
                </c:pt>
                <c:pt idx="3635">
                  <c:v> 20-07-09 02:25:55</c:v>
                </c:pt>
                <c:pt idx="3636">
                  <c:v> 20-07-09 02:26:00</c:v>
                </c:pt>
                <c:pt idx="3637">
                  <c:v> 20-07-09 02:26:05</c:v>
                </c:pt>
                <c:pt idx="3638">
                  <c:v> 20-07-09 02:26:10</c:v>
                </c:pt>
                <c:pt idx="3639">
                  <c:v> 20-07-09 02:26:15</c:v>
                </c:pt>
                <c:pt idx="3640">
                  <c:v> 20-07-09 02:26:20</c:v>
                </c:pt>
                <c:pt idx="3641">
                  <c:v> 20-07-09 02:26:25</c:v>
                </c:pt>
                <c:pt idx="3642">
                  <c:v> 20-07-09 02:26:30</c:v>
                </c:pt>
                <c:pt idx="3643">
                  <c:v> 20-07-09 02:26:35</c:v>
                </c:pt>
                <c:pt idx="3644">
                  <c:v> 20-07-09 02:26:40</c:v>
                </c:pt>
                <c:pt idx="3645">
                  <c:v> 20-07-09 02:26:45</c:v>
                </c:pt>
                <c:pt idx="3646">
                  <c:v> 20-07-09 02:26:50</c:v>
                </c:pt>
                <c:pt idx="3647">
                  <c:v> 20-07-09 02:26:55</c:v>
                </c:pt>
                <c:pt idx="3648">
                  <c:v> 20-07-09 02:27:00</c:v>
                </c:pt>
                <c:pt idx="3649">
                  <c:v> 20-07-09 02:27:05</c:v>
                </c:pt>
                <c:pt idx="3650">
                  <c:v> 20-07-09 02:27:10</c:v>
                </c:pt>
                <c:pt idx="3651">
                  <c:v> 20-07-09 02:27:15</c:v>
                </c:pt>
                <c:pt idx="3652">
                  <c:v> 20-07-09 02:27:20</c:v>
                </c:pt>
                <c:pt idx="3653">
                  <c:v> 20-07-09 02:27:25</c:v>
                </c:pt>
                <c:pt idx="3654">
                  <c:v> 20-07-09 02:27:30</c:v>
                </c:pt>
                <c:pt idx="3655">
                  <c:v> 20-07-09 02:27:35</c:v>
                </c:pt>
                <c:pt idx="3656">
                  <c:v> 20-07-09 02:27:40</c:v>
                </c:pt>
                <c:pt idx="3657">
                  <c:v> 20-07-09 02:27:45</c:v>
                </c:pt>
                <c:pt idx="3658">
                  <c:v> 20-07-09 02:27:50</c:v>
                </c:pt>
                <c:pt idx="3659">
                  <c:v> 20-07-09 02:27:55</c:v>
                </c:pt>
                <c:pt idx="3660">
                  <c:v> 20-07-09 02:28:00</c:v>
                </c:pt>
                <c:pt idx="3661">
                  <c:v> 20-07-09 02:28:05</c:v>
                </c:pt>
                <c:pt idx="3662">
                  <c:v> 20-07-09 02:28:10</c:v>
                </c:pt>
                <c:pt idx="3663">
                  <c:v> 20-07-09 02:28:15</c:v>
                </c:pt>
                <c:pt idx="3664">
                  <c:v> 20-07-09 02:28:20</c:v>
                </c:pt>
                <c:pt idx="3665">
                  <c:v> 20-07-09 02:28:25</c:v>
                </c:pt>
                <c:pt idx="3666">
                  <c:v> 20-07-09 02:28:30</c:v>
                </c:pt>
                <c:pt idx="3667">
                  <c:v> 20-07-09 02:28:35</c:v>
                </c:pt>
                <c:pt idx="3668">
                  <c:v> 20-07-09 02:28:40</c:v>
                </c:pt>
                <c:pt idx="3669">
                  <c:v> 20-07-09 02:28:45</c:v>
                </c:pt>
                <c:pt idx="3670">
                  <c:v> 20-07-09 02:28:50</c:v>
                </c:pt>
                <c:pt idx="3671">
                  <c:v> 20-07-09 02:28:55</c:v>
                </c:pt>
                <c:pt idx="3672">
                  <c:v> 20-07-09 02:29:00</c:v>
                </c:pt>
                <c:pt idx="3673">
                  <c:v> 20-07-09 02:29:05</c:v>
                </c:pt>
                <c:pt idx="3674">
                  <c:v> 20-07-09 02:29:10</c:v>
                </c:pt>
                <c:pt idx="3675">
                  <c:v> 20-07-09 02:29:15</c:v>
                </c:pt>
                <c:pt idx="3676">
                  <c:v> 20-07-09 02:29:20</c:v>
                </c:pt>
                <c:pt idx="3677">
                  <c:v> 20-07-09 02:29:25</c:v>
                </c:pt>
                <c:pt idx="3678">
                  <c:v> 20-07-09 02:29:30</c:v>
                </c:pt>
                <c:pt idx="3679">
                  <c:v> 20-07-09 02:29:35</c:v>
                </c:pt>
                <c:pt idx="3680">
                  <c:v> 20-07-09 02:29:40</c:v>
                </c:pt>
                <c:pt idx="3681">
                  <c:v> 20-07-09 02:29:45</c:v>
                </c:pt>
                <c:pt idx="3682">
                  <c:v> 20-07-09 02:29:50</c:v>
                </c:pt>
                <c:pt idx="3683">
                  <c:v> 20-07-09 02:29:55</c:v>
                </c:pt>
                <c:pt idx="3684">
                  <c:v> 20-07-09 02:30:00</c:v>
                </c:pt>
                <c:pt idx="3685">
                  <c:v> 20-07-09 02:30:05</c:v>
                </c:pt>
                <c:pt idx="3686">
                  <c:v> 20-07-09 02:30:10</c:v>
                </c:pt>
                <c:pt idx="3687">
                  <c:v> 20-07-09 02:30:15</c:v>
                </c:pt>
                <c:pt idx="3688">
                  <c:v> 20-07-09 02:30:20</c:v>
                </c:pt>
                <c:pt idx="3689">
                  <c:v> 20-07-09 02:30:25</c:v>
                </c:pt>
                <c:pt idx="3690">
                  <c:v> 20-07-09 02:30:30</c:v>
                </c:pt>
                <c:pt idx="3691">
                  <c:v> 20-07-09 02:30:35</c:v>
                </c:pt>
                <c:pt idx="3692">
                  <c:v> 20-07-09 02:30:40</c:v>
                </c:pt>
                <c:pt idx="3693">
                  <c:v> 20-07-09 02:30:45</c:v>
                </c:pt>
                <c:pt idx="3694">
                  <c:v> 20-07-09 02:30:50</c:v>
                </c:pt>
                <c:pt idx="3695">
                  <c:v> 20-07-09 02:30:55</c:v>
                </c:pt>
                <c:pt idx="3696">
                  <c:v> 20-07-09 02:31:00</c:v>
                </c:pt>
                <c:pt idx="3697">
                  <c:v> 20-07-09 02:31:05</c:v>
                </c:pt>
                <c:pt idx="3698">
                  <c:v> 20-07-09 02:31:10</c:v>
                </c:pt>
                <c:pt idx="3699">
                  <c:v> 20-07-09 02:31:15</c:v>
                </c:pt>
                <c:pt idx="3700">
                  <c:v> 20-07-09 02:31:20</c:v>
                </c:pt>
                <c:pt idx="3701">
                  <c:v> 20-07-09 02:31:25</c:v>
                </c:pt>
                <c:pt idx="3702">
                  <c:v> 20-07-09 02:31:30</c:v>
                </c:pt>
                <c:pt idx="3703">
                  <c:v> 20-07-09 02:31:35</c:v>
                </c:pt>
                <c:pt idx="3704">
                  <c:v> 20-07-09 02:31:40</c:v>
                </c:pt>
                <c:pt idx="3705">
                  <c:v> 20-07-09 02:31:45</c:v>
                </c:pt>
                <c:pt idx="3706">
                  <c:v> 20-07-09 02:31:50</c:v>
                </c:pt>
                <c:pt idx="3707">
                  <c:v> 20-07-09 02:31:55</c:v>
                </c:pt>
                <c:pt idx="3708">
                  <c:v> 20-07-09 02:32:00</c:v>
                </c:pt>
                <c:pt idx="3709">
                  <c:v> 20-07-09 02:32:05</c:v>
                </c:pt>
                <c:pt idx="3710">
                  <c:v> 20-07-09 02:32:10</c:v>
                </c:pt>
                <c:pt idx="3711">
                  <c:v> 20-07-09 02:32:15</c:v>
                </c:pt>
                <c:pt idx="3712">
                  <c:v> 20-07-09 02:32:20</c:v>
                </c:pt>
                <c:pt idx="3713">
                  <c:v> 20-07-09 02:32:25</c:v>
                </c:pt>
                <c:pt idx="3714">
                  <c:v> 20-07-09 02:32:30</c:v>
                </c:pt>
                <c:pt idx="3715">
                  <c:v> 20-07-09 02:32:35</c:v>
                </c:pt>
                <c:pt idx="3716">
                  <c:v> 20-07-09 02:32:40</c:v>
                </c:pt>
                <c:pt idx="3717">
                  <c:v> 20-07-09 02:32:45</c:v>
                </c:pt>
                <c:pt idx="3718">
                  <c:v> 20-07-09 02:32:50</c:v>
                </c:pt>
                <c:pt idx="3719">
                  <c:v> 20-07-09 02:32:55</c:v>
                </c:pt>
                <c:pt idx="3720">
                  <c:v> 20-07-09 02:33:00</c:v>
                </c:pt>
                <c:pt idx="3721">
                  <c:v> 20-07-09 02:33:05</c:v>
                </c:pt>
                <c:pt idx="3722">
                  <c:v> 20-07-09 02:33:10</c:v>
                </c:pt>
                <c:pt idx="3723">
                  <c:v> 20-07-09 02:33:15</c:v>
                </c:pt>
                <c:pt idx="3724">
                  <c:v> 20-07-09 02:33:20</c:v>
                </c:pt>
                <c:pt idx="3725">
                  <c:v> 20-07-09 02:33:25</c:v>
                </c:pt>
                <c:pt idx="3726">
                  <c:v> 20-07-09 02:33:30</c:v>
                </c:pt>
                <c:pt idx="3727">
                  <c:v> 20-07-09 02:33:35</c:v>
                </c:pt>
                <c:pt idx="3728">
                  <c:v> 20-07-09 02:33:40</c:v>
                </c:pt>
                <c:pt idx="3729">
                  <c:v> 20-07-09 02:33:45</c:v>
                </c:pt>
                <c:pt idx="3730">
                  <c:v> 20-07-09 02:33:50</c:v>
                </c:pt>
                <c:pt idx="3731">
                  <c:v> 20-07-09 02:33:55</c:v>
                </c:pt>
                <c:pt idx="3732">
                  <c:v> 20-07-09 02:34:00</c:v>
                </c:pt>
                <c:pt idx="3733">
                  <c:v> 20-07-09 02:34:05</c:v>
                </c:pt>
                <c:pt idx="3734">
                  <c:v> 20-07-09 02:34:10</c:v>
                </c:pt>
                <c:pt idx="3735">
                  <c:v> 20-07-09 02:34:15</c:v>
                </c:pt>
                <c:pt idx="3736">
                  <c:v> 20-07-09 02:34:20</c:v>
                </c:pt>
                <c:pt idx="3737">
                  <c:v> 20-07-09 02:34:25</c:v>
                </c:pt>
                <c:pt idx="3738">
                  <c:v> 20-07-09 02:34:30</c:v>
                </c:pt>
                <c:pt idx="3739">
                  <c:v> 20-07-09 02:34:35</c:v>
                </c:pt>
                <c:pt idx="3740">
                  <c:v> 20-07-09 02:34:40</c:v>
                </c:pt>
                <c:pt idx="3741">
                  <c:v> 20-07-09 02:34:45</c:v>
                </c:pt>
                <c:pt idx="3742">
                  <c:v> 20-07-09 02:34:50</c:v>
                </c:pt>
                <c:pt idx="3743">
                  <c:v> 20-07-09 02:34:55</c:v>
                </c:pt>
                <c:pt idx="3744">
                  <c:v> 20-07-09 02:35:00</c:v>
                </c:pt>
                <c:pt idx="3745">
                  <c:v> 20-07-09 02:35:05</c:v>
                </c:pt>
                <c:pt idx="3746">
                  <c:v> 20-07-09 02:35:10</c:v>
                </c:pt>
                <c:pt idx="3747">
                  <c:v> 20-07-09 02:35:15</c:v>
                </c:pt>
                <c:pt idx="3748">
                  <c:v> 20-07-09 02:35:20</c:v>
                </c:pt>
                <c:pt idx="3749">
                  <c:v> 20-07-09 02:35:25</c:v>
                </c:pt>
                <c:pt idx="3750">
                  <c:v> 20-07-09 02:35:30</c:v>
                </c:pt>
                <c:pt idx="3751">
                  <c:v> 20-07-09 02:35:35</c:v>
                </c:pt>
                <c:pt idx="3752">
                  <c:v> 20-07-09 02:35:40</c:v>
                </c:pt>
                <c:pt idx="3753">
                  <c:v> 20-07-09 02:35:45</c:v>
                </c:pt>
                <c:pt idx="3754">
                  <c:v> 20-07-09 02:35:50</c:v>
                </c:pt>
                <c:pt idx="3755">
                  <c:v> 20-07-09 02:35:55</c:v>
                </c:pt>
                <c:pt idx="3756">
                  <c:v> 20-07-09 02:36:00</c:v>
                </c:pt>
                <c:pt idx="3757">
                  <c:v> 20-07-09 02:36:05</c:v>
                </c:pt>
                <c:pt idx="3758">
                  <c:v> 20-07-09 02:36:10</c:v>
                </c:pt>
                <c:pt idx="3759">
                  <c:v> 20-07-09 02:36:15</c:v>
                </c:pt>
                <c:pt idx="3760">
                  <c:v> 20-07-09 02:36:20</c:v>
                </c:pt>
                <c:pt idx="3761">
                  <c:v> 20-07-09 02:36:25</c:v>
                </c:pt>
                <c:pt idx="3762">
                  <c:v> 20-07-09 02:36:30</c:v>
                </c:pt>
                <c:pt idx="3763">
                  <c:v> 20-07-09 02:36:35</c:v>
                </c:pt>
                <c:pt idx="3764">
                  <c:v> 20-07-09 02:36:40</c:v>
                </c:pt>
                <c:pt idx="3765">
                  <c:v> 20-07-09 02:36:45</c:v>
                </c:pt>
                <c:pt idx="3766">
                  <c:v> 20-07-09 02:36:50</c:v>
                </c:pt>
                <c:pt idx="3767">
                  <c:v> 20-07-09 02:36:55</c:v>
                </c:pt>
                <c:pt idx="3768">
                  <c:v> 20-07-09 02:37:00</c:v>
                </c:pt>
                <c:pt idx="3769">
                  <c:v> 20-07-09 02:37:05</c:v>
                </c:pt>
                <c:pt idx="3770">
                  <c:v> 20-07-09 02:37:10</c:v>
                </c:pt>
                <c:pt idx="3771">
                  <c:v> 20-07-09 02:37:15</c:v>
                </c:pt>
                <c:pt idx="3772">
                  <c:v> 20-07-09 02:37:20</c:v>
                </c:pt>
                <c:pt idx="3773">
                  <c:v> 20-07-09 02:37:25</c:v>
                </c:pt>
                <c:pt idx="3774">
                  <c:v> 20-07-09 02:37:30</c:v>
                </c:pt>
                <c:pt idx="3775">
                  <c:v> 20-07-09 02:37:35</c:v>
                </c:pt>
                <c:pt idx="3776">
                  <c:v> 20-07-09 02:37:40</c:v>
                </c:pt>
                <c:pt idx="3777">
                  <c:v> 20-07-09 02:37:45</c:v>
                </c:pt>
                <c:pt idx="3778">
                  <c:v> 20-07-09 02:37:50</c:v>
                </c:pt>
                <c:pt idx="3779">
                  <c:v> 20-07-09 02:37:55</c:v>
                </c:pt>
                <c:pt idx="3780">
                  <c:v> 20-07-09 02:38:00</c:v>
                </c:pt>
                <c:pt idx="3781">
                  <c:v> 20-07-09 02:38:05</c:v>
                </c:pt>
                <c:pt idx="3782">
                  <c:v> 20-07-09 02:38:10</c:v>
                </c:pt>
                <c:pt idx="3783">
                  <c:v> 20-07-09 02:38:15</c:v>
                </c:pt>
                <c:pt idx="3784">
                  <c:v> 20-07-09 02:38:20</c:v>
                </c:pt>
                <c:pt idx="3785">
                  <c:v> 20-07-09 02:38:25</c:v>
                </c:pt>
                <c:pt idx="3786">
                  <c:v> 20-07-09 02:38:30</c:v>
                </c:pt>
                <c:pt idx="3787">
                  <c:v> 20-07-09 02:38:35</c:v>
                </c:pt>
                <c:pt idx="3788">
                  <c:v> 20-07-09 02:38:40</c:v>
                </c:pt>
                <c:pt idx="3789">
                  <c:v> 20-07-09 02:38:45</c:v>
                </c:pt>
                <c:pt idx="3790">
                  <c:v> 20-07-09 02:38:50</c:v>
                </c:pt>
                <c:pt idx="3791">
                  <c:v> 20-07-09 02:38:55</c:v>
                </c:pt>
                <c:pt idx="3792">
                  <c:v> 20-07-09 02:39:00</c:v>
                </c:pt>
                <c:pt idx="3793">
                  <c:v> 20-07-09 02:39:05</c:v>
                </c:pt>
                <c:pt idx="3794">
                  <c:v> 20-07-09 02:39:10</c:v>
                </c:pt>
                <c:pt idx="3795">
                  <c:v> 20-07-09 02:39:15</c:v>
                </c:pt>
                <c:pt idx="3796">
                  <c:v> 20-07-09 02:39:20</c:v>
                </c:pt>
                <c:pt idx="3797">
                  <c:v> 20-07-09 02:39:25</c:v>
                </c:pt>
                <c:pt idx="3798">
                  <c:v> 20-07-09 02:39:30</c:v>
                </c:pt>
                <c:pt idx="3799">
                  <c:v> 20-07-09 02:39:35</c:v>
                </c:pt>
                <c:pt idx="3800">
                  <c:v> 20-07-09 02:39:40</c:v>
                </c:pt>
                <c:pt idx="3801">
                  <c:v> 20-07-09 02:39:45</c:v>
                </c:pt>
                <c:pt idx="3802">
                  <c:v> 20-07-09 02:39:50</c:v>
                </c:pt>
                <c:pt idx="3803">
                  <c:v> 20-07-09 02:39:55</c:v>
                </c:pt>
                <c:pt idx="3804">
                  <c:v> 20-07-09 02:40:00</c:v>
                </c:pt>
                <c:pt idx="3805">
                  <c:v> 20-07-09 02:40:05</c:v>
                </c:pt>
                <c:pt idx="3806">
                  <c:v> 20-07-09 02:40:10</c:v>
                </c:pt>
                <c:pt idx="3807">
                  <c:v> 20-07-09 02:40:15</c:v>
                </c:pt>
                <c:pt idx="3808">
                  <c:v> 20-07-09 02:40:20</c:v>
                </c:pt>
                <c:pt idx="3809">
                  <c:v> 20-07-09 02:40:25</c:v>
                </c:pt>
                <c:pt idx="3810">
                  <c:v> 20-07-09 02:40:30</c:v>
                </c:pt>
                <c:pt idx="3811">
                  <c:v> 20-07-09 02:40:35</c:v>
                </c:pt>
                <c:pt idx="3812">
                  <c:v> 20-07-09 02:40:40</c:v>
                </c:pt>
                <c:pt idx="3813">
                  <c:v> 20-07-09 02:40:45</c:v>
                </c:pt>
                <c:pt idx="3814">
                  <c:v> 20-07-09 02:40:50</c:v>
                </c:pt>
                <c:pt idx="3815">
                  <c:v> 20-07-09 02:40:55</c:v>
                </c:pt>
                <c:pt idx="3816">
                  <c:v> 20-07-09 02:41:00</c:v>
                </c:pt>
                <c:pt idx="3817">
                  <c:v> 20-07-09 02:41:05</c:v>
                </c:pt>
                <c:pt idx="3818">
                  <c:v> 20-07-09 02:41:10</c:v>
                </c:pt>
                <c:pt idx="3819">
                  <c:v> 20-07-09 02:41:15</c:v>
                </c:pt>
                <c:pt idx="3820">
                  <c:v> 20-07-09 02:41:20</c:v>
                </c:pt>
                <c:pt idx="3821">
                  <c:v> 20-07-09 02:41:25</c:v>
                </c:pt>
                <c:pt idx="3822">
                  <c:v> 20-07-09 02:41:30</c:v>
                </c:pt>
                <c:pt idx="3823">
                  <c:v> 20-07-09 02:41:35</c:v>
                </c:pt>
                <c:pt idx="3824">
                  <c:v> 20-07-09 02:41:40</c:v>
                </c:pt>
                <c:pt idx="3825">
                  <c:v> 20-07-09 02:41:45</c:v>
                </c:pt>
                <c:pt idx="3826">
                  <c:v> 20-07-09 02:41:50</c:v>
                </c:pt>
                <c:pt idx="3827">
                  <c:v> 20-07-09 02:41:55</c:v>
                </c:pt>
                <c:pt idx="3828">
                  <c:v> 20-07-09 02:42:00</c:v>
                </c:pt>
                <c:pt idx="3829">
                  <c:v> 20-07-09 02:42:05</c:v>
                </c:pt>
                <c:pt idx="3830">
                  <c:v> 20-07-09 02:42:10</c:v>
                </c:pt>
                <c:pt idx="3831">
                  <c:v> 20-07-09 02:42:15</c:v>
                </c:pt>
                <c:pt idx="3832">
                  <c:v> 20-07-09 02:42:20</c:v>
                </c:pt>
                <c:pt idx="3833">
                  <c:v> 20-07-09 02:42:25</c:v>
                </c:pt>
                <c:pt idx="3834">
                  <c:v> 20-07-09 02:42:30</c:v>
                </c:pt>
                <c:pt idx="3835">
                  <c:v> 20-07-09 02:42:35</c:v>
                </c:pt>
                <c:pt idx="3836">
                  <c:v> 20-07-09 02:42:40</c:v>
                </c:pt>
                <c:pt idx="3837">
                  <c:v> 20-07-09 02:42:45</c:v>
                </c:pt>
                <c:pt idx="3838">
                  <c:v> 20-07-09 02:42:50</c:v>
                </c:pt>
                <c:pt idx="3839">
                  <c:v> 20-07-09 02:42:55</c:v>
                </c:pt>
                <c:pt idx="3840">
                  <c:v> 20-07-09 02:43:00</c:v>
                </c:pt>
                <c:pt idx="3841">
                  <c:v> 20-07-09 02:43:05</c:v>
                </c:pt>
                <c:pt idx="3842">
                  <c:v> 20-07-09 02:43:10</c:v>
                </c:pt>
                <c:pt idx="3843">
                  <c:v> 20-07-09 02:43:15</c:v>
                </c:pt>
                <c:pt idx="3844">
                  <c:v> 20-07-09 02:43:20</c:v>
                </c:pt>
                <c:pt idx="3845">
                  <c:v> 20-07-09 02:43:25</c:v>
                </c:pt>
                <c:pt idx="3846">
                  <c:v> 20-07-09 02:43:30</c:v>
                </c:pt>
                <c:pt idx="3847">
                  <c:v> 20-07-09 02:43:35</c:v>
                </c:pt>
                <c:pt idx="3848">
                  <c:v> 20-07-09 02:43:40</c:v>
                </c:pt>
                <c:pt idx="3849">
                  <c:v> 20-07-09 02:43:45</c:v>
                </c:pt>
                <c:pt idx="3850">
                  <c:v> 20-07-09 02:43:50</c:v>
                </c:pt>
                <c:pt idx="3851">
                  <c:v> 20-07-09 02:43:55</c:v>
                </c:pt>
                <c:pt idx="3852">
                  <c:v> 20-07-09 02:44:00</c:v>
                </c:pt>
                <c:pt idx="3853">
                  <c:v> 20-07-09 02:44:05</c:v>
                </c:pt>
                <c:pt idx="3854">
                  <c:v> 20-07-09 02:44:10</c:v>
                </c:pt>
                <c:pt idx="3855">
                  <c:v> 20-07-09 02:44:15</c:v>
                </c:pt>
                <c:pt idx="3856">
                  <c:v> 20-07-09 02:44:20</c:v>
                </c:pt>
                <c:pt idx="3857">
                  <c:v> 20-07-09 02:44:25</c:v>
                </c:pt>
                <c:pt idx="3858">
                  <c:v> 20-07-09 02:44:30</c:v>
                </c:pt>
                <c:pt idx="3859">
                  <c:v> 20-07-09 02:44:35</c:v>
                </c:pt>
                <c:pt idx="3860">
                  <c:v> 20-07-09 02:44:40</c:v>
                </c:pt>
                <c:pt idx="3861">
                  <c:v> 20-07-09 02:44:45</c:v>
                </c:pt>
                <c:pt idx="3862">
                  <c:v> 20-07-09 02:44:50</c:v>
                </c:pt>
                <c:pt idx="3863">
                  <c:v> 20-07-09 02:44:55</c:v>
                </c:pt>
                <c:pt idx="3864">
                  <c:v> 20-07-09 02:45:00</c:v>
                </c:pt>
                <c:pt idx="3865">
                  <c:v> 20-07-09 02:45:05</c:v>
                </c:pt>
                <c:pt idx="3866">
                  <c:v> 20-07-09 02:45:10</c:v>
                </c:pt>
                <c:pt idx="3867">
                  <c:v> 20-07-09 02:45:15</c:v>
                </c:pt>
                <c:pt idx="3868">
                  <c:v> 20-07-09 02:45:20</c:v>
                </c:pt>
                <c:pt idx="3869">
                  <c:v> 20-07-09 02:45:25</c:v>
                </c:pt>
                <c:pt idx="3870">
                  <c:v> 20-07-09 02:45:30</c:v>
                </c:pt>
                <c:pt idx="3871">
                  <c:v> 20-07-09 02:45:35</c:v>
                </c:pt>
                <c:pt idx="3872">
                  <c:v> 20-07-09 02:45:40</c:v>
                </c:pt>
                <c:pt idx="3873">
                  <c:v> 20-07-09 02:45:45</c:v>
                </c:pt>
                <c:pt idx="3874">
                  <c:v> 20-07-09 02:45:50</c:v>
                </c:pt>
                <c:pt idx="3875">
                  <c:v> 20-07-09 02:45:55</c:v>
                </c:pt>
                <c:pt idx="3876">
                  <c:v> 20-07-09 02:46:00</c:v>
                </c:pt>
                <c:pt idx="3877">
                  <c:v> 20-07-09 02:46:05</c:v>
                </c:pt>
                <c:pt idx="3878">
                  <c:v> 20-07-09 02:46:10</c:v>
                </c:pt>
                <c:pt idx="3879">
                  <c:v> 20-07-09 02:46:15</c:v>
                </c:pt>
                <c:pt idx="3880">
                  <c:v> 20-07-09 02:46:20</c:v>
                </c:pt>
                <c:pt idx="3881">
                  <c:v> 20-07-09 02:46:25</c:v>
                </c:pt>
                <c:pt idx="3882">
                  <c:v> 20-07-09 02:46:30</c:v>
                </c:pt>
                <c:pt idx="3883">
                  <c:v> 20-07-09 02:46:35</c:v>
                </c:pt>
                <c:pt idx="3884">
                  <c:v> 20-07-09 02:46:40</c:v>
                </c:pt>
                <c:pt idx="3885">
                  <c:v> 20-07-09 02:46:45</c:v>
                </c:pt>
                <c:pt idx="3886">
                  <c:v> 20-07-09 02:46:50</c:v>
                </c:pt>
                <c:pt idx="3887">
                  <c:v> 20-07-09 02:46:55</c:v>
                </c:pt>
                <c:pt idx="3888">
                  <c:v> 20-07-09 02:47:00</c:v>
                </c:pt>
                <c:pt idx="3889">
                  <c:v> 20-07-09 02:47:05</c:v>
                </c:pt>
                <c:pt idx="3890">
                  <c:v> 20-07-09 02:47:10</c:v>
                </c:pt>
                <c:pt idx="3891">
                  <c:v> 20-07-09 02:47:15</c:v>
                </c:pt>
                <c:pt idx="3892">
                  <c:v> 20-07-09 02:47:20</c:v>
                </c:pt>
                <c:pt idx="3893">
                  <c:v> 20-07-09 02:47:25</c:v>
                </c:pt>
                <c:pt idx="3894">
                  <c:v> 20-07-09 02:47:30</c:v>
                </c:pt>
                <c:pt idx="3895">
                  <c:v> 20-07-09 02:47:35</c:v>
                </c:pt>
                <c:pt idx="3896">
                  <c:v> 20-07-09 02:47:40</c:v>
                </c:pt>
                <c:pt idx="3897">
                  <c:v> 20-07-09 02:47:45</c:v>
                </c:pt>
                <c:pt idx="3898">
                  <c:v> 20-07-09 02:47:50</c:v>
                </c:pt>
                <c:pt idx="3899">
                  <c:v> 20-07-09 02:47:55</c:v>
                </c:pt>
                <c:pt idx="3900">
                  <c:v> 20-07-09 02:48:00</c:v>
                </c:pt>
                <c:pt idx="3901">
                  <c:v> 20-07-09 02:48:05</c:v>
                </c:pt>
                <c:pt idx="3902">
                  <c:v> 20-07-09 02:48:10</c:v>
                </c:pt>
                <c:pt idx="3903">
                  <c:v> 20-07-09 02:48:15</c:v>
                </c:pt>
                <c:pt idx="3904">
                  <c:v> 20-07-09 02:48:20</c:v>
                </c:pt>
                <c:pt idx="3905">
                  <c:v> 20-07-09 02:48:25</c:v>
                </c:pt>
                <c:pt idx="3906">
                  <c:v> 20-07-09 02:48:30</c:v>
                </c:pt>
                <c:pt idx="3907">
                  <c:v> 20-07-09 02:48:35</c:v>
                </c:pt>
                <c:pt idx="3908">
                  <c:v> 20-07-09 02:48:40</c:v>
                </c:pt>
                <c:pt idx="3909">
                  <c:v> 20-07-09 02:48:45</c:v>
                </c:pt>
                <c:pt idx="3910">
                  <c:v> 20-07-09 02:48:50</c:v>
                </c:pt>
                <c:pt idx="3911">
                  <c:v> 20-07-09 02:48:55</c:v>
                </c:pt>
                <c:pt idx="3912">
                  <c:v> 20-07-09 02:49:00</c:v>
                </c:pt>
                <c:pt idx="3913">
                  <c:v> 20-07-09 02:49:05</c:v>
                </c:pt>
                <c:pt idx="3914">
                  <c:v> 20-07-09 02:49:10</c:v>
                </c:pt>
                <c:pt idx="3915">
                  <c:v> 20-07-09 02:49:15</c:v>
                </c:pt>
                <c:pt idx="3916">
                  <c:v> 20-07-09 02:49:20</c:v>
                </c:pt>
                <c:pt idx="3917">
                  <c:v> 20-07-09 02:49:25</c:v>
                </c:pt>
                <c:pt idx="3918">
                  <c:v> 20-07-09 02:49:30</c:v>
                </c:pt>
                <c:pt idx="3919">
                  <c:v> 20-07-09 02:49:35</c:v>
                </c:pt>
                <c:pt idx="3920">
                  <c:v> 20-07-09 02:49:40</c:v>
                </c:pt>
                <c:pt idx="3921">
                  <c:v> 20-07-09 02:49:45</c:v>
                </c:pt>
                <c:pt idx="3922">
                  <c:v> 20-07-09 02:49:50</c:v>
                </c:pt>
                <c:pt idx="3923">
                  <c:v> 20-07-09 02:49:55</c:v>
                </c:pt>
                <c:pt idx="3924">
                  <c:v> 20-07-09 02:50:00</c:v>
                </c:pt>
                <c:pt idx="3925">
                  <c:v> 20-07-09 02:50:05</c:v>
                </c:pt>
                <c:pt idx="3926">
                  <c:v> 20-07-09 02:50:10</c:v>
                </c:pt>
                <c:pt idx="3927">
                  <c:v> 20-07-09 02:50:15</c:v>
                </c:pt>
                <c:pt idx="3928">
                  <c:v> 20-07-09 02:50:20</c:v>
                </c:pt>
                <c:pt idx="3929">
                  <c:v> 20-07-09 02:50:25</c:v>
                </c:pt>
                <c:pt idx="3930">
                  <c:v> 20-07-09 02:50:30</c:v>
                </c:pt>
                <c:pt idx="3931">
                  <c:v> 20-07-09 02:50:35</c:v>
                </c:pt>
                <c:pt idx="3932">
                  <c:v> 20-07-09 02:50:40</c:v>
                </c:pt>
                <c:pt idx="3933">
                  <c:v> 20-07-09 02:50:45</c:v>
                </c:pt>
                <c:pt idx="3934">
                  <c:v> 20-07-09 02:50:50</c:v>
                </c:pt>
                <c:pt idx="3935">
                  <c:v> 20-07-09 02:50:55</c:v>
                </c:pt>
                <c:pt idx="3936">
                  <c:v> 20-07-09 02:51:00</c:v>
                </c:pt>
                <c:pt idx="3937">
                  <c:v> 20-07-09 02:51:05</c:v>
                </c:pt>
                <c:pt idx="3938">
                  <c:v> 20-07-09 02:51:10</c:v>
                </c:pt>
                <c:pt idx="3939">
                  <c:v> 20-07-09 02:51:15</c:v>
                </c:pt>
                <c:pt idx="3940">
                  <c:v> 20-07-09 02:51:20</c:v>
                </c:pt>
                <c:pt idx="3941">
                  <c:v> 20-07-09 02:51:25</c:v>
                </c:pt>
                <c:pt idx="3942">
                  <c:v> 20-07-09 02:51:30</c:v>
                </c:pt>
                <c:pt idx="3943">
                  <c:v> 20-07-09 02:51:35</c:v>
                </c:pt>
                <c:pt idx="3944">
                  <c:v> 20-07-09 02:51:40</c:v>
                </c:pt>
                <c:pt idx="3945">
                  <c:v> 20-07-09 02:51:45</c:v>
                </c:pt>
                <c:pt idx="3946">
                  <c:v> 20-07-09 02:51:50</c:v>
                </c:pt>
                <c:pt idx="3947">
                  <c:v> 20-07-09 02:51:55</c:v>
                </c:pt>
                <c:pt idx="3948">
                  <c:v> 20-07-09 02:52:00</c:v>
                </c:pt>
                <c:pt idx="3949">
                  <c:v> 20-07-09 02:52:05</c:v>
                </c:pt>
                <c:pt idx="3950">
                  <c:v> 20-07-09 02:52:10</c:v>
                </c:pt>
                <c:pt idx="3951">
                  <c:v> 20-07-09 02:52:15</c:v>
                </c:pt>
                <c:pt idx="3952">
                  <c:v> 20-07-09 02:52:20</c:v>
                </c:pt>
                <c:pt idx="3953">
                  <c:v> 20-07-09 02:52:25</c:v>
                </c:pt>
                <c:pt idx="3954">
                  <c:v> 20-07-09 02:52:30</c:v>
                </c:pt>
                <c:pt idx="3955">
                  <c:v> 20-07-09 02:52:35</c:v>
                </c:pt>
                <c:pt idx="3956">
                  <c:v> 20-07-09 02:52:40</c:v>
                </c:pt>
                <c:pt idx="3957">
                  <c:v> 20-07-09 02:52:45</c:v>
                </c:pt>
                <c:pt idx="3958">
                  <c:v> 20-07-09 02:52:50</c:v>
                </c:pt>
                <c:pt idx="3959">
                  <c:v> 20-07-09 02:52:55</c:v>
                </c:pt>
                <c:pt idx="3960">
                  <c:v> 20-07-09 02:53:00</c:v>
                </c:pt>
                <c:pt idx="3961">
                  <c:v> 20-07-09 02:53:05</c:v>
                </c:pt>
                <c:pt idx="3962">
                  <c:v> 20-07-09 02:53:10</c:v>
                </c:pt>
                <c:pt idx="3963">
                  <c:v> 20-07-09 02:53:15</c:v>
                </c:pt>
                <c:pt idx="3964">
                  <c:v> 20-07-09 02:53:20</c:v>
                </c:pt>
                <c:pt idx="3965">
                  <c:v> 20-07-09 02:53:25</c:v>
                </c:pt>
                <c:pt idx="3966">
                  <c:v> 20-07-09 02:53:30</c:v>
                </c:pt>
                <c:pt idx="3967">
                  <c:v> 20-07-09 02:53:35</c:v>
                </c:pt>
                <c:pt idx="3968">
                  <c:v> 20-07-09 02:53:40</c:v>
                </c:pt>
                <c:pt idx="3969">
                  <c:v> 20-07-09 02:53:45</c:v>
                </c:pt>
                <c:pt idx="3970">
                  <c:v> 20-07-09 02:53:50</c:v>
                </c:pt>
                <c:pt idx="3971">
                  <c:v> 20-07-09 02:53:55</c:v>
                </c:pt>
                <c:pt idx="3972">
                  <c:v> 20-07-09 02:54:00</c:v>
                </c:pt>
                <c:pt idx="3973">
                  <c:v> 20-07-09 02:54:05</c:v>
                </c:pt>
                <c:pt idx="3974">
                  <c:v> 20-07-09 02:54:10</c:v>
                </c:pt>
                <c:pt idx="3975">
                  <c:v> 20-07-09 02:54:15</c:v>
                </c:pt>
                <c:pt idx="3976">
                  <c:v> 20-07-09 02:54:20</c:v>
                </c:pt>
                <c:pt idx="3977">
                  <c:v> 20-07-09 02:54:25</c:v>
                </c:pt>
                <c:pt idx="3978">
                  <c:v> 20-07-09 02:54:30</c:v>
                </c:pt>
                <c:pt idx="3979">
                  <c:v> 20-07-09 02:54:35</c:v>
                </c:pt>
                <c:pt idx="3980">
                  <c:v> 20-07-09 02:54:40</c:v>
                </c:pt>
                <c:pt idx="3981">
                  <c:v> 20-07-09 02:54:45</c:v>
                </c:pt>
                <c:pt idx="3982">
                  <c:v> 20-07-09 02:54:50</c:v>
                </c:pt>
                <c:pt idx="3983">
                  <c:v> 20-07-09 02:54:55</c:v>
                </c:pt>
                <c:pt idx="3984">
                  <c:v> 20-07-09 02:55:00</c:v>
                </c:pt>
                <c:pt idx="3985">
                  <c:v> 20-07-09 02:55:05</c:v>
                </c:pt>
                <c:pt idx="3986">
                  <c:v> 20-07-09 02:55:10</c:v>
                </c:pt>
                <c:pt idx="3987">
                  <c:v> 20-07-09 02:55:15</c:v>
                </c:pt>
                <c:pt idx="3988">
                  <c:v> 20-07-09 02:55:20</c:v>
                </c:pt>
                <c:pt idx="3989">
                  <c:v> 20-07-09 02:55:25</c:v>
                </c:pt>
                <c:pt idx="3990">
                  <c:v> 20-07-09 02:55:30</c:v>
                </c:pt>
                <c:pt idx="3991">
                  <c:v> 20-07-09 02:55:35</c:v>
                </c:pt>
                <c:pt idx="3992">
                  <c:v> 20-07-09 02:55:40</c:v>
                </c:pt>
                <c:pt idx="3993">
                  <c:v> 20-07-09 02:55:45</c:v>
                </c:pt>
                <c:pt idx="3994">
                  <c:v> 20-07-09 02:55:50</c:v>
                </c:pt>
                <c:pt idx="3995">
                  <c:v> 20-07-09 02:55:55</c:v>
                </c:pt>
                <c:pt idx="3996">
                  <c:v> 20-07-09 02:56:00</c:v>
                </c:pt>
                <c:pt idx="3997">
                  <c:v> 20-07-09 02:56:05</c:v>
                </c:pt>
                <c:pt idx="3998">
                  <c:v> 20-07-09 02:56:10</c:v>
                </c:pt>
                <c:pt idx="3999">
                  <c:v> 20-07-09 02:56:15</c:v>
                </c:pt>
                <c:pt idx="4000">
                  <c:v> 20-07-09 02:56:20</c:v>
                </c:pt>
                <c:pt idx="4001">
                  <c:v> 20-07-09 02:56:25</c:v>
                </c:pt>
                <c:pt idx="4002">
                  <c:v> 20-07-09 02:56:30</c:v>
                </c:pt>
                <c:pt idx="4003">
                  <c:v> 20-07-09 02:56:35</c:v>
                </c:pt>
                <c:pt idx="4004">
                  <c:v> 20-07-09 02:56:40</c:v>
                </c:pt>
                <c:pt idx="4005">
                  <c:v> 20-07-09 02:56:45</c:v>
                </c:pt>
                <c:pt idx="4006">
                  <c:v> 20-07-09 02:56:50</c:v>
                </c:pt>
                <c:pt idx="4007">
                  <c:v> 20-07-09 02:56:55</c:v>
                </c:pt>
                <c:pt idx="4008">
                  <c:v> 20-07-09 02:57:00</c:v>
                </c:pt>
                <c:pt idx="4009">
                  <c:v> 20-07-09 02:57:05</c:v>
                </c:pt>
                <c:pt idx="4010">
                  <c:v> 20-07-09 02:57:10</c:v>
                </c:pt>
                <c:pt idx="4011">
                  <c:v> 20-07-09 02:57:15</c:v>
                </c:pt>
                <c:pt idx="4012">
                  <c:v> 20-07-09 02:57:20</c:v>
                </c:pt>
                <c:pt idx="4013">
                  <c:v> 20-07-09 02:57:25</c:v>
                </c:pt>
                <c:pt idx="4014">
                  <c:v> 20-07-09 02:57:30</c:v>
                </c:pt>
                <c:pt idx="4015">
                  <c:v> 20-07-09 02:57:35</c:v>
                </c:pt>
                <c:pt idx="4016">
                  <c:v> 20-07-09 02:57:40</c:v>
                </c:pt>
                <c:pt idx="4017">
                  <c:v> 20-07-09 02:57:45</c:v>
                </c:pt>
                <c:pt idx="4018">
                  <c:v> 20-07-09 02:57:50</c:v>
                </c:pt>
                <c:pt idx="4019">
                  <c:v> 20-07-09 02:57:55</c:v>
                </c:pt>
                <c:pt idx="4020">
                  <c:v> 20-07-09 02:58:00</c:v>
                </c:pt>
                <c:pt idx="4021">
                  <c:v> 20-07-09 02:58:05</c:v>
                </c:pt>
                <c:pt idx="4022">
                  <c:v> 20-07-09 02:58:10</c:v>
                </c:pt>
                <c:pt idx="4023">
                  <c:v> 20-07-09 02:58:15</c:v>
                </c:pt>
                <c:pt idx="4024">
                  <c:v> 20-07-09 02:58:20</c:v>
                </c:pt>
                <c:pt idx="4025">
                  <c:v> 20-07-09 02:58:25</c:v>
                </c:pt>
                <c:pt idx="4026">
                  <c:v> 20-07-09 02:58:30</c:v>
                </c:pt>
                <c:pt idx="4027">
                  <c:v> 20-07-09 02:58:35</c:v>
                </c:pt>
                <c:pt idx="4028">
                  <c:v> 20-07-09 02:58:40</c:v>
                </c:pt>
                <c:pt idx="4029">
                  <c:v> 20-07-09 02:58:45</c:v>
                </c:pt>
                <c:pt idx="4030">
                  <c:v> 20-07-09 02:58:50</c:v>
                </c:pt>
                <c:pt idx="4031">
                  <c:v> 20-07-09 02:58:55</c:v>
                </c:pt>
                <c:pt idx="4032">
                  <c:v> 20-07-09 02:59:00</c:v>
                </c:pt>
                <c:pt idx="4033">
                  <c:v> 20-07-09 02:59:05</c:v>
                </c:pt>
                <c:pt idx="4034">
                  <c:v> 20-07-09 02:59:10</c:v>
                </c:pt>
                <c:pt idx="4035">
                  <c:v> 20-07-09 02:59:15</c:v>
                </c:pt>
                <c:pt idx="4036">
                  <c:v> 20-07-09 02:59:20</c:v>
                </c:pt>
                <c:pt idx="4037">
                  <c:v> 20-07-09 02:59:25</c:v>
                </c:pt>
                <c:pt idx="4038">
                  <c:v> 20-07-09 02:59:30</c:v>
                </c:pt>
                <c:pt idx="4039">
                  <c:v> 20-07-09 02:59:35</c:v>
                </c:pt>
                <c:pt idx="4040">
                  <c:v> 20-07-09 02:59:40</c:v>
                </c:pt>
                <c:pt idx="4041">
                  <c:v> 20-07-09 02:59:45</c:v>
                </c:pt>
                <c:pt idx="4042">
                  <c:v> 20-07-09 02:59:50</c:v>
                </c:pt>
                <c:pt idx="4043">
                  <c:v> 20-07-09 02:59:55</c:v>
                </c:pt>
                <c:pt idx="4044">
                  <c:v> 20-07-09 03:00:00</c:v>
                </c:pt>
                <c:pt idx="4045">
                  <c:v> 20-07-09 03:00:05</c:v>
                </c:pt>
                <c:pt idx="4046">
                  <c:v> 20-07-09 03:00:10</c:v>
                </c:pt>
                <c:pt idx="4047">
                  <c:v> 20-07-09 03:00:15</c:v>
                </c:pt>
                <c:pt idx="4048">
                  <c:v> 20-07-09 03:00:20</c:v>
                </c:pt>
                <c:pt idx="4049">
                  <c:v> 20-07-09 03:00:25</c:v>
                </c:pt>
                <c:pt idx="4050">
                  <c:v> 20-07-09 03:00:30</c:v>
                </c:pt>
                <c:pt idx="4051">
                  <c:v> 20-07-09 03:00:35</c:v>
                </c:pt>
                <c:pt idx="4052">
                  <c:v> 20-07-09 03:00:40</c:v>
                </c:pt>
                <c:pt idx="4053">
                  <c:v> 20-07-09 03:00:45</c:v>
                </c:pt>
                <c:pt idx="4054">
                  <c:v> 20-07-09 03:00:50</c:v>
                </c:pt>
                <c:pt idx="4055">
                  <c:v> 20-07-09 03:00:55</c:v>
                </c:pt>
                <c:pt idx="4056">
                  <c:v> 20-07-09 03:01:00</c:v>
                </c:pt>
                <c:pt idx="4057">
                  <c:v> 20-07-09 03:01:05</c:v>
                </c:pt>
                <c:pt idx="4058">
                  <c:v> 20-07-09 03:01:10</c:v>
                </c:pt>
                <c:pt idx="4059">
                  <c:v> 20-07-09 03:01:15</c:v>
                </c:pt>
                <c:pt idx="4060">
                  <c:v> 20-07-09 03:01:20</c:v>
                </c:pt>
                <c:pt idx="4061">
                  <c:v> 20-07-09 03:01:25</c:v>
                </c:pt>
                <c:pt idx="4062">
                  <c:v> 20-07-09 03:01:30</c:v>
                </c:pt>
                <c:pt idx="4063">
                  <c:v> 20-07-09 03:01:35</c:v>
                </c:pt>
                <c:pt idx="4064">
                  <c:v> 20-07-09 03:01:40</c:v>
                </c:pt>
                <c:pt idx="4065">
                  <c:v> 20-07-09 03:01:45</c:v>
                </c:pt>
                <c:pt idx="4066">
                  <c:v> 20-07-09 03:01:50</c:v>
                </c:pt>
                <c:pt idx="4067">
                  <c:v> 20-07-09 03:01:55</c:v>
                </c:pt>
                <c:pt idx="4068">
                  <c:v> 20-07-09 03:02:00</c:v>
                </c:pt>
                <c:pt idx="4069">
                  <c:v> 20-07-09 03:02:05</c:v>
                </c:pt>
                <c:pt idx="4070">
                  <c:v> 20-07-09 03:02:10</c:v>
                </c:pt>
                <c:pt idx="4071">
                  <c:v> 20-07-09 03:02:15</c:v>
                </c:pt>
                <c:pt idx="4072">
                  <c:v> 20-07-09 03:02:20</c:v>
                </c:pt>
                <c:pt idx="4073">
                  <c:v> 20-07-09 03:02:25</c:v>
                </c:pt>
                <c:pt idx="4074">
                  <c:v> 20-07-09 03:02:30</c:v>
                </c:pt>
                <c:pt idx="4075">
                  <c:v> 20-07-09 03:02:35</c:v>
                </c:pt>
                <c:pt idx="4076">
                  <c:v> 20-07-09 03:02:40</c:v>
                </c:pt>
                <c:pt idx="4077">
                  <c:v> 20-07-09 03:02:45</c:v>
                </c:pt>
                <c:pt idx="4078">
                  <c:v> 20-07-09 03:02:50</c:v>
                </c:pt>
                <c:pt idx="4079">
                  <c:v> 20-07-09 03:02:55</c:v>
                </c:pt>
                <c:pt idx="4080">
                  <c:v> 20-07-09 03:03:00</c:v>
                </c:pt>
                <c:pt idx="4081">
                  <c:v> 20-07-09 03:03:05</c:v>
                </c:pt>
                <c:pt idx="4082">
                  <c:v> 20-07-09 03:03:10</c:v>
                </c:pt>
                <c:pt idx="4083">
                  <c:v> 20-07-09 03:03:15</c:v>
                </c:pt>
                <c:pt idx="4084">
                  <c:v> 20-07-09 03:03:20</c:v>
                </c:pt>
                <c:pt idx="4085">
                  <c:v> 20-07-09 03:03:25</c:v>
                </c:pt>
                <c:pt idx="4086">
                  <c:v> 20-07-09 03:03:30</c:v>
                </c:pt>
                <c:pt idx="4087">
                  <c:v> 20-07-09 03:03:35</c:v>
                </c:pt>
                <c:pt idx="4088">
                  <c:v> 20-07-09 03:03:40</c:v>
                </c:pt>
                <c:pt idx="4089">
                  <c:v> 20-07-09 03:03:45</c:v>
                </c:pt>
                <c:pt idx="4090">
                  <c:v> 20-07-09 03:03:50</c:v>
                </c:pt>
                <c:pt idx="4091">
                  <c:v> 20-07-09 03:03:55</c:v>
                </c:pt>
                <c:pt idx="4092">
                  <c:v> 20-07-09 03:04:00</c:v>
                </c:pt>
                <c:pt idx="4093">
                  <c:v> 20-07-09 03:04:05</c:v>
                </c:pt>
                <c:pt idx="4094">
                  <c:v> 20-07-09 03:04:10</c:v>
                </c:pt>
                <c:pt idx="4095">
                  <c:v> 20-07-09 03:04:15</c:v>
                </c:pt>
                <c:pt idx="4096">
                  <c:v> 20-07-09 03:04:20</c:v>
                </c:pt>
                <c:pt idx="4097">
                  <c:v> 20-07-09 03:04:25</c:v>
                </c:pt>
                <c:pt idx="4098">
                  <c:v> 20-07-09 03:04:30</c:v>
                </c:pt>
                <c:pt idx="4099">
                  <c:v> 20-07-09 03:04:35</c:v>
                </c:pt>
                <c:pt idx="4100">
                  <c:v> 20-07-09 03:04:40</c:v>
                </c:pt>
                <c:pt idx="4101">
                  <c:v> 20-07-09 03:04:45</c:v>
                </c:pt>
                <c:pt idx="4102">
                  <c:v> 20-07-09 03:04:50</c:v>
                </c:pt>
                <c:pt idx="4103">
                  <c:v> 20-07-09 03:04:55</c:v>
                </c:pt>
                <c:pt idx="4104">
                  <c:v> 20-07-09 03:05:00</c:v>
                </c:pt>
                <c:pt idx="4105">
                  <c:v> 20-07-09 03:05:05</c:v>
                </c:pt>
                <c:pt idx="4106">
                  <c:v> 20-07-09 03:05:10</c:v>
                </c:pt>
                <c:pt idx="4107">
                  <c:v> 20-07-09 03:05:15</c:v>
                </c:pt>
                <c:pt idx="4108">
                  <c:v> 20-07-09 03:05:20</c:v>
                </c:pt>
                <c:pt idx="4109">
                  <c:v> 20-07-09 03:05:25</c:v>
                </c:pt>
                <c:pt idx="4110">
                  <c:v> 20-07-09 03:05:30</c:v>
                </c:pt>
                <c:pt idx="4111">
                  <c:v> 20-07-09 03:05:35</c:v>
                </c:pt>
                <c:pt idx="4112">
                  <c:v> 20-07-09 03:05:40</c:v>
                </c:pt>
                <c:pt idx="4113">
                  <c:v> 20-07-09 03:05:45</c:v>
                </c:pt>
                <c:pt idx="4114">
                  <c:v> 20-07-09 03:05:50</c:v>
                </c:pt>
                <c:pt idx="4115">
                  <c:v> 20-07-09 03:05:55</c:v>
                </c:pt>
                <c:pt idx="4116">
                  <c:v> 20-07-09 03:06:00</c:v>
                </c:pt>
                <c:pt idx="4117">
                  <c:v> 20-07-09 03:06:05</c:v>
                </c:pt>
                <c:pt idx="4118">
                  <c:v> 20-07-09 03:06:10</c:v>
                </c:pt>
                <c:pt idx="4119">
                  <c:v> 20-07-09 03:06:15</c:v>
                </c:pt>
                <c:pt idx="4120">
                  <c:v> 20-07-09 03:06:20</c:v>
                </c:pt>
                <c:pt idx="4121">
                  <c:v> 20-07-09 03:06:25</c:v>
                </c:pt>
                <c:pt idx="4122">
                  <c:v> 20-07-09 03:06:30</c:v>
                </c:pt>
                <c:pt idx="4123">
                  <c:v> 20-07-09 03:06:35</c:v>
                </c:pt>
                <c:pt idx="4124">
                  <c:v> 20-07-09 03:06:40</c:v>
                </c:pt>
                <c:pt idx="4125">
                  <c:v> 20-07-09 03:06:45</c:v>
                </c:pt>
                <c:pt idx="4126">
                  <c:v> 20-07-09 03:06:50</c:v>
                </c:pt>
                <c:pt idx="4127">
                  <c:v> 20-07-09 03:06:55</c:v>
                </c:pt>
                <c:pt idx="4128">
                  <c:v> 20-07-09 03:07:00</c:v>
                </c:pt>
                <c:pt idx="4129">
                  <c:v> 20-07-09 03:07:05</c:v>
                </c:pt>
                <c:pt idx="4130">
                  <c:v> 20-07-09 03:07:10</c:v>
                </c:pt>
                <c:pt idx="4131">
                  <c:v> 20-07-09 03:07:15</c:v>
                </c:pt>
                <c:pt idx="4132">
                  <c:v> 20-07-09 03:07:20</c:v>
                </c:pt>
                <c:pt idx="4133">
                  <c:v> 20-07-09 03:07:25</c:v>
                </c:pt>
                <c:pt idx="4134">
                  <c:v> 20-07-09 03:07:30</c:v>
                </c:pt>
                <c:pt idx="4135">
                  <c:v> 20-07-09 03:07:35</c:v>
                </c:pt>
                <c:pt idx="4136">
                  <c:v> 20-07-09 03:07:40</c:v>
                </c:pt>
                <c:pt idx="4137">
                  <c:v> 20-07-09 03:07:45</c:v>
                </c:pt>
                <c:pt idx="4138">
                  <c:v> 20-07-09 03:07:50</c:v>
                </c:pt>
                <c:pt idx="4139">
                  <c:v> 20-07-09 03:07:55</c:v>
                </c:pt>
                <c:pt idx="4140">
                  <c:v> 20-07-09 03:08:00</c:v>
                </c:pt>
                <c:pt idx="4141">
                  <c:v> 20-07-09 03:08:05</c:v>
                </c:pt>
                <c:pt idx="4142">
                  <c:v> 20-07-09 03:08:10</c:v>
                </c:pt>
                <c:pt idx="4143">
                  <c:v> 20-07-09 03:08:15</c:v>
                </c:pt>
                <c:pt idx="4144">
                  <c:v> 20-07-09 03:08:20</c:v>
                </c:pt>
                <c:pt idx="4145">
                  <c:v> 20-07-09 03:08:25</c:v>
                </c:pt>
                <c:pt idx="4146">
                  <c:v> 20-07-09 03:08:30</c:v>
                </c:pt>
                <c:pt idx="4147">
                  <c:v> 20-07-09 03:08:35</c:v>
                </c:pt>
                <c:pt idx="4148">
                  <c:v> 20-07-09 03:08:40</c:v>
                </c:pt>
                <c:pt idx="4149">
                  <c:v> 20-07-09 03:08:45</c:v>
                </c:pt>
                <c:pt idx="4150">
                  <c:v> 20-07-09 03:08:50</c:v>
                </c:pt>
                <c:pt idx="4151">
                  <c:v> 20-07-09 03:08:55</c:v>
                </c:pt>
                <c:pt idx="4152">
                  <c:v> 20-07-09 03:09:00</c:v>
                </c:pt>
                <c:pt idx="4153">
                  <c:v> 20-07-09 03:09:05</c:v>
                </c:pt>
                <c:pt idx="4154">
                  <c:v> 20-07-09 03:09:10</c:v>
                </c:pt>
                <c:pt idx="4155">
                  <c:v> 20-07-09 03:09:15</c:v>
                </c:pt>
                <c:pt idx="4156">
                  <c:v> 20-07-09 03:09:20</c:v>
                </c:pt>
                <c:pt idx="4157">
                  <c:v> 20-07-09 03:09:25</c:v>
                </c:pt>
                <c:pt idx="4158">
                  <c:v> 20-07-09 03:09:30</c:v>
                </c:pt>
                <c:pt idx="4159">
                  <c:v> 20-07-09 03:09:35</c:v>
                </c:pt>
                <c:pt idx="4160">
                  <c:v> 20-07-09 03:09:40</c:v>
                </c:pt>
                <c:pt idx="4161">
                  <c:v> 20-07-09 03:09:45</c:v>
                </c:pt>
                <c:pt idx="4162">
                  <c:v> 20-07-09 03:09:50</c:v>
                </c:pt>
                <c:pt idx="4163">
                  <c:v> 20-07-09 03:09:55</c:v>
                </c:pt>
                <c:pt idx="4164">
                  <c:v> 20-07-09 03:10:00</c:v>
                </c:pt>
                <c:pt idx="4165">
                  <c:v> 20-07-09 03:10:05</c:v>
                </c:pt>
                <c:pt idx="4166">
                  <c:v> 20-07-09 03:10:10</c:v>
                </c:pt>
                <c:pt idx="4167">
                  <c:v> 20-07-09 03:10:15</c:v>
                </c:pt>
                <c:pt idx="4168">
                  <c:v> 20-07-09 03:10:20</c:v>
                </c:pt>
                <c:pt idx="4169">
                  <c:v> 20-07-09 03:10:25</c:v>
                </c:pt>
                <c:pt idx="4170">
                  <c:v> 20-07-09 03:10:30</c:v>
                </c:pt>
                <c:pt idx="4171">
                  <c:v> 20-07-09 03:10:35</c:v>
                </c:pt>
                <c:pt idx="4172">
                  <c:v> 20-07-09 03:10:40</c:v>
                </c:pt>
                <c:pt idx="4173">
                  <c:v> 20-07-09 03:10:45</c:v>
                </c:pt>
                <c:pt idx="4174">
                  <c:v> 20-07-09 03:10:50</c:v>
                </c:pt>
                <c:pt idx="4175">
                  <c:v> 20-07-09 03:10:55</c:v>
                </c:pt>
                <c:pt idx="4176">
                  <c:v> 20-07-09 03:11:00</c:v>
                </c:pt>
                <c:pt idx="4177">
                  <c:v> 20-07-09 03:11:05</c:v>
                </c:pt>
                <c:pt idx="4178">
                  <c:v> 20-07-09 03:11:10</c:v>
                </c:pt>
                <c:pt idx="4179">
                  <c:v> 20-07-09 03:11:15</c:v>
                </c:pt>
                <c:pt idx="4180">
                  <c:v> 20-07-09 03:11:20</c:v>
                </c:pt>
                <c:pt idx="4181">
                  <c:v> 20-07-09 03:11:25</c:v>
                </c:pt>
                <c:pt idx="4182">
                  <c:v> 20-07-09 03:11:30</c:v>
                </c:pt>
                <c:pt idx="4183">
                  <c:v> 20-07-09 03:11:35</c:v>
                </c:pt>
                <c:pt idx="4184">
                  <c:v> 20-07-09 03:11:40</c:v>
                </c:pt>
                <c:pt idx="4185">
                  <c:v> 20-07-09 03:11:45</c:v>
                </c:pt>
                <c:pt idx="4186">
                  <c:v> 20-07-09 03:11:50</c:v>
                </c:pt>
                <c:pt idx="4187">
                  <c:v> 20-07-09 03:11:55</c:v>
                </c:pt>
                <c:pt idx="4188">
                  <c:v> 20-07-09 03:12:00</c:v>
                </c:pt>
                <c:pt idx="4189">
                  <c:v> 20-07-09 03:12:05</c:v>
                </c:pt>
                <c:pt idx="4190">
                  <c:v> 20-07-09 03:12:10</c:v>
                </c:pt>
                <c:pt idx="4191">
                  <c:v> 20-07-09 03:12:15</c:v>
                </c:pt>
                <c:pt idx="4192">
                  <c:v> 20-07-09 03:12:20</c:v>
                </c:pt>
                <c:pt idx="4193">
                  <c:v> 20-07-09 03:12:25</c:v>
                </c:pt>
                <c:pt idx="4194">
                  <c:v> 20-07-09 03:12:30</c:v>
                </c:pt>
                <c:pt idx="4195">
                  <c:v> 20-07-09 03:12:35</c:v>
                </c:pt>
                <c:pt idx="4196">
                  <c:v> 20-07-09 03:12:40</c:v>
                </c:pt>
                <c:pt idx="4197">
                  <c:v> 20-07-09 03:12:45</c:v>
                </c:pt>
                <c:pt idx="4198">
                  <c:v> 20-07-09 03:12:50</c:v>
                </c:pt>
                <c:pt idx="4199">
                  <c:v> 20-07-09 03:12:55</c:v>
                </c:pt>
                <c:pt idx="4200">
                  <c:v> 20-07-09 03:13:00</c:v>
                </c:pt>
                <c:pt idx="4201">
                  <c:v> 20-07-09 03:13:05</c:v>
                </c:pt>
                <c:pt idx="4202">
                  <c:v> 20-07-09 03:13:10</c:v>
                </c:pt>
                <c:pt idx="4203">
                  <c:v> 20-07-09 03:13:15</c:v>
                </c:pt>
                <c:pt idx="4204">
                  <c:v> 20-07-09 03:13:20</c:v>
                </c:pt>
                <c:pt idx="4205">
                  <c:v> 20-07-09 03:13:25</c:v>
                </c:pt>
                <c:pt idx="4206">
                  <c:v> 20-07-09 03:13:30</c:v>
                </c:pt>
                <c:pt idx="4207">
                  <c:v> 20-07-09 03:13:35</c:v>
                </c:pt>
                <c:pt idx="4208">
                  <c:v> 20-07-09 03:13:40</c:v>
                </c:pt>
                <c:pt idx="4209">
                  <c:v> 20-07-09 03:13:45</c:v>
                </c:pt>
                <c:pt idx="4210">
                  <c:v> 20-07-09 03:13:50</c:v>
                </c:pt>
                <c:pt idx="4211">
                  <c:v> 20-07-09 03:13:55</c:v>
                </c:pt>
                <c:pt idx="4212">
                  <c:v> 20-07-09 03:14:00</c:v>
                </c:pt>
                <c:pt idx="4213">
                  <c:v> 20-07-09 03:14:05</c:v>
                </c:pt>
                <c:pt idx="4214">
                  <c:v> 20-07-09 03:14:10</c:v>
                </c:pt>
                <c:pt idx="4215">
                  <c:v> 20-07-09 03:14:15</c:v>
                </c:pt>
                <c:pt idx="4216">
                  <c:v> 20-07-09 03:14:20</c:v>
                </c:pt>
                <c:pt idx="4217">
                  <c:v> 20-07-09 03:14:25</c:v>
                </c:pt>
                <c:pt idx="4218">
                  <c:v> 20-07-09 03:14:30</c:v>
                </c:pt>
                <c:pt idx="4219">
                  <c:v> 20-07-09 03:14:35</c:v>
                </c:pt>
                <c:pt idx="4220">
                  <c:v> 20-07-09 03:14:40</c:v>
                </c:pt>
                <c:pt idx="4221">
                  <c:v> 20-07-09 03:14:45</c:v>
                </c:pt>
                <c:pt idx="4222">
                  <c:v> 20-07-09 03:14:50</c:v>
                </c:pt>
                <c:pt idx="4223">
                  <c:v> 20-07-09 03:14:55</c:v>
                </c:pt>
                <c:pt idx="4224">
                  <c:v> 20-07-09 03:15:00</c:v>
                </c:pt>
                <c:pt idx="4225">
                  <c:v> 20-07-09 03:15:05</c:v>
                </c:pt>
                <c:pt idx="4226">
                  <c:v> 20-07-09 03:15:10</c:v>
                </c:pt>
                <c:pt idx="4227">
                  <c:v> 20-07-09 03:15:15</c:v>
                </c:pt>
                <c:pt idx="4228">
                  <c:v> 20-07-09 03:15:20</c:v>
                </c:pt>
                <c:pt idx="4229">
                  <c:v> 20-07-09 03:15:25</c:v>
                </c:pt>
                <c:pt idx="4230">
                  <c:v> 20-07-09 03:15:30</c:v>
                </c:pt>
                <c:pt idx="4231">
                  <c:v> 20-07-09 03:15:35</c:v>
                </c:pt>
                <c:pt idx="4232">
                  <c:v> 20-07-09 03:15:40</c:v>
                </c:pt>
                <c:pt idx="4233">
                  <c:v> 20-07-09 03:15:45</c:v>
                </c:pt>
                <c:pt idx="4234">
                  <c:v> 20-07-09 03:15:50</c:v>
                </c:pt>
                <c:pt idx="4235">
                  <c:v> 20-07-09 03:15:55</c:v>
                </c:pt>
                <c:pt idx="4236">
                  <c:v> 20-07-09 03:16:00</c:v>
                </c:pt>
                <c:pt idx="4237">
                  <c:v> 20-07-09 03:16:05</c:v>
                </c:pt>
                <c:pt idx="4238">
                  <c:v> 20-07-09 03:16:10</c:v>
                </c:pt>
                <c:pt idx="4239">
                  <c:v> 20-07-09 03:16:15</c:v>
                </c:pt>
                <c:pt idx="4240">
                  <c:v> 20-07-09 03:16:20</c:v>
                </c:pt>
                <c:pt idx="4241">
                  <c:v> 20-07-09 03:16:25</c:v>
                </c:pt>
                <c:pt idx="4242">
                  <c:v> 20-07-09 03:16:30</c:v>
                </c:pt>
                <c:pt idx="4243">
                  <c:v> 20-07-09 03:16:35</c:v>
                </c:pt>
                <c:pt idx="4244">
                  <c:v> 20-07-09 03:16:40</c:v>
                </c:pt>
                <c:pt idx="4245">
                  <c:v> 20-07-09 03:16:45</c:v>
                </c:pt>
                <c:pt idx="4246">
                  <c:v> 20-07-09 03:16:50</c:v>
                </c:pt>
                <c:pt idx="4247">
                  <c:v> 20-07-09 03:16:55</c:v>
                </c:pt>
                <c:pt idx="4248">
                  <c:v> 20-07-09 03:17:00</c:v>
                </c:pt>
                <c:pt idx="4249">
                  <c:v> 20-07-09 03:17:05</c:v>
                </c:pt>
                <c:pt idx="4250">
                  <c:v> 20-07-09 03:17:10</c:v>
                </c:pt>
                <c:pt idx="4251">
                  <c:v> 20-07-09 03:17:15</c:v>
                </c:pt>
                <c:pt idx="4252">
                  <c:v> 20-07-09 03:17:20</c:v>
                </c:pt>
                <c:pt idx="4253">
                  <c:v> 20-07-09 03:17:25</c:v>
                </c:pt>
                <c:pt idx="4254">
                  <c:v> 20-07-09 03:17:30</c:v>
                </c:pt>
                <c:pt idx="4255">
                  <c:v> 20-07-09 03:17:35</c:v>
                </c:pt>
                <c:pt idx="4256">
                  <c:v> 20-07-09 03:17:40</c:v>
                </c:pt>
                <c:pt idx="4257">
                  <c:v> 20-07-09 03:17:45</c:v>
                </c:pt>
                <c:pt idx="4258">
                  <c:v> 20-07-09 03:17:50</c:v>
                </c:pt>
                <c:pt idx="4259">
                  <c:v> 20-07-09 03:17:55</c:v>
                </c:pt>
                <c:pt idx="4260">
                  <c:v> 20-07-09 03:18:00</c:v>
                </c:pt>
                <c:pt idx="4261">
                  <c:v> 20-07-09 03:18:05</c:v>
                </c:pt>
                <c:pt idx="4262">
                  <c:v> 20-07-09 03:18:10</c:v>
                </c:pt>
                <c:pt idx="4263">
                  <c:v> 20-07-09 03:18:15</c:v>
                </c:pt>
                <c:pt idx="4264">
                  <c:v> 20-07-09 03:18:20</c:v>
                </c:pt>
                <c:pt idx="4265">
                  <c:v> 20-07-09 03:18:25</c:v>
                </c:pt>
                <c:pt idx="4266">
                  <c:v> 20-07-09 03:18:30</c:v>
                </c:pt>
                <c:pt idx="4267">
                  <c:v> 20-07-09 03:18:35</c:v>
                </c:pt>
                <c:pt idx="4268">
                  <c:v> 20-07-09 03:18:40</c:v>
                </c:pt>
                <c:pt idx="4269">
                  <c:v> 20-07-09 03:18:45</c:v>
                </c:pt>
                <c:pt idx="4270">
                  <c:v> 20-07-09 03:18:50</c:v>
                </c:pt>
                <c:pt idx="4271">
                  <c:v> 20-07-09 03:18:55</c:v>
                </c:pt>
                <c:pt idx="4272">
                  <c:v> 20-07-09 03:19:00</c:v>
                </c:pt>
                <c:pt idx="4273">
                  <c:v> 20-07-09 03:19:05</c:v>
                </c:pt>
                <c:pt idx="4274">
                  <c:v> 20-07-09 03:19:10</c:v>
                </c:pt>
                <c:pt idx="4275">
                  <c:v> 20-07-09 03:19:15</c:v>
                </c:pt>
                <c:pt idx="4276">
                  <c:v> 20-07-09 03:19:20</c:v>
                </c:pt>
                <c:pt idx="4277">
                  <c:v> 20-07-09 03:19:25</c:v>
                </c:pt>
                <c:pt idx="4278">
                  <c:v> 20-07-09 03:19:30</c:v>
                </c:pt>
                <c:pt idx="4279">
                  <c:v> 20-07-09 03:19:35</c:v>
                </c:pt>
                <c:pt idx="4280">
                  <c:v> 20-07-09 03:19:40</c:v>
                </c:pt>
                <c:pt idx="4281">
                  <c:v> 20-07-09 03:19:45</c:v>
                </c:pt>
                <c:pt idx="4282">
                  <c:v> 20-07-09 03:19:50</c:v>
                </c:pt>
                <c:pt idx="4283">
                  <c:v> 20-07-09 03:19:55</c:v>
                </c:pt>
                <c:pt idx="4284">
                  <c:v> 20-07-09 03:20:00</c:v>
                </c:pt>
                <c:pt idx="4285">
                  <c:v> 20-07-09 03:20:05</c:v>
                </c:pt>
                <c:pt idx="4286">
                  <c:v> 20-07-09 03:20:10</c:v>
                </c:pt>
                <c:pt idx="4287">
                  <c:v> 20-07-09 03:20:15</c:v>
                </c:pt>
                <c:pt idx="4288">
                  <c:v> 20-07-09 03:20:20</c:v>
                </c:pt>
                <c:pt idx="4289">
                  <c:v> 20-07-09 03:20:25</c:v>
                </c:pt>
                <c:pt idx="4290">
                  <c:v> 20-07-09 03:20:30</c:v>
                </c:pt>
                <c:pt idx="4291">
                  <c:v> 20-07-09 03:20:35</c:v>
                </c:pt>
                <c:pt idx="4292">
                  <c:v> 20-07-09 03:20:40</c:v>
                </c:pt>
                <c:pt idx="4293">
                  <c:v> 20-07-09 03:20:45</c:v>
                </c:pt>
                <c:pt idx="4294">
                  <c:v> 20-07-09 03:20:50</c:v>
                </c:pt>
                <c:pt idx="4295">
                  <c:v> 20-07-09 03:20:55</c:v>
                </c:pt>
                <c:pt idx="4296">
                  <c:v> 20-07-09 03:21:00</c:v>
                </c:pt>
                <c:pt idx="4297">
                  <c:v> 20-07-09 03:21:05</c:v>
                </c:pt>
                <c:pt idx="4298">
                  <c:v> 20-07-09 03:21:10</c:v>
                </c:pt>
                <c:pt idx="4299">
                  <c:v> 20-07-09 03:21:15</c:v>
                </c:pt>
                <c:pt idx="4300">
                  <c:v> 20-07-09 03:21:20</c:v>
                </c:pt>
                <c:pt idx="4301">
                  <c:v> 20-07-09 03:21:25</c:v>
                </c:pt>
                <c:pt idx="4302">
                  <c:v> 20-07-09 03:21:30</c:v>
                </c:pt>
                <c:pt idx="4303">
                  <c:v> 20-07-09 03:21:35</c:v>
                </c:pt>
                <c:pt idx="4304">
                  <c:v> 20-07-09 03:21:40</c:v>
                </c:pt>
                <c:pt idx="4305">
                  <c:v> 20-07-09 03:21:45</c:v>
                </c:pt>
                <c:pt idx="4306">
                  <c:v> 20-07-09 03:21:50</c:v>
                </c:pt>
                <c:pt idx="4307">
                  <c:v> 20-07-09 03:21:55</c:v>
                </c:pt>
                <c:pt idx="4308">
                  <c:v> 20-07-09 03:22:00</c:v>
                </c:pt>
                <c:pt idx="4309">
                  <c:v> 20-07-09 03:22:05</c:v>
                </c:pt>
                <c:pt idx="4310">
                  <c:v> 20-07-09 03:22:10</c:v>
                </c:pt>
                <c:pt idx="4311">
                  <c:v> 20-07-09 03:22:15</c:v>
                </c:pt>
                <c:pt idx="4312">
                  <c:v> 20-07-09 03:22:20</c:v>
                </c:pt>
                <c:pt idx="4313">
                  <c:v> 20-07-09 03:22:25</c:v>
                </c:pt>
                <c:pt idx="4314">
                  <c:v> 20-07-09 03:22:30</c:v>
                </c:pt>
                <c:pt idx="4315">
                  <c:v> 20-07-09 03:22:35</c:v>
                </c:pt>
                <c:pt idx="4316">
                  <c:v> 20-07-09 03:22:40</c:v>
                </c:pt>
                <c:pt idx="4317">
                  <c:v> 20-07-09 03:22:45</c:v>
                </c:pt>
                <c:pt idx="4318">
                  <c:v> 20-07-09 03:22:50</c:v>
                </c:pt>
                <c:pt idx="4319">
                  <c:v> 20-07-09 03:22:55</c:v>
                </c:pt>
                <c:pt idx="4320">
                  <c:v> 20-07-09 03:23:00</c:v>
                </c:pt>
                <c:pt idx="4321">
                  <c:v> 20-07-09 03:23:05</c:v>
                </c:pt>
                <c:pt idx="4322">
                  <c:v> 20-07-09 03:23:10</c:v>
                </c:pt>
                <c:pt idx="4323">
                  <c:v> 20-07-09 03:23:15</c:v>
                </c:pt>
                <c:pt idx="4324">
                  <c:v> 20-07-09 03:23:20</c:v>
                </c:pt>
                <c:pt idx="4325">
                  <c:v> 20-07-09 03:23:25</c:v>
                </c:pt>
                <c:pt idx="4326">
                  <c:v> 20-07-09 03:23:30</c:v>
                </c:pt>
                <c:pt idx="4327">
                  <c:v> 20-07-09 03:23:35</c:v>
                </c:pt>
                <c:pt idx="4328">
                  <c:v> 20-07-09 03:23:40</c:v>
                </c:pt>
                <c:pt idx="4329">
                  <c:v> 20-07-09 03:23:45</c:v>
                </c:pt>
                <c:pt idx="4330">
                  <c:v> 20-07-09 03:23:50</c:v>
                </c:pt>
                <c:pt idx="4331">
                  <c:v> 20-07-09 03:23:55</c:v>
                </c:pt>
                <c:pt idx="4332">
                  <c:v> 20-07-09 03:24:00</c:v>
                </c:pt>
                <c:pt idx="4333">
                  <c:v> 20-07-09 03:24:05</c:v>
                </c:pt>
                <c:pt idx="4334">
                  <c:v> 20-07-09 03:24:10</c:v>
                </c:pt>
                <c:pt idx="4335">
                  <c:v> 20-07-09 03:24:15</c:v>
                </c:pt>
                <c:pt idx="4336">
                  <c:v> 20-07-09 03:24:20</c:v>
                </c:pt>
                <c:pt idx="4337">
                  <c:v> 20-07-09 03:24:25</c:v>
                </c:pt>
                <c:pt idx="4338">
                  <c:v> 20-07-09 03:24:30</c:v>
                </c:pt>
                <c:pt idx="4339">
                  <c:v> 20-07-09 03:24:35</c:v>
                </c:pt>
                <c:pt idx="4340">
                  <c:v> 20-07-09 03:24:40</c:v>
                </c:pt>
                <c:pt idx="4341">
                  <c:v> 20-07-09 03:24:45</c:v>
                </c:pt>
                <c:pt idx="4342">
                  <c:v> 20-07-09 03:24:50</c:v>
                </c:pt>
                <c:pt idx="4343">
                  <c:v> 20-07-09 03:24:55</c:v>
                </c:pt>
                <c:pt idx="4344">
                  <c:v> 20-07-09 03:25:00</c:v>
                </c:pt>
                <c:pt idx="4345">
                  <c:v> 20-07-09 03:25:05</c:v>
                </c:pt>
                <c:pt idx="4346">
                  <c:v> 20-07-09 03:25:10</c:v>
                </c:pt>
                <c:pt idx="4347">
                  <c:v> 20-07-09 03:25:15</c:v>
                </c:pt>
                <c:pt idx="4348">
                  <c:v> 20-07-09 03:25:20</c:v>
                </c:pt>
                <c:pt idx="4349">
                  <c:v> 20-07-09 03:25:25</c:v>
                </c:pt>
                <c:pt idx="4350">
                  <c:v> 20-07-09 03:25:30</c:v>
                </c:pt>
                <c:pt idx="4351">
                  <c:v> 20-07-09 03:25:35</c:v>
                </c:pt>
                <c:pt idx="4352">
                  <c:v> 20-07-09 03:25:40</c:v>
                </c:pt>
                <c:pt idx="4353">
                  <c:v> 20-07-09 03:25:45</c:v>
                </c:pt>
                <c:pt idx="4354">
                  <c:v> 20-07-09 03:25:50</c:v>
                </c:pt>
                <c:pt idx="4355">
                  <c:v> 20-07-09 03:25:55</c:v>
                </c:pt>
                <c:pt idx="4356">
                  <c:v> 20-07-09 03:26:00</c:v>
                </c:pt>
                <c:pt idx="4357">
                  <c:v> 20-07-09 03:26:05</c:v>
                </c:pt>
                <c:pt idx="4358">
                  <c:v> 20-07-09 03:26:10</c:v>
                </c:pt>
                <c:pt idx="4359">
                  <c:v> 20-07-09 03:26:15</c:v>
                </c:pt>
                <c:pt idx="4360">
                  <c:v> 20-07-09 03:26:20</c:v>
                </c:pt>
                <c:pt idx="4361">
                  <c:v> 20-07-09 03:26:25</c:v>
                </c:pt>
                <c:pt idx="4362">
                  <c:v> 20-07-09 03:26:30</c:v>
                </c:pt>
                <c:pt idx="4363">
                  <c:v> 20-07-09 03:26:35</c:v>
                </c:pt>
                <c:pt idx="4364">
                  <c:v> 20-07-09 03:26:40</c:v>
                </c:pt>
                <c:pt idx="4365">
                  <c:v> 20-07-09 03:26:45</c:v>
                </c:pt>
                <c:pt idx="4366">
                  <c:v> 20-07-09 03:26:50</c:v>
                </c:pt>
                <c:pt idx="4367">
                  <c:v> 20-07-09 03:26:55</c:v>
                </c:pt>
                <c:pt idx="4368">
                  <c:v> 20-07-09 03:27:00</c:v>
                </c:pt>
                <c:pt idx="4369">
                  <c:v> 20-07-09 03:27:05</c:v>
                </c:pt>
                <c:pt idx="4370">
                  <c:v> 20-07-09 03:27:10</c:v>
                </c:pt>
                <c:pt idx="4371">
                  <c:v> 20-07-09 03:27:15</c:v>
                </c:pt>
                <c:pt idx="4372">
                  <c:v> 20-07-09 03:27:20</c:v>
                </c:pt>
                <c:pt idx="4373">
                  <c:v> 20-07-09 03:27:25</c:v>
                </c:pt>
                <c:pt idx="4374">
                  <c:v> 20-07-09 03:27:30</c:v>
                </c:pt>
                <c:pt idx="4375">
                  <c:v> 20-07-09 03:27:35</c:v>
                </c:pt>
                <c:pt idx="4376">
                  <c:v> 20-07-09 03:27:40</c:v>
                </c:pt>
                <c:pt idx="4377">
                  <c:v> 20-07-09 03:27:45</c:v>
                </c:pt>
                <c:pt idx="4378">
                  <c:v> 20-07-09 03:27:50</c:v>
                </c:pt>
                <c:pt idx="4379">
                  <c:v> 20-07-09 03:27:55</c:v>
                </c:pt>
                <c:pt idx="4380">
                  <c:v> 20-07-09 03:28:00</c:v>
                </c:pt>
                <c:pt idx="4381">
                  <c:v> 20-07-09 03:28:05</c:v>
                </c:pt>
                <c:pt idx="4382">
                  <c:v> 20-07-09 03:28:10</c:v>
                </c:pt>
                <c:pt idx="4383">
                  <c:v> 20-07-09 03:28:15</c:v>
                </c:pt>
                <c:pt idx="4384">
                  <c:v> 20-07-09 03:28:20</c:v>
                </c:pt>
                <c:pt idx="4385">
                  <c:v> 20-07-09 03:28:25</c:v>
                </c:pt>
                <c:pt idx="4386">
                  <c:v> 20-07-09 03:28:30</c:v>
                </c:pt>
                <c:pt idx="4387">
                  <c:v> 20-07-09 03:28:35</c:v>
                </c:pt>
                <c:pt idx="4388">
                  <c:v> 20-07-09 03:28:40</c:v>
                </c:pt>
                <c:pt idx="4389">
                  <c:v> 20-07-09 03:28:45</c:v>
                </c:pt>
                <c:pt idx="4390">
                  <c:v> 20-07-09 03:28:50</c:v>
                </c:pt>
                <c:pt idx="4391">
                  <c:v> 20-07-09 03:28:55</c:v>
                </c:pt>
                <c:pt idx="4392">
                  <c:v> 20-07-09 03:29:00</c:v>
                </c:pt>
                <c:pt idx="4393">
                  <c:v> 20-07-09 03:29:05</c:v>
                </c:pt>
                <c:pt idx="4394">
                  <c:v> 20-07-09 03:29:10</c:v>
                </c:pt>
                <c:pt idx="4395">
                  <c:v> 20-07-09 03:29:15</c:v>
                </c:pt>
                <c:pt idx="4396">
                  <c:v> 20-07-09 03:29:20</c:v>
                </c:pt>
                <c:pt idx="4397">
                  <c:v> 20-07-09 03:29:25</c:v>
                </c:pt>
                <c:pt idx="4398">
                  <c:v> 20-07-09 03:29:30</c:v>
                </c:pt>
                <c:pt idx="4399">
                  <c:v> 20-07-09 03:29:35</c:v>
                </c:pt>
                <c:pt idx="4400">
                  <c:v> 20-07-09 03:29:40</c:v>
                </c:pt>
                <c:pt idx="4401">
                  <c:v> 20-07-09 03:29:45</c:v>
                </c:pt>
                <c:pt idx="4402">
                  <c:v> 20-07-09 03:29:50</c:v>
                </c:pt>
                <c:pt idx="4403">
                  <c:v> 20-07-09 03:29:55</c:v>
                </c:pt>
                <c:pt idx="4404">
                  <c:v> 20-07-09 03:30:00</c:v>
                </c:pt>
                <c:pt idx="4405">
                  <c:v> 20-07-09 03:30:05</c:v>
                </c:pt>
                <c:pt idx="4406">
                  <c:v> 20-07-09 03:30:10</c:v>
                </c:pt>
                <c:pt idx="4407">
                  <c:v> 20-07-09 03:30:15</c:v>
                </c:pt>
                <c:pt idx="4408">
                  <c:v> 20-07-09 03:30:20</c:v>
                </c:pt>
                <c:pt idx="4409">
                  <c:v> 20-07-09 03:30:25</c:v>
                </c:pt>
                <c:pt idx="4410">
                  <c:v> 20-07-09 03:30:30</c:v>
                </c:pt>
                <c:pt idx="4411">
                  <c:v> 20-07-09 03:30:35</c:v>
                </c:pt>
                <c:pt idx="4412">
                  <c:v> 20-07-09 03:30:40</c:v>
                </c:pt>
                <c:pt idx="4413">
                  <c:v> 20-07-09 03:30:45</c:v>
                </c:pt>
                <c:pt idx="4414">
                  <c:v> 20-07-09 03:30:50</c:v>
                </c:pt>
                <c:pt idx="4415">
                  <c:v> 20-07-09 03:30:55</c:v>
                </c:pt>
                <c:pt idx="4416">
                  <c:v> 20-07-09 03:31:00</c:v>
                </c:pt>
                <c:pt idx="4417">
                  <c:v> 20-07-09 03:31:05</c:v>
                </c:pt>
                <c:pt idx="4418">
                  <c:v> 20-07-09 03:31:10</c:v>
                </c:pt>
                <c:pt idx="4419">
                  <c:v> 20-07-09 03:31:15</c:v>
                </c:pt>
                <c:pt idx="4420">
                  <c:v> 20-07-09 03:31:20</c:v>
                </c:pt>
                <c:pt idx="4421">
                  <c:v> 20-07-09 03:31:25</c:v>
                </c:pt>
                <c:pt idx="4422">
                  <c:v> 20-07-09 03:31:30</c:v>
                </c:pt>
                <c:pt idx="4423">
                  <c:v> 20-07-09 03:31:35</c:v>
                </c:pt>
                <c:pt idx="4424">
                  <c:v> 20-07-09 03:31:40</c:v>
                </c:pt>
                <c:pt idx="4425">
                  <c:v> 20-07-09 03:31:45</c:v>
                </c:pt>
                <c:pt idx="4426">
                  <c:v> 20-07-09 03:31:50</c:v>
                </c:pt>
                <c:pt idx="4427">
                  <c:v> 20-07-09 03:31:55</c:v>
                </c:pt>
                <c:pt idx="4428">
                  <c:v> 20-07-09 03:32:00</c:v>
                </c:pt>
                <c:pt idx="4429">
                  <c:v> 20-07-09 03:32:05</c:v>
                </c:pt>
                <c:pt idx="4430">
                  <c:v> 20-07-09 03:32:10</c:v>
                </c:pt>
                <c:pt idx="4431">
                  <c:v> 20-07-09 03:32:15</c:v>
                </c:pt>
                <c:pt idx="4432">
                  <c:v> 20-07-09 03:32:20</c:v>
                </c:pt>
                <c:pt idx="4433">
                  <c:v> 20-07-09 03:32:25</c:v>
                </c:pt>
                <c:pt idx="4434">
                  <c:v> 20-07-09 03:32:30</c:v>
                </c:pt>
                <c:pt idx="4435">
                  <c:v> 20-07-09 03:32:35</c:v>
                </c:pt>
                <c:pt idx="4436">
                  <c:v> 20-07-09 03:32:40</c:v>
                </c:pt>
                <c:pt idx="4437">
                  <c:v> 20-07-09 03:32:45</c:v>
                </c:pt>
                <c:pt idx="4438">
                  <c:v> 20-07-09 03:32:50</c:v>
                </c:pt>
                <c:pt idx="4439">
                  <c:v> 20-07-09 03:32:55</c:v>
                </c:pt>
                <c:pt idx="4440">
                  <c:v> 20-07-09 03:33:00</c:v>
                </c:pt>
                <c:pt idx="4441">
                  <c:v> 20-07-09 03:33:05</c:v>
                </c:pt>
                <c:pt idx="4442">
                  <c:v> 20-07-09 03:33:10</c:v>
                </c:pt>
                <c:pt idx="4443">
                  <c:v> 20-07-09 03:33:15</c:v>
                </c:pt>
                <c:pt idx="4444">
                  <c:v> 20-07-09 03:33:20</c:v>
                </c:pt>
                <c:pt idx="4445">
                  <c:v> 20-07-09 03:33:25</c:v>
                </c:pt>
                <c:pt idx="4446">
                  <c:v> 20-07-09 03:33:30</c:v>
                </c:pt>
                <c:pt idx="4447">
                  <c:v> 20-07-09 03:33:35</c:v>
                </c:pt>
                <c:pt idx="4448">
                  <c:v> 20-07-09 03:33:40</c:v>
                </c:pt>
                <c:pt idx="4449">
                  <c:v> 20-07-09 03:33:45</c:v>
                </c:pt>
                <c:pt idx="4450">
                  <c:v> 20-07-09 03:33:50</c:v>
                </c:pt>
                <c:pt idx="4451">
                  <c:v> 20-07-09 03:33:55</c:v>
                </c:pt>
                <c:pt idx="4452">
                  <c:v> 20-07-09 03:34:00</c:v>
                </c:pt>
                <c:pt idx="4453">
                  <c:v> 20-07-09 03:34:05</c:v>
                </c:pt>
                <c:pt idx="4454">
                  <c:v> 20-07-09 03:34:10</c:v>
                </c:pt>
                <c:pt idx="4455">
                  <c:v> 20-07-09 03:34:15</c:v>
                </c:pt>
                <c:pt idx="4456">
                  <c:v> 20-07-09 03:34:20</c:v>
                </c:pt>
                <c:pt idx="4457">
                  <c:v> 20-07-09 03:34:25</c:v>
                </c:pt>
                <c:pt idx="4458">
                  <c:v> 20-07-09 03:34:30</c:v>
                </c:pt>
                <c:pt idx="4459">
                  <c:v> 20-07-09 03:34:35</c:v>
                </c:pt>
                <c:pt idx="4460">
                  <c:v> 20-07-09 03:34:40</c:v>
                </c:pt>
                <c:pt idx="4461">
                  <c:v> 20-07-09 03:34:45</c:v>
                </c:pt>
                <c:pt idx="4462">
                  <c:v> 20-07-09 03:34:50</c:v>
                </c:pt>
                <c:pt idx="4463">
                  <c:v> 20-07-09 03:34:55</c:v>
                </c:pt>
                <c:pt idx="4464">
                  <c:v> 20-07-09 03:35:00</c:v>
                </c:pt>
                <c:pt idx="4465">
                  <c:v> 20-07-09 03:35:05</c:v>
                </c:pt>
                <c:pt idx="4466">
                  <c:v> 20-07-09 03:35:10</c:v>
                </c:pt>
                <c:pt idx="4467">
                  <c:v> 20-07-09 03:35:15</c:v>
                </c:pt>
                <c:pt idx="4468">
                  <c:v> 20-07-09 03:35:20</c:v>
                </c:pt>
                <c:pt idx="4469">
                  <c:v> 20-07-09 03:35:25</c:v>
                </c:pt>
                <c:pt idx="4470">
                  <c:v> 20-07-09 03:35:30</c:v>
                </c:pt>
                <c:pt idx="4471">
                  <c:v> 20-07-09 03:35:35</c:v>
                </c:pt>
                <c:pt idx="4472">
                  <c:v> 20-07-09 03:35:40</c:v>
                </c:pt>
                <c:pt idx="4473">
                  <c:v> 20-07-09 03:35:45</c:v>
                </c:pt>
                <c:pt idx="4474">
                  <c:v> 20-07-09 03:35:50</c:v>
                </c:pt>
                <c:pt idx="4475">
                  <c:v> 20-07-09 03:35:55</c:v>
                </c:pt>
                <c:pt idx="4476">
                  <c:v> 20-07-09 03:36:00</c:v>
                </c:pt>
                <c:pt idx="4477">
                  <c:v> 20-07-09 03:36:05</c:v>
                </c:pt>
                <c:pt idx="4478">
                  <c:v> 20-07-09 03:36:10</c:v>
                </c:pt>
                <c:pt idx="4479">
                  <c:v> 20-07-09 03:36:15</c:v>
                </c:pt>
                <c:pt idx="4480">
                  <c:v> 20-07-09 03:36:20</c:v>
                </c:pt>
                <c:pt idx="4481">
                  <c:v> 20-07-09 03:36:25</c:v>
                </c:pt>
                <c:pt idx="4482">
                  <c:v> 20-07-09 03:36:30</c:v>
                </c:pt>
                <c:pt idx="4483">
                  <c:v> 20-07-09 03:36:35</c:v>
                </c:pt>
                <c:pt idx="4484">
                  <c:v> 20-07-09 03:36:40</c:v>
                </c:pt>
                <c:pt idx="4485">
                  <c:v> 20-07-09 03:36:45</c:v>
                </c:pt>
                <c:pt idx="4486">
                  <c:v> 20-07-09 03:36:50</c:v>
                </c:pt>
                <c:pt idx="4487">
                  <c:v> 20-07-09 03:36:55</c:v>
                </c:pt>
                <c:pt idx="4488">
                  <c:v> 20-07-09 03:37:00</c:v>
                </c:pt>
                <c:pt idx="4489">
                  <c:v> 20-07-09 03:37:05</c:v>
                </c:pt>
                <c:pt idx="4490">
                  <c:v> 20-07-09 03:37:10</c:v>
                </c:pt>
                <c:pt idx="4491">
                  <c:v> 20-07-09 03:37:15</c:v>
                </c:pt>
                <c:pt idx="4492">
                  <c:v> 20-07-09 03:37:20</c:v>
                </c:pt>
                <c:pt idx="4493">
                  <c:v> 20-07-09 03:37:25</c:v>
                </c:pt>
                <c:pt idx="4494">
                  <c:v> 20-07-09 03:37:30</c:v>
                </c:pt>
                <c:pt idx="4495">
                  <c:v> 20-07-09 03:37:35</c:v>
                </c:pt>
                <c:pt idx="4496">
                  <c:v> 20-07-09 03:37:40</c:v>
                </c:pt>
                <c:pt idx="4497">
                  <c:v> 20-07-09 03:37:45</c:v>
                </c:pt>
                <c:pt idx="4498">
                  <c:v> 20-07-09 03:37:50</c:v>
                </c:pt>
                <c:pt idx="4499">
                  <c:v> 20-07-09 03:37:55</c:v>
                </c:pt>
                <c:pt idx="4500">
                  <c:v> 20-07-09 03:38:00</c:v>
                </c:pt>
                <c:pt idx="4501">
                  <c:v> 20-07-09 03:38:05</c:v>
                </c:pt>
                <c:pt idx="4502">
                  <c:v> 20-07-09 03:38:10</c:v>
                </c:pt>
                <c:pt idx="4503">
                  <c:v> 20-07-09 03:38:15</c:v>
                </c:pt>
                <c:pt idx="4504">
                  <c:v> 20-07-09 03:38:20</c:v>
                </c:pt>
                <c:pt idx="4505">
                  <c:v> 20-07-09 03:38:25</c:v>
                </c:pt>
                <c:pt idx="4506">
                  <c:v> 20-07-09 03:38:30</c:v>
                </c:pt>
                <c:pt idx="4507">
                  <c:v> 20-07-09 03:38:35</c:v>
                </c:pt>
                <c:pt idx="4508">
                  <c:v> 20-07-09 03:38:40</c:v>
                </c:pt>
                <c:pt idx="4509">
                  <c:v> 20-07-09 03:38:45</c:v>
                </c:pt>
                <c:pt idx="4510">
                  <c:v> 20-07-09 03:38:50</c:v>
                </c:pt>
                <c:pt idx="4511">
                  <c:v> 20-07-09 03:38:55</c:v>
                </c:pt>
                <c:pt idx="4512">
                  <c:v> 20-07-09 03:39:00</c:v>
                </c:pt>
                <c:pt idx="4513">
                  <c:v> 20-07-09 03:39:05</c:v>
                </c:pt>
                <c:pt idx="4514">
                  <c:v> 20-07-09 03:39:10</c:v>
                </c:pt>
                <c:pt idx="4515">
                  <c:v> 20-07-09 03:39:15</c:v>
                </c:pt>
                <c:pt idx="4516">
                  <c:v> 20-07-09 03:39:20</c:v>
                </c:pt>
                <c:pt idx="4517">
                  <c:v> 20-07-09 03:39:25</c:v>
                </c:pt>
                <c:pt idx="4518">
                  <c:v> 20-07-09 03:39:30</c:v>
                </c:pt>
                <c:pt idx="4519">
                  <c:v> 20-07-09 03:39:35</c:v>
                </c:pt>
                <c:pt idx="4520">
                  <c:v> 20-07-09 03:39:40</c:v>
                </c:pt>
                <c:pt idx="4521">
                  <c:v> 20-07-09 03:39:45</c:v>
                </c:pt>
                <c:pt idx="4522">
                  <c:v> 20-07-09 03:39:50</c:v>
                </c:pt>
                <c:pt idx="4523">
                  <c:v> 20-07-09 03:39:55</c:v>
                </c:pt>
                <c:pt idx="4524">
                  <c:v> 20-07-09 03:40:00</c:v>
                </c:pt>
                <c:pt idx="4525">
                  <c:v> 20-07-09 03:40:05</c:v>
                </c:pt>
                <c:pt idx="4526">
                  <c:v> 20-07-09 03:40:10</c:v>
                </c:pt>
                <c:pt idx="4527">
                  <c:v> 20-07-09 03:40:15</c:v>
                </c:pt>
                <c:pt idx="4528">
                  <c:v> 20-07-09 03:40:20</c:v>
                </c:pt>
                <c:pt idx="4529">
                  <c:v> 20-07-09 03:40:25</c:v>
                </c:pt>
                <c:pt idx="4530">
                  <c:v> 20-07-09 03:40:30</c:v>
                </c:pt>
                <c:pt idx="4531">
                  <c:v> 20-07-09 03:40:35</c:v>
                </c:pt>
                <c:pt idx="4532">
                  <c:v> 20-07-09 03:40:40</c:v>
                </c:pt>
                <c:pt idx="4533">
                  <c:v> 20-07-09 03:40:45</c:v>
                </c:pt>
                <c:pt idx="4534">
                  <c:v> 20-07-09 03:40:50</c:v>
                </c:pt>
                <c:pt idx="4535">
                  <c:v> 20-07-09 03:40:55</c:v>
                </c:pt>
                <c:pt idx="4536">
                  <c:v> 20-07-09 03:41:00</c:v>
                </c:pt>
                <c:pt idx="4537">
                  <c:v> 20-07-09 03:41:05</c:v>
                </c:pt>
                <c:pt idx="4538">
                  <c:v> 20-07-09 03:41:10</c:v>
                </c:pt>
                <c:pt idx="4539">
                  <c:v> 20-07-09 03:41:15</c:v>
                </c:pt>
                <c:pt idx="4540">
                  <c:v> 20-07-09 03:41:20</c:v>
                </c:pt>
                <c:pt idx="4541">
                  <c:v> 20-07-09 03:41:25</c:v>
                </c:pt>
                <c:pt idx="4542">
                  <c:v> 20-07-09 03:41:30</c:v>
                </c:pt>
                <c:pt idx="4543">
                  <c:v> 20-07-09 03:41:35</c:v>
                </c:pt>
                <c:pt idx="4544">
                  <c:v> 20-07-09 03:41:40</c:v>
                </c:pt>
                <c:pt idx="4545">
                  <c:v> 20-07-09 03:41:45</c:v>
                </c:pt>
                <c:pt idx="4546">
                  <c:v> 20-07-09 03:41:50</c:v>
                </c:pt>
                <c:pt idx="4547">
                  <c:v> 20-07-09 03:41:55</c:v>
                </c:pt>
                <c:pt idx="4548">
                  <c:v> 20-07-09 03:42:00</c:v>
                </c:pt>
                <c:pt idx="4549">
                  <c:v> 20-07-09 03:42:05</c:v>
                </c:pt>
                <c:pt idx="4550">
                  <c:v> 20-07-09 03:42:10</c:v>
                </c:pt>
                <c:pt idx="4551">
                  <c:v> 20-07-09 03:42:15</c:v>
                </c:pt>
                <c:pt idx="4552">
                  <c:v> 20-07-09 03:42:20</c:v>
                </c:pt>
                <c:pt idx="4553">
                  <c:v> 20-07-09 03:42:25</c:v>
                </c:pt>
                <c:pt idx="4554">
                  <c:v> 20-07-09 03:42:30</c:v>
                </c:pt>
                <c:pt idx="4555">
                  <c:v> 20-07-09 03:42:35</c:v>
                </c:pt>
                <c:pt idx="4556">
                  <c:v> 20-07-09 03:42:40</c:v>
                </c:pt>
                <c:pt idx="4557">
                  <c:v> 20-07-09 03:42:45</c:v>
                </c:pt>
                <c:pt idx="4558">
                  <c:v> 20-07-09 03:42:50</c:v>
                </c:pt>
                <c:pt idx="4559">
                  <c:v> 20-07-09 03:42:55</c:v>
                </c:pt>
                <c:pt idx="4560">
                  <c:v> 20-07-09 03:43:00</c:v>
                </c:pt>
                <c:pt idx="4561">
                  <c:v> 20-07-09 03:43:05</c:v>
                </c:pt>
                <c:pt idx="4562">
                  <c:v> 20-07-09 03:43:10</c:v>
                </c:pt>
                <c:pt idx="4563">
                  <c:v> 20-07-09 03:43:15</c:v>
                </c:pt>
                <c:pt idx="4564">
                  <c:v> 20-07-09 03:43:20</c:v>
                </c:pt>
                <c:pt idx="4565">
                  <c:v> 20-07-09 03:43:25</c:v>
                </c:pt>
                <c:pt idx="4566">
                  <c:v> 20-07-09 03:43:30</c:v>
                </c:pt>
                <c:pt idx="4567">
                  <c:v> 20-07-09 03:43:35</c:v>
                </c:pt>
                <c:pt idx="4568">
                  <c:v> 20-07-09 03:43:40</c:v>
                </c:pt>
                <c:pt idx="4569">
                  <c:v> 20-07-09 03:43:45</c:v>
                </c:pt>
                <c:pt idx="4570">
                  <c:v> 20-07-09 03:43:50</c:v>
                </c:pt>
                <c:pt idx="4571">
                  <c:v> 20-07-09 03:43:55</c:v>
                </c:pt>
                <c:pt idx="4572">
                  <c:v> 20-07-09 03:44:00</c:v>
                </c:pt>
                <c:pt idx="4573">
                  <c:v> 20-07-09 03:44:05</c:v>
                </c:pt>
                <c:pt idx="4574">
                  <c:v> 20-07-09 03:44:10</c:v>
                </c:pt>
                <c:pt idx="4575">
                  <c:v> 20-07-09 03:44:15</c:v>
                </c:pt>
                <c:pt idx="4576">
                  <c:v> 20-07-09 03:44:20</c:v>
                </c:pt>
                <c:pt idx="4577">
                  <c:v> 20-07-09 03:44:25</c:v>
                </c:pt>
                <c:pt idx="4578">
                  <c:v> 20-07-09 03:44:30</c:v>
                </c:pt>
                <c:pt idx="4579">
                  <c:v> 20-07-09 03:44:35</c:v>
                </c:pt>
                <c:pt idx="4580">
                  <c:v> 20-07-09 03:44:40</c:v>
                </c:pt>
                <c:pt idx="4581">
                  <c:v> 20-07-09 03:44:45</c:v>
                </c:pt>
                <c:pt idx="4582">
                  <c:v> 20-07-09 03:44:50</c:v>
                </c:pt>
                <c:pt idx="4583">
                  <c:v> 20-07-09 03:44:55</c:v>
                </c:pt>
                <c:pt idx="4584">
                  <c:v> 20-07-09 03:45:00</c:v>
                </c:pt>
                <c:pt idx="4585">
                  <c:v> 20-07-09 03:45:05</c:v>
                </c:pt>
                <c:pt idx="4586">
                  <c:v> 20-07-09 03:45:10</c:v>
                </c:pt>
                <c:pt idx="4587">
                  <c:v> 20-07-09 03:45:15</c:v>
                </c:pt>
                <c:pt idx="4588">
                  <c:v> 20-07-09 03:45:20</c:v>
                </c:pt>
                <c:pt idx="4589">
                  <c:v> 20-07-09 03:45:25</c:v>
                </c:pt>
                <c:pt idx="4590">
                  <c:v> 20-07-09 03:45:30</c:v>
                </c:pt>
                <c:pt idx="4591">
                  <c:v> 20-07-09 03:45:35</c:v>
                </c:pt>
                <c:pt idx="4592">
                  <c:v> 20-07-09 03:45:40</c:v>
                </c:pt>
                <c:pt idx="4593">
                  <c:v> 20-07-09 03:45:45</c:v>
                </c:pt>
                <c:pt idx="4594">
                  <c:v> 20-07-09 03:45:50</c:v>
                </c:pt>
                <c:pt idx="4595">
                  <c:v> 20-07-09 03:45:55</c:v>
                </c:pt>
                <c:pt idx="4596">
                  <c:v> 20-07-09 03:46:00</c:v>
                </c:pt>
                <c:pt idx="4597">
                  <c:v> 20-07-09 03:46:05</c:v>
                </c:pt>
                <c:pt idx="4598">
                  <c:v> 20-07-09 03:46:10</c:v>
                </c:pt>
                <c:pt idx="4599">
                  <c:v> 20-07-09 03:46:15</c:v>
                </c:pt>
                <c:pt idx="4600">
                  <c:v> 20-07-09 03:46:20</c:v>
                </c:pt>
                <c:pt idx="4601">
                  <c:v> 20-07-09 03:46:25</c:v>
                </c:pt>
                <c:pt idx="4602">
                  <c:v> 20-07-09 03:46:30</c:v>
                </c:pt>
                <c:pt idx="4603">
                  <c:v> 20-07-09 03:46:35</c:v>
                </c:pt>
                <c:pt idx="4604">
                  <c:v> 20-07-09 03:46:40</c:v>
                </c:pt>
                <c:pt idx="4605">
                  <c:v> 20-07-09 03:46:45</c:v>
                </c:pt>
                <c:pt idx="4606">
                  <c:v> 20-07-09 03:46:50</c:v>
                </c:pt>
                <c:pt idx="4607">
                  <c:v> 20-07-09 03:46:55</c:v>
                </c:pt>
                <c:pt idx="4608">
                  <c:v> 20-07-09 03:47:00</c:v>
                </c:pt>
                <c:pt idx="4609">
                  <c:v> 20-07-09 03:47:05</c:v>
                </c:pt>
                <c:pt idx="4610">
                  <c:v> 20-07-09 03:47:10</c:v>
                </c:pt>
                <c:pt idx="4611">
                  <c:v> 20-07-09 03:47:15</c:v>
                </c:pt>
                <c:pt idx="4612">
                  <c:v> 20-07-09 03:47:20</c:v>
                </c:pt>
                <c:pt idx="4613">
                  <c:v> 20-07-09 03:47:25</c:v>
                </c:pt>
                <c:pt idx="4614">
                  <c:v> 20-07-09 03:47:30</c:v>
                </c:pt>
                <c:pt idx="4615">
                  <c:v> 20-07-09 03:47:35</c:v>
                </c:pt>
                <c:pt idx="4616">
                  <c:v> 20-07-09 03:47:40</c:v>
                </c:pt>
                <c:pt idx="4617">
                  <c:v> 20-07-09 03:47:45</c:v>
                </c:pt>
                <c:pt idx="4618">
                  <c:v> 20-07-09 03:47:50</c:v>
                </c:pt>
                <c:pt idx="4619">
                  <c:v> 20-07-09 03:47:55</c:v>
                </c:pt>
                <c:pt idx="4620">
                  <c:v> 20-07-09 03:48:00</c:v>
                </c:pt>
                <c:pt idx="4621">
                  <c:v> 20-07-09 03:48:05</c:v>
                </c:pt>
                <c:pt idx="4622">
                  <c:v> 20-07-09 03:48:10</c:v>
                </c:pt>
                <c:pt idx="4623">
                  <c:v> 20-07-09 03:48:15</c:v>
                </c:pt>
                <c:pt idx="4624">
                  <c:v> 20-07-09 03:48:20</c:v>
                </c:pt>
                <c:pt idx="4625">
                  <c:v> 20-07-09 03:48:25</c:v>
                </c:pt>
                <c:pt idx="4626">
                  <c:v> 20-07-09 03:48:30</c:v>
                </c:pt>
                <c:pt idx="4627">
                  <c:v> 20-07-09 03:48:35</c:v>
                </c:pt>
                <c:pt idx="4628">
                  <c:v> 20-07-09 03:48:40</c:v>
                </c:pt>
                <c:pt idx="4629">
                  <c:v> 20-07-09 03:48:45</c:v>
                </c:pt>
                <c:pt idx="4630">
                  <c:v> 20-07-09 03:48:50</c:v>
                </c:pt>
                <c:pt idx="4631">
                  <c:v> 20-07-09 03:48:55</c:v>
                </c:pt>
                <c:pt idx="4632">
                  <c:v> 20-07-09 03:49:00</c:v>
                </c:pt>
                <c:pt idx="4633">
                  <c:v> 20-07-09 03:49:05</c:v>
                </c:pt>
                <c:pt idx="4634">
                  <c:v> 20-07-09 03:49:10</c:v>
                </c:pt>
                <c:pt idx="4635">
                  <c:v> 20-07-09 03:49:15</c:v>
                </c:pt>
                <c:pt idx="4636">
                  <c:v> 20-07-09 03:49:20</c:v>
                </c:pt>
                <c:pt idx="4637">
                  <c:v> 20-07-09 03:49:25</c:v>
                </c:pt>
                <c:pt idx="4638">
                  <c:v> 20-07-09 03:49:30</c:v>
                </c:pt>
                <c:pt idx="4639">
                  <c:v> 20-07-09 03:49:35</c:v>
                </c:pt>
                <c:pt idx="4640">
                  <c:v> 20-07-09 03:49:40</c:v>
                </c:pt>
                <c:pt idx="4641">
                  <c:v> 20-07-09 03:49:45</c:v>
                </c:pt>
                <c:pt idx="4642">
                  <c:v> 20-07-09 03:49:50</c:v>
                </c:pt>
                <c:pt idx="4643">
                  <c:v> 20-07-09 03:49:55</c:v>
                </c:pt>
                <c:pt idx="4644">
                  <c:v> 20-07-09 03:50:00</c:v>
                </c:pt>
                <c:pt idx="4645">
                  <c:v> 20-07-09 03:50:05</c:v>
                </c:pt>
                <c:pt idx="4646">
                  <c:v> 20-07-09 03:50:10</c:v>
                </c:pt>
                <c:pt idx="4647">
                  <c:v> 20-07-09 03:50:15</c:v>
                </c:pt>
                <c:pt idx="4648">
                  <c:v> 20-07-09 03:50:20</c:v>
                </c:pt>
                <c:pt idx="4649">
                  <c:v> 20-07-09 03:50:25</c:v>
                </c:pt>
                <c:pt idx="4650">
                  <c:v> 20-07-09 03:50:30</c:v>
                </c:pt>
                <c:pt idx="4651">
                  <c:v> 20-07-09 03:50:35</c:v>
                </c:pt>
                <c:pt idx="4652">
                  <c:v> 20-07-09 03:50:40</c:v>
                </c:pt>
                <c:pt idx="4653">
                  <c:v> 20-07-09 03:50:45</c:v>
                </c:pt>
                <c:pt idx="4654">
                  <c:v> 20-07-09 03:50:50</c:v>
                </c:pt>
                <c:pt idx="4655">
                  <c:v> 20-07-09 03:50:55</c:v>
                </c:pt>
                <c:pt idx="4656">
                  <c:v> 20-07-09 03:51:00</c:v>
                </c:pt>
                <c:pt idx="4657">
                  <c:v> 20-07-09 03:51:05</c:v>
                </c:pt>
                <c:pt idx="4658">
                  <c:v> 20-07-09 03:51:10</c:v>
                </c:pt>
                <c:pt idx="4659">
                  <c:v> 20-07-09 03:51:15</c:v>
                </c:pt>
                <c:pt idx="4660">
                  <c:v> 20-07-09 03:51:20</c:v>
                </c:pt>
                <c:pt idx="4661">
                  <c:v> 20-07-09 03:51:25</c:v>
                </c:pt>
                <c:pt idx="4662">
                  <c:v> 20-07-09 03:51:30</c:v>
                </c:pt>
                <c:pt idx="4663">
                  <c:v> 20-07-09 03:51:35</c:v>
                </c:pt>
                <c:pt idx="4664">
                  <c:v> 20-07-09 03:51:40</c:v>
                </c:pt>
                <c:pt idx="4665">
                  <c:v> 20-07-09 03:51:45</c:v>
                </c:pt>
                <c:pt idx="4666">
                  <c:v> 20-07-09 03:51:50</c:v>
                </c:pt>
                <c:pt idx="4667">
                  <c:v> 20-07-09 03:51:55</c:v>
                </c:pt>
                <c:pt idx="4668">
                  <c:v> 20-07-09 03:52:00</c:v>
                </c:pt>
                <c:pt idx="4669">
                  <c:v> 20-07-09 03:52:05</c:v>
                </c:pt>
                <c:pt idx="4670">
                  <c:v> 20-07-09 03:52:10</c:v>
                </c:pt>
                <c:pt idx="4671">
                  <c:v> 20-07-09 03:52:15</c:v>
                </c:pt>
                <c:pt idx="4672">
                  <c:v> 20-07-09 03:52:20</c:v>
                </c:pt>
                <c:pt idx="4673">
                  <c:v> 20-07-09 03:52:25</c:v>
                </c:pt>
                <c:pt idx="4674">
                  <c:v> 20-07-09 03:52:30</c:v>
                </c:pt>
                <c:pt idx="4675">
                  <c:v> 20-07-09 03:52:35</c:v>
                </c:pt>
                <c:pt idx="4676">
                  <c:v> 20-07-09 03:52:40</c:v>
                </c:pt>
                <c:pt idx="4677">
                  <c:v> 20-07-09 03:52:45</c:v>
                </c:pt>
                <c:pt idx="4678">
                  <c:v> 20-07-09 03:52:50</c:v>
                </c:pt>
                <c:pt idx="4679">
                  <c:v> 20-07-09 03:52:55</c:v>
                </c:pt>
                <c:pt idx="4680">
                  <c:v> 20-07-09 03:53:00</c:v>
                </c:pt>
                <c:pt idx="4681">
                  <c:v> 20-07-09 03:53:05</c:v>
                </c:pt>
                <c:pt idx="4682">
                  <c:v> 20-07-09 03:53:10</c:v>
                </c:pt>
                <c:pt idx="4683">
                  <c:v> 20-07-09 03:53:15</c:v>
                </c:pt>
                <c:pt idx="4684">
                  <c:v> 20-07-09 03:53:20</c:v>
                </c:pt>
                <c:pt idx="4685">
                  <c:v> 20-07-09 03:53:25</c:v>
                </c:pt>
                <c:pt idx="4686">
                  <c:v> 20-07-09 03:53:30</c:v>
                </c:pt>
                <c:pt idx="4687">
                  <c:v> 20-07-09 03:53:35</c:v>
                </c:pt>
                <c:pt idx="4688">
                  <c:v> 20-07-09 03:53:40</c:v>
                </c:pt>
                <c:pt idx="4689">
                  <c:v> 20-07-09 03:53:45</c:v>
                </c:pt>
                <c:pt idx="4690">
                  <c:v> 20-07-09 03:53:50</c:v>
                </c:pt>
                <c:pt idx="4691">
                  <c:v> 20-07-09 03:53:55</c:v>
                </c:pt>
                <c:pt idx="4692">
                  <c:v> 20-07-09 03:54:00</c:v>
                </c:pt>
                <c:pt idx="4693">
                  <c:v> 20-07-09 03:54:05</c:v>
                </c:pt>
                <c:pt idx="4694">
                  <c:v> 20-07-09 03:54:10</c:v>
                </c:pt>
                <c:pt idx="4695">
                  <c:v> 20-07-09 03:54:15</c:v>
                </c:pt>
                <c:pt idx="4696">
                  <c:v> 20-07-09 03:54:20</c:v>
                </c:pt>
                <c:pt idx="4697">
                  <c:v> 20-07-09 03:54:25</c:v>
                </c:pt>
                <c:pt idx="4698">
                  <c:v> 20-07-09 03:54:30</c:v>
                </c:pt>
                <c:pt idx="4699">
                  <c:v> 20-07-09 03:54:35</c:v>
                </c:pt>
                <c:pt idx="4700">
                  <c:v> 20-07-09 03:54:40</c:v>
                </c:pt>
                <c:pt idx="4701">
                  <c:v> 20-07-09 03:54:45</c:v>
                </c:pt>
                <c:pt idx="4702">
                  <c:v> 20-07-09 03:54:50</c:v>
                </c:pt>
                <c:pt idx="4703">
                  <c:v> 20-07-09 03:54:55</c:v>
                </c:pt>
                <c:pt idx="4704">
                  <c:v> 20-07-09 03:55:00</c:v>
                </c:pt>
                <c:pt idx="4705">
                  <c:v> 20-07-09 03:55:05</c:v>
                </c:pt>
                <c:pt idx="4706">
                  <c:v> 20-07-09 03:55:10</c:v>
                </c:pt>
                <c:pt idx="4707">
                  <c:v> 20-07-09 03:55:15</c:v>
                </c:pt>
                <c:pt idx="4708">
                  <c:v> 20-07-09 03:55:20</c:v>
                </c:pt>
                <c:pt idx="4709">
                  <c:v> 20-07-09 03:55:25</c:v>
                </c:pt>
                <c:pt idx="4710">
                  <c:v> 20-07-09 03:55:30</c:v>
                </c:pt>
                <c:pt idx="4711">
                  <c:v> 20-07-09 03:55:35</c:v>
                </c:pt>
                <c:pt idx="4712">
                  <c:v> 20-07-09 03:55:40</c:v>
                </c:pt>
                <c:pt idx="4713">
                  <c:v> 20-07-09 03:55:45</c:v>
                </c:pt>
                <c:pt idx="4714">
                  <c:v> 20-07-09 03:55:50</c:v>
                </c:pt>
                <c:pt idx="4715">
                  <c:v> 20-07-09 03:55:55</c:v>
                </c:pt>
                <c:pt idx="4716">
                  <c:v> 20-07-09 03:56:00</c:v>
                </c:pt>
                <c:pt idx="4717">
                  <c:v> 20-07-09 03:56:05</c:v>
                </c:pt>
                <c:pt idx="4718">
                  <c:v> 20-07-09 03:56:10</c:v>
                </c:pt>
                <c:pt idx="4719">
                  <c:v> 20-07-09 03:56:15</c:v>
                </c:pt>
                <c:pt idx="4720">
                  <c:v> 20-07-09 03:56:20</c:v>
                </c:pt>
                <c:pt idx="4721">
                  <c:v> 20-07-09 03:56:25</c:v>
                </c:pt>
                <c:pt idx="4722">
                  <c:v> 20-07-09 03:56:30</c:v>
                </c:pt>
                <c:pt idx="4723">
                  <c:v> 20-07-09 03:56:35</c:v>
                </c:pt>
                <c:pt idx="4724">
                  <c:v> 20-07-09 03:56:40</c:v>
                </c:pt>
                <c:pt idx="4725">
                  <c:v> 20-07-09 03:56:45</c:v>
                </c:pt>
                <c:pt idx="4726">
                  <c:v> 20-07-09 03:56:50</c:v>
                </c:pt>
                <c:pt idx="4727">
                  <c:v> 20-07-09 03:56:55</c:v>
                </c:pt>
                <c:pt idx="4728">
                  <c:v> 20-07-09 03:57:00</c:v>
                </c:pt>
                <c:pt idx="4729">
                  <c:v> 20-07-09 03:57:05</c:v>
                </c:pt>
                <c:pt idx="4730">
                  <c:v> 20-07-09 03:57:10</c:v>
                </c:pt>
                <c:pt idx="4731">
                  <c:v> 20-07-09 03:57:15</c:v>
                </c:pt>
                <c:pt idx="4732">
                  <c:v> 20-07-09 03:57:20</c:v>
                </c:pt>
                <c:pt idx="4733">
                  <c:v> 20-07-09 03:57:25</c:v>
                </c:pt>
                <c:pt idx="4734">
                  <c:v> 20-07-09 03:57:30</c:v>
                </c:pt>
                <c:pt idx="4735">
                  <c:v> 20-07-09 03:57:35</c:v>
                </c:pt>
                <c:pt idx="4736">
                  <c:v> 20-07-09 03:57:40</c:v>
                </c:pt>
                <c:pt idx="4737">
                  <c:v> 20-07-09 03:57:45</c:v>
                </c:pt>
                <c:pt idx="4738">
                  <c:v> 20-07-09 03:57:50</c:v>
                </c:pt>
                <c:pt idx="4739">
                  <c:v> 20-07-09 03:57:55</c:v>
                </c:pt>
                <c:pt idx="4740">
                  <c:v> 20-07-09 03:58:00</c:v>
                </c:pt>
                <c:pt idx="4741">
                  <c:v> 20-07-09 03:58:05</c:v>
                </c:pt>
                <c:pt idx="4742">
                  <c:v> 20-07-09 03:58:10</c:v>
                </c:pt>
                <c:pt idx="4743">
                  <c:v> 20-07-09 03:58:15</c:v>
                </c:pt>
                <c:pt idx="4744">
                  <c:v> 20-07-09 03:58:20</c:v>
                </c:pt>
                <c:pt idx="4745">
                  <c:v> 20-07-09 03:58:25</c:v>
                </c:pt>
                <c:pt idx="4746">
                  <c:v> 20-07-09 03:58:30</c:v>
                </c:pt>
                <c:pt idx="4747">
                  <c:v> 20-07-09 03:58:35</c:v>
                </c:pt>
                <c:pt idx="4748">
                  <c:v> 20-07-09 03:58:40</c:v>
                </c:pt>
                <c:pt idx="4749">
                  <c:v> 20-07-09 03:58:45</c:v>
                </c:pt>
                <c:pt idx="4750">
                  <c:v> 20-07-09 03:58:50</c:v>
                </c:pt>
                <c:pt idx="4751">
                  <c:v> 20-07-09 03:58:55</c:v>
                </c:pt>
                <c:pt idx="4752">
                  <c:v> 20-07-09 03:59:00</c:v>
                </c:pt>
                <c:pt idx="4753">
                  <c:v> 20-07-09 03:59:05</c:v>
                </c:pt>
                <c:pt idx="4754">
                  <c:v> 20-07-09 03:59:10</c:v>
                </c:pt>
                <c:pt idx="4755">
                  <c:v> 20-07-09 03:59:15</c:v>
                </c:pt>
                <c:pt idx="4756">
                  <c:v> 20-07-09 03:59:20</c:v>
                </c:pt>
                <c:pt idx="4757">
                  <c:v> 20-07-09 03:59:25</c:v>
                </c:pt>
                <c:pt idx="4758">
                  <c:v> 20-07-09 03:59:30</c:v>
                </c:pt>
                <c:pt idx="4759">
                  <c:v> 20-07-09 03:59:35</c:v>
                </c:pt>
                <c:pt idx="4760">
                  <c:v> 20-07-09 03:59:40</c:v>
                </c:pt>
                <c:pt idx="4761">
                  <c:v> 20-07-09 03:59:45</c:v>
                </c:pt>
                <c:pt idx="4762">
                  <c:v> 20-07-09 03:59:50</c:v>
                </c:pt>
                <c:pt idx="4763">
                  <c:v> 20-07-09 03:59:55</c:v>
                </c:pt>
                <c:pt idx="4764">
                  <c:v> 20-07-09 04:00:00</c:v>
                </c:pt>
                <c:pt idx="4765">
                  <c:v> 20-07-09 04:00:05</c:v>
                </c:pt>
                <c:pt idx="4766">
                  <c:v> 20-07-09 04:00:10</c:v>
                </c:pt>
                <c:pt idx="4767">
                  <c:v> 20-07-09 04:00:15</c:v>
                </c:pt>
                <c:pt idx="4768">
                  <c:v> 20-07-09 04:00:20</c:v>
                </c:pt>
                <c:pt idx="4769">
                  <c:v> 20-07-09 04:00:25</c:v>
                </c:pt>
                <c:pt idx="4770">
                  <c:v> 20-07-09 04:00:30</c:v>
                </c:pt>
                <c:pt idx="4771">
                  <c:v> 20-07-09 04:00:35</c:v>
                </c:pt>
                <c:pt idx="4772">
                  <c:v> 20-07-09 04:00:40</c:v>
                </c:pt>
                <c:pt idx="4773">
                  <c:v> 20-07-09 04:00:45</c:v>
                </c:pt>
                <c:pt idx="4774">
                  <c:v> 20-07-09 04:00:50</c:v>
                </c:pt>
                <c:pt idx="4775">
                  <c:v> 20-07-09 04:00:55</c:v>
                </c:pt>
                <c:pt idx="4776">
                  <c:v> 20-07-09 04:01:00</c:v>
                </c:pt>
                <c:pt idx="4777">
                  <c:v> 20-07-09 04:01:05</c:v>
                </c:pt>
                <c:pt idx="4778">
                  <c:v> 20-07-09 04:01:10</c:v>
                </c:pt>
                <c:pt idx="4779">
                  <c:v> 20-07-09 04:01:15</c:v>
                </c:pt>
                <c:pt idx="4780">
                  <c:v> 20-07-09 04:01:20</c:v>
                </c:pt>
                <c:pt idx="4781">
                  <c:v> 20-07-09 04:01:25</c:v>
                </c:pt>
                <c:pt idx="4782">
                  <c:v> 20-07-09 04:01:30</c:v>
                </c:pt>
                <c:pt idx="4783">
                  <c:v> 20-07-09 04:01:35</c:v>
                </c:pt>
                <c:pt idx="4784">
                  <c:v> 20-07-09 04:01:40</c:v>
                </c:pt>
                <c:pt idx="4785">
                  <c:v> 20-07-09 04:01:45</c:v>
                </c:pt>
                <c:pt idx="4786">
                  <c:v> 20-07-09 04:01:50</c:v>
                </c:pt>
                <c:pt idx="4787">
                  <c:v> 20-07-09 04:01:55</c:v>
                </c:pt>
                <c:pt idx="4788">
                  <c:v> 20-07-09 04:02:00</c:v>
                </c:pt>
                <c:pt idx="4789">
                  <c:v> 20-07-09 04:02:05</c:v>
                </c:pt>
                <c:pt idx="4790">
                  <c:v> 20-07-09 04:02:10</c:v>
                </c:pt>
                <c:pt idx="4791">
                  <c:v> 20-07-09 04:02:15</c:v>
                </c:pt>
                <c:pt idx="4792">
                  <c:v> 20-07-09 04:02:20</c:v>
                </c:pt>
                <c:pt idx="4793">
                  <c:v> 20-07-09 04:02:25</c:v>
                </c:pt>
                <c:pt idx="4794">
                  <c:v> 20-07-09 04:02:30</c:v>
                </c:pt>
                <c:pt idx="4795">
                  <c:v> 20-07-09 04:02:35</c:v>
                </c:pt>
                <c:pt idx="4796">
                  <c:v> 20-07-09 04:02:40</c:v>
                </c:pt>
                <c:pt idx="4797">
                  <c:v> 20-07-09 04:02:45</c:v>
                </c:pt>
                <c:pt idx="4798">
                  <c:v> 20-07-09 04:02:50</c:v>
                </c:pt>
                <c:pt idx="4799">
                  <c:v> 20-07-09 04:02:55</c:v>
                </c:pt>
                <c:pt idx="4800">
                  <c:v> 20-07-09 04:03:00</c:v>
                </c:pt>
                <c:pt idx="4801">
                  <c:v> 20-07-09 04:03:05</c:v>
                </c:pt>
                <c:pt idx="4802">
                  <c:v> 20-07-09 04:03:10</c:v>
                </c:pt>
                <c:pt idx="4803">
                  <c:v> 20-07-09 04:03:15</c:v>
                </c:pt>
                <c:pt idx="4804">
                  <c:v> 20-07-09 04:03:20</c:v>
                </c:pt>
                <c:pt idx="4805">
                  <c:v> 20-07-09 04:03:25</c:v>
                </c:pt>
                <c:pt idx="4806">
                  <c:v> 20-07-09 04:03:30</c:v>
                </c:pt>
                <c:pt idx="4807">
                  <c:v> 20-07-09 04:03:35</c:v>
                </c:pt>
                <c:pt idx="4808">
                  <c:v> 20-07-09 04:03:40</c:v>
                </c:pt>
                <c:pt idx="4809">
                  <c:v> 20-07-09 04:03:45</c:v>
                </c:pt>
                <c:pt idx="4810">
                  <c:v> 20-07-09 04:03:50</c:v>
                </c:pt>
                <c:pt idx="4811">
                  <c:v> 20-07-09 04:03:55</c:v>
                </c:pt>
                <c:pt idx="4812">
                  <c:v> 20-07-09 04:04:00</c:v>
                </c:pt>
                <c:pt idx="4813">
                  <c:v> 20-07-09 04:04:05</c:v>
                </c:pt>
                <c:pt idx="4814">
                  <c:v> 20-07-09 04:04:10</c:v>
                </c:pt>
                <c:pt idx="4815">
                  <c:v> 20-07-09 04:04:15</c:v>
                </c:pt>
                <c:pt idx="4816">
                  <c:v> 20-07-09 04:04:20</c:v>
                </c:pt>
                <c:pt idx="4817">
                  <c:v> 20-07-09 04:04:25</c:v>
                </c:pt>
                <c:pt idx="4818">
                  <c:v> 20-07-09 04:04:30</c:v>
                </c:pt>
                <c:pt idx="4819">
                  <c:v> 20-07-09 04:04:35</c:v>
                </c:pt>
                <c:pt idx="4820">
                  <c:v> 20-07-09 04:04:40</c:v>
                </c:pt>
                <c:pt idx="4821">
                  <c:v> 20-07-09 04:04:45</c:v>
                </c:pt>
                <c:pt idx="4822">
                  <c:v> 20-07-09 04:04:50</c:v>
                </c:pt>
                <c:pt idx="4823">
                  <c:v> 20-07-09 04:04:55</c:v>
                </c:pt>
                <c:pt idx="4824">
                  <c:v> 20-07-09 04:05:00</c:v>
                </c:pt>
                <c:pt idx="4825">
                  <c:v> 20-07-09 04:05:05</c:v>
                </c:pt>
                <c:pt idx="4826">
                  <c:v> 20-07-09 04:05:10</c:v>
                </c:pt>
                <c:pt idx="4827">
                  <c:v> 20-07-09 04:05:15</c:v>
                </c:pt>
                <c:pt idx="4828">
                  <c:v> 20-07-09 04:05:20</c:v>
                </c:pt>
                <c:pt idx="4829">
                  <c:v> 20-07-09 04:05:25</c:v>
                </c:pt>
                <c:pt idx="4830">
                  <c:v> 20-07-09 04:05:30</c:v>
                </c:pt>
                <c:pt idx="4831">
                  <c:v> 20-07-09 04:05:35</c:v>
                </c:pt>
                <c:pt idx="4832">
                  <c:v> 20-07-09 04:05:40</c:v>
                </c:pt>
                <c:pt idx="4833">
                  <c:v> 20-07-09 04:05:45</c:v>
                </c:pt>
                <c:pt idx="4834">
                  <c:v> 20-07-09 04:05:50</c:v>
                </c:pt>
                <c:pt idx="4835">
                  <c:v> 20-07-09 04:05:55</c:v>
                </c:pt>
                <c:pt idx="4836">
                  <c:v> 20-07-09 04:06:00</c:v>
                </c:pt>
                <c:pt idx="4837">
                  <c:v> 20-07-09 04:06:05</c:v>
                </c:pt>
                <c:pt idx="4838">
                  <c:v> 20-07-09 04:06:10</c:v>
                </c:pt>
                <c:pt idx="4839">
                  <c:v> 20-07-09 04:06:15</c:v>
                </c:pt>
                <c:pt idx="4840">
                  <c:v> 20-07-09 04:06:20</c:v>
                </c:pt>
                <c:pt idx="4841">
                  <c:v> 20-07-09 04:06:25</c:v>
                </c:pt>
                <c:pt idx="4842">
                  <c:v> 20-07-09 04:06:30</c:v>
                </c:pt>
                <c:pt idx="4843">
                  <c:v> 20-07-09 04:06:35</c:v>
                </c:pt>
                <c:pt idx="4844">
                  <c:v> 20-07-09 04:06:40</c:v>
                </c:pt>
                <c:pt idx="4845">
                  <c:v> 20-07-09 04:06:45</c:v>
                </c:pt>
                <c:pt idx="4846">
                  <c:v> 20-07-09 04:06:50</c:v>
                </c:pt>
                <c:pt idx="4847">
                  <c:v> 20-07-09 04:06:55</c:v>
                </c:pt>
                <c:pt idx="4848">
                  <c:v> 20-07-09 04:07:00</c:v>
                </c:pt>
                <c:pt idx="4849">
                  <c:v> 20-07-09 04:07:05</c:v>
                </c:pt>
                <c:pt idx="4850">
                  <c:v> 20-07-09 04:07:10</c:v>
                </c:pt>
                <c:pt idx="4851">
                  <c:v> 20-07-09 04:07:15</c:v>
                </c:pt>
                <c:pt idx="4852">
                  <c:v> 20-07-09 04:07:20</c:v>
                </c:pt>
                <c:pt idx="4853">
                  <c:v> 20-07-09 04:07:25</c:v>
                </c:pt>
                <c:pt idx="4854">
                  <c:v> 20-07-09 04:07:30</c:v>
                </c:pt>
                <c:pt idx="4855">
                  <c:v> 20-07-09 04:07:35</c:v>
                </c:pt>
                <c:pt idx="4856">
                  <c:v> 20-07-09 04:07:40</c:v>
                </c:pt>
                <c:pt idx="4857">
                  <c:v> 20-07-09 04:07:45</c:v>
                </c:pt>
                <c:pt idx="4858">
                  <c:v> 20-07-09 04:07:50</c:v>
                </c:pt>
                <c:pt idx="4859">
                  <c:v> 20-07-09 04:07:55</c:v>
                </c:pt>
                <c:pt idx="4860">
                  <c:v> 20-07-09 04:08:00</c:v>
                </c:pt>
                <c:pt idx="4861">
                  <c:v> 20-07-09 04:08:05</c:v>
                </c:pt>
                <c:pt idx="4862">
                  <c:v> 20-07-09 04:08:10</c:v>
                </c:pt>
                <c:pt idx="4863">
                  <c:v> 20-07-09 04:08:15</c:v>
                </c:pt>
                <c:pt idx="4864">
                  <c:v> 20-07-09 04:08:20</c:v>
                </c:pt>
                <c:pt idx="4865">
                  <c:v> 20-07-09 04:08:25</c:v>
                </c:pt>
                <c:pt idx="4866">
                  <c:v> 20-07-09 04:08:30</c:v>
                </c:pt>
                <c:pt idx="4867">
                  <c:v> 20-07-09 04:08:35</c:v>
                </c:pt>
                <c:pt idx="4868">
                  <c:v> 20-07-09 04:08:40</c:v>
                </c:pt>
                <c:pt idx="4869">
                  <c:v> 20-07-09 04:08:45</c:v>
                </c:pt>
                <c:pt idx="4870">
                  <c:v> 20-07-09 04:08:50</c:v>
                </c:pt>
                <c:pt idx="4871">
                  <c:v> 20-07-09 04:08:55</c:v>
                </c:pt>
                <c:pt idx="4872">
                  <c:v> 20-07-09 04:09:00</c:v>
                </c:pt>
                <c:pt idx="4873">
                  <c:v> 20-07-09 04:09:05</c:v>
                </c:pt>
                <c:pt idx="4874">
                  <c:v> 20-07-09 04:09:10</c:v>
                </c:pt>
                <c:pt idx="4875">
                  <c:v> 20-07-09 04:09:15</c:v>
                </c:pt>
                <c:pt idx="4876">
                  <c:v> 20-07-09 04:09:20</c:v>
                </c:pt>
                <c:pt idx="4877">
                  <c:v> 20-07-09 04:09:25</c:v>
                </c:pt>
                <c:pt idx="4878">
                  <c:v> 20-07-09 04:09:30</c:v>
                </c:pt>
                <c:pt idx="4879">
                  <c:v> 20-07-09 04:09:35</c:v>
                </c:pt>
                <c:pt idx="4880">
                  <c:v> 20-07-09 04:09:40</c:v>
                </c:pt>
                <c:pt idx="4881">
                  <c:v> 20-07-09 04:09:45</c:v>
                </c:pt>
                <c:pt idx="4882">
                  <c:v> 20-07-09 04:09:50</c:v>
                </c:pt>
                <c:pt idx="4883">
                  <c:v> 20-07-09 04:09:55</c:v>
                </c:pt>
                <c:pt idx="4884">
                  <c:v> 20-07-09 04:10:00</c:v>
                </c:pt>
                <c:pt idx="4885">
                  <c:v> 20-07-09 04:10:05</c:v>
                </c:pt>
                <c:pt idx="4886">
                  <c:v> 20-07-09 04:10:10</c:v>
                </c:pt>
                <c:pt idx="4887">
                  <c:v> 20-07-09 04:10:15</c:v>
                </c:pt>
                <c:pt idx="4888">
                  <c:v> 20-07-09 04:10:20</c:v>
                </c:pt>
                <c:pt idx="4889">
                  <c:v> 20-07-09 04:10:25</c:v>
                </c:pt>
                <c:pt idx="4890">
                  <c:v> 20-07-09 04:10:30</c:v>
                </c:pt>
                <c:pt idx="4891">
                  <c:v> 20-07-09 04:10:35</c:v>
                </c:pt>
                <c:pt idx="4892">
                  <c:v> 20-07-09 04:10:40</c:v>
                </c:pt>
                <c:pt idx="4893">
                  <c:v> 20-07-09 04:10:45</c:v>
                </c:pt>
                <c:pt idx="4894">
                  <c:v> 20-07-09 04:10:50</c:v>
                </c:pt>
                <c:pt idx="4895">
                  <c:v> 20-07-09 04:10:55</c:v>
                </c:pt>
                <c:pt idx="4896">
                  <c:v> 20-07-09 04:11:00</c:v>
                </c:pt>
                <c:pt idx="4897">
                  <c:v> 20-07-09 04:11:05</c:v>
                </c:pt>
                <c:pt idx="4898">
                  <c:v> 20-07-09 04:11:10</c:v>
                </c:pt>
                <c:pt idx="4899">
                  <c:v> 20-07-09 04:11:15</c:v>
                </c:pt>
                <c:pt idx="4900">
                  <c:v> 20-07-09 04:11:20</c:v>
                </c:pt>
                <c:pt idx="4901">
                  <c:v> 20-07-09 04:11:25</c:v>
                </c:pt>
                <c:pt idx="4902">
                  <c:v> 20-07-09 04:11:30</c:v>
                </c:pt>
                <c:pt idx="4903">
                  <c:v> 20-07-09 04:11:35</c:v>
                </c:pt>
                <c:pt idx="4904">
                  <c:v> 20-07-09 04:11:40</c:v>
                </c:pt>
                <c:pt idx="4905">
                  <c:v> 20-07-09 04:11:45</c:v>
                </c:pt>
                <c:pt idx="4906">
                  <c:v> 20-07-09 04:11:50</c:v>
                </c:pt>
                <c:pt idx="4907">
                  <c:v> 20-07-09 04:11:55</c:v>
                </c:pt>
                <c:pt idx="4908">
                  <c:v> 20-07-09 04:12:00</c:v>
                </c:pt>
                <c:pt idx="4909">
                  <c:v> 20-07-09 04:12:05</c:v>
                </c:pt>
                <c:pt idx="4910">
                  <c:v> 20-07-09 04:12:10</c:v>
                </c:pt>
                <c:pt idx="4911">
                  <c:v> 20-07-09 04:12:15</c:v>
                </c:pt>
                <c:pt idx="4912">
                  <c:v> 20-07-09 04:12:20</c:v>
                </c:pt>
                <c:pt idx="4913">
                  <c:v> 20-07-09 04:12:25</c:v>
                </c:pt>
                <c:pt idx="4914">
                  <c:v> 20-07-09 04:12:30</c:v>
                </c:pt>
                <c:pt idx="4915">
                  <c:v> 20-07-09 04:12:35</c:v>
                </c:pt>
                <c:pt idx="4916">
                  <c:v> 20-07-09 04:12:40</c:v>
                </c:pt>
                <c:pt idx="4917">
                  <c:v> 20-07-09 04:12:45</c:v>
                </c:pt>
                <c:pt idx="4918">
                  <c:v> 20-07-09 04:12:50</c:v>
                </c:pt>
                <c:pt idx="4919">
                  <c:v> 20-07-09 04:12:55</c:v>
                </c:pt>
                <c:pt idx="4920">
                  <c:v> 20-07-09 04:13:00</c:v>
                </c:pt>
                <c:pt idx="4921">
                  <c:v> 20-07-09 04:13:05</c:v>
                </c:pt>
                <c:pt idx="4922">
                  <c:v> 20-07-09 04:13:10</c:v>
                </c:pt>
                <c:pt idx="4923">
                  <c:v> 20-07-09 04:13:15</c:v>
                </c:pt>
                <c:pt idx="4924">
                  <c:v> 20-07-09 04:13:20</c:v>
                </c:pt>
                <c:pt idx="4925">
                  <c:v> 20-07-09 04:13:25</c:v>
                </c:pt>
                <c:pt idx="4926">
                  <c:v> 20-07-09 04:13:30</c:v>
                </c:pt>
                <c:pt idx="4927">
                  <c:v> 20-07-09 04:13:35</c:v>
                </c:pt>
                <c:pt idx="4928">
                  <c:v> 20-07-09 04:13:40</c:v>
                </c:pt>
                <c:pt idx="4929">
                  <c:v> 20-07-09 04:13:45</c:v>
                </c:pt>
                <c:pt idx="4930">
                  <c:v> 20-07-09 04:13:50</c:v>
                </c:pt>
                <c:pt idx="4931">
                  <c:v> 20-07-09 04:13:55</c:v>
                </c:pt>
                <c:pt idx="4932">
                  <c:v> 20-07-09 04:14:00</c:v>
                </c:pt>
                <c:pt idx="4933">
                  <c:v> 20-07-09 04:14:05</c:v>
                </c:pt>
                <c:pt idx="4934">
                  <c:v> 20-07-09 04:14:10</c:v>
                </c:pt>
                <c:pt idx="4935">
                  <c:v> 20-07-09 04:14:15</c:v>
                </c:pt>
                <c:pt idx="4936">
                  <c:v> 20-07-09 04:14:20</c:v>
                </c:pt>
                <c:pt idx="4937">
                  <c:v> 20-07-09 04:14:25</c:v>
                </c:pt>
                <c:pt idx="4938">
                  <c:v> 20-07-09 04:14:30</c:v>
                </c:pt>
                <c:pt idx="4939">
                  <c:v> 20-07-09 04:14:35</c:v>
                </c:pt>
                <c:pt idx="4940">
                  <c:v> 20-07-09 04:14:40</c:v>
                </c:pt>
                <c:pt idx="4941">
                  <c:v> 20-07-09 04:14:45</c:v>
                </c:pt>
                <c:pt idx="4942">
                  <c:v> 20-07-09 04:14:50</c:v>
                </c:pt>
                <c:pt idx="4943">
                  <c:v> 20-07-09 04:14:55</c:v>
                </c:pt>
                <c:pt idx="4944">
                  <c:v> 20-07-09 04:15:00</c:v>
                </c:pt>
                <c:pt idx="4945">
                  <c:v> 20-07-09 04:15:05</c:v>
                </c:pt>
                <c:pt idx="4946">
                  <c:v> 20-07-09 04:15:10</c:v>
                </c:pt>
                <c:pt idx="4947">
                  <c:v> 20-07-09 04:15:15</c:v>
                </c:pt>
                <c:pt idx="4948">
                  <c:v> 20-07-09 04:15:20</c:v>
                </c:pt>
                <c:pt idx="4949">
                  <c:v> 20-07-09 04:15:25</c:v>
                </c:pt>
                <c:pt idx="4950">
                  <c:v> 20-07-09 04:15:30</c:v>
                </c:pt>
                <c:pt idx="4951">
                  <c:v> 20-07-09 04:15:35</c:v>
                </c:pt>
                <c:pt idx="4952">
                  <c:v> 20-07-09 04:15:40</c:v>
                </c:pt>
                <c:pt idx="4953">
                  <c:v> 20-07-09 04:15:45</c:v>
                </c:pt>
                <c:pt idx="4954">
                  <c:v> 20-07-09 04:15:50</c:v>
                </c:pt>
                <c:pt idx="4955">
                  <c:v> 20-07-09 04:15:55</c:v>
                </c:pt>
                <c:pt idx="4956">
                  <c:v> 20-07-09 04:16:00</c:v>
                </c:pt>
                <c:pt idx="4957">
                  <c:v> 20-07-09 04:16:05</c:v>
                </c:pt>
                <c:pt idx="4958">
                  <c:v> 20-07-09 04:16:10</c:v>
                </c:pt>
                <c:pt idx="4959">
                  <c:v> 20-07-09 04:16:15</c:v>
                </c:pt>
                <c:pt idx="4960">
                  <c:v> 20-07-09 04:16:20</c:v>
                </c:pt>
                <c:pt idx="4961">
                  <c:v> 20-07-09 04:16:25</c:v>
                </c:pt>
                <c:pt idx="4962">
                  <c:v> 20-07-09 04:16:30</c:v>
                </c:pt>
                <c:pt idx="4963">
                  <c:v> 20-07-09 04:16:35</c:v>
                </c:pt>
                <c:pt idx="4964">
                  <c:v> 20-07-09 04:16:40</c:v>
                </c:pt>
                <c:pt idx="4965">
                  <c:v> 20-07-09 04:16:45</c:v>
                </c:pt>
                <c:pt idx="4966">
                  <c:v> 20-07-09 04:16:50</c:v>
                </c:pt>
                <c:pt idx="4967">
                  <c:v> 20-07-09 04:16:55</c:v>
                </c:pt>
                <c:pt idx="4968">
                  <c:v> 20-07-09 04:17:00</c:v>
                </c:pt>
                <c:pt idx="4969">
                  <c:v> 20-07-09 04:17:05</c:v>
                </c:pt>
                <c:pt idx="4970">
                  <c:v> 20-07-09 04:17:10</c:v>
                </c:pt>
                <c:pt idx="4971">
                  <c:v> 20-07-09 04:17:15</c:v>
                </c:pt>
                <c:pt idx="4972">
                  <c:v> 20-07-09 04:17:20</c:v>
                </c:pt>
                <c:pt idx="4973">
                  <c:v> 20-07-09 04:17:25</c:v>
                </c:pt>
                <c:pt idx="4974">
                  <c:v> 20-07-09 04:17:30</c:v>
                </c:pt>
                <c:pt idx="4975">
                  <c:v> 20-07-09 04:17:35</c:v>
                </c:pt>
                <c:pt idx="4976">
                  <c:v> 20-07-09 04:17:40</c:v>
                </c:pt>
                <c:pt idx="4977">
                  <c:v> 20-07-09 04:17:45</c:v>
                </c:pt>
                <c:pt idx="4978">
                  <c:v> 20-07-09 04:17:50</c:v>
                </c:pt>
                <c:pt idx="4979">
                  <c:v> 20-07-09 04:17:55</c:v>
                </c:pt>
                <c:pt idx="4980">
                  <c:v> 20-07-09 04:18:00</c:v>
                </c:pt>
                <c:pt idx="4981">
                  <c:v> 20-07-09 04:18:05</c:v>
                </c:pt>
                <c:pt idx="4982">
                  <c:v> 20-07-09 04:18:10</c:v>
                </c:pt>
                <c:pt idx="4983">
                  <c:v> 20-07-09 04:18:15</c:v>
                </c:pt>
                <c:pt idx="4984">
                  <c:v> 20-07-09 04:18:20</c:v>
                </c:pt>
                <c:pt idx="4985">
                  <c:v> 20-07-09 04:18:25</c:v>
                </c:pt>
                <c:pt idx="4986">
                  <c:v> 20-07-09 04:18:30</c:v>
                </c:pt>
                <c:pt idx="4987">
                  <c:v> 20-07-09 04:18:35</c:v>
                </c:pt>
                <c:pt idx="4988">
                  <c:v> 20-07-09 04:18:40</c:v>
                </c:pt>
                <c:pt idx="4989">
                  <c:v> 20-07-09 04:18:45</c:v>
                </c:pt>
                <c:pt idx="4990">
                  <c:v> 20-07-09 04:18:50</c:v>
                </c:pt>
                <c:pt idx="4991">
                  <c:v> 20-07-09 04:18:55</c:v>
                </c:pt>
                <c:pt idx="4992">
                  <c:v> 20-07-09 04:19:00</c:v>
                </c:pt>
                <c:pt idx="4993">
                  <c:v> 20-07-09 04:19:05</c:v>
                </c:pt>
                <c:pt idx="4994">
                  <c:v> 20-07-09 04:19:10</c:v>
                </c:pt>
                <c:pt idx="4995">
                  <c:v> 20-07-09 04:19:15</c:v>
                </c:pt>
                <c:pt idx="4996">
                  <c:v> 20-07-09 04:19:20</c:v>
                </c:pt>
                <c:pt idx="4997">
                  <c:v> 20-07-09 04:19:25</c:v>
                </c:pt>
                <c:pt idx="4998">
                  <c:v> 20-07-09 04:19:30</c:v>
                </c:pt>
                <c:pt idx="4999">
                  <c:v> 20-07-09 04:19:35</c:v>
                </c:pt>
                <c:pt idx="5000">
                  <c:v> 20-07-09 04:19:40</c:v>
                </c:pt>
                <c:pt idx="5001">
                  <c:v> 20-07-09 04:19:45</c:v>
                </c:pt>
                <c:pt idx="5002">
                  <c:v> 20-07-09 04:19:50</c:v>
                </c:pt>
                <c:pt idx="5003">
                  <c:v> 20-07-09 04:19:55</c:v>
                </c:pt>
                <c:pt idx="5004">
                  <c:v> 20-07-09 04:20:00</c:v>
                </c:pt>
                <c:pt idx="5005">
                  <c:v> 20-07-09 04:20:05</c:v>
                </c:pt>
                <c:pt idx="5006">
                  <c:v> 20-07-09 04:20:10</c:v>
                </c:pt>
                <c:pt idx="5007">
                  <c:v> 20-07-09 04:20:15</c:v>
                </c:pt>
                <c:pt idx="5008">
                  <c:v> 20-07-09 04:20:20</c:v>
                </c:pt>
                <c:pt idx="5009">
                  <c:v> 20-07-09 04:20:25</c:v>
                </c:pt>
                <c:pt idx="5010">
                  <c:v> 20-07-09 04:20:30</c:v>
                </c:pt>
                <c:pt idx="5011">
                  <c:v> 20-07-09 04:20:35</c:v>
                </c:pt>
                <c:pt idx="5012">
                  <c:v> 20-07-09 04:20:40</c:v>
                </c:pt>
                <c:pt idx="5013">
                  <c:v> 20-07-09 04:20:45</c:v>
                </c:pt>
                <c:pt idx="5014">
                  <c:v> 20-07-09 04:20:50</c:v>
                </c:pt>
                <c:pt idx="5015">
                  <c:v> 20-07-09 04:20:55</c:v>
                </c:pt>
                <c:pt idx="5016">
                  <c:v> 20-07-09 04:21:00</c:v>
                </c:pt>
                <c:pt idx="5017">
                  <c:v> 20-07-09 04:21:05</c:v>
                </c:pt>
                <c:pt idx="5018">
                  <c:v> 20-07-09 04:21:10</c:v>
                </c:pt>
                <c:pt idx="5019">
                  <c:v> 20-07-09 04:21:15</c:v>
                </c:pt>
                <c:pt idx="5020">
                  <c:v> 20-07-09 04:21:20</c:v>
                </c:pt>
                <c:pt idx="5021">
                  <c:v> 20-07-09 04:21:25</c:v>
                </c:pt>
                <c:pt idx="5022">
                  <c:v> 20-07-09 04:21:30</c:v>
                </c:pt>
                <c:pt idx="5023">
                  <c:v> 20-07-09 04:21:35</c:v>
                </c:pt>
                <c:pt idx="5024">
                  <c:v> 20-07-09 04:21:40</c:v>
                </c:pt>
                <c:pt idx="5025">
                  <c:v> 20-07-09 04:21:45</c:v>
                </c:pt>
                <c:pt idx="5026">
                  <c:v> 20-07-09 04:21:50</c:v>
                </c:pt>
                <c:pt idx="5027">
                  <c:v> 20-07-09 04:21:55</c:v>
                </c:pt>
                <c:pt idx="5028">
                  <c:v> 20-07-09 04:22:00</c:v>
                </c:pt>
                <c:pt idx="5029">
                  <c:v> 20-07-09 04:22:05</c:v>
                </c:pt>
                <c:pt idx="5030">
                  <c:v> 20-07-09 04:22:10</c:v>
                </c:pt>
                <c:pt idx="5031">
                  <c:v> 20-07-09 04:22:15</c:v>
                </c:pt>
                <c:pt idx="5032">
                  <c:v> 20-07-09 04:22:20</c:v>
                </c:pt>
                <c:pt idx="5033">
                  <c:v> 20-07-09 04:22:25</c:v>
                </c:pt>
                <c:pt idx="5034">
                  <c:v> 20-07-09 04:22:30</c:v>
                </c:pt>
                <c:pt idx="5035">
                  <c:v> 20-07-09 04:22:35</c:v>
                </c:pt>
                <c:pt idx="5036">
                  <c:v> 20-07-09 04:22:40</c:v>
                </c:pt>
                <c:pt idx="5037">
                  <c:v> 20-07-09 04:22:45</c:v>
                </c:pt>
                <c:pt idx="5038">
                  <c:v> 20-07-09 04:22:50</c:v>
                </c:pt>
                <c:pt idx="5039">
                  <c:v> 20-07-09 04:22:55</c:v>
                </c:pt>
                <c:pt idx="5040">
                  <c:v> 20-07-09 04:23:00</c:v>
                </c:pt>
                <c:pt idx="5041">
                  <c:v> 20-07-09 04:23:05</c:v>
                </c:pt>
                <c:pt idx="5042">
                  <c:v> 20-07-09 04:23:10</c:v>
                </c:pt>
                <c:pt idx="5043">
                  <c:v> 20-07-09 04:23:15</c:v>
                </c:pt>
                <c:pt idx="5044">
                  <c:v> 20-07-09 04:23:20</c:v>
                </c:pt>
                <c:pt idx="5045">
                  <c:v> 20-07-09 04:23:25</c:v>
                </c:pt>
                <c:pt idx="5046">
                  <c:v> 20-07-09 04:23:30</c:v>
                </c:pt>
                <c:pt idx="5047">
                  <c:v> 20-07-09 04:23:35</c:v>
                </c:pt>
                <c:pt idx="5048">
                  <c:v> 20-07-09 04:23:40</c:v>
                </c:pt>
                <c:pt idx="5049">
                  <c:v> 20-07-09 04:23:45</c:v>
                </c:pt>
                <c:pt idx="5050">
                  <c:v> 20-07-09 04:23:50</c:v>
                </c:pt>
                <c:pt idx="5051">
                  <c:v> 20-07-09 04:23:55</c:v>
                </c:pt>
                <c:pt idx="5052">
                  <c:v> 20-07-09 04:24:00</c:v>
                </c:pt>
                <c:pt idx="5053">
                  <c:v> 20-07-09 04:24:05</c:v>
                </c:pt>
                <c:pt idx="5054">
                  <c:v> 20-07-09 04:24:10</c:v>
                </c:pt>
                <c:pt idx="5055">
                  <c:v> 20-07-09 04:24:15</c:v>
                </c:pt>
                <c:pt idx="5056">
                  <c:v> 20-07-09 04:24:20</c:v>
                </c:pt>
                <c:pt idx="5057">
                  <c:v> 20-07-09 04:24:25</c:v>
                </c:pt>
                <c:pt idx="5058">
                  <c:v> 20-07-09 04:24:30</c:v>
                </c:pt>
                <c:pt idx="5059">
                  <c:v> 20-07-09 04:24:35</c:v>
                </c:pt>
                <c:pt idx="5060">
                  <c:v> 20-07-09 04:24:40</c:v>
                </c:pt>
                <c:pt idx="5061">
                  <c:v> 20-07-09 04:24:45</c:v>
                </c:pt>
                <c:pt idx="5062">
                  <c:v> 20-07-09 04:24:50</c:v>
                </c:pt>
                <c:pt idx="5063">
                  <c:v> 20-07-09 04:24:55</c:v>
                </c:pt>
                <c:pt idx="5064">
                  <c:v> 20-07-09 04:25:00</c:v>
                </c:pt>
                <c:pt idx="5065">
                  <c:v> 20-07-09 04:25:05</c:v>
                </c:pt>
                <c:pt idx="5066">
                  <c:v> 20-07-09 04:25:10</c:v>
                </c:pt>
                <c:pt idx="5067">
                  <c:v> 20-07-09 04:25:15</c:v>
                </c:pt>
                <c:pt idx="5068">
                  <c:v> 20-07-09 04:25:20</c:v>
                </c:pt>
                <c:pt idx="5069">
                  <c:v> 20-07-09 04:25:25</c:v>
                </c:pt>
                <c:pt idx="5070">
                  <c:v> 20-07-09 04:25:30</c:v>
                </c:pt>
                <c:pt idx="5071">
                  <c:v> 20-07-09 04:25:35</c:v>
                </c:pt>
                <c:pt idx="5072">
                  <c:v> 20-07-09 04:25:40</c:v>
                </c:pt>
                <c:pt idx="5073">
                  <c:v> 20-07-09 04:25:45</c:v>
                </c:pt>
                <c:pt idx="5074">
                  <c:v> 20-07-09 04:25:50</c:v>
                </c:pt>
                <c:pt idx="5075">
                  <c:v> 20-07-09 04:25:55</c:v>
                </c:pt>
                <c:pt idx="5076">
                  <c:v> 20-07-09 04:26:00</c:v>
                </c:pt>
                <c:pt idx="5077">
                  <c:v> 20-07-09 04:26:05</c:v>
                </c:pt>
                <c:pt idx="5078">
                  <c:v> 20-07-09 04:26:10</c:v>
                </c:pt>
                <c:pt idx="5079">
                  <c:v> 20-07-09 04:26:15</c:v>
                </c:pt>
                <c:pt idx="5080">
                  <c:v> 20-07-09 04:26:20</c:v>
                </c:pt>
                <c:pt idx="5081">
                  <c:v> 20-07-09 04:26:25</c:v>
                </c:pt>
                <c:pt idx="5082">
                  <c:v> 20-07-09 04:26:30</c:v>
                </c:pt>
                <c:pt idx="5083">
                  <c:v> 20-07-09 04:26:35</c:v>
                </c:pt>
                <c:pt idx="5084">
                  <c:v> 20-07-09 04:26:40</c:v>
                </c:pt>
                <c:pt idx="5085">
                  <c:v> 20-07-09 04:26:45</c:v>
                </c:pt>
                <c:pt idx="5086">
                  <c:v> 20-07-09 04:26:50</c:v>
                </c:pt>
                <c:pt idx="5087">
                  <c:v> 20-07-09 04:26:55</c:v>
                </c:pt>
                <c:pt idx="5088">
                  <c:v> 20-07-09 04:27:00</c:v>
                </c:pt>
                <c:pt idx="5089">
                  <c:v> 20-07-09 04:27:05</c:v>
                </c:pt>
                <c:pt idx="5090">
                  <c:v> 20-07-09 04:27:10</c:v>
                </c:pt>
                <c:pt idx="5091">
                  <c:v> 20-07-09 04:27:15</c:v>
                </c:pt>
                <c:pt idx="5092">
                  <c:v> 20-07-09 04:27:20</c:v>
                </c:pt>
                <c:pt idx="5093">
                  <c:v> 20-07-09 04:27:25</c:v>
                </c:pt>
                <c:pt idx="5094">
                  <c:v> 20-07-09 04:27:30</c:v>
                </c:pt>
                <c:pt idx="5095">
                  <c:v> 20-07-09 04:27:35</c:v>
                </c:pt>
                <c:pt idx="5096">
                  <c:v> 20-07-09 04:27:40</c:v>
                </c:pt>
                <c:pt idx="5097">
                  <c:v> 20-07-09 04:27:45</c:v>
                </c:pt>
                <c:pt idx="5098">
                  <c:v> 20-07-09 04:27:50</c:v>
                </c:pt>
                <c:pt idx="5099">
                  <c:v> 20-07-09 04:27:55</c:v>
                </c:pt>
                <c:pt idx="5100">
                  <c:v> 20-07-09 04:28:00</c:v>
                </c:pt>
                <c:pt idx="5101">
                  <c:v> 20-07-09 04:28:05</c:v>
                </c:pt>
                <c:pt idx="5102">
                  <c:v> 20-07-09 04:28:10</c:v>
                </c:pt>
                <c:pt idx="5103">
                  <c:v> 20-07-09 04:28:15</c:v>
                </c:pt>
                <c:pt idx="5104">
                  <c:v> 20-07-09 04:28:20</c:v>
                </c:pt>
                <c:pt idx="5105">
                  <c:v> 20-07-09 04:28:25</c:v>
                </c:pt>
                <c:pt idx="5106">
                  <c:v> 20-07-09 04:28:30</c:v>
                </c:pt>
                <c:pt idx="5107">
                  <c:v> 20-07-09 04:28:35</c:v>
                </c:pt>
                <c:pt idx="5108">
                  <c:v> 20-07-09 04:28:40</c:v>
                </c:pt>
                <c:pt idx="5109">
                  <c:v> 20-07-09 04:28:45</c:v>
                </c:pt>
                <c:pt idx="5110">
                  <c:v> 20-07-09 04:28:50</c:v>
                </c:pt>
                <c:pt idx="5111">
                  <c:v> 20-07-09 04:28:55</c:v>
                </c:pt>
                <c:pt idx="5112">
                  <c:v> 20-07-09 04:29:00</c:v>
                </c:pt>
                <c:pt idx="5113">
                  <c:v> 20-07-09 04:29:05</c:v>
                </c:pt>
                <c:pt idx="5114">
                  <c:v> 20-07-09 04:29:10</c:v>
                </c:pt>
                <c:pt idx="5115">
                  <c:v> 20-07-09 04:29:15</c:v>
                </c:pt>
                <c:pt idx="5116">
                  <c:v> 20-07-09 04:29:20</c:v>
                </c:pt>
                <c:pt idx="5117">
                  <c:v> 20-07-09 04:29:25</c:v>
                </c:pt>
                <c:pt idx="5118">
                  <c:v> 20-07-09 04:29:30</c:v>
                </c:pt>
                <c:pt idx="5119">
                  <c:v> 20-07-09 04:29:35</c:v>
                </c:pt>
                <c:pt idx="5120">
                  <c:v> 20-07-09 04:29:40</c:v>
                </c:pt>
                <c:pt idx="5121">
                  <c:v> 20-07-09 04:29:45</c:v>
                </c:pt>
                <c:pt idx="5122">
                  <c:v> 20-07-09 04:29:50</c:v>
                </c:pt>
                <c:pt idx="5123">
                  <c:v> 20-07-09 04:29:55</c:v>
                </c:pt>
                <c:pt idx="5124">
                  <c:v> 20-07-09 04:30:00</c:v>
                </c:pt>
                <c:pt idx="5125">
                  <c:v> 20-07-09 04:30:05</c:v>
                </c:pt>
                <c:pt idx="5126">
                  <c:v> 20-07-09 04:30:10</c:v>
                </c:pt>
                <c:pt idx="5127">
                  <c:v> 20-07-09 04:30:15</c:v>
                </c:pt>
                <c:pt idx="5128">
                  <c:v> 20-07-09 04:30:20</c:v>
                </c:pt>
                <c:pt idx="5129">
                  <c:v> 20-07-09 04:30:25</c:v>
                </c:pt>
                <c:pt idx="5130">
                  <c:v> 20-07-09 04:30:30</c:v>
                </c:pt>
                <c:pt idx="5131">
                  <c:v> 20-07-09 04:30:35</c:v>
                </c:pt>
                <c:pt idx="5132">
                  <c:v> 20-07-09 04:30:40</c:v>
                </c:pt>
                <c:pt idx="5133">
                  <c:v> 20-07-09 04:30:45</c:v>
                </c:pt>
                <c:pt idx="5134">
                  <c:v> 20-07-09 04:30:50</c:v>
                </c:pt>
                <c:pt idx="5135">
                  <c:v> 20-07-09 04:30:55</c:v>
                </c:pt>
                <c:pt idx="5136">
                  <c:v> 20-07-09 04:31:00</c:v>
                </c:pt>
                <c:pt idx="5137">
                  <c:v> 20-07-09 04:31:05</c:v>
                </c:pt>
                <c:pt idx="5138">
                  <c:v> 20-07-09 04:31:10</c:v>
                </c:pt>
                <c:pt idx="5139">
                  <c:v> 20-07-09 04:31:15</c:v>
                </c:pt>
                <c:pt idx="5140">
                  <c:v> 20-07-09 04:31:20</c:v>
                </c:pt>
                <c:pt idx="5141">
                  <c:v> 20-07-09 04:31:25</c:v>
                </c:pt>
                <c:pt idx="5142">
                  <c:v> 20-07-09 04:31:30</c:v>
                </c:pt>
                <c:pt idx="5143">
                  <c:v> 20-07-09 04:31:35</c:v>
                </c:pt>
                <c:pt idx="5144">
                  <c:v> 20-07-09 04:31:40</c:v>
                </c:pt>
                <c:pt idx="5145">
                  <c:v> 20-07-09 04:31:45</c:v>
                </c:pt>
                <c:pt idx="5146">
                  <c:v> 20-07-09 04:31:50</c:v>
                </c:pt>
                <c:pt idx="5147">
                  <c:v> 20-07-09 04:31:55</c:v>
                </c:pt>
                <c:pt idx="5148">
                  <c:v> 20-07-09 04:32:00</c:v>
                </c:pt>
                <c:pt idx="5149">
                  <c:v> 20-07-09 04:32:05</c:v>
                </c:pt>
                <c:pt idx="5150">
                  <c:v> 20-07-09 04:32:10</c:v>
                </c:pt>
                <c:pt idx="5151">
                  <c:v> 20-07-09 04:32:15</c:v>
                </c:pt>
                <c:pt idx="5152">
                  <c:v> 20-07-09 04:32:20</c:v>
                </c:pt>
                <c:pt idx="5153">
                  <c:v> 20-07-09 04:32:25</c:v>
                </c:pt>
                <c:pt idx="5154">
                  <c:v> 20-07-09 04:32:30</c:v>
                </c:pt>
                <c:pt idx="5155">
                  <c:v> 20-07-09 04:32:35</c:v>
                </c:pt>
                <c:pt idx="5156">
                  <c:v> 20-07-09 04:32:40</c:v>
                </c:pt>
                <c:pt idx="5157">
                  <c:v> 20-07-09 04:32:45</c:v>
                </c:pt>
                <c:pt idx="5158">
                  <c:v> 20-07-09 04:32:50</c:v>
                </c:pt>
                <c:pt idx="5159">
                  <c:v> 20-07-09 04:32:55</c:v>
                </c:pt>
                <c:pt idx="5160">
                  <c:v> 20-07-09 04:33:00</c:v>
                </c:pt>
                <c:pt idx="5161">
                  <c:v> 20-07-09 04:33:05</c:v>
                </c:pt>
                <c:pt idx="5162">
                  <c:v> 20-07-09 04:33:10</c:v>
                </c:pt>
                <c:pt idx="5163">
                  <c:v> 20-07-09 04:33:15</c:v>
                </c:pt>
                <c:pt idx="5164">
                  <c:v> 20-07-09 04:33:20</c:v>
                </c:pt>
                <c:pt idx="5165">
                  <c:v> 20-07-09 04:33:25</c:v>
                </c:pt>
                <c:pt idx="5166">
                  <c:v> 20-07-09 04:33:30</c:v>
                </c:pt>
                <c:pt idx="5167">
                  <c:v> 20-07-09 04:33:35</c:v>
                </c:pt>
                <c:pt idx="5168">
                  <c:v> 20-07-09 04:33:40</c:v>
                </c:pt>
                <c:pt idx="5169">
                  <c:v> 20-07-09 04:33:45</c:v>
                </c:pt>
                <c:pt idx="5170">
                  <c:v> 20-07-09 04:33:50</c:v>
                </c:pt>
                <c:pt idx="5171">
                  <c:v> 20-07-09 04:33:55</c:v>
                </c:pt>
                <c:pt idx="5172">
                  <c:v> 20-07-09 04:34:00</c:v>
                </c:pt>
                <c:pt idx="5173">
                  <c:v> 20-07-09 04:34:05</c:v>
                </c:pt>
                <c:pt idx="5174">
                  <c:v> 20-07-09 04:34:10</c:v>
                </c:pt>
                <c:pt idx="5175">
                  <c:v> 20-07-09 04:34:15</c:v>
                </c:pt>
                <c:pt idx="5176">
                  <c:v> 20-07-09 04:34:20</c:v>
                </c:pt>
                <c:pt idx="5177">
                  <c:v> 20-07-09 04:34:25</c:v>
                </c:pt>
                <c:pt idx="5178">
                  <c:v> 20-07-09 04:34:30</c:v>
                </c:pt>
                <c:pt idx="5179">
                  <c:v> 20-07-09 04:34:35</c:v>
                </c:pt>
                <c:pt idx="5180">
                  <c:v> 20-07-09 04:34:40</c:v>
                </c:pt>
                <c:pt idx="5181">
                  <c:v> 20-07-09 04:34:45</c:v>
                </c:pt>
                <c:pt idx="5182">
                  <c:v> 20-07-09 04:34:50</c:v>
                </c:pt>
                <c:pt idx="5183">
                  <c:v> 20-07-09 04:34:55</c:v>
                </c:pt>
                <c:pt idx="5184">
                  <c:v> 20-07-09 04:35:00</c:v>
                </c:pt>
                <c:pt idx="5185">
                  <c:v> 20-07-09 04:35:05</c:v>
                </c:pt>
                <c:pt idx="5186">
                  <c:v> 20-07-09 04:35:10</c:v>
                </c:pt>
                <c:pt idx="5187">
                  <c:v> 20-07-09 04:35:15</c:v>
                </c:pt>
                <c:pt idx="5188">
                  <c:v> 20-07-09 04:35:20</c:v>
                </c:pt>
                <c:pt idx="5189">
                  <c:v> 20-07-09 04:35:25</c:v>
                </c:pt>
                <c:pt idx="5190">
                  <c:v> 20-07-09 04:35:30</c:v>
                </c:pt>
                <c:pt idx="5191">
                  <c:v> 20-07-09 04:35:35</c:v>
                </c:pt>
                <c:pt idx="5192">
                  <c:v> 20-07-09 04:35:40</c:v>
                </c:pt>
                <c:pt idx="5193">
                  <c:v> 20-07-09 04:35:45</c:v>
                </c:pt>
                <c:pt idx="5194">
                  <c:v> 20-07-09 04:35:50</c:v>
                </c:pt>
                <c:pt idx="5195">
                  <c:v> 20-07-09 04:35:55</c:v>
                </c:pt>
                <c:pt idx="5196">
                  <c:v> 20-07-09 04:36:00</c:v>
                </c:pt>
                <c:pt idx="5197">
                  <c:v> 20-07-09 04:36:05</c:v>
                </c:pt>
                <c:pt idx="5198">
                  <c:v> 20-07-09 04:36:10</c:v>
                </c:pt>
                <c:pt idx="5199">
                  <c:v> 20-07-09 04:36:15</c:v>
                </c:pt>
                <c:pt idx="5200">
                  <c:v> 20-07-09 04:36:20</c:v>
                </c:pt>
                <c:pt idx="5201">
                  <c:v> 20-07-09 04:36:25</c:v>
                </c:pt>
                <c:pt idx="5202">
                  <c:v> 20-07-09 04:36:30</c:v>
                </c:pt>
                <c:pt idx="5203">
                  <c:v> 20-07-09 04:36:35</c:v>
                </c:pt>
                <c:pt idx="5204">
                  <c:v> 20-07-09 04:36:40</c:v>
                </c:pt>
                <c:pt idx="5205">
                  <c:v> 20-07-09 04:36:45</c:v>
                </c:pt>
                <c:pt idx="5206">
                  <c:v> 20-07-09 04:36:50</c:v>
                </c:pt>
                <c:pt idx="5207">
                  <c:v> 20-07-09 04:36:55</c:v>
                </c:pt>
                <c:pt idx="5208">
                  <c:v> 20-07-09 04:37:00</c:v>
                </c:pt>
                <c:pt idx="5209">
                  <c:v> 20-07-09 04:37:05</c:v>
                </c:pt>
                <c:pt idx="5210">
                  <c:v> 20-07-09 04:37:10</c:v>
                </c:pt>
                <c:pt idx="5211">
                  <c:v> 20-07-09 04:37:15</c:v>
                </c:pt>
                <c:pt idx="5212">
                  <c:v> 20-07-09 04:37:20</c:v>
                </c:pt>
                <c:pt idx="5213">
                  <c:v> 20-07-09 04:37:25</c:v>
                </c:pt>
                <c:pt idx="5214">
                  <c:v> 20-07-09 04:37:30</c:v>
                </c:pt>
                <c:pt idx="5215">
                  <c:v> 20-07-09 04:37:35</c:v>
                </c:pt>
                <c:pt idx="5216">
                  <c:v> 20-07-09 04:37:40</c:v>
                </c:pt>
                <c:pt idx="5217">
                  <c:v> 20-07-09 04:37:45</c:v>
                </c:pt>
                <c:pt idx="5218">
                  <c:v> 20-07-09 04:37:50</c:v>
                </c:pt>
                <c:pt idx="5219">
                  <c:v> 20-07-09 04:37:55</c:v>
                </c:pt>
                <c:pt idx="5220">
                  <c:v> 20-07-09 04:38:00</c:v>
                </c:pt>
                <c:pt idx="5221">
                  <c:v> 20-07-09 04:38:05</c:v>
                </c:pt>
                <c:pt idx="5222">
                  <c:v> 20-07-09 04:38:10</c:v>
                </c:pt>
                <c:pt idx="5223">
                  <c:v> 20-07-09 04:38:15</c:v>
                </c:pt>
                <c:pt idx="5224">
                  <c:v> 20-07-09 04:38:20</c:v>
                </c:pt>
                <c:pt idx="5225">
                  <c:v> 20-07-09 04:38:25</c:v>
                </c:pt>
                <c:pt idx="5226">
                  <c:v> 20-07-09 04:38:30</c:v>
                </c:pt>
                <c:pt idx="5227">
                  <c:v> 20-07-09 04:38:35</c:v>
                </c:pt>
                <c:pt idx="5228">
                  <c:v> 20-07-09 04:38:40</c:v>
                </c:pt>
                <c:pt idx="5229">
                  <c:v> 20-07-09 04:38:45</c:v>
                </c:pt>
                <c:pt idx="5230">
                  <c:v> 20-07-09 04:38:50</c:v>
                </c:pt>
                <c:pt idx="5231">
                  <c:v> 20-07-09 04:38:55</c:v>
                </c:pt>
                <c:pt idx="5232">
                  <c:v> 20-07-09 04:39:00</c:v>
                </c:pt>
                <c:pt idx="5233">
                  <c:v> 20-07-09 04:39:05</c:v>
                </c:pt>
                <c:pt idx="5234">
                  <c:v> 20-07-09 04:39:10</c:v>
                </c:pt>
                <c:pt idx="5235">
                  <c:v> 20-07-09 04:39:15</c:v>
                </c:pt>
                <c:pt idx="5236">
                  <c:v> 20-07-09 04:39:20</c:v>
                </c:pt>
                <c:pt idx="5237">
                  <c:v> 20-07-09 04:39:25</c:v>
                </c:pt>
                <c:pt idx="5238">
                  <c:v> 20-07-09 04:39:30</c:v>
                </c:pt>
                <c:pt idx="5239">
                  <c:v> 20-07-09 04:39:35</c:v>
                </c:pt>
                <c:pt idx="5240">
                  <c:v> 20-07-09 04:39:40</c:v>
                </c:pt>
                <c:pt idx="5241">
                  <c:v> 20-07-09 04:39:45</c:v>
                </c:pt>
                <c:pt idx="5242">
                  <c:v> 20-07-09 04:39:50</c:v>
                </c:pt>
                <c:pt idx="5243">
                  <c:v> 20-07-09 04:39:55</c:v>
                </c:pt>
                <c:pt idx="5244">
                  <c:v> 20-07-09 04:40:00</c:v>
                </c:pt>
                <c:pt idx="5245">
                  <c:v> 20-07-09 04:40:05</c:v>
                </c:pt>
                <c:pt idx="5246">
                  <c:v> 20-07-09 04:40:10</c:v>
                </c:pt>
                <c:pt idx="5247">
                  <c:v> 20-07-09 04:40:15</c:v>
                </c:pt>
                <c:pt idx="5248">
                  <c:v> 20-07-09 04:40:20</c:v>
                </c:pt>
                <c:pt idx="5249">
                  <c:v> 20-07-09 04:40:25</c:v>
                </c:pt>
                <c:pt idx="5250">
                  <c:v> 20-07-09 04:40:30</c:v>
                </c:pt>
                <c:pt idx="5251">
                  <c:v> 20-07-09 04:40:35</c:v>
                </c:pt>
                <c:pt idx="5252">
                  <c:v> 20-07-09 04:40:40</c:v>
                </c:pt>
                <c:pt idx="5253">
                  <c:v> 20-07-09 04:40:45</c:v>
                </c:pt>
                <c:pt idx="5254">
                  <c:v> 20-07-09 04:40:50</c:v>
                </c:pt>
                <c:pt idx="5255">
                  <c:v> 20-07-09 04:40:55</c:v>
                </c:pt>
                <c:pt idx="5256">
                  <c:v> 20-07-09 04:41:00</c:v>
                </c:pt>
                <c:pt idx="5257">
                  <c:v> 20-07-09 04:41:05</c:v>
                </c:pt>
                <c:pt idx="5258">
                  <c:v> 20-07-09 04:41:10</c:v>
                </c:pt>
                <c:pt idx="5259">
                  <c:v> 20-07-09 04:41:15</c:v>
                </c:pt>
                <c:pt idx="5260">
                  <c:v> 20-07-09 04:41:20</c:v>
                </c:pt>
                <c:pt idx="5261">
                  <c:v> 20-07-09 04:41:25</c:v>
                </c:pt>
                <c:pt idx="5262">
                  <c:v> 20-07-09 04:41:30</c:v>
                </c:pt>
                <c:pt idx="5263">
                  <c:v> 20-07-09 04:41:35</c:v>
                </c:pt>
                <c:pt idx="5264">
                  <c:v> 20-07-09 04:41:40</c:v>
                </c:pt>
                <c:pt idx="5265">
                  <c:v> 20-07-09 04:41:45</c:v>
                </c:pt>
                <c:pt idx="5266">
                  <c:v> 20-07-09 04:41:50</c:v>
                </c:pt>
                <c:pt idx="5267">
                  <c:v> 20-07-09 04:41:55</c:v>
                </c:pt>
                <c:pt idx="5268">
                  <c:v> 20-07-09 04:42:00</c:v>
                </c:pt>
                <c:pt idx="5269">
                  <c:v> 20-07-09 04:42:05</c:v>
                </c:pt>
                <c:pt idx="5270">
                  <c:v> 20-07-09 04:42:10</c:v>
                </c:pt>
                <c:pt idx="5271">
                  <c:v> 20-07-09 04:42:15</c:v>
                </c:pt>
                <c:pt idx="5272">
                  <c:v> 20-07-09 04:42:20</c:v>
                </c:pt>
                <c:pt idx="5273">
                  <c:v> 20-07-09 04:42:25</c:v>
                </c:pt>
                <c:pt idx="5274">
                  <c:v> 20-07-09 04:42:30</c:v>
                </c:pt>
                <c:pt idx="5275">
                  <c:v> 20-07-09 04:42:35</c:v>
                </c:pt>
                <c:pt idx="5276">
                  <c:v> 20-07-09 04:42:40</c:v>
                </c:pt>
                <c:pt idx="5277">
                  <c:v> 20-07-09 04:42:45</c:v>
                </c:pt>
                <c:pt idx="5278">
                  <c:v> 20-07-09 04:42:50</c:v>
                </c:pt>
                <c:pt idx="5279">
                  <c:v> 20-07-09 04:42:55</c:v>
                </c:pt>
                <c:pt idx="5280">
                  <c:v> 20-07-09 04:43:00</c:v>
                </c:pt>
                <c:pt idx="5281">
                  <c:v> 20-07-09 04:43:05</c:v>
                </c:pt>
                <c:pt idx="5282">
                  <c:v> 20-07-09 04:43:10</c:v>
                </c:pt>
                <c:pt idx="5283">
                  <c:v> 20-07-09 04:43:15</c:v>
                </c:pt>
                <c:pt idx="5284">
                  <c:v> 20-07-09 04:43:20</c:v>
                </c:pt>
                <c:pt idx="5285">
                  <c:v> 20-07-09 04:43:25</c:v>
                </c:pt>
                <c:pt idx="5286">
                  <c:v> 20-07-09 04:43:30</c:v>
                </c:pt>
                <c:pt idx="5287">
                  <c:v> 20-07-09 04:43:35</c:v>
                </c:pt>
                <c:pt idx="5288">
                  <c:v> 20-07-09 04:43:40</c:v>
                </c:pt>
                <c:pt idx="5289">
                  <c:v> 20-07-09 04:43:45</c:v>
                </c:pt>
                <c:pt idx="5290">
                  <c:v> 20-07-09 04:43:50</c:v>
                </c:pt>
                <c:pt idx="5291">
                  <c:v> 20-07-09 04:43:55</c:v>
                </c:pt>
                <c:pt idx="5292">
                  <c:v> 20-07-09 04:44:00</c:v>
                </c:pt>
                <c:pt idx="5293">
                  <c:v> 20-07-09 04:44:05</c:v>
                </c:pt>
                <c:pt idx="5294">
                  <c:v> 20-07-09 04:44:10</c:v>
                </c:pt>
                <c:pt idx="5295">
                  <c:v> 20-07-09 04:44:15</c:v>
                </c:pt>
                <c:pt idx="5296">
                  <c:v> 20-07-09 04:44:20</c:v>
                </c:pt>
                <c:pt idx="5297">
                  <c:v> 20-07-09 04:44:25</c:v>
                </c:pt>
                <c:pt idx="5298">
                  <c:v> 20-07-09 04:44:30</c:v>
                </c:pt>
                <c:pt idx="5299">
                  <c:v> 20-07-09 04:44:35</c:v>
                </c:pt>
                <c:pt idx="5300">
                  <c:v> 20-07-09 04:44:40</c:v>
                </c:pt>
                <c:pt idx="5301">
                  <c:v> 20-07-09 04:44:45</c:v>
                </c:pt>
                <c:pt idx="5302">
                  <c:v> 20-07-09 04:44:50</c:v>
                </c:pt>
                <c:pt idx="5303">
                  <c:v> 20-07-09 04:44:55</c:v>
                </c:pt>
                <c:pt idx="5304">
                  <c:v> 20-07-09 04:45:00</c:v>
                </c:pt>
                <c:pt idx="5305">
                  <c:v> 20-07-09 04:45:05</c:v>
                </c:pt>
                <c:pt idx="5306">
                  <c:v> 20-07-09 04:45:10</c:v>
                </c:pt>
                <c:pt idx="5307">
                  <c:v> 20-07-09 04:45:15</c:v>
                </c:pt>
                <c:pt idx="5308">
                  <c:v> 20-07-09 04:45:20</c:v>
                </c:pt>
                <c:pt idx="5309">
                  <c:v> 20-07-09 04:45:25</c:v>
                </c:pt>
                <c:pt idx="5310">
                  <c:v> 20-07-09 04:45:30</c:v>
                </c:pt>
                <c:pt idx="5311">
                  <c:v> 20-07-09 04:45:35</c:v>
                </c:pt>
                <c:pt idx="5312">
                  <c:v> 20-07-09 04:45:40</c:v>
                </c:pt>
                <c:pt idx="5313">
                  <c:v> 20-07-09 04:45:45</c:v>
                </c:pt>
                <c:pt idx="5314">
                  <c:v> 20-07-09 04:45:50</c:v>
                </c:pt>
                <c:pt idx="5315">
                  <c:v> 20-07-09 04:45:55</c:v>
                </c:pt>
                <c:pt idx="5316">
                  <c:v> 20-07-09 04:46:00</c:v>
                </c:pt>
                <c:pt idx="5317">
                  <c:v> 20-07-09 04:46:05</c:v>
                </c:pt>
                <c:pt idx="5318">
                  <c:v> 20-07-09 04:46:10</c:v>
                </c:pt>
                <c:pt idx="5319">
                  <c:v> 20-07-09 04:46:15</c:v>
                </c:pt>
                <c:pt idx="5320">
                  <c:v> 20-07-09 04:46:20</c:v>
                </c:pt>
                <c:pt idx="5321">
                  <c:v> 20-07-09 04:46:25</c:v>
                </c:pt>
                <c:pt idx="5322">
                  <c:v> 20-07-09 04:46:30</c:v>
                </c:pt>
                <c:pt idx="5323">
                  <c:v> 20-07-09 04:46:35</c:v>
                </c:pt>
                <c:pt idx="5324">
                  <c:v> 20-07-09 04:46:40</c:v>
                </c:pt>
                <c:pt idx="5325">
                  <c:v> 20-07-09 04:46:45</c:v>
                </c:pt>
                <c:pt idx="5326">
                  <c:v> 20-07-09 04:46:50</c:v>
                </c:pt>
                <c:pt idx="5327">
                  <c:v> 20-07-09 04:46:55</c:v>
                </c:pt>
                <c:pt idx="5328">
                  <c:v> 20-07-09 04:47:00</c:v>
                </c:pt>
                <c:pt idx="5329">
                  <c:v> 20-07-09 04:47:05</c:v>
                </c:pt>
                <c:pt idx="5330">
                  <c:v> 20-07-09 04:47:10</c:v>
                </c:pt>
                <c:pt idx="5331">
                  <c:v> 20-07-09 04:47:15</c:v>
                </c:pt>
                <c:pt idx="5332">
                  <c:v> 20-07-09 04:47:20</c:v>
                </c:pt>
                <c:pt idx="5333">
                  <c:v> 20-07-09 04:47:25</c:v>
                </c:pt>
                <c:pt idx="5334">
                  <c:v> 20-07-09 04:47:30</c:v>
                </c:pt>
                <c:pt idx="5335">
                  <c:v> 20-07-09 04:47:35</c:v>
                </c:pt>
                <c:pt idx="5336">
                  <c:v> 20-07-09 04:47:40</c:v>
                </c:pt>
                <c:pt idx="5337">
                  <c:v> 20-07-09 04:47:45</c:v>
                </c:pt>
                <c:pt idx="5338">
                  <c:v> 20-07-09 04:47:50</c:v>
                </c:pt>
                <c:pt idx="5339">
                  <c:v> 20-07-09 04:47:55</c:v>
                </c:pt>
                <c:pt idx="5340">
                  <c:v> 20-07-09 04:48:00</c:v>
                </c:pt>
                <c:pt idx="5341">
                  <c:v> 20-07-09 04:48:05</c:v>
                </c:pt>
                <c:pt idx="5342">
                  <c:v> 20-07-09 04:48:10</c:v>
                </c:pt>
                <c:pt idx="5343">
                  <c:v> 20-07-09 04:48:15</c:v>
                </c:pt>
                <c:pt idx="5344">
                  <c:v> 20-07-09 04:48:20</c:v>
                </c:pt>
                <c:pt idx="5345">
                  <c:v> 20-07-09 04:48:25</c:v>
                </c:pt>
                <c:pt idx="5346">
                  <c:v> 20-07-09 04:48:30</c:v>
                </c:pt>
                <c:pt idx="5347">
                  <c:v> 20-07-09 04:48:35</c:v>
                </c:pt>
                <c:pt idx="5348">
                  <c:v> 20-07-09 04:48:40</c:v>
                </c:pt>
                <c:pt idx="5349">
                  <c:v> 20-07-09 04:48:45</c:v>
                </c:pt>
                <c:pt idx="5350">
                  <c:v> 20-07-09 04:48:50</c:v>
                </c:pt>
                <c:pt idx="5351">
                  <c:v> 20-07-09 04:48:55</c:v>
                </c:pt>
                <c:pt idx="5352">
                  <c:v> 20-07-09 04:49:00</c:v>
                </c:pt>
                <c:pt idx="5353">
                  <c:v> 20-07-09 04:49:05</c:v>
                </c:pt>
                <c:pt idx="5354">
                  <c:v> 20-07-09 04:49:10</c:v>
                </c:pt>
                <c:pt idx="5355">
                  <c:v> 20-07-09 04:49:15</c:v>
                </c:pt>
                <c:pt idx="5356">
                  <c:v> 20-07-09 04:49:20</c:v>
                </c:pt>
                <c:pt idx="5357">
                  <c:v> 20-07-09 04:49:25</c:v>
                </c:pt>
                <c:pt idx="5358">
                  <c:v> 20-07-09 04:49:30</c:v>
                </c:pt>
                <c:pt idx="5359">
                  <c:v> 20-07-09 04:49:35</c:v>
                </c:pt>
                <c:pt idx="5360">
                  <c:v> 20-07-09 04:49:40</c:v>
                </c:pt>
                <c:pt idx="5361">
                  <c:v> 20-07-09 04:49:45</c:v>
                </c:pt>
                <c:pt idx="5362">
                  <c:v> 20-07-09 04:49:50</c:v>
                </c:pt>
                <c:pt idx="5363">
                  <c:v> 20-07-09 04:49:55</c:v>
                </c:pt>
                <c:pt idx="5364">
                  <c:v> 20-07-09 04:50:00</c:v>
                </c:pt>
                <c:pt idx="5365">
                  <c:v> 20-07-09 04:50:05</c:v>
                </c:pt>
                <c:pt idx="5366">
                  <c:v> 20-07-09 04:50:10</c:v>
                </c:pt>
                <c:pt idx="5367">
                  <c:v> 20-07-09 04:50:15</c:v>
                </c:pt>
                <c:pt idx="5368">
                  <c:v> 20-07-09 04:50:20</c:v>
                </c:pt>
                <c:pt idx="5369">
                  <c:v> 20-07-09 04:50:25</c:v>
                </c:pt>
                <c:pt idx="5370">
                  <c:v> 20-07-09 04:50:30</c:v>
                </c:pt>
                <c:pt idx="5371">
                  <c:v> 20-07-09 04:50:35</c:v>
                </c:pt>
                <c:pt idx="5372">
                  <c:v> 20-07-09 04:50:40</c:v>
                </c:pt>
                <c:pt idx="5373">
                  <c:v> 20-07-09 04:50:45</c:v>
                </c:pt>
                <c:pt idx="5374">
                  <c:v> 20-07-09 04:50:50</c:v>
                </c:pt>
                <c:pt idx="5375">
                  <c:v> 20-07-09 04:50:55</c:v>
                </c:pt>
                <c:pt idx="5376">
                  <c:v> 20-07-09 04:51:00</c:v>
                </c:pt>
                <c:pt idx="5377">
                  <c:v> 20-07-09 04:51:05</c:v>
                </c:pt>
                <c:pt idx="5378">
                  <c:v> 20-07-09 04:51:10</c:v>
                </c:pt>
                <c:pt idx="5379">
                  <c:v> 20-07-09 04:51:15</c:v>
                </c:pt>
                <c:pt idx="5380">
                  <c:v> 20-07-09 04:51:20</c:v>
                </c:pt>
                <c:pt idx="5381">
                  <c:v> 20-07-09 04:51:25</c:v>
                </c:pt>
                <c:pt idx="5382">
                  <c:v> 20-07-09 04:51:30</c:v>
                </c:pt>
                <c:pt idx="5383">
                  <c:v> 20-07-09 04:51:35</c:v>
                </c:pt>
                <c:pt idx="5384">
                  <c:v> 20-07-09 04:51:40</c:v>
                </c:pt>
                <c:pt idx="5385">
                  <c:v> 20-07-09 04:51:45</c:v>
                </c:pt>
                <c:pt idx="5386">
                  <c:v> 20-07-09 04:51:50</c:v>
                </c:pt>
                <c:pt idx="5387">
                  <c:v> 20-07-09 04:51:55</c:v>
                </c:pt>
                <c:pt idx="5388">
                  <c:v> 20-07-09 04:52:00</c:v>
                </c:pt>
                <c:pt idx="5389">
                  <c:v> 20-07-09 04:52:05</c:v>
                </c:pt>
                <c:pt idx="5390">
                  <c:v> 20-07-09 04:52:10</c:v>
                </c:pt>
                <c:pt idx="5391">
                  <c:v> 20-07-09 04:52:15</c:v>
                </c:pt>
                <c:pt idx="5392">
                  <c:v> 20-07-09 04:52:20</c:v>
                </c:pt>
                <c:pt idx="5393">
                  <c:v> 20-07-09 04:52:25</c:v>
                </c:pt>
                <c:pt idx="5394">
                  <c:v> 20-07-09 04:52:30</c:v>
                </c:pt>
                <c:pt idx="5395">
                  <c:v> 20-07-09 04:52:35</c:v>
                </c:pt>
                <c:pt idx="5396">
                  <c:v> 20-07-09 04:52:40</c:v>
                </c:pt>
                <c:pt idx="5397">
                  <c:v> 20-07-09 04:52:45</c:v>
                </c:pt>
                <c:pt idx="5398">
                  <c:v> 20-07-09 04:52:50</c:v>
                </c:pt>
                <c:pt idx="5399">
                  <c:v> 20-07-09 04:52:55</c:v>
                </c:pt>
                <c:pt idx="5400">
                  <c:v> 20-07-09 04:53:00</c:v>
                </c:pt>
                <c:pt idx="5401">
                  <c:v> 20-07-09 04:53:05</c:v>
                </c:pt>
                <c:pt idx="5402">
                  <c:v> 20-07-09 04:53:10</c:v>
                </c:pt>
                <c:pt idx="5403">
                  <c:v> 20-07-09 04:53:15</c:v>
                </c:pt>
                <c:pt idx="5404">
                  <c:v> 20-07-09 04:53:20</c:v>
                </c:pt>
                <c:pt idx="5405">
                  <c:v> 20-07-09 04:53:25</c:v>
                </c:pt>
                <c:pt idx="5406">
                  <c:v> 20-07-09 04:53:30</c:v>
                </c:pt>
                <c:pt idx="5407">
                  <c:v> 20-07-09 04:53:35</c:v>
                </c:pt>
                <c:pt idx="5408">
                  <c:v> 20-07-09 04:53:40</c:v>
                </c:pt>
                <c:pt idx="5409">
                  <c:v> 20-07-09 04:53:45</c:v>
                </c:pt>
                <c:pt idx="5410">
                  <c:v> 20-07-09 04:53:50</c:v>
                </c:pt>
                <c:pt idx="5411">
                  <c:v> 20-07-09 04:53:55</c:v>
                </c:pt>
                <c:pt idx="5412">
                  <c:v> 20-07-09 04:54:00</c:v>
                </c:pt>
                <c:pt idx="5413">
                  <c:v> 20-07-09 04:54:05</c:v>
                </c:pt>
                <c:pt idx="5414">
                  <c:v> 20-07-09 04:54:10</c:v>
                </c:pt>
                <c:pt idx="5415">
                  <c:v> 20-07-09 04:54:15</c:v>
                </c:pt>
                <c:pt idx="5416">
                  <c:v> 20-07-09 04:54:20</c:v>
                </c:pt>
                <c:pt idx="5417">
                  <c:v> 20-07-09 04:54:25</c:v>
                </c:pt>
                <c:pt idx="5418">
                  <c:v> 20-07-09 04:54:30</c:v>
                </c:pt>
                <c:pt idx="5419">
                  <c:v> 20-07-09 04:54:35</c:v>
                </c:pt>
                <c:pt idx="5420">
                  <c:v> 20-07-09 04:54:40</c:v>
                </c:pt>
                <c:pt idx="5421">
                  <c:v> 20-07-09 04:54:45</c:v>
                </c:pt>
                <c:pt idx="5422">
                  <c:v> 20-07-09 04:54:50</c:v>
                </c:pt>
                <c:pt idx="5423">
                  <c:v> 20-07-09 04:54:55</c:v>
                </c:pt>
                <c:pt idx="5424">
                  <c:v> 20-07-09 04:55:00</c:v>
                </c:pt>
                <c:pt idx="5425">
                  <c:v> 20-07-09 04:55:05</c:v>
                </c:pt>
                <c:pt idx="5426">
                  <c:v> 20-07-09 04:55:10</c:v>
                </c:pt>
                <c:pt idx="5427">
                  <c:v> 20-07-09 04:55:15</c:v>
                </c:pt>
                <c:pt idx="5428">
                  <c:v> 20-07-09 04:55:20</c:v>
                </c:pt>
                <c:pt idx="5429">
                  <c:v> 20-07-09 04:55:25</c:v>
                </c:pt>
                <c:pt idx="5430">
                  <c:v> 20-07-09 04:55:30</c:v>
                </c:pt>
                <c:pt idx="5431">
                  <c:v> 20-07-09 04:55:35</c:v>
                </c:pt>
                <c:pt idx="5432">
                  <c:v> 20-07-09 04:55:40</c:v>
                </c:pt>
                <c:pt idx="5433">
                  <c:v> 20-07-09 04:55:45</c:v>
                </c:pt>
                <c:pt idx="5434">
                  <c:v> 20-07-09 04:55:50</c:v>
                </c:pt>
                <c:pt idx="5435">
                  <c:v> 20-07-09 04:55:55</c:v>
                </c:pt>
                <c:pt idx="5436">
                  <c:v> 20-07-09 04:56:00</c:v>
                </c:pt>
                <c:pt idx="5437">
                  <c:v> 20-07-09 04:56:05</c:v>
                </c:pt>
                <c:pt idx="5438">
                  <c:v> 20-07-09 04:56:10</c:v>
                </c:pt>
                <c:pt idx="5439">
                  <c:v> 20-07-09 04:56:15</c:v>
                </c:pt>
                <c:pt idx="5440">
                  <c:v> 20-07-09 04:56:20</c:v>
                </c:pt>
                <c:pt idx="5441">
                  <c:v> 20-07-09 04:56:25</c:v>
                </c:pt>
                <c:pt idx="5442">
                  <c:v> 20-07-09 04:56:30</c:v>
                </c:pt>
                <c:pt idx="5443">
                  <c:v> 20-07-09 04:56:35</c:v>
                </c:pt>
                <c:pt idx="5444">
                  <c:v> 20-07-09 04:56:40</c:v>
                </c:pt>
                <c:pt idx="5445">
                  <c:v> 20-07-09 04:56:45</c:v>
                </c:pt>
                <c:pt idx="5446">
                  <c:v> 20-07-09 04:56:50</c:v>
                </c:pt>
                <c:pt idx="5447">
                  <c:v> 20-07-09 04:56:55</c:v>
                </c:pt>
                <c:pt idx="5448">
                  <c:v> 20-07-09 04:57:00</c:v>
                </c:pt>
                <c:pt idx="5449">
                  <c:v> 20-07-09 04:57:05</c:v>
                </c:pt>
                <c:pt idx="5450">
                  <c:v> 20-07-09 04:57:10</c:v>
                </c:pt>
                <c:pt idx="5451">
                  <c:v> 20-07-09 04:57:15</c:v>
                </c:pt>
                <c:pt idx="5452">
                  <c:v> 20-07-09 04:57:20</c:v>
                </c:pt>
                <c:pt idx="5453">
                  <c:v> 20-07-09 04:57:25</c:v>
                </c:pt>
                <c:pt idx="5454">
                  <c:v> 20-07-09 04:57:30</c:v>
                </c:pt>
                <c:pt idx="5455">
                  <c:v> 20-07-09 04:57:35</c:v>
                </c:pt>
                <c:pt idx="5456">
                  <c:v> 20-07-09 04:57:40</c:v>
                </c:pt>
                <c:pt idx="5457">
                  <c:v> 20-07-09 04:57:45</c:v>
                </c:pt>
                <c:pt idx="5458">
                  <c:v> 20-07-09 04:57:50</c:v>
                </c:pt>
                <c:pt idx="5459">
                  <c:v> 20-07-09 04:57:55</c:v>
                </c:pt>
                <c:pt idx="5460">
                  <c:v> 20-07-09 04:58:00</c:v>
                </c:pt>
                <c:pt idx="5461">
                  <c:v> 20-07-09 04:58:05</c:v>
                </c:pt>
                <c:pt idx="5462">
                  <c:v> 20-07-09 04:58:10</c:v>
                </c:pt>
                <c:pt idx="5463">
                  <c:v> 20-07-09 04:58:15</c:v>
                </c:pt>
                <c:pt idx="5464">
                  <c:v> 20-07-09 04:58:20</c:v>
                </c:pt>
                <c:pt idx="5465">
                  <c:v> 20-07-09 04:58:25</c:v>
                </c:pt>
                <c:pt idx="5466">
                  <c:v> 20-07-09 04:58:30</c:v>
                </c:pt>
                <c:pt idx="5467">
                  <c:v> 20-07-09 04:58:35</c:v>
                </c:pt>
                <c:pt idx="5468">
                  <c:v> 20-07-09 04:58:40</c:v>
                </c:pt>
                <c:pt idx="5469">
                  <c:v> 20-07-09 04:58:45</c:v>
                </c:pt>
                <c:pt idx="5470">
                  <c:v> 20-07-09 04:58:50</c:v>
                </c:pt>
                <c:pt idx="5471">
                  <c:v> 20-07-09 04:58:55</c:v>
                </c:pt>
                <c:pt idx="5472">
                  <c:v> 20-07-09 04:59:00</c:v>
                </c:pt>
                <c:pt idx="5473">
                  <c:v> 20-07-09 04:59:05</c:v>
                </c:pt>
                <c:pt idx="5474">
                  <c:v> 20-07-09 04:59:10</c:v>
                </c:pt>
                <c:pt idx="5475">
                  <c:v> 20-07-09 04:59:15</c:v>
                </c:pt>
                <c:pt idx="5476">
                  <c:v> 20-07-09 04:59:20</c:v>
                </c:pt>
                <c:pt idx="5477">
                  <c:v> 20-07-09 04:59:25</c:v>
                </c:pt>
                <c:pt idx="5478">
                  <c:v> 20-07-09 04:59:30</c:v>
                </c:pt>
                <c:pt idx="5479">
                  <c:v> 20-07-09 04:59:35</c:v>
                </c:pt>
                <c:pt idx="5480">
                  <c:v> 20-07-09 04:59:40</c:v>
                </c:pt>
                <c:pt idx="5481">
                  <c:v> 20-07-09 04:59:45</c:v>
                </c:pt>
                <c:pt idx="5482">
                  <c:v> 20-07-09 04:59:50</c:v>
                </c:pt>
                <c:pt idx="5483">
                  <c:v> 20-07-09 04:59:55</c:v>
                </c:pt>
                <c:pt idx="5484">
                  <c:v> 20-07-09 05:00:00</c:v>
                </c:pt>
                <c:pt idx="5485">
                  <c:v> 20-07-09 05:00:05</c:v>
                </c:pt>
                <c:pt idx="5486">
                  <c:v> 20-07-09 05:00:10</c:v>
                </c:pt>
                <c:pt idx="5487">
                  <c:v> 20-07-09 05:00:15</c:v>
                </c:pt>
                <c:pt idx="5488">
                  <c:v> 20-07-09 05:00:20</c:v>
                </c:pt>
                <c:pt idx="5489">
                  <c:v> 20-07-09 05:00:25</c:v>
                </c:pt>
                <c:pt idx="5490">
                  <c:v> 20-07-09 05:00:30</c:v>
                </c:pt>
                <c:pt idx="5491">
                  <c:v> 20-07-09 05:00:35</c:v>
                </c:pt>
                <c:pt idx="5492">
                  <c:v> 20-07-09 05:00:40</c:v>
                </c:pt>
                <c:pt idx="5493">
                  <c:v> 20-07-09 05:00:45</c:v>
                </c:pt>
                <c:pt idx="5494">
                  <c:v> 20-07-09 05:00:50</c:v>
                </c:pt>
                <c:pt idx="5495">
                  <c:v> 20-07-09 05:00:55</c:v>
                </c:pt>
                <c:pt idx="5496">
                  <c:v> 20-07-09 05:01:00</c:v>
                </c:pt>
                <c:pt idx="5497">
                  <c:v> 20-07-09 05:01:05</c:v>
                </c:pt>
                <c:pt idx="5498">
                  <c:v> 20-07-09 05:01:10</c:v>
                </c:pt>
                <c:pt idx="5499">
                  <c:v> 20-07-09 05:01:15</c:v>
                </c:pt>
                <c:pt idx="5500">
                  <c:v> 20-07-09 05:01:20</c:v>
                </c:pt>
                <c:pt idx="5501">
                  <c:v> 20-07-09 05:01:25</c:v>
                </c:pt>
                <c:pt idx="5502">
                  <c:v> 20-07-09 05:01:30</c:v>
                </c:pt>
                <c:pt idx="5503">
                  <c:v> 20-07-09 05:01:35</c:v>
                </c:pt>
                <c:pt idx="5504">
                  <c:v> 20-07-09 05:01:40</c:v>
                </c:pt>
                <c:pt idx="5505">
                  <c:v> 20-07-09 05:01:45</c:v>
                </c:pt>
                <c:pt idx="5506">
                  <c:v> 20-07-09 05:01:50</c:v>
                </c:pt>
                <c:pt idx="5507">
                  <c:v> 20-07-09 05:01:55</c:v>
                </c:pt>
                <c:pt idx="5508">
                  <c:v> 20-07-09 05:02:00</c:v>
                </c:pt>
                <c:pt idx="5509">
                  <c:v> 20-07-09 05:02:05</c:v>
                </c:pt>
                <c:pt idx="5510">
                  <c:v> 20-07-09 05:02:10</c:v>
                </c:pt>
                <c:pt idx="5511">
                  <c:v> 20-07-09 05:02:15</c:v>
                </c:pt>
                <c:pt idx="5512">
                  <c:v> 20-07-09 05:02:20</c:v>
                </c:pt>
                <c:pt idx="5513">
                  <c:v> 20-07-09 05:02:25</c:v>
                </c:pt>
                <c:pt idx="5514">
                  <c:v> 20-07-09 05:02:30</c:v>
                </c:pt>
                <c:pt idx="5515">
                  <c:v> 20-07-09 05:02:35</c:v>
                </c:pt>
                <c:pt idx="5516">
                  <c:v> 20-07-09 05:02:40</c:v>
                </c:pt>
                <c:pt idx="5517">
                  <c:v> 20-07-09 05:02:45</c:v>
                </c:pt>
                <c:pt idx="5518">
                  <c:v> 20-07-09 05:02:50</c:v>
                </c:pt>
                <c:pt idx="5519">
                  <c:v> 20-07-09 05:02:55</c:v>
                </c:pt>
                <c:pt idx="5520">
                  <c:v> 20-07-09 05:03:00</c:v>
                </c:pt>
                <c:pt idx="5521">
                  <c:v> 20-07-09 05:03:05</c:v>
                </c:pt>
                <c:pt idx="5522">
                  <c:v> 20-07-09 05:03:10</c:v>
                </c:pt>
                <c:pt idx="5523">
                  <c:v> 20-07-09 05:03:15</c:v>
                </c:pt>
                <c:pt idx="5524">
                  <c:v> 20-07-09 05:03:20</c:v>
                </c:pt>
                <c:pt idx="5525">
                  <c:v> 20-07-09 05:03:25</c:v>
                </c:pt>
                <c:pt idx="5526">
                  <c:v> 20-07-09 05:03:30</c:v>
                </c:pt>
                <c:pt idx="5527">
                  <c:v> 20-07-09 05:03:35</c:v>
                </c:pt>
                <c:pt idx="5528">
                  <c:v> 20-07-09 05:03:40</c:v>
                </c:pt>
                <c:pt idx="5529">
                  <c:v> 20-07-09 05:03:45</c:v>
                </c:pt>
                <c:pt idx="5530">
                  <c:v> 20-07-09 05:03:50</c:v>
                </c:pt>
                <c:pt idx="5531">
                  <c:v> 20-07-09 05:03:55</c:v>
                </c:pt>
                <c:pt idx="5532">
                  <c:v> 20-07-09 05:04:00</c:v>
                </c:pt>
                <c:pt idx="5533">
                  <c:v> 20-07-09 05:04:05</c:v>
                </c:pt>
                <c:pt idx="5534">
                  <c:v> 20-07-09 05:04:10</c:v>
                </c:pt>
                <c:pt idx="5535">
                  <c:v> 20-07-09 05:04:15</c:v>
                </c:pt>
                <c:pt idx="5536">
                  <c:v> 20-07-09 05:04:20</c:v>
                </c:pt>
                <c:pt idx="5537">
                  <c:v> 20-07-09 05:04:25</c:v>
                </c:pt>
                <c:pt idx="5538">
                  <c:v> 20-07-09 05:04:30</c:v>
                </c:pt>
                <c:pt idx="5539">
                  <c:v> 20-07-09 05:04:35</c:v>
                </c:pt>
                <c:pt idx="5540">
                  <c:v> 20-07-09 05:04:40</c:v>
                </c:pt>
                <c:pt idx="5541">
                  <c:v> 20-07-09 05:04:45</c:v>
                </c:pt>
                <c:pt idx="5542">
                  <c:v> 20-07-09 05:04:50</c:v>
                </c:pt>
                <c:pt idx="5543">
                  <c:v> 20-07-09 05:04:55</c:v>
                </c:pt>
                <c:pt idx="5544">
                  <c:v> 20-07-09 05:05:00</c:v>
                </c:pt>
                <c:pt idx="5545">
                  <c:v> 20-07-09 05:05:05</c:v>
                </c:pt>
                <c:pt idx="5546">
                  <c:v> 20-07-09 05:05:10</c:v>
                </c:pt>
                <c:pt idx="5547">
                  <c:v> 20-07-09 05:05:15</c:v>
                </c:pt>
                <c:pt idx="5548">
                  <c:v> 20-07-09 05:05:20</c:v>
                </c:pt>
                <c:pt idx="5549">
                  <c:v> 20-07-09 05:05:25</c:v>
                </c:pt>
                <c:pt idx="5550">
                  <c:v> 20-07-09 05:05:30</c:v>
                </c:pt>
                <c:pt idx="5551">
                  <c:v> 20-07-09 05:05:35</c:v>
                </c:pt>
                <c:pt idx="5552">
                  <c:v> 20-07-09 05:05:40</c:v>
                </c:pt>
                <c:pt idx="5553">
                  <c:v> 20-07-09 05:05:45</c:v>
                </c:pt>
                <c:pt idx="5554">
                  <c:v> 20-07-09 05:05:50</c:v>
                </c:pt>
                <c:pt idx="5555">
                  <c:v> 20-07-09 05:05:55</c:v>
                </c:pt>
                <c:pt idx="5556">
                  <c:v> 20-07-09 05:06:00</c:v>
                </c:pt>
                <c:pt idx="5557">
                  <c:v> 20-07-09 05:06:05</c:v>
                </c:pt>
                <c:pt idx="5558">
                  <c:v> 20-07-09 05:06:10</c:v>
                </c:pt>
                <c:pt idx="5559">
                  <c:v> 20-07-09 05:06:15</c:v>
                </c:pt>
                <c:pt idx="5560">
                  <c:v> 20-07-09 05:06:20</c:v>
                </c:pt>
                <c:pt idx="5561">
                  <c:v> 20-07-09 05:06:25</c:v>
                </c:pt>
                <c:pt idx="5562">
                  <c:v> 20-07-09 05:06:30</c:v>
                </c:pt>
                <c:pt idx="5563">
                  <c:v> 20-07-09 05:06:35</c:v>
                </c:pt>
                <c:pt idx="5564">
                  <c:v> 20-07-09 05:06:40</c:v>
                </c:pt>
                <c:pt idx="5565">
                  <c:v> 20-07-09 05:06:45</c:v>
                </c:pt>
                <c:pt idx="5566">
                  <c:v> 20-07-09 05:06:50</c:v>
                </c:pt>
                <c:pt idx="5567">
                  <c:v> 20-07-09 05:06:55</c:v>
                </c:pt>
                <c:pt idx="5568">
                  <c:v> 20-07-09 05:07:00</c:v>
                </c:pt>
                <c:pt idx="5569">
                  <c:v> 20-07-09 05:07:05</c:v>
                </c:pt>
                <c:pt idx="5570">
                  <c:v> 20-07-09 05:07:10</c:v>
                </c:pt>
                <c:pt idx="5571">
                  <c:v> 20-07-09 05:07:15</c:v>
                </c:pt>
                <c:pt idx="5572">
                  <c:v> 20-07-09 05:07:20</c:v>
                </c:pt>
                <c:pt idx="5573">
                  <c:v> 20-07-09 05:07:25</c:v>
                </c:pt>
                <c:pt idx="5574">
                  <c:v> 20-07-09 05:07:30</c:v>
                </c:pt>
                <c:pt idx="5575">
                  <c:v> 20-07-09 05:07:35</c:v>
                </c:pt>
                <c:pt idx="5576">
                  <c:v> 20-07-09 05:07:40</c:v>
                </c:pt>
                <c:pt idx="5577">
                  <c:v> 20-07-09 05:07:45</c:v>
                </c:pt>
                <c:pt idx="5578">
                  <c:v> 20-07-09 05:07:50</c:v>
                </c:pt>
                <c:pt idx="5579">
                  <c:v> 20-07-09 05:07:55</c:v>
                </c:pt>
                <c:pt idx="5580">
                  <c:v> 20-07-09 05:08:00</c:v>
                </c:pt>
                <c:pt idx="5581">
                  <c:v> 20-07-09 05:08:05</c:v>
                </c:pt>
                <c:pt idx="5582">
                  <c:v> 20-07-09 05:08:10</c:v>
                </c:pt>
                <c:pt idx="5583">
                  <c:v> 20-07-09 05:08:15</c:v>
                </c:pt>
                <c:pt idx="5584">
                  <c:v> 20-07-09 05:08:20</c:v>
                </c:pt>
                <c:pt idx="5585">
                  <c:v> 20-07-09 05:08:25</c:v>
                </c:pt>
                <c:pt idx="5586">
                  <c:v> 20-07-09 05:08:30</c:v>
                </c:pt>
                <c:pt idx="5587">
                  <c:v> 20-07-09 05:08:35</c:v>
                </c:pt>
                <c:pt idx="5588">
                  <c:v> 20-07-09 05:08:40</c:v>
                </c:pt>
                <c:pt idx="5589">
                  <c:v> 20-07-09 05:08:45</c:v>
                </c:pt>
                <c:pt idx="5590">
                  <c:v> 20-07-09 05:08:50</c:v>
                </c:pt>
                <c:pt idx="5591">
                  <c:v> 20-07-09 05:08:55</c:v>
                </c:pt>
                <c:pt idx="5592">
                  <c:v> 20-07-09 05:09:00</c:v>
                </c:pt>
                <c:pt idx="5593">
                  <c:v> 20-07-09 05:09:05</c:v>
                </c:pt>
                <c:pt idx="5594">
                  <c:v> 20-07-09 05:09:10</c:v>
                </c:pt>
                <c:pt idx="5595">
                  <c:v> 20-07-09 05:09:15</c:v>
                </c:pt>
                <c:pt idx="5596">
                  <c:v> 20-07-09 05:09:20</c:v>
                </c:pt>
                <c:pt idx="5597">
                  <c:v> 20-07-09 05:09:25</c:v>
                </c:pt>
                <c:pt idx="5598">
                  <c:v> 20-07-09 05:09:30</c:v>
                </c:pt>
                <c:pt idx="5599">
                  <c:v> 20-07-09 05:09:35</c:v>
                </c:pt>
                <c:pt idx="5600">
                  <c:v> 20-07-09 05:09:40</c:v>
                </c:pt>
                <c:pt idx="5601">
                  <c:v> 20-07-09 05:09:45</c:v>
                </c:pt>
                <c:pt idx="5602">
                  <c:v> 20-07-09 05:09:50</c:v>
                </c:pt>
                <c:pt idx="5603">
                  <c:v> 20-07-09 05:09:55</c:v>
                </c:pt>
                <c:pt idx="5604">
                  <c:v> 20-07-09 05:10:00</c:v>
                </c:pt>
                <c:pt idx="5605">
                  <c:v> 20-07-09 05:10:05</c:v>
                </c:pt>
                <c:pt idx="5606">
                  <c:v> 20-07-09 05:10:10</c:v>
                </c:pt>
                <c:pt idx="5607">
                  <c:v> 20-07-09 05:10:15</c:v>
                </c:pt>
                <c:pt idx="5608">
                  <c:v> 20-07-09 05:10:20</c:v>
                </c:pt>
                <c:pt idx="5609">
                  <c:v> 20-07-09 05:10:25</c:v>
                </c:pt>
                <c:pt idx="5610">
                  <c:v> 20-07-09 05:10:30</c:v>
                </c:pt>
                <c:pt idx="5611">
                  <c:v> 20-07-09 05:10:35</c:v>
                </c:pt>
                <c:pt idx="5612">
                  <c:v> 20-07-09 05:10:40</c:v>
                </c:pt>
                <c:pt idx="5613">
                  <c:v> 20-07-09 05:10:45</c:v>
                </c:pt>
                <c:pt idx="5614">
                  <c:v> 20-07-09 05:10:50</c:v>
                </c:pt>
                <c:pt idx="5615">
                  <c:v> 20-07-09 05:10:55</c:v>
                </c:pt>
                <c:pt idx="5616">
                  <c:v> 20-07-09 05:11:00</c:v>
                </c:pt>
                <c:pt idx="5617">
                  <c:v> 20-07-09 05:11:05</c:v>
                </c:pt>
                <c:pt idx="5618">
                  <c:v> 20-07-09 05:11:10</c:v>
                </c:pt>
                <c:pt idx="5619">
                  <c:v> 20-07-09 05:11:15</c:v>
                </c:pt>
                <c:pt idx="5620">
                  <c:v> 20-07-09 05:11:20</c:v>
                </c:pt>
                <c:pt idx="5621">
                  <c:v> 20-07-09 05:11:25</c:v>
                </c:pt>
                <c:pt idx="5622">
                  <c:v> 20-07-09 05:11:30</c:v>
                </c:pt>
                <c:pt idx="5623">
                  <c:v> 20-07-09 05:11:35</c:v>
                </c:pt>
                <c:pt idx="5624">
                  <c:v> 20-07-09 05:11:40</c:v>
                </c:pt>
                <c:pt idx="5625">
                  <c:v> 20-07-09 05:11:45</c:v>
                </c:pt>
                <c:pt idx="5626">
                  <c:v> 20-07-09 05:11:50</c:v>
                </c:pt>
                <c:pt idx="5627">
                  <c:v> 20-07-09 05:11:55</c:v>
                </c:pt>
                <c:pt idx="5628">
                  <c:v> 20-07-09 05:12:00</c:v>
                </c:pt>
                <c:pt idx="5629">
                  <c:v> 20-07-09 05:12:05</c:v>
                </c:pt>
                <c:pt idx="5630">
                  <c:v> 20-07-09 05:12:10</c:v>
                </c:pt>
                <c:pt idx="5631">
                  <c:v> 20-07-09 05:12:15</c:v>
                </c:pt>
                <c:pt idx="5632">
                  <c:v> 20-07-09 05:12:20</c:v>
                </c:pt>
                <c:pt idx="5633">
                  <c:v> 20-07-09 05:12:25</c:v>
                </c:pt>
                <c:pt idx="5634">
                  <c:v> 20-07-09 05:12:30</c:v>
                </c:pt>
                <c:pt idx="5635">
                  <c:v> 20-07-09 05:12:35</c:v>
                </c:pt>
                <c:pt idx="5636">
                  <c:v> 20-07-09 05:12:40</c:v>
                </c:pt>
                <c:pt idx="5637">
                  <c:v> 20-07-09 05:12:45</c:v>
                </c:pt>
                <c:pt idx="5638">
                  <c:v> 20-07-09 05:12:50</c:v>
                </c:pt>
                <c:pt idx="5639">
                  <c:v> 20-07-09 05:12:55</c:v>
                </c:pt>
                <c:pt idx="5640">
                  <c:v> 20-07-09 05:13:00</c:v>
                </c:pt>
                <c:pt idx="5641">
                  <c:v> 20-07-09 05:13:05</c:v>
                </c:pt>
                <c:pt idx="5642">
                  <c:v> 20-07-09 05:13:10</c:v>
                </c:pt>
                <c:pt idx="5643">
                  <c:v> 20-07-09 05:13:15</c:v>
                </c:pt>
                <c:pt idx="5644">
                  <c:v> 20-07-09 05:13:20</c:v>
                </c:pt>
                <c:pt idx="5645">
                  <c:v> 20-07-09 05:13:25</c:v>
                </c:pt>
                <c:pt idx="5646">
                  <c:v> 20-07-09 05:13:30</c:v>
                </c:pt>
                <c:pt idx="5647">
                  <c:v> 20-07-09 05:13:35</c:v>
                </c:pt>
                <c:pt idx="5648">
                  <c:v> 20-07-09 05:13:40</c:v>
                </c:pt>
                <c:pt idx="5649">
                  <c:v> 20-07-09 05:13:45</c:v>
                </c:pt>
                <c:pt idx="5650">
                  <c:v> 20-07-09 05:13:50</c:v>
                </c:pt>
                <c:pt idx="5651">
                  <c:v> 20-07-09 05:13:55</c:v>
                </c:pt>
                <c:pt idx="5652">
                  <c:v> 20-07-09 05:14:00</c:v>
                </c:pt>
                <c:pt idx="5653">
                  <c:v> 20-07-09 05:14:05</c:v>
                </c:pt>
                <c:pt idx="5654">
                  <c:v> 20-07-09 05:14:10</c:v>
                </c:pt>
                <c:pt idx="5655">
                  <c:v> 20-07-09 05:14:15</c:v>
                </c:pt>
                <c:pt idx="5656">
                  <c:v> 20-07-09 05:14:20</c:v>
                </c:pt>
                <c:pt idx="5657">
                  <c:v> 20-07-09 05:14:25</c:v>
                </c:pt>
                <c:pt idx="5658">
                  <c:v> 20-07-09 05:14:30</c:v>
                </c:pt>
                <c:pt idx="5659">
                  <c:v> 20-07-09 05:14:35</c:v>
                </c:pt>
                <c:pt idx="5660">
                  <c:v> 20-07-09 05:14:40</c:v>
                </c:pt>
                <c:pt idx="5661">
                  <c:v> 20-07-09 05:14:45</c:v>
                </c:pt>
                <c:pt idx="5662">
                  <c:v> 20-07-09 05:14:50</c:v>
                </c:pt>
                <c:pt idx="5663">
                  <c:v> 20-07-09 05:14:55</c:v>
                </c:pt>
                <c:pt idx="5664">
                  <c:v> 20-07-09 05:15:00</c:v>
                </c:pt>
                <c:pt idx="5665">
                  <c:v> 20-07-09 05:15:05</c:v>
                </c:pt>
                <c:pt idx="5666">
                  <c:v> 20-07-09 05:15:10</c:v>
                </c:pt>
                <c:pt idx="5667">
                  <c:v> 20-07-09 05:15:15</c:v>
                </c:pt>
                <c:pt idx="5668">
                  <c:v> 20-07-09 05:15:20</c:v>
                </c:pt>
                <c:pt idx="5669">
                  <c:v> 20-07-09 05:15:25</c:v>
                </c:pt>
                <c:pt idx="5670">
                  <c:v> 20-07-09 05:15:30</c:v>
                </c:pt>
                <c:pt idx="5671">
                  <c:v> 20-07-09 05:15:35</c:v>
                </c:pt>
                <c:pt idx="5672">
                  <c:v> 20-07-09 05:15:40</c:v>
                </c:pt>
                <c:pt idx="5673">
                  <c:v> 20-07-09 05:15:45</c:v>
                </c:pt>
                <c:pt idx="5674">
                  <c:v> 20-07-09 05:15:50</c:v>
                </c:pt>
                <c:pt idx="5675">
                  <c:v> 20-07-09 05:15:55</c:v>
                </c:pt>
                <c:pt idx="5676">
                  <c:v> 20-07-09 05:16:00</c:v>
                </c:pt>
                <c:pt idx="5677">
                  <c:v> 20-07-09 05:16:05</c:v>
                </c:pt>
                <c:pt idx="5678">
                  <c:v> 20-07-09 05:16:10</c:v>
                </c:pt>
                <c:pt idx="5679">
                  <c:v> 20-07-09 05:16:15</c:v>
                </c:pt>
                <c:pt idx="5680">
                  <c:v> 20-07-09 05:16:20</c:v>
                </c:pt>
                <c:pt idx="5681">
                  <c:v> 20-07-09 05:16:25</c:v>
                </c:pt>
                <c:pt idx="5682">
                  <c:v> 20-07-09 05:16:30</c:v>
                </c:pt>
                <c:pt idx="5683">
                  <c:v> 20-07-09 05:16:35</c:v>
                </c:pt>
                <c:pt idx="5684">
                  <c:v> 20-07-09 05:16:40</c:v>
                </c:pt>
                <c:pt idx="5685">
                  <c:v> 20-07-09 05:16:45</c:v>
                </c:pt>
                <c:pt idx="5686">
                  <c:v> 20-07-09 05:16:50</c:v>
                </c:pt>
                <c:pt idx="5687">
                  <c:v> 20-07-09 05:16:55</c:v>
                </c:pt>
                <c:pt idx="5688">
                  <c:v> 20-07-09 05:17:00</c:v>
                </c:pt>
                <c:pt idx="5689">
                  <c:v> 20-07-09 05:17:05</c:v>
                </c:pt>
                <c:pt idx="5690">
                  <c:v> 20-07-09 05:17:10</c:v>
                </c:pt>
                <c:pt idx="5691">
                  <c:v> 20-07-09 05:17:15</c:v>
                </c:pt>
                <c:pt idx="5692">
                  <c:v> 20-07-09 05:17:20</c:v>
                </c:pt>
                <c:pt idx="5693">
                  <c:v> 20-07-09 05:17:25</c:v>
                </c:pt>
                <c:pt idx="5694">
                  <c:v> 20-07-09 05:17:30</c:v>
                </c:pt>
                <c:pt idx="5695">
                  <c:v> 20-07-09 05:17:35</c:v>
                </c:pt>
                <c:pt idx="5696">
                  <c:v> 20-07-09 05:17:40</c:v>
                </c:pt>
                <c:pt idx="5697">
                  <c:v> 20-07-09 05:17:45</c:v>
                </c:pt>
                <c:pt idx="5698">
                  <c:v> 20-07-09 05:17:50</c:v>
                </c:pt>
                <c:pt idx="5699">
                  <c:v> 20-07-09 05:17:55</c:v>
                </c:pt>
                <c:pt idx="5700">
                  <c:v> 20-07-09 05:18:00</c:v>
                </c:pt>
                <c:pt idx="5701">
                  <c:v> 20-07-09 05:18:05</c:v>
                </c:pt>
                <c:pt idx="5702">
                  <c:v> 20-07-09 05:18:10</c:v>
                </c:pt>
                <c:pt idx="5703">
                  <c:v> 20-07-09 05:18:15</c:v>
                </c:pt>
                <c:pt idx="5704">
                  <c:v> 20-07-09 05:18:20</c:v>
                </c:pt>
                <c:pt idx="5705">
                  <c:v> 20-07-09 05:18:25</c:v>
                </c:pt>
                <c:pt idx="5706">
                  <c:v> 20-07-09 05:18:30</c:v>
                </c:pt>
                <c:pt idx="5707">
                  <c:v> 20-07-09 05:18:35</c:v>
                </c:pt>
                <c:pt idx="5708">
                  <c:v> 20-07-09 05:18:40</c:v>
                </c:pt>
                <c:pt idx="5709">
                  <c:v> 20-07-09 05:18:45</c:v>
                </c:pt>
                <c:pt idx="5710">
                  <c:v> 20-07-09 05:18:50</c:v>
                </c:pt>
                <c:pt idx="5711">
                  <c:v> 20-07-09 05:18:55</c:v>
                </c:pt>
                <c:pt idx="5712">
                  <c:v> 20-07-09 05:19:00</c:v>
                </c:pt>
                <c:pt idx="5713">
                  <c:v> 20-07-09 05:19:05</c:v>
                </c:pt>
                <c:pt idx="5714">
                  <c:v> 20-07-09 05:19:10</c:v>
                </c:pt>
                <c:pt idx="5715">
                  <c:v> 20-07-09 05:19:15</c:v>
                </c:pt>
                <c:pt idx="5716">
                  <c:v> 20-07-09 05:19:20</c:v>
                </c:pt>
                <c:pt idx="5717">
                  <c:v> 20-07-09 05:19:25</c:v>
                </c:pt>
                <c:pt idx="5718">
                  <c:v> 20-07-09 05:19:30</c:v>
                </c:pt>
                <c:pt idx="5719">
                  <c:v> 20-07-09 05:19:35</c:v>
                </c:pt>
                <c:pt idx="5720">
                  <c:v> 20-07-09 05:19:40</c:v>
                </c:pt>
                <c:pt idx="5721">
                  <c:v> 20-07-09 05:19:45</c:v>
                </c:pt>
                <c:pt idx="5722">
                  <c:v> 20-07-09 05:19:50</c:v>
                </c:pt>
                <c:pt idx="5723">
                  <c:v> 20-07-09 05:19:55</c:v>
                </c:pt>
                <c:pt idx="5724">
                  <c:v> 20-07-09 05:20:00</c:v>
                </c:pt>
                <c:pt idx="5725">
                  <c:v> 20-07-09 05:20:05</c:v>
                </c:pt>
                <c:pt idx="5726">
                  <c:v> 20-07-09 05:20:10</c:v>
                </c:pt>
                <c:pt idx="5727">
                  <c:v> 20-07-09 05:20:15</c:v>
                </c:pt>
                <c:pt idx="5728">
                  <c:v> 20-07-09 05:20:20</c:v>
                </c:pt>
                <c:pt idx="5729">
                  <c:v> 20-07-09 05:20:25</c:v>
                </c:pt>
                <c:pt idx="5730">
                  <c:v> 20-07-09 05:20:30</c:v>
                </c:pt>
                <c:pt idx="5731">
                  <c:v> 20-07-09 05:20:35</c:v>
                </c:pt>
                <c:pt idx="5732">
                  <c:v> 20-07-09 05:20:40</c:v>
                </c:pt>
                <c:pt idx="5733">
                  <c:v> 20-07-09 05:20:45</c:v>
                </c:pt>
                <c:pt idx="5734">
                  <c:v> 20-07-09 05:20:50</c:v>
                </c:pt>
                <c:pt idx="5735">
                  <c:v> 20-07-09 05:20:55</c:v>
                </c:pt>
                <c:pt idx="5736">
                  <c:v> 20-07-09 05:21:00</c:v>
                </c:pt>
                <c:pt idx="5737">
                  <c:v> 20-07-09 05:21:05</c:v>
                </c:pt>
                <c:pt idx="5738">
                  <c:v> 20-07-09 05:21:10</c:v>
                </c:pt>
                <c:pt idx="5739">
                  <c:v> 20-07-09 05:21:15</c:v>
                </c:pt>
                <c:pt idx="5740">
                  <c:v> 20-07-09 05:21:20</c:v>
                </c:pt>
                <c:pt idx="5741">
                  <c:v> 20-07-09 05:21:25</c:v>
                </c:pt>
                <c:pt idx="5742">
                  <c:v> 20-07-09 05:21:30</c:v>
                </c:pt>
                <c:pt idx="5743">
                  <c:v> 20-07-09 05:21:35</c:v>
                </c:pt>
                <c:pt idx="5744">
                  <c:v> 20-07-09 05:21:40</c:v>
                </c:pt>
                <c:pt idx="5745">
                  <c:v> 20-07-09 05:21:45</c:v>
                </c:pt>
                <c:pt idx="5746">
                  <c:v> 20-07-09 05:21:50</c:v>
                </c:pt>
                <c:pt idx="5747">
                  <c:v> 20-07-09 05:21:55</c:v>
                </c:pt>
                <c:pt idx="5748">
                  <c:v> 20-07-09 05:22:00</c:v>
                </c:pt>
                <c:pt idx="5749">
                  <c:v> 20-07-09 05:22:05</c:v>
                </c:pt>
                <c:pt idx="5750">
                  <c:v> 20-07-09 05:22:10</c:v>
                </c:pt>
                <c:pt idx="5751">
                  <c:v> 20-07-09 05:22:15</c:v>
                </c:pt>
                <c:pt idx="5752">
                  <c:v> 20-07-09 05:22:20</c:v>
                </c:pt>
                <c:pt idx="5753">
                  <c:v> 20-07-09 05:22:25</c:v>
                </c:pt>
                <c:pt idx="5754">
                  <c:v> 20-07-09 05:22:30</c:v>
                </c:pt>
                <c:pt idx="5755">
                  <c:v> 20-07-09 05:22:35</c:v>
                </c:pt>
                <c:pt idx="5756">
                  <c:v> 20-07-09 05:22:40</c:v>
                </c:pt>
                <c:pt idx="5757">
                  <c:v> 20-07-09 05:22:45</c:v>
                </c:pt>
                <c:pt idx="5758">
                  <c:v> 20-07-09 05:22:50</c:v>
                </c:pt>
                <c:pt idx="5759">
                  <c:v> 20-07-09 05:22:55</c:v>
                </c:pt>
                <c:pt idx="5760">
                  <c:v> 20-07-09 05:23:00</c:v>
                </c:pt>
                <c:pt idx="5761">
                  <c:v> 20-07-09 05:23:05</c:v>
                </c:pt>
                <c:pt idx="5762">
                  <c:v> 20-07-09 05:23:10</c:v>
                </c:pt>
                <c:pt idx="5763">
                  <c:v> 20-07-09 05:23:15</c:v>
                </c:pt>
                <c:pt idx="5764">
                  <c:v> 20-07-09 05:23:20</c:v>
                </c:pt>
                <c:pt idx="5765">
                  <c:v> 20-07-09 05:23:25</c:v>
                </c:pt>
                <c:pt idx="5766">
                  <c:v> 20-07-09 05:23:30</c:v>
                </c:pt>
                <c:pt idx="5767">
                  <c:v> 20-07-09 05:23:35</c:v>
                </c:pt>
                <c:pt idx="5768">
                  <c:v> 20-07-09 05:23:40</c:v>
                </c:pt>
                <c:pt idx="5769">
                  <c:v> 20-07-09 05:23:45</c:v>
                </c:pt>
                <c:pt idx="5770">
                  <c:v> 20-07-09 05:23:50</c:v>
                </c:pt>
                <c:pt idx="5771">
                  <c:v> 20-07-09 05:23:55</c:v>
                </c:pt>
                <c:pt idx="5772">
                  <c:v> 20-07-09 05:24:00</c:v>
                </c:pt>
                <c:pt idx="5773">
                  <c:v> 20-07-09 05:24:05</c:v>
                </c:pt>
                <c:pt idx="5774">
                  <c:v> 20-07-09 05:24:10</c:v>
                </c:pt>
                <c:pt idx="5775">
                  <c:v> 20-07-09 05:24:15</c:v>
                </c:pt>
                <c:pt idx="5776">
                  <c:v> 20-07-09 05:24:20</c:v>
                </c:pt>
                <c:pt idx="5777">
                  <c:v> 20-07-09 05:24:25</c:v>
                </c:pt>
                <c:pt idx="5778">
                  <c:v> 20-07-09 05:24:30</c:v>
                </c:pt>
                <c:pt idx="5779">
                  <c:v> 20-07-09 05:24:35</c:v>
                </c:pt>
                <c:pt idx="5780">
                  <c:v> 20-07-09 05:24:40</c:v>
                </c:pt>
                <c:pt idx="5781">
                  <c:v> 20-07-09 05:24:45</c:v>
                </c:pt>
                <c:pt idx="5782">
                  <c:v> 20-07-09 05:24:50</c:v>
                </c:pt>
                <c:pt idx="5783">
                  <c:v> 20-07-09 05:24:55</c:v>
                </c:pt>
                <c:pt idx="5784">
                  <c:v> 20-07-09 05:25:00</c:v>
                </c:pt>
                <c:pt idx="5785">
                  <c:v> 20-07-09 05:25:05</c:v>
                </c:pt>
                <c:pt idx="5786">
                  <c:v> 20-07-09 05:25:10</c:v>
                </c:pt>
                <c:pt idx="5787">
                  <c:v> 20-07-09 05:25:15</c:v>
                </c:pt>
                <c:pt idx="5788">
                  <c:v> 20-07-09 05:25:20</c:v>
                </c:pt>
                <c:pt idx="5789">
                  <c:v> 20-07-09 05:25:25</c:v>
                </c:pt>
                <c:pt idx="5790">
                  <c:v> 20-07-09 05:25:30</c:v>
                </c:pt>
                <c:pt idx="5791">
                  <c:v> 20-07-09 05:25:35</c:v>
                </c:pt>
                <c:pt idx="5792">
                  <c:v> 20-07-09 05:25:40</c:v>
                </c:pt>
                <c:pt idx="5793">
                  <c:v> 20-07-09 05:25:45</c:v>
                </c:pt>
                <c:pt idx="5794">
                  <c:v> 20-07-09 05:25:50</c:v>
                </c:pt>
                <c:pt idx="5795">
                  <c:v> 20-07-09 05:25:55</c:v>
                </c:pt>
                <c:pt idx="5796">
                  <c:v> 20-07-09 05:26:00</c:v>
                </c:pt>
                <c:pt idx="5797">
                  <c:v> 20-07-09 05:26:05</c:v>
                </c:pt>
                <c:pt idx="5798">
                  <c:v> 20-07-09 05:26:10</c:v>
                </c:pt>
                <c:pt idx="5799">
                  <c:v> 20-07-09 05:26:15</c:v>
                </c:pt>
                <c:pt idx="5800">
                  <c:v> 20-07-09 05:26:20</c:v>
                </c:pt>
                <c:pt idx="5801">
                  <c:v> 20-07-09 05:26:25</c:v>
                </c:pt>
                <c:pt idx="5802">
                  <c:v> 20-07-09 05:26:30</c:v>
                </c:pt>
                <c:pt idx="5803">
                  <c:v> 20-07-09 05:26:35</c:v>
                </c:pt>
                <c:pt idx="5804">
                  <c:v> 20-07-09 05:26:40</c:v>
                </c:pt>
                <c:pt idx="5805">
                  <c:v> 20-07-09 05:26:45</c:v>
                </c:pt>
                <c:pt idx="5806">
                  <c:v> 20-07-09 05:26:50</c:v>
                </c:pt>
                <c:pt idx="5807">
                  <c:v> 20-07-09 05:26:55</c:v>
                </c:pt>
                <c:pt idx="5808">
                  <c:v> 20-07-09 05:27:00</c:v>
                </c:pt>
                <c:pt idx="5809">
                  <c:v> 20-07-09 05:27:05</c:v>
                </c:pt>
                <c:pt idx="5810">
                  <c:v> 20-07-09 05:27:10</c:v>
                </c:pt>
                <c:pt idx="5811">
                  <c:v> 20-07-09 05:27:15</c:v>
                </c:pt>
                <c:pt idx="5812">
                  <c:v> 20-07-09 05:27:20</c:v>
                </c:pt>
                <c:pt idx="5813">
                  <c:v> 20-07-09 05:27:25</c:v>
                </c:pt>
                <c:pt idx="5814">
                  <c:v> 20-07-09 05:27:30</c:v>
                </c:pt>
                <c:pt idx="5815">
                  <c:v> 20-07-09 05:27:35</c:v>
                </c:pt>
                <c:pt idx="5816">
                  <c:v> 20-07-09 05:27:40</c:v>
                </c:pt>
                <c:pt idx="5817">
                  <c:v> 20-07-09 05:27:45</c:v>
                </c:pt>
                <c:pt idx="5818">
                  <c:v> 20-07-09 05:27:50</c:v>
                </c:pt>
                <c:pt idx="5819">
                  <c:v> 20-07-09 05:27:55</c:v>
                </c:pt>
                <c:pt idx="5820">
                  <c:v> 20-07-09 05:28:00</c:v>
                </c:pt>
                <c:pt idx="5821">
                  <c:v> 20-07-09 05:28:05</c:v>
                </c:pt>
                <c:pt idx="5822">
                  <c:v> 20-07-09 05:28:10</c:v>
                </c:pt>
                <c:pt idx="5823">
                  <c:v> 20-07-09 05:28:15</c:v>
                </c:pt>
                <c:pt idx="5824">
                  <c:v> 20-07-09 05:28:20</c:v>
                </c:pt>
                <c:pt idx="5825">
                  <c:v> 20-07-09 05:28:25</c:v>
                </c:pt>
                <c:pt idx="5826">
                  <c:v> 20-07-09 05:28:30</c:v>
                </c:pt>
                <c:pt idx="5827">
                  <c:v> 20-07-09 05:28:35</c:v>
                </c:pt>
                <c:pt idx="5828">
                  <c:v> 20-07-09 05:28:40</c:v>
                </c:pt>
                <c:pt idx="5829">
                  <c:v> 20-07-09 05:28:45</c:v>
                </c:pt>
                <c:pt idx="5830">
                  <c:v> 20-07-09 05:28:50</c:v>
                </c:pt>
                <c:pt idx="5831">
                  <c:v> 20-07-09 05:28:55</c:v>
                </c:pt>
                <c:pt idx="5832">
                  <c:v> 20-07-09 05:29:00</c:v>
                </c:pt>
                <c:pt idx="5833">
                  <c:v> 20-07-09 05:29:05</c:v>
                </c:pt>
                <c:pt idx="5834">
                  <c:v> 20-07-09 05:29:10</c:v>
                </c:pt>
                <c:pt idx="5835">
                  <c:v> 20-07-09 05:29:15</c:v>
                </c:pt>
                <c:pt idx="5836">
                  <c:v> 20-07-09 05:29:20</c:v>
                </c:pt>
                <c:pt idx="5837">
                  <c:v> 20-07-09 05:29:25</c:v>
                </c:pt>
                <c:pt idx="5838">
                  <c:v> 20-07-09 05:29:30</c:v>
                </c:pt>
                <c:pt idx="5839">
                  <c:v> 20-07-09 05:29:35</c:v>
                </c:pt>
                <c:pt idx="5840">
                  <c:v> 20-07-09 05:29:40</c:v>
                </c:pt>
                <c:pt idx="5841">
                  <c:v> 20-07-09 05:29:45</c:v>
                </c:pt>
                <c:pt idx="5842">
                  <c:v> 20-07-09 05:29:50</c:v>
                </c:pt>
                <c:pt idx="5843">
                  <c:v> 20-07-09 05:29:55</c:v>
                </c:pt>
                <c:pt idx="5844">
                  <c:v> 20-07-09 05:30:00</c:v>
                </c:pt>
                <c:pt idx="5845">
                  <c:v> 20-07-09 05:30:05</c:v>
                </c:pt>
                <c:pt idx="5846">
                  <c:v> 20-07-09 05:30:10</c:v>
                </c:pt>
                <c:pt idx="5847">
                  <c:v> 20-07-09 05:30:15</c:v>
                </c:pt>
                <c:pt idx="5848">
                  <c:v> 20-07-09 05:30:20</c:v>
                </c:pt>
                <c:pt idx="5849">
                  <c:v> 20-07-09 05:30:25</c:v>
                </c:pt>
                <c:pt idx="5850">
                  <c:v> 20-07-09 05:30:30</c:v>
                </c:pt>
                <c:pt idx="5851">
                  <c:v> 20-07-09 05:30:35</c:v>
                </c:pt>
                <c:pt idx="5852">
                  <c:v> 20-07-09 05:30:40</c:v>
                </c:pt>
                <c:pt idx="5853">
                  <c:v> 20-07-09 05:30:45</c:v>
                </c:pt>
                <c:pt idx="5854">
                  <c:v> 20-07-09 05:30:50</c:v>
                </c:pt>
                <c:pt idx="5855">
                  <c:v> 20-07-09 05:30:55</c:v>
                </c:pt>
                <c:pt idx="5856">
                  <c:v> 20-07-09 05:31:00</c:v>
                </c:pt>
                <c:pt idx="5857">
                  <c:v> 20-07-09 05:31:05</c:v>
                </c:pt>
                <c:pt idx="5858">
                  <c:v> 20-07-09 05:31:10</c:v>
                </c:pt>
                <c:pt idx="5859">
                  <c:v> 20-07-09 05:31:15</c:v>
                </c:pt>
                <c:pt idx="5860">
                  <c:v> 20-07-09 05:31:20</c:v>
                </c:pt>
                <c:pt idx="5861">
                  <c:v> 20-07-09 05:31:25</c:v>
                </c:pt>
                <c:pt idx="5862">
                  <c:v> 20-07-09 05:31:30</c:v>
                </c:pt>
                <c:pt idx="5863">
                  <c:v> 20-07-09 05:31:35</c:v>
                </c:pt>
                <c:pt idx="5864">
                  <c:v> 20-07-09 05:31:40</c:v>
                </c:pt>
                <c:pt idx="5865">
                  <c:v> 20-07-09 05:31:45</c:v>
                </c:pt>
                <c:pt idx="5866">
                  <c:v> 20-07-09 05:31:50</c:v>
                </c:pt>
                <c:pt idx="5867">
                  <c:v> 20-07-09 05:31:55</c:v>
                </c:pt>
                <c:pt idx="5868">
                  <c:v> 20-07-09 05:32:00</c:v>
                </c:pt>
                <c:pt idx="5869">
                  <c:v> 20-07-09 05:32:05</c:v>
                </c:pt>
                <c:pt idx="5870">
                  <c:v> 20-07-09 05:32:10</c:v>
                </c:pt>
                <c:pt idx="5871">
                  <c:v> 20-07-09 05:32:15</c:v>
                </c:pt>
                <c:pt idx="5872">
                  <c:v> 20-07-09 05:32:20</c:v>
                </c:pt>
                <c:pt idx="5873">
                  <c:v> 20-07-09 05:32:25</c:v>
                </c:pt>
                <c:pt idx="5874">
                  <c:v> 20-07-09 05:32:30</c:v>
                </c:pt>
                <c:pt idx="5875">
                  <c:v> 20-07-09 05:32:35</c:v>
                </c:pt>
                <c:pt idx="5876">
                  <c:v> 20-07-09 05:32:40</c:v>
                </c:pt>
                <c:pt idx="5877">
                  <c:v> 20-07-09 05:32:45</c:v>
                </c:pt>
                <c:pt idx="5878">
                  <c:v> 20-07-09 05:32:50</c:v>
                </c:pt>
                <c:pt idx="5879">
                  <c:v> 20-07-09 05:32:55</c:v>
                </c:pt>
                <c:pt idx="5880">
                  <c:v> 20-07-09 05:33:00</c:v>
                </c:pt>
                <c:pt idx="5881">
                  <c:v> 20-07-09 05:33:05</c:v>
                </c:pt>
                <c:pt idx="5882">
                  <c:v> 20-07-09 05:33:10</c:v>
                </c:pt>
                <c:pt idx="5883">
                  <c:v> 20-07-09 05:33:15</c:v>
                </c:pt>
                <c:pt idx="5884">
                  <c:v> 20-07-09 05:33:20</c:v>
                </c:pt>
                <c:pt idx="5885">
                  <c:v> 20-07-09 05:33:25</c:v>
                </c:pt>
                <c:pt idx="5886">
                  <c:v> 20-07-09 05:33:30</c:v>
                </c:pt>
                <c:pt idx="5887">
                  <c:v> 20-07-09 05:33:35</c:v>
                </c:pt>
                <c:pt idx="5888">
                  <c:v> 20-07-09 05:33:40</c:v>
                </c:pt>
                <c:pt idx="5889">
                  <c:v> 20-07-09 05:33:45</c:v>
                </c:pt>
                <c:pt idx="5890">
                  <c:v> 20-07-09 05:33:50</c:v>
                </c:pt>
                <c:pt idx="5891">
                  <c:v> 20-07-09 05:33:55</c:v>
                </c:pt>
                <c:pt idx="5892">
                  <c:v> 20-07-09 05:34:00</c:v>
                </c:pt>
                <c:pt idx="5893">
                  <c:v> 20-07-09 05:34:05</c:v>
                </c:pt>
                <c:pt idx="5894">
                  <c:v> 20-07-09 05:34:10</c:v>
                </c:pt>
                <c:pt idx="5895">
                  <c:v> 20-07-09 05:34:15</c:v>
                </c:pt>
                <c:pt idx="5896">
                  <c:v> 20-07-09 05:34:20</c:v>
                </c:pt>
                <c:pt idx="5897">
                  <c:v> 20-07-09 05:34:25</c:v>
                </c:pt>
                <c:pt idx="5898">
                  <c:v> 20-07-09 05:34:30</c:v>
                </c:pt>
                <c:pt idx="5899">
                  <c:v> 20-07-09 05:34:35</c:v>
                </c:pt>
                <c:pt idx="5900">
                  <c:v> 20-07-09 05:34:40</c:v>
                </c:pt>
                <c:pt idx="5901">
                  <c:v> 20-07-09 05:34:45</c:v>
                </c:pt>
                <c:pt idx="5902">
                  <c:v> 20-07-09 05:34:50</c:v>
                </c:pt>
                <c:pt idx="5903">
                  <c:v> 20-07-09 05:34:55</c:v>
                </c:pt>
                <c:pt idx="5904">
                  <c:v> 20-07-09 05:35:00</c:v>
                </c:pt>
                <c:pt idx="5905">
                  <c:v> 20-07-09 05:35:05</c:v>
                </c:pt>
                <c:pt idx="5906">
                  <c:v> 20-07-09 05:35:10</c:v>
                </c:pt>
                <c:pt idx="5907">
                  <c:v> 20-07-09 05:35:15</c:v>
                </c:pt>
                <c:pt idx="5908">
                  <c:v> 20-07-09 05:35:20</c:v>
                </c:pt>
                <c:pt idx="5909">
                  <c:v> 20-07-09 05:35:25</c:v>
                </c:pt>
                <c:pt idx="5910">
                  <c:v> 20-07-09 05:35:30</c:v>
                </c:pt>
                <c:pt idx="5911">
                  <c:v> 20-07-09 05:35:35</c:v>
                </c:pt>
                <c:pt idx="5912">
                  <c:v> 20-07-09 05:35:40</c:v>
                </c:pt>
                <c:pt idx="5913">
                  <c:v> 20-07-09 05:35:45</c:v>
                </c:pt>
                <c:pt idx="5914">
                  <c:v> 20-07-09 05:35:50</c:v>
                </c:pt>
                <c:pt idx="5915">
                  <c:v> 20-07-09 05:35:55</c:v>
                </c:pt>
                <c:pt idx="5916">
                  <c:v> 20-07-09 05:36:00</c:v>
                </c:pt>
                <c:pt idx="5917">
                  <c:v> 20-07-09 05:36:05</c:v>
                </c:pt>
                <c:pt idx="5918">
                  <c:v> 20-07-09 05:36:10</c:v>
                </c:pt>
                <c:pt idx="5919">
                  <c:v> 20-07-09 05:36:15</c:v>
                </c:pt>
                <c:pt idx="5920">
                  <c:v> 20-07-09 05:36:20</c:v>
                </c:pt>
                <c:pt idx="5921">
                  <c:v> 20-07-09 05:36:25</c:v>
                </c:pt>
                <c:pt idx="5922">
                  <c:v> 20-07-09 05:36:30</c:v>
                </c:pt>
                <c:pt idx="5923">
                  <c:v> 20-07-09 05:36:35</c:v>
                </c:pt>
                <c:pt idx="5924">
                  <c:v> 20-07-09 05:36:40</c:v>
                </c:pt>
                <c:pt idx="5925">
                  <c:v> 20-07-09 05:36:45</c:v>
                </c:pt>
                <c:pt idx="5926">
                  <c:v> 20-07-09 05:36:50</c:v>
                </c:pt>
                <c:pt idx="5927">
                  <c:v> 20-07-09 05:36:55</c:v>
                </c:pt>
                <c:pt idx="5928">
                  <c:v> 20-07-09 05:37:00</c:v>
                </c:pt>
                <c:pt idx="5929">
                  <c:v> 20-07-09 05:37:05</c:v>
                </c:pt>
                <c:pt idx="5930">
                  <c:v> 20-07-09 05:37:10</c:v>
                </c:pt>
                <c:pt idx="5931">
                  <c:v> 20-07-09 05:37:15</c:v>
                </c:pt>
                <c:pt idx="5932">
                  <c:v> 20-07-09 05:37:20</c:v>
                </c:pt>
                <c:pt idx="5933">
                  <c:v> 20-07-09 05:37:25</c:v>
                </c:pt>
                <c:pt idx="5934">
                  <c:v> 20-07-09 05:37:30</c:v>
                </c:pt>
                <c:pt idx="5935">
                  <c:v> 20-07-09 05:37:35</c:v>
                </c:pt>
                <c:pt idx="5936">
                  <c:v> 20-07-09 05:37:40</c:v>
                </c:pt>
                <c:pt idx="5937">
                  <c:v> 20-07-09 05:37:45</c:v>
                </c:pt>
                <c:pt idx="5938">
                  <c:v> 20-07-09 05:37:50</c:v>
                </c:pt>
                <c:pt idx="5939">
                  <c:v> 20-07-09 05:37:55</c:v>
                </c:pt>
                <c:pt idx="5940">
                  <c:v> 20-07-09 05:38:00</c:v>
                </c:pt>
                <c:pt idx="5941">
                  <c:v> 20-07-09 05:38:05</c:v>
                </c:pt>
                <c:pt idx="5942">
                  <c:v> 20-07-09 05:38:10</c:v>
                </c:pt>
                <c:pt idx="5943">
                  <c:v> 20-07-09 05:38:15</c:v>
                </c:pt>
                <c:pt idx="5944">
                  <c:v> 20-07-09 05:38:20</c:v>
                </c:pt>
                <c:pt idx="5945">
                  <c:v> 20-07-09 05:38:25</c:v>
                </c:pt>
                <c:pt idx="5946">
                  <c:v> 20-07-09 05:38:30</c:v>
                </c:pt>
                <c:pt idx="5947">
                  <c:v> 20-07-09 05:38:35</c:v>
                </c:pt>
                <c:pt idx="5948">
                  <c:v> 20-07-09 05:38:40</c:v>
                </c:pt>
                <c:pt idx="5949">
                  <c:v> 20-07-09 05:38:45</c:v>
                </c:pt>
                <c:pt idx="5950">
                  <c:v> 20-07-09 05:38:50</c:v>
                </c:pt>
                <c:pt idx="5951">
                  <c:v> 20-07-09 05:38:55</c:v>
                </c:pt>
                <c:pt idx="5952">
                  <c:v> 20-07-09 05:39:00</c:v>
                </c:pt>
                <c:pt idx="5953">
                  <c:v> 20-07-09 05:39:05</c:v>
                </c:pt>
                <c:pt idx="5954">
                  <c:v> 20-07-09 05:39:10</c:v>
                </c:pt>
                <c:pt idx="5955">
                  <c:v> 20-07-09 05:39:15</c:v>
                </c:pt>
                <c:pt idx="5956">
                  <c:v> 20-07-09 05:39:20</c:v>
                </c:pt>
                <c:pt idx="5957">
                  <c:v> 20-07-09 05:39:25</c:v>
                </c:pt>
                <c:pt idx="5958">
                  <c:v> 20-07-09 05:39:30</c:v>
                </c:pt>
                <c:pt idx="5959">
                  <c:v> 20-07-09 05:39:35</c:v>
                </c:pt>
                <c:pt idx="5960">
                  <c:v> 20-07-09 05:39:40</c:v>
                </c:pt>
                <c:pt idx="5961">
                  <c:v> 20-07-09 05:39:45</c:v>
                </c:pt>
                <c:pt idx="5962">
                  <c:v> 20-07-09 05:39:50</c:v>
                </c:pt>
                <c:pt idx="5963">
                  <c:v> 20-07-09 05:39:55</c:v>
                </c:pt>
                <c:pt idx="5964">
                  <c:v> 20-07-09 05:40:00</c:v>
                </c:pt>
                <c:pt idx="5965">
                  <c:v> 20-07-09 05:40:05</c:v>
                </c:pt>
                <c:pt idx="5966">
                  <c:v> 20-07-09 05:40:10</c:v>
                </c:pt>
                <c:pt idx="5967">
                  <c:v> 20-07-09 05:40:15</c:v>
                </c:pt>
                <c:pt idx="5968">
                  <c:v> 20-07-09 05:40:20</c:v>
                </c:pt>
                <c:pt idx="5969">
                  <c:v> 20-07-09 05:40:25</c:v>
                </c:pt>
                <c:pt idx="5970">
                  <c:v> 20-07-09 05:40:30</c:v>
                </c:pt>
                <c:pt idx="5971">
                  <c:v> 20-07-09 05:40:35</c:v>
                </c:pt>
                <c:pt idx="5972">
                  <c:v> 20-07-09 05:40:40</c:v>
                </c:pt>
                <c:pt idx="5973">
                  <c:v> 20-07-09 05:40:45</c:v>
                </c:pt>
                <c:pt idx="5974">
                  <c:v> 20-07-09 05:40:50</c:v>
                </c:pt>
                <c:pt idx="5975">
                  <c:v> 20-07-09 05:40:55</c:v>
                </c:pt>
                <c:pt idx="5976">
                  <c:v> 20-07-09 05:41:00</c:v>
                </c:pt>
                <c:pt idx="5977">
                  <c:v> 20-07-09 05:41:05</c:v>
                </c:pt>
                <c:pt idx="5978">
                  <c:v> 20-07-09 05:41:10</c:v>
                </c:pt>
                <c:pt idx="5979">
                  <c:v> 20-07-09 05:41:15</c:v>
                </c:pt>
                <c:pt idx="5980">
                  <c:v> 20-07-09 05:41:20</c:v>
                </c:pt>
                <c:pt idx="5981">
                  <c:v> 20-07-09 05:41:25</c:v>
                </c:pt>
                <c:pt idx="5982">
                  <c:v> 20-07-09 05:41:30</c:v>
                </c:pt>
                <c:pt idx="5983">
                  <c:v> 20-07-09 05:41:35</c:v>
                </c:pt>
                <c:pt idx="5984">
                  <c:v> 20-07-09 05:41:40</c:v>
                </c:pt>
                <c:pt idx="5985">
                  <c:v> 20-07-09 05:41:45</c:v>
                </c:pt>
                <c:pt idx="5986">
                  <c:v> 20-07-09 05:41:50</c:v>
                </c:pt>
                <c:pt idx="5987">
                  <c:v> 20-07-09 05:41:55</c:v>
                </c:pt>
                <c:pt idx="5988">
                  <c:v> 20-07-09 05:42:00</c:v>
                </c:pt>
                <c:pt idx="5989">
                  <c:v> 20-07-09 05:42:05</c:v>
                </c:pt>
                <c:pt idx="5990">
                  <c:v> 20-07-09 05:42:10</c:v>
                </c:pt>
                <c:pt idx="5991">
                  <c:v> 20-07-09 05:42:15</c:v>
                </c:pt>
                <c:pt idx="5992">
                  <c:v> 20-07-09 05:42:20</c:v>
                </c:pt>
                <c:pt idx="5993">
                  <c:v> 20-07-09 05:42:25</c:v>
                </c:pt>
                <c:pt idx="5994">
                  <c:v> 20-07-09 05:42:30</c:v>
                </c:pt>
                <c:pt idx="5995">
                  <c:v> 20-07-09 05:42:35</c:v>
                </c:pt>
                <c:pt idx="5996">
                  <c:v> 20-07-09 05:42:40</c:v>
                </c:pt>
                <c:pt idx="5997">
                  <c:v> 20-07-09 05:42:45</c:v>
                </c:pt>
                <c:pt idx="5998">
                  <c:v> 20-07-09 05:42:50</c:v>
                </c:pt>
                <c:pt idx="5999">
                  <c:v> 20-07-09 05:42:55</c:v>
                </c:pt>
                <c:pt idx="6000">
                  <c:v> 20-07-09 05:43:00</c:v>
                </c:pt>
                <c:pt idx="6001">
                  <c:v> 20-07-09 05:43:05</c:v>
                </c:pt>
                <c:pt idx="6002">
                  <c:v> 20-07-09 05:43:10</c:v>
                </c:pt>
                <c:pt idx="6003">
                  <c:v> 20-07-09 05:43:15</c:v>
                </c:pt>
                <c:pt idx="6004">
                  <c:v> 20-07-09 05:43:20</c:v>
                </c:pt>
                <c:pt idx="6005">
                  <c:v> 20-07-09 05:43:25</c:v>
                </c:pt>
                <c:pt idx="6006">
                  <c:v> 20-07-09 05:43:30</c:v>
                </c:pt>
                <c:pt idx="6007">
                  <c:v> 20-07-09 05:43:35</c:v>
                </c:pt>
                <c:pt idx="6008">
                  <c:v> 20-07-09 05:43:40</c:v>
                </c:pt>
                <c:pt idx="6009">
                  <c:v> 20-07-09 05:43:45</c:v>
                </c:pt>
                <c:pt idx="6010">
                  <c:v> 20-07-09 05:43:50</c:v>
                </c:pt>
                <c:pt idx="6011">
                  <c:v> 20-07-09 05:43:55</c:v>
                </c:pt>
                <c:pt idx="6012">
                  <c:v> 20-07-09 05:44:00</c:v>
                </c:pt>
                <c:pt idx="6013">
                  <c:v> 20-07-09 05:44:05</c:v>
                </c:pt>
                <c:pt idx="6014">
                  <c:v> 20-07-09 05:44:10</c:v>
                </c:pt>
                <c:pt idx="6015">
                  <c:v> 20-07-09 05:44:15</c:v>
                </c:pt>
                <c:pt idx="6016">
                  <c:v> 20-07-09 05:44:20</c:v>
                </c:pt>
                <c:pt idx="6017">
                  <c:v> 20-07-09 05:44:25</c:v>
                </c:pt>
                <c:pt idx="6018">
                  <c:v> 20-07-09 05:44:30</c:v>
                </c:pt>
                <c:pt idx="6019">
                  <c:v> 20-07-09 05:44:35</c:v>
                </c:pt>
                <c:pt idx="6020">
                  <c:v> 20-07-09 05:44:40</c:v>
                </c:pt>
                <c:pt idx="6021">
                  <c:v> 20-07-09 05:44:45</c:v>
                </c:pt>
                <c:pt idx="6022">
                  <c:v> 20-07-09 05:44:50</c:v>
                </c:pt>
                <c:pt idx="6023">
                  <c:v> 20-07-09 05:44:55</c:v>
                </c:pt>
                <c:pt idx="6024">
                  <c:v> 20-07-09 05:45:00</c:v>
                </c:pt>
                <c:pt idx="6025">
                  <c:v> 20-07-09 05:45:05</c:v>
                </c:pt>
                <c:pt idx="6026">
                  <c:v> 20-07-09 05:45:10</c:v>
                </c:pt>
                <c:pt idx="6027">
                  <c:v> 20-07-09 05:45:15</c:v>
                </c:pt>
                <c:pt idx="6028">
                  <c:v> 20-07-09 05:45:20</c:v>
                </c:pt>
                <c:pt idx="6029">
                  <c:v> 20-07-09 05:45:25</c:v>
                </c:pt>
                <c:pt idx="6030">
                  <c:v> 20-07-09 05:45:30</c:v>
                </c:pt>
                <c:pt idx="6031">
                  <c:v> 20-07-09 05:45:35</c:v>
                </c:pt>
                <c:pt idx="6032">
                  <c:v> 20-07-09 05:45:40</c:v>
                </c:pt>
                <c:pt idx="6033">
                  <c:v> 20-07-09 05:45:45</c:v>
                </c:pt>
                <c:pt idx="6034">
                  <c:v> 20-07-09 05:45:50</c:v>
                </c:pt>
                <c:pt idx="6035">
                  <c:v> 20-07-09 05:45:55</c:v>
                </c:pt>
                <c:pt idx="6036">
                  <c:v> 20-07-09 05:46:00</c:v>
                </c:pt>
                <c:pt idx="6037">
                  <c:v> 20-07-09 05:46:05</c:v>
                </c:pt>
                <c:pt idx="6038">
                  <c:v> 20-07-09 05:46:10</c:v>
                </c:pt>
                <c:pt idx="6039">
                  <c:v> 20-07-09 05:46:15</c:v>
                </c:pt>
                <c:pt idx="6040">
                  <c:v> 20-07-09 05:46:20</c:v>
                </c:pt>
                <c:pt idx="6041">
                  <c:v> 20-07-09 05:46:25</c:v>
                </c:pt>
                <c:pt idx="6042">
                  <c:v> 20-07-09 05:46:30</c:v>
                </c:pt>
                <c:pt idx="6043">
                  <c:v> 20-07-09 05:46:35</c:v>
                </c:pt>
                <c:pt idx="6044">
                  <c:v> 20-07-09 05:46:40</c:v>
                </c:pt>
                <c:pt idx="6045">
                  <c:v> 20-07-09 05:46:45</c:v>
                </c:pt>
                <c:pt idx="6046">
                  <c:v> 20-07-09 05:46:50</c:v>
                </c:pt>
                <c:pt idx="6047">
                  <c:v> 20-07-09 05:46:55</c:v>
                </c:pt>
                <c:pt idx="6048">
                  <c:v> 20-07-09 05:47:00</c:v>
                </c:pt>
                <c:pt idx="6049">
                  <c:v> 20-07-09 05:47:05</c:v>
                </c:pt>
                <c:pt idx="6050">
                  <c:v> 20-07-09 05:47:10</c:v>
                </c:pt>
                <c:pt idx="6051">
                  <c:v> 20-07-09 05:47:15</c:v>
                </c:pt>
                <c:pt idx="6052">
                  <c:v> 20-07-09 05:47:20</c:v>
                </c:pt>
                <c:pt idx="6053">
                  <c:v> 20-07-09 05:47:25</c:v>
                </c:pt>
                <c:pt idx="6054">
                  <c:v> 20-07-09 05:47:30</c:v>
                </c:pt>
                <c:pt idx="6055">
                  <c:v> 20-07-09 05:47:35</c:v>
                </c:pt>
                <c:pt idx="6056">
                  <c:v> 20-07-09 05:47:40</c:v>
                </c:pt>
                <c:pt idx="6057">
                  <c:v> 20-07-09 05:47:45</c:v>
                </c:pt>
                <c:pt idx="6058">
                  <c:v> 20-07-09 05:47:50</c:v>
                </c:pt>
                <c:pt idx="6059">
                  <c:v> 20-07-09 05:47:55</c:v>
                </c:pt>
                <c:pt idx="6060">
                  <c:v> 20-07-09 05:48:00</c:v>
                </c:pt>
                <c:pt idx="6061">
                  <c:v> 20-07-09 05:48:05</c:v>
                </c:pt>
                <c:pt idx="6062">
                  <c:v> 20-07-09 05:48:10</c:v>
                </c:pt>
                <c:pt idx="6063">
                  <c:v> 20-07-09 05:48:15</c:v>
                </c:pt>
                <c:pt idx="6064">
                  <c:v> 20-07-09 05:48:20</c:v>
                </c:pt>
                <c:pt idx="6065">
                  <c:v> 20-07-09 05:48:25</c:v>
                </c:pt>
                <c:pt idx="6066">
                  <c:v> 20-07-09 05:48:30</c:v>
                </c:pt>
                <c:pt idx="6067">
                  <c:v> 20-07-09 05:48:35</c:v>
                </c:pt>
                <c:pt idx="6068">
                  <c:v> 20-07-09 05:48:40</c:v>
                </c:pt>
                <c:pt idx="6069">
                  <c:v> 20-07-09 05:48:45</c:v>
                </c:pt>
                <c:pt idx="6070">
                  <c:v> 20-07-09 05:48:50</c:v>
                </c:pt>
                <c:pt idx="6071">
                  <c:v> 20-07-09 05:48:55</c:v>
                </c:pt>
                <c:pt idx="6072">
                  <c:v> 20-07-09 05:49:00</c:v>
                </c:pt>
                <c:pt idx="6073">
                  <c:v> 20-07-09 05:49:05</c:v>
                </c:pt>
                <c:pt idx="6074">
                  <c:v> 20-07-09 05:49:10</c:v>
                </c:pt>
                <c:pt idx="6075">
                  <c:v> 20-07-09 05:49:15</c:v>
                </c:pt>
                <c:pt idx="6076">
                  <c:v> 20-07-09 05:49:20</c:v>
                </c:pt>
                <c:pt idx="6077">
                  <c:v> 20-07-09 05:49:25</c:v>
                </c:pt>
                <c:pt idx="6078">
                  <c:v> 20-07-09 05:49:30</c:v>
                </c:pt>
                <c:pt idx="6079">
                  <c:v> 20-07-09 05:49:35</c:v>
                </c:pt>
                <c:pt idx="6080">
                  <c:v> 20-07-09 05:49:40</c:v>
                </c:pt>
                <c:pt idx="6081">
                  <c:v> 20-07-09 05:49:45</c:v>
                </c:pt>
                <c:pt idx="6082">
                  <c:v> 20-07-09 05:49:50</c:v>
                </c:pt>
                <c:pt idx="6083">
                  <c:v> 20-07-09 05:49:55</c:v>
                </c:pt>
                <c:pt idx="6084">
                  <c:v> 20-07-09 05:50:00</c:v>
                </c:pt>
                <c:pt idx="6085">
                  <c:v> 20-07-09 05:50:05</c:v>
                </c:pt>
                <c:pt idx="6086">
                  <c:v> 20-07-09 05:50:10</c:v>
                </c:pt>
                <c:pt idx="6087">
                  <c:v> 20-07-09 05:50:15</c:v>
                </c:pt>
                <c:pt idx="6088">
                  <c:v> 20-07-09 05:50:20</c:v>
                </c:pt>
                <c:pt idx="6089">
                  <c:v> 20-07-09 05:50:25</c:v>
                </c:pt>
                <c:pt idx="6090">
                  <c:v> 20-07-09 05:50:30</c:v>
                </c:pt>
                <c:pt idx="6091">
                  <c:v> 20-07-09 05:50:35</c:v>
                </c:pt>
                <c:pt idx="6092">
                  <c:v> 20-07-09 05:50:40</c:v>
                </c:pt>
                <c:pt idx="6093">
                  <c:v> 20-07-09 05:50:45</c:v>
                </c:pt>
                <c:pt idx="6094">
                  <c:v> 20-07-09 05:50:50</c:v>
                </c:pt>
                <c:pt idx="6095">
                  <c:v> 20-07-09 05:50:55</c:v>
                </c:pt>
                <c:pt idx="6096">
                  <c:v> 20-07-09 05:51:00</c:v>
                </c:pt>
                <c:pt idx="6097">
                  <c:v> 20-07-09 05:51:05</c:v>
                </c:pt>
                <c:pt idx="6098">
                  <c:v> 20-07-09 05:51:10</c:v>
                </c:pt>
                <c:pt idx="6099">
                  <c:v> 20-07-09 05:51:15</c:v>
                </c:pt>
                <c:pt idx="6100">
                  <c:v> 20-07-09 05:51:20</c:v>
                </c:pt>
                <c:pt idx="6101">
                  <c:v> 20-07-09 05:51:25</c:v>
                </c:pt>
                <c:pt idx="6102">
                  <c:v> 20-07-09 05:51:30</c:v>
                </c:pt>
                <c:pt idx="6103">
                  <c:v> 20-07-09 05:51:35</c:v>
                </c:pt>
                <c:pt idx="6104">
                  <c:v> 20-07-09 05:51:40</c:v>
                </c:pt>
                <c:pt idx="6105">
                  <c:v> 20-07-09 05:51:45</c:v>
                </c:pt>
                <c:pt idx="6106">
                  <c:v> 20-07-09 05:51:50</c:v>
                </c:pt>
                <c:pt idx="6107">
                  <c:v> 20-07-09 05:51:55</c:v>
                </c:pt>
                <c:pt idx="6108">
                  <c:v> 20-07-09 05:52:00</c:v>
                </c:pt>
                <c:pt idx="6109">
                  <c:v> 20-07-09 05:52:05</c:v>
                </c:pt>
                <c:pt idx="6110">
                  <c:v> 20-07-09 05:52:10</c:v>
                </c:pt>
                <c:pt idx="6111">
                  <c:v> 20-07-09 05:52:15</c:v>
                </c:pt>
                <c:pt idx="6112">
                  <c:v> 20-07-09 05:52:20</c:v>
                </c:pt>
                <c:pt idx="6113">
                  <c:v> 20-07-09 05:52:25</c:v>
                </c:pt>
                <c:pt idx="6114">
                  <c:v> 20-07-09 05:52:30</c:v>
                </c:pt>
                <c:pt idx="6115">
                  <c:v> 20-07-09 05:52:35</c:v>
                </c:pt>
                <c:pt idx="6116">
                  <c:v> 20-07-09 05:52:40</c:v>
                </c:pt>
                <c:pt idx="6117">
                  <c:v> 20-07-09 05:52:45</c:v>
                </c:pt>
                <c:pt idx="6118">
                  <c:v> 20-07-09 05:52:50</c:v>
                </c:pt>
                <c:pt idx="6119">
                  <c:v> 20-07-09 05:52:55</c:v>
                </c:pt>
                <c:pt idx="6120">
                  <c:v> 20-07-09 05:53:00</c:v>
                </c:pt>
                <c:pt idx="6121">
                  <c:v> 20-07-09 05:53:05</c:v>
                </c:pt>
                <c:pt idx="6122">
                  <c:v> 20-07-09 05:53:10</c:v>
                </c:pt>
                <c:pt idx="6123">
                  <c:v> 20-07-09 05:53:15</c:v>
                </c:pt>
                <c:pt idx="6124">
                  <c:v> 20-07-09 05:53:20</c:v>
                </c:pt>
                <c:pt idx="6125">
                  <c:v> 20-07-09 05:53:25</c:v>
                </c:pt>
                <c:pt idx="6126">
                  <c:v> 20-07-09 05:53:30</c:v>
                </c:pt>
                <c:pt idx="6127">
                  <c:v> 20-07-09 05:53:35</c:v>
                </c:pt>
                <c:pt idx="6128">
                  <c:v> 20-07-09 05:53:40</c:v>
                </c:pt>
                <c:pt idx="6129">
                  <c:v> 20-07-09 05:53:45</c:v>
                </c:pt>
                <c:pt idx="6130">
                  <c:v> 20-07-09 05:53:50</c:v>
                </c:pt>
                <c:pt idx="6131">
                  <c:v> 20-07-09 05:53:55</c:v>
                </c:pt>
                <c:pt idx="6132">
                  <c:v> 20-07-09 05:54:00</c:v>
                </c:pt>
                <c:pt idx="6133">
                  <c:v> 20-07-09 05:54:05</c:v>
                </c:pt>
                <c:pt idx="6134">
                  <c:v> 20-07-09 05:54:10</c:v>
                </c:pt>
                <c:pt idx="6135">
                  <c:v> 20-07-09 05:54:15</c:v>
                </c:pt>
                <c:pt idx="6136">
                  <c:v> 20-07-09 05:54:20</c:v>
                </c:pt>
                <c:pt idx="6137">
                  <c:v> 20-07-09 05:54:25</c:v>
                </c:pt>
                <c:pt idx="6138">
                  <c:v> 20-07-09 05:54:30</c:v>
                </c:pt>
                <c:pt idx="6139">
                  <c:v> 20-07-09 05:54:35</c:v>
                </c:pt>
                <c:pt idx="6140">
                  <c:v> 20-07-09 05:54:40</c:v>
                </c:pt>
                <c:pt idx="6141">
                  <c:v> 20-07-09 05:54:45</c:v>
                </c:pt>
                <c:pt idx="6142">
                  <c:v> 20-07-09 05:54:50</c:v>
                </c:pt>
                <c:pt idx="6143">
                  <c:v> 20-07-09 05:54:55</c:v>
                </c:pt>
                <c:pt idx="6144">
                  <c:v> 20-07-09 05:55:00</c:v>
                </c:pt>
                <c:pt idx="6145">
                  <c:v> 20-07-09 05:55:05</c:v>
                </c:pt>
                <c:pt idx="6146">
                  <c:v> 20-07-09 05:55:10</c:v>
                </c:pt>
                <c:pt idx="6147">
                  <c:v> 20-07-09 05:55:15</c:v>
                </c:pt>
                <c:pt idx="6148">
                  <c:v> 20-07-09 05:55:20</c:v>
                </c:pt>
                <c:pt idx="6149">
                  <c:v> 20-07-09 05:55:25</c:v>
                </c:pt>
                <c:pt idx="6150">
                  <c:v> 20-07-09 05:55:30</c:v>
                </c:pt>
                <c:pt idx="6151">
                  <c:v> 20-07-09 05:55:35</c:v>
                </c:pt>
                <c:pt idx="6152">
                  <c:v> 20-07-09 05:55:40</c:v>
                </c:pt>
                <c:pt idx="6153">
                  <c:v> 20-07-09 05:55:45</c:v>
                </c:pt>
                <c:pt idx="6154">
                  <c:v> 20-07-09 05:55:50</c:v>
                </c:pt>
                <c:pt idx="6155">
                  <c:v> 20-07-09 05:55:55</c:v>
                </c:pt>
                <c:pt idx="6156">
                  <c:v> 20-07-09 05:56:00</c:v>
                </c:pt>
                <c:pt idx="6157">
                  <c:v> 20-07-09 05:56:05</c:v>
                </c:pt>
                <c:pt idx="6158">
                  <c:v> 20-07-09 05:56:10</c:v>
                </c:pt>
                <c:pt idx="6159">
                  <c:v> 20-07-09 05:56:15</c:v>
                </c:pt>
                <c:pt idx="6160">
                  <c:v> 20-07-09 05:56:20</c:v>
                </c:pt>
                <c:pt idx="6161">
                  <c:v> 20-07-09 05:56:25</c:v>
                </c:pt>
                <c:pt idx="6162">
                  <c:v> 20-07-09 05:56:30</c:v>
                </c:pt>
                <c:pt idx="6163">
                  <c:v> 20-07-09 05:56:35</c:v>
                </c:pt>
                <c:pt idx="6164">
                  <c:v> 20-07-09 05:56:40</c:v>
                </c:pt>
                <c:pt idx="6165">
                  <c:v> 20-07-09 05:56:45</c:v>
                </c:pt>
                <c:pt idx="6166">
                  <c:v> 20-07-09 05:56:50</c:v>
                </c:pt>
                <c:pt idx="6167">
                  <c:v> 20-07-09 05:56:55</c:v>
                </c:pt>
                <c:pt idx="6168">
                  <c:v> 20-07-09 05:57:00</c:v>
                </c:pt>
                <c:pt idx="6169">
                  <c:v> 20-07-09 05:57:05</c:v>
                </c:pt>
                <c:pt idx="6170">
                  <c:v> 20-07-09 05:57:10</c:v>
                </c:pt>
                <c:pt idx="6171">
                  <c:v> 20-07-09 05:57:15</c:v>
                </c:pt>
                <c:pt idx="6172">
                  <c:v> 20-07-09 05:57:20</c:v>
                </c:pt>
                <c:pt idx="6173">
                  <c:v> 20-07-09 05:57:25</c:v>
                </c:pt>
                <c:pt idx="6174">
                  <c:v> 20-07-09 05:57:30</c:v>
                </c:pt>
                <c:pt idx="6175">
                  <c:v> 20-07-09 05:57:35</c:v>
                </c:pt>
                <c:pt idx="6176">
                  <c:v> 20-07-09 05:57:40</c:v>
                </c:pt>
                <c:pt idx="6177">
                  <c:v> 20-07-09 05:57:45</c:v>
                </c:pt>
                <c:pt idx="6178">
                  <c:v> 20-07-09 05:57:50</c:v>
                </c:pt>
                <c:pt idx="6179">
                  <c:v> 20-07-09 05:57:55</c:v>
                </c:pt>
                <c:pt idx="6180">
                  <c:v> 20-07-09 05:58:00</c:v>
                </c:pt>
                <c:pt idx="6181">
                  <c:v> 20-07-09 05:58:05</c:v>
                </c:pt>
                <c:pt idx="6182">
                  <c:v> 20-07-09 05:58:10</c:v>
                </c:pt>
                <c:pt idx="6183">
                  <c:v> 20-07-09 05:58:15</c:v>
                </c:pt>
                <c:pt idx="6184">
                  <c:v> 20-07-09 05:58:20</c:v>
                </c:pt>
                <c:pt idx="6185">
                  <c:v> 20-07-09 05:58:25</c:v>
                </c:pt>
                <c:pt idx="6186">
                  <c:v> 20-07-09 05:58:30</c:v>
                </c:pt>
                <c:pt idx="6187">
                  <c:v> 20-07-09 05:58:35</c:v>
                </c:pt>
                <c:pt idx="6188">
                  <c:v> 20-07-09 05:58:40</c:v>
                </c:pt>
                <c:pt idx="6189">
                  <c:v> 20-07-09 05:58:45</c:v>
                </c:pt>
                <c:pt idx="6190">
                  <c:v> 20-07-09 05:58:50</c:v>
                </c:pt>
                <c:pt idx="6191">
                  <c:v> 20-07-09 05:58:55</c:v>
                </c:pt>
                <c:pt idx="6192">
                  <c:v> 20-07-09 05:59:00</c:v>
                </c:pt>
                <c:pt idx="6193">
                  <c:v> 20-07-09 05:59:05</c:v>
                </c:pt>
                <c:pt idx="6194">
                  <c:v> 20-07-09 05:59:10</c:v>
                </c:pt>
                <c:pt idx="6195">
                  <c:v> 20-07-09 05:59:15</c:v>
                </c:pt>
                <c:pt idx="6196">
                  <c:v> 20-07-09 05:59:20</c:v>
                </c:pt>
                <c:pt idx="6197">
                  <c:v> 20-07-09 05:59:25</c:v>
                </c:pt>
                <c:pt idx="6198">
                  <c:v> 20-07-09 05:59:30</c:v>
                </c:pt>
                <c:pt idx="6199">
                  <c:v> 20-07-09 05:59:35</c:v>
                </c:pt>
                <c:pt idx="6200">
                  <c:v> 20-07-09 05:59:40</c:v>
                </c:pt>
                <c:pt idx="6201">
                  <c:v> 20-07-09 05:59:45</c:v>
                </c:pt>
                <c:pt idx="6202">
                  <c:v> 20-07-09 05:59:50</c:v>
                </c:pt>
                <c:pt idx="6203">
                  <c:v> 20-07-09 05:59:55</c:v>
                </c:pt>
                <c:pt idx="6204">
                  <c:v> 20-07-09 06:00:00</c:v>
                </c:pt>
                <c:pt idx="6205">
                  <c:v> 20-07-09 06:00:05</c:v>
                </c:pt>
                <c:pt idx="6206">
                  <c:v> 20-07-09 06:00:10</c:v>
                </c:pt>
                <c:pt idx="6207">
                  <c:v> 20-07-09 06:00:15</c:v>
                </c:pt>
                <c:pt idx="6208">
                  <c:v> 20-07-09 06:00:20</c:v>
                </c:pt>
                <c:pt idx="6209">
                  <c:v> 20-07-09 06:00:25</c:v>
                </c:pt>
                <c:pt idx="6210">
                  <c:v> 20-07-09 06:00:30</c:v>
                </c:pt>
                <c:pt idx="6211">
                  <c:v> 20-07-09 06:00:35</c:v>
                </c:pt>
                <c:pt idx="6212">
                  <c:v> 20-07-09 06:00:40</c:v>
                </c:pt>
                <c:pt idx="6213">
                  <c:v> 20-07-09 06:00:45</c:v>
                </c:pt>
                <c:pt idx="6214">
                  <c:v> 20-07-09 06:00:50</c:v>
                </c:pt>
                <c:pt idx="6215">
                  <c:v> 20-07-09 06:00:55</c:v>
                </c:pt>
                <c:pt idx="6216">
                  <c:v> 20-07-09 06:01:00</c:v>
                </c:pt>
                <c:pt idx="6217">
                  <c:v> 20-07-09 06:01:05</c:v>
                </c:pt>
                <c:pt idx="6218">
                  <c:v> 20-07-09 06:01:10</c:v>
                </c:pt>
                <c:pt idx="6219">
                  <c:v> 20-07-09 06:01:15</c:v>
                </c:pt>
                <c:pt idx="6220">
                  <c:v> 20-07-09 06:01:20</c:v>
                </c:pt>
                <c:pt idx="6221">
                  <c:v> 20-07-09 06:01:25</c:v>
                </c:pt>
                <c:pt idx="6222">
                  <c:v> 20-07-09 06:01:30</c:v>
                </c:pt>
                <c:pt idx="6223">
                  <c:v> 20-07-09 06:01:35</c:v>
                </c:pt>
                <c:pt idx="6224">
                  <c:v> 20-07-09 06:01:40</c:v>
                </c:pt>
                <c:pt idx="6225">
                  <c:v> 20-07-09 06:01:45</c:v>
                </c:pt>
                <c:pt idx="6226">
                  <c:v> 20-07-09 06:01:50</c:v>
                </c:pt>
                <c:pt idx="6227">
                  <c:v> 20-07-09 06:01:55</c:v>
                </c:pt>
                <c:pt idx="6228">
                  <c:v> 20-07-09 06:02:00</c:v>
                </c:pt>
                <c:pt idx="6229">
                  <c:v> 20-07-09 06:02:05</c:v>
                </c:pt>
                <c:pt idx="6230">
                  <c:v> 20-07-09 06:02:10</c:v>
                </c:pt>
                <c:pt idx="6231">
                  <c:v> 20-07-09 06:02:15</c:v>
                </c:pt>
                <c:pt idx="6232">
                  <c:v> 20-07-09 06:02:20</c:v>
                </c:pt>
                <c:pt idx="6233">
                  <c:v> 20-07-09 06:02:25</c:v>
                </c:pt>
                <c:pt idx="6234">
                  <c:v> 20-07-09 06:02:30</c:v>
                </c:pt>
                <c:pt idx="6235">
                  <c:v> 20-07-09 06:02:35</c:v>
                </c:pt>
                <c:pt idx="6236">
                  <c:v> 20-07-09 06:02:40</c:v>
                </c:pt>
                <c:pt idx="6237">
                  <c:v> 20-07-09 06:02:45</c:v>
                </c:pt>
                <c:pt idx="6238">
                  <c:v> 20-07-09 06:02:50</c:v>
                </c:pt>
                <c:pt idx="6239">
                  <c:v> 20-07-09 06:02:55</c:v>
                </c:pt>
                <c:pt idx="6240">
                  <c:v> 20-07-09 06:03:00</c:v>
                </c:pt>
                <c:pt idx="6241">
                  <c:v> 20-07-09 06:03:05</c:v>
                </c:pt>
                <c:pt idx="6242">
                  <c:v> 20-07-09 06:03:10</c:v>
                </c:pt>
                <c:pt idx="6243">
                  <c:v> 20-07-09 06:03:15</c:v>
                </c:pt>
                <c:pt idx="6244">
                  <c:v> 20-07-09 06:03:20</c:v>
                </c:pt>
                <c:pt idx="6245">
                  <c:v> 20-07-09 06:03:25</c:v>
                </c:pt>
                <c:pt idx="6246">
                  <c:v> 20-07-09 06:03:30</c:v>
                </c:pt>
                <c:pt idx="6247">
                  <c:v> 20-07-09 06:03:35</c:v>
                </c:pt>
                <c:pt idx="6248">
                  <c:v> 20-07-09 06:03:40</c:v>
                </c:pt>
                <c:pt idx="6249">
                  <c:v> 20-07-09 06:03:45</c:v>
                </c:pt>
                <c:pt idx="6250">
                  <c:v> 20-07-09 06:03:50</c:v>
                </c:pt>
                <c:pt idx="6251">
                  <c:v> 20-07-09 06:03:55</c:v>
                </c:pt>
                <c:pt idx="6252">
                  <c:v> 20-07-09 06:04:00</c:v>
                </c:pt>
                <c:pt idx="6253">
                  <c:v> 20-07-09 06:04:05</c:v>
                </c:pt>
                <c:pt idx="6254">
                  <c:v> 20-07-09 06:04:10</c:v>
                </c:pt>
                <c:pt idx="6255">
                  <c:v> 20-07-09 06:04:15</c:v>
                </c:pt>
                <c:pt idx="6256">
                  <c:v> 20-07-09 06:04:20</c:v>
                </c:pt>
                <c:pt idx="6257">
                  <c:v> 20-07-09 06:04:25</c:v>
                </c:pt>
                <c:pt idx="6258">
                  <c:v> 20-07-09 06:04:30</c:v>
                </c:pt>
                <c:pt idx="6259">
                  <c:v> 20-07-09 06:04:35</c:v>
                </c:pt>
                <c:pt idx="6260">
                  <c:v> 20-07-09 06:04:40</c:v>
                </c:pt>
                <c:pt idx="6261">
                  <c:v> 20-07-09 06:04:45</c:v>
                </c:pt>
                <c:pt idx="6262">
                  <c:v> 20-07-09 06:04:50</c:v>
                </c:pt>
                <c:pt idx="6263">
                  <c:v> 20-07-09 06:04:55</c:v>
                </c:pt>
                <c:pt idx="6264">
                  <c:v> 20-07-09 06:05:00</c:v>
                </c:pt>
                <c:pt idx="6265">
                  <c:v> 20-07-09 06:05:05</c:v>
                </c:pt>
                <c:pt idx="6266">
                  <c:v> 20-07-09 06:05:10</c:v>
                </c:pt>
                <c:pt idx="6267">
                  <c:v> 20-07-09 06:05:15</c:v>
                </c:pt>
                <c:pt idx="6268">
                  <c:v> 20-07-09 06:05:20</c:v>
                </c:pt>
                <c:pt idx="6269">
                  <c:v> 20-07-09 06:05:25</c:v>
                </c:pt>
                <c:pt idx="6270">
                  <c:v> 20-07-09 06:05:30</c:v>
                </c:pt>
                <c:pt idx="6271">
                  <c:v> 20-07-09 06:05:35</c:v>
                </c:pt>
                <c:pt idx="6272">
                  <c:v> 20-07-09 06:05:40</c:v>
                </c:pt>
                <c:pt idx="6273">
                  <c:v> 20-07-09 06:05:45</c:v>
                </c:pt>
                <c:pt idx="6274">
                  <c:v> 20-07-09 06:05:50</c:v>
                </c:pt>
                <c:pt idx="6275">
                  <c:v> 20-07-09 06:05:55</c:v>
                </c:pt>
                <c:pt idx="6276">
                  <c:v> 20-07-09 06:06:00</c:v>
                </c:pt>
                <c:pt idx="6277">
                  <c:v> 20-07-09 06:06:05</c:v>
                </c:pt>
                <c:pt idx="6278">
                  <c:v> 20-07-09 06:06:10</c:v>
                </c:pt>
                <c:pt idx="6279">
                  <c:v> 20-07-09 06:06:15</c:v>
                </c:pt>
                <c:pt idx="6280">
                  <c:v> 20-07-09 06:06:20</c:v>
                </c:pt>
                <c:pt idx="6281">
                  <c:v> 20-07-09 06:06:25</c:v>
                </c:pt>
                <c:pt idx="6282">
                  <c:v> 20-07-09 06:06:30</c:v>
                </c:pt>
                <c:pt idx="6283">
                  <c:v> 20-07-09 06:06:35</c:v>
                </c:pt>
                <c:pt idx="6284">
                  <c:v> 20-07-09 06:06:40</c:v>
                </c:pt>
                <c:pt idx="6285">
                  <c:v> 20-07-09 06:06:45</c:v>
                </c:pt>
                <c:pt idx="6286">
                  <c:v> 20-07-09 06:06:50</c:v>
                </c:pt>
                <c:pt idx="6287">
                  <c:v> 20-07-09 06:06:55</c:v>
                </c:pt>
                <c:pt idx="6288">
                  <c:v> 20-07-09 06:07:00</c:v>
                </c:pt>
                <c:pt idx="6289">
                  <c:v> 20-07-09 06:07:05</c:v>
                </c:pt>
                <c:pt idx="6290">
                  <c:v> 20-07-09 06:07:10</c:v>
                </c:pt>
                <c:pt idx="6291">
                  <c:v> 20-07-09 06:07:15</c:v>
                </c:pt>
                <c:pt idx="6292">
                  <c:v> 20-07-09 06:07:20</c:v>
                </c:pt>
                <c:pt idx="6293">
                  <c:v> 20-07-09 06:07:25</c:v>
                </c:pt>
                <c:pt idx="6294">
                  <c:v> 20-07-09 06:07:30</c:v>
                </c:pt>
                <c:pt idx="6295">
                  <c:v> 20-07-09 06:07:35</c:v>
                </c:pt>
                <c:pt idx="6296">
                  <c:v> 20-07-09 06:07:40</c:v>
                </c:pt>
                <c:pt idx="6297">
                  <c:v> 20-07-09 06:07:45</c:v>
                </c:pt>
                <c:pt idx="6298">
                  <c:v> 20-07-09 06:07:50</c:v>
                </c:pt>
                <c:pt idx="6299">
                  <c:v> 20-07-09 06:07:55</c:v>
                </c:pt>
                <c:pt idx="6300">
                  <c:v> 20-07-09 06:08:00</c:v>
                </c:pt>
                <c:pt idx="6301">
                  <c:v> 20-07-09 06:08:05</c:v>
                </c:pt>
                <c:pt idx="6302">
                  <c:v> 20-07-09 06:08:10</c:v>
                </c:pt>
                <c:pt idx="6303">
                  <c:v> 20-07-09 06:08:15</c:v>
                </c:pt>
                <c:pt idx="6304">
                  <c:v> 20-07-09 06:08:20</c:v>
                </c:pt>
                <c:pt idx="6305">
                  <c:v> 20-07-09 06:08:25</c:v>
                </c:pt>
                <c:pt idx="6306">
                  <c:v> 20-07-09 06:08:30</c:v>
                </c:pt>
                <c:pt idx="6307">
                  <c:v> 20-07-09 06:08:35</c:v>
                </c:pt>
                <c:pt idx="6308">
                  <c:v> 20-07-09 06:08:40</c:v>
                </c:pt>
                <c:pt idx="6309">
                  <c:v> 20-07-09 06:08:45</c:v>
                </c:pt>
                <c:pt idx="6310">
                  <c:v> 20-07-09 06:08:50</c:v>
                </c:pt>
                <c:pt idx="6311">
                  <c:v> 20-07-09 06:08:55</c:v>
                </c:pt>
                <c:pt idx="6312">
                  <c:v> 20-07-09 06:09:00</c:v>
                </c:pt>
                <c:pt idx="6313">
                  <c:v> 20-07-09 06:09:05</c:v>
                </c:pt>
                <c:pt idx="6314">
                  <c:v> 20-07-09 06:09:10</c:v>
                </c:pt>
                <c:pt idx="6315">
                  <c:v> 20-07-09 06:09:15</c:v>
                </c:pt>
                <c:pt idx="6316">
                  <c:v> 20-07-09 06:09:20</c:v>
                </c:pt>
                <c:pt idx="6317">
                  <c:v> 20-07-09 06:09:25</c:v>
                </c:pt>
                <c:pt idx="6318">
                  <c:v> 20-07-09 06:09:30</c:v>
                </c:pt>
                <c:pt idx="6319">
                  <c:v> 20-07-09 06:09:35</c:v>
                </c:pt>
                <c:pt idx="6320">
                  <c:v> 20-07-09 06:09:40</c:v>
                </c:pt>
                <c:pt idx="6321">
                  <c:v> 20-07-09 06:09:45</c:v>
                </c:pt>
                <c:pt idx="6322">
                  <c:v> 20-07-09 06:09:50</c:v>
                </c:pt>
                <c:pt idx="6323">
                  <c:v> 20-07-09 06:09:55</c:v>
                </c:pt>
                <c:pt idx="6324">
                  <c:v> 20-07-09 06:10:00</c:v>
                </c:pt>
                <c:pt idx="6325">
                  <c:v> 20-07-09 06:10:05</c:v>
                </c:pt>
                <c:pt idx="6326">
                  <c:v> 20-07-09 06:10:10</c:v>
                </c:pt>
                <c:pt idx="6327">
                  <c:v> 20-07-09 06:10:15</c:v>
                </c:pt>
                <c:pt idx="6328">
                  <c:v> 20-07-09 06:10:20</c:v>
                </c:pt>
                <c:pt idx="6329">
                  <c:v> 20-07-09 06:10:25</c:v>
                </c:pt>
                <c:pt idx="6330">
                  <c:v> 20-07-09 06:10:30</c:v>
                </c:pt>
                <c:pt idx="6331">
                  <c:v> 20-07-09 06:10:35</c:v>
                </c:pt>
                <c:pt idx="6332">
                  <c:v> 20-07-09 06:10:40</c:v>
                </c:pt>
                <c:pt idx="6333">
                  <c:v> 20-07-09 06:10:45</c:v>
                </c:pt>
                <c:pt idx="6334">
                  <c:v> 20-07-09 06:10:50</c:v>
                </c:pt>
                <c:pt idx="6335">
                  <c:v> 20-07-09 06:10:55</c:v>
                </c:pt>
                <c:pt idx="6336">
                  <c:v> 20-07-09 06:11:00</c:v>
                </c:pt>
                <c:pt idx="6337">
                  <c:v> 20-07-09 06:11:05</c:v>
                </c:pt>
                <c:pt idx="6338">
                  <c:v> 20-07-09 06:11:10</c:v>
                </c:pt>
                <c:pt idx="6339">
                  <c:v> 20-07-09 06:11:15</c:v>
                </c:pt>
                <c:pt idx="6340">
                  <c:v> 20-07-09 06:11:20</c:v>
                </c:pt>
                <c:pt idx="6341">
                  <c:v> 20-07-09 06:11:25</c:v>
                </c:pt>
                <c:pt idx="6342">
                  <c:v> 20-07-09 06:11:30</c:v>
                </c:pt>
                <c:pt idx="6343">
                  <c:v> 20-07-09 06:11:35</c:v>
                </c:pt>
                <c:pt idx="6344">
                  <c:v> 20-07-09 06:11:40</c:v>
                </c:pt>
                <c:pt idx="6345">
                  <c:v> 20-07-09 06:11:45</c:v>
                </c:pt>
                <c:pt idx="6346">
                  <c:v> 20-07-09 06:11:50</c:v>
                </c:pt>
                <c:pt idx="6347">
                  <c:v> 20-07-09 06:11:55</c:v>
                </c:pt>
                <c:pt idx="6348">
                  <c:v> 20-07-09 06:12:00</c:v>
                </c:pt>
                <c:pt idx="6349">
                  <c:v> 20-07-09 06:12:05</c:v>
                </c:pt>
                <c:pt idx="6350">
                  <c:v> 20-07-09 06:12:10</c:v>
                </c:pt>
                <c:pt idx="6351">
                  <c:v> 20-07-09 06:12:15</c:v>
                </c:pt>
                <c:pt idx="6352">
                  <c:v> 20-07-09 06:12:20</c:v>
                </c:pt>
                <c:pt idx="6353">
                  <c:v> 20-07-09 06:12:25</c:v>
                </c:pt>
                <c:pt idx="6354">
                  <c:v> 20-07-09 06:12:30</c:v>
                </c:pt>
                <c:pt idx="6355">
                  <c:v> 20-07-09 06:12:35</c:v>
                </c:pt>
                <c:pt idx="6356">
                  <c:v> 20-07-09 06:12:40</c:v>
                </c:pt>
                <c:pt idx="6357">
                  <c:v> 20-07-09 06:12:45</c:v>
                </c:pt>
                <c:pt idx="6358">
                  <c:v> 20-07-09 06:12:50</c:v>
                </c:pt>
                <c:pt idx="6359">
                  <c:v> 20-07-09 06:12:55</c:v>
                </c:pt>
                <c:pt idx="6360">
                  <c:v> 20-07-09 06:13:00</c:v>
                </c:pt>
                <c:pt idx="6361">
                  <c:v> 20-07-09 06:13:05</c:v>
                </c:pt>
                <c:pt idx="6362">
                  <c:v> 20-07-09 06:13:10</c:v>
                </c:pt>
                <c:pt idx="6363">
                  <c:v> 20-07-09 06:13:15</c:v>
                </c:pt>
                <c:pt idx="6364">
                  <c:v> 20-07-09 06:13:20</c:v>
                </c:pt>
                <c:pt idx="6365">
                  <c:v> 20-07-09 06:13:25</c:v>
                </c:pt>
                <c:pt idx="6366">
                  <c:v> 20-07-09 06:13:30</c:v>
                </c:pt>
                <c:pt idx="6367">
                  <c:v> 20-07-09 06:13:35</c:v>
                </c:pt>
                <c:pt idx="6368">
                  <c:v> 20-07-09 06:13:40</c:v>
                </c:pt>
                <c:pt idx="6369">
                  <c:v> 20-07-09 06:13:45</c:v>
                </c:pt>
                <c:pt idx="6370">
                  <c:v> 20-07-09 06:13:50</c:v>
                </c:pt>
                <c:pt idx="6371">
                  <c:v> 20-07-09 06:13:55</c:v>
                </c:pt>
                <c:pt idx="6372">
                  <c:v> 20-07-09 06:14:00</c:v>
                </c:pt>
                <c:pt idx="6373">
                  <c:v> 20-07-09 06:14:05</c:v>
                </c:pt>
                <c:pt idx="6374">
                  <c:v> 20-07-09 06:14:10</c:v>
                </c:pt>
                <c:pt idx="6375">
                  <c:v> 20-07-09 06:14:15</c:v>
                </c:pt>
                <c:pt idx="6376">
                  <c:v> 20-07-09 06:14:20</c:v>
                </c:pt>
                <c:pt idx="6377">
                  <c:v> 20-07-09 06:14:25</c:v>
                </c:pt>
                <c:pt idx="6378">
                  <c:v> 20-07-09 06:14:30</c:v>
                </c:pt>
                <c:pt idx="6379">
                  <c:v> 20-07-09 06:14:35</c:v>
                </c:pt>
                <c:pt idx="6380">
                  <c:v> 20-07-09 06:14:40</c:v>
                </c:pt>
                <c:pt idx="6381">
                  <c:v> 20-07-09 06:14:45</c:v>
                </c:pt>
                <c:pt idx="6382">
                  <c:v> 20-07-09 06:14:50</c:v>
                </c:pt>
                <c:pt idx="6383">
                  <c:v> 20-07-09 06:14:55</c:v>
                </c:pt>
                <c:pt idx="6384">
                  <c:v> 20-07-09 06:15:00</c:v>
                </c:pt>
                <c:pt idx="6385">
                  <c:v> 20-07-09 06:15:05</c:v>
                </c:pt>
                <c:pt idx="6386">
                  <c:v> 20-07-09 06:15:10</c:v>
                </c:pt>
                <c:pt idx="6387">
                  <c:v> 20-07-09 06:15:15</c:v>
                </c:pt>
                <c:pt idx="6388">
                  <c:v> 20-07-09 06:15:20</c:v>
                </c:pt>
                <c:pt idx="6389">
                  <c:v> 20-07-09 06:15:25</c:v>
                </c:pt>
                <c:pt idx="6390">
                  <c:v> 20-07-09 06:15:30</c:v>
                </c:pt>
                <c:pt idx="6391">
                  <c:v> 20-07-09 06:15:35</c:v>
                </c:pt>
                <c:pt idx="6392">
                  <c:v> 20-07-09 06:15:40</c:v>
                </c:pt>
                <c:pt idx="6393">
                  <c:v> 20-07-09 06:15:45</c:v>
                </c:pt>
                <c:pt idx="6394">
                  <c:v> 20-07-09 06:15:50</c:v>
                </c:pt>
                <c:pt idx="6395">
                  <c:v> 20-07-09 06:15:55</c:v>
                </c:pt>
                <c:pt idx="6396">
                  <c:v> 20-07-09 06:16:00</c:v>
                </c:pt>
                <c:pt idx="6397">
                  <c:v> 20-07-09 06:16:05</c:v>
                </c:pt>
                <c:pt idx="6398">
                  <c:v> 20-07-09 06:16:10</c:v>
                </c:pt>
                <c:pt idx="6399">
                  <c:v> 20-07-09 06:16:15</c:v>
                </c:pt>
                <c:pt idx="6400">
                  <c:v> 20-07-09 06:16:20</c:v>
                </c:pt>
                <c:pt idx="6401">
                  <c:v> 20-07-09 06:16:25</c:v>
                </c:pt>
                <c:pt idx="6402">
                  <c:v> 20-07-09 06:16:30</c:v>
                </c:pt>
                <c:pt idx="6403">
                  <c:v> 20-07-09 06:16:35</c:v>
                </c:pt>
                <c:pt idx="6404">
                  <c:v> 20-07-09 06:16:40</c:v>
                </c:pt>
                <c:pt idx="6405">
                  <c:v> 20-07-09 06:16:45</c:v>
                </c:pt>
                <c:pt idx="6406">
                  <c:v> 20-07-09 06:16:50</c:v>
                </c:pt>
                <c:pt idx="6407">
                  <c:v> 20-07-09 06:16:55</c:v>
                </c:pt>
                <c:pt idx="6408">
                  <c:v> 20-07-09 06:17:00</c:v>
                </c:pt>
                <c:pt idx="6409">
                  <c:v> 20-07-09 06:17:05</c:v>
                </c:pt>
                <c:pt idx="6410">
                  <c:v> 20-07-09 06:17:10</c:v>
                </c:pt>
                <c:pt idx="6411">
                  <c:v> 20-07-09 06:17:15</c:v>
                </c:pt>
                <c:pt idx="6412">
                  <c:v> 20-07-09 06:17:20</c:v>
                </c:pt>
                <c:pt idx="6413">
                  <c:v> 20-07-09 06:17:25</c:v>
                </c:pt>
                <c:pt idx="6414">
                  <c:v> 20-07-09 06:17:30</c:v>
                </c:pt>
                <c:pt idx="6415">
                  <c:v> 20-07-09 06:17:35</c:v>
                </c:pt>
                <c:pt idx="6416">
                  <c:v> 20-07-09 06:17:40</c:v>
                </c:pt>
                <c:pt idx="6417">
                  <c:v> 20-07-09 06:17:45</c:v>
                </c:pt>
                <c:pt idx="6418">
                  <c:v> 20-07-09 06:17:50</c:v>
                </c:pt>
                <c:pt idx="6419">
                  <c:v> 20-07-09 06:17:55</c:v>
                </c:pt>
                <c:pt idx="6420">
                  <c:v> 20-07-09 06:18:00</c:v>
                </c:pt>
                <c:pt idx="6421">
                  <c:v> 20-07-09 06:18:05</c:v>
                </c:pt>
                <c:pt idx="6422">
                  <c:v> 20-07-09 06:18:10</c:v>
                </c:pt>
                <c:pt idx="6423">
                  <c:v> 20-07-09 06:18:15</c:v>
                </c:pt>
                <c:pt idx="6424">
                  <c:v> 20-07-09 06:18:20</c:v>
                </c:pt>
                <c:pt idx="6425">
                  <c:v> 20-07-09 06:18:25</c:v>
                </c:pt>
                <c:pt idx="6426">
                  <c:v> 20-07-09 06:18:30</c:v>
                </c:pt>
                <c:pt idx="6427">
                  <c:v> 20-07-09 06:18:35</c:v>
                </c:pt>
                <c:pt idx="6428">
                  <c:v> 20-07-09 06:18:40</c:v>
                </c:pt>
                <c:pt idx="6429">
                  <c:v> 20-07-09 06:18:45</c:v>
                </c:pt>
                <c:pt idx="6430">
                  <c:v> 20-07-09 06:18:50</c:v>
                </c:pt>
                <c:pt idx="6431">
                  <c:v> 20-07-09 06:18:55</c:v>
                </c:pt>
                <c:pt idx="6432">
                  <c:v> 20-07-09 06:19:00</c:v>
                </c:pt>
                <c:pt idx="6433">
                  <c:v> 20-07-09 06:19:05</c:v>
                </c:pt>
                <c:pt idx="6434">
                  <c:v> 20-07-09 06:19:10</c:v>
                </c:pt>
                <c:pt idx="6435">
                  <c:v> 20-07-09 06:19:15</c:v>
                </c:pt>
                <c:pt idx="6436">
                  <c:v> 20-07-09 06:19:20</c:v>
                </c:pt>
                <c:pt idx="6437">
                  <c:v> 20-07-09 06:19:25</c:v>
                </c:pt>
                <c:pt idx="6438">
                  <c:v> 20-07-09 06:19:30</c:v>
                </c:pt>
                <c:pt idx="6439">
                  <c:v> 20-07-09 06:19:35</c:v>
                </c:pt>
                <c:pt idx="6440">
                  <c:v> 20-07-09 06:19:40</c:v>
                </c:pt>
                <c:pt idx="6441">
                  <c:v> 20-07-09 06:19:45</c:v>
                </c:pt>
                <c:pt idx="6442">
                  <c:v> 20-07-09 06:19:50</c:v>
                </c:pt>
                <c:pt idx="6443">
                  <c:v> 20-07-09 06:19:55</c:v>
                </c:pt>
                <c:pt idx="6444">
                  <c:v> 20-07-09 06:20:00</c:v>
                </c:pt>
                <c:pt idx="6445">
                  <c:v> 20-07-09 06:20:05</c:v>
                </c:pt>
                <c:pt idx="6446">
                  <c:v> 20-07-09 06:20:10</c:v>
                </c:pt>
                <c:pt idx="6447">
                  <c:v> 20-07-09 06:20:15</c:v>
                </c:pt>
                <c:pt idx="6448">
                  <c:v> 20-07-09 06:20:20</c:v>
                </c:pt>
                <c:pt idx="6449">
                  <c:v> 20-07-09 06:20:25</c:v>
                </c:pt>
                <c:pt idx="6450">
                  <c:v> 20-07-09 06:20:30</c:v>
                </c:pt>
                <c:pt idx="6451">
                  <c:v> 20-07-09 06:20:35</c:v>
                </c:pt>
                <c:pt idx="6452">
                  <c:v> 20-07-09 06:20:40</c:v>
                </c:pt>
                <c:pt idx="6453">
                  <c:v> 20-07-09 06:20:45</c:v>
                </c:pt>
                <c:pt idx="6454">
                  <c:v> 20-07-09 06:20:50</c:v>
                </c:pt>
                <c:pt idx="6455">
                  <c:v> 20-07-09 06:20:55</c:v>
                </c:pt>
                <c:pt idx="6456">
                  <c:v> 20-07-09 06:21:00</c:v>
                </c:pt>
                <c:pt idx="6457">
                  <c:v> 20-07-09 06:21:05</c:v>
                </c:pt>
                <c:pt idx="6458">
                  <c:v> 20-07-09 06:21:10</c:v>
                </c:pt>
                <c:pt idx="6459">
                  <c:v> 20-07-09 06:21:15</c:v>
                </c:pt>
                <c:pt idx="6460">
                  <c:v> 20-07-09 06:21:20</c:v>
                </c:pt>
                <c:pt idx="6461">
                  <c:v> 20-07-09 06:21:25</c:v>
                </c:pt>
                <c:pt idx="6462">
                  <c:v> 20-07-09 06:21:30</c:v>
                </c:pt>
                <c:pt idx="6463">
                  <c:v> 20-07-09 06:21:35</c:v>
                </c:pt>
                <c:pt idx="6464">
                  <c:v> 20-07-09 06:21:40</c:v>
                </c:pt>
                <c:pt idx="6465">
                  <c:v> 20-07-09 06:21:45</c:v>
                </c:pt>
                <c:pt idx="6466">
                  <c:v> 20-07-09 06:21:50</c:v>
                </c:pt>
                <c:pt idx="6467">
                  <c:v> 20-07-09 06:21:55</c:v>
                </c:pt>
                <c:pt idx="6468">
                  <c:v> 20-07-09 06:22:00</c:v>
                </c:pt>
                <c:pt idx="6469">
                  <c:v> 20-07-09 06:22:05</c:v>
                </c:pt>
                <c:pt idx="6470">
                  <c:v> 20-07-09 06:22:10</c:v>
                </c:pt>
                <c:pt idx="6471">
                  <c:v> 20-07-09 06:22:15</c:v>
                </c:pt>
                <c:pt idx="6472">
                  <c:v> 20-07-09 06:22:20</c:v>
                </c:pt>
                <c:pt idx="6473">
                  <c:v> 20-07-09 06:22:25</c:v>
                </c:pt>
                <c:pt idx="6474">
                  <c:v> 20-07-09 06:22:30</c:v>
                </c:pt>
                <c:pt idx="6475">
                  <c:v> 20-07-09 06:22:35</c:v>
                </c:pt>
                <c:pt idx="6476">
                  <c:v> 20-07-09 06:22:40</c:v>
                </c:pt>
                <c:pt idx="6477">
                  <c:v> 20-07-09 06:22:45</c:v>
                </c:pt>
                <c:pt idx="6478">
                  <c:v> 20-07-09 06:22:50</c:v>
                </c:pt>
                <c:pt idx="6479">
                  <c:v> 20-07-09 06:22:55</c:v>
                </c:pt>
                <c:pt idx="6480">
                  <c:v> 20-07-09 06:23:00</c:v>
                </c:pt>
                <c:pt idx="6481">
                  <c:v> 20-07-09 06:23:05</c:v>
                </c:pt>
                <c:pt idx="6482">
                  <c:v> 20-07-09 06:23:10</c:v>
                </c:pt>
                <c:pt idx="6483">
                  <c:v> 20-07-09 06:23:15</c:v>
                </c:pt>
                <c:pt idx="6484">
                  <c:v> 20-07-09 06:23:20</c:v>
                </c:pt>
                <c:pt idx="6485">
                  <c:v> 20-07-09 06:23:25</c:v>
                </c:pt>
                <c:pt idx="6486">
                  <c:v> 20-07-09 06:23:30</c:v>
                </c:pt>
                <c:pt idx="6487">
                  <c:v> 20-07-09 06:23:35</c:v>
                </c:pt>
                <c:pt idx="6488">
                  <c:v> 20-07-09 06:23:40</c:v>
                </c:pt>
                <c:pt idx="6489">
                  <c:v> 20-07-09 06:23:45</c:v>
                </c:pt>
                <c:pt idx="6490">
                  <c:v> 20-07-09 06:23:50</c:v>
                </c:pt>
                <c:pt idx="6491">
                  <c:v> 20-07-09 06:23:55</c:v>
                </c:pt>
                <c:pt idx="6492">
                  <c:v> 20-07-09 06:24:00</c:v>
                </c:pt>
                <c:pt idx="6493">
                  <c:v> 20-07-09 06:24:05</c:v>
                </c:pt>
                <c:pt idx="6494">
                  <c:v> 20-07-09 06:24:10</c:v>
                </c:pt>
                <c:pt idx="6495">
                  <c:v> 20-07-09 06:24:15</c:v>
                </c:pt>
                <c:pt idx="6496">
                  <c:v> 20-07-09 06:24:20</c:v>
                </c:pt>
                <c:pt idx="6497">
                  <c:v> 20-07-09 06:24:25</c:v>
                </c:pt>
                <c:pt idx="6498">
                  <c:v> 20-07-09 06:24:30</c:v>
                </c:pt>
                <c:pt idx="6499">
                  <c:v> 20-07-09 06:24:35</c:v>
                </c:pt>
                <c:pt idx="6500">
                  <c:v> 20-07-09 06:24:40</c:v>
                </c:pt>
                <c:pt idx="6501">
                  <c:v> 20-07-09 06:24:45</c:v>
                </c:pt>
                <c:pt idx="6502">
                  <c:v> 20-07-09 06:24:50</c:v>
                </c:pt>
                <c:pt idx="6503">
                  <c:v> 20-07-09 06:24:55</c:v>
                </c:pt>
                <c:pt idx="6504">
                  <c:v> 20-07-09 06:25:00</c:v>
                </c:pt>
                <c:pt idx="6505">
                  <c:v> 20-07-09 06:25:05</c:v>
                </c:pt>
                <c:pt idx="6506">
                  <c:v> 20-07-09 06:25:10</c:v>
                </c:pt>
                <c:pt idx="6507">
                  <c:v> 20-07-09 06:25:15</c:v>
                </c:pt>
                <c:pt idx="6508">
                  <c:v> 20-07-09 06:25:20</c:v>
                </c:pt>
                <c:pt idx="6509">
                  <c:v> 20-07-09 06:25:25</c:v>
                </c:pt>
                <c:pt idx="6510">
                  <c:v> 20-07-09 06:25:30</c:v>
                </c:pt>
                <c:pt idx="6511">
                  <c:v> 20-07-09 06:25:35</c:v>
                </c:pt>
                <c:pt idx="6512">
                  <c:v> 20-07-09 06:25:40</c:v>
                </c:pt>
                <c:pt idx="6513">
                  <c:v> 20-07-09 06:25:45</c:v>
                </c:pt>
                <c:pt idx="6514">
                  <c:v> 20-07-09 06:25:50</c:v>
                </c:pt>
                <c:pt idx="6515">
                  <c:v> 20-07-09 06:25:55</c:v>
                </c:pt>
                <c:pt idx="6516">
                  <c:v> 20-07-09 06:26:00</c:v>
                </c:pt>
                <c:pt idx="6517">
                  <c:v> 20-07-09 06:26:05</c:v>
                </c:pt>
                <c:pt idx="6518">
                  <c:v> 20-07-09 06:26:10</c:v>
                </c:pt>
                <c:pt idx="6519">
                  <c:v> 20-07-09 06:26:15</c:v>
                </c:pt>
                <c:pt idx="6520">
                  <c:v> 20-07-09 06:26:20</c:v>
                </c:pt>
                <c:pt idx="6521">
                  <c:v> 20-07-09 06:26:25</c:v>
                </c:pt>
                <c:pt idx="6522">
                  <c:v> 20-07-09 06:26:30</c:v>
                </c:pt>
                <c:pt idx="6523">
                  <c:v> 20-07-09 06:26:35</c:v>
                </c:pt>
                <c:pt idx="6524">
                  <c:v> 20-07-09 06:26:40</c:v>
                </c:pt>
                <c:pt idx="6525">
                  <c:v> 20-07-09 06:26:45</c:v>
                </c:pt>
                <c:pt idx="6526">
                  <c:v> 20-07-09 06:26:50</c:v>
                </c:pt>
                <c:pt idx="6527">
                  <c:v> 20-07-09 06:26:55</c:v>
                </c:pt>
                <c:pt idx="6528">
                  <c:v> 20-07-09 06:27:00</c:v>
                </c:pt>
                <c:pt idx="6529">
                  <c:v> 20-07-09 06:27:05</c:v>
                </c:pt>
                <c:pt idx="6530">
                  <c:v> 20-07-09 06:27:10</c:v>
                </c:pt>
                <c:pt idx="6531">
                  <c:v> 20-07-09 06:27:15</c:v>
                </c:pt>
                <c:pt idx="6532">
                  <c:v> 20-07-09 06:27:20</c:v>
                </c:pt>
                <c:pt idx="6533">
                  <c:v> 20-07-09 06:27:25</c:v>
                </c:pt>
                <c:pt idx="6534">
                  <c:v> 20-07-09 06:27:30</c:v>
                </c:pt>
                <c:pt idx="6535">
                  <c:v> 20-07-09 06:27:35</c:v>
                </c:pt>
                <c:pt idx="6536">
                  <c:v> 20-07-09 06:27:40</c:v>
                </c:pt>
                <c:pt idx="6537">
                  <c:v> 20-07-09 06:27:45</c:v>
                </c:pt>
                <c:pt idx="6538">
                  <c:v> 20-07-09 06:27:50</c:v>
                </c:pt>
                <c:pt idx="6539">
                  <c:v> 20-07-09 06:27:55</c:v>
                </c:pt>
                <c:pt idx="6540">
                  <c:v> 20-07-09 06:28:00</c:v>
                </c:pt>
                <c:pt idx="6541">
                  <c:v> 20-07-09 06:28:05</c:v>
                </c:pt>
                <c:pt idx="6542">
                  <c:v> 20-07-09 06:28:10</c:v>
                </c:pt>
                <c:pt idx="6543">
                  <c:v> 20-07-09 06:28:15</c:v>
                </c:pt>
                <c:pt idx="6544">
                  <c:v> 20-07-09 06:28:20</c:v>
                </c:pt>
                <c:pt idx="6545">
                  <c:v> 20-07-09 06:28:25</c:v>
                </c:pt>
                <c:pt idx="6546">
                  <c:v> 20-07-09 06:28:30</c:v>
                </c:pt>
                <c:pt idx="6547">
                  <c:v> 20-07-09 06:28:35</c:v>
                </c:pt>
                <c:pt idx="6548">
                  <c:v> 20-07-09 06:28:40</c:v>
                </c:pt>
                <c:pt idx="6549">
                  <c:v> 20-07-09 06:28:45</c:v>
                </c:pt>
                <c:pt idx="6550">
                  <c:v> 20-07-09 06:28:50</c:v>
                </c:pt>
                <c:pt idx="6551">
                  <c:v> 20-07-09 06:28:55</c:v>
                </c:pt>
                <c:pt idx="6552">
                  <c:v> 20-07-09 06:29:00</c:v>
                </c:pt>
                <c:pt idx="6553">
                  <c:v> 20-07-09 06:29:05</c:v>
                </c:pt>
                <c:pt idx="6554">
                  <c:v> 20-07-09 06:29:10</c:v>
                </c:pt>
                <c:pt idx="6555">
                  <c:v> 20-07-09 06:29:15</c:v>
                </c:pt>
                <c:pt idx="6556">
                  <c:v> 20-07-09 06:29:20</c:v>
                </c:pt>
                <c:pt idx="6557">
                  <c:v> 20-07-09 06:29:25</c:v>
                </c:pt>
                <c:pt idx="6558">
                  <c:v> 20-07-09 06:29:30</c:v>
                </c:pt>
                <c:pt idx="6559">
                  <c:v> 20-07-09 06:29:35</c:v>
                </c:pt>
                <c:pt idx="6560">
                  <c:v> 20-07-09 06:29:40</c:v>
                </c:pt>
                <c:pt idx="6561">
                  <c:v> 20-07-09 06:29:45</c:v>
                </c:pt>
                <c:pt idx="6562">
                  <c:v> 20-07-09 06:29:50</c:v>
                </c:pt>
                <c:pt idx="6563">
                  <c:v> 20-07-09 06:29:55</c:v>
                </c:pt>
                <c:pt idx="6564">
                  <c:v> 20-07-09 06:30:00</c:v>
                </c:pt>
                <c:pt idx="6565">
                  <c:v> 20-07-09 06:30:05</c:v>
                </c:pt>
                <c:pt idx="6566">
                  <c:v> 20-07-09 06:30:10</c:v>
                </c:pt>
                <c:pt idx="6567">
                  <c:v> 20-07-09 06:30:15</c:v>
                </c:pt>
                <c:pt idx="6568">
                  <c:v> 20-07-09 06:30:20</c:v>
                </c:pt>
                <c:pt idx="6569">
                  <c:v> 20-07-09 06:30:25</c:v>
                </c:pt>
                <c:pt idx="6570">
                  <c:v> 20-07-09 06:30:30</c:v>
                </c:pt>
                <c:pt idx="6571">
                  <c:v> 20-07-09 06:30:35</c:v>
                </c:pt>
                <c:pt idx="6572">
                  <c:v> 20-07-09 06:30:40</c:v>
                </c:pt>
                <c:pt idx="6573">
                  <c:v> 20-07-09 06:30:45</c:v>
                </c:pt>
                <c:pt idx="6574">
                  <c:v> 20-07-09 06:30:50</c:v>
                </c:pt>
                <c:pt idx="6575">
                  <c:v> 20-07-09 06:30:55</c:v>
                </c:pt>
                <c:pt idx="6576">
                  <c:v> 20-07-09 06:31:00</c:v>
                </c:pt>
                <c:pt idx="6577">
                  <c:v> 20-07-09 06:31:05</c:v>
                </c:pt>
                <c:pt idx="6578">
                  <c:v> 20-07-09 06:31:10</c:v>
                </c:pt>
                <c:pt idx="6579">
                  <c:v> 20-07-09 06:31:15</c:v>
                </c:pt>
                <c:pt idx="6580">
                  <c:v> 20-07-09 06:31:20</c:v>
                </c:pt>
                <c:pt idx="6581">
                  <c:v> 20-07-09 06:31:25</c:v>
                </c:pt>
                <c:pt idx="6582">
                  <c:v> 20-07-09 06:31:30</c:v>
                </c:pt>
                <c:pt idx="6583">
                  <c:v> 20-07-09 06:31:35</c:v>
                </c:pt>
                <c:pt idx="6584">
                  <c:v> 20-07-09 06:31:40</c:v>
                </c:pt>
                <c:pt idx="6585">
                  <c:v> 20-07-09 06:31:45</c:v>
                </c:pt>
                <c:pt idx="6586">
                  <c:v> 20-07-09 06:31:50</c:v>
                </c:pt>
                <c:pt idx="6587">
                  <c:v> 20-07-09 06:31:55</c:v>
                </c:pt>
                <c:pt idx="6588">
                  <c:v> 20-07-09 06:32:00</c:v>
                </c:pt>
                <c:pt idx="6589">
                  <c:v> 20-07-09 06:32:05</c:v>
                </c:pt>
                <c:pt idx="6590">
                  <c:v> 20-07-09 06:32:10</c:v>
                </c:pt>
                <c:pt idx="6591">
                  <c:v> 20-07-09 06:32:15</c:v>
                </c:pt>
                <c:pt idx="6592">
                  <c:v> 20-07-09 06:32:20</c:v>
                </c:pt>
                <c:pt idx="6593">
                  <c:v> 20-07-09 06:32:25</c:v>
                </c:pt>
                <c:pt idx="6594">
                  <c:v> 20-07-09 06:32:30</c:v>
                </c:pt>
                <c:pt idx="6595">
                  <c:v> 20-07-09 06:32:35</c:v>
                </c:pt>
                <c:pt idx="6596">
                  <c:v> 20-07-09 06:32:40</c:v>
                </c:pt>
                <c:pt idx="6597">
                  <c:v> 20-07-09 06:32:45</c:v>
                </c:pt>
                <c:pt idx="6598">
                  <c:v> 20-07-09 06:32:50</c:v>
                </c:pt>
                <c:pt idx="6599">
                  <c:v> 20-07-09 06:32:55</c:v>
                </c:pt>
                <c:pt idx="6600">
                  <c:v> 20-07-09 06:33:00</c:v>
                </c:pt>
                <c:pt idx="6601">
                  <c:v> 20-07-09 06:33:05</c:v>
                </c:pt>
                <c:pt idx="6602">
                  <c:v> 20-07-09 06:33:10</c:v>
                </c:pt>
                <c:pt idx="6603">
                  <c:v> 20-07-09 06:33:15</c:v>
                </c:pt>
                <c:pt idx="6604">
                  <c:v> 20-07-09 06:33:20</c:v>
                </c:pt>
                <c:pt idx="6605">
                  <c:v> 20-07-09 06:33:25</c:v>
                </c:pt>
                <c:pt idx="6606">
                  <c:v> 20-07-09 06:33:30</c:v>
                </c:pt>
                <c:pt idx="6607">
                  <c:v> 20-07-09 06:33:35</c:v>
                </c:pt>
                <c:pt idx="6608">
                  <c:v> 20-07-09 06:33:40</c:v>
                </c:pt>
                <c:pt idx="6609">
                  <c:v> 20-07-09 06:33:45</c:v>
                </c:pt>
                <c:pt idx="6610">
                  <c:v> 20-07-09 06:33:50</c:v>
                </c:pt>
                <c:pt idx="6611">
                  <c:v> 20-07-09 06:33:55</c:v>
                </c:pt>
                <c:pt idx="6612">
                  <c:v> 20-07-09 06:34:00</c:v>
                </c:pt>
                <c:pt idx="6613">
                  <c:v> 20-07-09 06:34:05</c:v>
                </c:pt>
                <c:pt idx="6614">
                  <c:v> 20-07-09 06:34:10</c:v>
                </c:pt>
                <c:pt idx="6615">
                  <c:v> 20-07-09 06:34:15</c:v>
                </c:pt>
                <c:pt idx="6616">
                  <c:v> 20-07-09 06:34:20</c:v>
                </c:pt>
                <c:pt idx="6617">
                  <c:v> 20-07-09 06:34:25</c:v>
                </c:pt>
                <c:pt idx="6618">
                  <c:v> 20-07-09 06:34:30</c:v>
                </c:pt>
                <c:pt idx="6619">
                  <c:v> 20-07-09 06:34:35</c:v>
                </c:pt>
                <c:pt idx="6620">
                  <c:v> 20-07-09 06:34:40</c:v>
                </c:pt>
                <c:pt idx="6621">
                  <c:v> 20-07-09 06:34:45</c:v>
                </c:pt>
                <c:pt idx="6622">
                  <c:v> 20-07-09 06:34:50</c:v>
                </c:pt>
                <c:pt idx="6623">
                  <c:v> 20-07-09 06:34:55</c:v>
                </c:pt>
                <c:pt idx="6624">
                  <c:v> 20-07-09 06:35:00</c:v>
                </c:pt>
                <c:pt idx="6625">
                  <c:v> 20-07-09 06:35:05</c:v>
                </c:pt>
                <c:pt idx="6626">
                  <c:v> 20-07-09 06:35:10</c:v>
                </c:pt>
                <c:pt idx="6627">
                  <c:v> 20-07-09 06:35:15</c:v>
                </c:pt>
                <c:pt idx="6628">
                  <c:v> 20-07-09 06:35:20</c:v>
                </c:pt>
                <c:pt idx="6629">
                  <c:v> 20-07-09 06:35:25</c:v>
                </c:pt>
                <c:pt idx="6630">
                  <c:v> 20-07-09 06:35:30</c:v>
                </c:pt>
                <c:pt idx="6631">
                  <c:v> 20-07-09 06:35:35</c:v>
                </c:pt>
                <c:pt idx="6632">
                  <c:v> 20-07-09 06:35:40</c:v>
                </c:pt>
                <c:pt idx="6633">
                  <c:v> 20-07-09 06:35:45</c:v>
                </c:pt>
                <c:pt idx="6634">
                  <c:v> 20-07-09 06:35:50</c:v>
                </c:pt>
                <c:pt idx="6635">
                  <c:v> 20-07-09 06:35:55</c:v>
                </c:pt>
                <c:pt idx="6636">
                  <c:v> 20-07-09 06:36:00</c:v>
                </c:pt>
                <c:pt idx="6637">
                  <c:v> 20-07-09 06:36:05</c:v>
                </c:pt>
                <c:pt idx="6638">
                  <c:v> 20-07-09 06:36:10</c:v>
                </c:pt>
                <c:pt idx="6639">
                  <c:v> 20-07-09 06:36:15</c:v>
                </c:pt>
                <c:pt idx="6640">
                  <c:v> 20-07-09 06:36:20</c:v>
                </c:pt>
                <c:pt idx="6641">
                  <c:v> 20-07-09 06:36:25</c:v>
                </c:pt>
                <c:pt idx="6642">
                  <c:v> 20-07-09 06:36:30</c:v>
                </c:pt>
                <c:pt idx="6643">
                  <c:v> 20-07-09 06:36:35</c:v>
                </c:pt>
                <c:pt idx="6644">
                  <c:v> 20-07-09 06:36:40</c:v>
                </c:pt>
                <c:pt idx="6645">
                  <c:v> 20-07-09 06:36:45</c:v>
                </c:pt>
                <c:pt idx="6646">
                  <c:v> 20-07-09 06:36:50</c:v>
                </c:pt>
                <c:pt idx="6647">
                  <c:v> 20-07-09 06:36:55</c:v>
                </c:pt>
                <c:pt idx="6648">
                  <c:v> 20-07-09 06:37:00</c:v>
                </c:pt>
                <c:pt idx="6649">
                  <c:v> 20-07-09 06:37:05</c:v>
                </c:pt>
                <c:pt idx="6650">
                  <c:v> 20-07-09 06:37:10</c:v>
                </c:pt>
                <c:pt idx="6651">
                  <c:v> 20-07-09 06:37:15</c:v>
                </c:pt>
                <c:pt idx="6652">
                  <c:v> 20-07-09 06:37:20</c:v>
                </c:pt>
                <c:pt idx="6653">
                  <c:v> 20-07-09 06:37:25</c:v>
                </c:pt>
                <c:pt idx="6654">
                  <c:v> 20-07-09 06:37:30</c:v>
                </c:pt>
                <c:pt idx="6655">
                  <c:v> 20-07-09 06:37:35</c:v>
                </c:pt>
                <c:pt idx="6656">
                  <c:v> 20-07-09 06:37:40</c:v>
                </c:pt>
                <c:pt idx="6657">
                  <c:v> 20-07-09 06:37:45</c:v>
                </c:pt>
                <c:pt idx="6658">
                  <c:v> 20-07-09 06:37:50</c:v>
                </c:pt>
                <c:pt idx="6659">
                  <c:v> 20-07-09 06:37:55</c:v>
                </c:pt>
                <c:pt idx="6660">
                  <c:v> 20-07-09 06:38:00</c:v>
                </c:pt>
                <c:pt idx="6661">
                  <c:v> 20-07-09 06:38:05</c:v>
                </c:pt>
                <c:pt idx="6662">
                  <c:v> 20-07-09 06:38:10</c:v>
                </c:pt>
                <c:pt idx="6663">
                  <c:v> 20-07-09 06:38:15</c:v>
                </c:pt>
                <c:pt idx="6664">
                  <c:v> 20-07-09 06:38:20</c:v>
                </c:pt>
                <c:pt idx="6665">
                  <c:v> 20-07-09 06:38:25</c:v>
                </c:pt>
                <c:pt idx="6666">
                  <c:v> 20-07-09 06:38:30</c:v>
                </c:pt>
                <c:pt idx="6667">
                  <c:v> 20-07-09 06:38:35</c:v>
                </c:pt>
                <c:pt idx="6668">
                  <c:v> 20-07-09 06:38:40</c:v>
                </c:pt>
                <c:pt idx="6669">
                  <c:v> 20-07-09 06:38:45</c:v>
                </c:pt>
                <c:pt idx="6670">
                  <c:v> 20-07-09 06:38:50</c:v>
                </c:pt>
                <c:pt idx="6671">
                  <c:v> 20-07-09 06:38:55</c:v>
                </c:pt>
                <c:pt idx="6672">
                  <c:v> 20-07-09 06:39:00</c:v>
                </c:pt>
                <c:pt idx="6673">
                  <c:v> 20-07-09 06:39:05</c:v>
                </c:pt>
                <c:pt idx="6674">
                  <c:v> 20-07-09 06:39:10</c:v>
                </c:pt>
                <c:pt idx="6675">
                  <c:v> 20-07-09 06:39:15</c:v>
                </c:pt>
                <c:pt idx="6676">
                  <c:v> 20-07-09 06:39:20</c:v>
                </c:pt>
                <c:pt idx="6677">
                  <c:v> 20-07-09 06:39:25</c:v>
                </c:pt>
                <c:pt idx="6678">
                  <c:v> 20-07-09 06:39:30</c:v>
                </c:pt>
                <c:pt idx="6679">
                  <c:v> 20-07-09 06:39:35</c:v>
                </c:pt>
                <c:pt idx="6680">
                  <c:v> 20-07-09 06:39:40</c:v>
                </c:pt>
                <c:pt idx="6681">
                  <c:v> 20-07-09 06:39:45</c:v>
                </c:pt>
                <c:pt idx="6682">
                  <c:v> 20-07-09 06:39:50</c:v>
                </c:pt>
                <c:pt idx="6683">
                  <c:v> 20-07-09 06:39:55</c:v>
                </c:pt>
                <c:pt idx="6684">
                  <c:v> 20-07-09 06:40:00</c:v>
                </c:pt>
                <c:pt idx="6685">
                  <c:v> 20-07-09 06:40:05</c:v>
                </c:pt>
                <c:pt idx="6686">
                  <c:v> 20-07-09 06:40:10</c:v>
                </c:pt>
                <c:pt idx="6687">
                  <c:v> 20-07-09 06:40:15</c:v>
                </c:pt>
                <c:pt idx="6688">
                  <c:v> 20-07-09 06:40:20</c:v>
                </c:pt>
                <c:pt idx="6689">
                  <c:v> 20-07-09 06:40:25</c:v>
                </c:pt>
                <c:pt idx="6690">
                  <c:v> 20-07-09 06:40:30</c:v>
                </c:pt>
                <c:pt idx="6691">
                  <c:v> 20-07-09 06:40:35</c:v>
                </c:pt>
                <c:pt idx="6692">
                  <c:v> 20-07-09 06:40:40</c:v>
                </c:pt>
                <c:pt idx="6693">
                  <c:v> 20-07-09 06:40:45</c:v>
                </c:pt>
                <c:pt idx="6694">
                  <c:v> 20-07-09 06:40:50</c:v>
                </c:pt>
                <c:pt idx="6695">
                  <c:v> 20-07-09 06:40:55</c:v>
                </c:pt>
                <c:pt idx="6696">
                  <c:v> 20-07-09 06:41:00</c:v>
                </c:pt>
                <c:pt idx="6697">
                  <c:v> 20-07-09 06:41:05</c:v>
                </c:pt>
                <c:pt idx="6698">
                  <c:v> 20-07-09 06:41:10</c:v>
                </c:pt>
                <c:pt idx="6699">
                  <c:v> 20-07-09 06:41:15</c:v>
                </c:pt>
                <c:pt idx="6700">
                  <c:v> 20-07-09 06:41:20</c:v>
                </c:pt>
                <c:pt idx="6701">
                  <c:v> 20-07-09 06:41:25</c:v>
                </c:pt>
                <c:pt idx="6702">
                  <c:v> 20-07-09 06:41:30</c:v>
                </c:pt>
                <c:pt idx="6703">
                  <c:v> 20-07-09 06:41:35</c:v>
                </c:pt>
                <c:pt idx="6704">
                  <c:v> 20-07-09 06:41:40</c:v>
                </c:pt>
                <c:pt idx="6705">
                  <c:v> 20-07-09 06:41:45</c:v>
                </c:pt>
                <c:pt idx="6706">
                  <c:v> 20-07-09 06:41:50</c:v>
                </c:pt>
                <c:pt idx="6707">
                  <c:v> 20-07-09 06:41:55</c:v>
                </c:pt>
                <c:pt idx="6708">
                  <c:v> 20-07-09 06:42:00</c:v>
                </c:pt>
                <c:pt idx="6709">
                  <c:v> 20-07-09 06:42:05</c:v>
                </c:pt>
                <c:pt idx="6710">
                  <c:v> 20-07-09 06:42:10</c:v>
                </c:pt>
                <c:pt idx="6711">
                  <c:v> 20-07-09 06:42:15</c:v>
                </c:pt>
                <c:pt idx="6712">
                  <c:v> 20-07-09 06:42:20</c:v>
                </c:pt>
                <c:pt idx="6713">
                  <c:v> 20-07-09 06:42:25</c:v>
                </c:pt>
                <c:pt idx="6714">
                  <c:v> 20-07-09 06:42:30</c:v>
                </c:pt>
                <c:pt idx="6715">
                  <c:v> 20-07-09 06:42:35</c:v>
                </c:pt>
                <c:pt idx="6716">
                  <c:v> 20-07-09 06:42:40</c:v>
                </c:pt>
                <c:pt idx="6717">
                  <c:v> 20-07-09 06:42:45</c:v>
                </c:pt>
                <c:pt idx="6718">
                  <c:v> 20-07-09 06:42:50</c:v>
                </c:pt>
                <c:pt idx="6719">
                  <c:v> 20-07-09 06:42:55</c:v>
                </c:pt>
                <c:pt idx="6720">
                  <c:v> 20-07-09 06:43:00</c:v>
                </c:pt>
                <c:pt idx="6721">
                  <c:v> 20-07-09 06:43:05</c:v>
                </c:pt>
                <c:pt idx="6722">
                  <c:v> 20-07-09 06:43:10</c:v>
                </c:pt>
                <c:pt idx="6723">
                  <c:v> 20-07-09 06:43:15</c:v>
                </c:pt>
                <c:pt idx="6724">
                  <c:v> 20-07-09 06:43:20</c:v>
                </c:pt>
                <c:pt idx="6725">
                  <c:v> 20-07-09 06:43:25</c:v>
                </c:pt>
                <c:pt idx="6726">
                  <c:v> 20-07-09 06:43:30</c:v>
                </c:pt>
                <c:pt idx="6727">
                  <c:v> 20-07-09 06:43:35</c:v>
                </c:pt>
                <c:pt idx="6728">
                  <c:v> 20-07-09 06:43:40</c:v>
                </c:pt>
                <c:pt idx="6729">
                  <c:v> 20-07-09 06:43:45</c:v>
                </c:pt>
                <c:pt idx="6730">
                  <c:v> 20-07-09 06:43:50</c:v>
                </c:pt>
                <c:pt idx="6731">
                  <c:v> 20-07-09 06:43:55</c:v>
                </c:pt>
                <c:pt idx="6732">
                  <c:v> 20-07-09 06:44:00</c:v>
                </c:pt>
                <c:pt idx="6733">
                  <c:v> 20-07-09 06:44:05</c:v>
                </c:pt>
                <c:pt idx="6734">
                  <c:v> 20-07-09 06:44:10</c:v>
                </c:pt>
                <c:pt idx="6735">
                  <c:v> 20-07-09 06:44:15</c:v>
                </c:pt>
                <c:pt idx="6736">
                  <c:v> 20-07-09 06:44:20</c:v>
                </c:pt>
                <c:pt idx="6737">
                  <c:v> 20-07-09 06:44:25</c:v>
                </c:pt>
                <c:pt idx="6738">
                  <c:v> 20-07-09 06:44:30</c:v>
                </c:pt>
                <c:pt idx="6739">
                  <c:v> 20-07-09 06:44:35</c:v>
                </c:pt>
                <c:pt idx="6740">
                  <c:v> 20-07-09 06:44:40</c:v>
                </c:pt>
                <c:pt idx="6741">
                  <c:v> 20-07-09 06:44:45</c:v>
                </c:pt>
                <c:pt idx="6742">
                  <c:v> 20-07-09 06:44:50</c:v>
                </c:pt>
                <c:pt idx="6743">
                  <c:v> 20-07-09 06:44:55</c:v>
                </c:pt>
                <c:pt idx="6744">
                  <c:v> 20-07-09 06:45:00</c:v>
                </c:pt>
                <c:pt idx="6745">
                  <c:v> 20-07-09 06:45:05</c:v>
                </c:pt>
                <c:pt idx="6746">
                  <c:v> 20-07-09 06:45:10</c:v>
                </c:pt>
                <c:pt idx="6747">
                  <c:v> 20-07-09 06:45:15</c:v>
                </c:pt>
                <c:pt idx="6748">
                  <c:v> 20-07-09 06:45:20</c:v>
                </c:pt>
                <c:pt idx="6749">
                  <c:v> 20-07-09 06:45:25</c:v>
                </c:pt>
                <c:pt idx="6750">
                  <c:v> 20-07-09 06:45:30</c:v>
                </c:pt>
                <c:pt idx="6751">
                  <c:v> 20-07-09 06:45:35</c:v>
                </c:pt>
                <c:pt idx="6752">
                  <c:v> 20-07-09 06:45:40</c:v>
                </c:pt>
                <c:pt idx="6753">
                  <c:v> 20-07-09 06:45:45</c:v>
                </c:pt>
                <c:pt idx="6754">
                  <c:v> 20-07-09 06:45:50</c:v>
                </c:pt>
                <c:pt idx="6755">
                  <c:v> 20-07-09 06:45:55</c:v>
                </c:pt>
                <c:pt idx="6756">
                  <c:v> 20-07-09 06:46:00</c:v>
                </c:pt>
                <c:pt idx="6757">
                  <c:v> 20-07-09 06:46:05</c:v>
                </c:pt>
                <c:pt idx="6758">
                  <c:v> 20-07-09 06:46:10</c:v>
                </c:pt>
                <c:pt idx="6759">
                  <c:v> 20-07-09 06:46:15</c:v>
                </c:pt>
                <c:pt idx="6760">
                  <c:v> 20-07-09 06:46:20</c:v>
                </c:pt>
                <c:pt idx="6761">
                  <c:v> 20-07-09 06:46:25</c:v>
                </c:pt>
                <c:pt idx="6762">
                  <c:v> 20-07-09 06:46:30</c:v>
                </c:pt>
                <c:pt idx="6763">
                  <c:v> 20-07-09 06:46:35</c:v>
                </c:pt>
                <c:pt idx="6764">
                  <c:v> 20-07-09 06:46:40</c:v>
                </c:pt>
                <c:pt idx="6765">
                  <c:v> 20-07-09 06:46:45</c:v>
                </c:pt>
                <c:pt idx="6766">
                  <c:v> 20-07-09 06:46:50</c:v>
                </c:pt>
                <c:pt idx="6767">
                  <c:v> 20-07-09 06:46:55</c:v>
                </c:pt>
                <c:pt idx="6768">
                  <c:v> 20-07-09 06:47:00</c:v>
                </c:pt>
                <c:pt idx="6769">
                  <c:v> 20-07-09 06:47:05</c:v>
                </c:pt>
                <c:pt idx="6770">
                  <c:v> 20-07-09 06:47:10</c:v>
                </c:pt>
                <c:pt idx="6771">
                  <c:v> 20-07-09 06:47:15</c:v>
                </c:pt>
                <c:pt idx="6772">
                  <c:v> 20-07-09 06:47:20</c:v>
                </c:pt>
                <c:pt idx="6773">
                  <c:v> 20-07-09 06:47:25</c:v>
                </c:pt>
                <c:pt idx="6774">
                  <c:v> 20-07-09 06:47:30</c:v>
                </c:pt>
                <c:pt idx="6775">
                  <c:v> 20-07-09 06:47:35</c:v>
                </c:pt>
                <c:pt idx="6776">
                  <c:v> 20-07-09 06:47:40</c:v>
                </c:pt>
                <c:pt idx="6777">
                  <c:v> 20-07-09 06:47:45</c:v>
                </c:pt>
                <c:pt idx="6778">
                  <c:v> 20-07-09 06:47:50</c:v>
                </c:pt>
                <c:pt idx="6779">
                  <c:v> 20-07-09 06:47:55</c:v>
                </c:pt>
                <c:pt idx="6780">
                  <c:v> 20-07-09 06:48:00</c:v>
                </c:pt>
                <c:pt idx="6781">
                  <c:v> 20-07-09 06:48:05</c:v>
                </c:pt>
                <c:pt idx="6782">
                  <c:v> 20-07-09 06:48:10</c:v>
                </c:pt>
                <c:pt idx="6783">
                  <c:v> 20-07-09 06:48:15</c:v>
                </c:pt>
                <c:pt idx="6784">
                  <c:v> 20-07-09 06:48:20</c:v>
                </c:pt>
                <c:pt idx="6785">
                  <c:v> 20-07-09 06:48:25</c:v>
                </c:pt>
                <c:pt idx="6786">
                  <c:v> 20-07-09 06:48:30</c:v>
                </c:pt>
                <c:pt idx="6787">
                  <c:v> 20-07-09 06:48:35</c:v>
                </c:pt>
                <c:pt idx="6788">
                  <c:v> 20-07-09 06:48:40</c:v>
                </c:pt>
                <c:pt idx="6789">
                  <c:v> 20-07-09 06:48:45</c:v>
                </c:pt>
                <c:pt idx="6790">
                  <c:v> 20-07-09 06:48:50</c:v>
                </c:pt>
                <c:pt idx="6791">
                  <c:v> 20-07-09 06:48:55</c:v>
                </c:pt>
                <c:pt idx="6792">
                  <c:v> 20-07-09 06:49:00</c:v>
                </c:pt>
                <c:pt idx="6793">
                  <c:v> 20-07-09 06:49:05</c:v>
                </c:pt>
                <c:pt idx="6794">
                  <c:v> 20-07-09 06:49:10</c:v>
                </c:pt>
                <c:pt idx="6795">
                  <c:v> 20-07-09 06:49:15</c:v>
                </c:pt>
                <c:pt idx="6796">
                  <c:v> 20-07-09 06:49:20</c:v>
                </c:pt>
                <c:pt idx="6797">
                  <c:v> 20-07-09 06:49:25</c:v>
                </c:pt>
                <c:pt idx="6798">
                  <c:v> 20-07-09 06:49:30</c:v>
                </c:pt>
                <c:pt idx="6799">
                  <c:v> 20-07-09 06:49:35</c:v>
                </c:pt>
                <c:pt idx="6800">
                  <c:v> 20-07-09 06:49:40</c:v>
                </c:pt>
                <c:pt idx="6801">
                  <c:v> 20-07-09 06:49:45</c:v>
                </c:pt>
                <c:pt idx="6802">
                  <c:v> 20-07-09 06:49:50</c:v>
                </c:pt>
                <c:pt idx="6803">
                  <c:v> 20-07-09 06:49:55</c:v>
                </c:pt>
                <c:pt idx="6804">
                  <c:v> 20-07-09 06:50:00</c:v>
                </c:pt>
                <c:pt idx="6805">
                  <c:v> 20-07-09 06:50:05</c:v>
                </c:pt>
                <c:pt idx="6806">
                  <c:v> 20-07-09 06:50:10</c:v>
                </c:pt>
                <c:pt idx="6807">
                  <c:v> 20-07-09 06:50:15</c:v>
                </c:pt>
                <c:pt idx="6808">
                  <c:v> 20-07-09 06:50:20</c:v>
                </c:pt>
                <c:pt idx="6809">
                  <c:v> 20-07-09 06:50:25</c:v>
                </c:pt>
                <c:pt idx="6810">
                  <c:v> 20-07-09 06:50:30</c:v>
                </c:pt>
                <c:pt idx="6811">
                  <c:v> 20-07-09 06:50:35</c:v>
                </c:pt>
                <c:pt idx="6812">
                  <c:v> 20-07-09 06:50:40</c:v>
                </c:pt>
                <c:pt idx="6813">
                  <c:v> 20-07-09 06:50:45</c:v>
                </c:pt>
                <c:pt idx="6814">
                  <c:v> 20-07-09 06:50:50</c:v>
                </c:pt>
                <c:pt idx="6815">
                  <c:v> 20-07-09 06:50:55</c:v>
                </c:pt>
                <c:pt idx="6816">
                  <c:v> 20-07-09 06:51:00</c:v>
                </c:pt>
                <c:pt idx="6817">
                  <c:v> 20-07-09 06:51:05</c:v>
                </c:pt>
                <c:pt idx="6818">
                  <c:v> 20-07-09 06:51:10</c:v>
                </c:pt>
                <c:pt idx="6819">
                  <c:v> 20-07-09 06:51:15</c:v>
                </c:pt>
                <c:pt idx="6820">
                  <c:v> 20-07-09 06:51:20</c:v>
                </c:pt>
                <c:pt idx="6821">
                  <c:v> 20-07-09 06:51:25</c:v>
                </c:pt>
                <c:pt idx="6822">
                  <c:v> 20-07-09 06:51:30</c:v>
                </c:pt>
                <c:pt idx="6823">
                  <c:v> 20-07-09 06:51:35</c:v>
                </c:pt>
                <c:pt idx="6824">
                  <c:v> 20-07-09 06:51:40</c:v>
                </c:pt>
                <c:pt idx="6825">
                  <c:v> 20-07-09 06:51:45</c:v>
                </c:pt>
                <c:pt idx="6826">
                  <c:v> 20-07-09 06:51:50</c:v>
                </c:pt>
                <c:pt idx="6827">
                  <c:v> 20-07-09 06:51:55</c:v>
                </c:pt>
                <c:pt idx="6828">
                  <c:v> 20-07-09 06:52:00</c:v>
                </c:pt>
                <c:pt idx="6829">
                  <c:v> 20-07-09 06:52:05</c:v>
                </c:pt>
                <c:pt idx="6830">
                  <c:v> 20-07-09 06:52:10</c:v>
                </c:pt>
                <c:pt idx="6831">
                  <c:v> 20-07-09 06:52:15</c:v>
                </c:pt>
                <c:pt idx="6832">
                  <c:v> 20-07-09 06:52:20</c:v>
                </c:pt>
                <c:pt idx="6833">
                  <c:v> 20-07-09 06:52:25</c:v>
                </c:pt>
                <c:pt idx="6834">
                  <c:v> 20-07-09 06:52:30</c:v>
                </c:pt>
                <c:pt idx="6835">
                  <c:v> 20-07-09 06:52:35</c:v>
                </c:pt>
                <c:pt idx="6836">
                  <c:v> 20-07-09 06:52:40</c:v>
                </c:pt>
                <c:pt idx="6837">
                  <c:v> 20-07-09 06:52:45</c:v>
                </c:pt>
                <c:pt idx="6838">
                  <c:v> 20-07-09 06:52:50</c:v>
                </c:pt>
                <c:pt idx="6839">
                  <c:v> 20-07-09 06:52:55</c:v>
                </c:pt>
                <c:pt idx="6840">
                  <c:v> 20-07-09 06:53:00</c:v>
                </c:pt>
                <c:pt idx="6841">
                  <c:v> 20-07-09 06:53:05</c:v>
                </c:pt>
                <c:pt idx="6842">
                  <c:v> 20-07-09 06:53:10</c:v>
                </c:pt>
                <c:pt idx="6843">
                  <c:v> 20-07-09 06:53:15</c:v>
                </c:pt>
                <c:pt idx="6844">
                  <c:v> 20-07-09 06:53:20</c:v>
                </c:pt>
                <c:pt idx="6845">
                  <c:v> 20-07-09 06:53:25</c:v>
                </c:pt>
                <c:pt idx="6846">
                  <c:v> 20-07-09 06:53:30</c:v>
                </c:pt>
                <c:pt idx="6847">
                  <c:v> 20-07-09 06:53:35</c:v>
                </c:pt>
                <c:pt idx="6848">
                  <c:v> 20-07-09 06:53:40</c:v>
                </c:pt>
                <c:pt idx="6849">
                  <c:v> 20-07-09 06:53:45</c:v>
                </c:pt>
                <c:pt idx="6850">
                  <c:v> 20-07-09 06:53:50</c:v>
                </c:pt>
                <c:pt idx="6851">
                  <c:v> 20-07-09 06:53:55</c:v>
                </c:pt>
                <c:pt idx="6852">
                  <c:v> 20-07-09 06:54:00</c:v>
                </c:pt>
                <c:pt idx="6853">
                  <c:v> 20-07-09 06:54:05</c:v>
                </c:pt>
                <c:pt idx="6854">
                  <c:v> 20-07-09 06:54:10</c:v>
                </c:pt>
                <c:pt idx="6855">
                  <c:v> 20-07-09 06:54:15</c:v>
                </c:pt>
                <c:pt idx="6856">
                  <c:v> 20-07-09 06:54:20</c:v>
                </c:pt>
                <c:pt idx="6857">
                  <c:v> 20-07-09 06:54:25</c:v>
                </c:pt>
                <c:pt idx="6858">
                  <c:v> 20-07-09 06:54:30</c:v>
                </c:pt>
                <c:pt idx="6859">
                  <c:v> 20-07-09 06:54:35</c:v>
                </c:pt>
                <c:pt idx="6860">
                  <c:v> 20-07-09 06:54:40</c:v>
                </c:pt>
                <c:pt idx="6861">
                  <c:v> 20-07-09 06:54:45</c:v>
                </c:pt>
                <c:pt idx="6862">
                  <c:v> 20-07-09 06:54:50</c:v>
                </c:pt>
                <c:pt idx="6863">
                  <c:v> 20-07-09 06:54:55</c:v>
                </c:pt>
                <c:pt idx="6864">
                  <c:v> 20-07-09 06:55:00</c:v>
                </c:pt>
                <c:pt idx="6865">
                  <c:v> 20-07-09 06:55:05</c:v>
                </c:pt>
                <c:pt idx="6866">
                  <c:v> 20-07-09 06:55:10</c:v>
                </c:pt>
                <c:pt idx="6867">
                  <c:v> 20-07-09 06:55:15</c:v>
                </c:pt>
                <c:pt idx="6868">
                  <c:v> 20-07-09 06:55:20</c:v>
                </c:pt>
                <c:pt idx="6869">
                  <c:v> 20-07-09 06:55:25</c:v>
                </c:pt>
                <c:pt idx="6870">
                  <c:v> 20-07-09 06:55:30</c:v>
                </c:pt>
                <c:pt idx="6871">
                  <c:v> 20-07-09 06:55:35</c:v>
                </c:pt>
                <c:pt idx="6872">
                  <c:v> 20-07-09 06:55:40</c:v>
                </c:pt>
                <c:pt idx="6873">
                  <c:v> 20-07-09 06:55:45</c:v>
                </c:pt>
                <c:pt idx="6874">
                  <c:v> 20-07-09 06:55:50</c:v>
                </c:pt>
                <c:pt idx="6875">
                  <c:v> 20-07-09 06:55:55</c:v>
                </c:pt>
                <c:pt idx="6876">
                  <c:v> 20-07-09 06:56:00</c:v>
                </c:pt>
                <c:pt idx="6877">
                  <c:v> 20-07-09 06:56:05</c:v>
                </c:pt>
                <c:pt idx="6878">
                  <c:v> 20-07-09 06:56:10</c:v>
                </c:pt>
                <c:pt idx="6879">
                  <c:v> 20-07-09 06:56:15</c:v>
                </c:pt>
                <c:pt idx="6880">
                  <c:v> 20-07-09 06:56:20</c:v>
                </c:pt>
                <c:pt idx="6881">
                  <c:v> 20-07-09 06:56:25</c:v>
                </c:pt>
                <c:pt idx="6882">
                  <c:v> 20-07-09 06:56:30</c:v>
                </c:pt>
                <c:pt idx="6883">
                  <c:v> 20-07-09 06:56:35</c:v>
                </c:pt>
                <c:pt idx="6884">
                  <c:v> 20-07-09 06:56:40</c:v>
                </c:pt>
                <c:pt idx="6885">
                  <c:v> 20-07-09 06:56:45</c:v>
                </c:pt>
                <c:pt idx="6886">
                  <c:v> 20-07-09 06:56:50</c:v>
                </c:pt>
                <c:pt idx="6887">
                  <c:v> 20-07-09 06:56:55</c:v>
                </c:pt>
                <c:pt idx="6888">
                  <c:v> 20-07-09 06:57:00</c:v>
                </c:pt>
                <c:pt idx="6889">
                  <c:v> 20-07-09 06:57:05</c:v>
                </c:pt>
                <c:pt idx="6890">
                  <c:v> 20-07-09 06:57:10</c:v>
                </c:pt>
                <c:pt idx="6891">
                  <c:v> 20-07-09 06:57:15</c:v>
                </c:pt>
                <c:pt idx="6892">
                  <c:v> 20-07-09 06:57:20</c:v>
                </c:pt>
                <c:pt idx="6893">
                  <c:v> 20-07-09 06:57:25</c:v>
                </c:pt>
                <c:pt idx="6894">
                  <c:v> 20-07-09 06:57:30</c:v>
                </c:pt>
                <c:pt idx="6895">
                  <c:v> 20-07-09 06:57:35</c:v>
                </c:pt>
                <c:pt idx="6896">
                  <c:v> 20-07-09 06:57:40</c:v>
                </c:pt>
                <c:pt idx="6897">
                  <c:v> 20-07-09 06:57:45</c:v>
                </c:pt>
                <c:pt idx="6898">
                  <c:v> 20-07-09 06:57:50</c:v>
                </c:pt>
                <c:pt idx="6899">
                  <c:v> 20-07-09 06:57:55</c:v>
                </c:pt>
                <c:pt idx="6900">
                  <c:v> 20-07-09 06:58:00</c:v>
                </c:pt>
                <c:pt idx="6901">
                  <c:v> 20-07-09 06:58:05</c:v>
                </c:pt>
                <c:pt idx="6902">
                  <c:v> 20-07-09 06:58:10</c:v>
                </c:pt>
                <c:pt idx="6903">
                  <c:v> 20-07-09 06:58:15</c:v>
                </c:pt>
                <c:pt idx="6904">
                  <c:v> 20-07-09 06:58:20</c:v>
                </c:pt>
                <c:pt idx="6905">
                  <c:v> 20-07-09 06:58:25</c:v>
                </c:pt>
                <c:pt idx="6906">
                  <c:v> 20-07-09 06:58:30</c:v>
                </c:pt>
                <c:pt idx="6907">
                  <c:v> 20-07-09 06:58:35</c:v>
                </c:pt>
                <c:pt idx="6908">
                  <c:v> 20-07-09 06:58:40</c:v>
                </c:pt>
                <c:pt idx="6909">
                  <c:v> 20-07-09 06:58:45</c:v>
                </c:pt>
                <c:pt idx="6910">
                  <c:v> 20-07-09 06:58:50</c:v>
                </c:pt>
                <c:pt idx="6911">
                  <c:v> 20-07-09 06:58:55</c:v>
                </c:pt>
                <c:pt idx="6912">
                  <c:v> 20-07-09 06:59:00</c:v>
                </c:pt>
                <c:pt idx="6913">
                  <c:v> 20-07-09 06:59:05</c:v>
                </c:pt>
                <c:pt idx="6914">
                  <c:v> 20-07-09 06:59:10</c:v>
                </c:pt>
                <c:pt idx="6915">
                  <c:v> 20-07-09 06:59:15</c:v>
                </c:pt>
                <c:pt idx="6916">
                  <c:v> 20-07-09 06:59:20</c:v>
                </c:pt>
                <c:pt idx="6917">
                  <c:v> 20-07-09 06:59:25</c:v>
                </c:pt>
                <c:pt idx="6918">
                  <c:v> 20-07-09 06:59:30</c:v>
                </c:pt>
                <c:pt idx="6919">
                  <c:v> 20-07-09 06:59:35</c:v>
                </c:pt>
                <c:pt idx="6920">
                  <c:v> 20-07-09 06:59:40</c:v>
                </c:pt>
                <c:pt idx="6921">
                  <c:v> 20-07-09 06:59:45</c:v>
                </c:pt>
                <c:pt idx="6922">
                  <c:v> 20-07-09 06:59:50</c:v>
                </c:pt>
                <c:pt idx="6923">
                  <c:v> 20-07-09 06:59:55</c:v>
                </c:pt>
                <c:pt idx="6924">
                  <c:v> 20-07-09 07:00:00</c:v>
                </c:pt>
                <c:pt idx="6925">
                  <c:v> 20-07-09 07:00:05</c:v>
                </c:pt>
                <c:pt idx="6926">
                  <c:v> 20-07-09 07:00:10</c:v>
                </c:pt>
                <c:pt idx="6927">
                  <c:v> 20-07-09 07:00:15</c:v>
                </c:pt>
                <c:pt idx="6928">
                  <c:v> 20-07-09 07:00:20</c:v>
                </c:pt>
                <c:pt idx="6929">
                  <c:v> 20-07-09 07:00:25</c:v>
                </c:pt>
                <c:pt idx="6930">
                  <c:v> 20-07-09 07:00:30</c:v>
                </c:pt>
                <c:pt idx="6931">
                  <c:v> 20-07-09 07:00:35</c:v>
                </c:pt>
                <c:pt idx="6932">
                  <c:v> 20-07-09 07:00:40</c:v>
                </c:pt>
                <c:pt idx="6933">
                  <c:v> 20-07-09 07:00:45</c:v>
                </c:pt>
                <c:pt idx="6934">
                  <c:v> 20-07-09 07:00:50</c:v>
                </c:pt>
                <c:pt idx="6935">
                  <c:v> 20-07-09 07:00:55</c:v>
                </c:pt>
                <c:pt idx="6936">
                  <c:v> 20-07-09 07:01:00</c:v>
                </c:pt>
                <c:pt idx="6937">
                  <c:v> 20-07-09 07:01:05</c:v>
                </c:pt>
                <c:pt idx="6938">
                  <c:v> 20-07-09 07:01:10</c:v>
                </c:pt>
                <c:pt idx="6939">
                  <c:v> 20-07-09 07:01:15</c:v>
                </c:pt>
                <c:pt idx="6940">
                  <c:v> 20-07-09 07:01:20</c:v>
                </c:pt>
                <c:pt idx="6941">
                  <c:v> 20-07-09 07:01:25</c:v>
                </c:pt>
                <c:pt idx="6942">
                  <c:v> 20-07-09 07:01:30</c:v>
                </c:pt>
                <c:pt idx="6943">
                  <c:v> 20-07-09 07:01:35</c:v>
                </c:pt>
                <c:pt idx="6944">
                  <c:v> 20-07-09 07:01:40</c:v>
                </c:pt>
                <c:pt idx="6945">
                  <c:v> 20-07-09 07:01:45</c:v>
                </c:pt>
                <c:pt idx="6946">
                  <c:v> 20-07-09 07:01:50</c:v>
                </c:pt>
                <c:pt idx="6947">
                  <c:v> 20-07-09 07:01:55</c:v>
                </c:pt>
                <c:pt idx="6948">
                  <c:v> 20-07-09 07:02:00</c:v>
                </c:pt>
                <c:pt idx="6949">
                  <c:v> 20-07-09 07:02:05</c:v>
                </c:pt>
                <c:pt idx="6950">
                  <c:v> 20-07-09 07:02:10</c:v>
                </c:pt>
                <c:pt idx="6951">
                  <c:v> 20-07-09 07:02:15</c:v>
                </c:pt>
                <c:pt idx="6952">
                  <c:v> 20-07-09 07:02:20</c:v>
                </c:pt>
                <c:pt idx="6953">
                  <c:v> 20-07-09 07:02:25</c:v>
                </c:pt>
                <c:pt idx="6954">
                  <c:v> 20-07-09 07:02:30</c:v>
                </c:pt>
                <c:pt idx="6955">
                  <c:v> 20-07-09 07:02:35</c:v>
                </c:pt>
                <c:pt idx="6956">
                  <c:v> 20-07-09 07:02:40</c:v>
                </c:pt>
                <c:pt idx="6957">
                  <c:v> 20-07-09 07:02:45</c:v>
                </c:pt>
                <c:pt idx="6958">
                  <c:v> 20-07-09 07:02:50</c:v>
                </c:pt>
                <c:pt idx="6959">
                  <c:v> 20-07-09 07:02:55</c:v>
                </c:pt>
                <c:pt idx="6960">
                  <c:v> 20-07-09 07:03:00</c:v>
                </c:pt>
                <c:pt idx="6961">
                  <c:v> 20-07-09 07:03:05</c:v>
                </c:pt>
                <c:pt idx="6962">
                  <c:v> 20-07-09 07:03:10</c:v>
                </c:pt>
                <c:pt idx="6963">
                  <c:v> 20-07-09 07:03:15</c:v>
                </c:pt>
                <c:pt idx="6964">
                  <c:v> 20-07-09 07:03:20</c:v>
                </c:pt>
                <c:pt idx="6965">
                  <c:v> 20-07-09 07:03:25</c:v>
                </c:pt>
                <c:pt idx="6966">
                  <c:v> 20-07-09 07:03:30</c:v>
                </c:pt>
                <c:pt idx="6967">
                  <c:v> 20-07-09 07:03:35</c:v>
                </c:pt>
                <c:pt idx="6968">
                  <c:v> 20-07-09 07:03:40</c:v>
                </c:pt>
                <c:pt idx="6969">
                  <c:v> 20-07-09 07:03:45</c:v>
                </c:pt>
                <c:pt idx="6970">
                  <c:v> 20-07-09 07:03:50</c:v>
                </c:pt>
                <c:pt idx="6971">
                  <c:v> 20-07-09 07:03:55</c:v>
                </c:pt>
                <c:pt idx="6972">
                  <c:v> 20-07-09 07:04:00</c:v>
                </c:pt>
                <c:pt idx="6973">
                  <c:v> 20-07-09 07:04:05</c:v>
                </c:pt>
                <c:pt idx="6974">
                  <c:v> 20-07-09 07:04:10</c:v>
                </c:pt>
                <c:pt idx="6975">
                  <c:v> 20-07-09 07:04:15</c:v>
                </c:pt>
                <c:pt idx="6976">
                  <c:v> 20-07-09 07:04:20</c:v>
                </c:pt>
                <c:pt idx="6977">
                  <c:v> 20-07-09 07:04:25</c:v>
                </c:pt>
                <c:pt idx="6978">
                  <c:v> 20-07-09 07:04:30</c:v>
                </c:pt>
                <c:pt idx="6979">
                  <c:v> 20-07-09 07:04:35</c:v>
                </c:pt>
                <c:pt idx="6980">
                  <c:v> 20-07-09 07:04:40</c:v>
                </c:pt>
                <c:pt idx="6981">
                  <c:v> 20-07-09 07:04:45</c:v>
                </c:pt>
                <c:pt idx="6982">
                  <c:v> 20-07-09 07:04:50</c:v>
                </c:pt>
                <c:pt idx="6983">
                  <c:v> 20-07-09 07:04:55</c:v>
                </c:pt>
                <c:pt idx="6984">
                  <c:v> 20-07-09 07:05:00</c:v>
                </c:pt>
                <c:pt idx="6985">
                  <c:v> 20-07-09 07:05:05</c:v>
                </c:pt>
                <c:pt idx="6986">
                  <c:v> 20-07-09 07:05:10</c:v>
                </c:pt>
                <c:pt idx="6987">
                  <c:v> 20-07-09 07:05:15</c:v>
                </c:pt>
                <c:pt idx="6988">
                  <c:v> 20-07-09 07:05:20</c:v>
                </c:pt>
                <c:pt idx="6989">
                  <c:v> 20-07-09 07:05:25</c:v>
                </c:pt>
                <c:pt idx="6990">
                  <c:v> 20-07-09 07:05:30</c:v>
                </c:pt>
                <c:pt idx="6991">
                  <c:v> 20-07-09 07:05:35</c:v>
                </c:pt>
                <c:pt idx="6992">
                  <c:v> 20-07-09 07:05:40</c:v>
                </c:pt>
                <c:pt idx="6993">
                  <c:v> 20-07-09 07:05:45</c:v>
                </c:pt>
                <c:pt idx="6994">
                  <c:v> 20-07-09 07:05:50</c:v>
                </c:pt>
                <c:pt idx="6995">
                  <c:v> 20-07-09 07:05:55</c:v>
                </c:pt>
                <c:pt idx="6996">
                  <c:v> 20-07-09 07:06:00</c:v>
                </c:pt>
                <c:pt idx="6997">
                  <c:v> 20-07-09 07:06:05</c:v>
                </c:pt>
                <c:pt idx="6998">
                  <c:v> 20-07-09 07:06:10</c:v>
                </c:pt>
                <c:pt idx="6999">
                  <c:v> 20-07-09 07:06:15</c:v>
                </c:pt>
                <c:pt idx="7000">
                  <c:v> 20-07-09 07:06:20</c:v>
                </c:pt>
                <c:pt idx="7001">
                  <c:v> 20-07-09 07:06:25</c:v>
                </c:pt>
                <c:pt idx="7002">
                  <c:v> 20-07-09 07:06:30</c:v>
                </c:pt>
                <c:pt idx="7003">
                  <c:v> 20-07-09 07:06:35</c:v>
                </c:pt>
                <c:pt idx="7004">
                  <c:v> 20-07-09 07:06:40</c:v>
                </c:pt>
                <c:pt idx="7005">
                  <c:v> 20-07-09 07:06:45</c:v>
                </c:pt>
                <c:pt idx="7006">
                  <c:v> 20-07-09 07:06:50</c:v>
                </c:pt>
                <c:pt idx="7007">
                  <c:v> 20-07-09 07:06:55</c:v>
                </c:pt>
                <c:pt idx="7008">
                  <c:v> 20-07-09 07:07:00</c:v>
                </c:pt>
                <c:pt idx="7009">
                  <c:v> 20-07-09 07:07:05</c:v>
                </c:pt>
                <c:pt idx="7010">
                  <c:v> 20-07-09 07:07:10</c:v>
                </c:pt>
                <c:pt idx="7011">
                  <c:v> 20-07-09 07:07:15</c:v>
                </c:pt>
                <c:pt idx="7012">
                  <c:v> 20-07-09 07:07:20</c:v>
                </c:pt>
                <c:pt idx="7013">
                  <c:v> 20-07-09 07:07:25</c:v>
                </c:pt>
                <c:pt idx="7014">
                  <c:v> 20-07-09 07:07:30</c:v>
                </c:pt>
                <c:pt idx="7015">
                  <c:v> 20-07-09 07:07:35</c:v>
                </c:pt>
                <c:pt idx="7016">
                  <c:v> 20-07-09 07:07:40</c:v>
                </c:pt>
                <c:pt idx="7017">
                  <c:v> 20-07-09 07:07:45</c:v>
                </c:pt>
                <c:pt idx="7018">
                  <c:v> 20-07-09 07:07:50</c:v>
                </c:pt>
                <c:pt idx="7019">
                  <c:v> 20-07-09 07:07:55</c:v>
                </c:pt>
                <c:pt idx="7020">
                  <c:v> 20-07-09 07:08:00</c:v>
                </c:pt>
                <c:pt idx="7021">
                  <c:v> 20-07-09 07:08:05</c:v>
                </c:pt>
                <c:pt idx="7022">
                  <c:v> 20-07-09 07:08:10</c:v>
                </c:pt>
                <c:pt idx="7023">
                  <c:v> 20-07-09 07:08:15</c:v>
                </c:pt>
                <c:pt idx="7024">
                  <c:v> 20-07-09 07:08:20</c:v>
                </c:pt>
                <c:pt idx="7025">
                  <c:v> 20-07-09 07:08:25</c:v>
                </c:pt>
                <c:pt idx="7026">
                  <c:v> 20-07-09 07:08:30</c:v>
                </c:pt>
                <c:pt idx="7027">
                  <c:v> 20-07-09 07:08:35</c:v>
                </c:pt>
                <c:pt idx="7028">
                  <c:v> 20-07-09 07:08:40</c:v>
                </c:pt>
                <c:pt idx="7029">
                  <c:v> 20-07-09 07:08:45</c:v>
                </c:pt>
                <c:pt idx="7030">
                  <c:v> 20-07-09 07:08:50</c:v>
                </c:pt>
                <c:pt idx="7031">
                  <c:v> 20-07-09 07:08:55</c:v>
                </c:pt>
                <c:pt idx="7032">
                  <c:v> 20-07-09 07:09:00</c:v>
                </c:pt>
                <c:pt idx="7033">
                  <c:v> 20-07-09 07:09:05</c:v>
                </c:pt>
                <c:pt idx="7034">
                  <c:v> 20-07-09 07:09:10</c:v>
                </c:pt>
                <c:pt idx="7035">
                  <c:v> 20-07-09 07:09:15</c:v>
                </c:pt>
                <c:pt idx="7036">
                  <c:v> 20-07-09 07:09:20</c:v>
                </c:pt>
                <c:pt idx="7037">
                  <c:v> 20-07-09 07:09:25</c:v>
                </c:pt>
                <c:pt idx="7038">
                  <c:v> 20-07-09 07:09:30</c:v>
                </c:pt>
                <c:pt idx="7039">
                  <c:v> 20-07-09 07:09:35</c:v>
                </c:pt>
                <c:pt idx="7040">
                  <c:v> 20-07-09 07:09:40</c:v>
                </c:pt>
                <c:pt idx="7041">
                  <c:v> 20-07-09 07:09:45</c:v>
                </c:pt>
                <c:pt idx="7042">
                  <c:v> 20-07-09 07:09:50</c:v>
                </c:pt>
                <c:pt idx="7043">
                  <c:v> 20-07-09 07:09:55</c:v>
                </c:pt>
                <c:pt idx="7044">
                  <c:v> 20-07-09 07:10:00</c:v>
                </c:pt>
                <c:pt idx="7045">
                  <c:v> 20-07-09 07:10:05</c:v>
                </c:pt>
                <c:pt idx="7046">
                  <c:v> 20-07-09 07:10:10</c:v>
                </c:pt>
                <c:pt idx="7047">
                  <c:v> 20-07-09 07:10:15</c:v>
                </c:pt>
                <c:pt idx="7048">
                  <c:v> 20-07-09 07:10:20</c:v>
                </c:pt>
                <c:pt idx="7049">
                  <c:v> 20-07-09 07:10:25</c:v>
                </c:pt>
                <c:pt idx="7050">
                  <c:v> 20-07-09 07:10:30</c:v>
                </c:pt>
                <c:pt idx="7051">
                  <c:v> 20-07-09 07:10:35</c:v>
                </c:pt>
                <c:pt idx="7052">
                  <c:v> 20-07-09 07:10:40</c:v>
                </c:pt>
                <c:pt idx="7053">
                  <c:v> 20-07-09 07:10:45</c:v>
                </c:pt>
                <c:pt idx="7054">
                  <c:v> 20-07-09 07:10:50</c:v>
                </c:pt>
                <c:pt idx="7055">
                  <c:v> 20-07-09 07:10:55</c:v>
                </c:pt>
                <c:pt idx="7056">
                  <c:v> 20-07-09 07:11:00</c:v>
                </c:pt>
                <c:pt idx="7057">
                  <c:v> 20-07-09 07:11:05</c:v>
                </c:pt>
                <c:pt idx="7058">
                  <c:v> 20-07-09 07:11:10</c:v>
                </c:pt>
                <c:pt idx="7059">
                  <c:v> 20-07-09 07:11:15</c:v>
                </c:pt>
                <c:pt idx="7060">
                  <c:v> 20-07-09 07:11:20</c:v>
                </c:pt>
                <c:pt idx="7061">
                  <c:v> 20-07-09 07:11:25</c:v>
                </c:pt>
                <c:pt idx="7062">
                  <c:v> 20-07-09 07:11:30</c:v>
                </c:pt>
                <c:pt idx="7063">
                  <c:v> 20-07-09 07:11:35</c:v>
                </c:pt>
                <c:pt idx="7064">
                  <c:v> 20-07-09 07:11:40</c:v>
                </c:pt>
                <c:pt idx="7065">
                  <c:v> 20-07-09 07:11:45</c:v>
                </c:pt>
                <c:pt idx="7066">
                  <c:v> 20-07-09 07:11:50</c:v>
                </c:pt>
                <c:pt idx="7067">
                  <c:v> 20-07-09 07:11:55</c:v>
                </c:pt>
                <c:pt idx="7068">
                  <c:v> 20-07-09 07:12:00</c:v>
                </c:pt>
                <c:pt idx="7069">
                  <c:v> 20-07-09 07:12:05</c:v>
                </c:pt>
                <c:pt idx="7070">
                  <c:v> 20-07-09 07:12:10</c:v>
                </c:pt>
                <c:pt idx="7071">
                  <c:v> 20-07-09 07:12:15</c:v>
                </c:pt>
                <c:pt idx="7072">
                  <c:v> 20-07-09 07:12:20</c:v>
                </c:pt>
                <c:pt idx="7073">
                  <c:v> 20-07-09 07:12:25</c:v>
                </c:pt>
                <c:pt idx="7074">
                  <c:v> 20-07-09 07:12:30</c:v>
                </c:pt>
                <c:pt idx="7075">
                  <c:v> 20-07-09 07:12:35</c:v>
                </c:pt>
                <c:pt idx="7076">
                  <c:v> 20-07-09 07:12:40</c:v>
                </c:pt>
                <c:pt idx="7077">
                  <c:v> 20-07-09 07:12:45</c:v>
                </c:pt>
                <c:pt idx="7078">
                  <c:v> 20-07-09 07:12:50</c:v>
                </c:pt>
                <c:pt idx="7079">
                  <c:v> 20-07-09 07:12:55</c:v>
                </c:pt>
                <c:pt idx="7080">
                  <c:v> 20-07-09 07:13:00</c:v>
                </c:pt>
                <c:pt idx="7081">
                  <c:v> 20-07-09 07:13:05</c:v>
                </c:pt>
                <c:pt idx="7082">
                  <c:v> 20-07-09 07:13:10</c:v>
                </c:pt>
                <c:pt idx="7083">
                  <c:v> 20-07-09 07:13:15</c:v>
                </c:pt>
                <c:pt idx="7084">
                  <c:v> 20-07-09 07:13:20</c:v>
                </c:pt>
                <c:pt idx="7085">
                  <c:v> 20-07-09 07:13:25</c:v>
                </c:pt>
                <c:pt idx="7086">
                  <c:v> 20-07-09 07:13:30</c:v>
                </c:pt>
                <c:pt idx="7087">
                  <c:v> 20-07-09 07:13:35</c:v>
                </c:pt>
                <c:pt idx="7088">
                  <c:v> 20-07-09 07:13:40</c:v>
                </c:pt>
                <c:pt idx="7089">
                  <c:v> 20-07-09 07:13:45</c:v>
                </c:pt>
                <c:pt idx="7090">
                  <c:v> 20-07-09 07:13:50</c:v>
                </c:pt>
                <c:pt idx="7091">
                  <c:v> 20-07-09 07:13:55</c:v>
                </c:pt>
                <c:pt idx="7092">
                  <c:v> 20-07-09 07:14:00</c:v>
                </c:pt>
                <c:pt idx="7093">
                  <c:v> 20-07-09 07:14:05</c:v>
                </c:pt>
                <c:pt idx="7094">
                  <c:v> 20-07-09 07:14:10</c:v>
                </c:pt>
                <c:pt idx="7095">
                  <c:v> 20-07-09 07:14:15</c:v>
                </c:pt>
                <c:pt idx="7096">
                  <c:v> 20-07-09 07:14:20</c:v>
                </c:pt>
                <c:pt idx="7097">
                  <c:v> 20-07-09 07:14:25</c:v>
                </c:pt>
                <c:pt idx="7098">
                  <c:v> 20-07-09 07:14:30</c:v>
                </c:pt>
                <c:pt idx="7099">
                  <c:v> 20-07-09 07:14:35</c:v>
                </c:pt>
                <c:pt idx="7100">
                  <c:v> 20-07-09 07:14:40</c:v>
                </c:pt>
                <c:pt idx="7101">
                  <c:v> 20-07-09 07:14:45</c:v>
                </c:pt>
                <c:pt idx="7102">
                  <c:v> 20-07-09 07:14:50</c:v>
                </c:pt>
                <c:pt idx="7103">
                  <c:v> 20-07-09 07:14:55</c:v>
                </c:pt>
                <c:pt idx="7104">
                  <c:v> 20-07-09 07:15:00</c:v>
                </c:pt>
                <c:pt idx="7105">
                  <c:v> 20-07-09 07:15:05</c:v>
                </c:pt>
                <c:pt idx="7106">
                  <c:v> 20-07-09 07:15:10</c:v>
                </c:pt>
                <c:pt idx="7107">
                  <c:v> 20-07-09 07:15:15</c:v>
                </c:pt>
                <c:pt idx="7108">
                  <c:v> 20-07-09 07:15:20</c:v>
                </c:pt>
                <c:pt idx="7109">
                  <c:v> 20-07-09 07:15:25</c:v>
                </c:pt>
                <c:pt idx="7110">
                  <c:v> 20-07-09 07:15:30</c:v>
                </c:pt>
                <c:pt idx="7111">
                  <c:v> 20-07-09 07:15:35</c:v>
                </c:pt>
                <c:pt idx="7112">
                  <c:v> 20-07-09 07:15:40</c:v>
                </c:pt>
                <c:pt idx="7113">
                  <c:v> 20-07-09 07:15:45</c:v>
                </c:pt>
                <c:pt idx="7114">
                  <c:v> 20-07-09 07:15:50</c:v>
                </c:pt>
                <c:pt idx="7115">
                  <c:v> 20-07-09 07:15:55</c:v>
                </c:pt>
                <c:pt idx="7116">
                  <c:v> 20-07-09 07:16:00</c:v>
                </c:pt>
                <c:pt idx="7117">
                  <c:v> 20-07-09 07:16:05</c:v>
                </c:pt>
                <c:pt idx="7118">
                  <c:v> 20-07-09 07:16:10</c:v>
                </c:pt>
                <c:pt idx="7119">
                  <c:v> 20-07-09 07:16:15</c:v>
                </c:pt>
                <c:pt idx="7120">
                  <c:v> 20-07-09 07:16:20</c:v>
                </c:pt>
                <c:pt idx="7121">
                  <c:v> 20-07-09 07:16:25</c:v>
                </c:pt>
                <c:pt idx="7122">
                  <c:v> 20-07-09 07:16:30</c:v>
                </c:pt>
                <c:pt idx="7123">
                  <c:v> 20-07-09 07:16:35</c:v>
                </c:pt>
                <c:pt idx="7124">
                  <c:v> 20-07-09 07:16:40</c:v>
                </c:pt>
                <c:pt idx="7125">
                  <c:v> 20-07-09 07:16:45</c:v>
                </c:pt>
                <c:pt idx="7126">
                  <c:v> 20-07-09 07:16:50</c:v>
                </c:pt>
                <c:pt idx="7127">
                  <c:v> 20-07-09 07:16:55</c:v>
                </c:pt>
                <c:pt idx="7128">
                  <c:v> 20-07-09 07:17:00</c:v>
                </c:pt>
                <c:pt idx="7129">
                  <c:v> 20-07-09 07:17:05</c:v>
                </c:pt>
                <c:pt idx="7130">
                  <c:v> 20-07-09 07:17:10</c:v>
                </c:pt>
                <c:pt idx="7131">
                  <c:v> 20-07-09 07:17:15</c:v>
                </c:pt>
                <c:pt idx="7132">
                  <c:v> 20-07-09 07:17:20</c:v>
                </c:pt>
                <c:pt idx="7133">
                  <c:v> 20-07-09 07:17:25</c:v>
                </c:pt>
                <c:pt idx="7134">
                  <c:v> 20-07-09 07:17:30</c:v>
                </c:pt>
                <c:pt idx="7135">
                  <c:v> 20-07-09 07:17:35</c:v>
                </c:pt>
                <c:pt idx="7136">
                  <c:v> 20-07-09 07:17:40</c:v>
                </c:pt>
                <c:pt idx="7137">
                  <c:v> 20-07-09 07:17:45</c:v>
                </c:pt>
                <c:pt idx="7138">
                  <c:v> 20-07-09 07:17:50</c:v>
                </c:pt>
                <c:pt idx="7139">
                  <c:v> 20-07-09 07:17:55</c:v>
                </c:pt>
                <c:pt idx="7140">
                  <c:v> 20-07-09 07:18:00</c:v>
                </c:pt>
                <c:pt idx="7141">
                  <c:v> 20-07-09 07:18:05</c:v>
                </c:pt>
                <c:pt idx="7142">
                  <c:v> 20-07-09 07:18:10</c:v>
                </c:pt>
                <c:pt idx="7143">
                  <c:v> 20-07-09 07:18:15</c:v>
                </c:pt>
                <c:pt idx="7144">
                  <c:v> 20-07-09 07:18:20</c:v>
                </c:pt>
                <c:pt idx="7145">
                  <c:v> 20-07-09 07:18:25</c:v>
                </c:pt>
                <c:pt idx="7146">
                  <c:v> 20-07-09 07:18:30</c:v>
                </c:pt>
                <c:pt idx="7147">
                  <c:v> 20-07-09 07:18:35</c:v>
                </c:pt>
                <c:pt idx="7148">
                  <c:v> 20-07-09 07:18:40</c:v>
                </c:pt>
                <c:pt idx="7149">
                  <c:v> 20-07-09 07:18:45</c:v>
                </c:pt>
                <c:pt idx="7150">
                  <c:v> 20-07-09 07:18:50</c:v>
                </c:pt>
                <c:pt idx="7151">
                  <c:v> 20-07-09 07:18:55</c:v>
                </c:pt>
                <c:pt idx="7152">
                  <c:v> 20-07-09 07:19:00</c:v>
                </c:pt>
                <c:pt idx="7153">
                  <c:v> 20-07-09 07:19:05</c:v>
                </c:pt>
                <c:pt idx="7154">
                  <c:v> 20-07-09 07:19:10</c:v>
                </c:pt>
                <c:pt idx="7155">
                  <c:v> 20-07-09 07:19:15</c:v>
                </c:pt>
                <c:pt idx="7156">
                  <c:v> 20-07-09 07:19:20</c:v>
                </c:pt>
                <c:pt idx="7157">
                  <c:v> 20-07-09 07:19:25</c:v>
                </c:pt>
                <c:pt idx="7158">
                  <c:v> 20-07-09 07:19:30</c:v>
                </c:pt>
                <c:pt idx="7159">
                  <c:v> 20-07-09 07:19:35</c:v>
                </c:pt>
                <c:pt idx="7160">
                  <c:v> 20-07-09 07:19:40</c:v>
                </c:pt>
                <c:pt idx="7161">
                  <c:v> 20-07-09 07:19:45</c:v>
                </c:pt>
                <c:pt idx="7162">
                  <c:v> 20-07-09 07:19:50</c:v>
                </c:pt>
                <c:pt idx="7163">
                  <c:v> 20-07-09 07:19:55</c:v>
                </c:pt>
                <c:pt idx="7164">
                  <c:v> 20-07-09 07:20:00</c:v>
                </c:pt>
                <c:pt idx="7165">
                  <c:v> 20-07-09 07:20:05</c:v>
                </c:pt>
                <c:pt idx="7166">
                  <c:v> 20-07-09 07:20:10</c:v>
                </c:pt>
                <c:pt idx="7167">
                  <c:v> 20-07-09 07:20:15</c:v>
                </c:pt>
                <c:pt idx="7168">
                  <c:v> 20-07-09 07:20:20</c:v>
                </c:pt>
                <c:pt idx="7169">
                  <c:v> 20-07-09 07:20:25</c:v>
                </c:pt>
                <c:pt idx="7170">
                  <c:v> 20-07-09 07:20:30</c:v>
                </c:pt>
                <c:pt idx="7171">
                  <c:v> 20-07-09 07:20:35</c:v>
                </c:pt>
                <c:pt idx="7172">
                  <c:v> 20-07-09 07:20:40</c:v>
                </c:pt>
                <c:pt idx="7173">
                  <c:v> 20-07-09 07:20:45</c:v>
                </c:pt>
                <c:pt idx="7174">
                  <c:v> 20-07-09 07:20:50</c:v>
                </c:pt>
                <c:pt idx="7175">
                  <c:v> 20-07-09 07:20:55</c:v>
                </c:pt>
                <c:pt idx="7176">
                  <c:v> 20-07-09 07:21:00</c:v>
                </c:pt>
                <c:pt idx="7177">
                  <c:v> 20-07-09 07:21:05</c:v>
                </c:pt>
                <c:pt idx="7178">
                  <c:v> 20-07-09 07:21:10</c:v>
                </c:pt>
                <c:pt idx="7179">
                  <c:v> 20-07-09 07:21:15</c:v>
                </c:pt>
                <c:pt idx="7180">
                  <c:v> 20-07-09 07:21:20</c:v>
                </c:pt>
                <c:pt idx="7181">
                  <c:v> 20-07-09 07:21:25</c:v>
                </c:pt>
                <c:pt idx="7182">
                  <c:v> 20-07-09 07:21:30</c:v>
                </c:pt>
                <c:pt idx="7183">
                  <c:v> 20-07-09 07:21:35</c:v>
                </c:pt>
                <c:pt idx="7184">
                  <c:v> 20-07-09 07:21:40</c:v>
                </c:pt>
                <c:pt idx="7185">
                  <c:v> 20-07-09 07:21:45</c:v>
                </c:pt>
                <c:pt idx="7186">
                  <c:v> 20-07-09 07:21:50</c:v>
                </c:pt>
                <c:pt idx="7187">
                  <c:v> 20-07-09 07:21:55</c:v>
                </c:pt>
                <c:pt idx="7188">
                  <c:v> 20-07-09 07:22:00</c:v>
                </c:pt>
                <c:pt idx="7189">
                  <c:v> 20-07-09 07:22:05</c:v>
                </c:pt>
                <c:pt idx="7190">
                  <c:v> 20-07-09 07:22:10</c:v>
                </c:pt>
                <c:pt idx="7191">
                  <c:v> 20-07-09 07:22:15</c:v>
                </c:pt>
                <c:pt idx="7192">
                  <c:v> 20-07-09 07:22:20</c:v>
                </c:pt>
                <c:pt idx="7193">
                  <c:v> 20-07-09 07:22:25</c:v>
                </c:pt>
                <c:pt idx="7194">
                  <c:v> 20-07-09 07:22:30</c:v>
                </c:pt>
                <c:pt idx="7195">
                  <c:v> 20-07-09 07:22:35</c:v>
                </c:pt>
                <c:pt idx="7196">
                  <c:v> 20-07-09 07:22:40</c:v>
                </c:pt>
                <c:pt idx="7197">
                  <c:v> 20-07-09 07:22:45</c:v>
                </c:pt>
                <c:pt idx="7198">
                  <c:v> 20-07-09 07:22:50</c:v>
                </c:pt>
                <c:pt idx="7199">
                  <c:v> 20-07-09 07:22:55</c:v>
                </c:pt>
                <c:pt idx="7200">
                  <c:v> 20-07-09 07:23:00</c:v>
                </c:pt>
                <c:pt idx="7201">
                  <c:v> 20-07-09 07:23:05</c:v>
                </c:pt>
                <c:pt idx="7202">
                  <c:v> 20-07-09 07:23:10</c:v>
                </c:pt>
                <c:pt idx="7203">
                  <c:v> 20-07-09 07:23:15</c:v>
                </c:pt>
                <c:pt idx="7204">
                  <c:v> 20-07-09 07:23:20</c:v>
                </c:pt>
                <c:pt idx="7205">
                  <c:v> 20-07-09 07:23:25</c:v>
                </c:pt>
                <c:pt idx="7206">
                  <c:v> 20-07-09 07:23:30</c:v>
                </c:pt>
                <c:pt idx="7207">
                  <c:v> 20-07-09 07:23:35</c:v>
                </c:pt>
                <c:pt idx="7208">
                  <c:v> 20-07-09 07:23:40</c:v>
                </c:pt>
                <c:pt idx="7209">
                  <c:v> 20-07-09 07:23:45</c:v>
                </c:pt>
                <c:pt idx="7210">
                  <c:v> 20-07-09 07:23:50</c:v>
                </c:pt>
                <c:pt idx="7211">
                  <c:v> 20-07-09 07:23:55</c:v>
                </c:pt>
                <c:pt idx="7212">
                  <c:v> 20-07-09 07:24:00</c:v>
                </c:pt>
                <c:pt idx="7213">
                  <c:v> 20-07-09 07:24:05</c:v>
                </c:pt>
                <c:pt idx="7214">
                  <c:v> 20-07-09 07:24:10</c:v>
                </c:pt>
                <c:pt idx="7215">
                  <c:v> 20-07-09 07:24:15</c:v>
                </c:pt>
                <c:pt idx="7216">
                  <c:v> 20-07-09 07:24:20</c:v>
                </c:pt>
                <c:pt idx="7217">
                  <c:v> 20-07-09 07:24:25</c:v>
                </c:pt>
                <c:pt idx="7218">
                  <c:v> 20-07-09 07:24:30</c:v>
                </c:pt>
                <c:pt idx="7219">
                  <c:v> 20-07-09 07:24:35</c:v>
                </c:pt>
                <c:pt idx="7220">
                  <c:v> 20-07-09 07:24:40</c:v>
                </c:pt>
                <c:pt idx="7221">
                  <c:v> 20-07-09 07:24:45</c:v>
                </c:pt>
                <c:pt idx="7222">
                  <c:v> 20-07-09 07:24:50</c:v>
                </c:pt>
                <c:pt idx="7223">
                  <c:v> 20-07-09 07:24:55</c:v>
                </c:pt>
                <c:pt idx="7224">
                  <c:v> 20-07-09 07:25:00</c:v>
                </c:pt>
                <c:pt idx="7225">
                  <c:v> 20-07-09 07:25:05</c:v>
                </c:pt>
                <c:pt idx="7226">
                  <c:v> 20-07-09 07:25:10</c:v>
                </c:pt>
                <c:pt idx="7227">
                  <c:v> 20-07-09 07:25:15</c:v>
                </c:pt>
                <c:pt idx="7228">
                  <c:v> 20-07-09 07:25:20</c:v>
                </c:pt>
                <c:pt idx="7229">
                  <c:v> 20-07-09 07:25:25</c:v>
                </c:pt>
                <c:pt idx="7230">
                  <c:v> 20-07-09 07:25:30</c:v>
                </c:pt>
                <c:pt idx="7231">
                  <c:v> 20-07-09 07:25:35</c:v>
                </c:pt>
                <c:pt idx="7232">
                  <c:v> 20-07-09 07:25:40</c:v>
                </c:pt>
                <c:pt idx="7233">
                  <c:v> 20-07-09 07:25:45</c:v>
                </c:pt>
                <c:pt idx="7234">
                  <c:v> 20-07-09 07:25:50</c:v>
                </c:pt>
                <c:pt idx="7235">
                  <c:v> 20-07-09 07:25:55</c:v>
                </c:pt>
                <c:pt idx="7236">
                  <c:v> 20-07-09 07:26:00</c:v>
                </c:pt>
                <c:pt idx="7237">
                  <c:v> 20-07-09 07:26:05</c:v>
                </c:pt>
                <c:pt idx="7238">
                  <c:v> 20-07-09 07:26:10</c:v>
                </c:pt>
                <c:pt idx="7239">
                  <c:v> 20-07-09 07:26:15</c:v>
                </c:pt>
                <c:pt idx="7240">
                  <c:v> 20-07-09 07:26:20</c:v>
                </c:pt>
                <c:pt idx="7241">
                  <c:v> 20-07-09 07:26:25</c:v>
                </c:pt>
                <c:pt idx="7242">
                  <c:v> 20-07-09 07:26:30</c:v>
                </c:pt>
                <c:pt idx="7243">
                  <c:v> 20-07-09 07:26:35</c:v>
                </c:pt>
                <c:pt idx="7244">
                  <c:v> 20-07-09 07:26:40</c:v>
                </c:pt>
                <c:pt idx="7245">
                  <c:v> 20-07-09 07:26:45</c:v>
                </c:pt>
                <c:pt idx="7246">
                  <c:v> 20-07-09 07:26:50</c:v>
                </c:pt>
                <c:pt idx="7247">
                  <c:v> 20-07-09 07:26:55</c:v>
                </c:pt>
                <c:pt idx="7248">
                  <c:v> 20-07-09 07:27:00</c:v>
                </c:pt>
                <c:pt idx="7249">
                  <c:v> 20-07-09 07:27:05</c:v>
                </c:pt>
                <c:pt idx="7250">
                  <c:v> 20-07-09 07:27:10</c:v>
                </c:pt>
                <c:pt idx="7251">
                  <c:v> 20-07-09 07:27:15</c:v>
                </c:pt>
                <c:pt idx="7252">
                  <c:v> 20-07-09 07:27:20</c:v>
                </c:pt>
                <c:pt idx="7253">
                  <c:v> 20-07-09 07:27:25</c:v>
                </c:pt>
                <c:pt idx="7254">
                  <c:v> 20-07-09 07:27:30</c:v>
                </c:pt>
                <c:pt idx="7255">
                  <c:v> 20-07-09 07:27:35</c:v>
                </c:pt>
                <c:pt idx="7256">
                  <c:v> 20-07-09 07:27:40</c:v>
                </c:pt>
                <c:pt idx="7257">
                  <c:v> 20-07-09 07:27:45</c:v>
                </c:pt>
                <c:pt idx="7258">
                  <c:v> 20-07-09 07:27:50</c:v>
                </c:pt>
                <c:pt idx="7259">
                  <c:v> 20-07-09 07:27:55</c:v>
                </c:pt>
                <c:pt idx="7260">
                  <c:v> 20-07-09 07:28:00</c:v>
                </c:pt>
                <c:pt idx="7261">
                  <c:v> 20-07-09 07:28:05</c:v>
                </c:pt>
                <c:pt idx="7262">
                  <c:v> 20-07-09 07:28:10</c:v>
                </c:pt>
                <c:pt idx="7263">
                  <c:v> 20-07-09 07:28:15</c:v>
                </c:pt>
                <c:pt idx="7264">
                  <c:v> 20-07-09 07:28:20</c:v>
                </c:pt>
                <c:pt idx="7265">
                  <c:v> 20-07-09 07:28:25</c:v>
                </c:pt>
                <c:pt idx="7266">
                  <c:v> 20-07-09 07:28:30</c:v>
                </c:pt>
                <c:pt idx="7267">
                  <c:v> 20-07-09 07:28:35</c:v>
                </c:pt>
                <c:pt idx="7268">
                  <c:v> 20-07-09 07:28:40</c:v>
                </c:pt>
                <c:pt idx="7269">
                  <c:v> 20-07-09 07:28:45</c:v>
                </c:pt>
                <c:pt idx="7270">
                  <c:v> 20-07-09 07:28:50</c:v>
                </c:pt>
                <c:pt idx="7271">
                  <c:v> 20-07-09 07:28:55</c:v>
                </c:pt>
                <c:pt idx="7272">
                  <c:v> 20-07-09 07:29:00</c:v>
                </c:pt>
                <c:pt idx="7273">
                  <c:v> 20-07-09 07:29:05</c:v>
                </c:pt>
                <c:pt idx="7274">
                  <c:v> 20-07-09 07:29:10</c:v>
                </c:pt>
                <c:pt idx="7275">
                  <c:v> 20-07-09 07:29:15</c:v>
                </c:pt>
                <c:pt idx="7276">
                  <c:v> 20-07-09 07:29:20</c:v>
                </c:pt>
                <c:pt idx="7277">
                  <c:v> 20-07-09 07:29:25</c:v>
                </c:pt>
                <c:pt idx="7278">
                  <c:v> 20-07-09 07:29:30</c:v>
                </c:pt>
                <c:pt idx="7279">
                  <c:v> 20-07-09 07:29:35</c:v>
                </c:pt>
                <c:pt idx="7280">
                  <c:v> 20-07-09 07:29:40</c:v>
                </c:pt>
                <c:pt idx="7281">
                  <c:v> 20-07-09 07:29:45</c:v>
                </c:pt>
                <c:pt idx="7282">
                  <c:v> 20-07-09 07:29:50</c:v>
                </c:pt>
                <c:pt idx="7283">
                  <c:v> 20-07-09 07:29:55</c:v>
                </c:pt>
                <c:pt idx="7284">
                  <c:v> 20-07-09 07:30:00</c:v>
                </c:pt>
                <c:pt idx="7285">
                  <c:v> 20-07-09 07:30:05</c:v>
                </c:pt>
                <c:pt idx="7286">
                  <c:v> 20-07-09 07:30:10</c:v>
                </c:pt>
                <c:pt idx="7287">
                  <c:v> 20-07-09 07:30:15</c:v>
                </c:pt>
                <c:pt idx="7288">
                  <c:v> 20-07-09 07:30:20</c:v>
                </c:pt>
                <c:pt idx="7289">
                  <c:v> 20-07-09 07:30:25</c:v>
                </c:pt>
                <c:pt idx="7290">
                  <c:v> 20-07-09 07:30:30</c:v>
                </c:pt>
                <c:pt idx="7291">
                  <c:v> 20-07-09 07:30:35</c:v>
                </c:pt>
                <c:pt idx="7292">
                  <c:v> 20-07-09 07:30:40</c:v>
                </c:pt>
                <c:pt idx="7293">
                  <c:v> 20-07-09 07:30:45</c:v>
                </c:pt>
                <c:pt idx="7294">
                  <c:v> 20-07-09 07:30:50</c:v>
                </c:pt>
                <c:pt idx="7295">
                  <c:v> 20-07-09 07:30:55</c:v>
                </c:pt>
                <c:pt idx="7296">
                  <c:v> 20-07-09 07:31:00</c:v>
                </c:pt>
                <c:pt idx="7297">
                  <c:v> 20-07-09 07:31:05</c:v>
                </c:pt>
                <c:pt idx="7298">
                  <c:v> 20-07-09 07:31:10</c:v>
                </c:pt>
                <c:pt idx="7299">
                  <c:v> 20-07-09 07:31:15</c:v>
                </c:pt>
                <c:pt idx="7300">
                  <c:v> 20-07-09 07:31:20</c:v>
                </c:pt>
                <c:pt idx="7301">
                  <c:v> 20-07-09 07:31:25</c:v>
                </c:pt>
                <c:pt idx="7302">
                  <c:v> 20-07-09 07:31:30</c:v>
                </c:pt>
                <c:pt idx="7303">
                  <c:v> 20-07-09 07:31:35</c:v>
                </c:pt>
                <c:pt idx="7304">
                  <c:v> 20-07-09 07:31:40</c:v>
                </c:pt>
                <c:pt idx="7305">
                  <c:v> 20-07-09 07:31:45</c:v>
                </c:pt>
                <c:pt idx="7306">
                  <c:v> 20-07-09 07:31:50</c:v>
                </c:pt>
                <c:pt idx="7307">
                  <c:v> 20-07-09 07:31:55</c:v>
                </c:pt>
                <c:pt idx="7308">
                  <c:v> 20-07-09 07:32:00</c:v>
                </c:pt>
                <c:pt idx="7309">
                  <c:v> 20-07-09 07:32:05</c:v>
                </c:pt>
                <c:pt idx="7310">
                  <c:v> 20-07-09 07:32:10</c:v>
                </c:pt>
                <c:pt idx="7311">
                  <c:v> 20-07-09 07:32:15</c:v>
                </c:pt>
                <c:pt idx="7312">
                  <c:v> 20-07-09 07:32:20</c:v>
                </c:pt>
                <c:pt idx="7313">
                  <c:v> 20-07-09 07:32:25</c:v>
                </c:pt>
                <c:pt idx="7314">
                  <c:v> 20-07-09 07:32:30</c:v>
                </c:pt>
                <c:pt idx="7315">
                  <c:v> 20-07-09 07:32:35</c:v>
                </c:pt>
                <c:pt idx="7316">
                  <c:v> 20-07-09 07:32:40</c:v>
                </c:pt>
                <c:pt idx="7317">
                  <c:v> 20-07-09 07:32:45</c:v>
                </c:pt>
                <c:pt idx="7318">
                  <c:v> 20-07-09 07:32:50</c:v>
                </c:pt>
                <c:pt idx="7319">
                  <c:v> 20-07-09 07:32:55</c:v>
                </c:pt>
                <c:pt idx="7320">
                  <c:v> 20-07-09 07:33:00</c:v>
                </c:pt>
                <c:pt idx="7321">
                  <c:v> 20-07-09 07:33:05</c:v>
                </c:pt>
                <c:pt idx="7322">
                  <c:v> 20-07-09 07:33:10</c:v>
                </c:pt>
                <c:pt idx="7323">
                  <c:v> 20-07-09 07:33:15</c:v>
                </c:pt>
                <c:pt idx="7324">
                  <c:v> 20-07-09 07:33:20</c:v>
                </c:pt>
                <c:pt idx="7325">
                  <c:v> 20-07-09 07:33:25</c:v>
                </c:pt>
                <c:pt idx="7326">
                  <c:v> 20-07-09 07:33:30</c:v>
                </c:pt>
                <c:pt idx="7327">
                  <c:v> 20-07-09 07:33:35</c:v>
                </c:pt>
                <c:pt idx="7328">
                  <c:v> 20-07-09 07:33:40</c:v>
                </c:pt>
                <c:pt idx="7329">
                  <c:v> 20-07-09 07:33:45</c:v>
                </c:pt>
                <c:pt idx="7330">
                  <c:v> 20-07-09 07:33:50</c:v>
                </c:pt>
                <c:pt idx="7331">
                  <c:v> 20-07-09 07:33:55</c:v>
                </c:pt>
                <c:pt idx="7332">
                  <c:v> 20-07-09 07:34:00</c:v>
                </c:pt>
                <c:pt idx="7333">
                  <c:v> 20-07-09 07:34:05</c:v>
                </c:pt>
                <c:pt idx="7334">
                  <c:v> 20-07-09 07:34:10</c:v>
                </c:pt>
                <c:pt idx="7335">
                  <c:v> 20-07-09 07:34:15</c:v>
                </c:pt>
                <c:pt idx="7336">
                  <c:v> 20-07-09 07:34:20</c:v>
                </c:pt>
                <c:pt idx="7337">
                  <c:v> 20-07-09 07:34:25</c:v>
                </c:pt>
                <c:pt idx="7338">
                  <c:v> 20-07-09 07:34:30</c:v>
                </c:pt>
                <c:pt idx="7339">
                  <c:v> 20-07-09 07:34:35</c:v>
                </c:pt>
                <c:pt idx="7340">
                  <c:v> 20-07-09 07:34:40</c:v>
                </c:pt>
                <c:pt idx="7341">
                  <c:v> 20-07-09 07:34:45</c:v>
                </c:pt>
                <c:pt idx="7342">
                  <c:v> 20-07-09 07:34:50</c:v>
                </c:pt>
                <c:pt idx="7343">
                  <c:v> 20-07-09 07:34:55</c:v>
                </c:pt>
                <c:pt idx="7344">
                  <c:v> 20-07-09 07:35:00</c:v>
                </c:pt>
                <c:pt idx="7345">
                  <c:v> 20-07-09 07:35:05</c:v>
                </c:pt>
                <c:pt idx="7346">
                  <c:v> 20-07-09 07:35:10</c:v>
                </c:pt>
                <c:pt idx="7347">
                  <c:v> 20-07-09 07:35:15</c:v>
                </c:pt>
                <c:pt idx="7348">
                  <c:v> 20-07-09 07:35:20</c:v>
                </c:pt>
                <c:pt idx="7349">
                  <c:v> 20-07-09 07:35:25</c:v>
                </c:pt>
                <c:pt idx="7350">
                  <c:v> 20-07-09 07:35:30</c:v>
                </c:pt>
                <c:pt idx="7351">
                  <c:v> 20-07-09 07:35:35</c:v>
                </c:pt>
                <c:pt idx="7352">
                  <c:v> 20-07-09 07:35:40</c:v>
                </c:pt>
                <c:pt idx="7353">
                  <c:v> 20-07-09 07:35:45</c:v>
                </c:pt>
                <c:pt idx="7354">
                  <c:v> 20-07-09 07:35:50</c:v>
                </c:pt>
                <c:pt idx="7355">
                  <c:v> 20-07-09 07:35:55</c:v>
                </c:pt>
                <c:pt idx="7356">
                  <c:v> 20-07-09 07:36:00</c:v>
                </c:pt>
                <c:pt idx="7357">
                  <c:v> 20-07-09 07:36:05</c:v>
                </c:pt>
                <c:pt idx="7358">
                  <c:v> 20-07-09 07:36:10</c:v>
                </c:pt>
                <c:pt idx="7359">
                  <c:v> 20-07-09 07:36:15</c:v>
                </c:pt>
                <c:pt idx="7360">
                  <c:v> 20-07-09 07:36:20</c:v>
                </c:pt>
                <c:pt idx="7361">
                  <c:v> 20-07-09 07:36:25</c:v>
                </c:pt>
                <c:pt idx="7362">
                  <c:v> 20-07-09 07:36:30</c:v>
                </c:pt>
                <c:pt idx="7363">
                  <c:v> 20-07-09 07:36:35</c:v>
                </c:pt>
                <c:pt idx="7364">
                  <c:v> 20-07-09 07:36:40</c:v>
                </c:pt>
                <c:pt idx="7365">
                  <c:v> 20-07-09 07:36:45</c:v>
                </c:pt>
                <c:pt idx="7366">
                  <c:v> 20-07-09 07:36:50</c:v>
                </c:pt>
                <c:pt idx="7367">
                  <c:v> 20-07-09 07:36:55</c:v>
                </c:pt>
                <c:pt idx="7368">
                  <c:v> 20-07-09 07:37:00</c:v>
                </c:pt>
                <c:pt idx="7369">
                  <c:v> 20-07-09 07:37:05</c:v>
                </c:pt>
                <c:pt idx="7370">
                  <c:v> 20-07-09 07:37:10</c:v>
                </c:pt>
                <c:pt idx="7371">
                  <c:v> 20-07-09 07:37:15</c:v>
                </c:pt>
                <c:pt idx="7372">
                  <c:v> 20-07-09 07:37:20</c:v>
                </c:pt>
                <c:pt idx="7373">
                  <c:v> 20-07-09 07:37:25</c:v>
                </c:pt>
                <c:pt idx="7374">
                  <c:v> 20-07-09 07:37:30</c:v>
                </c:pt>
                <c:pt idx="7375">
                  <c:v> 20-07-09 07:37:35</c:v>
                </c:pt>
                <c:pt idx="7376">
                  <c:v> 20-07-09 07:37:40</c:v>
                </c:pt>
                <c:pt idx="7377">
                  <c:v> 20-07-09 07:37:45</c:v>
                </c:pt>
                <c:pt idx="7378">
                  <c:v> 20-07-09 07:37:50</c:v>
                </c:pt>
                <c:pt idx="7379">
                  <c:v> 20-07-09 07:37:55</c:v>
                </c:pt>
                <c:pt idx="7380">
                  <c:v> 20-07-09 07:38:00</c:v>
                </c:pt>
                <c:pt idx="7381">
                  <c:v> 20-07-09 07:38:05</c:v>
                </c:pt>
                <c:pt idx="7382">
                  <c:v> 20-07-09 07:38:10</c:v>
                </c:pt>
                <c:pt idx="7383">
                  <c:v> 20-07-09 07:38:15</c:v>
                </c:pt>
                <c:pt idx="7384">
                  <c:v> 20-07-09 07:38:20</c:v>
                </c:pt>
                <c:pt idx="7385">
                  <c:v> 20-07-09 07:38:25</c:v>
                </c:pt>
                <c:pt idx="7386">
                  <c:v> 20-07-09 07:38:30</c:v>
                </c:pt>
                <c:pt idx="7387">
                  <c:v> 20-07-09 07:38:35</c:v>
                </c:pt>
                <c:pt idx="7388">
                  <c:v> 20-07-09 07:38:40</c:v>
                </c:pt>
                <c:pt idx="7389">
                  <c:v> 20-07-09 07:38:45</c:v>
                </c:pt>
                <c:pt idx="7390">
                  <c:v> 20-07-09 07:38:50</c:v>
                </c:pt>
                <c:pt idx="7391">
                  <c:v> 20-07-09 07:38:55</c:v>
                </c:pt>
                <c:pt idx="7392">
                  <c:v> 20-07-09 07:39:00</c:v>
                </c:pt>
                <c:pt idx="7393">
                  <c:v> 20-07-09 07:39:05</c:v>
                </c:pt>
                <c:pt idx="7394">
                  <c:v> 20-07-09 07:39:10</c:v>
                </c:pt>
                <c:pt idx="7395">
                  <c:v> 20-07-09 07:39:15</c:v>
                </c:pt>
                <c:pt idx="7396">
                  <c:v> 20-07-09 07:39:20</c:v>
                </c:pt>
                <c:pt idx="7397">
                  <c:v> 20-07-09 07:39:25</c:v>
                </c:pt>
                <c:pt idx="7398">
                  <c:v> 20-07-09 07:39:30</c:v>
                </c:pt>
                <c:pt idx="7399">
                  <c:v> 20-07-09 07:39:35</c:v>
                </c:pt>
                <c:pt idx="7400">
                  <c:v> 20-07-09 07:39:40</c:v>
                </c:pt>
                <c:pt idx="7401">
                  <c:v> 20-07-09 07:39:45</c:v>
                </c:pt>
                <c:pt idx="7402">
                  <c:v> 20-07-09 07:39:50</c:v>
                </c:pt>
                <c:pt idx="7403">
                  <c:v> 20-07-09 07:39:55</c:v>
                </c:pt>
                <c:pt idx="7404">
                  <c:v> 20-07-09 07:40:00</c:v>
                </c:pt>
                <c:pt idx="7405">
                  <c:v> 20-07-09 07:40:05</c:v>
                </c:pt>
                <c:pt idx="7406">
                  <c:v> 20-07-09 07:40:10</c:v>
                </c:pt>
                <c:pt idx="7407">
                  <c:v> 20-07-09 07:40:15</c:v>
                </c:pt>
                <c:pt idx="7408">
                  <c:v> 20-07-09 07:40:20</c:v>
                </c:pt>
                <c:pt idx="7409">
                  <c:v> 20-07-09 07:40:25</c:v>
                </c:pt>
                <c:pt idx="7410">
                  <c:v> 20-07-09 07:40:30</c:v>
                </c:pt>
                <c:pt idx="7411">
                  <c:v> 20-07-09 07:40:35</c:v>
                </c:pt>
                <c:pt idx="7412">
                  <c:v> 20-07-09 07:40:40</c:v>
                </c:pt>
                <c:pt idx="7413">
                  <c:v> 20-07-09 07:40:45</c:v>
                </c:pt>
                <c:pt idx="7414">
                  <c:v> 20-07-09 07:40:50</c:v>
                </c:pt>
                <c:pt idx="7415">
                  <c:v> 20-07-09 07:40:55</c:v>
                </c:pt>
                <c:pt idx="7416">
                  <c:v> 20-07-09 07:41:00</c:v>
                </c:pt>
                <c:pt idx="7417">
                  <c:v> 20-07-09 07:41:05</c:v>
                </c:pt>
                <c:pt idx="7418">
                  <c:v> 20-07-09 07:41:10</c:v>
                </c:pt>
                <c:pt idx="7419">
                  <c:v> 20-07-09 07:41:15</c:v>
                </c:pt>
                <c:pt idx="7420">
                  <c:v> 20-07-09 07:41:20</c:v>
                </c:pt>
                <c:pt idx="7421">
                  <c:v> 20-07-09 07:41:25</c:v>
                </c:pt>
                <c:pt idx="7422">
                  <c:v> 20-07-09 07:41:30</c:v>
                </c:pt>
                <c:pt idx="7423">
                  <c:v> 20-07-09 07:41:35</c:v>
                </c:pt>
                <c:pt idx="7424">
                  <c:v> 20-07-09 07:41:40</c:v>
                </c:pt>
                <c:pt idx="7425">
                  <c:v> 20-07-09 07:41:45</c:v>
                </c:pt>
                <c:pt idx="7426">
                  <c:v> 20-07-09 07:41:50</c:v>
                </c:pt>
                <c:pt idx="7427">
                  <c:v> 20-07-09 07:41:55</c:v>
                </c:pt>
                <c:pt idx="7428">
                  <c:v> 20-07-09 07:42:00</c:v>
                </c:pt>
                <c:pt idx="7429">
                  <c:v> 20-07-09 07:42:05</c:v>
                </c:pt>
                <c:pt idx="7430">
                  <c:v> 20-07-09 07:42:10</c:v>
                </c:pt>
                <c:pt idx="7431">
                  <c:v> 20-07-09 07:42:15</c:v>
                </c:pt>
                <c:pt idx="7432">
                  <c:v> 20-07-09 07:42:20</c:v>
                </c:pt>
                <c:pt idx="7433">
                  <c:v> 20-07-09 07:42:25</c:v>
                </c:pt>
                <c:pt idx="7434">
                  <c:v> 20-07-09 07:42:30</c:v>
                </c:pt>
                <c:pt idx="7435">
                  <c:v> 20-07-09 07:42:35</c:v>
                </c:pt>
                <c:pt idx="7436">
                  <c:v> 20-07-09 07:42:40</c:v>
                </c:pt>
                <c:pt idx="7437">
                  <c:v> 20-07-09 07:42:45</c:v>
                </c:pt>
                <c:pt idx="7438">
                  <c:v> 20-07-09 07:42:50</c:v>
                </c:pt>
                <c:pt idx="7439">
                  <c:v> 20-07-09 07:42:55</c:v>
                </c:pt>
                <c:pt idx="7440">
                  <c:v> 20-07-09 07:43:00</c:v>
                </c:pt>
                <c:pt idx="7441">
                  <c:v> 20-07-09 07:43:05</c:v>
                </c:pt>
                <c:pt idx="7442">
                  <c:v> 20-07-09 07:43:10</c:v>
                </c:pt>
                <c:pt idx="7443">
                  <c:v> 20-07-09 07:43:15</c:v>
                </c:pt>
                <c:pt idx="7444">
                  <c:v> 20-07-09 07:43:20</c:v>
                </c:pt>
                <c:pt idx="7445">
                  <c:v> 20-07-09 07:43:25</c:v>
                </c:pt>
                <c:pt idx="7446">
                  <c:v> 20-07-09 07:43:30</c:v>
                </c:pt>
                <c:pt idx="7447">
                  <c:v> 20-07-09 07:43:35</c:v>
                </c:pt>
                <c:pt idx="7448">
                  <c:v> 20-07-09 07:43:40</c:v>
                </c:pt>
                <c:pt idx="7449">
                  <c:v> 20-07-09 07:43:45</c:v>
                </c:pt>
                <c:pt idx="7450">
                  <c:v> 20-07-09 07:43:50</c:v>
                </c:pt>
                <c:pt idx="7451">
                  <c:v> 20-07-09 07:43:55</c:v>
                </c:pt>
                <c:pt idx="7452">
                  <c:v> 20-07-09 07:44:00</c:v>
                </c:pt>
                <c:pt idx="7453">
                  <c:v> 20-07-09 07:44:05</c:v>
                </c:pt>
                <c:pt idx="7454">
                  <c:v> 20-07-09 07:44:10</c:v>
                </c:pt>
                <c:pt idx="7455">
                  <c:v> 20-07-09 07:44:15</c:v>
                </c:pt>
                <c:pt idx="7456">
                  <c:v> 20-07-09 07:44:20</c:v>
                </c:pt>
                <c:pt idx="7457">
                  <c:v> 20-07-09 07:44:25</c:v>
                </c:pt>
                <c:pt idx="7458">
                  <c:v> 20-07-09 07:44:30</c:v>
                </c:pt>
                <c:pt idx="7459">
                  <c:v> 20-07-09 07:44:35</c:v>
                </c:pt>
                <c:pt idx="7460">
                  <c:v> 20-07-09 07:44:40</c:v>
                </c:pt>
                <c:pt idx="7461">
                  <c:v> 20-07-09 07:44:45</c:v>
                </c:pt>
                <c:pt idx="7462">
                  <c:v> 20-07-09 07:44:50</c:v>
                </c:pt>
                <c:pt idx="7463">
                  <c:v> 20-07-09 07:44:55</c:v>
                </c:pt>
                <c:pt idx="7464">
                  <c:v> 20-07-09 07:45:00</c:v>
                </c:pt>
                <c:pt idx="7465">
                  <c:v> 20-07-09 07:45:05</c:v>
                </c:pt>
                <c:pt idx="7466">
                  <c:v> 20-07-09 07:45:10</c:v>
                </c:pt>
                <c:pt idx="7467">
                  <c:v> 20-07-09 07:45:15</c:v>
                </c:pt>
                <c:pt idx="7468">
                  <c:v> 20-07-09 07:45:20</c:v>
                </c:pt>
                <c:pt idx="7469">
                  <c:v> 20-07-09 07:45:25</c:v>
                </c:pt>
                <c:pt idx="7470">
                  <c:v> 20-07-09 07:45:30</c:v>
                </c:pt>
                <c:pt idx="7471">
                  <c:v> 20-07-09 07:45:35</c:v>
                </c:pt>
                <c:pt idx="7472">
                  <c:v> 20-07-09 07:45:40</c:v>
                </c:pt>
                <c:pt idx="7473">
                  <c:v> 20-07-09 07:45:45</c:v>
                </c:pt>
                <c:pt idx="7474">
                  <c:v> 20-07-09 07:45:50</c:v>
                </c:pt>
                <c:pt idx="7475">
                  <c:v> 20-07-09 07:45:55</c:v>
                </c:pt>
                <c:pt idx="7476">
                  <c:v> 20-07-09 07:46:00</c:v>
                </c:pt>
                <c:pt idx="7477">
                  <c:v> 20-07-09 07:46:05</c:v>
                </c:pt>
                <c:pt idx="7478">
                  <c:v> 20-07-09 07:46:10</c:v>
                </c:pt>
                <c:pt idx="7479">
                  <c:v> 20-07-09 07:46:15</c:v>
                </c:pt>
                <c:pt idx="7480">
                  <c:v> 20-07-09 07:46:20</c:v>
                </c:pt>
                <c:pt idx="7481">
                  <c:v> 20-07-09 07:46:25</c:v>
                </c:pt>
                <c:pt idx="7482">
                  <c:v> 20-07-09 07:46:30</c:v>
                </c:pt>
                <c:pt idx="7483">
                  <c:v> 20-07-09 07:46:35</c:v>
                </c:pt>
                <c:pt idx="7484">
                  <c:v> 20-07-09 07:46:40</c:v>
                </c:pt>
                <c:pt idx="7485">
                  <c:v> 20-07-09 07:46:45</c:v>
                </c:pt>
                <c:pt idx="7486">
                  <c:v> 20-07-09 07:46:50</c:v>
                </c:pt>
                <c:pt idx="7487">
                  <c:v> 20-07-09 07:46:55</c:v>
                </c:pt>
                <c:pt idx="7488">
                  <c:v> 20-07-09 07:47:00</c:v>
                </c:pt>
                <c:pt idx="7489">
                  <c:v> 20-07-09 07:47:05</c:v>
                </c:pt>
                <c:pt idx="7490">
                  <c:v> 20-07-09 07:47:10</c:v>
                </c:pt>
                <c:pt idx="7491">
                  <c:v> 20-07-09 07:47:15</c:v>
                </c:pt>
                <c:pt idx="7492">
                  <c:v> 20-07-09 07:47:20</c:v>
                </c:pt>
                <c:pt idx="7493">
                  <c:v> 20-07-09 07:47:25</c:v>
                </c:pt>
                <c:pt idx="7494">
                  <c:v> 20-07-09 07:47:30</c:v>
                </c:pt>
                <c:pt idx="7495">
                  <c:v> 20-07-09 07:47:35</c:v>
                </c:pt>
                <c:pt idx="7496">
                  <c:v> 20-07-09 07:47:40</c:v>
                </c:pt>
                <c:pt idx="7497">
                  <c:v> 20-07-09 07:47:45</c:v>
                </c:pt>
                <c:pt idx="7498">
                  <c:v> 20-07-09 07:47:50</c:v>
                </c:pt>
                <c:pt idx="7499">
                  <c:v> 20-07-09 07:47:55</c:v>
                </c:pt>
                <c:pt idx="7500">
                  <c:v> 20-07-09 07:48:00</c:v>
                </c:pt>
                <c:pt idx="7501">
                  <c:v> 20-07-09 07:48:05</c:v>
                </c:pt>
                <c:pt idx="7502">
                  <c:v> 20-07-09 07:48:10</c:v>
                </c:pt>
                <c:pt idx="7503">
                  <c:v> 20-07-09 07:48:15</c:v>
                </c:pt>
                <c:pt idx="7504">
                  <c:v> 20-07-09 07:48:20</c:v>
                </c:pt>
                <c:pt idx="7505">
                  <c:v> 20-07-09 07:48:25</c:v>
                </c:pt>
                <c:pt idx="7506">
                  <c:v> 20-07-09 07:48:30</c:v>
                </c:pt>
                <c:pt idx="7507">
                  <c:v> 20-07-09 07:48:35</c:v>
                </c:pt>
                <c:pt idx="7508">
                  <c:v> 20-07-09 07:48:40</c:v>
                </c:pt>
                <c:pt idx="7509">
                  <c:v> 20-07-09 07:48:45</c:v>
                </c:pt>
                <c:pt idx="7510">
                  <c:v> 20-07-09 07:48:50</c:v>
                </c:pt>
                <c:pt idx="7511">
                  <c:v> 20-07-09 07:48:55</c:v>
                </c:pt>
                <c:pt idx="7512">
                  <c:v> 20-07-09 07:49:00</c:v>
                </c:pt>
                <c:pt idx="7513">
                  <c:v> 20-07-09 07:49:05</c:v>
                </c:pt>
                <c:pt idx="7514">
                  <c:v> 20-07-09 07:49:10</c:v>
                </c:pt>
                <c:pt idx="7515">
                  <c:v> 20-07-09 07:49:15</c:v>
                </c:pt>
                <c:pt idx="7516">
                  <c:v> 20-07-09 07:49:20</c:v>
                </c:pt>
                <c:pt idx="7517">
                  <c:v> 20-07-09 07:49:25</c:v>
                </c:pt>
                <c:pt idx="7518">
                  <c:v> 20-07-09 07:49:30</c:v>
                </c:pt>
                <c:pt idx="7519">
                  <c:v> 20-07-09 07:49:35</c:v>
                </c:pt>
                <c:pt idx="7520">
                  <c:v> 20-07-09 07:49:40</c:v>
                </c:pt>
                <c:pt idx="7521">
                  <c:v> 20-07-09 07:49:45</c:v>
                </c:pt>
                <c:pt idx="7522">
                  <c:v> 20-07-09 07:49:50</c:v>
                </c:pt>
                <c:pt idx="7523">
                  <c:v> 20-07-09 07:49:55</c:v>
                </c:pt>
                <c:pt idx="7524">
                  <c:v> 20-07-09 07:50:00</c:v>
                </c:pt>
                <c:pt idx="7525">
                  <c:v> 20-07-09 07:50:05</c:v>
                </c:pt>
                <c:pt idx="7526">
                  <c:v> 20-07-09 07:50:10</c:v>
                </c:pt>
                <c:pt idx="7527">
                  <c:v> 20-07-09 07:50:15</c:v>
                </c:pt>
                <c:pt idx="7528">
                  <c:v> 20-07-09 07:50:20</c:v>
                </c:pt>
                <c:pt idx="7529">
                  <c:v> 20-07-09 07:50:25</c:v>
                </c:pt>
                <c:pt idx="7530">
                  <c:v> 20-07-09 07:50:30</c:v>
                </c:pt>
                <c:pt idx="7531">
                  <c:v> 20-07-09 07:50:35</c:v>
                </c:pt>
                <c:pt idx="7532">
                  <c:v> 20-07-09 07:50:40</c:v>
                </c:pt>
                <c:pt idx="7533">
                  <c:v> 20-07-09 07:50:45</c:v>
                </c:pt>
                <c:pt idx="7534">
                  <c:v> 20-07-09 07:50:50</c:v>
                </c:pt>
                <c:pt idx="7535">
                  <c:v> 20-07-09 07:50:55</c:v>
                </c:pt>
                <c:pt idx="7536">
                  <c:v> 20-07-09 07:51:00</c:v>
                </c:pt>
                <c:pt idx="7537">
                  <c:v> 20-07-09 07:51:05</c:v>
                </c:pt>
                <c:pt idx="7538">
                  <c:v> 20-07-09 07:51:10</c:v>
                </c:pt>
                <c:pt idx="7539">
                  <c:v> 20-07-09 07:51:15</c:v>
                </c:pt>
                <c:pt idx="7540">
                  <c:v> 20-07-09 07:51:20</c:v>
                </c:pt>
                <c:pt idx="7541">
                  <c:v> 20-07-09 07:51:25</c:v>
                </c:pt>
                <c:pt idx="7542">
                  <c:v> 20-07-09 07:51:30</c:v>
                </c:pt>
                <c:pt idx="7543">
                  <c:v> 20-07-09 07:51:35</c:v>
                </c:pt>
                <c:pt idx="7544">
                  <c:v> 20-07-09 07:51:40</c:v>
                </c:pt>
                <c:pt idx="7545">
                  <c:v> 20-07-09 07:51:45</c:v>
                </c:pt>
                <c:pt idx="7546">
                  <c:v> 20-07-09 07:51:50</c:v>
                </c:pt>
                <c:pt idx="7547">
                  <c:v> 20-07-09 07:51:55</c:v>
                </c:pt>
                <c:pt idx="7548">
                  <c:v> 20-07-09 07:52:00</c:v>
                </c:pt>
                <c:pt idx="7549">
                  <c:v> 20-07-09 07:52:05</c:v>
                </c:pt>
                <c:pt idx="7550">
                  <c:v> 20-07-09 07:52:10</c:v>
                </c:pt>
                <c:pt idx="7551">
                  <c:v> 20-07-09 07:52:15</c:v>
                </c:pt>
                <c:pt idx="7552">
                  <c:v> 20-07-09 07:52:20</c:v>
                </c:pt>
                <c:pt idx="7553">
                  <c:v> 20-07-09 07:52:25</c:v>
                </c:pt>
                <c:pt idx="7554">
                  <c:v> 20-07-09 07:52:30</c:v>
                </c:pt>
                <c:pt idx="7555">
                  <c:v> 20-07-09 07:52:35</c:v>
                </c:pt>
                <c:pt idx="7556">
                  <c:v> 20-07-09 07:52:40</c:v>
                </c:pt>
                <c:pt idx="7557">
                  <c:v> 20-07-09 07:52:45</c:v>
                </c:pt>
                <c:pt idx="7558">
                  <c:v> 20-07-09 07:52:50</c:v>
                </c:pt>
                <c:pt idx="7559">
                  <c:v> 20-07-09 07:52:55</c:v>
                </c:pt>
                <c:pt idx="7560">
                  <c:v> 20-07-09 07:53:00</c:v>
                </c:pt>
                <c:pt idx="7561">
                  <c:v> 20-07-09 07:53:05</c:v>
                </c:pt>
                <c:pt idx="7562">
                  <c:v> 20-07-09 07:53:10</c:v>
                </c:pt>
                <c:pt idx="7563">
                  <c:v> 20-07-09 07:53:15</c:v>
                </c:pt>
                <c:pt idx="7564">
                  <c:v> 20-07-09 07:53:20</c:v>
                </c:pt>
                <c:pt idx="7565">
                  <c:v> 20-07-09 07:53:25</c:v>
                </c:pt>
                <c:pt idx="7566">
                  <c:v> 20-07-09 07:53:30</c:v>
                </c:pt>
                <c:pt idx="7567">
                  <c:v> 20-07-09 07:53:35</c:v>
                </c:pt>
                <c:pt idx="7568">
                  <c:v> 20-07-09 07:53:40</c:v>
                </c:pt>
                <c:pt idx="7569">
                  <c:v> 20-07-09 07:53:45</c:v>
                </c:pt>
                <c:pt idx="7570">
                  <c:v> 20-07-09 07:53:50</c:v>
                </c:pt>
                <c:pt idx="7571">
                  <c:v> 20-07-09 07:53:55</c:v>
                </c:pt>
                <c:pt idx="7572">
                  <c:v> 20-07-09 07:54:00</c:v>
                </c:pt>
                <c:pt idx="7573">
                  <c:v> 20-07-09 07:54:05</c:v>
                </c:pt>
                <c:pt idx="7574">
                  <c:v> 20-07-09 07:54:10</c:v>
                </c:pt>
                <c:pt idx="7575">
                  <c:v> 20-07-09 07:54:15</c:v>
                </c:pt>
                <c:pt idx="7576">
                  <c:v> 20-07-09 07:54:20</c:v>
                </c:pt>
                <c:pt idx="7577">
                  <c:v> 20-07-09 07:54:25</c:v>
                </c:pt>
                <c:pt idx="7578">
                  <c:v> 20-07-09 07:54:30</c:v>
                </c:pt>
                <c:pt idx="7579">
                  <c:v> 20-07-09 07:54:35</c:v>
                </c:pt>
                <c:pt idx="7580">
                  <c:v> 20-07-09 07:54:40</c:v>
                </c:pt>
                <c:pt idx="7581">
                  <c:v> 20-07-09 07:54:45</c:v>
                </c:pt>
                <c:pt idx="7582">
                  <c:v> 20-07-09 07:54:50</c:v>
                </c:pt>
                <c:pt idx="7583">
                  <c:v> 20-07-09 07:54:55</c:v>
                </c:pt>
                <c:pt idx="7584">
                  <c:v> 20-07-09 07:55:00</c:v>
                </c:pt>
                <c:pt idx="7585">
                  <c:v> 20-07-09 07:55:05</c:v>
                </c:pt>
                <c:pt idx="7586">
                  <c:v> 20-07-09 07:55:10</c:v>
                </c:pt>
                <c:pt idx="7587">
                  <c:v> 20-07-09 07:55:15</c:v>
                </c:pt>
                <c:pt idx="7588">
                  <c:v> 20-07-09 07:55:20</c:v>
                </c:pt>
                <c:pt idx="7589">
                  <c:v> 20-07-09 07:55:25</c:v>
                </c:pt>
                <c:pt idx="7590">
                  <c:v> 20-07-09 07:55:30</c:v>
                </c:pt>
                <c:pt idx="7591">
                  <c:v> 20-07-09 07:55:35</c:v>
                </c:pt>
                <c:pt idx="7592">
                  <c:v> 20-07-09 07:55:40</c:v>
                </c:pt>
                <c:pt idx="7593">
                  <c:v> 20-07-09 07:55:45</c:v>
                </c:pt>
                <c:pt idx="7594">
                  <c:v> 20-07-09 07:55:50</c:v>
                </c:pt>
                <c:pt idx="7595">
                  <c:v> 20-07-09 07:55:55</c:v>
                </c:pt>
                <c:pt idx="7596">
                  <c:v> 20-07-09 07:56:00</c:v>
                </c:pt>
                <c:pt idx="7597">
                  <c:v> 20-07-09 07:56:05</c:v>
                </c:pt>
                <c:pt idx="7598">
                  <c:v> 20-07-09 07:56:10</c:v>
                </c:pt>
                <c:pt idx="7599">
                  <c:v> 20-07-09 07:56:15</c:v>
                </c:pt>
                <c:pt idx="7600">
                  <c:v> 20-07-09 07:56:20</c:v>
                </c:pt>
                <c:pt idx="7601">
                  <c:v> 20-07-09 07:56:25</c:v>
                </c:pt>
                <c:pt idx="7602">
                  <c:v> 20-07-09 07:56:30</c:v>
                </c:pt>
                <c:pt idx="7603">
                  <c:v> 20-07-09 07:56:35</c:v>
                </c:pt>
                <c:pt idx="7604">
                  <c:v> 20-07-09 07:56:40</c:v>
                </c:pt>
                <c:pt idx="7605">
                  <c:v> 20-07-09 07:56:45</c:v>
                </c:pt>
                <c:pt idx="7606">
                  <c:v> 20-07-09 07:56:50</c:v>
                </c:pt>
                <c:pt idx="7607">
                  <c:v> 20-07-09 07:56:55</c:v>
                </c:pt>
                <c:pt idx="7608">
                  <c:v> 20-07-09 07:57:00</c:v>
                </c:pt>
                <c:pt idx="7609">
                  <c:v> 20-07-09 07:57:05</c:v>
                </c:pt>
                <c:pt idx="7610">
                  <c:v> 20-07-09 07:57:10</c:v>
                </c:pt>
                <c:pt idx="7611">
                  <c:v> 20-07-09 07:57:15</c:v>
                </c:pt>
                <c:pt idx="7612">
                  <c:v> 20-07-09 07:57:20</c:v>
                </c:pt>
                <c:pt idx="7613">
                  <c:v> 20-07-09 07:57:25</c:v>
                </c:pt>
                <c:pt idx="7614">
                  <c:v> 20-07-09 07:57:30</c:v>
                </c:pt>
                <c:pt idx="7615">
                  <c:v> 20-07-09 07:57:35</c:v>
                </c:pt>
                <c:pt idx="7616">
                  <c:v> 20-07-09 07:57:40</c:v>
                </c:pt>
                <c:pt idx="7617">
                  <c:v> 20-07-09 07:57:45</c:v>
                </c:pt>
                <c:pt idx="7618">
                  <c:v> 20-07-09 07:57:50</c:v>
                </c:pt>
                <c:pt idx="7619">
                  <c:v> 20-07-09 07:57:55</c:v>
                </c:pt>
                <c:pt idx="7620">
                  <c:v> 20-07-09 07:58:00</c:v>
                </c:pt>
                <c:pt idx="7621">
                  <c:v> 20-07-09 07:58:05</c:v>
                </c:pt>
                <c:pt idx="7622">
                  <c:v> 20-07-09 07:58:10</c:v>
                </c:pt>
                <c:pt idx="7623">
                  <c:v> 20-07-09 07:58:15</c:v>
                </c:pt>
                <c:pt idx="7624">
                  <c:v> 20-07-09 07:58:20</c:v>
                </c:pt>
                <c:pt idx="7625">
                  <c:v> 20-07-09 07:58:25</c:v>
                </c:pt>
                <c:pt idx="7626">
                  <c:v> 20-07-09 07:58:30</c:v>
                </c:pt>
                <c:pt idx="7627">
                  <c:v> 20-07-09 07:58:35</c:v>
                </c:pt>
                <c:pt idx="7628">
                  <c:v> 20-07-09 07:58:40</c:v>
                </c:pt>
                <c:pt idx="7629">
                  <c:v> 20-07-09 07:58:45</c:v>
                </c:pt>
                <c:pt idx="7630">
                  <c:v> 20-07-09 07:58:50</c:v>
                </c:pt>
                <c:pt idx="7631">
                  <c:v> 20-07-09 07:58:55</c:v>
                </c:pt>
                <c:pt idx="7632">
                  <c:v> 20-07-09 07:59:00</c:v>
                </c:pt>
                <c:pt idx="7633">
                  <c:v> 20-07-09 07:59:05</c:v>
                </c:pt>
                <c:pt idx="7634">
                  <c:v> 20-07-09 07:59:10</c:v>
                </c:pt>
                <c:pt idx="7635">
                  <c:v> 20-07-09 07:59:15</c:v>
                </c:pt>
                <c:pt idx="7636">
                  <c:v> 20-07-09 07:59:20</c:v>
                </c:pt>
                <c:pt idx="7637">
                  <c:v> 20-07-09 07:59:25</c:v>
                </c:pt>
                <c:pt idx="7638">
                  <c:v> 20-07-09 07:59:30</c:v>
                </c:pt>
                <c:pt idx="7639">
                  <c:v> 20-07-09 07:59:35</c:v>
                </c:pt>
                <c:pt idx="7640">
                  <c:v> 20-07-09 07:59:40</c:v>
                </c:pt>
                <c:pt idx="7641">
                  <c:v> 20-07-09 07:59:45</c:v>
                </c:pt>
                <c:pt idx="7642">
                  <c:v> 20-07-09 07:59:50</c:v>
                </c:pt>
                <c:pt idx="7643">
                  <c:v> 20-07-09 07:59:55</c:v>
                </c:pt>
                <c:pt idx="7644">
                  <c:v> 20-07-09 08:00:00</c:v>
                </c:pt>
                <c:pt idx="7645">
                  <c:v> 20-07-09 08:00:05</c:v>
                </c:pt>
                <c:pt idx="7646">
                  <c:v> 20-07-09 08:00:10</c:v>
                </c:pt>
                <c:pt idx="7647">
                  <c:v> 20-07-09 08:00:15</c:v>
                </c:pt>
                <c:pt idx="7648">
                  <c:v> 20-07-09 08:00:20</c:v>
                </c:pt>
                <c:pt idx="7649">
                  <c:v> 20-07-09 08:00:25</c:v>
                </c:pt>
                <c:pt idx="7650">
                  <c:v> 20-07-09 08:00:30</c:v>
                </c:pt>
                <c:pt idx="7651">
                  <c:v> 20-07-09 08:00:35</c:v>
                </c:pt>
                <c:pt idx="7652">
                  <c:v> 20-07-09 08:00:40</c:v>
                </c:pt>
                <c:pt idx="7653">
                  <c:v> 20-07-09 08:00:45</c:v>
                </c:pt>
                <c:pt idx="7654">
                  <c:v> 20-07-09 08:00:50</c:v>
                </c:pt>
                <c:pt idx="7655">
                  <c:v> 20-07-09 08:00:55</c:v>
                </c:pt>
                <c:pt idx="7656">
                  <c:v> 20-07-09 08:01:00</c:v>
                </c:pt>
                <c:pt idx="7657">
                  <c:v> 20-07-09 08:01:05</c:v>
                </c:pt>
                <c:pt idx="7658">
                  <c:v> 20-07-09 08:01:10</c:v>
                </c:pt>
                <c:pt idx="7659">
                  <c:v> 20-07-09 08:01:15</c:v>
                </c:pt>
                <c:pt idx="7660">
                  <c:v> 20-07-09 08:01:20</c:v>
                </c:pt>
                <c:pt idx="7661">
                  <c:v> 20-07-09 08:01:25</c:v>
                </c:pt>
                <c:pt idx="7662">
                  <c:v> 20-07-09 08:01:30</c:v>
                </c:pt>
                <c:pt idx="7663">
                  <c:v> 20-07-09 08:01:35</c:v>
                </c:pt>
                <c:pt idx="7664">
                  <c:v> 20-07-09 08:01:40</c:v>
                </c:pt>
                <c:pt idx="7665">
                  <c:v> 20-07-09 08:01:45</c:v>
                </c:pt>
                <c:pt idx="7666">
                  <c:v> 20-07-09 08:01:50</c:v>
                </c:pt>
                <c:pt idx="7667">
                  <c:v> 20-07-09 08:01:55</c:v>
                </c:pt>
                <c:pt idx="7668">
                  <c:v> 20-07-09 08:02:00</c:v>
                </c:pt>
                <c:pt idx="7669">
                  <c:v> 20-07-09 08:02:05</c:v>
                </c:pt>
                <c:pt idx="7670">
                  <c:v> 20-07-09 08:02:10</c:v>
                </c:pt>
                <c:pt idx="7671">
                  <c:v> 20-07-09 08:02:15</c:v>
                </c:pt>
                <c:pt idx="7672">
                  <c:v> 20-07-09 08:02:20</c:v>
                </c:pt>
                <c:pt idx="7673">
                  <c:v> 20-07-09 08:02:25</c:v>
                </c:pt>
                <c:pt idx="7674">
                  <c:v> 20-07-09 08:02:30</c:v>
                </c:pt>
                <c:pt idx="7675">
                  <c:v> 20-07-09 08:02:35</c:v>
                </c:pt>
                <c:pt idx="7676">
                  <c:v> 20-07-09 08:02:40</c:v>
                </c:pt>
                <c:pt idx="7677">
                  <c:v> 20-07-09 08:02:45</c:v>
                </c:pt>
                <c:pt idx="7678">
                  <c:v> 20-07-09 08:02:50</c:v>
                </c:pt>
                <c:pt idx="7679">
                  <c:v> 20-07-09 08:02:55</c:v>
                </c:pt>
                <c:pt idx="7680">
                  <c:v> 20-07-09 08:03:00</c:v>
                </c:pt>
                <c:pt idx="7681">
                  <c:v> 20-07-09 08:03:05</c:v>
                </c:pt>
                <c:pt idx="7682">
                  <c:v> 20-07-09 08:03:10</c:v>
                </c:pt>
                <c:pt idx="7683">
                  <c:v> 20-07-09 08:03:15</c:v>
                </c:pt>
                <c:pt idx="7684">
                  <c:v> 20-07-09 08:03:20</c:v>
                </c:pt>
                <c:pt idx="7685">
                  <c:v> 20-07-09 08:03:25</c:v>
                </c:pt>
                <c:pt idx="7686">
                  <c:v> 20-07-09 08:03:30</c:v>
                </c:pt>
                <c:pt idx="7687">
                  <c:v> 20-07-09 08:03:35</c:v>
                </c:pt>
                <c:pt idx="7688">
                  <c:v> 20-07-09 08:03:40</c:v>
                </c:pt>
                <c:pt idx="7689">
                  <c:v> 20-07-09 08:03:45</c:v>
                </c:pt>
                <c:pt idx="7690">
                  <c:v> 20-07-09 08:03:50</c:v>
                </c:pt>
                <c:pt idx="7691">
                  <c:v> 20-07-09 08:03:55</c:v>
                </c:pt>
                <c:pt idx="7692">
                  <c:v> 20-07-09 08:04:00</c:v>
                </c:pt>
                <c:pt idx="7693">
                  <c:v> 20-07-09 08:04:05</c:v>
                </c:pt>
                <c:pt idx="7694">
                  <c:v> 20-07-09 08:04:10</c:v>
                </c:pt>
                <c:pt idx="7695">
                  <c:v> 20-07-09 08:04:15</c:v>
                </c:pt>
                <c:pt idx="7696">
                  <c:v> 20-07-09 08:04:20</c:v>
                </c:pt>
                <c:pt idx="7697">
                  <c:v> 20-07-09 08:04:25</c:v>
                </c:pt>
                <c:pt idx="7698">
                  <c:v> 20-07-09 08:04:30</c:v>
                </c:pt>
                <c:pt idx="7699">
                  <c:v> 20-07-09 08:04:35</c:v>
                </c:pt>
                <c:pt idx="7700">
                  <c:v> 20-07-09 08:04:40</c:v>
                </c:pt>
                <c:pt idx="7701">
                  <c:v> 20-07-09 08:04:45</c:v>
                </c:pt>
                <c:pt idx="7702">
                  <c:v> 20-07-09 08:04:50</c:v>
                </c:pt>
                <c:pt idx="7703">
                  <c:v> 20-07-09 08:04:55</c:v>
                </c:pt>
                <c:pt idx="7704">
                  <c:v> 20-07-09 08:05:00</c:v>
                </c:pt>
                <c:pt idx="7705">
                  <c:v> 20-07-09 08:05:05</c:v>
                </c:pt>
                <c:pt idx="7706">
                  <c:v> 20-07-09 08:05:10</c:v>
                </c:pt>
                <c:pt idx="7707">
                  <c:v> 20-07-09 08:05:15</c:v>
                </c:pt>
                <c:pt idx="7708">
                  <c:v> 20-07-09 08:05:20</c:v>
                </c:pt>
                <c:pt idx="7709">
                  <c:v> 20-07-09 08:05:25</c:v>
                </c:pt>
                <c:pt idx="7710">
                  <c:v> 20-07-09 08:05:30</c:v>
                </c:pt>
                <c:pt idx="7711">
                  <c:v> 20-07-09 08:05:35</c:v>
                </c:pt>
                <c:pt idx="7712">
                  <c:v> 20-07-09 08:05:40</c:v>
                </c:pt>
                <c:pt idx="7713">
                  <c:v> 20-07-09 08:05:45</c:v>
                </c:pt>
                <c:pt idx="7714">
                  <c:v> 20-07-09 08:05:50</c:v>
                </c:pt>
                <c:pt idx="7715">
                  <c:v> 20-07-09 08:05:55</c:v>
                </c:pt>
                <c:pt idx="7716">
                  <c:v> 20-07-09 08:06:00</c:v>
                </c:pt>
                <c:pt idx="7717">
                  <c:v> 20-07-09 08:06:05</c:v>
                </c:pt>
                <c:pt idx="7718">
                  <c:v> 20-07-09 08:06:10</c:v>
                </c:pt>
                <c:pt idx="7719">
                  <c:v> 20-07-09 08:06:15</c:v>
                </c:pt>
                <c:pt idx="7720">
                  <c:v> 20-07-09 08:06:20</c:v>
                </c:pt>
                <c:pt idx="7721">
                  <c:v> 20-07-09 08:06:25</c:v>
                </c:pt>
                <c:pt idx="7722">
                  <c:v> 20-07-09 08:06:30</c:v>
                </c:pt>
                <c:pt idx="7723">
                  <c:v> 20-07-09 08:06:35</c:v>
                </c:pt>
                <c:pt idx="7724">
                  <c:v> 20-07-09 08:06:40</c:v>
                </c:pt>
                <c:pt idx="7725">
                  <c:v> 20-07-09 08:06:45</c:v>
                </c:pt>
                <c:pt idx="7726">
                  <c:v> 20-07-09 08:06:50</c:v>
                </c:pt>
                <c:pt idx="7727">
                  <c:v> 20-07-09 08:06:55</c:v>
                </c:pt>
                <c:pt idx="7728">
                  <c:v> 20-07-09 08:07:00</c:v>
                </c:pt>
                <c:pt idx="7729">
                  <c:v> 20-07-09 08:07:05</c:v>
                </c:pt>
                <c:pt idx="7730">
                  <c:v> 20-07-09 08:07:10</c:v>
                </c:pt>
                <c:pt idx="7731">
                  <c:v> 20-07-09 08:07:15</c:v>
                </c:pt>
                <c:pt idx="7732">
                  <c:v> 20-07-09 08:07:20</c:v>
                </c:pt>
                <c:pt idx="7733">
                  <c:v> 20-07-09 08:07:25</c:v>
                </c:pt>
                <c:pt idx="7734">
                  <c:v> 20-07-09 08:07:30</c:v>
                </c:pt>
                <c:pt idx="7735">
                  <c:v> 20-07-09 08:07:35</c:v>
                </c:pt>
                <c:pt idx="7736">
                  <c:v> 20-07-09 08:07:40</c:v>
                </c:pt>
                <c:pt idx="7737">
                  <c:v> 20-07-09 08:07:45</c:v>
                </c:pt>
                <c:pt idx="7738">
                  <c:v> 20-07-09 08:07:50</c:v>
                </c:pt>
                <c:pt idx="7739">
                  <c:v> 20-07-09 08:07:55</c:v>
                </c:pt>
                <c:pt idx="7740">
                  <c:v> 20-07-09 08:08:00</c:v>
                </c:pt>
                <c:pt idx="7741">
                  <c:v> 20-07-09 08:08:05</c:v>
                </c:pt>
                <c:pt idx="7742">
                  <c:v> 20-07-09 08:08:10</c:v>
                </c:pt>
                <c:pt idx="7743">
                  <c:v> 20-07-09 08:08:15</c:v>
                </c:pt>
                <c:pt idx="7744">
                  <c:v> 20-07-09 08:08:20</c:v>
                </c:pt>
                <c:pt idx="7745">
                  <c:v> 20-07-09 08:08:25</c:v>
                </c:pt>
                <c:pt idx="7746">
                  <c:v> 20-07-09 08:08:30</c:v>
                </c:pt>
                <c:pt idx="7747">
                  <c:v> 20-07-09 08:08:35</c:v>
                </c:pt>
                <c:pt idx="7748">
                  <c:v> 20-07-09 08:08:40</c:v>
                </c:pt>
                <c:pt idx="7749">
                  <c:v> 20-07-09 08:08:45</c:v>
                </c:pt>
                <c:pt idx="7750">
                  <c:v> 20-07-09 08:08:50</c:v>
                </c:pt>
                <c:pt idx="7751">
                  <c:v> 20-07-09 08:08:55</c:v>
                </c:pt>
                <c:pt idx="7752">
                  <c:v> 20-07-09 08:09:00</c:v>
                </c:pt>
                <c:pt idx="7753">
                  <c:v> 20-07-09 08:09:05</c:v>
                </c:pt>
                <c:pt idx="7754">
                  <c:v> 20-07-09 08:09:10</c:v>
                </c:pt>
                <c:pt idx="7755">
                  <c:v> 20-07-09 08:09:15</c:v>
                </c:pt>
                <c:pt idx="7756">
                  <c:v> 20-07-09 08:09:20</c:v>
                </c:pt>
                <c:pt idx="7757">
                  <c:v> 20-07-09 08:09:25</c:v>
                </c:pt>
                <c:pt idx="7758">
                  <c:v> 20-07-09 08:09:30</c:v>
                </c:pt>
                <c:pt idx="7759">
                  <c:v> 20-07-09 08:09:35</c:v>
                </c:pt>
                <c:pt idx="7760">
                  <c:v> 20-07-09 08:09:40</c:v>
                </c:pt>
                <c:pt idx="7761">
                  <c:v> 20-07-09 08:09:45</c:v>
                </c:pt>
                <c:pt idx="7762">
                  <c:v> 20-07-09 08:09:50</c:v>
                </c:pt>
                <c:pt idx="7763">
                  <c:v> 20-07-09 08:09:55</c:v>
                </c:pt>
                <c:pt idx="7764">
                  <c:v> 20-07-09 08:10:00</c:v>
                </c:pt>
                <c:pt idx="7765">
                  <c:v> 20-07-09 08:10:05</c:v>
                </c:pt>
                <c:pt idx="7766">
                  <c:v> 20-07-09 08:10:10</c:v>
                </c:pt>
                <c:pt idx="7767">
                  <c:v> 20-07-09 08:10:15</c:v>
                </c:pt>
                <c:pt idx="7768">
                  <c:v> 20-07-09 08:10:20</c:v>
                </c:pt>
                <c:pt idx="7769">
                  <c:v> 20-07-09 08:10:25</c:v>
                </c:pt>
                <c:pt idx="7770">
                  <c:v> 20-07-09 08:10:30</c:v>
                </c:pt>
                <c:pt idx="7771">
                  <c:v> 20-07-09 08:10:35</c:v>
                </c:pt>
                <c:pt idx="7772">
                  <c:v> 20-07-09 08:10:40</c:v>
                </c:pt>
                <c:pt idx="7773">
                  <c:v> 20-07-09 08:10:45</c:v>
                </c:pt>
                <c:pt idx="7774">
                  <c:v> 20-07-09 08:10:50</c:v>
                </c:pt>
                <c:pt idx="7775">
                  <c:v> 20-07-09 08:10:55</c:v>
                </c:pt>
                <c:pt idx="7776">
                  <c:v> 20-07-09 08:11:00</c:v>
                </c:pt>
                <c:pt idx="7777">
                  <c:v> 20-07-09 08:11:05</c:v>
                </c:pt>
                <c:pt idx="7778">
                  <c:v> 20-07-09 08:11:10</c:v>
                </c:pt>
                <c:pt idx="7779">
                  <c:v> 20-07-09 08:11:15</c:v>
                </c:pt>
                <c:pt idx="7780">
                  <c:v> 20-07-09 08:11:20</c:v>
                </c:pt>
                <c:pt idx="7781">
                  <c:v> 20-07-09 08:11:25</c:v>
                </c:pt>
                <c:pt idx="7782">
                  <c:v> 20-07-09 08:11:30</c:v>
                </c:pt>
                <c:pt idx="7783">
                  <c:v> 20-07-09 08:11:35</c:v>
                </c:pt>
                <c:pt idx="7784">
                  <c:v> 20-07-09 08:11:40</c:v>
                </c:pt>
                <c:pt idx="7785">
                  <c:v> 20-07-09 08:11:45</c:v>
                </c:pt>
                <c:pt idx="7786">
                  <c:v> 20-07-09 08:11:50</c:v>
                </c:pt>
                <c:pt idx="7787">
                  <c:v> 20-07-09 08:11:55</c:v>
                </c:pt>
                <c:pt idx="7788">
                  <c:v> 20-07-09 08:12:00</c:v>
                </c:pt>
                <c:pt idx="7789">
                  <c:v> 20-07-09 08:12:05</c:v>
                </c:pt>
                <c:pt idx="7790">
                  <c:v> 20-07-09 08:12:10</c:v>
                </c:pt>
                <c:pt idx="7791">
                  <c:v> 20-07-09 08:12:15</c:v>
                </c:pt>
                <c:pt idx="7792">
                  <c:v> 20-07-09 08:12:20</c:v>
                </c:pt>
                <c:pt idx="7793">
                  <c:v> 20-07-09 08:12:25</c:v>
                </c:pt>
                <c:pt idx="7794">
                  <c:v> 20-07-09 08:12:30</c:v>
                </c:pt>
                <c:pt idx="7795">
                  <c:v> 20-07-09 08:12:35</c:v>
                </c:pt>
                <c:pt idx="7796">
                  <c:v> 20-07-09 08:12:40</c:v>
                </c:pt>
                <c:pt idx="7797">
                  <c:v> 20-07-09 08:12:45</c:v>
                </c:pt>
                <c:pt idx="7798">
                  <c:v> 20-07-09 08:12:50</c:v>
                </c:pt>
                <c:pt idx="7799">
                  <c:v> 20-07-09 08:12:55</c:v>
                </c:pt>
                <c:pt idx="7800">
                  <c:v> 20-07-09 08:13:00</c:v>
                </c:pt>
                <c:pt idx="7801">
                  <c:v> 20-07-09 08:13:05</c:v>
                </c:pt>
                <c:pt idx="7802">
                  <c:v> 20-07-09 08:13:10</c:v>
                </c:pt>
                <c:pt idx="7803">
                  <c:v> 20-07-09 08:13:15</c:v>
                </c:pt>
                <c:pt idx="7804">
                  <c:v> 20-07-09 08:13:20</c:v>
                </c:pt>
                <c:pt idx="7805">
                  <c:v> 20-07-09 08:13:25</c:v>
                </c:pt>
                <c:pt idx="7806">
                  <c:v> 20-07-09 08:13:30</c:v>
                </c:pt>
                <c:pt idx="7807">
                  <c:v> 20-07-09 08:13:35</c:v>
                </c:pt>
                <c:pt idx="7808">
                  <c:v> 20-07-09 08:13:40</c:v>
                </c:pt>
                <c:pt idx="7809">
                  <c:v> 20-07-09 08:13:45</c:v>
                </c:pt>
                <c:pt idx="7810">
                  <c:v> 20-07-09 08:13:50</c:v>
                </c:pt>
                <c:pt idx="7811">
                  <c:v> 20-07-09 08:13:55</c:v>
                </c:pt>
                <c:pt idx="7812">
                  <c:v> 20-07-09 08:14:00</c:v>
                </c:pt>
                <c:pt idx="7813">
                  <c:v> 20-07-09 08:14:05</c:v>
                </c:pt>
                <c:pt idx="7814">
                  <c:v> 20-07-09 08:14:10</c:v>
                </c:pt>
                <c:pt idx="7815">
                  <c:v> 20-07-09 08:14:15</c:v>
                </c:pt>
                <c:pt idx="7816">
                  <c:v> 20-07-09 08:14:20</c:v>
                </c:pt>
                <c:pt idx="7817">
                  <c:v> 20-07-09 08:14:25</c:v>
                </c:pt>
                <c:pt idx="7818">
                  <c:v> 20-07-09 08:14:30</c:v>
                </c:pt>
                <c:pt idx="7819">
                  <c:v> 20-07-09 08:14:35</c:v>
                </c:pt>
                <c:pt idx="7820">
                  <c:v> 20-07-09 08:14:40</c:v>
                </c:pt>
                <c:pt idx="7821">
                  <c:v> 20-07-09 08:14:45</c:v>
                </c:pt>
                <c:pt idx="7822">
                  <c:v> 20-07-09 08:14:50</c:v>
                </c:pt>
                <c:pt idx="7823">
                  <c:v> 20-07-09 08:14:55</c:v>
                </c:pt>
                <c:pt idx="7824">
                  <c:v> 20-07-09 08:15:00</c:v>
                </c:pt>
                <c:pt idx="7825">
                  <c:v> 20-07-09 08:15:05</c:v>
                </c:pt>
                <c:pt idx="7826">
                  <c:v> 20-07-09 08:15:10</c:v>
                </c:pt>
                <c:pt idx="7827">
                  <c:v> 20-07-09 08:15:15</c:v>
                </c:pt>
                <c:pt idx="7828">
                  <c:v> 20-07-09 08:15:20</c:v>
                </c:pt>
                <c:pt idx="7829">
                  <c:v> 20-07-09 08:15:25</c:v>
                </c:pt>
                <c:pt idx="7830">
                  <c:v> 20-07-09 08:15:30</c:v>
                </c:pt>
                <c:pt idx="7831">
                  <c:v> 20-07-09 08:15:35</c:v>
                </c:pt>
                <c:pt idx="7832">
                  <c:v> 20-07-09 08:15:40</c:v>
                </c:pt>
                <c:pt idx="7833">
                  <c:v> 20-07-09 08:15:45</c:v>
                </c:pt>
                <c:pt idx="7834">
                  <c:v> 20-07-09 08:15:50</c:v>
                </c:pt>
                <c:pt idx="7835">
                  <c:v> 20-07-09 08:15:55</c:v>
                </c:pt>
                <c:pt idx="7836">
                  <c:v> 20-07-09 08:16:00</c:v>
                </c:pt>
                <c:pt idx="7837">
                  <c:v> 20-07-09 08:16:05</c:v>
                </c:pt>
                <c:pt idx="7838">
                  <c:v> 20-07-09 08:16:10</c:v>
                </c:pt>
                <c:pt idx="7839">
                  <c:v> 20-07-09 08:16:15</c:v>
                </c:pt>
                <c:pt idx="7840">
                  <c:v> 20-07-09 08:16:20</c:v>
                </c:pt>
                <c:pt idx="7841">
                  <c:v> 20-07-09 08:16:25</c:v>
                </c:pt>
                <c:pt idx="7842">
                  <c:v> 20-07-09 08:16:30</c:v>
                </c:pt>
                <c:pt idx="7843">
                  <c:v> 20-07-09 08:16:35</c:v>
                </c:pt>
                <c:pt idx="7844">
                  <c:v> 20-07-09 08:16:40</c:v>
                </c:pt>
                <c:pt idx="7845">
                  <c:v> 20-07-09 08:16:45</c:v>
                </c:pt>
                <c:pt idx="7846">
                  <c:v> 20-07-09 08:16:50</c:v>
                </c:pt>
                <c:pt idx="7847">
                  <c:v> 20-07-09 08:16:55</c:v>
                </c:pt>
                <c:pt idx="7848">
                  <c:v> 20-07-09 08:17:00</c:v>
                </c:pt>
                <c:pt idx="7849">
                  <c:v> 20-07-09 08:17:05</c:v>
                </c:pt>
                <c:pt idx="7850">
                  <c:v> 20-07-09 08:17:10</c:v>
                </c:pt>
                <c:pt idx="7851">
                  <c:v> 20-07-09 08:17:15</c:v>
                </c:pt>
                <c:pt idx="7852">
                  <c:v> 20-07-09 08:17:20</c:v>
                </c:pt>
                <c:pt idx="7853">
                  <c:v> 20-07-09 08:17:25</c:v>
                </c:pt>
                <c:pt idx="7854">
                  <c:v> 20-07-09 08:17:30</c:v>
                </c:pt>
                <c:pt idx="7855">
                  <c:v> 20-07-09 08:17:35</c:v>
                </c:pt>
                <c:pt idx="7856">
                  <c:v> 20-07-09 08:17:40</c:v>
                </c:pt>
                <c:pt idx="7857">
                  <c:v> 20-07-09 08:17:45</c:v>
                </c:pt>
                <c:pt idx="7858">
                  <c:v> 20-07-09 08:17:50</c:v>
                </c:pt>
                <c:pt idx="7859">
                  <c:v> 20-07-09 08:17:55</c:v>
                </c:pt>
                <c:pt idx="7860">
                  <c:v> 20-07-09 08:18:00</c:v>
                </c:pt>
                <c:pt idx="7861">
                  <c:v> 20-07-09 08:18:05</c:v>
                </c:pt>
                <c:pt idx="7862">
                  <c:v> 20-07-09 08:18:10</c:v>
                </c:pt>
                <c:pt idx="7863">
                  <c:v> 20-07-09 08:18:15</c:v>
                </c:pt>
                <c:pt idx="7864">
                  <c:v> 20-07-09 08:18:20</c:v>
                </c:pt>
                <c:pt idx="7865">
                  <c:v> 20-07-09 08:18:25</c:v>
                </c:pt>
                <c:pt idx="7866">
                  <c:v> 20-07-09 08:18:30</c:v>
                </c:pt>
                <c:pt idx="7867">
                  <c:v> 20-07-09 08:18:35</c:v>
                </c:pt>
                <c:pt idx="7868">
                  <c:v> 20-07-09 08:18:40</c:v>
                </c:pt>
                <c:pt idx="7869">
                  <c:v> 20-07-09 08:18:45</c:v>
                </c:pt>
                <c:pt idx="7870">
                  <c:v> 20-07-09 08:18:50</c:v>
                </c:pt>
                <c:pt idx="7871">
                  <c:v> 20-07-09 08:18:55</c:v>
                </c:pt>
                <c:pt idx="7872">
                  <c:v> 20-07-09 08:19:00</c:v>
                </c:pt>
                <c:pt idx="7873">
                  <c:v> 20-07-09 08:19:05</c:v>
                </c:pt>
                <c:pt idx="7874">
                  <c:v> 20-07-09 08:19:10</c:v>
                </c:pt>
                <c:pt idx="7875">
                  <c:v> 20-07-09 08:19:15</c:v>
                </c:pt>
                <c:pt idx="7876">
                  <c:v> 20-07-09 08:19:20</c:v>
                </c:pt>
                <c:pt idx="7877">
                  <c:v> 20-07-09 08:19:25</c:v>
                </c:pt>
                <c:pt idx="7878">
                  <c:v> 20-07-09 08:19:30</c:v>
                </c:pt>
                <c:pt idx="7879">
                  <c:v> 20-07-09 08:19:35</c:v>
                </c:pt>
                <c:pt idx="7880">
                  <c:v> 20-07-09 08:19:40</c:v>
                </c:pt>
                <c:pt idx="7881">
                  <c:v> 20-07-09 08:19:45</c:v>
                </c:pt>
                <c:pt idx="7882">
                  <c:v> 20-07-09 08:19:50</c:v>
                </c:pt>
                <c:pt idx="7883">
                  <c:v> 20-07-09 08:19:55</c:v>
                </c:pt>
                <c:pt idx="7884">
                  <c:v> 20-07-09 08:20:00</c:v>
                </c:pt>
                <c:pt idx="7885">
                  <c:v> 20-07-09 08:20:05</c:v>
                </c:pt>
                <c:pt idx="7886">
                  <c:v> 20-07-09 08:20:10</c:v>
                </c:pt>
                <c:pt idx="7887">
                  <c:v> 20-07-09 08:20:15</c:v>
                </c:pt>
                <c:pt idx="7888">
                  <c:v> 20-07-09 08:20:20</c:v>
                </c:pt>
                <c:pt idx="7889">
                  <c:v> 20-07-09 08:20:25</c:v>
                </c:pt>
                <c:pt idx="7890">
                  <c:v> 20-07-09 08:20:30</c:v>
                </c:pt>
                <c:pt idx="7891">
                  <c:v> 20-07-09 08:20:35</c:v>
                </c:pt>
                <c:pt idx="7892">
                  <c:v> 20-07-09 08:20:40</c:v>
                </c:pt>
                <c:pt idx="7893">
                  <c:v> 20-07-09 08:20:45</c:v>
                </c:pt>
                <c:pt idx="7894">
                  <c:v> 20-07-09 08:20:50</c:v>
                </c:pt>
                <c:pt idx="7895">
                  <c:v> 20-07-09 08:20:55</c:v>
                </c:pt>
                <c:pt idx="7896">
                  <c:v> 20-07-09 08:21:00</c:v>
                </c:pt>
                <c:pt idx="7897">
                  <c:v> 20-07-09 08:21:05</c:v>
                </c:pt>
                <c:pt idx="7898">
                  <c:v> 20-07-09 08:21:10</c:v>
                </c:pt>
                <c:pt idx="7899">
                  <c:v> 20-07-09 08:21:15</c:v>
                </c:pt>
                <c:pt idx="7900">
                  <c:v> 20-07-09 08:21:20</c:v>
                </c:pt>
                <c:pt idx="7901">
                  <c:v> 20-07-09 08:21:25</c:v>
                </c:pt>
                <c:pt idx="7902">
                  <c:v> 20-07-09 08:21:30</c:v>
                </c:pt>
                <c:pt idx="7903">
                  <c:v> 20-07-09 08:21:35</c:v>
                </c:pt>
                <c:pt idx="7904">
                  <c:v> 20-07-09 08:21:40</c:v>
                </c:pt>
                <c:pt idx="7905">
                  <c:v> 20-07-09 08:21:45</c:v>
                </c:pt>
                <c:pt idx="7906">
                  <c:v> 20-07-09 08:21:50</c:v>
                </c:pt>
                <c:pt idx="7907">
                  <c:v> 20-07-09 08:21:55</c:v>
                </c:pt>
                <c:pt idx="7908">
                  <c:v> 20-07-09 08:22:00</c:v>
                </c:pt>
                <c:pt idx="7909">
                  <c:v> 20-07-09 08:22:05</c:v>
                </c:pt>
                <c:pt idx="7910">
                  <c:v> 20-07-09 08:22:10</c:v>
                </c:pt>
                <c:pt idx="7911">
                  <c:v> 20-07-09 08:22:15</c:v>
                </c:pt>
                <c:pt idx="7912">
                  <c:v> 20-07-09 08:22:20</c:v>
                </c:pt>
                <c:pt idx="7913">
                  <c:v> 20-07-09 08:22:25</c:v>
                </c:pt>
                <c:pt idx="7914">
                  <c:v> 20-07-09 08:22:30</c:v>
                </c:pt>
                <c:pt idx="7915">
                  <c:v> 20-07-09 08:22:35</c:v>
                </c:pt>
                <c:pt idx="7916">
                  <c:v> 20-07-09 08:22:40</c:v>
                </c:pt>
                <c:pt idx="7917">
                  <c:v> 20-07-09 08:22:45</c:v>
                </c:pt>
                <c:pt idx="7918">
                  <c:v> 20-07-09 08:22:50</c:v>
                </c:pt>
                <c:pt idx="7919">
                  <c:v> 20-07-09 08:22:55</c:v>
                </c:pt>
                <c:pt idx="7920">
                  <c:v> 20-07-09 08:23:00</c:v>
                </c:pt>
                <c:pt idx="7921">
                  <c:v> 20-07-09 08:23:05</c:v>
                </c:pt>
                <c:pt idx="7922">
                  <c:v> 20-07-09 08:23:10</c:v>
                </c:pt>
                <c:pt idx="7923">
                  <c:v> 20-07-09 08:23:15</c:v>
                </c:pt>
                <c:pt idx="7924">
                  <c:v> 20-07-09 08:23:20</c:v>
                </c:pt>
                <c:pt idx="7925">
                  <c:v> 20-07-09 08:23:25</c:v>
                </c:pt>
                <c:pt idx="7926">
                  <c:v> 20-07-09 08:23:30</c:v>
                </c:pt>
                <c:pt idx="7927">
                  <c:v> 20-07-09 08:23:35</c:v>
                </c:pt>
                <c:pt idx="7928">
                  <c:v> 20-07-09 08:23:40</c:v>
                </c:pt>
                <c:pt idx="7929">
                  <c:v> 20-07-09 08:23:45</c:v>
                </c:pt>
                <c:pt idx="7930">
                  <c:v> 20-07-09 08:23:50</c:v>
                </c:pt>
                <c:pt idx="7931">
                  <c:v> 20-07-09 08:23:55</c:v>
                </c:pt>
                <c:pt idx="7932">
                  <c:v> 20-07-09 08:24:00</c:v>
                </c:pt>
                <c:pt idx="7933">
                  <c:v> 20-07-09 08:24:05</c:v>
                </c:pt>
                <c:pt idx="7934">
                  <c:v> 20-07-09 08:24:10</c:v>
                </c:pt>
                <c:pt idx="7935">
                  <c:v> 20-07-09 08:24:15</c:v>
                </c:pt>
                <c:pt idx="7936">
                  <c:v> 20-07-09 08:24:20</c:v>
                </c:pt>
                <c:pt idx="7937">
                  <c:v> 20-07-09 08:24:25</c:v>
                </c:pt>
                <c:pt idx="7938">
                  <c:v> 20-07-09 08:24:30</c:v>
                </c:pt>
                <c:pt idx="7939">
                  <c:v> 20-07-09 08:24:35</c:v>
                </c:pt>
                <c:pt idx="7940">
                  <c:v> 20-07-09 08:24:40</c:v>
                </c:pt>
                <c:pt idx="7941">
                  <c:v> 20-07-09 08:24:45</c:v>
                </c:pt>
                <c:pt idx="7942">
                  <c:v> 20-07-09 08:24:50</c:v>
                </c:pt>
                <c:pt idx="7943">
                  <c:v> 20-07-09 08:24:55</c:v>
                </c:pt>
                <c:pt idx="7944">
                  <c:v> 20-07-09 08:25:00</c:v>
                </c:pt>
                <c:pt idx="7945">
                  <c:v> 20-07-09 08:25:05</c:v>
                </c:pt>
                <c:pt idx="7946">
                  <c:v> 20-07-09 08:25:10</c:v>
                </c:pt>
                <c:pt idx="7947">
                  <c:v> 20-07-09 08:25:15</c:v>
                </c:pt>
                <c:pt idx="7948">
                  <c:v> 20-07-09 08:25:20</c:v>
                </c:pt>
                <c:pt idx="7949">
                  <c:v> 20-07-09 08:25:25</c:v>
                </c:pt>
                <c:pt idx="7950">
                  <c:v> 20-07-09 08:25:30</c:v>
                </c:pt>
                <c:pt idx="7951">
                  <c:v> 20-07-09 08:25:35</c:v>
                </c:pt>
                <c:pt idx="7952">
                  <c:v> 20-07-09 08:25:40</c:v>
                </c:pt>
                <c:pt idx="7953">
                  <c:v> 20-07-09 08:25:45</c:v>
                </c:pt>
                <c:pt idx="7954">
                  <c:v> 20-07-09 08:25:50</c:v>
                </c:pt>
                <c:pt idx="7955">
                  <c:v> 20-07-09 08:25:55</c:v>
                </c:pt>
                <c:pt idx="7956">
                  <c:v> 20-07-09 08:26:00</c:v>
                </c:pt>
                <c:pt idx="7957">
                  <c:v> 20-07-09 08:26:05</c:v>
                </c:pt>
                <c:pt idx="7958">
                  <c:v> 20-07-09 08:26:10</c:v>
                </c:pt>
                <c:pt idx="7959">
                  <c:v> 20-07-09 08:26:15</c:v>
                </c:pt>
                <c:pt idx="7960">
                  <c:v> 20-07-09 08:26:20</c:v>
                </c:pt>
                <c:pt idx="7961">
                  <c:v> 20-07-09 08:26:25</c:v>
                </c:pt>
                <c:pt idx="7962">
                  <c:v> 20-07-09 08:26:30</c:v>
                </c:pt>
                <c:pt idx="7963">
                  <c:v> 20-07-09 08:26:35</c:v>
                </c:pt>
                <c:pt idx="7964">
                  <c:v> 20-07-09 08:26:40</c:v>
                </c:pt>
                <c:pt idx="7965">
                  <c:v> 20-07-09 08:26:45</c:v>
                </c:pt>
                <c:pt idx="7966">
                  <c:v> 20-07-09 08:26:50</c:v>
                </c:pt>
                <c:pt idx="7967">
                  <c:v> 20-07-09 08:26:55</c:v>
                </c:pt>
                <c:pt idx="7968">
                  <c:v> 20-07-09 08:27:00</c:v>
                </c:pt>
                <c:pt idx="7969">
                  <c:v> 20-07-09 08:27:05</c:v>
                </c:pt>
                <c:pt idx="7970">
                  <c:v> 20-07-09 08:27:10</c:v>
                </c:pt>
                <c:pt idx="7971">
                  <c:v> 20-07-09 08:27:15</c:v>
                </c:pt>
                <c:pt idx="7972">
                  <c:v> 20-07-09 08:27:20</c:v>
                </c:pt>
                <c:pt idx="7973">
                  <c:v> 20-07-09 08:27:25</c:v>
                </c:pt>
                <c:pt idx="7974">
                  <c:v> 20-07-09 08:27:30</c:v>
                </c:pt>
                <c:pt idx="7975">
                  <c:v> 20-07-09 08:27:35</c:v>
                </c:pt>
                <c:pt idx="7976">
                  <c:v> 20-07-09 08:27:40</c:v>
                </c:pt>
                <c:pt idx="7977">
                  <c:v> 20-07-09 08:27:45</c:v>
                </c:pt>
                <c:pt idx="7978">
                  <c:v> 20-07-09 08:27:50</c:v>
                </c:pt>
                <c:pt idx="7979">
                  <c:v> 20-07-09 08:27:55</c:v>
                </c:pt>
                <c:pt idx="7980">
                  <c:v> 20-07-09 08:28:00</c:v>
                </c:pt>
                <c:pt idx="7981">
                  <c:v> 20-07-09 08:28:05</c:v>
                </c:pt>
                <c:pt idx="7982">
                  <c:v> 20-07-09 08:28:10</c:v>
                </c:pt>
                <c:pt idx="7983">
                  <c:v> 20-07-09 08:28:15</c:v>
                </c:pt>
                <c:pt idx="7984">
                  <c:v> 20-07-09 08:28:20</c:v>
                </c:pt>
                <c:pt idx="7985">
                  <c:v> 20-07-09 08:28:25</c:v>
                </c:pt>
                <c:pt idx="7986">
                  <c:v> 20-07-09 08:28:30</c:v>
                </c:pt>
                <c:pt idx="7987">
                  <c:v> 20-07-09 08:28:35</c:v>
                </c:pt>
                <c:pt idx="7988">
                  <c:v> 20-07-09 08:28:40</c:v>
                </c:pt>
                <c:pt idx="7989">
                  <c:v> 20-07-09 08:28:45</c:v>
                </c:pt>
                <c:pt idx="7990">
                  <c:v> 20-07-09 08:28:50</c:v>
                </c:pt>
                <c:pt idx="7991">
                  <c:v> 20-07-09 08:28:55</c:v>
                </c:pt>
                <c:pt idx="7992">
                  <c:v> 20-07-09 08:29:00</c:v>
                </c:pt>
                <c:pt idx="7993">
                  <c:v> 20-07-09 08:29:05</c:v>
                </c:pt>
                <c:pt idx="7994">
                  <c:v> 20-07-09 08:29:10</c:v>
                </c:pt>
                <c:pt idx="7995">
                  <c:v> 20-07-09 08:29:15</c:v>
                </c:pt>
                <c:pt idx="7996">
                  <c:v> 20-07-09 08:29:20</c:v>
                </c:pt>
                <c:pt idx="7997">
                  <c:v> 20-07-09 08:29:25</c:v>
                </c:pt>
                <c:pt idx="7998">
                  <c:v> 20-07-09 08:29:30</c:v>
                </c:pt>
                <c:pt idx="7999">
                  <c:v> 20-07-09 08:29:35</c:v>
                </c:pt>
                <c:pt idx="8000">
                  <c:v> 20-07-09 08:29:40</c:v>
                </c:pt>
                <c:pt idx="8001">
                  <c:v> 20-07-09 08:29:45</c:v>
                </c:pt>
                <c:pt idx="8002">
                  <c:v> 20-07-09 08:29:50</c:v>
                </c:pt>
                <c:pt idx="8003">
                  <c:v> 20-07-09 08:29:55</c:v>
                </c:pt>
                <c:pt idx="8004">
                  <c:v> 20-07-09 08:30:00</c:v>
                </c:pt>
                <c:pt idx="8005">
                  <c:v> 20-07-09 08:30:05</c:v>
                </c:pt>
                <c:pt idx="8006">
                  <c:v> 20-07-09 08:30:10</c:v>
                </c:pt>
                <c:pt idx="8007">
                  <c:v> 20-07-09 08:30:15</c:v>
                </c:pt>
                <c:pt idx="8008">
                  <c:v> 20-07-09 08:30:20</c:v>
                </c:pt>
                <c:pt idx="8009">
                  <c:v> 20-07-09 08:30:25</c:v>
                </c:pt>
                <c:pt idx="8010">
                  <c:v> 20-07-09 08:30:30</c:v>
                </c:pt>
                <c:pt idx="8011">
                  <c:v> 20-07-09 08:30:35</c:v>
                </c:pt>
                <c:pt idx="8012">
                  <c:v> 20-07-09 08:30:40</c:v>
                </c:pt>
                <c:pt idx="8013">
                  <c:v> 20-07-09 08:30:45</c:v>
                </c:pt>
                <c:pt idx="8014">
                  <c:v> 20-07-09 08:30:50</c:v>
                </c:pt>
                <c:pt idx="8015">
                  <c:v> 20-07-09 08:30:55</c:v>
                </c:pt>
                <c:pt idx="8016">
                  <c:v> 20-07-09 08:31:00</c:v>
                </c:pt>
                <c:pt idx="8017">
                  <c:v> 20-07-09 08:31:05</c:v>
                </c:pt>
                <c:pt idx="8018">
                  <c:v> 20-07-09 08:31:10</c:v>
                </c:pt>
                <c:pt idx="8019">
                  <c:v> 20-07-09 08:31:15</c:v>
                </c:pt>
                <c:pt idx="8020">
                  <c:v> 20-07-09 08:31:20</c:v>
                </c:pt>
                <c:pt idx="8021">
                  <c:v> 20-07-09 08:31:25</c:v>
                </c:pt>
                <c:pt idx="8022">
                  <c:v> 20-07-09 08:31:30</c:v>
                </c:pt>
                <c:pt idx="8023">
                  <c:v> 20-07-09 08:31:35</c:v>
                </c:pt>
                <c:pt idx="8024">
                  <c:v> 20-07-09 08:31:40</c:v>
                </c:pt>
                <c:pt idx="8025">
                  <c:v> 20-07-09 08:31:45</c:v>
                </c:pt>
                <c:pt idx="8026">
                  <c:v> 20-07-09 08:31:50</c:v>
                </c:pt>
                <c:pt idx="8027">
                  <c:v> 20-07-09 08:31:55</c:v>
                </c:pt>
                <c:pt idx="8028">
                  <c:v> 20-07-09 08:32:00</c:v>
                </c:pt>
                <c:pt idx="8029">
                  <c:v> 20-07-09 08:32:05</c:v>
                </c:pt>
                <c:pt idx="8030">
                  <c:v> 20-07-09 08:32:10</c:v>
                </c:pt>
                <c:pt idx="8031">
                  <c:v> 20-07-09 08:32:15</c:v>
                </c:pt>
                <c:pt idx="8032">
                  <c:v> 20-07-09 08:32:20</c:v>
                </c:pt>
                <c:pt idx="8033">
                  <c:v> 20-07-09 08:32:25</c:v>
                </c:pt>
                <c:pt idx="8034">
                  <c:v> 20-07-09 08:32:30</c:v>
                </c:pt>
                <c:pt idx="8035">
                  <c:v> 20-07-09 08:32:35</c:v>
                </c:pt>
                <c:pt idx="8036">
                  <c:v> 20-07-09 08:32:40</c:v>
                </c:pt>
                <c:pt idx="8037">
                  <c:v> 20-07-09 08:32:45</c:v>
                </c:pt>
                <c:pt idx="8038">
                  <c:v> 20-07-09 08:32:50</c:v>
                </c:pt>
                <c:pt idx="8039">
                  <c:v> 20-07-09 08:32:55</c:v>
                </c:pt>
                <c:pt idx="8040">
                  <c:v> 20-07-09 08:33:00</c:v>
                </c:pt>
                <c:pt idx="8041">
                  <c:v> 20-07-09 08:33:05</c:v>
                </c:pt>
                <c:pt idx="8042">
                  <c:v> 20-07-09 08:33:10</c:v>
                </c:pt>
                <c:pt idx="8043">
                  <c:v> 20-07-09 08:33:15</c:v>
                </c:pt>
                <c:pt idx="8044">
                  <c:v> 20-07-09 08:33:20</c:v>
                </c:pt>
                <c:pt idx="8045">
                  <c:v> 20-07-09 08:33:25</c:v>
                </c:pt>
                <c:pt idx="8046">
                  <c:v> 20-07-09 08:33:30</c:v>
                </c:pt>
                <c:pt idx="8047">
                  <c:v> 20-07-09 08:33:35</c:v>
                </c:pt>
                <c:pt idx="8048">
                  <c:v> 20-07-09 08:33:40</c:v>
                </c:pt>
                <c:pt idx="8049">
                  <c:v> 20-07-09 08:33:45</c:v>
                </c:pt>
                <c:pt idx="8050">
                  <c:v> 20-07-09 08:33:50</c:v>
                </c:pt>
                <c:pt idx="8051">
                  <c:v> 20-07-09 08:33:55</c:v>
                </c:pt>
                <c:pt idx="8052">
                  <c:v> 20-07-09 08:34:00</c:v>
                </c:pt>
                <c:pt idx="8053">
                  <c:v> 20-07-09 08:34:05</c:v>
                </c:pt>
                <c:pt idx="8054">
                  <c:v> 20-07-09 08:34:10</c:v>
                </c:pt>
                <c:pt idx="8055">
                  <c:v> 20-07-09 08:34:15</c:v>
                </c:pt>
                <c:pt idx="8056">
                  <c:v> 20-07-09 08:34:20</c:v>
                </c:pt>
                <c:pt idx="8057">
                  <c:v> 20-07-09 08:34:25</c:v>
                </c:pt>
                <c:pt idx="8058">
                  <c:v> 20-07-09 08:34:30</c:v>
                </c:pt>
                <c:pt idx="8059">
                  <c:v> 20-07-09 08:34:35</c:v>
                </c:pt>
                <c:pt idx="8060">
                  <c:v> 20-07-09 08:34:40</c:v>
                </c:pt>
                <c:pt idx="8061">
                  <c:v> 20-07-09 08:34:45</c:v>
                </c:pt>
                <c:pt idx="8062">
                  <c:v> 20-07-09 08:34:50</c:v>
                </c:pt>
                <c:pt idx="8063">
                  <c:v> 20-07-09 08:34:55</c:v>
                </c:pt>
                <c:pt idx="8064">
                  <c:v> 20-07-09 08:35:00</c:v>
                </c:pt>
                <c:pt idx="8065">
                  <c:v> 20-07-09 08:35:05</c:v>
                </c:pt>
                <c:pt idx="8066">
                  <c:v> 20-07-09 08:35:10</c:v>
                </c:pt>
                <c:pt idx="8067">
                  <c:v> 20-07-09 08:35:15</c:v>
                </c:pt>
                <c:pt idx="8068">
                  <c:v> 20-07-09 08:35:20</c:v>
                </c:pt>
                <c:pt idx="8069">
                  <c:v> 20-07-09 08:35:25</c:v>
                </c:pt>
                <c:pt idx="8070">
                  <c:v> 20-07-09 08:35:30</c:v>
                </c:pt>
                <c:pt idx="8071">
                  <c:v> 20-07-09 08:35:35</c:v>
                </c:pt>
                <c:pt idx="8072">
                  <c:v> 20-07-09 08:35:40</c:v>
                </c:pt>
                <c:pt idx="8073">
                  <c:v> 20-07-09 08:35:45</c:v>
                </c:pt>
                <c:pt idx="8074">
                  <c:v> 20-07-09 08:35:50</c:v>
                </c:pt>
                <c:pt idx="8075">
                  <c:v> 20-07-09 08:35:55</c:v>
                </c:pt>
                <c:pt idx="8076">
                  <c:v> 20-07-09 08:36:00</c:v>
                </c:pt>
                <c:pt idx="8077">
                  <c:v> 20-07-09 08:36:05</c:v>
                </c:pt>
                <c:pt idx="8078">
                  <c:v> 20-07-09 08:36:10</c:v>
                </c:pt>
                <c:pt idx="8079">
                  <c:v> 20-07-09 08:36:15</c:v>
                </c:pt>
                <c:pt idx="8080">
                  <c:v> 20-07-09 08:36:20</c:v>
                </c:pt>
                <c:pt idx="8081">
                  <c:v> 20-07-09 08:36:25</c:v>
                </c:pt>
                <c:pt idx="8082">
                  <c:v> 20-07-09 08:36:30</c:v>
                </c:pt>
                <c:pt idx="8083">
                  <c:v> 20-07-09 08:36:35</c:v>
                </c:pt>
                <c:pt idx="8084">
                  <c:v> 20-07-09 08:36:40</c:v>
                </c:pt>
                <c:pt idx="8085">
                  <c:v> 20-07-09 08:36:45</c:v>
                </c:pt>
                <c:pt idx="8086">
                  <c:v> 20-07-09 08:36:50</c:v>
                </c:pt>
                <c:pt idx="8087">
                  <c:v> 20-07-09 08:36:55</c:v>
                </c:pt>
                <c:pt idx="8088">
                  <c:v> 20-07-09 08:37:00</c:v>
                </c:pt>
                <c:pt idx="8089">
                  <c:v> 20-07-09 08:37:05</c:v>
                </c:pt>
                <c:pt idx="8090">
                  <c:v> 20-07-09 08:37:10</c:v>
                </c:pt>
                <c:pt idx="8091">
                  <c:v> 20-07-09 08:37:15</c:v>
                </c:pt>
                <c:pt idx="8092">
                  <c:v> 20-07-09 08:37:20</c:v>
                </c:pt>
                <c:pt idx="8093">
                  <c:v> 20-07-09 08:37:25</c:v>
                </c:pt>
                <c:pt idx="8094">
                  <c:v> 20-07-09 08:37:30</c:v>
                </c:pt>
                <c:pt idx="8095">
                  <c:v> 20-07-09 08:37:35</c:v>
                </c:pt>
                <c:pt idx="8096">
                  <c:v> 20-07-09 08:37:40</c:v>
                </c:pt>
                <c:pt idx="8097">
                  <c:v> 20-07-09 08:37:45</c:v>
                </c:pt>
                <c:pt idx="8098">
                  <c:v> 20-07-09 08:37:50</c:v>
                </c:pt>
                <c:pt idx="8099">
                  <c:v> 20-07-09 08:37:55</c:v>
                </c:pt>
                <c:pt idx="8100">
                  <c:v> 20-07-09 08:38:00</c:v>
                </c:pt>
                <c:pt idx="8101">
                  <c:v> 20-07-09 08:38:05</c:v>
                </c:pt>
                <c:pt idx="8102">
                  <c:v> 20-07-09 08:38:10</c:v>
                </c:pt>
                <c:pt idx="8103">
                  <c:v> 20-07-09 08:38:15</c:v>
                </c:pt>
                <c:pt idx="8104">
                  <c:v> 20-07-09 08:38:20</c:v>
                </c:pt>
                <c:pt idx="8105">
                  <c:v> 20-07-09 08:38:25</c:v>
                </c:pt>
                <c:pt idx="8106">
                  <c:v> 20-07-09 08:38:30</c:v>
                </c:pt>
                <c:pt idx="8107">
                  <c:v> 20-07-09 08:38:35</c:v>
                </c:pt>
                <c:pt idx="8108">
                  <c:v> 20-07-09 08:38:40</c:v>
                </c:pt>
                <c:pt idx="8109">
                  <c:v> 20-07-09 08:38:45</c:v>
                </c:pt>
                <c:pt idx="8110">
                  <c:v> 20-07-09 08:38:50</c:v>
                </c:pt>
                <c:pt idx="8111">
                  <c:v> 20-07-09 08:38:55</c:v>
                </c:pt>
                <c:pt idx="8112">
                  <c:v> 20-07-09 08:39:00</c:v>
                </c:pt>
                <c:pt idx="8113">
                  <c:v> 20-07-09 08:39:05</c:v>
                </c:pt>
                <c:pt idx="8114">
                  <c:v> 20-07-09 08:39:10</c:v>
                </c:pt>
                <c:pt idx="8115">
                  <c:v> 20-07-09 08:39:15</c:v>
                </c:pt>
                <c:pt idx="8116">
                  <c:v> 20-07-09 08:39:20</c:v>
                </c:pt>
                <c:pt idx="8117">
                  <c:v> 20-07-09 08:39:25</c:v>
                </c:pt>
                <c:pt idx="8118">
                  <c:v> 20-07-09 08:39:30</c:v>
                </c:pt>
                <c:pt idx="8119">
                  <c:v> 20-07-09 08:39:35</c:v>
                </c:pt>
                <c:pt idx="8120">
                  <c:v> 20-07-09 08:39:40</c:v>
                </c:pt>
                <c:pt idx="8121">
                  <c:v> 20-07-09 08:39:45</c:v>
                </c:pt>
                <c:pt idx="8122">
                  <c:v> 20-07-09 08:39:50</c:v>
                </c:pt>
                <c:pt idx="8123">
                  <c:v> 20-07-09 08:39:55</c:v>
                </c:pt>
                <c:pt idx="8124">
                  <c:v> 20-07-09 08:40:00</c:v>
                </c:pt>
                <c:pt idx="8125">
                  <c:v> 20-07-09 08:40:05</c:v>
                </c:pt>
                <c:pt idx="8126">
                  <c:v> 20-07-09 08:40:10</c:v>
                </c:pt>
                <c:pt idx="8127">
                  <c:v> 20-07-09 08:40:15</c:v>
                </c:pt>
                <c:pt idx="8128">
                  <c:v> 20-07-09 08:40:20</c:v>
                </c:pt>
                <c:pt idx="8129">
                  <c:v> 20-07-09 08:40:25</c:v>
                </c:pt>
                <c:pt idx="8130">
                  <c:v> 20-07-09 08:40:30</c:v>
                </c:pt>
                <c:pt idx="8131">
                  <c:v> 20-07-09 08:40:35</c:v>
                </c:pt>
                <c:pt idx="8132">
                  <c:v> 20-07-09 08:40:40</c:v>
                </c:pt>
                <c:pt idx="8133">
                  <c:v> 20-07-09 08:40:45</c:v>
                </c:pt>
                <c:pt idx="8134">
                  <c:v> 20-07-09 08:40:50</c:v>
                </c:pt>
                <c:pt idx="8135">
                  <c:v> 20-07-09 08:40:55</c:v>
                </c:pt>
                <c:pt idx="8136">
                  <c:v> 20-07-09 08:41:00</c:v>
                </c:pt>
                <c:pt idx="8137">
                  <c:v> 20-07-09 08:41:05</c:v>
                </c:pt>
                <c:pt idx="8138">
                  <c:v> 20-07-09 08:41:10</c:v>
                </c:pt>
                <c:pt idx="8139">
                  <c:v> 20-07-09 08:41:15</c:v>
                </c:pt>
                <c:pt idx="8140">
                  <c:v> 20-07-09 08:41:20</c:v>
                </c:pt>
                <c:pt idx="8141">
                  <c:v> 20-07-09 08:41:25</c:v>
                </c:pt>
                <c:pt idx="8142">
                  <c:v> 20-07-09 08:41:30</c:v>
                </c:pt>
                <c:pt idx="8143">
                  <c:v> 20-07-09 08:41:35</c:v>
                </c:pt>
                <c:pt idx="8144">
                  <c:v> 20-07-09 08:41:40</c:v>
                </c:pt>
                <c:pt idx="8145">
                  <c:v> 20-07-09 08:41:45</c:v>
                </c:pt>
                <c:pt idx="8146">
                  <c:v> 20-07-09 08:41:50</c:v>
                </c:pt>
                <c:pt idx="8147">
                  <c:v> 20-07-09 08:41:55</c:v>
                </c:pt>
                <c:pt idx="8148">
                  <c:v> 20-07-09 08:42:00</c:v>
                </c:pt>
                <c:pt idx="8149">
                  <c:v> 20-07-09 08:42:05</c:v>
                </c:pt>
                <c:pt idx="8150">
                  <c:v> 20-07-09 08:42:10</c:v>
                </c:pt>
                <c:pt idx="8151">
                  <c:v> 20-07-09 08:42:15</c:v>
                </c:pt>
                <c:pt idx="8152">
                  <c:v> 20-07-09 08:42:20</c:v>
                </c:pt>
                <c:pt idx="8153">
                  <c:v> 20-07-09 08:42:25</c:v>
                </c:pt>
                <c:pt idx="8154">
                  <c:v> 20-07-09 08:42:30</c:v>
                </c:pt>
                <c:pt idx="8155">
                  <c:v> 20-07-09 08:42:35</c:v>
                </c:pt>
                <c:pt idx="8156">
                  <c:v> 20-07-09 08:42:40</c:v>
                </c:pt>
                <c:pt idx="8157">
                  <c:v> 20-07-09 08:42:45</c:v>
                </c:pt>
                <c:pt idx="8158">
                  <c:v> 20-07-09 08:42:50</c:v>
                </c:pt>
                <c:pt idx="8159">
                  <c:v> 20-07-09 08:42:55</c:v>
                </c:pt>
                <c:pt idx="8160">
                  <c:v> 20-07-09 08:43:00</c:v>
                </c:pt>
                <c:pt idx="8161">
                  <c:v> 20-07-09 08:43:05</c:v>
                </c:pt>
                <c:pt idx="8162">
                  <c:v> 20-07-09 08:43:10</c:v>
                </c:pt>
                <c:pt idx="8163">
                  <c:v> 20-07-09 08:43:15</c:v>
                </c:pt>
                <c:pt idx="8164">
                  <c:v> 20-07-09 08:43:20</c:v>
                </c:pt>
                <c:pt idx="8165">
                  <c:v> 20-07-09 08:43:25</c:v>
                </c:pt>
                <c:pt idx="8166">
                  <c:v> 20-07-09 08:43:30</c:v>
                </c:pt>
                <c:pt idx="8167">
                  <c:v> 20-07-09 08:43:35</c:v>
                </c:pt>
                <c:pt idx="8168">
                  <c:v> 20-07-09 08:43:40</c:v>
                </c:pt>
                <c:pt idx="8169">
                  <c:v> 20-07-09 08:43:45</c:v>
                </c:pt>
                <c:pt idx="8170">
                  <c:v> 20-07-09 08:43:50</c:v>
                </c:pt>
                <c:pt idx="8171">
                  <c:v> 20-07-09 08:43:55</c:v>
                </c:pt>
                <c:pt idx="8172">
                  <c:v> 20-07-09 08:44:00</c:v>
                </c:pt>
                <c:pt idx="8173">
                  <c:v> 20-07-09 08:44:05</c:v>
                </c:pt>
                <c:pt idx="8174">
                  <c:v> 20-07-09 08:44:10</c:v>
                </c:pt>
                <c:pt idx="8175">
                  <c:v> 20-07-09 08:44:15</c:v>
                </c:pt>
                <c:pt idx="8176">
                  <c:v> 20-07-09 08:44:20</c:v>
                </c:pt>
                <c:pt idx="8177">
                  <c:v> 20-07-09 08:44:25</c:v>
                </c:pt>
                <c:pt idx="8178">
                  <c:v> 20-07-09 08:44:30</c:v>
                </c:pt>
                <c:pt idx="8179">
                  <c:v> 20-07-09 08:44:35</c:v>
                </c:pt>
                <c:pt idx="8180">
                  <c:v> 20-07-09 08:44:40</c:v>
                </c:pt>
                <c:pt idx="8181">
                  <c:v> 20-07-09 08:44:45</c:v>
                </c:pt>
                <c:pt idx="8182">
                  <c:v> 20-07-09 08:44:50</c:v>
                </c:pt>
                <c:pt idx="8183">
                  <c:v> 20-07-09 08:44:55</c:v>
                </c:pt>
                <c:pt idx="8184">
                  <c:v> 20-07-09 08:45:00</c:v>
                </c:pt>
                <c:pt idx="8185">
                  <c:v> 20-07-09 08:45:05</c:v>
                </c:pt>
                <c:pt idx="8186">
                  <c:v> 20-07-09 08:45:10</c:v>
                </c:pt>
                <c:pt idx="8187">
                  <c:v> 20-07-09 08:45:15</c:v>
                </c:pt>
                <c:pt idx="8188">
                  <c:v> 20-07-09 08:45:20</c:v>
                </c:pt>
                <c:pt idx="8189">
                  <c:v> 20-07-09 08:45:25</c:v>
                </c:pt>
                <c:pt idx="8190">
                  <c:v> 20-07-09 08:45:30</c:v>
                </c:pt>
                <c:pt idx="8191">
                  <c:v> 20-07-09 08:45:35</c:v>
                </c:pt>
                <c:pt idx="8192">
                  <c:v> 20-07-09 08:45:40</c:v>
                </c:pt>
                <c:pt idx="8193">
                  <c:v> 20-07-09 08:45:45</c:v>
                </c:pt>
                <c:pt idx="8194">
                  <c:v> 20-07-09 08:45:50</c:v>
                </c:pt>
                <c:pt idx="8195">
                  <c:v> 20-07-09 08:45:55</c:v>
                </c:pt>
                <c:pt idx="8196">
                  <c:v> 20-07-09 08:46:00</c:v>
                </c:pt>
                <c:pt idx="8197">
                  <c:v> 20-07-09 08:46:05</c:v>
                </c:pt>
                <c:pt idx="8198">
                  <c:v> 20-07-09 08:46:10</c:v>
                </c:pt>
                <c:pt idx="8199">
                  <c:v> 20-07-09 08:46:15</c:v>
                </c:pt>
                <c:pt idx="8200">
                  <c:v> 20-07-09 08:46:20</c:v>
                </c:pt>
                <c:pt idx="8201">
                  <c:v> 20-07-09 08:46:25</c:v>
                </c:pt>
                <c:pt idx="8202">
                  <c:v> 20-07-09 08:46:30</c:v>
                </c:pt>
                <c:pt idx="8203">
                  <c:v> 20-07-09 08:46:35</c:v>
                </c:pt>
                <c:pt idx="8204">
                  <c:v> 20-07-09 08:46:40</c:v>
                </c:pt>
                <c:pt idx="8205">
                  <c:v> 20-07-09 08:46:45</c:v>
                </c:pt>
                <c:pt idx="8206">
                  <c:v> 20-07-09 08:46:50</c:v>
                </c:pt>
                <c:pt idx="8207">
                  <c:v> 20-07-09 08:46:55</c:v>
                </c:pt>
                <c:pt idx="8208">
                  <c:v> 20-07-09 08:47:00</c:v>
                </c:pt>
                <c:pt idx="8209">
                  <c:v> 20-07-09 08:47:05</c:v>
                </c:pt>
                <c:pt idx="8210">
                  <c:v> 20-07-09 08:47:10</c:v>
                </c:pt>
                <c:pt idx="8211">
                  <c:v> 20-07-09 08:47:15</c:v>
                </c:pt>
                <c:pt idx="8212">
                  <c:v> 20-07-09 08:47:20</c:v>
                </c:pt>
                <c:pt idx="8213">
                  <c:v> 20-07-09 08:47:25</c:v>
                </c:pt>
                <c:pt idx="8214">
                  <c:v> 20-07-09 08:47:30</c:v>
                </c:pt>
                <c:pt idx="8215">
                  <c:v> 20-07-09 08:47:35</c:v>
                </c:pt>
                <c:pt idx="8216">
                  <c:v> 20-07-09 08:47:40</c:v>
                </c:pt>
                <c:pt idx="8217">
                  <c:v> 20-07-09 08:47:45</c:v>
                </c:pt>
                <c:pt idx="8218">
                  <c:v> 20-07-09 08:47:50</c:v>
                </c:pt>
                <c:pt idx="8219">
                  <c:v> 20-07-09 08:47:55</c:v>
                </c:pt>
                <c:pt idx="8220">
                  <c:v> 20-07-09 08:48:00</c:v>
                </c:pt>
                <c:pt idx="8221">
                  <c:v> 20-07-09 08:48:05</c:v>
                </c:pt>
                <c:pt idx="8222">
                  <c:v> 20-07-09 08:48:10</c:v>
                </c:pt>
                <c:pt idx="8223">
                  <c:v> 20-07-09 08:48:15</c:v>
                </c:pt>
                <c:pt idx="8224">
                  <c:v> 20-07-09 08:48:20</c:v>
                </c:pt>
                <c:pt idx="8225">
                  <c:v> 20-07-09 08:48:25</c:v>
                </c:pt>
                <c:pt idx="8226">
                  <c:v> 20-07-09 08:48:30</c:v>
                </c:pt>
                <c:pt idx="8227">
                  <c:v> 20-07-09 08:48:35</c:v>
                </c:pt>
                <c:pt idx="8228">
                  <c:v> 20-07-09 08:48:40</c:v>
                </c:pt>
                <c:pt idx="8229">
                  <c:v> 20-07-09 08:48:45</c:v>
                </c:pt>
                <c:pt idx="8230">
                  <c:v> 20-07-09 08:48:50</c:v>
                </c:pt>
                <c:pt idx="8231">
                  <c:v> 20-07-09 08:48:55</c:v>
                </c:pt>
                <c:pt idx="8232">
                  <c:v> 20-07-09 08:49:00</c:v>
                </c:pt>
                <c:pt idx="8233">
                  <c:v> 20-07-09 08:49:05</c:v>
                </c:pt>
                <c:pt idx="8234">
                  <c:v> 20-07-09 08:49:10</c:v>
                </c:pt>
                <c:pt idx="8235">
                  <c:v> 20-07-09 08:49:15</c:v>
                </c:pt>
                <c:pt idx="8236">
                  <c:v> 20-07-09 08:49:20</c:v>
                </c:pt>
                <c:pt idx="8237">
                  <c:v> 20-07-09 08:49:25</c:v>
                </c:pt>
                <c:pt idx="8238">
                  <c:v> 20-07-09 08:49:30</c:v>
                </c:pt>
                <c:pt idx="8239">
                  <c:v> 20-07-09 08:49:35</c:v>
                </c:pt>
                <c:pt idx="8240">
                  <c:v> 20-07-09 08:49:40</c:v>
                </c:pt>
                <c:pt idx="8241">
                  <c:v> 20-07-09 08:49:45</c:v>
                </c:pt>
                <c:pt idx="8242">
                  <c:v> 20-07-09 08:49:50</c:v>
                </c:pt>
                <c:pt idx="8243">
                  <c:v> 20-07-09 08:49:55</c:v>
                </c:pt>
                <c:pt idx="8244">
                  <c:v> 20-07-09 08:50:00</c:v>
                </c:pt>
                <c:pt idx="8245">
                  <c:v> 20-07-09 08:50:05</c:v>
                </c:pt>
                <c:pt idx="8246">
                  <c:v> 20-07-09 08:50:10</c:v>
                </c:pt>
                <c:pt idx="8247">
                  <c:v> 20-07-09 08:50:15</c:v>
                </c:pt>
                <c:pt idx="8248">
                  <c:v> 20-07-09 08:50:20</c:v>
                </c:pt>
                <c:pt idx="8249">
                  <c:v> 20-07-09 08:50:25</c:v>
                </c:pt>
                <c:pt idx="8250">
                  <c:v> 20-07-09 08:50:30</c:v>
                </c:pt>
                <c:pt idx="8251">
                  <c:v> 20-07-09 08:50:35</c:v>
                </c:pt>
                <c:pt idx="8252">
                  <c:v> 20-07-09 08:50:40</c:v>
                </c:pt>
                <c:pt idx="8253">
                  <c:v> 20-07-09 08:50:45</c:v>
                </c:pt>
                <c:pt idx="8254">
                  <c:v> 20-07-09 08:50:50</c:v>
                </c:pt>
                <c:pt idx="8255">
                  <c:v> 20-07-09 08:50:55</c:v>
                </c:pt>
                <c:pt idx="8256">
                  <c:v> 20-07-09 08:51:00</c:v>
                </c:pt>
                <c:pt idx="8257">
                  <c:v> 20-07-09 08:51:05</c:v>
                </c:pt>
                <c:pt idx="8258">
                  <c:v> 20-07-09 08:51:10</c:v>
                </c:pt>
                <c:pt idx="8259">
                  <c:v> 20-07-09 08:51:15</c:v>
                </c:pt>
                <c:pt idx="8260">
                  <c:v> 20-07-09 08:51:20</c:v>
                </c:pt>
                <c:pt idx="8261">
                  <c:v> 20-07-09 08:51:25</c:v>
                </c:pt>
                <c:pt idx="8262">
                  <c:v> 20-07-09 08:51:30</c:v>
                </c:pt>
                <c:pt idx="8263">
                  <c:v> 20-07-09 08:51:35</c:v>
                </c:pt>
                <c:pt idx="8264">
                  <c:v> 20-07-09 08:51:40</c:v>
                </c:pt>
                <c:pt idx="8265">
                  <c:v> 20-07-09 08:51:45</c:v>
                </c:pt>
                <c:pt idx="8266">
                  <c:v> 20-07-09 08:51:50</c:v>
                </c:pt>
                <c:pt idx="8267">
                  <c:v> 20-07-09 08:51:55</c:v>
                </c:pt>
                <c:pt idx="8268">
                  <c:v> 20-07-09 08:52:00</c:v>
                </c:pt>
                <c:pt idx="8269">
                  <c:v> 20-07-09 08:52:05</c:v>
                </c:pt>
                <c:pt idx="8270">
                  <c:v> 20-07-09 08:52:10</c:v>
                </c:pt>
                <c:pt idx="8271">
                  <c:v> 20-07-09 08:52:15</c:v>
                </c:pt>
                <c:pt idx="8272">
                  <c:v> 20-07-09 08:52:20</c:v>
                </c:pt>
                <c:pt idx="8273">
                  <c:v> 20-07-09 08:52:25</c:v>
                </c:pt>
                <c:pt idx="8274">
                  <c:v> 20-07-09 08:52:30</c:v>
                </c:pt>
                <c:pt idx="8275">
                  <c:v> 20-07-09 08:52:35</c:v>
                </c:pt>
                <c:pt idx="8276">
                  <c:v> 20-07-09 08:52:40</c:v>
                </c:pt>
                <c:pt idx="8277">
                  <c:v> 20-07-09 08:52:45</c:v>
                </c:pt>
                <c:pt idx="8278">
                  <c:v> 20-07-09 08:52:50</c:v>
                </c:pt>
                <c:pt idx="8279">
                  <c:v> 20-07-09 08:52:55</c:v>
                </c:pt>
                <c:pt idx="8280">
                  <c:v> 20-07-09 08:53:00</c:v>
                </c:pt>
                <c:pt idx="8281">
                  <c:v> 20-07-09 08:53:05</c:v>
                </c:pt>
                <c:pt idx="8282">
                  <c:v> 20-07-09 08:53:10</c:v>
                </c:pt>
                <c:pt idx="8283">
                  <c:v> 20-07-09 08:53:15</c:v>
                </c:pt>
                <c:pt idx="8284">
                  <c:v> 20-07-09 08:53:20</c:v>
                </c:pt>
                <c:pt idx="8285">
                  <c:v> 20-07-09 08:53:25</c:v>
                </c:pt>
                <c:pt idx="8286">
                  <c:v> 20-07-09 08:53:30</c:v>
                </c:pt>
                <c:pt idx="8287">
                  <c:v> 20-07-09 08:53:35</c:v>
                </c:pt>
                <c:pt idx="8288">
                  <c:v> 20-07-09 08:53:40</c:v>
                </c:pt>
                <c:pt idx="8289">
                  <c:v> 20-07-09 08:53:45</c:v>
                </c:pt>
                <c:pt idx="8290">
                  <c:v> 20-07-09 08:53:50</c:v>
                </c:pt>
                <c:pt idx="8291">
                  <c:v> 20-07-09 08:53:55</c:v>
                </c:pt>
                <c:pt idx="8292">
                  <c:v> 20-07-09 08:54:00</c:v>
                </c:pt>
                <c:pt idx="8293">
                  <c:v> 20-07-09 08:54:05</c:v>
                </c:pt>
                <c:pt idx="8294">
                  <c:v> 20-07-09 08:54:10</c:v>
                </c:pt>
                <c:pt idx="8295">
                  <c:v> 20-07-09 08:54:15</c:v>
                </c:pt>
                <c:pt idx="8296">
                  <c:v> 20-07-09 08:54:20</c:v>
                </c:pt>
                <c:pt idx="8297">
                  <c:v> 20-07-09 08:54:25</c:v>
                </c:pt>
                <c:pt idx="8298">
                  <c:v> 20-07-09 08:54:30</c:v>
                </c:pt>
                <c:pt idx="8299">
                  <c:v> 20-07-09 08:54:35</c:v>
                </c:pt>
                <c:pt idx="8300">
                  <c:v> 20-07-09 08:54:40</c:v>
                </c:pt>
                <c:pt idx="8301">
                  <c:v> 20-07-09 08:54:45</c:v>
                </c:pt>
                <c:pt idx="8302">
                  <c:v> 20-07-09 08:54:50</c:v>
                </c:pt>
                <c:pt idx="8303">
                  <c:v> 20-07-09 08:54:55</c:v>
                </c:pt>
                <c:pt idx="8304">
                  <c:v> 20-07-09 08:55:00</c:v>
                </c:pt>
                <c:pt idx="8305">
                  <c:v> 20-07-09 08:55:05</c:v>
                </c:pt>
                <c:pt idx="8306">
                  <c:v> 20-07-09 08:55:10</c:v>
                </c:pt>
                <c:pt idx="8307">
                  <c:v> 20-07-09 08:55:15</c:v>
                </c:pt>
                <c:pt idx="8308">
                  <c:v> 20-07-09 08:55:20</c:v>
                </c:pt>
                <c:pt idx="8309">
                  <c:v> 20-07-09 08:55:25</c:v>
                </c:pt>
                <c:pt idx="8310">
                  <c:v> 20-07-09 08:55:30</c:v>
                </c:pt>
                <c:pt idx="8311">
                  <c:v> 20-07-09 08:55:35</c:v>
                </c:pt>
                <c:pt idx="8312">
                  <c:v> 20-07-09 08:55:40</c:v>
                </c:pt>
                <c:pt idx="8313">
                  <c:v> 20-07-09 08:55:45</c:v>
                </c:pt>
                <c:pt idx="8314">
                  <c:v> 20-07-09 08:55:50</c:v>
                </c:pt>
                <c:pt idx="8315">
                  <c:v> 20-07-09 08:55:55</c:v>
                </c:pt>
                <c:pt idx="8316">
                  <c:v> 20-07-09 08:56:00</c:v>
                </c:pt>
                <c:pt idx="8317">
                  <c:v> 20-07-09 08:56:05</c:v>
                </c:pt>
                <c:pt idx="8318">
                  <c:v> 20-07-09 08:56:10</c:v>
                </c:pt>
                <c:pt idx="8319">
                  <c:v> 20-07-09 08:56:15</c:v>
                </c:pt>
                <c:pt idx="8320">
                  <c:v> 20-07-09 08:56:20</c:v>
                </c:pt>
                <c:pt idx="8321">
                  <c:v> 20-07-09 08:56:25</c:v>
                </c:pt>
                <c:pt idx="8322">
                  <c:v> 20-07-09 08:56:30</c:v>
                </c:pt>
                <c:pt idx="8323">
                  <c:v> 20-07-09 08:56:35</c:v>
                </c:pt>
                <c:pt idx="8324">
                  <c:v> 20-07-09 08:56:40</c:v>
                </c:pt>
                <c:pt idx="8325">
                  <c:v> 20-07-09 08:56:45</c:v>
                </c:pt>
                <c:pt idx="8326">
                  <c:v> 20-07-09 08:56:50</c:v>
                </c:pt>
                <c:pt idx="8327">
                  <c:v> 20-07-09 08:56:55</c:v>
                </c:pt>
                <c:pt idx="8328">
                  <c:v> 20-07-09 08:57:00</c:v>
                </c:pt>
                <c:pt idx="8329">
                  <c:v> 20-07-09 08:57:05</c:v>
                </c:pt>
                <c:pt idx="8330">
                  <c:v> 20-07-09 08:57:10</c:v>
                </c:pt>
                <c:pt idx="8331">
                  <c:v> 20-07-09 08:57:15</c:v>
                </c:pt>
                <c:pt idx="8332">
                  <c:v> 20-07-09 08:57:20</c:v>
                </c:pt>
                <c:pt idx="8333">
                  <c:v> 20-07-09 08:57:25</c:v>
                </c:pt>
                <c:pt idx="8334">
                  <c:v> 20-07-09 08:57:30</c:v>
                </c:pt>
                <c:pt idx="8335">
                  <c:v> 20-07-09 08:57:35</c:v>
                </c:pt>
                <c:pt idx="8336">
                  <c:v> 20-07-09 08:57:40</c:v>
                </c:pt>
                <c:pt idx="8337">
                  <c:v> 20-07-09 08:57:45</c:v>
                </c:pt>
                <c:pt idx="8338">
                  <c:v> 20-07-09 08:57:50</c:v>
                </c:pt>
                <c:pt idx="8339">
                  <c:v> 20-07-09 08:57:55</c:v>
                </c:pt>
                <c:pt idx="8340">
                  <c:v> 20-07-09 08:58:00</c:v>
                </c:pt>
                <c:pt idx="8341">
                  <c:v> 20-07-09 08:58:05</c:v>
                </c:pt>
                <c:pt idx="8342">
                  <c:v> 20-07-09 08:58:10</c:v>
                </c:pt>
                <c:pt idx="8343">
                  <c:v> 20-07-09 08:58:15</c:v>
                </c:pt>
                <c:pt idx="8344">
                  <c:v> 20-07-09 08:58:20</c:v>
                </c:pt>
                <c:pt idx="8345">
                  <c:v> 20-07-09 08:58:25</c:v>
                </c:pt>
                <c:pt idx="8346">
                  <c:v> 20-07-09 08:58:30</c:v>
                </c:pt>
                <c:pt idx="8347">
                  <c:v> 20-07-09 08:58:35</c:v>
                </c:pt>
                <c:pt idx="8348">
                  <c:v> 20-07-09 08:58:40</c:v>
                </c:pt>
                <c:pt idx="8349">
                  <c:v> 20-07-09 08:58:45</c:v>
                </c:pt>
                <c:pt idx="8350">
                  <c:v> 20-07-09 08:58:50</c:v>
                </c:pt>
                <c:pt idx="8351">
                  <c:v> 20-07-09 08:58:55</c:v>
                </c:pt>
                <c:pt idx="8352">
                  <c:v> 20-07-09 08:59:00</c:v>
                </c:pt>
                <c:pt idx="8353">
                  <c:v> 20-07-09 08:59:05</c:v>
                </c:pt>
                <c:pt idx="8354">
                  <c:v> 20-07-09 08:59:10</c:v>
                </c:pt>
                <c:pt idx="8355">
                  <c:v> 20-07-09 08:59:15</c:v>
                </c:pt>
                <c:pt idx="8356">
                  <c:v> 20-07-09 08:59:20</c:v>
                </c:pt>
                <c:pt idx="8357">
                  <c:v> 20-07-09 08:59:25</c:v>
                </c:pt>
                <c:pt idx="8358">
                  <c:v> 20-07-09 08:59:30</c:v>
                </c:pt>
                <c:pt idx="8359">
                  <c:v> 20-07-09 08:59:35</c:v>
                </c:pt>
                <c:pt idx="8360">
                  <c:v> 20-07-09 08:59:40</c:v>
                </c:pt>
                <c:pt idx="8361">
                  <c:v> 20-07-09 08:59:45</c:v>
                </c:pt>
                <c:pt idx="8362">
                  <c:v> 20-07-09 08:59:50</c:v>
                </c:pt>
                <c:pt idx="8363">
                  <c:v> 20-07-09 08:59:55</c:v>
                </c:pt>
                <c:pt idx="8364">
                  <c:v> 20-07-09 09:00:00</c:v>
                </c:pt>
                <c:pt idx="8365">
                  <c:v> 20-07-09 09:00:05</c:v>
                </c:pt>
                <c:pt idx="8366">
                  <c:v> 20-07-09 09:00:10</c:v>
                </c:pt>
                <c:pt idx="8367">
                  <c:v> 20-07-09 09:00:15</c:v>
                </c:pt>
                <c:pt idx="8368">
                  <c:v> 20-07-09 09:00:20</c:v>
                </c:pt>
                <c:pt idx="8369">
                  <c:v> 20-07-09 09:00:25</c:v>
                </c:pt>
                <c:pt idx="8370">
                  <c:v> 20-07-09 09:00:30</c:v>
                </c:pt>
                <c:pt idx="8371">
                  <c:v> 20-07-09 09:00:35</c:v>
                </c:pt>
                <c:pt idx="8372">
                  <c:v> 20-07-09 09:00:40</c:v>
                </c:pt>
                <c:pt idx="8373">
                  <c:v> 20-07-09 09:00:45</c:v>
                </c:pt>
                <c:pt idx="8374">
                  <c:v> 20-07-09 09:00:50</c:v>
                </c:pt>
                <c:pt idx="8375">
                  <c:v> 20-07-09 09:00:55</c:v>
                </c:pt>
                <c:pt idx="8376">
                  <c:v> 20-07-09 09:01:00</c:v>
                </c:pt>
                <c:pt idx="8377">
                  <c:v> 20-07-09 09:01:05</c:v>
                </c:pt>
                <c:pt idx="8378">
                  <c:v> 20-07-09 09:01:10</c:v>
                </c:pt>
                <c:pt idx="8379">
                  <c:v> 20-07-09 09:01:15</c:v>
                </c:pt>
                <c:pt idx="8380">
                  <c:v> 20-07-09 09:01:20</c:v>
                </c:pt>
                <c:pt idx="8381">
                  <c:v> 20-07-09 09:01:25</c:v>
                </c:pt>
                <c:pt idx="8382">
                  <c:v> 20-07-09 09:01:30</c:v>
                </c:pt>
                <c:pt idx="8383">
                  <c:v> 20-07-09 09:01:35</c:v>
                </c:pt>
                <c:pt idx="8384">
                  <c:v> 20-07-09 09:01:40</c:v>
                </c:pt>
                <c:pt idx="8385">
                  <c:v> 20-07-09 09:01:45</c:v>
                </c:pt>
                <c:pt idx="8386">
                  <c:v> 20-07-09 09:01:50</c:v>
                </c:pt>
                <c:pt idx="8387">
                  <c:v> 20-07-09 09:01:55</c:v>
                </c:pt>
                <c:pt idx="8388">
                  <c:v> 20-07-09 09:02:00</c:v>
                </c:pt>
                <c:pt idx="8389">
                  <c:v> 20-07-09 09:02:05</c:v>
                </c:pt>
                <c:pt idx="8390">
                  <c:v> 20-07-09 09:02:10</c:v>
                </c:pt>
                <c:pt idx="8391">
                  <c:v> 20-07-09 09:02:15</c:v>
                </c:pt>
                <c:pt idx="8392">
                  <c:v> 20-07-09 09:02:20</c:v>
                </c:pt>
                <c:pt idx="8393">
                  <c:v> 20-07-09 09:02:25</c:v>
                </c:pt>
                <c:pt idx="8394">
                  <c:v> 20-07-09 09:02:30</c:v>
                </c:pt>
                <c:pt idx="8395">
                  <c:v> 20-07-09 09:02:35</c:v>
                </c:pt>
                <c:pt idx="8396">
                  <c:v> 20-07-09 09:02:40</c:v>
                </c:pt>
                <c:pt idx="8397">
                  <c:v> 20-07-09 09:02:45</c:v>
                </c:pt>
                <c:pt idx="8398">
                  <c:v> 20-07-09 09:02:50</c:v>
                </c:pt>
                <c:pt idx="8399">
                  <c:v> 20-07-09 09:02:55</c:v>
                </c:pt>
                <c:pt idx="8400">
                  <c:v> 20-07-09 09:03:00</c:v>
                </c:pt>
                <c:pt idx="8401">
                  <c:v> 20-07-09 09:03:05</c:v>
                </c:pt>
                <c:pt idx="8402">
                  <c:v> 20-07-09 09:03:10</c:v>
                </c:pt>
                <c:pt idx="8403">
                  <c:v> 20-07-09 09:03:15</c:v>
                </c:pt>
                <c:pt idx="8404">
                  <c:v> 20-07-09 09:03:20</c:v>
                </c:pt>
                <c:pt idx="8405">
                  <c:v> 20-07-09 09:03:25</c:v>
                </c:pt>
                <c:pt idx="8406">
                  <c:v> 20-07-09 09:03:30</c:v>
                </c:pt>
                <c:pt idx="8407">
                  <c:v> 20-07-09 09:03:35</c:v>
                </c:pt>
                <c:pt idx="8408">
                  <c:v> 20-07-09 09:03:40</c:v>
                </c:pt>
                <c:pt idx="8409">
                  <c:v> 20-07-09 09:03:45</c:v>
                </c:pt>
                <c:pt idx="8410">
                  <c:v> 20-07-09 09:03:50</c:v>
                </c:pt>
                <c:pt idx="8411">
                  <c:v> 20-07-09 09:03:55</c:v>
                </c:pt>
                <c:pt idx="8412">
                  <c:v> 20-07-09 09:04:00</c:v>
                </c:pt>
                <c:pt idx="8413">
                  <c:v> 20-07-09 09:04:05</c:v>
                </c:pt>
                <c:pt idx="8414">
                  <c:v> 20-07-09 09:04:10</c:v>
                </c:pt>
                <c:pt idx="8415">
                  <c:v> 20-07-09 09:04:15</c:v>
                </c:pt>
                <c:pt idx="8416">
                  <c:v> 20-07-09 09:04:20</c:v>
                </c:pt>
                <c:pt idx="8417">
                  <c:v> 20-07-09 09:04:25</c:v>
                </c:pt>
                <c:pt idx="8418">
                  <c:v> 20-07-09 09:04:30</c:v>
                </c:pt>
                <c:pt idx="8419">
                  <c:v> 20-07-09 09:04:35</c:v>
                </c:pt>
                <c:pt idx="8420">
                  <c:v> 20-07-09 09:04:40</c:v>
                </c:pt>
                <c:pt idx="8421">
                  <c:v> 20-07-09 09:04:45</c:v>
                </c:pt>
                <c:pt idx="8422">
                  <c:v> 20-07-09 09:04:50</c:v>
                </c:pt>
                <c:pt idx="8423">
                  <c:v> 20-07-09 09:04:55</c:v>
                </c:pt>
                <c:pt idx="8424">
                  <c:v> 20-07-09 09:05:00</c:v>
                </c:pt>
                <c:pt idx="8425">
                  <c:v> 20-07-09 09:05:05</c:v>
                </c:pt>
                <c:pt idx="8426">
                  <c:v> 20-07-09 09:05:10</c:v>
                </c:pt>
                <c:pt idx="8427">
                  <c:v> 20-07-09 09:05:15</c:v>
                </c:pt>
                <c:pt idx="8428">
                  <c:v> 20-07-09 09:05:20</c:v>
                </c:pt>
                <c:pt idx="8429">
                  <c:v> 20-07-09 09:05:25</c:v>
                </c:pt>
                <c:pt idx="8430">
                  <c:v> 20-07-09 09:05:30</c:v>
                </c:pt>
                <c:pt idx="8431">
                  <c:v> 20-07-09 09:05:35</c:v>
                </c:pt>
                <c:pt idx="8432">
                  <c:v> 20-07-09 09:05:40</c:v>
                </c:pt>
                <c:pt idx="8433">
                  <c:v> 20-07-09 09:05:45</c:v>
                </c:pt>
                <c:pt idx="8434">
                  <c:v> 20-07-09 09:05:50</c:v>
                </c:pt>
                <c:pt idx="8435">
                  <c:v> 20-07-09 09:05:55</c:v>
                </c:pt>
                <c:pt idx="8436">
                  <c:v> 20-07-09 09:06:00</c:v>
                </c:pt>
                <c:pt idx="8437">
                  <c:v> 20-07-09 09:06:05</c:v>
                </c:pt>
                <c:pt idx="8438">
                  <c:v> 20-07-09 09:06:10</c:v>
                </c:pt>
                <c:pt idx="8439">
                  <c:v> 20-07-09 09:06:15</c:v>
                </c:pt>
                <c:pt idx="8440">
                  <c:v> 20-07-09 09:06:20</c:v>
                </c:pt>
                <c:pt idx="8441">
                  <c:v> 20-07-09 09:06:25</c:v>
                </c:pt>
                <c:pt idx="8442">
                  <c:v> 20-07-09 09:06:30</c:v>
                </c:pt>
                <c:pt idx="8443">
                  <c:v> 20-07-09 09:06:35</c:v>
                </c:pt>
                <c:pt idx="8444">
                  <c:v> 20-07-09 09:06:40</c:v>
                </c:pt>
                <c:pt idx="8445">
                  <c:v> 20-07-09 09:06:45</c:v>
                </c:pt>
                <c:pt idx="8446">
                  <c:v> 20-07-09 09:06:50</c:v>
                </c:pt>
                <c:pt idx="8447">
                  <c:v> 20-07-09 09:06:55</c:v>
                </c:pt>
                <c:pt idx="8448">
                  <c:v> 20-07-09 09:07:00</c:v>
                </c:pt>
                <c:pt idx="8449">
                  <c:v> 20-07-09 09:07:05</c:v>
                </c:pt>
                <c:pt idx="8450">
                  <c:v> 20-07-09 09:07:10</c:v>
                </c:pt>
                <c:pt idx="8451">
                  <c:v> 20-07-09 09:07:15</c:v>
                </c:pt>
                <c:pt idx="8452">
                  <c:v> 20-07-09 09:07:20</c:v>
                </c:pt>
                <c:pt idx="8453">
                  <c:v> 20-07-09 09:07:25</c:v>
                </c:pt>
                <c:pt idx="8454">
                  <c:v> 20-07-09 09:07:30</c:v>
                </c:pt>
                <c:pt idx="8455">
                  <c:v> 20-07-09 09:07:35</c:v>
                </c:pt>
                <c:pt idx="8456">
                  <c:v> 20-07-09 09:07:40</c:v>
                </c:pt>
                <c:pt idx="8457">
                  <c:v> 20-07-09 09:07:45</c:v>
                </c:pt>
                <c:pt idx="8458">
                  <c:v> 20-07-09 09:07:50</c:v>
                </c:pt>
                <c:pt idx="8459">
                  <c:v> 20-07-09 09:07:55</c:v>
                </c:pt>
                <c:pt idx="8460">
                  <c:v> 20-07-09 09:08:00</c:v>
                </c:pt>
                <c:pt idx="8461">
                  <c:v> 20-07-09 09:08:05</c:v>
                </c:pt>
                <c:pt idx="8462">
                  <c:v> 20-07-09 09:08:10</c:v>
                </c:pt>
                <c:pt idx="8463">
                  <c:v> 20-07-09 09:08:15</c:v>
                </c:pt>
                <c:pt idx="8464">
                  <c:v> 20-07-09 09:08:20</c:v>
                </c:pt>
                <c:pt idx="8465">
                  <c:v> 20-07-09 09:08:25</c:v>
                </c:pt>
                <c:pt idx="8466">
                  <c:v> 20-07-09 09:08:30</c:v>
                </c:pt>
                <c:pt idx="8467">
                  <c:v> 20-07-09 09:08:35</c:v>
                </c:pt>
                <c:pt idx="8468">
                  <c:v> 20-07-09 09:08:40</c:v>
                </c:pt>
                <c:pt idx="8469">
                  <c:v> 20-07-09 09:08:45</c:v>
                </c:pt>
                <c:pt idx="8470">
                  <c:v> 20-07-09 09:08:50</c:v>
                </c:pt>
                <c:pt idx="8471">
                  <c:v> 20-07-09 09:08:55</c:v>
                </c:pt>
                <c:pt idx="8472">
                  <c:v> 20-07-09 09:09:00</c:v>
                </c:pt>
                <c:pt idx="8473">
                  <c:v> 20-07-09 09:09:05</c:v>
                </c:pt>
                <c:pt idx="8474">
                  <c:v> 20-07-09 09:09:10</c:v>
                </c:pt>
                <c:pt idx="8475">
                  <c:v> 20-07-09 09:09:15</c:v>
                </c:pt>
                <c:pt idx="8476">
                  <c:v> 20-07-09 09:09:20</c:v>
                </c:pt>
                <c:pt idx="8477">
                  <c:v> 20-07-09 09:09:25</c:v>
                </c:pt>
                <c:pt idx="8478">
                  <c:v> 20-07-09 09:09:30</c:v>
                </c:pt>
                <c:pt idx="8479">
                  <c:v> 20-07-09 09:09:35</c:v>
                </c:pt>
                <c:pt idx="8480">
                  <c:v> 20-07-09 09:09:40</c:v>
                </c:pt>
                <c:pt idx="8481">
                  <c:v> 20-07-09 09:09:45</c:v>
                </c:pt>
                <c:pt idx="8482">
                  <c:v> 20-07-09 09:09:50</c:v>
                </c:pt>
                <c:pt idx="8483">
                  <c:v> 20-07-09 09:09:55</c:v>
                </c:pt>
                <c:pt idx="8484">
                  <c:v> 20-07-09 09:10:00</c:v>
                </c:pt>
                <c:pt idx="8485">
                  <c:v> 20-07-09 09:10:05</c:v>
                </c:pt>
                <c:pt idx="8486">
                  <c:v> 20-07-09 09:10:10</c:v>
                </c:pt>
                <c:pt idx="8487">
                  <c:v> 20-07-09 09:10:15</c:v>
                </c:pt>
                <c:pt idx="8488">
                  <c:v> 20-07-09 09:10:20</c:v>
                </c:pt>
                <c:pt idx="8489">
                  <c:v> 20-07-09 09:10:25</c:v>
                </c:pt>
                <c:pt idx="8490">
                  <c:v> 20-07-09 09:10:30</c:v>
                </c:pt>
                <c:pt idx="8491">
                  <c:v> 20-07-09 09:10:35</c:v>
                </c:pt>
                <c:pt idx="8492">
                  <c:v> 20-07-09 09:10:40</c:v>
                </c:pt>
                <c:pt idx="8493">
                  <c:v> 20-07-09 09:10:45</c:v>
                </c:pt>
                <c:pt idx="8494">
                  <c:v> 20-07-09 09:10:50</c:v>
                </c:pt>
                <c:pt idx="8495">
                  <c:v> 20-07-09 09:10:55</c:v>
                </c:pt>
                <c:pt idx="8496">
                  <c:v> 20-07-09 09:11:00</c:v>
                </c:pt>
                <c:pt idx="8497">
                  <c:v> 20-07-09 09:11:05</c:v>
                </c:pt>
                <c:pt idx="8498">
                  <c:v> 20-07-09 09:11:10</c:v>
                </c:pt>
                <c:pt idx="8499">
                  <c:v> 20-07-09 09:11:15</c:v>
                </c:pt>
                <c:pt idx="8500">
                  <c:v> 20-07-09 09:11:20</c:v>
                </c:pt>
                <c:pt idx="8501">
                  <c:v> 20-07-09 09:11:25</c:v>
                </c:pt>
                <c:pt idx="8502">
                  <c:v> 20-07-09 09:11:30</c:v>
                </c:pt>
                <c:pt idx="8503">
                  <c:v> 20-07-09 09:11:35</c:v>
                </c:pt>
                <c:pt idx="8504">
                  <c:v> 20-07-09 09:11:40</c:v>
                </c:pt>
                <c:pt idx="8505">
                  <c:v> 20-07-09 09:11:45</c:v>
                </c:pt>
                <c:pt idx="8506">
                  <c:v> 20-07-09 09:11:50</c:v>
                </c:pt>
                <c:pt idx="8507">
                  <c:v> 20-07-09 09:11:55</c:v>
                </c:pt>
                <c:pt idx="8508">
                  <c:v> 20-07-09 09:12:00</c:v>
                </c:pt>
                <c:pt idx="8509">
                  <c:v> 20-07-09 09:12:05</c:v>
                </c:pt>
                <c:pt idx="8510">
                  <c:v> 20-07-09 09:12:10</c:v>
                </c:pt>
                <c:pt idx="8511">
                  <c:v> 20-07-09 09:12:15</c:v>
                </c:pt>
                <c:pt idx="8512">
                  <c:v> 20-07-09 09:12:20</c:v>
                </c:pt>
                <c:pt idx="8513">
                  <c:v> 20-07-09 09:12:25</c:v>
                </c:pt>
                <c:pt idx="8514">
                  <c:v> 20-07-09 09:12:30</c:v>
                </c:pt>
                <c:pt idx="8515">
                  <c:v> 20-07-09 09:12:35</c:v>
                </c:pt>
                <c:pt idx="8516">
                  <c:v> 20-07-09 09:12:40</c:v>
                </c:pt>
                <c:pt idx="8517">
                  <c:v> 20-07-09 09:12:45</c:v>
                </c:pt>
                <c:pt idx="8518">
                  <c:v> 20-07-09 09:12:50</c:v>
                </c:pt>
                <c:pt idx="8519">
                  <c:v> 20-07-09 09:12:55</c:v>
                </c:pt>
                <c:pt idx="8520">
                  <c:v> 20-07-09 09:13:00</c:v>
                </c:pt>
                <c:pt idx="8521">
                  <c:v> 20-07-09 09:13:05</c:v>
                </c:pt>
                <c:pt idx="8522">
                  <c:v> 20-07-09 09:13:10</c:v>
                </c:pt>
                <c:pt idx="8523">
                  <c:v> 20-07-09 09:13:15</c:v>
                </c:pt>
                <c:pt idx="8524">
                  <c:v> 20-07-09 09:13:20</c:v>
                </c:pt>
                <c:pt idx="8525">
                  <c:v> 20-07-09 09:13:25</c:v>
                </c:pt>
                <c:pt idx="8526">
                  <c:v> 20-07-09 09:13:30</c:v>
                </c:pt>
                <c:pt idx="8527">
                  <c:v> 20-07-09 09:13:35</c:v>
                </c:pt>
                <c:pt idx="8528">
                  <c:v> 20-07-09 09:13:40</c:v>
                </c:pt>
                <c:pt idx="8529">
                  <c:v> 20-07-09 09:13:45</c:v>
                </c:pt>
                <c:pt idx="8530">
                  <c:v> 20-07-09 09:13:50</c:v>
                </c:pt>
                <c:pt idx="8531">
                  <c:v> 20-07-09 09:13:55</c:v>
                </c:pt>
                <c:pt idx="8532">
                  <c:v> 20-07-09 09:14:00</c:v>
                </c:pt>
                <c:pt idx="8533">
                  <c:v> 20-07-09 09:14:05</c:v>
                </c:pt>
                <c:pt idx="8534">
                  <c:v> 20-07-09 09:14:10</c:v>
                </c:pt>
                <c:pt idx="8535">
                  <c:v> 20-07-09 09:14:15</c:v>
                </c:pt>
                <c:pt idx="8536">
                  <c:v> 20-07-09 09:14:20</c:v>
                </c:pt>
                <c:pt idx="8537">
                  <c:v> 20-07-09 09:14:25</c:v>
                </c:pt>
                <c:pt idx="8538">
                  <c:v> 20-07-09 09:14:30</c:v>
                </c:pt>
                <c:pt idx="8539">
                  <c:v> 20-07-09 09:14:35</c:v>
                </c:pt>
                <c:pt idx="8540">
                  <c:v> 20-07-09 09:14:40</c:v>
                </c:pt>
                <c:pt idx="8541">
                  <c:v> 20-07-09 09:14:45</c:v>
                </c:pt>
                <c:pt idx="8542">
                  <c:v> 20-07-09 09:14:50</c:v>
                </c:pt>
                <c:pt idx="8543">
                  <c:v> 20-07-09 09:14:55</c:v>
                </c:pt>
                <c:pt idx="8544">
                  <c:v> 20-07-09 09:15:00</c:v>
                </c:pt>
                <c:pt idx="8545">
                  <c:v> 20-07-09 09:15:05</c:v>
                </c:pt>
                <c:pt idx="8546">
                  <c:v> 20-07-09 09:15:10</c:v>
                </c:pt>
                <c:pt idx="8547">
                  <c:v> 20-07-09 09:15:15</c:v>
                </c:pt>
                <c:pt idx="8548">
                  <c:v> 20-07-09 09:15:20</c:v>
                </c:pt>
                <c:pt idx="8549">
                  <c:v> 20-07-09 09:15:25</c:v>
                </c:pt>
                <c:pt idx="8550">
                  <c:v> 20-07-09 09:15:30</c:v>
                </c:pt>
                <c:pt idx="8551">
                  <c:v> 20-07-09 09:15:35</c:v>
                </c:pt>
                <c:pt idx="8552">
                  <c:v> 20-07-09 09:15:40</c:v>
                </c:pt>
                <c:pt idx="8553">
                  <c:v> 20-07-09 09:15:45</c:v>
                </c:pt>
                <c:pt idx="8554">
                  <c:v> 20-07-09 09:15:50</c:v>
                </c:pt>
                <c:pt idx="8555">
                  <c:v> 20-07-09 09:15:55</c:v>
                </c:pt>
                <c:pt idx="8556">
                  <c:v> 20-07-09 09:16:00</c:v>
                </c:pt>
                <c:pt idx="8557">
                  <c:v> 20-07-09 09:16:05</c:v>
                </c:pt>
                <c:pt idx="8558">
                  <c:v> 20-07-09 09:16:10</c:v>
                </c:pt>
                <c:pt idx="8559">
                  <c:v> 20-07-09 09:16:15</c:v>
                </c:pt>
                <c:pt idx="8560">
                  <c:v> 20-07-09 09:16:20</c:v>
                </c:pt>
                <c:pt idx="8561">
                  <c:v> 20-07-09 09:16:25</c:v>
                </c:pt>
                <c:pt idx="8562">
                  <c:v> 20-07-09 09:16:30</c:v>
                </c:pt>
                <c:pt idx="8563">
                  <c:v> 20-07-09 09:16:35</c:v>
                </c:pt>
                <c:pt idx="8564">
                  <c:v> 20-07-09 09:16:40</c:v>
                </c:pt>
                <c:pt idx="8565">
                  <c:v> 20-07-09 09:16:45</c:v>
                </c:pt>
                <c:pt idx="8566">
                  <c:v> 20-07-09 09:16:50</c:v>
                </c:pt>
                <c:pt idx="8567">
                  <c:v> 20-07-09 09:16:55</c:v>
                </c:pt>
                <c:pt idx="8568">
                  <c:v> 20-07-09 09:17:00</c:v>
                </c:pt>
                <c:pt idx="8569">
                  <c:v> 20-07-09 09:17:05</c:v>
                </c:pt>
                <c:pt idx="8570">
                  <c:v> 20-07-09 09:17:10</c:v>
                </c:pt>
                <c:pt idx="8571">
                  <c:v> 20-07-09 09:17:15</c:v>
                </c:pt>
                <c:pt idx="8572">
                  <c:v> 20-07-09 09:17:20</c:v>
                </c:pt>
                <c:pt idx="8573">
                  <c:v> 20-07-09 09:17:25</c:v>
                </c:pt>
                <c:pt idx="8574">
                  <c:v> 20-07-09 09:17:30</c:v>
                </c:pt>
                <c:pt idx="8575">
                  <c:v> 20-07-09 09:17:35</c:v>
                </c:pt>
                <c:pt idx="8576">
                  <c:v> 20-07-09 09:17:40</c:v>
                </c:pt>
                <c:pt idx="8577">
                  <c:v> 20-07-09 09:17:45</c:v>
                </c:pt>
                <c:pt idx="8578">
                  <c:v> 20-07-09 09:17:50</c:v>
                </c:pt>
                <c:pt idx="8579">
                  <c:v> 20-07-09 09:17:55</c:v>
                </c:pt>
                <c:pt idx="8580">
                  <c:v> 20-07-09 09:18:00</c:v>
                </c:pt>
                <c:pt idx="8581">
                  <c:v> 20-07-09 09:18:05</c:v>
                </c:pt>
                <c:pt idx="8582">
                  <c:v> 20-07-09 09:18:10</c:v>
                </c:pt>
                <c:pt idx="8583">
                  <c:v> 20-07-09 09:18:15</c:v>
                </c:pt>
                <c:pt idx="8584">
                  <c:v> 20-07-09 09:18:20</c:v>
                </c:pt>
                <c:pt idx="8585">
                  <c:v> 20-07-09 09:18:25</c:v>
                </c:pt>
                <c:pt idx="8586">
                  <c:v> 20-07-09 09:18:30</c:v>
                </c:pt>
                <c:pt idx="8587">
                  <c:v> 20-07-09 09:18:35</c:v>
                </c:pt>
                <c:pt idx="8588">
                  <c:v> 20-07-09 09:18:40</c:v>
                </c:pt>
                <c:pt idx="8589">
                  <c:v> 20-07-09 09:18:45</c:v>
                </c:pt>
                <c:pt idx="8590">
                  <c:v> 20-07-09 09:18:50</c:v>
                </c:pt>
                <c:pt idx="8591">
                  <c:v> 20-07-09 09:18:55</c:v>
                </c:pt>
                <c:pt idx="8592">
                  <c:v> 20-07-09 09:19:00</c:v>
                </c:pt>
                <c:pt idx="8593">
                  <c:v> 20-07-09 09:19:05</c:v>
                </c:pt>
                <c:pt idx="8594">
                  <c:v> 20-07-09 09:19:10</c:v>
                </c:pt>
                <c:pt idx="8595">
                  <c:v> 20-07-09 09:19:15</c:v>
                </c:pt>
                <c:pt idx="8596">
                  <c:v> 20-07-09 09:19:20</c:v>
                </c:pt>
                <c:pt idx="8597">
                  <c:v> 20-07-09 09:19:25</c:v>
                </c:pt>
                <c:pt idx="8598">
                  <c:v> 20-07-09 09:19:30</c:v>
                </c:pt>
                <c:pt idx="8599">
                  <c:v> 20-07-09 09:19:35</c:v>
                </c:pt>
                <c:pt idx="8600">
                  <c:v> 20-07-09 09:19:40</c:v>
                </c:pt>
                <c:pt idx="8601">
                  <c:v> 20-07-09 09:19:45</c:v>
                </c:pt>
                <c:pt idx="8602">
                  <c:v> 20-07-09 09:19:50</c:v>
                </c:pt>
                <c:pt idx="8603">
                  <c:v> 20-07-09 09:19:55</c:v>
                </c:pt>
                <c:pt idx="8604">
                  <c:v> 20-07-09 09:20:00</c:v>
                </c:pt>
                <c:pt idx="8605">
                  <c:v> 20-07-09 09:20:05</c:v>
                </c:pt>
                <c:pt idx="8606">
                  <c:v> 20-07-09 09:20:10</c:v>
                </c:pt>
                <c:pt idx="8607">
                  <c:v> 20-07-09 09:20:15</c:v>
                </c:pt>
                <c:pt idx="8608">
                  <c:v> 20-07-09 09:20:20</c:v>
                </c:pt>
                <c:pt idx="8609">
                  <c:v> 20-07-09 09:20:25</c:v>
                </c:pt>
                <c:pt idx="8610">
                  <c:v> 20-07-09 09:20:30</c:v>
                </c:pt>
                <c:pt idx="8611">
                  <c:v> 20-07-09 09:20:35</c:v>
                </c:pt>
                <c:pt idx="8612">
                  <c:v> 20-07-09 09:20:40</c:v>
                </c:pt>
                <c:pt idx="8613">
                  <c:v> 20-07-09 09:20:45</c:v>
                </c:pt>
                <c:pt idx="8614">
                  <c:v> 20-07-09 09:20:50</c:v>
                </c:pt>
                <c:pt idx="8615">
                  <c:v> 20-07-09 09:20:55</c:v>
                </c:pt>
                <c:pt idx="8616">
                  <c:v> 20-07-09 09:21:00</c:v>
                </c:pt>
                <c:pt idx="8617">
                  <c:v> 20-07-09 09:21:05</c:v>
                </c:pt>
                <c:pt idx="8618">
                  <c:v> 20-07-09 09:21:10</c:v>
                </c:pt>
                <c:pt idx="8619">
                  <c:v> 20-07-09 09:21:15</c:v>
                </c:pt>
                <c:pt idx="8620">
                  <c:v> 20-07-09 09:21:20</c:v>
                </c:pt>
                <c:pt idx="8621">
                  <c:v> 20-07-09 09:21:25</c:v>
                </c:pt>
                <c:pt idx="8622">
                  <c:v> 20-07-09 09:21:30</c:v>
                </c:pt>
                <c:pt idx="8623">
                  <c:v> 20-07-09 09:21:35</c:v>
                </c:pt>
                <c:pt idx="8624">
                  <c:v> 20-07-09 09:21:40</c:v>
                </c:pt>
                <c:pt idx="8625">
                  <c:v> 20-07-09 09:21:45</c:v>
                </c:pt>
                <c:pt idx="8626">
                  <c:v> 20-07-09 09:21:50</c:v>
                </c:pt>
                <c:pt idx="8627">
                  <c:v> 20-07-09 09:21:55</c:v>
                </c:pt>
                <c:pt idx="8628">
                  <c:v> 20-07-09 09:22:00</c:v>
                </c:pt>
                <c:pt idx="8629">
                  <c:v> 20-07-09 09:22:05</c:v>
                </c:pt>
                <c:pt idx="8630">
                  <c:v> 20-07-09 09:22:10</c:v>
                </c:pt>
                <c:pt idx="8631">
                  <c:v> 20-07-09 09:22:15</c:v>
                </c:pt>
                <c:pt idx="8632">
                  <c:v> 20-07-09 09:22:20</c:v>
                </c:pt>
                <c:pt idx="8633">
                  <c:v> 20-07-09 09:22:25</c:v>
                </c:pt>
                <c:pt idx="8634">
                  <c:v> 20-07-09 09:22:30</c:v>
                </c:pt>
                <c:pt idx="8635">
                  <c:v> 20-07-09 09:22:35</c:v>
                </c:pt>
                <c:pt idx="8636">
                  <c:v> 20-07-09 09:22:40</c:v>
                </c:pt>
                <c:pt idx="8637">
                  <c:v> 20-07-09 09:22:45</c:v>
                </c:pt>
                <c:pt idx="8638">
                  <c:v> 20-07-09 09:22:50</c:v>
                </c:pt>
                <c:pt idx="8639">
                  <c:v> 20-07-09 09:22:55</c:v>
                </c:pt>
                <c:pt idx="8640">
                  <c:v> 20-07-09 09:23:00</c:v>
                </c:pt>
                <c:pt idx="8641">
                  <c:v> 20-07-09 09:23:05</c:v>
                </c:pt>
                <c:pt idx="8642">
                  <c:v> 20-07-09 09:23:10</c:v>
                </c:pt>
                <c:pt idx="8643">
                  <c:v> 20-07-09 09:23:15</c:v>
                </c:pt>
                <c:pt idx="8644">
                  <c:v> 20-07-09 09:23:20</c:v>
                </c:pt>
                <c:pt idx="8645">
                  <c:v> 20-07-09 09:23:25</c:v>
                </c:pt>
                <c:pt idx="8646">
                  <c:v> 20-07-09 09:23:30</c:v>
                </c:pt>
                <c:pt idx="8647">
                  <c:v> 20-07-09 09:23:35</c:v>
                </c:pt>
                <c:pt idx="8648">
                  <c:v> 20-07-09 09:23:40</c:v>
                </c:pt>
                <c:pt idx="8649">
                  <c:v> 20-07-09 09:23:45</c:v>
                </c:pt>
                <c:pt idx="8650">
                  <c:v> 20-07-09 09:23:50</c:v>
                </c:pt>
                <c:pt idx="8651">
                  <c:v> 20-07-09 09:23:55</c:v>
                </c:pt>
                <c:pt idx="8652">
                  <c:v> 20-07-09 09:24:00</c:v>
                </c:pt>
                <c:pt idx="8653">
                  <c:v> 20-07-09 09:24:05</c:v>
                </c:pt>
                <c:pt idx="8654">
                  <c:v> 20-07-09 09:24:10</c:v>
                </c:pt>
                <c:pt idx="8655">
                  <c:v> 20-07-09 09:24:15</c:v>
                </c:pt>
                <c:pt idx="8656">
                  <c:v> 20-07-09 09:24:20</c:v>
                </c:pt>
                <c:pt idx="8657">
                  <c:v> 20-07-09 09:24:25</c:v>
                </c:pt>
                <c:pt idx="8658">
                  <c:v> 20-07-09 09:24:30</c:v>
                </c:pt>
                <c:pt idx="8659">
                  <c:v> 20-07-09 09:24:35</c:v>
                </c:pt>
                <c:pt idx="8660">
                  <c:v> 20-07-09 09:24:40</c:v>
                </c:pt>
                <c:pt idx="8661">
                  <c:v> 20-07-09 09:24:45</c:v>
                </c:pt>
                <c:pt idx="8662">
                  <c:v> 20-07-09 09:24:50</c:v>
                </c:pt>
                <c:pt idx="8663">
                  <c:v> 20-07-09 09:24:55</c:v>
                </c:pt>
                <c:pt idx="8664">
                  <c:v> 20-07-09 09:25:00</c:v>
                </c:pt>
                <c:pt idx="8665">
                  <c:v> 20-07-09 09:25:05</c:v>
                </c:pt>
                <c:pt idx="8666">
                  <c:v> 20-07-09 09:25:10</c:v>
                </c:pt>
                <c:pt idx="8667">
                  <c:v> 20-07-09 09:25:15</c:v>
                </c:pt>
                <c:pt idx="8668">
                  <c:v> 20-07-09 09:25:20</c:v>
                </c:pt>
                <c:pt idx="8669">
                  <c:v> 20-07-09 09:25:25</c:v>
                </c:pt>
                <c:pt idx="8670">
                  <c:v> 20-07-09 09:25:30</c:v>
                </c:pt>
                <c:pt idx="8671">
                  <c:v> 20-07-09 09:25:35</c:v>
                </c:pt>
                <c:pt idx="8672">
                  <c:v> 20-07-09 09:25:40</c:v>
                </c:pt>
                <c:pt idx="8673">
                  <c:v> 20-07-09 09:25:45</c:v>
                </c:pt>
                <c:pt idx="8674">
                  <c:v> 20-07-09 09:25:50</c:v>
                </c:pt>
                <c:pt idx="8675">
                  <c:v> 20-07-09 09:25:55</c:v>
                </c:pt>
                <c:pt idx="8676">
                  <c:v> 20-07-09 09:26:00</c:v>
                </c:pt>
                <c:pt idx="8677">
                  <c:v> 20-07-09 09:26:05</c:v>
                </c:pt>
                <c:pt idx="8678">
                  <c:v> 20-07-09 09:26:10</c:v>
                </c:pt>
                <c:pt idx="8679">
                  <c:v> 20-07-09 09:26:15</c:v>
                </c:pt>
                <c:pt idx="8680">
                  <c:v> 20-07-09 09:26:20</c:v>
                </c:pt>
                <c:pt idx="8681">
                  <c:v> 20-07-09 09:26:25</c:v>
                </c:pt>
                <c:pt idx="8682">
                  <c:v> 20-07-09 09:26:30</c:v>
                </c:pt>
                <c:pt idx="8683">
                  <c:v> 20-07-09 09:26:35</c:v>
                </c:pt>
                <c:pt idx="8684">
                  <c:v> 20-07-09 09:26:40</c:v>
                </c:pt>
                <c:pt idx="8685">
                  <c:v> 20-07-09 09:26:45</c:v>
                </c:pt>
                <c:pt idx="8686">
                  <c:v> 20-07-09 09:26:50</c:v>
                </c:pt>
                <c:pt idx="8687">
                  <c:v> 20-07-09 09:26:55</c:v>
                </c:pt>
                <c:pt idx="8688">
                  <c:v> 20-07-09 09:27:00</c:v>
                </c:pt>
                <c:pt idx="8689">
                  <c:v> 20-07-09 09:27:05</c:v>
                </c:pt>
                <c:pt idx="8690">
                  <c:v> 20-07-09 09:27:10</c:v>
                </c:pt>
                <c:pt idx="8691">
                  <c:v> 20-07-09 09:27:15</c:v>
                </c:pt>
                <c:pt idx="8692">
                  <c:v> 20-07-09 09:27:20</c:v>
                </c:pt>
                <c:pt idx="8693">
                  <c:v> 20-07-09 09:27:25</c:v>
                </c:pt>
                <c:pt idx="8694">
                  <c:v> 20-07-09 09:27:30</c:v>
                </c:pt>
                <c:pt idx="8695">
                  <c:v> 20-07-09 09:27:35</c:v>
                </c:pt>
                <c:pt idx="8696">
                  <c:v> 20-07-09 09:27:40</c:v>
                </c:pt>
                <c:pt idx="8697">
                  <c:v> 20-07-09 09:27:45</c:v>
                </c:pt>
                <c:pt idx="8698">
                  <c:v> 20-07-09 09:27:50</c:v>
                </c:pt>
                <c:pt idx="8699">
                  <c:v> 20-07-09 09:27:55</c:v>
                </c:pt>
                <c:pt idx="8700">
                  <c:v> 20-07-09 09:28:00</c:v>
                </c:pt>
                <c:pt idx="8701">
                  <c:v> 20-07-09 09:28:05</c:v>
                </c:pt>
                <c:pt idx="8702">
                  <c:v> 20-07-09 09:28:10</c:v>
                </c:pt>
                <c:pt idx="8703">
                  <c:v> 20-07-09 09:28:15</c:v>
                </c:pt>
                <c:pt idx="8704">
                  <c:v> 20-07-09 09:28:20</c:v>
                </c:pt>
                <c:pt idx="8705">
                  <c:v> 20-07-09 09:28:25</c:v>
                </c:pt>
                <c:pt idx="8706">
                  <c:v> 20-07-09 09:28:30</c:v>
                </c:pt>
                <c:pt idx="8707">
                  <c:v> 20-07-09 09:28:35</c:v>
                </c:pt>
                <c:pt idx="8708">
                  <c:v> 20-07-09 09:28:40</c:v>
                </c:pt>
                <c:pt idx="8709">
                  <c:v> 20-07-09 09:28:45</c:v>
                </c:pt>
                <c:pt idx="8710">
                  <c:v> 20-07-09 09:28:50</c:v>
                </c:pt>
                <c:pt idx="8711">
                  <c:v> 20-07-09 09:28:55</c:v>
                </c:pt>
                <c:pt idx="8712">
                  <c:v> 20-07-09 09:29:00</c:v>
                </c:pt>
                <c:pt idx="8713">
                  <c:v> 20-07-09 09:29:05</c:v>
                </c:pt>
                <c:pt idx="8714">
                  <c:v> 20-07-09 09:29:10</c:v>
                </c:pt>
                <c:pt idx="8715">
                  <c:v> 20-07-09 09:29:15</c:v>
                </c:pt>
                <c:pt idx="8716">
                  <c:v> 20-07-09 09:29:20</c:v>
                </c:pt>
                <c:pt idx="8717">
                  <c:v> 20-07-09 09:29:25</c:v>
                </c:pt>
                <c:pt idx="8718">
                  <c:v> 20-07-09 09:29:30</c:v>
                </c:pt>
                <c:pt idx="8719">
                  <c:v> 20-07-09 09:29:35</c:v>
                </c:pt>
                <c:pt idx="8720">
                  <c:v> 20-07-09 09:29:40</c:v>
                </c:pt>
                <c:pt idx="8721">
                  <c:v> 20-07-09 09:29:45</c:v>
                </c:pt>
                <c:pt idx="8722">
                  <c:v> 20-07-09 09:29:50</c:v>
                </c:pt>
                <c:pt idx="8723">
                  <c:v> 20-07-09 09:29:55</c:v>
                </c:pt>
                <c:pt idx="8724">
                  <c:v> 20-07-09 09:30:00</c:v>
                </c:pt>
                <c:pt idx="8725">
                  <c:v> 20-07-09 09:30:05</c:v>
                </c:pt>
                <c:pt idx="8726">
                  <c:v> 20-07-09 09:30:10</c:v>
                </c:pt>
                <c:pt idx="8727">
                  <c:v> 20-07-09 09:30:15</c:v>
                </c:pt>
                <c:pt idx="8728">
                  <c:v> 20-07-09 09:30:20</c:v>
                </c:pt>
                <c:pt idx="8729">
                  <c:v> 20-07-09 09:30:25</c:v>
                </c:pt>
                <c:pt idx="8730">
                  <c:v> 20-07-09 09:30:30</c:v>
                </c:pt>
                <c:pt idx="8731">
                  <c:v> 20-07-09 09:30:35</c:v>
                </c:pt>
                <c:pt idx="8732">
                  <c:v> 20-07-09 09:30:40</c:v>
                </c:pt>
                <c:pt idx="8733">
                  <c:v> 20-07-09 09:30:45</c:v>
                </c:pt>
                <c:pt idx="8734">
                  <c:v> 20-07-09 09:30:50</c:v>
                </c:pt>
                <c:pt idx="8735">
                  <c:v> 20-07-09 09:30:55</c:v>
                </c:pt>
                <c:pt idx="8736">
                  <c:v> 20-07-09 09:31:00</c:v>
                </c:pt>
                <c:pt idx="8737">
                  <c:v> 20-07-09 09:31:05</c:v>
                </c:pt>
                <c:pt idx="8738">
                  <c:v> 20-07-09 09:31:10</c:v>
                </c:pt>
                <c:pt idx="8739">
                  <c:v> 20-07-09 09:31:15</c:v>
                </c:pt>
                <c:pt idx="8740">
                  <c:v> 20-07-09 09:31:20</c:v>
                </c:pt>
                <c:pt idx="8741">
                  <c:v> 20-07-09 09:31:25</c:v>
                </c:pt>
                <c:pt idx="8742">
                  <c:v> 20-07-09 09:31:30</c:v>
                </c:pt>
                <c:pt idx="8743">
                  <c:v> 20-07-09 09:31:35</c:v>
                </c:pt>
                <c:pt idx="8744">
                  <c:v> 20-07-09 09:31:40</c:v>
                </c:pt>
                <c:pt idx="8745">
                  <c:v> 20-07-09 09:31:45</c:v>
                </c:pt>
                <c:pt idx="8746">
                  <c:v> 20-07-09 09:31:50</c:v>
                </c:pt>
                <c:pt idx="8747">
                  <c:v> 20-07-09 09:31:55</c:v>
                </c:pt>
                <c:pt idx="8748">
                  <c:v> 20-07-09 09:32:00</c:v>
                </c:pt>
                <c:pt idx="8749">
                  <c:v> 20-07-09 09:32:05</c:v>
                </c:pt>
                <c:pt idx="8750">
                  <c:v> 20-07-09 09:32:10</c:v>
                </c:pt>
                <c:pt idx="8751">
                  <c:v> 20-07-09 09:32:15</c:v>
                </c:pt>
                <c:pt idx="8752">
                  <c:v> 20-07-09 09:32:20</c:v>
                </c:pt>
                <c:pt idx="8753">
                  <c:v> 20-07-09 09:32:25</c:v>
                </c:pt>
                <c:pt idx="8754">
                  <c:v> 20-07-09 09:32:30</c:v>
                </c:pt>
                <c:pt idx="8755">
                  <c:v> 20-07-09 09:32:35</c:v>
                </c:pt>
                <c:pt idx="8756">
                  <c:v> 20-07-09 09:32:40</c:v>
                </c:pt>
                <c:pt idx="8757">
                  <c:v> 20-07-09 09:32:45</c:v>
                </c:pt>
                <c:pt idx="8758">
                  <c:v> 20-07-09 09:32:50</c:v>
                </c:pt>
                <c:pt idx="8759">
                  <c:v> 20-07-09 09:32:55</c:v>
                </c:pt>
                <c:pt idx="8760">
                  <c:v> 20-07-09 09:33:00</c:v>
                </c:pt>
                <c:pt idx="8761">
                  <c:v> 20-07-09 09:33:05</c:v>
                </c:pt>
                <c:pt idx="8762">
                  <c:v> 20-07-09 09:33:10</c:v>
                </c:pt>
                <c:pt idx="8763">
                  <c:v> 20-07-09 09:33:15</c:v>
                </c:pt>
                <c:pt idx="8764">
                  <c:v> 20-07-09 09:33:20</c:v>
                </c:pt>
                <c:pt idx="8765">
                  <c:v> 20-07-09 09:33:25</c:v>
                </c:pt>
                <c:pt idx="8766">
                  <c:v> 20-07-09 09:33:30</c:v>
                </c:pt>
                <c:pt idx="8767">
                  <c:v> 20-07-09 09:33:35</c:v>
                </c:pt>
                <c:pt idx="8768">
                  <c:v> 20-07-09 09:33:40</c:v>
                </c:pt>
                <c:pt idx="8769">
                  <c:v> 20-07-09 09:33:45</c:v>
                </c:pt>
                <c:pt idx="8770">
                  <c:v> 20-07-09 09:33:50</c:v>
                </c:pt>
                <c:pt idx="8771">
                  <c:v> 20-07-09 09:33:55</c:v>
                </c:pt>
                <c:pt idx="8772">
                  <c:v> 20-07-09 09:34:00</c:v>
                </c:pt>
                <c:pt idx="8773">
                  <c:v> 20-07-09 09:34:05</c:v>
                </c:pt>
                <c:pt idx="8774">
                  <c:v> 20-07-09 09:34:10</c:v>
                </c:pt>
                <c:pt idx="8775">
                  <c:v> 20-07-09 09:34:15</c:v>
                </c:pt>
                <c:pt idx="8776">
                  <c:v> 20-07-09 09:34:20</c:v>
                </c:pt>
                <c:pt idx="8777">
                  <c:v> 20-07-09 09:34:25</c:v>
                </c:pt>
                <c:pt idx="8778">
                  <c:v> 20-07-09 09:34:30</c:v>
                </c:pt>
                <c:pt idx="8779">
                  <c:v> 20-07-09 09:34:35</c:v>
                </c:pt>
                <c:pt idx="8780">
                  <c:v> 20-07-09 09:34:40</c:v>
                </c:pt>
                <c:pt idx="8781">
                  <c:v> 20-07-09 09:34:45</c:v>
                </c:pt>
                <c:pt idx="8782">
                  <c:v> 20-07-09 09:34:50</c:v>
                </c:pt>
                <c:pt idx="8783">
                  <c:v> 20-07-09 09:34:55</c:v>
                </c:pt>
                <c:pt idx="8784">
                  <c:v> 20-07-09 09:35:00</c:v>
                </c:pt>
                <c:pt idx="8785">
                  <c:v> 20-07-09 09:35:05</c:v>
                </c:pt>
                <c:pt idx="8786">
                  <c:v> 20-07-09 09:35:10</c:v>
                </c:pt>
                <c:pt idx="8787">
                  <c:v> 20-07-09 09:35:15</c:v>
                </c:pt>
                <c:pt idx="8788">
                  <c:v> 20-07-09 09:35:20</c:v>
                </c:pt>
                <c:pt idx="8789">
                  <c:v> 20-07-09 09:35:25</c:v>
                </c:pt>
                <c:pt idx="8790">
                  <c:v> 20-07-09 09:35:30</c:v>
                </c:pt>
                <c:pt idx="8791">
                  <c:v> 20-07-09 09:35:35</c:v>
                </c:pt>
                <c:pt idx="8792">
                  <c:v> 20-07-09 09:35:40</c:v>
                </c:pt>
                <c:pt idx="8793">
                  <c:v> 20-07-09 09:35:45</c:v>
                </c:pt>
                <c:pt idx="8794">
                  <c:v> 20-07-09 09:35:50</c:v>
                </c:pt>
                <c:pt idx="8795">
                  <c:v> 20-07-09 09:35:55</c:v>
                </c:pt>
                <c:pt idx="8796">
                  <c:v> 20-07-09 09:36:00</c:v>
                </c:pt>
                <c:pt idx="8797">
                  <c:v> 20-07-09 09:36:05</c:v>
                </c:pt>
                <c:pt idx="8798">
                  <c:v> 20-07-09 09:36:10</c:v>
                </c:pt>
                <c:pt idx="8799">
                  <c:v> 20-07-09 09:36:15</c:v>
                </c:pt>
                <c:pt idx="8800">
                  <c:v> 20-07-09 09:36:20</c:v>
                </c:pt>
                <c:pt idx="8801">
                  <c:v> 20-07-09 09:36:25</c:v>
                </c:pt>
                <c:pt idx="8802">
                  <c:v> 20-07-09 09:36:30</c:v>
                </c:pt>
                <c:pt idx="8803">
                  <c:v> 20-07-09 09:36:35</c:v>
                </c:pt>
                <c:pt idx="8804">
                  <c:v> 20-07-09 09:36:40</c:v>
                </c:pt>
                <c:pt idx="8805">
                  <c:v> 20-07-09 09:36:45</c:v>
                </c:pt>
                <c:pt idx="8806">
                  <c:v> 20-07-09 09:36:50</c:v>
                </c:pt>
                <c:pt idx="8807">
                  <c:v> 20-07-09 09:36:55</c:v>
                </c:pt>
                <c:pt idx="8808">
                  <c:v> 20-07-09 09:37:00</c:v>
                </c:pt>
                <c:pt idx="8809">
                  <c:v> 20-07-09 09:37:05</c:v>
                </c:pt>
                <c:pt idx="8810">
                  <c:v> 20-07-09 09:37:10</c:v>
                </c:pt>
                <c:pt idx="8811">
                  <c:v> 20-07-09 09:37:15</c:v>
                </c:pt>
                <c:pt idx="8812">
                  <c:v> 20-07-09 09:37:20</c:v>
                </c:pt>
                <c:pt idx="8813">
                  <c:v> 20-07-09 09:37:25</c:v>
                </c:pt>
                <c:pt idx="8814">
                  <c:v> 20-07-09 09:37:30</c:v>
                </c:pt>
                <c:pt idx="8815">
                  <c:v> 20-07-09 09:37:35</c:v>
                </c:pt>
                <c:pt idx="8816">
                  <c:v> 20-07-09 09:37:40</c:v>
                </c:pt>
                <c:pt idx="8817">
                  <c:v> 20-07-09 09:37:45</c:v>
                </c:pt>
                <c:pt idx="8818">
                  <c:v> 20-07-09 09:37:50</c:v>
                </c:pt>
                <c:pt idx="8819">
                  <c:v> 20-07-09 09:37:55</c:v>
                </c:pt>
                <c:pt idx="8820">
                  <c:v> 20-07-09 09:38:00</c:v>
                </c:pt>
                <c:pt idx="8821">
                  <c:v> 20-07-09 09:38:05</c:v>
                </c:pt>
                <c:pt idx="8822">
                  <c:v> 20-07-09 09:38:10</c:v>
                </c:pt>
                <c:pt idx="8823">
                  <c:v> 20-07-09 09:38:15</c:v>
                </c:pt>
                <c:pt idx="8824">
                  <c:v> 20-07-09 09:38:20</c:v>
                </c:pt>
                <c:pt idx="8825">
                  <c:v> 20-07-09 09:38:25</c:v>
                </c:pt>
                <c:pt idx="8826">
                  <c:v> 20-07-09 09:38:30</c:v>
                </c:pt>
                <c:pt idx="8827">
                  <c:v> 20-07-09 09:38:35</c:v>
                </c:pt>
                <c:pt idx="8828">
                  <c:v> 20-07-09 09:38:40</c:v>
                </c:pt>
                <c:pt idx="8829">
                  <c:v> 20-07-09 09:38:45</c:v>
                </c:pt>
                <c:pt idx="8830">
                  <c:v> 20-07-09 09:38:50</c:v>
                </c:pt>
                <c:pt idx="8831">
                  <c:v> 20-07-09 09:38:55</c:v>
                </c:pt>
                <c:pt idx="8832">
                  <c:v> 20-07-09 09:39:00</c:v>
                </c:pt>
                <c:pt idx="8833">
                  <c:v> 20-07-09 09:39:05</c:v>
                </c:pt>
                <c:pt idx="8834">
                  <c:v> 20-07-09 09:39:10</c:v>
                </c:pt>
                <c:pt idx="8835">
                  <c:v> 20-07-09 09:39:15</c:v>
                </c:pt>
                <c:pt idx="8836">
                  <c:v> 20-07-09 09:39:20</c:v>
                </c:pt>
                <c:pt idx="8837">
                  <c:v> 20-07-09 09:39:25</c:v>
                </c:pt>
                <c:pt idx="8838">
                  <c:v> 20-07-09 09:39:30</c:v>
                </c:pt>
                <c:pt idx="8839">
                  <c:v> 20-07-09 09:39:35</c:v>
                </c:pt>
                <c:pt idx="8840">
                  <c:v> 20-07-09 09:39:40</c:v>
                </c:pt>
                <c:pt idx="8841">
                  <c:v> 20-07-09 09:39:45</c:v>
                </c:pt>
                <c:pt idx="8842">
                  <c:v> 20-07-09 09:39:50</c:v>
                </c:pt>
                <c:pt idx="8843">
                  <c:v> 20-07-09 09:39:55</c:v>
                </c:pt>
                <c:pt idx="8844">
                  <c:v> 20-07-09 09:40:00</c:v>
                </c:pt>
                <c:pt idx="8845">
                  <c:v> 20-07-09 09:40:05</c:v>
                </c:pt>
                <c:pt idx="8846">
                  <c:v> 20-07-09 09:40:10</c:v>
                </c:pt>
                <c:pt idx="8847">
                  <c:v> 20-07-09 09:40:15</c:v>
                </c:pt>
                <c:pt idx="8848">
                  <c:v> 20-07-09 09:40:20</c:v>
                </c:pt>
                <c:pt idx="8849">
                  <c:v> 20-07-09 09:40:25</c:v>
                </c:pt>
                <c:pt idx="8850">
                  <c:v> 20-07-09 09:40:30</c:v>
                </c:pt>
                <c:pt idx="8851">
                  <c:v> 20-07-09 09:40:35</c:v>
                </c:pt>
                <c:pt idx="8852">
                  <c:v> 20-07-09 09:40:40</c:v>
                </c:pt>
                <c:pt idx="8853">
                  <c:v> 20-07-09 09:40:45</c:v>
                </c:pt>
                <c:pt idx="8854">
                  <c:v> 20-07-09 09:40:50</c:v>
                </c:pt>
                <c:pt idx="8855">
                  <c:v> 20-07-09 09:40:55</c:v>
                </c:pt>
                <c:pt idx="8856">
                  <c:v> 20-07-09 09:41:00</c:v>
                </c:pt>
                <c:pt idx="8857">
                  <c:v> 20-07-09 09:41:05</c:v>
                </c:pt>
                <c:pt idx="8858">
                  <c:v> 20-07-09 09:41:10</c:v>
                </c:pt>
                <c:pt idx="8859">
                  <c:v> 20-07-09 09:41:15</c:v>
                </c:pt>
                <c:pt idx="8860">
                  <c:v> 20-07-09 09:41:20</c:v>
                </c:pt>
                <c:pt idx="8861">
                  <c:v> 20-07-09 09:41:25</c:v>
                </c:pt>
                <c:pt idx="8862">
                  <c:v> 20-07-09 09:41:30</c:v>
                </c:pt>
                <c:pt idx="8863">
                  <c:v> 20-07-09 09:41:35</c:v>
                </c:pt>
                <c:pt idx="8864">
                  <c:v> 20-07-09 09:41:40</c:v>
                </c:pt>
                <c:pt idx="8865">
                  <c:v> 20-07-09 09:41:45</c:v>
                </c:pt>
                <c:pt idx="8866">
                  <c:v> 20-07-09 09:41:50</c:v>
                </c:pt>
                <c:pt idx="8867">
                  <c:v> 20-07-09 09:41:55</c:v>
                </c:pt>
                <c:pt idx="8868">
                  <c:v> 20-07-09 09:42:00</c:v>
                </c:pt>
                <c:pt idx="8869">
                  <c:v> 20-07-09 09:42:05</c:v>
                </c:pt>
                <c:pt idx="8870">
                  <c:v> 20-07-09 09:42:10</c:v>
                </c:pt>
                <c:pt idx="8871">
                  <c:v> 20-07-09 09:42:15</c:v>
                </c:pt>
                <c:pt idx="8872">
                  <c:v> 20-07-09 09:42:20</c:v>
                </c:pt>
                <c:pt idx="8873">
                  <c:v> 20-07-09 09:42:25</c:v>
                </c:pt>
                <c:pt idx="8874">
                  <c:v> 20-07-09 09:42:30</c:v>
                </c:pt>
                <c:pt idx="8875">
                  <c:v> 20-07-09 09:42:35</c:v>
                </c:pt>
                <c:pt idx="8876">
                  <c:v> 20-07-09 09:42:40</c:v>
                </c:pt>
                <c:pt idx="8877">
                  <c:v> 20-07-09 09:42:45</c:v>
                </c:pt>
                <c:pt idx="8878">
                  <c:v> 20-07-09 09:42:50</c:v>
                </c:pt>
                <c:pt idx="8879">
                  <c:v> 20-07-09 09:42:55</c:v>
                </c:pt>
                <c:pt idx="8880">
                  <c:v> 20-07-09 09:43:00</c:v>
                </c:pt>
                <c:pt idx="8881">
                  <c:v> 20-07-09 09:43:05</c:v>
                </c:pt>
                <c:pt idx="8882">
                  <c:v> 20-07-09 09:43:10</c:v>
                </c:pt>
                <c:pt idx="8883">
                  <c:v> 20-07-09 09:43:15</c:v>
                </c:pt>
                <c:pt idx="8884">
                  <c:v> 20-07-09 09:43:20</c:v>
                </c:pt>
                <c:pt idx="8885">
                  <c:v> 20-07-09 09:43:25</c:v>
                </c:pt>
                <c:pt idx="8886">
                  <c:v> 20-07-09 09:43:30</c:v>
                </c:pt>
                <c:pt idx="8887">
                  <c:v> 20-07-09 09:43:35</c:v>
                </c:pt>
                <c:pt idx="8888">
                  <c:v> 20-07-09 09:43:40</c:v>
                </c:pt>
                <c:pt idx="8889">
                  <c:v> 20-07-09 09:43:45</c:v>
                </c:pt>
                <c:pt idx="8890">
                  <c:v> 20-07-09 09:43:50</c:v>
                </c:pt>
                <c:pt idx="8891">
                  <c:v> 20-07-09 09:43:55</c:v>
                </c:pt>
                <c:pt idx="8892">
                  <c:v> 20-07-09 09:44:00</c:v>
                </c:pt>
                <c:pt idx="8893">
                  <c:v> 20-07-09 09:44:05</c:v>
                </c:pt>
                <c:pt idx="8894">
                  <c:v> 20-07-09 09:44:10</c:v>
                </c:pt>
                <c:pt idx="8895">
                  <c:v> 20-07-09 09:44:15</c:v>
                </c:pt>
                <c:pt idx="8896">
                  <c:v> 20-07-09 09:44:20</c:v>
                </c:pt>
                <c:pt idx="8897">
                  <c:v> 20-07-09 09:44:25</c:v>
                </c:pt>
                <c:pt idx="8898">
                  <c:v> 20-07-09 09:44:30</c:v>
                </c:pt>
                <c:pt idx="8899">
                  <c:v> 20-07-09 09:44:35</c:v>
                </c:pt>
                <c:pt idx="8900">
                  <c:v> 20-07-09 09:44:40</c:v>
                </c:pt>
                <c:pt idx="8901">
                  <c:v> 20-07-09 09:44:45</c:v>
                </c:pt>
                <c:pt idx="8902">
                  <c:v> 20-07-09 09:44:50</c:v>
                </c:pt>
                <c:pt idx="8903">
                  <c:v> 20-07-09 09:44:55</c:v>
                </c:pt>
                <c:pt idx="8904">
                  <c:v> 20-07-09 09:45:00</c:v>
                </c:pt>
                <c:pt idx="8905">
                  <c:v> 20-07-09 09:45:05</c:v>
                </c:pt>
                <c:pt idx="8906">
                  <c:v> 20-07-09 09:45:10</c:v>
                </c:pt>
                <c:pt idx="8907">
                  <c:v> 20-07-09 09:45:15</c:v>
                </c:pt>
                <c:pt idx="8908">
                  <c:v> 20-07-09 09:45:20</c:v>
                </c:pt>
                <c:pt idx="8909">
                  <c:v> 20-07-09 09:45:25</c:v>
                </c:pt>
                <c:pt idx="8910">
                  <c:v> 20-07-09 09:45:30</c:v>
                </c:pt>
                <c:pt idx="8911">
                  <c:v> 20-07-09 09:45:35</c:v>
                </c:pt>
                <c:pt idx="8912">
                  <c:v> 20-07-09 09:45:40</c:v>
                </c:pt>
                <c:pt idx="8913">
                  <c:v> 20-07-09 09:45:45</c:v>
                </c:pt>
                <c:pt idx="8914">
                  <c:v> 20-07-09 09:45:50</c:v>
                </c:pt>
                <c:pt idx="8915">
                  <c:v> 20-07-09 09:45:55</c:v>
                </c:pt>
                <c:pt idx="8916">
                  <c:v> 20-07-09 09:46:00</c:v>
                </c:pt>
                <c:pt idx="8917">
                  <c:v> 20-07-09 09:46:05</c:v>
                </c:pt>
                <c:pt idx="8918">
                  <c:v> 20-07-09 09:46:10</c:v>
                </c:pt>
                <c:pt idx="8919">
                  <c:v> 20-07-09 09:46:15</c:v>
                </c:pt>
                <c:pt idx="8920">
                  <c:v> 20-07-09 09:46:20</c:v>
                </c:pt>
                <c:pt idx="8921">
                  <c:v> 20-07-09 09:46:25</c:v>
                </c:pt>
                <c:pt idx="8922">
                  <c:v> 20-07-09 09:46:30</c:v>
                </c:pt>
                <c:pt idx="8923">
                  <c:v> 20-07-09 09:46:35</c:v>
                </c:pt>
                <c:pt idx="8924">
                  <c:v> 20-07-09 09:46:40</c:v>
                </c:pt>
                <c:pt idx="8925">
                  <c:v> 20-07-09 09:46:45</c:v>
                </c:pt>
                <c:pt idx="8926">
                  <c:v> 20-07-09 09:46:50</c:v>
                </c:pt>
                <c:pt idx="8927">
                  <c:v> 20-07-09 09:46:55</c:v>
                </c:pt>
                <c:pt idx="8928">
                  <c:v> 20-07-09 09:47:00</c:v>
                </c:pt>
                <c:pt idx="8929">
                  <c:v> 20-07-09 09:47:05</c:v>
                </c:pt>
                <c:pt idx="8930">
                  <c:v> 20-07-09 09:47:10</c:v>
                </c:pt>
                <c:pt idx="8931">
                  <c:v> 20-07-09 09:47:15</c:v>
                </c:pt>
                <c:pt idx="8932">
                  <c:v> 20-07-09 09:47:20</c:v>
                </c:pt>
                <c:pt idx="8933">
                  <c:v> 20-07-09 09:47:25</c:v>
                </c:pt>
                <c:pt idx="8934">
                  <c:v> 20-07-09 09:47:30</c:v>
                </c:pt>
                <c:pt idx="8935">
                  <c:v> 20-07-09 09:47:35</c:v>
                </c:pt>
                <c:pt idx="8936">
                  <c:v> 20-07-09 09:47:40</c:v>
                </c:pt>
                <c:pt idx="8937">
                  <c:v> 20-07-09 09:47:45</c:v>
                </c:pt>
                <c:pt idx="8938">
                  <c:v> 20-07-09 09:47:50</c:v>
                </c:pt>
                <c:pt idx="8939">
                  <c:v> 20-07-09 09:47:55</c:v>
                </c:pt>
                <c:pt idx="8940">
                  <c:v> 20-07-09 09:48:00</c:v>
                </c:pt>
                <c:pt idx="8941">
                  <c:v> 20-07-09 09:48:05</c:v>
                </c:pt>
                <c:pt idx="8942">
                  <c:v> 20-07-09 09:48:10</c:v>
                </c:pt>
                <c:pt idx="8943">
                  <c:v> 20-07-09 09:48:15</c:v>
                </c:pt>
                <c:pt idx="8944">
                  <c:v> 20-07-09 09:48:20</c:v>
                </c:pt>
                <c:pt idx="8945">
                  <c:v> 20-07-09 09:48:25</c:v>
                </c:pt>
                <c:pt idx="8946">
                  <c:v> 20-07-09 09:48:30</c:v>
                </c:pt>
                <c:pt idx="8947">
                  <c:v> 20-07-09 09:48:35</c:v>
                </c:pt>
                <c:pt idx="8948">
                  <c:v> 20-07-09 09:48:40</c:v>
                </c:pt>
                <c:pt idx="8949">
                  <c:v> 20-07-09 09:48:45</c:v>
                </c:pt>
                <c:pt idx="8950">
                  <c:v> 20-07-09 09:48:50</c:v>
                </c:pt>
                <c:pt idx="8951">
                  <c:v> 20-07-09 09:48:55</c:v>
                </c:pt>
                <c:pt idx="8952">
                  <c:v> 20-07-09 09:49:00</c:v>
                </c:pt>
                <c:pt idx="8953">
                  <c:v> 20-07-09 09:49:05</c:v>
                </c:pt>
                <c:pt idx="8954">
                  <c:v> 20-07-09 09:49:10</c:v>
                </c:pt>
                <c:pt idx="8955">
                  <c:v> 20-07-09 09:49:15</c:v>
                </c:pt>
                <c:pt idx="8956">
                  <c:v> 20-07-09 09:49:20</c:v>
                </c:pt>
                <c:pt idx="8957">
                  <c:v> 20-07-09 09:49:25</c:v>
                </c:pt>
                <c:pt idx="8958">
                  <c:v> 20-07-09 09:49:30</c:v>
                </c:pt>
                <c:pt idx="8959">
                  <c:v> 20-07-09 09:49:35</c:v>
                </c:pt>
                <c:pt idx="8960">
                  <c:v> 20-07-09 09:49:40</c:v>
                </c:pt>
                <c:pt idx="8961">
                  <c:v> 20-07-09 09:49:45</c:v>
                </c:pt>
                <c:pt idx="8962">
                  <c:v> 20-07-09 09:49:50</c:v>
                </c:pt>
                <c:pt idx="8963">
                  <c:v> 20-07-09 09:49:55</c:v>
                </c:pt>
                <c:pt idx="8964">
                  <c:v> 20-07-09 09:50:00</c:v>
                </c:pt>
                <c:pt idx="8965">
                  <c:v> 20-07-09 09:50:05</c:v>
                </c:pt>
                <c:pt idx="8966">
                  <c:v> 20-07-09 09:50:10</c:v>
                </c:pt>
                <c:pt idx="8967">
                  <c:v> 20-07-09 09:50:15</c:v>
                </c:pt>
                <c:pt idx="8968">
                  <c:v> 20-07-09 09:50:20</c:v>
                </c:pt>
                <c:pt idx="8969">
                  <c:v> 20-07-09 09:50:25</c:v>
                </c:pt>
                <c:pt idx="8970">
                  <c:v> 20-07-09 09:50:30</c:v>
                </c:pt>
                <c:pt idx="8971">
                  <c:v> 20-07-09 09:50:35</c:v>
                </c:pt>
                <c:pt idx="8972">
                  <c:v> 20-07-09 09:50:40</c:v>
                </c:pt>
                <c:pt idx="8973">
                  <c:v> 20-07-09 09:50:45</c:v>
                </c:pt>
                <c:pt idx="8974">
                  <c:v> 20-07-09 09:50:50</c:v>
                </c:pt>
                <c:pt idx="8975">
                  <c:v> 20-07-09 09:50:55</c:v>
                </c:pt>
                <c:pt idx="8976">
                  <c:v> 20-07-09 09:51:00</c:v>
                </c:pt>
                <c:pt idx="8977">
                  <c:v> 20-07-09 09:51:05</c:v>
                </c:pt>
                <c:pt idx="8978">
                  <c:v> 20-07-09 09:51:10</c:v>
                </c:pt>
                <c:pt idx="8979">
                  <c:v> 20-07-09 09:51:15</c:v>
                </c:pt>
                <c:pt idx="8980">
                  <c:v> 20-07-09 09:51:20</c:v>
                </c:pt>
                <c:pt idx="8981">
                  <c:v> 20-07-09 09:51:25</c:v>
                </c:pt>
                <c:pt idx="8982">
                  <c:v> 20-07-09 09:51:30</c:v>
                </c:pt>
                <c:pt idx="8983">
                  <c:v> 20-07-09 09:51:35</c:v>
                </c:pt>
                <c:pt idx="8984">
                  <c:v> 20-07-09 09:51:40</c:v>
                </c:pt>
                <c:pt idx="8985">
                  <c:v> 20-07-09 09:51:45</c:v>
                </c:pt>
                <c:pt idx="8986">
                  <c:v> 20-07-09 09:51:50</c:v>
                </c:pt>
                <c:pt idx="8987">
                  <c:v> 20-07-09 09:51:55</c:v>
                </c:pt>
                <c:pt idx="8988">
                  <c:v> 20-07-09 09:52:00</c:v>
                </c:pt>
                <c:pt idx="8989">
                  <c:v> 20-07-09 09:52:05</c:v>
                </c:pt>
                <c:pt idx="8990">
                  <c:v> 20-07-09 09:52:10</c:v>
                </c:pt>
                <c:pt idx="8991">
                  <c:v> 20-07-09 09:52:15</c:v>
                </c:pt>
                <c:pt idx="8992">
                  <c:v> 20-07-09 09:52:20</c:v>
                </c:pt>
                <c:pt idx="8993">
                  <c:v> 20-07-09 09:52:25</c:v>
                </c:pt>
                <c:pt idx="8994">
                  <c:v> 20-07-09 09:52:30</c:v>
                </c:pt>
                <c:pt idx="8995">
                  <c:v> 20-07-09 09:52:35</c:v>
                </c:pt>
                <c:pt idx="8996">
                  <c:v> 20-07-09 09:52:40</c:v>
                </c:pt>
                <c:pt idx="8997">
                  <c:v> 20-07-09 09:52:45</c:v>
                </c:pt>
                <c:pt idx="8998">
                  <c:v> 20-07-09 09:52:50</c:v>
                </c:pt>
                <c:pt idx="8999">
                  <c:v> 20-07-09 09:52:55</c:v>
                </c:pt>
                <c:pt idx="9000">
                  <c:v> 20-07-09 09:53:00</c:v>
                </c:pt>
                <c:pt idx="9001">
                  <c:v> 20-07-09 09:53:05</c:v>
                </c:pt>
                <c:pt idx="9002">
                  <c:v> 20-07-09 09:53:10</c:v>
                </c:pt>
                <c:pt idx="9003">
                  <c:v> 20-07-09 09:53:15</c:v>
                </c:pt>
                <c:pt idx="9004">
                  <c:v> 20-07-09 09:53:20</c:v>
                </c:pt>
                <c:pt idx="9005">
                  <c:v> 20-07-09 09:53:25</c:v>
                </c:pt>
                <c:pt idx="9006">
                  <c:v> 20-07-09 09:53:30</c:v>
                </c:pt>
                <c:pt idx="9007">
                  <c:v> 20-07-09 09:53:35</c:v>
                </c:pt>
                <c:pt idx="9008">
                  <c:v> 20-07-09 09:53:40</c:v>
                </c:pt>
                <c:pt idx="9009">
                  <c:v> 20-07-09 09:53:45</c:v>
                </c:pt>
                <c:pt idx="9010">
                  <c:v> 20-07-09 09:53:50</c:v>
                </c:pt>
                <c:pt idx="9011">
                  <c:v> 20-07-09 09:53:55</c:v>
                </c:pt>
                <c:pt idx="9012">
                  <c:v> 20-07-09 09:54:00</c:v>
                </c:pt>
                <c:pt idx="9013">
                  <c:v> 20-07-09 09:54:05</c:v>
                </c:pt>
                <c:pt idx="9014">
                  <c:v> 20-07-09 09:54:10</c:v>
                </c:pt>
                <c:pt idx="9015">
                  <c:v> 20-07-09 09:54:15</c:v>
                </c:pt>
                <c:pt idx="9016">
                  <c:v> 20-07-09 09:54:20</c:v>
                </c:pt>
                <c:pt idx="9017">
                  <c:v> 20-07-09 09:54:25</c:v>
                </c:pt>
                <c:pt idx="9018">
                  <c:v> 20-07-09 09:54:30</c:v>
                </c:pt>
                <c:pt idx="9019">
                  <c:v> 20-07-09 09:54:35</c:v>
                </c:pt>
                <c:pt idx="9020">
                  <c:v> 20-07-09 09:54:40</c:v>
                </c:pt>
                <c:pt idx="9021">
                  <c:v> 20-07-09 09:54:45</c:v>
                </c:pt>
                <c:pt idx="9022">
                  <c:v> 20-07-09 09:54:50</c:v>
                </c:pt>
                <c:pt idx="9023">
                  <c:v> 20-07-09 09:54:55</c:v>
                </c:pt>
                <c:pt idx="9024">
                  <c:v> 20-07-09 09:55:00</c:v>
                </c:pt>
                <c:pt idx="9025">
                  <c:v> 20-07-09 09:55:05</c:v>
                </c:pt>
                <c:pt idx="9026">
                  <c:v> 20-07-09 09:55:10</c:v>
                </c:pt>
                <c:pt idx="9027">
                  <c:v> 20-07-09 09:55:15</c:v>
                </c:pt>
                <c:pt idx="9028">
                  <c:v> 20-07-09 09:55:20</c:v>
                </c:pt>
                <c:pt idx="9029">
                  <c:v> 20-07-09 09:55:25</c:v>
                </c:pt>
                <c:pt idx="9030">
                  <c:v> 20-07-09 09:55:30</c:v>
                </c:pt>
                <c:pt idx="9031">
                  <c:v> 20-07-09 09:55:35</c:v>
                </c:pt>
                <c:pt idx="9032">
                  <c:v> 20-07-09 09:55:40</c:v>
                </c:pt>
                <c:pt idx="9033">
                  <c:v> 20-07-09 09:55:45</c:v>
                </c:pt>
                <c:pt idx="9034">
                  <c:v> 20-07-09 09:55:50</c:v>
                </c:pt>
                <c:pt idx="9035">
                  <c:v> 20-07-09 09:55:55</c:v>
                </c:pt>
                <c:pt idx="9036">
                  <c:v> 20-07-09 09:56:00</c:v>
                </c:pt>
                <c:pt idx="9037">
                  <c:v> 20-07-09 09:56:05</c:v>
                </c:pt>
                <c:pt idx="9038">
                  <c:v> 20-07-09 09:56:10</c:v>
                </c:pt>
                <c:pt idx="9039">
                  <c:v> 20-07-09 09:56:15</c:v>
                </c:pt>
                <c:pt idx="9040">
                  <c:v> 20-07-09 09:56:20</c:v>
                </c:pt>
                <c:pt idx="9041">
                  <c:v> 20-07-09 09:56:25</c:v>
                </c:pt>
                <c:pt idx="9042">
                  <c:v> 20-07-09 09:56:30</c:v>
                </c:pt>
                <c:pt idx="9043">
                  <c:v> 20-07-09 09:56:35</c:v>
                </c:pt>
                <c:pt idx="9044">
                  <c:v> 20-07-09 09:56:40</c:v>
                </c:pt>
                <c:pt idx="9045">
                  <c:v> 20-07-09 09:56:45</c:v>
                </c:pt>
                <c:pt idx="9046">
                  <c:v> 20-07-09 09:56:50</c:v>
                </c:pt>
                <c:pt idx="9047">
                  <c:v> 20-07-09 09:56:55</c:v>
                </c:pt>
                <c:pt idx="9048">
                  <c:v> 20-07-09 09:57:00</c:v>
                </c:pt>
                <c:pt idx="9049">
                  <c:v> 20-07-09 09:57:05</c:v>
                </c:pt>
                <c:pt idx="9050">
                  <c:v> 20-07-09 09:57:10</c:v>
                </c:pt>
                <c:pt idx="9051">
                  <c:v> 20-07-09 09:57:15</c:v>
                </c:pt>
                <c:pt idx="9052">
                  <c:v> 20-07-09 09:57:20</c:v>
                </c:pt>
                <c:pt idx="9053">
                  <c:v> 20-07-09 09:57:25</c:v>
                </c:pt>
                <c:pt idx="9054">
                  <c:v> 20-07-09 09:57:30</c:v>
                </c:pt>
                <c:pt idx="9055">
                  <c:v> 20-07-09 09:57:35</c:v>
                </c:pt>
                <c:pt idx="9056">
                  <c:v> 20-07-09 09:57:40</c:v>
                </c:pt>
                <c:pt idx="9057">
                  <c:v> 20-07-09 09:57:45</c:v>
                </c:pt>
                <c:pt idx="9058">
                  <c:v> 20-07-09 09:57:50</c:v>
                </c:pt>
                <c:pt idx="9059">
                  <c:v> 20-07-09 09:57:55</c:v>
                </c:pt>
                <c:pt idx="9060">
                  <c:v> 20-07-09 09:58:00</c:v>
                </c:pt>
                <c:pt idx="9061">
                  <c:v> 20-07-09 09:58:05</c:v>
                </c:pt>
                <c:pt idx="9062">
                  <c:v> 20-07-09 09:58:10</c:v>
                </c:pt>
                <c:pt idx="9063">
                  <c:v> 20-07-09 09:58:15</c:v>
                </c:pt>
                <c:pt idx="9064">
                  <c:v> 20-07-09 09:58:20</c:v>
                </c:pt>
                <c:pt idx="9065">
                  <c:v> 20-07-09 09:58:25</c:v>
                </c:pt>
                <c:pt idx="9066">
                  <c:v> 20-07-09 09:58:30</c:v>
                </c:pt>
                <c:pt idx="9067">
                  <c:v> 20-07-09 09:58:35</c:v>
                </c:pt>
                <c:pt idx="9068">
                  <c:v> 20-07-09 09:58:40</c:v>
                </c:pt>
                <c:pt idx="9069">
                  <c:v> 20-07-09 09:58:45</c:v>
                </c:pt>
                <c:pt idx="9070">
                  <c:v> 20-07-09 09:58:50</c:v>
                </c:pt>
                <c:pt idx="9071">
                  <c:v> 20-07-09 09:58:55</c:v>
                </c:pt>
                <c:pt idx="9072">
                  <c:v> 20-07-09 09:59:00</c:v>
                </c:pt>
                <c:pt idx="9073">
                  <c:v> 20-07-09 09:59:05</c:v>
                </c:pt>
                <c:pt idx="9074">
                  <c:v> 20-07-09 09:59:10</c:v>
                </c:pt>
                <c:pt idx="9075">
                  <c:v> 20-07-09 09:59:15</c:v>
                </c:pt>
                <c:pt idx="9076">
                  <c:v> 20-07-09 09:59:20</c:v>
                </c:pt>
                <c:pt idx="9077">
                  <c:v> 20-07-09 09:59:25</c:v>
                </c:pt>
                <c:pt idx="9078">
                  <c:v> 20-07-09 09:59:30</c:v>
                </c:pt>
                <c:pt idx="9079">
                  <c:v> 20-07-09 09:59:35</c:v>
                </c:pt>
                <c:pt idx="9080">
                  <c:v> 20-07-09 09:59:40</c:v>
                </c:pt>
                <c:pt idx="9081">
                  <c:v> 20-07-09 09:59:45</c:v>
                </c:pt>
                <c:pt idx="9082">
                  <c:v> 20-07-09 09:59:50</c:v>
                </c:pt>
                <c:pt idx="9083">
                  <c:v> 20-07-09 09:59:55</c:v>
                </c:pt>
                <c:pt idx="9084">
                  <c:v> 20-07-09 10:00:00</c:v>
                </c:pt>
                <c:pt idx="9085">
                  <c:v> 20-07-09 10:00:05</c:v>
                </c:pt>
                <c:pt idx="9086">
                  <c:v> 20-07-09 10:00:10</c:v>
                </c:pt>
                <c:pt idx="9087">
                  <c:v> 20-07-09 10:00:15</c:v>
                </c:pt>
                <c:pt idx="9088">
                  <c:v> 20-07-09 10:00:20</c:v>
                </c:pt>
                <c:pt idx="9089">
                  <c:v> 20-07-09 10:00:25</c:v>
                </c:pt>
                <c:pt idx="9090">
                  <c:v> 20-07-09 10:00:30</c:v>
                </c:pt>
                <c:pt idx="9091">
                  <c:v> 20-07-09 10:00:35</c:v>
                </c:pt>
                <c:pt idx="9092">
                  <c:v> 20-07-09 10:00:40</c:v>
                </c:pt>
                <c:pt idx="9093">
                  <c:v> 20-07-09 10:00:45</c:v>
                </c:pt>
                <c:pt idx="9094">
                  <c:v> 20-07-09 10:00:50</c:v>
                </c:pt>
                <c:pt idx="9095">
                  <c:v> 20-07-09 10:00:55</c:v>
                </c:pt>
                <c:pt idx="9096">
                  <c:v> 20-07-09 10:01:00</c:v>
                </c:pt>
                <c:pt idx="9097">
                  <c:v> 20-07-09 10:01:05</c:v>
                </c:pt>
                <c:pt idx="9098">
                  <c:v> 20-07-09 10:01:10</c:v>
                </c:pt>
                <c:pt idx="9099">
                  <c:v> 20-07-09 10:01:15</c:v>
                </c:pt>
                <c:pt idx="9100">
                  <c:v> 20-07-09 10:01:20</c:v>
                </c:pt>
                <c:pt idx="9101">
                  <c:v> 20-07-09 10:01:25</c:v>
                </c:pt>
                <c:pt idx="9102">
                  <c:v> 20-07-09 10:01:30</c:v>
                </c:pt>
                <c:pt idx="9103">
                  <c:v> 20-07-09 10:01:35</c:v>
                </c:pt>
                <c:pt idx="9104">
                  <c:v> 20-07-09 10:01:40</c:v>
                </c:pt>
                <c:pt idx="9105">
                  <c:v> 20-07-09 10:01:45</c:v>
                </c:pt>
                <c:pt idx="9106">
                  <c:v> 20-07-09 10:01:50</c:v>
                </c:pt>
                <c:pt idx="9107">
                  <c:v> 20-07-09 10:01:55</c:v>
                </c:pt>
                <c:pt idx="9108">
                  <c:v> 20-07-09 10:02:00</c:v>
                </c:pt>
                <c:pt idx="9109">
                  <c:v> 20-07-09 10:02:05</c:v>
                </c:pt>
                <c:pt idx="9110">
                  <c:v> 20-07-09 10:02:10</c:v>
                </c:pt>
                <c:pt idx="9111">
                  <c:v> 20-07-09 10:02:15</c:v>
                </c:pt>
                <c:pt idx="9112">
                  <c:v> 20-07-09 10:02:20</c:v>
                </c:pt>
                <c:pt idx="9113">
                  <c:v> 20-07-09 10:02:25</c:v>
                </c:pt>
                <c:pt idx="9114">
                  <c:v> 20-07-09 10:02:30</c:v>
                </c:pt>
                <c:pt idx="9115">
                  <c:v> 20-07-09 10:02:35</c:v>
                </c:pt>
                <c:pt idx="9116">
                  <c:v> 20-07-09 10:02:40</c:v>
                </c:pt>
                <c:pt idx="9117">
                  <c:v> 20-07-09 10:02:45</c:v>
                </c:pt>
                <c:pt idx="9118">
                  <c:v> 20-07-09 10:02:50</c:v>
                </c:pt>
                <c:pt idx="9119">
                  <c:v> 20-07-09 10:02:55</c:v>
                </c:pt>
                <c:pt idx="9120">
                  <c:v> 20-07-09 10:03:00</c:v>
                </c:pt>
                <c:pt idx="9121">
                  <c:v> 20-07-09 10:03:05</c:v>
                </c:pt>
                <c:pt idx="9122">
                  <c:v> 20-07-09 10:03:10</c:v>
                </c:pt>
                <c:pt idx="9123">
                  <c:v> 20-07-09 10:03:15</c:v>
                </c:pt>
                <c:pt idx="9124">
                  <c:v> 20-07-09 10:03:20</c:v>
                </c:pt>
                <c:pt idx="9125">
                  <c:v> 20-07-09 10:03:25</c:v>
                </c:pt>
                <c:pt idx="9126">
                  <c:v> 20-07-09 10:03:30</c:v>
                </c:pt>
                <c:pt idx="9127">
                  <c:v> 20-07-09 10:03:35</c:v>
                </c:pt>
                <c:pt idx="9128">
                  <c:v> 20-07-09 10:03:40</c:v>
                </c:pt>
                <c:pt idx="9129">
                  <c:v> 20-07-09 10:03:45</c:v>
                </c:pt>
                <c:pt idx="9130">
                  <c:v> 20-07-09 10:03:50</c:v>
                </c:pt>
                <c:pt idx="9131">
                  <c:v> 20-07-09 10:03:55</c:v>
                </c:pt>
                <c:pt idx="9132">
                  <c:v> 20-07-09 10:04:00</c:v>
                </c:pt>
                <c:pt idx="9133">
                  <c:v> 20-07-09 10:04:05</c:v>
                </c:pt>
                <c:pt idx="9134">
                  <c:v> 20-07-09 10:04:10</c:v>
                </c:pt>
                <c:pt idx="9135">
                  <c:v> 20-07-09 10:04:15</c:v>
                </c:pt>
                <c:pt idx="9136">
                  <c:v> 20-07-09 10:04:20</c:v>
                </c:pt>
                <c:pt idx="9137">
                  <c:v> 20-07-09 10:04:25</c:v>
                </c:pt>
                <c:pt idx="9138">
                  <c:v> 20-07-09 10:04:30</c:v>
                </c:pt>
                <c:pt idx="9139">
                  <c:v> 20-07-09 10:04:35</c:v>
                </c:pt>
                <c:pt idx="9140">
                  <c:v> 20-07-09 10:04:40</c:v>
                </c:pt>
                <c:pt idx="9141">
                  <c:v> 20-07-09 10:04:45</c:v>
                </c:pt>
                <c:pt idx="9142">
                  <c:v> 20-07-09 10:04:50</c:v>
                </c:pt>
                <c:pt idx="9143">
                  <c:v> 20-07-09 10:04:55</c:v>
                </c:pt>
                <c:pt idx="9144">
                  <c:v> 20-07-09 10:05:00</c:v>
                </c:pt>
                <c:pt idx="9145">
                  <c:v> 20-07-09 10:05:05</c:v>
                </c:pt>
                <c:pt idx="9146">
                  <c:v> 20-07-09 10:05:10</c:v>
                </c:pt>
                <c:pt idx="9147">
                  <c:v> 20-07-09 10:05:15</c:v>
                </c:pt>
                <c:pt idx="9148">
                  <c:v> 20-07-09 10:05:20</c:v>
                </c:pt>
                <c:pt idx="9149">
                  <c:v> 20-07-09 10:05:25</c:v>
                </c:pt>
                <c:pt idx="9150">
                  <c:v> 20-07-09 10:05:30</c:v>
                </c:pt>
                <c:pt idx="9151">
                  <c:v> 20-07-09 10:05:35</c:v>
                </c:pt>
                <c:pt idx="9152">
                  <c:v> 20-07-09 10:05:40</c:v>
                </c:pt>
                <c:pt idx="9153">
                  <c:v> 20-07-09 10:05:45</c:v>
                </c:pt>
                <c:pt idx="9154">
                  <c:v> 20-07-09 10:05:50</c:v>
                </c:pt>
                <c:pt idx="9155">
                  <c:v> 20-07-09 10:05:55</c:v>
                </c:pt>
                <c:pt idx="9156">
                  <c:v> 20-07-09 10:06:00</c:v>
                </c:pt>
                <c:pt idx="9157">
                  <c:v> 20-07-09 10:06:05</c:v>
                </c:pt>
                <c:pt idx="9158">
                  <c:v> 20-07-09 10:06:10</c:v>
                </c:pt>
                <c:pt idx="9159">
                  <c:v> 20-07-09 10:06:15</c:v>
                </c:pt>
                <c:pt idx="9160">
                  <c:v> 20-07-09 10:06:20</c:v>
                </c:pt>
                <c:pt idx="9161">
                  <c:v> 20-07-09 10:06:25</c:v>
                </c:pt>
                <c:pt idx="9162">
                  <c:v> 20-07-09 10:06:30</c:v>
                </c:pt>
                <c:pt idx="9163">
                  <c:v> 20-07-09 10:06:35</c:v>
                </c:pt>
                <c:pt idx="9164">
                  <c:v> 20-07-09 10:06:40</c:v>
                </c:pt>
                <c:pt idx="9165">
                  <c:v> 20-07-09 10:06:45</c:v>
                </c:pt>
                <c:pt idx="9166">
                  <c:v> 20-07-09 10:06:50</c:v>
                </c:pt>
                <c:pt idx="9167">
                  <c:v> 20-07-09 10:06:55</c:v>
                </c:pt>
                <c:pt idx="9168">
                  <c:v> 20-07-09 10:07:00</c:v>
                </c:pt>
                <c:pt idx="9169">
                  <c:v> 20-07-09 10:07:05</c:v>
                </c:pt>
                <c:pt idx="9170">
                  <c:v> 20-07-09 10:07:10</c:v>
                </c:pt>
                <c:pt idx="9171">
                  <c:v> 20-07-09 10:07:15</c:v>
                </c:pt>
                <c:pt idx="9172">
                  <c:v> 20-07-09 10:07:20</c:v>
                </c:pt>
                <c:pt idx="9173">
                  <c:v> 20-07-09 10:07:25</c:v>
                </c:pt>
                <c:pt idx="9174">
                  <c:v> 20-07-09 10:07:30</c:v>
                </c:pt>
                <c:pt idx="9175">
                  <c:v> 20-07-09 10:07:35</c:v>
                </c:pt>
                <c:pt idx="9176">
                  <c:v> 20-07-09 10:07:40</c:v>
                </c:pt>
                <c:pt idx="9177">
                  <c:v> 20-07-09 10:07:45</c:v>
                </c:pt>
                <c:pt idx="9178">
                  <c:v> 20-07-09 10:07:50</c:v>
                </c:pt>
                <c:pt idx="9179">
                  <c:v> 20-07-09 10:07:55</c:v>
                </c:pt>
                <c:pt idx="9180">
                  <c:v> 20-07-09 10:08:00</c:v>
                </c:pt>
                <c:pt idx="9181">
                  <c:v> 20-07-09 10:08:05</c:v>
                </c:pt>
                <c:pt idx="9182">
                  <c:v> 20-07-09 10:08:10</c:v>
                </c:pt>
                <c:pt idx="9183">
                  <c:v> 20-07-09 10:08:15</c:v>
                </c:pt>
                <c:pt idx="9184">
                  <c:v> 20-07-09 10:08:20</c:v>
                </c:pt>
                <c:pt idx="9185">
                  <c:v> 20-07-09 10:08:25</c:v>
                </c:pt>
                <c:pt idx="9186">
                  <c:v> 20-07-09 10:08:30</c:v>
                </c:pt>
                <c:pt idx="9187">
                  <c:v> 20-07-09 10:08:35</c:v>
                </c:pt>
                <c:pt idx="9188">
                  <c:v> 20-07-09 10:08:40</c:v>
                </c:pt>
                <c:pt idx="9189">
                  <c:v> 20-07-09 10:08:45</c:v>
                </c:pt>
                <c:pt idx="9190">
                  <c:v> 20-07-09 10:08:50</c:v>
                </c:pt>
                <c:pt idx="9191">
                  <c:v> 20-07-09 10:08:55</c:v>
                </c:pt>
                <c:pt idx="9192">
                  <c:v> 20-07-09 10:09:00</c:v>
                </c:pt>
                <c:pt idx="9193">
                  <c:v> 20-07-09 10:09:05</c:v>
                </c:pt>
                <c:pt idx="9194">
                  <c:v> 20-07-09 10:09:10</c:v>
                </c:pt>
                <c:pt idx="9195">
                  <c:v> 20-07-09 10:09:15</c:v>
                </c:pt>
                <c:pt idx="9196">
                  <c:v> 20-07-09 10:09:20</c:v>
                </c:pt>
                <c:pt idx="9197">
                  <c:v> 20-07-09 10:09:25</c:v>
                </c:pt>
                <c:pt idx="9198">
                  <c:v> 20-07-09 10:09:30</c:v>
                </c:pt>
                <c:pt idx="9199">
                  <c:v> 20-07-09 10:09:35</c:v>
                </c:pt>
                <c:pt idx="9200">
                  <c:v> 20-07-09 10:09:40</c:v>
                </c:pt>
                <c:pt idx="9201">
                  <c:v> 20-07-09 10:09:45</c:v>
                </c:pt>
                <c:pt idx="9202">
                  <c:v> 20-07-09 10:09:50</c:v>
                </c:pt>
                <c:pt idx="9203">
                  <c:v> 20-07-09 10:09:55</c:v>
                </c:pt>
                <c:pt idx="9204">
                  <c:v> 20-07-09 10:10:00</c:v>
                </c:pt>
                <c:pt idx="9205">
                  <c:v> 20-07-09 10:10:05</c:v>
                </c:pt>
                <c:pt idx="9206">
                  <c:v> 20-07-09 10:10:10</c:v>
                </c:pt>
                <c:pt idx="9207">
                  <c:v> 20-07-09 10:10:15</c:v>
                </c:pt>
                <c:pt idx="9208">
                  <c:v> 20-07-09 10:10:20</c:v>
                </c:pt>
                <c:pt idx="9209">
                  <c:v> 20-07-09 10:10:25</c:v>
                </c:pt>
                <c:pt idx="9210">
                  <c:v> 20-07-09 10:10:30</c:v>
                </c:pt>
                <c:pt idx="9211">
                  <c:v> 20-07-09 10:10:35</c:v>
                </c:pt>
                <c:pt idx="9212">
                  <c:v> 20-07-09 10:10:40</c:v>
                </c:pt>
                <c:pt idx="9213">
                  <c:v> 20-07-09 10:10:45</c:v>
                </c:pt>
                <c:pt idx="9214">
                  <c:v> 20-07-09 10:10:50</c:v>
                </c:pt>
                <c:pt idx="9215">
                  <c:v> 20-07-09 10:10:55</c:v>
                </c:pt>
                <c:pt idx="9216">
                  <c:v> 20-07-09 10:11:00</c:v>
                </c:pt>
                <c:pt idx="9217">
                  <c:v> 20-07-09 10:11:05</c:v>
                </c:pt>
                <c:pt idx="9218">
                  <c:v> 20-07-09 10:11:10</c:v>
                </c:pt>
                <c:pt idx="9219">
                  <c:v> 20-07-09 10:11:15</c:v>
                </c:pt>
                <c:pt idx="9220">
                  <c:v> 20-07-09 10:11:20</c:v>
                </c:pt>
                <c:pt idx="9221">
                  <c:v> 20-07-09 10:11:25</c:v>
                </c:pt>
                <c:pt idx="9222">
                  <c:v> 20-07-09 10:11:30</c:v>
                </c:pt>
                <c:pt idx="9223">
                  <c:v> 20-07-09 10:11:35</c:v>
                </c:pt>
                <c:pt idx="9224">
                  <c:v> 20-07-09 10:11:40</c:v>
                </c:pt>
                <c:pt idx="9225">
                  <c:v> 20-07-09 10:11:45</c:v>
                </c:pt>
                <c:pt idx="9226">
                  <c:v> 20-07-09 10:11:50</c:v>
                </c:pt>
                <c:pt idx="9227">
                  <c:v> 20-07-09 10:11:55</c:v>
                </c:pt>
                <c:pt idx="9228">
                  <c:v> 20-07-09 10:12:00</c:v>
                </c:pt>
                <c:pt idx="9229">
                  <c:v> 20-07-09 10:12:05</c:v>
                </c:pt>
                <c:pt idx="9230">
                  <c:v> 20-07-09 10:12:10</c:v>
                </c:pt>
                <c:pt idx="9231">
                  <c:v> 20-07-09 10:12:15</c:v>
                </c:pt>
                <c:pt idx="9232">
                  <c:v> 20-07-09 10:12:20</c:v>
                </c:pt>
                <c:pt idx="9233">
                  <c:v> 20-07-09 10:12:25</c:v>
                </c:pt>
                <c:pt idx="9234">
                  <c:v> 20-07-09 10:12:30</c:v>
                </c:pt>
                <c:pt idx="9235">
                  <c:v> 20-07-09 10:12:35</c:v>
                </c:pt>
                <c:pt idx="9236">
                  <c:v> 20-07-09 10:12:40</c:v>
                </c:pt>
                <c:pt idx="9237">
                  <c:v> 20-07-09 10:12:45</c:v>
                </c:pt>
                <c:pt idx="9238">
                  <c:v> 20-07-09 10:12:50</c:v>
                </c:pt>
                <c:pt idx="9239">
                  <c:v> 20-07-09 10:12:55</c:v>
                </c:pt>
                <c:pt idx="9240">
                  <c:v> 20-07-09 10:13:00</c:v>
                </c:pt>
                <c:pt idx="9241">
                  <c:v> 20-07-09 10:13:05</c:v>
                </c:pt>
                <c:pt idx="9242">
                  <c:v> 20-07-09 10:13:10</c:v>
                </c:pt>
                <c:pt idx="9243">
                  <c:v> 20-07-09 10:13:15</c:v>
                </c:pt>
                <c:pt idx="9244">
                  <c:v> 20-07-09 10:13:20</c:v>
                </c:pt>
                <c:pt idx="9245">
                  <c:v> 20-07-09 10:13:25</c:v>
                </c:pt>
                <c:pt idx="9246">
                  <c:v> 20-07-09 10:13:30</c:v>
                </c:pt>
                <c:pt idx="9247">
                  <c:v> 20-07-09 10:13:35</c:v>
                </c:pt>
                <c:pt idx="9248">
                  <c:v> 20-07-09 10:13:40</c:v>
                </c:pt>
                <c:pt idx="9249">
                  <c:v> 20-07-09 10:13:45</c:v>
                </c:pt>
                <c:pt idx="9250">
                  <c:v> 20-07-09 10:13:50</c:v>
                </c:pt>
                <c:pt idx="9251">
                  <c:v> 20-07-09 10:13:55</c:v>
                </c:pt>
                <c:pt idx="9252">
                  <c:v> 20-07-09 10:14:00</c:v>
                </c:pt>
                <c:pt idx="9253">
                  <c:v> 20-07-09 10:14:05</c:v>
                </c:pt>
                <c:pt idx="9254">
                  <c:v> 20-07-09 10:14:10</c:v>
                </c:pt>
                <c:pt idx="9255">
                  <c:v> 20-07-09 10:14:15</c:v>
                </c:pt>
                <c:pt idx="9256">
                  <c:v> 20-07-09 10:14:20</c:v>
                </c:pt>
                <c:pt idx="9257">
                  <c:v> 20-07-09 10:14:25</c:v>
                </c:pt>
                <c:pt idx="9258">
                  <c:v> 20-07-09 10:14:30</c:v>
                </c:pt>
                <c:pt idx="9259">
                  <c:v> 20-07-09 10:14:35</c:v>
                </c:pt>
                <c:pt idx="9260">
                  <c:v> 20-07-09 10:14:40</c:v>
                </c:pt>
                <c:pt idx="9261">
                  <c:v> 20-07-09 10:14:45</c:v>
                </c:pt>
                <c:pt idx="9262">
                  <c:v> 20-07-09 10:14:50</c:v>
                </c:pt>
                <c:pt idx="9263">
                  <c:v> 20-07-09 10:14:55</c:v>
                </c:pt>
                <c:pt idx="9264">
                  <c:v> 20-07-09 10:15:00</c:v>
                </c:pt>
                <c:pt idx="9265">
                  <c:v> 20-07-09 10:15:05</c:v>
                </c:pt>
                <c:pt idx="9266">
                  <c:v> 20-07-09 10:15:10</c:v>
                </c:pt>
                <c:pt idx="9267">
                  <c:v> 20-07-09 10:15:15</c:v>
                </c:pt>
                <c:pt idx="9268">
                  <c:v> 20-07-09 10:15:20</c:v>
                </c:pt>
                <c:pt idx="9269">
                  <c:v> 20-07-09 10:15:25</c:v>
                </c:pt>
                <c:pt idx="9270">
                  <c:v> 20-07-09 10:15:30</c:v>
                </c:pt>
                <c:pt idx="9271">
                  <c:v> 20-07-09 10:15:35</c:v>
                </c:pt>
                <c:pt idx="9272">
                  <c:v> 20-07-09 10:15:40</c:v>
                </c:pt>
                <c:pt idx="9273">
                  <c:v> 20-07-09 10:15:45</c:v>
                </c:pt>
                <c:pt idx="9274">
                  <c:v> 20-07-09 10:15:50</c:v>
                </c:pt>
                <c:pt idx="9275">
                  <c:v> 20-07-09 10:15:55</c:v>
                </c:pt>
                <c:pt idx="9276">
                  <c:v> 20-07-09 10:16:00</c:v>
                </c:pt>
                <c:pt idx="9277">
                  <c:v> 20-07-09 10:16:05</c:v>
                </c:pt>
                <c:pt idx="9278">
                  <c:v> 20-07-09 10:16:10</c:v>
                </c:pt>
                <c:pt idx="9279">
                  <c:v> 20-07-09 10:16:15</c:v>
                </c:pt>
                <c:pt idx="9280">
                  <c:v> 20-07-09 10:16:20</c:v>
                </c:pt>
                <c:pt idx="9281">
                  <c:v> 20-07-09 10:16:25</c:v>
                </c:pt>
                <c:pt idx="9282">
                  <c:v> 20-07-09 10:16:30</c:v>
                </c:pt>
                <c:pt idx="9283">
                  <c:v> 20-07-09 10:16:35</c:v>
                </c:pt>
                <c:pt idx="9284">
                  <c:v> 20-07-09 10:16:40</c:v>
                </c:pt>
                <c:pt idx="9285">
                  <c:v> 20-07-09 10:16:45</c:v>
                </c:pt>
                <c:pt idx="9286">
                  <c:v> 20-07-09 10:16:50</c:v>
                </c:pt>
                <c:pt idx="9287">
                  <c:v> 20-07-09 10:16:55</c:v>
                </c:pt>
                <c:pt idx="9288">
                  <c:v> 20-07-09 10:17:00</c:v>
                </c:pt>
                <c:pt idx="9289">
                  <c:v> 20-07-09 10:17:05</c:v>
                </c:pt>
                <c:pt idx="9290">
                  <c:v> 20-07-09 10:17:10</c:v>
                </c:pt>
                <c:pt idx="9291">
                  <c:v> 20-07-09 10:17:15</c:v>
                </c:pt>
                <c:pt idx="9292">
                  <c:v> 20-07-09 10:17:20</c:v>
                </c:pt>
                <c:pt idx="9293">
                  <c:v> 20-07-09 10:17:25</c:v>
                </c:pt>
                <c:pt idx="9294">
                  <c:v> 20-07-09 10:17:30</c:v>
                </c:pt>
                <c:pt idx="9295">
                  <c:v> 20-07-09 10:17:35</c:v>
                </c:pt>
                <c:pt idx="9296">
                  <c:v> 20-07-09 10:17:40</c:v>
                </c:pt>
                <c:pt idx="9297">
                  <c:v> 20-07-09 10:17:45</c:v>
                </c:pt>
                <c:pt idx="9298">
                  <c:v> 20-07-09 10:17:50</c:v>
                </c:pt>
                <c:pt idx="9299">
                  <c:v> 20-07-09 10:17:55</c:v>
                </c:pt>
                <c:pt idx="9300">
                  <c:v> 20-07-09 10:18:00</c:v>
                </c:pt>
                <c:pt idx="9301">
                  <c:v> 20-07-09 10:18:05</c:v>
                </c:pt>
                <c:pt idx="9302">
                  <c:v> 20-07-09 10:18:10</c:v>
                </c:pt>
                <c:pt idx="9303">
                  <c:v> 20-07-09 10:18:15</c:v>
                </c:pt>
                <c:pt idx="9304">
                  <c:v> 20-07-09 10:18:20</c:v>
                </c:pt>
                <c:pt idx="9305">
                  <c:v> 20-07-09 10:18:25</c:v>
                </c:pt>
                <c:pt idx="9306">
                  <c:v> 20-07-09 10:18:30</c:v>
                </c:pt>
                <c:pt idx="9307">
                  <c:v> 20-07-09 10:18:35</c:v>
                </c:pt>
                <c:pt idx="9308">
                  <c:v> 20-07-09 10:18:40</c:v>
                </c:pt>
                <c:pt idx="9309">
                  <c:v> 20-07-09 10:18:45</c:v>
                </c:pt>
                <c:pt idx="9310">
                  <c:v> 20-07-09 10:18:50</c:v>
                </c:pt>
                <c:pt idx="9311">
                  <c:v> 20-07-09 10:18:55</c:v>
                </c:pt>
                <c:pt idx="9312">
                  <c:v> 20-07-09 10:19:00</c:v>
                </c:pt>
                <c:pt idx="9313">
                  <c:v> 20-07-09 10:19:05</c:v>
                </c:pt>
                <c:pt idx="9314">
                  <c:v> 20-07-09 10:19:10</c:v>
                </c:pt>
                <c:pt idx="9315">
                  <c:v> 20-07-09 10:19:15</c:v>
                </c:pt>
                <c:pt idx="9316">
                  <c:v> 20-07-09 10:19:20</c:v>
                </c:pt>
                <c:pt idx="9317">
                  <c:v> 20-07-09 10:19:25</c:v>
                </c:pt>
                <c:pt idx="9318">
                  <c:v> 20-07-09 10:19:30</c:v>
                </c:pt>
                <c:pt idx="9319">
                  <c:v> 20-07-09 10:19:35</c:v>
                </c:pt>
                <c:pt idx="9320">
                  <c:v> 20-07-09 10:19:40</c:v>
                </c:pt>
                <c:pt idx="9321">
                  <c:v> 20-07-09 10:19:45</c:v>
                </c:pt>
                <c:pt idx="9322">
                  <c:v> 20-07-09 10:19:50</c:v>
                </c:pt>
                <c:pt idx="9323">
                  <c:v> 20-07-09 10:19:55</c:v>
                </c:pt>
                <c:pt idx="9324">
                  <c:v> 20-07-09 10:20:00</c:v>
                </c:pt>
                <c:pt idx="9325">
                  <c:v> 20-07-09 10:20:05</c:v>
                </c:pt>
                <c:pt idx="9326">
                  <c:v> 20-07-09 10:20:10</c:v>
                </c:pt>
                <c:pt idx="9327">
                  <c:v> 20-07-09 10:20:15</c:v>
                </c:pt>
                <c:pt idx="9328">
                  <c:v> 20-07-09 10:20:20</c:v>
                </c:pt>
                <c:pt idx="9329">
                  <c:v> 20-07-09 10:20:25</c:v>
                </c:pt>
                <c:pt idx="9330">
                  <c:v> 20-07-09 10:20:30</c:v>
                </c:pt>
                <c:pt idx="9331">
                  <c:v> 20-07-09 10:20:35</c:v>
                </c:pt>
                <c:pt idx="9332">
                  <c:v> 20-07-09 10:20:40</c:v>
                </c:pt>
                <c:pt idx="9333">
                  <c:v> 20-07-09 10:20:45</c:v>
                </c:pt>
                <c:pt idx="9334">
                  <c:v> 20-07-09 10:20:50</c:v>
                </c:pt>
                <c:pt idx="9335">
                  <c:v> 20-07-09 10:20:55</c:v>
                </c:pt>
                <c:pt idx="9336">
                  <c:v> 20-07-09 10:21:00</c:v>
                </c:pt>
                <c:pt idx="9337">
                  <c:v> 20-07-09 10:21:05</c:v>
                </c:pt>
                <c:pt idx="9338">
                  <c:v> 20-07-09 10:21:10</c:v>
                </c:pt>
                <c:pt idx="9339">
                  <c:v> 20-07-09 10:21:15</c:v>
                </c:pt>
                <c:pt idx="9340">
                  <c:v> 20-07-09 10:21:20</c:v>
                </c:pt>
                <c:pt idx="9341">
                  <c:v> 20-07-09 10:21:25</c:v>
                </c:pt>
                <c:pt idx="9342">
                  <c:v> 20-07-09 10:21:30</c:v>
                </c:pt>
                <c:pt idx="9343">
                  <c:v> 20-07-09 10:21:35</c:v>
                </c:pt>
                <c:pt idx="9344">
                  <c:v> 20-07-09 10:21:40</c:v>
                </c:pt>
                <c:pt idx="9345">
                  <c:v> 20-07-09 10:21:45</c:v>
                </c:pt>
                <c:pt idx="9346">
                  <c:v> 20-07-09 10:21:50</c:v>
                </c:pt>
                <c:pt idx="9347">
                  <c:v> 20-07-09 10:21:55</c:v>
                </c:pt>
                <c:pt idx="9348">
                  <c:v> 20-07-09 10:22:00</c:v>
                </c:pt>
                <c:pt idx="9349">
                  <c:v> 20-07-09 10:22:05</c:v>
                </c:pt>
                <c:pt idx="9350">
                  <c:v> 20-07-09 10:22:10</c:v>
                </c:pt>
                <c:pt idx="9351">
                  <c:v> 20-07-09 10:22:15</c:v>
                </c:pt>
                <c:pt idx="9352">
                  <c:v> 20-07-09 10:22:20</c:v>
                </c:pt>
                <c:pt idx="9353">
                  <c:v> 20-07-09 10:22:25</c:v>
                </c:pt>
                <c:pt idx="9354">
                  <c:v> 20-07-09 10:22:30</c:v>
                </c:pt>
                <c:pt idx="9355">
                  <c:v> 20-07-09 10:22:35</c:v>
                </c:pt>
                <c:pt idx="9356">
                  <c:v> 20-07-09 10:22:40</c:v>
                </c:pt>
                <c:pt idx="9357">
                  <c:v> 20-07-09 10:22:45</c:v>
                </c:pt>
                <c:pt idx="9358">
                  <c:v> 20-07-09 10:22:50</c:v>
                </c:pt>
                <c:pt idx="9359">
                  <c:v> 20-07-09 10:22:55</c:v>
                </c:pt>
                <c:pt idx="9360">
                  <c:v> 20-07-09 10:23:00</c:v>
                </c:pt>
                <c:pt idx="9361">
                  <c:v> 20-07-09 10:23:05</c:v>
                </c:pt>
                <c:pt idx="9362">
                  <c:v> 20-07-09 10:23:10</c:v>
                </c:pt>
                <c:pt idx="9363">
                  <c:v> 20-07-09 10:23:15</c:v>
                </c:pt>
                <c:pt idx="9364">
                  <c:v> 20-07-09 10:23:20</c:v>
                </c:pt>
                <c:pt idx="9365">
                  <c:v> 20-07-09 10:23:25</c:v>
                </c:pt>
                <c:pt idx="9366">
                  <c:v> 20-07-09 10:23:30</c:v>
                </c:pt>
                <c:pt idx="9367">
                  <c:v> 20-07-09 10:23:35</c:v>
                </c:pt>
                <c:pt idx="9368">
                  <c:v> 20-07-09 10:23:40</c:v>
                </c:pt>
                <c:pt idx="9369">
                  <c:v> 20-07-09 10:23:45</c:v>
                </c:pt>
                <c:pt idx="9370">
                  <c:v> 20-07-09 10:23:50</c:v>
                </c:pt>
                <c:pt idx="9371">
                  <c:v> 20-07-09 10:23:55</c:v>
                </c:pt>
                <c:pt idx="9372">
                  <c:v> 20-07-09 10:24:00</c:v>
                </c:pt>
                <c:pt idx="9373">
                  <c:v> 20-07-09 10:24:05</c:v>
                </c:pt>
                <c:pt idx="9374">
                  <c:v> 20-07-09 10:24:10</c:v>
                </c:pt>
                <c:pt idx="9375">
                  <c:v> 20-07-09 10:24:15</c:v>
                </c:pt>
                <c:pt idx="9376">
                  <c:v> 20-07-09 10:24:20</c:v>
                </c:pt>
                <c:pt idx="9377">
                  <c:v> 20-07-09 10:24:25</c:v>
                </c:pt>
                <c:pt idx="9378">
                  <c:v> 20-07-09 10:24:30</c:v>
                </c:pt>
                <c:pt idx="9379">
                  <c:v> 20-07-09 10:24:35</c:v>
                </c:pt>
                <c:pt idx="9380">
                  <c:v> 20-07-09 10:24:40</c:v>
                </c:pt>
                <c:pt idx="9381">
                  <c:v> 20-07-09 10:24:45</c:v>
                </c:pt>
                <c:pt idx="9382">
                  <c:v> 20-07-09 10:24:50</c:v>
                </c:pt>
                <c:pt idx="9383">
                  <c:v> 20-07-09 10:24:55</c:v>
                </c:pt>
                <c:pt idx="9384">
                  <c:v> 20-07-09 10:25:00</c:v>
                </c:pt>
                <c:pt idx="9385">
                  <c:v> 20-07-09 10:25:05</c:v>
                </c:pt>
                <c:pt idx="9386">
                  <c:v> 20-07-09 10:25:10</c:v>
                </c:pt>
                <c:pt idx="9387">
                  <c:v> 20-07-09 10:25:15</c:v>
                </c:pt>
                <c:pt idx="9388">
                  <c:v> 20-07-09 10:25:20</c:v>
                </c:pt>
                <c:pt idx="9389">
                  <c:v> 20-07-09 10:25:25</c:v>
                </c:pt>
                <c:pt idx="9390">
                  <c:v> 20-07-09 10:25:30</c:v>
                </c:pt>
                <c:pt idx="9391">
                  <c:v> 20-07-09 10:25:35</c:v>
                </c:pt>
                <c:pt idx="9392">
                  <c:v> 20-07-09 10:25:40</c:v>
                </c:pt>
                <c:pt idx="9393">
                  <c:v> 20-07-09 10:25:45</c:v>
                </c:pt>
                <c:pt idx="9394">
                  <c:v> 20-07-09 10:25:50</c:v>
                </c:pt>
                <c:pt idx="9395">
                  <c:v> 20-07-09 10:25:55</c:v>
                </c:pt>
                <c:pt idx="9396">
                  <c:v> 20-07-09 10:26:00</c:v>
                </c:pt>
                <c:pt idx="9397">
                  <c:v> 20-07-09 10:26:05</c:v>
                </c:pt>
                <c:pt idx="9398">
                  <c:v> 20-07-09 10:26:10</c:v>
                </c:pt>
                <c:pt idx="9399">
                  <c:v> 20-07-09 10:26:15</c:v>
                </c:pt>
                <c:pt idx="9400">
                  <c:v> 20-07-09 10:26:20</c:v>
                </c:pt>
                <c:pt idx="9401">
                  <c:v> 20-07-09 10:26:25</c:v>
                </c:pt>
                <c:pt idx="9402">
                  <c:v> 20-07-09 10:26:30</c:v>
                </c:pt>
                <c:pt idx="9403">
                  <c:v> 20-07-09 10:26:35</c:v>
                </c:pt>
                <c:pt idx="9404">
                  <c:v> 20-07-09 10:26:40</c:v>
                </c:pt>
                <c:pt idx="9405">
                  <c:v> 20-07-09 10:26:45</c:v>
                </c:pt>
                <c:pt idx="9406">
                  <c:v> 20-07-09 10:26:50</c:v>
                </c:pt>
                <c:pt idx="9407">
                  <c:v> 20-07-09 10:26:55</c:v>
                </c:pt>
                <c:pt idx="9408">
                  <c:v> 20-07-09 10:27:00</c:v>
                </c:pt>
                <c:pt idx="9409">
                  <c:v> 20-07-09 10:27:05</c:v>
                </c:pt>
                <c:pt idx="9410">
                  <c:v> 20-07-09 10:27:10</c:v>
                </c:pt>
                <c:pt idx="9411">
                  <c:v> 20-07-09 10:27:15</c:v>
                </c:pt>
                <c:pt idx="9412">
                  <c:v> 20-07-09 10:27:20</c:v>
                </c:pt>
                <c:pt idx="9413">
                  <c:v> 20-07-09 10:27:25</c:v>
                </c:pt>
                <c:pt idx="9414">
                  <c:v> 20-07-09 10:27:30</c:v>
                </c:pt>
                <c:pt idx="9415">
                  <c:v> 20-07-09 10:27:35</c:v>
                </c:pt>
                <c:pt idx="9416">
                  <c:v> 20-07-09 10:27:40</c:v>
                </c:pt>
                <c:pt idx="9417">
                  <c:v> 20-07-09 10:27:45</c:v>
                </c:pt>
                <c:pt idx="9418">
                  <c:v> 20-07-09 10:27:50</c:v>
                </c:pt>
                <c:pt idx="9419">
                  <c:v> 20-07-09 10:27:55</c:v>
                </c:pt>
                <c:pt idx="9420">
                  <c:v> 20-07-09 10:28:00</c:v>
                </c:pt>
                <c:pt idx="9421">
                  <c:v> 20-07-09 10:28:05</c:v>
                </c:pt>
                <c:pt idx="9422">
                  <c:v> 20-07-09 10:28:10</c:v>
                </c:pt>
                <c:pt idx="9423">
                  <c:v> 20-07-09 10:28:15</c:v>
                </c:pt>
                <c:pt idx="9424">
                  <c:v> 20-07-09 10:28:20</c:v>
                </c:pt>
                <c:pt idx="9425">
                  <c:v> 20-07-09 10:28:25</c:v>
                </c:pt>
                <c:pt idx="9426">
                  <c:v> 20-07-09 10:28:30</c:v>
                </c:pt>
                <c:pt idx="9427">
                  <c:v> 20-07-09 10:28:35</c:v>
                </c:pt>
                <c:pt idx="9428">
                  <c:v> 20-07-09 10:28:40</c:v>
                </c:pt>
                <c:pt idx="9429">
                  <c:v> 20-07-09 10:28:45</c:v>
                </c:pt>
                <c:pt idx="9430">
                  <c:v> 20-07-09 10:28:50</c:v>
                </c:pt>
                <c:pt idx="9431">
                  <c:v> 20-07-09 10:28:55</c:v>
                </c:pt>
                <c:pt idx="9432">
                  <c:v> 20-07-09 10:29:00</c:v>
                </c:pt>
                <c:pt idx="9433">
                  <c:v> 20-07-09 10:29:05</c:v>
                </c:pt>
                <c:pt idx="9434">
                  <c:v> 20-07-09 10:29:10</c:v>
                </c:pt>
                <c:pt idx="9435">
                  <c:v> 20-07-09 10:29:15</c:v>
                </c:pt>
                <c:pt idx="9436">
                  <c:v> 20-07-09 10:29:20</c:v>
                </c:pt>
                <c:pt idx="9437">
                  <c:v> 20-07-09 10:29:25</c:v>
                </c:pt>
                <c:pt idx="9438">
                  <c:v> 20-07-09 10:29:30</c:v>
                </c:pt>
                <c:pt idx="9439">
                  <c:v> 20-07-09 10:29:35</c:v>
                </c:pt>
                <c:pt idx="9440">
                  <c:v> 20-07-09 10:29:40</c:v>
                </c:pt>
                <c:pt idx="9441">
                  <c:v> 20-07-09 10:29:45</c:v>
                </c:pt>
                <c:pt idx="9442">
                  <c:v> 20-07-09 10:29:50</c:v>
                </c:pt>
                <c:pt idx="9443">
                  <c:v> 20-07-09 10:29:55</c:v>
                </c:pt>
                <c:pt idx="9444">
                  <c:v> 20-07-09 10:30:00</c:v>
                </c:pt>
                <c:pt idx="9445">
                  <c:v> 20-07-09 10:30:05</c:v>
                </c:pt>
                <c:pt idx="9446">
                  <c:v> 20-07-09 10:30:10</c:v>
                </c:pt>
                <c:pt idx="9447">
                  <c:v> 20-07-09 10:30:15</c:v>
                </c:pt>
                <c:pt idx="9448">
                  <c:v> 20-07-09 10:30:20</c:v>
                </c:pt>
                <c:pt idx="9449">
                  <c:v> 20-07-09 10:30:25</c:v>
                </c:pt>
                <c:pt idx="9450">
                  <c:v> 20-07-09 10:30:30</c:v>
                </c:pt>
                <c:pt idx="9451">
                  <c:v> 20-07-09 10:30:35</c:v>
                </c:pt>
                <c:pt idx="9452">
                  <c:v> 20-07-09 10:30:40</c:v>
                </c:pt>
                <c:pt idx="9453">
                  <c:v> 20-07-09 10:30:45</c:v>
                </c:pt>
                <c:pt idx="9454">
                  <c:v> 20-07-09 10:30:50</c:v>
                </c:pt>
                <c:pt idx="9455">
                  <c:v> 20-07-09 10:30:55</c:v>
                </c:pt>
                <c:pt idx="9456">
                  <c:v> 20-07-09 10:31:00</c:v>
                </c:pt>
                <c:pt idx="9457">
                  <c:v> 20-07-09 10:31:05</c:v>
                </c:pt>
                <c:pt idx="9458">
                  <c:v> 20-07-09 10:31:10</c:v>
                </c:pt>
                <c:pt idx="9459">
                  <c:v> 20-07-09 10:31:15</c:v>
                </c:pt>
                <c:pt idx="9460">
                  <c:v> 20-07-09 10:31:20</c:v>
                </c:pt>
                <c:pt idx="9461">
                  <c:v> 20-07-09 10:31:25</c:v>
                </c:pt>
                <c:pt idx="9462">
                  <c:v> 20-07-09 10:31:30</c:v>
                </c:pt>
                <c:pt idx="9463">
                  <c:v> 20-07-09 10:31:35</c:v>
                </c:pt>
                <c:pt idx="9464">
                  <c:v> 20-07-09 10:31:40</c:v>
                </c:pt>
                <c:pt idx="9465">
                  <c:v> 20-07-09 10:31:45</c:v>
                </c:pt>
                <c:pt idx="9466">
                  <c:v> 20-07-09 10:31:50</c:v>
                </c:pt>
                <c:pt idx="9467">
                  <c:v> 20-07-09 10:31:55</c:v>
                </c:pt>
                <c:pt idx="9468">
                  <c:v> 20-07-09 10:32:00</c:v>
                </c:pt>
                <c:pt idx="9469">
                  <c:v> 20-07-09 10:32:05</c:v>
                </c:pt>
                <c:pt idx="9470">
                  <c:v> 20-07-09 10:32:10</c:v>
                </c:pt>
                <c:pt idx="9471">
                  <c:v> 20-07-09 10:32:15</c:v>
                </c:pt>
                <c:pt idx="9472">
                  <c:v> 20-07-09 10:32:20</c:v>
                </c:pt>
                <c:pt idx="9473">
                  <c:v> 20-07-09 10:32:25</c:v>
                </c:pt>
                <c:pt idx="9474">
                  <c:v> 20-07-09 10:32:30</c:v>
                </c:pt>
                <c:pt idx="9475">
                  <c:v> 20-07-09 10:32:35</c:v>
                </c:pt>
                <c:pt idx="9476">
                  <c:v> 20-07-09 10:32:40</c:v>
                </c:pt>
                <c:pt idx="9477">
                  <c:v> 20-07-09 10:32:45</c:v>
                </c:pt>
                <c:pt idx="9478">
                  <c:v> 20-07-09 10:32:50</c:v>
                </c:pt>
                <c:pt idx="9479">
                  <c:v> 20-07-09 10:32:55</c:v>
                </c:pt>
                <c:pt idx="9480">
                  <c:v> 20-07-09 10:33:00</c:v>
                </c:pt>
                <c:pt idx="9481">
                  <c:v> 20-07-09 10:33:05</c:v>
                </c:pt>
                <c:pt idx="9482">
                  <c:v> 20-07-09 10:33:10</c:v>
                </c:pt>
                <c:pt idx="9483">
                  <c:v> 20-07-09 10:33:15</c:v>
                </c:pt>
                <c:pt idx="9484">
                  <c:v> 20-07-09 10:33:20</c:v>
                </c:pt>
                <c:pt idx="9485">
                  <c:v> 20-07-09 10:33:25</c:v>
                </c:pt>
                <c:pt idx="9486">
                  <c:v> 20-07-09 10:33:30</c:v>
                </c:pt>
                <c:pt idx="9487">
                  <c:v> 20-07-09 10:33:35</c:v>
                </c:pt>
                <c:pt idx="9488">
                  <c:v> 20-07-09 10:33:40</c:v>
                </c:pt>
                <c:pt idx="9489">
                  <c:v> 20-07-09 10:33:45</c:v>
                </c:pt>
                <c:pt idx="9490">
                  <c:v> 20-07-09 10:33:50</c:v>
                </c:pt>
                <c:pt idx="9491">
                  <c:v> 20-07-09 10:33:55</c:v>
                </c:pt>
                <c:pt idx="9492">
                  <c:v> 20-07-09 10:34:00</c:v>
                </c:pt>
                <c:pt idx="9493">
                  <c:v> 20-07-09 10:34:05</c:v>
                </c:pt>
                <c:pt idx="9494">
                  <c:v> 20-07-09 10:34:10</c:v>
                </c:pt>
                <c:pt idx="9495">
                  <c:v> 20-07-09 10:34:15</c:v>
                </c:pt>
                <c:pt idx="9496">
                  <c:v> 20-07-09 10:34:20</c:v>
                </c:pt>
                <c:pt idx="9497">
                  <c:v> 20-07-09 10:34:25</c:v>
                </c:pt>
                <c:pt idx="9498">
                  <c:v> 20-07-09 10:34:30</c:v>
                </c:pt>
                <c:pt idx="9499">
                  <c:v> 20-07-09 10:34:35</c:v>
                </c:pt>
                <c:pt idx="9500">
                  <c:v> 20-07-09 10:34:40</c:v>
                </c:pt>
                <c:pt idx="9501">
                  <c:v> 20-07-09 10:34:45</c:v>
                </c:pt>
                <c:pt idx="9502">
                  <c:v> 20-07-09 10:34:50</c:v>
                </c:pt>
                <c:pt idx="9503">
                  <c:v> 20-07-09 10:34:55</c:v>
                </c:pt>
                <c:pt idx="9504">
                  <c:v> 20-07-09 10:35:00</c:v>
                </c:pt>
                <c:pt idx="9505">
                  <c:v> 20-07-09 10:35:05</c:v>
                </c:pt>
                <c:pt idx="9506">
                  <c:v> 20-07-09 10:35:10</c:v>
                </c:pt>
                <c:pt idx="9507">
                  <c:v> 20-07-09 10:35:15</c:v>
                </c:pt>
                <c:pt idx="9508">
                  <c:v> 20-07-09 10:35:20</c:v>
                </c:pt>
                <c:pt idx="9509">
                  <c:v> 20-07-09 10:35:25</c:v>
                </c:pt>
                <c:pt idx="9510">
                  <c:v> 20-07-09 10:35:30</c:v>
                </c:pt>
                <c:pt idx="9511">
                  <c:v> 20-07-09 10:35:35</c:v>
                </c:pt>
                <c:pt idx="9512">
                  <c:v> 20-07-09 10:35:40</c:v>
                </c:pt>
                <c:pt idx="9513">
                  <c:v> 20-07-09 10:35:45</c:v>
                </c:pt>
                <c:pt idx="9514">
                  <c:v> 20-07-09 10:35:50</c:v>
                </c:pt>
                <c:pt idx="9515">
                  <c:v> 20-07-09 10:35:55</c:v>
                </c:pt>
                <c:pt idx="9516">
                  <c:v> 20-07-09 10:36:00</c:v>
                </c:pt>
                <c:pt idx="9517">
                  <c:v> 20-07-09 10:36:05</c:v>
                </c:pt>
                <c:pt idx="9518">
                  <c:v> 20-07-09 10:36:10</c:v>
                </c:pt>
                <c:pt idx="9519">
                  <c:v> 20-07-09 10:36:15</c:v>
                </c:pt>
                <c:pt idx="9520">
                  <c:v> 20-07-09 10:36:20</c:v>
                </c:pt>
                <c:pt idx="9521">
                  <c:v> 20-07-09 10:36:25</c:v>
                </c:pt>
                <c:pt idx="9522">
                  <c:v> 20-07-09 10:36:30</c:v>
                </c:pt>
                <c:pt idx="9523">
                  <c:v> 20-07-09 10:36:35</c:v>
                </c:pt>
                <c:pt idx="9524">
                  <c:v> 20-07-09 10:36:40</c:v>
                </c:pt>
                <c:pt idx="9525">
                  <c:v> 20-07-09 10:36:45</c:v>
                </c:pt>
                <c:pt idx="9526">
                  <c:v> 20-07-09 10:36:50</c:v>
                </c:pt>
                <c:pt idx="9527">
                  <c:v> 20-07-09 10:36:55</c:v>
                </c:pt>
                <c:pt idx="9528">
                  <c:v> 20-07-09 10:37:00</c:v>
                </c:pt>
                <c:pt idx="9529">
                  <c:v> 20-07-09 10:37:05</c:v>
                </c:pt>
                <c:pt idx="9530">
                  <c:v> 20-07-09 10:37:10</c:v>
                </c:pt>
                <c:pt idx="9531">
                  <c:v> 20-07-09 10:37:15</c:v>
                </c:pt>
                <c:pt idx="9532">
                  <c:v> 20-07-09 10:37:20</c:v>
                </c:pt>
                <c:pt idx="9533">
                  <c:v> 20-07-09 10:37:25</c:v>
                </c:pt>
                <c:pt idx="9534">
                  <c:v> 20-07-09 10:37:30</c:v>
                </c:pt>
                <c:pt idx="9535">
                  <c:v> 20-07-09 10:37:35</c:v>
                </c:pt>
                <c:pt idx="9536">
                  <c:v> 20-07-09 10:37:40</c:v>
                </c:pt>
                <c:pt idx="9537">
                  <c:v> 20-07-09 10:37:45</c:v>
                </c:pt>
                <c:pt idx="9538">
                  <c:v> 20-07-09 10:37:50</c:v>
                </c:pt>
                <c:pt idx="9539">
                  <c:v> 20-07-09 10:37:55</c:v>
                </c:pt>
                <c:pt idx="9540">
                  <c:v> 20-07-09 10:38:00</c:v>
                </c:pt>
                <c:pt idx="9541">
                  <c:v> 20-07-09 10:38:05</c:v>
                </c:pt>
                <c:pt idx="9542">
                  <c:v> 20-07-09 10:38:10</c:v>
                </c:pt>
                <c:pt idx="9543">
                  <c:v> 20-07-09 10:38:15</c:v>
                </c:pt>
                <c:pt idx="9544">
                  <c:v> 20-07-09 10:38:20</c:v>
                </c:pt>
                <c:pt idx="9545">
                  <c:v> 20-07-09 10:38:25</c:v>
                </c:pt>
                <c:pt idx="9546">
                  <c:v> 20-07-09 10:38:30</c:v>
                </c:pt>
                <c:pt idx="9547">
                  <c:v> 20-07-09 10:38:35</c:v>
                </c:pt>
                <c:pt idx="9548">
                  <c:v> 20-07-09 10:38:40</c:v>
                </c:pt>
                <c:pt idx="9549">
                  <c:v> 20-07-09 10:38:45</c:v>
                </c:pt>
                <c:pt idx="9550">
                  <c:v> 20-07-09 10:38:50</c:v>
                </c:pt>
                <c:pt idx="9551">
                  <c:v> 20-07-09 10:38:55</c:v>
                </c:pt>
                <c:pt idx="9552">
                  <c:v> 20-07-09 10:39:00</c:v>
                </c:pt>
                <c:pt idx="9553">
                  <c:v> 20-07-09 10:39:05</c:v>
                </c:pt>
                <c:pt idx="9554">
                  <c:v> 20-07-09 10:39:10</c:v>
                </c:pt>
                <c:pt idx="9555">
                  <c:v> 20-07-09 10:39:15</c:v>
                </c:pt>
                <c:pt idx="9556">
                  <c:v> 20-07-09 10:39:20</c:v>
                </c:pt>
                <c:pt idx="9557">
                  <c:v> 20-07-09 10:39:25</c:v>
                </c:pt>
                <c:pt idx="9558">
                  <c:v> 20-07-09 10:39:30</c:v>
                </c:pt>
                <c:pt idx="9559">
                  <c:v> 20-07-09 10:39:35</c:v>
                </c:pt>
                <c:pt idx="9560">
                  <c:v> 20-07-09 10:39:40</c:v>
                </c:pt>
                <c:pt idx="9561">
                  <c:v> 20-07-09 10:39:45</c:v>
                </c:pt>
                <c:pt idx="9562">
                  <c:v> 20-07-09 10:39:50</c:v>
                </c:pt>
                <c:pt idx="9563">
                  <c:v> 20-07-09 10:39:55</c:v>
                </c:pt>
                <c:pt idx="9564">
                  <c:v> 20-07-09 10:40:00</c:v>
                </c:pt>
                <c:pt idx="9565">
                  <c:v> 20-07-09 10:40:05</c:v>
                </c:pt>
                <c:pt idx="9566">
                  <c:v> 20-07-09 10:40:10</c:v>
                </c:pt>
                <c:pt idx="9567">
                  <c:v> 20-07-09 10:40:15</c:v>
                </c:pt>
                <c:pt idx="9568">
                  <c:v> 20-07-09 10:40:20</c:v>
                </c:pt>
                <c:pt idx="9569">
                  <c:v> 20-07-09 10:40:25</c:v>
                </c:pt>
                <c:pt idx="9570">
                  <c:v> 20-07-09 10:40:30</c:v>
                </c:pt>
                <c:pt idx="9571">
                  <c:v> 20-07-09 10:40:35</c:v>
                </c:pt>
                <c:pt idx="9572">
                  <c:v> 20-07-09 10:40:40</c:v>
                </c:pt>
                <c:pt idx="9573">
                  <c:v> 20-07-09 10:40:45</c:v>
                </c:pt>
                <c:pt idx="9574">
                  <c:v> 20-07-09 10:40:50</c:v>
                </c:pt>
                <c:pt idx="9575">
                  <c:v> 20-07-09 10:40:55</c:v>
                </c:pt>
                <c:pt idx="9576">
                  <c:v> 20-07-09 10:41:00</c:v>
                </c:pt>
                <c:pt idx="9577">
                  <c:v> 20-07-09 10:41:05</c:v>
                </c:pt>
                <c:pt idx="9578">
                  <c:v> 20-07-09 10:41:10</c:v>
                </c:pt>
                <c:pt idx="9579">
                  <c:v> 20-07-09 10:41:15</c:v>
                </c:pt>
                <c:pt idx="9580">
                  <c:v> 20-07-09 10:41:20</c:v>
                </c:pt>
                <c:pt idx="9581">
                  <c:v> 20-07-09 10:41:25</c:v>
                </c:pt>
                <c:pt idx="9582">
                  <c:v> 20-07-09 10:41:30</c:v>
                </c:pt>
                <c:pt idx="9583">
                  <c:v> 20-07-09 10:41:35</c:v>
                </c:pt>
                <c:pt idx="9584">
                  <c:v> 20-07-09 10:41:40</c:v>
                </c:pt>
                <c:pt idx="9585">
                  <c:v> 20-07-09 10:41:45</c:v>
                </c:pt>
                <c:pt idx="9586">
                  <c:v> 20-07-09 10:41:50</c:v>
                </c:pt>
                <c:pt idx="9587">
                  <c:v> 20-07-09 10:41:55</c:v>
                </c:pt>
                <c:pt idx="9588">
                  <c:v> 20-07-09 10:42:00</c:v>
                </c:pt>
                <c:pt idx="9589">
                  <c:v> 20-07-09 10:42:05</c:v>
                </c:pt>
                <c:pt idx="9590">
                  <c:v> 20-07-09 10:42:10</c:v>
                </c:pt>
                <c:pt idx="9591">
                  <c:v> 20-07-09 10:42:15</c:v>
                </c:pt>
                <c:pt idx="9592">
                  <c:v> 20-07-09 10:42:20</c:v>
                </c:pt>
                <c:pt idx="9593">
                  <c:v> 20-07-09 10:42:25</c:v>
                </c:pt>
                <c:pt idx="9594">
                  <c:v> 20-07-09 10:42:30</c:v>
                </c:pt>
                <c:pt idx="9595">
                  <c:v> 20-07-09 10:42:35</c:v>
                </c:pt>
                <c:pt idx="9596">
                  <c:v> 20-07-09 10:42:40</c:v>
                </c:pt>
                <c:pt idx="9597">
                  <c:v> 20-07-09 10:42:45</c:v>
                </c:pt>
                <c:pt idx="9598">
                  <c:v> 20-07-09 10:42:50</c:v>
                </c:pt>
                <c:pt idx="9599">
                  <c:v> 20-07-09 10:42:55</c:v>
                </c:pt>
                <c:pt idx="9600">
                  <c:v> 20-07-09 10:43:00</c:v>
                </c:pt>
                <c:pt idx="9601">
                  <c:v> 20-07-09 10:43:05</c:v>
                </c:pt>
                <c:pt idx="9602">
                  <c:v> 20-07-09 10:43:10</c:v>
                </c:pt>
                <c:pt idx="9603">
                  <c:v> 20-07-09 10:43:15</c:v>
                </c:pt>
                <c:pt idx="9604">
                  <c:v> 20-07-09 10:43:20</c:v>
                </c:pt>
                <c:pt idx="9605">
                  <c:v> 20-07-09 10:43:25</c:v>
                </c:pt>
                <c:pt idx="9606">
                  <c:v> 20-07-09 10:43:30</c:v>
                </c:pt>
                <c:pt idx="9607">
                  <c:v> 20-07-09 10:43:35</c:v>
                </c:pt>
                <c:pt idx="9608">
                  <c:v> 20-07-09 10:43:40</c:v>
                </c:pt>
                <c:pt idx="9609">
                  <c:v> 20-07-09 10:43:45</c:v>
                </c:pt>
                <c:pt idx="9610">
                  <c:v> 20-07-09 10:43:50</c:v>
                </c:pt>
                <c:pt idx="9611">
                  <c:v> 20-07-09 10:43:55</c:v>
                </c:pt>
                <c:pt idx="9612">
                  <c:v> 20-07-09 10:44:00</c:v>
                </c:pt>
                <c:pt idx="9613">
                  <c:v> 20-07-09 10:44:05</c:v>
                </c:pt>
                <c:pt idx="9614">
                  <c:v> 20-07-09 10:44:10</c:v>
                </c:pt>
                <c:pt idx="9615">
                  <c:v> 20-07-09 10:44:15</c:v>
                </c:pt>
                <c:pt idx="9616">
                  <c:v> 20-07-09 10:44:20</c:v>
                </c:pt>
                <c:pt idx="9617">
                  <c:v> 20-07-09 10:44:25</c:v>
                </c:pt>
                <c:pt idx="9618">
                  <c:v> 20-07-09 10:44:30</c:v>
                </c:pt>
                <c:pt idx="9619">
                  <c:v> 20-07-09 10:44:35</c:v>
                </c:pt>
                <c:pt idx="9620">
                  <c:v> 20-07-09 10:44:40</c:v>
                </c:pt>
                <c:pt idx="9621">
                  <c:v> 20-07-09 10:44:45</c:v>
                </c:pt>
                <c:pt idx="9622">
                  <c:v> 20-07-09 10:44:50</c:v>
                </c:pt>
                <c:pt idx="9623">
                  <c:v> 20-07-09 10:44:55</c:v>
                </c:pt>
                <c:pt idx="9624">
                  <c:v> 20-07-09 10:45:00</c:v>
                </c:pt>
                <c:pt idx="9625">
                  <c:v> 20-07-09 10:45:05</c:v>
                </c:pt>
                <c:pt idx="9626">
                  <c:v> 20-07-09 10:45:10</c:v>
                </c:pt>
                <c:pt idx="9627">
                  <c:v> 20-07-09 10:45:15</c:v>
                </c:pt>
                <c:pt idx="9628">
                  <c:v> 20-07-09 10:45:20</c:v>
                </c:pt>
                <c:pt idx="9629">
                  <c:v> 20-07-09 10:45:25</c:v>
                </c:pt>
                <c:pt idx="9630">
                  <c:v> 20-07-09 10:45:30</c:v>
                </c:pt>
                <c:pt idx="9631">
                  <c:v> 20-07-09 10:45:35</c:v>
                </c:pt>
                <c:pt idx="9632">
                  <c:v> 20-07-09 10:45:40</c:v>
                </c:pt>
                <c:pt idx="9633">
                  <c:v> 20-07-09 10:45:45</c:v>
                </c:pt>
                <c:pt idx="9634">
                  <c:v> 20-07-09 10:45:50</c:v>
                </c:pt>
                <c:pt idx="9635">
                  <c:v> 20-07-09 10:45:55</c:v>
                </c:pt>
                <c:pt idx="9636">
                  <c:v> 20-07-09 10:46:00</c:v>
                </c:pt>
                <c:pt idx="9637">
                  <c:v> 20-07-09 10:46:05</c:v>
                </c:pt>
                <c:pt idx="9638">
                  <c:v> 20-07-09 10:46:10</c:v>
                </c:pt>
                <c:pt idx="9639">
                  <c:v> 20-07-09 10:46:15</c:v>
                </c:pt>
                <c:pt idx="9640">
                  <c:v> 20-07-09 10:46:20</c:v>
                </c:pt>
                <c:pt idx="9641">
                  <c:v> 20-07-09 10:46:25</c:v>
                </c:pt>
                <c:pt idx="9642">
                  <c:v> 20-07-09 10:46:30</c:v>
                </c:pt>
                <c:pt idx="9643">
                  <c:v> 20-07-09 10:46:35</c:v>
                </c:pt>
                <c:pt idx="9644">
                  <c:v> 20-07-09 10:46:40</c:v>
                </c:pt>
                <c:pt idx="9645">
                  <c:v> 20-07-09 10:46:45</c:v>
                </c:pt>
                <c:pt idx="9646">
                  <c:v> 20-07-09 10:46:50</c:v>
                </c:pt>
                <c:pt idx="9647">
                  <c:v> 20-07-09 10:46:55</c:v>
                </c:pt>
                <c:pt idx="9648">
                  <c:v> 20-07-09 10:47:00</c:v>
                </c:pt>
                <c:pt idx="9649">
                  <c:v> 20-07-09 10:47:05</c:v>
                </c:pt>
                <c:pt idx="9650">
                  <c:v> 20-07-09 10:47:10</c:v>
                </c:pt>
                <c:pt idx="9651">
                  <c:v> 20-07-09 10:47:15</c:v>
                </c:pt>
                <c:pt idx="9652">
                  <c:v> 20-07-09 10:47:20</c:v>
                </c:pt>
                <c:pt idx="9653">
                  <c:v> 20-07-09 10:47:25</c:v>
                </c:pt>
                <c:pt idx="9654">
                  <c:v> 20-07-09 10:47:30</c:v>
                </c:pt>
                <c:pt idx="9655">
                  <c:v> 20-07-09 10:47:35</c:v>
                </c:pt>
                <c:pt idx="9656">
                  <c:v> 20-07-09 10:47:40</c:v>
                </c:pt>
                <c:pt idx="9657">
                  <c:v> 20-07-09 10:47:45</c:v>
                </c:pt>
                <c:pt idx="9658">
                  <c:v> 20-07-09 10:47:50</c:v>
                </c:pt>
                <c:pt idx="9659">
                  <c:v> 20-07-09 10:47:55</c:v>
                </c:pt>
                <c:pt idx="9660">
                  <c:v> 20-07-09 10:48:00</c:v>
                </c:pt>
                <c:pt idx="9661">
                  <c:v> 20-07-09 10:48:05</c:v>
                </c:pt>
                <c:pt idx="9662">
                  <c:v> 20-07-09 10:48:10</c:v>
                </c:pt>
                <c:pt idx="9663">
                  <c:v> 20-07-09 10:48:15</c:v>
                </c:pt>
                <c:pt idx="9664">
                  <c:v> 20-07-09 10:48:20</c:v>
                </c:pt>
                <c:pt idx="9665">
                  <c:v> 20-07-09 10:48:25</c:v>
                </c:pt>
                <c:pt idx="9666">
                  <c:v> 20-07-09 10:48:30</c:v>
                </c:pt>
                <c:pt idx="9667">
                  <c:v> 20-07-09 10:48:35</c:v>
                </c:pt>
                <c:pt idx="9668">
                  <c:v> 20-07-09 10:48:40</c:v>
                </c:pt>
                <c:pt idx="9669">
                  <c:v> 20-07-09 10:48:45</c:v>
                </c:pt>
                <c:pt idx="9670">
                  <c:v> 20-07-09 10:48:50</c:v>
                </c:pt>
                <c:pt idx="9671">
                  <c:v> 20-07-09 10:48:55</c:v>
                </c:pt>
                <c:pt idx="9672">
                  <c:v> 20-07-09 10:49:00</c:v>
                </c:pt>
                <c:pt idx="9673">
                  <c:v> 20-07-09 10:49:05</c:v>
                </c:pt>
                <c:pt idx="9674">
                  <c:v> 20-07-09 10:49:10</c:v>
                </c:pt>
                <c:pt idx="9675">
                  <c:v> 20-07-09 10:49:15</c:v>
                </c:pt>
                <c:pt idx="9676">
                  <c:v> 20-07-09 10:49:20</c:v>
                </c:pt>
                <c:pt idx="9677">
                  <c:v> 20-07-09 10:49:25</c:v>
                </c:pt>
                <c:pt idx="9678">
                  <c:v> 20-07-09 10:49:30</c:v>
                </c:pt>
                <c:pt idx="9679">
                  <c:v> 20-07-09 10:49:35</c:v>
                </c:pt>
                <c:pt idx="9680">
                  <c:v> 20-07-09 10:49:40</c:v>
                </c:pt>
                <c:pt idx="9681">
                  <c:v> 20-07-09 10:49:45</c:v>
                </c:pt>
                <c:pt idx="9682">
                  <c:v> 20-07-09 10:49:50</c:v>
                </c:pt>
                <c:pt idx="9683">
                  <c:v> 20-07-09 10:49:55</c:v>
                </c:pt>
                <c:pt idx="9684">
                  <c:v> 20-07-09 10:50:00</c:v>
                </c:pt>
                <c:pt idx="9685">
                  <c:v> 20-07-09 10:50:05</c:v>
                </c:pt>
                <c:pt idx="9686">
                  <c:v> 20-07-09 10:50:10</c:v>
                </c:pt>
                <c:pt idx="9687">
                  <c:v> 20-07-09 10:50:15</c:v>
                </c:pt>
                <c:pt idx="9688">
                  <c:v> 20-07-09 10:50:20</c:v>
                </c:pt>
                <c:pt idx="9689">
                  <c:v> 20-07-09 10:50:25</c:v>
                </c:pt>
                <c:pt idx="9690">
                  <c:v> 20-07-09 10:50:30</c:v>
                </c:pt>
                <c:pt idx="9691">
                  <c:v> 20-07-09 10:50:35</c:v>
                </c:pt>
                <c:pt idx="9692">
                  <c:v> 20-07-09 10:50:40</c:v>
                </c:pt>
                <c:pt idx="9693">
                  <c:v> 20-07-09 10:50:45</c:v>
                </c:pt>
                <c:pt idx="9694">
                  <c:v> 20-07-09 10:50:50</c:v>
                </c:pt>
                <c:pt idx="9695">
                  <c:v> 20-07-09 10:50:55</c:v>
                </c:pt>
                <c:pt idx="9696">
                  <c:v> 20-07-09 10:51:00</c:v>
                </c:pt>
                <c:pt idx="9697">
                  <c:v> 20-07-09 10:51:05</c:v>
                </c:pt>
                <c:pt idx="9698">
                  <c:v> 20-07-09 10:51:10</c:v>
                </c:pt>
                <c:pt idx="9699">
                  <c:v> 20-07-09 10:51:15</c:v>
                </c:pt>
                <c:pt idx="9700">
                  <c:v> 20-07-09 10:51:20</c:v>
                </c:pt>
                <c:pt idx="9701">
                  <c:v> 20-07-09 10:51:25</c:v>
                </c:pt>
                <c:pt idx="9702">
                  <c:v> 20-07-09 10:51:30</c:v>
                </c:pt>
                <c:pt idx="9703">
                  <c:v> 20-07-09 10:51:35</c:v>
                </c:pt>
                <c:pt idx="9704">
                  <c:v> 20-07-09 10:51:40</c:v>
                </c:pt>
                <c:pt idx="9705">
                  <c:v> 20-07-09 10:51:45</c:v>
                </c:pt>
                <c:pt idx="9706">
                  <c:v> 20-07-09 10:51:50</c:v>
                </c:pt>
                <c:pt idx="9707">
                  <c:v> 20-07-09 10:51:55</c:v>
                </c:pt>
                <c:pt idx="9708">
                  <c:v> 20-07-09 10:52:00</c:v>
                </c:pt>
                <c:pt idx="9709">
                  <c:v> 20-07-09 10:52:05</c:v>
                </c:pt>
                <c:pt idx="9710">
                  <c:v> 20-07-09 10:52:10</c:v>
                </c:pt>
                <c:pt idx="9711">
                  <c:v> 20-07-09 10:52:15</c:v>
                </c:pt>
                <c:pt idx="9712">
                  <c:v> 20-07-09 10:52:20</c:v>
                </c:pt>
                <c:pt idx="9713">
                  <c:v> 20-07-09 10:52:25</c:v>
                </c:pt>
                <c:pt idx="9714">
                  <c:v> 20-07-09 10:52:30</c:v>
                </c:pt>
                <c:pt idx="9715">
                  <c:v> 20-07-09 10:52:35</c:v>
                </c:pt>
                <c:pt idx="9716">
                  <c:v> 20-07-09 10:52:40</c:v>
                </c:pt>
                <c:pt idx="9717">
                  <c:v> 20-07-09 10:52:45</c:v>
                </c:pt>
                <c:pt idx="9718">
                  <c:v> 20-07-09 10:52:50</c:v>
                </c:pt>
                <c:pt idx="9719">
                  <c:v> 20-07-09 10:52:55</c:v>
                </c:pt>
                <c:pt idx="9720">
                  <c:v> 20-07-09 10:53:00</c:v>
                </c:pt>
                <c:pt idx="9721">
                  <c:v> 20-07-09 10:53:05</c:v>
                </c:pt>
                <c:pt idx="9722">
                  <c:v> 20-07-09 10:53:10</c:v>
                </c:pt>
                <c:pt idx="9723">
                  <c:v> 20-07-09 10:53:15</c:v>
                </c:pt>
                <c:pt idx="9724">
                  <c:v> 20-07-09 10:53:20</c:v>
                </c:pt>
                <c:pt idx="9725">
                  <c:v> 20-07-09 10:53:25</c:v>
                </c:pt>
                <c:pt idx="9726">
                  <c:v> 20-07-09 10:53:30</c:v>
                </c:pt>
                <c:pt idx="9727">
                  <c:v> 20-07-09 10:53:35</c:v>
                </c:pt>
                <c:pt idx="9728">
                  <c:v> 20-07-09 10:53:40</c:v>
                </c:pt>
                <c:pt idx="9729">
                  <c:v> 20-07-09 10:53:45</c:v>
                </c:pt>
                <c:pt idx="9730">
                  <c:v> 20-07-09 10:53:50</c:v>
                </c:pt>
                <c:pt idx="9731">
                  <c:v> 20-07-09 10:53:55</c:v>
                </c:pt>
                <c:pt idx="9732">
                  <c:v> 20-07-09 10:54:00</c:v>
                </c:pt>
                <c:pt idx="9733">
                  <c:v> 20-07-09 10:54:05</c:v>
                </c:pt>
                <c:pt idx="9734">
                  <c:v> 20-07-09 10:54:10</c:v>
                </c:pt>
                <c:pt idx="9735">
                  <c:v> 20-07-09 10:54:15</c:v>
                </c:pt>
                <c:pt idx="9736">
                  <c:v> 20-07-09 10:54:20</c:v>
                </c:pt>
                <c:pt idx="9737">
                  <c:v> 20-07-09 10:54:25</c:v>
                </c:pt>
                <c:pt idx="9738">
                  <c:v> 20-07-09 10:54:30</c:v>
                </c:pt>
                <c:pt idx="9739">
                  <c:v> 20-07-09 10:54:35</c:v>
                </c:pt>
                <c:pt idx="9740">
                  <c:v> 20-07-09 10:54:40</c:v>
                </c:pt>
                <c:pt idx="9741">
                  <c:v> 20-07-09 10:54:45</c:v>
                </c:pt>
                <c:pt idx="9742">
                  <c:v> 20-07-09 10:54:50</c:v>
                </c:pt>
                <c:pt idx="9743">
                  <c:v> 20-07-09 10:54:55</c:v>
                </c:pt>
                <c:pt idx="9744">
                  <c:v> 20-07-09 10:55:00</c:v>
                </c:pt>
                <c:pt idx="9745">
                  <c:v> 20-07-09 10:55:05</c:v>
                </c:pt>
                <c:pt idx="9746">
                  <c:v> 20-07-09 10:55:10</c:v>
                </c:pt>
                <c:pt idx="9747">
                  <c:v> 20-07-09 10:55:15</c:v>
                </c:pt>
                <c:pt idx="9748">
                  <c:v> 20-07-09 10:55:20</c:v>
                </c:pt>
                <c:pt idx="9749">
                  <c:v> 20-07-09 10:55:25</c:v>
                </c:pt>
                <c:pt idx="9750">
                  <c:v> 20-07-09 10:55:30</c:v>
                </c:pt>
                <c:pt idx="9751">
                  <c:v> 20-07-09 10:55:35</c:v>
                </c:pt>
                <c:pt idx="9752">
                  <c:v> 20-07-09 10:55:40</c:v>
                </c:pt>
                <c:pt idx="9753">
                  <c:v> 20-07-09 10:55:45</c:v>
                </c:pt>
                <c:pt idx="9754">
                  <c:v> 20-07-09 10:55:50</c:v>
                </c:pt>
                <c:pt idx="9755">
                  <c:v> 20-07-09 10:55:55</c:v>
                </c:pt>
                <c:pt idx="9756">
                  <c:v> 20-07-09 10:56:00</c:v>
                </c:pt>
                <c:pt idx="9757">
                  <c:v> 20-07-09 10:56:05</c:v>
                </c:pt>
                <c:pt idx="9758">
                  <c:v> 20-07-09 10:56:10</c:v>
                </c:pt>
                <c:pt idx="9759">
                  <c:v> 20-07-09 10:56:15</c:v>
                </c:pt>
                <c:pt idx="9760">
                  <c:v> 20-07-09 10:56:20</c:v>
                </c:pt>
                <c:pt idx="9761">
                  <c:v> 20-07-09 10:56:25</c:v>
                </c:pt>
                <c:pt idx="9762">
                  <c:v> 20-07-09 10:56:30</c:v>
                </c:pt>
                <c:pt idx="9763">
                  <c:v> 20-07-09 10:56:35</c:v>
                </c:pt>
                <c:pt idx="9764">
                  <c:v> 20-07-09 10:56:40</c:v>
                </c:pt>
                <c:pt idx="9765">
                  <c:v> 20-07-09 10:56:45</c:v>
                </c:pt>
                <c:pt idx="9766">
                  <c:v> 20-07-09 10:56:50</c:v>
                </c:pt>
                <c:pt idx="9767">
                  <c:v> 20-07-09 10:56:55</c:v>
                </c:pt>
                <c:pt idx="9768">
                  <c:v> 20-07-09 10:57:00</c:v>
                </c:pt>
                <c:pt idx="9769">
                  <c:v> 20-07-09 10:57:05</c:v>
                </c:pt>
                <c:pt idx="9770">
                  <c:v> 20-07-09 10:57:10</c:v>
                </c:pt>
                <c:pt idx="9771">
                  <c:v> 20-07-09 10:57:15</c:v>
                </c:pt>
                <c:pt idx="9772">
                  <c:v> 20-07-09 10:57:20</c:v>
                </c:pt>
                <c:pt idx="9773">
                  <c:v> 20-07-09 10:57:25</c:v>
                </c:pt>
                <c:pt idx="9774">
                  <c:v> 20-07-09 10:57:30</c:v>
                </c:pt>
                <c:pt idx="9775">
                  <c:v> 20-07-09 10:57:35</c:v>
                </c:pt>
                <c:pt idx="9776">
                  <c:v> 20-07-09 10:57:40</c:v>
                </c:pt>
                <c:pt idx="9777">
                  <c:v> 20-07-09 10:57:45</c:v>
                </c:pt>
                <c:pt idx="9778">
                  <c:v> 20-07-09 10:57:50</c:v>
                </c:pt>
                <c:pt idx="9779">
                  <c:v> 20-07-09 10:57:55</c:v>
                </c:pt>
                <c:pt idx="9780">
                  <c:v> 20-07-09 10:58:00</c:v>
                </c:pt>
                <c:pt idx="9781">
                  <c:v> 20-07-09 10:58:05</c:v>
                </c:pt>
                <c:pt idx="9782">
                  <c:v> 20-07-09 10:58:10</c:v>
                </c:pt>
                <c:pt idx="9783">
                  <c:v> 20-07-09 10:58:15</c:v>
                </c:pt>
                <c:pt idx="9784">
                  <c:v> 20-07-09 10:58:20</c:v>
                </c:pt>
                <c:pt idx="9785">
                  <c:v> 20-07-09 10:58:25</c:v>
                </c:pt>
                <c:pt idx="9786">
                  <c:v> 20-07-09 10:58:30</c:v>
                </c:pt>
                <c:pt idx="9787">
                  <c:v> 20-07-09 10:58:35</c:v>
                </c:pt>
                <c:pt idx="9788">
                  <c:v> 20-07-09 10:58:40</c:v>
                </c:pt>
                <c:pt idx="9789">
                  <c:v> 20-07-09 10:58:45</c:v>
                </c:pt>
                <c:pt idx="9790">
                  <c:v> 20-07-09 10:58:50</c:v>
                </c:pt>
                <c:pt idx="9791">
                  <c:v> 20-07-09 10:58:55</c:v>
                </c:pt>
                <c:pt idx="9792">
                  <c:v> 20-07-09 10:59:00</c:v>
                </c:pt>
                <c:pt idx="9793">
                  <c:v> 20-07-09 10:59:05</c:v>
                </c:pt>
                <c:pt idx="9794">
                  <c:v> 20-07-09 10:59:10</c:v>
                </c:pt>
                <c:pt idx="9795">
                  <c:v> 20-07-09 10:59:15</c:v>
                </c:pt>
                <c:pt idx="9796">
                  <c:v> 20-07-09 10:59:20</c:v>
                </c:pt>
                <c:pt idx="9797">
                  <c:v> 20-07-09 10:59:25</c:v>
                </c:pt>
                <c:pt idx="9798">
                  <c:v> 20-07-09 10:59:30</c:v>
                </c:pt>
                <c:pt idx="9799">
                  <c:v> 20-07-09 10:59:35</c:v>
                </c:pt>
                <c:pt idx="9800">
                  <c:v> 20-07-09 10:59:40</c:v>
                </c:pt>
                <c:pt idx="9801">
                  <c:v> 20-07-09 10:59:45</c:v>
                </c:pt>
                <c:pt idx="9802">
                  <c:v> 20-07-09 10:59:50</c:v>
                </c:pt>
                <c:pt idx="9803">
                  <c:v> 20-07-09 10:59:55</c:v>
                </c:pt>
                <c:pt idx="9804">
                  <c:v> 20-07-09 11:00:00</c:v>
                </c:pt>
                <c:pt idx="9805">
                  <c:v> 20-07-09 11:00:05</c:v>
                </c:pt>
                <c:pt idx="9806">
                  <c:v> 20-07-09 11:00:10</c:v>
                </c:pt>
                <c:pt idx="9807">
                  <c:v> 20-07-09 11:00:15</c:v>
                </c:pt>
                <c:pt idx="9808">
                  <c:v> 20-07-09 11:00:20</c:v>
                </c:pt>
                <c:pt idx="9809">
                  <c:v> 20-07-09 11:00:25</c:v>
                </c:pt>
                <c:pt idx="9810">
                  <c:v> 20-07-09 11:00:30</c:v>
                </c:pt>
                <c:pt idx="9811">
                  <c:v> 20-07-09 11:00:35</c:v>
                </c:pt>
                <c:pt idx="9812">
                  <c:v> 20-07-09 11:00:40</c:v>
                </c:pt>
                <c:pt idx="9813">
                  <c:v> 20-07-09 11:00:45</c:v>
                </c:pt>
                <c:pt idx="9814">
                  <c:v> 20-07-09 11:00:50</c:v>
                </c:pt>
                <c:pt idx="9815">
                  <c:v> 20-07-09 11:00:55</c:v>
                </c:pt>
                <c:pt idx="9816">
                  <c:v> 20-07-09 11:01:00</c:v>
                </c:pt>
                <c:pt idx="9817">
                  <c:v> 20-07-09 11:01:05</c:v>
                </c:pt>
                <c:pt idx="9818">
                  <c:v> 20-07-09 11:01:10</c:v>
                </c:pt>
                <c:pt idx="9819">
                  <c:v> 20-07-09 11:01:15</c:v>
                </c:pt>
                <c:pt idx="9820">
                  <c:v> 20-07-09 11:01:20</c:v>
                </c:pt>
                <c:pt idx="9821">
                  <c:v> 20-07-09 11:01:25</c:v>
                </c:pt>
                <c:pt idx="9822">
                  <c:v> 20-07-09 11:01:30</c:v>
                </c:pt>
                <c:pt idx="9823">
                  <c:v> 20-07-09 11:01:35</c:v>
                </c:pt>
                <c:pt idx="9824">
                  <c:v> 20-07-09 11:01:40</c:v>
                </c:pt>
                <c:pt idx="9825">
                  <c:v> 20-07-09 11:01:45</c:v>
                </c:pt>
                <c:pt idx="9826">
                  <c:v> 20-07-09 11:01:50</c:v>
                </c:pt>
                <c:pt idx="9827">
                  <c:v> 20-07-09 11:01:55</c:v>
                </c:pt>
                <c:pt idx="9828">
                  <c:v> 20-07-09 11:02:00</c:v>
                </c:pt>
                <c:pt idx="9829">
                  <c:v> 20-07-09 11:02:05</c:v>
                </c:pt>
                <c:pt idx="9830">
                  <c:v> 20-07-09 11:02:10</c:v>
                </c:pt>
                <c:pt idx="9831">
                  <c:v> 20-07-09 11:02:15</c:v>
                </c:pt>
                <c:pt idx="9832">
                  <c:v> 20-07-09 11:02:20</c:v>
                </c:pt>
                <c:pt idx="9833">
                  <c:v> 20-07-09 11:02:25</c:v>
                </c:pt>
                <c:pt idx="9834">
                  <c:v> 20-07-09 11:02:30</c:v>
                </c:pt>
                <c:pt idx="9835">
                  <c:v> 20-07-09 11:02:35</c:v>
                </c:pt>
                <c:pt idx="9836">
                  <c:v> 20-07-09 11:02:40</c:v>
                </c:pt>
                <c:pt idx="9837">
                  <c:v> 20-07-09 11:02:45</c:v>
                </c:pt>
                <c:pt idx="9838">
                  <c:v> 20-07-09 11:02:50</c:v>
                </c:pt>
                <c:pt idx="9839">
                  <c:v> 20-07-09 11:02:55</c:v>
                </c:pt>
                <c:pt idx="9840">
                  <c:v> 20-07-09 11:03:00</c:v>
                </c:pt>
                <c:pt idx="9841">
                  <c:v> 20-07-09 11:03:05</c:v>
                </c:pt>
                <c:pt idx="9842">
                  <c:v> 20-07-09 11:03:10</c:v>
                </c:pt>
                <c:pt idx="9843">
                  <c:v> 20-07-09 11:03:15</c:v>
                </c:pt>
                <c:pt idx="9844">
                  <c:v> 20-07-09 11:03:20</c:v>
                </c:pt>
                <c:pt idx="9845">
                  <c:v> 20-07-09 11:03:25</c:v>
                </c:pt>
                <c:pt idx="9846">
                  <c:v> 20-07-09 11:03:30</c:v>
                </c:pt>
                <c:pt idx="9847">
                  <c:v> 20-07-09 11:03:35</c:v>
                </c:pt>
                <c:pt idx="9848">
                  <c:v> 20-07-09 11:03:40</c:v>
                </c:pt>
                <c:pt idx="9849">
                  <c:v> 20-07-09 11:03:45</c:v>
                </c:pt>
                <c:pt idx="9850">
                  <c:v> 20-07-09 11:03:50</c:v>
                </c:pt>
                <c:pt idx="9851">
                  <c:v> 20-07-09 11:03:55</c:v>
                </c:pt>
                <c:pt idx="9852">
                  <c:v> 20-07-09 11:04:00</c:v>
                </c:pt>
                <c:pt idx="9853">
                  <c:v> 20-07-09 11:04:05</c:v>
                </c:pt>
                <c:pt idx="9854">
                  <c:v> 20-07-09 11:04:10</c:v>
                </c:pt>
                <c:pt idx="9855">
                  <c:v> 20-07-09 11:04:15</c:v>
                </c:pt>
                <c:pt idx="9856">
                  <c:v> 20-07-09 11:04:20</c:v>
                </c:pt>
                <c:pt idx="9857">
                  <c:v> 20-07-09 11:04:25</c:v>
                </c:pt>
                <c:pt idx="9858">
                  <c:v> 20-07-09 11:04:30</c:v>
                </c:pt>
                <c:pt idx="9859">
                  <c:v> 20-07-09 11:04:35</c:v>
                </c:pt>
                <c:pt idx="9860">
                  <c:v> 20-07-09 11:04:40</c:v>
                </c:pt>
                <c:pt idx="9861">
                  <c:v> 20-07-09 11:04:45</c:v>
                </c:pt>
                <c:pt idx="9862">
                  <c:v> 20-07-09 11:04:50</c:v>
                </c:pt>
                <c:pt idx="9863">
                  <c:v> 20-07-09 11:04:55</c:v>
                </c:pt>
                <c:pt idx="9864">
                  <c:v> 20-07-09 11:05:00</c:v>
                </c:pt>
                <c:pt idx="9865">
                  <c:v> 20-07-09 11:05:05</c:v>
                </c:pt>
                <c:pt idx="9866">
                  <c:v> 20-07-09 11:05:10</c:v>
                </c:pt>
                <c:pt idx="9867">
                  <c:v> 20-07-09 11:05:15</c:v>
                </c:pt>
                <c:pt idx="9868">
                  <c:v> 20-07-09 11:05:20</c:v>
                </c:pt>
                <c:pt idx="9869">
                  <c:v> 20-07-09 11:05:25</c:v>
                </c:pt>
                <c:pt idx="9870">
                  <c:v> 20-07-09 11:05:30</c:v>
                </c:pt>
                <c:pt idx="9871">
                  <c:v> 20-07-09 11:05:35</c:v>
                </c:pt>
                <c:pt idx="9872">
                  <c:v> 20-07-09 11:05:40</c:v>
                </c:pt>
                <c:pt idx="9873">
                  <c:v> 20-07-09 11:05:45</c:v>
                </c:pt>
                <c:pt idx="9874">
                  <c:v> 20-07-09 11:05:50</c:v>
                </c:pt>
                <c:pt idx="9875">
                  <c:v> 20-07-09 11:05:55</c:v>
                </c:pt>
                <c:pt idx="9876">
                  <c:v> 20-07-09 11:06:00</c:v>
                </c:pt>
                <c:pt idx="9877">
                  <c:v> 20-07-09 11:06:05</c:v>
                </c:pt>
                <c:pt idx="9878">
                  <c:v> 20-07-09 11:06:10</c:v>
                </c:pt>
                <c:pt idx="9879">
                  <c:v> 20-07-09 11:06:15</c:v>
                </c:pt>
                <c:pt idx="9880">
                  <c:v> 20-07-09 11:06:20</c:v>
                </c:pt>
                <c:pt idx="9881">
                  <c:v> 20-07-09 11:06:25</c:v>
                </c:pt>
                <c:pt idx="9882">
                  <c:v> 20-07-09 11:06:30</c:v>
                </c:pt>
                <c:pt idx="9883">
                  <c:v> 20-07-09 11:06:35</c:v>
                </c:pt>
                <c:pt idx="9884">
                  <c:v> 20-07-09 11:06:40</c:v>
                </c:pt>
                <c:pt idx="9885">
                  <c:v> 20-07-09 11:06:45</c:v>
                </c:pt>
                <c:pt idx="9886">
                  <c:v> 20-07-09 11:06:50</c:v>
                </c:pt>
                <c:pt idx="9887">
                  <c:v> 20-07-09 11:06:55</c:v>
                </c:pt>
                <c:pt idx="9888">
                  <c:v> 20-07-09 11:07:00</c:v>
                </c:pt>
                <c:pt idx="9889">
                  <c:v> 20-07-09 11:07:05</c:v>
                </c:pt>
                <c:pt idx="9890">
                  <c:v> 20-07-09 11:07:10</c:v>
                </c:pt>
                <c:pt idx="9891">
                  <c:v> 20-07-09 11:07:15</c:v>
                </c:pt>
                <c:pt idx="9892">
                  <c:v> 20-07-09 11:07:20</c:v>
                </c:pt>
                <c:pt idx="9893">
                  <c:v> 20-07-09 11:07:25</c:v>
                </c:pt>
                <c:pt idx="9894">
                  <c:v> 20-07-09 11:07:30</c:v>
                </c:pt>
                <c:pt idx="9895">
                  <c:v> 20-07-09 11:07:35</c:v>
                </c:pt>
                <c:pt idx="9896">
                  <c:v> 20-07-09 11:07:40</c:v>
                </c:pt>
                <c:pt idx="9897">
                  <c:v> 20-07-09 11:07:45</c:v>
                </c:pt>
                <c:pt idx="9898">
                  <c:v> 20-07-09 11:07:50</c:v>
                </c:pt>
                <c:pt idx="9899">
                  <c:v> 20-07-09 11:07:55</c:v>
                </c:pt>
                <c:pt idx="9900">
                  <c:v> 20-07-09 11:08:00</c:v>
                </c:pt>
                <c:pt idx="9901">
                  <c:v> 20-07-09 11:08:05</c:v>
                </c:pt>
                <c:pt idx="9902">
                  <c:v> 20-07-09 11:08:10</c:v>
                </c:pt>
                <c:pt idx="9903">
                  <c:v> 20-07-09 11:08:15</c:v>
                </c:pt>
                <c:pt idx="9904">
                  <c:v> 20-07-09 11:08:20</c:v>
                </c:pt>
                <c:pt idx="9905">
                  <c:v> 20-07-09 11:08:25</c:v>
                </c:pt>
                <c:pt idx="9906">
                  <c:v> 20-07-09 11:08:30</c:v>
                </c:pt>
                <c:pt idx="9907">
                  <c:v> 20-07-09 11:08:35</c:v>
                </c:pt>
                <c:pt idx="9908">
                  <c:v> 20-07-09 11:08:40</c:v>
                </c:pt>
                <c:pt idx="9909">
                  <c:v> 20-07-09 11:08:45</c:v>
                </c:pt>
                <c:pt idx="9910">
                  <c:v> 20-07-09 11:08:50</c:v>
                </c:pt>
                <c:pt idx="9911">
                  <c:v> 20-07-09 11:08:55</c:v>
                </c:pt>
                <c:pt idx="9912">
                  <c:v> 20-07-09 11:09:00</c:v>
                </c:pt>
                <c:pt idx="9913">
                  <c:v> 20-07-09 11:09:05</c:v>
                </c:pt>
                <c:pt idx="9914">
                  <c:v> 20-07-09 11:09:10</c:v>
                </c:pt>
                <c:pt idx="9915">
                  <c:v> 20-07-09 11:09:15</c:v>
                </c:pt>
                <c:pt idx="9916">
                  <c:v> 20-07-09 11:09:20</c:v>
                </c:pt>
                <c:pt idx="9917">
                  <c:v> 20-07-09 11:09:25</c:v>
                </c:pt>
                <c:pt idx="9918">
                  <c:v> 20-07-09 11:09:30</c:v>
                </c:pt>
                <c:pt idx="9919">
                  <c:v> 20-07-09 11:09:35</c:v>
                </c:pt>
                <c:pt idx="9920">
                  <c:v> 20-07-09 11:09:40</c:v>
                </c:pt>
                <c:pt idx="9921">
                  <c:v> 20-07-09 11:09:45</c:v>
                </c:pt>
                <c:pt idx="9922">
                  <c:v> 20-07-09 11:09:50</c:v>
                </c:pt>
                <c:pt idx="9923">
                  <c:v> 20-07-09 11:09:55</c:v>
                </c:pt>
                <c:pt idx="9924">
                  <c:v> 20-07-09 11:10:00</c:v>
                </c:pt>
                <c:pt idx="9925">
                  <c:v> 20-07-09 11:10:05</c:v>
                </c:pt>
                <c:pt idx="9926">
                  <c:v> 20-07-09 11:10:10</c:v>
                </c:pt>
                <c:pt idx="9927">
                  <c:v> 20-07-09 11:10:15</c:v>
                </c:pt>
                <c:pt idx="9928">
                  <c:v> 20-07-09 11:10:20</c:v>
                </c:pt>
                <c:pt idx="9929">
                  <c:v> 20-07-09 11:10:25</c:v>
                </c:pt>
                <c:pt idx="9930">
                  <c:v> 20-07-09 11:10:30</c:v>
                </c:pt>
                <c:pt idx="9931">
                  <c:v> 20-07-09 11:10:35</c:v>
                </c:pt>
                <c:pt idx="9932">
                  <c:v> 20-07-09 11:10:40</c:v>
                </c:pt>
                <c:pt idx="9933">
                  <c:v> 20-07-09 11:10:45</c:v>
                </c:pt>
                <c:pt idx="9934">
                  <c:v> 20-07-09 11:10:50</c:v>
                </c:pt>
                <c:pt idx="9935">
                  <c:v> 20-07-09 11:10:55</c:v>
                </c:pt>
                <c:pt idx="9936">
                  <c:v> 20-07-09 11:11:00</c:v>
                </c:pt>
                <c:pt idx="9937">
                  <c:v> 20-07-09 11:11:05</c:v>
                </c:pt>
                <c:pt idx="9938">
                  <c:v> 20-07-09 11:11:10</c:v>
                </c:pt>
                <c:pt idx="9939">
                  <c:v> 20-07-09 11:11:15</c:v>
                </c:pt>
                <c:pt idx="9940">
                  <c:v> 20-07-09 11:11:20</c:v>
                </c:pt>
                <c:pt idx="9941">
                  <c:v> 20-07-09 11:11:25</c:v>
                </c:pt>
                <c:pt idx="9942">
                  <c:v> 20-07-09 11:11:30</c:v>
                </c:pt>
                <c:pt idx="9943">
                  <c:v> 20-07-09 11:11:35</c:v>
                </c:pt>
                <c:pt idx="9944">
                  <c:v> 20-07-09 11:11:40</c:v>
                </c:pt>
                <c:pt idx="9945">
                  <c:v> 20-07-09 11:11:45</c:v>
                </c:pt>
                <c:pt idx="9946">
                  <c:v> 20-07-09 11:11:50</c:v>
                </c:pt>
                <c:pt idx="9947">
                  <c:v> 20-07-09 11:11:55</c:v>
                </c:pt>
                <c:pt idx="9948">
                  <c:v> 20-07-09 11:12:00</c:v>
                </c:pt>
                <c:pt idx="9949">
                  <c:v> 20-07-09 11:12:05</c:v>
                </c:pt>
                <c:pt idx="9950">
                  <c:v> 20-07-09 11:12:10</c:v>
                </c:pt>
                <c:pt idx="9951">
                  <c:v> 20-07-09 11:12:15</c:v>
                </c:pt>
                <c:pt idx="9952">
                  <c:v> 20-07-09 11:12:20</c:v>
                </c:pt>
                <c:pt idx="9953">
                  <c:v> 20-07-09 11:12:25</c:v>
                </c:pt>
                <c:pt idx="9954">
                  <c:v> 20-07-09 11:12:30</c:v>
                </c:pt>
                <c:pt idx="9955">
                  <c:v> 20-07-09 11:12:35</c:v>
                </c:pt>
                <c:pt idx="9956">
                  <c:v> 20-07-09 11:12:40</c:v>
                </c:pt>
                <c:pt idx="9957">
                  <c:v> 20-07-09 11:12:45</c:v>
                </c:pt>
                <c:pt idx="9958">
                  <c:v> 20-07-09 11:12:50</c:v>
                </c:pt>
                <c:pt idx="9959">
                  <c:v> 20-07-09 11:12:55</c:v>
                </c:pt>
                <c:pt idx="9960">
                  <c:v> 20-07-09 11:13:00</c:v>
                </c:pt>
                <c:pt idx="9961">
                  <c:v> 20-07-09 11:13:05</c:v>
                </c:pt>
                <c:pt idx="9962">
                  <c:v> 20-07-09 11:13:10</c:v>
                </c:pt>
                <c:pt idx="9963">
                  <c:v> 20-07-09 11:13:15</c:v>
                </c:pt>
                <c:pt idx="9964">
                  <c:v> 20-07-09 11:13:20</c:v>
                </c:pt>
                <c:pt idx="9965">
                  <c:v> 20-07-09 11:13:25</c:v>
                </c:pt>
                <c:pt idx="9966">
                  <c:v> 20-07-09 11:13:30</c:v>
                </c:pt>
                <c:pt idx="9967">
                  <c:v> 20-07-09 11:13:35</c:v>
                </c:pt>
                <c:pt idx="9968">
                  <c:v> 20-07-09 11:13:40</c:v>
                </c:pt>
                <c:pt idx="9969">
                  <c:v> 20-07-09 11:13:45</c:v>
                </c:pt>
                <c:pt idx="9970">
                  <c:v> 20-07-09 11:13:50</c:v>
                </c:pt>
                <c:pt idx="9971">
                  <c:v> 20-07-09 11:13:55</c:v>
                </c:pt>
                <c:pt idx="9972">
                  <c:v> 20-07-09 11:14:00</c:v>
                </c:pt>
                <c:pt idx="9973">
                  <c:v> 20-07-09 11:14:05</c:v>
                </c:pt>
                <c:pt idx="9974">
                  <c:v> 20-07-09 11:14:10</c:v>
                </c:pt>
                <c:pt idx="9975">
                  <c:v> 20-07-09 11:14:15</c:v>
                </c:pt>
                <c:pt idx="9976">
                  <c:v> 20-07-09 11:14:20</c:v>
                </c:pt>
                <c:pt idx="9977">
                  <c:v> 20-07-09 11:14:25</c:v>
                </c:pt>
                <c:pt idx="9978">
                  <c:v> 20-07-09 11:14:30</c:v>
                </c:pt>
                <c:pt idx="9979">
                  <c:v> 20-07-09 11:14:35</c:v>
                </c:pt>
                <c:pt idx="9980">
                  <c:v> 20-07-09 11:14:40</c:v>
                </c:pt>
                <c:pt idx="9981">
                  <c:v> 20-07-09 11:14:45</c:v>
                </c:pt>
                <c:pt idx="9982">
                  <c:v> 20-07-09 11:14:50</c:v>
                </c:pt>
                <c:pt idx="9983">
                  <c:v> 20-07-09 11:14:55</c:v>
                </c:pt>
                <c:pt idx="9984">
                  <c:v> 20-07-09 11:15:00</c:v>
                </c:pt>
                <c:pt idx="9985">
                  <c:v> 20-07-09 11:15:05</c:v>
                </c:pt>
                <c:pt idx="9986">
                  <c:v> 20-07-09 11:15:10</c:v>
                </c:pt>
                <c:pt idx="9987">
                  <c:v> 20-07-09 11:15:15</c:v>
                </c:pt>
                <c:pt idx="9988">
                  <c:v> 20-07-09 11:15:20</c:v>
                </c:pt>
                <c:pt idx="9989">
                  <c:v> 20-07-09 11:15:25</c:v>
                </c:pt>
                <c:pt idx="9990">
                  <c:v> 20-07-09 11:15:30</c:v>
                </c:pt>
                <c:pt idx="9991">
                  <c:v> 20-07-09 11:15:35</c:v>
                </c:pt>
                <c:pt idx="9992">
                  <c:v> 20-07-09 11:15:40</c:v>
                </c:pt>
                <c:pt idx="9993">
                  <c:v> 20-07-09 11:15:45</c:v>
                </c:pt>
                <c:pt idx="9994">
                  <c:v> 20-07-09 11:15:50</c:v>
                </c:pt>
                <c:pt idx="9995">
                  <c:v> 20-07-09 11:15:55</c:v>
                </c:pt>
                <c:pt idx="9996">
                  <c:v> 20-07-09 11:16:00</c:v>
                </c:pt>
                <c:pt idx="9997">
                  <c:v> 20-07-09 11:16:05</c:v>
                </c:pt>
                <c:pt idx="9998">
                  <c:v> 20-07-09 11:16:10</c:v>
                </c:pt>
                <c:pt idx="9999">
                  <c:v> 20-07-09 11:16:15</c:v>
                </c:pt>
                <c:pt idx="10000">
                  <c:v> 20-07-09 11:16:20</c:v>
                </c:pt>
                <c:pt idx="10001">
                  <c:v> 20-07-09 11:16:25</c:v>
                </c:pt>
                <c:pt idx="10002">
                  <c:v> 20-07-09 11:16:30</c:v>
                </c:pt>
                <c:pt idx="10003">
                  <c:v> 20-07-09 11:16:35</c:v>
                </c:pt>
                <c:pt idx="10004">
                  <c:v> 20-07-09 11:16:40</c:v>
                </c:pt>
                <c:pt idx="10005">
                  <c:v> 20-07-09 11:16:45</c:v>
                </c:pt>
                <c:pt idx="10006">
                  <c:v> 20-07-09 11:16:50</c:v>
                </c:pt>
                <c:pt idx="10007">
                  <c:v> 20-07-09 11:16:55</c:v>
                </c:pt>
                <c:pt idx="10008">
                  <c:v> 20-07-09 11:17:00</c:v>
                </c:pt>
                <c:pt idx="10009">
                  <c:v> 20-07-09 11:17:05</c:v>
                </c:pt>
                <c:pt idx="10010">
                  <c:v> 20-07-09 11:17:10</c:v>
                </c:pt>
                <c:pt idx="10011">
                  <c:v> 20-07-09 11:17:15</c:v>
                </c:pt>
                <c:pt idx="10012">
                  <c:v> 20-07-09 11:17:20</c:v>
                </c:pt>
                <c:pt idx="10013">
                  <c:v> 20-07-09 11:17:25</c:v>
                </c:pt>
                <c:pt idx="10014">
                  <c:v> 20-07-09 11:17:30</c:v>
                </c:pt>
                <c:pt idx="10015">
                  <c:v> 20-07-09 11:17:35</c:v>
                </c:pt>
                <c:pt idx="10016">
                  <c:v> 20-07-09 11:17:40</c:v>
                </c:pt>
                <c:pt idx="10017">
                  <c:v> 20-07-09 11:17:45</c:v>
                </c:pt>
                <c:pt idx="10018">
                  <c:v> 20-07-09 11:17:50</c:v>
                </c:pt>
                <c:pt idx="10019">
                  <c:v> 20-07-09 11:17:55</c:v>
                </c:pt>
                <c:pt idx="10020">
                  <c:v> 20-07-09 11:18:00</c:v>
                </c:pt>
                <c:pt idx="10021">
                  <c:v> 20-07-09 11:18:05</c:v>
                </c:pt>
                <c:pt idx="10022">
                  <c:v> 20-07-09 11:18:10</c:v>
                </c:pt>
                <c:pt idx="10023">
                  <c:v> 20-07-09 11:18:15</c:v>
                </c:pt>
                <c:pt idx="10024">
                  <c:v> 20-07-09 11:18:20</c:v>
                </c:pt>
                <c:pt idx="10025">
                  <c:v> 20-07-09 11:18:25</c:v>
                </c:pt>
                <c:pt idx="10026">
                  <c:v> 20-07-09 11:18:30</c:v>
                </c:pt>
                <c:pt idx="10027">
                  <c:v> 20-07-09 11:18:35</c:v>
                </c:pt>
                <c:pt idx="10028">
                  <c:v> 20-07-09 11:18:40</c:v>
                </c:pt>
                <c:pt idx="10029">
                  <c:v> 20-07-09 11:18:45</c:v>
                </c:pt>
                <c:pt idx="10030">
                  <c:v> 20-07-09 11:18:50</c:v>
                </c:pt>
                <c:pt idx="10031">
                  <c:v> 20-07-09 11:18:55</c:v>
                </c:pt>
                <c:pt idx="10032">
                  <c:v> 20-07-09 11:19:00</c:v>
                </c:pt>
                <c:pt idx="10033">
                  <c:v> 20-07-09 11:19:05</c:v>
                </c:pt>
                <c:pt idx="10034">
                  <c:v> 20-07-09 11:19:10</c:v>
                </c:pt>
                <c:pt idx="10035">
                  <c:v> 20-07-09 11:19:15</c:v>
                </c:pt>
                <c:pt idx="10036">
                  <c:v> 20-07-09 11:19:20</c:v>
                </c:pt>
                <c:pt idx="10037">
                  <c:v> 20-07-09 11:19:25</c:v>
                </c:pt>
                <c:pt idx="10038">
                  <c:v> 20-07-09 11:19:30</c:v>
                </c:pt>
                <c:pt idx="10039">
                  <c:v> 20-07-09 11:19:35</c:v>
                </c:pt>
                <c:pt idx="10040">
                  <c:v> 20-07-09 11:19:40</c:v>
                </c:pt>
                <c:pt idx="10041">
                  <c:v> 20-07-09 11:19:45</c:v>
                </c:pt>
                <c:pt idx="10042">
                  <c:v> 20-07-09 11:19:50</c:v>
                </c:pt>
                <c:pt idx="10043">
                  <c:v> 20-07-09 11:19:55</c:v>
                </c:pt>
                <c:pt idx="10044">
                  <c:v> 20-07-09 11:20:00</c:v>
                </c:pt>
                <c:pt idx="10045">
                  <c:v> 20-07-09 11:20:05</c:v>
                </c:pt>
                <c:pt idx="10046">
                  <c:v> 20-07-09 11:20:10</c:v>
                </c:pt>
                <c:pt idx="10047">
                  <c:v> 20-07-09 11:20:15</c:v>
                </c:pt>
                <c:pt idx="10048">
                  <c:v> 20-07-09 11:20:20</c:v>
                </c:pt>
                <c:pt idx="10049">
                  <c:v> 20-07-09 11:20:25</c:v>
                </c:pt>
                <c:pt idx="10050">
                  <c:v> 20-07-09 11:20:30</c:v>
                </c:pt>
                <c:pt idx="10051">
                  <c:v> 20-07-09 11:20:35</c:v>
                </c:pt>
                <c:pt idx="10052">
                  <c:v> 20-07-09 11:20:40</c:v>
                </c:pt>
                <c:pt idx="10053">
                  <c:v> 20-07-09 11:20:45</c:v>
                </c:pt>
                <c:pt idx="10054">
                  <c:v> 20-07-09 11:20:50</c:v>
                </c:pt>
                <c:pt idx="10055">
                  <c:v> 20-07-09 11:20:55</c:v>
                </c:pt>
                <c:pt idx="10056">
                  <c:v> 20-07-09 11:21:00</c:v>
                </c:pt>
                <c:pt idx="10057">
                  <c:v> 20-07-09 11:21:05</c:v>
                </c:pt>
                <c:pt idx="10058">
                  <c:v> 20-07-09 11:21:10</c:v>
                </c:pt>
                <c:pt idx="10059">
                  <c:v> 20-07-09 11:21:15</c:v>
                </c:pt>
                <c:pt idx="10060">
                  <c:v> 20-07-09 11:21:20</c:v>
                </c:pt>
                <c:pt idx="10061">
                  <c:v> 20-07-09 11:21:25</c:v>
                </c:pt>
                <c:pt idx="10062">
                  <c:v> 20-07-09 11:21:30</c:v>
                </c:pt>
                <c:pt idx="10063">
                  <c:v> 20-07-09 11:21:35</c:v>
                </c:pt>
                <c:pt idx="10064">
                  <c:v> 20-07-09 11:21:40</c:v>
                </c:pt>
                <c:pt idx="10065">
                  <c:v> 20-07-09 11:21:45</c:v>
                </c:pt>
                <c:pt idx="10066">
                  <c:v> 20-07-09 11:21:50</c:v>
                </c:pt>
                <c:pt idx="10067">
                  <c:v> 20-07-09 11:21:55</c:v>
                </c:pt>
                <c:pt idx="10068">
                  <c:v> 20-07-09 11:22:00</c:v>
                </c:pt>
                <c:pt idx="10069">
                  <c:v> 20-07-09 11:22:05</c:v>
                </c:pt>
                <c:pt idx="10070">
                  <c:v> 20-07-09 11:22:10</c:v>
                </c:pt>
                <c:pt idx="10071">
                  <c:v> 20-07-09 11:22:15</c:v>
                </c:pt>
                <c:pt idx="10072">
                  <c:v> 20-07-09 11:22:20</c:v>
                </c:pt>
                <c:pt idx="10073">
                  <c:v> 20-07-09 11:22:25</c:v>
                </c:pt>
                <c:pt idx="10074">
                  <c:v> 20-07-09 11:22:30</c:v>
                </c:pt>
                <c:pt idx="10075">
                  <c:v> 20-07-09 11:22:35</c:v>
                </c:pt>
                <c:pt idx="10076">
                  <c:v> 20-07-09 11:22:40</c:v>
                </c:pt>
                <c:pt idx="10077">
                  <c:v> 20-07-09 11:22:45</c:v>
                </c:pt>
                <c:pt idx="10078">
                  <c:v> 20-07-09 11:22:50</c:v>
                </c:pt>
                <c:pt idx="10079">
                  <c:v> 20-07-09 11:22:55</c:v>
                </c:pt>
                <c:pt idx="10080">
                  <c:v> 20-07-09 11:23:00</c:v>
                </c:pt>
                <c:pt idx="10081">
                  <c:v> 20-07-09 11:23:05</c:v>
                </c:pt>
                <c:pt idx="10082">
                  <c:v> 20-07-09 11:23:10</c:v>
                </c:pt>
                <c:pt idx="10083">
                  <c:v> 20-07-09 11:23:15</c:v>
                </c:pt>
                <c:pt idx="10084">
                  <c:v> 20-07-09 11:23:20</c:v>
                </c:pt>
                <c:pt idx="10085">
                  <c:v> 20-07-09 11:23:25</c:v>
                </c:pt>
                <c:pt idx="10086">
                  <c:v> 20-07-09 11:23:30</c:v>
                </c:pt>
                <c:pt idx="10087">
                  <c:v> 20-07-09 11:23:35</c:v>
                </c:pt>
                <c:pt idx="10088">
                  <c:v> 20-07-09 11:23:40</c:v>
                </c:pt>
                <c:pt idx="10089">
                  <c:v> 20-07-09 11:23:45</c:v>
                </c:pt>
                <c:pt idx="10090">
                  <c:v> 20-07-09 11:23:50</c:v>
                </c:pt>
                <c:pt idx="10091">
                  <c:v> 20-07-09 11:23:55</c:v>
                </c:pt>
                <c:pt idx="10092">
                  <c:v> 20-07-09 11:24:00</c:v>
                </c:pt>
                <c:pt idx="10093">
                  <c:v> 20-07-09 11:24:05</c:v>
                </c:pt>
                <c:pt idx="10094">
                  <c:v> 20-07-09 11:24:10</c:v>
                </c:pt>
                <c:pt idx="10095">
                  <c:v> 20-07-09 11:24:15</c:v>
                </c:pt>
                <c:pt idx="10096">
                  <c:v> 20-07-09 11:24:20</c:v>
                </c:pt>
                <c:pt idx="10097">
                  <c:v> 20-07-09 11:24:25</c:v>
                </c:pt>
                <c:pt idx="10098">
                  <c:v> 20-07-09 11:24:30</c:v>
                </c:pt>
                <c:pt idx="10099">
                  <c:v> 20-07-09 11:24:35</c:v>
                </c:pt>
                <c:pt idx="10100">
                  <c:v> 20-07-09 11:24:40</c:v>
                </c:pt>
                <c:pt idx="10101">
                  <c:v> 20-07-09 11:24:45</c:v>
                </c:pt>
                <c:pt idx="10102">
                  <c:v> 20-07-09 11:24:50</c:v>
                </c:pt>
                <c:pt idx="10103">
                  <c:v> 20-07-09 11:24:55</c:v>
                </c:pt>
                <c:pt idx="10104">
                  <c:v> 20-07-09 11:25:00</c:v>
                </c:pt>
                <c:pt idx="10105">
                  <c:v> 20-07-09 11:25:05</c:v>
                </c:pt>
                <c:pt idx="10106">
                  <c:v> 20-07-09 11:25:10</c:v>
                </c:pt>
                <c:pt idx="10107">
                  <c:v> 20-07-09 11:25:15</c:v>
                </c:pt>
                <c:pt idx="10108">
                  <c:v> 20-07-09 11:25:20</c:v>
                </c:pt>
                <c:pt idx="10109">
                  <c:v> 20-07-09 11:25:25</c:v>
                </c:pt>
                <c:pt idx="10110">
                  <c:v> 20-07-09 11:25:30</c:v>
                </c:pt>
                <c:pt idx="10111">
                  <c:v> 20-07-09 11:25:35</c:v>
                </c:pt>
                <c:pt idx="10112">
                  <c:v> 20-07-09 11:25:40</c:v>
                </c:pt>
                <c:pt idx="10113">
                  <c:v> 20-07-09 11:25:45</c:v>
                </c:pt>
                <c:pt idx="10114">
                  <c:v> 20-07-09 11:25:50</c:v>
                </c:pt>
                <c:pt idx="10115">
                  <c:v> 20-07-09 11:25:55</c:v>
                </c:pt>
                <c:pt idx="10116">
                  <c:v> 20-07-09 11:26:00</c:v>
                </c:pt>
                <c:pt idx="10117">
                  <c:v> 20-07-09 11:26:05</c:v>
                </c:pt>
                <c:pt idx="10118">
                  <c:v> 20-07-09 11:26:10</c:v>
                </c:pt>
                <c:pt idx="10119">
                  <c:v> 20-07-09 11:26:15</c:v>
                </c:pt>
                <c:pt idx="10120">
                  <c:v> 20-07-09 11:26:20</c:v>
                </c:pt>
                <c:pt idx="10121">
                  <c:v> 20-07-09 11:26:25</c:v>
                </c:pt>
                <c:pt idx="10122">
                  <c:v> 20-07-09 11:26:30</c:v>
                </c:pt>
                <c:pt idx="10123">
                  <c:v> 20-07-09 11:26:35</c:v>
                </c:pt>
                <c:pt idx="10124">
                  <c:v> 20-07-09 11:26:40</c:v>
                </c:pt>
                <c:pt idx="10125">
                  <c:v> 20-07-09 11:26:45</c:v>
                </c:pt>
                <c:pt idx="10126">
                  <c:v> 20-07-09 11:26:50</c:v>
                </c:pt>
                <c:pt idx="10127">
                  <c:v> 20-07-09 11:26:55</c:v>
                </c:pt>
                <c:pt idx="10128">
                  <c:v> 20-07-09 11:27:00</c:v>
                </c:pt>
                <c:pt idx="10129">
                  <c:v> 20-07-09 11:27:05</c:v>
                </c:pt>
                <c:pt idx="10130">
                  <c:v> 20-07-09 11:27:10</c:v>
                </c:pt>
                <c:pt idx="10131">
                  <c:v> 20-07-09 11:27:15</c:v>
                </c:pt>
                <c:pt idx="10132">
                  <c:v> 20-07-09 11:27:20</c:v>
                </c:pt>
                <c:pt idx="10133">
                  <c:v> 20-07-09 11:27:25</c:v>
                </c:pt>
                <c:pt idx="10134">
                  <c:v> 20-07-09 11:27:30</c:v>
                </c:pt>
                <c:pt idx="10135">
                  <c:v> 20-07-09 11:27:35</c:v>
                </c:pt>
                <c:pt idx="10136">
                  <c:v> 20-07-09 11:27:40</c:v>
                </c:pt>
                <c:pt idx="10137">
                  <c:v> 20-07-09 11:27:45</c:v>
                </c:pt>
                <c:pt idx="10138">
                  <c:v> 20-07-09 11:27:50</c:v>
                </c:pt>
                <c:pt idx="10139">
                  <c:v> 20-07-09 11:27:55</c:v>
                </c:pt>
                <c:pt idx="10140">
                  <c:v> 20-07-09 11:28:00</c:v>
                </c:pt>
                <c:pt idx="10141">
                  <c:v> 20-07-09 11:28:05</c:v>
                </c:pt>
                <c:pt idx="10142">
                  <c:v> 20-07-09 11:28:10</c:v>
                </c:pt>
                <c:pt idx="10143">
                  <c:v> 20-07-09 11:28:15</c:v>
                </c:pt>
                <c:pt idx="10144">
                  <c:v> 20-07-09 11:28:20</c:v>
                </c:pt>
                <c:pt idx="10145">
                  <c:v> 20-07-09 11:28:25</c:v>
                </c:pt>
                <c:pt idx="10146">
                  <c:v> 20-07-09 11:28:30</c:v>
                </c:pt>
                <c:pt idx="10147">
                  <c:v> 20-07-09 11:28:35</c:v>
                </c:pt>
                <c:pt idx="10148">
                  <c:v> 20-07-09 11:28:40</c:v>
                </c:pt>
                <c:pt idx="10149">
                  <c:v> 20-07-09 11:28:45</c:v>
                </c:pt>
                <c:pt idx="10150">
                  <c:v> 20-07-09 11:28:50</c:v>
                </c:pt>
                <c:pt idx="10151">
                  <c:v> 20-07-09 11:28:55</c:v>
                </c:pt>
                <c:pt idx="10152">
                  <c:v> 20-07-09 11:29:00</c:v>
                </c:pt>
                <c:pt idx="10153">
                  <c:v> 20-07-09 11:29:05</c:v>
                </c:pt>
                <c:pt idx="10154">
                  <c:v> 20-07-09 11:29:10</c:v>
                </c:pt>
                <c:pt idx="10155">
                  <c:v> 20-07-09 11:29:15</c:v>
                </c:pt>
                <c:pt idx="10156">
                  <c:v> 20-07-09 11:29:20</c:v>
                </c:pt>
                <c:pt idx="10157">
                  <c:v> 20-07-09 11:29:25</c:v>
                </c:pt>
                <c:pt idx="10158">
                  <c:v> 20-07-09 11:29:30</c:v>
                </c:pt>
                <c:pt idx="10159">
                  <c:v> 20-07-09 11:29:35</c:v>
                </c:pt>
                <c:pt idx="10160">
                  <c:v> 20-07-09 11:29:40</c:v>
                </c:pt>
                <c:pt idx="10161">
                  <c:v> 20-07-09 11:29:45</c:v>
                </c:pt>
                <c:pt idx="10162">
                  <c:v> 20-07-09 11:29:50</c:v>
                </c:pt>
                <c:pt idx="10163">
                  <c:v> 20-07-09 11:29:55</c:v>
                </c:pt>
                <c:pt idx="10164">
                  <c:v> 20-07-09 11:30:00</c:v>
                </c:pt>
                <c:pt idx="10165">
                  <c:v> 20-07-09 11:30:05</c:v>
                </c:pt>
                <c:pt idx="10166">
                  <c:v> 20-07-09 11:30:10</c:v>
                </c:pt>
                <c:pt idx="10167">
                  <c:v> 20-07-09 11:30:15</c:v>
                </c:pt>
                <c:pt idx="10168">
                  <c:v> 20-07-09 11:30:20</c:v>
                </c:pt>
                <c:pt idx="10169">
                  <c:v> 20-07-09 11:30:25</c:v>
                </c:pt>
                <c:pt idx="10170">
                  <c:v> 20-07-09 11:30:30</c:v>
                </c:pt>
                <c:pt idx="10171">
                  <c:v> 20-07-09 11:30:35</c:v>
                </c:pt>
                <c:pt idx="10172">
                  <c:v> 20-07-09 11:30:40</c:v>
                </c:pt>
                <c:pt idx="10173">
                  <c:v> 20-07-09 11:30:45</c:v>
                </c:pt>
                <c:pt idx="10174">
                  <c:v> 20-07-09 11:30:50</c:v>
                </c:pt>
                <c:pt idx="10175">
                  <c:v> 20-07-09 11:30:55</c:v>
                </c:pt>
                <c:pt idx="10176">
                  <c:v> 20-07-09 11:31:00</c:v>
                </c:pt>
                <c:pt idx="10177">
                  <c:v> 20-07-09 11:31:05</c:v>
                </c:pt>
                <c:pt idx="10178">
                  <c:v> 20-07-09 11:31:10</c:v>
                </c:pt>
                <c:pt idx="10179">
                  <c:v> 20-07-09 11:31:15</c:v>
                </c:pt>
                <c:pt idx="10180">
                  <c:v> 20-07-09 11:31:20</c:v>
                </c:pt>
                <c:pt idx="10181">
                  <c:v> 20-07-09 11:31:25</c:v>
                </c:pt>
                <c:pt idx="10182">
                  <c:v> 20-07-09 11:31:30</c:v>
                </c:pt>
                <c:pt idx="10183">
                  <c:v> 20-07-09 11:31:35</c:v>
                </c:pt>
                <c:pt idx="10184">
                  <c:v> 20-07-09 11:31:40</c:v>
                </c:pt>
                <c:pt idx="10185">
                  <c:v> 20-07-09 11:31:45</c:v>
                </c:pt>
                <c:pt idx="10186">
                  <c:v> 20-07-09 11:31:50</c:v>
                </c:pt>
                <c:pt idx="10187">
                  <c:v> 20-07-09 11:31:55</c:v>
                </c:pt>
                <c:pt idx="10188">
                  <c:v> 20-07-09 11:32:00</c:v>
                </c:pt>
                <c:pt idx="10189">
                  <c:v> 20-07-09 11:32:05</c:v>
                </c:pt>
                <c:pt idx="10190">
                  <c:v> 20-07-09 11:32:10</c:v>
                </c:pt>
                <c:pt idx="10191">
                  <c:v> 20-07-09 11:32:15</c:v>
                </c:pt>
                <c:pt idx="10192">
                  <c:v> 20-07-09 11:32:20</c:v>
                </c:pt>
                <c:pt idx="10193">
                  <c:v> 20-07-09 11:32:25</c:v>
                </c:pt>
                <c:pt idx="10194">
                  <c:v> 20-07-09 11:32:30</c:v>
                </c:pt>
                <c:pt idx="10195">
                  <c:v> 20-07-09 11:32:35</c:v>
                </c:pt>
                <c:pt idx="10196">
                  <c:v> 20-07-09 11:32:40</c:v>
                </c:pt>
                <c:pt idx="10197">
                  <c:v> 20-07-09 11:32:45</c:v>
                </c:pt>
                <c:pt idx="10198">
                  <c:v> 20-07-09 11:32:50</c:v>
                </c:pt>
                <c:pt idx="10199">
                  <c:v> 20-07-09 11:32:55</c:v>
                </c:pt>
                <c:pt idx="10200">
                  <c:v> 20-07-09 11:33:00</c:v>
                </c:pt>
                <c:pt idx="10201">
                  <c:v> 20-07-09 11:33:05</c:v>
                </c:pt>
                <c:pt idx="10202">
                  <c:v> 20-07-09 11:33:10</c:v>
                </c:pt>
                <c:pt idx="10203">
                  <c:v> 20-07-09 11:33:15</c:v>
                </c:pt>
                <c:pt idx="10204">
                  <c:v> 20-07-09 11:33:20</c:v>
                </c:pt>
                <c:pt idx="10205">
                  <c:v> 20-07-09 11:33:25</c:v>
                </c:pt>
                <c:pt idx="10206">
                  <c:v> 20-07-09 11:33:30</c:v>
                </c:pt>
                <c:pt idx="10207">
                  <c:v> 20-07-09 11:33:35</c:v>
                </c:pt>
                <c:pt idx="10208">
                  <c:v> 20-07-09 11:33:40</c:v>
                </c:pt>
                <c:pt idx="10209">
                  <c:v> 20-07-09 11:33:45</c:v>
                </c:pt>
                <c:pt idx="10210">
                  <c:v> 20-07-09 11:33:50</c:v>
                </c:pt>
                <c:pt idx="10211">
                  <c:v> 20-07-09 11:33:55</c:v>
                </c:pt>
                <c:pt idx="10212">
                  <c:v> 20-07-09 11:34:00</c:v>
                </c:pt>
                <c:pt idx="10213">
                  <c:v> 20-07-09 11:34:05</c:v>
                </c:pt>
                <c:pt idx="10214">
                  <c:v> 20-07-09 11:34:10</c:v>
                </c:pt>
                <c:pt idx="10215">
                  <c:v> 20-07-09 11:34:15</c:v>
                </c:pt>
                <c:pt idx="10216">
                  <c:v> 20-07-09 11:34:20</c:v>
                </c:pt>
                <c:pt idx="10217">
                  <c:v> 20-07-09 11:34:25</c:v>
                </c:pt>
                <c:pt idx="10218">
                  <c:v> 20-07-09 11:34:30</c:v>
                </c:pt>
                <c:pt idx="10219">
                  <c:v> 20-07-09 11:34:35</c:v>
                </c:pt>
                <c:pt idx="10220">
                  <c:v> 20-07-09 11:34:40</c:v>
                </c:pt>
                <c:pt idx="10221">
                  <c:v> 20-07-09 11:34:45</c:v>
                </c:pt>
                <c:pt idx="10222">
                  <c:v> 20-07-09 11:34:50</c:v>
                </c:pt>
                <c:pt idx="10223">
                  <c:v> 20-07-09 11:34:55</c:v>
                </c:pt>
                <c:pt idx="10224">
                  <c:v> 20-07-09 11:35:00</c:v>
                </c:pt>
                <c:pt idx="10225">
                  <c:v> 20-07-09 11:35:05</c:v>
                </c:pt>
                <c:pt idx="10226">
                  <c:v> 20-07-09 11:35:10</c:v>
                </c:pt>
                <c:pt idx="10227">
                  <c:v> 20-07-09 11:35:15</c:v>
                </c:pt>
                <c:pt idx="10228">
                  <c:v> 20-07-09 11:35:20</c:v>
                </c:pt>
                <c:pt idx="10229">
                  <c:v> 20-07-09 11:35:25</c:v>
                </c:pt>
                <c:pt idx="10230">
                  <c:v> 20-07-09 11:35:30</c:v>
                </c:pt>
                <c:pt idx="10231">
                  <c:v> 20-07-09 11:35:35</c:v>
                </c:pt>
                <c:pt idx="10232">
                  <c:v> 20-07-09 11:35:40</c:v>
                </c:pt>
                <c:pt idx="10233">
                  <c:v> 20-07-09 11:35:45</c:v>
                </c:pt>
                <c:pt idx="10234">
                  <c:v> 20-07-09 11:35:50</c:v>
                </c:pt>
                <c:pt idx="10235">
                  <c:v> 20-07-09 11:35:55</c:v>
                </c:pt>
                <c:pt idx="10236">
                  <c:v> 20-07-09 11:36:00</c:v>
                </c:pt>
                <c:pt idx="10237">
                  <c:v> 20-07-09 11:36:05</c:v>
                </c:pt>
                <c:pt idx="10238">
                  <c:v> 20-07-09 11:36:10</c:v>
                </c:pt>
                <c:pt idx="10239">
                  <c:v> 20-07-09 11:36:15</c:v>
                </c:pt>
                <c:pt idx="10240">
                  <c:v> 20-07-09 11:36:20</c:v>
                </c:pt>
                <c:pt idx="10241">
                  <c:v> 20-07-09 11:36:25</c:v>
                </c:pt>
                <c:pt idx="10242">
                  <c:v> 20-07-09 11:36:30</c:v>
                </c:pt>
                <c:pt idx="10243">
                  <c:v> 20-07-09 11:36:35</c:v>
                </c:pt>
                <c:pt idx="10244">
                  <c:v> 20-07-09 11:36:40</c:v>
                </c:pt>
                <c:pt idx="10245">
                  <c:v> 20-07-09 11:36:45</c:v>
                </c:pt>
                <c:pt idx="10246">
                  <c:v> 20-07-09 11:36:50</c:v>
                </c:pt>
                <c:pt idx="10247">
                  <c:v> 20-07-09 11:36:55</c:v>
                </c:pt>
                <c:pt idx="10248">
                  <c:v> 20-07-09 11:37:00</c:v>
                </c:pt>
                <c:pt idx="10249">
                  <c:v> 20-07-09 11:37:05</c:v>
                </c:pt>
                <c:pt idx="10250">
                  <c:v> 20-07-09 11:37:10</c:v>
                </c:pt>
                <c:pt idx="10251">
                  <c:v> 20-07-09 11:37:15</c:v>
                </c:pt>
                <c:pt idx="10252">
                  <c:v> 20-07-09 11:37:20</c:v>
                </c:pt>
                <c:pt idx="10253">
                  <c:v> 20-07-09 11:37:25</c:v>
                </c:pt>
                <c:pt idx="10254">
                  <c:v> 20-07-09 11:37:30</c:v>
                </c:pt>
                <c:pt idx="10255">
                  <c:v> 20-07-09 11:37:35</c:v>
                </c:pt>
                <c:pt idx="10256">
                  <c:v> 20-07-09 11:37:40</c:v>
                </c:pt>
                <c:pt idx="10257">
                  <c:v> 20-07-09 11:37:45</c:v>
                </c:pt>
                <c:pt idx="10258">
                  <c:v> 20-07-09 11:37:50</c:v>
                </c:pt>
                <c:pt idx="10259">
                  <c:v> 20-07-09 11:37:55</c:v>
                </c:pt>
                <c:pt idx="10260">
                  <c:v> 20-07-09 11:38:00</c:v>
                </c:pt>
                <c:pt idx="10261">
                  <c:v> 20-07-09 11:38:05</c:v>
                </c:pt>
                <c:pt idx="10262">
                  <c:v> 20-07-09 11:38:10</c:v>
                </c:pt>
                <c:pt idx="10263">
                  <c:v> 20-07-09 11:38:15</c:v>
                </c:pt>
                <c:pt idx="10264">
                  <c:v> 20-07-09 11:38:20</c:v>
                </c:pt>
                <c:pt idx="10265">
                  <c:v> 20-07-09 11:38:25</c:v>
                </c:pt>
                <c:pt idx="10266">
                  <c:v> 20-07-09 11:38:30</c:v>
                </c:pt>
                <c:pt idx="10267">
                  <c:v> 20-07-09 11:38:35</c:v>
                </c:pt>
                <c:pt idx="10268">
                  <c:v> 20-07-09 11:38:40</c:v>
                </c:pt>
                <c:pt idx="10269">
                  <c:v> 20-07-09 11:38:45</c:v>
                </c:pt>
                <c:pt idx="10270">
                  <c:v> 20-07-09 11:38:50</c:v>
                </c:pt>
                <c:pt idx="10271">
                  <c:v> 20-07-09 11:38:55</c:v>
                </c:pt>
                <c:pt idx="10272">
                  <c:v> 20-07-09 11:39:00</c:v>
                </c:pt>
                <c:pt idx="10273">
                  <c:v> 20-07-09 11:39:05</c:v>
                </c:pt>
                <c:pt idx="10274">
                  <c:v> 20-07-09 11:39:10</c:v>
                </c:pt>
                <c:pt idx="10275">
                  <c:v> 20-07-09 11:39:15</c:v>
                </c:pt>
                <c:pt idx="10276">
                  <c:v> 20-07-09 11:39:20</c:v>
                </c:pt>
                <c:pt idx="10277">
                  <c:v> 20-07-09 11:39:25</c:v>
                </c:pt>
                <c:pt idx="10278">
                  <c:v> 20-07-09 11:39:30</c:v>
                </c:pt>
                <c:pt idx="10279">
                  <c:v> 20-07-09 11:39:35</c:v>
                </c:pt>
                <c:pt idx="10280">
                  <c:v> 20-07-09 11:39:40</c:v>
                </c:pt>
                <c:pt idx="10281">
                  <c:v> 20-07-09 11:39:45</c:v>
                </c:pt>
                <c:pt idx="10282">
                  <c:v> 20-07-09 11:39:50</c:v>
                </c:pt>
                <c:pt idx="10283">
                  <c:v> 20-07-09 11:39:55</c:v>
                </c:pt>
                <c:pt idx="10284">
                  <c:v> 20-07-09 11:40:00</c:v>
                </c:pt>
                <c:pt idx="10285">
                  <c:v> 20-07-09 11:40:05</c:v>
                </c:pt>
                <c:pt idx="10286">
                  <c:v> 20-07-09 11:40:10</c:v>
                </c:pt>
                <c:pt idx="10287">
                  <c:v> 20-07-09 11:40:15</c:v>
                </c:pt>
                <c:pt idx="10288">
                  <c:v> 20-07-09 11:40:20</c:v>
                </c:pt>
                <c:pt idx="10289">
                  <c:v> 20-07-09 11:40:25</c:v>
                </c:pt>
                <c:pt idx="10290">
                  <c:v> 20-07-09 11:40:30</c:v>
                </c:pt>
                <c:pt idx="10291">
                  <c:v> 20-07-09 11:40:35</c:v>
                </c:pt>
                <c:pt idx="10292">
                  <c:v> 20-07-09 11:40:40</c:v>
                </c:pt>
                <c:pt idx="10293">
                  <c:v> 20-07-09 11:40:45</c:v>
                </c:pt>
                <c:pt idx="10294">
                  <c:v> 20-07-09 11:40:50</c:v>
                </c:pt>
                <c:pt idx="10295">
                  <c:v> 20-07-09 11:40:55</c:v>
                </c:pt>
                <c:pt idx="10296">
                  <c:v> 20-07-09 11:41:00</c:v>
                </c:pt>
                <c:pt idx="10297">
                  <c:v> 20-07-09 11:41:05</c:v>
                </c:pt>
                <c:pt idx="10298">
                  <c:v> 20-07-09 11:41:10</c:v>
                </c:pt>
                <c:pt idx="10299">
                  <c:v> 20-07-09 11:41:15</c:v>
                </c:pt>
                <c:pt idx="10300">
                  <c:v> 20-07-09 11:41:20</c:v>
                </c:pt>
                <c:pt idx="10301">
                  <c:v> 20-07-09 11:41:25</c:v>
                </c:pt>
                <c:pt idx="10302">
                  <c:v> 20-07-09 11:41:30</c:v>
                </c:pt>
                <c:pt idx="10303">
                  <c:v> 20-07-09 11:41:35</c:v>
                </c:pt>
                <c:pt idx="10304">
                  <c:v> 20-07-09 11:41:40</c:v>
                </c:pt>
                <c:pt idx="10305">
                  <c:v> 20-07-09 11:41:45</c:v>
                </c:pt>
                <c:pt idx="10306">
                  <c:v> 20-07-09 11:41:50</c:v>
                </c:pt>
                <c:pt idx="10307">
                  <c:v> 20-07-09 11:41:55</c:v>
                </c:pt>
                <c:pt idx="10308">
                  <c:v> 20-07-09 11:42:00</c:v>
                </c:pt>
                <c:pt idx="10309">
                  <c:v> 20-07-09 11:42:05</c:v>
                </c:pt>
                <c:pt idx="10310">
                  <c:v> 20-07-09 11:42:10</c:v>
                </c:pt>
                <c:pt idx="10311">
                  <c:v> 20-07-09 11:42:15</c:v>
                </c:pt>
                <c:pt idx="10312">
                  <c:v> 20-07-09 11:42:20</c:v>
                </c:pt>
                <c:pt idx="10313">
                  <c:v> 20-07-09 11:42:25</c:v>
                </c:pt>
                <c:pt idx="10314">
                  <c:v> 20-07-09 11:42:30</c:v>
                </c:pt>
                <c:pt idx="10315">
                  <c:v> 20-07-09 11:42:35</c:v>
                </c:pt>
                <c:pt idx="10316">
                  <c:v> 20-07-09 11:42:40</c:v>
                </c:pt>
                <c:pt idx="10317">
                  <c:v> 20-07-09 11:42:45</c:v>
                </c:pt>
                <c:pt idx="10318">
                  <c:v> 20-07-09 11:42:50</c:v>
                </c:pt>
                <c:pt idx="10319">
                  <c:v> 20-07-09 11:42:55</c:v>
                </c:pt>
                <c:pt idx="10320">
                  <c:v> 20-07-09 11:43:00</c:v>
                </c:pt>
                <c:pt idx="10321">
                  <c:v> 20-07-09 11:43:05</c:v>
                </c:pt>
                <c:pt idx="10322">
                  <c:v> 20-07-09 11:43:10</c:v>
                </c:pt>
                <c:pt idx="10323">
                  <c:v> 20-07-09 11:43:15</c:v>
                </c:pt>
                <c:pt idx="10324">
                  <c:v> 20-07-09 11:43:20</c:v>
                </c:pt>
                <c:pt idx="10325">
                  <c:v> 20-07-09 11:43:25</c:v>
                </c:pt>
                <c:pt idx="10326">
                  <c:v> 20-07-09 11:43:30</c:v>
                </c:pt>
                <c:pt idx="10327">
                  <c:v> 20-07-09 11:43:35</c:v>
                </c:pt>
                <c:pt idx="10328">
                  <c:v> 20-07-09 11:43:40</c:v>
                </c:pt>
                <c:pt idx="10329">
                  <c:v> 20-07-09 11:43:45</c:v>
                </c:pt>
                <c:pt idx="10330">
                  <c:v> 20-07-09 11:43:50</c:v>
                </c:pt>
                <c:pt idx="10331">
                  <c:v> 20-07-09 11:43:55</c:v>
                </c:pt>
                <c:pt idx="10332">
                  <c:v> 20-07-09 11:44:00</c:v>
                </c:pt>
                <c:pt idx="10333">
                  <c:v> 20-07-09 11:44:05</c:v>
                </c:pt>
                <c:pt idx="10334">
                  <c:v> 20-07-09 11:44:10</c:v>
                </c:pt>
                <c:pt idx="10335">
                  <c:v> 20-07-09 11:44:15</c:v>
                </c:pt>
                <c:pt idx="10336">
                  <c:v> 20-07-09 11:44:20</c:v>
                </c:pt>
                <c:pt idx="10337">
                  <c:v> 20-07-09 11:44:25</c:v>
                </c:pt>
                <c:pt idx="10338">
                  <c:v> 20-07-09 11:44:30</c:v>
                </c:pt>
                <c:pt idx="10339">
                  <c:v> 20-07-09 11:44:35</c:v>
                </c:pt>
                <c:pt idx="10340">
                  <c:v> 20-07-09 11:44:40</c:v>
                </c:pt>
                <c:pt idx="10341">
                  <c:v> 20-07-09 11:44:45</c:v>
                </c:pt>
                <c:pt idx="10342">
                  <c:v> 20-07-09 11:44:50</c:v>
                </c:pt>
                <c:pt idx="10343">
                  <c:v> 20-07-09 11:44:55</c:v>
                </c:pt>
                <c:pt idx="10344">
                  <c:v> 20-07-09 11:45:00</c:v>
                </c:pt>
                <c:pt idx="10345">
                  <c:v> 20-07-09 11:45:05</c:v>
                </c:pt>
                <c:pt idx="10346">
                  <c:v> 20-07-09 11:45:10</c:v>
                </c:pt>
                <c:pt idx="10347">
                  <c:v> 20-07-09 11:45:15</c:v>
                </c:pt>
                <c:pt idx="10348">
                  <c:v> 20-07-09 11:45:20</c:v>
                </c:pt>
                <c:pt idx="10349">
                  <c:v> 20-07-09 11:45:25</c:v>
                </c:pt>
                <c:pt idx="10350">
                  <c:v> 20-07-09 11:45:30</c:v>
                </c:pt>
                <c:pt idx="10351">
                  <c:v> 20-07-09 11:45:35</c:v>
                </c:pt>
                <c:pt idx="10352">
                  <c:v> 20-07-09 11:45:40</c:v>
                </c:pt>
                <c:pt idx="10353">
                  <c:v> 20-07-09 11:45:45</c:v>
                </c:pt>
                <c:pt idx="10354">
                  <c:v> 20-07-09 11:45:50</c:v>
                </c:pt>
                <c:pt idx="10355">
                  <c:v> 20-07-09 11:45:55</c:v>
                </c:pt>
                <c:pt idx="10356">
                  <c:v> 20-07-09 11:46:00</c:v>
                </c:pt>
                <c:pt idx="10357">
                  <c:v> 20-07-09 11:46:05</c:v>
                </c:pt>
                <c:pt idx="10358">
                  <c:v> 20-07-09 11:46:10</c:v>
                </c:pt>
                <c:pt idx="10359">
                  <c:v> 20-07-09 11:46:15</c:v>
                </c:pt>
                <c:pt idx="10360">
                  <c:v> 20-07-09 11:46:20</c:v>
                </c:pt>
                <c:pt idx="10361">
                  <c:v> 20-07-09 11:46:25</c:v>
                </c:pt>
                <c:pt idx="10362">
                  <c:v> 20-07-09 11:46:30</c:v>
                </c:pt>
                <c:pt idx="10363">
                  <c:v> 20-07-09 11:46:35</c:v>
                </c:pt>
                <c:pt idx="10364">
                  <c:v> 20-07-09 11:46:40</c:v>
                </c:pt>
                <c:pt idx="10365">
                  <c:v> 20-07-09 11:46:45</c:v>
                </c:pt>
                <c:pt idx="10366">
                  <c:v> 20-07-09 11:46:50</c:v>
                </c:pt>
                <c:pt idx="10367">
                  <c:v> 20-07-09 11:46:55</c:v>
                </c:pt>
                <c:pt idx="10368">
                  <c:v> 20-07-09 11:47:00</c:v>
                </c:pt>
                <c:pt idx="10369">
                  <c:v> 20-07-09 11:47:05</c:v>
                </c:pt>
                <c:pt idx="10370">
                  <c:v> 20-07-09 11:47:10</c:v>
                </c:pt>
                <c:pt idx="10371">
                  <c:v> 20-07-09 11:47:15</c:v>
                </c:pt>
                <c:pt idx="10372">
                  <c:v> 20-07-09 11:47:20</c:v>
                </c:pt>
                <c:pt idx="10373">
                  <c:v> 20-07-09 11:47:25</c:v>
                </c:pt>
                <c:pt idx="10374">
                  <c:v> 20-07-09 11:47:30</c:v>
                </c:pt>
                <c:pt idx="10375">
                  <c:v> 20-07-09 11:47:35</c:v>
                </c:pt>
                <c:pt idx="10376">
                  <c:v> 20-07-09 11:47:40</c:v>
                </c:pt>
                <c:pt idx="10377">
                  <c:v> 20-07-09 11:47:45</c:v>
                </c:pt>
                <c:pt idx="10378">
                  <c:v> 20-07-09 11:47:50</c:v>
                </c:pt>
                <c:pt idx="10379">
                  <c:v> 20-07-09 11:47:55</c:v>
                </c:pt>
                <c:pt idx="10380">
                  <c:v> 20-07-09 11:48:00</c:v>
                </c:pt>
                <c:pt idx="10381">
                  <c:v> 20-07-09 11:48:05</c:v>
                </c:pt>
                <c:pt idx="10382">
                  <c:v> 20-07-09 11:48:10</c:v>
                </c:pt>
                <c:pt idx="10383">
                  <c:v> 20-07-09 11:48:15</c:v>
                </c:pt>
                <c:pt idx="10384">
                  <c:v> 20-07-09 11:48:20</c:v>
                </c:pt>
                <c:pt idx="10385">
                  <c:v> 20-07-09 11:48:25</c:v>
                </c:pt>
                <c:pt idx="10386">
                  <c:v> 20-07-09 11:48:30</c:v>
                </c:pt>
                <c:pt idx="10387">
                  <c:v> 20-07-09 11:48:35</c:v>
                </c:pt>
                <c:pt idx="10388">
                  <c:v> 20-07-09 11:48:40</c:v>
                </c:pt>
                <c:pt idx="10389">
                  <c:v> 20-07-09 11:48:45</c:v>
                </c:pt>
                <c:pt idx="10390">
                  <c:v> 20-07-09 11:48:50</c:v>
                </c:pt>
                <c:pt idx="10391">
                  <c:v> 20-07-09 11:48:55</c:v>
                </c:pt>
                <c:pt idx="10392">
                  <c:v> 20-07-09 11:49:00</c:v>
                </c:pt>
                <c:pt idx="10393">
                  <c:v> 20-07-09 11:49:05</c:v>
                </c:pt>
                <c:pt idx="10394">
                  <c:v> 20-07-09 11:49:10</c:v>
                </c:pt>
                <c:pt idx="10395">
                  <c:v> 20-07-09 11:49:15</c:v>
                </c:pt>
                <c:pt idx="10396">
                  <c:v> 20-07-09 11:49:20</c:v>
                </c:pt>
                <c:pt idx="10397">
                  <c:v> 20-07-09 11:49:25</c:v>
                </c:pt>
                <c:pt idx="10398">
                  <c:v> 20-07-09 11:49:30</c:v>
                </c:pt>
                <c:pt idx="10399">
                  <c:v> 20-07-09 11:49:35</c:v>
                </c:pt>
                <c:pt idx="10400">
                  <c:v> 20-07-09 11:49:40</c:v>
                </c:pt>
                <c:pt idx="10401">
                  <c:v> 20-07-09 11:49:45</c:v>
                </c:pt>
                <c:pt idx="10402">
                  <c:v> 20-07-09 11:49:50</c:v>
                </c:pt>
                <c:pt idx="10403">
                  <c:v> 20-07-09 11:49:55</c:v>
                </c:pt>
                <c:pt idx="10404">
                  <c:v> 20-07-09 11:50:00</c:v>
                </c:pt>
                <c:pt idx="10405">
                  <c:v> 20-07-09 11:50:05</c:v>
                </c:pt>
                <c:pt idx="10406">
                  <c:v> 20-07-09 11:50:10</c:v>
                </c:pt>
                <c:pt idx="10407">
                  <c:v> 20-07-09 11:50:15</c:v>
                </c:pt>
                <c:pt idx="10408">
                  <c:v> 20-07-09 11:50:20</c:v>
                </c:pt>
                <c:pt idx="10409">
                  <c:v> 20-07-09 11:50:25</c:v>
                </c:pt>
                <c:pt idx="10410">
                  <c:v> 20-07-09 11:50:30</c:v>
                </c:pt>
                <c:pt idx="10411">
                  <c:v> 20-07-09 11:50:35</c:v>
                </c:pt>
                <c:pt idx="10412">
                  <c:v> 20-07-09 11:50:40</c:v>
                </c:pt>
                <c:pt idx="10413">
                  <c:v> 20-07-09 11:50:45</c:v>
                </c:pt>
                <c:pt idx="10414">
                  <c:v> 20-07-09 11:50:50</c:v>
                </c:pt>
                <c:pt idx="10415">
                  <c:v> 20-07-09 11:50:55</c:v>
                </c:pt>
                <c:pt idx="10416">
                  <c:v> 20-07-09 11:51:00</c:v>
                </c:pt>
                <c:pt idx="10417">
                  <c:v> 20-07-09 11:51:05</c:v>
                </c:pt>
                <c:pt idx="10418">
                  <c:v> 20-07-09 11:51:10</c:v>
                </c:pt>
                <c:pt idx="10419">
                  <c:v> 20-07-09 11:51:15</c:v>
                </c:pt>
                <c:pt idx="10420">
                  <c:v> 20-07-09 11:51:20</c:v>
                </c:pt>
                <c:pt idx="10421">
                  <c:v> 20-07-09 11:51:25</c:v>
                </c:pt>
                <c:pt idx="10422">
                  <c:v> 20-07-09 11:51:30</c:v>
                </c:pt>
                <c:pt idx="10423">
                  <c:v> 20-07-09 11:51:35</c:v>
                </c:pt>
                <c:pt idx="10424">
                  <c:v> 20-07-09 11:51:40</c:v>
                </c:pt>
                <c:pt idx="10425">
                  <c:v> 20-07-09 11:51:45</c:v>
                </c:pt>
                <c:pt idx="10426">
                  <c:v> 20-07-09 11:51:50</c:v>
                </c:pt>
                <c:pt idx="10427">
                  <c:v> 20-07-09 11:51:55</c:v>
                </c:pt>
                <c:pt idx="10428">
                  <c:v> 20-07-09 11:52:00</c:v>
                </c:pt>
                <c:pt idx="10429">
                  <c:v> 20-07-09 11:52:05</c:v>
                </c:pt>
                <c:pt idx="10430">
                  <c:v> 20-07-09 11:52:10</c:v>
                </c:pt>
                <c:pt idx="10431">
                  <c:v> 20-07-09 11:52:15</c:v>
                </c:pt>
                <c:pt idx="10432">
                  <c:v> 20-07-09 11:52:20</c:v>
                </c:pt>
                <c:pt idx="10433">
                  <c:v> 20-07-09 11:52:25</c:v>
                </c:pt>
                <c:pt idx="10434">
                  <c:v> 20-07-09 11:52:30</c:v>
                </c:pt>
                <c:pt idx="10435">
                  <c:v> 20-07-09 11:52:35</c:v>
                </c:pt>
                <c:pt idx="10436">
                  <c:v> 20-07-09 11:52:40</c:v>
                </c:pt>
                <c:pt idx="10437">
                  <c:v> 20-07-09 11:52:45</c:v>
                </c:pt>
                <c:pt idx="10438">
                  <c:v> 20-07-09 11:52:50</c:v>
                </c:pt>
                <c:pt idx="10439">
                  <c:v> 20-07-09 11:52:55</c:v>
                </c:pt>
                <c:pt idx="10440">
                  <c:v> 20-07-09 11:53:00</c:v>
                </c:pt>
                <c:pt idx="10441">
                  <c:v> 20-07-09 11:53:05</c:v>
                </c:pt>
                <c:pt idx="10442">
                  <c:v> 20-07-09 11:53:10</c:v>
                </c:pt>
                <c:pt idx="10443">
                  <c:v> 20-07-09 11:53:15</c:v>
                </c:pt>
                <c:pt idx="10444">
                  <c:v> 20-07-09 11:53:20</c:v>
                </c:pt>
                <c:pt idx="10445">
                  <c:v> 20-07-09 11:53:25</c:v>
                </c:pt>
                <c:pt idx="10446">
                  <c:v> 20-07-09 11:53:30</c:v>
                </c:pt>
                <c:pt idx="10447">
                  <c:v> 20-07-09 11:53:35</c:v>
                </c:pt>
                <c:pt idx="10448">
                  <c:v> 20-07-09 11:53:40</c:v>
                </c:pt>
                <c:pt idx="10449">
                  <c:v> 20-07-09 11:53:45</c:v>
                </c:pt>
                <c:pt idx="10450">
                  <c:v> 20-07-09 11:53:50</c:v>
                </c:pt>
                <c:pt idx="10451">
                  <c:v> 20-07-09 11:53:55</c:v>
                </c:pt>
                <c:pt idx="10452">
                  <c:v> 20-07-09 11:54:00</c:v>
                </c:pt>
                <c:pt idx="10453">
                  <c:v> 20-07-09 11:54:05</c:v>
                </c:pt>
                <c:pt idx="10454">
                  <c:v> 20-07-09 11:54:10</c:v>
                </c:pt>
                <c:pt idx="10455">
                  <c:v> 20-07-09 11:54:15</c:v>
                </c:pt>
                <c:pt idx="10456">
                  <c:v> 20-07-09 11:54:20</c:v>
                </c:pt>
                <c:pt idx="10457">
                  <c:v> 20-07-09 11:54:25</c:v>
                </c:pt>
                <c:pt idx="10458">
                  <c:v> 20-07-09 11:54:30</c:v>
                </c:pt>
                <c:pt idx="10459">
                  <c:v> 20-07-09 11:54:35</c:v>
                </c:pt>
                <c:pt idx="10460">
                  <c:v> 20-07-09 11:54:40</c:v>
                </c:pt>
                <c:pt idx="10461">
                  <c:v> 20-07-09 11:54:45</c:v>
                </c:pt>
                <c:pt idx="10462">
                  <c:v> 20-07-09 11:54:50</c:v>
                </c:pt>
                <c:pt idx="10463">
                  <c:v> 20-07-09 11:54:55</c:v>
                </c:pt>
                <c:pt idx="10464">
                  <c:v> 20-07-09 11:55:00</c:v>
                </c:pt>
                <c:pt idx="10465">
                  <c:v> 20-07-09 11:55:05</c:v>
                </c:pt>
                <c:pt idx="10466">
                  <c:v> 20-07-09 11:55:10</c:v>
                </c:pt>
                <c:pt idx="10467">
                  <c:v> 20-07-09 11:55:15</c:v>
                </c:pt>
                <c:pt idx="10468">
                  <c:v> 20-07-09 11:55:20</c:v>
                </c:pt>
                <c:pt idx="10469">
                  <c:v> 20-07-09 11:55:25</c:v>
                </c:pt>
                <c:pt idx="10470">
                  <c:v> 20-07-09 11:55:30</c:v>
                </c:pt>
                <c:pt idx="10471">
                  <c:v> 20-07-09 11:55:35</c:v>
                </c:pt>
                <c:pt idx="10472">
                  <c:v> 20-07-09 11:55:40</c:v>
                </c:pt>
                <c:pt idx="10473">
                  <c:v> 20-07-09 11:55:45</c:v>
                </c:pt>
                <c:pt idx="10474">
                  <c:v> 20-07-09 11:55:50</c:v>
                </c:pt>
                <c:pt idx="10475">
                  <c:v> 20-07-09 11:55:55</c:v>
                </c:pt>
                <c:pt idx="10476">
                  <c:v> 20-07-09 11:56:00</c:v>
                </c:pt>
                <c:pt idx="10477">
                  <c:v> 20-07-09 11:56:05</c:v>
                </c:pt>
                <c:pt idx="10478">
                  <c:v> 20-07-09 11:56:10</c:v>
                </c:pt>
                <c:pt idx="10479">
                  <c:v> 20-07-09 11:56:15</c:v>
                </c:pt>
                <c:pt idx="10480">
                  <c:v> 20-07-09 11:56:20</c:v>
                </c:pt>
                <c:pt idx="10481">
                  <c:v> 20-07-09 11:56:25</c:v>
                </c:pt>
                <c:pt idx="10482">
                  <c:v> 20-07-09 11:56:30</c:v>
                </c:pt>
                <c:pt idx="10483">
                  <c:v> 20-07-09 11:56:35</c:v>
                </c:pt>
                <c:pt idx="10484">
                  <c:v> 20-07-09 11:56:40</c:v>
                </c:pt>
                <c:pt idx="10485">
                  <c:v> 20-07-09 11:56:45</c:v>
                </c:pt>
                <c:pt idx="10486">
                  <c:v> 20-07-09 11:56:50</c:v>
                </c:pt>
                <c:pt idx="10487">
                  <c:v> 20-07-09 11:56:55</c:v>
                </c:pt>
                <c:pt idx="10488">
                  <c:v> 20-07-09 11:57:00</c:v>
                </c:pt>
                <c:pt idx="10489">
                  <c:v> 20-07-09 11:57:05</c:v>
                </c:pt>
                <c:pt idx="10490">
                  <c:v> 20-07-09 11:57:10</c:v>
                </c:pt>
                <c:pt idx="10491">
                  <c:v> 20-07-09 11:57:15</c:v>
                </c:pt>
                <c:pt idx="10492">
                  <c:v> 20-07-09 11:57:20</c:v>
                </c:pt>
                <c:pt idx="10493">
                  <c:v> 20-07-09 11:57:25</c:v>
                </c:pt>
                <c:pt idx="10494">
                  <c:v> 20-07-09 11:57:30</c:v>
                </c:pt>
                <c:pt idx="10495">
                  <c:v> 20-07-09 11:57:35</c:v>
                </c:pt>
                <c:pt idx="10496">
                  <c:v> 20-07-09 11:57:40</c:v>
                </c:pt>
                <c:pt idx="10497">
                  <c:v> 20-07-09 11:57:45</c:v>
                </c:pt>
                <c:pt idx="10498">
                  <c:v> 20-07-09 11:57:50</c:v>
                </c:pt>
                <c:pt idx="10499">
                  <c:v> 20-07-09 11:57:55</c:v>
                </c:pt>
                <c:pt idx="10500">
                  <c:v> 20-07-09 11:58:00</c:v>
                </c:pt>
                <c:pt idx="10501">
                  <c:v> 20-07-09 11:58:05</c:v>
                </c:pt>
                <c:pt idx="10502">
                  <c:v> 20-07-09 11:58:10</c:v>
                </c:pt>
                <c:pt idx="10503">
                  <c:v> 20-07-09 11:58:15</c:v>
                </c:pt>
                <c:pt idx="10504">
                  <c:v> 20-07-09 11:58:20</c:v>
                </c:pt>
                <c:pt idx="10505">
                  <c:v> 20-07-09 11:58:25</c:v>
                </c:pt>
                <c:pt idx="10506">
                  <c:v> 20-07-09 11:58:30</c:v>
                </c:pt>
                <c:pt idx="10507">
                  <c:v> 20-07-09 11:58:35</c:v>
                </c:pt>
                <c:pt idx="10508">
                  <c:v> 20-07-09 11:58:40</c:v>
                </c:pt>
                <c:pt idx="10509">
                  <c:v> 20-07-09 11:58:45</c:v>
                </c:pt>
                <c:pt idx="10510">
                  <c:v> 20-07-09 11:58:50</c:v>
                </c:pt>
                <c:pt idx="10511">
                  <c:v> 20-07-09 11:58:55</c:v>
                </c:pt>
                <c:pt idx="10512">
                  <c:v> 20-07-09 11:59:00</c:v>
                </c:pt>
                <c:pt idx="10513">
                  <c:v> 20-07-09 11:59:05</c:v>
                </c:pt>
                <c:pt idx="10514">
                  <c:v> 20-07-09 11:59:10</c:v>
                </c:pt>
                <c:pt idx="10515">
                  <c:v> 20-07-09 11:59:15</c:v>
                </c:pt>
                <c:pt idx="10516">
                  <c:v> 20-07-09 11:59:20</c:v>
                </c:pt>
                <c:pt idx="10517">
                  <c:v> 20-07-09 11:59:25</c:v>
                </c:pt>
                <c:pt idx="10518">
                  <c:v> 20-07-09 11:59:30</c:v>
                </c:pt>
                <c:pt idx="10519">
                  <c:v> 20-07-09 11:59:35</c:v>
                </c:pt>
                <c:pt idx="10520">
                  <c:v> 20-07-09 11:59:40</c:v>
                </c:pt>
                <c:pt idx="10521">
                  <c:v> 20-07-09 11:59:45</c:v>
                </c:pt>
                <c:pt idx="10522">
                  <c:v> 20-07-09 11:59:50</c:v>
                </c:pt>
                <c:pt idx="10523">
                  <c:v> 20-07-09 11:59:55</c:v>
                </c:pt>
                <c:pt idx="10524">
                  <c:v> 20-07-09 12:00:00</c:v>
                </c:pt>
                <c:pt idx="10525">
                  <c:v> 20-07-09 12:00:05</c:v>
                </c:pt>
                <c:pt idx="10526">
                  <c:v> 20-07-09 12:00:10</c:v>
                </c:pt>
                <c:pt idx="10527">
                  <c:v> 20-07-09 12:00:15</c:v>
                </c:pt>
                <c:pt idx="10528">
                  <c:v> 20-07-09 12:00:20</c:v>
                </c:pt>
                <c:pt idx="10529">
                  <c:v> 20-07-09 12:00:25</c:v>
                </c:pt>
                <c:pt idx="10530">
                  <c:v> 20-07-09 12:00:30</c:v>
                </c:pt>
                <c:pt idx="10531">
                  <c:v> 20-07-09 12:00:35</c:v>
                </c:pt>
                <c:pt idx="10532">
                  <c:v> 20-07-09 12:00:40</c:v>
                </c:pt>
                <c:pt idx="10533">
                  <c:v> 20-07-09 12:00:45</c:v>
                </c:pt>
                <c:pt idx="10534">
                  <c:v> 20-07-09 12:00:50</c:v>
                </c:pt>
                <c:pt idx="10535">
                  <c:v> 20-07-09 12:00:55</c:v>
                </c:pt>
                <c:pt idx="10536">
                  <c:v> 20-07-09 12:01:00</c:v>
                </c:pt>
                <c:pt idx="10537">
                  <c:v> 20-07-09 12:01:05</c:v>
                </c:pt>
                <c:pt idx="10538">
                  <c:v> 20-07-09 12:01:10</c:v>
                </c:pt>
                <c:pt idx="10539">
                  <c:v> 20-07-09 12:01:15</c:v>
                </c:pt>
                <c:pt idx="10540">
                  <c:v> 20-07-09 12:01:20</c:v>
                </c:pt>
                <c:pt idx="10541">
                  <c:v> 20-07-09 12:01:25</c:v>
                </c:pt>
                <c:pt idx="10542">
                  <c:v> 20-07-09 12:01:30</c:v>
                </c:pt>
                <c:pt idx="10543">
                  <c:v> 20-07-09 12:01:35</c:v>
                </c:pt>
                <c:pt idx="10544">
                  <c:v> 20-07-09 12:01:40</c:v>
                </c:pt>
                <c:pt idx="10545">
                  <c:v> 20-07-09 12:01:45</c:v>
                </c:pt>
                <c:pt idx="10546">
                  <c:v> 20-07-09 12:01:50</c:v>
                </c:pt>
                <c:pt idx="10547">
                  <c:v> 20-07-09 12:01:55</c:v>
                </c:pt>
                <c:pt idx="10548">
                  <c:v> 20-07-09 12:02:00</c:v>
                </c:pt>
                <c:pt idx="10549">
                  <c:v> 20-07-09 12:02:05</c:v>
                </c:pt>
                <c:pt idx="10550">
                  <c:v> 20-07-09 12:02:10</c:v>
                </c:pt>
                <c:pt idx="10551">
                  <c:v> 20-07-09 12:02:15</c:v>
                </c:pt>
                <c:pt idx="10552">
                  <c:v> 20-07-09 12:02:20</c:v>
                </c:pt>
                <c:pt idx="10553">
                  <c:v> 20-07-09 12:02:25</c:v>
                </c:pt>
                <c:pt idx="10554">
                  <c:v> 20-07-09 12:02:30</c:v>
                </c:pt>
                <c:pt idx="10555">
                  <c:v> 20-07-09 12:02:35</c:v>
                </c:pt>
                <c:pt idx="10556">
                  <c:v> 20-07-09 12:02:40</c:v>
                </c:pt>
                <c:pt idx="10557">
                  <c:v> 20-07-09 12:02:45</c:v>
                </c:pt>
                <c:pt idx="10558">
                  <c:v> 20-07-09 12:02:50</c:v>
                </c:pt>
                <c:pt idx="10559">
                  <c:v> 20-07-09 12:02:55</c:v>
                </c:pt>
                <c:pt idx="10560">
                  <c:v> 20-07-09 12:03:00</c:v>
                </c:pt>
                <c:pt idx="10561">
                  <c:v> 20-07-09 12:03:05</c:v>
                </c:pt>
                <c:pt idx="10562">
                  <c:v> 20-07-09 12:03:10</c:v>
                </c:pt>
                <c:pt idx="10563">
                  <c:v> 20-07-09 12:03:15</c:v>
                </c:pt>
                <c:pt idx="10564">
                  <c:v> 20-07-09 12:03:20</c:v>
                </c:pt>
                <c:pt idx="10565">
                  <c:v> 20-07-09 12:03:25</c:v>
                </c:pt>
                <c:pt idx="10566">
                  <c:v> 20-07-09 12:03:30</c:v>
                </c:pt>
                <c:pt idx="10567">
                  <c:v> 20-07-09 12:03:35</c:v>
                </c:pt>
                <c:pt idx="10568">
                  <c:v> 20-07-09 12:03:40</c:v>
                </c:pt>
                <c:pt idx="10569">
                  <c:v> 20-07-09 12:03:45</c:v>
                </c:pt>
                <c:pt idx="10570">
                  <c:v> 20-07-09 12:03:50</c:v>
                </c:pt>
                <c:pt idx="10571">
                  <c:v> 20-07-09 12:03:55</c:v>
                </c:pt>
                <c:pt idx="10572">
                  <c:v> 20-07-09 12:04:00</c:v>
                </c:pt>
                <c:pt idx="10573">
                  <c:v> 20-07-09 12:04:05</c:v>
                </c:pt>
                <c:pt idx="10574">
                  <c:v> 20-07-09 12:04:10</c:v>
                </c:pt>
                <c:pt idx="10575">
                  <c:v> 20-07-09 12:04:15</c:v>
                </c:pt>
                <c:pt idx="10576">
                  <c:v> 20-07-09 12:04:20</c:v>
                </c:pt>
                <c:pt idx="10577">
                  <c:v> 20-07-09 12:04:25</c:v>
                </c:pt>
                <c:pt idx="10578">
                  <c:v> 20-07-09 12:04:30</c:v>
                </c:pt>
                <c:pt idx="10579">
                  <c:v> 20-07-09 12:04:35</c:v>
                </c:pt>
                <c:pt idx="10580">
                  <c:v> 20-07-09 12:04:40</c:v>
                </c:pt>
                <c:pt idx="10581">
                  <c:v> 20-07-09 12:04:45</c:v>
                </c:pt>
                <c:pt idx="10582">
                  <c:v> 20-07-09 12:04:50</c:v>
                </c:pt>
                <c:pt idx="10583">
                  <c:v> 20-07-09 12:04:55</c:v>
                </c:pt>
                <c:pt idx="10584">
                  <c:v> 20-07-09 12:05:00</c:v>
                </c:pt>
                <c:pt idx="10585">
                  <c:v> 20-07-09 12:05:05</c:v>
                </c:pt>
                <c:pt idx="10586">
                  <c:v> 20-07-09 12:05:10</c:v>
                </c:pt>
                <c:pt idx="10587">
                  <c:v> 20-07-09 12:05:15</c:v>
                </c:pt>
                <c:pt idx="10588">
                  <c:v> 20-07-09 12:05:20</c:v>
                </c:pt>
                <c:pt idx="10589">
                  <c:v> 20-07-09 12:05:25</c:v>
                </c:pt>
                <c:pt idx="10590">
                  <c:v> 20-07-09 12:05:30</c:v>
                </c:pt>
                <c:pt idx="10591">
                  <c:v> 20-07-09 12:05:35</c:v>
                </c:pt>
                <c:pt idx="10592">
                  <c:v> 20-07-09 12:05:40</c:v>
                </c:pt>
                <c:pt idx="10593">
                  <c:v> 20-07-09 12:05:45</c:v>
                </c:pt>
                <c:pt idx="10594">
                  <c:v> 20-07-09 12:05:50</c:v>
                </c:pt>
                <c:pt idx="10595">
                  <c:v> 20-07-09 12:05:55</c:v>
                </c:pt>
                <c:pt idx="10596">
                  <c:v> 20-07-09 12:06:00</c:v>
                </c:pt>
                <c:pt idx="10597">
                  <c:v> 20-07-09 12:06:05</c:v>
                </c:pt>
                <c:pt idx="10598">
                  <c:v> 20-07-09 12:06:10</c:v>
                </c:pt>
                <c:pt idx="10599">
                  <c:v> 20-07-09 12:06:15</c:v>
                </c:pt>
                <c:pt idx="10600">
                  <c:v> 20-07-09 12:06:20</c:v>
                </c:pt>
                <c:pt idx="10601">
                  <c:v> 20-07-09 12:06:25</c:v>
                </c:pt>
                <c:pt idx="10602">
                  <c:v> 20-07-09 12:06:30</c:v>
                </c:pt>
                <c:pt idx="10603">
                  <c:v> 20-07-09 12:06:35</c:v>
                </c:pt>
                <c:pt idx="10604">
                  <c:v> 20-07-09 12:06:40</c:v>
                </c:pt>
                <c:pt idx="10605">
                  <c:v> 20-07-09 12:06:45</c:v>
                </c:pt>
                <c:pt idx="10606">
                  <c:v> 20-07-09 12:06:50</c:v>
                </c:pt>
                <c:pt idx="10607">
                  <c:v> 20-07-09 12:06:55</c:v>
                </c:pt>
                <c:pt idx="10608">
                  <c:v> 20-07-09 12:07:00</c:v>
                </c:pt>
                <c:pt idx="10609">
                  <c:v> 20-07-09 12:07:05</c:v>
                </c:pt>
                <c:pt idx="10610">
                  <c:v> 20-07-09 12:07:10</c:v>
                </c:pt>
                <c:pt idx="10611">
                  <c:v> 20-07-09 12:07:15</c:v>
                </c:pt>
                <c:pt idx="10612">
                  <c:v> 20-07-09 12:07:20</c:v>
                </c:pt>
                <c:pt idx="10613">
                  <c:v> 20-07-09 12:07:25</c:v>
                </c:pt>
                <c:pt idx="10614">
                  <c:v> 20-07-09 12:07:30</c:v>
                </c:pt>
                <c:pt idx="10615">
                  <c:v> 20-07-09 12:07:35</c:v>
                </c:pt>
                <c:pt idx="10616">
                  <c:v> 20-07-09 12:07:40</c:v>
                </c:pt>
                <c:pt idx="10617">
                  <c:v> 20-07-09 12:07:45</c:v>
                </c:pt>
                <c:pt idx="10618">
                  <c:v> 20-07-09 12:07:50</c:v>
                </c:pt>
                <c:pt idx="10619">
                  <c:v> 20-07-09 12:07:55</c:v>
                </c:pt>
                <c:pt idx="10620">
                  <c:v> 20-07-09 12:08:00</c:v>
                </c:pt>
                <c:pt idx="10621">
                  <c:v> 20-07-09 12:08:05</c:v>
                </c:pt>
                <c:pt idx="10622">
                  <c:v> 20-07-09 12:08:10</c:v>
                </c:pt>
                <c:pt idx="10623">
                  <c:v> 20-07-09 12:08:15</c:v>
                </c:pt>
                <c:pt idx="10624">
                  <c:v> 20-07-09 12:08:20</c:v>
                </c:pt>
                <c:pt idx="10625">
                  <c:v> 20-07-09 12:08:25</c:v>
                </c:pt>
                <c:pt idx="10626">
                  <c:v> 20-07-09 12:08:30</c:v>
                </c:pt>
                <c:pt idx="10627">
                  <c:v> 20-07-09 12:08:35</c:v>
                </c:pt>
                <c:pt idx="10628">
                  <c:v> 20-07-09 12:08:40</c:v>
                </c:pt>
                <c:pt idx="10629">
                  <c:v> 20-07-09 12:08:45</c:v>
                </c:pt>
                <c:pt idx="10630">
                  <c:v> 20-07-09 12:08:50</c:v>
                </c:pt>
                <c:pt idx="10631">
                  <c:v> 20-07-09 12:08:55</c:v>
                </c:pt>
                <c:pt idx="10632">
                  <c:v> 20-07-09 12:09:00</c:v>
                </c:pt>
                <c:pt idx="10633">
                  <c:v> 20-07-09 12:09:05</c:v>
                </c:pt>
                <c:pt idx="10634">
                  <c:v> 20-07-09 12:09:10</c:v>
                </c:pt>
                <c:pt idx="10635">
                  <c:v> 20-07-09 12:09:15</c:v>
                </c:pt>
                <c:pt idx="10636">
                  <c:v> 20-07-09 12:09:20</c:v>
                </c:pt>
                <c:pt idx="10637">
                  <c:v> 20-07-09 12:09:25</c:v>
                </c:pt>
                <c:pt idx="10638">
                  <c:v> 20-07-09 12:09:30</c:v>
                </c:pt>
                <c:pt idx="10639">
                  <c:v> 20-07-09 12:09:35</c:v>
                </c:pt>
                <c:pt idx="10640">
                  <c:v> 20-07-09 12:09:40</c:v>
                </c:pt>
                <c:pt idx="10641">
                  <c:v> 20-07-09 12:09:45</c:v>
                </c:pt>
                <c:pt idx="10642">
                  <c:v> 20-07-09 12:09:50</c:v>
                </c:pt>
                <c:pt idx="10643">
                  <c:v> 20-07-09 12:09:55</c:v>
                </c:pt>
                <c:pt idx="10644">
                  <c:v> 20-07-09 12:10:00</c:v>
                </c:pt>
                <c:pt idx="10645">
                  <c:v> 20-07-09 12:10:05</c:v>
                </c:pt>
                <c:pt idx="10646">
                  <c:v> 20-07-09 12:10:10</c:v>
                </c:pt>
                <c:pt idx="10647">
                  <c:v> 20-07-09 12:10:15</c:v>
                </c:pt>
                <c:pt idx="10648">
                  <c:v> 20-07-09 12:10:20</c:v>
                </c:pt>
                <c:pt idx="10649">
                  <c:v> 20-07-09 12:10:25</c:v>
                </c:pt>
                <c:pt idx="10650">
                  <c:v> 20-07-09 12:10:30</c:v>
                </c:pt>
                <c:pt idx="10651">
                  <c:v> 20-07-09 12:10:35</c:v>
                </c:pt>
                <c:pt idx="10652">
                  <c:v> 20-07-09 12:10:40</c:v>
                </c:pt>
                <c:pt idx="10653">
                  <c:v> 20-07-09 12:10:45</c:v>
                </c:pt>
                <c:pt idx="10654">
                  <c:v> 20-07-09 12:10:50</c:v>
                </c:pt>
                <c:pt idx="10655">
                  <c:v> 20-07-09 12:10:55</c:v>
                </c:pt>
                <c:pt idx="10656">
                  <c:v> 20-07-09 12:11:00</c:v>
                </c:pt>
                <c:pt idx="10657">
                  <c:v> 20-07-09 12:11:05</c:v>
                </c:pt>
                <c:pt idx="10658">
                  <c:v> 20-07-09 12:11:10</c:v>
                </c:pt>
                <c:pt idx="10659">
                  <c:v> 20-07-09 12:11:15</c:v>
                </c:pt>
                <c:pt idx="10660">
                  <c:v> 20-07-09 12:11:20</c:v>
                </c:pt>
                <c:pt idx="10661">
                  <c:v> 20-07-09 12:11:25</c:v>
                </c:pt>
                <c:pt idx="10662">
                  <c:v> 20-07-09 12:11:30</c:v>
                </c:pt>
                <c:pt idx="10663">
                  <c:v> 20-07-09 12:11:35</c:v>
                </c:pt>
                <c:pt idx="10664">
                  <c:v> 20-07-09 12:11:40</c:v>
                </c:pt>
                <c:pt idx="10665">
                  <c:v> 20-07-09 12:11:45</c:v>
                </c:pt>
                <c:pt idx="10666">
                  <c:v> 20-07-09 12:11:50</c:v>
                </c:pt>
                <c:pt idx="10667">
                  <c:v> 20-07-09 12:11:55</c:v>
                </c:pt>
                <c:pt idx="10668">
                  <c:v> 20-07-09 12:12:00</c:v>
                </c:pt>
                <c:pt idx="10669">
                  <c:v> 20-07-09 12:12:05</c:v>
                </c:pt>
                <c:pt idx="10670">
                  <c:v> 20-07-09 12:12:10</c:v>
                </c:pt>
                <c:pt idx="10671">
                  <c:v> 20-07-09 12:12:15</c:v>
                </c:pt>
                <c:pt idx="10672">
                  <c:v> 20-07-09 12:12:20</c:v>
                </c:pt>
                <c:pt idx="10673">
                  <c:v> 20-07-09 12:12:25</c:v>
                </c:pt>
                <c:pt idx="10674">
                  <c:v> 20-07-09 12:12:30</c:v>
                </c:pt>
                <c:pt idx="10675">
                  <c:v> 20-07-09 12:12:35</c:v>
                </c:pt>
                <c:pt idx="10676">
                  <c:v> 20-07-09 12:12:40</c:v>
                </c:pt>
                <c:pt idx="10677">
                  <c:v> 20-07-09 12:12:45</c:v>
                </c:pt>
                <c:pt idx="10678">
                  <c:v> 20-07-09 12:12:50</c:v>
                </c:pt>
                <c:pt idx="10679">
                  <c:v> 20-07-09 12:12:55</c:v>
                </c:pt>
                <c:pt idx="10680">
                  <c:v> 20-07-09 12:13:00</c:v>
                </c:pt>
                <c:pt idx="10681">
                  <c:v> 20-07-09 12:13:05</c:v>
                </c:pt>
                <c:pt idx="10682">
                  <c:v> 20-07-09 12:13:10</c:v>
                </c:pt>
                <c:pt idx="10683">
                  <c:v> 20-07-09 12:13:15</c:v>
                </c:pt>
                <c:pt idx="10684">
                  <c:v> 20-07-09 12:13:20</c:v>
                </c:pt>
                <c:pt idx="10685">
                  <c:v> 20-07-09 12:13:25</c:v>
                </c:pt>
                <c:pt idx="10686">
                  <c:v> 20-07-09 12:13:30</c:v>
                </c:pt>
                <c:pt idx="10687">
                  <c:v> 20-07-09 12:13:35</c:v>
                </c:pt>
                <c:pt idx="10688">
                  <c:v> 20-07-09 12:13:40</c:v>
                </c:pt>
                <c:pt idx="10689">
                  <c:v> 20-07-09 12:13:45</c:v>
                </c:pt>
                <c:pt idx="10690">
                  <c:v> 20-07-09 12:13:50</c:v>
                </c:pt>
                <c:pt idx="10691">
                  <c:v> 20-07-09 12:13:55</c:v>
                </c:pt>
                <c:pt idx="10692">
                  <c:v> 20-07-09 12:14:00</c:v>
                </c:pt>
                <c:pt idx="10693">
                  <c:v> 20-07-09 12:14:05</c:v>
                </c:pt>
                <c:pt idx="10694">
                  <c:v> 20-07-09 12:14:10</c:v>
                </c:pt>
                <c:pt idx="10695">
                  <c:v> 20-07-09 12:14:15</c:v>
                </c:pt>
                <c:pt idx="10696">
                  <c:v> 20-07-09 12:14:20</c:v>
                </c:pt>
                <c:pt idx="10697">
                  <c:v> 20-07-09 12:14:25</c:v>
                </c:pt>
                <c:pt idx="10698">
                  <c:v> 20-07-09 12:14:30</c:v>
                </c:pt>
                <c:pt idx="10699">
                  <c:v> 20-07-09 12:14:35</c:v>
                </c:pt>
                <c:pt idx="10700">
                  <c:v> 20-07-09 12:14:40</c:v>
                </c:pt>
                <c:pt idx="10701">
                  <c:v> 20-07-09 12:14:45</c:v>
                </c:pt>
                <c:pt idx="10702">
                  <c:v> 20-07-09 12:14:50</c:v>
                </c:pt>
                <c:pt idx="10703">
                  <c:v> 20-07-09 12:14:55</c:v>
                </c:pt>
                <c:pt idx="10704">
                  <c:v> 20-07-09 12:15:00</c:v>
                </c:pt>
                <c:pt idx="10705">
                  <c:v> 20-07-09 12:15:05</c:v>
                </c:pt>
                <c:pt idx="10706">
                  <c:v> 20-07-09 12:15:10</c:v>
                </c:pt>
                <c:pt idx="10707">
                  <c:v> 20-07-09 12:15:15</c:v>
                </c:pt>
                <c:pt idx="10708">
                  <c:v> 20-07-09 12:15:20</c:v>
                </c:pt>
                <c:pt idx="10709">
                  <c:v> 20-07-09 12:15:25</c:v>
                </c:pt>
                <c:pt idx="10710">
                  <c:v> 20-07-09 12:15:30</c:v>
                </c:pt>
                <c:pt idx="10711">
                  <c:v> 20-07-09 12:15:35</c:v>
                </c:pt>
                <c:pt idx="10712">
                  <c:v> 20-07-09 12:15:40</c:v>
                </c:pt>
                <c:pt idx="10713">
                  <c:v> 20-07-09 12:15:45</c:v>
                </c:pt>
                <c:pt idx="10714">
                  <c:v> 20-07-09 12:15:50</c:v>
                </c:pt>
                <c:pt idx="10715">
                  <c:v> 20-07-09 12:15:55</c:v>
                </c:pt>
                <c:pt idx="10716">
                  <c:v> 20-07-09 12:16:00</c:v>
                </c:pt>
                <c:pt idx="10717">
                  <c:v> 20-07-09 12:16:05</c:v>
                </c:pt>
                <c:pt idx="10718">
                  <c:v> 20-07-09 12:16:10</c:v>
                </c:pt>
                <c:pt idx="10719">
                  <c:v> 20-07-09 12:16:15</c:v>
                </c:pt>
                <c:pt idx="10720">
                  <c:v> 20-07-09 12:16:20</c:v>
                </c:pt>
                <c:pt idx="10721">
                  <c:v> 20-07-09 12:16:25</c:v>
                </c:pt>
                <c:pt idx="10722">
                  <c:v> 20-07-09 12:16:30</c:v>
                </c:pt>
                <c:pt idx="10723">
                  <c:v> 20-07-09 12:16:35</c:v>
                </c:pt>
                <c:pt idx="10724">
                  <c:v> 20-07-09 12:16:40</c:v>
                </c:pt>
                <c:pt idx="10725">
                  <c:v> 20-07-09 12:16:45</c:v>
                </c:pt>
                <c:pt idx="10726">
                  <c:v> 20-07-09 12:16:50</c:v>
                </c:pt>
                <c:pt idx="10727">
                  <c:v> 20-07-09 12:16:55</c:v>
                </c:pt>
                <c:pt idx="10728">
                  <c:v> 20-07-09 12:17:00</c:v>
                </c:pt>
                <c:pt idx="10729">
                  <c:v> 20-07-09 12:17:05</c:v>
                </c:pt>
                <c:pt idx="10730">
                  <c:v> 20-07-09 12:17:10</c:v>
                </c:pt>
                <c:pt idx="10731">
                  <c:v> 20-07-09 12:17:15</c:v>
                </c:pt>
                <c:pt idx="10732">
                  <c:v> 20-07-09 12:17:20</c:v>
                </c:pt>
                <c:pt idx="10733">
                  <c:v> 20-07-09 12:17:25</c:v>
                </c:pt>
                <c:pt idx="10734">
                  <c:v> 20-07-09 12:17:30</c:v>
                </c:pt>
                <c:pt idx="10735">
                  <c:v> 20-07-09 12:17:35</c:v>
                </c:pt>
                <c:pt idx="10736">
                  <c:v> 20-07-09 12:17:40</c:v>
                </c:pt>
                <c:pt idx="10737">
                  <c:v> 20-07-09 12:17:45</c:v>
                </c:pt>
                <c:pt idx="10738">
                  <c:v> 20-07-09 12:17:50</c:v>
                </c:pt>
                <c:pt idx="10739">
                  <c:v> 20-07-09 12:17:55</c:v>
                </c:pt>
                <c:pt idx="10740">
                  <c:v> 20-07-09 12:18:00</c:v>
                </c:pt>
                <c:pt idx="10741">
                  <c:v> 20-07-09 12:18:05</c:v>
                </c:pt>
                <c:pt idx="10742">
                  <c:v> 20-07-09 12:18:10</c:v>
                </c:pt>
                <c:pt idx="10743">
                  <c:v> 20-07-09 12:18:15</c:v>
                </c:pt>
                <c:pt idx="10744">
                  <c:v> 20-07-09 12:18:20</c:v>
                </c:pt>
                <c:pt idx="10745">
                  <c:v> 20-07-09 12:18:25</c:v>
                </c:pt>
                <c:pt idx="10746">
                  <c:v> 20-07-09 12:18:30</c:v>
                </c:pt>
                <c:pt idx="10747">
                  <c:v> 20-07-09 12:18:35</c:v>
                </c:pt>
                <c:pt idx="10748">
                  <c:v> 20-07-09 12:18:40</c:v>
                </c:pt>
                <c:pt idx="10749">
                  <c:v> 20-07-09 12:18:45</c:v>
                </c:pt>
                <c:pt idx="10750">
                  <c:v> 20-07-09 12:18:50</c:v>
                </c:pt>
                <c:pt idx="10751">
                  <c:v> 20-07-09 12:18:55</c:v>
                </c:pt>
                <c:pt idx="10752">
                  <c:v> 20-07-09 12:19:00</c:v>
                </c:pt>
                <c:pt idx="10753">
                  <c:v> 20-07-09 12:19:05</c:v>
                </c:pt>
                <c:pt idx="10754">
                  <c:v> 20-07-09 12:19:10</c:v>
                </c:pt>
                <c:pt idx="10755">
                  <c:v> 20-07-09 12:19:15</c:v>
                </c:pt>
                <c:pt idx="10756">
                  <c:v> 20-07-09 12:19:20</c:v>
                </c:pt>
                <c:pt idx="10757">
                  <c:v> 20-07-09 12:19:25</c:v>
                </c:pt>
                <c:pt idx="10758">
                  <c:v> 20-07-09 12:19:30</c:v>
                </c:pt>
                <c:pt idx="10759">
                  <c:v> 20-07-09 12:19:35</c:v>
                </c:pt>
                <c:pt idx="10760">
                  <c:v> 20-07-09 12:19:40</c:v>
                </c:pt>
                <c:pt idx="10761">
                  <c:v> 20-07-09 12:19:45</c:v>
                </c:pt>
                <c:pt idx="10762">
                  <c:v> 20-07-09 12:19:50</c:v>
                </c:pt>
                <c:pt idx="10763">
                  <c:v> 20-07-09 12:19:55</c:v>
                </c:pt>
                <c:pt idx="10764">
                  <c:v> 20-07-09 12:20:00</c:v>
                </c:pt>
                <c:pt idx="10765">
                  <c:v> 20-07-09 12:20:05</c:v>
                </c:pt>
                <c:pt idx="10766">
                  <c:v> 20-07-09 12:20:10</c:v>
                </c:pt>
                <c:pt idx="10767">
                  <c:v> 20-07-09 12:20:15</c:v>
                </c:pt>
                <c:pt idx="10768">
                  <c:v> 20-07-09 12:20:20</c:v>
                </c:pt>
                <c:pt idx="10769">
                  <c:v> 20-07-09 12:20:25</c:v>
                </c:pt>
                <c:pt idx="10770">
                  <c:v> 20-07-09 12:20:30</c:v>
                </c:pt>
                <c:pt idx="10771">
                  <c:v> 20-07-09 12:20:35</c:v>
                </c:pt>
                <c:pt idx="10772">
                  <c:v> 20-07-09 12:20:40</c:v>
                </c:pt>
                <c:pt idx="10773">
                  <c:v> 20-07-09 12:20:45</c:v>
                </c:pt>
                <c:pt idx="10774">
                  <c:v> 20-07-09 12:20:50</c:v>
                </c:pt>
                <c:pt idx="10775">
                  <c:v> 20-07-09 12:20:55</c:v>
                </c:pt>
                <c:pt idx="10776">
                  <c:v> 20-07-09 12:21:00</c:v>
                </c:pt>
                <c:pt idx="10777">
                  <c:v> 20-07-09 12:21:05</c:v>
                </c:pt>
                <c:pt idx="10778">
                  <c:v> 20-07-09 12:21:10</c:v>
                </c:pt>
                <c:pt idx="10779">
                  <c:v> 20-07-09 12:21:15</c:v>
                </c:pt>
                <c:pt idx="10780">
                  <c:v> 20-07-09 12:21:20</c:v>
                </c:pt>
                <c:pt idx="10781">
                  <c:v> 20-07-09 12:21:25</c:v>
                </c:pt>
                <c:pt idx="10782">
                  <c:v> 20-07-09 12:21:30</c:v>
                </c:pt>
                <c:pt idx="10783">
                  <c:v> 20-07-09 12:21:35</c:v>
                </c:pt>
                <c:pt idx="10784">
                  <c:v> 20-07-09 12:21:40</c:v>
                </c:pt>
                <c:pt idx="10785">
                  <c:v> 20-07-09 12:21:45</c:v>
                </c:pt>
                <c:pt idx="10786">
                  <c:v> 20-07-09 12:21:50</c:v>
                </c:pt>
                <c:pt idx="10787">
                  <c:v> 20-07-09 12:21:55</c:v>
                </c:pt>
                <c:pt idx="10788">
                  <c:v> 20-07-09 12:22:00</c:v>
                </c:pt>
                <c:pt idx="10789">
                  <c:v> 20-07-09 12:22:05</c:v>
                </c:pt>
                <c:pt idx="10790">
                  <c:v> 20-07-09 12:22:10</c:v>
                </c:pt>
                <c:pt idx="10791">
                  <c:v> 20-07-09 12:22:15</c:v>
                </c:pt>
                <c:pt idx="10792">
                  <c:v> 20-07-09 12:22:20</c:v>
                </c:pt>
                <c:pt idx="10793">
                  <c:v> 20-07-09 12:22:25</c:v>
                </c:pt>
                <c:pt idx="10794">
                  <c:v> 20-07-09 12:22:30</c:v>
                </c:pt>
                <c:pt idx="10795">
                  <c:v> 20-07-09 12:22:35</c:v>
                </c:pt>
                <c:pt idx="10796">
                  <c:v> 20-07-09 12:22:40</c:v>
                </c:pt>
                <c:pt idx="10797">
                  <c:v> 20-07-09 12:22:45</c:v>
                </c:pt>
                <c:pt idx="10798">
                  <c:v> 20-07-09 12:22:50</c:v>
                </c:pt>
                <c:pt idx="10799">
                  <c:v> 20-07-09 12:22:55</c:v>
                </c:pt>
                <c:pt idx="10800">
                  <c:v> 20-07-09 12:23:00</c:v>
                </c:pt>
                <c:pt idx="10801">
                  <c:v> 20-07-09 12:23:05</c:v>
                </c:pt>
                <c:pt idx="10802">
                  <c:v> 20-07-09 12:23:10</c:v>
                </c:pt>
                <c:pt idx="10803">
                  <c:v> 20-07-09 12:23:15</c:v>
                </c:pt>
                <c:pt idx="10804">
                  <c:v> 20-07-09 12:23:20</c:v>
                </c:pt>
                <c:pt idx="10805">
                  <c:v> 20-07-09 12:23:25</c:v>
                </c:pt>
                <c:pt idx="10806">
                  <c:v> 20-07-09 12:23:30</c:v>
                </c:pt>
                <c:pt idx="10807">
                  <c:v> 20-07-09 12:23:35</c:v>
                </c:pt>
                <c:pt idx="10808">
                  <c:v> 20-07-09 12:23:40</c:v>
                </c:pt>
                <c:pt idx="10809">
                  <c:v> 20-07-09 12:23:45</c:v>
                </c:pt>
                <c:pt idx="10810">
                  <c:v> 20-07-09 12:23:50</c:v>
                </c:pt>
                <c:pt idx="10811">
                  <c:v> 20-07-09 12:23:55</c:v>
                </c:pt>
                <c:pt idx="10812">
                  <c:v> 20-07-09 12:24:00</c:v>
                </c:pt>
                <c:pt idx="10813">
                  <c:v> 20-07-09 12:24:05</c:v>
                </c:pt>
                <c:pt idx="10814">
                  <c:v> 20-07-09 12:24:10</c:v>
                </c:pt>
                <c:pt idx="10815">
                  <c:v> 20-07-09 12:24:15</c:v>
                </c:pt>
                <c:pt idx="10816">
                  <c:v> 20-07-09 12:24:20</c:v>
                </c:pt>
                <c:pt idx="10817">
                  <c:v> 20-07-09 12:24:25</c:v>
                </c:pt>
                <c:pt idx="10818">
                  <c:v> 20-07-09 12:24:30</c:v>
                </c:pt>
                <c:pt idx="10819">
                  <c:v> 20-07-09 12:24:35</c:v>
                </c:pt>
                <c:pt idx="10820">
                  <c:v> 20-07-09 12:24:40</c:v>
                </c:pt>
                <c:pt idx="10821">
                  <c:v> 20-07-09 12:24:45</c:v>
                </c:pt>
                <c:pt idx="10822">
                  <c:v> 20-07-09 12:24:50</c:v>
                </c:pt>
                <c:pt idx="10823">
                  <c:v> 20-07-09 12:24:55</c:v>
                </c:pt>
                <c:pt idx="10824">
                  <c:v> 20-07-09 12:25:00</c:v>
                </c:pt>
                <c:pt idx="10825">
                  <c:v> 20-07-09 12:25:05</c:v>
                </c:pt>
                <c:pt idx="10826">
                  <c:v> 20-07-09 12:25:10</c:v>
                </c:pt>
                <c:pt idx="10827">
                  <c:v> 20-07-09 12:25:15</c:v>
                </c:pt>
                <c:pt idx="10828">
                  <c:v> 20-07-09 12:25:20</c:v>
                </c:pt>
                <c:pt idx="10829">
                  <c:v> 20-07-09 12:25:25</c:v>
                </c:pt>
                <c:pt idx="10830">
                  <c:v> 20-07-09 12:25:30</c:v>
                </c:pt>
                <c:pt idx="10831">
                  <c:v> 20-07-09 12:25:35</c:v>
                </c:pt>
                <c:pt idx="10832">
                  <c:v> 20-07-09 12:25:40</c:v>
                </c:pt>
                <c:pt idx="10833">
                  <c:v> 20-07-09 12:25:45</c:v>
                </c:pt>
                <c:pt idx="10834">
                  <c:v> 20-07-09 12:25:50</c:v>
                </c:pt>
                <c:pt idx="10835">
                  <c:v> 20-07-09 12:25:55</c:v>
                </c:pt>
                <c:pt idx="10836">
                  <c:v> 20-07-09 12:26:00</c:v>
                </c:pt>
                <c:pt idx="10837">
                  <c:v> 20-07-09 12:26:05</c:v>
                </c:pt>
                <c:pt idx="10838">
                  <c:v> 20-07-09 12:26:10</c:v>
                </c:pt>
                <c:pt idx="10839">
                  <c:v> 20-07-09 12:26:15</c:v>
                </c:pt>
                <c:pt idx="10840">
                  <c:v> 20-07-09 12:26:20</c:v>
                </c:pt>
                <c:pt idx="10841">
                  <c:v> 20-07-09 12:26:25</c:v>
                </c:pt>
                <c:pt idx="10842">
                  <c:v> 20-07-09 12:26:30</c:v>
                </c:pt>
                <c:pt idx="10843">
                  <c:v> 20-07-09 12:26:35</c:v>
                </c:pt>
                <c:pt idx="10844">
                  <c:v> 20-07-09 12:26:40</c:v>
                </c:pt>
                <c:pt idx="10845">
                  <c:v> 20-07-09 12:26:45</c:v>
                </c:pt>
                <c:pt idx="10846">
                  <c:v> 20-07-09 12:26:50</c:v>
                </c:pt>
                <c:pt idx="10847">
                  <c:v> 20-07-09 12:26:55</c:v>
                </c:pt>
                <c:pt idx="10848">
                  <c:v> 20-07-09 12:27:00</c:v>
                </c:pt>
                <c:pt idx="10849">
                  <c:v> 20-07-09 12:27:05</c:v>
                </c:pt>
                <c:pt idx="10850">
                  <c:v> 20-07-09 12:27:10</c:v>
                </c:pt>
                <c:pt idx="10851">
                  <c:v> 20-07-09 12:27:15</c:v>
                </c:pt>
                <c:pt idx="10852">
                  <c:v> 20-07-09 12:27:20</c:v>
                </c:pt>
                <c:pt idx="10853">
                  <c:v> 20-07-09 12:27:25</c:v>
                </c:pt>
                <c:pt idx="10854">
                  <c:v> 20-07-09 12:27:30</c:v>
                </c:pt>
                <c:pt idx="10855">
                  <c:v> 20-07-09 12:27:35</c:v>
                </c:pt>
                <c:pt idx="10856">
                  <c:v> 20-07-09 12:27:40</c:v>
                </c:pt>
                <c:pt idx="10857">
                  <c:v> 20-07-09 12:27:45</c:v>
                </c:pt>
                <c:pt idx="10858">
                  <c:v> 20-07-09 12:27:50</c:v>
                </c:pt>
                <c:pt idx="10859">
                  <c:v> 20-07-09 12:27:55</c:v>
                </c:pt>
                <c:pt idx="10860">
                  <c:v> 20-07-09 12:28:00</c:v>
                </c:pt>
                <c:pt idx="10861">
                  <c:v> 20-07-09 12:28:05</c:v>
                </c:pt>
                <c:pt idx="10862">
                  <c:v> 20-07-09 12:28:10</c:v>
                </c:pt>
                <c:pt idx="10863">
                  <c:v> 20-07-09 12:28:15</c:v>
                </c:pt>
                <c:pt idx="10864">
                  <c:v> 20-07-09 12:28:20</c:v>
                </c:pt>
                <c:pt idx="10865">
                  <c:v> 20-07-09 12:28:25</c:v>
                </c:pt>
                <c:pt idx="10866">
                  <c:v> 20-07-09 12:28:30</c:v>
                </c:pt>
                <c:pt idx="10867">
                  <c:v> 20-07-09 12:28:35</c:v>
                </c:pt>
                <c:pt idx="10868">
                  <c:v> 20-07-09 12:28:40</c:v>
                </c:pt>
                <c:pt idx="10869">
                  <c:v> 20-07-09 12:28:45</c:v>
                </c:pt>
                <c:pt idx="10870">
                  <c:v> 20-07-09 12:28:50</c:v>
                </c:pt>
                <c:pt idx="10871">
                  <c:v> 20-07-09 12:28:55</c:v>
                </c:pt>
                <c:pt idx="10872">
                  <c:v> 20-07-09 12:29:00</c:v>
                </c:pt>
                <c:pt idx="10873">
                  <c:v> 20-07-09 12:29:05</c:v>
                </c:pt>
                <c:pt idx="10874">
                  <c:v> 20-07-09 12:29:10</c:v>
                </c:pt>
                <c:pt idx="10875">
                  <c:v> 20-07-09 12:29:15</c:v>
                </c:pt>
                <c:pt idx="10876">
                  <c:v> 20-07-09 12:29:20</c:v>
                </c:pt>
                <c:pt idx="10877">
                  <c:v> 20-07-09 12:29:25</c:v>
                </c:pt>
                <c:pt idx="10878">
                  <c:v> 20-07-09 12:29:30</c:v>
                </c:pt>
                <c:pt idx="10879">
                  <c:v> 20-07-09 12:29:35</c:v>
                </c:pt>
                <c:pt idx="10880">
                  <c:v> 20-07-09 12:29:40</c:v>
                </c:pt>
                <c:pt idx="10881">
                  <c:v> 20-07-09 12:29:45</c:v>
                </c:pt>
                <c:pt idx="10882">
                  <c:v> 20-07-09 12:29:50</c:v>
                </c:pt>
                <c:pt idx="10883">
                  <c:v> 20-07-09 12:29:55</c:v>
                </c:pt>
                <c:pt idx="10884">
                  <c:v> 20-07-09 12:30:00</c:v>
                </c:pt>
                <c:pt idx="10885">
                  <c:v> 20-07-09 12:30:05</c:v>
                </c:pt>
                <c:pt idx="10886">
                  <c:v> 20-07-09 12:30:10</c:v>
                </c:pt>
                <c:pt idx="10887">
                  <c:v> 20-07-09 12:30:15</c:v>
                </c:pt>
                <c:pt idx="10888">
                  <c:v> 20-07-09 12:30:20</c:v>
                </c:pt>
                <c:pt idx="10889">
                  <c:v> 20-07-09 12:30:25</c:v>
                </c:pt>
                <c:pt idx="10890">
                  <c:v> 20-07-09 12:30:30</c:v>
                </c:pt>
                <c:pt idx="10891">
                  <c:v> 20-07-09 12:30:35</c:v>
                </c:pt>
                <c:pt idx="10892">
                  <c:v> 20-07-09 12:30:40</c:v>
                </c:pt>
                <c:pt idx="10893">
                  <c:v> 20-07-09 12:30:45</c:v>
                </c:pt>
                <c:pt idx="10894">
                  <c:v> 20-07-09 12:30:50</c:v>
                </c:pt>
                <c:pt idx="10895">
                  <c:v> 20-07-09 12:30:55</c:v>
                </c:pt>
                <c:pt idx="10896">
                  <c:v> 20-07-09 12:31:00</c:v>
                </c:pt>
                <c:pt idx="10897">
                  <c:v> 20-07-09 12:31:05</c:v>
                </c:pt>
                <c:pt idx="10898">
                  <c:v> 20-07-09 12:31:10</c:v>
                </c:pt>
                <c:pt idx="10899">
                  <c:v> 20-07-09 12:31:15</c:v>
                </c:pt>
                <c:pt idx="10900">
                  <c:v> 20-07-09 12:31:20</c:v>
                </c:pt>
                <c:pt idx="10901">
                  <c:v> 20-07-09 12:31:25</c:v>
                </c:pt>
                <c:pt idx="10902">
                  <c:v> 20-07-09 12:31:30</c:v>
                </c:pt>
                <c:pt idx="10903">
                  <c:v> 20-07-09 12:31:35</c:v>
                </c:pt>
                <c:pt idx="10904">
                  <c:v> 20-07-09 12:31:40</c:v>
                </c:pt>
                <c:pt idx="10905">
                  <c:v> 20-07-09 12:31:45</c:v>
                </c:pt>
                <c:pt idx="10906">
                  <c:v> 20-07-09 12:31:50</c:v>
                </c:pt>
                <c:pt idx="10907">
                  <c:v> 20-07-09 12:31:55</c:v>
                </c:pt>
                <c:pt idx="10908">
                  <c:v> 20-07-09 12:32:00</c:v>
                </c:pt>
                <c:pt idx="10909">
                  <c:v> 20-07-09 12:32:05</c:v>
                </c:pt>
                <c:pt idx="10910">
                  <c:v> 20-07-09 12:32:10</c:v>
                </c:pt>
                <c:pt idx="10911">
                  <c:v> 20-07-09 12:32:15</c:v>
                </c:pt>
                <c:pt idx="10912">
                  <c:v> 20-07-09 12:32:20</c:v>
                </c:pt>
                <c:pt idx="10913">
                  <c:v> 20-07-09 12:32:25</c:v>
                </c:pt>
                <c:pt idx="10914">
                  <c:v> 20-07-09 12:32:30</c:v>
                </c:pt>
                <c:pt idx="10915">
                  <c:v> 20-07-09 12:32:35</c:v>
                </c:pt>
                <c:pt idx="10916">
                  <c:v> 20-07-09 12:32:40</c:v>
                </c:pt>
                <c:pt idx="10917">
                  <c:v> 20-07-09 12:32:45</c:v>
                </c:pt>
                <c:pt idx="10918">
                  <c:v> 20-07-09 12:32:50</c:v>
                </c:pt>
                <c:pt idx="10919">
                  <c:v> 20-07-09 12:32:55</c:v>
                </c:pt>
                <c:pt idx="10920">
                  <c:v> 20-07-09 12:33:00</c:v>
                </c:pt>
                <c:pt idx="10921">
                  <c:v> 20-07-09 12:33:05</c:v>
                </c:pt>
                <c:pt idx="10922">
                  <c:v> 20-07-09 12:33:10</c:v>
                </c:pt>
                <c:pt idx="10923">
                  <c:v> 20-07-09 12:33:15</c:v>
                </c:pt>
                <c:pt idx="10924">
                  <c:v> 20-07-09 12:33:20</c:v>
                </c:pt>
                <c:pt idx="10925">
                  <c:v> 20-07-09 12:33:25</c:v>
                </c:pt>
                <c:pt idx="10926">
                  <c:v> 20-07-09 12:33:30</c:v>
                </c:pt>
                <c:pt idx="10927">
                  <c:v> 20-07-09 12:33:35</c:v>
                </c:pt>
                <c:pt idx="10928">
                  <c:v> 20-07-09 12:33:40</c:v>
                </c:pt>
                <c:pt idx="10929">
                  <c:v> 20-07-09 12:33:45</c:v>
                </c:pt>
                <c:pt idx="10930">
                  <c:v> 20-07-09 12:33:50</c:v>
                </c:pt>
                <c:pt idx="10931">
                  <c:v> 20-07-09 12:33:55</c:v>
                </c:pt>
                <c:pt idx="10932">
                  <c:v> 20-07-09 12:34:00</c:v>
                </c:pt>
                <c:pt idx="10933">
                  <c:v> 20-07-09 12:34:05</c:v>
                </c:pt>
                <c:pt idx="10934">
                  <c:v> 20-07-09 12:34:10</c:v>
                </c:pt>
                <c:pt idx="10935">
                  <c:v> 20-07-09 12:34:15</c:v>
                </c:pt>
                <c:pt idx="10936">
                  <c:v> 20-07-09 12:34:20</c:v>
                </c:pt>
                <c:pt idx="10937">
                  <c:v> 20-07-09 12:34:25</c:v>
                </c:pt>
                <c:pt idx="10938">
                  <c:v> 20-07-09 12:34:30</c:v>
                </c:pt>
                <c:pt idx="10939">
                  <c:v> 20-07-09 12:34:35</c:v>
                </c:pt>
                <c:pt idx="10940">
                  <c:v> 20-07-09 12:34:40</c:v>
                </c:pt>
                <c:pt idx="10941">
                  <c:v> 20-07-09 12:34:45</c:v>
                </c:pt>
                <c:pt idx="10942">
                  <c:v> 20-07-09 12:34:50</c:v>
                </c:pt>
                <c:pt idx="10943">
                  <c:v> 20-07-09 12:34:55</c:v>
                </c:pt>
                <c:pt idx="10944">
                  <c:v> 20-07-09 12:35:00</c:v>
                </c:pt>
                <c:pt idx="10945">
                  <c:v> 20-07-09 12:35:05</c:v>
                </c:pt>
                <c:pt idx="10946">
                  <c:v> 20-07-09 12:35:10</c:v>
                </c:pt>
                <c:pt idx="10947">
                  <c:v> 20-07-09 12:35:15</c:v>
                </c:pt>
                <c:pt idx="10948">
                  <c:v> 20-07-09 12:35:20</c:v>
                </c:pt>
                <c:pt idx="10949">
                  <c:v> 20-07-09 12:35:25</c:v>
                </c:pt>
                <c:pt idx="10950">
                  <c:v> 20-07-09 12:35:30</c:v>
                </c:pt>
                <c:pt idx="10951">
                  <c:v> 20-07-09 12:35:35</c:v>
                </c:pt>
                <c:pt idx="10952">
                  <c:v> 20-07-09 12:35:40</c:v>
                </c:pt>
                <c:pt idx="10953">
                  <c:v> 20-07-09 12:35:45</c:v>
                </c:pt>
                <c:pt idx="10954">
                  <c:v> 20-07-09 12:35:50</c:v>
                </c:pt>
                <c:pt idx="10955">
                  <c:v> 20-07-09 12:35:55</c:v>
                </c:pt>
                <c:pt idx="10956">
                  <c:v> 20-07-09 12:36:00</c:v>
                </c:pt>
                <c:pt idx="10957">
                  <c:v> 20-07-09 12:36:05</c:v>
                </c:pt>
                <c:pt idx="10958">
                  <c:v> 20-07-09 12:36:10</c:v>
                </c:pt>
                <c:pt idx="10959">
                  <c:v> 20-07-09 12:36:15</c:v>
                </c:pt>
                <c:pt idx="10960">
                  <c:v> 20-07-09 12:36:20</c:v>
                </c:pt>
                <c:pt idx="10961">
                  <c:v> 20-07-09 12:36:25</c:v>
                </c:pt>
                <c:pt idx="10962">
                  <c:v> 20-07-09 12:36:30</c:v>
                </c:pt>
                <c:pt idx="10963">
                  <c:v> 20-07-09 12:36:35</c:v>
                </c:pt>
                <c:pt idx="10964">
                  <c:v> 20-07-09 12:36:40</c:v>
                </c:pt>
                <c:pt idx="10965">
                  <c:v> 20-07-09 12:36:45</c:v>
                </c:pt>
                <c:pt idx="10966">
                  <c:v> 20-07-09 12:36:50</c:v>
                </c:pt>
                <c:pt idx="10967">
                  <c:v> 20-07-09 12:36:55</c:v>
                </c:pt>
                <c:pt idx="10968">
                  <c:v> 20-07-09 12:37:00</c:v>
                </c:pt>
                <c:pt idx="10969">
                  <c:v> 20-07-09 12:37:05</c:v>
                </c:pt>
                <c:pt idx="10970">
                  <c:v> 20-07-09 12:37:10</c:v>
                </c:pt>
                <c:pt idx="10971">
                  <c:v> 20-07-09 12:37:15</c:v>
                </c:pt>
                <c:pt idx="10972">
                  <c:v> 20-07-09 12:37:20</c:v>
                </c:pt>
                <c:pt idx="10973">
                  <c:v> 20-07-09 12:37:25</c:v>
                </c:pt>
                <c:pt idx="10974">
                  <c:v> 20-07-09 12:37:30</c:v>
                </c:pt>
                <c:pt idx="10975">
                  <c:v> 20-07-09 12:37:35</c:v>
                </c:pt>
                <c:pt idx="10976">
                  <c:v> 20-07-09 12:37:40</c:v>
                </c:pt>
                <c:pt idx="10977">
                  <c:v> 20-07-09 12:37:45</c:v>
                </c:pt>
                <c:pt idx="10978">
                  <c:v> 20-07-09 12:37:50</c:v>
                </c:pt>
                <c:pt idx="10979">
                  <c:v> 20-07-09 12:37:55</c:v>
                </c:pt>
                <c:pt idx="10980">
                  <c:v> 20-07-09 12:38:00</c:v>
                </c:pt>
                <c:pt idx="10981">
                  <c:v> 20-07-09 12:38:05</c:v>
                </c:pt>
                <c:pt idx="10982">
                  <c:v> 20-07-09 12:38:10</c:v>
                </c:pt>
                <c:pt idx="10983">
                  <c:v> 20-07-09 12:38:15</c:v>
                </c:pt>
                <c:pt idx="10984">
                  <c:v> 20-07-09 12:38:20</c:v>
                </c:pt>
                <c:pt idx="10985">
                  <c:v> 20-07-09 12:38:25</c:v>
                </c:pt>
                <c:pt idx="10986">
                  <c:v> 20-07-09 12:38:30</c:v>
                </c:pt>
                <c:pt idx="10987">
                  <c:v> 20-07-09 12:38:35</c:v>
                </c:pt>
                <c:pt idx="10988">
                  <c:v> 20-07-09 12:38:40</c:v>
                </c:pt>
                <c:pt idx="10989">
                  <c:v> 20-07-09 12:38:45</c:v>
                </c:pt>
                <c:pt idx="10990">
                  <c:v> 20-07-09 12:38:50</c:v>
                </c:pt>
                <c:pt idx="10991">
                  <c:v> 20-07-09 12:38:55</c:v>
                </c:pt>
                <c:pt idx="10992">
                  <c:v> 20-07-09 12:39:00</c:v>
                </c:pt>
                <c:pt idx="10993">
                  <c:v> 20-07-09 12:39:05</c:v>
                </c:pt>
                <c:pt idx="10994">
                  <c:v> 20-07-09 12:39:10</c:v>
                </c:pt>
                <c:pt idx="10995">
                  <c:v> 20-07-09 12:39:15</c:v>
                </c:pt>
                <c:pt idx="10996">
                  <c:v> 20-07-09 12:39:20</c:v>
                </c:pt>
                <c:pt idx="10997">
                  <c:v> 20-07-09 12:39:25</c:v>
                </c:pt>
                <c:pt idx="10998">
                  <c:v> 20-07-09 12:39:30</c:v>
                </c:pt>
                <c:pt idx="10999">
                  <c:v> 20-07-09 12:39:35</c:v>
                </c:pt>
                <c:pt idx="11000">
                  <c:v> 20-07-09 12:39:40</c:v>
                </c:pt>
                <c:pt idx="11001">
                  <c:v> 20-07-09 12:39:45</c:v>
                </c:pt>
                <c:pt idx="11002">
                  <c:v> 20-07-09 12:39:50</c:v>
                </c:pt>
                <c:pt idx="11003">
                  <c:v> 20-07-09 12:39:55</c:v>
                </c:pt>
                <c:pt idx="11004">
                  <c:v> 20-07-09 12:40:00</c:v>
                </c:pt>
                <c:pt idx="11005">
                  <c:v> 20-07-09 12:40:05</c:v>
                </c:pt>
                <c:pt idx="11006">
                  <c:v> 20-07-09 12:40:10</c:v>
                </c:pt>
                <c:pt idx="11007">
                  <c:v> 20-07-09 12:40:15</c:v>
                </c:pt>
                <c:pt idx="11008">
                  <c:v> 20-07-09 12:40:20</c:v>
                </c:pt>
                <c:pt idx="11009">
                  <c:v> 20-07-09 12:40:25</c:v>
                </c:pt>
                <c:pt idx="11010">
                  <c:v> 20-07-09 12:40:30</c:v>
                </c:pt>
                <c:pt idx="11011">
                  <c:v> 20-07-09 12:40:35</c:v>
                </c:pt>
                <c:pt idx="11012">
                  <c:v> 20-07-09 12:40:40</c:v>
                </c:pt>
                <c:pt idx="11013">
                  <c:v> 20-07-09 12:40:45</c:v>
                </c:pt>
                <c:pt idx="11014">
                  <c:v> 20-07-09 12:40:50</c:v>
                </c:pt>
                <c:pt idx="11015">
                  <c:v> 20-07-09 12:40:55</c:v>
                </c:pt>
                <c:pt idx="11016">
                  <c:v> 20-07-09 12:41:00</c:v>
                </c:pt>
                <c:pt idx="11017">
                  <c:v> 20-07-09 12:41:05</c:v>
                </c:pt>
                <c:pt idx="11018">
                  <c:v> 20-07-09 12:41:10</c:v>
                </c:pt>
                <c:pt idx="11019">
                  <c:v> 20-07-09 12:41:15</c:v>
                </c:pt>
                <c:pt idx="11020">
                  <c:v> 20-07-09 12:41:20</c:v>
                </c:pt>
                <c:pt idx="11021">
                  <c:v> 20-07-09 12:41:25</c:v>
                </c:pt>
                <c:pt idx="11022">
                  <c:v> 20-07-09 12:41:30</c:v>
                </c:pt>
                <c:pt idx="11023">
                  <c:v> 20-07-09 12:41:35</c:v>
                </c:pt>
                <c:pt idx="11024">
                  <c:v> 20-07-09 12:41:40</c:v>
                </c:pt>
                <c:pt idx="11025">
                  <c:v> 20-07-09 12:41:45</c:v>
                </c:pt>
                <c:pt idx="11026">
                  <c:v> 20-07-09 12:41:50</c:v>
                </c:pt>
                <c:pt idx="11027">
                  <c:v> 20-07-09 12:41:55</c:v>
                </c:pt>
                <c:pt idx="11028">
                  <c:v> 20-07-09 12:42:00</c:v>
                </c:pt>
                <c:pt idx="11029">
                  <c:v> 20-07-09 12:42:05</c:v>
                </c:pt>
                <c:pt idx="11030">
                  <c:v> 20-07-09 12:42:10</c:v>
                </c:pt>
                <c:pt idx="11031">
                  <c:v> 20-07-09 12:42:15</c:v>
                </c:pt>
                <c:pt idx="11032">
                  <c:v> 20-07-09 12:42:20</c:v>
                </c:pt>
                <c:pt idx="11033">
                  <c:v> 20-07-09 12:42:25</c:v>
                </c:pt>
                <c:pt idx="11034">
                  <c:v> 20-07-09 12:42:30</c:v>
                </c:pt>
                <c:pt idx="11035">
                  <c:v> 20-07-09 12:42:35</c:v>
                </c:pt>
                <c:pt idx="11036">
                  <c:v> 20-07-09 12:42:40</c:v>
                </c:pt>
                <c:pt idx="11037">
                  <c:v> 20-07-09 12:42:45</c:v>
                </c:pt>
                <c:pt idx="11038">
                  <c:v> 20-07-09 12:42:50</c:v>
                </c:pt>
                <c:pt idx="11039">
                  <c:v> 20-07-09 12:42:55</c:v>
                </c:pt>
                <c:pt idx="11040">
                  <c:v> 20-07-09 12:43:00</c:v>
                </c:pt>
                <c:pt idx="11041">
                  <c:v> 20-07-09 12:43:05</c:v>
                </c:pt>
                <c:pt idx="11042">
                  <c:v> 20-07-09 12:43:10</c:v>
                </c:pt>
                <c:pt idx="11043">
                  <c:v> 20-07-09 12:43:15</c:v>
                </c:pt>
                <c:pt idx="11044">
                  <c:v> 20-07-09 12:43:20</c:v>
                </c:pt>
                <c:pt idx="11045">
                  <c:v> 20-07-09 12:43:25</c:v>
                </c:pt>
                <c:pt idx="11046">
                  <c:v> 20-07-09 12:43:30</c:v>
                </c:pt>
                <c:pt idx="11047">
                  <c:v> 20-07-09 12:43:35</c:v>
                </c:pt>
                <c:pt idx="11048">
                  <c:v> 20-07-09 12:43:40</c:v>
                </c:pt>
                <c:pt idx="11049">
                  <c:v> 20-07-09 12:43:45</c:v>
                </c:pt>
                <c:pt idx="11050">
                  <c:v> 20-07-09 12:43:50</c:v>
                </c:pt>
                <c:pt idx="11051">
                  <c:v> 20-07-09 12:43:55</c:v>
                </c:pt>
                <c:pt idx="11052">
                  <c:v> 20-07-09 12:44:00</c:v>
                </c:pt>
                <c:pt idx="11053">
                  <c:v> 20-07-09 12:44:05</c:v>
                </c:pt>
                <c:pt idx="11054">
                  <c:v> 20-07-09 12:44:10</c:v>
                </c:pt>
                <c:pt idx="11055">
                  <c:v> 20-07-09 12:44:15</c:v>
                </c:pt>
                <c:pt idx="11056">
                  <c:v> 20-07-09 12:44:20</c:v>
                </c:pt>
                <c:pt idx="11057">
                  <c:v> 20-07-09 12:44:25</c:v>
                </c:pt>
                <c:pt idx="11058">
                  <c:v> 20-07-09 12:44:30</c:v>
                </c:pt>
                <c:pt idx="11059">
                  <c:v> 20-07-09 12:44:35</c:v>
                </c:pt>
                <c:pt idx="11060">
                  <c:v> 20-07-09 12:44:40</c:v>
                </c:pt>
                <c:pt idx="11061">
                  <c:v> 20-07-09 12:44:45</c:v>
                </c:pt>
                <c:pt idx="11062">
                  <c:v> 20-07-09 12:44:50</c:v>
                </c:pt>
                <c:pt idx="11063">
                  <c:v> 20-07-09 12:44:55</c:v>
                </c:pt>
                <c:pt idx="11064">
                  <c:v> 20-07-09 12:45:00</c:v>
                </c:pt>
                <c:pt idx="11065">
                  <c:v> 20-07-09 12:45:05</c:v>
                </c:pt>
                <c:pt idx="11066">
                  <c:v> 20-07-09 12:45:10</c:v>
                </c:pt>
                <c:pt idx="11067">
                  <c:v> 20-07-09 12:45:15</c:v>
                </c:pt>
                <c:pt idx="11068">
                  <c:v> 20-07-09 12:45:20</c:v>
                </c:pt>
                <c:pt idx="11069">
                  <c:v> 20-07-09 12:45:25</c:v>
                </c:pt>
                <c:pt idx="11070">
                  <c:v> 20-07-09 12:45:30</c:v>
                </c:pt>
                <c:pt idx="11071">
                  <c:v> 20-07-09 12:45:35</c:v>
                </c:pt>
                <c:pt idx="11072">
                  <c:v> 20-07-09 12:45:40</c:v>
                </c:pt>
                <c:pt idx="11073">
                  <c:v> 20-07-09 12:45:45</c:v>
                </c:pt>
                <c:pt idx="11074">
                  <c:v> 20-07-09 12:45:50</c:v>
                </c:pt>
                <c:pt idx="11075">
                  <c:v> 20-07-09 12:45:55</c:v>
                </c:pt>
                <c:pt idx="11076">
                  <c:v> 20-07-09 12:46:00</c:v>
                </c:pt>
                <c:pt idx="11077">
                  <c:v> 20-07-09 12:46:05</c:v>
                </c:pt>
                <c:pt idx="11078">
                  <c:v> 20-07-09 12:46:10</c:v>
                </c:pt>
                <c:pt idx="11079">
                  <c:v> 20-07-09 12:46:15</c:v>
                </c:pt>
                <c:pt idx="11080">
                  <c:v> 20-07-09 12:46:20</c:v>
                </c:pt>
                <c:pt idx="11081">
                  <c:v> 20-07-09 12:46:25</c:v>
                </c:pt>
                <c:pt idx="11082">
                  <c:v> 20-07-09 12:46:30</c:v>
                </c:pt>
                <c:pt idx="11083">
                  <c:v> 20-07-09 12:46:35</c:v>
                </c:pt>
                <c:pt idx="11084">
                  <c:v> 20-07-09 12:46:40</c:v>
                </c:pt>
                <c:pt idx="11085">
                  <c:v> 20-07-09 12:46:45</c:v>
                </c:pt>
                <c:pt idx="11086">
                  <c:v> 20-07-09 12:46:50</c:v>
                </c:pt>
                <c:pt idx="11087">
                  <c:v> 20-07-09 12:46:55</c:v>
                </c:pt>
                <c:pt idx="11088">
                  <c:v> 20-07-09 12:47:00</c:v>
                </c:pt>
                <c:pt idx="11089">
                  <c:v> 20-07-09 12:47:05</c:v>
                </c:pt>
                <c:pt idx="11090">
                  <c:v> 20-07-09 12:47:10</c:v>
                </c:pt>
                <c:pt idx="11091">
                  <c:v> 20-07-09 12:47:15</c:v>
                </c:pt>
                <c:pt idx="11092">
                  <c:v> 20-07-09 12:47:20</c:v>
                </c:pt>
                <c:pt idx="11093">
                  <c:v> 20-07-09 12:47:25</c:v>
                </c:pt>
                <c:pt idx="11094">
                  <c:v> 20-07-09 12:47:30</c:v>
                </c:pt>
                <c:pt idx="11095">
                  <c:v> 20-07-09 12:47:35</c:v>
                </c:pt>
                <c:pt idx="11096">
                  <c:v> 20-07-09 12:47:40</c:v>
                </c:pt>
                <c:pt idx="11097">
                  <c:v> 20-07-09 12:47:45</c:v>
                </c:pt>
                <c:pt idx="11098">
                  <c:v> 20-07-09 12:47:50</c:v>
                </c:pt>
                <c:pt idx="11099">
                  <c:v> 20-07-09 12:47:55</c:v>
                </c:pt>
                <c:pt idx="11100">
                  <c:v> 20-07-09 12:48:00</c:v>
                </c:pt>
                <c:pt idx="11101">
                  <c:v> 20-07-09 12:48:05</c:v>
                </c:pt>
                <c:pt idx="11102">
                  <c:v> 20-07-09 12:48:10</c:v>
                </c:pt>
                <c:pt idx="11103">
                  <c:v> 20-07-09 12:48:15</c:v>
                </c:pt>
                <c:pt idx="11104">
                  <c:v> 20-07-09 12:48:20</c:v>
                </c:pt>
                <c:pt idx="11105">
                  <c:v> 20-07-09 12:48:25</c:v>
                </c:pt>
                <c:pt idx="11106">
                  <c:v> 20-07-09 12:48:30</c:v>
                </c:pt>
                <c:pt idx="11107">
                  <c:v> 20-07-09 12:48:35</c:v>
                </c:pt>
                <c:pt idx="11108">
                  <c:v> 20-07-09 12:48:40</c:v>
                </c:pt>
                <c:pt idx="11109">
                  <c:v> 20-07-09 12:48:45</c:v>
                </c:pt>
                <c:pt idx="11110">
                  <c:v> 20-07-09 12:48:50</c:v>
                </c:pt>
                <c:pt idx="11111">
                  <c:v> 20-07-09 12:48:55</c:v>
                </c:pt>
                <c:pt idx="11112">
                  <c:v> 20-07-09 12:49:00</c:v>
                </c:pt>
                <c:pt idx="11113">
                  <c:v> 20-07-09 12:49:05</c:v>
                </c:pt>
                <c:pt idx="11114">
                  <c:v> 20-07-09 12:49:10</c:v>
                </c:pt>
                <c:pt idx="11115">
                  <c:v> 20-07-09 12:49:15</c:v>
                </c:pt>
                <c:pt idx="11116">
                  <c:v> 20-07-09 12:49:20</c:v>
                </c:pt>
                <c:pt idx="11117">
                  <c:v> 20-07-09 12:49:25</c:v>
                </c:pt>
                <c:pt idx="11118">
                  <c:v> 20-07-09 12:49:30</c:v>
                </c:pt>
                <c:pt idx="11119">
                  <c:v> 20-07-09 12:49:35</c:v>
                </c:pt>
                <c:pt idx="11120">
                  <c:v> 20-07-09 12:49:40</c:v>
                </c:pt>
                <c:pt idx="11121">
                  <c:v> 20-07-09 12:49:45</c:v>
                </c:pt>
                <c:pt idx="11122">
                  <c:v> 20-07-09 12:49:50</c:v>
                </c:pt>
                <c:pt idx="11123">
                  <c:v> 20-07-09 12:49:55</c:v>
                </c:pt>
                <c:pt idx="11124">
                  <c:v> 20-07-09 12:50:00</c:v>
                </c:pt>
                <c:pt idx="11125">
                  <c:v> 20-07-09 12:50:05</c:v>
                </c:pt>
                <c:pt idx="11126">
                  <c:v> 20-07-09 12:50:10</c:v>
                </c:pt>
                <c:pt idx="11127">
                  <c:v> 20-07-09 12:50:15</c:v>
                </c:pt>
                <c:pt idx="11128">
                  <c:v> 20-07-09 12:50:20</c:v>
                </c:pt>
                <c:pt idx="11129">
                  <c:v> 20-07-09 12:50:25</c:v>
                </c:pt>
                <c:pt idx="11130">
                  <c:v> 20-07-09 12:50:30</c:v>
                </c:pt>
                <c:pt idx="11131">
                  <c:v> 20-07-09 12:50:35</c:v>
                </c:pt>
                <c:pt idx="11132">
                  <c:v> 20-07-09 12:50:40</c:v>
                </c:pt>
                <c:pt idx="11133">
                  <c:v> 20-07-09 12:50:45</c:v>
                </c:pt>
                <c:pt idx="11134">
                  <c:v> 20-07-09 12:50:50</c:v>
                </c:pt>
                <c:pt idx="11135">
                  <c:v> 20-07-09 12:50:55</c:v>
                </c:pt>
                <c:pt idx="11136">
                  <c:v> 20-07-09 12:51:00</c:v>
                </c:pt>
                <c:pt idx="11137">
                  <c:v> 20-07-09 12:51:05</c:v>
                </c:pt>
                <c:pt idx="11138">
                  <c:v> 20-07-09 12:51:10</c:v>
                </c:pt>
                <c:pt idx="11139">
                  <c:v> 20-07-09 12:51:15</c:v>
                </c:pt>
                <c:pt idx="11140">
                  <c:v> 20-07-09 12:51:20</c:v>
                </c:pt>
                <c:pt idx="11141">
                  <c:v> 20-07-09 12:51:25</c:v>
                </c:pt>
                <c:pt idx="11142">
                  <c:v> 20-07-09 12:51:30</c:v>
                </c:pt>
                <c:pt idx="11143">
                  <c:v> 20-07-09 12:51:35</c:v>
                </c:pt>
                <c:pt idx="11144">
                  <c:v> 20-07-09 12:51:40</c:v>
                </c:pt>
                <c:pt idx="11145">
                  <c:v> 20-07-09 12:51:45</c:v>
                </c:pt>
                <c:pt idx="11146">
                  <c:v> 20-07-09 12:51:50</c:v>
                </c:pt>
                <c:pt idx="11147">
                  <c:v> 20-07-09 12:51:55</c:v>
                </c:pt>
                <c:pt idx="11148">
                  <c:v> 20-07-09 12:52:00</c:v>
                </c:pt>
                <c:pt idx="11149">
                  <c:v> 20-07-09 12:52:05</c:v>
                </c:pt>
                <c:pt idx="11150">
                  <c:v> 20-07-09 12:52:10</c:v>
                </c:pt>
                <c:pt idx="11151">
                  <c:v> 20-07-09 12:52:15</c:v>
                </c:pt>
                <c:pt idx="11152">
                  <c:v> 20-07-09 12:52:20</c:v>
                </c:pt>
                <c:pt idx="11153">
                  <c:v> 20-07-09 12:52:25</c:v>
                </c:pt>
                <c:pt idx="11154">
                  <c:v> 20-07-09 12:52:30</c:v>
                </c:pt>
                <c:pt idx="11155">
                  <c:v> 20-07-09 12:52:35</c:v>
                </c:pt>
                <c:pt idx="11156">
                  <c:v> 20-07-09 12:52:40</c:v>
                </c:pt>
                <c:pt idx="11157">
                  <c:v> 20-07-09 12:52:45</c:v>
                </c:pt>
                <c:pt idx="11158">
                  <c:v> 20-07-09 12:52:50</c:v>
                </c:pt>
                <c:pt idx="11159">
                  <c:v> 20-07-09 12:52:55</c:v>
                </c:pt>
                <c:pt idx="11160">
                  <c:v> 20-07-09 12:53:00</c:v>
                </c:pt>
                <c:pt idx="11161">
                  <c:v> 20-07-09 12:53:05</c:v>
                </c:pt>
                <c:pt idx="11162">
                  <c:v> 20-07-09 12:53:10</c:v>
                </c:pt>
                <c:pt idx="11163">
                  <c:v> 20-07-09 12:53:15</c:v>
                </c:pt>
                <c:pt idx="11164">
                  <c:v> 20-07-09 12:53:20</c:v>
                </c:pt>
                <c:pt idx="11165">
                  <c:v> 20-07-09 12:53:25</c:v>
                </c:pt>
                <c:pt idx="11166">
                  <c:v> 20-07-09 12:53:30</c:v>
                </c:pt>
                <c:pt idx="11167">
                  <c:v> 20-07-09 12:53:35</c:v>
                </c:pt>
                <c:pt idx="11168">
                  <c:v> 20-07-09 12:53:40</c:v>
                </c:pt>
                <c:pt idx="11169">
                  <c:v> 20-07-09 12:53:45</c:v>
                </c:pt>
                <c:pt idx="11170">
                  <c:v> 20-07-09 12:53:50</c:v>
                </c:pt>
                <c:pt idx="11171">
                  <c:v> 20-07-09 12:53:55</c:v>
                </c:pt>
                <c:pt idx="11172">
                  <c:v> 20-07-09 12:54:00</c:v>
                </c:pt>
                <c:pt idx="11173">
                  <c:v> 20-07-09 12:54:05</c:v>
                </c:pt>
                <c:pt idx="11174">
                  <c:v> 20-07-09 12:54:10</c:v>
                </c:pt>
                <c:pt idx="11175">
                  <c:v> 20-07-09 12:54:15</c:v>
                </c:pt>
                <c:pt idx="11176">
                  <c:v> 20-07-09 12:54:20</c:v>
                </c:pt>
                <c:pt idx="11177">
                  <c:v> 20-07-09 12:54:25</c:v>
                </c:pt>
                <c:pt idx="11178">
                  <c:v> 20-07-09 12:54:30</c:v>
                </c:pt>
                <c:pt idx="11179">
                  <c:v> 20-07-09 12:54:35</c:v>
                </c:pt>
                <c:pt idx="11180">
                  <c:v> 20-07-09 12:54:40</c:v>
                </c:pt>
                <c:pt idx="11181">
                  <c:v> 20-07-09 12:54:45</c:v>
                </c:pt>
                <c:pt idx="11182">
                  <c:v> 20-07-09 12:54:50</c:v>
                </c:pt>
                <c:pt idx="11183">
                  <c:v> 20-07-09 12:54:55</c:v>
                </c:pt>
                <c:pt idx="11184">
                  <c:v> 20-07-09 12:55:00</c:v>
                </c:pt>
                <c:pt idx="11185">
                  <c:v> 20-07-09 12:55:05</c:v>
                </c:pt>
                <c:pt idx="11186">
                  <c:v> 20-07-09 12:55:10</c:v>
                </c:pt>
                <c:pt idx="11187">
                  <c:v> 20-07-09 12:55:15</c:v>
                </c:pt>
                <c:pt idx="11188">
                  <c:v> 20-07-09 12:55:20</c:v>
                </c:pt>
                <c:pt idx="11189">
                  <c:v> 20-07-09 12:55:25</c:v>
                </c:pt>
                <c:pt idx="11190">
                  <c:v> 20-07-09 12:55:30</c:v>
                </c:pt>
                <c:pt idx="11191">
                  <c:v> 20-07-09 12:55:35</c:v>
                </c:pt>
                <c:pt idx="11192">
                  <c:v> 20-07-09 12:55:40</c:v>
                </c:pt>
                <c:pt idx="11193">
                  <c:v> 20-07-09 12:55:45</c:v>
                </c:pt>
                <c:pt idx="11194">
                  <c:v> 20-07-09 12:55:50</c:v>
                </c:pt>
                <c:pt idx="11195">
                  <c:v> 20-07-09 12:55:55</c:v>
                </c:pt>
                <c:pt idx="11196">
                  <c:v> 20-07-09 12:56:00</c:v>
                </c:pt>
                <c:pt idx="11197">
                  <c:v> 20-07-09 12:56:05</c:v>
                </c:pt>
                <c:pt idx="11198">
                  <c:v> 20-07-09 12:56:10</c:v>
                </c:pt>
                <c:pt idx="11199">
                  <c:v> 20-07-09 12:56:15</c:v>
                </c:pt>
                <c:pt idx="11200">
                  <c:v> 20-07-09 12:56:20</c:v>
                </c:pt>
                <c:pt idx="11201">
                  <c:v> 20-07-09 12:56:25</c:v>
                </c:pt>
                <c:pt idx="11202">
                  <c:v> 20-07-09 12:56:30</c:v>
                </c:pt>
                <c:pt idx="11203">
                  <c:v> 20-07-09 12:56:35</c:v>
                </c:pt>
                <c:pt idx="11204">
                  <c:v> 20-07-09 12:56:40</c:v>
                </c:pt>
                <c:pt idx="11205">
                  <c:v> 20-07-09 12:56:45</c:v>
                </c:pt>
                <c:pt idx="11206">
                  <c:v> 20-07-09 12:56:50</c:v>
                </c:pt>
                <c:pt idx="11207">
                  <c:v> 20-07-09 12:56:55</c:v>
                </c:pt>
                <c:pt idx="11208">
                  <c:v> 20-07-09 12:57:00</c:v>
                </c:pt>
                <c:pt idx="11209">
                  <c:v> 20-07-09 12:57:05</c:v>
                </c:pt>
                <c:pt idx="11210">
                  <c:v> 20-07-09 12:57:10</c:v>
                </c:pt>
                <c:pt idx="11211">
                  <c:v> 20-07-09 12:57:15</c:v>
                </c:pt>
                <c:pt idx="11212">
                  <c:v> 20-07-09 12:57:20</c:v>
                </c:pt>
                <c:pt idx="11213">
                  <c:v> 20-07-09 12:57:25</c:v>
                </c:pt>
                <c:pt idx="11214">
                  <c:v> 20-07-09 12:57:30</c:v>
                </c:pt>
                <c:pt idx="11215">
                  <c:v> 20-07-09 12:57:35</c:v>
                </c:pt>
                <c:pt idx="11216">
                  <c:v> 20-07-09 12:57:40</c:v>
                </c:pt>
                <c:pt idx="11217">
                  <c:v> 20-07-09 12:57:45</c:v>
                </c:pt>
                <c:pt idx="11218">
                  <c:v> 20-07-09 12:57:50</c:v>
                </c:pt>
                <c:pt idx="11219">
                  <c:v> 20-07-09 12:57:55</c:v>
                </c:pt>
                <c:pt idx="11220">
                  <c:v> 20-07-09 12:58:00</c:v>
                </c:pt>
                <c:pt idx="11221">
                  <c:v> 20-07-09 12:58:05</c:v>
                </c:pt>
                <c:pt idx="11222">
                  <c:v> 20-07-09 12:58:10</c:v>
                </c:pt>
                <c:pt idx="11223">
                  <c:v> 20-07-09 12:58:15</c:v>
                </c:pt>
                <c:pt idx="11224">
                  <c:v> 20-07-09 12:58:20</c:v>
                </c:pt>
                <c:pt idx="11225">
                  <c:v> 20-07-09 12:58:25</c:v>
                </c:pt>
                <c:pt idx="11226">
                  <c:v> 20-07-09 12:58:30</c:v>
                </c:pt>
                <c:pt idx="11227">
                  <c:v> 20-07-09 12:58:35</c:v>
                </c:pt>
                <c:pt idx="11228">
                  <c:v> 20-07-09 12:58:40</c:v>
                </c:pt>
                <c:pt idx="11229">
                  <c:v> 20-07-09 12:58:45</c:v>
                </c:pt>
                <c:pt idx="11230">
                  <c:v> 20-07-09 12:58:50</c:v>
                </c:pt>
                <c:pt idx="11231">
                  <c:v> 20-07-09 12:58:55</c:v>
                </c:pt>
                <c:pt idx="11232">
                  <c:v> 20-07-09 12:59:00</c:v>
                </c:pt>
                <c:pt idx="11233">
                  <c:v> 20-07-09 12:59:05</c:v>
                </c:pt>
                <c:pt idx="11234">
                  <c:v> 20-07-09 12:59:10</c:v>
                </c:pt>
                <c:pt idx="11235">
                  <c:v> 20-07-09 12:59:15</c:v>
                </c:pt>
                <c:pt idx="11236">
                  <c:v> 20-07-09 12:59:20</c:v>
                </c:pt>
                <c:pt idx="11237">
                  <c:v> 20-07-09 12:59:25</c:v>
                </c:pt>
                <c:pt idx="11238">
                  <c:v> 20-07-09 12:59:30</c:v>
                </c:pt>
                <c:pt idx="11239">
                  <c:v> 20-07-09 12:59:35</c:v>
                </c:pt>
                <c:pt idx="11240">
                  <c:v> 20-07-09 12:59:40</c:v>
                </c:pt>
                <c:pt idx="11241">
                  <c:v> 20-07-09 12:59:45</c:v>
                </c:pt>
                <c:pt idx="11242">
                  <c:v> 20-07-09 12:59:50</c:v>
                </c:pt>
                <c:pt idx="11243">
                  <c:v> 20-07-09 12:59:55</c:v>
                </c:pt>
                <c:pt idx="11244">
                  <c:v> 20-07-09 01:00:00</c:v>
                </c:pt>
                <c:pt idx="11245">
                  <c:v> 20-07-09 01:00:05</c:v>
                </c:pt>
                <c:pt idx="11246">
                  <c:v> 20-07-09 01:00:10</c:v>
                </c:pt>
                <c:pt idx="11247">
                  <c:v> 20-07-09 01:00:15</c:v>
                </c:pt>
                <c:pt idx="11248">
                  <c:v> 20-07-09 01:00:20</c:v>
                </c:pt>
                <c:pt idx="11249">
                  <c:v> 20-07-09 01:00:25</c:v>
                </c:pt>
                <c:pt idx="11250">
                  <c:v> 20-07-09 01:00:30</c:v>
                </c:pt>
                <c:pt idx="11251">
                  <c:v> 20-07-09 01:00:35</c:v>
                </c:pt>
                <c:pt idx="11252">
                  <c:v> 20-07-09 01:00:40</c:v>
                </c:pt>
                <c:pt idx="11253">
                  <c:v> 20-07-09 01:00:45</c:v>
                </c:pt>
                <c:pt idx="11254">
                  <c:v> 20-07-09 01:00:50</c:v>
                </c:pt>
                <c:pt idx="11255">
                  <c:v> 20-07-09 01:00:55</c:v>
                </c:pt>
                <c:pt idx="11256">
                  <c:v> 20-07-09 01:01:00</c:v>
                </c:pt>
                <c:pt idx="11257">
                  <c:v> 20-07-09 01:01:05</c:v>
                </c:pt>
                <c:pt idx="11258">
                  <c:v> 20-07-09 01:01:10</c:v>
                </c:pt>
                <c:pt idx="11259">
                  <c:v> 20-07-09 01:01:15</c:v>
                </c:pt>
                <c:pt idx="11260">
                  <c:v> 20-07-09 01:01:20</c:v>
                </c:pt>
                <c:pt idx="11261">
                  <c:v> 20-07-09 01:01:25</c:v>
                </c:pt>
                <c:pt idx="11262">
                  <c:v> 20-07-09 01:01:30</c:v>
                </c:pt>
                <c:pt idx="11263">
                  <c:v> 20-07-09 01:01:35</c:v>
                </c:pt>
                <c:pt idx="11264">
                  <c:v> 20-07-09 01:01:40</c:v>
                </c:pt>
                <c:pt idx="11265">
                  <c:v> 20-07-09 01:01:45</c:v>
                </c:pt>
                <c:pt idx="11266">
                  <c:v> 20-07-09 01:01:50</c:v>
                </c:pt>
                <c:pt idx="11267">
                  <c:v> 20-07-09 01:01:55</c:v>
                </c:pt>
                <c:pt idx="11268">
                  <c:v> 20-07-09 01:02:00</c:v>
                </c:pt>
                <c:pt idx="11269">
                  <c:v> 20-07-09 01:02:05</c:v>
                </c:pt>
                <c:pt idx="11270">
                  <c:v> 20-07-09 01:02:10</c:v>
                </c:pt>
                <c:pt idx="11271">
                  <c:v> 20-07-09 01:02:15</c:v>
                </c:pt>
                <c:pt idx="11272">
                  <c:v> 20-07-09 01:02:20</c:v>
                </c:pt>
                <c:pt idx="11273">
                  <c:v> 20-07-09 01:02:25</c:v>
                </c:pt>
                <c:pt idx="11274">
                  <c:v> 20-07-09 01:02:30</c:v>
                </c:pt>
                <c:pt idx="11275">
                  <c:v> 20-07-09 01:02:35</c:v>
                </c:pt>
                <c:pt idx="11276">
                  <c:v> 20-07-09 01:02:40</c:v>
                </c:pt>
                <c:pt idx="11277">
                  <c:v> 20-07-09 01:02:45</c:v>
                </c:pt>
                <c:pt idx="11278">
                  <c:v> 20-07-09 01:02:50</c:v>
                </c:pt>
                <c:pt idx="11279">
                  <c:v> 20-07-09 01:02:55</c:v>
                </c:pt>
                <c:pt idx="11280">
                  <c:v> 20-07-09 01:03:00</c:v>
                </c:pt>
                <c:pt idx="11281">
                  <c:v> 20-07-09 01:03:05</c:v>
                </c:pt>
                <c:pt idx="11282">
                  <c:v> 20-07-09 01:03:10</c:v>
                </c:pt>
                <c:pt idx="11283">
                  <c:v> 20-07-09 01:03:15</c:v>
                </c:pt>
                <c:pt idx="11284">
                  <c:v> 20-07-09 01:03:20</c:v>
                </c:pt>
                <c:pt idx="11285">
                  <c:v> 20-07-09 01:03:25</c:v>
                </c:pt>
                <c:pt idx="11286">
                  <c:v> 20-07-09 01:03:30</c:v>
                </c:pt>
                <c:pt idx="11287">
                  <c:v> 20-07-09 01:03:35</c:v>
                </c:pt>
                <c:pt idx="11288">
                  <c:v> 20-07-09 01:03:40</c:v>
                </c:pt>
                <c:pt idx="11289">
                  <c:v> 20-07-09 01:03:45</c:v>
                </c:pt>
                <c:pt idx="11290">
                  <c:v> 20-07-09 01:03:50</c:v>
                </c:pt>
                <c:pt idx="11291">
                  <c:v> 20-07-09 01:03:55</c:v>
                </c:pt>
                <c:pt idx="11292">
                  <c:v> 20-07-09 01:04:00</c:v>
                </c:pt>
                <c:pt idx="11293">
                  <c:v> 20-07-09 01:04:05</c:v>
                </c:pt>
                <c:pt idx="11294">
                  <c:v> 20-07-09 01:04:10</c:v>
                </c:pt>
                <c:pt idx="11295">
                  <c:v> 20-07-09 01:04:15</c:v>
                </c:pt>
                <c:pt idx="11296">
                  <c:v> 20-07-09 01:04:20</c:v>
                </c:pt>
                <c:pt idx="11297">
                  <c:v> 20-07-09 01:04:25</c:v>
                </c:pt>
                <c:pt idx="11298">
                  <c:v> 20-07-09 01:04:30</c:v>
                </c:pt>
                <c:pt idx="11299">
                  <c:v> 20-07-09 01:04:35</c:v>
                </c:pt>
                <c:pt idx="11300">
                  <c:v> 20-07-09 01:04:40</c:v>
                </c:pt>
                <c:pt idx="11301">
                  <c:v> 20-07-09 01:04:45</c:v>
                </c:pt>
                <c:pt idx="11302">
                  <c:v> 20-07-09 01:04:50</c:v>
                </c:pt>
                <c:pt idx="11303">
                  <c:v> 20-07-09 01:04:55</c:v>
                </c:pt>
                <c:pt idx="11304">
                  <c:v> 20-07-09 01:05:00</c:v>
                </c:pt>
                <c:pt idx="11305">
                  <c:v> 20-07-09 01:05:05</c:v>
                </c:pt>
                <c:pt idx="11306">
                  <c:v> 20-07-09 01:05:10</c:v>
                </c:pt>
                <c:pt idx="11307">
                  <c:v> 20-07-09 01:05:15</c:v>
                </c:pt>
                <c:pt idx="11308">
                  <c:v> 20-07-09 01:05:20</c:v>
                </c:pt>
                <c:pt idx="11309">
                  <c:v> 20-07-09 01:05:25</c:v>
                </c:pt>
                <c:pt idx="11310">
                  <c:v> 20-07-09 01:05:30</c:v>
                </c:pt>
                <c:pt idx="11311">
                  <c:v> 20-07-09 01:05:35</c:v>
                </c:pt>
                <c:pt idx="11312">
                  <c:v> 20-07-09 01:05:40</c:v>
                </c:pt>
                <c:pt idx="11313">
                  <c:v> 20-07-09 01:05:45</c:v>
                </c:pt>
                <c:pt idx="11314">
                  <c:v> 20-07-09 01:05:50</c:v>
                </c:pt>
                <c:pt idx="11315">
                  <c:v> 20-07-09 01:05:55</c:v>
                </c:pt>
                <c:pt idx="11316">
                  <c:v> 20-07-09 01:06:00</c:v>
                </c:pt>
                <c:pt idx="11317">
                  <c:v> 20-07-09 01:06:05</c:v>
                </c:pt>
                <c:pt idx="11318">
                  <c:v> 20-07-09 01:06:10</c:v>
                </c:pt>
                <c:pt idx="11319">
                  <c:v> 20-07-09 01:06:15</c:v>
                </c:pt>
                <c:pt idx="11320">
                  <c:v> 20-07-09 01:06:20</c:v>
                </c:pt>
                <c:pt idx="11321">
                  <c:v> 20-07-09 01:06:25</c:v>
                </c:pt>
                <c:pt idx="11322">
                  <c:v> 20-07-09 01:06:30</c:v>
                </c:pt>
                <c:pt idx="11323">
                  <c:v> 20-07-09 01:06:35</c:v>
                </c:pt>
                <c:pt idx="11324">
                  <c:v> 20-07-09 01:06:40</c:v>
                </c:pt>
                <c:pt idx="11325">
                  <c:v> 20-07-09 01:06:45</c:v>
                </c:pt>
                <c:pt idx="11326">
                  <c:v> 20-07-09 01:06:50</c:v>
                </c:pt>
                <c:pt idx="11327">
                  <c:v> 20-07-09 01:06:55</c:v>
                </c:pt>
                <c:pt idx="11328">
                  <c:v> 20-07-09 01:07:00</c:v>
                </c:pt>
                <c:pt idx="11329">
                  <c:v> 20-07-09 01:07:05</c:v>
                </c:pt>
                <c:pt idx="11330">
                  <c:v> 20-07-09 01:07:10</c:v>
                </c:pt>
                <c:pt idx="11331">
                  <c:v> 20-07-09 01:07:15</c:v>
                </c:pt>
                <c:pt idx="11332">
                  <c:v> 20-07-09 01:07:20</c:v>
                </c:pt>
                <c:pt idx="11333">
                  <c:v> 20-07-09 01:07:25</c:v>
                </c:pt>
                <c:pt idx="11334">
                  <c:v> 20-07-09 01:07:30</c:v>
                </c:pt>
                <c:pt idx="11335">
                  <c:v> 20-07-09 01:07:35</c:v>
                </c:pt>
                <c:pt idx="11336">
                  <c:v> 20-07-09 01:07:40</c:v>
                </c:pt>
                <c:pt idx="11337">
                  <c:v> 20-07-09 01:07:45</c:v>
                </c:pt>
                <c:pt idx="11338">
                  <c:v> 20-07-09 01:07:50</c:v>
                </c:pt>
                <c:pt idx="11339">
                  <c:v> 20-07-09 01:07:55</c:v>
                </c:pt>
                <c:pt idx="11340">
                  <c:v> 20-07-09 01:08:00</c:v>
                </c:pt>
                <c:pt idx="11341">
                  <c:v> 20-07-09 01:08:05</c:v>
                </c:pt>
                <c:pt idx="11342">
                  <c:v> 20-07-09 01:08:10</c:v>
                </c:pt>
                <c:pt idx="11343">
                  <c:v> 20-07-09 01:08:15</c:v>
                </c:pt>
                <c:pt idx="11344">
                  <c:v> 20-07-09 01:08:20</c:v>
                </c:pt>
                <c:pt idx="11345">
                  <c:v> 20-07-09 01:08:25</c:v>
                </c:pt>
                <c:pt idx="11346">
                  <c:v> 20-07-09 01:08:30</c:v>
                </c:pt>
                <c:pt idx="11347">
                  <c:v> 20-07-09 01:08:35</c:v>
                </c:pt>
                <c:pt idx="11348">
                  <c:v> 20-07-09 01:08:40</c:v>
                </c:pt>
                <c:pt idx="11349">
                  <c:v> 20-07-09 01:08:45</c:v>
                </c:pt>
                <c:pt idx="11350">
                  <c:v> 20-07-09 01:08:50</c:v>
                </c:pt>
                <c:pt idx="11351">
                  <c:v> 20-07-09 01:08:55</c:v>
                </c:pt>
                <c:pt idx="11352">
                  <c:v> 20-07-09 01:09:00</c:v>
                </c:pt>
                <c:pt idx="11353">
                  <c:v> 20-07-09 01:09:05</c:v>
                </c:pt>
                <c:pt idx="11354">
                  <c:v> 20-07-09 01:09:10</c:v>
                </c:pt>
                <c:pt idx="11355">
                  <c:v> 20-07-09 01:09:15</c:v>
                </c:pt>
                <c:pt idx="11356">
                  <c:v> 20-07-09 01:09:20</c:v>
                </c:pt>
                <c:pt idx="11357">
                  <c:v> 20-07-09 01:09:25</c:v>
                </c:pt>
                <c:pt idx="11358">
                  <c:v> 20-07-09 01:09:30</c:v>
                </c:pt>
                <c:pt idx="11359">
                  <c:v> 20-07-09 01:09:35</c:v>
                </c:pt>
                <c:pt idx="11360">
                  <c:v> 20-07-09 01:09:40</c:v>
                </c:pt>
                <c:pt idx="11361">
                  <c:v> 20-07-09 01:09:45</c:v>
                </c:pt>
                <c:pt idx="11362">
                  <c:v> 20-07-09 01:09:50</c:v>
                </c:pt>
                <c:pt idx="11363">
                  <c:v> 20-07-09 01:09:55</c:v>
                </c:pt>
                <c:pt idx="11364">
                  <c:v> 20-07-09 01:10:00</c:v>
                </c:pt>
                <c:pt idx="11365">
                  <c:v> 20-07-09 01:10:05</c:v>
                </c:pt>
                <c:pt idx="11366">
                  <c:v> 20-07-09 01:10:10</c:v>
                </c:pt>
                <c:pt idx="11367">
                  <c:v> 20-07-09 01:10:15</c:v>
                </c:pt>
                <c:pt idx="11368">
                  <c:v> 20-07-09 01:10:20</c:v>
                </c:pt>
                <c:pt idx="11369">
                  <c:v> 20-07-09 01:10:25</c:v>
                </c:pt>
                <c:pt idx="11370">
                  <c:v> 20-07-09 01:10:30</c:v>
                </c:pt>
                <c:pt idx="11371">
                  <c:v> 20-07-09 01:10:35</c:v>
                </c:pt>
                <c:pt idx="11372">
                  <c:v> 20-07-09 01:10:40</c:v>
                </c:pt>
                <c:pt idx="11373">
                  <c:v> 20-07-09 01:10:45</c:v>
                </c:pt>
                <c:pt idx="11374">
                  <c:v> 20-07-09 01:10:50</c:v>
                </c:pt>
                <c:pt idx="11375">
                  <c:v> 20-07-09 01:10:55</c:v>
                </c:pt>
                <c:pt idx="11376">
                  <c:v> 20-07-09 01:11:00</c:v>
                </c:pt>
                <c:pt idx="11377">
                  <c:v> 20-07-09 01:11:05</c:v>
                </c:pt>
                <c:pt idx="11378">
                  <c:v> 20-07-09 01:11:10</c:v>
                </c:pt>
                <c:pt idx="11379">
                  <c:v> 20-07-09 01:11:15</c:v>
                </c:pt>
                <c:pt idx="11380">
                  <c:v> 20-07-09 01:11:20</c:v>
                </c:pt>
                <c:pt idx="11381">
                  <c:v> 20-07-09 01:11:25</c:v>
                </c:pt>
                <c:pt idx="11382">
                  <c:v> 20-07-09 01:11:30</c:v>
                </c:pt>
                <c:pt idx="11383">
                  <c:v> 20-07-09 01:11:35</c:v>
                </c:pt>
                <c:pt idx="11384">
                  <c:v> 20-07-09 01:11:40</c:v>
                </c:pt>
                <c:pt idx="11385">
                  <c:v> 20-07-09 01:11:45</c:v>
                </c:pt>
                <c:pt idx="11386">
                  <c:v> 20-07-09 01:11:50</c:v>
                </c:pt>
                <c:pt idx="11387">
                  <c:v> 20-07-09 01:11:55</c:v>
                </c:pt>
                <c:pt idx="11388">
                  <c:v> 20-07-09 01:12:00</c:v>
                </c:pt>
                <c:pt idx="11389">
                  <c:v> 20-07-09 01:12:05</c:v>
                </c:pt>
                <c:pt idx="11390">
                  <c:v> 20-07-09 01:12:10</c:v>
                </c:pt>
                <c:pt idx="11391">
                  <c:v> 20-07-09 01:12:15</c:v>
                </c:pt>
                <c:pt idx="11392">
                  <c:v> 20-07-09 01:12:20</c:v>
                </c:pt>
                <c:pt idx="11393">
                  <c:v> 20-07-09 01:12:25</c:v>
                </c:pt>
                <c:pt idx="11394">
                  <c:v> 20-07-09 01:12:30</c:v>
                </c:pt>
                <c:pt idx="11395">
                  <c:v> 20-07-09 01:12:35</c:v>
                </c:pt>
                <c:pt idx="11396">
                  <c:v> 20-07-09 01:12:40</c:v>
                </c:pt>
                <c:pt idx="11397">
                  <c:v> 20-07-09 01:12:45</c:v>
                </c:pt>
                <c:pt idx="11398">
                  <c:v> 20-07-09 01:12:50</c:v>
                </c:pt>
                <c:pt idx="11399">
                  <c:v> 20-07-09 01:12:55</c:v>
                </c:pt>
                <c:pt idx="11400">
                  <c:v> 20-07-09 01:13:00</c:v>
                </c:pt>
                <c:pt idx="11401">
                  <c:v> 20-07-09 01:13:05</c:v>
                </c:pt>
                <c:pt idx="11402">
                  <c:v> 20-07-09 01:13:10</c:v>
                </c:pt>
                <c:pt idx="11403">
                  <c:v> 20-07-09 01:13:15</c:v>
                </c:pt>
                <c:pt idx="11404">
                  <c:v> 20-07-09 01:13:20</c:v>
                </c:pt>
                <c:pt idx="11405">
                  <c:v> 20-07-09 01:13:25</c:v>
                </c:pt>
                <c:pt idx="11406">
                  <c:v> 20-07-09 01:13:30</c:v>
                </c:pt>
                <c:pt idx="11407">
                  <c:v> 20-07-09 01:13:35</c:v>
                </c:pt>
                <c:pt idx="11408">
                  <c:v> 20-07-09 01:13:40</c:v>
                </c:pt>
                <c:pt idx="11409">
                  <c:v> 20-07-09 01:13:45</c:v>
                </c:pt>
                <c:pt idx="11410">
                  <c:v> 20-07-09 01:13:50</c:v>
                </c:pt>
                <c:pt idx="11411">
                  <c:v> 20-07-09 01:13:55</c:v>
                </c:pt>
                <c:pt idx="11412">
                  <c:v> 20-07-09 01:14:00</c:v>
                </c:pt>
                <c:pt idx="11413">
                  <c:v> 20-07-09 01:14:05</c:v>
                </c:pt>
                <c:pt idx="11414">
                  <c:v> 20-07-09 01:14:10</c:v>
                </c:pt>
                <c:pt idx="11415">
                  <c:v> 20-07-09 01:14:15</c:v>
                </c:pt>
                <c:pt idx="11416">
                  <c:v> 20-07-09 01:14:20</c:v>
                </c:pt>
                <c:pt idx="11417">
                  <c:v> 20-07-09 01:14:25</c:v>
                </c:pt>
                <c:pt idx="11418">
                  <c:v> 20-07-09 01:14:30</c:v>
                </c:pt>
                <c:pt idx="11419">
                  <c:v> 20-07-09 01:14:35</c:v>
                </c:pt>
                <c:pt idx="11420">
                  <c:v> 20-07-09 01:14:40</c:v>
                </c:pt>
                <c:pt idx="11421">
                  <c:v> 20-07-09 01:14:45</c:v>
                </c:pt>
                <c:pt idx="11422">
                  <c:v> 20-07-09 01:14:50</c:v>
                </c:pt>
                <c:pt idx="11423">
                  <c:v> 20-07-09 01:14:55</c:v>
                </c:pt>
                <c:pt idx="11424">
                  <c:v> 20-07-09 01:15:00</c:v>
                </c:pt>
                <c:pt idx="11425">
                  <c:v> 20-07-09 01:15:05</c:v>
                </c:pt>
                <c:pt idx="11426">
                  <c:v> 20-07-09 01:15:10</c:v>
                </c:pt>
                <c:pt idx="11427">
                  <c:v> 20-07-09 01:15:15</c:v>
                </c:pt>
                <c:pt idx="11428">
                  <c:v> 20-07-09 01:15:20</c:v>
                </c:pt>
                <c:pt idx="11429">
                  <c:v> 20-07-09 01:15:25</c:v>
                </c:pt>
                <c:pt idx="11430">
                  <c:v> 20-07-09 01:15:30</c:v>
                </c:pt>
                <c:pt idx="11431">
                  <c:v> 20-07-09 01:15:35</c:v>
                </c:pt>
                <c:pt idx="11432">
                  <c:v> 20-07-09 01:15:40</c:v>
                </c:pt>
                <c:pt idx="11433">
                  <c:v> 20-07-09 01:15:45</c:v>
                </c:pt>
                <c:pt idx="11434">
                  <c:v> 20-07-09 01:15:50</c:v>
                </c:pt>
                <c:pt idx="11435">
                  <c:v> 20-07-09 01:15:55</c:v>
                </c:pt>
                <c:pt idx="11436">
                  <c:v> 20-07-09 01:16:00</c:v>
                </c:pt>
                <c:pt idx="11437">
                  <c:v> 20-07-09 01:16:05</c:v>
                </c:pt>
                <c:pt idx="11438">
                  <c:v> 20-07-09 01:16:10</c:v>
                </c:pt>
                <c:pt idx="11439">
                  <c:v> 20-07-09 01:16:15</c:v>
                </c:pt>
                <c:pt idx="11440">
                  <c:v> 20-07-09 01:16:20</c:v>
                </c:pt>
                <c:pt idx="11441">
                  <c:v> 20-07-09 01:16:25</c:v>
                </c:pt>
                <c:pt idx="11442">
                  <c:v> 20-07-09 01:16:30</c:v>
                </c:pt>
                <c:pt idx="11443">
                  <c:v> 20-07-09 01:16:35</c:v>
                </c:pt>
                <c:pt idx="11444">
                  <c:v> 20-07-09 01:16:40</c:v>
                </c:pt>
                <c:pt idx="11445">
                  <c:v> 20-07-09 01:16:45</c:v>
                </c:pt>
                <c:pt idx="11446">
                  <c:v> 20-07-09 01:16:50</c:v>
                </c:pt>
                <c:pt idx="11447">
                  <c:v> 20-07-09 01:16:55</c:v>
                </c:pt>
                <c:pt idx="11448">
                  <c:v> 20-07-09 01:17:00</c:v>
                </c:pt>
                <c:pt idx="11449">
                  <c:v> 20-07-09 01:17:05</c:v>
                </c:pt>
                <c:pt idx="11450">
                  <c:v> 20-07-09 01:17:10</c:v>
                </c:pt>
                <c:pt idx="11451">
                  <c:v> 20-07-09 01:17:15</c:v>
                </c:pt>
                <c:pt idx="11452">
                  <c:v> 20-07-09 01:17:20</c:v>
                </c:pt>
                <c:pt idx="11453">
                  <c:v> 20-07-09 01:17:25</c:v>
                </c:pt>
                <c:pt idx="11454">
                  <c:v> 20-07-09 01:17:30</c:v>
                </c:pt>
                <c:pt idx="11455">
                  <c:v> 20-07-09 01:17:35</c:v>
                </c:pt>
                <c:pt idx="11456">
                  <c:v> 20-07-09 01:17:40</c:v>
                </c:pt>
                <c:pt idx="11457">
                  <c:v> 20-07-09 01:17:45</c:v>
                </c:pt>
                <c:pt idx="11458">
                  <c:v> 20-07-09 01:17:50</c:v>
                </c:pt>
                <c:pt idx="11459">
                  <c:v> 20-07-09 01:17:55</c:v>
                </c:pt>
                <c:pt idx="11460">
                  <c:v> 20-07-09 01:18:00</c:v>
                </c:pt>
                <c:pt idx="11461">
                  <c:v> 20-07-09 01:18:05</c:v>
                </c:pt>
                <c:pt idx="11462">
                  <c:v> 20-07-09 01:18:10</c:v>
                </c:pt>
                <c:pt idx="11463">
                  <c:v> 20-07-09 01:18:15</c:v>
                </c:pt>
                <c:pt idx="11464">
                  <c:v> 20-07-09 01:18:20</c:v>
                </c:pt>
                <c:pt idx="11465">
                  <c:v> 20-07-09 01:18:25</c:v>
                </c:pt>
                <c:pt idx="11466">
                  <c:v> 20-07-09 01:18:30</c:v>
                </c:pt>
                <c:pt idx="11467">
                  <c:v> 20-07-09 01:18:35</c:v>
                </c:pt>
                <c:pt idx="11468">
                  <c:v> 20-07-09 01:18:40</c:v>
                </c:pt>
                <c:pt idx="11469">
                  <c:v> 20-07-09 01:18:45</c:v>
                </c:pt>
                <c:pt idx="11470">
                  <c:v> 20-07-09 01:18:50</c:v>
                </c:pt>
                <c:pt idx="11471">
                  <c:v> 20-07-09 01:18:55</c:v>
                </c:pt>
                <c:pt idx="11472">
                  <c:v> 20-07-09 01:19:00</c:v>
                </c:pt>
                <c:pt idx="11473">
                  <c:v> 20-07-09 01:19:05</c:v>
                </c:pt>
                <c:pt idx="11474">
                  <c:v> 20-07-09 01:19:10</c:v>
                </c:pt>
                <c:pt idx="11475">
                  <c:v> 20-07-09 01:19:15</c:v>
                </c:pt>
                <c:pt idx="11476">
                  <c:v> 20-07-09 01:19:20</c:v>
                </c:pt>
                <c:pt idx="11477">
                  <c:v> 20-07-09 01:19:25</c:v>
                </c:pt>
                <c:pt idx="11478">
                  <c:v> 20-07-09 01:19:30</c:v>
                </c:pt>
                <c:pt idx="11479">
                  <c:v> 20-07-09 01:19:35</c:v>
                </c:pt>
                <c:pt idx="11480">
                  <c:v> 20-07-09 01:19:40</c:v>
                </c:pt>
                <c:pt idx="11481">
                  <c:v> 20-07-09 01:19:45</c:v>
                </c:pt>
                <c:pt idx="11482">
                  <c:v> 20-07-09 01:19:50</c:v>
                </c:pt>
                <c:pt idx="11483">
                  <c:v> 20-07-09 01:19:55</c:v>
                </c:pt>
                <c:pt idx="11484">
                  <c:v> 20-07-09 01:20:00</c:v>
                </c:pt>
                <c:pt idx="11485">
                  <c:v> 20-07-09 01:20:05</c:v>
                </c:pt>
                <c:pt idx="11486">
                  <c:v> 20-07-09 01:20:10</c:v>
                </c:pt>
                <c:pt idx="11487">
                  <c:v> 20-07-09 01:20:15</c:v>
                </c:pt>
                <c:pt idx="11488">
                  <c:v> 20-07-09 01:20:20</c:v>
                </c:pt>
                <c:pt idx="11489">
                  <c:v> 20-07-09 01:20:25</c:v>
                </c:pt>
                <c:pt idx="11490">
                  <c:v> 20-07-09 01:20:30</c:v>
                </c:pt>
                <c:pt idx="11491">
                  <c:v> 20-07-09 01:20:35</c:v>
                </c:pt>
                <c:pt idx="11492">
                  <c:v> 20-07-09 01:20:40</c:v>
                </c:pt>
                <c:pt idx="11493">
                  <c:v> 20-07-09 01:20:45</c:v>
                </c:pt>
                <c:pt idx="11494">
                  <c:v> 20-07-09 01:20:50</c:v>
                </c:pt>
                <c:pt idx="11495">
                  <c:v> 20-07-09 01:20:55</c:v>
                </c:pt>
                <c:pt idx="11496">
                  <c:v> 20-07-09 01:21:00</c:v>
                </c:pt>
                <c:pt idx="11497">
                  <c:v> 20-07-09 01:21:05</c:v>
                </c:pt>
                <c:pt idx="11498">
                  <c:v> 20-07-09 01:21:10</c:v>
                </c:pt>
                <c:pt idx="11499">
                  <c:v> 20-07-09 01:21:15</c:v>
                </c:pt>
                <c:pt idx="11500">
                  <c:v> 20-07-09 01:21:20</c:v>
                </c:pt>
                <c:pt idx="11501">
                  <c:v> 20-07-09 01:21:25</c:v>
                </c:pt>
                <c:pt idx="11502">
                  <c:v> 20-07-09 01:21:30</c:v>
                </c:pt>
                <c:pt idx="11503">
                  <c:v> 20-07-09 01:21:35</c:v>
                </c:pt>
                <c:pt idx="11504">
                  <c:v> 20-07-09 01:21:40</c:v>
                </c:pt>
                <c:pt idx="11505">
                  <c:v> 20-07-09 01:21:45</c:v>
                </c:pt>
                <c:pt idx="11506">
                  <c:v> 20-07-09 01:21:50</c:v>
                </c:pt>
                <c:pt idx="11507">
                  <c:v> 20-07-09 01:21:55</c:v>
                </c:pt>
                <c:pt idx="11508">
                  <c:v> 20-07-09 01:22:00</c:v>
                </c:pt>
                <c:pt idx="11509">
                  <c:v> 20-07-09 01:22:05</c:v>
                </c:pt>
                <c:pt idx="11510">
                  <c:v> 20-07-09 01:22:10</c:v>
                </c:pt>
                <c:pt idx="11511">
                  <c:v> 20-07-09 01:22:15</c:v>
                </c:pt>
                <c:pt idx="11512">
                  <c:v> 20-07-09 01:22:20</c:v>
                </c:pt>
                <c:pt idx="11513">
                  <c:v> 20-07-09 01:22:25</c:v>
                </c:pt>
                <c:pt idx="11514">
                  <c:v> 20-07-09 01:22:30</c:v>
                </c:pt>
                <c:pt idx="11515">
                  <c:v> 20-07-09 01:22:35</c:v>
                </c:pt>
                <c:pt idx="11516">
                  <c:v> 20-07-09 01:22:40</c:v>
                </c:pt>
                <c:pt idx="11517">
                  <c:v> 20-07-09 01:22:45</c:v>
                </c:pt>
                <c:pt idx="11518">
                  <c:v> 20-07-09 01:22:50</c:v>
                </c:pt>
                <c:pt idx="11519">
                  <c:v> 20-07-09 01:22:55</c:v>
                </c:pt>
                <c:pt idx="11520">
                  <c:v> 20-07-09 01:23:00</c:v>
                </c:pt>
                <c:pt idx="11521">
                  <c:v> 20-07-09 01:23:05</c:v>
                </c:pt>
                <c:pt idx="11522">
                  <c:v> 20-07-09 01:23:10</c:v>
                </c:pt>
                <c:pt idx="11523">
                  <c:v> 20-07-09 01:23:15</c:v>
                </c:pt>
                <c:pt idx="11524">
                  <c:v> 20-07-09 01:23:20</c:v>
                </c:pt>
                <c:pt idx="11525">
                  <c:v> 20-07-09 01:23:25</c:v>
                </c:pt>
                <c:pt idx="11526">
                  <c:v> 20-07-09 01:23:30</c:v>
                </c:pt>
                <c:pt idx="11527">
                  <c:v> 20-07-09 01:23:35</c:v>
                </c:pt>
                <c:pt idx="11528">
                  <c:v> 20-07-09 01:23:40</c:v>
                </c:pt>
                <c:pt idx="11529">
                  <c:v> 20-07-09 01:23:45</c:v>
                </c:pt>
                <c:pt idx="11530">
                  <c:v> 20-07-09 01:23:50</c:v>
                </c:pt>
                <c:pt idx="11531">
                  <c:v> 20-07-09 01:23:55</c:v>
                </c:pt>
                <c:pt idx="11532">
                  <c:v> 20-07-09 01:24:00</c:v>
                </c:pt>
                <c:pt idx="11533">
                  <c:v> 20-07-09 01:24:05</c:v>
                </c:pt>
                <c:pt idx="11534">
                  <c:v> 20-07-09 01:24:10</c:v>
                </c:pt>
                <c:pt idx="11535">
                  <c:v> 20-07-09 01:24:15</c:v>
                </c:pt>
                <c:pt idx="11536">
                  <c:v> 20-07-09 01:24:20</c:v>
                </c:pt>
                <c:pt idx="11537">
                  <c:v> 20-07-09 01:24:25</c:v>
                </c:pt>
                <c:pt idx="11538">
                  <c:v> 20-07-09 01:24:30</c:v>
                </c:pt>
                <c:pt idx="11539">
                  <c:v> 20-07-09 01:24:35</c:v>
                </c:pt>
                <c:pt idx="11540">
                  <c:v> 20-07-09 01:24:40</c:v>
                </c:pt>
                <c:pt idx="11541">
                  <c:v> 20-07-09 01:24:45</c:v>
                </c:pt>
                <c:pt idx="11542">
                  <c:v> 20-07-09 01:24:50</c:v>
                </c:pt>
                <c:pt idx="11543">
                  <c:v> 20-07-09 01:24:55</c:v>
                </c:pt>
                <c:pt idx="11544">
                  <c:v> 20-07-09 01:25:00</c:v>
                </c:pt>
                <c:pt idx="11545">
                  <c:v> 20-07-09 01:25:05</c:v>
                </c:pt>
                <c:pt idx="11546">
                  <c:v> 20-07-09 01:25:10</c:v>
                </c:pt>
                <c:pt idx="11547">
                  <c:v> 20-07-09 01:25:15</c:v>
                </c:pt>
                <c:pt idx="11548">
                  <c:v> 20-07-09 01:25:20</c:v>
                </c:pt>
                <c:pt idx="11549">
                  <c:v> 20-07-09 01:25:25</c:v>
                </c:pt>
                <c:pt idx="11550">
                  <c:v> 20-07-09 01:25:30</c:v>
                </c:pt>
                <c:pt idx="11551">
                  <c:v> 20-07-09 01:25:35</c:v>
                </c:pt>
                <c:pt idx="11552">
                  <c:v> 20-07-09 01:25:40</c:v>
                </c:pt>
                <c:pt idx="11553">
                  <c:v> 20-07-09 01:25:45</c:v>
                </c:pt>
                <c:pt idx="11554">
                  <c:v> 20-07-09 01:25:50</c:v>
                </c:pt>
                <c:pt idx="11555">
                  <c:v> 20-07-09 01:25:55</c:v>
                </c:pt>
                <c:pt idx="11556">
                  <c:v> 20-07-09 01:26:00</c:v>
                </c:pt>
                <c:pt idx="11557">
                  <c:v> 20-07-09 01:26:05</c:v>
                </c:pt>
                <c:pt idx="11558">
                  <c:v> 20-07-09 01:26:10</c:v>
                </c:pt>
                <c:pt idx="11559">
                  <c:v> 20-07-09 01:26:15</c:v>
                </c:pt>
                <c:pt idx="11560">
                  <c:v> 20-07-09 01:26:20</c:v>
                </c:pt>
                <c:pt idx="11561">
                  <c:v> 20-07-09 01:26:25</c:v>
                </c:pt>
                <c:pt idx="11562">
                  <c:v> 20-07-09 01:26:30</c:v>
                </c:pt>
                <c:pt idx="11563">
                  <c:v> 20-07-09 01:26:35</c:v>
                </c:pt>
                <c:pt idx="11564">
                  <c:v> 20-07-09 01:26:40</c:v>
                </c:pt>
                <c:pt idx="11565">
                  <c:v> 20-07-09 01:26:45</c:v>
                </c:pt>
                <c:pt idx="11566">
                  <c:v> 20-07-09 01:26:50</c:v>
                </c:pt>
                <c:pt idx="11567">
                  <c:v> 20-07-09 01:26:55</c:v>
                </c:pt>
                <c:pt idx="11568">
                  <c:v> 20-07-09 01:27:00</c:v>
                </c:pt>
                <c:pt idx="11569">
                  <c:v> 20-07-09 01:27:05</c:v>
                </c:pt>
                <c:pt idx="11570">
                  <c:v> 20-07-09 01:27:10</c:v>
                </c:pt>
                <c:pt idx="11571">
                  <c:v> 20-07-09 01:27:15</c:v>
                </c:pt>
                <c:pt idx="11572">
                  <c:v> 20-07-09 01:27:20</c:v>
                </c:pt>
                <c:pt idx="11573">
                  <c:v> 20-07-09 01:27:25</c:v>
                </c:pt>
                <c:pt idx="11574">
                  <c:v> 20-07-09 01:27:30</c:v>
                </c:pt>
                <c:pt idx="11575">
                  <c:v> 20-07-09 01:27:35</c:v>
                </c:pt>
                <c:pt idx="11576">
                  <c:v> 20-07-09 01:27:40</c:v>
                </c:pt>
                <c:pt idx="11577">
                  <c:v> 20-07-09 01:27:45</c:v>
                </c:pt>
                <c:pt idx="11578">
                  <c:v> 20-07-09 01:27:50</c:v>
                </c:pt>
                <c:pt idx="11579">
                  <c:v> 20-07-09 01:27:55</c:v>
                </c:pt>
                <c:pt idx="11580">
                  <c:v> 20-07-09 01:28:00</c:v>
                </c:pt>
                <c:pt idx="11581">
                  <c:v> 20-07-09 01:28:05</c:v>
                </c:pt>
                <c:pt idx="11582">
                  <c:v> 20-07-09 01:28:10</c:v>
                </c:pt>
                <c:pt idx="11583">
                  <c:v> 20-07-09 01:28:15</c:v>
                </c:pt>
                <c:pt idx="11584">
                  <c:v> 20-07-09 01:28:20</c:v>
                </c:pt>
                <c:pt idx="11585">
                  <c:v> 20-07-09 01:28:25</c:v>
                </c:pt>
                <c:pt idx="11586">
                  <c:v> 20-07-09 01:28:30</c:v>
                </c:pt>
                <c:pt idx="11587">
                  <c:v> 20-07-09 01:28:35</c:v>
                </c:pt>
                <c:pt idx="11588">
                  <c:v> 20-07-09 01:28:40</c:v>
                </c:pt>
                <c:pt idx="11589">
                  <c:v> 20-07-09 01:28:45</c:v>
                </c:pt>
                <c:pt idx="11590">
                  <c:v> 20-07-09 01:28:50</c:v>
                </c:pt>
                <c:pt idx="11591">
                  <c:v> 20-07-09 01:28:55</c:v>
                </c:pt>
                <c:pt idx="11592">
                  <c:v> 20-07-09 01:29:00</c:v>
                </c:pt>
                <c:pt idx="11593">
                  <c:v> 20-07-09 01:29:05</c:v>
                </c:pt>
                <c:pt idx="11594">
                  <c:v> 20-07-09 01:29:10</c:v>
                </c:pt>
                <c:pt idx="11595">
                  <c:v> 20-07-09 01:29:15</c:v>
                </c:pt>
                <c:pt idx="11596">
                  <c:v> 20-07-09 01:29:20</c:v>
                </c:pt>
                <c:pt idx="11597">
                  <c:v> 20-07-09 01:29:25</c:v>
                </c:pt>
                <c:pt idx="11598">
                  <c:v> 20-07-09 01:29:30</c:v>
                </c:pt>
                <c:pt idx="11599">
                  <c:v> 20-07-09 01:29:35</c:v>
                </c:pt>
                <c:pt idx="11600">
                  <c:v> 20-07-09 01:29:40</c:v>
                </c:pt>
                <c:pt idx="11601">
                  <c:v> 20-07-09 01:29:45</c:v>
                </c:pt>
                <c:pt idx="11602">
                  <c:v> 20-07-09 01:29:50</c:v>
                </c:pt>
                <c:pt idx="11603">
                  <c:v> 20-07-09 01:29:55</c:v>
                </c:pt>
                <c:pt idx="11604">
                  <c:v> 20-07-09 01:30:00</c:v>
                </c:pt>
                <c:pt idx="11605">
                  <c:v> 20-07-09 01:30:05</c:v>
                </c:pt>
                <c:pt idx="11606">
                  <c:v> 20-07-09 01:30:10</c:v>
                </c:pt>
                <c:pt idx="11607">
                  <c:v> 20-07-09 01:30:15</c:v>
                </c:pt>
                <c:pt idx="11608">
                  <c:v> 20-07-09 01:30:20</c:v>
                </c:pt>
                <c:pt idx="11609">
                  <c:v> 20-07-09 01:30:25</c:v>
                </c:pt>
                <c:pt idx="11610">
                  <c:v> 20-07-09 01:30:30</c:v>
                </c:pt>
                <c:pt idx="11611">
                  <c:v> 20-07-09 01:30:35</c:v>
                </c:pt>
                <c:pt idx="11612">
                  <c:v> 20-07-09 01:30:40</c:v>
                </c:pt>
                <c:pt idx="11613">
                  <c:v> 20-07-09 01:30:45</c:v>
                </c:pt>
                <c:pt idx="11614">
                  <c:v> 20-07-09 01:30:50</c:v>
                </c:pt>
                <c:pt idx="11615">
                  <c:v> 20-07-09 01:30:55</c:v>
                </c:pt>
                <c:pt idx="11616">
                  <c:v> 20-07-09 01:31:00</c:v>
                </c:pt>
                <c:pt idx="11617">
                  <c:v> 20-07-09 01:31:05</c:v>
                </c:pt>
                <c:pt idx="11618">
                  <c:v> 20-07-09 01:31:10</c:v>
                </c:pt>
                <c:pt idx="11619">
                  <c:v> 20-07-09 01:31:15</c:v>
                </c:pt>
                <c:pt idx="11620">
                  <c:v> 20-07-09 01:31:20</c:v>
                </c:pt>
                <c:pt idx="11621">
                  <c:v> 20-07-09 01:31:25</c:v>
                </c:pt>
                <c:pt idx="11622">
                  <c:v> 20-07-09 01:31:30</c:v>
                </c:pt>
                <c:pt idx="11623">
                  <c:v> 20-07-09 01:31:35</c:v>
                </c:pt>
                <c:pt idx="11624">
                  <c:v> 20-07-09 01:31:40</c:v>
                </c:pt>
                <c:pt idx="11625">
                  <c:v> 20-07-09 01:31:45</c:v>
                </c:pt>
                <c:pt idx="11626">
                  <c:v> 20-07-09 01:31:50</c:v>
                </c:pt>
                <c:pt idx="11627">
                  <c:v> 20-07-09 01:31:55</c:v>
                </c:pt>
                <c:pt idx="11628">
                  <c:v> 20-07-09 01:32:00</c:v>
                </c:pt>
                <c:pt idx="11629">
                  <c:v> 20-07-09 01:32:05</c:v>
                </c:pt>
                <c:pt idx="11630">
                  <c:v> 20-07-09 01:32:10</c:v>
                </c:pt>
                <c:pt idx="11631">
                  <c:v> 20-07-09 01:32:15</c:v>
                </c:pt>
                <c:pt idx="11632">
                  <c:v> 20-07-09 01:32:20</c:v>
                </c:pt>
                <c:pt idx="11633">
                  <c:v> 20-07-09 01:32:25</c:v>
                </c:pt>
                <c:pt idx="11634">
                  <c:v> 20-07-09 01:32:30</c:v>
                </c:pt>
                <c:pt idx="11635">
                  <c:v> 20-07-09 01:32:35</c:v>
                </c:pt>
                <c:pt idx="11636">
                  <c:v> 20-07-09 01:32:40</c:v>
                </c:pt>
                <c:pt idx="11637">
                  <c:v> 20-07-09 01:32:45</c:v>
                </c:pt>
                <c:pt idx="11638">
                  <c:v> 20-07-09 01:32:50</c:v>
                </c:pt>
                <c:pt idx="11639">
                  <c:v> 20-07-09 01:32:55</c:v>
                </c:pt>
                <c:pt idx="11640">
                  <c:v> 20-07-09 01:33:00</c:v>
                </c:pt>
                <c:pt idx="11641">
                  <c:v> 20-07-09 01:33:05</c:v>
                </c:pt>
                <c:pt idx="11642">
                  <c:v> 20-07-09 01:33:10</c:v>
                </c:pt>
                <c:pt idx="11643">
                  <c:v> 20-07-09 01:33:15</c:v>
                </c:pt>
                <c:pt idx="11644">
                  <c:v> 20-07-09 01:33:20</c:v>
                </c:pt>
                <c:pt idx="11645">
                  <c:v> 20-07-09 01:33:25</c:v>
                </c:pt>
                <c:pt idx="11646">
                  <c:v> 20-07-09 01:33:30</c:v>
                </c:pt>
                <c:pt idx="11647">
                  <c:v> 20-07-09 01:33:35</c:v>
                </c:pt>
                <c:pt idx="11648">
                  <c:v> 20-07-09 01:33:40</c:v>
                </c:pt>
                <c:pt idx="11649">
                  <c:v> 20-07-09 01:33:45</c:v>
                </c:pt>
                <c:pt idx="11650">
                  <c:v> 20-07-09 01:33:50</c:v>
                </c:pt>
                <c:pt idx="11651">
                  <c:v> 20-07-09 01:33:55</c:v>
                </c:pt>
                <c:pt idx="11652">
                  <c:v> 20-07-09 01:34:00</c:v>
                </c:pt>
                <c:pt idx="11653">
                  <c:v> 20-07-09 01:34:05</c:v>
                </c:pt>
                <c:pt idx="11654">
                  <c:v> 20-07-09 01:34:10</c:v>
                </c:pt>
                <c:pt idx="11655">
                  <c:v> 20-07-09 01:34:15</c:v>
                </c:pt>
                <c:pt idx="11656">
                  <c:v> 20-07-09 01:34:20</c:v>
                </c:pt>
                <c:pt idx="11657">
                  <c:v> 20-07-09 01:34:25</c:v>
                </c:pt>
                <c:pt idx="11658">
                  <c:v> 20-07-09 01:34:30</c:v>
                </c:pt>
                <c:pt idx="11659">
                  <c:v> 20-07-09 01:34:35</c:v>
                </c:pt>
                <c:pt idx="11660">
                  <c:v> 20-07-09 01:34:40</c:v>
                </c:pt>
                <c:pt idx="11661">
                  <c:v> 20-07-09 01:34:45</c:v>
                </c:pt>
                <c:pt idx="11662">
                  <c:v> 20-07-09 01:34:50</c:v>
                </c:pt>
                <c:pt idx="11663">
                  <c:v> 20-07-09 01:34:55</c:v>
                </c:pt>
                <c:pt idx="11664">
                  <c:v> 20-07-09 01:35:00</c:v>
                </c:pt>
                <c:pt idx="11665">
                  <c:v> 20-07-09 01:35:05</c:v>
                </c:pt>
                <c:pt idx="11666">
                  <c:v> 20-07-09 01:35:10</c:v>
                </c:pt>
                <c:pt idx="11667">
                  <c:v> 20-07-09 01:35:15</c:v>
                </c:pt>
                <c:pt idx="11668">
                  <c:v> 20-07-09 01:35:20</c:v>
                </c:pt>
                <c:pt idx="11669">
                  <c:v> 20-07-09 01:35:25</c:v>
                </c:pt>
                <c:pt idx="11670">
                  <c:v> 20-07-09 01:35:30</c:v>
                </c:pt>
                <c:pt idx="11671">
                  <c:v> 20-07-09 01:35:35</c:v>
                </c:pt>
                <c:pt idx="11672">
                  <c:v> 20-07-09 01:35:40</c:v>
                </c:pt>
                <c:pt idx="11673">
                  <c:v> 20-07-09 01:35:45</c:v>
                </c:pt>
                <c:pt idx="11674">
                  <c:v> 20-07-09 01:35:50</c:v>
                </c:pt>
                <c:pt idx="11675">
                  <c:v> 20-07-09 01:35:55</c:v>
                </c:pt>
                <c:pt idx="11676">
                  <c:v> 20-07-09 01:36:00</c:v>
                </c:pt>
                <c:pt idx="11677">
                  <c:v> 20-07-09 01:36:05</c:v>
                </c:pt>
                <c:pt idx="11678">
                  <c:v> 20-07-09 01:36:10</c:v>
                </c:pt>
                <c:pt idx="11679">
                  <c:v> 20-07-09 01:36:15</c:v>
                </c:pt>
                <c:pt idx="11680">
                  <c:v> 20-07-09 01:36:20</c:v>
                </c:pt>
                <c:pt idx="11681">
                  <c:v> 20-07-09 01:36:25</c:v>
                </c:pt>
                <c:pt idx="11682">
                  <c:v> 20-07-09 01:36:30</c:v>
                </c:pt>
                <c:pt idx="11683">
                  <c:v> 20-07-09 01:36:35</c:v>
                </c:pt>
                <c:pt idx="11684">
                  <c:v> 20-07-09 01:36:40</c:v>
                </c:pt>
                <c:pt idx="11685">
                  <c:v> 20-07-09 01:36:45</c:v>
                </c:pt>
                <c:pt idx="11686">
                  <c:v> 20-07-09 01:36:50</c:v>
                </c:pt>
                <c:pt idx="11687">
                  <c:v> 20-07-09 01:36:55</c:v>
                </c:pt>
                <c:pt idx="11688">
                  <c:v> 20-07-09 01:37:00</c:v>
                </c:pt>
                <c:pt idx="11689">
                  <c:v> 20-07-09 01:37:05</c:v>
                </c:pt>
                <c:pt idx="11690">
                  <c:v> 20-07-09 01:37:10</c:v>
                </c:pt>
                <c:pt idx="11691">
                  <c:v> 20-07-09 01:37:15</c:v>
                </c:pt>
                <c:pt idx="11692">
                  <c:v> 20-07-09 01:37:20</c:v>
                </c:pt>
                <c:pt idx="11693">
                  <c:v> 20-07-09 01:37:25</c:v>
                </c:pt>
                <c:pt idx="11694">
                  <c:v> 20-07-09 01:37:30</c:v>
                </c:pt>
                <c:pt idx="11695">
                  <c:v> 20-07-09 01:37:35</c:v>
                </c:pt>
                <c:pt idx="11696">
                  <c:v> 20-07-09 01:37:40</c:v>
                </c:pt>
                <c:pt idx="11697">
                  <c:v> 20-07-09 01:37:45</c:v>
                </c:pt>
                <c:pt idx="11698">
                  <c:v> 20-07-09 01:37:50</c:v>
                </c:pt>
                <c:pt idx="11699">
                  <c:v> 20-07-09 01:37:55</c:v>
                </c:pt>
                <c:pt idx="11700">
                  <c:v> 20-07-09 01:38:00</c:v>
                </c:pt>
                <c:pt idx="11701">
                  <c:v> 20-07-09 01:38:05</c:v>
                </c:pt>
                <c:pt idx="11702">
                  <c:v> 20-07-09 01:38:10</c:v>
                </c:pt>
                <c:pt idx="11703">
                  <c:v> 20-07-09 01:38:15</c:v>
                </c:pt>
                <c:pt idx="11704">
                  <c:v> 20-07-09 01:38:20</c:v>
                </c:pt>
                <c:pt idx="11705">
                  <c:v> 20-07-09 01:38:25</c:v>
                </c:pt>
                <c:pt idx="11706">
                  <c:v> 20-07-09 01:38:30</c:v>
                </c:pt>
                <c:pt idx="11707">
                  <c:v> 20-07-09 01:38:35</c:v>
                </c:pt>
                <c:pt idx="11708">
                  <c:v> 20-07-09 01:38:40</c:v>
                </c:pt>
                <c:pt idx="11709">
                  <c:v> 20-07-09 01:38:45</c:v>
                </c:pt>
                <c:pt idx="11710">
                  <c:v> 20-07-09 01:38:50</c:v>
                </c:pt>
                <c:pt idx="11711">
                  <c:v> 20-07-09 01:38:55</c:v>
                </c:pt>
                <c:pt idx="11712">
                  <c:v> 20-07-09 01:39:00</c:v>
                </c:pt>
                <c:pt idx="11713">
                  <c:v> 20-07-09 01:39:05</c:v>
                </c:pt>
                <c:pt idx="11714">
                  <c:v> 20-07-09 01:39:10</c:v>
                </c:pt>
                <c:pt idx="11715">
                  <c:v> 20-07-09 01:39:15</c:v>
                </c:pt>
                <c:pt idx="11716">
                  <c:v> 20-07-09 01:39:20</c:v>
                </c:pt>
                <c:pt idx="11717">
                  <c:v> 20-07-09 01:39:25</c:v>
                </c:pt>
                <c:pt idx="11718">
                  <c:v> 20-07-09 01:39:30</c:v>
                </c:pt>
                <c:pt idx="11719">
                  <c:v> 20-07-09 01:39:35</c:v>
                </c:pt>
                <c:pt idx="11720">
                  <c:v> 20-07-09 01:39:40</c:v>
                </c:pt>
                <c:pt idx="11721">
                  <c:v> 20-07-09 01:39:45</c:v>
                </c:pt>
                <c:pt idx="11722">
                  <c:v> 20-07-09 01:39:50</c:v>
                </c:pt>
                <c:pt idx="11723">
                  <c:v> 20-07-09 01:39:55</c:v>
                </c:pt>
                <c:pt idx="11724">
                  <c:v> 20-07-09 01:40:00</c:v>
                </c:pt>
                <c:pt idx="11725">
                  <c:v> 20-07-09 01:40:05</c:v>
                </c:pt>
                <c:pt idx="11726">
                  <c:v> 20-07-09 01:40:10</c:v>
                </c:pt>
                <c:pt idx="11727">
                  <c:v> 20-07-09 01:40:15</c:v>
                </c:pt>
                <c:pt idx="11728">
                  <c:v> 20-07-09 01:40:20</c:v>
                </c:pt>
                <c:pt idx="11729">
                  <c:v> 20-07-09 01:40:25</c:v>
                </c:pt>
                <c:pt idx="11730">
                  <c:v> 20-07-09 01:40:30</c:v>
                </c:pt>
                <c:pt idx="11731">
                  <c:v> 20-07-09 01:40:35</c:v>
                </c:pt>
                <c:pt idx="11732">
                  <c:v> 20-07-09 01:40:40</c:v>
                </c:pt>
                <c:pt idx="11733">
                  <c:v> 20-07-09 01:40:45</c:v>
                </c:pt>
                <c:pt idx="11734">
                  <c:v> 20-07-09 01:40:50</c:v>
                </c:pt>
                <c:pt idx="11735">
                  <c:v> 20-07-09 01:40:55</c:v>
                </c:pt>
                <c:pt idx="11736">
                  <c:v> 20-07-09 01:41:00</c:v>
                </c:pt>
                <c:pt idx="11737">
                  <c:v> 20-07-09 01:41:05</c:v>
                </c:pt>
                <c:pt idx="11738">
                  <c:v> 20-07-09 01:41:10</c:v>
                </c:pt>
                <c:pt idx="11739">
                  <c:v> 20-07-09 01:41:15</c:v>
                </c:pt>
                <c:pt idx="11740">
                  <c:v> 20-07-09 01:41:20</c:v>
                </c:pt>
                <c:pt idx="11741">
                  <c:v> 20-07-09 01:41:25</c:v>
                </c:pt>
                <c:pt idx="11742">
                  <c:v> 20-07-09 01:41:30</c:v>
                </c:pt>
                <c:pt idx="11743">
                  <c:v> 20-07-09 01:41:35</c:v>
                </c:pt>
                <c:pt idx="11744">
                  <c:v> 20-07-09 01:41:40</c:v>
                </c:pt>
                <c:pt idx="11745">
                  <c:v> 20-07-09 01:41:45</c:v>
                </c:pt>
                <c:pt idx="11746">
                  <c:v> 20-07-09 01:41:50</c:v>
                </c:pt>
                <c:pt idx="11747">
                  <c:v> 20-07-09 01:41:55</c:v>
                </c:pt>
                <c:pt idx="11748">
                  <c:v> 20-07-09 01:42:00</c:v>
                </c:pt>
                <c:pt idx="11749">
                  <c:v> 20-07-09 01:42:05</c:v>
                </c:pt>
                <c:pt idx="11750">
                  <c:v> 20-07-09 01:42:10</c:v>
                </c:pt>
                <c:pt idx="11751">
                  <c:v> 20-07-09 01:42:15</c:v>
                </c:pt>
                <c:pt idx="11752">
                  <c:v> 20-07-09 01:42:20</c:v>
                </c:pt>
                <c:pt idx="11753">
                  <c:v> 20-07-09 01:42:25</c:v>
                </c:pt>
                <c:pt idx="11754">
                  <c:v> 20-07-09 01:42:30</c:v>
                </c:pt>
                <c:pt idx="11755">
                  <c:v> 20-07-09 01:42:35</c:v>
                </c:pt>
                <c:pt idx="11756">
                  <c:v> 20-07-09 01:42:40</c:v>
                </c:pt>
                <c:pt idx="11757">
                  <c:v> 20-07-09 01:42:45</c:v>
                </c:pt>
                <c:pt idx="11758">
                  <c:v> 20-07-09 01:42:50</c:v>
                </c:pt>
                <c:pt idx="11759">
                  <c:v> 20-07-09 01:42:55</c:v>
                </c:pt>
                <c:pt idx="11760">
                  <c:v> 20-07-09 01:43:00</c:v>
                </c:pt>
                <c:pt idx="11761">
                  <c:v> 20-07-09 01:43:05</c:v>
                </c:pt>
                <c:pt idx="11762">
                  <c:v> 20-07-09 01:43:10</c:v>
                </c:pt>
                <c:pt idx="11763">
                  <c:v> 20-07-09 01:43:15</c:v>
                </c:pt>
                <c:pt idx="11764">
                  <c:v> 20-07-09 01:43:20</c:v>
                </c:pt>
                <c:pt idx="11765">
                  <c:v> 20-07-09 01:43:25</c:v>
                </c:pt>
                <c:pt idx="11766">
                  <c:v> 20-07-09 01:43:30</c:v>
                </c:pt>
                <c:pt idx="11767">
                  <c:v> 20-07-09 01:43:35</c:v>
                </c:pt>
                <c:pt idx="11768">
                  <c:v> 20-07-09 01:43:40</c:v>
                </c:pt>
                <c:pt idx="11769">
                  <c:v> 20-07-09 01:43:45</c:v>
                </c:pt>
                <c:pt idx="11770">
                  <c:v> 20-07-09 01:43:50</c:v>
                </c:pt>
                <c:pt idx="11771">
                  <c:v> 20-07-09 01:43:55</c:v>
                </c:pt>
                <c:pt idx="11772">
                  <c:v> 20-07-09 01:44:00</c:v>
                </c:pt>
                <c:pt idx="11773">
                  <c:v> 20-07-09 01:44:05</c:v>
                </c:pt>
                <c:pt idx="11774">
                  <c:v> 20-07-09 01:44:10</c:v>
                </c:pt>
                <c:pt idx="11775">
                  <c:v> 20-07-09 01:44:15</c:v>
                </c:pt>
                <c:pt idx="11776">
                  <c:v> 20-07-09 01:44:20</c:v>
                </c:pt>
                <c:pt idx="11777">
                  <c:v> 20-07-09 01:44:25</c:v>
                </c:pt>
                <c:pt idx="11778">
                  <c:v> 20-07-09 01:44:30</c:v>
                </c:pt>
                <c:pt idx="11779">
                  <c:v> 20-07-09 01:44:35</c:v>
                </c:pt>
                <c:pt idx="11780">
                  <c:v> 20-07-09 01:44:40</c:v>
                </c:pt>
                <c:pt idx="11781">
                  <c:v> 20-07-09 01:44:45</c:v>
                </c:pt>
                <c:pt idx="11782">
                  <c:v> 20-07-09 01:44:50</c:v>
                </c:pt>
                <c:pt idx="11783">
                  <c:v> 20-07-09 01:44:55</c:v>
                </c:pt>
                <c:pt idx="11784">
                  <c:v> 20-07-09 01:45:00</c:v>
                </c:pt>
                <c:pt idx="11785">
                  <c:v> 20-07-09 01:45:05</c:v>
                </c:pt>
                <c:pt idx="11786">
                  <c:v> 20-07-09 01:45:10</c:v>
                </c:pt>
                <c:pt idx="11787">
                  <c:v> 20-07-09 01:45:15</c:v>
                </c:pt>
                <c:pt idx="11788">
                  <c:v> 20-07-09 01:45:20</c:v>
                </c:pt>
                <c:pt idx="11789">
                  <c:v> 20-07-09 01:45:25</c:v>
                </c:pt>
                <c:pt idx="11790">
                  <c:v> 20-07-09 01:45:30</c:v>
                </c:pt>
                <c:pt idx="11791">
                  <c:v> 20-07-09 01:45:35</c:v>
                </c:pt>
                <c:pt idx="11792">
                  <c:v> 20-07-09 01:45:40</c:v>
                </c:pt>
                <c:pt idx="11793">
                  <c:v> 20-07-09 01:45:45</c:v>
                </c:pt>
                <c:pt idx="11794">
                  <c:v> 20-07-09 01:45:50</c:v>
                </c:pt>
                <c:pt idx="11795">
                  <c:v> 20-07-09 01:45:55</c:v>
                </c:pt>
                <c:pt idx="11796">
                  <c:v> 20-07-09 01:46:00</c:v>
                </c:pt>
                <c:pt idx="11797">
                  <c:v> 20-07-09 01:46:05</c:v>
                </c:pt>
                <c:pt idx="11798">
                  <c:v> 20-07-09 01:46:10</c:v>
                </c:pt>
                <c:pt idx="11799">
                  <c:v> 20-07-09 01:46:15</c:v>
                </c:pt>
                <c:pt idx="11800">
                  <c:v> 20-07-09 01:46:20</c:v>
                </c:pt>
                <c:pt idx="11801">
                  <c:v> 20-07-09 01:46:25</c:v>
                </c:pt>
                <c:pt idx="11802">
                  <c:v> 20-07-09 01:46:30</c:v>
                </c:pt>
                <c:pt idx="11803">
                  <c:v> 20-07-09 01:46:35</c:v>
                </c:pt>
                <c:pt idx="11804">
                  <c:v> 20-07-09 01:46:40</c:v>
                </c:pt>
                <c:pt idx="11805">
                  <c:v> 20-07-09 01:46:45</c:v>
                </c:pt>
                <c:pt idx="11806">
                  <c:v> 20-07-09 01:46:50</c:v>
                </c:pt>
                <c:pt idx="11807">
                  <c:v> 20-07-09 01:46:55</c:v>
                </c:pt>
                <c:pt idx="11808">
                  <c:v> 20-07-09 01:47:00</c:v>
                </c:pt>
                <c:pt idx="11809">
                  <c:v> 20-07-09 01:47:05</c:v>
                </c:pt>
                <c:pt idx="11810">
                  <c:v> 20-07-09 01:47:10</c:v>
                </c:pt>
                <c:pt idx="11811">
                  <c:v> 20-07-09 01:47:15</c:v>
                </c:pt>
                <c:pt idx="11812">
                  <c:v> 20-07-09 01:47:20</c:v>
                </c:pt>
                <c:pt idx="11813">
                  <c:v> 20-07-09 01:47:25</c:v>
                </c:pt>
                <c:pt idx="11814">
                  <c:v> 20-07-09 01:47:30</c:v>
                </c:pt>
                <c:pt idx="11815">
                  <c:v> 20-07-09 01:47:35</c:v>
                </c:pt>
                <c:pt idx="11816">
                  <c:v> 20-07-09 01:47:40</c:v>
                </c:pt>
                <c:pt idx="11817">
                  <c:v> 20-07-09 01:47:45</c:v>
                </c:pt>
                <c:pt idx="11818">
                  <c:v> 20-07-09 01:47:50</c:v>
                </c:pt>
                <c:pt idx="11819">
                  <c:v> 20-07-09 01:47:55</c:v>
                </c:pt>
                <c:pt idx="11820">
                  <c:v> 20-07-09 01:48:00</c:v>
                </c:pt>
                <c:pt idx="11821">
                  <c:v> 20-07-09 01:48:05</c:v>
                </c:pt>
                <c:pt idx="11822">
                  <c:v> 20-07-09 01:48:10</c:v>
                </c:pt>
                <c:pt idx="11823">
                  <c:v> 20-07-09 01:48:15</c:v>
                </c:pt>
                <c:pt idx="11824">
                  <c:v> 20-07-09 01:48:20</c:v>
                </c:pt>
                <c:pt idx="11825">
                  <c:v> 20-07-09 01:48:25</c:v>
                </c:pt>
                <c:pt idx="11826">
                  <c:v> 20-07-09 01:48:30</c:v>
                </c:pt>
                <c:pt idx="11827">
                  <c:v> 20-07-09 01:48:35</c:v>
                </c:pt>
                <c:pt idx="11828">
                  <c:v> 20-07-09 01:48:40</c:v>
                </c:pt>
                <c:pt idx="11829">
                  <c:v> 20-07-09 01:48:45</c:v>
                </c:pt>
                <c:pt idx="11830">
                  <c:v> 20-07-09 01:48:50</c:v>
                </c:pt>
                <c:pt idx="11831">
                  <c:v> 20-07-09 01:48:55</c:v>
                </c:pt>
                <c:pt idx="11832">
                  <c:v> 20-07-09 01:49:00</c:v>
                </c:pt>
                <c:pt idx="11833">
                  <c:v> 20-07-09 01:49:05</c:v>
                </c:pt>
                <c:pt idx="11834">
                  <c:v> 20-07-09 01:49:10</c:v>
                </c:pt>
                <c:pt idx="11835">
                  <c:v> 20-07-09 01:49:15</c:v>
                </c:pt>
                <c:pt idx="11836">
                  <c:v> 20-07-09 01:49:20</c:v>
                </c:pt>
                <c:pt idx="11837">
                  <c:v> 20-07-09 01:49:25</c:v>
                </c:pt>
                <c:pt idx="11838">
                  <c:v> 20-07-09 01:49:30</c:v>
                </c:pt>
                <c:pt idx="11839">
                  <c:v> 20-07-09 01:49:35</c:v>
                </c:pt>
                <c:pt idx="11840">
                  <c:v> 20-07-09 01:49:40</c:v>
                </c:pt>
                <c:pt idx="11841">
                  <c:v> 20-07-09 01:49:45</c:v>
                </c:pt>
                <c:pt idx="11842">
                  <c:v> 20-07-09 01:49:50</c:v>
                </c:pt>
                <c:pt idx="11843">
                  <c:v> 20-07-09 01:49:55</c:v>
                </c:pt>
                <c:pt idx="11844">
                  <c:v> 20-07-09 01:50:00</c:v>
                </c:pt>
                <c:pt idx="11845">
                  <c:v> 20-07-09 01:50:05</c:v>
                </c:pt>
                <c:pt idx="11846">
                  <c:v> 20-07-09 01:50:10</c:v>
                </c:pt>
                <c:pt idx="11847">
                  <c:v> 20-07-09 01:50:15</c:v>
                </c:pt>
                <c:pt idx="11848">
                  <c:v> 20-07-09 01:50:20</c:v>
                </c:pt>
                <c:pt idx="11849">
                  <c:v> 20-07-09 01:50:25</c:v>
                </c:pt>
                <c:pt idx="11850">
                  <c:v> 20-07-09 01:50:30</c:v>
                </c:pt>
                <c:pt idx="11851">
                  <c:v> 20-07-09 01:50:35</c:v>
                </c:pt>
                <c:pt idx="11852">
                  <c:v> 20-07-09 01:50:40</c:v>
                </c:pt>
                <c:pt idx="11853">
                  <c:v> 20-07-09 01:50:45</c:v>
                </c:pt>
                <c:pt idx="11854">
                  <c:v> 20-07-09 01:50:50</c:v>
                </c:pt>
                <c:pt idx="11855">
                  <c:v> 20-07-09 01:50:55</c:v>
                </c:pt>
                <c:pt idx="11856">
                  <c:v> 20-07-09 01:51:00</c:v>
                </c:pt>
                <c:pt idx="11857">
                  <c:v> 20-07-09 01:51:05</c:v>
                </c:pt>
                <c:pt idx="11858">
                  <c:v> 20-07-09 01:51:10</c:v>
                </c:pt>
                <c:pt idx="11859">
                  <c:v> 20-07-09 01:51:15</c:v>
                </c:pt>
                <c:pt idx="11860">
                  <c:v> 20-07-09 01:51:20</c:v>
                </c:pt>
                <c:pt idx="11861">
                  <c:v> 20-07-09 01:51:25</c:v>
                </c:pt>
                <c:pt idx="11862">
                  <c:v> 20-07-09 01:51:30</c:v>
                </c:pt>
                <c:pt idx="11863">
                  <c:v> 20-07-09 01:51:35</c:v>
                </c:pt>
                <c:pt idx="11864">
                  <c:v> 20-07-09 01:51:40</c:v>
                </c:pt>
                <c:pt idx="11865">
                  <c:v> 20-07-09 01:51:45</c:v>
                </c:pt>
                <c:pt idx="11866">
                  <c:v> 20-07-09 01:51:50</c:v>
                </c:pt>
                <c:pt idx="11867">
                  <c:v> 20-07-09 01:51:55</c:v>
                </c:pt>
                <c:pt idx="11868">
                  <c:v> 20-07-09 01:52:00</c:v>
                </c:pt>
                <c:pt idx="11869">
                  <c:v> 20-07-09 01:52:05</c:v>
                </c:pt>
                <c:pt idx="11870">
                  <c:v> 20-07-09 01:52:10</c:v>
                </c:pt>
                <c:pt idx="11871">
                  <c:v> 20-07-09 01:52:15</c:v>
                </c:pt>
                <c:pt idx="11872">
                  <c:v> 20-07-09 01:52:20</c:v>
                </c:pt>
                <c:pt idx="11873">
                  <c:v> 20-07-09 01:52:25</c:v>
                </c:pt>
                <c:pt idx="11874">
                  <c:v> 20-07-09 01:52:30</c:v>
                </c:pt>
                <c:pt idx="11875">
                  <c:v> 20-07-09 01:52:35</c:v>
                </c:pt>
                <c:pt idx="11876">
                  <c:v> 20-07-09 01:52:40</c:v>
                </c:pt>
                <c:pt idx="11877">
                  <c:v> 20-07-09 01:52:45</c:v>
                </c:pt>
                <c:pt idx="11878">
                  <c:v> 20-07-09 01:52:50</c:v>
                </c:pt>
                <c:pt idx="11879">
                  <c:v> 20-07-09 01:52:55</c:v>
                </c:pt>
                <c:pt idx="11880">
                  <c:v> 20-07-09 01:53:00</c:v>
                </c:pt>
                <c:pt idx="11881">
                  <c:v> 20-07-09 01:53:05</c:v>
                </c:pt>
                <c:pt idx="11882">
                  <c:v> 20-07-09 01:53:10</c:v>
                </c:pt>
                <c:pt idx="11883">
                  <c:v> 20-07-09 01:53:15</c:v>
                </c:pt>
                <c:pt idx="11884">
                  <c:v> 20-07-09 01:53:20</c:v>
                </c:pt>
                <c:pt idx="11885">
                  <c:v> 20-07-09 01:53:25</c:v>
                </c:pt>
                <c:pt idx="11886">
                  <c:v> 20-07-09 01:53:30</c:v>
                </c:pt>
                <c:pt idx="11887">
                  <c:v> 20-07-09 01:53:35</c:v>
                </c:pt>
                <c:pt idx="11888">
                  <c:v> 20-07-09 01:53:40</c:v>
                </c:pt>
                <c:pt idx="11889">
                  <c:v> 20-07-09 01:53:45</c:v>
                </c:pt>
                <c:pt idx="11890">
                  <c:v> 20-07-09 01:53:50</c:v>
                </c:pt>
                <c:pt idx="11891">
                  <c:v> 20-07-09 01:53:55</c:v>
                </c:pt>
                <c:pt idx="11892">
                  <c:v> 20-07-09 01:54:00</c:v>
                </c:pt>
                <c:pt idx="11893">
                  <c:v> 20-07-09 01:54:05</c:v>
                </c:pt>
                <c:pt idx="11894">
                  <c:v> 20-07-09 01:54:10</c:v>
                </c:pt>
                <c:pt idx="11895">
                  <c:v> 20-07-09 01:54:15</c:v>
                </c:pt>
                <c:pt idx="11896">
                  <c:v> 20-07-09 01:54:20</c:v>
                </c:pt>
                <c:pt idx="11897">
                  <c:v> 20-07-09 01:54:25</c:v>
                </c:pt>
                <c:pt idx="11898">
                  <c:v> 20-07-09 01:54:30</c:v>
                </c:pt>
                <c:pt idx="11899">
                  <c:v> 20-07-09 01:54:35</c:v>
                </c:pt>
                <c:pt idx="11900">
                  <c:v> 20-07-09 01:54:40</c:v>
                </c:pt>
                <c:pt idx="11901">
                  <c:v> 20-07-09 01:54:45</c:v>
                </c:pt>
                <c:pt idx="11902">
                  <c:v> 20-07-09 01:54:50</c:v>
                </c:pt>
                <c:pt idx="11903">
                  <c:v> 20-07-09 01:54:55</c:v>
                </c:pt>
                <c:pt idx="11904">
                  <c:v> 20-07-09 01:55:00</c:v>
                </c:pt>
                <c:pt idx="11905">
                  <c:v> 20-07-09 01:55:05</c:v>
                </c:pt>
                <c:pt idx="11906">
                  <c:v> 20-07-09 01:55:10</c:v>
                </c:pt>
                <c:pt idx="11907">
                  <c:v> 20-07-09 01:55:15</c:v>
                </c:pt>
                <c:pt idx="11908">
                  <c:v> 20-07-09 01:55:20</c:v>
                </c:pt>
                <c:pt idx="11909">
                  <c:v> 20-07-09 01:55:25</c:v>
                </c:pt>
                <c:pt idx="11910">
                  <c:v> 20-07-09 01:55:30</c:v>
                </c:pt>
                <c:pt idx="11911">
                  <c:v> 20-07-09 01:55:35</c:v>
                </c:pt>
                <c:pt idx="11912">
                  <c:v> 20-07-09 01:55:40</c:v>
                </c:pt>
                <c:pt idx="11913">
                  <c:v> 20-07-09 01:55:45</c:v>
                </c:pt>
                <c:pt idx="11914">
                  <c:v> 20-07-09 01:55:50</c:v>
                </c:pt>
                <c:pt idx="11915">
                  <c:v> 20-07-09 01:55:55</c:v>
                </c:pt>
                <c:pt idx="11916">
                  <c:v> 20-07-09 01:56:00</c:v>
                </c:pt>
                <c:pt idx="11917">
                  <c:v> 20-07-09 01:56:05</c:v>
                </c:pt>
                <c:pt idx="11918">
                  <c:v> 20-07-09 01:56:10</c:v>
                </c:pt>
                <c:pt idx="11919">
                  <c:v> 20-07-09 01:56:15</c:v>
                </c:pt>
                <c:pt idx="11920">
                  <c:v> 20-07-09 01:56:20</c:v>
                </c:pt>
                <c:pt idx="11921">
                  <c:v> 20-07-09 01:56:25</c:v>
                </c:pt>
                <c:pt idx="11922">
                  <c:v> 20-07-09 01:56:30</c:v>
                </c:pt>
                <c:pt idx="11923">
                  <c:v> 20-07-09 01:56:35</c:v>
                </c:pt>
                <c:pt idx="11924">
                  <c:v> 20-07-09 01:56:40</c:v>
                </c:pt>
                <c:pt idx="11925">
                  <c:v> 20-07-09 01:56:45</c:v>
                </c:pt>
                <c:pt idx="11926">
                  <c:v> 20-07-09 01:56:50</c:v>
                </c:pt>
                <c:pt idx="11927">
                  <c:v> 20-07-09 01:56:55</c:v>
                </c:pt>
                <c:pt idx="11928">
                  <c:v> 20-07-09 01:57:00</c:v>
                </c:pt>
                <c:pt idx="11929">
                  <c:v> 20-07-09 01:57:05</c:v>
                </c:pt>
                <c:pt idx="11930">
                  <c:v> 20-07-09 01:57:10</c:v>
                </c:pt>
                <c:pt idx="11931">
                  <c:v> 20-07-09 01:57:15</c:v>
                </c:pt>
                <c:pt idx="11932">
                  <c:v> 20-07-09 01:57:20</c:v>
                </c:pt>
                <c:pt idx="11933">
                  <c:v> 20-07-09 01:57:25</c:v>
                </c:pt>
                <c:pt idx="11934">
                  <c:v> 20-07-09 01:57:30</c:v>
                </c:pt>
                <c:pt idx="11935">
                  <c:v> 20-07-09 01:57:35</c:v>
                </c:pt>
                <c:pt idx="11936">
                  <c:v> 20-07-09 01:57:40</c:v>
                </c:pt>
                <c:pt idx="11937">
                  <c:v> 20-07-09 01:57:45</c:v>
                </c:pt>
                <c:pt idx="11938">
                  <c:v> 20-07-09 01:57:50</c:v>
                </c:pt>
                <c:pt idx="11939">
                  <c:v> 20-07-09 01:57:55</c:v>
                </c:pt>
                <c:pt idx="11940">
                  <c:v> 20-07-09 01:58:00</c:v>
                </c:pt>
                <c:pt idx="11941">
                  <c:v> 20-07-09 01:58:05</c:v>
                </c:pt>
                <c:pt idx="11942">
                  <c:v> 20-07-09 01:58:10</c:v>
                </c:pt>
                <c:pt idx="11943">
                  <c:v> 20-07-09 01:58:15</c:v>
                </c:pt>
                <c:pt idx="11944">
                  <c:v> 20-07-09 01:58:20</c:v>
                </c:pt>
                <c:pt idx="11945">
                  <c:v> 20-07-09 01:58:25</c:v>
                </c:pt>
                <c:pt idx="11946">
                  <c:v> 20-07-09 01:58:30</c:v>
                </c:pt>
                <c:pt idx="11947">
                  <c:v> 20-07-09 01:58:35</c:v>
                </c:pt>
                <c:pt idx="11948">
                  <c:v> 20-07-09 01:58:40</c:v>
                </c:pt>
                <c:pt idx="11949">
                  <c:v> 20-07-09 01:58:45</c:v>
                </c:pt>
                <c:pt idx="11950">
                  <c:v> 20-07-09 01:58:50</c:v>
                </c:pt>
                <c:pt idx="11951">
                  <c:v> 20-07-09 01:58:55</c:v>
                </c:pt>
                <c:pt idx="11952">
                  <c:v> 20-07-09 01:59:00</c:v>
                </c:pt>
                <c:pt idx="11953">
                  <c:v> 20-07-09 01:59:05</c:v>
                </c:pt>
                <c:pt idx="11954">
                  <c:v> 20-07-09 01:59:10</c:v>
                </c:pt>
                <c:pt idx="11955">
                  <c:v> 20-07-09 01:59:15</c:v>
                </c:pt>
                <c:pt idx="11956">
                  <c:v> 20-07-09 01:59:20</c:v>
                </c:pt>
                <c:pt idx="11957">
                  <c:v> 20-07-09 01:59:25</c:v>
                </c:pt>
                <c:pt idx="11958">
                  <c:v> 20-07-09 01:59:30</c:v>
                </c:pt>
                <c:pt idx="11959">
                  <c:v> 20-07-09 01:59:35</c:v>
                </c:pt>
                <c:pt idx="11960">
                  <c:v> 20-07-09 01:59:40</c:v>
                </c:pt>
                <c:pt idx="11961">
                  <c:v> 20-07-09 01:59:45</c:v>
                </c:pt>
                <c:pt idx="11962">
                  <c:v> 20-07-09 01:59:50</c:v>
                </c:pt>
                <c:pt idx="11963">
                  <c:v> 20-07-09 01:59:55</c:v>
                </c:pt>
                <c:pt idx="11964">
                  <c:v> 20-07-09 02:00:00</c:v>
                </c:pt>
                <c:pt idx="11965">
                  <c:v> 20-07-09 02:00:05</c:v>
                </c:pt>
                <c:pt idx="11966">
                  <c:v> 20-07-09 02:00:10</c:v>
                </c:pt>
                <c:pt idx="11967">
                  <c:v> 20-07-09 02:00:15</c:v>
                </c:pt>
                <c:pt idx="11968">
                  <c:v> 20-07-09 02:00:20</c:v>
                </c:pt>
                <c:pt idx="11969">
                  <c:v> 20-07-09 02:00:25</c:v>
                </c:pt>
                <c:pt idx="11970">
                  <c:v> 20-07-09 02:00:30</c:v>
                </c:pt>
                <c:pt idx="11971">
                  <c:v> 20-07-09 02:00:35</c:v>
                </c:pt>
                <c:pt idx="11972">
                  <c:v> 20-07-09 02:00:40</c:v>
                </c:pt>
                <c:pt idx="11973">
                  <c:v> 20-07-09 02:00:45</c:v>
                </c:pt>
                <c:pt idx="11974">
                  <c:v> 20-07-09 02:00:50</c:v>
                </c:pt>
                <c:pt idx="11975">
                  <c:v> 20-07-09 02:00:55</c:v>
                </c:pt>
                <c:pt idx="11976">
                  <c:v> 20-07-09 02:01:00</c:v>
                </c:pt>
                <c:pt idx="11977">
                  <c:v> 20-07-09 02:01:05</c:v>
                </c:pt>
                <c:pt idx="11978">
                  <c:v> 20-07-09 02:01:10</c:v>
                </c:pt>
                <c:pt idx="11979">
                  <c:v> 20-07-09 02:01:15</c:v>
                </c:pt>
                <c:pt idx="11980">
                  <c:v> 20-07-09 02:01:20</c:v>
                </c:pt>
                <c:pt idx="11981">
                  <c:v> 20-07-09 02:01:25</c:v>
                </c:pt>
                <c:pt idx="11982">
                  <c:v> 20-07-09 02:01:30</c:v>
                </c:pt>
                <c:pt idx="11983">
                  <c:v> 20-07-09 02:01:35</c:v>
                </c:pt>
                <c:pt idx="11984">
                  <c:v> 20-07-09 02:01:40</c:v>
                </c:pt>
                <c:pt idx="11985">
                  <c:v> 20-07-09 02:01:45</c:v>
                </c:pt>
                <c:pt idx="11986">
                  <c:v> 20-07-09 02:01:50</c:v>
                </c:pt>
                <c:pt idx="11987">
                  <c:v> 20-07-09 02:01:55</c:v>
                </c:pt>
                <c:pt idx="11988">
                  <c:v> 20-07-09 02:02:00</c:v>
                </c:pt>
                <c:pt idx="11989">
                  <c:v> 20-07-09 02:02:05</c:v>
                </c:pt>
                <c:pt idx="11990">
                  <c:v> 20-07-09 02:02:10</c:v>
                </c:pt>
                <c:pt idx="11991">
                  <c:v> 20-07-09 02:02:15</c:v>
                </c:pt>
                <c:pt idx="11992">
                  <c:v> 20-07-09 02:02:20</c:v>
                </c:pt>
                <c:pt idx="11993">
                  <c:v> 20-07-09 02:02:25</c:v>
                </c:pt>
                <c:pt idx="11994">
                  <c:v> 20-07-09 02:02:30</c:v>
                </c:pt>
                <c:pt idx="11995">
                  <c:v> 20-07-09 02:02:35</c:v>
                </c:pt>
                <c:pt idx="11996">
                  <c:v> 20-07-09 02:02:40</c:v>
                </c:pt>
                <c:pt idx="11997">
                  <c:v> 20-07-09 02:02:45</c:v>
                </c:pt>
                <c:pt idx="11998">
                  <c:v> 20-07-09 02:02:50</c:v>
                </c:pt>
                <c:pt idx="11999">
                  <c:v> 20-07-09 02:02:55</c:v>
                </c:pt>
                <c:pt idx="12000">
                  <c:v> 20-07-09 02:03:00</c:v>
                </c:pt>
                <c:pt idx="12001">
                  <c:v> 20-07-09 02:03:05</c:v>
                </c:pt>
                <c:pt idx="12002">
                  <c:v> 20-07-09 02:03:10</c:v>
                </c:pt>
                <c:pt idx="12003">
                  <c:v> 20-07-09 02:03:15</c:v>
                </c:pt>
                <c:pt idx="12004">
                  <c:v> 20-07-09 02:03:20</c:v>
                </c:pt>
                <c:pt idx="12005">
                  <c:v> 20-07-09 02:03:25</c:v>
                </c:pt>
                <c:pt idx="12006">
                  <c:v> 20-07-09 02:03:30</c:v>
                </c:pt>
                <c:pt idx="12007">
                  <c:v> 20-07-09 02:03:35</c:v>
                </c:pt>
                <c:pt idx="12008">
                  <c:v> 20-07-09 02:03:40</c:v>
                </c:pt>
                <c:pt idx="12009">
                  <c:v> 20-07-09 02:03:45</c:v>
                </c:pt>
                <c:pt idx="12010">
                  <c:v> 20-07-09 02:03:50</c:v>
                </c:pt>
                <c:pt idx="12011">
                  <c:v> 20-07-09 02:03:55</c:v>
                </c:pt>
                <c:pt idx="12012">
                  <c:v> 20-07-09 02:04:00</c:v>
                </c:pt>
                <c:pt idx="12013">
                  <c:v> 20-07-09 02:04:05</c:v>
                </c:pt>
                <c:pt idx="12014">
                  <c:v> 20-07-09 02:04:10</c:v>
                </c:pt>
                <c:pt idx="12015">
                  <c:v> 20-07-09 02:04:15</c:v>
                </c:pt>
                <c:pt idx="12016">
                  <c:v> 20-07-09 02:04:20</c:v>
                </c:pt>
                <c:pt idx="12017">
                  <c:v> 20-07-09 02:04:25</c:v>
                </c:pt>
                <c:pt idx="12018">
                  <c:v> 20-07-09 02:04:30</c:v>
                </c:pt>
                <c:pt idx="12019">
                  <c:v> 20-07-09 02:04:35</c:v>
                </c:pt>
                <c:pt idx="12020">
                  <c:v> 20-07-09 02:04:40</c:v>
                </c:pt>
                <c:pt idx="12021">
                  <c:v> 20-07-09 02:04:45</c:v>
                </c:pt>
                <c:pt idx="12022">
                  <c:v> 20-07-09 02:04:50</c:v>
                </c:pt>
                <c:pt idx="12023">
                  <c:v> 20-07-09 02:04:55</c:v>
                </c:pt>
                <c:pt idx="12024">
                  <c:v> 20-07-09 02:05:00</c:v>
                </c:pt>
                <c:pt idx="12025">
                  <c:v> 20-07-09 02:05:05</c:v>
                </c:pt>
                <c:pt idx="12026">
                  <c:v> 20-07-09 02:05:10</c:v>
                </c:pt>
                <c:pt idx="12027">
                  <c:v> 20-07-09 02:05:15</c:v>
                </c:pt>
                <c:pt idx="12028">
                  <c:v> 20-07-09 02:05:20</c:v>
                </c:pt>
                <c:pt idx="12029">
                  <c:v> 20-07-09 02:05:25</c:v>
                </c:pt>
                <c:pt idx="12030">
                  <c:v> 20-07-09 02:05:30</c:v>
                </c:pt>
                <c:pt idx="12031">
                  <c:v> 20-07-09 02:05:35</c:v>
                </c:pt>
                <c:pt idx="12032">
                  <c:v> 20-07-09 02:05:40</c:v>
                </c:pt>
                <c:pt idx="12033">
                  <c:v> 20-07-09 02:05:45</c:v>
                </c:pt>
                <c:pt idx="12034">
                  <c:v> 20-07-09 02:05:50</c:v>
                </c:pt>
                <c:pt idx="12035">
                  <c:v> 20-07-09 02:05:55</c:v>
                </c:pt>
                <c:pt idx="12036">
                  <c:v> 20-07-09 02:06:00</c:v>
                </c:pt>
                <c:pt idx="12037">
                  <c:v> 20-07-09 02:06:05</c:v>
                </c:pt>
                <c:pt idx="12038">
                  <c:v> 20-07-09 02:06:10</c:v>
                </c:pt>
                <c:pt idx="12039">
                  <c:v> 20-07-09 02:06:15</c:v>
                </c:pt>
                <c:pt idx="12040">
                  <c:v> 20-07-09 02:06:20</c:v>
                </c:pt>
                <c:pt idx="12041">
                  <c:v> 20-07-09 02:06:25</c:v>
                </c:pt>
                <c:pt idx="12042">
                  <c:v> 20-07-09 02:06:30</c:v>
                </c:pt>
                <c:pt idx="12043">
                  <c:v> 20-07-09 02:06:35</c:v>
                </c:pt>
                <c:pt idx="12044">
                  <c:v> 20-07-09 02:06:40</c:v>
                </c:pt>
                <c:pt idx="12045">
                  <c:v> 20-07-09 02:06:45</c:v>
                </c:pt>
                <c:pt idx="12046">
                  <c:v> 20-07-09 02:06:50</c:v>
                </c:pt>
                <c:pt idx="12047">
                  <c:v> 20-07-09 02:06:55</c:v>
                </c:pt>
                <c:pt idx="12048">
                  <c:v> 20-07-09 02:07:00</c:v>
                </c:pt>
                <c:pt idx="12049">
                  <c:v> 20-07-09 02:07:05</c:v>
                </c:pt>
                <c:pt idx="12050">
                  <c:v> 20-07-09 02:07:10</c:v>
                </c:pt>
                <c:pt idx="12051">
                  <c:v> 20-07-09 02:07:15</c:v>
                </c:pt>
                <c:pt idx="12052">
                  <c:v> 20-07-09 02:07:20</c:v>
                </c:pt>
                <c:pt idx="12053">
                  <c:v> 20-07-09 02:07:25</c:v>
                </c:pt>
                <c:pt idx="12054">
                  <c:v> 20-07-09 02:07:30</c:v>
                </c:pt>
                <c:pt idx="12055">
                  <c:v> 20-07-09 02:07:35</c:v>
                </c:pt>
                <c:pt idx="12056">
                  <c:v> 20-07-09 02:07:40</c:v>
                </c:pt>
                <c:pt idx="12057">
                  <c:v> 20-07-09 02:07:45</c:v>
                </c:pt>
                <c:pt idx="12058">
                  <c:v> 20-07-09 02:07:50</c:v>
                </c:pt>
                <c:pt idx="12059">
                  <c:v> 20-07-09 02:07:55</c:v>
                </c:pt>
                <c:pt idx="12060">
                  <c:v> 20-07-09 02:08:00</c:v>
                </c:pt>
                <c:pt idx="12061">
                  <c:v> 20-07-09 02:08:05</c:v>
                </c:pt>
                <c:pt idx="12062">
                  <c:v> 20-07-09 02:08:10</c:v>
                </c:pt>
                <c:pt idx="12063">
                  <c:v> 20-07-09 02:08:15</c:v>
                </c:pt>
                <c:pt idx="12064">
                  <c:v> 20-07-09 02:08:20</c:v>
                </c:pt>
                <c:pt idx="12065">
                  <c:v> 20-07-09 02:08:25</c:v>
                </c:pt>
                <c:pt idx="12066">
                  <c:v> 20-07-09 02:08:30</c:v>
                </c:pt>
                <c:pt idx="12067">
                  <c:v> 20-07-09 02:08:35</c:v>
                </c:pt>
                <c:pt idx="12068">
                  <c:v> 20-07-09 02:08:40</c:v>
                </c:pt>
                <c:pt idx="12069">
                  <c:v> 20-07-09 02:08:45</c:v>
                </c:pt>
                <c:pt idx="12070">
                  <c:v> 20-07-09 02:08:50</c:v>
                </c:pt>
                <c:pt idx="12071">
                  <c:v> 20-07-09 02:08:55</c:v>
                </c:pt>
                <c:pt idx="12072">
                  <c:v> 20-07-09 02:09:00</c:v>
                </c:pt>
                <c:pt idx="12073">
                  <c:v> 20-07-09 02:09:05</c:v>
                </c:pt>
                <c:pt idx="12074">
                  <c:v> 20-07-09 02:09:10</c:v>
                </c:pt>
                <c:pt idx="12075">
                  <c:v> 20-07-09 02:09:15</c:v>
                </c:pt>
                <c:pt idx="12076">
                  <c:v> 20-07-09 02:09:20</c:v>
                </c:pt>
                <c:pt idx="12077">
                  <c:v> 20-07-09 02:09:25</c:v>
                </c:pt>
                <c:pt idx="12078">
                  <c:v> 20-07-09 02:09:30</c:v>
                </c:pt>
                <c:pt idx="12079">
                  <c:v> 20-07-09 02:09:35</c:v>
                </c:pt>
                <c:pt idx="12080">
                  <c:v> 20-07-09 02:09:40</c:v>
                </c:pt>
                <c:pt idx="12081">
                  <c:v> 20-07-09 02:09:45</c:v>
                </c:pt>
                <c:pt idx="12082">
                  <c:v> 20-07-09 02:09:50</c:v>
                </c:pt>
                <c:pt idx="12083">
                  <c:v> 20-07-09 02:09:55</c:v>
                </c:pt>
                <c:pt idx="12084">
                  <c:v> 20-07-09 02:10:00</c:v>
                </c:pt>
                <c:pt idx="12085">
                  <c:v> 20-07-09 02:10:05</c:v>
                </c:pt>
                <c:pt idx="12086">
                  <c:v> 20-07-09 02:10:10</c:v>
                </c:pt>
                <c:pt idx="12087">
                  <c:v> 20-07-09 02:10:15</c:v>
                </c:pt>
                <c:pt idx="12088">
                  <c:v> 20-07-09 02:10:20</c:v>
                </c:pt>
                <c:pt idx="12089">
                  <c:v> 20-07-09 02:10:25</c:v>
                </c:pt>
                <c:pt idx="12090">
                  <c:v> 20-07-09 02:10:30</c:v>
                </c:pt>
                <c:pt idx="12091">
                  <c:v> 20-07-09 02:10:35</c:v>
                </c:pt>
                <c:pt idx="12092">
                  <c:v> 20-07-09 02:10:40</c:v>
                </c:pt>
                <c:pt idx="12093">
                  <c:v> 20-07-09 02:10:45</c:v>
                </c:pt>
                <c:pt idx="12094">
                  <c:v> 20-07-09 02:10:50</c:v>
                </c:pt>
                <c:pt idx="12095">
                  <c:v> 20-07-09 02:10:55</c:v>
                </c:pt>
                <c:pt idx="12096">
                  <c:v> 20-07-09 02:11:00</c:v>
                </c:pt>
                <c:pt idx="12097">
                  <c:v> 20-07-09 02:11:05</c:v>
                </c:pt>
                <c:pt idx="12098">
                  <c:v> 20-07-09 02:11:10</c:v>
                </c:pt>
                <c:pt idx="12099">
                  <c:v> 20-07-09 02:11:15</c:v>
                </c:pt>
                <c:pt idx="12100">
                  <c:v> 20-07-09 02:11:20</c:v>
                </c:pt>
                <c:pt idx="12101">
                  <c:v> 20-07-09 02:11:25</c:v>
                </c:pt>
                <c:pt idx="12102">
                  <c:v> 20-07-09 02:11:30</c:v>
                </c:pt>
                <c:pt idx="12103">
                  <c:v> 20-07-09 02:11:35</c:v>
                </c:pt>
                <c:pt idx="12104">
                  <c:v> 20-07-09 02:11:40</c:v>
                </c:pt>
                <c:pt idx="12105">
                  <c:v> 20-07-09 02:11:45</c:v>
                </c:pt>
                <c:pt idx="12106">
                  <c:v> 20-07-09 02:11:50</c:v>
                </c:pt>
                <c:pt idx="12107">
                  <c:v> 20-07-09 02:11:55</c:v>
                </c:pt>
                <c:pt idx="12108">
                  <c:v> 20-07-09 02:12:00</c:v>
                </c:pt>
                <c:pt idx="12109">
                  <c:v> 20-07-09 02:12:05</c:v>
                </c:pt>
                <c:pt idx="12110">
                  <c:v> 20-07-09 02:12:10</c:v>
                </c:pt>
                <c:pt idx="12111">
                  <c:v> 20-07-09 02:12:15</c:v>
                </c:pt>
                <c:pt idx="12112">
                  <c:v> 20-07-09 02:12:20</c:v>
                </c:pt>
                <c:pt idx="12113">
                  <c:v> 20-07-09 02:12:25</c:v>
                </c:pt>
                <c:pt idx="12114">
                  <c:v> 20-07-09 02:12:30</c:v>
                </c:pt>
                <c:pt idx="12115">
                  <c:v> 20-07-09 02:12:35</c:v>
                </c:pt>
                <c:pt idx="12116">
                  <c:v> 20-07-09 02:12:40</c:v>
                </c:pt>
                <c:pt idx="12117">
                  <c:v> 20-07-09 02:12:45</c:v>
                </c:pt>
                <c:pt idx="12118">
                  <c:v> 20-07-09 02:12:50</c:v>
                </c:pt>
                <c:pt idx="12119">
                  <c:v> 20-07-09 02:12:55</c:v>
                </c:pt>
                <c:pt idx="12120">
                  <c:v> 20-07-09 02:13:00</c:v>
                </c:pt>
                <c:pt idx="12121">
                  <c:v> 20-07-09 02:13:05</c:v>
                </c:pt>
                <c:pt idx="12122">
                  <c:v> 20-07-09 02:13:10</c:v>
                </c:pt>
                <c:pt idx="12123">
                  <c:v> 20-07-09 02:13:15</c:v>
                </c:pt>
                <c:pt idx="12124">
                  <c:v> 20-07-09 02:13:20</c:v>
                </c:pt>
                <c:pt idx="12125">
                  <c:v> 20-07-09 02:13:25</c:v>
                </c:pt>
                <c:pt idx="12126">
                  <c:v> 20-07-09 02:13:30</c:v>
                </c:pt>
                <c:pt idx="12127">
                  <c:v> 20-07-09 02:13:35</c:v>
                </c:pt>
                <c:pt idx="12128">
                  <c:v> 20-07-09 02:13:40</c:v>
                </c:pt>
                <c:pt idx="12129">
                  <c:v> 20-07-09 02:13:45</c:v>
                </c:pt>
                <c:pt idx="12130">
                  <c:v> 20-07-09 02:13:50</c:v>
                </c:pt>
                <c:pt idx="12131">
                  <c:v> 20-07-09 02:13:55</c:v>
                </c:pt>
                <c:pt idx="12132">
                  <c:v> 20-07-09 02:14:00</c:v>
                </c:pt>
                <c:pt idx="12133">
                  <c:v> 20-07-09 02:14:05</c:v>
                </c:pt>
                <c:pt idx="12134">
                  <c:v> 20-07-09 02:14:10</c:v>
                </c:pt>
                <c:pt idx="12135">
                  <c:v> 20-07-09 02:14:15</c:v>
                </c:pt>
                <c:pt idx="12136">
                  <c:v> 20-07-09 02:14:20</c:v>
                </c:pt>
                <c:pt idx="12137">
                  <c:v> 20-07-09 02:14:25</c:v>
                </c:pt>
                <c:pt idx="12138">
                  <c:v> 20-07-09 02:14:30</c:v>
                </c:pt>
                <c:pt idx="12139">
                  <c:v> 20-07-09 02:14:35</c:v>
                </c:pt>
                <c:pt idx="12140">
                  <c:v> 20-07-09 02:14:40</c:v>
                </c:pt>
                <c:pt idx="12141">
                  <c:v> 20-07-09 02:14:45</c:v>
                </c:pt>
                <c:pt idx="12142">
                  <c:v> 20-07-09 02:14:50</c:v>
                </c:pt>
                <c:pt idx="12143">
                  <c:v> 20-07-09 02:14:55</c:v>
                </c:pt>
                <c:pt idx="12144">
                  <c:v> 20-07-09 02:15:00</c:v>
                </c:pt>
                <c:pt idx="12145">
                  <c:v> 20-07-09 02:15:05</c:v>
                </c:pt>
                <c:pt idx="12146">
                  <c:v> 20-07-09 02:15:10</c:v>
                </c:pt>
                <c:pt idx="12147">
                  <c:v> 20-07-09 02:15:15</c:v>
                </c:pt>
                <c:pt idx="12148">
                  <c:v> 20-07-09 02:15:20</c:v>
                </c:pt>
                <c:pt idx="12149">
                  <c:v> 20-07-09 02:15:25</c:v>
                </c:pt>
                <c:pt idx="12150">
                  <c:v> 20-07-09 02:15:30</c:v>
                </c:pt>
                <c:pt idx="12151">
                  <c:v> 20-07-09 02:15:35</c:v>
                </c:pt>
                <c:pt idx="12152">
                  <c:v> 20-07-09 02:15:40</c:v>
                </c:pt>
                <c:pt idx="12153">
                  <c:v> 20-07-09 02:15:45</c:v>
                </c:pt>
                <c:pt idx="12154">
                  <c:v> 20-07-09 02:15:50</c:v>
                </c:pt>
                <c:pt idx="12155">
                  <c:v> 20-07-09 02:15:55</c:v>
                </c:pt>
                <c:pt idx="12156">
                  <c:v> 20-07-09 02:16:00</c:v>
                </c:pt>
                <c:pt idx="12157">
                  <c:v> 20-07-09 02:16:05</c:v>
                </c:pt>
                <c:pt idx="12158">
                  <c:v> 20-07-09 02:16:10</c:v>
                </c:pt>
                <c:pt idx="12159">
                  <c:v> 20-07-09 02:16:15</c:v>
                </c:pt>
                <c:pt idx="12160">
                  <c:v> 20-07-09 02:16:20</c:v>
                </c:pt>
                <c:pt idx="12161">
                  <c:v> 20-07-09 02:16:25</c:v>
                </c:pt>
                <c:pt idx="12162">
                  <c:v> 20-07-09 02:16:30</c:v>
                </c:pt>
                <c:pt idx="12163">
                  <c:v> 20-07-09 02:16:35</c:v>
                </c:pt>
                <c:pt idx="12164">
                  <c:v> 20-07-09 02:16:40</c:v>
                </c:pt>
                <c:pt idx="12165">
                  <c:v> 20-07-09 02:16:45</c:v>
                </c:pt>
                <c:pt idx="12166">
                  <c:v> 20-07-09 02:16:50</c:v>
                </c:pt>
                <c:pt idx="12167">
                  <c:v> 20-07-09 02:16:55</c:v>
                </c:pt>
                <c:pt idx="12168">
                  <c:v> 20-07-09 02:17:00</c:v>
                </c:pt>
                <c:pt idx="12169">
                  <c:v> 20-07-09 02:17:05</c:v>
                </c:pt>
                <c:pt idx="12170">
                  <c:v> 20-07-09 02:17:10</c:v>
                </c:pt>
                <c:pt idx="12171">
                  <c:v> 20-07-09 02:17:15</c:v>
                </c:pt>
                <c:pt idx="12172">
                  <c:v> 20-07-09 02:17:20</c:v>
                </c:pt>
                <c:pt idx="12173">
                  <c:v> 20-07-09 02:17:25</c:v>
                </c:pt>
                <c:pt idx="12174">
                  <c:v> 20-07-09 02:17:30</c:v>
                </c:pt>
                <c:pt idx="12175">
                  <c:v> 20-07-09 02:17:35</c:v>
                </c:pt>
                <c:pt idx="12176">
                  <c:v> 20-07-09 02:17:40</c:v>
                </c:pt>
                <c:pt idx="12177">
                  <c:v> 20-07-09 02:17:45</c:v>
                </c:pt>
                <c:pt idx="12178">
                  <c:v> 20-07-09 02:17:50</c:v>
                </c:pt>
                <c:pt idx="12179">
                  <c:v> 20-07-09 02:17:55</c:v>
                </c:pt>
                <c:pt idx="12180">
                  <c:v> 20-07-09 02:18:00</c:v>
                </c:pt>
                <c:pt idx="12181">
                  <c:v> 20-07-09 02:18:05</c:v>
                </c:pt>
                <c:pt idx="12182">
                  <c:v> 20-07-09 02:18:10</c:v>
                </c:pt>
                <c:pt idx="12183">
                  <c:v> 20-07-09 02:18:15</c:v>
                </c:pt>
                <c:pt idx="12184">
                  <c:v> 20-07-09 02:18:20</c:v>
                </c:pt>
                <c:pt idx="12185">
                  <c:v> 20-07-09 02:18:25</c:v>
                </c:pt>
                <c:pt idx="12186">
                  <c:v> 20-07-09 02:18:30</c:v>
                </c:pt>
                <c:pt idx="12187">
                  <c:v> 20-07-09 02:18:35</c:v>
                </c:pt>
                <c:pt idx="12188">
                  <c:v> 20-07-09 02:18:40</c:v>
                </c:pt>
                <c:pt idx="12189">
                  <c:v> 20-07-09 02:18:45</c:v>
                </c:pt>
                <c:pt idx="12190">
                  <c:v> 20-07-09 02:18:50</c:v>
                </c:pt>
                <c:pt idx="12191">
                  <c:v> 20-07-09 02:18:55</c:v>
                </c:pt>
                <c:pt idx="12192">
                  <c:v> 20-07-09 02:19:00</c:v>
                </c:pt>
                <c:pt idx="12193">
                  <c:v> 20-07-09 02:19:05</c:v>
                </c:pt>
                <c:pt idx="12194">
                  <c:v> 20-07-09 02:19:10</c:v>
                </c:pt>
                <c:pt idx="12195">
                  <c:v> 20-07-09 02:19:15</c:v>
                </c:pt>
                <c:pt idx="12196">
                  <c:v> 20-07-09 02:19:20</c:v>
                </c:pt>
                <c:pt idx="12197">
                  <c:v> 20-07-09 02:19:25</c:v>
                </c:pt>
                <c:pt idx="12198">
                  <c:v> 20-07-09 02:19:30</c:v>
                </c:pt>
                <c:pt idx="12199">
                  <c:v> 20-07-09 02:19:35</c:v>
                </c:pt>
                <c:pt idx="12200">
                  <c:v> 20-07-09 02:19:40</c:v>
                </c:pt>
                <c:pt idx="12201">
                  <c:v> 20-07-09 02:19:45</c:v>
                </c:pt>
                <c:pt idx="12202">
                  <c:v> 20-07-09 02:19:50</c:v>
                </c:pt>
                <c:pt idx="12203">
                  <c:v> 20-07-09 02:19:55</c:v>
                </c:pt>
                <c:pt idx="12204">
                  <c:v> 20-07-09 02:20:00</c:v>
                </c:pt>
                <c:pt idx="12205">
                  <c:v> 20-07-09 02:20:05</c:v>
                </c:pt>
                <c:pt idx="12206">
                  <c:v> 20-07-09 02:20:10</c:v>
                </c:pt>
                <c:pt idx="12207">
                  <c:v> 20-07-09 02:20:15</c:v>
                </c:pt>
                <c:pt idx="12208">
                  <c:v> 20-07-09 02:20:20</c:v>
                </c:pt>
                <c:pt idx="12209">
                  <c:v> 20-07-09 02:20:25</c:v>
                </c:pt>
                <c:pt idx="12210">
                  <c:v> 20-07-09 02:20:30</c:v>
                </c:pt>
                <c:pt idx="12211">
                  <c:v> 20-07-09 02:20:35</c:v>
                </c:pt>
                <c:pt idx="12212">
                  <c:v> 20-07-09 02:20:40</c:v>
                </c:pt>
                <c:pt idx="12213">
                  <c:v> 20-07-09 02:20:45</c:v>
                </c:pt>
                <c:pt idx="12214">
                  <c:v> 20-07-09 02:20:50</c:v>
                </c:pt>
                <c:pt idx="12215">
                  <c:v> 20-07-09 02:20:55</c:v>
                </c:pt>
                <c:pt idx="12216">
                  <c:v> 20-07-09 02:21:00</c:v>
                </c:pt>
                <c:pt idx="12217">
                  <c:v> 20-07-09 02:21:05</c:v>
                </c:pt>
                <c:pt idx="12218">
                  <c:v> 20-07-09 02:21:10</c:v>
                </c:pt>
                <c:pt idx="12219">
                  <c:v> 20-07-09 02:21:15</c:v>
                </c:pt>
                <c:pt idx="12220">
                  <c:v> 20-07-09 02:21:20</c:v>
                </c:pt>
                <c:pt idx="12221">
                  <c:v> 20-07-09 02:21:25</c:v>
                </c:pt>
                <c:pt idx="12222">
                  <c:v> 20-07-09 02:21:30</c:v>
                </c:pt>
                <c:pt idx="12223">
                  <c:v> 20-07-09 02:21:35</c:v>
                </c:pt>
                <c:pt idx="12224">
                  <c:v> 20-07-09 02:21:40</c:v>
                </c:pt>
                <c:pt idx="12225">
                  <c:v> 20-07-09 02:21:45</c:v>
                </c:pt>
                <c:pt idx="12226">
                  <c:v> 20-07-09 02:21:50</c:v>
                </c:pt>
                <c:pt idx="12227">
                  <c:v> 20-07-09 02:21:55</c:v>
                </c:pt>
                <c:pt idx="12228">
                  <c:v> 20-07-09 02:22:00</c:v>
                </c:pt>
                <c:pt idx="12229">
                  <c:v> 20-07-09 02:22:05</c:v>
                </c:pt>
                <c:pt idx="12230">
                  <c:v> 20-07-09 02:22:10</c:v>
                </c:pt>
                <c:pt idx="12231">
                  <c:v> 20-07-09 02:22:15</c:v>
                </c:pt>
                <c:pt idx="12232">
                  <c:v> 20-07-09 02:22:20</c:v>
                </c:pt>
                <c:pt idx="12233">
                  <c:v> 20-07-09 02:22:25</c:v>
                </c:pt>
                <c:pt idx="12234">
                  <c:v> 20-07-09 02:22:30</c:v>
                </c:pt>
                <c:pt idx="12235">
                  <c:v> 20-07-09 02:22:35</c:v>
                </c:pt>
                <c:pt idx="12236">
                  <c:v> 20-07-09 02:22:40</c:v>
                </c:pt>
                <c:pt idx="12237">
                  <c:v> 20-07-09 02:22:45</c:v>
                </c:pt>
                <c:pt idx="12238">
                  <c:v> 20-07-09 02:22:50</c:v>
                </c:pt>
                <c:pt idx="12239">
                  <c:v> 20-07-09 02:22:55</c:v>
                </c:pt>
                <c:pt idx="12240">
                  <c:v> 20-07-09 02:23:00</c:v>
                </c:pt>
                <c:pt idx="12241">
                  <c:v> 20-07-09 02:23:05</c:v>
                </c:pt>
                <c:pt idx="12242">
                  <c:v> 20-07-09 02:23:10</c:v>
                </c:pt>
                <c:pt idx="12243">
                  <c:v> 20-07-09 02:23:15</c:v>
                </c:pt>
                <c:pt idx="12244">
                  <c:v> 20-07-09 02:23:20</c:v>
                </c:pt>
                <c:pt idx="12245">
                  <c:v> 20-07-09 02:23:25</c:v>
                </c:pt>
                <c:pt idx="12246">
                  <c:v> 20-07-09 02:23:30</c:v>
                </c:pt>
                <c:pt idx="12247">
                  <c:v> 20-07-09 02:23:35</c:v>
                </c:pt>
                <c:pt idx="12248">
                  <c:v> 20-07-09 02:23:40</c:v>
                </c:pt>
                <c:pt idx="12249">
                  <c:v> 20-07-09 02:23:45</c:v>
                </c:pt>
                <c:pt idx="12250">
                  <c:v> 20-07-09 02:23:50</c:v>
                </c:pt>
                <c:pt idx="12251">
                  <c:v> 20-07-09 02:23:55</c:v>
                </c:pt>
                <c:pt idx="12252">
                  <c:v> 20-07-09 02:24:00</c:v>
                </c:pt>
                <c:pt idx="12253">
                  <c:v> 20-07-09 02:24:05</c:v>
                </c:pt>
                <c:pt idx="12254">
                  <c:v> 20-07-09 02:24:10</c:v>
                </c:pt>
                <c:pt idx="12255">
                  <c:v> 20-07-09 02:24:15</c:v>
                </c:pt>
                <c:pt idx="12256">
                  <c:v> 20-07-09 02:24:20</c:v>
                </c:pt>
                <c:pt idx="12257">
                  <c:v> 20-07-09 02:24:25</c:v>
                </c:pt>
                <c:pt idx="12258">
                  <c:v> 20-07-09 02:24:30</c:v>
                </c:pt>
                <c:pt idx="12259">
                  <c:v> 20-07-09 02:24:35</c:v>
                </c:pt>
                <c:pt idx="12260">
                  <c:v> 20-07-09 02:24:40</c:v>
                </c:pt>
                <c:pt idx="12261">
                  <c:v> 20-07-09 02:24:45</c:v>
                </c:pt>
                <c:pt idx="12262">
                  <c:v> 20-07-09 02:24:50</c:v>
                </c:pt>
                <c:pt idx="12263">
                  <c:v> 20-07-09 02:24:55</c:v>
                </c:pt>
                <c:pt idx="12264">
                  <c:v> 20-07-09 02:25:00</c:v>
                </c:pt>
                <c:pt idx="12265">
                  <c:v> 20-07-09 02:25:05</c:v>
                </c:pt>
                <c:pt idx="12266">
                  <c:v> 20-07-09 02:25:10</c:v>
                </c:pt>
                <c:pt idx="12267">
                  <c:v> 20-07-09 02:25:15</c:v>
                </c:pt>
                <c:pt idx="12268">
                  <c:v> 20-07-09 02:25:20</c:v>
                </c:pt>
                <c:pt idx="12269">
                  <c:v> 20-07-09 02:25:25</c:v>
                </c:pt>
                <c:pt idx="12270">
                  <c:v> 20-07-09 02:25:30</c:v>
                </c:pt>
                <c:pt idx="12271">
                  <c:v> 20-07-09 02:25:35</c:v>
                </c:pt>
                <c:pt idx="12272">
                  <c:v> 20-07-09 02:25:40</c:v>
                </c:pt>
                <c:pt idx="12273">
                  <c:v> 20-07-09 02:25:45</c:v>
                </c:pt>
                <c:pt idx="12274">
                  <c:v> 20-07-09 02:25:50</c:v>
                </c:pt>
                <c:pt idx="12275">
                  <c:v> 20-07-09 02:25:55</c:v>
                </c:pt>
                <c:pt idx="12276">
                  <c:v> 20-07-09 02:26:00</c:v>
                </c:pt>
                <c:pt idx="12277">
                  <c:v> 20-07-09 02:26:05</c:v>
                </c:pt>
                <c:pt idx="12278">
                  <c:v> 20-07-09 02:26:10</c:v>
                </c:pt>
                <c:pt idx="12279">
                  <c:v> 20-07-09 02:26:15</c:v>
                </c:pt>
                <c:pt idx="12280">
                  <c:v> 20-07-09 02:26:20</c:v>
                </c:pt>
                <c:pt idx="12281">
                  <c:v> 20-07-09 02:26:25</c:v>
                </c:pt>
                <c:pt idx="12282">
                  <c:v> 20-07-09 02:26:30</c:v>
                </c:pt>
                <c:pt idx="12283">
                  <c:v> 20-07-09 02:26:35</c:v>
                </c:pt>
                <c:pt idx="12284">
                  <c:v> 20-07-09 02:26:40</c:v>
                </c:pt>
                <c:pt idx="12285">
                  <c:v> 20-07-09 02:26:45</c:v>
                </c:pt>
                <c:pt idx="12286">
                  <c:v> 20-07-09 02:26:50</c:v>
                </c:pt>
                <c:pt idx="12287">
                  <c:v> 20-07-09 02:26:55</c:v>
                </c:pt>
                <c:pt idx="12288">
                  <c:v> 20-07-09 02:27:00</c:v>
                </c:pt>
                <c:pt idx="12289">
                  <c:v> 20-07-09 02:27:05</c:v>
                </c:pt>
                <c:pt idx="12290">
                  <c:v> 20-07-09 02:27:10</c:v>
                </c:pt>
                <c:pt idx="12291">
                  <c:v> 20-07-09 02:27:15</c:v>
                </c:pt>
                <c:pt idx="12292">
                  <c:v> 20-07-09 02:27:20</c:v>
                </c:pt>
                <c:pt idx="12293">
                  <c:v> 20-07-09 02:27:25</c:v>
                </c:pt>
                <c:pt idx="12294">
                  <c:v> 20-07-09 02:27:30</c:v>
                </c:pt>
                <c:pt idx="12295">
                  <c:v> 20-07-09 02:27:35</c:v>
                </c:pt>
                <c:pt idx="12296">
                  <c:v> 20-07-09 02:27:40</c:v>
                </c:pt>
                <c:pt idx="12297">
                  <c:v> 20-07-09 02:27:45</c:v>
                </c:pt>
                <c:pt idx="12298">
                  <c:v> 20-07-09 02:27:50</c:v>
                </c:pt>
                <c:pt idx="12299">
                  <c:v> 20-07-09 02:27:55</c:v>
                </c:pt>
                <c:pt idx="12300">
                  <c:v> 20-07-09 02:28:00</c:v>
                </c:pt>
                <c:pt idx="12301">
                  <c:v> 20-07-09 02:28:05</c:v>
                </c:pt>
                <c:pt idx="12302">
                  <c:v> 20-07-09 02:28:10</c:v>
                </c:pt>
                <c:pt idx="12303">
                  <c:v> 20-07-09 02:28:15</c:v>
                </c:pt>
                <c:pt idx="12304">
                  <c:v> 20-07-09 02:28:20</c:v>
                </c:pt>
                <c:pt idx="12305">
                  <c:v> 20-07-09 02:28:25</c:v>
                </c:pt>
                <c:pt idx="12306">
                  <c:v> 20-07-09 02:28:30</c:v>
                </c:pt>
                <c:pt idx="12307">
                  <c:v> 20-07-09 02:28:35</c:v>
                </c:pt>
                <c:pt idx="12308">
                  <c:v> 20-07-09 02:28:40</c:v>
                </c:pt>
                <c:pt idx="12309">
                  <c:v> 20-07-09 02:28:45</c:v>
                </c:pt>
                <c:pt idx="12310">
                  <c:v> 20-07-09 02:28:50</c:v>
                </c:pt>
                <c:pt idx="12311">
                  <c:v> 20-07-09 02:28:55</c:v>
                </c:pt>
                <c:pt idx="12312">
                  <c:v> 20-07-09 02:29:00</c:v>
                </c:pt>
                <c:pt idx="12313">
                  <c:v> 20-07-09 02:29:05</c:v>
                </c:pt>
                <c:pt idx="12314">
                  <c:v> 20-07-09 02:29:10</c:v>
                </c:pt>
                <c:pt idx="12315">
                  <c:v> 20-07-09 02:29:15</c:v>
                </c:pt>
                <c:pt idx="12316">
                  <c:v> 20-07-09 02:29:20</c:v>
                </c:pt>
                <c:pt idx="12317">
                  <c:v> 20-07-09 02:29:25</c:v>
                </c:pt>
                <c:pt idx="12318">
                  <c:v> 20-07-09 02:29:30</c:v>
                </c:pt>
                <c:pt idx="12319">
                  <c:v> 20-07-09 02:29:35</c:v>
                </c:pt>
                <c:pt idx="12320">
                  <c:v> 20-07-09 02:29:40</c:v>
                </c:pt>
                <c:pt idx="12321">
                  <c:v> 20-07-09 02:29:45</c:v>
                </c:pt>
                <c:pt idx="12322">
                  <c:v> 20-07-09 02:29:50</c:v>
                </c:pt>
                <c:pt idx="12323">
                  <c:v> 20-07-09 02:29:55</c:v>
                </c:pt>
                <c:pt idx="12324">
                  <c:v> 20-07-09 02:30:00</c:v>
                </c:pt>
                <c:pt idx="12325">
                  <c:v> 20-07-09 02:30:05</c:v>
                </c:pt>
                <c:pt idx="12326">
                  <c:v> 20-07-09 02:30:10</c:v>
                </c:pt>
                <c:pt idx="12327">
                  <c:v> 20-07-09 02:30:15</c:v>
                </c:pt>
                <c:pt idx="12328">
                  <c:v> 20-07-09 02:30:20</c:v>
                </c:pt>
                <c:pt idx="12329">
                  <c:v> 20-07-09 02:30:25</c:v>
                </c:pt>
                <c:pt idx="12330">
                  <c:v> 20-07-09 02:30:30</c:v>
                </c:pt>
                <c:pt idx="12331">
                  <c:v> 20-07-09 02:30:35</c:v>
                </c:pt>
                <c:pt idx="12332">
                  <c:v> 20-07-09 02:30:40</c:v>
                </c:pt>
                <c:pt idx="12333">
                  <c:v> 20-07-09 02:30:45</c:v>
                </c:pt>
                <c:pt idx="12334">
                  <c:v> 20-07-09 02:30:50</c:v>
                </c:pt>
                <c:pt idx="12335">
                  <c:v> 20-07-09 02:30:55</c:v>
                </c:pt>
                <c:pt idx="12336">
                  <c:v> 20-07-09 02:31:00</c:v>
                </c:pt>
                <c:pt idx="12337">
                  <c:v> 20-07-09 02:31:05</c:v>
                </c:pt>
                <c:pt idx="12338">
                  <c:v> 20-07-09 02:31:10</c:v>
                </c:pt>
                <c:pt idx="12339">
                  <c:v> 20-07-09 02:31:15</c:v>
                </c:pt>
                <c:pt idx="12340">
                  <c:v> 20-07-09 02:31:20</c:v>
                </c:pt>
                <c:pt idx="12341">
                  <c:v> 20-07-09 02:31:25</c:v>
                </c:pt>
                <c:pt idx="12342">
                  <c:v> 20-07-09 02:31:30</c:v>
                </c:pt>
                <c:pt idx="12343">
                  <c:v> 20-07-09 02:31:35</c:v>
                </c:pt>
                <c:pt idx="12344">
                  <c:v> 20-07-09 02:31:40</c:v>
                </c:pt>
                <c:pt idx="12345">
                  <c:v> 20-07-09 02:31:45</c:v>
                </c:pt>
                <c:pt idx="12346">
                  <c:v> 20-07-09 02:31:50</c:v>
                </c:pt>
                <c:pt idx="12347">
                  <c:v> 20-07-09 02:31:55</c:v>
                </c:pt>
                <c:pt idx="12348">
                  <c:v> 20-07-09 02:32:00</c:v>
                </c:pt>
                <c:pt idx="12349">
                  <c:v> 20-07-09 02:32:05</c:v>
                </c:pt>
                <c:pt idx="12350">
                  <c:v> 20-07-09 02:32:10</c:v>
                </c:pt>
                <c:pt idx="12351">
                  <c:v> 20-07-09 02:32:15</c:v>
                </c:pt>
                <c:pt idx="12352">
                  <c:v> 20-07-09 02:32:20</c:v>
                </c:pt>
                <c:pt idx="12353">
                  <c:v> 20-07-09 02:32:25</c:v>
                </c:pt>
                <c:pt idx="12354">
                  <c:v> 20-07-09 02:32:30</c:v>
                </c:pt>
                <c:pt idx="12355">
                  <c:v> 20-07-09 02:32:35</c:v>
                </c:pt>
                <c:pt idx="12356">
                  <c:v> 20-07-09 02:32:40</c:v>
                </c:pt>
                <c:pt idx="12357">
                  <c:v> 20-07-09 02:32:45</c:v>
                </c:pt>
                <c:pt idx="12358">
                  <c:v> 20-07-09 02:32:50</c:v>
                </c:pt>
                <c:pt idx="12359">
                  <c:v> 20-07-09 02:32:55</c:v>
                </c:pt>
                <c:pt idx="12360">
                  <c:v> 20-07-09 02:33:00</c:v>
                </c:pt>
                <c:pt idx="12361">
                  <c:v> 20-07-09 02:33:05</c:v>
                </c:pt>
                <c:pt idx="12362">
                  <c:v> 20-07-09 02:33:10</c:v>
                </c:pt>
                <c:pt idx="12363">
                  <c:v> 20-07-09 02:33:15</c:v>
                </c:pt>
                <c:pt idx="12364">
                  <c:v> 20-07-09 02:33:20</c:v>
                </c:pt>
                <c:pt idx="12365">
                  <c:v> 20-07-09 02:33:25</c:v>
                </c:pt>
                <c:pt idx="12366">
                  <c:v> 20-07-09 02:33:30</c:v>
                </c:pt>
                <c:pt idx="12367">
                  <c:v> 20-07-09 02:33:35</c:v>
                </c:pt>
                <c:pt idx="12368">
                  <c:v> 20-07-09 02:33:40</c:v>
                </c:pt>
                <c:pt idx="12369">
                  <c:v> 20-07-09 02:33:45</c:v>
                </c:pt>
                <c:pt idx="12370">
                  <c:v> 20-07-09 02:33:50</c:v>
                </c:pt>
                <c:pt idx="12371">
                  <c:v> 20-07-09 02:33:55</c:v>
                </c:pt>
                <c:pt idx="12372">
                  <c:v> 20-07-09 02:34:00</c:v>
                </c:pt>
                <c:pt idx="12373">
                  <c:v> 20-07-09 02:34:05</c:v>
                </c:pt>
                <c:pt idx="12374">
                  <c:v> 20-07-09 02:34:10</c:v>
                </c:pt>
                <c:pt idx="12375">
                  <c:v> 20-07-09 02:34:15</c:v>
                </c:pt>
                <c:pt idx="12376">
                  <c:v> 20-07-09 02:34:20</c:v>
                </c:pt>
                <c:pt idx="12377">
                  <c:v> 20-07-09 02:34:25</c:v>
                </c:pt>
                <c:pt idx="12378">
                  <c:v> 20-07-09 02:34:30</c:v>
                </c:pt>
                <c:pt idx="12379">
                  <c:v> 20-07-09 02:34:35</c:v>
                </c:pt>
                <c:pt idx="12380">
                  <c:v> 20-07-09 02:34:40</c:v>
                </c:pt>
                <c:pt idx="12381">
                  <c:v> 20-07-09 02:34:45</c:v>
                </c:pt>
                <c:pt idx="12382">
                  <c:v> 20-07-09 02:34:50</c:v>
                </c:pt>
                <c:pt idx="12383">
                  <c:v> 20-07-09 02:34:55</c:v>
                </c:pt>
                <c:pt idx="12384">
                  <c:v> 20-07-09 02:35:00</c:v>
                </c:pt>
                <c:pt idx="12385">
                  <c:v> 20-07-09 02:35:05</c:v>
                </c:pt>
                <c:pt idx="12386">
                  <c:v> 20-07-09 02:35:10</c:v>
                </c:pt>
                <c:pt idx="12387">
                  <c:v> 20-07-09 02:35:15</c:v>
                </c:pt>
                <c:pt idx="12388">
                  <c:v> 20-07-09 02:35:20</c:v>
                </c:pt>
                <c:pt idx="12389">
                  <c:v> 20-07-09 02:35:25</c:v>
                </c:pt>
                <c:pt idx="12390">
                  <c:v> 20-07-09 02:35:30</c:v>
                </c:pt>
                <c:pt idx="12391">
                  <c:v> 20-07-09 02:35:35</c:v>
                </c:pt>
                <c:pt idx="12392">
                  <c:v> 20-07-09 02:35:40</c:v>
                </c:pt>
                <c:pt idx="12393">
                  <c:v> 20-07-09 02:35:45</c:v>
                </c:pt>
                <c:pt idx="12394">
                  <c:v> 20-07-09 02:35:50</c:v>
                </c:pt>
                <c:pt idx="12395">
                  <c:v> 20-07-09 02:35:55</c:v>
                </c:pt>
                <c:pt idx="12396">
                  <c:v> 20-07-09 02:36:00</c:v>
                </c:pt>
                <c:pt idx="12397">
                  <c:v> 20-07-09 02:36:05</c:v>
                </c:pt>
                <c:pt idx="12398">
                  <c:v> 20-07-09 02:36:10</c:v>
                </c:pt>
                <c:pt idx="12399">
                  <c:v> 20-07-09 02:36:15</c:v>
                </c:pt>
                <c:pt idx="12400">
                  <c:v> 20-07-09 02:36:20</c:v>
                </c:pt>
                <c:pt idx="12401">
                  <c:v> 20-07-09 02:36:25</c:v>
                </c:pt>
                <c:pt idx="12402">
                  <c:v> 20-07-09 02:36:30</c:v>
                </c:pt>
                <c:pt idx="12403">
                  <c:v> 20-07-09 02:36:35</c:v>
                </c:pt>
                <c:pt idx="12404">
                  <c:v> 20-07-09 02:36:40</c:v>
                </c:pt>
                <c:pt idx="12405">
                  <c:v> 20-07-09 02:36:45</c:v>
                </c:pt>
                <c:pt idx="12406">
                  <c:v> 20-07-09 02:36:50</c:v>
                </c:pt>
                <c:pt idx="12407">
                  <c:v> 20-07-09 02:36:55</c:v>
                </c:pt>
                <c:pt idx="12408">
                  <c:v> 20-07-09 02:37:00</c:v>
                </c:pt>
                <c:pt idx="12409">
                  <c:v> 20-07-09 02:37:05</c:v>
                </c:pt>
                <c:pt idx="12410">
                  <c:v> 20-07-09 02:37:10</c:v>
                </c:pt>
                <c:pt idx="12411">
                  <c:v> 20-07-09 02:37:15</c:v>
                </c:pt>
                <c:pt idx="12412">
                  <c:v> 20-07-09 02:37:20</c:v>
                </c:pt>
                <c:pt idx="12413">
                  <c:v> 20-07-09 02:37:25</c:v>
                </c:pt>
                <c:pt idx="12414">
                  <c:v> 20-07-09 02:37:30</c:v>
                </c:pt>
                <c:pt idx="12415">
                  <c:v> 20-07-09 02:37:35</c:v>
                </c:pt>
                <c:pt idx="12416">
                  <c:v> 20-07-09 02:37:40</c:v>
                </c:pt>
                <c:pt idx="12417">
                  <c:v> 20-07-09 02:37:45</c:v>
                </c:pt>
                <c:pt idx="12418">
                  <c:v> 20-07-09 02:37:50</c:v>
                </c:pt>
                <c:pt idx="12419">
                  <c:v> 20-07-09 02:37:55</c:v>
                </c:pt>
                <c:pt idx="12420">
                  <c:v> 20-07-09 02:38:00</c:v>
                </c:pt>
                <c:pt idx="12421">
                  <c:v> 20-07-09 02:38:05</c:v>
                </c:pt>
                <c:pt idx="12422">
                  <c:v> 20-07-09 02:38:10</c:v>
                </c:pt>
                <c:pt idx="12423">
                  <c:v> 20-07-09 02:38:15</c:v>
                </c:pt>
                <c:pt idx="12424">
                  <c:v> 20-07-09 02:38:20</c:v>
                </c:pt>
                <c:pt idx="12425">
                  <c:v> 20-07-09 02:38:25</c:v>
                </c:pt>
                <c:pt idx="12426">
                  <c:v> 20-07-09 02:38:30</c:v>
                </c:pt>
                <c:pt idx="12427">
                  <c:v> 20-07-09 02:38:35</c:v>
                </c:pt>
                <c:pt idx="12428">
                  <c:v> 20-07-09 02:38:40</c:v>
                </c:pt>
                <c:pt idx="12429">
                  <c:v> 20-07-09 02:38:45</c:v>
                </c:pt>
                <c:pt idx="12430">
                  <c:v> 20-07-09 02:38:50</c:v>
                </c:pt>
                <c:pt idx="12431">
                  <c:v> 20-07-09 02:38:55</c:v>
                </c:pt>
                <c:pt idx="12432">
                  <c:v> 20-07-09 02:39:00</c:v>
                </c:pt>
                <c:pt idx="12433">
                  <c:v> 20-07-09 02:39:05</c:v>
                </c:pt>
                <c:pt idx="12434">
                  <c:v> 20-07-09 02:39:10</c:v>
                </c:pt>
                <c:pt idx="12435">
                  <c:v> 20-07-09 02:39:15</c:v>
                </c:pt>
                <c:pt idx="12436">
                  <c:v> 20-07-09 02:39:20</c:v>
                </c:pt>
                <c:pt idx="12437">
                  <c:v> 20-07-09 02:39:25</c:v>
                </c:pt>
                <c:pt idx="12438">
                  <c:v> 20-07-09 02:39:30</c:v>
                </c:pt>
                <c:pt idx="12439">
                  <c:v> 20-07-09 02:39:35</c:v>
                </c:pt>
                <c:pt idx="12440">
                  <c:v> 20-07-09 02:39:40</c:v>
                </c:pt>
                <c:pt idx="12441">
                  <c:v> 20-07-09 02:39:45</c:v>
                </c:pt>
                <c:pt idx="12442">
                  <c:v> 20-07-09 02:39:50</c:v>
                </c:pt>
                <c:pt idx="12443">
                  <c:v> 20-07-09 02:39:55</c:v>
                </c:pt>
                <c:pt idx="12444">
                  <c:v> 20-07-09 02:40:00</c:v>
                </c:pt>
                <c:pt idx="12445">
                  <c:v> 20-07-09 02:40:05</c:v>
                </c:pt>
                <c:pt idx="12446">
                  <c:v> 20-07-09 02:40:10</c:v>
                </c:pt>
                <c:pt idx="12447">
                  <c:v> 20-07-09 02:40:15</c:v>
                </c:pt>
                <c:pt idx="12448">
                  <c:v> 20-07-09 02:40:20</c:v>
                </c:pt>
                <c:pt idx="12449">
                  <c:v> 20-07-09 02:40:25</c:v>
                </c:pt>
                <c:pt idx="12450">
                  <c:v> 20-07-09 02:40:30</c:v>
                </c:pt>
                <c:pt idx="12451">
                  <c:v> 20-07-09 02:40:35</c:v>
                </c:pt>
                <c:pt idx="12452">
                  <c:v> 20-07-09 02:40:40</c:v>
                </c:pt>
                <c:pt idx="12453">
                  <c:v> 20-07-09 02:40:45</c:v>
                </c:pt>
                <c:pt idx="12454">
                  <c:v> 20-07-09 02:40:50</c:v>
                </c:pt>
                <c:pt idx="12455">
                  <c:v> 20-07-09 02:40:55</c:v>
                </c:pt>
                <c:pt idx="12456">
                  <c:v> 20-07-09 02:41:00</c:v>
                </c:pt>
                <c:pt idx="12457">
                  <c:v> 20-07-09 02:41:05</c:v>
                </c:pt>
                <c:pt idx="12458">
                  <c:v> 20-07-09 02:41:10</c:v>
                </c:pt>
                <c:pt idx="12459">
                  <c:v> 20-07-09 02:41:15</c:v>
                </c:pt>
                <c:pt idx="12460">
                  <c:v> 20-07-09 02:41:20</c:v>
                </c:pt>
                <c:pt idx="12461">
                  <c:v> 20-07-09 02:41:25</c:v>
                </c:pt>
                <c:pt idx="12462">
                  <c:v> 20-07-09 02:41:30</c:v>
                </c:pt>
                <c:pt idx="12463">
                  <c:v> 20-07-09 02:41:35</c:v>
                </c:pt>
                <c:pt idx="12464">
                  <c:v> 20-07-09 02:41:40</c:v>
                </c:pt>
                <c:pt idx="12465">
                  <c:v> 20-07-09 02:41:45</c:v>
                </c:pt>
                <c:pt idx="12466">
                  <c:v> 20-07-09 02:41:50</c:v>
                </c:pt>
                <c:pt idx="12467">
                  <c:v> 20-07-09 02:41:55</c:v>
                </c:pt>
                <c:pt idx="12468">
                  <c:v> 20-07-09 02:42:00</c:v>
                </c:pt>
                <c:pt idx="12469">
                  <c:v> 20-07-09 02:42:05</c:v>
                </c:pt>
                <c:pt idx="12470">
                  <c:v> 20-07-09 02:42:10</c:v>
                </c:pt>
                <c:pt idx="12471">
                  <c:v> 20-07-09 02:42:15</c:v>
                </c:pt>
                <c:pt idx="12472">
                  <c:v> 20-07-09 02:42:20</c:v>
                </c:pt>
                <c:pt idx="12473">
                  <c:v> 20-07-09 02:42:25</c:v>
                </c:pt>
                <c:pt idx="12474">
                  <c:v> 20-07-09 02:42:30</c:v>
                </c:pt>
                <c:pt idx="12475">
                  <c:v> 20-07-09 02:42:35</c:v>
                </c:pt>
                <c:pt idx="12476">
                  <c:v> 20-07-09 02:42:40</c:v>
                </c:pt>
                <c:pt idx="12477">
                  <c:v> 20-07-09 02:42:45</c:v>
                </c:pt>
                <c:pt idx="12478">
                  <c:v> 20-07-09 02:42:50</c:v>
                </c:pt>
                <c:pt idx="12479">
                  <c:v> 20-07-09 02:42:55</c:v>
                </c:pt>
                <c:pt idx="12480">
                  <c:v> 20-07-09 02:43:00</c:v>
                </c:pt>
                <c:pt idx="12481">
                  <c:v> 20-07-09 02:43:05</c:v>
                </c:pt>
                <c:pt idx="12482">
                  <c:v> 20-07-09 02:43:10</c:v>
                </c:pt>
                <c:pt idx="12483">
                  <c:v> 20-07-09 02:43:15</c:v>
                </c:pt>
                <c:pt idx="12484">
                  <c:v> 20-07-09 02:43:20</c:v>
                </c:pt>
                <c:pt idx="12485">
                  <c:v> 20-07-09 02:43:25</c:v>
                </c:pt>
                <c:pt idx="12486">
                  <c:v> 20-07-09 02:43:30</c:v>
                </c:pt>
                <c:pt idx="12487">
                  <c:v> 20-07-09 02:43:35</c:v>
                </c:pt>
                <c:pt idx="12488">
                  <c:v> 20-07-09 02:43:40</c:v>
                </c:pt>
                <c:pt idx="12489">
                  <c:v> 20-07-09 02:43:45</c:v>
                </c:pt>
                <c:pt idx="12490">
                  <c:v> 20-07-09 02:43:50</c:v>
                </c:pt>
                <c:pt idx="12491">
                  <c:v> 20-07-09 02:43:55</c:v>
                </c:pt>
                <c:pt idx="12492">
                  <c:v> 20-07-09 02:44:00</c:v>
                </c:pt>
                <c:pt idx="12493">
                  <c:v> 20-07-09 02:44:05</c:v>
                </c:pt>
                <c:pt idx="12494">
                  <c:v> 20-07-09 02:44:10</c:v>
                </c:pt>
                <c:pt idx="12495">
                  <c:v> 20-07-09 02:44:15</c:v>
                </c:pt>
                <c:pt idx="12496">
                  <c:v> 20-07-09 02:44:20</c:v>
                </c:pt>
                <c:pt idx="12497">
                  <c:v> 20-07-09 02:44:25</c:v>
                </c:pt>
                <c:pt idx="12498">
                  <c:v> 20-07-09 02:44:30</c:v>
                </c:pt>
                <c:pt idx="12499">
                  <c:v> 20-07-09 02:44:35</c:v>
                </c:pt>
                <c:pt idx="12500">
                  <c:v> 20-07-09 02:44:40</c:v>
                </c:pt>
                <c:pt idx="12501">
                  <c:v> 20-07-09 02:44:45</c:v>
                </c:pt>
                <c:pt idx="12502">
                  <c:v> 20-07-09 02:44:50</c:v>
                </c:pt>
                <c:pt idx="12503">
                  <c:v> 20-07-09 02:44:55</c:v>
                </c:pt>
                <c:pt idx="12504">
                  <c:v> 20-07-09 02:45:00</c:v>
                </c:pt>
                <c:pt idx="12505">
                  <c:v> 20-07-09 02:45:05</c:v>
                </c:pt>
                <c:pt idx="12506">
                  <c:v> 20-07-09 02:45:10</c:v>
                </c:pt>
                <c:pt idx="12507">
                  <c:v> 20-07-09 02:45:15</c:v>
                </c:pt>
                <c:pt idx="12508">
                  <c:v> 20-07-09 02:45:20</c:v>
                </c:pt>
                <c:pt idx="12509">
                  <c:v> 20-07-09 02:45:25</c:v>
                </c:pt>
                <c:pt idx="12510">
                  <c:v> 20-07-09 02:45:30</c:v>
                </c:pt>
                <c:pt idx="12511">
                  <c:v> 20-07-09 02:45:35</c:v>
                </c:pt>
                <c:pt idx="12512">
                  <c:v> 20-07-09 02:45:40</c:v>
                </c:pt>
                <c:pt idx="12513">
                  <c:v> 20-07-09 02:45:45</c:v>
                </c:pt>
                <c:pt idx="12514">
                  <c:v> 20-07-09 02:45:50</c:v>
                </c:pt>
                <c:pt idx="12515">
                  <c:v> 20-07-09 02:45:55</c:v>
                </c:pt>
                <c:pt idx="12516">
                  <c:v> 20-07-09 02:46:00</c:v>
                </c:pt>
                <c:pt idx="12517">
                  <c:v> 20-07-09 02:46:05</c:v>
                </c:pt>
                <c:pt idx="12518">
                  <c:v> 20-07-09 02:46:10</c:v>
                </c:pt>
                <c:pt idx="12519">
                  <c:v> 20-07-09 02:46:15</c:v>
                </c:pt>
                <c:pt idx="12520">
                  <c:v> 20-07-09 02:46:20</c:v>
                </c:pt>
                <c:pt idx="12521">
                  <c:v> 20-07-09 02:46:25</c:v>
                </c:pt>
                <c:pt idx="12522">
                  <c:v> 20-07-09 02:46:30</c:v>
                </c:pt>
                <c:pt idx="12523">
                  <c:v> 20-07-09 02:46:35</c:v>
                </c:pt>
                <c:pt idx="12524">
                  <c:v> 20-07-09 02:46:40</c:v>
                </c:pt>
                <c:pt idx="12525">
                  <c:v> 20-07-09 02:46:45</c:v>
                </c:pt>
                <c:pt idx="12526">
                  <c:v> 20-07-09 02:46:50</c:v>
                </c:pt>
                <c:pt idx="12527">
                  <c:v> 20-07-09 02:46:55</c:v>
                </c:pt>
                <c:pt idx="12528">
                  <c:v> 20-07-09 02:47:00</c:v>
                </c:pt>
                <c:pt idx="12529">
                  <c:v> 20-07-09 02:47:05</c:v>
                </c:pt>
                <c:pt idx="12530">
                  <c:v> 20-07-09 02:47:10</c:v>
                </c:pt>
                <c:pt idx="12531">
                  <c:v> 20-07-09 02:47:15</c:v>
                </c:pt>
                <c:pt idx="12532">
                  <c:v> 20-07-09 02:47:20</c:v>
                </c:pt>
                <c:pt idx="12533">
                  <c:v> 20-07-09 02:47:25</c:v>
                </c:pt>
                <c:pt idx="12534">
                  <c:v> 20-07-09 02:47:30</c:v>
                </c:pt>
                <c:pt idx="12535">
                  <c:v> 20-07-09 02:47:35</c:v>
                </c:pt>
                <c:pt idx="12536">
                  <c:v> 20-07-09 02:47:40</c:v>
                </c:pt>
                <c:pt idx="12537">
                  <c:v> 20-07-09 02:47:45</c:v>
                </c:pt>
                <c:pt idx="12538">
                  <c:v> 20-07-09 02:47:50</c:v>
                </c:pt>
                <c:pt idx="12539">
                  <c:v> 20-07-09 02:47:55</c:v>
                </c:pt>
                <c:pt idx="12540">
                  <c:v> 20-07-09 02:48:00</c:v>
                </c:pt>
                <c:pt idx="12541">
                  <c:v> 20-07-09 02:48:05</c:v>
                </c:pt>
                <c:pt idx="12542">
                  <c:v> 20-07-09 02:48:10</c:v>
                </c:pt>
                <c:pt idx="12543">
                  <c:v> 20-07-09 02:48:15</c:v>
                </c:pt>
                <c:pt idx="12544">
                  <c:v> 20-07-09 02:48:20</c:v>
                </c:pt>
                <c:pt idx="12545">
                  <c:v> 20-07-09 02:48:25</c:v>
                </c:pt>
                <c:pt idx="12546">
                  <c:v> 20-07-09 02:48:30</c:v>
                </c:pt>
                <c:pt idx="12547">
                  <c:v> 20-07-09 02:48:35</c:v>
                </c:pt>
                <c:pt idx="12548">
                  <c:v> 20-07-09 02:48:40</c:v>
                </c:pt>
                <c:pt idx="12549">
                  <c:v> 20-07-09 02:48:45</c:v>
                </c:pt>
                <c:pt idx="12550">
                  <c:v> 20-07-09 02:48:50</c:v>
                </c:pt>
                <c:pt idx="12551">
                  <c:v> 20-07-09 02:48:55</c:v>
                </c:pt>
                <c:pt idx="12552">
                  <c:v> 20-07-09 02:49:00</c:v>
                </c:pt>
                <c:pt idx="12553">
                  <c:v> 20-07-09 02:49:05</c:v>
                </c:pt>
                <c:pt idx="12554">
                  <c:v> 20-07-09 02:49:10</c:v>
                </c:pt>
                <c:pt idx="12555">
                  <c:v> 20-07-09 02:49:15</c:v>
                </c:pt>
                <c:pt idx="12556">
                  <c:v> 20-07-09 02:49:20</c:v>
                </c:pt>
                <c:pt idx="12557">
                  <c:v> 20-07-09 02:49:25</c:v>
                </c:pt>
                <c:pt idx="12558">
                  <c:v> 20-07-09 02:49:30</c:v>
                </c:pt>
                <c:pt idx="12559">
                  <c:v> 20-07-09 02:49:35</c:v>
                </c:pt>
                <c:pt idx="12560">
                  <c:v> 20-07-09 02:49:40</c:v>
                </c:pt>
                <c:pt idx="12561">
                  <c:v> 20-07-09 02:49:45</c:v>
                </c:pt>
                <c:pt idx="12562">
                  <c:v> 20-07-09 02:49:50</c:v>
                </c:pt>
                <c:pt idx="12563">
                  <c:v> 20-07-09 02:49:55</c:v>
                </c:pt>
                <c:pt idx="12564">
                  <c:v> 20-07-09 02:50:00</c:v>
                </c:pt>
                <c:pt idx="12565">
                  <c:v> 20-07-09 02:50:05</c:v>
                </c:pt>
                <c:pt idx="12566">
                  <c:v> 20-07-09 02:50:10</c:v>
                </c:pt>
                <c:pt idx="12567">
                  <c:v> 20-07-09 02:50:15</c:v>
                </c:pt>
                <c:pt idx="12568">
                  <c:v> 20-07-09 02:50:20</c:v>
                </c:pt>
                <c:pt idx="12569">
                  <c:v> 20-07-09 02:50:25</c:v>
                </c:pt>
                <c:pt idx="12570">
                  <c:v> 20-07-09 02:50:30</c:v>
                </c:pt>
                <c:pt idx="12571">
                  <c:v> 20-07-09 02:50:35</c:v>
                </c:pt>
                <c:pt idx="12572">
                  <c:v> 20-07-09 02:50:40</c:v>
                </c:pt>
                <c:pt idx="12573">
                  <c:v> 20-07-09 02:50:45</c:v>
                </c:pt>
                <c:pt idx="12574">
                  <c:v> 20-07-09 02:50:50</c:v>
                </c:pt>
                <c:pt idx="12575">
                  <c:v> 20-07-09 02:50:55</c:v>
                </c:pt>
                <c:pt idx="12576">
                  <c:v> 20-07-09 02:51:00</c:v>
                </c:pt>
                <c:pt idx="12577">
                  <c:v> 20-07-09 02:51:05</c:v>
                </c:pt>
                <c:pt idx="12578">
                  <c:v> 20-07-09 02:51:10</c:v>
                </c:pt>
                <c:pt idx="12579">
                  <c:v> 20-07-09 02:51:15</c:v>
                </c:pt>
                <c:pt idx="12580">
                  <c:v> 20-07-09 02:51:20</c:v>
                </c:pt>
                <c:pt idx="12581">
                  <c:v> 20-07-09 02:51:25</c:v>
                </c:pt>
                <c:pt idx="12582">
                  <c:v> 20-07-09 02:51:30</c:v>
                </c:pt>
                <c:pt idx="12583">
                  <c:v> 20-07-09 02:51:35</c:v>
                </c:pt>
                <c:pt idx="12584">
                  <c:v> 20-07-09 02:51:40</c:v>
                </c:pt>
                <c:pt idx="12585">
                  <c:v> 20-07-09 02:51:45</c:v>
                </c:pt>
                <c:pt idx="12586">
                  <c:v> 20-07-09 02:51:50</c:v>
                </c:pt>
                <c:pt idx="12587">
                  <c:v> 20-07-09 02:51:55</c:v>
                </c:pt>
                <c:pt idx="12588">
                  <c:v> 20-07-09 02:52:00</c:v>
                </c:pt>
                <c:pt idx="12589">
                  <c:v> 20-07-09 02:52:05</c:v>
                </c:pt>
                <c:pt idx="12590">
                  <c:v> 20-07-09 02:52:10</c:v>
                </c:pt>
                <c:pt idx="12591">
                  <c:v> 20-07-09 02:52:15</c:v>
                </c:pt>
                <c:pt idx="12592">
                  <c:v> 20-07-09 02:52:20</c:v>
                </c:pt>
                <c:pt idx="12593">
                  <c:v> 20-07-09 02:52:25</c:v>
                </c:pt>
                <c:pt idx="12594">
                  <c:v> 20-07-09 02:52:30</c:v>
                </c:pt>
                <c:pt idx="12595">
                  <c:v> 20-07-09 02:52:35</c:v>
                </c:pt>
                <c:pt idx="12596">
                  <c:v> 20-07-09 02:52:40</c:v>
                </c:pt>
                <c:pt idx="12597">
                  <c:v> 20-07-09 02:52:45</c:v>
                </c:pt>
                <c:pt idx="12598">
                  <c:v> 20-07-09 02:52:50</c:v>
                </c:pt>
                <c:pt idx="12599">
                  <c:v> 20-07-09 02:52:55</c:v>
                </c:pt>
                <c:pt idx="12600">
                  <c:v> 20-07-09 02:53:00</c:v>
                </c:pt>
                <c:pt idx="12601">
                  <c:v> 20-07-09 02:53:05</c:v>
                </c:pt>
                <c:pt idx="12602">
                  <c:v> 20-07-09 02:53:10</c:v>
                </c:pt>
                <c:pt idx="12603">
                  <c:v> 20-07-09 02:53:15</c:v>
                </c:pt>
                <c:pt idx="12604">
                  <c:v> 20-07-09 02:53:20</c:v>
                </c:pt>
                <c:pt idx="12605">
                  <c:v> 20-07-09 02:53:25</c:v>
                </c:pt>
                <c:pt idx="12606">
                  <c:v> 20-07-09 02:53:30</c:v>
                </c:pt>
                <c:pt idx="12607">
                  <c:v> 20-07-09 02:53:35</c:v>
                </c:pt>
                <c:pt idx="12608">
                  <c:v> 20-07-09 02:53:40</c:v>
                </c:pt>
                <c:pt idx="12609">
                  <c:v> 20-07-09 02:53:45</c:v>
                </c:pt>
                <c:pt idx="12610">
                  <c:v> 20-07-09 02:53:50</c:v>
                </c:pt>
                <c:pt idx="12611">
                  <c:v> 20-07-09 02:53:55</c:v>
                </c:pt>
                <c:pt idx="12612">
                  <c:v> 20-07-09 02:54:00</c:v>
                </c:pt>
                <c:pt idx="12613">
                  <c:v> 20-07-09 02:54:05</c:v>
                </c:pt>
                <c:pt idx="12614">
                  <c:v> 20-07-09 02:54:10</c:v>
                </c:pt>
                <c:pt idx="12615">
                  <c:v> 20-07-09 02:54:15</c:v>
                </c:pt>
                <c:pt idx="12616">
                  <c:v> 20-07-09 02:54:20</c:v>
                </c:pt>
                <c:pt idx="12617">
                  <c:v> 20-07-09 02:54:25</c:v>
                </c:pt>
                <c:pt idx="12618">
                  <c:v> 20-07-09 02:54:30</c:v>
                </c:pt>
                <c:pt idx="12619">
                  <c:v> 20-07-09 02:54:35</c:v>
                </c:pt>
                <c:pt idx="12620">
                  <c:v> 20-07-09 02:54:40</c:v>
                </c:pt>
                <c:pt idx="12621">
                  <c:v> 20-07-09 02:54:45</c:v>
                </c:pt>
                <c:pt idx="12622">
                  <c:v> 20-07-09 02:54:50</c:v>
                </c:pt>
                <c:pt idx="12623">
                  <c:v> 20-07-09 02:54:55</c:v>
                </c:pt>
                <c:pt idx="12624">
                  <c:v> 20-07-09 02:55:00</c:v>
                </c:pt>
                <c:pt idx="12625">
                  <c:v> 20-07-09 02:55:05</c:v>
                </c:pt>
                <c:pt idx="12626">
                  <c:v> 20-07-09 02:55:10</c:v>
                </c:pt>
                <c:pt idx="12627">
                  <c:v> 20-07-09 02:55:15</c:v>
                </c:pt>
                <c:pt idx="12628">
                  <c:v> 20-07-09 02:55:20</c:v>
                </c:pt>
                <c:pt idx="12629">
                  <c:v> 20-07-09 02:55:25</c:v>
                </c:pt>
                <c:pt idx="12630">
                  <c:v> 20-07-09 02:55:30</c:v>
                </c:pt>
                <c:pt idx="12631">
                  <c:v> 20-07-09 02:55:35</c:v>
                </c:pt>
                <c:pt idx="12632">
                  <c:v> 20-07-09 02:55:40</c:v>
                </c:pt>
                <c:pt idx="12633">
                  <c:v> 20-07-09 02:55:45</c:v>
                </c:pt>
                <c:pt idx="12634">
                  <c:v> 20-07-09 02:55:50</c:v>
                </c:pt>
                <c:pt idx="12635">
                  <c:v> 20-07-09 02:55:55</c:v>
                </c:pt>
                <c:pt idx="12636">
                  <c:v> 20-07-09 02:56:00</c:v>
                </c:pt>
                <c:pt idx="12637">
                  <c:v> 20-07-09 02:56:05</c:v>
                </c:pt>
                <c:pt idx="12638">
                  <c:v> 20-07-09 02:56:10</c:v>
                </c:pt>
                <c:pt idx="12639">
                  <c:v> 20-07-09 02:56:15</c:v>
                </c:pt>
                <c:pt idx="12640">
                  <c:v> 20-07-09 02:56:20</c:v>
                </c:pt>
                <c:pt idx="12641">
                  <c:v> 20-07-09 02:56:25</c:v>
                </c:pt>
                <c:pt idx="12642">
                  <c:v> 20-07-09 02:56:30</c:v>
                </c:pt>
                <c:pt idx="12643">
                  <c:v> 20-07-09 02:56:35</c:v>
                </c:pt>
                <c:pt idx="12644">
                  <c:v> 20-07-09 02:56:40</c:v>
                </c:pt>
                <c:pt idx="12645">
                  <c:v> 20-07-09 02:56:45</c:v>
                </c:pt>
                <c:pt idx="12646">
                  <c:v> 20-07-09 02:56:50</c:v>
                </c:pt>
                <c:pt idx="12647">
                  <c:v> 20-07-09 02:56:55</c:v>
                </c:pt>
                <c:pt idx="12648">
                  <c:v> 20-07-09 02:57:00</c:v>
                </c:pt>
                <c:pt idx="12649">
                  <c:v> 20-07-09 02:57:05</c:v>
                </c:pt>
                <c:pt idx="12650">
                  <c:v> 20-07-09 02:57:10</c:v>
                </c:pt>
                <c:pt idx="12651">
                  <c:v> 20-07-09 02:57:15</c:v>
                </c:pt>
                <c:pt idx="12652">
                  <c:v> 20-07-09 02:57:20</c:v>
                </c:pt>
                <c:pt idx="12653">
                  <c:v> 20-07-09 02:57:25</c:v>
                </c:pt>
                <c:pt idx="12654">
                  <c:v> 20-07-09 02:57:30</c:v>
                </c:pt>
                <c:pt idx="12655">
                  <c:v> 20-07-09 02:57:35</c:v>
                </c:pt>
                <c:pt idx="12656">
                  <c:v> 20-07-09 02:57:40</c:v>
                </c:pt>
                <c:pt idx="12657">
                  <c:v> 20-07-09 02:57:45</c:v>
                </c:pt>
                <c:pt idx="12658">
                  <c:v> 20-07-09 02:57:50</c:v>
                </c:pt>
                <c:pt idx="12659">
                  <c:v> 20-07-09 02:57:55</c:v>
                </c:pt>
                <c:pt idx="12660">
                  <c:v> 20-07-09 02:58:00</c:v>
                </c:pt>
                <c:pt idx="12661">
                  <c:v> 20-07-09 02:58:05</c:v>
                </c:pt>
                <c:pt idx="12662">
                  <c:v> 20-07-09 02:58:10</c:v>
                </c:pt>
                <c:pt idx="12663">
                  <c:v> 20-07-09 02:58:15</c:v>
                </c:pt>
                <c:pt idx="12664">
                  <c:v> 20-07-09 02:58:20</c:v>
                </c:pt>
                <c:pt idx="12665">
                  <c:v> 20-07-09 02:58:25</c:v>
                </c:pt>
                <c:pt idx="12666">
                  <c:v> 20-07-09 02:58:30</c:v>
                </c:pt>
                <c:pt idx="12667">
                  <c:v> 20-07-09 02:58:35</c:v>
                </c:pt>
                <c:pt idx="12668">
                  <c:v> 20-07-09 02:58:40</c:v>
                </c:pt>
                <c:pt idx="12669">
                  <c:v> 20-07-09 02:58:45</c:v>
                </c:pt>
                <c:pt idx="12670">
                  <c:v> 20-07-09 02:58:50</c:v>
                </c:pt>
                <c:pt idx="12671">
                  <c:v> 20-07-09 02:58:55</c:v>
                </c:pt>
                <c:pt idx="12672">
                  <c:v> 20-07-09 02:59:00</c:v>
                </c:pt>
                <c:pt idx="12673">
                  <c:v> 20-07-09 02:59:05</c:v>
                </c:pt>
                <c:pt idx="12674">
                  <c:v> 20-07-09 02:59:10</c:v>
                </c:pt>
                <c:pt idx="12675">
                  <c:v> 20-07-09 02:59:15</c:v>
                </c:pt>
                <c:pt idx="12676">
                  <c:v> 20-07-09 02:59:20</c:v>
                </c:pt>
                <c:pt idx="12677">
                  <c:v> 20-07-09 02:59:25</c:v>
                </c:pt>
                <c:pt idx="12678">
                  <c:v> 20-07-09 02:59:30</c:v>
                </c:pt>
                <c:pt idx="12679">
                  <c:v> 20-07-09 02:59:35</c:v>
                </c:pt>
                <c:pt idx="12680">
                  <c:v> 20-07-09 02:59:40</c:v>
                </c:pt>
                <c:pt idx="12681">
                  <c:v> 20-07-09 02:59:45</c:v>
                </c:pt>
                <c:pt idx="12682">
                  <c:v> 20-07-09 02:59:50</c:v>
                </c:pt>
                <c:pt idx="12683">
                  <c:v> 20-07-09 02:59:55</c:v>
                </c:pt>
                <c:pt idx="12684">
                  <c:v> 20-07-09 03:00:00</c:v>
                </c:pt>
                <c:pt idx="12685">
                  <c:v> 20-07-09 03:00:05</c:v>
                </c:pt>
                <c:pt idx="12686">
                  <c:v> 20-07-09 03:00:10</c:v>
                </c:pt>
                <c:pt idx="12687">
                  <c:v> 20-07-09 03:00:15</c:v>
                </c:pt>
                <c:pt idx="12688">
                  <c:v> 20-07-09 03:00:20</c:v>
                </c:pt>
                <c:pt idx="12689">
                  <c:v> 20-07-09 03:00:25</c:v>
                </c:pt>
                <c:pt idx="12690">
                  <c:v> 20-07-09 03:00:30</c:v>
                </c:pt>
                <c:pt idx="12691">
                  <c:v> 20-07-09 03:00:35</c:v>
                </c:pt>
                <c:pt idx="12692">
                  <c:v> 20-07-09 03:00:40</c:v>
                </c:pt>
                <c:pt idx="12693">
                  <c:v> 20-07-09 03:00:45</c:v>
                </c:pt>
                <c:pt idx="12694">
                  <c:v> 20-07-09 03:00:50</c:v>
                </c:pt>
                <c:pt idx="12695">
                  <c:v> 20-07-09 03:00:55</c:v>
                </c:pt>
                <c:pt idx="12696">
                  <c:v> 20-07-09 03:01:00</c:v>
                </c:pt>
                <c:pt idx="12697">
                  <c:v> 20-07-09 03:01:05</c:v>
                </c:pt>
                <c:pt idx="12698">
                  <c:v> 20-07-09 03:01:10</c:v>
                </c:pt>
                <c:pt idx="12699">
                  <c:v> 20-07-09 03:01:15</c:v>
                </c:pt>
                <c:pt idx="12700">
                  <c:v> 20-07-09 03:01:20</c:v>
                </c:pt>
                <c:pt idx="12701">
                  <c:v> 20-07-09 03:01:25</c:v>
                </c:pt>
                <c:pt idx="12702">
                  <c:v> 20-07-09 03:01:30</c:v>
                </c:pt>
                <c:pt idx="12703">
                  <c:v> 20-07-09 03:01:35</c:v>
                </c:pt>
                <c:pt idx="12704">
                  <c:v> 20-07-09 03:01:40</c:v>
                </c:pt>
                <c:pt idx="12705">
                  <c:v> 20-07-09 03:01:45</c:v>
                </c:pt>
                <c:pt idx="12706">
                  <c:v> 20-07-09 03:01:50</c:v>
                </c:pt>
                <c:pt idx="12707">
                  <c:v> 20-07-09 03:01:55</c:v>
                </c:pt>
                <c:pt idx="12708">
                  <c:v> 20-07-09 03:02:00</c:v>
                </c:pt>
                <c:pt idx="12709">
                  <c:v> 20-07-09 03:02:05</c:v>
                </c:pt>
                <c:pt idx="12710">
                  <c:v> 20-07-09 03:02:10</c:v>
                </c:pt>
                <c:pt idx="12711">
                  <c:v> 20-07-09 03:02:15</c:v>
                </c:pt>
                <c:pt idx="12712">
                  <c:v> 20-07-09 03:02:20</c:v>
                </c:pt>
                <c:pt idx="12713">
                  <c:v> 20-07-09 03:02:25</c:v>
                </c:pt>
                <c:pt idx="12714">
                  <c:v> 20-07-09 03:02:30</c:v>
                </c:pt>
                <c:pt idx="12715">
                  <c:v> 20-07-09 03:02:35</c:v>
                </c:pt>
                <c:pt idx="12716">
                  <c:v> 20-07-09 03:02:40</c:v>
                </c:pt>
                <c:pt idx="12717">
                  <c:v> 20-07-09 03:02:45</c:v>
                </c:pt>
                <c:pt idx="12718">
                  <c:v> 20-07-09 03:02:50</c:v>
                </c:pt>
                <c:pt idx="12719">
                  <c:v> 20-07-09 03:02:55</c:v>
                </c:pt>
                <c:pt idx="12720">
                  <c:v> 20-07-09 03:03:00</c:v>
                </c:pt>
                <c:pt idx="12721">
                  <c:v> 20-07-09 03:03:05</c:v>
                </c:pt>
                <c:pt idx="12722">
                  <c:v> 20-07-09 03:03:10</c:v>
                </c:pt>
                <c:pt idx="12723">
                  <c:v> 20-07-09 03:03:15</c:v>
                </c:pt>
                <c:pt idx="12724">
                  <c:v> 20-07-09 03:03:20</c:v>
                </c:pt>
                <c:pt idx="12725">
                  <c:v> 20-07-09 03:03:25</c:v>
                </c:pt>
                <c:pt idx="12726">
                  <c:v> 20-07-09 03:03:30</c:v>
                </c:pt>
                <c:pt idx="12727">
                  <c:v> 20-07-09 03:03:35</c:v>
                </c:pt>
                <c:pt idx="12728">
                  <c:v> 20-07-09 03:03:40</c:v>
                </c:pt>
                <c:pt idx="12729">
                  <c:v> 20-07-09 03:03:45</c:v>
                </c:pt>
                <c:pt idx="12730">
                  <c:v> 20-07-09 03:03:50</c:v>
                </c:pt>
                <c:pt idx="12731">
                  <c:v> 20-07-09 03:03:55</c:v>
                </c:pt>
                <c:pt idx="12732">
                  <c:v> 20-07-09 03:04:00</c:v>
                </c:pt>
                <c:pt idx="12733">
                  <c:v> 20-07-09 03:04:05</c:v>
                </c:pt>
                <c:pt idx="12734">
                  <c:v> 20-07-09 03:04:10</c:v>
                </c:pt>
                <c:pt idx="12735">
                  <c:v> 20-07-09 03:04:15</c:v>
                </c:pt>
                <c:pt idx="12736">
                  <c:v> 20-07-09 03:04:20</c:v>
                </c:pt>
                <c:pt idx="12737">
                  <c:v> 20-07-09 03:04:25</c:v>
                </c:pt>
                <c:pt idx="12738">
                  <c:v> 20-07-09 03:04:30</c:v>
                </c:pt>
                <c:pt idx="12739">
                  <c:v> 20-07-09 03:04:35</c:v>
                </c:pt>
                <c:pt idx="12740">
                  <c:v> 20-07-09 03:04:40</c:v>
                </c:pt>
                <c:pt idx="12741">
                  <c:v> 20-07-09 03:04:45</c:v>
                </c:pt>
                <c:pt idx="12742">
                  <c:v> 20-07-09 03:04:50</c:v>
                </c:pt>
                <c:pt idx="12743">
                  <c:v> 20-07-09 03:04:55</c:v>
                </c:pt>
                <c:pt idx="12744">
                  <c:v> 20-07-09 03:05:00</c:v>
                </c:pt>
                <c:pt idx="12745">
                  <c:v> 20-07-09 03:05:05</c:v>
                </c:pt>
                <c:pt idx="12746">
                  <c:v> 20-07-09 03:05:10</c:v>
                </c:pt>
                <c:pt idx="12747">
                  <c:v> 20-07-09 03:05:15</c:v>
                </c:pt>
                <c:pt idx="12748">
                  <c:v> 20-07-09 03:05:20</c:v>
                </c:pt>
                <c:pt idx="12749">
                  <c:v> 20-07-09 03:05:25</c:v>
                </c:pt>
                <c:pt idx="12750">
                  <c:v> 20-07-09 03:05:30</c:v>
                </c:pt>
                <c:pt idx="12751">
                  <c:v> 20-07-09 03:05:35</c:v>
                </c:pt>
                <c:pt idx="12752">
                  <c:v> 20-07-09 03:05:40</c:v>
                </c:pt>
                <c:pt idx="12753">
                  <c:v> 20-07-09 03:05:45</c:v>
                </c:pt>
                <c:pt idx="12754">
                  <c:v> 20-07-09 03:05:50</c:v>
                </c:pt>
                <c:pt idx="12755">
                  <c:v> 20-07-09 03:05:55</c:v>
                </c:pt>
                <c:pt idx="12756">
                  <c:v> 20-07-09 03:06:00</c:v>
                </c:pt>
                <c:pt idx="12757">
                  <c:v> 20-07-09 03:06:05</c:v>
                </c:pt>
                <c:pt idx="12758">
                  <c:v> 20-07-09 03:06:10</c:v>
                </c:pt>
                <c:pt idx="12759">
                  <c:v> 20-07-09 03:06:15</c:v>
                </c:pt>
                <c:pt idx="12760">
                  <c:v> 20-07-09 03:06:20</c:v>
                </c:pt>
                <c:pt idx="12761">
                  <c:v> 20-07-09 03:06:25</c:v>
                </c:pt>
                <c:pt idx="12762">
                  <c:v> 20-07-09 03:06:30</c:v>
                </c:pt>
                <c:pt idx="12763">
                  <c:v> 20-07-09 03:06:35</c:v>
                </c:pt>
                <c:pt idx="12764">
                  <c:v> 20-07-09 03:06:40</c:v>
                </c:pt>
                <c:pt idx="12765">
                  <c:v> 20-07-09 03:06:45</c:v>
                </c:pt>
                <c:pt idx="12766">
                  <c:v> 20-07-09 03:06:50</c:v>
                </c:pt>
                <c:pt idx="12767">
                  <c:v> 20-07-09 03:06:55</c:v>
                </c:pt>
                <c:pt idx="12768">
                  <c:v> 20-07-09 03:07:00</c:v>
                </c:pt>
                <c:pt idx="12769">
                  <c:v> 20-07-09 03:07:05</c:v>
                </c:pt>
                <c:pt idx="12770">
                  <c:v> 20-07-09 03:07:10</c:v>
                </c:pt>
                <c:pt idx="12771">
                  <c:v> 20-07-09 03:07:15</c:v>
                </c:pt>
                <c:pt idx="12772">
                  <c:v> 20-07-09 03:07:20</c:v>
                </c:pt>
                <c:pt idx="12773">
                  <c:v> 20-07-09 03:07:25</c:v>
                </c:pt>
                <c:pt idx="12774">
                  <c:v> 20-07-09 03:07:30</c:v>
                </c:pt>
                <c:pt idx="12775">
                  <c:v> 20-07-09 03:07:35</c:v>
                </c:pt>
                <c:pt idx="12776">
                  <c:v> 20-07-09 03:07:40</c:v>
                </c:pt>
                <c:pt idx="12777">
                  <c:v> 20-07-09 03:07:45</c:v>
                </c:pt>
                <c:pt idx="12778">
                  <c:v> 20-07-09 03:07:50</c:v>
                </c:pt>
                <c:pt idx="12779">
                  <c:v> 20-07-09 03:07:55</c:v>
                </c:pt>
                <c:pt idx="12780">
                  <c:v> 20-07-09 03:08:00</c:v>
                </c:pt>
                <c:pt idx="12781">
                  <c:v> 20-07-09 03:08:05</c:v>
                </c:pt>
                <c:pt idx="12782">
                  <c:v> 20-07-09 03:08:10</c:v>
                </c:pt>
                <c:pt idx="12783">
                  <c:v> 20-07-09 03:08:15</c:v>
                </c:pt>
                <c:pt idx="12784">
                  <c:v> 20-07-09 03:08:20</c:v>
                </c:pt>
                <c:pt idx="12785">
                  <c:v> 20-07-09 03:08:25</c:v>
                </c:pt>
                <c:pt idx="12786">
                  <c:v> 20-07-09 03:08:30</c:v>
                </c:pt>
                <c:pt idx="12787">
                  <c:v> 20-07-09 03:08:35</c:v>
                </c:pt>
                <c:pt idx="12788">
                  <c:v> 20-07-09 03:08:40</c:v>
                </c:pt>
                <c:pt idx="12789">
                  <c:v> 20-07-09 03:08:45</c:v>
                </c:pt>
                <c:pt idx="12790">
                  <c:v> 20-07-09 03:08:50</c:v>
                </c:pt>
                <c:pt idx="12791">
                  <c:v> 20-07-09 03:08:55</c:v>
                </c:pt>
                <c:pt idx="12792">
                  <c:v> 20-07-09 03:09:00</c:v>
                </c:pt>
                <c:pt idx="12793">
                  <c:v> 20-07-09 03:09:05</c:v>
                </c:pt>
                <c:pt idx="12794">
                  <c:v> 20-07-09 03:09:10</c:v>
                </c:pt>
                <c:pt idx="12795">
                  <c:v> 20-07-09 03:09:15</c:v>
                </c:pt>
                <c:pt idx="12796">
                  <c:v> 20-07-09 03:09:20</c:v>
                </c:pt>
                <c:pt idx="12797">
                  <c:v> 20-07-09 03:09:25</c:v>
                </c:pt>
                <c:pt idx="12798">
                  <c:v> 20-07-09 03:09:30</c:v>
                </c:pt>
                <c:pt idx="12799">
                  <c:v> 20-07-09 03:09:35</c:v>
                </c:pt>
                <c:pt idx="12800">
                  <c:v> 20-07-09 03:09:40</c:v>
                </c:pt>
                <c:pt idx="12801">
                  <c:v> 20-07-09 03:09:45</c:v>
                </c:pt>
                <c:pt idx="12802">
                  <c:v> 20-07-09 03:09:50</c:v>
                </c:pt>
                <c:pt idx="12803">
                  <c:v> 20-07-09 03:09:55</c:v>
                </c:pt>
                <c:pt idx="12804">
                  <c:v> 20-07-09 03:10:00</c:v>
                </c:pt>
                <c:pt idx="12805">
                  <c:v> 20-07-09 03:10:05</c:v>
                </c:pt>
                <c:pt idx="12806">
                  <c:v> 20-07-09 03:10:10</c:v>
                </c:pt>
                <c:pt idx="12807">
                  <c:v> 20-07-09 03:10:15</c:v>
                </c:pt>
                <c:pt idx="12808">
                  <c:v> 20-07-09 03:10:20</c:v>
                </c:pt>
                <c:pt idx="12809">
                  <c:v> 20-07-09 03:10:25</c:v>
                </c:pt>
                <c:pt idx="12810">
                  <c:v> 20-07-09 03:10:30</c:v>
                </c:pt>
                <c:pt idx="12811">
                  <c:v> 20-07-09 03:10:35</c:v>
                </c:pt>
                <c:pt idx="12812">
                  <c:v> 20-07-09 03:10:40</c:v>
                </c:pt>
                <c:pt idx="12813">
                  <c:v> 20-07-09 03:10:45</c:v>
                </c:pt>
                <c:pt idx="12814">
                  <c:v> 20-07-09 03:10:50</c:v>
                </c:pt>
                <c:pt idx="12815">
                  <c:v> 20-07-09 03:10:55</c:v>
                </c:pt>
                <c:pt idx="12816">
                  <c:v> 20-07-09 03:11:00</c:v>
                </c:pt>
                <c:pt idx="12817">
                  <c:v> 20-07-09 03:11:05</c:v>
                </c:pt>
                <c:pt idx="12818">
                  <c:v> 20-07-09 03:11:10</c:v>
                </c:pt>
                <c:pt idx="12819">
                  <c:v> 20-07-09 03:11:15</c:v>
                </c:pt>
                <c:pt idx="12820">
                  <c:v> 20-07-09 03:11:20</c:v>
                </c:pt>
                <c:pt idx="12821">
                  <c:v> 20-07-09 03:11:25</c:v>
                </c:pt>
                <c:pt idx="12822">
                  <c:v> 20-07-09 03:11:30</c:v>
                </c:pt>
                <c:pt idx="12823">
                  <c:v> 20-07-09 03:11:35</c:v>
                </c:pt>
                <c:pt idx="12824">
                  <c:v> 20-07-09 03:11:40</c:v>
                </c:pt>
                <c:pt idx="12825">
                  <c:v> 20-07-09 03:11:45</c:v>
                </c:pt>
                <c:pt idx="12826">
                  <c:v> 20-07-09 03:11:50</c:v>
                </c:pt>
                <c:pt idx="12827">
                  <c:v> 20-07-09 03:11:55</c:v>
                </c:pt>
                <c:pt idx="12828">
                  <c:v> 20-07-09 03:12:00</c:v>
                </c:pt>
                <c:pt idx="12829">
                  <c:v> 20-07-09 03:12:05</c:v>
                </c:pt>
                <c:pt idx="12830">
                  <c:v> 20-07-09 03:12:10</c:v>
                </c:pt>
                <c:pt idx="12831">
                  <c:v> 20-07-09 03:12:15</c:v>
                </c:pt>
                <c:pt idx="12832">
                  <c:v> 20-07-09 03:12:20</c:v>
                </c:pt>
                <c:pt idx="12833">
                  <c:v> 20-07-09 03:12:25</c:v>
                </c:pt>
                <c:pt idx="12834">
                  <c:v> 20-07-09 03:12:30</c:v>
                </c:pt>
                <c:pt idx="12835">
                  <c:v> 20-07-09 03:12:35</c:v>
                </c:pt>
                <c:pt idx="12836">
                  <c:v> 20-07-09 03:12:40</c:v>
                </c:pt>
                <c:pt idx="12837">
                  <c:v> 20-07-09 03:12:45</c:v>
                </c:pt>
                <c:pt idx="12838">
                  <c:v> 20-07-09 03:12:50</c:v>
                </c:pt>
                <c:pt idx="12839">
                  <c:v> 20-07-09 03:12:55</c:v>
                </c:pt>
                <c:pt idx="12840">
                  <c:v> 20-07-09 03:13:00</c:v>
                </c:pt>
                <c:pt idx="12841">
                  <c:v> 20-07-09 03:13:05</c:v>
                </c:pt>
                <c:pt idx="12842">
                  <c:v> 20-07-09 03:13:10</c:v>
                </c:pt>
                <c:pt idx="12843">
                  <c:v> 20-07-09 03:13:15</c:v>
                </c:pt>
                <c:pt idx="12844">
                  <c:v> 20-07-09 03:13:20</c:v>
                </c:pt>
                <c:pt idx="12845">
                  <c:v> 20-07-09 03:13:25</c:v>
                </c:pt>
                <c:pt idx="12846">
                  <c:v> 20-07-09 03:13:30</c:v>
                </c:pt>
                <c:pt idx="12847">
                  <c:v> 20-07-09 03:13:35</c:v>
                </c:pt>
                <c:pt idx="12848">
                  <c:v> 20-07-09 03:13:40</c:v>
                </c:pt>
                <c:pt idx="12849">
                  <c:v> 20-07-09 03:13:45</c:v>
                </c:pt>
                <c:pt idx="12850">
                  <c:v> 20-07-09 03:13:50</c:v>
                </c:pt>
                <c:pt idx="12851">
                  <c:v> 20-07-09 03:13:55</c:v>
                </c:pt>
                <c:pt idx="12852">
                  <c:v> 20-07-09 03:14:00</c:v>
                </c:pt>
                <c:pt idx="12853">
                  <c:v> 20-07-09 03:14:05</c:v>
                </c:pt>
                <c:pt idx="12854">
                  <c:v> 20-07-09 03:14:10</c:v>
                </c:pt>
                <c:pt idx="12855">
                  <c:v> 20-07-09 03:14:15</c:v>
                </c:pt>
                <c:pt idx="12856">
                  <c:v> 20-07-09 03:14:20</c:v>
                </c:pt>
                <c:pt idx="12857">
                  <c:v> 20-07-09 03:14:25</c:v>
                </c:pt>
                <c:pt idx="12858">
                  <c:v> 20-07-09 03:14:30</c:v>
                </c:pt>
                <c:pt idx="12859">
                  <c:v> 20-07-09 03:14:35</c:v>
                </c:pt>
                <c:pt idx="12860">
                  <c:v> 20-07-09 03:14:40</c:v>
                </c:pt>
                <c:pt idx="12861">
                  <c:v> 20-07-09 03:14:45</c:v>
                </c:pt>
                <c:pt idx="12862">
                  <c:v> 20-07-09 03:14:50</c:v>
                </c:pt>
                <c:pt idx="12863">
                  <c:v> 20-07-09 03:14:55</c:v>
                </c:pt>
                <c:pt idx="12864">
                  <c:v> 20-07-09 03:15:00</c:v>
                </c:pt>
                <c:pt idx="12865">
                  <c:v> 20-07-09 03:15:05</c:v>
                </c:pt>
                <c:pt idx="12866">
                  <c:v> 20-07-09 03:15:10</c:v>
                </c:pt>
                <c:pt idx="12867">
                  <c:v> 20-07-09 03:15:15</c:v>
                </c:pt>
                <c:pt idx="12868">
                  <c:v> 20-07-09 03:15:20</c:v>
                </c:pt>
                <c:pt idx="12869">
                  <c:v> 20-07-09 03:15:25</c:v>
                </c:pt>
                <c:pt idx="12870">
                  <c:v> 20-07-09 03:15:30</c:v>
                </c:pt>
                <c:pt idx="12871">
                  <c:v> 20-07-09 03:15:35</c:v>
                </c:pt>
                <c:pt idx="12872">
                  <c:v> 20-07-09 03:15:40</c:v>
                </c:pt>
                <c:pt idx="12873">
                  <c:v> 20-07-09 03:15:45</c:v>
                </c:pt>
                <c:pt idx="12874">
                  <c:v> 20-07-09 03:15:50</c:v>
                </c:pt>
                <c:pt idx="12875">
                  <c:v> 20-07-09 03:15:55</c:v>
                </c:pt>
                <c:pt idx="12876">
                  <c:v> 20-07-09 03:16:00</c:v>
                </c:pt>
                <c:pt idx="12877">
                  <c:v> 20-07-09 03:16:05</c:v>
                </c:pt>
                <c:pt idx="12878">
                  <c:v> 20-07-09 03:16:10</c:v>
                </c:pt>
                <c:pt idx="12879">
                  <c:v> 20-07-09 03:16:15</c:v>
                </c:pt>
                <c:pt idx="12880">
                  <c:v> 20-07-09 03:16:20</c:v>
                </c:pt>
                <c:pt idx="12881">
                  <c:v> 20-07-09 03:16:25</c:v>
                </c:pt>
                <c:pt idx="12882">
                  <c:v> 20-07-09 03:16:30</c:v>
                </c:pt>
                <c:pt idx="12883">
                  <c:v> 20-07-09 03:16:35</c:v>
                </c:pt>
                <c:pt idx="12884">
                  <c:v> 20-07-09 03:16:40</c:v>
                </c:pt>
                <c:pt idx="12885">
                  <c:v> 20-07-09 03:16:45</c:v>
                </c:pt>
                <c:pt idx="12886">
                  <c:v> 20-07-09 03:16:50</c:v>
                </c:pt>
                <c:pt idx="12887">
                  <c:v> 20-07-09 03:16:55</c:v>
                </c:pt>
                <c:pt idx="12888">
                  <c:v> 20-07-09 03:17:00</c:v>
                </c:pt>
                <c:pt idx="12889">
                  <c:v> 20-07-09 03:17:05</c:v>
                </c:pt>
                <c:pt idx="12890">
                  <c:v> 20-07-09 03:17:10</c:v>
                </c:pt>
                <c:pt idx="12891">
                  <c:v> 20-07-09 03:17:15</c:v>
                </c:pt>
                <c:pt idx="12892">
                  <c:v> 20-07-09 03:17:20</c:v>
                </c:pt>
                <c:pt idx="12893">
                  <c:v> 20-07-09 03:17:25</c:v>
                </c:pt>
                <c:pt idx="12894">
                  <c:v> 20-07-09 03:17:30</c:v>
                </c:pt>
                <c:pt idx="12895">
                  <c:v> 20-07-09 03:17:35</c:v>
                </c:pt>
                <c:pt idx="12896">
                  <c:v> 20-07-09 03:17:40</c:v>
                </c:pt>
                <c:pt idx="12897">
                  <c:v> 20-07-09 03:17:45</c:v>
                </c:pt>
                <c:pt idx="12898">
                  <c:v> 20-07-09 03:17:50</c:v>
                </c:pt>
                <c:pt idx="12899">
                  <c:v> 20-07-09 03:17:55</c:v>
                </c:pt>
                <c:pt idx="12900">
                  <c:v> 20-07-09 03:18:00</c:v>
                </c:pt>
                <c:pt idx="12901">
                  <c:v> 20-07-09 03:18:05</c:v>
                </c:pt>
                <c:pt idx="12902">
                  <c:v> 20-07-09 03:18:10</c:v>
                </c:pt>
                <c:pt idx="12903">
                  <c:v> 20-07-09 03:18:15</c:v>
                </c:pt>
                <c:pt idx="12904">
                  <c:v> 20-07-09 03:18:20</c:v>
                </c:pt>
                <c:pt idx="12905">
                  <c:v> 20-07-09 03:18:25</c:v>
                </c:pt>
                <c:pt idx="12906">
                  <c:v> 20-07-09 03:18:30</c:v>
                </c:pt>
                <c:pt idx="12907">
                  <c:v> 20-07-09 03:18:35</c:v>
                </c:pt>
                <c:pt idx="12908">
                  <c:v> 20-07-09 03:18:40</c:v>
                </c:pt>
                <c:pt idx="12909">
                  <c:v> 20-07-09 03:18:45</c:v>
                </c:pt>
                <c:pt idx="12910">
                  <c:v> 20-07-09 03:18:50</c:v>
                </c:pt>
                <c:pt idx="12911">
                  <c:v> 20-07-09 03:18:55</c:v>
                </c:pt>
                <c:pt idx="12912">
                  <c:v> 20-07-09 03:19:00</c:v>
                </c:pt>
                <c:pt idx="12913">
                  <c:v> 20-07-09 03:19:05</c:v>
                </c:pt>
                <c:pt idx="12914">
                  <c:v> 20-07-09 03:19:10</c:v>
                </c:pt>
                <c:pt idx="12915">
                  <c:v> 20-07-09 03:19:15</c:v>
                </c:pt>
                <c:pt idx="12916">
                  <c:v> 20-07-09 03:19:20</c:v>
                </c:pt>
                <c:pt idx="12917">
                  <c:v> 20-07-09 03:19:25</c:v>
                </c:pt>
                <c:pt idx="12918">
                  <c:v> 20-07-09 03:19:30</c:v>
                </c:pt>
                <c:pt idx="12919">
                  <c:v> 20-07-09 03:19:35</c:v>
                </c:pt>
                <c:pt idx="12920">
                  <c:v> 20-07-09 03:19:40</c:v>
                </c:pt>
                <c:pt idx="12921">
                  <c:v> 20-07-09 03:19:45</c:v>
                </c:pt>
                <c:pt idx="12922">
                  <c:v> 20-07-09 03:19:50</c:v>
                </c:pt>
                <c:pt idx="12923">
                  <c:v> 20-07-09 03:19:55</c:v>
                </c:pt>
                <c:pt idx="12924">
                  <c:v> 20-07-09 03:20:00</c:v>
                </c:pt>
                <c:pt idx="12925">
                  <c:v> 20-07-09 03:20:05</c:v>
                </c:pt>
                <c:pt idx="12926">
                  <c:v> 20-07-09 03:20:10</c:v>
                </c:pt>
                <c:pt idx="12927">
                  <c:v> 20-07-09 03:20:15</c:v>
                </c:pt>
                <c:pt idx="12928">
                  <c:v> 20-07-09 03:20:20</c:v>
                </c:pt>
                <c:pt idx="12929">
                  <c:v> 20-07-09 03:20:25</c:v>
                </c:pt>
                <c:pt idx="12930">
                  <c:v> 20-07-09 03:20:30</c:v>
                </c:pt>
                <c:pt idx="12931">
                  <c:v> 20-07-09 03:20:35</c:v>
                </c:pt>
                <c:pt idx="12932">
                  <c:v> 20-07-09 03:20:40</c:v>
                </c:pt>
                <c:pt idx="12933">
                  <c:v> 20-07-09 03:20:45</c:v>
                </c:pt>
                <c:pt idx="12934">
                  <c:v> 20-07-09 03:20:50</c:v>
                </c:pt>
                <c:pt idx="12935">
                  <c:v> 20-07-09 03:20:55</c:v>
                </c:pt>
                <c:pt idx="12936">
                  <c:v> 20-07-09 03:21:00</c:v>
                </c:pt>
                <c:pt idx="12937">
                  <c:v> 20-07-09 03:21:05</c:v>
                </c:pt>
                <c:pt idx="12938">
                  <c:v> 20-07-09 03:21:10</c:v>
                </c:pt>
                <c:pt idx="12939">
                  <c:v> 20-07-09 03:21:15</c:v>
                </c:pt>
                <c:pt idx="12940">
                  <c:v> 20-07-09 03:21:20</c:v>
                </c:pt>
                <c:pt idx="12941">
                  <c:v> 20-07-09 03:21:25</c:v>
                </c:pt>
                <c:pt idx="12942">
                  <c:v> 20-07-09 03:21:30</c:v>
                </c:pt>
                <c:pt idx="12943">
                  <c:v> 20-07-09 03:21:35</c:v>
                </c:pt>
                <c:pt idx="12944">
                  <c:v> 20-07-09 03:21:40</c:v>
                </c:pt>
                <c:pt idx="12945">
                  <c:v> 20-07-09 03:21:45</c:v>
                </c:pt>
                <c:pt idx="12946">
                  <c:v> 20-07-09 03:21:50</c:v>
                </c:pt>
                <c:pt idx="12947">
                  <c:v> 20-07-09 03:21:55</c:v>
                </c:pt>
                <c:pt idx="12948">
                  <c:v> 20-07-09 03:22:00</c:v>
                </c:pt>
                <c:pt idx="12949">
                  <c:v> 20-07-09 03:22:05</c:v>
                </c:pt>
                <c:pt idx="12950">
                  <c:v> 20-07-09 03:22:10</c:v>
                </c:pt>
                <c:pt idx="12951">
                  <c:v> 20-07-09 03:22:15</c:v>
                </c:pt>
                <c:pt idx="12952">
                  <c:v> 20-07-09 03:22:20</c:v>
                </c:pt>
                <c:pt idx="12953">
                  <c:v> 20-07-09 03:22:25</c:v>
                </c:pt>
                <c:pt idx="12954">
                  <c:v> 20-07-09 03:22:30</c:v>
                </c:pt>
                <c:pt idx="12955">
                  <c:v> 20-07-09 03:22:35</c:v>
                </c:pt>
                <c:pt idx="12956">
                  <c:v> 20-07-09 03:22:40</c:v>
                </c:pt>
                <c:pt idx="12957">
                  <c:v> 20-07-09 03:22:45</c:v>
                </c:pt>
                <c:pt idx="12958">
                  <c:v> 20-07-09 03:22:50</c:v>
                </c:pt>
                <c:pt idx="12959">
                  <c:v> 20-07-09 03:22:55</c:v>
                </c:pt>
                <c:pt idx="12960">
                  <c:v> 20-07-09 03:23:00</c:v>
                </c:pt>
                <c:pt idx="12961">
                  <c:v> 20-07-09 03:23:05</c:v>
                </c:pt>
                <c:pt idx="12962">
                  <c:v> 20-07-09 03:23:10</c:v>
                </c:pt>
                <c:pt idx="12963">
                  <c:v> 20-07-09 03:23:15</c:v>
                </c:pt>
                <c:pt idx="12964">
                  <c:v> 20-07-09 03:23:20</c:v>
                </c:pt>
                <c:pt idx="12965">
                  <c:v> 20-07-09 03:23:25</c:v>
                </c:pt>
                <c:pt idx="12966">
                  <c:v> 20-07-09 03:23:30</c:v>
                </c:pt>
                <c:pt idx="12967">
                  <c:v> 20-07-09 03:23:35</c:v>
                </c:pt>
                <c:pt idx="12968">
                  <c:v> 20-07-09 03:23:40</c:v>
                </c:pt>
                <c:pt idx="12969">
                  <c:v> 20-07-09 03:23:45</c:v>
                </c:pt>
                <c:pt idx="12970">
                  <c:v> 20-07-09 03:23:50</c:v>
                </c:pt>
                <c:pt idx="12971">
                  <c:v> 20-07-09 03:23:55</c:v>
                </c:pt>
                <c:pt idx="12972">
                  <c:v> 20-07-09 03:24:00</c:v>
                </c:pt>
                <c:pt idx="12973">
                  <c:v> 20-07-09 03:24:05</c:v>
                </c:pt>
                <c:pt idx="12974">
                  <c:v> 20-07-09 03:24:10</c:v>
                </c:pt>
                <c:pt idx="12975">
                  <c:v> 20-07-09 03:24:15</c:v>
                </c:pt>
                <c:pt idx="12976">
                  <c:v> 20-07-09 03:24:20</c:v>
                </c:pt>
                <c:pt idx="12977">
                  <c:v> 20-07-09 03:24:25</c:v>
                </c:pt>
                <c:pt idx="12978">
                  <c:v> 20-07-09 03:24:30</c:v>
                </c:pt>
                <c:pt idx="12979">
                  <c:v> 20-07-09 03:24:35</c:v>
                </c:pt>
                <c:pt idx="12980">
                  <c:v> 20-07-09 03:24:40</c:v>
                </c:pt>
                <c:pt idx="12981">
                  <c:v> 20-07-09 03:24:45</c:v>
                </c:pt>
                <c:pt idx="12982">
                  <c:v> 20-07-09 03:24:50</c:v>
                </c:pt>
                <c:pt idx="12983">
                  <c:v> 20-07-09 03:24:55</c:v>
                </c:pt>
                <c:pt idx="12984">
                  <c:v> 20-07-09 03:25:00</c:v>
                </c:pt>
                <c:pt idx="12985">
                  <c:v> 20-07-09 03:25:05</c:v>
                </c:pt>
                <c:pt idx="12986">
                  <c:v> 20-07-09 03:25:10</c:v>
                </c:pt>
                <c:pt idx="12987">
                  <c:v> 20-07-09 03:25:15</c:v>
                </c:pt>
                <c:pt idx="12988">
                  <c:v> 20-07-09 03:25:20</c:v>
                </c:pt>
                <c:pt idx="12989">
                  <c:v> 20-07-09 03:25:25</c:v>
                </c:pt>
                <c:pt idx="12990">
                  <c:v> 20-07-09 03:25:30</c:v>
                </c:pt>
                <c:pt idx="12991">
                  <c:v> 20-07-09 03:25:35</c:v>
                </c:pt>
                <c:pt idx="12992">
                  <c:v> 20-07-09 03:25:40</c:v>
                </c:pt>
                <c:pt idx="12993">
                  <c:v> 20-07-09 03:25:45</c:v>
                </c:pt>
                <c:pt idx="12994">
                  <c:v> 20-07-09 03:25:50</c:v>
                </c:pt>
                <c:pt idx="12995">
                  <c:v> 20-07-09 03:25:55</c:v>
                </c:pt>
                <c:pt idx="12996">
                  <c:v> 20-07-09 03:26:00</c:v>
                </c:pt>
                <c:pt idx="12997">
                  <c:v> 20-07-09 03:26:05</c:v>
                </c:pt>
                <c:pt idx="12998">
                  <c:v> 20-07-09 03:26:10</c:v>
                </c:pt>
                <c:pt idx="12999">
                  <c:v> 20-07-09 03:26:15</c:v>
                </c:pt>
                <c:pt idx="13000">
                  <c:v> 20-07-09 03:26:20</c:v>
                </c:pt>
                <c:pt idx="13001">
                  <c:v> 20-07-09 03:26:25</c:v>
                </c:pt>
                <c:pt idx="13002">
                  <c:v> 20-07-09 03:26:30</c:v>
                </c:pt>
                <c:pt idx="13003">
                  <c:v> 20-07-09 03:26:35</c:v>
                </c:pt>
                <c:pt idx="13004">
                  <c:v> 20-07-09 03:26:40</c:v>
                </c:pt>
                <c:pt idx="13005">
                  <c:v> 20-07-09 03:26:45</c:v>
                </c:pt>
                <c:pt idx="13006">
                  <c:v> 20-07-09 03:26:50</c:v>
                </c:pt>
                <c:pt idx="13007">
                  <c:v> 20-07-09 03:26:55</c:v>
                </c:pt>
                <c:pt idx="13008">
                  <c:v> 20-07-09 03:27:00</c:v>
                </c:pt>
                <c:pt idx="13009">
                  <c:v> 20-07-09 03:27:05</c:v>
                </c:pt>
                <c:pt idx="13010">
                  <c:v> 20-07-09 03:27:10</c:v>
                </c:pt>
                <c:pt idx="13011">
                  <c:v> 20-07-09 03:27:15</c:v>
                </c:pt>
                <c:pt idx="13012">
                  <c:v> 20-07-09 03:27:20</c:v>
                </c:pt>
                <c:pt idx="13013">
                  <c:v> 20-07-09 03:27:25</c:v>
                </c:pt>
                <c:pt idx="13014">
                  <c:v> 20-07-09 03:27:30</c:v>
                </c:pt>
                <c:pt idx="13015">
                  <c:v> 20-07-09 03:27:35</c:v>
                </c:pt>
                <c:pt idx="13016">
                  <c:v> 20-07-09 03:27:40</c:v>
                </c:pt>
                <c:pt idx="13017">
                  <c:v> 20-07-09 03:27:45</c:v>
                </c:pt>
                <c:pt idx="13018">
                  <c:v> 20-07-09 03:27:50</c:v>
                </c:pt>
                <c:pt idx="13019">
                  <c:v> 20-07-09 03:27:55</c:v>
                </c:pt>
                <c:pt idx="13020">
                  <c:v> 20-07-09 03:28:00</c:v>
                </c:pt>
                <c:pt idx="13021">
                  <c:v> 20-07-09 03:28:05</c:v>
                </c:pt>
                <c:pt idx="13022">
                  <c:v> 20-07-09 03:28:10</c:v>
                </c:pt>
                <c:pt idx="13023">
                  <c:v> 20-07-09 03:28:15</c:v>
                </c:pt>
                <c:pt idx="13024">
                  <c:v> 20-07-09 03:28:20</c:v>
                </c:pt>
                <c:pt idx="13025">
                  <c:v> 20-07-09 03:28:25</c:v>
                </c:pt>
                <c:pt idx="13026">
                  <c:v> 20-07-09 03:28:30</c:v>
                </c:pt>
                <c:pt idx="13027">
                  <c:v> 20-07-09 03:28:35</c:v>
                </c:pt>
                <c:pt idx="13028">
                  <c:v> 20-07-09 03:28:40</c:v>
                </c:pt>
                <c:pt idx="13029">
                  <c:v> 20-07-09 03:28:45</c:v>
                </c:pt>
                <c:pt idx="13030">
                  <c:v> 20-07-09 03:28:50</c:v>
                </c:pt>
                <c:pt idx="13031">
                  <c:v> 20-07-09 03:28:55</c:v>
                </c:pt>
                <c:pt idx="13032">
                  <c:v> 20-07-09 03:29:00</c:v>
                </c:pt>
                <c:pt idx="13033">
                  <c:v> 20-07-09 03:29:05</c:v>
                </c:pt>
                <c:pt idx="13034">
                  <c:v> 20-07-09 03:29:10</c:v>
                </c:pt>
                <c:pt idx="13035">
                  <c:v> 20-07-09 03:29:15</c:v>
                </c:pt>
                <c:pt idx="13036">
                  <c:v> 20-07-09 03:29:20</c:v>
                </c:pt>
                <c:pt idx="13037">
                  <c:v> 20-07-09 03:29:25</c:v>
                </c:pt>
                <c:pt idx="13038">
                  <c:v> 20-07-09 03:29:30</c:v>
                </c:pt>
                <c:pt idx="13039">
                  <c:v> 20-07-09 03:29:35</c:v>
                </c:pt>
                <c:pt idx="13040">
                  <c:v> 20-07-09 03:29:40</c:v>
                </c:pt>
                <c:pt idx="13041">
                  <c:v> 20-07-09 03:29:45</c:v>
                </c:pt>
                <c:pt idx="13042">
                  <c:v> 20-07-09 03:29:50</c:v>
                </c:pt>
                <c:pt idx="13043">
                  <c:v> 20-07-09 03:29:55</c:v>
                </c:pt>
                <c:pt idx="13044">
                  <c:v> 20-07-09 03:30:00</c:v>
                </c:pt>
                <c:pt idx="13045">
                  <c:v> 20-07-09 03:30:05</c:v>
                </c:pt>
                <c:pt idx="13046">
                  <c:v> 20-07-09 03:30:10</c:v>
                </c:pt>
                <c:pt idx="13047">
                  <c:v> 20-07-09 03:30:15</c:v>
                </c:pt>
                <c:pt idx="13048">
                  <c:v> 20-07-09 03:30:20</c:v>
                </c:pt>
                <c:pt idx="13049">
                  <c:v> 20-07-09 03:30:25</c:v>
                </c:pt>
                <c:pt idx="13050">
                  <c:v> 20-07-09 03:30:30</c:v>
                </c:pt>
                <c:pt idx="13051">
                  <c:v> 20-07-09 03:30:35</c:v>
                </c:pt>
                <c:pt idx="13052">
                  <c:v> 20-07-09 03:30:40</c:v>
                </c:pt>
                <c:pt idx="13053">
                  <c:v> 20-07-09 03:30:45</c:v>
                </c:pt>
                <c:pt idx="13054">
                  <c:v> 20-07-09 03:30:50</c:v>
                </c:pt>
                <c:pt idx="13055">
                  <c:v> 20-07-09 03:30:55</c:v>
                </c:pt>
                <c:pt idx="13056">
                  <c:v> 20-07-09 03:31:00</c:v>
                </c:pt>
                <c:pt idx="13057">
                  <c:v> 20-07-09 03:31:05</c:v>
                </c:pt>
                <c:pt idx="13058">
                  <c:v> 20-07-09 03:31:10</c:v>
                </c:pt>
                <c:pt idx="13059">
                  <c:v> 20-07-09 03:31:15</c:v>
                </c:pt>
                <c:pt idx="13060">
                  <c:v> 20-07-09 03:31:20</c:v>
                </c:pt>
                <c:pt idx="13061">
                  <c:v> 20-07-09 03:31:25</c:v>
                </c:pt>
                <c:pt idx="13062">
                  <c:v> 20-07-09 03:31:30</c:v>
                </c:pt>
                <c:pt idx="13063">
                  <c:v> 20-07-09 03:31:35</c:v>
                </c:pt>
                <c:pt idx="13064">
                  <c:v> 20-07-09 03:31:40</c:v>
                </c:pt>
                <c:pt idx="13065">
                  <c:v> 20-07-09 03:31:45</c:v>
                </c:pt>
                <c:pt idx="13066">
                  <c:v> 20-07-09 03:31:50</c:v>
                </c:pt>
                <c:pt idx="13067">
                  <c:v> 20-07-09 03:31:55</c:v>
                </c:pt>
                <c:pt idx="13068">
                  <c:v> 20-07-09 03:32:00</c:v>
                </c:pt>
                <c:pt idx="13069">
                  <c:v> 20-07-09 03:32:05</c:v>
                </c:pt>
                <c:pt idx="13070">
                  <c:v> 20-07-09 03:32:10</c:v>
                </c:pt>
                <c:pt idx="13071">
                  <c:v> 20-07-09 03:32:15</c:v>
                </c:pt>
                <c:pt idx="13072">
                  <c:v> 20-07-09 03:32:20</c:v>
                </c:pt>
                <c:pt idx="13073">
                  <c:v> 20-07-09 03:32:25</c:v>
                </c:pt>
                <c:pt idx="13074">
                  <c:v> 20-07-09 03:32:30</c:v>
                </c:pt>
                <c:pt idx="13075">
                  <c:v> 20-07-09 03:32:35</c:v>
                </c:pt>
                <c:pt idx="13076">
                  <c:v> 20-07-09 03:32:40</c:v>
                </c:pt>
                <c:pt idx="13077">
                  <c:v> 20-07-09 03:32:45</c:v>
                </c:pt>
                <c:pt idx="13078">
                  <c:v> 20-07-09 03:32:50</c:v>
                </c:pt>
                <c:pt idx="13079">
                  <c:v> 20-07-09 03:32:55</c:v>
                </c:pt>
                <c:pt idx="13080">
                  <c:v> 20-07-09 03:33:00</c:v>
                </c:pt>
                <c:pt idx="13081">
                  <c:v> 20-07-09 03:33:05</c:v>
                </c:pt>
                <c:pt idx="13082">
                  <c:v> 20-07-09 03:33:10</c:v>
                </c:pt>
                <c:pt idx="13083">
                  <c:v> 20-07-09 03:33:15</c:v>
                </c:pt>
                <c:pt idx="13084">
                  <c:v> 20-07-09 03:33:20</c:v>
                </c:pt>
                <c:pt idx="13085">
                  <c:v> 20-07-09 03:33:25</c:v>
                </c:pt>
                <c:pt idx="13086">
                  <c:v> 20-07-09 03:33:30</c:v>
                </c:pt>
                <c:pt idx="13087">
                  <c:v> 20-07-09 03:33:35</c:v>
                </c:pt>
                <c:pt idx="13088">
                  <c:v> 20-07-09 03:33:40</c:v>
                </c:pt>
                <c:pt idx="13089">
                  <c:v> 20-07-09 03:33:45</c:v>
                </c:pt>
                <c:pt idx="13090">
                  <c:v> 20-07-09 03:33:50</c:v>
                </c:pt>
                <c:pt idx="13091">
                  <c:v> 20-07-09 03:33:55</c:v>
                </c:pt>
                <c:pt idx="13092">
                  <c:v> 20-07-09 03:34:00</c:v>
                </c:pt>
                <c:pt idx="13093">
                  <c:v> 20-07-09 03:34:05</c:v>
                </c:pt>
                <c:pt idx="13094">
                  <c:v> 20-07-09 03:34:10</c:v>
                </c:pt>
                <c:pt idx="13095">
                  <c:v> 20-07-09 03:34:15</c:v>
                </c:pt>
                <c:pt idx="13096">
                  <c:v> 20-07-09 03:34:20</c:v>
                </c:pt>
                <c:pt idx="13097">
                  <c:v> 20-07-09 03:34:25</c:v>
                </c:pt>
                <c:pt idx="13098">
                  <c:v> 20-07-09 03:34:30</c:v>
                </c:pt>
                <c:pt idx="13099">
                  <c:v> 20-07-09 03:34:35</c:v>
                </c:pt>
                <c:pt idx="13100">
                  <c:v> 20-07-09 03:34:40</c:v>
                </c:pt>
                <c:pt idx="13101">
                  <c:v> 20-07-09 03:34:45</c:v>
                </c:pt>
                <c:pt idx="13102">
                  <c:v> 20-07-09 03:34:50</c:v>
                </c:pt>
                <c:pt idx="13103">
                  <c:v> 20-07-09 03:34:55</c:v>
                </c:pt>
                <c:pt idx="13104">
                  <c:v> 20-07-09 03:35:00</c:v>
                </c:pt>
                <c:pt idx="13105">
                  <c:v> 20-07-09 03:35:05</c:v>
                </c:pt>
                <c:pt idx="13106">
                  <c:v> 20-07-09 03:35:10</c:v>
                </c:pt>
                <c:pt idx="13107">
                  <c:v> 20-07-09 03:35:15</c:v>
                </c:pt>
                <c:pt idx="13108">
                  <c:v> 20-07-09 03:35:20</c:v>
                </c:pt>
                <c:pt idx="13109">
                  <c:v> 20-07-09 03:35:25</c:v>
                </c:pt>
                <c:pt idx="13110">
                  <c:v> 20-07-09 03:35:30</c:v>
                </c:pt>
                <c:pt idx="13111">
                  <c:v> 20-07-09 03:35:35</c:v>
                </c:pt>
                <c:pt idx="13112">
                  <c:v> 20-07-09 03:35:40</c:v>
                </c:pt>
                <c:pt idx="13113">
                  <c:v> 20-07-09 03:35:45</c:v>
                </c:pt>
                <c:pt idx="13114">
                  <c:v> 20-07-09 03:35:50</c:v>
                </c:pt>
                <c:pt idx="13115">
                  <c:v> 20-07-09 03:35:55</c:v>
                </c:pt>
                <c:pt idx="13116">
                  <c:v> 20-07-09 03:36:00</c:v>
                </c:pt>
                <c:pt idx="13117">
                  <c:v> 20-07-09 03:36:05</c:v>
                </c:pt>
                <c:pt idx="13118">
                  <c:v> 20-07-09 03:36:10</c:v>
                </c:pt>
                <c:pt idx="13119">
                  <c:v> 20-07-09 03:36:15</c:v>
                </c:pt>
                <c:pt idx="13120">
                  <c:v> 20-07-09 03:36:20</c:v>
                </c:pt>
                <c:pt idx="13121">
                  <c:v> 20-07-09 03:36:25</c:v>
                </c:pt>
                <c:pt idx="13122">
                  <c:v> 20-07-09 03:36:30</c:v>
                </c:pt>
                <c:pt idx="13123">
                  <c:v> 20-07-09 03:36:35</c:v>
                </c:pt>
                <c:pt idx="13124">
                  <c:v> 20-07-09 03:36:40</c:v>
                </c:pt>
                <c:pt idx="13125">
                  <c:v> 20-07-09 03:36:45</c:v>
                </c:pt>
                <c:pt idx="13126">
                  <c:v> 20-07-09 03:36:50</c:v>
                </c:pt>
                <c:pt idx="13127">
                  <c:v> 20-07-09 03:36:55</c:v>
                </c:pt>
                <c:pt idx="13128">
                  <c:v> 20-07-09 03:37:00</c:v>
                </c:pt>
                <c:pt idx="13129">
                  <c:v> 20-07-09 03:37:05</c:v>
                </c:pt>
                <c:pt idx="13130">
                  <c:v> 20-07-09 03:37:10</c:v>
                </c:pt>
                <c:pt idx="13131">
                  <c:v> 20-07-09 03:37:15</c:v>
                </c:pt>
                <c:pt idx="13132">
                  <c:v> 20-07-09 03:37:20</c:v>
                </c:pt>
                <c:pt idx="13133">
                  <c:v> 20-07-09 03:37:25</c:v>
                </c:pt>
                <c:pt idx="13134">
                  <c:v> 20-07-09 03:37:30</c:v>
                </c:pt>
                <c:pt idx="13135">
                  <c:v> 20-07-09 03:37:35</c:v>
                </c:pt>
                <c:pt idx="13136">
                  <c:v> 20-07-09 03:37:40</c:v>
                </c:pt>
                <c:pt idx="13137">
                  <c:v> 20-07-09 03:37:45</c:v>
                </c:pt>
                <c:pt idx="13138">
                  <c:v> 20-07-09 03:37:50</c:v>
                </c:pt>
                <c:pt idx="13139">
                  <c:v> 20-07-09 03:37:55</c:v>
                </c:pt>
                <c:pt idx="13140">
                  <c:v> 20-07-09 03:38:00</c:v>
                </c:pt>
                <c:pt idx="13141">
                  <c:v> 20-07-09 03:38:05</c:v>
                </c:pt>
                <c:pt idx="13142">
                  <c:v> 20-07-09 03:38:10</c:v>
                </c:pt>
                <c:pt idx="13143">
                  <c:v> 20-07-09 03:38:15</c:v>
                </c:pt>
                <c:pt idx="13144">
                  <c:v> 20-07-09 03:38:20</c:v>
                </c:pt>
                <c:pt idx="13145">
                  <c:v> 20-07-09 03:38:25</c:v>
                </c:pt>
                <c:pt idx="13146">
                  <c:v> 20-07-09 03:38:30</c:v>
                </c:pt>
                <c:pt idx="13147">
                  <c:v> 20-07-09 03:38:35</c:v>
                </c:pt>
                <c:pt idx="13148">
                  <c:v> 20-07-09 03:38:40</c:v>
                </c:pt>
                <c:pt idx="13149">
                  <c:v> 20-07-09 03:38:45</c:v>
                </c:pt>
                <c:pt idx="13150">
                  <c:v> 20-07-09 03:38:50</c:v>
                </c:pt>
                <c:pt idx="13151">
                  <c:v> 20-07-09 03:38:55</c:v>
                </c:pt>
                <c:pt idx="13152">
                  <c:v> 20-07-09 03:39:00</c:v>
                </c:pt>
                <c:pt idx="13153">
                  <c:v> 20-07-09 03:39:05</c:v>
                </c:pt>
                <c:pt idx="13154">
                  <c:v> 20-07-09 03:39:10</c:v>
                </c:pt>
                <c:pt idx="13155">
                  <c:v> 20-07-09 03:39:15</c:v>
                </c:pt>
                <c:pt idx="13156">
                  <c:v> 20-07-09 03:39:20</c:v>
                </c:pt>
                <c:pt idx="13157">
                  <c:v> 20-07-09 03:39:25</c:v>
                </c:pt>
                <c:pt idx="13158">
                  <c:v> 20-07-09 03:39:30</c:v>
                </c:pt>
                <c:pt idx="13159">
                  <c:v> 20-07-09 03:39:35</c:v>
                </c:pt>
                <c:pt idx="13160">
                  <c:v> 20-07-09 03:39:40</c:v>
                </c:pt>
                <c:pt idx="13161">
                  <c:v> 20-07-09 03:39:45</c:v>
                </c:pt>
                <c:pt idx="13162">
                  <c:v> 20-07-09 03:39:50</c:v>
                </c:pt>
                <c:pt idx="13163">
                  <c:v> 20-07-09 03:39:55</c:v>
                </c:pt>
                <c:pt idx="13164">
                  <c:v> 20-07-09 03:40:00</c:v>
                </c:pt>
                <c:pt idx="13165">
                  <c:v> 20-07-09 03:40:05</c:v>
                </c:pt>
                <c:pt idx="13166">
                  <c:v> 20-07-09 03:40:10</c:v>
                </c:pt>
                <c:pt idx="13167">
                  <c:v> 20-07-09 03:40:15</c:v>
                </c:pt>
                <c:pt idx="13168">
                  <c:v> 20-07-09 03:40:20</c:v>
                </c:pt>
                <c:pt idx="13169">
                  <c:v> 20-07-09 03:40:25</c:v>
                </c:pt>
                <c:pt idx="13170">
                  <c:v> 20-07-09 03:40:30</c:v>
                </c:pt>
                <c:pt idx="13171">
                  <c:v> 20-07-09 03:40:35</c:v>
                </c:pt>
                <c:pt idx="13172">
                  <c:v> 20-07-09 03:40:40</c:v>
                </c:pt>
                <c:pt idx="13173">
                  <c:v> 20-07-09 03:40:45</c:v>
                </c:pt>
                <c:pt idx="13174">
                  <c:v> 20-07-09 03:40:50</c:v>
                </c:pt>
                <c:pt idx="13175">
                  <c:v> 20-07-09 03:40:55</c:v>
                </c:pt>
                <c:pt idx="13176">
                  <c:v> 20-07-09 03:41:00</c:v>
                </c:pt>
                <c:pt idx="13177">
                  <c:v> 20-07-09 03:41:05</c:v>
                </c:pt>
                <c:pt idx="13178">
                  <c:v> 20-07-09 03:41:10</c:v>
                </c:pt>
                <c:pt idx="13179">
                  <c:v> 20-07-09 03:41:15</c:v>
                </c:pt>
                <c:pt idx="13180">
                  <c:v> 20-07-09 03:41:20</c:v>
                </c:pt>
                <c:pt idx="13181">
                  <c:v> 20-07-09 03:41:25</c:v>
                </c:pt>
                <c:pt idx="13182">
                  <c:v> 20-07-09 03:41:30</c:v>
                </c:pt>
                <c:pt idx="13183">
                  <c:v> 20-07-09 03:41:35</c:v>
                </c:pt>
                <c:pt idx="13184">
                  <c:v> 20-07-09 03:41:40</c:v>
                </c:pt>
                <c:pt idx="13185">
                  <c:v> 20-07-09 03:41:45</c:v>
                </c:pt>
                <c:pt idx="13186">
                  <c:v> 20-07-09 03:41:50</c:v>
                </c:pt>
                <c:pt idx="13187">
                  <c:v> 20-07-09 03:41:55</c:v>
                </c:pt>
                <c:pt idx="13188">
                  <c:v> 20-07-09 03:42:00</c:v>
                </c:pt>
                <c:pt idx="13189">
                  <c:v> 20-07-09 03:42:05</c:v>
                </c:pt>
                <c:pt idx="13190">
                  <c:v> 20-07-09 03:42:10</c:v>
                </c:pt>
                <c:pt idx="13191">
                  <c:v> 20-07-09 03:42:15</c:v>
                </c:pt>
                <c:pt idx="13192">
                  <c:v> 20-07-09 03:42:20</c:v>
                </c:pt>
                <c:pt idx="13193">
                  <c:v> 20-07-09 03:42:25</c:v>
                </c:pt>
                <c:pt idx="13194">
                  <c:v> 20-07-09 03:42:30</c:v>
                </c:pt>
                <c:pt idx="13195">
                  <c:v> 20-07-09 03:42:35</c:v>
                </c:pt>
                <c:pt idx="13196">
                  <c:v> 20-07-09 03:42:40</c:v>
                </c:pt>
                <c:pt idx="13197">
                  <c:v> 20-07-09 03:42:45</c:v>
                </c:pt>
                <c:pt idx="13198">
                  <c:v> 20-07-09 03:42:50</c:v>
                </c:pt>
                <c:pt idx="13199">
                  <c:v> 20-07-09 03:42:55</c:v>
                </c:pt>
                <c:pt idx="13200">
                  <c:v> 20-07-09 03:43:00</c:v>
                </c:pt>
                <c:pt idx="13201">
                  <c:v> 20-07-09 03:43:05</c:v>
                </c:pt>
                <c:pt idx="13202">
                  <c:v> 20-07-09 03:43:10</c:v>
                </c:pt>
                <c:pt idx="13203">
                  <c:v> 20-07-09 03:43:15</c:v>
                </c:pt>
                <c:pt idx="13204">
                  <c:v> 20-07-09 03:43:20</c:v>
                </c:pt>
                <c:pt idx="13205">
                  <c:v> 20-07-09 03:43:25</c:v>
                </c:pt>
                <c:pt idx="13206">
                  <c:v> 20-07-09 03:43:30</c:v>
                </c:pt>
                <c:pt idx="13207">
                  <c:v> 20-07-09 03:43:35</c:v>
                </c:pt>
                <c:pt idx="13208">
                  <c:v> 20-07-09 03:43:40</c:v>
                </c:pt>
                <c:pt idx="13209">
                  <c:v> 20-07-09 03:43:45</c:v>
                </c:pt>
                <c:pt idx="13210">
                  <c:v> 20-07-09 03:43:50</c:v>
                </c:pt>
                <c:pt idx="13211">
                  <c:v> 20-07-09 03:43:55</c:v>
                </c:pt>
                <c:pt idx="13212">
                  <c:v> 20-07-09 03:44:00</c:v>
                </c:pt>
                <c:pt idx="13213">
                  <c:v> 20-07-09 03:44:05</c:v>
                </c:pt>
                <c:pt idx="13214">
                  <c:v> 20-07-09 03:44:10</c:v>
                </c:pt>
                <c:pt idx="13215">
                  <c:v> 20-07-09 03:44:15</c:v>
                </c:pt>
                <c:pt idx="13216">
                  <c:v> 20-07-09 03:44:20</c:v>
                </c:pt>
                <c:pt idx="13217">
                  <c:v> 20-07-09 03:44:25</c:v>
                </c:pt>
                <c:pt idx="13218">
                  <c:v> 20-07-09 03:44:30</c:v>
                </c:pt>
                <c:pt idx="13219">
                  <c:v> 20-07-09 03:44:35</c:v>
                </c:pt>
                <c:pt idx="13220">
                  <c:v> 20-07-09 03:44:40</c:v>
                </c:pt>
                <c:pt idx="13221">
                  <c:v> 20-07-09 03:44:45</c:v>
                </c:pt>
                <c:pt idx="13222">
                  <c:v> 20-07-09 03:44:50</c:v>
                </c:pt>
                <c:pt idx="13223">
                  <c:v> 20-07-09 03:44:55</c:v>
                </c:pt>
                <c:pt idx="13224">
                  <c:v> 20-07-09 03:45:00</c:v>
                </c:pt>
                <c:pt idx="13225">
                  <c:v> 20-07-09 03:45:05</c:v>
                </c:pt>
                <c:pt idx="13226">
                  <c:v> 20-07-09 03:45:10</c:v>
                </c:pt>
                <c:pt idx="13227">
                  <c:v> 20-07-09 03:45:15</c:v>
                </c:pt>
                <c:pt idx="13228">
                  <c:v> 20-07-09 03:45:20</c:v>
                </c:pt>
                <c:pt idx="13229">
                  <c:v> 20-07-09 03:45:25</c:v>
                </c:pt>
                <c:pt idx="13230">
                  <c:v> 20-07-09 03:45:30</c:v>
                </c:pt>
                <c:pt idx="13231">
                  <c:v> 20-07-09 03:45:35</c:v>
                </c:pt>
                <c:pt idx="13232">
                  <c:v> 20-07-09 03:45:40</c:v>
                </c:pt>
                <c:pt idx="13233">
                  <c:v> 20-07-09 03:45:45</c:v>
                </c:pt>
                <c:pt idx="13234">
                  <c:v> 20-07-09 03:45:50</c:v>
                </c:pt>
                <c:pt idx="13235">
                  <c:v> 20-07-09 03:45:55</c:v>
                </c:pt>
                <c:pt idx="13236">
                  <c:v> 20-07-09 03:46:00</c:v>
                </c:pt>
                <c:pt idx="13237">
                  <c:v> 20-07-09 03:46:05</c:v>
                </c:pt>
                <c:pt idx="13238">
                  <c:v> 20-07-09 03:46:10</c:v>
                </c:pt>
                <c:pt idx="13239">
                  <c:v> 20-07-09 03:46:15</c:v>
                </c:pt>
                <c:pt idx="13240">
                  <c:v> 20-07-09 03:46:20</c:v>
                </c:pt>
                <c:pt idx="13241">
                  <c:v> 20-07-09 03:46:25</c:v>
                </c:pt>
                <c:pt idx="13242">
                  <c:v> 20-07-09 03:46:30</c:v>
                </c:pt>
                <c:pt idx="13243">
                  <c:v> 20-07-09 03:46:35</c:v>
                </c:pt>
                <c:pt idx="13244">
                  <c:v> 20-07-09 03:46:40</c:v>
                </c:pt>
                <c:pt idx="13245">
                  <c:v> 20-07-09 03:46:45</c:v>
                </c:pt>
                <c:pt idx="13246">
                  <c:v> 20-07-09 03:46:50</c:v>
                </c:pt>
                <c:pt idx="13247">
                  <c:v> 20-07-09 03:46:55</c:v>
                </c:pt>
                <c:pt idx="13248">
                  <c:v> 20-07-09 03:47:00</c:v>
                </c:pt>
                <c:pt idx="13249">
                  <c:v> 20-07-09 03:47:05</c:v>
                </c:pt>
                <c:pt idx="13250">
                  <c:v> 20-07-09 03:47:10</c:v>
                </c:pt>
                <c:pt idx="13251">
                  <c:v> 20-07-09 03:47:15</c:v>
                </c:pt>
                <c:pt idx="13252">
                  <c:v> 20-07-09 03:47:20</c:v>
                </c:pt>
                <c:pt idx="13253">
                  <c:v> 20-07-09 03:47:25</c:v>
                </c:pt>
                <c:pt idx="13254">
                  <c:v> 20-07-09 03:47:30</c:v>
                </c:pt>
                <c:pt idx="13255">
                  <c:v> 20-07-09 03:47:35</c:v>
                </c:pt>
                <c:pt idx="13256">
                  <c:v> 20-07-09 03:47:40</c:v>
                </c:pt>
                <c:pt idx="13257">
                  <c:v> 20-07-09 03:47:45</c:v>
                </c:pt>
                <c:pt idx="13258">
                  <c:v> 20-07-09 03:47:50</c:v>
                </c:pt>
                <c:pt idx="13259">
                  <c:v> 20-07-09 03:47:55</c:v>
                </c:pt>
                <c:pt idx="13260">
                  <c:v> 20-07-09 03:48:00</c:v>
                </c:pt>
                <c:pt idx="13261">
                  <c:v> 20-07-09 03:48:05</c:v>
                </c:pt>
                <c:pt idx="13262">
                  <c:v> 20-07-09 03:48:10</c:v>
                </c:pt>
                <c:pt idx="13263">
                  <c:v> 20-07-09 03:48:15</c:v>
                </c:pt>
                <c:pt idx="13264">
                  <c:v> 20-07-09 03:48:20</c:v>
                </c:pt>
                <c:pt idx="13265">
                  <c:v> 20-07-09 03:48:25</c:v>
                </c:pt>
                <c:pt idx="13266">
                  <c:v> 20-07-09 03:48:30</c:v>
                </c:pt>
                <c:pt idx="13267">
                  <c:v> 20-07-09 03:48:35</c:v>
                </c:pt>
                <c:pt idx="13268">
                  <c:v> 20-07-09 03:48:40</c:v>
                </c:pt>
                <c:pt idx="13269">
                  <c:v> 20-07-09 03:48:45</c:v>
                </c:pt>
                <c:pt idx="13270">
                  <c:v> 20-07-09 03:48:50</c:v>
                </c:pt>
                <c:pt idx="13271">
                  <c:v> 20-07-09 03:48:55</c:v>
                </c:pt>
                <c:pt idx="13272">
                  <c:v> 20-07-09 03:49:00</c:v>
                </c:pt>
                <c:pt idx="13273">
                  <c:v> 20-07-09 03:49:05</c:v>
                </c:pt>
                <c:pt idx="13274">
                  <c:v> 20-07-09 03:49:10</c:v>
                </c:pt>
                <c:pt idx="13275">
                  <c:v> 20-07-09 03:49:15</c:v>
                </c:pt>
                <c:pt idx="13276">
                  <c:v> 20-07-09 03:49:20</c:v>
                </c:pt>
                <c:pt idx="13277">
                  <c:v> 20-07-09 03:49:25</c:v>
                </c:pt>
                <c:pt idx="13278">
                  <c:v> 20-07-09 03:49:30</c:v>
                </c:pt>
                <c:pt idx="13279">
                  <c:v> 20-07-09 03:49:35</c:v>
                </c:pt>
                <c:pt idx="13280">
                  <c:v> 20-07-09 03:49:40</c:v>
                </c:pt>
                <c:pt idx="13281">
                  <c:v> 20-07-09 03:49:45</c:v>
                </c:pt>
                <c:pt idx="13282">
                  <c:v> 20-07-09 03:49:50</c:v>
                </c:pt>
                <c:pt idx="13283">
                  <c:v> 20-07-09 03:49:55</c:v>
                </c:pt>
                <c:pt idx="13284">
                  <c:v> 20-07-09 03:50:00</c:v>
                </c:pt>
                <c:pt idx="13285">
                  <c:v> 20-07-09 03:50:05</c:v>
                </c:pt>
                <c:pt idx="13286">
                  <c:v> 20-07-09 03:50:10</c:v>
                </c:pt>
                <c:pt idx="13287">
                  <c:v> 20-07-09 03:50:15</c:v>
                </c:pt>
                <c:pt idx="13288">
                  <c:v> 20-07-09 03:50:20</c:v>
                </c:pt>
                <c:pt idx="13289">
                  <c:v> 20-07-09 03:50:25</c:v>
                </c:pt>
                <c:pt idx="13290">
                  <c:v> 20-07-09 03:50:30</c:v>
                </c:pt>
                <c:pt idx="13291">
                  <c:v> 20-07-09 03:50:35</c:v>
                </c:pt>
                <c:pt idx="13292">
                  <c:v> 20-07-09 03:50:40</c:v>
                </c:pt>
                <c:pt idx="13293">
                  <c:v> 20-07-09 03:50:45</c:v>
                </c:pt>
                <c:pt idx="13294">
                  <c:v> 20-07-09 03:50:50</c:v>
                </c:pt>
                <c:pt idx="13295">
                  <c:v> 20-07-09 03:50:55</c:v>
                </c:pt>
                <c:pt idx="13296">
                  <c:v> 20-07-09 03:51:00</c:v>
                </c:pt>
                <c:pt idx="13297">
                  <c:v> 20-07-09 03:51:05</c:v>
                </c:pt>
                <c:pt idx="13298">
                  <c:v> 20-07-09 03:51:10</c:v>
                </c:pt>
                <c:pt idx="13299">
                  <c:v> 20-07-09 03:51:15</c:v>
                </c:pt>
                <c:pt idx="13300">
                  <c:v> 20-07-09 03:51:20</c:v>
                </c:pt>
                <c:pt idx="13301">
                  <c:v> 20-07-09 03:51:25</c:v>
                </c:pt>
                <c:pt idx="13302">
                  <c:v> 20-07-09 03:51:30</c:v>
                </c:pt>
                <c:pt idx="13303">
                  <c:v> 20-07-09 03:51:35</c:v>
                </c:pt>
                <c:pt idx="13304">
                  <c:v> 20-07-09 03:51:40</c:v>
                </c:pt>
                <c:pt idx="13305">
                  <c:v> 20-07-09 03:51:45</c:v>
                </c:pt>
                <c:pt idx="13306">
                  <c:v> 20-07-09 03:51:50</c:v>
                </c:pt>
                <c:pt idx="13307">
                  <c:v> 20-07-09 03:51:55</c:v>
                </c:pt>
                <c:pt idx="13308">
                  <c:v> 20-07-09 03:52:00</c:v>
                </c:pt>
                <c:pt idx="13309">
                  <c:v> 20-07-09 03:52:05</c:v>
                </c:pt>
                <c:pt idx="13310">
                  <c:v> 20-07-09 03:52:10</c:v>
                </c:pt>
                <c:pt idx="13311">
                  <c:v> 20-07-09 03:52:15</c:v>
                </c:pt>
                <c:pt idx="13312">
                  <c:v> 20-07-09 03:52:20</c:v>
                </c:pt>
                <c:pt idx="13313">
                  <c:v> 20-07-09 03:52:25</c:v>
                </c:pt>
                <c:pt idx="13314">
                  <c:v> 20-07-09 03:52:30</c:v>
                </c:pt>
                <c:pt idx="13315">
                  <c:v> 20-07-09 03:52:35</c:v>
                </c:pt>
                <c:pt idx="13316">
                  <c:v> 20-07-09 03:52:40</c:v>
                </c:pt>
                <c:pt idx="13317">
                  <c:v> 20-07-09 03:52:45</c:v>
                </c:pt>
                <c:pt idx="13318">
                  <c:v> 20-07-09 03:52:50</c:v>
                </c:pt>
                <c:pt idx="13319">
                  <c:v> 20-07-09 03:52:55</c:v>
                </c:pt>
                <c:pt idx="13320">
                  <c:v> 20-07-09 03:53:00</c:v>
                </c:pt>
                <c:pt idx="13321">
                  <c:v> 20-07-09 03:53:05</c:v>
                </c:pt>
                <c:pt idx="13322">
                  <c:v> 20-07-09 03:53:10</c:v>
                </c:pt>
                <c:pt idx="13323">
                  <c:v> 20-07-09 03:53:15</c:v>
                </c:pt>
                <c:pt idx="13324">
                  <c:v> 20-07-09 03:53:20</c:v>
                </c:pt>
                <c:pt idx="13325">
                  <c:v> 20-07-09 03:53:25</c:v>
                </c:pt>
                <c:pt idx="13326">
                  <c:v> 20-07-09 03:53:30</c:v>
                </c:pt>
                <c:pt idx="13327">
                  <c:v> 20-07-09 03:53:35</c:v>
                </c:pt>
                <c:pt idx="13328">
                  <c:v> 20-07-09 03:53:40</c:v>
                </c:pt>
                <c:pt idx="13329">
                  <c:v> 20-07-09 03:53:45</c:v>
                </c:pt>
                <c:pt idx="13330">
                  <c:v> 20-07-09 03:53:50</c:v>
                </c:pt>
                <c:pt idx="13331">
                  <c:v> 20-07-09 03:53:55</c:v>
                </c:pt>
                <c:pt idx="13332">
                  <c:v> 20-07-09 03:54:00</c:v>
                </c:pt>
                <c:pt idx="13333">
                  <c:v> 20-07-09 03:54:05</c:v>
                </c:pt>
                <c:pt idx="13334">
                  <c:v> 20-07-09 03:54:10</c:v>
                </c:pt>
                <c:pt idx="13335">
                  <c:v> 20-07-09 03:54:15</c:v>
                </c:pt>
                <c:pt idx="13336">
                  <c:v> 20-07-09 03:54:20</c:v>
                </c:pt>
                <c:pt idx="13337">
                  <c:v> 20-07-09 03:54:25</c:v>
                </c:pt>
                <c:pt idx="13338">
                  <c:v> 20-07-09 03:54:30</c:v>
                </c:pt>
                <c:pt idx="13339">
                  <c:v> 20-07-09 03:54:35</c:v>
                </c:pt>
                <c:pt idx="13340">
                  <c:v> 20-07-09 03:54:40</c:v>
                </c:pt>
                <c:pt idx="13341">
                  <c:v> 20-07-09 03:54:45</c:v>
                </c:pt>
                <c:pt idx="13342">
                  <c:v> 20-07-09 03:54:50</c:v>
                </c:pt>
                <c:pt idx="13343">
                  <c:v> 20-07-09 03:54:55</c:v>
                </c:pt>
                <c:pt idx="13344">
                  <c:v> 20-07-09 03:55:00</c:v>
                </c:pt>
                <c:pt idx="13345">
                  <c:v> 20-07-09 03:55:05</c:v>
                </c:pt>
                <c:pt idx="13346">
                  <c:v> 20-07-09 03:55:10</c:v>
                </c:pt>
                <c:pt idx="13347">
                  <c:v> 20-07-09 03:55:15</c:v>
                </c:pt>
                <c:pt idx="13348">
                  <c:v> 20-07-09 03:55:20</c:v>
                </c:pt>
                <c:pt idx="13349">
                  <c:v> 20-07-09 03:55:25</c:v>
                </c:pt>
                <c:pt idx="13350">
                  <c:v> 20-07-09 03:55:30</c:v>
                </c:pt>
                <c:pt idx="13351">
                  <c:v> 20-07-09 03:55:35</c:v>
                </c:pt>
                <c:pt idx="13352">
                  <c:v> 20-07-09 03:55:40</c:v>
                </c:pt>
                <c:pt idx="13353">
                  <c:v> 20-07-09 03:55:45</c:v>
                </c:pt>
                <c:pt idx="13354">
                  <c:v> 20-07-09 03:55:50</c:v>
                </c:pt>
                <c:pt idx="13355">
                  <c:v> 20-07-09 03:55:55</c:v>
                </c:pt>
                <c:pt idx="13356">
                  <c:v> 20-07-09 03:56:00</c:v>
                </c:pt>
                <c:pt idx="13357">
                  <c:v> 20-07-09 03:56:05</c:v>
                </c:pt>
                <c:pt idx="13358">
                  <c:v> 20-07-09 03:56:10</c:v>
                </c:pt>
                <c:pt idx="13359">
                  <c:v> 20-07-09 03:56:15</c:v>
                </c:pt>
                <c:pt idx="13360">
                  <c:v> 20-07-09 03:56:20</c:v>
                </c:pt>
                <c:pt idx="13361">
                  <c:v> 20-07-09 03:56:25</c:v>
                </c:pt>
                <c:pt idx="13362">
                  <c:v> 20-07-09 03:56:30</c:v>
                </c:pt>
                <c:pt idx="13363">
                  <c:v> 20-07-09 03:56:35</c:v>
                </c:pt>
                <c:pt idx="13364">
                  <c:v> 20-07-09 03:56:40</c:v>
                </c:pt>
                <c:pt idx="13365">
                  <c:v> 20-07-09 03:56:45</c:v>
                </c:pt>
                <c:pt idx="13366">
                  <c:v> 20-07-09 03:56:50</c:v>
                </c:pt>
                <c:pt idx="13367">
                  <c:v> 20-07-09 03:56:55</c:v>
                </c:pt>
                <c:pt idx="13368">
                  <c:v> 20-07-09 03:57:00</c:v>
                </c:pt>
                <c:pt idx="13369">
                  <c:v> 20-07-09 03:57:05</c:v>
                </c:pt>
                <c:pt idx="13370">
                  <c:v> 20-07-09 03:57:10</c:v>
                </c:pt>
                <c:pt idx="13371">
                  <c:v> 20-07-09 03:57:15</c:v>
                </c:pt>
                <c:pt idx="13372">
                  <c:v> 20-07-09 03:57:20</c:v>
                </c:pt>
                <c:pt idx="13373">
                  <c:v> 20-07-09 03:57:25</c:v>
                </c:pt>
                <c:pt idx="13374">
                  <c:v> 20-07-09 03:57:30</c:v>
                </c:pt>
                <c:pt idx="13375">
                  <c:v> 20-07-09 03:57:35</c:v>
                </c:pt>
                <c:pt idx="13376">
                  <c:v> 20-07-09 03:57:40</c:v>
                </c:pt>
                <c:pt idx="13377">
                  <c:v> 20-07-09 03:57:45</c:v>
                </c:pt>
                <c:pt idx="13378">
                  <c:v> 20-07-09 03:57:50</c:v>
                </c:pt>
                <c:pt idx="13379">
                  <c:v> 20-07-09 03:57:55</c:v>
                </c:pt>
                <c:pt idx="13380">
                  <c:v> 20-07-09 03:58:00</c:v>
                </c:pt>
                <c:pt idx="13381">
                  <c:v> 20-07-09 03:58:05</c:v>
                </c:pt>
                <c:pt idx="13382">
                  <c:v> 20-07-09 03:58:10</c:v>
                </c:pt>
                <c:pt idx="13383">
                  <c:v> 20-07-09 03:58:15</c:v>
                </c:pt>
                <c:pt idx="13384">
                  <c:v> 20-07-09 03:58:20</c:v>
                </c:pt>
                <c:pt idx="13385">
                  <c:v> 20-07-09 03:58:25</c:v>
                </c:pt>
                <c:pt idx="13386">
                  <c:v> 20-07-09 03:58:30</c:v>
                </c:pt>
                <c:pt idx="13387">
                  <c:v> 20-07-09 03:58:35</c:v>
                </c:pt>
                <c:pt idx="13388">
                  <c:v> 20-07-09 03:58:40</c:v>
                </c:pt>
                <c:pt idx="13389">
                  <c:v> 20-07-09 03:58:45</c:v>
                </c:pt>
                <c:pt idx="13390">
                  <c:v> 20-07-09 03:58:50</c:v>
                </c:pt>
                <c:pt idx="13391">
                  <c:v> 20-07-09 03:58:55</c:v>
                </c:pt>
                <c:pt idx="13392">
                  <c:v> 20-07-09 03:59:00</c:v>
                </c:pt>
                <c:pt idx="13393">
                  <c:v> 20-07-09 03:59:05</c:v>
                </c:pt>
                <c:pt idx="13394">
                  <c:v> 20-07-09 03:59:10</c:v>
                </c:pt>
                <c:pt idx="13395">
                  <c:v> 20-07-09 03:59:15</c:v>
                </c:pt>
                <c:pt idx="13396">
                  <c:v> 20-07-09 03:59:20</c:v>
                </c:pt>
                <c:pt idx="13397">
                  <c:v> 20-07-09 03:59:25</c:v>
                </c:pt>
                <c:pt idx="13398">
                  <c:v> 20-07-09 03:59:30</c:v>
                </c:pt>
                <c:pt idx="13399">
                  <c:v> 20-07-09 03:59:35</c:v>
                </c:pt>
                <c:pt idx="13400">
                  <c:v> 20-07-09 03:59:40</c:v>
                </c:pt>
                <c:pt idx="13401">
                  <c:v> 20-07-09 03:59:45</c:v>
                </c:pt>
                <c:pt idx="13402">
                  <c:v> 20-07-09 03:59:50</c:v>
                </c:pt>
                <c:pt idx="13403">
                  <c:v> 20-07-09 03:59:55</c:v>
                </c:pt>
                <c:pt idx="13404">
                  <c:v> 20-07-09 04:00:00</c:v>
                </c:pt>
                <c:pt idx="13405">
                  <c:v> 20-07-09 04:00:05</c:v>
                </c:pt>
                <c:pt idx="13406">
                  <c:v> 20-07-09 04:00:10</c:v>
                </c:pt>
                <c:pt idx="13407">
                  <c:v> 20-07-09 04:00:15</c:v>
                </c:pt>
                <c:pt idx="13408">
                  <c:v> 20-07-09 04:00:20</c:v>
                </c:pt>
                <c:pt idx="13409">
                  <c:v> 20-07-09 04:00:25</c:v>
                </c:pt>
                <c:pt idx="13410">
                  <c:v> 20-07-09 04:00:30</c:v>
                </c:pt>
                <c:pt idx="13411">
                  <c:v> 20-07-09 04:00:35</c:v>
                </c:pt>
                <c:pt idx="13412">
                  <c:v> 20-07-09 04:00:40</c:v>
                </c:pt>
                <c:pt idx="13413">
                  <c:v> 20-07-09 04:00:45</c:v>
                </c:pt>
                <c:pt idx="13414">
                  <c:v> 20-07-09 04:00:50</c:v>
                </c:pt>
                <c:pt idx="13415">
                  <c:v> 20-07-09 04:00:55</c:v>
                </c:pt>
                <c:pt idx="13416">
                  <c:v> 20-07-09 04:01:00</c:v>
                </c:pt>
                <c:pt idx="13417">
                  <c:v> 20-07-09 04:01:05</c:v>
                </c:pt>
                <c:pt idx="13418">
                  <c:v> 20-07-09 04:01:10</c:v>
                </c:pt>
                <c:pt idx="13419">
                  <c:v> 20-07-09 04:01:15</c:v>
                </c:pt>
                <c:pt idx="13420">
                  <c:v> 20-07-09 04:01:20</c:v>
                </c:pt>
                <c:pt idx="13421">
                  <c:v> 20-07-09 04:01:25</c:v>
                </c:pt>
                <c:pt idx="13422">
                  <c:v> 20-07-09 04:01:30</c:v>
                </c:pt>
                <c:pt idx="13423">
                  <c:v> 20-07-09 04:01:35</c:v>
                </c:pt>
                <c:pt idx="13424">
                  <c:v> 20-07-09 04:01:40</c:v>
                </c:pt>
                <c:pt idx="13425">
                  <c:v> 20-07-09 04:01:45</c:v>
                </c:pt>
                <c:pt idx="13426">
                  <c:v> 20-07-09 04:01:50</c:v>
                </c:pt>
                <c:pt idx="13427">
                  <c:v> 20-07-09 04:01:55</c:v>
                </c:pt>
                <c:pt idx="13428">
                  <c:v> 20-07-09 04:02:00</c:v>
                </c:pt>
                <c:pt idx="13429">
                  <c:v> 20-07-09 04:02:05</c:v>
                </c:pt>
                <c:pt idx="13430">
                  <c:v> 20-07-09 04:02:10</c:v>
                </c:pt>
                <c:pt idx="13431">
                  <c:v> 20-07-09 04:02:15</c:v>
                </c:pt>
                <c:pt idx="13432">
                  <c:v> 20-07-09 04:02:20</c:v>
                </c:pt>
                <c:pt idx="13433">
                  <c:v> 20-07-09 04:02:25</c:v>
                </c:pt>
                <c:pt idx="13434">
                  <c:v> 20-07-09 04:02:30</c:v>
                </c:pt>
                <c:pt idx="13435">
                  <c:v> 20-07-09 04:02:35</c:v>
                </c:pt>
                <c:pt idx="13436">
                  <c:v> 20-07-09 04:02:40</c:v>
                </c:pt>
                <c:pt idx="13437">
                  <c:v> 20-07-09 04:02:45</c:v>
                </c:pt>
                <c:pt idx="13438">
                  <c:v> 20-07-09 04:02:50</c:v>
                </c:pt>
                <c:pt idx="13439">
                  <c:v> 20-07-09 04:02:55</c:v>
                </c:pt>
                <c:pt idx="13440">
                  <c:v> 20-07-09 04:03:00</c:v>
                </c:pt>
                <c:pt idx="13441">
                  <c:v> 20-07-09 04:03:05</c:v>
                </c:pt>
                <c:pt idx="13442">
                  <c:v> 20-07-09 04:03:10</c:v>
                </c:pt>
                <c:pt idx="13443">
                  <c:v> 20-07-09 04:03:15</c:v>
                </c:pt>
                <c:pt idx="13444">
                  <c:v> 20-07-09 04:03:20</c:v>
                </c:pt>
                <c:pt idx="13445">
                  <c:v> 20-07-09 04:03:25</c:v>
                </c:pt>
                <c:pt idx="13446">
                  <c:v> 20-07-09 04:03:30</c:v>
                </c:pt>
                <c:pt idx="13447">
                  <c:v> 20-07-09 04:03:35</c:v>
                </c:pt>
                <c:pt idx="13448">
                  <c:v> 20-07-09 04:03:40</c:v>
                </c:pt>
                <c:pt idx="13449">
                  <c:v> 20-07-09 04:03:45</c:v>
                </c:pt>
                <c:pt idx="13450">
                  <c:v> 20-07-09 04:03:50</c:v>
                </c:pt>
                <c:pt idx="13451">
                  <c:v> 20-07-09 04:03:55</c:v>
                </c:pt>
                <c:pt idx="13452">
                  <c:v> 20-07-09 04:04:00</c:v>
                </c:pt>
                <c:pt idx="13453">
                  <c:v> 20-07-09 04:04:05</c:v>
                </c:pt>
                <c:pt idx="13454">
                  <c:v> 20-07-09 04:04:10</c:v>
                </c:pt>
                <c:pt idx="13455">
                  <c:v> 20-07-09 04:04:15</c:v>
                </c:pt>
                <c:pt idx="13456">
                  <c:v> 20-07-09 04:04:20</c:v>
                </c:pt>
                <c:pt idx="13457">
                  <c:v> 20-07-09 04:04:25</c:v>
                </c:pt>
                <c:pt idx="13458">
                  <c:v> 20-07-09 04:04:30</c:v>
                </c:pt>
                <c:pt idx="13459">
                  <c:v> 20-07-09 04:04:35</c:v>
                </c:pt>
                <c:pt idx="13460">
                  <c:v> 20-07-09 04:04:40</c:v>
                </c:pt>
                <c:pt idx="13461">
                  <c:v> 20-07-09 04:04:45</c:v>
                </c:pt>
                <c:pt idx="13462">
                  <c:v> 20-07-09 04:04:50</c:v>
                </c:pt>
                <c:pt idx="13463">
                  <c:v> 20-07-09 04:04:55</c:v>
                </c:pt>
                <c:pt idx="13464">
                  <c:v> 20-07-09 04:05:00</c:v>
                </c:pt>
                <c:pt idx="13465">
                  <c:v> 20-07-09 04:05:05</c:v>
                </c:pt>
                <c:pt idx="13466">
                  <c:v> 20-07-09 04:05:10</c:v>
                </c:pt>
                <c:pt idx="13467">
                  <c:v> 20-07-09 04:05:15</c:v>
                </c:pt>
                <c:pt idx="13468">
                  <c:v> 20-07-09 04:05:20</c:v>
                </c:pt>
                <c:pt idx="13469">
                  <c:v> 20-07-09 04:05:25</c:v>
                </c:pt>
                <c:pt idx="13470">
                  <c:v> 20-07-09 04:05:30</c:v>
                </c:pt>
                <c:pt idx="13471">
                  <c:v> 20-07-09 04:05:35</c:v>
                </c:pt>
                <c:pt idx="13472">
                  <c:v> 20-07-09 04:05:40</c:v>
                </c:pt>
                <c:pt idx="13473">
                  <c:v> 20-07-09 04:05:45</c:v>
                </c:pt>
                <c:pt idx="13474">
                  <c:v> 20-07-09 04:05:50</c:v>
                </c:pt>
                <c:pt idx="13475">
                  <c:v> 20-07-09 04:05:55</c:v>
                </c:pt>
                <c:pt idx="13476">
                  <c:v> 20-07-09 04:06:00</c:v>
                </c:pt>
                <c:pt idx="13477">
                  <c:v> 20-07-09 04:06:05</c:v>
                </c:pt>
                <c:pt idx="13478">
                  <c:v> 20-07-09 04:06:10</c:v>
                </c:pt>
                <c:pt idx="13479">
                  <c:v> 20-07-09 04:06:15</c:v>
                </c:pt>
                <c:pt idx="13480">
                  <c:v> 20-07-09 04:06:20</c:v>
                </c:pt>
                <c:pt idx="13481">
                  <c:v> 20-07-09 04:06:25</c:v>
                </c:pt>
                <c:pt idx="13482">
                  <c:v> 20-07-09 04:06:30</c:v>
                </c:pt>
                <c:pt idx="13483">
                  <c:v> 20-07-09 04:06:35</c:v>
                </c:pt>
                <c:pt idx="13484">
                  <c:v> 20-07-09 04:06:40</c:v>
                </c:pt>
                <c:pt idx="13485">
                  <c:v> 20-07-09 04:06:45</c:v>
                </c:pt>
                <c:pt idx="13486">
                  <c:v> 20-07-09 04:06:50</c:v>
                </c:pt>
                <c:pt idx="13487">
                  <c:v> 20-07-09 04:06:55</c:v>
                </c:pt>
                <c:pt idx="13488">
                  <c:v> 20-07-09 04:07:00</c:v>
                </c:pt>
                <c:pt idx="13489">
                  <c:v> 20-07-09 04:07:05</c:v>
                </c:pt>
                <c:pt idx="13490">
                  <c:v> 20-07-09 04:07:10</c:v>
                </c:pt>
                <c:pt idx="13491">
                  <c:v> 20-07-09 04:07:15</c:v>
                </c:pt>
                <c:pt idx="13492">
                  <c:v> 20-07-09 04:07:20</c:v>
                </c:pt>
                <c:pt idx="13493">
                  <c:v> 20-07-09 04:07:25</c:v>
                </c:pt>
                <c:pt idx="13494">
                  <c:v> 20-07-09 04:07:30</c:v>
                </c:pt>
                <c:pt idx="13495">
                  <c:v> 20-07-09 04:07:35</c:v>
                </c:pt>
                <c:pt idx="13496">
                  <c:v> 20-07-09 04:07:40</c:v>
                </c:pt>
                <c:pt idx="13497">
                  <c:v> 20-07-09 04:07:45</c:v>
                </c:pt>
                <c:pt idx="13498">
                  <c:v> 20-07-09 04:07:50</c:v>
                </c:pt>
                <c:pt idx="13499">
                  <c:v> 20-07-09 04:07:55</c:v>
                </c:pt>
                <c:pt idx="13500">
                  <c:v> 20-07-09 04:08:00</c:v>
                </c:pt>
                <c:pt idx="13501">
                  <c:v> 20-07-09 04:08:05</c:v>
                </c:pt>
                <c:pt idx="13502">
                  <c:v> 20-07-09 04:08:10</c:v>
                </c:pt>
                <c:pt idx="13503">
                  <c:v> 20-07-09 04:08:15</c:v>
                </c:pt>
                <c:pt idx="13504">
                  <c:v> 20-07-09 04:08:20</c:v>
                </c:pt>
                <c:pt idx="13505">
                  <c:v> 20-07-09 04:08:25</c:v>
                </c:pt>
                <c:pt idx="13506">
                  <c:v> 20-07-09 04:08:30</c:v>
                </c:pt>
                <c:pt idx="13507">
                  <c:v> 20-07-09 04:08:35</c:v>
                </c:pt>
                <c:pt idx="13508">
                  <c:v> 20-07-09 04:08:40</c:v>
                </c:pt>
                <c:pt idx="13509">
                  <c:v> 20-07-09 04:08:45</c:v>
                </c:pt>
                <c:pt idx="13510">
                  <c:v> 20-07-09 04:08:50</c:v>
                </c:pt>
                <c:pt idx="13511">
                  <c:v> 20-07-09 04:08:55</c:v>
                </c:pt>
                <c:pt idx="13512">
                  <c:v> 20-07-09 04:09:00</c:v>
                </c:pt>
                <c:pt idx="13513">
                  <c:v> 20-07-09 04:09:05</c:v>
                </c:pt>
                <c:pt idx="13514">
                  <c:v> 20-07-09 04:09:10</c:v>
                </c:pt>
                <c:pt idx="13515">
                  <c:v> 20-07-09 04:09:15</c:v>
                </c:pt>
                <c:pt idx="13516">
                  <c:v> 20-07-09 04:09:20</c:v>
                </c:pt>
                <c:pt idx="13517">
                  <c:v> 20-07-09 04:09:25</c:v>
                </c:pt>
                <c:pt idx="13518">
                  <c:v> 20-07-09 04:09:30</c:v>
                </c:pt>
                <c:pt idx="13519">
                  <c:v> 20-07-09 04:09:35</c:v>
                </c:pt>
                <c:pt idx="13520">
                  <c:v> 20-07-09 04:09:40</c:v>
                </c:pt>
                <c:pt idx="13521">
                  <c:v> 20-07-09 04:09:45</c:v>
                </c:pt>
                <c:pt idx="13522">
                  <c:v> 20-07-09 04:09:50</c:v>
                </c:pt>
                <c:pt idx="13523">
                  <c:v> 20-07-09 04:09:55</c:v>
                </c:pt>
                <c:pt idx="13524">
                  <c:v> 20-07-09 04:10:00</c:v>
                </c:pt>
                <c:pt idx="13525">
                  <c:v> 20-07-09 04:10:05</c:v>
                </c:pt>
                <c:pt idx="13526">
                  <c:v> 20-07-09 04:10:10</c:v>
                </c:pt>
                <c:pt idx="13527">
                  <c:v> 20-07-09 04:10:15</c:v>
                </c:pt>
                <c:pt idx="13528">
                  <c:v> 20-07-09 04:10:20</c:v>
                </c:pt>
                <c:pt idx="13529">
                  <c:v> 20-07-09 04:10:25</c:v>
                </c:pt>
                <c:pt idx="13530">
                  <c:v> 20-07-09 04:10:30</c:v>
                </c:pt>
                <c:pt idx="13531">
                  <c:v> 20-07-09 04:10:35</c:v>
                </c:pt>
                <c:pt idx="13532">
                  <c:v> 20-07-09 04:10:40</c:v>
                </c:pt>
                <c:pt idx="13533">
                  <c:v> 20-07-09 04:10:45</c:v>
                </c:pt>
                <c:pt idx="13534">
                  <c:v> 20-07-09 04:10:50</c:v>
                </c:pt>
                <c:pt idx="13535">
                  <c:v> 20-07-09 04:10:55</c:v>
                </c:pt>
                <c:pt idx="13536">
                  <c:v> 20-07-09 04:11:00</c:v>
                </c:pt>
                <c:pt idx="13537">
                  <c:v> 20-07-09 04:11:05</c:v>
                </c:pt>
                <c:pt idx="13538">
                  <c:v> 20-07-09 04:11:10</c:v>
                </c:pt>
                <c:pt idx="13539">
                  <c:v> 20-07-09 04:11:15</c:v>
                </c:pt>
                <c:pt idx="13540">
                  <c:v> 20-07-09 04:11:20</c:v>
                </c:pt>
                <c:pt idx="13541">
                  <c:v> 20-07-09 04:11:25</c:v>
                </c:pt>
                <c:pt idx="13542">
                  <c:v> 20-07-09 04:11:30</c:v>
                </c:pt>
                <c:pt idx="13543">
                  <c:v> 20-07-09 04:11:35</c:v>
                </c:pt>
                <c:pt idx="13544">
                  <c:v> 20-07-09 04:11:40</c:v>
                </c:pt>
                <c:pt idx="13545">
                  <c:v> 20-07-09 04:11:45</c:v>
                </c:pt>
                <c:pt idx="13546">
                  <c:v> 20-07-09 04:11:50</c:v>
                </c:pt>
                <c:pt idx="13547">
                  <c:v> 20-07-09 04:11:55</c:v>
                </c:pt>
                <c:pt idx="13548">
                  <c:v> 20-07-09 04:12:00</c:v>
                </c:pt>
                <c:pt idx="13549">
                  <c:v> 20-07-09 04:12:05</c:v>
                </c:pt>
                <c:pt idx="13550">
                  <c:v> 20-07-09 04:12:10</c:v>
                </c:pt>
                <c:pt idx="13551">
                  <c:v> 20-07-09 04:12:15</c:v>
                </c:pt>
                <c:pt idx="13552">
                  <c:v> 20-07-09 04:12:20</c:v>
                </c:pt>
                <c:pt idx="13553">
                  <c:v> 20-07-09 04:12:25</c:v>
                </c:pt>
                <c:pt idx="13554">
                  <c:v> 20-07-09 04:12:30</c:v>
                </c:pt>
                <c:pt idx="13555">
                  <c:v> 20-07-09 04:12:35</c:v>
                </c:pt>
                <c:pt idx="13556">
                  <c:v> 20-07-09 04:12:40</c:v>
                </c:pt>
                <c:pt idx="13557">
                  <c:v> 20-07-09 04:12:45</c:v>
                </c:pt>
                <c:pt idx="13558">
                  <c:v> 20-07-09 04:12:50</c:v>
                </c:pt>
                <c:pt idx="13559">
                  <c:v> 20-07-09 04:12:55</c:v>
                </c:pt>
                <c:pt idx="13560">
                  <c:v> 20-07-09 04:13:00</c:v>
                </c:pt>
                <c:pt idx="13561">
                  <c:v> 20-07-09 04:13:05</c:v>
                </c:pt>
                <c:pt idx="13562">
                  <c:v> 20-07-09 04:13:10</c:v>
                </c:pt>
                <c:pt idx="13563">
                  <c:v> 20-07-09 04:13:15</c:v>
                </c:pt>
                <c:pt idx="13564">
                  <c:v> 20-07-09 04:13:20</c:v>
                </c:pt>
                <c:pt idx="13565">
                  <c:v> 20-07-09 04:13:25</c:v>
                </c:pt>
                <c:pt idx="13566">
                  <c:v> 20-07-09 04:13:30</c:v>
                </c:pt>
                <c:pt idx="13567">
                  <c:v> 20-07-09 04:13:35</c:v>
                </c:pt>
                <c:pt idx="13568">
                  <c:v> 20-07-09 04:13:40</c:v>
                </c:pt>
                <c:pt idx="13569">
                  <c:v> 20-07-09 04:13:45</c:v>
                </c:pt>
                <c:pt idx="13570">
                  <c:v> 20-07-09 04:13:50</c:v>
                </c:pt>
                <c:pt idx="13571">
                  <c:v> 20-07-09 04:13:55</c:v>
                </c:pt>
                <c:pt idx="13572">
                  <c:v> 20-07-09 04:14:00</c:v>
                </c:pt>
                <c:pt idx="13573">
                  <c:v> 20-07-09 04:14:05</c:v>
                </c:pt>
                <c:pt idx="13574">
                  <c:v> 20-07-09 04:14:10</c:v>
                </c:pt>
                <c:pt idx="13575">
                  <c:v> 20-07-09 04:14:15</c:v>
                </c:pt>
                <c:pt idx="13576">
                  <c:v> 20-07-09 04:14:20</c:v>
                </c:pt>
                <c:pt idx="13577">
                  <c:v> 20-07-09 04:14:25</c:v>
                </c:pt>
                <c:pt idx="13578">
                  <c:v> 20-07-09 04:14:30</c:v>
                </c:pt>
                <c:pt idx="13579">
                  <c:v> 20-07-09 04:14:35</c:v>
                </c:pt>
                <c:pt idx="13580">
                  <c:v> 20-07-09 04:14:40</c:v>
                </c:pt>
                <c:pt idx="13581">
                  <c:v> 20-07-09 04:14:45</c:v>
                </c:pt>
                <c:pt idx="13582">
                  <c:v> 20-07-09 04:14:50</c:v>
                </c:pt>
                <c:pt idx="13583">
                  <c:v> 20-07-09 04:14:55</c:v>
                </c:pt>
                <c:pt idx="13584">
                  <c:v> 20-07-09 04:15:00</c:v>
                </c:pt>
                <c:pt idx="13585">
                  <c:v> 20-07-09 04:15:05</c:v>
                </c:pt>
                <c:pt idx="13586">
                  <c:v> 20-07-09 04:15:10</c:v>
                </c:pt>
                <c:pt idx="13587">
                  <c:v> 20-07-09 04:15:15</c:v>
                </c:pt>
                <c:pt idx="13588">
                  <c:v> 20-07-09 04:15:20</c:v>
                </c:pt>
                <c:pt idx="13589">
                  <c:v> 20-07-09 04:15:25</c:v>
                </c:pt>
                <c:pt idx="13590">
                  <c:v> 20-07-09 04:15:30</c:v>
                </c:pt>
                <c:pt idx="13591">
                  <c:v> 20-07-09 04:15:35</c:v>
                </c:pt>
                <c:pt idx="13592">
                  <c:v> 20-07-09 04:15:40</c:v>
                </c:pt>
                <c:pt idx="13593">
                  <c:v> 20-07-09 04:15:45</c:v>
                </c:pt>
                <c:pt idx="13594">
                  <c:v> 20-07-09 04:15:50</c:v>
                </c:pt>
                <c:pt idx="13595">
                  <c:v> 20-07-09 04:15:55</c:v>
                </c:pt>
                <c:pt idx="13596">
                  <c:v> 20-07-09 04:16:00</c:v>
                </c:pt>
                <c:pt idx="13597">
                  <c:v> 20-07-09 04:16:05</c:v>
                </c:pt>
                <c:pt idx="13598">
                  <c:v> 20-07-09 04:16:10</c:v>
                </c:pt>
                <c:pt idx="13599">
                  <c:v> 20-07-09 04:16:15</c:v>
                </c:pt>
                <c:pt idx="13600">
                  <c:v> 20-07-09 04:16:20</c:v>
                </c:pt>
                <c:pt idx="13601">
                  <c:v> 20-07-09 04:16:25</c:v>
                </c:pt>
                <c:pt idx="13602">
                  <c:v> 20-07-09 04:16:30</c:v>
                </c:pt>
                <c:pt idx="13603">
                  <c:v> 20-07-09 04:16:35</c:v>
                </c:pt>
                <c:pt idx="13604">
                  <c:v> 20-07-09 04:16:40</c:v>
                </c:pt>
                <c:pt idx="13605">
                  <c:v> 20-07-09 04:16:45</c:v>
                </c:pt>
                <c:pt idx="13606">
                  <c:v> 20-07-09 04:16:50</c:v>
                </c:pt>
                <c:pt idx="13607">
                  <c:v> 20-07-09 04:16:55</c:v>
                </c:pt>
                <c:pt idx="13608">
                  <c:v> 20-07-09 04:17:00</c:v>
                </c:pt>
                <c:pt idx="13609">
                  <c:v> 20-07-09 04:17:05</c:v>
                </c:pt>
                <c:pt idx="13610">
                  <c:v> 20-07-09 04:17:10</c:v>
                </c:pt>
                <c:pt idx="13611">
                  <c:v> 20-07-09 04:17:15</c:v>
                </c:pt>
                <c:pt idx="13612">
                  <c:v> 20-07-09 04:17:20</c:v>
                </c:pt>
                <c:pt idx="13613">
                  <c:v> 20-07-09 04:17:25</c:v>
                </c:pt>
                <c:pt idx="13614">
                  <c:v> 20-07-09 04:17:30</c:v>
                </c:pt>
                <c:pt idx="13615">
                  <c:v> 20-07-09 04:17:35</c:v>
                </c:pt>
                <c:pt idx="13616">
                  <c:v> 20-07-09 04:17:40</c:v>
                </c:pt>
                <c:pt idx="13617">
                  <c:v> 20-07-09 04:17:45</c:v>
                </c:pt>
                <c:pt idx="13618">
                  <c:v> 20-07-09 04:17:50</c:v>
                </c:pt>
                <c:pt idx="13619">
                  <c:v> 20-07-09 04:17:55</c:v>
                </c:pt>
                <c:pt idx="13620">
                  <c:v> 20-07-09 04:18:00</c:v>
                </c:pt>
                <c:pt idx="13621">
                  <c:v> 20-07-09 04:18:05</c:v>
                </c:pt>
                <c:pt idx="13622">
                  <c:v> 20-07-09 04:18:10</c:v>
                </c:pt>
                <c:pt idx="13623">
                  <c:v> 20-07-09 04:18:15</c:v>
                </c:pt>
                <c:pt idx="13624">
                  <c:v> 20-07-09 04:18:20</c:v>
                </c:pt>
                <c:pt idx="13625">
                  <c:v> 20-07-09 04:18:25</c:v>
                </c:pt>
                <c:pt idx="13626">
                  <c:v> 20-07-09 04:18:30</c:v>
                </c:pt>
                <c:pt idx="13627">
                  <c:v> 20-07-09 04:18:35</c:v>
                </c:pt>
                <c:pt idx="13628">
                  <c:v> 20-07-09 04:18:40</c:v>
                </c:pt>
                <c:pt idx="13629">
                  <c:v> 20-07-09 04:18:45</c:v>
                </c:pt>
                <c:pt idx="13630">
                  <c:v> 20-07-09 04:18:50</c:v>
                </c:pt>
                <c:pt idx="13631">
                  <c:v> 20-07-09 04:18:55</c:v>
                </c:pt>
                <c:pt idx="13632">
                  <c:v> 20-07-09 04:19:00</c:v>
                </c:pt>
                <c:pt idx="13633">
                  <c:v> 20-07-09 04:19:05</c:v>
                </c:pt>
                <c:pt idx="13634">
                  <c:v> 20-07-09 04:19:10</c:v>
                </c:pt>
                <c:pt idx="13635">
                  <c:v> 20-07-09 04:19:15</c:v>
                </c:pt>
                <c:pt idx="13636">
                  <c:v> 20-07-09 04:19:20</c:v>
                </c:pt>
                <c:pt idx="13637">
                  <c:v> 20-07-09 04:19:25</c:v>
                </c:pt>
                <c:pt idx="13638">
                  <c:v> 20-07-09 04:19:30</c:v>
                </c:pt>
                <c:pt idx="13639">
                  <c:v> 20-07-09 04:19:35</c:v>
                </c:pt>
                <c:pt idx="13640">
                  <c:v> 20-07-09 04:19:40</c:v>
                </c:pt>
                <c:pt idx="13641">
                  <c:v> 20-07-09 04:19:45</c:v>
                </c:pt>
                <c:pt idx="13642">
                  <c:v> 20-07-09 04:19:50</c:v>
                </c:pt>
                <c:pt idx="13643">
                  <c:v> 20-07-09 04:19:55</c:v>
                </c:pt>
                <c:pt idx="13644">
                  <c:v> 20-07-09 04:20:00</c:v>
                </c:pt>
                <c:pt idx="13645">
                  <c:v> 20-07-09 04:20:05</c:v>
                </c:pt>
                <c:pt idx="13646">
                  <c:v> 20-07-09 04:20:10</c:v>
                </c:pt>
                <c:pt idx="13647">
                  <c:v> 20-07-09 04:20:15</c:v>
                </c:pt>
                <c:pt idx="13648">
                  <c:v> 20-07-09 04:20:20</c:v>
                </c:pt>
                <c:pt idx="13649">
                  <c:v> 20-07-09 04:20:25</c:v>
                </c:pt>
                <c:pt idx="13650">
                  <c:v> 20-07-09 04:20:30</c:v>
                </c:pt>
                <c:pt idx="13651">
                  <c:v> 20-07-09 04:20:35</c:v>
                </c:pt>
                <c:pt idx="13652">
                  <c:v> 20-07-09 04:20:40</c:v>
                </c:pt>
                <c:pt idx="13653">
                  <c:v> 20-07-09 04:20:45</c:v>
                </c:pt>
                <c:pt idx="13654">
                  <c:v> 20-07-09 04:20:50</c:v>
                </c:pt>
                <c:pt idx="13655">
                  <c:v> 20-07-09 04:20:55</c:v>
                </c:pt>
                <c:pt idx="13656">
                  <c:v> 20-07-09 04:21:00</c:v>
                </c:pt>
                <c:pt idx="13657">
                  <c:v> 20-07-09 04:21:05</c:v>
                </c:pt>
                <c:pt idx="13658">
                  <c:v> 20-07-09 04:21:10</c:v>
                </c:pt>
                <c:pt idx="13659">
                  <c:v> 20-07-09 04:21:15</c:v>
                </c:pt>
                <c:pt idx="13660">
                  <c:v> 20-07-09 04:21:20</c:v>
                </c:pt>
                <c:pt idx="13661">
                  <c:v> 20-07-09 04:21:25</c:v>
                </c:pt>
                <c:pt idx="13662">
                  <c:v> 20-07-09 04:21:30</c:v>
                </c:pt>
                <c:pt idx="13663">
                  <c:v> 20-07-09 04:21:35</c:v>
                </c:pt>
                <c:pt idx="13664">
                  <c:v> 20-07-09 04:21:40</c:v>
                </c:pt>
                <c:pt idx="13665">
                  <c:v> 20-07-09 04:21:45</c:v>
                </c:pt>
                <c:pt idx="13666">
                  <c:v> 20-07-09 04:21:50</c:v>
                </c:pt>
                <c:pt idx="13667">
                  <c:v> 20-07-09 04:21:55</c:v>
                </c:pt>
                <c:pt idx="13668">
                  <c:v> 20-07-09 04:22:00</c:v>
                </c:pt>
                <c:pt idx="13669">
                  <c:v> 20-07-09 04:22:05</c:v>
                </c:pt>
                <c:pt idx="13670">
                  <c:v> 20-07-09 04:22:10</c:v>
                </c:pt>
                <c:pt idx="13671">
                  <c:v> 20-07-09 04:22:15</c:v>
                </c:pt>
                <c:pt idx="13672">
                  <c:v> 20-07-09 04:22:20</c:v>
                </c:pt>
                <c:pt idx="13673">
                  <c:v> 20-07-09 04:22:25</c:v>
                </c:pt>
                <c:pt idx="13674">
                  <c:v> 20-07-09 04:22:30</c:v>
                </c:pt>
                <c:pt idx="13675">
                  <c:v> 20-07-09 04:22:35</c:v>
                </c:pt>
                <c:pt idx="13676">
                  <c:v> 20-07-09 04:22:40</c:v>
                </c:pt>
                <c:pt idx="13677">
                  <c:v> 20-07-09 04:22:45</c:v>
                </c:pt>
                <c:pt idx="13678">
                  <c:v> 20-07-09 04:22:50</c:v>
                </c:pt>
                <c:pt idx="13679">
                  <c:v> 20-07-09 04:22:55</c:v>
                </c:pt>
                <c:pt idx="13680">
                  <c:v> 20-07-09 04:23:00</c:v>
                </c:pt>
                <c:pt idx="13681">
                  <c:v> 20-07-09 04:23:05</c:v>
                </c:pt>
                <c:pt idx="13682">
                  <c:v> 20-07-09 04:23:10</c:v>
                </c:pt>
                <c:pt idx="13683">
                  <c:v> 20-07-09 04:23:15</c:v>
                </c:pt>
                <c:pt idx="13684">
                  <c:v> 20-07-09 04:23:20</c:v>
                </c:pt>
                <c:pt idx="13685">
                  <c:v> 20-07-09 04:23:25</c:v>
                </c:pt>
                <c:pt idx="13686">
                  <c:v> 20-07-09 04:23:30</c:v>
                </c:pt>
                <c:pt idx="13687">
                  <c:v> 20-07-09 04:23:35</c:v>
                </c:pt>
                <c:pt idx="13688">
                  <c:v> 20-07-09 04:23:40</c:v>
                </c:pt>
                <c:pt idx="13689">
                  <c:v> 20-07-09 04:23:45</c:v>
                </c:pt>
                <c:pt idx="13690">
                  <c:v> 20-07-09 04:23:50</c:v>
                </c:pt>
                <c:pt idx="13691">
                  <c:v> 20-07-09 04:23:55</c:v>
                </c:pt>
                <c:pt idx="13692">
                  <c:v> 20-07-09 04:24:00</c:v>
                </c:pt>
                <c:pt idx="13693">
                  <c:v> 20-07-09 04:24:05</c:v>
                </c:pt>
                <c:pt idx="13694">
                  <c:v> 20-07-09 04:24:10</c:v>
                </c:pt>
                <c:pt idx="13695">
                  <c:v> 20-07-09 04:24:15</c:v>
                </c:pt>
                <c:pt idx="13696">
                  <c:v> 20-07-09 04:24:20</c:v>
                </c:pt>
                <c:pt idx="13697">
                  <c:v> 20-07-09 04:24:25</c:v>
                </c:pt>
                <c:pt idx="13698">
                  <c:v> 20-07-09 04:24:30</c:v>
                </c:pt>
                <c:pt idx="13699">
                  <c:v> 20-07-09 04:24:35</c:v>
                </c:pt>
                <c:pt idx="13700">
                  <c:v> 20-07-09 04:24:40</c:v>
                </c:pt>
                <c:pt idx="13701">
                  <c:v> 20-07-09 04:24:45</c:v>
                </c:pt>
                <c:pt idx="13702">
                  <c:v> 20-07-09 04:24:50</c:v>
                </c:pt>
                <c:pt idx="13703">
                  <c:v> 20-07-09 04:24:55</c:v>
                </c:pt>
                <c:pt idx="13704">
                  <c:v> 20-07-09 04:25:00</c:v>
                </c:pt>
                <c:pt idx="13705">
                  <c:v> 20-07-09 04:25:05</c:v>
                </c:pt>
                <c:pt idx="13706">
                  <c:v> 20-07-09 04:25:10</c:v>
                </c:pt>
                <c:pt idx="13707">
                  <c:v> 20-07-09 04:25:15</c:v>
                </c:pt>
                <c:pt idx="13708">
                  <c:v> 20-07-09 04:25:20</c:v>
                </c:pt>
                <c:pt idx="13709">
                  <c:v> 20-07-09 04:25:25</c:v>
                </c:pt>
                <c:pt idx="13710">
                  <c:v> 20-07-09 04:25:30</c:v>
                </c:pt>
                <c:pt idx="13711">
                  <c:v> 20-07-09 04:25:35</c:v>
                </c:pt>
                <c:pt idx="13712">
                  <c:v> 20-07-09 04:25:40</c:v>
                </c:pt>
                <c:pt idx="13713">
                  <c:v> 20-07-09 04:25:45</c:v>
                </c:pt>
                <c:pt idx="13714">
                  <c:v> 20-07-09 04:25:50</c:v>
                </c:pt>
                <c:pt idx="13715">
                  <c:v> 20-07-09 04:25:55</c:v>
                </c:pt>
                <c:pt idx="13716">
                  <c:v> 20-07-09 04:26:00</c:v>
                </c:pt>
                <c:pt idx="13717">
                  <c:v> 20-07-09 04:26:05</c:v>
                </c:pt>
                <c:pt idx="13718">
                  <c:v> 20-07-09 04:26:10</c:v>
                </c:pt>
                <c:pt idx="13719">
                  <c:v> 20-07-09 04:26:15</c:v>
                </c:pt>
                <c:pt idx="13720">
                  <c:v> 20-07-09 04:26:20</c:v>
                </c:pt>
                <c:pt idx="13721">
                  <c:v> 20-07-09 04:26:25</c:v>
                </c:pt>
                <c:pt idx="13722">
                  <c:v> 20-07-09 04:26:30</c:v>
                </c:pt>
                <c:pt idx="13723">
                  <c:v> 20-07-09 04:26:35</c:v>
                </c:pt>
                <c:pt idx="13724">
                  <c:v> 20-07-09 04:26:40</c:v>
                </c:pt>
                <c:pt idx="13725">
                  <c:v> 20-07-09 04:26:45</c:v>
                </c:pt>
                <c:pt idx="13726">
                  <c:v> 20-07-09 04:26:50</c:v>
                </c:pt>
                <c:pt idx="13727">
                  <c:v> 20-07-09 04:26:55</c:v>
                </c:pt>
                <c:pt idx="13728">
                  <c:v> 20-07-09 04:27:00</c:v>
                </c:pt>
                <c:pt idx="13729">
                  <c:v> 20-07-09 04:27:05</c:v>
                </c:pt>
                <c:pt idx="13730">
                  <c:v> 20-07-09 04:27:10</c:v>
                </c:pt>
                <c:pt idx="13731">
                  <c:v> 20-07-09 04:27:15</c:v>
                </c:pt>
                <c:pt idx="13732">
                  <c:v> 20-07-09 04:27:20</c:v>
                </c:pt>
                <c:pt idx="13733">
                  <c:v> 20-07-09 04:27:25</c:v>
                </c:pt>
                <c:pt idx="13734">
                  <c:v> 20-07-09 04:27:30</c:v>
                </c:pt>
                <c:pt idx="13735">
                  <c:v> 20-07-09 04:27:35</c:v>
                </c:pt>
                <c:pt idx="13736">
                  <c:v> 20-07-09 04:27:40</c:v>
                </c:pt>
                <c:pt idx="13737">
                  <c:v> 20-07-09 04:27:45</c:v>
                </c:pt>
                <c:pt idx="13738">
                  <c:v> 20-07-09 04:27:50</c:v>
                </c:pt>
                <c:pt idx="13739">
                  <c:v> 20-07-09 04:27:55</c:v>
                </c:pt>
                <c:pt idx="13740">
                  <c:v> 20-07-09 04:28:00</c:v>
                </c:pt>
                <c:pt idx="13741">
                  <c:v> 20-07-09 04:28:05</c:v>
                </c:pt>
                <c:pt idx="13742">
                  <c:v> 20-07-09 04:28:10</c:v>
                </c:pt>
                <c:pt idx="13743">
                  <c:v> 20-07-09 04:28:15</c:v>
                </c:pt>
                <c:pt idx="13744">
                  <c:v> 20-07-09 04:28:20</c:v>
                </c:pt>
                <c:pt idx="13745">
                  <c:v> 20-07-09 04:28:25</c:v>
                </c:pt>
                <c:pt idx="13746">
                  <c:v> 20-07-09 04:28:30</c:v>
                </c:pt>
                <c:pt idx="13747">
                  <c:v> 20-07-09 04:28:35</c:v>
                </c:pt>
                <c:pt idx="13748">
                  <c:v> 20-07-09 04:28:40</c:v>
                </c:pt>
                <c:pt idx="13749">
                  <c:v> 20-07-09 04:28:45</c:v>
                </c:pt>
                <c:pt idx="13750">
                  <c:v> 20-07-09 04:28:50</c:v>
                </c:pt>
                <c:pt idx="13751">
                  <c:v> 20-07-09 04:28:55</c:v>
                </c:pt>
                <c:pt idx="13752">
                  <c:v> 20-07-09 04:29:00</c:v>
                </c:pt>
                <c:pt idx="13753">
                  <c:v> 20-07-09 04:29:05</c:v>
                </c:pt>
                <c:pt idx="13754">
                  <c:v> 20-07-09 04:29:10</c:v>
                </c:pt>
                <c:pt idx="13755">
                  <c:v> 20-07-09 04:29:15</c:v>
                </c:pt>
                <c:pt idx="13756">
                  <c:v> 20-07-09 04:29:20</c:v>
                </c:pt>
                <c:pt idx="13757">
                  <c:v> 20-07-09 04:29:25</c:v>
                </c:pt>
                <c:pt idx="13758">
                  <c:v> 20-07-09 04:29:30</c:v>
                </c:pt>
                <c:pt idx="13759">
                  <c:v> 20-07-09 04:29:35</c:v>
                </c:pt>
                <c:pt idx="13760">
                  <c:v> 20-07-09 04:29:40</c:v>
                </c:pt>
                <c:pt idx="13761">
                  <c:v> 20-07-09 04:29:45</c:v>
                </c:pt>
                <c:pt idx="13762">
                  <c:v> 20-07-09 04:29:50</c:v>
                </c:pt>
                <c:pt idx="13763">
                  <c:v> 20-07-09 04:29:55</c:v>
                </c:pt>
                <c:pt idx="13764">
                  <c:v> 20-07-09 04:30:00</c:v>
                </c:pt>
                <c:pt idx="13765">
                  <c:v> 20-07-09 04:30:05</c:v>
                </c:pt>
                <c:pt idx="13766">
                  <c:v> 20-07-09 04:30:10</c:v>
                </c:pt>
                <c:pt idx="13767">
                  <c:v> 20-07-09 04:30:15</c:v>
                </c:pt>
                <c:pt idx="13768">
                  <c:v> 20-07-09 04:30:20</c:v>
                </c:pt>
                <c:pt idx="13769">
                  <c:v> 20-07-09 04:30:25</c:v>
                </c:pt>
                <c:pt idx="13770">
                  <c:v> 20-07-09 04:30:30</c:v>
                </c:pt>
                <c:pt idx="13771">
                  <c:v> 20-07-09 04:30:35</c:v>
                </c:pt>
                <c:pt idx="13772">
                  <c:v> 20-07-09 04:30:40</c:v>
                </c:pt>
                <c:pt idx="13773">
                  <c:v> 20-07-09 04:30:45</c:v>
                </c:pt>
                <c:pt idx="13774">
                  <c:v> 20-07-09 04:30:50</c:v>
                </c:pt>
                <c:pt idx="13775">
                  <c:v> 20-07-09 04:30:55</c:v>
                </c:pt>
                <c:pt idx="13776">
                  <c:v> 20-07-09 04:31:00</c:v>
                </c:pt>
                <c:pt idx="13777">
                  <c:v> 20-07-09 04:31:05</c:v>
                </c:pt>
                <c:pt idx="13778">
                  <c:v> 20-07-09 04:31:10</c:v>
                </c:pt>
                <c:pt idx="13779">
                  <c:v> 20-07-09 04:31:15</c:v>
                </c:pt>
                <c:pt idx="13780">
                  <c:v> 20-07-09 04:31:20</c:v>
                </c:pt>
                <c:pt idx="13781">
                  <c:v> 20-07-09 04:31:25</c:v>
                </c:pt>
                <c:pt idx="13782">
                  <c:v> 20-07-09 04:31:30</c:v>
                </c:pt>
                <c:pt idx="13783">
                  <c:v> 20-07-09 04:31:35</c:v>
                </c:pt>
                <c:pt idx="13784">
                  <c:v> 20-07-09 04:31:40</c:v>
                </c:pt>
                <c:pt idx="13785">
                  <c:v> 20-07-09 04:31:45</c:v>
                </c:pt>
                <c:pt idx="13786">
                  <c:v> 20-07-09 04:31:50</c:v>
                </c:pt>
                <c:pt idx="13787">
                  <c:v> 20-07-09 04:31:55</c:v>
                </c:pt>
                <c:pt idx="13788">
                  <c:v> 20-07-09 04:32:00</c:v>
                </c:pt>
                <c:pt idx="13789">
                  <c:v> 20-07-09 04:32:05</c:v>
                </c:pt>
                <c:pt idx="13790">
                  <c:v> 20-07-09 04:32:10</c:v>
                </c:pt>
                <c:pt idx="13791">
                  <c:v> 20-07-09 04:32:15</c:v>
                </c:pt>
                <c:pt idx="13792">
                  <c:v> 20-07-09 04:32:20</c:v>
                </c:pt>
                <c:pt idx="13793">
                  <c:v> 20-07-09 04:32:25</c:v>
                </c:pt>
                <c:pt idx="13794">
                  <c:v> 20-07-09 04:32:30</c:v>
                </c:pt>
                <c:pt idx="13795">
                  <c:v> 20-07-09 04:32:35</c:v>
                </c:pt>
                <c:pt idx="13796">
                  <c:v> 20-07-09 04:32:40</c:v>
                </c:pt>
                <c:pt idx="13797">
                  <c:v> 20-07-09 04:32:45</c:v>
                </c:pt>
                <c:pt idx="13798">
                  <c:v> 20-07-09 04:32:50</c:v>
                </c:pt>
                <c:pt idx="13799">
                  <c:v> 20-07-09 04:32:55</c:v>
                </c:pt>
                <c:pt idx="13800">
                  <c:v> 20-07-09 04:33:00</c:v>
                </c:pt>
                <c:pt idx="13801">
                  <c:v> 20-07-09 04:33:05</c:v>
                </c:pt>
                <c:pt idx="13802">
                  <c:v> 20-07-09 04:33:10</c:v>
                </c:pt>
                <c:pt idx="13803">
                  <c:v> 20-07-09 04:33:15</c:v>
                </c:pt>
                <c:pt idx="13804">
                  <c:v> 20-07-09 04:33:20</c:v>
                </c:pt>
                <c:pt idx="13805">
                  <c:v> 20-07-09 04:33:25</c:v>
                </c:pt>
                <c:pt idx="13806">
                  <c:v> 20-07-09 04:33:30</c:v>
                </c:pt>
                <c:pt idx="13807">
                  <c:v> 20-07-09 04:33:35</c:v>
                </c:pt>
                <c:pt idx="13808">
                  <c:v> 20-07-09 04:33:40</c:v>
                </c:pt>
                <c:pt idx="13809">
                  <c:v> 20-07-09 04:33:45</c:v>
                </c:pt>
                <c:pt idx="13810">
                  <c:v> 20-07-09 04:33:50</c:v>
                </c:pt>
                <c:pt idx="13811">
                  <c:v> 20-07-09 04:33:55</c:v>
                </c:pt>
                <c:pt idx="13812">
                  <c:v> 20-07-09 04:34:00</c:v>
                </c:pt>
                <c:pt idx="13813">
                  <c:v> 20-07-09 04:34:05</c:v>
                </c:pt>
                <c:pt idx="13814">
                  <c:v> 20-07-09 04:34:10</c:v>
                </c:pt>
                <c:pt idx="13815">
                  <c:v> 20-07-09 04:34:15</c:v>
                </c:pt>
                <c:pt idx="13816">
                  <c:v> 20-07-09 04:34:20</c:v>
                </c:pt>
                <c:pt idx="13817">
                  <c:v> 20-07-09 04:34:25</c:v>
                </c:pt>
                <c:pt idx="13818">
                  <c:v> 20-07-09 04:34:30</c:v>
                </c:pt>
                <c:pt idx="13819">
                  <c:v> 20-07-09 04:34:35</c:v>
                </c:pt>
                <c:pt idx="13820">
                  <c:v> 20-07-09 04:34:40</c:v>
                </c:pt>
                <c:pt idx="13821">
                  <c:v> 20-07-09 04:34:45</c:v>
                </c:pt>
                <c:pt idx="13822">
                  <c:v> 20-07-09 04:34:50</c:v>
                </c:pt>
                <c:pt idx="13823">
                  <c:v> 20-07-09 04:34:55</c:v>
                </c:pt>
                <c:pt idx="13824">
                  <c:v> 20-07-09 04:35:00</c:v>
                </c:pt>
                <c:pt idx="13825">
                  <c:v> 20-07-09 04:35:05</c:v>
                </c:pt>
                <c:pt idx="13826">
                  <c:v> 20-07-09 04:35:10</c:v>
                </c:pt>
                <c:pt idx="13827">
                  <c:v> 20-07-09 04:35:15</c:v>
                </c:pt>
                <c:pt idx="13828">
                  <c:v> 20-07-09 04:35:20</c:v>
                </c:pt>
                <c:pt idx="13829">
                  <c:v> 20-07-09 04:35:25</c:v>
                </c:pt>
                <c:pt idx="13830">
                  <c:v> 20-07-09 04:35:30</c:v>
                </c:pt>
                <c:pt idx="13831">
                  <c:v> 20-07-09 04:35:35</c:v>
                </c:pt>
                <c:pt idx="13832">
                  <c:v> 20-07-09 04:35:40</c:v>
                </c:pt>
                <c:pt idx="13833">
                  <c:v> 20-07-09 04:35:45</c:v>
                </c:pt>
                <c:pt idx="13834">
                  <c:v> 20-07-09 04:35:50</c:v>
                </c:pt>
                <c:pt idx="13835">
                  <c:v> 20-07-09 04:35:55</c:v>
                </c:pt>
                <c:pt idx="13836">
                  <c:v> 20-07-09 04:36:00</c:v>
                </c:pt>
                <c:pt idx="13837">
                  <c:v> 20-07-09 04:36:05</c:v>
                </c:pt>
                <c:pt idx="13838">
                  <c:v> 20-07-09 04:36:10</c:v>
                </c:pt>
                <c:pt idx="13839">
                  <c:v> 20-07-09 04:36:15</c:v>
                </c:pt>
                <c:pt idx="13840">
                  <c:v> 20-07-09 04:36:20</c:v>
                </c:pt>
                <c:pt idx="13841">
                  <c:v> 20-07-09 04:36:25</c:v>
                </c:pt>
                <c:pt idx="13842">
                  <c:v> 20-07-09 04:36:30</c:v>
                </c:pt>
                <c:pt idx="13843">
                  <c:v> 20-07-09 04:36:35</c:v>
                </c:pt>
                <c:pt idx="13844">
                  <c:v> 20-07-09 04:36:40</c:v>
                </c:pt>
                <c:pt idx="13845">
                  <c:v> 20-07-09 04:36:45</c:v>
                </c:pt>
                <c:pt idx="13846">
                  <c:v> 20-07-09 04:36:50</c:v>
                </c:pt>
                <c:pt idx="13847">
                  <c:v> 20-07-09 04:36:55</c:v>
                </c:pt>
                <c:pt idx="13848">
                  <c:v> 20-07-09 04:37:00</c:v>
                </c:pt>
                <c:pt idx="13849">
                  <c:v> 20-07-09 04:37:05</c:v>
                </c:pt>
                <c:pt idx="13850">
                  <c:v> 20-07-09 04:37:10</c:v>
                </c:pt>
                <c:pt idx="13851">
                  <c:v> 20-07-09 04:37:15</c:v>
                </c:pt>
                <c:pt idx="13852">
                  <c:v> 20-07-09 04:37:20</c:v>
                </c:pt>
                <c:pt idx="13853">
                  <c:v> 20-07-09 04:37:25</c:v>
                </c:pt>
                <c:pt idx="13854">
                  <c:v> 20-07-09 04:37:30</c:v>
                </c:pt>
                <c:pt idx="13855">
                  <c:v> 20-07-09 04:37:35</c:v>
                </c:pt>
                <c:pt idx="13856">
                  <c:v> 20-07-09 04:37:40</c:v>
                </c:pt>
                <c:pt idx="13857">
                  <c:v> 20-07-09 04:37:45</c:v>
                </c:pt>
                <c:pt idx="13858">
                  <c:v> 20-07-09 04:37:50</c:v>
                </c:pt>
                <c:pt idx="13859">
                  <c:v> 20-07-09 04:37:55</c:v>
                </c:pt>
                <c:pt idx="13860">
                  <c:v> 20-07-09 04:38:00</c:v>
                </c:pt>
                <c:pt idx="13861">
                  <c:v> 20-07-09 04:38:05</c:v>
                </c:pt>
                <c:pt idx="13862">
                  <c:v> 20-07-09 04:38:10</c:v>
                </c:pt>
                <c:pt idx="13863">
                  <c:v> 20-07-09 04:38:15</c:v>
                </c:pt>
                <c:pt idx="13864">
                  <c:v> 20-07-09 04:38:20</c:v>
                </c:pt>
                <c:pt idx="13865">
                  <c:v> 20-07-09 04:38:25</c:v>
                </c:pt>
                <c:pt idx="13866">
                  <c:v> 20-07-09 04:38:30</c:v>
                </c:pt>
                <c:pt idx="13867">
                  <c:v> 20-07-09 04:38:35</c:v>
                </c:pt>
                <c:pt idx="13868">
                  <c:v> 20-07-09 04:38:40</c:v>
                </c:pt>
                <c:pt idx="13869">
                  <c:v> 20-07-09 04:38:45</c:v>
                </c:pt>
                <c:pt idx="13870">
                  <c:v> 20-07-09 04:38:50</c:v>
                </c:pt>
                <c:pt idx="13871">
                  <c:v> 20-07-09 04:38:55</c:v>
                </c:pt>
                <c:pt idx="13872">
                  <c:v> 20-07-09 04:39:00</c:v>
                </c:pt>
                <c:pt idx="13873">
                  <c:v> 20-07-09 04:39:05</c:v>
                </c:pt>
                <c:pt idx="13874">
                  <c:v> 20-07-09 04:39:10</c:v>
                </c:pt>
                <c:pt idx="13875">
                  <c:v> 20-07-09 04:39:15</c:v>
                </c:pt>
                <c:pt idx="13876">
                  <c:v> 20-07-09 04:39:20</c:v>
                </c:pt>
                <c:pt idx="13877">
                  <c:v> 20-07-09 04:39:25</c:v>
                </c:pt>
                <c:pt idx="13878">
                  <c:v> 20-07-09 04:39:30</c:v>
                </c:pt>
                <c:pt idx="13879">
                  <c:v> 20-07-09 04:39:35</c:v>
                </c:pt>
                <c:pt idx="13880">
                  <c:v> 20-07-09 04:39:40</c:v>
                </c:pt>
                <c:pt idx="13881">
                  <c:v> 20-07-09 04:39:45</c:v>
                </c:pt>
                <c:pt idx="13882">
                  <c:v> 20-07-09 04:39:50</c:v>
                </c:pt>
                <c:pt idx="13883">
                  <c:v> 20-07-09 04:39:55</c:v>
                </c:pt>
                <c:pt idx="13884">
                  <c:v> 20-07-09 04:40:00</c:v>
                </c:pt>
                <c:pt idx="13885">
                  <c:v> 20-07-09 04:40:05</c:v>
                </c:pt>
                <c:pt idx="13886">
                  <c:v> 20-07-09 04:40:10</c:v>
                </c:pt>
                <c:pt idx="13887">
                  <c:v> 20-07-09 04:40:15</c:v>
                </c:pt>
                <c:pt idx="13888">
                  <c:v> 20-07-09 04:40:20</c:v>
                </c:pt>
                <c:pt idx="13889">
                  <c:v> 20-07-09 04:40:25</c:v>
                </c:pt>
                <c:pt idx="13890">
                  <c:v> 20-07-09 04:40:30</c:v>
                </c:pt>
                <c:pt idx="13891">
                  <c:v> 20-07-09 04:40:35</c:v>
                </c:pt>
                <c:pt idx="13892">
                  <c:v> 20-07-09 04:40:40</c:v>
                </c:pt>
                <c:pt idx="13893">
                  <c:v> 20-07-09 04:40:45</c:v>
                </c:pt>
                <c:pt idx="13894">
                  <c:v> 20-07-09 04:40:50</c:v>
                </c:pt>
                <c:pt idx="13895">
                  <c:v> 20-07-09 04:40:55</c:v>
                </c:pt>
                <c:pt idx="13896">
                  <c:v> 20-07-09 04:41:00</c:v>
                </c:pt>
                <c:pt idx="13897">
                  <c:v> 20-07-09 04:41:05</c:v>
                </c:pt>
                <c:pt idx="13898">
                  <c:v> 20-07-09 04:41:10</c:v>
                </c:pt>
                <c:pt idx="13899">
                  <c:v> 20-07-09 04:41:15</c:v>
                </c:pt>
                <c:pt idx="13900">
                  <c:v> 20-07-09 04:41:20</c:v>
                </c:pt>
                <c:pt idx="13901">
                  <c:v> 20-07-09 04:41:25</c:v>
                </c:pt>
                <c:pt idx="13902">
                  <c:v> 20-07-09 04:41:30</c:v>
                </c:pt>
                <c:pt idx="13903">
                  <c:v> 20-07-09 04:41:35</c:v>
                </c:pt>
                <c:pt idx="13904">
                  <c:v> 20-07-09 04:41:40</c:v>
                </c:pt>
                <c:pt idx="13905">
                  <c:v> 20-07-09 04:41:45</c:v>
                </c:pt>
                <c:pt idx="13906">
                  <c:v> 20-07-09 04:41:50</c:v>
                </c:pt>
                <c:pt idx="13907">
                  <c:v> 20-07-09 04:41:55</c:v>
                </c:pt>
                <c:pt idx="13908">
                  <c:v> 20-07-09 04:42:00</c:v>
                </c:pt>
                <c:pt idx="13909">
                  <c:v> 20-07-09 04:42:05</c:v>
                </c:pt>
                <c:pt idx="13910">
                  <c:v> 20-07-09 04:42:10</c:v>
                </c:pt>
                <c:pt idx="13911">
                  <c:v> 20-07-09 04:42:15</c:v>
                </c:pt>
                <c:pt idx="13912">
                  <c:v> 20-07-09 04:42:20</c:v>
                </c:pt>
                <c:pt idx="13913">
                  <c:v> 20-07-09 04:42:25</c:v>
                </c:pt>
                <c:pt idx="13914">
                  <c:v> 20-07-09 04:42:30</c:v>
                </c:pt>
                <c:pt idx="13915">
                  <c:v> 20-07-09 04:42:35</c:v>
                </c:pt>
                <c:pt idx="13916">
                  <c:v> 20-07-09 04:42:40</c:v>
                </c:pt>
                <c:pt idx="13917">
                  <c:v> 20-07-09 04:42:45</c:v>
                </c:pt>
                <c:pt idx="13918">
                  <c:v> 20-07-09 04:42:50</c:v>
                </c:pt>
                <c:pt idx="13919">
                  <c:v> 20-07-09 04:42:55</c:v>
                </c:pt>
                <c:pt idx="13920">
                  <c:v> 20-07-09 04:43:00</c:v>
                </c:pt>
                <c:pt idx="13921">
                  <c:v> 20-07-09 04:43:05</c:v>
                </c:pt>
                <c:pt idx="13922">
                  <c:v> 20-07-09 04:43:10</c:v>
                </c:pt>
                <c:pt idx="13923">
                  <c:v> 20-07-09 04:43:15</c:v>
                </c:pt>
                <c:pt idx="13924">
                  <c:v> 20-07-09 04:43:20</c:v>
                </c:pt>
                <c:pt idx="13925">
                  <c:v> 20-07-09 04:43:25</c:v>
                </c:pt>
                <c:pt idx="13926">
                  <c:v> 20-07-09 04:43:30</c:v>
                </c:pt>
                <c:pt idx="13927">
                  <c:v> 20-07-09 04:43:35</c:v>
                </c:pt>
                <c:pt idx="13928">
                  <c:v> 20-07-09 04:43:40</c:v>
                </c:pt>
                <c:pt idx="13929">
                  <c:v> 20-07-09 04:43:45</c:v>
                </c:pt>
                <c:pt idx="13930">
                  <c:v> 20-07-09 04:43:50</c:v>
                </c:pt>
                <c:pt idx="13931">
                  <c:v> 20-07-09 04:43:55</c:v>
                </c:pt>
                <c:pt idx="13932">
                  <c:v> 20-07-09 04:44:00</c:v>
                </c:pt>
                <c:pt idx="13933">
                  <c:v> 20-07-09 04:44:05</c:v>
                </c:pt>
                <c:pt idx="13934">
                  <c:v> 20-07-09 04:44:10</c:v>
                </c:pt>
                <c:pt idx="13935">
                  <c:v> 20-07-09 04:44:15</c:v>
                </c:pt>
                <c:pt idx="13936">
                  <c:v> 20-07-09 04:44:20</c:v>
                </c:pt>
                <c:pt idx="13937">
                  <c:v> 20-07-09 04:44:25</c:v>
                </c:pt>
                <c:pt idx="13938">
                  <c:v> 20-07-09 04:44:30</c:v>
                </c:pt>
                <c:pt idx="13939">
                  <c:v> 20-07-09 04:44:35</c:v>
                </c:pt>
                <c:pt idx="13940">
                  <c:v> 20-07-09 04:44:40</c:v>
                </c:pt>
                <c:pt idx="13941">
                  <c:v> 20-07-09 04:44:45</c:v>
                </c:pt>
                <c:pt idx="13942">
                  <c:v> 20-07-09 04:44:50</c:v>
                </c:pt>
                <c:pt idx="13943">
                  <c:v> 20-07-09 04:44:55</c:v>
                </c:pt>
                <c:pt idx="13944">
                  <c:v> 20-07-09 04:45:00</c:v>
                </c:pt>
                <c:pt idx="13945">
                  <c:v> 20-07-09 04:45:05</c:v>
                </c:pt>
                <c:pt idx="13946">
                  <c:v> 20-07-09 04:45:10</c:v>
                </c:pt>
                <c:pt idx="13947">
                  <c:v> 20-07-09 04:45:15</c:v>
                </c:pt>
                <c:pt idx="13948">
                  <c:v> 20-07-09 04:45:20</c:v>
                </c:pt>
                <c:pt idx="13949">
                  <c:v> 20-07-09 04:45:25</c:v>
                </c:pt>
                <c:pt idx="13950">
                  <c:v> 20-07-09 04:45:30</c:v>
                </c:pt>
                <c:pt idx="13951">
                  <c:v> 20-07-09 04:45:35</c:v>
                </c:pt>
                <c:pt idx="13952">
                  <c:v> 20-07-09 04:45:40</c:v>
                </c:pt>
                <c:pt idx="13953">
                  <c:v> 20-07-09 04:45:45</c:v>
                </c:pt>
                <c:pt idx="13954">
                  <c:v> 20-07-09 04:45:50</c:v>
                </c:pt>
                <c:pt idx="13955">
                  <c:v> 20-07-09 04:45:55</c:v>
                </c:pt>
                <c:pt idx="13956">
                  <c:v> 20-07-09 04:46:00</c:v>
                </c:pt>
                <c:pt idx="13957">
                  <c:v> 20-07-09 04:46:05</c:v>
                </c:pt>
                <c:pt idx="13958">
                  <c:v> 20-07-09 04:46:10</c:v>
                </c:pt>
                <c:pt idx="13959">
                  <c:v> 20-07-09 04:46:15</c:v>
                </c:pt>
                <c:pt idx="13960">
                  <c:v> 20-07-09 04:46:20</c:v>
                </c:pt>
                <c:pt idx="13961">
                  <c:v> 20-07-09 04:46:25</c:v>
                </c:pt>
                <c:pt idx="13962">
                  <c:v> 20-07-09 04:46:30</c:v>
                </c:pt>
                <c:pt idx="13963">
                  <c:v> 20-07-09 04:46:35</c:v>
                </c:pt>
                <c:pt idx="13964">
                  <c:v> 20-07-09 04:46:40</c:v>
                </c:pt>
                <c:pt idx="13965">
                  <c:v> 20-07-09 04:46:45</c:v>
                </c:pt>
                <c:pt idx="13966">
                  <c:v> 20-07-09 04:46:50</c:v>
                </c:pt>
                <c:pt idx="13967">
                  <c:v> 20-07-09 04:46:55</c:v>
                </c:pt>
                <c:pt idx="13968">
                  <c:v> 20-07-09 04:47:00</c:v>
                </c:pt>
                <c:pt idx="13969">
                  <c:v> 20-07-09 04:47:05</c:v>
                </c:pt>
                <c:pt idx="13970">
                  <c:v> 20-07-09 04:47:10</c:v>
                </c:pt>
                <c:pt idx="13971">
                  <c:v> 20-07-09 04:47:15</c:v>
                </c:pt>
                <c:pt idx="13972">
                  <c:v> 20-07-09 04:47:20</c:v>
                </c:pt>
                <c:pt idx="13973">
                  <c:v> 20-07-09 04:47:25</c:v>
                </c:pt>
                <c:pt idx="13974">
                  <c:v> 20-07-09 04:47:30</c:v>
                </c:pt>
                <c:pt idx="13975">
                  <c:v> 20-07-09 04:47:35</c:v>
                </c:pt>
                <c:pt idx="13976">
                  <c:v> 20-07-09 04:47:40</c:v>
                </c:pt>
                <c:pt idx="13977">
                  <c:v> 20-07-09 04:47:45</c:v>
                </c:pt>
                <c:pt idx="13978">
                  <c:v> 20-07-09 04:47:50</c:v>
                </c:pt>
                <c:pt idx="13979">
                  <c:v> 20-07-09 04:47:55</c:v>
                </c:pt>
                <c:pt idx="13980">
                  <c:v> 20-07-09 04:48:00</c:v>
                </c:pt>
                <c:pt idx="13981">
                  <c:v> 20-07-09 04:48:05</c:v>
                </c:pt>
                <c:pt idx="13982">
                  <c:v> 20-07-09 04:48:10</c:v>
                </c:pt>
                <c:pt idx="13983">
                  <c:v> 20-07-09 04:48:15</c:v>
                </c:pt>
                <c:pt idx="13984">
                  <c:v> 20-07-09 04:48:20</c:v>
                </c:pt>
                <c:pt idx="13985">
                  <c:v> 20-07-09 04:48:25</c:v>
                </c:pt>
                <c:pt idx="13986">
                  <c:v> 20-07-09 04:48:30</c:v>
                </c:pt>
                <c:pt idx="13987">
                  <c:v> 20-07-09 04:48:35</c:v>
                </c:pt>
                <c:pt idx="13988">
                  <c:v> 20-07-09 04:48:40</c:v>
                </c:pt>
                <c:pt idx="13989">
                  <c:v> 20-07-09 04:48:45</c:v>
                </c:pt>
                <c:pt idx="13990">
                  <c:v> 20-07-09 04:48:50</c:v>
                </c:pt>
                <c:pt idx="13991">
                  <c:v> 20-07-09 04:48:55</c:v>
                </c:pt>
                <c:pt idx="13992">
                  <c:v> 20-07-09 04:49:00</c:v>
                </c:pt>
                <c:pt idx="13993">
                  <c:v> 20-07-09 04:49:05</c:v>
                </c:pt>
                <c:pt idx="13994">
                  <c:v> 20-07-09 04:49:10</c:v>
                </c:pt>
                <c:pt idx="13995">
                  <c:v> 20-07-09 04:49:15</c:v>
                </c:pt>
                <c:pt idx="13996">
                  <c:v> 20-07-09 04:49:20</c:v>
                </c:pt>
                <c:pt idx="13997">
                  <c:v> 20-07-09 04:49:25</c:v>
                </c:pt>
                <c:pt idx="13998">
                  <c:v> 20-07-09 04:49:30</c:v>
                </c:pt>
                <c:pt idx="13999">
                  <c:v> 20-07-09 04:49:35</c:v>
                </c:pt>
                <c:pt idx="14000">
                  <c:v> 20-07-09 04:49:40</c:v>
                </c:pt>
                <c:pt idx="14001">
                  <c:v> 20-07-09 04:49:45</c:v>
                </c:pt>
                <c:pt idx="14002">
                  <c:v> 20-07-09 04:49:50</c:v>
                </c:pt>
                <c:pt idx="14003">
                  <c:v> 20-07-09 04:49:55</c:v>
                </c:pt>
                <c:pt idx="14004">
                  <c:v> 20-07-09 04:50:00</c:v>
                </c:pt>
                <c:pt idx="14005">
                  <c:v> 20-07-09 04:50:05</c:v>
                </c:pt>
                <c:pt idx="14006">
                  <c:v> 20-07-09 04:50:10</c:v>
                </c:pt>
                <c:pt idx="14007">
                  <c:v> 20-07-09 04:50:15</c:v>
                </c:pt>
                <c:pt idx="14008">
                  <c:v> 20-07-09 04:50:20</c:v>
                </c:pt>
                <c:pt idx="14009">
                  <c:v> 20-07-09 04:50:25</c:v>
                </c:pt>
                <c:pt idx="14010">
                  <c:v> 20-07-09 04:50:30</c:v>
                </c:pt>
                <c:pt idx="14011">
                  <c:v> 20-07-09 04:50:35</c:v>
                </c:pt>
                <c:pt idx="14012">
                  <c:v> 20-07-09 04:50:40</c:v>
                </c:pt>
                <c:pt idx="14013">
                  <c:v> 20-07-09 04:50:45</c:v>
                </c:pt>
                <c:pt idx="14014">
                  <c:v> 20-07-09 04:50:50</c:v>
                </c:pt>
                <c:pt idx="14015">
                  <c:v> 20-07-09 04:50:55</c:v>
                </c:pt>
                <c:pt idx="14016">
                  <c:v> 20-07-09 04:51:00</c:v>
                </c:pt>
                <c:pt idx="14017">
                  <c:v> 20-07-09 04:51:05</c:v>
                </c:pt>
                <c:pt idx="14018">
                  <c:v> 20-07-09 04:51:10</c:v>
                </c:pt>
                <c:pt idx="14019">
                  <c:v> 20-07-09 04:51:15</c:v>
                </c:pt>
                <c:pt idx="14020">
                  <c:v> 20-07-09 04:51:20</c:v>
                </c:pt>
                <c:pt idx="14021">
                  <c:v> 20-07-09 04:51:25</c:v>
                </c:pt>
                <c:pt idx="14022">
                  <c:v> 20-07-09 04:51:30</c:v>
                </c:pt>
                <c:pt idx="14023">
                  <c:v> 20-07-09 04:51:35</c:v>
                </c:pt>
                <c:pt idx="14024">
                  <c:v> 20-07-09 04:51:40</c:v>
                </c:pt>
                <c:pt idx="14025">
                  <c:v> 20-07-09 04:51:45</c:v>
                </c:pt>
                <c:pt idx="14026">
                  <c:v> 20-07-09 04:51:50</c:v>
                </c:pt>
                <c:pt idx="14027">
                  <c:v> 20-07-09 04:51:55</c:v>
                </c:pt>
                <c:pt idx="14028">
                  <c:v> 20-07-09 04:52:00</c:v>
                </c:pt>
                <c:pt idx="14029">
                  <c:v> 20-07-09 04:52:05</c:v>
                </c:pt>
                <c:pt idx="14030">
                  <c:v> 20-07-09 04:52:10</c:v>
                </c:pt>
                <c:pt idx="14031">
                  <c:v> 20-07-09 04:52:15</c:v>
                </c:pt>
                <c:pt idx="14032">
                  <c:v> 20-07-09 04:52:20</c:v>
                </c:pt>
                <c:pt idx="14033">
                  <c:v> 20-07-09 04:52:25</c:v>
                </c:pt>
                <c:pt idx="14034">
                  <c:v> 20-07-09 04:52:30</c:v>
                </c:pt>
                <c:pt idx="14035">
                  <c:v> 20-07-09 04:52:35</c:v>
                </c:pt>
                <c:pt idx="14036">
                  <c:v> 20-07-09 04:52:40</c:v>
                </c:pt>
                <c:pt idx="14037">
                  <c:v> 20-07-09 04:52:45</c:v>
                </c:pt>
                <c:pt idx="14038">
                  <c:v> 20-07-09 04:52:50</c:v>
                </c:pt>
                <c:pt idx="14039">
                  <c:v> 20-07-09 04:52:55</c:v>
                </c:pt>
                <c:pt idx="14040">
                  <c:v> 20-07-09 04:53:00</c:v>
                </c:pt>
                <c:pt idx="14041">
                  <c:v> 20-07-09 04:53:05</c:v>
                </c:pt>
                <c:pt idx="14042">
                  <c:v> 20-07-09 04:53:10</c:v>
                </c:pt>
                <c:pt idx="14043">
                  <c:v> 20-07-09 04:53:15</c:v>
                </c:pt>
                <c:pt idx="14044">
                  <c:v> 20-07-09 04:53:20</c:v>
                </c:pt>
                <c:pt idx="14045">
                  <c:v> 20-07-09 04:53:25</c:v>
                </c:pt>
                <c:pt idx="14046">
                  <c:v> 20-07-09 04:53:30</c:v>
                </c:pt>
                <c:pt idx="14047">
                  <c:v> 20-07-09 04:53:35</c:v>
                </c:pt>
                <c:pt idx="14048">
                  <c:v> 20-07-09 04:53:40</c:v>
                </c:pt>
                <c:pt idx="14049">
                  <c:v> 20-07-09 04:53:45</c:v>
                </c:pt>
                <c:pt idx="14050">
                  <c:v> 20-07-09 04:53:50</c:v>
                </c:pt>
                <c:pt idx="14051">
                  <c:v> 20-07-09 04:53:55</c:v>
                </c:pt>
                <c:pt idx="14052">
                  <c:v> 20-07-09 04:54:00</c:v>
                </c:pt>
                <c:pt idx="14053">
                  <c:v> 20-07-09 04:54:05</c:v>
                </c:pt>
                <c:pt idx="14054">
                  <c:v> 20-07-09 04:54:10</c:v>
                </c:pt>
                <c:pt idx="14055">
                  <c:v> 20-07-09 04:54:15</c:v>
                </c:pt>
                <c:pt idx="14056">
                  <c:v> 20-07-09 04:54:20</c:v>
                </c:pt>
                <c:pt idx="14057">
                  <c:v> 20-07-09 04:54:25</c:v>
                </c:pt>
                <c:pt idx="14058">
                  <c:v> 20-07-09 04:54:30</c:v>
                </c:pt>
                <c:pt idx="14059">
                  <c:v> 20-07-09 04:54:35</c:v>
                </c:pt>
                <c:pt idx="14060">
                  <c:v> 20-07-09 04:54:40</c:v>
                </c:pt>
                <c:pt idx="14061">
                  <c:v> 20-07-09 04:54:45</c:v>
                </c:pt>
                <c:pt idx="14062">
                  <c:v> 20-07-09 04:54:50</c:v>
                </c:pt>
                <c:pt idx="14063">
                  <c:v> 20-07-09 04:54:55</c:v>
                </c:pt>
                <c:pt idx="14064">
                  <c:v> 20-07-09 04:55:00</c:v>
                </c:pt>
                <c:pt idx="14065">
                  <c:v> 20-07-09 04:55:05</c:v>
                </c:pt>
                <c:pt idx="14066">
                  <c:v> 20-07-09 04:55:10</c:v>
                </c:pt>
                <c:pt idx="14067">
                  <c:v> 20-07-09 04:55:15</c:v>
                </c:pt>
                <c:pt idx="14068">
                  <c:v> 20-07-09 04:55:20</c:v>
                </c:pt>
                <c:pt idx="14069">
                  <c:v> 20-07-09 04:55:25</c:v>
                </c:pt>
                <c:pt idx="14070">
                  <c:v> 20-07-09 04:55:30</c:v>
                </c:pt>
                <c:pt idx="14071">
                  <c:v> 20-07-09 04:55:35</c:v>
                </c:pt>
                <c:pt idx="14072">
                  <c:v> 20-07-09 04:55:40</c:v>
                </c:pt>
                <c:pt idx="14073">
                  <c:v> 20-07-09 04:55:45</c:v>
                </c:pt>
                <c:pt idx="14074">
                  <c:v> 20-07-09 04:55:50</c:v>
                </c:pt>
                <c:pt idx="14075">
                  <c:v> 20-07-09 04:55:55</c:v>
                </c:pt>
                <c:pt idx="14076">
                  <c:v> 20-07-09 04:56:00</c:v>
                </c:pt>
                <c:pt idx="14077">
                  <c:v> 20-07-09 04:56:05</c:v>
                </c:pt>
                <c:pt idx="14078">
                  <c:v> 20-07-09 04:56:10</c:v>
                </c:pt>
                <c:pt idx="14079">
                  <c:v> 20-07-09 04:56:15</c:v>
                </c:pt>
                <c:pt idx="14080">
                  <c:v> 20-07-09 04:56:20</c:v>
                </c:pt>
                <c:pt idx="14081">
                  <c:v> 20-07-09 04:56:25</c:v>
                </c:pt>
                <c:pt idx="14082">
                  <c:v> 20-07-09 04:56:30</c:v>
                </c:pt>
                <c:pt idx="14083">
                  <c:v> 20-07-09 04:56:35</c:v>
                </c:pt>
                <c:pt idx="14084">
                  <c:v> 20-07-09 04:56:40</c:v>
                </c:pt>
                <c:pt idx="14085">
                  <c:v> 20-07-09 04:56:45</c:v>
                </c:pt>
                <c:pt idx="14086">
                  <c:v> 20-07-09 04:56:50</c:v>
                </c:pt>
                <c:pt idx="14087">
                  <c:v> 20-07-09 04:56:55</c:v>
                </c:pt>
                <c:pt idx="14088">
                  <c:v> 20-07-09 04:57:00</c:v>
                </c:pt>
                <c:pt idx="14089">
                  <c:v> 20-07-09 04:57:05</c:v>
                </c:pt>
                <c:pt idx="14090">
                  <c:v> 20-07-09 04:57:10</c:v>
                </c:pt>
                <c:pt idx="14091">
                  <c:v> 20-07-09 04:57:15</c:v>
                </c:pt>
                <c:pt idx="14092">
                  <c:v> 20-07-09 04:57:20</c:v>
                </c:pt>
                <c:pt idx="14093">
                  <c:v> 20-07-09 04:57:25</c:v>
                </c:pt>
                <c:pt idx="14094">
                  <c:v> 20-07-09 04:57:30</c:v>
                </c:pt>
                <c:pt idx="14095">
                  <c:v> 20-07-09 04:57:35</c:v>
                </c:pt>
                <c:pt idx="14096">
                  <c:v> 20-07-09 04:57:40</c:v>
                </c:pt>
                <c:pt idx="14097">
                  <c:v> 20-07-09 04:57:45</c:v>
                </c:pt>
                <c:pt idx="14098">
                  <c:v> 20-07-09 04:57:50</c:v>
                </c:pt>
                <c:pt idx="14099">
                  <c:v> 20-07-09 04:57:55</c:v>
                </c:pt>
                <c:pt idx="14100">
                  <c:v> 20-07-09 04:58:00</c:v>
                </c:pt>
                <c:pt idx="14101">
                  <c:v> 20-07-09 04:58:05</c:v>
                </c:pt>
                <c:pt idx="14102">
                  <c:v> 20-07-09 04:58:10</c:v>
                </c:pt>
                <c:pt idx="14103">
                  <c:v> 20-07-09 04:58:15</c:v>
                </c:pt>
                <c:pt idx="14104">
                  <c:v> 20-07-09 04:58:20</c:v>
                </c:pt>
                <c:pt idx="14105">
                  <c:v> 20-07-09 04:58:25</c:v>
                </c:pt>
                <c:pt idx="14106">
                  <c:v> 20-07-09 04:58:30</c:v>
                </c:pt>
                <c:pt idx="14107">
                  <c:v> 20-07-09 04:58:35</c:v>
                </c:pt>
                <c:pt idx="14108">
                  <c:v> 20-07-09 04:58:40</c:v>
                </c:pt>
                <c:pt idx="14109">
                  <c:v> 20-07-09 04:58:45</c:v>
                </c:pt>
                <c:pt idx="14110">
                  <c:v> 20-07-09 04:58:50</c:v>
                </c:pt>
                <c:pt idx="14111">
                  <c:v> 20-07-09 04:58:55</c:v>
                </c:pt>
                <c:pt idx="14112">
                  <c:v> 20-07-09 04:59:00</c:v>
                </c:pt>
                <c:pt idx="14113">
                  <c:v> 20-07-09 04:59:05</c:v>
                </c:pt>
                <c:pt idx="14114">
                  <c:v> 20-07-09 04:59:10</c:v>
                </c:pt>
                <c:pt idx="14115">
                  <c:v> 20-07-09 04:59:15</c:v>
                </c:pt>
                <c:pt idx="14116">
                  <c:v> 20-07-09 04:59:20</c:v>
                </c:pt>
                <c:pt idx="14117">
                  <c:v> 20-07-09 04:59:25</c:v>
                </c:pt>
                <c:pt idx="14118">
                  <c:v> 20-07-09 04:59:30</c:v>
                </c:pt>
                <c:pt idx="14119">
                  <c:v> 20-07-09 04:59:35</c:v>
                </c:pt>
                <c:pt idx="14120">
                  <c:v> 20-07-09 04:59:40</c:v>
                </c:pt>
                <c:pt idx="14121">
                  <c:v> 20-07-09 04:59:45</c:v>
                </c:pt>
                <c:pt idx="14122">
                  <c:v> 20-07-09 04:59:50</c:v>
                </c:pt>
                <c:pt idx="14123">
                  <c:v> 20-07-09 04:59:55</c:v>
                </c:pt>
                <c:pt idx="14124">
                  <c:v> 20-07-09 05:00:00</c:v>
                </c:pt>
                <c:pt idx="14125">
                  <c:v> 20-07-09 05:00:05</c:v>
                </c:pt>
                <c:pt idx="14126">
                  <c:v> 20-07-09 05:00:10</c:v>
                </c:pt>
                <c:pt idx="14127">
                  <c:v> 20-07-09 05:00:15</c:v>
                </c:pt>
                <c:pt idx="14128">
                  <c:v> 20-07-09 05:00:20</c:v>
                </c:pt>
                <c:pt idx="14129">
                  <c:v> 20-07-09 05:00:25</c:v>
                </c:pt>
                <c:pt idx="14130">
                  <c:v> 20-07-09 05:00:30</c:v>
                </c:pt>
                <c:pt idx="14131">
                  <c:v> 20-07-09 05:00:35</c:v>
                </c:pt>
                <c:pt idx="14132">
                  <c:v> 20-07-09 05:00:40</c:v>
                </c:pt>
                <c:pt idx="14133">
                  <c:v> 20-07-09 05:00:45</c:v>
                </c:pt>
                <c:pt idx="14134">
                  <c:v> 20-07-09 05:00:50</c:v>
                </c:pt>
                <c:pt idx="14135">
                  <c:v> 20-07-09 05:00:55</c:v>
                </c:pt>
                <c:pt idx="14136">
                  <c:v> 20-07-09 05:01:00</c:v>
                </c:pt>
                <c:pt idx="14137">
                  <c:v> 20-07-09 05:01:05</c:v>
                </c:pt>
                <c:pt idx="14138">
                  <c:v> 20-07-09 05:01:10</c:v>
                </c:pt>
                <c:pt idx="14139">
                  <c:v> 20-07-09 05:01:15</c:v>
                </c:pt>
                <c:pt idx="14140">
                  <c:v> 20-07-09 05:01:20</c:v>
                </c:pt>
                <c:pt idx="14141">
                  <c:v> 20-07-09 05:01:25</c:v>
                </c:pt>
                <c:pt idx="14142">
                  <c:v> 20-07-09 05:01:30</c:v>
                </c:pt>
                <c:pt idx="14143">
                  <c:v> 20-07-09 05:01:35</c:v>
                </c:pt>
                <c:pt idx="14144">
                  <c:v> 20-07-09 05:01:40</c:v>
                </c:pt>
                <c:pt idx="14145">
                  <c:v> 20-07-09 05:01:45</c:v>
                </c:pt>
                <c:pt idx="14146">
                  <c:v> 20-07-09 05:01:50</c:v>
                </c:pt>
                <c:pt idx="14147">
                  <c:v> 20-07-09 05:01:55</c:v>
                </c:pt>
                <c:pt idx="14148">
                  <c:v> 20-07-09 05:02:00</c:v>
                </c:pt>
                <c:pt idx="14149">
                  <c:v> 20-07-09 05:02:05</c:v>
                </c:pt>
                <c:pt idx="14150">
                  <c:v> 20-07-09 05:02:10</c:v>
                </c:pt>
                <c:pt idx="14151">
                  <c:v> 20-07-09 05:02:15</c:v>
                </c:pt>
                <c:pt idx="14152">
                  <c:v> 20-07-09 05:02:20</c:v>
                </c:pt>
                <c:pt idx="14153">
                  <c:v> 20-07-09 05:02:25</c:v>
                </c:pt>
                <c:pt idx="14154">
                  <c:v> 20-07-09 05:02:30</c:v>
                </c:pt>
                <c:pt idx="14155">
                  <c:v> 20-07-09 05:02:35</c:v>
                </c:pt>
                <c:pt idx="14156">
                  <c:v> 20-07-09 05:02:40</c:v>
                </c:pt>
                <c:pt idx="14157">
                  <c:v> 20-07-09 05:02:45</c:v>
                </c:pt>
                <c:pt idx="14158">
                  <c:v> 20-07-09 05:02:50</c:v>
                </c:pt>
                <c:pt idx="14159">
                  <c:v> 20-07-09 05:02:55</c:v>
                </c:pt>
                <c:pt idx="14160">
                  <c:v> 20-07-09 05:03:00</c:v>
                </c:pt>
                <c:pt idx="14161">
                  <c:v> 20-07-09 05:03:05</c:v>
                </c:pt>
                <c:pt idx="14162">
                  <c:v> 20-07-09 05:03:10</c:v>
                </c:pt>
                <c:pt idx="14163">
                  <c:v> 20-07-09 05:03:15</c:v>
                </c:pt>
                <c:pt idx="14164">
                  <c:v> 20-07-09 05:03:20</c:v>
                </c:pt>
                <c:pt idx="14165">
                  <c:v> 20-07-09 05:03:25</c:v>
                </c:pt>
                <c:pt idx="14166">
                  <c:v> 20-07-09 05:03:30</c:v>
                </c:pt>
                <c:pt idx="14167">
                  <c:v> 20-07-09 05:03:35</c:v>
                </c:pt>
                <c:pt idx="14168">
                  <c:v> 20-07-09 05:03:40</c:v>
                </c:pt>
                <c:pt idx="14169">
                  <c:v> 20-07-09 05:03:45</c:v>
                </c:pt>
                <c:pt idx="14170">
                  <c:v> 20-07-09 05:03:50</c:v>
                </c:pt>
                <c:pt idx="14171">
                  <c:v> 20-07-09 05:03:55</c:v>
                </c:pt>
                <c:pt idx="14172">
                  <c:v> 20-07-09 05:04:00</c:v>
                </c:pt>
                <c:pt idx="14173">
                  <c:v> 20-07-09 05:04:05</c:v>
                </c:pt>
                <c:pt idx="14174">
                  <c:v> 20-07-09 05:04:10</c:v>
                </c:pt>
                <c:pt idx="14175">
                  <c:v> 20-07-09 05:04:15</c:v>
                </c:pt>
                <c:pt idx="14176">
                  <c:v> 20-07-09 05:04:20</c:v>
                </c:pt>
                <c:pt idx="14177">
                  <c:v> 20-07-09 05:04:25</c:v>
                </c:pt>
                <c:pt idx="14178">
                  <c:v> 20-07-09 05:04:30</c:v>
                </c:pt>
                <c:pt idx="14179">
                  <c:v> 20-07-09 05:04:35</c:v>
                </c:pt>
                <c:pt idx="14180">
                  <c:v> 20-07-09 05:04:40</c:v>
                </c:pt>
                <c:pt idx="14181">
                  <c:v> 20-07-09 05:04:45</c:v>
                </c:pt>
                <c:pt idx="14182">
                  <c:v> 20-07-09 05:04:50</c:v>
                </c:pt>
                <c:pt idx="14183">
                  <c:v> 20-07-09 05:04:55</c:v>
                </c:pt>
                <c:pt idx="14184">
                  <c:v> 20-07-09 05:05:00</c:v>
                </c:pt>
                <c:pt idx="14185">
                  <c:v> 20-07-09 05:05:05</c:v>
                </c:pt>
                <c:pt idx="14186">
                  <c:v> 20-07-09 05:05:10</c:v>
                </c:pt>
                <c:pt idx="14187">
                  <c:v> 20-07-09 05:05:15</c:v>
                </c:pt>
                <c:pt idx="14188">
                  <c:v> 20-07-09 05:05:20</c:v>
                </c:pt>
                <c:pt idx="14189">
                  <c:v> 20-07-09 05:05:25</c:v>
                </c:pt>
                <c:pt idx="14190">
                  <c:v> 20-07-09 05:05:30</c:v>
                </c:pt>
                <c:pt idx="14191">
                  <c:v> 20-07-09 05:05:35</c:v>
                </c:pt>
                <c:pt idx="14192">
                  <c:v> 20-07-09 05:05:40</c:v>
                </c:pt>
                <c:pt idx="14193">
                  <c:v> 20-07-09 05:05:45</c:v>
                </c:pt>
                <c:pt idx="14194">
                  <c:v> 20-07-09 05:05:50</c:v>
                </c:pt>
                <c:pt idx="14195">
                  <c:v> 20-07-09 05:05:55</c:v>
                </c:pt>
                <c:pt idx="14196">
                  <c:v> 20-07-09 05:06:00</c:v>
                </c:pt>
                <c:pt idx="14197">
                  <c:v> 20-07-09 05:06:05</c:v>
                </c:pt>
                <c:pt idx="14198">
                  <c:v> 20-07-09 05:06:10</c:v>
                </c:pt>
                <c:pt idx="14199">
                  <c:v> 20-07-09 05:06:15</c:v>
                </c:pt>
                <c:pt idx="14200">
                  <c:v> 20-07-09 05:06:20</c:v>
                </c:pt>
                <c:pt idx="14201">
                  <c:v> 20-07-09 05:06:25</c:v>
                </c:pt>
                <c:pt idx="14202">
                  <c:v> 20-07-09 05:06:30</c:v>
                </c:pt>
                <c:pt idx="14203">
                  <c:v> 20-07-09 05:06:35</c:v>
                </c:pt>
                <c:pt idx="14204">
                  <c:v> 20-07-09 05:06:40</c:v>
                </c:pt>
                <c:pt idx="14205">
                  <c:v> 20-07-09 05:06:45</c:v>
                </c:pt>
                <c:pt idx="14206">
                  <c:v> 20-07-09 05:06:50</c:v>
                </c:pt>
                <c:pt idx="14207">
                  <c:v> 20-07-09 05:06:55</c:v>
                </c:pt>
                <c:pt idx="14208">
                  <c:v> 20-07-09 05:07:00</c:v>
                </c:pt>
                <c:pt idx="14209">
                  <c:v> 20-07-09 05:07:05</c:v>
                </c:pt>
                <c:pt idx="14210">
                  <c:v> 20-07-09 05:07:10</c:v>
                </c:pt>
                <c:pt idx="14211">
                  <c:v> 20-07-09 05:07:15</c:v>
                </c:pt>
                <c:pt idx="14212">
                  <c:v> 20-07-09 05:07:20</c:v>
                </c:pt>
                <c:pt idx="14213">
                  <c:v> 20-07-09 05:07:25</c:v>
                </c:pt>
                <c:pt idx="14214">
                  <c:v> 20-07-09 05:07:30</c:v>
                </c:pt>
                <c:pt idx="14215">
                  <c:v> 20-07-09 05:07:35</c:v>
                </c:pt>
                <c:pt idx="14216">
                  <c:v> 20-07-09 05:07:40</c:v>
                </c:pt>
                <c:pt idx="14217">
                  <c:v> 20-07-09 05:07:45</c:v>
                </c:pt>
                <c:pt idx="14218">
                  <c:v> 20-07-09 05:07:50</c:v>
                </c:pt>
                <c:pt idx="14219">
                  <c:v> 20-07-09 05:07:55</c:v>
                </c:pt>
                <c:pt idx="14220">
                  <c:v> 20-07-09 05:08:00</c:v>
                </c:pt>
                <c:pt idx="14221">
                  <c:v> 20-07-09 05:08:05</c:v>
                </c:pt>
                <c:pt idx="14222">
                  <c:v> 20-07-09 05:08:10</c:v>
                </c:pt>
                <c:pt idx="14223">
                  <c:v> 20-07-09 05:08:15</c:v>
                </c:pt>
                <c:pt idx="14224">
                  <c:v> 20-07-09 05:08:20</c:v>
                </c:pt>
                <c:pt idx="14225">
                  <c:v> 20-07-09 05:08:25</c:v>
                </c:pt>
                <c:pt idx="14226">
                  <c:v> 20-07-09 05:08:30</c:v>
                </c:pt>
                <c:pt idx="14227">
                  <c:v> 20-07-09 05:08:35</c:v>
                </c:pt>
                <c:pt idx="14228">
                  <c:v> 20-07-09 05:08:40</c:v>
                </c:pt>
                <c:pt idx="14229">
                  <c:v> 20-07-09 05:08:45</c:v>
                </c:pt>
                <c:pt idx="14230">
                  <c:v> 20-07-09 05:08:50</c:v>
                </c:pt>
                <c:pt idx="14231">
                  <c:v> 20-07-09 05:08:55</c:v>
                </c:pt>
                <c:pt idx="14232">
                  <c:v> 20-07-09 05:09:00</c:v>
                </c:pt>
                <c:pt idx="14233">
                  <c:v> 20-07-09 05:09:05</c:v>
                </c:pt>
                <c:pt idx="14234">
                  <c:v> 20-07-09 05:09:10</c:v>
                </c:pt>
                <c:pt idx="14235">
                  <c:v> 20-07-09 05:09:15</c:v>
                </c:pt>
                <c:pt idx="14236">
                  <c:v> 20-07-09 05:09:20</c:v>
                </c:pt>
                <c:pt idx="14237">
                  <c:v> 20-07-09 05:09:25</c:v>
                </c:pt>
                <c:pt idx="14238">
                  <c:v> 20-07-09 05:09:30</c:v>
                </c:pt>
                <c:pt idx="14239">
                  <c:v> 20-07-09 05:09:35</c:v>
                </c:pt>
                <c:pt idx="14240">
                  <c:v> 20-07-09 05:09:40</c:v>
                </c:pt>
                <c:pt idx="14241">
                  <c:v> 20-07-09 05:09:45</c:v>
                </c:pt>
                <c:pt idx="14242">
                  <c:v> 20-07-09 05:09:50</c:v>
                </c:pt>
                <c:pt idx="14243">
                  <c:v> 20-07-09 05:09:55</c:v>
                </c:pt>
                <c:pt idx="14244">
                  <c:v> 20-07-09 05:10:00</c:v>
                </c:pt>
                <c:pt idx="14245">
                  <c:v> 20-07-09 05:10:05</c:v>
                </c:pt>
                <c:pt idx="14246">
                  <c:v> 20-07-09 05:10:10</c:v>
                </c:pt>
                <c:pt idx="14247">
                  <c:v> 20-07-09 05:10:15</c:v>
                </c:pt>
                <c:pt idx="14248">
                  <c:v> 20-07-09 05:10:20</c:v>
                </c:pt>
                <c:pt idx="14249">
                  <c:v> 20-07-09 05:10:25</c:v>
                </c:pt>
                <c:pt idx="14250">
                  <c:v> 20-07-09 05:10:30</c:v>
                </c:pt>
                <c:pt idx="14251">
                  <c:v> 20-07-09 05:10:35</c:v>
                </c:pt>
                <c:pt idx="14252">
                  <c:v> 20-07-09 05:10:40</c:v>
                </c:pt>
                <c:pt idx="14253">
                  <c:v> 20-07-09 05:10:45</c:v>
                </c:pt>
                <c:pt idx="14254">
                  <c:v> 20-07-09 05:10:50</c:v>
                </c:pt>
                <c:pt idx="14255">
                  <c:v> 20-07-09 05:10:55</c:v>
                </c:pt>
                <c:pt idx="14256">
                  <c:v> 20-07-09 05:11:00</c:v>
                </c:pt>
                <c:pt idx="14257">
                  <c:v> 20-07-09 05:11:05</c:v>
                </c:pt>
                <c:pt idx="14258">
                  <c:v> 20-07-09 05:11:10</c:v>
                </c:pt>
                <c:pt idx="14259">
                  <c:v> 20-07-09 05:11:15</c:v>
                </c:pt>
                <c:pt idx="14260">
                  <c:v> 20-07-09 05:11:20</c:v>
                </c:pt>
                <c:pt idx="14261">
                  <c:v> 20-07-09 05:11:25</c:v>
                </c:pt>
                <c:pt idx="14262">
                  <c:v> 20-07-09 05:11:30</c:v>
                </c:pt>
                <c:pt idx="14263">
                  <c:v> 20-07-09 05:11:35</c:v>
                </c:pt>
                <c:pt idx="14264">
                  <c:v> 20-07-09 05:11:40</c:v>
                </c:pt>
                <c:pt idx="14265">
                  <c:v> 20-07-09 05:11:45</c:v>
                </c:pt>
                <c:pt idx="14266">
                  <c:v> 20-07-09 05:11:50</c:v>
                </c:pt>
                <c:pt idx="14267">
                  <c:v> 20-07-09 05:11:55</c:v>
                </c:pt>
                <c:pt idx="14268">
                  <c:v> 20-07-09 05:12:00</c:v>
                </c:pt>
                <c:pt idx="14269">
                  <c:v> 20-07-09 05:12:05</c:v>
                </c:pt>
                <c:pt idx="14270">
                  <c:v> 20-07-09 05:12:10</c:v>
                </c:pt>
                <c:pt idx="14271">
                  <c:v> 20-07-09 05:12:15</c:v>
                </c:pt>
                <c:pt idx="14272">
                  <c:v> 20-07-09 05:12:20</c:v>
                </c:pt>
                <c:pt idx="14273">
                  <c:v> 20-07-09 05:12:25</c:v>
                </c:pt>
                <c:pt idx="14274">
                  <c:v> 20-07-09 05:12:30</c:v>
                </c:pt>
                <c:pt idx="14275">
                  <c:v> 20-07-09 05:12:35</c:v>
                </c:pt>
                <c:pt idx="14276">
                  <c:v> 20-07-09 05:12:40</c:v>
                </c:pt>
                <c:pt idx="14277">
                  <c:v> 20-07-09 05:12:45</c:v>
                </c:pt>
                <c:pt idx="14278">
                  <c:v> 20-07-09 05:12:50</c:v>
                </c:pt>
                <c:pt idx="14279">
                  <c:v> 20-07-09 05:12:55</c:v>
                </c:pt>
                <c:pt idx="14280">
                  <c:v> 20-07-09 05:13:00</c:v>
                </c:pt>
                <c:pt idx="14281">
                  <c:v> 20-07-09 05:13:05</c:v>
                </c:pt>
                <c:pt idx="14282">
                  <c:v> 20-07-09 05:13:10</c:v>
                </c:pt>
                <c:pt idx="14283">
                  <c:v> 20-07-09 05:13:15</c:v>
                </c:pt>
                <c:pt idx="14284">
                  <c:v> 20-07-09 05:13:20</c:v>
                </c:pt>
                <c:pt idx="14285">
                  <c:v> 20-07-09 05:13:25</c:v>
                </c:pt>
                <c:pt idx="14286">
                  <c:v> 20-07-09 05:13:30</c:v>
                </c:pt>
                <c:pt idx="14287">
                  <c:v> 20-07-09 05:13:35</c:v>
                </c:pt>
                <c:pt idx="14288">
                  <c:v> 20-07-09 05:13:40</c:v>
                </c:pt>
                <c:pt idx="14289">
                  <c:v> 20-07-09 05:13:45</c:v>
                </c:pt>
                <c:pt idx="14290">
                  <c:v> 20-07-09 05:13:50</c:v>
                </c:pt>
                <c:pt idx="14291">
                  <c:v> 20-07-09 05:13:55</c:v>
                </c:pt>
                <c:pt idx="14292">
                  <c:v> 20-07-09 05:14:00</c:v>
                </c:pt>
                <c:pt idx="14293">
                  <c:v> 20-07-09 05:14:05</c:v>
                </c:pt>
                <c:pt idx="14294">
                  <c:v> 20-07-09 05:14:10</c:v>
                </c:pt>
                <c:pt idx="14295">
                  <c:v> 20-07-09 05:14:15</c:v>
                </c:pt>
                <c:pt idx="14296">
                  <c:v> 20-07-09 05:14:20</c:v>
                </c:pt>
                <c:pt idx="14297">
                  <c:v> 20-07-09 05:14:25</c:v>
                </c:pt>
                <c:pt idx="14298">
                  <c:v> 20-07-09 05:14:30</c:v>
                </c:pt>
                <c:pt idx="14299">
                  <c:v> 20-07-09 05:14:35</c:v>
                </c:pt>
                <c:pt idx="14300">
                  <c:v> 20-07-09 05:14:40</c:v>
                </c:pt>
                <c:pt idx="14301">
                  <c:v> 20-07-09 05:14:45</c:v>
                </c:pt>
                <c:pt idx="14302">
                  <c:v> 20-07-09 05:14:50</c:v>
                </c:pt>
                <c:pt idx="14303">
                  <c:v> 20-07-09 05:14:55</c:v>
                </c:pt>
                <c:pt idx="14304">
                  <c:v> 20-07-09 05:15:00</c:v>
                </c:pt>
                <c:pt idx="14305">
                  <c:v> 20-07-09 05:15:05</c:v>
                </c:pt>
                <c:pt idx="14306">
                  <c:v> 20-07-09 05:15:10</c:v>
                </c:pt>
                <c:pt idx="14307">
                  <c:v> 20-07-09 05:15:15</c:v>
                </c:pt>
                <c:pt idx="14308">
                  <c:v> 20-07-09 05:15:20</c:v>
                </c:pt>
                <c:pt idx="14309">
                  <c:v> 20-07-09 05:15:25</c:v>
                </c:pt>
                <c:pt idx="14310">
                  <c:v> 20-07-09 05:15:30</c:v>
                </c:pt>
                <c:pt idx="14311">
                  <c:v> 20-07-09 05:15:35</c:v>
                </c:pt>
                <c:pt idx="14312">
                  <c:v> 20-07-09 05:15:40</c:v>
                </c:pt>
                <c:pt idx="14313">
                  <c:v> 20-07-09 05:15:45</c:v>
                </c:pt>
                <c:pt idx="14314">
                  <c:v> 20-07-09 05:15:50</c:v>
                </c:pt>
                <c:pt idx="14315">
                  <c:v> 20-07-09 05:15:55</c:v>
                </c:pt>
                <c:pt idx="14316">
                  <c:v> 20-07-09 05:16:00</c:v>
                </c:pt>
                <c:pt idx="14317">
                  <c:v> 20-07-09 05:16:05</c:v>
                </c:pt>
                <c:pt idx="14318">
                  <c:v> 20-07-09 05:16:10</c:v>
                </c:pt>
                <c:pt idx="14319">
                  <c:v> 20-07-09 05:16:15</c:v>
                </c:pt>
                <c:pt idx="14320">
                  <c:v> 20-07-09 05:16:20</c:v>
                </c:pt>
                <c:pt idx="14321">
                  <c:v> 20-07-09 05:16:25</c:v>
                </c:pt>
                <c:pt idx="14322">
                  <c:v> 20-07-09 05:16:30</c:v>
                </c:pt>
                <c:pt idx="14323">
                  <c:v> 20-07-09 05:16:35</c:v>
                </c:pt>
                <c:pt idx="14324">
                  <c:v> 20-07-09 05:16:40</c:v>
                </c:pt>
                <c:pt idx="14325">
                  <c:v> 20-07-09 05:16:45</c:v>
                </c:pt>
                <c:pt idx="14326">
                  <c:v> 20-07-09 05:16:50</c:v>
                </c:pt>
                <c:pt idx="14327">
                  <c:v> 20-07-09 05:16:55</c:v>
                </c:pt>
                <c:pt idx="14328">
                  <c:v> 20-07-09 05:17:00</c:v>
                </c:pt>
                <c:pt idx="14329">
                  <c:v> 20-07-09 05:17:05</c:v>
                </c:pt>
                <c:pt idx="14330">
                  <c:v> 20-07-09 05:17:10</c:v>
                </c:pt>
                <c:pt idx="14331">
                  <c:v> 20-07-09 05:17:15</c:v>
                </c:pt>
                <c:pt idx="14332">
                  <c:v> 20-07-09 05:17:20</c:v>
                </c:pt>
                <c:pt idx="14333">
                  <c:v> 20-07-09 05:17:25</c:v>
                </c:pt>
                <c:pt idx="14334">
                  <c:v> 20-07-09 05:17:30</c:v>
                </c:pt>
                <c:pt idx="14335">
                  <c:v> 20-07-09 05:17:35</c:v>
                </c:pt>
                <c:pt idx="14336">
                  <c:v> 20-07-09 05:17:40</c:v>
                </c:pt>
                <c:pt idx="14337">
                  <c:v> 20-07-09 05:17:45</c:v>
                </c:pt>
                <c:pt idx="14338">
                  <c:v> 20-07-09 05:17:50</c:v>
                </c:pt>
                <c:pt idx="14339">
                  <c:v> 20-07-09 05:17:55</c:v>
                </c:pt>
                <c:pt idx="14340">
                  <c:v> 20-07-09 05:18:00</c:v>
                </c:pt>
                <c:pt idx="14341">
                  <c:v> 20-07-09 05:18:05</c:v>
                </c:pt>
                <c:pt idx="14342">
                  <c:v> 20-07-09 05:18:10</c:v>
                </c:pt>
                <c:pt idx="14343">
                  <c:v> 20-07-09 05:18:15</c:v>
                </c:pt>
                <c:pt idx="14344">
                  <c:v> 20-07-09 05:18:20</c:v>
                </c:pt>
                <c:pt idx="14345">
                  <c:v> 20-07-09 05:18:25</c:v>
                </c:pt>
                <c:pt idx="14346">
                  <c:v> 20-07-09 05:18:30</c:v>
                </c:pt>
                <c:pt idx="14347">
                  <c:v> 20-07-09 05:18:35</c:v>
                </c:pt>
                <c:pt idx="14348">
                  <c:v> 20-07-09 05:18:40</c:v>
                </c:pt>
                <c:pt idx="14349">
                  <c:v> 20-07-09 05:18:45</c:v>
                </c:pt>
                <c:pt idx="14350">
                  <c:v> 20-07-09 05:18:50</c:v>
                </c:pt>
                <c:pt idx="14351">
                  <c:v> 20-07-09 05:18:55</c:v>
                </c:pt>
                <c:pt idx="14352">
                  <c:v> 20-07-09 05:19:00</c:v>
                </c:pt>
                <c:pt idx="14353">
                  <c:v> 20-07-09 05:19:05</c:v>
                </c:pt>
                <c:pt idx="14354">
                  <c:v> 20-07-09 05:19:10</c:v>
                </c:pt>
                <c:pt idx="14355">
                  <c:v> 20-07-09 05:19:15</c:v>
                </c:pt>
                <c:pt idx="14356">
                  <c:v> 20-07-09 05:19:20</c:v>
                </c:pt>
                <c:pt idx="14357">
                  <c:v> 20-07-09 05:19:25</c:v>
                </c:pt>
                <c:pt idx="14358">
                  <c:v> 20-07-09 05:19:30</c:v>
                </c:pt>
                <c:pt idx="14359">
                  <c:v> 20-07-09 05:19:35</c:v>
                </c:pt>
                <c:pt idx="14360">
                  <c:v> 20-07-09 05:19:40</c:v>
                </c:pt>
                <c:pt idx="14361">
                  <c:v> 20-07-09 05:19:45</c:v>
                </c:pt>
                <c:pt idx="14362">
                  <c:v> 20-07-09 05:19:50</c:v>
                </c:pt>
                <c:pt idx="14363">
                  <c:v> 20-07-09 05:19:55</c:v>
                </c:pt>
                <c:pt idx="14364">
                  <c:v> 20-07-09 05:20:00</c:v>
                </c:pt>
                <c:pt idx="14365">
                  <c:v> 20-07-09 05:20:05</c:v>
                </c:pt>
                <c:pt idx="14366">
                  <c:v> 20-07-09 05:20:10</c:v>
                </c:pt>
                <c:pt idx="14367">
                  <c:v> 20-07-09 05:20:15</c:v>
                </c:pt>
                <c:pt idx="14368">
                  <c:v> 20-07-09 05:20:20</c:v>
                </c:pt>
                <c:pt idx="14369">
                  <c:v> 20-07-09 05:20:25</c:v>
                </c:pt>
                <c:pt idx="14370">
                  <c:v> 20-07-09 05:20:30</c:v>
                </c:pt>
                <c:pt idx="14371">
                  <c:v> 20-07-09 05:20:35</c:v>
                </c:pt>
                <c:pt idx="14372">
                  <c:v> 20-07-09 05:20:40</c:v>
                </c:pt>
                <c:pt idx="14373">
                  <c:v> 20-07-09 05:20:45</c:v>
                </c:pt>
                <c:pt idx="14374">
                  <c:v> 20-07-09 05:20:50</c:v>
                </c:pt>
                <c:pt idx="14375">
                  <c:v> 20-07-09 05:20:55</c:v>
                </c:pt>
                <c:pt idx="14376">
                  <c:v> 20-07-09 05:21:00</c:v>
                </c:pt>
                <c:pt idx="14377">
                  <c:v> 20-07-09 05:21:05</c:v>
                </c:pt>
                <c:pt idx="14378">
                  <c:v> 20-07-09 05:21:10</c:v>
                </c:pt>
                <c:pt idx="14379">
                  <c:v> 20-07-09 05:21:15</c:v>
                </c:pt>
                <c:pt idx="14380">
                  <c:v> 20-07-09 05:21:20</c:v>
                </c:pt>
                <c:pt idx="14381">
                  <c:v> 20-07-09 05:21:25</c:v>
                </c:pt>
                <c:pt idx="14382">
                  <c:v> 20-07-09 05:21:30</c:v>
                </c:pt>
                <c:pt idx="14383">
                  <c:v> 20-07-09 05:21:35</c:v>
                </c:pt>
                <c:pt idx="14384">
                  <c:v> 20-07-09 05:21:40</c:v>
                </c:pt>
                <c:pt idx="14385">
                  <c:v> 20-07-09 05:21:45</c:v>
                </c:pt>
                <c:pt idx="14386">
                  <c:v> 20-07-09 05:21:50</c:v>
                </c:pt>
                <c:pt idx="14387">
                  <c:v> 20-07-09 05:21:55</c:v>
                </c:pt>
                <c:pt idx="14388">
                  <c:v> 20-07-09 05:22:00</c:v>
                </c:pt>
                <c:pt idx="14389">
                  <c:v> 20-07-09 05:22:05</c:v>
                </c:pt>
                <c:pt idx="14390">
                  <c:v> 20-07-09 05:22:10</c:v>
                </c:pt>
                <c:pt idx="14391">
                  <c:v> 20-07-09 05:22:15</c:v>
                </c:pt>
                <c:pt idx="14392">
                  <c:v> 20-07-09 05:22:20</c:v>
                </c:pt>
                <c:pt idx="14393">
                  <c:v> 20-07-09 05:22:25</c:v>
                </c:pt>
                <c:pt idx="14394">
                  <c:v> 20-07-09 05:22:30</c:v>
                </c:pt>
                <c:pt idx="14395">
                  <c:v> 20-07-09 05:22:35</c:v>
                </c:pt>
                <c:pt idx="14396">
                  <c:v> 20-07-09 05:22:40</c:v>
                </c:pt>
                <c:pt idx="14397">
                  <c:v> 20-07-09 05:22:45</c:v>
                </c:pt>
                <c:pt idx="14398">
                  <c:v> 20-07-09 05:22:50</c:v>
                </c:pt>
                <c:pt idx="14399">
                  <c:v> 20-07-09 05:22:55</c:v>
                </c:pt>
                <c:pt idx="14400">
                  <c:v> 20-07-09 05:23:00</c:v>
                </c:pt>
                <c:pt idx="14401">
                  <c:v> 20-07-09 05:23:05</c:v>
                </c:pt>
                <c:pt idx="14402">
                  <c:v> 20-07-09 05:23:10</c:v>
                </c:pt>
                <c:pt idx="14403">
                  <c:v> 20-07-09 05:23:15</c:v>
                </c:pt>
                <c:pt idx="14404">
                  <c:v> 20-07-09 05:23:20</c:v>
                </c:pt>
                <c:pt idx="14405">
                  <c:v> 20-07-09 05:23:25</c:v>
                </c:pt>
                <c:pt idx="14406">
                  <c:v> 20-07-09 05:23:30</c:v>
                </c:pt>
                <c:pt idx="14407">
                  <c:v> 20-07-09 05:23:35</c:v>
                </c:pt>
                <c:pt idx="14408">
                  <c:v> 20-07-09 05:23:40</c:v>
                </c:pt>
                <c:pt idx="14409">
                  <c:v> 20-07-09 05:23:45</c:v>
                </c:pt>
                <c:pt idx="14410">
                  <c:v> 20-07-09 05:23:50</c:v>
                </c:pt>
                <c:pt idx="14411">
                  <c:v> 20-07-09 05:23:55</c:v>
                </c:pt>
                <c:pt idx="14412">
                  <c:v> 20-07-09 05:24:00</c:v>
                </c:pt>
                <c:pt idx="14413">
                  <c:v> 20-07-09 05:24:05</c:v>
                </c:pt>
                <c:pt idx="14414">
                  <c:v> 20-07-09 05:24:10</c:v>
                </c:pt>
                <c:pt idx="14415">
                  <c:v> 20-07-09 05:24:15</c:v>
                </c:pt>
                <c:pt idx="14416">
                  <c:v> 20-07-09 05:24:20</c:v>
                </c:pt>
                <c:pt idx="14417">
                  <c:v> 20-07-09 05:24:25</c:v>
                </c:pt>
                <c:pt idx="14418">
                  <c:v> 20-07-09 05:24:30</c:v>
                </c:pt>
                <c:pt idx="14419">
                  <c:v> 20-07-09 05:24:35</c:v>
                </c:pt>
                <c:pt idx="14420">
                  <c:v> 20-07-09 05:24:40</c:v>
                </c:pt>
                <c:pt idx="14421">
                  <c:v> 20-07-09 05:24:45</c:v>
                </c:pt>
                <c:pt idx="14422">
                  <c:v> 20-07-09 05:24:50</c:v>
                </c:pt>
                <c:pt idx="14423">
                  <c:v> 20-07-09 05:24:55</c:v>
                </c:pt>
                <c:pt idx="14424">
                  <c:v> 20-07-09 05:25:00</c:v>
                </c:pt>
                <c:pt idx="14425">
                  <c:v> 20-07-09 05:25:05</c:v>
                </c:pt>
                <c:pt idx="14426">
                  <c:v> 20-07-09 05:25:10</c:v>
                </c:pt>
                <c:pt idx="14427">
                  <c:v> 20-07-09 05:25:15</c:v>
                </c:pt>
                <c:pt idx="14428">
                  <c:v> 20-07-09 05:25:20</c:v>
                </c:pt>
                <c:pt idx="14429">
                  <c:v> 20-07-09 05:25:25</c:v>
                </c:pt>
                <c:pt idx="14430">
                  <c:v> 20-07-09 05:25:30</c:v>
                </c:pt>
                <c:pt idx="14431">
                  <c:v> 20-07-09 05:25:35</c:v>
                </c:pt>
                <c:pt idx="14432">
                  <c:v> 20-07-09 05:25:40</c:v>
                </c:pt>
                <c:pt idx="14433">
                  <c:v> 20-07-09 05:25:45</c:v>
                </c:pt>
                <c:pt idx="14434">
                  <c:v> 20-07-09 05:25:50</c:v>
                </c:pt>
                <c:pt idx="14435">
                  <c:v> 20-07-09 05:25:55</c:v>
                </c:pt>
                <c:pt idx="14436">
                  <c:v> 20-07-09 05:26:00</c:v>
                </c:pt>
                <c:pt idx="14437">
                  <c:v> 20-07-09 05:26:05</c:v>
                </c:pt>
                <c:pt idx="14438">
                  <c:v> 20-07-09 05:26:10</c:v>
                </c:pt>
                <c:pt idx="14439">
                  <c:v> 20-07-09 05:26:15</c:v>
                </c:pt>
                <c:pt idx="14440">
                  <c:v> 20-07-09 05:26:20</c:v>
                </c:pt>
                <c:pt idx="14441">
                  <c:v> 20-07-09 05:26:25</c:v>
                </c:pt>
                <c:pt idx="14442">
                  <c:v> 20-07-09 05:26:30</c:v>
                </c:pt>
                <c:pt idx="14443">
                  <c:v> 20-07-09 05:26:35</c:v>
                </c:pt>
                <c:pt idx="14444">
                  <c:v> 20-07-09 05:26:40</c:v>
                </c:pt>
                <c:pt idx="14445">
                  <c:v> 20-07-09 05:26:45</c:v>
                </c:pt>
                <c:pt idx="14446">
                  <c:v> 20-07-09 05:26:50</c:v>
                </c:pt>
                <c:pt idx="14447">
                  <c:v> 20-07-09 05:26:55</c:v>
                </c:pt>
                <c:pt idx="14448">
                  <c:v> 20-07-09 05:27:00</c:v>
                </c:pt>
                <c:pt idx="14449">
                  <c:v> 20-07-09 05:27:05</c:v>
                </c:pt>
                <c:pt idx="14450">
                  <c:v> 20-07-09 05:27:10</c:v>
                </c:pt>
                <c:pt idx="14451">
                  <c:v> 20-07-09 05:27:15</c:v>
                </c:pt>
                <c:pt idx="14452">
                  <c:v> 20-07-09 05:27:20</c:v>
                </c:pt>
                <c:pt idx="14453">
                  <c:v> 20-07-09 05:27:25</c:v>
                </c:pt>
                <c:pt idx="14454">
                  <c:v> 20-07-09 05:27:30</c:v>
                </c:pt>
                <c:pt idx="14455">
                  <c:v> 20-07-09 05:27:35</c:v>
                </c:pt>
                <c:pt idx="14456">
                  <c:v> 20-07-09 05:27:40</c:v>
                </c:pt>
                <c:pt idx="14457">
                  <c:v> 20-07-09 05:27:45</c:v>
                </c:pt>
                <c:pt idx="14458">
                  <c:v> 20-07-09 05:27:50</c:v>
                </c:pt>
                <c:pt idx="14459">
                  <c:v> 20-07-09 05:27:55</c:v>
                </c:pt>
                <c:pt idx="14460">
                  <c:v> 20-07-09 05:28:00</c:v>
                </c:pt>
                <c:pt idx="14461">
                  <c:v> 20-07-09 05:28:05</c:v>
                </c:pt>
                <c:pt idx="14462">
                  <c:v> 20-07-09 05:28:10</c:v>
                </c:pt>
                <c:pt idx="14463">
                  <c:v> 20-07-09 05:28:15</c:v>
                </c:pt>
                <c:pt idx="14464">
                  <c:v> 20-07-09 05:28:20</c:v>
                </c:pt>
                <c:pt idx="14465">
                  <c:v> 20-07-09 05:28:25</c:v>
                </c:pt>
                <c:pt idx="14466">
                  <c:v> 20-07-09 05:28:30</c:v>
                </c:pt>
                <c:pt idx="14467">
                  <c:v> 20-07-09 05:28:35</c:v>
                </c:pt>
                <c:pt idx="14468">
                  <c:v> 20-07-09 05:28:40</c:v>
                </c:pt>
                <c:pt idx="14469">
                  <c:v> 20-07-09 05:28:45</c:v>
                </c:pt>
                <c:pt idx="14470">
                  <c:v> 20-07-09 05:28:50</c:v>
                </c:pt>
                <c:pt idx="14471">
                  <c:v> 20-07-09 05:28:55</c:v>
                </c:pt>
                <c:pt idx="14472">
                  <c:v> 20-07-09 05:29:00</c:v>
                </c:pt>
                <c:pt idx="14473">
                  <c:v> 20-07-09 05:29:05</c:v>
                </c:pt>
                <c:pt idx="14474">
                  <c:v> 20-07-09 05:29:10</c:v>
                </c:pt>
                <c:pt idx="14475">
                  <c:v> 20-07-09 05:29:15</c:v>
                </c:pt>
                <c:pt idx="14476">
                  <c:v> 20-07-09 05:29:20</c:v>
                </c:pt>
                <c:pt idx="14477">
                  <c:v> 20-07-09 05:29:25</c:v>
                </c:pt>
                <c:pt idx="14478">
                  <c:v> 20-07-09 05:29:30</c:v>
                </c:pt>
                <c:pt idx="14479">
                  <c:v> 20-07-09 05:29:35</c:v>
                </c:pt>
                <c:pt idx="14480">
                  <c:v> 20-07-09 05:29:40</c:v>
                </c:pt>
                <c:pt idx="14481">
                  <c:v> 20-07-09 05:29:45</c:v>
                </c:pt>
                <c:pt idx="14482">
                  <c:v> 20-07-09 05:29:50</c:v>
                </c:pt>
                <c:pt idx="14483">
                  <c:v> 20-07-09 05:29:55</c:v>
                </c:pt>
                <c:pt idx="14484">
                  <c:v> 20-07-09 05:30:00</c:v>
                </c:pt>
                <c:pt idx="14485">
                  <c:v> 20-07-09 05:30:05</c:v>
                </c:pt>
                <c:pt idx="14486">
                  <c:v> 20-07-09 05:30:10</c:v>
                </c:pt>
                <c:pt idx="14487">
                  <c:v> 20-07-09 05:30:15</c:v>
                </c:pt>
                <c:pt idx="14488">
                  <c:v> 20-07-09 05:30:20</c:v>
                </c:pt>
                <c:pt idx="14489">
                  <c:v> 20-07-09 05:30:25</c:v>
                </c:pt>
                <c:pt idx="14490">
                  <c:v> 20-07-09 05:30:30</c:v>
                </c:pt>
                <c:pt idx="14491">
                  <c:v> 20-07-09 05:30:35</c:v>
                </c:pt>
                <c:pt idx="14492">
                  <c:v> 20-07-09 05:30:40</c:v>
                </c:pt>
                <c:pt idx="14493">
                  <c:v> 20-07-09 05:30:45</c:v>
                </c:pt>
                <c:pt idx="14494">
                  <c:v> 20-07-09 05:30:50</c:v>
                </c:pt>
                <c:pt idx="14495">
                  <c:v> 20-07-09 05:30:55</c:v>
                </c:pt>
                <c:pt idx="14496">
                  <c:v> 20-07-09 05:31:00</c:v>
                </c:pt>
                <c:pt idx="14497">
                  <c:v> 20-07-09 05:31:05</c:v>
                </c:pt>
                <c:pt idx="14498">
                  <c:v> 20-07-09 05:31:10</c:v>
                </c:pt>
                <c:pt idx="14499">
                  <c:v> 20-07-09 05:31:15</c:v>
                </c:pt>
                <c:pt idx="14500">
                  <c:v> 20-07-09 05:31:20</c:v>
                </c:pt>
                <c:pt idx="14501">
                  <c:v> 20-07-09 05:31:25</c:v>
                </c:pt>
                <c:pt idx="14502">
                  <c:v> 20-07-09 05:31:30</c:v>
                </c:pt>
                <c:pt idx="14503">
                  <c:v> 20-07-09 05:31:35</c:v>
                </c:pt>
                <c:pt idx="14504">
                  <c:v> 20-07-09 05:31:40</c:v>
                </c:pt>
                <c:pt idx="14505">
                  <c:v> 20-07-09 05:31:45</c:v>
                </c:pt>
                <c:pt idx="14506">
                  <c:v> 20-07-09 05:31:50</c:v>
                </c:pt>
                <c:pt idx="14507">
                  <c:v> 20-07-09 05:31:55</c:v>
                </c:pt>
                <c:pt idx="14508">
                  <c:v> 20-07-09 05:32:00</c:v>
                </c:pt>
                <c:pt idx="14509">
                  <c:v> 20-07-09 05:32:05</c:v>
                </c:pt>
                <c:pt idx="14510">
                  <c:v> 20-07-09 05:32:10</c:v>
                </c:pt>
                <c:pt idx="14511">
                  <c:v> 20-07-09 05:32:15</c:v>
                </c:pt>
                <c:pt idx="14512">
                  <c:v> 20-07-09 05:32:20</c:v>
                </c:pt>
                <c:pt idx="14513">
                  <c:v> 20-07-09 05:32:25</c:v>
                </c:pt>
                <c:pt idx="14514">
                  <c:v> 20-07-09 05:32:30</c:v>
                </c:pt>
                <c:pt idx="14515">
                  <c:v> 20-07-09 05:32:35</c:v>
                </c:pt>
                <c:pt idx="14516">
                  <c:v> 20-07-09 05:32:40</c:v>
                </c:pt>
                <c:pt idx="14517">
                  <c:v> 20-07-09 05:32:45</c:v>
                </c:pt>
                <c:pt idx="14518">
                  <c:v> 20-07-09 05:32:50</c:v>
                </c:pt>
                <c:pt idx="14519">
                  <c:v> 20-07-09 05:32:55</c:v>
                </c:pt>
                <c:pt idx="14520">
                  <c:v> 20-07-09 05:33:00</c:v>
                </c:pt>
                <c:pt idx="14521">
                  <c:v> 20-07-09 05:33:05</c:v>
                </c:pt>
                <c:pt idx="14522">
                  <c:v> 20-07-09 05:33:10</c:v>
                </c:pt>
                <c:pt idx="14523">
                  <c:v> 20-07-09 05:33:15</c:v>
                </c:pt>
                <c:pt idx="14524">
                  <c:v> 20-07-09 05:33:20</c:v>
                </c:pt>
                <c:pt idx="14525">
                  <c:v> 20-07-09 05:33:25</c:v>
                </c:pt>
                <c:pt idx="14526">
                  <c:v> 20-07-09 05:33:30</c:v>
                </c:pt>
                <c:pt idx="14527">
                  <c:v> 20-07-09 05:33:35</c:v>
                </c:pt>
                <c:pt idx="14528">
                  <c:v> 20-07-09 05:33:40</c:v>
                </c:pt>
                <c:pt idx="14529">
                  <c:v> 20-07-09 05:33:45</c:v>
                </c:pt>
                <c:pt idx="14530">
                  <c:v> 20-07-09 05:33:50</c:v>
                </c:pt>
                <c:pt idx="14531">
                  <c:v> 20-07-09 05:33:55</c:v>
                </c:pt>
                <c:pt idx="14532">
                  <c:v> 20-07-09 05:34:00</c:v>
                </c:pt>
                <c:pt idx="14533">
                  <c:v> 20-07-09 05:34:05</c:v>
                </c:pt>
                <c:pt idx="14534">
                  <c:v> 20-07-09 05:34:10</c:v>
                </c:pt>
                <c:pt idx="14535">
                  <c:v> 20-07-09 05:34:15</c:v>
                </c:pt>
                <c:pt idx="14536">
                  <c:v> 20-07-09 05:34:20</c:v>
                </c:pt>
                <c:pt idx="14537">
                  <c:v> 20-07-09 05:34:25</c:v>
                </c:pt>
                <c:pt idx="14538">
                  <c:v> 20-07-09 05:34:30</c:v>
                </c:pt>
                <c:pt idx="14539">
                  <c:v> 20-07-09 05:34:35</c:v>
                </c:pt>
                <c:pt idx="14540">
                  <c:v> 20-07-09 05:34:40</c:v>
                </c:pt>
                <c:pt idx="14541">
                  <c:v> 20-07-09 05:34:45</c:v>
                </c:pt>
                <c:pt idx="14542">
                  <c:v> 20-07-09 05:34:50</c:v>
                </c:pt>
                <c:pt idx="14543">
                  <c:v> 20-07-09 05:34:55</c:v>
                </c:pt>
                <c:pt idx="14544">
                  <c:v> 20-07-09 05:35:00</c:v>
                </c:pt>
                <c:pt idx="14545">
                  <c:v> 20-07-09 05:35:05</c:v>
                </c:pt>
                <c:pt idx="14546">
                  <c:v> 20-07-09 05:35:10</c:v>
                </c:pt>
                <c:pt idx="14547">
                  <c:v> 20-07-09 05:35:15</c:v>
                </c:pt>
                <c:pt idx="14548">
                  <c:v> 20-07-09 05:35:20</c:v>
                </c:pt>
                <c:pt idx="14549">
                  <c:v> 20-07-09 05:35:25</c:v>
                </c:pt>
                <c:pt idx="14550">
                  <c:v> 20-07-09 05:35:30</c:v>
                </c:pt>
                <c:pt idx="14551">
                  <c:v> 20-07-09 05:35:35</c:v>
                </c:pt>
                <c:pt idx="14552">
                  <c:v> 20-07-09 05:35:40</c:v>
                </c:pt>
                <c:pt idx="14553">
                  <c:v> 20-07-09 05:35:45</c:v>
                </c:pt>
                <c:pt idx="14554">
                  <c:v> 20-07-09 05:35:50</c:v>
                </c:pt>
                <c:pt idx="14555">
                  <c:v> 20-07-09 05:35:55</c:v>
                </c:pt>
                <c:pt idx="14556">
                  <c:v> 20-07-09 05:36:00</c:v>
                </c:pt>
                <c:pt idx="14557">
                  <c:v> 20-07-09 05:36:05</c:v>
                </c:pt>
                <c:pt idx="14558">
                  <c:v> 20-07-09 05:36:10</c:v>
                </c:pt>
                <c:pt idx="14559">
                  <c:v> 20-07-09 05:36:15</c:v>
                </c:pt>
                <c:pt idx="14560">
                  <c:v> 20-07-09 05:36:20</c:v>
                </c:pt>
                <c:pt idx="14561">
                  <c:v> 20-07-09 05:36:25</c:v>
                </c:pt>
                <c:pt idx="14562">
                  <c:v> 20-07-09 05:36:30</c:v>
                </c:pt>
                <c:pt idx="14563">
                  <c:v> 20-07-09 05:36:35</c:v>
                </c:pt>
                <c:pt idx="14564">
                  <c:v> 20-07-09 05:36:40</c:v>
                </c:pt>
                <c:pt idx="14565">
                  <c:v> 20-07-09 05:36:45</c:v>
                </c:pt>
                <c:pt idx="14566">
                  <c:v> 20-07-09 05:36:50</c:v>
                </c:pt>
                <c:pt idx="14567">
                  <c:v> 20-07-09 05:36:55</c:v>
                </c:pt>
                <c:pt idx="14568">
                  <c:v> 20-07-09 05:37:00</c:v>
                </c:pt>
                <c:pt idx="14569">
                  <c:v> 20-07-09 05:37:05</c:v>
                </c:pt>
                <c:pt idx="14570">
                  <c:v> 20-07-09 05:37:10</c:v>
                </c:pt>
                <c:pt idx="14571">
                  <c:v> 20-07-09 05:37:15</c:v>
                </c:pt>
                <c:pt idx="14572">
                  <c:v> 20-07-09 05:37:20</c:v>
                </c:pt>
                <c:pt idx="14573">
                  <c:v> 20-07-09 05:37:25</c:v>
                </c:pt>
                <c:pt idx="14574">
                  <c:v> 20-07-09 05:37:30</c:v>
                </c:pt>
                <c:pt idx="14575">
                  <c:v> 20-07-09 05:37:35</c:v>
                </c:pt>
                <c:pt idx="14576">
                  <c:v> 20-07-09 05:37:40</c:v>
                </c:pt>
                <c:pt idx="14577">
                  <c:v> 20-07-09 05:37:45</c:v>
                </c:pt>
                <c:pt idx="14578">
                  <c:v> 20-07-09 05:37:50</c:v>
                </c:pt>
                <c:pt idx="14579">
                  <c:v> 20-07-09 05:37:55</c:v>
                </c:pt>
                <c:pt idx="14580">
                  <c:v> 20-07-09 05:38:00</c:v>
                </c:pt>
                <c:pt idx="14581">
                  <c:v> 20-07-09 05:38:05</c:v>
                </c:pt>
                <c:pt idx="14582">
                  <c:v> 20-07-09 05:38:10</c:v>
                </c:pt>
                <c:pt idx="14583">
                  <c:v> 20-07-09 05:38:15</c:v>
                </c:pt>
                <c:pt idx="14584">
                  <c:v> 20-07-09 05:38:20</c:v>
                </c:pt>
                <c:pt idx="14585">
                  <c:v> 20-07-09 05:38:25</c:v>
                </c:pt>
                <c:pt idx="14586">
                  <c:v> 20-07-09 05:38:30</c:v>
                </c:pt>
                <c:pt idx="14587">
                  <c:v> 20-07-09 05:38:35</c:v>
                </c:pt>
                <c:pt idx="14588">
                  <c:v> 20-07-09 05:38:40</c:v>
                </c:pt>
                <c:pt idx="14589">
                  <c:v> 20-07-09 05:38:45</c:v>
                </c:pt>
                <c:pt idx="14590">
                  <c:v> 20-07-09 05:38:50</c:v>
                </c:pt>
                <c:pt idx="14591">
                  <c:v> 20-07-09 05:38:55</c:v>
                </c:pt>
                <c:pt idx="14592">
                  <c:v> 20-07-09 05:39:00</c:v>
                </c:pt>
                <c:pt idx="14593">
                  <c:v> 20-07-09 05:39:05</c:v>
                </c:pt>
                <c:pt idx="14594">
                  <c:v> 20-07-09 05:39:10</c:v>
                </c:pt>
                <c:pt idx="14595">
                  <c:v> 20-07-09 05:39:15</c:v>
                </c:pt>
                <c:pt idx="14596">
                  <c:v> 20-07-09 05:39:20</c:v>
                </c:pt>
                <c:pt idx="14597">
                  <c:v> 20-07-09 05:39:25</c:v>
                </c:pt>
                <c:pt idx="14598">
                  <c:v> 20-07-09 05:39:30</c:v>
                </c:pt>
                <c:pt idx="14599">
                  <c:v> 20-07-09 05:39:35</c:v>
                </c:pt>
                <c:pt idx="14600">
                  <c:v> 20-07-09 05:39:40</c:v>
                </c:pt>
                <c:pt idx="14601">
                  <c:v> 20-07-09 05:39:45</c:v>
                </c:pt>
                <c:pt idx="14602">
                  <c:v> 20-07-09 05:39:50</c:v>
                </c:pt>
                <c:pt idx="14603">
                  <c:v> 20-07-09 05:39:55</c:v>
                </c:pt>
                <c:pt idx="14604">
                  <c:v> 20-07-09 05:40:00</c:v>
                </c:pt>
                <c:pt idx="14605">
                  <c:v> 20-07-09 05:40:05</c:v>
                </c:pt>
                <c:pt idx="14606">
                  <c:v> 20-07-09 05:40:10</c:v>
                </c:pt>
                <c:pt idx="14607">
                  <c:v> 20-07-09 05:40:15</c:v>
                </c:pt>
                <c:pt idx="14608">
                  <c:v> 20-07-09 05:40:20</c:v>
                </c:pt>
                <c:pt idx="14609">
                  <c:v> 20-07-09 05:40:25</c:v>
                </c:pt>
                <c:pt idx="14610">
                  <c:v> 20-07-09 05:40:30</c:v>
                </c:pt>
                <c:pt idx="14611">
                  <c:v> 20-07-09 05:40:35</c:v>
                </c:pt>
                <c:pt idx="14612">
                  <c:v> 20-07-09 05:40:40</c:v>
                </c:pt>
                <c:pt idx="14613">
                  <c:v> 20-07-09 05:40:45</c:v>
                </c:pt>
                <c:pt idx="14614">
                  <c:v> 20-07-09 05:40:50</c:v>
                </c:pt>
                <c:pt idx="14615">
                  <c:v> 20-07-09 05:40:55</c:v>
                </c:pt>
                <c:pt idx="14616">
                  <c:v> 20-07-09 05:41:00</c:v>
                </c:pt>
                <c:pt idx="14617">
                  <c:v> 20-07-09 05:41:05</c:v>
                </c:pt>
                <c:pt idx="14618">
                  <c:v> 20-07-09 05:41:10</c:v>
                </c:pt>
                <c:pt idx="14619">
                  <c:v> 20-07-09 05:41:15</c:v>
                </c:pt>
                <c:pt idx="14620">
                  <c:v> 20-07-09 05:41:20</c:v>
                </c:pt>
                <c:pt idx="14621">
                  <c:v> 20-07-09 05:41:25</c:v>
                </c:pt>
                <c:pt idx="14622">
                  <c:v> 20-07-09 05:41:30</c:v>
                </c:pt>
                <c:pt idx="14623">
                  <c:v> 20-07-09 05:41:35</c:v>
                </c:pt>
                <c:pt idx="14624">
                  <c:v> 20-07-09 05:41:40</c:v>
                </c:pt>
                <c:pt idx="14625">
                  <c:v> 20-07-09 05:41:45</c:v>
                </c:pt>
                <c:pt idx="14626">
                  <c:v> 20-07-09 05:41:50</c:v>
                </c:pt>
                <c:pt idx="14627">
                  <c:v> 20-07-09 05:41:55</c:v>
                </c:pt>
                <c:pt idx="14628">
                  <c:v> 20-07-09 05:42:00</c:v>
                </c:pt>
                <c:pt idx="14629">
                  <c:v> 20-07-09 05:42:05</c:v>
                </c:pt>
                <c:pt idx="14630">
                  <c:v> 20-07-09 05:42:10</c:v>
                </c:pt>
                <c:pt idx="14631">
                  <c:v> 20-07-09 05:42:15</c:v>
                </c:pt>
                <c:pt idx="14632">
                  <c:v> 20-07-09 05:42:20</c:v>
                </c:pt>
                <c:pt idx="14633">
                  <c:v> 20-07-09 05:42:25</c:v>
                </c:pt>
                <c:pt idx="14634">
                  <c:v> 20-07-09 05:42:30</c:v>
                </c:pt>
                <c:pt idx="14635">
                  <c:v> 20-07-09 05:42:35</c:v>
                </c:pt>
                <c:pt idx="14636">
                  <c:v> 20-07-09 05:42:40</c:v>
                </c:pt>
                <c:pt idx="14637">
                  <c:v> 20-07-09 05:42:45</c:v>
                </c:pt>
                <c:pt idx="14638">
                  <c:v> 20-07-09 05:42:50</c:v>
                </c:pt>
                <c:pt idx="14639">
                  <c:v> 20-07-09 05:42:55</c:v>
                </c:pt>
                <c:pt idx="14640">
                  <c:v> 20-07-09 05:43:00</c:v>
                </c:pt>
                <c:pt idx="14641">
                  <c:v> 20-07-09 05:43:05</c:v>
                </c:pt>
                <c:pt idx="14642">
                  <c:v> 20-07-09 05:43:10</c:v>
                </c:pt>
                <c:pt idx="14643">
                  <c:v> 20-07-09 05:43:15</c:v>
                </c:pt>
                <c:pt idx="14644">
                  <c:v> 20-07-09 05:43:20</c:v>
                </c:pt>
                <c:pt idx="14645">
                  <c:v> 20-07-09 05:43:25</c:v>
                </c:pt>
                <c:pt idx="14646">
                  <c:v> 20-07-09 05:43:30</c:v>
                </c:pt>
                <c:pt idx="14647">
                  <c:v> 20-07-09 05:43:35</c:v>
                </c:pt>
                <c:pt idx="14648">
                  <c:v> 20-07-09 05:43:40</c:v>
                </c:pt>
                <c:pt idx="14649">
                  <c:v> 20-07-09 05:43:45</c:v>
                </c:pt>
                <c:pt idx="14650">
                  <c:v> 20-07-09 05:43:50</c:v>
                </c:pt>
                <c:pt idx="14651">
                  <c:v> 20-07-09 05:43:55</c:v>
                </c:pt>
                <c:pt idx="14652">
                  <c:v> 20-07-09 05:44:00</c:v>
                </c:pt>
                <c:pt idx="14653">
                  <c:v> 20-07-09 05:44:05</c:v>
                </c:pt>
                <c:pt idx="14654">
                  <c:v> 20-07-09 05:44:10</c:v>
                </c:pt>
                <c:pt idx="14655">
                  <c:v> 20-07-09 05:44:15</c:v>
                </c:pt>
                <c:pt idx="14656">
                  <c:v> 20-07-09 05:44:20</c:v>
                </c:pt>
                <c:pt idx="14657">
                  <c:v> 20-07-09 05:44:25</c:v>
                </c:pt>
                <c:pt idx="14658">
                  <c:v> 20-07-09 05:44:30</c:v>
                </c:pt>
                <c:pt idx="14659">
                  <c:v> 20-07-09 05:44:35</c:v>
                </c:pt>
                <c:pt idx="14660">
                  <c:v> 20-07-09 05:44:40</c:v>
                </c:pt>
                <c:pt idx="14661">
                  <c:v> 20-07-09 05:44:45</c:v>
                </c:pt>
                <c:pt idx="14662">
                  <c:v> 20-07-09 05:44:50</c:v>
                </c:pt>
                <c:pt idx="14663">
                  <c:v> 20-07-09 05:44:55</c:v>
                </c:pt>
                <c:pt idx="14664">
                  <c:v> 20-07-09 05:45:00</c:v>
                </c:pt>
                <c:pt idx="14665">
                  <c:v> 20-07-09 05:45:05</c:v>
                </c:pt>
                <c:pt idx="14666">
                  <c:v> 20-07-09 05:45:10</c:v>
                </c:pt>
                <c:pt idx="14667">
                  <c:v> 20-07-09 05:45:15</c:v>
                </c:pt>
                <c:pt idx="14668">
                  <c:v> 20-07-09 05:45:20</c:v>
                </c:pt>
                <c:pt idx="14669">
                  <c:v> 20-07-09 05:45:25</c:v>
                </c:pt>
                <c:pt idx="14670">
                  <c:v> 20-07-09 05:45:30</c:v>
                </c:pt>
                <c:pt idx="14671">
                  <c:v> 20-07-09 05:45:35</c:v>
                </c:pt>
                <c:pt idx="14672">
                  <c:v> 20-07-09 05:45:40</c:v>
                </c:pt>
                <c:pt idx="14673">
                  <c:v> 20-07-09 05:45:45</c:v>
                </c:pt>
                <c:pt idx="14674">
                  <c:v> 20-07-09 05:45:50</c:v>
                </c:pt>
                <c:pt idx="14675">
                  <c:v> 20-07-09 05:45:55</c:v>
                </c:pt>
                <c:pt idx="14676">
                  <c:v> 20-07-09 05:46:00</c:v>
                </c:pt>
                <c:pt idx="14677">
                  <c:v> 20-07-09 05:46:05</c:v>
                </c:pt>
                <c:pt idx="14678">
                  <c:v> 20-07-09 05:46:10</c:v>
                </c:pt>
                <c:pt idx="14679">
                  <c:v> 20-07-09 05:46:15</c:v>
                </c:pt>
                <c:pt idx="14680">
                  <c:v> 20-07-09 05:46:20</c:v>
                </c:pt>
                <c:pt idx="14681">
                  <c:v> 20-07-09 05:46:25</c:v>
                </c:pt>
                <c:pt idx="14682">
                  <c:v> 20-07-09 05:46:30</c:v>
                </c:pt>
                <c:pt idx="14683">
                  <c:v> 20-07-09 05:46:35</c:v>
                </c:pt>
                <c:pt idx="14684">
                  <c:v> 20-07-09 05:46:40</c:v>
                </c:pt>
                <c:pt idx="14685">
                  <c:v> 20-07-09 05:46:45</c:v>
                </c:pt>
                <c:pt idx="14686">
                  <c:v> 20-07-09 05:46:50</c:v>
                </c:pt>
                <c:pt idx="14687">
                  <c:v> 20-07-09 05:46:55</c:v>
                </c:pt>
                <c:pt idx="14688">
                  <c:v> 20-07-09 05:47:00</c:v>
                </c:pt>
                <c:pt idx="14689">
                  <c:v> 20-07-09 05:47:05</c:v>
                </c:pt>
                <c:pt idx="14690">
                  <c:v> 20-07-09 05:47:10</c:v>
                </c:pt>
                <c:pt idx="14691">
                  <c:v> 20-07-09 05:47:15</c:v>
                </c:pt>
                <c:pt idx="14692">
                  <c:v> 20-07-09 05:47:20</c:v>
                </c:pt>
                <c:pt idx="14693">
                  <c:v> 20-07-09 05:47:25</c:v>
                </c:pt>
                <c:pt idx="14694">
                  <c:v> 20-07-09 05:47:30</c:v>
                </c:pt>
                <c:pt idx="14695">
                  <c:v> 20-07-09 05:47:35</c:v>
                </c:pt>
                <c:pt idx="14696">
                  <c:v> 20-07-09 05:47:40</c:v>
                </c:pt>
                <c:pt idx="14697">
                  <c:v> 20-07-09 05:47:45</c:v>
                </c:pt>
                <c:pt idx="14698">
                  <c:v> 20-07-09 05:47:50</c:v>
                </c:pt>
                <c:pt idx="14699">
                  <c:v> 20-07-09 05:47:55</c:v>
                </c:pt>
                <c:pt idx="14700">
                  <c:v> 20-07-09 05:48:00</c:v>
                </c:pt>
                <c:pt idx="14701">
                  <c:v> 20-07-09 05:48:05</c:v>
                </c:pt>
                <c:pt idx="14702">
                  <c:v> 20-07-09 05:48:10</c:v>
                </c:pt>
                <c:pt idx="14703">
                  <c:v> 20-07-09 05:48:15</c:v>
                </c:pt>
                <c:pt idx="14704">
                  <c:v> 20-07-09 05:48:20</c:v>
                </c:pt>
                <c:pt idx="14705">
                  <c:v> 20-07-09 05:48:25</c:v>
                </c:pt>
                <c:pt idx="14706">
                  <c:v> 20-07-09 05:48:30</c:v>
                </c:pt>
                <c:pt idx="14707">
                  <c:v> 20-07-09 05:48:35</c:v>
                </c:pt>
                <c:pt idx="14708">
                  <c:v> 20-07-09 05:48:40</c:v>
                </c:pt>
                <c:pt idx="14709">
                  <c:v> 20-07-09 05:48:45</c:v>
                </c:pt>
                <c:pt idx="14710">
                  <c:v> 20-07-09 05:48:50</c:v>
                </c:pt>
                <c:pt idx="14711">
                  <c:v> 20-07-09 05:48:55</c:v>
                </c:pt>
                <c:pt idx="14712">
                  <c:v> 20-07-09 05:49:00</c:v>
                </c:pt>
                <c:pt idx="14713">
                  <c:v> 20-07-09 05:49:05</c:v>
                </c:pt>
                <c:pt idx="14714">
                  <c:v> 20-07-09 05:49:10</c:v>
                </c:pt>
                <c:pt idx="14715">
                  <c:v> 20-07-09 05:49:15</c:v>
                </c:pt>
                <c:pt idx="14716">
                  <c:v> 20-07-09 05:49:20</c:v>
                </c:pt>
                <c:pt idx="14717">
                  <c:v> 20-07-09 05:49:25</c:v>
                </c:pt>
                <c:pt idx="14718">
                  <c:v> 20-07-09 05:49:30</c:v>
                </c:pt>
                <c:pt idx="14719">
                  <c:v> 20-07-09 05:49:35</c:v>
                </c:pt>
                <c:pt idx="14720">
                  <c:v> 20-07-09 05:49:40</c:v>
                </c:pt>
                <c:pt idx="14721">
                  <c:v> 20-07-09 05:49:45</c:v>
                </c:pt>
                <c:pt idx="14722">
                  <c:v> 20-07-09 05:49:50</c:v>
                </c:pt>
                <c:pt idx="14723">
                  <c:v> 20-07-09 05:49:55</c:v>
                </c:pt>
                <c:pt idx="14724">
                  <c:v> 20-07-09 05:50:00</c:v>
                </c:pt>
                <c:pt idx="14725">
                  <c:v> 20-07-09 05:50:05</c:v>
                </c:pt>
                <c:pt idx="14726">
                  <c:v> 20-07-09 05:50:10</c:v>
                </c:pt>
                <c:pt idx="14727">
                  <c:v> 20-07-09 05:50:15</c:v>
                </c:pt>
                <c:pt idx="14728">
                  <c:v> 20-07-09 05:50:20</c:v>
                </c:pt>
                <c:pt idx="14729">
                  <c:v> 20-07-09 05:50:25</c:v>
                </c:pt>
                <c:pt idx="14730">
                  <c:v> 20-07-09 05:50:30</c:v>
                </c:pt>
                <c:pt idx="14731">
                  <c:v> 20-07-09 05:50:35</c:v>
                </c:pt>
                <c:pt idx="14732">
                  <c:v> 20-07-09 05:50:40</c:v>
                </c:pt>
                <c:pt idx="14733">
                  <c:v> 20-07-09 05:50:45</c:v>
                </c:pt>
                <c:pt idx="14734">
                  <c:v> 20-07-09 05:50:50</c:v>
                </c:pt>
                <c:pt idx="14735">
                  <c:v> 20-07-09 05:50:55</c:v>
                </c:pt>
                <c:pt idx="14736">
                  <c:v> 20-07-09 05:51:00</c:v>
                </c:pt>
                <c:pt idx="14737">
                  <c:v> 20-07-09 05:51:05</c:v>
                </c:pt>
                <c:pt idx="14738">
                  <c:v> 20-07-09 05:51:10</c:v>
                </c:pt>
                <c:pt idx="14739">
                  <c:v> 20-07-09 05:51:15</c:v>
                </c:pt>
                <c:pt idx="14740">
                  <c:v> 20-07-09 05:51:20</c:v>
                </c:pt>
                <c:pt idx="14741">
                  <c:v> 20-07-09 05:51:25</c:v>
                </c:pt>
                <c:pt idx="14742">
                  <c:v> 20-07-09 05:51:30</c:v>
                </c:pt>
                <c:pt idx="14743">
                  <c:v> 20-07-09 05:51:35</c:v>
                </c:pt>
                <c:pt idx="14744">
                  <c:v> 20-07-09 05:51:40</c:v>
                </c:pt>
                <c:pt idx="14745">
                  <c:v> 20-07-09 05:51:45</c:v>
                </c:pt>
                <c:pt idx="14746">
                  <c:v> 20-07-09 05:51:50</c:v>
                </c:pt>
                <c:pt idx="14747">
                  <c:v> 20-07-09 05:51:55</c:v>
                </c:pt>
                <c:pt idx="14748">
                  <c:v> 20-07-09 05:52:00</c:v>
                </c:pt>
                <c:pt idx="14749">
                  <c:v> 20-07-09 05:52:05</c:v>
                </c:pt>
                <c:pt idx="14750">
                  <c:v> 20-07-09 05:52:10</c:v>
                </c:pt>
                <c:pt idx="14751">
                  <c:v> 20-07-09 05:52:15</c:v>
                </c:pt>
                <c:pt idx="14752">
                  <c:v> 20-07-09 05:52:20</c:v>
                </c:pt>
                <c:pt idx="14753">
                  <c:v> 20-07-09 05:52:25</c:v>
                </c:pt>
                <c:pt idx="14754">
                  <c:v> 20-07-09 05:52:30</c:v>
                </c:pt>
                <c:pt idx="14755">
                  <c:v> 20-07-09 05:52:35</c:v>
                </c:pt>
                <c:pt idx="14756">
                  <c:v> 20-07-09 05:52:40</c:v>
                </c:pt>
                <c:pt idx="14757">
                  <c:v> 20-07-09 05:52:45</c:v>
                </c:pt>
                <c:pt idx="14758">
                  <c:v> 20-07-09 05:52:50</c:v>
                </c:pt>
                <c:pt idx="14759">
                  <c:v> 20-07-09 05:52:55</c:v>
                </c:pt>
                <c:pt idx="14760">
                  <c:v> 20-07-09 05:53:00</c:v>
                </c:pt>
                <c:pt idx="14761">
                  <c:v> 20-07-09 05:53:05</c:v>
                </c:pt>
                <c:pt idx="14762">
                  <c:v> 20-07-09 05:53:10</c:v>
                </c:pt>
                <c:pt idx="14763">
                  <c:v> 20-07-09 05:53:15</c:v>
                </c:pt>
                <c:pt idx="14764">
                  <c:v> 20-07-09 05:53:20</c:v>
                </c:pt>
                <c:pt idx="14765">
                  <c:v> 20-07-09 05:53:25</c:v>
                </c:pt>
                <c:pt idx="14766">
                  <c:v> 20-07-09 05:53:30</c:v>
                </c:pt>
                <c:pt idx="14767">
                  <c:v> 20-07-09 05:53:35</c:v>
                </c:pt>
                <c:pt idx="14768">
                  <c:v> 20-07-09 05:53:40</c:v>
                </c:pt>
                <c:pt idx="14769">
                  <c:v> 20-07-09 05:53:45</c:v>
                </c:pt>
                <c:pt idx="14770">
                  <c:v> 20-07-09 05:53:50</c:v>
                </c:pt>
                <c:pt idx="14771">
                  <c:v> 20-07-09 05:53:55</c:v>
                </c:pt>
                <c:pt idx="14772">
                  <c:v> 20-07-09 05:54:00</c:v>
                </c:pt>
                <c:pt idx="14773">
                  <c:v> 20-07-09 05:54:05</c:v>
                </c:pt>
                <c:pt idx="14774">
                  <c:v> 20-07-09 05:54:10</c:v>
                </c:pt>
                <c:pt idx="14775">
                  <c:v> 20-07-09 05:54:15</c:v>
                </c:pt>
                <c:pt idx="14776">
                  <c:v> 20-07-09 05:54:20</c:v>
                </c:pt>
                <c:pt idx="14777">
                  <c:v> 20-07-09 05:54:25</c:v>
                </c:pt>
                <c:pt idx="14778">
                  <c:v> 20-07-09 05:54:30</c:v>
                </c:pt>
                <c:pt idx="14779">
                  <c:v> 20-07-09 05:54:35</c:v>
                </c:pt>
                <c:pt idx="14780">
                  <c:v> 20-07-09 05:54:40</c:v>
                </c:pt>
                <c:pt idx="14781">
                  <c:v> 20-07-09 05:54:45</c:v>
                </c:pt>
                <c:pt idx="14782">
                  <c:v> 20-07-09 05:54:50</c:v>
                </c:pt>
                <c:pt idx="14783">
                  <c:v> 20-07-09 05:54:55</c:v>
                </c:pt>
                <c:pt idx="14784">
                  <c:v> 20-07-09 05:55:00</c:v>
                </c:pt>
                <c:pt idx="14785">
                  <c:v> 20-07-09 05:55:05</c:v>
                </c:pt>
                <c:pt idx="14786">
                  <c:v> 20-07-09 05:55:10</c:v>
                </c:pt>
                <c:pt idx="14787">
                  <c:v> 20-07-09 05:55:15</c:v>
                </c:pt>
                <c:pt idx="14788">
                  <c:v> 20-07-09 05:55:20</c:v>
                </c:pt>
                <c:pt idx="14789">
                  <c:v> 20-07-09 05:55:25</c:v>
                </c:pt>
                <c:pt idx="14790">
                  <c:v> 20-07-09 05:55:30</c:v>
                </c:pt>
                <c:pt idx="14791">
                  <c:v> 20-07-09 05:55:35</c:v>
                </c:pt>
                <c:pt idx="14792">
                  <c:v> 20-07-09 05:55:40</c:v>
                </c:pt>
                <c:pt idx="14793">
                  <c:v> 20-07-09 05:55:45</c:v>
                </c:pt>
                <c:pt idx="14794">
                  <c:v> 20-07-09 05:55:50</c:v>
                </c:pt>
                <c:pt idx="14795">
                  <c:v> 20-07-09 05:55:55</c:v>
                </c:pt>
                <c:pt idx="14796">
                  <c:v> 20-07-09 05:56:00</c:v>
                </c:pt>
                <c:pt idx="14797">
                  <c:v> 20-07-09 05:56:05</c:v>
                </c:pt>
                <c:pt idx="14798">
                  <c:v> 20-07-09 05:56:10</c:v>
                </c:pt>
                <c:pt idx="14799">
                  <c:v> 20-07-09 05:56:15</c:v>
                </c:pt>
                <c:pt idx="14800">
                  <c:v> 20-07-09 05:56:20</c:v>
                </c:pt>
                <c:pt idx="14801">
                  <c:v> 20-07-09 05:56:25</c:v>
                </c:pt>
                <c:pt idx="14802">
                  <c:v> 20-07-09 05:56:30</c:v>
                </c:pt>
                <c:pt idx="14803">
                  <c:v> 20-07-09 05:56:35</c:v>
                </c:pt>
                <c:pt idx="14804">
                  <c:v> 20-07-09 05:56:40</c:v>
                </c:pt>
                <c:pt idx="14805">
                  <c:v> 20-07-09 05:56:45</c:v>
                </c:pt>
                <c:pt idx="14806">
                  <c:v> 20-07-09 05:56:50</c:v>
                </c:pt>
                <c:pt idx="14807">
                  <c:v> 20-07-09 05:56:55</c:v>
                </c:pt>
                <c:pt idx="14808">
                  <c:v> 20-07-09 05:57:00</c:v>
                </c:pt>
                <c:pt idx="14809">
                  <c:v> 20-07-09 05:57:05</c:v>
                </c:pt>
                <c:pt idx="14810">
                  <c:v> 20-07-09 05:57:10</c:v>
                </c:pt>
                <c:pt idx="14811">
                  <c:v> 20-07-09 05:57:15</c:v>
                </c:pt>
                <c:pt idx="14812">
                  <c:v> 20-07-09 05:57:20</c:v>
                </c:pt>
                <c:pt idx="14813">
                  <c:v> 20-07-09 05:57:25</c:v>
                </c:pt>
                <c:pt idx="14814">
                  <c:v> 20-07-09 05:57:30</c:v>
                </c:pt>
                <c:pt idx="14815">
                  <c:v> 20-07-09 05:57:35</c:v>
                </c:pt>
                <c:pt idx="14816">
                  <c:v> 20-07-09 05:57:40</c:v>
                </c:pt>
                <c:pt idx="14817">
                  <c:v> 20-07-09 05:57:45</c:v>
                </c:pt>
                <c:pt idx="14818">
                  <c:v> 20-07-09 05:57:50</c:v>
                </c:pt>
                <c:pt idx="14819">
                  <c:v> 20-07-09 05:57:55</c:v>
                </c:pt>
                <c:pt idx="14820">
                  <c:v> 20-07-09 05:58:00</c:v>
                </c:pt>
                <c:pt idx="14821">
                  <c:v> 20-07-09 05:58:05</c:v>
                </c:pt>
                <c:pt idx="14822">
                  <c:v> 20-07-09 05:58:10</c:v>
                </c:pt>
                <c:pt idx="14823">
                  <c:v> 20-07-09 05:58:15</c:v>
                </c:pt>
                <c:pt idx="14824">
                  <c:v> 20-07-09 05:58:20</c:v>
                </c:pt>
                <c:pt idx="14825">
                  <c:v> 20-07-09 05:58:25</c:v>
                </c:pt>
                <c:pt idx="14826">
                  <c:v> 20-07-09 05:58:30</c:v>
                </c:pt>
                <c:pt idx="14827">
                  <c:v> 20-07-09 05:58:35</c:v>
                </c:pt>
                <c:pt idx="14828">
                  <c:v> 20-07-09 05:58:40</c:v>
                </c:pt>
                <c:pt idx="14829">
                  <c:v> 20-07-09 05:58:45</c:v>
                </c:pt>
                <c:pt idx="14830">
                  <c:v> 20-07-09 05:58:50</c:v>
                </c:pt>
                <c:pt idx="14831">
                  <c:v> 20-07-09 05:58:55</c:v>
                </c:pt>
                <c:pt idx="14832">
                  <c:v> 20-07-09 05:59:00</c:v>
                </c:pt>
                <c:pt idx="14833">
                  <c:v> 20-07-09 05:59:05</c:v>
                </c:pt>
                <c:pt idx="14834">
                  <c:v> 20-07-09 05:59:10</c:v>
                </c:pt>
                <c:pt idx="14835">
                  <c:v> 20-07-09 05:59:15</c:v>
                </c:pt>
                <c:pt idx="14836">
                  <c:v> 20-07-09 05:59:20</c:v>
                </c:pt>
                <c:pt idx="14837">
                  <c:v> 20-07-09 05:59:25</c:v>
                </c:pt>
                <c:pt idx="14838">
                  <c:v> 20-07-09 05:59:30</c:v>
                </c:pt>
                <c:pt idx="14839">
                  <c:v> 20-07-09 05:59:35</c:v>
                </c:pt>
                <c:pt idx="14840">
                  <c:v> 20-07-09 05:59:40</c:v>
                </c:pt>
                <c:pt idx="14841">
                  <c:v> 20-07-09 05:59:45</c:v>
                </c:pt>
                <c:pt idx="14842">
                  <c:v> 20-07-09 05:59:50</c:v>
                </c:pt>
                <c:pt idx="14843">
                  <c:v> 20-07-09 05:59:55</c:v>
                </c:pt>
                <c:pt idx="14844">
                  <c:v> 20-07-09 06:00:00</c:v>
                </c:pt>
                <c:pt idx="14845">
                  <c:v> 20-07-09 06:00:05</c:v>
                </c:pt>
                <c:pt idx="14846">
                  <c:v> 20-07-09 06:00:10</c:v>
                </c:pt>
                <c:pt idx="14847">
                  <c:v> 20-07-09 06:00:15</c:v>
                </c:pt>
                <c:pt idx="14848">
                  <c:v> 20-07-09 06:00:20</c:v>
                </c:pt>
                <c:pt idx="14849">
                  <c:v> 20-07-09 06:00:25</c:v>
                </c:pt>
                <c:pt idx="14850">
                  <c:v> 20-07-09 06:00:30</c:v>
                </c:pt>
                <c:pt idx="14851">
                  <c:v> 20-07-09 06:00:35</c:v>
                </c:pt>
                <c:pt idx="14852">
                  <c:v> 20-07-09 06:00:40</c:v>
                </c:pt>
                <c:pt idx="14853">
                  <c:v> 20-07-09 06:00:45</c:v>
                </c:pt>
                <c:pt idx="14854">
                  <c:v> 20-07-09 06:00:50</c:v>
                </c:pt>
                <c:pt idx="14855">
                  <c:v> 20-07-09 06:00:55</c:v>
                </c:pt>
                <c:pt idx="14856">
                  <c:v> 20-07-09 06:01:00</c:v>
                </c:pt>
                <c:pt idx="14857">
                  <c:v> 20-07-09 06:01:05</c:v>
                </c:pt>
                <c:pt idx="14858">
                  <c:v> 20-07-09 06:01:10</c:v>
                </c:pt>
                <c:pt idx="14859">
                  <c:v> 20-07-09 06:01:15</c:v>
                </c:pt>
                <c:pt idx="14860">
                  <c:v> 20-07-09 06:01:20</c:v>
                </c:pt>
                <c:pt idx="14861">
                  <c:v> 20-07-09 06:01:25</c:v>
                </c:pt>
                <c:pt idx="14862">
                  <c:v> 20-07-09 06:01:30</c:v>
                </c:pt>
                <c:pt idx="14863">
                  <c:v> 20-07-09 06:01:35</c:v>
                </c:pt>
                <c:pt idx="14864">
                  <c:v> 20-07-09 06:01:40</c:v>
                </c:pt>
                <c:pt idx="14865">
                  <c:v> 20-07-09 06:01:45</c:v>
                </c:pt>
                <c:pt idx="14866">
                  <c:v> 20-07-09 06:01:50</c:v>
                </c:pt>
                <c:pt idx="14867">
                  <c:v> 20-07-09 06:01:55</c:v>
                </c:pt>
                <c:pt idx="14868">
                  <c:v> 20-07-09 06:02:00</c:v>
                </c:pt>
                <c:pt idx="14869">
                  <c:v> 20-07-09 06:02:05</c:v>
                </c:pt>
                <c:pt idx="14870">
                  <c:v> 20-07-09 06:02:10</c:v>
                </c:pt>
                <c:pt idx="14871">
                  <c:v> 20-07-09 06:02:15</c:v>
                </c:pt>
                <c:pt idx="14872">
                  <c:v> 20-07-09 06:02:20</c:v>
                </c:pt>
                <c:pt idx="14873">
                  <c:v> 20-07-09 06:02:25</c:v>
                </c:pt>
                <c:pt idx="14874">
                  <c:v> 20-07-09 06:02:30</c:v>
                </c:pt>
                <c:pt idx="14875">
                  <c:v> 20-07-09 06:02:35</c:v>
                </c:pt>
                <c:pt idx="14876">
                  <c:v> 20-07-09 06:02:40</c:v>
                </c:pt>
                <c:pt idx="14877">
                  <c:v> 20-07-09 06:02:45</c:v>
                </c:pt>
                <c:pt idx="14878">
                  <c:v> 20-07-09 06:02:50</c:v>
                </c:pt>
                <c:pt idx="14879">
                  <c:v> 20-07-09 06:02:55</c:v>
                </c:pt>
                <c:pt idx="14880">
                  <c:v> 20-07-09 06:03:00</c:v>
                </c:pt>
                <c:pt idx="14881">
                  <c:v> 20-07-09 06:03:05</c:v>
                </c:pt>
                <c:pt idx="14882">
                  <c:v> 20-07-09 06:03:10</c:v>
                </c:pt>
                <c:pt idx="14883">
                  <c:v> 20-07-09 06:03:15</c:v>
                </c:pt>
                <c:pt idx="14884">
                  <c:v> 20-07-09 06:03:20</c:v>
                </c:pt>
                <c:pt idx="14885">
                  <c:v> 20-07-09 06:03:25</c:v>
                </c:pt>
                <c:pt idx="14886">
                  <c:v> 20-07-09 06:03:30</c:v>
                </c:pt>
                <c:pt idx="14887">
                  <c:v> 20-07-09 06:03:35</c:v>
                </c:pt>
                <c:pt idx="14888">
                  <c:v> 20-07-09 06:03:40</c:v>
                </c:pt>
                <c:pt idx="14889">
                  <c:v> 20-07-09 06:03:45</c:v>
                </c:pt>
                <c:pt idx="14890">
                  <c:v> 20-07-09 06:03:50</c:v>
                </c:pt>
                <c:pt idx="14891">
                  <c:v> 20-07-09 06:03:55</c:v>
                </c:pt>
                <c:pt idx="14892">
                  <c:v> 20-07-09 06:04:00</c:v>
                </c:pt>
                <c:pt idx="14893">
                  <c:v> 20-07-09 06:04:05</c:v>
                </c:pt>
                <c:pt idx="14894">
                  <c:v> 20-07-09 06:04:10</c:v>
                </c:pt>
                <c:pt idx="14895">
                  <c:v> 20-07-09 06:04:15</c:v>
                </c:pt>
                <c:pt idx="14896">
                  <c:v> 20-07-09 06:04:20</c:v>
                </c:pt>
                <c:pt idx="14897">
                  <c:v> 20-07-09 06:04:25</c:v>
                </c:pt>
                <c:pt idx="14898">
                  <c:v> 20-07-09 06:04:30</c:v>
                </c:pt>
                <c:pt idx="14899">
                  <c:v> 20-07-09 06:04:35</c:v>
                </c:pt>
                <c:pt idx="14900">
                  <c:v> 20-07-09 06:04:40</c:v>
                </c:pt>
                <c:pt idx="14901">
                  <c:v> 20-07-09 06:04:45</c:v>
                </c:pt>
                <c:pt idx="14902">
                  <c:v> 20-07-09 06:04:50</c:v>
                </c:pt>
                <c:pt idx="14903">
                  <c:v> 20-07-09 06:04:55</c:v>
                </c:pt>
                <c:pt idx="14904">
                  <c:v> 20-07-09 06:05:00</c:v>
                </c:pt>
                <c:pt idx="14905">
                  <c:v> 20-07-09 06:05:05</c:v>
                </c:pt>
                <c:pt idx="14906">
                  <c:v> 20-07-09 06:05:10</c:v>
                </c:pt>
                <c:pt idx="14907">
                  <c:v> 20-07-09 06:05:15</c:v>
                </c:pt>
                <c:pt idx="14908">
                  <c:v> 20-07-09 06:05:20</c:v>
                </c:pt>
                <c:pt idx="14909">
                  <c:v> 20-07-09 06:05:25</c:v>
                </c:pt>
                <c:pt idx="14910">
                  <c:v> 20-07-09 06:05:30</c:v>
                </c:pt>
                <c:pt idx="14911">
                  <c:v> 20-07-09 06:05:35</c:v>
                </c:pt>
                <c:pt idx="14912">
                  <c:v> 20-07-09 06:05:40</c:v>
                </c:pt>
                <c:pt idx="14913">
                  <c:v> 20-07-09 06:05:45</c:v>
                </c:pt>
                <c:pt idx="14914">
                  <c:v> 20-07-09 06:05:50</c:v>
                </c:pt>
                <c:pt idx="14915">
                  <c:v> 20-07-09 06:05:55</c:v>
                </c:pt>
                <c:pt idx="14916">
                  <c:v> 20-07-09 06:06:00</c:v>
                </c:pt>
                <c:pt idx="14917">
                  <c:v> 20-07-09 06:06:05</c:v>
                </c:pt>
                <c:pt idx="14918">
                  <c:v> 20-07-09 06:06:10</c:v>
                </c:pt>
                <c:pt idx="14919">
                  <c:v> 20-07-09 06:06:15</c:v>
                </c:pt>
                <c:pt idx="14920">
                  <c:v> 20-07-09 06:06:20</c:v>
                </c:pt>
                <c:pt idx="14921">
                  <c:v> 20-07-09 06:06:25</c:v>
                </c:pt>
                <c:pt idx="14922">
                  <c:v> 20-07-09 06:06:30</c:v>
                </c:pt>
                <c:pt idx="14923">
                  <c:v> 20-07-09 06:06:35</c:v>
                </c:pt>
                <c:pt idx="14924">
                  <c:v> 20-07-09 06:06:40</c:v>
                </c:pt>
                <c:pt idx="14925">
                  <c:v> 20-07-09 06:06:45</c:v>
                </c:pt>
                <c:pt idx="14926">
                  <c:v> 20-07-09 06:06:50</c:v>
                </c:pt>
                <c:pt idx="14927">
                  <c:v> 20-07-09 06:06:55</c:v>
                </c:pt>
                <c:pt idx="14928">
                  <c:v> 20-07-09 06:07:00</c:v>
                </c:pt>
                <c:pt idx="14929">
                  <c:v> 20-07-09 06:07:05</c:v>
                </c:pt>
                <c:pt idx="14930">
                  <c:v> 20-07-09 06:07:10</c:v>
                </c:pt>
                <c:pt idx="14931">
                  <c:v> 20-07-09 06:07:15</c:v>
                </c:pt>
                <c:pt idx="14932">
                  <c:v> 20-07-09 06:07:20</c:v>
                </c:pt>
                <c:pt idx="14933">
                  <c:v> 20-07-09 06:07:25</c:v>
                </c:pt>
                <c:pt idx="14934">
                  <c:v> 20-07-09 06:07:30</c:v>
                </c:pt>
                <c:pt idx="14935">
                  <c:v> 20-07-09 06:07:35</c:v>
                </c:pt>
                <c:pt idx="14936">
                  <c:v> 20-07-09 06:07:40</c:v>
                </c:pt>
                <c:pt idx="14937">
                  <c:v> 20-07-09 06:07:45</c:v>
                </c:pt>
                <c:pt idx="14938">
                  <c:v> 20-07-09 06:07:50</c:v>
                </c:pt>
                <c:pt idx="14939">
                  <c:v> 20-07-09 06:07:55</c:v>
                </c:pt>
                <c:pt idx="14940">
                  <c:v> 20-07-09 06:08:00</c:v>
                </c:pt>
                <c:pt idx="14941">
                  <c:v> 20-07-09 06:08:05</c:v>
                </c:pt>
                <c:pt idx="14942">
                  <c:v> 20-07-09 06:08:10</c:v>
                </c:pt>
                <c:pt idx="14943">
                  <c:v> 20-07-09 06:08:15</c:v>
                </c:pt>
                <c:pt idx="14944">
                  <c:v> 20-07-09 06:08:20</c:v>
                </c:pt>
                <c:pt idx="14945">
                  <c:v> 20-07-09 06:08:25</c:v>
                </c:pt>
                <c:pt idx="14946">
                  <c:v> 20-07-09 06:08:30</c:v>
                </c:pt>
                <c:pt idx="14947">
                  <c:v> 20-07-09 06:08:35</c:v>
                </c:pt>
                <c:pt idx="14948">
                  <c:v> 20-07-09 06:08:40</c:v>
                </c:pt>
                <c:pt idx="14949">
                  <c:v> 20-07-09 06:08:45</c:v>
                </c:pt>
                <c:pt idx="14950">
                  <c:v> 20-07-09 06:08:50</c:v>
                </c:pt>
                <c:pt idx="14951">
                  <c:v> 20-07-09 06:08:55</c:v>
                </c:pt>
                <c:pt idx="14952">
                  <c:v> 20-07-09 06:09:00</c:v>
                </c:pt>
                <c:pt idx="14953">
                  <c:v> 20-07-09 06:09:05</c:v>
                </c:pt>
                <c:pt idx="14954">
                  <c:v> 20-07-09 06:09:10</c:v>
                </c:pt>
                <c:pt idx="14955">
                  <c:v> 20-07-09 06:09:15</c:v>
                </c:pt>
                <c:pt idx="14956">
                  <c:v> 20-07-09 06:09:20</c:v>
                </c:pt>
                <c:pt idx="14957">
                  <c:v> 20-07-09 06:09:25</c:v>
                </c:pt>
                <c:pt idx="14958">
                  <c:v> 20-07-09 06:09:30</c:v>
                </c:pt>
                <c:pt idx="14959">
                  <c:v> 20-07-09 06:09:35</c:v>
                </c:pt>
                <c:pt idx="14960">
                  <c:v> 20-07-09 06:09:40</c:v>
                </c:pt>
                <c:pt idx="14961">
                  <c:v> 20-07-09 06:09:45</c:v>
                </c:pt>
                <c:pt idx="14962">
                  <c:v> 20-07-09 06:09:50</c:v>
                </c:pt>
                <c:pt idx="14963">
                  <c:v> 20-07-09 06:09:55</c:v>
                </c:pt>
                <c:pt idx="14964">
                  <c:v> 20-07-09 06:10:00</c:v>
                </c:pt>
                <c:pt idx="14965">
                  <c:v> 20-07-09 06:10:05</c:v>
                </c:pt>
                <c:pt idx="14966">
                  <c:v> 20-07-09 06:10:10</c:v>
                </c:pt>
                <c:pt idx="14967">
                  <c:v> 20-07-09 06:10:15</c:v>
                </c:pt>
                <c:pt idx="14968">
                  <c:v> 20-07-09 06:10:20</c:v>
                </c:pt>
                <c:pt idx="14969">
                  <c:v> 20-07-09 06:10:25</c:v>
                </c:pt>
                <c:pt idx="14970">
                  <c:v> 20-07-09 06:10:30</c:v>
                </c:pt>
                <c:pt idx="14971">
                  <c:v> 20-07-09 06:10:35</c:v>
                </c:pt>
                <c:pt idx="14972">
                  <c:v> 20-07-09 06:10:40</c:v>
                </c:pt>
                <c:pt idx="14973">
                  <c:v> 20-07-09 06:10:45</c:v>
                </c:pt>
                <c:pt idx="14974">
                  <c:v> 20-07-09 06:10:50</c:v>
                </c:pt>
                <c:pt idx="14975">
                  <c:v> 20-07-09 06:10:55</c:v>
                </c:pt>
                <c:pt idx="14976">
                  <c:v> 20-07-09 06:11:00</c:v>
                </c:pt>
                <c:pt idx="14977">
                  <c:v> 20-07-09 06:11:05</c:v>
                </c:pt>
                <c:pt idx="14978">
                  <c:v> 20-07-09 06:11:10</c:v>
                </c:pt>
                <c:pt idx="14979">
                  <c:v> 20-07-09 06:11:15</c:v>
                </c:pt>
                <c:pt idx="14980">
                  <c:v> 20-07-09 06:11:20</c:v>
                </c:pt>
                <c:pt idx="14981">
                  <c:v> 20-07-09 06:11:25</c:v>
                </c:pt>
                <c:pt idx="14982">
                  <c:v> 20-07-09 06:11:30</c:v>
                </c:pt>
                <c:pt idx="14983">
                  <c:v> 20-07-09 06:11:35</c:v>
                </c:pt>
                <c:pt idx="14984">
                  <c:v> 20-07-09 06:11:40</c:v>
                </c:pt>
                <c:pt idx="14985">
                  <c:v> 20-07-09 06:11:45</c:v>
                </c:pt>
                <c:pt idx="14986">
                  <c:v> 20-07-09 06:11:50</c:v>
                </c:pt>
                <c:pt idx="14987">
                  <c:v> 20-07-09 06:11:55</c:v>
                </c:pt>
                <c:pt idx="14988">
                  <c:v> 20-07-09 06:12:00</c:v>
                </c:pt>
                <c:pt idx="14989">
                  <c:v> 20-07-09 06:12:05</c:v>
                </c:pt>
                <c:pt idx="14990">
                  <c:v> 20-07-09 06:12:10</c:v>
                </c:pt>
                <c:pt idx="14991">
                  <c:v> 20-07-09 06:12:15</c:v>
                </c:pt>
                <c:pt idx="14992">
                  <c:v> 20-07-09 06:12:20</c:v>
                </c:pt>
                <c:pt idx="14993">
                  <c:v> 20-07-09 06:12:25</c:v>
                </c:pt>
                <c:pt idx="14994">
                  <c:v> 20-07-09 06:12:30</c:v>
                </c:pt>
                <c:pt idx="14995">
                  <c:v> 20-07-09 06:12:35</c:v>
                </c:pt>
                <c:pt idx="14996">
                  <c:v> 20-07-09 06:12:40</c:v>
                </c:pt>
                <c:pt idx="14997">
                  <c:v> 20-07-09 06:12:45</c:v>
                </c:pt>
                <c:pt idx="14998">
                  <c:v> 20-07-09 06:12:50</c:v>
                </c:pt>
                <c:pt idx="14999">
                  <c:v> 20-07-09 06:12:55</c:v>
                </c:pt>
                <c:pt idx="15000">
                  <c:v> 20-07-09 06:13:00</c:v>
                </c:pt>
                <c:pt idx="15001">
                  <c:v> 20-07-09 06:13:05</c:v>
                </c:pt>
                <c:pt idx="15002">
                  <c:v> 20-07-09 06:13:10</c:v>
                </c:pt>
                <c:pt idx="15003">
                  <c:v> 20-07-09 06:13:15</c:v>
                </c:pt>
                <c:pt idx="15004">
                  <c:v> 20-07-09 06:13:20</c:v>
                </c:pt>
                <c:pt idx="15005">
                  <c:v> 20-07-09 06:13:25</c:v>
                </c:pt>
                <c:pt idx="15006">
                  <c:v> 20-07-09 06:13:30</c:v>
                </c:pt>
                <c:pt idx="15007">
                  <c:v> 20-07-09 06:13:35</c:v>
                </c:pt>
                <c:pt idx="15008">
                  <c:v> 20-07-09 06:13:40</c:v>
                </c:pt>
                <c:pt idx="15009">
                  <c:v> 20-07-09 06:13:45</c:v>
                </c:pt>
                <c:pt idx="15010">
                  <c:v> 20-07-09 06:13:50</c:v>
                </c:pt>
                <c:pt idx="15011">
                  <c:v> 20-07-09 06:13:55</c:v>
                </c:pt>
                <c:pt idx="15012">
                  <c:v> 20-07-09 06:14:00</c:v>
                </c:pt>
                <c:pt idx="15013">
                  <c:v> 20-07-09 06:14:05</c:v>
                </c:pt>
                <c:pt idx="15014">
                  <c:v> 20-07-09 06:14:10</c:v>
                </c:pt>
                <c:pt idx="15015">
                  <c:v> 20-07-09 06:14:15</c:v>
                </c:pt>
                <c:pt idx="15016">
                  <c:v> 20-07-09 06:14:20</c:v>
                </c:pt>
                <c:pt idx="15017">
                  <c:v> 20-07-09 06:14:25</c:v>
                </c:pt>
                <c:pt idx="15018">
                  <c:v> 20-07-09 06:14:30</c:v>
                </c:pt>
                <c:pt idx="15019">
                  <c:v> 20-07-09 06:14:35</c:v>
                </c:pt>
                <c:pt idx="15020">
                  <c:v> 20-07-09 06:14:40</c:v>
                </c:pt>
                <c:pt idx="15021">
                  <c:v> 20-07-09 06:14:45</c:v>
                </c:pt>
                <c:pt idx="15022">
                  <c:v> 20-07-09 06:14:50</c:v>
                </c:pt>
                <c:pt idx="15023">
                  <c:v> 20-07-09 06:14:55</c:v>
                </c:pt>
                <c:pt idx="15024">
                  <c:v> 20-07-09 06:15:00</c:v>
                </c:pt>
                <c:pt idx="15025">
                  <c:v> 20-07-09 06:15:05</c:v>
                </c:pt>
                <c:pt idx="15026">
                  <c:v> 20-07-09 06:15:10</c:v>
                </c:pt>
                <c:pt idx="15027">
                  <c:v> 20-07-09 06:15:15</c:v>
                </c:pt>
                <c:pt idx="15028">
                  <c:v> 20-07-09 06:15:20</c:v>
                </c:pt>
                <c:pt idx="15029">
                  <c:v> 20-07-09 06:15:25</c:v>
                </c:pt>
                <c:pt idx="15030">
                  <c:v> 20-07-09 06:15:30</c:v>
                </c:pt>
                <c:pt idx="15031">
                  <c:v> 20-07-09 06:15:35</c:v>
                </c:pt>
                <c:pt idx="15032">
                  <c:v> 20-07-09 06:15:40</c:v>
                </c:pt>
                <c:pt idx="15033">
                  <c:v> 20-07-09 06:15:45</c:v>
                </c:pt>
                <c:pt idx="15034">
                  <c:v> 20-07-09 06:15:50</c:v>
                </c:pt>
                <c:pt idx="15035">
                  <c:v> 20-07-09 06:15:55</c:v>
                </c:pt>
                <c:pt idx="15036">
                  <c:v> 20-07-09 06:16:00</c:v>
                </c:pt>
                <c:pt idx="15037">
                  <c:v> 20-07-09 06:16:05</c:v>
                </c:pt>
                <c:pt idx="15038">
                  <c:v> 20-07-09 06:16:10</c:v>
                </c:pt>
                <c:pt idx="15039">
                  <c:v> 20-07-09 06:16:15</c:v>
                </c:pt>
                <c:pt idx="15040">
                  <c:v> 20-07-09 06:16:20</c:v>
                </c:pt>
                <c:pt idx="15041">
                  <c:v> 20-07-09 06:16:25</c:v>
                </c:pt>
                <c:pt idx="15042">
                  <c:v> 20-07-09 06:16:30</c:v>
                </c:pt>
                <c:pt idx="15043">
                  <c:v> 20-07-09 06:16:35</c:v>
                </c:pt>
                <c:pt idx="15044">
                  <c:v> 20-07-09 06:16:40</c:v>
                </c:pt>
                <c:pt idx="15045">
                  <c:v> 20-07-09 06:16:45</c:v>
                </c:pt>
                <c:pt idx="15046">
                  <c:v> 20-07-09 06:16:50</c:v>
                </c:pt>
                <c:pt idx="15047">
                  <c:v> 20-07-09 06:16:55</c:v>
                </c:pt>
                <c:pt idx="15048">
                  <c:v> 20-07-09 06:17:00</c:v>
                </c:pt>
                <c:pt idx="15049">
                  <c:v> 20-07-09 06:17:05</c:v>
                </c:pt>
                <c:pt idx="15050">
                  <c:v> 20-07-09 06:17:10</c:v>
                </c:pt>
                <c:pt idx="15051">
                  <c:v> 20-07-09 06:17:15</c:v>
                </c:pt>
                <c:pt idx="15052">
                  <c:v> 20-07-09 06:17:20</c:v>
                </c:pt>
                <c:pt idx="15053">
                  <c:v> 20-07-09 06:17:25</c:v>
                </c:pt>
                <c:pt idx="15054">
                  <c:v> 20-07-09 06:17:30</c:v>
                </c:pt>
                <c:pt idx="15055">
                  <c:v> 20-07-09 06:17:35</c:v>
                </c:pt>
                <c:pt idx="15056">
                  <c:v> 20-07-09 06:17:40</c:v>
                </c:pt>
                <c:pt idx="15057">
                  <c:v> 20-07-09 06:17:45</c:v>
                </c:pt>
                <c:pt idx="15058">
                  <c:v> 20-07-09 06:17:50</c:v>
                </c:pt>
                <c:pt idx="15059">
                  <c:v> 20-07-09 06:17:55</c:v>
                </c:pt>
                <c:pt idx="15060">
                  <c:v> 20-07-09 06:18:00</c:v>
                </c:pt>
                <c:pt idx="15061">
                  <c:v> 20-07-09 06:18:05</c:v>
                </c:pt>
                <c:pt idx="15062">
                  <c:v> 20-07-09 06:18:10</c:v>
                </c:pt>
                <c:pt idx="15063">
                  <c:v> 20-07-09 06:18:15</c:v>
                </c:pt>
                <c:pt idx="15064">
                  <c:v> 20-07-09 06:18:20</c:v>
                </c:pt>
                <c:pt idx="15065">
                  <c:v> 20-07-09 06:18:25</c:v>
                </c:pt>
                <c:pt idx="15066">
                  <c:v> 20-07-09 06:18:30</c:v>
                </c:pt>
                <c:pt idx="15067">
                  <c:v> 20-07-09 06:18:35</c:v>
                </c:pt>
                <c:pt idx="15068">
                  <c:v> 20-07-09 06:18:40</c:v>
                </c:pt>
                <c:pt idx="15069">
                  <c:v> 20-07-09 06:18:45</c:v>
                </c:pt>
                <c:pt idx="15070">
                  <c:v> 20-07-09 06:18:50</c:v>
                </c:pt>
                <c:pt idx="15071">
                  <c:v> 20-07-09 06:18:55</c:v>
                </c:pt>
                <c:pt idx="15072">
                  <c:v> 20-07-09 06:19:00</c:v>
                </c:pt>
                <c:pt idx="15073">
                  <c:v> 20-07-09 06:19:05</c:v>
                </c:pt>
                <c:pt idx="15074">
                  <c:v> 20-07-09 06:19:10</c:v>
                </c:pt>
                <c:pt idx="15075">
                  <c:v> 20-07-09 06:19:15</c:v>
                </c:pt>
                <c:pt idx="15076">
                  <c:v> 20-07-09 06:19:20</c:v>
                </c:pt>
                <c:pt idx="15077">
                  <c:v> 20-07-09 06:19:25</c:v>
                </c:pt>
                <c:pt idx="15078">
                  <c:v> 20-07-09 06:19:30</c:v>
                </c:pt>
                <c:pt idx="15079">
                  <c:v> 20-07-09 06:19:35</c:v>
                </c:pt>
                <c:pt idx="15080">
                  <c:v> 20-07-09 06:19:40</c:v>
                </c:pt>
                <c:pt idx="15081">
                  <c:v> 20-07-09 06:19:45</c:v>
                </c:pt>
                <c:pt idx="15082">
                  <c:v> 20-07-09 06:19:50</c:v>
                </c:pt>
                <c:pt idx="15083">
                  <c:v> 20-07-09 06:19:55</c:v>
                </c:pt>
                <c:pt idx="15084">
                  <c:v> 20-07-09 06:20:00</c:v>
                </c:pt>
                <c:pt idx="15085">
                  <c:v> 20-07-09 06:20:05</c:v>
                </c:pt>
                <c:pt idx="15086">
                  <c:v> 20-07-09 06:20:10</c:v>
                </c:pt>
                <c:pt idx="15087">
                  <c:v> 20-07-09 06:20:15</c:v>
                </c:pt>
                <c:pt idx="15088">
                  <c:v> 20-07-09 06:20:20</c:v>
                </c:pt>
                <c:pt idx="15089">
                  <c:v> 20-07-09 06:20:25</c:v>
                </c:pt>
                <c:pt idx="15090">
                  <c:v> 20-07-09 06:20:30</c:v>
                </c:pt>
                <c:pt idx="15091">
                  <c:v> 20-07-09 06:20:35</c:v>
                </c:pt>
                <c:pt idx="15092">
                  <c:v> 20-07-09 06:20:40</c:v>
                </c:pt>
                <c:pt idx="15093">
                  <c:v> 20-07-09 06:20:45</c:v>
                </c:pt>
                <c:pt idx="15094">
                  <c:v> 20-07-09 06:20:50</c:v>
                </c:pt>
                <c:pt idx="15095">
                  <c:v> 20-07-09 06:20:55</c:v>
                </c:pt>
                <c:pt idx="15096">
                  <c:v> 20-07-09 06:21:00</c:v>
                </c:pt>
                <c:pt idx="15097">
                  <c:v> 20-07-09 06:21:05</c:v>
                </c:pt>
                <c:pt idx="15098">
                  <c:v> 20-07-09 06:21:10</c:v>
                </c:pt>
                <c:pt idx="15099">
                  <c:v> 20-07-09 06:21:15</c:v>
                </c:pt>
                <c:pt idx="15100">
                  <c:v> 20-07-09 06:21:20</c:v>
                </c:pt>
                <c:pt idx="15101">
                  <c:v> 20-07-09 06:21:25</c:v>
                </c:pt>
                <c:pt idx="15102">
                  <c:v> 20-07-09 06:21:30</c:v>
                </c:pt>
                <c:pt idx="15103">
                  <c:v> 20-07-09 06:21:35</c:v>
                </c:pt>
                <c:pt idx="15104">
                  <c:v> 20-07-09 06:21:40</c:v>
                </c:pt>
                <c:pt idx="15105">
                  <c:v> 20-07-09 06:21:45</c:v>
                </c:pt>
                <c:pt idx="15106">
                  <c:v> 20-07-09 06:21:50</c:v>
                </c:pt>
                <c:pt idx="15107">
                  <c:v> 20-07-09 06:21:55</c:v>
                </c:pt>
                <c:pt idx="15108">
                  <c:v> 20-07-09 06:22:00</c:v>
                </c:pt>
                <c:pt idx="15109">
                  <c:v> 20-07-09 06:22:05</c:v>
                </c:pt>
                <c:pt idx="15110">
                  <c:v> 20-07-09 06:22:10</c:v>
                </c:pt>
                <c:pt idx="15111">
                  <c:v> 20-07-09 06:22:15</c:v>
                </c:pt>
                <c:pt idx="15112">
                  <c:v> 20-07-09 06:22:20</c:v>
                </c:pt>
                <c:pt idx="15113">
                  <c:v> 20-07-09 06:22:25</c:v>
                </c:pt>
                <c:pt idx="15114">
                  <c:v> 20-07-09 06:22:30</c:v>
                </c:pt>
                <c:pt idx="15115">
                  <c:v> 20-07-09 06:22:35</c:v>
                </c:pt>
                <c:pt idx="15116">
                  <c:v> 20-07-09 06:22:40</c:v>
                </c:pt>
                <c:pt idx="15117">
                  <c:v> 20-07-09 06:22:45</c:v>
                </c:pt>
                <c:pt idx="15118">
                  <c:v> 20-07-09 06:22:50</c:v>
                </c:pt>
                <c:pt idx="15119">
                  <c:v> 20-07-09 06:22:55</c:v>
                </c:pt>
                <c:pt idx="15120">
                  <c:v> 20-07-09 06:23:00</c:v>
                </c:pt>
                <c:pt idx="15121">
                  <c:v> 20-07-09 06:23:05</c:v>
                </c:pt>
                <c:pt idx="15122">
                  <c:v> 20-07-09 06:23:10</c:v>
                </c:pt>
                <c:pt idx="15123">
                  <c:v> 20-07-09 06:23:15</c:v>
                </c:pt>
                <c:pt idx="15124">
                  <c:v> 20-07-09 06:23:20</c:v>
                </c:pt>
                <c:pt idx="15125">
                  <c:v> 20-07-09 06:23:25</c:v>
                </c:pt>
                <c:pt idx="15126">
                  <c:v> 20-07-09 06:23:30</c:v>
                </c:pt>
                <c:pt idx="15127">
                  <c:v> 20-07-09 06:23:35</c:v>
                </c:pt>
                <c:pt idx="15128">
                  <c:v> 20-07-09 06:23:40</c:v>
                </c:pt>
                <c:pt idx="15129">
                  <c:v> 20-07-09 06:23:45</c:v>
                </c:pt>
                <c:pt idx="15130">
                  <c:v> 20-07-09 06:23:50</c:v>
                </c:pt>
                <c:pt idx="15131">
                  <c:v> 20-07-09 06:23:55</c:v>
                </c:pt>
                <c:pt idx="15132">
                  <c:v> 20-07-09 06:24:00</c:v>
                </c:pt>
                <c:pt idx="15133">
                  <c:v> 20-07-09 06:24:05</c:v>
                </c:pt>
                <c:pt idx="15134">
                  <c:v> 20-07-09 06:24:10</c:v>
                </c:pt>
                <c:pt idx="15135">
                  <c:v> 20-07-09 06:24:15</c:v>
                </c:pt>
                <c:pt idx="15136">
                  <c:v> 20-07-09 06:24:20</c:v>
                </c:pt>
                <c:pt idx="15137">
                  <c:v> 20-07-09 06:24:25</c:v>
                </c:pt>
                <c:pt idx="15138">
                  <c:v> 20-07-09 06:24:30</c:v>
                </c:pt>
                <c:pt idx="15139">
                  <c:v> 20-07-09 06:24:35</c:v>
                </c:pt>
                <c:pt idx="15140">
                  <c:v> 20-07-09 06:24:40</c:v>
                </c:pt>
                <c:pt idx="15141">
                  <c:v> 20-07-09 06:24:45</c:v>
                </c:pt>
                <c:pt idx="15142">
                  <c:v> 20-07-09 06:24:50</c:v>
                </c:pt>
                <c:pt idx="15143">
                  <c:v> 20-07-09 06:24:55</c:v>
                </c:pt>
                <c:pt idx="15144">
                  <c:v> 20-07-09 06:25:00</c:v>
                </c:pt>
                <c:pt idx="15145">
                  <c:v> 20-07-09 06:25:05</c:v>
                </c:pt>
                <c:pt idx="15146">
                  <c:v> 20-07-09 06:25:10</c:v>
                </c:pt>
                <c:pt idx="15147">
                  <c:v> 20-07-09 06:25:15</c:v>
                </c:pt>
                <c:pt idx="15148">
                  <c:v> 20-07-09 06:25:20</c:v>
                </c:pt>
                <c:pt idx="15149">
                  <c:v> 20-07-09 06:25:25</c:v>
                </c:pt>
                <c:pt idx="15150">
                  <c:v> 20-07-09 06:25:30</c:v>
                </c:pt>
                <c:pt idx="15151">
                  <c:v> 20-07-09 06:25:35</c:v>
                </c:pt>
                <c:pt idx="15152">
                  <c:v> 20-07-09 06:25:40</c:v>
                </c:pt>
                <c:pt idx="15153">
                  <c:v> 20-07-09 06:25:45</c:v>
                </c:pt>
                <c:pt idx="15154">
                  <c:v> 20-07-09 06:25:50</c:v>
                </c:pt>
                <c:pt idx="15155">
                  <c:v> 20-07-09 06:25:55</c:v>
                </c:pt>
                <c:pt idx="15156">
                  <c:v> 20-07-09 06:26:00</c:v>
                </c:pt>
                <c:pt idx="15157">
                  <c:v> 20-07-09 06:26:05</c:v>
                </c:pt>
                <c:pt idx="15158">
                  <c:v> 20-07-09 06:26:10</c:v>
                </c:pt>
                <c:pt idx="15159">
                  <c:v> 20-07-09 06:26:15</c:v>
                </c:pt>
                <c:pt idx="15160">
                  <c:v> 20-07-09 06:26:20</c:v>
                </c:pt>
                <c:pt idx="15161">
                  <c:v> 20-07-09 06:26:25</c:v>
                </c:pt>
                <c:pt idx="15162">
                  <c:v> 20-07-09 06:26:30</c:v>
                </c:pt>
                <c:pt idx="15163">
                  <c:v> 20-07-09 06:26:35</c:v>
                </c:pt>
                <c:pt idx="15164">
                  <c:v> 20-07-09 06:26:40</c:v>
                </c:pt>
                <c:pt idx="15165">
                  <c:v> 20-07-09 06:26:45</c:v>
                </c:pt>
                <c:pt idx="15166">
                  <c:v> 20-07-09 06:26:50</c:v>
                </c:pt>
                <c:pt idx="15167">
                  <c:v> 20-07-09 06:26:55</c:v>
                </c:pt>
                <c:pt idx="15168">
                  <c:v> 20-07-09 06:27:00</c:v>
                </c:pt>
                <c:pt idx="15169">
                  <c:v> 20-07-09 06:27:05</c:v>
                </c:pt>
                <c:pt idx="15170">
                  <c:v> 20-07-09 06:27:10</c:v>
                </c:pt>
                <c:pt idx="15171">
                  <c:v> 20-07-09 06:27:15</c:v>
                </c:pt>
                <c:pt idx="15172">
                  <c:v> 20-07-09 06:27:20</c:v>
                </c:pt>
                <c:pt idx="15173">
                  <c:v> 20-07-09 06:27:25</c:v>
                </c:pt>
                <c:pt idx="15174">
                  <c:v> 20-07-09 06:27:30</c:v>
                </c:pt>
                <c:pt idx="15175">
                  <c:v> 20-07-09 06:27:35</c:v>
                </c:pt>
                <c:pt idx="15176">
                  <c:v> 20-07-09 06:27:40</c:v>
                </c:pt>
                <c:pt idx="15177">
                  <c:v> 20-07-09 06:27:45</c:v>
                </c:pt>
                <c:pt idx="15178">
                  <c:v> 20-07-09 06:27:50</c:v>
                </c:pt>
                <c:pt idx="15179">
                  <c:v> 20-07-09 06:27:55</c:v>
                </c:pt>
                <c:pt idx="15180">
                  <c:v> 20-07-09 06:28:00</c:v>
                </c:pt>
                <c:pt idx="15181">
                  <c:v> 20-07-09 06:28:05</c:v>
                </c:pt>
                <c:pt idx="15182">
                  <c:v> 20-07-09 06:28:10</c:v>
                </c:pt>
                <c:pt idx="15183">
                  <c:v> 20-07-09 06:28:15</c:v>
                </c:pt>
                <c:pt idx="15184">
                  <c:v> 20-07-09 06:28:20</c:v>
                </c:pt>
                <c:pt idx="15185">
                  <c:v> 20-07-09 06:28:25</c:v>
                </c:pt>
                <c:pt idx="15186">
                  <c:v> 20-07-09 06:28:30</c:v>
                </c:pt>
                <c:pt idx="15187">
                  <c:v> 20-07-09 06:28:35</c:v>
                </c:pt>
                <c:pt idx="15188">
                  <c:v> 20-07-09 06:28:40</c:v>
                </c:pt>
                <c:pt idx="15189">
                  <c:v> 20-07-09 06:28:45</c:v>
                </c:pt>
                <c:pt idx="15190">
                  <c:v> 20-07-09 06:28:50</c:v>
                </c:pt>
                <c:pt idx="15191">
                  <c:v> 20-07-09 06:28:55</c:v>
                </c:pt>
                <c:pt idx="15192">
                  <c:v> 20-07-09 06:29:00</c:v>
                </c:pt>
                <c:pt idx="15193">
                  <c:v> 20-07-09 06:29:05</c:v>
                </c:pt>
                <c:pt idx="15194">
                  <c:v> 20-07-09 06:29:10</c:v>
                </c:pt>
                <c:pt idx="15195">
                  <c:v> 20-07-09 06:29:15</c:v>
                </c:pt>
                <c:pt idx="15196">
                  <c:v> 20-07-09 06:29:20</c:v>
                </c:pt>
                <c:pt idx="15197">
                  <c:v> 20-07-09 06:29:25</c:v>
                </c:pt>
                <c:pt idx="15198">
                  <c:v> 20-07-09 06:29:30</c:v>
                </c:pt>
                <c:pt idx="15199">
                  <c:v> 20-07-09 06:29:35</c:v>
                </c:pt>
                <c:pt idx="15200">
                  <c:v> 20-07-09 06:29:40</c:v>
                </c:pt>
                <c:pt idx="15201">
                  <c:v> 20-07-09 06:29:45</c:v>
                </c:pt>
                <c:pt idx="15202">
                  <c:v> 20-07-09 06:29:50</c:v>
                </c:pt>
                <c:pt idx="15203">
                  <c:v> 20-07-09 06:29:55</c:v>
                </c:pt>
                <c:pt idx="15204">
                  <c:v> 20-07-09 06:30:00</c:v>
                </c:pt>
                <c:pt idx="15205">
                  <c:v> 20-07-09 06:30:05</c:v>
                </c:pt>
                <c:pt idx="15206">
                  <c:v> 20-07-09 06:30:10</c:v>
                </c:pt>
                <c:pt idx="15207">
                  <c:v> 20-07-09 06:30:15</c:v>
                </c:pt>
                <c:pt idx="15208">
                  <c:v> 20-07-09 06:30:20</c:v>
                </c:pt>
                <c:pt idx="15209">
                  <c:v> 20-07-09 06:30:25</c:v>
                </c:pt>
                <c:pt idx="15210">
                  <c:v> 20-07-09 06:30:30</c:v>
                </c:pt>
                <c:pt idx="15211">
                  <c:v> 20-07-09 06:30:35</c:v>
                </c:pt>
                <c:pt idx="15212">
                  <c:v> 20-07-09 06:30:40</c:v>
                </c:pt>
                <c:pt idx="15213">
                  <c:v> 20-07-09 06:30:45</c:v>
                </c:pt>
                <c:pt idx="15214">
                  <c:v> 20-07-09 06:30:50</c:v>
                </c:pt>
                <c:pt idx="15215">
                  <c:v> 20-07-09 06:30:55</c:v>
                </c:pt>
                <c:pt idx="15216">
                  <c:v> 20-07-09 06:31:00</c:v>
                </c:pt>
                <c:pt idx="15217">
                  <c:v> 20-07-09 06:31:05</c:v>
                </c:pt>
                <c:pt idx="15218">
                  <c:v> 20-07-09 06:31:10</c:v>
                </c:pt>
                <c:pt idx="15219">
                  <c:v> 20-07-09 06:31:15</c:v>
                </c:pt>
                <c:pt idx="15220">
                  <c:v> 20-07-09 06:31:20</c:v>
                </c:pt>
                <c:pt idx="15221">
                  <c:v> 20-07-09 06:31:25</c:v>
                </c:pt>
                <c:pt idx="15222">
                  <c:v> 20-07-09 06:31:30</c:v>
                </c:pt>
                <c:pt idx="15223">
                  <c:v> 20-07-09 06:31:35</c:v>
                </c:pt>
                <c:pt idx="15224">
                  <c:v> 20-07-09 06:31:40</c:v>
                </c:pt>
                <c:pt idx="15225">
                  <c:v> 20-07-09 06:31:45</c:v>
                </c:pt>
                <c:pt idx="15226">
                  <c:v> 20-07-09 06:31:50</c:v>
                </c:pt>
                <c:pt idx="15227">
                  <c:v> 20-07-09 06:31:55</c:v>
                </c:pt>
                <c:pt idx="15228">
                  <c:v> 20-07-09 06:32:00</c:v>
                </c:pt>
                <c:pt idx="15229">
                  <c:v> 20-07-09 06:32:05</c:v>
                </c:pt>
                <c:pt idx="15230">
                  <c:v> 20-07-09 06:32:10</c:v>
                </c:pt>
                <c:pt idx="15231">
                  <c:v> 20-07-09 06:32:15</c:v>
                </c:pt>
                <c:pt idx="15232">
                  <c:v> 20-07-09 06:32:20</c:v>
                </c:pt>
                <c:pt idx="15233">
                  <c:v> 20-07-09 06:32:25</c:v>
                </c:pt>
                <c:pt idx="15234">
                  <c:v> 20-07-09 06:32:30</c:v>
                </c:pt>
                <c:pt idx="15235">
                  <c:v> 20-07-09 06:32:35</c:v>
                </c:pt>
                <c:pt idx="15236">
                  <c:v> 20-07-09 06:32:40</c:v>
                </c:pt>
                <c:pt idx="15237">
                  <c:v> 20-07-09 06:32:45</c:v>
                </c:pt>
                <c:pt idx="15238">
                  <c:v> 20-07-09 06:32:50</c:v>
                </c:pt>
                <c:pt idx="15239">
                  <c:v> 20-07-09 06:32:55</c:v>
                </c:pt>
                <c:pt idx="15240">
                  <c:v> 20-07-09 06:33:00</c:v>
                </c:pt>
                <c:pt idx="15241">
                  <c:v> 20-07-09 06:33:05</c:v>
                </c:pt>
                <c:pt idx="15242">
                  <c:v> 20-07-09 06:33:10</c:v>
                </c:pt>
                <c:pt idx="15243">
                  <c:v> 20-07-09 06:33:15</c:v>
                </c:pt>
                <c:pt idx="15244">
                  <c:v> 20-07-09 06:33:20</c:v>
                </c:pt>
                <c:pt idx="15245">
                  <c:v> 20-07-09 06:33:25</c:v>
                </c:pt>
                <c:pt idx="15246">
                  <c:v> 20-07-09 06:33:30</c:v>
                </c:pt>
                <c:pt idx="15247">
                  <c:v> 20-07-09 06:33:35</c:v>
                </c:pt>
                <c:pt idx="15248">
                  <c:v> 20-07-09 06:33:40</c:v>
                </c:pt>
                <c:pt idx="15249">
                  <c:v> 20-07-09 06:33:45</c:v>
                </c:pt>
                <c:pt idx="15250">
                  <c:v> 20-07-09 06:33:50</c:v>
                </c:pt>
                <c:pt idx="15251">
                  <c:v> 20-07-09 06:33:55</c:v>
                </c:pt>
                <c:pt idx="15252">
                  <c:v> 20-07-09 06:34:00</c:v>
                </c:pt>
                <c:pt idx="15253">
                  <c:v> 20-07-09 06:34:05</c:v>
                </c:pt>
                <c:pt idx="15254">
                  <c:v> 20-07-09 06:34:10</c:v>
                </c:pt>
                <c:pt idx="15255">
                  <c:v> 20-07-09 06:34:15</c:v>
                </c:pt>
                <c:pt idx="15256">
                  <c:v> 20-07-09 06:34:20</c:v>
                </c:pt>
                <c:pt idx="15257">
                  <c:v> 20-07-09 06:34:25</c:v>
                </c:pt>
                <c:pt idx="15258">
                  <c:v> 20-07-09 06:34:30</c:v>
                </c:pt>
                <c:pt idx="15259">
                  <c:v> 20-07-09 06:34:35</c:v>
                </c:pt>
                <c:pt idx="15260">
                  <c:v> 20-07-09 06:34:40</c:v>
                </c:pt>
                <c:pt idx="15261">
                  <c:v> 20-07-09 06:34:45</c:v>
                </c:pt>
                <c:pt idx="15262">
                  <c:v> 20-07-09 06:34:50</c:v>
                </c:pt>
                <c:pt idx="15263">
                  <c:v> 20-07-09 06:34:55</c:v>
                </c:pt>
                <c:pt idx="15264">
                  <c:v> 20-07-09 06:35:00</c:v>
                </c:pt>
                <c:pt idx="15265">
                  <c:v> 20-07-09 06:35:05</c:v>
                </c:pt>
                <c:pt idx="15266">
                  <c:v> 20-07-09 06:35:10</c:v>
                </c:pt>
                <c:pt idx="15267">
                  <c:v> 20-07-09 06:35:15</c:v>
                </c:pt>
                <c:pt idx="15268">
                  <c:v> 20-07-09 06:35:20</c:v>
                </c:pt>
                <c:pt idx="15269">
                  <c:v> 20-07-09 06:35:25</c:v>
                </c:pt>
                <c:pt idx="15270">
                  <c:v> 20-07-09 06:35:30</c:v>
                </c:pt>
                <c:pt idx="15271">
                  <c:v> 20-07-09 06:35:35</c:v>
                </c:pt>
                <c:pt idx="15272">
                  <c:v> 20-07-09 06:35:40</c:v>
                </c:pt>
                <c:pt idx="15273">
                  <c:v> 20-07-09 06:35:45</c:v>
                </c:pt>
                <c:pt idx="15274">
                  <c:v> 20-07-09 06:35:50</c:v>
                </c:pt>
                <c:pt idx="15275">
                  <c:v> 20-07-09 06:35:55</c:v>
                </c:pt>
                <c:pt idx="15276">
                  <c:v> 20-07-09 06:36:00</c:v>
                </c:pt>
                <c:pt idx="15277">
                  <c:v> 20-07-09 06:36:05</c:v>
                </c:pt>
                <c:pt idx="15278">
                  <c:v> 20-07-09 06:36:10</c:v>
                </c:pt>
                <c:pt idx="15279">
                  <c:v> 20-07-09 06:36:15</c:v>
                </c:pt>
                <c:pt idx="15280">
                  <c:v> 20-07-09 06:36:20</c:v>
                </c:pt>
                <c:pt idx="15281">
                  <c:v> 20-07-09 06:36:25</c:v>
                </c:pt>
                <c:pt idx="15282">
                  <c:v> 20-07-09 06:36:30</c:v>
                </c:pt>
                <c:pt idx="15283">
                  <c:v> 20-07-09 06:36:35</c:v>
                </c:pt>
                <c:pt idx="15284">
                  <c:v> 20-07-09 06:36:40</c:v>
                </c:pt>
                <c:pt idx="15285">
                  <c:v> 20-07-09 06:36:45</c:v>
                </c:pt>
                <c:pt idx="15286">
                  <c:v> 20-07-09 06:36:50</c:v>
                </c:pt>
                <c:pt idx="15287">
                  <c:v> 20-07-09 06:36:55</c:v>
                </c:pt>
                <c:pt idx="15288">
                  <c:v> 20-07-09 06:37:00</c:v>
                </c:pt>
                <c:pt idx="15289">
                  <c:v> 20-07-09 06:37:05</c:v>
                </c:pt>
                <c:pt idx="15290">
                  <c:v> 20-07-09 06:37:10</c:v>
                </c:pt>
                <c:pt idx="15291">
                  <c:v> 20-07-09 06:37:15</c:v>
                </c:pt>
                <c:pt idx="15292">
                  <c:v> 20-07-09 06:37:20</c:v>
                </c:pt>
                <c:pt idx="15293">
                  <c:v> 20-07-09 06:37:25</c:v>
                </c:pt>
                <c:pt idx="15294">
                  <c:v> 20-07-09 06:37:30</c:v>
                </c:pt>
                <c:pt idx="15295">
                  <c:v> 20-07-09 06:37:35</c:v>
                </c:pt>
                <c:pt idx="15296">
                  <c:v> 20-07-09 06:37:40</c:v>
                </c:pt>
                <c:pt idx="15297">
                  <c:v> 20-07-09 06:37:45</c:v>
                </c:pt>
                <c:pt idx="15298">
                  <c:v> 20-07-09 06:37:50</c:v>
                </c:pt>
                <c:pt idx="15299">
                  <c:v> 20-07-09 06:37:55</c:v>
                </c:pt>
                <c:pt idx="15300">
                  <c:v> 20-07-09 06:38:00</c:v>
                </c:pt>
                <c:pt idx="15301">
                  <c:v> 20-07-09 06:38:05</c:v>
                </c:pt>
                <c:pt idx="15302">
                  <c:v> 20-07-09 06:38:10</c:v>
                </c:pt>
                <c:pt idx="15303">
                  <c:v> 20-07-09 06:38:15</c:v>
                </c:pt>
                <c:pt idx="15304">
                  <c:v> 20-07-09 06:38:20</c:v>
                </c:pt>
                <c:pt idx="15305">
                  <c:v> 20-07-09 06:38:25</c:v>
                </c:pt>
                <c:pt idx="15306">
                  <c:v> 20-07-09 06:38:30</c:v>
                </c:pt>
                <c:pt idx="15307">
                  <c:v> 20-07-09 06:38:35</c:v>
                </c:pt>
                <c:pt idx="15308">
                  <c:v> 20-07-09 06:38:40</c:v>
                </c:pt>
                <c:pt idx="15309">
                  <c:v> 20-07-09 06:38:45</c:v>
                </c:pt>
                <c:pt idx="15310">
                  <c:v> 20-07-09 06:38:50</c:v>
                </c:pt>
                <c:pt idx="15311">
                  <c:v> 20-07-09 06:38:55</c:v>
                </c:pt>
                <c:pt idx="15312">
                  <c:v> 20-07-09 06:39:00</c:v>
                </c:pt>
                <c:pt idx="15313">
                  <c:v> 20-07-09 06:39:05</c:v>
                </c:pt>
                <c:pt idx="15314">
                  <c:v> 20-07-09 06:39:10</c:v>
                </c:pt>
                <c:pt idx="15315">
                  <c:v> 20-07-09 06:39:15</c:v>
                </c:pt>
                <c:pt idx="15316">
                  <c:v> 20-07-09 06:39:20</c:v>
                </c:pt>
                <c:pt idx="15317">
                  <c:v> 20-07-09 06:39:25</c:v>
                </c:pt>
                <c:pt idx="15318">
                  <c:v> 20-07-09 06:39:30</c:v>
                </c:pt>
                <c:pt idx="15319">
                  <c:v> 20-07-09 06:39:35</c:v>
                </c:pt>
                <c:pt idx="15320">
                  <c:v> 20-07-09 06:39:40</c:v>
                </c:pt>
                <c:pt idx="15321">
                  <c:v> 20-07-09 06:39:45</c:v>
                </c:pt>
                <c:pt idx="15322">
                  <c:v> 20-07-09 06:39:50</c:v>
                </c:pt>
                <c:pt idx="15323">
                  <c:v> 20-07-09 06:39:55</c:v>
                </c:pt>
                <c:pt idx="15324">
                  <c:v> 20-07-09 06:40:00</c:v>
                </c:pt>
                <c:pt idx="15325">
                  <c:v> 20-07-09 06:40:05</c:v>
                </c:pt>
                <c:pt idx="15326">
                  <c:v> 20-07-09 06:40:10</c:v>
                </c:pt>
                <c:pt idx="15327">
                  <c:v> 20-07-09 06:40:15</c:v>
                </c:pt>
                <c:pt idx="15328">
                  <c:v> 20-07-09 06:40:20</c:v>
                </c:pt>
                <c:pt idx="15329">
                  <c:v> 20-07-09 06:40:25</c:v>
                </c:pt>
                <c:pt idx="15330">
                  <c:v> 20-07-09 06:40:30</c:v>
                </c:pt>
                <c:pt idx="15331">
                  <c:v> 20-07-09 06:40:35</c:v>
                </c:pt>
                <c:pt idx="15332">
                  <c:v> 20-07-09 06:40:40</c:v>
                </c:pt>
                <c:pt idx="15333">
                  <c:v> 20-07-09 06:40:45</c:v>
                </c:pt>
                <c:pt idx="15334">
                  <c:v> 20-07-09 06:40:50</c:v>
                </c:pt>
                <c:pt idx="15335">
                  <c:v> 20-07-09 06:40:55</c:v>
                </c:pt>
                <c:pt idx="15336">
                  <c:v> 20-07-09 06:41:00</c:v>
                </c:pt>
                <c:pt idx="15337">
                  <c:v> 20-07-09 06:41:05</c:v>
                </c:pt>
                <c:pt idx="15338">
                  <c:v> 20-07-09 06:41:10</c:v>
                </c:pt>
                <c:pt idx="15339">
                  <c:v> 20-07-09 06:41:15</c:v>
                </c:pt>
                <c:pt idx="15340">
                  <c:v> 20-07-09 06:41:20</c:v>
                </c:pt>
                <c:pt idx="15341">
                  <c:v> 20-07-09 06:41:25</c:v>
                </c:pt>
                <c:pt idx="15342">
                  <c:v> 20-07-09 06:41:30</c:v>
                </c:pt>
                <c:pt idx="15343">
                  <c:v> 20-07-09 06:41:35</c:v>
                </c:pt>
                <c:pt idx="15344">
                  <c:v> 20-07-09 06:41:40</c:v>
                </c:pt>
                <c:pt idx="15345">
                  <c:v> 20-07-09 06:41:45</c:v>
                </c:pt>
                <c:pt idx="15346">
                  <c:v> 20-07-09 06:41:50</c:v>
                </c:pt>
                <c:pt idx="15347">
                  <c:v> 20-07-09 06:41:55</c:v>
                </c:pt>
                <c:pt idx="15348">
                  <c:v> 20-07-09 06:42:00</c:v>
                </c:pt>
                <c:pt idx="15349">
                  <c:v> 20-07-09 06:42:05</c:v>
                </c:pt>
                <c:pt idx="15350">
                  <c:v> 20-07-09 06:42:10</c:v>
                </c:pt>
                <c:pt idx="15351">
                  <c:v> 20-07-09 06:42:15</c:v>
                </c:pt>
                <c:pt idx="15352">
                  <c:v> 20-07-09 06:42:20</c:v>
                </c:pt>
                <c:pt idx="15353">
                  <c:v> 20-07-09 06:42:25</c:v>
                </c:pt>
                <c:pt idx="15354">
                  <c:v> 20-07-09 06:42:30</c:v>
                </c:pt>
                <c:pt idx="15355">
                  <c:v> 20-07-09 06:42:35</c:v>
                </c:pt>
                <c:pt idx="15356">
                  <c:v> 20-07-09 06:42:40</c:v>
                </c:pt>
                <c:pt idx="15357">
                  <c:v> 20-07-09 06:42:45</c:v>
                </c:pt>
                <c:pt idx="15358">
                  <c:v> 20-07-09 06:42:50</c:v>
                </c:pt>
                <c:pt idx="15359">
                  <c:v> 20-07-09 06:42:55</c:v>
                </c:pt>
                <c:pt idx="15360">
                  <c:v> 20-07-09 06:43:00</c:v>
                </c:pt>
                <c:pt idx="15361">
                  <c:v> 20-07-09 06:43:05</c:v>
                </c:pt>
                <c:pt idx="15362">
                  <c:v> 20-07-09 06:43:10</c:v>
                </c:pt>
                <c:pt idx="15363">
                  <c:v> 20-07-09 06:43:15</c:v>
                </c:pt>
                <c:pt idx="15364">
                  <c:v> 20-07-09 06:43:20</c:v>
                </c:pt>
                <c:pt idx="15365">
                  <c:v> 20-07-09 06:43:25</c:v>
                </c:pt>
                <c:pt idx="15366">
                  <c:v> 20-07-09 06:43:30</c:v>
                </c:pt>
                <c:pt idx="15367">
                  <c:v> 20-07-09 06:43:35</c:v>
                </c:pt>
                <c:pt idx="15368">
                  <c:v> 20-07-09 06:43:40</c:v>
                </c:pt>
                <c:pt idx="15369">
                  <c:v> 20-07-09 06:43:45</c:v>
                </c:pt>
                <c:pt idx="15370">
                  <c:v> 20-07-09 06:43:50</c:v>
                </c:pt>
                <c:pt idx="15371">
                  <c:v> 20-07-09 06:43:55</c:v>
                </c:pt>
                <c:pt idx="15372">
                  <c:v> 20-07-09 06:44:00</c:v>
                </c:pt>
                <c:pt idx="15373">
                  <c:v> 20-07-09 06:44:05</c:v>
                </c:pt>
                <c:pt idx="15374">
                  <c:v> 20-07-09 06:44:10</c:v>
                </c:pt>
                <c:pt idx="15375">
                  <c:v> 20-07-09 06:44:15</c:v>
                </c:pt>
                <c:pt idx="15376">
                  <c:v> 20-07-09 06:44:20</c:v>
                </c:pt>
                <c:pt idx="15377">
                  <c:v> 20-07-09 06:44:25</c:v>
                </c:pt>
                <c:pt idx="15378">
                  <c:v> 20-07-09 06:44:30</c:v>
                </c:pt>
                <c:pt idx="15379">
                  <c:v> 20-07-09 06:44:35</c:v>
                </c:pt>
                <c:pt idx="15380">
                  <c:v> 20-07-09 06:44:40</c:v>
                </c:pt>
                <c:pt idx="15381">
                  <c:v> 20-07-09 06:44:45</c:v>
                </c:pt>
                <c:pt idx="15382">
                  <c:v> 20-07-09 06:44:50</c:v>
                </c:pt>
                <c:pt idx="15383">
                  <c:v> 20-07-09 06:44:55</c:v>
                </c:pt>
                <c:pt idx="15384">
                  <c:v> 20-07-09 06:45:00</c:v>
                </c:pt>
                <c:pt idx="15385">
                  <c:v> 20-07-09 06:45:05</c:v>
                </c:pt>
                <c:pt idx="15386">
                  <c:v> 20-07-09 06:45:10</c:v>
                </c:pt>
                <c:pt idx="15387">
                  <c:v> 20-07-09 06:45:15</c:v>
                </c:pt>
                <c:pt idx="15388">
                  <c:v> 20-07-09 06:45:20</c:v>
                </c:pt>
                <c:pt idx="15389">
                  <c:v> 20-07-09 06:45:25</c:v>
                </c:pt>
                <c:pt idx="15390">
                  <c:v> 20-07-09 06:45:30</c:v>
                </c:pt>
                <c:pt idx="15391">
                  <c:v> 20-07-09 06:45:35</c:v>
                </c:pt>
                <c:pt idx="15392">
                  <c:v> 20-07-09 06:45:40</c:v>
                </c:pt>
                <c:pt idx="15393">
                  <c:v> 20-07-09 06:45:45</c:v>
                </c:pt>
                <c:pt idx="15394">
                  <c:v> 20-07-09 06:45:50</c:v>
                </c:pt>
                <c:pt idx="15395">
                  <c:v> 20-07-09 06:45:55</c:v>
                </c:pt>
                <c:pt idx="15396">
                  <c:v> 20-07-09 06:46:00</c:v>
                </c:pt>
                <c:pt idx="15397">
                  <c:v> 20-07-09 06:46:05</c:v>
                </c:pt>
                <c:pt idx="15398">
                  <c:v> 20-07-09 06:46:10</c:v>
                </c:pt>
                <c:pt idx="15399">
                  <c:v> 20-07-09 06:46:15</c:v>
                </c:pt>
                <c:pt idx="15400">
                  <c:v> 20-07-09 06:46:20</c:v>
                </c:pt>
                <c:pt idx="15401">
                  <c:v> 20-07-09 06:46:25</c:v>
                </c:pt>
                <c:pt idx="15402">
                  <c:v> 20-07-09 06:46:30</c:v>
                </c:pt>
                <c:pt idx="15403">
                  <c:v> 20-07-09 06:46:35</c:v>
                </c:pt>
                <c:pt idx="15404">
                  <c:v> 20-07-09 06:46:40</c:v>
                </c:pt>
                <c:pt idx="15405">
                  <c:v> 20-07-09 06:46:45</c:v>
                </c:pt>
                <c:pt idx="15406">
                  <c:v> 20-07-09 06:46:50</c:v>
                </c:pt>
                <c:pt idx="15407">
                  <c:v> 20-07-09 06:46:55</c:v>
                </c:pt>
                <c:pt idx="15408">
                  <c:v> 20-07-09 06:47:00</c:v>
                </c:pt>
                <c:pt idx="15409">
                  <c:v> 20-07-09 06:47:05</c:v>
                </c:pt>
                <c:pt idx="15410">
                  <c:v> 20-07-09 06:47:10</c:v>
                </c:pt>
                <c:pt idx="15411">
                  <c:v> 20-07-09 06:47:15</c:v>
                </c:pt>
                <c:pt idx="15412">
                  <c:v> 20-07-09 06:47:20</c:v>
                </c:pt>
                <c:pt idx="15413">
                  <c:v> 20-07-09 06:47:25</c:v>
                </c:pt>
                <c:pt idx="15414">
                  <c:v> 20-07-09 06:47:30</c:v>
                </c:pt>
                <c:pt idx="15415">
                  <c:v> 20-07-09 06:47:35</c:v>
                </c:pt>
                <c:pt idx="15416">
                  <c:v> 20-07-09 06:47:40</c:v>
                </c:pt>
                <c:pt idx="15417">
                  <c:v> 20-07-09 06:47:45</c:v>
                </c:pt>
                <c:pt idx="15418">
                  <c:v> 20-07-09 06:47:50</c:v>
                </c:pt>
                <c:pt idx="15419">
                  <c:v> 20-07-09 06:47:55</c:v>
                </c:pt>
                <c:pt idx="15420">
                  <c:v> 20-07-09 06:48:00</c:v>
                </c:pt>
                <c:pt idx="15421">
                  <c:v> 20-07-09 06:48:05</c:v>
                </c:pt>
                <c:pt idx="15422">
                  <c:v> 20-07-09 06:48:10</c:v>
                </c:pt>
                <c:pt idx="15423">
                  <c:v> 20-07-09 06:48:15</c:v>
                </c:pt>
                <c:pt idx="15424">
                  <c:v> 20-07-09 06:48:20</c:v>
                </c:pt>
                <c:pt idx="15425">
                  <c:v> 20-07-09 06:48:25</c:v>
                </c:pt>
                <c:pt idx="15426">
                  <c:v> 20-07-09 06:48:30</c:v>
                </c:pt>
                <c:pt idx="15427">
                  <c:v> 20-07-09 06:48:35</c:v>
                </c:pt>
                <c:pt idx="15428">
                  <c:v> 20-07-09 06:48:40</c:v>
                </c:pt>
                <c:pt idx="15429">
                  <c:v> 20-07-09 06:48:45</c:v>
                </c:pt>
                <c:pt idx="15430">
                  <c:v> 20-07-09 06:48:50</c:v>
                </c:pt>
                <c:pt idx="15431">
                  <c:v> 20-07-09 06:48:55</c:v>
                </c:pt>
                <c:pt idx="15432">
                  <c:v> 20-07-09 06:49:00</c:v>
                </c:pt>
                <c:pt idx="15433">
                  <c:v> 20-07-09 06:49:05</c:v>
                </c:pt>
                <c:pt idx="15434">
                  <c:v> 20-07-09 06:49:10</c:v>
                </c:pt>
                <c:pt idx="15435">
                  <c:v> 20-07-09 06:49:15</c:v>
                </c:pt>
                <c:pt idx="15436">
                  <c:v> 20-07-09 06:49:20</c:v>
                </c:pt>
                <c:pt idx="15437">
                  <c:v> 20-07-09 06:49:25</c:v>
                </c:pt>
                <c:pt idx="15438">
                  <c:v> 20-07-09 06:49:30</c:v>
                </c:pt>
                <c:pt idx="15439">
                  <c:v> 20-07-09 06:49:35</c:v>
                </c:pt>
                <c:pt idx="15440">
                  <c:v> 20-07-09 06:49:40</c:v>
                </c:pt>
                <c:pt idx="15441">
                  <c:v> 20-07-09 06:49:45</c:v>
                </c:pt>
                <c:pt idx="15442">
                  <c:v> 20-07-09 06:49:50</c:v>
                </c:pt>
                <c:pt idx="15443">
                  <c:v> 20-07-09 06:49:55</c:v>
                </c:pt>
                <c:pt idx="15444">
                  <c:v> 20-07-09 06:50:00</c:v>
                </c:pt>
                <c:pt idx="15445">
                  <c:v> 20-07-09 06:50:05</c:v>
                </c:pt>
                <c:pt idx="15446">
                  <c:v> 20-07-09 06:50:10</c:v>
                </c:pt>
                <c:pt idx="15447">
                  <c:v> 20-07-09 06:50:15</c:v>
                </c:pt>
                <c:pt idx="15448">
                  <c:v> 20-07-09 06:50:20</c:v>
                </c:pt>
                <c:pt idx="15449">
                  <c:v> 20-07-09 06:50:25</c:v>
                </c:pt>
                <c:pt idx="15450">
                  <c:v> 20-07-09 06:50:30</c:v>
                </c:pt>
                <c:pt idx="15451">
                  <c:v> 20-07-09 06:50:35</c:v>
                </c:pt>
                <c:pt idx="15452">
                  <c:v> 20-07-09 06:50:40</c:v>
                </c:pt>
                <c:pt idx="15453">
                  <c:v> 20-07-09 06:50:45</c:v>
                </c:pt>
                <c:pt idx="15454">
                  <c:v> 20-07-09 06:50:50</c:v>
                </c:pt>
                <c:pt idx="15455">
                  <c:v> 20-07-09 06:50:55</c:v>
                </c:pt>
                <c:pt idx="15456">
                  <c:v> 20-07-09 06:51:00</c:v>
                </c:pt>
                <c:pt idx="15457">
                  <c:v> 20-07-09 06:51:05</c:v>
                </c:pt>
                <c:pt idx="15458">
                  <c:v> 20-07-09 06:51:10</c:v>
                </c:pt>
                <c:pt idx="15459">
                  <c:v> 20-07-09 06:51:15</c:v>
                </c:pt>
                <c:pt idx="15460">
                  <c:v> 20-07-09 06:51:20</c:v>
                </c:pt>
                <c:pt idx="15461">
                  <c:v> 20-07-09 06:51:25</c:v>
                </c:pt>
                <c:pt idx="15462">
                  <c:v> 20-07-09 06:51:30</c:v>
                </c:pt>
                <c:pt idx="15463">
                  <c:v> 20-07-09 06:51:35</c:v>
                </c:pt>
                <c:pt idx="15464">
                  <c:v> 20-07-09 06:51:40</c:v>
                </c:pt>
                <c:pt idx="15465">
                  <c:v> 20-07-09 06:51:45</c:v>
                </c:pt>
                <c:pt idx="15466">
                  <c:v> 20-07-09 06:51:50</c:v>
                </c:pt>
                <c:pt idx="15467">
                  <c:v> 20-07-09 06:51:55</c:v>
                </c:pt>
                <c:pt idx="15468">
                  <c:v> 20-07-09 06:52:00</c:v>
                </c:pt>
                <c:pt idx="15469">
                  <c:v> 20-07-09 06:52:05</c:v>
                </c:pt>
                <c:pt idx="15470">
                  <c:v> 20-07-09 06:52:10</c:v>
                </c:pt>
                <c:pt idx="15471">
                  <c:v> 20-07-09 06:52:15</c:v>
                </c:pt>
                <c:pt idx="15472">
                  <c:v> 20-07-09 06:52:20</c:v>
                </c:pt>
                <c:pt idx="15473">
                  <c:v> 20-07-09 06:52:25</c:v>
                </c:pt>
                <c:pt idx="15474">
                  <c:v> 20-07-09 06:52:30</c:v>
                </c:pt>
                <c:pt idx="15475">
                  <c:v> 20-07-09 06:52:35</c:v>
                </c:pt>
                <c:pt idx="15476">
                  <c:v> 20-07-09 06:52:40</c:v>
                </c:pt>
                <c:pt idx="15477">
                  <c:v> 20-07-09 06:52:45</c:v>
                </c:pt>
                <c:pt idx="15478">
                  <c:v> 20-07-09 06:52:50</c:v>
                </c:pt>
                <c:pt idx="15479">
                  <c:v> 20-07-09 06:52:55</c:v>
                </c:pt>
                <c:pt idx="15480">
                  <c:v> 20-07-09 06:53:00</c:v>
                </c:pt>
                <c:pt idx="15481">
                  <c:v> 20-07-09 06:53:05</c:v>
                </c:pt>
                <c:pt idx="15482">
                  <c:v> 20-07-09 06:53:10</c:v>
                </c:pt>
                <c:pt idx="15483">
                  <c:v> 20-07-09 06:53:15</c:v>
                </c:pt>
                <c:pt idx="15484">
                  <c:v> 20-07-09 06:53:20</c:v>
                </c:pt>
                <c:pt idx="15485">
                  <c:v> 20-07-09 06:53:25</c:v>
                </c:pt>
                <c:pt idx="15486">
                  <c:v> 20-07-09 06:53:30</c:v>
                </c:pt>
                <c:pt idx="15487">
                  <c:v> 20-07-09 06:53:35</c:v>
                </c:pt>
                <c:pt idx="15488">
                  <c:v> 20-07-09 06:53:40</c:v>
                </c:pt>
                <c:pt idx="15489">
                  <c:v> 20-07-09 06:53:45</c:v>
                </c:pt>
                <c:pt idx="15490">
                  <c:v> 20-07-09 06:53:50</c:v>
                </c:pt>
                <c:pt idx="15491">
                  <c:v> 20-07-09 06:53:55</c:v>
                </c:pt>
                <c:pt idx="15492">
                  <c:v> 20-07-09 06:54:00</c:v>
                </c:pt>
                <c:pt idx="15493">
                  <c:v> 20-07-09 06:54:05</c:v>
                </c:pt>
                <c:pt idx="15494">
                  <c:v> 20-07-09 06:54:10</c:v>
                </c:pt>
                <c:pt idx="15495">
                  <c:v> 20-07-09 06:54:15</c:v>
                </c:pt>
                <c:pt idx="15496">
                  <c:v> 20-07-09 06:54:20</c:v>
                </c:pt>
                <c:pt idx="15497">
                  <c:v> 20-07-09 06:54:25</c:v>
                </c:pt>
                <c:pt idx="15498">
                  <c:v> 20-07-09 06:54:30</c:v>
                </c:pt>
                <c:pt idx="15499">
                  <c:v> 20-07-09 06:54:35</c:v>
                </c:pt>
                <c:pt idx="15500">
                  <c:v> 20-07-09 06:54:40</c:v>
                </c:pt>
                <c:pt idx="15501">
                  <c:v> 20-07-09 06:54:45</c:v>
                </c:pt>
                <c:pt idx="15502">
                  <c:v> 20-07-09 06:54:50</c:v>
                </c:pt>
                <c:pt idx="15503">
                  <c:v> 20-07-09 06:54:55</c:v>
                </c:pt>
                <c:pt idx="15504">
                  <c:v> 20-07-09 06:55:00</c:v>
                </c:pt>
                <c:pt idx="15505">
                  <c:v> 20-07-09 06:55:05</c:v>
                </c:pt>
                <c:pt idx="15506">
                  <c:v> 20-07-09 06:55:10</c:v>
                </c:pt>
                <c:pt idx="15507">
                  <c:v> 20-07-09 06:55:15</c:v>
                </c:pt>
                <c:pt idx="15508">
                  <c:v> 20-07-09 06:55:20</c:v>
                </c:pt>
                <c:pt idx="15509">
                  <c:v> 20-07-09 06:55:25</c:v>
                </c:pt>
                <c:pt idx="15510">
                  <c:v> 20-07-09 06:55:30</c:v>
                </c:pt>
                <c:pt idx="15511">
                  <c:v> 20-07-09 06:55:35</c:v>
                </c:pt>
                <c:pt idx="15512">
                  <c:v> 20-07-09 06:55:40</c:v>
                </c:pt>
                <c:pt idx="15513">
                  <c:v> 20-07-09 06:55:45</c:v>
                </c:pt>
                <c:pt idx="15514">
                  <c:v> 20-07-09 06:55:50</c:v>
                </c:pt>
                <c:pt idx="15515">
                  <c:v> 20-07-09 06:55:55</c:v>
                </c:pt>
                <c:pt idx="15516">
                  <c:v> 20-07-09 06:56:00</c:v>
                </c:pt>
                <c:pt idx="15517">
                  <c:v> 20-07-09 06:56:05</c:v>
                </c:pt>
                <c:pt idx="15518">
                  <c:v> 20-07-09 06:56:10</c:v>
                </c:pt>
                <c:pt idx="15519">
                  <c:v> 20-07-09 06:56:15</c:v>
                </c:pt>
                <c:pt idx="15520">
                  <c:v> 20-07-09 06:56:20</c:v>
                </c:pt>
                <c:pt idx="15521">
                  <c:v> 20-07-09 06:56:25</c:v>
                </c:pt>
                <c:pt idx="15522">
                  <c:v> 20-07-09 06:56:30</c:v>
                </c:pt>
                <c:pt idx="15523">
                  <c:v> 20-07-09 06:56:35</c:v>
                </c:pt>
                <c:pt idx="15524">
                  <c:v> 20-07-09 06:56:40</c:v>
                </c:pt>
                <c:pt idx="15525">
                  <c:v> 20-07-09 06:56:45</c:v>
                </c:pt>
                <c:pt idx="15526">
                  <c:v> 20-07-09 06:56:50</c:v>
                </c:pt>
                <c:pt idx="15527">
                  <c:v> 20-07-09 06:56:55</c:v>
                </c:pt>
                <c:pt idx="15528">
                  <c:v> 20-07-09 06:57:00</c:v>
                </c:pt>
                <c:pt idx="15529">
                  <c:v> 20-07-09 06:57:05</c:v>
                </c:pt>
                <c:pt idx="15530">
                  <c:v> 20-07-09 06:57:10</c:v>
                </c:pt>
                <c:pt idx="15531">
                  <c:v> 20-07-09 06:57:15</c:v>
                </c:pt>
                <c:pt idx="15532">
                  <c:v> 20-07-09 06:57:20</c:v>
                </c:pt>
                <c:pt idx="15533">
                  <c:v> 20-07-09 06:57:25</c:v>
                </c:pt>
                <c:pt idx="15534">
                  <c:v> 20-07-09 06:57:30</c:v>
                </c:pt>
                <c:pt idx="15535">
                  <c:v> 20-07-09 06:57:35</c:v>
                </c:pt>
                <c:pt idx="15536">
                  <c:v> 20-07-09 06:57:40</c:v>
                </c:pt>
                <c:pt idx="15537">
                  <c:v> 20-07-09 06:57:45</c:v>
                </c:pt>
                <c:pt idx="15538">
                  <c:v> 20-07-09 06:57:50</c:v>
                </c:pt>
                <c:pt idx="15539">
                  <c:v> 20-07-09 06:57:55</c:v>
                </c:pt>
                <c:pt idx="15540">
                  <c:v> 20-07-09 06:58:00</c:v>
                </c:pt>
                <c:pt idx="15541">
                  <c:v> 20-07-09 06:58:05</c:v>
                </c:pt>
                <c:pt idx="15542">
                  <c:v> 20-07-09 06:58:10</c:v>
                </c:pt>
                <c:pt idx="15543">
                  <c:v> 20-07-09 06:58:15</c:v>
                </c:pt>
                <c:pt idx="15544">
                  <c:v> 20-07-09 06:58:20</c:v>
                </c:pt>
                <c:pt idx="15545">
                  <c:v> 20-07-09 06:58:25</c:v>
                </c:pt>
                <c:pt idx="15546">
                  <c:v> 20-07-09 06:58:30</c:v>
                </c:pt>
                <c:pt idx="15547">
                  <c:v> 20-07-09 06:58:35</c:v>
                </c:pt>
                <c:pt idx="15548">
                  <c:v> 20-07-09 06:58:40</c:v>
                </c:pt>
                <c:pt idx="15549">
                  <c:v> 20-07-09 06:58:45</c:v>
                </c:pt>
                <c:pt idx="15550">
                  <c:v> 20-07-09 06:58:50</c:v>
                </c:pt>
                <c:pt idx="15551">
                  <c:v> 20-07-09 06:58:55</c:v>
                </c:pt>
                <c:pt idx="15552">
                  <c:v> 20-07-09 06:59:00</c:v>
                </c:pt>
                <c:pt idx="15553">
                  <c:v> 20-07-09 06:59:05</c:v>
                </c:pt>
                <c:pt idx="15554">
                  <c:v> 20-07-09 06:59:10</c:v>
                </c:pt>
                <c:pt idx="15555">
                  <c:v> 20-07-09 06:59:15</c:v>
                </c:pt>
                <c:pt idx="15556">
                  <c:v> 20-07-09 06:59:20</c:v>
                </c:pt>
                <c:pt idx="15557">
                  <c:v> 20-07-09 06:59:25</c:v>
                </c:pt>
                <c:pt idx="15558">
                  <c:v> 20-07-09 06:59:30</c:v>
                </c:pt>
                <c:pt idx="15559">
                  <c:v> 20-07-09 06:59:35</c:v>
                </c:pt>
                <c:pt idx="15560">
                  <c:v> 20-07-09 06:59:40</c:v>
                </c:pt>
                <c:pt idx="15561">
                  <c:v> 20-07-09 06:59:45</c:v>
                </c:pt>
                <c:pt idx="15562">
                  <c:v> 20-07-09 06:59:50</c:v>
                </c:pt>
                <c:pt idx="15563">
                  <c:v> 20-07-09 06:59:55</c:v>
                </c:pt>
                <c:pt idx="15564">
                  <c:v> 20-07-09 07:00:00</c:v>
                </c:pt>
                <c:pt idx="15565">
                  <c:v> 20-07-09 07:00:05</c:v>
                </c:pt>
                <c:pt idx="15566">
                  <c:v> 20-07-09 07:00:10</c:v>
                </c:pt>
                <c:pt idx="15567">
                  <c:v> 20-07-09 07:00:15</c:v>
                </c:pt>
                <c:pt idx="15568">
                  <c:v> 20-07-09 07:00:20</c:v>
                </c:pt>
                <c:pt idx="15569">
                  <c:v> 20-07-09 07:00:25</c:v>
                </c:pt>
                <c:pt idx="15570">
                  <c:v> 20-07-09 07:00:30</c:v>
                </c:pt>
                <c:pt idx="15571">
                  <c:v> 20-07-09 07:00:35</c:v>
                </c:pt>
                <c:pt idx="15572">
                  <c:v> 20-07-09 07:00:40</c:v>
                </c:pt>
                <c:pt idx="15573">
                  <c:v> 20-07-09 07:00:45</c:v>
                </c:pt>
                <c:pt idx="15574">
                  <c:v> 20-07-09 07:00:50</c:v>
                </c:pt>
                <c:pt idx="15575">
                  <c:v> 20-07-09 07:00:55</c:v>
                </c:pt>
                <c:pt idx="15576">
                  <c:v> 20-07-09 07:01:00</c:v>
                </c:pt>
                <c:pt idx="15577">
                  <c:v> 20-07-09 07:01:05</c:v>
                </c:pt>
                <c:pt idx="15578">
                  <c:v> 20-07-09 07:01:10</c:v>
                </c:pt>
                <c:pt idx="15579">
                  <c:v> 20-07-09 07:01:15</c:v>
                </c:pt>
                <c:pt idx="15580">
                  <c:v> 20-07-09 07:01:20</c:v>
                </c:pt>
                <c:pt idx="15581">
                  <c:v> 20-07-09 07:01:25</c:v>
                </c:pt>
                <c:pt idx="15582">
                  <c:v> 20-07-09 07:01:30</c:v>
                </c:pt>
                <c:pt idx="15583">
                  <c:v> 20-07-09 07:01:35</c:v>
                </c:pt>
                <c:pt idx="15584">
                  <c:v> 20-07-09 07:01:40</c:v>
                </c:pt>
                <c:pt idx="15585">
                  <c:v> 20-07-09 07:01:45</c:v>
                </c:pt>
                <c:pt idx="15586">
                  <c:v> 20-07-09 07:01:50</c:v>
                </c:pt>
                <c:pt idx="15587">
                  <c:v> 20-07-09 07:01:55</c:v>
                </c:pt>
                <c:pt idx="15588">
                  <c:v> 20-07-09 07:02:00</c:v>
                </c:pt>
                <c:pt idx="15589">
                  <c:v> 20-07-09 07:02:05</c:v>
                </c:pt>
                <c:pt idx="15590">
                  <c:v> 20-07-09 07:02:10</c:v>
                </c:pt>
                <c:pt idx="15591">
                  <c:v> 20-07-09 07:02:15</c:v>
                </c:pt>
                <c:pt idx="15592">
                  <c:v> 20-07-09 07:02:20</c:v>
                </c:pt>
                <c:pt idx="15593">
                  <c:v> 20-07-09 07:02:25</c:v>
                </c:pt>
                <c:pt idx="15594">
                  <c:v> 20-07-09 07:02:30</c:v>
                </c:pt>
                <c:pt idx="15595">
                  <c:v> 20-07-09 07:02:35</c:v>
                </c:pt>
                <c:pt idx="15596">
                  <c:v> 20-07-09 07:02:40</c:v>
                </c:pt>
                <c:pt idx="15597">
                  <c:v> 20-07-09 07:02:45</c:v>
                </c:pt>
                <c:pt idx="15598">
                  <c:v> 20-07-09 07:02:50</c:v>
                </c:pt>
                <c:pt idx="15599">
                  <c:v> 20-07-09 07:02:55</c:v>
                </c:pt>
                <c:pt idx="15600">
                  <c:v> 20-07-09 07:03:00</c:v>
                </c:pt>
                <c:pt idx="15601">
                  <c:v> 20-07-09 07:03:05</c:v>
                </c:pt>
                <c:pt idx="15602">
                  <c:v> 20-07-09 07:03:10</c:v>
                </c:pt>
                <c:pt idx="15603">
                  <c:v> 20-07-09 07:03:15</c:v>
                </c:pt>
                <c:pt idx="15604">
                  <c:v> 20-07-09 07:03:20</c:v>
                </c:pt>
                <c:pt idx="15605">
                  <c:v> 20-07-09 07:03:25</c:v>
                </c:pt>
                <c:pt idx="15606">
                  <c:v> 20-07-09 07:03:30</c:v>
                </c:pt>
                <c:pt idx="15607">
                  <c:v> 20-07-09 07:03:35</c:v>
                </c:pt>
                <c:pt idx="15608">
                  <c:v> 20-07-09 07:03:40</c:v>
                </c:pt>
                <c:pt idx="15609">
                  <c:v> 20-07-09 07:03:45</c:v>
                </c:pt>
                <c:pt idx="15610">
                  <c:v> 20-07-09 07:03:50</c:v>
                </c:pt>
                <c:pt idx="15611">
                  <c:v> 20-07-09 07:03:55</c:v>
                </c:pt>
                <c:pt idx="15612">
                  <c:v> 20-07-09 07:04:00</c:v>
                </c:pt>
                <c:pt idx="15613">
                  <c:v> 20-07-09 07:04:05</c:v>
                </c:pt>
                <c:pt idx="15614">
                  <c:v> 20-07-09 07:04:10</c:v>
                </c:pt>
                <c:pt idx="15615">
                  <c:v> 20-07-09 07:04:15</c:v>
                </c:pt>
                <c:pt idx="15616">
                  <c:v> 20-07-09 07:04:20</c:v>
                </c:pt>
                <c:pt idx="15617">
                  <c:v> 20-07-09 07:04:25</c:v>
                </c:pt>
                <c:pt idx="15618">
                  <c:v> 20-07-09 07:04:30</c:v>
                </c:pt>
                <c:pt idx="15619">
                  <c:v> 20-07-09 07:04:35</c:v>
                </c:pt>
                <c:pt idx="15620">
                  <c:v> 20-07-09 07:04:40</c:v>
                </c:pt>
                <c:pt idx="15621">
                  <c:v> 20-07-09 07:04:45</c:v>
                </c:pt>
                <c:pt idx="15622">
                  <c:v> 20-07-09 07:04:50</c:v>
                </c:pt>
                <c:pt idx="15623">
                  <c:v> 20-07-09 07:04:55</c:v>
                </c:pt>
                <c:pt idx="15624">
                  <c:v> 20-07-09 07:05:00</c:v>
                </c:pt>
                <c:pt idx="15625">
                  <c:v> 20-07-09 07:05:05</c:v>
                </c:pt>
                <c:pt idx="15626">
                  <c:v> 20-07-09 07:05:10</c:v>
                </c:pt>
                <c:pt idx="15627">
                  <c:v> 20-07-09 07:05:15</c:v>
                </c:pt>
                <c:pt idx="15628">
                  <c:v> 20-07-09 07:05:20</c:v>
                </c:pt>
                <c:pt idx="15629">
                  <c:v> 20-07-09 07:05:25</c:v>
                </c:pt>
                <c:pt idx="15630">
                  <c:v> 20-07-09 07:05:30</c:v>
                </c:pt>
                <c:pt idx="15631">
                  <c:v> 20-07-09 07:05:35</c:v>
                </c:pt>
                <c:pt idx="15632">
                  <c:v> 20-07-09 07:05:40</c:v>
                </c:pt>
                <c:pt idx="15633">
                  <c:v> 20-07-09 07:05:45</c:v>
                </c:pt>
                <c:pt idx="15634">
                  <c:v> 20-07-09 07:05:50</c:v>
                </c:pt>
                <c:pt idx="15635">
                  <c:v> 20-07-09 07:05:55</c:v>
                </c:pt>
                <c:pt idx="15636">
                  <c:v> 20-07-09 07:06:00</c:v>
                </c:pt>
                <c:pt idx="15637">
                  <c:v> 20-07-09 07:06:05</c:v>
                </c:pt>
                <c:pt idx="15638">
                  <c:v> 20-07-09 07:06:10</c:v>
                </c:pt>
                <c:pt idx="15639">
                  <c:v> 20-07-09 07:06:15</c:v>
                </c:pt>
                <c:pt idx="15640">
                  <c:v> 20-07-09 07:06:20</c:v>
                </c:pt>
                <c:pt idx="15641">
                  <c:v> 20-07-09 07:06:25</c:v>
                </c:pt>
                <c:pt idx="15642">
                  <c:v> 20-07-09 07:06:30</c:v>
                </c:pt>
                <c:pt idx="15643">
                  <c:v> 20-07-09 07:06:35</c:v>
                </c:pt>
                <c:pt idx="15644">
                  <c:v> 20-07-09 07:06:40</c:v>
                </c:pt>
                <c:pt idx="15645">
                  <c:v> 20-07-09 07:06:45</c:v>
                </c:pt>
                <c:pt idx="15646">
                  <c:v> 20-07-09 07:06:50</c:v>
                </c:pt>
                <c:pt idx="15647">
                  <c:v> 20-07-09 07:06:55</c:v>
                </c:pt>
                <c:pt idx="15648">
                  <c:v> 20-07-09 07:07:00</c:v>
                </c:pt>
                <c:pt idx="15649">
                  <c:v> 20-07-09 07:07:05</c:v>
                </c:pt>
                <c:pt idx="15650">
                  <c:v> 20-07-09 07:07:10</c:v>
                </c:pt>
                <c:pt idx="15651">
                  <c:v> 20-07-09 07:07:15</c:v>
                </c:pt>
                <c:pt idx="15652">
                  <c:v> 20-07-09 07:07:20</c:v>
                </c:pt>
                <c:pt idx="15653">
                  <c:v> 20-07-09 07:07:25</c:v>
                </c:pt>
                <c:pt idx="15654">
                  <c:v> 20-07-09 07:07:30</c:v>
                </c:pt>
                <c:pt idx="15655">
                  <c:v> 20-07-09 07:07:35</c:v>
                </c:pt>
                <c:pt idx="15656">
                  <c:v> 20-07-09 07:07:40</c:v>
                </c:pt>
                <c:pt idx="15657">
                  <c:v> 20-07-09 07:07:45</c:v>
                </c:pt>
                <c:pt idx="15658">
                  <c:v> 20-07-09 07:07:50</c:v>
                </c:pt>
                <c:pt idx="15659">
                  <c:v> 20-07-09 07:07:55</c:v>
                </c:pt>
                <c:pt idx="15660">
                  <c:v> 20-07-09 07:08:00</c:v>
                </c:pt>
                <c:pt idx="15661">
                  <c:v> 20-07-09 07:08:05</c:v>
                </c:pt>
                <c:pt idx="15662">
                  <c:v> 20-07-09 07:08:10</c:v>
                </c:pt>
                <c:pt idx="15663">
                  <c:v> 20-07-09 07:08:15</c:v>
                </c:pt>
                <c:pt idx="15664">
                  <c:v> 20-07-09 07:08:20</c:v>
                </c:pt>
                <c:pt idx="15665">
                  <c:v> 20-07-09 07:08:25</c:v>
                </c:pt>
                <c:pt idx="15666">
                  <c:v> 20-07-09 07:08:30</c:v>
                </c:pt>
                <c:pt idx="15667">
                  <c:v> 20-07-09 07:08:35</c:v>
                </c:pt>
                <c:pt idx="15668">
                  <c:v> 20-07-09 07:08:40</c:v>
                </c:pt>
                <c:pt idx="15669">
                  <c:v> 20-07-09 07:08:45</c:v>
                </c:pt>
                <c:pt idx="15670">
                  <c:v> 20-07-09 07:08:50</c:v>
                </c:pt>
                <c:pt idx="15671">
                  <c:v> 20-07-09 07:08:55</c:v>
                </c:pt>
                <c:pt idx="15672">
                  <c:v> 20-07-09 07:09:00</c:v>
                </c:pt>
                <c:pt idx="15673">
                  <c:v> 20-07-09 07:09:05</c:v>
                </c:pt>
                <c:pt idx="15674">
                  <c:v> 20-07-09 07:09:10</c:v>
                </c:pt>
                <c:pt idx="15675">
                  <c:v> 20-07-09 07:09:15</c:v>
                </c:pt>
                <c:pt idx="15676">
                  <c:v> 20-07-09 07:09:20</c:v>
                </c:pt>
                <c:pt idx="15677">
                  <c:v> 20-07-09 07:09:25</c:v>
                </c:pt>
                <c:pt idx="15678">
                  <c:v> 20-07-09 07:09:30</c:v>
                </c:pt>
                <c:pt idx="15679">
                  <c:v> 20-07-09 07:09:35</c:v>
                </c:pt>
                <c:pt idx="15680">
                  <c:v> 20-07-09 07:09:40</c:v>
                </c:pt>
                <c:pt idx="15681">
                  <c:v> 20-07-09 07:09:45</c:v>
                </c:pt>
                <c:pt idx="15682">
                  <c:v> 20-07-09 07:09:50</c:v>
                </c:pt>
                <c:pt idx="15683">
                  <c:v> 20-07-09 07:09:55</c:v>
                </c:pt>
                <c:pt idx="15684">
                  <c:v> 20-07-09 07:10:00</c:v>
                </c:pt>
                <c:pt idx="15685">
                  <c:v> 20-07-09 07:10:05</c:v>
                </c:pt>
                <c:pt idx="15686">
                  <c:v> 20-07-09 07:10:10</c:v>
                </c:pt>
                <c:pt idx="15687">
                  <c:v> 20-07-09 07:10:15</c:v>
                </c:pt>
                <c:pt idx="15688">
                  <c:v> 20-07-09 07:10:20</c:v>
                </c:pt>
                <c:pt idx="15689">
                  <c:v> 20-07-09 07:10:25</c:v>
                </c:pt>
                <c:pt idx="15690">
                  <c:v> 20-07-09 07:10:30</c:v>
                </c:pt>
                <c:pt idx="15691">
                  <c:v> 20-07-09 07:10:35</c:v>
                </c:pt>
                <c:pt idx="15692">
                  <c:v> 20-07-09 07:10:40</c:v>
                </c:pt>
                <c:pt idx="15693">
                  <c:v> 20-07-09 07:10:45</c:v>
                </c:pt>
                <c:pt idx="15694">
                  <c:v> 20-07-09 07:10:50</c:v>
                </c:pt>
                <c:pt idx="15695">
                  <c:v> 20-07-09 07:10:55</c:v>
                </c:pt>
                <c:pt idx="15696">
                  <c:v> 20-07-09 07:11:00</c:v>
                </c:pt>
                <c:pt idx="15697">
                  <c:v> 20-07-09 07:11:05</c:v>
                </c:pt>
                <c:pt idx="15698">
                  <c:v> 20-07-09 07:11:10</c:v>
                </c:pt>
                <c:pt idx="15699">
                  <c:v> 20-07-09 07:11:15</c:v>
                </c:pt>
                <c:pt idx="15700">
                  <c:v> 20-07-09 07:11:20</c:v>
                </c:pt>
                <c:pt idx="15701">
                  <c:v> 20-07-09 07:11:25</c:v>
                </c:pt>
                <c:pt idx="15702">
                  <c:v> 20-07-09 07:11:30</c:v>
                </c:pt>
                <c:pt idx="15703">
                  <c:v> 20-07-09 07:11:35</c:v>
                </c:pt>
                <c:pt idx="15704">
                  <c:v> 20-07-09 07:11:40</c:v>
                </c:pt>
                <c:pt idx="15705">
                  <c:v> 20-07-09 07:11:45</c:v>
                </c:pt>
                <c:pt idx="15706">
                  <c:v> 20-07-09 07:11:50</c:v>
                </c:pt>
                <c:pt idx="15707">
                  <c:v> 20-07-09 07:11:55</c:v>
                </c:pt>
                <c:pt idx="15708">
                  <c:v> 20-07-09 07:12:00</c:v>
                </c:pt>
                <c:pt idx="15709">
                  <c:v> 20-07-09 07:12:05</c:v>
                </c:pt>
                <c:pt idx="15710">
                  <c:v> 20-07-09 07:12:10</c:v>
                </c:pt>
                <c:pt idx="15711">
                  <c:v> 20-07-09 07:12:15</c:v>
                </c:pt>
                <c:pt idx="15712">
                  <c:v> 20-07-09 07:12:20</c:v>
                </c:pt>
                <c:pt idx="15713">
                  <c:v> 20-07-09 07:12:25</c:v>
                </c:pt>
                <c:pt idx="15714">
                  <c:v> 20-07-09 07:12:30</c:v>
                </c:pt>
                <c:pt idx="15715">
                  <c:v> 20-07-09 07:12:35</c:v>
                </c:pt>
                <c:pt idx="15716">
                  <c:v> 20-07-09 07:12:40</c:v>
                </c:pt>
                <c:pt idx="15717">
                  <c:v> 20-07-09 07:12:45</c:v>
                </c:pt>
                <c:pt idx="15718">
                  <c:v> 20-07-09 07:12:50</c:v>
                </c:pt>
                <c:pt idx="15719">
                  <c:v> 20-07-09 07:12:55</c:v>
                </c:pt>
                <c:pt idx="15720">
                  <c:v> 20-07-09 07:13:00</c:v>
                </c:pt>
                <c:pt idx="15721">
                  <c:v> 20-07-09 07:13:05</c:v>
                </c:pt>
                <c:pt idx="15722">
                  <c:v> 20-07-09 07:13:10</c:v>
                </c:pt>
                <c:pt idx="15723">
                  <c:v> 20-07-09 07:13:15</c:v>
                </c:pt>
                <c:pt idx="15724">
                  <c:v> 20-07-09 07:13:20</c:v>
                </c:pt>
                <c:pt idx="15725">
                  <c:v> 20-07-09 07:13:25</c:v>
                </c:pt>
                <c:pt idx="15726">
                  <c:v> 20-07-09 07:13:30</c:v>
                </c:pt>
                <c:pt idx="15727">
                  <c:v> 20-07-09 07:13:35</c:v>
                </c:pt>
                <c:pt idx="15728">
                  <c:v> 20-07-09 07:13:40</c:v>
                </c:pt>
                <c:pt idx="15729">
                  <c:v> 20-07-09 07:13:45</c:v>
                </c:pt>
                <c:pt idx="15730">
                  <c:v> 20-07-09 07:13:50</c:v>
                </c:pt>
                <c:pt idx="15731">
                  <c:v> 20-07-09 07:13:55</c:v>
                </c:pt>
                <c:pt idx="15732">
                  <c:v> 20-07-09 07:14:00</c:v>
                </c:pt>
                <c:pt idx="15733">
                  <c:v> 20-07-09 07:14:05</c:v>
                </c:pt>
                <c:pt idx="15734">
                  <c:v> 20-07-09 07:14:10</c:v>
                </c:pt>
                <c:pt idx="15735">
                  <c:v> 20-07-09 07:14:15</c:v>
                </c:pt>
                <c:pt idx="15736">
                  <c:v> 20-07-09 07:14:20</c:v>
                </c:pt>
                <c:pt idx="15737">
                  <c:v> 20-07-09 07:14:25</c:v>
                </c:pt>
                <c:pt idx="15738">
                  <c:v> 20-07-09 07:14:30</c:v>
                </c:pt>
                <c:pt idx="15739">
                  <c:v> 20-07-09 07:14:35</c:v>
                </c:pt>
                <c:pt idx="15740">
                  <c:v> 20-07-09 07:14:40</c:v>
                </c:pt>
                <c:pt idx="15741">
                  <c:v> 20-07-09 07:14:45</c:v>
                </c:pt>
                <c:pt idx="15742">
                  <c:v> 20-07-09 07:14:50</c:v>
                </c:pt>
                <c:pt idx="15743">
                  <c:v> 20-07-09 07:14:55</c:v>
                </c:pt>
                <c:pt idx="15744">
                  <c:v> 20-07-09 07:15:00</c:v>
                </c:pt>
                <c:pt idx="15745">
                  <c:v> 20-07-09 07:15:05</c:v>
                </c:pt>
                <c:pt idx="15746">
                  <c:v> 20-07-09 07:15:10</c:v>
                </c:pt>
                <c:pt idx="15747">
                  <c:v> 20-07-09 07:15:15</c:v>
                </c:pt>
                <c:pt idx="15748">
                  <c:v> 20-07-09 07:15:20</c:v>
                </c:pt>
                <c:pt idx="15749">
                  <c:v> 20-07-09 07:15:25</c:v>
                </c:pt>
                <c:pt idx="15750">
                  <c:v> 20-07-09 07:15:30</c:v>
                </c:pt>
                <c:pt idx="15751">
                  <c:v> 20-07-09 07:15:35</c:v>
                </c:pt>
                <c:pt idx="15752">
                  <c:v> 20-07-09 07:15:40</c:v>
                </c:pt>
                <c:pt idx="15753">
                  <c:v> 20-07-09 07:15:45</c:v>
                </c:pt>
                <c:pt idx="15754">
                  <c:v> 20-07-09 07:15:50</c:v>
                </c:pt>
                <c:pt idx="15755">
                  <c:v> 20-07-09 07:15:55</c:v>
                </c:pt>
                <c:pt idx="15756">
                  <c:v> 20-07-09 07:16:00</c:v>
                </c:pt>
                <c:pt idx="15757">
                  <c:v> 20-07-09 07:16:05</c:v>
                </c:pt>
                <c:pt idx="15758">
                  <c:v> 20-07-09 07:16:10</c:v>
                </c:pt>
                <c:pt idx="15759">
                  <c:v> 20-07-09 07:16:15</c:v>
                </c:pt>
                <c:pt idx="15760">
                  <c:v> 20-07-09 07:16:20</c:v>
                </c:pt>
                <c:pt idx="15761">
                  <c:v> 20-07-09 07:16:25</c:v>
                </c:pt>
                <c:pt idx="15762">
                  <c:v> 20-07-09 07:16:30</c:v>
                </c:pt>
                <c:pt idx="15763">
                  <c:v> 20-07-09 07:16:35</c:v>
                </c:pt>
                <c:pt idx="15764">
                  <c:v> 20-07-09 07:16:40</c:v>
                </c:pt>
                <c:pt idx="15765">
                  <c:v> 20-07-09 07:16:45</c:v>
                </c:pt>
                <c:pt idx="15766">
                  <c:v> 20-07-09 07:16:50</c:v>
                </c:pt>
                <c:pt idx="15767">
                  <c:v> 20-07-09 07:16:55</c:v>
                </c:pt>
                <c:pt idx="15768">
                  <c:v> 20-07-09 07:17:00</c:v>
                </c:pt>
                <c:pt idx="15769">
                  <c:v> 20-07-09 07:17:05</c:v>
                </c:pt>
                <c:pt idx="15770">
                  <c:v> 20-07-09 07:17:10</c:v>
                </c:pt>
                <c:pt idx="15771">
                  <c:v> 20-07-09 07:17:15</c:v>
                </c:pt>
                <c:pt idx="15772">
                  <c:v> 20-07-09 07:17:20</c:v>
                </c:pt>
                <c:pt idx="15773">
                  <c:v> 20-07-09 07:17:25</c:v>
                </c:pt>
                <c:pt idx="15774">
                  <c:v> 20-07-09 07:17:30</c:v>
                </c:pt>
                <c:pt idx="15775">
                  <c:v> 20-07-09 07:17:35</c:v>
                </c:pt>
                <c:pt idx="15776">
                  <c:v> 20-07-09 07:17:40</c:v>
                </c:pt>
                <c:pt idx="15777">
                  <c:v> 20-07-09 07:17:45</c:v>
                </c:pt>
                <c:pt idx="15778">
                  <c:v> 20-07-09 07:17:50</c:v>
                </c:pt>
                <c:pt idx="15779">
                  <c:v> 20-07-09 07:17:55</c:v>
                </c:pt>
                <c:pt idx="15780">
                  <c:v> 20-07-09 07:18:00</c:v>
                </c:pt>
                <c:pt idx="15781">
                  <c:v> 20-07-09 07:18:05</c:v>
                </c:pt>
                <c:pt idx="15782">
                  <c:v> 20-07-09 07:18:10</c:v>
                </c:pt>
                <c:pt idx="15783">
                  <c:v> 20-07-09 07:18:15</c:v>
                </c:pt>
                <c:pt idx="15784">
                  <c:v> 20-07-09 07:18:20</c:v>
                </c:pt>
                <c:pt idx="15785">
                  <c:v> 20-07-09 07:18:25</c:v>
                </c:pt>
                <c:pt idx="15786">
                  <c:v> 20-07-09 07:18:30</c:v>
                </c:pt>
                <c:pt idx="15787">
                  <c:v> 20-07-09 07:18:35</c:v>
                </c:pt>
                <c:pt idx="15788">
                  <c:v> 20-07-09 07:18:40</c:v>
                </c:pt>
                <c:pt idx="15789">
                  <c:v> 20-07-09 07:18:45</c:v>
                </c:pt>
                <c:pt idx="15790">
                  <c:v> 20-07-09 07:18:50</c:v>
                </c:pt>
                <c:pt idx="15791">
                  <c:v> 20-07-09 07:18:55</c:v>
                </c:pt>
                <c:pt idx="15792">
                  <c:v> 20-07-09 07:19:00</c:v>
                </c:pt>
                <c:pt idx="15793">
                  <c:v> 20-07-09 07:19:05</c:v>
                </c:pt>
                <c:pt idx="15794">
                  <c:v> 20-07-09 07:19:10</c:v>
                </c:pt>
                <c:pt idx="15795">
                  <c:v> 20-07-09 07:19:15</c:v>
                </c:pt>
                <c:pt idx="15796">
                  <c:v> 20-07-09 07:19:20</c:v>
                </c:pt>
                <c:pt idx="15797">
                  <c:v> 20-07-09 07:19:25</c:v>
                </c:pt>
                <c:pt idx="15798">
                  <c:v> 20-07-09 07:19:30</c:v>
                </c:pt>
                <c:pt idx="15799">
                  <c:v> 20-07-09 07:19:35</c:v>
                </c:pt>
                <c:pt idx="15800">
                  <c:v> 20-07-09 07:19:40</c:v>
                </c:pt>
                <c:pt idx="15801">
                  <c:v> 20-07-09 07:19:45</c:v>
                </c:pt>
                <c:pt idx="15802">
                  <c:v> 20-07-09 07:19:50</c:v>
                </c:pt>
                <c:pt idx="15803">
                  <c:v> 20-07-09 07:19:55</c:v>
                </c:pt>
                <c:pt idx="15804">
                  <c:v> 20-07-09 07:20:00</c:v>
                </c:pt>
                <c:pt idx="15805">
                  <c:v> 20-07-09 07:20:05</c:v>
                </c:pt>
                <c:pt idx="15806">
                  <c:v> 20-07-09 07:20:10</c:v>
                </c:pt>
                <c:pt idx="15807">
                  <c:v> 20-07-09 07:20:15</c:v>
                </c:pt>
                <c:pt idx="15808">
                  <c:v> 20-07-09 07:20:20</c:v>
                </c:pt>
                <c:pt idx="15809">
                  <c:v> 20-07-09 07:20:25</c:v>
                </c:pt>
                <c:pt idx="15810">
                  <c:v> 20-07-09 07:20:30</c:v>
                </c:pt>
                <c:pt idx="15811">
                  <c:v> 20-07-09 07:20:35</c:v>
                </c:pt>
                <c:pt idx="15812">
                  <c:v> 20-07-09 07:20:40</c:v>
                </c:pt>
                <c:pt idx="15813">
                  <c:v> 20-07-09 07:20:45</c:v>
                </c:pt>
                <c:pt idx="15814">
                  <c:v> 20-07-09 07:20:50</c:v>
                </c:pt>
                <c:pt idx="15815">
                  <c:v> 20-07-09 07:20:55</c:v>
                </c:pt>
                <c:pt idx="15816">
                  <c:v> 20-07-09 07:21:00</c:v>
                </c:pt>
                <c:pt idx="15817">
                  <c:v> 20-07-09 07:21:05</c:v>
                </c:pt>
                <c:pt idx="15818">
                  <c:v> 20-07-09 07:21:10</c:v>
                </c:pt>
                <c:pt idx="15819">
                  <c:v> 20-07-09 07:21:15</c:v>
                </c:pt>
                <c:pt idx="15820">
                  <c:v> 20-07-09 07:21:20</c:v>
                </c:pt>
                <c:pt idx="15821">
                  <c:v> 20-07-09 07:21:25</c:v>
                </c:pt>
                <c:pt idx="15822">
                  <c:v> 20-07-09 07:21:30</c:v>
                </c:pt>
                <c:pt idx="15823">
                  <c:v> 20-07-09 07:21:35</c:v>
                </c:pt>
                <c:pt idx="15824">
                  <c:v> 20-07-09 07:21:40</c:v>
                </c:pt>
                <c:pt idx="15825">
                  <c:v> 20-07-09 07:21:45</c:v>
                </c:pt>
                <c:pt idx="15826">
                  <c:v> 20-07-09 07:21:50</c:v>
                </c:pt>
                <c:pt idx="15827">
                  <c:v> 20-07-09 07:21:55</c:v>
                </c:pt>
                <c:pt idx="15828">
                  <c:v> 20-07-09 07:22:00</c:v>
                </c:pt>
                <c:pt idx="15829">
                  <c:v> 20-07-09 07:22:05</c:v>
                </c:pt>
                <c:pt idx="15830">
                  <c:v> 20-07-09 07:22:10</c:v>
                </c:pt>
                <c:pt idx="15831">
                  <c:v> 20-07-09 07:22:15</c:v>
                </c:pt>
                <c:pt idx="15832">
                  <c:v> 20-07-09 07:22:20</c:v>
                </c:pt>
                <c:pt idx="15833">
                  <c:v> 20-07-09 07:22:25</c:v>
                </c:pt>
                <c:pt idx="15834">
                  <c:v> 20-07-09 07:22:30</c:v>
                </c:pt>
                <c:pt idx="15835">
                  <c:v> 20-07-09 07:22:35</c:v>
                </c:pt>
                <c:pt idx="15836">
                  <c:v> 20-07-09 07:22:40</c:v>
                </c:pt>
                <c:pt idx="15837">
                  <c:v> 20-07-09 07:22:45</c:v>
                </c:pt>
                <c:pt idx="15838">
                  <c:v> 20-07-09 07:22:50</c:v>
                </c:pt>
                <c:pt idx="15839">
                  <c:v> 20-07-09 07:22:55</c:v>
                </c:pt>
                <c:pt idx="15840">
                  <c:v> 20-07-09 07:23:00</c:v>
                </c:pt>
                <c:pt idx="15841">
                  <c:v> 20-07-09 07:23:05</c:v>
                </c:pt>
                <c:pt idx="15842">
                  <c:v> 20-07-09 07:23:10</c:v>
                </c:pt>
                <c:pt idx="15843">
                  <c:v> 20-07-09 07:23:15</c:v>
                </c:pt>
                <c:pt idx="15844">
                  <c:v> 20-07-09 07:23:20</c:v>
                </c:pt>
                <c:pt idx="15845">
                  <c:v> 20-07-09 07:23:25</c:v>
                </c:pt>
                <c:pt idx="15846">
                  <c:v> 20-07-09 07:23:30</c:v>
                </c:pt>
                <c:pt idx="15847">
                  <c:v> 20-07-09 07:23:35</c:v>
                </c:pt>
                <c:pt idx="15848">
                  <c:v> 20-07-09 07:23:40</c:v>
                </c:pt>
                <c:pt idx="15849">
                  <c:v> 20-07-09 07:23:45</c:v>
                </c:pt>
                <c:pt idx="15850">
                  <c:v> 20-07-09 07:23:50</c:v>
                </c:pt>
                <c:pt idx="15851">
                  <c:v> 20-07-09 07:23:55</c:v>
                </c:pt>
                <c:pt idx="15852">
                  <c:v> 20-07-09 07:24:00</c:v>
                </c:pt>
                <c:pt idx="15853">
                  <c:v> 20-07-09 07:24:05</c:v>
                </c:pt>
                <c:pt idx="15854">
                  <c:v> 20-07-09 07:24:10</c:v>
                </c:pt>
                <c:pt idx="15855">
                  <c:v> 20-07-09 07:24:15</c:v>
                </c:pt>
                <c:pt idx="15856">
                  <c:v> 20-07-09 07:24:20</c:v>
                </c:pt>
                <c:pt idx="15857">
                  <c:v> 20-07-09 07:24:25</c:v>
                </c:pt>
                <c:pt idx="15858">
                  <c:v> 20-07-09 07:24:30</c:v>
                </c:pt>
                <c:pt idx="15859">
                  <c:v> 20-07-09 07:24:35</c:v>
                </c:pt>
                <c:pt idx="15860">
                  <c:v> 20-07-09 07:24:40</c:v>
                </c:pt>
                <c:pt idx="15861">
                  <c:v> 20-07-09 07:24:45</c:v>
                </c:pt>
                <c:pt idx="15862">
                  <c:v> 20-07-09 07:24:50</c:v>
                </c:pt>
                <c:pt idx="15863">
                  <c:v> 20-07-09 07:24:55</c:v>
                </c:pt>
                <c:pt idx="15864">
                  <c:v> 20-07-09 07:25:00</c:v>
                </c:pt>
                <c:pt idx="15865">
                  <c:v> 20-07-09 07:25:05</c:v>
                </c:pt>
                <c:pt idx="15866">
                  <c:v> 20-07-09 07:25:10</c:v>
                </c:pt>
                <c:pt idx="15867">
                  <c:v> 20-07-09 07:25:15</c:v>
                </c:pt>
                <c:pt idx="15868">
                  <c:v> 20-07-09 07:25:20</c:v>
                </c:pt>
                <c:pt idx="15869">
                  <c:v> 20-07-09 07:25:25</c:v>
                </c:pt>
                <c:pt idx="15870">
                  <c:v> 20-07-09 07:25:30</c:v>
                </c:pt>
                <c:pt idx="15871">
                  <c:v> 20-07-09 07:25:35</c:v>
                </c:pt>
                <c:pt idx="15872">
                  <c:v> 20-07-09 07:25:40</c:v>
                </c:pt>
                <c:pt idx="15873">
                  <c:v> 20-07-09 07:25:45</c:v>
                </c:pt>
                <c:pt idx="15874">
                  <c:v> 20-07-09 07:25:50</c:v>
                </c:pt>
                <c:pt idx="15875">
                  <c:v> 20-07-09 07:25:55</c:v>
                </c:pt>
                <c:pt idx="15876">
                  <c:v> 20-07-09 07:26:00</c:v>
                </c:pt>
                <c:pt idx="15877">
                  <c:v> 20-07-09 07:26:05</c:v>
                </c:pt>
                <c:pt idx="15878">
                  <c:v> 20-07-09 07:26:10</c:v>
                </c:pt>
                <c:pt idx="15879">
                  <c:v> 20-07-09 07:26:15</c:v>
                </c:pt>
                <c:pt idx="15880">
                  <c:v> 20-07-09 07:26:20</c:v>
                </c:pt>
                <c:pt idx="15881">
                  <c:v> 20-07-09 07:26:25</c:v>
                </c:pt>
                <c:pt idx="15882">
                  <c:v> 20-07-09 07:26:30</c:v>
                </c:pt>
                <c:pt idx="15883">
                  <c:v> 20-07-09 07:26:35</c:v>
                </c:pt>
                <c:pt idx="15884">
                  <c:v> 20-07-09 07:26:40</c:v>
                </c:pt>
                <c:pt idx="15885">
                  <c:v> 20-07-09 07:26:45</c:v>
                </c:pt>
                <c:pt idx="15886">
                  <c:v> 20-07-09 07:26:50</c:v>
                </c:pt>
                <c:pt idx="15887">
                  <c:v> 20-07-09 07:26:55</c:v>
                </c:pt>
                <c:pt idx="15888">
                  <c:v> 20-07-09 07:27:00</c:v>
                </c:pt>
                <c:pt idx="15889">
                  <c:v> 20-07-09 07:27:05</c:v>
                </c:pt>
                <c:pt idx="15890">
                  <c:v> 20-07-09 07:27:10</c:v>
                </c:pt>
                <c:pt idx="15891">
                  <c:v> 20-07-09 07:27:15</c:v>
                </c:pt>
                <c:pt idx="15892">
                  <c:v> 20-07-09 07:27:20</c:v>
                </c:pt>
                <c:pt idx="15893">
                  <c:v> 20-07-09 07:27:25</c:v>
                </c:pt>
                <c:pt idx="15894">
                  <c:v> 20-07-09 07:27:30</c:v>
                </c:pt>
                <c:pt idx="15895">
                  <c:v> 20-07-09 07:27:35</c:v>
                </c:pt>
                <c:pt idx="15896">
                  <c:v> 20-07-09 07:27:40</c:v>
                </c:pt>
                <c:pt idx="15897">
                  <c:v> 20-07-09 07:27:45</c:v>
                </c:pt>
                <c:pt idx="15898">
                  <c:v> 20-07-09 07:27:50</c:v>
                </c:pt>
                <c:pt idx="15899">
                  <c:v> 20-07-09 07:27:55</c:v>
                </c:pt>
                <c:pt idx="15900">
                  <c:v> 20-07-09 07:28:00</c:v>
                </c:pt>
                <c:pt idx="15901">
                  <c:v> 20-07-09 07:28:05</c:v>
                </c:pt>
                <c:pt idx="15902">
                  <c:v> 20-07-09 07:28:10</c:v>
                </c:pt>
                <c:pt idx="15903">
                  <c:v> 20-07-09 07:28:15</c:v>
                </c:pt>
                <c:pt idx="15904">
                  <c:v> 20-07-09 07:28:20</c:v>
                </c:pt>
                <c:pt idx="15905">
                  <c:v> 20-07-09 07:28:25</c:v>
                </c:pt>
                <c:pt idx="15906">
                  <c:v> 20-07-09 07:28:30</c:v>
                </c:pt>
                <c:pt idx="15907">
                  <c:v> 20-07-09 07:28:35</c:v>
                </c:pt>
                <c:pt idx="15908">
                  <c:v> 20-07-09 07:28:40</c:v>
                </c:pt>
                <c:pt idx="15909">
                  <c:v> 20-07-09 07:28:45</c:v>
                </c:pt>
                <c:pt idx="15910">
                  <c:v> 20-07-09 07:28:50</c:v>
                </c:pt>
                <c:pt idx="15911">
                  <c:v> 20-07-09 07:28:55</c:v>
                </c:pt>
                <c:pt idx="15912">
                  <c:v> 20-07-09 07:29:00</c:v>
                </c:pt>
                <c:pt idx="15913">
                  <c:v> 20-07-09 07:29:05</c:v>
                </c:pt>
                <c:pt idx="15914">
                  <c:v> 20-07-09 07:29:10</c:v>
                </c:pt>
                <c:pt idx="15915">
                  <c:v> 20-07-09 07:29:15</c:v>
                </c:pt>
                <c:pt idx="15916">
                  <c:v> 20-07-09 07:29:20</c:v>
                </c:pt>
                <c:pt idx="15917">
                  <c:v> 20-07-09 07:29:25</c:v>
                </c:pt>
                <c:pt idx="15918">
                  <c:v> 20-07-09 07:29:30</c:v>
                </c:pt>
                <c:pt idx="15919">
                  <c:v> 20-07-09 07:29:35</c:v>
                </c:pt>
                <c:pt idx="15920">
                  <c:v> 20-07-09 07:29:40</c:v>
                </c:pt>
                <c:pt idx="15921">
                  <c:v> 20-07-09 07:29:45</c:v>
                </c:pt>
                <c:pt idx="15922">
                  <c:v> 20-07-09 07:29:50</c:v>
                </c:pt>
                <c:pt idx="15923">
                  <c:v> 20-07-09 07:29:55</c:v>
                </c:pt>
                <c:pt idx="15924">
                  <c:v> 20-07-09 07:30:00</c:v>
                </c:pt>
                <c:pt idx="15925">
                  <c:v> 20-07-09 07:30:05</c:v>
                </c:pt>
                <c:pt idx="15926">
                  <c:v> 20-07-09 07:30:10</c:v>
                </c:pt>
                <c:pt idx="15927">
                  <c:v> 20-07-09 07:30:15</c:v>
                </c:pt>
                <c:pt idx="15928">
                  <c:v> 20-07-09 07:30:20</c:v>
                </c:pt>
                <c:pt idx="15929">
                  <c:v> 20-07-09 07:30:25</c:v>
                </c:pt>
                <c:pt idx="15930">
                  <c:v> 20-07-09 07:30:30</c:v>
                </c:pt>
                <c:pt idx="15931">
                  <c:v> 20-07-09 07:30:35</c:v>
                </c:pt>
                <c:pt idx="15932">
                  <c:v> 20-07-09 07:30:40</c:v>
                </c:pt>
                <c:pt idx="15933">
                  <c:v> 20-07-09 07:30:45</c:v>
                </c:pt>
                <c:pt idx="15934">
                  <c:v> 20-07-09 07:30:50</c:v>
                </c:pt>
                <c:pt idx="15935">
                  <c:v> 20-07-09 07:30:55</c:v>
                </c:pt>
                <c:pt idx="15936">
                  <c:v> 20-07-09 07:31:00</c:v>
                </c:pt>
                <c:pt idx="15937">
                  <c:v> 20-07-09 07:31:05</c:v>
                </c:pt>
                <c:pt idx="15938">
                  <c:v> 20-07-09 07:31:10</c:v>
                </c:pt>
                <c:pt idx="15939">
                  <c:v> 20-07-09 07:31:15</c:v>
                </c:pt>
                <c:pt idx="15940">
                  <c:v> 20-07-09 07:31:20</c:v>
                </c:pt>
                <c:pt idx="15941">
                  <c:v> 20-07-09 07:31:25</c:v>
                </c:pt>
                <c:pt idx="15942">
                  <c:v> 20-07-09 07:31:30</c:v>
                </c:pt>
                <c:pt idx="15943">
                  <c:v> 20-07-09 07:31:35</c:v>
                </c:pt>
                <c:pt idx="15944">
                  <c:v> 20-07-09 07:31:40</c:v>
                </c:pt>
                <c:pt idx="15945">
                  <c:v> 20-07-09 07:31:45</c:v>
                </c:pt>
                <c:pt idx="15946">
                  <c:v> 20-07-09 07:31:50</c:v>
                </c:pt>
                <c:pt idx="15947">
                  <c:v> 20-07-09 07:31:55</c:v>
                </c:pt>
                <c:pt idx="15948">
                  <c:v> 20-07-09 07:32:00</c:v>
                </c:pt>
                <c:pt idx="15949">
                  <c:v> 20-07-09 07:32:05</c:v>
                </c:pt>
                <c:pt idx="15950">
                  <c:v> 20-07-09 07:32:10</c:v>
                </c:pt>
                <c:pt idx="15951">
                  <c:v> 20-07-09 07:32:15</c:v>
                </c:pt>
                <c:pt idx="15952">
                  <c:v> 20-07-09 07:32:20</c:v>
                </c:pt>
                <c:pt idx="15953">
                  <c:v> 20-07-09 07:32:25</c:v>
                </c:pt>
                <c:pt idx="15954">
                  <c:v> 20-07-09 07:32:30</c:v>
                </c:pt>
                <c:pt idx="15955">
                  <c:v> 20-07-09 07:32:35</c:v>
                </c:pt>
                <c:pt idx="15956">
                  <c:v> 20-07-09 07:32:40</c:v>
                </c:pt>
                <c:pt idx="15957">
                  <c:v> 20-07-09 07:32:45</c:v>
                </c:pt>
                <c:pt idx="15958">
                  <c:v> 20-07-09 07:32:50</c:v>
                </c:pt>
                <c:pt idx="15959">
                  <c:v> 20-07-09 07:32:55</c:v>
                </c:pt>
                <c:pt idx="15960">
                  <c:v> 20-07-09 07:33:00</c:v>
                </c:pt>
                <c:pt idx="15961">
                  <c:v> 20-07-09 07:33:05</c:v>
                </c:pt>
                <c:pt idx="15962">
                  <c:v> 20-07-09 07:33:10</c:v>
                </c:pt>
                <c:pt idx="15963">
                  <c:v> 20-07-09 07:33:15</c:v>
                </c:pt>
                <c:pt idx="15964">
                  <c:v> 20-07-09 07:33:20</c:v>
                </c:pt>
                <c:pt idx="15965">
                  <c:v> 20-07-09 07:33:25</c:v>
                </c:pt>
                <c:pt idx="15966">
                  <c:v> 20-07-09 07:33:30</c:v>
                </c:pt>
                <c:pt idx="15967">
                  <c:v> 20-07-09 07:33:35</c:v>
                </c:pt>
                <c:pt idx="15968">
                  <c:v> 20-07-09 07:33:40</c:v>
                </c:pt>
                <c:pt idx="15969">
                  <c:v> 20-07-09 07:33:45</c:v>
                </c:pt>
                <c:pt idx="15970">
                  <c:v> 20-07-09 07:33:50</c:v>
                </c:pt>
                <c:pt idx="15971">
                  <c:v> 20-07-09 07:33:55</c:v>
                </c:pt>
                <c:pt idx="15972">
                  <c:v> 20-07-09 07:34:00</c:v>
                </c:pt>
                <c:pt idx="15973">
                  <c:v> 20-07-09 07:34:05</c:v>
                </c:pt>
                <c:pt idx="15974">
                  <c:v> 20-07-09 07:34:10</c:v>
                </c:pt>
                <c:pt idx="15975">
                  <c:v> 20-07-09 07:34:15</c:v>
                </c:pt>
                <c:pt idx="15976">
                  <c:v> 20-07-09 07:34:20</c:v>
                </c:pt>
                <c:pt idx="15977">
                  <c:v> 20-07-09 07:34:25</c:v>
                </c:pt>
                <c:pt idx="15978">
                  <c:v> 20-07-09 07:34:30</c:v>
                </c:pt>
                <c:pt idx="15979">
                  <c:v> 20-07-09 07:34:35</c:v>
                </c:pt>
                <c:pt idx="15980">
                  <c:v> 20-07-09 07:34:40</c:v>
                </c:pt>
                <c:pt idx="15981">
                  <c:v> 20-07-09 07:34:45</c:v>
                </c:pt>
                <c:pt idx="15982">
                  <c:v> 20-07-09 07:34:50</c:v>
                </c:pt>
                <c:pt idx="15983">
                  <c:v> 20-07-09 07:34:55</c:v>
                </c:pt>
                <c:pt idx="15984">
                  <c:v> 20-07-09 07:35:00</c:v>
                </c:pt>
                <c:pt idx="15985">
                  <c:v> 20-07-09 07:35:05</c:v>
                </c:pt>
                <c:pt idx="15986">
                  <c:v> 20-07-09 07:35:10</c:v>
                </c:pt>
                <c:pt idx="15987">
                  <c:v> 20-07-09 07:35:15</c:v>
                </c:pt>
                <c:pt idx="15988">
                  <c:v> 20-07-09 07:35:20</c:v>
                </c:pt>
                <c:pt idx="15989">
                  <c:v> 20-07-09 07:35:25</c:v>
                </c:pt>
                <c:pt idx="15990">
                  <c:v> 20-07-09 07:35:30</c:v>
                </c:pt>
                <c:pt idx="15991">
                  <c:v> 20-07-09 07:35:35</c:v>
                </c:pt>
                <c:pt idx="15992">
                  <c:v> 20-07-09 07:35:40</c:v>
                </c:pt>
                <c:pt idx="15993">
                  <c:v> 20-07-09 07:35:45</c:v>
                </c:pt>
                <c:pt idx="15994">
                  <c:v> 20-07-09 07:35:50</c:v>
                </c:pt>
                <c:pt idx="15995">
                  <c:v> 20-07-09 07:35:55</c:v>
                </c:pt>
                <c:pt idx="15996">
                  <c:v> 20-07-09 07:36:00</c:v>
                </c:pt>
                <c:pt idx="15997">
                  <c:v> 20-07-09 07:36:05</c:v>
                </c:pt>
                <c:pt idx="15998">
                  <c:v> 20-07-09 07:36:10</c:v>
                </c:pt>
                <c:pt idx="15999">
                  <c:v> 20-07-09 07:36:15</c:v>
                </c:pt>
                <c:pt idx="16000">
                  <c:v> 20-07-09 07:36:20</c:v>
                </c:pt>
                <c:pt idx="16001">
                  <c:v> 20-07-09 07:36:25</c:v>
                </c:pt>
                <c:pt idx="16002">
                  <c:v> 20-07-09 07:36:30</c:v>
                </c:pt>
                <c:pt idx="16003">
                  <c:v> 20-07-09 07:36:35</c:v>
                </c:pt>
                <c:pt idx="16004">
                  <c:v> 20-07-09 07:36:40</c:v>
                </c:pt>
                <c:pt idx="16005">
                  <c:v> 20-07-09 07:36:45</c:v>
                </c:pt>
                <c:pt idx="16006">
                  <c:v> 20-07-09 07:36:50</c:v>
                </c:pt>
                <c:pt idx="16007">
                  <c:v> 20-07-09 07:36:55</c:v>
                </c:pt>
                <c:pt idx="16008">
                  <c:v> 20-07-09 07:37:00</c:v>
                </c:pt>
                <c:pt idx="16009">
                  <c:v> 20-07-09 07:37:05</c:v>
                </c:pt>
                <c:pt idx="16010">
                  <c:v> 20-07-09 07:37:10</c:v>
                </c:pt>
                <c:pt idx="16011">
                  <c:v> 20-07-09 07:37:15</c:v>
                </c:pt>
                <c:pt idx="16012">
                  <c:v> 20-07-09 07:37:20</c:v>
                </c:pt>
                <c:pt idx="16013">
                  <c:v> 20-07-09 07:37:25</c:v>
                </c:pt>
                <c:pt idx="16014">
                  <c:v> 20-07-09 07:37:30</c:v>
                </c:pt>
                <c:pt idx="16015">
                  <c:v> 20-07-09 07:37:35</c:v>
                </c:pt>
                <c:pt idx="16016">
                  <c:v> 20-07-09 07:37:40</c:v>
                </c:pt>
                <c:pt idx="16017">
                  <c:v> 20-07-09 07:37:45</c:v>
                </c:pt>
                <c:pt idx="16018">
                  <c:v> 20-07-09 07:37:50</c:v>
                </c:pt>
                <c:pt idx="16019">
                  <c:v> 20-07-09 07:37:55</c:v>
                </c:pt>
                <c:pt idx="16020">
                  <c:v> 20-07-09 07:38:00</c:v>
                </c:pt>
                <c:pt idx="16021">
                  <c:v> 20-07-09 07:38:05</c:v>
                </c:pt>
                <c:pt idx="16022">
                  <c:v> 20-07-09 07:38:10</c:v>
                </c:pt>
                <c:pt idx="16023">
                  <c:v> 20-07-09 07:38:15</c:v>
                </c:pt>
                <c:pt idx="16024">
                  <c:v> 20-07-09 07:38:20</c:v>
                </c:pt>
                <c:pt idx="16025">
                  <c:v> 20-07-09 07:38:25</c:v>
                </c:pt>
                <c:pt idx="16026">
                  <c:v> 20-07-09 07:38:30</c:v>
                </c:pt>
                <c:pt idx="16027">
                  <c:v> 20-07-09 07:38:35</c:v>
                </c:pt>
                <c:pt idx="16028">
                  <c:v> 20-07-09 07:38:40</c:v>
                </c:pt>
                <c:pt idx="16029">
                  <c:v> 20-07-09 07:38:45</c:v>
                </c:pt>
                <c:pt idx="16030">
                  <c:v> 20-07-09 07:38:50</c:v>
                </c:pt>
                <c:pt idx="16031">
                  <c:v> 20-07-09 07:38:55</c:v>
                </c:pt>
                <c:pt idx="16032">
                  <c:v> 20-07-09 07:39:00</c:v>
                </c:pt>
                <c:pt idx="16033">
                  <c:v> 20-07-09 07:39:05</c:v>
                </c:pt>
                <c:pt idx="16034">
                  <c:v> 20-07-09 07:39:10</c:v>
                </c:pt>
                <c:pt idx="16035">
                  <c:v> 20-07-09 07:39:15</c:v>
                </c:pt>
                <c:pt idx="16036">
                  <c:v> 20-07-09 07:39:20</c:v>
                </c:pt>
                <c:pt idx="16037">
                  <c:v> 20-07-09 07:39:25</c:v>
                </c:pt>
                <c:pt idx="16038">
                  <c:v> 20-07-09 07:39:30</c:v>
                </c:pt>
                <c:pt idx="16039">
                  <c:v> 20-07-09 07:39:35</c:v>
                </c:pt>
                <c:pt idx="16040">
                  <c:v> 20-07-09 07:39:40</c:v>
                </c:pt>
                <c:pt idx="16041">
                  <c:v> 20-07-09 07:39:45</c:v>
                </c:pt>
                <c:pt idx="16042">
                  <c:v> 20-07-09 07:39:50</c:v>
                </c:pt>
                <c:pt idx="16043">
                  <c:v> 20-07-09 07:39:55</c:v>
                </c:pt>
                <c:pt idx="16044">
                  <c:v> 20-07-09 07:40:00</c:v>
                </c:pt>
                <c:pt idx="16045">
                  <c:v> 20-07-09 07:40:05</c:v>
                </c:pt>
                <c:pt idx="16046">
                  <c:v> 20-07-09 07:40:10</c:v>
                </c:pt>
                <c:pt idx="16047">
                  <c:v> 20-07-09 07:40:15</c:v>
                </c:pt>
                <c:pt idx="16048">
                  <c:v> 20-07-09 07:40:20</c:v>
                </c:pt>
                <c:pt idx="16049">
                  <c:v> 20-07-09 07:40:25</c:v>
                </c:pt>
                <c:pt idx="16050">
                  <c:v> 20-07-09 07:40:30</c:v>
                </c:pt>
                <c:pt idx="16051">
                  <c:v> 20-07-09 07:40:35</c:v>
                </c:pt>
                <c:pt idx="16052">
                  <c:v> 20-07-09 07:40:40</c:v>
                </c:pt>
                <c:pt idx="16053">
                  <c:v> 20-07-09 07:40:45</c:v>
                </c:pt>
                <c:pt idx="16054">
                  <c:v> 20-07-09 07:40:50</c:v>
                </c:pt>
                <c:pt idx="16055">
                  <c:v> 20-07-09 07:40:55</c:v>
                </c:pt>
                <c:pt idx="16056">
                  <c:v> 20-07-09 07:41:00</c:v>
                </c:pt>
                <c:pt idx="16057">
                  <c:v> 20-07-09 07:41:05</c:v>
                </c:pt>
                <c:pt idx="16058">
                  <c:v> 20-07-09 07:41:10</c:v>
                </c:pt>
                <c:pt idx="16059">
                  <c:v> 20-07-09 07:41:15</c:v>
                </c:pt>
                <c:pt idx="16060">
                  <c:v> 20-07-09 07:41:20</c:v>
                </c:pt>
                <c:pt idx="16061">
                  <c:v> 20-07-09 07:41:25</c:v>
                </c:pt>
                <c:pt idx="16062">
                  <c:v> 20-07-09 07:41:30</c:v>
                </c:pt>
                <c:pt idx="16063">
                  <c:v> 20-07-09 07:41:35</c:v>
                </c:pt>
                <c:pt idx="16064">
                  <c:v> 20-07-09 07:41:40</c:v>
                </c:pt>
                <c:pt idx="16065">
                  <c:v> 20-07-09 07:41:45</c:v>
                </c:pt>
                <c:pt idx="16066">
                  <c:v> 20-07-09 07:41:50</c:v>
                </c:pt>
                <c:pt idx="16067">
                  <c:v> 20-07-09 07:41:55</c:v>
                </c:pt>
                <c:pt idx="16068">
                  <c:v> 20-07-09 07:42:00</c:v>
                </c:pt>
                <c:pt idx="16069">
                  <c:v> 20-07-09 07:42:05</c:v>
                </c:pt>
                <c:pt idx="16070">
                  <c:v> 20-07-09 07:42:10</c:v>
                </c:pt>
                <c:pt idx="16071">
                  <c:v> 20-07-09 07:42:15</c:v>
                </c:pt>
                <c:pt idx="16072">
                  <c:v> 20-07-09 07:42:20</c:v>
                </c:pt>
                <c:pt idx="16073">
                  <c:v> 20-07-09 07:42:25</c:v>
                </c:pt>
                <c:pt idx="16074">
                  <c:v> 20-07-09 07:42:30</c:v>
                </c:pt>
                <c:pt idx="16075">
                  <c:v> 20-07-09 07:42:35</c:v>
                </c:pt>
                <c:pt idx="16076">
                  <c:v> 20-07-09 07:42:40</c:v>
                </c:pt>
                <c:pt idx="16077">
                  <c:v> 20-07-09 07:42:45</c:v>
                </c:pt>
                <c:pt idx="16078">
                  <c:v> 20-07-09 07:42:50</c:v>
                </c:pt>
                <c:pt idx="16079">
                  <c:v> 20-07-09 07:42:55</c:v>
                </c:pt>
                <c:pt idx="16080">
                  <c:v> 20-07-09 07:43:00</c:v>
                </c:pt>
                <c:pt idx="16081">
                  <c:v> 20-07-09 07:43:05</c:v>
                </c:pt>
                <c:pt idx="16082">
                  <c:v> 20-07-09 07:43:10</c:v>
                </c:pt>
                <c:pt idx="16083">
                  <c:v> 20-07-09 07:43:15</c:v>
                </c:pt>
                <c:pt idx="16084">
                  <c:v> 20-07-09 07:43:20</c:v>
                </c:pt>
                <c:pt idx="16085">
                  <c:v> 20-07-09 07:43:25</c:v>
                </c:pt>
                <c:pt idx="16086">
                  <c:v> 20-07-09 07:43:30</c:v>
                </c:pt>
                <c:pt idx="16087">
                  <c:v> 20-07-09 07:43:35</c:v>
                </c:pt>
                <c:pt idx="16088">
                  <c:v> 20-07-09 07:43:40</c:v>
                </c:pt>
                <c:pt idx="16089">
                  <c:v> 20-07-09 07:43:45</c:v>
                </c:pt>
                <c:pt idx="16090">
                  <c:v> 20-07-09 07:43:50</c:v>
                </c:pt>
                <c:pt idx="16091">
                  <c:v> 20-07-09 07:43:55</c:v>
                </c:pt>
                <c:pt idx="16092">
                  <c:v> 20-07-09 07:44:00</c:v>
                </c:pt>
                <c:pt idx="16093">
                  <c:v> 20-07-09 07:44:05</c:v>
                </c:pt>
                <c:pt idx="16094">
                  <c:v> 20-07-09 07:44:10</c:v>
                </c:pt>
                <c:pt idx="16095">
                  <c:v> 20-07-09 07:44:15</c:v>
                </c:pt>
                <c:pt idx="16096">
                  <c:v> 20-07-09 07:44:20</c:v>
                </c:pt>
                <c:pt idx="16097">
                  <c:v> 20-07-09 07:44:25</c:v>
                </c:pt>
                <c:pt idx="16098">
                  <c:v> 20-07-09 07:44:30</c:v>
                </c:pt>
                <c:pt idx="16099">
                  <c:v> 20-07-09 07:44:35</c:v>
                </c:pt>
                <c:pt idx="16100">
                  <c:v> 20-07-09 07:44:40</c:v>
                </c:pt>
                <c:pt idx="16101">
                  <c:v> 20-07-09 07:44:45</c:v>
                </c:pt>
                <c:pt idx="16102">
                  <c:v> 20-07-09 07:44:50</c:v>
                </c:pt>
                <c:pt idx="16103">
                  <c:v> 20-07-09 07:44:55</c:v>
                </c:pt>
                <c:pt idx="16104">
                  <c:v> 20-07-09 07:45:00</c:v>
                </c:pt>
                <c:pt idx="16105">
                  <c:v> 20-07-09 07:45:05</c:v>
                </c:pt>
                <c:pt idx="16106">
                  <c:v> 20-07-09 07:45:10</c:v>
                </c:pt>
                <c:pt idx="16107">
                  <c:v> 20-07-09 07:45:15</c:v>
                </c:pt>
                <c:pt idx="16108">
                  <c:v> 20-07-09 07:45:20</c:v>
                </c:pt>
                <c:pt idx="16109">
                  <c:v> 20-07-09 07:45:25</c:v>
                </c:pt>
                <c:pt idx="16110">
                  <c:v> 20-07-09 07:45:30</c:v>
                </c:pt>
                <c:pt idx="16111">
                  <c:v> 20-07-09 07:45:35</c:v>
                </c:pt>
                <c:pt idx="16112">
                  <c:v> 20-07-09 07:45:40</c:v>
                </c:pt>
                <c:pt idx="16113">
                  <c:v> 20-07-09 07:45:45</c:v>
                </c:pt>
                <c:pt idx="16114">
                  <c:v> 20-07-09 07:45:50</c:v>
                </c:pt>
                <c:pt idx="16115">
                  <c:v> 20-07-09 07:45:55</c:v>
                </c:pt>
                <c:pt idx="16116">
                  <c:v> 20-07-09 07:46:00</c:v>
                </c:pt>
                <c:pt idx="16117">
                  <c:v> 20-07-09 07:46:05</c:v>
                </c:pt>
                <c:pt idx="16118">
                  <c:v> 20-07-09 07:46:10</c:v>
                </c:pt>
                <c:pt idx="16119">
                  <c:v> 20-07-09 07:46:15</c:v>
                </c:pt>
                <c:pt idx="16120">
                  <c:v> 20-07-09 07:46:20</c:v>
                </c:pt>
                <c:pt idx="16121">
                  <c:v> 20-07-09 07:46:25</c:v>
                </c:pt>
                <c:pt idx="16122">
                  <c:v> 20-07-09 07:46:30</c:v>
                </c:pt>
                <c:pt idx="16123">
                  <c:v> 20-07-09 07:46:35</c:v>
                </c:pt>
                <c:pt idx="16124">
                  <c:v> 20-07-09 07:46:40</c:v>
                </c:pt>
                <c:pt idx="16125">
                  <c:v> 20-07-09 07:46:45</c:v>
                </c:pt>
                <c:pt idx="16126">
                  <c:v> 20-07-09 07:46:50</c:v>
                </c:pt>
                <c:pt idx="16127">
                  <c:v> 20-07-09 07:46:55</c:v>
                </c:pt>
                <c:pt idx="16128">
                  <c:v> 20-07-09 07:47:00</c:v>
                </c:pt>
                <c:pt idx="16129">
                  <c:v> 20-07-09 07:47:05</c:v>
                </c:pt>
                <c:pt idx="16130">
                  <c:v> 20-07-09 07:47:10</c:v>
                </c:pt>
                <c:pt idx="16131">
                  <c:v> 20-07-09 07:47:15</c:v>
                </c:pt>
                <c:pt idx="16132">
                  <c:v> 20-07-09 07:47:20</c:v>
                </c:pt>
                <c:pt idx="16133">
                  <c:v> 20-07-09 07:47:25</c:v>
                </c:pt>
                <c:pt idx="16134">
                  <c:v> 20-07-09 07:47:30</c:v>
                </c:pt>
                <c:pt idx="16135">
                  <c:v> 20-07-09 07:47:35</c:v>
                </c:pt>
                <c:pt idx="16136">
                  <c:v> 20-07-09 07:47:40</c:v>
                </c:pt>
                <c:pt idx="16137">
                  <c:v> 20-07-09 07:47:45</c:v>
                </c:pt>
                <c:pt idx="16138">
                  <c:v> 20-07-09 07:47:50</c:v>
                </c:pt>
                <c:pt idx="16139">
                  <c:v> 20-07-09 07:47:55</c:v>
                </c:pt>
                <c:pt idx="16140">
                  <c:v> 20-07-09 07:48:00</c:v>
                </c:pt>
                <c:pt idx="16141">
                  <c:v> 20-07-09 07:48:05</c:v>
                </c:pt>
                <c:pt idx="16142">
                  <c:v> 20-07-09 07:48:10</c:v>
                </c:pt>
                <c:pt idx="16143">
                  <c:v> 20-07-09 07:48:15</c:v>
                </c:pt>
                <c:pt idx="16144">
                  <c:v> 20-07-09 07:48:20</c:v>
                </c:pt>
                <c:pt idx="16145">
                  <c:v> 20-07-09 07:48:25</c:v>
                </c:pt>
                <c:pt idx="16146">
                  <c:v> 20-07-09 07:48:30</c:v>
                </c:pt>
                <c:pt idx="16147">
                  <c:v> 20-07-09 07:48:35</c:v>
                </c:pt>
                <c:pt idx="16148">
                  <c:v> 20-07-09 07:48:40</c:v>
                </c:pt>
                <c:pt idx="16149">
                  <c:v> 20-07-09 07:48:45</c:v>
                </c:pt>
                <c:pt idx="16150">
                  <c:v> 20-07-09 07:48:50</c:v>
                </c:pt>
                <c:pt idx="16151">
                  <c:v> 20-07-09 07:48:55</c:v>
                </c:pt>
                <c:pt idx="16152">
                  <c:v> 20-07-09 07:49:00</c:v>
                </c:pt>
                <c:pt idx="16153">
                  <c:v> 20-07-09 07:49:05</c:v>
                </c:pt>
                <c:pt idx="16154">
                  <c:v> 20-07-09 07:49:10</c:v>
                </c:pt>
                <c:pt idx="16155">
                  <c:v> 20-07-09 07:49:15</c:v>
                </c:pt>
                <c:pt idx="16156">
                  <c:v> 20-07-09 07:49:20</c:v>
                </c:pt>
                <c:pt idx="16157">
                  <c:v> 20-07-09 07:49:25</c:v>
                </c:pt>
                <c:pt idx="16158">
                  <c:v> 20-07-09 07:49:30</c:v>
                </c:pt>
                <c:pt idx="16159">
                  <c:v> 20-07-09 07:49:35</c:v>
                </c:pt>
                <c:pt idx="16160">
                  <c:v> 20-07-09 07:49:40</c:v>
                </c:pt>
                <c:pt idx="16161">
                  <c:v> 20-07-09 07:49:45</c:v>
                </c:pt>
                <c:pt idx="16162">
                  <c:v> 20-07-09 07:49:50</c:v>
                </c:pt>
                <c:pt idx="16163">
                  <c:v> 20-07-09 07:49:55</c:v>
                </c:pt>
                <c:pt idx="16164">
                  <c:v> 20-07-09 07:50:00</c:v>
                </c:pt>
                <c:pt idx="16165">
                  <c:v> 20-07-09 07:50:05</c:v>
                </c:pt>
                <c:pt idx="16166">
                  <c:v> 20-07-09 07:50:10</c:v>
                </c:pt>
                <c:pt idx="16167">
                  <c:v> 20-07-09 07:50:15</c:v>
                </c:pt>
                <c:pt idx="16168">
                  <c:v> 20-07-09 07:50:20</c:v>
                </c:pt>
                <c:pt idx="16169">
                  <c:v> 20-07-09 07:50:25</c:v>
                </c:pt>
                <c:pt idx="16170">
                  <c:v> 20-07-09 07:50:30</c:v>
                </c:pt>
                <c:pt idx="16171">
                  <c:v> 20-07-09 07:50:35</c:v>
                </c:pt>
                <c:pt idx="16172">
                  <c:v> 20-07-09 07:50:40</c:v>
                </c:pt>
                <c:pt idx="16173">
                  <c:v> 20-07-09 07:50:45</c:v>
                </c:pt>
                <c:pt idx="16174">
                  <c:v> 20-07-09 07:50:50</c:v>
                </c:pt>
                <c:pt idx="16175">
                  <c:v> 20-07-09 07:50:55</c:v>
                </c:pt>
                <c:pt idx="16176">
                  <c:v> 20-07-09 07:51:00</c:v>
                </c:pt>
                <c:pt idx="16177">
                  <c:v> 20-07-09 07:51:05</c:v>
                </c:pt>
                <c:pt idx="16178">
                  <c:v> 20-07-09 07:51:10</c:v>
                </c:pt>
                <c:pt idx="16179">
                  <c:v> 20-07-09 07:51:15</c:v>
                </c:pt>
                <c:pt idx="16180">
                  <c:v> 20-07-09 07:51:20</c:v>
                </c:pt>
                <c:pt idx="16181">
                  <c:v> 20-07-09 07:51:25</c:v>
                </c:pt>
                <c:pt idx="16182">
                  <c:v> 20-07-09 07:51:30</c:v>
                </c:pt>
                <c:pt idx="16183">
                  <c:v> 20-07-09 07:51:35</c:v>
                </c:pt>
                <c:pt idx="16184">
                  <c:v> 20-07-09 07:51:40</c:v>
                </c:pt>
                <c:pt idx="16185">
                  <c:v> 20-07-09 07:51:45</c:v>
                </c:pt>
                <c:pt idx="16186">
                  <c:v> 20-07-09 07:51:50</c:v>
                </c:pt>
                <c:pt idx="16187">
                  <c:v> 20-07-09 07:51:55</c:v>
                </c:pt>
                <c:pt idx="16188">
                  <c:v> 20-07-09 07:52:00</c:v>
                </c:pt>
                <c:pt idx="16189">
                  <c:v> 20-07-09 07:52:05</c:v>
                </c:pt>
                <c:pt idx="16190">
                  <c:v> 20-07-09 07:52:10</c:v>
                </c:pt>
                <c:pt idx="16191">
                  <c:v> 20-07-09 07:52:15</c:v>
                </c:pt>
                <c:pt idx="16192">
                  <c:v> 20-07-09 07:52:20</c:v>
                </c:pt>
                <c:pt idx="16193">
                  <c:v> 20-07-09 07:52:25</c:v>
                </c:pt>
                <c:pt idx="16194">
                  <c:v> 20-07-09 07:52:30</c:v>
                </c:pt>
                <c:pt idx="16195">
                  <c:v> 20-07-09 07:52:35</c:v>
                </c:pt>
                <c:pt idx="16196">
                  <c:v> 20-07-09 07:52:40</c:v>
                </c:pt>
                <c:pt idx="16197">
                  <c:v> 20-07-09 07:52:45</c:v>
                </c:pt>
                <c:pt idx="16198">
                  <c:v> 20-07-09 07:52:50</c:v>
                </c:pt>
                <c:pt idx="16199">
                  <c:v> 20-07-09 07:52:55</c:v>
                </c:pt>
                <c:pt idx="16200">
                  <c:v> 20-07-09 07:53:00</c:v>
                </c:pt>
                <c:pt idx="16201">
                  <c:v> 20-07-09 07:53:05</c:v>
                </c:pt>
                <c:pt idx="16202">
                  <c:v> 20-07-09 07:53:10</c:v>
                </c:pt>
                <c:pt idx="16203">
                  <c:v> 20-07-09 07:53:15</c:v>
                </c:pt>
                <c:pt idx="16204">
                  <c:v> 20-07-09 07:53:20</c:v>
                </c:pt>
                <c:pt idx="16205">
                  <c:v> 20-07-09 07:53:25</c:v>
                </c:pt>
                <c:pt idx="16206">
                  <c:v> 20-07-09 07:53:30</c:v>
                </c:pt>
                <c:pt idx="16207">
                  <c:v> 20-07-09 07:53:35</c:v>
                </c:pt>
                <c:pt idx="16208">
                  <c:v> 20-07-09 07:53:40</c:v>
                </c:pt>
                <c:pt idx="16209">
                  <c:v> 20-07-09 07:53:45</c:v>
                </c:pt>
                <c:pt idx="16210">
                  <c:v> 20-07-09 07:53:50</c:v>
                </c:pt>
                <c:pt idx="16211">
                  <c:v> 20-07-09 07:53:55</c:v>
                </c:pt>
                <c:pt idx="16212">
                  <c:v> 20-07-09 07:54:00</c:v>
                </c:pt>
                <c:pt idx="16213">
                  <c:v> 20-07-09 07:54:05</c:v>
                </c:pt>
                <c:pt idx="16214">
                  <c:v> 20-07-09 07:54:10</c:v>
                </c:pt>
                <c:pt idx="16215">
                  <c:v> 20-07-09 07:54:15</c:v>
                </c:pt>
                <c:pt idx="16216">
                  <c:v> 20-07-09 07:54:20</c:v>
                </c:pt>
                <c:pt idx="16217">
                  <c:v> 20-07-09 07:54:25</c:v>
                </c:pt>
                <c:pt idx="16218">
                  <c:v> 20-07-09 07:54:30</c:v>
                </c:pt>
                <c:pt idx="16219">
                  <c:v> 20-07-09 07:54:35</c:v>
                </c:pt>
                <c:pt idx="16220">
                  <c:v> 20-07-09 07:54:40</c:v>
                </c:pt>
                <c:pt idx="16221">
                  <c:v> 20-07-09 07:54:45</c:v>
                </c:pt>
                <c:pt idx="16222">
                  <c:v> 20-07-09 07:54:50</c:v>
                </c:pt>
                <c:pt idx="16223">
                  <c:v> 20-07-09 07:54:55</c:v>
                </c:pt>
                <c:pt idx="16224">
                  <c:v> 20-07-09 07:55:00</c:v>
                </c:pt>
                <c:pt idx="16225">
                  <c:v> 20-07-09 07:55:05</c:v>
                </c:pt>
                <c:pt idx="16226">
                  <c:v> 20-07-09 07:55:10</c:v>
                </c:pt>
                <c:pt idx="16227">
                  <c:v> 20-07-09 07:55:15</c:v>
                </c:pt>
                <c:pt idx="16228">
                  <c:v> 20-07-09 07:55:20</c:v>
                </c:pt>
                <c:pt idx="16229">
                  <c:v> 20-07-09 07:55:25</c:v>
                </c:pt>
                <c:pt idx="16230">
                  <c:v> 20-07-09 07:55:30</c:v>
                </c:pt>
                <c:pt idx="16231">
                  <c:v> 20-07-09 07:55:35</c:v>
                </c:pt>
                <c:pt idx="16232">
                  <c:v> 20-07-09 07:55:40</c:v>
                </c:pt>
                <c:pt idx="16233">
                  <c:v> 20-07-09 07:55:45</c:v>
                </c:pt>
                <c:pt idx="16234">
                  <c:v> 20-07-09 07:55:50</c:v>
                </c:pt>
                <c:pt idx="16235">
                  <c:v> 20-07-09 07:55:55</c:v>
                </c:pt>
                <c:pt idx="16236">
                  <c:v> 20-07-09 07:56:00</c:v>
                </c:pt>
                <c:pt idx="16237">
                  <c:v> 20-07-09 07:56:05</c:v>
                </c:pt>
                <c:pt idx="16238">
                  <c:v> 20-07-09 07:56:10</c:v>
                </c:pt>
                <c:pt idx="16239">
                  <c:v> 20-07-09 07:56:15</c:v>
                </c:pt>
                <c:pt idx="16240">
                  <c:v> 20-07-09 07:56:20</c:v>
                </c:pt>
                <c:pt idx="16241">
                  <c:v> 20-07-09 07:56:25</c:v>
                </c:pt>
                <c:pt idx="16242">
                  <c:v> 20-07-09 07:56:30</c:v>
                </c:pt>
                <c:pt idx="16243">
                  <c:v> 20-07-09 07:56:35</c:v>
                </c:pt>
                <c:pt idx="16244">
                  <c:v> 20-07-09 07:56:40</c:v>
                </c:pt>
                <c:pt idx="16245">
                  <c:v> 20-07-09 07:56:45</c:v>
                </c:pt>
                <c:pt idx="16246">
                  <c:v> 20-07-09 07:56:50</c:v>
                </c:pt>
                <c:pt idx="16247">
                  <c:v> 20-07-09 07:56:55</c:v>
                </c:pt>
                <c:pt idx="16248">
                  <c:v> 20-07-09 07:57:00</c:v>
                </c:pt>
                <c:pt idx="16249">
                  <c:v> 20-07-09 07:57:05</c:v>
                </c:pt>
                <c:pt idx="16250">
                  <c:v> 20-07-09 07:57:10</c:v>
                </c:pt>
                <c:pt idx="16251">
                  <c:v> 20-07-09 07:57:15</c:v>
                </c:pt>
                <c:pt idx="16252">
                  <c:v> 20-07-09 07:57:20</c:v>
                </c:pt>
                <c:pt idx="16253">
                  <c:v> 20-07-09 07:57:25</c:v>
                </c:pt>
                <c:pt idx="16254">
                  <c:v> 20-07-09 07:57:30</c:v>
                </c:pt>
                <c:pt idx="16255">
                  <c:v> 20-07-09 07:57:35</c:v>
                </c:pt>
                <c:pt idx="16256">
                  <c:v> 20-07-09 07:57:40</c:v>
                </c:pt>
                <c:pt idx="16257">
                  <c:v> 20-07-09 07:57:45</c:v>
                </c:pt>
                <c:pt idx="16258">
                  <c:v> 20-07-09 07:57:50</c:v>
                </c:pt>
                <c:pt idx="16259">
                  <c:v> 20-07-09 07:57:55</c:v>
                </c:pt>
                <c:pt idx="16260">
                  <c:v> 20-07-09 07:58:00</c:v>
                </c:pt>
                <c:pt idx="16261">
                  <c:v> 20-07-09 07:58:05</c:v>
                </c:pt>
                <c:pt idx="16262">
                  <c:v> 20-07-09 07:58:10</c:v>
                </c:pt>
                <c:pt idx="16263">
                  <c:v> 20-07-09 07:58:15</c:v>
                </c:pt>
                <c:pt idx="16264">
                  <c:v> 20-07-09 07:58:20</c:v>
                </c:pt>
                <c:pt idx="16265">
                  <c:v> 20-07-09 07:58:25</c:v>
                </c:pt>
                <c:pt idx="16266">
                  <c:v> 20-07-09 07:58:30</c:v>
                </c:pt>
                <c:pt idx="16267">
                  <c:v> 20-07-09 07:58:35</c:v>
                </c:pt>
                <c:pt idx="16268">
                  <c:v> 20-07-09 07:58:40</c:v>
                </c:pt>
                <c:pt idx="16269">
                  <c:v> 20-07-09 07:58:45</c:v>
                </c:pt>
                <c:pt idx="16270">
                  <c:v> 20-07-09 07:58:50</c:v>
                </c:pt>
                <c:pt idx="16271">
                  <c:v> 20-07-09 07:58:55</c:v>
                </c:pt>
                <c:pt idx="16272">
                  <c:v> 20-07-09 07:59:00</c:v>
                </c:pt>
                <c:pt idx="16273">
                  <c:v> 20-07-09 07:59:05</c:v>
                </c:pt>
                <c:pt idx="16274">
                  <c:v> 20-07-09 07:59:10</c:v>
                </c:pt>
                <c:pt idx="16275">
                  <c:v> 20-07-09 07:59:15</c:v>
                </c:pt>
                <c:pt idx="16276">
                  <c:v> 20-07-09 07:59:20</c:v>
                </c:pt>
                <c:pt idx="16277">
                  <c:v> 20-07-09 07:59:25</c:v>
                </c:pt>
                <c:pt idx="16278">
                  <c:v> 20-07-09 07:59:30</c:v>
                </c:pt>
                <c:pt idx="16279">
                  <c:v> 20-07-09 07:59:35</c:v>
                </c:pt>
                <c:pt idx="16280">
                  <c:v> 20-07-09 07:59:40</c:v>
                </c:pt>
                <c:pt idx="16281">
                  <c:v> 20-07-09 07:59:45</c:v>
                </c:pt>
                <c:pt idx="16282">
                  <c:v> 20-07-09 07:59:50</c:v>
                </c:pt>
                <c:pt idx="16283">
                  <c:v> 20-07-09 07:59:55</c:v>
                </c:pt>
                <c:pt idx="16284">
                  <c:v> 20-07-09 08:00:00</c:v>
                </c:pt>
                <c:pt idx="16285">
                  <c:v> 20-07-09 08:00:05</c:v>
                </c:pt>
                <c:pt idx="16286">
                  <c:v> 20-07-09 08:00:10</c:v>
                </c:pt>
                <c:pt idx="16287">
                  <c:v> 20-07-09 08:00:15</c:v>
                </c:pt>
                <c:pt idx="16288">
                  <c:v> 20-07-09 08:00:20</c:v>
                </c:pt>
                <c:pt idx="16289">
                  <c:v> 20-07-09 08:00:25</c:v>
                </c:pt>
                <c:pt idx="16290">
                  <c:v> 20-07-09 08:00:30</c:v>
                </c:pt>
                <c:pt idx="16291">
                  <c:v> 20-07-09 08:00:35</c:v>
                </c:pt>
                <c:pt idx="16292">
                  <c:v> 20-07-09 08:00:40</c:v>
                </c:pt>
                <c:pt idx="16293">
                  <c:v> 20-07-09 08:00:45</c:v>
                </c:pt>
                <c:pt idx="16294">
                  <c:v> 20-07-09 08:00:50</c:v>
                </c:pt>
                <c:pt idx="16295">
                  <c:v> 20-07-09 08:00:55</c:v>
                </c:pt>
                <c:pt idx="16296">
                  <c:v> 20-07-09 08:01:00</c:v>
                </c:pt>
                <c:pt idx="16297">
                  <c:v> 20-07-09 08:01:05</c:v>
                </c:pt>
                <c:pt idx="16298">
                  <c:v> 20-07-09 08:01:10</c:v>
                </c:pt>
                <c:pt idx="16299">
                  <c:v> 20-07-09 08:01:15</c:v>
                </c:pt>
                <c:pt idx="16300">
                  <c:v> 20-07-09 08:01:20</c:v>
                </c:pt>
                <c:pt idx="16301">
                  <c:v> 20-07-09 08:01:25</c:v>
                </c:pt>
                <c:pt idx="16302">
                  <c:v> 20-07-09 08:01:30</c:v>
                </c:pt>
                <c:pt idx="16303">
                  <c:v> 20-07-09 08:01:35</c:v>
                </c:pt>
                <c:pt idx="16304">
                  <c:v> 20-07-09 08:01:40</c:v>
                </c:pt>
                <c:pt idx="16305">
                  <c:v> 20-07-09 08:01:45</c:v>
                </c:pt>
                <c:pt idx="16306">
                  <c:v> 20-07-09 08:01:50</c:v>
                </c:pt>
                <c:pt idx="16307">
                  <c:v> 20-07-09 08:01:55</c:v>
                </c:pt>
                <c:pt idx="16308">
                  <c:v> 20-07-09 08:02:00</c:v>
                </c:pt>
                <c:pt idx="16309">
                  <c:v> 20-07-09 08:02:05</c:v>
                </c:pt>
                <c:pt idx="16310">
                  <c:v> 20-07-09 08:02:10</c:v>
                </c:pt>
                <c:pt idx="16311">
                  <c:v> 20-07-09 08:02:15</c:v>
                </c:pt>
                <c:pt idx="16312">
                  <c:v> 20-07-09 08:02:20</c:v>
                </c:pt>
                <c:pt idx="16313">
                  <c:v> 20-07-09 08:02:25</c:v>
                </c:pt>
                <c:pt idx="16314">
                  <c:v> 20-07-09 08:02:30</c:v>
                </c:pt>
                <c:pt idx="16315">
                  <c:v> 20-07-09 08:02:35</c:v>
                </c:pt>
                <c:pt idx="16316">
                  <c:v> 20-07-09 08:02:40</c:v>
                </c:pt>
                <c:pt idx="16317">
                  <c:v> 20-07-09 08:02:45</c:v>
                </c:pt>
                <c:pt idx="16318">
                  <c:v> 20-07-09 08:02:50</c:v>
                </c:pt>
                <c:pt idx="16319">
                  <c:v> 20-07-09 08:02:55</c:v>
                </c:pt>
                <c:pt idx="16320">
                  <c:v> 20-07-09 08:03:00</c:v>
                </c:pt>
                <c:pt idx="16321">
                  <c:v> 20-07-09 08:03:05</c:v>
                </c:pt>
                <c:pt idx="16322">
                  <c:v> 20-07-09 08:03:10</c:v>
                </c:pt>
                <c:pt idx="16323">
                  <c:v> 20-07-09 08:03:15</c:v>
                </c:pt>
                <c:pt idx="16324">
                  <c:v> 20-07-09 08:03:20</c:v>
                </c:pt>
                <c:pt idx="16325">
                  <c:v> 20-07-09 08:03:25</c:v>
                </c:pt>
                <c:pt idx="16326">
                  <c:v> 20-07-09 08:03:30</c:v>
                </c:pt>
                <c:pt idx="16327">
                  <c:v> 20-07-09 08:03:35</c:v>
                </c:pt>
                <c:pt idx="16328">
                  <c:v> 20-07-09 08:03:40</c:v>
                </c:pt>
                <c:pt idx="16329">
                  <c:v> 20-07-09 08:03:45</c:v>
                </c:pt>
                <c:pt idx="16330">
                  <c:v> 20-07-09 08:03:50</c:v>
                </c:pt>
                <c:pt idx="16331">
                  <c:v> 20-07-09 08:03:55</c:v>
                </c:pt>
                <c:pt idx="16332">
                  <c:v> 20-07-09 08:04:00</c:v>
                </c:pt>
                <c:pt idx="16333">
                  <c:v> 20-07-09 08:04:05</c:v>
                </c:pt>
                <c:pt idx="16334">
                  <c:v> 20-07-09 08:04:10</c:v>
                </c:pt>
                <c:pt idx="16335">
                  <c:v> 20-07-09 08:04:15</c:v>
                </c:pt>
                <c:pt idx="16336">
                  <c:v> 20-07-09 08:04:20</c:v>
                </c:pt>
                <c:pt idx="16337">
                  <c:v> 20-07-09 08:04:25</c:v>
                </c:pt>
                <c:pt idx="16338">
                  <c:v> 20-07-09 08:04:30</c:v>
                </c:pt>
                <c:pt idx="16339">
                  <c:v> 20-07-09 08:04:35</c:v>
                </c:pt>
                <c:pt idx="16340">
                  <c:v> 20-07-09 08:04:40</c:v>
                </c:pt>
                <c:pt idx="16341">
                  <c:v> 20-07-09 08:04:45</c:v>
                </c:pt>
                <c:pt idx="16342">
                  <c:v> 20-07-09 08:04:50</c:v>
                </c:pt>
                <c:pt idx="16343">
                  <c:v> 20-07-09 08:04:55</c:v>
                </c:pt>
                <c:pt idx="16344">
                  <c:v> 20-07-09 08:05:00</c:v>
                </c:pt>
                <c:pt idx="16345">
                  <c:v> 20-07-09 08:05:05</c:v>
                </c:pt>
                <c:pt idx="16346">
                  <c:v> 20-07-09 08:05:10</c:v>
                </c:pt>
                <c:pt idx="16347">
                  <c:v> 20-07-09 08:05:15</c:v>
                </c:pt>
                <c:pt idx="16348">
                  <c:v> 20-07-09 08:05:20</c:v>
                </c:pt>
                <c:pt idx="16349">
                  <c:v> 20-07-09 08:05:25</c:v>
                </c:pt>
                <c:pt idx="16350">
                  <c:v> 20-07-09 08:05:30</c:v>
                </c:pt>
                <c:pt idx="16351">
                  <c:v> 20-07-09 08:05:35</c:v>
                </c:pt>
                <c:pt idx="16352">
                  <c:v> 20-07-09 08:05:40</c:v>
                </c:pt>
                <c:pt idx="16353">
                  <c:v> 20-07-09 08:05:45</c:v>
                </c:pt>
                <c:pt idx="16354">
                  <c:v> 20-07-09 08:05:50</c:v>
                </c:pt>
                <c:pt idx="16355">
                  <c:v> 20-07-09 08:05:55</c:v>
                </c:pt>
                <c:pt idx="16356">
                  <c:v> 20-07-09 08:06:00</c:v>
                </c:pt>
                <c:pt idx="16357">
                  <c:v> 20-07-09 08:06:05</c:v>
                </c:pt>
                <c:pt idx="16358">
                  <c:v> 20-07-09 08:06:10</c:v>
                </c:pt>
                <c:pt idx="16359">
                  <c:v> 20-07-09 08:06:15</c:v>
                </c:pt>
                <c:pt idx="16360">
                  <c:v> 20-07-09 08:06:20</c:v>
                </c:pt>
                <c:pt idx="16361">
                  <c:v> 20-07-09 08:06:25</c:v>
                </c:pt>
                <c:pt idx="16362">
                  <c:v> 20-07-09 08:06:30</c:v>
                </c:pt>
                <c:pt idx="16363">
                  <c:v> 20-07-09 08:06:35</c:v>
                </c:pt>
                <c:pt idx="16364">
                  <c:v> 20-07-09 08:06:40</c:v>
                </c:pt>
                <c:pt idx="16365">
                  <c:v> 20-07-09 08:06:45</c:v>
                </c:pt>
                <c:pt idx="16366">
                  <c:v> 20-07-09 08:06:50</c:v>
                </c:pt>
                <c:pt idx="16367">
                  <c:v> 20-07-09 08:06:55</c:v>
                </c:pt>
                <c:pt idx="16368">
                  <c:v> 20-07-09 08:07:00</c:v>
                </c:pt>
                <c:pt idx="16369">
                  <c:v> 20-07-09 08:07:05</c:v>
                </c:pt>
                <c:pt idx="16370">
                  <c:v> 20-07-09 08:07:10</c:v>
                </c:pt>
                <c:pt idx="16371">
                  <c:v> 20-07-09 08:07:15</c:v>
                </c:pt>
                <c:pt idx="16372">
                  <c:v> 20-07-09 08:07:20</c:v>
                </c:pt>
                <c:pt idx="16373">
                  <c:v> 20-07-09 08:07:25</c:v>
                </c:pt>
                <c:pt idx="16374">
                  <c:v> 20-07-09 08:07:30</c:v>
                </c:pt>
                <c:pt idx="16375">
                  <c:v> 20-07-09 08:07:35</c:v>
                </c:pt>
                <c:pt idx="16376">
                  <c:v> 20-07-09 08:07:40</c:v>
                </c:pt>
                <c:pt idx="16377">
                  <c:v> 20-07-09 08:07:45</c:v>
                </c:pt>
                <c:pt idx="16378">
                  <c:v> 20-07-09 08:07:50</c:v>
                </c:pt>
                <c:pt idx="16379">
                  <c:v> 20-07-09 08:07:55</c:v>
                </c:pt>
                <c:pt idx="16380">
                  <c:v> 20-07-09 08:08:00</c:v>
                </c:pt>
                <c:pt idx="16381">
                  <c:v> 20-07-09 08:08:05</c:v>
                </c:pt>
                <c:pt idx="16382">
                  <c:v> 20-07-09 08:08:10</c:v>
                </c:pt>
                <c:pt idx="16383">
                  <c:v> 20-07-09 08:08:15</c:v>
                </c:pt>
                <c:pt idx="16384">
                  <c:v> 20-07-09 08:08:20</c:v>
                </c:pt>
                <c:pt idx="16385">
                  <c:v> 20-07-09 08:08:25</c:v>
                </c:pt>
                <c:pt idx="16386">
                  <c:v> 20-07-09 08:08:30</c:v>
                </c:pt>
                <c:pt idx="16387">
                  <c:v> 20-07-09 08:08:35</c:v>
                </c:pt>
                <c:pt idx="16388">
                  <c:v> 20-07-09 08:08:40</c:v>
                </c:pt>
                <c:pt idx="16389">
                  <c:v> 20-07-09 08:08:45</c:v>
                </c:pt>
                <c:pt idx="16390">
                  <c:v> 20-07-09 08:08:50</c:v>
                </c:pt>
                <c:pt idx="16391">
                  <c:v> 20-07-09 08:08:55</c:v>
                </c:pt>
                <c:pt idx="16392">
                  <c:v> 20-07-09 08:09:00</c:v>
                </c:pt>
                <c:pt idx="16393">
                  <c:v> 20-07-09 08:09:05</c:v>
                </c:pt>
                <c:pt idx="16394">
                  <c:v> 20-07-09 08:09:10</c:v>
                </c:pt>
                <c:pt idx="16395">
                  <c:v> 20-07-09 08:09:15</c:v>
                </c:pt>
                <c:pt idx="16396">
                  <c:v> 20-07-09 08:09:20</c:v>
                </c:pt>
                <c:pt idx="16397">
                  <c:v> 20-07-09 08:09:25</c:v>
                </c:pt>
                <c:pt idx="16398">
                  <c:v> 20-07-09 08:09:30</c:v>
                </c:pt>
                <c:pt idx="16399">
                  <c:v> 20-07-09 08:09:35</c:v>
                </c:pt>
                <c:pt idx="16400">
                  <c:v> 20-07-09 08:09:40</c:v>
                </c:pt>
                <c:pt idx="16401">
                  <c:v> 20-07-09 08:09:45</c:v>
                </c:pt>
                <c:pt idx="16402">
                  <c:v> 20-07-09 08:09:50</c:v>
                </c:pt>
                <c:pt idx="16403">
                  <c:v> 20-07-09 08:09:55</c:v>
                </c:pt>
                <c:pt idx="16404">
                  <c:v> 20-07-09 08:10:00</c:v>
                </c:pt>
                <c:pt idx="16405">
                  <c:v> 20-07-09 08:10:05</c:v>
                </c:pt>
                <c:pt idx="16406">
                  <c:v> 20-07-09 08:10:10</c:v>
                </c:pt>
                <c:pt idx="16407">
                  <c:v> 20-07-09 08:10:15</c:v>
                </c:pt>
                <c:pt idx="16408">
                  <c:v> 20-07-09 08:10:20</c:v>
                </c:pt>
                <c:pt idx="16409">
                  <c:v> 20-07-09 08:10:25</c:v>
                </c:pt>
                <c:pt idx="16410">
                  <c:v> 20-07-09 08:10:30</c:v>
                </c:pt>
                <c:pt idx="16411">
                  <c:v> 20-07-09 08:10:35</c:v>
                </c:pt>
                <c:pt idx="16412">
                  <c:v> 20-07-09 08:10:40</c:v>
                </c:pt>
                <c:pt idx="16413">
                  <c:v> 20-07-09 08:10:45</c:v>
                </c:pt>
                <c:pt idx="16414">
                  <c:v> 20-07-09 08:10:50</c:v>
                </c:pt>
                <c:pt idx="16415">
                  <c:v> 20-07-09 08:10:55</c:v>
                </c:pt>
                <c:pt idx="16416">
                  <c:v> 20-07-09 08:11:00</c:v>
                </c:pt>
                <c:pt idx="16417">
                  <c:v> 20-07-09 08:11:05</c:v>
                </c:pt>
                <c:pt idx="16418">
                  <c:v> 20-07-09 08:11:10</c:v>
                </c:pt>
                <c:pt idx="16419">
                  <c:v> 20-07-09 08:11:15</c:v>
                </c:pt>
                <c:pt idx="16420">
                  <c:v> 20-07-09 08:11:20</c:v>
                </c:pt>
                <c:pt idx="16421">
                  <c:v> 20-07-09 08:11:25</c:v>
                </c:pt>
                <c:pt idx="16422">
                  <c:v> 20-07-09 08:11:30</c:v>
                </c:pt>
                <c:pt idx="16423">
                  <c:v> 20-07-09 08:11:35</c:v>
                </c:pt>
                <c:pt idx="16424">
                  <c:v> 20-07-09 08:11:40</c:v>
                </c:pt>
                <c:pt idx="16425">
                  <c:v> 20-07-09 08:11:45</c:v>
                </c:pt>
                <c:pt idx="16426">
                  <c:v> 20-07-09 08:11:50</c:v>
                </c:pt>
                <c:pt idx="16427">
                  <c:v> 20-07-09 08:11:55</c:v>
                </c:pt>
                <c:pt idx="16428">
                  <c:v> 20-07-09 08:12:00</c:v>
                </c:pt>
                <c:pt idx="16429">
                  <c:v> 20-07-09 08:12:05</c:v>
                </c:pt>
                <c:pt idx="16430">
                  <c:v> 20-07-09 08:12:10</c:v>
                </c:pt>
                <c:pt idx="16431">
                  <c:v> 20-07-09 08:12:15</c:v>
                </c:pt>
                <c:pt idx="16432">
                  <c:v> 20-07-09 08:12:20</c:v>
                </c:pt>
                <c:pt idx="16433">
                  <c:v> 20-07-09 08:12:25</c:v>
                </c:pt>
                <c:pt idx="16434">
                  <c:v> 20-07-09 08:12:30</c:v>
                </c:pt>
                <c:pt idx="16435">
                  <c:v> 20-07-09 08:12:35</c:v>
                </c:pt>
                <c:pt idx="16436">
                  <c:v> 20-07-09 08:12:40</c:v>
                </c:pt>
                <c:pt idx="16437">
                  <c:v> 20-07-09 08:12:45</c:v>
                </c:pt>
                <c:pt idx="16438">
                  <c:v> 20-07-09 08:12:50</c:v>
                </c:pt>
                <c:pt idx="16439">
                  <c:v> 20-07-09 08:12:55</c:v>
                </c:pt>
                <c:pt idx="16440">
                  <c:v> 20-07-09 08:13:00</c:v>
                </c:pt>
                <c:pt idx="16441">
                  <c:v> 20-07-09 08:13:05</c:v>
                </c:pt>
                <c:pt idx="16442">
                  <c:v> 20-07-09 08:13:10</c:v>
                </c:pt>
                <c:pt idx="16443">
                  <c:v> 20-07-09 08:13:15</c:v>
                </c:pt>
                <c:pt idx="16444">
                  <c:v> 20-07-09 08:13:20</c:v>
                </c:pt>
                <c:pt idx="16445">
                  <c:v> 20-07-09 08:13:25</c:v>
                </c:pt>
                <c:pt idx="16446">
                  <c:v> 20-07-09 08:13:30</c:v>
                </c:pt>
                <c:pt idx="16447">
                  <c:v> 20-07-09 08:13:35</c:v>
                </c:pt>
                <c:pt idx="16448">
                  <c:v> 20-07-09 08:13:40</c:v>
                </c:pt>
                <c:pt idx="16449">
                  <c:v> 20-07-09 08:13:45</c:v>
                </c:pt>
                <c:pt idx="16450">
                  <c:v> 20-07-09 08:13:50</c:v>
                </c:pt>
                <c:pt idx="16451">
                  <c:v> 20-07-09 08:13:55</c:v>
                </c:pt>
                <c:pt idx="16452">
                  <c:v> 20-07-09 08:14:00</c:v>
                </c:pt>
                <c:pt idx="16453">
                  <c:v> 20-07-09 08:14:05</c:v>
                </c:pt>
                <c:pt idx="16454">
                  <c:v> 20-07-09 08:14:10</c:v>
                </c:pt>
                <c:pt idx="16455">
                  <c:v> 20-07-09 08:14:15</c:v>
                </c:pt>
                <c:pt idx="16456">
                  <c:v> 20-07-09 08:14:20</c:v>
                </c:pt>
                <c:pt idx="16457">
                  <c:v> 20-07-09 08:14:25</c:v>
                </c:pt>
                <c:pt idx="16458">
                  <c:v> 20-07-09 08:14:30</c:v>
                </c:pt>
                <c:pt idx="16459">
                  <c:v> 20-07-09 08:14:35</c:v>
                </c:pt>
                <c:pt idx="16460">
                  <c:v> 20-07-09 08:14:40</c:v>
                </c:pt>
                <c:pt idx="16461">
                  <c:v> 20-07-09 08:14:45</c:v>
                </c:pt>
                <c:pt idx="16462">
                  <c:v> 20-07-09 08:14:50</c:v>
                </c:pt>
                <c:pt idx="16463">
                  <c:v> 20-07-09 08:14:55</c:v>
                </c:pt>
                <c:pt idx="16464">
                  <c:v> 20-07-09 08:15:00</c:v>
                </c:pt>
                <c:pt idx="16465">
                  <c:v> 20-07-09 08:15:05</c:v>
                </c:pt>
                <c:pt idx="16466">
                  <c:v> 20-07-09 08:15:10</c:v>
                </c:pt>
                <c:pt idx="16467">
                  <c:v> 20-07-09 08:15:15</c:v>
                </c:pt>
                <c:pt idx="16468">
                  <c:v> 20-07-09 08:15:20</c:v>
                </c:pt>
                <c:pt idx="16469">
                  <c:v> 20-07-09 08:15:25</c:v>
                </c:pt>
                <c:pt idx="16470">
                  <c:v> 20-07-09 08:15:30</c:v>
                </c:pt>
                <c:pt idx="16471">
                  <c:v> 20-07-09 08:15:35</c:v>
                </c:pt>
                <c:pt idx="16472">
                  <c:v> 20-07-09 08:15:40</c:v>
                </c:pt>
                <c:pt idx="16473">
                  <c:v> 20-07-09 08:15:45</c:v>
                </c:pt>
                <c:pt idx="16474">
                  <c:v> 20-07-09 08:15:50</c:v>
                </c:pt>
                <c:pt idx="16475">
                  <c:v> 20-07-09 08:15:55</c:v>
                </c:pt>
                <c:pt idx="16476">
                  <c:v> 20-07-09 08:16:00</c:v>
                </c:pt>
                <c:pt idx="16477">
                  <c:v> 20-07-09 08:16:05</c:v>
                </c:pt>
                <c:pt idx="16478">
                  <c:v> 20-07-09 08:16:10</c:v>
                </c:pt>
                <c:pt idx="16479">
                  <c:v> 20-07-09 08:16:15</c:v>
                </c:pt>
                <c:pt idx="16480">
                  <c:v> 20-07-09 08:16:20</c:v>
                </c:pt>
                <c:pt idx="16481">
                  <c:v> 20-07-09 08:16:25</c:v>
                </c:pt>
                <c:pt idx="16482">
                  <c:v> 20-07-09 08:16:30</c:v>
                </c:pt>
                <c:pt idx="16483">
                  <c:v> 20-07-09 08:16:35</c:v>
                </c:pt>
                <c:pt idx="16484">
                  <c:v> 20-07-09 08:16:40</c:v>
                </c:pt>
                <c:pt idx="16485">
                  <c:v> 20-07-09 08:16:45</c:v>
                </c:pt>
                <c:pt idx="16486">
                  <c:v> 20-07-09 08:16:50</c:v>
                </c:pt>
                <c:pt idx="16487">
                  <c:v> 20-07-09 08:16:55</c:v>
                </c:pt>
                <c:pt idx="16488">
                  <c:v> 20-07-09 08:17:00</c:v>
                </c:pt>
                <c:pt idx="16489">
                  <c:v> 20-07-09 08:17:05</c:v>
                </c:pt>
                <c:pt idx="16490">
                  <c:v> 20-07-09 08:17:10</c:v>
                </c:pt>
                <c:pt idx="16491">
                  <c:v> 20-07-09 08:17:15</c:v>
                </c:pt>
                <c:pt idx="16492">
                  <c:v> 20-07-09 08:17:20</c:v>
                </c:pt>
                <c:pt idx="16493">
                  <c:v> 20-07-09 08:17:25</c:v>
                </c:pt>
                <c:pt idx="16494">
                  <c:v> 20-07-09 08:17:30</c:v>
                </c:pt>
                <c:pt idx="16495">
                  <c:v> 20-07-09 08:17:35</c:v>
                </c:pt>
                <c:pt idx="16496">
                  <c:v> 20-07-09 08:17:40</c:v>
                </c:pt>
                <c:pt idx="16497">
                  <c:v> 20-07-09 08:17:45</c:v>
                </c:pt>
                <c:pt idx="16498">
                  <c:v> 20-07-09 08:17:50</c:v>
                </c:pt>
                <c:pt idx="16499">
                  <c:v> 20-07-09 08:17:55</c:v>
                </c:pt>
                <c:pt idx="16500">
                  <c:v> 20-07-09 08:18:00</c:v>
                </c:pt>
                <c:pt idx="16501">
                  <c:v> 20-07-09 08:18:05</c:v>
                </c:pt>
                <c:pt idx="16502">
                  <c:v> 20-07-09 08:18:10</c:v>
                </c:pt>
                <c:pt idx="16503">
                  <c:v> 20-07-09 08:18:15</c:v>
                </c:pt>
                <c:pt idx="16504">
                  <c:v> 20-07-09 08:18:20</c:v>
                </c:pt>
                <c:pt idx="16505">
                  <c:v> 20-07-09 08:18:25</c:v>
                </c:pt>
                <c:pt idx="16506">
                  <c:v> 20-07-09 08:18:30</c:v>
                </c:pt>
                <c:pt idx="16507">
                  <c:v> 20-07-09 08:18:35</c:v>
                </c:pt>
                <c:pt idx="16508">
                  <c:v> 20-07-09 08:18:40</c:v>
                </c:pt>
                <c:pt idx="16509">
                  <c:v> 20-07-09 08:18:45</c:v>
                </c:pt>
                <c:pt idx="16510">
                  <c:v> 20-07-09 08:18:50</c:v>
                </c:pt>
                <c:pt idx="16511">
                  <c:v> 20-07-09 08:18:55</c:v>
                </c:pt>
                <c:pt idx="16512">
                  <c:v> 20-07-09 08:19:00</c:v>
                </c:pt>
                <c:pt idx="16513">
                  <c:v> 20-07-09 08:19:05</c:v>
                </c:pt>
                <c:pt idx="16514">
                  <c:v> 20-07-09 08:19:10</c:v>
                </c:pt>
                <c:pt idx="16515">
                  <c:v> 20-07-09 08:19:15</c:v>
                </c:pt>
                <c:pt idx="16516">
                  <c:v> 20-07-09 08:19:20</c:v>
                </c:pt>
                <c:pt idx="16517">
                  <c:v> 20-07-09 08:19:25</c:v>
                </c:pt>
                <c:pt idx="16518">
                  <c:v> 20-07-09 08:19:30</c:v>
                </c:pt>
                <c:pt idx="16519">
                  <c:v> 20-07-09 08:19:35</c:v>
                </c:pt>
                <c:pt idx="16520">
                  <c:v> 20-07-09 08:19:40</c:v>
                </c:pt>
                <c:pt idx="16521">
                  <c:v> 20-07-09 08:19:45</c:v>
                </c:pt>
                <c:pt idx="16522">
                  <c:v> 20-07-09 08:19:50</c:v>
                </c:pt>
                <c:pt idx="16523">
                  <c:v> 20-07-09 08:19:55</c:v>
                </c:pt>
                <c:pt idx="16524">
                  <c:v> 20-07-09 08:20:00</c:v>
                </c:pt>
                <c:pt idx="16525">
                  <c:v> 20-07-09 08:20:05</c:v>
                </c:pt>
                <c:pt idx="16526">
                  <c:v> 20-07-09 08:20:10</c:v>
                </c:pt>
                <c:pt idx="16527">
                  <c:v> 20-07-09 08:20:15</c:v>
                </c:pt>
                <c:pt idx="16528">
                  <c:v> 20-07-09 08:20:20</c:v>
                </c:pt>
                <c:pt idx="16529">
                  <c:v> 20-07-09 08:20:25</c:v>
                </c:pt>
                <c:pt idx="16530">
                  <c:v> 20-07-09 08:20:30</c:v>
                </c:pt>
                <c:pt idx="16531">
                  <c:v> 20-07-09 08:20:35</c:v>
                </c:pt>
                <c:pt idx="16532">
                  <c:v> 20-07-09 08:20:40</c:v>
                </c:pt>
                <c:pt idx="16533">
                  <c:v> 20-07-09 08:20:45</c:v>
                </c:pt>
                <c:pt idx="16534">
                  <c:v> 20-07-09 08:20:50</c:v>
                </c:pt>
                <c:pt idx="16535">
                  <c:v> 20-07-09 08:20:55</c:v>
                </c:pt>
                <c:pt idx="16536">
                  <c:v> 20-07-09 08:21:00</c:v>
                </c:pt>
                <c:pt idx="16537">
                  <c:v> 20-07-09 08:21:05</c:v>
                </c:pt>
                <c:pt idx="16538">
                  <c:v> 20-07-09 08:21:10</c:v>
                </c:pt>
                <c:pt idx="16539">
                  <c:v> 20-07-09 08:21:15</c:v>
                </c:pt>
                <c:pt idx="16540">
                  <c:v> 20-07-09 08:21:20</c:v>
                </c:pt>
                <c:pt idx="16541">
                  <c:v> 20-07-09 08:21:25</c:v>
                </c:pt>
                <c:pt idx="16542">
                  <c:v> 20-07-09 08:21:30</c:v>
                </c:pt>
                <c:pt idx="16543">
                  <c:v> 20-07-09 08:21:35</c:v>
                </c:pt>
                <c:pt idx="16544">
                  <c:v> 20-07-09 08:21:40</c:v>
                </c:pt>
                <c:pt idx="16545">
                  <c:v> 20-07-09 08:21:45</c:v>
                </c:pt>
                <c:pt idx="16546">
                  <c:v> 20-07-09 08:21:50</c:v>
                </c:pt>
                <c:pt idx="16547">
                  <c:v> 20-07-09 08:21:55</c:v>
                </c:pt>
                <c:pt idx="16548">
                  <c:v> 20-07-09 08:22:00</c:v>
                </c:pt>
                <c:pt idx="16549">
                  <c:v> 20-07-09 08:22:05</c:v>
                </c:pt>
                <c:pt idx="16550">
                  <c:v> 20-07-09 08:22:10</c:v>
                </c:pt>
                <c:pt idx="16551">
                  <c:v> 20-07-09 08:22:15</c:v>
                </c:pt>
                <c:pt idx="16552">
                  <c:v> 20-07-09 08:22:20</c:v>
                </c:pt>
                <c:pt idx="16553">
                  <c:v> 20-07-09 08:22:25</c:v>
                </c:pt>
                <c:pt idx="16554">
                  <c:v> 20-07-09 08:22:30</c:v>
                </c:pt>
                <c:pt idx="16555">
                  <c:v> 20-07-09 08:22:35</c:v>
                </c:pt>
                <c:pt idx="16556">
                  <c:v> 20-07-09 08:22:40</c:v>
                </c:pt>
                <c:pt idx="16557">
                  <c:v> 20-07-09 08:22:45</c:v>
                </c:pt>
                <c:pt idx="16558">
                  <c:v> 20-07-09 08:22:50</c:v>
                </c:pt>
                <c:pt idx="16559">
                  <c:v> 20-07-09 08:22:55</c:v>
                </c:pt>
                <c:pt idx="16560">
                  <c:v> 20-07-09 08:23:00</c:v>
                </c:pt>
                <c:pt idx="16561">
                  <c:v> 20-07-09 08:23:05</c:v>
                </c:pt>
                <c:pt idx="16562">
                  <c:v> 20-07-09 08:23:10</c:v>
                </c:pt>
                <c:pt idx="16563">
                  <c:v> 20-07-09 08:23:15</c:v>
                </c:pt>
                <c:pt idx="16564">
                  <c:v> 20-07-09 08:23:20</c:v>
                </c:pt>
                <c:pt idx="16565">
                  <c:v> 20-07-09 08:23:25</c:v>
                </c:pt>
                <c:pt idx="16566">
                  <c:v> 20-07-09 08:23:30</c:v>
                </c:pt>
                <c:pt idx="16567">
                  <c:v> 20-07-09 08:23:35</c:v>
                </c:pt>
                <c:pt idx="16568">
                  <c:v> 20-07-09 08:23:40</c:v>
                </c:pt>
                <c:pt idx="16569">
                  <c:v> 20-07-09 08:23:45</c:v>
                </c:pt>
                <c:pt idx="16570">
                  <c:v> 20-07-09 08:23:50</c:v>
                </c:pt>
                <c:pt idx="16571">
                  <c:v> 20-07-09 08:23:55</c:v>
                </c:pt>
                <c:pt idx="16572">
                  <c:v> 20-07-09 08:24:00</c:v>
                </c:pt>
                <c:pt idx="16573">
                  <c:v> 20-07-09 08:24:05</c:v>
                </c:pt>
                <c:pt idx="16574">
                  <c:v> 20-07-09 08:24:10</c:v>
                </c:pt>
                <c:pt idx="16575">
                  <c:v> 20-07-09 08:24:15</c:v>
                </c:pt>
                <c:pt idx="16576">
                  <c:v> 20-07-09 08:24:20</c:v>
                </c:pt>
                <c:pt idx="16577">
                  <c:v> 20-07-09 08:24:25</c:v>
                </c:pt>
                <c:pt idx="16578">
                  <c:v> 20-07-09 08:24:30</c:v>
                </c:pt>
                <c:pt idx="16579">
                  <c:v> 20-07-09 08:24:35</c:v>
                </c:pt>
                <c:pt idx="16580">
                  <c:v> 20-07-09 08:24:40</c:v>
                </c:pt>
                <c:pt idx="16581">
                  <c:v> 20-07-09 08:24:45</c:v>
                </c:pt>
                <c:pt idx="16582">
                  <c:v> 20-07-09 08:24:50</c:v>
                </c:pt>
                <c:pt idx="16583">
                  <c:v> 20-07-09 08:24:55</c:v>
                </c:pt>
                <c:pt idx="16584">
                  <c:v> 20-07-09 08:25:00</c:v>
                </c:pt>
                <c:pt idx="16585">
                  <c:v> 20-07-09 08:25:05</c:v>
                </c:pt>
              </c:strCache>
            </c:strRef>
          </c:cat>
          <c:val>
            <c:numRef>
              <c:f>'Vhuge-en'!$B$2:$B$16587</c:f>
              <c:numCache>
                <c:formatCode>General</c:formatCode>
                <c:ptCount val="16586"/>
                <c:pt idx="0">
                  <c:v>9</c:v>
                </c:pt>
                <c:pt idx="1">
                  <c:v>12</c:v>
                </c:pt>
                <c:pt idx="2">
                  <c:v>18</c:v>
                </c:pt>
                <c:pt idx="3">
                  <c:v>25</c:v>
                </c:pt>
                <c:pt idx="4">
                  <c:v>34</c:v>
                </c:pt>
                <c:pt idx="5">
                  <c:v>38</c:v>
                </c:pt>
                <c:pt idx="6">
                  <c:v>41</c:v>
                </c:pt>
                <c:pt idx="7">
                  <c:v>45</c:v>
                </c:pt>
                <c:pt idx="8">
                  <c:v>51</c:v>
                </c:pt>
                <c:pt idx="9">
                  <c:v>56</c:v>
                </c:pt>
                <c:pt idx="10">
                  <c:v>60</c:v>
                </c:pt>
                <c:pt idx="11">
                  <c:v>65</c:v>
                </c:pt>
                <c:pt idx="12">
                  <c:v>67</c:v>
                </c:pt>
                <c:pt idx="13">
                  <c:v>70</c:v>
                </c:pt>
                <c:pt idx="14">
                  <c:v>63</c:v>
                </c:pt>
                <c:pt idx="15">
                  <c:v>60</c:v>
                </c:pt>
                <c:pt idx="16">
                  <c:v>53</c:v>
                </c:pt>
                <c:pt idx="17">
                  <c:v>55</c:v>
                </c:pt>
                <c:pt idx="18">
                  <c:v>55</c:v>
                </c:pt>
                <c:pt idx="19">
                  <c:v>55</c:v>
                </c:pt>
                <c:pt idx="20">
                  <c:v>51</c:v>
                </c:pt>
                <c:pt idx="21">
                  <c:v>49</c:v>
                </c:pt>
                <c:pt idx="22">
                  <c:v>50</c:v>
                </c:pt>
                <c:pt idx="23">
                  <c:v>49</c:v>
                </c:pt>
                <c:pt idx="24">
                  <c:v>45</c:v>
                </c:pt>
                <c:pt idx="25">
                  <c:v>44</c:v>
                </c:pt>
                <c:pt idx="26">
                  <c:v>50</c:v>
                </c:pt>
                <c:pt idx="27">
                  <c:v>55</c:v>
                </c:pt>
                <c:pt idx="28">
                  <c:v>55</c:v>
                </c:pt>
                <c:pt idx="29">
                  <c:v>55</c:v>
                </c:pt>
                <c:pt idx="30">
                  <c:v>60</c:v>
                </c:pt>
                <c:pt idx="31">
                  <c:v>60</c:v>
                </c:pt>
                <c:pt idx="32">
                  <c:v>63</c:v>
                </c:pt>
                <c:pt idx="33">
                  <c:v>61</c:v>
                </c:pt>
                <c:pt idx="34">
                  <c:v>60</c:v>
                </c:pt>
                <c:pt idx="35">
                  <c:v>60</c:v>
                </c:pt>
                <c:pt idx="36">
                  <c:v>59</c:v>
                </c:pt>
                <c:pt idx="37">
                  <c:v>58</c:v>
                </c:pt>
                <c:pt idx="38">
                  <c:v>64</c:v>
                </c:pt>
                <c:pt idx="39">
                  <c:v>65</c:v>
                </c:pt>
                <c:pt idx="40">
                  <c:v>68</c:v>
                </c:pt>
                <c:pt idx="41">
                  <c:v>70</c:v>
                </c:pt>
                <c:pt idx="42">
                  <c:v>67</c:v>
                </c:pt>
                <c:pt idx="43">
                  <c:v>68</c:v>
                </c:pt>
                <c:pt idx="44">
                  <c:v>66</c:v>
                </c:pt>
                <c:pt idx="45">
                  <c:v>68</c:v>
                </c:pt>
                <c:pt idx="46">
                  <c:v>69</c:v>
                </c:pt>
                <c:pt idx="47">
                  <c:v>66</c:v>
                </c:pt>
                <c:pt idx="48">
                  <c:v>63</c:v>
                </c:pt>
                <c:pt idx="49">
                  <c:v>61</c:v>
                </c:pt>
                <c:pt idx="50">
                  <c:v>52</c:v>
                </c:pt>
                <c:pt idx="51">
                  <c:v>51</c:v>
                </c:pt>
                <c:pt idx="52">
                  <c:v>44</c:v>
                </c:pt>
                <c:pt idx="53">
                  <c:v>46</c:v>
                </c:pt>
                <c:pt idx="54">
                  <c:v>47</c:v>
                </c:pt>
                <c:pt idx="55">
                  <c:v>44</c:v>
                </c:pt>
                <c:pt idx="56">
                  <c:v>44</c:v>
                </c:pt>
                <c:pt idx="57">
                  <c:v>42</c:v>
                </c:pt>
                <c:pt idx="58">
                  <c:v>43</c:v>
                </c:pt>
                <c:pt idx="59">
                  <c:v>45</c:v>
                </c:pt>
                <c:pt idx="60">
                  <c:v>45</c:v>
                </c:pt>
                <c:pt idx="61">
                  <c:v>51</c:v>
                </c:pt>
                <c:pt idx="62">
                  <c:v>51</c:v>
                </c:pt>
                <c:pt idx="63">
                  <c:v>49</c:v>
                </c:pt>
                <c:pt idx="64">
                  <c:v>52</c:v>
                </c:pt>
                <c:pt idx="65">
                  <c:v>51</c:v>
                </c:pt>
                <c:pt idx="66">
                  <c:v>52</c:v>
                </c:pt>
                <c:pt idx="67">
                  <c:v>52</c:v>
                </c:pt>
                <c:pt idx="68">
                  <c:v>54</c:v>
                </c:pt>
                <c:pt idx="69">
                  <c:v>59</c:v>
                </c:pt>
                <c:pt idx="70">
                  <c:v>61</c:v>
                </c:pt>
                <c:pt idx="71">
                  <c:v>57</c:v>
                </c:pt>
                <c:pt idx="72">
                  <c:v>59</c:v>
                </c:pt>
                <c:pt idx="73">
                  <c:v>55</c:v>
                </c:pt>
                <c:pt idx="74">
                  <c:v>53</c:v>
                </c:pt>
                <c:pt idx="75">
                  <c:v>60</c:v>
                </c:pt>
                <c:pt idx="76">
                  <c:v>57</c:v>
                </c:pt>
                <c:pt idx="77">
                  <c:v>56</c:v>
                </c:pt>
                <c:pt idx="78">
                  <c:v>59</c:v>
                </c:pt>
                <c:pt idx="79">
                  <c:v>61</c:v>
                </c:pt>
                <c:pt idx="80">
                  <c:v>59</c:v>
                </c:pt>
                <c:pt idx="81">
                  <c:v>57</c:v>
                </c:pt>
                <c:pt idx="82">
                  <c:v>53</c:v>
                </c:pt>
                <c:pt idx="83">
                  <c:v>62</c:v>
                </c:pt>
                <c:pt idx="84">
                  <c:v>62</c:v>
                </c:pt>
                <c:pt idx="85">
                  <c:v>62</c:v>
                </c:pt>
                <c:pt idx="86">
                  <c:v>68</c:v>
                </c:pt>
                <c:pt idx="87">
                  <c:v>71</c:v>
                </c:pt>
                <c:pt idx="88">
                  <c:v>70</c:v>
                </c:pt>
                <c:pt idx="89">
                  <c:v>71</c:v>
                </c:pt>
                <c:pt idx="90">
                  <c:v>70</c:v>
                </c:pt>
                <c:pt idx="91">
                  <c:v>66</c:v>
                </c:pt>
                <c:pt idx="92">
                  <c:v>66</c:v>
                </c:pt>
                <c:pt idx="93">
                  <c:v>66</c:v>
                </c:pt>
                <c:pt idx="94">
                  <c:v>67</c:v>
                </c:pt>
                <c:pt idx="95">
                  <c:v>63</c:v>
                </c:pt>
                <c:pt idx="96">
                  <c:v>62</c:v>
                </c:pt>
                <c:pt idx="97">
                  <c:v>64</c:v>
                </c:pt>
                <c:pt idx="98">
                  <c:v>57</c:v>
                </c:pt>
                <c:pt idx="99">
                  <c:v>51</c:v>
                </c:pt>
                <c:pt idx="100">
                  <c:v>53</c:v>
                </c:pt>
                <c:pt idx="101">
                  <c:v>49</c:v>
                </c:pt>
                <c:pt idx="102">
                  <c:v>50</c:v>
                </c:pt>
                <c:pt idx="103">
                  <c:v>49</c:v>
                </c:pt>
                <c:pt idx="104">
                  <c:v>51</c:v>
                </c:pt>
                <c:pt idx="105">
                  <c:v>50</c:v>
                </c:pt>
                <c:pt idx="106">
                  <c:v>49</c:v>
                </c:pt>
                <c:pt idx="107">
                  <c:v>52</c:v>
                </c:pt>
                <c:pt idx="108">
                  <c:v>51</c:v>
                </c:pt>
                <c:pt idx="109">
                  <c:v>49</c:v>
                </c:pt>
                <c:pt idx="110">
                  <c:v>54</c:v>
                </c:pt>
                <c:pt idx="111">
                  <c:v>55</c:v>
                </c:pt>
                <c:pt idx="112">
                  <c:v>55</c:v>
                </c:pt>
                <c:pt idx="113">
                  <c:v>60</c:v>
                </c:pt>
                <c:pt idx="114">
                  <c:v>61</c:v>
                </c:pt>
                <c:pt idx="115">
                  <c:v>64</c:v>
                </c:pt>
                <c:pt idx="116">
                  <c:v>63</c:v>
                </c:pt>
                <c:pt idx="117">
                  <c:v>63</c:v>
                </c:pt>
                <c:pt idx="118">
                  <c:v>64</c:v>
                </c:pt>
                <c:pt idx="119">
                  <c:v>61</c:v>
                </c:pt>
                <c:pt idx="120">
                  <c:v>67</c:v>
                </c:pt>
                <c:pt idx="121">
                  <c:v>70</c:v>
                </c:pt>
                <c:pt idx="122">
                  <c:v>69</c:v>
                </c:pt>
                <c:pt idx="123">
                  <c:v>67</c:v>
                </c:pt>
                <c:pt idx="124">
                  <c:v>68</c:v>
                </c:pt>
                <c:pt idx="125">
                  <c:v>63</c:v>
                </c:pt>
                <c:pt idx="126">
                  <c:v>58</c:v>
                </c:pt>
                <c:pt idx="127">
                  <c:v>58</c:v>
                </c:pt>
                <c:pt idx="128">
                  <c:v>58</c:v>
                </c:pt>
                <c:pt idx="129">
                  <c:v>60</c:v>
                </c:pt>
                <c:pt idx="130">
                  <c:v>60</c:v>
                </c:pt>
                <c:pt idx="131">
                  <c:v>63</c:v>
                </c:pt>
                <c:pt idx="132">
                  <c:v>59</c:v>
                </c:pt>
                <c:pt idx="133">
                  <c:v>59</c:v>
                </c:pt>
                <c:pt idx="134">
                  <c:v>55</c:v>
                </c:pt>
                <c:pt idx="135">
                  <c:v>56</c:v>
                </c:pt>
                <c:pt idx="136">
                  <c:v>49</c:v>
                </c:pt>
                <c:pt idx="137">
                  <c:v>49</c:v>
                </c:pt>
                <c:pt idx="138">
                  <c:v>48</c:v>
                </c:pt>
                <c:pt idx="139">
                  <c:v>44</c:v>
                </c:pt>
                <c:pt idx="140">
                  <c:v>47</c:v>
                </c:pt>
                <c:pt idx="141">
                  <c:v>46</c:v>
                </c:pt>
                <c:pt idx="142">
                  <c:v>48</c:v>
                </c:pt>
                <c:pt idx="143">
                  <c:v>48</c:v>
                </c:pt>
                <c:pt idx="144">
                  <c:v>54</c:v>
                </c:pt>
                <c:pt idx="145">
                  <c:v>50</c:v>
                </c:pt>
                <c:pt idx="146">
                  <c:v>56</c:v>
                </c:pt>
                <c:pt idx="147">
                  <c:v>64</c:v>
                </c:pt>
                <c:pt idx="148">
                  <c:v>67</c:v>
                </c:pt>
                <c:pt idx="149">
                  <c:v>65</c:v>
                </c:pt>
                <c:pt idx="150">
                  <c:v>66</c:v>
                </c:pt>
                <c:pt idx="151">
                  <c:v>71</c:v>
                </c:pt>
                <c:pt idx="152">
                  <c:v>66</c:v>
                </c:pt>
                <c:pt idx="153">
                  <c:v>62</c:v>
                </c:pt>
                <c:pt idx="154">
                  <c:v>61</c:v>
                </c:pt>
                <c:pt idx="155">
                  <c:v>64</c:v>
                </c:pt>
                <c:pt idx="156">
                  <c:v>59</c:v>
                </c:pt>
                <c:pt idx="157">
                  <c:v>62</c:v>
                </c:pt>
                <c:pt idx="158">
                  <c:v>55</c:v>
                </c:pt>
                <c:pt idx="159">
                  <c:v>50</c:v>
                </c:pt>
                <c:pt idx="160">
                  <c:v>54</c:v>
                </c:pt>
                <c:pt idx="161">
                  <c:v>57</c:v>
                </c:pt>
                <c:pt idx="162">
                  <c:v>57</c:v>
                </c:pt>
                <c:pt idx="163">
                  <c:v>56</c:v>
                </c:pt>
                <c:pt idx="164">
                  <c:v>58</c:v>
                </c:pt>
                <c:pt idx="165">
                  <c:v>56</c:v>
                </c:pt>
                <c:pt idx="166">
                  <c:v>57</c:v>
                </c:pt>
                <c:pt idx="167">
                  <c:v>54</c:v>
                </c:pt>
                <c:pt idx="168">
                  <c:v>55</c:v>
                </c:pt>
                <c:pt idx="169">
                  <c:v>54</c:v>
                </c:pt>
                <c:pt idx="170">
                  <c:v>56</c:v>
                </c:pt>
                <c:pt idx="171">
                  <c:v>61</c:v>
                </c:pt>
                <c:pt idx="172">
                  <c:v>54</c:v>
                </c:pt>
                <c:pt idx="173">
                  <c:v>54</c:v>
                </c:pt>
                <c:pt idx="174">
                  <c:v>54</c:v>
                </c:pt>
                <c:pt idx="175">
                  <c:v>51</c:v>
                </c:pt>
                <c:pt idx="176">
                  <c:v>55</c:v>
                </c:pt>
                <c:pt idx="177">
                  <c:v>54</c:v>
                </c:pt>
                <c:pt idx="178">
                  <c:v>53</c:v>
                </c:pt>
                <c:pt idx="179">
                  <c:v>52</c:v>
                </c:pt>
                <c:pt idx="180">
                  <c:v>54</c:v>
                </c:pt>
                <c:pt idx="181">
                  <c:v>58</c:v>
                </c:pt>
                <c:pt idx="182">
                  <c:v>58</c:v>
                </c:pt>
                <c:pt idx="183">
                  <c:v>56</c:v>
                </c:pt>
                <c:pt idx="184">
                  <c:v>55</c:v>
                </c:pt>
                <c:pt idx="185">
                  <c:v>58</c:v>
                </c:pt>
                <c:pt idx="186">
                  <c:v>57</c:v>
                </c:pt>
                <c:pt idx="187">
                  <c:v>57</c:v>
                </c:pt>
                <c:pt idx="188">
                  <c:v>54</c:v>
                </c:pt>
                <c:pt idx="189">
                  <c:v>56</c:v>
                </c:pt>
                <c:pt idx="190">
                  <c:v>56</c:v>
                </c:pt>
                <c:pt idx="191">
                  <c:v>58</c:v>
                </c:pt>
                <c:pt idx="192">
                  <c:v>57</c:v>
                </c:pt>
                <c:pt idx="193">
                  <c:v>50</c:v>
                </c:pt>
                <c:pt idx="194">
                  <c:v>49</c:v>
                </c:pt>
                <c:pt idx="195">
                  <c:v>52</c:v>
                </c:pt>
                <c:pt idx="196">
                  <c:v>57</c:v>
                </c:pt>
                <c:pt idx="197">
                  <c:v>56</c:v>
                </c:pt>
                <c:pt idx="198">
                  <c:v>58</c:v>
                </c:pt>
                <c:pt idx="199">
                  <c:v>58</c:v>
                </c:pt>
                <c:pt idx="200">
                  <c:v>57</c:v>
                </c:pt>
                <c:pt idx="201">
                  <c:v>58</c:v>
                </c:pt>
                <c:pt idx="202">
                  <c:v>55</c:v>
                </c:pt>
                <c:pt idx="203">
                  <c:v>54</c:v>
                </c:pt>
                <c:pt idx="204">
                  <c:v>52</c:v>
                </c:pt>
                <c:pt idx="205">
                  <c:v>55</c:v>
                </c:pt>
                <c:pt idx="206">
                  <c:v>59</c:v>
                </c:pt>
                <c:pt idx="207">
                  <c:v>57</c:v>
                </c:pt>
                <c:pt idx="208">
                  <c:v>51</c:v>
                </c:pt>
                <c:pt idx="209">
                  <c:v>52</c:v>
                </c:pt>
                <c:pt idx="210">
                  <c:v>49</c:v>
                </c:pt>
                <c:pt idx="211">
                  <c:v>52</c:v>
                </c:pt>
                <c:pt idx="212">
                  <c:v>54</c:v>
                </c:pt>
                <c:pt idx="213">
                  <c:v>58</c:v>
                </c:pt>
                <c:pt idx="214">
                  <c:v>60</c:v>
                </c:pt>
                <c:pt idx="215">
                  <c:v>62</c:v>
                </c:pt>
                <c:pt idx="216">
                  <c:v>64</c:v>
                </c:pt>
                <c:pt idx="217">
                  <c:v>65</c:v>
                </c:pt>
                <c:pt idx="218">
                  <c:v>61</c:v>
                </c:pt>
                <c:pt idx="219">
                  <c:v>57</c:v>
                </c:pt>
                <c:pt idx="220">
                  <c:v>59</c:v>
                </c:pt>
                <c:pt idx="221">
                  <c:v>60</c:v>
                </c:pt>
                <c:pt idx="222">
                  <c:v>64</c:v>
                </c:pt>
                <c:pt idx="223">
                  <c:v>62</c:v>
                </c:pt>
                <c:pt idx="224">
                  <c:v>64</c:v>
                </c:pt>
                <c:pt idx="225">
                  <c:v>63</c:v>
                </c:pt>
                <c:pt idx="226">
                  <c:v>61</c:v>
                </c:pt>
                <c:pt idx="227">
                  <c:v>56</c:v>
                </c:pt>
                <c:pt idx="228">
                  <c:v>56</c:v>
                </c:pt>
                <c:pt idx="229">
                  <c:v>56</c:v>
                </c:pt>
                <c:pt idx="230">
                  <c:v>55</c:v>
                </c:pt>
                <c:pt idx="231">
                  <c:v>58</c:v>
                </c:pt>
                <c:pt idx="232">
                  <c:v>54</c:v>
                </c:pt>
                <c:pt idx="233">
                  <c:v>52</c:v>
                </c:pt>
                <c:pt idx="234">
                  <c:v>48</c:v>
                </c:pt>
                <c:pt idx="235">
                  <c:v>49</c:v>
                </c:pt>
                <c:pt idx="236">
                  <c:v>48</c:v>
                </c:pt>
                <c:pt idx="237">
                  <c:v>46</c:v>
                </c:pt>
                <c:pt idx="238">
                  <c:v>49</c:v>
                </c:pt>
                <c:pt idx="239">
                  <c:v>50</c:v>
                </c:pt>
                <c:pt idx="240">
                  <c:v>48</c:v>
                </c:pt>
                <c:pt idx="241">
                  <c:v>49</c:v>
                </c:pt>
                <c:pt idx="242">
                  <c:v>53</c:v>
                </c:pt>
                <c:pt idx="243">
                  <c:v>55</c:v>
                </c:pt>
                <c:pt idx="244">
                  <c:v>54</c:v>
                </c:pt>
                <c:pt idx="245">
                  <c:v>56</c:v>
                </c:pt>
                <c:pt idx="246">
                  <c:v>60</c:v>
                </c:pt>
                <c:pt idx="247">
                  <c:v>62</c:v>
                </c:pt>
                <c:pt idx="248">
                  <c:v>58</c:v>
                </c:pt>
                <c:pt idx="249">
                  <c:v>62</c:v>
                </c:pt>
                <c:pt idx="250">
                  <c:v>64</c:v>
                </c:pt>
                <c:pt idx="251">
                  <c:v>61</c:v>
                </c:pt>
                <c:pt idx="252">
                  <c:v>64</c:v>
                </c:pt>
                <c:pt idx="253">
                  <c:v>66</c:v>
                </c:pt>
                <c:pt idx="254">
                  <c:v>61</c:v>
                </c:pt>
                <c:pt idx="255">
                  <c:v>59</c:v>
                </c:pt>
                <c:pt idx="256">
                  <c:v>60</c:v>
                </c:pt>
                <c:pt idx="257">
                  <c:v>55</c:v>
                </c:pt>
                <c:pt idx="258">
                  <c:v>53</c:v>
                </c:pt>
                <c:pt idx="259">
                  <c:v>53</c:v>
                </c:pt>
                <c:pt idx="260">
                  <c:v>55</c:v>
                </c:pt>
                <c:pt idx="261">
                  <c:v>55</c:v>
                </c:pt>
                <c:pt idx="262">
                  <c:v>55</c:v>
                </c:pt>
                <c:pt idx="263">
                  <c:v>59</c:v>
                </c:pt>
                <c:pt idx="264">
                  <c:v>57</c:v>
                </c:pt>
                <c:pt idx="265">
                  <c:v>51</c:v>
                </c:pt>
                <c:pt idx="266">
                  <c:v>57</c:v>
                </c:pt>
                <c:pt idx="267">
                  <c:v>53</c:v>
                </c:pt>
                <c:pt idx="268">
                  <c:v>49</c:v>
                </c:pt>
                <c:pt idx="269">
                  <c:v>49</c:v>
                </c:pt>
                <c:pt idx="270">
                  <c:v>49</c:v>
                </c:pt>
                <c:pt idx="271">
                  <c:v>50</c:v>
                </c:pt>
                <c:pt idx="272">
                  <c:v>51</c:v>
                </c:pt>
                <c:pt idx="273">
                  <c:v>52</c:v>
                </c:pt>
                <c:pt idx="274">
                  <c:v>52</c:v>
                </c:pt>
                <c:pt idx="275">
                  <c:v>53</c:v>
                </c:pt>
                <c:pt idx="276">
                  <c:v>54</c:v>
                </c:pt>
                <c:pt idx="277">
                  <c:v>56</c:v>
                </c:pt>
                <c:pt idx="278">
                  <c:v>53</c:v>
                </c:pt>
                <c:pt idx="279">
                  <c:v>54</c:v>
                </c:pt>
                <c:pt idx="280">
                  <c:v>56</c:v>
                </c:pt>
                <c:pt idx="281">
                  <c:v>56</c:v>
                </c:pt>
                <c:pt idx="282">
                  <c:v>56</c:v>
                </c:pt>
                <c:pt idx="283">
                  <c:v>53</c:v>
                </c:pt>
                <c:pt idx="284">
                  <c:v>51</c:v>
                </c:pt>
                <c:pt idx="285">
                  <c:v>51</c:v>
                </c:pt>
                <c:pt idx="286">
                  <c:v>49</c:v>
                </c:pt>
                <c:pt idx="287">
                  <c:v>47</c:v>
                </c:pt>
                <c:pt idx="288">
                  <c:v>50</c:v>
                </c:pt>
                <c:pt idx="289">
                  <c:v>47</c:v>
                </c:pt>
                <c:pt idx="290">
                  <c:v>48</c:v>
                </c:pt>
                <c:pt idx="291">
                  <c:v>47</c:v>
                </c:pt>
                <c:pt idx="292">
                  <c:v>51</c:v>
                </c:pt>
                <c:pt idx="293">
                  <c:v>53</c:v>
                </c:pt>
                <c:pt idx="294">
                  <c:v>52</c:v>
                </c:pt>
                <c:pt idx="295">
                  <c:v>50</c:v>
                </c:pt>
                <c:pt idx="296">
                  <c:v>52</c:v>
                </c:pt>
                <c:pt idx="297">
                  <c:v>53</c:v>
                </c:pt>
                <c:pt idx="298">
                  <c:v>54</c:v>
                </c:pt>
                <c:pt idx="299">
                  <c:v>57</c:v>
                </c:pt>
                <c:pt idx="300">
                  <c:v>56</c:v>
                </c:pt>
                <c:pt idx="301">
                  <c:v>61</c:v>
                </c:pt>
                <c:pt idx="302">
                  <c:v>61</c:v>
                </c:pt>
                <c:pt idx="303">
                  <c:v>62</c:v>
                </c:pt>
                <c:pt idx="304">
                  <c:v>55</c:v>
                </c:pt>
                <c:pt idx="305">
                  <c:v>52</c:v>
                </c:pt>
                <c:pt idx="306">
                  <c:v>56</c:v>
                </c:pt>
                <c:pt idx="307">
                  <c:v>59</c:v>
                </c:pt>
                <c:pt idx="308">
                  <c:v>60</c:v>
                </c:pt>
                <c:pt idx="309">
                  <c:v>57</c:v>
                </c:pt>
                <c:pt idx="310">
                  <c:v>56</c:v>
                </c:pt>
                <c:pt idx="311">
                  <c:v>57</c:v>
                </c:pt>
                <c:pt idx="312">
                  <c:v>55</c:v>
                </c:pt>
                <c:pt idx="313">
                  <c:v>50</c:v>
                </c:pt>
                <c:pt idx="314">
                  <c:v>54</c:v>
                </c:pt>
                <c:pt idx="315">
                  <c:v>54</c:v>
                </c:pt>
                <c:pt idx="316">
                  <c:v>55</c:v>
                </c:pt>
                <c:pt idx="317">
                  <c:v>53</c:v>
                </c:pt>
                <c:pt idx="318">
                  <c:v>52</c:v>
                </c:pt>
                <c:pt idx="319">
                  <c:v>52</c:v>
                </c:pt>
                <c:pt idx="320">
                  <c:v>50</c:v>
                </c:pt>
                <c:pt idx="321">
                  <c:v>52</c:v>
                </c:pt>
                <c:pt idx="322">
                  <c:v>51</c:v>
                </c:pt>
                <c:pt idx="323">
                  <c:v>51</c:v>
                </c:pt>
                <c:pt idx="324">
                  <c:v>49</c:v>
                </c:pt>
                <c:pt idx="325">
                  <c:v>55</c:v>
                </c:pt>
                <c:pt idx="326">
                  <c:v>53</c:v>
                </c:pt>
                <c:pt idx="327">
                  <c:v>56</c:v>
                </c:pt>
                <c:pt idx="328">
                  <c:v>59</c:v>
                </c:pt>
                <c:pt idx="329">
                  <c:v>59</c:v>
                </c:pt>
                <c:pt idx="330">
                  <c:v>59</c:v>
                </c:pt>
                <c:pt idx="331">
                  <c:v>56</c:v>
                </c:pt>
                <c:pt idx="332">
                  <c:v>59</c:v>
                </c:pt>
                <c:pt idx="333">
                  <c:v>61</c:v>
                </c:pt>
                <c:pt idx="334">
                  <c:v>59</c:v>
                </c:pt>
                <c:pt idx="335">
                  <c:v>56</c:v>
                </c:pt>
                <c:pt idx="336">
                  <c:v>57</c:v>
                </c:pt>
                <c:pt idx="337">
                  <c:v>56</c:v>
                </c:pt>
                <c:pt idx="338">
                  <c:v>58</c:v>
                </c:pt>
                <c:pt idx="339">
                  <c:v>59</c:v>
                </c:pt>
                <c:pt idx="340">
                  <c:v>52</c:v>
                </c:pt>
                <c:pt idx="341">
                  <c:v>57</c:v>
                </c:pt>
                <c:pt idx="342">
                  <c:v>56</c:v>
                </c:pt>
                <c:pt idx="343">
                  <c:v>57</c:v>
                </c:pt>
                <c:pt idx="344">
                  <c:v>51</c:v>
                </c:pt>
                <c:pt idx="345">
                  <c:v>50</c:v>
                </c:pt>
                <c:pt idx="346">
                  <c:v>52</c:v>
                </c:pt>
                <c:pt idx="347">
                  <c:v>49</c:v>
                </c:pt>
                <c:pt idx="348">
                  <c:v>49</c:v>
                </c:pt>
                <c:pt idx="349">
                  <c:v>48</c:v>
                </c:pt>
                <c:pt idx="350">
                  <c:v>45</c:v>
                </c:pt>
                <c:pt idx="351">
                  <c:v>44</c:v>
                </c:pt>
                <c:pt idx="352">
                  <c:v>48</c:v>
                </c:pt>
                <c:pt idx="353">
                  <c:v>49</c:v>
                </c:pt>
                <c:pt idx="354">
                  <c:v>55</c:v>
                </c:pt>
                <c:pt idx="355">
                  <c:v>57</c:v>
                </c:pt>
                <c:pt idx="356">
                  <c:v>60</c:v>
                </c:pt>
                <c:pt idx="357">
                  <c:v>64</c:v>
                </c:pt>
                <c:pt idx="358">
                  <c:v>64</c:v>
                </c:pt>
                <c:pt idx="359">
                  <c:v>63</c:v>
                </c:pt>
                <c:pt idx="360">
                  <c:v>60</c:v>
                </c:pt>
                <c:pt idx="361">
                  <c:v>60</c:v>
                </c:pt>
                <c:pt idx="362">
                  <c:v>65</c:v>
                </c:pt>
                <c:pt idx="363">
                  <c:v>62</c:v>
                </c:pt>
                <c:pt idx="364">
                  <c:v>58</c:v>
                </c:pt>
                <c:pt idx="365">
                  <c:v>58</c:v>
                </c:pt>
                <c:pt idx="366">
                  <c:v>52</c:v>
                </c:pt>
                <c:pt idx="367">
                  <c:v>53</c:v>
                </c:pt>
                <c:pt idx="368">
                  <c:v>52</c:v>
                </c:pt>
                <c:pt idx="369">
                  <c:v>51</c:v>
                </c:pt>
                <c:pt idx="370">
                  <c:v>49</c:v>
                </c:pt>
                <c:pt idx="371">
                  <c:v>49</c:v>
                </c:pt>
                <c:pt idx="372">
                  <c:v>51</c:v>
                </c:pt>
                <c:pt idx="373">
                  <c:v>49</c:v>
                </c:pt>
                <c:pt idx="374">
                  <c:v>47</c:v>
                </c:pt>
                <c:pt idx="375">
                  <c:v>45</c:v>
                </c:pt>
                <c:pt idx="376">
                  <c:v>52</c:v>
                </c:pt>
                <c:pt idx="377">
                  <c:v>51</c:v>
                </c:pt>
                <c:pt idx="378">
                  <c:v>51</c:v>
                </c:pt>
                <c:pt idx="379">
                  <c:v>50</c:v>
                </c:pt>
                <c:pt idx="380">
                  <c:v>51</c:v>
                </c:pt>
                <c:pt idx="381">
                  <c:v>49</c:v>
                </c:pt>
                <c:pt idx="382">
                  <c:v>46</c:v>
                </c:pt>
                <c:pt idx="383">
                  <c:v>47</c:v>
                </c:pt>
                <c:pt idx="384">
                  <c:v>48</c:v>
                </c:pt>
                <c:pt idx="385">
                  <c:v>51</c:v>
                </c:pt>
                <c:pt idx="386">
                  <c:v>52</c:v>
                </c:pt>
                <c:pt idx="387">
                  <c:v>50</c:v>
                </c:pt>
                <c:pt idx="388">
                  <c:v>47</c:v>
                </c:pt>
                <c:pt idx="389">
                  <c:v>53</c:v>
                </c:pt>
                <c:pt idx="390">
                  <c:v>54</c:v>
                </c:pt>
                <c:pt idx="391">
                  <c:v>55</c:v>
                </c:pt>
                <c:pt idx="392">
                  <c:v>53</c:v>
                </c:pt>
                <c:pt idx="393">
                  <c:v>56</c:v>
                </c:pt>
                <c:pt idx="394">
                  <c:v>62</c:v>
                </c:pt>
                <c:pt idx="395">
                  <c:v>64</c:v>
                </c:pt>
                <c:pt idx="396">
                  <c:v>66</c:v>
                </c:pt>
                <c:pt idx="397">
                  <c:v>67</c:v>
                </c:pt>
                <c:pt idx="398">
                  <c:v>64</c:v>
                </c:pt>
                <c:pt idx="399">
                  <c:v>69</c:v>
                </c:pt>
                <c:pt idx="400">
                  <c:v>66</c:v>
                </c:pt>
                <c:pt idx="401">
                  <c:v>65</c:v>
                </c:pt>
                <c:pt idx="402">
                  <c:v>63</c:v>
                </c:pt>
                <c:pt idx="403">
                  <c:v>61</c:v>
                </c:pt>
                <c:pt idx="404">
                  <c:v>62</c:v>
                </c:pt>
                <c:pt idx="405">
                  <c:v>59</c:v>
                </c:pt>
                <c:pt idx="406">
                  <c:v>57</c:v>
                </c:pt>
                <c:pt idx="407">
                  <c:v>54</c:v>
                </c:pt>
                <c:pt idx="408">
                  <c:v>56</c:v>
                </c:pt>
                <c:pt idx="409">
                  <c:v>60</c:v>
                </c:pt>
                <c:pt idx="410">
                  <c:v>59</c:v>
                </c:pt>
                <c:pt idx="411">
                  <c:v>59</c:v>
                </c:pt>
                <c:pt idx="412">
                  <c:v>64</c:v>
                </c:pt>
                <c:pt idx="413">
                  <c:v>63</c:v>
                </c:pt>
                <c:pt idx="414">
                  <c:v>61</c:v>
                </c:pt>
                <c:pt idx="415">
                  <c:v>62</c:v>
                </c:pt>
                <c:pt idx="416">
                  <c:v>63</c:v>
                </c:pt>
                <c:pt idx="417">
                  <c:v>63</c:v>
                </c:pt>
                <c:pt idx="418">
                  <c:v>61</c:v>
                </c:pt>
                <c:pt idx="419">
                  <c:v>65</c:v>
                </c:pt>
                <c:pt idx="420">
                  <c:v>67</c:v>
                </c:pt>
                <c:pt idx="421">
                  <c:v>62</c:v>
                </c:pt>
                <c:pt idx="422">
                  <c:v>63</c:v>
                </c:pt>
                <c:pt idx="423">
                  <c:v>59</c:v>
                </c:pt>
                <c:pt idx="424">
                  <c:v>58</c:v>
                </c:pt>
                <c:pt idx="425">
                  <c:v>58</c:v>
                </c:pt>
                <c:pt idx="426">
                  <c:v>59</c:v>
                </c:pt>
                <c:pt idx="427">
                  <c:v>61</c:v>
                </c:pt>
                <c:pt idx="428">
                  <c:v>57</c:v>
                </c:pt>
                <c:pt idx="429">
                  <c:v>58</c:v>
                </c:pt>
                <c:pt idx="430">
                  <c:v>59</c:v>
                </c:pt>
                <c:pt idx="431">
                  <c:v>60</c:v>
                </c:pt>
                <c:pt idx="432">
                  <c:v>60</c:v>
                </c:pt>
                <c:pt idx="433">
                  <c:v>60</c:v>
                </c:pt>
                <c:pt idx="434">
                  <c:v>58</c:v>
                </c:pt>
                <c:pt idx="435">
                  <c:v>61</c:v>
                </c:pt>
                <c:pt idx="436">
                  <c:v>58</c:v>
                </c:pt>
                <c:pt idx="437">
                  <c:v>60</c:v>
                </c:pt>
                <c:pt idx="438">
                  <c:v>64</c:v>
                </c:pt>
                <c:pt idx="439">
                  <c:v>66</c:v>
                </c:pt>
                <c:pt idx="440">
                  <c:v>69</c:v>
                </c:pt>
                <c:pt idx="441">
                  <c:v>72</c:v>
                </c:pt>
                <c:pt idx="442">
                  <c:v>68</c:v>
                </c:pt>
                <c:pt idx="443">
                  <c:v>67</c:v>
                </c:pt>
                <c:pt idx="444">
                  <c:v>70</c:v>
                </c:pt>
                <c:pt idx="445">
                  <c:v>74</c:v>
                </c:pt>
                <c:pt idx="446">
                  <c:v>76</c:v>
                </c:pt>
                <c:pt idx="447">
                  <c:v>75</c:v>
                </c:pt>
                <c:pt idx="448">
                  <c:v>73</c:v>
                </c:pt>
                <c:pt idx="449">
                  <c:v>71</c:v>
                </c:pt>
                <c:pt idx="450">
                  <c:v>69</c:v>
                </c:pt>
                <c:pt idx="451">
                  <c:v>66</c:v>
                </c:pt>
                <c:pt idx="452">
                  <c:v>67</c:v>
                </c:pt>
                <c:pt idx="453">
                  <c:v>67</c:v>
                </c:pt>
                <c:pt idx="454">
                  <c:v>70</c:v>
                </c:pt>
                <c:pt idx="455">
                  <c:v>70</c:v>
                </c:pt>
                <c:pt idx="456">
                  <c:v>70</c:v>
                </c:pt>
                <c:pt idx="457">
                  <c:v>68</c:v>
                </c:pt>
                <c:pt idx="458">
                  <c:v>66</c:v>
                </c:pt>
                <c:pt idx="459">
                  <c:v>64</c:v>
                </c:pt>
                <c:pt idx="460">
                  <c:v>64</c:v>
                </c:pt>
                <c:pt idx="461">
                  <c:v>66</c:v>
                </c:pt>
                <c:pt idx="462">
                  <c:v>67</c:v>
                </c:pt>
                <c:pt idx="463">
                  <c:v>62</c:v>
                </c:pt>
                <c:pt idx="464">
                  <c:v>65</c:v>
                </c:pt>
                <c:pt idx="465">
                  <c:v>63</c:v>
                </c:pt>
                <c:pt idx="466">
                  <c:v>65</c:v>
                </c:pt>
                <c:pt idx="467">
                  <c:v>64</c:v>
                </c:pt>
                <c:pt idx="468">
                  <c:v>66</c:v>
                </c:pt>
                <c:pt idx="469">
                  <c:v>65</c:v>
                </c:pt>
                <c:pt idx="470">
                  <c:v>69</c:v>
                </c:pt>
                <c:pt idx="471">
                  <c:v>73</c:v>
                </c:pt>
                <c:pt idx="472">
                  <c:v>74</c:v>
                </c:pt>
                <c:pt idx="473">
                  <c:v>68</c:v>
                </c:pt>
                <c:pt idx="474">
                  <c:v>72</c:v>
                </c:pt>
                <c:pt idx="475">
                  <c:v>70</c:v>
                </c:pt>
                <c:pt idx="476">
                  <c:v>67</c:v>
                </c:pt>
                <c:pt idx="477">
                  <c:v>72</c:v>
                </c:pt>
                <c:pt idx="478">
                  <c:v>66</c:v>
                </c:pt>
                <c:pt idx="479">
                  <c:v>64</c:v>
                </c:pt>
                <c:pt idx="480">
                  <c:v>61</c:v>
                </c:pt>
                <c:pt idx="481">
                  <c:v>65</c:v>
                </c:pt>
                <c:pt idx="482">
                  <c:v>61</c:v>
                </c:pt>
                <c:pt idx="483">
                  <c:v>58</c:v>
                </c:pt>
                <c:pt idx="484">
                  <c:v>57</c:v>
                </c:pt>
                <c:pt idx="485">
                  <c:v>60</c:v>
                </c:pt>
                <c:pt idx="486">
                  <c:v>55</c:v>
                </c:pt>
                <c:pt idx="487">
                  <c:v>60</c:v>
                </c:pt>
                <c:pt idx="488">
                  <c:v>60</c:v>
                </c:pt>
                <c:pt idx="489">
                  <c:v>52</c:v>
                </c:pt>
                <c:pt idx="490">
                  <c:v>56</c:v>
                </c:pt>
                <c:pt idx="491">
                  <c:v>54</c:v>
                </c:pt>
                <c:pt idx="492">
                  <c:v>59</c:v>
                </c:pt>
                <c:pt idx="493">
                  <c:v>55</c:v>
                </c:pt>
                <c:pt idx="494">
                  <c:v>58</c:v>
                </c:pt>
                <c:pt idx="495">
                  <c:v>58</c:v>
                </c:pt>
                <c:pt idx="496">
                  <c:v>58</c:v>
                </c:pt>
                <c:pt idx="497">
                  <c:v>56</c:v>
                </c:pt>
                <c:pt idx="498">
                  <c:v>52</c:v>
                </c:pt>
                <c:pt idx="499">
                  <c:v>53</c:v>
                </c:pt>
                <c:pt idx="500">
                  <c:v>53</c:v>
                </c:pt>
                <c:pt idx="501">
                  <c:v>58</c:v>
                </c:pt>
                <c:pt idx="502">
                  <c:v>55</c:v>
                </c:pt>
                <c:pt idx="503">
                  <c:v>59</c:v>
                </c:pt>
                <c:pt idx="504">
                  <c:v>54</c:v>
                </c:pt>
                <c:pt idx="505">
                  <c:v>59</c:v>
                </c:pt>
                <c:pt idx="506">
                  <c:v>53</c:v>
                </c:pt>
                <c:pt idx="507">
                  <c:v>54</c:v>
                </c:pt>
                <c:pt idx="508">
                  <c:v>53</c:v>
                </c:pt>
                <c:pt idx="509">
                  <c:v>51</c:v>
                </c:pt>
                <c:pt idx="510">
                  <c:v>53</c:v>
                </c:pt>
                <c:pt idx="511">
                  <c:v>56</c:v>
                </c:pt>
                <c:pt idx="512">
                  <c:v>56</c:v>
                </c:pt>
                <c:pt idx="513">
                  <c:v>53</c:v>
                </c:pt>
                <c:pt idx="514">
                  <c:v>55</c:v>
                </c:pt>
                <c:pt idx="515">
                  <c:v>57</c:v>
                </c:pt>
                <c:pt idx="516">
                  <c:v>54</c:v>
                </c:pt>
                <c:pt idx="517">
                  <c:v>50</c:v>
                </c:pt>
                <c:pt idx="518">
                  <c:v>53</c:v>
                </c:pt>
                <c:pt idx="519">
                  <c:v>53</c:v>
                </c:pt>
                <c:pt idx="520">
                  <c:v>53</c:v>
                </c:pt>
                <c:pt idx="521">
                  <c:v>56</c:v>
                </c:pt>
                <c:pt idx="522">
                  <c:v>56</c:v>
                </c:pt>
                <c:pt idx="523">
                  <c:v>57</c:v>
                </c:pt>
                <c:pt idx="524">
                  <c:v>55</c:v>
                </c:pt>
                <c:pt idx="525">
                  <c:v>51</c:v>
                </c:pt>
                <c:pt idx="526">
                  <c:v>54</c:v>
                </c:pt>
                <c:pt idx="527">
                  <c:v>50</c:v>
                </c:pt>
                <c:pt idx="528">
                  <c:v>52</c:v>
                </c:pt>
                <c:pt idx="529">
                  <c:v>53</c:v>
                </c:pt>
                <c:pt idx="530">
                  <c:v>56</c:v>
                </c:pt>
                <c:pt idx="531">
                  <c:v>56</c:v>
                </c:pt>
                <c:pt idx="532">
                  <c:v>55</c:v>
                </c:pt>
                <c:pt idx="533">
                  <c:v>52</c:v>
                </c:pt>
                <c:pt idx="534">
                  <c:v>52</c:v>
                </c:pt>
                <c:pt idx="535">
                  <c:v>50</c:v>
                </c:pt>
                <c:pt idx="536">
                  <c:v>59</c:v>
                </c:pt>
                <c:pt idx="537">
                  <c:v>63</c:v>
                </c:pt>
                <c:pt idx="538">
                  <c:v>62</c:v>
                </c:pt>
                <c:pt idx="539">
                  <c:v>62</c:v>
                </c:pt>
                <c:pt idx="540">
                  <c:v>60</c:v>
                </c:pt>
                <c:pt idx="541">
                  <c:v>64</c:v>
                </c:pt>
                <c:pt idx="542">
                  <c:v>59</c:v>
                </c:pt>
                <c:pt idx="543">
                  <c:v>56</c:v>
                </c:pt>
                <c:pt idx="544">
                  <c:v>57</c:v>
                </c:pt>
                <c:pt idx="545">
                  <c:v>61</c:v>
                </c:pt>
                <c:pt idx="546">
                  <c:v>61</c:v>
                </c:pt>
                <c:pt idx="547">
                  <c:v>58</c:v>
                </c:pt>
                <c:pt idx="548">
                  <c:v>55</c:v>
                </c:pt>
                <c:pt idx="549">
                  <c:v>51</c:v>
                </c:pt>
                <c:pt idx="550">
                  <c:v>54</c:v>
                </c:pt>
                <c:pt idx="551">
                  <c:v>55</c:v>
                </c:pt>
                <c:pt idx="552">
                  <c:v>57</c:v>
                </c:pt>
                <c:pt idx="553">
                  <c:v>53</c:v>
                </c:pt>
                <c:pt idx="554">
                  <c:v>54</c:v>
                </c:pt>
                <c:pt idx="555">
                  <c:v>57</c:v>
                </c:pt>
                <c:pt idx="556">
                  <c:v>58</c:v>
                </c:pt>
                <c:pt idx="557">
                  <c:v>54</c:v>
                </c:pt>
                <c:pt idx="558">
                  <c:v>53</c:v>
                </c:pt>
                <c:pt idx="559">
                  <c:v>57</c:v>
                </c:pt>
                <c:pt idx="560">
                  <c:v>55</c:v>
                </c:pt>
                <c:pt idx="561">
                  <c:v>58</c:v>
                </c:pt>
                <c:pt idx="562">
                  <c:v>56</c:v>
                </c:pt>
                <c:pt idx="563">
                  <c:v>54</c:v>
                </c:pt>
                <c:pt idx="564">
                  <c:v>55</c:v>
                </c:pt>
                <c:pt idx="565">
                  <c:v>56</c:v>
                </c:pt>
                <c:pt idx="566">
                  <c:v>59</c:v>
                </c:pt>
                <c:pt idx="567">
                  <c:v>56</c:v>
                </c:pt>
                <c:pt idx="568">
                  <c:v>57</c:v>
                </c:pt>
                <c:pt idx="569">
                  <c:v>59</c:v>
                </c:pt>
                <c:pt idx="570">
                  <c:v>59</c:v>
                </c:pt>
                <c:pt idx="571">
                  <c:v>59</c:v>
                </c:pt>
                <c:pt idx="572">
                  <c:v>59</c:v>
                </c:pt>
                <c:pt idx="573">
                  <c:v>52</c:v>
                </c:pt>
                <c:pt idx="574">
                  <c:v>53</c:v>
                </c:pt>
                <c:pt idx="575">
                  <c:v>53</c:v>
                </c:pt>
                <c:pt idx="576">
                  <c:v>52</c:v>
                </c:pt>
                <c:pt idx="577">
                  <c:v>51</c:v>
                </c:pt>
                <c:pt idx="578">
                  <c:v>49</c:v>
                </c:pt>
                <c:pt idx="579">
                  <c:v>48</c:v>
                </c:pt>
                <c:pt idx="580">
                  <c:v>49</c:v>
                </c:pt>
                <c:pt idx="581">
                  <c:v>48</c:v>
                </c:pt>
                <c:pt idx="582">
                  <c:v>47</c:v>
                </c:pt>
                <c:pt idx="583">
                  <c:v>48</c:v>
                </c:pt>
                <c:pt idx="584">
                  <c:v>46</c:v>
                </c:pt>
                <c:pt idx="585">
                  <c:v>48</c:v>
                </c:pt>
                <c:pt idx="586">
                  <c:v>47</c:v>
                </c:pt>
                <c:pt idx="587">
                  <c:v>47</c:v>
                </c:pt>
                <c:pt idx="588">
                  <c:v>50</c:v>
                </c:pt>
                <c:pt idx="589">
                  <c:v>56</c:v>
                </c:pt>
                <c:pt idx="590">
                  <c:v>54</c:v>
                </c:pt>
                <c:pt idx="591">
                  <c:v>57</c:v>
                </c:pt>
                <c:pt idx="592">
                  <c:v>57</c:v>
                </c:pt>
                <c:pt idx="593">
                  <c:v>57</c:v>
                </c:pt>
                <c:pt idx="594">
                  <c:v>60</c:v>
                </c:pt>
                <c:pt idx="595">
                  <c:v>57</c:v>
                </c:pt>
                <c:pt idx="596">
                  <c:v>58</c:v>
                </c:pt>
                <c:pt idx="597">
                  <c:v>61</c:v>
                </c:pt>
                <c:pt idx="598">
                  <c:v>64</c:v>
                </c:pt>
                <c:pt idx="599">
                  <c:v>66</c:v>
                </c:pt>
                <c:pt idx="600">
                  <c:v>67</c:v>
                </c:pt>
                <c:pt idx="601">
                  <c:v>62</c:v>
                </c:pt>
                <c:pt idx="602">
                  <c:v>63</c:v>
                </c:pt>
                <c:pt idx="603">
                  <c:v>60</c:v>
                </c:pt>
                <c:pt idx="604">
                  <c:v>60</c:v>
                </c:pt>
                <c:pt idx="605">
                  <c:v>60</c:v>
                </c:pt>
                <c:pt idx="606">
                  <c:v>63</c:v>
                </c:pt>
                <c:pt idx="607">
                  <c:v>64</c:v>
                </c:pt>
                <c:pt idx="608">
                  <c:v>62</c:v>
                </c:pt>
                <c:pt idx="609">
                  <c:v>58</c:v>
                </c:pt>
                <c:pt idx="610">
                  <c:v>57</c:v>
                </c:pt>
                <c:pt idx="611">
                  <c:v>57</c:v>
                </c:pt>
                <c:pt idx="612">
                  <c:v>59</c:v>
                </c:pt>
                <c:pt idx="613">
                  <c:v>57</c:v>
                </c:pt>
                <c:pt idx="614">
                  <c:v>56</c:v>
                </c:pt>
                <c:pt idx="615">
                  <c:v>58</c:v>
                </c:pt>
                <c:pt idx="616">
                  <c:v>57</c:v>
                </c:pt>
                <c:pt idx="617">
                  <c:v>59</c:v>
                </c:pt>
                <c:pt idx="618">
                  <c:v>55</c:v>
                </c:pt>
                <c:pt idx="619">
                  <c:v>59</c:v>
                </c:pt>
                <c:pt idx="620">
                  <c:v>60</c:v>
                </c:pt>
                <c:pt idx="621">
                  <c:v>59</c:v>
                </c:pt>
                <c:pt idx="622">
                  <c:v>59</c:v>
                </c:pt>
                <c:pt idx="623">
                  <c:v>58</c:v>
                </c:pt>
                <c:pt idx="624">
                  <c:v>55</c:v>
                </c:pt>
                <c:pt idx="625">
                  <c:v>57</c:v>
                </c:pt>
                <c:pt idx="626">
                  <c:v>60</c:v>
                </c:pt>
                <c:pt idx="627">
                  <c:v>59</c:v>
                </c:pt>
                <c:pt idx="628">
                  <c:v>60</c:v>
                </c:pt>
                <c:pt idx="629">
                  <c:v>59</c:v>
                </c:pt>
                <c:pt idx="630">
                  <c:v>61</c:v>
                </c:pt>
                <c:pt idx="631">
                  <c:v>60</c:v>
                </c:pt>
                <c:pt idx="632">
                  <c:v>66</c:v>
                </c:pt>
                <c:pt idx="633">
                  <c:v>67</c:v>
                </c:pt>
                <c:pt idx="634">
                  <c:v>67</c:v>
                </c:pt>
                <c:pt idx="635">
                  <c:v>68</c:v>
                </c:pt>
                <c:pt idx="636">
                  <c:v>65</c:v>
                </c:pt>
                <c:pt idx="637">
                  <c:v>58</c:v>
                </c:pt>
                <c:pt idx="638">
                  <c:v>53</c:v>
                </c:pt>
                <c:pt idx="639">
                  <c:v>53</c:v>
                </c:pt>
                <c:pt idx="640">
                  <c:v>51</c:v>
                </c:pt>
                <c:pt idx="641">
                  <c:v>50</c:v>
                </c:pt>
                <c:pt idx="642">
                  <c:v>50</c:v>
                </c:pt>
                <c:pt idx="643">
                  <c:v>48</c:v>
                </c:pt>
                <c:pt idx="644">
                  <c:v>44</c:v>
                </c:pt>
                <c:pt idx="645">
                  <c:v>44</c:v>
                </c:pt>
                <c:pt idx="646">
                  <c:v>50</c:v>
                </c:pt>
                <c:pt idx="647">
                  <c:v>56</c:v>
                </c:pt>
                <c:pt idx="648">
                  <c:v>58</c:v>
                </c:pt>
                <c:pt idx="649">
                  <c:v>65</c:v>
                </c:pt>
                <c:pt idx="650">
                  <c:v>65</c:v>
                </c:pt>
                <c:pt idx="651">
                  <c:v>62</c:v>
                </c:pt>
                <c:pt idx="652">
                  <c:v>61</c:v>
                </c:pt>
                <c:pt idx="653">
                  <c:v>61</c:v>
                </c:pt>
                <c:pt idx="654">
                  <c:v>60</c:v>
                </c:pt>
                <c:pt idx="655">
                  <c:v>59</c:v>
                </c:pt>
                <c:pt idx="656">
                  <c:v>59</c:v>
                </c:pt>
                <c:pt idx="657">
                  <c:v>57</c:v>
                </c:pt>
                <c:pt idx="658">
                  <c:v>53</c:v>
                </c:pt>
                <c:pt idx="659">
                  <c:v>50</c:v>
                </c:pt>
                <c:pt idx="660">
                  <c:v>46</c:v>
                </c:pt>
                <c:pt idx="661">
                  <c:v>41</c:v>
                </c:pt>
                <c:pt idx="662">
                  <c:v>42</c:v>
                </c:pt>
                <c:pt idx="663">
                  <c:v>44</c:v>
                </c:pt>
                <c:pt idx="664">
                  <c:v>42</c:v>
                </c:pt>
                <c:pt idx="665">
                  <c:v>39</c:v>
                </c:pt>
                <c:pt idx="666">
                  <c:v>34</c:v>
                </c:pt>
                <c:pt idx="667">
                  <c:v>35</c:v>
                </c:pt>
                <c:pt idx="668">
                  <c:v>34</c:v>
                </c:pt>
                <c:pt idx="669">
                  <c:v>37</c:v>
                </c:pt>
                <c:pt idx="670">
                  <c:v>35</c:v>
                </c:pt>
                <c:pt idx="671">
                  <c:v>35</c:v>
                </c:pt>
                <c:pt idx="672">
                  <c:v>35</c:v>
                </c:pt>
                <c:pt idx="673">
                  <c:v>37</c:v>
                </c:pt>
                <c:pt idx="674">
                  <c:v>38</c:v>
                </c:pt>
                <c:pt idx="675">
                  <c:v>35</c:v>
                </c:pt>
                <c:pt idx="676">
                  <c:v>40</c:v>
                </c:pt>
                <c:pt idx="677">
                  <c:v>39</c:v>
                </c:pt>
                <c:pt idx="678">
                  <c:v>39</c:v>
                </c:pt>
                <c:pt idx="679">
                  <c:v>39</c:v>
                </c:pt>
                <c:pt idx="680">
                  <c:v>39</c:v>
                </c:pt>
                <c:pt idx="681">
                  <c:v>42</c:v>
                </c:pt>
                <c:pt idx="682">
                  <c:v>46</c:v>
                </c:pt>
                <c:pt idx="683">
                  <c:v>47</c:v>
                </c:pt>
                <c:pt idx="684">
                  <c:v>51</c:v>
                </c:pt>
                <c:pt idx="685">
                  <c:v>50</c:v>
                </c:pt>
                <c:pt idx="686">
                  <c:v>53</c:v>
                </c:pt>
                <c:pt idx="687">
                  <c:v>55</c:v>
                </c:pt>
                <c:pt idx="688">
                  <c:v>52</c:v>
                </c:pt>
                <c:pt idx="689">
                  <c:v>60</c:v>
                </c:pt>
                <c:pt idx="690">
                  <c:v>65</c:v>
                </c:pt>
                <c:pt idx="691">
                  <c:v>68</c:v>
                </c:pt>
                <c:pt idx="692">
                  <c:v>68</c:v>
                </c:pt>
                <c:pt idx="693">
                  <c:v>66</c:v>
                </c:pt>
                <c:pt idx="694">
                  <c:v>62</c:v>
                </c:pt>
                <c:pt idx="695">
                  <c:v>60</c:v>
                </c:pt>
                <c:pt idx="696">
                  <c:v>59</c:v>
                </c:pt>
                <c:pt idx="697">
                  <c:v>65</c:v>
                </c:pt>
                <c:pt idx="698">
                  <c:v>65</c:v>
                </c:pt>
                <c:pt idx="699">
                  <c:v>65</c:v>
                </c:pt>
                <c:pt idx="700">
                  <c:v>62</c:v>
                </c:pt>
                <c:pt idx="701">
                  <c:v>58</c:v>
                </c:pt>
                <c:pt idx="702">
                  <c:v>58</c:v>
                </c:pt>
                <c:pt idx="703">
                  <c:v>56</c:v>
                </c:pt>
                <c:pt idx="704">
                  <c:v>54</c:v>
                </c:pt>
                <c:pt idx="705">
                  <c:v>53</c:v>
                </c:pt>
                <c:pt idx="706">
                  <c:v>54</c:v>
                </c:pt>
                <c:pt idx="707">
                  <c:v>46</c:v>
                </c:pt>
                <c:pt idx="708">
                  <c:v>46</c:v>
                </c:pt>
                <c:pt idx="709">
                  <c:v>47</c:v>
                </c:pt>
                <c:pt idx="710">
                  <c:v>49</c:v>
                </c:pt>
                <c:pt idx="711">
                  <c:v>54</c:v>
                </c:pt>
                <c:pt idx="712">
                  <c:v>58</c:v>
                </c:pt>
                <c:pt idx="713">
                  <c:v>58</c:v>
                </c:pt>
                <c:pt idx="714">
                  <c:v>60</c:v>
                </c:pt>
                <c:pt idx="715">
                  <c:v>57</c:v>
                </c:pt>
                <c:pt idx="716">
                  <c:v>63</c:v>
                </c:pt>
                <c:pt idx="717">
                  <c:v>62</c:v>
                </c:pt>
                <c:pt idx="718">
                  <c:v>64</c:v>
                </c:pt>
                <c:pt idx="719">
                  <c:v>69</c:v>
                </c:pt>
                <c:pt idx="720">
                  <c:v>71</c:v>
                </c:pt>
                <c:pt idx="721">
                  <c:v>74</c:v>
                </c:pt>
                <c:pt idx="722">
                  <c:v>70</c:v>
                </c:pt>
                <c:pt idx="723">
                  <c:v>66</c:v>
                </c:pt>
                <c:pt idx="724">
                  <c:v>63</c:v>
                </c:pt>
                <c:pt idx="725">
                  <c:v>63</c:v>
                </c:pt>
                <c:pt idx="726">
                  <c:v>62</c:v>
                </c:pt>
                <c:pt idx="727">
                  <c:v>63</c:v>
                </c:pt>
                <c:pt idx="728">
                  <c:v>58</c:v>
                </c:pt>
                <c:pt idx="729">
                  <c:v>63</c:v>
                </c:pt>
                <c:pt idx="730">
                  <c:v>59</c:v>
                </c:pt>
                <c:pt idx="731">
                  <c:v>57</c:v>
                </c:pt>
                <c:pt idx="732">
                  <c:v>53</c:v>
                </c:pt>
                <c:pt idx="733">
                  <c:v>47</c:v>
                </c:pt>
                <c:pt idx="734">
                  <c:v>45</c:v>
                </c:pt>
                <c:pt idx="735">
                  <c:v>46</c:v>
                </c:pt>
                <c:pt idx="736">
                  <c:v>45</c:v>
                </c:pt>
                <c:pt idx="737">
                  <c:v>46</c:v>
                </c:pt>
                <c:pt idx="738">
                  <c:v>43</c:v>
                </c:pt>
                <c:pt idx="739">
                  <c:v>46</c:v>
                </c:pt>
                <c:pt idx="740">
                  <c:v>48</c:v>
                </c:pt>
                <c:pt idx="741">
                  <c:v>46</c:v>
                </c:pt>
                <c:pt idx="742">
                  <c:v>50</c:v>
                </c:pt>
                <c:pt idx="743">
                  <c:v>48</c:v>
                </c:pt>
                <c:pt idx="744">
                  <c:v>46</c:v>
                </c:pt>
                <c:pt idx="745">
                  <c:v>48</c:v>
                </c:pt>
                <c:pt idx="746">
                  <c:v>57</c:v>
                </c:pt>
                <c:pt idx="747">
                  <c:v>53</c:v>
                </c:pt>
                <c:pt idx="748">
                  <c:v>56</c:v>
                </c:pt>
                <c:pt idx="749">
                  <c:v>55</c:v>
                </c:pt>
                <c:pt idx="750">
                  <c:v>56</c:v>
                </c:pt>
                <c:pt idx="751">
                  <c:v>54</c:v>
                </c:pt>
                <c:pt idx="752">
                  <c:v>53</c:v>
                </c:pt>
                <c:pt idx="753">
                  <c:v>49</c:v>
                </c:pt>
                <c:pt idx="754">
                  <c:v>51</c:v>
                </c:pt>
                <c:pt idx="755">
                  <c:v>55</c:v>
                </c:pt>
                <c:pt idx="756">
                  <c:v>58</c:v>
                </c:pt>
                <c:pt idx="757">
                  <c:v>60</c:v>
                </c:pt>
                <c:pt idx="758">
                  <c:v>53</c:v>
                </c:pt>
                <c:pt idx="759">
                  <c:v>52</c:v>
                </c:pt>
                <c:pt idx="760">
                  <c:v>46</c:v>
                </c:pt>
                <c:pt idx="761">
                  <c:v>47</c:v>
                </c:pt>
                <c:pt idx="762">
                  <c:v>45</c:v>
                </c:pt>
                <c:pt idx="763">
                  <c:v>45</c:v>
                </c:pt>
                <c:pt idx="764">
                  <c:v>47</c:v>
                </c:pt>
                <c:pt idx="765">
                  <c:v>47</c:v>
                </c:pt>
                <c:pt idx="766">
                  <c:v>42</c:v>
                </c:pt>
                <c:pt idx="767">
                  <c:v>39</c:v>
                </c:pt>
                <c:pt idx="768">
                  <c:v>38</c:v>
                </c:pt>
                <c:pt idx="769">
                  <c:v>38</c:v>
                </c:pt>
                <c:pt idx="770">
                  <c:v>36</c:v>
                </c:pt>
                <c:pt idx="771">
                  <c:v>38</c:v>
                </c:pt>
                <c:pt idx="772">
                  <c:v>41</c:v>
                </c:pt>
                <c:pt idx="773">
                  <c:v>35</c:v>
                </c:pt>
                <c:pt idx="774">
                  <c:v>39</c:v>
                </c:pt>
                <c:pt idx="775">
                  <c:v>43</c:v>
                </c:pt>
                <c:pt idx="776">
                  <c:v>41</c:v>
                </c:pt>
                <c:pt idx="777">
                  <c:v>45</c:v>
                </c:pt>
                <c:pt idx="778">
                  <c:v>47</c:v>
                </c:pt>
                <c:pt idx="779">
                  <c:v>49</c:v>
                </c:pt>
                <c:pt idx="780">
                  <c:v>48</c:v>
                </c:pt>
                <c:pt idx="781">
                  <c:v>46</c:v>
                </c:pt>
                <c:pt idx="782">
                  <c:v>47</c:v>
                </c:pt>
                <c:pt idx="783">
                  <c:v>45</c:v>
                </c:pt>
                <c:pt idx="784">
                  <c:v>48</c:v>
                </c:pt>
                <c:pt idx="785">
                  <c:v>50</c:v>
                </c:pt>
                <c:pt idx="786">
                  <c:v>48</c:v>
                </c:pt>
                <c:pt idx="787">
                  <c:v>51</c:v>
                </c:pt>
                <c:pt idx="788">
                  <c:v>54</c:v>
                </c:pt>
                <c:pt idx="789">
                  <c:v>53</c:v>
                </c:pt>
                <c:pt idx="790">
                  <c:v>54</c:v>
                </c:pt>
                <c:pt idx="791">
                  <c:v>50</c:v>
                </c:pt>
                <c:pt idx="792">
                  <c:v>57</c:v>
                </c:pt>
                <c:pt idx="793">
                  <c:v>63</c:v>
                </c:pt>
                <c:pt idx="794">
                  <c:v>63</c:v>
                </c:pt>
                <c:pt idx="795">
                  <c:v>63</c:v>
                </c:pt>
                <c:pt idx="796">
                  <c:v>60</c:v>
                </c:pt>
                <c:pt idx="797">
                  <c:v>61</c:v>
                </c:pt>
                <c:pt idx="798">
                  <c:v>60</c:v>
                </c:pt>
                <c:pt idx="799">
                  <c:v>54</c:v>
                </c:pt>
                <c:pt idx="800">
                  <c:v>53</c:v>
                </c:pt>
                <c:pt idx="801">
                  <c:v>53</c:v>
                </c:pt>
                <c:pt idx="802">
                  <c:v>49</c:v>
                </c:pt>
                <c:pt idx="803">
                  <c:v>49</c:v>
                </c:pt>
                <c:pt idx="804">
                  <c:v>43</c:v>
                </c:pt>
                <c:pt idx="805">
                  <c:v>42</c:v>
                </c:pt>
                <c:pt idx="806">
                  <c:v>44</c:v>
                </c:pt>
                <c:pt idx="807">
                  <c:v>48</c:v>
                </c:pt>
                <c:pt idx="808">
                  <c:v>50</c:v>
                </c:pt>
                <c:pt idx="809">
                  <c:v>53</c:v>
                </c:pt>
                <c:pt idx="810">
                  <c:v>56</c:v>
                </c:pt>
                <c:pt idx="811">
                  <c:v>59</c:v>
                </c:pt>
                <c:pt idx="812">
                  <c:v>63</c:v>
                </c:pt>
                <c:pt idx="813">
                  <c:v>65</c:v>
                </c:pt>
                <c:pt idx="814">
                  <c:v>68</c:v>
                </c:pt>
                <c:pt idx="815">
                  <c:v>75</c:v>
                </c:pt>
                <c:pt idx="816">
                  <c:v>76</c:v>
                </c:pt>
                <c:pt idx="817">
                  <c:v>75</c:v>
                </c:pt>
                <c:pt idx="818">
                  <c:v>73</c:v>
                </c:pt>
                <c:pt idx="819">
                  <c:v>69</c:v>
                </c:pt>
                <c:pt idx="820">
                  <c:v>66</c:v>
                </c:pt>
                <c:pt idx="821">
                  <c:v>60</c:v>
                </c:pt>
                <c:pt idx="822">
                  <c:v>58</c:v>
                </c:pt>
                <c:pt idx="823">
                  <c:v>60</c:v>
                </c:pt>
                <c:pt idx="824">
                  <c:v>58</c:v>
                </c:pt>
                <c:pt idx="825">
                  <c:v>57</c:v>
                </c:pt>
                <c:pt idx="826">
                  <c:v>55</c:v>
                </c:pt>
                <c:pt idx="827">
                  <c:v>51</c:v>
                </c:pt>
                <c:pt idx="828">
                  <c:v>50</c:v>
                </c:pt>
                <c:pt idx="829">
                  <c:v>54</c:v>
                </c:pt>
                <c:pt idx="830">
                  <c:v>55</c:v>
                </c:pt>
                <c:pt idx="831">
                  <c:v>55</c:v>
                </c:pt>
                <c:pt idx="832">
                  <c:v>54</c:v>
                </c:pt>
                <c:pt idx="833">
                  <c:v>57</c:v>
                </c:pt>
                <c:pt idx="834">
                  <c:v>55</c:v>
                </c:pt>
                <c:pt idx="835">
                  <c:v>55</c:v>
                </c:pt>
                <c:pt idx="836">
                  <c:v>49</c:v>
                </c:pt>
                <c:pt idx="837">
                  <c:v>51</c:v>
                </c:pt>
                <c:pt idx="838">
                  <c:v>53</c:v>
                </c:pt>
                <c:pt idx="839">
                  <c:v>54</c:v>
                </c:pt>
                <c:pt idx="840">
                  <c:v>55</c:v>
                </c:pt>
                <c:pt idx="841">
                  <c:v>53</c:v>
                </c:pt>
                <c:pt idx="842">
                  <c:v>50</c:v>
                </c:pt>
                <c:pt idx="843">
                  <c:v>51</c:v>
                </c:pt>
                <c:pt idx="844">
                  <c:v>54</c:v>
                </c:pt>
                <c:pt idx="845">
                  <c:v>52</c:v>
                </c:pt>
                <c:pt idx="846">
                  <c:v>51</c:v>
                </c:pt>
                <c:pt idx="847">
                  <c:v>49</c:v>
                </c:pt>
                <c:pt idx="848">
                  <c:v>51</c:v>
                </c:pt>
                <c:pt idx="849">
                  <c:v>52</c:v>
                </c:pt>
                <c:pt idx="850">
                  <c:v>50</c:v>
                </c:pt>
                <c:pt idx="851">
                  <c:v>48</c:v>
                </c:pt>
                <c:pt idx="852">
                  <c:v>48</c:v>
                </c:pt>
                <c:pt idx="853">
                  <c:v>46</c:v>
                </c:pt>
                <c:pt idx="854">
                  <c:v>45</c:v>
                </c:pt>
                <c:pt idx="855">
                  <c:v>46</c:v>
                </c:pt>
                <c:pt idx="856">
                  <c:v>47</c:v>
                </c:pt>
                <c:pt idx="857">
                  <c:v>45</c:v>
                </c:pt>
                <c:pt idx="858">
                  <c:v>46</c:v>
                </c:pt>
                <c:pt idx="859">
                  <c:v>46</c:v>
                </c:pt>
                <c:pt idx="860">
                  <c:v>49</c:v>
                </c:pt>
                <c:pt idx="861">
                  <c:v>52</c:v>
                </c:pt>
                <c:pt idx="862">
                  <c:v>51</c:v>
                </c:pt>
                <c:pt idx="863">
                  <c:v>52</c:v>
                </c:pt>
                <c:pt idx="864">
                  <c:v>53</c:v>
                </c:pt>
                <c:pt idx="865">
                  <c:v>55</c:v>
                </c:pt>
                <c:pt idx="866">
                  <c:v>62</c:v>
                </c:pt>
                <c:pt idx="867">
                  <c:v>60</c:v>
                </c:pt>
                <c:pt idx="868">
                  <c:v>56</c:v>
                </c:pt>
                <c:pt idx="869">
                  <c:v>57</c:v>
                </c:pt>
                <c:pt idx="870">
                  <c:v>58</c:v>
                </c:pt>
                <c:pt idx="871">
                  <c:v>57</c:v>
                </c:pt>
                <c:pt idx="872">
                  <c:v>57</c:v>
                </c:pt>
                <c:pt idx="873">
                  <c:v>54</c:v>
                </c:pt>
                <c:pt idx="874">
                  <c:v>53</c:v>
                </c:pt>
                <c:pt idx="875">
                  <c:v>54</c:v>
                </c:pt>
                <c:pt idx="876">
                  <c:v>52</c:v>
                </c:pt>
                <c:pt idx="877">
                  <c:v>53</c:v>
                </c:pt>
                <c:pt idx="878">
                  <c:v>49</c:v>
                </c:pt>
                <c:pt idx="879">
                  <c:v>49</c:v>
                </c:pt>
                <c:pt idx="880">
                  <c:v>50</c:v>
                </c:pt>
                <c:pt idx="881">
                  <c:v>50</c:v>
                </c:pt>
                <c:pt idx="882">
                  <c:v>48</c:v>
                </c:pt>
                <c:pt idx="883">
                  <c:v>49</c:v>
                </c:pt>
                <c:pt idx="884">
                  <c:v>51</c:v>
                </c:pt>
                <c:pt idx="885">
                  <c:v>53</c:v>
                </c:pt>
                <c:pt idx="886">
                  <c:v>52</c:v>
                </c:pt>
                <c:pt idx="887">
                  <c:v>52</c:v>
                </c:pt>
                <c:pt idx="888">
                  <c:v>56</c:v>
                </c:pt>
                <c:pt idx="889">
                  <c:v>56</c:v>
                </c:pt>
                <c:pt idx="890">
                  <c:v>53</c:v>
                </c:pt>
                <c:pt idx="891">
                  <c:v>54</c:v>
                </c:pt>
                <c:pt idx="892">
                  <c:v>57</c:v>
                </c:pt>
                <c:pt idx="893">
                  <c:v>58</c:v>
                </c:pt>
                <c:pt idx="894">
                  <c:v>57</c:v>
                </c:pt>
                <c:pt idx="895">
                  <c:v>56</c:v>
                </c:pt>
                <c:pt idx="896">
                  <c:v>56</c:v>
                </c:pt>
                <c:pt idx="897">
                  <c:v>57</c:v>
                </c:pt>
                <c:pt idx="898">
                  <c:v>58</c:v>
                </c:pt>
                <c:pt idx="899">
                  <c:v>60</c:v>
                </c:pt>
                <c:pt idx="900">
                  <c:v>57</c:v>
                </c:pt>
                <c:pt idx="901">
                  <c:v>57</c:v>
                </c:pt>
                <c:pt idx="902">
                  <c:v>63</c:v>
                </c:pt>
                <c:pt idx="903">
                  <c:v>60</c:v>
                </c:pt>
                <c:pt idx="904">
                  <c:v>59</c:v>
                </c:pt>
                <c:pt idx="905">
                  <c:v>59</c:v>
                </c:pt>
                <c:pt idx="906">
                  <c:v>56</c:v>
                </c:pt>
                <c:pt idx="907">
                  <c:v>56</c:v>
                </c:pt>
                <c:pt idx="908">
                  <c:v>54</c:v>
                </c:pt>
                <c:pt idx="909">
                  <c:v>49</c:v>
                </c:pt>
                <c:pt idx="910">
                  <c:v>51</c:v>
                </c:pt>
                <c:pt idx="911">
                  <c:v>51</c:v>
                </c:pt>
                <c:pt idx="912">
                  <c:v>51</c:v>
                </c:pt>
                <c:pt idx="913">
                  <c:v>51</c:v>
                </c:pt>
                <c:pt idx="914">
                  <c:v>46</c:v>
                </c:pt>
                <c:pt idx="915">
                  <c:v>48</c:v>
                </c:pt>
                <c:pt idx="916">
                  <c:v>45</c:v>
                </c:pt>
                <c:pt idx="917">
                  <c:v>45</c:v>
                </c:pt>
                <c:pt idx="918">
                  <c:v>47</c:v>
                </c:pt>
                <c:pt idx="919">
                  <c:v>47</c:v>
                </c:pt>
                <c:pt idx="920">
                  <c:v>47</c:v>
                </c:pt>
                <c:pt idx="921">
                  <c:v>50</c:v>
                </c:pt>
                <c:pt idx="922">
                  <c:v>49</c:v>
                </c:pt>
                <c:pt idx="923">
                  <c:v>49</c:v>
                </c:pt>
                <c:pt idx="924">
                  <c:v>57</c:v>
                </c:pt>
                <c:pt idx="925">
                  <c:v>62</c:v>
                </c:pt>
                <c:pt idx="926">
                  <c:v>63</c:v>
                </c:pt>
                <c:pt idx="927">
                  <c:v>61</c:v>
                </c:pt>
                <c:pt idx="928">
                  <c:v>65</c:v>
                </c:pt>
                <c:pt idx="929">
                  <c:v>64</c:v>
                </c:pt>
                <c:pt idx="930">
                  <c:v>67</c:v>
                </c:pt>
                <c:pt idx="931">
                  <c:v>64</c:v>
                </c:pt>
                <c:pt idx="932">
                  <c:v>63</c:v>
                </c:pt>
                <c:pt idx="933">
                  <c:v>63</c:v>
                </c:pt>
                <c:pt idx="934">
                  <c:v>67</c:v>
                </c:pt>
                <c:pt idx="935">
                  <c:v>65</c:v>
                </c:pt>
                <c:pt idx="936">
                  <c:v>60</c:v>
                </c:pt>
                <c:pt idx="937">
                  <c:v>58</c:v>
                </c:pt>
                <c:pt idx="938">
                  <c:v>59</c:v>
                </c:pt>
                <c:pt idx="939">
                  <c:v>56</c:v>
                </c:pt>
                <c:pt idx="940">
                  <c:v>51</c:v>
                </c:pt>
                <c:pt idx="941">
                  <c:v>53</c:v>
                </c:pt>
                <c:pt idx="942">
                  <c:v>55</c:v>
                </c:pt>
                <c:pt idx="943">
                  <c:v>56</c:v>
                </c:pt>
                <c:pt idx="944">
                  <c:v>57</c:v>
                </c:pt>
                <c:pt idx="945">
                  <c:v>56</c:v>
                </c:pt>
                <c:pt idx="946">
                  <c:v>56</c:v>
                </c:pt>
                <c:pt idx="947">
                  <c:v>56</c:v>
                </c:pt>
                <c:pt idx="948">
                  <c:v>57</c:v>
                </c:pt>
                <c:pt idx="949">
                  <c:v>54</c:v>
                </c:pt>
                <c:pt idx="950">
                  <c:v>55</c:v>
                </c:pt>
                <c:pt idx="951">
                  <c:v>54</c:v>
                </c:pt>
                <c:pt idx="952">
                  <c:v>55</c:v>
                </c:pt>
                <c:pt idx="953">
                  <c:v>51</c:v>
                </c:pt>
                <c:pt idx="954">
                  <c:v>48</c:v>
                </c:pt>
                <c:pt idx="955">
                  <c:v>45</c:v>
                </c:pt>
                <c:pt idx="956">
                  <c:v>49</c:v>
                </c:pt>
                <c:pt idx="957">
                  <c:v>49</c:v>
                </c:pt>
                <c:pt idx="958">
                  <c:v>51</c:v>
                </c:pt>
                <c:pt idx="959">
                  <c:v>53</c:v>
                </c:pt>
                <c:pt idx="960">
                  <c:v>56</c:v>
                </c:pt>
                <c:pt idx="961">
                  <c:v>58</c:v>
                </c:pt>
                <c:pt idx="962">
                  <c:v>60</c:v>
                </c:pt>
                <c:pt idx="963">
                  <c:v>65</c:v>
                </c:pt>
                <c:pt idx="964">
                  <c:v>68</c:v>
                </c:pt>
                <c:pt idx="965">
                  <c:v>69</c:v>
                </c:pt>
                <c:pt idx="966">
                  <c:v>67</c:v>
                </c:pt>
                <c:pt idx="967">
                  <c:v>69</c:v>
                </c:pt>
                <c:pt idx="968">
                  <c:v>68</c:v>
                </c:pt>
                <c:pt idx="969">
                  <c:v>66</c:v>
                </c:pt>
                <c:pt idx="970">
                  <c:v>63</c:v>
                </c:pt>
                <c:pt idx="971">
                  <c:v>61</c:v>
                </c:pt>
                <c:pt idx="972">
                  <c:v>58</c:v>
                </c:pt>
                <c:pt idx="973">
                  <c:v>60</c:v>
                </c:pt>
                <c:pt idx="974">
                  <c:v>59</c:v>
                </c:pt>
                <c:pt idx="975">
                  <c:v>57</c:v>
                </c:pt>
                <c:pt idx="976">
                  <c:v>54</c:v>
                </c:pt>
                <c:pt idx="977">
                  <c:v>51</c:v>
                </c:pt>
                <c:pt idx="978">
                  <c:v>50</c:v>
                </c:pt>
                <c:pt idx="979">
                  <c:v>46</c:v>
                </c:pt>
                <c:pt idx="980">
                  <c:v>43</c:v>
                </c:pt>
                <c:pt idx="981">
                  <c:v>45</c:v>
                </c:pt>
                <c:pt idx="982">
                  <c:v>45</c:v>
                </c:pt>
                <c:pt idx="983">
                  <c:v>45</c:v>
                </c:pt>
                <c:pt idx="984">
                  <c:v>47</c:v>
                </c:pt>
                <c:pt idx="985">
                  <c:v>50</c:v>
                </c:pt>
                <c:pt idx="986">
                  <c:v>50</c:v>
                </c:pt>
                <c:pt idx="987">
                  <c:v>51</c:v>
                </c:pt>
                <c:pt idx="988">
                  <c:v>57</c:v>
                </c:pt>
                <c:pt idx="989">
                  <c:v>59</c:v>
                </c:pt>
                <c:pt idx="990">
                  <c:v>62</c:v>
                </c:pt>
                <c:pt idx="991">
                  <c:v>65</c:v>
                </c:pt>
                <c:pt idx="992">
                  <c:v>69</c:v>
                </c:pt>
                <c:pt idx="993">
                  <c:v>73</c:v>
                </c:pt>
                <c:pt idx="994">
                  <c:v>70</c:v>
                </c:pt>
                <c:pt idx="995">
                  <c:v>71</c:v>
                </c:pt>
                <c:pt idx="996">
                  <c:v>70</c:v>
                </c:pt>
                <c:pt idx="997">
                  <c:v>68</c:v>
                </c:pt>
                <c:pt idx="998">
                  <c:v>65</c:v>
                </c:pt>
                <c:pt idx="999">
                  <c:v>64</c:v>
                </c:pt>
                <c:pt idx="1000">
                  <c:v>60</c:v>
                </c:pt>
                <c:pt idx="1001">
                  <c:v>60</c:v>
                </c:pt>
                <c:pt idx="1002">
                  <c:v>59</c:v>
                </c:pt>
                <c:pt idx="1003">
                  <c:v>57</c:v>
                </c:pt>
                <c:pt idx="1004">
                  <c:v>53</c:v>
                </c:pt>
                <c:pt idx="1005">
                  <c:v>50</c:v>
                </c:pt>
                <c:pt idx="1006">
                  <c:v>54</c:v>
                </c:pt>
                <c:pt idx="1007">
                  <c:v>55</c:v>
                </c:pt>
                <c:pt idx="1008">
                  <c:v>56</c:v>
                </c:pt>
                <c:pt idx="1009">
                  <c:v>52</c:v>
                </c:pt>
                <c:pt idx="1010">
                  <c:v>58</c:v>
                </c:pt>
                <c:pt idx="1011">
                  <c:v>58</c:v>
                </c:pt>
                <c:pt idx="1012">
                  <c:v>54</c:v>
                </c:pt>
                <c:pt idx="1013">
                  <c:v>56</c:v>
                </c:pt>
                <c:pt idx="1014">
                  <c:v>59</c:v>
                </c:pt>
                <c:pt idx="1015">
                  <c:v>56</c:v>
                </c:pt>
                <c:pt idx="1016">
                  <c:v>57</c:v>
                </c:pt>
                <c:pt idx="1017">
                  <c:v>58</c:v>
                </c:pt>
                <c:pt idx="1018">
                  <c:v>57</c:v>
                </c:pt>
                <c:pt idx="1019">
                  <c:v>61</c:v>
                </c:pt>
                <c:pt idx="1020">
                  <c:v>58</c:v>
                </c:pt>
                <c:pt idx="1021">
                  <c:v>61</c:v>
                </c:pt>
                <c:pt idx="1022">
                  <c:v>56</c:v>
                </c:pt>
                <c:pt idx="1023">
                  <c:v>51</c:v>
                </c:pt>
                <c:pt idx="1024">
                  <c:v>54</c:v>
                </c:pt>
                <c:pt idx="1025">
                  <c:v>51</c:v>
                </c:pt>
                <c:pt idx="1026">
                  <c:v>46</c:v>
                </c:pt>
                <c:pt idx="1027">
                  <c:v>51</c:v>
                </c:pt>
                <c:pt idx="1028">
                  <c:v>52</c:v>
                </c:pt>
                <c:pt idx="1029">
                  <c:v>49</c:v>
                </c:pt>
                <c:pt idx="1030">
                  <c:v>52</c:v>
                </c:pt>
                <c:pt idx="1031">
                  <c:v>50</c:v>
                </c:pt>
                <c:pt idx="1032">
                  <c:v>53</c:v>
                </c:pt>
                <c:pt idx="1033">
                  <c:v>52</c:v>
                </c:pt>
                <c:pt idx="1034">
                  <c:v>50</c:v>
                </c:pt>
                <c:pt idx="1035">
                  <c:v>52</c:v>
                </c:pt>
                <c:pt idx="1036">
                  <c:v>51</c:v>
                </c:pt>
                <c:pt idx="1037">
                  <c:v>48</c:v>
                </c:pt>
                <c:pt idx="1038">
                  <c:v>53</c:v>
                </c:pt>
                <c:pt idx="1039">
                  <c:v>52</c:v>
                </c:pt>
                <c:pt idx="1040">
                  <c:v>52</c:v>
                </c:pt>
                <c:pt idx="1041">
                  <c:v>56</c:v>
                </c:pt>
                <c:pt idx="1042">
                  <c:v>55</c:v>
                </c:pt>
                <c:pt idx="1043">
                  <c:v>57</c:v>
                </c:pt>
                <c:pt idx="1044">
                  <c:v>57</c:v>
                </c:pt>
                <c:pt idx="1045">
                  <c:v>60</c:v>
                </c:pt>
                <c:pt idx="1046">
                  <c:v>62</c:v>
                </c:pt>
                <c:pt idx="1047">
                  <c:v>61</c:v>
                </c:pt>
                <c:pt idx="1048">
                  <c:v>62</c:v>
                </c:pt>
                <c:pt idx="1049">
                  <c:v>65</c:v>
                </c:pt>
                <c:pt idx="1050">
                  <c:v>63</c:v>
                </c:pt>
                <c:pt idx="1051">
                  <c:v>59</c:v>
                </c:pt>
                <c:pt idx="1052">
                  <c:v>57</c:v>
                </c:pt>
                <c:pt idx="1053">
                  <c:v>54</c:v>
                </c:pt>
                <c:pt idx="1054">
                  <c:v>51</c:v>
                </c:pt>
                <c:pt idx="1055">
                  <c:v>51</c:v>
                </c:pt>
                <c:pt idx="1056">
                  <c:v>50</c:v>
                </c:pt>
                <c:pt idx="1057">
                  <c:v>48</c:v>
                </c:pt>
                <c:pt idx="1058">
                  <c:v>48</c:v>
                </c:pt>
                <c:pt idx="1059">
                  <c:v>52</c:v>
                </c:pt>
                <c:pt idx="1060">
                  <c:v>54</c:v>
                </c:pt>
                <c:pt idx="1061">
                  <c:v>52</c:v>
                </c:pt>
                <c:pt idx="1062">
                  <c:v>53</c:v>
                </c:pt>
                <c:pt idx="1063">
                  <c:v>58</c:v>
                </c:pt>
                <c:pt idx="1064">
                  <c:v>56</c:v>
                </c:pt>
                <c:pt idx="1065">
                  <c:v>56</c:v>
                </c:pt>
                <c:pt idx="1066">
                  <c:v>55</c:v>
                </c:pt>
                <c:pt idx="1067">
                  <c:v>56</c:v>
                </c:pt>
                <c:pt idx="1068">
                  <c:v>60</c:v>
                </c:pt>
                <c:pt idx="1069">
                  <c:v>57</c:v>
                </c:pt>
                <c:pt idx="1070">
                  <c:v>60</c:v>
                </c:pt>
                <c:pt idx="1071">
                  <c:v>57</c:v>
                </c:pt>
                <c:pt idx="1072">
                  <c:v>55</c:v>
                </c:pt>
                <c:pt idx="1073">
                  <c:v>59</c:v>
                </c:pt>
                <c:pt idx="1074">
                  <c:v>55</c:v>
                </c:pt>
                <c:pt idx="1075">
                  <c:v>54</c:v>
                </c:pt>
                <c:pt idx="1076">
                  <c:v>54</c:v>
                </c:pt>
                <c:pt idx="1077">
                  <c:v>54</c:v>
                </c:pt>
                <c:pt idx="1078">
                  <c:v>56</c:v>
                </c:pt>
                <c:pt idx="1079">
                  <c:v>55</c:v>
                </c:pt>
                <c:pt idx="1080">
                  <c:v>51</c:v>
                </c:pt>
                <c:pt idx="1081">
                  <c:v>52</c:v>
                </c:pt>
                <c:pt idx="1082">
                  <c:v>51</c:v>
                </c:pt>
                <c:pt idx="1083">
                  <c:v>48</c:v>
                </c:pt>
                <c:pt idx="1084">
                  <c:v>48</c:v>
                </c:pt>
                <c:pt idx="1085">
                  <c:v>47</c:v>
                </c:pt>
                <c:pt idx="1086">
                  <c:v>49</c:v>
                </c:pt>
                <c:pt idx="1087">
                  <c:v>47</c:v>
                </c:pt>
                <c:pt idx="1088">
                  <c:v>47</c:v>
                </c:pt>
                <c:pt idx="1089">
                  <c:v>44</c:v>
                </c:pt>
                <c:pt idx="1090">
                  <c:v>44</c:v>
                </c:pt>
                <c:pt idx="1091">
                  <c:v>47</c:v>
                </c:pt>
                <c:pt idx="1092">
                  <c:v>51</c:v>
                </c:pt>
                <c:pt idx="1093">
                  <c:v>54</c:v>
                </c:pt>
                <c:pt idx="1094">
                  <c:v>55</c:v>
                </c:pt>
                <c:pt idx="1095">
                  <c:v>57</c:v>
                </c:pt>
                <c:pt idx="1096">
                  <c:v>58</c:v>
                </c:pt>
                <c:pt idx="1097">
                  <c:v>57</c:v>
                </c:pt>
                <c:pt idx="1098">
                  <c:v>57</c:v>
                </c:pt>
                <c:pt idx="1099">
                  <c:v>56</c:v>
                </c:pt>
                <c:pt idx="1100">
                  <c:v>55</c:v>
                </c:pt>
                <c:pt idx="1101">
                  <c:v>53</c:v>
                </c:pt>
                <c:pt idx="1102">
                  <c:v>55</c:v>
                </c:pt>
                <c:pt idx="1103">
                  <c:v>52</c:v>
                </c:pt>
                <c:pt idx="1104">
                  <c:v>48</c:v>
                </c:pt>
                <c:pt idx="1105">
                  <c:v>46</c:v>
                </c:pt>
                <c:pt idx="1106">
                  <c:v>51</c:v>
                </c:pt>
                <c:pt idx="1107">
                  <c:v>54</c:v>
                </c:pt>
                <c:pt idx="1108">
                  <c:v>55</c:v>
                </c:pt>
                <c:pt idx="1109">
                  <c:v>59</c:v>
                </c:pt>
                <c:pt idx="1110">
                  <c:v>55</c:v>
                </c:pt>
                <c:pt idx="1111">
                  <c:v>55</c:v>
                </c:pt>
                <c:pt idx="1112">
                  <c:v>56</c:v>
                </c:pt>
                <c:pt idx="1113">
                  <c:v>57</c:v>
                </c:pt>
                <c:pt idx="1114">
                  <c:v>53</c:v>
                </c:pt>
                <c:pt idx="1115">
                  <c:v>55</c:v>
                </c:pt>
                <c:pt idx="1116">
                  <c:v>56</c:v>
                </c:pt>
                <c:pt idx="1117">
                  <c:v>55</c:v>
                </c:pt>
                <c:pt idx="1118">
                  <c:v>50</c:v>
                </c:pt>
                <c:pt idx="1119">
                  <c:v>47</c:v>
                </c:pt>
                <c:pt idx="1120">
                  <c:v>47</c:v>
                </c:pt>
                <c:pt idx="1121">
                  <c:v>48</c:v>
                </c:pt>
                <c:pt idx="1122">
                  <c:v>49</c:v>
                </c:pt>
                <c:pt idx="1123">
                  <c:v>49</c:v>
                </c:pt>
                <c:pt idx="1124">
                  <c:v>49</c:v>
                </c:pt>
                <c:pt idx="1125">
                  <c:v>49</c:v>
                </c:pt>
                <c:pt idx="1126">
                  <c:v>51</c:v>
                </c:pt>
                <c:pt idx="1127">
                  <c:v>48</c:v>
                </c:pt>
                <c:pt idx="1128">
                  <c:v>46</c:v>
                </c:pt>
                <c:pt idx="1129">
                  <c:v>54</c:v>
                </c:pt>
                <c:pt idx="1130">
                  <c:v>54</c:v>
                </c:pt>
                <c:pt idx="1131">
                  <c:v>55</c:v>
                </c:pt>
                <c:pt idx="1132">
                  <c:v>55</c:v>
                </c:pt>
                <c:pt idx="1133">
                  <c:v>54</c:v>
                </c:pt>
                <c:pt idx="1134">
                  <c:v>60</c:v>
                </c:pt>
                <c:pt idx="1135">
                  <c:v>57</c:v>
                </c:pt>
                <c:pt idx="1136">
                  <c:v>61</c:v>
                </c:pt>
                <c:pt idx="1137">
                  <c:v>60</c:v>
                </c:pt>
                <c:pt idx="1138">
                  <c:v>60</c:v>
                </c:pt>
                <c:pt idx="1139">
                  <c:v>60</c:v>
                </c:pt>
                <c:pt idx="1140">
                  <c:v>62</c:v>
                </c:pt>
                <c:pt idx="1141">
                  <c:v>57</c:v>
                </c:pt>
                <c:pt idx="1142">
                  <c:v>57</c:v>
                </c:pt>
                <c:pt idx="1143">
                  <c:v>59</c:v>
                </c:pt>
                <c:pt idx="1144">
                  <c:v>59</c:v>
                </c:pt>
                <c:pt idx="1145">
                  <c:v>57</c:v>
                </c:pt>
                <c:pt idx="1146">
                  <c:v>56</c:v>
                </c:pt>
                <c:pt idx="1147">
                  <c:v>56</c:v>
                </c:pt>
                <c:pt idx="1148">
                  <c:v>55</c:v>
                </c:pt>
                <c:pt idx="1149">
                  <c:v>56</c:v>
                </c:pt>
                <c:pt idx="1150">
                  <c:v>53</c:v>
                </c:pt>
                <c:pt idx="1151">
                  <c:v>53</c:v>
                </c:pt>
                <c:pt idx="1152">
                  <c:v>52</c:v>
                </c:pt>
                <c:pt idx="1153">
                  <c:v>52</c:v>
                </c:pt>
                <c:pt idx="1154">
                  <c:v>56</c:v>
                </c:pt>
                <c:pt idx="1155">
                  <c:v>57</c:v>
                </c:pt>
                <c:pt idx="1156">
                  <c:v>60</c:v>
                </c:pt>
                <c:pt idx="1157">
                  <c:v>60</c:v>
                </c:pt>
                <c:pt idx="1158">
                  <c:v>58</c:v>
                </c:pt>
                <c:pt idx="1159">
                  <c:v>59</c:v>
                </c:pt>
                <c:pt idx="1160">
                  <c:v>60</c:v>
                </c:pt>
                <c:pt idx="1161">
                  <c:v>58</c:v>
                </c:pt>
                <c:pt idx="1162">
                  <c:v>61</c:v>
                </c:pt>
                <c:pt idx="1163">
                  <c:v>62</c:v>
                </c:pt>
                <c:pt idx="1164">
                  <c:v>62</c:v>
                </c:pt>
                <c:pt idx="1165">
                  <c:v>63</c:v>
                </c:pt>
                <c:pt idx="1166">
                  <c:v>66</c:v>
                </c:pt>
                <c:pt idx="1167">
                  <c:v>65</c:v>
                </c:pt>
                <c:pt idx="1168">
                  <c:v>67</c:v>
                </c:pt>
                <c:pt idx="1169">
                  <c:v>69</c:v>
                </c:pt>
                <c:pt idx="1170">
                  <c:v>69</c:v>
                </c:pt>
                <c:pt idx="1171">
                  <c:v>71</c:v>
                </c:pt>
                <c:pt idx="1172">
                  <c:v>68</c:v>
                </c:pt>
                <c:pt idx="1173">
                  <c:v>69</c:v>
                </c:pt>
                <c:pt idx="1174">
                  <c:v>72</c:v>
                </c:pt>
                <c:pt idx="1175">
                  <c:v>70</c:v>
                </c:pt>
                <c:pt idx="1176">
                  <c:v>71</c:v>
                </c:pt>
                <c:pt idx="1177">
                  <c:v>74</c:v>
                </c:pt>
                <c:pt idx="1178">
                  <c:v>70</c:v>
                </c:pt>
                <c:pt idx="1179">
                  <c:v>66</c:v>
                </c:pt>
                <c:pt idx="1180">
                  <c:v>60</c:v>
                </c:pt>
                <c:pt idx="1181">
                  <c:v>61</c:v>
                </c:pt>
                <c:pt idx="1182">
                  <c:v>58</c:v>
                </c:pt>
                <c:pt idx="1183">
                  <c:v>56</c:v>
                </c:pt>
                <c:pt idx="1184">
                  <c:v>55</c:v>
                </c:pt>
                <c:pt idx="1185">
                  <c:v>55</c:v>
                </c:pt>
                <c:pt idx="1186">
                  <c:v>57</c:v>
                </c:pt>
                <c:pt idx="1187">
                  <c:v>61</c:v>
                </c:pt>
                <c:pt idx="1188">
                  <c:v>61</c:v>
                </c:pt>
                <c:pt idx="1189">
                  <c:v>58</c:v>
                </c:pt>
                <c:pt idx="1190">
                  <c:v>56</c:v>
                </c:pt>
                <c:pt idx="1191">
                  <c:v>59</c:v>
                </c:pt>
                <c:pt idx="1192">
                  <c:v>56</c:v>
                </c:pt>
                <c:pt idx="1193">
                  <c:v>56</c:v>
                </c:pt>
                <c:pt idx="1194">
                  <c:v>60</c:v>
                </c:pt>
                <c:pt idx="1195">
                  <c:v>63</c:v>
                </c:pt>
                <c:pt idx="1196">
                  <c:v>67</c:v>
                </c:pt>
                <c:pt idx="1197">
                  <c:v>67</c:v>
                </c:pt>
                <c:pt idx="1198">
                  <c:v>59</c:v>
                </c:pt>
                <c:pt idx="1199">
                  <c:v>55</c:v>
                </c:pt>
                <c:pt idx="1200">
                  <c:v>55</c:v>
                </c:pt>
                <c:pt idx="1201">
                  <c:v>50</c:v>
                </c:pt>
                <c:pt idx="1202">
                  <c:v>48</c:v>
                </c:pt>
                <c:pt idx="1203">
                  <c:v>45</c:v>
                </c:pt>
                <c:pt idx="1204">
                  <c:v>46</c:v>
                </c:pt>
                <c:pt idx="1205">
                  <c:v>47</c:v>
                </c:pt>
                <c:pt idx="1206">
                  <c:v>39</c:v>
                </c:pt>
                <c:pt idx="1207">
                  <c:v>38</c:v>
                </c:pt>
                <c:pt idx="1208">
                  <c:v>34</c:v>
                </c:pt>
                <c:pt idx="1209">
                  <c:v>36</c:v>
                </c:pt>
                <c:pt idx="1210">
                  <c:v>43</c:v>
                </c:pt>
                <c:pt idx="1211">
                  <c:v>47</c:v>
                </c:pt>
                <c:pt idx="1212">
                  <c:v>46</c:v>
                </c:pt>
                <c:pt idx="1213">
                  <c:v>52</c:v>
                </c:pt>
                <c:pt idx="1214">
                  <c:v>55</c:v>
                </c:pt>
                <c:pt idx="1215">
                  <c:v>55</c:v>
                </c:pt>
                <c:pt idx="1216">
                  <c:v>55</c:v>
                </c:pt>
                <c:pt idx="1217">
                  <c:v>54</c:v>
                </c:pt>
                <c:pt idx="1218">
                  <c:v>57</c:v>
                </c:pt>
                <c:pt idx="1219">
                  <c:v>57</c:v>
                </c:pt>
                <c:pt idx="1220">
                  <c:v>61</c:v>
                </c:pt>
                <c:pt idx="1221">
                  <c:v>61</c:v>
                </c:pt>
                <c:pt idx="1222">
                  <c:v>56</c:v>
                </c:pt>
                <c:pt idx="1223">
                  <c:v>56</c:v>
                </c:pt>
                <c:pt idx="1224">
                  <c:v>56</c:v>
                </c:pt>
                <c:pt idx="1225">
                  <c:v>53</c:v>
                </c:pt>
                <c:pt idx="1226">
                  <c:v>50</c:v>
                </c:pt>
                <c:pt idx="1227">
                  <c:v>51</c:v>
                </c:pt>
                <c:pt idx="1228">
                  <c:v>52</c:v>
                </c:pt>
                <c:pt idx="1229">
                  <c:v>53</c:v>
                </c:pt>
                <c:pt idx="1230">
                  <c:v>55</c:v>
                </c:pt>
                <c:pt idx="1231">
                  <c:v>54</c:v>
                </c:pt>
                <c:pt idx="1232">
                  <c:v>54</c:v>
                </c:pt>
                <c:pt idx="1233">
                  <c:v>57</c:v>
                </c:pt>
                <c:pt idx="1234">
                  <c:v>61</c:v>
                </c:pt>
                <c:pt idx="1235">
                  <c:v>60</c:v>
                </c:pt>
                <c:pt idx="1236">
                  <c:v>58</c:v>
                </c:pt>
                <c:pt idx="1237">
                  <c:v>58</c:v>
                </c:pt>
                <c:pt idx="1238">
                  <c:v>56</c:v>
                </c:pt>
                <c:pt idx="1239">
                  <c:v>57</c:v>
                </c:pt>
                <c:pt idx="1240">
                  <c:v>58</c:v>
                </c:pt>
                <c:pt idx="1241">
                  <c:v>59</c:v>
                </c:pt>
                <c:pt idx="1242">
                  <c:v>58</c:v>
                </c:pt>
                <c:pt idx="1243">
                  <c:v>61</c:v>
                </c:pt>
                <c:pt idx="1244">
                  <c:v>63</c:v>
                </c:pt>
                <c:pt idx="1245">
                  <c:v>61</c:v>
                </c:pt>
                <c:pt idx="1246">
                  <c:v>63</c:v>
                </c:pt>
                <c:pt idx="1247">
                  <c:v>59</c:v>
                </c:pt>
                <c:pt idx="1248">
                  <c:v>67</c:v>
                </c:pt>
                <c:pt idx="1249">
                  <c:v>64</c:v>
                </c:pt>
                <c:pt idx="1250">
                  <c:v>64</c:v>
                </c:pt>
                <c:pt idx="1251">
                  <c:v>64</c:v>
                </c:pt>
                <c:pt idx="1252">
                  <c:v>64</c:v>
                </c:pt>
                <c:pt idx="1253">
                  <c:v>58</c:v>
                </c:pt>
                <c:pt idx="1254">
                  <c:v>53</c:v>
                </c:pt>
                <c:pt idx="1255">
                  <c:v>51</c:v>
                </c:pt>
                <c:pt idx="1256">
                  <c:v>50</c:v>
                </c:pt>
                <c:pt idx="1257">
                  <c:v>52</c:v>
                </c:pt>
                <c:pt idx="1258">
                  <c:v>45</c:v>
                </c:pt>
                <c:pt idx="1259">
                  <c:v>50</c:v>
                </c:pt>
                <c:pt idx="1260">
                  <c:v>45</c:v>
                </c:pt>
                <c:pt idx="1261">
                  <c:v>45</c:v>
                </c:pt>
                <c:pt idx="1262">
                  <c:v>46</c:v>
                </c:pt>
                <c:pt idx="1263">
                  <c:v>53</c:v>
                </c:pt>
                <c:pt idx="1264">
                  <c:v>56</c:v>
                </c:pt>
                <c:pt idx="1265">
                  <c:v>54</c:v>
                </c:pt>
                <c:pt idx="1266">
                  <c:v>56</c:v>
                </c:pt>
                <c:pt idx="1267">
                  <c:v>56</c:v>
                </c:pt>
                <c:pt idx="1268">
                  <c:v>57</c:v>
                </c:pt>
                <c:pt idx="1269">
                  <c:v>58</c:v>
                </c:pt>
                <c:pt idx="1270">
                  <c:v>61</c:v>
                </c:pt>
                <c:pt idx="1271">
                  <c:v>58</c:v>
                </c:pt>
                <c:pt idx="1272">
                  <c:v>61</c:v>
                </c:pt>
                <c:pt idx="1273">
                  <c:v>62</c:v>
                </c:pt>
                <c:pt idx="1274">
                  <c:v>63</c:v>
                </c:pt>
                <c:pt idx="1275">
                  <c:v>62</c:v>
                </c:pt>
                <c:pt idx="1276">
                  <c:v>58</c:v>
                </c:pt>
                <c:pt idx="1277">
                  <c:v>61</c:v>
                </c:pt>
                <c:pt idx="1278">
                  <c:v>62</c:v>
                </c:pt>
                <c:pt idx="1279">
                  <c:v>61</c:v>
                </c:pt>
                <c:pt idx="1280">
                  <c:v>59</c:v>
                </c:pt>
                <c:pt idx="1281">
                  <c:v>54</c:v>
                </c:pt>
                <c:pt idx="1282">
                  <c:v>56</c:v>
                </c:pt>
                <c:pt idx="1283">
                  <c:v>56</c:v>
                </c:pt>
                <c:pt idx="1284">
                  <c:v>55</c:v>
                </c:pt>
                <c:pt idx="1285">
                  <c:v>51</c:v>
                </c:pt>
                <c:pt idx="1286">
                  <c:v>46</c:v>
                </c:pt>
                <c:pt idx="1287">
                  <c:v>44</c:v>
                </c:pt>
                <c:pt idx="1288">
                  <c:v>45</c:v>
                </c:pt>
                <c:pt idx="1289">
                  <c:v>43</c:v>
                </c:pt>
                <c:pt idx="1290">
                  <c:v>42</c:v>
                </c:pt>
                <c:pt idx="1291">
                  <c:v>41</c:v>
                </c:pt>
                <c:pt idx="1292">
                  <c:v>38</c:v>
                </c:pt>
                <c:pt idx="1293">
                  <c:v>41</c:v>
                </c:pt>
                <c:pt idx="1294">
                  <c:v>38</c:v>
                </c:pt>
                <c:pt idx="1295">
                  <c:v>41</c:v>
                </c:pt>
                <c:pt idx="1296">
                  <c:v>41</c:v>
                </c:pt>
                <c:pt idx="1297">
                  <c:v>43</c:v>
                </c:pt>
                <c:pt idx="1298">
                  <c:v>48</c:v>
                </c:pt>
                <c:pt idx="1299">
                  <c:v>45</c:v>
                </c:pt>
                <c:pt idx="1300">
                  <c:v>47</c:v>
                </c:pt>
                <c:pt idx="1301">
                  <c:v>49</c:v>
                </c:pt>
                <c:pt idx="1302">
                  <c:v>47</c:v>
                </c:pt>
                <c:pt idx="1303">
                  <c:v>50</c:v>
                </c:pt>
                <c:pt idx="1304">
                  <c:v>54</c:v>
                </c:pt>
                <c:pt idx="1305">
                  <c:v>55</c:v>
                </c:pt>
                <c:pt idx="1306">
                  <c:v>54</c:v>
                </c:pt>
                <c:pt idx="1307">
                  <c:v>53</c:v>
                </c:pt>
                <c:pt idx="1308">
                  <c:v>51</c:v>
                </c:pt>
                <c:pt idx="1309">
                  <c:v>52</c:v>
                </c:pt>
                <c:pt idx="1310">
                  <c:v>49</c:v>
                </c:pt>
                <c:pt idx="1311">
                  <c:v>54</c:v>
                </c:pt>
                <c:pt idx="1312">
                  <c:v>56</c:v>
                </c:pt>
                <c:pt idx="1313">
                  <c:v>55</c:v>
                </c:pt>
                <c:pt idx="1314">
                  <c:v>61</c:v>
                </c:pt>
                <c:pt idx="1315">
                  <c:v>59</c:v>
                </c:pt>
                <c:pt idx="1316">
                  <c:v>57</c:v>
                </c:pt>
                <c:pt idx="1317">
                  <c:v>55</c:v>
                </c:pt>
                <c:pt idx="1318">
                  <c:v>57</c:v>
                </c:pt>
                <c:pt idx="1319">
                  <c:v>54</c:v>
                </c:pt>
                <c:pt idx="1320">
                  <c:v>56</c:v>
                </c:pt>
                <c:pt idx="1321">
                  <c:v>56</c:v>
                </c:pt>
                <c:pt idx="1322">
                  <c:v>60</c:v>
                </c:pt>
                <c:pt idx="1323">
                  <c:v>61</c:v>
                </c:pt>
                <c:pt idx="1324">
                  <c:v>58</c:v>
                </c:pt>
                <c:pt idx="1325">
                  <c:v>58</c:v>
                </c:pt>
                <c:pt idx="1326">
                  <c:v>56</c:v>
                </c:pt>
                <c:pt idx="1327">
                  <c:v>60</c:v>
                </c:pt>
                <c:pt idx="1328">
                  <c:v>62</c:v>
                </c:pt>
                <c:pt idx="1329">
                  <c:v>61</c:v>
                </c:pt>
                <c:pt idx="1330">
                  <c:v>61</c:v>
                </c:pt>
                <c:pt idx="1331">
                  <c:v>59</c:v>
                </c:pt>
                <c:pt idx="1332">
                  <c:v>62</c:v>
                </c:pt>
                <c:pt idx="1333">
                  <c:v>62</c:v>
                </c:pt>
                <c:pt idx="1334">
                  <c:v>60</c:v>
                </c:pt>
                <c:pt idx="1335">
                  <c:v>62</c:v>
                </c:pt>
                <c:pt idx="1336">
                  <c:v>62</c:v>
                </c:pt>
                <c:pt idx="1337">
                  <c:v>63</c:v>
                </c:pt>
                <c:pt idx="1338">
                  <c:v>64</c:v>
                </c:pt>
                <c:pt idx="1339">
                  <c:v>59</c:v>
                </c:pt>
                <c:pt idx="1340">
                  <c:v>54</c:v>
                </c:pt>
                <c:pt idx="1341">
                  <c:v>57</c:v>
                </c:pt>
                <c:pt idx="1342">
                  <c:v>52</c:v>
                </c:pt>
                <c:pt idx="1343">
                  <c:v>52</c:v>
                </c:pt>
                <c:pt idx="1344">
                  <c:v>47</c:v>
                </c:pt>
                <c:pt idx="1345">
                  <c:v>46</c:v>
                </c:pt>
                <c:pt idx="1346">
                  <c:v>47</c:v>
                </c:pt>
                <c:pt idx="1347">
                  <c:v>50</c:v>
                </c:pt>
                <c:pt idx="1348">
                  <c:v>50</c:v>
                </c:pt>
                <c:pt idx="1349">
                  <c:v>52</c:v>
                </c:pt>
                <c:pt idx="1350">
                  <c:v>52</c:v>
                </c:pt>
                <c:pt idx="1351">
                  <c:v>51</c:v>
                </c:pt>
                <c:pt idx="1352">
                  <c:v>54</c:v>
                </c:pt>
                <c:pt idx="1353">
                  <c:v>54</c:v>
                </c:pt>
                <c:pt idx="1354">
                  <c:v>51</c:v>
                </c:pt>
                <c:pt idx="1355">
                  <c:v>53</c:v>
                </c:pt>
                <c:pt idx="1356">
                  <c:v>61</c:v>
                </c:pt>
                <c:pt idx="1357">
                  <c:v>60</c:v>
                </c:pt>
                <c:pt idx="1358">
                  <c:v>58</c:v>
                </c:pt>
                <c:pt idx="1359">
                  <c:v>57</c:v>
                </c:pt>
                <c:pt idx="1360">
                  <c:v>54</c:v>
                </c:pt>
                <c:pt idx="1361">
                  <c:v>55</c:v>
                </c:pt>
                <c:pt idx="1362">
                  <c:v>51</c:v>
                </c:pt>
                <c:pt idx="1363">
                  <c:v>52</c:v>
                </c:pt>
                <c:pt idx="1364">
                  <c:v>50</c:v>
                </c:pt>
                <c:pt idx="1365">
                  <c:v>47</c:v>
                </c:pt>
                <c:pt idx="1366">
                  <c:v>50</c:v>
                </c:pt>
                <c:pt idx="1367">
                  <c:v>47</c:v>
                </c:pt>
                <c:pt idx="1368">
                  <c:v>41</c:v>
                </c:pt>
                <c:pt idx="1369">
                  <c:v>40</c:v>
                </c:pt>
                <c:pt idx="1370">
                  <c:v>41</c:v>
                </c:pt>
                <c:pt idx="1371">
                  <c:v>40</c:v>
                </c:pt>
                <c:pt idx="1372">
                  <c:v>39</c:v>
                </c:pt>
                <c:pt idx="1373">
                  <c:v>38</c:v>
                </c:pt>
                <c:pt idx="1374">
                  <c:v>38</c:v>
                </c:pt>
                <c:pt idx="1375">
                  <c:v>37</c:v>
                </c:pt>
                <c:pt idx="1376">
                  <c:v>37</c:v>
                </c:pt>
                <c:pt idx="1377">
                  <c:v>38</c:v>
                </c:pt>
                <c:pt idx="1378">
                  <c:v>43</c:v>
                </c:pt>
                <c:pt idx="1379">
                  <c:v>40</c:v>
                </c:pt>
                <c:pt idx="1380">
                  <c:v>42</c:v>
                </c:pt>
                <c:pt idx="1381">
                  <c:v>42</c:v>
                </c:pt>
                <c:pt idx="1382">
                  <c:v>43</c:v>
                </c:pt>
                <c:pt idx="1383">
                  <c:v>43</c:v>
                </c:pt>
                <c:pt idx="1384">
                  <c:v>42</c:v>
                </c:pt>
                <c:pt idx="1385">
                  <c:v>40</c:v>
                </c:pt>
                <c:pt idx="1386">
                  <c:v>44</c:v>
                </c:pt>
                <c:pt idx="1387">
                  <c:v>44</c:v>
                </c:pt>
                <c:pt idx="1388">
                  <c:v>48</c:v>
                </c:pt>
                <c:pt idx="1389">
                  <c:v>47</c:v>
                </c:pt>
                <c:pt idx="1390">
                  <c:v>45</c:v>
                </c:pt>
                <c:pt idx="1391">
                  <c:v>48</c:v>
                </c:pt>
                <c:pt idx="1392">
                  <c:v>47</c:v>
                </c:pt>
                <c:pt idx="1393">
                  <c:v>49</c:v>
                </c:pt>
                <c:pt idx="1394">
                  <c:v>51</c:v>
                </c:pt>
                <c:pt idx="1395">
                  <c:v>53</c:v>
                </c:pt>
                <c:pt idx="1396">
                  <c:v>53</c:v>
                </c:pt>
                <c:pt idx="1397">
                  <c:v>59</c:v>
                </c:pt>
                <c:pt idx="1398">
                  <c:v>57</c:v>
                </c:pt>
                <c:pt idx="1399">
                  <c:v>59</c:v>
                </c:pt>
                <c:pt idx="1400">
                  <c:v>57</c:v>
                </c:pt>
                <c:pt idx="1401">
                  <c:v>57</c:v>
                </c:pt>
                <c:pt idx="1402">
                  <c:v>57</c:v>
                </c:pt>
                <c:pt idx="1403">
                  <c:v>55</c:v>
                </c:pt>
                <c:pt idx="1404">
                  <c:v>54</c:v>
                </c:pt>
                <c:pt idx="1405">
                  <c:v>54</c:v>
                </c:pt>
                <c:pt idx="1406">
                  <c:v>55</c:v>
                </c:pt>
                <c:pt idx="1407">
                  <c:v>53</c:v>
                </c:pt>
                <c:pt idx="1408">
                  <c:v>54</c:v>
                </c:pt>
                <c:pt idx="1409">
                  <c:v>50</c:v>
                </c:pt>
                <c:pt idx="1410">
                  <c:v>50</c:v>
                </c:pt>
                <c:pt idx="1411">
                  <c:v>48</c:v>
                </c:pt>
                <c:pt idx="1412">
                  <c:v>49</c:v>
                </c:pt>
                <c:pt idx="1413">
                  <c:v>55</c:v>
                </c:pt>
                <c:pt idx="1414">
                  <c:v>50</c:v>
                </c:pt>
                <c:pt idx="1415">
                  <c:v>48</c:v>
                </c:pt>
                <c:pt idx="1416">
                  <c:v>47</c:v>
                </c:pt>
                <c:pt idx="1417">
                  <c:v>47</c:v>
                </c:pt>
                <c:pt idx="1418">
                  <c:v>45</c:v>
                </c:pt>
                <c:pt idx="1419">
                  <c:v>46</c:v>
                </c:pt>
                <c:pt idx="1420">
                  <c:v>47</c:v>
                </c:pt>
                <c:pt idx="1421">
                  <c:v>48</c:v>
                </c:pt>
                <c:pt idx="1422">
                  <c:v>49</c:v>
                </c:pt>
                <c:pt idx="1423">
                  <c:v>50</c:v>
                </c:pt>
                <c:pt idx="1424">
                  <c:v>51</c:v>
                </c:pt>
                <c:pt idx="1425">
                  <c:v>47</c:v>
                </c:pt>
                <c:pt idx="1426">
                  <c:v>51</c:v>
                </c:pt>
                <c:pt idx="1427">
                  <c:v>51</c:v>
                </c:pt>
                <c:pt idx="1428">
                  <c:v>49</c:v>
                </c:pt>
                <c:pt idx="1429">
                  <c:v>51</c:v>
                </c:pt>
                <c:pt idx="1430">
                  <c:v>50</c:v>
                </c:pt>
                <c:pt idx="1431">
                  <c:v>44</c:v>
                </c:pt>
                <c:pt idx="1432">
                  <c:v>45</c:v>
                </c:pt>
                <c:pt idx="1433">
                  <c:v>47</c:v>
                </c:pt>
                <c:pt idx="1434">
                  <c:v>49</c:v>
                </c:pt>
                <c:pt idx="1435">
                  <c:v>51</c:v>
                </c:pt>
                <c:pt idx="1436">
                  <c:v>53</c:v>
                </c:pt>
                <c:pt idx="1437">
                  <c:v>52</c:v>
                </c:pt>
                <c:pt idx="1438">
                  <c:v>53</c:v>
                </c:pt>
                <c:pt idx="1439">
                  <c:v>56</c:v>
                </c:pt>
                <c:pt idx="1440">
                  <c:v>58</c:v>
                </c:pt>
                <c:pt idx="1441">
                  <c:v>58</c:v>
                </c:pt>
                <c:pt idx="1442">
                  <c:v>54</c:v>
                </c:pt>
                <c:pt idx="1443">
                  <c:v>58</c:v>
                </c:pt>
                <c:pt idx="1444">
                  <c:v>56</c:v>
                </c:pt>
                <c:pt idx="1445">
                  <c:v>57</c:v>
                </c:pt>
                <c:pt idx="1446">
                  <c:v>54</c:v>
                </c:pt>
                <c:pt idx="1447">
                  <c:v>57</c:v>
                </c:pt>
                <c:pt idx="1448">
                  <c:v>53</c:v>
                </c:pt>
                <c:pt idx="1449">
                  <c:v>53</c:v>
                </c:pt>
                <c:pt idx="1450">
                  <c:v>52</c:v>
                </c:pt>
                <c:pt idx="1451">
                  <c:v>50</c:v>
                </c:pt>
                <c:pt idx="1452">
                  <c:v>49</c:v>
                </c:pt>
                <c:pt idx="1453">
                  <c:v>46</c:v>
                </c:pt>
                <c:pt idx="1454">
                  <c:v>45</c:v>
                </c:pt>
                <c:pt idx="1455">
                  <c:v>44</c:v>
                </c:pt>
                <c:pt idx="1456">
                  <c:v>47</c:v>
                </c:pt>
                <c:pt idx="1457">
                  <c:v>51</c:v>
                </c:pt>
                <c:pt idx="1458">
                  <c:v>51</c:v>
                </c:pt>
                <c:pt idx="1459">
                  <c:v>49</c:v>
                </c:pt>
                <c:pt idx="1460">
                  <c:v>51</c:v>
                </c:pt>
                <c:pt idx="1461">
                  <c:v>51</c:v>
                </c:pt>
                <c:pt idx="1462">
                  <c:v>48</c:v>
                </c:pt>
                <c:pt idx="1463">
                  <c:v>51</c:v>
                </c:pt>
                <c:pt idx="1464">
                  <c:v>54</c:v>
                </c:pt>
                <c:pt idx="1465">
                  <c:v>58</c:v>
                </c:pt>
                <c:pt idx="1466">
                  <c:v>61</c:v>
                </c:pt>
                <c:pt idx="1467">
                  <c:v>60</c:v>
                </c:pt>
                <c:pt idx="1468">
                  <c:v>58</c:v>
                </c:pt>
                <c:pt idx="1469">
                  <c:v>57</c:v>
                </c:pt>
                <c:pt idx="1470">
                  <c:v>54</c:v>
                </c:pt>
                <c:pt idx="1471">
                  <c:v>51</c:v>
                </c:pt>
                <c:pt idx="1472">
                  <c:v>47</c:v>
                </c:pt>
                <c:pt idx="1473">
                  <c:v>45</c:v>
                </c:pt>
                <c:pt idx="1474">
                  <c:v>42</c:v>
                </c:pt>
                <c:pt idx="1475">
                  <c:v>47</c:v>
                </c:pt>
                <c:pt idx="1476">
                  <c:v>45</c:v>
                </c:pt>
                <c:pt idx="1477">
                  <c:v>46</c:v>
                </c:pt>
                <c:pt idx="1478">
                  <c:v>49</c:v>
                </c:pt>
                <c:pt idx="1479">
                  <c:v>50</c:v>
                </c:pt>
                <c:pt idx="1480">
                  <c:v>56</c:v>
                </c:pt>
                <c:pt idx="1481">
                  <c:v>57</c:v>
                </c:pt>
                <c:pt idx="1482">
                  <c:v>62</c:v>
                </c:pt>
                <c:pt idx="1483">
                  <c:v>60</c:v>
                </c:pt>
                <c:pt idx="1484">
                  <c:v>63</c:v>
                </c:pt>
                <c:pt idx="1485">
                  <c:v>69</c:v>
                </c:pt>
                <c:pt idx="1486">
                  <c:v>71</c:v>
                </c:pt>
                <c:pt idx="1487">
                  <c:v>69</c:v>
                </c:pt>
                <c:pt idx="1488">
                  <c:v>73</c:v>
                </c:pt>
                <c:pt idx="1489">
                  <c:v>70</c:v>
                </c:pt>
                <c:pt idx="1490">
                  <c:v>67</c:v>
                </c:pt>
                <c:pt idx="1491">
                  <c:v>66</c:v>
                </c:pt>
                <c:pt idx="1492">
                  <c:v>62</c:v>
                </c:pt>
                <c:pt idx="1493">
                  <c:v>56</c:v>
                </c:pt>
                <c:pt idx="1494">
                  <c:v>58</c:v>
                </c:pt>
                <c:pt idx="1495">
                  <c:v>59</c:v>
                </c:pt>
                <c:pt idx="1496">
                  <c:v>59</c:v>
                </c:pt>
                <c:pt idx="1497">
                  <c:v>55</c:v>
                </c:pt>
                <c:pt idx="1498">
                  <c:v>58</c:v>
                </c:pt>
                <c:pt idx="1499">
                  <c:v>57</c:v>
                </c:pt>
                <c:pt idx="1500">
                  <c:v>50</c:v>
                </c:pt>
                <c:pt idx="1501">
                  <c:v>49</c:v>
                </c:pt>
                <c:pt idx="1502">
                  <c:v>52</c:v>
                </c:pt>
                <c:pt idx="1503">
                  <c:v>52</c:v>
                </c:pt>
                <c:pt idx="1504">
                  <c:v>55</c:v>
                </c:pt>
                <c:pt idx="1505">
                  <c:v>54</c:v>
                </c:pt>
                <c:pt idx="1506">
                  <c:v>57</c:v>
                </c:pt>
                <c:pt idx="1507">
                  <c:v>56</c:v>
                </c:pt>
                <c:pt idx="1508">
                  <c:v>57</c:v>
                </c:pt>
                <c:pt idx="1509">
                  <c:v>52</c:v>
                </c:pt>
                <c:pt idx="1510">
                  <c:v>49</c:v>
                </c:pt>
                <c:pt idx="1511">
                  <c:v>48</c:v>
                </c:pt>
                <c:pt idx="1512">
                  <c:v>49</c:v>
                </c:pt>
                <c:pt idx="1513">
                  <c:v>51</c:v>
                </c:pt>
                <c:pt idx="1514">
                  <c:v>49</c:v>
                </c:pt>
                <c:pt idx="1515">
                  <c:v>47</c:v>
                </c:pt>
                <c:pt idx="1516">
                  <c:v>46</c:v>
                </c:pt>
                <c:pt idx="1517">
                  <c:v>47</c:v>
                </c:pt>
                <c:pt idx="1518">
                  <c:v>41</c:v>
                </c:pt>
                <c:pt idx="1519">
                  <c:v>49</c:v>
                </c:pt>
                <c:pt idx="1520">
                  <c:v>49</c:v>
                </c:pt>
                <c:pt idx="1521">
                  <c:v>51</c:v>
                </c:pt>
                <c:pt idx="1522">
                  <c:v>51</c:v>
                </c:pt>
                <c:pt idx="1523">
                  <c:v>52</c:v>
                </c:pt>
                <c:pt idx="1524">
                  <c:v>52</c:v>
                </c:pt>
                <c:pt idx="1525">
                  <c:v>53</c:v>
                </c:pt>
                <c:pt idx="1526">
                  <c:v>58</c:v>
                </c:pt>
                <c:pt idx="1527">
                  <c:v>61</c:v>
                </c:pt>
                <c:pt idx="1528">
                  <c:v>63</c:v>
                </c:pt>
                <c:pt idx="1529">
                  <c:v>64</c:v>
                </c:pt>
                <c:pt idx="1530">
                  <c:v>67</c:v>
                </c:pt>
                <c:pt idx="1531">
                  <c:v>64</c:v>
                </c:pt>
                <c:pt idx="1532">
                  <c:v>61</c:v>
                </c:pt>
                <c:pt idx="1533">
                  <c:v>61</c:v>
                </c:pt>
                <c:pt idx="1534">
                  <c:v>65</c:v>
                </c:pt>
                <c:pt idx="1535">
                  <c:v>65</c:v>
                </c:pt>
                <c:pt idx="1536">
                  <c:v>66</c:v>
                </c:pt>
                <c:pt idx="1537">
                  <c:v>65</c:v>
                </c:pt>
                <c:pt idx="1538">
                  <c:v>60</c:v>
                </c:pt>
                <c:pt idx="1539">
                  <c:v>59</c:v>
                </c:pt>
                <c:pt idx="1540">
                  <c:v>60</c:v>
                </c:pt>
                <c:pt idx="1541">
                  <c:v>62</c:v>
                </c:pt>
                <c:pt idx="1542">
                  <c:v>61</c:v>
                </c:pt>
                <c:pt idx="1543">
                  <c:v>56</c:v>
                </c:pt>
                <c:pt idx="1544">
                  <c:v>61</c:v>
                </c:pt>
                <c:pt idx="1545">
                  <c:v>61</c:v>
                </c:pt>
                <c:pt idx="1546">
                  <c:v>57</c:v>
                </c:pt>
                <c:pt idx="1547">
                  <c:v>58</c:v>
                </c:pt>
                <c:pt idx="1548">
                  <c:v>57</c:v>
                </c:pt>
                <c:pt idx="1549">
                  <c:v>59</c:v>
                </c:pt>
                <c:pt idx="1550">
                  <c:v>55</c:v>
                </c:pt>
                <c:pt idx="1551">
                  <c:v>52</c:v>
                </c:pt>
                <c:pt idx="1552">
                  <c:v>50</c:v>
                </c:pt>
                <c:pt idx="1553">
                  <c:v>47</c:v>
                </c:pt>
                <c:pt idx="1554">
                  <c:v>48</c:v>
                </c:pt>
                <c:pt idx="1555">
                  <c:v>50</c:v>
                </c:pt>
                <c:pt idx="1556">
                  <c:v>49</c:v>
                </c:pt>
                <c:pt idx="1557">
                  <c:v>47</c:v>
                </c:pt>
                <c:pt idx="1558">
                  <c:v>48</c:v>
                </c:pt>
                <c:pt idx="1559">
                  <c:v>43</c:v>
                </c:pt>
                <c:pt idx="1560">
                  <c:v>39</c:v>
                </c:pt>
                <c:pt idx="1561">
                  <c:v>37</c:v>
                </c:pt>
                <c:pt idx="1562">
                  <c:v>38</c:v>
                </c:pt>
                <c:pt idx="1563">
                  <c:v>37</c:v>
                </c:pt>
                <c:pt idx="1564">
                  <c:v>36</c:v>
                </c:pt>
                <c:pt idx="1565">
                  <c:v>40</c:v>
                </c:pt>
                <c:pt idx="1566">
                  <c:v>35</c:v>
                </c:pt>
                <c:pt idx="1567">
                  <c:v>33</c:v>
                </c:pt>
                <c:pt idx="1568">
                  <c:v>31</c:v>
                </c:pt>
                <c:pt idx="1569">
                  <c:v>39</c:v>
                </c:pt>
                <c:pt idx="1570">
                  <c:v>39</c:v>
                </c:pt>
                <c:pt idx="1571">
                  <c:v>42</c:v>
                </c:pt>
                <c:pt idx="1572">
                  <c:v>45</c:v>
                </c:pt>
                <c:pt idx="1573">
                  <c:v>49</c:v>
                </c:pt>
                <c:pt idx="1574">
                  <c:v>47</c:v>
                </c:pt>
                <c:pt idx="1575">
                  <c:v>46</c:v>
                </c:pt>
                <c:pt idx="1576">
                  <c:v>50</c:v>
                </c:pt>
                <c:pt idx="1577">
                  <c:v>47</c:v>
                </c:pt>
                <c:pt idx="1578">
                  <c:v>53</c:v>
                </c:pt>
                <c:pt idx="1579">
                  <c:v>54</c:v>
                </c:pt>
                <c:pt idx="1580">
                  <c:v>52</c:v>
                </c:pt>
                <c:pt idx="1581">
                  <c:v>46</c:v>
                </c:pt>
                <c:pt idx="1582">
                  <c:v>46</c:v>
                </c:pt>
                <c:pt idx="1583">
                  <c:v>48</c:v>
                </c:pt>
                <c:pt idx="1584">
                  <c:v>51</c:v>
                </c:pt>
                <c:pt idx="1585">
                  <c:v>50</c:v>
                </c:pt>
                <c:pt idx="1586">
                  <c:v>50</c:v>
                </c:pt>
                <c:pt idx="1587">
                  <c:v>53</c:v>
                </c:pt>
                <c:pt idx="1588">
                  <c:v>53</c:v>
                </c:pt>
                <c:pt idx="1589">
                  <c:v>54</c:v>
                </c:pt>
                <c:pt idx="1590">
                  <c:v>50</c:v>
                </c:pt>
                <c:pt idx="1591">
                  <c:v>51</c:v>
                </c:pt>
                <c:pt idx="1592">
                  <c:v>51</c:v>
                </c:pt>
                <c:pt idx="1593">
                  <c:v>52</c:v>
                </c:pt>
                <c:pt idx="1594">
                  <c:v>55</c:v>
                </c:pt>
                <c:pt idx="1595">
                  <c:v>55</c:v>
                </c:pt>
                <c:pt idx="1596">
                  <c:v>59</c:v>
                </c:pt>
                <c:pt idx="1597">
                  <c:v>60</c:v>
                </c:pt>
                <c:pt idx="1598">
                  <c:v>58</c:v>
                </c:pt>
                <c:pt idx="1599">
                  <c:v>58</c:v>
                </c:pt>
                <c:pt idx="1600">
                  <c:v>60</c:v>
                </c:pt>
                <c:pt idx="1601">
                  <c:v>59</c:v>
                </c:pt>
                <c:pt idx="1602">
                  <c:v>68</c:v>
                </c:pt>
                <c:pt idx="1603">
                  <c:v>66</c:v>
                </c:pt>
                <c:pt idx="1604">
                  <c:v>63</c:v>
                </c:pt>
                <c:pt idx="1605">
                  <c:v>62</c:v>
                </c:pt>
                <c:pt idx="1606">
                  <c:v>61</c:v>
                </c:pt>
                <c:pt idx="1607">
                  <c:v>61</c:v>
                </c:pt>
                <c:pt idx="1608">
                  <c:v>59</c:v>
                </c:pt>
                <c:pt idx="1609">
                  <c:v>62</c:v>
                </c:pt>
                <c:pt idx="1610">
                  <c:v>62</c:v>
                </c:pt>
                <c:pt idx="1611">
                  <c:v>60</c:v>
                </c:pt>
                <c:pt idx="1612">
                  <c:v>54</c:v>
                </c:pt>
                <c:pt idx="1613">
                  <c:v>53</c:v>
                </c:pt>
                <c:pt idx="1614">
                  <c:v>47</c:v>
                </c:pt>
                <c:pt idx="1615">
                  <c:v>45</c:v>
                </c:pt>
                <c:pt idx="1616">
                  <c:v>47</c:v>
                </c:pt>
                <c:pt idx="1617">
                  <c:v>48</c:v>
                </c:pt>
                <c:pt idx="1618">
                  <c:v>46</c:v>
                </c:pt>
                <c:pt idx="1619">
                  <c:v>44</c:v>
                </c:pt>
                <c:pt idx="1620">
                  <c:v>43</c:v>
                </c:pt>
                <c:pt idx="1621">
                  <c:v>43</c:v>
                </c:pt>
                <c:pt idx="1622">
                  <c:v>46</c:v>
                </c:pt>
                <c:pt idx="1623">
                  <c:v>46</c:v>
                </c:pt>
                <c:pt idx="1624">
                  <c:v>48</c:v>
                </c:pt>
                <c:pt idx="1625">
                  <c:v>49</c:v>
                </c:pt>
                <c:pt idx="1626">
                  <c:v>50</c:v>
                </c:pt>
                <c:pt idx="1627">
                  <c:v>50</c:v>
                </c:pt>
                <c:pt idx="1628">
                  <c:v>49</c:v>
                </c:pt>
                <c:pt idx="1629">
                  <c:v>48</c:v>
                </c:pt>
                <c:pt idx="1630">
                  <c:v>49</c:v>
                </c:pt>
                <c:pt idx="1631">
                  <c:v>51</c:v>
                </c:pt>
                <c:pt idx="1632">
                  <c:v>46</c:v>
                </c:pt>
                <c:pt idx="1633">
                  <c:v>41</c:v>
                </c:pt>
                <c:pt idx="1634">
                  <c:v>44</c:v>
                </c:pt>
                <c:pt idx="1635">
                  <c:v>45</c:v>
                </c:pt>
                <c:pt idx="1636">
                  <c:v>44</c:v>
                </c:pt>
                <c:pt idx="1637">
                  <c:v>52</c:v>
                </c:pt>
                <c:pt idx="1638">
                  <c:v>51</c:v>
                </c:pt>
                <c:pt idx="1639">
                  <c:v>49</c:v>
                </c:pt>
                <c:pt idx="1640">
                  <c:v>49</c:v>
                </c:pt>
                <c:pt idx="1641">
                  <c:v>48</c:v>
                </c:pt>
                <c:pt idx="1642">
                  <c:v>55</c:v>
                </c:pt>
                <c:pt idx="1643">
                  <c:v>52</c:v>
                </c:pt>
                <c:pt idx="1644">
                  <c:v>55</c:v>
                </c:pt>
                <c:pt idx="1645">
                  <c:v>58</c:v>
                </c:pt>
                <c:pt idx="1646">
                  <c:v>54</c:v>
                </c:pt>
                <c:pt idx="1647">
                  <c:v>52</c:v>
                </c:pt>
                <c:pt idx="1648">
                  <c:v>52</c:v>
                </c:pt>
                <c:pt idx="1649">
                  <c:v>51</c:v>
                </c:pt>
                <c:pt idx="1650">
                  <c:v>55</c:v>
                </c:pt>
                <c:pt idx="1651">
                  <c:v>58</c:v>
                </c:pt>
                <c:pt idx="1652">
                  <c:v>59</c:v>
                </c:pt>
                <c:pt idx="1653">
                  <c:v>63</c:v>
                </c:pt>
                <c:pt idx="1654">
                  <c:v>58</c:v>
                </c:pt>
                <c:pt idx="1655">
                  <c:v>64</c:v>
                </c:pt>
                <c:pt idx="1656">
                  <c:v>62</c:v>
                </c:pt>
                <c:pt idx="1657">
                  <c:v>59</c:v>
                </c:pt>
                <c:pt idx="1658">
                  <c:v>61</c:v>
                </c:pt>
                <c:pt idx="1659">
                  <c:v>65</c:v>
                </c:pt>
                <c:pt idx="1660">
                  <c:v>65</c:v>
                </c:pt>
                <c:pt idx="1661">
                  <c:v>62</c:v>
                </c:pt>
                <c:pt idx="1662">
                  <c:v>60</c:v>
                </c:pt>
                <c:pt idx="1663">
                  <c:v>64</c:v>
                </c:pt>
                <c:pt idx="1664">
                  <c:v>60</c:v>
                </c:pt>
                <c:pt idx="1665">
                  <c:v>56</c:v>
                </c:pt>
                <c:pt idx="1666">
                  <c:v>63</c:v>
                </c:pt>
                <c:pt idx="1667">
                  <c:v>58</c:v>
                </c:pt>
                <c:pt idx="1668">
                  <c:v>60</c:v>
                </c:pt>
                <c:pt idx="1669">
                  <c:v>62</c:v>
                </c:pt>
                <c:pt idx="1670">
                  <c:v>60</c:v>
                </c:pt>
                <c:pt idx="1671">
                  <c:v>57</c:v>
                </c:pt>
                <c:pt idx="1672">
                  <c:v>56</c:v>
                </c:pt>
                <c:pt idx="1673">
                  <c:v>56</c:v>
                </c:pt>
                <c:pt idx="1674">
                  <c:v>52</c:v>
                </c:pt>
                <c:pt idx="1675">
                  <c:v>53</c:v>
                </c:pt>
                <c:pt idx="1676">
                  <c:v>54</c:v>
                </c:pt>
                <c:pt idx="1677">
                  <c:v>54</c:v>
                </c:pt>
                <c:pt idx="1678">
                  <c:v>46</c:v>
                </c:pt>
                <c:pt idx="1679">
                  <c:v>46</c:v>
                </c:pt>
                <c:pt idx="1680">
                  <c:v>46</c:v>
                </c:pt>
                <c:pt idx="1681">
                  <c:v>50</c:v>
                </c:pt>
                <c:pt idx="1682">
                  <c:v>50</c:v>
                </c:pt>
                <c:pt idx="1683">
                  <c:v>54</c:v>
                </c:pt>
                <c:pt idx="1684">
                  <c:v>54</c:v>
                </c:pt>
                <c:pt idx="1685">
                  <c:v>56</c:v>
                </c:pt>
                <c:pt idx="1686">
                  <c:v>55</c:v>
                </c:pt>
                <c:pt idx="1687">
                  <c:v>57</c:v>
                </c:pt>
                <c:pt idx="1688">
                  <c:v>57</c:v>
                </c:pt>
                <c:pt idx="1689">
                  <c:v>57</c:v>
                </c:pt>
                <c:pt idx="1690">
                  <c:v>58</c:v>
                </c:pt>
                <c:pt idx="1691">
                  <c:v>58</c:v>
                </c:pt>
                <c:pt idx="1692">
                  <c:v>59</c:v>
                </c:pt>
                <c:pt idx="1693">
                  <c:v>57</c:v>
                </c:pt>
                <c:pt idx="1694">
                  <c:v>53</c:v>
                </c:pt>
                <c:pt idx="1695">
                  <c:v>51</c:v>
                </c:pt>
                <c:pt idx="1696">
                  <c:v>51</c:v>
                </c:pt>
                <c:pt idx="1697">
                  <c:v>48</c:v>
                </c:pt>
                <c:pt idx="1698">
                  <c:v>50</c:v>
                </c:pt>
                <c:pt idx="1699">
                  <c:v>50</c:v>
                </c:pt>
                <c:pt idx="1700">
                  <c:v>49</c:v>
                </c:pt>
                <c:pt idx="1701">
                  <c:v>53</c:v>
                </c:pt>
                <c:pt idx="1702">
                  <c:v>51</c:v>
                </c:pt>
                <c:pt idx="1703">
                  <c:v>52</c:v>
                </c:pt>
                <c:pt idx="1704">
                  <c:v>50</c:v>
                </c:pt>
                <c:pt idx="1705">
                  <c:v>49</c:v>
                </c:pt>
                <c:pt idx="1706">
                  <c:v>54</c:v>
                </c:pt>
                <c:pt idx="1707">
                  <c:v>59</c:v>
                </c:pt>
                <c:pt idx="1708">
                  <c:v>64</c:v>
                </c:pt>
                <c:pt idx="1709">
                  <c:v>63</c:v>
                </c:pt>
                <c:pt idx="1710">
                  <c:v>62</c:v>
                </c:pt>
                <c:pt idx="1711">
                  <c:v>59</c:v>
                </c:pt>
                <c:pt idx="1712">
                  <c:v>61</c:v>
                </c:pt>
                <c:pt idx="1713">
                  <c:v>56</c:v>
                </c:pt>
                <c:pt idx="1714">
                  <c:v>58</c:v>
                </c:pt>
                <c:pt idx="1715">
                  <c:v>61</c:v>
                </c:pt>
                <c:pt idx="1716">
                  <c:v>60</c:v>
                </c:pt>
                <c:pt idx="1717">
                  <c:v>58</c:v>
                </c:pt>
                <c:pt idx="1718">
                  <c:v>54</c:v>
                </c:pt>
                <c:pt idx="1719">
                  <c:v>49</c:v>
                </c:pt>
                <c:pt idx="1720">
                  <c:v>49</c:v>
                </c:pt>
                <c:pt idx="1721">
                  <c:v>51</c:v>
                </c:pt>
                <c:pt idx="1722">
                  <c:v>49</c:v>
                </c:pt>
                <c:pt idx="1723">
                  <c:v>53</c:v>
                </c:pt>
                <c:pt idx="1724">
                  <c:v>54</c:v>
                </c:pt>
                <c:pt idx="1725">
                  <c:v>55</c:v>
                </c:pt>
                <c:pt idx="1726">
                  <c:v>60</c:v>
                </c:pt>
                <c:pt idx="1727">
                  <c:v>61</c:v>
                </c:pt>
                <c:pt idx="1728">
                  <c:v>60</c:v>
                </c:pt>
                <c:pt idx="1729">
                  <c:v>61</c:v>
                </c:pt>
                <c:pt idx="1730">
                  <c:v>60</c:v>
                </c:pt>
                <c:pt idx="1731">
                  <c:v>60</c:v>
                </c:pt>
                <c:pt idx="1732">
                  <c:v>58</c:v>
                </c:pt>
                <c:pt idx="1733">
                  <c:v>63</c:v>
                </c:pt>
                <c:pt idx="1734">
                  <c:v>64</c:v>
                </c:pt>
                <c:pt idx="1735">
                  <c:v>65</c:v>
                </c:pt>
                <c:pt idx="1736">
                  <c:v>63</c:v>
                </c:pt>
                <c:pt idx="1737">
                  <c:v>65</c:v>
                </c:pt>
                <c:pt idx="1738">
                  <c:v>57</c:v>
                </c:pt>
                <c:pt idx="1739">
                  <c:v>55</c:v>
                </c:pt>
                <c:pt idx="1740">
                  <c:v>55</c:v>
                </c:pt>
                <c:pt idx="1741">
                  <c:v>52</c:v>
                </c:pt>
                <c:pt idx="1742">
                  <c:v>55</c:v>
                </c:pt>
                <c:pt idx="1743">
                  <c:v>55</c:v>
                </c:pt>
                <c:pt idx="1744">
                  <c:v>57</c:v>
                </c:pt>
                <c:pt idx="1745">
                  <c:v>47</c:v>
                </c:pt>
                <c:pt idx="1746">
                  <c:v>47</c:v>
                </c:pt>
                <c:pt idx="1747">
                  <c:v>43</c:v>
                </c:pt>
                <c:pt idx="1748">
                  <c:v>43</c:v>
                </c:pt>
                <c:pt idx="1749">
                  <c:v>45</c:v>
                </c:pt>
                <c:pt idx="1750">
                  <c:v>46</c:v>
                </c:pt>
                <c:pt idx="1751">
                  <c:v>43</c:v>
                </c:pt>
                <c:pt idx="1752">
                  <c:v>46</c:v>
                </c:pt>
                <c:pt idx="1753">
                  <c:v>48</c:v>
                </c:pt>
                <c:pt idx="1754">
                  <c:v>45</c:v>
                </c:pt>
                <c:pt idx="1755">
                  <c:v>45</c:v>
                </c:pt>
                <c:pt idx="1756">
                  <c:v>45</c:v>
                </c:pt>
                <c:pt idx="1757">
                  <c:v>50</c:v>
                </c:pt>
                <c:pt idx="1758">
                  <c:v>50</c:v>
                </c:pt>
                <c:pt idx="1759">
                  <c:v>51</c:v>
                </c:pt>
                <c:pt idx="1760">
                  <c:v>52</c:v>
                </c:pt>
                <c:pt idx="1761">
                  <c:v>46</c:v>
                </c:pt>
                <c:pt idx="1762">
                  <c:v>47</c:v>
                </c:pt>
                <c:pt idx="1763">
                  <c:v>55</c:v>
                </c:pt>
                <c:pt idx="1764">
                  <c:v>54</c:v>
                </c:pt>
                <c:pt idx="1765">
                  <c:v>54</c:v>
                </c:pt>
                <c:pt idx="1766">
                  <c:v>58</c:v>
                </c:pt>
                <c:pt idx="1767">
                  <c:v>60</c:v>
                </c:pt>
                <c:pt idx="1768">
                  <c:v>61</c:v>
                </c:pt>
                <c:pt idx="1769">
                  <c:v>63</c:v>
                </c:pt>
                <c:pt idx="1770">
                  <c:v>65</c:v>
                </c:pt>
                <c:pt idx="1771">
                  <c:v>71</c:v>
                </c:pt>
                <c:pt idx="1772">
                  <c:v>70</c:v>
                </c:pt>
                <c:pt idx="1773">
                  <c:v>70</c:v>
                </c:pt>
                <c:pt idx="1774">
                  <c:v>68</c:v>
                </c:pt>
                <c:pt idx="1775">
                  <c:v>63</c:v>
                </c:pt>
                <c:pt idx="1776">
                  <c:v>61</c:v>
                </c:pt>
                <c:pt idx="1777">
                  <c:v>65</c:v>
                </c:pt>
                <c:pt idx="1778">
                  <c:v>58</c:v>
                </c:pt>
                <c:pt idx="1779">
                  <c:v>58</c:v>
                </c:pt>
                <c:pt idx="1780">
                  <c:v>56</c:v>
                </c:pt>
                <c:pt idx="1781">
                  <c:v>52</c:v>
                </c:pt>
                <c:pt idx="1782">
                  <c:v>50</c:v>
                </c:pt>
                <c:pt idx="1783">
                  <c:v>48</c:v>
                </c:pt>
                <c:pt idx="1784">
                  <c:v>49</c:v>
                </c:pt>
                <c:pt idx="1785">
                  <c:v>52</c:v>
                </c:pt>
                <c:pt idx="1786">
                  <c:v>55</c:v>
                </c:pt>
                <c:pt idx="1787">
                  <c:v>55</c:v>
                </c:pt>
                <c:pt idx="1788">
                  <c:v>52</c:v>
                </c:pt>
                <c:pt idx="1789">
                  <c:v>49</c:v>
                </c:pt>
                <c:pt idx="1790">
                  <c:v>57</c:v>
                </c:pt>
                <c:pt idx="1791">
                  <c:v>57</c:v>
                </c:pt>
                <c:pt idx="1792">
                  <c:v>55</c:v>
                </c:pt>
                <c:pt idx="1793">
                  <c:v>57</c:v>
                </c:pt>
                <c:pt idx="1794">
                  <c:v>59</c:v>
                </c:pt>
                <c:pt idx="1795">
                  <c:v>57</c:v>
                </c:pt>
                <c:pt idx="1796">
                  <c:v>55</c:v>
                </c:pt>
                <c:pt idx="1797">
                  <c:v>52</c:v>
                </c:pt>
                <c:pt idx="1798">
                  <c:v>47</c:v>
                </c:pt>
                <c:pt idx="1799">
                  <c:v>44</c:v>
                </c:pt>
                <c:pt idx="1800">
                  <c:v>44</c:v>
                </c:pt>
                <c:pt idx="1801">
                  <c:v>44</c:v>
                </c:pt>
                <c:pt idx="1802">
                  <c:v>44</c:v>
                </c:pt>
                <c:pt idx="1803">
                  <c:v>45</c:v>
                </c:pt>
                <c:pt idx="1804">
                  <c:v>45</c:v>
                </c:pt>
                <c:pt idx="1805">
                  <c:v>47</c:v>
                </c:pt>
                <c:pt idx="1806">
                  <c:v>42</c:v>
                </c:pt>
                <c:pt idx="1807">
                  <c:v>41</c:v>
                </c:pt>
                <c:pt idx="1808">
                  <c:v>45</c:v>
                </c:pt>
                <c:pt idx="1809">
                  <c:v>46</c:v>
                </c:pt>
                <c:pt idx="1810">
                  <c:v>49</c:v>
                </c:pt>
                <c:pt idx="1811">
                  <c:v>51</c:v>
                </c:pt>
                <c:pt idx="1812">
                  <c:v>52</c:v>
                </c:pt>
                <c:pt idx="1813">
                  <c:v>51</c:v>
                </c:pt>
                <c:pt idx="1814">
                  <c:v>45</c:v>
                </c:pt>
                <c:pt idx="1815">
                  <c:v>46</c:v>
                </c:pt>
                <c:pt idx="1816">
                  <c:v>53</c:v>
                </c:pt>
                <c:pt idx="1817">
                  <c:v>50</c:v>
                </c:pt>
                <c:pt idx="1818">
                  <c:v>54</c:v>
                </c:pt>
                <c:pt idx="1819">
                  <c:v>53</c:v>
                </c:pt>
                <c:pt idx="1820">
                  <c:v>50</c:v>
                </c:pt>
                <c:pt idx="1821">
                  <c:v>51</c:v>
                </c:pt>
                <c:pt idx="1822">
                  <c:v>48</c:v>
                </c:pt>
                <c:pt idx="1823">
                  <c:v>47</c:v>
                </c:pt>
                <c:pt idx="1824">
                  <c:v>46</c:v>
                </c:pt>
                <c:pt idx="1825">
                  <c:v>48</c:v>
                </c:pt>
                <c:pt idx="1826">
                  <c:v>51</c:v>
                </c:pt>
                <c:pt idx="1827">
                  <c:v>46</c:v>
                </c:pt>
                <c:pt idx="1828">
                  <c:v>38</c:v>
                </c:pt>
                <c:pt idx="1829">
                  <c:v>40</c:v>
                </c:pt>
                <c:pt idx="1830">
                  <c:v>37</c:v>
                </c:pt>
                <c:pt idx="1831">
                  <c:v>42</c:v>
                </c:pt>
                <c:pt idx="1832">
                  <c:v>44</c:v>
                </c:pt>
                <c:pt idx="1833">
                  <c:v>43</c:v>
                </c:pt>
                <c:pt idx="1834">
                  <c:v>43</c:v>
                </c:pt>
                <c:pt idx="1835">
                  <c:v>45</c:v>
                </c:pt>
                <c:pt idx="1836">
                  <c:v>45</c:v>
                </c:pt>
                <c:pt idx="1837">
                  <c:v>43</c:v>
                </c:pt>
                <c:pt idx="1838">
                  <c:v>40</c:v>
                </c:pt>
                <c:pt idx="1839">
                  <c:v>43</c:v>
                </c:pt>
                <c:pt idx="1840">
                  <c:v>46</c:v>
                </c:pt>
                <c:pt idx="1841">
                  <c:v>46</c:v>
                </c:pt>
                <c:pt idx="1842">
                  <c:v>47</c:v>
                </c:pt>
                <c:pt idx="1843">
                  <c:v>45</c:v>
                </c:pt>
                <c:pt idx="1844">
                  <c:v>43</c:v>
                </c:pt>
                <c:pt idx="1845">
                  <c:v>44</c:v>
                </c:pt>
                <c:pt idx="1846">
                  <c:v>50</c:v>
                </c:pt>
                <c:pt idx="1847">
                  <c:v>49</c:v>
                </c:pt>
                <c:pt idx="1848">
                  <c:v>51</c:v>
                </c:pt>
                <c:pt idx="1849">
                  <c:v>49</c:v>
                </c:pt>
                <c:pt idx="1850">
                  <c:v>49</c:v>
                </c:pt>
                <c:pt idx="1851">
                  <c:v>48</c:v>
                </c:pt>
                <c:pt idx="1852">
                  <c:v>47</c:v>
                </c:pt>
                <c:pt idx="1853">
                  <c:v>49</c:v>
                </c:pt>
                <c:pt idx="1854">
                  <c:v>48</c:v>
                </c:pt>
                <c:pt idx="1855">
                  <c:v>53</c:v>
                </c:pt>
                <c:pt idx="1856">
                  <c:v>53</c:v>
                </c:pt>
                <c:pt idx="1857">
                  <c:v>57</c:v>
                </c:pt>
                <c:pt idx="1858">
                  <c:v>53</c:v>
                </c:pt>
                <c:pt idx="1859">
                  <c:v>58</c:v>
                </c:pt>
                <c:pt idx="1860">
                  <c:v>56</c:v>
                </c:pt>
                <c:pt idx="1861">
                  <c:v>56</c:v>
                </c:pt>
                <c:pt idx="1862">
                  <c:v>54</c:v>
                </c:pt>
                <c:pt idx="1863">
                  <c:v>57</c:v>
                </c:pt>
                <c:pt idx="1864">
                  <c:v>59</c:v>
                </c:pt>
                <c:pt idx="1865">
                  <c:v>55</c:v>
                </c:pt>
                <c:pt idx="1866">
                  <c:v>54</c:v>
                </c:pt>
                <c:pt idx="1867">
                  <c:v>49</c:v>
                </c:pt>
                <c:pt idx="1868">
                  <c:v>51</c:v>
                </c:pt>
                <c:pt idx="1869">
                  <c:v>47</c:v>
                </c:pt>
                <c:pt idx="1870">
                  <c:v>48</c:v>
                </c:pt>
                <c:pt idx="1871">
                  <c:v>47</c:v>
                </c:pt>
                <c:pt idx="1872">
                  <c:v>48</c:v>
                </c:pt>
                <c:pt idx="1873">
                  <c:v>51</c:v>
                </c:pt>
                <c:pt idx="1874">
                  <c:v>54</c:v>
                </c:pt>
                <c:pt idx="1875">
                  <c:v>53</c:v>
                </c:pt>
                <c:pt idx="1876">
                  <c:v>51</c:v>
                </c:pt>
                <c:pt idx="1877">
                  <c:v>49</c:v>
                </c:pt>
                <c:pt idx="1878">
                  <c:v>49</c:v>
                </c:pt>
                <c:pt idx="1879">
                  <c:v>50</c:v>
                </c:pt>
                <c:pt idx="1880">
                  <c:v>49</c:v>
                </c:pt>
                <c:pt idx="1881">
                  <c:v>52</c:v>
                </c:pt>
                <c:pt idx="1882">
                  <c:v>50</c:v>
                </c:pt>
                <c:pt idx="1883">
                  <c:v>48</c:v>
                </c:pt>
                <c:pt idx="1884">
                  <c:v>48</c:v>
                </c:pt>
                <c:pt idx="1885">
                  <c:v>47</c:v>
                </c:pt>
                <c:pt idx="1886">
                  <c:v>52</c:v>
                </c:pt>
                <c:pt idx="1887">
                  <c:v>51</c:v>
                </c:pt>
                <c:pt idx="1888">
                  <c:v>52</c:v>
                </c:pt>
                <c:pt idx="1889">
                  <c:v>52</c:v>
                </c:pt>
                <c:pt idx="1890">
                  <c:v>54</c:v>
                </c:pt>
                <c:pt idx="1891">
                  <c:v>56</c:v>
                </c:pt>
                <c:pt idx="1892">
                  <c:v>59</c:v>
                </c:pt>
                <c:pt idx="1893">
                  <c:v>58</c:v>
                </c:pt>
                <c:pt idx="1894">
                  <c:v>59</c:v>
                </c:pt>
                <c:pt idx="1895">
                  <c:v>59</c:v>
                </c:pt>
                <c:pt idx="1896">
                  <c:v>57</c:v>
                </c:pt>
                <c:pt idx="1897">
                  <c:v>60</c:v>
                </c:pt>
                <c:pt idx="1898">
                  <c:v>57</c:v>
                </c:pt>
                <c:pt idx="1899">
                  <c:v>58</c:v>
                </c:pt>
                <c:pt idx="1900">
                  <c:v>59</c:v>
                </c:pt>
                <c:pt idx="1901">
                  <c:v>60</c:v>
                </c:pt>
                <c:pt idx="1902">
                  <c:v>62</c:v>
                </c:pt>
                <c:pt idx="1903">
                  <c:v>66</c:v>
                </c:pt>
                <c:pt idx="1904">
                  <c:v>62</c:v>
                </c:pt>
                <c:pt idx="1905">
                  <c:v>66</c:v>
                </c:pt>
                <c:pt idx="1906">
                  <c:v>66</c:v>
                </c:pt>
                <c:pt idx="1907">
                  <c:v>69</c:v>
                </c:pt>
                <c:pt idx="1908">
                  <c:v>71</c:v>
                </c:pt>
                <c:pt idx="1909">
                  <c:v>68</c:v>
                </c:pt>
                <c:pt idx="1910">
                  <c:v>66</c:v>
                </c:pt>
                <c:pt idx="1911">
                  <c:v>62</c:v>
                </c:pt>
                <c:pt idx="1912">
                  <c:v>61</c:v>
                </c:pt>
                <c:pt idx="1913">
                  <c:v>60</c:v>
                </c:pt>
                <c:pt idx="1914">
                  <c:v>58</c:v>
                </c:pt>
                <c:pt idx="1915">
                  <c:v>52</c:v>
                </c:pt>
                <c:pt idx="1916">
                  <c:v>55</c:v>
                </c:pt>
                <c:pt idx="1917">
                  <c:v>50</c:v>
                </c:pt>
                <c:pt idx="1918">
                  <c:v>49</c:v>
                </c:pt>
                <c:pt idx="1919">
                  <c:v>49</c:v>
                </c:pt>
                <c:pt idx="1920">
                  <c:v>50</c:v>
                </c:pt>
                <c:pt idx="1921">
                  <c:v>47</c:v>
                </c:pt>
                <c:pt idx="1922">
                  <c:v>46</c:v>
                </c:pt>
                <c:pt idx="1923">
                  <c:v>46</c:v>
                </c:pt>
                <c:pt idx="1924">
                  <c:v>45</c:v>
                </c:pt>
                <c:pt idx="1925">
                  <c:v>43</c:v>
                </c:pt>
                <c:pt idx="1926">
                  <c:v>42</c:v>
                </c:pt>
                <c:pt idx="1927">
                  <c:v>49</c:v>
                </c:pt>
                <c:pt idx="1928">
                  <c:v>47</c:v>
                </c:pt>
                <c:pt idx="1929">
                  <c:v>48</c:v>
                </c:pt>
                <c:pt idx="1930">
                  <c:v>47</c:v>
                </c:pt>
                <c:pt idx="1931">
                  <c:v>47</c:v>
                </c:pt>
                <c:pt idx="1932">
                  <c:v>44</c:v>
                </c:pt>
                <c:pt idx="1933">
                  <c:v>46</c:v>
                </c:pt>
                <c:pt idx="1934">
                  <c:v>49</c:v>
                </c:pt>
                <c:pt idx="1935">
                  <c:v>51</c:v>
                </c:pt>
                <c:pt idx="1936">
                  <c:v>53</c:v>
                </c:pt>
                <c:pt idx="1937">
                  <c:v>54</c:v>
                </c:pt>
                <c:pt idx="1938">
                  <c:v>54</c:v>
                </c:pt>
                <c:pt idx="1939">
                  <c:v>54</c:v>
                </c:pt>
                <c:pt idx="1940">
                  <c:v>53</c:v>
                </c:pt>
                <c:pt idx="1941">
                  <c:v>53</c:v>
                </c:pt>
                <c:pt idx="1942">
                  <c:v>53</c:v>
                </c:pt>
                <c:pt idx="1943">
                  <c:v>53</c:v>
                </c:pt>
                <c:pt idx="1944">
                  <c:v>54</c:v>
                </c:pt>
                <c:pt idx="1945">
                  <c:v>53</c:v>
                </c:pt>
                <c:pt idx="1946">
                  <c:v>52</c:v>
                </c:pt>
                <c:pt idx="1947">
                  <c:v>54</c:v>
                </c:pt>
                <c:pt idx="1948">
                  <c:v>52</c:v>
                </c:pt>
                <c:pt idx="1949">
                  <c:v>53</c:v>
                </c:pt>
                <c:pt idx="1950">
                  <c:v>52</c:v>
                </c:pt>
                <c:pt idx="1951">
                  <c:v>47</c:v>
                </c:pt>
                <c:pt idx="1952">
                  <c:v>50</c:v>
                </c:pt>
                <c:pt idx="1953">
                  <c:v>54</c:v>
                </c:pt>
                <c:pt idx="1954">
                  <c:v>59</c:v>
                </c:pt>
                <c:pt idx="1955">
                  <c:v>59</c:v>
                </c:pt>
                <c:pt idx="1956">
                  <c:v>58</c:v>
                </c:pt>
                <c:pt idx="1957">
                  <c:v>59</c:v>
                </c:pt>
                <c:pt idx="1958">
                  <c:v>62</c:v>
                </c:pt>
                <c:pt idx="1959">
                  <c:v>58</c:v>
                </c:pt>
                <c:pt idx="1960">
                  <c:v>59</c:v>
                </c:pt>
                <c:pt idx="1961">
                  <c:v>58</c:v>
                </c:pt>
                <c:pt idx="1962">
                  <c:v>63</c:v>
                </c:pt>
                <c:pt idx="1963">
                  <c:v>68</c:v>
                </c:pt>
                <c:pt idx="1964">
                  <c:v>67</c:v>
                </c:pt>
                <c:pt idx="1965">
                  <c:v>66</c:v>
                </c:pt>
                <c:pt idx="1966">
                  <c:v>64</c:v>
                </c:pt>
                <c:pt idx="1967">
                  <c:v>64</c:v>
                </c:pt>
                <c:pt idx="1968">
                  <c:v>65</c:v>
                </c:pt>
                <c:pt idx="1969">
                  <c:v>62</c:v>
                </c:pt>
                <c:pt idx="1970">
                  <c:v>60</c:v>
                </c:pt>
                <c:pt idx="1971">
                  <c:v>62</c:v>
                </c:pt>
                <c:pt idx="1972">
                  <c:v>61</c:v>
                </c:pt>
                <c:pt idx="1973">
                  <c:v>59</c:v>
                </c:pt>
                <c:pt idx="1974">
                  <c:v>56</c:v>
                </c:pt>
                <c:pt idx="1975">
                  <c:v>54</c:v>
                </c:pt>
                <c:pt idx="1976">
                  <c:v>54</c:v>
                </c:pt>
                <c:pt idx="1977">
                  <c:v>51</c:v>
                </c:pt>
                <c:pt idx="1978">
                  <c:v>51</c:v>
                </c:pt>
                <c:pt idx="1979">
                  <c:v>49</c:v>
                </c:pt>
                <c:pt idx="1980">
                  <c:v>49</c:v>
                </c:pt>
                <c:pt idx="1981">
                  <c:v>49</c:v>
                </c:pt>
                <c:pt idx="1982">
                  <c:v>49</c:v>
                </c:pt>
                <c:pt idx="1983">
                  <c:v>48</c:v>
                </c:pt>
                <c:pt idx="1984">
                  <c:v>53</c:v>
                </c:pt>
                <c:pt idx="1985">
                  <c:v>53</c:v>
                </c:pt>
                <c:pt idx="1986">
                  <c:v>48</c:v>
                </c:pt>
                <c:pt idx="1987">
                  <c:v>44</c:v>
                </c:pt>
                <c:pt idx="1988">
                  <c:v>41</c:v>
                </c:pt>
                <c:pt idx="1989">
                  <c:v>39</c:v>
                </c:pt>
                <c:pt idx="1990">
                  <c:v>41</c:v>
                </c:pt>
                <c:pt idx="1991">
                  <c:v>44</c:v>
                </c:pt>
                <c:pt idx="1992">
                  <c:v>42</c:v>
                </c:pt>
                <c:pt idx="1993">
                  <c:v>43</c:v>
                </c:pt>
                <c:pt idx="1994">
                  <c:v>44</c:v>
                </c:pt>
                <c:pt idx="1995">
                  <c:v>44</c:v>
                </c:pt>
                <c:pt idx="1996">
                  <c:v>45</c:v>
                </c:pt>
                <c:pt idx="1997">
                  <c:v>48</c:v>
                </c:pt>
                <c:pt idx="1998">
                  <c:v>52</c:v>
                </c:pt>
                <c:pt idx="1999">
                  <c:v>53</c:v>
                </c:pt>
                <c:pt idx="2000">
                  <c:v>53</c:v>
                </c:pt>
                <c:pt idx="2001">
                  <c:v>53</c:v>
                </c:pt>
                <c:pt idx="2002">
                  <c:v>50</c:v>
                </c:pt>
                <c:pt idx="2003">
                  <c:v>46</c:v>
                </c:pt>
                <c:pt idx="2004">
                  <c:v>46</c:v>
                </c:pt>
                <c:pt idx="2005">
                  <c:v>46</c:v>
                </c:pt>
                <c:pt idx="2006">
                  <c:v>48</c:v>
                </c:pt>
                <c:pt idx="2007">
                  <c:v>54</c:v>
                </c:pt>
                <c:pt idx="2008">
                  <c:v>57</c:v>
                </c:pt>
                <c:pt idx="2009">
                  <c:v>60</c:v>
                </c:pt>
                <c:pt idx="2010">
                  <c:v>56</c:v>
                </c:pt>
                <c:pt idx="2011">
                  <c:v>59</c:v>
                </c:pt>
                <c:pt idx="2012">
                  <c:v>64</c:v>
                </c:pt>
                <c:pt idx="2013">
                  <c:v>65</c:v>
                </c:pt>
                <c:pt idx="2014">
                  <c:v>62</c:v>
                </c:pt>
                <c:pt idx="2015">
                  <c:v>63</c:v>
                </c:pt>
                <c:pt idx="2016">
                  <c:v>64</c:v>
                </c:pt>
                <c:pt idx="2017">
                  <c:v>66</c:v>
                </c:pt>
                <c:pt idx="2018">
                  <c:v>63</c:v>
                </c:pt>
                <c:pt idx="2019">
                  <c:v>62</c:v>
                </c:pt>
                <c:pt idx="2020">
                  <c:v>58</c:v>
                </c:pt>
                <c:pt idx="2021">
                  <c:v>56</c:v>
                </c:pt>
                <c:pt idx="2022">
                  <c:v>59</c:v>
                </c:pt>
                <c:pt idx="2023">
                  <c:v>59</c:v>
                </c:pt>
                <c:pt idx="2024">
                  <c:v>60</c:v>
                </c:pt>
                <c:pt idx="2025">
                  <c:v>57</c:v>
                </c:pt>
                <c:pt idx="2026">
                  <c:v>63</c:v>
                </c:pt>
                <c:pt idx="2027">
                  <c:v>65</c:v>
                </c:pt>
                <c:pt idx="2028">
                  <c:v>63</c:v>
                </c:pt>
                <c:pt idx="2029">
                  <c:v>63</c:v>
                </c:pt>
                <c:pt idx="2030">
                  <c:v>64</c:v>
                </c:pt>
                <c:pt idx="2031">
                  <c:v>63</c:v>
                </c:pt>
                <c:pt idx="2032">
                  <c:v>63</c:v>
                </c:pt>
                <c:pt idx="2033">
                  <c:v>62</c:v>
                </c:pt>
                <c:pt idx="2034">
                  <c:v>64</c:v>
                </c:pt>
                <c:pt idx="2035">
                  <c:v>64</c:v>
                </c:pt>
                <c:pt idx="2036">
                  <c:v>59</c:v>
                </c:pt>
                <c:pt idx="2037">
                  <c:v>59</c:v>
                </c:pt>
                <c:pt idx="2038">
                  <c:v>54</c:v>
                </c:pt>
                <c:pt idx="2039">
                  <c:v>53</c:v>
                </c:pt>
                <c:pt idx="2040">
                  <c:v>52</c:v>
                </c:pt>
                <c:pt idx="2041">
                  <c:v>51</c:v>
                </c:pt>
                <c:pt idx="2042">
                  <c:v>52</c:v>
                </c:pt>
                <c:pt idx="2043">
                  <c:v>51</c:v>
                </c:pt>
                <c:pt idx="2044">
                  <c:v>52</c:v>
                </c:pt>
                <c:pt idx="2045">
                  <c:v>56</c:v>
                </c:pt>
                <c:pt idx="2046">
                  <c:v>54</c:v>
                </c:pt>
                <c:pt idx="2047">
                  <c:v>54</c:v>
                </c:pt>
                <c:pt idx="2048">
                  <c:v>58</c:v>
                </c:pt>
                <c:pt idx="2049">
                  <c:v>61</c:v>
                </c:pt>
                <c:pt idx="2050">
                  <c:v>60</c:v>
                </c:pt>
                <c:pt idx="2051">
                  <c:v>59</c:v>
                </c:pt>
                <c:pt idx="2052">
                  <c:v>67</c:v>
                </c:pt>
                <c:pt idx="2053">
                  <c:v>66</c:v>
                </c:pt>
                <c:pt idx="2054">
                  <c:v>64</c:v>
                </c:pt>
                <c:pt idx="2055">
                  <c:v>67</c:v>
                </c:pt>
                <c:pt idx="2056">
                  <c:v>66</c:v>
                </c:pt>
                <c:pt idx="2057">
                  <c:v>68</c:v>
                </c:pt>
                <c:pt idx="2058">
                  <c:v>66</c:v>
                </c:pt>
                <c:pt idx="2059">
                  <c:v>67</c:v>
                </c:pt>
                <c:pt idx="2060">
                  <c:v>62</c:v>
                </c:pt>
                <c:pt idx="2061">
                  <c:v>63</c:v>
                </c:pt>
                <c:pt idx="2062">
                  <c:v>66</c:v>
                </c:pt>
                <c:pt idx="2063">
                  <c:v>61</c:v>
                </c:pt>
                <c:pt idx="2064">
                  <c:v>53</c:v>
                </c:pt>
                <c:pt idx="2065">
                  <c:v>58</c:v>
                </c:pt>
                <c:pt idx="2066">
                  <c:v>58</c:v>
                </c:pt>
                <c:pt idx="2067">
                  <c:v>55</c:v>
                </c:pt>
                <c:pt idx="2068">
                  <c:v>57</c:v>
                </c:pt>
                <c:pt idx="2069">
                  <c:v>57</c:v>
                </c:pt>
                <c:pt idx="2070">
                  <c:v>58</c:v>
                </c:pt>
                <c:pt idx="2071">
                  <c:v>58</c:v>
                </c:pt>
                <c:pt idx="2072">
                  <c:v>59</c:v>
                </c:pt>
                <c:pt idx="2073">
                  <c:v>56</c:v>
                </c:pt>
                <c:pt idx="2074">
                  <c:v>55</c:v>
                </c:pt>
                <c:pt idx="2075">
                  <c:v>62</c:v>
                </c:pt>
                <c:pt idx="2076">
                  <c:v>66</c:v>
                </c:pt>
                <c:pt idx="2077">
                  <c:v>65</c:v>
                </c:pt>
                <c:pt idx="2078">
                  <c:v>64</c:v>
                </c:pt>
                <c:pt idx="2079">
                  <c:v>61</c:v>
                </c:pt>
                <c:pt idx="2080">
                  <c:v>61</c:v>
                </c:pt>
                <c:pt idx="2081">
                  <c:v>58</c:v>
                </c:pt>
                <c:pt idx="2082">
                  <c:v>54</c:v>
                </c:pt>
                <c:pt idx="2083">
                  <c:v>50</c:v>
                </c:pt>
                <c:pt idx="2084">
                  <c:v>53</c:v>
                </c:pt>
                <c:pt idx="2085">
                  <c:v>56</c:v>
                </c:pt>
                <c:pt idx="2086">
                  <c:v>59</c:v>
                </c:pt>
                <c:pt idx="2087">
                  <c:v>54</c:v>
                </c:pt>
                <c:pt idx="2088">
                  <c:v>53</c:v>
                </c:pt>
                <c:pt idx="2089">
                  <c:v>50</c:v>
                </c:pt>
                <c:pt idx="2090">
                  <c:v>48</c:v>
                </c:pt>
                <c:pt idx="2091">
                  <c:v>49</c:v>
                </c:pt>
                <c:pt idx="2092">
                  <c:v>51</c:v>
                </c:pt>
                <c:pt idx="2093">
                  <c:v>55</c:v>
                </c:pt>
                <c:pt idx="2094">
                  <c:v>57</c:v>
                </c:pt>
                <c:pt idx="2095">
                  <c:v>61</c:v>
                </c:pt>
                <c:pt idx="2096">
                  <c:v>57</c:v>
                </c:pt>
                <c:pt idx="2097">
                  <c:v>55</c:v>
                </c:pt>
                <c:pt idx="2098">
                  <c:v>54</c:v>
                </c:pt>
                <c:pt idx="2099">
                  <c:v>55</c:v>
                </c:pt>
                <c:pt idx="2100">
                  <c:v>52</c:v>
                </c:pt>
                <c:pt idx="2101">
                  <c:v>53</c:v>
                </c:pt>
                <c:pt idx="2102">
                  <c:v>55</c:v>
                </c:pt>
                <c:pt idx="2103">
                  <c:v>51</c:v>
                </c:pt>
                <c:pt idx="2104">
                  <c:v>49</c:v>
                </c:pt>
                <c:pt idx="2105">
                  <c:v>48</c:v>
                </c:pt>
                <c:pt idx="2106">
                  <c:v>47</c:v>
                </c:pt>
                <c:pt idx="2107">
                  <c:v>47</c:v>
                </c:pt>
                <c:pt idx="2108">
                  <c:v>50</c:v>
                </c:pt>
                <c:pt idx="2109">
                  <c:v>51</c:v>
                </c:pt>
                <c:pt idx="2110">
                  <c:v>53</c:v>
                </c:pt>
                <c:pt idx="2111">
                  <c:v>56</c:v>
                </c:pt>
                <c:pt idx="2112">
                  <c:v>55</c:v>
                </c:pt>
                <c:pt idx="2113">
                  <c:v>52</c:v>
                </c:pt>
                <c:pt idx="2114">
                  <c:v>49</c:v>
                </c:pt>
                <c:pt idx="2115">
                  <c:v>53</c:v>
                </c:pt>
                <c:pt idx="2116">
                  <c:v>51</c:v>
                </c:pt>
                <c:pt idx="2117">
                  <c:v>49</c:v>
                </c:pt>
                <c:pt idx="2118">
                  <c:v>52</c:v>
                </c:pt>
                <c:pt idx="2119">
                  <c:v>55</c:v>
                </c:pt>
                <c:pt idx="2120">
                  <c:v>54</c:v>
                </c:pt>
                <c:pt idx="2121">
                  <c:v>52</c:v>
                </c:pt>
                <c:pt idx="2122">
                  <c:v>51</c:v>
                </c:pt>
                <c:pt idx="2123">
                  <c:v>46</c:v>
                </c:pt>
                <c:pt idx="2124">
                  <c:v>51</c:v>
                </c:pt>
                <c:pt idx="2125">
                  <c:v>50</c:v>
                </c:pt>
                <c:pt idx="2126">
                  <c:v>51</c:v>
                </c:pt>
                <c:pt idx="2127">
                  <c:v>47</c:v>
                </c:pt>
                <c:pt idx="2128">
                  <c:v>47</c:v>
                </c:pt>
                <c:pt idx="2129">
                  <c:v>47</c:v>
                </c:pt>
                <c:pt idx="2130">
                  <c:v>45</c:v>
                </c:pt>
                <c:pt idx="2131">
                  <c:v>42</c:v>
                </c:pt>
                <c:pt idx="2132">
                  <c:v>41</c:v>
                </c:pt>
                <c:pt idx="2133">
                  <c:v>43</c:v>
                </c:pt>
                <c:pt idx="2134">
                  <c:v>42</c:v>
                </c:pt>
                <c:pt idx="2135">
                  <c:v>41</c:v>
                </c:pt>
                <c:pt idx="2136">
                  <c:v>42</c:v>
                </c:pt>
                <c:pt idx="2137">
                  <c:v>42</c:v>
                </c:pt>
                <c:pt idx="2138">
                  <c:v>45</c:v>
                </c:pt>
                <c:pt idx="2139">
                  <c:v>50</c:v>
                </c:pt>
                <c:pt idx="2140">
                  <c:v>53</c:v>
                </c:pt>
                <c:pt idx="2141">
                  <c:v>58</c:v>
                </c:pt>
                <c:pt idx="2142">
                  <c:v>59</c:v>
                </c:pt>
                <c:pt idx="2143">
                  <c:v>61</c:v>
                </c:pt>
                <c:pt idx="2144">
                  <c:v>61</c:v>
                </c:pt>
                <c:pt idx="2145">
                  <c:v>61</c:v>
                </c:pt>
                <c:pt idx="2146">
                  <c:v>61</c:v>
                </c:pt>
                <c:pt idx="2147">
                  <c:v>65</c:v>
                </c:pt>
                <c:pt idx="2148">
                  <c:v>63</c:v>
                </c:pt>
                <c:pt idx="2149">
                  <c:v>67</c:v>
                </c:pt>
                <c:pt idx="2150">
                  <c:v>67</c:v>
                </c:pt>
                <c:pt idx="2151">
                  <c:v>66</c:v>
                </c:pt>
                <c:pt idx="2152">
                  <c:v>59</c:v>
                </c:pt>
                <c:pt idx="2153">
                  <c:v>56</c:v>
                </c:pt>
                <c:pt idx="2154">
                  <c:v>56</c:v>
                </c:pt>
                <c:pt idx="2155">
                  <c:v>55</c:v>
                </c:pt>
                <c:pt idx="2156">
                  <c:v>60</c:v>
                </c:pt>
                <c:pt idx="2157">
                  <c:v>58</c:v>
                </c:pt>
                <c:pt idx="2158">
                  <c:v>57</c:v>
                </c:pt>
                <c:pt idx="2159">
                  <c:v>57</c:v>
                </c:pt>
                <c:pt idx="2160">
                  <c:v>60</c:v>
                </c:pt>
                <c:pt idx="2161">
                  <c:v>61</c:v>
                </c:pt>
                <c:pt idx="2162">
                  <c:v>62</c:v>
                </c:pt>
                <c:pt idx="2163">
                  <c:v>58</c:v>
                </c:pt>
                <c:pt idx="2164">
                  <c:v>59</c:v>
                </c:pt>
                <c:pt idx="2165">
                  <c:v>61</c:v>
                </c:pt>
                <c:pt idx="2166">
                  <c:v>59</c:v>
                </c:pt>
                <c:pt idx="2167">
                  <c:v>61</c:v>
                </c:pt>
                <c:pt idx="2168">
                  <c:v>61</c:v>
                </c:pt>
                <c:pt idx="2169">
                  <c:v>63</c:v>
                </c:pt>
                <c:pt idx="2170">
                  <c:v>57</c:v>
                </c:pt>
                <c:pt idx="2171">
                  <c:v>49</c:v>
                </c:pt>
                <c:pt idx="2172">
                  <c:v>52</c:v>
                </c:pt>
                <c:pt idx="2173">
                  <c:v>50</c:v>
                </c:pt>
                <c:pt idx="2174">
                  <c:v>45</c:v>
                </c:pt>
                <c:pt idx="2175">
                  <c:v>45</c:v>
                </c:pt>
                <c:pt idx="2176">
                  <c:v>46</c:v>
                </c:pt>
                <c:pt idx="2177">
                  <c:v>43</c:v>
                </c:pt>
                <c:pt idx="2178">
                  <c:v>43</c:v>
                </c:pt>
                <c:pt idx="2179">
                  <c:v>40</c:v>
                </c:pt>
                <c:pt idx="2180">
                  <c:v>39</c:v>
                </c:pt>
                <c:pt idx="2181">
                  <c:v>39</c:v>
                </c:pt>
                <c:pt idx="2182">
                  <c:v>40</c:v>
                </c:pt>
                <c:pt idx="2183">
                  <c:v>42</c:v>
                </c:pt>
                <c:pt idx="2184">
                  <c:v>44</c:v>
                </c:pt>
                <c:pt idx="2185">
                  <c:v>45</c:v>
                </c:pt>
                <c:pt idx="2186">
                  <c:v>50</c:v>
                </c:pt>
                <c:pt idx="2187">
                  <c:v>51</c:v>
                </c:pt>
                <c:pt idx="2188">
                  <c:v>52</c:v>
                </c:pt>
                <c:pt idx="2189">
                  <c:v>52</c:v>
                </c:pt>
                <c:pt idx="2190">
                  <c:v>54</c:v>
                </c:pt>
                <c:pt idx="2191">
                  <c:v>56</c:v>
                </c:pt>
                <c:pt idx="2192">
                  <c:v>55</c:v>
                </c:pt>
                <c:pt idx="2193">
                  <c:v>56</c:v>
                </c:pt>
                <c:pt idx="2194">
                  <c:v>55</c:v>
                </c:pt>
                <c:pt idx="2195">
                  <c:v>52</c:v>
                </c:pt>
                <c:pt idx="2196">
                  <c:v>49</c:v>
                </c:pt>
                <c:pt idx="2197">
                  <c:v>49</c:v>
                </c:pt>
                <c:pt idx="2198">
                  <c:v>47</c:v>
                </c:pt>
                <c:pt idx="2199">
                  <c:v>45</c:v>
                </c:pt>
                <c:pt idx="2200">
                  <c:v>42</c:v>
                </c:pt>
                <c:pt idx="2201">
                  <c:v>43</c:v>
                </c:pt>
                <c:pt idx="2202">
                  <c:v>43</c:v>
                </c:pt>
                <c:pt idx="2203">
                  <c:v>44</c:v>
                </c:pt>
                <c:pt idx="2204">
                  <c:v>45</c:v>
                </c:pt>
                <c:pt idx="2205">
                  <c:v>45</c:v>
                </c:pt>
                <c:pt idx="2206">
                  <c:v>47</c:v>
                </c:pt>
                <c:pt idx="2207">
                  <c:v>51</c:v>
                </c:pt>
                <c:pt idx="2208">
                  <c:v>50</c:v>
                </c:pt>
                <c:pt idx="2209">
                  <c:v>49</c:v>
                </c:pt>
                <c:pt idx="2210">
                  <c:v>47</c:v>
                </c:pt>
                <c:pt idx="2211">
                  <c:v>49</c:v>
                </c:pt>
                <c:pt idx="2212">
                  <c:v>48</c:v>
                </c:pt>
                <c:pt idx="2213">
                  <c:v>47</c:v>
                </c:pt>
                <c:pt idx="2214">
                  <c:v>47</c:v>
                </c:pt>
                <c:pt idx="2215">
                  <c:v>47</c:v>
                </c:pt>
                <c:pt idx="2216">
                  <c:v>46</c:v>
                </c:pt>
                <c:pt idx="2217">
                  <c:v>48</c:v>
                </c:pt>
                <c:pt idx="2218">
                  <c:v>47</c:v>
                </c:pt>
                <c:pt idx="2219">
                  <c:v>47</c:v>
                </c:pt>
                <c:pt idx="2220">
                  <c:v>51</c:v>
                </c:pt>
                <c:pt idx="2221">
                  <c:v>49</c:v>
                </c:pt>
                <c:pt idx="2222">
                  <c:v>54</c:v>
                </c:pt>
                <c:pt idx="2223">
                  <c:v>53</c:v>
                </c:pt>
                <c:pt idx="2224">
                  <c:v>56</c:v>
                </c:pt>
                <c:pt idx="2225">
                  <c:v>56</c:v>
                </c:pt>
                <c:pt idx="2226">
                  <c:v>53</c:v>
                </c:pt>
                <c:pt idx="2227">
                  <c:v>53</c:v>
                </c:pt>
                <c:pt idx="2228">
                  <c:v>61</c:v>
                </c:pt>
                <c:pt idx="2229">
                  <c:v>65</c:v>
                </c:pt>
                <c:pt idx="2230">
                  <c:v>69</c:v>
                </c:pt>
                <c:pt idx="2231">
                  <c:v>63</c:v>
                </c:pt>
                <c:pt idx="2232">
                  <c:v>61</c:v>
                </c:pt>
                <c:pt idx="2233">
                  <c:v>65</c:v>
                </c:pt>
                <c:pt idx="2234">
                  <c:v>66</c:v>
                </c:pt>
                <c:pt idx="2235">
                  <c:v>69</c:v>
                </c:pt>
                <c:pt idx="2236">
                  <c:v>66</c:v>
                </c:pt>
                <c:pt idx="2237">
                  <c:v>68</c:v>
                </c:pt>
                <c:pt idx="2238">
                  <c:v>67</c:v>
                </c:pt>
                <c:pt idx="2239">
                  <c:v>69</c:v>
                </c:pt>
                <c:pt idx="2240">
                  <c:v>65</c:v>
                </c:pt>
                <c:pt idx="2241">
                  <c:v>57</c:v>
                </c:pt>
                <c:pt idx="2242">
                  <c:v>51</c:v>
                </c:pt>
                <c:pt idx="2243">
                  <c:v>55</c:v>
                </c:pt>
                <c:pt idx="2244">
                  <c:v>53</c:v>
                </c:pt>
                <c:pt idx="2245">
                  <c:v>53</c:v>
                </c:pt>
                <c:pt idx="2246">
                  <c:v>52</c:v>
                </c:pt>
                <c:pt idx="2247">
                  <c:v>52</c:v>
                </c:pt>
                <c:pt idx="2248">
                  <c:v>58</c:v>
                </c:pt>
                <c:pt idx="2249">
                  <c:v>60</c:v>
                </c:pt>
                <c:pt idx="2250">
                  <c:v>64</c:v>
                </c:pt>
                <c:pt idx="2251">
                  <c:v>59</c:v>
                </c:pt>
                <c:pt idx="2252">
                  <c:v>56</c:v>
                </c:pt>
                <c:pt idx="2253">
                  <c:v>57</c:v>
                </c:pt>
                <c:pt idx="2254">
                  <c:v>57</c:v>
                </c:pt>
                <c:pt idx="2255">
                  <c:v>53</c:v>
                </c:pt>
                <c:pt idx="2256">
                  <c:v>53</c:v>
                </c:pt>
                <c:pt idx="2257">
                  <c:v>54</c:v>
                </c:pt>
                <c:pt idx="2258">
                  <c:v>52</c:v>
                </c:pt>
                <c:pt idx="2259">
                  <c:v>52</c:v>
                </c:pt>
                <c:pt idx="2260">
                  <c:v>50</c:v>
                </c:pt>
                <c:pt idx="2261">
                  <c:v>49</c:v>
                </c:pt>
                <c:pt idx="2262">
                  <c:v>48</c:v>
                </c:pt>
                <c:pt idx="2263">
                  <c:v>52</c:v>
                </c:pt>
                <c:pt idx="2264">
                  <c:v>49</c:v>
                </c:pt>
                <c:pt idx="2265">
                  <c:v>51</c:v>
                </c:pt>
                <c:pt idx="2266">
                  <c:v>47</c:v>
                </c:pt>
                <c:pt idx="2267">
                  <c:v>48</c:v>
                </c:pt>
                <c:pt idx="2268">
                  <c:v>50</c:v>
                </c:pt>
                <c:pt idx="2269">
                  <c:v>47</c:v>
                </c:pt>
                <c:pt idx="2270">
                  <c:v>45</c:v>
                </c:pt>
                <c:pt idx="2271">
                  <c:v>50</c:v>
                </c:pt>
                <c:pt idx="2272">
                  <c:v>48</c:v>
                </c:pt>
                <c:pt idx="2273">
                  <c:v>44</c:v>
                </c:pt>
                <c:pt idx="2274">
                  <c:v>45</c:v>
                </c:pt>
                <c:pt idx="2275">
                  <c:v>45</c:v>
                </c:pt>
                <c:pt idx="2276">
                  <c:v>46</c:v>
                </c:pt>
                <c:pt idx="2277">
                  <c:v>47</c:v>
                </c:pt>
                <c:pt idx="2278">
                  <c:v>53</c:v>
                </c:pt>
                <c:pt idx="2279">
                  <c:v>53</c:v>
                </c:pt>
                <c:pt idx="2280">
                  <c:v>51</c:v>
                </c:pt>
                <c:pt idx="2281">
                  <c:v>51</c:v>
                </c:pt>
                <c:pt idx="2282">
                  <c:v>50</c:v>
                </c:pt>
                <c:pt idx="2283">
                  <c:v>47</c:v>
                </c:pt>
                <c:pt idx="2284">
                  <c:v>47</c:v>
                </c:pt>
                <c:pt idx="2285">
                  <c:v>46</c:v>
                </c:pt>
                <c:pt idx="2286">
                  <c:v>46</c:v>
                </c:pt>
                <c:pt idx="2287">
                  <c:v>45</c:v>
                </c:pt>
                <c:pt idx="2288">
                  <c:v>44</c:v>
                </c:pt>
                <c:pt idx="2289">
                  <c:v>42</c:v>
                </c:pt>
                <c:pt idx="2290">
                  <c:v>42</c:v>
                </c:pt>
                <c:pt idx="2291">
                  <c:v>44</c:v>
                </c:pt>
                <c:pt idx="2292">
                  <c:v>48</c:v>
                </c:pt>
                <c:pt idx="2293">
                  <c:v>48</c:v>
                </c:pt>
                <c:pt idx="2294">
                  <c:v>51</c:v>
                </c:pt>
                <c:pt idx="2295">
                  <c:v>51</c:v>
                </c:pt>
                <c:pt idx="2296">
                  <c:v>51</c:v>
                </c:pt>
                <c:pt idx="2297">
                  <c:v>51</c:v>
                </c:pt>
                <c:pt idx="2298">
                  <c:v>48</c:v>
                </c:pt>
                <c:pt idx="2299">
                  <c:v>51</c:v>
                </c:pt>
                <c:pt idx="2300">
                  <c:v>51</c:v>
                </c:pt>
                <c:pt idx="2301">
                  <c:v>50</c:v>
                </c:pt>
                <c:pt idx="2302">
                  <c:v>48</c:v>
                </c:pt>
                <c:pt idx="2303">
                  <c:v>49</c:v>
                </c:pt>
                <c:pt idx="2304">
                  <c:v>50</c:v>
                </c:pt>
                <c:pt idx="2305">
                  <c:v>51</c:v>
                </c:pt>
                <c:pt idx="2306">
                  <c:v>52</c:v>
                </c:pt>
                <c:pt idx="2307">
                  <c:v>53</c:v>
                </c:pt>
                <c:pt idx="2308">
                  <c:v>50</c:v>
                </c:pt>
                <c:pt idx="2309">
                  <c:v>49</c:v>
                </c:pt>
                <c:pt idx="2310">
                  <c:v>49</c:v>
                </c:pt>
                <c:pt idx="2311">
                  <c:v>46</c:v>
                </c:pt>
                <c:pt idx="2312">
                  <c:v>48</c:v>
                </c:pt>
                <c:pt idx="2313">
                  <c:v>48</c:v>
                </c:pt>
                <c:pt idx="2314">
                  <c:v>50</c:v>
                </c:pt>
                <c:pt idx="2315">
                  <c:v>49</c:v>
                </c:pt>
                <c:pt idx="2316">
                  <c:v>47</c:v>
                </c:pt>
                <c:pt idx="2317">
                  <c:v>50</c:v>
                </c:pt>
                <c:pt idx="2318">
                  <c:v>55</c:v>
                </c:pt>
                <c:pt idx="2319">
                  <c:v>56</c:v>
                </c:pt>
                <c:pt idx="2320">
                  <c:v>57</c:v>
                </c:pt>
                <c:pt idx="2321">
                  <c:v>58</c:v>
                </c:pt>
                <c:pt idx="2322">
                  <c:v>57</c:v>
                </c:pt>
                <c:pt idx="2323">
                  <c:v>55</c:v>
                </c:pt>
                <c:pt idx="2324">
                  <c:v>59</c:v>
                </c:pt>
                <c:pt idx="2325">
                  <c:v>61</c:v>
                </c:pt>
                <c:pt idx="2326">
                  <c:v>62</c:v>
                </c:pt>
                <c:pt idx="2327">
                  <c:v>63</c:v>
                </c:pt>
                <c:pt idx="2328">
                  <c:v>63</c:v>
                </c:pt>
                <c:pt idx="2329">
                  <c:v>58</c:v>
                </c:pt>
                <c:pt idx="2330">
                  <c:v>49</c:v>
                </c:pt>
                <c:pt idx="2331">
                  <c:v>51</c:v>
                </c:pt>
                <c:pt idx="2332">
                  <c:v>50</c:v>
                </c:pt>
                <c:pt idx="2333">
                  <c:v>50</c:v>
                </c:pt>
                <c:pt idx="2334">
                  <c:v>48</c:v>
                </c:pt>
                <c:pt idx="2335">
                  <c:v>49</c:v>
                </c:pt>
                <c:pt idx="2336">
                  <c:v>43</c:v>
                </c:pt>
                <c:pt idx="2337">
                  <c:v>40</c:v>
                </c:pt>
                <c:pt idx="2338">
                  <c:v>35</c:v>
                </c:pt>
                <c:pt idx="2339">
                  <c:v>36</c:v>
                </c:pt>
                <c:pt idx="2340">
                  <c:v>33</c:v>
                </c:pt>
                <c:pt idx="2341">
                  <c:v>37</c:v>
                </c:pt>
                <c:pt idx="2342">
                  <c:v>36</c:v>
                </c:pt>
                <c:pt idx="2343">
                  <c:v>33</c:v>
                </c:pt>
                <c:pt idx="2344">
                  <c:v>37</c:v>
                </c:pt>
                <c:pt idx="2345">
                  <c:v>36</c:v>
                </c:pt>
                <c:pt idx="2346">
                  <c:v>40</c:v>
                </c:pt>
                <c:pt idx="2347">
                  <c:v>42</c:v>
                </c:pt>
                <c:pt idx="2348">
                  <c:v>43</c:v>
                </c:pt>
                <c:pt idx="2349">
                  <c:v>47</c:v>
                </c:pt>
                <c:pt idx="2350">
                  <c:v>53</c:v>
                </c:pt>
                <c:pt idx="2351">
                  <c:v>52</c:v>
                </c:pt>
                <c:pt idx="2352">
                  <c:v>55</c:v>
                </c:pt>
                <c:pt idx="2353">
                  <c:v>55</c:v>
                </c:pt>
                <c:pt idx="2354">
                  <c:v>58</c:v>
                </c:pt>
                <c:pt idx="2355">
                  <c:v>58</c:v>
                </c:pt>
                <c:pt idx="2356">
                  <c:v>54</c:v>
                </c:pt>
                <c:pt idx="2357">
                  <c:v>52</c:v>
                </c:pt>
                <c:pt idx="2358">
                  <c:v>48</c:v>
                </c:pt>
                <c:pt idx="2359">
                  <c:v>49</c:v>
                </c:pt>
                <c:pt idx="2360">
                  <c:v>48</c:v>
                </c:pt>
                <c:pt idx="2361">
                  <c:v>48</c:v>
                </c:pt>
                <c:pt idx="2362">
                  <c:v>45</c:v>
                </c:pt>
                <c:pt idx="2363">
                  <c:v>45</c:v>
                </c:pt>
                <c:pt idx="2364">
                  <c:v>43</c:v>
                </c:pt>
                <c:pt idx="2365">
                  <c:v>42</c:v>
                </c:pt>
                <c:pt idx="2366">
                  <c:v>42</c:v>
                </c:pt>
                <c:pt idx="2367">
                  <c:v>44</c:v>
                </c:pt>
                <c:pt idx="2368">
                  <c:v>47</c:v>
                </c:pt>
                <c:pt idx="2369">
                  <c:v>46</c:v>
                </c:pt>
                <c:pt idx="2370">
                  <c:v>46</c:v>
                </c:pt>
                <c:pt idx="2371">
                  <c:v>44</c:v>
                </c:pt>
                <c:pt idx="2372">
                  <c:v>45</c:v>
                </c:pt>
                <c:pt idx="2373">
                  <c:v>41</c:v>
                </c:pt>
                <c:pt idx="2374">
                  <c:v>36</c:v>
                </c:pt>
                <c:pt idx="2375">
                  <c:v>34</c:v>
                </c:pt>
                <c:pt idx="2376">
                  <c:v>41</c:v>
                </c:pt>
                <c:pt idx="2377">
                  <c:v>43</c:v>
                </c:pt>
                <c:pt idx="2378">
                  <c:v>43</c:v>
                </c:pt>
                <c:pt idx="2379">
                  <c:v>41</c:v>
                </c:pt>
                <c:pt idx="2380">
                  <c:v>40</c:v>
                </c:pt>
                <c:pt idx="2381">
                  <c:v>43</c:v>
                </c:pt>
                <c:pt idx="2382">
                  <c:v>48</c:v>
                </c:pt>
                <c:pt idx="2383">
                  <c:v>52</c:v>
                </c:pt>
                <c:pt idx="2384">
                  <c:v>54</c:v>
                </c:pt>
                <c:pt idx="2385">
                  <c:v>52</c:v>
                </c:pt>
                <c:pt idx="2386">
                  <c:v>57</c:v>
                </c:pt>
                <c:pt idx="2387">
                  <c:v>57</c:v>
                </c:pt>
                <c:pt idx="2388">
                  <c:v>54</c:v>
                </c:pt>
                <c:pt idx="2389">
                  <c:v>53</c:v>
                </c:pt>
                <c:pt idx="2390">
                  <c:v>54</c:v>
                </c:pt>
                <c:pt idx="2391">
                  <c:v>60</c:v>
                </c:pt>
                <c:pt idx="2392">
                  <c:v>65</c:v>
                </c:pt>
                <c:pt idx="2393">
                  <c:v>67</c:v>
                </c:pt>
                <c:pt idx="2394">
                  <c:v>63</c:v>
                </c:pt>
                <c:pt idx="2395">
                  <c:v>60</c:v>
                </c:pt>
                <c:pt idx="2396">
                  <c:v>58</c:v>
                </c:pt>
                <c:pt idx="2397">
                  <c:v>56</c:v>
                </c:pt>
                <c:pt idx="2398">
                  <c:v>50</c:v>
                </c:pt>
                <c:pt idx="2399">
                  <c:v>48</c:v>
                </c:pt>
                <c:pt idx="2400">
                  <c:v>46</c:v>
                </c:pt>
                <c:pt idx="2401">
                  <c:v>50</c:v>
                </c:pt>
                <c:pt idx="2402">
                  <c:v>50</c:v>
                </c:pt>
                <c:pt idx="2403">
                  <c:v>45</c:v>
                </c:pt>
                <c:pt idx="2404">
                  <c:v>43</c:v>
                </c:pt>
                <c:pt idx="2405">
                  <c:v>39</c:v>
                </c:pt>
                <c:pt idx="2406">
                  <c:v>41</c:v>
                </c:pt>
                <c:pt idx="2407">
                  <c:v>40</c:v>
                </c:pt>
                <c:pt idx="2408">
                  <c:v>45</c:v>
                </c:pt>
                <c:pt idx="2409">
                  <c:v>50</c:v>
                </c:pt>
                <c:pt idx="2410">
                  <c:v>57</c:v>
                </c:pt>
                <c:pt idx="2411">
                  <c:v>64</c:v>
                </c:pt>
                <c:pt idx="2412">
                  <c:v>62</c:v>
                </c:pt>
                <c:pt idx="2413">
                  <c:v>58</c:v>
                </c:pt>
                <c:pt idx="2414">
                  <c:v>56</c:v>
                </c:pt>
                <c:pt idx="2415">
                  <c:v>56</c:v>
                </c:pt>
                <c:pt idx="2416">
                  <c:v>56</c:v>
                </c:pt>
                <c:pt idx="2417">
                  <c:v>58</c:v>
                </c:pt>
                <c:pt idx="2418">
                  <c:v>58</c:v>
                </c:pt>
                <c:pt idx="2419">
                  <c:v>59</c:v>
                </c:pt>
                <c:pt idx="2420">
                  <c:v>56</c:v>
                </c:pt>
                <c:pt idx="2421">
                  <c:v>54</c:v>
                </c:pt>
                <c:pt idx="2422">
                  <c:v>52</c:v>
                </c:pt>
                <c:pt idx="2423">
                  <c:v>46</c:v>
                </c:pt>
                <c:pt idx="2424">
                  <c:v>46</c:v>
                </c:pt>
                <c:pt idx="2425">
                  <c:v>49</c:v>
                </c:pt>
                <c:pt idx="2426">
                  <c:v>51</c:v>
                </c:pt>
                <c:pt idx="2427">
                  <c:v>49</c:v>
                </c:pt>
                <c:pt idx="2428">
                  <c:v>49</c:v>
                </c:pt>
                <c:pt idx="2429">
                  <c:v>49</c:v>
                </c:pt>
                <c:pt idx="2430">
                  <c:v>48</c:v>
                </c:pt>
                <c:pt idx="2431">
                  <c:v>51</c:v>
                </c:pt>
                <c:pt idx="2432">
                  <c:v>51</c:v>
                </c:pt>
                <c:pt idx="2433">
                  <c:v>55</c:v>
                </c:pt>
                <c:pt idx="2434">
                  <c:v>56</c:v>
                </c:pt>
                <c:pt idx="2435">
                  <c:v>64</c:v>
                </c:pt>
                <c:pt idx="2436">
                  <c:v>67</c:v>
                </c:pt>
                <c:pt idx="2437">
                  <c:v>64</c:v>
                </c:pt>
                <c:pt idx="2438">
                  <c:v>66</c:v>
                </c:pt>
                <c:pt idx="2439">
                  <c:v>64</c:v>
                </c:pt>
                <c:pt idx="2440">
                  <c:v>64</c:v>
                </c:pt>
                <c:pt idx="2441">
                  <c:v>58</c:v>
                </c:pt>
                <c:pt idx="2442">
                  <c:v>57</c:v>
                </c:pt>
                <c:pt idx="2443">
                  <c:v>54</c:v>
                </c:pt>
                <c:pt idx="2444">
                  <c:v>57</c:v>
                </c:pt>
                <c:pt idx="2445">
                  <c:v>57</c:v>
                </c:pt>
                <c:pt idx="2446">
                  <c:v>57</c:v>
                </c:pt>
                <c:pt idx="2447">
                  <c:v>49</c:v>
                </c:pt>
                <c:pt idx="2448">
                  <c:v>48</c:v>
                </c:pt>
                <c:pt idx="2449">
                  <c:v>49</c:v>
                </c:pt>
                <c:pt idx="2450">
                  <c:v>50</c:v>
                </c:pt>
                <c:pt idx="2451">
                  <c:v>54</c:v>
                </c:pt>
                <c:pt idx="2452">
                  <c:v>55</c:v>
                </c:pt>
                <c:pt idx="2453">
                  <c:v>56</c:v>
                </c:pt>
                <c:pt idx="2454">
                  <c:v>56</c:v>
                </c:pt>
                <c:pt idx="2455">
                  <c:v>58</c:v>
                </c:pt>
                <c:pt idx="2456">
                  <c:v>55</c:v>
                </c:pt>
                <c:pt idx="2457">
                  <c:v>51</c:v>
                </c:pt>
                <c:pt idx="2458">
                  <c:v>50</c:v>
                </c:pt>
                <c:pt idx="2459">
                  <c:v>53</c:v>
                </c:pt>
                <c:pt idx="2460">
                  <c:v>51</c:v>
                </c:pt>
                <c:pt idx="2461">
                  <c:v>53</c:v>
                </c:pt>
                <c:pt idx="2462">
                  <c:v>50</c:v>
                </c:pt>
                <c:pt idx="2463">
                  <c:v>47</c:v>
                </c:pt>
                <c:pt idx="2464">
                  <c:v>48</c:v>
                </c:pt>
                <c:pt idx="2465">
                  <c:v>45</c:v>
                </c:pt>
                <c:pt idx="2466">
                  <c:v>44</c:v>
                </c:pt>
                <c:pt idx="2467">
                  <c:v>44</c:v>
                </c:pt>
                <c:pt idx="2468">
                  <c:v>44</c:v>
                </c:pt>
                <c:pt idx="2469">
                  <c:v>43</c:v>
                </c:pt>
                <c:pt idx="2470">
                  <c:v>48</c:v>
                </c:pt>
                <c:pt idx="2471">
                  <c:v>49</c:v>
                </c:pt>
                <c:pt idx="2472">
                  <c:v>52</c:v>
                </c:pt>
                <c:pt idx="2473">
                  <c:v>51</c:v>
                </c:pt>
                <c:pt idx="2474">
                  <c:v>51</c:v>
                </c:pt>
                <c:pt idx="2475">
                  <c:v>52</c:v>
                </c:pt>
                <c:pt idx="2476">
                  <c:v>51</c:v>
                </c:pt>
                <c:pt idx="2477">
                  <c:v>58</c:v>
                </c:pt>
                <c:pt idx="2478">
                  <c:v>61</c:v>
                </c:pt>
                <c:pt idx="2479">
                  <c:v>61</c:v>
                </c:pt>
                <c:pt idx="2480">
                  <c:v>60</c:v>
                </c:pt>
                <c:pt idx="2481">
                  <c:v>57</c:v>
                </c:pt>
                <c:pt idx="2482">
                  <c:v>54</c:v>
                </c:pt>
                <c:pt idx="2483">
                  <c:v>56</c:v>
                </c:pt>
                <c:pt idx="2484">
                  <c:v>54</c:v>
                </c:pt>
                <c:pt idx="2485">
                  <c:v>59</c:v>
                </c:pt>
                <c:pt idx="2486">
                  <c:v>60</c:v>
                </c:pt>
                <c:pt idx="2487">
                  <c:v>63</c:v>
                </c:pt>
                <c:pt idx="2488">
                  <c:v>64</c:v>
                </c:pt>
                <c:pt idx="2489">
                  <c:v>62</c:v>
                </c:pt>
                <c:pt idx="2490">
                  <c:v>63</c:v>
                </c:pt>
                <c:pt idx="2491">
                  <c:v>59</c:v>
                </c:pt>
                <c:pt idx="2492">
                  <c:v>63</c:v>
                </c:pt>
                <c:pt idx="2493">
                  <c:v>63</c:v>
                </c:pt>
                <c:pt idx="2494">
                  <c:v>63</c:v>
                </c:pt>
                <c:pt idx="2495">
                  <c:v>59</c:v>
                </c:pt>
                <c:pt idx="2496">
                  <c:v>57</c:v>
                </c:pt>
                <c:pt idx="2497">
                  <c:v>54</c:v>
                </c:pt>
                <c:pt idx="2498">
                  <c:v>52</c:v>
                </c:pt>
                <c:pt idx="2499">
                  <c:v>49</c:v>
                </c:pt>
                <c:pt idx="2500">
                  <c:v>46</c:v>
                </c:pt>
                <c:pt idx="2501">
                  <c:v>50</c:v>
                </c:pt>
                <c:pt idx="2502">
                  <c:v>49</c:v>
                </c:pt>
                <c:pt idx="2503">
                  <c:v>55</c:v>
                </c:pt>
                <c:pt idx="2504">
                  <c:v>51</c:v>
                </c:pt>
                <c:pt idx="2505">
                  <c:v>53</c:v>
                </c:pt>
                <c:pt idx="2506">
                  <c:v>55</c:v>
                </c:pt>
                <c:pt idx="2507">
                  <c:v>55</c:v>
                </c:pt>
                <c:pt idx="2508">
                  <c:v>61</c:v>
                </c:pt>
                <c:pt idx="2509">
                  <c:v>62</c:v>
                </c:pt>
                <c:pt idx="2510">
                  <c:v>63</c:v>
                </c:pt>
                <c:pt idx="2511">
                  <c:v>59</c:v>
                </c:pt>
                <c:pt idx="2512">
                  <c:v>61</c:v>
                </c:pt>
                <c:pt idx="2513">
                  <c:v>59</c:v>
                </c:pt>
                <c:pt idx="2514">
                  <c:v>58</c:v>
                </c:pt>
                <c:pt idx="2515">
                  <c:v>55</c:v>
                </c:pt>
                <c:pt idx="2516">
                  <c:v>56</c:v>
                </c:pt>
                <c:pt idx="2517">
                  <c:v>57</c:v>
                </c:pt>
                <c:pt idx="2518">
                  <c:v>55</c:v>
                </c:pt>
                <c:pt idx="2519">
                  <c:v>55</c:v>
                </c:pt>
                <c:pt idx="2520">
                  <c:v>49</c:v>
                </c:pt>
                <c:pt idx="2521">
                  <c:v>47</c:v>
                </c:pt>
                <c:pt idx="2522">
                  <c:v>45</c:v>
                </c:pt>
                <c:pt idx="2523">
                  <c:v>50</c:v>
                </c:pt>
                <c:pt idx="2524">
                  <c:v>47</c:v>
                </c:pt>
                <c:pt idx="2525">
                  <c:v>49</c:v>
                </c:pt>
                <c:pt idx="2526">
                  <c:v>51</c:v>
                </c:pt>
                <c:pt idx="2527">
                  <c:v>49</c:v>
                </c:pt>
                <c:pt idx="2528">
                  <c:v>51</c:v>
                </c:pt>
                <c:pt idx="2529">
                  <c:v>49</c:v>
                </c:pt>
                <c:pt idx="2530">
                  <c:v>51</c:v>
                </c:pt>
                <c:pt idx="2531">
                  <c:v>49</c:v>
                </c:pt>
                <c:pt idx="2532">
                  <c:v>52</c:v>
                </c:pt>
                <c:pt idx="2533">
                  <c:v>52</c:v>
                </c:pt>
                <c:pt idx="2534">
                  <c:v>52</c:v>
                </c:pt>
                <c:pt idx="2535">
                  <c:v>51</c:v>
                </c:pt>
                <c:pt idx="2536">
                  <c:v>51</c:v>
                </c:pt>
                <c:pt idx="2537">
                  <c:v>52</c:v>
                </c:pt>
                <c:pt idx="2538">
                  <c:v>49</c:v>
                </c:pt>
                <c:pt idx="2539">
                  <c:v>52</c:v>
                </c:pt>
                <c:pt idx="2540">
                  <c:v>52</c:v>
                </c:pt>
                <c:pt idx="2541">
                  <c:v>53</c:v>
                </c:pt>
                <c:pt idx="2542">
                  <c:v>51</c:v>
                </c:pt>
                <c:pt idx="2543">
                  <c:v>49</c:v>
                </c:pt>
                <c:pt idx="2544">
                  <c:v>48</c:v>
                </c:pt>
                <c:pt idx="2545">
                  <c:v>46</c:v>
                </c:pt>
                <c:pt idx="2546">
                  <c:v>44</c:v>
                </c:pt>
                <c:pt idx="2547">
                  <c:v>42</c:v>
                </c:pt>
                <c:pt idx="2548">
                  <c:v>44</c:v>
                </c:pt>
                <c:pt idx="2549">
                  <c:v>42</c:v>
                </c:pt>
                <c:pt idx="2550">
                  <c:v>43</c:v>
                </c:pt>
                <c:pt idx="2551">
                  <c:v>40</c:v>
                </c:pt>
                <c:pt idx="2552">
                  <c:v>38</c:v>
                </c:pt>
                <c:pt idx="2553">
                  <c:v>38</c:v>
                </c:pt>
                <c:pt idx="2554">
                  <c:v>41</c:v>
                </c:pt>
                <c:pt idx="2555">
                  <c:v>43</c:v>
                </c:pt>
                <c:pt idx="2556">
                  <c:v>44</c:v>
                </c:pt>
                <c:pt idx="2557">
                  <c:v>46</c:v>
                </c:pt>
                <c:pt idx="2558">
                  <c:v>53</c:v>
                </c:pt>
                <c:pt idx="2559">
                  <c:v>53</c:v>
                </c:pt>
                <c:pt idx="2560">
                  <c:v>53</c:v>
                </c:pt>
                <c:pt idx="2561">
                  <c:v>52</c:v>
                </c:pt>
                <c:pt idx="2562">
                  <c:v>56</c:v>
                </c:pt>
                <c:pt idx="2563">
                  <c:v>55</c:v>
                </c:pt>
                <c:pt idx="2564">
                  <c:v>61</c:v>
                </c:pt>
                <c:pt idx="2565">
                  <c:v>59</c:v>
                </c:pt>
                <c:pt idx="2566">
                  <c:v>59</c:v>
                </c:pt>
                <c:pt idx="2567">
                  <c:v>62</c:v>
                </c:pt>
                <c:pt idx="2568">
                  <c:v>64</c:v>
                </c:pt>
                <c:pt idx="2569">
                  <c:v>65</c:v>
                </c:pt>
                <c:pt idx="2570">
                  <c:v>57</c:v>
                </c:pt>
                <c:pt idx="2571">
                  <c:v>60</c:v>
                </c:pt>
                <c:pt idx="2572">
                  <c:v>60</c:v>
                </c:pt>
                <c:pt idx="2573">
                  <c:v>59</c:v>
                </c:pt>
                <c:pt idx="2574">
                  <c:v>58</c:v>
                </c:pt>
                <c:pt idx="2575">
                  <c:v>56</c:v>
                </c:pt>
                <c:pt idx="2576">
                  <c:v>53</c:v>
                </c:pt>
                <c:pt idx="2577">
                  <c:v>51</c:v>
                </c:pt>
                <c:pt idx="2578">
                  <c:v>50</c:v>
                </c:pt>
                <c:pt idx="2579">
                  <c:v>49</c:v>
                </c:pt>
                <c:pt idx="2580">
                  <c:v>45</c:v>
                </c:pt>
                <c:pt idx="2581">
                  <c:v>51</c:v>
                </c:pt>
                <c:pt idx="2582">
                  <c:v>52</c:v>
                </c:pt>
                <c:pt idx="2583">
                  <c:v>53</c:v>
                </c:pt>
                <c:pt idx="2584">
                  <c:v>55</c:v>
                </c:pt>
                <c:pt idx="2585">
                  <c:v>55</c:v>
                </c:pt>
                <c:pt idx="2586">
                  <c:v>53</c:v>
                </c:pt>
                <c:pt idx="2587">
                  <c:v>59</c:v>
                </c:pt>
                <c:pt idx="2588">
                  <c:v>59</c:v>
                </c:pt>
                <c:pt idx="2589">
                  <c:v>58</c:v>
                </c:pt>
                <c:pt idx="2590">
                  <c:v>56</c:v>
                </c:pt>
                <c:pt idx="2591">
                  <c:v>55</c:v>
                </c:pt>
                <c:pt idx="2592">
                  <c:v>57</c:v>
                </c:pt>
                <c:pt idx="2593">
                  <c:v>54</c:v>
                </c:pt>
                <c:pt idx="2594">
                  <c:v>56</c:v>
                </c:pt>
                <c:pt idx="2595">
                  <c:v>55</c:v>
                </c:pt>
                <c:pt idx="2596">
                  <c:v>54</c:v>
                </c:pt>
                <c:pt idx="2597">
                  <c:v>55</c:v>
                </c:pt>
                <c:pt idx="2598">
                  <c:v>53</c:v>
                </c:pt>
                <c:pt idx="2599">
                  <c:v>51</c:v>
                </c:pt>
                <c:pt idx="2600">
                  <c:v>48</c:v>
                </c:pt>
                <c:pt idx="2601">
                  <c:v>48</c:v>
                </c:pt>
                <c:pt idx="2602">
                  <c:v>52</c:v>
                </c:pt>
                <c:pt idx="2603">
                  <c:v>50</c:v>
                </c:pt>
                <c:pt idx="2604">
                  <c:v>52</c:v>
                </c:pt>
                <c:pt idx="2605">
                  <c:v>57</c:v>
                </c:pt>
                <c:pt idx="2606">
                  <c:v>55</c:v>
                </c:pt>
                <c:pt idx="2607">
                  <c:v>58</c:v>
                </c:pt>
                <c:pt idx="2608">
                  <c:v>57</c:v>
                </c:pt>
                <c:pt idx="2609">
                  <c:v>53</c:v>
                </c:pt>
                <c:pt idx="2610">
                  <c:v>58</c:v>
                </c:pt>
                <c:pt idx="2611">
                  <c:v>57</c:v>
                </c:pt>
                <c:pt idx="2612">
                  <c:v>56</c:v>
                </c:pt>
                <c:pt idx="2613">
                  <c:v>58</c:v>
                </c:pt>
                <c:pt idx="2614">
                  <c:v>60</c:v>
                </c:pt>
                <c:pt idx="2615">
                  <c:v>61</c:v>
                </c:pt>
                <c:pt idx="2616">
                  <c:v>56</c:v>
                </c:pt>
                <c:pt idx="2617">
                  <c:v>50</c:v>
                </c:pt>
                <c:pt idx="2618">
                  <c:v>53</c:v>
                </c:pt>
                <c:pt idx="2619">
                  <c:v>47</c:v>
                </c:pt>
                <c:pt idx="2620">
                  <c:v>50</c:v>
                </c:pt>
                <c:pt idx="2621">
                  <c:v>54</c:v>
                </c:pt>
                <c:pt idx="2622">
                  <c:v>51</c:v>
                </c:pt>
                <c:pt idx="2623">
                  <c:v>50</c:v>
                </c:pt>
                <c:pt idx="2624">
                  <c:v>51</c:v>
                </c:pt>
                <c:pt idx="2625">
                  <c:v>50</c:v>
                </c:pt>
                <c:pt idx="2626">
                  <c:v>48</c:v>
                </c:pt>
                <c:pt idx="2627">
                  <c:v>49</c:v>
                </c:pt>
                <c:pt idx="2628">
                  <c:v>51</c:v>
                </c:pt>
                <c:pt idx="2629">
                  <c:v>48</c:v>
                </c:pt>
                <c:pt idx="2630">
                  <c:v>47</c:v>
                </c:pt>
                <c:pt idx="2631">
                  <c:v>47</c:v>
                </c:pt>
                <c:pt idx="2632">
                  <c:v>45</c:v>
                </c:pt>
                <c:pt idx="2633">
                  <c:v>45</c:v>
                </c:pt>
                <c:pt idx="2634">
                  <c:v>47</c:v>
                </c:pt>
                <c:pt idx="2635">
                  <c:v>48</c:v>
                </c:pt>
                <c:pt idx="2636">
                  <c:v>52</c:v>
                </c:pt>
                <c:pt idx="2637">
                  <c:v>52</c:v>
                </c:pt>
                <c:pt idx="2638">
                  <c:v>53</c:v>
                </c:pt>
                <c:pt idx="2639">
                  <c:v>52</c:v>
                </c:pt>
                <c:pt idx="2640">
                  <c:v>54</c:v>
                </c:pt>
                <c:pt idx="2641">
                  <c:v>53</c:v>
                </c:pt>
                <c:pt idx="2642">
                  <c:v>53</c:v>
                </c:pt>
                <c:pt idx="2643">
                  <c:v>58</c:v>
                </c:pt>
                <c:pt idx="2644">
                  <c:v>60</c:v>
                </c:pt>
                <c:pt idx="2645">
                  <c:v>60</c:v>
                </c:pt>
                <c:pt idx="2646">
                  <c:v>58</c:v>
                </c:pt>
                <c:pt idx="2647">
                  <c:v>56</c:v>
                </c:pt>
                <c:pt idx="2648">
                  <c:v>53</c:v>
                </c:pt>
                <c:pt idx="2649">
                  <c:v>54</c:v>
                </c:pt>
                <c:pt idx="2650">
                  <c:v>53</c:v>
                </c:pt>
                <c:pt idx="2651">
                  <c:v>51</c:v>
                </c:pt>
                <c:pt idx="2652">
                  <c:v>47</c:v>
                </c:pt>
                <c:pt idx="2653">
                  <c:v>47</c:v>
                </c:pt>
                <c:pt idx="2654">
                  <c:v>47</c:v>
                </c:pt>
                <c:pt idx="2655">
                  <c:v>41</c:v>
                </c:pt>
                <c:pt idx="2656">
                  <c:v>40</c:v>
                </c:pt>
                <c:pt idx="2657">
                  <c:v>40</c:v>
                </c:pt>
                <c:pt idx="2658">
                  <c:v>40</c:v>
                </c:pt>
                <c:pt idx="2659">
                  <c:v>40</c:v>
                </c:pt>
                <c:pt idx="2660">
                  <c:v>43</c:v>
                </c:pt>
                <c:pt idx="2661">
                  <c:v>47</c:v>
                </c:pt>
                <c:pt idx="2662">
                  <c:v>48</c:v>
                </c:pt>
                <c:pt idx="2663">
                  <c:v>47</c:v>
                </c:pt>
                <c:pt idx="2664">
                  <c:v>47</c:v>
                </c:pt>
                <c:pt idx="2665">
                  <c:v>50</c:v>
                </c:pt>
                <c:pt idx="2666">
                  <c:v>48</c:v>
                </c:pt>
                <c:pt idx="2667">
                  <c:v>50</c:v>
                </c:pt>
                <c:pt idx="2668">
                  <c:v>49</c:v>
                </c:pt>
                <c:pt idx="2669">
                  <c:v>48</c:v>
                </c:pt>
                <c:pt idx="2670">
                  <c:v>51</c:v>
                </c:pt>
                <c:pt idx="2671">
                  <c:v>56</c:v>
                </c:pt>
                <c:pt idx="2672">
                  <c:v>57</c:v>
                </c:pt>
                <c:pt idx="2673">
                  <c:v>54</c:v>
                </c:pt>
                <c:pt idx="2674">
                  <c:v>57</c:v>
                </c:pt>
                <c:pt idx="2675">
                  <c:v>56</c:v>
                </c:pt>
                <c:pt idx="2676">
                  <c:v>56</c:v>
                </c:pt>
                <c:pt idx="2677">
                  <c:v>52</c:v>
                </c:pt>
                <c:pt idx="2678">
                  <c:v>50</c:v>
                </c:pt>
                <c:pt idx="2679">
                  <c:v>53</c:v>
                </c:pt>
                <c:pt idx="2680">
                  <c:v>51</c:v>
                </c:pt>
                <c:pt idx="2681">
                  <c:v>50</c:v>
                </c:pt>
                <c:pt idx="2682">
                  <c:v>48</c:v>
                </c:pt>
                <c:pt idx="2683">
                  <c:v>44</c:v>
                </c:pt>
                <c:pt idx="2684">
                  <c:v>40</c:v>
                </c:pt>
                <c:pt idx="2685">
                  <c:v>45</c:v>
                </c:pt>
                <c:pt idx="2686">
                  <c:v>42</c:v>
                </c:pt>
                <c:pt idx="2687">
                  <c:v>42</c:v>
                </c:pt>
                <c:pt idx="2688">
                  <c:v>41</c:v>
                </c:pt>
                <c:pt idx="2689">
                  <c:v>43</c:v>
                </c:pt>
                <c:pt idx="2690">
                  <c:v>44</c:v>
                </c:pt>
                <c:pt idx="2691">
                  <c:v>41</c:v>
                </c:pt>
                <c:pt idx="2692">
                  <c:v>44</c:v>
                </c:pt>
                <c:pt idx="2693">
                  <c:v>44</c:v>
                </c:pt>
                <c:pt idx="2694">
                  <c:v>44</c:v>
                </c:pt>
                <c:pt idx="2695">
                  <c:v>46</c:v>
                </c:pt>
                <c:pt idx="2696">
                  <c:v>48</c:v>
                </c:pt>
                <c:pt idx="2697">
                  <c:v>46</c:v>
                </c:pt>
                <c:pt idx="2698">
                  <c:v>47</c:v>
                </c:pt>
                <c:pt idx="2699">
                  <c:v>45</c:v>
                </c:pt>
                <c:pt idx="2700">
                  <c:v>44</c:v>
                </c:pt>
                <c:pt idx="2701">
                  <c:v>43</c:v>
                </c:pt>
                <c:pt idx="2702">
                  <c:v>46</c:v>
                </c:pt>
                <c:pt idx="2703">
                  <c:v>46</c:v>
                </c:pt>
                <c:pt idx="2704">
                  <c:v>43</c:v>
                </c:pt>
                <c:pt idx="2705">
                  <c:v>44</c:v>
                </c:pt>
                <c:pt idx="2706">
                  <c:v>42</c:v>
                </c:pt>
                <c:pt idx="2707">
                  <c:v>43</c:v>
                </c:pt>
                <c:pt idx="2708">
                  <c:v>42</c:v>
                </c:pt>
                <c:pt idx="2709">
                  <c:v>42</c:v>
                </c:pt>
                <c:pt idx="2710">
                  <c:v>42</c:v>
                </c:pt>
                <c:pt idx="2711">
                  <c:v>43</c:v>
                </c:pt>
                <c:pt idx="2712">
                  <c:v>47</c:v>
                </c:pt>
                <c:pt idx="2713">
                  <c:v>51</c:v>
                </c:pt>
                <c:pt idx="2714">
                  <c:v>48</c:v>
                </c:pt>
                <c:pt idx="2715">
                  <c:v>46</c:v>
                </c:pt>
                <c:pt idx="2716">
                  <c:v>48</c:v>
                </c:pt>
                <c:pt idx="2717">
                  <c:v>46</c:v>
                </c:pt>
                <c:pt idx="2718">
                  <c:v>46</c:v>
                </c:pt>
                <c:pt idx="2719">
                  <c:v>43</c:v>
                </c:pt>
                <c:pt idx="2720">
                  <c:v>46</c:v>
                </c:pt>
                <c:pt idx="2721">
                  <c:v>49</c:v>
                </c:pt>
                <c:pt idx="2722">
                  <c:v>47</c:v>
                </c:pt>
                <c:pt idx="2723">
                  <c:v>48</c:v>
                </c:pt>
                <c:pt idx="2724">
                  <c:v>44</c:v>
                </c:pt>
                <c:pt idx="2725">
                  <c:v>40</c:v>
                </c:pt>
                <c:pt idx="2726">
                  <c:v>42</c:v>
                </c:pt>
                <c:pt idx="2727">
                  <c:v>43</c:v>
                </c:pt>
                <c:pt idx="2728">
                  <c:v>40</c:v>
                </c:pt>
                <c:pt idx="2729">
                  <c:v>41</c:v>
                </c:pt>
                <c:pt idx="2730">
                  <c:v>41</c:v>
                </c:pt>
                <c:pt idx="2731">
                  <c:v>45</c:v>
                </c:pt>
                <c:pt idx="2732">
                  <c:v>45</c:v>
                </c:pt>
                <c:pt idx="2733">
                  <c:v>41</c:v>
                </c:pt>
                <c:pt idx="2734">
                  <c:v>43</c:v>
                </c:pt>
                <c:pt idx="2735">
                  <c:v>41</c:v>
                </c:pt>
                <c:pt idx="2736">
                  <c:v>44</c:v>
                </c:pt>
                <c:pt idx="2737">
                  <c:v>45</c:v>
                </c:pt>
                <c:pt idx="2738">
                  <c:v>46</c:v>
                </c:pt>
                <c:pt idx="2739">
                  <c:v>44</c:v>
                </c:pt>
                <c:pt idx="2740">
                  <c:v>43</c:v>
                </c:pt>
                <c:pt idx="2741">
                  <c:v>45</c:v>
                </c:pt>
                <c:pt idx="2742">
                  <c:v>46</c:v>
                </c:pt>
                <c:pt idx="2743">
                  <c:v>47</c:v>
                </c:pt>
                <c:pt idx="2744">
                  <c:v>43</c:v>
                </c:pt>
                <c:pt idx="2745">
                  <c:v>45</c:v>
                </c:pt>
                <c:pt idx="2746">
                  <c:v>48</c:v>
                </c:pt>
                <c:pt idx="2747">
                  <c:v>50</c:v>
                </c:pt>
                <c:pt idx="2748">
                  <c:v>49</c:v>
                </c:pt>
                <c:pt idx="2749">
                  <c:v>51</c:v>
                </c:pt>
                <c:pt idx="2750">
                  <c:v>52</c:v>
                </c:pt>
                <c:pt idx="2751">
                  <c:v>57</c:v>
                </c:pt>
                <c:pt idx="2752">
                  <c:v>59</c:v>
                </c:pt>
                <c:pt idx="2753">
                  <c:v>57</c:v>
                </c:pt>
                <c:pt idx="2754">
                  <c:v>57</c:v>
                </c:pt>
                <c:pt idx="2755">
                  <c:v>55</c:v>
                </c:pt>
                <c:pt idx="2756">
                  <c:v>60</c:v>
                </c:pt>
                <c:pt idx="2757">
                  <c:v>62</c:v>
                </c:pt>
                <c:pt idx="2758">
                  <c:v>61</c:v>
                </c:pt>
                <c:pt idx="2759">
                  <c:v>59</c:v>
                </c:pt>
                <c:pt idx="2760">
                  <c:v>62</c:v>
                </c:pt>
                <c:pt idx="2761">
                  <c:v>58</c:v>
                </c:pt>
                <c:pt idx="2762">
                  <c:v>54</c:v>
                </c:pt>
                <c:pt idx="2763">
                  <c:v>55</c:v>
                </c:pt>
                <c:pt idx="2764">
                  <c:v>60</c:v>
                </c:pt>
                <c:pt idx="2765">
                  <c:v>61</c:v>
                </c:pt>
                <c:pt idx="2766">
                  <c:v>64</c:v>
                </c:pt>
                <c:pt idx="2767">
                  <c:v>67</c:v>
                </c:pt>
                <c:pt idx="2768">
                  <c:v>66</c:v>
                </c:pt>
                <c:pt idx="2769">
                  <c:v>66</c:v>
                </c:pt>
                <c:pt idx="2770">
                  <c:v>62</c:v>
                </c:pt>
                <c:pt idx="2771">
                  <c:v>63</c:v>
                </c:pt>
                <c:pt idx="2772">
                  <c:v>64</c:v>
                </c:pt>
                <c:pt idx="2773">
                  <c:v>66</c:v>
                </c:pt>
                <c:pt idx="2774">
                  <c:v>64</c:v>
                </c:pt>
                <c:pt idx="2775">
                  <c:v>59</c:v>
                </c:pt>
                <c:pt idx="2776">
                  <c:v>54</c:v>
                </c:pt>
                <c:pt idx="2777">
                  <c:v>52</c:v>
                </c:pt>
                <c:pt idx="2778">
                  <c:v>51</c:v>
                </c:pt>
                <c:pt idx="2779">
                  <c:v>48</c:v>
                </c:pt>
                <c:pt idx="2780">
                  <c:v>45</c:v>
                </c:pt>
                <c:pt idx="2781">
                  <c:v>45</c:v>
                </c:pt>
                <c:pt idx="2782">
                  <c:v>47</c:v>
                </c:pt>
                <c:pt idx="2783">
                  <c:v>49</c:v>
                </c:pt>
                <c:pt idx="2784">
                  <c:v>47</c:v>
                </c:pt>
                <c:pt idx="2785">
                  <c:v>46</c:v>
                </c:pt>
                <c:pt idx="2786">
                  <c:v>49</c:v>
                </c:pt>
                <c:pt idx="2787">
                  <c:v>51</c:v>
                </c:pt>
                <c:pt idx="2788">
                  <c:v>52</c:v>
                </c:pt>
                <c:pt idx="2789">
                  <c:v>51</c:v>
                </c:pt>
                <c:pt idx="2790">
                  <c:v>48</c:v>
                </c:pt>
                <c:pt idx="2791">
                  <c:v>49</c:v>
                </c:pt>
                <c:pt idx="2792">
                  <c:v>52</c:v>
                </c:pt>
                <c:pt idx="2793">
                  <c:v>55</c:v>
                </c:pt>
                <c:pt idx="2794">
                  <c:v>53</c:v>
                </c:pt>
                <c:pt idx="2795">
                  <c:v>50</c:v>
                </c:pt>
                <c:pt idx="2796">
                  <c:v>49</c:v>
                </c:pt>
                <c:pt idx="2797">
                  <c:v>50</c:v>
                </c:pt>
                <c:pt idx="2798">
                  <c:v>48</c:v>
                </c:pt>
                <c:pt idx="2799">
                  <c:v>50</c:v>
                </c:pt>
                <c:pt idx="2800">
                  <c:v>48</c:v>
                </c:pt>
                <c:pt idx="2801">
                  <c:v>49</c:v>
                </c:pt>
                <c:pt idx="2802">
                  <c:v>52</c:v>
                </c:pt>
                <c:pt idx="2803">
                  <c:v>53</c:v>
                </c:pt>
                <c:pt idx="2804">
                  <c:v>51</c:v>
                </c:pt>
                <c:pt idx="2805">
                  <c:v>47</c:v>
                </c:pt>
                <c:pt idx="2806">
                  <c:v>47</c:v>
                </c:pt>
                <c:pt idx="2807">
                  <c:v>48</c:v>
                </c:pt>
                <c:pt idx="2808">
                  <c:v>51</c:v>
                </c:pt>
                <c:pt idx="2809">
                  <c:v>50</c:v>
                </c:pt>
                <c:pt idx="2810">
                  <c:v>47</c:v>
                </c:pt>
                <c:pt idx="2811">
                  <c:v>45</c:v>
                </c:pt>
                <c:pt idx="2812">
                  <c:v>46</c:v>
                </c:pt>
                <c:pt idx="2813">
                  <c:v>47</c:v>
                </c:pt>
                <c:pt idx="2814">
                  <c:v>47</c:v>
                </c:pt>
                <c:pt idx="2815">
                  <c:v>47</c:v>
                </c:pt>
                <c:pt idx="2816">
                  <c:v>48</c:v>
                </c:pt>
                <c:pt idx="2817">
                  <c:v>49</c:v>
                </c:pt>
                <c:pt idx="2818">
                  <c:v>48</c:v>
                </c:pt>
                <c:pt idx="2819">
                  <c:v>49</c:v>
                </c:pt>
                <c:pt idx="2820">
                  <c:v>46</c:v>
                </c:pt>
                <c:pt idx="2821">
                  <c:v>48</c:v>
                </c:pt>
                <c:pt idx="2822">
                  <c:v>52</c:v>
                </c:pt>
                <c:pt idx="2823">
                  <c:v>54</c:v>
                </c:pt>
                <c:pt idx="2824">
                  <c:v>56</c:v>
                </c:pt>
                <c:pt idx="2825">
                  <c:v>57</c:v>
                </c:pt>
                <c:pt idx="2826">
                  <c:v>59</c:v>
                </c:pt>
                <c:pt idx="2827">
                  <c:v>60</c:v>
                </c:pt>
                <c:pt idx="2828">
                  <c:v>63</c:v>
                </c:pt>
                <c:pt idx="2829">
                  <c:v>62</c:v>
                </c:pt>
                <c:pt idx="2830">
                  <c:v>63</c:v>
                </c:pt>
                <c:pt idx="2831">
                  <c:v>62</c:v>
                </c:pt>
                <c:pt idx="2832">
                  <c:v>66</c:v>
                </c:pt>
                <c:pt idx="2833">
                  <c:v>66</c:v>
                </c:pt>
                <c:pt idx="2834">
                  <c:v>66</c:v>
                </c:pt>
                <c:pt idx="2835">
                  <c:v>60</c:v>
                </c:pt>
                <c:pt idx="2836">
                  <c:v>53</c:v>
                </c:pt>
                <c:pt idx="2837">
                  <c:v>52</c:v>
                </c:pt>
                <c:pt idx="2838">
                  <c:v>54</c:v>
                </c:pt>
                <c:pt idx="2839">
                  <c:v>59</c:v>
                </c:pt>
                <c:pt idx="2840">
                  <c:v>56</c:v>
                </c:pt>
                <c:pt idx="2841">
                  <c:v>57</c:v>
                </c:pt>
                <c:pt idx="2842">
                  <c:v>56</c:v>
                </c:pt>
                <c:pt idx="2843">
                  <c:v>57</c:v>
                </c:pt>
                <c:pt idx="2844">
                  <c:v>55</c:v>
                </c:pt>
                <c:pt idx="2845">
                  <c:v>60</c:v>
                </c:pt>
                <c:pt idx="2846">
                  <c:v>56</c:v>
                </c:pt>
                <c:pt idx="2847">
                  <c:v>56</c:v>
                </c:pt>
                <c:pt idx="2848">
                  <c:v>54</c:v>
                </c:pt>
                <c:pt idx="2849">
                  <c:v>55</c:v>
                </c:pt>
                <c:pt idx="2850">
                  <c:v>55</c:v>
                </c:pt>
                <c:pt idx="2851">
                  <c:v>54</c:v>
                </c:pt>
                <c:pt idx="2852">
                  <c:v>55</c:v>
                </c:pt>
                <c:pt idx="2853">
                  <c:v>53</c:v>
                </c:pt>
                <c:pt idx="2854">
                  <c:v>51</c:v>
                </c:pt>
                <c:pt idx="2855">
                  <c:v>50</c:v>
                </c:pt>
                <c:pt idx="2856">
                  <c:v>51</c:v>
                </c:pt>
                <c:pt idx="2857">
                  <c:v>45</c:v>
                </c:pt>
                <c:pt idx="2858">
                  <c:v>47</c:v>
                </c:pt>
                <c:pt idx="2859">
                  <c:v>50</c:v>
                </c:pt>
                <c:pt idx="2860">
                  <c:v>50</c:v>
                </c:pt>
                <c:pt idx="2861">
                  <c:v>47</c:v>
                </c:pt>
                <c:pt idx="2862">
                  <c:v>51</c:v>
                </c:pt>
                <c:pt idx="2863">
                  <c:v>48</c:v>
                </c:pt>
                <c:pt idx="2864">
                  <c:v>46</c:v>
                </c:pt>
                <c:pt idx="2865">
                  <c:v>51</c:v>
                </c:pt>
                <c:pt idx="2866">
                  <c:v>53</c:v>
                </c:pt>
                <c:pt idx="2867">
                  <c:v>52</c:v>
                </c:pt>
                <c:pt idx="2868">
                  <c:v>49</c:v>
                </c:pt>
                <c:pt idx="2869">
                  <c:v>52</c:v>
                </c:pt>
                <c:pt idx="2870">
                  <c:v>56</c:v>
                </c:pt>
                <c:pt idx="2871">
                  <c:v>54</c:v>
                </c:pt>
                <c:pt idx="2872">
                  <c:v>59</c:v>
                </c:pt>
                <c:pt idx="2873">
                  <c:v>59</c:v>
                </c:pt>
                <c:pt idx="2874">
                  <c:v>54</c:v>
                </c:pt>
                <c:pt idx="2875">
                  <c:v>55</c:v>
                </c:pt>
                <c:pt idx="2876">
                  <c:v>58</c:v>
                </c:pt>
                <c:pt idx="2877">
                  <c:v>55</c:v>
                </c:pt>
                <c:pt idx="2878">
                  <c:v>54</c:v>
                </c:pt>
                <c:pt idx="2879">
                  <c:v>56</c:v>
                </c:pt>
                <c:pt idx="2880">
                  <c:v>57</c:v>
                </c:pt>
                <c:pt idx="2881">
                  <c:v>56</c:v>
                </c:pt>
                <c:pt idx="2882">
                  <c:v>58</c:v>
                </c:pt>
                <c:pt idx="2883">
                  <c:v>58</c:v>
                </c:pt>
                <c:pt idx="2884">
                  <c:v>58</c:v>
                </c:pt>
                <c:pt idx="2885">
                  <c:v>58</c:v>
                </c:pt>
                <c:pt idx="2886">
                  <c:v>66</c:v>
                </c:pt>
                <c:pt idx="2887">
                  <c:v>66</c:v>
                </c:pt>
                <c:pt idx="2888">
                  <c:v>63</c:v>
                </c:pt>
                <c:pt idx="2889">
                  <c:v>63</c:v>
                </c:pt>
                <c:pt idx="2890">
                  <c:v>60</c:v>
                </c:pt>
                <c:pt idx="2891">
                  <c:v>58</c:v>
                </c:pt>
                <c:pt idx="2892">
                  <c:v>55</c:v>
                </c:pt>
                <c:pt idx="2893">
                  <c:v>50</c:v>
                </c:pt>
                <c:pt idx="2894">
                  <c:v>46</c:v>
                </c:pt>
                <c:pt idx="2895">
                  <c:v>46</c:v>
                </c:pt>
                <c:pt idx="2896">
                  <c:v>43</c:v>
                </c:pt>
                <c:pt idx="2897">
                  <c:v>47</c:v>
                </c:pt>
                <c:pt idx="2898">
                  <c:v>37</c:v>
                </c:pt>
                <c:pt idx="2899">
                  <c:v>37</c:v>
                </c:pt>
                <c:pt idx="2900">
                  <c:v>40</c:v>
                </c:pt>
                <c:pt idx="2901">
                  <c:v>38</c:v>
                </c:pt>
                <c:pt idx="2902">
                  <c:v>40</c:v>
                </c:pt>
                <c:pt idx="2903">
                  <c:v>40</c:v>
                </c:pt>
                <c:pt idx="2904">
                  <c:v>47</c:v>
                </c:pt>
                <c:pt idx="2905">
                  <c:v>48</c:v>
                </c:pt>
                <c:pt idx="2906">
                  <c:v>49</c:v>
                </c:pt>
                <c:pt idx="2907">
                  <c:v>50</c:v>
                </c:pt>
                <c:pt idx="2908">
                  <c:v>52</c:v>
                </c:pt>
                <c:pt idx="2909">
                  <c:v>49</c:v>
                </c:pt>
                <c:pt idx="2910">
                  <c:v>50</c:v>
                </c:pt>
                <c:pt idx="2911">
                  <c:v>51</c:v>
                </c:pt>
                <c:pt idx="2912">
                  <c:v>49</c:v>
                </c:pt>
                <c:pt idx="2913">
                  <c:v>49</c:v>
                </c:pt>
                <c:pt idx="2914">
                  <c:v>50</c:v>
                </c:pt>
                <c:pt idx="2915">
                  <c:v>49</c:v>
                </c:pt>
                <c:pt idx="2916">
                  <c:v>48</c:v>
                </c:pt>
                <c:pt idx="2917">
                  <c:v>49</c:v>
                </c:pt>
                <c:pt idx="2918">
                  <c:v>51</c:v>
                </c:pt>
                <c:pt idx="2919">
                  <c:v>46</c:v>
                </c:pt>
                <c:pt idx="2920">
                  <c:v>44</c:v>
                </c:pt>
                <c:pt idx="2921">
                  <c:v>43</c:v>
                </c:pt>
                <c:pt idx="2922">
                  <c:v>49</c:v>
                </c:pt>
                <c:pt idx="2923">
                  <c:v>47</c:v>
                </c:pt>
                <c:pt idx="2924">
                  <c:v>48</c:v>
                </c:pt>
                <c:pt idx="2925">
                  <c:v>51</c:v>
                </c:pt>
                <c:pt idx="2926">
                  <c:v>54</c:v>
                </c:pt>
                <c:pt idx="2927">
                  <c:v>52</c:v>
                </c:pt>
                <c:pt idx="2928">
                  <c:v>50</c:v>
                </c:pt>
                <c:pt idx="2929">
                  <c:v>47</c:v>
                </c:pt>
                <c:pt idx="2930">
                  <c:v>48</c:v>
                </c:pt>
                <c:pt idx="2931">
                  <c:v>50</c:v>
                </c:pt>
                <c:pt idx="2932">
                  <c:v>50</c:v>
                </c:pt>
                <c:pt idx="2933">
                  <c:v>51</c:v>
                </c:pt>
                <c:pt idx="2934">
                  <c:v>46</c:v>
                </c:pt>
                <c:pt idx="2935">
                  <c:v>49</c:v>
                </c:pt>
                <c:pt idx="2936">
                  <c:v>54</c:v>
                </c:pt>
                <c:pt idx="2937">
                  <c:v>50</c:v>
                </c:pt>
                <c:pt idx="2938">
                  <c:v>51</c:v>
                </c:pt>
                <c:pt idx="2939">
                  <c:v>53</c:v>
                </c:pt>
                <c:pt idx="2940">
                  <c:v>53</c:v>
                </c:pt>
                <c:pt idx="2941">
                  <c:v>55</c:v>
                </c:pt>
                <c:pt idx="2942">
                  <c:v>54</c:v>
                </c:pt>
                <c:pt idx="2943">
                  <c:v>52</c:v>
                </c:pt>
                <c:pt idx="2944">
                  <c:v>54</c:v>
                </c:pt>
                <c:pt idx="2945">
                  <c:v>58</c:v>
                </c:pt>
                <c:pt idx="2946">
                  <c:v>58</c:v>
                </c:pt>
                <c:pt idx="2947">
                  <c:v>56</c:v>
                </c:pt>
                <c:pt idx="2948">
                  <c:v>58</c:v>
                </c:pt>
                <c:pt idx="2949">
                  <c:v>56</c:v>
                </c:pt>
                <c:pt idx="2950">
                  <c:v>55</c:v>
                </c:pt>
                <c:pt idx="2951">
                  <c:v>55</c:v>
                </c:pt>
                <c:pt idx="2952">
                  <c:v>55</c:v>
                </c:pt>
                <c:pt idx="2953">
                  <c:v>57</c:v>
                </c:pt>
                <c:pt idx="2954">
                  <c:v>57</c:v>
                </c:pt>
                <c:pt idx="2955">
                  <c:v>57</c:v>
                </c:pt>
                <c:pt idx="2956">
                  <c:v>55</c:v>
                </c:pt>
                <c:pt idx="2957">
                  <c:v>51</c:v>
                </c:pt>
                <c:pt idx="2958">
                  <c:v>51</c:v>
                </c:pt>
                <c:pt idx="2959">
                  <c:v>46</c:v>
                </c:pt>
                <c:pt idx="2960">
                  <c:v>38</c:v>
                </c:pt>
                <c:pt idx="2961">
                  <c:v>38</c:v>
                </c:pt>
                <c:pt idx="2962">
                  <c:v>37</c:v>
                </c:pt>
                <c:pt idx="2963">
                  <c:v>34</c:v>
                </c:pt>
                <c:pt idx="2964">
                  <c:v>37</c:v>
                </c:pt>
                <c:pt idx="2965">
                  <c:v>42</c:v>
                </c:pt>
                <c:pt idx="2966">
                  <c:v>44</c:v>
                </c:pt>
                <c:pt idx="2967">
                  <c:v>49</c:v>
                </c:pt>
                <c:pt idx="2968">
                  <c:v>50</c:v>
                </c:pt>
                <c:pt idx="2969">
                  <c:v>47</c:v>
                </c:pt>
                <c:pt idx="2970">
                  <c:v>45</c:v>
                </c:pt>
                <c:pt idx="2971">
                  <c:v>50</c:v>
                </c:pt>
                <c:pt idx="2972">
                  <c:v>52</c:v>
                </c:pt>
                <c:pt idx="2973">
                  <c:v>57</c:v>
                </c:pt>
                <c:pt idx="2974">
                  <c:v>58</c:v>
                </c:pt>
                <c:pt idx="2975">
                  <c:v>61</c:v>
                </c:pt>
                <c:pt idx="2976">
                  <c:v>61</c:v>
                </c:pt>
                <c:pt idx="2977">
                  <c:v>54</c:v>
                </c:pt>
                <c:pt idx="2978">
                  <c:v>53</c:v>
                </c:pt>
                <c:pt idx="2979">
                  <c:v>50</c:v>
                </c:pt>
                <c:pt idx="2980">
                  <c:v>48</c:v>
                </c:pt>
                <c:pt idx="2981">
                  <c:v>50</c:v>
                </c:pt>
                <c:pt idx="2982">
                  <c:v>56</c:v>
                </c:pt>
                <c:pt idx="2983">
                  <c:v>53</c:v>
                </c:pt>
                <c:pt idx="2984">
                  <c:v>52</c:v>
                </c:pt>
                <c:pt idx="2985">
                  <c:v>48</c:v>
                </c:pt>
                <c:pt idx="2986">
                  <c:v>49</c:v>
                </c:pt>
                <c:pt idx="2987">
                  <c:v>47</c:v>
                </c:pt>
                <c:pt idx="2988">
                  <c:v>51</c:v>
                </c:pt>
                <c:pt idx="2989">
                  <c:v>54</c:v>
                </c:pt>
                <c:pt idx="2990">
                  <c:v>53</c:v>
                </c:pt>
                <c:pt idx="2991">
                  <c:v>55</c:v>
                </c:pt>
                <c:pt idx="2992">
                  <c:v>57</c:v>
                </c:pt>
                <c:pt idx="2993">
                  <c:v>57</c:v>
                </c:pt>
                <c:pt idx="2994">
                  <c:v>52</c:v>
                </c:pt>
                <c:pt idx="2995">
                  <c:v>54</c:v>
                </c:pt>
                <c:pt idx="2996">
                  <c:v>55</c:v>
                </c:pt>
                <c:pt idx="2997">
                  <c:v>53</c:v>
                </c:pt>
                <c:pt idx="2998">
                  <c:v>50</c:v>
                </c:pt>
                <c:pt idx="2999">
                  <c:v>50</c:v>
                </c:pt>
                <c:pt idx="3000">
                  <c:v>48</c:v>
                </c:pt>
                <c:pt idx="3001">
                  <c:v>48</c:v>
                </c:pt>
                <c:pt idx="3002">
                  <c:v>50</c:v>
                </c:pt>
                <c:pt idx="3003">
                  <c:v>46</c:v>
                </c:pt>
                <c:pt idx="3004">
                  <c:v>49</c:v>
                </c:pt>
                <c:pt idx="3005">
                  <c:v>50</c:v>
                </c:pt>
                <c:pt idx="3006">
                  <c:v>51</c:v>
                </c:pt>
                <c:pt idx="3007">
                  <c:v>49</c:v>
                </c:pt>
                <c:pt idx="3008">
                  <c:v>49</c:v>
                </c:pt>
                <c:pt idx="3009">
                  <c:v>49</c:v>
                </c:pt>
                <c:pt idx="3010">
                  <c:v>52</c:v>
                </c:pt>
                <c:pt idx="3011">
                  <c:v>50</c:v>
                </c:pt>
                <c:pt idx="3012">
                  <c:v>50</c:v>
                </c:pt>
                <c:pt idx="3013">
                  <c:v>47</c:v>
                </c:pt>
                <c:pt idx="3014">
                  <c:v>49</c:v>
                </c:pt>
                <c:pt idx="3015">
                  <c:v>47</c:v>
                </c:pt>
                <c:pt idx="3016">
                  <c:v>46</c:v>
                </c:pt>
                <c:pt idx="3017">
                  <c:v>48</c:v>
                </c:pt>
                <c:pt idx="3018">
                  <c:v>51</c:v>
                </c:pt>
                <c:pt idx="3019">
                  <c:v>52</c:v>
                </c:pt>
                <c:pt idx="3020">
                  <c:v>52</c:v>
                </c:pt>
                <c:pt idx="3021">
                  <c:v>53</c:v>
                </c:pt>
                <c:pt idx="3022">
                  <c:v>56</c:v>
                </c:pt>
                <c:pt idx="3023">
                  <c:v>56</c:v>
                </c:pt>
                <c:pt idx="3024">
                  <c:v>54</c:v>
                </c:pt>
                <c:pt idx="3025">
                  <c:v>59</c:v>
                </c:pt>
                <c:pt idx="3026">
                  <c:v>60</c:v>
                </c:pt>
                <c:pt idx="3027">
                  <c:v>58</c:v>
                </c:pt>
                <c:pt idx="3028">
                  <c:v>57</c:v>
                </c:pt>
                <c:pt idx="3029">
                  <c:v>56</c:v>
                </c:pt>
                <c:pt idx="3030">
                  <c:v>52</c:v>
                </c:pt>
                <c:pt idx="3031">
                  <c:v>58</c:v>
                </c:pt>
                <c:pt idx="3032">
                  <c:v>62</c:v>
                </c:pt>
                <c:pt idx="3033">
                  <c:v>62</c:v>
                </c:pt>
                <c:pt idx="3034">
                  <c:v>64</c:v>
                </c:pt>
                <c:pt idx="3035">
                  <c:v>61</c:v>
                </c:pt>
                <c:pt idx="3036">
                  <c:v>63</c:v>
                </c:pt>
                <c:pt idx="3037">
                  <c:v>60</c:v>
                </c:pt>
                <c:pt idx="3038">
                  <c:v>55</c:v>
                </c:pt>
                <c:pt idx="3039">
                  <c:v>57</c:v>
                </c:pt>
                <c:pt idx="3040">
                  <c:v>58</c:v>
                </c:pt>
                <c:pt idx="3041">
                  <c:v>54</c:v>
                </c:pt>
                <c:pt idx="3042">
                  <c:v>59</c:v>
                </c:pt>
                <c:pt idx="3043">
                  <c:v>57</c:v>
                </c:pt>
                <c:pt idx="3044">
                  <c:v>54</c:v>
                </c:pt>
                <c:pt idx="3045">
                  <c:v>53</c:v>
                </c:pt>
                <c:pt idx="3046">
                  <c:v>51</c:v>
                </c:pt>
                <c:pt idx="3047">
                  <c:v>54</c:v>
                </c:pt>
                <c:pt idx="3048">
                  <c:v>51</c:v>
                </c:pt>
                <c:pt idx="3049">
                  <c:v>53</c:v>
                </c:pt>
                <c:pt idx="3050">
                  <c:v>52</c:v>
                </c:pt>
                <c:pt idx="3051">
                  <c:v>55</c:v>
                </c:pt>
                <c:pt idx="3052">
                  <c:v>58</c:v>
                </c:pt>
                <c:pt idx="3053">
                  <c:v>56</c:v>
                </c:pt>
                <c:pt idx="3054">
                  <c:v>50</c:v>
                </c:pt>
                <c:pt idx="3055">
                  <c:v>48</c:v>
                </c:pt>
                <c:pt idx="3056">
                  <c:v>52</c:v>
                </c:pt>
                <c:pt idx="3057">
                  <c:v>51</c:v>
                </c:pt>
                <c:pt idx="3058">
                  <c:v>49</c:v>
                </c:pt>
                <c:pt idx="3059">
                  <c:v>47</c:v>
                </c:pt>
                <c:pt idx="3060">
                  <c:v>50</c:v>
                </c:pt>
                <c:pt idx="3061">
                  <c:v>51</c:v>
                </c:pt>
                <c:pt idx="3062">
                  <c:v>54</c:v>
                </c:pt>
                <c:pt idx="3063">
                  <c:v>54</c:v>
                </c:pt>
                <c:pt idx="3064">
                  <c:v>53</c:v>
                </c:pt>
                <c:pt idx="3065">
                  <c:v>58</c:v>
                </c:pt>
                <c:pt idx="3066">
                  <c:v>64</c:v>
                </c:pt>
                <c:pt idx="3067">
                  <c:v>64</c:v>
                </c:pt>
                <c:pt idx="3068">
                  <c:v>60</c:v>
                </c:pt>
                <c:pt idx="3069">
                  <c:v>58</c:v>
                </c:pt>
                <c:pt idx="3070">
                  <c:v>60</c:v>
                </c:pt>
                <c:pt idx="3071">
                  <c:v>59</c:v>
                </c:pt>
                <c:pt idx="3072">
                  <c:v>57</c:v>
                </c:pt>
                <c:pt idx="3073">
                  <c:v>56</c:v>
                </c:pt>
                <c:pt idx="3074">
                  <c:v>53</c:v>
                </c:pt>
                <c:pt idx="3075">
                  <c:v>51</c:v>
                </c:pt>
                <c:pt idx="3076">
                  <c:v>51</c:v>
                </c:pt>
                <c:pt idx="3077">
                  <c:v>47</c:v>
                </c:pt>
                <c:pt idx="3078">
                  <c:v>47</c:v>
                </c:pt>
                <c:pt idx="3079">
                  <c:v>42</c:v>
                </c:pt>
                <c:pt idx="3080">
                  <c:v>43</c:v>
                </c:pt>
                <c:pt idx="3081">
                  <c:v>45</c:v>
                </c:pt>
                <c:pt idx="3082">
                  <c:v>43</c:v>
                </c:pt>
                <c:pt idx="3083">
                  <c:v>45</c:v>
                </c:pt>
                <c:pt idx="3084">
                  <c:v>45</c:v>
                </c:pt>
                <c:pt idx="3085">
                  <c:v>48</c:v>
                </c:pt>
                <c:pt idx="3086">
                  <c:v>51</c:v>
                </c:pt>
                <c:pt idx="3087">
                  <c:v>51</c:v>
                </c:pt>
                <c:pt idx="3088">
                  <c:v>48</c:v>
                </c:pt>
                <c:pt idx="3089">
                  <c:v>47</c:v>
                </c:pt>
                <c:pt idx="3090">
                  <c:v>47</c:v>
                </c:pt>
                <c:pt idx="3091">
                  <c:v>49</c:v>
                </c:pt>
                <c:pt idx="3092">
                  <c:v>51</c:v>
                </c:pt>
                <c:pt idx="3093">
                  <c:v>50</c:v>
                </c:pt>
                <c:pt idx="3094">
                  <c:v>51</c:v>
                </c:pt>
                <c:pt idx="3095">
                  <c:v>50</c:v>
                </c:pt>
                <c:pt idx="3096">
                  <c:v>49</c:v>
                </c:pt>
                <c:pt idx="3097">
                  <c:v>48</c:v>
                </c:pt>
                <c:pt idx="3098">
                  <c:v>46</c:v>
                </c:pt>
                <c:pt idx="3099">
                  <c:v>46</c:v>
                </c:pt>
                <c:pt idx="3100">
                  <c:v>46</c:v>
                </c:pt>
                <c:pt idx="3101">
                  <c:v>45</c:v>
                </c:pt>
                <c:pt idx="3102">
                  <c:v>42</c:v>
                </c:pt>
                <c:pt idx="3103">
                  <c:v>43</c:v>
                </c:pt>
                <c:pt idx="3104">
                  <c:v>43</c:v>
                </c:pt>
                <c:pt idx="3105">
                  <c:v>45</c:v>
                </c:pt>
                <c:pt idx="3106">
                  <c:v>51</c:v>
                </c:pt>
                <c:pt idx="3107">
                  <c:v>49</c:v>
                </c:pt>
                <c:pt idx="3108">
                  <c:v>57</c:v>
                </c:pt>
                <c:pt idx="3109">
                  <c:v>58</c:v>
                </c:pt>
                <c:pt idx="3110">
                  <c:v>59</c:v>
                </c:pt>
                <c:pt idx="3111">
                  <c:v>59</c:v>
                </c:pt>
                <c:pt idx="3112">
                  <c:v>58</c:v>
                </c:pt>
                <c:pt idx="3113">
                  <c:v>57</c:v>
                </c:pt>
                <c:pt idx="3114">
                  <c:v>53</c:v>
                </c:pt>
                <c:pt idx="3115">
                  <c:v>50</c:v>
                </c:pt>
                <c:pt idx="3116">
                  <c:v>52</c:v>
                </c:pt>
                <c:pt idx="3117">
                  <c:v>53</c:v>
                </c:pt>
                <c:pt idx="3118">
                  <c:v>49</c:v>
                </c:pt>
                <c:pt idx="3119">
                  <c:v>53</c:v>
                </c:pt>
                <c:pt idx="3120">
                  <c:v>47</c:v>
                </c:pt>
                <c:pt idx="3121">
                  <c:v>46</c:v>
                </c:pt>
                <c:pt idx="3122">
                  <c:v>52</c:v>
                </c:pt>
                <c:pt idx="3123">
                  <c:v>53</c:v>
                </c:pt>
                <c:pt idx="3124">
                  <c:v>54</c:v>
                </c:pt>
                <c:pt idx="3125">
                  <c:v>58</c:v>
                </c:pt>
                <c:pt idx="3126">
                  <c:v>60</c:v>
                </c:pt>
                <c:pt idx="3127">
                  <c:v>61</c:v>
                </c:pt>
                <c:pt idx="3128">
                  <c:v>59</c:v>
                </c:pt>
                <c:pt idx="3129">
                  <c:v>56</c:v>
                </c:pt>
                <c:pt idx="3130">
                  <c:v>55</c:v>
                </c:pt>
                <c:pt idx="3131">
                  <c:v>55</c:v>
                </c:pt>
                <c:pt idx="3132">
                  <c:v>54</c:v>
                </c:pt>
                <c:pt idx="3133">
                  <c:v>56</c:v>
                </c:pt>
                <c:pt idx="3134">
                  <c:v>50</c:v>
                </c:pt>
                <c:pt idx="3135">
                  <c:v>47</c:v>
                </c:pt>
                <c:pt idx="3136">
                  <c:v>46</c:v>
                </c:pt>
                <c:pt idx="3137">
                  <c:v>46</c:v>
                </c:pt>
                <c:pt idx="3138">
                  <c:v>48</c:v>
                </c:pt>
                <c:pt idx="3139">
                  <c:v>50</c:v>
                </c:pt>
                <c:pt idx="3140">
                  <c:v>46</c:v>
                </c:pt>
                <c:pt idx="3141">
                  <c:v>45</c:v>
                </c:pt>
                <c:pt idx="3142">
                  <c:v>44</c:v>
                </c:pt>
                <c:pt idx="3143">
                  <c:v>42</c:v>
                </c:pt>
                <c:pt idx="3144">
                  <c:v>48</c:v>
                </c:pt>
                <c:pt idx="3145">
                  <c:v>47</c:v>
                </c:pt>
                <c:pt idx="3146">
                  <c:v>51</c:v>
                </c:pt>
                <c:pt idx="3147">
                  <c:v>53</c:v>
                </c:pt>
                <c:pt idx="3148">
                  <c:v>52</c:v>
                </c:pt>
                <c:pt idx="3149">
                  <c:v>50</c:v>
                </c:pt>
                <c:pt idx="3150">
                  <c:v>52</c:v>
                </c:pt>
                <c:pt idx="3151">
                  <c:v>53</c:v>
                </c:pt>
                <c:pt idx="3152">
                  <c:v>55</c:v>
                </c:pt>
                <c:pt idx="3153">
                  <c:v>55</c:v>
                </c:pt>
                <c:pt idx="3154">
                  <c:v>57</c:v>
                </c:pt>
                <c:pt idx="3155">
                  <c:v>57</c:v>
                </c:pt>
                <c:pt idx="3156">
                  <c:v>53</c:v>
                </c:pt>
                <c:pt idx="3157">
                  <c:v>51</c:v>
                </c:pt>
                <c:pt idx="3158">
                  <c:v>52</c:v>
                </c:pt>
                <c:pt idx="3159">
                  <c:v>51</c:v>
                </c:pt>
                <c:pt idx="3160">
                  <c:v>54</c:v>
                </c:pt>
                <c:pt idx="3161">
                  <c:v>49</c:v>
                </c:pt>
                <c:pt idx="3162">
                  <c:v>49</c:v>
                </c:pt>
                <c:pt idx="3163">
                  <c:v>49</c:v>
                </c:pt>
                <c:pt idx="3164">
                  <c:v>47</c:v>
                </c:pt>
                <c:pt idx="3165">
                  <c:v>46</c:v>
                </c:pt>
                <c:pt idx="3166">
                  <c:v>44</c:v>
                </c:pt>
                <c:pt idx="3167">
                  <c:v>41</c:v>
                </c:pt>
                <c:pt idx="3168">
                  <c:v>41</c:v>
                </c:pt>
                <c:pt idx="3169">
                  <c:v>44</c:v>
                </c:pt>
                <c:pt idx="3170">
                  <c:v>46</c:v>
                </c:pt>
                <c:pt idx="3171">
                  <c:v>46</c:v>
                </c:pt>
                <c:pt idx="3172">
                  <c:v>46</c:v>
                </c:pt>
                <c:pt idx="3173">
                  <c:v>46</c:v>
                </c:pt>
                <c:pt idx="3174">
                  <c:v>46</c:v>
                </c:pt>
                <c:pt idx="3175">
                  <c:v>43</c:v>
                </c:pt>
                <c:pt idx="3176">
                  <c:v>46</c:v>
                </c:pt>
                <c:pt idx="3177">
                  <c:v>49</c:v>
                </c:pt>
                <c:pt idx="3178">
                  <c:v>55</c:v>
                </c:pt>
                <c:pt idx="3179">
                  <c:v>54</c:v>
                </c:pt>
                <c:pt idx="3180">
                  <c:v>58</c:v>
                </c:pt>
                <c:pt idx="3181">
                  <c:v>56</c:v>
                </c:pt>
                <c:pt idx="3182">
                  <c:v>53</c:v>
                </c:pt>
                <c:pt idx="3183">
                  <c:v>49</c:v>
                </c:pt>
                <c:pt idx="3184">
                  <c:v>48</c:v>
                </c:pt>
                <c:pt idx="3185">
                  <c:v>49</c:v>
                </c:pt>
                <c:pt idx="3186">
                  <c:v>48</c:v>
                </c:pt>
                <c:pt idx="3187">
                  <c:v>52</c:v>
                </c:pt>
                <c:pt idx="3188">
                  <c:v>49</c:v>
                </c:pt>
                <c:pt idx="3189">
                  <c:v>49</c:v>
                </c:pt>
                <c:pt idx="3190">
                  <c:v>44</c:v>
                </c:pt>
                <c:pt idx="3191">
                  <c:v>46</c:v>
                </c:pt>
                <c:pt idx="3192">
                  <c:v>45</c:v>
                </c:pt>
                <c:pt idx="3193">
                  <c:v>50</c:v>
                </c:pt>
                <c:pt idx="3194">
                  <c:v>49</c:v>
                </c:pt>
                <c:pt idx="3195">
                  <c:v>48</c:v>
                </c:pt>
                <c:pt idx="3196">
                  <c:v>50</c:v>
                </c:pt>
                <c:pt idx="3197">
                  <c:v>52</c:v>
                </c:pt>
                <c:pt idx="3198">
                  <c:v>56</c:v>
                </c:pt>
                <c:pt idx="3199">
                  <c:v>55</c:v>
                </c:pt>
                <c:pt idx="3200">
                  <c:v>56</c:v>
                </c:pt>
                <c:pt idx="3201">
                  <c:v>54</c:v>
                </c:pt>
                <c:pt idx="3202">
                  <c:v>53</c:v>
                </c:pt>
                <c:pt idx="3203">
                  <c:v>56</c:v>
                </c:pt>
                <c:pt idx="3204">
                  <c:v>54</c:v>
                </c:pt>
                <c:pt idx="3205">
                  <c:v>46</c:v>
                </c:pt>
                <c:pt idx="3206">
                  <c:v>46</c:v>
                </c:pt>
                <c:pt idx="3207">
                  <c:v>44</c:v>
                </c:pt>
                <c:pt idx="3208">
                  <c:v>41</c:v>
                </c:pt>
                <c:pt idx="3209">
                  <c:v>39</c:v>
                </c:pt>
                <c:pt idx="3210">
                  <c:v>35</c:v>
                </c:pt>
                <c:pt idx="3211">
                  <c:v>36</c:v>
                </c:pt>
                <c:pt idx="3212">
                  <c:v>37</c:v>
                </c:pt>
                <c:pt idx="3213">
                  <c:v>39</c:v>
                </c:pt>
                <c:pt idx="3214">
                  <c:v>38</c:v>
                </c:pt>
                <c:pt idx="3215">
                  <c:v>37</c:v>
                </c:pt>
                <c:pt idx="3216">
                  <c:v>42</c:v>
                </c:pt>
                <c:pt idx="3217">
                  <c:v>42</c:v>
                </c:pt>
                <c:pt idx="3218">
                  <c:v>44</c:v>
                </c:pt>
                <c:pt idx="3219">
                  <c:v>48</c:v>
                </c:pt>
                <c:pt idx="3220">
                  <c:v>48</c:v>
                </c:pt>
                <c:pt idx="3221">
                  <c:v>53</c:v>
                </c:pt>
                <c:pt idx="3222">
                  <c:v>56</c:v>
                </c:pt>
                <c:pt idx="3223">
                  <c:v>55</c:v>
                </c:pt>
                <c:pt idx="3224">
                  <c:v>55</c:v>
                </c:pt>
                <c:pt idx="3225">
                  <c:v>54</c:v>
                </c:pt>
                <c:pt idx="3226">
                  <c:v>58</c:v>
                </c:pt>
                <c:pt idx="3227">
                  <c:v>61</c:v>
                </c:pt>
                <c:pt idx="3228">
                  <c:v>59</c:v>
                </c:pt>
                <c:pt idx="3229">
                  <c:v>63</c:v>
                </c:pt>
                <c:pt idx="3230">
                  <c:v>64</c:v>
                </c:pt>
                <c:pt idx="3231">
                  <c:v>63</c:v>
                </c:pt>
                <c:pt idx="3232">
                  <c:v>65</c:v>
                </c:pt>
                <c:pt idx="3233">
                  <c:v>62</c:v>
                </c:pt>
                <c:pt idx="3234">
                  <c:v>61</c:v>
                </c:pt>
                <c:pt idx="3235">
                  <c:v>57</c:v>
                </c:pt>
                <c:pt idx="3236">
                  <c:v>57</c:v>
                </c:pt>
                <c:pt idx="3237">
                  <c:v>56</c:v>
                </c:pt>
                <c:pt idx="3238">
                  <c:v>56</c:v>
                </c:pt>
                <c:pt idx="3239">
                  <c:v>54</c:v>
                </c:pt>
                <c:pt idx="3240">
                  <c:v>52</c:v>
                </c:pt>
                <c:pt idx="3241">
                  <c:v>49</c:v>
                </c:pt>
                <c:pt idx="3242">
                  <c:v>45</c:v>
                </c:pt>
                <c:pt idx="3243">
                  <c:v>45</c:v>
                </c:pt>
                <c:pt idx="3244">
                  <c:v>43</c:v>
                </c:pt>
                <c:pt idx="3245">
                  <c:v>45</c:v>
                </c:pt>
                <c:pt idx="3246">
                  <c:v>46</c:v>
                </c:pt>
                <c:pt idx="3247">
                  <c:v>51</c:v>
                </c:pt>
                <c:pt idx="3248">
                  <c:v>48</c:v>
                </c:pt>
                <c:pt idx="3249">
                  <c:v>54</c:v>
                </c:pt>
                <c:pt idx="3250">
                  <c:v>51</c:v>
                </c:pt>
                <c:pt idx="3251">
                  <c:v>51</c:v>
                </c:pt>
                <c:pt idx="3252">
                  <c:v>51</c:v>
                </c:pt>
                <c:pt idx="3253">
                  <c:v>51</c:v>
                </c:pt>
                <c:pt idx="3254">
                  <c:v>52</c:v>
                </c:pt>
                <c:pt idx="3255">
                  <c:v>49</c:v>
                </c:pt>
                <c:pt idx="3256">
                  <c:v>49</c:v>
                </c:pt>
                <c:pt idx="3257">
                  <c:v>47</c:v>
                </c:pt>
                <c:pt idx="3258">
                  <c:v>51</c:v>
                </c:pt>
                <c:pt idx="3259">
                  <c:v>48</c:v>
                </c:pt>
                <c:pt idx="3260">
                  <c:v>50</c:v>
                </c:pt>
                <c:pt idx="3261">
                  <c:v>46</c:v>
                </c:pt>
                <c:pt idx="3262">
                  <c:v>49</c:v>
                </c:pt>
                <c:pt idx="3263">
                  <c:v>45</c:v>
                </c:pt>
                <c:pt idx="3264">
                  <c:v>46</c:v>
                </c:pt>
                <c:pt idx="3265">
                  <c:v>46</c:v>
                </c:pt>
                <c:pt idx="3266">
                  <c:v>46</c:v>
                </c:pt>
                <c:pt idx="3267">
                  <c:v>51</c:v>
                </c:pt>
                <c:pt idx="3268">
                  <c:v>51</c:v>
                </c:pt>
                <c:pt idx="3269">
                  <c:v>51</c:v>
                </c:pt>
                <c:pt idx="3270">
                  <c:v>52</c:v>
                </c:pt>
                <c:pt idx="3271">
                  <c:v>50</c:v>
                </c:pt>
                <c:pt idx="3272">
                  <c:v>49</c:v>
                </c:pt>
                <c:pt idx="3273">
                  <c:v>49</c:v>
                </c:pt>
                <c:pt idx="3274">
                  <c:v>49</c:v>
                </c:pt>
                <c:pt idx="3275">
                  <c:v>48</c:v>
                </c:pt>
                <c:pt idx="3276">
                  <c:v>46</c:v>
                </c:pt>
                <c:pt idx="3277">
                  <c:v>48</c:v>
                </c:pt>
                <c:pt idx="3278">
                  <c:v>51</c:v>
                </c:pt>
                <c:pt idx="3279">
                  <c:v>50</c:v>
                </c:pt>
                <c:pt idx="3280">
                  <c:v>50</c:v>
                </c:pt>
                <c:pt idx="3281">
                  <c:v>48</c:v>
                </c:pt>
                <c:pt idx="3282">
                  <c:v>45</c:v>
                </c:pt>
                <c:pt idx="3283">
                  <c:v>45</c:v>
                </c:pt>
                <c:pt idx="3284">
                  <c:v>47</c:v>
                </c:pt>
                <c:pt idx="3285">
                  <c:v>45</c:v>
                </c:pt>
                <c:pt idx="3286">
                  <c:v>45</c:v>
                </c:pt>
                <c:pt idx="3287">
                  <c:v>46</c:v>
                </c:pt>
                <c:pt idx="3288">
                  <c:v>50</c:v>
                </c:pt>
                <c:pt idx="3289">
                  <c:v>45</c:v>
                </c:pt>
                <c:pt idx="3290">
                  <c:v>47</c:v>
                </c:pt>
                <c:pt idx="3291">
                  <c:v>47</c:v>
                </c:pt>
                <c:pt idx="3292">
                  <c:v>47</c:v>
                </c:pt>
                <c:pt idx="3293">
                  <c:v>48</c:v>
                </c:pt>
                <c:pt idx="3294">
                  <c:v>48</c:v>
                </c:pt>
                <c:pt idx="3295">
                  <c:v>52</c:v>
                </c:pt>
                <c:pt idx="3296">
                  <c:v>52</c:v>
                </c:pt>
                <c:pt idx="3297">
                  <c:v>59</c:v>
                </c:pt>
                <c:pt idx="3298">
                  <c:v>57</c:v>
                </c:pt>
                <c:pt idx="3299">
                  <c:v>57</c:v>
                </c:pt>
                <c:pt idx="3300">
                  <c:v>57</c:v>
                </c:pt>
                <c:pt idx="3301">
                  <c:v>58</c:v>
                </c:pt>
                <c:pt idx="3302">
                  <c:v>57</c:v>
                </c:pt>
                <c:pt idx="3303">
                  <c:v>55</c:v>
                </c:pt>
                <c:pt idx="3304">
                  <c:v>55</c:v>
                </c:pt>
                <c:pt idx="3305">
                  <c:v>55</c:v>
                </c:pt>
                <c:pt idx="3306">
                  <c:v>56</c:v>
                </c:pt>
                <c:pt idx="3307">
                  <c:v>54</c:v>
                </c:pt>
                <c:pt idx="3308">
                  <c:v>56</c:v>
                </c:pt>
                <c:pt idx="3309">
                  <c:v>49</c:v>
                </c:pt>
                <c:pt idx="3310">
                  <c:v>48</c:v>
                </c:pt>
                <c:pt idx="3311">
                  <c:v>50</c:v>
                </c:pt>
                <c:pt idx="3312">
                  <c:v>48</c:v>
                </c:pt>
                <c:pt idx="3313">
                  <c:v>48</c:v>
                </c:pt>
                <c:pt idx="3314">
                  <c:v>48</c:v>
                </c:pt>
                <c:pt idx="3315">
                  <c:v>53</c:v>
                </c:pt>
                <c:pt idx="3316">
                  <c:v>55</c:v>
                </c:pt>
                <c:pt idx="3317">
                  <c:v>54</c:v>
                </c:pt>
                <c:pt idx="3318">
                  <c:v>51</c:v>
                </c:pt>
                <c:pt idx="3319">
                  <c:v>54</c:v>
                </c:pt>
                <c:pt idx="3320">
                  <c:v>53</c:v>
                </c:pt>
                <c:pt idx="3321">
                  <c:v>53</c:v>
                </c:pt>
                <c:pt idx="3322">
                  <c:v>51</c:v>
                </c:pt>
                <c:pt idx="3323">
                  <c:v>54</c:v>
                </c:pt>
                <c:pt idx="3324">
                  <c:v>57</c:v>
                </c:pt>
                <c:pt idx="3325">
                  <c:v>56</c:v>
                </c:pt>
                <c:pt idx="3326">
                  <c:v>57</c:v>
                </c:pt>
                <c:pt idx="3327">
                  <c:v>58</c:v>
                </c:pt>
                <c:pt idx="3328">
                  <c:v>58</c:v>
                </c:pt>
                <c:pt idx="3329">
                  <c:v>56</c:v>
                </c:pt>
                <c:pt idx="3330">
                  <c:v>56</c:v>
                </c:pt>
                <c:pt idx="3331">
                  <c:v>53</c:v>
                </c:pt>
                <c:pt idx="3332">
                  <c:v>51</c:v>
                </c:pt>
                <c:pt idx="3333">
                  <c:v>52</c:v>
                </c:pt>
                <c:pt idx="3334">
                  <c:v>55</c:v>
                </c:pt>
                <c:pt idx="3335">
                  <c:v>54</c:v>
                </c:pt>
                <c:pt idx="3336">
                  <c:v>53</c:v>
                </c:pt>
                <c:pt idx="3337">
                  <c:v>52</c:v>
                </c:pt>
                <c:pt idx="3338">
                  <c:v>53</c:v>
                </c:pt>
                <c:pt idx="3339">
                  <c:v>48</c:v>
                </c:pt>
                <c:pt idx="3340">
                  <c:v>48</c:v>
                </c:pt>
                <c:pt idx="3341">
                  <c:v>47</c:v>
                </c:pt>
                <c:pt idx="3342">
                  <c:v>44</c:v>
                </c:pt>
                <c:pt idx="3343">
                  <c:v>45</c:v>
                </c:pt>
                <c:pt idx="3344">
                  <c:v>45</c:v>
                </c:pt>
                <c:pt idx="3345">
                  <c:v>47</c:v>
                </c:pt>
                <c:pt idx="3346">
                  <c:v>48</c:v>
                </c:pt>
                <c:pt idx="3347">
                  <c:v>48</c:v>
                </c:pt>
                <c:pt idx="3348">
                  <c:v>47</c:v>
                </c:pt>
                <c:pt idx="3349">
                  <c:v>46</c:v>
                </c:pt>
                <c:pt idx="3350">
                  <c:v>45</c:v>
                </c:pt>
                <c:pt idx="3351">
                  <c:v>43</c:v>
                </c:pt>
                <c:pt idx="3352">
                  <c:v>44</c:v>
                </c:pt>
                <c:pt idx="3353">
                  <c:v>43</c:v>
                </c:pt>
                <c:pt idx="3354">
                  <c:v>45</c:v>
                </c:pt>
                <c:pt idx="3355">
                  <c:v>42</c:v>
                </c:pt>
                <c:pt idx="3356">
                  <c:v>42</c:v>
                </c:pt>
                <c:pt idx="3357">
                  <c:v>43</c:v>
                </c:pt>
                <c:pt idx="3358">
                  <c:v>42</c:v>
                </c:pt>
                <c:pt idx="3359">
                  <c:v>45</c:v>
                </c:pt>
                <c:pt idx="3360">
                  <c:v>44</c:v>
                </c:pt>
                <c:pt idx="3361">
                  <c:v>44</c:v>
                </c:pt>
                <c:pt idx="3362">
                  <c:v>45</c:v>
                </c:pt>
                <c:pt idx="3363">
                  <c:v>45</c:v>
                </c:pt>
                <c:pt idx="3364">
                  <c:v>46</c:v>
                </c:pt>
                <c:pt idx="3365">
                  <c:v>49</c:v>
                </c:pt>
                <c:pt idx="3366">
                  <c:v>51</c:v>
                </c:pt>
                <c:pt idx="3367">
                  <c:v>54</c:v>
                </c:pt>
                <c:pt idx="3368">
                  <c:v>51</c:v>
                </c:pt>
                <c:pt idx="3369">
                  <c:v>51</c:v>
                </c:pt>
                <c:pt idx="3370">
                  <c:v>52</c:v>
                </c:pt>
                <c:pt idx="3371">
                  <c:v>51</c:v>
                </c:pt>
                <c:pt idx="3372">
                  <c:v>51</c:v>
                </c:pt>
                <c:pt idx="3373">
                  <c:v>51</c:v>
                </c:pt>
                <c:pt idx="3374">
                  <c:v>50</c:v>
                </c:pt>
                <c:pt idx="3375">
                  <c:v>53</c:v>
                </c:pt>
                <c:pt idx="3376">
                  <c:v>56</c:v>
                </c:pt>
                <c:pt idx="3377">
                  <c:v>54</c:v>
                </c:pt>
                <c:pt idx="3378">
                  <c:v>52</c:v>
                </c:pt>
                <c:pt idx="3379">
                  <c:v>51</c:v>
                </c:pt>
                <c:pt idx="3380">
                  <c:v>48</c:v>
                </c:pt>
                <c:pt idx="3381">
                  <c:v>47</c:v>
                </c:pt>
                <c:pt idx="3382">
                  <c:v>51</c:v>
                </c:pt>
                <c:pt idx="3383">
                  <c:v>49</c:v>
                </c:pt>
                <c:pt idx="3384">
                  <c:v>51</c:v>
                </c:pt>
                <c:pt idx="3385">
                  <c:v>51</c:v>
                </c:pt>
                <c:pt idx="3386">
                  <c:v>51</c:v>
                </c:pt>
                <c:pt idx="3387">
                  <c:v>51</c:v>
                </c:pt>
                <c:pt idx="3388">
                  <c:v>46</c:v>
                </c:pt>
                <c:pt idx="3389">
                  <c:v>45</c:v>
                </c:pt>
                <c:pt idx="3390">
                  <c:v>45</c:v>
                </c:pt>
                <c:pt idx="3391">
                  <c:v>43</c:v>
                </c:pt>
                <c:pt idx="3392">
                  <c:v>46</c:v>
                </c:pt>
                <c:pt idx="3393">
                  <c:v>50</c:v>
                </c:pt>
                <c:pt idx="3394">
                  <c:v>47</c:v>
                </c:pt>
                <c:pt idx="3395">
                  <c:v>48</c:v>
                </c:pt>
                <c:pt idx="3396">
                  <c:v>44</c:v>
                </c:pt>
                <c:pt idx="3397">
                  <c:v>46</c:v>
                </c:pt>
                <c:pt idx="3398">
                  <c:v>45</c:v>
                </c:pt>
                <c:pt idx="3399">
                  <c:v>48</c:v>
                </c:pt>
                <c:pt idx="3400">
                  <c:v>53</c:v>
                </c:pt>
                <c:pt idx="3401">
                  <c:v>51</c:v>
                </c:pt>
                <c:pt idx="3402">
                  <c:v>48</c:v>
                </c:pt>
                <c:pt idx="3403">
                  <c:v>50</c:v>
                </c:pt>
                <c:pt idx="3404">
                  <c:v>54</c:v>
                </c:pt>
                <c:pt idx="3405">
                  <c:v>49</c:v>
                </c:pt>
                <c:pt idx="3406">
                  <c:v>49</c:v>
                </c:pt>
                <c:pt idx="3407">
                  <c:v>46</c:v>
                </c:pt>
                <c:pt idx="3408">
                  <c:v>50</c:v>
                </c:pt>
                <c:pt idx="3409">
                  <c:v>47</c:v>
                </c:pt>
                <c:pt idx="3410">
                  <c:v>47</c:v>
                </c:pt>
                <c:pt idx="3411">
                  <c:v>45</c:v>
                </c:pt>
                <c:pt idx="3412">
                  <c:v>44</c:v>
                </c:pt>
                <c:pt idx="3413">
                  <c:v>46</c:v>
                </c:pt>
                <c:pt idx="3414">
                  <c:v>48</c:v>
                </c:pt>
                <c:pt idx="3415">
                  <c:v>45</c:v>
                </c:pt>
                <c:pt idx="3416">
                  <c:v>45</c:v>
                </c:pt>
                <c:pt idx="3417">
                  <c:v>45</c:v>
                </c:pt>
                <c:pt idx="3418">
                  <c:v>46</c:v>
                </c:pt>
                <c:pt idx="3419">
                  <c:v>51</c:v>
                </c:pt>
                <c:pt idx="3420">
                  <c:v>50</c:v>
                </c:pt>
                <c:pt idx="3421">
                  <c:v>55</c:v>
                </c:pt>
                <c:pt idx="3422">
                  <c:v>55</c:v>
                </c:pt>
                <c:pt idx="3423">
                  <c:v>53</c:v>
                </c:pt>
                <c:pt idx="3424">
                  <c:v>52</c:v>
                </c:pt>
                <c:pt idx="3425">
                  <c:v>51</c:v>
                </c:pt>
                <c:pt idx="3426">
                  <c:v>53</c:v>
                </c:pt>
                <c:pt idx="3427">
                  <c:v>54</c:v>
                </c:pt>
                <c:pt idx="3428">
                  <c:v>50</c:v>
                </c:pt>
                <c:pt idx="3429">
                  <c:v>58</c:v>
                </c:pt>
                <c:pt idx="3430">
                  <c:v>64</c:v>
                </c:pt>
                <c:pt idx="3431">
                  <c:v>61</c:v>
                </c:pt>
                <c:pt idx="3432">
                  <c:v>60</c:v>
                </c:pt>
                <c:pt idx="3433">
                  <c:v>58</c:v>
                </c:pt>
                <c:pt idx="3434">
                  <c:v>63</c:v>
                </c:pt>
                <c:pt idx="3435">
                  <c:v>63</c:v>
                </c:pt>
                <c:pt idx="3436">
                  <c:v>64</c:v>
                </c:pt>
                <c:pt idx="3437">
                  <c:v>61</c:v>
                </c:pt>
                <c:pt idx="3438">
                  <c:v>63</c:v>
                </c:pt>
                <c:pt idx="3439">
                  <c:v>67</c:v>
                </c:pt>
                <c:pt idx="3440">
                  <c:v>71</c:v>
                </c:pt>
                <c:pt idx="3441">
                  <c:v>62</c:v>
                </c:pt>
                <c:pt idx="3442">
                  <c:v>56</c:v>
                </c:pt>
                <c:pt idx="3443">
                  <c:v>58</c:v>
                </c:pt>
                <c:pt idx="3444">
                  <c:v>60</c:v>
                </c:pt>
                <c:pt idx="3445">
                  <c:v>62</c:v>
                </c:pt>
                <c:pt idx="3446">
                  <c:v>60</c:v>
                </c:pt>
                <c:pt idx="3447">
                  <c:v>64</c:v>
                </c:pt>
                <c:pt idx="3448">
                  <c:v>68</c:v>
                </c:pt>
                <c:pt idx="3449">
                  <c:v>68</c:v>
                </c:pt>
                <c:pt idx="3450">
                  <c:v>66</c:v>
                </c:pt>
                <c:pt idx="3451">
                  <c:v>68</c:v>
                </c:pt>
                <c:pt idx="3452">
                  <c:v>63</c:v>
                </c:pt>
                <c:pt idx="3453">
                  <c:v>65</c:v>
                </c:pt>
                <c:pt idx="3454">
                  <c:v>64</c:v>
                </c:pt>
                <c:pt idx="3455">
                  <c:v>63</c:v>
                </c:pt>
                <c:pt idx="3456">
                  <c:v>66</c:v>
                </c:pt>
                <c:pt idx="3457">
                  <c:v>67</c:v>
                </c:pt>
                <c:pt idx="3458">
                  <c:v>65</c:v>
                </c:pt>
                <c:pt idx="3459">
                  <c:v>60</c:v>
                </c:pt>
                <c:pt idx="3460">
                  <c:v>54</c:v>
                </c:pt>
                <c:pt idx="3461">
                  <c:v>57</c:v>
                </c:pt>
                <c:pt idx="3462">
                  <c:v>57</c:v>
                </c:pt>
                <c:pt idx="3463">
                  <c:v>53</c:v>
                </c:pt>
                <c:pt idx="3464">
                  <c:v>55</c:v>
                </c:pt>
                <c:pt idx="3465">
                  <c:v>54</c:v>
                </c:pt>
                <c:pt idx="3466">
                  <c:v>52</c:v>
                </c:pt>
                <c:pt idx="3467">
                  <c:v>54</c:v>
                </c:pt>
                <c:pt idx="3468">
                  <c:v>46</c:v>
                </c:pt>
                <c:pt idx="3469">
                  <c:v>41</c:v>
                </c:pt>
                <c:pt idx="3470">
                  <c:v>46</c:v>
                </c:pt>
                <c:pt idx="3471">
                  <c:v>46</c:v>
                </c:pt>
                <c:pt idx="3472">
                  <c:v>44</c:v>
                </c:pt>
                <c:pt idx="3473">
                  <c:v>42</c:v>
                </c:pt>
                <c:pt idx="3474">
                  <c:v>45</c:v>
                </c:pt>
                <c:pt idx="3475">
                  <c:v>46</c:v>
                </c:pt>
                <c:pt idx="3476">
                  <c:v>45</c:v>
                </c:pt>
                <c:pt idx="3477">
                  <c:v>43</c:v>
                </c:pt>
                <c:pt idx="3478">
                  <c:v>43</c:v>
                </c:pt>
                <c:pt idx="3479">
                  <c:v>43</c:v>
                </c:pt>
                <c:pt idx="3480">
                  <c:v>43</c:v>
                </c:pt>
                <c:pt idx="3481">
                  <c:v>52</c:v>
                </c:pt>
                <c:pt idx="3482">
                  <c:v>49</c:v>
                </c:pt>
                <c:pt idx="3483">
                  <c:v>51</c:v>
                </c:pt>
                <c:pt idx="3484">
                  <c:v>54</c:v>
                </c:pt>
                <c:pt idx="3485">
                  <c:v>58</c:v>
                </c:pt>
                <c:pt idx="3486">
                  <c:v>52</c:v>
                </c:pt>
                <c:pt idx="3487">
                  <c:v>51</c:v>
                </c:pt>
                <c:pt idx="3488">
                  <c:v>52</c:v>
                </c:pt>
                <c:pt idx="3489">
                  <c:v>59</c:v>
                </c:pt>
                <c:pt idx="3490">
                  <c:v>66</c:v>
                </c:pt>
                <c:pt idx="3491">
                  <c:v>64</c:v>
                </c:pt>
                <c:pt idx="3492">
                  <c:v>63</c:v>
                </c:pt>
                <c:pt idx="3493">
                  <c:v>60</c:v>
                </c:pt>
                <c:pt idx="3494">
                  <c:v>62</c:v>
                </c:pt>
                <c:pt idx="3495">
                  <c:v>65</c:v>
                </c:pt>
                <c:pt idx="3496">
                  <c:v>67</c:v>
                </c:pt>
                <c:pt idx="3497">
                  <c:v>65</c:v>
                </c:pt>
                <c:pt idx="3498">
                  <c:v>68</c:v>
                </c:pt>
                <c:pt idx="3499">
                  <c:v>66</c:v>
                </c:pt>
                <c:pt idx="3500">
                  <c:v>66</c:v>
                </c:pt>
                <c:pt idx="3501">
                  <c:v>65</c:v>
                </c:pt>
                <c:pt idx="3502">
                  <c:v>59</c:v>
                </c:pt>
                <c:pt idx="3503">
                  <c:v>55</c:v>
                </c:pt>
                <c:pt idx="3504">
                  <c:v>55</c:v>
                </c:pt>
                <c:pt idx="3505">
                  <c:v>51</c:v>
                </c:pt>
                <c:pt idx="3506">
                  <c:v>54</c:v>
                </c:pt>
                <c:pt idx="3507">
                  <c:v>48</c:v>
                </c:pt>
                <c:pt idx="3508">
                  <c:v>44</c:v>
                </c:pt>
                <c:pt idx="3509">
                  <c:v>44</c:v>
                </c:pt>
                <c:pt idx="3510">
                  <c:v>42</c:v>
                </c:pt>
                <c:pt idx="3511">
                  <c:v>44</c:v>
                </c:pt>
                <c:pt idx="3512">
                  <c:v>47</c:v>
                </c:pt>
                <c:pt idx="3513">
                  <c:v>47</c:v>
                </c:pt>
                <c:pt idx="3514">
                  <c:v>54</c:v>
                </c:pt>
                <c:pt idx="3515">
                  <c:v>61</c:v>
                </c:pt>
                <c:pt idx="3516">
                  <c:v>60</c:v>
                </c:pt>
                <c:pt idx="3517">
                  <c:v>60</c:v>
                </c:pt>
                <c:pt idx="3518">
                  <c:v>59</c:v>
                </c:pt>
                <c:pt idx="3519">
                  <c:v>61</c:v>
                </c:pt>
                <c:pt idx="3520">
                  <c:v>64</c:v>
                </c:pt>
                <c:pt idx="3521">
                  <c:v>62</c:v>
                </c:pt>
                <c:pt idx="3522">
                  <c:v>64</c:v>
                </c:pt>
                <c:pt idx="3523">
                  <c:v>63</c:v>
                </c:pt>
                <c:pt idx="3524">
                  <c:v>57</c:v>
                </c:pt>
                <c:pt idx="3525">
                  <c:v>54</c:v>
                </c:pt>
                <c:pt idx="3526">
                  <c:v>49</c:v>
                </c:pt>
                <c:pt idx="3527">
                  <c:v>45</c:v>
                </c:pt>
                <c:pt idx="3528">
                  <c:v>45</c:v>
                </c:pt>
                <c:pt idx="3529">
                  <c:v>43</c:v>
                </c:pt>
                <c:pt idx="3530">
                  <c:v>41</c:v>
                </c:pt>
                <c:pt idx="3531">
                  <c:v>38</c:v>
                </c:pt>
                <c:pt idx="3532">
                  <c:v>37</c:v>
                </c:pt>
                <c:pt idx="3533">
                  <c:v>37</c:v>
                </c:pt>
                <c:pt idx="3534">
                  <c:v>36</c:v>
                </c:pt>
                <c:pt idx="3535">
                  <c:v>35</c:v>
                </c:pt>
                <c:pt idx="3536">
                  <c:v>37</c:v>
                </c:pt>
                <c:pt idx="3537">
                  <c:v>39</c:v>
                </c:pt>
                <c:pt idx="3538">
                  <c:v>43</c:v>
                </c:pt>
                <c:pt idx="3539">
                  <c:v>41</c:v>
                </c:pt>
                <c:pt idx="3540">
                  <c:v>44</c:v>
                </c:pt>
                <c:pt idx="3541">
                  <c:v>43</c:v>
                </c:pt>
                <c:pt idx="3542">
                  <c:v>41</c:v>
                </c:pt>
                <c:pt idx="3543">
                  <c:v>45</c:v>
                </c:pt>
                <c:pt idx="3544">
                  <c:v>48</c:v>
                </c:pt>
                <c:pt idx="3545">
                  <c:v>49</c:v>
                </c:pt>
                <c:pt idx="3546">
                  <c:v>47</c:v>
                </c:pt>
                <c:pt idx="3547">
                  <c:v>46</c:v>
                </c:pt>
                <c:pt idx="3548">
                  <c:v>53</c:v>
                </c:pt>
                <c:pt idx="3549">
                  <c:v>56</c:v>
                </c:pt>
                <c:pt idx="3550">
                  <c:v>53</c:v>
                </c:pt>
                <c:pt idx="3551">
                  <c:v>52</c:v>
                </c:pt>
                <c:pt idx="3552">
                  <c:v>49</c:v>
                </c:pt>
                <c:pt idx="3553">
                  <c:v>49</c:v>
                </c:pt>
                <c:pt idx="3554">
                  <c:v>52</c:v>
                </c:pt>
                <c:pt idx="3555">
                  <c:v>49</c:v>
                </c:pt>
                <c:pt idx="3556">
                  <c:v>49</c:v>
                </c:pt>
                <c:pt idx="3557">
                  <c:v>46</c:v>
                </c:pt>
                <c:pt idx="3558">
                  <c:v>48</c:v>
                </c:pt>
                <c:pt idx="3559">
                  <c:v>49</c:v>
                </c:pt>
                <c:pt idx="3560">
                  <c:v>43</c:v>
                </c:pt>
                <c:pt idx="3561">
                  <c:v>40</c:v>
                </c:pt>
                <c:pt idx="3562">
                  <c:v>40</c:v>
                </c:pt>
                <c:pt idx="3563">
                  <c:v>44</c:v>
                </c:pt>
                <c:pt idx="3564">
                  <c:v>47</c:v>
                </c:pt>
                <c:pt idx="3565">
                  <c:v>49</c:v>
                </c:pt>
                <c:pt idx="3566">
                  <c:v>54</c:v>
                </c:pt>
                <c:pt idx="3567">
                  <c:v>57</c:v>
                </c:pt>
                <c:pt idx="3568">
                  <c:v>58</c:v>
                </c:pt>
                <c:pt idx="3569">
                  <c:v>59</c:v>
                </c:pt>
                <c:pt idx="3570">
                  <c:v>60</c:v>
                </c:pt>
                <c:pt idx="3571">
                  <c:v>56</c:v>
                </c:pt>
                <c:pt idx="3572">
                  <c:v>58</c:v>
                </c:pt>
                <c:pt idx="3573">
                  <c:v>57</c:v>
                </c:pt>
                <c:pt idx="3574">
                  <c:v>57</c:v>
                </c:pt>
                <c:pt idx="3575">
                  <c:v>52</c:v>
                </c:pt>
                <c:pt idx="3576">
                  <c:v>52</c:v>
                </c:pt>
                <c:pt idx="3577">
                  <c:v>53</c:v>
                </c:pt>
                <c:pt idx="3578">
                  <c:v>46</c:v>
                </c:pt>
                <c:pt idx="3579">
                  <c:v>43</c:v>
                </c:pt>
                <c:pt idx="3580">
                  <c:v>43</c:v>
                </c:pt>
                <c:pt idx="3581">
                  <c:v>44</c:v>
                </c:pt>
                <c:pt idx="3582">
                  <c:v>47</c:v>
                </c:pt>
                <c:pt idx="3583">
                  <c:v>47</c:v>
                </c:pt>
                <c:pt idx="3584">
                  <c:v>49</c:v>
                </c:pt>
                <c:pt idx="3585">
                  <c:v>48</c:v>
                </c:pt>
                <c:pt idx="3586">
                  <c:v>50</c:v>
                </c:pt>
                <c:pt idx="3587">
                  <c:v>57</c:v>
                </c:pt>
                <c:pt idx="3588">
                  <c:v>55</c:v>
                </c:pt>
                <c:pt idx="3589">
                  <c:v>53</c:v>
                </c:pt>
                <c:pt idx="3590">
                  <c:v>60</c:v>
                </c:pt>
                <c:pt idx="3591">
                  <c:v>64</c:v>
                </c:pt>
                <c:pt idx="3592">
                  <c:v>63</c:v>
                </c:pt>
                <c:pt idx="3593">
                  <c:v>62</c:v>
                </c:pt>
                <c:pt idx="3594">
                  <c:v>58</c:v>
                </c:pt>
                <c:pt idx="3595">
                  <c:v>61</c:v>
                </c:pt>
                <c:pt idx="3596">
                  <c:v>59</c:v>
                </c:pt>
                <c:pt idx="3597">
                  <c:v>62</c:v>
                </c:pt>
                <c:pt idx="3598">
                  <c:v>63</c:v>
                </c:pt>
                <c:pt idx="3599">
                  <c:v>60</c:v>
                </c:pt>
                <c:pt idx="3600">
                  <c:v>63</c:v>
                </c:pt>
                <c:pt idx="3601">
                  <c:v>61</c:v>
                </c:pt>
                <c:pt idx="3602">
                  <c:v>60</c:v>
                </c:pt>
                <c:pt idx="3603">
                  <c:v>59</c:v>
                </c:pt>
                <c:pt idx="3604">
                  <c:v>55</c:v>
                </c:pt>
                <c:pt idx="3605">
                  <c:v>54</c:v>
                </c:pt>
                <c:pt idx="3606">
                  <c:v>55</c:v>
                </c:pt>
                <c:pt idx="3607">
                  <c:v>51</c:v>
                </c:pt>
                <c:pt idx="3608">
                  <c:v>53</c:v>
                </c:pt>
                <c:pt idx="3609">
                  <c:v>50</c:v>
                </c:pt>
                <c:pt idx="3610">
                  <c:v>52</c:v>
                </c:pt>
                <c:pt idx="3611">
                  <c:v>51</c:v>
                </c:pt>
                <c:pt idx="3612">
                  <c:v>48</c:v>
                </c:pt>
                <c:pt idx="3613">
                  <c:v>45</c:v>
                </c:pt>
                <c:pt idx="3614">
                  <c:v>38</c:v>
                </c:pt>
                <c:pt idx="3615">
                  <c:v>37</c:v>
                </c:pt>
                <c:pt idx="3616">
                  <c:v>37</c:v>
                </c:pt>
                <c:pt idx="3617">
                  <c:v>36</c:v>
                </c:pt>
                <c:pt idx="3618">
                  <c:v>35</c:v>
                </c:pt>
                <c:pt idx="3619">
                  <c:v>38</c:v>
                </c:pt>
                <c:pt idx="3620">
                  <c:v>41</c:v>
                </c:pt>
                <c:pt idx="3621">
                  <c:v>42</c:v>
                </c:pt>
                <c:pt idx="3622">
                  <c:v>35</c:v>
                </c:pt>
                <c:pt idx="3623">
                  <c:v>37</c:v>
                </c:pt>
                <c:pt idx="3624">
                  <c:v>38</c:v>
                </c:pt>
                <c:pt idx="3625">
                  <c:v>45</c:v>
                </c:pt>
                <c:pt idx="3626">
                  <c:v>49</c:v>
                </c:pt>
                <c:pt idx="3627">
                  <c:v>47</c:v>
                </c:pt>
                <c:pt idx="3628">
                  <c:v>46</c:v>
                </c:pt>
                <c:pt idx="3629">
                  <c:v>44</c:v>
                </c:pt>
                <c:pt idx="3630">
                  <c:v>45</c:v>
                </c:pt>
                <c:pt idx="3631">
                  <c:v>44</c:v>
                </c:pt>
                <c:pt idx="3632">
                  <c:v>43</c:v>
                </c:pt>
                <c:pt idx="3633">
                  <c:v>44</c:v>
                </c:pt>
                <c:pt idx="3634">
                  <c:v>48</c:v>
                </c:pt>
                <c:pt idx="3635">
                  <c:v>45</c:v>
                </c:pt>
                <c:pt idx="3636">
                  <c:v>43</c:v>
                </c:pt>
                <c:pt idx="3637">
                  <c:v>39</c:v>
                </c:pt>
                <c:pt idx="3638">
                  <c:v>40</c:v>
                </c:pt>
                <c:pt idx="3639">
                  <c:v>42</c:v>
                </c:pt>
                <c:pt idx="3640">
                  <c:v>43</c:v>
                </c:pt>
                <c:pt idx="3641">
                  <c:v>44</c:v>
                </c:pt>
                <c:pt idx="3642">
                  <c:v>45</c:v>
                </c:pt>
                <c:pt idx="3643">
                  <c:v>44</c:v>
                </c:pt>
                <c:pt idx="3644">
                  <c:v>42</c:v>
                </c:pt>
                <c:pt idx="3645">
                  <c:v>41</c:v>
                </c:pt>
                <c:pt idx="3646">
                  <c:v>38</c:v>
                </c:pt>
                <c:pt idx="3647">
                  <c:v>45</c:v>
                </c:pt>
                <c:pt idx="3648">
                  <c:v>47</c:v>
                </c:pt>
                <c:pt idx="3649">
                  <c:v>49</c:v>
                </c:pt>
                <c:pt idx="3650">
                  <c:v>49</c:v>
                </c:pt>
                <c:pt idx="3651">
                  <c:v>49</c:v>
                </c:pt>
                <c:pt idx="3652">
                  <c:v>50</c:v>
                </c:pt>
                <c:pt idx="3653">
                  <c:v>50</c:v>
                </c:pt>
                <c:pt idx="3654">
                  <c:v>53</c:v>
                </c:pt>
                <c:pt idx="3655">
                  <c:v>53</c:v>
                </c:pt>
                <c:pt idx="3656">
                  <c:v>52</c:v>
                </c:pt>
                <c:pt idx="3657">
                  <c:v>52</c:v>
                </c:pt>
                <c:pt idx="3658">
                  <c:v>55</c:v>
                </c:pt>
                <c:pt idx="3659">
                  <c:v>48</c:v>
                </c:pt>
                <c:pt idx="3660">
                  <c:v>46</c:v>
                </c:pt>
                <c:pt idx="3661">
                  <c:v>49</c:v>
                </c:pt>
                <c:pt idx="3662">
                  <c:v>49</c:v>
                </c:pt>
                <c:pt idx="3663">
                  <c:v>45</c:v>
                </c:pt>
                <c:pt idx="3664">
                  <c:v>48</c:v>
                </c:pt>
                <c:pt idx="3665">
                  <c:v>46</c:v>
                </c:pt>
                <c:pt idx="3666">
                  <c:v>45</c:v>
                </c:pt>
                <c:pt idx="3667">
                  <c:v>43</c:v>
                </c:pt>
                <c:pt idx="3668">
                  <c:v>43</c:v>
                </c:pt>
                <c:pt idx="3669">
                  <c:v>43</c:v>
                </c:pt>
                <c:pt idx="3670">
                  <c:v>40</c:v>
                </c:pt>
                <c:pt idx="3671">
                  <c:v>41</c:v>
                </c:pt>
                <c:pt idx="3672">
                  <c:v>43</c:v>
                </c:pt>
                <c:pt idx="3673">
                  <c:v>43</c:v>
                </c:pt>
                <c:pt idx="3674">
                  <c:v>45</c:v>
                </c:pt>
                <c:pt idx="3675">
                  <c:v>46</c:v>
                </c:pt>
                <c:pt idx="3676">
                  <c:v>45</c:v>
                </c:pt>
                <c:pt idx="3677">
                  <c:v>51</c:v>
                </c:pt>
                <c:pt idx="3678">
                  <c:v>49</c:v>
                </c:pt>
                <c:pt idx="3679">
                  <c:v>56</c:v>
                </c:pt>
                <c:pt idx="3680">
                  <c:v>56</c:v>
                </c:pt>
                <c:pt idx="3681">
                  <c:v>55</c:v>
                </c:pt>
                <c:pt idx="3682">
                  <c:v>56</c:v>
                </c:pt>
                <c:pt idx="3683">
                  <c:v>55</c:v>
                </c:pt>
                <c:pt idx="3684">
                  <c:v>51</c:v>
                </c:pt>
                <c:pt idx="3685">
                  <c:v>49</c:v>
                </c:pt>
                <c:pt idx="3686">
                  <c:v>52</c:v>
                </c:pt>
                <c:pt idx="3687">
                  <c:v>54</c:v>
                </c:pt>
                <c:pt idx="3688">
                  <c:v>54</c:v>
                </c:pt>
                <c:pt idx="3689">
                  <c:v>49</c:v>
                </c:pt>
                <c:pt idx="3690">
                  <c:v>47</c:v>
                </c:pt>
                <c:pt idx="3691">
                  <c:v>40</c:v>
                </c:pt>
                <c:pt idx="3692">
                  <c:v>43</c:v>
                </c:pt>
                <c:pt idx="3693">
                  <c:v>44</c:v>
                </c:pt>
                <c:pt idx="3694">
                  <c:v>45</c:v>
                </c:pt>
                <c:pt idx="3695">
                  <c:v>48</c:v>
                </c:pt>
                <c:pt idx="3696">
                  <c:v>49</c:v>
                </c:pt>
                <c:pt idx="3697">
                  <c:v>51</c:v>
                </c:pt>
                <c:pt idx="3698">
                  <c:v>50</c:v>
                </c:pt>
                <c:pt idx="3699">
                  <c:v>49</c:v>
                </c:pt>
                <c:pt idx="3700">
                  <c:v>52</c:v>
                </c:pt>
                <c:pt idx="3701">
                  <c:v>58</c:v>
                </c:pt>
                <c:pt idx="3702">
                  <c:v>61</c:v>
                </c:pt>
                <c:pt idx="3703">
                  <c:v>65</c:v>
                </c:pt>
                <c:pt idx="3704">
                  <c:v>67</c:v>
                </c:pt>
                <c:pt idx="3705">
                  <c:v>64</c:v>
                </c:pt>
                <c:pt idx="3706">
                  <c:v>62</c:v>
                </c:pt>
                <c:pt idx="3707">
                  <c:v>60</c:v>
                </c:pt>
                <c:pt idx="3708">
                  <c:v>64</c:v>
                </c:pt>
                <c:pt idx="3709">
                  <c:v>65</c:v>
                </c:pt>
                <c:pt idx="3710">
                  <c:v>61</c:v>
                </c:pt>
                <c:pt idx="3711">
                  <c:v>60</c:v>
                </c:pt>
                <c:pt idx="3712">
                  <c:v>54</c:v>
                </c:pt>
                <c:pt idx="3713">
                  <c:v>47</c:v>
                </c:pt>
                <c:pt idx="3714">
                  <c:v>44</c:v>
                </c:pt>
                <c:pt idx="3715">
                  <c:v>46</c:v>
                </c:pt>
                <c:pt idx="3716">
                  <c:v>43</c:v>
                </c:pt>
                <c:pt idx="3717">
                  <c:v>42</c:v>
                </c:pt>
                <c:pt idx="3718">
                  <c:v>48</c:v>
                </c:pt>
                <c:pt idx="3719">
                  <c:v>49</c:v>
                </c:pt>
                <c:pt idx="3720">
                  <c:v>47</c:v>
                </c:pt>
                <c:pt idx="3721">
                  <c:v>43</c:v>
                </c:pt>
                <c:pt idx="3722">
                  <c:v>43</c:v>
                </c:pt>
                <c:pt idx="3723">
                  <c:v>39</c:v>
                </c:pt>
                <c:pt idx="3724">
                  <c:v>43</c:v>
                </c:pt>
                <c:pt idx="3725">
                  <c:v>45</c:v>
                </c:pt>
                <c:pt idx="3726">
                  <c:v>45</c:v>
                </c:pt>
                <c:pt idx="3727">
                  <c:v>40</c:v>
                </c:pt>
                <c:pt idx="3728">
                  <c:v>39</c:v>
                </c:pt>
                <c:pt idx="3729">
                  <c:v>42</c:v>
                </c:pt>
                <c:pt idx="3730">
                  <c:v>38</c:v>
                </c:pt>
                <c:pt idx="3731">
                  <c:v>36</c:v>
                </c:pt>
                <c:pt idx="3732">
                  <c:v>34</c:v>
                </c:pt>
                <c:pt idx="3733">
                  <c:v>35</c:v>
                </c:pt>
                <c:pt idx="3734">
                  <c:v>36</c:v>
                </c:pt>
                <c:pt idx="3735">
                  <c:v>35</c:v>
                </c:pt>
                <c:pt idx="3736">
                  <c:v>32</c:v>
                </c:pt>
                <c:pt idx="3737">
                  <c:v>32</c:v>
                </c:pt>
                <c:pt idx="3738">
                  <c:v>29</c:v>
                </c:pt>
                <c:pt idx="3739">
                  <c:v>30</c:v>
                </c:pt>
                <c:pt idx="3740">
                  <c:v>31</c:v>
                </c:pt>
                <c:pt idx="3741">
                  <c:v>29</c:v>
                </c:pt>
                <c:pt idx="3742">
                  <c:v>28</c:v>
                </c:pt>
                <c:pt idx="3743">
                  <c:v>27</c:v>
                </c:pt>
                <c:pt idx="3744">
                  <c:v>29</c:v>
                </c:pt>
                <c:pt idx="3745">
                  <c:v>27</c:v>
                </c:pt>
                <c:pt idx="3746">
                  <c:v>30</c:v>
                </c:pt>
                <c:pt idx="3747">
                  <c:v>29</c:v>
                </c:pt>
                <c:pt idx="3748">
                  <c:v>35</c:v>
                </c:pt>
                <c:pt idx="3749">
                  <c:v>35</c:v>
                </c:pt>
                <c:pt idx="3750">
                  <c:v>39</c:v>
                </c:pt>
                <c:pt idx="3751">
                  <c:v>40</c:v>
                </c:pt>
                <c:pt idx="3752">
                  <c:v>44</c:v>
                </c:pt>
                <c:pt idx="3753">
                  <c:v>45</c:v>
                </c:pt>
                <c:pt idx="3754">
                  <c:v>49</c:v>
                </c:pt>
                <c:pt idx="3755">
                  <c:v>50</c:v>
                </c:pt>
                <c:pt idx="3756">
                  <c:v>47</c:v>
                </c:pt>
                <c:pt idx="3757">
                  <c:v>49</c:v>
                </c:pt>
                <c:pt idx="3758">
                  <c:v>51</c:v>
                </c:pt>
                <c:pt idx="3759">
                  <c:v>57</c:v>
                </c:pt>
                <c:pt idx="3760">
                  <c:v>62</c:v>
                </c:pt>
                <c:pt idx="3761">
                  <c:v>63</c:v>
                </c:pt>
                <c:pt idx="3762">
                  <c:v>63</c:v>
                </c:pt>
                <c:pt idx="3763">
                  <c:v>63</c:v>
                </c:pt>
                <c:pt idx="3764">
                  <c:v>60</c:v>
                </c:pt>
                <c:pt idx="3765">
                  <c:v>62</c:v>
                </c:pt>
                <c:pt idx="3766">
                  <c:v>59</c:v>
                </c:pt>
                <c:pt idx="3767">
                  <c:v>59</c:v>
                </c:pt>
                <c:pt idx="3768">
                  <c:v>61</c:v>
                </c:pt>
                <c:pt idx="3769">
                  <c:v>63</c:v>
                </c:pt>
                <c:pt idx="3770">
                  <c:v>61</c:v>
                </c:pt>
                <c:pt idx="3771">
                  <c:v>56</c:v>
                </c:pt>
                <c:pt idx="3772">
                  <c:v>53</c:v>
                </c:pt>
                <c:pt idx="3773">
                  <c:v>57</c:v>
                </c:pt>
                <c:pt idx="3774">
                  <c:v>56</c:v>
                </c:pt>
                <c:pt idx="3775">
                  <c:v>54</c:v>
                </c:pt>
                <c:pt idx="3776">
                  <c:v>58</c:v>
                </c:pt>
                <c:pt idx="3777">
                  <c:v>58</c:v>
                </c:pt>
                <c:pt idx="3778">
                  <c:v>60</c:v>
                </c:pt>
                <c:pt idx="3779">
                  <c:v>60</c:v>
                </c:pt>
                <c:pt idx="3780">
                  <c:v>59</c:v>
                </c:pt>
                <c:pt idx="3781">
                  <c:v>60</c:v>
                </c:pt>
                <c:pt idx="3782">
                  <c:v>59</c:v>
                </c:pt>
                <c:pt idx="3783">
                  <c:v>60</c:v>
                </c:pt>
                <c:pt idx="3784">
                  <c:v>58</c:v>
                </c:pt>
                <c:pt idx="3785">
                  <c:v>52</c:v>
                </c:pt>
                <c:pt idx="3786">
                  <c:v>51</c:v>
                </c:pt>
                <c:pt idx="3787">
                  <c:v>50</c:v>
                </c:pt>
                <c:pt idx="3788">
                  <c:v>50</c:v>
                </c:pt>
                <c:pt idx="3789">
                  <c:v>50</c:v>
                </c:pt>
                <c:pt idx="3790">
                  <c:v>51</c:v>
                </c:pt>
                <c:pt idx="3791">
                  <c:v>48</c:v>
                </c:pt>
                <c:pt idx="3792">
                  <c:v>45</c:v>
                </c:pt>
                <c:pt idx="3793">
                  <c:v>43</c:v>
                </c:pt>
                <c:pt idx="3794">
                  <c:v>44</c:v>
                </c:pt>
                <c:pt idx="3795">
                  <c:v>43</c:v>
                </c:pt>
                <c:pt idx="3796">
                  <c:v>39</c:v>
                </c:pt>
                <c:pt idx="3797">
                  <c:v>42</c:v>
                </c:pt>
                <c:pt idx="3798">
                  <c:v>43</c:v>
                </c:pt>
                <c:pt idx="3799">
                  <c:v>45</c:v>
                </c:pt>
                <c:pt idx="3800">
                  <c:v>44</c:v>
                </c:pt>
                <c:pt idx="3801">
                  <c:v>45</c:v>
                </c:pt>
                <c:pt idx="3802">
                  <c:v>42</c:v>
                </c:pt>
                <c:pt idx="3803">
                  <c:v>40</c:v>
                </c:pt>
                <c:pt idx="3804">
                  <c:v>41</c:v>
                </c:pt>
                <c:pt idx="3805">
                  <c:v>45</c:v>
                </c:pt>
                <c:pt idx="3806">
                  <c:v>48</c:v>
                </c:pt>
                <c:pt idx="3807">
                  <c:v>47</c:v>
                </c:pt>
                <c:pt idx="3808">
                  <c:v>45</c:v>
                </c:pt>
                <c:pt idx="3809">
                  <c:v>44</c:v>
                </c:pt>
                <c:pt idx="3810">
                  <c:v>47</c:v>
                </c:pt>
                <c:pt idx="3811">
                  <c:v>47</c:v>
                </c:pt>
                <c:pt idx="3812">
                  <c:v>46</c:v>
                </c:pt>
                <c:pt idx="3813">
                  <c:v>48</c:v>
                </c:pt>
                <c:pt idx="3814">
                  <c:v>50</c:v>
                </c:pt>
                <c:pt idx="3815">
                  <c:v>55</c:v>
                </c:pt>
                <c:pt idx="3816">
                  <c:v>54</c:v>
                </c:pt>
                <c:pt idx="3817">
                  <c:v>48</c:v>
                </c:pt>
                <c:pt idx="3818">
                  <c:v>47</c:v>
                </c:pt>
                <c:pt idx="3819">
                  <c:v>51</c:v>
                </c:pt>
                <c:pt idx="3820">
                  <c:v>52</c:v>
                </c:pt>
                <c:pt idx="3821">
                  <c:v>48</c:v>
                </c:pt>
                <c:pt idx="3822">
                  <c:v>44</c:v>
                </c:pt>
                <c:pt idx="3823">
                  <c:v>46</c:v>
                </c:pt>
                <c:pt idx="3824">
                  <c:v>54</c:v>
                </c:pt>
                <c:pt idx="3825">
                  <c:v>49</c:v>
                </c:pt>
                <c:pt idx="3826">
                  <c:v>49</c:v>
                </c:pt>
                <c:pt idx="3827">
                  <c:v>47</c:v>
                </c:pt>
                <c:pt idx="3828">
                  <c:v>53</c:v>
                </c:pt>
                <c:pt idx="3829">
                  <c:v>54</c:v>
                </c:pt>
                <c:pt idx="3830">
                  <c:v>53</c:v>
                </c:pt>
                <c:pt idx="3831">
                  <c:v>53</c:v>
                </c:pt>
                <c:pt idx="3832">
                  <c:v>58</c:v>
                </c:pt>
                <c:pt idx="3833">
                  <c:v>64</c:v>
                </c:pt>
                <c:pt idx="3834">
                  <c:v>64</c:v>
                </c:pt>
                <c:pt idx="3835">
                  <c:v>63</c:v>
                </c:pt>
                <c:pt idx="3836">
                  <c:v>54</c:v>
                </c:pt>
                <c:pt idx="3837">
                  <c:v>55</c:v>
                </c:pt>
                <c:pt idx="3838">
                  <c:v>51</c:v>
                </c:pt>
                <c:pt idx="3839">
                  <c:v>52</c:v>
                </c:pt>
                <c:pt idx="3840">
                  <c:v>50</c:v>
                </c:pt>
                <c:pt idx="3841">
                  <c:v>54</c:v>
                </c:pt>
                <c:pt idx="3842">
                  <c:v>55</c:v>
                </c:pt>
                <c:pt idx="3843">
                  <c:v>54</c:v>
                </c:pt>
                <c:pt idx="3844">
                  <c:v>50</c:v>
                </c:pt>
                <c:pt idx="3845">
                  <c:v>44</c:v>
                </c:pt>
                <c:pt idx="3846">
                  <c:v>44</c:v>
                </c:pt>
                <c:pt idx="3847">
                  <c:v>47</c:v>
                </c:pt>
                <c:pt idx="3848">
                  <c:v>49</c:v>
                </c:pt>
                <c:pt idx="3849">
                  <c:v>48</c:v>
                </c:pt>
                <c:pt idx="3850">
                  <c:v>48</c:v>
                </c:pt>
                <c:pt idx="3851">
                  <c:v>44</c:v>
                </c:pt>
                <c:pt idx="3852">
                  <c:v>41</c:v>
                </c:pt>
                <c:pt idx="3853">
                  <c:v>37</c:v>
                </c:pt>
                <c:pt idx="3854">
                  <c:v>38</c:v>
                </c:pt>
                <c:pt idx="3855">
                  <c:v>38</c:v>
                </c:pt>
                <c:pt idx="3856">
                  <c:v>37</c:v>
                </c:pt>
                <c:pt idx="3857">
                  <c:v>40</c:v>
                </c:pt>
                <c:pt idx="3858">
                  <c:v>41</c:v>
                </c:pt>
                <c:pt idx="3859">
                  <c:v>38</c:v>
                </c:pt>
                <c:pt idx="3860">
                  <c:v>39</c:v>
                </c:pt>
                <c:pt idx="3861">
                  <c:v>43</c:v>
                </c:pt>
                <c:pt idx="3862">
                  <c:v>48</c:v>
                </c:pt>
                <c:pt idx="3863">
                  <c:v>51</c:v>
                </c:pt>
                <c:pt idx="3864">
                  <c:v>55</c:v>
                </c:pt>
                <c:pt idx="3865">
                  <c:v>55</c:v>
                </c:pt>
                <c:pt idx="3866">
                  <c:v>51</c:v>
                </c:pt>
                <c:pt idx="3867">
                  <c:v>49</c:v>
                </c:pt>
                <c:pt idx="3868">
                  <c:v>49</c:v>
                </c:pt>
                <c:pt idx="3869">
                  <c:v>52</c:v>
                </c:pt>
                <c:pt idx="3870">
                  <c:v>56</c:v>
                </c:pt>
                <c:pt idx="3871">
                  <c:v>56</c:v>
                </c:pt>
                <c:pt idx="3872">
                  <c:v>53</c:v>
                </c:pt>
                <c:pt idx="3873">
                  <c:v>55</c:v>
                </c:pt>
                <c:pt idx="3874">
                  <c:v>51</c:v>
                </c:pt>
                <c:pt idx="3875">
                  <c:v>51</c:v>
                </c:pt>
                <c:pt idx="3876">
                  <c:v>47</c:v>
                </c:pt>
                <c:pt idx="3877">
                  <c:v>50</c:v>
                </c:pt>
                <c:pt idx="3878">
                  <c:v>55</c:v>
                </c:pt>
                <c:pt idx="3879">
                  <c:v>57</c:v>
                </c:pt>
                <c:pt idx="3880">
                  <c:v>57</c:v>
                </c:pt>
                <c:pt idx="3881">
                  <c:v>51</c:v>
                </c:pt>
                <c:pt idx="3882">
                  <c:v>46</c:v>
                </c:pt>
                <c:pt idx="3883">
                  <c:v>49</c:v>
                </c:pt>
                <c:pt idx="3884">
                  <c:v>51</c:v>
                </c:pt>
                <c:pt idx="3885">
                  <c:v>51</c:v>
                </c:pt>
                <c:pt idx="3886">
                  <c:v>51</c:v>
                </c:pt>
                <c:pt idx="3887">
                  <c:v>52</c:v>
                </c:pt>
                <c:pt idx="3888">
                  <c:v>55</c:v>
                </c:pt>
                <c:pt idx="3889">
                  <c:v>52</c:v>
                </c:pt>
                <c:pt idx="3890">
                  <c:v>50</c:v>
                </c:pt>
                <c:pt idx="3891">
                  <c:v>48</c:v>
                </c:pt>
                <c:pt idx="3892">
                  <c:v>50</c:v>
                </c:pt>
                <c:pt idx="3893">
                  <c:v>52</c:v>
                </c:pt>
                <c:pt idx="3894">
                  <c:v>56</c:v>
                </c:pt>
                <c:pt idx="3895">
                  <c:v>51</c:v>
                </c:pt>
                <c:pt idx="3896">
                  <c:v>47</c:v>
                </c:pt>
                <c:pt idx="3897">
                  <c:v>44</c:v>
                </c:pt>
                <c:pt idx="3898">
                  <c:v>44</c:v>
                </c:pt>
                <c:pt idx="3899">
                  <c:v>42</c:v>
                </c:pt>
                <c:pt idx="3900">
                  <c:v>42</c:v>
                </c:pt>
                <c:pt idx="3901">
                  <c:v>44</c:v>
                </c:pt>
                <c:pt idx="3902">
                  <c:v>44</c:v>
                </c:pt>
                <c:pt idx="3903">
                  <c:v>48</c:v>
                </c:pt>
                <c:pt idx="3904">
                  <c:v>46</c:v>
                </c:pt>
                <c:pt idx="3905">
                  <c:v>44</c:v>
                </c:pt>
                <c:pt idx="3906">
                  <c:v>38</c:v>
                </c:pt>
                <c:pt idx="3907">
                  <c:v>44</c:v>
                </c:pt>
                <c:pt idx="3908">
                  <c:v>48</c:v>
                </c:pt>
                <c:pt idx="3909">
                  <c:v>51</c:v>
                </c:pt>
                <c:pt idx="3910">
                  <c:v>54</c:v>
                </c:pt>
                <c:pt idx="3911">
                  <c:v>62</c:v>
                </c:pt>
                <c:pt idx="3912">
                  <c:v>60</c:v>
                </c:pt>
                <c:pt idx="3913">
                  <c:v>62</c:v>
                </c:pt>
                <c:pt idx="3914">
                  <c:v>60</c:v>
                </c:pt>
                <c:pt idx="3915">
                  <c:v>59</c:v>
                </c:pt>
                <c:pt idx="3916">
                  <c:v>60</c:v>
                </c:pt>
                <c:pt idx="3917">
                  <c:v>64</c:v>
                </c:pt>
                <c:pt idx="3918">
                  <c:v>66</c:v>
                </c:pt>
                <c:pt idx="3919">
                  <c:v>64</c:v>
                </c:pt>
                <c:pt idx="3920">
                  <c:v>66</c:v>
                </c:pt>
                <c:pt idx="3921">
                  <c:v>65</c:v>
                </c:pt>
                <c:pt idx="3922">
                  <c:v>62</c:v>
                </c:pt>
                <c:pt idx="3923">
                  <c:v>55</c:v>
                </c:pt>
                <c:pt idx="3924">
                  <c:v>56</c:v>
                </c:pt>
                <c:pt idx="3925">
                  <c:v>53</c:v>
                </c:pt>
                <c:pt idx="3926">
                  <c:v>54</c:v>
                </c:pt>
                <c:pt idx="3927">
                  <c:v>54</c:v>
                </c:pt>
                <c:pt idx="3928">
                  <c:v>55</c:v>
                </c:pt>
                <c:pt idx="3929">
                  <c:v>54</c:v>
                </c:pt>
                <c:pt idx="3930">
                  <c:v>50</c:v>
                </c:pt>
                <c:pt idx="3931">
                  <c:v>52</c:v>
                </c:pt>
                <c:pt idx="3932">
                  <c:v>50</c:v>
                </c:pt>
                <c:pt idx="3933">
                  <c:v>49</c:v>
                </c:pt>
                <c:pt idx="3934">
                  <c:v>48</c:v>
                </c:pt>
                <c:pt idx="3935">
                  <c:v>45</c:v>
                </c:pt>
                <c:pt idx="3936">
                  <c:v>43</c:v>
                </c:pt>
                <c:pt idx="3937">
                  <c:v>43</c:v>
                </c:pt>
                <c:pt idx="3938">
                  <c:v>41</c:v>
                </c:pt>
                <c:pt idx="3939">
                  <c:v>43</c:v>
                </c:pt>
                <c:pt idx="3940">
                  <c:v>43</c:v>
                </c:pt>
                <c:pt idx="3941">
                  <c:v>44</c:v>
                </c:pt>
                <c:pt idx="3942">
                  <c:v>46</c:v>
                </c:pt>
                <c:pt idx="3943">
                  <c:v>45</c:v>
                </c:pt>
                <c:pt idx="3944">
                  <c:v>44</c:v>
                </c:pt>
                <c:pt idx="3945">
                  <c:v>43</c:v>
                </c:pt>
                <c:pt idx="3946">
                  <c:v>47</c:v>
                </c:pt>
                <c:pt idx="3947">
                  <c:v>47</c:v>
                </c:pt>
                <c:pt idx="3948">
                  <c:v>48</c:v>
                </c:pt>
                <c:pt idx="3949">
                  <c:v>46</c:v>
                </c:pt>
                <c:pt idx="3950">
                  <c:v>47</c:v>
                </c:pt>
                <c:pt idx="3951">
                  <c:v>43</c:v>
                </c:pt>
                <c:pt idx="3952">
                  <c:v>41</c:v>
                </c:pt>
                <c:pt idx="3953">
                  <c:v>42</c:v>
                </c:pt>
                <c:pt idx="3954">
                  <c:v>40</c:v>
                </c:pt>
                <c:pt idx="3955">
                  <c:v>41</c:v>
                </c:pt>
                <c:pt idx="3956">
                  <c:v>42</c:v>
                </c:pt>
                <c:pt idx="3957">
                  <c:v>41</c:v>
                </c:pt>
                <c:pt idx="3958">
                  <c:v>41</c:v>
                </c:pt>
                <c:pt idx="3959">
                  <c:v>40</c:v>
                </c:pt>
                <c:pt idx="3960">
                  <c:v>40</c:v>
                </c:pt>
                <c:pt idx="3961">
                  <c:v>42</c:v>
                </c:pt>
                <c:pt idx="3962">
                  <c:v>45</c:v>
                </c:pt>
                <c:pt idx="3963">
                  <c:v>45</c:v>
                </c:pt>
                <c:pt idx="3964">
                  <c:v>49</c:v>
                </c:pt>
                <c:pt idx="3965">
                  <c:v>46</c:v>
                </c:pt>
                <c:pt idx="3966">
                  <c:v>51</c:v>
                </c:pt>
                <c:pt idx="3967">
                  <c:v>47</c:v>
                </c:pt>
                <c:pt idx="3968">
                  <c:v>44</c:v>
                </c:pt>
                <c:pt idx="3969">
                  <c:v>52</c:v>
                </c:pt>
                <c:pt idx="3970">
                  <c:v>49</c:v>
                </c:pt>
                <c:pt idx="3971">
                  <c:v>50</c:v>
                </c:pt>
                <c:pt idx="3972">
                  <c:v>49</c:v>
                </c:pt>
                <c:pt idx="3973">
                  <c:v>48</c:v>
                </c:pt>
                <c:pt idx="3974">
                  <c:v>44</c:v>
                </c:pt>
                <c:pt idx="3975">
                  <c:v>46</c:v>
                </c:pt>
                <c:pt idx="3976">
                  <c:v>44</c:v>
                </c:pt>
                <c:pt idx="3977">
                  <c:v>43</c:v>
                </c:pt>
                <c:pt idx="3978">
                  <c:v>40</c:v>
                </c:pt>
                <c:pt idx="3979">
                  <c:v>42</c:v>
                </c:pt>
                <c:pt idx="3980">
                  <c:v>44</c:v>
                </c:pt>
                <c:pt idx="3981">
                  <c:v>36</c:v>
                </c:pt>
                <c:pt idx="3982">
                  <c:v>40</c:v>
                </c:pt>
                <c:pt idx="3983">
                  <c:v>43</c:v>
                </c:pt>
                <c:pt idx="3984">
                  <c:v>46</c:v>
                </c:pt>
                <c:pt idx="3985">
                  <c:v>48</c:v>
                </c:pt>
                <c:pt idx="3986">
                  <c:v>49</c:v>
                </c:pt>
                <c:pt idx="3987">
                  <c:v>46</c:v>
                </c:pt>
                <c:pt idx="3988">
                  <c:v>46</c:v>
                </c:pt>
                <c:pt idx="3989">
                  <c:v>46</c:v>
                </c:pt>
                <c:pt idx="3990">
                  <c:v>47</c:v>
                </c:pt>
                <c:pt idx="3991">
                  <c:v>47</c:v>
                </c:pt>
                <c:pt idx="3992">
                  <c:v>50</c:v>
                </c:pt>
                <c:pt idx="3993">
                  <c:v>51</c:v>
                </c:pt>
                <c:pt idx="3994">
                  <c:v>51</c:v>
                </c:pt>
                <c:pt idx="3995">
                  <c:v>50</c:v>
                </c:pt>
                <c:pt idx="3996">
                  <c:v>49</c:v>
                </c:pt>
                <c:pt idx="3997">
                  <c:v>47</c:v>
                </c:pt>
                <c:pt idx="3998">
                  <c:v>47</c:v>
                </c:pt>
                <c:pt idx="3999">
                  <c:v>47</c:v>
                </c:pt>
                <c:pt idx="4000">
                  <c:v>46</c:v>
                </c:pt>
                <c:pt idx="4001">
                  <c:v>48</c:v>
                </c:pt>
                <c:pt idx="4002">
                  <c:v>48</c:v>
                </c:pt>
                <c:pt idx="4003">
                  <c:v>48</c:v>
                </c:pt>
                <c:pt idx="4004">
                  <c:v>48</c:v>
                </c:pt>
                <c:pt idx="4005">
                  <c:v>49</c:v>
                </c:pt>
                <c:pt idx="4006">
                  <c:v>48</c:v>
                </c:pt>
                <c:pt idx="4007">
                  <c:v>48</c:v>
                </c:pt>
                <c:pt idx="4008">
                  <c:v>47</c:v>
                </c:pt>
                <c:pt idx="4009">
                  <c:v>45</c:v>
                </c:pt>
                <c:pt idx="4010">
                  <c:v>44</c:v>
                </c:pt>
                <c:pt idx="4011">
                  <c:v>43</c:v>
                </c:pt>
                <c:pt idx="4012">
                  <c:v>45</c:v>
                </c:pt>
                <c:pt idx="4013">
                  <c:v>45</c:v>
                </c:pt>
                <c:pt idx="4014">
                  <c:v>46</c:v>
                </c:pt>
                <c:pt idx="4015">
                  <c:v>47</c:v>
                </c:pt>
                <c:pt idx="4016">
                  <c:v>42</c:v>
                </c:pt>
                <c:pt idx="4017">
                  <c:v>43</c:v>
                </c:pt>
                <c:pt idx="4018">
                  <c:v>47</c:v>
                </c:pt>
                <c:pt idx="4019">
                  <c:v>45</c:v>
                </c:pt>
                <c:pt idx="4020">
                  <c:v>46</c:v>
                </c:pt>
                <c:pt idx="4021">
                  <c:v>47</c:v>
                </c:pt>
                <c:pt idx="4022">
                  <c:v>51</c:v>
                </c:pt>
                <c:pt idx="4023">
                  <c:v>52</c:v>
                </c:pt>
                <c:pt idx="4024">
                  <c:v>57</c:v>
                </c:pt>
                <c:pt idx="4025">
                  <c:v>59</c:v>
                </c:pt>
                <c:pt idx="4026">
                  <c:v>59</c:v>
                </c:pt>
                <c:pt idx="4027">
                  <c:v>59</c:v>
                </c:pt>
                <c:pt idx="4028">
                  <c:v>63</c:v>
                </c:pt>
                <c:pt idx="4029">
                  <c:v>61</c:v>
                </c:pt>
                <c:pt idx="4030">
                  <c:v>61</c:v>
                </c:pt>
                <c:pt idx="4031">
                  <c:v>62</c:v>
                </c:pt>
                <c:pt idx="4032">
                  <c:v>59</c:v>
                </c:pt>
                <c:pt idx="4033">
                  <c:v>58</c:v>
                </c:pt>
                <c:pt idx="4034">
                  <c:v>55</c:v>
                </c:pt>
                <c:pt idx="4035">
                  <c:v>57</c:v>
                </c:pt>
                <c:pt idx="4036">
                  <c:v>51</c:v>
                </c:pt>
                <c:pt idx="4037">
                  <c:v>55</c:v>
                </c:pt>
                <c:pt idx="4038">
                  <c:v>57</c:v>
                </c:pt>
                <c:pt idx="4039">
                  <c:v>54</c:v>
                </c:pt>
                <c:pt idx="4040">
                  <c:v>53</c:v>
                </c:pt>
                <c:pt idx="4041">
                  <c:v>53</c:v>
                </c:pt>
                <c:pt idx="4042">
                  <c:v>52</c:v>
                </c:pt>
                <c:pt idx="4043">
                  <c:v>52</c:v>
                </c:pt>
                <c:pt idx="4044">
                  <c:v>51</c:v>
                </c:pt>
                <c:pt idx="4045">
                  <c:v>55</c:v>
                </c:pt>
                <c:pt idx="4046">
                  <c:v>52</c:v>
                </c:pt>
                <c:pt idx="4047">
                  <c:v>55</c:v>
                </c:pt>
                <c:pt idx="4048">
                  <c:v>57</c:v>
                </c:pt>
                <c:pt idx="4049">
                  <c:v>60</c:v>
                </c:pt>
                <c:pt idx="4050">
                  <c:v>60</c:v>
                </c:pt>
                <c:pt idx="4051">
                  <c:v>63</c:v>
                </c:pt>
                <c:pt idx="4052">
                  <c:v>64</c:v>
                </c:pt>
                <c:pt idx="4053">
                  <c:v>66</c:v>
                </c:pt>
                <c:pt idx="4054">
                  <c:v>67</c:v>
                </c:pt>
                <c:pt idx="4055">
                  <c:v>64</c:v>
                </c:pt>
                <c:pt idx="4056">
                  <c:v>65</c:v>
                </c:pt>
                <c:pt idx="4057">
                  <c:v>61</c:v>
                </c:pt>
                <c:pt idx="4058">
                  <c:v>62</c:v>
                </c:pt>
                <c:pt idx="4059">
                  <c:v>58</c:v>
                </c:pt>
                <c:pt idx="4060">
                  <c:v>57</c:v>
                </c:pt>
                <c:pt idx="4061">
                  <c:v>54</c:v>
                </c:pt>
                <c:pt idx="4062">
                  <c:v>51</c:v>
                </c:pt>
                <c:pt idx="4063">
                  <c:v>49</c:v>
                </c:pt>
                <c:pt idx="4064">
                  <c:v>45</c:v>
                </c:pt>
                <c:pt idx="4065">
                  <c:v>46</c:v>
                </c:pt>
                <c:pt idx="4066">
                  <c:v>46</c:v>
                </c:pt>
                <c:pt idx="4067">
                  <c:v>49</c:v>
                </c:pt>
                <c:pt idx="4068">
                  <c:v>50</c:v>
                </c:pt>
                <c:pt idx="4069">
                  <c:v>53</c:v>
                </c:pt>
                <c:pt idx="4070">
                  <c:v>54</c:v>
                </c:pt>
                <c:pt idx="4071">
                  <c:v>56</c:v>
                </c:pt>
                <c:pt idx="4072">
                  <c:v>56</c:v>
                </c:pt>
                <c:pt idx="4073">
                  <c:v>53</c:v>
                </c:pt>
                <c:pt idx="4074">
                  <c:v>53</c:v>
                </c:pt>
                <c:pt idx="4075">
                  <c:v>55</c:v>
                </c:pt>
                <c:pt idx="4076">
                  <c:v>56</c:v>
                </c:pt>
                <c:pt idx="4077">
                  <c:v>60</c:v>
                </c:pt>
                <c:pt idx="4078">
                  <c:v>56</c:v>
                </c:pt>
                <c:pt idx="4079">
                  <c:v>53</c:v>
                </c:pt>
                <c:pt idx="4080">
                  <c:v>53</c:v>
                </c:pt>
                <c:pt idx="4081">
                  <c:v>54</c:v>
                </c:pt>
                <c:pt idx="4082">
                  <c:v>54</c:v>
                </c:pt>
                <c:pt idx="4083">
                  <c:v>53</c:v>
                </c:pt>
                <c:pt idx="4084">
                  <c:v>53</c:v>
                </c:pt>
                <c:pt idx="4085">
                  <c:v>56</c:v>
                </c:pt>
                <c:pt idx="4086">
                  <c:v>54</c:v>
                </c:pt>
                <c:pt idx="4087">
                  <c:v>57</c:v>
                </c:pt>
                <c:pt idx="4088">
                  <c:v>58</c:v>
                </c:pt>
                <c:pt idx="4089">
                  <c:v>54</c:v>
                </c:pt>
                <c:pt idx="4090">
                  <c:v>58</c:v>
                </c:pt>
                <c:pt idx="4091">
                  <c:v>61</c:v>
                </c:pt>
                <c:pt idx="4092">
                  <c:v>60</c:v>
                </c:pt>
                <c:pt idx="4093">
                  <c:v>58</c:v>
                </c:pt>
                <c:pt idx="4094">
                  <c:v>61</c:v>
                </c:pt>
                <c:pt idx="4095">
                  <c:v>62</c:v>
                </c:pt>
                <c:pt idx="4096">
                  <c:v>62</c:v>
                </c:pt>
                <c:pt idx="4097">
                  <c:v>60</c:v>
                </c:pt>
                <c:pt idx="4098">
                  <c:v>63</c:v>
                </c:pt>
                <c:pt idx="4099">
                  <c:v>60</c:v>
                </c:pt>
                <c:pt idx="4100">
                  <c:v>57</c:v>
                </c:pt>
                <c:pt idx="4101">
                  <c:v>53</c:v>
                </c:pt>
                <c:pt idx="4102">
                  <c:v>53</c:v>
                </c:pt>
                <c:pt idx="4103">
                  <c:v>49</c:v>
                </c:pt>
                <c:pt idx="4104">
                  <c:v>46</c:v>
                </c:pt>
                <c:pt idx="4105">
                  <c:v>46</c:v>
                </c:pt>
                <c:pt idx="4106">
                  <c:v>46</c:v>
                </c:pt>
                <c:pt idx="4107">
                  <c:v>45</c:v>
                </c:pt>
                <c:pt idx="4108">
                  <c:v>49</c:v>
                </c:pt>
                <c:pt idx="4109">
                  <c:v>48</c:v>
                </c:pt>
                <c:pt idx="4110">
                  <c:v>42</c:v>
                </c:pt>
                <c:pt idx="4111">
                  <c:v>42</c:v>
                </c:pt>
                <c:pt idx="4112">
                  <c:v>44</c:v>
                </c:pt>
                <c:pt idx="4113">
                  <c:v>45</c:v>
                </c:pt>
                <c:pt idx="4114">
                  <c:v>51</c:v>
                </c:pt>
                <c:pt idx="4115">
                  <c:v>51</c:v>
                </c:pt>
                <c:pt idx="4116">
                  <c:v>53</c:v>
                </c:pt>
                <c:pt idx="4117">
                  <c:v>55</c:v>
                </c:pt>
                <c:pt idx="4118">
                  <c:v>54</c:v>
                </c:pt>
                <c:pt idx="4119">
                  <c:v>51</c:v>
                </c:pt>
                <c:pt idx="4120">
                  <c:v>52</c:v>
                </c:pt>
                <c:pt idx="4121">
                  <c:v>54</c:v>
                </c:pt>
                <c:pt idx="4122">
                  <c:v>54</c:v>
                </c:pt>
                <c:pt idx="4123">
                  <c:v>53</c:v>
                </c:pt>
                <c:pt idx="4124">
                  <c:v>56</c:v>
                </c:pt>
                <c:pt idx="4125">
                  <c:v>57</c:v>
                </c:pt>
                <c:pt idx="4126">
                  <c:v>53</c:v>
                </c:pt>
                <c:pt idx="4127">
                  <c:v>52</c:v>
                </c:pt>
                <c:pt idx="4128">
                  <c:v>52</c:v>
                </c:pt>
                <c:pt idx="4129">
                  <c:v>47</c:v>
                </c:pt>
                <c:pt idx="4130">
                  <c:v>46</c:v>
                </c:pt>
                <c:pt idx="4131">
                  <c:v>48</c:v>
                </c:pt>
                <c:pt idx="4132">
                  <c:v>46</c:v>
                </c:pt>
                <c:pt idx="4133">
                  <c:v>43</c:v>
                </c:pt>
                <c:pt idx="4134">
                  <c:v>44</c:v>
                </c:pt>
                <c:pt idx="4135">
                  <c:v>43</c:v>
                </c:pt>
                <c:pt idx="4136">
                  <c:v>40</c:v>
                </c:pt>
                <c:pt idx="4137">
                  <c:v>38</c:v>
                </c:pt>
                <c:pt idx="4138">
                  <c:v>35</c:v>
                </c:pt>
                <c:pt idx="4139">
                  <c:v>34</c:v>
                </c:pt>
                <c:pt idx="4140">
                  <c:v>33</c:v>
                </c:pt>
                <c:pt idx="4141">
                  <c:v>35</c:v>
                </c:pt>
                <c:pt idx="4142">
                  <c:v>34</c:v>
                </c:pt>
                <c:pt idx="4143">
                  <c:v>37</c:v>
                </c:pt>
                <c:pt idx="4144">
                  <c:v>41</c:v>
                </c:pt>
                <c:pt idx="4145">
                  <c:v>41</c:v>
                </c:pt>
                <c:pt idx="4146">
                  <c:v>41</c:v>
                </c:pt>
                <c:pt idx="4147">
                  <c:v>47</c:v>
                </c:pt>
                <c:pt idx="4148">
                  <c:v>49</c:v>
                </c:pt>
                <c:pt idx="4149">
                  <c:v>48</c:v>
                </c:pt>
                <c:pt idx="4150">
                  <c:v>50</c:v>
                </c:pt>
                <c:pt idx="4151">
                  <c:v>50</c:v>
                </c:pt>
                <c:pt idx="4152">
                  <c:v>50</c:v>
                </c:pt>
                <c:pt idx="4153">
                  <c:v>47</c:v>
                </c:pt>
                <c:pt idx="4154">
                  <c:v>50</c:v>
                </c:pt>
                <c:pt idx="4155">
                  <c:v>47</c:v>
                </c:pt>
                <c:pt idx="4156">
                  <c:v>43</c:v>
                </c:pt>
                <c:pt idx="4157">
                  <c:v>44</c:v>
                </c:pt>
                <c:pt idx="4158">
                  <c:v>47</c:v>
                </c:pt>
                <c:pt idx="4159">
                  <c:v>44</c:v>
                </c:pt>
                <c:pt idx="4160">
                  <c:v>41</c:v>
                </c:pt>
                <c:pt idx="4161">
                  <c:v>42</c:v>
                </c:pt>
                <c:pt idx="4162">
                  <c:v>45</c:v>
                </c:pt>
                <c:pt idx="4163">
                  <c:v>44</c:v>
                </c:pt>
                <c:pt idx="4164">
                  <c:v>43</c:v>
                </c:pt>
                <c:pt idx="4165">
                  <c:v>42</c:v>
                </c:pt>
                <c:pt idx="4166">
                  <c:v>47</c:v>
                </c:pt>
                <c:pt idx="4167">
                  <c:v>47</c:v>
                </c:pt>
                <c:pt idx="4168">
                  <c:v>50</c:v>
                </c:pt>
                <c:pt idx="4169">
                  <c:v>50</c:v>
                </c:pt>
                <c:pt idx="4170">
                  <c:v>50</c:v>
                </c:pt>
                <c:pt idx="4171">
                  <c:v>52</c:v>
                </c:pt>
                <c:pt idx="4172">
                  <c:v>57</c:v>
                </c:pt>
                <c:pt idx="4173">
                  <c:v>56</c:v>
                </c:pt>
                <c:pt idx="4174">
                  <c:v>56</c:v>
                </c:pt>
                <c:pt idx="4175">
                  <c:v>57</c:v>
                </c:pt>
                <c:pt idx="4176">
                  <c:v>56</c:v>
                </c:pt>
                <c:pt idx="4177">
                  <c:v>56</c:v>
                </c:pt>
                <c:pt idx="4178">
                  <c:v>59</c:v>
                </c:pt>
                <c:pt idx="4179">
                  <c:v>58</c:v>
                </c:pt>
                <c:pt idx="4180">
                  <c:v>54</c:v>
                </c:pt>
                <c:pt idx="4181">
                  <c:v>54</c:v>
                </c:pt>
                <c:pt idx="4182">
                  <c:v>53</c:v>
                </c:pt>
                <c:pt idx="4183">
                  <c:v>47</c:v>
                </c:pt>
                <c:pt idx="4184">
                  <c:v>45</c:v>
                </c:pt>
                <c:pt idx="4185">
                  <c:v>45</c:v>
                </c:pt>
                <c:pt idx="4186">
                  <c:v>43</c:v>
                </c:pt>
                <c:pt idx="4187">
                  <c:v>49</c:v>
                </c:pt>
                <c:pt idx="4188">
                  <c:v>52</c:v>
                </c:pt>
                <c:pt idx="4189">
                  <c:v>49</c:v>
                </c:pt>
                <c:pt idx="4190">
                  <c:v>49</c:v>
                </c:pt>
                <c:pt idx="4191">
                  <c:v>50</c:v>
                </c:pt>
                <c:pt idx="4192">
                  <c:v>51</c:v>
                </c:pt>
                <c:pt idx="4193">
                  <c:v>51</c:v>
                </c:pt>
                <c:pt idx="4194">
                  <c:v>48</c:v>
                </c:pt>
                <c:pt idx="4195">
                  <c:v>54</c:v>
                </c:pt>
                <c:pt idx="4196">
                  <c:v>54</c:v>
                </c:pt>
                <c:pt idx="4197">
                  <c:v>57</c:v>
                </c:pt>
                <c:pt idx="4198">
                  <c:v>59</c:v>
                </c:pt>
                <c:pt idx="4199">
                  <c:v>52</c:v>
                </c:pt>
                <c:pt idx="4200">
                  <c:v>53</c:v>
                </c:pt>
                <c:pt idx="4201">
                  <c:v>60</c:v>
                </c:pt>
                <c:pt idx="4202">
                  <c:v>56</c:v>
                </c:pt>
                <c:pt idx="4203">
                  <c:v>53</c:v>
                </c:pt>
                <c:pt idx="4204">
                  <c:v>51</c:v>
                </c:pt>
                <c:pt idx="4205">
                  <c:v>55</c:v>
                </c:pt>
                <c:pt idx="4206">
                  <c:v>58</c:v>
                </c:pt>
                <c:pt idx="4207">
                  <c:v>54</c:v>
                </c:pt>
                <c:pt idx="4208">
                  <c:v>52</c:v>
                </c:pt>
                <c:pt idx="4209">
                  <c:v>55</c:v>
                </c:pt>
                <c:pt idx="4210">
                  <c:v>55</c:v>
                </c:pt>
                <c:pt idx="4211">
                  <c:v>57</c:v>
                </c:pt>
                <c:pt idx="4212">
                  <c:v>58</c:v>
                </c:pt>
                <c:pt idx="4213">
                  <c:v>49</c:v>
                </c:pt>
                <c:pt idx="4214">
                  <c:v>49</c:v>
                </c:pt>
                <c:pt idx="4215">
                  <c:v>51</c:v>
                </c:pt>
                <c:pt idx="4216">
                  <c:v>55</c:v>
                </c:pt>
                <c:pt idx="4217">
                  <c:v>51</c:v>
                </c:pt>
                <c:pt idx="4218">
                  <c:v>47</c:v>
                </c:pt>
                <c:pt idx="4219">
                  <c:v>49</c:v>
                </c:pt>
                <c:pt idx="4220">
                  <c:v>48</c:v>
                </c:pt>
                <c:pt idx="4221">
                  <c:v>43</c:v>
                </c:pt>
                <c:pt idx="4222">
                  <c:v>39</c:v>
                </c:pt>
                <c:pt idx="4223">
                  <c:v>38</c:v>
                </c:pt>
                <c:pt idx="4224">
                  <c:v>35</c:v>
                </c:pt>
                <c:pt idx="4225">
                  <c:v>38</c:v>
                </c:pt>
                <c:pt idx="4226">
                  <c:v>40</c:v>
                </c:pt>
                <c:pt idx="4227">
                  <c:v>40</c:v>
                </c:pt>
                <c:pt idx="4228">
                  <c:v>38</c:v>
                </c:pt>
                <c:pt idx="4229">
                  <c:v>45</c:v>
                </c:pt>
                <c:pt idx="4230">
                  <c:v>44</c:v>
                </c:pt>
                <c:pt idx="4231">
                  <c:v>45</c:v>
                </c:pt>
                <c:pt idx="4232">
                  <c:v>48</c:v>
                </c:pt>
                <c:pt idx="4233">
                  <c:v>49</c:v>
                </c:pt>
                <c:pt idx="4234">
                  <c:v>55</c:v>
                </c:pt>
                <c:pt idx="4235">
                  <c:v>56</c:v>
                </c:pt>
                <c:pt idx="4236">
                  <c:v>59</c:v>
                </c:pt>
                <c:pt idx="4237">
                  <c:v>57</c:v>
                </c:pt>
                <c:pt idx="4238">
                  <c:v>57</c:v>
                </c:pt>
                <c:pt idx="4239">
                  <c:v>56</c:v>
                </c:pt>
                <c:pt idx="4240">
                  <c:v>56</c:v>
                </c:pt>
                <c:pt idx="4241">
                  <c:v>51</c:v>
                </c:pt>
                <c:pt idx="4242">
                  <c:v>51</c:v>
                </c:pt>
                <c:pt idx="4243">
                  <c:v>52</c:v>
                </c:pt>
                <c:pt idx="4244">
                  <c:v>54</c:v>
                </c:pt>
                <c:pt idx="4245">
                  <c:v>55</c:v>
                </c:pt>
                <c:pt idx="4246">
                  <c:v>54</c:v>
                </c:pt>
                <c:pt idx="4247">
                  <c:v>52</c:v>
                </c:pt>
                <c:pt idx="4248">
                  <c:v>47</c:v>
                </c:pt>
                <c:pt idx="4249">
                  <c:v>48</c:v>
                </c:pt>
                <c:pt idx="4250">
                  <c:v>48</c:v>
                </c:pt>
                <c:pt idx="4251">
                  <c:v>44</c:v>
                </c:pt>
                <c:pt idx="4252">
                  <c:v>44</c:v>
                </c:pt>
                <c:pt idx="4253">
                  <c:v>46</c:v>
                </c:pt>
                <c:pt idx="4254">
                  <c:v>44</c:v>
                </c:pt>
                <c:pt idx="4255">
                  <c:v>45</c:v>
                </c:pt>
                <c:pt idx="4256">
                  <c:v>48</c:v>
                </c:pt>
                <c:pt idx="4257">
                  <c:v>44</c:v>
                </c:pt>
                <c:pt idx="4258">
                  <c:v>44</c:v>
                </c:pt>
                <c:pt idx="4259">
                  <c:v>47</c:v>
                </c:pt>
                <c:pt idx="4260">
                  <c:v>52</c:v>
                </c:pt>
                <c:pt idx="4261">
                  <c:v>55</c:v>
                </c:pt>
                <c:pt idx="4262">
                  <c:v>53</c:v>
                </c:pt>
                <c:pt idx="4263">
                  <c:v>54</c:v>
                </c:pt>
                <c:pt idx="4264">
                  <c:v>52</c:v>
                </c:pt>
                <c:pt idx="4265">
                  <c:v>54</c:v>
                </c:pt>
                <c:pt idx="4266">
                  <c:v>53</c:v>
                </c:pt>
                <c:pt idx="4267">
                  <c:v>51</c:v>
                </c:pt>
                <c:pt idx="4268">
                  <c:v>51</c:v>
                </c:pt>
                <c:pt idx="4269">
                  <c:v>51</c:v>
                </c:pt>
                <c:pt idx="4270">
                  <c:v>48</c:v>
                </c:pt>
                <c:pt idx="4271">
                  <c:v>47</c:v>
                </c:pt>
                <c:pt idx="4272">
                  <c:v>45</c:v>
                </c:pt>
                <c:pt idx="4273">
                  <c:v>39</c:v>
                </c:pt>
                <c:pt idx="4274">
                  <c:v>40</c:v>
                </c:pt>
                <c:pt idx="4275">
                  <c:v>43</c:v>
                </c:pt>
                <c:pt idx="4276">
                  <c:v>43</c:v>
                </c:pt>
                <c:pt idx="4277">
                  <c:v>40</c:v>
                </c:pt>
                <c:pt idx="4278">
                  <c:v>42</c:v>
                </c:pt>
                <c:pt idx="4279">
                  <c:v>45</c:v>
                </c:pt>
                <c:pt idx="4280">
                  <c:v>44</c:v>
                </c:pt>
                <c:pt idx="4281">
                  <c:v>45</c:v>
                </c:pt>
                <c:pt idx="4282">
                  <c:v>49</c:v>
                </c:pt>
                <c:pt idx="4283">
                  <c:v>48</c:v>
                </c:pt>
                <c:pt idx="4284">
                  <c:v>48</c:v>
                </c:pt>
                <c:pt idx="4285">
                  <c:v>49</c:v>
                </c:pt>
                <c:pt idx="4286">
                  <c:v>48</c:v>
                </c:pt>
                <c:pt idx="4287">
                  <c:v>46</c:v>
                </c:pt>
                <c:pt idx="4288">
                  <c:v>47</c:v>
                </c:pt>
                <c:pt idx="4289">
                  <c:v>45</c:v>
                </c:pt>
                <c:pt idx="4290">
                  <c:v>41</c:v>
                </c:pt>
                <c:pt idx="4291">
                  <c:v>40</c:v>
                </c:pt>
                <c:pt idx="4292">
                  <c:v>40</c:v>
                </c:pt>
                <c:pt idx="4293">
                  <c:v>39</c:v>
                </c:pt>
                <c:pt idx="4294">
                  <c:v>39</c:v>
                </c:pt>
                <c:pt idx="4295">
                  <c:v>39</c:v>
                </c:pt>
                <c:pt idx="4296">
                  <c:v>39</c:v>
                </c:pt>
                <c:pt idx="4297">
                  <c:v>42</c:v>
                </c:pt>
                <c:pt idx="4298">
                  <c:v>43</c:v>
                </c:pt>
                <c:pt idx="4299">
                  <c:v>40</c:v>
                </c:pt>
                <c:pt idx="4300">
                  <c:v>39</c:v>
                </c:pt>
                <c:pt idx="4301">
                  <c:v>40</c:v>
                </c:pt>
                <c:pt idx="4302">
                  <c:v>42</c:v>
                </c:pt>
                <c:pt idx="4303">
                  <c:v>43</c:v>
                </c:pt>
                <c:pt idx="4304">
                  <c:v>46</c:v>
                </c:pt>
                <c:pt idx="4305">
                  <c:v>48</c:v>
                </c:pt>
                <c:pt idx="4306">
                  <c:v>44</c:v>
                </c:pt>
                <c:pt idx="4307">
                  <c:v>45</c:v>
                </c:pt>
                <c:pt idx="4308">
                  <c:v>43</c:v>
                </c:pt>
                <c:pt idx="4309">
                  <c:v>42</c:v>
                </c:pt>
                <c:pt idx="4310">
                  <c:v>41</c:v>
                </c:pt>
                <c:pt idx="4311">
                  <c:v>40</c:v>
                </c:pt>
                <c:pt idx="4312">
                  <c:v>41</c:v>
                </c:pt>
                <c:pt idx="4313">
                  <c:v>42</c:v>
                </c:pt>
                <c:pt idx="4314">
                  <c:v>44</c:v>
                </c:pt>
                <c:pt idx="4315">
                  <c:v>45</c:v>
                </c:pt>
                <c:pt idx="4316">
                  <c:v>41</c:v>
                </c:pt>
                <c:pt idx="4317">
                  <c:v>40</c:v>
                </c:pt>
                <c:pt idx="4318">
                  <c:v>40</c:v>
                </c:pt>
                <c:pt idx="4319">
                  <c:v>43</c:v>
                </c:pt>
                <c:pt idx="4320">
                  <c:v>42</c:v>
                </c:pt>
                <c:pt idx="4321">
                  <c:v>39</c:v>
                </c:pt>
                <c:pt idx="4322">
                  <c:v>38</c:v>
                </c:pt>
                <c:pt idx="4323">
                  <c:v>39</c:v>
                </c:pt>
                <c:pt idx="4324">
                  <c:v>37</c:v>
                </c:pt>
                <c:pt idx="4325">
                  <c:v>42</c:v>
                </c:pt>
                <c:pt idx="4326">
                  <c:v>42</c:v>
                </c:pt>
                <c:pt idx="4327">
                  <c:v>41</c:v>
                </c:pt>
                <c:pt idx="4328">
                  <c:v>39</c:v>
                </c:pt>
                <c:pt idx="4329">
                  <c:v>39</c:v>
                </c:pt>
                <c:pt idx="4330">
                  <c:v>41</c:v>
                </c:pt>
                <c:pt idx="4331">
                  <c:v>41</c:v>
                </c:pt>
                <c:pt idx="4332">
                  <c:v>44</c:v>
                </c:pt>
                <c:pt idx="4333">
                  <c:v>43</c:v>
                </c:pt>
                <c:pt idx="4334">
                  <c:v>48</c:v>
                </c:pt>
                <c:pt idx="4335">
                  <c:v>47</c:v>
                </c:pt>
                <c:pt idx="4336">
                  <c:v>48</c:v>
                </c:pt>
                <c:pt idx="4337">
                  <c:v>46</c:v>
                </c:pt>
                <c:pt idx="4338">
                  <c:v>48</c:v>
                </c:pt>
                <c:pt idx="4339">
                  <c:v>50</c:v>
                </c:pt>
                <c:pt idx="4340">
                  <c:v>50</c:v>
                </c:pt>
                <c:pt idx="4341">
                  <c:v>49</c:v>
                </c:pt>
                <c:pt idx="4342">
                  <c:v>51</c:v>
                </c:pt>
                <c:pt idx="4343">
                  <c:v>49</c:v>
                </c:pt>
                <c:pt idx="4344">
                  <c:v>47</c:v>
                </c:pt>
                <c:pt idx="4345">
                  <c:v>48</c:v>
                </c:pt>
                <c:pt idx="4346">
                  <c:v>48</c:v>
                </c:pt>
                <c:pt idx="4347">
                  <c:v>54</c:v>
                </c:pt>
                <c:pt idx="4348">
                  <c:v>56</c:v>
                </c:pt>
                <c:pt idx="4349">
                  <c:v>51</c:v>
                </c:pt>
                <c:pt idx="4350">
                  <c:v>50</c:v>
                </c:pt>
                <c:pt idx="4351">
                  <c:v>49</c:v>
                </c:pt>
                <c:pt idx="4352">
                  <c:v>50</c:v>
                </c:pt>
                <c:pt idx="4353">
                  <c:v>49</c:v>
                </c:pt>
                <c:pt idx="4354">
                  <c:v>50</c:v>
                </c:pt>
                <c:pt idx="4355">
                  <c:v>50</c:v>
                </c:pt>
                <c:pt idx="4356">
                  <c:v>51</c:v>
                </c:pt>
                <c:pt idx="4357">
                  <c:v>51</c:v>
                </c:pt>
                <c:pt idx="4358">
                  <c:v>47</c:v>
                </c:pt>
                <c:pt idx="4359">
                  <c:v>47</c:v>
                </c:pt>
                <c:pt idx="4360">
                  <c:v>48</c:v>
                </c:pt>
                <c:pt idx="4361">
                  <c:v>51</c:v>
                </c:pt>
                <c:pt idx="4362">
                  <c:v>46</c:v>
                </c:pt>
                <c:pt idx="4363">
                  <c:v>46</c:v>
                </c:pt>
                <c:pt idx="4364">
                  <c:v>46</c:v>
                </c:pt>
                <c:pt idx="4365">
                  <c:v>48</c:v>
                </c:pt>
                <c:pt idx="4366">
                  <c:v>49</c:v>
                </c:pt>
                <c:pt idx="4367">
                  <c:v>52</c:v>
                </c:pt>
                <c:pt idx="4368">
                  <c:v>51</c:v>
                </c:pt>
                <c:pt idx="4369">
                  <c:v>52</c:v>
                </c:pt>
                <c:pt idx="4370">
                  <c:v>55</c:v>
                </c:pt>
                <c:pt idx="4371">
                  <c:v>50</c:v>
                </c:pt>
                <c:pt idx="4372">
                  <c:v>49</c:v>
                </c:pt>
                <c:pt idx="4373">
                  <c:v>46</c:v>
                </c:pt>
                <c:pt idx="4374">
                  <c:v>43</c:v>
                </c:pt>
                <c:pt idx="4375">
                  <c:v>44</c:v>
                </c:pt>
                <c:pt idx="4376">
                  <c:v>46</c:v>
                </c:pt>
                <c:pt idx="4377">
                  <c:v>44</c:v>
                </c:pt>
                <c:pt idx="4378">
                  <c:v>42</c:v>
                </c:pt>
                <c:pt idx="4379">
                  <c:v>42</c:v>
                </c:pt>
                <c:pt idx="4380">
                  <c:v>41</c:v>
                </c:pt>
                <c:pt idx="4381">
                  <c:v>43</c:v>
                </c:pt>
                <c:pt idx="4382">
                  <c:v>39</c:v>
                </c:pt>
                <c:pt idx="4383">
                  <c:v>41</c:v>
                </c:pt>
                <c:pt idx="4384">
                  <c:v>40</c:v>
                </c:pt>
                <c:pt idx="4385">
                  <c:v>39</c:v>
                </c:pt>
                <c:pt idx="4386">
                  <c:v>41</c:v>
                </c:pt>
                <c:pt idx="4387">
                  <c:v>41</c:v>
                </c:pt>
                <c:pt idx="4388">
                  <c:v>39</c:v>
                </c:pt>
                <c:pt idx="4389">
                  <c:v>39</c:v>
                </c:pt>
                <c:pt idx="4390">
                  <c:v>40</c:v>
                </c:pt>
                <c:pt idx="4391">
                  <c:v>38</c:v>
                </c:pt>
                <c:pt idx="4392">
                  <c:v>40</c:v>
                </c:pt>
                <c:pt idx="4393">
                  <c:v>38</c:v>
                </c:pt>
                <c:pt idx="4394">
                  <c:v>35</c:v>
                </c:pt>
                <c:pt idx="4395">
                  <c:v>32</c:v>
                </c:pt>
                <c:pt idx="4396">
                  <c:v>32</c:v>
                </c:pt>
                <c:pt idx="4397">
                  <c:v>38</c:v>
                </c:pt>
                <c:pt idx="4398">
                  <c:v>40</c:v>
                </c:pt>
                <c:pt idx="4399">
                  <c:v>40</c:v>
                </c:pt>
                <c:pt idx="4400">
                  <c:v>42</c:v>
                </c:pt>
                <c:pt idx="4401">
                  <c:v>44</c:v>
                </c:pt>
                <c:pt idx="4402">
                  <c:v>47</c:v>
                </c:pt>
                <c:pt idx="4403">
                  <c:v>46</c:v>
                </c:pt>
                <c:pt idx="4404">
                  <c:v>43</c:v>
                </c:pt>
                <c:pt idx="4405">
                  <c:v>42</c:v>
                </c:pt>
                <c:pt idx="4406">
                  <c:v>47</c:v>
                </c:pt>
                <c:pt idx="4407">
                  <c:v>53</c:v>
                </c:pt>
                <c:pt idx="4408">
                  <c:v>57</c:v>
                </c:pt>
                <c:pt idx="4409">
                  <c:v>52</c:v>
                </c:pt>
                <c:pt idx="4410">
                  <c:v>48</c:v>
                </c:pt>
                <c:pt idx="4411">
                  <c:v>49</c:v>
                </c:pt>
                <c:pt idx="4412">
                  <c:v>49</c:v>
                </c:pt>
                <c:pt idx="4413">
                  <c:v>47</c:v>
                </c:pt>
                <c:pt idx="4414">
                  <c:v>40</c:v>
                </c:pt>
                <c:pt idx="4415">
                  <c:v>43</c:v>
                </c:pt>
                <c:pt idx="4416">
                  <c:v>46</c:v>
                </c:pt>
                <c:pt idx="4417">
                  <c:v>44</c:v>
                </c:pt>
                <c:pt idx="4418">
                  <c:v>43</c:v>
                </c:pt>
                <c:pt idx="4419">
                  <c:v>40</c:v>
                </c:pt>
                <c:pt idx="4420">
                  <c:v>36</c:v>
                </c:pt>
                <c:pt idx="4421">
                  <c:v>36</c:v>
                </c:pt>
                <c:pt idx="4422">
                  <c:v>33</c:v>
                </c:pt>
                <c:pt idx="4423">
                  <c:v>35</c:v>
                </c:pt>
                <c:pt idx="4424">
                  <c:v>35</c:v>
                </c:pt>
                <c:pt idx="4425">
                  <c:v>37</c:v>
                </c:pt>
                <c:pt idx="4426">
                  <c:v>43</c:v>
                </c:pt>
                <c:pt idx="4427">
                  <c:v>44</c:v>
                </c:pt>
                <c:pt idx="4428">
                  <c:v>44</c:v>
                </c:pt>
                <c:pt idx="4429">
                  <c:v>44</c:v>
                </c:pt>
                <c:pt idx="4430">
                  <c:v>45</c:v>
                </c:pt>
                <c:pt idx="4431">
                  <c:v>46</c:v>
                </c:pt>
                <c:pt idx="4432">
                  <c:v>47</c:v>
                </c:pt>
                <c:pt idx="4433">
                  <c:v>48</c:v>
                </c:pt>
                <c:pt idx="4434">
                  <c:v>51</c:v>
                </c:pt>
                <c:pt idx="4435">
                  <c:v>51</c:v>
                </c:pt>
                <c:pt idx="4436">
                  <c:v>50</c:v>
                </c:pt>
                <c:pt idx="4437">
                  <c:v>50</c:v>
                </c:pt>
                <c:pt idx="4438">
                  <c:v>46</c:v>
                </c:pt>
                <c:pt idx="4439">
                  <c:v>43</c:v>
                </c:pt>
                <c:pt idx="4440">
                  <c:v>41</c:v>
                </c:pt>
                <c:pt idx="4441">
                  <c:v>44</c:v>
                </c:pt>
                <c:pt idx="4442">
                  <c:v>41</c:v>
                </c:pt>
                <c:pt idx="4443">
                  <c:v>44</c:v>
                </c:pt>
                <c:pt idx="4444">
                  <c:v>44</c:v>
                </c:pt>
                <c:pt idx="4445">
                  <c:v>45</c:v>
                </c:pt>
                <c:pt idx="4446">
                  <c:v>44</c:v>
                </c:pt>
                <c:pt idx="4447">
                  <c:v>42</c:v>
                </c:pt>
                <c:pt idx="4448">
                  <c:v>45</c:v>
                </c:pt>
                <c:pt idx="4449">
                  <c:v>45</c:v>
                </c:pt>
                <c:pt idx="4450">
                  <c:v>46</c:v>
                </c:pt>
                <c:pt idx="4451">
                  <c:v>48</c:v>
                </c:pt>
                <c:pt idx="4452">
                  <c:v>50</c:v>
                </c:pt>
                <c:pt idx="4453">
                  <c:v>47</c:v>
                </c:pt>
                <c:pt idx="4454">
                  <c:v>47</c:v>
                </c:pt>
                <c:pt idx="4455">
                  <c:v>45</c:v>
                </c:pt>
                <c:pt idx="4456">
                  <c:v>42</c:v>
                </c:pt>
                <c:pt idx="4457">
                  <c:v>37</c:v>
                </c:pt>
                <c:pt idx="4458">
                  <c:v>37</c:v>
                </c:pt>
                <c:pt idx="4459">
                  <c:v>36</c:v>
                </c:pt>
                <c:pt idx="4460">
                  <c:v>34</c:v>
                </c:pt>
                <c:pt idx="4461">
                  <c:v>35</c:v>
                </c:pt>
                <c:pt idx="4462">
                  <c:v>34</c:v>
                </c:pt>
                <c:pt idx="4463">
                  <c:v>33</c:v>
                </c:pt>
                <c:pt idx="4464">
                  <c:v>35</c:v>
                </c:pt>
                <c:pt idx="4465">
                  <c:v>36</c:v>
                </c:pt>
                <c:pt idx="4466">
                  <c:v>38</c:v>
                </c:pt>
                <c:pt idx="4467">
                  <c:v>40</c:v>
                </c:pt>
                <c:pt idx="4468">
                  <c:v>41</c:v>
                </c:pt>
                <c:pt idx="4469">
                  <c:v>43</c:v>
                </c:pt>
                <c:pt idx="4470">
                  <c:v>47</c:v>
                </c:pt>
                <c:pt idx="4471">
                  <c:v>47</c:v>
                </c:pt>
                <c:pt idx="4472">
                  <c:v>46</c:v>
                </c:pt>
                <c:pt idx="4473">
                  <c:v>47</c:v>
                </c:pt>
                <c:pt idx="4474">
                  <c:v>51</c:v>
                </c:pt>
                <c:pt idx="4475">
                  <c:v>52</c:v>
                </c:pt>
                <c:pt idx="4476">
                  <c:v>48</c:v>
                </c:pt>
                <c:pt idx="4477">
                  <c:v>48</c:v>
                </c:pt>
                <c:pt idx="4478">
                  <c:v>48</c:v>
                </c:pt>
                <c:pt idx="4479">
                  <c:v>47</c:v>
                </c:pt>
                <c:pt idx="4480">
                  <c:v>46</c:v>
                </c:pt>
                <c:pt idx="4481">
                  <c:v>42</c:v>
                </c:pt>
                <c:pt idx="4482">
                  <c:v>35</c:v>
                </c:pt>
                <c:pt idx="4483">
                  <c:v>38</c:v>
                </c:pt>
                <c:pt idx="4484">
                  <c:v>45</c:v>
                </c:pt>
                <c:pt idx="4485">
                  <c:v>42</c:v>
                </c:pt>
                <c:pt idx="4486">
                  <c:v>41</c:v>
                </c:pt>
                <c:pt idx="4487">
                  <c:v>42</c:v>
                </c:pt>
                <c:pt idx="4488">
                  <c:v>42</c:v>
                </c:pt>
                <c:pt idx="4489">
                  <c:v>40</c:v>
                </c:pt>
                <c:pt idx="4490">
                  <c:v>37</c:v>
                </c:pt>
                <c:pt idx="4491">
                  <c:v>40</c:v>
                </c:pt>
                <c:pt idx="4492">
                  <c:v>40</c:v>
                </c:pt>
                <c:pt idx="4493">
                  <c:v>43</c:v>
                </c:pt>
                <c:pt idx="4494">
                  <c:v>43</c:v>
                </c:pt>
                <c:pt idx="4495">
                  <c:v>39</c:v>
                </c:pt>
                <c:pt idx="4496">
                  <c:v>34</c:v>
                </c:pt>
                <c:pt idx="4497">
                  <c:v>35</c:v>
                </c:pt>
                <c:pt idx="4498">
                  <c:v>39</c:v>
                </c:pt>
                <c:pt idx="4499">
                  <c:v>44</c:v>
                </c:pt>
                <c:pt idx="4500">
                  <c:v>45</c:v>
                </c:pt>
                <c:pt idx="4501">
                  <c:v>45</c:v>
                </c:pt>
                <c:pt idx="4502">
                  <c:v>48</c:v>
                </c:pt>
                <c:pt idx="4503">
                  <c:v>47</c:v>
                </c:pt>
                <c:pt idx="4504">
                  <c:v>49</c:v>
                </c:pt>
                <c:pt idx="4505">
                  <c:v>50</c:v>
                </c:pt>
                <c:pt idx="4506">
                  <c:v>49</c:v>
                </c:pt>
                <c:pt idx="4507">
                  <c:v>51</c:v>
                </c:pt>
                <c:pt idx="4508">
                  <c:v>53</c:v>
                </c:pt>
                <c:pt idx="4509">
                  <c:v>53</c:v>
                </c:pt>
                <c:pt idx="4510">
                  <c:v>48</c:v>
                </c:pt>
                <c:pt idx="4511">
                  <c:v>48</c:v>
                </c:pt>
                <c:pt idx="4512">
                  <c:v>49</c:v>
                </c:pt>
                <c:pt idx="4513">
                  <c:v>50</c:v>
                </c:pt>
                <c:pt idx="4514">
                  <c:v>44</c:v>
                </c:pt>
                <c:pt idx="4515">
                  <c:v>44</c:v>
                </c:pt>
                <c:pt idx="4516">
                  <c:v>43</c:v>
                </c:pt>
                <c:pt idx="4517">
                  <c:v>43</c:v>
                </c:pt>
                <c:pt idx="4518">
                  <c:v>45</c:v>
                </c:pt>
                <c:pt idx="4519">
                  <c:v>45</c:v>
                </c:pt>
                <c:pt idx="4520">
                  <c:v>47</c:v>
                </c:pt>
                <c:pt idx="4521">
                  <c:v>44</c:v>
                </c:pt>
                <c:pt idx="4522">
                  <c:v>47</c:v>
                </c:pt>
                <c:pt idx="4523">
                  <c:v>51</c:v>
                </c:pt>
                <c:pt idx="4524">
                  <c:v>51</c:v>
                </c:pt>
                <c:pt idx="4525">
                  <c:v>55</c:v>
                </c:pt>
                <c:pt idx="4526">
                  <c:v>61</c:v>
                </c:pt>
                <c:pt idx="4527">
                  <c:v>58</c:v>
                </c:pt>
                <c:pt idx="4528">
                  <c:v>56</c:v>
                </c:pt>
                <c:pt idx="4529">
                  <c:v>54</c:v>
                </c:pt>
                <c:pt idx="4530">
                  <c:v>51</c:v>
                </c:pt>
                <c:pt idx="4531">
                  <c:v>52</c:v>
                </c:pt>
                <c:pt idx="4532">
                  <c:v>49</c:v>
                </c:pt>
                <c:pt idx="4533">
                  <c:v>48</c:v>
                </c:pt>
                <c:pt idx="4534">
                  <c:v>47</c:v>
                </c:pt>
                <c:pt idx="4535">
                  <c:v>40</c:v>
                </c:pt>
                <c:pt idx="4536">
                  <c:v>40</c:v>
                </c:pt>
                <c:pt idx="4537">
                  <c:v>36</c:v>
                </c:pt>
                <c:pt idx="4538">
                  <c:v>33</c:v>
                </c:pt>
                <c:pt idx="4539">
                  <c:v>39</c:v>
                </c:pt>
                <c:pt idx="4540">
                  <c:v>43</c:v>
                </c:pt>
                <c:pt idx="4541">
                  <c:v>44</c:v>
                </c:pt>
                <c:pt idx="4542">
                  <c:v>42</c:v>
                </c:pt>
                <c:pt idx="4543">
                  <c:v>41</c:v>
                </c:pt>
                <c:pt idx="4544">
                  <c:v>44</c:v>
                </c:pt>
                <c:pt idx="4545">
                  <c:v>48</c:v>
                </c:pt>
                <c:pt idx="4546">
                  <c:v>51</c:v>
                </c:pt>
                <c:pt idx="4547">
                  <c:v>50</c:v>
                </c:pt>
                <c:pt idx="4548">
                  <c:v>50</c:v>
                </c:pt>
                <c:pt idx="4549">
                  <c:v>49</c:v>
                </c:pt>
                <c:pt idx="4550">
                  <c:v>46</c:v>
                </c:pt>
                <c:pt idx="4551">
                  <c:v>42</c:v>
                </c:pt>
                <c:pt idx="4552">
                  <c:v>39</c:v>
                </c:pt>
                <c:pt idx="4553">
                  <c:v>37</c:v>
                </c:pt>
                <c:pt idx="4554">
                  <c:v>38</c:v>
                </c:pt>
                <c:pt idx="4555">
                  <c:v>40</c:v>
                </c:pt>
                <c:pt idx="4556">
                  <c:v>42</c:v>
                </c:pt>
                <c:pt idx="4557">
                  <c:v>40</c:v>
                </c:pt>
                <c:pt idx="4558">
                  <c:v>41</c:v>
                </c:pt>
                <c:pt idx="4559">
                  <c:v>44</c:v>
                </c:pt>
                <c:pt idx="4560">
                  <c:v>43</c:v>
                </c:pt>
                <c:pt idx="4561">
                  <c:v>44</c:v>
                </c:pt>
                <c:pt idx="4562">
                  <c:v>47</c:v>
                </c:pt>
                <c:pt idx="4563">
                  <c:v>49</c:v>
                </c:pt>
                <c:pt idx="4564">
                  <c:v>48</c:v>
                </c:pt>
                <c:pt idx="4565">
                  <c:v>49</c:v>
                </c:pt>
                <c:pt idx="4566">
                  <c:v>52</c:v>
                </c:pt>
                <c:pt idx="4567">
                  <c:v>48</c:v>
                </c:pt>
                <c:pt idx="4568">
                  <c:v>46</c:v>
                </c:pt>
                <c:pt idx="4569">
                  <c:v>46</c:v>
                </c:pt>
                <c:pt idx="4570">
                  <c:v>43</c:v>
                </c:pt>
                <c:pt idx="4571">
                  <c:v>42</c:v>
                </c:pt>
                <c:pt idx="4572">
                  <c:v>46</c:v>
                </c:pt>
                <c:pt idx="4573">
                  <c:v>49</c:v>
                </c:pt>
                <c:pt idx="4574">
                  <c:v>50</c:v>
                </c:pt>
                <c:pt idx="4575">
                  <c:v>51</c:v>
                </c:pt>
                <c:pt idx="4576">
                  <c:v>53</c:v>
                </c:pt>
                <c:pt idx="4577">
                  <c:v>53</c:v>
                </c:pt>
                <c:pt idx="4578">
                  <c:v>53</c:v>
                </c:pt>
                <c:pt idx="4579">
                  <c:v>54</c:v>
                </c:pt>
                <c:pt idx="4580">
                  <c:v>56</c:v>
                </c:pt>
                <c:pt idx="4581">
                  <c:v>61</c:v>
                </c:pt>
                <c:pt idx="4582">
                  <c:v>65</c:v>
                </c:pt>
                <c:pt idx="4583">
                  <c:v>63</c:v>
                </c:pt>
                <c:pt idx="4584">
                  <c:v>57</c:v>
                </c:pt>
                <c:pt idx="4585">
                  <c:v>56</c:v>
                </c:pt>
                <c:pt idx="4586">
                  <c:v>56</c:v>
                </c:pt>
                <c:pt idx="4587">
                  <c:v>55</c:v>
                </c:pt>
                <c:pt idx="4588">
                  <c:v>55</c:v>
                </c:pt>
                <c:pt idx="4589">
                  <c:v>55</c:v>
                </c:pt>
                <c:pt idx="4590">
                  <c:v>56</c:v>
                </c:pt>
                <c:pt idx="4591">
                  <c:v>55</c:v>
                </c:pt>
                <c:pt idx="4592">
                  <c:v>55</c:v>
                </c:pt>
                <c:pt idx="4593">
                  <c:v>53</c:v>
                </c:pt>
                <c:pt idx="4594">
                  <c:v>49</c:v>
                </c:pt>
                <c:pt idx="4595">
                  <c:v>48</c:v>
                </c:pt>
                <c:pt idx="4596">
                  <c:v>51</c:v>
                </c:pt>
                <c:pt idx="4597">
                  <c:v>52</c:v>
                </c:pt>
                <c:pt idx="4598">
                  <c:v>49</c:v>
                </c:pt>
                <c:pt idx="4599">
                  <c:v>45</c:v>
                </c:pt>
                <c:pt idx="4600">
                  <c:v>47</c:v>
                </c:pt>
                <c:pt idx="4601">
                  <c:v>47</c:v>
                </c:pt>
                <c:pt idx="4602">
                  <c:v>48</c:v>
                </c:pt>
                <c:pt idx="4603">
                  <c:v>48</c:v>
                </c:pt>
                <c:pt idx="4604">
                  <c:v>45</c:v>
                </c:pt>
                <c:pt idx="4605">
                  <c:v>43</c:v>
                </c:pt>
                <c:pt idx="4606">
                  <c:v>45</c:v>
                </c:pt>
                <c:pt idx="4607">
                  <c:v>46</c:v>
                </c:pt>
                <c:pt idx="4608">
                  <c:v>45</c:v>
                </c:pt>
                <c:pt idx="4609">
                  <c:v>40</c:v>
                </c:pt>
                <c:pt idx="4610">
                  <c:v>41</c:v>
                </c:pt>
                <c:pt idx="4611">
                  <c:v>39</c:v>
                </c:pt>
                <c:pt idx="4612">
                  <c:v>40</c:v>
                </c:pt>
                <c:pt idx="4613">
                  <c:v>42</c:v>
                </c:pt>
                <c:pt idx="4614">
                  <c:v>38</c:v>
                </c:pt>
                <c:pt idx="4615">
                  <c:v>37</c:v>
                </c:pt>
                <c:pt idx="4616">
                  <c:v>36</c:v>
                </c:pt>
                <c:pt idx="4617">
                  <c:v>37</c:v>
                </c:pt>
                <c:pt idx="4618">
                  <c:v>37</c:v>
                </c:pt>
                <c:pt idx="4619">
                  <c:v>38</c:v>
                </c:pt>
                <c:pt idx="4620">
                  <c:v>40</c:v>
                </c:pt>
                <c:pt idx="4621">
                  <c:v>42</c:v>
                </c:pt>
                <c:pt idx="4622">
                  <c:v>42</c:v>
                </c:pt>
                <c:pt idx="4623">
                  <c:v>44</c:v>
                </c:pt>
                <c:pt idx="4624">
                  <c:v>41</c:v>
                </c:pt>
                <c:pt idx="4625">
                  <c:v>44</c:v>
                </c:pt>
                <c:pt idx="4626">
                  <c:v>46</c:v>
                </c:pt>
                <c:pt idx="4627">
                  <c:v>50</c:v>
                </c:pt>
                <c:pt idx="4628">
                  <c:v>50</c:v>
                </c:pt>
                <c:pt idx="4629">
                  <c:v>50</c:v>
                </c:pt>
                <c:pt idx="4630">
                  <c:v>48</c:v>
                </c:pt>
                <c:pt idx="4631">
                  <c:v>45</c:v>
                </c:pt>
                <c:pt idx="4632">
                  <c:v>47</c:v>
                </c:pt>
                <c:pt idx="4633">
                  <c:v>49</c:v>
                </c:pt>
                <c:pt idx="4634">
                  <c:v>46</c:v>
                </c:pt>
                <c:pt idx="4635">
                  <c:v>43</c:v>
                </c:pt>
                <c:pt idx="4636">
                  <c:v>43</c:v>
                </c:pt>
                <c:pt idx="4637">
                  <c:v>41</c:v>
                </c:pt>
                <c:pt idx="4638">
                  <c:v>41</c:v>
                </c:pt>
                <c:pt idx="4639">
                  <c:v>37</c:v>
                </c:pt>
                <c:pt idx="4640">
                  <c:v>41</c:v>
                </c:pt>
                <c:pt idx="4641">
                  <c:v>40</c:v>
                </c:pt>
                <c:pt idx="4642">
                  <c:v>41</c:v>
                </c:pt>
                <c:pt idx="4643">
                  <c:v>42</c:v>
                </c:pt>
                <c:pt idx="4644">
                  <c:v>39</c:v>
                </c:pt>
                <c:pt idx="4645">
                  <c:v>38</c:v>
                </c:pt>
                <c:pt idx="4646">
                  <c:v>39</c:v>
                </c:pt>
                <c:pt idx="4647">
                  <c:v>40</c:v>
                </c:pt>
                <c:pt idx="4648">
                  <c:v>42</c:v>
                </c:pt>
                <c:pt idx="4649">
                  <c:v>40</c:v>
                </c:pt>
                <c:pt idx="4650">
                  <c:v>35</c:v>
                </c:pt>
                <c:pt idx="4651">
                  <c:v>36</c:v>
                </c:pt>
                <c:pt idx="4652">
                  <c:v>33</c:v>
                </c:pt>
                <c:pt idx="4653">
                  <c:v>31</c:v>
                </c:pt>
                <c:pt idx="4654">
                  <c:v>29</c:v>
                </c:pt>
                <c:pt idx="4655">
                  <c:v>28</c:v>
                </c:pt>
                <c:pt idx="4656">
                  <c:v>29</c:v>
                </c:pt>
                <c:pt idx="4657">
                  <c:v>32</c:v>
                </c:pt>
                <c:pt idx="4658">
                  <c:v>33</c:v>
                </c:pt>
                <c:pt idx="4659">
                  <c:v>37</c:v>
                </c:pt>
                <c:pt idx="4660">
                  <c:v>41</c:v>
                </c:pt>
                <c:pt idx="4661">
                  <c:v>40</c:v>
                </c:pt>
                <c:pt idx="4662">
                  <c:v>42</c:v>
                </c:pt>
                <c:pt idx="4663">
                  <c:v>45</c:v>
                </c:pt>
                <c:pt idx="4664">
                  <c:v>47</c:v>
                </c:pt>
                <c:pt idx="4665">
                  <c:v>50</c:v>
                </c:pt>
                <c:pt idx="4666">
                  <c:v>52</c:v>
                </c:pt>
                <c:pt idx="4667">
                  <c:v>52</c:v>
                </c:pt>
                <c:pt idx="4668">
                  <c:v>52</c:v>
                </c:pt>
                <c:pt idx="4669">
                  <c:v>46</c:v>
                </c:pt>
                <c:pt idx="4670">
                  <c:v>45</c:v>
                </c:pt>
                <c:pt idx="4671">
                  <c:v>43</c:v>
                </c:pt>
                <c:pt idx="4672">
                  <c:v>41</c:v>
                </c:pt>
                <c:pt idx="4673">
                  <c:v>45</c:v>
                </c:pt>
                <c:pt idx="4674">
                  <c:v>46</c:v>
                </c:pt>
                <c:pt idx="4675">
                  <c:v>44</c:v>
                </c:pt>
                <c:pt idx="4676">
                  <c:v>41</c:v>
                </c:pt>
                <c:pt idx="4677">
                  <c:v>37</c:v>
                </c:pt>
                <c:pt idx="4678">
                  <c:v>37</c:v>
                </c:pt>
                <c:pt idx="4679">
                  <c:v>38</c:v>
                </c:pt>
                <c:pt idx="4680">
                  <c:v>40</c:v>
                </c:pt>
                <c:pt idx="4681">
                  <c:v>46</c:v>
                </c:pt>
                <c:pt idx="4682">
                  <c:v>47</c:v>
                </c:pt>
                <c:pt idx="4683">
                  <c:v>51</c:v>
                </c:pt>
                <c:pt idx="4684">
                  <c:v>53</c:v>
                </c:pt>
                <c:pt idx="4685">
                  <c:v>53</c:v>
                </c:pt>
                <c:pt idx="4686">
                  <c:v>51</c:v>
                </c:pt>
                <c:pt idx="4687">
                  <c:v>50</c:v>
                </c:pt>
                <c:pt idx="4688">
                  <c:v>49</c:v>
                </c:pt>
                <c:pt idx="4689">
                  <c:v>54</c:v>
                </c:pt>
                <c:pt idx="4690">
                  <c:v>54</c:v>
                </c:pt>
                <c:pt idx="4691">
                  <c:v>52</c:v>
                </c:pt>
                <c:pt idx="4692">
                  <c:v>53</c:v>
                </c:pt>
                <c:pt idx="4693">
                  <c:v>52</c:v>
                </c:pt>
                <c:pt idx="4694">
                  <c:v>52</c:v>
                </c:pt>
                <c:pt idx="4695">
                  <c:v>55</c:v>
                </c:pt>
                <c:pt idx="4696">
                  <c:v>52</c:v>
                </c:pt>
                <c:pt idx="4697">
                  <c:v>51</c:v>
                </c:pt>
                <c:pt idx="4698">
                  <c:v>51</c:v>
                </c:pt>
                <c:pt idx="4699">
                  <c:v>50</c:v>
                </c:pt>
                <c:pt idx="4700">
                  <c:v>49</c:v>
                </c:pt>
                <c:pt idx="4701">
                  <c:v>42</c:v>
                </c:pt>
                <c:pt idx="4702">
                  <c:v>44</c:v>
                </c:pt>
                <c:pt idx="4703">
                  <c:v>45</c:v>
                </c:pt>
                <c:pt idx="4704">
                  <c:v>42</c:v>
                </c:pt>
                <c:pt idx="4705">
                  <c:v>46</c:v>
                </c:pt>
                <c:pt idx="4706">
                  <c:v>46</c:v>
                </c:pt>
                <c:pt idx="4707">
                  <c:v>40</c:v>
                </c:pt>
                <c:pt idx="4708">
                  <c:v>41</c:v>
                </c:pt>
                <c:pt idx="4709">
                  <c:v>39</c:v>
                </c:pt>
                <c:pt idx="4710">
                  <c:v>37</c:v>
                </c:pt>
                <c:pt idx="4711">
                  <c:v>37</c:v>
                </c:pt>
                <c:pt idx="4712">
                  <c:v>43</c:v>
                </c:pt>
                <c:pt idx="4713">
                  <c:v>46</c:v>
                </c:pt>
                <c:pt idx="4714">
                  <c:v>40</c:v>
                </c:pt>
                <c:pt idx="4715">
                  <c:v>42</c:v>
                </c:pt>
                <c:pt idx="4716">
                  <c:v>43</c:v>
                </c:pt>
                <c:pt idx="4717">
                  <c:v>38</c:v>
                </c:pt>
                <c:pt idx="4718">
                  <c:v>39</c:v>
                </c:pt>
                <c:pt idx="4719">
                  <c:v>43</c:v>
                </c:pt>
                <c:pt idx="4720">
                  <c:v>41</c:v>
                </c:pt>
                <c:pt idx="4721">
                  <c:v>43</c:v>
                </c:pt>
                <c:pt idx="4722">
                  <c:v>46</c:v>
                </c:pt>
                <c:pt idx="4723">
                  <c:v>46</c:v>
                </c:pt>
                <c:pt idx="4724">
                  <c:v>43</c:v>
                </c:pt>
                <c:pt idx="4725">
                  <c:v>42</c:v>
                </c:pt>
                <c:pt idx="4726">
                  <c:v>44</c:v>
                </c:pt>
                <c:pt idx="4727">
                  <c:v>40</c:v>
                </c:pt>
                <c:pt idx="4728">
                  <c:v>39</c:v>
                </c:pt>
                <c:pt idx="4729">
                  <c:v>37</c:v>
                </c:pt>
                <c:pt idx="4730">
                  <c:v>37</c:v>
                </c:pt>
                <c:pt idx="4731">
                  <c:v>36</c:v>
                </c:pt>
                <c:pt idx="4732">
                  <c:v>39</c:v>
                </c:pt>
                <c:pt idx="4733">
                  <c:v>36</c:v>
                </c:pt>
                <c:pt idx="4734">
                  <c:v>37</c:v>
                </c:pt>
                <c:pt idx="4735">
                  <c:v>36</c:v>
                </c:pt>
                <c:pt idx="4736">
                  <c:v>41</c:v>
                </c:pt>
                <c:pt idx="4737">
                  <c:v>42</c:v>
                </c:pt>
                <c:pt idx="4738">
                  <c:v>48</c:v>
                </c:pt>
                <c:pt idx="4739">
                  <c:v>48</c:v>
                </c:pt>
                <c:pt idx="4740">
                  <c:v>49</c:v>
                </c:pt>
                <c:pt idx="4741">
                  <c:v>48</c:v>
                </c:pt>
                <c:pt idx="4742">
                  <c:v>50</c:v>
                </c:pt>
                <c:pt idx="4743">
                  <c:v>49</c:v>
                </c:pt>
                <c:pt idx="4744">
                  <c:v>47</c:v>
                </c:pt>
                <c:pt idx="4745">
                  <c:v>52</c:v>
                </c:pt>
                <c:pt idx="4746">
                  <c:v>51</c:v>
                </c:pt>
                <c:pt idx="4747">
                  <c:v>53</c:v>
                </c:pt>
                <c:pt idx="4748">
                  <c:v>51</c:v>
                </c:pt>
                <c:pt idx="4749">
                  <c:v>52</c:v>
                </c:pt>
                <c:pt idx="4750">
                  <c:v>45</c:v>
                </c:pt>
                <c:pt idx="4751">
                  <c:v>49</c:v>
                </c:pt>
                <c:pt idx="4752">
                  <c:v>51</c:v>
                </c:pt>
                <c:pt idx="4753">
                  <c:v>53</c:v>
                </c:pt>
                <c:pt idx="4754">
                  <c:v>53</c:v>
                </c:pt>
                <c:pt idx="4755">
                  <c:v>54</c:v>
                </c:pt>
                <c:pt idx="4756">
                  <c:v>55</c:v>
                </c:pt>
                <c:pt idx="4757">
                  <c:v>53</c:v>
                </c:pt>
                <c:pt idx="4758">
                  <c:v>54</c:v>
                </c:pt>
                <c:pt idx="4759">
                  <c:v>51</c:v>
                </c:pt>
                <c:pt idx="4760">
                  <c:v>53</c:v>
                </c:pt>
                <c:pt idx="4761">
                  <c:v>48</c:v>
                </c:pt>
                <c:pt idx="4762">
                  <c:v>50</c:v>
                </c:pt>
                <c:pt idx="4763">
                  <c:v>51</c:v>
                </c:pt>
                <c:pt idx="4764">
                  <c:v>49</c:v>
                </c:pt>
                <c:pt idx="4765">
                  <c:v>45</c:v>
                </c:pt>
                <c:pt idx="4766">
                  <c:v>51</c:v>
                </c:pt>
                <c:pt idx="4767">
                  <c:v>54</c:v>
                </c:pt>
                <c:pt idx="4768">
                  <c:v>60</c:v>
                </c:pt>
                <c:pt idx="4769">
                  <c:v>62</c:v>
                </c:pt>
                <c:pt idx="4770">
                  <c:v>62</c:v>
                </c:pt>
                <c:pt idx="4771">
                  <c:v>63</c:v>
                </c:pt>
                <c:pt idx="4772">
                  <c:v>61</c:v>
                </c:pt>
                <c:pt idx="4773">
                  <c:v>63</c:v>
                </c:pt>
                <c:pt idx="4774">
                  <c:v>62</c:v>
                </c:pt>
                <c:pt idx="4775">
                  <c:v>59</c:v>
                </c:pt>
                <c:pt idx="4776">
                  <c:v>63</c:v>
                </c:pt>
                <c:pt idx="4777">
                  <c:v>62</c:v>
                </c:pt>
                <c:pt idx="4778">
                  <c:v>60</c:v>
                </c:pt>
                <c:pt idx="4779">
                  <c:v>58</c:v>
                </c:pt>
                <c:pt idx="4780">
                  <c:v>49</c:v>
                </c:pt>
                <c:pt idx="4781">
                  <c:v>47</c:v>
                </c:pt>
                <c:pt idx="4782">
                  <c:v>47</c:v>
                </c:pt>
                <c:pt idx="4783">
                  <c:v>44</c:v>
                </c:pt>
                <c:pt idx="4784">
                  <c:v>42</c:v>
                </c:pt>
                <c:pt idx="4785">
                  <c:v>40</c:v>
                </c:pt>
                <c:pt idx="4786">
                  <c:v>41</c:v>
                </c:pt>
                <c:pt idx="4787">
                  <c:v>42</c:v>
                </c:pt>
                <c:pt idx="4788">
                  <c:v>37</c:v>
                </c:pt>
                <c:pt idx="4789">
                  <c:v>39</c:v>
                </c:pt>
                <c:pt idx="4790">
                  <c:v>39</c:v>
                </c:pt>
                <c:pt idx="4791">
                  <c:v>38</c:v>
                </c:pt>
                <c:pt idx="4792">
                  <c:v>38</c:v>
                </c:pt>
                <c:pt idx="4793">
                  <c:v>36</c:v>
                </c:pt>
                <c:pt idx="4794">
                  <c:v>31</c:v>
                </c:pt>
                <c:pt idx="4795">
                  <c:v>34</c:v>
                </c:pt>
                <c:pt idx="4796">
                  <c:v>37</c:v>
                </c:pt>
                <c:pt idx="4797">
                  <c:v>38</c:v>
                </c:pt>
                <c:pt idx="4798">
                  <c:v>37</c:v>
                </c:pt>
                <c:pt idx="4799">
                  <c:v>37</c:v>
                </c:pt>
                <c:pt idx="4800">
                  <c:v>39</c:v>
                </c:pt>
                <c:pt idx="4801">
                  <c:v>43</c:v>
                </c:pt>
                <c:pt idx="4802">
                  <c:v>43</c:v>
                </c:pt>
                <c:pt idx="4803">
                  <c:v>41</c:v>
                </c:pt>
                <c:pt idx="4804">
                  <c:v>43</c:v>
                </c:pt>
                <c:pt idx="4805">
                  <c:v>47</c:v>
                </c:pt>
                <c:pt idx="4806">
                  <c:v>49</c:v>
                </c:pt>
                <c:pt idx="4807">
                  <c:v>49</c:v>
                </c:pt>
                <c:pt idx="4808">
                  <c:v>48</c:v>
                </c:pt>
                <c:pt idx="4809">
                  <c:v>50</c:v>
                </c:pt>
                <c:pt idx="4810">
                  <c:v>51</c:v>
                </c:pt>
                <c:pt idx="4811">
                  <c:v>48</c:v>
                </c:pt>
                <c:pt idx="4812">
                  <c:v>46</c:v>
                </c:pt>
                <c:pt idx="4813">
                  <c:v>42</c:v>
                </c:pt>
                <c:pt idx="4814">
                  <c:v>41</c:v>
                </c:pt>
                <c:pt idx="4815">
                  <c:v>41</c:v>
                </c:pt>
                <c:pt idx="4816">
                  <c:v>40</c:v>
                </c:pt>
                <c:pt idx="4817">
                  <c:v>40</c:v>
                </c:pt>
                <c:pt idx="4818">
                  <c:v>39</c:v>
                </c:pt>
                <c:pt idx="4819">
                  <c:v>43</c:v>
                </c:pt>
                <c:pt idx="4820">
                  <c:v>46</c:v>
                </c:pt>
                <c:pt idx="4821">
                  <c:v>45</c:v>
                </c:pt>
                <c:pt idx="4822">
                  <c:v>47</c:v>
                </c:pt>
                <c:pt idx="4823">
                  <c:v>51</c:v>
                </c:pt>
                <c:pt idx="4824">
                  <c:v>53</c:v>
                </c:pt>
                <c:pt idx="4825">
                  <c:v>50</c:v>
                </c:pt>
                <c:pt idx="4826">
                  <c:v>50</c:v>
                </c:pt>
                <c:pt idx="4827">
                  <c:v>51</c:v>
                </c:pt>
                <c:pt idx="4828">
                  <c:v>52</c:v>
                </c:pt>
                <c:pt idx="4829">
                  <c:v>56</c:v>
                </c:pt>
                <c:pt idx="4830">
                  <c:v>55</c:v>
                </c:pt>
                <c:pt idx="4831">
                  <c:v>53</c:v>
                </c:pt>
                <c:pt idx="4832">
                  <c:v>53</c:v>
                </c:pt>
                <c:pt idx="4833">
                  <c:v>52</c:v>
                </c:pt>
                <c:pt idx="4834">
                  <c:v>49</c:v>
                </c:pt>
                <c:pt idx="4835">
                  <c:v>46</c:v>
                </c:pt>
                <c:pt idx="4836">
                  <c:v>44</c:v>
                </c:pt>
                <c:pt idx="4837">
                  <c:v>46</c:v>
                </c:pt>
                <c:pt idx="4838">
                  <c:v>46</c:v>
                </c:pt>
                <c:pt idx="4839">
                  <c:v>48</c:v>
                </c:pt>
                <c:pt idx="4840">
                  <c:v>46</c:v>
                </c:pt>
                <c:pt idx="4841">
                  <c:v>43</c:v>
                </c:pt>
                <c:pt idx="4842">
                  <c:v>45</c:v>
                </c:pt>
                <c:pt idx="4843">
                  <c:v>45</c:v>
                </c:pt>
                <c:pt idx="4844">
                  <c:v>46</c:v>
                </c:pt>
                <c:pt idx="4845">
                  <c:v>49</c:v>
                </c:pt>
                <c:pt idx="4846">
                  <c:v>50</c:v>
                </c:pt>
                <c:pt idx="4847">
                  <c:v>54</c:v>
                </c:pt>
                <c:pt idx="4848">
                  <c:v>54</c:v>
                </c:pt>
                <c:pt idx="4849">
                  <c:v>50</c:v>
                </c:pt>
                <c:pt idx="4850">
                  <c:v>47</c:v>
                </c:pt>
                <c:pt idx="4851">
                  <c:v>47</c:v>
                </c:pt>
                <c:pt idx="4852">
                  <c:v>46</c:v>
                </c:pt>
                <c:pt idx="4853">
                  <c:v>46</c:v>
                </c:pt>
                <c:pt idx="4854">
                  <c:v>50</c:v>
                </c:pt>
                <c:pt idx="4855">
                  <c:v>51</c:v>
                </c:pt>
                <c:pt idx="4856">
                  <c:v>49</c:v>
                </c:pt>
                <c:pt idx="4857">
                  <c:v>46</c:v>
                </c:pt>
                <c:pt idx="4858">
                  <c:v>48</c:v>
                </c:pt>
                <c:pt idx="4859">
                  <c:v>46</c:v>
                </c:pt>
                <c:pt idx="4860">
                  <c:v>46</c:v>
                </c:pt>
                <c:pt idx="4861">
                  <c:v>46</c:v>
                </c:pt>
                <c:pt idx="4862">
                  <c:v>47</c:v>
                </c:pt>
                <c:pt idx="4863">
                  <c:v>49</c:v>
                </c:pt>
                <c:pt idx="4864">
                  <c:v>47</c:v>
                </c:pt>
                <c:pt idx="4865">
                  <c:v>45</c:v>
                </c:pt>
                <c:pt idx="4866">
                  <c:v>42</c:v>
                </c:pt>
                <c:pt idx="4867">
                  <c:v>46</c:v>
                </c:pt>
                <c:pt idx="4868">
                  <c:v>43</c:v>
                </c:pt>
                <c:pt idx="4869">
                  <c:v>42</c:v>
                </c:pt>
                <c:pt idx="4870">
                  <c:v>39</c:v>
                </c:pt>
                <c:pt idx="4871">
                  <c:v>38</c:v>
                </c:pt>
                <c:pt idx="4872">
                  <c:v>37</c:v>
                </c:pt>
                <c:pt idx="4873">
                  <c:v>37</c:v>
                </c:pt>
                <c:pt idx="4874">
                  <c:v>39</c:v>
                </c:pt>
                <c:pt idx="4875">
                  <c:v>37</c:v>
                </c:pt>
                <c:pt idx="4876">
                  <c:v>40</c:v>
                </c:pt>
                <c:pt idx="4877">
                  <c:v>42</c:v>
                </c:pt>
                <c:pt idx="4878">
                  <c:v>41</c:v>
                </c:pt>
                <c:pt idx="4879">
                  <c:v>39</c:v>
                </c:pt>
                <c:pt idx="4880">
                  <c:v>38</c:v>
                </c:pt>
                <c:pt idx="4881">
                  <c:v>41</c:v>
                </c:pt>
                <c:pt idx="4882">
                  <c:v>44</c:v>
                </c:pt>
                <c:pt idx="4883">
                  <c:v>44</c:v>
                </c:pt>
                <c:pt idx="4884">
                  <c:v>46</c:v>
                </c:pt>
                <c:pt idx="4885">
                  <c:v>47</c:v>
                </c:pt>
                <c:pt idx="4886">
                  <c:v>46</c:v>
                </c:pt>
                <c:pt idx="4887">
                  <c:v>44</c:v>
                </c:pt>
                <c:pt idx="4888">
                  <c:v>44</c:v>
                </c:pt>
                <c:pt idx="4889">
                  <c:v>46</c:v>
                </c:pt>
                <c:pt idx="4890">
                  <c:v>47</c:v>
                </c:pt>
                <c:pt idx="4891">
                  <c:v>48</c:v>
                </c:pt>
                <c:pt idx="4892">
                  <c:v>45</c:v>
                </c:pt>
                <c:pt idx="4893">
                  <c:v>45</c:v>
                </c:pt>
                <c:pt idx="4894">
                  <c:v>46</c:v>
                </c:pt>
                <c:pt idx="4895">
                  <c:v>49</c:v>
                </c:pt>
                <c:pt idx="4896">
                  <c:v>48</c:v>
                </c:pt>
                <c:pt idx="4897">
                  <c:v>48</c:v>
                </c:pt>
                <c:pt idx="4898">
                  <c:v>44</c:v>
                </c:pt>
                <c:pt idx="4899">
                  <c:v>46</c:v>
                </c:pt>
                <c:pt idx="4900">
                  <c:v>49</c:v>
                </c:pt>
                <c:pt idx="4901">
                  <c:v>46</c:v>
                </c:pt>
                <c:pt idx="4902">
                  <c:v>44</c:v>
                </c:pt>
                <c:pt idx="4903">
                  <c:v>47</c:v>
                </c:pt>
                <c:pt idx="4904">
                  <c:v>49</c:v>
                </c:pt>
                <c:pt idx="4905">
                  <c:v>47</c:v>
                </c:pt>
                <c:pt idx="4906">
                  <c:v>45</c:v>
                </c:pt>
                <c:pt idx="4907">
                  <c:v>42</c:v>
                </c:pt>
                <c:pt idx="4908">
                  <c:v>40</c:v>
                </c:pt>
                <c:pt idx="4909">
                  <c:v>39</c:v>
                </c:pt>
                <c:pt idx="4910">
                  <c:v>44</c:v>
                </c:pt>
                <c:pt idx="4911">
                  <c:v>47</c:v>
                </c:pt>
                <c:pt idx="4912">
                  <c:v>43</c:v>
                </c:pt>
                <c:pt idx="4913">
                  <c:v>45</c:v>
                </c:pt>
                <c:pt idx="4914">
                  <c:v>47</c:v>
                </c:pt>
                <c:pt idx="4915">
                  <c:v>43</c:v>
                </c:pt>
                <c:pt idx="4916">
                  <c:v>41</c:v>
                </c:pt>
                <c:pt idx="4917">
                  <c:v>44</c:v>
                </c:pt>
                <c:pt idx="4918">
                  <c:v>43</c:v>
                </c:pt>
                <c:pt idx="4919">
                  <c:v>45</c:v>
                </c:pt>
                <c:pt idx="4920">
                  <c:v>48</c:v>
                </c:pt>
                <c:pt idx="4921">
                  <c:v>49</c:v>
                </c:pt>
                <c:pt idx="4922">
                  <c:v>46</c:v>
                </c:pt>
                <c:pt idx="4923">
                  <c:v>44</c:v>
                </c:pt>
                <c:pt idx="4924">
                  <c:v>51</c:v>
                </c:pt>
                <c:pt idx="4925">
                  <c:v>52</c:v>
                </c:pt>
                <c:pt idx="4926">
                  <c:v>53</c:v>
                </c:pt>
                <c:pt idx="4927">
                  <c:v>53</c:v>
                </c:pt>
                <c:pt idx="4928">
                  <c:v>54</c:v>
                </c:pt>
                <c:pt idx="4929">
                  <c:v>53</c:v>
                </c:pt>
                <c:pt idx="4930">
                  <c:v>53</c:v>
                </c:pt>
                <c:pt idx="4931">
                  <c:v>53</c:v>
                </c:pt>
                <c:pt idx="4932">
                  <c:v>48</c:v>
                </c:pt>
                <c:pt idx="4933">
                  <c:v>48</c:v>
                </c:pt>
                <c:pt idx="4934">
                  <c:v>45</c:v>
                </c:pt>
                <c:pt idx="4935">
                  <c:v>49</c:v>
                </c:pt>
                <c:pt idx="4936">
                  <c:v>42</c:v>
                </c:pt>
                <c:pt idx="4937">
                  <c:v>40</c:v>
                </c:pt>
                <c:pt idx="4938">
                  <c:v>40</c:v>
                </c:pt>
                <c:pt idx="4939">
                  <c:v>44</c:v>
                </c:pt>
                <c:pt idx="4940">
                  <c:v>44</c:v>
                </c:pt>
                <c:pt idx="4941">
                  <c:v>42</c:v>
                </c:pt>
                <c:pt idx="4942">
                  <c:v>42</c:v>
                </c:pt>
                <c:pt idx="4943">
                  <c:v>42</c:v>
                </c:pt>
                <c:pt idx="4944">
                  <c:v>42</c:v>
                </c:pt>
                <c:pt idx="4945">
                  <c:v>41</c:v>
                </c:pt>
                <c:pt idx="4946">
                  <c:v>49</c:v>
                </c:pt>
                <c:pt idx="4947">
                  <c:v>46</c:v>
                </c:pt>
                <c:pt idx="4948">
                  <c:v>50</c:v>
                </c:pt>
                <c:pt idx="4949">
                  <c:v>51</c:v>
                </c:pt>
                <c:pt idx="4950">
                  <c:v>55</c:v>
                </c:pt>
                <c:pt idx="4951">
                  <c:v>56</c:v>
                </c:pt>
                <c:pt idx="4952">
                  <c:v>56</c:v>
                </c:pt>
                <c:pt idx="4953">
                  <c:v>55</c:v>
                </c:pt>
                <c:pt idx="4954">
                  <c:v>51</c:v>
                </c:pt>
                <c:pt idx="4955">
                  <c:v>50</c:v>
                </c:pt>
                <c:pt idx="4956">
                  <c:v>53</c:v>
                </c:pt>
                <c:pt idx="4957">
                  <c:v>54</c:v>
                </c:pt>
                <c:pt idx="4958">
                  <c:v>50</c:v>
                </c:pt>
                <c:pt idx="4959">
                  <c:v>49</c:v>
                </c:pt>
                <c:pt idx="4960">
                  <c:v>47</c:v>
                </c:pt>
                <c:pt idx="4961">
                  <c:v>46</c:v>
                </c:pt>
                <c:pt idx="4962">
                  <c:v>41</c:v>
                </c:pt>
                <c:pt idx="4963">
                  <c:v>39</c:v>
                </c:pt>
                <c:pt idx="4964">
                  <c:v>38</c:v>
                </c:pt>
                <c:pt idx="4965">
                  <c:v>37</c:v>
                </c:pt>
                <c:pt idx="4966">
                  <c:v>40</c:v>
                </c:pt>
                <c:pt idx="4967">
                  <c:v>38</c:v>
                </c:pt>
                <c:pt idx="4968">
                  <c:v>38</c:v>
                </c:pt>
                <c:pt idx="4969">
                  <c:v>37</c:v>
                </c:pt>
                <c:pt idx="4970">
                  <c:v>35</c:v>
                </c:pt>
                <c:pt idx="4971">
                  <c:v>33</c:v>
                </c:pt>
                <c:pt idx="4972">
                  <c:v>36</c:v>
                </c:pt>
                <c:pt idx="4973">
                  <c:v>34</c:v>
                </c:pt>
                <c:pt idx="4974">
                  <c:v>38</c:v>
                </c:pt>
                <c:pt idx="4975">
                  <c:v>38</c:v>
                </c:pt>
                <c:pt idx="4976">
                  <c:v>38</c:v>
                </c:pt>
                <c:pt idx="4977">
                  <c:v>40</c:v>
                </c:pt>
                <c:pt idx="4978">
                  <c:v>41</c:v>
                </c:pt>
                <c:pt idx="4979">
                  <c:v>45</c:v>
                </c:pt>
                <c:pt idx="4980">
                  <c:v>44</c:v>
                </c:pt>
                <c:pt idx="4981">
                  <c:v>44</c:v>
                </c:pt>
                <c:pt idx="4982">
                  <c:v>48</c:v>
                </c:pt>
                <c:pt idx="4983">
                  <c:v>50</c:v>
                </c:pt>
                <c:pt idx="4984">
                  <c:v>45</c:v>
                </c:pt>
                <c:pt idx="4985">
                  <c:v>49</c:v>
                </c:pt>
                <c:pt idx="4986">
                  <c:v>45</c:v>
                </c:pt>
                <c:pt idx="4987">
                  <c:v>50</c:v>
                </c:pt>
                <c:pt idx="4988">
                  <c:v>53</c:v>
                </c:pt>
                <c:pt idx="4989">
                  <c:v>53</c:v>
                </c:pt>
                <c:pt idx="4990">
                  <c:v>53</c:v>
                </c:pt>
                <c:pt idx="4991">
                  <c:v>53</c:v>
                </c:pt>
                <c:pt idx="4992">
                  <c:v>54</c:v>
                </c:pt>
                <c:pt idx="4993">
                  <c:v>51</c:v>
                </c:pt>
                <c:pt idx="4994">
                  <c:v>52</c:v>
                </c:pt>
                <c:pt idx="4995">
                  <c:v>56</c:v>
                </c:pt>
                <c:pt idx="4996">
                  <c:v>57</c:v>
                </c:pt>
                <c:pt idx="4997">
                  <c:v>54</c:v>
                </c:pt>
                <c:pt idx="4998">
                  <c:v>54</c:v>
                </c:pt>
                <c:pt idx="4999">
                  <c:v>48</c:v>
                </c:pt>
                <c:pt idx="5000">
                  <c:v>50</c:v>
                </c:pt>
                <c:pt idx="5001">
                  <c:v>49</c:v>
                </c:pt>
                <c:pt idx="5002">
                  <c:v>52</c:v>
                </c:pt>
                <c:pt idx="5003">
                  <c:v>51</c:v>
                </c:pt>
                <c:pt idx="5004">
                  <c:v>50</c:v>
                </c:pt>
                <c:pt idx="5005">
                  <c:v>51</c:v>
                </c:pt>
                <c:pt idx="5006">
                  <c:v>54</c:v>
                </c:pt>
                <c:pt idx="5007">
                  <c:v>52</c:v>
                </c:pt>
                <c:pt idx="5008">
                  <c:v>49</c:v>
                </c:pt>
                <c:pt idx="5009">
                  <c:v>49</c:v>
                </c:pt>
                <c:pt idx="5010">
                  <c:v>48</c:v>
                </c:pt>
                <c:pt idx="5011">
                  <c:v>47</c:v>
                </c:pt>
                <c:pt idx="5012">
                  <c:v>45</c:v>
                </c:pt>
                <c:pt idx="5013">
                  <c:v>50</c:v>
                </c:pt>
                <c:pt idx="5014">
                  <c:v>48</c:v>
                </c:pt>
                <c:pt idx="5015">
                  <c:v>46</c:v>
                </c:pt>
                <c:pt idx="5016">
                  <c:v>43</c:v>
                </c:pt>
                <c:pt idx="5017">
                  <c:v>42</c:v>
                </c:pt>
                <c:pt idx="5018">
                  <c:v>34</c:v>
                </c:pt>
                <c:pt idx="5019">
                  <c:v>34</c:v>
                </c:pt>
                <c:pt idx="5020">
                  <c:v>38</c:v>
                </c:pt>
                <c:pt idx="5021">
                  <c:v>40</c:v>
                </c:pt>
                <c:pt idx="5022">
                  <c:v>40</c:v>
                </c:pt>
                <c:pt idx="5023">
                  <c:v>44</c:v>
                </c:pt>
                <c:pt idx="5024">
                  <c:v>43</c:v>
                </c:pt>
                <c:pt idx="5025">
                  <c:v>40</c:v>
                </c:pt>
                <c:pt idx="5026">
                  <c:v>39</c:v>
                </c:pt>
                <c:pt idx="5027">
                  <c:v>41</c:v>
                </c:pt>
                <c:pt idx="5028">
                  <c:v>46</c:v>
                </c:pt>
                <c:pt idx="5029">
                  <c:v>48</c:v>
                </c:pt>
                <c:pt idx="5030">
                  <c:v>47</c:v>
                </c:pt>
                <c:pt idx="5031">
                  <c:v>49</c:v>
                </c:pt>
                <c:pt idx="5032">
                  <c:v>45</c:v>
                </c:pt>
                <c:pt idx="5033">
                  <c:v>43</c:v>
                </c:pt>
                <c:pt idx="5034">
                  <c:v>43</c:v>
                </c:pt>
                <c:pt idx="5035">
                  <c:v>42</c:v>
                </c:pt>
                <c:pt idx="5036">
                  <c:v>42</c:v>
                </c:pt>
                <c:pt idx="5037">
                  <c:v>44</c:v>
                </c:pt>
                <c:pt idx="5038">
                  <c:v>41</c:v>
                </c:pt>
                <c:pt idx="5039">
                  <c:v>41</c:v>
                </c:pt>
                <c:pt idx="5040">
                  <c:v>39</c:v>
                </c:pt>
                <c:pt idx="5041">
                  <c:v>35</c:v>
                </c:pt>
                <c:pt idx="5042">
                  <c:v>36</c:v>
                </c:pt>
                <c:pt idx="5043">
                  <c:v>39</c:v>
                </c:pt>
                <c:pt idx="5044">
                  <c:v>40</c:v>
                </c:pt>
                <c:pt idx="5045">
                  <c:v>41</c:v>
                </c:pt>
                <c:pt idx="5046">
                  <c:v>42</c:v>
                </c:pt>
                <c:pt idx="5047">
                  <c:v>42</c:v>
                </c:pt>
                <c:pt idx="5048">
                  <c:v>40</c:v>
                </c:pt>
                <c:pt idx="5049">
                  <c:v>42</c:v>
                </c:pt>
                <c:pt idx="5050">
                  <c:v>43</c:v>
                </c:pt>
                <c:pt idx="5051">
                  <c:v>43</c:v>
                </c:pt>
                <c:pt idx="5052">
                  <c:v>42</c:v>
                </c:pt>
                <c:pt idx="5053">
                  <c:v>41</c:v>
                </c:pt>
                <c:pt idx="5054">
                  <c:v>47</c:v>
                </c:pt>
                <c:pt idx="5055">
                  <c:v>43</c:v>
                </c:pt>
                <c:pt idx="5056">
                  <c:v>43</c:v>
                </c:pt>
                <c:pt idx="5057">
                  <c:v>47</c:v>
                </c:pt>
                <c:pt idx="5058">
                  <c:v>47</c:v>
                </c:pt>
                <c:pt idx="5059">
                  <c:v>48</c:v>
                </c:pt>
                <c:pt idx="5060">
                  <c:v>46</c:v>
                </c:pt>
                <c:pt idx="5061">
                  <c:v>46</c:v>
                </c:pt>
                <c:pt idx="5062">
                  <c:v>49</c:v>
                </c:pt>
                <c:pt idx="5063">
                  <c:v>53</c:v>
                </c:pt>
                <c:pt idx="5064">
                  <c:v>53</c:v>
                </c:pt>
                <c:pt idx="5065">
                  <c:v>56</c:v>
                </c:pt>
                <c:pt idx="5066">
                  <c:v>51</c:v>
                </c:pt>
                <c:pt idx="5067">
                  <c:v>53</c:v>
                </c:pt>
                <c:pt idx="5068">
                  <c:v>59</c:v>
                </c:pt>
                <c:pt idx="5069">
                  <c:v>54</c:v>
                </c:pt>
                <c:pt idx="5070">
                  <c:v>55</c:v>
                </c:pt>
                <c:pt idx="5071">
                  <c:v>58</c:v>
                </c:pt>
                <c:pt idx="5072">
                  <c:v>58</c:v>
                </c:pt>
                <c:pt idx="5073">
                  <c:v>53</c:v>
                </c:pt>
                <c:pt idx="5074">
                  <c:v>47</c:v>
                </c:pt>
                <c:pt idx="5075">
                  <c:v>46</c:v>
                </c:pt>
                <c:pt idx="5076">
                  <c:v>44</c:v>
                </c:pt>
                <c:pt idx="5077">
                  <c:v>41</c:v>
                </c:pt>
                <c:pt idx="5078">
                  <c:v>41</c:v>
                </c:pt>
                <c:pt idx="5079">
                  <c:v>40</c:v>
                </c:pt>
                <c:pt idx="5080">
                  <c:v>38</c:v>
                </c:pt>
                <c:pt idx="5081">
                  <c:v>41</c:v>
                </c:pt>
                <c:pt idx="5082">
                  <c:v>41</c:v>
                </c:pt>
                <c:pt idx="5083">
                  <c:v>38</c:v>
                </c:pt>
                <c:pt idx="5084">
                  <c:v>37</c:v>
                </c:pt>
                <c:pt idx="5085">
                  <c:v>38</c:v>
                </c:pt>
                <c:pt idx="5086">
                  <c:v>38</c:v>
                </c:pt>
                <c:pt idx="5087">
                  <c:v>36</c:v>
                </c:pt>
                <c:pt idx="5088">
                  <c:v>38</c:v>
                </c:pt>
                <c:pt idx="5089">
                  <c:v>41</c:v>
                </c:pt>
                <c:pt idx="5090">
                  <c:v>44</c:v>
                </c:pt>
                <c:pt idx="5091">
                  <c:v>47</c:v>
                </c:pt>
                <c:pt idx="5092">
                  <c:v>46</c:v>
                </c:pt>
                <c:pt idx="5093">
                  <c:v>46</c:v>
                </c:pt>
                <c:pt idx="5094">
                  <c:v>48</c:v>
                </c:pt>
                <c:pt idx="5095">
                  <c:v>46</c:v>
                </c:pt>
                <c:pt idx="5096">
                  <c:v>48</c:v>
                </c:pt>
                <c:pt idx="5097">
                  <c:v>48</c:v>
                </c:pt>
                <c:pt idx="5098">
                  <c:v>49</c:v>
                </c:pt>
                <c:pt idx="5099">
                  <c:v>51</c:v>
                </c:pt>
                <c:pt idx="5100">
                  <c:v>49</c:v>
                </c:pt>
                <c:pt idx="5101">
                  <c:v>48</c:v>
                </c:pt>
                <c:pt idx="5102">
                  <c:v>48</c:v>
                </c:pt>
                <c:pt idx="5103">
                  <c:v>47</c:v>
                </c:pt>
                <c:pt idx="5104">
                  <c:v>49</c:v>
                </c:pt>
                <c:pt idx="5105">
                  <c:v>46</c:v>
                </c:pt>
                <c:pt idx="5106">
                  <c:v>45</c:v>
                </c:pt>
                <c:pt idx="5107">
                  <c:v>48</c:v>
                </c:pt>
                <c:pt idx="5108">
                  <c:v>53</c:v>
                </c:pt>
                <c:pt idx="5109">
                  <c:v>51</c:v>
                </c:pt>
                <c:pt idx="5110">
                  <c:v>49</c:v>
                </c:pt>
                <c:pt idx="5111">
                  <c:v>48</c:v>
                </c:pt>
                <c:pt idx="5112">
                  <c:v>46</c:v>
                </c:pt>
                <c:pt idx="5113">
                  <c:v>45</c:v>
                </c:pt>
                <c:pt idx="5114">
                  <c:v>44</c:v>
                </c:pt>
                <c:pt idx="5115">
                  <c:v>41</c:v>
                </c:pt>
                <c:pt idx="5116">
                  <c:v>36</c:v>
                </c:pt>
                <c:pt idx="5117">
                  <c:v>38</c:v>
                </c:pt>
                <c:pt idx="5118">
                  <c:v>41</c:v>
                </c:pt>
                <c:pt idx="5119">
                  <c:v>43</c:v>
                </c:pt>
                <c:pt idx="5120">
                  <c:v>43</c:v>
                </c:pt>
                <c:pt idx="5121">
                  <c:v>45</c:v>
                </c:pt>
                <c:pt idx="5122">
                  <c:v>45</c:v>
                </c:pt>
                <c:pt idx="5123">
                  <c:v>46</c:v>
                </c:pt>
                <c:pt idx="5124">
                  <c:v>46</c:v>
                </c:pt>
                <c:pt idx="5125">
                  <c:v>44</c:v>
                </c:pt>
                <c:pt idx="5126">
                  <c:v>51</c:v>
                </c:pt>
                <c:pt idx="5127">
                  <c:v>51</c:v>
                </c:pt>
                <c:pt idx="5128">
                  <c:v>55</c:v>
                </c:pt>
                <c:pt idx="5129">
                  <c:v>55</c:v>
                </c:pt>
                <c:pt idx="5130">
                  <c:v>50</c:v>
                </c:pt>
                <c:pt idx="5131">
                  <c:v>48</c:v>
                </c:pt>
                <c:pt idx="5132">
                  <c:v>47</c:v>
                </c:pt>
                <c:pt idx="5133">
                  <c:v>46</c:v>
                </c:pt>
                <c:pt idx="5134">
                  <c:v>48</c:v>
                </c:pt>
                <c:pt idx="5135">
                  <c:v>45</c:v>
                </c:pt>
                <c:pt idx="5136">
                  <c:v>48</c:v>
                </c:pt>
                <c:pt idx="5137">
                  <c:v>48</c:v>
                </c:pt>
                <c:pt idx="5138">
                  <c:v>43</c:v>
                </c:pt>
                <c:pt idx="5139">
                  <c:v>42</c:v>
                </c:pt>
                <c:pt idx="5140">
                  <c:v>40</c:v>
                </c:pt>
                <c:pt idx="5141">
                  <c:v>41</c:v>
                </c:pt>
                <c:pt idx="5142">
                  <c:v>42</c:v>
                </c:pt>
                <c:pt idx="5143">
                  <c:v>44</c:v>
                </c:pt>
                <c:pt idx="5144">
                  <c:v>41</c:v>
                </c:pt>
                <c:pt idx="5145">
                  <c:v>42</c:v>
                </c:pt>
                <c:pt idx="5146">
                  <c:v>40</c:v>
                </c:pt>
                <c:pt idx="5147">
                  <c:v>44</c:v>
                </c:pt>
                <c:pt idx="5148">
                  <c:v>45</c:v>
                </c:pt>
                <c:pt idx="5149">
                  <c:v>49</c:v>
                </c:pt>
                <c:pt idx="5150">
                  <c:v>46</c:v>
                </c:pt>
                <c:pt idx="5151">
                  <c:v>45</c:v>
                </c:pt>
                <c:pt idx="5152">
                  <c:v>42</c:v>
                </c:pt>
                <c:pt idx="5153">
                  <c:v>41</c:v>
                </c:pt>
                <c:pt idx="5154">
                  <c:v>42</c:v>
                </c:pt>
                <c:pt idx="5155">
                  <c:v>40</c:v>
                </c:pt>
                <c:pt idx="5156">
                  <c:v>40</c:v>
                </c:pt>
                <c:pt idx="5157">
                  <c:v>44</c:v>
                </c:pt>
                <c:pt idx="5158">
                  <c:v>43</c:v>
                </c:pt>
                <c:pt idx="5159">
                  <c:v>42</c:v>
                </c:pt>
                <c:pt idx="5160">
                  <c:v>40</c:v>
                </c:pt>
                <c:pt idx="5161">
                  <c:v>35</c:v>
                </c:pt>
                <c:pt idx="5162">
                  <c:v>43</c:v>
                </c:pt>
                <c:pt idx="5163">
                  <c:v>44</c:v>
                </c:pt>
                <c:pt idx="5164">
                  <c:v>44</c:v>
                </c:pt>
                <c:pt idx="5165">
                  <c:v>45</c:v>
                </c:pt>
                <c:pt idx="5166">
                  <c:v>49</c:v>
                </c:pt>
                <c:pt idx="5167">
                  <c:v>52</c:v>
                </c:pt>
                <c:pt idx="5168">
                  <c:v>51</c:v>
                </c:pt>
                <c:pt idx="5169">
                  <c:v>47</c:v>
                </c:pt>
                <c:pt idx="5170">
                  <c:v>48</c:v>
                </c:pt>
                <c:pt idx="5171">
                  <c:v>47</c:v>
                </c:pt>
                <c:pt idx="5172">
                  <c:v>54</c:v>
                </c:pt>
                <c:pt idx="5173">
                  <c:v>53</c:v>
                </c:pt>
                <c:pt idx="5174">
                  <c:v>48</c:v>
                </c:pt>
                <c:pt idx="5175">
                  <c:v>45</c:v>
                </c:pt>
                <c:pt idx="5176">
                  <c:v>46</c:v>
                </c:pt>
                <c:pt idx="5177">
                  <c:v>46</c:v>
                </c:pt>
                <c:pt idx="5178">
                  <c:v>43</c:v>
                </c:pt>
                <c:pt idx="5179">
                  <c:v>40</c:v>
                </c:pt>
                <c:pt idx="5180">
                  <c:v>40</c:v>
                </c:pt>
                <c:pt idx="5181">
                  <c:v>42</c:v>
                </c:pt>
                <c:pt idx="5182">
                  <c:v>45</c:v>
                </c:pt>
                <c:pt idx="5183">
                  <c:v>48</c:v>
                </c:pt>
                <c:pt idx="5184">
                  <c:v>40</c:v>
                </c:pt>
                <c:pt idx="5185">
                  <c:v>40</c:v>
                </c:pt>
                <c:pt idx="5186">
                  <c:v>42</c:v>
                </c:pt>
                <c:pt idx="5187">
                  <c:v>42</c:v>
                </c:pt>
                <c:pt idx="5188">
                  <c:v>41</c:v>
                </c:pt>
                <c:pt idx="5189">
                  <c:v>39</c:v>
                </c:pt>
                <c:pt idx="5190">
                  <c:v>38</c:v>
                </c:pt>
                <c:pt idx="5191">
                  <c:v>37</c:v>
                </c:pt>
                <c:pt idx="5192">
                  <c:v>38</c:v>
                </c:pt>
                <c:pt idx="5193">
                  <c:v>39</c:v>
                </c:pt>
                <c:pt idx="5194">
                  <c:v>40</c:v>
                </c:pt>
                <c:pt idx="5195">
                  <c:v>36</c:v>
                </c:pt>
                <c:pt idx="5196">
                  <c:v>39</c:v>
                </c:pt>
                <c:pt idx="5197">
                  <c:v>42</c:v>
                </c:pt>
                <c:pt idx="5198">
                  <c:v>39</c:v>
                </c:pt>
                <c:pt idx="5199">
                  <c:v>41</c:v>
                </c:pt>
                <c:pt idx="5200">
                  <c:v>40</c:v>
                </c:pt>
                <c:pt idx="5201">
                  <c:v>37</c:v>
                </c:pt>
                <c:pt idx="5202">
                  <c:v>39</c:v>
                </c:pt>
                <c:pt idx="5203">
                  <c:v>43</c:v>
                </c:pt>
                <c:pt idx="5204">
                  <c:v>40</c:v>
                </c:pt>
                <c:pt idx="5205">
                  <c:v>40</c:v>
                </c:pt>
                <c:pt idx="5206">
                  <c:v>39</c:v>
                </c:pt>
                <c:pt idx="5207">
                  <c:v>40</c:v>
                </c:pt>
                <c:pt idx="5208">
                  <c:v>39</c:v>
                </c:pt>
                <c:pt idx="5209">
                  <c:v>40</c:v>
                </c:pt>
                <c:pt idx="5210">
                  <c:v>42</c:v>
                </c:pt>
                <c:pt idx="5211">
                  <c:v>42</c:v>
                </c:pt>
                <c:pt idx="5212">
                  <c:v>45</c:v>
                </c:pt>
                <c:pt idx="5213">
                  <c:v>47</c:v>
                </c:pt>
                <c:pt idx="5214">
                  <c:v>44</c:v>
                </c:pt>
                <c:pt idx="5215">
                  <c:v>43</c:v>
                </c:pt>
                <c:pt idx="5216">
                  <c:v>43</c:v>
                </c:pt>
                <c:pt idx="5217">
                  <c:v>40</c:v>
                </c:pt>
                <c:pt idx="5218">
                  <c:v>39</c:v>
                </c:pt>
                <c:pt idx="5219">
                  <c:v>43</c:v>
                </c:pt>
                <c:pt idx="5220">
                  <c:v>42</c:v>
                </c:pt>
                <c:pt idx="5221">
                  <c:v>42</c:v>
                </c:pt>
                <c:pt idx="5222">
                  <c:v>41</c:v>
                </c:pt>
                <c:pt idx="5223">
                  <c:v>42</c:v>
                </c:pt>
                <c:pt idx="5224">
                  <c:v>42</c:v>
                </c:pt>
                <c:pt idx="5225">
                  <c:v>45</c:v>
                </c:pt>
                <c:pt idx="5226">
                  <c:v>48</c:v>
                </c:pt>
                <c:pt idx="5227">
                  <c:v>46</c:v>
                </c:pt>
                <c:pt idx="5228">
                  <c:v>51</c:v>
                </c:pt>
                <c:pt idx="5229">
                  <c:v>51</c:v>
                </c:pt>
                <c:pt idx="5230">
                  <c:v>49</c:v>
                </c:pt>
                <c:pt idx="5231">
                  <c:v>46</c:v>
                </c:pt>
                <c:pt idx="5232">
                  <c:v>47</c:v>
                </c:pt>
                <c:pt idx="5233">
                  <c:v>47</c:v>
                </c:pt>
                <c:pt idx="5234">
                  <c:v>46</c:v>
                </c:pt>
                <c:pt idx="5235">
                  <c:v>43</c:v>
                </c:pt>
                <c:pt idx="5236">
                  <c:v>41</c:v>
                </c:pt>
                <c:pt idx="5237">
                  <c:v>35</c:v>
                </c:pt>
                <c:pt idx="5238">
                  <c:v>38</c:v>
                </c:pt>
                <c:pt idx="5239">
                  <c:v>38</c:v>
                </c:pt>
                <c:pt idx="5240">
                  <c:v>35</c:v>
                </c:pt>
                <c:pt idx="5241">
                  <c:v>37</c:v>
                </c:pt>
                <c:pt idx="5242">
                  <c:v>39</c:v>
                </c:pt>
                <c:pt idx="5243">
                  <c:v>41</c:v>
                </c:pt>
                <c:pt idx="5244">
                  <c:v>41</c:v>
                </c:pt>
                <c:pt idx="5245">
                  <c:v>41</c:v>
                </c:pt>
                <c:pt idx="5246">
                  <c:v>40</c:v>
                </c:pt>
                <c:pt idx="5247">
                  <c:v>41</c:v>
                </c:pt>
                <c:pt idx="5248">
                  <c:v>44</c:v>
                </c:pt>
                <c:pt idx="5249">
                  <c:v>50</c:v>
                </c:pt>
                <c:pt idx="5250">
                  <c:v>46</c:v>
                </c:pt>
                <c:pt idx="5251">
                  <c:v>50</c:v>
                </c:pt>
                <c:pt idx="5252">
                  <c:v>53</c:v>
                </c:pt>
                <c:pt idx="5253">
                  <c:v>52</c:v>
                </c:pt>
                <c:pt idx="5254">
                  <c:v>52</c:v>
                </c:pt>
                <c:pt idx="5255">
                  <c:v>50</c:v>
                </c:pt>
                <c:pt idx="5256">
                  <c:v>47</c:v>
                </c:pt>
                <c:pt idx="5257">
                  <c:v>45</c:v>
                </c:pt>
                <c:pt idx="5258">
                  <c:v>41</c:v>
                </c:pt>
                <c:pt idx="5259">
                  <c:v>40</c:v>
                </c:pt>
                <c:pt idx="5260">
                  <c:v>34</c:v>
                </c:pt>
                <c:pt idx="5261">
                  <c:v>34</c:v>
                </c:pt>
                <c:pt idx="5262">
                  <c:v>40</c:v>
                </c:pt>
                <c:pt idx="5263">
                  <c:v>40</c:v>
                </c:pt>
                <c:pt idx="5264">
                  <c:v>39</c:v>
                </c:pt>
                <c:pt idx="5265">
                  <c:v>37</c:v>
                </c:pt>
                <c:pt idx="5266">
                  <c:v>38</c:v>
                </c:pt>
                <c:pt idx="5267">
                  <c:v>36</c:v>
                </c:pt>
                <c:pt idx="5268">
                  <c:v>37</c:v>
                </c:pt>
                <c:pt idx="5269">
                  <c:v>41</c:v>
                </c:pt>
                <c:pt idx="5270">
                  <c:v>41</c:v>
                </c:pt>
                <c:pt idx="5271">
                  <c:v>43</c:v>
                </c:pt>
                <c:pt idx="5272">
                  <c:v>44</c:v>
                </c:pt>
                <c:pt idx="5273">
                  <c:v>42</c:v>
                </c:pt>
                <c:pt idx="5274">
                  <c:v>40</c:v>
                </c:pt>
                <c:pt idx="5275">
                  <c:v>37</c:v>
                </c:pt>
                <c:pt idx="5276">
                  <c:v>36</c:v>
                </c:pt>
                <c:pt idx="5277">
                  <c:v>40</c:v>
                </c:pt>
                <c:pt idx="5278">
                  <c:v>41</c:v>
                </c:pt>
                <c:pt idx="5279">
                  <c:v>39</c:v>
                </c:pt>
                <c:pt idx="5280">
                  <c:v>38</c:v>
                </c:pt>
                <c:pt idx="5281">
                  <c:v>39</c:v>
                </c:pt>
                <c:pt idx="5282">
                  <c:v>41</c:v>
                </c:pt>
                <c:pt idx="5283">
                  <c:v>39</c:v>
                </c:pt>
                <c:pt idx="5284">
                  <c:v>42</c:v>
                </c:pt>
                <c:pt idx="5285">
                  <c:v>38</c:v>
                </c:pt>
                <c:pt idx="5286">
                  <c:v>39</c:v>
                </c:pt>
                <c:pt idx="5287">
                  <c:v>40</c:v>
                </c:pt>
                <c:pt idx="5288">
                  <c:v>41</c:v>
                </c:pt>
                <c:pt idx="5289">
                  <c:v>41</c:v>
                </c:pt>
                <c:pt idx="5290">
                  <c:v>38</c:v>
                </c:pt>
                <c:pt idx="5291">
                  <c:v>39</c:v>
                </c:pt>
                <c:pt idx="5292">
                  <c:v>44</c:v>
                </c:pt>
                <c:pt idx="5293">
                  <c:v>43</c:v>
                </c:pt>
                <c:pt idx="5294">
                  <c:v>43</c:v>
                </c:pt>
                <c:pt idx="5295">
                  <c:v>43</c:v>
                </c:pt>
                <c:pt idx="5296">
                  <c:v>40</c:v>
                </c:pt>
                <c:pt idx="5297">
                  <c:v>47</c:v>
                </c:pt>
                <c:pt idx="5298">
                  <c:v>48</c:v>
                </c:pt>
                <c:pt idx="5299">
                  <c:v>47</c:v>
                </c:pt>
                <c:pt idx="5300">
                  <c:v>52</c:v>
                </c:pt>
                <c:pt idx="5301">
                  <c:v>52</c:v>
                </c:pt>
                <c:pt idx="5302">
                  <c:v>53</c:v>
                </c:pt>
                <c:pt idx="5303">
                  <c:v>56</c:v>
                </c:pt>
                <c:pt idx="5304">
                  <c:v>53</c:v>
                </c:pt>
                <c:pt idx="5305">
                  <c:v>50</c:v>
                </c:pt>
                <c:pt idx="5306">
                  <c:v>52</c:v>
                </c:pt>
                <c:pt idx="5307">
                  <c:v>52</c:v>
                </c:pt>
                <c:pt idx="5308">
                  <c:v>55</c:v>
                </c:pt>
                <c:pt idx="5309">
                  <c:v>49</c:v>
                </c:pt>
                <c:pt idx="5310">
                  <c:v>49</c:v>
                </c:pt>
                <c:pt idx="5311">
                  <c:v>52</c:v>
                </c:pt>
                <c:pt idx="5312">
                  <c:v>49</c:v>
                </c:pt>
                <c:pt idx="5313">
                  <c:v>48</c:v>
                </c:pt>
                <c:pt idx="5314">
                  <c:v>51</c:v>
                </c:pt>
                <c:pt idx="5315">
                  <c:v>52</c:v>
                </c:pt>
                <c:pt idx="5316">
                  <c:v>50</c:v>
                </c:pt>
                <c:pt idx="5317">
                  <c:v>50</c:v>
                </c:pt>
                <c:pt idx="5318">
                  <c:v>49</c:v>
                </c:pt>
                <c:pt idx="5319">
                  <c:v>49</c:v>
                </c:pt>
                <c:pt idx="5320">
                  <c:v>49</c:v>
                </c:pt>
                <c:pt idx="5321">
                  <c:v>51</c:v>
                </c:pt>
                <c:pt idx="5322">
                  <c:v>53</c:v>
                </c:pt>
                <c:pt idx="5323">
                  <c:v>47</c:v>
                </c:pt>
                <c:pt idx="5324">
                  <c:v>46</c:v>
                </c:pt>
                <c:pt idx="5325">
                  <c:v>48</c:v>
                </c:pt>
                <c:pt idx="5326">
                  <c:v>45</c:v>
                </c:pt>
                <c:pt idx="5327">
                  <c:v>44</c:v>
                </c:pt>
                <c:pt idx="5328">
                  <c:v>48</c:v>
                </c:pt>
                <c:pt idx="5329">
                  <c:v>48</c:v>
                </c:pt>
                <c:pt idx="5330">
                  <c:v>49</c:v>
                </c:pt>
                <c:pt idx="5331">
                  <c:v>47</c:v>
                </c:pt>
                <c:pt idx="5332">
                  <c:v>47</c:v>
                </c:pt>
                <c:pt idx="5333">
                  <c:v>45</c:v>
                </c:pt>
                <c:pt idx="5334">
                  <c:v>42</c:v>
                </c:pt>
                <c:pt idx="5335">
                  <c:v>42</c:v>
                </c:pt>
                <c:pt idx="5336">
                  <c:v>44</c:v>
                </c:pt>
                <c:pt idx="5337">
                  <c:v>42</c:v>
                </c:pt>
                <c:pt idx="5338">
                  <c:v>43</c:v>
                </c:pt>
                <c:pt idx="5339">
                  <c:v>44</c:v>
                </c:pt>
                <c:pt idx="5340">
                  <c:v>41</c:v>
                </c:pt>
                <c:pt idx="5341">
                  <c:v>44</c:v>
                </c:pt>
                <c:pt idx="5342">
                  <c:v>46</c:v>
                </c:pt>
                <c:pt idx="5343">
                  <c:v>47</c:v>
                </c:pt>
                <c:pt idx="5344">
                  <c:v>47</c:v>
                </c:pt>
                <c:pt idx="5345">
                  <c:v>48</c:v>
                </c:pt>
                <c:pt idx="5346">
                  <c:v>51</c:v>
                </c:pt>
                <c:pt idx="5347">
                  <c:v>51</c:v>
                </c:pt>
                <c:pt idx="5348">
                  <c:v>50</c:v>
                </c:pt>
                <c:pt idx="5349">
                  <c:v>48</c:v>
                </c:pt>
                <c:pt idx="5350">
                  <c:v>46</c:v>
                </c:pt>
                <c:pt idx="5351">
                  <c:v>46</c:v>
                </c:pt>
                <c:pt idx="5352">
                  <c:v>45</c:v>
                </c:pt>
                <c:pt idx="5353">
                  <c:v>42</c:v>
                </c:pt>
                <c:pt idx="5354">
                  <c:v>43</c:v>
                </c:pt>
                <c:pt idx="5355">
                  <c:v>41</c:v>
                </c:pt>
                <c:pt idx="5356">
                  <c:v>40</c:v>
                </c:pt>
                <c:pt idx="5357">
                  <c:v>39</c:v>
                </c:pt>
                <c:pt idx="5358">
                  <c:v>39</c:v>
                </c:pt>
                <c:pt idx="5359">
                  <c:v>41</c:v>
                </c:pt>
                <c:pt idx="5360">
                  <c:v>39</c:v>
                </c:pt>
                <c:pt idx="5361">
                  <c:v>39</c:v>
                </c:pt>
                <c:pt idx="5362">
                  <c:v>41</c:v>
                </c:pt>
                <c:pt idx="5363">
                  <c:v>40</c:v>
                </c:pt>
                <c:pt idx="5364">
                  <c:v>40</c:v>
                </c:pt>
                <c:pt idx="5365">
                  <c:v>45</c:v>
                </c:pt>
                <c:pt idx="5366">
                  <c:v>39</c:v>
                </c:pt>
                <c:pt idx="5367">
                  <c:v>40</c:v>
                </c:pt>
                <c:pt idx="5368">
                  <c:v>39</c:v>
                </c:pt>
                <c:pt idx="5369">
                  <c:v>38</c:v>
                </c:pt>
                <c:pt idx="5370">
                  <c:v>35</c:v>
                </c:pt>
                <c:pt idx="5371">
                  <c:v>33</c:v>
                </c:pt>
                <c:pt idx="5372">
                  <c:v>36</c:v>
                </c:pt>
                <c:pt idx="5373">
                  <c:v>36</c:v>
                </c:pt>
                <c:pt idx="5374">
                  <c:v>37</c:v>
                </c:pt>
                <c:pt idx="5375">
                  <c:v>39</c:v>
                </c:pt>
                <c:pt idx="5376">
                  <c:v>39</c:v>
                </c:pt>
                <c:pt idx="5377">
                  <c:v>43</c:v>
                </c:pt>
                <c:pt idx="5378">
                  <c:v>43</c:v>
                </c:pt>
                <c:pt idx="5379">
                  <c:v>39</c:v>
                </c:pt>
                <c:pt idx="5380">
                  <c:v>38</c:v>
                </c:pt>
                <c:pt idx="5381">
                  <c:v>41</c:v>
                </c:pt>
                <c:pt idx="5382">
                  <c:v>44</c:v>
                </c:pt>
                <c:pt idx="5383">
                  <c:v>45</c:v>
                </c:pt>
                <c:pt idx="5384">
                  <c:v>44</c:v>
                </c:pt>
                <c:pt idx="5385">
                  <c:v>47</c:v>
                </c:pt>
                <c:pt idx="5386">
                  <c:v>47</c:v>
                </c:pt>
                <c:pt idx="5387">
                  <c:v>46</c:v>
                </c:pt>
                <c:pt idx="5388">
                  <c:v>47</c:v>
                </c:pt>
                <c:pt idx="5389">
                  <c:v>43</c:v>
                </c:pt>
                <c:pt idx="5390">
                  <c:v>48</c:v>
                </c:pt>
                <c:pt idx="5391">
                  <c:v>52</c:v>
                </c:pt>
                <c:pt idx="5392">
                  <c:v>55</c:v>
                </c:pt>
                <c:pt idx="5393">
                  <c:v>54</c:v>
                </c:pt>
                <c:pt idx="5394">
                  <c:v>50</c:v>
                </c:pt>
                <c:pt idx="5395">
                  <c:v>48</c:v>
                </c:pt>
                <c:pt idx="5396">
                  <c:v>51</c:v>
                </c:pt>
                <c:pt idx="5397">
                  <c:v>52</c:v>
                </c:pt>
                <c:pt idx="5398">
                  <c:v>52</c:v>
                </c:pt>
                <c:pt idx="5399">
                  <c:v>51</c:v>
                </c:pt>
                <c:pt idx="5400">
                  <c:v>51</c:v>
                </c:pt>
                <c:pt idx="5401">
                  <c:v>50</c:v>
                </c:pt>
                <c:pt idx="5402">
                  <c:v>45</c:v>
                </c:pt>
                <c:pt idx="5403">
                  <c:v>45</c:v>
                </c:pt>
                <c:pt idx="5404">
                  <c:v>43</c:v>
                </c:pt>
                <c:pt idx="5405">
                  <c:v>45</c:v>
                </c:pt>
                <c:pt idx="5406">
                  <c:v>50</c:v>
                </c:pt>
                <c:pt idx="5407">
                  <c:v>50</c:v>
                </c:pt>
                <c:pt idx="5408">
                  <c:v>49</c:v>
                </c:pt>
                <c:pt idx="5409">
                  <c:v>48</c:v>
                </c:pt>
                <c:pt idx="5410">
                  <c:v>49</c:v>
                </c:pt>
                <c:pt idx="5411">
                  <c:v>51</c:v>
                </c:pt>
                <c:pt idx="5412">
                  <c:v>51</c:v>
                </c:pt>
                <c:pt idx="5413">
                  <c:v>51</c:v>
                </c:pt>
                <c:pt idx="5414">
                  <c:v>54</c:v>
                </c:pt>
                <c:pt idx="5415">
                  <c:v>51</c:v>
                </c:pt>
                <c:pt idx="5416">
                  <c:v>48</c:v>
                </c:pt>
                <c:pt idx="5417">
                  <c:v>46</c:v>
                </c:pt>
                <c:pt idx="5418">
                  <c:v>40</c:v>
                </c:pt>
                <c:pt idx="5419">
                  <c:v>41</c:v>
                </c:pt>
                <c:pt idx="5420">
                  <c:v>35</c:v>
                </c:pt>
                <c:pt idx="5421">
                  <c:v>32</c:v>
                </c:pt>
                <c:pt idx="5422">
                  <c:v>31</c:v>
                </c:pt>
                <c:pt idx="5423">
                  <c:v>30</c:v>
                </c:pt>
                <c:pt idx="5424">
                  <c:v>32</c:v>
                </c:pt>
                <c:pt idx="5425">
                  <c:v>33</c:v>
                </c:pt>
                <c:pt idx="5426">
                  <c:v>30</c:v>
                </c:pt>
                <c:pt idx="5427">
                  <c:v>32</c:v>
                </c:pt>
                <c:pt idx="5428">
                  <c:v>34</c:v>
                </c:pt>
                <c:pt idx="5429">
                  <c:v>36</c:v>
                </c:pt>
                <c:pt idx="5430">
                  <c:v>38</c:v>
                </c:pt>
                <c:pt idx="5431">
                  <c:v>37</c:v>
                </c:pt>
                <c:pt idx="5432">
                  <c:v>39</c:v>
                </c:pt>
                <c:pt idx="5433">
                  <c:v>39</c:v>
                </c:pt>
                <c:pt idx="5434">
                  <c:v>38</c:v>
                </c:pt>
                <c:pt idx="5435">
                  <c:v>38</c:v>
                </c:pt>
                <c:pt idx="5436">
                  <c:v>38</c:v>
                </c:pt>
                <c:pt idx="5437">
                  <c:v>40</c:v>
                </c:pt>
                <c:pt idx="5438">
                  <c:v>45</c:v>
                </c:pt>
                <c:pt idx="5439">
                  <c:v>45</c:v>
                </c:pt>
                <c:pt idx="5440">
                  <c:v>47</c:v>
                </c:pt>
                <c:pt idx="5441">
                  <c:v>44</c:v>
                </c:pt>
                <c:pt idx="5442">
                  <c:v>48</c:v>
                </c:pt>
                <c:pt idx="5443">
                  <c:v>45</c:v>
                </c:pt>
                <c:pt idx="5444">
                  <c:v>45</c:v>
                </c:pt>
                <c:pt idx="5445">
                  <c:v>51</c:v>
                </c:pt>
                <c:pt idx="5446">
                  <c:v>51</c:v>
                </c:pt>
                <c:pt idx="5447">
                  <c:v>48</c:v>
                </c:pt>
                <c:pt idx="5448">
                  <c:v>46</c:v>
                </c:pt>
                <c:pt idx="5449">
                  <c:v>44</c:v>
                </c:pt>
                <c:pt idx="5450">
                  <c:v>38</c:v>
                </c:pt>
                <c:pt idx="5451">
                  <c:v>42</c:v>
                </c:pt>
                <c:pt idx="5452">
                  <c:v>41</c:v>
                </c:pt>
                <c:pt idx="5453">
                  <c:v>44</c:v>
                </c:pt>
                <c:pt idx="5454">
                  <c:v>41</c:v>
                </c:pt>
                <c:pt idx="5455">
                  <c:v>43</c:v>
                </c:pt>
                <c:pt idx="5456">
                  <c:v>43</c:v>
                </c:pt>
                <c:pt idx="5457">
                  <c:v>44</c:v>
                </c:pt>
                <c:pt idx="5458">
                  <c:v>46</c:v>
                </c:pt>
                <c:pt idx="5459">
                  <c:v>47</c:v>
                </c:pt>
                <c:pt idx="5460">
                  <c:v>48</c:v>
                </c:pt>
                <c:pt idx="5461">
                  <c:v>48</c:v>
                </c:pt>
                <c:pt idx="5462">
                  <c:v>49</c:v>
                </c:pt>
                <c:pt idx="5463">
                  <c:v>46</c:v>
                </c:pt>
                <c:pt idx="5464">
                  <c:v>46</c:v>
                </c:pt>
                <c:pt idx="5465">
                  <c:v>42</c:v>
                </c:pt>
                <c:pt idx="5466">
                  <c:v>43</c:v>
                </c:pt>
                <c:pt idx="5467">
                  <c:v>41</c:v>
                </c:pt>
                <c:pt idx="5468">
                  <c:v>43</c:v>
                </c:pt>
                <c:pt idx="5469">
                  <c:v>40</c:v>
                </c:pt>
                <c:pt idx="5470">
                  <c:v>36</c:v>
                </c:pt>
                <c:pt idx="5471">
                  <c:v>35</c:v>
                </c:pt>
                <c:pt idx="5472">
                  <c:v>36</c:v>
                </c:pt>
                <c:pt idx="5473">
                  <c:v>39</c:v>
                </c:pt>
                <c:pt idx="5474">
                  <c:v>37</c:v>
                </c:pt>
                <c:pt idx="5475">
                  <c:v>42</c:v>
                </c:pt>
                <c:pt idx="5476">
                  <c:v>40</c:v>
                </c:pt>
                <c:pt idx="5477">
                  <c:v>39</c:v>
                </c:pt>
                <c:pt idx="5478">
                  <c:v>39</c:v>
                </c:pt>
                <c:pt idx="5479">
                  <c:v>39</c:v>
                </c:pt>
                <c:pt idx="5480">
                  <c:v>39</c:v>
                </c:pt>
                <c:pt idx="5481">
                  <c:v>40</c:v>
                </c:pt>
                <c:pt idx="5482">
                  <c:v>40</c:v>
                </c:pt>
                <c:pt idx="5483">
                  <c:v>40</c:v>
                </c:pt>
                <c:pt idx="5484">
                  <c:v>43</c:v>
                </c:pt>
                <c:pt idx="5485">
                  <c:v>42</c:v>
                </c:pt>
                <c:pt idx="5486">
                  <c:v>51</c:v>
                </c:pt>
                <c:pt idx="5487">
                  <c:v>52</c:v>
                </c:pt>
                <c:pt idx="5488">
                  <c:v>56</c:v>
                </c:pt>
                <c:pt idx="5489">
                  <c:v>57</c:v>
                </c:pt>
                <c:pt idx="5490">
                  <c:v>62</c:v>
                </c:pt>
                <c:pt idx="5491">
                  <c:v>64</c:v>
                </c:pt>
                <c:pt idx="5492">
                  <c:v>64</c:v>
                </c:pt>
                <c:pt idx="5493">
                  <c:v>61</c:v>
                </c:pt>
                <c:pt idx="5494">
                  <c:v>63</c:v>
                </c:pt>
                <c:pt idx="5495">
                  <c:v>65</c:v>
                </c:pt>
                <c:pt idx="5496">
                  <c:v>63</c:v>
                </c:pt>
                <c:pt idx="5497">
                  <c:v>60</c:v>
                </c:pt>
                <c:pt idx="5498">
                  <c:v>54</c:v>
                </c:pt>
                <c:pt idx="5499">
                  <c:v>54</c:v>
                </c:pt>
                <c:pt idx="5500">
                  <c:v>52</c:v>
                </c:pt>
                <c:pt idx="5501">
                  <c:v>54</c:v>
                </c:pt>
                <c:pt idx="5502">
                  <c:v>49</c:v>
                </c:pt>
                <c:pt idx="5503">
                  <c:v>46</c:v>
                </c:pt>
                <c:pt idx="5504">
                  <c:v>42</c:v>
                </c:pt>
                <c:pt idx="5505">
                  <c:v>50</c:v>
                </c:pt>
                <c:pt idx="5506">
                  <c:v>49</c:v>
                </c:pt>
                <c:pt idx="5507">
                  <c:v>50</c:v>
                </c:pt>
                <c:pt idx="5508">
                  <c:v>47</c:v>
                </c:pt>
                <c:pt idx="5509">
                  <c:v>48</c:v>
                </c:pt>
                <c:pt idx="5510">
                  <c:v>48</c:v>
                </c:pt>
                <c:pt idx="5511">
                  <c:v>45</c:v>
                </c:pt>
                <c:pt idx="5512">
                  <c:v>43</c:v>
                </c:pt>
                <c:pt idx="5513">
                  <c:v>42</c:v>
                </c:pt>
                <c:pt idx="5514">
                  <c:v>41</c:v>
                </c:pt>
                <c:pt idx="5515">
                  <c:v>40</c:v>
                </c:pt>
                <c:pt idx="5516">
                  <c:v>42</c:v>
                </c:pt>
                <c:pt idx="5517">
                  <c:v>43</c:v>
                </c:pt>
                <c:pt idx="5518">
                  <c:v>46</c:v>
                </c:pt>
                <c:pt idx="5519">
                  <c:v>46</c:v>
                </c:pt>
                <c:pt idx="5520">
                  <c:v>47</c:v>
                </c:pt>
                <c:pt idx="5521">
                  <c:v>49</c:v>
                </c:pt>
                <c:pt idx="5522">
                  <c:v>49</c:v>
                </c:pt>
                <c:pt idx="5523">
                  <c:v>47</c:v>
                </c:pt>
                <c:pt idx="5524">
                  <c:v>47</c:v>
                </c:pt>
                <c:pt idx="5525">
                  <c:v>46</c:v>
                </c:pt>
                <c:pt idx="5526">
                  <c:v>47</c:v>
                </c:pt>
                <c:pt idx="5527">
                  <c:v>49</c:v>
                </c:pt>
                <c:pt idx="5528">
                  <c:v>47</c:v>
                </c:pt>
                <c:pt idx="5529">
                  <c:v>42</c:v>
                </c:pt>
                <c:pt idx="5530">
                  <c:v>39</c:v>
                </c:pt>
                <c:pt idx="5531">
                  <c:v>36</c:v>
                </c:pt>
                <c:pt idx="5532">
                  <c:v>37</c:v>
                </c:pt>
                <c:pt idx="5533">
                  <c:v>36</c:v>
                </c:pt>
                <c:pt idx="5534">
                  <c:v>39</c:v>
                </c:pt>
                <c:pt idx="5535">
                  <c:v>43</c:v>
                </c:pt>
                <c:pt idx="5536">
                  <c:v>43</c:v>
                </c:pt>
                <c:pt idx="5537">
                  <c:v>43</c:v>
                </c:pt>
                <c:pt idx="5538">
                  <c:v>43</c:v>
                </c:pt>
                <c:pt idx="5539">
                  <c:v>44</c:v>
                </c:pt>
                <c:pt idx="5540">
                  <c:v>44</c:v>
                </c:pt>
                <c:pt idx="5541">
                  <c:v>45</c:v>
                </c:pt>
                <c:pt idx="5542">
                  <c:v>48</c:v>
                </c:pt>
                <c:pt idx="5543">
                  <c:v>48</c:v>
                </c:pt>
                <c:pt idx="5544">
                  <c:v>47</c:v>
                </c:pt>
                <c:pt idx="5545">
                  <c:v>47</c:v>
                </c:pt>
                <c:pt idx="5546">
                  <c:v>47</c:v>
                </c:pt>
                <c:pt idx="5547">
                  <c:v>43</c:v>
                </c:pt>
                <c:pt idx="5548">
                  <c:v>45</c:v>
                </c:pt>
                <c:pt idx="5549">
                  <c:v>41</c:v>
                </c:pt>
                <c:pt idx="5550">
                  <c:v>41</c:v>
                </c:pt>
                <c:pt idx="5551">
                  <c:v>43</c:v>
                </c:pt>
                <c:pt idx="5552">
                  <c:v>42</c:v>
                </c:pt>
                <c:pt idx="5553">
                  <c:v>41</c:v>
                </c:pt>
                <c:pt idx="5554">
                  <c:v>41</c:v>
                </c:pt>
                <c:pt idx="5555">
                  <c:v>44</c:v>
                </c:pt>
                <c:pt idx="5556">
                  <c:v>42</c:v>
                </c:pt>
                <c:pt idx="5557">
                  <c:v>42</c:v>
                </c:pt>
                <c:pt idx="5558">
                  <c:v>41</c:v>
                </c:pt>
                <c:pt idx="5559">
                  <c:v>42</c:v>
                </c:pt>
                <c:pt idx="5560">
                  <c:v>41</c:v>
                </c:pt>
                <c:pt idx="5561">
                  <c:v>41</c:v>
                </c:pt>
                <c:pt idx="5562">
                  <c:v>44</c:v>
                </c:pt>
                <c:pt idx="5563">
                  <c:v>46</c:v>
                </c:pt>
                <c:pt idx="5564">
                  <c:v>49</c:v>
                </c:pt>
                <c:pt idx="5565">
                  <c:v>47</c:v>
                </c:pt>
                <c:pt idx="5566">
                  <c:v>45</c:v>
                </c:pt>
                <c:pt idx="5567">
                  <c:v>45</c:v>
                </c:pt>
                <c:pt idx="5568">
                  <c:v>47</c:v>
                </c:pt>
                <c:pt idx="5569">
                  <c:v>53</c:v>
                </c:pt>
                <c:pt idx="5570">
                  <c:v>55</c:v>
                </c:pt>
                <c:pt idx="5571">
                  <c:v>55</c:v>
                </c:pt>
                <c:pt idx="5572">
                  <c:v>51</c:v>
                </c:pt>
                <c:pt idx="5573">
                  <c:v>50</c:v>
                </c:pt>
                <c:pt idx="5574">
                  <c:v>52</c:v>
                </c:pt>
                <c:pt idx="5575">
                  <c:v>54</c:v>
                </c:pt>
                <c:pt idx="5576">
                  <c:v>51</c:v>
                </c:pt>
                <c:pt idx="5577">
                  <c:v>53</c:v>
                </c:pt>
                <c:pt idx="5578">
                  <c:v>55</c:v>
                </c:pt>
                <c:pt idx="5579">
                  <c:v>53</c:v>
                </c:pt>
                <c:pt idx="5580">
                  <c:v>55</c:v>
                </c:pt>
                <c:pt idx="5581">
                  <c:v>50</c:v>
                </c:pt>
                <c:pt idx="5582">
                  <c:v>47</c:v>
                </c:pt>
                <c:pt idx="5583">
                  <c:v>50</c:v>
                </c:pt>
                <c:pt idx="5584">
                  <c:v>50</c:v>
                </c:pt>
                <c:pt idx="5585">
                  <c:v>49</c:v>
                </c:pt>
                <c:pt idx="5586">
                  <c:v>47</c:v>
                </c:pt>
                <c:pt idx="5587">
                  <c:v>42</c:v>
                </c:pt>
                <c:pt idx="5588">
                  <c:v>42</c:v>
                </c:pt>
                <c:pt idx="5589">
                  <c:v>40</c:v>
                </c:pt>
                <c:pt idx="5590">
                  <c:v>43</c:v>
                </c:pt>
                <c:pt idx="5591">
                  <c:v>45</c:v>
                </c:pt>
                <c:pt idx="5592">
                  <c:v>44</c:v>
                </c:pt>
                <c:pt idx="5593">
                  <c:v>45</c:v>
                </c:pt>
                <c:pt idx="5594">
                  <c:v>43</c:v>
                </c:pt>
                <c:pt idx="5595">
                  <c:v>43</c:v>
                </c:pt>
                <c:pt idx="5596">
                  <c:v>44</c:v>
                </c:pt>
                <c:pt idx="5597">
                  <c:v>50</c:v>
                </c:pt>
                <c:pt idx="5598">
                  <c:v>48</c:v>
                </c:pt>
                <c:pt idx="5599">
                  <c:v>48</c:v>
                </c:pt>
                <c:pt idx="5600">
                  <c:v>53</c:v>
                </c:pt>
                <c:pt idx="5601">
                  <c:v>53</c:v>
                </c:pt>
                <c:pt idx="5602">
                  <c:v>50</c:v>
                </c:pt>
                <c:pt idx="5603">
                  <c:v>50</c:v>
                </c:pt>
                <c:pt idx="5604">
                  <c:v>54</c:v>
                </c:pt>
                <c:pt idx="5605">
                  <c:v>53</c:v>
                </c:pt>
                <c:pt idx="5606">
                  <c:v>55</c:v>
                </c:pt>
                <c:pt idx="5607">
                  <c:v>58</c:v>
                </c:pt>
                <c:pt idx="5608">
                  <c:v>58</c:v>
                </c:pt>
                <c:pt idx="5609">
                  <c:v>59</c:v>
                </c:pt>
                <c:pt idx="5610">
                  <c:v>56</c:v>
                </c:pt>
                <c:pt idx="5611">
                  <c:v>58</c:v>
                </c:pt>
                <c:pt idx="5612">
                  <c:v>58</c:v>
                </c:pt>
                <c:pt idx="5613">
                  <c:v>59</c:v>
                </c:pt>
                <c:pt idx="5614">
                  <c:v>61</c:v>
                </c:pt>
                <c:pt idx="5615">
                  <c:v>59</c:v>
                </c:pt>
                <c:pt idx="5616">
                  <c:v>54</c:v>
                </c:pt>
                <c:pt idx="5617">
                  <c:v>54</c:v>
                </c:pt>
                <c:pt idx="5618">
                  <c:v>55</c:v>
                </c:pt>
                <c:pt idx="5619">
                  <c:v>48</c:v>
                </c:pt>
                <c:pt idx="5620">
                  <c:v>48</c:v>
                </c:pt>
                <c:pt idx="5621">
                  <c:v>43</c:v>
                </c:pt>
                <c:pt idx="5622">
                  <c:v>44</c:v>
                </c:pt>
                <c:pt idx="5623">
                  <c:v>42</c:v>
                </c:pt>
                <c:pt idx="5624">
                  <c:v>41</c:v>
                </c:pt>
                <c:pt idx="5625">
                  <c:v>39</c:v>
                </c:pt>
                <c:pt idx="5626">
                  <c:v>38</c:v>
                </c:pt>
                <c:pt idx="5627">
                  <c:v>41</c:v>
                </c:pt>
                <c:pt idx="5628">
                  <c:v>43</c:v>
                </c:pt>
                <c:pt idx="5629">
                  <c:v>42</c:v>
                </c:pt>
                <c:pt idx="5630">
                  <c:v>43</c:v>
                </c:pt>
                <c:pt idx="5631">
                  <c:v>41</c:v>
                </c:pt>
                <c:pt idx="5632">
                  <c:v>40</c:v>
                </c:pt>
                <c:pt idx="5633">
                  <c:v>41</c:v>
                </c:pt>
                <c:pt idx="5634">
                  <c:v>41</c:v>
                </c:pt>
                <c:pt idx="5635">
                  <c:v>44</c:v>
                </c:pt>
                <c:pt idx="5636">
                  <c:v>43</c:v>
                </c:pt>
                <c:pt idx="5637">
                  <c:v>43</c:v>
                </c:pt>
                <c:pt idx="5638">
                  <c:v>44</c:v>
                </c:pt>
                <c:pt idx="5639">
                  <c:v>40</c:v>
                </c:pt>
                <c:pt idx="5640">
                  <c:v>39</c:v>
                </c:pt>
                <c:pt idx="5641">
                  <c:v>38</c:v>
                </c:pt>
                <c:pt idx="5642">
                  <c:v>35</c:v>
                </c:pt>
                <c:pt idx="5643">
                  <c:v>37</c:v>
                </c:pt>
                <c:pt idx="5644">
                  <c:v>38</c:v>
                </c:pt>
                <c:pt idx="5645">
                  <c:v>39</c:v>
                </c:pt>
                <c:pt idx="5646">
                  <c:v>43</c:v>
                </c:pt>
                <c:pt idx="5647">
                  <c:v>39</c:v>
                </c:pt>
                <c:pt idx="5648">
                  <c:v>37</c:v>
                </c:pt>
                <c:pt idx="5649">
                  <c:v>40</c:v>
                </c:pt>
                <c:pt idx="5650">
                  <c:v>39</c:v>
                </c:pt>
                <c:pt idx="5651">
                  <c:v>42</c:v>
                </c:pt>
                <c:pt idx="5652">
                  <c:v>42</c:v>
                </c:pt>
                <c:pt idx="5653">
                  <c:v>46</c:v>
                </c:pt>
                <c:pt idx="5654">
                  <c:v>45</c:v>
                </c:pt>
                <c:pt idx="5655">
                  <c:v>45</c:v>
                </c:pt>
                <c:pt idx="5656">
                  <c:v>46</c:v>
                </c:pt>
                <c:pt idx="5657">
                  <c:v>44</c:v>
                </c:pt>
                <c:pt idx="5658">
                  <c:v>43</c:v>
                </c:pt>
                <c:pt idx="5659">
                  <c:v>45</c:v>
                </c:pt>
                <c:pt idx="5660">
                  <c:v>48</c:v>
                </c:pt>
                <c:pt idx="5661">
                  <c:v>53</c:v>
                </c:pt>
                <c:pt idx="5662">
                  <c:v>51</c:v>
                </c:pt>
                <c:pt idx="5663">
                  <c:v>49</c:v>
                </c:pt>
                <c:pt idx="5664">
                  <c:v>52</c:v>
                </c:pt>
                <c:pt idx="5665">
                  <c:v>50</c:v>
                </c:pt>
                <c:pt idx="5666">
                  <c:v>57</c:v>
                </c:pt>
                <c:pt idx="5667">
                  <c:v>61</c:v>
                </c:pt>
                <c:pt idx="5668">
                  <c:v>59</c:v>
                </c:pt>
                <c:pt idx="5669">
                  <c:v>54</c:v>
                </c:pt>
                <c:pt idx="5670">
                  <c:v>57</c:v>
                </c:pt>
                <c:pt idx="5671">
                  <c:v>57</c:v>
                </c:pt>
                <c:pt idx="5672">
                  <c:v>54</c:v>
                </c:pt>
                <c:pt idx="5673">
                  <c:v>45</c:v>
                </c:pt>
                <c:pt idx="5674">
                  <c:v>45</c:v>
                </c:pt>
                <c:pt idx="5675">
                  <c:v>45</c:v>
                </c:pt>
                <c:pt idx="5676">
                  <c:v>44</c:v>
                </c:pt>
                <c:pt idx="5677">
                  <c:v>42</c:v>
                </c:pt>
                <c:pt idx="5678">
                  <c:v>35</c:v>
                </c:pt>
                <c:pt idx="5679">
                  <c:v>35</c:v>
                </c:pt>
                <c:pt idx="5680">
                  <c:v>35</c:v>
                </c:pt>
                <c:pt idx="5681">
                  <c:v>36</c:v>
                </c:pt>
                <c:pt idx="5682">
                  <c:v>33</c:v>
                </c:pt>
                <c:pt idx="5683">
                  <c:v>32</c:v>
                </c:pt>
                <c:pt idx="5684">
                  <c:v>34</c:v>
                </c:pt>
                <c:pt idx="5685">
                  <c:v>39</c:v>
                </c:pt>
                <c:pt idx="5686">
                  <c:v>37</c:v>
                </c:pt>
                <c:pt idx="5687">
                  <c:v>36</c:v>
                </c:pt>
                <c:pt idx="5688">
                  <c:v>35</c:v>
                </c:pt>
                <c:pt idx="5689">
                  <c:v>35</c:v>
                </c:pt>
                <c:pt idx="5690">
                  <c:v>34</c:v>
                </c:pt>
                <c:pt idx="5691">
                  <c:v>33</c:v>
                </c:pt>
                <c:pt idx="5692">
                  <c:v>32</c:v>
                </c:pt>
                <c:pt idx="5693">
                  <c:v>32</c:v>
                </c:pt>
                <c:pt idx="5694">
                  <c:v>34</c:v>
                </c:pt>
                <c:pt idx="5695">
                  <c:v>33</c:v>
                </c:pt>
                <c:pt idx="5696">
                  <c:v>34</c:v>
                </c:pt>
                <c:pt idx="5697">
                  <c:v>33</c:v>
                </c:pt>
                <c:pt idx="5698">
                  <c:v>35</c:v>
                </c:pt>
                <c:pt idx="5699">
                  <c:v>37</c:v>
                </c:pt>
                <c:pt idx="5700">
                  <c:v>39</c:v>
                </c:pt>
                <c:pt idx="5701">
                  <c:v>40</c:v>
                </c:pt>
                <c:pt idx="5702">
                  <c:v>41</c:v>
                </c:pt>
                <c:pt idx="5703">
                  <c:v>40</c:v>
                </c:pt>
                <c:pt idx="5704">
                  <c:v>40</c:v>
                </c:pt>
                <c:pt idx="5705">
                  <c:v>42</c:v>
                </c:pt>
                <c:pt idx="5706">
                  <c:v>44</c:v>
                </c:pt>
                <c:pt idx="5707">
                  <c:v>47</c:v>
                </c:pt>
                <c:pt idx="5708">
                  <c:v>46</c:v>
                </c:pt>
                <c:pt idx="5709">
                  <c:v>44</c:v>
                </c:pt>
                <c:pt idx="5710">
                  <c:v>45</c:v>
                </c:pt>
                <c:pt idx="5711">
                  <c:v>45</c:v>
                </c:pt>
                <c:pt idx="5712">
                  <c:v>44</c:v>
                </c:pt>
                <c:pt idx="5713">
                  <c:v>45</c:v>
                </c:pt>
                <c:pt idx="5714">
                  <c:v>43</c:v>
                </c:pt>
                <c:pt idx="5715">
                  <c:v>46</c:v>
                </c:pt>
                <c:pt idx="5716">
                  <c:v>46</c:v>
                </c:pt>
                <c:pt idx="5717">
                  <c:v>43</c:v>
                </c:pt>
                <c:pt idx="5718">
                  <c:v>38</c:v>
                </c:pt>
                <c:pt idx="5719">
                  <c:v>37</c:v>
                </c:pt>
                <c:pt idx="5720">
                  <c:v>38</c:v>
                </c:pt>
                <c:pt idx="5721">
                  <c:v>40</c:v>
                </c:pt>
                <c:pt idx="5722">
                  <c:v>40</c:v>
                </c:pt>
                <c:pt idx="5723">
                  <c:v>37</c:v>
                </c:pt>
                <c:pt idx="5724">
                  <c:v>36</c:v>
                </c:pt>
                <c:pt idx="5725">
                  <c:v>37</c:v>
                </c:pt>
                <c:pt idx="5726">
                  <c:v>38</c:v>
                </c:pt>
                <c:pt idx="5727">
                  <c:v>37</c:v>
                </c:pt>
                <c:pt idx="5728">
                  <c:v>37</c:v>
                </c:pt>
                <c:pt idx="5729">
                  <c:v>38</c:v>
                </c:pt>
                <c:pt idx="5730">
                  <c:v>39</c:v>
                </c:pt>
                <c:pt idx="5731">
                  <c:v>42</c:v>
                </c:pt>
                <c:pt idx="5732">
                  <c:v>39</c:v>
                </c:pt>
                <c:pt idx="5733">
                  <c:v>36</c:v>
                </c:pt>
                <c:pt idx="5734">
                  <c:v>36</c:v>
                </c:pt>
                <c:pt idx="5735">
                  <c:v>39</c:v>
                </c:pt>
                <c:pt idx="5736">
                  <c:v>41</c:v>
                </c:pt>
                <c:pt idx="5737">
                  <c:v>42</c:v>
                </c:pt>
                <c:pt idx="5738">
                  <c:v>44</c:v>
                </c:pt>
                <c:pt idx="5739">
                  <c:v>47</c:v>
                </c:pt>
                <c:pt idx="5740">
                  <c:v>45</c:v>
                </c:pt>
                <c:pt idx="5741">
                  <c:v>42</c:v>
                </c:pt>
                <c:pt idx="5742">
                  <c:v>44</c:v>
                </c:pt>
                <c:pt idx="5743">
                  <c:v>43</c:v>
                </c:pt>
                <c:pt idx="5744">
                  <c:v>46</c:v>
                </c:pt>
                <c:pt idx="5745">
                  <c:v>46</c:v>
                </c:pt>
                <c:pt idx="5746">
                  <c:v>45</c:v>
                </c:pt>
                <c:pt idx="5747">
                  <c:v>43</c:v>
                </c:pt>
                <c:pt idx="5748">
                  <c:v>42</c:v>
                </c:pt>
                <c:pt idx="5749">
                  <c:v>40</c:v>
                </c:pt>
                <c:pt idx="5750">
                  <c:v>38</c:v>
                </c:pt>
                <c:pt idx="5751">
                  <c:v>38</c:v>
                </c:pt>
                <c:pt idx="5752">
                  <c:v>41</c:v>
                </c:pt>
                <c:pt idx="5753">
                  <c:v>44</c:v>
                </c:pt>
                <c:pt idx="5754">
                  <c:v>41</c:v>
                </c:pt>
                <c:pt idx="5755">
                  <c:v>38</c:v>
                </c:pt>
                <c:pt idx="5756">
                  <c:v>37</c:v>
                </c:pt>
                <c:pt idx="5757">
                  <c:v>39</c:v>
                </c:pt>
                <c:pt idx="5758">
                  <c:v>44</c:v>
                </c:pt>
                <c:pt idx="5759">
                  <c:v>46</c:v>
                </c:pt>
                <c:pt idx="5760">
                  <c:v>44</c:v>
                </c:pt>
                <c:pt idx="5761">
                  <c:v>43</c:v>
                </c:pt>
                <c:pt idx="5762">
                  <c:v>41</c:v>
                </c:pt>
                <c:pt idx="5763">
                  <c:v>39</c:v>
                </c:pt>
                <c:pt idx="5764">
                  <c:v>39</c:v>
                </c:pt>
                <c:pt idx="5765">
                  <c:v>36</c:v>
                </c:pt>
                <c:pt idx="5766">
                  <c:v>36</c:v>
                </c:pt>
                <c:pt idx="5767">
                  <c:v>36</c:v>
                </c:pt>
                <c:pt idx="5768">
                  <c:v>39</c:v>
                </c:pt>
                <c:pt idx="5769">
                  <c:v>41</c:v>
                </c:pt>
                <c:pt idx="5770">
                  <c:v>38</c:v>
                </c:pt>
                <c:pt idx="5771">
                  <c:v>40</c:v>
                </c:pt>
                <c:pt idx="5772">
                  <c:v>42</c:v>
                </c:pt>
                <c:pt idx="5773">
                  <c:v>43</c:v>
                </c:pt>
                <c:pt idx="5774">
                  <c:v>43</c:v>
                </c:pt>
                <c:pt idx="5775">
                  <c:v>45</c:v>
                </c:pt>
                <c:pt idx="5776">
                  <c:v>45</c:v>
                </c:pt>
                <c:pt idx="5777">
                  <c:v>50</c:v>
                </c:pt>
                <c:pt idx="5778">
                  <c:v>50</c:v>
                </c:pt>
                <c:pt idx="5779">
                  <c:v>51</c:v>
                </c:pt>
                <c:pt idx="5780">
                  <c:v>48</c:v>
                </c:pt>
                <c:pt idx="5781">
                  <c:v>49</c:v>
                </c:pt>
                <c:pt idx="5782">
                  <c:v>47</c:v>
                </c:pt>
                <c:pt idx="5783">
                  <c:v>45</c:v>
                </c:pt>
                <c:pt idx="5784">
                  <c:v>46</c:v>
                </c:pt>
                <c:pt idx="5785">
                  <c:v>45</c:v>
                </c:pt>
                <c:pt idx="5786">
                  <c:v>44</c:v>
                </c:pt>
                <c:pt idx="5787">
                  <c:v>44</c:v>
                </c:pt>
                <c:pt idx="5788">
                  <c:v>43</c:v>
                </c:pt>
                <c:pt idx="5789">
                  <c:v>45</c:v>
                </c:pt>
                <c:pt idx="5790">
                  <c:v>46</c:v>
                </c:pt>
                <c:pt idx="5791">
                  <c:v>44</c:v>
                </c:pt>
                <c:pt idx="5792">
                  <c:v>46</c:v>
                </c:pt>
                <c:pt idx="5793">
                  <c:v>46</c:v>
                </c:pt>
                <c:pt idx="5794">
                  <c:v>48</c:v>
                </c:pt>
                <c:pt idx="5795">
                  <c:v>48</c:v>
                </c:pt>
                <c:pt idx="5796">
                  <c:v>48</c:v>
                </c:pt>
                <c:pt idx="5797">
                  <c:v>48</c:v>
                </c:pt>
                <c:pt idx="5798">
                  <c:v>45</c:v>
                </c:pt>
                <c:pt idx="5799">
                  <c:v>42</c:v>
                </c:pt>
                <c:pt idx="5800">
                  <c:v>43</c:v>
                </c:pt>
                <c:pt idx="5801">
                  <c:v>40</c:v>
                </c:pt>
                <c:pt idx="5802">
                  <c:v>41</c:v>
                </c:pt>
                <c:pt idx="5803">
                  <c:v>44</c:v>
                </c:pt>
                <c:pt idx="5804">
                  <c:v>43</c:v>
                </c:pt>
                <c:pt idx="5805">
                  <c:v>42</c:v>
                </c:pt>
                <c:pt idx="5806">
                  <c:v>40</c:v>
                </c:pt>
                <c:pt idx="5807">
                  <c:v>37</c:v>
                </c:pt>
                <c:pt idx="5808">
                  <c:v>41</c:v>
                </c:pt>
                <c:pt idx="5809">
                  <c:v>41</c:v>
                </c:pt>
                <c:pt idx="5810">
                  <c:v>43</c:v>
                </c:pt>
                <c:pt idx="5811">
                  <c:v>43</c:v>
                </c:pt>
                <c:pt idx="5812">
                  <c:v>43</c:v>
                </c:pt>
                <c:pt idx="5813">
                  <c:v>44</c:v>
                </c:pt>
                <c:pt idx="5814">
                  <c:v>44</c:v>
                </c:pt>
                <c:pt idx="5815">
                  <c:v>42</c:v>
                </c:pt>
                <c:pt idx="5816">
                  <c:v>41</c:v>
                </c:pt>
                <c:pt idx="5817">
                  <c:v>40</c:v>
                </c:pt>
                <c:pt idx="5818">
                  <c:v>39</c:v>
                </c:pt>
                <c:pt idx="5819">
                  <c:v>37</c:v>
                </c:pt>
                <c:pt idx="5820">
                  <c:v>37</c:v>
                </c:pt>
                <c:pt idx="5821">
                  <c:v>39</c:v>
                </c:pt>
                <c:pt idx="5822">
                  <c:v>42</c:v>
                </c:pt>
                <c:pt idx="5823">
                  <c:v>41</c:v>
                </c:pt>
                <c:pt idx="5824">
                  <c:v>43</c:v>
                </c:pt>
                <c:pt idx="5825">
                  <c:v>44</c:v>
                </c:pt>
                <c:pt idx="5826">
                  <c:v>45</c:v>
                </c:pt>
                <c:pt idx="5827">
                  <c:v>50</c:v>
                </c:pt>
                <c:pt idx="5828">
                  <c:v>51</c:v>
                </c:pt>
                <c:pt idx="5829">
                  <c:v>52</c:v>
                </c:pt>
                <c:pt idx="5830">
                  <c:v>52</c:v>
                </c:pt>
                <c:pt idx="5831">
                  <c:v>55</c:v>
                </c:pt>
                <c:pt idx="5832">
                  <c:v>57</c:v>
                </c:pt>
                <c:pt idx="5833">
                  <c:v>59</c:v>
                </c:pt>
                <c:pt idx="5834">
                  <c:v>54</c:v>
                </c:pt>
                <c:pt idx="5835">
                  <c:v>51</c:v>
                </c:pt>
                <c:pt idx="5836">
                  <c:v>54</c:v>
                </c:pt>
                <c:pt idx="5837">
                  <c:v>54</c:v>
                </c:pt>
                <c:pt idx="5838">
                  <c:v>52</c:v>
                </c:pt>
                <c:pt idx="5839">
                  <c:v>50</c:v>
                </c:pt>
                <c:pt idx="5840">
                  <c:v>47</c:v>
                </c:pt>
                <c:pt idx="5841">
                  <c:v>47</c:v>
                </c:pt>
                <c:pt idx="5842">
                  <c:v>49</c:v>
                </c:pt>
                <c:pt idx="5843">
                  <c:v>45</c:v>
                </c:pt>
                <c:pt idx="5844">
                  <c:v>43</c:v>
                </c:pt>
                <c:pt idx="5845">
                  <c:v>42</c:v>
                </c:pt>
                <c:pt idx="5846">
                  <c:v>45</c:v>
                </c:pt>
                <c:pt idx="5847">
                  <c:v>48</c:v>
                </c:pt>
                <c:pt idx="5848">
                  <c:v>47</c:v>
                </c:pt>
                <c:pt idx="5849">
                  <c:v>51</c:v>
                </c:pt>
                <c:pt idx="5850">
                  <c:v>54</c:v>
                </c:pt>
                <c:pt idx="5851">
                  <c:v>51</c:v>
                </c:pt>
                <c:pt idx="5852">
                  <c:v>52</c:v>
                </c:pt>
                <c:pt idx="5853">
                  <c:v>54</c:v>
                </c:pt>
                <c:pt idx="5854">
                  <c:v>53</c:v>
                </c:pt>
                <c:pt idx="5855">
                  <c:v>52</c:v>
                </c:pt>
                <c:pt idx="5856">
                  <c:v>53</c:v>
                </c:pt>
                <c:pt idx="5857">
                  <c:v>55</c:v>
                </c:pt>
                <c:pt idx="5858">
                  <c:v>54</c:v>
                </c:pt>
                <c:pt idx="5859">
                  <c:v>51</c:v>
                </c:pt>
                <c:pt idx="5860">
                  <c:v>45</c:v>
                </c:pt>
                <c:pt idx="5861">
                  <c:v>40</c:v>
                </c:pt>
                <c:pt idx="5862">
                  <c:v>39</c:v>
                </c:pt>
                <c:pt idx="5863">
                  <c:v>39</c:v>
                </c:pt>
                <c:pt idx="5864">
                  <c:v>40</c:v>
                </c:pt>
                <c:pt idx="5865">
                  <c:v>37</c:v>
                </c:pt>
                <c:pt idx="5866">
                  <c:v>38</c:v>
                </c:pt>
                <c:pt idx="5867">
                  <c:v>41</c:v>
                </c:pt>
                <c:pt idx="5868">
                  <c:v>41</c:v>
                </c:pt>
                <c:pt idx="5869">
                  <c:v>37</c:v>
                </c:pt>
                <c:pt idx="5870">
                  <c:v>33</c:v>
                </c:pt>
                <c:pt idx="5871">
                  <c:v>33</c:v>
                </c:pt>
                <c:pt idx="5872">
                  <c:v>39</c:v>
                </c:pt>
                <c:pt idx="5873">
                  <c:v>39</c:v>
                </c:pt>
                <c:pt idx="5874">
                  <c:v>40</c:v>
                </c:pt>
                <c:pt idx="5875">
                  <c:v>39</c:v>
                </c:pt>
                <c:pt idx="5876">
                  <c:v>38</c:v>
                </c:pt>
                <c:pt idx="5877">
                  <c:v>36</c:v>
                </c:pt>
                <c:pt idx="5878">
                  <c:v>34</c:v>
                </c:pt>
                <c:pt idx="5879">
                  <c:v>33</c:v>
                </c:pt>
                <c:pt idx="5880">
                  <c:v>32</c:v>
                </c:pt>
                <c:pt idx="5881">
                  <c:v>33</c:v>
                </c:pt>
                <c:pt idx="5882">
                  <c:v>34</c:v>
                </c:pt>
                <c:pt idx="5883">
                  <c:v>34</c:v>
                </c:pt>
                <c:pt idx="5884">
                  <c:v>30</c:v>
                </c:pt>
                <c:pt idx="5885">
                  <c:v>33</c:v>
                </c:pt>
                <c:pt idx="5886">
                  <c:v>31</c:v>
                </c:pt>
                <c:pt idx="5887">
                  <c:v>33</c:v>
                </c:pt>
                <c:pt idx="5888">
                  <c:v>32</c:v>
                </c:pt>
                <c:pt idx="5889">
                  <c:v>34</c:v>
                </c:pt>
                <c:pt idx="5890">
                  <c:v>35</c:v>
                </c:pt>
                <c:pt idx="5891">
                  <c:v>35</c:v>
                </c:pt>
                <c:pt idx="5892">
                  <c:v>40</c:v>
                </c:pt>
                <c:pt idx="5893">
                  <c:v>42</c:v>
                </c:pt>
                <c:pt idx="5894">
                  <c:v>38</c:v>
                </c:pt>
                <c:pt idx="5895">
                  <c:v>41</c:v>
                </c:pt>
                <c:pt idx="5896">
                  <c:v>42</c:v>
                </c:pt>
                <c:pt idx="5897">
                  <c:v>38</c:v>
                </c:pt>
                <c:pt idx="5898">
                  <c:v>40</c:v>
                </c:pt>
                <c:pt idx="5899">
                  <c:v>40</c:v>
                </c:pt>
                <c:pt idx="5900">
                  <c:v>42</c:v>
                </c:pt>
                <c:pt idx="5901">
                  <c:v>42</c:v>
                </c:pt>
                <c:pt idx="5902">
                  <c:v>43</c:v>
                </c:pt>
                <c:pt idx="5903">
                  <c:v>43</c:v>
                </c:pt>
                <c:pt idx="5904">
                  <c:v>36</c:v>
                </c:pt>
                <c:pt idx="5905">
                  <c:v>39</c:v>
                </c:pt>
                <c:pt idx="5906">
                  <c:v>43</c:v>
                </c:pt>
                <c:pt idx="5907">
                  <c:v>41</c:v>
                </c:pt>
                <c:pt idx="5908">
                  <c:v>43</c:v>
                </c:pt>
                <c:pt idx="5909">
                  <c:v>46</c:v>
                </c:pt>
                <c:pt idx="5910">
                  <c:v>46</c:v>
                </c:pt>
                <c:pt idx="5911">
                  <c:v>45</c:v>
                </c:pt>
                <c:pt idx="5912">
                  <c:v>46</c:v>
                </c:pt>
                <c:pt idx="5913">
                  <c:v>45</c:v>
                </c:pt>
                <c:pt idx="5914">
                  <c:v>44</c:v>
                </c:pt>
                <c:pt idx="5915">
                  <c:v>42</c:v>
                </c:pt>
                <c:pt idx="5916">
                  <c:v>47</c:v>
                </c:pt>
                <c:pt idx="5917">
                  <c:v>41</c:v>
                </c:pt>
                <c:pt idx="5918">
                  <c:v>40</c:v>
                </c:pt>
                <c:pt idx="5919">
                  <c:v>41</c:v>
                </c:pt>
                <c:pt idx="5920">
                  <c:v>39</c:v>
                </c:pt>
                <c:pt idx="5921">
                  <c:v>42</c:v>
                </c:pt>
                <c:pt idx="5922">
                  <c:v>40</c:v>
                </c:pt>
                <c:pt idx="5923">
                  <c:v>38</c:v>
                </c:pt>
                <c:pt idx="5924">
                  <c:v>36</c:v>
                </c:pt>
                <c:pt idx="5925">
                  <c:v>35</c:v>
                </c:pt>
                <c:pt idx="5926">
                  <c:v>36</c:v>
                </c:pt>
                <c:pt idx="5927">
                  <c:v>36</c:v>
                </c:pt>
                <c:pt idx="5928">
                  <c:v>34</c:v>
                </c:pt>
                <c:pt idx="5929">
                  <c:v>37</c:v>
                </c:pt>
                <c:pt idx="5930">
                  <c:v>39</c:v>
                </c:pt>
                <c:pt idx="5931">
                  <c:v>38</c:v>
                </c:pt>
                <c:pt idx="5932">
                  <c:v>38</c:v>
                </c:pt>
                <c:pt idx="5933">
                  <c:v>35</c:v>
                </c:pt>
                <c:pt idx="5934">
                  <c:v>40</c:v>
                </c:pt>
                <c:pt idx="5935">
                  <c:v>40</c:v>
                </c:pt>
                <c:pt idx="5936">
                  <c:v>42</c:v>
                </c:pt>
                <c:pt idx="5937">
                  <c:v>44</c:v>
                </c:pt>
                <c:pt idx="5938">
                  <c:v>43</c:v>
                </c:pt>
                <c:pt idx="5939">
                  <c:v>43</c:v>
                </c:pt>
                <c:pt idx="5940">
                  <c:v>40</c:v>
                </c:pt>
                <c:pt idx="5941">
                  <c:v>43</c:v>
                </c:pt>
                <c:pt idx="5942">
                  <c:v>40</c:v>
                </c:pt>
                <c:pt idx="5943">
                  <c:v>42</c:v>
                </c:pt>
                <c:pt idx="5944">
                  <c:v>42</c:v>
                </c:pt>
                <c:pt idx="5945">
                  <c:v>45</c:v>
                </c:pt>
                <c:pt idx="5946">
                  <c:v>42</c:v>
                </c:pt>
                <c:pt idx="5947">
                  <c:v>43</c:v>
                </c:pt>
                <c:pt idx="5948">
                  <c:v>42</c:v>
                </c:pt>
                <c:pt idx="5949">
                  <c:v>41</c:v>
                </c:pt>
                <c:pt idx="5950">
                  <c:v>42</c:v>
                </c:pt>
                <c:pt idx="5951">
                  <c:v>42</c:v>
                </c:pt>
                <c:pt idx="5952">
                  <c:v>49</c:v>
                </c:pt>
                <c:pt idx="5953">
                  <c:v>50</c:v>
                </c:pt>
                <c:pt idx="5954">
                  <c:v>50</c:v>
                </c:pt>
                <c:pt idx="5955">
                  <c:v>50</c:v>
                </c:pt>
                <c:pt idx="5956">
                  <c:v>52</c:v>
                </c:pt>
                <c:pt idx="5957">
                  <c:v>49</c:v>
                </c:pt>
                <c:pt idx="5958">
                  <c:v>49</c:v>
                </c:pt>
                <c:pt idx="5959">
                  <c:v>45</c:v>
                </c:pt>
                <c:pt idx="5960">
                  <c:v>47</c:v>
                </c:pt>
                <c:pt idx="5961">
                  <c:v>46</c:v>
                </c:pt>
                <c:pt idx="5962">
                  <c:v>43</c:v>
                </c:pt>
                <c:pt idx="5963">
                  <c:v>41</c:v>
                </c:pt>
                <c:pt idx="5964">
                  <c:v>35</c:v>
                </c:pt>
                <c:pt idx="5965">
                  <c:v>35</c:v>
                </c:pt>
                <c:pt idx="5966">
                  <c:v>37</c:v>
                </c:pt>
                <c:pt idx="5967">
                  <c:v>34</c:v>
                </c:pt>
                <c:pt idx="5968">
                  <c:v>34</c:v>
                </c:pt>
                <c:pt idx="5969">
                  <c:v>36</c:v>
                </c:pt>
                <c:pt idx="5970">
                  <c:v>34</c:v>
                </c:pt>
                <c:pt idx="5971">
                  <c:v>34</c:v>
                </c:pt>
                <c:pt idx="5972">
                  <c:v>31</c:v>
                </c:pt>
                <c:pt idx="5973">
                  <c:v>31</c:v>
                </c:pt>
                <c:pt idx="5974">
                  <c:v>32</c:v>
                </c:pt>
                <c:pt idx="5975">
                  <c:v>34</c:v>
                </c:pt>
                <c:pt idx="5976">
                  <c:v>35</c:v>
                </c:pt>
                <c:pt idx="5977">
                  <c:v>33</c:v>
                </c:pt>
                <c:pt idx="5978">
                  <c:v>34</c:v>
                </c:pt>
                <c:pt idx="5979">
                  <c:v>37</c:v>
                </c:pt>
                <c:pt idx="5980">
                  <c:v>36</c:v>
                </c:pt>
                <c:pt idx="5981">
                  <c:v>38</c:v>
                </c:pt>
                <c:pt idx="5982">
                  <c:v>39</c:v>
                </c:pt>
                <c:pt idx="5983">
                  <c:v>40</c:v>
                </c:pt>
                <c:pt idx="5984">
                  <c:v>41</c:v>
                </c:pt>
                <c:pt idx="5985">
                  <c:v>43</c:v>
                </c:pt>
                <c:pt idx="5986">
                  <c:v>44</c:v>
                </c:pt>
                <c:pt idx="5987">
                  <c:v>43</c:v>
                </c:pt>
                <c:pt idx="5988">
                  <c:v>44</c:v>
                </c:pt>
                <c:pt idx="5989">
                  <c:v>43</c:v>
                </c:pt>
                <c:pt idx="5990">
                  <c:v>44</c:v>
                </c:pt>
                <c:pt idx="5991">
                  <c:v>42</c:v>
                </c:pt>
                <c:pt idx="5992">
                  <c:v>47</c:v>
                </c:pt>
                <c:pt idx="5993">
                  <c:v>45</c:v>
                </c:pt>
                <c:pt idx="5994">
                  <c:v>46</c:v>
                </c:pt>
                <c:pt idx="5995">
                  <c:v>46</c:v>
                </c:pt>
                <c:pt idx="5996">
                  <c:v>45</c:v>
                </c:pt>
                <c:pt idx="5997">
                  <c:v>47</c:v>
                </c:pt>
                <c:pt idx="5998">
                  <c:v>50</c:v>
                </c:pt>
                <c:pt idx="5999">
                  <c:v>48</c:v>
                </c:pt>
                <c:pt idx="6000">
                  <c:v>47</c:v>
                </c:pt>
                <c:pt idx="6001">
                  <c:v>44</c:v>
                </c:pt>
                <c:pt idx="6002">
                  <c:v>46</c:v>
                </c:pt>
                <c:pt idx="6003">
                  <c:v>46</c:v>
                </c:pt>
                <c:pt idx="6004">
                  <c:v>44</c:v>
                </c:pt>
                <c:pt idx="6005">
                  <c:v>45</c:v>
                </c:pt>
                <c:pt idx="6006">
                  <c:v>44</c:v>
                </c:pt>
                <c:pt idx="6007">
                  <c:v>43</c:v>
                </c:pt>
                <c:pt idx="6008">
                  <c:v>44</c:v>
                </c:pt>
                <c:pt idx="6009">
                  <c:v>45</c:v>
                </c:pt>
                <c:pt idx="6010">
                  <c:v>42</c:v>
                </c:pt>
                <c:pt idx="6011">
                  <c:v>43</c:v>
                </c:pt>
                <c:pt idx="6012">
                  <c:v>42</c:v>
                </c:pt>
                <c:pt idx="6013">
                  <c:v>47</c:v>
                </c:pt>
                <c:pt idx="6014">
                  <c:v>46</c:v>
                </c:pt>
                <c:pt idx="6015">
                  <c:v>47</c:v>
                </c:pt>
                <c:pt idx="6016">
                  <c:v>47</c:v>
                </c:pt>
                <c:pt idx="6017">
                  <c:v>50</c:v>
                </c:pt>
                <c:pt idx="6018">
                  <c:v>52</c:v>
                </c:pt>
                <c:pt idx="6019">
                  <c:v>54</c:v>
                </c:pt>
                <c:pt idx="6020">
                  <c:v>52</c:v>
                </c:pt>
                <c:pt idx="6021">
                  <c:v>48</c:v>
                </c:pt>
                <c:pt idx="6022">
                  <c:v>50</c:v>
                </c:pt>
                <c:pt idx="6023">
                  <c:v>50</c:v>
                </c:pt>
                <c:pt idx="6024">
                  <c:v>53</c:v>
                </c:pt>
                <c:pt idx="6025">
                  <c:v>50</c:v>
                </c:pt>
                <c:pt idx="6026">
                  <c:v>50</c:v>
                </c:pt>
                <c:pt idx="6027">
                  <c:v>54</c:v>
                </c:pt>
                <c:pt idx="6028">
                  <c:v>50</c:v>
                </c:pt>
                <c:pt idx="6029">
                  <c:v>52</c:v>
                </c:pt>
                <c:pt idx="6030">
                  <c:v>50</c:v>
                </c:pt>
                <c:pt idx="6031">
                  <c:v>52</c:v>
                </c:pt>
                <c:pt idx="6032">
                  <c:v>55</c:v>
                </c:pt>
                <c:pt idx="6033">
                  <c:v>54</c:v>
                </c:pt>
                <c:pt idx="6034">
                  <c:v>52</c:v>
                </c:pt>
                <c:pt idx="6035">
                  <c:v>53</c:v>
                </c:pt>
                <c:pt idx="6036">
                  <c:v>50</c:v>
                </c:pt>
                <c:pt idx="6037">
                  <c:v>49</c:v>
                </c:pt>
                <c:pt idx="6038">
                  <c:v>50</c:v>
                </c:pt>
                <c:pt idx="6039">
                  <c:v>46</c:v>
                </c:pt>
                <c:pt idx="6040">
                  <c:v>50</c:v>
                </c:pt>
                <c:pt idx="6041">
                  <c:v>46</c:v>
                </c:pt>
                <c:pt idx="6042">
                  <c:v>48</c:v>
                </c:pt>
                <c:pt idx="6043">
                  <c:v>46</c:v>
                </c:pt>
                <c:pt idx="6044">
                  <c:v>47</c:v>
                </c:pt>
                <c:pt idx="6045">
                  <c:v>50</c:v>
                </c:pt>
                <c:pt idx="6046">
                  <c:v>48</c:v>
                </c:pt>
                <c:pt idx="6047">
                  <c:v>43</c:v>
                </c:pt>
                <c:pt idx="6048">
                  <c:v>42</c:v>
                </c:pt>
                <c:pt idx="6049">
                  <c:v>44</c:v>
                </c:pt>
                <c:pt idx="6050">
                  <c:v>41</c:v>
                </c:pt>
                <c:pt idx="6051">
                  <c:v>41</c:v>
                </c:pt>
                <c:pt idx="6052">
                  <c:v>38</c:v>
                </c:pt>
                <c:pt idx="6053">
                  <c:v>37</c:v>
                </c:pt>
                <c:pt idx="6054">
                  <c:v>35</c:v>
                </c:pt>
                <c:pt idx="6055">
                  <c:v>34</c:v>
                </c:pt>
                <c:pt idx="6056">
                  <c:v>32</c:v>
                </c:pt>
                <c:pt idx="6057">
                  <c:v>34</c:v>
                </c:pt>
                <c:pt idx="6058">
                  <c:v>33</c:v>
                </c:pt>
                <c:pt idx="6059">
                  <c:v>34</c:v>
                </c:pt>
                <c:pt idx="6060">
                  <c:v>39</c:v>
                </c:pt>
                <c:pt idx="6061">
                  <c:v>38</c:v>
                </c:pt>
                <c:pt idx="6062">
                  <c:v>41</c:v>
                </c:pt>
                <c:pt idx="6063">
                  <c:v>41</c:v>
                </c:pt>
                <c:pt idx="6064">
                  <c:v>39</c:v>
                </c:pt>
                <c:pt idx="6065">
                  <c:v>42</c:v>
                </c:pt>
                <c:pt idx="6066">
                  <c:v>41</c:v>
                </c:pt>
                <c:pt idx="6067">
                  <c:v>38</c:v>
                </c:pt>
                <c:pt idx="6068">
                  <c:v>37</c:v>
                </c:pt>
                <c:pt idx="6069">
                  <c:v>34</c:v>
                </c:pt>
                <c:pt idx="6070">
                  <c:v>38</c:v>
                </c:pt>
                <c:pt idx="6071">
                  <c:v>38</c:v>
                </c:pt>
                <c:pt idx="6072">
                  <c:v>37</c:v>
                </c:pt>
                <c:pt idx="6073">
                  <c:v>38</c:v>
                </c:pt>
                <c:pt idx="6074">
                  <c:v>37</c:v>
                </c:pt>
                <c:pt idx="6075">
                  <c:v>36</c:v>
                </c:pt>
                <c:pt idx="6076">
                  <c:v>39</c:v>
                </c:pt>
                <c:pt idx="6077">
                  <c:v>38</c:v>
                </c:pt>
                <c:pt idx="6078">
                  <c:v>40</c:v>
                </c:pt>
                <c:pt idx="6079">
                  <c:v>43</c:v>
                </c:pt>
                <c:pt idx="6080">
                  <c:v>45</c:v>
                </c:pt>
                <c:pt idx="6081">
                  <c:v>47</c:v>
                </c:pt>
                <c:pt idx="6082">
                  <c:v>50</c:v>
                </c:pt>
                <c:pt idx="6083">
                  <c:v>51</c:v>
                </c:pt>
                <c:pt idx="6084">
                  <c:v>49</c:v>
                </c:pt>
                <c:pt idx="6085">
                  <c:v>47</c:v>
                </c:pt>
                <c:pt idx="6086">
                  <c:v>46</c:v>
                </c:pt>
                <c:pt idx="6087">
                  <c:v>45</c:v>
                </c:pt>
                <c:pt idx="6088">
                  <c:v>43</c:v>
                </c:pt>
                <c:pt idx="6089">
                  <c:v>43</c:v>
                </c:pt>
                <c:pt idx="6090">
                  <c:v>46</c:v>
                </c:pt>
                <c:pt idx="6091">
                  <c:v>44</c:v>
                </c:pt>
                <c:pt idx="6092">
                  <c:v>45</c:v>
                </c:pt>
                <c:pt idx="6093">
                  <c:v>40</c:v>
                </c:pt>
                <c:pt idx="6094">
                  <c:v>36</c:v>
                </c:pt>
                <c:pt idx="6095">
                  <c:v>35</c:v>
                </c:pt>
                <c:pt idx="6096">
                  <c:v>38</c:v>
                </c:pt>
                <c:pt idx="6097">
                  <c:v>39</c:v>
                </c:pt>
                <c:pt idx="6098">
                  <c:v>45</c:v>
                </c:pt>
                <c:pt idx="6099">
                  <c:v>49</c:v>
                </c:pt>
                <c:pt idx="6100">
                  <c:v>52</c:v>
                </c:pt>
                <c:pt idx="6101">
                  <c:v>51</c:v>
                </c:pt>
                <c:pt idx="6102">
                  <c:v>53</c:v>
                </c:pt>
                <c:pt idx="6103">
                  <c:v>54</c:v>
                </c:pt>
                <c:pt idx="6104">
                  <c:v>51</c:v>
                </c:pt>
                <c:pt idx="6105">
                  <c:v>53</c:v>
                </c:pt>
                <c:pt idx="6106">
                  <c:v>54</c:v>
                </c:pt>
                <c:pt idx="6107">
                  <c:v>55</c:v>
                </c:pt>
                <c:pt idx="6108">
                  <c:v>50</c:v>
                </c:pt>
                <c:pt idx="6109">
                  <c:v>46</c:v>
                </c:pt>
                <c:pt idx="6110">
                  <c:v>44</c:v>
                </c:pt>
                <c:pt idx="6111">
                  <c:v>41</c:v>
                </c:pt>
                <c:pt idx="6112">
                  <c:v>38</c:v>
                </c:pt>
                <c:pt idx="6113">
                  <c:v>37</c:v>
                </c:pt>
                <c:pt idx="6114">
                  <c:v>39</c:v>
                </c:pt>
                <c:pt idx="6115">
                  <c:v>38</c:v>
                </c:pt>
                <c:pt idx="6116">
                  <c:v>38</c:v>
                </c:pt>
                <c:pt idx="6117">
                  <c:v>38</c:v>
                </c:pt>
                <c:pt idx="6118">
                  <c:v>39</c:v>
                </c:pt>
                <c:pt idx="6119">
                  <c:v>39</c:v>
                </c:pt>
                <c:pt idx="6120">
                  <c:v>39</c:v>
                </c:pt>
                <c:pt idx="6121">
                  <c:v>42</c:v>
                </c:pt>
                <c:pt idx="6122">
                  <c:v>40</c:v>
                </c:pt>
                <c:pt idx="6123">
                  <c:v>39</c:v>
                </c:pt>
                <c:pt idx="6124">
                  <c:v>38</c:v>
                </c:pt>
                <c:pt idx="6125">
                  <c:v>39</c:v>
                </c:pt>
                <c:pt idx="6126">
                  <c:v>37</c:v>
                </c:pt>
                <c:pt idx="6127">
                  <c:v>35</c:v>
                </c:pt>
                <c:pt idx="6128">
                  <c:v>33</c:v>
                </c:pt>
                <c:pt idx="6129">
                  <c:v>33</c:v>
                </c:pt>
                <c:pt idx="6130">
                  <c:v>32</c:v>
                </c:pt>
                <c:pt idx="6131">
                  <c:v>34</c:v>
                </c:pt>
                <c:pt idx="6132">
                  <c:v>39</c:v>
                </c:pt>
                <c:pt idx="6133">
                  <c:v>36</c:v>
                </c:pt>
                <c:pt idx="6134">
                  <c:v>33</c:v>
                </c:pt>
                <c:pt idx="6135">
                  <c:v>33</c:v>
                </c:pt>
                <c:pt idx="6136">
                  <c:v>33</c:v>
                </c:pt>
                <c:pt idx="6137">
                  <c:v>32</c:v>
                </c:pt>
                <c:pt idx="6138">
                  <c:v>29</c:v>
                </c:pt>
                <c:pt idx="6139">
                  <c:v>31</c:v>
                </c:pt>
                <c:pt idx="6140">
                  <c:v>30</c:v>
                </c:pt>
                <c:pt idx="6141">
                  <c:v>26</c:v>
                </c:pt>
                <c:pt idx="6142">
                  <c:v>22</c:v>
                </c:pt>
                <c:pt idx="6143">
                  <c:v>22</c:v>
                </c:pt>
                <c:pt idx="6144">
                  <c:v>21</c:v>
                </c:pt>
                <c:pt idx="6145">
                  <c:v>24</c:v>
                </c:pt>
                <c:pt idx="6146">
                  <c:v>27</c:v>
                </c:pt>
                <c:pt idx="6147">
                  <c:v>30</c:v>
                </c:pt>
                <c:pt idx="6148">
                  <c:v>31</c:v>
                </c:pt>
                <c:pt idx="6149">
                  <c:v>32</c:v>
                </c:pt>
                <c:pt idx="6150">
                  <c:v>34</c:v>
                </c:pt>
                <c:pt idx="6151">
                  <c:v>31</c:v>
                </c:pt>
                <c:pt idx="6152">
                  <c:v>33</c:v>
                </c:pt>
                <c:pt idx="6153">
                  <c:v>35</c:v>
                </c:pt>
                <c:pt idx="6154">
                  <c:v>37</c:v>
                </c:pt>
                <c:pt idx="6155">
                  <c:v>33</c:v>
                </c:pt>
                <c:pt idx="6156">
                  <c:v>32</c:v>
                </c:pt>
                <c:pt idx="6157">
                  <c:v>36</c:v>
                </c:pt>
                <c:pt idx="6158">
                  <c:v>35</c:v>
                </c:pt>
                <c:pt idx="6159">
                  <c:v>34</c:v>
                </c:pt>
                <c:pt idx="6160">
                  <c:v>35</c:v>
                </c:pt>
                <c:pt idx="6161">
                  <c:v>33</c:v>
                </c:pt>
                <c:pt idx="6162">
                  <c:v>34</c:v>
                </c:pt>
                <c:pt idx="6163">
                  <c:v>34</c:v>
                </c:pt>
                <c:pt idx="6164">
                  <c:v>32</c:v>
                </c:pt>
                <c:pt idx="6165">
                  <c:v>30</c:v>
                </c:pt>
                <c:pt idx="6166">
                  <c:v>29</c:v>
                </c:pt>
                <c:pt idx="6167">
                  <c:v>32</c:v>
                </c:pt>
                <c:pt idx="6168">
                  <c:v>34</c:v>
                </c:pt>
                <c:pt idx="6169">
                  <c:v>31</c:v>
                </c:pt>
                <c:pt idx="6170">
                  <c:v>33</c:v>
                </c:pt>
                <c:pt idx="6171">
                  <c:v>34</c:v>
                </c:pt>
                <c:pt idx="6172">
                  <c:v>34</c:v>
                </c:pt>
                <c:pt idx="6173">
                  <c:v>36</c:v>
                </c:pt>
                <c:pt idx="6174">
                  <c:v>37</c:v>
                </c:pt>
                <c:pt idx="6175">
                  <c:v>36</c:v>
                </c:pt>
                <c:pt idx="6176">
                  <c:v>36</c:v>
                </c:pt>
                <c:pt idx="6177">
                  <c:v>35</c:v>
                </c:pt>
                <c:pt idx="6178">
                  <c:v>35</c:v>
                </c:pt>
                <c:pt idx="6179">
                  <c:v>38</c:v>
                </c:pt>
                <c:pt idx="6180">
                  <c:v>37</c:v>
                </c:pt>
                <c:pt idx="6181">
                  <c:v>36</c:v>
                </c:pt>
                <c:pt idx="6182">
                  <c:v>36</c:v>
                </c:pt>
                <c:pt idx="6183">
                  <c:v>35</c:v>
                </c:pt>
                <c:pt idx="6184">
                  <c:v>37</c:v>
                </c:pt>
                <c:pt idx="6185">
                  <c:v>38</c:v>
                </c:pt>
                <c:pt idx="6186">
                  <c:v>36</c:v>
                </c:pt>
                <c:pt idx="6187">
                  <c:v>37</c:v>
                </c:pt>
                <c:pt idx="6188">
                  <c:v>43</c:v>
                </c:pt>
                <c:pt idx="6189">
                  <c:v>43</c:v>
                </c:pt>
                <c:pt idx="6190">
                  <c:v>46</c:v>
                </c:pt>
                <c:pt idx="6191">
                  <c:v>41</c:v>
                </c:pt>
                <c:pt idx="6192">
                  <c:v>44</c:v>
                </c:pt>
                <c:pt idx="6193">
                  <c:v>47</c:v>
                </c:pt>
                <c:pt idx="6194">
                  <c:v>48</c:v>
                </c:pt>
                <c:pt idx="6195">
                  <c:v>49</c:v>
                </c:pt>
                <c:pt idx="6196">
                  <c:v>45</c:v>
                </c:pt>
                <c:pt idx="6197">
                  <c:v>43</c:v>
                </c:pt>
                <c:pt idx="6198">
                  <c:v>42</c:v>
                </c:pt>
                <c:pt idx="6199">
                  <c:v>40</c:v>
                </c:pt>
                <c:pt idx="6200">
                  <c:v>38</c:v>
                </c:pt>
                <c:pt idx="6201">
                  <c:v>40</c:v>
                </c:pt>
                <c:pt idx="6202">
                  <c:v>39</c:v>
                </c:pt>
                <c:pt idx="6203">
                  <c:v>39</c:v>
                </c:pt>
                <c:pt idx="6204">
                  <c:v>35</c:v>
                </c:pt>
                <c:pt idx="6205">
                  <c:v>32</c:v>
                </c:pt>
                <c:pt idx="6206">
                  <c:v>36</c:v>
                </c:pt>
                <c:pt idx="6207">
                  <c:v>41</c:v>
                </c:pt>
                <c:pt idx="6208">
                  <c:v>43</c:v>
                </c:pt>
                <c:pt idx="6209">
                  <c:v>42</c:v>
                </c:pt>
                <c:pt idx="6210">
                  <c:v>45</c:v>
                </c:pt>
                <c:pt idx="6211">
                  <c:v>47</c:v>
                </c:pt>
                <c:pt idx="6212">
                  <c:v>47</c:v>
                </c:pt>
                <c:pt idx="6213">
                  <c:v>47</c:v>
                </c:pt>
                <c:pt idx="6214">
                  <c:v>49</c:v>
                </c:pt>
                <c:pt idx="6215">
                  <c:v>51</c:v>
                </c:pt>
                <c:pt idx="6216">
                  <c:v>55</c:v>
                </c:pt>
                <c:pt idx="6217">
                  <c:v>56</c:v>
                </c:pt>
                <c:pt idx="6218">
                  <c:v>51</c:v>
                </c:pt>
                <c:pt idx="6219">
                  <c:v>50</c:v>
                </c:pt>
                <c:pt idx="6220">
                  <c:v>53</c:v>
                </c:pt>
                <c:pt idx="6221">
                  <c:v>53</c:v>
                </c:pt>
                <c:pt idx="6222">
                  <c:v>53</c:v>
                </c:pt>
                <c:pt idx="6223">
                  <c:v>52</c:v>
                </c:pt>
                <c:pt idx="6224">
                  <c:v>50</c:v>
                </c:pt>
                <c:pt idx="6225">
                  <c:v>50</c:v>
                </c:pt>
                <c:pt idx="6226">
                  <c:v>49</c:v>
                </c:pt>
                <c:pt idx="6227">
                  <c:v>50</c:v>
                </c:pt>
                <c:pt idx="6228">
                  <c:v>47</c:v>
                </c:pt>
                <c:pt idx="6229">
                  <c:v>45</c:v>
                </c:pt>
                <c:pt idx="6230">
                  <c:v>43</c:v>
                </c:pt>
                <c:pt idx="6231">
                  <c:v>42</c:v>
                </c:pt>
                <c:pt idx="6232">
                  <c:v>38</c:v>
                </c:pt>
                <c:pt idx="6233">
                  <c:v>40</c:v>
                </c:pt>
                <c:pt idx="6234">
                  <c:v>37</c:v>
                </c:pt>
                <c:pt idx="6235">
                  <c:v>40</c:v>
                </c:pt>
                <c:pt idx="6236">
                  <c:v>40</c:v>
                </c:pt>
                <c:pt idx="6237">
                  <c:v>37</c:v>
                </c:pt>
                <c:pt idx="6238">
                  <c:v>36</c:v>
                </c:pt>
                <c:pt idx="6239">
                  <c:v>36</c:v>
                </c:pt>
                <c:pt idx="6240">
                  <c:v>39</c:v>
                </c:pt>
                <c:pt idx="6241">
                  <c:v>39</c:v>
                </c:pt>
                <c:pt idx="6242">
                  <c:v>38</c:v>
                </c:pt>
                <c:pt idx="6243">
                  <c:v>35</c:v>
                </c:pt>
                <c:pt idx="6244">
                  <c:v>36</c:v>
                </c:pt>
                <c:pt idx="6245">
                  <c:v>37</c:v>
                </c:pt>
                <c:pt idx="6246">
                  <c:v>39</c:v>
                </c:pt>
                <c:pt idx="6247">
                  <c:v>40</c:v>
                </c:pt>
                <c:pt idx="6248">
                  <c:v>39</c:v>
                </c:pt>
                <c:pt idx="6249">
                  <c:v>42</c:v>
                </c:pt>
                <c:pt idx="6250">
                  <c:v>37</c:v>
                </c:pt>
                <c:pt idx="6251">
                  <c:v>35</c:v>
                </c:pt>
                <c:pt idx="6252">
                  <c:v>36</c:v>
                </c:pt>
                <c:pt idx="6253">
                  <c:v>38</c:v>
                </c:pt>
                <c:pt idx="6254">
                  <c:v>40</c:v>
                </c:pt>
                <c:pt idx="6255">
                  <c:v>40</c:v>
                </c:pt>
                <c:pt idx="6256">
                  <c:v>39</c:v>
                </c:pt>
                <c:pt idx="6257">
                  <c:v>37</c:v>
                </c:pt>
                <c:pt idx="6258">
                  <c:v>40</c:v>
                </c:pt>
                <c:pt idx="6259">
                  <c:v>38</c:v>
                </c:pt>
                <c:pt idx="6260">
                  <c:v>39</c:v>
                </c:pt>
                <c:pt idx="6261">
                  <c:v>38</c:v>
                </c:pt>
                <c:pt idx="6262">
                  <c:v>43</c:v>
                </c:pt>
                <c:pt idx="6263">
                  <c:v>46</c:v>
                </c:pt>
                <c:pt idx="6264">
                  <c:v>45</c:v>
                </c:pt>
                <c:pt idx="6265">
                  <c:v>43</c:v>
                </c:pt>
                <c:pt idx="6266">
                  <c:v>45</c:v>
                </c:pt>
                <c:pt idx="6267">
                  <c:v>43</c:v>
                </c:pt>
                <c:pt idx="6268">
                  <c:v>43</c:v>
                </c:pt>
                <c:pt idx="6269">
                  <c:v>44</c:v>
                </c:pt>
                <c:pt idx="6270">
                  <c:v>41</c:v>
                </c:pt>
                <c:pt idx="6271">
                  <c:v>41</c:v>
                </c:pt>
                <c:pt idx="6272">
                  <c:v>39</c:v>
                </c:pt>
                <c:pt idx="6273">
                  <c:v>36</c:v>
                </c:pt>
                <c:pt idx="6274">
                  <c:v>36</c:v>
                </c:pt>
                <c:pt idx="6275">
                  <c:v>32</c:v>
                </c:pt>
                <c:pt idx="6276">
                  <c:v>32</c:v>
                </c:pt>
                <c:pt idx="6277">
                  <c:v>35</c:v>
                </c:pt>
                <c:pt idx="6278">
                  <c:v>34</c:v>
                </c:pt>
                <c:pt idx="6279">
                  <c:v>35</c:v>
                </c:pt>
                <c:pt idx="6280">
                  <c:v>37</c:v>
                </c:pt>
                <c:pt idx="6281">
                  <c:v>40</c:v>
                </c:pt>
                <c:pt idx="6282">
                  <c:v>40</c:v>
                </c:pt>
                <c:pt idx="6283">
                  <c:v>40</c:v>
                </c:pt>
                <c:pt idx="6284">
                  <c:v>41</c:v>
                </c:pt>
                <c:pt idx="6285">
                  <c:v>47</c:v>
                </c:pt>
                <c:pt idx="6286">
                  <c:v>49</c:v>
                </c:pt>
                <c:pt idx="6287">
                  <c:v>49</c:v>
                </c:pt>
                <c:pt idx="6288">
                  <c:v>48</c:v>
                </c:pt>
                <c:pt idx="6289">
                  <c:v>46</c:v>
                </c:pt>
                <c:pt idx="6290">
                  <c:v>45</c:v>
                </c:pt>
                <c:pt idx="6291">
                  <c:v>44</c:v>
                </c:pt>
                <c:pt idx="6292">
                  <c:v>43</c:v>
                </c:pt>
                <c:pt idx="6293">
                  <c:v>40</c:v>
                </c:pt>
                <c:pt idx="6294">
                  <c:v>41</c:v>
                </c:pt>
                <c:pt idx="6295">
                  <c:v>39</c:v>
                </c:pt>
                <c:pt idx="6296">
                  <c:v>37</c:v>
                </c:pt>
                <c:pt idx="6297">
                  <c:v>35</c:v>
                </c:pt>
                <c:pt idx="6298">
                  <c:v>31</c:v>
                </c:pt>
                <c:pt idx="6299">
                  <c:v>33</c:v>
                </c:pt>
                <c:pt idx="6300">
                  <c:v>32</c:v>
                </c:pt>
                <c:pt idx="6301">
                  <c:v>33</c:v>
                </c:pt>
                <c:pt idx="6302">
                  <c:v>33</c:v>
                </c:pt>
                <c:pt idx="6303">
                  <c:v>37</c:v>
                </c:pt>
                <c:pt idx="6304">
                  <c:v>39</c:v>
                </c:pt>
                <c:pt idx="6305">
                  <c:v>38</c:v>
                </c:pt>
                <c:pt idx="6306">
                  <c:v>37</c:v>
                </c:pt>
                <c:pt idx="6307">
                  <c:v>36</c:v>
                </c:pt>
                <c:pt idx="6308">
                  <c:v>35</c:v>
                </c:pt>
                <c:pt idx="6309">
                  <c:v>35</c:v>
                </c:pt>
                <c:pt idx="6310">
                  <c:v>37</c:v>
                </c:pt>
                <c:pt idx="6311">
                  <c:v>37</c:v>
                </c:pt>
                <c:pt idx="6312">
                  <c:v>39</c:v>
                </c:pt>
                <c:pt idx="6313">
                  <c:v>38</c:v>
                </c:pt>
                <c:pt idx="6314">
                  <c:v>38</c:v>
                </c:pt>
                <c:pt idx="6315">
                  <c:v>35</c:v>
                </c:pt>
                <c:pt idx="6316">
                  <c:v>36</c:v>
                </c:pt>
                <c:pt idx="6317">
                  <c:v>36</c:v>
                </c:pt>
                <c:pt idx="6318">
                  <c:v>40</c:v>
                </c:pt>
                <c:pt idx="6319">
                  <c:v>39</c:v>
                </c:pt>
                <c:pt idx="6320">
                  <c:v>37</c:v>
                </c:pt>
                <c:pt idx="6321">
                  <c:v>37</c:v>
                </c:pt>
                <c:pt idx="6322">
                  <c:v>35</c:v>
                </c:pt>
                <c:pt idx="6323">
                  <c:v>34</c:v>
                </c:pt>
                <c:pt idx="6324">
                  <c:v>33</c:v>
                </c:pt>
                <c:pt idx="6325">
                  <c:v>33</c:v>
                </c:pt>
                <c:pt idx="6326">
                  <c:v>32</c:v>
                </c:pt>
                <c:pt idx="6327">
                  <c:v>38</c:v>
                </c:pt>
                <c:pt idx="6328">
                  <c:v>36</c:v>
                </c:pt>
                <c:pt idx="6329">
                  <c:v>34</c:v>
                </c:pt>
                <c:pt idx="6330">
                  <c:v>34</c:v>
                </c:pt>
                <c:pt idx="6331">
                  <c:v>35</c:v>
                </c:pt>
                <c:pt idx="6332">
                  <c:v>40</c:v>
                </c:pt>
                <c:pt idx="6333">
                  <c:v>38</c:v>
                </c:pt>
                <c:pt idx="6334">
                  <c:v>40</c:v>
                </c:pt>
                <c:pt idx="6335">
                  <c:v>47</c:v>
                </c:pt>
                <c:pt idx="6336">
                  <c:v>47</c:v>
                </c:pt>
                <c:pt idx="6337">
                  <c:v>49</c:v>
                </c:pt>
                <c:pt idx="6338">
                  <c:v>51</c:v>
                </c:pt>
                <c:pt idx="6339">
                  <c:v>48</c:v>
                </c:pt>
                <c:pt idx="6340">
                  <c:v>48</c:v>
                </c:pt>
                <c:pt idx="6341">
                  <c:v>49</c:v>
                </c:pt>
                <c:pt idx="6342">
                  <c:v>47</c:v>
                </c:pt>
                <c:pt idx="6343">
                  <c:v>45</c:v>
                </c:pt>
                <c:pt idx="6344">
                  <c:v>41</c:v>
                </c:pt>
                <c:pt idx="6345">
                  <c:v>44</c:v>
                </c:pt>
                <c:pt idx="6346">
                  <c:v>42</c:v>
                </c:pt>
                <c:pt idx="6347">
                  <c:v>38</c:v>
                </c:pt>
                <c:pt idx="6348">
                  <c:v>38</c:v>
                </c:pt>
                <c:pt idx="6349">
                  <c:v>39</c:v>
                </c:pt>
                <c:pt idx="6350">
                  <c:v>39</c:v>
                </c:pt>
                <c:pt idx="6351">
                  <c:v>40</c:v>
                </c:pt>
                <c:pt idx="6352">
                  <c:v>40</c:v>
                </c:pt>
                <c:pt idx="6353">
                  <c:v>40</c:v>
                </c:pt>
                <c:pt idx="6354">
                  <c:v>41</c:v>
                </c:pt>
                <c:pt idx="6355">
                  <c:v>41</c:v>
                </c:pt>
                <c:pt idx="6356">
                  <c:v>41</c:v>
                </c:pt>
                <c:pt idx="6357">
                  <c:v>40</c:v>
                </c:pt>
                <c:pt idx="6358">
                  <c:v>43</c:v>
                </c:pt>
                <c:pt idx="6359">
                  <c:v>45</c:v>
                </c:pt>
                <c:pt idx="6360">
                  <c:v>45</c:v>
                </c:pt>
                <c:pt idx="6361">
                  <c:v>45</c:v>
                </c:pt>
                <c:pt idx="6362">
                  <c:v>44</c:v>
                </c:pt>
                <c:pt idx="6363">
                  <c:v>40</c:v>
                </c:pt>
                <c:pt idx="6364">
                  <c:v>40</c:v>
                </c:pt>
                <c:pt idx="6365">
                  <c:v>41</c:v>
                </c:pt>
                <c:pt idx="6366">
                  <c:v>40</c:v>
                </c:pt>
                <c:pt idx="6367">
                  <c:v>38</c:v>
                </c:pt>
                <c:pt idx="6368">
                  <c:v>39</c:v>
                </c:pt>
                <c:pt idx="6369">
                  <c:v>39</c:v>
                </c:pt>
                <c:pt idx="6370">
                  <c:v>37</c:v>
                </c:pt>
                <c:pt idx="6371">
                  <c:v>37</c:v>
                </c:pt>
                <c:pt idx="6372">
                  <c:v>40</c:v>
                </c:pt>
                <c:pt idx="6373">
                  <c:v>40</c:v>
                </c:pt>
                <c:pt idx="6374">
                  <c:v>38</c:v>
                </c:pt>
                <c:pt idx="6375">
                  <c:v>40</c:v>
                </c:pt>
                <c:pt idx="6376">
                  <c:v>40</c:v>
                </c:pt>
                <c:pt idx="6377">
                  <c:v>37</c:v>
                </c:pt>
                <c:pt idx="6378">
                  <c:v>39</c:v>
                </c:pt>
                <c:pt idx="6379">
                  <c:v>42</c:v>
                </c:pt>
                <c:pt idx="6380">
                  <c:v>43</c:v>
                </c:pt>
                <c:pt idx="6381">
                  <c:v>44</c:v>
                </c:pt>
                <c:pt idx="6382">
                  <c:v>47</c:v>
                </c:pt>
                <c:pt idx="6383">
                  <c:v>46</c:v>
                </c:pt>
                <c:pt idx="6384">
                  <c:v>45</c:v>
                </c:pt>
                <c:pt idx="6385">
                  <c:v>45</c:v>
                </c:pt>
                <c:pt idx="6386">
                  <c:v>46</c:v>
                </c:pt>
                <c:pt idx="6387">
                  <c:v>46</c:v>
                </c:pt>
                <c:pt idx="6388">
                  <c:v>49</c:v>
                </c:pt>
                <c:pt idx="6389">
                  <c:v>48</c:v>
                </c:pt>
                <c:pt idx="6390">
                  <c:v>50</c:v>
                </c:pt>
                <c:pt idx="6391">
                  <c:v>48</c:v>
                </c:pt>
                <c:pt idx="6392">
                  <c:v>47</c:v>
                </c:pt>
                <c:pt idx="6393">
                  <c:v>45</c:v>
                </c:pt>
                <c:pt idx="6394">
                  <c:v>47</c:v>
                </c:pt>
                <c:pt idx="6395">
                  <c:v>46</c:v>
                </c:pt>
                <c:pt idx="6396">
                  <c:v>46</c:v>
                </c:pt>
                <c:pt idx="6397">
                  <c:v>48</c:v>
                </c:pt>
                <c:pt idx="6398">
                  <c:v>46</c:v>
                </c:pt>
                <c:pt idx="6399">
                  <c:v>46</c:v>
                </c:pt>
                <c:pt idx="6400">
                  <c:v>45</c:v>
                </c:pt>
                <c:pt idx="6401">
                  <c:v>48</c:v>
                </c:pt>
                <c:pt idx="6402">
                  <c:v>44</c:v>
                </c:pt>
                <c:pt idx="6403">
                  <c:v>48</c:v>
                </c:pt>
                <c:pt idx="6404">
                  <c:v>48</c:v>
                </c:pt>
                <c:pt idx="6405">
                  <c:v>52</c:v>
                </c:pt>
                <c:pt idx="6406">
                  <c:v>46</c:v>
                </c:pt>
                <c:pt idx="6407">
                  <c:v>48</c:v>
                </c:pt>
                <c:pt idx="6408">
                  <c:v>45</c:v>
                </c:pt>
                <c:pt idx="6409">
                  <c:v>43</c:v>
                </c:pt>
                <c:pt idx="6410">
                  <c:v>47</c:v>
                </c:pt>
                <c:pt idx="6411">
                  <c:v>46</c:v>
                </c:pt>
                <c:pt idx="6412">
                  <c:v>44</c:v>
                </c:pt>
                <c:pt idx="6413">
                  <c:v>41</c:v>
                </c:pt>
                <c:pt idx="6414">
                  <c:v>42</c:v>
                </c:pt>
                <c:pt idx="6415">
                  <c:v>38</c:v>
                </c:pt>
                <c:pt idx="6416">
                  <c:v>38</c:v>
                </c:pt>
                <c:pt idx="6417">
                  <c:v>35</c:v>
                </c:pt>
                <c:pt idx="6418">
                  <c:v>37</c:v>
                </c:pt>
                <c:pt idx="6419">
                  <c:v>38</c:v>
                </c:pt>
                <c:pt idx="6420">
                  <c:v>42</c:v>
                </c:pt>
                <c:pt idx="6421">
                  <c:v>44</c:v>
                </c:pt>
                <c:pt idx="6422">
                  <c:v>43</c:v>
                </c:pt>
                <c:pt idx="6423">
                  <c:v>43</c:v>
                </c:pt>
                <c:pt idx="6424">
                  <c:v>39</c:v>
                </c:pt>
                <c:pt idx="6425">
                  <c:v>42</c:v>
                </c:pt>
                <c:pt idx="6426">
                  <c:v>43</c:v>
                </c:pt>
                <c:pt idx="6427">
                  <c:v>47</c:v>
                </c:pt>
                <c:pt idx="6428">
                  <c:v>46</c:v>
                </c:pt>
                <c:pt idx="6429">
                  <c:v>47</c:v>
                </c:pt>
                <c:pt idx="6430">
                  <c:v>46</c:v>
                </c:pt>
                <c:pt idx="6431">
                  <c:v>44</c:v>
                </c:pt>
                <c:pt idx="6432">
                  <c:v>41</c:v>
                </c:pt>
                <c:pt idx="6433">
                  <c:v>39</c:v>
                </c:pt>
                <c:pt idx="6434">
                  <c:v>35</c:v>
                </c:pt>
                <c:pt idx="6435">
                  <c:v>35</c:v>
                </c:pt>
                <c:pt idx="6436">
                  <c:v>36</c:v>
                </c:pt>
                <c:pt idx="6437">
                  <c:v>35</c:v>
                </c:pt>
                <c:pt idx="6438">
                  <c:v>33</c:v>
                </c:pt>
                <c:pt idx="6439">
                  <c:v>28</c:v>
                </c:pt>
                <c:pt idx="6440">
                  <c:v>28</c:v>
                </c:pt>
                <c:pt idx="6441">
                  <c:v>28</c:v>
                </c:pt>
                <c:pt idx="6442">
                  <c:v>29</c:v>
                </c:pt>
                <c:pt idx="6443">
                  <c:v>32</c:v>
                </c:pt>
                <c:pt idx="6444">
                  <c:v>30</c:v>
                </c:pt>
                <c:pt idx="6445">
                  <c:v>30</c:v>
                </c:pt>
                <c:pt idx="6446">
                  <c:v>35</c:v>
                </c:pt>
                <c:pt idx="6447">
                  <c:v>39</c:v>
                </c:pt>
                <c:pt idx="6448">
                  <c:v>43</c:v>
                </c:pt>
                <c:pt idx="6449">
                  <c:v>46</c:v>
                </c:pt>
                <c:pt idx="6450">
                  <c:v>45</c:v>
                </c:pt>
                <c:pt idx="6451">
                  <c:v>47</c:v>
                </c:pt>
                <c:pt idx="6452">
                  <c:v>47</c:v>
                </c:pt>
                <c:pt idx="6453">
                  <c:v>44</c:v>
                </c:pt>
                <c:pt idx="6454">
                  <c:v>42</c:v>
                </c:pt>
                <c:pt idx="6455">
                  <c:v>41</c:v>
                </c:pt>
                <c:pt idx="6456">
                  <c:v>42</c:v>
                </c:pt>
                <c:pt idx="6457">
                  <c:v>40</c:v>
                </c:pt>
                <c:pt idx="6458">
                  <c:v>38</c:v>
                </c:pt>
                <c:pt idx="6459">
                  <c:v>33</c:v>
                </c:pt>
                <c:pt idx="6460">
                  <c:v>31</c:v>
                </c:pt>
                <c:pt idx="6461">
                  <c:v>28</c:v>
                </c:pt>
                <c:pt idx="6462">
                  <c:v>31</c:v>
                </c:pt>
                <c:pt idx="6463">
                  <c:v>34</c:v>
                </c:pt>
                <c:pt idx="6464">
                  <c:v>38</c:v>
                </c:pt>
                <c:pt idx="6465">
                  <c:v>40</c:v>
                </c:pt>
                <c:pt idx="6466">
                  <c:v>41</c:v>
                </c:pt>
                <c:pt idx="6467">
                  <c:v>38</c:v>
                </c:pt>
                <c:pt idx="6468">
                  <c:v>37</c:v>
                </c:pt>
                <c:pt idx="6469">
                  <c:v>40</c:v>
                </c:pt>
                <c:pt idx="6470">
                  <c:v>38</c:v>
                </c:pt>
                <c:pt idx="6471">
                  <c:v>39</c:v>
                </c:pt>
                <c:pt idx="6472">
                  <c:v>40</c:v>
                </c:pt>
                <c:pt idx="6473">
                  <c:v>41</c:v>
                </c:pt>
                <c:pt idx="6474">
                  <c:v>41</c:v>
                </c:pt>
                <c:pt idx="6475">
                  <c:v>38</c:v>
                </c:pt>
                <c:pt idx="6476">
                  <c:v>34</c:v>
                </c:pt>
                <c:pt idx="6477">
                  <c:v>35</c:v>
                </c:pt>
                <c:pt idx="6478">
                  <c:v>35</c:v>
                </c:pt>
                <c:pt idx="6479">
                  <c:v>40</c:v>
                </c:pt>
                <c:pt idx="6480">
                  <c:v>38</c:v>
                </c:pt>
                <c:pt idx="6481">
                  <c:v>39</c:v>
                </c:pt>
                <c:pt idx="6482">
                  <c:v>42</c:v>
                </c:pt>
                <c:pt idx="6483">
                  <c:v>41</c:v>
                </c:pt>
                <c:pt idx="6484">
                  <c:v>38</c:v>
                </c:pt>
                <c:pt idx="6485">
                  <c:v>40</c:v>
                </c:pt>
                <c:pt idx="6486">
                  <c:v>41</c:v>
                </c:pt>
                <c:pt idx="6487">
                  <c:v>41</c:v>
                </c:pt>
                <c:pt idx="6488">
                  <c:v>44</c:v>
                </c:pt>
                <c:pt idx="6489">
                  <c:v>42</c:v>
                </c:pt>
                <c:pt idx="6490">
                  <c:v>41</c:v>
                </c:pt>
                <c:pt idx="6491">
                  <c:v>38</c:v>
                </c:pt>
                <c:pt idx="6492">
                  <c:v>37</c:v>
                </c:pt>
                <c:pt idx="6493">
                  <c:v>37</c:v>
                </c:pt>
                <c:pt idx="6494">
                  <c:v>41</c:v>
                </c:pt>
                <c:pt idx="6495">
                  <c:v>42</c:v>
                </c:pt>
                <c:pt idx="6496">
                  <c:v>42</c:v>
                </c:pt>
                <c:pt idx="6497">
                  <c:v>41</c:v>
                </c:pt>
                <c:pt idx="6498">
                  <c:v>39</c:v>
                </c:pt>
                <c:pt idx="6499">
                  <c:v>41</c:v>
                </c:pt>
                <c:pt idx="6500">
                  <c:v>46</c:v>
                </c:pt>
                <c:pt idx="6501">
                  <c:v>47</c:v>
                </c:pt>
                <c:pt idx="6502">
                  <c:v>49</c:v>
                </c:pt>
                <c:pt idx="6503">
                  <c:v>49</c:v>
                </c:pt>
                <c:pt idx="6504">
                  <c:v>51</c:v>
                </c:pt>
                <c:pt idx="6505">
                  <c:v>48</c:v>
                </c:pt>
                <c:pt idx="6506">
                  <c:v>45</c:v>
                </c:pt>
                <c:pt idx="6507">
                  <c:v>44</c:v>
                </c:pt>
                <c:pt idx="6508">
                  <c:v>46</c:v>
                </c:pt>
                <c:pt idx="6509">
                  <c:v>51</c:v>
                </c:pt>
                <c:pt idx="6510">
                  <c:v>54</c:v>
                </c:pt>
                <c:pt idx="6511">
                  <c:v>54</c:v>
                </c:pt>
                <c:pt idx="6512">
                  <c:v>52</c:v>
                </c:pt>
                <c:pt idx="6513">
                  <c:v>51</c:v>
                </c:pt>
                <c:pt idx="6514">
                  <c:v>48</c:v>
                </c:pt>
                <c:pt idx="6515">
                  <c:v>47</c:v>
                </c:pt>
                <c:pt idx="6516">
                  <c:v>47</c:v>
                </c:pt>
                <c:pt idx="6517">
                  <c:v>51</c:v>
                </c:pt>
                <c:pt idx="6518">
                  <c:v>52</c:v>
                </c:pt>
                <c:pt idx="6519">
                  <c:v>53</c:v>
                </c:pt>
                <c:pt idx="6520">
                  <c:v>52</c:v>
                </c:pt>
                <c:pt idx="6521">
                  <c:v>46</c:v>
                </c:pt>
                <c:pt idx="6522">
                  <c:v>44</c:v>
                </c:pt>
                <c:pt idx="6523">
                  <c:v>43</c:v>
                </c:pt>
                <c:pt idx="6524">
                  <c:v>42</c:v>
                </c:pt>
                <c:pt idx="6525">
                  <c:v>47</c:v>
                </c:pt>
                <c:pt idx="6526">
                  <c:v>46</c:v>
                </c:pt>
                <c:pt idx="6527">
                  <c:v>50</c:v>
                </c:pt>
                <c:pt idx="6528">
                  <c:v>54</c:v>
                </c:pt>
                <c:pt idx="6529">
                  <c:v>49</c:v>
                </c:pt>
                <c:pt idx="6530">
                  <c:v>45</c:v>
                </c:pt>
                <c:pt idx="6531">
                  <c:v>44</c:v>
                </c:pt>
                <c:pt idx="6532">
                  <c:v>43</c:v>
                </c:pt>
                <c:pt idx="6533">
                  <c:v>46</c:v>
                </c:pt>
                <c:pt idx="6534">
                  <c:v>45</c:v>
                </c:pt>
                <c:pt idx="6535">
                  <c:v>45</c:v>
                </c:pt>
                <c:pt idx="6536">
                  <c:v>43</c:v>
                </c:pt>
                <c:pt idx="6537">
                  <c:v>40</c:v>
                </c:pt>
                <c:pt idx="6538">
                  <c:v>41</c:v>
                </c:pt>
                <c:pt idx="6539">
                  <c:v>40</c:v>
                </c:pt>
                <c:pt idx="6540">
                  <c:v>34</c:v>
                </c:pt>
                <c:pt idx="6541">
                  <c:v>34</c:v>
                </c:pt>
                <c:pt idx="6542">
                  <c:v>38</c:v>
                </c:pt>
                <c:pt idx="6543">
                  <c:v>38</c:v>
                </c:pt>
                <c:pt idx="6544">
                  <c:v>40</c:v>
                </c:pt>
                <c:pt idx="6545">
                  <c:v>41</c:v>
                </c:pt>
                <c:pt idx="6546">
                  <c:v>41</c:v>
                </c:pt>
                <c:pt idx="6547">
                  <c:v>44</c:v>
                </c:pt>
                <c:pt idx="6548">
                  <c:v>47</c:v>
                </c:pt>
                <c:pt idx="6549">
                  <c:v>45</c:v>
                </c:pt>
                <c:pt idx="6550">
                  <c:v>44</c:v>
                </c:pt>
                <c:pt idx="6551">
                  <c:v>43</c:v>
                </c:pt>
                <c:pt idx="6552">
                  <c:v>44</c:v>
                </c:pt>
                <c:pt idx="6553">
                  <c:v>45</c:v>
                </c:pt>
                <c:pt idx="6554">
                  <c:v>46</c:v>
                </c:pt>
                <c:pt idx="6555">
                  <c:v>45</c:v>
                </c:pt>
                <c:pt idx="6556">
                  <c:v>43</c:v>
                </c:pt>
                <c:pt idx="6557">
                  <c:v>39</c:v>
                </c:pt>
                <c:pt idx="6558">
                  <c:v>42</c:v>
                </c:pt>
                <c:pt idx="6559">
                  <c:v>39</c:v>
                </c:pt>
                <c:pt idx="6560">
                  <c:v>35</c:v>
                </c:pt>
                <c:pt idx="6561">
                  <c:v>33</c:v>
                </c:pt>
                <c:pt idx="6562">
                  <c:v>35</c:v>
                </c:pt>
                <c:pt idx="6563">
                  <c:v>35</c:v>
                </c:pt>
                <c:pt idx="6564">
                  <c:v>36</c:v>
                </c:pt>
                <c:pt idx="6565">
                  <c:v>37</c:v>
                </c:pt>
                <c:pt idx="6566">
                  <c:v>37</c:v>
                </c:pt>
                <c:pt idx="6567">
                  <c:v>40</c:v>
                </c:pt>
                <c:pt idx="6568">
                  <c:v>42</c:v>
                </c:pt>
                <c:pt idx="6569">
                  <c:v>41</c:v>
                </c:pt>
                <c:pt idx="6570">
                  <c:v>41</c:v>
                </c:pt>
                <c:pt idx="6571">
                  <c:v>40</c:v>
                </c:pt>
                <c:pt idx="6572">
                  <c:v>41</c:v>
                </c:pt>
                <c:pt idx="6573">
                  <c:v>45</c:v>
                </c:pt>
                <c:pt idx="6574">
                  <c:v>46</c:v>
                </c:pt>
                <c:pt idx="6575">
                  <c:v>44</c:v>
                </c:pt>
                <c:pt idx="6576">
                  <c:v>45</c:v>
                </c:pt>
                <c:pt idx="6577">
                  <c:v>45</c:v>
                </c:pt>
                <c:pt idx="6578">
                  <c:v>44</c:v>
                </c:pt>
                <c:pt idx="6579">
                  <c:v>44</c:v>
                </c:pt>
                <c:pt idx="6580">
                  <c:v>39</c:v>
                </c:pt>
                <c:pt idx="6581">
                  <c:v>42</c:v>
                </c:pt>
                <c:pt idx="6582">
                  <c:v>39</c:v>
                </c:pt>
                <c:pt idx="6583">
                  <c:v>42</c:v>
                </c:pt>
                <c:pt idx="6584">
                  <c:v>47</c:v>
                </c:pt>
                <c:pt idx="6585">
                  <c:v>44</c:v>
                </c:pt>
                <c:pt idx="6586">
                  <c:v>41</c:v>
                </c:pt>
                <c:pt idx="6587">
                  <c:v>43</c:v>
                </c:pt>
                <c:pt idx="6588">
                  <c:v>41</c:v>
                </c:pt>
                <c:pt idx="6589">
                  <c:v>39</c:v>
                </c:pt>
                <c:pt idx="6590">
                  <c:v>35</c:v>
                </c:pt>
                <c:pt idx="6591">
                  <c:v>33</c:v>
                </c:pt>
                <c:pt idx="6592">
                  <c:v>38</c:v>
                </c:pt>
                <c:pt idx="6593">
                  <c:v>35</c:v>
                </c:pt>
                <c:pt idx="6594">
                  <c:v>38</c:v>
                </c:pt>
                <c:pt idx="6595">
                  <c:v>36</c:v>
                </c:pt>
                <c:pt idx="6596">
                  <c:v>33</c:v>
                </c:pt>
                <c:pt idx="6597">
                  <c:v>35</c:v>
                </c:pt>
                <c:pt idx="6598">
                  <c:v>34</c:v>
                </c:pt>
                <c:pt idx="6599">
                  <c:v>32</c:v>
                </c:pt>
                <c:pt idx="6600">
                  <c:v>32</c:v>
                </c:pt>
                <c:pt idx="6601">
                  <c:v>34</c:v>
                </c:pt>
                <c:pt idx="6602">
                  <c:v>35</c:v>
                </c:pt>
                <c:pt idx="6603">
                  <c:v>36</c:v>
                </c:pt>
                <c:pt idx="6604">
                  <c:v>37</c:v>
                </c:pt>
                <c:pt idx="6605">
                  <c:v>36</c:v>
                </c:pt>
                <c:pt idx="6606">
                  <c:v>35</c:v>
                </c:pt>
                <c:pt idx="6607">
                  <c:v>33</c:v>
                </c:pt>
                <c:pt idx="6608">
                  <c:v>34</c:v>
                </c:pt>
                <c:pt idx="6609">
                  <c:v>32</c:v>
                </c:pt>
                <c:pt idx="6610">
                  <c:v>33</c:v>
                </c:pt>
                <c:pt idx="6611">
                  <c:v>41</c:v>
                </c:pt>
                <c:pt idx="6612">
                  <c:v>42</c:v>
                </c:pt>
                <c:pt idx="6613">
                  <c:v>42</c:v>
                </c:pt>
                <c:pt idx="6614">
                  <c:v>42</c:v>
                </c:pt>
                <c:pt idx="6615">
                  <c:v>44</c:v>
                </c:pt>
                <c:pt idx="6616">
                  <c:v>41</c:v>
                </c:pt>
                <c:pt idx="6617">
                  <c:v>42</c:v>
                </c:pt>
                <c:pt idx="6618">
                  <c:v>40</c:v>
                </c:pt>
                <c:pt idx="6619">
                  <c:v>40</c:v>
                </c:pt>
                <c:pt idx="6620">
                  <c:v>38</c:v>
                </c:pt>
                <c:pt idx="6621">
                  <c:v>42</c:v>
                </c:pt>
                <c:pt idx="6622">
                  <c:v>45</c:v>
                </c:pt>
                <c:pt idx="6623">
                  <c:v>40</c:v>
                </c:pt>
                <c:pt idx="6624">
                  <c:v>39</c:v>
                </c:pt>
                <c:pt idx="6625">
                  <c:v>37</c:v>
                </c:pt>
                <c:pt idx="6626">
                  <c:v>33</c:v>
                </c:pt>
                <c:pt idx="6627">
                  <c:v>31</c:v>
                </c:pt>
                <c:pt idx="6628">
                  <c:v>35</c:v>
                </c:pt>
                <c:pt idx="6629">
                  <c:v>37</c:v>
                </c:pt>
                <c:pt idx="6630">
                  <c:v>40</c:v>
                </c:pt>
                <c:pt idx="6631">
                  <c:v>42</c:v>
                </c:pt>
                <c:pt idx="6632">
                  <c:v>40</c:v>
                </c:pt>
                <c:pt idx="6633">
                  <c:v>40</c:v>
                </c:pt>
                <c:pt idx="6634">
                  <c:v>37</c:v>
                </c:pt>
                <c:pt idx="6635">
                  <c:v>37</c:v>
                </c:pt>
                <c:pt idx="6636">
                  <c:v>37</c:v>
                </c:pt>
                <c:pt idx="6637">
                  <c:v>41</c:v>
                </c:pt>
                <c:pt idx="6638">
                  <c:v>41</c:v>
                </c:pt>
                <c:pt idx="6639">
                  <c:v>42</c:v>
                </c:pt>
                <c:pt idx="6640">
                  <c:v>41</c:v>
                </c:pt>
                <c:pt idx="6641">
                  <c:v>40</c:v>
                </c:pt>
                <c:pt idx="6642">
                  <c:v>40</c:v>
                </c:pt>
                <c:pt idx="6643">
                  <c:v>41</c:v>
                </c:pt>
                <c:pt idx="6644">
                  <c:v>41</c:v>
                </c:pt>
                <c:pt idx="6645">
                  <c:v>41</c:v>
                </c:pt>
                <c:pt idx="6646">
                  <c:v>41</c:v>
                </c:pt>
                <c:pt idx="6647">
                  <c:v>43</c:v>
                </c:pt>
                <c:pt idx="6648">
                  <c:v>43</c:v>
                </c:pt>
                <c:pt idx="6649">
                  <c:v>42</c:v>
                </c:pt>
                <c:pt idx="6650">
                  <c:v>44</c:v>
                </c:pt>
                <c:pt idx="6651">
                  <c:v>43</c:v>
                </c:pt>
                <c:pt idx="6652">
                  <c:v>44</c:v>
                </c:pt>
                <c:pt idx="6653">
                  <c:v>42</c:v>
                </c:pt>
                <c:pt idx="6654">
                  <c:v>40</c:v>
                </c:pt>
                <c:pt idx="6655">
                  <c:v>39</c:v>
                </c:pt>
                <c:pt idx="6656">
                  <c:v>41</c:v>
                </c:pt>
                <c:pt idx="6657">
                  <c:v>40</c:v>
                </c:pt>
                <c:pt idx="6658">
                  <c:v>47</c:v>
                </c:pt>
                <c:pt idx="6659">
                  <c:v>41</c:v>
                </c:pt>
                <c:pt idx="6660">
                  <c:v>44</c:v>
                </c:pt>
                <c:pt idx="6661">
                  <c:v>44</c:v>
                </c:pt>
                <c:pt idx="6662">
                  <c:v>44</c:v>
                </c:pt>
                <c:pt idx="6663">
                  <c:v>47</c:v>
                </c:pt>
                <c:pt idx="6664">
                  <c:v>44</c:v>
                </c:pt>
                <c:pt idx="6665">
                  <c:v>44</c:v>
                </c:pt>
                <c:pt idx="6666">
                  <c:v>46</c:v>
                </c:pt>
                <c:pt idx="6667">
                  <c:v>46</c:v>
                </c:pt>
                <c:pt idx="6668">
                  <c:v>48</c:v>
                </c:pt>
                <c:pt idx="6669">
                  <c:v>49</c:v>
                </c:pt>
                <c:pt idx="6670">
                  <c:v>46</c:v>
                </c:pt>
                <c:pt idx="6671">
                  <c:v>50</c:v>
                </c:pt>
                <c:pt idx="6672">
                  <c:v>50</c:v>
                </c:pt>
                <c:pt idx="6673">
                  <c:v>48</c:v>
                </c:pt>
                <c:pt idx="6674">
                  <c:v>49</c:v>
                </c:pt>
                <c:pt idx="6675">
                  <c:v>47</c:v>
                </c:pt>
                <c:pt idx="6676">
                  <c:v>51</c:v>
                </c:pt>
                <c:pt idx="6677">
                  <c:v>51</c:v>
                </c:pt>
                <c:pt idx="6678">
                  <c:v>52</c:v>
                </c:pt>
                <c:pt idx="6679">
                  <c:v>51</c:v>
                </c:pt>
                <c:pt idx="6680">
                  <c:v>52</c:v>
                </c:pt>
                <c:pt idx="6681">
                  <c:v>54</c:v>
                </c:pt>
                <c:pt idx="6682">
                  <c:v>51</c:v>
                </c:pt>
                <c:pt idx="6683">
                  <c:v>48</c:v>
                </c:pt>
                <c:pt idx="6684">
                  <c:v>49</c:v>
                </c:pt>
                <c:pt idx="6685">
                  <c:v>50</c:v>
                </c:pt>
                <c:pt idx="6686">
                  <c:v>53</c:v>
                </c:pt>
                <c:pt idx="6687">
                  <c:v>55</c:v>
                </c:pt>
                <c:pt idx="6688">
                  <c:v>55</c:v>
                </c:pt>
                <c:pt idx="6689">
                  <c:v>55</c:v>
                </c:pt>
                <c:pt idx="6690">
                  <c:v>57</c:v>
                </c:pt>
                <c:pt idx="6691">
                  <c:v>54</c:v>
                </c:pt>
                <c:pt idx="6692">
                  <c:v>50</c:v>
                </c:pt>
                <c:pt idx="6693">
                  <c:v>48</c:v>
                </c:pt>
                <c:pt idx="6694">
                  <c:v>49</c:v>
                </c:pt>
                <c:pt idx="6695">
                  <c:v>51</c:v>
                </c:pt>
                <c:pt idx="6696">
                  <c:v>48</c:v>
                </c:pt>
                <c:pt idx="6697">
                  <c:v>50</c:v>
                </c:pt>
                <c:pt idx="6698">
                  <c:v>52</c:v>
                </c:pt>
                <c:pt idx="6699">
                  <c:v>52</c:v>
                </c:pt>
                <c:pt idx="6700">
                  <c:v>47</c:v>
                </c:pt>
                <c:pt idx="6701">
                  <c:v>44</c:v>
                </c:pt>
                <c:pt idx="6702">
                  <c:v>39</c:v>
                </c:pt>
                <c:pt idx="6703">
                  <c:v>41</c:v>
                </c:pt>
                <c:pt idx="6704">
                  <c:v>43</c:v>
                </c:pt>
                <c:pt idx="6705">
                  <c:v>44</c:v>
                </c:pt>
                <c:pt idx="6706">
                  <c:v>43</c:v>
                </c:pt>
                <c:pt idx="6707">
                  <c:v>39</c:v>
                </c:pt>
                <c:pt idx="6708">
                  <c:v>41</c:v>
                </c:pt>
                <c:pt idx="6709">
                  <c:v>35</c:v>
                </c:pt>
                <c:pt idx="6710">
                  <c:v>33</c:v>
                </c:pt>
                <c:pt idx="6711">
                  <c:v>32</c:v>
                </c:pt>
                <c:pt idx="6712">
                  <c:v>36</c:v>
                </c:pt>
                <c:pt idx="6713">
                  <c:v>42</c:v>
                </c:pt>
                <c:pt idx="6714">
                  <c:v>49</c:v>
                </c:pt>
                <c:pt idx="6715">
                  <c:v>51</c:v>
                </c:pt>
                <c:pt idx="6716">
                  <c:v>48</c:v>
                </c:pt>
                <c:pt idx="6717">
                  <c:v>47</c:v>
                </c:pt>
                <c:pt idx="6718">
                  <c:v>46</c:v>
                </c:pt>
                <c:pt idx="6719">
                  <c:v>49</c:v>
                </c:pt>
                <c:pt idx="6720">
                  <c:v>48</c:v>
                </c:pt>
                <c:pt idx="6721">
                  <c:v>50</c:v>
                </c:pt>
                <c:pt idx="6722">
                  <c:v>54</c:v>
                </c:pt>
                <c:pt idx="6723">
                  <c:v>57</c:v>
                </c:pt>
                <c:pt idx="6724">
                  <c:v>55</c:v>
                </c:pt>
                <c:pt idx="6725">
                  <c:v>53</c:v>
                </c:pt>
                <c:pt idx="6726">
                  <c:v>48</c:v>
                </c:pt>
                <c:pt idx="6727">
                  <c:v>45</c:v>
                </c:pt>
                <c:pt idx="6728">
                  <c:v>44</c:v>
                </c:pt>
                <c:pt idx="6729">
                  <c:v>44</c:v>
                </c:pt>
                <c:pt idx="6730">
                  <c:v>44</c:v>
                </c:pt>
                <c:pt idx="6731">
                  <c:v>42</c:v>
                </c:pt>
                <c:pt idx="6732">
                  <c:v>44</c:v>
                </c:pt>
                <c:pt idx="6733">
                  <c:v>44</c:v>
                </c:pt>
                <c:pt idx="6734">
                  <c:v>44</c:v>
                </c:pt>
                <c:pt idx="6735">
                  <c:v>40</c:v>
                </c:pt>
                <c:pt idx="6736">
                  <c:v>39</c:v>
                </c:pt>
                <c:pt idx="6737">
                  <c:v>37</c:v>
                </c:pt>
                <c:pt idx="6738">
                  <c:v>35</c:v>
                </c:pt>
                <c:pt idx="6739">
                  <c:v>36</c:v>
                </c:pt>
                <c:pt idx="6740">
                  <c:v>37</c:v>
                </c:pt>
                <c:pt idx="6741">
                  <c:v>37</c:v>
                </c:pt>
                <c:pt idx="6742">
                  <c:v>38</c:v>
                </c:pt>
                <c:pt idx="6743">
                  <c:v>35</c:v>
                </c:pt>
                <c:pt idx="6744">
                  <c:v>37</c:v>
                </c:pt>
                <c:pt idx="6745">
                  <c:v>35</c:v>
                </c:pt>
                <c:pt idx="6746">
                  <c:v>35</c:v>
                </c:pt>
                <c:pt idx="6747">
                  <c:v>31</c:v>
                </c:pt>
                <c:pt idx="6748">
                  <c:v>34</c:v>
                </c:pt>
                <c:pt idx="6749">
                  <c:v>35</c:v>
                </c:pt>
                <c:pt idx="6750">
                  <c:v>37</c:v>
                </c:pt>
                <c:pt idx="6751">
                  <c:v>42</c:v>
                </c:pt>
                <c:pt idx="6752">
                  <c:v>43</c:v>
                </c:pt>
                <c:pt idx="6753">
                  <c:v>43</c:v>
                </c:pt>
                <c:pt idx="6754">
                  <c:v>43</c:v>
                </c:pt>
                <c:pt idx="6755">
                  <c:v>46</c:v>
                </c:pt>
                <c:pt idx="6756">
                  <c:v>43</c:v>
                </c:pt>
                <c:pt idx="6757">
                  <c:v>45</c:v>
                </c:pt>
                <c:pt idx="6758">
                  <c:v>44</c:v>
                </c:pt>
                <c:pt idx="6759">
                  <c:v>44</c:v>
                </c:pt>
                <c:pt idx="6760">
                  <c:v>44</c:v>
                </c:pt>
                <c:pt idx="6761">
                  <c:v>46</c:v>
                </c:pt>
                <c:pt idx="6762">
                  <c:v>45</c:v>
                </c:pt>
                <c:pt idx="6763">
                  <c:v>42</c:v>
                </c:pt>
                <c:pt idx="6764">
                  <c:v>40</c:v>
                </c:pt>
                <c:pt idx="6765">
                  <c:v>39</c:v>
                </c:pt>
                <c:pt idx="6766">
                  <c:v>37</c:v>
                </c:pt>
                <c:pt idx="6767">
                  <c:v>37</c:v>
                </c:pt>
                <c:pt idx="6768">
                  <c:v>37</c:v>
                </c:pt>
                <c:pt idx="6769">
                  <c:v>39</c:v>
                </c:pt>
                <c:pt idx="6770">
                  <c:v>41</c:v>
                </c:pt>
                <c:pt idx="6771">
                  <c:v>45</c:v>
                </c:pt>
                <c:pt idx="6772">
                  <c:v>45</c:v>
                </c:pt>
                <c:pt idx="6773">
                  <c:v>44</c:v>
                </c:pt>
                <c:pt idx="6774">
                  <c:v>44</c:v>
                </c:pt>
                <c:pt idx="6775">
                  <c:v>41</c:v>
                </c:pt>
                <c:pt idx="6776">
                  <c:v>45</c:v>
                </c:pt>
                <c:pt idx="6777">
                  <c:v>44</c:v>
                </c:pt>
                <c:pt idx="6778">
                  <c:v>43</c:v>
                </c:pt>
                <c:pt idx="6779">
                  <c:v>44</c:v>
                </c:pt>
                <c:pt idx="6780">
                  <c:v>44</c:v>
                </c:pt>
                <c:pt idx="6781">
                  <c:v>44</c:v>
                </c:pt>
                <c:pt idx="6782">
                  <c:v>44</c:v>
                </c:pt>
                <c:pt idx="6783">
                  <c:v>43</c:v>
                </c:pt>
                <c:pt idx="6784">
                  <c:v>43</c:v>
                </c:pt>
                <c:pt idx="6785">
                  <c:v>46</c:v>
                </c:pt>
                <c:pt idx="6786">
                  <c:v>45</c:v>
                </c:pt>
                <c:pt idx="6787">
                  <c:v>48</c:v>
                </c:pt>
                <c:pt idx="6788">
                  <c:v>46</c:v>
                </c:pt>
                <c:pt idx="6789">
                  <c:v>45</c:v>
                </c:pt>
                <c:pt idx="6790">
                  <c:v>45</c:v>
                </c:pt>
                <c:pt idx="6791">
                  <c:v>43</c:v>
                </c:pt>
                <c:pt idx="6792">
                  <c:v>44</c:v>
                </c:pt>
                <c:pt idx="6793">
                  <c:v>42</c:v>
                </c:pt>
                <c:pt idx="6794">
                  <c:v>42</c:v>
                </c:pt>
                <c:pt idx="6795">
                  <c:v>38</c:v>
                </c:pt>
                <c:pt idx="6796">
                  <c:v>35</c:v>
                </c:pt>
                <c:pt idx="6797">
                  <c:v>36</c:v>
                </c:pt>
                <c:pt idx="6798">
                  <c:v>38</c:v>
                </c:pt>
                <c:pt idx="6799">
                  <c:v>37</c:v>
                </c:pt>
                <c:pt idx="6800">
                  <c:v>36</c:v>
                </c:pt>
                <c:pt idx="6801">
                  <c:v>40</c:v>
                </c:pt>
                <c:pt idx="6802">
                  <c:v>43</c:v>
                </c:pt>
                <c:pt idx="6803">
                  <c:v>44</c:v>
                </c:pt>
                <c:pt idx="6804">
                  <c:v>45</c:v>
                </c:pt>
                <c:pt idx="6805">
                  <c:v>46</c:v>
                </c:pt>
                <c:pt idx="6806">
                  <c:v>48</c:v>
                </c:pt>
                <c:pt idx="6807">
                  <c:v>52</c:v>
                </c:pt>
                <c:pt idx="6808">
                  <c:v>55</c:v>
                </c:pt>
                <c:pt idx="6809">
                  <c:v>54</c:v>
                </c:pt>
                <c:pt idx="6810">
                  <c:v>55</c:v>
                </c:pt>
                <c:pt idx="6811">
                  <c:v>54</c:v>
                </c:pt>
                <c:pt idx="6812">
                  <c:v>57</c:v>
                </c:pt>
                <c:pt idx="6813">
                  <c:v>56</c:v>
                </c:pt>
                <c:pt idx="6814">
                  <c:v>56</c:v>
                </c:pt>
                <c:pt idx="6815">
                  <c:v>54</c:v>
                </c:pt>
                <c:pt idx="6816">
                  <c:v>55</c:v>
                </c:pt>
                <c:pt idx="6817">
                  <c:v>56</c:v>
                </c:pt>
                <c:pt idx="6818">
                  <c:v>51</c:v>
                </c:pt>
                <c:pt idx="6819">
                  <c:v>52</c:v>
                </c:pt>
                <c:pt idx="6820">
                  <c:v>50</c:v>
                </c:pt>
                <c:pt idx="6821">
                  <c:v>52</c:v>
                </c:pt>
                <c:pt idx="6822">
                  <c:v>52</c:v>
                </c:pt>
                <c:pt idx="6823">
                  <c:v>54</c:v>
                </c:pt>
                <c:pt idx="6824">
                  <c:v>55</c:v>
                </c:pt>
                <c:pt idx="6825">
                  <c:v>53</c:v>
                </c:pt>
                <c:pt idx="6826">
                  <c:v>50</c:v>
                </c:pt>
                <c:pt idx="6827">
                  <c:v>50</c:v>
                </c:pt>
                <c:pt idx="6828">
                  <c:v>50</c:v>
                </c:pt>
                <c:pt idx="6829">
                  <c:v>53</c:v>
                </c:pt>
                <c:pt idx="6830">
                  <c:v>55</c:v>
                </c:pt>
                <c:pt idx="6831">
                  <c:v>53</c:v>
                </c:pt>
                <c:pt idx="6832">
                  <c:v>52</c:v>
                </c:pt>
                <c:pt idx="6833">
                  <c:v>54</c:v>
                </c:pt>
                <c:pt idx="6834">
                  <c:v>51</c:v>
                </c:pt>
                <c:pt idx="6835">
                  <c:v>49</c:v>
                </c:pt>
                <c:pt idx="6836">
                  <c:v>47</c:v>
                </c:pt>
                <c:pt idx="6837">
                  <c:v>47</c:v>
                </c:pt>
                <c:pt idx="6838">
                  <c:v>44</c:v>
                </c:pt>
                <c:pt idx="6839">
                  <c:v>46</c:v>
                </c:pt>
                <c:pt idx="6840">
                  <c:v>44</c:v>
                </c:pt>
                <c:pt idx="6841">
                  <c:v>47</c:v>
                </c:pt>
                <c:pt idx="6842">
                  <c:v>45</c:v>
                </c:pt>
                <c:pt idx="6843">
                  <c:v>47</c:v>
                </c:pt>
                <c:pt idx="6844">
                  <c:v>48</c:v>
                </c:pt>
                <c:pt idx="6845">
                  <c:v>46</c:v>
                </c:pt>
                <c:pt idx="6846">
                  <c:v>46</c:v>
                </c:pt>
                <c:pt idx="6847">
                  <c:v>43</c:v>
                </c:pt>
                <c:pt idx="6848">
                  <c:v>43</c:v>
                </c:pt>
                <c:pt idx="6849">
                  <c:v>44</c:v>
                </c:pt>
                <c:pt idx="6850">
                  <c:v>42</c:v>
                </c:pt>
                <c:pt idx="6851">
                  <c:v>41</c:v>
                </c:pt>
                <c:pt idx="6852">
                  <c:v>40</c:v>
                </c:pt>
                <c:pt idx="6853">
                  <c:v>39</c:v>
                </c:pt>
                <c:pt idx="6854">
                  <c:v>38</c:v>
                </c:pt>
                <c:pt idx="6855">
                  <c:v>37</c:v>
                </c:pt>
                <c:pt idx="6856">
                  <c:v>37</c:v>
                </c:pt>
                <c:pt idx="6857">
                  <c:v>35</c:v>
                </c:pt>
                <c:pt idx="6858">
                  <c:v>37</c:v>
                </c:pt>
                <c:pt idx="6859">
                  <c:v>38</c:v>
                </c:pt>
                <c:pt idx="6860">
                  <c:v>39</c:v>
                </c:pt>
                <c:pt idx="6861">
                  <c:v>38</c:v>
                </c:pt>
                <c:pt idx="6862">
                  <c:v>38</c:v>
                </c:pt>
                <c:pt idx="6863">
                  <c:v>41</c:v>
                </c:pt>
                <c:pt idx="6864">
                  <c:v>43</c:v>
                </c:pt>
                <c:pt idx="6865">
                  <c:v>42</c:v>
                </c:pt>
                <c:pt idx="6866">
                  <c:v>40</c:v>
                </c:pt>
                <c:pt idx="6867">
                  <c:v>43</c:v>
                </c:pt>
                <c:pt idx="6868">
                  <c:v>43</c:v>
                </c:pt>
                <c:pt idx="6869">
                  <c:v>43</c:v>
                </c:pt>
                <c:pt idx="6870">
                  <c:v>44</c:v>
                </c:pt>
                <c:pt idx="6871">
                  <c:v>45</c:v>
                </c:pt>
                <c:pt idx="6872">
                  <c:v>39</c:v>
                </c:pt>
                <c:pt idx="6873">
                  <c:v>40</c:v>
                </c:pt>
                <c:pt idx="6874">
                  <c:v>42</c:v>
                </c:pt>
                <c:pt idx="6875">
                  <c:v>43</c:v>
                </c:pt>
                <c:pt idx="6876">
                  <c:v>42</c:v>
                </c:pt>
                <c:pt idx="6877">
                  <c:v>44</c:v>
                </c:pt>
                <c:pt idx="6878">
                  <c:v>46</c:v>
                </c:pt>
                <c:pt idx="6879">
                  <c:v>42</c:v>
                </c:pt>
                <c:pt idx="6880">
                  <c:v>43</c:v>
                </c:pt>
                <c:pt idx="6881">
                  <c:v>48</c:v>
                </c:pt>
                <c:pt idx="6882">
                  <c:v>52</c:v>
                </c:pt>
                <c:pt idx="6883">
                  <c:v>50</c:v>
                </c:pt>
                <c:pt idx="6884">
                  <c:v>55</c:v>
                </c:pt>
                <c:pt idx="6885">
                  <c:v>53</c:v>
                </c:pt>
                <c:pt idx="6886">
                  <c:v>55</c:v>
                </c:pt>
                <c:pt idx="6887">
                  <c:v>51</c:v>
                </c:pt>
                <c:pt idx="6888">
                  <c:v>50</c:v>
                </c:pt>
                <c:pt idx="6889">
                  <c:v>50</c:v>
                </c:pt>
                <c:pt idx="6890">
                  <c:v>47</c:v>
                </c:pt>
                <c:pt idx="6891">
                  <c:v>49</c:v>
                </c:pt>
                <c:pt idx="6892">
                  <c:v>50</c:v>
                </c:pt>
                <c:pt idx="6893">
                  <c:v>49</c:v>
                </c:pt>
                <c:pt idx="6894">
                  <c:v>48</c:v>
                </c:pt>
                <c:pt idx="6895">
                  <c:v>47</c:v>
                </c:pt>
                <c:pt idx="6896">
                  <c:v>47</c:v>
                </c:pt>
                <c:pt idx="6897">
                  <c:v>47</c:v>
                </c:pt>
                <c:pt idx="6898">
                  <c:v>42</c:v>
                </c:pt>
                <c:pt idx="6899">
                  <c:v>45</c:v>
                </c:pt>
                <c:pt idx="6900">
                  <c:v>46</c:v>
                </c:pt>
                <c:pt idx="6901">
                  <c:v>49</c:v>
                </c:pt>
                <c:pt idx="6902">
                  <c:v>51</c:v>
                </c:pt>
                <c:pt idx="6903">
                  <c:v>49</c:v>
                </c:pt>
                <c:pt idx="6904">
                  <c:v>48</c:v>
                </c:pt>
                <c:pt idx="6905">
                  <c:v>47</c:v>
                </c:pt>
                <c:pt idx="6906">
                  <c:v>47</c:v>
                </c:pt>
                <c:pt idx="6907">
                  <c:v>48</c:v>
                </c:pt>
                <c:pt idx="6908">
                  <c:v>45</c:v>
                </c:pt>
                <c:pt idx="6909">
                  <c:v>47</c:v>
                </c:pt>
                <c:pt idx="6910">
                  <c:v>49</c:v>
                </c:pt>
                <c:pt idx="6911">
                  <c:v>46</c:v>
                </c:pt>
                <c:pt idx="6912">
                  <c:v>45</c:v>
                </c:pt>
                <c:pt idx="6913">
                  <c:v>45</c:v>
                </c:pt>
                <c:pt idx="6914">
                  <c:v>46</c:v>
                </c:pt>
                <c:pt idx="6915">
                  <c:v>46</c:v>
                </c:pt>
                <c:pt idx="6916">
                  <c:v>44</c:v>
                </c:pt>
                <c:pt idx="6917">
                  <c:v>44</c:v>
                </c:pt>
                <c:pt idx="6918">
                  <c:v>41</c:v>
                </c:pt>
                <c:pt idx="6919">
                  <c:v>41</c:v>
                </c:pt>
                <c:pt idx="6920">
                  <c:v>42</c:v>
                </c:pt>
                <c:pt idx="6921">
                  <c:v>39</c:v>
                </c:pt>
                <c:pt idx="6922">
                  <c:v>39</c:v>
                </c:pt>
                <c:pt idx="6923">
                  <c:v>38</c:v>
                </c:pt>
                <c:pt idx="6924">
                  <c:v>38</c:v>
                </c:pt>
                <c:pt idx="6925">
                  <c:v>37</c:v>
                </c:pt>
                <c:pt idx="6926">
                  <c:v>46</c:v>
                </c:pt>
                <c:pt idx="6927">
                  <c:v>45</c:v>
                </c:pt>
                <c:pt idx="6928">
                  <c:v>47</c:v>
                </c:pt>
                <c:pt idx="6929">
                  <c:v>47</c:v>
                </c:pt>
                <c:pt idx="6930">
                  <c:v>48</c:v>
                </c:pt>
                <c:pt idx="6931">
                  <c:v>49</c:v>
                </c:pt>
                <c:pt idx="6932">
                  <c:v>53</c:v>
                </c:pt>
                <c:pt idx="6933">
                  <c:v>57</c:v>
                </c:pt>
                <c:pt idx="6934">
                  <c:v>60</c:v>
                </c:pt>
                <c:pt idx="6935">
                  <c:v>62</c:v>
                </c:pt>
                <c:pt idx="6936">
                  <c:v>65</c:v>
                </c:pt>
                <c:pt idx="6937">
                  <c:v>62</c:v>
                </c:pt>
                <c:pt idx="6938">
                  <c:v>56</c:v>
                </c:pt>
                <c:pt idx="6939">
                  <c:v>56</c:v>
                </c:pt>
                <c:pt idx="6940">
                  <c:v>55</c:v>
                </c:pt>
                <c:pt idx="6941">
                  <c:v>60</c:v>
                </c:pt>
                <c:pt idx="6942">
                  <c:v>60</c:v>
                </c:pt>
                <c:pt idx="6943">
                  <c:v>57</c:v>
                </c:pt>
                <c:pt idx="6944">
                  <c:v>54</c:v>
                </c:pt>
                <c:pt idx="6945">
                  <c:v>53</c:v>
                </c:pt>
                <c:pt idx="6946">
                  <c:v>51</c:v>
                </c:pt>
                <c:pt idx="6947">
                  <c:v>56</c:v>
                </c:pt>
                <c:pt idx="6948">
                  <c:v>54</c:v>
                </c:pt>
                <c:pt idx="6949">
                  <c:v>57</c:v>
                </c:pt>
                <c:pt idx="6950">
                  <c:v>57</c:v>
                </c:pt>
                <c:pt idx="6951">
                  <c:v>55</c:v>
                </c:pt>
                <c:pt idx="6952">
                  <c:v>50</c:v>
                </c:pt>
                <c:pt idx="6953">
                  <c:v>47</c:v>
                </c:pt>
                <c:pt idx="6954">
                  <c:v>48</c:v>
                </c:pt>
                <c:pt idx="6955">
                  <c:v>54</c:v>
                </c:pt>
                <c:pt idx="6956">
                  <c:v>53</c:v>
                </c:pt>
                <c:pt idx="6957">
                  <c:v>50</c:v>
                </c:pt>
                <c:pt idx="6958">
                  <c:v>53</c:v>
                </c:pt>
                <c:pt idx="6959">
                  <c:v>51</c:v>
                </c:pt>
                <c:pt idx="6960">
                  <c:v>51</c:v>
                </c:pt>
                <c:pt idx="6961">
                  <c:v>50</c:v>
                </c:pt>
                <c:pt idx="6962">
                  <c:v>49</c:v>
                </c:pt>
                <c:pt idx="6963">
                  <c:v>54</c:v>
                </c:pt>
                <c:pt idx="6964">
                  <c:v>55</c:v>
                </c:pt>
                <c:pt idx="6965">
                  <c:v>57</c:v>
                </c:pt>
                <c:pt idx="6966">
                  <c:v>54</c:v>
                </c:pt>
                <c:pt idx="6967">
                  <c:v>50</c:v>
                </c:pt>
                <c:pt idx="6968">
                  <c:v>53</c:v>
                </c:pt>
                <c:pt idx="6969">
                  <c:v>54</c:v>
                </c:pt>
                <c:pt idx="6970">
                  <c:v>53</c:v>
                </c:pt>
                <c:pt idx="6971">
                  <c:v>50</c:v>
                </c:pt>
                <c:pt idx="6972">
                  <c:v>51</c:v>
                </c:pt>
                <c:pt idx="6973">
                  <c:v>51</c:v>
                </c:pt>
                <c:pt idx="6974">
                  <c:v>53</c:v>
                </c:pt>
                <c:pt idx="6975">
                  <c:v>49</c:v>
                </c:pt>
                <c:pt idx="6976">
                  <c:v>51</c:v>
                </c:pt>
                <c:pt idx="6977">
                  <c:v>54</c:v>
                </c:pt>
                <c:pt idx="6978">
                  <c:v>53</c:v>
                </c:pt>
                <c:pt idx="6979">
                  <c:v>54</c:v>
                </c:pt>
                <c:pt idx="6980">
                  <c:v>51</c:v>
                </c:pt>
                <c:pt idx="6981">
                  <c:v>50</c:v>
                </c:pt>
                <c:pt idx="6982">
                  <c:v>51</c:v>
                </c:pt>
                <c:pt idx="6983">
                  <c:v>52</c:v>
                </c:pt>
                <c:pt idx="6984">
                  <c:v>50</c:v>
                </c:pt>
                <c:pt idx="6985">
                  <c:v>51</c:v>
                </c:pt>
                <c:pt idx="6986">
                  <c:v>52</c:v>
                </c:pt>
                <c:pt idx="6987">
                  <c:v>48</c:v>
                </c:pt>
                <c:pt idx="6988">
                  <c:v>47</c:v>
                </c:pt>
                <c:pt idx="6989">
                  <c:v>47</c:v>
                </c:pt>
                <c:pt idx="6990">
                  <c:v>47</c:v>
                </c:pt>
                <c:pt idx="6991">
                  <c:v>48</c:v>
                </c:pt>
                <c:pt idx="6992">
                  <c:v>51</c:v>
                </c:pt>
                <c:pt idx="6993">
                  <c:v>49</c:v>
                </c:pt>
                <c:pt idx="6994">
                  <c:v>47</c:v>
                </c:pt>
                <c:pt idx="6995">
                  <c:v>49</c:v>
                </c:pt>
                <c:pt idx="6996">
                  <c:v>48</c:v>
                </c:pt>
                <c:pt idx="6997">
                  <c:v>49</c:v>
                </c:pt>
                <c:pt idx="6998">
                  <c:v>46</c:v>
                </c:pt>
                <c:pt idx="6999">
                  <c:v>52</c:v>
                </c:pt>
                <c:pt idx="7000">
                  <c:v>49</c:v>
                </c:pt>
                <c:pt idx="7001">
                  <c:v>50</c:v>
                </c:pt>
                <c:pt idx="7002">
                  <c:v>47</c:v>
                </c:pt>
                <c:pt idx="7003">
                  <c:v>45</c:v>
                </c:pt>
                <c:pt idx="7004">
                  <c:v>47</c:v>
                </c:pt>
                <c:pt idx="7005">
                  <c:v>48</c:v>
                </c:pt>
                <c:pt idx="7006">
                  <c:v>51</c:v>
                </c:pt>
                <c:pt idx="7007">
                  <c:v>48</c:v>
                </c:pt>
                <c:pt idx="7008">
                  <c:v>51</c:v>
                </c:pt>
                <c:pt idx="7009">
                  <c:v>49</c:v>
                </c:pt>
                <c:pt idx="7010">
                  <c:v>51</c:v>
                </c:pt>
                <c:pt idx="7011">
                  <c:v>46</c:v>
                </c:pt>
                <c:pt idx="7012">
                  <c:v>54</c:v>
                </c:pt>
                <c:pt idx="7013">
                  <c:v>51</c:v>
                </c:pt>
                <c:pt idx="7014">
                  <c:v>52</c:v>
                </c:pt>
                <c:pt idx="7015">
                  <c:v>54</c:v>
                </c:pt>
                <c:pt idx="7016">
                  <c:v>55</c:v>
                </c:pt>
                <c:pt idx="7017">
                  <c:v>53</c:v>
                </c:pt>
                <c:pt idx="7018">
                  <c:v>54</c:v>
                </c:pt>
                <c:pt idx="7019">
                  <c:v>54</c:v>
                </c:pt>
                <c:pt idx="7020">
                  <c:v>53</c:v>
                </c:pt>
                <c:pt idx="7021">
                  <c:v>55</c:v>
                </c:pt>
                <c:pt idx="7022">
                  <c:v>55</c:v>
                </c:pt>
                <c:pt idx="7023">
                  <c:v>53</c:v>
                </c:pt>
                <c:pt idx="7024">
                  <c:v>48</c:v>
                </c:pt>
                <c:pt idx="7025">
                  <c:v>47</c:v>
                </c:pt>
                <c:pt idx="7026">
                  <c:v>48</c:v>
                </c:pt>
                <c:pt idx="7027">
                  <c:v>46</c:v>
                </c:pt>
                <c:pt idx="7028">
                  <c:v>46</c:v>
                </c:pt>
                <c:pt idx="7029">
                  <c:v>49</c:v>
                </c:pt>
                <c:pt idx="7030">
                  <c:v>49</c:v>
                </c:pt>
                <c:pt idx="7031">
                  <c:v>49</c:v>
                </c:pt>
                <c:pt idx="7032">
                  <c:v>50</c:v>
                </c:pt>
                <c:pt idx="7033">
                  <c:v>48</c:v>
                </c:pt>
                <c:pt idx="7034">
                  <c:v>49</c:v>
                </c:pt>
                <c:pt idx="7035">
                  <c:v>50</c:v>
                </c:pt>
                <c:pt idx="7036">
                  <c:v>56</c:v>
                </c:pt>
                <c:pt idx="7037">
                  <c:v>58</c:v>
                </c:pt>
                <c:pt idx="7038">
                  <c:v>58</c:v>
                </c:pt>
                <c:pt idx="7039">
                  <c:v>61</c:v>
                </c:pt>
                <c:pt idx="7040">
                  <c:v>61</c:v>
                </c:pt>
                <c:pt idx="7041">
                  <c:v>58</c:v>
                </c:pt>
                <c:pt idx="7042">
                  <c:v>57</c:v>
                </c:pt>
                <c:pt idx="7043">
                  <c:v>61</c:v>
                </c:pt>
                <c:pt idx="7044">
                  <c:v>59</c:v>
                </c:pt>
                <c:pt idx="7045">
                  <c:v>56</c:v>
                </c:pt>
                <c:pt idx="7046">
                  <c:v>56</c:v>
                </c:pt>
                <c:pt idx="7047">
                  <c:v>54</c:v>
                </c:pt>
                <c:pt idx="7048">
                  <c:v>49</c:v>
                </c:pt>
                <c:pt idx="7049">
                  <c:v>47</c:v>
                </c:pt>
                <c:pt idx="7050">
                  <c:v>46</c:v>
                </c:pt>
                <c:pt idx="7051">
                  <c:v>44</c:v>
                </c:pt>
                <c:pt idx="7052">
                  <c:v>45</c:v>
                </c:pt>
                <c:pt idx="7053">
                  <c:v>46</c:v>
                </c:pt>
                <c:pt idx="7054">
                  <c:v>43</c:v>
                </c:pt>
                <c:pt idx="7055">
                  <c:v>38</c:v>
                </c:pt>
                <c:pt idx="7056">
                  <c:v>39</c:v>
                </c:pt>
                <c:pt idx="7057">
                  <c:v>39</c:v>
                </c:pt>
                <c:pt idx="7058">
                  <c:v>34</c:v>
                </c:pt>
                <c:pt idx="7059">
                  <c:v>33</c:v>
                </c:pt>
                <c:pt idx="7060">
                  <c:v>33</c:v>
                </c:pt>
                <c:pt idx="7061">
                  <c:v>32</c:v>
                </c:pt>
                <c:pt idx="7062">
                  <c:v>32</c:v>
                </c:pt>
                <c:pt idx="7063">
                  <c:v>33</c:v>
                </c:pt>
                <c:pt idx="7064">
                  <c:v>31</c:v>
                </c:pt>
                <c:pt idx="7065">
                  <c:v>28</c:v>
                </c:pt>
                <c:pt idx="7066">
                  <c:v>28</c:v>
                </c:pt>
                <c:pt idx="7067">
                  <c:v>27</c:v>
                </c:pt>
                <c:pt idx="7068">
                  <c:v>26</c:v>
                </c:pt>
                <c:pt idx="7069">
                  <c:v>29</c:v>
                </c:pt>
                <c:pt idx="7070">
                  <c:v>33</c:v>
                </c:pt>
                <c:pt idx="7071">
                  <c:v>32</c:v>
                </c:pt>
                <c:pt idx="7072">
                  <c:v>34</c:v>
                </c:pt>
                <c:pt idx="7073">
                  <c:v>41</c:v>
                </c:pt>
                <c:pt idx="7074">
                  <c:v>40</c:v>
                </c:pt>
                <c:pt idx="7075">
                  <c:v>42</c:v>
                </c:pt>
                <c:pt idx="7076">
                  <c:v>44</c:v>
                </c:pt>
                <c:pt idx="7077">
                  <c:v>44</c:v>
                </c:pt>
                <c:pt idx="7078">
                  <c:v>46</c:v>
                </c:pt>
                <c:pt idx="7079">
                  <c:v>46</c:v>
                </c:pt>
                <c:pt idx="7080">
                  <c:v>47</c:v>
                </c:pt>
                <c:pt idx="7081">
                  <c:v>49</c:v>
                </c:pt>
                <c:pt idx="7082">
                  <c:v>47</c:v>
                </c:pt>
                <c:pt idx="7083">
                  <c:v>55</c:v>
                </c:pt>
                <c:pt idx="7084">
                  <c:v>53</c:v>
                </c:pt>
                <c:pt idx="7085">
                  <c:v>49</c:v>
                </c:pt>
                <c:pt idx="7086">
                  <c:v>53</c:v>
                </c:pt>
                <c:pt idx="7087">
                  <c:v>54</c:v>
                </c:pt>
                <c:pt idx="7088">
                  <c:v>52</c:v>
                </c:pt>
                <c:pt idx="7089">
                  <c:v>56</c:v>
                </c:pt>
                <c:pt idx="7090">
                  <c:v>55</c:v>
                </c:pt>
                <c:pt idx="7091">
                  <c:v>54</c:v>
                </c:pt>
                <c:pt idx="7092">
                  <c:v>53</c:v>
                </c:pt>
                <c:pt idx="7093">
                  <c:v>55</c:v>
                </c:pt>
                <c:pt idx="7094">
                  <c:v>54</c:v>
                </c:pt>
                <c:pt idx="7095">
                  <c:v>48</c:v>
                </c:pt>
                <c:pt idx="7096">
                  <c:v>50</c:v>
                </c:pt>
                <c:pt idx="7097">
                  <c:v>49</c:v>
                </c:pt>
                <c:pt idx="7098">
                  <c:v>49</c:v>
                </c:pt>
                <c:pt idx="7099">
                  <c:v>46</c:v>
                </c:pt>
                <c:pt idx="7100">
                  <c:v>47</c:v>
                </c:pt>
                <c:pt idx="7101">
                  <c:v>41</c:v>
                </c:pt>
                <c:pt idx="7102">
                  <c:v>42</c:v>
                </c:pt>
                <c:pt idx="7103">
                  <c:v>44</c:v>
                </c:pt>
                <c:pt idx="7104">
                  <c:v>48</c:v>
                </c:pt>
                <c:pt idx="7105">
                  <c:v>46</c:v>
                </c:pt>
                <c:pt idx="7106">
                  <c:v>49</c:v>
                </c:pt>
                <c:pt idx="7107">
                  <c:v>48</c:v>
                </c:pt>
                <c:pt idx="7108">
                  <c:v>51</c:v>
                </c:pt>
                <c:pt idx="7109">
                  <c:v>52</c:v>
                </c:pt>
                <c:pt idx="7110">
                  <c:v>51</c:v>
                </c:pt>
                <c:pt idx="7111">
                  <c:v>52</c:v>
                </c:pt>
                <c:pt idx="7112">
                  <c:v>50</c:v>
                </c:pt>
                <c:pt idx="7113">
                  <c:v>50</c:v>
                </c:pt>
                <c:pt idx="7114">
                  <c:v>49</c:v>
                </c:pt>
                <c:pt idx="7115">
                  <c:v>46</c:v>
                </c:pt>
                <c:pt idx="7116">
                  <c:v>44</c:v>
                </c:pt>
                <c:pt idx="7117">
                  <c:v>44</c:v>
                </c:pt>
                <c:pt idx="7118">
                  <c:v>45</c:v>
                </c:pt>
                <c:pt idx="7119">
                  <c:v>46</c:v>
                </c:pt>
                <c:pt idx="7120">
                  <c:v>44</c:v>
                </c:pt>
                <c:pt idx="7121">
                  <c:v>43</c:v>
                </c:pt>
                <c:pt idx="7122">
                  <c:v>43</c:v>
                </c:pt>
                <c:pt idx="7123">
                  <c:v>45</c:v>
                </c:pt>
                <c:pt idx="7124">
                  <c:v>46</c:v>
                </c:pt>
                <c:pt idx="7125">
                  <c:v>44</c:v>
                </c:pt>
                <c:pt idx="7126">
                  <c:v>42</c:v>
                </c:pt>
                <c:pt idx="7127">
                  <c:v>43</c:v>
                </c:pt>
                <c:pt idx="7128">
                  <c:v>42</c:v>
                </c:pt>
                <c:pt idx="7129">
                  <c:v>43</c:v>
                </c:pt>
                <c:pt idx="7130">
                  <c:v>41</c:v>
                </c:pt>
                <c:pt idx="7131">
                  <c:v>37</c:v>
                </c:pt>
                <c:pt idx="7132">
                  <c:v>39</c:v>
                </c:pt>
                <c:pt idx="7133">
                  <c:v>41</c:v>
                </c:pt>
                <c:pt idx="7134">
                  <c:v>39</c:v>
                </c:pt>
                <c:pt idx="7135">
                  <c:v>40</c:v>
                </c:pt>
                <c:pt idx="7136">
                  <c:v>41</c:v>
                </c:pt>
                <c:pt idx="7137">
                  <c:v>37</c:v>
                </c:pt>
                <c:pt idx="7138">
                  <c:v>40</c:v>
                </c:pt>
                <c:pt idx="7139">
                  <c:v>41</c:v>
                </c:pt>
                <c:pt idx="7140">
                  <c:v>41</c:v>
                </c:pt>
                <c:pt idx="7141">
                  <c:v>38</c:v>
                </c:pt>
                <c:pt idx="7142">
                  <c:v>36</c:v>
                </c:pt>
                <c:pt idx="7143">
                  <c:v>37</c:v>
                </c:pt>
                <c:pt idx="7144">
                  <c:v>36</c:v>
                </c:pt>
                <c:pt idx="7145">
                  <c:v>37</c:v>
                </c:pt>
                <c:pt idx="7146">
                  <c:v>43</c:v>
                </c:pt>
                <c:pt idx="7147">
                  <c:v>43</c:v>
                </c:pt>
                <c:pt idx="7148">
                  <c:v>41</c:v>
                </c:pt>
                <c:pt idx="7149">
                  <c:v>42</c:v>
                </c:pt>
                <c:pt idx="7150">
                  <c:v>40</c:v>
                </c:pt>
                <c:pt idx="7151">
                  <c:v>39</c:v>
                </c:pt>
                <c:pt idx="7152">
                  <c:v>42</c:v>
                </c:pt>
                <c:pt idx="7153">
                  <c:v>41</c:v>
                </c:pt>
                <c:pt idx="7154">
                  <c:v>40</c:v>
                </c:pt>
                <c:pt idx="7155">
                  <c:v>41</c:v>
                </c:pt>
                <c:pt idx="7156">
                  <c:v>43</c:v>
                </c:pt>
                <c:pt idx="7157">
                  <c:v>42</c:v>
                </c:pt>
                <c:pt idx="7158">
                  <c:v>44</c:v>
                </c:pt>
                <c:pt idx="7159">
                  <c:v>42</c:v>
                </c:pt>
                <c:pt idx="7160">
                  <c:v>41</c:v>
                </c:pt>
                <c:pt idx="7161">
                  <c:v>40</c:v>
                </c:pt>
                <c:pt idx="7162">
                  <c:v>41</c:v>
                </c:pt>
                <c:pt idx="7163">
                  <c:v>39</c:v>
                </c:pt>
                <c:pt idx="7164">
                  <c:v>40</c:v>
                </c:pt>
                <c:pt idx="7165">
                  <c:v>44</c:v>
                </c:pt>
                <c:pt idx="7166">
                  <c:v>48</c:v>
                </c:pt>
                <c:pt idx="7167">
                  <c:v>51</c:v>
                </c:pt>
                <c:pt idx="7168">
                  <c:v>50</c:v>
                </c:pt>
                <c:pt idx="7169">
                  <c:v>53</c:v>
                </c:pt>
                <c:pt idx="7170">
                  <c:v>49</c:v>
                </c:pt>
                <c:pt idx="7171">
                  <c:v>54</c:v>
                </c:pt>
                <c:pt idx="7172">
                  <c:v>52</c:v>
                </c:pt>
                <c:pt idx="7173">
                  <c:v>56</c:v>
                </c:pt>
                <c:pt idx="7174">
                  <c:v>56</c:v>
                </c:pt>
                <c:pt idx="7175">
                  <c:v>57</c:v>
                </c:pt>
                <c:pt idx="7176">
                  <c:v>55</c:v>
                </c:pt>
                <c:pt idx="7177">
                  <c:v>55</c:v>
                </c:pt>
                <c:pt idx="7178">
                  <c:v>53</c:v>
                </c:pt>
                <c:pt idx="7179">
                  <c:v>54</c:v>
                </c:pt>
                <c:pt idx="7180">
                  <c:v>55</c:v>
                </c:pt>
                <c:pt idx="7181">
                  <c:v>51</c:v>
                </c:pt>
                <c:pt idx="7182">
                  <c:v>49</c:v>
                </c:pt>
                <c:pt idx="7183">
                  <c:v>47</c:v>
                </c:pt>
                <c:pt idx="7184">
                  <c:v>48</c:v>
                </c:pt>
                <c:pt idx="7185">
                  <c:v>47</c:v>
                </c:pt>
                <c:pt idx="7186">
                  <c:v>48</c:v>
                </c:pt>
                <c:pt idx="7187">
                  <c:v>52</c:v>
                </c:pt>
                <c:pt idx="7188">
                  <c:v>52</c:v>
                </c:pt>
                <c:pt idx="7189">
                  <c:v>51</c:v>
                </c:pt>
                <c:pt idx="7190">
                  <c:v>49</c:v>
                </c:pt>
                <c:pt idx="7191">
                  <c:v>47</c:v>
                </c:pt>
                <c:pt idx="7192">
                  <c:v>46</c:v>
                </c:pt>
                <c:pt idx="7193">
                  <c:v>50</c:v>
                </c:pt>
                <c:pt idx="7194">
                  <c:v>54</c:v>
                </c:pt>
                <c:pt idx="7195">
                  <c:v>54</c:v>
                </c:pt>
                <c:pt idx="7196">
                  <c:v>57</c:v>
                </c:pt>
                <c:pt idx="7197">
                  <c:v>59</c:v>
                </c:pt>
                <c:pt idx="7198">
                  <c:v>60</c:v>
                </c:pt>
                <c:pt idx="7199">
                  <c:v>57</c:v>
                </c:pt>
                <c:pt idx="7200">
                  <c:v>58</c:v>
                </c:pt>
                <c:pt idx="7201">
                  <c:v>56</c:v>
                </c:pt>
                <c:pt idx="7202">
                  <c:v>55</c:v>
                </c:pt>
                <c:pt idx="7203">
                  <c:v>58</c:v>
                </c:pt>
                <c:pt idx="7204">
                  <c:v>59</c:v>
                </c:pt>
                <c:pt idx="7205">
                  <c:v>54</c:v>
                </c:pt>
                <c:pt idx="7206">
                  <c:v>54</c:v>
                </c:pt>
                <c:pt idx="7207">
                  <c:v>50</c:v>
                </c:pt>
                <c:pt idx="7208">
                  <c:v>47</c:v>
                </c:pt>
                <c:pt idx="7209">
                  <c:v>45</c:v>
                </c:pt>
                <c:pt idx="7210">
                  <c:v>44</c:v>
                </c:pt>
                <c:pt idx="7211">
                  <c:v>47</c:v>
                </c:pt>
                <c:pt idx="7212">
                  <c:v>49</c:v>
                </c:pt>
                <c:pt idx="7213">
                  <c:v>51</c:v>
                </c:pt>
                <c:pt idx="7214">
                  <c:v>50</c:v>
                </c:pt>
                <c:pt idx="7215">
                  <c:v>49</c:v>
                </c:pt>
                <c:pt idx="7216">
                  <c:v>50</c:v>
                </c:pt>
                <c:pt idx="7217">
                  <c:v>53</c:v>
                </c:pt>
                <c:pt idx="7218">
                  <c:v>53</c:v>
                </c:pt>
                <c:pt idx="7219">
                  <c:v>52</c:v>
                </c:pt>
                <c:pt idx="7220">
                  <c:v>55</c:v>
                </c:pt>
                <c:pt idx="7221">
                  <c:v>56</c:v>
                </c:pt>
                <c:pt idx="7222">
                  <c:v>55</c:v>
                </c:pt>
                <c:pt idx="7223">
                  <c:v>49</c:v>
                </c:pt>
                <c:pt idx="7224">
                  <c:v>46</c:v>
                </c:pt>
                <c:pt idx="7225">
                  <c:v>48</c:v>
                </c:pt>
                <c:pt idx="7226">
                  <c:v>56</c:v>
                </c:pt>
                <c:pt idx="7227">
                  <c:v>55</c:v>
                </c:pt>
                <c:pt idx="7228">
                  <c:v>57</c:v>
                </c:pt>
                <c:pt idx="7229">
                  <c:v>55</c:v>
                </c:pt>
                <c:pt idx="7230">
                  <c:v>55</c:v>
                </c:pt>
                <c:pt idx="7231">
                  <c:v>54</c:v>
                </c:pt>
                <c:pt idx="7232">
                  <c:v>55</c:v>
                </c:pt>
                <c:pt idx="7233">
                  <c:v>52</c:v>
                </c:pt>
                <c:pt idx="7234">
                  <c:v>50</c:v>
                </c:pt>
                <c:pt idx="7235">
                  <c:v>54</c:v>
                </c:pt>
                <c:pt idx="7236">
                  <c:v>53</c:v>
                </c:pt>
                <c:pt idx="7237">
                  <c:v>54</c:v>
                </c:pt>
                <c:pt idx="7238">
                  <c:v>54</c:v>
                </c:pt>
                <c:pt idx="7239">
                  <c:v>52</c:v>
                </c:pt>
                <c:pt idx="7240">
                  <c:v>52</c:v>
                </c:pt>
                <c:pt idx="7241">
                  <c:v>58</c:v>
                </c:pt>
                <c:pt idx="7242">
                  <c:v>58</c:v>
                </c:pt>
                <c:pt idx="7243">
                  <c:v>58</c:v>
                </c:pt>
                <c:pt idx="7244">
                  <c:v>54</c:v>
                </c:pt>
                <c:pt idx="7245">
                  <c:v>55</c:v>
                </c:pt>
                <c:pt idx="7246">
                  <c:v>54</c:v>
                </c:pt>
                <c:pt idx="7247">
                  <c:v>51</c:v>
                </c:pt>
                <c:pt idx="7248">
                  <c:v>50</c:v>
                </c:pt>
                <c:pt idx="7249">
                  <c:v>46</c:v>
                </c:pt>
                <c:pt idx="7250">
                  <c:v>42</c:v>
                </c:pt>
                <c:pt idx="7251">
                  <c:v>46</c:v>
                </c:pt>
                <c:pt idx="7252">
                  <c:v>46</c:v>
                </c:pt>
                <c:pt idx="7253">
                  <c:v>43</c:v>
                </c:pt>
                <c:pt idx="7254">
                  <c:v>46</c:v>
                </c:pt>
                <c:pt idx="7255">
                  <c:v>47</c:v>
                </c:pt>
                <c:pt idx="7256">
                  <c:v>47</c:v>
                </c:pt>
                <c:pt idx="7257">
                  <c:v>48</c:v>
                </c:pt>
                <c:pt idx="7258">
                  <c:v>48</c:v>
                </c:pt>
                <c:pt idx="7259">
                  <c:v>47</c:v>
                </c:pt>
                <c:pt idx="7260">
                  <c:v>49</c:v>
                </c:pt>
                <c:pt idx="7261">
                  <c:v>47</c:v>
                </c:pt>
                <c:pt idx="7262">
                  <c:v>49</c:v>
                </c:pt>
                <c:pt idx="7263">
                  <c:v>48</c:v>
                </c:pt>
                <c:pt idx="7264">
                  <c:v>50</c:v>
                </c:pt>
                <c:pt idx="7265">
                  <c:v>51</c:v>
                </c:pt>
                <c:pt idx="7266">
                  <c:v>52</c:v>
                </c:pt>
                <c:pt idx="7267">
                  <c:v>52</c:v>
                </c:pt>
                <c:pt idx="7268">
                  <c:v>54</c:v>
                </c:pt>
                <c:pt idx="7269">
                  <c:v>53</c:v>
                </c:pt>
                <c:pt idx="7270">
                  <c:v>58</c:v>
                </c:pt>
                <c:pt idx="7271">
                  <c:v>59</c:v>
                </c:pt>
                <c:pt idx="7272">
                  <c:v>60</c:v>
                </c:pt>
                <c:pt idx="7273">
                  <c:v>64</c:v>
                </c:pt>
                <c:pt idx="7274">
                  <c:v>60</c:v>
                </c:pt>
                <c:pt idx="7275">
                  <c:v>54</c:v>
                </c:pt>
                <c:pt idx="7276">
                  <c:v>51</c:v>
                </c:pt>
                <c:pt idx="7277">
                  <c:v>48</c:v>
                </c:pt>
                <c:pt idx="7278">
                  <c:v>44</c:v>
                </c:pt>
                <c:pt idx="7279">
                  <c:v>50</c:v>
                </c:pt>
                <c:pt idx="7280">
                  <c:v>47</c:v>
                </c:pt>
                <c:pt idx="7281">
                  <c:v>47</c:v>
                </c:pt>
                <c:pt idx="7282">
                  <c:v>42</c:v>
                </c:pt>
                <c:pt idx="7283">
                  <c:v>42</c:v>
                </c:pt>
                <c:pt idx="7284">
                  <c:v>40</c:v>
                </c:pt>
                <c:pt idx="7285">
                  <c:v>39</c:v>
                </c:pt>
                <c:pt idx="7286">
                  <c:v>44</c:v>
                </c:pt>
                <c:pt idx="7287">
                  <c:v>50</c:v>
                </c:pt>
                <c:pt idx="7288">
                  <c:v>52</c:v>
                </c:pt>
                <c:pt idx="7289">
                  <c:v>54</c:v>
                </c:pt>
                <c:pt idx="7290">
                  <c:v>55</c:v>
                </c:pt>
                <c:pt idx="7291">
                  <c:v>52</c:v>
                </c:pt>
                <c:pt idx="7292">
                  <c:v>53</c:v>
                </c:pt>
                <c:pt idx="7293">
                  <c:v>56</c:v>
                </c:pt>
                <c:pt idx="7294">
                  <c:v>53</c:v>
                </c:pt>
                <c:pt idx="7295">
                  <c:v>53</c:v>
                </c:pt>
                <c:pt idx="7296">
                  <c:v>50</c:v>
                </c:pt>
                <c:pt idx="7297">
                  <c:v>53</c:v>
                </c:pt>
                <c:pt idx="7298">
                  <c:v>49</c:v>
                </c:pt>
                <c:pt idx="7299">
                  <c:v>48</c:v>
                </c:pt>
                <c:pt idx="7300">
                  <c:v>48</c:v>
                </c:pt>
                <c:pt idx="7301">
                  <c:v>45</c:v>
                </c:pt>
                <c:pt idx="7302">
                  <c:v>43</c:v>
                </c:pt>
                <c:pt idx="7303">
                  <c:v>42</c:v>
                </c:pt>
                <c:pt idx="7304">
                  <c:v>42</c:v>
                </c:pt>
                <c:pt idx="7305">
                  <c:v>38</c:v>
                </c:pt>
                <c:pt idx="7306">
                  <c:v>39</c:v>
                </c:pt>
                <c:pt idx="7307">
                  <c:v>38</c:v>
                </c:pt>
                <c:pt idx="7308">
                  <c:v>39</c:v>
                </c:pt>
                <c:pt idx="7309">
                  <c:v>35</c:v>
                </c:pt>
                <c:pt idx="7310">
                  <c:v>34</c:v>
                </c:pt>
                <c:pt idx="7311">
                  <c:v>33</c:v>
                </c:pt>
                <c:pt idx="7312">
                  <c:v>32</c:v>
                </c:pt>
                <c:pt idx="7313">
                  <c:v>33</c:v>
                </c:pt>
                <c:pt idx="7314">
                  <c:v>33</c:v>
                </c:pt>
                <c:pt idx="7315">
                  <c:v>36</c:v>
                </c:pt>
                <c:pt idx="7316">
                  <c:v>37</c:v>
                </c:pt>
                <c:pt idx="7317">
                  <c:v>40</c:v>
                </c:pt>
                <c:pt idx="7318">
                  <c:v>42</c:v>
                </c:pt>
                <c:pt idx="7319">
                  <c:v>42</c:v>
                </c:pt>
                <c:pt idx="7320">
                  <c:v>43</c:v>
                </c:pt>
                <c:pt idx="7321">
                  <c:v>43</c:v>
                </c:pt>
                <c:pt idx="7322">
                  <c:v>43</c:v>
                </c:pt>
                <c:pt idx="7323">
                  <c:v>43</c:v>
                </c:pt>
                <c:pt idx="7324">
                  <c:v>44</c:v>
                </c:pt>
                <c:pt idx="7325">
                  <c:v>44</c:v>
                </c:pt>
                <c:pt idx="7326">
                  <c:v>43</c:v>
                </c:pt>
                <c:pt idx="7327">
                  <c:v>40</c:v>
                </c:pt>
                <c:pt idx="7328">
                  <c:v>41</c:v>
                </c:pt>
                <c:pt idx="7329">
                  <c:v>38</c:v>
                </c:pt>
                <c:pt idx="7330">
                  <c:v>39</c:v>
                </c:pt>
                <c:pt idx="7331">
                  <c:v>44</c:v>
                </c:pt>
                <c:pt idx="7332">
                  <c:v>43</c:v>
                </c:pt>
                <c:pt idx="7333">
                  <c:v>46</c:v>
                </c:pt>
                <c:pt idx="7334">
                  <c:v>43</c:v>
                </c:pt>
                <c:pt idx="7335">
                  <c:v>40</c:v>
                </c:pt>
                <c:pt idx="7336">
                  <c:v>40</c:v>
                </c:pt>
                <c:pt idx="7337">
                  <c:v>41</c:v>
                </c:pt>
                <c:pt idx="7338">
                  <c:v>45</c:v>
                </c:pt>
                <c:pt idx="7339">
                  <c:v>50</c:v>
                </c:pt>
                <c:pt idx="7340">
                  <c:v>48</c:v>
                </c:pt>
                <c:pt idx="7341">
                  <c:v>54</c:v>
                </c:pt>
                <c:pt idx="7342">
                  <c:v>51</c:v>
                </c:pt>
                <c:pt idx="7343">
                  <c:v>48</c:v>
                </c:pt>
                <c:pt idx="7344">
                  <c:v>48</c:v>
                </c:pt>
                <c:pt idx="7345">
                  <c:v>48</c:v>
                </c:pt>
                <c:pt idx="7346">
                  <c:v>53</c:v>
                </c:pt>
                <c:pt idx="7347">
                  <c:v>55</c:v>
                </c:pt>
                <c:pt idx="7348">
                  <c:v>52</c:v>
                </c:pt>
                <c:pt idx="7349">
                  <c:v>51</c:v>
                </c:pt>
                <c:pt idx="7350">
                  <c:v>49</c:v>
                </c:pt>
                <c:pt idx="7351">
                  <c:v>46</c:v>
                </c:pt>
                <c:pt idx="7352">
                  <c:v>51</c:v>
                </c:pt>
                <c:pt idx="7353">
                  <c:v>48</c:v>
                </c:pt>
                <c:pt idx="7354">
                  <c:v>51</c:v>
                </c:pt>
                <c:pt idx="7355">
                  <c:v>52</c:v>
                </c:pt>
                <c:pt idx="7356">
                  <c:v>55</c:v>
                </c:pt>
                <c:pt idx="7357">
                  <c:v>57</c:v>
                </c:pt>
                <c:pt idx="7358">
                  <c:v>55</c:v>
                </c:pt>
                <c:pt idx="7359">
                  <c:v>52</c:v>
                </c:pt>
                <c:pt idx="7360">
                  <c:v>58</c:v>
                </c:pt>
                <c:pt idx="7361">
                  <c:v>55</c:v>
                </c:pt>
                <c:pt idx="7362">
                  <c:v>56</c:v>
                </c:pt>
                <c:pt idx="7363">
                  <c:v>55</c:v>
                </c:pt>
                <c:pt idx="7364">
                  <c:v>51</c:v>
                </c:pt>
                <c:pt idx="7365">
                  <c:v>50</c:v>
                </c:pt>
                <c:pt idx="7366">
                  <c:v>49</c:v>
                </c:pt>
                <c:pt idx="7367">
                  <c:v>48</c:v>
                </c:pt>
                <c:pt idx="7368">
                  <c:v>43</c:v>
                </c:pt>
                <c:pt idx="7369">
                  <c:v>42</c:v>
                </c:pt>
                <c:pt idx="7370">
                  <c:v>42</c:v>
                </c:pt>
                <c:pt idx="7371">
                  <c:v>49</c:v>
                </c:pt>
                <c:pt idx="7372">
                  <c:v>48</c:v>
                </c:pt>
                <c:pt idx="7373">
                  <c:v>49</c:v>
                </c:pt>
                <c:pt idx="7374">
                  <c:v>50</c:v>
                </c:pt>
                <c:pt idx="7375">
                  <c:v>54</c:v>
                </c:pt>
                <c:pt idx="7376">
                  <c:v>55</c:v>
                </c:pt>
                <c:pt idx="7377">
                  <c:v>58</c:v>
                </c:pt>
                <c:pt idx="7378">
                  <c:v>61</c:v>
                </c:pt>
                <c:pt idx="7379">
                  <c:v>60</c:v>
                </c:pt>
                <c:pt idx="7380">
                  <c:v>63</c:v>
                </c:pt>
                <c:pt idx="7381">
                  <c:v>61</c:v>
                </c:pt>
                <c:pt idx="7382">
                  <c:v>55</c:v>
                </c:pt>
                <c:pt idx="7383">
                  <c:v>52</c:v>
                </c:pt>
                <c:pt idx="7384">
                  <c:v>48</c:v>
                </c:pt>
                <c:pt idx="7385">
                  <c:v>51</c:v>
                </c:pt>
                <c:pt idx="7386">
                  <c:v>51</c:v>
                </c:pt>
                <c:pt idx="7387">
                  <c:v>49</c:v>
                </c:pt>
                <c:pt idx="7388">
                  <c:v>49</c:v>
                </c:pt>
                <c:pt idx="7389">
                  <c:v>48</c:v>
                </c:pt>
                <c:pt idx="7390">
                  <c:v>42</c:v>
                </c:pt>
                <c:pt idx="7391">
                  <c:v>42</c:v>
                </c:pt>
                <c:pt idx="7392">
                  <c:v>41</c:v>
                </c:pt>
                <c:pt idx="7393">
                  <c:v>39</c:v>
                </c:pt>
                <c:pt idx="7394">
                  <c:v>40</c:v>
                </c:pt>
                <c:pt idx="7395">
                  <c:v>41</c:v>
                </c:pt>
                <c:pt idx="7396">
                  <c:v>41</c:v>
                </c:pt>
                <c:pt idx="7397">
                  <c:v>41</c:v>
                </c:pt>
                <c:pt idx="7398">
                  <c:v>39</c:v>
                </c:pt>
                <c:pt idx="7399">
                  <c:v>44</c:v>
                </c:pt>
                <c:pt idx="7400">
                  <c:v>45</c:v>
                </c:pt>
                <c:pt idx="7401">
                  <c:v>44</c:v>
                </c:pt>
                <c:pt idx="7402">
                  <c:v>48</c:v>
                </c:pt>
                <c:pt idx="7403">
                  <c:v>48</c:v>
                </c:pt>
                <c:pt idx="7404">
                  <c:v>48</c:v>
                </c:pt>
                <c:pt idx="7405">
                  <c:v>51</c:v>
                </c:pt>
                <c:pt idx="7406">
                  <c:v>57</c:v>
                </c:pt>
                <c:pt idx="7407">
                  <c:v>61</c:v>
                </c:pt>
                <c:pt idx="7408">
                  <c:v>62</c:v>
                </c:pt>
                <c:pt idx="7409">
                  <c:v>59</c:v>
                </c:pt>
                <c:pt idx="7410">
                  <c:v>61</c:v>
                </c:pt>
                <c:pt idx="7411">
                  <c:v>55</c:v>
                </c:pt>
                <c:pt idx="7412">
                  <c:v>55</c:v>
                </c:pt>
                <c:pt idx="7413">
                  <c:v>57</c:v>
                </c:pt>
                <c:pt idx="7414">
                  <c:v>54</c:v>
                </c:pt>
                <c:pt idx="7415">
                  <c:v>52</c:v>
                </c:pt>
                <c:pt idx="7416">
                  <c:v>56</c:v>
                </c:pt>
                <c:pt idx="7417">
                  <c:v>52</c:v>
                </c:pt>
                <c:pt idx="7418">
                  <c:v>47</c:v>
                </c:pt>
                <c:pt idx="7419">
                  <c:v>41</c:v>
                </c:pt>
                <c:pt idx="7420">
                  <c:v>39</c:v>
                </c:pt>
                <c:pt idx="7421">
                  <c:v>40</c:v>
                </c:pt>
                <c:pt idx="7422">
                  <c:v>39</c:v>
                </c:pt>
                <c:pt idx="7423">
                  <c:v>37</c:v>
                </c:pt>
                <c:pt idx="7424">
                  <c:v>36</c:v>
                </c:pt>
                <c:pt idx="7425">
                  <c:v>35</c:v>
                </c:pt>
                <c:pt idx="7426">
                  <c:v>35</c:v>
                </c:pt>
                <c:pt idx="7427">
                  <c:v>36</c:v>
                </c:pt>
                <c:pt idx="7428">
                  <c:v>36</c:v>
                </c:pt>
                <c:pt idx="7429">
                  <c:v>37</c:v>
                </c:pt>
                <c:pt idx="7430">
                  <c:v>37</c:v>
                </c:pt>
                <c:pt idx="7431">
                  <c:v>41</c:v>
                </c:pt>
                <c:pt idx="7432">
                  <c:v>39</c:v>
                </c:pt>
                <c:pt idx="7433">
                  <c:v>38</c:v>
                </c:pt>
                <c:pt idx="7434">
                  <c:v>40</c:v>
                </c:pt>
                <c:pt idx="7435">
                  <c:v>41</c:v>
                </c:pt>
                <c:pt idx="7436">
                  <c:v>45</c:v>
                </c:pt>
                <c:pt idx="7437">
                  <c:v>46</c:v>
                </c:pt>
                <c:pt idx="7438">
                  <c:v>46</c:v>
                </c:pt>
                <c:pt idx="7439">
                  <c:v>45</c:v>
                </c:pt>
                <c:pt idx="7440">
                  <c:v>44</c:v>
                </c:pt>
                <c:pt idx="7441">
                  <c:v>43</c:v>
                </c:pt>
                <c:pt idx="7442">
                  <c:v>43</c:v>
                </c:pt>
                <c:pt idx="7443">
                  <c:v>38</c:v>
                </c:pt>
                <c:pt idx="7444">
                  <c:v>37</c:v>
                </c:pt>
                <c:pt idx="7445">
                  <c:v>37</c:v>
                </c:pt>
                <c:pt idx="7446">
                  <c:v>37</c:v>
                </c:pt>
                <c:pt idx="7447">
                  <c:v>36</c:v>
                </c:pt>
                <c:pt idx="7448">
                  <c:v>34</c:v>
                </c:pt>
                <c:pt idx="7449">
                  <c:v>35</c:v>
                </c:pt>
                <c:pt idx="7450">
                  <c:v>35</c:v>
                </c:pt>
                <c:pt idx="7451">
                  <c:v>35</c:v>
                </c:pt>
                <c:pt idx="7452">
                  <c:v>38</c:v>
                </c:pt>
                <c:pt idx="7453">
                  <c:v>38</c:v>
                </c:pt>
                <c:pt idx="7454">
                  <c:v>38</c:v>
                </c:pt>
                <c:pt idx="7455">
                  <c:v>39</c:v>
                </c:pt>
                <c:pt idx="7456">
                  <c:v>45</c:v>
                </c:pt>
                <c:pt idx="7457">
                  <c:v>46</c:v>
                </c:pt>
                <c:pt idx="7458">
                  <c:v>44</c:v>
                </c:pt>
                <c:pt idx="7459">
                  <c:v>44</c:v>
                </c:pt>
                <c:pt idx="7460">
                  <c:v>43</c:v>
                </c:pt>
                <c:pt idx="7461">
                  <c:v>44</c:v>
                </c:pt>
                <c:pt idx="7462">
                  <c:v>44</c:v>
                </c:pt>
                <c:pt idx="7463">
                  <c:v>46</c:v>
                </c:pt>
                <c:pt idx="7464">
                  <c:v>44</c:v>
                </c:pt>
                <c:pt idx="7465">
                  <c:v>44</c:v>
                </c:pt>
                <c:pt idx="7466">
                  <c:v>47</c:v>
                </c:pt>
                <c:pt idx="7467">
                  <c:v>45</c:v>
                </c:pt>
                <c:pt idx="7468">
                  <c:v>41</c:v>
                </c:pt>
                <c:pt idx="7469">
                  <c:v>41</c:v>
                </c:pt>
                <c:pt idx="7470">
                  <c:v>42</c:v>
                </c:pt>
                <c:pt idx="7471">
                  <c:v>43</c:v>
                </c:pt>
                <c:pt idx="7472">
                  <c:v>44</c:v>
                </c:pt>
                <c:pt idx="7473">
                  <c:v>47</c:v>
                </c:pt>
                <c:pt idx="7474">
                  <c:v>43</c:v>
                </c:pt>
                <c:pt idx="7475">
                  <c:v>43</c:v>
                </c:pt>
                <c:pt idx="7476">
                  <c:v>47</c:v>
                </c:pt>
                <c:pt idx="7477">
                  <c:v>46</c:v>
                </c:pt>
                <c:pt idx="7478">
                  <c:v>40</c:v>
                </c:pt>
                <c:pt idx="7479">
                  <c:v>47</c:v>
                </c:pt>
                <c:pt idx="7480">
                  <c:v>51</c:v>
                </c:pt>
                <c:pt idx="7481">
                  <c:v>51</c:v>
                </c:pt>
                <c:pt idx="7482">
                  <c:v>55</c:v>
                </c:pt>
                <c:pt idx="7483">
                  <c:v>55</c:v>
                </c:pt>
                <c:pt idx="7484">
                  <c:v>53</c:v>
                </c:pt>
                <c:pt idx="7485">
                  <c:v>53</c:v>
                </c:pt>
                <c:pt idx="7486">
                  <c:v>55</c:v>
                </c:pt>
                <c:pt idx="7487">
                  <c:v>55</c:v>
                </c:pt>
                <c:pt idx="7488">
                  <c:v>50</c:v>
                </c:pt>
                <c:pt idx="7489">
                  <c:v>52</c:v>
                </c:pt>
                <c:pt idx="7490">
                  <c:v>57</c:v>
                </c:pt>
                <c:pt idx="7491">
                  <c:v>61</c:v>
                </c:pt>
                <c:pt idx="7492">
                  <c:v>57</c:v>
                </c:pt>
                <c:pt idx="7493">
                  <c:v>59</c:v>
                </c:pt>
                <c:pt idx="7494">
                  <c:v>57</c:v>
                </c:pt>
                <c:pt idx="7495">
                  <c:v>56</c:v>
                </c:pt>
                <c:pt idx="7496">
                  <c:v>57</c:v>
                </c:pt>
                <c:pt idx="7497">
                  <c:v>59</c:v>
                </c:pt>
                <c:pt idx="7498">
                  <c:v>59</c:v>
                </c:pt>
                <c:pt idx="7499">
                  <c:v>55</c:v>
                </c:pt>
                <c:pt idx="7500">
                  <c:v>53</c:v>
                </c:pt>
                <c:pt idx="7501">
                  <c:v>50</c:v>
                </c:pt>
                <c:pt idx="7502">
                  <c:v>49</c:v>
                </c:pt>
                <c:pt idx="7503">
                  <c:v>45</c:v>
                </c:pt>
                <c:pt idx="7504">
                  <c:v>46</c:v>
                </c:pt>
                <c:pt idx="7505">
                  <c:v>44</c:v>
                </c:pt>
                <c:pt idx="7506">
                  <c:v>43</c:v>
                </c:pt>
                <c:pt idx="7507">
                  <c:v>47</c:v>
                </c:pt>
                <c:pt idx="7508">
                  <c:v>44</c:v>
                </c:pt>
                <c:pt idx="7509">
                  <c:v>43</c:v>
                </c:pt>
                <c:pt idx="7510">
                  <c:v>42</c:v>
                </c:pt>
                <c:pt idx="7511">
                  <c:v>43</c:v>
                </c:pt>
                <c:pt idx="7512">
                  <c:v>42</c:v>
                </c:pt>
                <c:pt idx="7513">
                  <c:v>46</c:v>
                </c:pt>
                <c:pt idx="7514">
                  <c:v>45</c:v>
                </c:pt>
                <c:pt idx="7515">
                  <c:v>49</c:v>
                </c:pt>
                <c:pt idx="7516">
                  <c:v>48</c:v>
                </c:pt>
                <c:pt idx="7517">
                  <c:v>46</c:v>
                </c:pt>
                <c:pt idx="7518">
                  <c:v>42</c:v>
                </c:pt>
                <c:pt idx="7519">
                  <c:v>38</c:v>
                </c:pt>
                <c:pt idx="7520">
                  <c:v>39</c:v>
                </c:pt>
                <c:pt idx="7521">
                  <c:v>40</c:v>
                </c:pt>
                <c:pt idx="7522">
                  <c:v>40</c:v>
                </c:pt>
                <c:pt idx="7523">
                  <c:v>43</c:v>
                </c:pt>
                <c:pt idx="7524">
                  <c:v>43</c:v>
                </c:pt>
                <c:pt idx="7525">
                  <c:v>42</c:v>
                </c:pt>
                <c:pt idx="7526">
                  <c:v>40</c:v>
                </c:pt>
                <c:pt idx="7527">
                  <c:v>38</c:v>
                </c:pt>
                <c:pt idx="7528">
                  <c:v>39</c:v>
                </c:pt>
                <c:pt idx="7529">
                  <c:v>40</c:v>
                </c:pt>
                <c:pt idx="7530">
                  <c:v>42</c:v>
                </c:pt>
                <c:pt idx="7531">
                  <c:v>45</c:v>
                </c:pt>
                <c:pt idx="7532">
                  <c:v>45</c:v>
                </c:pt>
                <c:pt idx="7533">
                  <c:v>48</c:v>
                </c:pt>
                <c:pt idx="7534">
                  <c:v>53</c:v>
                </c:pt>
                <c:pt idx="7535">
                  <c:v>51</c:v>
                </c:pt>
                <c:pt idx="7536">
                  <c:v>56</c:v>
                </c:pt>
                <c:pt idx="7537">
                  <c:v>54</c:v>
                </c:pt>
                <c:pt idx="7538">
                  <c:v>60</c:v>
                </c:pt>
                <c:pt idx="7539">
                  <c:v>57</c:v>
                </c:pt>
                <c:pt idx="7540">
                  <c:v>56</c:v>
                </c:pt>
                <c:pt idx="7541">
                  <c:v>58</c:v>
                </c:pt>
                <c:pt idx="7542">
                  <c:v>59</c:v>
                </c:pt>
                <c:pt idx="7543">
                  <c:v>56</c:v>
                </c:pt>
                <c:pt idx="7544">
                  <c:v>52</c:v>
                </c:pt>
                <c:pt idx="7545">
                  <c:v>50</c:v>
                </c:pt>
                <c:pt idx="7546">
                  <c:v>47</c:v>
                </c:pt>
                <c:pt idx="7547">
                  <c:v>46</c:v>
                </c:pt>
                <c:pt idx="7548">
                  <c:v>44</c:v>
                </c:pt>
                <c:pt idx="7549">
                  <c:v>42</c:v>
                </c:pt>
                <c:pt idx="7550">
                  <c:v>38</c:v>
                </c:pt>
                <c:pt idx="7551">
                  <c:v>41</c:v>
                </c:pt>
                <c:pt idx="7552">
                  <c:v>39</c:v>
                </c:pt>
                <c:pt idx="7553">
                  <c:v>38</c:v>
                </c:pt>
                <c:pt idx="7554">
                  <c:v>34</c:v>
                </c:pt>
                <c:pt idx="7555">
                  <c:v>35</c:v>
                </c:pt>
                <c:pt idx="7556">
                  <c:v>35</c:v>
                </c:pt>
                <c:pt idx="7557">
                  <c:v>36</c:v>
                </c:pt>
                <c:pt idx="7558">
                  <c:v>33</c:v>
                </c:pt>
                <c:pt idx="7559">
                  <c:v>31</c:v>
                </c:pt>
                <c:pt idx="7560">
                  <c:v>31</c:v>
                </c:pt>
                <c:pt idx="7561">
                  <c:v>33</c:v>
                </c:pt>
                <c:pt idx="7562">
                  <c:v>32</c:v>
                </c:pt>
                <c:pt idx="7563">
                  <c:v>26</c:v>
                </c:pt>
                <c:pt idx="7564">
                  <c:v>28</c:v>
                </c:pt>
                <c:pt idx="7565">
                  <c:v>28</c:v>
                </c:pt>
                <c:pt idx="7566">
                  <c:v>29</c:v>
                </c:pt>
                <c:pt idx="7567">
                  <c:v>29</c:v>
                </c:pt>
                <c:pt idx="7568">
                  <c:v>31</c:v>
                </c:pt>
                <c:pt idx="7569">
                  <c:v>30</c:v>
                </c:pt>
                <c:pt idx="7570">
                  <c:v>33</c:v>
                </c:pt>
                <c:pt idx="7571">
                  <c:v>38</c:v>
                </c:pt>
                <c:pt idx="7572">
                  <c:v>38</c:v>
                </c:pt>
                <c:pt idx="7573">
                  <c:v>40</c:v>
                </c:pt>
                <c:pt idx="7574">
                  <c:v>42</c:v>
                </c:pt>
                <c:pt idx="7575">
                  <c:v>44</c:v>
                </c:pt>
                <c:pt idx="7576">
                  <c:v>42</c:v>
                </c:pt>
                <c:pt idx="7577">
                  <c:v>41</c:v>
                </c:pt>
                <c:pt idx="7578">
                  <c:v>44</c:v>
                </c:pt>
                <c:pt idx="7579">
                  <c:v>43</c:v>
                </c:pt>
                <c:pt idx="7580">
                  <c:v>41</c:v>
                </c:pt>
                <c:pt idx="7581">
                  <c:v>42</c:v>
                </c:pt>
                <c:pt idx="7582">
                  <c:v>41</c:v>
                </c:pt>
                <c:pt idx="7583">
                  <c:v>41</c:v>
                </c:pt>
                <c:pt idx="7584">
                  <c:v>43</c:v>
                </c:pt>
                <c:pt idx="7585">
                  <c:v>42</c:v>
                </c:pt>
                <c:pt idx="7586">
                  <c:v>42</c:v>
                </c:pt>
                <c:pt idx="7587">
                  <c:v>46</c:v>
                </c:pt>
                <c:pt idx="7588">
                  <c:v>48</c:v>
                </c:pt>
                <c:pt idx="7589">
                  <c:v>49</c:v>
                </c:pt>
                <c:pt idx="7590">
                  <c:v>46</c:v>
                </c:pt>
                <c:pt idx="7591">
                  <c:v>45</c:v>
                </c:pt>
                <c:pt idx="7592">
                  <c:v>48</c:v>
                </c:pt>
                <c:pt idx="7593">
                  <c:v>52</c:v>
                </c:pt>
                <c:pt idx="7594">
                  <c:v>51</c:v>
                </c:pt>
                <c:pt idx="7595">
                  <c:v>49</c:v>
                </c:pt>
                <c:pt idx="7596">
                  <c:v>50</c:v>
                </c:pt>
                <c:pt idx="7597">
                  <c:v>49</c:v>
                </c:pt>
                <c:pt idx="7598">
                  <c:v>50</c:v>
                </c:pt>
                <c:pt idx="7599">
                  <c:v>49</c:v>
                </c:pt>
                <c:pt idx="7600">
                  <c:v>49</c:v>
                </c:pt>
                <c:pt idx="7601">
                  <c:v>51</c:v>
                </c:pt>
                <c:pt idx="7602">
                  <c:v>56</c:v>
                </c:pt>
                <c:pt idx="7603">
                  <c:v>57</c:v>
                </c:pt>
                <c:pt idx="7604">
                  <c:v>56</c:v>
                </c:pt>
                <c:pt idx="7605">
                  <c:v>53</c:v>
                </c:pt>
                <c:pt idx="7606">
                  <c:v>56</c:v>
                </c:pt>
                <c:pt idx="7607">
                  <c:v>54</c:v>
                </c:pt>
                <c:pt idx="7608">
                  <c:v>48</c:v>
                </c:pt>
                <c:pt idx="7609">
                  <c:v>46</c:v>
                </c:pt>
                <c:pt idx="7610">
                  <c:v>44</c:v>
                </c:pt>
                <c:pt idx="7611">
                  <c:v>40</c:v>
                </c:pt>
                <c:pt idx="7612">
                  <c:v>47</c:v>
                </c:pt>
                <c:pt idx="7613">
                  <c:v>48</c:v>
                </c:pt>
                <c:pt idx="7614">
                  <c:v>46</c:v>
                </c:pt>
                <c:pt idx="7615">
                  <c:v>46</c:v>
                </c:pt>
                <c:pt idx="7616">
                  <c:v>49</c:v>
                </c:pt>
                <c:pt idx="7617">
                  <c:v>51</c:v>
                </c:pt>
                <c:pt idx="7618">
                  <c:v>50</c:v>
                </c:pt>
                <c:pt idx="7619">
                  <c:v>48</c:v>
                </c:pt>
                <c:pt idx="7620">
                  <c:v>51</c:v>
                </c:pt>
                <c:pt idx="7621">
                  <c:v>51</c:v>
                </c:pt>
                <c:pt idx="7622">
                  <c:v>54</c:v>
                </c:pt>
                <c:pt idx="7623">
                  <c:v>51</c:v>
                </c:pt>
                <c:pt idx="7624">
                  <c:v>42</c:v>
                </c:pt>
                <c:pt idx="7625">
                  <c:v>42</c:v>
                </c:pt>
                <c:pt idx="7626">
                  <c:v>40</c:v>
                </c:pt>
                <c:pt idx="7627">
                  <c:v>43</c:v>
                </c:pt>
                <c:pt idx="7628">
                  <c:v>42</c:v>
                </c:pt>
                <c:pt idx="7629">
                  <c:v>39</c:v>
                </c:pt>
                <c:pt idx="7630">
                  <c:v>38</c:v>
                </c:pt>
                <c:pt idx="7631">
                  <c:v>40</c:v>
                </c:pt>
                <c:pt idx="7632">
                  <c:v>40</c:v>
                </c:pt>
                <c:pt idx="7633">
                  <c:v>41</c:v>
                </c:pt>
                <c:pt idx="7634">
                  <c:v>41</c:v>
                </c:pt>
                <c:pt idx="7635">
                  <c:v>44</c:v>
                </c:pt>
                <c:pt idx="7636">
                  <c:v>46</c:v>
                </c:pt>
                <c:pt idx="7637">
                  <c:v>45</c:v>
                </c:pt>
                <c:pt idx="7638">
                  <c:v>48</c:v>
                </c:pt>
                <c:pt idx="7639">
                  <c:v>42</c:v>
                </c:pt>
                <c:pt idx="7640">
                  <c:v>42</c:v>
                </c:pt>
                <c:pt idx="7641">
                  <c:v>51</c:v>
                </c:pt>
                <c:pt idx="7642">
                  <c:v>52</c:v>
                </c:pt>
                <c:pt idx="7643">
                  <c:v>58</c:v>
                </c:pt>
                <c:pt idx="7644">
                  <c:v>56</c:v>
                </c:pt>
                <c:pt idx="7645">
                  <c:v>56</c:v>
                </c:pt>
                <c:pt idx="7646">
                  <c:v>62</c:v>
                </c:pt>
                <c:pt idx="7647">
                  <c:v>64</c:v>
                </c:pt>
                <c:pt idx="7648">
                  <c:v>70</c:v>
                </c:pt>
                <c:pt idx="7649">
                  <c:v>74</c:v>
                </c:pt>
                <c:pt idx="7650">
                  <c:v>77</c:v>
                </c:pt>
                <c:pt idx="7651">
                  <c:v>79</c:v>
                </c:pt>
                <c:pt idx="7652">
                  <c:v>80</c:v>
                </c:pt>
                <c:pt idx="7653">
                  <c:v>73</c:v>
                </c:pt>
                <c:pt idx="7654">
                  <c:v>72</c:v>
                </c:pt>
                <c:pt idx="7655">
                  <c:v>63</c:v>
                </c:pt>
                <c:pt idx="7656">
                  <c:v>66</c:v>
                </c:pt>
                <c:pt idx="7657">
                  <c:v>66</c:v>
                </c:pt>
                <c:pt idx="7658">
                  <c:v>56</c:v>
                </c:pt>
                <c:pt idx="7659">
                  <c:v>56</c:v>
                </c:pt>
                <c:pt idx="7660">
                  <c:v>47</c:v>
                </c:pt>
                <c:pt idx="7661">
                  <c:v>48</c:v>
                </c:pt>
                <c:pt idx="7662">
                  <c:v>45</c:v>
                </c:pt>
                <c:pt idx="7663">
                  <c:v>42</c:v>
                </c:pt>
                <c:pt idx="7664">
                  <c:v>41</c:v>
                </c:pt>
                <c:pt idx="7665">
                  <c:v>40</c:v>
                </c:pt>
                <c:pt idx="7666">
                  <c:v>42</c:v>
                </c:pt>
                <c:pt idx="7667">
                  <c:v>46</c:v>
                </c:pt>
                <c:pt idx="7668">
                  <c:v>42</c:v>
                </c:pt>
                <c:pt idx="7669">
                  <c:v>40</c:v>
                </c:pt>
                <c:pt idx="7670">
                  <c:v>39</c:v>
                </c:pt>
                <c:pt idx="7671">
                  <c:v>39</c:v>
                </c:pt>
                <c:pt idx="7672">
                  <c:v>43</c:v>
                </c:pt>
                <c:pt idx="7673">
                  <c:v>40</c:v>
                </c:pt>
                <c:pt idx="7674">
                  <c:v>41</c:v>
                </c:pt>
                <c:pt idx="7675">
                  <c:v>40</c:v>
                </c:pt>
                <c:pt idx="7676">
                  <c:v>41</c:v>
                </c:pt>
                <c:pt idx="7677">
                  <c:v>41</c:v>
                </c:pt>
                <c:pt idx="7678">
                  <c:v>40</c:v>
                </c:pt>
                <c:pt idx="7679">
                  <c:v>35</c:v>
                </c:pt>
                <c:pt idx="7680">
                  <c:v>35</c:v>
                </c:pt>
                <c:pt idx="7681">
                  <c:v>38</c:v>
                </c:pt>
                <c:pt idx="7682">
                  <c:v>38</c:v>
                </c:pt>
                <c:pt idx="7683">
                  <c:v>39</c:v>
                </c:pt>
                <c:pt idx="7684">
                  <c:v>37</c:v>
                </c:pt>
                <c:pt idx="7685">
                  <c:v>38</c:v>
                </c:pt>
                <c:pt idx="7686">
                  <c:v>35</c:v>
                </c:pt>
                <c:pt idx="7687">
                  <c:v>38</c:v>
                </c:pt>
                <c:pt idx="7688">
                  <c:v>37</c:v>
                </c:pt>
                <c:pt idx="7689">
                  <c:v>42</c:v>
                </c:pt>
                <c:pt idx="7690">
                  <c:v>45</c:v>
                </c:pt>
                <c:pt idx="7691">
                  <c:v>45</c:v>
                </c:pt>
                <c:pt idx="7692">
                  <c:v>47</c:v>
                </c:pt>
                <c:pt idx="7693">
                  <c:v>44</c:v>
                </c:pt>
                <c:pt idx="7694">
                  <c:v>42</c:v>
                </c:pt>
                <c:pt idx="7695">
                  <c:v>46</c:v>
                </c:pt>
                <c:pt idx="7696">
                  <c:v>46</c:v>
                </c:pt>
                <c:pt idx="7697">
                  <c:v>49</c:v>
                </c:pt>
                <c:pt idx="7698">
                  <c:v>50</c:v>
                </c:pt>
                <c:pt idx="7699">
                  <c:v>51</c:v>
                </c:pt>
                <c:pt idx="7700">
                  <c:v>55</c:v>
                </c:pt>
                <c:pt idx="7701">
                  <c:v>54</c:v>
                </c:pt>
                <c:pt idx="7702">
                  <c:v>48</c:v>
                </c:pt>
                <c:pt idx="7703">
                  <c:v>49</c:v>
                </c:pt>
                <c:pt idx="7704">
                  <c:v>48</c:v>
                </c:pt>
                <c:pt idx="7705">
                  <c:v>49</c:v>
                </c:pt>
                <c:pt idx="7706">
                  <c:v>58</c:v>
                </c:pt>
                <c:pt idx="7707">
                  <c:v>57</c:v>
                </c:pt>
                <c:pt idx="7708">
                  <c:v>56</c:v>
                </c:pt>
                <c:pt idx="7709">
                  <c:v>56</c:v>
                </c:pt>
                <c:pt idx="7710">
                  <c:v>58</c:v>
                </c:pt>
                <c:pt idx="7711">
                  <c:v>57</c:v>
                </c:pt>
                <c:pt idx="7712">
                  <c:v>55</c:v>
                </c:pt>
                <c:pt idx="7713">
                  <c:v>54</c:v>
                </c:pt>
                <c:pt idx="7714">
                  <c:v>53</c:v>
                </c:pt>
                <c:pt idx="7715">
                  <c:v>53</c:v>
                </c:pt>
                <c:pt idx="7716">
                  <c:v>53</c:v>
                </c:pt>
                <c:pt idx="7717">
                  <c:v>57</c:v>
                </c:pt>
                <c:pt idx="7718">
                  <c:v>55</c:v>
                </c:pt>
                <c:pt idx="7719">
                  <c:v>53</c:v>
                </c:pt>
                <c:pt idx="7720">
                  <c:v>54</c:v>
                </c:pt>
                <c:pt idx="7721">
                  <c:v>53</c:v>
                </c:pt>
                <c:pt idx="7722">
                  <c:v>52</c:v>
                </c:pt>
                <c:pt idx="7723">
                  <c:v>49</c:v>
                </c:pt>
                <c:pt idx="7724">
                  <c:v>48</c:v>
                </c:pt>
                <c:pt idx="7725">
                  <c:v>48</c:v>
                </c:pt>
                <c:pt idx="7726">
                  <c:v>49</c:v>
                </c:pt>
                <c:pt idx="7727">
                  <c:v>48</c:v>
                </c:pt>
                <c:pt idx="7728">
                  <c:v>50</c:v>
                </c:pt>
                <c:pt idx="7729">
                  <c:v>44</c:v>
                </c:pt>
                <c:pt idx="7730">
                  <c:v>43</c:v>
                </c:pt>
                <c:pt idx="7731">
                  <c:v>42</c:v>
                </c:pt>
                <c:pt idx="7732">
                  <c:v>44</c:v>
                </c:pt>
                <c:pt idx="7733">
                  <c:v>46</c:v>
                </c:pt>
                <c:pt idx="7734">
                  <c:v>46</c:v>
                </c:pt>
                <c:pt idx="7735">
                  <c:v>51</c:v>
                </c:pt>
                <c:pt idx="7736">
                  <c:v>50</c:v>
                </c:pt>
                <c:pt idx="7737">
                  <c:v>48</c:v>
                </c:pt>
                <c:pt idx="7738">
                  <c:v>47</c:v>
                </c:pt>
                <c:pt idx="7739">
                  <c:v>49</c:v>
                </c:pt>
                <c:pt idx="7740">
                  <c:v>46</c:v>
                </c:pt>
                <c:pt idx="7741">
                  <c:v>49</c:v>
                </c:pt>
                <c:pt idx="7742">
                  <c:v>47</c:v>
                </c:pt>
                <c:pt idx="7743">
                  <c:v>47</c:v>
                </c:pt>
                <c:pt idx="7744">
                  <c:v>46</c:v>
                </c:pt>
                <c:pt idx="7745">
                  <c:v>46</c:v>
                </c:pt>
                <c:pt idx="7746">
                  <c:v>47</c:v>
                </c:pt>
                <c:pt idx="7747">
                  <c:v>42</c:v>
                </c:pt>
                <c:pt idx="7748">
                  <c:v>41</c:v>
                </c:pt>
                <c:pt idx="7749">
                  <c:v>42</c:v>
                </c:pt>
                <c:pt idx="7750">
                  <c:v>43</c:v>
                </c:pt>
                <c:pt idx="7751">
                  <c:v>41</c:v>
                </c:pt>
                <c:pt idx="7752">
                  <c:v>38</c:v>
                </c:pt>
                <c:pt idx="7753">
                  <c:v>37</c:v>
                </c:pt>
                <c:pt idx="7754">
                  <c:v>35</c:v>
                </c:pt>
                <c:pt idx="7755">
                  <c:v>37</c:v>
                </c:pt>
                <c:pt idx="7756">
                  <c:v>35</c:v>
                </c:pt>
                <c:pt idx="7757">
                  <c:v>35</c:v>
                </c:pt>
                <c:pt idx="7758">
                  <c:v>35</c:v>
                </c:pt>
                <c:pt idx="7759">
                  <c:v>37</c:v>
                </c:pt>
                <c:pt idx="7760">
                  <c:v>37</c:v>
                </c:pt>
                <c:pt idx="7761">
                  <c:v>40</c:v>
                </c:pt>
                <c:pt idx="7762">
                  <c:v>39</c:v>
                </c:pt>
                <c:pt idx="7763">
                  <c:v>46</c:v>
                </c:pt>
                <c:pt idx="7764">
                  <c:v>45</c:v>
                </c:pt>
                <c:pt idx="7765">
                  <c:v>47</c:v>
                </c:pt>
                <c:pt idx="7766">
                  <c:v>54</c:v>
                </c:pt>
                <c:pt idx="7767">
                  <c:v>56</c:v>
                </c:pt>
                <c:pt idx="7768">
                  <c:v>61</c:v>
                </c:pt>
                <c:pt idx="7769">
                  <c:v>59</c:v>
                </c:pt>
                <c:pt idx="7770">
                  <c:v>63</c:v>
                </c:pt>
                <c:pt idx="7771">
                  <c:v>63</c:v>
                </c:pt>
                <c:pt idx="7772">
                  <c:v>69</c:v>
                </c:pt>
                <c:pt idx="7773">
                  <c:v>68</c:v>
                </c:pt>
                <c:pt idx="7774">
                  <c:v>66</c:v>
                </c:pt>
                <c:pt idx="7775">
                  <c:v>63</c:v>
                </c:pt>
                <c:pt idx="7776">
                  <c:v>66</c:v>
                </c:pt>
                <c:pt idx="7777">
                  <c:v>63</c:v>
                </c:pt>
                <c:pt idx="7778">
                  <c:v>58</c:v>
                </c:pt>
                <c:pt idx="7779">
                  <c:v>54</c:v>
                </c:pt>
                <c:pt idx="7780">
                  <c:v>51</c:v>
                </c:pt>
                <c:pt idx="7781">
                  <c:v>54</c:v>
                </c:pt>
                <c:pt idx="7782">
                  <c:v>50</c:v>
                </c:pt>
                <c:pt idx="7783">
                  <c:v>51</c:v>
                </c:pt>
                <c:pt idx="7784">
                  <c:v>45</c:v>
                </c:pt>
                <c:pt idx="7785">
                  <c:v>42</c:v>
                </c:pt>
                <c:pt idx="7786">
                  <c:v>43</c:v>
                </c:pt>
                <c:pt idx="7787">
                  <c:v>44</c:v>
                </c:pt>
                <c:pt idx="7788">
                  <c:v>42</c:v>
                </c:pt>
                <c:pt idx="7789">
                  <c:v>42</c:v>
                </c:pt>
                <c:pt idx="7790">
                  <c:v>42</c:v>
                </c:pt>
                <c:pt idx="7791">
                  <c:v>47</c:v>
                </c:pt>
                <c:pt idx="7792">
                  <c:v>47</c:v>
                </c:pt>
                <c:pt idx="7793">
                  <c:v>42</c:v>
                </c:pt>
                <c:pt idx="7794">
                  <c:v>42</c:v>
                </c:pt>
                <c:pt idx="7795">
                  <c:v>42</c:v>
                </c:pt>
                <c:pt idx="7796">
                  <c:v>46</c:v>
                </c:pt>
                <c:pt idx="7797">
                  <c:v>46</c:v>
                </c:pt>
                <c:pt idx="7798">
                  <c:v>47</c:v>
                </c:pt>
                <c:pt idx="7799">
                  <c:v>46</c:v>
                </c:pt>
                <c:pt idx="7800">
                  <c:v>48</c:v>
                </c:pt>
                <c:pt idx="7801">
                  <c:v>50</c:v>
                </c:pt>
                <c:pt idx="7802">
                  <c:v>53</c:v>
                </c:pt>
                <c:pt idx="7803">
                  <c:v>52</c:v>
                </c:pt>
                <c:pt idx="7804">
                  <c:v>49</c:v>
                </c:pt>
                <c:pt idx="7805">
                  <c:v>51</c:v>
                </c:pt>
                <c:pt idx="7806">
                  <c:v>52</c:v>
                </c:pt>
                <c:pt idx="7807">
                  <c:v>53</c:v>
                </c:pt>
                <c:pt idx="7808">
                  <c:v>49</c:v>
                </c:pt>
                <c:pt idx="7809">
                  <c:v>50</c:v>
                </c:pt>
                <c:pt idx="7810">
                  <c:v>48</c:v>
                </c:pt>
                <c:pt idx="7811">
                  <c:v>45</c:v>
                </c:pt>
                <c:pt idx="7812">
                  <c:v>46</c:v>
                </c:pt>
                <c:pt idx="7813">
                  <c:v>46</c:v>
                </c:pt>
                <c:pt idx="7814">
                  <c:v>47</c:v>
                </c:pt>
                <c:pt idx="7815">
                  <c:v>44</c:v>
                </c:pt>
                <c:pt idx="7816">
                  <c:v>46</c:v>
                </c:pt>
                <c:pt idx="7817">
                  <c:v>47</c:v>
                </c:pt>
                <c:pt idx="7818">
                  <c:v>45</c:v>
                </c:pt>
                <c:pt idx="7819">
                  <c:v>42</c:v>
                </c:pt>
                <c:pt idx="7820">
                  <c:v>42</c:v>
                </c:pt>
                <c:pt idx="7821">
                  <c:v>41</c:v>
                </c:pt>
                <c:pt idx="7822">
                  <c:v>38</c:v>
                </c:pt>
                <c:pt idx="7823">
                  <c:v>37</c:v>
                </c:pt>
                <c:pt idx="7824">
                  <c:v>37</c:v>
                </c:pt>
                <c:pt idx="7825">
                  <c:v>36</c:v>
                </c:pt>
                <c:pt idx="7826">
                  <c:v>36</c:v>
                </c:pt>
                <c:pt idx="7827">
                  <c:v>43</c:v>
                </c:pt>
                <c:pt idx="7828">
                  <c:v>43</c:v>
                </c:pt>
                <c:pt idx="7829">
                  <c:v>44</c:v>
                </c:pt>
                <c:pt idx="7830">
                  <c:v>43</c:v>
                </c:pt>
                <c:pt idx="7831">
                  <c:v>47</c:v>
                </c:pt>
                <c:pt idx="7832">
                  <c:v>51</c:v>
                </c:pt>
                <c:pt idx="7833">
                  <c:v>50</c:v>
                </c:pt>
                <c:pt idx="7834">
                  <c:v>52</c:v>
                </c:pt>
                <c:pt idx="7835">
                  <c:v>55</c:v>
                </c:pt>
                <c:pt idx="7836">
                  <c:v>56</c:v>
                </c:pt>
                <c:pt idx="7837">
                  <c:v>52</c:v>
                </c:pt>
                <c:pt idx="7838">
                  <c:v>47</c:v>
                </c:pt>
                <c:pt idx="7839">
                  <c:v>44</c:v>
                </c:pt>
                <c:pt idx="7840">
                  <c:v>42</c:v>
                </c:pt>
                <c:pt idx="7841">
                  <c:v>39</c:v>
                </c:pt>
                <c:pt idx="7842">
                  <c:v>37</c:v>
                </c:pt>
                <c:pt idx="7843">
                  <c:v>37</c:v>
                </c:pt>
                <c:pt idx="7844">
                  <c:v>35</c:v>
                </c:pt>
                <c:pt idx="7845">
                  <c:v>38</c:v>
                </c:pt>
                <c:pt idx="7846">
                  <c:v>40</c:v>
                </c:pt>
                <c:pt idx="7847">
                  <c:v>40</c:v>
                </c:pt>
                <c:pt idx="7848">
                  <c:v>37</c:v>
                </c:pt>
                <c:pt idx="7849">
                  <c:v>42</c:v>
                </c:pt>
                <c:pt idx="7850">
                  <c:v>39</c:v>
                </c:pt>
                <c:pt idx="7851">
                  <c:v>33</c:v>
                </c:pt>
                <c:pt idx="7852">
                  <c:v>32</c:v>
                </c:pt>
                <c:pt idx="7853">
                  <c:v>38</c:v>
                </c:pt>
                <c:pt idx="7854">
                  <c:v>41</c:v>
                </c:pt>
                <c:pt idx="7855">
                  <c:v>40</c:v>
                </c:pt>
                <c:pt idx="7856">
                  <c:v>39</c:v>
                </c:pt>
                <c:pt idx="7857">
                  <c:v>38</c:v>
                </c:pt>
                <c:pt idx="7858">
                  <c:v>35</c:v>
                </c:pt>
                <c:pt idx="7859">
                  <c:v>35</c:v>
                </c:pt>
                <c:pt idx="7860">
                  <c:v>32</c:v>
                </c:pt>
                <c:pt idx="7861">
                  <c:v>30</c:v>
                </c:pt>
                <c:pt idx="7862">
                  <c:v>39</c:v>
                </c:pt>
                <c:pt idx="7863">
                  <c:v>39</c:v>
                </c:pt>
                <c:pt idx="7864">
                  <c:v>38</c:v>
                </c:pt>
                <c:pt idx="7865">
                  <c:v>39</c:v>
                </c:pt>
                <c:pt idx="7866">
                  <c:v>40</c:v>
                </c:pt>
                <c:pt idx="7867">
                  <c:v>42</c:v>
                </c:pt>
                <c:pt idx="7868">
                  <c:v>42</c:v>
                </c:pt>
                <c:pt idx="7869">
                  <c:v>44</c:v>
                </c:pt>
                <c:pt idx="7870">
                  <c:v>48</c:v>
                </c:pt>
                <c:pt idx="7871">
                  <c:v>46</c:v>
                </c:pt>
                <c:pt idx="7872">
                  <c:v>52</c:v>
                </c:pt>
                <c:pt idx="7873">
                  <c:v>52</c:v>
                </c:pt>
                <c:pt idx="7874">
                  <c:v>45</c:v>
                </c:pt>
                <c:pt idx="7875">
                  <c:v>45</c:v>
                </c:pt>
                <c:pt idx="7876">
                  <c:v>46</c:v>
                </c:pt>
                <c:pt idx="7877">
                  <c:v>44</c:v>
                </c:pt>
                <c:pt idx="7878">
                  <c:v>42</c:v>
                </c:pt>
                <c:pt idx="7879">
                  <c:v>42</c:v>
                </c:pt>
                <c:pt idx="7880">
                  <c:v>44</c:v>
                </c:pt>
                <c:pt idx="7881">
                  <c:v>43</c:v>
                </c:pt>
                <c:pt idx="7882">
                  <c:v>44</c:v>
                </c:pt>
                <c:pt idx="7883">
                  <c:v>45</c:v>
                </c:pt>
                <c:pt idx="7884">
                  <c:v>40</c:v>
                </c:pt>
                <c:pt idx="7885">
                  <c:v>43</c:v>
                </c:pt>
                <c:pt idx="7886">
                  <c:v>44</c:v>
                </c:pt>
                <c:pt idx="7887">
                  <c:v>49</c:v>
                </c:pt>
                <c:pt idx="7888">
                  <c:v>48</c:v>
                </c:pt>
                <c:pt idx="7889">
                  <c:v>51</c:v>
                </c:pt>
                <c:pt idx="7890">
                  <c:v>50</c:v>
                </c:pt>
                <c:pt idx="7891">
                  <c:v>49</c:v>
                </c:pt>
                <c:pt idx="7892">
                  <c:v>50</c:v>
                </c:pt>
                <c:pt idx="7893">
                  <c:v>52</c:v>
                </c:pt>
                <c:pt idx="7894">
                  <c:v>48</c:v>
                </c:pt>
                <c:pt idx="7895">
                  <c:v>49</c:v>
                </c:pt>
                <c:pt idx="7896">
                  <c:v>51</c:v>
                </c:pt>
                <c:pt idx="7897">
                  <c:v>54</c:v>
                </c:pt>
                <c:pt idx="7898">
                  <c:v>55</c:v>
                </c:pt>
                <c:pt idx="7899">
                  <c:v>52</c:v>
                </c:pt>
                <c:pt idx="7900">
                  <c:v>54</c:v>
                </c:pt>
                <c:pt idx="7901">
                  <c:v>51</c:v>
                </c:pt>
                <c:pt idx="7902">
                  <c:v>51</c:v>
                </c:pt>
                <c:pt idx="7903">
                  <c:v>52</c:v>
                </c:pt>
                <c:pt idx="7904">
                  <c:v>51</c:v>
                </c:pt>
                <c:pt idx="7905">
                  <c:v>48</c:v>
                </c:pt>
                <c:pt idx="7906">
                  <c:v>52</c:v>
                </c:pt>
                <c:pt idx="7907">
                  <c:v>53</c:v>
                </c:pt>
                <c:pt idx="7908">
                  <c:v>52</c:v>
                </c:pt>
                <c:pt idx="7909">
                  <c:v>46</c:v>
                </c:pt>
                <c:pt idx="7910">
                  <c:v>46</c:v>
                </c:pt>
                <c:pt idx="7911">
                  <c:v>49</c:v>
                </c:pt>
                <c:pt idx="7912">
                  <c:v>47</c:v>
                </c:pt>
                <c:pt idx="7913">
                  <c:v>44</c:v>
                </c:pt>
                <c:pt idx="7914">
                  <c:v>49</c:v>
                </c:pt>
                <c:pt idx="7915">
                  <c:v>48</c:v>
                </c:pt>
                <c:pt idx="7916">
                  <c:v>45</c:v>
                </c:pt>
                <c:pt idx="7917">
                  <c:v>49</c:v>
                </c:pt>
                <c:pt idx="7918">
                  <c:v>53</c:v>
                </c:pt>
                <c:pt idx="7919">
                  <c:v>49</c:v>
                </c:pt>
                <c:pt idx="7920">
                  <c:v>51</c:v>
                </c:pt>
                <c:pt idx="7921">
                  <c:v>51</c:v>
                </c:pt>
                <c:pt idx="7922">
                  <c:v>51</c:v>
                </c:pt>
                <c:pt idx="7923">
                  <c:v>49</c:v>
                </c:pt>
                <c:pt idx="7924">
                  <c:v>54</c:v>
                </c:pt>
                <c:pt idx="7925">
                  <c:v>55</c:v>
                </c:pt>
                <c:pt idx="7926">
                  <c:v>54</c:v>
                </c:pt>
                <c:pt idx="7927">
                  <c:v>52</c:v>
                </c:pt>
                <c:pt idx="7928">
                  <c:v>53</c:v>
                </c:pt>
                <c:pt idx="7929">
                  <c:v>50</c:v>
                </c:pt>
                <c:pt idx="7930">
                  <c:v>45</c:v>
                </c:pt>
                <c:pt idx="7931">
                  <c:v>44</c:v>
                </c:pt>
                <c:pt idx="7932">
                  <c:v>43</c:v>
                </c:pt>
                <c:pt idx="7933">
                  <c:v>42</c:v>
                </c:pt>
                <c:pt idx="7934">
                  <c:v>43</c:v>
                </c:pt>
                <c:pt idx="7935">
                  <c:v>44</c:v>
                </c:pt>
                <c:pt idx="7936">
                  <c:v>40</c:v>
                </c:pt>
                <c:pt idx="7937">
                  <c:v>42</c:v>
                </c:pt>
                <c:pt idx="7938">
                  <c:v>43</c:v>
                </c:pt>
                <c:pt idx="7939">
                  <c:v>44</c:v>
                </c:pt>
                <c:pt idx="7940">
                  <c:v>42</c:v>
                </c:pt>
                <c:pt idx="7941">
                  <c:v>43</c:v>
                </c:pt>
                <c:pt idx="7942">
                  <c:v>45</c:v>
                </c:pt>
                <c:pt idx="7943">
                  <c:v>47</c:v>
                </c:pt>
                <c:pt idx="7944">
                  <c:v>47</c:v>
                </c:pt>
                <c:pt idx="7945">
                  <c:v>54</c:v>
                </c:pt>
                <c:pt idx="7946">
                  <c:v>55</c:v>
                </c:pt>
                <c:pt idx="7947">
                  <c:v>53</c:v>
                </c:pt>
                <c:pt idx="7948">
                  <c:v>57</c:v>
                </c:pt>
                <c:pt idx="7949">
                  <c:v>52</c:v>
                </c:pt>
                <c:pt idx="7950">
                  <c:v>51</c:v>
                </c:pt>
                <c:pt idx="7951">
                  <c:v>50</c:v>
                </c:pt>
                <c:pt idx="7952">
                  <c:v>55</c:v>
                </c:pt>
                <c:pt idx="7953">
                  <c:v>54</c:v>
                </c:pt>
                <c:pt idx="7954">
                  <c:v>52</c:v>
                </c:pt>
                <c:pt idx="7955">
                  <c:v>55</c:v>
                </c:pt>
                <c:pt idx="7956">
                  <c:v>58</c:v>
                </c:pt>
                <c:pt idx="7957">
                  <c:v>56</c:v>
                </c:pt>
                <c:pt idx="7958">
                  <c:v>54</c:v>
                </c:pt>
                <c:pt idx="7959">
                  <c:v>56</c:v>
                </c:pt>
                <c:pt idx="7960">
                  <c:v>54</c:v>
                </c:pt>
                <c:pt idx="7961">
                  <c:v>56</c:v>
                </c:pt>
                <c:pt idx="7962">
                  <c:v>54</c:v>
                </c:pt>
                <c:pt idx="7963">
                  <c:v>55</c:v>
                </c:pt>
                <c:pt idx="7964">
                  <c:v>54</c:v>
                </c:pt>
                <c:pt idx="7965">
                  <c:v>54</c:v>
                </c:pt>
                <c:pt idx="7966">
                  <c:v>51</c:v>
                </c:pt>
                <c:pt idx="7967">
                  <c:v>51</c:v>
                </c:pt>
                <c:pt idx="7968">
                  <c:v>49</c:v>
                </c:pt>
                <c:pt idx="7969">
                  <c:v>45</c:v>
                </c:pt>
                <c:pt idx="7970">
                  <c:v>44</c:v>
                </c:pt>
                <c:pt idx="7971">
                  <c:v>43</c:v>
                </c:pt>
                <c:pt idx="7972">
                  <c:v>42</c:v>
                </c:pt>
                <c:pt idx="7973">
                  <c:v>44</c:v>
                </c:pt>
                <c:pt idx="7974">
                  <c:v>40</c:v>
                </c:pt>
                <c:pt idx="7975">
                  <c:v>39</c:v>
                </c:pt>
                <c:pt idx="7976">
                  <c:v>34</c:v>
                </c:pt>
                <c:pt idx="7977">
                  <c:v>37</c:v>
                </c:pt>
                <c:pt idx="7978">
                  <c:v>38</c:v>
                </c:pt>
                <c:pt idx="7979">
                  <c:v>38</c:v>
                </c:pt>
                <c:pt idx="7980">
                  <c:v>39</c:v>
                </c:pt>
                <c:pt idx="7981">
                  <c:v>41</c:v>
                </c:pt>
                <c:pt idx="7982">
                  <c:v>42</c:v>
                </c:pt>
                <c:pt idx="7983">
                  <c:v>42</c:v>
                </c:pt>
                <c:pt idx="7984">
                  <c:v>43</c:v>
                </c:pt>
                <c:pt idx="7985">
                  <c:v>44</c:v>
                </c:pt>
                <c:pt idx="7986">
                  <c:v>46</c:v>
                </c:pt>
                <c:pt idx="7987">
                  <c:v>43</c:v>
                </c:pt>
                <c:pt idx="7988">
                  <c:v>44</c:v>
                </c:pt>
                <c:pt idx="7989">
                  <c:v>42</c:v>
                </c:pt>
                <c:pt idx="7990">
                  <c:v>43</c:v>
                </c:pt>
                <c:pt idx="7991">
                  <c:v>44</c:v>
                </c:pt>
                <c:pt idx="7992">
                  <c:v>45</c:v>
                </c:pt>
                <c:pt idx="7993">
                  <c:v>47</c:v>
                </c:pt>
                <c:pt idx="7994">
                  <c:v>43</c:v>
                </c:pt>
                <c:pt idx="7995">
                  <c:v>43</c:v>
                </c:pt>
                <c:pt idx="7996">
                  <c:v>44</c:v>
                </c:pt>
                <c:pt idx="7997">
                  <c:v>44</c:v>
                </c:pt>
                <c:pt idx="7998">
                  <c:v>48</c:v>
                </c:pt>
                <c:pt idx="7999">
                  <c:v>48</c:v>
                </c:pt>
                <c:pt idx="8000">
                  <c:v>47</c:v>
                </c:pt>
                <c:pt idx="8001">
                  <c:v>48</c:v>
                </c:pt>
                <c:pt idx="8002">
                  <c:v>45</c:v>
                </c:pt>
                <c:pt idx="8003">
                  <c:v>44</c:v>
                </c:pt>
                <c:pt idx="8004">
                  <c:v>41</c:v>
                </c:pt>
                <c:pt idx="8005">
                  <c:v>38</c:v>
                </c:pt>
                <c:pt idx="8006">
                  <c:v>44</c:v>
                </c:pt>
                <c:pt idx="8007">
                  <c:v>44</c:v>
                </c:pt>
                <c:pt idx="8008">
                  <c:v>46</c:v>
                </c:pt>
                <c:pt idx="8009">
                  <c:v>47</c:v>
                </c:pt>
                <c:pt idx="8010">
                  <c:v>45</c:v>
                </c:pt>
                <c:pt idx="8011">
                  <c:v>50</c:v>
                </c:pt>
                <c:pt idx="8012">
                  <c:v>50</c:v>
                </c:pt>
                <c:pt idx="8013">
                  <c:v>49</c:v>
                </c:pt>
                <c:pt idx="8014">
                  <c:v>52</c:v>
                </c:pt>
                <c:pt idx="8015">
                  <c:v>52</c:v>
                </c:pt>
                <c:pt idx="8016">
                  <c:v>53</c:v>
                </c:pt>
                <c:pt idx="8017">
                  <c:v>51</c:v>
                </c:pt>
                <c:pt idx="8018">
                  <c:v>51</c:v>
                </c:pt>
                <c:pt idx="8019">
                  <c:v>50</c:v>
                </c:pt>
                <c:pt idx="8020">
                  <c:v>47</c:v>
                </c:pt>
                <c:pt idx="8021">
                  <c:v>44</c:v>
                </c:pt>
                <c:pt idx="8022">
                  <c:v>43</c:v>
                </c:pt>
                <c:pt idx="8023">
                  <c:v>41</c:v>
                </c:pt>
                <c:pt idx="8024">
                  <c:v>45</c:v>
                </c:pt>
                <c:pt idx="8025">
                  <c:v>44</c:v>
                </c:pt>
                <c:pt idx="8026">
                  <c:v>42</c:v>
                </c:pt>
                <c:pt idx="8027">
                  <c:v>39</c:v>
                </c:pt>
                <c:pt idx="8028">
                  <c:v>37</c:v>
                </c:pt>
                <c:pt idx="8029">
                  <c:v>37</c:v>
                </c:pt>
                <c:pt idx="8030">
                  <c:v>33</c:v>
                </c:pt>
                <c:pt idx="8031">
                  <c:v>33</c:v>
                </c:pt>
                <c:pt idx="8032">
                  <c:v>34</c:v>
                </c:pt>
                <c:pt idx="8033">
                  <c:v>37</c:v>
                </c:pt>
                <c:pt idx="8034">
                  <c:v>38</c:v>
                </c:pt>
                <c:pt idx="8035">
                  <c:v>36</c:v>
                </c:pt>
                <c:pt idx="8036">
                  <c:v>32</c:v>
                </c:pt>
                <c:pt idx="8037">
                  <c:v>36</c:v>
                </c:pt>
                <c:pt idx="8038">
                  <c:v>40</c:v>
                </c:pt>
                <c:pt idx="8039">
                  <c:v>41</c:v>
                </c:pt>
                <c:pt idx="8040">
                  <c:v>43</c:v>
                </c:pt>
                <c:pt idx="8041">
                  <c:v>43</c:v>
                </c:pt>
                <c:pt idx="8042">
                  <c:v>45</c:v>
                </c:pt>
                <c:pt idx="8043">
                  <c:v>49</c:v>
                </c:pt>
                <c:pt idx="8044">
                  <c:v>53</c:v>
                </c:pt>
                <c:pt idx="8045">
                  <c:v>51</c:v>
                </c:pt>
                <c:pt idx="8046">
                  <c:v>52</c:v>
                </c:pt>
                <c:pt idx="8047">
                  <c:v>55</c:v>
                </c:pt>
                <c:pt idx="8048">
                  <c:v>60</c:v>
                </c:pt>
                <c:pt idx="8049">
                  <c:v>62</c:v>
                </c:pt>
                <c:pt idx="8050">
                  <c:v>58</c:v>
                </c:pt>
                <c:pt idx="8051">
                  <c:v>62</c:v>
                </c:pt>
                <c:pt idx="8052">
                  <c:v>65</c:v>
                </c:pt>
                <c:pt idx="8053">
                  <c:v>66</c:v>
                </c:pt>
                <c:pt idx="8054">
                  <c:v>66</c:v>
                </c:pt>
                <c:pt idx="8055">
                  <c:v>66</c:v>
                </c:pt>
                <c:pt idx="8056">
                  <c:v>66</c:v>
                </c:pt>
                <c:pt idx="8057">
                  <c:v>64</c:v>
                </c:pt>
                <c:pt idx="8058">
                  <c:v>61</c:v>
                </c:pt>
                <c:pt idx="8059">
                  <c:v>61</c:v>
                </c:pt>
                <c:pt idx="8060">
                  <c:v>60</c:v>
                </c:pt>
                <c:pt idx="8061">
                  <c:v>58</c:v>
                </c:pt>
                <c:pt idx="8062">
                  <c:v>58</c:v>
                </c:pt>
                <c:pt idx="8063">
                  <c:v>52</c:v>
                </c:pt>
                <c:pt idx="8064">
                  <c:v>47</c:v>
                </c:pt>
                <c:pt idx="8065">
                  <c:v>49</c:v>
                </c:pt>
                <c:pt idx="8066">
                  <c:v>54</c:v>
                </c:pt>
                <c:pt idx="8067">
                  <c:v>49</c:v>
                </c:pt>
                <c:pt idx="8068">
                  <c:v>49</c:v>
                </c:pt>
                <c:pt idx="8069">
                  <c:v>49</c:v>
                </c:pt>
                <c:pt idx="8070">
                  <c:v>54</c:v>
                </c:pt>
                <c:pt idx="8071">
                  <c:v>52</c:v>
                </c:pt>
                <c:pt idx="8072">
                  <c:v>53</c:v>
                </c:pt>
                <c:pt idx="8073">
                  <c:v>52</c:v>
                </c:pt>
                <c:pt idx="8074">
                  <c:v>57</c:v>
                </c:pt>
                <c:pt idx="8075">
                  <c:v>58</c:v>
                </c:pt>
                <c:pt idx="8076">
                  <c:v>60</c:v>
                </c:pt>
                <c:pt idx="8077">
                  <c:v>60</c:v>
                </c:pt>
                <c:pt idx="8078">
                  <c:v>56</c:v>
                </c:pt>
                <c:pt idx="8079">
                  <c:v>54</c:v>
                </c:pt>
                <c:pt idx="8080">
                  <c:v>53</c:v>
                </c:pt>
                <c:pt idx="8081">
                  <c:v>52</c:v>
                </c:pt>
                <c:pt idx="8082">
                  <c:v>49</c:v>
                </c:pt>
                <c:pt idx="8083">
                  <c:v>45</c:v>
                </c:pt>
                <c:pt idx="8084">
                  <c:v>43</c:v>
                </c:pt>
                <c:pt idx="8085">
                  <c:v>48</c:v>
                </c:pt>
                <c:pt idx="8086">
                  <c:v>47</c:v>
                </c:pt>
                <c:pt idx="8087">
                  <c:v>47</c:v>
                </c:pt>
                <c:pt idx="8088">
                  <c:v>42</c:v>
                </c:pt>
                <c:pt idx="8089">
                  <c:v>42</c:v>
                </c:pt>
                <c:pt idx="8090">
                  <c:v>40</c:v>
                </c:pt>
                <c:pt idx="8091">
                  <c:v>43</c:v>
                </c:pt>
                <c:pt idx="8092">
                  <c:v>45</c:v>
                </c:pt>
                <c:pt idx="8093">
                  <c:v>46</c:v>
                </c:pt>
                <c:pt idx="8094">
                  <c:v>45</c:v>
                </c:pt>
                <c:pt idx="8095">
                  <c:v>49</c:v>
                </c:pt>
                <c:pt idx="8096">
                  <c:v>51</c:v>
                </c:pt>
                <c:pt idx="8097">
                  <c:v>49</c:v>
                </c:pt>
                <c:pt idx="8098">
                  <c:v>47</c:v>
                </c:pt>
                <c:pt idx="8099">
                  <c:v>49</c:v>
                </c:pt>
                <c:pt idx="8100">
                  <c:v>49</c:v>
                </c:pt>
                <c:pt idx="8101">
                  <c:v>50</c:v>
                </c:pt>
                <c:pt idx="8102">
                  <c:v>52</c:v>
                </c:pt>
                <c:pt idx="8103">
                  <c:v>50</c:v>
                </c:pt>
                <c:pt idx="8104">
                  <c:v>45</c:v>
                </c:pt>
                <c:pt idx="8105">
                  <c:v>43</c:v>
                </c:pt>
                <c:pt idx="8106">
                  <c:v>43</c:v>
                </c:pt>
                <c:pt idx="8107">
                  <c:v>43</c:v>
                </c:pt>
                <c:pt idx="8108">
                  <c:v>45</c:v>
                </c:pt>
                <c:pt idx="8109">
                  <c:v>44</c:v>
                </c:pt>
                <c:pt idx="8110">
                  <c:v>44</c:v>
                </c:pt>
                <c:pt idx="8111">
                  <c:v>44</c:v>
                </c:pt>
                <c:pt idx="8112">
                  <c:v>45</c:v>
                </c:pt>
                <c:pt idx="8113">
                  <c:v>43</c:v>
                </c:pt>
                <c:pt idx="8114">
                  <c:v>39</c:v>
                </c:pt>
                <c:pt idx="8115">
                  <c:v>39</c:v>
                </c:pt>
                <c:pt idx="8116">
                  <c:v>41</c:v>
                </c:pt>
                <c:pt idx="8117">
                  <c:v>41</c:v>
                </c:pt>
                <c:pt idx="8118">
                  <c:v>40</c:v>
                </c:pt>
                <c:pt idx="8119">
                  <c:v>39</c:v>
                </c:pt>
                <c:pt idx="8120">
                  <c:v>38</c:v>
                </c:pt>
                <c:pt idx="8121">
                  <c:v>39</c:v>
                </c:pt>
                <c:pt idx="8122">
                  <c:v>39</c:v>
                </c:pt>
                <c:pt idx="8123">
                  <c:v>35</c:v>
                </c:pt>
                <c:pt idx="8124">
                  <c:v>35</c:v>
                </c:pt>
                <c:pt idx="8125">
                  <c:v>39</c:v>
                </c:pt>
                <c:pt idx="8126">
                  <c:v>45</c:v>
                </c:pt>
                <c:pt idx="8127">
                  <c:v>47</c:v>
                </c:pt>
                <c:pt idx="8128">
                  <c:v>48</c:v>
                </c:pt>
                <c:pt idx="8129">
                  <c:v>51</c:v>
                </c:pt>
                <c:pt idx="8130">
                  <c:v>51</c:v>
                </c:pt>
                <c:pt idx="8131">
                  <c:v>49</c:v>
                </c:pt>
                <c:pt idx="8132">
                  <c:v>47</c:v>
                </c:pt>
                <c:pt idx="8133">
                  <c:v>46</c:v>
                </c:pt>
                <c:pt idx="8134">
                  <c:v>48</c:v>
                </c:pt>
                <c:pt idx="8135">
                  <c:v>50</c:v>
                </c:pt>
                <c:pt idx="8136">
                  <c:v>48</c:v>
                </c:pt>
                <c:pt idx="8137">
                  <c:v>45</c:v>
                </c:pt>
                <c:pt idx="8138">
                  <c:v>42</c:v>
                </c:pt>
                <c:pt idx="8139">
                  <c:v>43</c:v>
                </c:pt>
                <c:pt idx="8140">
                  <c:v>39</c:v>
                </c:pt>
                <c:pt idx="8141">
                  <c:v>38</c:v>
                </c:pt>
                <c:pt idx="8142">
                  <c:v>40</c:v>
                </c:pt>
                <c:pt idx="8143">
                  <c:v>38</c:v>
                </c:pt>
                <c:pt idx="8144">
                  <c:v>40</c:v>
                </c:pt>
                <c:pt idx="8145">
                  <c:v>39</c:v>
                </c:pt>
                <c:pt idx="8146">
                  <c:v>39</c:v>
                </c:pt>
                <c:pt idx="8147">
                  <c:v>38</c:v>
                </c:pt>
                <c:pt idx="8148">
                  <c:v>38</c:v>
                </c:pt>
                <c:pt idx="8149">
                  <c:v>37</c:v>
                </c:pt>
                <c:pt idx="8150">
                  <c:v>37</c:v>
                </c:pt>
                <c:pt idx="8151">
                  <c:v>33</c:v>
                </c:pt>
                <c:pt idx="8152">
                  <c:v>37</c:v>
                </c:pt>
                <c:pt idx="8153">
                  <c:v>40</c:v>
                </c:pt>
                <c:pt idx="8154">
                  <c:v>40</c:v>
                </c:pt>
                <c:pt idx="8155">
                  <c:v>42</c:v>
                </c:pt>
                <c:pt idx="8156">
                  <c:v>45</c:v>
                </c:pt>
                <c:pt idx="8157">
                  <c:v>46</c:v>
                </c:pt>
                <c:pt idx="8158">
                  <c:v>49</c:v>
                </c:pt>
                <c:pt idx="8159">
                  <c:v>52</c:v>
                </c:pt>
                <c:pt idx="8160">
                  <c:v>53</c:v>
                </c:pt>
                <c:pt idx="8161">
                  <c:v>53</c:v>
                </c:pt>
                <c:pt idx="8162">
                  <c:v>46</c:v>
                </c:pt>
                <c:pt idx="8163">
                  <c:v>49</c:v>
                </c:pt>
                <c:pt idx="8164">
                  <c:v>46</c:v>
                </c:pt>
                <c:pt idx="8165">
                  <c:v>45</c:v>
                </c:pt>
                <c:pt idx="8166">
                  <c:v>43</c:v>
                </c:pt>
                <c:pt idx="8167">
                  <c:v>43</c:v>
                </c:pt>
                <c:pt idx="8168">
                  <c:v>49</c:v>
                </c:pt>
                <c:pt idx="8169">
                  <c:v>46</c:v>
                </c:pt>
                <c:pt idx="8170">
                  <c:v>46</c:v>
                </c:pt>
                <c:pt idx="8171">
                  <c:v>44</c:v>
                </c:pt>
                <c:pt idx="8172">
                  <c:v>46</c:v>
                </c:pt>
                <c:pt idx="8173">
                  <c:v>46</c:v>
                </c:pt>
                <c:pt idx="8174">
                  <c:v>49</c:v>
                </c:pt>
                <c:pt idx="8175">
                  <c:v>48</c:v>
                </c:pt>
                <c:pt idx="8176">
                  <c:v>49</c:v>
                </c:pt>
                <c:pt idx="8177">
                  <c:v>52</c:v>
                </c:pt>
                <c:pt idx="8178">
                  <c:v>52</c:v>
                </c:pt>
                <c:pt idx="8179">
                  <c:v>51</c:v>
                </c:pt>
                <c:pt idx="8180">
                  <c:v>48</c:v>
                </c:pt>
                <c:pt idx="8181">
                  <c:v>50</c:v>
                </c:pt>
                <c:pt idx="8182">
                  <c:v>50</c:v>
                </c:pt>
                <c:pt idx="8183">
                  <c:v>57</c:v>
                </c:pt>
                <c:pt idx="8184">
                  <c:v>57</c:v>
                </c:pt>
                <c:pt idx="8185">
                  <c:v>56</c:v>
                </c:pt>
                <c:pt idx="8186">
                  <c:v>57</c:v>
                </c:pt>
                <c:pt idx="8187">
                  <c:v>59</c:v>
                </c:pt>
                <c:pt idx="8188">
                  <c:v>65</c:v>
                </c:pt>
                <c:pt idx="8189">
                  <c:v>62</c:v>
                </c:pt>
                <c:pt idx="8190">
                  <c:v>61</c:v>
                </c:pt>
                <c:pt idx="8191">
                  <c:v>62</c:v>
                </c:pt>
                <c:pt idx="8192">
                  <c:v>62</c:v>
                </c:pt>
                <c:pt idx="8193">
                  <c:v>62</c:v>
                </c:pt>
                <c:pt idx="8194">
                  <c:v>58</c:v>
                </c:pt>
                <c:pt idx="8195">
                  <c:v>55</c:v>
                </c:pt>
                <c:pt idx="8196">
                  <c:v>53</c:v>
                </c:pt>
                <c:pt idx="8197">
                  <c:v>54</c:v>
                </c:pt>
                <c:pt idx="8198">
                  <c:v>51</c:v>
                </c:pt>
                <c:pt idx="8199">
                  <c:v>43</c:v>
                </c:pt>
                <c:pt idx="8200">
                  <c:v>39</c:v>
                </c:pt>
                <c:pt idx="8201">
                  <c:v>43</c:v>
                </c:pt>
                <c:pt idx="8202">
                  <c:v>43</c:v>
                </c:pt>
                <c:pt idx="8203">
                  <c:v>43</c:v>
                </c:pt>
                <c:pt idx="8204">
                  <c:v>44</c:v>
                </c:pt>
                <c:pt idx="8205">
                  <c:v>42</c:v>
                </c:pt>
                <c:pt idx="8206">
                  <c:v>44</c:v>
                </c:pt>
                <c:pt idx="8207">
                  <c:v>42</c:v>
                </c:pt>
                <c:pt idx="8208">
                  <c:v>41</c:v>
                </c:pt>
                <c:pt idx="8209">
                  <c:v>39</c:v>
                </c:pt>
                <c:pt idx="8210">
                  <c:v>43</c:v>
                </c:pt>
                <c:pt idx="8211">
                  <c:v>44</c:v>
                </c:pt>
                <c:pt idx="8212">
                  <c:v>44</c:v>
                </c:pt>
                <c:pt idx="8213">
                  <c:v>44</c:v>
                </c:pt>
                <c:pt idx="8214">
                  <c:v>45</c:v>
                </c:pt>
                <c:pt idx="8215">
                  <c:v>43</c:v>
                </c:pt>
                <c:pt idx="8216">
                  <c:v>44</c:v>
                </c:pt>
                <c:pt idx="8217">
                  <c:v>43</c:v>
                </c:pt>
                <c:pt idx="8218">
                  <c:v>43</c:v>
                </c:pt>
                <c:pt idx="8219">
                  <c:v>45</c:v>
                </c:pt>
                <c:pt idx="8220">
                  <c:v>46</c:v>
                </c:pt>
                <c:pt idx="8221">
                  <c:v>45</c:v>
                </c:pt>
                <c:pt idx="8222">
                  <c:v>41</c:v>
                </c:pt>
                <c:pt idx="8223">
                  <c:v>42</c:v>
                </c:pt>
                <c:pt idx="8224">
                  <c:v>43</c:v>
                </c:pt>
                <c:pt idx="8225">
                  <c:v>42</c:v>
                </c:pt>
                <c:pt idx="8226">
                  <c:v>43</c:v>
                </c:pt>
                <c:pt idx="8227">
                  <c:v>44</c:v>
                </c:pt>
                <c:pt idx="8228">
                  <c:v>48</c:v>
                </c:pt>
                <c:pt idx="8229">
                  <c:v>48</c:v>
                </c:pt>
                <c:pt idx="8230">
                  <c:v>47</c:v>
                </c:pt>
                <c:pt idx="8231">
                  <c:v>42</c:v>
                </c:pt>
                <c:pt idx="8232">
                  <c:v>45</c:v>
                </c:pt>
                <c:pt idx="8233">
                  <c:v>46</c:v>
                </c:pt>
                <c:pt idx="8234">
                  <c:v>50</c:v>
                </c:pt>
                <c:pt idx="8235">
                  <c:v>56</c:v>
                </c:pt>
                <c:pt idx="8236">
                  <c:v>55</c:v>
                </c:pt>
                <c:pt idx="8237">
                  <c:v>51</c:v>
                </c:pt>
                <c:pt idx="8238">
                  <c:v>45</c:v>
                </c:pt>
                <c:pt idx="8239">
                  <c:v>44</c:v>
                </c:pt>
                <c:pt idx="8240">
                  <c:v>45</c:v>
                </c:pt>
                <c:pt idx="8241">
                  <c:v>48</c:v>
                </c:pt>
                <c:pt idx="8242">
                  <c:v>50</c:v>
                </c:pt>
                <c:pt idx="8243">
                  <c:v>52</c:v>
                </c:pt>
                <c:pt idx="8244">
                  <c:v>50</c:v>
                </c:pt>
                <c:pt idx="8245">
                  <c:v>51</c:v>
                </c:pt>
                <c:pt idx="8246">
                  <c:v>48</c:v>
                </c:pt>
                <c:pt idx="8247">
                  <c:v>46</c:v>
                </c:pt>
                <c:pt idx="8248">
                  <c:v>47</c:v>
                </c:pt>
                <c:pt idx="8249">
                  <c:v>49</c:v>
                </c:pt>
                <c:pt idx="8250">
                  <c:v>53</c:v>
                </c:pt>
                <c:pt idx="8251">
                  <c:v>53</c:v>
                </c:pt>
                <c:pt idx="8252">
                  <c:v>53</c:v>
                </c:pt>
                <c:pt idx="8253">
                  <c:v>50</c:v>
                </c:pt>
                <c:pt idx="8254">
                  <c:v>52</c:v>
                </c:pt>
                <c:pt idx="8255">
                  <c:v>51</c:v>
                </c:pt>
                <c:pt idx="8256">
                  <c:v>49</c:v>
                </c:pt>
                <c:pt idx="8257">
                  <c:v>47</c:v>
                </c:pt>
                <c:pt idx="8258">
                  <c:v>51</c:v>
                </c:pt>
                <c:pt idx="8259">
                  <c:v>48</c:v>
                </c:pt>
                <c:pt idx="8260">
                  <c:v>47</c:v>
                </c:pt>
                <c:pt idx="8261">
                  <c:v>49</c:v>
                </c:pt>
                <c:pt idx="8262">
                  <c:v>46</c:v>
                </c:pt>
                <c:pt idx="8263">
                  <c:v>47</c:v>
                </c:pt>
                <c:pt idx="8264">
                  <c:v>49</c:v>
                </c:pt>
                <c:pt idx="8265">
                  <c:v>49</c:v>
                </c:pt>
                <c:pt idx="8266">
                  <c:v>48</c:v>
                </c:pt>
                <c:pt idx="8267">
                  <c:v>49</c:v>
                </c:pt>
                <c:pt idx="8268">
                  <c:v>47</c:v>
                </c:pt>
                <c:pt idx="8269">
                  <c:v>47</c:v>
                </c:pt>
                <c:pt idx="8270">
                  <c:v>42</c:v>
                </c:pt>
                <c:pt idx="8271">
                  <c:v>48</c:v>
                </c:pt>
                <c:pt idx="8272">
                  <c:v>49</c:v>
                </c:pt>
                <c:pt idx="8273">
                  <c:v>47</c:v>
                </c:pt>
                <c:pt idx="8274">
                  <c:v>50</c:v>
                </c:pt>
                <c:pt idx="8275">
                  <c:v>47</c:v>
                </c:pt>
                <c:pt idx="8276">
                  <c:v>47</c:v>
                </c:pt>
                <c:pt idx="8277">
                  <c:v>45</c:v>
                </c:pt>
                <c:pt idx="8278">
                  <c:v>45</c:v>
                </c:pt>
                <c:pt idx="8279">
                  <c:v>43</c:v>
                </c:pt>
                <c:pt idx="8280">
                  <c:v>44</c:v>
                </c:pt>
                <c:pt idx="8281">
                  <c:v>43</c:v>
                </c:pt>
                <c:pt idx="8282">
                  <c:v>45</c:v>
                </c:pt>
                <c:pt idx="8283">
                  <c:v>41</c:v>
                </c:pt>
                <c:pt idx="8284">
                  <c:v>40</c:v>
                </c:pt>
                <c:pt idx="8285">
                  <c:v>37</c:v>
                </c:pt>
                <c:pt idx="8286">
                  <c:v>37</c:v>
                </c:pt>
                <c:pt idx="8287">
                  <c:v>39</c:v>
                </c:pt>
                <c:pt idx="8288">
                  <c:v>39</c:v>
                </c:pt>
                <c:pt idx="8289">
                  <c:v>43</c:v>
                </c:pt>
                <c:pt idx="8290">
                  <c:v>43</c:v>
                </c:pt>
                <c:pt idx="8291">
                  <c:v>46</c:v>
                </c:pt>
                <c:pt idx="8292">
                  <c:v>47</c:v>
                </c:pt>
                <c:pt idx="8293">
                  <c:v>51</c:v>
                </c:pt>
                <c:pt idx="8294">
                  <c:v>55</c:v>
                </c:pt>
                <c:pt idx="8295">
                  <c:v>60</c:v>
                </c:pt>
                <c:pt idx="8296">
                  <c:v>60</c:v>
                </c:pt>
                <c:pt idx="8297">
                  <c:v>62</c:v>
                </c:pt>
                <c:pt idx="8298">
                  <c:v>63</c:v>
                </c:pt>
                <c:pt idx="8299">
                  <c:v>61</c:v>
                </c:pt>
                <c:pt idx="8300">
                  <c:v>64</c:v>
                </c:pt>
                <c:pt idx="8301">
                  <c:v>60</c:v>
                </c:pt>
                <c:pt idx="8302">
                  <c:v>63</c:v>
                </c:pt>
                <c:pt idx="8303">
                  <c:v>60</c:v>
                </c:pt>
                <c:pt idx="8304">
                  <c:v>57</c:v>
                </c:pt>
                <c:pt idx="8305">
                  <c:v>57</c:v>
                </c:pt>
                <c:pt idx="8306">
                  <c:v>51</c:v>
                </c:pt>
                <c:pt idx="8307">
                  <c:v>46</c:v>
                </c:pt>
                <c:pt idx="8308">
                  <c:v>46</c:v>
                </c:pt>
                <c:pt idx="8309">
                  <c:v>45</c:v>
                </c:pt>
                <c:pt idx="8310">
                  <c:v>44</c:v>
                </c:pt>
                <c:pt idx="8311">
                  <c:v>49</c:v>
                </c:pt>
                <c:pt idx="8312">
                  <c:v>51</c:v>
                </c:pt>
                <c:pt idx="8313">
                  <c:v>52</c:v>
                </c:pt>
                <c:pt idx="8314">
                  <c:v>54</c:v>
                </c:pt>
                <c:pt idx="8315">
                  <c:v>55</c:v>
                </c:pt>
                <c:pt idx="8316">
                  <c:v>56</c:v>
                </c:pt>
                <c:pt idx="8317">
                  <c:v>55</c:v>
                </c:pt>
                <c:pt idx="8318">
                  <c:v>51</c:v>
                </c:pt>
                <c:pt idx="8319">
                  <c:v>52</c:v>
                </c:pt>
                <c:pt idx="8320">
                  <c:v>48</c:v>
                </c:pt>
                <c:pt idx="8321">
                  <c:v>49</c:v>
                </c:pt>
                <c:pt idx="8322">
                  <c:v>50</c:v>
                </c:pt>
                <c:pt idx="8323">
                  <c:v>48</c:v>
                </c:pt>
                <c:pt idx="8324">
                  <c:v>48</c:v>
                </c:pt>
                <c:pt idx="8325">
                  <c:v>47</c:v>
                </c:pt>
                <c:pt idx="8326">
                  <c:v>47</c:v>
                </c:pt>
                <c:pt idx="8327">
                  <c:v>45</c:v>
                </c:pt>
                <c:pt idx="8328">
                  <c:v>47</c:v>
                </c:pt>
                <c:pt idx="8329">
                  <c:v>48</c:v>
                </c:pt>
                <c:pt idx="8330">
                  <c:v>50</c:v>
                </c:pt>
                <c:pt idx="8331">
                  <c:v>51</c:v>
                </c:pt>
                <c:pt idx="8332">
                  <c:v>56</c:v>
                </c:pt>
                <c:pt idx="8333">
                  <c:v>55</c:v>
                </c:pt>
                <c:pt idx="8334">
                  <c:v>55</c:v>
                </c:pt>
                <c:pt idx="8335">
                  <c:v>55</c:v>
                </c:pt>
                <c:pt idx="8336">
                  <c:v>48</c:v>
                </c:pt>
                <c:pt idx="8337">
                  <c:v>49</c:v>
                </c:pt>
                <c:pt idx="8338">
                  <c:v>49</c:v>
                </c:pt>
                <c:pt idx="8339">
                  <c:v>45</c:v>
                </c:pt>
                <c:pt idx="8340">
                  <c:v>43</c:v>
                </c:pt>
                <c:pt idx="8341">
                  <c:v>44</c:v>
                </c:pt>
                <c:pt idx="8342">
                  <c:v>45</c:v>
                </c:pt>
                <c:pt idx="8343">
                  <c:v>47</c:v>
                </c:pt>
                <c:pt idx="8344">
                  <c:v>45</c:v>
                </c:pt>
                <c:pt idx="8345">
                  <c:v>46</c:v>
                </c:pt>
                <c:pt idx="8346">
                  <c:v>47</c:v>
                </c:pt>
                <c:pt idx="8347">
                  <c:v>46</c:v>
                </c:pt>
                <c:pt idx="8348">
                  <c:v>48</c:v>
                </c:pt>
                <c:pt idx="8349">
                  <c:v>50</c:v>
                </c:pt>
                <c:pt idx="8350">
                  <c:v>51</c:v>
                </c:pt>
                <c:pt idx="8351">
                  <c:v>54</c:v>
                </c:pt>
                <c:pt idx="8352">
                  <c:v>52</c:v>
                </c:pt>
                <c:pt idx="8353">
                  <c:v>52</c:v>
                </c:pt>
                <c:pt idx="8354">
                  <c:v>54</c:v>
                </c:pt>
                <c:pt idx="8355">
                  <c:v>54</c:v>
                </c:pt>
                <c:pt idx="8356">
                  <c:v>54</c:v>
                </c:pt>
                <c:pt idx="8357">
                  <c:v>54</c:v>
                </c:pt>
                <c:pt idx="8358">
                  <c:v>53</c:v>
                </c:pt>
                <c:pt idx="8359">
                  <c:v>55</c:v>
                </c:pt>
                <c:pt idx="8360">
                  <c:v>54</c:v>
                </c:pt>
                <c:pt idx="8361">
                  <c:v>49</c:v>
                </c:pt>
                <c:pt idx="8362">
                  <c:v>46</c:v>
                </c:pt>
                <c:pt idx="8363">
                  <c:v>44</c:v>
                </c:pt>
                <c:pt idx="8364">
                  <c:v>44</c:v>
                </c:pt>
                <c:pt idx="8365">
                  <c:v>44</c:v>
                </c:pt>
                <c:pt idx="8366">
                  <c:v>48</c:v>
                </c:pt>
                <c:pt idx="8367">
                  <c:v>53</c:v>
                </c:pt>
                <c:pt idx="8368">
                  <c:v>51</c:v>
                </c:pt>
                <c:pt idx="8369">
                  <c:v>51</c:v>
                </c:pt>
                <c:pt idx="8370">
                  <c:v>55</c:v>
                </c:pt>
                <c:pt idx="8371">
                  <c:v>60</c:v>
                </c:pt>
                <c:pt idx="8372">
                  <c:v>65</c:v>
                </c:pt>
                <c:pt idx="8373">
                  <c:v>66</c:v>
                </c:pt>
                <c:pt idx="8374">
                  <c:v>72</c:v>
                </c:pt>
                <c:pt idx="8375">
                  <c:v>70</c:v>
                </c:pt>
                <c:pt idx="8376">
                  <c:v>70</c:v>
                </c:pt>
                <c:pt idx="8377">
                  <c:v>74</c:v>
                </c:pt>
                <c:pt idx="8378">
                  <c:v>72</c:v>
                </c:pt>
                <c:pt idx="8379">
                  <c:v>69</c:v>
                </c:pt>
                <c:pt idx="8380">
                  <c:v>68</c:v>
                </c:pt>
                <c:pt idx="8381">
                  <c:v>69</c:v>
                </c:pt>
                <c:pt idx="8382">
                  <c:v>65</c:v>
                </c:pt>
                <c:pt idx="8383">
                  <c:v>65</c:v>
                </c:pt>
                <c:pt idx="8384">
                  <c:v>63</c:v>
                </c:pt>
                <c:pt idx="8385">
                  <c:v>66</c:v>
                </c:pt>
                <c:pt idx="8386">
                  <c:v>62</c:v>
                </c:pt>
                <c:pt idx="8387">
                  <c:v>61</c:v>
                </c:pt>
                <c:pt idx="8388">
                  <c:v>63</c:v>
                </c:pt>
                <c:pt idx="8389">
                  <c:v>59</c:v>
                </c:pt>
                <c:pt idx="8390">
                  <c:v>57</c:v>
                </c:pt>
                <c:pt idx="8391">
                  <c:v>63</c:v>
                </c:pt>
                <c:pt idx="8392">
                  <c:v>65</c:v>
                </c:pt>
                <c:pt idx="8393">
                  <c:v>64</c:v>
                </c:pt>
                <c:pt idx="8394">
                  <c:v>64</c:v>
                </c:pt>
                <c:pt idx="8395">
                  <c:v>58</c:v>
                </c:pt>
                <c:pt idx="8396">
                  <c:v>57</c:v>
                </c:pt>
                <c:pt idx="8397">
                  <c:v>56</c:v>
                </c:pt>
                <c:pt idx="8398">
                  <c:v>57</c:v>
                </c:pt>
                <c:pt idx="8399">
                  <c:v>59</c:v>
                </c:pt>
                <c:pt idx="8400">
                  <c:v>56</c:v>
                </c:pt>
                <c:pt idx="8401">
                  <c:v>58</c:v>
                </c:pt>
                <c:pt idx="8402">
                  <c:v>63</c:v>
                </c:pt>
                <c:pt idx="8403">
                  <c:v>58</c:v>
                </c:pt>
                <c:pt idx="8404">
                  <c:v>58</c:v>
                </c:pt>
                <c:pt idx="8405">
                  <c:v>61</c:v>
                </c:pt>
                <c:pt idx="8406">
                  <c:v>58</c:v>
                </c:pt>
                <c:pt idx="8407">
                  <c:v>57</c:v>
                </c:pt>
                <c:pt idx="8408">
                  <c:v>57</c:v>
                </c:pt>
                <c:pt idx="8409">
                  <c:v>56</c:v>
                </c:pt>
                <c:pt idx="8410">
                  <c:v>57</c:v>
                </c:pt>
                <c:pt idx="8411">
                  <c:v>56</c:v>
                </c:pt>
                <c:pt idx="8412">
                  <c:v>54</c:v>
                </c:pt>
                <c:pt idx="8413">
                  <c:v>51</c:v>
                </c:pt>
                <c:pt idx="8414">
                  <c:v>54</c:v>
                </c:pt>
                <c:pt idx="8415">
                  <c:v>50</c:v>
                </c:pt>
                <c:pt idx="8416">
                  <c:v>48</c:v>
                </c:pt>
                <c:pt idx="8417">
                  <c:v>45</c:v>
                </c:pt>
                <c:pt idx="8418">
                  <c:v>49</c:v>
                </c:pt>
                <c:pt idx="8419">
                  <c:v>49</c:v>
                </c:pt>
                <c:pt idx="8420">
                  <c:v>51</c:v>
                </c:pt>
                <c:pt idx="8421">
                  <c:v>50</c:v>
                </c:pt>
                <c:pt idx="8422">
                  <c:v>50</c:v>
                </c:pt>
                <c:pt idx="8423">
                  <c:v>47</c:v>
                </c:pt>
                <c:pt idx="8424">
                  <c:v>47</c:v>
                </c:pt>
                <c:pt idx="8425">
                  <c:v>49</c:v>
                </c:pt>
                <c:pt idx="8426">
                  <c:v>49</c:v>
                </c:pt>
                <c:pt idx="8427">
                  <c:v>50</c:v>
                </c:pt>
                <c:pt idx="8428">
                  <c:v>51</c:v>
                </c:pt>
                <c:pt idx="8429">
                  <c:v>53</c:v>
                </c:pt>
                <c:pt idx="8430">
                  <c:v>51</c:v>
                </c:pt>
                <c:pt idx="8431">
                  <c:v>51</c:v>
                </c:pt>
                <c:pt idx="8432">
                  <c:v>50</c:v>
                </c:pt>
                <c:pt idx="8433">
                  <c:v>52</c:v>
                </c:pt>
                <c:pt idx="8434">
                  <c:v>50</c:v>
                </c:pt>
                <c:pt idx="8435">
                  <c:v>52</c:v>
                </c:pt>
                <c:pt idx="8436">
                  <c:v>55</c:v>
                </c:pt>
                <c:pt idx="8437">
                  <c:v>56</c:v>
                </c:pt>
                <c:pt idx="8438">
                  <c:v>51</c:v>
                </c:pt>
                <c:pt idx="8439">
                  <c:v>52</c:v>
                </c:pt>
                <c:pt idx="8440">
                  <c:v>46</c:v>
                </c:pt>
                <c:pt idx="8441">
                  <c:v>43</c:v>
                </c:pt>
                <c:pt idx="8442">
                  <c:v>49</c:v>
                </c:pt>
                <c:pt idx="8443">
                  <c:v>50</c:v>
                </c:pt>
                <c:pt idx="8444">
                  <c:v>52</c:v>
                </c:pt>
                <c:pt idx="8445">
                  <c:v>54</c:v>
                </c:pt>
                <c:pt idx="8446">
                  <c:v>58</c:v>
                </c:pt>
                <c:pt idx="8447">
                  <c:v>58</c:v>
                </c:pt>
                <c:pt idx="8448">
                  <c:v>64</c:v>
                </c:pt>
                <c:pt idx="8449">
                  <c:v>62</c:v>
                </c:pt>
                <c:pt idx="8450">
                  <c:v>67</c:v>
                </c:pt>
                <c:pt idx="8451">
                  <c:v>65</c:v>
                </c:pt>
                <c:pt idx="8452">
                  <c:v>67</c:v>
                </c:pt>
                <c:pt idx="8453">
                  <c:v>68</c:v>
                </c:pt>
                <c:pt idx="8454">
                  <c:v>65</c:v>
                </c:pt>
                <c:pt idx="8455">
                  <c:v>65</c:v>
                </c:pt>
                <c:pt idx="8456">
                  <c:v>62</c:v>
                </c:pt>
                <c:pt idx="8457">
                  <c:v>60</c:v>
                </c:pt>
                <c:pt idx="8458">
                  <c:v>58</c:v>
                </c:pt>
                <c:pt idx="8459">
                  <c:v>55</c:v>
                </c:pt>
                <c:pt idx="8460">
                  <c:v>56</c:v>
                </c:pt>
                <c:pt idx="8461">
                  <c:v>57</c:v>
                </c:pt>
                <c:pt idx="8462">
                  <c:v>54</c:v>
                </c:pt>
                <c:pt idx="8463">
                  <c:v>53</c:v>
                </c:pt>
                <c:pt idx="8464">
                  <c:v>53</c:v>
                </c:pt>
                <c:pt idx="8465">
                  <c:v>54</c:v>
                </c:pt>
                <c:pt idx="8466">
                  <c:v>51</c:v>
                </c:pt>
                <c:pt idx="8467">
                  <c:v>51</c:v>
                </c:pt>
                <c:pt idx="8468">
                  <c:v>53</c:v>
                </c:pt>
                <c:pt idx="8469">
                  <c:v>54</c:v>
                </c:pt>
                <c:pt idx="8470">
                  <c:v>54</c:v>
                </c:pt>
                <c:pt idx="8471">
                  <c:v>51</c:v>
                </c:pt>
                <c:pt idx="8472">
                  <c:v>41</c:v>
                </c:pt>
                <c:pt idx="8473">
                  <c:v>41</c:v>
                </c:pt>
                <c:pt idx="8474">
                  <c:v>46</c:v>
                </c:pt>
                <c:pt idx="8475">
                  <c:v>44</c:v>
                </c:pt>
                <c:pt idx="8476">
                  <c:v>44</c:v>
                </c:pt>
                <c:pt idx="8477">
                  <c:v>43</c:v>
                </c:pt>
                <c:pt idx="8478">
                  <c:v>48</c:v>
                </c:pt>
                <c:pt idx="8479">
                  <c:v>49</c:v>
                </c:pt>
                <c:pt idx="8480">
                  <c:v>46</c:v>
                </c:pt>
                <c:pt idx="8481">
                  <c:v>44</c:v>
                </c:pt>
                <c:pt idx="8482">
                  <c:v>43</c:v>
                </c:pt>
                <c:pt idx="8483">
                  <c:v>42</c:v>
                </c:pt>
                <c:pt idx="8484">
                  <c:v>44</c:v>
                </c:pt>
                <c:pt idx="8485">
                  <c:v>42</c:v>
                </c:pt>
                <c:pt idx="8486">
                  <c:v>43</c:v>
                </c:pt>
                <c:pt idx="8487">
                  <c:v>47</c:v>
                </c:pt>
                <c:pt idx="8488">
                  <c:v>48</c:v>
                </c:pt>
                <c:pt idx="8489">
                  <c:v>51</c:v>
                </c:pt>
                <c:pt idx="8490">
                  <c:v>41</c:v>
                </c:pt>
                <c:pt idx="8491">
                  <c:v>44</c:v>
                </c:pt>
                <c:pt idx="8492">
                  <c:v>46</c:v>
                </c:pt>
                <c:pt idx="8493">
                  <c:v>49</c:v>
                </c:pt>
                <c:pt idx="8494">
                  <c:v>52</c:v>
                </c:pt>
                <c:pt idx="8495">
                  <c:v>56</c:v>
                </c:pt>
                <c:pt idx="8496">
                  <c:v>61</c:v>
                </c:pt>
                <c:pt idx="8497">
                  <c:v>63</c:v>
                </c:pt>
                <c:pt idx="8498">
                  <c:v>61</c:v>
                </c:pt>
                <c:pt idx="8499">
                  <c:v>62</c:v>
                </c:pt>
                <c:pt idx="8500">
                  <c:v>59</c:v>
                </c:pt>
                <c:pt idx="8501">
                  <c:v>58</c:v>
                </c:pt>
                <c:pt idx="8502">
                  <c:v>59</c:v>
                </c:pt>
                <c:pt idx="8503">
                  <c:v>58</c:v>
                </c:pt>
                <c:pt idx="8504">
                  <c:v>55</c:v>
                </c:pt>
                <c:pt idx="8505">
                  <c:v>53</c:v>
                </c:pt>
                <c:pt idx="8506">
                  <c:v>49</c:v>
                </c:pt>
                <c:pt idx="8507">
                  <c:v>49</c:v>
                </c:pt>
                <c:pt idx="8508">
                  <c:v>43</c:v>
                </c:pt>
                <c:pt idx="8509">
                  <c:v>44</c:v>
                </c:pt>
                <c:pt idx="8510">
                  <c:v>39</c:v>
                </c:pt>
                <c:pt idx="8511">
                  <c:v>36</c:v>
                </c:pt>
                <c:pt idx="8512">
                  <c:v>40</c:v>
                </c:pt>
                <c:pt idx="8513">
                  <c:v>37</c:v>
                </c:pt>
                <c:pt idx="8514">
                  <c:v>38</c:v>
                </c:pt>
                <c:pt idx="8515">
                  <c:v>44</c:v>
                </c:pt>
                <c:pt idx="8516">
                  <c:v>40</c:v>
                </c:pt>
                <c:pt idx="8517">
                  <c:v>41</c:v>
                </c:pt>
                <c:pt idx="8518">
                  <c:v>42</c:v>
                </c:pt>
                <c:pt idx="8519">
                  <c:v>36</c:v>
                </c:pt>
                <c:pt idx="8520">
                  <c:v>42</c:v>
                </c:pt>
                <c:pt idx="8521">
                  <c:v>40</c:v>
                </c:pt>
                <c:pt idx="8522">
                  <c:v>45</c:v>
                </c:pt>
                <c:pt idx="8523">
                  <c:v>47</c:v>
                </c:pt>
                <c:pt idx="8524">
                  <c:v>45</c:v>
                </c:pt>
                <c:pt idx="8525">
                  <c:v>47</c:v>
                </c:pt>
                <c:pt idx="8526">
                  <c:v>46</c:v>
                </c:pt>
                <c:pt idx="8527">
                  <c:v>46</c:v>
                </c:pt>
                <c:pt idx="8528">
                  <c:v>48</c:v>
                </c:pt>
                <c:pt idx="8529">
                  <c:v>49</c:v>
                </c:pt>
                <c:pt idx="8530">
                  <c:v>48</c:v>
                </c:pt>
                <c:pt idx="8531">
                  <c:v>54</c:v>
                </c:pt>
                <c:pt idx="8532">
                  <c:v>52</c:v>
                </c:pt>
                <c:pt idx="8533">
                  <c:v>50</c:v>
                </c:pt>
                <c:pt idx="8534">
                  <c:v>47</c:v>
                </c:pt>
                <c:pt idx="8535">
                  <c:v>48</c:v>
                </c:pt>
                <c:pt idx="8536">
                  <c:v>47</c:v>
                </c:pt>
                <c:pt idx="8537">
                  <c:v>48</c:v>
                </c:pt>
                <c:pt idx="8538">
                  <c:v>47</c:v>
                </c:pt>
                <c:pt idx="8539">
                  <c:v>42</c:v>
                </c:pt>
                <c:pt idx="8540">
                  <c:v>40</c:v>
                </c:pt>
                <c:pt idx="8541">
                  <c:v>41</c:v>
                </c:pt>
                <c:pt idx="8542">
                  <c:v>44</c:v>
                </c:pt>
                <c:pt idx="8543">
                  <c:v>41</c:v>
                </c:pt>
                <c:pt idx="8544">
                  <c:v>40</c:v>
                </c:pt>
                <c:pt idx="8545">
                  <c:v>43</c:v>
                </c:pt>
                <c:pt idx="8546">
                  <c:v>44</c:v>
                </c:pt>
                <c:pt idx="8547">
                  <c:v>45</c:v>
                </c:pt>
                <c:pt idx="8548">
                  <c:v>49</c:v>
                </c:pt>
                <c:pt idx="8549">
                  <c:v>54</c:v>
                </c:pt>
                <c:pt idx="8550">
                  <c:v>59</c:v>
                </c:pt>
                <c:pt idx="8551">
                  <c:v>62</c:v>
                </c:pt>
                <c:pt idx="8552">
                  <c:v>66</c:v>
                </c:pt>
                <c:pt idx="8553">
                  <c:v>68</c:v>
                </c:pt>
                <c:pt idx="8554">
                  <c:v>65</c:v>
                </c:pt>
                <c:pt idx="8555">
                  <c:v>65</c:v>
                </c:pt>
                <c:pt idx="8556">
                  <c:v>68</c:v>
                </c:pt>
                <c:pt idx="8557">
                  <c:v>70</c:v>
                </c:pt>
                <c:pt idx="8558">
                  <c:v>67</c:v>
                </c:pt>
                <c:pt idx="8559">
                  <c:v>66</c:v>
                </c:pt>
                <c:pt idx="8560">
                  <c:v>63</c:v>
                </c:pt>
                <c:pt idx="8561">
                  <c:v>57</c:v>
                </c:pt>
                <c:pt idx="8562">
                  <c:v>50</c:v>
                </c:pt>
                <c:pt idx="8563">
                  <c:v>50</c:v>
                </c:pt>
                <c:pt idx="8564">
                  <c:v>44</c:v>
                </c:pt>
                <c:pt idx="8565">
                  <c:v>44</c:v>
                </c:pt>
                <c:pt idx="8566">
                  <c:v>45</c:v>
                </c:pt>
                <c:pt idx="8567">
                  <c:v>47</c:v>
                </c:pt>
                <c:pt idx="8568">
                  <c:v>46</c:v>
                </c:pt>
                <c:pt idx="8569">
                  <c:v>46</c:v>
                </c:pt>
                <c:pt idx="8570">
                  <c:v>46</c:v>
                </c:pt>
                <c:pt idx="8571">
                  <c:v>47</c:v>
                </c:pt>
                <c:pt idx="8572">
                  <c:v>51</c:v>
                </c:pt>
                <c:pt idx="8573">
                  <c:v>50</c:v>
                </c:pt>
                <c:pt idx="8574">
                  <c:v>51</c:v>
                </c:pt>
                <c:pt idx="8575">
                  <c:v>49</c:v>
                </c:pt>
                <c:pt idx="8576">
                  <c:v>55</c:v>
                </c:pt>
                <c:pt idx="8577">
                  <c:v>56</c:v>
                </c:pt>
                <c:pt idx="8578">
                  <c:v>55</c:v>
                </c:pt>
                <c:pt idx="8579">
                  <c:v>51</c:v>
                </c:pt>
                <c:pt idx="8580">
                  <c:v>51</c:v>
                </c:pt>
                <c:pt idx="8581">
                  <c:v>50</c:v>
                </c:pt>
                <c:pt idx="8582">
                  <c:v>48</c:v>
                </c:pt>
                <c:pt idx="8583">
                  <c:v>47</c:v>
                </c:pt>
                <c:pt idx="8584">
                  <c:v>45</c:v>
                </c:pt>
                <c:pt idx="8585">
                  <c:v>46</c:v>
                </c:pt>
                <c:pt idx="8586">
                  <c:v>48</c:v>
                </c:pt>
                <c:pt idx="8587">
                  <c:v>47</c:v>
                </c:pt>
                <c:pt idx="8588">
                  <c:v>43</c:v>
                </c:pt>
                <c:pt idx="8589">
                  <c:v>41</c:v>
                </c:pt>
                <c:pt idx="8590">
                  <c:v>43</c:v>
                </c:pt>
                <c:pt idx="8591">
                  <c:v>43</c:v>
                </c:pt>
                <c:pt idx="8592">
                  <c:v>44</c:v>
                </c:pt>
                <c:pt idx="8593">
                  <c:v>46</c:v>
                </c:pt>
                <c:pt idx="8594">
                  <c:v>49</c:v>
                </c:pt>
                <c:pt idx="8595">
                  <c:v>46</c:v>
                </c:pt>
                <c:pt idx="8596">
                  <c:v>40</c:v>
                </c:pt>
                <c:pt idx="8597">
                  <c:v>40</c:v>
                </c:pt>
                <c:pt idx="8598">
                  <c:v>40</c:v>
                </c:pt>
                <c:pt idx="8599">
                  <c:v>43</c:v>
                </c:pt>
                <c:pt idx="8600">
                  <c:v>47</c:v>
                </c:pt>
                <c:pt idx="8601">
                  <c:v>48</c:v>
                </c:pt>
                <c:pt idx="8602">
                  <c:v>48</c:v>
                </c:pt>
                <c:pt idx="8603">
                  <c:v>45</c:v>
                </c:pt>
                <c:pt idx="8604">
                  <c:v>43</c:v>
                </c:pt>
                <c:pt idx="8605">
                  <c:v>41</c:v>
                </c:pt>
                <c:pt idx="8606">
                  <c:v>43</c:v>
                </c:pt>
                <c:pt idx="8607">
                  <c:v>49</c:v>
                </c:pt>
                <c:pt idx="8608">
                  <c:v>50</c:v>
                </c:pt>
                <c:pt idx="8609">
                  <c:v>50</c:v>
                </c:pt>
                <c:pt idx="8610">
                  <c:v>51</c:v>
                </c:pt>
                <c:pt idx="8611">
                  <c:v>50</c:v>
                </c:pt>
                <c:pt idx="8612">
                  <c:v>48</c:v>
                </c:pt>
                <c:pt idx="8613">
                  <c:v>53</c:v>
                </c:pt>
                <c:pt idx="8614">
                  <c:v>52</c:v>
                </c:pt>
                <c:pt idx="8615">
                  <c:v>54</c:v>
                </c:pt>
                <c:pt idx="8616">
                  <c:v>56</c:v>
                </c:pt>
                <c:pt idx="8617">
                  <c:v>56</c:v>
                </c:pt>
                <c:pt idx="8618">
                  <c:v>52</c:v>
                </c:pt>
                <c:pt idx="8619">
                  <c:v>49</c:v>
                </c:pt>
                <c:pt idx="8620">
                  <c:v>47</c:v>
                </c:pt>
                <c:pt idx="8621">
                  <c:v>48</c:v>
                </c:pt>
                <c:pt idx="8622">
                  <c:v>49</c:v>
                </c:pt>
                <c:pt idx="8623">
                  <c:v>51</c:v>
                </c:pt>
                <c:pt idx="8624">
                  <c:v>49</c:v>
                </c:pt>
                <c:pt idx="8625">
                  <c:v>43</c:v>
                </c:pt>
                <c:pt idx="8626">
                  <c:v>44</c:v>
                </c:pt>
                <c:pt idx="8627">
                  <c:v>48</c:v>
                </c:pt>
                <c:pt idx="8628">
                  <c:v>50</c:v>
                </c:pt>
                <c:pt idx="8629">
                  <c:v>54</c:v>
                </c:pt>
                <c:pt idx="8630">
                  <c:v>55</c:v>
                </c:pt>
                <c:pt idx="8631">
                  <c:v>56</c:v>
                </c:pt>
                <c:pt idx="8632">
                  <c:v>56</c:v>
                </c:pt>
                <c:pt idx="8633">
                  <c:v>52</c:v>
                </c:pt>
                <c:pt idx="8634">
                  <c:v>54</c:v>
                </c:pt>
                <c:pt idx="8635">
                  <c:v>53</c:v>
                </c:pt>
                <c:pt idx="8636">
                  <c:v>52</c:v>
                </c:pt>
                <c:pt idx="8637">
                  <c:v>52</c:v>
                </c:pt>
                <c:pt idx="8638">
                  <c:v>50</c:v>
                </c:pt>
                <c:pt idx="8639">
                  <c:v>44</c:v>
                </c:pt>
                <c:pt idx="8640">
                  <c:v>41</c:v>
                </c:pt>
                <c:pt idx="8641">
                  <c:v>43</c:v>
                </c:pt>
                <c:pt idx="8642">
                  <c:v>45</c:v>
                </c:pt>
                <c:pt idx="8643">
                  <c:v>47</c:v>
                </c:pt>
                <c:pt idx="8644">
                  <c:v>48</c:v>
                </c:pt>
                <c:pt idx="8645">
                  <c:v>50</c:v>
                </c:pt>
                <c:pt idx="8646">
                  <c:v>47</c:v>
                </c:pt>
                <c:pt idx="8647">
                  <c:v>45</c:v>
                </c:pt>
                <c:pt idx="8648">
                  <c:v>47</c:v>
                </c:pt>
                <c:pt idx="8649">
                  <c:v>51</c:v>
                </c:pt>
                <c:pt idx="8650">
                  <c:v>53</c:v>
                </c:pt>
                <c:pt idx="8651">
                  <c:v>56</c:v>
                </c:pt>
                <c:pt idx="8652">
                  <c:v>58</c:v>
                </c:pt>
                <c:pt idx="8653">
                  <c:v>53</c:v>
                </c:pt>
                <c:pt idx="8654">
                  <c:v>51</c:v>
                </c:pt>
                <c:pt idx="8655">
                  <c:v>52</c:v>
                </c:pt>
                <c:pt idx="8656">
                  <c:v>53</c:v>
                </c:pt>
                <c:pt idx="8657">
                  <c:v>54</c:v>
                </c:pt>
                <c:pt idx="8658">
                  <c:v>56</c:v>
                </c:pt>
                <c:pt idx="8659">
                  <c:v>56</c:v>
                </c:pt>
                <c:pt idx="8660">
                  <c:v>51</c:v>
                </c:pt>
                <c:pt idx="8661">
                  <c:v>52</c:v>
                </c:pt>
                <c:pt idx="8662">
                  <c:v>53</c:v>
                </c:pt>
                <c:pt idx="8663">
                  <c:v>53</c:v>
                </c:pt>
                <c:pt idx="8664">
                  <c:v>56</c:v>
                </c:pt>
                <c:pt idx="8665">
                  <c:v>64</c:v>
                </c:pt>
                <c:pt idx="8666">
                  <c:v>65</c:v>
                </c:pt>
                <c:pt idx="8667">
                  <c:v>64</c:v>
                </c:pt>
                <c:pt idx="8668">
                  <c:v>65</c:v>
                </c:pt>
                <c:pt idx="8669">
                  <c:v>67</c:v>
                </c:pt>
                <c:pt idx="8670">
                  <c:v>61</c:v>
                </c:pt>
                <c:pt idx="8671">
                  <c:v>66</c:v>
                </c:pt>
                <c:pt idx="8672">
                  <c:v>69</c:v>
                </c:pt>
                <c:pt idx="8673">
                  <c:v>66</c:v>
                </c:pt>
                <c:pt idx="8674">
                  <c:v>63</c:v>
                </c:pt>
                <c:pt idx="8675">
                  <c:v>61</c:v>
                </c:pt>
                <c:pt idx="8676">
                  <c:v>61</c:v>
                </c:pt>
                <c:pt idx="8677">
                  <c:v>53</c:v>
                </c:pt>
                <c:pt idx="8678">
                  <c:v>53</c:v>
                </c:pt>
                <c:pt idx="8679">
                  <c:v>52</c:v>
                </c:pt>
                <c:pt idx="8680">
                  <c:v>50</c:v>
                </c:pt>
                <c:pt idx="8681">
                  <c:v>48</c:v>
                </c:pt>
                <c:pt idx="8682">
                  <c:v>53</c:v>
                </c:pt>
                <c:pt idx="8683">
                  <c:v>53</c:v>
                </c:pt>
                <c:pt idx="8684">
                  <c:v>48</c:v>
                </c:pt>
                <c:pt idx="8685">
                  <c:v>46</c:v>
                </c:pt>
                <c:pt idx="8686">
                  <c:v>44</c:v>
                </c:pt>
                <c:pt idx="8687">
                  <c:v>47</c:v>
                </c:pt>
                <c:pt idx="8688">
                  <c:v>45</c:v>
                </c:pt>
                <c:pt idx="8689">
                  <c:v>48</c:v>
                </c:pt>
                <c:pt idx="8690">
                  <c:v>52</c:v>
                </c:pt>
                <c:pt idx="8691">
                  <c:v>53</c:v>
                </c:pt>
                <c:pt idx="8692">
                  <c:v>52</c:v>
                </c:pt>
                <c:pt idx="8693">
                  <c:v>50</c:v>
                </c:pt>
                <c:pt idx="8694">
                  <c:v>49</c:v>
                </c:pt>
                <c:pt idx="8695">
                  <c:v>48</c:v>
                </c:pt>
                <c:pt idx="8696">
                  <c:v>50</c:v>
                </c:pt>
                <c:pt idx="8697">
                  <c:v>50</c:v>
                </c:pt>
                <c:pt idx="8698">
                  <c:v>51</c:v>
                </c:pt>
                <c:pt idx="8699">
                  <c:v>52</c:v>
                </c:pt>
                <c:pt idx="8700">
                  <c:v>50</c:v>
                </c:pt>
                <c:pt idx="8701">
                  <c:v>48</c:v>
                </c:pt>
                <c:pt idx="8702">
                  <c:v>47</c:v>
                </c:pt>
                <c:pt idx="8703">
                  <c:v>45</c:v>
                </c:pt>
                <c:pt idx="8704">
                  <c:v>45</c:v>
                </c:pt>
                <c:pt idx="8705">
                  <c:v>48</c:v>
                </c:pt>
                <c:pt idx="8706">
                  <c:v>48</c:v>
                </c:pt>
                <c:pt idx="8707">
                  <c:v>50</c:v>
                </c:pt>
                <c:pt idx="8708">
                  <c:v>51</c:v>
                </c:pt>
                <c:pt idx="8709">
                  <c:v>51</c:v>
                </c:pt>
                <c:pt idx="8710">
                  <c:v>49</c:v>
                </c:pt>
                <c:pt idx="8711">
                  <c:v>47</c:v>
                </c:pt>
                <c:pt idx="8712">
                  <c:v>50</c:v>
                </c:pt>
                <c:pt idx="8713">
                  <c:v>50</c:v>
                </c:pt>
                <c:pt idx="8714">
                  <c:v>51</c:v>
                </c:pt>
                <c:pt idx="8715">
                  <c:v>50</c:v>
                </c:pt>
                <c:pt idx="8716">
                  <c:v>51</c:v>
                </c:pt>
                <c:pt idx="8717">
                  <c:v>55</c:v>
                </c:pt>
                <c:pt idx="8718">
                  <c:v>57</c:v>
                </c:pt>
                <c:pt idx="8719">
                  <c:v>59</c:v>
                </c:pt>
                <c:pt idx="8720">
                  <c:v>57</c:v>
                </c:pt>
                <c:pt idx="8721">
                  <c:v>57</c:v>
                </c:pt>
                <c:pt idx="8722">
                  <c:v>55</c:v>
                </c:pt>
                <c:pt idx="8723">
                  <c:v>53</c:v>
                </c:pt>
                <c:pt idx="8724">
                  <c:v>51</c:v>
                </c:pt>
                <c:pt idx="8725">
                  <c:v>53</c:v>
                </c:pt>
                <c:pt idx="8726">
                  <c:v>56</c:v>
                </c:pt>
                <c:pt idx="8727">
                  <c:v>64</c:v>
                </c:pt>
                <c:pt idx="8728">
                  <c:v>73</c:v>
                </c:pt>
                <c:pt idx="8729">
                  <c:v>69</c:v>
                </c:pt>
                <c:pt idx="8730">
                  <c:v>67</c:v>
                </c:pt>
                <c:pt idx="8731">
                  <c:v>65</c:v>
                </c:pt>
                <c:pt idx="8732">
                  <c:v>69</c:v>
                </c:pt>
                <c:pt idx="8733">
                  <c:v>74</c:v>
                </c:pt>
                <c:pt idx="8734">
                  <c:v>77</c:v>
                </c:pt>
                <c:pt idx="8735">
                  <c:v>83</c:v>
                </c:pt>
                <c:pt idx="8736">
                  <c:v>85</c:v>
                </c:pt>
                <c:pt idx="8737">
                  <c:v>83</c:v>
                </c:pt>
                <c:pt idx="8738">
                  <c:v>79</c:v>
                </c:pt>
                <c:pt idx="8739">
                  <c:v>73</c:v>
                </c:pt>
                <c:pt idx="8740">
                  <c:v>66</c:v>
                </c:pt>
                <c:pt idx="8741">
                  <c:v>64</c:v>
                </c:pt>
                <c:pt idx="8742">
                  <c:v>64</c:v>
                </c:pt>
                <c:pt idx="8743">
                  <c:v>66</c:v>
                </c:pt>
                <c:pt idx="8744">
                  <c:v>65</c:v>
                </c:pt>
                <c:pt idx="8745">
                  <c:v>63</c:v>
                </c:pt>
                <c:pt idx="8746">
                  <c:v>58</c:v>
                </c:pt>
                <c:pt idx="8747">
                  <c:v>56</c:v>
                </c:pt>
                <c:pt idx="8748">
                  <c:v>54</c:v>
                </c:pt>
                <c:pt idx="8749">
                  <c:v>55</c:v>
                </c:pt>
                <c:pt idx="8750">
                  <c:v>54</c:v>
                </c:pt>
                <c:pt idx="8751">
                  <c:v>56</c:v>
                </c:pt>
                <c:pt idx="8752">
                  <c:v>54</c:v>
                </c:pt>
                <c:pt idx="8753">
                  <c:v>51</c:v>
                </c:pt>
                <c:pt idx="8754">
                  <c:v>51</c:v>
                </c:pt>
                <c:pt idx="8755">
                  <c:v>51</c:v>
                </c:pt>
                <c:pt idx="8756">
                  <c:v>55</c:v>
                </c:pt>
                <c:pt idx="8757">
                  <c:v>55</c:v>
                </c:pt>
                <c:pt idx="8758">
                  <c:v>60</c:v>
                </c:pt>
                <c:pt idx="8759">
                  <c:v>56</c:v>
                </c:pt>
                <c:pt idx="8760">
                  <c:v>59</c:v>
                </c:pt>
                <c:pt idx="8761">
                  <c:v>57</c:v>
                </c:pt>
                <c:pt idx="8762">
                  <c:v>57</c:v>
                </c:pt>
                <c:pt idx="8763">
                  <c:v>58</c:v>
                </c:pt>
                <c:pt idx="8764">
                  <c:v>56</c:v>
                </c:pt>
                <c:pt idx="8765">
                  <c:v>58</c:v>
                </c:pt>
                <c:pt idx="8766">
                  <c:v>59</c:v>
                </c:pt>
                <c:pt idx="8767">
                  <c:v>60</c:v>
                </c:pt>
                <c:pt idx="8768">
                  <c:v>55</c:v>
                </c:pt>
                <c:pt idx="8769">
                  <c:v>57</c:v>
                </c:pt>
                <c:pt idx="8770">
                  <c:v>57</c:v>
                </c:pt>
                <c:pt idx="8771">
                  <c:v>58</c:v>
                </c:pt>
                <c:pt idx="8772">
                  <c:v>54</c:v>
                </c:pt>
                <c:pt idx="8773">
                  <c:v>52</c:v>
                </c:pt>
                <c:pt idx="8774">
                  <c:v>52</c:v>
                </c:pt>
                <c:pt idx="8775">
                  <c:v>51</c:v>
                </c:pt>
                <c:pt idx="8776">
                  <c:v>52</c:v>
                </c:pt>
                <c:pt idx="8777">
                  <c:v>54</c:v>
                </c:pt>
                <c:pt idx="8778">
                  <c:v>54</c:v>
                </c:pt>
                <c:pt idx="8779">
                  <c:v>57</c:v>
                </c:pt>
                <c:pt idx="8780">
                  <c:v>60</c:v>
                </c:pt>
                <c:pt idx="8781">
                  <c:v>54</c:v>
                </c:pt>
                <c:pt idx="8782">
                  <c:v>55</c:v>
                </c:pt>
                <c:pt idx="8783">
                  <c:v>57</c:v>
                </c:pt>
                <c:pt idx="8784">
                  <c:v>57</c:v>
                </c:pt>
                <c:pt idx="8785">
                  <c:v>55</c:v>
                </c:pt>
                <c:pt idx="8786">
                  <c:v>57</c:v>
                </c:pt>
                <c:pt idx="8787">
                  <c:v>57</c:v>
                </c:pt>
                <c:pt idx="8788">
                  <c:v>59</c:v>
                </c:pt>
                <c:pt idx="8789">
                  <c:v>57</c:v>
                </c:pt>
                <c:pt idx="8790">
                  <c:v>60</c:v>
                </c:pt>
                <c:pt idx="8791">
                  <c:v>56</c:v>
                </c:pt>
                <c:pt idx="8792">
                  <c:v>54</c:v>
                </c:pt>
                <c:pt idx="8793">
                  <c:v>54</c:v>
                </c:pt>
                <c:pt idx="8794">
                  <c:v>53</c:v>
                </c:pt>
                <c:pt idx="8795">
                  <c:v>50</c:v>
                </c:pt>
                <c:pt idx="8796">
                  <c:v>56</c:v>
                </c:pt>
                <c:pt idx="8797">
                  <c:v>58</c:v>
                </c:pt>
                <c:pt idx="8798">
                  <c:v>56</c:v>
                </c:pt>
                <c:pt idx="8799">
                  <c:v>54</c:v>
                </c:pt>
                <c:pt idx="8800">
                  <c:v>58</c:v>
                </c:pt>
                <c:pt idx="8801">
                  <c:v>58</c:v>
                </c:pt>
                <c:pt idx="8802">
                  <c:v>56</c:v>
                </c:pt>
                <c:pt idx="8803">
                  <c:v>56</c:v>
                </c:pt>
                <c:pt idx="8804">
                  <c:v>51</c:v>
                </c:pt>
                <c:pt idx="8805">
                  <c:v>54</c:v>
                </c:pt>
                <c:pt idx="8806">
                  <c:v>55</c:v>
                </c:pt>
                <c:pt idx="8807">
                  <c:v>56</c:v>
                </c:pt>
                <c:pt idx="8808">
                  <c:v>53</c:v>
                </c:pt>
                <c:pt idx="8809">
                  <c:v>54</c:v>
                </c:pt>
                <c:pt idx="8810">
                  <c:v>51</c:v>
                </c:pt>
                <c:pt idx="8811">
                  <c:v>53</c:v>
                </c:pt>
                <c:pt idx="8812">
                  <c:v>51</c:v>
                </c:pt>
                <c:pt idx="8813">
                  <c:v>49</c:v>
                </c:pt>
                <c:pt idx="8814">
                  <c:v>53</c:v>
                </c:pt>
                <c:pt idx="8815">
                  <c:v>55</c:v>
                </c:pt>
                <c:pt idx="8816">
                  <c:v>61</c:v>
                </c:pt>
                <c:pt idx="8817">
                  <c:v>57</c:v>
                </c:pt>
                <c:pt idx="8818">
                  <c:v>57</c:v>
                </c:pt>
                <c:pt idx="8819">
                  <c:v>57</c:v>
                </c:pt>
                <c:pt idx="8820">
                  <c:v>55</c:v>
                </c:pt>
                <c:pt idx="8821">
                  <c:v>57</c:v>
                </c:pt>
                <c:pt idx="8822">
                  <c:v>57</c:v>
                </c:pt>
                <c:pt idx="8823">
                  <c:v>54</c:v>
                </c:pt>
                <c:pt idx="8824">
                  <c:v>52</c:v>
                </c:pt>
                <c:pt idx="8825">
                  <c:v>52</c:v>
                </c:pt>
                <c:pt idx="8826">
                  <c:v>51</c:v>
                </c:pt>
                <c:pt idx="8827">
                  <c:v>49</c:v>
                </c:pt>
                <c:pt idx="8828">
                  <c:v>45</c:v>
                </c:pt>
                <c:pt idx="8829">
                  <c:v>47</c:v>
                </c:pt>
                <c:pt idx="8830">
                  <c:v>45</c:v>
                </c:pt>
                <c:pt idx="8831">
                  <c:v>46</c:v>
                </c:pt>
                <c:pt idx="8832">
                  <c:v>47</c:v>
                </c:pt>
                <c:pt idx="8833">
                  <c:v>50</c:v>
                </c:pt>
                <c:pt idx="8834">
                  <c:v>52</c:v>
                </c:pt>
                <c:pt idx="8835">
                  <c:v>51</c:v>
                </c:pt>
                <c:pt idx="8836">
                  <c:v>51</c:v>
                </c:pt>
                <c:pt idx="8837">
                  <c:v>52</c:v>
                </c:pt>
                <c:pt idx="8838">
                  <c:v>52</c:v>
                </c:pt>
                <c:pt idx="8839">
                  <c:v>51</c:v>
                </c:pt>
                <c:pt idx="8840">
                  <c:v>49</c:v>
                </c:pt>
                <c:pt idx="8841">
                  <c:v>52</c:v>
                </c:pt>
                <c:pt idx="8842">
                  <c:v>53</c:v>
                </c:pt>
                <c:pt idx="8843">
                  <c:v>51</c:v>
                </c:pt>
                <c:pt idx="8844">
                  <c:v>52</c:v>
                </c:pt>
                <c:pt idx="8845">
                  <c:v>48</c:v>
                </c:pt>
                <c:pt idx="8846">
                  <c:v>50</c:v>
                </c:pt>
                <c:pt idx="8847">
                  <c:v>54</c:v>
                </c:pt>
                <c:pt idx="8848">
                  <c:v>53</c:v>
                </c:pt>
                <c:pt idx="8849">
                  <c:v>52</c:v>
                </c:pt>
                <c:pt idx="8850">
                  <c:v>54</c:v>
                </c:pt>
                <c:pt idx="8851">
                  <c:v>57</c:v>
                </c:pt>
                <c:pt idx="8852">
                  <c:v>56</c:v>
                </c:pt>
                <c:pt idx="8853">
                  <c:v>53</c:v>
                </c:pt>
                <c:pt idx="8854">
                  <c:v>55</c:v>
                </c:pt>
                <c:pt idx="8855">
                  <c:v>53</c:v>
                </c:pt>
                <c:pt idx="8856">
                  <c:v>45</c:v>
                </c:pt>
                <c:pt idx="8857">
                  <c:v>46</c:v>
                </c:pt>
                <c:pt idx="8858">
                  <c:v>42</c:v>
                </c:pt>
                <c:pt idx="8859">
                  <c:v>38</c:v>
                </c:pt>
                <c:pt idx="8860">
                  <c:v>39</c:v>
                </c:pt>
                <c:pt idx="8861">
                  <c:v>41</c:v>
                </c:pt>
                <c:pt idx="8862">
                  <c:v>41</c:v>
                </c:pt>
                <c:pt idx="8863">
                  <c:v>40</c:v>
                </c:pt>
                <c:pt idx="8864">
                  <c:v>44</c:v>
                </c:pt>
                <c:pt idx="8865">
                  <c:v>44</c:v>
                </c:pt>
                <c:pt idx="8866">
                  <c:v>47</c:v>
                </c:pt>
                <c:pt idx="8867">
                  <c:v>48</c:v>
                </c:pt>
                <c:pt idx="8868">
                  <c:v>50</c:v>
                </c:pt>
                <c:pt idx="8869">
                  <c:v>53</c:v>
                </c:pt>
                <c:pt idx="8870">
                  <c:v>52</c:v>
                </c:pt>
                <c:pt idx="8871">
                  <c:v>53</c:v>
                </c:pt>
                <c:pt idx="8872">
                  <c:v>56</c:v>
                </c:pt>
                <c:pt idx="8873">
                  <c:v>58</c:v>
                </c:pt>
                <c:pt idx="8874">
                  <c:v>62</c:v>
                </c:pt>
                <c:pt idx="8875">
                  <c:v>63</c:v>
                </c:pt>
                <c:pt idx="8876">
                  <c:v>62</c:v>
                </c:pt>
                <c:pt idx="8877">
                  <c:v>61</c:v>
                </c:pt>
                <c:pt idx="8878">
                  <c:v>60</c:v>
                </c:pt>
                <c:pt idx="8879">
                  <c:v>61</c:v>
                </c:pt>
                <c:pt idx="8880">
                  <c:v>60</c:v>
                </c:pt>
                <c:pt idx="8881">
                  <c:v>60</c:v>
                </c:pt>
                <c:pt idx="8882">
                  <c:v>62</c:v>
                </c:pt>
                <c:pt idx="8883">
                  <c:v>63</c:v>
                </c:pt>
                <c:pt idx="8884">
                  <c:v>60</c:v>
                </c:pt>
                <c:pt idx="8885">
                  <c:v>59</c:v>
                </c:pt>
                <c:pt idx="8886">
                  <c:v>57</c:v>
                </c:pt>
                <c:pt idx="8887">
                  <c:v>50</c:v>
                </c:pt>
                <c:pt idx="8888">
                  <c:v>50</c:v>
                </c:pt>
                <c:pt idx="8889">
                  <c:v>51</c:v>
                </c:pt>
                <c:pt idx="8890">
                  <c:v>49</c:v>
                </c:pt>
                <c:pt idx="8891">
                  <c:v>49</c:v>
                </c:pt>
                <c:pt idx="8892">
                  <c:v>49</c:v>
                </c:pt>
                <c:pt idx="8893">
                  <c:v>49</c:v>
                </c:pt>
                <c:pt idx="8894">
                  <c:v>50</c:v>
                </c:pt>
                <c:pt idx="8895">
                  <c:v>52</c:v>
                </c:pt>
                <c:pt idx="8896">
                  <c:v>53</c:v>
                </c:pt>
                <c:pt idx="8897">
                  <c:v>50</c:v>
                </c:pt>
                <c:pt idx="8898">
                  <c:v>46</c:v>
                </c:pt>
                <c:pt idx="8899">
                  <c:v>47</c:v>
                </c:pt>
                <c:pt idx="8900">
                  <c:v>46</c:v>
                </c:pt>
                <c:pt idx="8901">
                  <c:v>45</c:v>
                </c:pt>
                <c:pt idx="8902">
                  <c:v>49</c:v>
                </c:pt>
                <c:pt idx="8903">
                  <c:v>47</c:v>
                </c:pt>
                <c:pt idx="8904">
                  <c:v>45</c:v>
                </c:pt>
                <c:pt idx="8905">
                  <c:v>47</c:v>
                </c:pt>
                <c:pt idx="8906">
                  <c:v>50</c:v>
                </c:pt>
                <c:pt idx="8907">
                  <c:v>49</c:v>
                </c:pt>
                <c:pt idx="8908">
                  <c:v>48</c:v>
                </c:pt>
                <c:pt idx="8909">
                  <c:v>47</c:v>
                </c:pt>
                <c:pt idx="8910">
                  <c:v>49</c:v>
                </c:pt>
                <c:pt idx="8911">
                  <c:v>50</c:v>
                </c:pt>
                <c:pt idx="8912">
                  <c:v>52</c:v>
                </c:pt>
                <c:pt idx="8913">
                  <c:v>50</c:v>
                </c:pt>
                <c:pt idx="8914">
                  <c:v>45</c:v>
                </c:pt>
                <c:pt idx="8915">
                  <c:v>44</c:v>
                </c:pt>
                <c:pt idx="8916">
                  <c:v>42</c:v>
                </c:pt>
                <c:pt idx="8917">
                  <c:v>40</c:v>
                </c:pt>
                <c:pt idx="8918">
                  <c:v>37</c:v>
                </c:pt>
                <c:pt idx="8919">
                  <c:v>36</c:v>
                </c:pt>
                <c:pt idx="8920">
                  <c:v>38</c:v>
                </c:pt>
                <c:pt idx="8921">
                  <c:v>37</c:v>
                </c:pt>
                <c:pt idx="8922">
                  <c:v>39</c:v>
                </c:pt>
                <c:pt idx="8923">
                  <c:v>33</c:v>
                </c:pt>
                <c:pt idx="8924">
                  <c:v>32</c:v>
                </c:pt>
                <c:pt idx="8925">
                  <c:v>35</c:v>
                </c:pt>
                <c:pt idx="8926">
                  <c:v>40</c:v>
                </c:pt>
                <c:pt idx="8927">
                  <c:v>43</c:v>
                </c:pt>
                <c:pt idx="8928">
                  <c:v>47</c:v>
                </c:pt>
                <c:pt idx="8929">
                  <c:v>46</c:v>
                </c:pt>
                <c:pt idx="8930">
                  <c:v>47</c:v>
                </c:pt>
                <c:pt idx="8931">
                  <c:v>45</c:v>
                </c:pt>
                <c:pt idx="8932">
                  <c:v>42</c:v>
                </c:pt>
                <c:pt idx="8933">
                  <c:v>43</c:v>
                </c:pt>
                <c:pt idx="8934">
                  <c:v>41</c:v>
                </c:pt>
                <c:pt idx="8935">
                  <c:v>43</c:v>
                </c:pt>
                <c:pt idx="8936">
                  <c:v>43</c:v>
                </c:pt>
                <c:pt idx="8937">
                  <c:v>42</c:v>
                </c:pt>
                <c:pt idx="8938">
                  <c:v>39</c:v>
                </c:pt>
                <c:pt idx="8939">
                  <c:v>44</c:v>
                </c:pt>
                <c:pt idx="8940">
                  <c:v>40</c:v>
                </c:pt>
                <c:pt idx="8941">
                  <c:v>41</c:v>
                </c:pt>
                <c:pt idx="8942">
                  <c:v>45</c:v>
                </c:pt>
                <c:pt idx="8943">
                  <c:v>45</c:v>
                </c:pt>
                <c:pt idx="8944">
                  <c:v>45</c:v>
                </c:pt>
                <c:pt idx="8945">
                  <c:v>48</c:v>
                </c:pt>
                <c:pt idx="8946">
                  <c:v>44</c:v>
                </c:pt>
                <c:pt idx="8947">
                  <c:v>44</c:v>
                </c:pt>
                <c:pt idx="8948">
                  <c:v>43</c:v>
                </c:pt>
                <c:pt idx="8949">
                  <c:v>42</c:v>
                </c:pt>
                <c:pt idx="8950">
                  <c:v>46</c:v>
                </c:pt>
                <c:pt idx="8951">
                  <c:v>45</c:v>
                </c:pt>
                <c:pt idx="8952">
                  <c:v>48</c:v>
                </c:pt>
                <c:pt idx="8953">
                  <c:v>48</c:v>
                </c:pt>
                <c:pt idx="8954">
                  <c:v>43</c:v>
                </c:pt>
                <c:pt idx="8955">
                  <c:v>41</c:v>
                </c:pt>
                <c:pt idx="8956">
                  <c:v>46</c:v>
                </c:pt>
                <c:pt idx="8957">
                  <c:v>45</c:v>
                </c:pt>
                <c:pt idx="8958">
                  <c:v>48</c:v>
                </c:pt>
                <c:pt idx="8959">
                  <c:v>49</c:v>
                </c:pt>
                <c:pt idx="8960">
                  <c:v>52</c:v>
                </c:pt>
                <c:pt idx="8961">
                  <c:v>52</c:v>
                </c:pt>
                <c:pt idx="8962">
                  <c:v>50</c:v>
                </c:pt>
                <c:pt idx="8963">
                  <c:v>45</c:v>
                </c:pt>
                <c:pt idx="8964">
                  <c:v>43</c:v>
                </c:pt>
                <c:pt idx="8965">
                  <c:v>43</c:v>
                </c:pt>
                <c:pt idx="8966">
                  <c:v>47</c:v>
                </c:pt>
                <c:pt idx="8967">
                  <c:v>45</c:v>
                </c:pt>
                <c:pt idx="8968">
                  <c:v>46</c:v>
                </c:pt>
                <c:pt idx="8969">
                  <c:v>44</c:v>
                </c:pt>
                <c:pt idx="8970">
                  <c:v>46</c:v>
                </c:pt>
                <c:pt idx="8971">
                  <c:v>49</c:v>
                </c:pt>
                <c:pt idx="8972">
                  <c:v>46</c:v>
                </c:pt>
                <c:pt idx="8973">
                  <c:v>47</c:v>
                </c:pt>
                <c:pt idx="8974">
                  <c:v>45</c:v>
                </c:pt>
                <c:pt idx="8975">
                  <c:v>46</c:v>
                </c:pt>
                <c:pt idx="8976">
                  <c:v>48</c:v>
                </c:pt>
                <c:pt idx="8977">
                  <c:v>48</c:v>
                </c:pt>
                <c:pt idx="8978">
                  <c:v>49</c:v>
                </c:pt>
                <c:pt idx="8979">
                  <c:v>53</c:v>
                </c:pt>
                <c:pt idx="8980">
                  <c:v>55</c:v>
                </c:pt>
                <c:pt idx="8981">
                  <c:v>55</c:v>
                </c:pt>
                <c:pt idx="8982">
                  <c:v>52</c:v>
                </c:pt>
                <c:pt idx="8983">
                  <c:v>47</c:v>
                </c:pt>
                <c:pt idx="8984">
                  <c:v>45</c:v>
                </c:pt>
                <c:pt idx="8985">
                  <c:v>49</c:v>
                </c:pt>
                <c:pt idx="8986">
                  <c:v>53</c:v>
                </c:pt>
                <c:pt idx="8987">
                  <c:v>56</c:v>
                </c:pt>
                <c:pt idx="8988">
                  <c:v>53</c:v>
                </c:pt>
                <c:pt idx="8989">
                  <c:v>53</c:v>
                </c:pt>
                <c:pt idx="8990">
                  <c:v>48</c:v>
                </c:pt>
                <c:pt idx="8991">
                  <c:v>43</c:v>
                </c:pt>
                <c:pt idx="8992">
                  <c:v>41</c:v>
                </c:pt>
                <c:pt idx="8993">
                  <c:v>42</c:v>
                </c:pt>
                <c:pt idx="8994">
                  <c:v>46</c:v>
                </c:pt>
                <c:pt idx="8995">
                  <c:v>48</c:v>
                </c:pt>
                <c:pt idx="8996">
                  <c:v>50</c:v>
                </c:pt>
                <c:pt idx="8997">
                  <c:v>44</c:v>
                </c:pt>
                <c:pt idx="8998">
                  <c:v>43</c:v>
                </c:pt>
                <c:pt idx="8999">
                  <c:v>36</c:v>
                </c:pt>
                <c:pt idx="9000">
                  <c:v>37</c:v>
                </c:pt>
                <c:pt idx="9001">
                  <c:v>36</c:v>
                </c:pt>
                <c:pt idx="9002">
                  <c:v>34</c:v>
                </c:pt>
                <c:pt idx="9003">
                  <c:v>39</c:v>
                </c:pt>
                <c:pt idx="9004">
                  <c:v>40</c:v>
                </c:pt>
                <c:pt idx="9005">
                  <c:v>43</c:v>
                </c:pt>
                <c:pt idx="9006">
                  <c:v>47</c:v>
                </c:pt>
                <c:pt idx="9007">
                  <c:v>52</c:v>
                </c:pt>
                <c:pt idx="9008">
                  <c:v>55</c:v>
                </c:pt>
                <c:pt idx="9009">
                  <c:v>59</c:v>
                </c:pt>
                <c:pt idx="9010">
                  <c:v>62</c:v>
                </c:pt>
                <c:pt idx="9011">
                  <c:v>66</c:v>
                </c:pt>
                <c:pt idx="9012">
                  <c:v>68</c:v>
                </c:pt>
                <c:pt idx="9013">
                  <c:v>72</c:v>
                </c:pt>
                <c:pt idx="9014">
                  <c:v>77</c:v>
                </c:pt>
                <c:pt idx="9015">
                  <c:v>74</c:v>
                </c:pt>
                <c:pt idx="9016">
                  <c:v>75</c:v>
                </c:pt>
                <c:pt idx="9017">
                  <c:v>70</c:v>
                </c:pt>
                <c:pt idx="9018">
                  <c:v>67</c:v>
                </c:pt>
                <c:pt idx="9019">
                  <c:v>58</c:v>
                </c:pt>
                <c:pt idx="9020">
                  <c:v>59</c:v>
                </c:pt>
                <c:pt idx="9021">
                  <c:v>59</c:v>
                </c:pt>
                <c:pt idx="9022">
                  <c:v>57</c:v>
                </c:pt>
                <c:pt idx="9023">
                  <c:v>56</c:v>
                </c:pt>
                <c:pt idx="9024">
                  <c:v>56</c:v>
                </c:pt>
                <c:pt idx="9025">
                  <c:v>53</c:v>
                </c:pt>
                <c:pt idx="9026">
                  <c:v>49</c:v>
                </c:pt>
                <c:pt idx="9027">
                  <c:v>52</c:v>
                </c:pt>
                <c:pt idx="9028">
                  <c:v>53</c:v>
                </c:pt>
                <c:pt idx="9029">
                  <c:v>57</c:v>
                </c:pt>
                <c:pt idx="9030">
                  <c:v>57</c:v>
                </c:pt>
                <c:pt idx="9031">
                  <c:v>58</c:v>
                </c:pt>
                <c:pt idx="9032">
                  <c:v>55</c:v>
                </c:pt>
                <c:pt idx="9033">
                  <c:v>50</c:v>
                </c:pt>
                <c:pt idx="9034">
                  <c:v>47</c:v>
                </c:pt>
                <c:pt idx="9035">
                  <c:v>46</c:v>
                </c:pt>
                <c:pt idx="9036">
                  <c:v>44</c:v>
                </c:pt>
                <c:pt idx="9037">
                  <c:v>44</c:v>
                </c:pt>
                <c:pt idx="9038">
                  <c:v>42</c:v>
                </c:pt>
                <c:pt idx="9039">
                  <c:v>40</c:v>
                </c:pt>
                <c:pt idx="9040">
                  <c:v>39</c:v>
                </c:pt>
                <c:pt idx="9041">
                  <c:v>37</c:v>
                </c:pt>
                <c:pt idx="9042">
                  <c:v>36</c:v>
                </c:pt>
                <c:pt idx="9043">
                  <c:v>41</c:v>
                </c:pt>
                <c:pt idx="9044">
                  <c:v>46</c:v>
                </c:pt>
                <c:pt idx="9045">
                  <c:v>47</c:v>
                </c:pt>
                <c:pt idx="9046">
                  <c:v>47</c:v>
                </c:pt>
                <c:pt idx="9047">
                  <c:v>52</c:v>
                </c:pt>
                <c:pt idx="9048">
                  <c:v>55</c:v>
                </c:pt>
                <c:pt idx="9049">
                  <c:v>55</c:v>
                </c:pt>
                <c:pt idx="9050">
                  <c:v>57</c:v>
                </c:pt>
                <c:pt idx="9051">
                  <c:v>58</c:v>
                </c:pt>
                <c:pt idx="9052">
                  <c:v>57</c:v>
                </c:pt>
                <c:pt idx="9053">
                  <c:v>61</c:v>
                </c:pt>
                <c:pt idx="9054">
                  <c:v>60</c:v>
                </c:pt>
                <c:pt idx="9055">
                  <c:v>57</c:v>
                </c:pt>
                <c:pt idx="9056">
                  <c:v>57</c:v>
                </c:pt>
                <c:pt idx="9057">
                  <c:v>58</c:v>
                </c:pt>
                <c:pt idx="9058">
                  <c:v>60</c:v>
                </c:pt>
                <c:pt idx="9059">
                  <c:v>55</c:v>
                </c:pt>
                <c:pt idx="9060">
                  <c:v>55</c:v>
                </c:pt>
                <c:pt idx="9061">
                  <c:v>55</c:v>
                </c:pt>
                <c:pt idx="9062">
                  <c:v>55</c:v>
                </c:pt>
                <c:pt idx="9063">
                  <c:v>53</c:v>
                </c:pt>
                <c:pt idx="9064">
                  <c:v>52</c:v>
                </c:pt>
                <c:pt idx="9065">
                  <c:v>44</c:v>
                </c:pt>
                <c:pt idx="9066">
                  <c:v>40</c:v>
                </c:pt>
                <c:pt idx="9067">
                  <c:v>40</c:v>
                </c:pt>
                <c:pt idx="9068">
                  <c:v>35</c:v>
                </c:pt>
                <c:pt idx="9069">
                  <c:v>36</c:v>
                </c:pt>
                <c:pt idx="9070">
                  <c:v>38</c:v>
                </c:pt>
                <c:pt idx="9071">
                  <c:v>38</c:v>
                </c:pt>
                <c:pt idx="9072">
                  <c:v>39</c:v>
                </c:pt>
                <c:pt idx="9073">
                  <c:v>39</c:v>
                </c:pt>
                <c:pt idx="9074">
                  <c:v>36</c:v>
                </c:pt>
                <c:pt idx="9075">
                  <c:v>35</c:v>
                </c:pt>
                <c:pt idx="9076">
                  <c:v>35</c:v>
                </c:pt>
                <c:pt idx="9077">
                  <c:v>38</c:v>
                </c:pt>
                <c:pt idx="9078">
                  <c:v>41</c:v>
                </c:pt>
                <c:pt idx="9079">
                  <c:v>43</c:v>
                </c:pt>
                <c:pt idx="9080">
                  <c:v>44</c:v>
                </c:pt>
                <c:pt idx="9081">
                  <c:v>43</c:v>
                </c:pt>
                <c:pt idx="9082">
                  <c:v>43</c:v>
                </c:pt>
                <c:pt idx="9083">
                  <c:v>43</c:v>
                </c:pt>
                <c:pt idx="9084">
                  <c:v>41</c:v>
                </c:pt>
                <c:pt idx="9085">
                  <c:v>42</c:v>
                </c:pt>
                <c:pt idx="9086">
                  <c:v>55</c:v>
                </c:pt>
                <c:pt idx="9087">
                  <c:v>60</c:v>
                </c:pt>
                <c:pt idx="9088">
                  <c:v>65</c:v>
                </c:pt>
                <c:pt idx="9089">
                  <c:v>66</c:v>
                </c:pt>
                <c:pt idx="9090">
                  <c:v>70</c:v>
                </c:pt>
                <c:pt idx="9091">
                  <c:v>69</c:v>
                </c:pt>
                <c:pt idx="9092">
                  <c:v>71</c:v>
                </c:pt>
                <c:pt idx="9093">
                  <c:v>77</c:v>
                </c:pt>
                <c:pt idx="9094">
                  <c:v>83</c:v>
                </c:pt>
                <c:pt idx="9095">
                  <c:v>84</c:v>
                </c:pt>
                <c:pt idx="9096">
                  <c:v>90</c:v>
                </c:pt>
                <c:pt idx="9097">
                  <c:v>92</c:v>
                </c:pt>
                <c:pt idx="9098">
                  <c:v>84</c:v>
                </c:pt>
                <c:pt idx="9099">
                  <c:v>78</c:v>
                </c:pt>
                <c:pt idx="9100">
                  <c:v>73</c:v>
                </c:pt>
                <c:pt idx="9101">
                  <c:v>72</c:v>
                </c:pt>
                <c:pt idx="9102">
                  <c:v>66</c:v>
                </c:pt>
                <c:pt idx="9103">
                  <c:v>73</c:v>
                </c:pt>
                <c:pt idx="9104">
                  <c:v>71</c:v>
                </c:pt>
                <c:pt idx="9105">
                  <c:v>63</c:v>
                </c:pt>
                <c:pt idx="9106">
                  <c:v>64</c:v>
                </c:pt>
                <c:pt idx="9107">
                  <c:v>64</c:v>
                </c:pt>
                <c:pt idx="9108">
                  <c:v>60</c:v>
                </c:pt>
                <c:pt idx="9109">
                  <c:v>56</c:v>
                </c:pt>
                <c:pt idx="9110">
                  <c:v>56</c:v>
                </c:pt>
                <c:pt idx="9111">
                  <c:v>62</c:v>
                </c:pt>
                <c:pt idx="9112">
                  <c:v>60</c:v>
                </c:pt>
                <c:pt idx="9113">
                  <c:v>62</c:v>
                </c:pt>
                <c:pt idx="9114">
                  <c:v>61</c:v>
                </c:pt>
                <c:pt idx="9115">
                  <c:v>55</c:v>
                </c:pt>
                <c:pt idx="9116">
                  <c:v>57</c:v>
                </c:pt>
                <c:pt idx="9117">
                  <c:v>59</c:v>
                </c:pt>
                <c:pt idx="9118">
                  <c:v>54</c:v>
                </c:pt>
                <c:pt idx="9119">
                  <c:v>56</c:v>
                </c:pt>
                <c:pt idx="9120">
                  <c:v>58</c:v>
                </c:pt>
                <c:pt idx="9121">
                  <c:v>61</c:v>
                </c:pt>
                <c:pt idx="9122">
                  <c:v>58</c:v>
                </c:pt>
                <c:pt idx="9123">
                  <c:v>56</c:v>
                </c:pt>
                <c:pt idx="9124">
                  <c:v>57</c:v>
                </c:pt>
                <c:pt idx="9125">
                  <c:v>55</c:v>
                </c:pt>
                <c:pt idx="9126">
                  <c:v>54</c:v>
                </c:pt>
                <c:pt idx="9127">
                  <c:v>50</c:v>
                </c:pt>
                <c:pt idx="9128">
                  <c:v>47</c:v>
                </c:pt>
                <c:pt idx="9129">
                  <c:v>49</c:v>
                </c:pt>
                <c:pt idx="9130">
                  <c:v>49</c:v>
                </c:pt>
                <c:pt idx="9131">
                  <c:v>47</c:v>
                </c:pt>
                <c:pt idx="9132">
                  <c:v>47</c:v>
                </c:pt>
                <c:pt idx="9133">
                  <c:v>45</c:v>
                </c:pt>
                <c:pt idx="9134">
                  <c:v>47</c:v>
                </c:pt>
                <c:pt idx="9135">
                  <c:v>50</c:v>
                </c:pt>
                <c:pt idx="9136">
                  <c:v>45</c:v>
                </c:pt>
                <c:pt idx="9137">
                  <c:v>46</c:v>
                </c:pt>
                <c:pt idx="9138">
                  <c:v>48</c:v>
                </c:pt>
                <c:pt idx="9139">
                  <c:v>54</c:v>
                </c:pt>
                <c:pt idx="9140">
                  <c:v>53</c:v>
                </c:pt>
                <c:pt idx="9141">
                  <c:v>55</c:v>
                </c:pt>
                <c:pt idx="9142">
                  <c:v>58</c:v>
                </c:pt>
                <c:pt idx="9143">
                  <c:v>61</c:v>
                </c:pt>
                <c:pt idx="9144">
                  <c:v>63</c:v>
                </c:pt>
                <c:pt idx="9145">
                  <c:v>63</c:v>
                </c:pt>
                <c:pt idx="9146">
                  <c:v>70</c:v>
                </c:pt>
                <c:pt idx="9147">
                  <c:v>70</c:v>
                </c:pt>
                <c:pt idx="9148">
                  <c:v>73</c:v>
                </c:pt>
                <c:pt idx="9149">
                  <c:v>71</c:v>
                </c:pt>
                <c:pt idx="9150">
                  <c:v>68</c:v>
                </c:pt>
                <c:pt idx="9151">
                  <c:v>61</c:v>
                </c:pt>
                <c:pt idx="9152">
                  <c:v>67</c:v>
                </c:pt>
                <c:pt idx="9153">
                  <c:v>67</c:v>
                </c:pt>
                <c:pt idx="9154">
                  <c:v>64</c:v>
                </c:pt>
                <c:pt idx="9155">
                  <c:v>59</c:v>
                </c:pt>
                <c:pt idx="9156">
                  <c:v>59</c:v>
                </c:pt>
                <c:pt idx="9157">
                  <c:v>58</c:v>
                </c:pt>
                <c:pt idx="9158">
                  <c:v>55</c:v>
                </c:pt>
                <c:pt idx="9159">
                  <c:v>55</c:v>
                </c:pt>
                <c:pt idx="9160">
                  <c:v>57</c:v>
                </c:pt>
                <c:pt idx="9161">
                  <c:v>59</c:v>
                </c:pt>
                <c:pt idx="9162">
                  <c:v>61</c:v>
                </c:pt>
                <c:pt idx="9163">
                  <c:v>62</c:v>
                </c:pt>
                <c:pt idx="9164">
                  <c:v>58</c:v>
                </c:pt>
                <c:pt idx="9165">
                  <c:v>57</c:v>
                </c:pt>
                <c:pt idx="9166">
                  <c:v>56</c:v>
                </c:pt>
                <c:pt idx="9167">
                  <c:v>59</c:v>
                </c:pt>
                <c:pt idx="9168">
                  <c:v>58</c:v>
                </c:pt>
                <c:pt idx="9169">
                  <c:v>60</c:v>
                </c:pt>
                <c:pt idx="9170">
                  <c:v>59</c:v>
                </c:pt>
                <c:pt idx="9171">
                  <c:v>56</c:v>
                </c:pt>
                <c:pt idx="9172">
                  <c:v>50</c:v>
                </c:pt>
                <c:pt idx="9173">
                  <c:v>50</c:v>
                </c:pt>
                <c:pt idx="9174">
                  <c:v>48</c:v>
                </c:pt>
                <c:pt idx="9175">
                  <c:v>47</c:v>
                </c:pt>
                <c:pt idx="9176">
                  <c:v>47</c:v>
                </c:pt>
                <c:pt idx="9177">
                  <c:v>46</c:v>
                </c:pt>
                <c:pt idx="9178">
                  <c:v>47</c:v>
                </c:pt>
                <c:pt idx="9179">
                  <c:v>45</c:v>
                </c:pt>
                <c:pt idx="9180">
                  <c:v>47</c:v>
                </c:pt>
                <c:pt idx="9181">
                  <c:v>49</c:v>
                </c:pt>
                <c:pt idx="9182">
                  <c:v>47</c:v>
                </c:pt>
                <c:pt idx="9183">
                  <c:v>47</c:v>
                </c:pt>
                <c:pt idx="9184">
                  <c:v>47</c:v>
                </c:pt>
                <c:pt idx="9185">
                  <c:v>50</c:v>
                </c:pt>
                <c:pt idx="9186">
                  <c:v>54</c:v>
                </c:pt>
                <c:pt idx="9187">
                  <c:v>58</c:v>
                </c:pt>
                <c:pt idx="9188">
                  <c:v>56</c:v>
                </c:pt>
                <c:pt idx="9189">
                  <c:v>56</c:v>
                </c:pt>
                <c:pt idx="9190">
                  <c:v>57</c:v>
                </c:pt>
                <c:pt idx="9191">
                  <c:v>56</c:v>
                </c:pt>
                <c:pt idx="9192">
                  <c:v>56</c:v>
                </c:pt>
                <c:pt idx="9193">
                  <c:v>56</c:v>
                </c:pt>
                <c:pt idx="9194">
                  <c:v>59</c:v>
                </c:pt>
                <c:pt idx="9195">
                  <c:v>59</c:v>
                </c:pt>
                <c:pt idx="9196">
                  <c:v>63</c:v>
                </c:pt>
                <c:pt idx="9197">
                  <c:v>60</c:v>
                </c:pt>
                <c:pt idx="9198">
                  <c:v>58</c:v>
                </c:pt>
                <c:pt idx="9199">
                  <c:v>50</c:v>
                </c:pt>
                <c:pt idx="9200">
                  <c:v>50</c:v>
                </c:pt>
                <c:pt idx="9201">
                  <c:v>47</c:v>
                </c:pt>
                <c:pt idx="9202">
                  <c:v>49</c:v>
                </c:pt>
                <c:pt idx="9203">
                  <c:v>48</c:v>
                </c:pt>
                <c:pt idx="9204">
                  <c:v>46</c:v>
                </c:pt>
                <c:pt idx="9205">
                  <c:v>44</c:v>
                </c:pt>
                <c:pt idx="9206">
                  <c:v>42</c:v>
                </c:pt>
                <c:pt idx="9207">
                  <c:v>40</c:v>
                </c:pt>
                <c:pt idx="9208">
                  <c:v>41</c:v>
                </c:pt>
                <c:pt idx="9209">
                  <c:v>41</c:v>
                </c:pt>
                <c:pt idx="9210">
                  <c:v>43</c:v>
                </c:pt>
                <c:pt idx="9211">
                  <c:v>47</c:v>
                </c:pt>
                <c:pt idx="9212">
                  <c:v>45</c:v>
                </c:pt>
                <c:pt idx="9213">
                  <c:v>47</c:v>
                </c:pt>
                <c:pt idx="9214">
                  <c:v>45</c:v>
                </c:pt>
                <c:pt idx="9215">
                  <c:v>44</c:v>
                </c:pt>
                <c:pt idx="9216">
                  <c:v>47</c:v>
                </c:pt>
                <c:pt idx="9217">
                  <c:v>48</c:v>
                </c:pt>
                <c:pt idx="9218">
                  <c:v>49</c:v>
                </c:pt>
                <c:pt idx="9219">
                  <c:v>54</c:v>
                </c:pt>
                <c:pt idx="9220">
                  <c:v>53</c:v>
                </c:pt>
                <c:pt idx="9221">
                  <c:v>53</c:v>
                </c:pt>
                <c:pt idx="9222">
                  <c:v>53</c:v>
                </c:pt>
                <c:pt idx="9223">
                  <c:v>50</c:v>
                </c:pt>
                <c:pt idx="9224">
                  <c:v>53</c:v>
                </c:pt>
                <c:pt idx="9225">
                  <c:v>55</c:v>
                </c:pt>
                <c:pt idx="9226">
                  <c:v>56</c:v>
                </c:pt>
                <c:pt idx="9227">
                  <c:v>55</c:v>
                </c:pt>
                <c:pt idx="9228">
                  <c:v>52</c:v>
                </c:pt>
                <c:pt idx="9229">
                  <c:v>51</c:v>
                </c:pt>
                <c:pt idx="9230">
                  <c:v>46</c:v>
                </c:pt>
                <c:pt idx="9231">
                  <c:v>41</c:v>
                </c:pt>
                <c:pt idx="9232">
                  <c:v>40</c:v>
                </c:pt>
                <c:pt idx="9233">
                  <c:v>45</c:v>
                </c:pt>
                <c:pt idx="9234">
                  <c:v>45</c:v>
                </c:pt>
                <c:pt idx="9235">
                  <c:v>46</c:v>
                </c:pt>
                <c:pt idx="9236">
                  <c:v>44</c:v>
                </c:pt>
                <c:pt idx="9237">
                  <c:v>42</c:v>
                </c:pt>
                <c:pt idx="9238">
                  <c:v>41</c:v>
                </c:pt>
                <c:pt idx="9239">
                  <c:v>41</c:v>
                </c:pt>
                <c:pt idx="9240">
                  <c:v>43</c:v>
                </c:pt>
                <c:pt idx="9241">
                  <c:v>41</c:v>
                </c:pt>
                <c:pt idx="9242">
                  <c:v>42</c:v>
                </c:pt>
                <c:pt idx="9243">
                  <c:v>46</c:v>
                </c:pt>
                <c:pt idx="9244">
                  <c:v>47</c:v>
                </c:pt>
                <c:pt idx="9245">
                  <c:v>44</c:v>
                </c:pt>
                <c:pt idx="9246">
                  <c:v>46</c:v>
                </c:pt>
                <c:pt idx="9247">
                  <c:v>50</c:v>
                </c:pt>
                <c:pt idx="9248">
                  <c:v>48</c:v>
                </c:pt>
                <c:pt idx="9249">
                  <c:v>50</c:v>
                </c:pt>
                <c:pt idx="9250">
                  <c:v>50</c:v>
                </c:pt>
                <c:pt idx="9251">
                  <c:v>52</c:v>
                </c:pt>
                <c:pt idx="9252">
                  <c:v>53</c:v>
                </c:pt>
                <c:pt idx="9253">
                  <c:v>54</c:v>
                </c:pt>
                <c:pt idx="9254">
                  <c:v>56</c:v>
                </c:pt>
                <c:pt idx="9255">
                  <c:v>52</c:v>
                </c:pt>
                <c:pt idx="9256">
                  <c:v>48</c:v>
                </c:pt>
                <c:pt idx="9257">
                  <c:v>47</c:v>
                </c:pt>
                <c:pt idx="9258">
                  <c:v>50</c:v>
                </c:pt>
                <c:pt idx="9259">
                  <c:v>49</c:v>
                </c:pt>
                <c:pt idx="9260">
                  <c:v>50</c:v>
                </c:pt>
                <c:pt idx="9261">
                  <c:v>48</c:v>
                </c:pt>
                <c:pt idx="9262">
                  <c:v>50</c:v>
                </c:pt>
                <c:pt idx="9263">
                  <c:v>50</c:v>
                </c:pt>
                <c:pt idx="9264">
                  <c:v>49</c:v>
                </c:pt>
                <c:pt idx="9265">
                  <c:v>56</c:v>
                </c:pt>
                <c:pt idx="9266">
                  <c:v>60</c:v>
                </c:pt>
                <c:pt idx="9267">
                  <c:v>64</c:v>
                </c:pt>
                <c:pt idx="9268">
                  <c:v>64</c:v>
                </c:pt>
                <c:pt idx="9269">
                  <c:v>68</c:v>
                </c:pt>
                <c:pt idx="9270">
                  <c:v>66</c:v>
                </c:pt>
                <c:pt idx="9271">
                  <c:v>67</c:v>
                </c:pt>
                <c:pt idx="9272">
                  <c:v>69</c:v>
                </c:pt>
                <c:pt idx="9273">
                  <c:v>69</c:v>
                </c:pt>
                <c:pt idx="9274">
                  <c:v>65</c:v>
                </c:pt>
                <c:pt idx="9275">
                  <c:v>62</c:v>
                </c:pt>
                <c:pt idx="9276">
                  <c:v>61</c:v>
                </c:pt>
                <c:pt idx="9277">
                  <c:v>59</c:v>
                </c:pt>
                <c:pt idx="9278">
                  <c:v>56</c:v>
                </c:pt>
                <c:pt idx="9279">
                  <c:v>55</c:v>
                </c:pt>
                <c:pt idx="9280">
                  <c:v>56</c:v>
                </c:pt>
                <c:pt idx="9281">
                  <c:v>49</c:v>
                </c:pt>
                <c:pt idx="9282">
                  <c:v>50</c:v>
                </c:pt>
                <c:pt idx="9283">
                  <c:v>51</c:v>
                </c:pt>
                <c:pt idx="9284">
                  <c:v>51</c:v>
                </c:pt>
                <c:pt idx="9285">
                  <c:v>51</c:v>
                </c:pt>
                <c:pt idx="9286">
                  <c:v>55</c:v>
                </c:pt>
                <c:pt idx="9287">
                  <c:v>58</c:v>
                </c:pt>
                <c:pt idx="9288">
                  <c:v>62</c:v>
                </c:pt>
                <c:pt idx="9289">
                  <c:v>59</c:v>
                </c:pt>
                <c:pt idx="9290">
                  <c:v>57</c:v>
                </c:pt>
                <c:pt idx="9291">
                  <c:v>56</c:v>
                </c:pt>
                <c:pt idx="9292">
                  <c:v>55</c:v>
                </c:pt>
                <c:pt idx="9293">
                  <c:v>56</c:v>
                </c:pt>
                <c:pt idx="9294">
                  <c:v>54</c:v>
                </c:pt>
                <c:pt idx="9295">
                  <c:v>52</c:v>
                </c:pt>
                <c:pt idx="9296">
                  <c:v>55</c:v>
                </c:pt>
                <c:pt idx="9297">
                  <c:v>55</c:v>
                </c:pt>
                <c:pt idx="9298">
                  <c:v>54</c:v>
                </c:pt>
                <c:pt idx="9299">
                  <c:v>52</c:v>
                </c:pt>
                <c:pt idx="9300">
                  <c:v>50</c:v>
                </c:pt>
                <c:pt idx="9301">
                  <c:v>49</c:v>
                </c:pt>
                <c:pt idx="9302">
                  <c:v>47</c:v>
                </c:pt>
                <c:pt idx="9303">
                  <c:v>46</c:v>
                </c:pt>
                <c:pt idx="9304">
                  <c:v>51</c:v>
                </c:pt>
                <c:pt idx="9305">
                  <c:v>52</c:v>
                </c:pt>
                <c:pt idx="9306">
                  <c:v>54</c:v>
                </c:pt>
                <c:pt idx="9307">
                  <c:v>54</c:v>
                </c:pt>
                <c:pt idx="9308">
                  <c:v>53</c:v>
                </c:pt>
                <c:pt idx="9309">
                  <c:v>54</c:v>
                </c:pt>
                <c:pt idx="9310">
                  <c:v>52</c:v>
                </c:pt>
                <c:pt idx="9311">
                  <c:v>51</c:v>
                </c:pt>
                <c:pt idx="9312">
                  <c:v>56</c:v>
                </c:pt>
                <c:pt idx="9313">
                  <c:v>59</c:v>
                </c:pt>
                <c:pt idx="9314">
                  <c:v>61</c:v>
                </c:pt>
                <c:pt idx="9315">
                  <c:v>63</c:v>
                </c:pt>
                <c:pt idx="9316">
                  <c:v>56</c:v>
                </c:pt>
                <c:pt idx="9317">
                  <c:v>57</c:v>
                </c:pt>
                <c:pt idx="9318">
                  <c:v>56</c:v>
                </c:pt>
                <c:pt idx="9319">
                  <c:v>60</c:v>
                </c:pt>
                <c:pt idx="9320">
                  <c:v>55</c:v>
                </c:pt>
                <c:pt idx="9321">
                  <c:v>54</c:v>
                </c:pt>
                <c:pt idx="9322">
                  <c:v>55</c:v>
                </c:pt>
                <c:pt idx="9323">
                  <c:v>58</c:v>
                </c:pt>
                <c:pt idx="9324">
                  <c:v>56</c:v>
                </c:pt>
                <c:pt idx="9325">
                  <c:v>53</c:v>
                </c:pt>
                <c:pt idx="9326">
                  <c:v>54</c:v>
                </c:pt>
                <c:pt idx="9327">
                  <c:v>51</c:v>
                </c:pt>
                <c:pt idx="9328">
                  <c:v>53</c:v>
                </c:pt>
                <c:pt idx="9329">
                  <c:v>54</c:v>
                </c:pt>
                <c:pt idx="9330">
                  <c:v>53</c:v>
                </c:pt>
                <c:pt idx="9331">
                  <c:v>51</c:v>
                </c:pt>
                <c:pt idx="9332">
                  <c:v>52</c:v>
                </c:pt>
                <c:pt idx="9333">
                  <c:v>53</c:v>
                </c:pt>
                <c:pt idx="9334">
                  <c:v>53</c:v>
                </c:pt>
                <c:pt idx="9335">
                  <c:v>53</c:v>
                </c:pt>
                <c:pt idx="9336">
                  <c:v>52</c:v>
                </c:pt>
                <c:pt idx="9337">
                  <c:v>52</c:v>
                </c:pt>
                <c:pt idx="9338">
                  <c:v>51</c:v>
                </c:pt>
                <c:pt idx="9339">
                  <c:v>52</c:v>
                </c:pt>
                <c:pt idx="9340">
                  <c:v>51</c:v>
                </c:pt>
                <c:pt idx="9341">
                  <c:v>51</c:v>
                </c:pt>
                <c:pt idx="9342">
                  <c:v>54</c:v>
                </c:pt>
                <c:pt idx="9343">
                  <c:v>51</c:v>
                </c:pt>
                <c:pt idx="9344">
                  <c:v>57</c:v>
                </c:pt>
                <c:pt idx="9345">
                  <c:v>58</c:v>
                </c:pt>
                <c:pt idx="9346">
                  <c:v>58</c:v>
                </c:pt>
                <c:pt idx="9347">
                  <c:v>59</c:v>
                </c:pt>
                <c:pt idx="9348">
                  <c:v>57</c:v>
                </c:pt>
                <c:pt idx="9349">
                  <c:v>57</c:v>
                </c:pt>
                <c:pt idx="9350">
                  <c:v>56</c:v>
                </c:pt>
                <c:pt idx="9351">
                  <c:v>53</c:v>
                </c:pt>
                <c:pt idx="9352">
                  <c:v>53</c:v>
                </c:pt>
                <c:pt idx="9353">
                  <c:v>51</c:v>
                </c:pt>
                <c:pt idx="9354">
                  <c:v>48</c:v>
                </c:pt>
                <c:pt idx="9355">
                  <c:v>48</c:v>
                </c:pt>
                <c:pt idx="9356">
                  <c:v>41</c:v>
                </c:pt>
                <c:pt idx="9357">
                  <c:v>40</c:v>
                </c:pt>
                <c:pt idx="9358">
                  <c:v>40</c:v>
                </c:pt>
                <c:pt idx="9359">
                  <c:v>40</c:v>
                </c:pt>
                <c:pt idx="9360">
                  <c:v>42</c:v>
                </c:pt>
                <c:pt idx="9361">
                  <c:v>44</c:v>
                </c:pt>
                <c:pt idx="9362">
                  <c:v>45</c:v>
                </c:pt>
                <c:pt idx="9363">
                  <c:v>49</c:v>
                </c:pt>
                <c:pt idx="9364">
                  <c:v>52</c:v>
                </c:pt>
                <c:pt idx="9365">
                  <c:v>52</c:v>
                </c:pt>
                <c:pt idx="9366">
                  <c:v>52</c:v>
                </c:pt>
                <c:pt idx="9367">
                  <c:v>56</c:v>
                </c:pt>
                <c:pt idx="9368">
                  <c:v>56</c:v>
                </c:pt>
                <c:pt idx="9369">
                  <c:v>56</c:v>
                </c:pt>
                <c:pt idx="9370">
                  <c:v>54</c:v>
                </c:pt>
                <c:pt idx="9371">
                  <c:v>51</c:v>
                </c:pt>
                <c:pt idx="9372">
                  <c:v>50</c:v>
                </c:pt>
                <c:pt idx="9373">
                  <c:v>52</c:v>
                </c:pt>
                <c:pt idx="9374">
                  <c:v>48</c:v>
                </c:pt>
                <c:pt idx="9375">
                  <c:v>48</c:v>
                </c:pt>
                <c:pt idx="9376">
                  <c:v>45</c:v>
                </c:pt>
                <c:pt idx="9377">
                  <c:v>46</c:v>
                </c:pt>
                <c:pt idx="9378">
                  <c:v>50</c:v>
                </c:pt>
                <c:pt idx="9379">
                  <c:v>53</c:v>
                </c:pt>
                <c:pt idx="9380">
                  <c:v>51</c:v>
                </c:pt>
                <c:pt idx="9381">
                  <c:v>52</c:v>
                </c:pt>
                <c:pt idx="9382">
                  <c:v>55</c:v>
                </c:pt>
                <c:pt idx="9383">
                  <c:v>53</c:v>
                </c:pt>
                <c:pt idx="9384">
                  <c:v>55</c:v>
                </c:pt>
                <c:pt idx="9385">
                  <c:v>53</c:v>
                </c:pt>
                <c:pt idx="9386">
                  <c:v>56</c:v>
                </c:pt>
                <c:pt idx="9387">
                  <c:v>53</c:v>
                </c:pt>
                <c:pt idx="9388">
                  <c:v>52</c:v>
                </c:pt>
                <c:pt idx="9389">
                  <c:v>52</c:v>
                </c:pt>
                <c:pt idx="9390">
                  <c:v>57</c:v>
                </c:pt>
                <c:pt idx="9391">
                  <c:v>52</c:v>
                </c:pt>
                <c:pt idx="9392">
                  <c:v>50</c:v>
                </c:pt>
                <c:pt idx="9393">
                  <c:v>52</c:v>
                </c:pt>
                <c:pt idx="9394">
                  <c:v>51</c:v>
                </c:pt>
                <c:pt idx="9395">
                  <c:v>49</c:v>
                </c:pt>
                <c:pt idx="9396">
                  <c:v>47</c:v>
                </c:pt>
                <c:pt idx="9397">
                  <c:v>48</c:v>
                </c:pt>
                <c:pt idx="9398">
                  <c:v>48</c:v>
                </c:pt>
                <c:pt idx="9399">
                  <c:v>45</c:v>
                </c:pt>
                <c:pt idx="9400">
                  <c:v>44</c:v>
                </c:pt>
                <c:pt idx="9401">
                  <c:v>47</c:v>
                </c:pt>
                <c:pt idx="9402">
                  <c:v>43</c:v>
                </c:pt>
                <c:pt idx="9403">
                  <c:v>47</c:v>
                </c:pt>
                <c:pt idx="9404">
                  <c:v>51</c:v>
                </c:pt>
                <c:pt idx="9405">
                  <c:v>48</c:v>
                </c:pt>
                <c:pt idx="9406">
                  <c:v>46</c:v>
                </c:pt>
                <c:pt idx="9407">
                  <c:v>48</c:v>
                </c:pt>
                <c:pt idx="9408">
                  <c:v>48</c:v>
                </c:pt>
                <c:pt idx="9409">
                  <c:v>47</c:v>
                </c:pt>
                <c:pt idx="9410">
                  <c:v>48</c:v>
                </c:pt>
                <c:pt idx="9411">
                  <c:v>49</c:v>
                </c:pt>
                <c:pt idx="9412">
                  <c:v>54</c:v>
                </c:pt>
                <c:pt idx="9413">
                  <c:v>52</c:v>
                </c:pt>
                <c:pt idx="9414">
                  <c:v>48</c:v>
                </c:pt>
                <c:pt idx="9415">
                  <c:v>44</c:v>
                </c:pt>
                <c:pt idx="9416">
                  <c:v>44</c:v>
                </c:pt>
                <c:pt idx="9417">
                  <c:v>45</c:v>
                </c:pt>
                <c:pt idx="9418">
                  <c:v>47</c:v>
                </c:pt>
                <c:pt idx="9419">
                  <c:v>48</c:v>
                </c:pt>
                <c:pt idx="9420">
                  <c:v>49</c:v>
                </c:pt>
                <c:pt idx="9421">
                  <c:v>50</c:v>
                </c:pt>
                <c:pt idx="9422">
                  <c:v>53</c:v>
                </c:pt>
                <c:pt idx="9423">
                  <c:v>52</c:v>
                </c:pt>
                <c:pt idx="9424">
                  <c:v>50</c:v>
                </c:pt>
                <c:pt idx="9425">
                  <c:v>49</c:v>
                </c:pt>
                <c:pt idx="9426">
                  <c:v>47</c:v>
                </c:pt>
                <c:pt idx="9427">
                  <c:v>49</c:v>
                </c:pt>
                <c:pt idx="9428">
                  <c:v>47</c:v>
                </c:pt>
                <c:pt idx="9429">
                  <c:v>54</c:v>
                </c:pt>
                <c:pt idx="9430">
                  <c:v>57</c:v>
                </c:pt>
                <c:pt idx="9431">
                  <c:v>54</c:v>
                </c:pt>
                <c:pt idx="9432">
                  <c:v>51</c:v>
                </c:pt>
                <c:pt idx="9433">
                  <c:v>50</c:v>
                </c:pt>
                <c:pt idx="9434">
                  <c:v>51</c:v>
                </c:pt>
                <c:pt idx="9435">
                  <c:v>56</c:v>
                </c:pt>
                <c:pt idx="9436">
                  <c:v>58</c:v>
                </c:pt>
                <c:pt idx="9437">
                  <c:v>58</c:v>
                </c:pt>
                <c:pt idx="9438">
                  <c:v>58</c:v>
                </c:pt>
                <c:pt idx="9439">
                  <c:v>57</c:v>
                </c:pt>
                <c:pt idx="9440">
                  <c:v>57</c:v>
                </c:pt>
                <c:pt idx="9441">
                  <c:v>56</c:v>
                </c:pt>
                <c:pt idx="9442">
                  <c:v>51</c:v>
                </c:pt>
                <c:pt idx="9443">
                  <c:v>54</c:v>
                </c:pt>
                <c:pt idx="9444">
                  <c:v>57</c:v>
                </c:pt>
                <c:pt idx="9445">
                  <c:v>55</c:v>
                </c:pt>
                <c:pt idx="9446">
                  <c:v>63</c:v>
                </c:pt>
                <c:pt idx="9447">
                  <c:v>63</c:v>
                </c:pt>
                <c:pt idx="9448">
                  <c:v>65</c:v>
                </c:pt>
                <c:pt idx="9449">
                  <c:v>67</c:v>
                </c:pt>
                <c:pt idx="9450">
                  <c:v>69</c:v>
                </c:pt>
                <c:pt idx="9451">
                  <c:v>73</c:v>
                </c:pt>
                <c:pt idx="9452">
                  <c:v>74</c:v>
                </c:pt>
                <c:pt idx="9453">
                  <c:v>70</c:v>
                </c:pt>
                <c:pt idx="9454">
                  <c:v>75</c:v>
                </c:pt>
                <c:pt idx="9455">
                  <c:v>74</c:v>
                </c:pt>
                <c:pt idx="9456">
                  <c:v>69</c:v>
                </c:pt>
                <c:pt idx="9457">
                  <c:v>69</c:v>
                </c:pt>
                <c:pt idx="9458">
                  <c:v>61</c:v>
                </c:pt>
                <c:pt idx="9459">
                  <c:v>60</c:v>
                </c:pt>
                <c:pt idx="9460">
                  <c:v>58</c:v>
                </c:pt>
                <c:pt idx="9461">
                  <c:v>58</c:v>
                </c:pt>
                <c:pt idx="9462">
                  <c:v>55</c:v>
                </c:pt>
                <c:pt idx="9463">
                  <c:v>52</c:v>
                </c:pt>
                <c:pt idx="9464">
                  <c:v>48</c:v>
                </c:pt>
                <c:pt idx="9465">
                  <c:v>51</c:v>
                </c:pt>
                <c:pt idx="9466">
                  <c:v>46</c:v>
                </c:pt>
                <c:pt idx="9467">
                  <c:v>48</c:v>
                </c:pt>
                <c:pt idx="9468">
                  <c:v>48</c:v>
                </c:pt>
                <c:pt idx="9469">
                  <c:v>48</c:v>
                </c:pt>
                <c:pt idx="9470">
                  <c:v>45</c:v>
                </c:pt>
                <c:pt idx="9471">
                  <c:v>44</c:v>
                </c:pt>
                <c:pt idx="9472">
                  <c:v>45</c:v>
                </c:pt>
                <c:pt idx="9473">
                  <c:v>41</c:v>
                </c:pt>
                <c:pt idx="9474">
                  <c:v>43</c:v>
                </c:pt>
                <c:pt idx="9475">
                  <c:v>45</c:v>
                </c:pt>
                <c:pt idx="9476">
                  <c:v>48</c:v>
                </c:pt>
                <c:pt idx="9477">
                  <c:v>44</c:v>
                </c:pt>
                <c:pt idx="9478">
                  <c:v>48</c:v>
                </c:pt>
                <c:pt idx="9479">
                  <c:v>47</c:v>
                </c:pt>
                <c:pt idx="9480">
                  <c:v>49</c:v>
                </c:pt>
                <c:pt idx="9481">
                  <c:v>52</c:v>
                </c:pt>
                <c:pt idx="9482">
                  <c:v>52</c:v>
                </c:pt>
                <c:pt idx="9483">
                  <c:v>54</c:v>
                </c:pt>
                <c:pt idx="9484">
                  <c:v>52</c:v>
                </c:pt>
                <c:pt idx="9485">
                  <c:v>57</c:v>
                </c:pt>
                <c:pt idx="9486">
                  <c:v>55</c:v>
                </c:pt>
                <c:pt idx="9487">
                  <c:v>51</c:v>
                </c:pt>
                <c:pt idx="9488">
                  <c:v>51</c:v>
                </c:pt>
                <c:pt idx="9489">
                  <c:v>58</c:v>
                </c:pt>
                <c:pt idx="9490">
                  <c:v>54</c:v>
                </c:pt>
                <c:pt idx="9491">
                  <c:v>50</c:v>
                </c:pt>
                <c:pt idx="9492">
                  <c:v>47</c:v>
                </c:pt>
                <c:pt idx="9493">
                  <c:v>45</c:v>
                </c:pt>
                <c:pt idx="9494">
                  <c:v>46</c:v>
                </c:pt>
                <c:pt idx="9495">
                  <c:v>45</c:v>
                </c:pt>
                <c:pt idx="9496">
                  <c:v>47</c:v>
                </c:pt>
                <c:pt idx="9497">
                  <c:v>46</c:v>
                </c:pt>
                <c:pt idx="9498">
                  <c:v>51</c:v>
                </c:pt>
                <c:pt idx="9499">
                  <c:v>53</c:v>
                </c:pt>
                <c:pt idx="9500">
                  <c:v>51</c:v>
                </c:pt>
                <c:pt idx="9501">
                  <c:v>49</c:v>
                </c:pt>
                <c:pt idx="9502">
                  <c:v>49</c:v>
                </c:pt>
                <c:pt idx="9503">
                  <c:v>45</c:v>
                </c:pt>
                <c:pt idx="9504">
                  <c:v>50</c:v>
                </c:pt>
                <c:pt idx="9505">
                  <c:v>51</c:v>
                </c:pt>
                <c:pt idx="9506">
                  <c:v>54</c:v>
                </c:pt>
                <c:pt idx="9507">
                  <c:v>53</c:v>
                </c:pt>
                <c:pt idx="9508">
                  <c:v>52</c:v>
                </c:pt>
                <c:pt idx="9509">
                  <c:v>47</c:v>
                </c:pt>
                <c:pt idx="9510">
                  <c:v>48</c:v>
                </c:pt>
                <c:pt idx="9511">
                  <c:v>50</c:v>
                </c:pt>
                <c:pt idx="9512">
                  <c:v>51</c:v>
                </c:pt>
                <c:pt idx="9513">
                  <c:v>50</c:v>
                </c:pt>
                <c:pt idx="9514">
                  <c:v>48</c:v>
                </c:pt>
                <c:pt idx="9515">
                  <c:v>52</c:v>
                </c:pt>
                <c:pt idx="9516">
                  <c:v>55</c:v>
                </c:pt>
                <c:pt idx="9517">
                  <c:v>57</c:v>
                </c:pt>
                <c:pt idx="9518">
                  <c:v>56</c:v>
                </c:pt>
                <c:pt idx="9519">
                  <c:v>57</c:v>
                </c:pt>
                <c:pt idx="9520">
                  <c:v>58</c:v>
                </c:pt>
                <c:pt idx="9521">
                  <c:v>58</c:v>
                </c:pt>
                <c:pt idx="9522">
                  <c:v>57</c:v>
                </c:pt>
                <c:pt idx="9523">
                  <c:v>59</c:v>
                </c:pt>
                <c:pt idx="9524">
                  <c:v>62</c:v>
                </c:pt>
                <c:pt idx="9525">
                  <c:v>66</c:v>
                </c:pt>
                <c:pt idx="9526">
                  <c:v>65</c:v>
                </c:pt>
                <c:pt idx="9527">
                  <c:v>64</c:v>
                </c:pt>
                <c:pt idx="9528">
                  <c:v>64</c:v>
                </c:pt>
                <c:pt idx="9529">
                  <c:v>61</c:v>
                </c:pt>
                <c:pt idx="9530">
                  <c:v>60</c:v>
                </c:pt>
                <c:pt idx="9531">
                  <c:v>55</c:v>
                </c:pt>
                <c:pt idx="9532">
                  <c:v>58</c:v>
                </c:pt>
                <c:pt idx="9533">
                  <c:v>58</c:v>
                </c:pt>
                <c:pt idx="9534">
                  <c:v>58</c:v>
                </c:pt>
                <c:pt idx="9535">
                  <c:v>57</c:v>
                </c:pt>
                <c:pt idx="9536">
                  <c:v>53</c:v>
                </c:pt>
                <c:pt idx="9537">
                  <c:v>50</c:v>
                </c:pt>
                <c:pt idx="9538">
                  <c:v>55</c:v>
                </c:pt>
                <c:pt idx="9539">
                  <c:v>55</c:v>
                </c:pt>
                <c:pt idx="9540">
                  <c:v>51</c:v>
                </c:pt>
                <c:pt idx="9541">
                  <c:v>48</c:v>
                </c:pt>
                <c:pt idx="9542">
                  <c:v>49</c:v>
                </c:pt>
                <c:pt idx="9543">
                  <c:v>50</c:v>
                </c:pt>
                <c:pt idx="9544">
                  <c:v>49</c:v>
                </c:pt>
                <c:pt idx="9545">
                  <c:v>50</c:v>
                </c:pt>
                <c:pt idx="9546">
                  <c:v>48</c:v>
                </c:pt>
                <c:pt idx="9547">
                  <c:v>45</c:v>
                </c:pt>
                <c:pt idx="9548">
                  <c:v>46</c:v>
                </c:pt>
                <c:pt idx="9549">
                  <c:v>49</c:v>
                </c:pt>
                <c:pt idx="9550">
                  <c:v>45</c:v>
                </c:pt>
                <c:pt idx="9551">
                  <c:v>46</c:v>
                </c:pt>
                <c:pt idx="9552">
                  <c:v>44</c:v>
                </c:pt>
                <c:pt idx="9553">
                  <c:v>45</c:v>
                </c:pt>
                <c:pt idx="9554">
                  <c:v>45</c:v>
                </c:pt>
                <c:pt idx="9555">
                  <c:v>43</c:v>
                </c:pt>
                <c:pt idx="9556">
                  <c:v>41</c:v>
                </c:pt>
                <c:pt idx="9557">
                  <c:v>44</c:v>
                </c:pt>
                <c:pt idx="9558">
                  <c:v>46</c:v>
                </c:pt>
                <c:pt idx="9559">
                  <c:v>48</c:v>
                </c:pt>
                <c:pt idx="9560">
                  <c:v>49</c:v>
                </c:pt>
                <c:pt idx="9561">
                  <c:v>48</c:v>
                </c:pt>
                <c:pt idx="9562">
                  <c:v>49</c:v>
                </c:pt>
                <c:pt idx="9563">
                  <c:v>50</c:v>
                </c:pt>
                <c:pt idx="9564">
                  <c:v>50</c:v>
                </c:pt>
                <c:pt idx="9565">
                  <c:v>50</c:v>
                </c:pt>
                <c:pt idx="9566">
                  <c:v>54</c:v>
                </c:pt>
                <c:pt idx="9567">
                  <c:v>56</c:v>
                </c:pt>
                <c:pt idx="9568">
                  <c:v>55</c:v>
                </c:pt>
                <c:pt idx="9569">
                  <c:v>53</c:v>
                </c:pt>
                <c:pt idx="9570">
                  <c:v>51</c:v>
                </c:pt>
                <c:pt idx="9571">
                  <c:v>49</c:v>
                </c:pt>
                <c:pt idx="9572">
                  <c:v>49</c:v>
                </c:pt>
                <c:pt idx="9573">
                  <c:v>47</c:v>
                </c:pt>
                <c:pt idx="9574">
                  <c:v>46</c:v>
                </c:pt>
                <c:pt idx="9575">
                  <c:v>48</c:v>
                </c:pt>
                <c:pt idx="9576">
                  <c:v>49</c:v>
                </c:pt>
                <c:pt idx="9577">
                  <c:v>48</c:v>
                </c:pt>
                <c:pt idx="9578">
                  <c:v>44</c:v>
                </c:pt>
                <c:pt idx="9579">
                  <c:v>45</c:v>
                </c:pt>
                <c:pt idx="9580">
                  <c:v>48</c:v>
                </c:pt>
                <c:pt idx="9581">
                  <c:v>49</c:v>
                </c:pt>
                <c:pt idx="9582">
                  <c:v>56</c:v>
                </c:pt>
                <c:pt idx="9583">
                  <c:v>60</c:v>
                </c:pt>
                <c:pt idx="9584">
                  <c:v>62</c:v>
                </c:pt>
                <c:pt idx="9585">
                  <c:v>61</c:v>
                </c:pt>
                <c:pt idx="9586">
                  <c:v>62</c:v>
                </c:pt>
                <c:pt idx="9587">
                  <c:v>61</c:v>
                </c:pt>
                <c:pt idx="9588">
                  <c:v>65</c:v>
                </c:pt>
                <c:pt idx="9589">
                  <c:v>68</c:v>
                </c:pt>
                <c:pt idx="9590">
                  <c:v>66</c:v>
                </c:pt>
                <c:pt idx="9591">
                  <c:v>66</c:v>
                </c:pt>
                <c:pt idx="9592">
                  <c:v>66</c:v>
                </c:pt>
                <c:pt idx="9593">
                  <c:v>62</c:v>
                </c:pt>
                <c:pt idx="9594">
                  <c:v>61</c:v>
                </c:pt>
                <c:pt idx="9595">
                  <c:v>56</c:v>
                </c:pt>
                <c:pt idx="9596">
                  <c:v>54</c:v>
                </c:pt>
                <c:pt idx="9597">
                  <c:v>55</c:v>
                </c:pt>
                <c:pt idx="9598">
                  <c:v>52</c:v>
                </c:pt>
                <c:pt idx="9599">
                  <c:v>50</c:v>
                </c:pt>
                <c:pt idx="9600">
                  <c:v>49</c:v>
                </c:pt>
                <c:pt idx="9601">
                  <c:v>46</c:v>
                </c:pt>
                <c:pt idx="9602">
                  <c:v>48</c:v>
                </c:pt>
                <c:pt idx="9603">
                  <c:v>48</c:v>
                </c:pt>
                <c:pt idx="9604">
                  <c:v>49</c:v>
                </c:pt>
                <c:pt idx="9605">
                  <c:v>51</c:v>
                </c:pt>
                <c:pt idx="9606">
                  <c:v>46</c:v>
                </c:pt>
                <c:pt idx="9607">
                  <c:v>44</c:v>
                </c:pt>
                <c:pt idx="9608">
                  <c:v>47</c:v>
                </c:pt>
                <c:pt idx="9609">
                  <c:v>47</c:v>
                </c:pt>
                <c:pt idx="9610">
                  <c:v>46</c:v>
                </c:pt>
                <c:pt idx="9611">
                  <c:v>44</c:v>
                </c:pt>
                <c:pt idx="9612">
                  <c:v>41</c:v>
                </c:pt>
                <c:pt idx="9613">
                  <c:v>46</c:v>
                </c:pt>
                <c:pt idx="9614">
                  <c:v>45</c:v>
                </c:pt>
                <c:pt idx="9615">
                  <c:v>45</c:v>
                </c:pt>
                <c:pt idx="9616">
                  <c:v>46</c:v>
                </c:pt>
                <c:pt idx="9617">
                  <c:v>49</c:v>
                </c:pt>
                <c:pt idx="9618">
                  <c:v>50</c:v>
                </c:pt>
                <c:pt idx="9619">
                  <c:v>54</c:v>
                </c:pt>
                <c:pt idx="9620">
                  <c:v>53</c:v>
                </c:pt>
                <c:pt idx="9621">
                  <c:v>55</c:v>
                </c:pt>
                <c:pt idx="9622">
                  <c:v>58</c:v>
                </c:pt>
                <c:pt idx="9623">
                  <c:v>61</c:v>
                </c:pt>
                <c:pt idx="9624">
                  <c:v>65</c:v>
                </c:pt>
                <c:pt idx="9625">
                  <c:v>61</c:v>
                </c:pt>
                <c:pt idx="9626">
                  <c:v>69</c:v>
                </c:pt>
                <c:pt idx="9627">
                  <c:v>78</c:v>
                </c:pt>
                <c:pt idx="9628">
                  <c:v>77</c:v>
                </c:pt>
                <c:pt idx="9629">
                  <c:v>77</c:v>
                </c:pt>
                <c:pt idx="9630">
                  <c:v>79</c:v>
                </c:pt>
                <c:pt idx="9631">
                  <c:v>74</c:v>
                </c:pt>
                <c:pt idx="9632">
                  <c:v>71</c:v>
                </c:pt>
                <c:pt idx="9633">
                  <c:v>70</c:v>
                </c:pt>
                <c:pt idx="9634">
                  <c:v>69</c:v>
                </c:pt>
                <c:pt idx="9635">
                  <c:v>68</c:v>
                </c:pt>
                <c:pt idx="9636">
                  <c:v>65</c:v>
                </c:pt>
                <c:pt idx="9637">
                  <c:v>67</c:v>
                </c:pt>
                <c:pt idx="9638">
                  <c:v>57</c:v>
                </c:pt>
                <c:pt idx="9639">
                  <c:v>50</c:v>
                </c:pt>
                <c:pt idx="9640">
                  <c:v>55</c:v>
                </c:pt>
                <c:pt idx="9641">
                  <c:v>54</c:v>
                </c:pt>
                <c:pt idx="9642">
                  <c:v>51</c:v>
                </c:pt>
                <c:pt idx="9643">
                  <c:v>53</c:v>
                </c:pt>
                <c:pt idx="9644">
                  <c:v>52</c:v>
                </c:pt>
                <c:pt idx="9645">
                  <c:v>47</c:v>
                </c:pt>
                <c:pt idx="9646">
                  <c:v>46</c:v>
                </c:pt>
                <c:pt idx="9647">
                  <c:v>48</c:v>
                </c:pt>
                <c:pt idx="9648">
                  <c:v>48</c:v>
                </c:pt>
                <c:pt idx="9649">
                  <c:v>46</c:v>
                </c:pt>
                <c:pt idx="9650">
                  <c:v>49</c:v>
                </c:pt>
                <c:pt idx="9651">
                  <c:v>53</c:v>
                </c:pt>
                <c:pt idx="9652">
                  <c:v>54</c:v>
                </c:pt>
                <c:pt idx="9653">
                  <c:v>55</c:v>
                </c:pt>
                <c:pt idx="9654">
                  <c:v>56</c:v>
                </c:pt>
                <c:pt idx="9655">
                  <c:v>57</c:v>
                </c:pt>
                <c:pt idx="9656">
                  <c:v>57</c:v>
                </c:pt>
                <c:pt idx="9657">
                  <c:v>58</c:v>
                </c:pt>
                <c:pt idx="9658">
                  <c:v>58</c:v>
                </c:pt>
                <c:pt idx="9659">
                  <c:v>56</c:v>
                </c:pt>
                <c:pt idx="9660">
                  <c:v>55</c:v>
                </c:pt>
                <c:pt idx="9661">
                  <c:v>54</c:v>
                </c:pt>
                <c:pt idx="9662">
                  <c:v>50</c:v>
                </c:pt>
                <c:pt idx="9663">
                  <c:v>49</c:v>
                </c:pt>
                <c:pt idx="9664">
                  <c:v>44</c:v>
                </c:pt>
                <c:pt idx="9665">
                  <c:v>38</c:v>
                </c:pt>
                <c:pt idx="9666">
                  <c:v>37</c:v>
                </c:pt>
                <c:pt idx="9667">
                  <c:v>35</c:v>
                </c:pt>
                <c:pt idx="9668">
                  <c:v>36</c:v>
                </c:pt>
                <c:pt idx="9669">
                  <c:v>36</c:v>
                </c:pt>
                <c:pt idx="9670">
                  <c:v>39</c:v>
                </c:pt>
                <c:pt idx="9671">
                  <c:v>45</c:v>
                </c:pt>
                <c:pt idx="9672">
                  <c:v>50</c:v>
                </c:pt>
                <c:pt idx="9673">
                  <c:v>48</c:v>
                </c:pt>
                <c:pt idx="9674">
                  <c:v>54</c:v>
                </c:pt>
                <c:pt idx="9675">
                  <c:v>56</c:v>
                </c:pt>
                <c:pt idx="9676">
                  <c:v>57</c:v>
                </c:pt>
                <c:pt idx="9677">
                  <c:v>62</c:v>
                </c:pt>
                <c:pt idx="9678">
                  <c:v>63</c:v>
                </c:pt>
                <c:pt idx="9679">
                  <c:v>66</c:v>
                </c:pt>
                <c:pt idx="9680">
                  <c:v>65</c:v>
                </c:pt>
                <c:pt idx="9681">
                  <c:v>66</c:v>
                </c:pt>
                <c:pt idx="9682">
                  <c:v>59</c:v>
                </c:pt>
                <c:pt idx="9683">
                  <c:v>53</c:v>
                </c:pt>
                <c:pt idx="9684">
                  <c:v>46</c:v>
                </c:pt>
                <c:pt idx="9685">
                  <c:v>46</c:v>
                </c:pt>
                <c:pt idx="9686">
                  <c:v>46</c:v>
                </c:pt>
                <c:pt idx="9687">
                  <c:v>48</c:v>
                </c:pt>
                <c:pt idx="9688">
                  <c:v>52</c:v>
                </c:pt>
                <c:pt idx="9689">
                  <c:v>51</c:v>
                </c:pt>
                <c:pt idx="9690">
                  <c:v>49</c:v>
                </c:pt>
                <c:pt idx="9691">
                  <c:v>49</c:v>
                </c:pt>
                <c:pt idx="9692">
                  <c:v>51</c:v>
                </c:pt>
                <c:pt idx="9693">
                  <c:v>50</c:v>
                </c:pt>
                <c:pt idx="9694">
                  <c:v>52</c:v>
                </c:pt>
                <c:pt idx="9695">
                  <c:v>53</c:v>
                </c:pt>
                <c:pt idx="9696">
                  <c:v>57</c:v>
                </c:pt>
                <c:pt idx="9697">
                  <c:v>57</c:v>
                </c:pt>
                <c:pt idx="9698">
                  <c:v>53</c:v>
                </c:pt>
                <c:pt idx="9699">
                  <c:v>49</c:v>
                </c:pt>
                <c:pt idx="9700">
                  <c:v>46</c:v>
                </c:pt>
                <c:pt idx="9701">
                  <c:v>48</c:v>
                </c:pt>
                <c:pt idx="9702">
                  <c:v>50</c:v>
                </c:pt>
                <c:pt idx="9703">
                  <c:v>50</c:v>
                </c:pt>
                <c:pt idx="9704">
                  <c:v>49</c:v>
                </c:pt>
                <c:pt idx="9705">
                  <c:v>52</c:v>
                </c:pt>
                <c:pt idx="9706">
                  <c:v>49</c:v>
                </c:pt>
                <c:pt idx="9707">
                  <c:v>51</c:v>
                </c:pt>
                <c:pt idx="9708">
                  <c:v>50</c:v>
                </c:pt>
                <c:pt idx="9709">
                  <c:v>51</c:v>
                </c:pt>
                <c:pt idx="9710">
                  <c:v>50</c:v>
                </c:pt>
                <c:pt idx="9711">
                  <c:v>51</c:v>
                </c:pt>
                <c:pt idx="9712">
                  <c:v>50</c:v>
                </c:pt>
                <c:pt idx="9713">
                  <c:v>50</c:v>
                </c:pt>
                <c:pt idx="9714">
                  <c:v>44</c:v>
                </c:pt>
                <c:pt idx="9715">
                  <c:v>39</c:v>
                </c:pt>
                <c:pt idx="9716">
                  <c:v>38</c:v>
                </c:pt>
                <c:pt idx="9717">
                  <c:v>34</c:v>
                </c:pt>
                <c:pt idx="9718">
                  <c:v>34</c:v>
                </c:pt>
                <c:pt idx="9719">
                  <c:v>30</c:v>
                </c:pt>
                <c:pt idx="9720">
                  <c:v>33</c:v>
                </c:pt>
                <c:pt idx="9721">
                  <c:v>36</c:v>
                </c:pt>
                <c:pt idx="9722">
                  <c:v>39</c:v>
                </c:pt>
                <c:pt idx="9723">
                  <c:v>40</c:v>
                </c:pt>
                <c:pt idx="9724">
                  <c:v>38</c:v>
                </c:pt>
                <c:pt idx="9725">
                  <c:v>38</c:v>
                </c:pt>
                <c:pt idx="9726">
                  <c:v>42</c:v>
                </c:pt>
                <c:pt idx="9727">
                  <c:v>44</c:v>
                </c:pt>
                <c:pt idx="9728">
                  <c:v>51</c:v>
                </c:pt>
                <c:pt idx="9729">
                  <c:v>52</c:v>
                </c:pt>
                <c:pt idx="9730">
                  <c:v>58</c:v>
                </c:pt>
                <c:pt idx="9731">
                  <c:v>63</c:v>
                </c:pt>
                <c:pt idx="9732">
                  <c:v>61</c:v>
                </c:pt>
                <c:pt idx="9733">
                  <c:v>59</c:v>
                </c:pt>
                <c:pt idx="9734">
                  <c:v>57</c:v>
                </c:pt>
                <c:pt idx="9735">
                  <c:v>59</c:v>
                </c:pt>
                <c:pt idx="9736">
                  <c:v>59</c:v>
                </c:pt>
                <c:pt idx="9737">
                  <c:v>57</c:v>
                </c:pt>
                <c:pt idx="9738">
                  <c:v>58</c:v>
                </c:pt>
                <c:pt idx="9739">
                  <c:v>58</c:v>
                </c:pt>
                <c:pt idx="9740">
                  <c:v>54</c:v>
                </c:pt>
                <c:pt idx="9741">
                  <c:v>53</c:v>
                </c:pt>
                <c:pt idx="9742">
                  <c:v>50</c:v>
                </c:pt>
                <c:pt idx="9743">
                  <c:v>48</c:v>
                </c:pt>
                <c:pt idx="9744">
                  <c:v>48</c:v>
                </c:pt>
                <c:pt idx="9745">
                  <c:v>50</c:v>
                </c:pt>
                <c:pt idx="9746">
                  <c:v>57</c:v>
                </c:pt>
                <c:pt idx="9747">
                  <c:v>59</c:v>
                </c:pt>
                <c:pt idx="9748">
                  <c:v>61</c:v>
                </c:pt>
                <c:pt idx="9749">
                  <c:v>60</c:v>
                </c:pt>
                <c:pt idx="9750">
                  <c:v>59</c:v>
                </c:pt>
                <c:pt idx="9751">
                  <c:v>59</c:v>
                </c:pt>
                <c:pt idx="9752">
                  <c:v>60</c:v>
                </c:pt>
                <c:pt idx="9753">
                  <c:v>64</c:v>
                </c:pt>
                <c:pt idx="9754">
                  <c:v>64</c:v>
                </c:pt>
                <c:pt idx="9755">
                  <c:v>63</c:v>
                </c:pt>
                <c:pt idx="9756">
                  <c:v>64</c:v>
                </c:pt>
                <c:pt idx="9757">
                  <c:v>66</c:v>
                </c:pt>
                <c:pt idx="9758">
                  <c:v>55</c:v>
                </c:pt>
                <c:pt idx="9759">
                  <c:v>52</c:v>
                </c:pt>
                <c:pt idx="9760">
                  <c:v>49</c:v>
                </c:pt>
                <c:pt idx="9761">
                  <c:v>49</c:v>
                </c:pt>
                <c:pt idx="9762">
                  <c:v>50</c:v>
                </c:pt>
                <c:pt idx="9763">
                  <c:v>50</c:v>
                </c:pt>
                <c:pt idx="9764">
                  <c:v>50</c:v>
                </c:pt>
                <c:pt idx="9765">
                  <c:v>50</c:v>
                </c:pt>
                <c:pt idx="9766">
                  <c:v>50</c:v>
                </c:pt>
                <c:pt idx="9767">
                  <c:v>44</c:v>
                </c:pt>
                <c:pt idx="9768">
                  <c:v>43</c:v>
                </c:pt>
                <c:pt idx="9769">
                  <c:v>42</c:v>
                </c:pt>
                <c:pt idx="9770">
                  <c:v>48</c:v>
                </c:pt>
                <c:pt idx="9771">
                  <c:v>48</c:v>
                </c:pt>
                <c:pt idx="9772">
                  <c:v>48</c:v>
                </c:pt>
                <c:pt idx="9773">
                  <c:v>47</c:v>
                </c:pt>
                <c:pt idx="9774">
                  <c:v>46</c:v>
                </c:pt>
                <c:pt idx="9775">
                  <c:v>47</c:v>
                </c:pt>
                <c:pt idx="9776">
                  <c:v>50</c:v>
                </c:pt>
                <c:pt idx="9777">
                  <c:v>49</c:v>
                </c:pt>
                <c:pt idx="9778">
                  <c:v>48</c:v>
                </c:pt>
                <c:pt idx="9779">
                  <c:v>52</c:v>
                </c:pt>
                <c:pt idx="9780">
                  <c:v>48</c:v>
                </c:pt>
                <c:pt idx="9781">
                  <c:v>48</c:v>
                </c:pt>
                <c:pt idx="9782">
                  <c:v>46</c:v>
                </c:pt>
                <c:pt idx="9783">
                  <c:v>47</c:v>
                </c:pt>
                <c:pt idx="9784">
                  <c:v>45</c:v>
                </c:pt>
                <c:pt idx="9785">
                  <c:v>48</c:v>
                </c:pt>
                <c:pt idx="9786">
                  <c:v>48</c:v>
                </c:pt>
                <c:pt idx="9787">
                  <c:v>45</c:v>
                </c:pt>
                <c:pt idx="9788">
                  <c:v>42</c:v>
                </c:pt>
                <c:pt idx="9789">
                  <c:v>40</c:v>
                </c:pt>
                <c:pt idx="9790">
                  <c:v>45</c:v>
                </c:pt>
                <c:pt idx="9791">
                  <c:v>44</c:v>
                </c:pt>
                <c:pt idx="9792">
                  <c:v>46</c:v>
                </c:pt>
                <c:pt idx="9793">
                  <c:v>49</c:v>
                </c:pt>
                <c:pt idx="9794">
                  <c:v>51</c:v>
                </c:pt>
                <c:pt idx="9795">
                  <c:v>54</c:v>
                </c:pt>
                <c:pt idx="9796">
                  <c:v>58</c:v>
                </c:pt>
                <c:pt idx="9797">
                  <c:v>57</c:v>
                </c:pt>
                <c:pt idx="9798">
                  <c:v>60</c:v>
                </c:pt>
                <c:pt idx="9799">
                  <c:v>62</c:v>
                </c:pt>
                <c:pt idx="9800">
                  <c:v>64</c:v>
                </c:pt>
                <c:pt idx="9801">
                  <c:v>66</c:v>
                </c:pt>
                <c:pt idx="9802">
                  <c:v>62</c:v>
                </c:pt>
                <c:pt idx="9803">
                  <c:v>66</c:v>
                </c:pt>
                <c:pt idx="9804">
                  <c:v>66</c:v>
                </c:pt>
                <c:pt idx="9805">
                  <c:v>65</c:v>
                </c:pt>
                <c:pt idx="9806">
                  <c:v>66</c:v>
                </c:pt>
                <c:pt idx="9807">
                  <c:v>68</c:v>
                </c:pt>
                <c:pt idx="9808">
                  <c:v>68</c:v>
                </c:pt>
                <c:pt idx="9809">
                  <c:v>72</c:v>
                </c:pt>
                <c:pt idx="9810">
                  <c:v>72</c:v>
                </c:pt>
                <c:pt idx="9811">
                  <c:v>74</c:v>
                </c:pt>
                <c:pt idx="9812">
                  <c:v>75</c:v>
                </c:pt>
                <c:pt idx="9813">
                  <c:v>77</c:v>
                </c:pt>
                <c:pt idx="9814">
                  <c:v>82</c:v>
                </c:pt>
                <c:pt idx="9815">
                  <c:v>81</c:v>
                </c:pt>
                <c:pt idx="9816">
                  <c:v>88</c:v>
                </c:pt>
                <c:pt idx="9817">
                  <c:v>84</c:v>
                </c:pt>
                <c:pt idx="9818">
                  <c:v>85</c:v>
                </c:pt>
                <c:pt idx="9819">
                  <c:v>86</c:v>
                </c:pt>
                <c:pt idx="9820">
                  <c:v>81</c:v>
                </c:pt>
                <c:pt idx="9821">
                  <c:v>80</c:v>
                </c:pt>
                <c:pt idx="9822">
                  <c:v>80</c:v>
                </c:pt>
                <c:pt idx="9823">
                  <c:v>78</c:v>
                </c:pt>
                <c:pt idx="9824">
                  <c:v>82</c:v>
                </c:pt>
                <c:pt idx="9825">
                  <c:v>80</c:v>
                </c:pt>
                <c:pt idx="9826">
                  <c:v>82</c:v>
                </c:pt>
                <c:pt idx="9827">
                  <c:v>81</c:v>
                </c:pt>
                <c:pt idx="9828">
                  <c:v>73</c:v>
                </c:pt>
                <c:pt idx="9829">
                  <c:v>75</c:v>
                </c:pt>
                <c:pt idx="9830">
                  <c:v>69</c:v>
                </c:pt>
                <c:pt idx="9831">
                  <c:v>70</c:v>
                </c:pt>
                <c:pt idx="9832">
                  <c:v>68</c:v>
                </c:pt>
                <c:pt idx="9833">
                  <c:v>63</c:v>
                </c:pt>
                <c:pt idx="9834">
                  <c:v>62</c:v>
                </c:pt>
                <c:pt idx="9835">
                  <c:v>58</c:v>
                </c:pt>
                <c:pt idx="9836">
                  <c:v>55</c:v>
                </c:pt>
                <c:pt idx="9837">
                  <c:v>55</c:v>
                </c:pt>
                <c:pt idx="9838">
                  <c:v>49</c:v>
                </c:pt>
                <c:pt idx="9839">
                  <c:v>57</c:v>
                </c:pt>
                <c:pt idx="9840">
                  <c:v>59</c:v>
                </c:pt>
                <c:pt idx="9841">
                  <c:v>60</c:v>
                </c:pt>
                <c:pt idx="9842">
                  <c:v>60</c:v>
                </c:pt>
                <c:pt idx="9843">
                  <c:v>60</c:v>
                </c:pt>
                <c:pt idx="9844">
                  <c:v>62</c:v>
                </c:pt>
                <c:pt idx="9845">
                  <c:v>67</c:v>
                </c:pt>
                <c:pt idx="9846">
                  <c:v>65</c:v>
                </c:pt>
                <c:pt idx="9847">
                  <c:v>64</c:v>
                </c:pt>
                <c:pt idx="9848">
                  <c:v>66</c:v>
                </c:pt>
                <c:pt idx="9849">
                  <c:v>62</c:v>
                </c:pt>
                <c:pt idx="9850">
                  <c:v>65</c:v>
                </c:pt>
                <c:pt idx="9851">
                  <c:v>59</c:v>
                </c:pt>
                <c:pt idx="9852">
                  <c:v>58</c:v>
                </c:pt>
                <c:pt idx="9853">
                  <c:v>57</c:v>
                </c:pt>
                <c:pt idx="9854">
                  <c:v>59</c:v>
                </c:pt>
                <c:pt idx="9855">
                  <c:v>60</c:v>
                </c:pt>
                <c:pt idx="9856">
                  <c:v>63</c:v>
                </c:pt>
                <c:pt idx="9857">
                  <c:v>62</c:v>
                </c:pt>
                <c:pt idx="9858">
                  <c:v>59</c:v>
                </c:pt>
                <c:pt idx="9859">
                  <c:v>61</c:v>
                </c:pt>
                <c:pt idx="9860">
                  <c:v>61</c:v>
                </c:pt>
                <c:pt idx="9861">
                  <c:v>64</c:v>
                </c:pt>
                <c:pt idx="9862">
                  <c:v>63</c:v>
                </c:pt>
                <c:pt idx="9863">
                  <c:v>61</c:v>
                </c:pt>
                <c:pt idx="9864">
                  <c:v>69</c:v>
                </c:pt>
                <c:pt idx="9865">
                  <c:v>68</c:v>
                </c:pt>
                <c:pt idx="9866">
                  <c:v>65</c:v>
                </c:pt>
                <c:pt idx="9867">
                  <c:v>62</c:v>
                </c:pt>
                <c:pt idx="9868">
                  <c:v>66</c:v>
                </c:pt>
                <c:pt idx="9869">
                  <c:v>67</c:v>
                </c:pt>
                <c:pt idx="9870">
                  <c:v>67</c:v>
                </c:pt>
                <c:pt idx="9871">
                  <c:v>68</c:v>
                </c:pt>
                <c:pt idx="9872">
                  <c:v>72</c:v>
                </c:pt>
                <c:pt idx="9873">
                  <c:v>70</c:v>
                </c:pt>
                <c:pt idx="9874">
                  <c:v>72</c:v>
                </c:pt>
                <c:pt idx="9875">
                  <c:v>72</c:v>
                </c:pt>
                <c:pt idx="9876">
                  <c:v>68</c:v>
                </c:pt>
                <c:pt idx="9877">
                  <c:v>68</c:v>
                </c:pt>
                <c:pt idx="9878">
                  <c:v>65</c:v>
                </c:pt>
                <c:pt idx="9879">
                  <c:v>66</c:v>
                </c:pt>
                <c:pt idx="9880">
                  <c:v>62</c:v>
                </c:pt>
                <c:pt idx="9881">
                  <c:v>57</c:v>
                </c:pt>
                <c:pt idx="9882">
                  <c:v>60</c:v>
                </c:pt>
                <c:pt idx="9883">
                  <c:v>63</c:v>
                </c:pt>
                <c:pt idx="9884">
                  <c:v>54</c:v>
                </c:pt>
                <c:pt idx="9885">
                  <c:v>55</c:v>
                </c:pt>
                <c:pt idx="9886">
                  <c:v>58</c:v>
                </c:pt>
                <c:pt idx="9887">
                  <c:v>59</c:v>
                </c:pt>
                <c:pt idx="9888">
                  <c:v>58</c:v>
                </c:pt>
                <c:pt idx="9889">
                  <c:v>57</c:v>
                </c:pt>
                <c:pt idx="9890">
                  <c:v>57</c:v>
                </c:pt>
                <c:pt idx="9891">
                  <c:v>57</c:v>
                </c:pt>
                <c:pt idx="9892">
                  <c:v>58</c:v>
                </c:pt>
                <c:pt idx="9893">
                  <c:v>58</c:v>
                </c:pt>
                <c:pt idx="9894">
                  <c:v>57</c:v>
                </c:pt>
                <c:pt idx="9895">
                  <c:v>58</c:v>
                </c:pt>
                <c:pt idx="9896">
                  <c:v>59</c:v>
                </c:pt>
                <c:pt idx="9897">
                  <c:v>61</c:v>
                </c:pt>
                <c:pt idx="9898">
                  <c:v>63</c:v>
                </c:pt>
                <c:pt idx="9899">
                  <c:v>61</c:v>
                </c:pt>
                <c:pt idx="9900">
                  <c:v>58</c:v>
                </c:pt>
                <c:pt idx="9901">
                  <c:v>60</c:v>
                </c:pt>
                <c:pt idx="9902">
                  <c:v>57</c:v>
                </c:pt>
                <c:pt idx="9903">
                  <c:v>58</c:v>
                </c:pt>
                <c:pt idx="9904">
                  <c:v>54</c:v>
                </c:pt>
                <c:pt idx="9905">
                  <c:v>55</c:v>
                </c:pt>
                <c:pt idx="9906">
                  <c:v>58</c:v>
                </c:pt>
                <c:pt idx="9907">
                  <c:v>55</c:v>
                </c:pt>
                <c:pt idx="9908">
                  <c:v>59</c:v>
                </c:pt>
                <c:pt idx="9909">
                  <c:v>61</c:v>
                </c:pt>
                <c:pt idx="9910">
                  <c:v>61</c:v>
                </c:pt>
                <c:pt idx="9911">
                  <c:v>69</c:v>
                </c:pt>
                <c:pt idx="9912">
                  <c:v>68</c:v>
                </c:pt>
                <c:pt idx="9913">
                  <c:v>64</c:v>
                </c:pt>
                <c:pt idx="9914">
                  <c:v>66</c:v>
                </c:pt>
                <c:pt idx="9915">
                  <c:v>65</c:v>
                </c:pt>
                <c:pt idx="9916">
                  <c:v>66</c:v>
                </c:pt>
                <c:pt idx="9917">
                  <c:v>69</c:v>
                </c:pt>
                <c:pt idx="9918">
                  <c:v>63</c:v>
                </c:pt>
                <c:pt idx="9919">
                  <c:v>68</c:v>
                </c:pt>
                <c:pt idx="9920">
                  <c:v>66</c:v>
                </c:pt>
                <c:pt idx="9921">
                  <c:v>64</c:v>
                </c:pt>
                <c:pt idx="9922">
                  <c:v>64</c:v>
                </c:pt>
                <c:pt idx="9923">
                  <c:v>61</c:v>
                </c:pt>
                <c:pt idx="9924">
                  <c:v>64</c:v>
                </c:pt>
                <c:pt idx="9925">
                  <c:v>65</c:v>
                </c:pt>
                <c:pt idx="9926">
                  <c:v>72</c:v>
                </c:pt>
                <c:pt idx="9927">
                  <c:v>74</c:v>
                </c:pt>
                <c:pt idx="9928">
                  <c:v>78</c:v>
                </c:pt>
                <c:pt idx="9929">
                  <c:v>77</c:v>
                </c:pt>
                <c:pt idx="9930">
                  <c:v>76</c:v>
                </c:pt>
                <c:pt idx="9931">
                  <c:v>72</c:v>
                </c:pt>
                <c:pt idx="9932">
                  <c:v>72</c:v>
                </c:pt>
                <c:pt idx="9933">
                  <c:v>69</c:v>
                </c:pt>
                <c:pt idx="9934">
                  <c:v>66</c:v>
                </c:pt>
                <c:pt idx="9935">
                  <c:v>63</c:v>
                </c:pt>
                <c:pt idx="9936">
                  <c:v>64</c:v>
                </c:pt>
                <c:pt idx="9937">
                  <c:v>65</c:v>
                </c:pt>
                <c:pt idx="9938">
                  <c:v>59</c:v>
                </c:pt>
                <c:pt idx="9939">
                  <c:v>60</c:v>
                </c:pt>
                <c:pt idx="9940">
                  <c:v>57</c:v>
                </c:pt>
                <c:pt idx="9941">
                  <c:v>59</c:v>
                </c:pt>
                <c:pt idx="9942">
                  <c:v>58</c:v>
                </c:pt>
                <c:pt idx="9943">
                  <c:v>65</c:v>
                </c:pt>
                <c:pt idx="9944">
                  <c:v>64</c:v>
                </c:pt>
                <c:pt idx="9945">
                  <c:v>64</c:v>
                </c:pt>
                <c:pt idx="9946">
                  <c:v>61</c:v>
                </c:pt>
                <c:pt idx="9947">
                  <c:v>58</c:v>
                </c:pt>
                <c:pt idx="9948">
                  <c:v>60</c:v>
                </c:pt>
                <c:pt idx="9949">
                  <c:v>62</c:v>
                </c:pt>
                <c:pt idx="9950">
                  <c:v>61</c:v>
                </c:pt>
                <c:pt idx="9951">
                  <c:v>64</c:v>
                </c:pt>
                <c:pt idx="9952">
                  <c:v>62</c:v>
                </c:pt>
                <c:pt idx="9953">
                  <c:v>61</c:v>
                </c:pt>
                <c:pt idx="9954">
                  <c:v>62</c:v>
                </c:pt>
                <c:pt idx="9955">
                  <c:v>55</c:v>
                </c:pt>
                <c:pt idx="9956">
                  <c:v>54</c:v>
                </c:pt>
                <c:pt idx="9957">
                  <c:v>51</c:v>
                </c:pt>
                <c:pt idx="9958">
                  <c:v>55</c:v>
                </c:pt>
                <c:pt idx="9959">
                  <c:v>59</c:v>
                </c:pt>
                <c:pt idx="9960">
                  <c:v>58</c:v>
                </c:pt>
                <c:pt idx="9961">
                  <c:v>57</c:v>
                </c:pt>
                <c:pt idx="9962">
                  <c:v>65</c:v>
                </c:pt>
                <c:pt idx="9963">
                  <c:v>61</c:v>
                </c:pt>
                <c:pt idx="9964">
                  <c:v>61</c:v>
                </c:pt>
                <c:pt idx="9965">
                  <c:v>61</c:v>
                </c:pt>
                <c:pt idx="9966">
                  <c:v>61</c:v>
                </c:pt>
                <c:pt idx="9967">
                  <c:v>65</c:v>
                </c:pt>
                <c:pt idx="9968">
                  <c:v>65</c:v>
                </c:pt>
                <c:pt idx="9969">
                  <c:v>67</c:v>
                </c:pt>
                <c:pt idx="9970">
                  <c:v>63</c:v>
                </c:pt>
                <c:pt idx="9971">
                  <c:v>56</c:v>
                </c:pt>
                <c:pt idx="9972">
                  <c:v>54</c:v>
                </c:pt>
                <c:pt idx="9973">
                  <c:v>57</c:v>
                </c:pt>
                <c:pt idx="9974">
                  <c:v>50</c:v>
                </c:pt>
                <c:pt idx="9975">
                  <c:v>50</c:v>
                </c:pt>
                <c:pt idx="9976">
                  <c:v>48</c:v>
                </c:pt>
                <c:pt idx="9977">
                  <c:v>47</c:v>
                </c:pt>
                <c:pt idx="9978">
                  <c:v>53</c:v>
                </c:pt>
                <c:pt idx="9979">
                  <c:v>50</c:v>
                </c:pt>
                <c:pt idx="9980">
                  <c:v>54</c:v>
                </c:pt>
                <c:pt idx="9981">
                  <c:v>52</c:v>
                </c:pt>
                <c:pt idx="9982">
                  <c:v>51</c:v>
                </c:pt>
                <c:pt idx="9983">
                  <c:v>53</c:v>
                </c:pt>
                <c:pt idx="9984">
                  <c:v>51</c:v>
                </c:pt>
                <c:pt idx="9985">
                  <c:v>54</c:v>
                </c:pt>
                <c:pt idx="9986">
                  <c:v>60</c:v>
                </c:pt>
                <c:pt idx="9987">
                  <c:v>63</c:v>
                </c:pt>
                <c:pt idx="9988">
                  <c:v>63</c:v>
                </c:pt>
                <c:pt idx="9989">
                  <c:v>72</c:v>
                </c:pt>
                <c:pt idx="9990">
                  <c:v>68</c:v>
                </c:pt>
                <c:pt idx="9991">
                  <c:v>67</c:v>
                </c:pt>
                <c:pt idx="9992">
                  <c:v>71</c:v>
                </c:pt>
                <c:pt idx="9993">
                  <c:v>74</c:v>
                </c:pt>
                <c:pt idx="9994">
                  <c:v>73</c:v>
                </c:pt>
                <c:pt idx="9995">
                  <c:v>75</c:v>
                </c:pt>
                <c:pt idx="9996">
                  <c:v>79</c:v>
                </c:pt>
                <c:pt idx="9997">
                  <c:v>74</c:v>
                </c:pt>
                <c:pt idx="9998">
                  <c:v>68</c:v>
                </c:pt>
                <c:pt idx="9999">
                  <c:v>62</c:v>
                </c:pt>
                <c:pt idx="10000">
                  <c:v>66</c:v>
                </c:pt>
                <c:pt idx="10001">
                  <c:v>59</c:v>
                </c:pt>
                <c:pt idx="10002">
                  <c:v>63</c:v>
                </c:pt>
                <c:pt idx="10003">
                  <c:v>65</c:v>
                </c:pt>
                <c:pt idx="10004">
                  <c:v>59</c:v>
                </c:pt>
                <c:pt idx="10005">
                  <c:v>69</c:v>
                </c:pt>
                <c:pt idx="10006">
                  <c:v>70</c:v>
                </c:pt>
                <c:pt idx="10007">
                  <c:v>72</c:v>
                </c:pt>
                <c:pt idx="10008">
                  <c:v>72</c:v>
                </c:pt>
                <c:pt idx="10009">
                  <c:v>71</c:v>
                </c:pt>
                <c:pt idx="10010">
                  <c:v>74</c:v>
                </c:pt>
                <c:pt idx="10011">
                  <c:v>76</c:v>
                </c:pt>
                <c:pt idx="10012">
                  <c:v>76</c:v>
                </c:pt>
                <c:pt idx="10013">
                  <c:v>77</c:v>
                </c:pt>
                <c:pt idx="10014">
                  <c:v>78</c:v>
                </c:pt>
                <c:pt idx="10015">
                  <c:v>80</c:v>
                </c:pt>
                <c:pt idx="10016">
                  <c:v>83</c:v>
                </c:pt>
                <c:pt idx="10017">
                  <c:v>74</c:v>
                </c:pt>
                <c:pt idx="10018">
                  <c:v>72</c:v>
                </c:pt>
                <c:pt idx="10019">
                  <c:v>69</c:v>
                </c:pt>
                <c:pt idx="10020">
                  <c:v>63</c:v>
                </c:pt>
                <c:pt idx="10021">
                  <c:v>64</c:v>
                </c:pt>
                <c:pt idx="10022">
                  <c:v>62</c:v>
                </c:pt>
                <c:pt idx="10023">
                  <c:v>60</c:v>
                </c:pt>
                <c:pt idx="10024">
                  <c:v>62</c:v>
                </c:pt>
                <c:pt idx="10025">
                  <c:v>62</c:v>
                </c:pt>
                <c:pt idx="10026">
                  <c:v>62</c:v>
                </c:pt>
                <c:pt idx="10027">
                  <c:v>59</c:v>
                </c:pt>
                <c:pt idx="10028">
                  <c:v>56</c:v>
                </c:pt>
                <c:pt idx="10029">
                  <c:v>57</c:v>
                </c:pt>
                <c:pt idx="10030">
                  <c:v>57</c:v>
                </c:pt>
                <c:pt idx="10031">
                  <c:v>57</c:v>
                </c:pt>
                <c:pt idx="10032">
                  <c:v>57</c:v>
                </c:pt>
                <c:pt idx="10033">
                  <c:v>59</c:v>
                </c:pt>
                <c:pt idx="10034">
                  <c:v>58</c:v>
                </c:pt>
                <c:pt idx="10035">
                  <c:v>56</c:v>
                </c:pt>
                <c:pt idx="10036">
                  <c:v>56</c:v>
                </c:pt>
                <c:pt idx="10037">
                  <c:v>54</c:v>
                </c:pt>
                <c:pt idx="10038">
                  <c:v>50</c:v>
                </c:pt>
                <c:pt idx="10039">
                  <c:v>49</c:v>
                </c:pt>
                <c:pt idx="10040">
                  <c:v>49</c:v>
                </c:pt>
                <c:pt idx="10041">
                  <c:v>47</c:v>
                </c:pt>
                <c:pt idx="10042">
                  <c:v>46</c:v>
                </c:pt>
                <c:pt idx="10043">
                  <c:v>47</c:v>
                </c:pt>
                <c:pt idx="10044">
                  <c:v>52</c:v>
                </c:pt>
                <c:pt idx="10045">
                  <c:v>52</c:v>
                </c:pt>
                <c:pt idx="10046">
                  <c:v>56</c:v>
                </c:pt>
                <c:pt idx="10047">
                  <c:v>57</c:v>
                </c:pt>
                <c:pt idx="10048">
                  <c:v>58</c:v>
                </c:pt>
                <c:pt idx="10049">
                  <c:v>59</c:v>
                </c:pt>
                <c:pt idx="10050">
                  <c:v>62</c:v>
                </c:pt>
                <c:pt idx="10051">
                  <c:v>61</c:v>
                </c:pt>
                <c:pt idx="10052">
                  <c:v>67</c:v>
                </c:pt>
                <c:pt idx="10053">
                  <c:v>66</c:v>
                </c:pt>
                <c:pt idx="10054">
                  <c:v>67</c:v>
                </c:pt>
                <c:pt idx="10055">
                  <c:v>67</c:v>
                </c:pt>
                <c:pt idx="10056">
                  <c:v>66</c:v>
                </c:pt>
                <c:pt idx="10057">
                  <c:v>62</c:v>
                </c:pt>
                <c:pt idx="10058">
                  <c:v>55</c:v>
                </c:pt>
                <c:pt idx="10059">
                  <c:v>56</c:v>
                </c:pt>
                <c:pt idx="10060">
                  <c:v>58</c:v>
                </c:pt>
                <c:pt idx="10061">
                  <c:v>54</c:v>
                </c:pt>
                <c:pt idx="10062">
                  <c:v>55</c:v>
                </c:pt>
                <c:pt idx="10063">
                  <c:v>55</c:v>
                </c:pt>
                <c:pt idx="10064">
                  <c:v>54</c:v>
                </c:pt>
                <c:pt idx="10065">
                  <c:v>59</c:v>
                </c:pt>
                <c:pt idx="10066">
                  <c:v>56</c:v>
                </c:pt>
                <c:pt idx="10067">
                  <c:v>56</c:v>
                </c:pt>
                <c:pt idx="10068">
                  <c:v>56</c:v>
                </c:pt>
                <c:pt idx="10069">
                  <c:v>55</c:v>
                </c:pt>
                <c:pt idx="10070">
                  <c:v>56</c:v>
                </c:pt>
                <c:pt idx="10071">
                  <c:v>55</c:v>
                </c:pt>
                <c:pt idx="10072">
                  <c:v>55</c:v>
                </c:pt>
                <c:pt idx="10073">
                  <c:v>55</c:v>
                </c:pt>
                <c:pt idx="10074">
                  <c:v>49</c:v>
                </c:pt>
                <c:pt idx="10075">
                  <c:v>52</c:v>
                </c:pt>
                <c:pt idx="10076">
                  <c:v>51</c:v>
                </c:pt>
                <c:pt idx="10077">
                  <c:v>53</c:v>
                </c:pt>
                <c:pt idx="10078">
                  <c:v>57</c:v>
                </c:pt>
                <c:pt idx="10079">
                  <c:v>60</c:v>
                </c:pt>
                <c:pt idx="10080">
                  <c:v>58</c:v>
                </c:pt>
                <c:pt idx="10081">
                  <c:v>61</c:v>
                </c:pt>
                <c:pt idx="10082">
                  <c:v>68</c:v>
                </c:pt>
                <c:pt idx="10083">
                  <c:v>71</c:v>
                </c:pt>
                <c:pt idx="10084">
                  <c:v>73</c:v>
                </c:pt>
                <c:pt idx="10085">
                  <c:v>75</c:v>
                </c:pt>
                <c:pt idx="10086">
                  <c:v>72</c:v>
                </c:pt>
                <c:pt idx="10087">
                  <c:v>69</c:v>
                </c:pt>
                <c:pt idx="10088">
                  <c:v>73</c:v>
                </c:pt>
                <c:pt idx="10089">
                  <c:v>73</c:v>
                </c:pt>
                <c:pt idx="10090">
                  <c:v>74</c:v>
                </c:pt>
                <c:pt idx="10091">
                  <c:v>73</c:v>
                </c:pt>
                <c:pt idx="10092">
                  <c:v>74</c:v>
                </c:pt>
                <c:pt idx="10093">
                  <c:v>76</c:v>
                </c:pt>
                <c:pt idx="10094">
                  <c:v>73</c:v>
                </c:pt>
                <c:pt idx="10095">
                  <c:v>68</c:v>
                </c:pt>
                <c:pt idx="10096">
                  <c:v>66</c:v>
                </c:pt>
                <c:pt idx="10097">
                  <c:v>65</c:v>
                </c:pt>
                <c:pt idx="10098">
                  <c:v>71</c:v>
                </c:pt>
                <c:pt idx="10099">
                  <c:v>76</c:v>
                </c:pt>
                <c:pt idx="10100">
                  <c:v>74</c:v>
                </c:pt>
                <c:pt idx="10101">
                  <c:v>72</c:v>
                </c:pt>
                <c:pt idx="10102">
                  <c:v>67</c:v>
                </c:pt>
                <c:pt idx="10103">
                  <c:v>67</c:v>
                </c:pt>
                <c:pt idx="10104">
                  <c:v>67</c:v>
                </c:pt>
                <c:pt idx="10105">
                  <c:v>65</c:v>
                </c:pt>
                <c:pt idx="10106">
                  <c:v>64</c:v>
                </c:pt>
                <c:pt idx="10107">
                  <c:v>71</c:v>
                </c:pt>
                <c:pt idx="10108">
                  <c:v>74</c:v>
                </c:pt>
                <c:pt idx="10109">
                  <c:v>75</c:v>
                </c:pt>
                <c:pt idx="10110">
                  <c:v>74</c:v>
                </c:pt>
                <c:pt idx="10111">
                  <c:v>70</c:v>
                </c:pt>
                <c:pt idx="10112">
                  <c:v>67</c:v>
                </c:pt>
                <c:pt idx="10113">
                  <c:v>69</c:v>
                </c:pt>
                <c:pt idx="10114">
                  <c:v>74</c:v>
                </c:pt>
                <c:pt idx="10115">
                  <c:v>73</c:v>
                </c:pt>
                <c:pt idx="10116">
                  <c:v>78</c:v>
                </c:pt>
                <c:pt idx="10117">
                  <c:v>75</c:v>
                </c:pt>
                <c:pt idx="10118">
                  <c:v>69</c:v>
                </c:pt>
                <c:pt idx="10119">
                  <c:v>62</c:v>
                </c:pt>
                <c:pt idx="10120">
                  <c:v>60</c:v>
                </c:pt>
                <c:pt idx="10121">
                  <c:v>56</c:v>
                </c:pt>
                <c:pt idx="10122">
                  <c:v>54</c:v>
                </c:pt>
                <c:pt idx="10123">
                  <c:v>54</c:v>
                </c:pt>
                <c:pt idx="10124">
                  <c:v>56</c:v>
                </c:pt>
                <c:pt idx="10125">
                  <c:v>57</c:v>
                </c:pt>
                <c:pt idx="10126">
                  <c:v>54</c:v>
                </c:pt>
                <c:pt idx="10127">
                  <c:v>51</c:v>
                </c:pt>
                <c:pt idx="10128">
                  <c:v>52</c:v>
                </c:pt>
                <c:pt idx="10129">
                  <c:v>52</c:v>
                </c:pt>
                <c:pt idx="10130">
                  <c:v>51</c:v>
                </c:pt>
                <c:pt idx="10131">
                  <c:v>51</c:v>
                </c:pt>
                <c:pt idx="10132">
                  <c:v>53</c:v>
                </c:pt>
                <c:pt idx="10133">
                  <c:v>54</c:v>
                </c:pt>
                <c:pt idx="10134">
                  <c:v>56</c:v>
                </c:pt>
                <c:pt idx="10135">
                  <c:v>56</c:v>
                </c:pt>
                <c:pt idx="10136">
                  <c:v>57</c:v>
                </c:pt>
                <c:pt idx="10137">
                  <c:v>56</c:v>
                </c:pt>
                <c:pt idx="10138">
                  <c:v>61</c:v>
                </c:pt>
                <c:pt idx="10139">
                  <c:v>64</c:v>
                </c:pt>
                <c:pt idx="10140">
                  <c:v>58</c:v>
                </c:pt>
                <c:pt idx="10141">
                  <c:v>58</c:v>
                </c:pt>
                <c:pt idx="10142">
                  <c:v>63</c:v>
                </c:pt>
                <c:pt idx="10143">
                  <c:v>60</c:v>
                </c:pt>
                <c:pt idx="10144">
                  <c:v>57</c:v>
                </c:pt>
                <c:pt idx="10145">
                  <c:v>60</c:v>
                </c:pt>
                <c:pt idx="10146">
                  <c:v>57</c:v>
                </c:pt>
                <c:pt idx="10147">
                  <c:v>58</c:v>
                </c:pt>
                <c:pt idx="10148">
                  <c:v>58</c:v>
                </c:pt>
                <c:pt idx="10149">
                  <c:v>62</c:v>
                </c:pt>
                <c:pt idx="10150">
                  <c:v>58</c:v>
                </c:pt>
                <c:pt idx="10151">
                  <c:v>57</c:v>
                </c:pt>
                <c:pt idx="10152">
                  <c:v>61</c:v>
                </c:pt>
                <c:pt idx="10153">
                  <c:v>65</c:v>
                </c:pt>
                <c:pt idx="10154">
                  <c:v>60</c:v>
                </c:pt>
                <c:pt idx="10155">
                  <c:v>61</c:v>
                </c:pt>
                <c:pt idx="10156">
                  <c:v>63</c:v>
                </c:pt>
                <c:pt idx="10157">
                  <c:v>60</c:v>
                </c:pt>
                <c:pt idx="10158">
                  <c:v>61</c:v>
                </c:pt>
                <c:pt idx="10159">
                  <c:v>63</c:v>
                </c:pt>
                <c:pt idx="10160">
                  <c:v>56</c:v>
                </c:pt>
                <c:pt idx="10161">
                  <c:v>54</c:v>
                </c:pt>
                <c:pt idx="10162">
                  <c:v>53</c:v>
                </c:pt>
                <c:pt idx="10163">
                  <c:v>56</c:v>
                </c:pt>
                <c:pt idx="10164">
                  <c:v>51</c:v>
                </c:pt>
                <c:pt idx="10165">
                  <c:v>45</c:v>
                </c:pt>
                <c:pt idx="10166">
                  <c:v>52</c:v>
                </c:pt>
                <c:pt idx="10167">
                  <c:v>55</c:v>
                </c:pt>
                <c:pt idx="10168">
                  <c:v>56</c:v>
                </c:pt>
                <c:pt idx="10169">
                  <c:v>61</c:v>
                </c:pt>
                <c:pt idx="10170">
                  <c:v>59</c:v>
                </c:pt>
                <c:pt idx="10171">
                  <c:v>62</c:v>
                </c:pt>
                <c:pt idx="10172">
                  <c:v>68</c:v>
                </c:pt>
                <c:pt idx="10173">
                  <c:v>70</c:v>
                </c:pt>
                <c:pt idx="10174">
                  <c:v>72</c:v>
                </c:pt>
                <c:pt idx="10175">
                  <c:v>75</c:v>
                </c:pt>
                <c:pt idx="10176">
                  <c:v>76</c:v>
                </c:pt>
                <c:pt idx="10177">
                  <c:v>76</c:v>
                </c:pt>
                <c:pt idx="10178">
                  <c:v>71</c:v>
                </c:pt>
                <c:pt idx="10179">
                  <c:v>71</c:v>
                </c:pt>
                <c:pt idx="10180">
                  <c:v>70</c:v>
                </c:pt>
                <c:pt idx="10181">
                  <c:v>65</c:v>
                </c:pt>
                <c:pt idx="10182">
                  <c:v>70</c:v>
                </c:pt>
                <c:pt idx="10183">
                  <c:v>69</c:v>
                </c:pt>
                <c:pt idx="10184">
                  <c:v>65</c:v>
                </c:pt>
                <c:pt idx="10185">
                  <c:v>62</c:v>
                </c:pt>
                <c:pt idx="10186">
                  <c:v>61</c:v>
                </c:pt>
                <c:pt idx="10187">
                  <c:v>56</c:v>
                </c:pt>
                <c:pt idx="10188">
                  <c:v>55</c:v>
                </c:pt>
                <c:pt idx="10189">
                  <c:v>56</c:v>
                </c:pt>
                <c:pt idx="10190">
                  <c:v>58</c:v>
                </c:pt>
                <c:pt idx="10191">
                  <c:v>51</c:v>
                </c:pt>
                <c:pt idx="10192">
                  <c:v>54</c:v>
                </c:pt>
                <c:pt idx="10193">
                  <c:v>57</c:v>
                </c:pt>
                <c:pt idx="10194">
                  <c:v>57</c:v>
                </c:pt>
                <c:pt idx="10195">
                  <c:v>57</c:v>
                </c:pt>
                <c:pt idx="10196">
                  <c:v>64</c:v>
                </c:pt>
                <c:pt idx="10197">
                  <c:v>64</c:v>
                </c:pt>
                <c:pt idx="10198">
                  <c:v>66</c:v>
                </c:pt>
                <c:pt idx="10199">
                  <c:v>69</c:v>
                </c:pt>
                <c:pt idx="10200">
                  <c:v>71</c:v>
                </c:pt>
                <c:pt idx="10201">
                  <c:v>70</c:v>
                </c:pt>
                <c:pt idx="10202">
                  <c:v>65</c:v>
                </c:pt>
                <c:pt idx="10203">
                  <c:v>67</c:v>
                </c:pt>
                <c:pt idx="10204">
                  <c:v>65</c:v>
                </c:pt>
                <c:pt idx="10205">
                  <c:v>67</c:v>
                </c:pt>
                <c:pt idx="10206">
                  <c:v>63</c:v>
                </c:pt>
                <c:pt idx="10207">
                  <c:v>70</c:v>
                </c:pt>
                <c:pt idx="10208">
                  <c:v>71</c:v>
                </c:pt>
                <c:pt idx="10209">
                  <c:v>71</c:v>
                </c:pt>
                <c:pt idx="10210">
                  <c:v>69</c:v>
                </c:pt>
                <c:pt idx="10211">
                  <c:v>70</c:v>
                </c:pt>
                <c:pt idx="10212">
                  <c:v>70</c:v>
                </c:pt>
                <c:pt idx="10213">
                  <c:v>70</c:v>
                </c:pt>
                <c:pt idx="10214">
                  <c:v>71</c:v>
                </c:pt>
                <c:pt idx="10215">
                  <c:v>73</c:v>
                </c:pt>
                <c:pt idx="10216">
                  <c:v>72</c:v>
                </c:pt>
                <c:pt idx="10217">
                  <c:v>69</c:v>
                </c:pt>
                <c:pt idx="10218">
                  <c:v>72</c:v>
                </c:pt>
                <c:pt idx="10219">
                  <c:v>70</c:v>
                </c:pt>
                <c:pt idx="10220">
                  <c:v>69</c:v>
                </c:pt>
                <c:pt idx="10221">
                  <c:v>69</c:v>
                </c:pt>
                <c:pt idx="10222">
                  <c:v>67</c:v>
                </c:pt>
                <c:pt idx="10223">
                  <c:v>68</c:v>
                </c:pt>
                <c:pt idx="10224">
                  <c:v>63</c:v>
                </c:pt>
                <c:pt idx="10225">
                  <c:v>64</c:v>
                </c:pt>
                <c:pt idx="10226">
                  <c:v>69</c:v>
                </c:pt>
                <c:pt idx="10227">
                  <c:v>70</c:v>
                </c:pt>
                <c:pt idx="10228">
                  <c:v>75</c:v>
                </c:pt>
                <c:pt idx="10229">
                  <c:v>76</c:v>
                </c:pt>
                <c:pt idx="10230">
                  <c:v>71</c:v>
                </c:pt>
                <c:pt idx="10231">
                  <c:v>70</c:v>
                </c:pt>
                <c:pt idx="10232">
                  <c:v>72</c:v>
                </c:pt>
                <c:pt idx="10233">
                  <c:v>75</c:v>
                </c:pt>
                <c:pt idx="10234">
                  <c:v>80</c:v>
                </c:pt>
                <c:pt idx="10235">
                  <c:v>78</c:v>
                </c:pt>
                <c:pt idx="10236">
                  <c:v>79</c:v>
                </c:pt>
                <c:pt idx="10237">
                  <c:v>76</c:v>
                </c:pt>
                <c:pt idx="10238">
                  <c:v>74</c:v>
                </c:pt>
                <c:pt idx="10239">
                  <c:v>74</c:v>
                </c:pt>
                <c:pt idx="10240">
                  <c:v>71</c:v>
                </c:pt>
                <c:pt idx="10241">
                  <c:v>76</c:v>
                </c:pt>
                <c:pt idx="10242">
                  <c:v>75</c:v>
                </c:pt>
                <c:pt idx="10243">
                  <c:v>72</c:v>
                </c:pt>
                <c:pt idx="10244">
                  <c:v>69</c:v>
                </c:pt>
                <c:pt idx="10245">
                  <c:v>68</c:v>
                </c:pt>
                <c:pt idx="10246">
                  <c:v>67</c:v>
                </c:pt>
                <c:pt idx="10247">
                  <c:v>69</c:v>
                </c:pt>
                <c:pt idx="10248">
                  <c:v>72</c:v>
                </c:pt>
                <c:pt idx="10249">
                  <c:v>69</c:v>
                </c:pt>
                <c:pt idx="10250">
                  <c:v>61</c:v>
                </c:pt>
                <c:pt idx="10251">
                  <c:v>58</c:v>
                </c:pt>
                <c:pt idx="10252">
                  <c:v>56</c:v>
                </c:pt>
                <c:pt idx="10253">
                  <c:v>56</c:v>
                </c:pt>
                <c:pt idx="10254">
                  <c:v>56</c:v>
                </c:pt>
                <c:pt idx="10255">
                  <c:v>59</c:v>
                </c:pt>
                <c:pt idx="10256">
                  <c:v>57</c:v>
                </c:pt>
                <c:pt idx="10257">
                  <c:v>57</c:v>
                </c:pt>
                <c:pt idx="10258">
                  <c:v>54</c:v>
                </c:pt>
                <c:pt idx="10259">
                  <c:v>57</c:v>
                </c:pt>
                <c:pt idx="10260">
                  <c:v>59</c:v>
                </c:pt>
                <c:pt idx="10261">
                  <c:v>64</c:v>
                </c:pt>
                <c:pt idx="10262">
                  <c:v>67</c:v>
                </c:pt>
                <c:pt idx="10263">
                  <c:v>67</c:v>
                </c:pt>
                <c:pt idx="10264">
                  <c:v>65</c:v>
                </c:pt>
                <c:pt idx="10265">
                  <c:v>61</c:v>
                </c:pt>
                <c:pt idx="10266">
                  <c:v>66</c:v>
                </c:pt>
                <c:pt idx="10267">
                  <c:v>65</c:v>
                </c:pt>
                <c:pt idx="10268">
                  <c:v>67</c:v>
                </c:pt>
                <c:pt idx="10269">
                  <c:v>69</c:v>
                </c:pt>
                <c:pt idx="10270">
                  <c:v>67</c:v>
                </c:pt>
                <c:pt idx="10271">
                  <c:v>65</c:v>
                </c:pt>
                <c:pt idx="10272">
                  <c:v>61</c:v>
                </c:pt>
                <c:pt idx="10273">
                  <c:v>61</c:v>
                </c:pt>
                <c:pt idx="10274">
                  <c:v>68</c:v>
                </c:pt>
                <c:pt idx="10275">
                  <c:v>68</c:v>
                </c:pt>
                <c:pt idx="10276">
                  <c:v>72</c:v>
                </c:pt>
                <c:pt idx="10277">
                  <c:v>72</c:v>
                </c:pt>
                <c:pt idx="10278">
                  <c:v>65</c:v>
                </c:pt>
                <c:pt idx="10279">
                  <c:v>71</c:v>
                </c:pt>
                <c:pt idx="10280">
                  <c:v>69</c:v>
                </c:pt>
                <c:pt idx="10281">
                  <c:v>70</c:v>
                </c:pt>
                <c:pt idx="10282">
                  <c:v>70</c:v>
                </c:pt>
                <c:pt idx="10283">
                  <c:v>69</c:v>
                </c:pt>
                <c:pt idx="10284">
                  <c:v>69</c:v>
                </c:pt>
                <c:pt idx="10285">
                  <c:v>68</c:v>
                </c:pt>
                <c:pt idx="10286">
                  <c:v>60</c:v>
                </c:pt>
                <c:pt idx="10287">
                  <c:v>62</c:v>
                </c:pt>
                <c:pt idx="10288">
                  <c:v>65</c:v>
                </c:pt>
                <c:pt idx="10289">
                  <c:v>61</c:v>
                </c:pt>
                <c:pt idx="10290">
                  <c:v>61</c:v>
                </c:pt>
                <c:pt idx="10291">
                  <c:v>54</c:v>
                </c:pt>
                <c:pt idx="10292">
                  <c:v>56</c:v>
                </c:pt>
                <c:pt idx="10293">
                  <c:v>56</c:v>
                </c:pt>
                <c:pt idx="10294">
                  <c:v>57</c:v>
                </c:pt>
                <c:pt idx="10295">
                  <c:v>58</c:v>
                </c:pt>
                <c:pt idx="10296">
                  <c:v>61</c:v>
                </c:pt>
                <c:pt idx="10297">
                  <c:v>65</c:v>
                </c:pt>
                <c:pt idx="10298">
                  <c:v>68</c:v>
                </c:pt>
                <c:pt idx="10299">
                  <c:v>66</c:v>
                </c:pt>
                <c:pt idx="10300">
                  <c:v>62</c:v>
                </c:pt>
                <c:pt idx="10301">
                  <c:v>68</c:v>
                </c:pt>
                <c:pt idx="10302">
                  <c:v>69</c:v>
                </c:pt>
                <c:pt idx="10303">
                  <c:v>71</c:v>
                </c:pt>
                <c:pt idx="10304">
                  <c:v>66</c:v>
                </c:pt>
                <c:pt idx="10305">
                  <c:v>68</c:v>
                </c:pt>
                <c:pt idx="10306">
                  <c:v>72</c:v>
                </c:pt>
                <c:pt idx="10307">
                  <c:v>67</c:v>
                </c:pt>
                <c:pt idx="10308">
                  <c:v>66</c:v>
                </c:pt>
                <c:pt idx="10309">
                  <c:v>58</c:v>
                </c:pt>
                <c:pt idx="10310">
                  <c:v>58</c:v>
                </c:pt>
                <c:pt idx="10311">
                  <c:v>59</c:v>
                </c:pt>
                <c:pt idx="10312">
                  <c:v>62</c:v>
                </c:pt>
                <c:pt idx="10313">
                  <c:v>61</c:v>
                </c:pt>
                <c:pt idx="10314">
                  <c:v>61</c:v>
                </c:pt>
                <c:pt idx="10315">
                  <c:v>62</c:v>
                </c:pt>
                <c:pt idx="10316">
                  <c:v>63</c:v>
                </c:pt>
                <c:pt idx="10317">
                  <c:v>72</c:v>
                </c:pt>
                <c:pt idx="10318">
                  <c:v>73</c:v>
                </c:pt>
                <c:pt idx="10319">
                  <c:v>73</c:v>
                </c:pt>
                <c:pt idx="10320">
                  <c:v>74</c:v>
                </c:pt>
                <c:pt idx="10321">
                  <c:v>74</c:v>
                </c:pt>
                <c:pt idx="10322">
                  <c:v>78</c:v>
                </c:pt>
                <c:pt idx="10323">
                  <c:v>83</c:v>
                </c:pt>
                <c:pt idx="10324">
                  <c:v>76</c:v>
                </c:pt>
                <c:pt idx="10325">
                  <c:v>76</c:v>
                </c:pt>
                <c:pt idx="10326">
                  <c:v>76</c:v>
                </c:pt>
                <c:pt idx="10327">
                  <c:v>76</c:v>
                </c:pt>
                <c:pt idx="10328">
                  <c:v>78</c:v>
                </c:pt>
                <c:pt idx="10329">
                  <c:v>71</c:v>
                </c:pt>
                <c:pt idx="10330">
                  <c:v>72</c:v>
                </c:pt>
                <c:pt idx="10331">
                  <c:v>73</c:v>
                </c:pt>
                <c:pt idx="10332">
                  <c:v>74</c:v>
                </c:pt>
                <c:pt idx="10333">
                  <c:v>81</c:v>
                </c:pt>
                <c:pt idx="10334">
                  <c:v>78</c:v>
                </c:pt>
                <c:pt idx="10335">
                  <c:v>71</c:v>
                </c:pt>
                <c:pt idx="10336">
                  <c:v>72</c:v>
                </c:pt>
                <c:pt idx="10337">
                  <c:v>70</c:v>
                </c:pt>
                <c:pt idx="10338">
                  <c:v>71</c:v>
                </c:pt>
                <c:pt idx="10339">
                  <c:v>69</c:v>
                </c:pt>
                <c:pt idx="10340">
                  <c:v>64</c:v>
                </c:pt>
                <c:pt idx="10341">
                  <c:v>64</c:v>
                </c:pt>
                <c:pt idx="10342">
                  <c:v>62</c:v>
                </c:pt>
                <c:pt idx="10343">
                  <c:v>60</c:v>
                </c:pt>
                <c:pt idx="10344">
                  <c:v>56</c:v>
                </c:pt>
                <c:pt idx="10345">
                  <c:v>49</c:v>
                </c:pt>
                <c:pt idx="10346">
                  <c:v>51</c:v>
                </c:pt>
                <c:pt idx="10347">
                  <c:v>57</c:v>
                </c:pt>
                <c:pt idx="10348">
                  <c:v>59</c:v>
                </c:pt>
                <c:pt idx="10349">
                  <c:v>60</c:v>
                </c:pt>
                <c:pt idx="10350">
                  <c:v>61</c:v>
                </c:pt>
                <c:pt idx="10351">
                  <c:v>60</c:v>
                </c:pt>
                <c:pt idx="10352">
                  <c:v>62</c:v>
                </c:pt>
                <c:pt idx="10353">
                  <c:v>59</c:v>
                </c:pt>
                <c:pt idx="10354">
                  <c:v>62</c:v>
                </c:pt>
                <c:pt idx="10355">
                  <c:v>67</c:v>
                </c:pt>
                <c:pt idx="10356">
                  <c:v>68</c:v>
                </c:pt>
                <c:pt idx="10357">
                  <c:v>70</c:v>
                </c:pt>
                <c:pt idx="10358">
                  <c:v>66</c:v>
                </c:pt>
                <c:pt idx="10359">
                  <c:v>60</c:v>
                </c:pt>
                <c:pt idx="10360">
                  <c:v>64</c:v>
                </c:pt>
                <c:pt idx="10361">
                  <c:v>62</c:v>
                </c:pt>
                <c:pt idx="10362">
                  <c:v>66</c:v>
                </c:pt>
                <c:pt idx="10363">
                  <c:v>69</c:v>
                </c:pt>
                <c:pt idx="10364">
                  <c:v>68</c:v>
                </c:pt>
                <c:pt idx="10365">
                  <c:v>65</c:v>
                </c:pt>
                <c:pt idx="10366">
                  <c:v>61</c:v>
                </c:pt>
                <c:pt idx="10367">
                  <c:v>59</c:v>
                </c:pt>
                <c:pt idx="10368">
                  <c:v>61</c:v>
                </c:pt>
                <c:pt idx="10369">
                  <c:v>64</c:v>
                </c:pt>
                <c:pt idx="10370">
                  <c:v>64</c:v>
                </c:pt>
                <c:pt idx="10371">
                  <c:v>62</c:v>
                </c:pt>
                <c:pt idx="10372">
                  <c:v>59</c:v>
                </c:pt>
                <c:pt idx="10373">
                  <c:v>58</c:v>
                </c:pt>
                <c:pt idx="10374">
                  <c:v>56</c:v>
                </c:pt>
                <c:pt idx="10375">
                  <c:v>54</c:v>
                </c:pt>
                <c:pt idx="10376">
                  <c:v>54</c:v>
                </c:pt>
                <c:pt idx="10377">
                  <c:v>57</c:v>
                </c:pt>
                <c:pt idx="10378">
                  <c:v>53</c:v>
                </c:pt>
                <c:pt idx="10379">
                  <c:v>53</c:v>
                </c:pt>
                <c:pt idx="10380">
                  <c:v>55</c:v>
                </c:pt>
                <c:pt idx="10381">
                  <c:v>51</c:v>
                </c:pt>
                <c:pt idx="10382">
                  <c:v>54</c:v>
                </c:pt>
                <c:pt idx="10383">
                  <c:v>61</c:v>
                </c:pt>
                <c:pt idx="10384">
                  <c:v>59</c:v>
                </c:pt>
                <c:pt idx="10385">
                  <c:v>61</c:v>
                </c:pt>
                <c:pt idx="10386">
                  <c:v>62</c:v>
                </c:pt>
                <c:pt idx="10387">
                  <c:v>65</c:v>
                </c:pt>
                <c:pt idx="10388">
                  <c:v>67</c:v>
                </c:pt>
                <c:pt idx="10389">
                  <c:v>66</c:v>
                </c:pt>
                <c:pt idx="10390">
                  <c:v>71</c:v>
                </c:pt>
                <c:pt idx="10391">
                  <c:v>72</c:v>
                </c:pt>
                <c:pt idx="10392">
                  <c:v>69</c:v>
                </c:pt>
                <c:pt idx="10393">
                  <c:v>67</c:v>
                </c:pt>
                <c:pt idx="10394">
                  <c:v>65</c:v>
                </c:pt>
                <c:pt idx="10395">
                  <c:v>63</c:v>
                </c:pt>
                <c:pt idx="10396">
                  <c:v>66</c:v>
                </c:pt>
                <c:pt idx="10397">
                  <c:v>66</c:v>
                </c:pt>
                <c:pt idx="10398">
                  <c:v>61</c:v>
                </c:pt>
                <c:pt idx="10399">
                  <c:v>61</c:v>
                </c:pt>
                <c:pt idx="10400">
                  <c:v>62</c:v>
                </c:pt>
                <c:pt idx="10401">
                  <c:v>62</c:v>
                </c:pt>
                <c:pt idx="10402">
                  <c:v>63</c:v>
                </c:pt>
                <c:pt idx="10403">
                  <c:v>64</c:v>
                </c:pt>
                <c:pt idx="10404">
                  <c:v>64</c:v>
                </c:pt>
                <c:pt idx="10405">
                  <c:v>65</c:v>
                </c:pt>
                <c:pt idx="10406">
                  <c:v>71</c:v>
                </c:pt>
                <c:pt idx="10407">
                  <c:v>73</c:v>
                </c:pt>
                <c:pt idx="10408">
                  <c:v>72</c:v>
                </c:pt>
                <c:pt idx="10409">
                  <c:v>71</c:v>
                </c:pt>
                <c:pt idx="10410">
                  <c:v>81</c:v>
                </c:pt>
                <c:pt idx="10411">
                  <c:v>79</c:v>
                </c:pt>
                <c:pt idx="10412">
                  <c:v>77</c:v>
                </c:pt>
                <c:pt idx="10413">
                  <c:v>75</c:v>
                </c:pt>
                <c:pt idx="10414">
                  <c:v>74</c:v>
                </c:pt>
                <c:pt idx="10415">
                  <c:v>72</c:v>
                </c:pt>
                <c:pt idx="10416">
                  <c:v>72</c:v>
                </c:pt>
                <c:pt idx="10417">
                  <c:v>72</c:v>
                </c:pt>
                <c:pt idx="10418">
                  <c:v>64</c:v>
                </c:pt>
                <c:pt idx="10419">
                  <c:v>68</c:v>
                </c:pt>
                <c:pt idx="10420">
                  <c:v>67</c:v>
                </c:pt>
                <c:pt idx="10421">
                  <c:v>66</c:v>
                </c:pt>
                <c:pt idx="10422">
                  <c:v>61</c:v>
                </c:pt>
                <c:pt idx="10423">
                  <c:v>58</c:v>
                </c:pt>
                <c:pt idx="10424">
                  <c:v>61</c:v>
                </c:pt>
                <c:pt idx="10425">
                  <c:v>63</c:v>
                </c:pt>
                <c:pt idx="10426">
                  <c:v>59</c:v>
                </c:pt>
                <c:pt idx="10427">
                  <c:v>60</c:v>
                </c:pt>
                <c:pt idx="10428">
                  <c:v>61</c:v>
                </c:pt>
                <c:pt idx="10429">
                  <c:v>68</c:v>
                </c:pt>
                <c:pt idx="10430">
                  <c:v>67</c:v>
                </c:pt>
                <c:pt idx="10431">
                  <c:v>59</c:v>
                </c:pt>
                <c:pt idx="10432">
                  <c:v>56</c:v>
                </c:pt>
                <c:pt idx="10433">
                  <c:v>54</c:v>
                </c:pt>
                <c:pt idx="10434">
                  <c:v>52</c:v>
                </c:pt>
                <c:pt idx="10435">
                  <c:v>54</c:v>
                </c:pt>
                <c:pt idx="10436">
                  <c:v>50</c:v>
                </c:pt>
                <c:pt idx="10437">
                  <c:v>49</c:v>
                </c:pt>
                <c:pt idx="10438">
                  <c:v>51</c:v>
                </c:pt>
                <c:pt idx="10439">
                  <c:v>54</c:v>
                </c:pt>
                <c:pt idx="10440">
                  <c:v>53</c:v>
                </c:pt>
                <c:pt idx="10441">
                  <c:v>51</c:v>
                </c:pt>
                <c:pt idx="10442">
                  <c:v>55</c:v>
                </c:pt>
                <c:pt idx="10443">
                  <c:v>56</c:v>
                </c:pt>
                <c:pt idx="10444">
                  <c:v>56</c:v>
                </c:pt>
                <c:pt idx="10445">
                  <c:v>56</c:v>
                </c:pt>
                <c:pt idx="10446">
                  <c:v>55</c:v>
                </c:pt>
                <c:pt idx="10447">
                  <c:v>57</c:v>
                </c:pt>
                <c:pt idx="10448">
                  <c:v>61</c:v>
                </c:pt>
                <c:pt idx="10449">
                  <c:v>65</c:v>
                </c:pt>
                <c:pt idx="10450">
                  <c:v>66</c:v>
                </c:pt>
                <c:pt idx="10451">
                  <c:v>62</c:v>
                </c:pt>
                <c:pt idx="10452">
                  <c:v>64</c:v>
                </c:pt>
                <c:pt idx="10453">
                  <c:v>61</c:v>
                </c:pt>
                <c:pt idx="10454">
                  <c:v>58</c:v>
                </c:pt>
                <c:pt idx="10455">
                  <c:v>57</c:v>
                </c:pt>
                <c:pt idx="10456">
                  <c:v>60</c:v>
                </c:pt>
                <c:pt idx="10457">
                  <c:v>62</c:v>
                </c:pt>
                <c:pt idx="10458">
                  <c:v>59</c:v>
                </c:pt>
                <c:pt idx="10459">
                  <c:v>59</c:v>
                </c:pt>
                <c:pt idx="10460">
                  <c:v>58</c:v>
                </c:pt>
                <c:pt idx="10461">
                  <c:v>52</c:v>
                </c:pt>
                <c:pt idx="10462">
                  <c:v>53</c:v>
                </c:pt>
                <c:pt idx="10463">
                  <c:v>53</c:v>
                </c:pt>
                <c:pt idx="10464">
                  <c:v>51</c:v>
                </c:pt>
                <c:pt idx="10465">
                  <c:v>56</c:v>
                </c:pt>
                <c:pt idx="10466">
                  <c:v>58</c:v>
                </c:pt>
                <c:pt idx="10467">
                  <c:v>58</c:v>
                </c:pt>
                <c:pt idx="10468">
                  <c:v>58</c:v>
                </c:pt>
                <c:pt idx="10469">
                  <c:v>56</c:v>
                </c:pt>
                <c:pt idx="10470">
                  <c:v>58</c:v>
                </c:pt>
                <c:pt idx="10471">
                  <c:v>54</c:v>
                </c:pt>
                <c:pt idx="10472">
                  <c:v>48</c:v>
                </c:pt>
                <c:pt idx="10473">
                  <c:v>49</c:v>
                </c:pt>
                <c:pt idx="10474">
                  <c:v>48</c:v>
                </c:pt>
                <c:pt idx="10475">
                  <c:v>48</c:v>
                </c:pt>
                <c:pt idx="10476">
                  <c:v>54</c:v>
                </c:pt>
                <c:pt idx="10477">
                  <c:v>51</c:v>
                </c:pt>
                <c:pt idx="10478">
                  <c:v>49</c:v>
                </c:pt>
                <c:pt idx="10479">
                  <c:v>55</c:v>
                </c:pt>
                <c:pt idx="10480">
                  <c:v>55</c:v>
                </c:pt>
                <c:pt idx="10481">
                  <c:v>54</c:v>
                </c:pt>
                <c:pt idx="10482">
                  <c:v>52</c:v>
                </c:pt>
                <c:pt idx="10483">
                  <c:v>55</c:v>
                </c:pt>
                <c:pt idx="10484">
                  <c:v>55</c:v>
                </c:pt>
                <c:pt idx="10485">
                  <c:v>56</c:v>
                </c:pt>
                <c:pt idx="10486">
                  <c:v>58</c:v>
                </c:pt>
                <c:pt idx="10487">
                  <c:v>58</c:v>
                </c:pt>
                <c:pt idx="10488">
                  <c:v>56</c:v>
                </c:pt>
                <c:pt idx="10489">
                  <c:v>60</c:v>
                </c:pt>
                <c:pt idx="10490">
                  <c:v>65</c:v>
                </c:pt>
                <c:pt idx="10491">
                  <c:v>62</c:v>
                </c:pt>
                <c:pt idx="10492">
                  <c:v>60</c:v>
                </c:pt>
                <c:pt idx="10493">
                  <c:v>63</c:v>
                </c:pt>
                <c:pt idx="10494">
                  <c:v>64</c:v>
                </c:pt>
                <c:pt idx="10495">
                  <c:v>61</c:v>
                </c:pt>
                <c:pt idx="10496">
                  <c:v>65</c:v>
                </c:pt>
                <c:pt idx="10497">
                  <c:v>63</c:v>
                </c:pt>
                <c:pt idx="10498">
                  <c:v>63</c:v>
                </c:pt>
                <c:pt idx="10499">
                  <c:v>60</c:v>
                </c:pt>
                <c:pt idx="10500">
                  <c:v>62</c:v>
                </c:pt>
                <c:pt idx="10501">
                  <c:v>59</c:v>
                </c:pt>
                <c:pt idx="10502">
                  <c:v>53</c:v>
                </c:pt>
                <c:pt idx="10503">
                  <c:v>58</c:v>
                </c:pt>
                <c:pt idx="10504">
                  <c:v>60</c:v>
                </c:pt>
                <c:pt idx="10505">
                  <c:v>60</c:v>
                </c:pt>
                <c:pt idx="10506">
                  <c:v>61</c:v>
                </c:pt>
                <c:pt idx="10507">
                  <c:v>59</c:v>
                </c:pt>
                <c:pt idx="10508">
                  <c:v>64</c:v>
                </c:pt>
                <c:pt idx="10509">
                  <c:v>61</c:v>
                </c:pt>
                <c:pt idx="10510">
                  <c:v>64</c:v>
                </c:pt>
                <c:pt idx="10511">
                  <c:v>63</c:v>
                </c:pt>
                <c:pt idx="10512">
                  <c:v>59</c:v>
                </c:pt>
                <c:pt idx="10513">
                  <c:v>58</c:v>
                </c:pt>
                <c:pt idx="10514">
                  <c:v>65</c:v>
                </c:pt>
                <c:pt idx="10515">
                  <c:v>62</c:v>
                </c:pt>
                <c:pt idx="10516">
                  <c:v>65</c:v>
                </c:pt>
                <c:pt idx="10517">
                  <c:v>64</c:v>
                </c:pt>
                <c:pt idx="10518">
                  <c:v>65</c:v>
                </c:pt>
                <c:pt idx="10519">
                  <c:v>71</c:v>
                </c:pt>
                <c:pt idx="10520">
                  <c:v>69</c:v>
                </c:pt>
                <c:pt idx="10521">
                  <c:v>73</c:v>
                </c:pt>
                <c:pt idx="10522">
                  <c:v>70</c:v>
                </c:pt>
                <c:pt idx="10523">
                  <c:v>70</c:v>
                </c:pt>
                <c:pt idx="10524">
                  <c:v>72</c:v>
                </c:pt>
                <c:pt idx="10525">
                  <c:v>75</c:v>
                </c:pt>
                <c:pt idx="10526">
                  <c:v>81</c:v>
                </c:pt>
                <c:pt idx="10527">
                  <c:v>87</c:v>
                </c:pt>
                <c:pt idx="10528">
                  <c:v>86</c:v>
                </c:pt>
                <c:pt idx="10529">
                  <c:v>93</c:v>
                </c:pt>
                <c:pt idx="10530">
                  <c:v>92</c:v>
                </c:pt>
                <c:pt idx="10531">
                  <c:v>89</c:v>
                </c:pt>
                <c:pt idx="10532">
                  <c:v>90</c:v>
                </c:pt>
                <c:pt idx="10533">
                  <c:v>94</c:v>
                </c:pt>
                <c:pt idx="10534">
                  <c:v>92</c:v>
                </c:pt>
                <c:pt idx="10535">
                  <c:v>95</c:v>
                </c:pt>
                <c:pt idx="10536">
                  <c:v>97</c:v>
                </c:pt>
                <c:pt idx="10537">
                  <c:v>92</c:v>
                </c:pt>
                <c:pt idx="10538">
                  <c:v>88</c:v>
                </c:pt>
                <c:pt idx="10539">
                  <c:v>89</c:v>
                </c:pt>
                <c:pt idx="10540">
                  <c:v>92</c:v>
                </c:pt>
                <c:pt idx="10541">
                  <c:v>85</c:v>
                </c:pt>
                <c:pt idx="10542">
                  <c:v>83</c:v>
                </c:pt>
                <c:pt idx="10543">
                  <c:v>83</c:v>
                </c:pt>
                <c:pt idx="10544">
                  <c:v>80</c:v>
                </c:pt>
                <c:pt idx="10545">
                  <c:v>78</c:v>
                </c:pt>
                <c:pt idx="10546">
                  <c:v>77</c:v>
                </c:pt>
                <c:pt idx="10547">
                  <c:v>78</c:v>
                </c:pt>
                <c:pt idx="10548">
                  <c:v>81</c:v>
                </c:pt>
                <c:pt idx="10549">
                  <c:v>83</c:v>
                </c:pt>
                <c:pt idx="10550">
                  <c:v>79</c:v>
                </c:pt>
                <c:pt idx="10551">
                  <c:v>76</c:v>
                </c:pt>
                <c:pt idx="10552">
                  <c:v>78</c:v>
                </c:pt>
                <c:pt idx="10553">
                  <c:v>80</c:v>
                </c:pt>
                <c:pt idx="10554">
                  <c:v>81</c:v>
                </c:pt>
                <c:pt idx="10555">
                  <c:v>82</c:v>
                </c:pt>
                <c:pt idx="10556">
                  <c:v>82</c:v>
                </c:pt>
                <c:pt idx="10557">
                  <c:v>79</c:v>
                </c:pt>
                <c:pt idx="10558">
                  <c:v>80</c:v>
                </c:pt>
                <c:pt idx="10559">
                  <c:v>74</c:v>
                </c:pt>
                <c:pt idx="10560">
                  <c:v>76</c:v>
                </c:pt>
                <c:pt idx="10561">
                  <c:v>78</c:v>
                </c:pt>
                <c:pt idx="10562">
                  <c:v>83</c:v>
                </c:pt>
                <c:pt idx="10563">
                  <c:v>81</c:v>
                </c:pt>
                <c:pt idx="10564">
                  <c:v>75</c:v>
                </c:pt>
                <c:pt idx="10565">
                  <c:v>72</c:v>
                </c:pt>
                <c:pt idx="10566">
                  <c:v>72</c:v>
                </c:pt>
                <c:pt idx="10567">
                  <c:v>71</c:v>
                </c:pt>
                <c:pt idx="10568">
                  <c:v>77</c:v>
                </c:pt>
                <c:pt idx="10569">
                  <c:v>77</c:v>
                </c:pt>
                <c:pt idx="10570">
                  <c:v>75</c:v>
                </c:pt>
                <c:pt idx="10571">
                  <c:v>74</c:v>
                </c:pt>
                <c:pt idx="10572">
                  <c:v>70</c:v>
                </c:pt>
                <c:pt idx="10573">
                  <c:v>66</c:v>
                </c:pt>
                <c:pt idx="10574">
                  <c:v>59</c:v>
                </c:pt>
                <c:pt idx="10575">
                  <c:v>61</c:v>
                </c:pt>
                <c:pt idx="10576">
                  <c:v>66</c:v>
                </c:pt>
                <c:pt idx="10577">
                  <c:v>70</c:v>
                </c:pt>
                <c:pt idx="10578">
                  <c:v>69</c:v>
                </c:pt>
                <c:pt idx="10579">
                  <c:v>69</c:v>
                </c:pt>
                <c:pt idx="10580">
                  <c:v>68</c:v>
                </c:pt>
                <c:pt idx="10581">
                  <c:v>68</c:v>
                </c:pt>
                <c:pt idx="10582">
                  <c:v>71</c:v>
                </c:pt>
                <c:pt idx="10583">
                  <c:v>76</c:v>
                </c:pt>
                <c:pt idx="10584">
                  <c:v>76</c:v>
                </c:pt>
                <c:pt idx="10585">
                  <c:v>77</c:v>
                </c:pt>
                <c:pt idx="10586">
                  <c:v>84</c:v>
                </c:pt>
                <c:pt idx="10587">
                  <c:v>86</c:v>
                </c:pt>
                <c:pt idx="10588">
                  <c:v>84</c:v>
                </c:pt>
                <c:pt idx="10589">
                  <c:v>82</c:v>
                </c:pt>
                <c:pt idx="10590">
                  <c:v>86</c:v>
                </c:pt>
                <c:pt idx="10591">
                  <c:v>88</c:v>
                </c:pt>
                <c:pt idx="10592">
                  <c:v>86</c:v>
                </c:pt>
                <c:pt idx="10593">
                  <c:v>88</c:v>
                </c:pt>
                <c:pt idx="10594">
                  <c:v>85</c:v>
                </c:pt>
                <c:pt idx="10595">
                  <c:v>82</c:v>
                </c:pt>
                <c:pt idx="10596">
                  <c:v>83</c:v>
                </c:pt>
                <c:pt idx="10597">
                  <c:v>80</c:v>
                </c:pt>
                <c:pt idx="10598">
                  <c:v>76</c:v>
                </c:pt>
                <c:pt idx="10599">
                  <c:v>75</c:v>
                </c:pt>
                <c:pt idx="10600">
                  <c:v>77</c:v>
                </c:pt>
                <c:pt idx="10601">
                  <c:v>76</c:v>
                </c:pt>
                <c:pt idx="10602">
                  <c:v>71</c:v>
                </c:pt>
                <c:pt idx="10603">
                  <c:v>70</c:v>
                </c:pt>
                <c:pt idx="10604">
                  <c:v>75</c:v>
                </c:pt>
                <c:pt idx="10605">
                  <c:v>74</c:v>
                </c:pt>
                <c:pt idx="10606">
                  <c:v>72</c:v>
                </c:pt>
                <c:pt idx="10607">
                  <c:v>73</c:v>
                </c:pt>
                <c:pt idx="10608">
                  <c:v>72</c:v>
                </c:pt>
                <c:pt idx="10609">
                  <c:v>76</c:v>
                </c:pt>
                <c:pt idx="10610">
                  <c:v>76</c:v>
                </c:pt>
                <c:pt idx="10611">
                  <c:v>75</c:v>
                </c:pt>
                <c:pt idx="10612">
                  <c:v>73</c:v>
                </c:pt>
                <c:pt idx="10613">
                  <c:v>74</c:v>
                </c:pt>
                <c:pt idx="10614">
                  <c:v>76</c:v>
                </c:pt>
                <c:pt idx="10615">
                  <c:v>75</c:v>
                </c:pt>
                <c:pt idx="10616">
                  <c:v>73</c:v>
                </c:pt>
                <c:pt idx="10617">
                  <c:v>70</c:v>
                </c:pt>
                <c:pt idx="10618">
                  <c:v>72</c:v>
                </c:pt>
                <c:pt idx="10619">
                  <c:v>69</c:v>
                </c:pt>
                <c:pt idx="10620">
                  <c:v>68</c:v>
                </c:pt>
                <c:pt idx="10621">
                  <c:v>70</c:v>
                </c:pt>
                <c:pt idx="10622">
                  <c:v>67</c:v>
                </c:pt>
                <c:pt idx="10623">
                  <c:v>65</c:v>
                </c:pt>
                <c:pt idx="10624">
                  <c:v>66</c:v>
                </c:pt>
                <c:pt idx="10625">
                  <c:v>64</c:v>
                </c:pt>
                <c:pt idx="10626">
                  <c:v>64</c:v>
                </c:pt>
                <c:pt idx="10627">
                  <c:v>68</c:v>
                </c:pt>
                <c:pt idx="10628">
                  <c:v>64</c:v>
                </c:pt>
                <c:pt idx="10629">
                  <c:v>66</c:v>
                </c:pt>
                <c:pt idx="10630">
                  <c:v>65</c:v>
                </c:pt>
                <c:pt idx="10631">
                  <c:v>63</c:v>
                </c:pt>
                <c:pt idx="10632">
                  <c:v>58</c:v>
                </c:pt>
                <c:pt idx="10633">
                  <c:v>51</c:v>
                </c:pt>
                <c:pt idx="10634">
                  <c:v>53</c:v>
                </c:pt>
                <c:pt idx="10635">
                  <c:v>53</c:v>
                </c:pt>
                <c:pt idx="10636">
                  <c:v>59</c:v>
                </c:pt>
                <c:pt idx="10637">
                  <c:v>63</c:v>
                </c:pt>
                <c:pt idx="10638">
                  <c:v>62</c:v>
                </c:pt>
                <c:pt idx="10639">
                  <c:v>61</c:v>
                </c:pt>
                <c:pt idx="10640">
                  <c:v>65</c:v>
                </c:pt>
                <c:pt idx="10641">
                  <c:v>64</c:v>
                </c:pt>
                <c:pt idx="10642">
                  <c:v>65</c:v>
                </c:pt>
                <c:pt idx="10643">
                  <c:v>68</c:v>
                </c:pt>
                <c:pt idx="10644">
                  <c:v>68</c:v>
                </c:pt>
                <c:pt idx="10645">
                  <c:v>67</c:v>
                </c:pt>
                <c:pt idx="10646">
                  <c:v>63</c:v>
                </c:pt>
                <c:pt idx="10647">
                  <c:v>62</c:v>
                </c:pt>
                <c:pt idx="10648">
                  <c:v>62</c:v>
                </c:pt>
                <c:pt idx="10649">
                  <c:v>58</c:v>
                </c:pt>
                <c:pt idx="10650">
                  <c:v>55</c:v>
                </c:pt>
                <c:pt idx="10651">
                  <c:v>54</c:v>
                </c:pt>
                <c:pt idx="10652">
                  <c:v>50</c:v>
                </c:pt>
                <c:pt idx="10653">
                  <c:v>53</c:v>
                </c:pt>
                <c:pt idx="10654">
                  <c:v>56</c:v>
                </c:pt>
                <c:pt idx="10655">
                  <c:v>56</c:v>
                </c:pt>
                <c:pt idx="10656">
                  <c:v>55</c:v>
                </c:pt>
                <c:pt idx="10657">
                  <c:v>55</c:v>
                </c:pt>
                <c:pt idx="10658">
                  <c:v>55</c:v>
                </c:pt>
                <c:pt idx="10659">
                  <c:v>54</c:v>
                </c:pt>
                <c:pt idx="10660">
                  <c:v>55</c:v>
                </c:pt>
                <c:pt idx="10661">
                  <c:v>60</c:v>
                </c:pt>
                <c:pt idx="10662">
                  <c:v>62</c:v>
                </c:pt>
                <c:pt idx="10663">
                  <c:v>64</c:v>
                </c:pt>
                <c:pt idx="10664">
                  <c:v>64</c:v>
                </c:pt>
                <c:pt idx="10665">
                  <c:v>67</c:v>
                </c:pt>
                <c:pt idx="10666">
                  <c:v>67</c:v>
                </c:pt>
                <c:pt idx="10667">
                  <c:v>65</c:v>
                </c:pt>
                <c:pt idx="10668">
                  <c:v>68</c:v>
                </c:pt>
                <c:pt idx="10669">
                  <c:v>70</c:v>
                </c:pt>
                <c:pt idx="10670">
                  <c:v>74</c:v>
                </c:pt>
                <c:pt idx="10671">
                  <c:v>72</c:v>
                </c:pt>
                <c:pt idx="10672">
                  <c:v>69</c:v>
                </c:pt>
                <c:pt idx="10673">
                  <c:v>67</c:v>
                </c:pt>
                <c:pt idx="10674">
                  <c:v>67</c:v>
                </c:pt>
                <c:pt idx="10675">
                  <c:v>66</c:v>
                </c:pt>
                <c:pt idx="10676">
                  <c:v>68</c:v>
                </c:pt>
                <c:pt idx="10677">
                  <c:v>62</c:v>
                </c:pt>
                <c:pt idx="10678">
                  <c:v>61</c:v>
                </c:pt>
                <c:pt idx="10679">
                  <c:v>67</c:v>
                </c:pt>
                <c:pt idx="10680">
                  <c:v>68</c:v>
                </c:pt>
                <c:pt idx="10681">
                  <c:v>69</c:v>
                </c:pt>
                <c:pt idx="10682">
                  <c:v>70</c:v>
                </c:pt>
                <c:pt idx="10683">
                  <c:v>71</c:v>
                </c:pt>
                <c:pt idx="10684">
                  <c:v>70</c:v>
                </c:pt>
                <c:pt idx="10685">
                  <c:v>67</c:v>
                </c:pt>
                <c:pt idx="10686">
                  <c:v>70</c:v>
                </c:pt>
                <c:pt idx="10687">
                  <c:v>73</c:v>
                </c:pt>
                <c:pt idx="10688">
                  <c:v>77</c:v>
                </c:pt>
                <c:pt idx="10689">
                  <c:v>79</c:v>
                </c:pt>
                <c:pt idx="10690">
                  <c:v>81</c:v>
                </c:pt>
                <c:pt idx="10691">
                  <c:v>77</c:v>
                </c:pt>
                <c:pt idx="10692">
                  <c:v>76</c:v>
                </c:pt>
                <c:pt idx="10693">
                  <c:v>73</c:v>
                </c:pt>
                <c:pt idx="10694">
                  <c:v>68</c:v>
                </c:pt>
                <c:pt idx="10695">
                  <c:v>66</c:v>
                </c:pt>
                <c:pt idx="10696">
                  <c:v>66</c:v>
                </c:pt>
                <c:pt idx="10697">
                  <c:v>64</c:v>
                </c:pt>
                <c:pt idx="10698">
                  <c:v>61</c:v>
                </c:pt>
                <c:pt idx="10699">
                  <c:v>58</c:v>
                </c:pt>
                <c:pt idx="10700">
                  <c:v>58</c:v>
                </c:pt>
                <c:pt idx="10701">
                  <c:v>59</c:v>
                </c:pt>
                <c:pt idx="10702">
                  <c:v>58</c:v>
                </c:pt>
                <c:pt idx="10703">
                  <c:v>56</c:v>
                </c:pt>
                <c:pt idx="10704">
                  <c:v>51</c:v>
                </c:pt>
                <c:pt idx="10705">
                  <c:v>50</c:v>
                </c:pt>
                <c:pt idx="10706">
                  <c:v>57</c:v>
                </c:pt>
                <c:pt idx="10707">
                  <c:v>59</c:v>
                </c:pt>
                <c:pt idx="10708">
                  <c:v>58</c:v>
                </c:pt>
                <c:pt idx="10709">
                  <c:v>64</c:v>
                </c:pt>
                <c:pt idx="10710">
                  <c:v>65</c:v>
                </c:pt>
                <c:pt idx="10711">
                  <c:v>65</c:v>
                </c:pt>
                <c:pt idx="10712">
                  <c:v>68</c:v>
                </c:pt>
                <c:pt idx="10713">
                  <c:v>69</c:v>
                </c:pt>
                <c:pt idx="10714">
                  <c:v>69</c:v>
                </c:pt>
                <c:pt idx="10715">
                  <c:v>70</c:v>
                </c:pt>
                <c:pt idx="10716">
                  <c:v>76</c:v>
                </c:pt>
                <c:pt idx="10717">
                  <c:v>79</c:v>
                </c:pt>
                <c:pt idx="10718">
                  <c:v>74</c:v>
                </c:pt>
                <c:pt idx="10719">
                  <c:v>77</c:v>
                </c:pt>
                <c:pt idx="10720">
                  <c:v>80</c:v>
                </c:pt>
                <c:pt idx="10721">
                  <c:v>79</c:v>
                </c:pt>
                <c:pt idx="10722">
                  <c:v>80</c:v>
                </c:pt>
                <c:pt idx="10723">
                  <c:v>78</c:v>
                </c:pt>
                <c:pt idx="10724">
                  <c:v>71</c:v>
                </c:pt>
                <c:pt idx="10725">
                  <c:v>72</c:v>
                </c:pt>
                <c:pt idx="10726">
                  <c:v>73</c:v>
                </c:pt>
                <c:pt idx="10727">
                  <c:v>69</c:v>
                </c:pt>
                <c:pt idx="10728">
                  <c:v>64</c:v>
                </c:pt>
                <c:pt idx="10729">
                  <c:v>65</c:v>
                </c:pt>
                <c:pt idx="10730">
                  <c:v>65</c:v>
                </c:pt>
                <c:pt idx="10731">
                  <c:v>61</c:v>
                </c:pt>
                <c:pt idx="10732">
                  <c:v>63</c:v>
                </c:pt>
                <c:pt idx="10733">
                  <c:v>64</c:v>
                </c:pt>
                <c:pt idx="10734">
                  <c:v>64</c:v>
                </c:pt>
                <c:pt idx="10735">
                  <c:v>65</c:v>
                </c:pt>
                <c:pt idx="10736">
                  <c:v>70</c:v>
                </c:pt>
                <c:pt idx="10737">
                  <c:v>68</c:v>
                </c:pt>
                <c:pt idx="10738">
                  <c:v>67</c:v>
                </c:pt>
                <c:pt idx="10739">
                  <c:v>70</c:v>
                </c:pt>
                <c:pt idx="10740">
                  <c:v>71</c:v>
                </c:pt>
                <c:pt idx="10741">
                  <c:v>73</c:v>
                </c:pt>
                <c:pt idx="10742">
                  <c:v>74</c:v>
                </c:pt>
                <c:pt idx="10743">
                  <c:v>72</c:v>
                </c:pt>
                <c:pt idx="10744">
                  <c:v>74</c:v>
                </c:pt>
                <c:pt idx="10745">
                  <c:v>78</c:v>
                </c:pt>
                <c:pt idx="10746">
                  <c:v>79</c:v>
                </c:pt>
                <c:pt idx="10747">
                  <c:v>81</c:v>
                </c:pt>
                <c:pt idx="10748">
                  <c:v>80</c:v>
                </c:pt>
                <c:pt idx="10749">
                  <c:v>79</c:v>
                </c:pt>
                <c:pt idx="10750">
                  <c:v>82</c:v>
                </c:pt>
                <c:pt idx="10751">
                  <c:v>86</c:v>
                </c:pt>
                <c:pt idx="10752">
                  <c:v>84</c:v>
                </c:pt>
                <c:pt idx="10753">
                  <c:v>81</c:v>
                </c:pt>
                <c:pt idx="10754">
                  <c:v>79</c:v>
                </c:pt>
                <c:pt idx="10755">
                  <c:v>80</c:v>
                </c:pt>
                <c:pt idx="10756">
                  <c:v>78</c:v>
                </c:pt>
                <c:pt idx="10757">
                  <c:v>74</c:v>
                </c:pt>
                <c:pt idx="10758">
                  <c:v>70</c:v>
                </c:pt>
                <c:pt idx="10759">
                  <c:v>69</c:v>
                </c:pt>
                <c:pt idx="10760">
                  <c:v>68</c:v>
                </c:pt>
                <c:pt idx="10761">
                  <c:v>66</c:v>
                </c:pt>
                <c:pt idx="10762">
                  <c:v>70</c:v>
                </c:pt>
                <c:pt idx="10763">
                  <c:v>70</c:v>
                </c:pt>
                <c:pt idx="10764">
                  <c:v>67</c:v>
                </c:pt>
                <c:pt idx="10765">
                  <c:v>69</c:v>
                </c:pt>
                <c:pt idx="10766">
                  <c:v>73</c:v>
                </c:pt>
                <c:pt idx="10767">
                  <c:v>73</c:v>
                </c:pt>
                <c:pt idx="10768">
                  <c:v>74</c:v>
                </c:pt>
                <c:pt idx="10769">
                  <c:v>82</c:v>
                </c:pt>
                <c:pt idx="10770">
                  <c:v>79</c:v>
                </c:pt>
                <c:pt idx="10771">
                  <c:v>78</c:v>
                </c:pt>
                <c:pt idx="10772">
                  <c:v>78</c:v>
                </c:pt>
                <c:pt idx="10773">
                  <c:v>82</c:v>
                </c:pt>
                <c:pt idx="10774">
                  <c:v>80</c:v>
                </c:pt>
                <c:pt idx="10775">
                  <c:v>78</c:v>
                </c:pt>
                <c:pt idx="10776">
                  <c:v>78</c:v>
                </c:pt>
                <c:pt idx="10777">
                  <c:v>82</c:v>
                </c:pt>
                <c:pt idx="10778">
                  <c:v>75</c:v>
                </c:pt>
                <c:pt idx="10779">
                  <c:v>76</c:v>
                </c:pt>
                <c:pt idx="10780">
                  <c:v>76</c:v>
                </c:pt>
                <c:pt idx="10781">
                  <c:v>72</c:v>
                </c:pt>
                <c:pt idx="10782">
                  <c:v>75</c:v>
                </c:pt>
                <c:pt idx="10783">
                  <c:v>83</c:v>
                </c:pt>
                <c:pt idx="10784">
                  <c:v>87</c:v>
                </c:pt>
                <c:pt idx="10785">
                  <c:v>87</c:v>
                </c:pt>
                <c:pt idx="10786">
                  <c:v>86</c:v>
                </c:pt>
                <c:pt idx="10787">
                  <c:v>91</c:v>
                </c:pt>
                <c:pt idx="10788">
                  <c:v>87</c:v>
                </c:pt>
                <c:pt idx="10789">
                  <c:v>84</c:v>
                </c:pt>
                <c:pt idx="10790">
                  <c:v>84</c:v>
                </c:pt>
                <c:pt idx="10791">
                  <c:v>84</c:v>
                </c:pt>
                <c:pt idx="10792">
                  <c:v>84</c:v>
                </c:pt>
                <c:pt idx="10793">
                  <c:v>81</c:v>
                </c:pt>
                <c:pt idx="10794">
                  <c:v>80</c:v>
                </c:pt>
                <c:pt idx="10795">
                  <c:v>81</c:v>
                </c:pt>
                <c:pt idx="10796">
                  <c:v>77</c:v>
                </c:pt>
                <c:pt idx="10797">
                  <c:v>73</c:v>
                </c:pt>
                <c:pt idx="10798">
                  <c:v>69</c:v>
                </c:pt>
                <c:pt idx="10799">
                  <c:v>65</c:v>
                </c:pt>
                <c:pt idx="10800">
                  <c:v>71</c:v>
                </c:pt>
                <c:pt idx="10801">
                  <c:v>70</c:v>
                </c:pt>
                <c:pt idx="10802">
                  <c:v>72</c:v>
                </c:pt>
                <c:pt idx="10803">
                  <c:v>69</c:v>
                </c:pt>
                <c:pt idx="10804">
                  <c:v>68</c:v>
                </c:pt>
                <c:pt idx="10805">
                  <c:v>70</c:v>
                </c:pt>
                <c:pt idx="10806">
                  <c:v>68</c:v>
                </c:pt>
                <c:pt idx="10807">
                  <c:v>63</c:v>
                </c:pt>
                <c:pt idx="10808">
                  <c:v>61</c:v>
                </c:pt>
                <c:pt idx="10809">
                  <c:v>65</c:v>
                </c:pt>
                <c:pt idx="10810">
                  <c:v>68</c:v>
                </c:pt>
                <c:pt idx="10811">
                  <c:v>68</c:v>
                </c:pt>
                <c:pt idx="10812">
                  <c:v>66</c:v>
                </c:pt>
                <c:pt idx="10813">
                  <c:v>67</c:v>
                </c:pt>
                <c:pt idx="10814">
                  <c:v>64</c:v>
                </c:pt>
                <c:pt idx="10815">
                  <c:v>63</c:v>
                </c:pt>
                <c:pt idx="10816">
                  <c:v>64</c:v>
                </c:pt>
                <c:pt idx="10817">
                  <c:v>60</c:v>
                </c:pt>
                <c:pt idx="10818">
                  <c:v>63</c:v>
                </c:pt>
                <c:pt idx="10819">
                  <c:v>63</c:v>
                </c:pt>
                <c:pt idx="10820">
                  <c:v>65</c:v>
                </c:pt>
                <c:pt idx="10821">
                  <c:v>68</c:v>
                </c:pt>
                <c:pt idx="10822">
                  <c:v>65</c:v>
                </c:pt>
                <c:pt idx="10823">
                  <c:v>65</c:v>
                </c:pt>
                <c:pt idx="10824">
                  <c:v>66</c:v>
                </c:pt>
                <c:pt idx="10825">
                  <c:v>66</c:v>
                </c:pt>
                <c:pt idx="10826">
                  <c:v>71</c:v>
                </c:pt>
                <c:pt idx="10827">
                  <c:v>76</c:v>
                </c:pt>
                <c:pt idx="10828">
                  <c:v>80</c:v>
                </c:pt>
                <c:pt idx="10829">
                  <c:v>84</c:v>
                </c:pt>
                <c:pt idx="10830">
                  <c:v>85</c:v>
                </c:pt>
                <c:pt idx="10831">
                  <c:v>84</c:v>
                </c:pt>
                <c:pt idx="10832">
                  <c:v>77</c:v>
                </c:pt>
                <c:pt idx="10833">
                  <c:v>72</c:v>
                </c:pt>
                <c:pt idx="10834">
                  <c:v>77</c:v>
                </c:pt>
                <c:pt idx="10835">
                  <c:v>75</c:v>
                </c:pt>
                <c:pt idx="10836">
                  <c:v>77</c:v>
                </c:pt>
                <c:pt idx="10837">
                  <c:v>78</c:v>
                </c:pt>
                <c:pt idx="10838">
                  <c:v>72</c:v>
                </c:pt>
                <c:pt idx="10839">
                  <c:v>68</c:v>
                </c:pt>
                <c:pt idx="10840">
                  <c:v>67</c:v>
                </c:pt>
                <c:pt idx="10841">
                  <c:v>66</c:v>
                </c:pt>
                <c:pt idx="10842">
                  <c:v>61</c:v>
                </c:pt>
                <c:pt idx="10843">
                  <c:v>61</c:v>
                </c:pt>
                <c:pt idx="10844">
                  <c:v>64</c:v>
                </c:pt>
                <c:pt idx="10845">
                  <c:v>64</c:v>
                </c:pt>
                <c:pt idx="10846">
                  <c:v>59</c:v>
                </c:pt>
                <c:pt idx="10847">
                  <c:v>59</c:v>
                </c:pt>
                <c:pt idx="10848">
                  <c:v>59</c:v>
                </c:pt>
                <c:pt idx="10849">
                  <c:v>62</c:v>
                </c:pt>
                <c:pt idx="10850">
                  <c:v>67</c:v>
                </c:pt>
                <c:pt idx="10851">
                  <c:v>69</c:v>
                </c:pt>
                <c:pt idx="10852">
                  <c:v>67</c:v>
                </c:pt>
                <c:pt idx="10853">
                  <c:v>62</c:v>
                </c:pt>
                <c:pt idx="10854">
                  <c:v>69</c:v>
                </c:pt>
                <c:pt idx="10855">
                  <c:v>70</c:v>
                </c:pt>
                <c:pt idx="10856">
                  <c:v>72</c:v>
                </c:pt>
                <c:pt idx="10857">
                  <c:v>71</c:v>
                </c:pt>
                <c:pt idx="10858">
                  <c:v>76</c:v>
                </c:pt>
                <c:pt idx="10859">
                  <c:v>76</c:v>
                </c:pt>
                <c:pt idx="10860">
                  <c:v>71</c:v>
                </c:pt>
                <c:pt idx="10861">
                  <c:v>68</c:v>
                </c:pt>
                <c:pt idx="10862">
                  <c:v>66</c:v>
                </c:pt>
                <c:pt idx="10863">
                  <c:v>65</c:v>
                </c:pt>
                <c:pt idx="10864">
                  <c:v>63</c:v>
                </c:pt>
                <c:pt idx="10865">
                  <c:v>64</c:v>
                </c:pt>
                <c:pt idx="10866">
                  <c:v>60</c:v>
                </c:pt>
                <c:pt idx="10867">
                  <c:v>60</c:v>
                </c:pt>
                <c:pt idx="10868">
                  <c:v>61</c:v>
                </c:pt>
                <c:pt idx="10869">
                  <c:v>62</c:v>
                </c:pt>
                <c:pt idx="10870">
                  <c:v>61</c:v>
                </c:pt>
                <c:pt idx="10871">
                  <c:v>61</c:v>
                </c:pt>
                <c:pt idx="10872">
                  <c:v>62</c:v>
                </c:pt>
                <c:pt idx="10873">
                  <c:v>59</c:v>
                </c:pt>
                <c:pt idx="10874">
                  <c:v>56</c:v>
                </c:pt>
                <c:pt idx="10875">
                  <c:v>56</c:v>
                </c:pt>
                <c:pt idx="10876">
                  <c:v>59</c:v>
                </c:pt>
                <c:pt idx="10877">
                  <c:v>60</c:v>
                </c:pt>
                <c:pt idx="10878">
                  <c:v>61</c:v>
                </c:pt>
                <c:pt idx="10879">
                  <c:v>62</c:v>
                </c:pt>
                <c:pt idx="10880">
                  <c:v>62</c:v>
                </c:pt>
                <c:pt idx="10881">
                  <c:v>62</c:v>
                </c:pt>
                <c:pt idx="10882">
                  <c:v>62</c:v>
                </c:pt>
                <c:pt idx="10883">
                  <c:v>67</c:v>
                </c:pt>
                <c:pt idx="10884">
                  <c:v>70</c:v>
                </c:pt>
                <c:pt idx="10885">
                  <c:v>71</c:v>
                </c:pt>
                <c:pt idx="10886">
                  <c:v>77</c:v>
                </c:pt>
                <c:pt idx="10887">
                  <c:v>83</c:v>
                </c:pt>
                <c:pt idx="10888">
                  <c:v>84</c:v>
                </c:pt>
                <c:pt idx="10889">
                  <c:v>85</c:v>
                </c:pt>
                <c:pt idx="10890">
                  <c:v>86</c:v>
                </c:pt>
                <c:pt idx="10891">
                  <c:v>90</c:v>
                </c:pt>
                <c:pt idx="10892">
                  <c:v>90</c:v>
                </c:pt>
                <c:pt idx="10893">
                  <c:v>95</c:v>
                </c:pt>
                <c:pt idx="10894">
                  <c:v>96</c:v>
                </c:pt>
                <c:pt idx="10895">
                  <c:v>94</c:v>
                </c:pt>
                <c:pt idx="10896">
                  <c:v>94</c:v>
                </c:pt>
                <c:pt idx="10897">
                  <c:v>94</c:v>
                </c:pt>
                <c:pt idx="10898">
                  <c:v>89</c:v>
                </c:pt>
                <c:pt idx="10899">
                  <c:v>84</c:v>
                </c:pt>
                <c:pt idx="10900">
                  <c:v>81</c:v>
                </c:pt>
                <c:pt idx="10901">
                  <c:v>84</c:v>
                </c:pt>
                <c:pt idx="10902">
                  <c:v>84</c:v>
                </c:pt>
                <c:pt idx="10903">
                  <c:v>81</c:v>
                </c:pt>
                <c:pt idx="10904">
                  <c:v>81</c:v>
                </c:pt>
                <c:pt idx="10905">
                  <c:v>73</c:v>
                </c:pt>
                <c:pt idx="10906">
                  <c:v>75</c:v>
                </c:pt>
                <c:pt idx="10907">
                  <c:v>70</c:v>
                </c:pt>
                <c:pt idx="10908">
                  <c:v>72</c:v>
                </c:pt>
                <c:pt idx="10909">
                  <c:v>71</c:v>
                </c:pt>
                <c:pt idx="10910">
                  <c:v>70</c:v>
                </c:pt>
                <c:pt idx="10911">
                  <c:v>73</c:v>
                </c:pt>
                <c:pt idx="10912">
                  <c:v>73</c:v>
                </c:pt>
                <c:pt idx="10913">
                  <c:v>69</c:v>
                </c:pt>
                <c:pt idx="10914">
                  <c:v>64</c:v>
                </c:pt>
                <c:pt idx="10915">
                  <c:v>63</c:v>
                </c:pt>
                <c:pt idx="10916">
                  <c:v>65</c:v>
                </c:pt>
                <c:pt idx="10917">
                  <c:v>69</c:v>
                </c:pt>
                <c:pt idx="10918">
                  <c:v>66</c:v>
                </c:pt>
                <c:pt idx="10919">
                  <c:v>69</c:v>
                </c:pt>
                <c:pt idx="10920">
                  <c:v>67</c:v>
                </c:pt>
                <c:pt idx="10921">
                  <c:v>70</c:v>
                </c:pt>
                <c:pt idx="10922">
                  <c:v>74</c:v>
                </c:pt>
                <c:pt idx="10923">
                  <c:v>71</c:v>
                </c:pt>
                <c:pt idx="10924">
                  <c:v>70</c:v>
                </c:pt>
                <c:pt idx="10925">
                  <c:v>68</c:v>
                </c:pt>
                <c:pt idx="10926">
                  <c:v>70</c:v>
                </c:pt>
                <c:pt idx="10927">
                  <c:v>67</c:v>
                </c:pt>
                <c:pt idx="10928">
                  <c:v>63</c:v>
                </c:pt>
                <c:pt idx="10929">
                  <c:v>62</c:v>
                </c:pt>
                <c:pt idx="10930">
                  <c:v>63</c:v>
                </c:pt>
                <c:pt idx="10931">
                  <c:v>62</c:v>
                </c:pt>
                <c:pt idx="10932">
                  <c:v>62</c:v>
                </c:pt>
                <c:pt idx="10933">
                  <c:v>61</c:v>
                </c:pt>
                <c:pt idx="10934">
                  <c:v>64</c:v>
                </c:pt>
                <c:pt idx="10935">
                  <c:v>64</c:v>
                </c:pt>
                <c:pt idx="10936">
                  <c:v>60</c:v>
                </c:pt>
                <c:pt idx="10937">
                  <c:v>66</c:v>
                </c:pt>
                <c:pt idx="10938">
                  <c:v>66</c:v>
                </c:pt>
                <c:pt idx="10939">
                  <c:v>69</c:v>
                </c:pt>
                <c:pt idx="10940">
                  <c:v>70</c:v>
                </c:pt>
                <c:pt idx="10941">
                  <c:v>68</c:v>
                </c:pt>
                <c:pt idx="10942">
                  <c:v>66</c:v>
                </c:pt>
                <c:pt idx="10943">
                  <c:v>69</c:v>
                </c:pt>
                <c:pt idx="10944">
                  <c:v>71</c:v>
                </c:pt>
                <c:pt idx="10945">
                  <c:v>68</c:v>
                </c:pt>
                <c:pt idx="10946">
                  <c:v>64</c:v>
                </c:pt>
                <c:pt idx="10947">
                  <c:v>67</c:v>
                </c:pt>
                <c:pt idx="10948">
                  <c:v>64</c:v>
                </c:pt>
                <c:pt idx="10949">
                  <c:v>63</c:v>
                </c:pt>
                <c:pt idx="10950">
                  <c:v>62</c:v>
                </c:pt>
                <c:pt idx="10951">
                  <c:v>61</c:v>
                </c:pt>
                <c:pt idx="10952">
                  <c:v>65</c:v>
                </c:pt>
                <c:pt idx="10953">
                  <c:v>68</c:v>
                </c:pt>
                <c:pt idx="10954">
                  <c:v>73</c:v>
                </c:pt>
                <c:pt idx="10955">
                  <c:v>70</c:v>
                </c:pt>
                <c:pt idx="10956">
                  <c:v>69</c:v>
                </c:pt>
                <c:pt idx="10957">
                  <c:v>75</c:v>
                </c:pt>
                <c:pt idx="10958">
                  <c:v>72</c:v>
                </c:pt>
                <c:pt idx="10959">
                  <c:v>71</c:v>
                </c:pt>
                <c:pt idx="10960">
                  <c:v>74</c:v>
                </c:pt>
                <c:pt idx="10961">
                  <c:v>68</c:v>
                </c:pt>
                <c:pt idx="10962">
                  <c:v>68</c:v>
                </c:pt>
                <c:pt idx="10963">
                  <c:v>68</c:v>
                </c:pt>
                <c:pt idx="10964">
                  <c:v>66</c:v>
                </c:pt>
                <c:pt idx="10965">
                  <c:v>64</c:v>
                </c:pt>
                <c:pt idx="10966">
                  <c:v>60</c:v>
                </c:pt>
                <c:pt idx="10967">
                  <c:v>59</c:v>
                </c:pt>
                <c:pt idx="10968">
                  <c:v>59</c:v>
                </c:pt>
                <c:pt idx="10969">
                  <c:v>54</c:v>
                </c:pt>
                <c:pt idx="10970">
                  <c:v>53</c:v>
                </c:pt>
                <c:pt idx="10971">
                  <c:v>57</c:v>
                </c:pt>
                <c:pt idx="10972">
                  <c:v>55</c:v>
                </c:pt>
                <c:pt idx="10973">
                  <c:v>55</c:v>
                </c:pt>
                <c:pt idx="10974">
                  <c:v>53</c:v>
                </c:pt>
                <c:pt idx="10975">
                  <c:v>57</c:v>
                </c:pt>
                <c:pt idx="10976">
                  <c:v>56</c:v>
                </c:pt>
                <c:pt idx="10977">
                  <c:v>59</c:v>
                </c:pt>
                <c:pt idx="10978">
                  <c:v>64</c:v>
                </c:pt>
                <c:pt idx="10979">
                  <c:v>66</c:v>
                </c:pt>
                <c:pt idx="10980">
                  <c:v>68</c:v>
                </c:pt>
                <c:pt idx="10981">
                  <c:v>68</c:v>
                </c:pt>
                <c:pt idx="10982">
                  <c:v>68</c:v>
                </c:pt>
                <c:pt idx="10983">
                  <c:v>68</c:v>
                </c:pt>
                <c:pt idx="10984">
                  <c:v>68</c:v>
                </c:pt>
                <c:pt idx="10985">
                  <c:v>66</c:v>
                </c:pt>
                <c:pt idx="10986">
                  <c:v>66</c:v>
                </c:pt>
                <c:pt idx="10987">
                  <c:v>67</c:v>
                </c:pt>
                <c:pt idx="10988">
                  <c:v>70</c:v>
                </c:pt>
                <c:pt idx="10989">
                  <c:v>70</c:v>
                </c:pt>
                <c:pt idx="10990">
                  <c:v>69</c:v>
                </c:pt>
                <c:pt idx="10991">
                  <c:v>72</c:v>
                </c:pt>
                <c:pt idx="10992">
                  <c:v>70</c:v>
                </c:pt>
                <c:pt idx="10993">
                  <c:v>70</c:v>
                </c:pt>
                <c:pt idx="10994">
                  <c:v>74</c:v>
                </c:pt>
                <c:pt idx="10995">
                  <c:v>68</c:v>
                </c:pt>
                <c:pt idx="10996">
                  <c:v>65</c:v>
                </c:pt>
                <c:pt idx="10997">
                  <c:v>65</c:v>
                </c:pt>
                <c:pt idx="10998">
                  <c:v>64</c:v>
                </c:pt>
                <c:pt idx="10999">
                  <c:v>60</c:v>
                </c:pt>
                <c:pt idx="11000">
                  <c:v>62</c:v>
                </c:pt>
                <c:pt idx="11001">
                  <c:v>61</c:v>
                </c:pt>
                <c:pt idx="11002">
                  <c:v>59</c:v>
                </c:pt>
                <c:pt idx="11003">
                  <c:v>56</c:v>
                </c:pt>
                <c:pt idx="11004">
                  <c:v>59</c:v>
                </c:pt>
                <c:pt idx="11005">
                  <c:v>61</c:v>
                </c:pt>
                <c:pt idx="11006">
                  <c:v>62</c:v>
                </c:pt>
                <c:pt idx="11007">
                  <c:v>67</c:v>
                </c:pt>
                <c:pt idx="11008">
                  <c:v>70</c:v>
                </c:pt>
                <c:pt idx="11009">
                  <c:v>69</c:v>
                </c:pt>
                <c:pt idx="11010">
                  <c:v>73</c:v>
                </c:pt>
                <c:pt idx="11011">
                  <c:v>73</c:v>
                </c:pt>
                <c:pt idx="11012">
                  <c:v>72</c:v>
                </c:pt>
                <c:pt idx="11013">
                  <c:v>74</c:v>
                </c:pt>
                <c:pt idx="11014">
                  <c:v>74</c:v>
                </c:pt>
                <c:pt idx="11015">
                  <c:v>73</c:v>
                </c:pt>
                <c:pt idx="11016">
                  <c:v>72</c:v>
                </c:pt>
                <c:pt idx="11017">
                  <c:v>71</c:v>
                </c:pt>
                <c:pt idx="11018">
                  <c:v>69</c:v>
                </c:pt>
                <c:pt idx="11019">
                  <c:v>64</c:v>
                </c:pt>
                <c:pt idx="11020">
                  <c:v>66</c:v>
                </c:pt>
                <c:pt idx="11021">
                  <c:v>71</c:v>
                </c:pt>
                <c:pt idx="11022">
                  <c:v>69</c:v>
                </c:pt>
                <c:pt idx="11023">
                  <c:v>68</c:v>
                </c:pt>
                <c:pt idx="11024">
                  <c:v>67</c:v>
                </c:pt>
                <c:pt idx="11025">
                  <c:v>63</c:v>
                </c:pt>
                <c:pt idx="11026">
                  <c:v>64</c:v>
                </c:pt>
                <c:pt idx="11027">
                  <c:v>67</c:v>
                </c:pt>
                <c:pt idx="11028">
                  <c:v>64</c:v>
                </c:pt>
                <c:pt idx="11029">
                  <c:v>65</c:v>
                </c:pt>
                <c:pt idx="11030">
                  <c:v>65</c:v>
                </c:pt>
                <c:pt idx="11031">
                  <c:v>67</c:v>
                </c:pt>
                <c:pt idx="11032">
                  <c:v>65</c:v>
                </c:pt>
                <c:pt idx="11033">
                  <c:v>69</c:v>
                </c:pt>
                <c:pt idx="11034">
                  <c:v>75</c:v>
                </c:pt>
                <c:pt idx="11035">
                  <c:v>78</c:v>
                </c:pt>
                <c:pt idx="11036">
                  <c:v>80</c:v>
                </c:pt>
                <c:pt idx="11037">
                  <c:v>80</c:v>
                </c:pt>
                <c:pt idx="11038">
                  <c:v>82</c:v>
                </c:pt>
                <c:pt idx="11039">
                  <c:v>81</c:v>
                </c:pt>
                <c:pt idx="11040">
                  <c:v>84</c:v>
                </c:pt>
                <c:pt idx="11041">
                  <c:v>83</c:v>
                </c:pt>
                <c:pt idx="11042">
                  <c:v>85</c:v>
                </c:pt>
                <c:pt idx="11043">
                  <c:v>85</c:v>
                </c:pt>
                <c:pt idx="11044">
                  <c:v>81</c:v>
                </c:pt>
                <c:pt idx="11045">
                  <c:v>81</c:v>
                </c:pt>
                <c:pt idx="11046">
                  <c:v>75</c:v>
                </c:pt>
                <c:pt idx="11047">
                  <c:v>75</c:v>
                </c:pt>
                <c:pt idx="11048">
                  <c:v>71</c:v>
                </c:pt>
                <c:pt idx="11049">
                  <c:v>78</c:v>
                </c:pt>
                <c:pt idx="11050">
                  <c:v>80</c:v>
                </c:pt>
                <c:pt idx="11051">
                  <c:v>75</c:v>
                </c:pt>
                <c:pt idx="11052">
                  <c:v>74</c:v>
                </c:pt>
                <c:pt idx="11053">
                  <c:v>74</c:v>
                </c:pt>
                <c:pt idx="11054">
                  <c:v>70</c:v>
                </c:pt>
                <c:pt idx="11055">
                  <c:v>69</c:v>
                </c:pt>
                <c:pt idx="11056">
                  <c:v>67</c:v>
                </c:pt>
                <c:pt idx="11057">
                  <c:v>65</c:v>
                </c:pt>
                <c:pt idx="11058">
                  <c:v>66</c:v>
                </c:pt>
                <c:pt idx="11059">
                  <c:v>65</c:v>
                </c:pt>
                <c:pt idx="11060">
                  <c:v>68</c:v>
                </c:pt>
                <c:pt idx="11061">
                  <c:v>64</c:v>
                </c:pt>
                <c:pt idx="11062">
                  <c:v>64</c:v>
                </c:pt>
                <c:pt idx="11063">
                  <c:v>67</c:v>
                </c:pt>
                <c:pt idx="11064">
                  <c:v>67</c:v>
                </c:pt>
                <c:pt idx="11065">
                  <c:v>70</c:v>
                </c:pt>
                <c:pt idx="11066">
                  <c:v>70</c:v>
                </c:pt>
                <c:pt idx="11067">
                  <c:v>70</c:v>
                </c:pt>
                <c:pt idx="11068">
                  <c:v>75</c:v>
                </c:pt>
                <c:pt idx="11069">
                  <c:v>74</c:v>
                </c:pt>
                <c:pt idx="11070">
                  <c:v>72</c:v>
                </c:pt>
                <c:pt idx="11071">
                  <c:v>72</c:v>
                </c:pt>
                <c:pt idx="11072">
                  <c:v>71</c:v>
                </c:pt>
                <c:pt idx="11073">
                  <c:v>70</c:v>
                </c:pt>
                <c:pt idx="11074">
                  <c:v>68</c:v>
                </c:pt>
                <c:pt idx="11075">
                  <c:v>67</c:v>
                </c:pt>
                <c:pt idx="11076">
                  <c:v>66</c:v>
                </c:pt>
                <c:pt idx="11077">
                  <c:v>71</c:v>
                </c:pt>
                <c:pt idx="11078">
                  <c:v>74</c:v>
                </c:pt>
                <c:pt idx="11079">
                  <c:v>76</c:v>
                </c:pt>
                <c:pt idx="11080">
                  <c:v>76</c:v>
                </c:pt>
                <c:pt idx="11081">
                  <c:v>79</c:v>
                </c:pt>
                <c:pt idx="11082">
                  <c:v>79</c:v>
                </c:pt>
                <c:pt idx="11083">
                  <c:v>80</c:v>
                </c:pt>
                <c:pt idx="11084">
                  <c:v>82</c:v>
                </c:pt>
                <c:pt idx="11085">
                  <c:v>81</c:v>
                </c:pt>
                <c:pt idx="11086">
                  <c:v>83</c:v>
                </c:pt>
                <c:pt idx="11087">
                  <c:v>82</c:v>
                </c:pt>
                <c:pt idx="11088">
                  <c:v>85</c:v>
                </c:pt>
                <c:pt idx="11089">
                  <c:v>86</c:v>
                </c:pt>
                <c:pt idx="11090">
                  <c:v>81</c:v>
                </c:pt>
                <c:pt idx="11091">
                  <c:v>78</c:v>
                </c:pt>
                <c:pt idx="11092">
                  <c:v>73</c:v>
                </c:pt>
                <c:pt idx="11093">
                  <c:v>75</c:v>
                </c:pt>
                <c:pt idx="11094">
                  <c:v>77</c:v>
                </c:pt>
                <c:pt idx="11095">
                  <c:v>77</c:v>
                </c:pt>
                <c:pt idx="11096">
                  <c:v>82</c:v>
                </c:pt>
                <c:pt idx="11097">
                  <c:v>79</c:v>
                </c:pt>
                <c:pt idx="11098">
                  <c:v>76</c:v>
                </c:pt>
                <c:pt idx="11099">
                  <c:v>77</c:v>
                </c:pt>
                <c:pt idx="11100">
                  <c:v>74</c:v>
                </c:pt>
                <c:pt idx="11101">
                  <c:v>69</c:v>
                </c:pt>
                <c:pt idx="11102">
                  <c:v>77</c:v>
                </c:pt>
                <c:pt idx="11103">
                  <c:v>78</c:v>
                </c:pt>
                <c:pt idx="11104">
                  <c:v>78</c:v>
                </c:pt>
                <c:pt idx="11105">
                  <c:v>77</c:v>
                </c:pt>
                <c:pt idx="11106">
                  <c:v>75</c:v>
                </c:pt>
                <c:pt idx="11107">
                  <c:v>78</c:v>
                </c:pt>
                <c:pt idx="11108">
                  <c:v>70</c:v>
                </c:pt>
                <c:pt idx="11109">
                  <c:v>73</c:v>
                </c:pt>
                <c:pt idx="11110">
                  <c:v>70</c:v>
                </c:pt>
                <c:pt idx="11111">
                  <c:v>67</c:v>
                </c:pt>
                <c:pt idx="11112">
                  <c:v>68</c:v>
                </c:pt>
                <c:pt idx="11113">
                  <c:v>70</c:v>
                </c:pt>
                <c:pt idx="11114">
                  <c:v>65</c:v>
                </c:pt>
                <c:pt idx="11115">
                  <c:v>70</c:v>
                </c:pt>
                <c:pt idx="11116">
                  <c:v>70</c:v>
                </c:pt>
                <c:pt idx="11117">
                  <c:v>66</c:v>
                </c:pt>
                <c:pt idx="11118">
                  <c:v>65</c:v>
                </c:pt>
                <c:pt idx="11119">
                  <c:v>63</c:v>
                </c:pt>
                <c:pt idx="11120">
                  <c:v>70</c:v>
                </c:pt>
                <c:pt idx="11121">
                  <c:v>68</c:v>
                </c:pt>
                <c:pt idx="11122">
                  <c:v>70</c:v>
                </c:pt>
                <c:pt idx="11123">
                  <c:v>72</c:v>
                </c:pt>
                <c:pt idx="11124">
                  <c:v>70</c:v>
                </c:pt>
                <c:pt idx="11125">
                  <c:v>68</c:v>
                </c:pt>
                <c:pt idx="11126">
                  <c:v>77</c:v>
                </c:pt>
                <c:pt idx="11127">
                  <c:v>79</c:v>
                </c:pt>
                <c:pt idx="11128">
                  <c:v>79</c:v>
                </c:pt>
                <c:pt idx="11129">
                  <c:v>82</c:v>
                </c:pt>
                <c:pt idx="11130">
                  <c:v>85</c:v>
                </c:pt>
                <c:pt idx="11131">
                  <c:v>83</c:v>
                </c:pt>
                <c:pt idx="11132">
                  <c:v>78</c:v>
                </c:pt>
                <c:pt idx="11133">
                  <c:v>79</c:v>
                </c:pt>
                <c:pt idx="11134">
                  <c:v>81</c:v>
                </c:pt>
                <c:pt idx="11135">
                  <c:v>82</c:v>
                </c:pt>
                <c:pt idx="11136">
                  <c:v>84</c:v>
                </c:pt>
                <c:pt idx="11137">
                  <c:v>82</c:v>
                </c:pt>
                <c:pt idx="11138">
                  <c:v>76</c:v>
                </c:pt>
                <c:pt idx="11139">
                  <c:v>72</c:v>
                </c:pt>
                <c:pt idx="11140">
                  <c:v>69</c:v>
                </c:pt>
                <c:pt idx="11141">
                  <c:v>69</c:v>
                </c:pt>
                <c:pt idx="11142">
                  <c:v>69</c:v>
                </c:pt>
                <c:pt idx="11143">
                  <c:v>70</c:v>
                </c:pt>
                <c:pt idx="11144">
                  <c:v>72</c:v>
                </c:pt>
                <c:pt idx="11145">
                  <c:v>70</c:v>
                </c:pt>
                <c:pt idx="11146">
                  <c:v>66</c:v>
                </c:pt>
                <c:pt idx="11147">
                  <c:v>68</c:v>
                </c:pt>
                <c:pt idx="11148">
                  <c:v>69</c:v>
                </c:pt>
                <c:pt idx="11149">
                  <c:v>71</c:v>
                </c:pt>
                <c:pt idx="11150">
                  <c:v>68</c:v>
                </c:pt>
                <c:pt idx="11151">
                  <c:v>67</c:v>
                </c:pt>
                <c:pt idx="11152">
                  <c:v>71</c:v>
                </c:pt>
                <c:pt idx="11153">
                  <c:v>71</c:v>
                </c:pt>
                <c:pt idx="11154">
                  <c:v>67</c:v>
                </c:pt>
                <c:pt idx="11155">
                  <c:v>66</c:v>
                </c:pt>
                <c:pt idx="11156">
                  <c:v>63</c:v>
                </c:pt>
                <c:pt idx="11157">
                  <c:v>62</c:v>
                </c:pt>
                <c:pt idx="11158">
                  <c:v>65</c:v>
                </c:pt>
                <c:pt idx="11159">
                  <c:v>66</c:v>
                </c:pt>
                <c:pt idx="11160">
                  <c:v>64</c:v>
                </c:pt>
                <c:pt idx="11161">
                  <c:v>71</c:v>
                </c:pt>
                <c:pt idx="11162">
                  <c:v>73</c:v>
                </c:pt>
                <c:pt idx="11163">
                  <c:v>76</c:v>
                </c:pt>
                <c:pt idx="11164">
                  <c:v>75</c:v>
                </c:pt>
                <c:pt idx="11165">
                  <c:v>72</c:v>
                </c:pt>
                <c:pt idx="11166">
                  <c:v>76</c:v>
                </c:pt>
                <c:pt idx="11167">
                  <c:v>78</c:v>
                </c:pt>
                <c:pt idx="11168">
                  <c:v>74</c:v>
                </c:pt>
                <c:pt idx="11169">
                  <c:v>77</c:v>
                </c:pt>
                <c:pt idx="11170">
                  <c:v>77</c:v>
                </c:pt>
                <c:pt idx="11171">
                  <c:v>73</c:v>
                </c:pt>
                <c:pt idx="11172">
                  <c:v>77</c:v>
                </c:pt>
                <c:pt idx="11173">
                  <c:v>70</c:v>
                </c:pt>
                <c:pt idx="11174">
                  <c:v>75</c:v>
                </c:pt>
                <c:pt idx="11175">
                  <c:v>75</c:v>
                </c:pt>
                <c:pt idx="11176">
                  <c:v>75</c:v>
                </c:pt>
                <c:pt idx="11177">
                  <c:v>77</c:v>
                </c:pt>
                <c:pt idx="11178">
                  <c:v>79</c:v>
                </c:pt>
                <c:pt idx="11179">
                  <c:v>78</c:v>
                </c:pt>
                <c:pt idx="11180">
                  <c:v>82</c:v>
                </c:pt>
                <c:pt idx="11181">
                  <c:v>79</c:v>
                </c:pt>
                <c:pt idx="11182">
                  <c:v>77</c:v>
                </c:pt>
                <c:pt idx="11183">
                  <c:v>77</c:v>
                </c:pt>
                <c:pt idx="11184">
                  <c:v>77</c:v>
                </c:pt>
                <c:pt idx="11185">
                  <c:v>78</c:v>
                </c:pt>
                <c:pt idx="11186">
                  <c:v>73</c:v>
                </c:pt>
                <c:pt idx="11187">
                  <c:v>77</c:v>
                </c:pt>
                <c:pt idx="11188">
                  <c:v>80</c:v>
                </c:pt>
                <c:pt idx="11189">
                  <c:v>81</c:v>
                </c:pt>
                <c:pt idx="11190">
                  <c:v>75</c:v>
                </c:pt>
                <c:pt idx="11191">
                  <c:v>72</c:v>
                </c:pt>
                <c:pt idx="11192">
                  <c:v>74</c:v>
                </c:pt>
                <c:pt idx="11193">
                  <c:v>78</c:v>
                </c:pt>
                <c:pt idx="11194">
                  <c:v>79</c:v>
                </c:pt>
                <c:pt idx="11195">
                  <c:v>84</c:v>
                </c:pt>
                <c:pt idx="11196">
                  <c:v>83</c:v>
                </c:pt>
                <c:pt idx="11197">
                  <c:v>85</c:v>
                </c:pt>
                <c:pt idx="11198">
                  <c:v>87</c:v>
                </c:pt>
                <c:pt idx="11199">
                  <c:v>84</c:v>
                </c:pt>
                <c:pt idx="11200">
                  <c:v>83</c:v>
                </c:pt>
                <c:pt idx="11201">
                  <c:v>78</c:v>
                </c:pt>
                <c:pt idx="11202">
                  <c:v>78</c:v>
                </c:pt>
                <c:pt idx="11203">
                  <c:v>76</c:v>
                </c:pt>
                <c:pt idx="11204">
                  <c:v>77</c:v>
                </c:pt>
                <c:pt idx="11205">
                  <c:v>76</c:v>
                </c:pt>
                <c:pt idx="11206">
                  <c:v>73</c:v>
                </c:pt>
                <c:pt idx="11207">
                  <c:v>68</c:v>
                </c:pt>
                <c:pt idx="11208">
                  <c:v>63</c:v>
                </c:pt>
                <c:pt idx="11209">
                  <c:v>61</c:v>
                </c:pt>
                <c:pt idx="11210">
                  <c:v>69</c:v>
                </c:pt>
                <c:pt idx="11211">
                  <c:v>62</c:v>
                </c:pt>
                <c:pt idx="11212">
                  <c:v>60</c:v>
                </c:pt>
                <c:pt idx="11213">
                  <c:v>61</c:v>
                </c:pt>
                <c:pt idx="11214">
                  <c:v>61</c:v>
                </c:pt>
                <c:pt idx="11215">
                  <c:v>67</c:v>
                </c:pt>
                <c:pt idx="11216">
                  <c:v>65</c:v>
                </c:pt>
                <c:pt idx="11217">
                  <c:v>64</c:v>
                </c:pt>
                <c:pt idx="11218">
                  <c:v>66</c:v>
                </c:pt>
                <c:pt idx="11219">
                  <c:v>65</c:v>
                </c:pt>
                <c:pt idx="11220">
                  <c:v>66</c:v>
                </c:pt>
                <c:pt idx="11221">
                  <c:v>68</c:v>
                </c:pt>
                <c:pt idx="11222">
                  <c:v>62</c:v>
                </c:pt>
                <c:pt idx="11223">
                  <c:v>69</c:v>
                </c:pt>
                <c:pt idx="11224">
                  <c:v>67</c:v>
                </c:pt>
                <c:pt idx="11225">
                  <c:v>75</c:v>
                </c:pt>
                <c:pt idx="11226">
                  <c:v>75</c:v>
                </c:pt>
                <c:pt idx="11227">
                  <c:v>71</c:v>
                </c:pt>
                <c:pt idx="11228">
                  <c:v>71</c:v>
                </c:pt>
                <c:pt idx="11229">
                  <c:v>69</c:v>
                </c:pt>
                <c:pt idx="11230">
                  <c:v>66</c:v>
                </c:pt>
                <c:pt idx="11231">
                  <c:v>65</c:v>
                </c:pt>
                <c:pt idx="11232">
                  <c:v>65</c:v>
                </c:pt>
                <c:pt idx="11233">
                  <c:v>60</c:v>
                </c:pt>
                <c:pt idx="11234">
                  <c:v>59</c:v>
                </c:pt>
                <c:pt idx="11235">
                  <c:v>55</c:v>
                </c:pt>
                <c:pt idx="11236">
                  <c:v>57</c:v>
                </c:pt>
                <c:pt idx="11237">
                  <c:v>52</c:v>
                </c:pt>
                <c:pt idx="11238">
                  <c:v>58</c:v>
                </c:pt>
                <c:pt idx="11239">
                  <c:v>54</c:v>
                </c:pt>
                <c:pt idx="11240">
                  <c:v>61</c:v>
                </c:pt>
                <c:pt idx="11241">
                  <c:v>63</c:v>
                </c:pt>
                <c:pt idx="11242">
                  <c:v>67</c:v>
                </c:pt>
                <c:pt idx="11243">
                  <c:v>74</c:v>
                </c:pt>
                <c:pt idx="11244">
                  <c:v>78</c:v>
                </c:pt>
                <c:pt idx="11245">
                  <c:v>84</c:v>
                </c:pt>
                <c:pt idx="11246">
                  <c:v>97</c:v>
                </c:pt>
                <c:pt idx="11247">
                  <c:v>101</c:v>
                </c:pt>
                <c:pt idx="11248">
                  <c:v>101</c:v>
                </c:pt>
                <c:pt idx="11249">
                  <c:v>104</c:v>
                </c:pt>
                <c:pt idx="11250">
                  <c:v>102</c:v>
                </c:pt>
                <c:pt idx="11251">
                  <c:v>105</c:v>
                </c:pt>
                <c:pt idx="11252">
                  <c:v>102</c:v>
                </c:pt>
                <c:pt idx="11253">
                  <c:v>109</c:v>
                </c:pt>
                <c:pt idx="11254">
                  <c:v>111</c:v>
                </c:pt>
                <c:pt idx="11255">
                  <c:v>111</c:v>
                </c:pt>
                <c:pt idx="11256">
                  <c:v>112</c:v>
                </c:pt>
                <c:pt idx="11257">
                  <c:v>115</c:v>
                </c:pt>
                <c:pt idx="11258">
                  <c:v>112</c:v>
                </c:pt>
                <c:pt idx="11259">
                  <c:v>115</c:v>
                </c:pt>
                <c:pt idx="11260">
                  <c:v>110</c:v>
                </c:pt>
                <c:pt idx="11261">
                  <c:v>110</c:v>
                </c:pt>
                <c:pt idx="11262">
                  <c:v>109</c:v>
                </c:pt>
                <c:pt idx="11263">
                  <c:v>107</c:v>
                </c:pt>
                <c:pt idx="11264">
                  <c:v>105</c:v>
                </c:pt>
                <c:pt idx="11265">
                  <c:v>97</c:v>
                </c:pt>
                <c:pt idx="11266">
                  <c:v>97</c:v>
                </c:pt>
                <c:pt idx="11267">
                  <c:v>98</c:v>
                </c:pt>
                <c:pt idx="11268">
                  <c:v>94</c:v>
                </c:pt>
                <c:pt idx="11269">
                  <c:v>90</c:v>
                </c:pt>
                <c:pt idx="11270">
                  <c:v>82</c:v>
                </c:pt>
                <c:pt idx="11271">
                  <c:v>76</c:v>
                </c:pt>
                <c:pt idx="11272">
                  <c:v>79</c:v>
                </c:pt>
                <c:pt idx="11273">
                  <c:v>78</c:v>
                </c:pt>
                <c:pt idx="11274">
                  <c:v>79</c:v>
                </c:pt>
                <c:pt idx="11275">
                  <c:v>78</c:v>
                </c:pt>
                <c:pt idx="11276">
                  <c:v>76</c:v>
                </c:pt>
                <c:pt idx="11277">
                  <c:v>73</c:v>
                </c:pt>
                <c:pt idx="11278">
                  <c:v>75</c:v>
                </c:pt>
                <c:pt idx="11279">
                  <c:v>76</c:v>
                </c:pt>
                <c:pt idx="11280">
                  <c:v>76</c:v>
                </c:pt>
                <c:pt idx="11281">
                  <c:v>79</c:v>
                </c:pt>
                <c:pt idx="11282">
                  <c:v>86</c:v>
                </c:pt>
                <c:pt idx="11283">
                  <c:v>85</c:v>
                </c:pt>
                <c:pt idx="11284">
                  <c:v>81</c:v>
                </c:pt>
                <c:pt idx="11285">
                  <c:v>83</c:v>
                </c:pt>
                <c:pt idx="11286">
                  <c:v>84</c:v>
                </c:pt>
                <c:pt idx="11287">
                  <c:v>80</c:v>
                </c:pt>
                <c:pt idx="11288">
                  <c:v>82</c:v>
                </c:pt>
                <c:pt idx="11289">
                  <c:v>84</c:v>
                </c:pt>
                <c:pt idx="11290">
                  <c:v>82</c:v>
                </c:pt>
                <c:pt idx="11291">
                  <c:v>85</c:v>
                </c:pt>
                <c:pt idx="11292">
                  <c:v>86</c:v>
                </c:pt>
                <c:pt idx="11293">
                  <c:v>86</c:v>
                </c:pt>
                <c:pt idx="11294">
                  <c:v>86</c:v>
                </c:pt>
                <c:pt idx="11295">
                  <c:v>89</c:v>
                </c:pt>
                <c:pt idx="11296">
                  <c:v>97</c:v>
                </c:pt>
                <c:pt idx="11297">
                  <c:v>96</c:v>
                </c:pt>
                <c:pt idx="11298">
                  <c:v>98</c:v>
                </c:pt>
                <c:pt idx="11299">
                  <c:v>99</c:v>
                </c:pt>
                <c:pt idx="11300">
                  <c:v>102</c:v>
                </c:pt>
                <c:pt idx="11301">
                  <c:v>100</c:v>
                </c:pt>
                <c:pt idx="11302">
                  <c:v>105</c:v>
                </c:pt>
                <c:pt idx="11303">
                  <c:v>103</c:v>
                </c:pt>
                <c:pt idx="11304">
                  <c:v>104</c:v>
                </c:pt>
                <c:pt idx="11305">
                  <c:v>101</c:v>
                </c:pt>
                <c:pt idx="11306">
                  <c:v>103</c:v>
                </c:pt>
                <c:pt idx="11307">
                  <c:v>99</c:v>
                </c:pt>
                <c:pt idx="11308">
                  <c:v>91</c:v>
                </c:pt>
                <c:pt idx="11309">
                  <c:v>90</c:v>
                </c:pt>
                <c:pt idx="11310">
                  <c:v>87</c:v>
                </c:pt>
                <c:pt idx="11311">
                  <c:v>95</c:v>
                </c:pt>
                <c:pt idx="11312">
                  <c:v>93</c:v>
                </c:pt>
                <c:pt idx="11313">
                  <c:v>96</c:v>
                </c:pt>
                <c:pt idx="11314">
                  <c:v>93</c:v>
                </c:pt>
                <c:pt idx="11315">
                  <c:v>88</c:v>
                </c:pt>
                <c:pt idx="11316">
                  <c:v>88</c:v>
                </c:pt>
                <c:pt idx="11317">
                  <c:v>92</c:v>
                </c:pt>
                <c:pt idx="11318">
                  <c:v>87</c:v>
                </c:pt>
                <c:pt idx="11319">
                  <c:v>89</c:v>
                </c:pt>
                <c:pt idx="11320">
                  <c:v>90</c:v>
                </c:pt>
                <c:pt idx="11321">
                  <c:v>84</c:v>
                </c:pt>
                <c:pt idx="11322">
                  <c:v>81</c:v>
                </c:pt>
                <c:pt idx="11323">
                  <c:v>75</c:v>
                </c:pt>
                <c:pt idx="11324">
                  <c:v>76</c:v>
                </c:pt>
                <c:pt idx="11325">
                  <c:v>73</c:v>
                </c:pt>
                <c:pt idx="11326">
                  <c:v>73</c:v>
                </c:pt>
                <c:pt idx="11327">
                  <c:v>82</c:v>
                </c:pt>
                <c:pt idx="11328">
                  <c:v>82</c:v>
                </c:pt>
                <c:pt idx="11329">
                  <c:v>86</c:v>
                </c:pt>
                <c:pt idx="11330">
                  <c:v>84</c:v>
                </c:pt>
                <c:pt idx="11331">
                  <c:v>85</c:v>
                </c:pt>
                <c:pt idx="11332">
                  <c:v>84</c:v>
                </c:pt>
                <c:pt idx="11333">
                  <c:v>84</c:v>
                </c:pt>
                <c:pt idx="11334">
                  <c:v>86</c:v>
                </c:pt>
                <c:pt idx="11335">
                  <c:v>88</c:v>
                </c:pt>
                <c:pt idx="11336">
                  <c:v>88</c:v>
                </c:pt>
                <c:pt idx="11337">
                  <c:v>86</c:v>
                </c:pt>
                <c:pt idx="11338">
                  <c:v>86</c:v>
                </c:pt>
                <c:pt idx="11339">
                  <c:v>75</c:v>
                </c:pt>
                <c:pt idx="11340">
                  <c:v>74</c:v>
                </c:pt>
                <c:pt idx="11341">
                  <c:v>66</c:v>
                </c:pt>
                <c:pt idx="11342">
                  <c:v>61</c:v>
                </c:pt>
                <c:pt idx="11343">
                  <c:v>54</c:v>
                </c:pt>
                <c:pt idx="11344">
                  <c:v>56</c:v>
                </c:pt>
                <c:pt idx="11345">
                  <c:v>63</c:v>
                </c:pt>
                <c:pt idx="11346">
                  <c:v>67</c:v>
                </c:pt>
                <c:pt idx="11347">
                  <c:v>66</c:v>
                </c:pt>
                <c:pt idx="11348">
                  <c:v>63</c:v>
                </c:pt>
                <c:pt idx="11349">
                  <c:v>66</c:v>
                </c:pt>
                <c:pt idx="11350">
                  <c:v>66</c:v>
                </c:pt>
                <c:pt idx="11351">
                  <c:v>71</c:v>
                </c:pt>
                <c:pt idx="11352">
                  <c:v>76</c:v>
                </c:pt>
                <c:pt idx="11353">
                  <c:v>79</c:v>
                </c:pt>
                <c:pt idx="11354">
                  <c:v>84</c:v>
                </c:pt>
                <c:pt idx="11355">
                  <c:v>85</c:v>
                </c:pt>
                <c:pt idx="11356">
                  <c:v>86</c:v>
                </c:pt>
                <c:pt idx="11357">
                  <c:v>81</c:v>
                </c:pt>
                <c:pt idx="11358">
                  <c:v>75</c:v>
                </c:pt>
                <c:pt idx="11359">
                  <c:v>73</c:v>
                </c:pt>
                <c:pt idx="11360">
                  <c:v>76</c:v>
                </c:pt>
                <c:pt idx="11361">
                  <c:v>75</c:v>
                </c:pt>
                <c:pt idx="11362">
                  <c:v>75</c:v>
                </c:pt>
                <c:pt idx="11363">
                  <c:v>73</c:v>
                </c:pt>
                <c:pt idx="11364">
                  <c:v>77</c:v>
                </c:pt>
                <c:pt idx="11365">
                  <c:v>76</c:v>
                </c:pt>
                <c:pt idx="11366">
                  <c:v>73</c:v>
                </c:pt>
                <c:pt idx="11367">
                  <c:v>72</c:v>
                </c:pt>
                <c:pt idx="11368">
                  <c:v>75</c:v>
                </c:pt>
                <c:pt idx="11369">
                  <c:v>78</c:v>
                </c:pt>
                <c:pt idx="11370">
                  <c:v>81</c:v>
                </c:pt>
                <c:pt idx="11371">
                  <c:v>85</c:v>
                </c:pt>
                <c:pt idx="11372">
                  <c:v>89</c:v>
                </c:pt>
                <c:pt idx="11373">
                  <c:v>87</c:v>
                </c:pt>
                <c:pt idx="11374">
                  <c:v>90</c:v>
                </c:pt>
                <c:pt idx="11375">
                  <c:v>89</c:v>
                </c:pt>
                <c:pt idx="11376">
                  <c:v>84</c:v>
                </c:pt>
                <c:pt idx="11377">
                  <c:v>83</c:v>
                </c:pt>
                <c:pt idx="11378">
                  <c:v>83</c:v>
                </c:pt>
                <c:pt idx="11379">
                  <c:v>85</c:v>
                </c:pt>
                <c:pt idx="11380">
                  <c:v>82</c:v>
                </c:pt>
                <c:pt idx="11381">
                  <c:v>85</c:v>
                </c:pt>
                <c:pt idx="11382">
                  <c:v>87</c:v>
                </c:pt>
                <c:pt idx="11383">
                  <c:v>87</c:v>
                </c:pt>
                <c:pt idx="11384">
                  <c:v>82</c:v>
                </c:pt>
                <c:pt idx="11385">
                  <c:v>80</c:v>
                </c:pt>
                <c:pt idx="11386">
                  <c:v>74</c:v>
                </c:pt>
                <c:pt idx="11387">
                  <c:v>74</c:v>
                </c:pt>
                <c:pt idx="11388">
                  <c:v>75</c:v>
                </c:pt>
                <c:pt idx="11389">
                  <c:v>75</c:v>
                </c:pt>
                <c:pt idx="11390">
                  <c:v>81</c:v>
                </c:pt>
                <c:pt idx="11391">
                  <c:v>83</c:v>
                </c:pt>
                <c:pt idx="11392">
                  <c:v>83</c:v>
                </c:pt>
                <c:pt idx="11393">
                  <c:v>80</c:v>
                </c:pt>
                <c:pt idx="11394">
                  <c:v>77</c:v>
                </c:pt>
                <c:pt idx="11395">
                  <c:v>80</c:v>
                </c:pt>
                <c:pt idx="11396">
                  <c:v>80</c:v>
                </c:pt>
                <c:pt idx="11397">
                  <c:v>81</c:v>
                </c:pt>
                <c:pt idx="11398">
                  <c:v>85</c:v>
                </c:pt>
                <c:pt idx="11399">
                  <c:v>82</c:v>
                </c:pt>
                <c:pt idx="11400">
                  <c:v>80</c:v>
                </c:pt>
                <c:pt idx="11401">
                  <c:v>86</c:v>
                </c:pt>
                <c:pt idx="11402">
                  <c:v>87</c:v>
                </c:pt>
                <c:pt idx="11403">
                  <c:v>85</c:v>
                </c:pt>
                <c:pt idx="11404">
                  <c:v>88</c:v>
                </c:pt>
                <c:pt idx="11405">
                  <c:v>88</c:v>
                </c:pt>
                <c:pt idx="11406">
                  <c:v>86</c:v>
                </c:pt>
                <c:pt idx="11407">
                  <c:v>87</c:v>
                </c:pt>
                <c:pt idx="11408">
                  <c:v>86</c:v>
                </c:pt>
                <c:pt idx="11409">
                  <c:v>88</c:v>
                </c:pt>
                <c:pt idx="11410">
                  <c:v>89</c:v>
                </c:pt>
                <c:pt idx="11411">
                  <c:v>91</c:v>
                </c:pt>
                <c:pt idx="11412">
                  <c:v>90</c:v>
                </c:pt>
                <c:pt idx="11413">
                  <c:v>84</c:v>
                </c:pt>
                <c:pt idx="11414">
                  <c:v>84</c:v>
                </c:pt>
                <c:pt idx="11415">
                  <c:v>85</c:v>
                </c:pt>
                <c:pt idx="11416">
                  <c:v>82</c:v>
                </c:pt>
                <c:pt idx="11417">
                  <c:v>77</c:v>
                </c:pt>
                <c:pt idx="11418">
                  <c:v>79</c:v>
                </c:pt>
                <c:pt idx="11419">
                  <c:v>81</c:v>
                </c:pt>
                <c:pt idx="11420">
                  <c:v>80</c:v>
                </c:pt>
                <c:pt idx="11421">
                  <c:v>78</c:v>
                </c:pt>
                <c:pt idx="11422">
                  <c:v>75</c:v>
                </c:pt>
                <c:pt idx="11423">
                  <c:v>75</c:v>
                </c:pt>
                <c:pt idx="11424">
                  <c:v>75</c:v>
                </c:pt>
                <c:pt idx="11425">
                  <c:v>75</c:v>
                </c:pt>
                <c:pt idx="11426">
                  <c:v>76</c:v>
                </c:pt>
                <c:pt idx="11427">
                  <c:v>76</c:v>
                </c:pt>
                <c:pt idx="11428">
                  <c:v>77</c:v>
                </c:pt>
                <c:pt idx="11429">
                  <c:v>80</c:v>
                </c:pt>
                <c:pt idx="11430">
                  <c:v>83</c:v>
                </c:pt>
                <c:pt idx="11431">
                  <c:v>75</c:v>
                </c:pt>
                <c:pt idx="11432">
                  <c:v>80</c:v>
                </c:pt>
                <c:pt idx="11433">
                  <c:v>81</c:v>
                </c:pt>
                <c:pt idx="11434">
                  <c:v>82</c:v>
                </c:pt>
                <c:pt idx="11435">
                  <c:v>84</c:v>
                </c:pt>
                <c:pt idx="11436">
                  <c:v>86</c:v>
                </c:pt>
                <c:pt idx="11437">
                  <c:v>91</c:v>
                </c:pt>
                <c:pt idx="11438">
                  <c:v>86</c:v>
                </c:pt>
                <c:pt idx="11439">
                  <c:v>82</c:v>
                </c:pt>
                <c:pt idx="11440">
                  <c:v>79</c:v>
                </c:pt>
                <c:pt idx="11441">
                  <c:v>81</c:v>
                </c:pt>
                <c:pt idx="11442">
                  <c:v>79</c:v>
                </c:pt>
                <c:pt idx="11443">
                  <c:v>81</c:v>
                </c:pt>
                <c:pt idx="11444">
                  <c:v>74</c:v>
                </c:pt>
                <c:pt idx="11445">
                  <c:v>72</c:v>
                </c:pt>
                <c:pt idx="11446">
                  <c:v>68</c:v>
                </c:pt>
                <c:pt idx="11447">
                  <c:v>70</c:v>
                </c:pt>
                <c:pt idx="11448">
                  <c:v>71</c:v>
                </c:pt>
                <c:pt idx="11449">
                  <c:v>72</c:v>
                </c:pt>
                <c:pt idx="11450">
                  <c:v>70</c:v>
                </c:pt>
                <c:pt idx="11451">
                  <c:v>74</c:v>
                </c:pt>
                <c:pt idx="11452">
                  <c:v>75</c:v>
                </c:pt>
                <c:pt idx="11453">
                  <c:v>73</c:v>
                </c:pt>
                <c:pt idx="11454">
                  <c:v>77</c:v>
                </c:pt>
                <c:pt idx="11455">
                  <c:v>77</c:v>
                </c:pt>
                <c:pt idx="11456">
                  <c:v>80</c:v>
                </c:pt>
                <c:pt idx="11457">
                  <c:v>81</c:v>
                </c:pt>
                <c:pt idx="11458">
                  <c:v>81</c:v>
                </c:pt>
                <c:pt idx="11459">
                  <c:v>77</c:v>
                </c:pt>
                <c:pt idx="11460">
                  <c:v>73</c:v>
                </c:pt>
                <c:pt idx="11461">
                  <c:v>70</c:v>
                </c:pt>
                <c:pt idx="11462">
                  <c:v>70</c:v>
                </c:pt>
                <c:pt idx="11463">
                  <c:v>71</c:v>
                </c:pt>
                <c:pt idx="11464">
                  <c:v>68</c:v>
                </c:pt>
                <c:pt idx="11465">
                  <c:v>65</c:v>
                </c:pt>
                <c:pt idx="11466">
                  <c:v>62</c:v>
                </c:pt>
                <c:pt idx="11467">
                  <c:v>63</c:v>
                </c:pt>
                <c:pt idx="11468">
                  <c:v>59</c:v>
                </c:pt>
                <c:pt idx="11469">
                  <c:v>61</c:v>
                </c:pt>
                <c:pt idx="11470">
                  <c:v>64</c:v>
                </c:pt>
                <c:pt idx="11471">
                  <c:v>64</c:v>
                </c:pt>
                <c:pt idx="11472">
                  <c:v>66</c:v>
                </c:pt>
                <c:pt idx="11473">
                  <c:v>67</c:v>
                </c:pt>
                <c:pt idx="11474">
                  <c:v>77</c:v>
                </c:pt>
                <c:pt idx="11475">
                  <c:v>76</c:v>
                </c:pt>
                <c:pt idx="11476">
                  <c:v>78</c:v>
                </c:pt>
                <c:pt idx="11477">
                  <c:v>83</c:v>
                </c:pt>
                <c:pt idx="11478">
                  <c:v>83</c:v>
                </c:pt>
                <c:pt idx="11479">
                  <c:v>80</c:v>
                </c:pt>
                <c:pt idx="11480">
                  <c:v>87</c:v>
                </c:pt>
                <c:pt idx="11481">
                  <c:v>86</c:v>
                </c:pt>
                <c:pt idx="11482">
                  <c:v>83</c:v>
                </c:pt>
                <c:pt idx="11483">
                  <c:v>83</c:v>
                </c:pt>
                <c:pt idx="11484">
                  <c:v>80</c:v>
                </c:pt>
                <c:pt idx="11485">
                  <c:v>74</c:v>
                </c:pt>
                <c:pt idx="11486">
                  <c:v>72</c:v>
                </c:pt>
                <c:pt idx="11487">
                  <c:v>73</c:v>
                </c:pt>
                <c:pt idx="11488">
                  <c:v>75</c:v>
                </c:pt>
                <c:pt idx="11489">
                  <c:v>71</c:v>
                </c:pt>
                <c:pt idx="11490">
                  <c:v>72</c:v>
                </c:pt>
                <c:pt idx="11491">
                  <c:v>80</c:v>
                </c:pt>
                <c:pt idx="11492">
                  <c:v>75</c:v>
                </c:pt>
                <c:pt idx="11493">
                  <c:v>76</c:v>
                </c:pt>
                <c:pt idx="11494">
                  <c:v>83</c:v>
                </c:pt>
                <c:pt idx="11495">
                  <c:v>87</c:v>
                </c:pt>
                <c:pt idx="11496">
                  <c:v>92</c:v>
                </c:pt>
                <c:pt idx="11497">
                  <c:v>95</c:v>
                </c:pt>
                <c:pt idx="11498">
                  <c:v>96</c:v>
                </c:pt>
                <c:pt idx="11499">
                  <c:v>95</c:v>
                </c:pt>
                <c:pt idx="11500">
                  <c:v>96</c:v>
                </c:pt>
                <c:pt idx="11501">
                  <c:v>95</c:v>
                </c:pt>
                <c:pt idx="11502">
                  <c:v>94</c:v>
                </c:pt>
                <c:pt idx="11503">
                  <c:v>91</c:v>
                </c:pt>
                <c:pt idx="11504">
                  <c:v>90</c:v>
                </c:pt>
                <c:pt idx="11505">
                  <c:v>88</c:v>
                </c:pt>
                <c:pt idx="11506">
                  <c:v>84</c:v>
                </c:pt>
                <c:pt idx="11507">
                  <c:v>78</c:v>
                </c:pt>
                <c:pt idx="11508">
                  <c:v>80</c:v>
                </c:pt>
                <c:pt idx="11509">
                  <c:v>80</c:v>
                </c:pt>
                <c:pt idx="11510">
                  <c:v>75</c:v>
                </c:pt>
                <c:pt idx="11511">
                  <c:v>70</c:v>
                </c:pt>
                <c:pt idx="11512">
                  <c:v>67</c:v>
                </c:pt>
                <c:pt idx="11513">
                  <c:v>69</c:v>
                </c:pt>
                <c:pt idx="11514">
                  <c:v>67</c:v>
                </c:pt>
                <c:pt idx="11515">
                  <c:v>62</c:v>
                </c:pt>
                <c:pt idx="11516">
                  <c:v>64</c:v>
                </c:pt>
                <c:pt idx="11517">
                  <c:v>68</c:v>
                </c:pt>
                <c:pt idx="11518">
                  <c:v>65</c:v>
                </c:pt>
                <c:pt idx="11519">
                  <c:v>68</c:v>
                </c:pt>
                <c:pt idx="11520">
                  <c:v>62</c:v>
                </c:pt>
                <c:pt idx="11521">
                  <c:v>65</c:v>
                </c:pt>
                <c:pt idx="11522">
                  <c:v>69</c:v>
                </c:pt>
                <c:pt idx="11523">
                  <c:v>72</c:v>
                </c:pt>
                <c:pt idx="11524">
                  <c:v>72</c:v>
                </c:pt>
                <c:pt idx="11525">
                  <c:v>74</c:v>
                </c:pt>
                <c:pt idx="11526">
                  <c:v>81</c:v>
                </c:pt>
                <c:pt idx="11527">
                  <c:v>87</c:v>
                </c:pt>
                <c:pt idx="11528">
                  <c:v>88</c:v>
                </c:pt>
                <c:pt idx="11529">
                  <c:v>86</c:v>
                </c:pt>
                <c:pt idx="11530">
                  <c:v>89</c:v>
                </c:pt>
                <c:pt idx="11531">
                  <c:v>93</c:v>
                </c:pt>
                <c:pt idx="11532">
                  <c:v>95</c:v>
                </c:pt>
                <c:pt idx="11533">
                  <c:v>95</c:v>
                </c:pt>
                <c:pt idx="11534">
                  <c:v>96</c:v>
                </c:pt>
                <c:pt idx="11535">
                  <c:v>92</c:v>
                </c:pt>
                <c:pt idx="11536">
                  <c:v>93</c:v>
                </c:pt>
                <c:pt idx="11537">
                  <c:v>89</c:v>
                </c:pt>
                <c:pt idx="11538">
                  <c:v>88</c:v>
                </c:pt>
                <c:pt idx="11539">
                  <c:v>84</c:v>
                </c:pt>
                <c:pt idx="11540">
                  <c:v>82</c:v>
                </c:pt>
                <c:pt idx="11541">
                  <c:v>80</c:v>
                </c:pt>
                <c:pt idx="11542">
                  <c:v>81</c:v>
                </c:pt>
                <c:pt idx="11543">
                  <c:v>78</c:v>
                </c:pt>
                <c:pt idx="11544">
                  <c:v>78</c:v>
                </c:pt>
                <c:pt idx="11545">
                  <c:v>80</c:v>
                </c:pt>
                <c:pt idx="11546">
                  <c:v>77</c:v>
                </c:pt>
                <c:pt idx="11547">
                  <c:v>77</c:v>
                </c:pt>
                <c:pt idx="11548">
                  <c:v>80</c:v>
                </c:pt>
                <c:pt idx="11549">
                  <c:v>81</c:v>
                </c:pt>
                <c:pt idx="11550">
                  <c:v>78</c:v>
                </c:pt>
                <c:pt idx="11551">
                  <c:v>79</c:v>
                </c:pt>
                <c:pt idx="11552">
                  <c:v>78</c:v>
                </c:pt>
                <c:pt idx="11553">
                  <c:v>77</c:v>
                </c:pt>
                <c:pt idx="11554">
                  <c:v>75</c:v>
                </c:pt>
                <c:pt idx="11555">
                  <c:v>72</c:v>
                </c:pt>
                <c:pt idx="11556">
                  <c:v>70</c:v>
                </c:pt>
                <c:pt idx="11557">
                  <c:v>70</c:v>
                </c:pt>
                <c:pt idx="11558">
                  <c:v>73</c:v>
                </c:pt>
                <c:pt idx="11559">
                  <c:v>73</c:v>
                </c:pt>
                <c:pt idx="11560">
                  <c:v>69</c:v>
                </c:pt>
                <c:pt idx="11561">
                  <c:v>68</c:v>
                </c:pt>
                <c:pt idx="11562">
                  <c:v>67</c:v>
                </c:pt>
                <c:pt idx="11563">
                  <c:v>66</c:v>
                </c:pt>
                <c:pt idx="11564">
                  <c:v>68</c:v>
                </c:pt>
                <c:pt idx="11565">
                  <c:v>67</c:v>
                </c:pt>
                <c:pt idx="11566">
                  <c:v>68</c:v>
                </c:pt>
                <c:pt idx="11567">
                  <c:v>71</c:v>
                </c:pt>
                <c:pt idx="11568">
                  <c:v>80</c:v>
                </c:pt>
                <c:pt idx="11569">
                  <c:v>80</c:v>
                </c:pt>
                <c:pt idx="11570">
                  <c:v>77</c:v>
                </c:pt>
                <c:pt idx="11571">
                  <c:v>80</c:v>
                </c:pt>
                <c:pt idx="11572">
                  <c:v>82</c:v>
                </c:pt>
                <c:pt idx="11573">
                  <c:v>83</c:v>
                </c:pt>
                <c:pt idx="11574">
                  <c:v>83</c:v>
                </c:pt>
                <c:pt idx="11575">
                  <c:v>89</c:v>
                </c:pt>
                <c:pt idx="11576">
                  <c:v>93</c:v>
                </c:pt>
                <c:pt idx="11577">
                  <c:v>94</c:v>
                </c:pt>
                <c:pt idx="11578">
                  <c:v>92</c:v>
                </c:pt>
                <c:pt idx="11579">
                  <c:v>87</c:v>
                </c:pt>
                <c:pt idx="11580">
                  <c:v>83</c:v>
                </c:pt>
                <c:pt idx="11581">
                  <c:v>84</c:v>
                </c:pt>
                <c:pt idx="11582">
                  <c:v>84</c:v>
                </c:pt>
                <c:pt idx="11583">
                  <c:v>78</c:v>
                </c:pt>
                <c:pt idx="11584">
                  <c:v>77</c:v>
                </c:pt>
                <c:pt idx="11585">
                  <c:v>76</c:v>
                </c:pt>
                <c:pt idx="11586">
                  <c:v>76</c:v>
                </c:pt>
                <c:pt idx="11587">
                  <c:v>72</c:v>
                </c:pt>
                <c:pt idx="11588">
                  <c:v>67</c:v>
                </c:pt>
                <c:pt idx="11589">
                  <c:v>66</c:v>
                </c:pt>
                <c:pt idx="11590">
                  <c:v>69</c:v>
                </c:pt>
                <c:pt idx="11591">
                  <c:v>75</c:v>
                </c:pt>
                <c:pt idx="11592">
                  <c:v>73</c:v>
                </c:pt>
                <c:pt idx="11593">
                  <c:v>76</c:v>
                </c:pt>
                <c:pt idx="11594">
                  <c:v>76</c:v>
                </c:pt>
                <c:pt idx="11595">
                  <c:v>77</c:v>
                </c:pt>
                <c:pt idx="11596">
                  <c:v>77</c:v>
                </c:pt>
                <c:pt idx="11597">
                  <c:v>75</c:v>
                </c:pt>
                <c:pt idx="11598">
                  <c:v>82</c:v>
                </c:pt>
                <c:pt idx="11599">
                  <c:v>73</c:v>
                </c:pt>
                <c:pt idx="11600">
                  <c:v>78</c:v>
                </c:pt>
                <c:pt idx="11601">
                  <c:v>79</c:v>
                </c:pt>
                <c:pt idx="11602">
                  <c:v>78</c:v>
                </c:pt>
                <c:pt idx="11603">
                  <c:v>75</c:v>
                </c:pt>
                <c:pt idx="11604">
                  <c:v>74</c:v>
                </c:pt>
                <c:pt idx="11605">
                  <c:v>71</c:v>
                </c:pt>
                <c:pt idx="11606">
                  <c:v>75</c:v>
                </c:pt>
                <c:pt idx="11607">
                  <c:v>83</c:v>
                </c:pt>
                <c:pt idx="11608">
                  <c:v>82</c:v>
                </c:pt>
                <c:pt idx="11609">
                  <c:v>87</c:v>
                </c:pt>
                <c:pt idx="11610">
                  <c:v>78</c:v>
                </c:pt>
                <c:pt idx="11611">
                  <c:v>83</c:v>
                </c:pt>
                <c:pt idx="11612">
                  <c:v>83</c:v>
                </c:pt>
                <c:pt idx="11613">
                  <c:v>87</c:v>
                </c:pt>
                <c:pt idx="11614">
                  <c:v>85</c:v>
                </c:pt>
                <c:pt idx="11615">
                  <c:v>83</c:v>
                </c:pt>
                <c:pt idx="11616">
                  <c:v>86</c:v>
                </c:pt>
                <c:pt idx="11617">
                  <c:v>87</c:v>
                </c:pt>
                <c:pt idx="11618">
                  <c:v>86</c:v>
                </c:pt>
                <c:pt idx="11619">
                  <c:v>82</c:v>
                </c:pt>
                <c:pt idx="11620">
                  <c:v>81</c:v>
                </c:pt>
                <c:pt idx="11621">
                  <c:v>77</c:v>
                </c:pt>
                <c:pt idx="11622">
                  <c:v>80</c:v>
                </c:pt>
                <c:pt idx="11623">
                  <c:v>82</c:v>
                </c:pt>
                <c:pt idx="11624">
                  <c:v>84</c:v>
                </c:pt>
                <c:pt idx="11625">
                  <c:v>81</c:v>
                </c:pt>
                <c:pt idx="11626">
                  <c:v>81</c:v>
                </c:pt>
                <c:pt idx="11627">
                  <c:v>84</c:v>
                </c:pt>
                <c:pt idx="11628">
                  <c:v>79</c:v>
                </c:pt>
                <c:pt idx="11629">
                  <c:v>83</c:v>
                </c:pt>
                <c:pt idx="11630">
                  <c:v>84</c:v>
                </c:pt>
                <c:pt idx="11631">
                  <c:v>82</c:v>
                </c:pt>
                <c:pt idx="11632">
                  <c:v>84</c:v>
                </c:pt>
                <c:pt idx="11633">
                  <c:v>90</c:v>
                </c:pt>
                <c:pt idx="11634">
                  <c:v>87</c:v>
                </c:pt>
                <c:pt idx="11635">
                  <c:v>86</c:v>
                </c:pt>
                <c:pt idx="11636">
                  <c:v>76</c:v>
                </c:pt>
                <c:pt idx="11637">
                  <c:v>78</c:v>
                </c:pt>
                <c:pt idx="11638">
                  <c:v>78</c:v>
                </c:pt>
                <c:pt idx="11639">
                  <c:v>75</c:v>
                </c:pt>
                <c:pt idx="11640">
                  <c:v>76</c:v>
                </c:pt>
                <c:pt idx="11641">
                  <c:v>75</c:v>
                </c:pt>
                <c:pt idx="11642">
                  <c:v>78</c:v>
                </c:pt>
                <c:pt idx="11643">
                  <c:v>81</c:v>
                </c:pt>
                <c:pt idx="11644">
                  <c:v>77</c:v>
                </c:pt>
                <c:pt idx="11645">
                  <c:v>75</c:v>
                </c:pt>
                <c:pt idx="11646">
                  <c:v>78</c:v>
                </c:pt>
                <c:pt idx="11647">
                  <c:v>76</c:v>
                </c:pt>
                <c:pt idx="11648">
                  <c:v>81</c:v>
                </c:pt>
                <c:pt idx="11649">
                  <c:v>81</c:v>
                </c:pt>
                <c:pt idx="11650">
                  <c:v>83</c:v>
                </c:pt>
                <c:pt idx="11651">
                  <c:v>82</c:v>
                </c:pt>
                <c:pt idx="11652">
                  <c:v>82</c:v>
                </c:pt>
                <c:pt idx="11653">
                  <c:v>79</c:v>
                </c:pt>
                <c:pt idx="11654">
                  <c:v>74</c:v>
                </c:pt>
                <c:pt idx="11655">
                  <c:v>73</c:v>
                </c:pt>
                <c:pt idx="11656">
                  <c:v>73</c:v>
                </c:pt>
                <c:pt idx="11657">
                  <c:v>67</c:v>
                </c:pt>
                <c:pt idx="11658">
                  <c:v>67</c:v>
                </c:pt>
                <c:pt idx="11659">
                  <c:v>69</c:v>
                </c:pt>
                <c:pt idx="11660">
                  <c:v>67</c:v>
                </c:pt>
                <c:pt idx="11661">
                  <c:v>67</c:v>
                </c:pt>
                <c:pt idx="11662">
                  <c:v>60</c:v>
                </c:pt>
                <c:pt idx="11663">
                  <c:v>60</c:v>
                </c:pt>
                <c:pt idx="11664">
                  <c:v>63</c:v>
                </c:pt>
                <c:pt idx="11665">
                  <c:v>67</c:v>
                </c:pt>
                <c:pt idx="11666">
                  <c:v>70</c:v>
                </c:pt>
                <c:pt idx="11667">
                  <c:v>68</c:v>
                </c:pt>
                <c:pt idx="11668">
                  <c:v>71</c:v>
                </c:pt>
                <c:pt idx="11669">
                  <c:v>73</c:v>
                </c:pt>
                <c:pt idx="11670">
                  <c:v>76</c:v>
                </c:pt>
                <c:pt idx="11671">
                  <c:v>81</c:v>
                </c:pt>
                <c:pt idx="11672">
                  <c:v>82</c:v>
                </c:pt>
                <c:pt idx="11673">
                  <c:v>80</c:v>
                </c:pt>
                <c:pt idx="11674">
                  <c:v>86</c:v>
                </c:pt>
                <c:pt idx="11675">
                  <c:v>86</c:v>
                </c:pt>
                <c:pt idx="11676">
                  <c:v>83</c:v>
                </c:pt>
                <c:pt idx="11677">
                  <c:v>76</c:v>
                </c:pt>
                <c:pt idx="11678">
                  <c:v>77</c:v>
                </c:pt>
                <c:pt idx="11679">
                  <c:v>76</c:v>
                </c:pt>
                <c:pt idx="11680">
                  <c:v>72</c:v>
                </c:pt>
                <c:pt idx="11681">
                  <c:v>68</c:v>
                </c:pt>
                <c:pt idx="11682">
                  <c:v>68</c:v>
                </c:pt>
                <c:pt idx="11683">
                  <c:v>67</c:v>
                </c:pt>
                <c:pt idx="11684">
                  <c:v>69</c:v>
                </c:pt>
                <c:pt idx="11685">
                  <c:v>74</c:v>
                </c:pt>
                <c:pt idx="11686">
                  <c:v>71</c:v>
                </c:pt>
                <c:pt idx="11687">
                  <c:v>73</c:v>
                </c:pt>
                <c:pt idx="11688">
                  <c:v>74</c:v>
                </c:pt>
                <c:pt idx="11689">
                  <c:v>75</c:v>
                </c:pt>
                <c:pt idx="11690">
                  <c:v>75</c:v>
                </c:pt>
                <c:pt idx="11691">
                  <c:v>79</c:v>
                </c:pt>
                <c:pt idx="11692">
                  <c:v>80</c:v>
                </c:pt>
                <c:pt idx="11693">
                  <c:v>78</c:v>
                </c:pt>
                <c:pt idx="11694">
                  <c:v>77</c:v>
                </c:pt>
                <c:pt idx="11695">
                  <c:v>71</c:v>
                </c:pt>
                <c:pt idx="11696">
                  <c:v>73</c:v>
                </c:pt>
                <c:pt idx="11697">
                  <c:v>78</c:v>
                </c:pt>
                <c:pt idx="11698">
                  <c:v>79</c:v>
                </c:pt>
                <c:pt idx="11699">
                  <c:v>80</c:v>
                </c:pt>
                <c:pt idx="11700">
                  <c:v>76</c:v>
                </c:pt>
                <c:pt idx="11701">
                  <c:v>77</c:v>
                </c:pt>
                <c:pt idx="11702">
                  <c:v>76</c:v>
                </c:pt>
                <c:pt idx="11703">
                  <c:v>73</c:v>
                </c:pt>
                <c:pt idx="11704">
                  <c:v>74</c:v>
                </c:pt>
                <c:pt idx="11705">
                  <c:v>75</c:v>
                </c:pt>
                <c:pt idx="11706">
                  <c:v>77</c:v>
                </c:pt>
                <c:pt idx="11707">
                  <c:v>78</c:v>
                </c:pt>
                <c:pt idx="11708">
                  <c:v>77</c:v>
                </c:pt>
                <c:pt idx="11709">
                  <c:v>76</c:v>
                </c:pt>
                <c:pt idx="11710">
                  <c:v>79</c:v>
                </c:pt>
                <c:pt idx="11711">
                  <c:v>72</c:v>
                </c:pt>
                <c:pt idx="11712">
                  <c:v>80</c:v>
                </c:pt>
                <c:pt idx="11713">
                  <c:v>77</c:v>
                </c:pt>
                <c:pt idx="11714">
                  <c:v>72</c:v>
                </c:pt>
                <c:pt idx="11715">
                  <c:v>76</c:v>
                </c:pt>
                <c:pt idx="11716">
                  <c:v>76</c:v>
                </c:pt>
                <c:pt idx="11717">
                  <c:v>73</c:v>
                </c:pt>
                <c:pt idx="11718">
                  <c:v>69</c:v>
                </c:pt>
                <c:pt idx="11719">
                  <c:v>70</c:v>
                </c:pt>
                <c:pt idx="11720">
                  <c:v>72</c:v>
                </c:pt>
                <c:pt idx="11721">
                  <c:v>70</c:v>
                </c:pt>
                <c:pt idx="11722">
                  <c:v>68</c:v>
                </c:pt>
                <c:pt idx="11723">
                  <c:v>76</c:v>
                </c:pt>
                <c:pt idx="11724">
                  <c:v>70</c:v>
                </c:pt>
                <c:pt idx="11725">
                  <c:v>68</c:v>
                </c:pt>
                <c:pt idx="11726">
                  <c:v>70</c:v>
                </c:pt>
                <c:pt idx="11727">
                  <c:v>73</c:v>
                </c:pt>
                <c:pt idx="11728">
                  <c:v>75</c:v>
                </c:pt>
                <c:pt idx="11729">
                  <c:v>77</c:v>
                </c:pt>
                <c:pt idx="11730">
                  <c:v>83</c:v>
                </c:pt>
                <c:pt idx="11731">
                  <c:v>81</c:v>
                </c:pt>
                <c:pt idx="11732">
                  <c:v>84</c:v>
                </c:pt>
                <c:pt idx="11733">
                  <c:v>81</c:v>
                </c:pt>
                <c:pt idx="11734">
                  <c:v>74</c:v>
                </c:pt>
                <c:pt idx="11735">
                  <c:v>69</c:v>
                </c:pt>
                <c:pt idx="11736">
                  <c:v>71</c:v>
                </c:pt>
                <c:pt idx="11737">
                  <c:v>75</c:v>
                </c:pt>
                <c:pt idx="11738">
                  <c:v>70</c:v>
                </c:pt>
                <c:pt idx="11739">
                  <c:v>66</c:v>
                </c:pt>
                <c:pt idx="11740">
                  <c:v>65</c:v>
                </c:pt>
                <c:pt idx="11741">
                  <c:v>70</c:v>
                </c:pt>
                <c:pt idx="11742">
                  <c:v>68</c:v>
                </c:pt>
                <c:pt idx="11743">
                  <c:v>71</c:v>
                </c:pt>
                <c:pt idx="11744">
                  <c:v>69</c:v>
                </c:pt>
                <c:pt idx="11745">
                  <c:v>70</c:v>
                </c:pt>
                <c:pt idx="11746">
                  <c:v>73</c:v>
                </c:pt>
                <c:pt idx="11747">
                  <c:v>75</c:v>
                </c:pt>
                <c:pt idx="11748">
                  <c:v>71</c:v>
                </c:pt>
                <c:pt idx="11749">
                  <c:v>71</c:v>
                </c:pt>
                <c:pt idx="11750">
                  <c:v>76</c:v>
                </c:pt>
                <c:pt idx="11751">
                  <c:v>76</c:v>
                </c:pt>
                <c:pt idx="11752">
                  <c:v>77</c:v>
                </c:pt>
                <c:pt idx="11753">
                  <c:v>70</c:v>
                </c:pt>
                <c:pt idx="11754">
                  <c:v>67</c:v>
                </c:pt>
                <c:pt idx="11755">
                  <c:v>64</c:v>
                </c:pt>
                <c:pt idx="11756">
                  <c:v>66</c:v>
                </c:pt>
                <c:pt idx="11757">
                  <c:v>68</c:v>
                </c:pt>
                <c:pt idx="11758">
                  <c:v>73</c:v>
                </c:pt>
                <c:pt idx="11759">
                  <c:v>74</c:v>
                </c:pt>
                <c:pt idx="11760">
                  <c:v>77</c:v>
                </c:pt>
                <c:pt idx="11761">
                  <c:v>77</c:v>
                </c:pt>
                <c:pt idx="11762">
                  <c:v>79</c:v>
                </c:pt>
                <c:pt idx="11763">
                  <c:v>79</c:v>
                </c:pt>
                <c:pt idx="11764">
                  <c:v>78</c:v>
                </c:pt>
                <c:pt idx="11765">
                  <c:v>81</c:v>
                </c:pt>
                <c:pt idx="11766">
                  <c:v>78</c:v>
                </c:pt>
                <c:pt idx="11767">
                  <c:v>80</c:v>
                </c:pt>
                <c:pt idx="11768">
                  <c:v>78</c:v>
                </c:pt>
                <c:pt idx="11769">
                  <c:v>77</c:v>
                </c:pt>
                <c:pt idx="11770">
                  <c:v>76</c:v>
                </c:pt>
                <c:pt idx="11771">
                  <c:v>75</c:v>
                </c:pt>
                <c:pt idx="11772">
                  <c:v>73</c:v>
                </c:pt>
                <c:pt idx="11773">
                  <c:v>75</c:v>
                </c:pt>
                <c:pt idx="11774">
                  <c:v>76</c:v>
                </c:pt>
                <c:pt idx="11775">
                  <c:v>77</c:v>
                </c:pt>
                <c:pt idx="11776">
                  <c:v>77</c:v>
                </c:pt>
                <c:pt idx="11777">
                  <c:v>76</c:v>
                </c:pt>
                <c:pt idx="11778">
                  <c:v>76</c:v>
                </c:pt>
                <c:pt idx="11779">
                  <c:v>78</c:v>
                </c:pt>
                <c:pt idx="11780">
                  <c:v>80</c:v>
                </c:pt>
                <c:pt idx="11781">
                  <c:v>79</c:v>
                </c:pt>
                <c:pt idx="11782">
                  <c:v>75</c:v>
                </c:pt>
                <c:pt idx="11783">
                  <c:v>72</c:v>
                </c:pt>
                <c:pt idx="11784">
                  <c:v>76</c:v>
                </c:pt>
                <c:pt idx="11785">
                  <c:v>77</c:v>
                </c:pt>
                <c:pt idx="11786">
                  <c:v>70</c:v>
                </c:pt>
                <c:pt idx="11787">
                  <c:v>75</c:v>
                </c:pt>
                <c:pt idx="11788">
                  <c:v>72</c:v>
                </c:pt>
                <c:pt idx="11789">
                  <c:v>71</c:v>
                </c:pt>
                <c:pt idx="11790">
                  <c:v>76</c:v>
                </c:pt>
                <c:pt idx="11791">
                  <c:v>80</c:v>
                </c:pt>
                <c:pt idx="11792">
                  <c:v>79</c:v>
                </c:pt>
                <c:pt idx="11793">
                  <c:v>84</c:v>
                </c:pt>
                <c:pt idx="11794">
                  <c:v>85</c:v>
                </c:pt>
                <c:pt idx="11795">
                  <c:v>86</c:v>
                </c:pt>
                <c:pt idx="11796">
                  <c:v>84</c:v>
                </c:pt>
                <c:pt idx="11797">
                  <c:v>87</c:v>
                </c:pt>
                <c:pt idx="11798">
                  <c:v>88</c:v>
                </c:pt>
                <c:pt idx="11799">
                  <c:v>85</c:v>
                </c:pt>
                <c:pt idx="11800">
                  <c:v>90</c:v>
                </c:pt>
                <c:pt idx="11801">
                  <c:v>92</c:v>
                </c:pt>
                <c:pt idx="11802">
                  <c:v>91</c:v>
                </c:pt>
                <c:pt idx="11803">
                  <c:v>86</c:v>
                </c:pt>
                <c:pt idx="11804">
                  <c:v>83</c:v>
                </c:pt>
                <c:pt idx="11805">
                  <c:v>77</c:v>
                </c:pt>
                <c:pt idx="11806">
                  <c:v>76</c:v>
                </c:pt>
                <c:pt idx="11807">
                  <c:v>78</c:v>
                </c:pt>
                <c:pt idx="11808">
                  <c:v>80</c:v>
                </c:pt>
                <c:pt idx="11809">
                  <c:v>74</c:v>
                </c:pt>
                <c:pt idx="11810">
                  <c:v>71</c:v>
                </c:pt>
                <c:pt idx="11811">
                  <c:v>68</c:v>
                </c:pt>
                <c:pt idx="11812">
                  <c:v>63</c:v>
                </c:pt>
                <c:pt idx="11813">
                  <c:v>65</c:v>
                </c:pt>
                <c:pt idx="11814">
                  <c:v>64</c:v>
                </c:pt>
                <c:pt idx="11815">
                  <c:v>64</c:v>
                </c:pt>
                <c:pt idx="11816">
                  <c:v>70</c:v>
                </c:pt>
                <c:pt idx="11817">
                  <c:v>76</c:v>
                </c:pt>
                <c:pt idx="11818">
                  <c:v>79</c:v>
                </c:pt>
                <c:pt idx="11819">
                  <c:v>79</c:v>
                </c:pt>
                <c:pt idx="11820">
                  <c:v>73</c:v>
                </c:pt>
                <c:pt idx="11821">
                  <c:v>73</c:v>
                </c:pt>
                <c:pt idx="11822">
                  <c:v>75</c:v>
                </c:pt>
                <c:pt idx="11823">
                  <c:v>73</c:v>
                </c:pt>
                <c:pt idx="11824">
                  <c:v>74</c:v>
                </c:pt>
                <c:pt idx="11825">
                  <c:v>74</c:v>
                </c:pt>
                <c:pt idx="11826">
                  <c:v>73</c:v>
                </c:pt>
                <c:pt idx="11827">
                  <c:v>71</c:v>
                </c:pt>
                <c:pt idx="11828">
                  <c:v>68</c:v>
                </c:pt>
                <c:pt idx="11829">
                  <c:v>73</c:v>
                </c:pt>
                <c:pt idx="11830">
                  <c:v>71</c:v>
                </c:pt>
                <c:pt idx="11831">
                  <c:v>75</c:v>
                </c:pt>
                <c:pt idx="11832">
                  <c:v>76</c:v>
                </c:pt>
                <c:pt idx="11833">
                  <c:v>83</c:v>
                </c:pt>
                <c:pt idx="11834">
                  <c:v>83</c:v>
                </c:pt>
                <c:pt idx="11835">
                  <c:v>84</c:v>
                </c:pt>
                <c:pt idx="11836">
                  <c:v>89</c:v>
                </c:pt>
                <c:pt idx="11837">
                  <c:v>85</c:v>
                </c:pt>
                <c:pt idx="11838">
                  <c:v>86</c:v>
                </c:pt>
                <c:pt idx="11839">
                  <c:v>92</c:v>
                </c:pt>
                <c:pt idx="11840">
                  <c:v>91</c:v>
                </c:pt>
                <c:pt idx="11841">
                  <c:v>87</c:v>
                </c:pt>
                <c:pt idx="11842">
                  <c:v>87</c:v>
                </c:pt>
                <c:pt idx="11843">
                  <c:v>82</c:v>
                </c:pt>
                <c:pt idx="11844">
                  <c:v>84</c:v>
                </c:pt>
                <c:pt idx="11845">
                  <c:v>80</c:v>
                </c:pt>
                <c:pt idx="11846">
                  <c:v>78</c:v>
                </c:pt>
                <c:pt idx="11847">
                  <c:v>77</c:v>
                </c:pt>
                <c:pt idx="11848">
                  <c:v>74</c:v>
                </c:pt>
                <c:pt idx="11849">
                  <c:v>74</c:v>
                </c:pt>
                <c:pt idx="11850">
                  <c:v>73</c:v>
                </c:pt>
                <c:pt idx="11851">
                  <c:v>74</c:v>
                </c:pt>
                <c:pt idx="11852">
                  <c:v>71</c:v>
                </c:pt>
                <c:pt idx="11853">
                  <c:v>69</c:v>
                </c:pt>
                <c:pt idx="11854">
                  <c:v>76</c:v>
                </c:pt>
                <c:pt idx="11855">
                  <c:v>74</c:v>
                </c:pt>
                <c:pt idx="11856">
                  <c:v>72</c:v>
                </c:pt>
                <c:pt idx="11857">
                  <c:v>71</c:v>
                </c:pt>
                <c:pt idx="11858">
                  <c:v>70</c:v>
                </c:pt>
                <c:pt idx="11859">
                  <c:v>73</c:v>
                </c:pt>
                <c:pt idx="11860">
                  <c:v>73</c:v>
                </c:pt>
                <c:pt idx="11861">
                  <c:v>75</c:v>
                </c:pt>
                <c:pt idx="11862">
                  <c:v>72</c:v>
                </c:pt>
                <c:pt idx="11863">
                  <c:v>72</c:v>
                </c:pt>
                <c:pt idx="11864">
                  <c:v>78</c:v>
                </c:pt>
                <c:pt idx="11865">
                  <c:v>75</c:v>
                </c:pt>
                <c:pt idx="11866">
                  <c:v>68</c:v>
                </c:pt>
                <c:pt idx="11867">
                  <c:v>69</c:v>
                </c:pt>
                <c:pt idx="11868">
                  <c:v>70</c:v>
                </c:pt>
                <c:pt idx="11869">
                  <c:v>75</c:v>
                </c:pt>
                <c:pt idx="11870">
                  <c:v>78</c:v>
                </c:pt>
                <c:pt idx="11871">
                  <c:v>80</c:v>
                </c:pt>
                <c:pt idx="11872">
                  <c:v>81</c:v>
                </c:pt>
                <c:pt idx="11873">
                  <c:v>81</c:v>
                </c:pt>
                <c:pt idx="11874">
                  <c:v>80</c:v>
                </c:pt>
                <c:pt idx="11875">
                  <c:v>82</c:v>
                </c:pt>
                <c:pt idx="11876">
                  <c:v>76</c:v>
                </c:pt>
                <c:pt idx="11877">
                  <c:v>78</c:v>
                </c:pt>
                <c:pt idx="11878">
                  <c:v>78</c:v>
                </c:pt>
                <c:pt idx="11879">
                  <c:v>80</c:v>
                </c:pt>
                <c:pt idx="11880">
                  <c:v>80</c:v>
                </c:pt>
                <c:pt idx="11881">
                  <c:v>76</c:v>
                </c:pt>
                <c:pt idx="11882">
                  <c:v>80</c:v>
                </c:pt>
                <c:pt idx="11883">
                  <c:v>77</c:v>
                </c:pt>
                <c:pt idx="11884">
                  <c:v>78</c:v>
                </c:pt>
                <c:pt idx="11885">
                  <c:v>79</c:v>
                </c:pt>
                <c:pt idx="11886">
                  <c:v>83</c:v>
                </c:pt>
                <c:pt idx="11887">
                  <c:v>78</c:v>
                </c:pt>
                <c:pt idx="11888">
                  <c:v>82</c:v>
                </c:pt>
                <c:pt idx="11889">
                  <c:v>86</c:v>
                </c:pt>
                <c:pt idx="11890">
                  <c:v>85</c:v>
                </c:pt>
                <c:pt idx="11891">
                  <c:v>83</c:v>
                </c:pt>
                <c:pt idx="11892">
                  <c:v>85</c:v>
                </c:pt>
                <c:pt idx="11893">
                  <c:v>84</c:v>
                </c:pt>
                <c:pt idx="11894">
                  <c:v>79</c:v>
                </c:pt>
                <c:pt idx="11895">
                  <c:v>77</c:v>
                </c:pt>
                <c:pt idx="11896">
                  <c:v>79</c:v>
                </c:pt>
                <c:pt idx="11897">
                  <c:v>84</c:v>
                </c:pt>
                <c:pt idx="11898">
                  <c:v>80</c:v>
                </c:pt>
                <c:pt idx="11899">
                  <c:v>75</c:v>
                </c:pt>
                <c:pt idx="11900">
                  <c:v>73</c:v>
                </c:pt>
                <c:pt idx="11901">
                  <c:v>73</c:v>
                </c:pt>
                <c:pt idx="11902">
                  <c:v>77</c:v>
                </c:pt>
                <c:pt idx="11903">
                  <c:v>79</c:v>
                </c:pt>
                <c:pt idx="11904">
                  <c:v>72</c:v>
                </c:pt>
                <c:pt idx="11905">
                  <c:v>70</c:v>
                </c:pt>
                <c:pt idx="11906">
                  <c:v>77</c:v>
                </c:pt>
                <c:pt idx="11907">
                  <c:v>78</c:v>
                </c:pt>
                <c:pt idx="11908">
                  <c:v>74</c:v>
                </c:pt>
                <c:pt idx="11909">
                  <c:v>69</c:v>
                </c:pt>
                <c:pt idx="11910">
                  <c:v>69</c:v>
                </c:pt>
                <c:pt idx="11911">
                  <c:v>67</c:v>
                </c:pt>
                <c:pt idx="11912">
                  <c:v>70</c:v>
                </c:pt>
                <c:pt idx="11913">
                  <c:v>67</c:v>
                </c:pt>
                <c:pt idx="11914">
                  <c:v>65</c:v>
                </c:pt>
                <c:pt idx="11915">
                  <c:v>64</c:v>
                </c:pt>
                <c:pt idx="11916">
                  <c:v>65</c:v>
                </c:pt>
                <c:pt idx="11917">
                  <c:v>69</c:v>
                </c:pt>
                <c:pt idx="11918">
                  <c:v>67</c:v>
                </c:pt>
                <c:pt idx="11919">
                  <c:v>69</c:v>
                </c:pt>
                <c:pt idx="11920">
                  <c:v>70</c:v>
                </c:pt>
                <c:pt idx="11921">
                  <c:v>71</c:v>
                </c:pt>
                <c:pt idx="11922">
                  <c:v>73</c:v>
                </c:pt>
                <c:pt idx="11923">
                  <c:v>71</c:v>
                </c:pt>
                <c:pt idx="11924">
                  <c:v>70</c:v>
                </c:pt>
                <c:pt idx="11925">
                  <c:v>70</c:v>
                </c:pt>
                <c:pt idx="11926">
                  <c:v>75</c:v>
                </c:pt>
                <c:pt idx="11927">
                  <c:v>75</c:v>
                </c:pt>
                <c:pt idx="11928">
                  <c:v>76</c:v>
                </c:pt>
                <c:pt idx="11929">
                  <c:v>79</c:v>
                </c:pt>
                <c:pt idx="11930">
                  <c:v>80</c:v>
                </c:pt>
                <c:pt idx="11931">
                  <c:v>82</c:v>
                </c:pt>
                <c:pt idx="11932">
                  <c:v>84</c:v>
                </c:pt>
                <c:pt idx="11933">
                  <c:v>84</c:v>
                </c:pt>
                <c:pt idx="11934">
                  <c:v>83</c:v>
                </c:pt>
                <c:pt idx="11935">
                  <c:v>90</c:v>
                </c:pt>
                <c:pt idx="11936">
                  <c:v>89</c:v>
                </c:pt>
                <c:pt idx="11937">
                  <c:v>85</c:v>
                </c:pt>
                <c:pt idx="11938">
                  <c:v>82</c:v>
                </c:pt>
                <c:pt idx="11939">
                  <c:v>83</c:v>
                </c:pt>
                <c:pt idx="11940">
                  <c:v>81</c:v>
                </c:pt>
                <c:pt idx="11941">
                  <c:v>80</c:v>
                </c:pt>
                <c:pt idx="11942">
                  <c:v>80</c:v>
                </c:pt>
                <c:pt idx="11943">
                  <c:v>75</c:v>
                </c:pt>
                <c:pt idx="11944">
                  <c:v>72</c:v>
                </c:pt>
                <c:pt idx="11945">
                  <c:v>70</c:v>
                </c:pt>
                <c:pt idx="11946">
                  <c:v>69</c:v>
                </c:pt>
                <c:pt idx="11947">
                  <c:v>67</c:v>
                </c:pt>
                <c:pt idx="11948">
                  <c:v>70</c:v>
                </c:pt>
                <c:pt idx="11949">
                  <c:v>74</c:v>
                </c:pt>
                <c:pt idx="11950">
                  <c:v>73</c:v>
                </c:pt>
                <c:pt idx="11951">
                  <c:v>74</c:v>
                </c:pt>
                <c:pt idx="11952">
                  <c:v>78</c:v>
                </c:pt>
                <c:pt idx="11953">
                  <c:v>77</c:v>
                </c:pt>
                <c:pt idx="11954">
                  <c:v>73</c:v>
                </c:pt>
                <c:pt idx="11955">
                  <c:v>76</c:v>
                </c:pt>
                <c:pt idx="11956">
                  <c:v>74</c:v>
                </c:pt>
                <c:pt idx="11957">
                  <c:v>90</c:v>
                </c:pt>
                <c:pt idx="11958">
                  <c:v>94</c:v>
                </c:pt>
                <c:pt idx="11959">
                  <c:v>91</c:v>
                </c:pt>
                <c:pt idx="11960">
                  <c:v>87</c:v>
                </c:pt>
                <c:pt idx="11961">
                  <c:v>87</c:v>
                </c:pt>
                <c:pt idx="11962">
                  <c:v>86</c:v>
                </c:pt>
                <c:pt idx="11963">
                  <c:v>86</c:v>
                </c:pt>
                <c:pt idx="11964">
                  <c:v>80</c:v>
                </c:pt>
                <c:pt idx="11965">
                  <c:v>80</c:v>
                </c:pt>
                <c:pt idx="11966">
                  <c:v>90</c:v>
                </c:pt>
                <c:pt idx="11967">
                  <c:v>96</c:v>
                </c:pt>
                <c:pt idx="11968">
                  <c:v>94</c:v>
                </c:pt>
                <c:pt idx="11969">
                  <c:v>85</c:v>
                </c:pt>
                <c:pt idx="11970">
                  <c:v>83</c:v>
                </c:pt>
                <c:pt idx="11971">
                  <c:v>85</c:v>
                </c:pt>
                <c:pt idx="11972">
                  <c:v>93</c:v>
                </c:pt>
                <c:pt idx="11973">
                  <c:v>94</c:v>
                </c:pt>
                <c:pt idx="11974">
                  <c:v>105</c:v>
                </c:pt>
                <c:pt idx="11975">
                  <c:v>106</c:v>
                </c:pt>
                <c:pt idx="11976">
                  <c:v>111</c:v>
                </c:pt>
                <c:pt idx="11977">
                  <c:v>110</c:v>
                </c:pt>
                <c:pt idx="11978">
                  <c:v>104</c:v>
                </c:pt>
                <c:pt idx="11979">
                  <c:v>101</c:v>
                </c:pt>
                <c:pt idx="11980">
                  <c:v>107</c:v>
                </c:pt>
                <c:pt idx="11981">
                  <c:v>101</c:v>
                </c:pt>
                <c:pt idx="11982">
                  <c:v>100</c:v>
                </c:pt>
                <c:pt idx="11983">
                  <c:v>103</c:v>
                </c:pt>
                <c:pt idx="11984">
                  <c:v>94</c:v>
                </c:pt>
                <c:pt idx="11985">
                  <c:v>95</c:v>
                </c:pt>
                <c:pt idx="11986">
                  <c:v>89</c:v>
                </c:pt>
                <c:pt idx="11987">
                  <c:v>91</c:v>
                </c:pt>
                <c:pt idx="11988">
                  <c:v>90</c:v>
                </c:pt>
                <c:pt idx="11989">
                  <c:v>90</c:v>
                </c:pt>
                <c:pt idx="11990">
                  <c:v>91</c:v>
                </c:pt>
                <c:pt idx="11991">
                  <c:v>90</c:v>
                </c:pt>
                <c:pt idx="11992">
                  <c:v>83</c:v>
                </c:pt>
                <c:pt idx="11993">
                  <c:v>89</c:v>
                </c:pt>
                <c:pt idx="11994">
                  <c:v>92</c:v>
                </c:pt>
                <c:pt idx="11995">
                  <c:v>91</c:v>
                </c:pt>
                <c:pt idx="11996">
                  <c:v>93</c:v>
                </c:pt>
                <c:pt idx="11997">
                  <c:v>89</c:v>
                </c:pt>
                <c:pt idx="11998">
                  <c:v>84</c:v>
                </c:pt>
                <c:pt idx="11999">
                  <c:v>79</c:v>
                </c:pt>
                <c:pt idx="12000">
                  <c:v>78</c:v>
                </c:pt>
                <c:pt idx="12001">
                  <c:v>77</c:v>
                </c:pt>
                <c:pt idx="12002">
                  <c:v>76</c:v>
                </c:pt>
                <c:pt idx="12003">
                  <c:v>73</c:v>
                </c:pt>
                <c:pt idx="12004">
                  <c:v>79</c:v>
                </c:pt>
                <c:pt idx="12005">
                  <c:v>73</c:v>
                </c:pt>
                <c:pt idx="12006">
                  <c:v>74</c:v>
                </c:pt>
                <c:pt idx="12007">
                  <c:v>78</c:v>
                </c:pt>
                <c:pt idx="12008">
                  <c:v>76</c:v>
                </c:pt>
                <c:pt idx="12009">
                  <c:v>78</c:v>
                </c:pt>
                <c:pt idx="12010">
                  <c:v>79</c:v>
                </c:pt>
                <c:pt idx="12011">
                  <c:v>78</c:v>
                </c:pt>
                <c:pt idx="12012">
                  <c:v>80</c:v>
                </c:pt>
                <c:pt idx="12013">
                  <c:v>76</c:v>
                </c:pt>
                <c:pt idx="12014">
                  <c:v>74</c:v>
                </c:pt>
                <c:pt idx="12015">
                  <c:v>84</c:v>
                </c:pt>
                <c:pt idx="12016">
                  <c:v>77</c:v>
                </c:pt>
                <c:pt idx="12017">
                  <c:v>78</c:v>
                </c:pt>
                <c:pt idx="12018">
                  <c:v>72</c:v>
                </c:pt>
                <c:pt idx="12019">
                  <c:v>68</c:v>
                </c:pt>
                <c:pt idx="12020">
                  <c:v>67</c:v>
                </c:pt>
                <c:pt idx="12021">
                  <c:v>72</c:v>
                </c:pt>
                <c:pt idx="12022">
                  <c:v>72</c:v>
                </c:pt>
                <c:pt idx="12023">
                  <c:v>72</c:v>
                </c:pt>
                <c:pt idx="12024">
                  <c:v>66</c:v>
                </c:pt>
                <c:pt idx="12025">
                  <c:v>70</c:v>
                </c:pt>
                <c:pt idx="12026">
                  <c:v>76</c:v>
                </c:pt>
                <c:pt idx="12027">
                  <c:v>68</c:v>
                </c:pt>
                <c:pt idx="12028">
                  <c:v>76</c:v>
                </c:pt>
                <c:pt idx="12029">
                  <c:v>71</c:v>
                </c:pt>
                <c:pt idx="12030">
                  <c:v>70</c:v>
                </c:pt>
                <c:pt idx="12031">
                  <c:v>74</c:v>
                </c:pt>
                <c:pt idx="12032">
                  <c:v>73</c:v>
                </c:pt>
                <c:pt idx="12033">
                  <c:v>67</c:v>
                </c:pt>
                <c:pt idx="12034">
                  <c:v>70</c:v>
                </c:pt>
                <c:pt idx="12035">
                  <c:v>73</c:v>
                </c:pt>
                <c:pt idx="12036">
                  <c:v>77</c:v>
                </c:pt>
                <c:pt idx="12037">
                  <c:v>77</c:v>
                </c:pt>
                <c:pt idx="12038">
                  <c:v>75</c:v>
                </c:pt>
                <c:pt idx="12039">
                  <c:v>79</c:v>
                </c:pt>
                <c:pt idx="12040">
                  <c:v>77</c:v>
                </c:pt>
                <c:pt idx="12041">
                  <c:v>80</c:v>
                </c:pt>
                <c:pt idx="12042">
                  <c:v>85</c:v>
                </c:pt>
                <c:pt idx="12043">
                  <c:v>83</c:v>
                </c:pt>
                <c:pt idx="12044">
                  <c:v>85</c:v>
                </c:pt>
                <c:pt idx="12045">
                  <c:v>92</c:v>
                </c:pt>
                <c:pt idx="12046">
                  <c:v>88</c:v>
                </c:pt>
                <c:pt idx="12047">
                  <c:v>84</c:v>
                </c:pt>
                <c:pt idx="12048">
                  <c:v>82</c:v>
                </c:pt>
                <c:pt idx="12049">
                  <c:v>80</c:v>
                </c:pt>
                <c:pt idx="12050">
                  <c:v>87</c:v>
                </c:pt>
                <c:pt idx="12051">
                  <c:v>82</c:v>
                </c:pt>
                <c:pt idx="12052">
                  <c:v>84</c:v>
                </c:pt>
                <c:pt idx="12053">
                  <c:v>88</c:v>
                </c:pt>
                <c:pt idx="12054">
                  <c:v>86</c:v>
                </c:pt>
                <c:pt idx="12055">
                  <c:v>88</c:v>
                </c:pt>
                <c:pt idx="12056">
                  <c:v>91</c:v>
                </c:pt>
                <c:pt idx="12057">
                  <c:v>88</c:v>
                </c:pt>
                <c:pt idx="12058">
                  <c:v>92</c:v>
                </c:pt>
                <c:pt idx="12059">
                  <c:v>92</c:v>
                </c:pt>
                <c:pt idx="12060">
                  <c:v>95</c:v>
                </c:pt>
                <c:pt idx="12061">
                  <c:v>98</c:v>
                </c:pt>
                <c:pt idx="12062">
                  <c:v>92</c:v>
                </c:pt>
                <c:pt idx="12063">
                  <c:v>94</c:v>
                </c:pt>
                <c:pt idx="12064">
                  <c:v>96</c:v>
                </c:pt>
                <c:pt idx="12065">
                  <c:v>91</c:v>
                </c:pt>
                <c:pt idx="12066">
                  <c:v>85</c:v>
                </c:pt>
                <c:pt idx="12067">
                  <c:v>82</c:v>
                </c:pt>
                <c:pt idx="12068">
                  <c:v>82</c:v>
                </c:pt>
                <c:pt idx="12069">
                  <c:v>76</c:v>
                </c:pt>
                <c:pt idx="12070">
                  <c:v>75</c:v>
                </c:pt>
                <c:pt idx="12071">
                  <c:v>75</c:v>
                </c:pt>
                <c:pt idx="12072">
                  <c:v>74</c:v>
                </c:pt>
                <c:pt idx="12073">
                  <c:v>74</c:v>
                </c:pt>
                <c:pt idx="12074">
                  <c:v>74</c:v>
                </c:pt>
                <c:pt idx="12075">
                  <c:v>72</c:v>
                </c:pt>
                <c:pt idx="12076">
                  <c:v>69</c:v>
                </c:pt>
                <c:pt idx="12077">
                  <c:v>73</c:v>
                </c:pt>
                <c:pt idx="12078">
                  <c:v>74</c:v>
                </c:pt>
                <c:pt idx="12079">
                  <c:v>73</c:v>
                </c:pt>
                <c:pt idx="12080">
                  <c:v>71</c:v>
                </c:pt>
                <c:pt idx="12081">
                  <c:v>78</c:v>
                </c:pt>
                <c:pt idx="12082">
                  <c:v>76</c:v>
                </c:pt>
                <c:pt idx="12083">
                  <c:v>81</c:v>
                </c:pt>
                <c:pt idx="12084">
                  <c:v>79</c:v>
                </c:pt>
                <c:pt idx="12085">
                  <c:v>81</c:v>
                </c:pt>
                <c:pt idx="12086">
                  <c:v>78</c:v>
                </c:pt>
                <c:pt idx="12087">
                  <c:v>82</c:v>
                </c:pt>
                <c:pt idx="12088">
                  <c:v>83</c:v>
                </c:pt>
                <c:pt idx="12089">
                  <c:v>87</c:v>
                </c:pt>
                <c:pt idx="12090">
                  <c:v>88</c:v>
                </c:pt>
                <c:pt idx="12091">
                  <c:v>88</c:v>
                </c:pt>
                <c:pt idx="12092">
                  <c:v>90</c:v>
                </c:pt>
                <c:pt idx="12093">
                  <c:v>84</c:v>
                </c:pt>
                <c:pt idx="12094">
                  <c:v>85</c:v>
                </c:pt>
                <c:pt idx="12095">
                  <c:v>79</c:v>
                </c:pt>
                <c:pt idx="12096">
                  <c:v>80</c:v>
                </c:pt>
                <c:pt idx="12097">
                  <c:v>78</c:v>
                </c:pt>
                <c:pt idx="12098">
                  <c:v>79</c:v>
                </c:pt>
                <c:pt idx="12099">
                  <c:v>75</c:v>
                </c:pt>
                <c:pt idx="12100">
                  <c:v>69</c:v>
                </c:pt>
                <c:pt idx="12101">
                  <c:v>74</c:v>
                </c:pt>
                <c:pt idx="12102">
                  <c:v>70</c:v>
                </c:pt>
                <c:pt idx="12103">
                  <c:v>72</c:v>
                </c:pt>
                <c:pt idx="12104">
                  <c:v>72</c:v>
                </c:pt>
                <c:pt idx="12105">
                  <c:v>78</c:v>
                </c:pt>
                <c:pt idx="12106">
                  <c:v>78</c:v>
                </c:pt>
                <c:pt idx="12107">
                  <c:v>83</c:v>
                </c:pt>
                <c:pt idx="12108">
                  <c:v>83</c:v>
                </c:pt>
                <c:pt idx="12109">
                  <c:v>82</c:v>
                </c:pt>
                <c:pt idx="12110">
                  <c:v>81</c:v>
                </c:pt>
                <c:pt idx="12111">
                  <c:v>78</c:v>
                </c:pt>
                <c:pt idx="12112">
                  <c:v>78</c:v>
                </c:pt>
                <c:pt idx="12113">
                  <c:v>74</c:v>
                </c:pt>
                <c:pt idx="12114">
                  <c:v>76</c:v>
                </c:pt>
                <c:pt idx="12115">
                  <c:v>72</c:v>
                </c:pt>
                <c:pt idx="12116">
                  <c:v>69</c:v>
                </c:pt>
                <c:pt idx="12117">
                  <c:v>68</c:v>
                </c:pt>
                <c:pt idx="12118">
                  <c:v>67</c:v>
                </c:pt>
                <c:pt idx="12119">
                  <c:v>67</c:v>
                </c:pt>
                <c:pt idx="12120">
                  <c:v>67</c:v>
                </c:pt>
                <c:pt idx="12121">
                  <c:v>67</c:v>
                </c:pt>
                <c:pt idx="12122">
                  <c:v>68</c:v>
                </c:pt>
                <c:pt idx="12123">
                  <c:v>69</c:v>
                </c:pt>
                <c:pt idx="12124">
                  <c:v>68</c:v>
                </c:pt>
                <c:pt idx="12125">
                  <c:v>67</c:v>
                </c:pt>
                <c:pt idx="12126">
                  <c:v>68</c:v>
                </c:pt>
                <c:pt idx="12127">
                  <c:v>68</c:v>
                </c:pt>
                <c:pt idx="12128">
                  <c:v>71</c:v>
                </c:pt>
                <c:pt idx="12129">
                  <c:v>66</c:v>
                </c:pt>
                <c:pt idx="12130">
                  <c:v>70</c:v>
                </c:pt>
                <c:pt idx="12131">
                  <c:v>68</c:v>
                </c:pt>
                <c:pt idx="12132">
                  <c:v>65</c:v>
                </c:pt>
                <c:pt idx="12133">
                  <c:v>63</c:v>
                </c:pt>
                <c:pt idx="12134">
                  <c:v>62</c:v>
                </c:pt>
                <c:pt idx="12135">
                  <c:v>63</c:v>
                </c:pt>
                <c:pt idx="12136">
                  <c:v>66</c:v>
                </c:pt>
                <c:pt idx="12137">
                  <c:v>69</c:v>
                </c:pt>
                <c:pt idx="12138">
                  <c:v>67</c:v>
                </c:pt>
                <c:pt idx="12139">
                  <c:v>68</c:v>
                </c:pt>
                <c:pt idx="12140">
                  <c:v>67</c:v>
                </c:pt>
                <c:pt idx="12141">
                  <c:v>72</c:v>
                </c:pt>
                <c:pt idx="12142">
                  <c:v>68</c:v>
                </c:pt>
                <c:pt idx="12143">
                  <c:v>67</c:v>
                </c:pt>
                <c:pt idx="12144">
                  <c:v>67</c:v>
                </c:pt>
                <c:pt idx="12145">
                  <c:v>69</c:v>
                </c:pt>
                <c:pt idx="12146">
                  <c:v>67</c:v>
                </c:pt>
                <c:pt idx="12147">
                  <c:v>71</c:v>
                </c:pt>
                <c:pt idx="12148">
                  <c:v>72</c:v>
                </c:pt>
                <c:pt idx="12149">
                  <c:v>73</c:v>
                </c:pt>
                <c:pt idx="12150">
                  <c:v>79</c:v>
                </c:pt>
                <c:pt idx="12151">
                  <c:v>82</c:v>
                </c:pt>
                <c:pt idx="12152">
                  <c:v>83</c:v>
                </c:pt>
                <c:pt idx="12153">
                  <c:v>80</c:v>
                </c:pt>
                <c:pt idx="12154">
                  <c:v>79</c:v>
                </c:pt>
                <c:pt idx="12155">
                  <c:v>83</c:v>
                </c:pt>
                <c:pt idx="12156">
                  <c:v>82</c:v>
                </c:pt>
                <c:pt idx="12157">
                  <c:v>80</c:v>
                </c:pt>
                <c:pt idx="12158">
                  <c:v>88</c:v>
                </c:pt>
                <c:pt idx="12159">
                  <c:v>86</c:v>
                </c:pt>
                <c:pt idx="12160">
                  <c:v>84</c:v>
                </c:pt>
                <c:pt idx="12161">
                  <c:v>85</c:v>
                </c:pt>
                <c:pt idx="12162">
                  <c:v>80</c:v>
                </c:pt>
                <c:pt idx="12163">
                  <c:v>79</c:v>
                </c:pt>
                <c:pt idx="12164">
                  <c:v>75</c:v>
                </c:pt>
                <c:pt idx="12165">
                  <c:v>72</c:v>
                </c:pt>
                <c:pt idx="12166">
                  <c:v>71</c:v>
                </c:pt>
                <c:pt idx="12167">
                  <c:v>71</c:v>
                </c:pt>
                <c:pt idx="12168">
                  <c:v>74</c:v>
                </c:pt>
                <c:pt idx="12169">
                  <c:v>79</c:v>
                </c:pt>
                <c:pt idx="12170">
                  <c:v>72</c:v>
                </c:pt>
                <c:pt idx="12171">
                  <c:v>70</c:v>
                </c:pt>
                <c:pt idx="12172">
                  <c:v>75</c:v>
                </c:pt>
                <c:pt idx="12173">
                  <c:v>70</c:v>
                </c:pt>
                <c:pt idx="12174">
                  <c:v>73</c:v>
                </c:pt>
                <c:pt idx="12175">
                  <c:v>71</c:v>
                </c:pt>
                <c:pt idx="12176">
                  <c:v>76</c:v>
                </c:pt>
                <c:pt idx="12177">
                  <c:v>76</c:v>
                </c:pt>
                <c:pt idx="12178">
                  <c:v>79</c:v>
                </c:pt>
                <c:pt idx="12179">
                  <c:v>77</c:v>
                </c:pt>
                <c:pt idx="12180">
                  <c:v>78</c:v>
                </c:pt>
                <c:pt idx="12181">
                  <c:v>78</c:v>
                </c:pt>
                <c:pt idx="12182">
                  <c:v>81</c:v>
                </c:pt>
                <c:pt idx="12183">
                  <c:v>83</c:v>
                </c:pt>
                <c:pt idx="12184">
                  <c:v>77</c:v>
                </c:pt>
                <c:pt idx="12185">
                  <c:v>83</c:v>
                </c:pt>
                <c:pt idx="12186">
                  <c:v>78</c:v>
                </c:pt>
                <c:pt idx="12187">
                  <c:v>79</c:v>
                </c:pt>
                <c:pt idx="12188">
                  <c:v>78</c:v>
                </c:pt>
                <c:pt idx="12189">
                  <c:v>75</c:v>
                </c:pt>
                <c:pt idx="12190">
                  <c:v>77</c:v>
                </c:pt>
                <c:pt idx="12191">
                  <c:v>78</c:v>
                </c:pt>
                <c:pt idx="12192">
                  <c:v>80</c:v>
                </c:pt>
                <c:pt idx="12193">
                  <c:v>74</c:v>
                </c:pt>
                <c:pt idx="12194">
                  <c:v>79</c:v>
                </c:pt>
                <c:pt idx="12195">
                  <c:v>78</c:v>
                </c:pt>
                <c:pt idx="12196">
                  <c:v>77</c:v>
                </c:pt>
                <c:pt idx="12197">
                  <c:v>71</c:v>
                </c:pt>
                <c:pt idx="12198">
                  <c:v>74</c:v>
                </c:pt>
                <c:pt idx="12199">
                  <c:v>72</c:v>
                </c:pt>
                <c:pt idx="12200">
                  <c:v>71</c:v>
                </c:pt>
                <c:pt idx="12201">
                  <c:v>73</c:v>
                </c:pt>
                <c:pt idx="12202">
                  <c:v>72</c:v>
                </c:pt>
                <c:pt idx="12203">
                  <c:v>70</c:v>
                </c:pt>
                <c:pt idx="12204">
                  <c:v>66</c:v>
                </c:pt>
                <c:pt idx="12205">
                  <c:v>66</c:v>
                </c:pt>
                <c:pt idx="12206">
                  <c:v>60</c:v>
                </c:pt>
                <c:pt idx="12207">
                  <c:v>62</c:v>
                </c:pt>
                <c:pt idx="12208">
                  <c:v>63</c:v>
                </c:pt>
                <c:pt idx="12209">
                  <c:v>64</c:v>
                </c:pt>
                <c:pt idx="12210">
                  <c:v>61</c:v>
                </c:pt>
                <c:pt idx="12211">
                  <c:v>68</c:v>
                </c:pt>
                <c:pt idx="12212">
                  <c:v>73</c:v>
                </c:pt>
                <c:pt idx="12213">
                  <c:v>77</c:v>
                </c:pt>
                <c:pt idx="12214">
                  <c:v>80</c:v>
                </c:pt>
                <c:pt idx="12215">
                  <c:v>83</c:v>
                </c:pt>
                <c:pt idx="12216">
                  <c:v>82</c:v>
                </c:pt>
                <c:pt idx="12217">
                  <c:v>86</c:v>
                </c:pt>
                <c:pt idx="12218">
                  <c:v>81</c:v>
                </c:pt>
                <c:pt idx="12219">
                  <c:v>81</c:v>
                </c:pt>
                <c:pt idx="12220">
                  <c:v>84</c:v>
                </c:pt>
                <c:pt idx="12221">
                  <c:v>87</c:v>
                </c:pt>
                <c:pt idx="12222">
                  <c:v>91</c:v>
                </c:pt>
                <c:pt idx="12223">
                  <c:v>84</c:v>
                </c:pt>
                <c:pt idx="12224">
                  <c:v>80</c:v>
                </c:pt>
                <c:pt idx="12225">
                  <c:v>81</c:v>
                </c:pt>
                <c:pt idx="12226">
                  <c:v>79</c:v>
                </c:pt>
                <c:pt idx="12227">
                  <c:v>75</c:v>
                </c:pt>
                <c:pt idx="12228">
                  <c:v>77</c:v>
                </c:pt>
                <c:pt idx="12229">
                  <c:v>76</c:v>
                </c:pt>
                <c:pt idx="12230">
                  <c:v>74</c:v>
                </c:pt>
                <c:pt idx="12231">
                  <c:v>72</c:v>
                </c:pt>
                <c:pt idx="12232">
                  <c:v>68</c:v>
                </c:pt>
                <c:pt idx="12233">
                  <c:v>66</c:v>
                </c:pt>
                <c:pt idx="12234">
                  <c:v>64</c:v>
                </c:pt>
                <c:pt idx="12235">
                  <c:v>67</c:v>
                </c:pt>
                <c:pt idx="12236">
                  <c:v>67</c:v>
                </c:pt>
                <c:pt idx="12237">
                  <c:v>65</c:v>
                </c:pt>
                <c:pt idx="12238">
                  <c:v>67</c:v>
                </c:pt>
                <c:pt idx="12239">
                  <c:v>64</c:v>
                </c:pt>
                <c:pt idx="12240">
                  <c:v>64</c:v>
                </c:pt>
                <c:pt idx="12241">
                  <c:v>65</c:v>
                </c:pt>
                <c:pt idx="12242">
                  <c:v>65</c:v>
                </c:pt>
                <c:pt idx="12243">
                  <c:v>67</c:v>
                </c:pt>
                <c:pt idx="12244">
                  <c:v>69</c:v>
                </c:pt>
                <c:pt idx="12245">
                  <c:v>71</c:v>
                </c:pt>
                <c:pt idx="12246">
                  <c:v>74</c:v>
                </c:pt>
                <c:pt idx="12247">
                  <c:v>74</c:v>
                </c:pt>
                <c:pt idx="12248">
                  <c:v>75</c:v>
                </c:pt>
                <c:pt idx="12249">
                  <c:v>74</c:v>
                </c:pt>
                <c:pt idx="12250">
                  <c:v>79</c:v>
                </c:pt>
                <c:pt idx="12251">
                  <c:v>80</c:v>
                </c:pt>
                <c:pt idx="12252">
                  <c:v>79</c:v>
                </c:pt>
                <c:pt idx="12253">
                  <c:v>80</c:v>
                </c:pt>
                <c:pt idx="12254">
                  <c:v>82</c:v>
                </c:pt>
                <c:pt idx="12255">
                  <c:v>81</c:v>
                </c:pt>
                <c:pt idx="12256">
                  <c:v>80</c:v>
                </c:pt>
                <c:pt idx="12257">
                  <c:v>81</c:v>
                </c:pt>
                <c:pt idx="12258">
                  <c:v>79</c:v>
                </c:pt>
                <c:pt idx="12259">
                  <c:v>79</c:v>
                </c:pt>
                <c:pt idx="12260">
                  <c:v>82</c:v>
                </c:pt>
                <c:pt idx="12261">
                  <c:v>82</c:v>
                </c:pt>
                <c:pt idx="12262">
                  <c:v>80</c:v>
                </c:pt>
                <c:pt idx="12263">
                  <c:v>81</c:v>
                </c:pt>
                <c:pt idx="12264">
                  <c:v>80</c:v>
                </c:pt>
                <c:pt idx="12265">
                  <c:v>79</c:v>
                </c:pt>
                <c:pt idx="12266">
                  <c:v>74</c:v>
                </c:pt>
                <c:pt idx="12267">
                  <c:v>73</c:v>
                </c:pt>
                <c:pt idx="12268">
                  <c:v>75</c:v>
                </c:pt>
                <c:pt idx="12269">
                  <c:v>79</c:v>
                </c:pt>
                <c:pt idx="12270">
                  <c:v>75</c:v>
                </c:pt>
                <c:pt idx="12271">
                  <c:v>79</c:v>
                </c:pt>
                <c:pt idx="12272">
                  <c:v>75</c:v>
                </c:pt>
                <c:pt idx="12273">
                  <c:v>78</c:v>
                </c:pt>
                <c:pt idx="12274">
                  <c:v>81</c:v>
                </c:pt>
                <c:pt idx="12275">
                  <c:v>84</c:v>
                </c:pt>
                <c:pt idx="12276">
                  <c:v>88</c:v>
                </c:pt>
                <c:pt idx="12277">
                  <c:v>91</c:v>
                </c:pt>
                <c:pt idx="12278">
                  <c:v>90</c:v>
                </c:pt>
                <c:pt idx="12279">
                  <c:v>91</c:v>
                </c:pt>
                <c:pt idx="12280">
                  <c:v>89</c:v>
                </c:pt>
                <c:pt idx="12281">
                  <c:v>84</c:v>
                </c:pt>
                <c:pt idx="12282">
                  <c:v>89</c:v>
                </c:pt>
                <c:pt idx="12283">
                  <c:v>88</c:v>
                </c:pt>
                <c:pt idx="12284">
                  <c:v>89</c:v>
                </c:pt>
                <c:pt idx="12285">
                  <c:v>83</c:v>
                </c:pt>
                <c:pt idx="12286">
                  <c:v>79</c:v>
                </c:pt>
                <c:pt idx="12287">
                  <c:v>77</c:v>
                </c:pt>
                <c:pt idx="12288">
                  <c:v>78</c:v>
                </c:pt>
                <c:pt idx="12289">
                  <c:v>77</c:v>
                </c:pt>
                <c:pt idx="12290">
                  <c:v>75</c:v>
                </c:pt>
                <c:pt idx="12291">
                  <c:v>75</c:v>
                </c:pt>
                <c:pt idx="12292">
                  <c:v>72</c:v>
                </c:pt>
                <c:pt idx="12293">
                  <c:v>73</c:v>
                </c:pt>
                <c:pt idx="12294">
                  <c:v>70</c:v>
                </c:pt>
                <c:pt idx="12295">
                  <c:v>66</c:v>
                </c:pt>
                <c:pt idx="12296">
                  <c:v>65</c:v>
                </c:pt>
                <c:pt idx="12297">
                  <c:v>73</c:v>
                </c:pt>
                <c:pt idx="12298">
                  <c:v>69</c:v>
                </c:pt>
                <c:pt idx="12299">
                  <c:v>69</c:v>
                </c:pt>
                <c:pt idx="12300">
                  <c:v>65</c:v>
                </c:pt>
                <c:pt idx="12301">
                  <c:v>61</c:v>
                </c:pt>
                <c:pt idx="12302">
                  <c:v>65</c:v>
                </c:pt>
                <c:pt idx="12303">
                  <c:v>62</c:v>
                </c:pt>
                <c:pt idx="12304">
                  <c:v>65</c:v>
                </c:pt>
                <c:pt idx="12305">
                  <c:v>65</c:v>
                </c:pt>
                <c:pt idx="12306">
                  <c:v>68</c:v>
                </c:pt>
                <c:pt idx="12307">
                  <c:v>70</c:v>
                </c:pt>
                <c:pt idx="12308">
                  <c:v>72</c:v>
                </c:pt>
                <c:pt idx="12309">
                  <c:v>77</c:v>
                </c:pt>
                <c:pt idx="12310">
                  <c:v>79</c:v>
                </c:pt>
                <c:pt idx="12311">
                  <c:v>78</c:v>
                </c:pt>
                <c:pt idx="12312">
                  <c:v>79</c:v>
                </c:pt>
                <c:pt idx="12313">
                  <c:v>79</c:v>
                </c:pt>
                <c:pt idx="12314">
                  <c:v>77</c:v>
                </c:pt>
                <c:pt idx="12315">
                  <c:v>80</c:v>
                </c:pt>
                <c:pt idx="12316">
                  <c:v>80</c:v>
                </c:pt>
                <c:pt idx="12317">
                  <c:v>83</c:v>
                </c:pt>
                <c:pt idx="12318">
                  <c:v>80</c:v>
                </c:pt>
                <c:pt idx="12319">
                  <c:v>78</c:v>
                </c:pt>
                <c:pt idx="12320">
                  <c:v>80</c:v>
                </c:pt>
                <c:pt idx="12321">
                  <c:v>74</c:v>
                </c:pt>
                <c:pt idx="12322">
                  <c:v>72</c:v>
                </c:pt>
                <c:pt idx="12323">
                  <c:v>74</c:v>
                </c:pt>
                <c:pt idx="12324">
                  <c:v>74</c:v>
                </c:pt>
                <c:pt idx="12325">
                  <c:v>73</c:v>
                </c:pt>
                <c:pt idx="12326">
                  <c:v>74</c:v>
                </c:pt>
                <c:pt idx="12327">
                  <c:v>76</c:v>
                </c:pt>
                <c:pt idx="12328">
                  <c:v>84</c:v>
                </c:pt>
                <c:pt idx="12329">
                  <c:v>82</c:v>
                </c:pt>
                <c:pt idx="12330">
                  <c:v>85</c:v>
                </c:pt>
                <c:pt idx="12331">
                  <c:v>89</c:v>
                </c:pt>
                <c:pt idx="12332">
                  <c:v>85</c:v>
                </c:pt>
                <c:pt idx="12333">
                  <c:v>84</c:v>
                </c:pt>
                <c:pt idx="12334">
                  <c:v>87</c:v>
                </c:pt>
                <c:pt idx="12335">
                  <c:v>88</c:v>
                </c:pt>
                <c:pt idx="12336">
                  <c:v>86</c:v>
                </c:pt>
                <c:pt idx="12337">
                  <c:v>86</c:v>
                </c:pt>
                <c:pt idx="12338">
                  <c:v>83</c:v>
                </c:pt>
                <c:pt idx="12339">
                  <c:v>82</c:v>
                </c:pt>
                <c:pt idx="12340">
                  <c:v>85</c:v>
                </c:pt>
                <c:pt idx="12341">
                  <c:v>89</c:v>
                </c:pt>
                <c:pt idx="12342">
                  <c:v>85</c:v>
                </c:pt>
                <c:pt idx="12343">
                  <c:v>85</c:v>
                </c:pt>
                <c:pt idx="12344">
                  <c:v>80</c:v>
                </c:pt>
                <c:pt idx="12345">
                  <c:v>84</c:v>
                </c:pt>
                <c:pt idx="12346">
                  <c:v>83</c:v>
                </c:pt>
                <c:pt idx="12347">
                  <c:v>83</c:v>
                </c:pt>
                <c:pt idx="12348">
                  <c:v>86</c:v>
                </c:pt>
                <c:pt idx="12349">
                  <c:v>86</c:v>
                </c:pt>
                <c:pt idx="12350">
                  <c:v>87</c:v>
                </c:pt>
                <c:pt idx="12351">
                  <c:v>90</c:v>
                </c:pt>
                <c:pt idx="12352">
                  <c:v>87</c:v>
                </c:pt>
                <c:pt idx="12353">
                  <c:v>85</c:v>
                </c:pt>
                <c:pt idx="12354">
                  <c:v>85</c:v>
                </c:pt>
                <c:pt idx="12355">
                  <c:v>79</c:v>
                </c:pt>
                <c:pt idx="12356">
                  <c:v>78</c:v>
                </c:pt>
                <c:pt idx="12357">
                  <c:v>75</c:v>
                </c:pt>
                <c:pt idx="12358">
                  <c:v>72</c:v>
                </c:pt>
                <c:pt idx="12359">
                  <c:v>75</c:v>
                </c:pt>
                <c:pt idx="12360">
                  <c:v>74</c:v>
                </c:pt>
                <c:pt idx="12361">
                  <c:v>77</c:v>
                </c:pt>
                <c:pt idx="12362">
                  <c:v>85</c:v>
                </c:pt>
                <c:pt idx="12363">
                  <c:v>84</c:v>
                </c:pt>
                <c:pt idx="12364">
                  <c:v>78</c:v>
                </c:pt>
                <c:pt idx="12365">
                  <c:v>79</c:v>
                </c:pt>
                <c:pt idx="12366">
                  <c:v>77</c:v>
                </c:pt>
                <c:pt idx="12367">
                  <c:v>81</c:v>
                </c:pt>
                <c:pt idx="12368">
                  <c:v>82</c:v>
                </c:pt>
                <c:pt idx="12369">
                  <c:v>83</c:v>
                </c:pt>
                <c:pt idx="12370">
                  <c:v>80</c:v>
                </c:pt>
                <c:pt idx="12371">
                  <c:v>78</c:v>
                </c:pt>
                <c:pt idx="12372">
                  <c:v>80</c:v>
                </c:pt>
                <c:pt idx="12373">
                  <c:v>77</c:v>
                </c:pt>
                <c:pt idx="12374">
                  <c:v>70</c:v>
                </c:pt>
                <c:pt idx="12375">
                  <c:v>69</c:v>
                </c:pt>
                <c:pt idx="12376">
                  <c:v>70</c:v>
                </c:pt>
                <c:pt idx="12377">
                  <c:v>74</c:v>
                </c:pt>
                <c:pt idx="12378">
                  <c:v>77</c:v>
                </c:pt>
                <c:pt idx="12379">
                  <c:v>78</c:v>
                </c:pt>
                <c:pt idx="12380">
                  <c:v>76</c:v>
                </c:pt>
                <c:pt idx="12381">
                  <c:v>80</c:v>
                </c:pt>
                <c:pt idx="12382">
                  <c:v>81</c:v>
                </c:pt>
                <c:pt idx="12383">
                  <c:v>82</c:v>
                </c:pt>
                <c:pt idx="12384">
                  <c:v>75</c:v>
                </c:pt>
                <c:pt idx="12385">
                  <c:v>79</c:v>
                </c:pt>
                <c:pt idx="12386">
                  <c:v>81</c:v>
                </c:pt>
                <c:pt idx="12387">
                  <c:v>82</c:v>
                </c:pt>
                <c:pt idx="12388">
                  <c:v>84</c:v>
                </c:pt>
                <c:pt idx="12389">
                  <c:v>78</c:v>
                </c:pt>
                <c:pt idx="12390">
                  <c:v>77</c:v>
                </c:pt>
                <c:pt idx="12391">
                  <c:v>80</c:v>
                </c:pt>
                <c:pt idx="12392">
                  <c:v>85</c:v>
                </c:pt>
                <c:pt idx="12393">
                  <c:v>80</c:v>
                </c:pt>
                <c:pt idx="12394">
                  <c:v>81</c:v>
                </c:pt>
                <c:pt idx="12395">
                  <c:v>82</c:v>
                </c:pt>
                <c:pt idx="12396">
                  <c:v>92</c:v>
                </c:pt>
                <c:pt idx="12397">
                  <c:v>97</c:v>
                </c:pt>
                <c:pt idx="12398">
                  <c:v>98</c:v>
                </c:pt>
                <c:pt idx="12399">
                  <c:v>93</c:v>
                </c:pt>
                <c:pt idx="12400">
                  <c:v>93</c:v>
                </c:pt>
                <c:pt idx="12401">
                  <c:v>93</c:v>
                </c:pt>
                <c:pt idx="12402">
                  <c:v>93</c:v>
                </c:pt>
                <c:pt idx="12403">
                  <c:v>88</c:v>
                </c:pt>
                <c:pt idx="12404">
                  <c:v>83</c:v>
                </c:pt>
                <c:pt idx="12405">
                  <c:v>82</c:v>
                </c:pt>
                <c:pt idx="12406">
                  <c:v>83</c:v>
                </c:pt>
                <c:pt idx="12407">
                  <c:v>81</c:v>
                </c:pt>
                <c:pt idx="12408">
                  <c:v>73</c:v>
                </c:pt>
                <c:pt idx="12409">
                  <c:v>68</c:v>
                </c:pt>
                <c:pt idx="12410">
                  <c:v>68</c:v>
                </c:pt>
                <c:pt idx="12411">
                  <c:v>70</c:v>
                </c:pt>
                <c:pt idx="12412">
                  <c:v>71</c:v>
                </c:pt>
                <c:pt idx="12413">
                  <c:v>76</c:v>
                </c:pt>
                <c:pt idx="12414">
                  <c:v>80</c:v>
                </c:pt>
                <c:pt idx="12415">
                  <c:v>76</c:v>
                </c:pt>
                <c:pt idx="12416">
                  <c:v>81</c:v>
                </c:pt>
                <c:pt idx="12417">
                  <c:v>80</c:v>
                </c:pt>
                <c:pt idx="12418">
                  <c:v>79</c:v>
                </c:pt>
                <c:pt idx="12419">
                  <c:v>78</c:v>
                </c:pt>
                <c:pt idx="12420">
                  <c:v>82</c:v>
                </c:pt>
                <c:pt idx="12421">
                  <c:v>82</c:v>
                </c:pt>
                <c:pt idx="12422">
                  <c:v>81</c:v>
                </c:pt>
                <c:pt idx="12423">
                  <c:v>87</c:v>
                </c:pt>
                <c:pt idx="12424">
                  <c:v>92</c:v>
                </c:pt>
                <c:pt idx="12425">
                  <c:v>92</c:v>
                </c:pt>
                <c:pt idx="12426">
                  <c:v>85</c:v>
                </c:pt>
                <c:pt idx="12427">
                  <c:v>91</c:v>
                </c:pt>
                <c:pt idx="12428">
                  <c:v>86</c:v>
                </c:pt>
                <c:pt idx="12429">
                  <c:v>83</c:v>
                </c:pt>
                <c:pt idx="12430">
                  <c:v>81</c:v>
                </c:pt>
                <c:pt idx="12431">
                  <c:v>84</c:v>
                </c:pt>
                <c:pt idx="12432">
                  <c:v>84</c:v>
                </c:pt>
                <c:pt idx="12433">
                  <c:v>85</c:v>
                </c:pt>
                <c:pt idx="12434">
                  <c:v>85</c:v>
                </c:pt>
                <c:pt idx="12435">
                  <c:v>79</c:v>
                </c:pt>
                <c:pt idx="12436">
                  <c:v>74</c:v>
                </c:pt>
                <c:pt idx="12437">
                  <c:v>69</c:v>
                </c:pt>
                <c:pt idx="12438">
                  <c:v>74</c:v>
                </c:pt>
                <c:pt idx="12439">
                  <c:v>70</c:v>
                </c:pt>
                <c:pt idx="12440">
                  <c:v>73</c:v>
                </c:pt>
                <c:pt idx="12441">
                  <c:v>73</c:v>
                </c:pt>
                <c:pt idx="12442">
                  <c:v>74</c:v>
                </c:pt>
                <c:pt idx="12443">
                  <c:v>71</c:v>
                </c:pt>
                <c:pt idx="12444">
                  <c:v>66</c:v>
                </c:pt>
                <c:pt idx="12445">
                  <c:v>68</c:v>
                </c:pt>
                <c:pt idx="12446">
                  <c:v>71</c:v>
                </c:pt>
                <c:pt idx="12447">
                  <c:v>71</c:v>
                </c:pt>
                <c:pt idx="12448">
                  <c:v>72</c:v>
                </c:pt>
                <c:pt idx="12449">
                  <c:v>77</c:v>
                </c:pt>
                <c:pt idx="12450">
                  <c:v>81</c:v>
                </c:pt>
                <c:pt idx="12451">
                  <c:v>82</c:v>
                </c:pt>
                <c:pt idx="12452">
                  <c:v>77</c:v>
                </c:pt>
                <c:pt idx="12453">
                  <c:v>75</c:v>
                </c:pt>
                <c:pt idx="12454">
                  <c:v>74</c:v>
                </c:pt>
                <c:pt idx="12455">
                  <c:v>74</c:v>
                </c:pt>
                <c:pt idx="12456">
                  <c:v>77</c:v>
                </c:pt>
                <c:pt idx="12457">
                  <c:v>74</c:v>
                </c:pt>
                <c:pt idx="12458">
                  <c:v>72</c:v>
                </c:pt>
                <c:pt idx="12459">
                  <c:v>71</c:v>
                </c:pt>
                <c:pt idx="12460">
                  <c:v>67</c:v>
                </c:pt>
                <c:pt idx="12461">
                  <c:v>69</c:v>
                </c:pt>
                <c:pt idx="12462">
                  <c:v>66</c:v>
                </c:pt>
                <c:pt idx="12463">
                  <c:v>68</c:v>
                </c:pt>
                <c:pt idx="12464">
                  <c:v>68</c:v>
                </c:pt>
                <c:pt idx="12465">
                  <c:v>68</c:v>
                </c:pt>
                <c:pt idx="12466">
                  <c:v>73</c:v>
                </c:pt>
                <c:pt idx="12467">
                  <c:v>74</c:v>
                </c:pt>
                <c:pt idx="12468">
                  <c:v>75</c:v>
                </c:pt>
                <c:pt idx="12469">
                  <c:v>74</c:v>
                </c:pt>
                <c:pt idx="12470">
                  <c:v>77</c:v>
                </c:pt>
                <c:pt idx="12471">
                  <c:v>72</c:v>
                </c:pt>
                <c:pt idx="12472">
                  <c:v>72</c:v>
                </c:pt>
                <c:pt idx="12473">
                  <c:v>68</c:v>
                </c:pt>
                <c:pt idx="12474">
                  <c:v>72</c:v>
                </c:pt>
                <c:pt idx="12475">
                  <c:v>71</c:v>
                </c:pt>
                <c:pt idx="12476">
                  <c:v>71</c:v>
                </c:pt>
                <c:pt idx="12477">
                  <c:v>71</c:v>
                </c:pt>
                <c:pt idx="12478">
                  <c:v>76</c:v>
                </c:pt>
                <c:pt idx="12479">
                  <c:v>79</c:v>
                </c:pt>
                <c:pt idx="12480">
                  <c:v>76</c:v>
                </c:pt>
                <c:pt idx="12481">
                  <c:v>76</c:v>
                </c:pt>
                <c:pt idx="12482">
                  <c:v>73</c:v>
                </c:pt>
                <c:pt idx="12483">
                  <c:v>79</c:v>
                </c:pt>
                <c:pt idx="12484">
                  <c:v>81</c:v>
                </c:pt>
                <c:pt idx="12485">
                  <c:v>74</c:v>
                </c:pt>
                <c:pt idx="12486">
                  <c:v>73</c:v>
                </c:pt>
                <c:pt idx="12487">
                  <c:v>78</c:v>
                </c:pt>
                <c:pt idx="12488">
                  <c:v>77</c:v>
                </c:pt>
                <c:pt idx="12489">
                  <c:v>76</c:v>
                </c:pt>
                <c:pt idx="12490">
                  <c:v>70</c:v>
                </c:pt>
                <c:pt idx="12491">
                  <c:v>71</c:v>
                </c:pt>
                <c:pt idx="12492">
                  <c:v>71</c:v>
                </c:pt>
                <c:pt idx="12493">
                  <c:v>71</c:v>
                </c:pt>
                <c:pt idx="12494">
                  <c:v>73</c:v>
                </c:pt>
                <c:pt idx="12495">
                  <c:v>69</c:v>
                </c:pt>
                <c:pt idx="12496">
                  <c:v>67</c:v>
                </c:pt>
                <c:pt idx="12497">
                  <c:v>67</c:v>
                </c:pt>
                <c:pt idx="12498">
                  <c:v>67</c:v>
                </c:pt>
                <c:pt idx="12499">
                  <c:v>70</c:v>
                </c:pt>
                <c:pt idx="12500">
                  <c:v>71</c:v>
                </c:pt>
                <c:pt idx="12501">
                  <c:v>69</c:v>
                </c:pt>
                <c:pt idx="12502">
                  <c:v>67</c:v>
                </c:pt>
                <c:pt idx="12503">
                  <c:v>61</c:v>
                </c:pt>
                <c:pt idx="12504">
                  <c:v>65</c:v>
                </c:pt>
                <c:pt idx="12505">
                  <c:v>69</c:v>
                </c:pt>
                <c:pt idx="12506">
                  <c:v>67</c:v>
                </c:pt>
                <c:pt idx="12507">
                  <c:v>71</c:v>
                </c:pt>
                <c:pt idx="12508">
                  <c:v>75</c:v>
                </c:pt>
                <c:pt idx="12509">
                  <c:v>83</c:v>
                </c:pt>
                <c:pt idx="12510">
                  <c:v>82</c:v>
                </c:pt>
                <c:pt idx="12511">
                  <c:v>81</c:v>
                </c:pt>
                <c:pt idx="12512">
                  <c:v>78</c:v>
                </c:pt>
                <c:pt idx="12513">
                  <c:v>79</c:v>
                </c:pt>
                <c:pt idx="12514">
                  <c:v>79</c:v>
                </c:pt>
                <c:pt idx="12515">
                  <c:v>83</c:v>
                </c:pt>
                <c:pt idx="12516">
                  <c:v>77</c:v>
                </c:pt>
                <c:pt idx="12517">
                  <c:v>77</c:v>
                </c:pt>
                <c:pt idx="12518">
                  <c:v>77</c:v>
                </c:pt>
                <c:pt idx="12519">
                  <c:v>72</c:v>
                </c:pt>
                <c:pt idx="12520">
                  <c:v>67</c:v>
                </c:pt>
                <c:pt idx="12521">
                  <c:v>66</c:v>
                </c:pt>
                <c:pt idx="12522">
                  <c:v>69</c:v>
                </c:pt>
                <c:pt idx="12523">
                  <c:v>68</c:v>
                </c:pt>
                <c:pt idx="12524">
                  <c:v>67</c:v>
                </c:pt>
                <c:pt idx="12525">
                  <c:v>66</c:v>
                </c:pt>
                <c:pt idx="12526">
                  <c:v>67</c:v>
                </c:pt>
                <c:pt idx="12527">
                  <c:v>72</c:v>
                </c:pt>
                <c:pt idx="12528">
                  <c:v>81</c:v>
                </c:pt>
                <c:pt idx="12529">
                  <c:v>79</c:v>
                </c:pt>
                <c:pt idx="12530">
                  <c:v>86</c:v>
                </c:pt>
                <c:pt idx="12531">
                  <c:v>84</c:v>
                </c:pt>
                <c:pt idx="12532">
                  <c:v>84</c:v>
                </c:pt>
                <c:pt idx="12533">
                  <c:v>82</c:v>
                </c:pt>
                <c:pt idx="12534">
                  <c:v>79</c:v>
                </c:pt>
                <c:pt idx="12535">
                  <c:v>76</c:v>
                </c:pt>
                <c:pt idx="12536">
                  <c:v>80</c:v>
                </c:pt>
                <c:pt idx="12537">
                  <c:v>81</c:v>
                </c:pt>
                <c:pt idx="12538">
                  <c:v>80</c:v>
                </c:pt>
                <c:pt idx="12539">
                  <c:v>79</c:v>
                </c:pt>
                <c:pt idx="12540">
                  <c:v>73</c:v>
                </c:pt>
                <c:pt idx="12541">
                  <c:v>75</c:v>
                </c:pt>
                <c:pt idx="12542">
                  <c:v>68</c:v>
                </c:pt>
                <c:pt idx="12543">
                  <c:v>72</c:v>
                </c:pt>
                <c:pt idx="12544">
                  <c:v>73</c:v>
                </c:pt>
                <c:pt idx="12545">
                  <c:v>72</c:v>
                </c:pt>
                <c:pt idx="12546">
                  <c:v>73</c:v>
                </c:pt>
                <c:pt idx="12547">
                  <c:v>76</c:v>
                </c:pt>
                <c:pt idx="12548">
                  <c:v>74</c:v>
                </c:pt>
                <c:pt idx="12549">
                  <c:v>75</c:v>
                </c:pt>
                <c:pt idx="12550">
                  <c:v>75</c:v>
                </c:pt>
                <c:pt idx="12551">
                  <c:v>77</c:v>
                </c:pt>
                <c:pt idx="12552">
                  <c:v>80</c:v>
                </c:pt>
                <c:pt idx="12553">
                  <c:v>83</c:v>
                </c:pt>
                <c:pt idx="12554">
                  <c:v>82</c:v>
                </c:pt>
                <c:pt idx="12555">
                  <c:v>83</c:v>
                </c:pt>
                <c:pt idx="12556">
                  <c:v>80</c:v>
                </c:pt>
                <c:pt idx="12557">
                  <c:v>79</c:v>
                </c:pt>
                <c:pt idx="12558">
                  <c:v>77</c:v>
                </c:pt>
                <c:pt idx="12559">
                  <c:v>75</c:v>
                </c:pt>
                <c:pt idx="12560">
                  <c:v>78</c:v>
                </c:pt>
                <c:pt idx="12561">
                  <c:v>74</c:v>
                </c:pt>
                <c:pt idx="12562">
                  <c:v>80</c:v>
                </c:pt>
                <c:pt idx="12563">
                  <c:v>78</c:v>
                </c:pt>
                <c:pt idx="12564">
                  <c:v>76</c:v>
                </c:pt>
                <c:pt idx="12565">
                  <c:v>73</c:v>
                </c:pt>
                <c:pt idx="12566">
                  <c:v>72</c:v>
                </c:pt>
                <c:pt idx="12567">
                  <c:v>72</c:v>
                </c:pt>
                <c:pt idx="12568">
                  <c:v>78</c:v>
                </c:pt>
                <c:pt idx="12569">
                  <c:v>80</c:v>
                </c:pt>
                <c:pt idx="12570">
                  <c:v>86</c:v>
                </c:pt>
                <c:pt idx="12571">
                  <c:v>95</c:v>
                </c:pt>
                <c:pt idx="12572">
                  <c:v>95</c:v>
                </c:pt>
                <c:pt idx="12573">
                  <c:v>92</c:v>
                </c:pt>
                <c:pt idx="12574">
                  <c:v>86</c:v>
                </c:pt>
                <c:pt idx="12575">
                  <c:v>87</c:v>
                </c:pt>
                <c:pt idx="12576">
                  <c:v>91</c:v>
                </c:pt>
                <c:pt idx="12577">
                  <c:v>93</c:v>
                </c:pt>
                <c:pt idx="12578">
                  <c:v>97</c:v>
                </c:pt>
                <c:pt idx="12579">
                  <c:v>91</c:v>
                </c:pt>
                <c:pt idx="12580">
                  <c:v>87</c:v>
                </c:pt>
                <c:pt idx="12581">
                  <c:v>85</c:v>
                </c:pt>
                <c:pt idx="12582">
                  <c:v>81</c:v>
                </c:pt>
                <c:pt idx="12583">
                  <c:v>70</c:v>
                </c:pt>
                <c:pt idx="12584">
                  <c:v>69</c:v>
                </c:pt>
                <c:pt idx="12585">
                  <c:v>73</c:v>
                </c:pt>
                <c:pt idx="12586">
                  <c:v>71</c:v>
                </c:pt>
                <c:pt idx="12587">
                  <c:v>77</c:v>
                </c:pt>
                <c:pt idx="12588">
                  <c:v>76</c:v>
                </c:pt>
                <c:pt idx="12589">
                  <c:v>73</c:v>
                </c:pt>
                <c:pt idx="12590">
                  <c:v>72</c:v>
                </c:pt>
                <c:pt idx="12591">
                  <c:v>76</c:v>
                </c:pt>
                <c:pt idx="12592">
                  <c:v>75</c:v>
                </c:pt>
                <c:pt idx="12593">
                  <c:v>76</c:v>
                </c:pt>
                <c:pt idx="12594">
                  <c:v>79</c:v>
                </c:pt>
                <c:pt idx="12595">
                  <c:v>88</c:v>
                </c:pt>
                <c:pt idx="12596">
                  <c:v>91</c:v>
                </c:pt>
                <c:pt idx="12597">
                  <c:v>88</c:v>
                </c:pt>
                <c:pt idx="12598">
                  <c:v>88</c:v>
                </c:pt>
                <c:pt idx="12599">
                  <c:v>77</c:v>
                </c:pt>
                <c:pt idx="12600">
                  <c:v>70</c:v>
                </c:pt>
                <c:pt idx="12601">
                  <c:v>75</c:v>
                </c:pt>
                <c:pt idx="12602">
                  <c:v>78</c:v>
                </c:pt>
                <c:pt idx="12603">
                  <c:v>78</c:v>
                </c:pt>
                <c:pt idx="12604">
                  <c:v>79</c:v>
                </c:pt>
                <c:pt idx="12605">
                  <c:v>81</c:v>
                </c:pt>
                <c:pt idx="12606">
                  <c:v>81</c:v>
                </c:pt>
                <c:pt idx="12607">
                  <c:v>79</c:v>
                </c:pt>
                <c:pt idx="12608">
                  <c:v>79</c:v>
                </c:pt>
                <c:pt idx="12609">
                  <c:v>83</c:v>
                </c:pt>
                <c:pt idx="12610">
                  <c:v>85</c:v>
                </c:pt>
                <c:pt idx="12611">
                  <c:v>88</c:v>
                </c:pt>
                <c:pt idx="12612">
                  <c:v>88</c:v>
                </c:pt>
                <c:pt idx="12613">
                  <c:v>83</c:v>
                </c:pt>
                <c:pt idx="12614">
                  <c:v>82</c:v>
                </c:pt>
                <c:pt idx="12615">
                  <c:v>81</c:v>
                </c:pt>
                <c:pt idx="12616">
                  <c:v>82</c:v>
                </c:pt>
                <c:pt idx="12617">
                  <c:v>84</c:v>
                </c:pt>
                <c:pt idx="12618">
                  <c:v>81</c:v>
                </c:pt>
                <c:pt idx="12619">
                  <c:v>76</c:v>
                </c:pt>
                <c:pt idx="12620">
                  <c:v>75</c:v>
                </c:pt>
                <c:pt idx="12621">
                  <c:v>75</c:v>
                </c:pt>
                <c:pt idx="12622">
                  <c:v>76</c:v>
                </c:pt>
                <c:pt idx="12623">
                  <c:v>78</c:v>
                </c:pt>
                <c:pt idx="12624">
                  <c:v>80</c:v>
                </c:pt>
                <c:pt idx="12625">
                  <c:v>80</c:v>
                </c:pt>
                <c:pt idx="12626">
                  <c:v>80</c:v>
                </c:pt>
                <c:pt idx="12627">
                  <c:v>79</c:v>
                </c:pt>
                <c:pt idx="12628">
                  <c:v>75</c:v>
                </c:pt>
                <c:pt idx="12629">
                  <c:v>74</c:v>
                </c:pt>
                <c:pt idx="12630">
                  <c:v>75</c:v>
                </c:pt>
                <c:pt idx="12631">
                  <c:v>77</c:v>
                </c:pt>
                <c:pt idx="12632">
                  <c:v>75</c:v>
                </c:pt>
                <c:pt idx="12633">
                  <c:v>74</c:v>
                </c:pt>
                <c:pt idx="12634">
                  <c:v>76</c:v>
                </c:pt>
                <c:pt idx="12635">
                  <c:v>77</c:v>
                </c:pt>
                <c:pt idx="12636">
                  <c:v>76</c:v>
                </c:pt>
                <c:pt idx="12637">
                  <c:v>76</c:v>
                </c:pt>
                <c:pt idx="12638">
                  <c:v>70</c:v>
                </c:pt>
                <c:pt idx="12639">
                  <c:v>69</c:v>
                </c:pt>
                <c:pt idx="12640">
                  <c:v>68</c:v>
                </c:pt>
                <c:pt idx="12641">
                  <c:v>70</c:v>
                </c:pt>
                <c:pt idx="12642">
                  <c:v>69</c:v>
                </c:pt>
                <c:pt idx="12643">
                  <c:v>72</c:v>
                </c:pt>
                <c:pt idx="12644">
                  <c:v>75</c:v>
                </c:pt>
                <c:pt idx="12645">
                  <c:v>78</c:v>
                </c:pt>
                <c:pt idx="12646">
                  <c:v>78</c:v>
                </c:pt>
                <c:pt idx="12647">
                  <c:v>74</c:v>
                </c:pt>
                <c:pt idx="12648">
                  <c:v>73</c:v>
                </c:pt>
                <c:pt idx="12649">
                  <c:v>73</c:v>
                </c:pt>
                <c:pt idx="12650">
                  <c:v>73</c:v>
                </c:pt>
                <c:pt idx="12651">
                  <c:v>72</c:v>
                </c:pt>
                <c:pt idx="12652">
                  <c:v>76</c:v>
                </c:pt>
                <c:pt idx="12653">
                  <c:v>75</c:v>
                </c:pt>
                <c:pt idx="12654">
                  <c:v>80</c:v>
                </c:pt>
                <c:pt idx="12655">
                  <c:v>80</c:v>
                </c:pt>
                <c:pt idx="12656">
                  <c:v>79</c:v>
                </c:pt>
                <c:pt idx="12657">
                  <c:v>75</c:v>
                </c:pt>
                <c:pt idx="12658">
                  <c:v>73</c:v>
                </c:pt>
                <c:pt idx="12659">
                  <c:v>75</c:v>
                </c:pt>
                <c:pt idx="12660">
                  <c:v>80</c:v>
                </c:pt>
                <c:pt idx="12661">
                  <c:v>81</c:v>
                </c:pt>
                <c:pt idx="12662">
                  <c:v>85</c:v>
                </c:pt>
                <c:pt idx="12663">
                  <c:v>87</c:v>
                </c:pt>
                <c:pt idx="12664">
                  <c:v>82</c:v>
                </c:pt>
                <c:pt idx="12665">
                  <c:v>83</c:v>
                </c:pt>
                <c:pt idx="12666">
                  <c:v>80</c:v>
                </c:pt>
                <c:pt idx="12667">
                  <c:v>81</c:v>
                </c:pt>
                <c:pt idx="12668">
                  <c:v>81</c:v>
                </c:pt>
                <c:pt idx="12669">
                  <c:v>80</c:v>
                </c:pt>
                <c:pt idx="12670">
                  <c:v>78</c:v>
                </c:pt>
                <c:pt idx="12671">
                  <c:v>75</c:v>
                </c:pt>
                <c:pt idx="12672">
                  <c:v>75</c:v>
                </c:pt>
                <c:pt idx="12673">
                  <c:v>73</c:v>
                </c:pt>
                <c:pt idx="12674">
                  <c:v>73</c:v>
                </c:pt>
                <c:pt idx="12675">
                  <c:v>73</c:v>
                </c:pt>
                <c:pt idx="12676">
                  <c:v>70</c:v>
                </c:pt>
                <c:pt idx="12677">
                  <c:v>66</c:v>
                </c:pt>
                <c:pt idx="12678">
                  <c:v>65</c:v>
                </c:pt>
                <c:pt idx="12679">
                  <c:v>68</c:v>
                </c:pt>
                <c:pt idx="12680">
                  <c:v>66</c:v>
                </c:pt>
                <c:pt idx="12681">
                  <c:v>70</c:v>
                </c:pt>
                <c:pt idx="12682">
                  <c:v>74</c:v>
                </c:pt>
                <c:pt idx="12683">
                  <c:v>75</c:v>
                </c:pt>
                <c:pt idx="12684">
                  <c:v>73</c:v>
                </c:pt>
                <c:pt idx="12685">
                  <c:v>76</c:v>
                </c:pt>
                <c:pt idx="12686">
                  <c:v>81</c:v>
                </c:pt>
                <c:pt idx="12687">
                  <c:v>85</c:v>
                </c:pt>
                <c:pt idx="12688">
                  <c:v>91</c:v>
                </c:pt>
                <c:pt idx="12689">
                  <c:v>97</c:v>
                </c:pt>
                <c:pt idx="12690">
                  <c:v>99</c:v>
                </c:pt>
                <c:pt idx="12691">
                  <c:v>102</c:v>
                </c:pt>
                <c:pt idx="12692">
                  <c:v>107</c:v>
                </c:pt>
                <c:pt idx="12693">
                  <c:v>105</c:v>
                </c:pt>
                <c:pt idx="12694">
                  <c:v>107</c:v>
                </c:pt>
                <c:pt idx="12695">
                  <c:v>110</c:v>
                </c:pt>
                <c:pt idx="12696">
                  <c:v>114</c:v>
                </c:pt>
                <c:pt idx="12697">
                  <c:v>112</c:v>
                </c:pt>
                <c:pt idx="12698">
                  <c:v>105</c:v>
                </c:pt>
                <c:pt idx="12699">
                  <c:v>107</c:v>
                </c:pt>
                <c:pt idx="12700">
                  <c:v>101</c:v>
                </c:pt>
                <c:pt idx="12701">
                  <c:v>97</c:v>
                </c:pt>
                <c:pt idx="12702">
                  <c:v>98</c:v>
                </c:pt>
                <c:pt idx="12703">
                  <c:v>93</c:v>
                </c:pt>
                <c:pt idx="12704">
                  <c:v>92</c:v>
                </c:pt>
                <c:pt idx="12705">
                  <c:v>94</c:v>
                </c:pt>
                <c:pt idx="12706">
                  <c:v>100</c:v>
                </c:pt>
                <c:pt idx="12707">
                  <c:v>103</c:v>
                </c:pt>
                <c:pt idx="12708">
                  <c:v>95</c:v>
                </c:pt>
                <c:pt idx="12709">
                  <c:v>93</c:v>
                </c:pt>
                <c:pt idx="12710">
                  <c:v>86</c:v>
                </c:pt>
                <c:pt idx="12711">
                  <c:v>84</c:v>
                </c:pt>
                <c:pt idx="12712">
                  <c:v>88</c:v>
                </c:pt>
                <c:pt idx="12713">
                  <c:v>93</c:v>
                </c:pt>
                <c:pt idx="12714">
                  <c:v>92</c:v>
                </c:pt>
                <c:pt idx="12715">
                  <c:v>90</c:v>
                </c:pt>
                <c:pt idx="12716">
                  <c:v>89</c:v>
                </c:pt>
                <c:pt idx="12717">
                  <c:v>93</c:v>
                </c:pt>
                <c:pt idx="12718">
                  <c:v>88</c:v>
                </c:pt>
                <c:pt idx="12719">
                  <c:v>77</c:v>
                </c:pt>
                <c:pt idx="12720">
                  <c:v>80</c:v>
                </c:pt>
                <c:pt idx="12721">
                  <c:v>83</c:v>
                </c:pt>
                <c:pt idx="12722">
                  <c:v>88</c:v>
                </c:pt>
                <c:pt idx="12723">
                  <c:v>82</c:v>
                </c:pt>
                <c:pt idx="12724">
                  <c:v>82</c:v>
                </c:pt>
                <c:pt idx="12725">
                  <c:v>86</c:v>
                </c:pt>
                <c:pt idx="12726">
                  <c:v>88</c:v>
                </c:pt>
                <c:pt idx="12727">
                  <c:v>92</c:v>
                </c:pt>
                <c:pt idx="12728">
                  <c:v>94</c:v>
                </c:pt>
                <c:pt idx="12729">
                  <c:v>88</c:v>
                </c:pt>
                <c:pt idx="12730">
                  <c:v>89</c:v>
                </c:pt>
                <c:pt idx="12731">
                  <c:v>94</c:v>
                </c:pt>
                <c:pt idx="12732">
                  <c:v>97</c:v>
                </c:pt>
                <c:pt idx="12733">
                  <c:v>95</c:v>
                </c:pt>
                <c:pt idx="12734">
                  <c:v>97</c:v>
                </c:pt>
                <c:pt idx="12735">
                  <c:v>96</c:v>
                </c:pt>
                <c:pt idx="12736">
                  <c:v>92</c:v>
                </c:pt>
                <c:pt idx="12737">
                  <c:v>90</c:v>
                </c:pt>
                <c:pt idx="12738">
                  <c:v>87</c:v>
                </c:pt>
                <c:pt idx="12739">
                  <c:v>78</c:v>
                </c:pt>
                <c:pt idx="12740">
                  <c:v>73</c:v>
                </c:pt>
                <c:pt idx="12741">
                  <c:v>71</c:v>
                </c:pt>
                <c:pt idx="12742">
                  <c:v>63</c:v>
                </c:pt>
                <c:pt idx="12743">
                  <c:v>59</c:v>
                </c:pt>
                <c:pt idx="12744">
                  <c:v>55</c:v>
                </c:pt>
                <c:pt idx="12745">
                  <c:v>54</c:v>
                </c:pt>
                <c:pt idx="12746">
                  <c:v>44</c:v>
                </c:pt>
                <c:pt idx="12747">
                  <c:v>40</c:v>
                </c:pt>
                <c:pt idx="12748">
                  <c:v>37</c:v>
                </c:pt>
                <c:pt idx="12749">
                  <c:v>33</c:v>
                </c:pt>
                <c:pt idx="12750">
                  <c:v>33</c:v>
                </c:pt>
                <c:pt idx="12751">
                  <c:v>34</c:v>
                </c:pt>
                <c:pt idx="12752">
                  <c:v>39</c:v>
                </c:pt>
                <c:pt idx="12753">
                  <c:v>42</c:v>
                </c:pt>
                <c:pt idx="12754">
                  <c:v>45</c:v>
                </c:pt>
                <c:pt idx="12755">
                  <c:v>43</c:v>
                </c:pt>
                <c:pt idx="12756">
                  <c:v>45</c:v>
                </c:pt>
                <c:pt idx="12757">
                  <c:v>43</c:v>
                </c:pt>
                <c:pt idx="12758">
                  <c:v>43</c:v>
                </c:pt>
                <c:pt idx="12759">
                  <c:v>47</c:v>
                </c:pt>
                <c:pt idx="12760">
                  <c:v>51</c:v>
                </c:pt>
                <c:pt idx="12761">
                  <c:v>54</c:v>
                </c:pt>
                <c:pt idx="12762">
                  <c:v>56</c:v>
                </c:pt>
                <c:pt idx="12763">
                  <c:v>62</c:v>
                </c:pt>
                <c:pt idx="12764">
                  <c:v>63</c:v>
                </c:pt>
                <c:pt idx="12765">
                  <c:v>66</c:v>
                </c:pt>
                <c:pt idx="12766">
                  <c:v>74</c:v>
                </c:pt>
                <c:pt idx="12767">
                  <c:v>82</c:v>
                </c:pt>
                <c:pt idx="12768">
                  <c:v>81</c:v>
                </c:pt>
                <c:pt idx="12769">
                  <c:v>82</c:v>
                </c:pt>
                <c:pt idx="12770">
                  <c:v>85</c:v>
                </c:pt>
                <c:pt idx="12771">
                  <c:v>82</c:v>
                </c:pt>
                <c:pt idx="12772">
                  <c:v>81</c:v>
                </c:pt>
                <c:pt idx="12773">
                  <c:v>81</c:v>
                </c:pt>
                <c:pt idx="12774">
                  <c:v>80</c:v>
                </c:pt>
                <c:pt idx="12775">
                  <c:v>76</c:v>
                </c:pt>
                <c:pt idx="12776">
                  <c:v>76</c:v>
                </c:pt>
                <c:pt idx="12777">
                  <c:v>77</c:v>
                </c:pt>
                <c:pt idx="12778">
                  <c:v>67</c:v>
                </c:pt>
                <c:pt idx="12779">
                  <c:v>68</c:v>
                </c:pt>
                <c:pt idx="12780">
                  <c:v>70</c:v>
                </c:pt>
                <c:pt idx="12781">
                  <c:v>73</c:v>
                </c:pt>
                <c:pt idx="12782">
                  <c:v>73</c:v>
                </c:pt>
                <c:pt idx="12783">
                  <c:v>72</c:v>
                </c:pt>
                <c:pt idx="12784">
                  <c:v>77</c:v>
                </c:pt>
                <c:pt idx="12785">
                  <c:v>77</c:v>
                </c:pt>
                <c:pt idx="12786">
                  <c:v>76</c:v>
                </c:pt>
                <c:pt idx="12787">
                  <c:v>74</c:v>
                </c:pt>
                <c:pt idx="12788">
                  <c:v>77</c:v>
                </c:pt>
                <c:pt idx="12789">
                  <c:v>75</c:v>
                </c:pt>
                <c:pt idx="12790">
                  <c:v>72</c:v>
                </c:pt>
                <c:pt idx="12791">
                  <c:v>70</c:v>
                </c:pt>
                <c:pt idx="12792">
                  <c:v>72</c:v>
                </c:pt>
                <c:pt idx="12793">
                  <c:v>73</c:v>
                </c:pt>
                <c:pt idx="12794">
                  <c:v>72</c:v>
                </c:pt>
                <c:pt idx="12795">
                  <c:v>74</c:v>
                </c:pt>
                <c:pt idx="12796">
                  <c:v>71</c:v>
                </c:pt>
                <c:pt idx="12797">
                  <c:v>68</c:v>
                </c:pt>
                <c:pt idx="12798">
                  <c:v>70</c:v>
                </c:pt>
                <c:pt idx="12799">
                  <c:v>70</c:v>
                </c:pt>
                <c:pt idx="12800">
                  <c:v>69</c:v>
                </c:pt>
                <c:pt idx="12801">
                  <c:v>69</c:v>
                </c:pt>
                <c:pt idx="12802">
                  <c:v>71</c:v>
                </c:pt>
                <c:pt idx="12803">
                  <c:v>73</c:v>
                </c:pt>
                <c:pt idx="12804">
                  <c:v>73</c:v>
                </c:pt>
                <c:pt idx="12805">
                  <c:v>76</c:v>
                </c:pt>
                <c:pt idx="12806">
                  <c:v>82</c:v>
                </c:pt>
                <c:pt idx="12807">
                  <c:v>85</c:v>
                </c:pt>
                <c:pt idx="12808">
                  <c:v>81</c:v>
                </c:pt>
                <c:pt idx="12809">
                  <c:v>85</c:v>
                </c:pt>
                <c:pt idx="12810">
                  <c:v>84</c:v>
                </c:pt>
                <c:pt idx="12811">
                  <c:v>88</c:v>
                </c:pt>
                <c:pt idx="12812">
                  <c:v>87</c:v>
                </c:pt>
                <c:pt idx="12813">
                  <c:v>85</c:v>
                </c:pt>
                <c:pt idx="12814">
                  <c:v>89</c:v>
                </c:pt>
                <c:pt idx="12815">
                  <c:v>89</c:v>
                </c:pt>
                <c:pt idx="12816">
                  <c:v>87</c:v>
                </c:pt>
                <c:pt idx="12817">
                  <c:v>84</c:v>
                </c:pt>
                <c:pt idx="12818">
                  <c:v>84</c:v>
                </c:pt>
                <c:pt idx="12819">
                  <c:v>77</c:v>
                </c:pt>
                <c:pt idx="12820">
                  <c:v>78</c:v>
                </c:pt>
                <c:pt idx="12821">
                  <c:v>75</c:v>
                </c:pt>
                <c:pt idx="12822">
                  <c:v>70</c:v>
                </c:pt>
                <c:pt idx="12823">
                  <c:v>65</c:v>
                </c:pt>
                <c:pt idx="12824">
                  <c:v>66</c:v>
                </c:pt>
                <c:pt idx="12825">
                  <c:v>67</c:v>
                </c:pt>
                <c:pt idx="12826">
                  <c:v>64</c:v>
                </c:pt>
                <c:pt idx="12827">
                  <c:v>63</c:v>
                </c:pt>
                <c:pt idx="12828">
                  <c:v>63</c:v>
                </c:pt>
                <c:pt idx="12829">
                  <c:v>67</c:v>
                </c:pt>
                <c:pt idx="12830">
                  <c:v>67</c:v>
                </c:pt>
                <c:pt idx="12831">
                  <c:v>71</c:v>
                </c:pt>
                <c:pt idx="12832">
                  <c:v>77</c:v>
                </c:pt>
                <c:pt idx="12833">
                  <c:v>77</c:v>
                </c:pt>
                <c:pt idx="12834">
                  <c:v>77</c:v>
                </c:pt>
                <c:pt idx="12835">
                  <c:v>73</c:v>
                </c:pt>
                <c:pt idx="12836">
                  <c:v>74</c:v>
                </c:pt>
                <c:pt idx="12837">
                  <c:v>76</c:v>
                </c:pt>
                <c:pt idx="12838">
                  <c:v>75</c:v>
                </c:pt>
                <c:pt idx="12839">
                  <c:v>71</c:v>
                </c:pt>
                <c:pt idx="12840">
                  <c:v>72</c:v>
                </c:pt>
                <c:pt idx="12841">
                  <c:v>71</c:v>
                </c:pt>
                <c:pt idx="12842">
                  <c:v>70</c:v>
                </c:pt>
                <c:pt idx="12843">
                  <c:v>67</c:v>
                </c:pt>
                <c:pt idx="12844">
                  <c:v>66</c:v>
                </c:pt>
                <c:pt idx="12845">
                  <c:v>69</c:v>
                </c:pt>
                <c:pt idx="12846">
                  <c:v>70</c:v>
                </c:pt>
                <c:pt idx="12847">
                  <c:v>77</c:v>
                </c:pt>
                <c:pt idx="12848">
                  <c:v>80</c:v>
                </c:pt>
                <c:pt idx="12849">
                  <c:v>76</c:v>
                </c:pt>
                <c:pt idx="12850">
                  <c:v>83</c:v>
                </c:pt>
                <c:pt idx="12851">
                  <c:v>84</c:v>
                </c:pt>
                <c:pt idx="12852">
                  <c:v>81</c:v>
                </c:pt>
                <c:pt idx="12853">
                  <c:v>75</c:v>
                </c:pt>
                <c:pt idx="12854">
                  <c:v>76</c:v>
                </c:pt>
                <c:pt idx="12855">
                  <c:v>80</c:v>
                </c:pt>
                <c:pt idx="12856">
                  <c:v>79</c:v>
                </c:pt>
                <c:pt idx="12857">
                  <c:v>79</c:v>
                </c:pt>
                <c:pt idx="12858">
                  <c:v>86</c:v>
                </c:pt>
                <c:pt idx="12859">
                  <c:v>84</c:v>
                </c:pt>
                <c:pt idx="12860">
                  <c:v>81</c:v>
                </c:pt>
                <c:pt idx="12861">
                  <c:v>83</c:v>
                </c:pt>
                <c:pt idx="12862">
                  <c:v>77</c:v>
                </c:pt>
                <c:pt idx="12863">
                  <c:v>77</c:v>
                </c:pt>
                <c:pt idx="12864">
                  <c:v>78</c:v>
                </c:pt>
                <c:pt idx="12865">
                  <c:v>82</c:v>
                </c:pt>
                <c:pt idx="12866">
                  <c:v>81</c:v>
                </c:pt>
                <c:pt idx="12867">
                  <c:v>80</c:v>
                </c:pt>
                <c:pt idx="12868">
                  <c:v>85</c:v>
                </c:pt>
                <c:pt idx="12869">
                  <c:v>79</c:v>
                </c:pt>
                <c:pt idx="12870">
                  <c:v>71</c:v>
                </c:pt>
                <c:pt idx="12871">
                  <c:v>75</c:v>
                </c:pt>
                <c:pt idx="12872">
                  <c:v>79</c:v>
                </c:pt>
                <c:pt idx="12873">
                  <c:v>83</c:v>
                </c:pt>
                <c:pt idx="12874">
                  <c:v>89</c:v>
                </c:pt>
                <c:pt idx="12875">
                  <c:v>89</c:v>
                </c:pt>
                <c:pt idx="12876">
                  <c:v>89</c:v>
                </c:pt>
                <c:pt idx="12877">
                  <c:v>86</c:v>
                </c:pt>
                <c:pt idx="12878">
                  <c:v>83</c:v>
                </c:pt>
                <c:pt idx="12879">
                  <c:v>87</c:v>
                </c:pt>
                <c:pt idx="12880">
                  <c:v>81</c:v>
                </c:pt>
                <c:pt idx="12881">
                  <c:v>82</c:v>
                </c:pt>
                <c:pt idx="12882">
                  <c:v>82</c:v>
                </c:pt>
                <c:pt idx="12883">
                  <c:v>79</c:v>
                </c:pt>
                <c:pt idx="12884">
                  <c:v>76</c:v>
                </c:pt>
                <c:pt idx="12885">
                  <c:v>70</c:v>
                </c:pt>
                <c:pt idx="12886">
                  <c:v>70</c:v>
                </c:pt>
                <c:pt idx="12887">
                  <c:v>69</c:v>
                </c:pt>
                <c:pt idx="12888">
                  <c:v>65</c:v>
                </c:pt>
                <c:pt idx="12889">
                  <c:v>65</c:v>
                </c:pt>
                <c:pt idx="12890">
                  <c:v>68</c:v>
                </c:pt>
                <c:pt idx="12891">
                  <c:v>67</c:v>
                </c:pt>
                <c:pt idx="12892">
                  <c:v>71</c:v>
                </c:pt>
                <c:pt idx="12893">
                  <c:v>66</c:v>
                </c:pt>
                <c:pt idx="12894">
                  <c:v>70</c:v>
                </c:pt>
                <c:pt idx="12895">
                  <c:v>70</c:v>
                </c:pt>
                <c:pt idx="12896">
                  <c:v>75</c:v>
                </c:pt>
                <c:pt idx="12897">
                  <c:v>83</c:v>
                </c:pt>
                <c:pt idx="12898">
                  <c:v>80</c:v>
                </c:pt>
                <c:pt idx="12899">
                  <c:v>82</c:v>
                </c:pt>
                <c:pt idx="12900">
                  <c:v>84</c:v>
                </c:pt>
                <c:pt idx="12901">
                  <c:v>89</c:v>
                </c:pt>
                <c:pt idx="12902">
                  <c:v>89</c:v>
                </c:pt>
                <c:pt idx="12903">
                  <c:v>87</c:v>
                </c:pt>
                <c:pt idx="12904">
                  <c:v>87</c:v>
                </c:pt>
                <c:pt idx="12905">
                  <c:v>91</c:v>
                </c:pt>
                <c:pt idx="12906">
                  <c:v>89</c:v>
                </c:pt>
                <c:pt idx="12907">
                  <c:v>88</c:v>
                </c:pt>
                <c:pt idx="12908">
                  <c:v>84</c:v>
                </c:pt>
                <c:pt idx="12909">
                  <c:v>78</c:v>
                </c:pt>
                <c:pt idx="12910">
                  <c:v>76</c:v>
                </c:pt>
                <c:pt idx="12911">
                  <c:v>73</c:v>
                </c:pt>
                <c:pt idx="12912">
                  <c:v>73</c:v>
                </c:pt>
                <c:pt idx="12913">
                  <c:v>72</c:v>
                </c:pt>
                <c:pt idx="12914">
                  <c:v>71</c:v>
                </c:pt>
                <c:pt idx="12915">
                  <c:v>79</c:v>
                </c:pt>
                <c:pt idx="12916">
                  <c:v>79</c:v>
                </c:pt>
                <c:pt idx="12917">
                  <c:v>80</c:v>
                </c:pt>
                <c:pt idx="12918">
                  <c:v>78</c:v>
                </c:pt>
                <c:pt idx="12919">
                  <c:v>74</c:v>
                </c:pt>
                <c:pt idx="12920">
                  <c:v>74</c:v>
                </c:pt>
                <c:pt idx="12921">
                  <c:v>73</c:v>
                </c:pt>
                <c:pt idx="12922">
                  <c:v>70</c:v>
                </c:pt>
                <c:pt idx="12923">
                  <c:v>71</c:v>
                </c:pt>
                <c:pt idx="12924">
                  <c:v>70</c:v>
                </c:pt>
                <c:pt idx="12925">
                  <c:v>65</c:v>
                </c:pt>
                <c:pt idx="12926">
                  <c:v>70</c:v>
                </c:pt>
                <c:pt idx="12927">
                  <c:v>65</c:v>
                </c:pt>
                <c:pt idx="12928">
                  <c:v>63</c:v>
                </c:pt>
                <c:pt idx="12929">
                  <c:v>59</c:v>
                </c:pt>
                <c:pt idx="12930">
                  <c:v>59</c:v>
                </c:pt>
                <c:pt idx="12931">
                  <c:v>64</c:v>
                </c:pt>
                <c:pt idx="12932">
                  <c:v>65</c:v>
                </c:pt>
                <c:pt idx="12933">
                  <c:v>64</c:v>
                </c:pt>
                <c:pt idx="12934">
                  <c:v>69</c:v>
                </c:pt>
                <c:pt idx="12935">
                  <c:v>68</c:v>
                </c:pt>
                <c:pt idx="12936">
                  <c:v>72</c:v>
                </c:pt>
                <c:pt idx="12937">
                  <c:v>71</c:v>
                </c:pt>
                <c:pt idx="12938">
                  <c:v>68</c:v>
                </c:pt>
                <c:pt idx="12939">
                  <c:v>70</c:v>
                </c:pt>
                <c:pt idx="12940">
                  <c:v>78</c:v>
                </c:pt>
                <c:pt idx="12941">
                  <c:v>79</c:v>
                </c:pt>
                <c:pt idx="12942">
                  <c:v>76</c:v>
                </c:pt>
                <c:pt idx="12943">
                  <c:v>72</c:v>
                </c:pt>
                <c:pt idx="12944">
                  <c:v>69</c:v>
                </c:pt>
                <c:pt idx="12945">
                  <c:v>74</c:v>
                </c:pt>
                <c:pt idx="12946">
                  <c:v>72</c:v>
                </c:pt>
                <c:pt idx="12947">
                  <c:v>74</c:v>
                </c:pt>
                <c:pt idx="12948">
                  <c:v>74</c:v>
                </c:pt>
                <c:pt idx="12949">
                  <c:v>73</c:v>
                </c:pt>
                <c:pt idx="12950">
                  <c:v>68</c:v>
                </c:pt>
                <c:pt idx="12951">
                  <c:v>66</c:v>
                </c:pt>
                <c:pt idx="12952">
                  <c:v>62</c:v>
                </c:pt>
                <c:pt idx="12953">
                  <c:v>61</c:v>
                </c:pt>
                <c:pt idx="12954">
                  <c:v>68</c:v>
                </c:pt>
                <c:pt idx="12955">
                  <c:v>69</c:v>
                </c:pt>
                <c:pt idx="12956">
                  <c:v>71</c:v>
                </c:pt>
                <c:pt idx="12957">
                  <c:v>65</c:v>
                </c:pt>
                <c:pt idx="12958">
                  <c:v>65</c:v>
                </c:pt>
                <c:pt idx="12959">
                  <c:v>68</c:v>
                </c:pt>
                <c:pt idx="12960">
                  <c:v>67</c:v>
                </c:pt>
                <c:pt idx="12961">
                  <c:v>76</c:v>
                </c:pt>
                <c:pt idx="12962">
                  <c:v>83</c:v>
                </c:pt>
                <c:pt idx="12963">
                  <c:v>81</c:v>
                </c:pt>
                <c:pt idx="12964">
                  <c:v>84</c:v>
                </c:pt>
                <c:pt idx="12965">
                  <c:v>80</c:v>
                </c:pt>
                <c:pt idx="12966">
                  <c:v>77</c:v>
                </c:pt>
                <c:pt idx="12967">
                  <c:v>77</c:v>
                </c:pt>
                <c:pt idx="12968">
                  <c:v>81</c:v>
                </c:pt>
                <c:pt idx="12969">
                  <c:v>87</c:v>
                </c:pt>
                <c:pt idx="12970">
                  <c:v>90</c:v>
                </c:pt>
                <c:pt idx="12971">
                  <c:v>93</c:v>
                </c:pt>
                <c:pt idx="12972">
                  <c:v>94</c:v>
                </c:pt>
                <c:pt idx="12973">
                  <c:v>91</c:v>
                </c:pt>
                <c:pt idx="12974">
                  <c:v>85</c:v>
                </c:pt>
                <c:pt idx="12975">
                  <c:v>89</c:v>
                </c:pt>
                <c:pt idx="12976">
                  <c:v>89</c:v>
                </c:pt>
                <c:pt idx="12977">
                  <c:v>88</c:v>
                </c:pt>
                <c:pt idx="12978">
                  <c:v>86</c:v>
                </c:pt>
                <c:pt idx="12979">
                  <c:v>86</c:v>
                </c:pt>
                <c:pt idx="12980">
                  <c:v>85</c:v>
                </c:pt>
                <c:pt idx="12981">
                  <c:v>80</c:v>
                </c:pt>
                <c:pt idx="12982">
                  <c:v>76</c:v>
                </c:pt>
                <c:pt idx="12983">
                  <c:v>66</c:v>
                </c:pt>
                <c:pt idx="12984">
                  <c:v>69</c:v>
                </c:pt>
                <c:pt idx="12985">
                  <c:v>67</c:v>
                </c:pt>
                <c:pt idx="12986">
                  <c:v>73</c:v>
                </c:pt>
                <c:pt idx="12987">
                  <c:v>80</c:v>
                </c:pt>
                <c:pt idx="12988">
                  <c:v>85</c:v>
                </c:pt>
                <c:pt idx="12989">
                  <c:v>89</c:v>
                </c:pt>
                <c:pt idx="12990">
                  <c:v>91</c:v>
                </c:pt>
                <c:pt idx="12991">
                  <c:v>92</c:v>
                </c:pt>
                <c:pt idx="12992">
                  <c:v>90</c:v>
                </c:pt>
                <c:pt idx="12993">
                  <c:v>90</c:v>
                </c:pt>
                <c:pt idx="12994">
                  <c:v>89</c:v>
                </c:pt>
                <c:pt idx="12995">
                  <c:v>100</c:v>
                </c:pt>
                <c:pt idx="12996">
                  <c:v>96</c:v>
                </c:pt>
                <c:pt idx="12997">
                  <c:v>100</c:v>
                </c:pt>
                <c:pt idx="12998">
                  <c:v>97</c:v>
                </c:pt>
                <c:pt idx="12999">
                  <c:v>90</c:v>
                </c:pt>
                <c:pt idx="13000">
                  <c:v>88</c:v>
                </c:pt>
                <c:pt idx="13001">
                  <c:v>89</c:v>
                </c:pt>
                <c:pt idx="13002">
                  <c:v>88</c:v>
                </c:pt>
                <c:pt idx="13003">
                  <c:v>86</c:v>
                </c:pt>
                <c:pt idx="13004">
                  <c:v>87</c:v>
                </c:pt>
                <c:pt idx="13005">
                  <c:v>90</c:v>
                </c:pt>
                <c:pt idx="13006">
                  <c:v>92</c:v>
                </c:pt>
                <c:pt idx="13007">
                  <c:v>88</c:v>
                </c:pt>
                <c:pt idx="13008">
                  <c:v>87</c:v>
                </c:pt>
                <c:pt idx="13009">
                  <c:v>86</c:v>
                </c:pt>
                <c:pt idx="13010">
                  <c:v>84</c:v>
                </c:pt>
                <c:pt idx="13011">
                  <c:v>83</c:v>
                </c:pt>
                <c:pt idx="13012">
                  <c:v>86</c:v>
                </c:pt>
                <c:pt idx="13013">
                  <c:v>85</c:v>
                </c:pt>
                <c:pt idx="13014">
                  <c:v>87</c:v>
                </c:pt>
                <c:pt idx="13015">
                  <c:v>85</c:v>
                </c:pt>
                <c:pt idx="13016">
                  <c:v>85</c:v>
                </c:pt>
                <c:pt idx="13017">
                  <c:v>84</c:v>
                </c:pt>
                <c:pt idx="13018">
                  <c:v>83</c:v>
                </c:pt>
                <c:pt idx="13019">
                  <c:v>81</c:v>
                </c:pt>
                <c:pt idx="13020">
                  <c:v>79</c:v>
                </c:pt>
                <c:pt idx="13021">
                  <c:v>75</c:v>
                </c:pt>
                <c:pt idx="13022">
                  <c:v>70</c:v>
                </c:pt>
                <c:pt idx="13023">
                  <c:v>72</c:v>
                </c:pt>
                <c:pt idx="13024">
                  <c:v>69</c:v>
                </c:pt>
                <c:pt idx="13025">
                  <c:v>66</c:v>
                </c:pt>
                <c:pt idx="13026">
                  <c:v>70</c:v>
                </c:pt>
                <c:pt idx="13027">
                  <c:v>73</c:v>
                </c:pt>
                <c:pt idx="13028">
                  <c:v>69</c:v>
                </c:pt>
                <c:pt idx="13029">
                  <c:v>70</c:v>
                </c:pt>
                <c:pt idx="13030">
                  <c:v>71</c:v>
                </c:pt>
                <c:pt idx="13031">
                  <c:v>70</c:v>
                </c:pt>
                <c:pt idx="13032">
                  <c:v>72</c:v>
                </c:pt>
                <c:pt idx="13033">
                  <c:v>73</c:v>
                </c:pt>
                <c:pt idx="13034">
                  <c:v>73</c:v>
                </c:pt>
                <c:pt idx="13035">
                  <c:v>72</c:v>
                </c:pt>
                <c:pt idx="13036">
                  <c:v>70</c:v>
                </c:pt>
                <c:pt idx="13037">
                  <c:v>69</c:v>
                </c:pt>
                <c:pt idx="13038">
                  <c:v>66</c:v>
                </c:pt>
                <c:pt idx="13039">
                  <c:v>65</c:v>
                </c:pt>
                <c:pt idx="13040">
                  <c:v>69</c:v>
                </c:pt>
                <c:pt idx="13041">
                  <c:v>69</c:v>
                </c:pt>
                <c:pt idx="13042">
                  <c:v>72</c:v>
                </c:pt>
                <c:pt idx="13043">
                  <c:v>72</c:v>
                </c:pt>
                <c:pt idx="13044">
                  <c:v>77</c:v>
                </c:pt>
                <c:pt idx="13045">
                  <c:v>77</c:v>
                </c:pt>
                <c:pt idx="13046">
                  <c:v>81</c:v>
                </c:pt>
                <c:pt idx="13047">
                  <c:v>85</c:v>
                </c:pt>
                <c:pt idx="13048">
                  <c:v>89</c:v>
                </c:pt>
                <c:pt idx="13049">
                  <c:v>87</c:v>
                </c:pt>
                <c:pt idx="13050">
                  <c:v>89</c:v>
                </c:pt>
                <c:pt idx="13051">
                  <c:v>90</c:v>
                </c:pt>
                <c:pt idx="13052">
                  <c:v>90</c:v>
                </c:pt>
                <c:pt idx="13053">
                  <c:v>96</c:v>
                </c:pt>
                <c:pt idx="13054">
                  <c:v>97</c:v>
                </c:pt>
                <c:pt idx="13055">
                  <c:v>97</c:v>
                </c:pt>
                <c:pt idx="13056">
                  <c:v>93</c:v>
                </c:pt>
                <c:pt idx="13057">
                  <c:v>97</c:v>
                </c:pt>
                <c:pt idx="13058">
                  <c:v>95</c:v>
                </c:pt>
                <c:pt idx="13059">
                  <c:v>96</c:v>
                </c:pt>
                <c:pt idx="13060">
                  <c:v>101</c:v>
                </c:pt>
                <c:pt idx="13061">
                  <c:v>99</c:v>
                </c:pt>
                <c:pt idx="13062">
                  <c:v>101</c:v>
                </c:pt>
                <c:pt idx="13063">
                  <c:v>100</c:v>
                </c:pt>
                <c:pt idx="13064">
                  <c:v>98</c:v>
                </c:pt>
                <c:pt idx="13065">
                  <c:v>89</c:v>
                </c:pt>
                <c:pt idx="13066">
                  <c:v>87</c:v>
                </c:pt>
                <c:pt idx="13067">
                  <c:v>90</c:v>
                </c:pt>
                <c:pt idx="13068">
                  <c:v>89</c:v>
                </c:pt>
                <c:pt idx="13069">
                  <c:v>85</c:v>
                </c:pt>
                <c:pt idx="13070">
                  <c:v>83</c:v>
                </c:pt>
                <c:pt idx="13071">
                  <c:v>78</c:v>
                </c:pt>
                <c:pt idx="13072">
                  <c:v>77</c:v>
                </c:pt>
                <c:pt idx="13073">
                  <c:v>78</c:v>
                </c:pt>
                <c:pt idx="13074">
                  <c:v>73</c:v>
                </c:pt>
                <c:pt idx="13075">
                  <c:v>68</c:v>
                </c:pt>
                <c:pt idx="13076">
                  <c:v>70</c:v>
                </c:pt>
                <c:pt idx="13077">
                  <c:v>69</c:v>
                </c:pt>
                <c:pt idx="13078">
                  <c:v>69</c:v>
                </c:pt>
                <c:pt idx="13079">
                  <c:v>71</c:v>
                </c:pt>
                <c:pt idx="13080">
                  <c:v>70</c:v>
                </c:pt>
                <c:pt idx="13081">
                  <c:v>72</c:v>
                </c:pt>
                <c:pt idx="13082">
                  <c:v>76</c:v>
                </c:pt>
                <c:pt idx="13083">
                  <c:v>74</c:v>
                </c:pt>
                <c:pt idx="13084">
                  <c:v>71</c:v>
                </c:pt>
                <c:pt idx="13085">
                  <c:v>70</c:v>
                </c:pt>
                <c:pt idx="13086">
                  <c:v>70</c:v>
                </c:pt>
                <c:pt idx="13087">
                  <c:v>69</c:v>
                </c:pt>
                <c:pt idx="13088">
                  <c:v>74</c:v>
                </c:pt>
                <c:pt idx="13089">
                  <c:v>76</c:v>
                </c:pt>
                <c:pt idx="13090">
                  <c:v>73</c:v>
                </c:pt>
                <c:pt idx="13091">
                  <c:v>69</c:v>
                </c:pt>
                <c:pt idx="13092">
                  <c:v>76</c:v>
                </c:pt>
                <c:pt idx="13093">
                  <c:v>76</c:v>
                </c:pt>
                <c:pt idx="13094">
                  <c:v>75</c:v>
                </c:pt>
                <c:pt idx="13095">
                  <c:v>79</c:v>
                </c:pt>
                <c:pt idx="13096">
                  <c:v>74</c:v>
                </c:pt>
                <c:pt idx="13097">
                  <c:v>80</c:v>
                </c:pt>
                <c:pt idx="13098">
                  <c:v>83</c:v>
                </c:pt>
                <c:pt idx="13099">
                  <c:v>84</c:v>
                </c:pt>
                <c:pt idx="13100">
                  <c:v>79</c:v>
                </c:pt>
                <c:pt idx="13101">
                  <c:v>81</c:v>
                </c:pt>
                <c:pt idx="13102">
                  <c:v>80</c:v>
                </c:pt>
                <c:pt idx="13103">
                  <c:v>81</c:v>
                </c:pt>
                <c:pt idx="13104">
                  <c:v>78</c:v>
                </c:pt>
                <c:pt idx="13105">
                  <c:v>81</c:v>
                </c:pt>
                <c:pt idx="13106">
                  <c:v>79</c:v>
                </c:pt>
                <c:pt idx="13107">
                  <c:v>80</c:v>
                </c:pt>
                <c:pt idx="13108">
                  <c:v>83</c:v>
                </c:pt>
                <c:pt idx="13109">
                  <c:v>80</c:v>
                </c:pt>
                <c:pt idx="13110">
                  <c:v>71</c:v>
                </c:pt>
                <c:pt idx="13111">
                  <c:v>72</c:v>
                </c:pt>
                <c:pt idx="13112">
                  <c:v>73</c:v>
                </c:pt>
                <c:pt idx="13113">
                  <c:v>66</c:v>
                </c:pt>
                <c:pt idx="13114">
                  <c:v>67</c:v>
                </c:pt>
                <c:pt idx="13115">
                  <c:v>68</c:v>
                </c:pt>
                <c:pt idx="13116">
                  <c:v>65</c:v>
                </c:pt>
                <c:pt idx="13117">
                  <c:v>65</c:v>
                </c:pt>
                <c:pt idx="13118">
                  <c:v>68</c:v>
                </c:pt>
                <c:pt idx="13119">
                  <c:v>67</c:v>
                </c:pt>
                <c:pt idx="13120">
                  <c:v>68</c:v>
                </c:pt>
                <c:pt idx="13121">
                  <c:v>65</c:v>
                </c:pt>
                <c:pt idx="13122">
                  <c:v>70</c:v>
                </c:pt>
                <c:pt idx="13123">
                  <c:v>70</c:v>
                </c:pt>
                <c:pt idx="13124">
                  <c:v>74</c:v>
                </c:pt>
                <c:pt idx="13125">
                  <c:v>82</c:v>
                </c:pt>
                <c:pt idx="13126">
                  <c:v>87</c:v>
                </c:pt>
                <c:pt idx="13127">
                  <c:v>84</c:v>
                </c:pt>
                <c:pt idx="13128">
                  <c:v>83</c:v>
                </c:pt>
                <c:pt idx="13129">
                  <c:v>86</c:v>
                </c:pt>
                <c:pt idx="13130">
                  <c:v>86</c:v>
                </c:pt>
                <c:pt idx="13131">
                  <c:v>79</c:v>
                </c:pt>
                <c:pt idx="13132">
                  <c:v>80</c:v>
                </c:pt>
                <c:pt idx="13133">
                  <c:v>79</c:v>
                </c:pt>
                <c:pt idx="13134">
                  <c:v>79</c:v>
                </c:pt>
                <c:pt idx="13135">
                  <c:v>81</c:v>
                </c:pt>
                <c:pt idx="13136">
                  <c:v>78</c:v>
                </c:pt>
                <c:pt idx="13137">
                  <c:v>74</c:v>
                </c:pt>
                <c:pt idx="13138">
                  <c:v>69</c:v>
                </c:pt>
                <c:pt idx="13139">
                  <c:v>70</c:v>
                </c:pt>
                <c:pt idx="13140">
                  <c:v>69</c:v>
                </c:pt>
                <c:pt idx="13141">
                  <c:v>64</c:v>
                </c:pt>
                <c:pt idx="13142">
                  <c:v>66</c:v>
                </c:pt>
                <c:pt idx="13143">
                  <c:v>68</c:v>
                </c:pt>
                <c:pt idx="13144">
                  <c:v>64</c:v>
                </c:pt>
                <c:pt idx="13145">
                  <c:v>68</c:v>
                </c:pt>
                <c:pt idx="13146">
                  <c:v>73</c:v>
                </c:pt>
                <c:pt idx="13147">
                  <c:v>70</c:v>
                </c:pt>
                <c:pt idx="13148">
                  <c:v>71</c:v>
                </c:pt>
                <c:pt idx="13149">
                  <c:v>72</c:v>
                </c:pt>
                <c:pt idx="13150">
                  <c:v>69</c:v>
                </c:pt>
                <c:pt idx="13151">
                  <c:v>67</c:v>
                </c:pt>
                <c:pt idx="13152">
                  <c:v>69</c:v>
                </c:pt>
                <c:pt idx="13153">
                  <c:v>70</c:v>
                </c:pt>
                <c:pt idx="13154">
                  <c:v>72</c:v>
                </c:pt>
                <c:pt idx="13155">
                  <c:v>71</c:v>
                </c:pt>
                <c:pt idx="13156">
                  <c:v>68</c:v>
                </c:pt>
                <c:pt idx="13157">
                  <c:v>66</c:v>
                </c:pt>
                <c:pt idx="13158">
                  <c:v>59</c:v>
                </c:pt>
                <c:pt idx="13159">
                  <c:v>65</c:v>
                </c:pt>
                <c:pt idx="13160">
                  <c:v>69</c:v>
                </c:pt>
                <c:pt idx="13161">
                  <c:v>67</c:v>
                </c:pt>
                <c:pt idx="13162">
                  <c:v>69</c:v>
                </c:pt>
                <c:pt idx="13163">
                  <c:v>70</c:v>
                </c:pt>
                <c:pt idx="13164">
                  <c:v>70</c:v>
                </c:pt>
                <c:pt idx="13165">
                  <c:v>69</c:v>
                </c:pt>
                <c:pt idx="13166">
                  <c:v>70</c:v>
                </c:pt>
                <c:pt idx="13167">
                  <c:v>70</c:v>
                </c:pt>
                <c:pt idx="13168">
                  <c:v>77</c:v>
                </c:pt>
                <c:pt idx="13169">
                  <c:v>75</c:v>
                </c:pt>
                <c:pt idx="13170">
                  <c:v>77</c:v>
                </c:pt>
                <c:pt idx="13171">
                  <c:v>70</c:v>
                </c:pt>
                <c:pt idx="13172">
                  <c:v>68</c:v>
                </c:pt>
                <c:pt idx="13173">
                  <c:v>69</c:v>
                </c:pt>
                <c:pt idx="13174">
                  <c:v>74</c:v>
                </c:pt>
                <c:pt idx="13175">
                  <c:v>77</c:v>
                </c:pt>
                <c:pt idx="13176">
                  <c:v>80</c:v>
                </c:pt>
                <c:pt idx="13177">
                  <c:v>83</c:v>
                </c:pt>
                <c:pt idx="13178">
                  <c:v>84</c:v>
                </c:pt>
                <c:pt idx="13179">
                  <c:v>87</c:v>
                </c:pt>
                <c:pt idx="13180">
                  <c:v>82</c:v>
                </c:pt>
                <c:pt idx="13181">
                  <c:v>85</c:v>
                </c:pt>
                <c:pt idx="13182">
                  <c:v>86</c:v>
                </c:pt>
                <c:pt idx="13183">
                  <c:v>89</c:v>
                </c:pt>
                <c:pt idx="13184">
                  <c:v>86</c:v>
                </c:pt>
                <c:pt idx="13185">
                  <c:v>85</c:v>
                </c:pt>
                <c:pt idx="13186">
                  <c:v>84</c:v>
                </c:pt>
                <c:pt idx="13187">
                  <c:v>80</c:v>
                </c:pt>
                <c:pt idx="13188">
                  <c:v>75</c:v>
                </c:pt>
                <c:pt idx="13189">
                  <c:v>74</c:v>
                </c:pt>
                <c:pt idx="13190">
                  <c:v>70</c:v>
                </c:pt>
                <c:pt idx="13191">
                  <c:v>70</c:v>
                </c:pt>
                <c:pt idx="13192">
                  <c:v>72</c:v>
                </c:pt>
                <c:pt idx="13193">
                  <c:v>71</c:v>
                </c:pt>
                <c:pt idx="13194">
                  <c:v>68</c:v>
                </c:pt>
                <c:pt idx="13195">
                  <c:v>71</c:v>
                </c:pt>
                <c:pt idx="13196">
                  <c:v>71</c:v>
                </c:pt>
                <c:pt idx="13197">
                  <c:v>69</c:v>
                </c:pt>
                <c:pt idx="13198">
                  <c:v>66</c:v>
                </c:pt>
                <c:pt idx="13199">
                  <c:v>68</c:v>
                </c:pt>
                <c:pt idx="13200">
                  <c:v>68</c:v>
                </c:pt>
                <c:pt idx="13201">
                  <c:v>67</c:v>
                </c:pt>
                <c:pt idx="13202">
                  <c:v>65</c:v>
                </c:pt>
                <c:pt idx="13203">
                  <c:v>62</c:v>
                </c:pt>
                <c:pt idx="13204">
                  <c:v>61</c:v>
                </c:pt>
                <c:pt idx="13205">
                  <c:v>64</c:v>
                </c:pt>
                <c:pt idx="13206">
                  <c:v>65</c:v>
                </c:pt>
                <c:pt idx="13207">
                  <c:v>61</c:v>
                </c:pt>
                <c:pt idx="13208">
                  <c:v>61</c:v>
                </c:pt>
                <c:pt idx="13209">
                  <c:v>61</c:v>
                </c:pt>
                <c:pt idx="13210">
                  <c:v>65</c:v>
                </c:pt>
                <c:pt idx="13211">
                  <c:v>65</c:v>
                </c:pt>
                <c:pt idx="13212">
                  <c:v>64</c:v>
                </c:pt>
                <c:pt idx="13213">
                  <c:v>66</c:v>
                </c:pt>
                <c:pt idx="13214">
                  <c:v>73</c:v>
                </c:pt>
                <c:pt idx="13215">
                  <c:v>77</c:v>
                </c:pt>
                <c:pt idx="13216">
                  <c:v>75</c:v>
                </c:pt>
                <c:pt idx="13217">
                  <c:v>75</c:v>
                </c:pt>
                <c:pt idx="13218">
                  <c:v>76</c:v>
                </c:pt>
                <c:pt idx="13219">
                  <c:v>79</c:v>
                </c:pt>
                <c:pt idx="13220">
                  <c:v>75</c:v>
                </c:pt>
                <c:pt idx="13221">
                  <c:v>80</c:v>
                </c:pt>
                <c:pt idx="13222">
                  <c:v>80</c:v>
                </c:pt>
                <c:pt idx="13223">
                  <c:v>79</c:v>
                </c:pt>
                <c:pt idx="13224">
                  <c:v>79</c:v>
                </c:pt>
                <c:pt idx="13225">
                  <c:v>79</c:v>
                </c:pt>
                <c:pt idx="13226">
                  <c:v>77</c:v>
                </c:pt>
                <c:pt idx="13227">
                  <c:v>75</c:v>
                </c:pt>
                <c:pt idx="13228">
                  <c:v>80</c:v>
                </c:pt>
                <c:pt idx="13229">
                  <c:v>80</c:v>
                </c:pt>
                <c:pt idx="13230">
                  <c:v>79</c:v>
                </c:pt>
                <c:pt idx="13231">
                  <c:v>86</c:v>
                </c:pt>
                <c:pt idx="13232">
                  <c:v>89</c:v>
                </c:pt>
                <c:pt idx="13233">
                  <c:v>83</c:v>
                </c:pt>
                <c:pt idx="13234">
                  <c:v>84</c:v>
                </c:pt>
                <c:pt idx="13235">
                  <c:v>84</c:v>
                </c:pt>
                <c:pt idx="13236">
                  <c:v>88</c:v>
                </c:pt>
                <c:pt idx="13237">
                  <c:v>83</c:v>
                </c:pt>
                <c:pt idx="13238">
                  <c:v>85</c:v>
                </c:pt>
                <c:pt idx="13239">
                  <c:v>87</c:v>
                </c:pt>
                <c:pt idx="13240">
                  <c:v>85</c:v>
                </c:pt>
                <c:pt idx="13241">
                  <c:v>86</c:v>
                </c:pt>
                <c:pt idx="13242">
                  <c:v>85</c:v>
                </c:pt>
                <c:pt idx="13243">
                  <c:v>77</c:v>
                </c:pt>
                <c:pt idx="13244">
                  <c:v>74</c:v>
                </c:pt>
                <c:pt idx="13245">
                  <c:v>77</c:v>
                </c:pt>
                <c:pt idx="13246">
                  <c:v>81</c:v>
                </c:pt>
                <c:pt idx="13247">
                  <c:v>83</c:v>
                </c:pt>
                <c:pt idx="13248">
                  <c:v>89</c:v>
                </c:pt>
                <c:pt idx="13249">
                  <c:v>89</c:v>
                </c:pt>
                <c:pt idx="13250">
                  <c:v>84</c:v>
                </c:pt>
                <c:pt idx="13251">
                  <c:v>83</c:v>
                </c:pt>
                <c:pt idx="13252">
                  <c:v>85</c:v>
                </c:pt>
                <c:pt idx="13253">
                  <c:v>84</c:v>
                </c:pt>
                <c:pt idx="13254">
                  <c:v>87</c:v>
                </c:pt>
                <c:pt idx="13255">
                  <c:v>86</c:v>
                </c:pt>
                <c:pt idx="13256">
                  <c:v>90</c:v>
                </c:pt>
                <c:pt idx="13257">
                  <c:v>89</c:v>
                </c:pt>
                <c:pt idx="13258">
                  <c:v>87</c:v>
                </c:pt>
                <c:pt idx="13259">
                  <c:v>83</c:v>
                </c:pt>
                <c:pt idx="13260">
                  <c:v>75</c:v>
                </c:pt>
                <c:pt idx="13261">
                  <c:v>77</c:v>
                </c:pt>
                <c:pt idx="13262">
                  <c:v>78</c:v>
                </c:pt>
                <c:pt idx="13263">
                  <c:v>74</c:v>
                </c:pt>
                <c:pt idx="13264">
                  <c:v>74</c:v>
                </c:pt>
                <c:pt idx="13265">
                  <c:v>73</c:v>
                </c:pt>
                <c:pt idx="13266">
                  <c:v>73</c:v>
                </c:pt>
                <c:pt idx="13267">
                  <c:v>74</c:v>
                </c:pt>
                <c:pt idx="13268">
                  <c:v>73</c:v>
                </c:pt>
                <c:pt idx="13269">
                  <c:v>72</c:v>
                </c:pt>
                <c:pt idx="13270">
                  <c:v>72</c:v>
                </c:pt>
                <c:pt idx="13271">
                  <c:v>73</c:v>
                </c:pt>
                <c:pt idx="13272">
                  <c:v>75</c:v>
                </c:pt>
                <c:pt idx="13273">
                  <c:v>71</c:v>
                </c:pt>
                <c:pt idx="13274">
                  <c:v>73</c:v>
                </c:pt>
                <c:pt idx="13275">
                  <c:v>71</c:v>
                </c:pt>
                <c:pt idx="13276">
                  <c:v>72</c:v>
                </c:pt>
                <c:pt idx="13277">
                  <c:v>69</c:v>
                </c:pt>
                <c:pt idx="13278">
                  <c:v>69</c:v>
                </c:pt>
                <c:pt idx="13279">
                  <c:v>68</c:v>
                </c:pt>
                <c:pt idx="13280">
                  <c:v>60</c:v>
                </c:pt>
                <c:pt idx="13281">
                  <c:v>63</c:v>
                </c:pt>
                <c:pt idx="13282">
                  <c:v>59</c:v>
                </c:pt>
                <c:pt idx="13283">
                  <c:v>60</c:v>
                </c:pt>
                <c:pt idx="13284">
                  <c:v>60</c:v>
                </c:pt>
                <c:pt idx="13285">
                  <c:v>62</c:v>
                </c:pt>
                <c:pt idx="13286">
                  <c:v>62</c:v>
                </c:pt>
                <c:pt idx="13287">
                  <c:v>62</c:v>
                </c:pt>
                <c:pt idx="13288">
                  <c:v>63</c:v>
                </c:pt>
                <c:pt idx="13289">
                  <c:v>64</c:v>
                </c:pt>
                <c:pt idx="13290">
                  <c:v>62</c:v>
                </c:pt>
                <c:pt idx="13291">
                  <c:v>66</c:v>
                </c:pt>
                <c:pt idx="13292">
                  <c:v>73</c:v>
                </c:pt>
                <c:pt idx="13293">
                  <c:v>70</c:v>
                </c:pt>
                <c:pt idx="13294">
                  <c:v>72</c:v>
                </c:pt>
                <c:pt idx="13295">
                  <c:v>73</c:v>
                </c:pt>
                <c:pt idx="13296">
                  <c:v>73</c:v>
                </c:pt>
                <c:pt idx="13297">
                  <c:v>76</c:v>
                </c:pt>
                <c:pt idx="13298">
                  <c:v>81</c:v>
                </c:pt>
                <c:pt idx="13299">
                  <c:v>75</c:v>
                </c:pt>
                <c:pt idx="13300">
                  <c:v>77</c:v>
                </c:pt>
                <c:pt idx="13301">
                  <c:v>78</c:v>
                </c:pt>
                <c:pt idx="13302">
                  <c:v>82</c:v>
                </c:pt>
                <c:pt idx="13303">
                  <c:v>78</c:v>
                </c:pt>
                <c:pt idx="13304">
                  <c:v>78</c:v>
                </c:pt>
                <c:pt idx="13305">
                  <c:v>75</c:v>
                </c:pt>
                <c:pt idx="13306">
                  <c:v>72</c:v>
                </c:pt>
                <c:pt idx="13307">
                  <c:v>71</c:v>
                </c:pt>
                <c:pt idx="13308">
                  <c:v>71</c:v>
                </c:pt>
                <c:pt idx="13309">
                  <c:v>73</c:v>
                </c:pt>
                <c:pt idx="13310">
                  <c:v>67</c:v>
                </c:pt>
                <c:pt idx="13311">
                  <c:v>69</c:v>
                </c:pt>
                <c:pt idx="13312">
                  <c:v>67</c:v>
                </c:pt>
                <c:pt idx="13313">
                  <c:v>70</c:v>
                </c:pt>
                <c:pt idx="13314">
                  <c:v>69</c:v>
                </c:pt>
                <c:pt idx="13315">
                  <c:v>69</c:v>
                </c:pt>
                <c:pt idx="13316">
                  <c:v>63</c:v>
                </c:pt>
                <c:pt idx="13317">
                  <c:v>65</c:v>
                </c:pt>
                <c:pt idx="13318">
                  <c:v>64</c:v>
                </c:pt>
                <c:pt idx="13319">
                  <c:v>67</c:v>
                </c:pt>
                <c:pt idx="13320">
                  <c:v>67</c:v>
                </c:pt>
                <c:pt idx="13321">
                  <c:v>66</c:v>
                </c:pt>
                <c:pt idx="13322">
                  <c:v>64</c:v>
                </c:pt>
                <c:pt idx="13323">
                  <c:v>62</c:v>
                </c:pt>
                <c:pt idx="13324">
                  <c:v>62</c:v>
                </c:pt>
                <c:pt idx="13325">
                  <c:v>63</c:v>
                </c:pt>
                <c:pt idx="13326">
                  <c:v>61</c:v>
                </c:pt>
                <c:pt idx="13327">
                  <c:v>68</c:v>
                </c:pt>
                <c:pt idx="13328">
                  <c:v>71</c:v>
                </c:pt>
                <c:pt idx="13329">
                  <c:v>71</c:v>
                </c:pt>
                <c:pt idx="13330">
                  <c:v>68</c:v>
                </c:pt>
                <c:pt idx="13331">
                  <c:v>65</c:v>
                </c:pt>
                <c:pt idx="13332">
                  <c:v>65</c:v>
                </c:pt>
                <c:pt idx="13333">
                  <c:v>70</c:v>
                </c:pt>
                <c:pt idx="13334">
                  <c:v>73</c:v>
                </c:pt>
                <c:pt idx="13335">
                  <c:v>77</c:v>
                </c:pt>
                <c:pt idx="13336">
                  <c:v>77</c:v>
                </c:pt>
                <c:pt idx="13337">
                  <c:v>72</c:v>
                </c:pt>
                <c:pt idx="13338">
                  <c:v>77</c:v>
                </c:pt>
                <c:pt idx="13339">
                  <c:v>73</c:v>
                </c:pt>
                <c:pt idx="13340">
                  <c:v>73</c:v>
                </c:pt>
                <c:pt idx="13341">
                  <c:v>73</c:v>
                </c:pt>
                <c:pt idx="13342">
                  <c:v>72</c:v>
                </c:pt>
                <c:pt idx="13343">
                  <c:v>70</c:v>
                </c:pt>
                <c:pt idx="13344">
                  <c:v>74</c:v>
                </c:pt>
                <c:pt idx="13345">
                  <c:v>71</c:v>
                </c:pt>
                <c:pt idx="13346">
                  <c:v>85</c:v>
                </c:pt>
                <c:pt idx="13347">
                  <c:v>85</c:v>
                </c:pt>
                <c:pt idx="13348">
                  <c:v>88</c:v>
                </c:pt>
                <c:pt idx="13349">
                  <c:v>92</c:v>
                </c:pt>
                <c:pt idx="13350">
                  <c:v>95</c:v>
                </c:pt>
                <c:pt idx="13351">
                  <c:v>91</c:v>
                </c:pt>
                <c:pt idx="13352">
                  <c:v>97</c:v>
                </c:pt>
                <c:pt idx="13353">
                  <c:v>94</c:v>
                </c:pt>
                <c:pt idx="13354">
                  <c:v>96</c:v>
                </c:pt>
                <c:pt idx="13355">
                  <c:v>99</c:v>
                </c:pt>
                <c:pt idx="13356">
                  <c:v>94</c:v>
                </c:pt>
                <c:pt idx="13357">
                  <c:v>91</c:v>
                </c:pt>
                <c:pt idx="13358">
                  <c:v>78</c:v>
                </c:pt>
                <c:pt idx="13359">
                  <c:v>77</c:v>
                </c:pt>
                <c:pt idx="13360">
                  <c:v>74</c:v>
                </c:pt>
                <c:pt idx="13361">
                  <c:v>74</c:v>
                </c:pt>
                <c:pt idx="13362">
                  <c:v>70</c:v>
                </c:pt>
                <c:pt idx="13363">
                  <c:v>71</c:v>
                </c:pt>
                <c:pt idx="13364">
                  <c:v>64</c:v>
                </c:pt>
                <c:pt idx="13365">
                  <c:v>67</c:v>
                </c:pt>
                <c:pt idx="13366">
                  <c:v>66</c:v>
                </c:pt>
                <c:pt idx="13367">
                  <c:v>72</c:v>
                </c:pt>
                <c:pt idx="13368">
                  <c:v>74</c:v>
                </c:pt>
                <c:pt idx="13369">
                  <c:v>76</c:v>
                </c:pt>
                <c:pt idx="13370">
                  <c:v>71</c:v>
                </c:pt>
                <c:pt idx="13371">
                  <c:v>70</c:v>
                </c:pt>
                <c:pt idx="13372">
                  <c:v>76</c:v>
                </c:pt>
                <c:pt idx="13373">
                  <c:v>79</c:v>
                </c:pt>
                <c:pt idx="13374">
                  <c:v>85</c:v>
                </c:pt>
                <c:pt idx="13375">
                  <c:v>84</c:v>
                </c:pt>
                <c:pt idx="13376">
                  <c:v>84</c:v>
                </c:pt>
                <c:pt idx="13377">
                  <c:v>84</c:v>
                </c:pt>
                <c:pt idx="13378">
                  <c:v>80</c:v>
                </c:pt>
                <c:pt idx="13379">
                  <c:v>75</c:v>
                </c:pt>
                <c:pt idx="13380">
                  <c:v>70</c:v>
                </c:pt>
                <c:pt idx="13381">
                  <c:v>70</c:v>
                </c:pt>
                <c:pt idx="13382">
                  <c:v>72</c:v>
                </c:pt>
                <c:pt idx="13383">
                  <c:v>75</c:v>
                </c:pt>
                <c:pt idx="13384">
                  <c:v>75</c:v>
                </c:pt>
                <c:pt idx="13385">
                  <c:v>73</c:v>
                </c:pt>
                <c:pt idx="13386">
                  <c:v>70</c:v>
                </c:pt>
                <c:pt idx="13387">
                  <c:v>76</c:v>
                </c:pt>
                <c:pt idx="13388">
                  <c:v>81</c:v>
                </c:pt>
                <c:pt idx="13389">
                  <c:v>83</c:v>
                </c:pt>
                <c:pt idx="13390">
                  <c:v>87</c:v>
                </c:pt>
                <c:pt idx="13391">
                  <c:v>81</c:v>
                </c:pt>
                <c:pt idx="13392">
                  <c:v>83</c:v>
                </c:pt>
                <c:pt idx="13393">
                  <c:v>83</c:v>
                </c:pt>
                <c:pt idx="13394">
                  <c:v>83</c:v>
                </c:pt>
                <c:pt idx="13395">
                  <c:v>78</c:v>
                </c:pt>
                <c:pt idx="13396">
                  <c:v>76</c:v>
                </c:pt>
                <c:pt idx="13397">
                  <c:v>79</c:v>
                </c:pt>
                <c:pt idx="13398">
                  <c:v>75</c:v>
                </c:pt>
                <c:pt idx="13399">
                  <c:v>68</c:v>
                </c:pt>
                <c:pt idx="13400">
                  <c:v>68</c:v>
                </c:pt>
                <c:pt idx="13401">
                  <c:v>70</c:v>
                </c:pt>
                <c:pt idx="13402">
                  <c:v>68</c:v>
                </c:pt>
                <c:pt idx="13403">
                  <c:v>73</c:v>
                </c:pt>
                <c:pt idx="13404">
                  <c:v>73</c:v>
                </c:pt>
                <c:pt idx="13405">
                  <c:v>77</c:v>
                </c:pt>
                <c:pt idx="13406">
                  <c:v>82</c:v>
                </c:pt>
                <c:pt idx="13407">
                  <c:v>89</c:v>
                </c:pt>
                <c:pt idx="13408">
                  <c:v>94</c:v>
                </c:pt>
                <c:pt idx="13409">
                  <c:v>93</c:v>
                </c:pt>
                <c:pt idx="13410">
                  <c:v>96</c:v>
                </c:pt>
                <c:pt idx="13411">
                  <c:v>102</c:v>
                </c:pt>
                <c:pt idx="13412">
                  <c:v>103</c:v>
                </c:pt>
                <c:pt idx="13413">
                  <c:v>102</c:v>
                </c:pt>
                <c:pt idx="13414">
                  <c:v>106</c:v>
                </c:pt>
                <c:pt idx="13415">
                  <c:v>104</c:v>
                </c:pt>
                <c:pt idx="13416">
                  <c:v>104</c:v>
                </c:pt>
                <c:pt idx="13417">
                  <c:v>101</c:v>
                </c:pt>
                <c:pt idx="13418">
                  <c:v>96</c:v>
                </c:pt>
                <c:pt idx="13419">
                  <c:v>96</c:v>
                </c:pt>
                <c:pt idx="13420">
                  <c:v>94</c:v>
                </c:pt>
                <c:pt idx="13421">
                  <c:v>92</c:v>
                </c:pt>
                <c:pt idx="13422">
                  <c:v>92</c:v>
                </c:pt>
                <c:pt idx="13423">
                  <c:v>90</c:v>
                </c:pt>
                <c:pt idx="13424">
                  <c:v>94</c:v>
                </c:pt>
                <c:pt idx="13425">
                  <c:v>93</c:v>
                </c:pt>
                <c:pt idx="13426">
                  <c:v>93</c:v>
                </c:pt>
                <c:pt idx="13427">
                  <c:v>96</c:v>
                </c:pt>
                <c:pt idx="13428">
                  <c:v>97</c:v>
                </c:pt>
                <c:pt idx="13429">
                  <c:v>96</c:v>
                </c:pt>
                <c:pt idx="13430">
                  <c:v>96</c:v>
                </c:pt>
                <c:pt idx="13431">
                  <c:v>91</c:v>
                </c:pt>
                <c:pt idx="13432">
                  <c:v>92</c:v>
                </c:pt>
                <c:pt idx="13433">
                  <c:v>92</c:v>
                </c:pt>
                <c:pt idx="13434">
                  <c:v>91</c:v>
                </c:pt>
                <c:pt idx="13435">
                  <c:v>87</c:v>
                </c:pt>
                <c:pt idx="13436">
                  <c:v>83</c:v>
                </c:pt>
                <c:pt idx="13437">
                  <c:v>80</c:v>
                </c:pt>
                <c:pt idx="13438">
                  <c:v>81</c:v>
                </c:pt>
                <c:pt idx="13439">
                  <c:v>77</c:v>
                </c:pt>
                <c:pt idx="13440">
                  <c:v>78</c:v>
                </c:pt>
                <c:pt idx="13441">
                  <c:v>81</c:v>
                </c:pt>
                <c:pt idx="13442">
                  <c:v>87</c:v>
                </c:pt>
                <c:pt idx="13443">
                  <c:v>84</c:v>
                </c:pt>
                <c:pt idx="13444">
                  <c:v>79</c:v>
                </c:pt>
                <c:pt idx="13445">
                  <c:v>79</c:v>
                </c:pt>
                <c:pt idx="13446">
                  <c:v>80</c:v>
                </c:pt>
                <c:pt idx="13447">
                  <c:v>81</c:v>
                </c:pt>
                <c:pt idx="13448">
                  <c:v>82</c:v>
                </c:pt>
                <c:pt idx="13449">
                  <c:v>80</c:v>
                </c:pt>
                <c:pt idx="13450">
                  <c:v>77</c:v>
                </c:pt>
                <c:pt idx="13451">
                  <c:v>83</c:v>
                </c:pt>
                <c:pt idx="13452">
                  <c:v>80</c:v>
                </c:pt>
                <c:pt idx="13453">
                  <c:v>79</c:v>
                </c:pt>
                <c:pt idx="13454">
                  <c:v>76</c:v>
                </c:pt>
                <c:pt idx="13455">
                  <c:v>75</c:v>
                </c:pt>
                <c:pt idx="13456">
                  <c:v>76</c:v>
                </c:pt>
                <c:pt idx="13457">
                  <c:v>79</c:v>
                </c:pt>
                <c:pt idx="13458">
                  <c:v>81</c:v>
                </c:pt>
                <c:pt idx="13459">
                  <c:v>86</c:v>
                </c:pt>
                <c:pt idx="13460">
                  <c:v>85</c:v>
                </c:pt>
                <c:pt idx="13461">
                  <c:v>89</c:v>
                </c:pt>
                <c:pt idx="13462">
                  <c:v>88</c:v>
                </c:pt>
                <c:pt idx="13463">
                  <c:v>80</c:v>
                </c:pt>
                <c:pt idx="13464">
                  <c:v>79</c:v>
                </c:pt>
                <c:pt idx="13465">
                  <c:v>76</c:v>
                </c:pt>
                <c:pt idx="13466">
                  <c:v>81</c:v>
                </c:pt>
                <c:pt idx="13467">
                  <c:v>82</c:v>
                </c:pt>
                <c:pt idx="13468">
                  <c:v>84</c:v>
                </c:pt>
                <c:pt idx="13469">
                  <c:v>84</c:v>
                </c:pt>
                <c:pt idx="13470">
                  <c:v>80</c:v>
                </c:pt>
                <c:pt idx="13471">
                  <c:v>76</c:v>
                </c:pt>
                <c:pt idx="13472">
                  <c:v>80</c:v>
                </c:pt>
                <c:pt idx="13473">
                  <c:v>79</c:v>
                </c:pt>
                <c:pt idx="13474">
                  <c:v>85</c:v>
                </c:pt>
                <c:pt idx="13475">
                  <c:v>86</c:v>
                </c:pt>
                <c:pt idx="13476">
                  <c:v>88</c:v>
                </c:pt>
                <c:pt idx="13477">
                  <c:v>91</c:v>
                </c:pt>
                <c:pt idx="13478">
                  <c:v>84</c:v>
                </c:pt>
                <c:pt idx="13479">
                  <c:v>83</c:v>
                </c:pt>
                <c:pt idx="13480">
                  <c:v>85</c:v>
                </c:pt>
                <c:pt idx="13481">
                  <c:v>81</c:v>
                </c:pt>
                <c:pt idx="13482">
                  <c:v>81</c:v>
                </c:pt>
                <c:pt idx="13483">
                  <c:v>84</c:v>
                </c:pt>
                <c:pt idx="13484">
                  <c:v>80</c:v>
                </c:pt>
                <c:pt idx="13485">
                  <c:v>79</c:v>
                </c:pt>
                <c:pt idx="13486">
                  <c:v>79</c:v>
                </c:pt>
                <c:pt idx="13487">
                  <c:v>75</c:v>
                </c:pt>
                <c:pt idx="13488">
                  <c:v>75</c:v>
                </c:pt>
                <c:pt idx="13489">
                  <c:v>70</c:v>
                </c:pt>
                <c:pt idx="13490">
                  <c:v>75</c:v>
                </c:pt>
                <c:pt idx="13491">
                  <c:v>71</c:v>
                </c:pt>
                <c:pt idx="13492">
                  <c:v>66</c:v>
                </c:pt>
                <c:pt idx="13493">
                  <c:v>65</c:v>
                </c:pt>
                <c:pt idx="13494">
                  <c:v>65</c:v>
                </c:pt>
                <c:pt idx="13495">
                  <c:v>62</c:v>
                </c:pt>
                <c:pt idx="13496">
                  <c:v>62</c:v>
                </c:pt>
                <c:pt idx="13497">
                  <c:v>70</c:v>
                </c:pt>
                <c:pt idx="13498">
                  <c:v>68</c:v>
                </c:pt>
                <c:pt idx="13499">
                  <c:v>67</c:v>
                </c:pt>
                <c:pt idx="13500">
                  <c:v>64</c:v>
                </c:pt>
                <c:pt idx="13501">
                  <c:v>69</c:v>
                </c:pt>
                <c:pt idx="13502">
                  <c:v>64</c:v>
                </c:pt>
                <c:pt idx="13503">
                  <c:v>66</c:v>
                </c:pt>
                <c:pt idx="13504">
                  <c:v>70</c:v>
                </c:pt>
                <c:pt idx="13505">
                  <c:v>67</c:v>
                </c:pt>
                <c:pt idx="13506">
                  <c:v>70</c:v>
                </c:pt>
                <c:pt idx="13507">
                  <c:v>73</c:v>
                </c:pt>
                <c:pt idx="13508">
                  <c:v>73</c:v>
                </c:pt>
                <c:pt idx="13509">
                  <c:v>66</c:v>
                </c:pt>
                <c:pt idx="13510">
                  <c:v>68</c:v>
                </c:pt>
                <c:pt idx="13511">
                  <c:v>68</c:v>
                </c:pt>
                <c:pt idx="13512">
                  <c:v>63</c:v>
                </c:pt>
                <c:pt idx="13513">
                  <c:v>59</c:v>
                </c:pt>
                <c:pt idx="13514">
                  <c:v>67</c:v>
                </c:pt>
                <c:pt idx="13515">
                  <c:v>67</c:v>
                </c:pt>
                <c:pt idx="13516">
                  <c:v>66</c:v>
                </c:pt>
                <c:pt idx="13517">
                  <c:v>75</c:v>
                </c:pt>
                <c:pt idx="13518">
                  <c:v>79</c:v>
                </c:pt>
                <c:pt idx="13519">
                  <c:v>78</c:v>
                </c:pt>
                <c:pt idx="13520">
                  <c:v>76</c:v>
                </c:pt>
                <c:pt idx="13521">
                  <c:v>82</c:v>
                </c:pt>
                <c:pt idx="13522">
                  <c:v>82</c:v>
                </c:pt>
                <c:pt idx="13523">
                  <c:v>89</c:v>
                </c:pt>
                <c:pt idx="13524">
                  <c:v>92</c:v>
                </c:pt>
                <c:pt idx="13525">
                  <c:v>94</c:v>
                </c:pt>
                <c:pt idx="13526">
                  <c:v>90</c:v>
                </c:pt>
                <c:pt idx="13527">
                  <c:v>87</c:v>
                </c:pt>
                <c:pt idx="13528">
                  <c:v>86</c:v>
                </c:pt>
                <c:pt idx="13529">
                  <c:v>84</c:v>
                </c:pt>
                <c:pt idx="13530">
                  <c:v>78</c:v>
                </c:pt>
                <c:pt idx="13531">
                  <c:v>78</c:v>
                </c:pt>
                <c:pt idx="13532">
                  <c:v>80</c:v>
                </c:pt>
                <c:pt idx="13533">
                  <c:v>77</c:v>
                </c:pt>
                <c:pt idx="13534">
                  <c:v>80</c:v>
                </c:pt>
                <c:pt idx="13535">
                  <c:v>75</c:v>
                </c:pt>
                <c:pt idx="13536">
                  <c:v>75</c:v>
                </c:pt>
                <c:pt idx="13537">
                  <c:v>76</c:v>
                </c:pt>
                <c:pt idx="13538">
                  <c:v>76</c:v>
                </c:pt>
                <c:pt idx="13539">
                  <c:v>80</c:v>
                </c:pt>
                <c:pt idx="13540">
                  <c:v>79</c:v>
                </c:pt>
                <c:pt idx="13541">
                  <c:v>78</c:v>
                </c:pt>
                <c:pt idx="13542">
                  <c:v>78</c:v>
                </c:pt>
                <c:pt idx="13543">
                  <c:v>84</c:v>
                </c:pt>
                <c:pt idx="13544">
                  <c:v>82</c:v>
                </c:pt>
                <c:pt idx="13545">
                  <c:v>81</c:v>
                </c:pt>
                <c:pt idx="13546">
                  <c:v>81</c:v>
                </c:pt>
                <c:pt idx="13547">
                  <c:v>81</c:v>
                </c:pt>
                <c:pt idx="13548">
                  <c:v>82</c:v>
                </c:pt>
                <c:pt idx="13549">
                  <c:v>82</c:v>
                </c:pt>
                <c:pt idx="13550">
                  <c:v>79</c:v>
                </c:pt>
                <c:pt idx="13551">
                  <c:v>81</c:v>
                </c:pt>
                <c:pt idx="13552">
                  <c:v>86</c:v>
                </c:pt>
                <c:pt idx="13553">
                  <c:v>82</c:v>
                </c:pt>
                <c:pt idx="13554">
                  <c:v>79</c:v>
                </c:pt>
                <c:pt idx="13555">
                  <c:v>83</c:v>
                </c:pt>
                <c:pt idx="13556">
                  <c:v>82</c:v>
                </c:pt>
                <c:pt idx="13557">
                  <c:v>81</c:v>
                </c:pt>
                <c:pt idx="13558">
                  <c:v>76</c:v>
                </c:pt>
                <c:pt idx="13559">
                  <c:v>76</c:v>
                </c:pt>
                <c:pt idx="13560">
                  <c:v>74</c:v>
                </c:pt>
                <c:pt idx="13561">
                  <c:v>69</c:v>
                </c:pt>
                <c:pt idx="13562">
                  <c:v>77</c:v>
                </c:pt>
                <c:pt idx="13563">
                  <c:v>74</c:v>
                </c:pt>
                <c:pt idx="13564">
                  <c:v>73</c:v>
                </c:pt>
                <c:pt idx="13565">
                  <c:v>75</c:v>
                </c:pt>
                <c:pt idx="13566">
                  <c:v>80</c:v>
                </c:pt>
                <c:pt idx="13567">
                  <c:v>73</c:v>
                </c:pt>
                <c:pt idx="13568">
                  <c:v>75</c:v>
                </c:pt>
                <c:pt idx="13569">
                  <c:v>73</c:v>
                </c:pt>
                <c:pt idx="13570">
                  <c:v>74</c:v>
                </c:pt>
                <c:pt idx="13571">
                  <c:v>76</c:v>
                </c:pt>
                <c:pt idx="13572">
                  <c:v>78</c:v>
                </c:pt>
                <c:pt idx="13573">
                  <c:v>79</c:v>
                </c:pt>
                <c:pt idx="13574">
                  <c:v>73</c:v>
                </c:pt>
                <c:pt idx="13575">
                  <c:v>69</c:v>
                </c:pt>
                <c:pt idx="13576">
                  <c:v>69</c:v>
                </c:pt>
                <c:pt idx="13577">
                  <c:v>75</c:v>
                </c:pt>
                <c:pt idx="13578">
                  <c:v>74</c:v>
                </c:pt>
                <c:pt idx="13579">
                  <c:v>78</c:v>
                </c:pt>
                <c:pt idx="13580">
                  <c:v>79</c:v>
                </c:pt>
                <c:pt idx="13581">
                  <c:v>78</c:v>
                </c:pt>
                <c:pt idx="13582">
                  <c:v>79</c:v>
                </c:pt>
                <c:pt idx="13583">
                  <c:v>75</c:v>
                </c:pt>
                <c:pt idx="13584">
                  <c:v>75</c:v>
                </c:pt>
                <c:pt idx="13585">
                  <c:v>75</c:v>
                </c:pt>
                <c:pt idx="13586">
                  <c:v>78</c:v>
                </c:pt>
                <c:pt idx="13587">
                  <c:v>80</c:v>
                </c:pt>
                <c:pt idx="13588">
                  <c:v>81</c:v>
                </c:pt>
                <c:pt idx="13589">
                  <c:v>78</c:v>
                </c:pt>
                <c:pt idx="13590">
                  <c:v>78</c:v>
                </c:pt>
                <c:pt idx="13591">
                  <c:v>83</c:v>
                </c:pt>
                <c:pt idx="13592">
                  <c:v>80</c:v>
                </c:pt>
                <c:pt idx="13593">
                  <c:v>81</c:v>
                </c:pt>
                <c:pt idx="13594">
                  <c:v>85</c:v>
                </c:pt>
                <c:pt idx="13595">
                  <c:v>92</c:v>
                </c:pt>
                <c:pt idx="13596">
                  <c:v>90</c:v>
                </c:pt>
                <c:pt idx="13597">
                  <c:v>90</c:v>
                </c:pt>
                <c:pt idx="13598">
                  <c:v>88</c:v>
                </c:pt>
                <c:pt idx="13599">
                  <c:v>83</c:v>
                </c:pt>
                <c:pt idx="13600">
                  <c:v>85</c:v>
                </c:pt>
                <c:pt idx="13601">
                  <c:v>82</c:v>
                </c:pt>
                <c:pt idx="13602">
                  <c:v>81</c:v>
                </c:pt>
                <c:pt idx="13603">
                  <c:v>72</c:v>
                </c:pt>
                <c:pt idx="13604">
                  <c:v>68</c:v>
                </c:pt>
                <c:pt idx="13605">
                  <c:v>72</c:v>
                </c:pt>
                <c:pt idx="13606">
                  <c:v>74</c:v>
                </c:pt>
                <c:pt idx="13607">
                  <c:v>73</c:v>
                </c:pt>
                <c:pt idx="13608">
                  <c:v>72</c:v>
                </c:pt>
                <c:pt idx="13609">
                  <c:v>70</c:v>
                </c:pt>
                <c:pt idx="13610">
                  <c:v>69</c:v>
                </c:pt>
                <c:pt idx="13611">
                  <c:v>71</c:v>
                </c:pt>
                <c:pt idx="13612">
                  <c:v>69</c:v>
                </c:pt>
                <c:pt idx="13613">
                  <c:v>67</c:v>
                </c:pt>
                <c:pt idx="13614">
                  <c:v>69</c:v>
                </c:pt>
                <c:pt idx="13615">
                  <c:v>73</c:v>
                </c:pt>
                <c:pt idx="13616">
                  <c:v>74</c:v>
                </c:pt>
                <c:pt idx="13617">
                  <c:v>73</c:v>
                </c:pt>
                <c:pt idx="13618">
                  <c:v>67</c:v>
                </c:pt>
                <c:pt idx="13619">
                  <c:v>65</c:v>
                </c:pt>
                <c:pt idx="13620">
                  <c:v>64</c:v>
                </c:pt>
                <c:pt idx="13621">
                  <c:v>66</c:v>
                </c:pt>
                <c:pt idx="13622">
                  <c:v>68</c:v>
                </c:pt>
                <c:pt idx="13623">
                  <c:v>70</c:v>
                </c:pt>
                <c:pt idx="13624">
                  <c:v>69</c:v>
                </c:pt>
                <c:pt idx="13625">
                  <c:v>68</c:v>
                </c:pt>
                <c:pt idx="13626">
                  <c:v>65</c:v>
                </c:pt>
                <c:pt idx="13627">
                  <c:v>66</c:v>
                </c:pt>
                <c:pt idx="13628">
                  <c:v>63</c:v>
                </c:pt>
                <c:pt idx="13629">
                  <c:v>64</c:v>
                </c:pt>
                <c:pt idx="13630">
                  <c:v>68</c:v>
                </c:pt>
                <c:pt idx="13631">
                  <c:v>66</c:v>
                </c:pt>
                <c:pt idx="13632">
                  <c:v>68</c:v>
                </c:pt>
                <c:pt idx="13633">
                  <c:v>66</c:v>
                </c:pt>
                <c:pt idx="13634">
                  <c:v>69</c:v>
                </c:pt>
                <c:pt idx="13635">
                  <c:v>70</c:v>
                </c:pt>
                <c:pt idx="13636">
                  <c:v>71</c:v>
                </c:pt>
                <c:pt idx="13637">
                  <c:v>75</c:v>
                </c:pt>
                <c:pt idx="13638">
                  <c:v>73</c:v>
                </c:pt>
                <c:pt idx="13639">
                  <c:v>71</c:v>
                </c:pt>
                <c:pt idx="13640">
                  <c:v>77</c:v>
                </c:pt>
                <c:pt idx="13641">
                  <c:v>76</c:v>
                </c:pt>
                <c:pt idx="13642">
                  <c:v>74</c:v>
                </c:pt>
                <c:pt idx="13643">
                  <c:v>75</c:v>
                </c:pt>
                <c:pt idx="13644">
                  <c:v>67</c:v>
                </c:pt>
                <c:pt idx="13645">
                  <c:v>71</c:v>
                </c:pt>
                <c:pt idx="13646">
                  <c:v>75</c:v>
                </c:pt>
                <c:pt idx="13647">
                  <c:v>77</c:v>
                </c:pt>
                <c:pt idx="13648">
                  <c:v>74</c:v>
                </c:pt>
                <c:pt idx="13649">
                  <c:v>75</c:v>
                </c:pt>
                <c:pt idx="13650">
                  <c:v>75</c:v>
                </c:pt>
                <c:pt idx="13651">
                  <c:v>73</c:v>
                </c:pt>
                <c:pt idx="13652">
                  <c:v>73</c:v>
                </c:pt>
                <c:pt idx="13653">
                  <c:v>78</c:v>
                </c:pt>
                <c:pt idx="13654">
                  <c:v>83</c:v>
                </c:pt>
                <c:pt idx="13655">
                  <c:v>86</c:v>
                </c:pt>
                <c:pt idx="13656">
                  <c:v>87</c:v>
                </c:pt>
                <c:pt idx="13657">
                  <c:v>84</c:v>
                </c:pt>
                <c:pt idx="13658">
                  <c:v>80</c:v>
                </c:pt>
                <c:pt idx="13659">
                  <c:v>82</c:v>
                </c:pt>
                <c:pt idx="13660">
                  <c:v>86</c:v>
                </c:pt>
                <c:pt idx="13661">
                  <c:v>88</c:v>
                </c:pt>
                <c:pt idx="13662">
                  <c:v>90</c:v>
                </c:pt>
                <c:pt idx="13663">
                  <c:v>89</c:v>
                </c:pt>
                <c:pt idx="13664">
                  <c:v>88</c:v>
                </c:pt>
                <c:pt idx="13665">
                  <c:v>88</c:v>
                </c:pt>
                <c:pt idx="13666">
                  <c:v>86</c:v>
                </c:pt>
                <c:pt idx="13667">
                  <c:v>78</c:v>
                </c:pt>
                <c:pt idx="13668">
                  <c:v>79</c:v>
                </c:pt>
                <c:pt idx="13669">
                  <c:v>78</c:v>
                </c:pt>
                <c:pt idx="13670">
                  <c:v>79</c:v>
                </c:pt>
                <c:pt idx="13671">
                  <c:v>76</c:v>
                </c:pt>
                <c:pt idx="13672">
                  <c:v>73</c:v>
                </c:pt>
                <c:pt idx="13673">
                  <c:v>69</c:v>
                </c:pt>
                <c:pt idx="13674">
                  <c:v>66</c:v>
                </c:pt>
                <c:pt idx="13675">
                  <c:v>75</c:v>
                </c:pt>
                <c:pt idx="13676">
                  <c:v>74</c:v>
                </c:pt>
                <c:pt idx="13677">
                  <c:v>73</c:v>
                </c:pt>
                <c:pt idx="13678">
                  <c:v>72</c:v>
                </c:pt>
                <c:pt idx="13679">
                  <c:v>70</c:v>
                </c:pt>
                <c:pt idx="13680">
                  <c:v>71</c:v>
                </c:pt>
                <c:pt idx="13681">
                  <c:v>69</c:v>
                </c:pt>
                <c:pt idx="13682">
                  <c:v>73</c:v>
                </c:pt>
                <c:pt idx="13683">
                  <c:v>71</c:v>
                </c:pt>
                <c:pt idx="13684">
                  <c:v>71</c:v>
                </c:pt>
                <c:pt idx="13685">
                  <c:v>73</c:v>
                </c:pt>
                <c:pt idx="13686">
                  <c:v>73</c:v>
                </c:pt>
                <c:pt idx="13687">
                  <c:v>69</c:v>
                </c:pt>
                <c:pt idx="13688">
                  <c:v>69</c:v>
                </c:pt>
                <c:pt idx="13689">
                  <c:v>72</c:v>
                </c:pt>
                <c:pt idx="13690">
                  <c:v>72</c:v>
                </c:pt>
                <c:pt idx="13691">
                  <c:v>72</c:v>
                </c:pt>
                <c:pt idx="13692">
                  <c:v>71</c:v>
                </c:pt>
                <c:pt idx="13693">
                  <c:v>78</c:v>
                </c:pt>
                <c:pt idx="13694">
                  <c:v>73</c:v>
                </c:pt>
                <c:pt idx="13695">
                  <c:v>73</c:v>
                </c:pt>
                <c:pt idx="13696">
                  <c:v>76</c:v>
                </c:pt>
                <c:pt idx="13697">
                  <c:v>79</c:v>
                </c:pt>
                <c:pt idx="13698">
                  <c:v>80</c:v>
                </c:pt>
                <c:pt idx="13699">
                  <c:v>80</c:v>
                </c:pt>
                <c:pt idx="13700">
                  <c:v>76</c:v>
                </c:pt>
                <c:pt idx="13701">
                  <c:v>76</c:v>
                </c:pt>
                <c:pt idx="13702">
                  <c:v>75</c:v>
                </c:pt>
                <c:pt idx="13703">
                  <c:v>78</c:v>
                </c:pt>
                <c:pt idx="13704">
                  <c:v>75</c:v>
                </c:pt>
                <c:pt idx="13705">
                  <c:v>64</c:v>
                </c:pt>
                <c:pt idx="13706">
                  <c:v>69</c:v>
                </c:pt>
                <c:pt idx="13707">
                  <c:v>78</c:v>
                </c:pt>
                <c:pt idx="13708">
                  <c:v>75</c:v>
                </c:pt>
                <c:pt idx="13709">
                  <c:v>76</c:v>
                </c:pt>
                <c:pt idx="13710">
                  <c:v>77</c:v>
                </c:pt>
                <c:pt idx="13711">
                  <c:v>80</c:v>
                </c:pt>
                <c:pt idx="13712">
                  <c:v>86</c:v>
                </c:pt>
                <c:pt idx="13713">
                  <c:v>87</c:v>
                </c:pt>
                <c:pt idx="13714">
                  <c:v>92</c:v>
                </c:pt>
                <c:pt idx="13715">
                  <c:v>93</c:v>
                </c:pt>
                <c:pt idx="13716">
                  <c:v>92</c:v>
                </c:pt>
                <c:pt idx="13717">
                  <c:v>97</c:v>
                </c:pt>
                <c:pt idx="13718">
                  <c:v>91</c:v>
                </c:pt>
                <c:pt idx="13719">
                  <c:v>89</c:v>
                </c:pt>
                <c:pt idx="13720">
                  <c:v>87</c:v>
                </c:pt>
                <c:pt idx="13721">
                  <c:v>83</c:v>
                </c:pt>
                <c:pt idx="13722">
                  <c:v>79</c:v>
                </c:pt>
                <c:pt idx="13723">
                  <c:v>76</c:v>
                </c:pt>
                <c:pt idx="13724">
                  <c:v>77</c:v>
                </c:pt>
                <c:pt idx="13725">
                  <c:v>73</c:v>
                </c:pt>
                <c:pt idx="13726">
                  <c:v>71</c:v>
                </c:pt>
                <c:pt idx="13727">
                  <c:v>71</c:v>
                </c:pt>
                <c:pt idx="13728">
                  <c:v>69</c:v>
                </c:pt>
                <c:pt idx="13729">
                  <c:v>72</c:v>
                </c:pt>
                <c:pt idx="13730">
                  <c:v>75</c:v>
                </c:pt>
                <c:pt idx="13731">
                  <c:v>70</c:v>
                </c:pt>
                <c:pt idx="13732">
                  <c:v>72</c:v>
                </c:pt>
                <c:pt idx="13733">
                  <c:v>75</c:v>
                </c:pt>
                <c:pt idx="13734">
                  <c:v>77</c:v>
                </c:pt>
                <c:pt idx="13735">
                  <c:v>75</c:v>
                </c:pt>
                <c:pt idx="13736">
                  <c:v>70</c:v>
                </c:pt>
                <c:pt idx="13737">
                  <c:v>74</c:v>
                </c:pt>
                <c:pt idx="13738">
                  <c:v>76</c:v>
                </c:pt>
                <c:pt idx="13739">
                  <c:v>77</c:v>
                </c:pt>
                <c:pt idx="13740">
                  <c:v>77</c:v>
                </c:pt>
                <c:pt idx="13741">
                  <c:v>77</c:v>
                </c:pt>
                <c:pt idx="13742">
                  <c:v>79</c:v>
                </c:pt>
                <c:pt idx="13743">
                  <c:v>80</c:v>
                </c:pt>
                <c:pt idx="13744">
                  <c:v>78</c:v>
                </c:pt>
                <c:pt idx="13745">
                  <c:v>79</c:v>
                </c:pt>
                <c:pt idx="13746">
                  <c:v>80</c:v>
                </c:pt>
                <c:pt idx="13747">
                  <c:v>82</c:v>
                </c:pt>
                <c:pt idx="13748">
                  <c:v>83</c:v>
                </c:pt>
                <c:pt idx="13749">
                  <c:v>79</c:v>
                </c:pt>
                <c:pt idx="13750">
                  <c:v>81</c:v>
                </c:pt>
                <c:pt idx="13751">
                  <c:v>85</c:v>
                </c:pt>
                <c:pt idx="13752">
                  <c:v>83</c:v>
                </c:pt>
                <c:pt idx="13753">
                  <c:v>82</c:v>
                </c:pt>
                <c:pt idx="13754">
                  <c:v>83</c:v>
                </c:pt>
                <c:pt idx="13755">
                  <c:v>83</c:v>
                </c:pt>
                <c:pt idx="13756">
                  <c:v>83</c:v>
                </c:pt>
                <c:pt idx="13757">
                  <c:v>82</c:v>
                </c:pt>
                <c:pt idx="13758">
                  <c:v>85</c:v>
                </c:pt>
                <c:pt idx="13759">
                  <c:v>89</c:v>
                </c:pt>
                <c:pt idx="13760">
                  <c:v>89</c:v>
                </c:pt>
                <c:pt idx="13761">
                  <c:v>89</c:v>
                </c:pt>
                <c:pt idx="13762">
                  <c:v>90</c:v>
                </c:pt>
                <c:pt idx="13763">
                  <c:v>92</c:v>
                </c:pt>
                <c:pt idx="13764">
                  <c:v>96</c:v>
                </c:pt>
                <c:pt idx="13765">
                  <c:v>99</c:v>
                </c:pt>
                <c:pt idx="13766">
                  <c:v>105</c:v>
                </c:pt>
                <c:pt idx="13767">
                  <c:v>107</c:v>
                </c:pt>
                <c:pt idx="13768">
                  <c:v>110</c:v>
                </c:pt>
                <c:pt idx="13769">
                  <c:v>111</c:v>
                </c:pt>
                <c:pt idx="13770">
                  <c:v>103</c:v>
                </c:pt>
                <c:pt idx="13771">
                  <c:v>102</c:v>
                </c:pt>
                <c:pt idx="13772">
                  <c:v>99</c:v>
                </c:pt>
                <c:pt idx="13773">
                  <c:v>100</c:v>
                </c:pt>
                <c:pt idx="13774">
                  <c:v>101</c:v>
                </c:pt>
                <c:pt idx="13775">
                  <c:v>101</c:v>
                </c:pt>
                <c:pt idx="13776">
                  <c:v>96</c:v>
                </c:pt>
                <c:pt idx="13777">
                  <c:v>92</c:v>
                </c:pt>
                <c:pt idx="13778">
                  <c:v>86</c:v>
                </c:pt>
                <c:pt idx="13779">
                  <c:v>84</c:v>
                </c:pt>
                <c:pt idx="13780">
                  <c:v>82</c:v>
                </c:pt>
                <c:pt idx="13781">
                  <c:v>79</c:v>
                </c:pt>
                <c:pt idx="13782">
                  <c:v>79</c:v>
                </c:pt>
                <c:pt idx="13783">
                  <c:v>82</c:v>
                </c:pt>
                <c:pt idx="13784">
                  <c:v>81</c:v>
                </c:pt>
                <c:pt idx="13785">
                  <c:v>78</c:v>
                </c:pt>
                <c:pt idx="13786">
                  <c:v>78</c:v>
                </c:pt>
                <c:pt idx="13787">
                  <c:v>75</c:v>
                </c:pt>
                <c:pt idx="13788">
                  <c:v>80</c:v>
                </c:pt>
                <c:pt idx="13789">
                  <c:v>80</c:v>
                </c:pt>
                <c:pt idx="13790">
                  <c:v>87</c:v>
                </c:pt>
                <c:pt idx="13791">
                  <c:v>88</c:v>
                </c:pt>
                <c:pt idx="13792">
                  <c:v>90</c:v>
                </c:pt>
                <c:pt idx="13793">
                  <c:v>92</c:v>
                </c:pt>
                <c:pt idx="13794">
                  <c:v>90</c:v>
                </c:pt>
                <c:pt idx="13795">
                  <c:v>85</c:v>
                </c:pt>
                <c:pt idx="13796">
                  <c:v>85</c:v>
                </c:pt>
                <c:pt idx="13797">
                  <c:v>88</c:v>
                </c:pt>
                <c:pt idx="13798">
                  <c:v>86</c:v>
                </c:pt>
                <c:pt idx="13799">
                  <c:v>83</c:v>
                </c:pt>
                <c:pt idx="13800">
                  <c:v>76</c:v>
                </c:pt>
                <c:pt idx="13801">
                  <c:v>74</c:v>
                </c:pt>
                <c:pt idx="13802">
                  <c:v>71</c:v>
                </c:pt>
                <c:pt idx="13803">
                  <c:v>75</c:v>
                </c:pt>
                <c:pt idx="13804">
                  <c:v>79</c:v>
                </c:pt>
                <c:pt idx="13805">
                  <c:v>79</c:v>
                </c:pt>
                <c:pt idx="13806">
                  <c:v>80</c:v>
                </c:pt>
                <c:pt idx="13807">
                  <c:v>84</c:v>
                </c:pt>
                <c:pt idx="13808">
                  <c:v>87</c:v>
                </c:pt>
                <c:pt idx="13809">
                  <c:v>92</c:v>
                </c:pt>
                <c:pt idx="13810">
                  <c:v>96</c:v>
                </c:pt>
                <c:pt idx="13811">
                  <c:v>95</c:v>
                </c:pt>
                <c:pt idx="13812">
                  <c:v>102</c:v>
                </c:pt>
                <c:pt idx="13813">
                  <c:v>101</c:v>
                </c:pt>
                <c:pt idx="13814">
                  <c:v>95</c:v>
                </c:pt>
                <c:pt idx="13815">
                  <c:v>89</c:v>
                </c:pt>
                <c:pt idx="13816">
                  <c:v>85</c:v>
                </c:pt>
                <c:pt idx="13817">
                  <c:v>82</c:v>
                </c:pt>
                <c:pt idx="13818">
                  <c:v>83</c:v>
                </c:pt>
                <c:pt idx="13819">
                  <c:v>86</c:v>
                </c:pt>
                <c:pt idx="13820">
                  <c:v>83</c:v>
                </c:pt>
                <c:pt idx="13821">
                  <c:v>84</c:v>
                </c:pt>
                <c:pt idx="13822">
                  <c:v>89</c:v>
                </c:pt>
                <c:pt idx="13823">
                  <c:v>89</c:v>
                </c:pt>
                <c:pt idx="13824">
                  <c:v>86</c:v>
                </c:pt>
                <c:pt idx="13825">
                  <c:v>83</c:v>
                </c:pt>
                <c:pt idx="13826">
                  <c:v>86</c:v>
                </c:pt>
                <c:pt idx="13827">
                  <c:v>88</c:v>
                </c:pt>
                <c:pt idx="13828">
                  <c:v>94</c:v>
                </c:pt>
                <c:pt idx="13829">
                  <c:v>97</c:v>
                </c:pt>
                <c:pt idx="13830">
                  <c:v>101</c:v>
                </c:pt>
                <c:pt idx="13831">
                  <c:v>97</c:v>
                </c:pt>
                <c:pt idx="13832">
                  <c:v>100</c:v>
                </c:pt>
                <c:pt idx="13833">
                  <c:v>96</c:v>
                </c:pt>
                <c:pt idx="13834">
                  <c:v>92</c:v>
                </c:pt>
                <c:pt idx="13835">
                  <c:v>93</c:v>
                </c:pt>
                <c:pt idx="13836">
                  <c:v>94</c:v>
                </c:pt>
                <c:pt idx="13837">
                  <c:v>97</c:v>
                </c:pt>
                <c:pt idx="13838">
                  <c:v>95</c:v>
                </c:pt>
                <c:pt idx="13839">
                  <c:v>94</c:v>
                </c:pt>
                <c:pt idx="13840">
                  <c:v>89</c:v>
                </c:pt>
                <c:pt idx="13841">
                  <c:v>89</c:v>
                </c:pt>
                <c:pt idx="13842">
                  <c:v>85</c:v>
                </c:pt>
                <c:pt idx="13843">
                  <c:v>83</c:v>
                </c:pt>
                <c:pt idx="13844">
                  <c:v>79</c:v>
                </c:pt>
                <c:pt idx="13845">
                  <c:v>77</c:v>
                </c:pt>
                <c:pt idx="13846">
                  <c:v>79</c:v>
                </c:pt>
                <c:pt idx="13847">
                  <c:v>81</c:v>
                </c:pt>
                <c:pt idx="13848">
                  <c:v>83</c:v>
                </c:pt>
                <c:pt idx="13849">
                  <c:v>81</c:v>
                </c:pt>
                <c:pt idx="13850">
                  <c:v>85</c:v>
                </c:pt>
                <c:pt idx="13851">
                  <c:v>78</c:v>
                </c:pt>
                <c:pt idx="13852">
                  <c:v>76</c:v>
                </c:pt>
                <c:pt idx="13853">
                  <c:v>74</c:v>
                </c:pt>
                <c:pt idx="13854">
                  <c:v>75</c:v>
                </c:pt>
                <c:pt idx="13855">
                  <c:v>75</c:v>
                </c:pt>
                <c:pt idx="13856">
                  <c:v>76</c:v>
                </c:pt>
                <c:pt idx="13857">
                  <c:v>78</c:v>
                </c:pt>
                <c:pt idx="13858">
                  <c:v>70</c:v>
                </c:pt>
                <c:pt idx="13859">
                  <c:v>71</c:v>
                </c:pt>
                <c:pt idx="13860">
                  <c:v>66</c:v>
                </c:pt>
                <c:pt idx="13861">
                  <c:v>66</c:v>
                </c:pt>
                <c:pt idx="13862">
                  <c:v>59</c:v>
                </c:pt>
                <c:pt idx="13863">
                  <c:v>57</c:v>
                </c:pt>
                <c:pt idx="13864">
                  <c:v>59</c:v>
                </c:pt>
                <c:pt idx="13865">
                  <c:v>63</c:v>
                </c:pt>
                <c:pt idx="13866">
                  <c:v>66</c:v>
                </c:pt>
                <c:pt idx="13867">
                  <c:v>67</c:v>
                </c:pt>
                <c:pt idx="13868">
                  <c:v>64</c:v>
                </c:pt>
                <c:pt idx="13869">
                  <c:v>61</c:v>
                </c:pt>
                <c:pt idx="13870">
                  <c:v>61</c:v>
                </c:pt>
                <c:pt idx="13871">
                  <c:v>63</c:v>
                </c:pt>
                <c:pt idx="13872">
                  <c:v>62</c:v>
                </c:pt>
                <c:pt idx="13873">
                  <c:v>61</c:v>
                </c:pt>
                <c:pt idx="13874">
                  <c:v>62</c:v>
                </c:pt>
                <c:pt idx="13875">
                  <c:v>69</c:v>
                </c:pt>
                <c:pt idx="13876">
                  <c:v>68</c:v>
                </c:pt>
                <c:pt idx="13877">
                  <c:v>67</c:v>
                </c:pt>
                <c:pt idx="13878">
                  <c:v>64</c:v>
                </c:pt>
                <c:pt idx="13879">
                  <c:v>64</c:v>
                </c:pt>
                <c:pt idx="13880">
                  <c:v>63</c:v>
                </c:pt>
                <c:pt idx="13881">
                  <c:v>66</c:v>
                </c:pt>
                <c:pt idx="13882">
                  <c:v>66</c:v>
                </c:pt>
                <c:pt idx="13883">
                  <c:v>65</c:v>
                </c:pt>
                <c:pt idx="13884">
                  <c:v>65</c:v>
                </c:pt>
                <c:pt idx="13885">
                  <c:v>67</c:v>
                </c:pt>
                <c:pt idx="13886">
                  <c:v>67</c:v>
                </c:pt>
                <c:pt idx="13887">
                  <c:v>69</c:v>
                </c:pt>
                <c:pt idx="13888">
                  <c:v>72</c:v>
                </c:pt>
                <c:pt idx="13889">
                  <c:v>75</c:v>
                </c:pt>
                <c:pt idx="13890">
                  <c:v>74</c:v>
                </c:pt>
                <c:pt idx="13891">
                  <c:v>70</c:v>
                </c:pt>
                <c:pt idx="13892">
                  <c:v>74</c:v>
                </c:pt>
                <c:pt idx="13893">
                  <c:v>74</c:v>
                </c:pt>
                <c:pt idx="13894">
                  <c:v>80</c:v>
                </c:pt>
                <c:pt idx="13895">
                  <c:v>79</c:v>
                </c:pt>
                <c:pt idx="13896">
                  <c:v>80</c:v>
                </c:pt>
                <c:pt idx="13897">
                  <c:v>79</c:v>
                </c:pt>
                <c:pt idx="13898">
                  <c:v>77</c:v>
                </c:pt>
                <c:pt idx="13899">
                  <c:v>75</c:v>
                </c:pt>
                <c:pt idx="13900">
                  <c:v>74</c:v>
                </c:pt>
                <c:pt idx="13901">
                  <c:v>65</c:v>
                </c:pt>
                <c:pt idx="13902">
                  <c:v>65</c:v>
                </c:pt>
                <c:pt idx="13903">
                  <c:v>71</c:v>
                </c:pt>
                <c:pt idx="13904">
                  <c:v>71</c:v>
                </c:pt>
                <c:pt idx="13905">
                  <c:v>75</c:v>
                </c:pt>
                <c:pt idx="13906">
                  <c:v>72</c:v>
                </c:pt>
                <c:pt idx="13907">
                  <c:v>77</c:v>
                </c:pt>
                <c:pt idx="13908">
                  <c:v>78</c:v>
                </c:pt>
                <c:pt idx="13909">
                  <c:v>83</c:v>
                </c:pt>
                <c:pt idx="13910">
                  <c:v>84</c:v>
                </c:pt>
                <c:pt idx="13911">
                  <c:v>78</c:v>
                </c:pt>
                <c:pt idx="13912">
                  <c:v>78</c:v>
                </c:pt>
                <c:pt idx="13913">
                  <c:v>85</c:v>
                </c:pt>
                <c:pt idx="13914">
                  <c:v>85</c:v>
                </c:pt>
                <c:pt idx="13915">
                  <c:v>81</c:v>
                </c:pt>
                <c:pt idx="13916">
                  <c:v>77</c:v>
                </c:pt>
                <c:pt idx="13917">
                  <c:v>73</c:v>
                </c:pt>
                <c:pt idx="13918">
                  <c:v>69</c:v>
                </c:pt>
                <c:pt idx="13919">
                  <c:v>66</c:v>
                </c:pt>
                <c:pt idx="13920">
                  <c:v>68</c:v>
                </c:pt>
                <c:pt idx="13921">
                  <c:v>67</c:v>
                </c:pt>
                <c:pt idx="13922">
                  <c:v>68</c:v>
                </c:pt>
                <c:pt idx="13923">
                  <c:v>75</c:v>
                </c:pt>
                <c:pt idx="13924">
                  <c:v>77</c:v>
                </c:pt>
                <c:pt idx="13925">
                  <c:v>75</c:v>
                </c:pt>
                <c:pt idx="13926">
                  <c:v>77</c:v>
                </c:pt>
                <c:pt idx="13927">
                  <c:v>80</c:v>
                </c:pt>
                <c:pt idx="13928">
                  <c:v>78</c:v>
                </c:pt>
                <c:pt idx="13929">
                  <c:v>84</c:v>
                </c:pt>
                <c:pt idx="13930">
                  <c:v>85</c:v>
                </c:pt>
                <c:pt idx="13931">
                  <c:v>85</c:v>
                </c:pt>
                <c:pt idx="13932">
                  <c:v>86</c:v>
                </c:pt>
                <c:pt idx="13933">
                  <c:v>87</c:v>
                </c:pt>
                <c:pt idx="13934">
                  <c:v>86</c:v>
                </c:pt>
                <c:pt idx="13935">
                  <c:v>85</c:v>
                </c:pt>
                <c:pt idx="13936">
                  <c:v>80</c:v>
                </c:pt>
                <c:pt idx="13937">
                  <c:v>78</c:v>
                </c:pt>
                <c:pt idx="13938">
                  <c:v>78</c:v>
                </c:pt>
                <c:pt idx="13939">
                  <c:v>76</c:v>
                </c:pt>
                <c:pt idx="13940">
                  <c:v>74</c:v>
                </c:pt>
                <c:pt idx="13941">
                  <c:v>67</c:v>
                </c:pt>
                <c:pt idx="13942">
                  <c:v>66</c:v>
                </c:pt>
                <c:pt idx="13943">
                  <c:v>65</c:v>
                </c:pt>
                <c:pt idx="13944">
                  <c:v>63</c:v>
                </c:pt>
                <c:pt idx="13945">
                  <c:v>65</c:v>
                </c:pt>
                <c:pt idx="13946">
                  <c:v>69</c:v>
                </c:pt>
                <c:pt idx="13947">
                  <c:v>67</c:v>
                </c:pt>
                <c:pt idx="13948">
                  <c:v>67</c:v>
                </c:pt>
                <c:pt idx="13949">
                  <c:v>66</c:v>
                </c:pt>
                <c:pt idx="13950">
                  <c:v>68</c:v>
                </c:pt>
                <c:pt idx="13951">
                  <c:v>67</c:v>
                </c:pt>
                <c:pt idx="13952">
                  <c:v>71</c:v>
                </c:pt>
                <c:pt idx="13953">
                  <c:v>74</c:v>
                </c:pt>
                <c:pt idx="13954">
                  <c:v>71</c:v>
                </c:pt>
                <c:pt idx="13955">
                  <c:v>70</c:v>
                </c:pt>
                <c:pt idx="13956">
                  <c:v>71</c:v>
                </c:pt>
                <c:pt idx="13957">
                  <c:v>70</c:v>
                </c:pt>
                <c:pt idx="13958">
                  <c:v>64</c:v>
                </c:pt>
                <c:pt idx="13959">
                  <c:v>65</c:v>
                </c:pt>
                <c:pt idx="13960">
                  <c:v>62</c:v>
                </c:pt>
                <c:pt idx="13961">
                  <c:v>61</c:v>
                </c:pt>
                <c:pt idx="13962">
                  <c:v>60</c:v>
                </c:pt>
                <c:pt idx="13963">
                  <c:v>61</c:v>
                </c:pt>
                <c:pt idx="13964">
                  <c:v>66</c:v>
                </c:pt>
                <c:pt idx="13965">
                  <c:v>62</c:v>
                </c:pt>
                <c:pt idx="13966">
                  <c:v>65</c:v>
                </c:pt>
                <c:pt idx="13967">
                  <c:v>70</c:v>
                </c:pt>
                <c:pt idx="13968">
                  <c:v>69</c:v>
                </c:pt>
                <c:pt idx="13969">
                  <c:v>70</c:v>
                </c:pt>
                <c:pt idx="13970">
                  <c:v>73</c:v>
                </c:pt>
                <c:pt idx="13971">
                  <c:v>73</c:v>
                </c:pt>
                <c:pt idx="13972">
                  <c:v>77</c:v>
                </c:pt>
                <c:pt idx="13973">
                  <c:v>83</c:v>
                </c:pt>
                <c:pt idx="13974">
                  <c:v>81</c:v>
                </c:pt>
                <c:pt idx="13975">
                  <c:v>82</c:v>
                </c:pt>
                <c:pt idx="13976">
                  <c:v>81</c:v>
                </c:pt>
                <c:pt idx="13977">
                  <c:v>84</c:v>
                </c:pt>
                <c:pt idx="13978">
                  <c:v>86</c:v>
                </c:pt>
                <c:pt idx="13979">
                  <c:v>80</c:v>
                </c:pt>
                <c:pt idx="13980">
                  <c:v>81</c:v>
                </c:pt>
                <c:pt idx="13981">
                  <c:v>81</c:v>
                </c:pt>
                <c:pt idx="13982">
                  <c:v>82</c:v>
                </c:pt>
                <c:pt idx="13983">
                  <c:v>85</c:v>
                </c:pt>
                <c:pt idx="13984">
                  <c:v>84</c:v>
                </c:pt>
                <c:pt idx="13985">
                  <c:v>84</c:v>
                </c:pt>
                <c:pt idx="13986">
                  <c:v>82</c:v>
                </c:pt>
                <c:pt idx="13987">
                  <c:v>84</c:v>
                </c:pt>
                <c:pt idx="13988">
                  <c:v>85</c:v>
                </c:pt>
                <c:pt idx="13989">
                  <c:v>89</c:v>
                </c:pt>
                <c:pt idx="13990">
                  <c:v>85</c:v>
                </c:pt>
                <c:pt idx="13991">
                  <c:v>90</c:v>
                </c:pt>
                <c:pt idx="13992">
                  <c:v>85</c:v>
                </c:pt>
                <c:pt idx="13993">
                  <c:v>82</c:v>
                </c:pt>
                <c:pt idx="13994">
                  <c:v>82</c:v>
                </c:pt>
                <c:pt idx="13995">
                  <c:v>79</c:v>
                </c:pt>
                <c:pt idx="13996">
                  <c:v>79</c:v>
                </c:pt>
                <c:pt idx="13997">
                  <c:v>79</c:v>
                </c:pt>
                <c:pt idx="13998">
                  <c:v>83</c:v>
                </c:pt>
                <c:pt idx="13999">
                  <c:v>76</c:v>
                </c:pt>
                <c:pt idx="14000">
                  <c:v>74</c:v>
                </c:pt>
                <c:pt idx="14001">
                  <c:v>74</c:v>
                </c:pt>
                <c:pt idx="14002">
                  <c:v>75</c:v>
                </c:pt>
                <c:pt idx="14003">
                  <c:v>73</c:v>
                </c:pt>
                <c:pt idx="14004">
                  <c:v>78</c:v>
                </c:pt>
                <c:pt idx="14005">
                  <c:v>78</c:v>
                </c:pt>
                <c:pt idx="14006">
                  <c:v>75</c:v>
                </c:pt>
                <c:pt idx="14007">
                  <c:v>78</c:v>
                </c:pt>
                <c:pt idx="14008">
                  <c:v>80</c:v>
                </c:pt>
                <c:pt idx="14009">
                  <c:v>87</c:v>
                </c:pt>
                <c:pt idx="14010">
                  <c:v>86</c:v>
                </c:pt>
                <c:pt idx="14011">
                  <c:v>89</c:v>
                </c:pt>
                <c:pt idx="14012">
                  <c:v>92</c:v>
                </c:pt>
                <c:pt idx="14013">
                  <c:v>87</c:v>
                </c:pt>
                <c:pt idx="14014">
                  <c:v>88</c:v>
                </c:pt>
                <c:pt idx="14015">
                  <c:v>88</c:v>
                </c:pt>
                <c:pt idx="14016">
                  <c:v>86</c:v>
                </c:pt>
                <c:pt idx="14017">
                  <c:v>87</c:v>
                </c:pt>
                <c:pt idx="14018">
                  <c:v>86</c:v>
                </c:pt>
                <c:pt idx="14019">
                  <c:v>83</c:v>
                </c:pt>
                <c:pt idx="14020">
                  <c:v>77</c:v>
                </c:pt>
                <c:pt idx="14021">
                  <c:v>69</c:v>
                </c:pt>
                <c:pt idx="14022">
                  <c:v>75</c:v>
                </c:pt>
                <c:pt idx="14023">
                  <c:v>76</c:v>
                </c:pt>
                <c:pt idx="14024">
                  <c:v>68</c:v>
                </c:pt>
                <c:pt idx="14025">
                  <c:v>68</c:v>
                </c:pt>
                <c:pt idx="14026">
                  <c:v>66</c:v>
                </c:pt>
                <c:pt idx="14027">
                  <c:v>62</c:v>
                </c:pt>
                <c:pt idx="14028">
                  <c:v>66</c:v>
                </c:pt>
                <c:pt idx="14029">
                  <c:v>68</c:v>
                </c:pt>
                <c:pt idx="14030">
                  <c:v>67</c:v>
                </c:pt>
                <c:pt idx="14031">
                  <c:v>66</c:v>
                </c:pt>
                <c:pt idx="14032">
                  <c:v>72</c:v>
                </c:pt>
                <c:pt idx="14033">
                  <c:v>72</c:v>
                </c:pt>
                <c:pt idx="14034">
                  <c:v>73</c:v>
                </c:pt>
                <c:pt idx="14035">
                  <c:v>72</c:v>
                </c:pt>
                <c:pt idx="14036">
                  <c:v>75</c:v>
                </c:pt>
                <c:pt idx="14037">
                  <c:v>81</c:v>
                </c:pt>
                <c:pt idx="14038">
                  <c:v>82</c:v>
                </c:pt>
                <c:pt idx="14039">
                  <c:v>91</c:v>
                </c:pt>
                <c:pt idx="14040">
                  <c:v>88</c:v>
                </c:pt>
                <c:pt idx="14041">
                  <c:v>92</c:v>
                </c:pt>
                <c:pt idx="14042">
                  <c:v>93</c:v>
                </c:pt>
                <c:pt idx="14043">
                  <c:v>91</c:v>
                </c:pt>
                <c:pt idx="14044">
                  <c:v>89</c:v>
                </c:pt>
                <c:pt idx="14045">
                  <c:v>95</c:v>
                </c:pt>
                <c:pt idx="14046">
                  <c:v>92</c:v>
                </c:pt>
                <c:pt idx="14047">
                  <c:v>91</c:v>
                </c:pt>
                <c:pt idx="14048">
                  <c:v>88</c:v>
                </c:pt>
                <c:pt idx="14049">
                  <c:v>85</c:v>
                </c:pt>
                <c:pt idx="14050">
                  <c:v>84</c:v>
                </c:pt>
                <c:pt idx="14051">
                  <c:v>83</c:v>
                </c:pt>
                <c:pt idx="14052">
                  <c:v>84</c:v>
                </c:pt>
                <c:pt idx="14053">
                  <c:v>81</c:v>
                </c:pt>
                <c:pt idx="14054">
                  <c:v>77</c:v>
                </c:pt>
                <c:pt idx="14055">
                  <c:v>84</c:v>
                </c:pt>
                <c:pt idx="14056">
                  <c:v>81</c:v>
                </c:pt>
                <c:pt idx="14057">
                  <c:v>78</c:v>
                </c:pt>
                <c:pt idx="14058">
                  <c:v>82</c:v>
                </c:pt>
                <c:pt idx="14059">
                  <c:v>84</c:v>
                </c:pt>
                <c:pt idx="14060">
                  <c:v>87</c:v>
                </c:pt>
                <c:pt idx="14061">
                  <c:v>86</c:v>
                </c:pt>
                <c:pt idx="14062">
                  <c:v>82</c:v>
                </c:pt>
                <c:pt idx="14063">
                  <c:v>81</c:v>
                </c:pt>
                <c:pt idx="14064">
                  <c:v>79</c:v>
                </c:pt>
                <c:pt idx="14065">
                  <c:v>84</c:v>
                </c:pt>
                <c:pt idx="14066">
                  <c:v>87</c:v>
                </c:pt>
                <c:pt idx="14067">
                  <c:v>83</c:v>
                </c:pt>
                <c:pt idx="14068">
                  <c:v>81</c:v>
                </c:pt>
                <c:pt idx="14069">
                  <c:v>83</c:v>
                </c:pt>
                <c:pt idx="14070">
                  <c:v>84</c:v>
                </c:pt>
                <c:pt idx="14071">
                  <c:v>82</c:v>
                </c:pt>
                <c:pt idx="14072">
                  <c:v>83</c:v>
                </c:pt>
                <c:pt idx="14073">
                  <c:v>84</c:v>
                </c:pt>
                <c:pt idx="14074">
                  <c:v>82</c:v>
                </c:pt>
                <c:pt idx="14075">
                  <c:v>78</c:v>
                </c:pt>
                <c:pt idx="14076">
                  <c:v>79</c:v>
                </c:pt>
                <c:pt idx="14077">
                  <c:v>76</c:v>
                </c:pt>
                <c:pt idx="14078">
                  <c:v>71</c:v>
                </c:pt>
                <c:pt idx="14079">
                  <c:v>69</c:v>
                </c:pt>
                <c:pt idx="14080">
                  <c:v>70</c:v>
                </c:pt>
                <c:pt idx="14081">
                  <c:v>76</c:v>
                </c:pt>
                <c:pt idx="14082">
                  <c:v>76</c:v>
                </c:pt>
                <c:pt idx="14083">
                  <c:v>79</c:v>
                </c:pt>
                <c:pt idx="14084">
                  <c:v>78</c:v>
                </c:pt>
                <c:pt idx="14085">
                  <c:v>77</c:v>
                </c:pt>
                <c:pt idx="14086">
                  <c:v>82</c:v>
                </c:pt>
                <c:pt idx="14087">
                  <c:v>82</c:v>
                </c:pt>
                <c:pt idx="14088">
                  <c:v>80</c:v>
                </c:pt>
                <c:pt idx="14089">
                  <c:v>78</c:v>
                </c:pt>
                <c:pt idx="14090">
                  <c:v>78</c:v>
                </c:pt>
                <c:pt idx="14091">
                  <c:v>79</c:v>
                </c:pt>
                <c:pt idx="14092">
                  <c:v>82</c:v>
                </c:pt>
                <c:pt idx="14093">
                  <c:v>81</c:v>
                </c:pt>
                <c:pt idx="14094">
                  <c:v>78</c:v>
                </c:pt>
                <c:pt idx="14095">
                  <c:v>81</c:v>
                </c:pt>
                <c:pt idx="14096">
                  <c:v>77</c:v>
                </c:pt>
                <c:pt idx="14097">
                  <c:v>78</c:v>
                </c:pt>
                <c:pt idx="14098">
                  <c:v>78</c:v>
                </c:pt>
                <c:pt idx="14099">
                  <c:v>80</c:v>
                </c:pt>
                <c:pt idx="14100">
                  <c:v>75</c:v>
                </c:pt>
                <c:pt idx="14101">
                  <c:v>75</c:v>
                </c:pt>
                <c:pt idx="14102">
                  <c:v>76</c:v>
                </c:pt>
                <c:pt idx="14103">
                  <c:v>73</c:v>
                </c:pt>
                <c:pt idx="14104">
                  <c:v>72</c:v>
                </c:pt>
                <c:pt idx="14105">
                  <c:v>68</c:v>
                </c:pt>
                <c:pt idx="14106">
                  <c:v>71</c:v>
                </c:pt>
                <c:pt idx="14107">
                  <c:v>71</c:v>
                </c:pt>
                <c:pt idx="14108">
                  <c:v>71</c:v>
                </c:pt>
                <c:pt idx="14109">
                  <c:v>70</c:v>
                </c:pt>
                <c:pt idx="14110">
                  <c:v>72</c:v>
                </c:pt>
                <c:pt idx="14111">
                  <c:v>72</c:v>
                </c:pt>
                <c:pt idx="14112">
                  <c:v>77</c:v>
                </c:pt>
                <c:pt idx="14113">
                  <c:v>75</c:v>
                </c:pt>
                <c:pt idx="14114">
                  <c:v>81</c:v>
                </c:pt>
                <c:pt idx="14115">
                  <c:v>87</c:v>
                </c:pt>
                <c:pt idx="14116">
                  <c:v>89</c:v>
                </c:pt>
                <c:pt idx="14117">
                  <c:v>88</c:v>
                </c:pt>
                <c:pt idx="14118">
                  <c:v>87</c:v>
                </c:pt>
                <c:pt idx="14119">
                  <c:v>88</c:v>
                </c:pt>
                <c:pt idx="14120">
                  <c:v>89</c:v>
                </c:pt>
                <c:pt idx="14121">
                  <c:v>96</c:v>
                </c:pt>
                <c:pt idx="14122">
                  <c:v>88</c:v>
                </c:pt>
                <c:pt idx="14123">
                  <c:v>90</c:v>
                </c:pt>
                <c:pt idx="14124">
                  <c:v>86</c:v>
                </c:pt>
                <c:pt idx="14125">
                  <c:v>88</c:v>
                </c:pt>
                <c:pt idx="14126">
                  <c:v>89</c:v>
                </c:pt>
                <c:pt idx="14127">
                  <c:v>89</c:v>
                </c:pt>
                <c:pt idx="14128">
                  <c:v>87</c:v>
                </c:pt>
                <c:pt idx="14129">
                  <c:v>91</c:v>
                </c:pt>
                <c:pt idx="14130">
                  <c:v>104</c:v>
                </c:pt>
                <c:pt idx="14131">
                  <c:v>101</c:v>
                </c:pt>
                <c:pt idx="14132">
                  <c:v>96</c:v>
                </c:pt>
                <c:pt idx="14133">
                  <c:v>97</c:v>
                </c:pt>
                <c:pt idx="14134">
                  <c:v>105</c:v>
                </c:pt>
                <c:pt idx="14135">
                  <c:v>107</c:v>
                </c:pt>
                <c:pt idx="14136">
                  <c:v>106</c:v>
                </c:pt>
                <c:pt idx="14137">
                  <c:v>104</c:v>
                </c:pt>
                <c:pt idx="14138">
                  <c:v>92</c:v>
                </c:pt>
                <c:pt idx="14139">
                  <c:v>91</c:v>
                </c:pt>
                <c:pt idx="14140">
                  <c:v>87</c:v>
                </c:pt>
                <c:pt idx="14141">
                  <c:v>88</c:v>
                </c:pt>
                <c:pt idx="14142">
                  <c:v>76</c:v>
                </c:pt>
                <c:pt idx="14143">
                  <c:v>80</c:v>
                </c:pt>
                <c:pt idx="14144">
                  <c:v>86</c:v>
                </c:pt>
                <c:pt idx="14145">
                  <c:v>89</c:v>
                </c:pt>
                <c:pt idx="14146">
                  <c:v>83</c:v>
                </c:pt>
                <c:pt idx="14147">
                  <c:v>83</c:v>
                </c:pt>
                <c:pt idx="14148">
                  <c:v>89</c:v>
                </c:pt>
                <c:pt idx="14149">
                  <c:v>91</c:v>
                </c:pt>
                <c:pt idx="14150">
                  <c:v>96</c:v>
                </c:pt>
                <c:pt idx="14151">
                  <c:v>97</c:v>
                </c:pt>
                <c:pt idx="14152">
                  <c:v>101</c:v>
                </c:pt>
                <c:pt idx="14153">
                  <c:v>96</c:v>
                </c:pt>
                <c:pt idx="14154">
                  <c:v>100</c:v>
                </c:pt>
                <c:pt idx="14155">
                  <c:v>100</c:v>
                </c:pt>
                <c:pt idx="14156">
                  <c:v>100</c:v>
                </c:pt>
                <c:pt idx="14157">
                  <c:v>97</c:v>
                </c:pt>
                <c:pt idx="14158">
                  <c:v>97</c:v>
                </c:pt>
                <c:pt idx="14159">
                  <c:v>94</c:v>
                </c:pt>
                <c:pt idx="14160">
                  <c:v>86</c:v>
                </c:pt>
                <c:pt idx="14161">
                  <c:v>92</c:v>
                </c:pt>
                <c:pt idx="14162">
                  <c:v>91</c:v>
                </c:pt>
                <c:pt idx="14163">
                  <c:v>87</c:v>
                </c:pt>
                <c:pt idx="14164">
                  <c:v>89</c:v>
                </c:pt>
                <c:pt idx="14165">
                  <c:v>94</c:v>
                </c:pt>
                <c:pt idx="14166">
                  <c:v>93</c:v>
                </c:pt>
                <c:pt idx="14167">
                  <c:v>92</c:v>
                </c:pt>
                <c:pt idx="14168">
                  <c:v>87</c:v>
                </c:pt>
                <c:pt idx="14169">
                  <c:v>87</c:v>
                </c:pt>
                <c:pt idx="14170">
                  <c:v>93</c:v>
                </c:pt>
                <c:pt idx="14171">
                  <c:v>96</c:v>
                </c:pt>
                <c:pt idx="14172">
                  <c:v>98</c:v>
                </c:pt>
                <c:pt idx="14173">
                  <c:v>96</c:v>
                </c:pt>
                <c:pt idx="14174">
                  <c:v>94</c:v>
                </c:pt>
                <c:pt idx="14175">
                  <c:v>89</c:v>
                </c:pt>
                <c:pt idx="14176">
                  <c:v>83</c:v>
                </c:pt>
                <c:pt idx="14177">
                  <c:v>82</c:v>
                </c:pt>
                <c:pt idx="14178">
                  <c:v>80</c:v>
                </c:pt>
                <c:pt idx="14179">
                  <c:v>80</c:v>
                </c:pt>
                <c:pt idx="14180">
                  <c:v>82</c:v>
                </c:pt>
                <c:pt idx="14181">
                  <c:v>79</c:v>
                </c:pt>
                <c:pt idx="14182">
                  <c:v>74</c:v>
                </c:pt>
                <c:pt idx="14183">
                  <c:v>73</c:v>
                </c:pt>
                <c:pt idx="14184">
                  <c:v>75</c:v>
                </c:pt>
                <c:pt idx="14185">
                  <c:v>74</c:v>
                </c:pt>
                <c:pt idx="14186">
                  <c:v>80</c:v>
                </c:pt>
                <c:pt idx="14187">
                  <c:v>85</c:v>
                </c:pt>
                <c:pt idx="14188">
                  <c:v>90</c:v>
                </c:pt>
                <c:pt idx="14189">
                  <c:v>92</c:v>
                </c:pt>
                <c:pt idx="14190">
                  <c:v>93</c:v>
                </c:pt>
                <c:pt idx="14191">
                  <c:v>88</c:v>
                </c:pt>
                <c:pt idx="14192">
                  <c:v>91</c:v>
                </c:pt>
                <c:pt idx="14193">
                  <c:v>94</c:v>
                </c:pt>
                <c:pt idx="14194">
                  <c:v>88</c:v>
                </c:pt>
                <c:pt idx="14195">
                  <c:v>92</c:v>
                </c:pt>
                <c:pt idx="14196">
                  <c:v>87</c:v>
                </c:pt>
                <c:pt idx="14197">
                  <c:v>81</c:v>
                </c:pt>
                <c:pt idx="14198">
                  <c:v>79</c:v>
                </c:pt>
                <c:pt idx="14199">
                  <c:v>76</c:v>
                </c:pt>
                <c:pt idx="14200">
                  <c:v>74</c:v>
                </c:pt>
                <c:pt idx="14201">
                  <c:v>76</c:v>
                </c:pt>
                <c:pt idx="14202">
                  <c:v>79</c:v>
                </c:pt>
                <c:pt idx="14203">
                  <c:v>82</c:v>
                </c:pt>
                <c:pt idx="14204">
                  <c:v>88</c:v>
                </c:pt>
                <c:pt idx="14205">
                  <c:v>88</c:v>
                </c:pt>
                <c:pt idx="14206">
                  <c:v>92</c:v>
                </c:pt>
                <c:pt idx="14207">
                  <c:v>88</c:v>
                </c:pt>
                <c:pt idx="14208">
                  <c:v>92</c:v>
                </c:pt>
                <c:pt idx="14209">
                  <c:v>97</c:v>
                </c:pt>
                <c:pt idx="14210">
                  <c:v>95</c:v>
                </c:pt>
                <c:pt idx="14211">
                  <c:v>100</c:v>
                </c:pt>
                <c:pt idx="14212">
                  <c:v>99</c:v>
                </c:pt>
                <c:pt idx="14213">
                  <c:v>98</c:v>
                </c:pt>
                <c:pt idx="14214">
                  <c:v>97</c:v>
                </c:pt>
                <c:pt idx="14215">
                  <c:v>94</c:v>
                </c:pt>
                <c:pt idx="14216">
                  <c:v>86</c:v>
                </c:pt>
                <c:pt idx="14217">
                  <c:v>80</c:v>
                </c:pt>
                <c:pt idx="14218">
                  <c:v>81</c:v>
                </c:pt>
                <c:pt idx="14219">
                  <c:v>84</c:v>
                </c:pt>
                <c:pt idx="14220">
                  <c:v>85</c:v>
                </c:pt>
                <c:pt idx="14221">
                  <c:v>83</c:v>
                </c:pt>
                <c:pt idx="14222">
                  <c:v>83</c:v>
                </c:pt>
                <c:pt idx="14223">
                  <c:v>77</c:v>
                </c:pt>
                <c:pt idx="14224">
                  <c:v>72</c:v>
                </c:pt>
                <c:pt idx="14225">
                  <c:v>72</c:v>
                </c:pt>
                <c:pt idx="14226">
                  <c:v>72</c:v>
                </c:pt>
                <c:pt idx="14227">
                  <c:v>75</c:v>
                </c:pt>
                <c:pt idx="14228">
                  <c:v>75</c:v>
                </c:pt>
                <c:pt idx="14229">
                  <c:v>79</c:v>
                </c:pt>
                <c:pt idx="14230">
                  <c:v>82</c:v>
                </c:pt>
                <c:pt idx="14231">
                  <c:v>77</c:v>
                </c:pt>
                <c:pt idx="14232">
                  <c:v>70</c:v>
                </c:pt>
                <c:pt idx="14233">
                  <c:v>74</c:v>
                </c:pt>
                <c:pt idx="14234">
                  <c:v>76</c:v>
                </c:pt>
                <c:pt idx="14235">
                  <c:v>86</c:v>
                </c:pt>
                <c:pt idx="14236">
                  <c:v>85</c:v>
                </c:pt>
                <c:pt idx="14237">
                  <c:v>84</c:v>
                </c:pt>
                <c:pt idx="14238">
                  <c:v>85</c:v>
                </c:pt>
                <c:pt idx="14239">
                  <c:v>83</c:v>
                </c:pt>
                <c:pt idx="14240">
                  <c:v>83</c:v>
                </c:pt>
                <c:pt idx="14241">
                  <c:v>79</c:v>
                </c:pt>
                <c:pt idx="14242">
                  <c:v>74</c:v>
                </c:pt>
                <c:pt idx="14243">
                  <c:v>75</c:v>
                </c:pt>
                <c:pt idx="14244">
                  <c:v>81</c:v>
                </c:pt>
                <c:pt idx="14245">
                  <c:v>78</c:v>
                </c:pt>
                <c:pt idx="14246">
                  <c:v>76</c:v>
                </c:pt>
                <c:pt idx="14247">
                  <c:v>71</c:v>
                </c:pt>
                <c:pt idx="14248">
                  <c:v>76</c:v>
                </c:pt>
                <c:pt idx="14249">
                  <c:v>78</c:v>
                </c:pt>
                <c:pt idx="14250">
                  <c:v>75</c:v>
                </c:pt>
                <c:pt idx="14251">
                  <c:v>79</c:v>
                </c:pt>
                <c:pt idx="14252">
                  <c:v>81</c:v>
                </c:pt>
                <c:pt idx="14253">
                  <c:v>82</c:v>
                </c:pt>
                <c:pt idx="14254">
                  <c:v>84</c:v>
                </c:pt>
                <c:pt idx="14255">
                  <c:v>85</c:v>
                </c:pt>
                <c:pt idx="14256">
                  <c:v>83</c:v>
                </c:pt>
                <c:pt idx="14257">
                  <c:v>83</c:v>
                </c:pt>
                <c:pt idx="14258">
                  <c:v>81</c:v>
                </c:pt>
                <c:pt idx="14259">
                  <c:v>78</c:v>
                </c:pt>
                <c:pt idx="14260">
                  <c:v>74</c:v>
                </c:pt>
                <c:pt idx="14261">
                  <c:v>71</c:v>
                </c:pt>
                <c:pt idx="14262">
                  <c:v>72</c:v>
                </c:pt>
                <c:pt idx="14263">
                  <c:v>74</c:v>
                </c:pt>
                <c:pt idx="14264">
                  <c:v>79</c:v>
                </c:pt>
                <c:pt idx="14265">
                  <c:v>81</c:v>
                </c:pt>
                <c:pt idx="14266">
                  <c:v>73</c:v>
                </c:pt>
                <c:pt idx="14267">
                  <c:v>74</c:v>
                </c:pt>
                <c:pt idx="14268">
                  <c:v>72</c:v>
                </c:pt>
                <c:pt idx="14269">
                  <c:v>75</c:v>
                </c:pt>
                <c:pt idx="14270">
                  <c:v>71</c:v>
                </c:pt>
                <c:pt idx="14271">
                  <c:v>74</c:v>
                </c:pt>
                <c:pt idx="14272">
                  <c:v>74</c:v>
                </c:pt>
                <c:pt idx="14273">
                  <c:v>74</c:v>
                </c:pt>
                <c:pt idx="14274">
                  <c:v>74</c:v>
                </c:pt>
                <c:pt idx="14275">
                  <c:v>71</c:v>
                </c:pt>
                <c:pt idx="14276">
                  <c:v>74</c:v>
                </c:pt>
                <c:pt idx="14277">
                  <c:v>74</c:v>
                </c:pt>
                <c:pt idx="14278">
                  <c:v>80</c:v>
                </c:pt>
                <c:pt idx="14279">
                  <c:v>79</c:v>
                </c:pt>
                <c:pt idx="14280">
                  <c:v>82</c:v>
                </c:pt>
                <c:pt idx="14281">
                  <c:v>80</c:v>
                </c:pt>
                <c:pt idx="14282">
                  <c:v>89</c:v>
                </c:pt>
                <c:pt idx="14283">
                  <c:v>87</c:v>
                </c:pt>
                <c:pt idx="14284">
                  <c:v>85</c:v>
                </c:pt>
                <c:pt idx="14285">
                  <c:v>84</c:v>
                </c:pt>
                <c:pt idx="14286">
                  <c:v>88</c:v>
                </c:pt>
                <c:pt idx="14287">
                  <c:v>91</c:v>
                </c:pt>
                <c:pt idx="14288">
                  <c:v>86</c:v>
                </c:pt>
                <c:pt idx="14289">
                  <c:v>86</c:v>
                </c:pt>
                <c:pt idx="14290">
                  <c:v>79</c:v>
                </c:pt>
                <c:pt idx="14291">
                  <c:v>78</c:v>
                </c:pt>
                <c:pt idx="14292">
                  <c:v>74</c:v>
                </c:pt>
                <c:pt idx="14293">
                  <c:v>76</c:v>
                </c:pt>
                <c:pt idx="14294">
                  <c:v>75</c:v>
                </c:pt>
                <c:pt idx="14295">
                  <c:v>73</c:v>
                </c:pt>
                <c:pt idx="14296">
                  <c:v>69</c:v>
                </c:pt>
                <c:pt idx="14297">
                  <c:v>70</c:v>
                </c:pt>
                <c:pt idx="14298">
                  <c:v>69</c:v>
                </c:pt>
                <c:pt idx="14299">
                  <c:v>70</c:v>
                </c:pt>
                <c:pt idx="14300">
                  <c:v>70</c:v>
                </c:pt>
                <c:pt idx="14301">
                  <c:v>73</c:v>
                </c:pt>
                <c:pt idx="14302">
                  <c:v>74</c:v>
                </c:pt>
                <c:pt idx="14303">
                  <c:v>74</c:v>
                </c:pt>
                <c:pt idx="14304">
                  <c:v>71</c:v>
                </c:pt>
                <c:pt idx="14305">
                  <c:v>70</c:v>
                </c:pt>
                <c:pt idx="14306">
                  <c:v>65</c:v>
                </c:pt>
                <c:pt idx="14307">
                  <c:v>67</c:v>
                </c:pt>
                <c:pt idx="14308">
                  <c:v>72</c:v>
                </c:pt>
                <c:pt idx="14309">
                  <c:v>70</c:v>
                </c:pt>
                <c:pt idx="14310">
                  <c:v>69</c:v>
                </c:pt>
                <c:pt idx="14311">
                  <c:v>70</c:v>
                </c:pt>
                <c:pt idx="14312">
                  <c:v>70</c:v>
                </c:pt>
                <c:pt idx="14313">
                  <c:v>66</c:v>
                </c:pt>
                <c:pt idx="14314">
                  <c:v>69</c:v>
                </c:pt>
                <c:pt idx="14315">
                  <c:v>71</c:v>
                </c:pt>
                <c:pt idx="14316">
                  <c:v>77</c:v>
                </c:pt>
                <c:pt idx="14317">
                  <c:v>79</c:v>
                </c:pt>
                <c:pt idx="14318">
                  <c:v>80</c:v>
                </c:pt>
                <c:pt idx="14319">
                  <c:v>79</c:v>
                </c:pt>
                <c:pt idx="14320">
                  <c:v>78</c:v>
                </c:pt>
                <c:pt idx="14321">
                  <c:v>82</c:v>
                </c:pt>
                <c:pt idx="14322">
                  <c:v>83</c:v>
                </c:pt>
                <c:pt idx="14323">
                  <c:v>84</c:v>
                </c:pt>
                <c:pt idx="14324">
                  <c:v>83</c:v>
                </c:pt>
                <c:pt idx="14325">
                  <c:v>88</c:v>
                </c:pt>
                <c:pt idx="14326">
                  <c:v>90</c:v>
                </c:pt>
                <c:pt idx="14327">
                  <c:v>88</c:v>
                </c:pt>
                <c:pt idx="14328">
                  <c:v>87</c:v>
                </c:pt>
                <c:pt idx="14329">
                  <c:v>82</c:v>
                </c:pt>
                <c:pt idx="14330">
                  <c:v>85</c:v>
                </c:pt>
                <c:pt idx="14331">
                  <c:v>85</c:v>
                </c:pt>
                <c:pt idx="14332">
                  <c:v>85</c:v>
                </c:pt>
                <c:pt idx="14333">
                  <c:v>83</c:v>
                </c:pt>
                <c:pt idx="14334">
                  <c:v>79</c:v>
                </c:pt>
                <c:pt idx="14335">
                  <c:v>78</c:v>
                </c:pt>
                <c:pt idx="14336">
                  <c:v>81</c:v>
                </c:pt>
                <c:pt idx="14337">
                  <c:v>82</c:v>
                </c:pt>
                <c:pt idx="14338">
                  <c:v>80</c:v>
                </c:pt>
                <c:pt idx="14339">
                  <c:v>83</c:v>
                </c:pt>
                <c:pt idx="14340">
                  <c:v>80</c:v>
                </c:pt>
                <c:pt idx="14341">
                  <c:v>82</c:v>
                </c:pt>
                <c:pt idx="14342">
                  <c:v>76</c:v>
                </c:pt>
                <c:pt idx="14343">
                  <c:v>75</c:v>
                </c:pt>
                <c:pt idx="14344">
                  <c:v>78</c:v>
                </c:pt>
                <c:pt idx="14345">
                  <c:v>79</c:v>
                </c:pt>
                <c:pt idx="14346">
                  <c:v>83</c:v>
                </c:pt>
                <c:pt idx="14347">
                  <c:v>85</c:v>
                </c:pt>
                <c:pt idx="14348">
                  <c:v>88</c:v>
                </c:pt>
                <c:pt idx="14349">
                  <c:v>86</c:v>
                </c:pt>
                <c:pt idx="14350">
                  <c:v>88</c:v>
                </c:pt>
                <c:pt idx="14351">
                  <c:v>85</c:v>
                </c:pt>
                <c:pt idx="14352">
                  <c:v>81</c:v>
                </c:pt>
                <c:pt idx="14353">
                  <c:v>77</c:v>
                </c:pt>
                <c:pt idx="14354">
                  <c:v>80</c:v>
                </c:pt>
                <c:pt idx="14355">
                  <c:v>82</c:v>
                </c:pt>
                <c:pt idx="14356">
                  <c:v>75</c:v>
                </c:pt>
                <c:pt idx="14357">
                  <c:v>78</c:v>
                </c:pt>
                <c:pt idx="14358">
                  <c:v>74</c:v>
                </c:pt>
                <c:pt idx="14359">
                  <c:v>72</c:v>
                </c:pt>
                <c:pt idx="14360">
                  <c:v>65</c:v>
                </c:pt>
                <c:pt idx="14361">
                  <c:v>68</c:v>
                </c:pt>
                <c:pt idx="14362">
                  <c:v>70</c:v>
                </c:pt>
                <c:pt idx="14363">
                  <c:v>73</c:v>
                </c:pt>
                <c:pt idx="14364">
                  <c:v>77</c:v>
                </c:pt>
                <c:pt idx="14365">
                  <c:v>86</c:v>
                </c:pt>
                <c:pt idx="14366">
                  <c:v>88</c:v>
                </c:pt>
                <c:pt idx="14367">
                  <c:v>90</c:v>
                </c:pt>
                <c:pt idx="14368">
                  <c:v>94</c:v>
                </c:pt>
                <c:pt idx="14369">
                  <c:v>89</c:v>
                </c:pt>
                <c:pt idx="14370">
                  <c:v>88</c:v>
                </c:pt>
                <c:pt idx="14371">
                  <c:v>89</c:v>
                </c:pt>
                <c:pt idx="14372">
                  <c:v>89</c:v>
                </c:pt>
                <c:pt idx="14373">
                  <c:v>87</c:v>
                </c:pt>
                <c:pt idx="14374">
                  <c:v>81</c:v>
                </c:pt>
                <c:pt idx="14375">
                  <c:v>83</c:v>
                </c:pt>
                <c:pt idx="14376">
                  <c:v>83</c:v>
                </c:pt>
                <c:pt idx="14377">
                  <c:v>77</c:v>
                </c:pt>
                <c:pt idx="14378">
                  <c:v>84</c:v>
                </c:pt>
                <c:pt idx="14379">
                  <c:v>81</c:v>
                </c:pt>
                <c:pt idx="14380">
                  <c:v>80</c:v>
                </c:pt>
                <c:pt idx="14381">
                  <c:v>78</c:v>
                </c:pt>
                <c:pt idx="14382">
                  <c:v>85</c:v>
                </c:pt>
                <c:pt idx="14383">
                  <c:v>85</c:v>
                </c:pt>
                <c:pt idx="14384">
                  <c:v>84</c:v>
                </c:pt>
                <c:pt idx="14385">
                  <c:v>83</c:v>
                </c:pt>
                <c:pt idx="14386">
                  <c:v>87</c:v>
                </c:pt>
                <c:pt idx="14387">
                  <c:v>87</c:v>
                </c:pt>
                <c:pt idx="14388">
                  <c:v>84</c:v>
                </c:pt>
                <c:pt idx="14389">
                  <c:v>84</c:v>
                </c:pt>
                <c:pt idx="14390">
                  <c:v>77</c:v>
                </c:pt>
                <c:pt idx="14391">
                  <c:v>72</c:v>
                </c:pt>
                <c:pt idx="14392">
                  <c:v>71</c:v>
                </c:pt>
                <c:pt idx="14393">
                  <c:v>74</c:v>
                </c:pt>
                <c:pt idx="14394">
                  <c:v>72</c:v>
                </c:pt>
                <c:pt idx="14395">
                  <c:v>72</c:v>
                </c:pt>
                <c:pt idx="14396">
                  <c:v>82</c:v>
                </c:pt>
                <c:pt idx="14397">
                  <c:v>84</c:v>
                </c:pt>
                <c:pt idx="14398">
                  <c:v>84</c:v>
                </c:pt>
                <c:pt idx="14399">
                  <c:v>84</c:v>
                </c:pt>
                <c:pt idx="14400">
                  <c:v>87</c:v>
                </c:pt>
                <c:pt idx="14401">
                  <c:v>88</c:v>
                </c:pt>
                <c:pt idx="14402">
                  <c:v>85</c:v>
                </c:pt>
                <c:pt idx="14403">
                  <c:v>91</c:v>
                </c:pt>
                <c:pt idx="14404">
                  <c:v>93</c:v>
                </c:pt>
                <c:pt idx="14405">
                  <c:v>92</c:v>
                </c:pt>
                <c:pt idx="14406">
                  <c:v>93</c:v>
                </c:pt>
                <c:pt idx="14407">
                  <c:v>89</c:v>
                </c:pt>
                <c:pt idx="14408">
                  <c:v>81</c:v>
                </c:pt>
                <c:pt idx="14409">
                  <c:v>78</c:v>
                </c:pt>
                <c:pt idx="14410">
                  <c:v>76</c:v>
                </c:pt>
                <c:pt idx="14411">
                  <c:v>73</c:v>
                </c:pt>
                <c:pt idx="14412">
                  <c:v>73</c:v>
                </c:pt>
                <c:pt idx="14413">
                  <c:v>70</c:v>
                </c:pt>
                <c:pt idx="14414">
                  <c:v>75</c:v>
                </c:pt>
                <c:pt idx="14415">
                  <c:v>76</c:v>
                </c:pt>
                <c:pt idx="14416">
                  <c:v>78</c:v>
                </c:pt>
                <c:pt idx="14417">
                  <c:v>71</c:v>
                </c:pt>
                <c:pt idx="14418">
                  <c:v>69</c:v>
                </c:pt>
                <c:pt idx="14419">
                  <c:v>72</c:v>
                </c:pt>
                <c:pt idx="14420">
                  <c:v>77</c:v>
                </c:pt>
                <c:pt idx="14421">
                  <c:v>76</c:v>
                </c:pt>
                <c:pt idx="14422">
                  <c:v>72</c:v>
                </c:pt>
                <c:pt idx="14423">
                  <c:v>75</c:v>
                </c:pt>
                <c:pt idx="14424">
                  <c:v>77</c:v>
                </c:pt>
                <c:pt idx="14425">
                  <c:v>83</c:v>
                </c:pt>
                <c:pt idx="14426">
                  <c:v>85</c:v>
                </c:pt>
                <c:pt idx="14427">
                  <c:v>84</c:v>
                </c:pt>
                <c:pt idx="14428">
                  <c:v>83</c:v>
                </c:pt>
                <c:pt idx="14429">
                  <c:v>86</c:v>
                </c:pt>
                <c:pt idx="14430">
                  <c:v>85</c:v>
                </c:pt>
                <c:pt idx="14431">
                  <c:v>84</c:v>
                </c:pt>
                <c:pt idx="14432">
                  <c:v>82</c:v>
                </c:pt>
                <c:pt idx="14433">
                  <c:v>80</c:v>
                </c:pt>
                <c:pt idx="14434">
                  <c:v>83</c:v>
                </c:pt>
                <c:pt idx="14435">
                  <c:v>81</c:v>
                </c:pt>
                <c:pt idx="14436">
                  <c:v>84</c:v>
                </c:pt>
                <c:pt idx="14437">
                  <c:v>85</c:v>
                </c:pt>
                <c:pt idx="14438">
                  <c:v>83</c:v>
                </c:pt>
                <c:pt idx="14439">
                  <c:v>82</c:v>
                </c:pt>
                <c:pt idx="14440">
                  <c:v>85</c:v>
                </c:pt>
                <c:pt idx="14441">
                  <c:v>84</c:v>
                </c:pt>
                <c:pt idx="14442">
                  <c:v>87</c:v>
                </c:pt>
                <c:pt idx="14443">
                  <c:v>88</c:v>
                </c:pt>
                <c:pt idx="14444">
                  <c:v>91</c:v>
                </c:pt>
                <c:pt idx="14445">
                  <c:v>92</c:v>
                </c:pt>
                <c:pt idx="14446">
                  <c:v>94</c:v>
                </c:pt>
                <c:pt idx="14447">
                  <c:v>94</c:v>
                </c:pt>
                <c:pt idx="14448">
                  <c:v>89</c:v>
                </c:pt>
                <c:pt idx="14449">
                  <c:v>87</c:v>
                </c:pt>
                <c:pt idx="14450">
                  <c:v>89</c:v>
                </c:pt>
                <c:pt idx="14451">
                  <c:v>86</c:v>
                </c:pt>
                <c:pt idx="14452">
                  <c:v>79</c:v>
                </c:pt>
                <c:pt idx="14453">
                  <c:v>78</c:v>
                </c:pt>
                <c:pt idx="14454">
                  <c:v>72</c:v>
                </c:pt>
                <c:pt idx="14455">
                  <c:v>73</c:v>
                </c:pt>
                <c:pt idx="14456">
                  <c:v>71</c:v>
                </c:pt>
                <c:pt idx="14457">
                  <c:v>66</c:v>
                </c:pt>
                <c:pt idx="14458">
                  <c:v>62</c:v>
                </c:pt>
                <c:pt idx="14459">
                  <c:v>56</c:v>
                </c:pt>
                <c:pt idx="14460">
                  <c:v>57</c:v>
                </c:pt>
                <c:pt idx="14461">
                  <c:v>54</c:v>
                </c:pt>
                <c:pt idx="14462">
                  <c:v>50</c:v>
                </c:pt>
                <c:pt idx="14463">
                  <c:v>51</c:v>
                </c:pt>
                <c:pt idx="14464">
                  <c:v>53</c:v>
                </c:pt>
                <c:pt idx="14465">
                  <c:v>57</c:v>
                </c:pt>
                <c:pt idx="14466">
                  <c:v>64</c:v>
                </c:pt>
                <c:pt idx="14467">
                  <c:v>64</c:v>
                </c:pt>
                <c:pt idx="14468">
                  <c:v>66</c:v>
                </c:pt>
                <c:pt idx="14469">
                  <c:v>67</c:v>
                </c:pt>
                <c:pt idx="14470">
                  <c:v>69</c:v>
                </c:pt>
                <c:pt idx="14471">
                  <c:v>68</c:v>
                </c:pt>
                <c:pt idx="14472">
                  <c:v>67</c:v>
                </c:pt>
                <c:pt idx="14473">
                  <c:v>65</c:v>
                </c:pt>
                <c:pt idx="14474">
                  <c:v>67</c:v>
                </c:pt>
                <c:pt idx="14475">
                  <c:v>79</c:v>
                </c:pt>
                <c:pt idx="14476">
                  <c:v>80</c:v>
                </c:pt>
                <c:pt idx="14477">
                  <c:v>83</c:v>
                </c:pt>
                <c:pt idx="14478">
                  <c:v>81</c:v>
                </c:pt>
                <c:pt idx="14479">
                  <c:v>82</c:v>
                </c:pt>
                <c:pt idx="14480">
                  <c:v>79</c:v>
                </c:pt>
                <c:pt idx="14481">
                  <c:v>81</c:v>
                </c:pt>
                <c:pt idx="14482">
                  <c:v>84</c:v>
                </c:pt>
                <c:pt idx="14483">
                  <c:v>80</c:v>
                </c:pt>
                <c:pt idx="14484">
                  <c:v>84</c:v>
                </c:pt>
                <c:pt idx="14485">
                  <c:v>90</c:v>
                </c:pt>
                <c:pt idx="14486">
                  <c:v>87</c:v>
                </c:pt>
                <c:pt idx="14487">
                  <c:v>80</c:v>
                </c:pt>
                <c:pt idx="14488">
                  <c:v>81</c:v>
                </c:pt>
                <c:pt idx="14489">
                  <c:v>79</c:v>
                </c:pt>
                <c:pt idx="14490">
                  <c:v>77</c:v>
                </c:pt>
                <c:pt idx="14491">
                  <c:v>80</c:v>
                </c:pt>
                <c:pt idx="14492">
                  <c:v>79</c:v>
                </c:pt>
                <c:pt idx="14493">
                  <c:v>81</c:v>
                </c:pt>
                <c:pt idx="14494">
                  <c:v>83</c:v>
                </c:pt>
                <c:pt idx="14495">
                  <c:v>89</c:v>
                </c:pt>
                <c:pt idx="14496">
                  <c:v>85</c:v>
                </c:pt>
                <c:pt idx="14497">
                  <c:v>83</c:v>
                </c:pt>
                <c:pt idx="14498">
                  <c:v>84</c:v>
                </c:pt>
                <c:pt idx="14499">
                  <c:v>82</c:v>
                </c:pt>
                <c:pt idx="14500">
                  <c:v>78</c:v>
                </c:pt>
                <c:pt idx="14501">
                  <c:v>77</c:v>
                </c:pt>
                <c:pt idx="14502">
                  <c:v>79</c:v>
                </c:pt>
                <c:pt idx="14503">
                  <c:v>79</c:v>
                </c:pt>
                <c:pt idx="14504">
                  <c:v>82</c:v>
                </c:pt>
                <c:pt idx="14505">
                  <c:v>77</c:v>
                </c:pt>
                <c:pt idx="14506">
                  <c:v>73</c:v>
                </c:pt>
                <c:pt idx="14507">
                  <c:v>73</c:v>
                </c:pt>
                <c:pt idx="14508">
                  <c:v>73</c:v>
                </c:pt>
                <c:pt idx="14509">
                  <c:v>72</c:v>
                </c:pt>
                <c:pt idx="14510">
                  <c:v>70</c:v>
                </c:pt>
                <c:pt idx="14511">
                  <c:v>69</c:v>
                </c:pt>
                <c:pt idx="14512">
                  <c:v>73</c:v>
                </c:pt>
                <c:pt idx="14513">
                  <c:v>76</c:v>
                </c:pt>
                <c:pt idx="14514">
                  <c:v>73</c:v>
                </c:pt>
                <c:pt idx="14515">
                  <c:v>69</c:v>
                </c:pt>
                <c:pt idx="14516">
                  <c:v>63</c:v>
                </c:pt>
                <c:pt idx="14517">
                  <c:v>68</c:v>
                </c:pt>
                <c:pt idx="14518">
                  <c:v>70</c:v>
                </c:pt>
                <c:pt idx="14519">
                  <c:v>75</c:v>
                </c:pt>
                <c:pt idx="14520">
                  <c:v>77</c:v>
                </c:pt>
                <c:pt idx="14521">
                  <c:v>74</c:v>
                </c:pt>
                <c:pt idx="14522">
                  <c:v>73</c:v>
                </c:pt>
                <c:pt idx="14523">
                  <c:v>74</c:v>
                </c:pt>
                <c:pt idx="14524">
                  <c:v>73</c:v>
                </c:pt>
                <c:pt idx="14525">
                  <c:v>74</c:v>
                </c:pt>
                <c:pt idx="14526">
                  <c:v>77</c:v>
                </c:pt>
                <c:pt idx="14527">
                  <c:v>79</c:v>
                </c:pt>
                <c:pt idx="14528">
                  <c:v>84</c:v>
                </c:pt>
                <c:pt idx="14529">
                  <c:v>87</c:v>
                </c:pt>
                <c:pt idx="14530">
                  <c:v>81</c:v>
                </c:pt>
                <c:pt idx="14531">
                  <c:v>75</c:v>
                </c:pt>
                <c:pt idx="14532">
                  <c:v>73</c:v>
                </c:pt>
                <c:pt idx="14533">
                  <c:v>76</c:v>
                </c:pt>
                <c:pt idx="14534">
                  <c:v>77</c:v>
                </c:pt>
                <c:pt idx="14535">
                  <c:v>80</c:v>
                </c:pt>
                <c:pt idx="14536">
                  <c:v>82</c:v>
                </c:pt>
                <c:pt idx="14537">
                  <c:v>88</c:v>
                </c:pt>
                <c:pt idx="14538">
                  <c:v>89</c:v>
                </c:pt>
                <c:pt idx="14539">
                  <c:v>90</c:v>
                </c:pt>
                <c:pt idx="14540">
                  <c:v>86</c:v>
                </c:pt>
                <c:pt idx="14541">
                  <c:v>81</c:v>
                </c:pt>
                <c:pt idx="14542">
                  <c:v>82</c:v>
                </c:pt>
                <c:pt idx="14543">
                  <c:v>81</c:v>
                </c:pt>
                <c:pt idx="14544">
                  <c:v>81</c:v>
                </c:pt>
                <c:pt idx="14545">
                  <c:v>81</c:v>
                </c:pt>
                <c:pt idx="14546">
                  <c:v>83</c:v>
                </c:pt>
                <c:pt idx="14547">
                  <c:v>80</c:v>
                </c:pt>
                <c:pt idx="14548">
                  <c:v>82</c:v>
                </c:pt>
                <c:pt idx="14549">
                  <c:v>83</c:v>
                </c:pt>
                <c:pt idx="14550">
                  <c:v>86</c:v>
                </c:pt>
                <c:pt idx="14551">
                  <c:v>85</c:v>
                </c:pt>
                <c:pt idx="14552">
                  <c:v>84</c:v>
                </c:pt>
                <c:pt idx="14553">
                  <c:v>87</c:v>
                </c:pt>
                <c:pt idx="14554">
                  <c:v>91</c:v>
                </c:pt>
                <c:pt idx="14555">
                  <c:v>95</c:v>
                </c:pt>
                <c:pt idx="14556">
                  <c:v>93</c:v>
                </c:pt>
                <c:pt idx="14557">
                  <c:v>94</c:v>
                </c:pt>
                <c:pt idx="14558">
                  <c:v>97</c:v>
                </c:pt>
                <c:pt idx="14559">
                  <c:v>98</c:v>
                </c:pt>
                <c:pt idx="14560">
                  <c:v>92</c:v>
                </c:pt>
                <c:pt idx="14561">
                  <c:v>88</c:v>
                </c:pt>
                <c:pt idx="14562">
                  <c:v>83</c:v>
                </c:pt>
                <c:pt idx="14563">
                  <c:v>83</c:v>
                </c:pt>
                <c:pt idx="14564">
                  <c:v>79</c:v>
                </c:pt>
                <c:pt idx="14565">
                  <c:v>73</c:v>
                </c:pt>
                <c:pt idx="14566">
                  <c:v>69</c:v>
                </c:pt>
                <c:pt idx="14567">
                  <c:v>67</c:v>
                </c:pt>
                <c:pt idx="14568">
                  <c:v>64</c:v>
                </c:pt>
                <c:pt idx="14569">
                  <c:v>63</c:v>
                </c:pt>
                <c:pt idx="14570">
                  <c:v>60</c:v>
                </c:pt>
                <c:pt idx="14571">
                  <c:v>63</c:v>
                </c:pt>
                <c:pt idx="14572">
                  <c:v>67</c:v>
                </c:pt>
                <c:pt idx="14573">
                  <c:v>62</c:v>
                </c:pt>
                <c:pt idx="14574">
                  <c:v>67</c:v>
                </c:pt>
                <c:pt idx="14575">
                  <c:v>68</c:v>
                </c:pt>
                <c:pt idx="14576">
                  <c:v>72</c:v>
                </c:pt>
                <c:pt idx="14577">
                  <c:v>78</c:v>
                </c:pt>
                <c:pt idx="14578">
                  <c:v>82</c:v>
                </c:pt>
                <c:pt idx="14579">
                  <c:v>86</c:v>
                </c:pt>
                <c:pt idx="14580">
                  <c:v>87</c:v>
                </c:pt>
                <c:pt idx="14581">
                  <c:v>85</c:v>
                </c:pt>
                <c:pt idx="14582">
                  <c:v>82</c:v>
                </c:pt>
                <c:pt idx="14583">
                  <c:v>81</c:v>
                </c:pt>
                <c:pt idx="14584">
                  <c:v>80</c:v>
                </c:pt>
                <c:pt idx="14585">
                  <c:v>84</c:v>
                </c:pt>
                <c:pt idx="14586">
                  <c:v>80</c:v>
                </c:pt>
                <c:pt idx="14587">
                  <c:v>77</c:v>
                </c:pt>
                <c:pt idx="14588">
                  <c:v>81</c:v>
                </c:pt>
                <c:pt idx="14589">
                  <c:v>74</c:v>
                </c:pt>
                <c:pt idx="14590">
                  <c:v>70</c:v>
                </c:pt>
                <c:pt idx="14591">
                  <c:v>67</c:v>
                </c:pt>
                <c:pt idx="14592">
                  <c:v>69</c:v>
                </c:pt>
                <c:pt idx="14593">
                  <c:v>75</c:v>
                </c:pt>
                <c:pt idx="14594">
                  <c:v>73</c:v>
                </c:pt>
                <c:pt idx="14595">
                  <c:v>70</c:v>
                </c:pt>
                <c:pt idx="14596">
                  <c:v>74</c:v>
                </c:pt>
                <c:pt idx="14597">
                  <c:v>74</c:v>
                </c:pt>
                <c:pt idx="14598">
                  <c:v>80</c:v>
                </c:pt>
                <c:pt idx="14599">
                  <c:v>79</c:v>
                </c:pt>
                <c:pt idx="14600">
                  <c:v>79</c:v>
                </c:pt>
                <c:pt idx="14601">
                  <c:v>82</c:v>
                </c:pt>
                <c:pt idx="14602">
                  <c:v>80</c:v>
                </c:pt>
                <c:pt idx="14603">
                  <c:v>79</c:v>
                </c:pt>
                <c:pt idx="14604">
                  <c:v>79</c:v>
                </c:pt>
                <c:pt idx="14605">
                  <c:v>75</c:v>
                </c:pt>
                <c:pt idx="14606">
                  <c:v>79</c:v>
                </c:pt>
                <c:pt idx="14607">
                  <c:v>83</c:v>
                </c:pt>
                <c:pt idx="14608">
                  <c:v>85</c:v>
                </c:pt>
                <c:pt idx="14609">
                  <c:v>85</c:v>
                </c:pt>
                <c:pt idx="14610">
                  <c:v>78</c:v>
                </c:pt>
                <c:pt idx="14611">
                  <c:v>75</c:v>
                </c:pt>
                <c:pt idx="14612">
                  <c:v>71</c:v>
                </c:pt>
                <c:pt idx="14613">
                  <c:v>72</c:v>
                </c:pt>
                <c:pt idx="14614">
                  <c:v>77</c:v>
                </c:pt>
                <c:pt idx="14615">
                  <c:v>80</c:v>
                </c:pt>
                <c:pt idx="14616">
                  <c:v>83</c:v>
                </c:pt>
                <c:pt idx="14617">
                  <c:v>80</c:v>
                </c:pt>
                <c:pt idx="14618">
                  <c:v>82</c:v>
                </c:pt>
                <c:pt idx="14619">
                  <c:v>77</c:v>
                </c:pt>
                <c:pt idx="14620">
                  <c:v>75</c:v>
                </c:pt>
                <c:pt idx="14621">
                  <c:v>71</c:v>
                </c:pt>
                <c:pt idx="14622">
                  <c:v>72</c:v>
                </c:pt>
                <c:pt idx="14623">
                  <c:v>72</c:v>
                </c:pt>
                <c:pt idx="14624">
                  <c:v>71</c:v>
                </c:pt>
                <c:pt idx="14625">
                  <c:v>70</c:v>
                </c:pt>
                <c:pt idx="14626">
                  <c:v>66</c:v>
                </c:pt>
                <c:pt idx="14627">
                  <c:v>67</c:v>
                </c:pt>
                <c:pt idx="14628">
                  <c:v>65</c:v>
                </c:pt>
                <c:pt idx="14629">
                  <c:v>68</c:v>
                </c:pt>
                <c:pt idx="14630">
                  <c:v>67</c:v>
                </c:pt>
                <c:pt idx="14631">
                  <c:v>70</c:v>
                </c:pt>
                <c:pt idx="14632">
                  <c:v>72</c:v>
                </c:pt>
                <c:pt idx="14633">
                  <c:v>75</c:v>
                </c:pt>
                <c:pt idx="14634">
                  <c:v>74</c:v>
                </c:pt>
                <c:pt idx="14635">
                  <c:v>72</c:v>
                </c:pt>
                <c:pt idx="14636">
                  <c:v>73</c:v>
                </c:pt>
                <c:pt idx="14637">
                  <c:v>76</c:v>
                </c:pt>
                <c:pt idx="14638">
                  <c:v>76</c:v>
                </c:pt>
                <c:pt idx="14639">
                  <c:v>76</c:v>
                </c:pt>
                <c:pt idx="14640">
                  <c:v>77</c:v>
                </c:pt>
                <c:pt idx="14641">
                  <c:v>75</c:v>
                </c:pt>
                <c:pt idx="14642">
                  <c:v>74</c:v>
                </c:pt>
                <c:pt idx="14643">
                  <c:v>73</c:v>
                </c:pt>
                <c:pt idx="14644">
                  <c:v>70</c:v>
                </c:pt>
                <c:pt idx="14645">
                  <c:v>66</c:v>
                </c:pt>
                <c:pt idx="14646">
                  <c:v>65</c:v>
                </c:pt>
                <c:pt idx="14647">
                  <c:v>68</c:v>
                </c:pt>
                <c:pt idx="14648">
                  <c:v>66</c:v>
                </c:pt>
                <c:pt idx="14649">
                  <c:v>61</c:v>
                </c:pt>
                <c:pt idx="14650">
                  <c:v>66</c:v>
                </c:pt>
                <c:pt idx="14651">
                  <c:v>64</c:v>
                </c:pt>
                <c:pt idx="14652">
                  <c:v>64</c:v>
                </c:pt>
                <c:pt idx="14653">
                  <c:v>64</c:v>
                </c:pt>
                <c:pt idx="14654">
                  <c:v>65</c:v>
                </c:pt>
                <c:pt idx="14655">
                  <c:v>61</c:v>
                </c:pt>
                <c:pt idx="14656">
                  <c:v>60</c:v>
                </c:pt>
                <c:pt idx="14657">
                  <c:v>61</c:v>
                </c:pt>
                <c:pt idx="14658">
                  <c:v>62</c:v>
                </c:pt>
                <c:pt idx="14659">
                  <c:v>63</c:v>
                </c:pt>
                <c:pt idx="14660">
                  <c:v>65</c:v>
                </c:pt>
                <c:pt idx="14661">
                  <c:v>66</c:v>
                </c:pt>
                <c:pt idx="14662">
                  <c:v>61</c:v>
                </c:pt>
                <c:pt idx="14663">
                  <c:v>64</c:v>
                </c:pt>
                <c:pt idx="14664">
                  <c:v>63</c:v>
                </c:pt>
                <c:pt idx="14665">
                  <c:v>68</c:v>
                </c:pt>
                <c:pt idx="14666">
                  <c:v>69</c:v>
                </c:pt>
                <c:pt idx="14667">
                  <c:v>72</c:v>
                </c:pt>
                <c:pt idx="14668">
                  <c:v>83</c:v>
                </c:pt>
                <c:pt idx="14669">
                  <c:v>87</c:v>
                </c:pt>
                <c:pt idx="14670">
                  <c:v>88</c:v>
                </c:pt>
                <c:pt idx="14671">
                  <c:v>88</c:v>
                </c:pt>
                <c:pt idx="14672">
                  <c:v>89</c:v>
                </c:pt>
                <c:pt idx="14673">
                  <c:v>91</c:v>
                </c:pt>
                <c:pt idx="14674">
                  <c:v>94</c:v>
                </c:pt>
                <c:pt idx="14675">
                  <c:v>93</c:v>
                </c:pt>
                <c:pt idx="14676">
                  <c:v>93</c:v>
                </c:pt>
                <c:pt idx="14677">
                  <c:v>85</c:v>
                </c:pt>
                <c:pt idx="14678">
                  <c:v>88</c:v>
                </c:pt>
                <c:pt idx="14679">
                  <c:v>84</c:v>
                </c:pt>
                <c:pt idx="14680">
                  <c:v>76</c:v>
                </c:pt>
                <c:pt idx="14681">
                  <c:v>74</c:v>
                </c:pt>
                <c:pt idx="14682">
                  <c:v>75</c:v>
                </c:pt>
                <c:pt idx="14683">
                  <c:v>76</c:v>
                </c:pt>
                <c:pt idx="14684">
                  <c:v>75</c:v>
                </c:pt>
                <c:pt idx="14685">
                  <c:v>75</c:v>
                </c:pt>
                <c:pt idx="14686">
                  <c:v>73</c:v>
                </c:pt>
                <c:pt idx="14687">
                  <c:v>69</c:v>
                </c:pt>
                <c:pt idx="14688">
                  <c:v>69</c:v>
                </c:pt>
                <c:pt idx="14689">
                  <c:v>71</c:v>
                </c:pt>
                <c:pt idx="14690">
                  <c:v>65</c:v>
                </c:pt>
                <c:pt idx="14691">
                  <c:v>66</c:v>
                </c:pt>
                <c:pt idx="14692">
                  <c:v>66</c:v>
                </c:pt>
                <c:pt idx="14693">
                  <c:v>66</c:v>
                </c:pt>
                <c:pt idx="14694">
                  <c:v>68</c:v>
                </c:pt>
                <c:pt idx="14695">
                  <c:v>64</c:v>
                </c:pt>
                <c:pt idx="14696">
                  <c:v>64</c:v>
                </c:pt>
                <c:pt idx="14697">
                  <c:v>66</c:v>
                </c:pt>
                <c:pt idx="14698">
                  <c:v>62</c:v>
                </c:pt>
                <c:pt idx="14699">
                  <c:v>63</c:v>
                </c:pt>
                <c:pt idx="14700">
                  <c:v>67</c:v>
                </c:pt>
                <c:pt idx="14701">
                  <c:v>62</c:v>
                </c:pt>
                <c:pt idx="14702">
                  <c:v>64</c:v>
                </c:pt>
                <c:pt idx="14703">
                  <c:v>57</c:v>
                </c:pt>
                <c:pt idx="14704">
                  <c:v>56</c:v>
                </c:pt>
                <c:pt idx="14705">
                  <c:v>57</c:v>
                </c:pt>
                <c:pt idx="14706">
                  <c:v>63</c:v>
                </c:pt>
                <c:pt idx="14707">
                  <c:v>65</c:v>
                </c:pt>
                <c:pt idx="14708">
                  <c:v>69</c:v>
                </c:pt>
                <c:pt idx="14709">
                  <c:v>68</c:v>
                </c:pt>
                <c:pt idx="14710">
                  <c:v>70</c:v>
                </c:pt>
                <c:pt idx="14711">
                  <c:v>69</c:v>
                </c:pt>
                <c:pt idx="14712">
                  <c:v>64</c:v>
                </c:pt>
                <c:pt idx="14713">
                  <c:v>63</c:v>
                </c:pt>
                <c:pt idx="14714">
                  <c:v>62</c:v>
                </c:pt>
                <c:pt idx="14715">
                  <c:v>66</c:v>
                </c:pt>
                <c:pt idx="14716">
                  <c:v>66</c:v>
                </c:pt>
                <c:pt idx="14717">
                  <c:v>62</c:v>
                </c:pt>
                <c:pt idx="14718">
                  <c:v>60</c:v>
                </c:pt>
                <c:pt idx="14719">
                  <c:v>66</c:v>
                </c:pt>
                <c:pt idx="14720">
                  <c:v>69</c:v>
                </c:pt>
                <c:pt idx="14721">
                  <c:v>71</c:v>
                </c:pt>
                <c:pt idx="14722">
                  <c:v>71</c:v>
                </c:pt>
                <c:pt idx="14723">
                  <c:v>70</c:v>
                </c:pt>
                <c:pt idx="14724">
                  <c:v>71</c:v>
                </c:pt>
                <c:pt idx="14725">
                  <c:v>74</c:v>
                </c:pt>
                <c:pt idx="14726">
                  <c:v>75</c:v>
                </c:pt>
                <c:pt idx="14727">
                  <c:v>77</c:v>
                </c:pt>
                <c:pt idx="14728">
                  <c:v>74</c:v>
                </c:pt>
                <c:pt idx="14729">
                  <c:v>70</c:v>
                </c:pt>
                <c:pt idx="14730">
                  <c:v>70</c:v>
                </c:pt>
                <c:pt idx="14731">
                  <c:v>66</c:v>
                </c:pt>
                <c:pt idx="14732">
                  <c:v>63</c:v>
                </c:pt>
                <c:pt idx="14733">
                  <c:v>62</c:v>
                </c:pt>
                <c:pt idx="14734">
                  <c:v>61</c:v>
                </c:pt>
                <c:pt idx="14735">
                  <c:v>62</c:v>
                </c:pt>
                <c:pt idx="14736">
                  <c:v>62</c:v>
                </c:pt>
                <c:pt idx="14737">
                  <c:v>66</c:v>
                </c:pt>
                <c:pt idx="14738">
                  <c:v>66</c:v>
                </c:pt>
                <c:pt idx="14739">
                  <c:v>63</c:v>
                </c:pt>
                <c:pt idx="14740">
                  <c:v>65</c:v>
                </c:pt>
                <c:pt idx="14741">
                  <c:v>75</c:v>
                </c:pt>
                <c:pt idx="14742">
                  <c:v>77</c:v>
                </c:pt>
                <c:pt idx="14743">
                  <c:v>76</c:v>
                </c:pt>
                <c:pt idx="14744">
                  <c:v>75</c:v>
                </c:pt>
                <c:pt idx="14745">
                  <c:v>81</c:v>
                </c:pt>
                <c:pt idx="14746">
                  <c:v>84</c:v>
                </c:pt>
                <c:pt idx="14747">
                  <c:v>85</c:v>
                </c:pt>
                <c:pt idx="14748">
                  <c:v>84</c:v>
                </c:pt>
                <c:pt idx="14749">
                  <c:v>82</c:v>
                </c:pt>
                <c:pt idx="14750">
                  <c:v>81</c:v>
                </c:pt>
                <c:pt idx="14751">
                  <c:v>83</c:v>
                </c:pt>
                <c:pt idx="14752">
                  <c:v>78</c:v>
                </c:pt>
                <c:pt idx="14753">
                  <c:v>73</c:v>
                </c:pt>
                <c:pt idx="14754">
                  <c:v>76</c:v>
                </c:pt>
                <c:pt idx="14755">
                  <c:v>73</c:v>
                </c:pt>
                <c:pt idx="14756">
                  <c:v>73</c:v>
                </c:pt>
                <c:pt idx="14757">
                  <c:v>73</c:v>
                </c:pt>
                <c:pt idx="14758">
                  <c:v>73</c:v>
                </c:pt>
                <c:pt idx="14759">
                  <c:v>72</c:v>
                </c:pt>
                <c:pt idx="14760">
                  <c:v>73</c:v>
                </c:pt>
                <c:pt idx="14761">
                  <c:v>75</c:v>
                </c:pt>
                <c:pt idx="14762">
                  <c:v>77</c:v>
                </c:pt>
                <c:pt idx="14763">
                  <c:v>75</c:v>
                </c:pt>
                <c:pt idx="14764">
                  <c:v>79</c:v>
                </c:pt>
                <c:pt idx="14765">
                  <c:v>82</c:v>
                </c:pt>
                <c:pt idx="14766">
                  <c:v>80</c:v>
                </c:pt>
                <c:pt idx="14767">
                  <c:v>81</c:v>
                </c:pt>
                <c:pt idx="14768">
                  <c:v>85</c:v>
                </c:pt>
                <c:pt idx="14769">
                  <c:v>82</c:v>
                </c:pt>
                <c:pt idx="14770">
                  <c:v>78</c:v>
                </c:pt>
                <c:pt idx="14771">
                  <c:v>75</c:v>
                </c:pt>
                <c:pt idx="14772">
                  <c:v>76</c:v>
                </c:pt>
                <c:pt idx="14773">
                  <c:v>79</c:v>
                </c:pt>
                <c:pt idx="14774">
                  <c:v>76</c:v>
                </c:pt>
                <c:pt idx="14775">
                  <c:v>76</c:v>
                </c:pt>
                <c:pt idx="14776">
                  <c:v>77</c:v>
                </c:pt>
                <c:pt idx="14777">
                  <c:v>77</c:v>
                </c:pt>
                <c:pt idx="14778">
                  <c:v>78</c:v>
                </c:pt>
                <c:pt idx="14779">
                  <c:v>81</c:v>
                </c:pt>
                <c:pt idx="14780">
                  <c:v>79</c:v>
                </c:pt>
                <c:pt idx="14781">
                  <c:v>77</c:v>
                </c:pt>
                <c:pt idx="14782">
                  <c:v>80</c:v>
                </c:pt>
                <c:pt idx="14783">
                  <c:v>79</c:v>
                </c:pt>
                <c:pt idx="14784">
                  <c:v>71</c:v>
                </c:pt>
                <c:pt idx="14785">
                  <c:v>67</c:v>
                </c:pt>
                <c:pt idx="14786">
                  <c:v>67</c:v>
                </c:pt>
                <c:pt idx="14787">
                  <c:v>70</c:v>
                </c:pt>
                <c:pt idx="14788">
                  <c:v>72</c:v>
                </c:pt>
                <c:pt idx="14789">
                  <c:v>71</c:v>
                </c:pt>
                <c:pt idx="14790">
                  <c:v>71</c:v>
                </c:pt>
                <c:pt idx="14791">
                  <c:v>67</c:v>
                </c:pt>
                <c:pt idx="14792">
                  <c:v>68</c:v>
                </c:pt>
                <c:pt idx="14793">
                  <c:v>69</c:v>
                </c:pt>
                <c:pt idx="14794">
                  <c:v>70</c:v>
                </c:pt>
                <c:pt idx="14795">
                  <c:v>71</c:v>
                </c:pt>
                <c:pt idx="14796">
                  <c:v>72</c:v>
                </c:pt>
                <c:pt idx="14797">
                  <c:v>74</c:v>
                </c:pt>
                <c:pt idx="14798">
                  <c:v>73</c:v>
                </c:pt>
                <c:pt idx="14799">
                  <c:v>68</c:v>
                </c:pt>
                <c:pt idx="14800">
                  <c:v>67</c:v>
                </c:pt>
                <c:pt idx="14801">
                  <c:v>64</c:v>
                </c:pt>
                <c:pt idx="14802">
                  <c:v>65</c:v>
                </c:pt>
                <c:pt idx="14803">
                  <c:v>71</c:v>
                </c:pt>
                <c:pt idx="14804">
                  <c:v>71</c:v>
                </c:pt>
                <c:pt idx="14805">
                  <c:v>73</c:v>
                </c:pt>
                <c:pt idx="14806">
                  <c:v>76</c:v>
                </c:pt>
                <c:pt idx="14807">
                  <c:v>75</c:v>
                </c:pt>
                <c:pt idx="14808">
                  <c:v>75</c:v>
                </c:pt>
                <c:pt idx="14809">
                  <c:v>72</c:v>
                </c:pt>
                <c:pt idx="14810">
                  <c:v>75</c:v>
                </c:pt>
                <c:pt idx="14811">
                  <c:v>77</c:v>
                </c:pt>
                <c:pt idx="14812">
                  <c:v>76</c:v>
                </c:pt>
                <c:pt idx="14813">
                  <c:v>76</c:v>
                </c:pt>
                <c:pt idx="14814">
                  <c:v>74</c:v>
                </c:pt>
                <c:pt idx="14815">
                  <c:v>69</c:v>
                </c:pt>
                <c:pt idx="14816">
                  <c:v>68</c:v>
                </c:pt>
                <c:pt idx="14817">
                  <c:v>67</c:v>
                </c:pt>
                <c:pt idx="14818">
                  <c:v>65</c:v>
                </c:pt>
                <c:pt idx="14819">
                  <c:v>67</c:v>
                </c:pt>
                <c:pt idx="14820">
                  <c:v>66</c:v>
                </c:pt>
                <c:pt idx="14821">
                  <c:v>68</c:v>
                </c:pt>
                <c:pt idx="14822">
                  <c:v>70</c:v>
                </c:pt>
                <c:pt idx="14823">
                  <c:v>74</c:v>
                </c:pt>
                <c:pt idx="14824">
                  <c:v>71</c:v>
                </c:pt>
                <c:pt idx="14825">
                  <c:v>70</c:v>
                </c:pt>
                <c:pt idx="14826">
                  <c:v>81</c:v>
                </c:pt>
                <c:pt idx="14827">
                  <c:v>83</c:v>
                </c:pt>
                <c:pt idx="14828">
                  <c:v>83</c:v>
                </c:pt>
                <c:pt idx="14829">
                  <c:v>83</c:v>
                </c:pt>
                <c:pt idx="14830">
                  <c:v>81</c:v>
                </c:pt>
                <c:pt idx="14831">
                  <c:v>81</c:v>
                </c:pt>
                <c:pt idx="14832">
                  <c:v>83</c:v>
                </c:pt>
                <c:pt idx="14833">
                  <c:v>80</c:v>
                </c:pt>
                <c:pt idx="14834">
                  <c:v>79</c:v>
                </c:pt>
                <c:pt idx="14835">
                  <c:v>73</c:v>
                </c:pt>
                <c:pt idx="14836">
                  <c:v>77</c:v>
                </c:pt>
                <c:pt idx="14837">
                  <c:v>74</c:v>
                </c:pt>
                <c:pt idx="14838">
                  <c:v>68</c:v>
                </c:pt>
                <c:pt idx="14839">
                  <c:v>66</c:v>
                </c:pt>
                <c:pt idx="14840">
                  <c:v>65</c:v>
                </c:pt>
                <c:pt idx="14841">
                  <c:v>63</c:v>
                </c:pt>
                <c:pt idx="14842">
                  <c:v>67</c:v>
                </c:pt>
                <c:pt idx="14843">
                  <c:v>65</c:v>
                </c:pt>
                <c:pt idx="14844">
                  <c:v>62</c:v>
                </c:pt>
                <c:pt idx="14845">
                  <c:v>58</c:v>
                </c:pt>
                <c:pt idx="14846">
                  <c:v>58</c:v>
                </c:pt>
                <c:pt idx="14847">
                  <c:v>58</c:v>
                </c:pt>
                <c:pt idx="14848">
                  <c:v>67</c:v>
                </c:pt>
                <c:pt idx="14849">
                  <c:v>69</c:v>
                </c:pt>
                <c:pt idx="14850">
                  <c:v>72</c:v>
                </c:pt>
                <c:pt idx="14851">
                  <c:v>80</c:v>
                </c:pt>
                <c:pt idx="14852">
                  <c:v>79</c:v>
                </c:pt>
                <c:pt idx="14853">
                  <c:v>83</c:v>
                </c:pt>
                <c:pt idx="14854">
                  <c:v>78</c:v>
                </c:pt>
                <c:pt idx="14855">
                  <c:v>82</c:v>
                </c:pt>
                <c:pt idx="14856">
                  <c:v>88</c:v>
                </c:pt>
                <c:pt idx="14857">
                  <c:v>92</c:v>
                </c:pt>
                <c:pt idx="14858">
                  <c:v>94</c:v>
                </c:pt>
                <c:pt idx="14859">
                  <c:v>96</c:v>
                </c:pt>
                <c:pt idx="14860">
                  <c:v>93</c:v>
                </c:pt>
                <c:pt idx="14861">
                  <c:v>94</c:v>
                </c:pt>
                <c:pt idx="14862">
                  <c:v>86</c:v>
                </c:pt>
                <c:pt idx="14863">
                  <c:v>79</c:v>
                </c:pt>
                <c:pt idx="14864">
                  <c:v>80</c:v>
                </c:pt>
                <c:pt idx="14865">
                  <c:v>82</c:v>
                </c:pt>
                <c:pt idx="14866">
                  <c:v>88</c:v>
                </c:pt>
                <c:pt idx="14867">
                  <c:v>83</c:v>
                </c:pt>
                <c:pt idx="14868">
                  <c:v>81</c:v>
                </c:pt>
                <c:pt idx="14869">
                  <c:v>79</c:v>
                </c:pt>
                <c:pt idx="14870">
                  <c:v>77</c:v>
                </c:pt>
                <c:pt idx="14871">
                  <c:v>78</c:v>
                </c:pt>
                <c:pt idx="14872">
                  <c:v>74</c:v>
                </c:pt>
                <c:pt idx="14873">
                  <c:v>72</c:v>
                </c:pt>
                <c:pt idx="14874">
                  <c:v>72</c:v>
                </c:pt>
                <c:pt idx="14875">
                  <c:v>77</c:v>
                </c:pt>
                <c:pt idx="14876">
                  <c:v>82</c:v>
                </c:pt>
                <c:pt idx="14877">
                  <c:v>82</c:v>
                </c:pt>
                <c:pt idx="14878">
                  <c:v>82</c:v>
                </c:pt>
                <c:pt idx="14879">
                  <c:v>83</c:v>
                </c:pt>
                <c:pt idx="14880">
                  <c:v>84</c:v>
                </c:pt>
                <c:pt idx="14881">
                  <c:v>83</c:v>
                </c:pt>
                <c:pt idx="14882">
                  <c:v>77</c:v>
                </c:pt>
                <c:pt idx="14883">
                  <c:v>73</c:v>
                </c:pt>
                <c:pt idx="14884">
                  <c:v>70</c:v>
                </c:pt>
                <c:pt idx="14885">
                  <c:v>72</c:v>
                </c:pt>
                <c:pt idx="14886">
                  <c:v>72</c:v>
                </c:pt>
                <c:pt idx="14887">
                  <c:v>73</c:v>
                </c:pt>
                <c:pt idx="14888">
                  <c:v>69</c:v>
                </c:pt>
                <c:pt idx="14889">
                  <c:v>70</c:v>
                </c:pt>
                <c:pt idx="14890">
                  <c:v>71</c:v>
                </c:pt>
                <c:pt idx="14891">
                  <c:v>73</c:v>
                </c:pt>
                <c:pt idx="14892">
                  <c:v>71</c:v>
                </c:pt>
                <c:pt idx="14893">
                  <c:v>73</c:v>
                </c:pt>
                <c:pt idx="14894">
                  <c:v>73</c:v>
                </c:pt>
                <c:pt idx="14895">
                  <c:v>71</c:v>
                </c:pt>
                <c:pt idx="14896">
                  <c:v>72</c:v>
                </c:pt>
                <c:pt idx="14897">
                  <c:v>74</c:v>
                </c:pt>
                <c:pt idx="14898">
                  <c:v>79</c:v>
                </c:pt>
                <c:pt idx="14899">
                  <c:v>76</c:v>
                </c:pt>
                <c:pt idx="14900">
                  <c:v>77</c:v>
                </c:pt>
                <c:pt idx="14901">
                  <c:v>76</c:v>
                </c:pt>
                <c:pt idx="14902">
                  <c:v>78</c:v>
                </c:pt>
                <c:pt idx="14903">
                  <c:v>77</c:v>
                </c:pt>
                <c:pt idx="14904">
                  <c:v>79</c:v>
                </c:pt>
                <c:pt idx="14905">
                  <c:v>77</c:v>
                </c:pt>
                <c:pt idx="14906">
                  <c:v>78</c:v>
                </c:pt>
                <c:pt idx="14907">
                  <c:v>81</c:v>
                </c:pt>
                <c:pt idx="14908">
                  <c:v>83</c:v>
                </c:pt>
                <c:pt idx="14909">
                  <c:v>82</c:v>
                </c:pt>
                <c:pt idx="14910">
                  <c:v>75</c:v>
                </c:pt>
                <c:pt idx="14911">
                  <c:v>74</c:v>
                </c:pt>
                <c:pt idx="14912">
                  <c:v>70</c:v>
                </c:pt>
                <c:pt idx="14913">
                  <c:v>67</c:v>
                </c:pt>
                <c:pt idx="14914">
                  <c:v>62</c:v>
                </c:pt>
                <c:pt idx="14915">
                  <c:v>62</c:v>
                </c:pt>
                <c:pt idx="14916">
                  <c:v>66</c:v>
                </c:pt>
                <c:pt idx="14917">
                  <c:v>68</c:v>
                </c:pt>
                <c:pt idx="14918">
                  <c:v>68</c:v>
                </c:pt>
                <c:pt idx="14919">
                  <c:v>70</c:v>
                </c:pt>
                <c:pt idx="14920">
                  <c:v>71</c:v>
                </c:pt>
                <c:pt idx="14921">
                  <c:v>69</c:v>
                </c:pt>
                <c:pt idx="14922">
                  <c:v>71</c:v>
                </c:pt>
                <c:pt idx="14923">
                  <c:v>73</c:v>
                </c:pt>
                <c:pt idx="14924">
                  <c:v>73</c:v>
                </c:pt>
                <c:pt idx="14925">
                  <c:v>74</c:v>
                </c:pt>
                <c:pt idx="14926">
                  <c:v>73</c:v>
                </c:pt>
                <c:pt idx="14927">
                  <c:v>71</c:v>
                </c:pt>
                <c:pt idx="14928">
                  <c:v>64</c:v>
                </c:pt>
                <c:pt idx="14929">
                  <c:v>63</c:v>
                </c:pt>
                <c:pt idx="14930">
                  <c:v>66</c:v>
                </c:pt>
                <c:pt idx="14931">
                  <c:v>65</c:v>
                </c:pt>
                <c:pt idx="14932">
                  <c:v>62</c:v>
                </c:pt>
                <c:pt idx="14933">
                  <c:v>63</c:v>
                </c:pt>
                <c:pt idx="14934">
                  <c:v>62</c:v>
                </c:pt>
                <c:pt idx="14935">
                  <c:v>60</c:v>
                </c:pt>
                <c:pt idx="14936">
                  <c:v>59</c:v>
                </c:pt>
                <c:pt idx="14937">
                  <c:v>60</c:v>
                </c:pt>
                <c:pt idx="14938">
                  <c:v>61</c:v>
                </c:pt>
                <c:pt idx="14939">
                  <c:v>64</c:v>
                </c:pt>
                <c:pt idx="14940">
                  <c:v>66</c:v>
                </c:pt>
                <c:pt idx="14941">
                  <c:v>66</c:v>
                </c:pt>
                <c:pt idx="14942">
                  <c:v>62</c:v>
                </c:pt>
                <c:pt idx="14943">
                  <c:v>56</c:v>
                </c:pt>
                <c:pt idx="14944">
                  <c:v>50</c:v>
                </c:pt>
                <c:pt idx="14945">
                  <c:v>47</c:v>
                </c:pt>
                <c:pt idx="14946">
                  <c:v>52</c:v>
                </c:pt>
                <c:pt idx="14947">
                  <c:v>56</c:v>
                </c:pt>
                <c:pt idx="14948">
                  <c:v>58</c:v>
                </c:pt>
                <c:pt idx="14949">
                  <c:v>58</c:v>
                </c:pt>
                <c:pt idx="14950">
                  <c:v>58</c:v>
                </c:pt>
                <c:pt idx="14951">
                  <c:v>60</c:v>
                </c:pt>
                <c:pt idx="14952">
                  <c:v>59</c:v>
                </c:pt>
                <c:pt idx="14953">
                  <c:v>64</c:v>
                </c:pt>
                <c:pt idx="14954">
                  <c:v>65</c:v>
                </c:pt>
                <c:pt idx="14955">
                  <c:v>65</c:v>
                </c:pt>
                <c:pt idx="14956">
                  <c:v>68</c:v>
                </c:pt>
                <c:pt idx="14957">
                  <c:v>69</c:v>
                </c:pt>
                <c:pt idx="14958">
                  <c:v>68</c:v>
                </c:pt>
                <c:pt idx="14959">
                  <c:v>69</c:v>
                </c:pt>
                <c:pt idx="14960">
                  <c:v>66</c:v>
                </c:pt>
                <c:pt idx="14961">
                  <c:v>74</c:v>
                </c:pt>
                <c:pt idx="14962">
                  <c:v>75</c:v>
                </c:pt>
                <c:pt idx="14963">
                  <c:v>73</c:v>
                </c:pt>
                <c:pt idx="14964">
                  <c:v>71</c:v>
                </c:pt>
                <c:pt idx="14965">
                  <c:v>71</c:v>
                </c:pt>
                <c:pt idx="14966">
                  <c:v>76</c:v>
                </c:pt>
                <c:pt idx="14967">
                  <c:v>82</c:v>
                </c:pt>
                <c:pt idx="14968">
                  <c:v>82</c:v>
                </c:pt>
                <c:pt idx="14969">
                  <c:v>86</c:v>
                </c:pt>
                <c:pt idx="14970">
                  <c:v>85</c:v>
                </c:pt>
                <c:pt idx="14971">
                  <c:v>81</c:v>
                </c:pt>
                <c:pt idx="14972">
                  <c:v>82</c:v>
                </c:pt>
                <c:pt idx="14973">
                  <c:v>80</c:v>
                </c:pt>
                <c:pt idx="14974">
                  <c:v>77</c:v>
                </c:pt>
                <c:pt idx="14975">
                  <c:v>78</c:v>
                </c:pt>
                <c:pt idx="14976">
                  <c:v>78</c:v>
                </c:pt>
                <c:pt idx="14977">
                  <c:v>75</c:v>
                </c:pt>
                <c:pt idx="14978">
                  <c:v>75</c:v>
                </c:pt>
                <c:pt idx="14979">
                  <c:v>72</c:v>
                </c:pt>
                <c:pt idx="14980">
                  <c:v>71</c:v>
                </c:pt>
                <c:pt idx="14981">
                  <c:v>65</c:v>
                </c:pt>
                <c:pt idx="14982">
                  <c:v>68</c:v>
                </c:pt>
                <c:pt idx="14983">
                  <c:v>70</c:v>
                </c:pt>
                <c:pt idx="14984">
                  <c:v>74</c:v>
                </c:pt>
                <c:pt idx="14985">
                  <c:v>70</c:v>
                </c:pt>
                <c:pt idx="14986">
                  <c:v>71</c:v>
                </c:pt>
                <c:pt idx="14987">
                  <c:v>65</c:v>
                </c:pt>
                <c:pt idx="14988">
                  <c:v>66</c:v>
                </c:pt>
                <c:pt idx="14989">
                  <c:v>69</c:v>
                </c:pt>
                <c:pt idx="14990">
                  <c:v>64</c:v>
                </c:pt>
                <c:pt idx="14991">
                  <c:v>62</c:v>
                </c:pt>
                <c:pt idx="14992">
                  <c:v>61</c:v>
                </c:pt>
                <c:pt idx="14993">
                  <c:v>62</c:v>
                </c:pt>
                <c:pt idx="14994">
                  <c:v>57</c:v>
                </c:pt>
                <c:pt idx="14995">
                  <c:v>57</c:v>
                </c:pt>
                <c:pt idx="14996">
                  <c:v>62</c:v>
                </c:pt>
                <c:pt idx="14997">
                  <c:v>59</c:v>
                </c:pt>
                <c:pt idx="14998">
                  <c:v>56</c:v>
                </c:pt>
                <c:pt idx="14999">
                  <c:v>63</c:v>
                </c:pt>
                <c:pt idx="15000">
                  <c:v>66</c:v>
                </c:pt>
                <c:pt idx="15001">
                  <c:v>66</c:v>
                </c:pt>
                <c:pt idx="15002">
                  <c:v>68</c:v>
                </c:pt>
                <c:pt idx="15003">
                  <c:v>69</c:v>
                </c:pt>
                <c:pt idx="15004">
                  <c:v>66</c:v>
                </c:pt>
                <c:pt idx="15005">
                  <c:v>70</c:v>
                </c:pt>
                <c:pt idx="15006">
                  <c:v>69</c:v>
                </c:pt>
                <c:pt idx="15007">
                  <c:v>75</c:v>
                </c:pt>
                <c:pt idx="15008">
                  <c:v>71</c:v>
                </c:pt>
                <c:pt idx="15009">
                  <c:v>74</c:v>
                </c:pt>
                <c:pt idx="15010">
                  <c:v>75</c:v>
                </c:pt>
                <c:pt idx="15011">
                  <c:v>74</c:v>
                </c:pt>
                <c:pt idx="15012">
                  <c:v>72</c:v>
                </c:pt>
                <c:pt idx="15013">
                  <c:v>67</c:v>
                </c:pt>
                <c:pt idx="15014">
                  <c:v>64</c:v>
                </c:pt>
                <c:pt idx="15015">
                  <c:v>62</c:v>
                </c:pt>
                <c:pt idx="15016">
                  <c:v>64</c:v>
                </c:pt>
                <c:pt idx="15017">
                  <c:v>64</c:v>
                </c:pt>
                <c:pt idx="15018">
                  <c:v>63</c:v>
                </c:pt>
                <c:pt idx="15019">
                  <c:v>59</c:v>
                </c:pt>
                <c:pt idx="15020">
                  <c:v>60</c:v>
                </c:pt>
                <c:pt idx="15021">
                  <c:v>63</c:v>
                </c:pt>
                <c:pt idx="15022">
                  <c:v>66</c:v>
                </c:pt>
                <c:pt idx="15023">
                  <c:v>62</c:v>
                </c:pt>
                <c:pt idx="15024">
                  <c:v>59</c:v>
                </c:pt>
                <c:pt idx="15025">
                  <c:v>60</c:v>
                </c:pt>
                <c:pt idx="15026">
                  <c:v>58</c:v>
                </c:pt>
                <c:pt idx="15027">
                  <c:v>60</c:v>
                </c:pt>
                <c:pt idx="15028">
                  <c:v>60</c:v>
                </c:pt>
                <c:pt idx="15029">
                  <c:v>57</c:v>
                </c:pt>
                <c:pt idx="15030">
                  <c:v>61</c:v>
                </c:pt>
                <c:pt idx="15031">
                  <c:v>65</c:v>
                </c:pt>
                <c:pt idx="15032">
                  <c:v>65</c:v>
                </c:pt>
                <c:pt idx="15033">
                  <c:v>66</c:v>
                </c:pt>
                <c:pt idx="15034">
                  <c:v>61</c:v>
                </c:pt>
                <c:pt idx="15035">
                  <c:v>69</c:v>
                </c:pt>
                <c:pt idx="15036">
                  <c:v>69</c:v>
                </c:pt>
                <c:pt idx="15037">
                  <c:v>76</c:v>
                </c:pt>
                <c:pt idx="15038">
                  <c:v>78</c:v>
                </c:pt>
                <c:pt idx="15039">
                  <c:v>78</c:v>
                </c:pt>
                <c:pt idx="15040">
                  <c:v>75</c:v>
                </c:pt>
                <c:pt idx="15041">
                  <c:v>73</c:v>
                </c:pt>
                <c:pt idx="15042">
                  <c:v>69</c:v>
                </c:pt>
                <c:pt idx="15043">
                  <c:v>69</c:v>
                </c:pt>
                <c:pt idx="15044">
                  <c:v>72</c:v>
                </c:pt>
                <c:pt idx="15045">
                  <c:v>75</c:v>
                </c:pt>
                <c:pt idx="15046">
                  <c:v>75</c:v>
                </c:pt>
                <c:pt idx="15047">
                  <c:v>70</c:v>
                </c:pt>
                <c:pt idx="15048">
                  <c:v>74</c:v>
                </c:pt>
                <c:pt idx="15049">
                  <c:v>71</c:v>
                </c:pt>
                <c:pt idx="15050">
                  <c:v>68</c:v>
                </c:pt>
                <c:pt idx="15051">
                  <c:v>68</c:v>
                </c:pt>
                <c:pt idx="15052">
                  <c:v>70</c:v>
                </c:pt>
                <c:pt idx="15053">
                  <c:v>78</c:v>
                </c:pt>
                <c:pt idx="15054">
                  <c:v>81</c:v>
                </c:pt>
                <c:pt idx="15055">
                  <c:v>76</c:v>
                </c:pt>
                <c:pt idx="15056">
                  <c:v>75</c:v>
                </c:pt>
                <c:pt idx="15057">
                  <c:v>71</c:v>
                </c:pt>
                <c:pt idx="15058">
                  <c:v>72</c:v>
                </c:pt>
                <c:pt idx="15059">
                  <c:v>81</c:v>
                </c:pt>
                <c:pt idx="15060">
                  <c:v>84</c:v>
                </c:pt>
                <c:pt idx="15061">
                  <c:v>82</c:v>
                </c:pt>
                <c:pt idx="15062">
                  <c:v>87</c:v>
                </c:pt>
                <c:pt idx="15063">
                  <c:v>86</c:v>
                </c:pt>
                <c:pt idx="15064">
                  <c:v>83</c:v>
                </c:pt>
                <c:pt idx="15065">
                  <c:v>76</c:v>
                </c:pt>
                <c:pt idx="15066">
                  <c:v>75</c:v>
                </c:pt>
                <c:pt idx="15067">
                  <c:v>75</c:v>
                </c:pt>
                <c:pt idx="15068">
                  <c:v>72</c:v>
                </c:pt>
                <c:pt idx="15069">
                  <c:v>72</c:v>
                </c:pt>
                <c:pt idx="15070">
                  <c:v>73</c:v>
                </c:pt>
                <c:pt idx="15071">
                  <c:v>62</c:v>
                </c:pt>
                <c:pt idx="15072">
                  <c:v>58</c:v>
                </c:pt>
                <c:pt idx="15073">
                  <c:v>62</c:v>
                </c:pt>
                <c:pt idx="15074">
                  <c:v>60</c:v>
                </c:pt>
                <c:pt idx="15075">
                  <c:v>58</c:v>
                </c:pt>
                <c:pt idx="15076">
                  <c:v>56</c:v>
                </c:pt>
                <c:pt idx="15077">
                  <c:v>55</c:v>
                </c:pt>
                <c:pt idx="15078">
                  <c:v>57</c:v>
                </c:pt>
                <c:pt idx="15079">
                  <c:v>57</c:v>
                </c:pt>
                <c:pt idx="15080">
                  <c:v>58</c:v>
                </c:pt>
                <c:pt idx="15081">
                  <c:v>54</c:v>
                </c:pt>
                <c:pt idx="15082">
                  <c:v>55</c:v>
                </c:pt>
                <c:pt idx="15083">
                  <c:v>54</c:v>
                </c:pt>
                <c:pt idx="15084">
                  <c:v>55</c:v>
                </c:pt>
                <c:pt idx="15085">
                  <c:v>52</c:v>
                </c:pt>
                <c:pt idx="15086">
                  <c:v>61</c:v>
                </c:pt>
                <c:pt idx="15087">
                  <c:v>67</c:v>
                </c:pt>
                <c:pt idx="15088">
                  <c:v>68</c:v>
                </c:pt>
                <c:pt idx="15089">
                  <c:v>74</c:v>
                </c:pt>
                <c:pt idx="15090">
                  <c:v>71</c:v>
                </c:pt>
                <c:pt idx="15091">
                  <c:v>71</c:v>
                </c:pt>
                <c:pt idx="15092">
                  <c:v>68</c:v>
                </c:pt>
                <c:pt idx="15093">
                  <c:v>71</c:v>
                </c:pt>
                <c:pt idx="15094">
                  <c:v>71</c:v>
                </c:pt>
                <c:pt idx="15095">
                  <c:v>73</c:v>
                </c:pt>
                <c:pt idx="15096">
                  <c:v>76</c:v>
                </c:pt>
                <c:pt idx="15097">
                  <c:v>76</c:v>
                </c:pt>
                <c:pt idx="15098">
                  <c:v>73</c:v>
                </c:pt>
                <c:pt idx="15099">
                  <c:v>68</c:v>
                </c:pt>
                <c:pt idx="15100">
                  <c:v>72</c:v>
                </c:pt>
                <c:pt idx="15101">
                  <c:v>77</c:v>
                </c:pt>
                <c:pt idx="15102">
                  <c:v>78</c:v>
                </c:pt>
                <c:pt idx="15103">
                  <c:v>78</c:v>
                </c:pt>
                <c:pt idx="15104">
                  <c:v>78</c:v>
                </c:pt>
                <c:pt idx="15105">
                  <c:v>77</c:v>
                </c:pt>
                <c:pt idx="15106">
                  <c:v>77</c:v>
                </c:pt>
                <c:pt idx="15107">
                  <c:v>73</c:v>
                </c:pt>
                <c:pt idx="15108">
                  <c:v>70</c:v>
                </c:pt>
                <c:pt idx="15109">
                  <c:v>71</c:v>
                </c:pt>
                <c:pt idx="15110">
                  <c:v>73</c:v>
                </c:pt>
                <c:pt idx="15111">
                  <c:v>76</c:v>
                </c:pt>
                <c:pt idx="15112">
                  <c:v>76</c:v>
                </c:pt>
                <c:pt idx="15113">
                  <c:v>72</c:v>
                </c:pt>
                <c:pt idx="15114">
                  <c:v>69</c:v>
                </c:pt>
                <c:pt idx="15115">
                  <c:v>70</c:v>
                </c:pt>
                <c:pt idx="15116">
                  <c:v>68</c:v>
                </c:pt>
                <c:pt idx="15117">
                  <c:v>66</c:v>
                </c:pt>
                <c:pt idx="15118">
                  <c:v>66</c:v>
                </c:pt>
                <c:pt idx="15119">
                  <c:v>70</c:v>
                </c:pt>
                <c:pt idx="15120">
                  <c:v>70</c:v>
                </c:pt>
                <c:pt idx="15121">
                  <c:v>68</c:v>
                </c:pt>
                <c:pt idx="15122">
                  <c:v>64</c:v>
                </c:pt>
                <c:pt idx="15123">
                  <c:v>63</c:v>
                </c:pt>
                <c:pt idx="15124">
                  <c:v>58</c:v>
                </c:pt>
                <c:pt idx="15125">
                  <c:v>55</c:v>
                </c:pt>
                <c:pt idx="15126">
                  <c:v>59</c:v>
                </c:pt>
                <c:pt idx="15127">
                  <c:v>61</c:v>
                </c:pt>
                <c:pt idx="15128">
                  <c:v>64</c:v>
                </c:pt>
                <c:pt idx="15129">
                  <c:v>70</c:v>
                </c:pt>
                <c:pt idx="15130">
                  <c:v>69</c:v>
                </c:pt>
                <c:pt idx="15131">
                  <c:v>64</c:v>
                </c:pt>
                <c:pt idx="15132">
                  <c:v>62</c:v>
                </c:pt>
                <c:pt idx="15133">
                  <c:v>65</c:v>
                </c:pt>
                <c:pt idx="15134">
                  <c:v>70</c:v>
                </c:pt>
                <c:pt idx="15135">
                  <c:v>67</c:v>
                </c:pt>
                <c:pt idx="15136">
                  <c:v>69</c:v>
                </c:pt>
                <c:pt idx="15137">
                  <c:v>69</c:v>
                </c:pt>
                <c:pt idx="15138">
                  <c:v>73</c:v>
                </c:pt>
                <c:pt idx="15139">
                  <c:v>71</c:v>
                </c:pt>
                <c:pt idx="15140">
                  <c:v>73</c:v>
                </c:pt>
                <c:pt idx="15141">
                  <c:v>63</c:v>
                </c:pt>
                <c:pt idx="15142">
                  <c:v>63</c:v>
                </c:pt>
                <c:pt idx="15143">
                  <c:v>64</c:v>
                </c:pt>
                <c:pt idx="15144">
                  <c:v>67</c:v>
                </c:pt>
                <c:pt idx="15145">
                  <c:v>65</c:v>
                </c:pt>
                <c:pt idx="15146">
                  <c:v>67</c:v>
                </c:pt>
                <c:pt idx="15147">
                  <c:v>66</c:v>
                </c:pt>
                <c:pt idx="15148">
                  <c:v>62</c:v>
                </c:pt>
                <c:pt idx="15149">
                  <c:v>65</c:v>
                </c:pt>
                <c:pt idx="15150">
                  <c:v>65</c:v>
                </c:pt>
                <c:pt idx="15151">
                  <c:v>65</c:v>
                </c:pt>
                <c:pt idx="15152">
                  <c:v>64</c:v>
                </c:pt>
                <c:pt idx="15153">
                  <c:v>66</c:v>
                </c:pt>
                <c:pt idx="15154">
                  <c:v>67</c:v>
                </c:pt>
                <c:pt idx="15155">
                  <c:v>68</c:v>
                </c:pt>
                <c:pt idx="15156">
                  <c:v>68</c:v>
                </c:pt>
                <c:pt idx="15157">
                  <c:v>67</c:v>
                </c:pt>
                <c:pt idx="15158">
                  <c:v>65</c:v>
                </c:pt>
                <c:pt idx="15159">
                  <c:v>69</c:v>
                </c:pt>
                <c:pt idx="15160">
                  <c:v>71</c:v>
                </c:pt>
                <c:pt idx="15161">
                  <c:v>68</c:v>
                </c:pt>
                <c:pt idx="15162">
                  <c:v>64</c:v>
                </c:pt>
                <c:pt idx="15163">
                  <c:v>67</c:v>
                </c:pt>
                <c:pt idx="15164">
                  <c:v>68</c:v>
                </c:pt>
                <c:pt idx="15165">
                  <c:v>71</c:v>
                </c:pt>
                <c:pt idx="15166">
                  <c:v>72</c:v>
                </c:pt>
                <c:pt idx="15167">
                  <c:v>68</c:v>
                </c:pt>
                <c:pt idx="15168">
                  <c:v>68</c:v>
                </c:pt>
                <c:pt idx="15169">
                  <c:v>69</c:v>
                </c:pt>
                <c:pt idx="15170">
                  <c:v>67</c:v>
                </c:pt>
                <c:pt idx="15171">
                  <c:v>65</c:v>
                </c:pt>
                <c:pt idx="15172">
                  <c:v>66</c:v>
                </c:pt>
                <c:pt idx="15173">
                  <c:v>68</c:v>
                </c:pt>
                <c:pt idx="15174">
                  <c:v>71</c:v>
                </c:pt>
                <c:pt idx="15175">
                  <c:v>68</c:v>
                </c:pt>
                <c:pt idx="15176">
                  <c:v>71</c:v>
                </c:pt>
                <c:pt idx="15177">
                  <c:v>65</c:v>
                </c:pt>
                <c:pt idx="15178">
                  <c:v>70</c:v>
                </c:pt>
                <c:pt idx="15179">
                  <c:v>71</c:v>
                </c:pt>
                <c:pt idx="15180">
                  <c:v>74</c:v>
                </c:pt>
                <c:pt idx="15181">
                  <c:v>77</c:v>
                </c:pt>
                <c:pt idx="15182">
                  <c:v>78</c:v>
                </c:pt>
                <c:pt idx="15183">
                  <c:v>79</c:v>
                </c:pt>
                <c:pt idx="15184">
                  <c:v>79</c:v>
                </c:pt>
                <c:pt idx="15185">
                  <c:v>78</c:v>
                </c:pt>
                <c:pt idx="15186">
                  <c:v>74</c:v>
                </c:pt>
                <c:pt idx="15187">
                  <c:v>72</c:v>
                </c:pt>
                <c:pt idx="15188">
                  <c:v>69</c:v>
                </c:pt>
                <c:pt idx="15189">
                  <c:v>73</c:v>
                </c:pt>
                <c:pt idx="15190">
                  <c:v>72</c:v>
                </c:pt>
                <c:pt idx="15191">
                  <c:v>72</c:v>
                </c:pt>
                <c:pt idx="15192">
                  <c:v>71</c:v>
                </c:pt>
                <c:pt idx="15193">
                  <c:v>70</c:v>
                </c:pt>
                <c:pt idx="15194">
                  <c:v>69</c:v>
                </c:pt>
                <c:pt idx="15195">
                  <c:v>67</c:v>
                </c:pt>
                <c:pt idx="15196">
                  <c:v>70</c:v>
                </c:pt>
                <c:pt idx="15197">
                  <c:v>76</c:v>
                </c:pt>
                <c:pt idx="15198">
                  <c:v>75</c:v>
                </c:pt>
                <c:pt idx="15199">
                  <c:v>74</c:v>
                </c:pt>
                <c:pt idx="15200">
                  <c:v>78</c:v>
                </c:pt>
                <c:pt idx="15201">
                  <c:v>78</c:v>
                </c:pt>
                <c:pt idx="15202">
                  <c:v>70</c:v>
                </c:pt>
                <c:pt idx="15203">
                  <c:v>73</c:v>
                </c:pt>
                <c:pt idx="15204">
                  <c:v>74</c:v>
                </c:pt>
                <c:pt idx="15205">
                  <c:v>74</c:v>
                </c:pt>
                <c:pt idx="15206">
                  <c:v>82</c:v>
                </c:pt>
                <c:pt idx="15207">
                  <c:v>86</c:v>
                </c:pt>
                <c:pt idx="15208">
                  <c:v>85</c:v>
                </c:pt>
                <c:pt idx="15209">
                  <c:v>82</c:v>
                </c:pt>
                <c:pt idx="15210">
                  <c:v>84</c:v>
                </c:pt>
                <c:pt idx="15211">
                  <c:v>85</c:v>
                </c:pt>
                <c:pt idx="15212">
                  <c:v>82</c:v>
                </c:pt>
                <c:pt idx="15213">
                  <c:v>81</c:v>
                </c:pt>
                <c:pt idx="15214">
                  <c:v>82</c:v>
                </c:pt>
                <c:pt idx="15215">
                  <c:v>82</c:v>
                </c:pt>
                <c:pt idx="15216">
                  <c:v>78</c:v>
                </c:pt>
                <c:pt idx="15217">
                  <c:v>81</c:v>
                </c:pt>
                <c:pt idx="15218">
                  <c:v>70</c:v>
                </c:pt>
                <c:pt idx="15219">
                  <c:v>69</c:v>
                </c:pt>
                <c:pt idx="15220">
                  <c:v>68</c:v>
                </c:pt>
                <c:pt idx="15221">
                  <c:v>64</c:v>
                </c:pt>
                <c:pt idx="15222">
                  <c:v>65</c:v>
                </c:pt>
                <c:pt idx="15223">
                  <c:v>62</c:v>
                </c:pt>
                <c:pt idx="15224">
                  <c:v>65</c:v>
                </c:pt>
                <c:pt idx="15225">
                  <c:v>68</c:v>
                </c:pt>
                <c:pt idx="15226">
                  <c:v>64</c:v>
                </c:pt>
                <c:pt idx="15227">
                  <c:v>63</c:v>
                </c:pt>
                <c:pt idx="15228">
                  <c:v>66</c:v>
                </c:pt>
                <c:pt idx="15229">
                  <c:v>62</c:v>
                </c:pt>
                <c:pt idx="15230">
                  <c:v>67</c:v>
                </c:pt>
                <c:pt idx="15231">
                  <c:v>65</c:v>
                </c:pt>
                <c:pt idx="15232">
                  <c:v>61</c:v>
                </c:pt>
                <c:pt idx="15233">
                  <c:v>60</c:v>
                </c:pt>
                <c:pt idx="15234">
                  <c:v>56</c:v>
                </c:pt>
                <c:pt idx="15235">
                  <c:v>59</c:v>
                </c:pt>
                <c:pt idx="15236">
                  <c:v>54</c:v>
                </c:pt>
                <c:pt idx="15237">
                  <c:v>51</c:v>
                </c:pt>
                <c:pt idx="15238">
                  <c:v>54</c:v>
                </c:pt>
                <c:pt idx="15239">
                  <c:v>54</c:v>
                </c:pt>
                <c:pt idx="15240">
                  <c:v>54</c:v>
                </c:pt>
                <c:pt idx="15241">
                  <c:v>55</c:v>
                </c:pt>
                <c:pt idx="15242">
                  <c:v>52</c:v>
                </c:pt>
                <c:pt idx="15243">
                  <c:v>55</c:v>
                </c:pt>
                <c:pt idx="15244">
                  <c:v>57</c:v>
                </c:pt>
                <c:pt idx="15245">
                  <c:v>58</c:v>
                </c:pt>
                <c:pt idx="15246">
                  <c:v>58</c:v>
                </c:pt>
                <c:pt idx="15247">
                  <c:v>60</c:v>
                </c:pt>
                <c:pt idx="15248">
                  <c:v>66</c:v>
                </c:pt>
                <c:pt idx="15249">
                  <c:v>69</c:v>
                </c:pt>
                <c:pt idx="15250">
                  <c:v>71</c:v>
                </c:pt>
                <c:pt idx="15251">
                  <c:v>75</c:v>
                </c:pt>
                <c:pt idx="15252">
                  <c:v>75</c:v>
                </c:pt>
                <c:pt idx="15253">
                  <c:v>75</c:v>
                </c:pt>
                <c:pt idx="15254">
                  <c:v>82</c:v>
                </c:pt>
                <c:pt idx="15255">
                  <c:v>81</c:v>
                </c:pt>
                <c:pt idx="15256">
                  <c:v>79</c:v>
                </c:pt>
                <c:pt idx="15257">
                  <c:v>79</c:v>
                </c:pt>
                <c:pt idx="15258">
                  <c:v>78</c:v>
                </c:pt>
                <c:pt idx="15259">
                  <c:v>79</c:v>
                </c:pt>
                <c:pt idx="15260">
                  <c:v>76</c:v>
                </c:pt>
                <c:pt idx="15261">
                  <c:v>72</c:v>
                </c:pt>
                <c:pt idx="15262">
                  <c:v>65</c:v>
                </c:pt>
                <c:pt idx="15263">
                  <c:v>64</c:v>
                </c:pt>
                <c:pt idx="15264">
                  <c:v>65</c:v>
                </c:pt>
                <c:pt idx="15265">
                  <c:v>72</c:v>
                </c:pt>
                <c:pt idx="15266">
                  <c:v>75</c:v>
                </c:pt>
                <c:pt idx="15267">
                  <c:v>73</c:v>
                </c:pt>
                <c:pt idx="15268">
                  <c:v>81</c:v>
                </c:pt>
                <c:pt idx="15269">
                  <c:v>83</c:v>
                </c:pt>
                <c:pt idx="15270">
                  <c:v>86</c:v>
                </c:pt>
                <c:pt idx="15271">
                  <c:v>84</c:v>
                </c:pt>
                <c:pt idx="15272">
                  <c:v>81</c:v>
                </c:pt>
                <c:pt idx="15273">
                  <c:v>84</c:v>
                </c:pt>
                <c:pt idx="15274">
                  <c:v>87</c:v>
                </c:pt>
                <c:pt idx="15275">
                  <c:v>80</c:v>
                </c:pt>
                <c:pt idx="15276">
                  <c:v>81</c:v>
                </c:pt>
                <c:pt idx="15277">
                  <c:v>79</c:v>
                </c:pt>
                <c:pt idx="15278">
                  <c:v>73</c:v>
                </c:pt>
                <c:pt idx="15279">
                  <c:v>73</c:v>
                </c:pt>
                <c:pt idx="15280">
                  <c:v>66</c:v>
                </c:pt>
                <c:pt idx="15281">
                  <c:v>64</c:v>
                </c:pt>
                <c:pt idx="15282">
                  <c:v>63</c:v>
                </c:pt>
                <c:pt idx="15283">
                  <c:v>62</c:v>
                </c:pt>
                <c:pt idx="15284">
                  <c:v>63</c:v>
                </c:pt>
                <c:pt idx="15285">
                  <c:v>63</c:v>
                </c:pt>
                <c:pt idx="15286">
                  <c:v>70</c:v>
                </c:pt>
                <c:pt idx="15287">
                  <c:v>75</c:v>
                </c:pt>
                <c:pt idx="15288">
                  <c:v>71</c:v>
                </c:pt>
                <c:pt idx="15289">
                  <c:v>69</c:v>
                </c:pt>
                <c:pt idx="15290">
                  <c:v>69</c:v>
                </c:pt>
                <c:pt idx="15291">
                  <c:v>71</c:v>
                </c:pt>
                <c:pt idx="15292">
                  <c:v>71</c:v>
                </c:pt>
                <c:pt idx="15293">
                  <c:v>70</c:v>
                </c:pt>
                <c:pt idx="15294">
                  <c:v>67</c:v>
                </c:pt>
                <c:pt idx="15295">
                  <c:v>71</c:v>
                </c:pt>
                <c:pt idx="15296">
                  <c:v>74</c:v>
                </c:pt>
                <c:pt idx="15297">
                  <c:v>68</c:v>
                </c:pt>
                <c:pt idx="15298">
                  <c:v>60</c:v>
                </c:pt>
                <c:pt idx="15299">
                  <c:v>57</c:v>
                </c:pt>
                <c:pt idx="15300">
                  <c:v>56</c:v>
                </c:pt>
                <c:pt idx="15301">
                  <c:v>53</c:v>
                </c:pt>
                <c:pt idx="15302">
                  <c:v>55</c:v>
                </c:pt>
                <c:pt idx="15303">
                  <c:v>50</c:v>
                </c:pt>
                <c:pt idx="15304">
                  <c:v>55</c:v>
                </c:pt>
                <c:pt idx="15305">
                  <c:v>57</c:v>
                </c:pt>
                <c:pt idx="15306">
                  <c:v>59</c:v>
                </c:pt>
                <c:pt idx="15307">
                  <c:v>56</c:v>
                </c:pt>
                <c:pt idx="15308">
                  <c:v>55</c:v>
                </c:pt>
                <c:pt idx="15309">
                  <c:v>60</c:v>
                </c:pt>
                <c:pt idx="15310">
                  <c:v>63</c:v>
                </c:pt>
                <c:pt idx="15311">
                  <c:v>63</c:v>
                </c:pt>
                <c:pt idx="15312">
                  <c:v>68</c:v>
                </c:pt>
                <c:pt idx="15313">
                  <c:v>72</c:v>
                </c:pt>
                <c:pt idx="15314">
                  <c:v>72</c:v>
                </c:pt>
                <c:pt idx="15315">
                  <c:v>75</c:v>
                </c:pt>
                <c:pt idx="15316">
                  <c:v>75</c:v>
                </c:pt>
                <c:pt idx="15317">
                  <c:v>77</c:v>
                </c:pt>
                <c:pt idx="15318">
                  <c:v>80</c:v>
                </c:pt>
                <c:pt idx="15319">
                  <c:v>79</c:v>
                </c:pt>
                <c:pt idx="15320">
                  <c:v>74</c:v>
                </c:pt>
                <c:pt idx="15321">
                  <c:v>72</c:v>
                </c:pt>
                <c:pt idx="15322">
                  <c:v>70</c:v>
                </c:pt>
                <c:pt idx="15323">
                  <c:v>75</c:v>
                </c:pt>
                <c:pt idx="15324">
                  <c:v>70</c:v>
                </c:pt>
                <c:pt idx="15325">
                  <c:v>68</c:v>
                </c:pt>
                <c:pt idx="15326">
                  <c:v>71</c:v>
                </c:pt>
                <c:pt idx="15327">
                  <c:v>72</c:v>
                </c:pt>
                <c:pt idx="15328">
                  <c:v>71</c:v>
                </c:pt>
                <c:pt idx="15329">
                  <c:v>71</c:v>
                </c:pt>
                <c:pt idx="15330">
                  <c:v>70</c:v>
                </c:pt>
                <c:pt idx="15331">
                  <c:v>77</c:v>
                </c:pt>
                <c:pt idx="15332">
                  <c:v>83</c:v>
                </c:pt>
                <c:pt idx="15333">
                  <c:v>85</c:v>
                </c:pt>
                <c:pt idx="15334">
                  <c:v>86</c:v>
                </c:pt>
                <c:pt idx="15335">
                  <c:v>86</c:v>
                </c:pt>
                <c:pt idx="15336">
                  <c:v>86</c:v>
                </c:pt>
                <c:pt idx="15337">
                  <c:v>87</c:v>
                </c:pt>
                <c:pt idx="15338">
                  <c:v>87</c:v>
                </c:pt>
                <c:pt idx="15339">
                  <c:v>85</c:v>
                </c:pt>
                <c:pt idx="15340">
                  <c:v>82</c:v>
                </c:pt>
                <c:pt idx="15341">
                  <c:v>81</c:v>
                </c:pt>
                <c:pt idx="15342">
                  <c:v>79</c:v>
                </c:pt>
                <c:pt idx="15343">
                  <c:v>73</c:v>
                </c:pt>
                <c:pt idx="15344">
                  <c:v>69</c:v>
                </c:pt>
                <c:pt idx="15345">
                  <c:v>75</c:v>
                </c:pt>
                <c:pt idx="15346">
                  <c:v>69</c:v>
                </c:pt>
                <c:pt idx="15347">
                  <c:v>67</c:v>
                </c:pt>
                <c:pt idx="15348">
                  <c:v>68</c:v>
                </c:pt>
                <c:pt idx="15349">
                  <c:v>68</c:v>
                </c:pt>
                <c:pt idx="15350">
                  <c:v>71</c:v>
                </c:pt>
                <c:pt idx="15351">
                  <c:v>73</c:v>
                </c:pt>
                <c:pt idx="15352">
                  <c:v>76</c:v>
                </c:pt>
                <c:pt idx="15353">
                  <c:v>71</c:v>
                </c:pt>
                <c:pt idx="15354">
                  <c:v>72</c:v>
                </c:pt>
                <c:pt idx="15355">
                  <c:v>73</c:v>
                </c:pt>
                <c:pt idx="15356">
                  <c:v>73</c:v>
                </c:pt>
                <c:pt idx="15357">
                  <c:v>68</c:v>
                </c:pt>
                <c:pt idx="15358">
                  <c:v>67</c:v>
                </c:pt>
                <c:pt idx="15359">
                  <c:v>65</c:v>
                </c:pt>
                <c:pt idx="15360">
                  <c:v>60</c:v>
                </c:pt>
                <c:pt idx="15361">
                  <c:v>67</c:v>
                </c:pt>
                <c:pt idx="15362">
                  <c:v>64</c:v>
                </c:pt>
                <c:pt idx="15363">
                  <c:v>64</c:v>
                </c:pt>
                <c:pt idx="15364">
                  <c:v>61</c:v>
                </c:pt>
                <c:pt idx="15365">
                  <c:v>61</c:v>
                </c:pt>
                <c:pt idx="15366">
                  <c:v>63</c:v>
                </c:pt>
                <c:pt idx="15367">
                  <c:v>64</c:v>
                </c:pt>
                <c:pt idx="15368">
                  <c:v>62</c:v>
                </c:pt>
                <c:pt idx="15369">
                  <c:v>66</c:v>
                </c:pt>
                <c:pt idx="15370">
                  <c:v>71</c:v>
                </c:pt>
                <c:pt idx="15371">
                  <c:v>69</c:v>
                </c:pt>
                <c:pt idx="15372">
                  <c:v>68</c:v>
                </c:pt>
                <c:pt idx="15373">
                  <c:v>67</c:v>
                </c:pt>
                <c:pt idx="15374">
                  <c:v>67</c:v>
                </c:pt>
                <c:pt idx="15375">
                  <c:v>64</c:v>
                </c:pt>
                <c:pt idx="15376">
                  <c:v>65</c:v>
                </c:pt>
                <c:pt idx="15377">
                  <c:v>69</c:v>
                </c:pt>
                <c:pt idx="15378">
                  <c:v>68</c:v>
                </c:pt>
                <c:pt idx="15379">
                  <c:v>63</c:v>
                </c:pt>
                <c:pt idx="15380">
                  <c:v>62</c:v>
                </c:pt>
                <c:pt idx="15381">
                  <c:v>60</c:v>
                </c:pt>
                <c:pt idx="15382">
                  <c:v>56</c:v>
                </c:pt>
                <c:pt idx="15383">
                  <c:v>60</c:v>
                </c:pt>
                <c:pt idx="15384">
                  <c:v>65</c:v>
                </c:pt>
                <c:pt idx="15385">
                  <c:v>67</c:v>
                </c:pt>
                <c:pt idx="15386">
                  <c:v>66</c:v>
                </c:pt>
                <c:pt idx="15387">
                  <c:v>72</c:v>
                </c:pt>
                <c:pt idx="15388">
                  <c:v>72</c:v>
                </c:pt>
                <c:pt idx="15389">
                  <c:v>72</c:v>
                </c:pt>
                <c:pt idx="15390">
                  <c:v>73</c:v>
                </c:pt>
                <c:pt idx="15391">
                  <c:v>79</c:v>
                </c:pt>
                <c:pt idx="15392">
                  <c:v>80</c:v>
                </c:pt>
                <c:pt idx="15393">
                  <c:v>78</c:v>
                </c:pt>
                <c:pt idx="15394">
                  <c:v>81</c:v>
                </c:pt>
                <c:pt idx="15395">
                  <c:v>81</c:v>
                </c:pt>
                <c:pt idx="15396">
                  <c:v>80</c:v>
                </c:pt>
                <c:pt idx="15397">
                  <c:v>77</c:v>
                </c:pt>
                <c:pt idx="15398">
                  <c:v>77</c:v>
                </c:pt>
                <c:pt idx="15399">
                  <c:v>72</c:v>
                </c:pt>
                <c:pt idx="15400">
                  <c:v>73</c:v>
                </c:pt>
                <c:pt idx="15401">
                  <c:v>73</c:v>
                </c:pt>
                <c:pt idx="15402">
                  <c:v>74</c:v>
                </c:pt>
                <c:pt idx="15403">
                  <c:v>67</c:v>
                </c:pt>
                <c:pt idx="15404">
                  <c:v>67</c:v>
                </c:pt>
                <c:pt idx="15405">
                  <c:v>68</c:v>
                </c:pt>
                <c:pt idx="15406">
                  <c:v>67</c:v>
                </c:pt>
                <c:pt idx="15407">
                  <c:v>69</c:v>
                </c:pt>
                <c:pt idx="15408">
                  <c:v>70</c:v>
                </c:pt>
                <c:pt idx="15409">
                  <c:v>71</c:v>
                </c:pt>
                <c:pt idx="15410">
                  <c:v>63</c:v>
                </c:pt>
                <c:pt idx="15411">
                  <c:v>67</c:v>
                </c:pt>
                <c:pt idx="15412">
                  <c:v>64</c:v>
                </c:pt>
                <c:pt idx="15413">
                  <c:v>68</c:v>
                </c:pt>
                <c:pt idx="15414">
                  <c:v>66</c:v>
                </c:pt>
                <c:pt idx="15415">
                  <c:v>69</c:v>
                </c:pt>
                <c:pt idx="15416">
                  <c:v>73</c:v>
                </c:pt>
                <c:pt idx="15417">
                  <c:v>77</c:v>
                </c:pt>
                <c:pt idx="15418">
                  <c:v>80</c:v>
                </c:pt>
                <c:pt idx="15419">
                  <c:v>74</c:v>
                </c:pt>
                <c:pt idx="15420">
                  <c:v>81</c:v>
                </c:pt>
                <c:pt idx="15421">
                  <c:v>79</c:v>
                </c:pt>
                <c:pt idx="15422">
                  <c:v>84</c:v>
                </c:pt>
                <c:pt idx="15423">
                  <c:v>81</c:v>
                </c:pt>
                <c:pt idx="15424">
                  <c:v>84</c:v>
                </c:pt>
                <c:pt idx="15425">
                  <c:v>82</c:v>
                </c:pt>
                <c:pt idx="15426">
                  <c:v>84</c:v>
                </c:pt>
                <c:pt idx="15427">
                  <c:v>85</c:v>
                </c:pt>
                <c:pt idx="15428">
                  <c:v>81</c:v>
                </c:pt>
                <c:pt idx="15429">
                  <c:v>80</c:v>
                </c:pt>
                <c:pt idx="15430">
                  <c:v>77</c:v>
                </c:pt>
                <c:pt idx="15431">
                  <c:v>78</c:v>
                </c:pt>
                <c:pt idx="15432">
                  <c:v>67</c:v>
                </c:pt>
                <c:pt idx="15433">
                  <c:v>67</c:v>
                </c:pt>
                <c:pt idx="15434">
                  <c:v>66</c:v>
                </c:pt>
                <c:pt idx="15435">
                  <c:v>68</c:v>
                </c:pt>
                <c:pt idx="15436">
                  <c:v>69</c:v>
                </c:pt>
                <c:pt idx="15437">
                  <c:v>67</c:v>
                </c:pt>
                <c:pt idx="15438">
                  <c:v>66</c:v>
                </c:pt>
                <c:pt idx="15439">
                  <c:v>62</c:v>
                </c:pt>
                <c:pt idx="15440">
                  <c:v>64</c:v>
                </c:pt>
                <c:pt idx="15441">
                  <c:v>61</c:v>
                </c:pt>
                <c:pt idx="15442">
                  <c:v>61</c:v>
                </c:pt>
                <c:pt idx="15443">
                  <c:v>59</c:v>
                </c:pt>
                <c:pt idx="15444">
                  <c:v>59</c:v>
                </c:pt>
                <c:pt idx="15445">
                  <c:v>56</c:v>
                </c:pt>
                <c:pt idx="15446">
                  <c:v>59</c:v>
                </c:pt>
                <c:pt idx="15447">
                  <c:v>65</c:v>
                </c:pt>
                <c:pt idx="15448">
                  <c:v>67</c:v>
                </c:pt>
                <c:pt idx="15449">
                  <c:v>76</c:v>
                </c:pt>
                <c:pt idx="15450">
                  <c:v>75</c:v>
                </c:pt>
                <c:pt idx="15451">
                  <c:v>77</c:v>
                </c:pt>
                <c:pt idx="15452">
                  <c:v>77</c:v>
                </c:pt>
                <c:pt idx="15453">
                  <c:v>78</c:v>
                </c:pt>
                <c:pt idx="15454">
                  <c:v>79</c:v>
                </c:pt>
                <c:pt idx="15455">
                  <c:v>77</c:v>
                </c:pt>
                <c:pt idx="15456">
                  <c:v>79</c:v>
                </c:pt>
                <c:pt idx="15457">
                  <c:v>78</c:v>
                </c:pt>
                <c:pt idx="15458">
                  <c:v>77</c:v>
                </c:pt>
                <c:pt idx="15459">
                  <c:v>75</c:v>
                </c:pt>
                <c:pt idx="15460">
                  <c:v>71</c:v>
                </c:pt>
                <c:pt idx="15461">
                  <c:v>63</c:v>
                </c:pt>
                <c:pt idx="15462">
                  <c:v>64</c:v>
                </c:pt>
                <c:pt idx="15463">
                  <c:v>63</c:v>
                </c:pt>
                <c:pt idx="15464">
                  <c:v>64</c:v>
                </c:pt>
                <c:pt idx="15465">
                  <c:v>65</c:v>
                </c:pt>
                <c:pt idx="15466">
                  <c:v>65</c:v>
                </c:pt>
                <c:pt idx="15467">
                  <c:v>67</c:v>
                </c:pt>
                <c:pt idx="15468">
                  <c:v>63</c:v>
                </c:pt>
                <c:pt idx="15469">
                  <c:v>64</c:v>
                </c:pt>
                <c:pt idx="15470">
                  <c:v>66</c:v>
                </c:pt>
                <c:pt idx="15471">
                  <c:v>63</c:v>
                </c:pt>
                <c:pt idx="15472">
                  <c:v>66</c:v>
                </c:pt>
                <c:pt idx="15473">
                  <c:v>67</c:v>
                </c:pt>
                <c:pt idx="15474">
                  <c:v>66</c:v>
                </c:pt>
                <c:pt idx="15475">
                  <c:v>67</c:v>
                </c:pt>
                <c:pt idx="15476">
                  <c:v>69</c:v>
                </c:pt>
                <c:pt idx="15477">
                  <c:v>65</c:v>
                </c:pt>
                <c:pt idx="15478">
                  <c:v>65</c:v>
                </c:pt>
                <c:pt idx="15479">
                  <c:v>63</c:v>
                </c:pt>
                <c:pt idx="15480">
                  <c:v>65</c:v>
                </c:pt>
                <c:pt idx="15481">
                  <c:v>64</c:v>
                </c:pt>
                <c:pt idx="15482">
                  <c:v>65</c:v>
                </c:pt>
                <c:pt idx="15483">
                  <c:v>64</c:v>
                </c:pt>
                <c:pt idx="15484">
                  <c:v>61</c:v>
                </c:pt>
                <c:pt idx="15485">
                  <c:v>67</c:v>
                </c:pt>
                <c:pt idx="15486">
                  <c:v>69</c:v>
                </c:pt>
                <c:pt idx="15487">
                  <c:v>71</c:v>
                </c:pt>
                <c:pt idx="15488">
                  <c:v>68</c:v>
                </c:pt>
                <c:pt idx="15489">
                  <c:v>67</c:v>
                </c:pt>
                <c:pt idx="15490">
                  <c:v>65</c:v>
                </c:pt>
                <c:pt idx="15491">
                  <c:v>66</c:v>
                </c:pt>
                <c:pt idx="15492">
                  <c:v>65</c:v>
                </c:pt>
                <c:pt idx="15493">
                  <c:v>68</c:v>
                </c:pt>
                <c:pt idx="15494">
                  <c:v>67</c:v>
                </c:pt>
                <c:pt idx="15495">
                  <c:v>64</c:v>
                </c:pt>
                <c:pt idx="15496">
                  <c:v>68</c:v>
                </c:pt>
                <c:pt idx="15497">
                  <c:v>64</c:v>
                </c:pt>
                <c:pt idx="15498">
                  <c:v>61</c:v>
                </c:pt>
                <c:pt idx="15499">
                  <c:v>58</c:v>
                </c:pt>
                <c:pt idx="15500">
                  <c:v>57</c:v>
                </c:pt>
                <c:pt idx="15501">
                  <c:v>57</c:v>
                </c:pt>
                <c:pt idx="15502">
                  <c:v>62</c:v>
                </c:pt>
                <c:pt idx="15503">
                  <c:v>63</c:v>
                </c:pt>
                <c:pt idx="15504">
                  <c:v>62</c:v>
                </c:pt>
                <c:pt idx="15505">
                  <c:v>56</c:v>
                </c:pt>
                <c:pt idx="15506">
                  <c:v>60</c:v>
                </c:pt>
                <c:pt idx="15507">
                  <c:v>62</c:v>
                </c:pt>
                <c:pt idx="15508">
                  <c:v>61</c:v>
                </c:pt>
                <c:pt idx="15509">
                  <c:v>62</c:v>
                </c:pt>
                <c:pt idx="15510">
                  <c:v>63</c:v>
                </c:pt>
                <c:pt idx="15511">
                  <c:v>65</c:v>
                </c:pt>
                <c:pt idx="15512">
                  <c:v>61</c:v>
                </c:pt>
                <c:pt idx="15513">
                  <c:v>66</c:v>
                </c:pt>
                <c:pt idx="15514">
                  <c:v>62</c:v>
                </c:pt>
                <c:pt idx="15515">
                  <c:v>63</c:v>
                </c:pt>
                <c:pt idx="15516">
                  <c:v>57</c:v>
                </c:pt>
                <c:pt idx="15517">
                  <c:v>63</c:v>
                </c:pt>
                <c:pt idx="15518">
                  <c:v>57</c:v>
                </c:pt>
                <c:pt idx="15519">
                  <c:v>56</c:v>
                </c:pt>
                <c:pt idx="15520">
                  <c:v>55</c:v>
                </c:pt>
                <c:pt idx="15521">
                  <c:v>53</c:v>
                </c:pt>
                <c:pt idx="15522">
                  <c:v>54</c:v>
                </c:pt>
                <c:pt idx="15523">
                  <c:v>52</c:v>
                </c:pt>
                <c:pt idx="15524">
                  <c:v>54</c:v>
                </c:pt>
                <c:pt idx="15525">
                  <c:v>51</c:v>
                </c:pt>
                <c:pt idx="15526">
                  <c:v>51</c:v>
                </c:pt>
                <c:pt idx="15527">
                  <c:v>56</c:v>
                </c:pt>
                <c:pt idx="15528">
                  <c:v>56</c:v>
                </c:pt>
                <c:pt idx="15529">
                  <c:v>55</c:v>
                </c:pt>
                <c:pt idx="15530">
                  <c:v>60</c:v>
                </c:pt>
                <c:pt idx="15531">
                  <c:v>64</c:v>
                </c:pt>
                <c:pt idx="15532">
                  <c:v>65</c:v>
                </c:pt>
                <c:pt idx="15533">
                  <c:v>65</c:v>
                </c:pt>
                <c:pt idx="15534">
                  <c:v>65</c:v>
                </c:pt>
                <c:pt idx="15535">
                  <c:v>69</c:v>
                </c:pt>
                <c:pt idx="15536">
                  <c:v>68</c:v>
                </c:pt>
                <c:pt idx="15537">
                  <c:v>73</c:v>
                </c:pt>
                <c:pt idx="15538">
                  <c:v>74</c:v>
                </c:pt>
                <c:pt idx="15539">
                  <c:v>72</c:v>
                </c:pt>
                <c:pt idx="15540">
                  <c:v>75</c:v>
                </c:pt>
                <c:pt idx="15541">
                  <c:v>75</c:v>
                </c:pt>
                <c:pt idx="15542">
                  <c:v>73</c:v>
                </c:pt>
                <c:pt idx="15543">
                  <c:v>68</c:v>
                </c:pt>
                <c:pt idx="15544">
                  <c:v>71</c:v>
                </c:pt>
                <c:pt idx="15545">
                  <c:v>68</c:v>
                </c:pt>
                <c:pt idx="15546">
                  <c:v>68</c:v>
                </c:pt>
                <c:pt idx="15547">
                  <c:v>66</c:v>
                </c:pt>
                <c:pt idx="15548">
                  <c:v>63</c:v>
                </c:pt>
                <c:pt idx="15549">
                  <c:v>61</c:v>
                </c:pt>
                <c:pt idx="15550">
                  <c:v>65</c:v>
                </c:pt>
                <c:pt idx="15551">
                  <c:v>68</c:v>
                </c:pt>
                <c:pt idx="15552">
                  <c:v>69</c:v>
                </c:pt>
                <c:pt idx="15553">
                  <c:v>69</c:v>
                </c:pt>
                <c:pt idx="15554">
                  <c:v>66</c:v>
                </c:pt>
                <c:pt idx="15555">
                  <c:v>66</c:v>
                </c:pt>
                <c:pt idx="15556">
                  <c:v>65</c:v>
                </c:pt>
                <c:pt idx="15557">
                  <c:v>70</c:v>
                </c:pt>
                <c:pt idx="15558">
                  <c:v>70</c:v>
                </c:pt>
                <c:pt idx="15559">
                  <c:v>72</c:v>
                </c:pt>
                <c:pt idx="15560">
                  <c:v>77</c:v>
                </c:pt>
                <c:pt idx="15561">
                  <c:v>75</c:v>
                </c:pt>
                <c:pt idx="15562">
                  <c:v>69</c:v>
                </c:pt>
                <c:pt idx="15563">
                  <c:v>65</c:v>
                </c:pt>
                <c:pt idx="15564">
                  <c:v>62</c:v>
                </c:pt>
                <c:pt idx="15565">
                  <c:v>63</c:v>
                </c:pt>
                <c:pt idx="15566">
                  <c:v>68</c:v>
                </c:pt>
                <c:pt idx="15567">
                  <c:v>73</c:v>
                </c:pt>
                <c:pt idx="15568">
                  <c:v>68</c:v>
                </c:pt>
                <c:pt idx="15569">
                  <c:v>77</c:v>
                </c:pt>
                <c:pt idx="15570">
                  <c:v>81</c:v>
                </c:pt>
                <c:pt idx="15571">
                  <c:v>82</c:v>
                </c:pt>
                <c:pt idx="15572">
                  <c:v>81</c:v>
                </c:pt>
                <c:pt idx="15573">
                  <c:v>80</c:v>
                </c:pt>
                <c:pt idx="15574">
                  <c:v>81</c:v>
                </c:pt>
                <c:pt idx="15575">
                  <c:v>81</c:v>
                </c:pt>
                <c:pt idx="15576">
                  <c:v>81</c:v>
                </c:pt>
                <c:pt idx="15577">
                  <c:v>82</c:v>
                </c:pt>
                <c:pt idx="15578">
                  <c:v>84</c:v>
                </c:pt>
                <c:pt idx="15579">
                  <c:v>81</c:v>
                </c:pt>
                <c:pt idx="15580">
                  <c:v>91</c:v>
                </c:pt>
                <c:pt idx="15581">
                  <c:v>83</c:v>
                </c:pt>
                <c:pt idx="15582">
                  <c:v>80</c:v>
                </c:pt>
                <c:pt idx="15583">
                  <c:v>76</c:v>
                </c:pt>
                <c:pt idx="15584">
                  <c:v>78</c:v>
                </c:pt>
                <c:pt idx="15585">
                  <c:v>77</c:v>
                </c:pt>
                <c:pt idx="15586">
                  <c:v>74</c:v>
                </c:pt>
                <c:pt idx="15587">
                  <c:v>78</c:v>
                </c:pt>
                <c:pt idx="15588">
                  <c:v>79</c:v>
                </c:pt>
                <c:pt idx="15589">
                  <c:v>75</c:v>
                </c:pt>
                <c:pt idx="15590">
                  <c:v>71</c:v>
                </c:pt>
                <c:pt idx="15591">
                  <c:v>77</c:v>
                </c:pt>
                <c:pt idx="15592">
                  <c:v>72</c:v>
                </c:pt>
                <c:pt idx="15593">
                  <c:v>73</c:v>
                </c:pt>
                <c:pt idx="15594">
                  <c:v>74</c:v>
                </c:pt>
                <c:pt idx="15595">
                  <c:v>72</c:v>
                </c:pt>
                <c:pt idx="15596">
                  <c:v>71</c:v>
                </c:pt>
                <c:pt idx="15597">
                  <c:v>69</c:v>
                </c:pt>
                <c:pt idx="15598">
                  <c:v>72</c:v>
                </c:pt>
                <c:pt idx="15599">
                  <c:v>68</c:v>
                </c:pt>
                <c:pt idx="15600">
                  <c:v>68</c:v>
                </c:pt>
                <c:pt idx="15601">
                  <c:v>67</c:v>
                </c:pt>
                <c:pt idx="15602">
                  <c:v>70</c:v>
                </c:pt>
                <c:pt idx="15603">
                  <c:v>65</c:v>
                </c:pt>
                <c:pt idx="15604">
                  <c:v>64</c:v>
                </c:pt>
                <c:pt idx="15605">
                  <c:v>66</c:v>
                </c:pt>
                <c:pt idx="15606">
                  <c:v>63</c:v>
                </c:pt>
                <c:pt idx="15607">
                  <c:v>65</c:v>
                </c:pt>
                <c:pt idx="15608">
                  <c:v>67</c:v>
                </c:pt>
                <c:pt idx="15609">
                  <c:v>69</c:v>
                </c:pt>
                <c:pt idx="15610">
                  <c:v>63</c:v>
                </c:pt>
                <c:pt idx="15611">
                  <c:v>62</c:v>
                </c:pt>
                <c:pt idx="15612">
                  <c:v>61</c:v>
                </c:pt>
                <c:pt idx="15613">
                  <c:v>65</c:v>
                </c:pt>
                <c:pt idx="15614">
                  <c:v>68</c:v>
                </c:pt>
                <c:pt idx="15615">
                  <c:v>63</c:v>
                </c:pt>
                <c:pt idx="15616">
                  <c:v>67</c:v>
                </c:pt>
                <c:pt idx="15617">
                  <c:v>60</c:v>
                </c:pt>
                <c:pt idx="15618">
                  <c:v>62</c:v>
                </c:pt>
                <c:pt idx="15619">
                  <c:v>64</c:v>
                </c:pt>
                <c:pt idx="15620">
                  <c:v>61</c:v>
                </c:pt>
                <c:pt idx="15621">
                  <c:v>61</c:v>
                </c:pt>
                <c:pt idx="15622">
                  <c:v>62</c:v>
                </c:pt>
                <c:pt idx="15623">
                  <c:v>63</c:v>
                </c:pt>
                <c:pt idx="15624">
                  <c:v>64</c:v>
                </c:pt>
                <c:pt idx="15625">
                  <c:v>62</c:v>
                </c:pt>
                <c:pt idx="15626">
                  <c:v>59</c:v>
                </c:pt>
                <c:pt idx="15627">
                  <c:v>63</c:v>
                </c:pt>
                <c:pt idx="15628">
                  <c:v>61</c:v>
                </c:pt>
                <c:pt idx="15629">
                  <c:v>62</c:v>
                </c:pt>
                <c:pt idx="15630">
                  <c:v>59</c:v>
                </c:pt>
                <c:pt idx="15631">
                  <c:v>54</c:v>
                </c:pt>
                <c:pt idx="15632">
                  <c:v>53</c:v>
                </c:pt>
                <c:pt idx="15633">
                  <c:v>51</c:v>
                </c:pt>
                <c:pt idx="15634">
                  <c:v>53</c:v>
                </c:pt>
                <c:pt idx="15635">
                  <c:v>56</c:v>
                </c:pt>
                <c:pt idx="15636">
                  <c:v>58</c:v>
                </c:pt>
                <c:pt idx="15637">
                  <c:v>56</c:v>
                </c:pt>
                <c:pt idx="15638">
                  <c:v>52</c:v>
                </c:pt>
                <c:pt idx="15639">
                  <c:v>55</c:v>
                </c:pt>
                <c:pt idx="15640">
                  <c:v>56</c:v>
                </c:pt>
                <c:pt idx="15641">
                  <c:v>55</c:v>
                </c:pt>
                <c:pt idx="15642">
                  <c:v>58</c:v>
                </c:pt>
                <c:pt idx="15643">
                  <c:v>61</c:v>
                </c:pt>
                <c:pt idx="15644">
                  <c:v>65</c:v>
                </c:pt>
                <c:pt idx="15645">
                  <c:v>64</c:v>
                </c:pt>
                <c:pt idx="15646">
                  <c:v>66</c:v>
                </c:pt>
                <c:pt idx="15647">
                  <c:v>67</c:v>
                </c:pt>
                <c:pt idx="15648">
                  <c:v>65</c:v>
                </c:pt>
                <c:pt idx="15649">
                  <c:v>68</c:v>
                </c:pt>
                <c:pt idx="15650">
                  <c:v>75</c:v>
                </c:pt>
                <c:pt idx="15651">
                  <c:v>75</c:v>
                </c:pt>
                <c:pt idx="15652">
                  <c:v>73</c:v>
                </c:pt>
                <c:pt idx="15653">
                  <c:v>71</c:v>
                </c:pt>
                <c:pt idx="15654">
                  <c:v>72</c:v>
                </c:pt>
                <c:pt idx="15655">
                  <c:v>68</c:v>
                </c:pt>
                <c:pt idx="15656">
                  <c:v>68</c:v>
                </c:pt>
                <c:pt idx="15657">
                  <c:v>71</c:v>
                </c:pt>
                <c:pt idx="15658">
                  <c:v>75</c:v>
                </c:pt>
                <c:pt idx="15659">
                  <c:v>70</c:v>
                </c:pt>
                <c:pt idx="15660">
                  <c:v>70</c:v>
                </c:pt>
                <c:pt idx="15661">
                  <c:v>67</c:v>
                </c:pt>
                <c:pt idx="15662">
                  <c:v>62</c:v>
                </c:pt>
                <c:pt idx="15663">
                  <c:v>57</c:v>
                </c:pt>
                <c:pt idx="15664">
                  <c:v>58</c:v>
                </c:pt>
                <c:pt idx="15665">
                  <c:v>59</c:v>
                </c:pt>
                <c:pt idx="15666">
                  <c:v>59</c:v>
                </c:pt>
                <c:pt idx="15667">
                  <c:v>62</c:v>
                </c:pt>
                <c:pt idx="15668">
                  <c:v>57</c:v>
                </c:pt>
                <c:pt idx="15669">
                  <c:v>56</c:v>
                </c:pt>
                <c:pt idx="15670">
                  <c:v>50</c:v>
                </c:pt>
                <c:pt idx="15671">
                  <c:v>51</c:v>
                </c:pt>
                <c:pt idx="15672">
                  <c:v>54</c:v>
                </c:pt>
                <c:pt idx="15673">
                  <c:v>56</c:v>
                </c:pt>
                <c:pt idx="15674">
                  <c:v>59</c:v>
                </c:pt>
                <c:pt idx="15675">
                  <c:v>60</c:v>
                </c:pt>
                <c:pt idx="15676">
                  <c:v>62</c:v>
                </c:pt>
                <c:pt idx="15677">
                  <c:v>65</c:v>
                </c:pt>
                <c:pt idx="15678">
                  <c:v>66</c:v>
                </c:pt>
                <c:pt idx="15679">
                  <c:v>64</c:v>
                </c:pt>
                <c:pt idx="15680">
                  <c:v>66</c:v>
                </c:pt>
                <c:pt idx="15681">
                  <c:v>68</c:v>
                </c:pt>
                <c:pt idx="15682">
                  <c:v>66</c:v>
                </c:pt>
                <c:pt idx="15683">
                  <c:v>64</c:v>
                </c:pt>
                <c:pt idx="15684">
                  <c:v>64</c:v>
                </c:pt>
                <c:pt idx="15685">
                  <c:v>60</c:v>
                </c:pt>
                <c:pt idx="15686">
                  <c:v>66</c:v>
                </c:pt>
                <c:pt idx="15687">
                  <c:v>64</c:v>
                </c:pt>
                <c:pt idx="15688">
                  <c:v>64</c:v>
                </c:pt>
                <c:pt idx="15689">
                  <c:v>67</c:v>
                </c:pt>
                <c:pt idx="15690">
                  <c:v>68</c:v>
                </c:pt>
                <c:pt idx="15691">
                  <c:v>71</c:v>
                </c:pt>
                <c:pt idx="15692">
                  <c:v>71</c:v>
                </c:pt>
                <c:pt idx="15693">
                  <c:v>68</c:v>
                </c:pt>
                <c:pt idx="15694">
                  <c:v>68</c:v>
                </c:pt>
                <c:pt idx="15695">
                  <c:v>69</c:v>
                </c:pt>
                <c:pt idx="15696">
                  <c:v>64</c:v>
                </c:pt>
                <c:pt idx="15697">
                  <c:v>66</c:v>
                </c:pt>
                <c:pt idx="15698">
                  <c:v>61</c:v>
                </c:pt>
                <c:pt idx="15699">
                  <c:v>60</c:v>
                </c:pt>
                <c:pt idx="15700">
                  <c:v>60</c:v>
                </c:pt>
                <c:pt idx="15701">
                  <c:v>60</c:v>
                </c:pt>
                <c:pt idx="15702">
                  <c:v>67</c:v>
                </c:pt>
                <c:pt idx="15703">
                  <c:v>62</c:v>
                </c:pt>
                <c:pt idx="15704">
                  <c:v>62</c:v>
                </c:pt>
                <c:pt idx="15705">
                  <c:v>67</c:v>
                </c:pt>
                <c:pt idx="15706">
                  <c:v>68</c:v>
                </c:pt>
                <c:pt idx="15707">
                  <c:v>69</c:v>
                </c:pt>
                <c:pt idx="15708">
                  <c:v>71</c:v>
                </c:pt>
                <c:pt idx="15709">
                  <c:v>74</c:v>
                </c:pt>
                <c:pt idx="15710">
                  <c:v>70</c:v>
                </c:pt>
                <c:pt idx="15711">
                  <c:v>78</c:v>
                </c:pt>
                <c:pt idx="15712">
                  <c:v>74</c:v>
                </c:pt>
                <c:pt idx="15713">
                  <c:v>72</c:v>
                </c:pt>
                <c:pt idx="15714">
                  <c:v>68</c:v>
                </c:pt>
                <c:pt idx="15715">
                  <c:v>69</c:v>
                </c:pt>
                <c:pt idx="15716">
                  <c:v>73</c:v>
                </c:pt>
                <c:pt idx="15717">
                  <c:v>74</c:v>
                </c:pt>
                <c:pt idx="15718">
                  <c:v>75</c:v>
                </c:pt>
                <c:pt idx="15719">
                  <c:v>72</c:v>
                </c:pt>
                <c:pt idx="15720">
                  <c:v>77</c:v>
                </c:pt>
                <c:pt idx="15721">
                  <c:v>76</c:v>
                </c:pt>
                <c:pt idx="15722">
                  <c:v>73</c:v>
                </c:pt>
                <c:pt idx="15723">
                  <c:v>69</c:v>
                </c:pt>
                <c:pt idx="15724">
                  <c:v>69</c:v>
                </c:pt>
                <c:pt idx="15725">
                  <c:v>69</c:v>
                </c:pt>
                <c:pt idx="15726">
                  <c:v>72</c:v>
                </c:pt>
                <c:pt idx="15727">
                  <c:v>71</c:v>
                </c:pt>
                <c:pt idx="15728">
                  <c:v>68</c:v>
                </c:pt>
                <c:pt idx="15729">
                  <c:v>65</c:v>
                </c:pt>
                <c:pt idx="15730">
                  <c:v>64</c:v>
                </c:pt>
                <c:pt idx="15731">
                  <c:v>64</c:v>
                </c:pt>
                <c:pt idx="15732">
                  <c:v>64</c:v>
                </c:pt>
                <c:pt idx="15733">
                  <c:v>66</c:v>
                </c:pt>
                <c:pt idx="15734">
                  <c:v>68</c:v>
                </c:pt>
                <c:pt idx="15735">
                  <c:v>67</c:v>
                </c:pt>
                <c:pt idx="15736">
                  <c:v>64</c:v>
                </c:pt>
                <c:pt idx="15737">
                  <c:v>64</c:v>
                </c:pt>
                <c:pt idx="15738">
                  <c:v>56</c:v>
                </c:pt>
                <c:pt idx="15739">
                  <c:v>53</c:v>
                </c:pt>
                <c:pt idx="15740">
                  <c:v>55</c:v>
                </c:pt>
                <c:pt idx="15741">
                  <c:v>63</c:v>
                </c:pt>
                <c:pt idx="15742">
                  <c:v>66</c:v>
                </c:pt>
                <c:pt idx="15743">
                  <c:v>65</c:v>
                </c:pt>
                <c:pt idx="15744">
                  <c:v>62</c:v>
                </c:pt>
                <c:pt idx="15745">
                  <c:v>60</c:v>
                </c:pt>
                <c:pt idx="15746">
                  <c:v>60</c:v>
                </c:pt>
                <c:pt idx="15747">
                  <c:v>67</c:v>
                </c:pt>
                <c:pt idx="15748">
                  <c:v>74</c:v>
                </c:pt>
                <c:pt idx="15749">
                  <c:v>73</c:v>
                </c:pt>
                <c:pt idx="15750">
                  <c:v>74</c:v>
                </c:pt>
                <c:pt idx="15751">
                  <c:v>76</c:v>
                </c:pt>
                <c:pt idx="15752">
                  <c:v>78</c:v>
                </c:pt>
                <c:pt idx="15753">
                  <c:v>78</c:v>
                </c:pt>
                <c:pt idx="15754">
                  <c:v>80</c:v>
                </c:pt>
                <c:pt idx="15755">
                  <c:v>83</c:v>
                </c:pt>
                <c:pt idx="15756">
                  <c:v>86</c:v>
                </c:pt>
                <c:pt idx="15757">
                  <c:v>84</c:v>
                </c:pt>
                <c:pt idx="15758">
                  <c:v>88</c:v>
                </c:pt>
                <c:pt idx="15759">
                  <c:v>81</c:v>
                </c:pt>
                <c:pt idx="15760">
                  <c:v>78</c:v>
                </c:pt>
                <c:pt idx="15761">
                  <c:v>81</c:v>
                </c:pt>
                <c:pt idx="15762">
                  <c:v>84</c:v>
                </c:pt>
                <c:pt idx="15763">
                  <c:v>79</c:v>
                </c:pt>
                <c:pt idx="15764">
                  <c:v>76</c:v>
                </c:pt>
                <c:pt idx="15765">
                  <c:v>72</c:v>
                </c:pt>
                <c:pt idx="15766">
                  <c:v>69</c:v>
                </c:pt>
                <c:pt idx="15767">
                  <c:v>69</c:v>
                </c:pt>
                <c:pt idx="15768">
                  <c:v>70</c:v>
                </c:pt>
                <c:pt idx="15769">
                  <c:v>71</c:v>
                </c:pt>
                <c:pt idx="15770">
                  <c:v>67</c:v>
                </c:pt>
                <c:pt idx="15771">
                  <c:v>63</c:v>
                </c:pt>
                <c:pt idx="15772">
                  <c:v>63</c:v>
                </c:pt>
                <c:pt idx="15773">
                  <c:v>59</c:v>
                </c:pt>
                <c:pt idx="15774">
                  <c:v>57</c:v>
                </c:pt>
                <c:pt idx="15775">
                  <c:v>56</c:v>
                </c:pt>
                <c:pt idx="15776">
                  <c:v>51</c:v>
                </c:pt>
                <c:pt idx="15777">
                  <c:v>53</c:v>
                </c:pt>
                <c:pt idx="15778">
                  <c:v>51</c:v>
                </c:pt>
                <c:pt idx="15779">
                  <c:v>54</c:v>
                </c:pt>
                <c:pt idx="15780">
                  <c:v>55</c:v>
                </c:pt>
                <c:pt idx="15781">
                  <c:v>58</c:v>
                </c:pt>
                <c:pt idx="15782">
                  <c:v>56</c:v>
                </c:pt>
                <c:pt idx="15783">
                  <c:v>60</c:v>
                </c:pt>
                <c:pt idx="15784">
                  <c:v>57</c:v>
                </c:pt>
                <c:pt idx="15785">
                  <c:v>57</c:v>
                </c:pt>
                <c:pt idx="15786">
                  <c:v>57</c:v>
                </c:pt>
                <c:pt idx="15787">
                  <c:v>57</c:v>
                </c:pt>
                <c:pt idx="15788">
                  <c:v>59</c:v>
                </c:pt>
                <c:pt idx="15789">
                  <c:v>63</c:v>
                </c:pt>
                <c:pt idx="15790">
                  <c:v>65</c:v>
                </c:pt>
                <c:pt idx="15791">
                  <c:v>63</c:v>
                </c:pt>
                <c:pt idx="15792">
                  <c:v>64</c:v>
                </c:pt>
                <c:pt idx="15793">
                  <c:v>62</c:v>
                </c:pt>
                <c:pt idx="15794">
                  <c:v>61</c:v>
                </c:pt>
                <c:pt idx="15795">
                  <c:v>63</c:v>
                </c:pt>
                <c:pt idx="15796">
                  <c:v>65</c:v>
                </c:pt>
                <c:pt idx="15797">
                  <c:v>64</c:v>
                </c:pt>
                <c:pt idx="15798">
                  <c:v>63</c:v>
                </c:pt>
                <c:pt idx="15799">
                  <c:v>65</c:v>
                </c:pt>
                <c:pt idx="15800">
                  <c:v>63</c:v>
                </c:pt>
                <c:pt idx="15801">
                  <c:v>60</c:v>
                </c:pt>
                <c:pt idx="15802">
                  <c:v>63</c:v>
                </c:pt>
                <c:pt idx="15803">
                  <c:v>64</c:v>
                </c:pt>
                <c:pt idx="15804">
                  <c:v>64</c:v>
                </c:pt>
                <c:pt idx="15805">
                  <c:v>65</c:v>
                </c:pt>
                <c:pt idx="15806">
                  <c:v>68</c:v>
                </c:pt>
                <c:pt idx="15807">
                  <c:v>64</c:v>
                </c:pt>
                <c:pt idx="15808">
                  <c:v>63</c:v>
                </c:pt>
                <c:pt idx="15809">
                  <c:v>67</c:v>
                </c:pt>
                <c:pt idx="15810">
                  <c:v>67</c:v>
                </c:pt>
                <c:pt idx="15811">
                  <c:v>62</c:v>
                </c:pt>
                <c:pt idx="15812">
                  <c:v>63</c:v>
                </c:pt>
                <c:pt idx="15813">
                  <c:v>66</c:v>
                </c:pt>
                <c:pt idx="15814">
                  <c:v>66</c:v>
                </c:pt>
                <c:pt idx="15815">
                  <c:v>65</c:v>
                </c:pt>
                <c:pt idx="15816">
                  <c:v>64</c:v>
                </c:pt>
                <c:pt idx="15817">
                  <c:v>62</c:v>
                </c:pt>
                <c:pt idx="15818">
                  <c:v>60</c:v>
                </c:pt>
                <c:pt idx="15819">
                  <c:v>58</c:v>
                </c:pt>
                <c:pt idx="15820">
                  <c:v>57</c:v>
                </c:pt>
                <c:pt idx="15821">
                  <c:v>54</c:v>
                </c:pt>
                <c:pt idx="15822">
                  <c:v>55</c:v>
                </c:pt>
                <c:pt idx="15823">
                  <c:v>58</c:v>
                </c:pt>
                <c:pt idx="15824">
                  <c:v>57</c:v>
                </c:pt>
                <c:pt idx="15825">
                  <c:v>55</c:v>
                </c:pt>
                <c:pt idx="15826">
                  <c:v>56</c:v>
                </c:pt>
                <c:pt idx="15827">
                  <c:v>56</c:v>
                </c:pt>
                <c:pt idx="15828">
                  <c:v>58</c:v>
                </c:pt>
                <c:pt idx="15829">
                  <c:v>58</c:v>
                </c:pt>
                <c:pt idx="15830">
                  <c:v>60</c:v>
                </c:pt>
                <c:pt idx="15831">
                  <c:v>60</c:v>
                </c:pt>
                <c:pt idx="15832">
                  <c:v>62</c:v>
                </c:pt>
                <c:pt idx="15833">
                  <c:v>63</c:v>
                </c:pt>
                <c:pt idx="15834">
                  <c:v>62</c:v>
                </c:pt>
                <c:pt idx="15835">
                  <c:v>60</c:v>
                </c:pt>
                <c:pt idx="15836">
                  <c:v>63</c:v>
                </c:pt>
                <c:pt idx="15837">
                  <c:v>59</c:v>
                </c:pt>
                <c:pt idx="15838">
                  <c:v>58</c:v>
                </c:pt>
                <c:pt idx="15839">
                  <c:v>59</c:v>
                </c:pt>
                <c:pt idx="15840">
                  <c:v>57</c:v>
                </c:pt>
                <c:pt idx="15841">
                  <c:v>56</c:v>
                </c:pt>
                <c:pt idx="15842">
                  <c:v>51</c:v>
                </c:pt>
                <c:pt idx="15843">
                  <c:v>55</c:v>
                </c:pt>
                <c:pt idx="15844">
                  <c:v>56</c:v>
                </c:pt>
                <c:pt idx="15845">
                  <c:v>53</c:v>
                </c:pt>
                <c:pt idx="15846">
                  <c:v>53</c:v>
                </c:pt>
                <c:pt idx="15847">
                  <c:v>53</c:v>
                </c:pt>
                <c:pt idx="15848">
                  <c:v>54</c:v>
                </c:pt>
                <c:pt idx="15849">
                  <c:v>52</c:v>
                </c:pt>
                <c:pt idx="15850">
                  <c:v>53</c:v>
                </c:pt>
                <c:pt idx="15851">
                  <c:v>54</c:v>
                </c:pt>
                <c:pt idx="15852">
                  <c:v>55</c:v>
                </c:pt>
                <c:pt idx="15853">
                  <c:v>56</c:v>
                </c:pt>
                <c:pt idx="15854">
                  <c:v>68</c:v>
                </c:pt>
                <c:pt idx="15855">
                  <c:v>65</c:v>
                </c:pt>
                <c:pt idx="15856">
                  <c:v>65</c:v>
                </c:pt>
                <c:pt idx="15857">
                  <c:v>67</c:v>
                </c:pt>
                <c:pt idx="15858">
                  <c:v>71</c:v>
                </c:pt>
                <c:pt idx="15859">
                  <c:v>71</c:v>
                </c:pt>
                <c:pt idx="15860">
                  <c:v>72</c:v>
                </c:pt>
                <c:pt idx="15861">
                  <c:v>73</c:v>
                </c:pt>
                <c:pt idx="15862">
                  <c:v>74</c:v>
                </c:pt>
                <c:pt idx="15863">
                  <c:v>74</c:v>
                </c:pt>
                <c:pt idx="15864">
                  <c:v>70</c:v>
                </c:pt>
                <c:pt idx="15865">
                  <c:v>69</c:v>
                </c:pt>
                <c:pt idx="15866">
                  <c:v>67</c:v>
                </c:pt>
                <c:pt idx="15867">
                  <c:v>69</c:v>
                </c:pt>
                <c:pt idx="15868">
                  <c:v>71</c:v>
                </c:pt>
                <c:pt idx="15869">
                  <c:v>69</c:v>
                </c:pt>
                <c:pt idx="15870">
                  <c:v>63</c:v>
                </c:pt>
                <c:pt idx="15871">
                  <c:v>62</c:v>
                </c:pt>
                <c:pt idx="15872">
                  <c:v>59</c:v>
                </c:pt>
                <c:pt idx="15873">
                  <c:v>61</c:v>
                </c:pt>
                <c:pt idx="15874">
                  <c:v>56</c:v>
                </c:pt>
                <c:pt idx="15875">
                  <c:v>52</c:v>
                </c:pt>
                <c:pt idx="15876">
                  <c:v>56</c:v>
                </c:pt>
                <c:pt idx="15877">
                  <c:v>55</c:v>
                </c:pt>
                <c:pt idx="15878">
                  <c:v>52</c:v>
                </c:pt>
                <c:pt idx="15879">
                  <c:v>52</c:v>
                </c:pt>
                <c:pt idx="15880">
                  <c:v>51</c:v>
                </c:pt>
                <c:pt idx="15881">
                  <c:v>52</c:v>
                </c:pt>
                <c:pt idx="15882">
                  <c:v>53</c:v>
                </c:pt>
                <c:pt idx="15883">
                  <c:v>58</c:v>
                </c:pt>
                <c:pt idx="15884">
                  <c:v>61</c:v>
                </c:pt>
                <c:pt idx="15885">
                  <c:v>63</c:v>
                </c:pt>
                <c:pt idx="15886">
                  <c:v>69</c:v>
                </c:pt>
                <c:pt idx="15887">
                  <c:v>70</c:v>
                </c:pt>
                <c:pt idx="15888">
                  <c:v>67</c:v>
                </c:pt>
                <c:pt idx="15889">
                  <c:v>70</c:v>
                </c:pt>
                <c:pt idx="15890">
                  <c:v>67</c:v>
                </c:pt>
                <c:pt idx="15891">
                  <c:v>68</c:v>
                </c:pt>
                <c:pt idx="15892">
                  <c:v>70</c:v>
                </c:pt>
                <c:pt idx="15893">
                  <c:v>72</c:v>
                </c:pt>
                <c:pt idx="15894">
                  <c:v>74</c:v>
                </c:pt>
                <c:pt idx="15895">
                  <c:v>69</c:v>
                </c:pt>
                <c:pt idx="15896">
                  <c:v>68</c:v>
                </c:pt>
                <c:pt idx="15897">
                  <c:v>67</c:v>
                </c:pt>
                <c:pt idx="15898">
                  <c:v>67</c:v>
                </c:pt>
                <c:pt idx="15899">
                  <c:v>69</c:v>
                </c:pt>
                <c:pt idx="15900">
                  <c:v>70</c:v>
                </c:pt>
                <c:pt idx="15901">
                  <c:v>73</c:v>
                </c:pt>
                <c:pt idx="15902">
                  <c:v>75</c:v>
                </c:pt>
                <c:pt idx="15903">
                  <c:v>72</c:v>
                </c:pt>
                <c:pt idx="15904">
                  <c:v>72</c:v>
                </c:pt>
                <c:pt idx="15905">
                  <c:v>72</c:v>
                </c:pt>
                <c:pt idx="15906">
                  <c:v>72</c:v>
                </c:pt>
                <c:pt idx="15907">
                  <c:v>75</c:v>
                </c:pt>
                <c:pt idx="15908">
                  <c:v>73</c:v>
                </c:pt>
                <c:pt idx="15909">
                  <c:v>75</c:v>
                </c:pt>
                <c:pt idx="15910">
                  <c:v>76</c:v>
                </c:pt>
                <c:pt idx="15911">
                  <c:v>72</c:v>
                </c:pt>
                <c:pt idx="15912">
                  <c:v>70</c:v>
                </c:pt>
                <c:pt idx="15913">
                  <c:v>67</c:v>
                </c:pt>
                <c:pt idx="15914">
                  <c:v>66</c:v>
                </c:pt>
                <c:pt idx="15915">
                  <c:v>66</c:v>
                </c:pt>
                <c:pt idx="15916">
                  <c:v>68</c:v>
                </c:pt>
                <c:pt idx="15917">
                  <c:v>67</c:v>
                </c:pt>
                <c:pt idx="15918">
                  <c:v>65</c:v>
                </c:pt>
                <c:pt idx="15919">
                  <c:v>61</c:v>
                </c:pt>
                <c:pt idx="15920">
                  <c:v>65</c:v>
                </c:pt>
                <c:pt idx="15921">
                  <c:v>62</c:v>
                </c:pt>
                <c:pt idx="15922">
                  <c:v>61</c:v>
                </c:pt>
                <c:pt idx="15923">
                  <c:v>63</c:v>
                </c:pt>
                <c:pt idx="15924">
                  <c:v>64</c:v>
                </c:pt>
                <c:pt idx="15925">
                  <c:v>67</c:v>
                </c:pt>
                <c:pt idx="15926">
                  <c:v>70</c:v>
                </c:pt>
                <c:pt idx="15927">
                  <c:v>71</c:v>
                </c:pt>
                <c:pt idx="15928">
                  <c:v>75</c:v>
                </c:pt>
                <c:pt idx="15929">
                  <c:v>74</c:v>
                </c:pt>
                <c:pt idx="15930">
                  <c:v>73</c:v>
                </c:pt>
                <c:pt idx="15931">
                  <c:v>80</c:v>
                </c:pt>
                <c:pt idx="15932">
                  <c:v>76</c:v>
                </c:pt>
                <c:pt idx="15933">
                  <c:v>77</c:v>
                </c:pt>
                <c:pt idx="15934">
                  <c:v>78</c:v>
                </c:pt>
                <c:pt idx="15935">
                  <c:v>77</c:v>
                </c:pt>
                <c:pt idx="15936">
                  <c:v>80</c:v>
                </c:pt>
                <c:pt idx="15937">
                  <c:v>80</c:v>
                </c:pt>
                <c:pt idx="15938">
                  <c:v>75</c:v>
                </c:pt>
                <c:pt idx="15939">
                  <c:v>73</c:v>
                </c:pt>
                <c:pt idx="15940">
                  <c:v>64</c:v>
                </c:pt>
                <c:pt idx="15941">
                  <c:v>66</c:v>
                </c:pt>
                <c:pt idx="15942">
                  <c:v>65</c:v>
                </c:pt>
                <c:pt idx="15943">
                  <c:v>61</c:v>
                </c:pt>
                <c:pt idx="15944">
                  <c:v>64</c:v>
                </c:pt>
                <c:pt idx="15945">
                  <c:v>68</c:v>
                </c:pt>
                <c:pt idx="15946">
                  <c:v>71</c:v>
                </c:pt>
                <c:pt idx="15947">
                  <c:v>71</c:v>
                </c:pt>
                <c:pt idx="15948">
                  <c:v>65</c:v>
                </c:pt>
                <c:pt idx="15949">
                  <c:v>63</c:v>
                </c:pt>
                <c:pt idx="15950">
                  <c:v>62</c:v>
                </c:pt>
                <c:pt idx="15951">
                  <c:v>60</c:v>
                </c:pt>
                <c:pt idx="15952">
                  <c:v>63</c:v>
                </c:pt>
                <c:pt idx="15953">
                  <c:v>67</c:v>
                </c:pt>
                <c:pt idx="15954">
                  <c:v>63</c:v>
                </c:pt>
                <c:pt idx="15955">
                  <c:v>65</c:v>
                </c:pt>
                <c:pt idx="15956">
                  <c:v>63</c:v>
                </c:pt>
                <c:pt idx="15957">
                  <c:v>61</c:v>
                </c:pt>
                <c:pt idx="15958">
                  <c:v>57</c:v>
                </c:pt>
                <c:pt idx="15959">
                  <c:v>59</c:v>
                </c:pt>
                <c:pt idx="15960">
                  <c:v>63</c:v>
                </c:pt>
                <c:pt idx="15961">
                  <c:v>62</c:v>
                </c:pt>
                <c:pt idx="15962">
                  <c:v>66</c:v>
                </c:pt>
                <c:pt idx="15963">
                  <c:v>69</c:v>
                </c:pt>
                <c:pt idx="15964">
                  <c:v>73</c:v>
                </c:pt>
                <c:pt idx="15965">
                  <c:v>72</c:v>
                </c:pt>
                <c:pt idx="15966">
                  <c:v>73</c:v>
                </c:pt>
                <c:pt idx="15967">
                  <c:v>69</c:v>
                </c:pt>
                <c:pt idx="15968">
                  <c:v>71</c:v>
                </c:pt>
                <c:pt idx="15969">
                  <c:v>70</c:v>
                </c:pt>
                <c:pt idx="15970">
                  <c:v>70</c:v>
                </c:pt>
                <c:pt idx="15971">
                  <c:v>67</c:v>
                </c:pt>
                <c:pt idx="15972">
                  <c:v>66</c:v>
                </c:pt>
                <c:pt idx="15973">
                  <c:v>65</c:v>
                </c:pt>
                <c:pt idx="15974">
                  <c:v>62</c:v>
                </c:pt>
                <c:pt idx="15975">
                  <c:v>65</c:v>
                </c:pt>
                <c:pt idx="15976">
                  <c:v>59</c:v>
                </c:pt>
                <c:pt idx="15977">
                  <c:v>53</c:v>
                </c:pt>
                <c:pt idx="15978">
                  <c:v>55</c:v>
                </c:pt>
                <c:pt idx="15979">
                  <c:v>56</c:v>
                </c:pt>
                <c:pt idx="15980">
                  <c:v>58</c:v>
                </c:pt>
                <c:pt idx="15981">
                  <c:v>58</c:v>
                </c:pt>
                <c:pt idx="15982">
                  <c:v>55</c:v>
                </c:pt>
                <c:pt idx="15983">
                  <c:v>55</c:v>
                </c:pt>
                <c:pt idx="15984">
                  <c:v>58</c:v>
                </c:pt>
                <c:pt idx="15985">
                  <c:v>62</c:v>
                </c:pt>
                <c:pt idx="15986">
                  <c:v>63</c:v>
                </c:pt>
                <c:pt idx="15987">
                  <c:v>61</c:v>
                </c:pt>
                <c:pt idx="15988">
                  <c:v>61</c:v>
                </c:pt>
                <c:pt idx="15989">
                  <c:v>63</c:v>
                </c:pt>
                <c:pt idx="15990">
                  <c:v>60</c:v>
                </c:pt>
                <c:pt idx="15991">
                  <c:v>61</c:v>
                </c:pt>
                <c:pt idx="15992">
                  <c:v>60</c:v>
                </c:pt>
                <c:pt idx="15993">
                  <c:v>63</c:v>
                </c:pt>
                <c:pt idx="15994">
                  <c:v>65</c:v>
                </c:pt>
                <c:pt idx="15995">
                  <c:v>67</c:v>
                </c:pt>
                <c:pt idx="15996">
                  <c:v>63</c:v>
                </c:pt>
                <c:pt idx="15997">
                  <c:v>59</c:v>
                </c:pt>
                <c:pt idx="15998">
                  <c:v>63</c:v>
                </c:pt>
                <c:pt idx="15999">
                  <c:v>60</c:v>
                </c:pt>
                <c:pt idx="16000">
                  <c:v>58</c:v>
                </c:pt>
                <c:pt idx="16001">
                  <c:v>56</c:v>
                </c:pt>
                <c:pt idx="16002">
                  <c:v>55</c:v>
                </c:pt>
                <c:pt idx="16003">
                  <c:v>56</c:v>
                </c:pt>
                <c:pt idx="16004">
                  <c:v>60</c:v>
                </c:pt>
                <c:pt idx="16005">
                  <c:v>61</c:v>
                </c:pt>
                <c:pt idx="16006">
                  <c:v>62</c:v>
                </c:pt>
                <c:pt idx="16007">
                  <c:v>63</c:v>
                </c:pt>
                <c:pt idx="16008">
                  <c:v>65</c:v>
                </c:pt>
                <c:pt idx="16009">
                  <c:v>67</c:v>
                </c:pt>
                <c:pt idx="16010">
                  <c:v>60</c:v>
                </c:pt>
                <c:pt idx="16011">
                  <c:v>68</c:v>
                </c:pt>
                <c:pt idx="16012">
                  <c:v>73</c:v>
                </c:pt>
                <c:pt idx="16013">
                  <c:v>79</c:v>
                </c:pt>
                <c:pt idx="16014">
                  <c:v>83</c:v>
                </c:pt>
                <c:pt idx="16015">
                  <c:v>83</c:v>
                </c:pt>
                <c:pt idx="16016">
                  <c:v>77</c:v>
                </c:pt>
                <c:pt idx="16017">
                  <c:v>78</c:v>
                </c:pt>
                <c:pt idx="16018">
                  <c:v>75</c:v>
                </c:pt>
                <c:pt idx="16019">
                  <c:v>74</c:v>
                </c:pt>
                <c:pt idx="16020">
                  <c:v>71</c:v>
                </c:pt>
                <c:pt idx="16021">
                  <c:v>70</c:v>
                </c:pt>
                <c:pt idx="16022">
                  <c:v>69</c:v>
                </c:pt>
                <c:pt idx="16023">
                  <c:v>64</c:v>
                </c:pt>
                <c:pt idx="16024">
                  <c:v>60</c:v>
                </c:pt>
                <c:pt idx="16025">
                  <c:v>61</c:v>
                </c:pt>
                <c:pt idx="16026">
                  <c:v>59</c:v>
                </c:pt>
                <c:pt idx="16027">
                  <c:v>59</c:v>
                </c:pt>
                <c:pt idx="16028">
                  <c:v>63</c:v>
                </c:pt>
                <c:pt idx="16029">
                  <c:v>60</c:v>
                </c:pt>
                <c:pt idx="16030">
                  <c:v>68</c:v>
                </c:pt>
                <c:pt idx="16031">
                  <c:v>69</c:v>
                </c:pt>
                <c:pt idx="16032">
                  <c:v>72</c:v>
                </c:pt>
                <c:pt idx="16033">
                  <c:v>71</c:v>
                </c:pt>
                <c:pt idx="16034">
                  <c:v>73</c:v>
                </c:pt>
                <c:pt idx="16035">
                  <c:v>74</c:v>
                </c:pt>
                <c:pt idx="16036">
                  <c:v>77</c:v>
                </c:pt>
                <c:pt idx="16037">
                  <c:v>74</c:v>
                </c:pt>
                <c:pt idx="16038">
                  <c:v>70</c:v>
                </c:pt>
                <c:pt idx="16039">
                  <c:v>73</c:v>
                </c:pt>
                <c:pt idx="16040">
                  <c:v>68</c:v>
                </c:pt>
                <c:pt idx="16041">
                  <c:v>71</c:v>
                </c:pt>
                <c:pt idx="16042">
                  <c:v>62</c:v>
                </c:pt>
                <c:pt idx="16043">
                  <c:v>61</c:v>
                </c:pt>
                <c:pt idx="16044">
                  <c:v>63</c:v>
                </c:pt>
                <c:pt idx="16045">
                  <c:v>63</c:v>
                </c:pt>
                <c:pt idx="16046">
                  <c:v>62</c:v>
                </c:pt>
                <c:pt idx="16047">
                  <c:v>62</c:v>
                </c:pt>
                <c:pt idx="16048">
                  <c:v>62</c:v>
                </c:pt>
                <c:pt idx="16049">
                  <c:v>64</c:v>
                </c:pt>
                <c:pt idx="16050">
                  <c:v>65</c:v>
                </c:pt>
                <c:pt idx="16051">
                  <c:v>63</c:v>
                </c:pt>
                <c:pt idx="16052">
                  <c:v>63</c:v>
                </c:pt>
                <c:pt idx="16053">
                  <c:v>57</c:v>
                </c:pt>
                <c:pt idx="16054">
                  <c:v>56</c:v>
                </c:pt>
                <c:pt idx="16055">
                  <c:v>56</c:v>
                </c:pt>
                <c:pt idx="16056">
                  <c:v>55</c:v>
                </c:pt>
                <c:pt idx="16057">
                  <c:v>54</c:v>
                </c:pt>
                <c:pt idx="16058">
                  <c:v>58</c:v>
                </c:pt>
                <c:pt idx="16059">
                  <c:v>59</c:v>
                </c:pt>
                <c:pt idx="16060">
                  <c:v>56</c:v>
                </c:pt>
                <c:pt idx="16061">
                  <c:v>59</c:v>
                </c:pt>
                <c:pt idx="16062">
                  <c:v>64</c:v>
                </c:pt>
                <c:pt idx="16063">
                  <c:v>66</c:v>
                </c:pt>
                <c:pt idx="16064">
                  <c:v>65</c:v>
                </c:pt>
                <c:pt idx="16065">
                  <c:v>67</c:v>
                </c:pt>
                <c:pt idx="16066">
                  <c:v>69</c:v>
                </c:pt>
                <c:pt idx="16067">
                  <c:v>72</c:v>
                </c:pt>
                <c:pt idx="16068">
                  <c:v>76</c:v>
                </c:pt>
                <c:pt idx="16069">
                  <c:v>74</c:v>
                </c:pt>
                <c:pt idx="16070">
                  <c:v>71</c:v>
                </c:pt>
                <c:pt idx="16071">
                  <c:v>71</c:v>
                </c:pt>
                <c:pt idx="16072">
                  <c:v>73</c:v>
                </c:pt>
                <c:pt idx="16073">
                  <c:v>71</c:v>
                </c:pt>
                <c:pt idx="16074">
                  <c:v>70</c:v>
                </c:pt>
                <c:pt idx="16075">
                  <c:v>69</c:v>
                </c:pt>
                <c:pt idx="16076">
                  <c:v>69</c:v>
                </c:pt>
                <c:pt idx="16077">
                  <c:v>71</c:v>
                </c:pt>
                <c:pt idx="16078">
                  <c:v>74</c:v>
                </c:pt>
                <c:pt idx="16079">
                  <c:v>72</c:v>
                </c:pt>
                <c:pt idx="16080">
                  <c:v>68</c:v>
                </c:pt>
                <c:pt idx="16081">
                  <c:v>68</c:v>
                </c:pt>
                <c:pt idx="16082">
                  <c:v>65</c:v>
                </c:pt>
                <c:pt idx="16083">
                  <c:v>64</c:v>
                </c:pt>
                <c:pt idx="16084">
                  <c:v>65</c:v>
                </c:pt>
                <c:pt idx="16085">
                  <c:v>64</c:v>
                </c:pt>
                <c:pt idx="16086">
                  <c:v>59</c:v>
                </c:pt>
                <c:pt idx="16087">
                  <c:v>58</c:v>
                </c:pt>
                <c:pt idx="16088">
                  <c:v>58</c:v>
                </c:pt>
                <c:pt idx="16089">
                  <c:v>56</c:v>
                </c:pt>
                <c:pt idx="16090">
                  <c:v>51</c:v>
                </c:pt>
                <c:pt idx="16091">
                  <c:v>54</c:v>
                </c:pt>
                <c:pt idx="16092">
                  <c:v>60</c:v>
                </c:pt>
                <c:pt idx="16093">
                  <c:v>64</c:v>
                </c:pt>
                <c:pt idx="16094">
                  <c:v>67</c:v>
                </c:pt>
                <c:pt idx="16095">
                  <c:v>64</c:v>
                </c:pt>
                <c:pt idx="16096">
                  <c:v>61</c:v>
                </c:pt>
                <c:pt idx="16097">
                  <c:v>64</c:v>
                </c:pt>
                <c:pt idx="16098">
                  <c:v>66</c:v>
                </c:pt>
                <c:pt idx="16099">
                  <c:v>67</c:v>
                </c:pt>
                <c:pt idx="16100">
                  <c:v>65</c:v>
                </c:pt>
                <c:pt idx="16101">
                  <c:v>65</c:v>
                </c:pt>
                <c:pt idx="16102">
                  <c:v>67</c:v>
                </c:pt>
                <c:pt idx="16103">
                  <c:v>68</c:v>
                </c:pt>
                <c:pt idx="16104">
                  <c:v>63</c:v>
                </c:pt>
                <c:pt idx="16105">
                  <c:v>62</c:v>
                </c:pt>
                <c:pt idx="16106">
                  <c:v>65</c:v>
                </c:pt>
                <c:pt idx="16107">
                  <c:v>73</c:v>
                </c:pt>
                <c:pt idx="16108">
                  <c:v>73</c:v>
                </c:pt>
                <c:pt idx="16109">
                  <c:v>77</c:v>
                </c:pt>
                <c:pt idx="16110">
                  <c:v>80</c:v>
                </c:pt>
                <c:pt idx="16111">
                  <c:v>79</c:v>
                </c:pt>
                <c:pt idx="16112">
                  <c:v>82</c:v>
                </c:pt>
                <c:pt idx="16113">
                  <c:v>80</c:v>
                </c:pt>
                <c:pt idx="16114">
                  <c:v>84</c:v>
                </c:pt>
                <c:pt idx="16115">
                  <c:v>81</c:v>
                </c:pt>
                <c:pt idx="16116">
                  <c:v>86</c:v>
                </c:pt>
                <c:pt idx="16117">
                  <c:v>87</c:v>
                </c:pt>
                <c:pt idx="16118">
                  <c:v>81</c:v>
                </c:pt>
                <c:pt idx="16119">
                  <c:v>76</c:v>
                </c:pt>
                <c:pt idx="16120">
                  <c:v>77</c:v>
                </c:pt>
                <c:pt idx="16121">
                  <c:v>74</c:v>
                </c:pt>
                <c:pt idx="16122">
                  <c:v>72</c:v>
                </c:pt>
                <c:pt idx="16123">
                  <c:v>75</c:v>
                </c:pt>
                <c:pt idx="16124">
                  <c:v>80</c:v>
                </c:pt>
                <c:pt idx="16125">
                  <c:v>83</c:v>
                </c:pt>
                <c:pt idx="16126">
                  <c:v>77</c:v>
                </c:pt>
                <c:pt idx="16127">
                  <c:v>76</c:v>
                </c:pt>
                <c:pt idx="16128">
                  <c:v>74</c:v>
                </c:pt>
                <c:pt idx="16129">
                  <c:v>72</c:v>
                </c:pt>
                <c:pt idx="16130">
                  <c:v>72</c:v>
                </c:pt>
                <c:pt idx="16131">
                  <c:v>73</c:v>
                </c:pt>
                <c:pt idx="16132">
                  <c:v>72</c:v>
                </c:pt>
                <c:pt idx="16133">
                  <c:v>73</c:v>
                </c:pt>
                <c:pt idx="16134">
                  <c:v>66</c:v>
                </c:pt>
                <c:pt idx="16135">
                  <c:v>63</c:v>
                </c:pt>
                <c:pt idx="16136">
                  <c:v>61</c:v>
                </c:pt>
                <c:pt idx="16137">
                  <c:v>60</c:v>
                </c:pt>
                <c:pt idx="16138">
                  <c:v>61</c:v>
                </c:pt>
                <c:pt idx="16139">
                  <c:v>61</c:v>
                </c:pt>
                <c:pt idx="16140">
                  <c:v>60</c:v>
                </c:pt>
                <c:pt idx="16141">
                  <c:v>64</c:v>
                </c:pt>
                <c:pt idx="16142">
                  <c:v>64</c:v>
                </c:pt>
                <c:pt idx="16143">
                  <c:v>66</c:v>
                </c:pt>
                <c:pt idx="16144">
                  <c:v>66</c:v>
                </c:pt>
                <c:pt idx="16145">
                  <c:v>63</c:v>
                </c:pt>
                <c:pt idx="16146">
                  <c:v>65</c:v>
                </c:pt>
                <c:pt idx="16147">
                  <c:v>64</c:v>
                </c:pt>
                <c:pt idx="16148">
                  <c:v>63</c:v>
                </c:pt>
                <c:pt idx="16149">
                  <c:v>62</c:v>
                </c:pt>
                <c:pt idx="16150">
                  <c:v>61</c:v>
                </c:pt>
                <c:pt idx="16151">
                  <c:v>64</c:v>
                </c:pt>
                <c:pt idx="16152">
                  <c:v>61</c:v>
                </c:pt>
                <c:pt idx="16153">
                  <c:v>61</c:v>
                </c:pt>
                <c:pt idx="16154">
                  <c:v>62</c:v>
                </c:pt>
                <c:pt idx="16155">
                  <c:v>59</c:v>
                </c:pt>
                <c:pt idx="16156">
                  <c:v>60</c:v>
                </c:pt>
                <c:pt idx="16157">
                  <c:v>58</c:v>
                </c:pt>
                <c:pt idx="16158">
                  <c:v>58</c:v>
                </c:pt>
                <c:pt idx="16159">
                  <c:v>56</c:v>
                </c:pt>
                <c:pt idx="16160">
                  <c:v>54</c:v>
                </c:pt>
                <c:pt idx="16161">
                  <c:v>54</c:v>
                </c:pt>
                <c:pt idx="16162">
                  <c:v>55</c:v>
                </c:pt>
                <c:pt idx="16163">
                  <c:v>56</c:v>
                </c:pt>
                <c:pt idx="16164">
                  <c:v>56</c:v>
                </c:pt>
                <c:pt idx="16165">
                  <c:v>56</c:v>
                </c:pt>
                <c:pt idx="16166">
                  <c:v>60</c:v>
                </c:pt>
                <c:pt idx="16167">
                  <c:v>66</c:v>
                </c:pt>
                <c:pt idx="16168">
                  <c:v>68</c:v>
                </c:pt>
                <c:pt idx="16169">
                  <c:v>70</c:v>
                </c:pt>
                <c:pt idx="16170">
                  <c:v>70</c:v>
                </c:pt>
                <c:pt idx="16171">
                  <c:v>69</c:v>
                </c:pt>
                <c:pt idx="16172">
                  <c:v>74</c:v>
                </c:pt>
                <c:pt idx="16173">
                  <c:v>74</c:v>
                </c:pt>
                <c:pt idx="16174">
                  <c:v>74</c:v>
                </c:pt>
                <c:pt idx="16175">
                  <c:v>69</c:v>
                </c:pt>
                <c:pt idx="16176">
                  <c:v>71</c:v>
                </c:pt>
                <c:pt idx="16177">
                  <c:v>68</c:v>
                </c:pt>
                <c:pt idx="16178">
                  <c:v>67</c:v>
                </c:pt>
                <c:pt idx="16179">
                  <c:v>67</c:v>
                </c:pt>
                <c:pt idx="16180">
                  <c:v>64</c:v>
                </c:pt>
                <c:pt idx="16181">
                  <c:v>64</c:v>
                </c:pt>
                <c:pt idx="16182">
                  <c:v>63</c:v>
                </c:pt>
                <c:pt idx="16183">
                  <c:v>65</c:v>
                </c:pt>
                <c:pt idx="16184">
                  <c:v>66</c:v>
                </c:pt>
                <c:pt idx="16185">
                  <c:v>65</c:v>
                </c:pt>
                <c:pt idx="16186">
                  <c:v>70</c:v>
                </c:pt>
                <c:pt idx="16187">
                  <c:v>76</c:v>
                </c:pt>
                <c:pt idx="16188">
                  <c:v>72</c:v>
                </c:pt>
                <c:pt idx="16189">
                  <c:v>77</c:v>
                </c:pt>
                <c:pt idx="16190">
                  <c:v>71</c:v>
                </c:pt>
                <c:pt idx="16191">
                  <c:v>72</c:v>
                </c:pt>
                <c:pt idx="16192">
                  <c:v>75</c:v>
                </c:pt>
                <c:pt idx="16193">
                  <c:v>77</c:v>
                </c:pt>
                <c:pt idx="16194">
                  <c:v>75</c:v>
                </c:pt>
                <c:pt idx="16195">
                  <c:v>70</c:v>
                </c:pt>
                <c:pt idx="16196">
                  <c:v>68</c:v>
                </c:pt>
                <c:pt idx="16197">
                  <c:v>67</c:v>
                </c:pt>
                <c:pt idx="16198">
                  <c:v>62</c:v>
                </c:pt>
                <c:pt idx="16199">
                  <c:v>61</c:v>
                </c:pt>
                <c:pt idx="16200">
                  <c:v>67</c:v>
                </c:pt>
                <c:pt idx="16201">
                  <c:v>64</c:v>
                </c:pt>
                <c:pt idx="16202">
                  <c:v>64</c:v>
                </c:pt>
                <c:pt idx="16203">
                  <c:v>61</c:v>
                </c:pt>
                <c:pt idx="16204">
                  <c:v>56</c:v>
                </c:pt>
                <c:pt idx="16205">
                  <c:v>56</c:v>
                </c:pt>
                <c:pt idx="16206">
                  <c:v>59</c:v>
                </c:pt>
                <c:pt idx="16207">
                  <c:v>62</c:v>
                </c:pt>
                <c:pt idx="16208">
                  <c:v>63</c:v>
                </c:pt>
                <c:pt idx="16209">
                  <c:v>62</c:v>
                </c:pt>
                <c:pt idx="16210">
                  <c:v>63</c:v>
                </c:pt>
                <c:pt idx="16211">
                  <c:v>63</c:v>
                </c:pt>
                <c:pt idx="16212">
                  <c:v>58</c:v>
                </c:pt>
                <c:pt idx="16213">
                  <c:v>58</c:v>
                </c:pt>
                <c:pt idx="16214">
                  <c:v>53</c:v>
                </c:pt>
                <c:pt idx="16215">
                  <c:v>52</c:v>
                </c:pt>
                <c:pt idx="16216">
                  <c:v>53</c:v>
                </c:pt>
                <c:pt idx="16217">
                  <c:v>53</c:v>
                </c:pt>
                <c:pt idx="16218">
                  <c:v>54</c:v>
                </c:pt>
                <c:pt idx="16219">
                  <c:v>53</c:v>
                </c:pt>
                <c:pt idx="16220">
                  <c:v>54</c:v>
                </c:pt>
                <c:pt idx="16221">
                  <c:v>53</c:v>
                </c:pt>
                <c:pt idx="16222">
                  <c:v>56</c:v>
                </c:pt>
                <c:pt idx="16223">
                  <c:v>58</c:v>
                </c:pt>
                <c:pt idx="16224">
                  <c:v>55</c:v>
                </c:pt>
                <c:pt idx="16225">
                  <c:v>56</c:v>
                </c:pt>
                <c:pt idx="16226">
                  <c:v>60</c:v>
                </c:pt>
                <c:pt idx="16227">
                  <c:v>59</c:v>
                </c:pt>
                <c:pt idx="16228">
                  <c:v>65</c:v>
                </c:pt>
                <c:pt idx="16229">
                  <c:v>67</c:v>
                </c:pt>
                <c:pt idx="16230">
                  <c:v>64</c:v>
                </c:pt>
                <c:pt idx="16231">
                  <c:v>68</c:v>
                </c:pt>
                <c:pt idx="16232">
                  <c:v>67</c:v>
                </c:pt>
                <c:pt idx="16233">
                  <c:v>72</c:v>
                </c:pt>
                <c:pt idx="16234">
                  <c:v>71</c:v>
                </c:pt>
                <c:pt idx="16235">
                  <c:v>65</c:v>
                </c:pt>
                <c:pt idx="16236">
                  <c:v>65</c:v>
                </c:pt>
                <c:pt idx="16237">
                  <c:v>67</c:v>
                </c:pt>
                <c:pt idx="16238">
                  <c:v>69</c:v>
                </c:pt>
                <c:pt idx="16239">
                  <c:v>78</c:v>
                </c:pt>
                <c:pt idx="16240">
                  <c:v>75</c:v>
                </c:pt>
                <c:pt idx="16241">
                  <c:v>75</c:v>
                </c:pt>
                <c:pt idx="16242">
                  <c:v>74</c:v>
                </c:pt>
                <c:pt idx="16243">
                  <c:v>71</c:v>
                </c:pt>
                <c:pt idx="16244">
                  <c:v>71</c:v>
                </c:pt>
                <c:pt idx="16245">
                  <c:v>70</c:v>
                </c:pt>
                <c:pt idx="16246">
                  <c:v>69</c:v>
                </c:pt>
                <c:pt idx="16247">
                  <c:v>70</c:v>
                </c:pt>
                <c:pt idx="16248">
                  <c:v>70</c:v>
                </c:pt>
                <c:pt idx="16249">
                  <c:v>68</c:v>
                </c:pt>
                <c:pt idx="16250">
                  <c:v>66</c:v>
                </c:pt>
                <c:pt idx="16251">
                  <c:v>56</c:v>
                </c:pt>
                <c:pt idx="16252">
                  <c:v>54</c:v>
                </c:pt>
                <c:pt idx="16253">
                  <c:v>57</c:v>
                </c:pt>
                <c:pt idx="16254">
                  <c:v>64</c:v>
                </c:pt>
                <c:pt idx="16255">
                  <c:v>68</c:v>
                </c:pt>
                <c:pt idx="16256">
                  <c:v>69</c:v>
                </c:pt>
                <c:pt idx="16257">
                  <c:v>66</c:v>
                </c:pt>
                <c:pt idx="16258">
                  <c:v>71</c:v>
                </c:pt>
                <c:pt idx="16259">
                  <c:v>74</c:v>
                </c:pt>
                <c:pt idx="16260">
                  <c:v>79</c:v>
                </c:pt>
                <c:pt idx="16261">
                  <c:v>80</c:v>
                </c:pt>
                <c:pt idx="16262">
                  <c:v>75</c:v>
                </c:pt>
                <c:pt idx="16263">
                  <c:v>80</c:v>
                </c:pt>
                <c:pt idx="16264">
                  <c:v>83</c:v>
                </c:pt>
                <c:pt idx="16265">
                  <c:v>80</c:v>
                </c:pt>
                <c:pt idx="16266">
                  <c:v>75</c:v>
                </c:pt>
                <c:pt idx="16267">
                  <c:v>68</c:v>
                </c:pt>
                <c:pt idx="16268">
                  <c:v>70</c:v>
                </c:pt>
                <c:pt idx="16269">
                  <c:v>73</c:v>
                </c:pt>
                <c:pt idx="16270">
                  <c:v>68</c:v>
                </c:pt>
                <c:pt idx="16271">
                  <c:v>67</c:v>
                </c:pt>
                <c:pt idx="16272">
                  <c:v>62</c:v>
                </c:pt>
                <c:pt idx="16273">
                  <c:v>62</c:v>
                </c:pt>
                <c:pt idx="16274">
                  <c:v>63</c:v>
                </c:pt>
                <c:pt idx="16275">
                  <c:v>62</c:v>
                </c:pt>
                <c:pt idx="16276">
                  <c:v>59</c:v>
                </c:pt>
                <c:pt idx="16277">
                  <c:v>62</c:v>
                </c:pt>
                <c:pt idx="16278">
                  <c:v>60</c:v>
                </c:pt>
                <c:pt idx="16279">
                  <c:v>66</c:v>
                </c:pt>
                <c:pt idx="16280">
                  <c:v>62</c:v>
                </c:pt>
                <c:pt idx="16281">
                  <c:v>63</c:v>
                </c:pt>
                <c:pt idx="16282">
                  <c:v>66</c:v>
                </c:pt>
                <c:pt idx="16283">
                  <c:v>67</c:v>
                </c:pt>
                <c:pt idx="16284">
                  <c:v>68</c:v>
                </c:pt>
                <c:pt idx="16285">
                  <c:v>64</c:v>
                </c:pt>
                <c:pt idx="16286">
                  <c:v>69</c:v>
                </c:pt>
                <c:pt idx="16287">
                  <c:v>69</c:v>
                </c:pt>
                <c:pt idx="16288">
                  <c:v>72</c:v>
                </c:pt>
                <c:pt idx="16289">
                  <c:v>75</c:v>
                </c:pt>
                <c:pt idx="16290">
                  <c:v>72</c:v>
                </c:pt>
                <c:pt idx="16291">
                  <c:v>77</c:v>
                </c:pt>
                <c:pt idx="16292">
                  <c:v>78</c:v>
                </c:pt>
                <c:pt idx="16293">
                  <c:v>78</c:v>
                </c:pt>
                <c:pt idx="16294">
                  <c:v>77</c:v>
                </c:pt>
                <c:pt idx="16295">
                  <c:v>80</c:v>
                </c:pt>
                <c:pt idx="16296">
                  <c:v>81</c:v>
                </c:pt>
                <c:pt idx="16297">
                  <c:v>87</c:v>
                </c:pt>
                <c:pt idx="16298">
                  <c:v>84</c:v>
                </c:pt>
                <c:pt idx="16299">
                  <c:v>89</c:v>
                </c:pt>
                <c:pt idx="16300">
                  <c:v>90</c:v>
                </c:pt>
                <c:pt idx="16301">
                  <c:v>80</c:v>
                </c:pt>
                <c:pt idx="16302">
                  <c:v>78</c:v>
                </c:pt>
                <c:pt idx="16303">
                  <c:v>76</c:v>
                </c:pt>
                <c:pt idx="16304">
                  <c:v>78</c:v>
                </c:pt>
                <c:pt idx="16305">
                  <c:v>78</c:v>
                </c:pt>
                <c:pt idx="16306">
                  <c:v>75</c:v>
                </c:pt>
                <c:pt idx="16307">
                  <c:v>76</c:v>
                </c:pt>
                <c:pt idx="16308">
                  <c:v>78</c:v>
                </c:pt>
                <c:pt idx="16309">
                  <c:v>78</c:v>
                </c:pt>
                <c:pt idx="16310">
                  <c:v>80</c:v>
                </c:pt>
                <c:pt idx="16311">
                  <c:v>76</c:v>
                </c:pt>
                <c:pt idx="16312">
                  <c:v>70</c:v>
                </c:pt>
                <c:pt idx="16313">
                  <c:v>73</c:v>
                </c:pt>
                <c:pt idx="16314">
                  <c:v>79</c:v>
                </c:pt>
                <c:pt idx="16315">
                  <c:v>79</c:v>
                </c:pt>
                <c:pt idx="16316">
                  <c:v>74</c:v>
                </c:pt>
                <c:pt idx="16317">
                  <c:v>77</c:v>
                </c:pt>
                <c:pt idx="16318">
                  <c:v>77</c:v>
                </c:pt>
                <c:pt idx="16319">
                  <c:v>75</c:v>
                </c:pt>
                <c:pt idx="16320">
                  <c:v>71</c:v>
                </c:pt>
                <c:pt idx="16321">
                  <c:v>68</c:v>
                </c:pt>
                <c:pt idx="16322">
                  <c:v>65</c:v>
                </c:pt>
                <c:pt idx="16323">
                  <c:v>65</c:v>
                </c:pt>
                <c:pt idx="16324">
                  <c:v>70</c:v>
                </c:pt>
                <c:pt idx="16325">
                  <c:v>70</c:v>
                </c:pt>
                <c:pt idx="16326">
                  <c:v>66</c:v>
                </c:pt>
                <c:pt idx="16327">
                  <c:v>66</c:v>
                </c:pt>
                <c:pt idx="16328">
                  <c:v>66</c:v>
                </c:pt>
                <c:pt idx="16329">
                  <c:v>65</c:v>
                </c:pt>
                <c:pt idx="16330">
                  <c:v>68</c:v>
                </c:pt>
                <c:pt idx="16331">
                  <c:v>68</c:v>
                </c:pt>
                <c:pt idx="16332">
                  <c:v>64</c:v>
                </c:pt>
                <c:pt idx="16333">
                  <c:v>69</c:v>
                </c:pt>
                <c:pt idx="16334">
                  <c:v>73</c:v>
                </c:pt>
                <c:pt idx="16335">
                  <c:v>71</c:v>
                </c:pt>
                <c:pt idx="16336">
                  <c:v>70</c:v>
                </c:pt>
                <c:pt idx="16337">
                  <c:v>72</c:v>
                </c:pt>
                <c:pt idx="16338">
                  <c:v>72</c:v>
                </c:pt>
                <c:pt idx="16339">
                  <c:v>70</c:v>
                </c:pt>
                <c:pt idx="16340">
                  <c:v>70</c:v>
                </c:pt>
                <c:pt idx="16341">
                  <c:v>68</c:v>
                </c:pt>
                <c:pt idx="16342">
                  <c:v>69</c:v>
                </c:pt>
                <c:pt idx="16343">
                  <c:v>68</c:v>
                </c:pt>
                <c:pt idx="16344">
                  <c:v>71</c:v>
                </c:pt>
                <c:pt idx="16345">
                  <c:v>67</c:v>
                </c:pt>
                <c:pt idx="16346">
                  <c:v>65</c:v>
                </c:pt>
                <c:pt idx="16347">
                  <c:v>67</c:v>
                </c:pt>
                <c:pt idx="16348">
                  <c:v>68</c:v>
                </c:pt>
                <c:pt idx="16349">
                  <c:v>68</c:v>
                </c:pt>
                <c:pt idx="16350">
                  <c:v>68</c:v>
                </c:pt>
                <c:pt idx="16351">
                  <c:v>69</c:v>
                </c:pt>
                <c:pt idx="16352">
                  <c:v>72</c:v>
                </c:pt>
                <c:pt idx="16353">
                  <c:v>74</c:v>
                </c:pt>
                <c:pt idx="16354">
                  <c:v>73</c:v>
                </c:pt>
                <c:pt idx="16355">
                  <c:v>71</c:v>
                </c:pt>
                <c:pt idx="16356">
                  <c:v>67</c:v>
                </c:pt>
                <c:pt idx="16357">
                  <c:v>66</c:v>
                </c:pt>
                <c:pt idx="16358">
                  <c:v>70</c:v>
                </c:pt>
                <c:pt idx="16359">
                  <c:v>66</c:v>
                </c:pt>
                <c:pt idx="16360">
                  <c:v>64</c:v>
                </c:pt>
                <c:pt idx="16361">
                  <c:v>67</c:v>
                </c:pt>
                <c:pt idx="16362">
                  <c:v>64</c:v>
                </c:pt>
                <c:pt idx="16363">
                  <c:v>67</c:v>
                </c:pt>
                <c:pt idx="16364">
                  <c:v>63</c:v>
                </c:pt>
                <c:pt idx="16365">
                  <c:v>61</c:v>
                </c:pt>
                <c:pt idx="16366">
                  <c:v>61</c:v>
                </c:pt>
                <c:pt idx="16367">
                  <c:v>62</c:v>
                </c:pt>
                <c:pt idx="16368">
                  <c:v>69</c:v>
                </c:pt>
                <c:pt idx="16369">
                  <c:v>69</c:v>
                </c:pt>
                <c:pt idx="16370">
                  <c:v>67</c:v>
                </c:pt>
                <c:pt idx="16371">
                  <c:v>68</c:v>
                </c:pt>
                <c:pt idx="16372">
                  <c:v>70</c:v>
                </c:pt>
                <c:pt idx="16373">
                  <c:v>68</c:v>
                </c:pt>
                <c:pt idx="16374">
                  <c:v>68</c:v>
                </c:pt>
                <c:pt idx="16375">
                  <c:v>71</c:v>
                </c:pt>
                <c:pt idx="16376">
                  <c:v>71</c:v>
                </c:pt>
                <c:pt idx="16377">
                  <c:v>69</c:v>
                </c:pt>
                <c:pt idx="16378">
                  <c:v>70</c:v>
                </c:pt>
                <c:pt idx="16379">
                  <c:v>68</c:v>
                </c:pt>
                <c:pt idx="16380">
                  <c:v>63</c:v>
                </c:pt>
                <c:pt idx="16381">
                  <c:v>61</c:v>
                </c:pt>
                <c:pt idx="16382">
                  <c:v>57</c:v>
                </c:pt>
                <c:pt idx="16383">
                  <c:v>59</c:v>
                </c:pt>
                <c:pt idx="16384">
                  <c:v>58</c:v>
                </c:pt>
                <c:pt idx="16385">
                  <c:v>56</c:v>
                </c:pt>
                <c:pt idx="16386">
                  <c:v>59</c:v>
                </c:pt>
                <c:pt idx="16387">
                  <c:v>58</c:v>
                </c:pt>
                <c:pt idx="16388">
                  <c:v>63</c:v>
                </c:pt>
                <c:pt idx="16389">
                  <c:v>62</c:v>
                </c:pt>
                <c:pt idx="16390">
                  <c:v>62</c:v>
                </c:pt>
                <c:pt idx="16391">
                  <c:v>65</c:v>
                </c:pt>
                <c:pt idx="16392">
                  <c:v>66</c:v>
                </c:pt>
                <c:pt idx="16393">
                  <c:v>67</c:v>
                </c:pt>
                <c:pt idx="16394">
                  <c:v>68</c:v>
                </c:pt>
                <c:pt idx="16395">
                  <c:v>71</c:v>
                </c:pt>
                <c:pt idx="16396">
                  <c:v>69</c:v>
                </c:pt>
                <c:pt idx="16397">
                  <c:v>70</c:v>
                </c:pt>
                <c:pt idx="16398">
                  <c:v>68</c:v>
                </c:pt>
                <c:pt idx="16399">
                  <c:v>70</c:v>
                </c:pt>
                <c:pt idx="16400">
                  <c:v>64</c:v>
                </c:pt>
                <c:pt idx="16401">
                  <c:v>62</c:v>
                </c:pt>
                <c:pt idx="16402">
                  <c:v>60</c:v>
                </c:pt>
                <c:pt idx="16403">
                  <c:v>65</c:v>
                </c:pt>
                <c:pt idx="16404">
                  <c:v>64</c:v>
                </c:pt>
                <c:pt idx="16405">
                  <c:v>64</c:v>
                </c:pt>
                <c:pt idx="16406">
                  <c:v>62</c:v>
                </c:pt>
                <c:pt idx="16407">
                  <c:v>63</c:v>
                </c:pt>
                <c:pt idx="16408">
                  <c:v>66</c:v>
                </c:pt>
                <c:pt idx="16409">
                  <c:v>66</c:v>
                </c:pt>
                <c:pt idx="16410">
                  <c:v>66</c:v>
                </c:pt>
                <c:pt idx="16411">
                  <c:v>68</c:v>
                </c:pt>
                <c:pt idx="16412">
                  <c:v>71</c:v>
                </c:pt>
                <c:pt idx="16413">
                  <c:v>69</c:v>
                </c:pt>
                <c:pt idx="16414">
                  <c:v>69</c:v>
                </c:pt>
                <c:pt idx="16415">
                  <c:v>69</c:v>
                </c:pt>
                <c:pt idx="16416">
                  <c:v>67</c:v>
                </c:pt>
                <c:pt idx="16417">
                  <c:v>68</c:v>
                </c:pt>
                <c:pt idx="16418">
                  <c:v>72</c:v>
                </c:pt>
                <c:pt idx="16419">
                  <c:v>69</c:v>
                </c:pt>
                <c:pt idx="16420">
                  <c:v>66</c:v>
                </c:pt>
                <c:pt idx="16421">
                  <c:v>62</c:v>
                </c:pt>
                <c:pt idx="16422">
                  <c:v>63</c:v>
                </c:pt>
                <c:pt idx="16423">
                  <c:v>57</c:v>
                </c:pt>
                <c:pt idx="16424">
                  <c:v>54</c:v>
                </c:pt>
                <c:pt idx="16425">
                  <c:v>55</c:v>
                </c:pt>
                <c:pt idx="16426">
                  <c:v>56</c:v>
                </c:pt>
                <c:pt idx="16427">
                  <c:v>50</c:v>
                </c:pt>
                <c:pt idx="16428">
                  <c:v>55</c:v>
                </c:pt>
                <c:pt idx="16429">
                  <c:v>49</c:v>
                </c:pt>
                <c:pt idx="16430">
                  <c:v>52</c:v>
                </c:pt>
                <c:pt idx="16431">
                  <c:v>54</c:v>
                </c:pt>
                <c:pt idx="16432">
                  <c:v>52</c:v>
                </c:pt>
                <c:pt idx="16433">
                  <c:v>53</c:v>
                </c:pt>
                <c:pt idx="16434">
                  <c:v>54</c:v>
                </c:pt>
                <c:pt idx="16435">
                  <c:v>56</c:v>
                </c:pt>
                <c:pt idx="16436">
                  <c:v>62</c:v>
                </c:pt>
                <c:pt idx="16437">
                  <c:v>65</c:v>
                </c:pt>
                <c:pt idx="16438">
                  <c:v>62</c:v>
                </c:pt>
                <c:pt idx="16439">
                  <c:v>66</c:v>
                </c:pt>
                <c:pt idx="16440">
                  <c:v>66</c:v>
                </c:pt>
                <c:pt idx="16441">
                  <c:v>70</c:v>
                </c:pt>
                <c:pt idx="16442">
                  <c:v>70</c:v>
                </c:pt>
                <c:pt idx="16443">
                  <c:v>70</c:v>
                </c:pt>
                <c:pt idx="16444">
                  <c:v>71</c:v>
                </c:pt>
                <c:pt idx="16445">
                  <c:v>70</c:v>
                </c:pt>
                <c:pt idx="16446">
                  <c:v>69</c:v>
                </c:pt>
                <c:pt idx="16447">
                  <c:v>69</c:v>
                </c:pt>
                <c:pt idx="16448">
                  <c:v>63</c:v>
                </c:pt>
                <c:pt idx="16449">
                  <c:v>60</c:v>
                </c:pt>
                <c:pt idx="16450">
                  <c:v>60</c:v>
                </c:pt>
                <c:pt idx="16451">
                  <c:v>56</c:v>
                </c:pt>
                <c:pt idx="16452">
                  <c:v>62</c:v>
                </c:pt>
                <c:pt idx="16453">
                  <c:v>57</c:v>
                </c:pt>
                <c:pt idx="16454">
                  <c:v>52</c:v>
                </c:pt>
                <c:pt idx="16455">
                  <c:v>50</c:v>
                </c:pt>
                <c:pt idx="16456">
                  <c:v>53</c:v>
                </c:pt>
                <c:pt idx="16457">
                  <c:v>57</c:v>
                </c:pt>
                <c:pt idx="16458">
                  <c:v>60</c:v>
                </c:pt>
                <c:pt idx="16459">
                  <c:v>60</c:v>
                </c:pt>
                <c:pt idx="16460">
                  <c:v>64</c:v>
                </c:pt>
                <c:pt idx="16461">
                  <c:v>68</c:v>
                </c:pt>
                <c:pt idx="16462">
                  <c:v>73</c:v>
                </c:pt>
                <c:pt idx="16463">
                  <c:v>74</c:v>
                </c:pt>
                <c:pt idx="16464">
                  <c:v>73</c:v>
                </c:pt>
                <c:pt idx="16465">
                  <c:v>78</c:v>
                </c:pt>
                <c:pt idx="16466">
                  <c:v>78</c:v>
                </c:pt>
                <c:pt idx="16467">
                  <c:v>88</c:v>
                </c:pt>
                <c:pt idx="16468">
                  <c:v>92</c:v>
                </c:pt>
                <c:pt idx="16469">
                  <c:v>91</c:v>
                </c:pt>
                <c:pt idx="16470">
                  <c:v>91</c:v>
                </c:pt>
                <c:pt idx="16471">
                  <c:v>89</c:v>
                </c:pt>
                <c:pt idx="16472">
                  <c:v>85</c:v>
                </c:pt>
                <c:pt idx="16473">
                  <c:v>82</c:v>
                </c:pt>
                <c:pt idx="16474">
                  <c:v>82</c:v>
                </c:pt>
                <c:pt idx="16475">
                  <c:v>81</c:v>
                </c:pt>
                <c:pt idx="16476">
                  <c:v>74</c:v>
                </c:pt>
                <c:pt idx="16477">
                  <c:v>71</c:v>
                </c:pt>
                <c:pt idx="16478">
                  <c:v>73</c:v>
                </c:pt>
                <c:pt idx="16479">
                  <c:v>65</c:v>
                </c:pt>
                <c:pt idx="16480">
                  <c:v>63</c:v>
                </c:pt>
                <c:pt idx="16481">
                  <c:v>63</c:v>
                </c:pt>
                <c:pt idx="16482">
                  <c:v>61</c:v>
                </c:pt>
                <c:pt idx="16483">
                  <c:v>63</c:v>
                </c:pt>
                <c:pt idx="16484">
                  <c:v>67</c:v>
                </c:pt>
                <c:pt idx="16485">
                  <c:v>66</c:v>
                </c:pt>
                <c:pt idx="16486">
                  <c:v>63</c:v>
                </c:pt>
                <c:pt idx="16487">
                  <c:v>62</c:v>
                </c:pt>
                <c:pt idx="16488">
                  <c:v>63</c:v>
                </c:pt>
                <c:pt idx="16489">
                  <c:v>67</c:v>
                </c:pt>
                <c:pt idx="16490">
                  <c:v>70</c:v>
                </c:pt>
                <c:pt idx="16491">
                  <c:v>70</c:v>
                </c:pt>
                <c:pt idx="16492">
                  <c:v>65</c:v>
                </c:pt>
                <c:pt idx="16493">
                  <c:v>66</c:v>
                </c:pt>
                <c:pt idx="16494">
                  <c:v>62</c:v>
                </c:pt>
                <c:pt idx="16495">
                  <c:v>60</c:v>
                </c:pt>
                <c:pt idx="16496">
                  <c:v>59</c:v>
                </c:pt>
                <c:pt idx="16497">
                  <c:v>60</c:v>
                </c:pt>
                <c:pt idx="16498">
                  <c:v>63</c:v>
                </c:pt>
                <c:pt idx="16499">
                  <c:v>61</c:v>
                </c:pt>
                <c:pt idx="16500">
                  <c:v>63</c:v>
                </c:pt>
                <c:pt idx="16501">
                  <c:v>62</c:v>
                </c:pt>
                <c:pt idx="16502">
                  <c:v>56</c:v>
                </c:pt>
                <c:pt idx="16503">
                  <c:v>54</c:v>
                </c:pt>
                <c:pt idx="16504">
                  <c:v>59</c:v>
                </c:pt>
                <c:pt idx="16505">
                  <c:v>59</c:v>
                </c:pt>
                <c:pt idx="16506">
                  <c:v>63</c:v>
                </c:pt>
                <c:pt idx="16507">
                  <c:v>59</c:v>
                </c:pt>
                <c:pt idx="16508">
                  <c:v>62</c:v>
                </c:pt>
                <c:pt idx="16509">
                  <c:v>61</c:v>
                </c:pt>
                <c:pt idx="16510">
                  <c:v>63</c:v>
                </c:pt>
                <c:pt idx="16511">
                  <c:v>65</c:v>
                </c:pt>
                <c:pt idx="16512">
                  <c:v>64</c:v>
                </c:pt>
                <c:pt idx="16513">
                  <c:v>62</c:v>
                </c:pt>
                <c:pt idx="16514">
                  <c:v>69</c:v>
                </c:pt>
                <c:pt idx="16515">
                  <c:v>67</c:v>
                </c:pt>
                <c:pt idx="16516">
                  <c:v>63</c:v>
                </c:pt>
                <c:pt idx="16517">
                  <c:v>64</c:v>
                </c:pt>
                <c:pt idx="16518">
                  <c:v>62</c:v>
                </c:pt>
                <c:pt idx="16519">
                  <c:v>68</c:v>
                </c:pt>
                <c:pt idx="16520">
                  <c:v>68</c:v>
                </c:pt>
                <c:pt idx="16521">
                  <c:v>68</c:v>
                </c:pt>
                <c:pt idx="16522">
                  <c:v>66</c:v>
                </c:pt>
                <c:pt idx="16523">
                  <c:v>67</c:v>
                </c:pt>
                <c:pt idx="16524">
                  <c:v>63</c:v>
                </c:pt>
                <c:pt idx="16525">
                  <c:v>62</c:v>
                </c:pt>
                <c:pt idx="16526">
                  <c:v>60</c:v>
                </c:pt>
                <c:pt idx="16527">
                  <c:v>62</c:v>
                </c:pt>
                <c:pt idx="16528">
                  <c:v>66</c:v>
                </c:pt>
                <c:pt idx="16529">
                  <c:v>66</c:v>
                </c:pt>
                <c:pt idx="16530">
                  <c:v>64</c:v>
                </c:pt>
                <c:pt idx="16531">
                  <c:v>66</c:v>
                </c:pt>
                <c:pt idx="16532">
                  <c:v>62</c:v>
                </c:pt>
                <c:pt idx="16533">
                  <c:v>64</c:v>
                </c:pt>
                <c:pt idx="16534">
                  <c:v>64</c:v>
                </c:pt>
                <c:pt idx="16535">
                  <c:v>60</c:v>
                </c:pt>
                <c:pt idx="16536">
                  <c:v>64</c:v>
                </c:pt>
                <c:pt idx="16537">
                  <c:v>64</c:v>
                </c:pt>
                <c:pt idx="16538">
                  <c:v>61</c:v>
                </c:pt>
                <c:pt idx="16539">
                  <c:v>60</c:v>
                </c:pt>
                <c:pt idx="16540">
                  <c:v>59</c:v>
                </c:pt>
                <c:pt idx="16541">
                  <c:v>61</c:v>
                </c:pt>
                <c:pt idx="16542">
                  <c:v>66</c:v>
                </c:pt>
                <c:pt idx="16543">
                  <c:v>61</c:v>
                </c:pt>
                <c:pt idx="16544">
                  <c:v>64</c:v>
                </c:pt>
                <c:pt idx="16545">
                  <c:v>62</c:v>
                </c:pt>
                <c:pt idx="16546">
                  <c:v>62</c:v>
                </c:pt>
                <c:pt idx="16547">
                  <c:v>67</c:v>
                </c:pt>
                <c:pt idx="16548">
                  <c:v>59</c:v>
                </c:pt>
                <c:pt idx="16549">
                  <c:v>58</c:v>
                </c:pt>
                <c:pt idx="16550">
                  <c:v>60</c:v>
                </c:pt>
                <c:pt idx="16551">
                  <c:v>60</c:v>
                </c:pt>
                <c:pt idx="16552">
                  <c:v>61</c:v>
                </c:pt>
                <c:pt idx="16553">
                  <c:v>58</c:v>
                </c:pt>
                <c:pt idx="16554">
                  <c:v>57</c:v>
                </c:pt>
                <c:pt idx="16555">
                  <c:v>61</c:v>
                </c:pt>
                <c:pt idx="16556">
                  <c:v>58</c:v>
                </c:pt>
                <c:pt idx="16557">
                  <c:v>60</c:v>
                </c:pt>
                <c:pt idx="16558">
                  <c:v>61</c:v>
                </c:pt>
                <c:pt idx="16559">
                  <c:v>57</c:v>
                </c:pt>
                <c:pt idx="16560">
                  <c:v>65</c:v>
                </c:pt>
                <c:pt idx="16561">
                  <c:v>64</c:v>
                </c:pt>
                <c:pt idx="16562">
                  <c:v>62</c:v>
                </c:pt>
                <c:pt idx="16563">
                  <c:v>64</c:v>
                </c:pt>
                <c:pt idx="16564">
                  <c:v>63</c:v>
                </c:pt>
                <c:pt idx="16565">
                  <c:v>66</c:v>
                </c:pt>
                <c:pt idx="16566">
                  <c:v>65</c:v>
                </c:pt>
                <c:pt idx="16567">
                  <c:v>64</c:v>
                </c:pt>
                <c:pt idx="16568">
                  <c:v>62</c:v>
                </c:pt>
                <c:pt idx="16569">
                  <c:v>59</c:v>
                </c:pt>
                <c:pt idx="16570">
                  <c:v>63</c:v>
                </c:pt>
                <c:pt idx="16571">
                  <c:v>66</c:v>
                </c:pt>
                <c:pt idx="16572">
                  <c:v>66</c:v>
                </c:pt>
                <c:pt idx="16573">
                  <c:v>64</c:v>
                </c:pt>
                <c:pt idx="16574">
                  <c:v>68</c:v>
                </c:pt>
                <c:pt idx="16575">
                  <c:v>66</c:v>
                </c:pt>
                <c:pt idx="16576">
                  <c:v>68</c:v>
                </c:pt>
                <c:pt idx="16577">
                  <c:v>64</c:v>
                </c:pt>
                <c:pt idx="16578">
                  <c:v>63</c:v>
                </c:pt>
                <c:pt idx="16579">
                  <c:v>61</c:v>
                </c:pt>
                <c:pt idx="16580">
                  <c:v>59</c:v>
                </c:pt>
                <c:pt idx="16581">
                  <c:v>60</c:v>
                </c:pt>
                <c:pt idx="16582">
                  <c:v>55</c:v>
                </c:pt>
                <c:pt idx="16583">
                  <c:v>52</c:v>
                </c:pt>
                <c:pt idx="16584">
                  <c:v>49</c:v>
                </c:pt>
                <c:pt idx="16585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D3-2B46-A972-2EBE3FA15A08}"/>
            </c:ext>
          </c:extLst>
        </c:ser>
        <c:ser>
          <c:idx val="1"/>
          <c:order val="1"/>
          <c:tx>
            <c:strRef>
              <c:f>'Vhuge-en'!$C$1</c:f>
              <c:strCache>
                <c:ptCount val="1"/>
                <c:pt idx="0">
                  <c:v>Sentiment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'Vhuge-en'!$A$2:$A$16587</c:f>
              <c:strCache>
                <c:ptCount val="16586"/>
                <c:pt idx="0">
                  <c:v> 20-07-08 09:23:00</c:v>
                </c:pt>
                <c:pt idx="1">
                  <c:v> 20-07-08 09:23:05</c:v>
                </c:pt>
                <c:pt idx="2">
                  <c:v> 20-07-08 09:23:10</c:v>
                </c:pt>
                <c:pt idx="3">
                  <c:v> 20-07-08 09:23:15</c:v>
                </c:pt>
                <c:pt idx="4">
                  <c:v> 20-07-08 09:23:20</c:v>
                </c:pt>
                <c:pt idx="5">
                  <c:v> 20-07-08 09:23:25</c:v>
                </c:pt>
                <c:pt idx="6">
                  <c:v> 20-07-08 09:23:30</c:v>
                </c:pt>
                <c:pt idx="7">
                  <c:v> 20-07-08 09:23:35</c:v>
                </c:pt>
                <c:pt idx="8">
                  <c:v> 20-07-08 09:23:40</c:v>
                </c:pt>
                <c:pt idx="9">
                  <c:v> 20-07-08 09:23:45</c:v>
                </c:pt>
                <c:pt idx="10">
                  <c:v> 20-07-08 09:23:50</c:v>
                </c:pt>
                <c:pt idx="11">
                  <c:v> 20-07-08 09:23:55</c:v>
                </c:pt>
                <c:pt idx="12">
                  <c:v> 20-07-08 09:24:00</c:v>
                </c:pt>
                <c:pt idx="13">
                  <c:v> 20-07-08 09:24:05</c:v>
                </c:pt>
                <c:pt idx="14">
                  <c:v> 20-07-08 09:24:10</c:v>
                </c:pt>
                <c:pt idx="15">
                  <c:v> 20-07-08 09:24:15</c:v>
                </c:pt>
                <c:pt idx="16">
                  <c:v> 20-07-08 09:24:20</c:v>
                </c:pt>
                <c:pt idx="17">
                  <c:v> 20-07-08 09:24:25</c:v>
                </c:pt>
                <c:pt idx="18">
                  <c:v> 20-07-08 09:24:30</c:v>
                </c:pt>
                <c:pt idx="19">
                  <c:v> 20-07-08 09:24:35</c:v>
                </c:pt>
                <c:pt idx="20">
                  <c:v> 20-07-08 09:24:40</c:v>
                </c:pt>
                <c:pt idx="21">
                  <c:v> 20-07-08 09:24:45</c:v>
                </c:pt>
                <c:pt idx="22">
                  <c:v> 20-07-08 09:24:50</c:v>
                </c:pt>
                <c:pt idx="23">
                  <c:v> 20-07-08 09:24:55</c:v>
                </c:pt>
                <c:pt idx="24">
                  <c:v> 20-07-08 09:25:00</c:v>
                </c:pt>
                <c:pt idx="25">
                  <c:v> 20-07-08 09:25:05</c:v>
                </c:pt>
                <c:pt idx="26">
                  <c:v> 20-07-08 09:25:10</c:v>
                </c:pt>
                <c:pt idx="27">
                  <c:v> 20-07-08 09:25:15</c:v>
                </c:pt>
                <c:pt idx="28">
                  <c:v> 20-07-08 09:25:20</c:v>
                </c:pt>
                <c:pt idx="29">
                  <c:v> 20-07-08 09:25:25</c:v>
                </c:pt>
                <c:pt idx="30">
                  <c:v> 20-07-08 09:25:30</c:v>
                </c:pt>
                <c:pt idx="31">
                  <c:v> 20-07-08 09:25:35</c:v>
                </c:pt>
                <c:pt idx="32">
                  <c:v> 20-07-08 09:25:40</c:v>
                </c:pt>
                <c:pt idx="33">
                  <c:v> 20-07-08 09:25:45</c:v>
                </c:pt>
                <c:pt idx="34">
                  <c:v> 20-07-08 09:25:50</c:v>
                </c:pt>
                <c:pt idx="35">
                  <c:v> 20-07-08 09:25:55</c:v>
                </c:pt>
                <c:pt idx="36">
                  <c:v> 20-07-08 09:26:00</c:v>
                </c:pt>
                <c:pt idx="37">
                  <c:v> 20-07-08 09:26:05</c:v>
                </c:pt>
                <c:pt idx="38">
                  <c:v> 20-07-08 09:26:10</c:v>
                </c:pt>
                <c:pt idx="39">
                  <c:v> 20-07-08 09:26:15</c:v>
                </c:pt>
                <c:pt idx="40">
                  <c:v> 20-07-08 09:26:20</c:v>
                </c:pt>
                <c:pt idx="41">
                  <c:v> 20-07-08 09:26:25</c:v>
                </c:pt>
                <c:pt idx="42">
                  <c:v> 20-07-08 09:26:30</c:v>
                </c:pt>
                <c:pt idx="43">
                  <c:v> 20-07-08 09:26:35</c:v>
                </c:pt>
                <c:pt idx="44">
                  <c:v> 20-07-08 09:26:40</c:v>
                </c:pt>
                <c:pt idx="45">
                  <c:v> 20-07-08 09:26:45</c:v>
                </c:pt>
                <c:pt idx="46">
                  <c:v> 20-07-08 09:26:50</c:v>
                </c:pt>
                <c:pt idx="47">
                  <c:v> 20-07-08 09:26:55</c:v>
                </c:pt>
                <c:pt idx="48">
                  <c:v> 20-07-08 09:27:00</c:v>
                </c:pt>
                <c:pt idx="49">
                  <c:v> 20-07-08 09:27:05</c:v>
                </c:pt>
                <c:pt idx="50">
                  <c:v> 20-07-08 09:27:10</c:v>
                </c:pt>
                <c:pt idx="51">
                  <c:v> 20-07-08 09:27:15</c:v>
                </c:pt>
                <c:pt idx="52">
                  <c:v> 20-07-08 09:27:20</c:v>
                </c:pt>
                <c:pt idx="53">
                  <c:v> 20-07-08 09:27:25</c:v>
                </c:pt>
                <c:pt idx="54">
                  <c:v> 20-07-08 09:27:30</c:v>
                </c:pt>
                <c:pt idx="55">
                  <c:v> 20-07-08 09:27:35</c:v>
                </c:pt>
                <c:pt idx="56">
                  <c:v> 20-07-08 09:27:40</c:v>
                </c:pt>
                <c:pt idx="57">
                  <c:v> 20-07-08 09:27:45</c:v>
                </c:pt>
                <c:pt idx="58">
                  <c:v> 20-07-08 09:27:50</c:v>
                </c:pt>
                <c:pt idx="59">
                  <c:v> 20-07-08 09:27:55</c:v>
                </c:pt>
                <c:pt idx="60">
                  <c:v> 20-07-08 09:28:00</c:v>
                </c:pt>
                <c:pt idx="61">
                  <c:v> 20-07-08 09:28:05</c:v>
                </c:pt>
                <c:pt idx="62">
                  <c:v> 20-07-08 09:28:10</c:v>
                </c:pt>
                <c:pt idx="63">
                  <c:v> 20-07-08 09:28:15</c:v>
                </c:pt>
                <c:pt idx="64">
                  <c:v> 20-07-08 09:28:20</c:v>
                </c:pt>
                <c:pt idx="65">
                  <c:v> 20-07-08 09:28:25</c:v>
                </c:pt>
                <c:pt idx="66">
                  <c:v> 20-07-08 09:28:30</c:v>
                </c:pt>
                <c:pt idx="67">
                  <c:v> 20-07-08 09:28:35</c:v>
                </c:pt>
                <c:pt idx="68">
                  <c:v> 20-07-08 09:28:40</c:v>
                </c:pt>
                <c:pt idx="69">
                  <c:v> 20-07-08 09:28:45</c:v>
                </c:pt>
                <c:pt idx="70">
                  <c:v> 20-07-08 09:28:50</c:v>
                </c:pt>
                <c:pt idx="71">
                  <c:v> 20-07-08 09:28:55</c:v>
                </c:pt>
                <c:pt idx="72">
                  <c:v> 20-07-08 09:29:00</c:v>
                </c:pt>
                <c:pt idx="73">
                  <c:v> 20-07-08 09:29:05</c:v>
                </c:pt>
                <c:pt idx="74">
                  <c:v> 20-07-08 09:29:10</c:v>
                </c:pt>
                <c:pt idx="75">
                  <c:v> 20-07-08 09:29:15</c:v>
                </c:pt>
                <c:pt idx="76">
                  <c:v> 20-07-08 09:29:20</c:v>
                </c:pt>
                <c:pt idx="77">
                  <c:v> 20-07-08 09:29:25</c:v>
                </c:pt>
                <c:pt idx="78">
                  <c:v> 20-07-08 09:29:30</c:v>
                </c:pt>
                <c:pt idx="79">
                  <c:v> 20-07-08 09:29:35</c:v>
                </c:pt>
                <c:pt idx="80">
                  <c:v> 20-07-08 09:29:40</c:v>
                </c:pt>
                <c:pt idx="81">
                  <c:v> 20-07-08 09:29:45</c:v>
                </c:pt>
                <c:pt idx="82">
                  <c:v> 20-07-08 09:29:50</c:v>
                </c:pt>
                <c:pt idx="83">
                  <c:v> 20-07-08 09:29:55</c:v>
                </c:pt>
                <c:pt idx="84">
                  <c:v> 20-07-08 09:30:00</c:v>
                </c:pt>
                <c:pt idx="85">
                  <c:v> 20-07-08 09:30:05</c:v>
                </c:pt>
                <c:pt idx="86">
                  <c:v> 20-07-08 09:30:10</c:v>
                </c:pt>
                <c:pt idx="87">
                  <c:v> 20-07-08 09:30:15</c:v>
                </c:pt>
                <c:pt idx="88">
                  <c:v> 20-07-08 09:30:20</c:v>
                </c:pt>
                <c:pt idx="89">
                  <c:v> 20-07-08 09:30:25</c:v>
                </c:pt>
                <c:pt idx="90">
                  <c:v> 20-07-08 09:30:30</c:v>
                </c:pt>
                <c:pt idx="91">
                  <c:v> 20-07-08 09:30:35</c:v>
                </c:pt>
                <c:pt idx="92">
                  <c:v> 20-07-08 09:30:40</c:v>
                </c:pt>
                <c:pt idx="93">
                  <c:v> 20-07-08 09:30:45</c:v>
                </c:pt>
                <c:pt idx="94">
                  <c:v> 20-07-08 09:30:50</c:v>
                </c:pt>
                <c:pt idx="95">
                  <c:v> 20-07-08 09:30:55</c:v>
                </c:pt>
                <c:pt idx="96">
                  <c:v> 20-07-08 09:31:00</c:v>
                </c:pt>
                <c:pt idx="97">
                  <c:v> 20-07-08 09:31:05</c:v>
                </c:pt>
                <c:pt idx="98">
                  <c:v> 20-07-08 09:31:10</c:v>
                </c:pt>
                <c:pt idx="99">
                  <c:v> 20-07-08 09:31:15</c:v>
                </c:pt>
                <c:pt idx="100">
                  <c:v> 20-07-08 09:31:20</c:v>
                </c:pt>
                <c:pt idx="101">
                  <c:v> 20-07-08 09:31:25</c:v>
                </c:pt>
                <c:pt idx="102">
                  <c:v> 20-07-08 09:31:30</c:v>
                </c:pt>
                <c:pt idx="103">
                  <c:v> 20-07-08 09:31:35</c:v>
                </c:pt>
                <c:pt idx="104">
                  <c:v> 20-07-08 09:31:40</c:v>
                </c:pt>
                <c:pt idx="105">
                  <c:v> 20-07-08 09:31:45</c:v>
                </c:pt>
                <c:pt idx="106">
                  <c:v> 20-07-08 09:31:50</c:v>
                </c:pt>
                <c:pt idx="107">
                  <c:v> 20-07-08 09:31:55</c:v>
                </c:pt>
                <c:pt idx="108">
                  <c:v> 20-07-08 09:32:00</c:v>
                </c:pt>
                <c:pt idx="109">
                  <c:v> 20-07-08 09:32:05</c:v>
                </c:pt>
                <c:pt idx="110">
                  <c:v> 20-07-08 09:32:10</c:v>
                </c:pt>
                <c:pt idx="111">
                  <c:v> 20-07-08 09:32:15</c:v>
                </c:pt>
                <c:pt idx="112">
                  <c:v> 20-07-08 09:32:20</c:v>
                </c:pt>
                <c:pt idx="113">
                  <c:v> 20-07-08 09:32:25</c:v>
                </c:pt>
                <c:pt idx="114">
                  <c:v> 20-07-08 09:32:30</c:v>
                </c:pt>
                <c:pt idx="115">
                  <c:v> 20-07-08 09:32:35</c:v>
                </c:pt>
                <c:pt idx="116">
                  <c:v> 20-07-08 09:32:40</c:v>
                </c:pt>
                <c:pt idx="117">
                  <c:v> 20-07-08 09:32:45</c:v>
                </c:pt>
                <c:pt idx="118">
                  <c:v> 20-07-08 09:32:50</c:v>
                </c:pt>
                <c:pt idx="119">
                  <c:v> 20-07-08 09:32:55</c:v>
                </c:pt>
                <c:pt idx="120">
                  <c:v> 20-07-08 09:33:00</c:v>
                </c:pt>
                <c:pt idx="121">
                  <c:v> 20-07-08 09:33:05</c:v>
                </c:pt>
                <c:pt idx="122">
                  <c:v> 20-07-08 09:33:10</c:v>
                </c:pt>
                <c:pt idx="123">
                  <c:v> 20-07-08 09:33:15</c:v>
                </c:pt>
                <c:pt idx="124">
                  <c:v> 20-07-08 09:33:20</c:v>
                </c:pt>
                <c:pt idx="125">
                  <c:v> 20-07-08 09:33:25</c:v>
                </c:pt>
                <c:pt idx="126">
                  <c:v> 20-07-08 09:33:30</c:v>
                </c:pt>
                <c:pt idx="127">
                  <c:v> 20-07-08 09:33:35</c:v>
                </c:pt>
                <c:pt idx="128">
                  <c:v> 20-07-08 09:33:40</c:v>
                </c:pt>
                <c:pt idx="129">
                  <c:v> 20-07-08 09:33:45</c:v>
                </c:pt>
                <c:pt idx="130">
                  <c:v> 20-07-08 09:33:50</c:v>
                </c:pt>
                <c:pt idx="131">
                  <c:v> 20-07-08 09:33:55</c:v>
                </c:pt>
                <c:pt idx="132">
                  <c:v> 20-07-08 09:34:00</c:v>
                </c:pt>
                <c:pt idx="133">
                  <c:v> 20-07-08 09:34:05</c:v>
                </c:pt>
                <c:pt idx="134">
                  <c:v> 20-07-08 09:34:10</c:v>
                </c:pt>
                <c:pt idx="135">
                  <c:v> 20-07-08 09:34:15</c:v>
                </c:pt>
                <c:pt idx="136">
                  <c:v> 20-07-08 09:34:20</c:v>
                </c:pt>
                <c:pt idx="137">
                  <c:v> 20-07-08 09:34:25</c:v>
                </c:pt>
                <c:pt idx="138">
                  <c:v> 20-07-08 09:34:30</c:v>
                </c:pt>
                <c:pt idx="139">
                  <c:v> 20-07-08 09:34:35</c:v>
                </c:pt>
                <c:pt idx="140">
                  <c:v> 20-07-08 09:34:40</c:v>
                </c:pt>
                <c:pt idx="141">
                  <c:v> 20-07-08 09:34:45</c:v>
                </c:pt>
                <c:pt idx="142">
                  <c:v> 20-07-08 09:34:50</c:v>
                </c:pt>
                <c:pt idx="143">
                  <c:v> 20-07-08 09:34:55</c:v>
                </c:pt>
                <c:pt idx="144">
                  <c:v> 20-07-08 09:35:00</c:v>
                </c:pt>
                <c:pt idx="145">
                  <c:v> 20-07-08 09:35:05</c:v>
                </c:pt>
                <c:pt idx="146">
                  <c:v> 20-07-08 09:35:10</c:v>
                </c:pt>
                <c:pt idx="147">
                  <c:v> 20-07-08 09:35:15</c:v>
                </c:pt>
                <c:pt idx="148">
                  <c:v> 20-07-08 09:35:20</c:v>
                </c:pt>
                <c:pt idx="149">
                  <c:v> 20-07-08 09:35:25</c:v>
                </c:pt>
                <c:pt idx="150">
                  <c:v> 20-07-08 09:35:30</c:v>
                </c:pt>
                <c:pt idx="151">
                  <c:v> 20-07-08 09:35:35</c:v>
                </c:pt>
                <c:pt idx="152">
                  <c:v> 20-07-08 09:35:40</c:v>
                </c:pt>
                <c:pt idx="153">
                  <c:v> 20-07-08 09:35:45</c:v>
                </c:pt>
                <c:pt idx="154">
                  <c:v> 20-07-08 09:35:50</c:v>
                </c:pt>
                <c:pt idx="155">
                  <c:v> 20-07-08 09:35:55</c:v>
                </c:pt>
                <c:pt idx="156">
                  <c:v> 20-07-08 09:36:00</c:v>
                </c:pt>
                <c:pt idx="157">
                  <c:v> 20-07-08 09:36:05</c:v>
                </c:pt>
                <c:pt idx="158">
                  <c:v> 20-07-08 09:36:10</c:v>
                </c:pt>
                <c:pt idx="159">
                  <c:v> 20-07-08 09:36:15</c:v>
                </c:pt>
                <c:pt idx="160">
                  <c:v> 20-07-08 09:36:20</c:v>
                </c:pt>
                <c:pt idx="161">
                  <c:v> 20-07-08 09:36:25</c:v>
                </c:pt>
                <c:pt idx="162">
                  <c:v> 20-07-08 09:36:30</c:v>
                </c:pt>
                <c:pt idx="163">
                  <c:v> 20-07-08 09:36:35</c:v>
                </c:pt>
                <c:pt idx="164">
                  <c:v> 20-07-08 09:36:40</c:v>
                </c:pt>
                <c:pt idx="165">
                  <c:v> 20-07-08 09:36:45</c:v>
                </c:pt>
                <c:pt idx="166">
                  <c:v> 20-07-08 09:36:50</c:v>
                </c:pt>
                <c:pt idx="167">
                  <c:v> 20-07-08 09:36:55</c:v>
                </c:pt>
                <c:pt idx="168">
                  <c:v> 20-07-08 09:37:00</c:v>
                </c:pt>
                <c:pt idx="169">
                  <c:v> 20-07-08 09:37:05</c:v>
                </c:pt>
                <c:pt idx="170">
                  <c:v> 20-07-08 09:37:10</c:v>
                </c:pt>
                <c:pt idx="171">
                  <c:v> 20-07-08 09:37:15</c:v>
                </c:pt>
                <c:pt idx="172">
                  <c:v> 20-07-08 09:37:20</c:v>
                </c:pt>
                <c:pt idx="173">
                  <c:v> 20-07-08 09:37:25</c:v>
                </c:pt>
                <c:pt idx="174">
                  <c:v> 20-07-08 09:37:30</c:v>
                </c:pt>
                <c:pt idx="175">
                  <c:v> 20-07-08 09:37:35</c:v>
                </c:pt>
                <c:pt idx="176">
                  <c:v> 20-07-08 09:37:40</c:v>
                </c:pt>
                <c:pt idx="177">
                  <c:v> 20-07-08 09:37:45</c:v>
                </c:pt>
                <c:pt idx="178">
                  <c:v> 20-07-08 09:37:50</c:v>
                </c:pt>
                <c:pt idx="179">
                  <c:v> 20-07-08 09:37:55</c:v>
                </c:pt>
                <c:pt idx="180">
                  <c:v> 20-07-08 09:38:00</c:v>
                </c:pt>
                <c:pt idx="181">
                  <c:v> 20-07-08 09:38:05</c:v>
                </c:pt>
                <c:pt idx="182">
                  <c:v> 20-07-08 09:38:10</c:v>
                </c:pt>
                <c:pt idx="183">
                  <c:v> 20-07-08 09:38:15</c:v>
                </c:pt>
                <c:pt idx="184">
                  <c:v> 20-07-08 09:38:20</c:v>
                </c:pt>
                <c:pt idx="185">
                  <c:v> 20-07-08 09:38:25</c:v>
                </c:pt>
                <c:pt idx="186">
                  <c:v> 20-07-08 09:38:30</c:v>
                </c:pt>
                <c:pt idx="187">
                  <c:v> 20-07-08 09:38:35</c:v>
                </c:pt>
                <c:pt idx="188">
                  <c:v> 20-07-08 09:38:40</c:v>
                </c:pt>
                <c:pt idx="189">
                  <c:v> 20-07-08 09:38:45</c:v>
                </c:pt>
                <c:pt idx="190">
                  <c:v> 20-07-08 09:38:50</c:v>
                </c:pt>
                <c:pt idx="191">
                  <c:v> 20-07-08 09:38:55</c:v>
                </c:pt>
                <c:pt idx="192">
                  <c:v> 20-07-08 09:39:00</c:v>
                </c:pt>
                <c:pt idx="193">
                  <c:v> 20-07-08 09:39:05</c:v>
                </c:pt>
                <c:pt idx="194">
                  <c:v> 20-07-08 09:39:10</c:v>
                </c:pt>
                <c:pt idx="195">
                  <c:v> 20-07-08 09:39:15</c:v>
                </c:pt>
                <c:pt idx="196">
                  <c:v> 20-07-08 09:39:20</c:v>
                </c:pt>
                <c:pt idx="197">
                  <c:v> 20-07-08 09:39:25</c:v>
                </c:pt>
                <c:pt idx="198">
                  <c:v> 20-07-08 09:39:30</c:v>
                </c:pt>
                <c:pt idx="199">
                  <c:v> 20-07-08 09:39:35</c:v>
                </c:pt>
                <c:pt idx="200">
                  <c:v> 20-07-08 09:39:40</c:v>
                </c:pt>
                <c:pt idx="201">
                  <c:v> 20-07-08 09:39:45</c:v>
                </c:pt>
                <c:pt idx="202">
                  <c:v> 20-07-08 09:39:50</c:v>
                </c:pt>
                <c:pt idx="203">
                  <c:v> 20-07-08 09:39:55</c:v>
                </c:pt>
                <c:pt idx="204">
                  <c:v> 20-07-08 09:40:00</c:v>
                </c:pt>
                <c:pt idx="205">
                  <c:v> 20-07-08 09:40:05</c:v>
                </c:pt>
                <c:pt idx="206">
                  <c:v> 20-07-08 09:40:10</c:v>
                </c:pt>
                <c:pt idx="207">
                  <c:v> 20-07-08 09:40:15</c:v>
                </c:pt>
                <c:pt idx="208">
                  <c:v> 20-07-08 09:40:20</c:v>
                </c:pt>
                <c:pt idx="209">
                  <c:v> 20-07-08 09:40:25</c:v>
                </c:pt>
                <c:pt idx="210">
                  <c:v> 20-07-08 09:40:30</c:v>
                </c:pt>
                <c:pt idx="211">
                  <c:v> 20-07-08 09:40:35</c:v>
                </c:pt>
                <c:pt idx="212">
                  <c:v> 20-07-08 09:40:40</c:v>
                </c:pt>
                <c:pt idx="213">
                  <c:v> 20-07-08 09:40:45</c:v>
                </c:pt>
                <c:pt idx="214">
                  <c:v> 20-07-08 09:40:50</c:v>
                </c:pt>
                <c:pt idx="215">
                  <c:v> 20-07-08 09:40:55</c:v>
                </c:pt>
                <c:pt idx="216">
                  <c:v> 20-07-08 09:41:00</c:v>
                </c:pt>
                <c:pt idx="217">
                  <c:v> 20-07-08 09:41:05</c:v>
                </c:pt>
                <c:pt idx="218">
                  <c:v> 20-07-08 09:41:10</c:v>
                </c:pt>
                <c:pt idx="219">
                  <c:v> 20-07-08 09:41:15</c:v>
                </c:pt>
                <c:pt idx="220">
                  <c:v> 20-07-08 09:41:20</c:v>
                </c:pt>
                <c:pt idx="221">
                  <c:v> 20-07-08 09:41:25</c:v>
                </c:pt>
                <c:pt idx="222">
                  <c:v> 20-07-08 09:41:30</c:v>
                </c:pt>
                <c:pt idx="223">
                  <c:v> 20-07-08 09:41:35</c:v>
                </c:pt>
                <c:pt idx="224">
                  <c:v> 20-07-08 09:41:40</c:v>
                </c:pt>
                <c:pt idx="225">
                  <c:v> 20-07-08 09:41:45</c:v>
                </c:pt>
                <c:pt idx="226">
                  <c:v> 20-07-08 09:41:50</c:v>
                </c:pt>
                <c:pt idx="227">
                  <c:v> 20-07-08 09:41:55</c:v>
                </c:pt>
                <c:pt idx="228">
                  <c:v> 20-07-08 09:42:00</c:v>
                </c:pt>
                <c:pt idx="229">
                  <c:v> 20-07-08 09:42:05</c:v>
                </c:pt>
                <c:pt idx="230">
                  <c:v> 20-07-08 09:42:10</c:v>
                </c:pt>
                <c:pt idx="231">
                  <c:v> 20-07-08 09:42:15</c:v>
                </c:pt>
                <c:pt idx="232">
                  <c:v> 20-07-08 09:42:20</c:v>
                </c:pt>
                <c:pt idx="233">
                  <c:v> 20-07-08 09:42:25</c:v>
                </c:pt>
                <c:pt idx="234">
                  <c:v> 20-07-08 09:42:30</c:v>
                </c:pt>
                <c:pt idx="235">
                  <c:v> 20-07-08 09:42:35</c:v>
                </c:pt>
                <c:pt idx="236">
                  <c:v> 20-07-08 09:42:40</c:v>
                </c:pt>
                <c:pt idx="237">
                  <c:v> 20-07-08 09:42:45</c:v>
                </c:pt>
                <c:pt idx="238">
                  <c:v> 20-07-08 09:42:50</c:v>
                </c:pt>
                <c:pt idx="239">
                  <c:v> 20-07-08 09:42:55</c:v>
                </c:pt>
                <c:pt idx="240">
                  <c:v> 20-07-08 09:43:00</c:v>
                </c:pt>
                <c:pt idx="241">
                  <c:v> 20-07-08 09:43:05</c:v>
                </c:pt>
                <c:pt idx="242">
                  <c:v> 20-07-08 09:43:10</c:v>
                </c:pt>
                <c:pt idx="243">
                  <c:v> 20-07-08 09:43:15</c:v>
                </c:pt>
                <c:pt idx="244">
                  <c:v> 20-07-08 09:43:20</c:v>
                </c:pt>
                <c:pt idx="245">
                  <c:v> 20-07-08 09:43:25</c:v>
                </c:pt>
                <c:pt idx="246">
                  <c:v> 20-07-08 09:43:30</c:v>
                </c:pt>
                <c:pt idx="247">
                  <c:v> 20-07-08 09:43:35</c:v>
                </c:pt>
                <c:pt idx="248">
                  <c:v> 20-07-08 09:43:40</c:v>
                </c:pt>
                <c:pt idx="249">
                  <c:v> 20-07-08 09:43:45</c:v>
                </c:pt>
                <c:pt idx="250">
                  <c:v> 20-07-08 09:43:50</c:v>
                </c:pt>
                <c:pt idx="251">
                  <c:v> 20-07-08 09:43:55</c:v>
                </c:pt>
                <c:pt idx="252">
                  <c:v> 20-07-08 09:44:00</c:v>
                </c:pt>
                <c:pt idx="253">
                  <c:v> 20-07-08 09:44:05</c:v>
                </c:pt>
                <c:pt idx="254">
                  <c:v> 20-07-08 09:44:10</c:v>
                </c:pt>
                <c:pt idx="255">
                  <c:v> 20-07-08 09:44:15</c:v>
                </c:pt>
                <c:pt idx="256">
                  <c:v> 20-07-08 09:44:20</c:v>
                </c:pt>
                <c:pt idx="257">
                  <c:v> 20-07-08 09:44:25</c:v>
                </c:pt>
                <c:pt idx="258">
                  <c:v> 20-07-08 09:44:30</c:v>
                </c:pt>
                <c:pt idx="259">
                  <c:v> 20-07-08 09:44:35</c:v>
                </c:pt>
                <c:pt idx="260">
                  <c:v> 20-07-08 09:44:40</c:v>
                </c:pt>
                <c:pt idx="261">
                  <c:v> 20-07-08 09:44:45</c:v>
                </c:pt>
                <c:pt idx="262">
                  <c:v> 20-07-08 09:44:50</c:v>
                </c:pt>
                <c:pt idx="263">
                  <c:v> 20-07-08 09:44:55</c:v>
                </c:pt>
                <c:pt idx="264">
                  <c:v> 20-07-08 09:45:00</c:v>
                </c:pt>
                <c:pt idx="265">
                  <c:v> 20-07-08 09:45:05</c:v>
                </c:pt>
                <c:pt idx="266">
                  <c:v> 20-07-08 09:45:10</c:v>
                </c:pt>
                <c:pt idx="267">
                  <c:v> 20-07-08 09:45:15</c:v>
                </c:pt>
                <c:pt idx="268">
                  <c:v> 20-07-08 09:45:20</c:v>
                </c:pt>
                <c:pt idx="269">
                  <c:v> 20-07-08 09:45:25</c:v>
                </c:pt>
                <c:pt idx="270">
                  <c:v> 20-07-08 09:45:30</c:v>
                </c:pt>
                <c:pt idx="271">
                  <c:v> 20-07-08 09:45:35</c:v>
                </c:pt>
                <c:pt idx="272">
                  <c:v> 20-07-08 09:45:40</c:v>
                </c:pt>
                <c:pt idx="273">
                  <c:v> 20-07-08 09:45:45</c:v>
                </c:pt>
                <c:pt idx="274">
                  <c:v> 20-07-08 09:45:50</c:v>
                </c:pt>
                <c:pt idx="275">
                  <c:v> 20-07-08 09:45:55</c:v>
                </c:pt>
                <c:pt idx="276">
                  <c:v> 20-07-08 09:46:00</c:v>
                </c:pt>
                <c:pt idx="277">
                  <c:v> 20-07-08 09:46:05</c:v>
                </c:pt>
                <c:pt idx="278">
                  <c:v> 20-07-08 09:46:10</c:v>
                </c:pt>
                <c:pt idx="279">
                  <c:v> 20-07-08 09:46:15</c:v>
                </c:pt>
                <c:pt idx="280">
                  <c:v> 20-07-08 09:46:20</c:v>
                </c:pt>
                <c:pt idx="281">
                  <c:v> 20-07-08 09:46:25</c:v>
                </c:pt>
                <c:pt idx="282">
                  <c:v> 20-07-08 09:46:30</c:v>
                </c:pt>
                <c:pt idx="283">
                  <c:v> 20-07-08 09:46:35</c:v>
                </c:pt>
                <c:pt idx="284">
                  <c:v> 20-07-08 09:46:40</c:v>
                </c:pt>
                <c:pt idx="285">
                  <c:v> 20-07-08 09:46:45</c:v>
                </c:pt>
                <c:pt idx="286">
                  <c:v> 20-07-08 09:46:50</c:v>
                </c:pt>
                <c:pt idx="287">
                  <c:v> 20-07-08 09:46:55</c:v>
                </c:pt>
                <c:pt idx="288">
                  <c:v> 20-07-08 09:47:00</c:v>
                </c:pt>
                <c:pt idx="289">
                  <c:v> 20-07-08 09:47:05</c:v>
                </c:pt>
                <c:pt idx="290">
                  <c:v> 20-07-08 09:47:10</c:v>
                </c:pt>
                <c:pt idx="291">
                  <c:v> 20-07-08 09:47:15</c:v>
                </c:pt>
                <c:pt idx="292">
                  <c:v> 20-07-08 09:47:20</c:v>
                </c:pt>
                <c:pt idx="293">
                  <c:v> 20-07-08 09:47:25</c:v>
                </c:pt>
                <c:pt idx="294">
                  <c:v> 20-07-08 09:47:30</c:v>
                </c:pt>
                <c:pt idx="295">
                  <c:v> 20-07-08 09:47:35</c:v>
                </c:pt>
                <c:pt idx="296">
                  <c:v> 20-07-08 09:47:40</c:v>
                </c:pt>
                <c:pt idx="297">
                  <c:v> 20-07-08 09:47:45</c:v>
                </c:pt>
                <c:pt idx="298">
                  <c:v> 20-07-08 09:47:50</c:v>
                </c:pt>
                <c:pt idx="299">
                  <c:v> 20-07-08 09:47:55</c:v>
                </c:pt>
                <c:pt idx="300">
                  <c:v> 20-07-08 09:48:00</c:v>
                </c:pt>
                <c:pt idx="301">
                  <c:v> 20-07-08 09:48:05</c:v>
                </c:pt>
                <c:pt idx="302">
                  <c:v> 20-07-08 09:48:10</c:v>
                </c:pt>
                <c:pt idx="303">
                  <c:v> 20-07-08 09:48:15</c:v>
                </c:pt>
                <c:pt idx="304">
                  <c:v> 20-07-08 09:48:20</c:v>
                </c:pt>
                <c:pt idx="305">
                  <c:v> 20-07-08 09:48:25</c:v>
                </c:pt>
                <c:pt idx="306">
                  <c:v> 20-07-08 09:48:30</c:v>
                </c:pt>
                <c:pt idx="307">
                  <c:v> 20-07-08 09:48:35</c:v>
                </c:pt>
                <c:pt idx="308">
                  <c:v> 20-07-08 09:48:40</c:v>
                </c:pt>
                <c:pt idx="309">
                  <c:v> 20-07-08 09:48:45</c:v>
                </c:pt>
                <c:pt idx="310">
                  <c:v> 20-07-08 09:48:50</c:v>
                </c:pt>
                <c:pt idx="311">
                  <c:v> 20-07-08 09:48:55</c:v>
                </c:pt>
                <c:pt idx="312">
                  <c:v> 20-07-08 09:49:00</c:v>
                </c:pt>
                <c:pt idx="313">
                  <c:v> 20-07-08 09:49:05</c:v>
                </c:pt>
                <c:pt idx="314">
                  <c:v> 20-07-08 09:49:10</c:v>
                </c:pt>
                <c:pt idx="315">
                  <c:v> 20-07-08 09:49:15</c:v>
                </c:pt>
                <c:pt idx="316">
                  <c:v> 20-07-08 09:49:20</c:v>
                </c:pt>
                <c:pt idx="317">
                  <c:v> 20-07-08 09:49:25</c:v>
                </c:pt>
                <c:pt idx="318">
                  <c:v> 20-07-08 09:49:30</c:v>
                </c:pt>
                <c:pt idx="319">
                  <c:v> 20-07-08 09:49:35</c:v>
                </c:pt>
                <c:pt idx="320">
                  <c:v> 20-07-08 09:49:40</c:v>
                </c:pt>
                <c:pt idx="321">
                  <c:v> 20-07-08 09:49:45</c:v>
                </c:pt>
                <c:pt idx="322">
                  <c:v> 20-07-08 09:49:50</c:v>
                </c:pt>
                <c:pt idx="323">
                  <c:v> 20-07-08 09:49:55</c:v>
                </c:pt>
                <c:pt idx="324">
                  <c:v> 20-07-08 09:50:00</c:v>
                </c:pt>
                <c:pt idx="325">
                  <c:v> 20-07-08 09:50:05</c:v>
                </c:pt>
                <c:pt idx="326">
                  <c:v> 20-07-08 09:50:10</c:v>
                </c:pt>
                <c:pt idx="327">
                  <c:v> 20-07-08 09:50:15</c:v>
                </c:pt>
                <c:pt idx="328">
                  <c:v> 20-07-08 09:50:20</c:v>
                </c:pt>
                <c:pt idx="329">
                  <c:v> 20-07-08 09:50:25</c:v>
                </c:pt>
                <c:pt idx="330">
                  <c:v> 20-07-08 09:50:30</c:v>
                </c:pt>
                <c:pt idx="331">
                  <c:v> 20-07-08 09:50:35</c:v>
                </c:pt>
                <c:pt idx="332">
                  <c:v> 20-07-08 09:50:40</c:v>
                </c:pt>
                <c:pt idx="333">
                  <c:v> 20-07-08 09:50:45</c:v>
                </c:pt>
                <c:pt idx="334">
                  <c:v> 20-07-08 09:50:50</c:v>
                </c:pt>
                <c:pt idx="335">
                  <c:v> 20-07-08 09:50:55</c:v>
                </c:pt>
                <c:pt idx="336">
                  <c:v> 20-07-08 09:51:00</c:v>
                </c:pt>
                <c:pt idx="337">
                  <c:v> 20-07-08 09:51:05</c:v>
                </c:pt>
                <c:pt idx="338">
                  <c:v> 20-07-08 09:51:10</c:v>
                </c:pt>
                <c:pt idx="339">
                  <c:v> 20-07-08 09:51:15</c:v>
                </c:pt>
                <c:pt idx="340">
                  <c:v> 20-07-08 09:51:20</c:v>
                </c:pt>
                <c:pt idx="341">
                  <c:v> 20-07-08 09:51:25</c:v>
                </c:pt>
                <c:pt idx="342">
                  <c:v> 20-07-08 09:51:30</c:v>
                </c:pt>
                <c:pt idx="343">
                  <c:v> 20-07-08 09:51:35</c:v>
                </c:pt>
                <c:pt idx="344">
                  <c:v> 20-07-08 09:51:40</c:v>
                </c:pt>
                <c:pt idx="345">
                  <c:v> 20-07-08 09:51:45</c:v>
                </c:pt>
                <c:pt idx="346">
                  <c:v> 20-07-08 09:51:50</c:v>
                </c:pt>
                <c:pt idx="347">
                  <c:v> 20-07-08 09:51:55</c:v>
                </c:pt>
                <c:pt idx="348">
                  <c:v> 20-07-08 09:52:00</c:v>
                </c:pt>
                <c:pt idx="349">
                  <c:v> 20-07-08 09:52:05</c:v>
                </c:pt>
                <c:pt idx="350">
                  <c:v> 20-07-08 09:52:10</c:v>
                </c:pt>
                <c:pt idx="351">
                  <c:v> 20-07-08 09:52:15</c:v>
                </c:pt>
                <c:pt idx="352">
                  <c:v> 20-07-08 09:52:20</c:v>
                </c:pt>
                <c:pt idx="353">
                  <c:v> 20-07-08 09:52:25</c:v>
                </c:pt>
                <c:pt idx="354">
                  <c:v> 20-07-08 09:52:30</c:v>
                </c:pt>
                <c:pt idx="355">
                  <c:v> 20-07-08 09:52:35</c:v>
                </c:pt>
                <c:pt idx="356">
                  <c:v> 20-07-08 09:52:40</c:v>
                </c:pt>
                <c:pt idx="357">
                  <c:v> 20-07-08 09:52:45</c:v>
                </c:pt>
                <c:pt idx="358">
                  <c:v> 20-07-08 09:52:50</c:v>
                </c:pt>
                <c:pt idx="359">
                  <c:v> 20-07-08 09:52:55</c:v>
                </c:pt>
                <c:pt idx="360">
                  <c:v> 20-07-08 09:53:00</c:v>
                </c:pt>
                <c:pt idx="361">
                  <c:v> 20-07-08 09:53:05</c:v>
                </c:pt>
                <c:pt idx="362">
                  <c:v> 20-07-08 09:53:10</c:v>
                </c:pt>
                <c:pt idx="363">
                  <c:v> 20-07-08 09:53:15</c:v>
                </c:pt>
                <c:pt idx="364">
                  <c:v> 20-07-08 09:53:20</c:v>
                </c:pt>
                <c:pt idx="365">
                  <c:v> 20-07-08 09:53:25</c:v>
                </c:pt>
                <c:pt idx="366">
                  <c:v> 20-07-08 09:53:30</c:v>
                </c:pt>
                <c:pt idx="367">
                  <c:v> 20-07-08 09:53:35</c:v>
                </c:pt>
                <c:pt idx="368">
                  <c:v> 20-07-08 09:53:40</c:v>
                </c:pt>
                <c:pt idx="369">
                  <c:v> 20-07-08 09:53:45</c:v>
                </c:pt>
                <c:pt idx="370">
                  <c:v> 20-07-08 09:53:50</c:v>
                </c:pt>
                <c:pt idx="371">
                  <c:v> 20-07-08 09:53:55</c:v>
                </c:pt>
                <c:pt idx="372">
                  <c:v> 20-07-08 09:54:00</c:v>
                </c:pt>
                <c:pt idx="373">
                  <c:v> 20-07-08 09:54:05</c:v>
                </c:pt>
                <c:pt idx="374">
                  <c:v> 20-07-08 09:54:10</c:v>
                </c:pt>
                <c:pt idx="375">
                  <c:v> 20-07-08 09:54:15</c:v>
                </c:pt>
                <c:pt idx="376">
                  <c:v> 20-07-08 09:54:20</c:v>
                </c:pt>
                <c:pt idx="377">
                  <c:v> 20-07-08 09:54:25</c:v>
                </c:pt>
                <c:pt idx="378">
                  <c:v> 20-07-08 09:54:30</c:v>
                </c:pt>
                <c:pt idx="379">
                  <c:v> 20-07-08 09:54:35</c:v>
                </c:pt>
                <c:pt idx="380">
                  <c:v> 20-07-08 09:54:40</c:v>
                </c:pt>
                <c:pt idx="381">
                  <c:v> 20-07-08 09:54:45</c:v>
                </c:pt>
                <c:pt idx="382">
                  <c:v> 20-07-08 09:54:50</c:v>
                </c:pt>
                <c:pt idx="383">
                  <c:v> 20-07-08 09:54:55</c:v>
                </c:pt>
                <c:pt idx="384">
                  <c:v> 20-07-08 09:55:00</c:v>
                </c:pt>
                <c:pt idx="385">
                  <c:v> 20-07-08 09:55:05</c:v>
                </c:pt>
                <c:pt idx="386">
                  <c:v> 20-07-08 09:55:10</c:v>
                </c:pt>
                <c:pt idx="387">
                  <c:v> 20-07-08 09:55:15</c:v>
                </c:pt>
                <c:pt idx="388">
                  <c:v> 20-07-08 09:55:20</c:v>
                </c:pt>
                <c:pt idx="389">
                  <c:v> 20-07-08 09:55:25</c:v>
                </c:pt>
                <c:pt idx="390">
                  <c:v> 20-07-08 09:55:30</c:v>
                </c:pt>
                <c:pt idx="391">
                  <c:v> 20-07-08 09:55:35</c:v>
                </c:pt>
                <c:pt idx="392">
                  <c:v> 20-07-08 09:55:40</c:v>
                </c:pt>
                <c:pt idx="393">
                  <c:v> 20-07-08 09:55:45</c:v>
                </c:pt>
                <c:pt idx="394">
                  <c:v> 20-07-08 09:55:50</c:v>
                </c:pt>
                <c:pt idx="395">
                  <c:v> 20-07-08 09:55:55</c:v>
                </c:pt>
                <c:pt idx="396">
                  <c:v> 20-07-08 09:56:00</c:v>
                </c:pt>
                <c:pt idx="397">
                  <c:v> 20-07-08 09:56:05</c:v>
                </c:pt>
                <c:pt idx="398">
                  <c:v> 20-07-08 09:56:10</c:v>
                </c:pt>
                <c:pt idx="399">
                  <c:v> 20-07-08 09:56:15</c:v>
                </c:pt>
                <c:pt idx="400">
                  <c:v> 20-07-08 09:56:20</c:v>
                </c:pt>
                <c:pt idx="401">
                  <c:v> 20-07-08 09:56:25</c:v>
                </c:pt>
                <c:pt idx="402">
                  <c:v> 20-07-08 09:56:30</c:v>
                </c:pt>
                <c:pt idx="403">
                  <c:v> 20-07-08 09:56:35</c:v>
                </c:pt>
                <c:pt idx="404">
                  <c:v> 20-07-08 09:56:40</c:v>
                </c:pt>
                <c:pt idx="405">
                  <c:v> 20-07-08 09:56:45</c:v>
                </c:pt>
                <c:pt idx="406">
                  <c:v> 20-07-08 09:56:50</c:v>
                </c:pt>
                <c:pt idx="407">
                  <c:v> 20-07-08 09:56:55</c:v>
                </c:pt>
                <c:pt idx="408">
                  <c:v> 20-07-08 09:57:00</c:v>
                </c:pt>
                <c:pt idx="409">
                  <c:v> 20-07-08 09:57:05</c:v>
                </c:pt>
                <c:pt idx="410">
                  <c:v> 20-07-08 09:57:10</c:v>
                </c:pt>
                <c:pt idx="411">
                  <c:v> 20-07-08 09:57:15</c:v>
                </c:pt>
                <c:pt idx="412">
                  <c:v> 20-07-08 09:57:20</c:v>
                </c:pt>
                <c:pt idx="413">
                  <c:v> 20-07-08 09:57:25</c:v>
                </c:pt>
                <c:pt idx="414">
                  <c:v> 20-07-08 09:57:30</c:v>
                </c:pt>
                <c:pt idx="415">
                  <c:v> 20-07-08 09:57:35</c:v>
                </c:pt>
                <c:pt idx="416">
                  <c:v> 20-07-08 09:57:40</c:v>
                </c:pt>
                <c:pt idx="417">
                  <c:v> 20-07-08 09:57:45</c:v>
                </c:pt>
                <c:pt idx="418">
                  <c:v> 20-07-08 09:57:50</c:v>
                </c:pt>
                <c:pt idx="419">
                  <c:v> 20-07-08 09:57:55</c:v>
                </c:pt>
                <c:pt idx="420">
                  <c:v> 20-07-08 09:58:00</c:v>
                </c:pt>
                <c:pt idx="421">
                  <c:v> 20-07-08 09:58:05</c:v>
                </c:pt>
                <c:pt idx="422">
                  <c:v> 20-07-08 09:58:10</c:v>
                </c:pt>
                <c:pt idx="423">
                  <c:v> 20-07-08 09:58:15</c:v>
                </c:pt>
                <c:pt idx="424">
                  <c:v> 20-07-08 09:58:20</c:v>
                </c:pt>
                <c:pt idx="425">
                  <c:v> 20-07-08 09:58:25</c:v>
                </c:pt>
                <c:pt idx="426">
                  <c:v> 20-07-08 09:58:30</c:v>
                </c:pt>
                <c:pt idx="427">
                  <c:v> 20-07-08 09:58:35</c:v>
                </c:pt>
                <c:pt idx="428">
                  <c:v> 20-07-08 09:58:40</c:v>
                </c:pt>
                <c:pt idx="429">
                  <c:v> 20-07-08 09:58:45</c:v>
                </c:pt>
                <c:pt idx="430">
                  <c:v> 20-07-08 09:58:50</c:v>
                </c:pt>
                <c:pt idx="431">
                  <c:v> 20-07-08 09:58:55</c:v>
                </c:pt>
                <c:pt idx="432">
                  <c:v> 20-07-08 09:59:00</c:v>
                </c:pt>
                <c:pt idx="433">
                  <c:v> 20-07-08 09:59:05</c:v>
                </c:pt>
                <c:pt idx="434">
                  <c:v> 20-07-08 09:59:10</c:v>
                </c:pt>
                <c:pt idx="435">
                  <c:v> 20-07-08 09:59:15</c:v>
                </c:pt>
                <c:pt idx="436">
                  <c:v> 20-07-08 09:59:20</c:v>
                </c:pt>
                <c:pt idx="437">
                  <c:v> 20-07-08 09:59:25</c:v>
                </c:pt>
                <c:pt idx="438">
                  <c:v> 20-07-08 09:59:30</c:v>
                </c:pt>
                <c:pt idx="439">
                  <c:v> 20-07-08 09:59:35</c:v>
                </c:pt>
                <c:pt idx="440">
                  <c:v> 20-07-08 09:59:40</c:v>
                </c:pt>
                <c:pt idx="441">
                  <c:v> 20-07-08 09:59:45</c:v>
                </c:pt>
                <c:pt idx="442">
                  <c:v> 20-07-08 09:59:50</c:v>
                </c:pt>
                <c:pt idx="443">
                  <c:v> 20-07-08 09:59:55</c:v>
                </c:pt>
                <c:pt idx="444">
                  <c:v> 20-07-08 10:00:00</c:v>
                </c:pt>
                <c:pt idx="445">
                  <c:v> 20-07-08 10:00:05</c:v>
                </c:pt>
                <c:pt idx="446">
                  <c:v> 20-07-08 10:00:10</c:v>
                </c:pt>
                <c:pt idx="447">
                  <c:v> 20-07-08 10:00:15</c:v>
                </c:pt>
                <c:pt idx="448">
                  <c:v> 20-07-08 10:00:20</c:v>
                </c:pt>
                <c:pt idx="449">
                  <c:v> 20-07-08 10:00:25</c:v>
                </c:pt>
                <c:pt idx="450">
                  <c:v> 20-07-08 10:00:30</c:v>
                </c:pt>
                <c:pt idx="451">
                  <c:v> 20-07-08 10:00:35</c:v>
                </c:pt>
                <c:pt idx="452">
                  <c:v> 20-07-08 10:00:40</c:v>
                </c:pt>
                <c:pt idx="453">
                  <c:v> 20-07-08 10:00:45</c:v>
                </c:pt>
                <c:pt idx="454">
                  <c:v> 20-07-08 10:00:50</c:v>
                </c:pt>
                <c:pt idx="455">
                  <c:v> 20-07-08 10:00:55</c:v>
                </c:pt>
                <c:pt idx="456">
                  <c:v> 20-07-08 10:01:00</c:v>
                </c:pt>
                <c:pt idx="457">
                  <c:v> 20-07-08 10:01:05</c:v>
                </c:pt>
                <c:pt idx="458">
                  <c:v> 20-07-08 10:01:10</c:v>
                </c:pt>
                <c:pt idx="459">
                  <c:v> 20-07-08 10:01:15</c:v>
                </c:pt>
                <c:pt idx="460">
                  <c:v> 20-07-08 10:01:20</c:v>
                </c:pt>
                <c:pt idx="461">
                  <c:v> 20-07-08 10:01:25</c:v>
                </c:pt>
                <c:pt idx="462">
                  <c:v> 20-07-08 10:01:30</c:v>
                </c:pt>
                <c:pt idx="463">
                  <c:v> 20-07-08 10:01:35</c:v>
                </c:pt>
                <c:pt idx="464">
                  <c:v> 20-07-08 10:01:40</c:v>
                </c:pt>
                <c:pt idx="465">
                  <c:v> 20-07-08 10:01:45</c:v>
                </c:pt>
                <c:pt idx="466">
                  <c:v> 20-07-08 10:01:50</c:v>
                </c:pt>
                <c:pt idx="467">
                  <c:v> 20-07-08 10:01:55</c:v>
                </c:pt>
                <c:pt idx="468">
                  <c:v> 20-07-08 10:02:00</c:v>
                </c:pt>
                <c:pt idx="469">
                  <c:v> 20-07-08 10:02:05</c:v>
                </c:pt>
                <c:pt idx="470">
                  <c:v> 20-07-08 10:02:10</c:v>
                </c:pt>
                <c:pt idx="471">
                  <c:v> 20-07-08 10:02:15</c:v>
                </c:pt>
                <c:pt idx="472">
                  <c:v> 20-07-08 10:02:20</c:v>
                </c:pt>
                <c:pt idx="473">
                  <c:v> 20-07-08 10:02:25</c:v>
                </c:pt>
                <c:pt idx="474">
                  <c:v> 20-07-08 10:02:30</c:v>
                </c:pt>
                <c:pt idx="475">
                  <c:v> 20-07-08 10:02:35</c:v>
                </c:pt>
                <c:pt idx="476">
                  <c:v> 20-07-08 10:02:40</c:v>
                </c:pt>
                <c:pt idx="477">
                  <c:v> 20-07-08 10:02:45</c:v>
                </c:pt>
                <c:pt idx="478">
                  <c:v> 20-07-08 10:02:50</c:v>
                </c:pt>
                <c:pt idx="479">
                  <c:v> 20-07-08 10:02:55</c:v>
                </c:pt>
                <c:pt idx="480">
                  <c:v> 20-07-08 10:03:00</c:v>
                </c:pt>
                <c:pt idx="481">
                  <c:v> 20-07-08 10:03:05</c:v>
                </c:pt>
                <c:pt idx="482">
                  <c:v> 20-07-08 10:03:10</c:v>
                </c:pt>
                <c:pt idx="483">
                  <c:v> 20-07-08 10:03:15</c:v>
                </c:pt>
                <c:pt idx="484">
                  <c:v> 20-07-08 10:03:20</c:v>
                </c:pt>
                <c:pt idx="485">
                  <c:v> 20-07-08 10:03:25</c:v>
                </c:pt>
                <c:pt idx="486">
                  <c:v> 20-07-08 10:03:30</c:v>
                </c:pt>
                <c:pt idx="487">
                  <c:v> 20-07-08 10:03:35</c:v>
                </c:pt>
                <c:pt idx="488">
                  <c:v> 20-07-08 10:03:40</c:v>
                </c:pt>
                <c:pt idx="489">
                  <c:v> 20-07-08 10:03:45</c:v>
                </c:pt>
                <c:pt idx="490">
                  <c:v> 20-07-08 10:03:50</c:v>
                </c:pt>
                <c:pt idx="491">
                  <c:v> 20-07-08 10:03:55</c:v>
                </c:pt>
                <c:pt idx="492">
                  <c:v> 20-07-08 10:04:00</c:v>
                </c:pt>
                <c:pt idx="493">
                  <c:v> 20-07-08 10:04:05</c:v>
                </c:pt>
                <c:pt idx="494">
                  <c:v> 20-07-08 10:04:10</c:v>
                </c:pt>
                <c:pt idx="495">
                  <c:v> 20-07-08 10:04:15</c:v>
                </c:pt>
                <c:pt idx="496">
                  <c:v> 20-07-08 10:04:20</c:v>
                </c:pt>
                <c:pt idx="497">
                  <c:v> 20-07-08 10:04:25</c:v>
                </c:pt>
                <c:pt idx="498">
                  <c:v> 20-07-08 10:04:30</c:v>
                </c:pt>
                <c:pt idx="499">
                  <c:v> 20-07-08 10:04:35</c:v>
                </c:pt>
                <c:pt idx="500">
                  <c:v> 20-07-08 10:04:40</c:v>
                </c:pt>
                <c:pt idx="501">
                  <c:v> 20-07-08 10:04:45</c:v>
                </c:pt>
                <c:pt idx="502">
                  <c:v> 20-07-08 10:04:50</c:v>
                </c:pt>
                <c:pt idx="503">
                  <c:v> 20-07-08 10:04:55</c:v>
                </c:pt>
                <c:pt idx="504">
                  <c:v> 20-07-08 10:05:00</c:v>
                </c:pt>
                <c:pt idx="505">
                  <c:v> 20-07-08 10:05:05</c:v>
                </c:pt>
                <c:pt idx="506">
                  <c:v> 20-07-08 10:05:10</c:v>
                </c:pt>
                <c:pt idx="507">
                  <c:v> 20-07-08 10:05:15</c:v>
                </c:pt>
                <c:pt idx="508">
                  <c:v> 20-07-08 10:05:20</c:v>
                </c:pt>
                <c:pt idx="509">
                  <c:v> 20-07-08 10:05:25</c:v>
                </c:pt>
                <c:pt idx="510">
                  <c:v> 20-07-08 10:05:30</c:v>
                </c:pt>
                <c:pt idx="511">
                  <c:v> 20-07-08 10:05:35</c:v>
                </c:pt>
                <c:pt idx="512">
                  <c:v> 20-07-08 10:05:40</c:v>
                </c:pt>
                <c:pt idx="513">
                  <c:v> 20-07-08 10:05:45</c:v>
                </c:pt>
                <c:pt idx="514">
                  <c:v> 20-07-08 10:05:50</c:v>
                </c:pt>
                <c:pt idx="515">
                  <c:v> 20-07-08 10:05:55</c:v>
                </c:pt>
                <c:pt idx="516">
                  <c:v> 20-07-08 10:06:00</c:v>
                </c:pt>
                <c:pt idx="517">
                  <c:v> 20-07-08 10:06:05</c:v>
                </c:pt>
                <c:pt idx="518">
                  <c:v> 20-07-08 10:06:10</c:v>
                </c:pt>
                <c:pt idx="519">
                  <c:v> 20-07-08 10:06:15</c:v>
                </c:pt>
                <c:pt idx="520">
                  <c:v> 20-07-08 10:06:20</c:v>
                </c:pt>
                <c:pt idx="521">
                  <c:v> 20-07-08 10:06:25</c:v>
                </c:pt>
                <c:pt idx="522">
                  <c:v> 20-07-08 10:06:30</c:v>
                </c:pt>
                <c:pt idx="523">
                  <c:v> 20-07-08 10:06:35</c:v>
                </c:pt>
                <c:pt idx="524">
                  <c:v> 20-07-08 10:06:40</c:v>
                </c:pt>
                <c:pt idx="525">
                  <c:v> 20-07-08 10:06:45</c:v>
                </c:pt>
                <c:pt idx="526">
                  <c:v> 20-07-08 10:06:50</c:v>
                </c:pt>
                <c:pt idx="527">
                  <c:v> 20-07-08 10:06:55</c:v>
                </c:pt>
                <c:pt idx="528">
                  <c:v> 20-07-08 10:07:00</c:v>
                </c:pt>
                <c:pt idx="529">
                  <c:v> 20-07-08 10:07:05</c:v>
                </c:pt>
                <c:pt idx="530">
                  <c:v> 20-07-08 10:07:10</c:v>
                </c:pt>
                <c:pt idx="531">
                  <c:v> 20-07-08 10:07:15</c:v>
                </c:pt>
                <c:pt idx="532">
                  <c:v> 20-07-08 10:07:20</c:v>
                </c:pt>
                <c:pt idx="533">
                  <c:v> 20-07-08 10:07:25</c:v>
                </c:pt>
                <c:pt idx="534">
                  <c:v> 20-07-08 10:07:30</c:v>
                </c:pt>
                <c:pt idx="535">
                  <c:v> 20-07-08 10:07:35</c:v>
                </c:pt>
                <c:pt idx="536">
                  <c:v> 20-07-08 10:07:40</c:v>
                </c:pt>
                <c:pt idx="537">
                  <c:v> 20-07-08 10:07:45</c:v>
                </c:pt>
                <c:pt idx="538">
                  <c:v> 20-07-08 10:07:50</c:v>
                </c:pt>
                <c:pt idx="539">
                  <c:v> 20-07-08 10:07:55</c:v>
                </c:pt>
                <c:pt idx="540">
                  <c:v> 20-07-08 10:08:00</c:v>
                </c:pt>
                <c:pt idx="541">
                  <c:v> 20-07-08 10:08:05</c:v>
                </c:pt>
                <c:pt idx="542">
                  <c:v> 20-07-08 10:08:10</c:v>
                </c:pt>
                <c:pt idx="543">
                  <c:v> 20-07-08 10:08:15</c:v>
                </c:pt>
                <c:pt idx="544">
                  <c:v> 20-07-08 10:08:20</c:v>
                </c:pt>
                <c:pt idx="545">
                  <c:v> 20-07-08 10:08:25</c:v>
                </c:pt>
                <c:pt idx="546">
                  <c:v> 20-07-08 10:08:30</c:v>
                </c:pt>
                <c:pt idx="547">
                  <c:v> 20-07-08 10:08:35</c:v>
                </c:pt>
                <c:pt idx="548">
                  <c:v> 20-07-08 10:08:40</c:v>
                </c:pt>
                <c:pt idx="549">
                  <c:v> 20-07-08 10:08:45</c:v>
                </c:pt>
                <c:pt idx="550">
                  <c:v> 20-07-08 10:08:50</c:v>
                </c:pt>
                <c:pt idx="551">
                  <c:v> 20-07-08 10:08:55</c:v>
                </c:pt>
                <c:pt idx="552">
                  <c:v> 20-07-08 10:09:00</c:v>
                </c:pt>
                <c:pt idx="553">
                  <c:v> 20-07-08 10:09:05</c:v>
                </c:pt>
                <c:pt idx="554">
                  <c:v> 20-07-08 10:09:10</c:v>
                </c:pt>
                <c:pt idx="555">
                  <c:v> 20-07-08 10:09:15</c:v>
                </c:pt>
                <c:pt idx="556">
                  <c:v> 20-07-08 10:09:20</c:v>
                </c:pt>
                <c:pt idx="557">
                  <c:v> 20-07-08 10:09:25</c:v>
                </c:pt>
                <c:pt idx="558">
                  <c:v> 20-07-08 10:09:30</c:v>
                </c:pt>
                <c:pt idx="559">
                  <c:v> 20-07-08 10:09:35</c:v>
                </c:pt>
                <c:pt idx="560">
                  <c:v> 20-07-08 10:09:40</c:v>
                </c:pt>
                <c:pt idx="561">
                  <c:v> 20-07-08 10:09:45</c:v>
                </c:pt>
                <c:pt idx="562">
                  <c:v> 20-07-08 10:09:50</c:v>
                </c:pt>
                <c:pt idx="563">
                  <c:v> 20-07-08 10:09:55</c:v>
                </c:pt>
                <c:pt idx="564">
                  <c:v> 20-07-08 10:10:00</c:v>
                </c:pt>
                <c:pt idx="565">
                  <c:v> 20-07-08 10:10:05</c:v>
                </c:pt>
                <c:pt idx="566">
                  <c:v> 20-07-08 10:10:10</c:v>
                </c:pt>
                <c:pt idx="567">
                  <c:v> 20-07-08 10:10:15</c:v>
                </c:pt>
                <c:pt idx="568">
                  <c:v> 20-07-08 10:10:20</c:v>
                </c:pt>
                <c:pt idx="569">
                  <c:v> 20-07-08 10:10:25</c:v>
                </c:pt>
                <c:pt idx="570">
                  <c:v> 20-07-08 10:10:30</c:v>
                </c:pt>
                <c:pt idx="571">
                  <c:v> 20-07-08 10:10:35</c:v>
                </c:pt>
                <c:pt idx="572">
                  <c:v> 20-07-08 10:10:40</c:v>
                </c:pt>
                <c:pt idx="573">
                  <c:v> 20-07-08 10:10:45</c:v>
                </c:pt>
                <c:pt idx="574">
                  <c:v> 20-07-08 10:10:50</c:v>
                </c:pt>
                <c:pt idx="575">
                  <c:v> 20-07-08 10:10:55</c:v>
                </c:pt>
                <c:pt idx="576">
                  <c:v> 20-07-08 10:11:00</c:v>
                </c:pt>
                <c:pt idx="577">
                  <c:v> 20-07-08 10:11:05</c:v>
                </c:pt>
                <c:pt idx="578">
                  <c:v> 20-07-08 10:11:10</c:v>
                </c:pt>
                <c:pt idx="579">
                  <c:v> 20-07-08 10:11:15</c:v>
                </c:pt>
                <c:pt idx="580">
                  <c:v> 20-07-08 10:11:20</c:v>
                </c:pt>
                <c:pt idx="581">
                  <c:v> 20-07-08 10:11:25</c:v>
                </c:pt>
                <c:pt idx="582">
                  <c:v> 20-07-08 10:11:30</c:v>
                </c:pt>
                <c:pt idx="583">
                  <c:v> 20-07-08 10:11:35</c:v>
                </c:pt>
                <c:pt idx="584">
                  <c:v> 20-07-08 10:11:40</c:v>
                </c:pt>
                <c:pt idx="585">
                  <c:v> 20-07-08 10:11:45</c:v>
                </c:pt>
                <c:pt idx="586">
                  <c:v> 20-07-08 10:11:50</c:v>
                </c:pt>
                <c:pt idx="587">
                  <c:v> 20-07-08 10:11:55</c:v>
                </c:pt>
                <c:pt idx="588">
                  <c:v> 20-07-08 10:12:00</c:v>
                </c:pt>
                <c:pt idx="589">
                  <c:v> 20-07-08 10:12:05</c:v>
                </c:pt>
                <c:pt idx="590">
                  <c:v> 20-07-08 10:12:10</c:v>
                </c:pt>
                <c:pt idx="591">
                  <c:v> 20-07-08 10:12:15</c:v>
                </c:pt>
                <c:pt idx="592">
                  <c:v> 20-07-08 10:12:20</c:v>
                </c:pt>
                <c:pt idx="593">
                  <c:v> 20-07-08 10:12:25</c:v>
                </c:pt>
                <c:pt idx="594">
                  <c:v> 20-07-08 10:12:30</c:v>
                </c:pt>
                <c:pt idx="595">
                  <c:v> 20-07-08 10:12:35</c:v>
                </c:pt>
                <c:pt idx="596">
                  <c:v> 20-07-08 10:12:40</c:v>
                </c:pt>
                <c:pt idx="597">
                  <c:v> 20-07-08 10:12:45</c:v>
                </c:pt>
                <c:pt idx="598">
                  <c:v> 20-07-08 10:12:50</c:v>
                </c:pt>
                <c:pt idx="599">
                  <c:v> 20-07-08 10:12:55</c:v>
                </c:pt>
                <c:pt idx="600">
                  <c:v> 20-07-08 10:13:00</c:v>
                </c:pt>
                <c:pt idx="601">
                  <c:v> 20-07-08 10:13:05</c:v>
                </c:pt>
                <c:pt idx="602">
                  <c:v> 20-07-08 10:13:10</c:v>
                </c:pt>
                <c:pt idx="603">
                  <c:v> 20-07-08 10:13:15</c:v>
                </c:pt>
                <c:pt idx="604">
                  <c:v> 20-07-08 10:13:20</c:v>
                </c:pt>
                <c:pt idx="605">
                  <c:v> 20-07-08 10:13:25</c:v>
                </c:pt>
                <c:pt idx="606">
                  <c:v> 20-07-08 10:13:30</c:v>
                </c:pt>
                <c:pt idx="607">
                  <c:v> 20-07-08 10:13:35</c:v>
                </c:pt>
                <c:pt idx="608">
                  <c:v> 20-07-08 10:13:40</c:v>
                </c:pt>
                <c:pt idx="609">
                  <c:v> 20-07-08 10:13:45</c:v>
                </c:pt>
                <c:pt idx="610">
                  <c:v> 20-07-08 10:13:50</c:v>
                </c:pt>
                <c:pt idx="611">
                  <c:v> 20-07-08 10:13:55</c:v>
                </c:pt>
                <c:pt idx="612">
                  <c:v> 20-07-08 10:14:00</c:v>
                </c:pt>
                <c:pt idx="613">
                  <c:v> 20-07-08 10:14:05</c:v>
                </c:pt>
                <c:pt idx="614">
                  <c:v> 20-07-08 10:14:10</c:v>
                </c:pt>
                <c:pt idx="615">
                  <c:v> 20-07-08 10:14:15</c:v>
                </c:pt>
                <c:pt idx="616">
                  <c:v> 20-07-08 10:14:20</c:v>
                </c:pt>
                <c:pt idx="617">
                  <c:v> 20-07-08 10:14:25</c:v>
                </c:pt>
                <c:pt idx="618">
                  <c:v> 20-07-08 10:14:30</c:v>
                </c:pt>
                <c:pt idx="619">
                  <c:v> 20-07-08 10:14:35</c:v>
                </c:pt>
                <c:pt idx="620">
                  <c:v> 20-07-08 10:14:40</c:v>
                </c:pt>
                <c:pt idx="621">
                  <c:v> 20-07-08 10:14:45</c:v>
                </c:pt>
                <c:pt idx="622">
                  <c:v> 20-07-08 10:14:50</c:v>
                </c:pt>
                <c:pt idx="623">
                  <c:v> 20-07-08 10:14:55</c:v>
                </c:pt>
                <c:pt idx="624">
                  <c:v> 20-07-08 10:15:00</c:v>
                </c:pt>
                <c:pt idx="625">
                  <c:v> 20-07-08 10:15:05</c:v>
                </c:pt>
                <c:pt idx="626">
                  <c:v> 20-07-08 10:15:10</c:v>
                </c:pt>
                <c:pt idx="627">
                  <c:v> 20-07-08 10:15:15</c:v>
                </c:pt>
                <c:pt idx="628">
                  <c:v> 20-07-08 10:15:20</c:v>
                </c:pt>
                <c:pt idx="629">
                  <c:v> 20-07-08 10:15:25</c:v>
                </c:pt>
                <c:pt idx="630">
                  <c:v> 20-07-08 10:15:30</c:v>
                </c:pt>
                <c:pt idx="631">
                  <c:v> 20-07-08 10:15:35</c:v>
                </c:pt>
                <c:pt idx="632">
                  <c:v> 20-07-08 10:15:40</c:v>
                </c:pt>
                <c:pt idx="633">
                  <c:v> 20-07-08 10:15:45</c:v>
                </c:pt>
                <c:pt idx="634">
                  <c:v> 20-07-08 10:15:50</c:v>
                </c:pt>
                <c:pt idx="635">
                  <c:v> 20-07-08 10:15:55</c:v>
                </c:pt>
                <c:pt idx="636">
                  <c:v> 20-07-08 10:16:00</c:v>
                </c:pt>
                <c:pt idx="637">
                  <c:v> 20-07-08 10:16:05</c:v>
                </c:pt>
                <c:pt idx="638">
                  <c:v> 20-07-08 10:16:10</c:v>
                </c:pt>
                <c:pt idx="639">
                  <c:v> 20-07-08 10:16:15</c:v>
                </c:pt>
                <c:pt idx="640">
                  <c:v> 20-07-08 10:16:20</c:v>
                </c:pt>
                <c:pt idx="641">
                  <c:v> 20-07-08 10:16:25</c:v>
                </c:pt>
                <c:pt idx="642">
                  <c:v> 20-07-08 10:16:30</c:v>
                </c:pt>
                <c:pt idx="643">
                  <c:v> 20-07-08 10:16:35</c:v>
                </c:pt>
                <c:pt idx="644">
                  <c:v> 20-07-08 10:16:40</c:v>
                </c:pt>
                <c:pt idx="645">
                  <c:v> 20-07-08 10:16:45</c:v>
                </c:pt>
                <c:pt idx="646">
                  <c:v> 20-07-08 10:16:50</c:v>
                </c:pt>
                <c:pt idx="647">
                  <c:v> 20-07-08 10:16:55</c:v>
                </c:pt>
                <c:pt idx="648">
                  <c:v> 20-07-08 10:17:00</c:v>
                </c:pt>
                <c:pt idx="649">
                  <c:v> 20-07-08 10:17:05</c:v>
                </c:pt>
                <c:pt idx="650">
                  <c:v> 20-07-08 10:17:10</c:v>
                </c:pt>
                <c:pt idx="651">
                  <c:v> 20-07-08 10:17:15</c:v>
                </c:pt>
                <c:pt idx="652">
                  <c:v> 20-07-08 10:17:20</c:v>
                </c:pt>
                <c:pt idx="653">
                  <c:v> 20-07-08 10:17:25</c:v>
                </c:pt>
                <c:pt idx="654">
                  <c:v> 20-07-08 10:17:30</c:v>
                </c:pt>
                <c:pt idx="655">
                  <c:v> 20-07-08 10:17:35</c:v>
                </c:pt>
                <c:pt idx="656">
                  <c:v> 20-07-08 10:17:40</c:v>
                </c:pt>
                <c:pt idx="657">
                  <c:v> 20-07-08 10:17:45</c:v>
                </c:pt>
                <c:pt idx="658">
                  <c:v> 20-07-08 10:17:50</c:v>
                </c:pt>
                <c:pt idx="659">
                  <c:v> 20-07-08 10:17:55</c:v>
                </c:pt>
                <c:pt idx="660">
                  <c:v> 20-07-08 10:18:00</c:v>
                </c:pt>
                <c:pt idx="661">
                  <c:v> 20-07-08 10:18:05</c:v>
                </c:pt>
                <c:pt idx="662">
                  <c:v> 20-07-08 10:18:10</c:v>
                </c:pt>
                <c:pt idx="663">
                  <c:v> 20-07-08 10:18:15</c:v>
                </c:pt>
                <c:pt idx="664">
                  <c:v> 20-07-08 10:18:20</c:v>
                </c:pt>
                <c:pt idx="665">
                  <c:v> 20-07-08 10:18:25</c:v>
                </c:pt>
                <c:pt idx="666">
                  <c:v> 20-07-08 10:18:30</c:v>
                </c:pt>
                <c:pt idx="667">
                  <c:v> 20-07-08 10:18:35</c:v>
                </c:pt>
                <c:pt idx="668">
                  <c:v> 20-07-08 10:18:40</c:v>
                </c:pt>
                <c:pt idx="669">
                  <c:v> 20-07-08 10:18:45</c:v>
                </c:pt>
                <c:pt idx="670">
                  <c:v> 20-07-08 10:18:50</c:v>
                </c:pt>
                <c:pt idx="671">
                  <c:v> 20-07-08 10:18:55</c:v>
                </c:pt>
                <c:pt idx="672">
                  <c:v> 20-07-08 10:19:00</c:v>
                </c:pt>
                <c:pt idx="673">
                  <c:v> 20-07-08 10:19:05</c:v>
                </c:pt>
                <c:pt idx="674">
                  <c:v> 20-07-08 10:19:10</c:v>
                </c:pt>
                <c:pt idx="675">
                  <c:v> 20-07-08 10:19:15</c:v>
                </c:pt>
                <c:pt idx="676">
                  <c:v> 20-07-08 10:19:20</c:v>
                </c:pt>
                <c:pt idx="677">
                  <c:v> 20-07-08 10:19:25</c:v>
                </c:pt>
                <c:pt idx="678">
                  <c:v> 20-07-08 10:19:30</c:v>
                </c:pt>
                <c:pt idx="679">
                  <c:v> 20-07-08 10:19:35</c:v>
                </c:pt>
                <c:pt idx="680">
                  <c:v> 20-07-08 10:19:40</c:v>
                </c:pt>
                <c:pt idx="681">
                  <c:v> 20-07-08 10:19:45</c:v>
                </c:pt>
                <c:pt idx="682">
                  <c:v> 20-07-08 10:19:50</c:v>
                </c:pt>
                <c:pt idx="683">
                  <c:v> 20-07-08 10:19:55</c:v>
                </c:pt>
                <c:pt idx="684">
                  <c:v> 20-07-08 10:20:00</c:v>
                </c:pt>
                <c:pt idx="685">
                  <c:v> 20-07-08 10:20:05</c:v>
                </c:pt>
                <c:pt idx="686">
                  <c:v> 20-07-08 10:20:10</c:v>
                </c:pt>
                <c:pt idx="687">
                  <c:v> 20-07-08 10:20:15</c:v>
                </c:pt>
                <c:pt idx="688">
                  <c:v> 20-07-08 10:20:20</c:v>
                </c:pt>
                <c:pt idx="689">
                  <c:v> 20-07-08 10:20:25</c:v>
                </c:pt>
                <c:pt idx="690">
                  <c:v> 20-07-08 10:20:30</c:v>
                </c:pt>
                <c:pt idx="691">
                  <c:v> 20-07-08 10:20:35</c:v>
                </c:pt>
                <c:pt idx="692">
                  <c:v> 20-07-08 10:20:40</c:v>
                </c:pt>
                <c:pt idx="693">
                  <c:v> 20-07-08 10:20:45</c:v>
                </c:pt>
                <c:pt idx="694">
                  <c:v> 20-07-08 10:20:50</c:v>
                </c:pt>
                <c:pt idx="695">
                  <c:v> 20-07-08 10:20:55</c:v>
                </c:pt>
                <c:pt idx="696">
                  <c:v> 20-07-08 10:21:00</c:v>
                </c:pt>
                <c:pt idx="697">
                  <c:v> 20-07-08 10:21:05</c:v>
                </c:pt>
                <c:pt idx="698">
                  <c:v> 20-07-08 10:21:10</c:v>
                </c:pt>
                <c:pt idx="699">
                  <c:v> 20-07-08 10:21:15</c:v>
                </c:pt>
                <c:pt idx="700">
                  <c:v> 20-07-08 10:21:20</c:v>
                </c:pt>
                <c:pt idx="701">
                  <c:v> 20-07-08 10:21:25</c:v>
                </c:pt>
                <c:pt idx="702">
                  <c:v> 20-07-08 10:21:30</c:v>
                </c:pt>
                <c:pt idx="703">
                  <c:v> 20-07-08 10:21:35</c:v>
                </c:pt>
                <c:pt idx="704">
                  <c:v> 20-07-08 10:21:40</c:v>
                </c:pt>
                <c:pt idx="705">
                  <c:v> 20-07-08 10:21:45</c:v>
                </c:pt>
                <c:pt idx="706">
                  <c:v> 20-07-08 10:21:50</c:v>
                </c:pt>
                <c:pt idx="707">
                  <c:v> 20-07-08 10:21:55</c:v>
                </c:pt>
                <c:pt idx="708">
                  <c:v> 20-07-08 10:22:00</c:v>
                </c:pt>
                <c:pt idx="709">
                  <c:v> 20-07-08 10:22:05</c:v>
                </c:pt>
                <c:pt idx="710">
                  <c:v> 20-07-08 10:22:10</c:v>
                </c:pt>
                <c:pt idx="711">
                  <c:v> 20-07-08 10:22:15</c:v>
                </c:pt>
                <c:pt idx="712">
                  <c:v> 20-07-08 10:22:20</c:v>
                </c:pt>
                <c:pt idx="713">
                  <c:v> 20-07-08 10:22:25</c:v>
                </c:pt>
                <c:pt idx="714">
                  <c:v> 20-07-08 10:22:30</c:v>
                </c:pt>
                <c:pt idx="715">
                  <c:v> 20-07-08 10:22:35</c:v>
                </c:pt>
                <c:pt idx="716">
                  <c:v> 20-07-08 10:22:40</c:v>
                </c:pt>
                <c:pt idx="717">
                  <c:v> 20-07-08 10:22:45</c:v>
                </c:pt>
                <c:pt idx="718">
                  <c:v> 20-07-08 10:22:50</c:v>
                </c:pt>
                <c:pt idx="719">
                  <c:v> 20-07-08 10:22:55</c:v>
                </c:pt>
                <c:pt idx="720">
                  <c:v> 20-07-08 10:23:00</c:v>
                </c:pt>
                <c:pt idx="721">
                  <c:v> 20-07-08 10:23:05</c:v>
                </c:pt>
                <c:pt idx="722">
                  <c:v> 20-07-08 10:23:10</c:v>
                </c:pt>
                <c:pt idx="723">
                  <c:v> 20-07-08 10:23:15</c:v>
                </c:pt>
                <c:pt idx="724">
                  <c:v> 20-07-08 10:23:20</c:v>
                </c:pt>
                <c:pt idx="725">
                  <c:v> 20-07-08 10:23:25</c:v>
                </c:pt>
                <c:pt idx="726">
                  <c:v> 20-07-08 10:23:30</c:v>
                </c:pt>
                <c:pt idx="727">
                  <c:v> 20-07-08 10:23:35</c:v>
                </c:pt>
                <c:pt idx="728">
                  <c:v> 20-07-08 10:23:40</c:v>
                </c:pt>
                <c:pt idx="729">
                  <c:v> 20-07-08 10:23:45</c:v>
                </c:pt>
                <c:pt idx="730">
                  <c:v> 20-07-08 10:23:50</c:v>
                </c:pt>
                <c:pt idx="731">
                  <c:v> 20-07-08 10:23:55</c:v>
                </c:pt>
                <c:pt idx="732">
                  <c:v> 20-07-08 10:24:00</c:v>
                </c:pt>
                <c:pt idx="733">
                  <c:v> 20-07-08 10:24:05</c:v>
                </c:pt>
                <c:pt idx="734">
                  <c:v> 20-07-08 10:24:10</c:v>
                </c:pt>
                <c:pt idx="735">
                  <c:v> 20-07-08 10:24:15</c:v>
                </c:pt>
                <c:pt idx="736">
                  <c:v> 20-07-08 10:24:20</c:v>
                </c:pt>
                <c:pt idx="737">
                  <c:v> 20-07-08 10:24:25</c:v>
                </c:pt>
                <c:pt idx="738">
                  <c:v> 20-07-08 10:24:30</c:v>
                </c:pt>
                <c:pt idx="739">
                  <c:v> 20-07-08 10:24:35</c:v>
                </c:pt>
                <c:pt idx="740">
                  <c:v> 20-07-08 10:24:40</c:v>
                </c:pt>
                <c:pt idx="741">
                  <c:v> 20-07-08 10:24:45</c:v>
                </c:pt>
                <c:pt idx="742">
                  <c:v> 20-07-08 10:24:50</c:v>
                </c:pt>
                <c:pt idx="743">
                  <c:v> 20-07-08 10:24:55</c:v>
                </c:pt>
                <c:pt idx="744">
                  <c:v> 20-07-08 10:25:00</c:v>
                </c:pt>
                <c:pt idx="745">
                  <c:v> 20-07-08 10:25:05</c:v>
                </c:pt>
                <c:pt idx="746">
                  <c:v> 20-07-08 10:25:10</c:v>
                </c:pt>
                <c:pt idx="747">
                  <c:v> 20-07-08 10:25:15</c:v>
                </c:pt>
                <c:pt idx="748">
                  <c:v> 20-07-08 10:25:20</c:v>
                </c:pt>
                <c:pt idx="749">
                  <c:v> 20-07-08 10:25:25</c:v>
                </c:pt>
                <c:pt idx="750">
                  <c:v> 20-07-08 10:25:30</c:v>
                </c:pt>
                <c:pt idx="751">
                  <c:v> 20-07-08 10:25:35</c:v>
                </c:pt>
                <c:pt idx="752">
                  <c:v> 20-07-08 10:25:40</c:v>
                </c:pt>
                <c:pt idx="753">
                  <c:v> 20-07-08 10:25:45</c:v>
                </c:pt>
                <c:pt idx="754">
                  <c:v> 20-07-08 10:25:50</c:v>
                </c:pt>
                <c:pt idx="755">
                  <c:v> 20-07-08 10:25:55</c:v>
                </c:pt>
                <c:pt idx="756">
                  <c:v> 20-07-08 10:26:00</c:v>
                </c:pt>
                <c:pt idx="757">
                  <c:v> 20-07-08 10:26:05</c:v>
                </c:pt>
                <c:pt idx="758">
                  <c:v> 20-07-08 10:26:10</c:v>
                </c:pt>
                <c:pt idx="759">
                  <c:v> 20-07-08 10:26:15</c:v>
                </c:pt>
                <c:pt idx="760">
                  <c:v> 20-07-08 10:26:20</c:v>
                </c:pt>
                <c:pt idx="761">
                  <c:v> 20-07-08 10:26:25</c:v>
                </c:pt>
                <c:pt idx="762">
                  <c:v> 20-07-08 10:26:30</c:v>
                </c:pt>
                <c:pt idx="763">
                  <c:v> 20-07-08 10:26:35</c:v>
                </c:pt>
                <c:pt idx="764">
                  <c:v> 20-07-08 10:26:40</c:v>
                </c:pt>
                <c:pt idx="765">
                  <c:v> 20-07-08 10:26:45</c:v>
                </c:pt>
                <c:pt idx="766">
                  <c:v> 20-07-08 10:26:50</c:v>
                </c:pt>
                <c:pt idx="767">
                  <c:v> 20-07-08 10:26:55</c:v>
                </c:pt>
                <c:pt idx="768">
                  <c:v> 20-07-08 10:27:00</c:v>
                </c:pt>
                <c:pt idx="769">
                  <c:v> 20-07-08 10:27:05</c:v>
                </c:pt>
                <c:pt idx="770">
                  <c:v> 20-07-08 10:27:10</c:v>
                </c:pt>
                <c:pt idx="771">
                  <c:v> 20-07-08 10:27:15</c:v>
                </c:pt>
                <c:pt idx="772">
                  <c:v> 20-07-08 10:27:20</c:v>
                </c:pt>
                <c:pt idx="773">
                  <c:v> 20-07-08 10:27:25</c:v>
                </c:pt>
                <c:pt idx="774">
                  <c:v> 20-07-08 10:27:30</c:v>
                </c:pt>
                <c:pt idx="775">
                  <c:v> 20-07-08 10:27:35</c:v>
                </c:pt>
                <c:pt idx="776">
                  <c:v> 20-07-08 10:27:40</c:v>
                </c:pt>
                <c:pt idx="777">
                  <c:v> 20-07-08 10:27:45</c:v>
                </c:pt>
                <c:pt idx="778">
                  <c:v> 20-07-08 10:27:50</c:v>
                </c:pt>
                <c:pt idx="779">
                  <c:v> 20-07-08 10:27:55</c:v>
                </c:pt>
                <c:pt idx="780">
                  <c:v> 20-07-08 10:28:00</c:v>
                </c:pt>
                <c:pt idx="781">
                  <c:v> 20-07-08 10:28:05</c:v>
                </c:pt>
                <c:pt idx="782">
                  <c:v> 20-07-08 10:28:10</c:v>
                </c:pt>
                <c:pt idx="783">
                  <c:v> 20-07-08 10:28:15</c:v>
                </c:pt>
                <c:pt idx="784">
                  <c:v> 20-07-08 10:28:20</c:v>
                </c:pt>
                <c:pt idx="785">
                  <c:v> 20-07-08 10:28:25</c:v>
                </c:pt>
                <c:pt idx="786">
                  <c:v> 20-07-08 10:28:30</c:v>
                </c:pt>
                <c:pt idx="787">
                  <c:v> 20-07-08 10:28:35</c:v>
                </c:pt>
                <c:pt idx="788">
                  <c:v> 20-07-08 10:28:40</c:v>
                </c:pt>
                <c:pt idx="789">
                  <c:v> 20-07-08 10:28:45</c:v>
                </c:pt>
                <c:pt idx="790">
                  <c:v> 20-07-08 10:28:50</c:v>
                </c:pt>
                <c:pt idx="791">
                  <c:v> 20-07-08 10:28:55</c:v>
                </c:pt>
                <c:pt idx="792">
                  <c:v> 20-07-08 10:29:00</c:v>
                </c:pt>
                <c:pt idx="793">
                  <c:v> 20-07-08 10:29:05</c:v>
                </c:pt>
                <c:pt idx="794">
                  <c:v> 20-07-08 10:29:10</c:v>
                </c:pt>
                <c:pt idx="795">
                  <c:v> 20-07-08 10:29:15</c:v>
                </c:pt>
                <c:pt idx="796">
                  <c:v> 20-07-08 10:29:20</c:v>
                </c:pt>
                <c:pt idx="797">
                  <c:v> 20-07-08 10:29:25</c:v>
                </c:pt>
                <c:pt idx="798">
                  <c:v> 20-07-08 10:29:30</c:v>
                </c:pt>
                <c:pt idx="799">
                  <c:v> 20-07-08 10:29:35</c:v>
                </c:pt>
                <c:pt idx="800">
                  <c:v> 20-07-08 10:29:40</c:v>
                </c:pt>
                <c:pt idx="801">
                  <c:v> 20-07-08 10:29:45</c:v>
                </c:pt>
                <c:pt idx="802">
                  <c:v> 20-07-08 10:29:50</c:v>
                </c:pt>
                <c:pt idx="803">
                  <c:v> 20-07-08 10:29:55</c:v>
                </c:pt>
                <c:pt idx="804">
                  <c:v> 20-07-08 10:30:00</c:v>
                </c:pt>
                <c:pt idx="805">
                  <c:v> 20-07-08 10:30:05</c:v>
                </c:pt>
                <c:pt idx="806">
                  <c:v> 20-07-08 10:30:10</c:v>
                </c:pt>
                <c:pt idx="807">
                  <c:v> 20-07-08 10:30:15</c:v>
                </c:pt>
                <c:pt idx="808">
                  <c:v> 20-07-08 10:30:20</c:v>
                </c:pt>
                <c:pt idx="809">
                  <c:v> 20-07-08 10:30:25</c:v>
                </c:pt>
                <c:pt idx="810">
                  <c:v> 20-07-08 10:30:30</c:v>
                </c:pt>
                <c:pt idx="811">
                  <c:v> 20-07-08 10:30:35</c:v>
                </c:pt>
                <c:pt idx="812">
                  <c:v> 20-07-08 10:30:40</c:v>
                </c:pt>
                <c:pt idx="813">
                  <c:v> 20-07-08 10:30:45</c:v>
                </c:pt>
                <c:pt idx="814">
                  <c:v> 20-07-08 10:30:50</c:v>
                </c:pt>
                <c:pt idx="815">
                  <c:v> 20-07-08 10:30:55</c:v>
                </c:pt>
                <c:pt idx="816">
                  <c:v> 20-07-08 10:31:00</c:v>
                </c:pt>
                <c:pt idx="817">
                  <c:v> 20-07-08 10:31:05</c:v>
                </c:pt>
                <c:pt idx="818">
                  <c:v> 20-07-08 10:31:10</c:v>
                </c:pt>
                <c:pt idx="819">
                  <c:v> 20-07-08 10:31:15</c:v>
                </c:pt>
                <c:pt idx="820">
                  <c:v> 20-07-08 10:31:20</c:v>
                </c:pt>
                <c:pt idx="821">
                  <c:v> 20-07-08 10:31:25</c:v>
                </c:pt>
                <c:pt idx="822">
                  <c:v> 20-07-08 10:31:30</c:v>
                </c:pt>
                <c:pt idx="823">
                  <c:v> 20-07-08 10:31:35</c:v>
                </c:pt>
                <c:pt idx="824">
                  <c:v> 20-07-08 10:31:40</c:v>
                </c:pt>
                <c:pt idx="825">
                  <c:v> 20-07-08 10:31:45</c:v>
                </c:pt>
                <c:pt idx="826">
                  <c:v> 20-07-08 10:31:50</c:v>
                </c:pt>
                <c:pt idx="827">
                  <c:v> 20-07-08 10:31:55</c:v>
                </c:pt>
                <c:pt idx="828">
                  <c:v> 20-07-08 10:32:00</c:v>
                </c:pt>
                <c:pt idx="829">
                  <c:v> 20-07-08 10:32:05</c:v>
                </c:pt>
                <c:pt idx="830">
                  <c:v> 20-07-08 10:32:10</c:v>
                </c:pt>
                <c:pt idx="831">
                  <c:v> 20-07-08 10:32:15</c:v>
                </c:pt>
                <c:pt idx="832">
                  <c:v> 20-07-08 10:32:20</c:v>
                </c:pt>
                <c:pt idx="833">
                  <c:v> 20-07-08 10:32:25</c:v>
                </c:pt>
                <c:pt idx="834">
                  <c:v> 20-07-08 10:32:30</c:v>
                </c:pt>
                <c:pt idx="835">
                  <c:v> 20-07-08 10:32:35</c:v>
                </c:pt>
                <c:pt idx="836">
                  <c:v> 20-07-08 10:32:40</c:v>
                </c:pt>
                <c:pt idx="837">
                  <c:v> 20-07-08 10:32:45</c:v>
                </c:pt>
                <c:pt idx="838">
                  <c:v> 20-07-08 10:32:50</c:v>
                </c:pt>
                <c:pt idx="839">
                  <c:v> 20-07-08 10:32:55</c:v>
                </c:pt>
                <c:pt idx="840">
                  <c:v> 20-07-08 10:33:00</c:v>
                </c:pt>
                <c:pt idx="841">
                  <c:v> 20-07-08 10:33:05</c:v>
                </c:pt>
                <c:pt idx="842">
                  <c:v> 20-07-08 10:33:10</c:v>
                </c:pt>
                <c:pt idx="843">
                  <c:v> 20-07-08 10:33:15</c:v>
                </c:pt>
                <c:pt idx="844">
                  <c:v> 20-07-08 10:33:20</c:v>
                </c:pt>
                <c:pt idx="845">
                  <c:v> 20-07-08 10:33:25</c:v>
                </c:pt>
                <c:pt idx="846">
                  <c:v> 20-07-08 10:33:30</c:v>
                </c:pt>
                <c:pt idx="847">
                  <c:v> 20-07-08 10:33:35</c:v>
                </c:pt>
                <c:pt idx="848">
                  <c:v> 20-07-08 10:33:40</c:v>
                </c:pt>
                <c:pt idx="849">
                  <c:v> 20-07-08 10:33:45</c:v>
                </c:pt>
                <c:pt idx="850">
                  <c:v> 20-07-08 10:33:50</c:v>
                </c:pt>
                <c:pt idx="851">
                  <c:v> 20-07-08 10:33:55</c:v>
                </c:pt>
                <c:pt idx="852">
                  <c:v> 20-07-08 10:34:00</c:v>
                </c:pt>
                <c:pt idx="853">
                  <c:v> 20-07-08 10:34:05</c:v>
                </c:pt>
                <c:pt idx="854">
                  <c:v> 20-07-08 10:34:10</c:v>
                </c:pt>
                <c:pt idx="855">
                  <c:v> 20-07-08 10:34:15</c:v>
                </c:pt>
                <c:pt idx="856">
                  <c:v> 20-07-08 10:34:20</c:v>
                </c:pt>
                <c:pt idx="857">
                  <c:v> 20-07-08 10:34:25</c:v>
                </c:pt>
                <c:pt idx="858">
                  <c:v> 20-07-08 10:34:30</c:v>
                </c:pt>
                <c:pt idx="859">
                  <c:v> 20-07-08 10:34:35</c:v>
                </c:pt>
                <c:pt idx="860">
                  <c:v> 20-07-08 10:34:40</c:v>
                </c:pt>
                <c:pt idx="861">
                  <c:v> 20-07-08 10:34:45</c:v>
                </c:pt>
                <c:pt idx="862">
                  <c:v> 20-07-08 10:34:50</c:v>
                </c:pt>
                <c:pt idx="863">
                  <c:v> 20-07-08 10:34:55</c:v>
                </c:pt>
                <c:pt idx="864">
                  <c:v> 20-07-08 10:35:00</c:v>
                </c:pt>
                <c:pt idx="865">
                  <c:v> 20-07-08 10:35:05</c:v>
                </c:pt>
                <c:pt idx="866">
                  <c:v> 20-07-08 10:35:10</c:v>
                </c:pt>
                <c:pt idx="867">
                  <c:v> 20-07-08 10:35:15</c:v>
                </c:pt>
                <c:pt idx="868">
                  <c:v> 20-07-08 10:35:20</c:v>
                </c:pt>
                <c:pt idx="869">
                  <c:v> 20-07-08 10:35:25</c:v>
                </c:pt>
                <c:pt idx="870">
                  <c:v> 20-07-08 10:35:30</c:v>
                </c:pt>
                <c:pt idx="871">
                  <c:v> 20-07-08 10:35:35</c:v>
                </c:pt>
                <c:pt idx="872">
                  <c:v> 20-07-08 10:35:40</c:v>
                </c:pt>
                <c:pt idx="873">
                  <c:v> 20-07-08 10:35:45</c:v>
                </c:pt>
                <c:pt idx="874">
                  <c:v> 20-07-08 10:35:50</c:v>
                </c:pt>
                <c:pt idx="875">
                  <c:v> 20-07-08 10:35:55</c:v>
                </c:pt>
                <c:pt idx="876">
                  <c:v> 20-07-08 10:36:00</c:v>
                </c:pt>
                <c:pt idx="877">
                  <c:v> 20-07-08 10:36:05</c:v>
                </c:pt>
                <c:pt idx="878">
                  <c:v> 20-07-08 10:36:10</c:v>
                </c:pt>
                <c:pt idx="879">
                  <c:v> 20-07-08 10:36:15</c:v>
                </c:pt>
                <c:pt idx="880">
                  <c:v> 20-07-08 10:36:20</c:v>
                </c:pt>
                <c:pt idx="881">
                  <c:v> 20-07-08 10:36:25</c:v>
                </c:pt>
                <c:pt idx="882">
                  <c:v> 20-07-08 10:36:30</c:v>
                </c:pt>
                <c:pt idx="883">
                  <c:v> 20-07-08 10:36:35</c:v>
                </c:pt>
                <c:pt idx="884">
                  <c:v> 20-07-08 10:36:40</c:v>
                </c:pt>
                <c:pt idx="885">
                  <c:v> 20-07-08 10:36:45</c:v>
                </c:pt>
                <c:pt idx="886">
                  <c:v> 20-07-08 10:36:50</c:v>
                </c:pt>
                <c:pt idx="887">
                  <c:v> 20-07-08 10:36:55</c:v>
                </c:pt>
                <c:pt idx="888">
                  <c:v> 20-07-08 10:37:00</c:v>
                </c:pt>
                <c:pt idx="889">
                  <c:v> 20-07-08 10:37:05</c:v>
                </c:pt>
                <c:pt idx="890">
                  <c:v> 20-07-08 10:37:10</c:v>
                </c:pt>
                <c:pt idx="891">
                  <c:v> 20-07-08 10:37:15</c:v>
                </c:pt>
                <c:pt idx="892">
                  <c:v> 20-07-08 10:37:20</c:v>
                </c:pt>
                <c:pt idx="893">
                  <c:v> 20-07-08 10:37:25</c:v>
                </c:pt>
                <c:pt idx="894">
                  <c:v> 20-07-08 10:37:30</c:v>
                </c:pt>
                <c:pt idx="895">
                  <c:v> 20-07-08 10:37:35</c:v>
                </c:pt>
                <c:pt idx="896">
                  <c:v> 20-07-08 10:37:40</c:v>
                </c:pt>
                <c:pt idx="897">
                  <c:v> 20-07-08 10:37:45</c:v>
                </c:pt>
                <c:pt idx="898">
                  <c:v> 20-07-08 10:37:50</c:v>
                </c:pt>
                <c:pt idx="899">
                  <c:v> 20-07-08 10:37:55</c:v>
                </c:pt>
                <c:pt idx="900">
                  <c:v> 20-07-08 10:38:00</c:v>
                </c:pt>
                <c:pt idx="901">
                  <c:v> 20-07-08 10:38:05</c:v>
                </c:pt>
                <c:pt idx="902">
                  <c:v> 20-07-08 10:38:10</c:v>
                </c:pt>
                <c:pt idx="903">
                  <c:v> 20-07-08 10:38:15</c:v>
                </c:pt>
                <c:pt idx="904">
                  <c:v> 20-07-08 10:38:20</c:v>
                </c:pt>
                <c:pt idx="905">
                  <c:v> 20-07-08 10:38:25</c:v>
                </c:pt>
                <c:pt idx="906">
                  <c:v> 20-07-08 10:38:30</c:v>
                </c:pt>
                <c:pt idx="907">
                  <c:v> 20-07-08 10:38:35</c:v>
                </c:pt>
                <c:pt idx="908">
                  <c:v> 20-07-08 10:38:40</c:v>
                </c:pt>
                <c:pt idx="909">
                  <c:v> 20-07-08 10:38:45</c:v>
                </c:pt>
                <c:pt idx="910">
                  <c:v> 20-07-08 10:38:50</c:v>
                </c:pt>
                <c:pt idx="911">
                  <c:v> 20-07-08 10:38:55</c:v>
                </c:pt>
                <c:pt idx="912">
                  <c:v> 20-07-08 10:39:00</c:v>
                </c:pt>
                <c:pt idx="913">
                  <c:v> 20-07-08 10:39:05</c:v>
                </c:pt>
                <c:pt idx="914">
                  <c:v> 20-07-08 10:39:10</c:v>
                </c:pt>
                <c:pt idx="915">
                  <c:v> 20-07-08 10:39:15</c:v>
                </c:pt>
                <c:pt idx="916">
                  <c:v> 20-07-08 10:39:20</c:v>
                </c:pt>
                <c:pt idx="917">
                  <c:v> 20-07-08 10:39:25</c:v>
                </c:pt>
                <c:pt idx="918">
                  <c:v> 20-07-08 10:39:30</c:v>
                </c:pt>
                <c:pt idx="919">
                  <c:v> 20-07-08 10:39:35</c:v>
                </c:pt>
                <c:pt idx="920">
                  <c:v> 20-07-08 10:39:40</c:v>
                </c:pt>
                <c:pt idx="921">
                  <c:v> 20-07-08 10:39:45</c:v>
                </c:pt>
                <c:pt idx="922">
                  <c:v> 20-07-08 10:39:50</c:v>
                </c:pt>
                <c:pt idx="923">
                  <c:v> 20-07-08 10:39:55</c:v>
                </c:pt>
                <c:pt idx="924">
                  <c:v> 20-07-08 10:40:00</c:v>
                </c:pt>
                <c:pt idx="925">
                  <c:v> 20-07-08 10:40:05</c:v>
                </c:pt>
                <c:pt idx="926">
                  <c:v> 20-07-08 10:40:10</c:v>
                </c:pt>
                <c:pt idx="927">
                  <c:v> 20-07-08 10:40:15</c:v>
                </c:pt>
                <c:pt idx="928">
                  <c:v> 20-07-08 10:40:20</c:v>
                </c:pt>
                <c:pt idx="929">
                  <c:v> 20-07-08 10:40:25</c:v>
                </c:pt>
                <c:pt idx="930">
                  <c:v> 20-07-08 10:40:30</c:v>
                </c:pt>
                <c:pt idx="931">
                  <c:v> 20-07-08 10:40:35</c:v>
                </c:pt>
                <c:pt idx="932">
                  <c:v> 20-07-08 10:40:40</c:v>
                </c:pt>
                <c:pt idx="933">
                  <c:v> 20-07-08 10:40:45</c:v>
                </c:pt>
                <c:pt idx="934">
                  <c:v> 20-07-08 10:40:50</c:v>
                </c:pt>
                <c:pt idx="935">
                  <c:v> 20-07-08 10:40:55</c:v>
                </c:pt>
                <c:pt idx="936">
                  <c:v> 20-07-08 10:41:00</c:v>
                </c:pt>
                <c:pt idx="937">
                  <c:v> 20-07-08 10:41:05</c:v>
                </c:pt>
                <c:pt idx="938">
                  <c:v> 20-07-08 10:41:10</c:v>
                </c:pt>
                <c:pt idx="939">
                  <c:v> 20-07-08 10:41:15</c:v>
                </c:pt>
                <c:pt idx="940">
                  <c:v> 20-07-08 10:41:20</c:v>
                </c:pt>
                <c:pt idx="941">
                  <c:v> 20-07-08 10:41:25</c:v>
                </c:pt>
                <c:pt idx="942">
                  <c:v> 20-07-08 10:41:30</c:v>
                </c:pt>
                <c:pt idx="943">
                  <c:v> 20-07-08 10:41:35</c:v>
                </c:pt>
                <c:pt idx="944">
                  <c:v> 20-07-08 10:41:40</c:v>
                </c:pt>
                <c:pt idx="945">
                  <c:v> 20-07-08 10:41:45</c:v>
                </c:pt>
                <c:pt idx="946">
                  <c:v> 20-07-08 10:41:50</c:v>
                </c:pt>
                <c:pt idx="947">
                  <c:v> 20-07-08 10:41:55</c:v>
                </c:pt>
                <c:pt idx="948">
                  <c:v> 20-07-08 10:42:00</c:v>
                </c:pt>
                <c:pt idx="949">
                  <c:v> 20-07-08 10:42:05</c:v>
                </c:pt>
                <c:pt idx="950">
                  <c:v> 20-07-08 10:42:10</c:v>
                </c:pt>
                <c:pt idx="951">
                  <c:v> 20-07-08 10:42:15</c:v>
                </c:pt>
                <c:pt idx="952">
                  <c:v> 20-07-08 10:42:20</c:v>
                </c:pt>
                <c:pt idx="953">
                  <c:v> 20-07-08 10:42:25</c:v>
                </c:pt>
                <c:pt idx="954">
                  <c:v> 20-07-08 10:42:30</c:v>
                </c:pt>
                <c:pt idx="955">
                  <c:v> 20-07-08 10:42:35</c:v>
                </c:pt>
                <c:pt idx="956">
                  <c:v> 20-07-08 10:42:40</c:v>
                </c:pt>
                <c:pt idx="957">
                  <c:v> 20-07-08 10:42:45</c:v>
                </c:pt>
                <c:pt idx="958">
                  <c:v> 20-07-08 10:42:50</c:v>
                </c:pt>
                <c:pt idx="959">
                  <c:v> 20-07-08 10:42:55</c:v>
                </c:pt>
                <c:pt idx="960">
                  <c:v> 20-07-08 10:43:00</c:v>
                </c:pt>
                <c:pt idx="961">
                  <c:v> 20-07-08 10:43:05</c:v>
                </c:pt>
                <c:pt idx="962">
                  <c:v> 20-07-08 10:43:10</c:v>
                </c:pt>
                <c:pt idx="963">
                  <c:v> 20-07-08 10:43:15</c:v>
                </c:pt>
                <c:pt idx="964">
                  <c:v> 20-07-08 10:43:20</c:v>
                </c:pt>
                <c:pt idx="965">
                  <c:v> 20-07-08 10:43:25</c:v>
                </c:pt>
                <c:pt idx="966">
                  <c:v> 20-07-08 10:43:30</c:v>
                </c:pt>
                <c:pt idx="967">
                  <c:v> 20-07-08 10:43:35</c:v>
                </c:pt>
                <c:pt idx="968">
                  <c:v> 20-07-08 10:43:40</c:v>
                </c:pt>
                <c:pt idx="969">
                  <c:v> 20-07-08 10:43:45</c:v>
                </c:pt>
                <c:pt idx="970">
                  <c:v> 20-07-08 10:43:50</c:v>
                </c:pt>
                <c:pt idx="971">
                  <c:v> 20-07-08 10:43:55</c:v>
                </c:pt>
                <c:pt idx="972">
                  <c:v> 20-07-08 10:44:00</c:v>
                </c:pt>
                <c:pt idx="973">
                  <c:v> 20-07-08 10:44:05</c:v>
                </c:pt>
                <c:pt idx="974">
                  <c:v> 20-07-08 10:44:10</c:v>
                </c:pt>
                <c:pt idx="975">
                  <c:v> 20-07-08 10:44:15</c:v>
                </c:pt>
                <c:pt idx="976">
                  <c:v> 20-07-08 10:44:20</c:v>
                </c:pt>
                <c:pt idx="977">
                  <c:v> 20-07-08 10:44:25</c:v>
                </c:pt>
                <c:pt idx="978">
                  <c:v> 20-07-08 10:44:30</c:v>
                </c:pt>
                <c:pt idx="979">
                  <c:v> 20-07-08 10:44:35</c:v>
                </c:pt>
                <c:pt idx="980">
                  <c:v> 20-07-08 10:44:40</c:v>
                </c:pt>
                <c:pt idx="981">
                  <c:v> 20-07-08 10:44:45</c:v>
                </c:pt>
                <c:pt idx="982">
                  <c:v> 20-07-08 10:44:50</c:v>
                </c:pt>
                <c:pt idx="983">
                  <c:v> 20-07-08 10:44:55</c:v>
                </c:pt>
                <c:pt idx="984">
                  <c:v> 20-07-08 10:45:00</c:v>
                </c:pt>
                <c:pt idx="985">
                  <c:v> 20-07-08 10:45:05</c:v>
                </c:pt>
                <c:pt idx="986">
                  <c:v> 20-07-08 10:45:10</c:v>
                </c:pt>
                <c:pt idx="987">
                  <c:v> 20-07-08 10:45:15</c:v>
                </c:pt>
                <c:pt idx="988">
                  <c:v> 20-07-08 10:45:20</c:v>
                </c:pt>
                <c:pt idx="989">
                  <c:v> 20-07-08 10:45:25</c:v>
                </c:pt>
                <c:pt idx="990">
                  <c:v> 20-07-08 10:45:30</c:v>
                </c:pt>
                <c:pt idx="991">
                  <c:v> 20-07-08 10:45:35</c:v>
                </c:pt>
                <c:pt idx="992">
                  <c:v> 20-07-08 10:45:40</c:v>
                </c:pt>
                <c:pt idx="993">
                  <c:v> 20-07-08 10:45:45</c:v>
                </c:pt>
                <c:pt idx="994">
                  <c:v> 20-07-08 10:45:50</c:v>
                </c:pt>
                <c:pt idx="995">
                  <c:v> 20-07-08 10:45:55</c:v>
                </c:pt>
                <c:pt idx="996">
                  <c:v> 20-07-08 10:46:00</c:v>
                </c:pt>
                <c:pt idx="997">
                  <c:v> 20-07-08 10:46:05</c:v>
                </c:pt>
                <c:pt idx="998">
                  <c:v> 20-07-08 10:46:10</c:v>
                </c:pt>
                <c:pt idx="999">
                  <c:v> 20-07-08 10:46:15</c:v>
                </c:pt>
                <c:pt idx="1000">
                  <c:v> 20-07-08 10:46:20</c:v>
                </c:pt>
                <c:pt idx="1001">
                  <c:v> 20-07-08 10:46:25</c:v>
                </c:pt>
                <c:pt idx="1002">
                  <c:v> 20-07-08 10:46:30</c:v>
                </c:pt>
                <c:pt idx="1003">
                  <c:v> 20-07-08 10:46:35</c:v>
                </c:pt>
                <c:pt idx="1004">
                  <c:v> 20-07-08 10:46:40</c:v>
                </c:pt>
                <c:pt idx="1005">
                  <c:v> 20-07-08 10:46:45</c:v>
                </c:pt>
                <c:pt idx="1006">
                  <c:v> 20-07-08 10:46:50</c:v>
                </c:pt>
                <c:pt idx="1007">
                  <c:v> 20-07-08 10:46:55</c:v>
                </c:pt>
                <c:pt idx="1008">
                  <c:v> 20-07-08 10:47:00</c:v>
                </c:pt>
                <c:pt idx="1009">
                  <c:v> 20-07-08 10:47:05</c:v>
                </c:pt>
                <c:pt idx="1010">
                  <c:v> 20-07-08 10:47:10</c:v>
                </c:pt>
                <c:pt idx="1011">
                  <c:v> 20-07-08 10:47:15</c:v>
                </c:pt>
                <c:pt idx="1012">
                  <c:v> 20-07-08 10:47:20</c:v>
                </c:pt>
                <c:pt idx="1013">
                  <c:v> 20-07-08 10:47:25</c:v>
                </c:pt>
                <c:pt idx="1014">
                  <c:v> 20-07-08 10:47:30</c:v>
                </c:pt>
                <c:pt idx="1015">
                  <c:v> 20-07-08 10:47:35</c:v>
                </c:pt>
                <c:pt idx="1016">
                  <c:v> 20-07-08 10:47:40</c:v>
                </c:pt>
                <c:pt idx="1017">
                  <c:v> 20-07-08 10:47:45</c:v>
                </c:pt>
                <c:pt idx="1018">
                  <c:v> 20-07-08 10:47:50</c:v>
                </c:pt>
                <c:pt idx="1019">
                  <c:v> 20-07-08 10:47:55</c:v>
                </c:pt>
                <c:pt idx="1020">
                  <c:v> 20-07-08 10:48:00</c:v>
                </c:pt>
                <c:pt idx="1021">
                  <c:v> 20-07-08 10:48:05</c:v>
                </c:pt>
                <c:pt idx="1022">
                  <c:v> 20-07-08 10:48:10</c:v>
                </c:pt>
                <c:pt idx="1023">
                  <c:v> 20-07-08 10:48:15</c:v>
                </c:pt>
                <c:pt idx="1024">
                  <c:v> 20-07-08 10:48:20</c:v>
                </c:pt>
                <c:pt idx="1025">
                  <c:v> 20-07-08 10:48:25</c:v>
                </c:pt>
                <c:pt idx="1026">
                  <c:v> 20-07-08 10:48:30</c:v>
                </c:pt>
                <c:pt idx="1027">
                  <c:v> 20-07-08 10:48:35</c:v>
                </c:pt>
                <c:pt idx="1028">
                  <c:v> 20-07-08 10:48:40</c:v>
                </c:pt>
                <c:pt idx="1029">
                  <c:v> 20-07-08 10:48:45</c:v>
                </c:pt>
                <c:pt idx="1030">
                  <c:v> 20-07-08 10:48:50</c:v>
                </c:pt>
                <c:pt idx="1031">
                  <c:v> 20-07-08 10:48:55</c:v>
                </c:pt>
                <c:pt idx="1032">
                  <c:v> 20-07-08 10:49:00</c:v>
                </c:pt>
                <c:pt idx="1033">
                  <c:v> 20-07-08 10:49:05</c:v>
                </c:pt>
                <c:pt idx="1034">
                  <c:v> 20-07-08 10:49:10</c:v>
                </c:pt>
                <c:pt idx="1035">
                  <c:v> 20-07-08 10:49:15</c:v>
                </c:pt>
                <c:pt idx="1036">
                  <c:v> 20-07-08 10:49:20</c:v>
                </c:pt>
                <c:pt idx="1037">
                  <c:v> 20-07-08 10:49:25</c:v>
                </c:pt>
                <c:pt idx="1038">
                  <c:v> 20-07-08 10:49:30</c:v>
                </c:pt>
                <c:pt idx="1039">
                  <c:v> 20-07-08 10:49:35</c:v>
                </c:pt>
                <c:pt idx="1040">
                  <c:v> 20-07-08 10:49:40</c:v>
                </c:pt>
                <c:pt idx="1041">
                  <c:v> 20-07-08 10:49:45</c:v>
                </c:pt>
                <c:pt idx="1042">
                  <c:v> 20-07-08 10:49:50</c:v>
                </c:pt>
                <c:pt idx="1043">
                  <c:v> 20-07-08 10:49:55</c:v>
                </c:pt>
                <c:pt idx="1044">
                  <c:v> 20-07-08 10:50:00</c:v>
                </c:pt>
                <c:pt idx="1045">
                  <c:v> 20-07-08 10:50:05</c:v>
                </c:pt>
                <c:pt idx="1046">
                  <c:v> 20-07-08 10:50:10</c:v>
                </c:pt>
                <c:pt idx="1047">
                  <c:v> 20-07-08 10:50:15</c:v>
                </c:pt>
                <c:pt idx="1048">
                  <c:v> 20-07-08 10:50:20</c:v>
                </c:pt>
                <c:pt idx="1049">
                  <c:v> 20-07-08 10:50:25</c:v>
                </c:pt>
                <c:pt idx="1050">
                  <c:v> 20-07-08 10:50:30</c:v>
                </c:pt>
                <c:pt idx="1051">
                  <c:v> 20-07-08 10:50:35</c:v>
                </c:pt>
                <c:pt idx="1052">
                  <c:v> 20-07-08 10:50:40</c:v>
                </c:pt>
                <c:pt idx="1053">
                  <c:v> 20-07-08 10:50:45</c:v>
                </c:pt>
                <c:pt idx="1054">
                  <c:v> 20-07-08 10:50:50</c:v>
                </c:pt>
                <c:pt idx="1055">
                  <c:v> 20-07-08 10:50:55</c:v>
                </c:pt>
                <c:pt idx="1056">
                  <c:v> 20-07-08 10:51:00</c:v>
                </c:pt>
                <c:pt idx="1057">
                  <c:v> 20-07-08 10:51:05</c:v>
                </c:pt>
                <c:pt idx="1058">
                  <c:v> 20-07-08 10:51:10</c:v>
                </c:pt>
                <c:pt idx="1059">
                  <c:v> 20-07-08 10:51:15</c:v>
                </c:pt>
                <c:pt idx="1060">
                  <c:v> 20-07-08 10:51:20</c:v>
                </c:pt>
                <c:pt idx="1061">
                  <c:v> 20-07-08 10:51:25</c:v>
                </c:pt>
                <c:pt idx="1062">
                  <c:v> 20-07-08 10:51:30</c:v>
                </c:pt>
                <c:pt idx="1063">
                  <c:v> 20-07-08 10:51:35</c:v>
                </c:pt>
                <c:pt idx="1064">
                  <c:v> 20-07-08 10:51:40</c:v>
                </c:pt>
                <c:pt idx="1065">
                  <c:v> 20-07-08 10:51:45</c:v>
                </c:pt>
                <c:pt idx="1066">
                  <c:v> 20-07-08 10:51:50</c:v>
                </c:pt>
                <c:pt idx="1067">
                  <c:v> 20-07-08 10:51:55</c:v>
                </c:pt>
                <c:pt idx="1068">
                  <c:v> 20-07-08 10:52:00</c:v>
                </c:pt>
                <c:pt idx="1069">
                  <c:v> 20-07-08 10:52:05</c:v>
                </c:pt>
                <c:pt idx="1070">
                  <c:v> 20-07-08 10:52:10</c:v>
                </c:pt>
                <c:pt idx="1071">
                  <c:v> 20-07-08 10:52:15</c:v>
                </c:pt>
                <c:pt idx="1072">
                  <c:v> 20-07-08 10:52:20</c:v>
                </c:pt>
                <c:pt idx="1073">
                  <c:v> 20-07-08 10:52:25</c:v>
                </c:pt>
                <c:pt idx="1074">
                  <c:v> 20-07-08 10:52:30</c:v>
                </c:pt>
                <c:pt idx="1075">
                  <c:v> 20-07-08 10:52:35</c:v>
                </c:pt>
                <c:pt idx="1076">
                  <c:v> 20-07-08 10:52:40</c:v>
                </c:pt>
                <c:pt idx="1077">
                  <c:v> 20-07-08 10:52:45</c:v>
                </c:pt>
                <c:pt idx="1078">
                  <c:v> 20-07-08 10:52:50</c:v>
                </c:pt>
                <c:pt idx="1079">
                  <c:v> 20-07-08 10:52:55</c:v>
                </c:pt>
                <c:pt idx="1080">
                  <c:v> 20-07-08 10:53:00</c:v>
                </c:pt>
                <c:pt idx="1081">
                  <c:v> 20-07-08 10:53:05</c:v>
                </c:pt>
                <c:pt idx="1082">
                  <c:v> 20-07-08 10:53:10</c:v>
                </c:pt>
                <c:pt idx="1083">
                  <c:v> 20-07-08 10:53:15</c:v>
                </c:pt>
                <c:pt idx="1084">
                  <c:v> 20-07-08 10:53:20</c:v>
                </c:pt>
                <c:pt idx="1085">
                  <c:v> 20-07-08 10:53:25</c:v>
                </c:pt>
                <c:pt idx="1086">
                  <c:v> 20-07-08 10:53:30</c:v>
                </c:pt>
                <c:pt idx="1087">
                  <c:v> 20-07-08 10:53:35</c:v>
                </c:pt>
                <c:pt idx="1088">
                  <c:v> 20-07-08 10:53:40</c:v>
                </c:pt>
                <c:pt idx="1089">
                  <c:v> 20-07-08 10:53:45</c:v>
                </c:pt>
                <c:pt idx="1090">
                  <c:v> 20-07-08 10:53:50</c:v>
                </c:pt>
                <c:pt idx="1091">
                  <c:v> 20-07-08 10:53:55</c:v>
                </c:pt>
                <c:pt idx="1092">
                  <c:v> 20-07-08 10:54:00</c:v>
                </c:pt>
                <c:pt idx="1093">
                  <c:v> 20-07-08 10:54:05</c:v>
                </c:pt>
                <c:pt idx="1094">
                  <c:v> 20-07-08 10:54:10</c:v>
                </c:pt>
                <c:pt idx="1095">
                  <c:v> 20-07-08 10:54:15</c:v>
                </c:pt>
                <c:pt idx="1096">
                  <c:v> 20-07-08 10:54:20</c:v>
                </c:pt>
                <c:pt idx="1097">
                  <c:v> 20-07-08 10:54:25</c:v>
                </c:pt>
                <c:pt idx="1098">
                  <c:v> 20-07-08 10:54:30</c:v>
                </c:pt>
                <c:pt idx="1099">
                  <c:v> 20-07-08 10:54:35</c:v>
                </c:pt>
                <c:pt idx="1100">
                  <c:v> 20-07-08 10:54:40</c:v>
                </c:pt>
                <c:pt idx="1101">
                  <c:v> 20-07-08 10:54:45</c:v>
                </c:pt>
                <c:pt idx="1102">
                  <c:v> 20-07-08 10:54:50</c:v>
                </c:pt>
                <c:pt idx="1103">
                  <c:v> 20-07-08 10:54:55</c:v>
                </c:pt>
                <c:pt idx="1104">
                  <c:v> 20-07-08 10:55:00</c:v>
                </c:pt>
                <c:pt idx="1105">
                  <c:v> 20-07-08 10:55:05</c:v>
                </c:pt>
                <c:pt idx="1106">
                  <c:v> 20-07-08 10:55:10</c:v>
                </c:pt>
                <c:pt idx="1107">
                  <c:v> 20-07-08 10:55:15</c:v>
                </c:pt>
                <c:pt idx="1108">
                  <c:v> 20-07-08 10:55:20</c:v>
                </c:pt>
                <c:pt idx="1109">
                  <c:v> 20-07-08 10:55:25</c:v>
                </c:pt>
                <c:pt idx="1110">
                  <c:v> 20-07-08 10:55:30</c:v>
                </c:pt>
                <c:pt idx="1111">
                  <c:v> 20-07-08 10:55:35</c:v>
                </c:pt>
                <c:pt idx="1112">
                  <c:v> 20-07-08 10:55:40</c:v>
                </c:pt>
                <c:pt idx="1113">
                  <c:v> 20-07-08 10:55:45</c:v>
                </c:pt>
                <c:pt idx="1114">
                  <c:v> 20-07-08 10:55:50</c:v>
                </c:pt>
                <c:pt idx="1115">
                  <c:v> 20-07-08 10:55:55</c:v>
                </c:pt>
                <c:pt idx="1116">
                  <c:v> 20-07-08 10:56:00</c:v>
                </c:pt>
                <c:pt idx="1117">
                  <c:v> 20-07-08 10:56:05</c:v>
                </c:pt>
                <c:pt idx="1118">
                  <c:v> 20-07-08 10:56:10</c:v>
                </c:pt>
                <c:pt idx="1119">
                  <c:v> 20-07-08 10:56:15</c:v>
                </c:pt>
                <c:pt idx="1120">
                  <c:v> 20-07-08 10:56:20</c:v>
                </c:pt>
                <c:pt idx="1121">
                  <c:v> 20-07-08 10:56:25</c:v>
                </c:pt>
                <c:pt idx="1122">
                  <c:v> 20-07-08 10:56:30</c:v>
                </c:pt>
                <c:pt idx="1123">
                  <c:v> 20-07-08 10:56:35</c:v>
                </c:pt>
                <c:pt idx="1124">
                  <c:v> 20-07-08 10:56:40</c:v>
                </c:pt>
                <c:pt idx="1125">
                  <c:v> 20-07-08 10:56:45</c:v>
                </c:pt>
                <c:pt idx="1126">
                  <c:v> 20-07-08 10:56:50</c:v>
                </c:pt>
                <c:pt idx="1127">
                  <c:v> 20-07-08 10:56:55</c:v>
                </c:pt>
                <c:pt idx="1128">
                  <c:v> 20-07-08 10:57:00</c:v>
                </c:pt>
                <c:pt idx="1129">
                  <c:v> 20-07-08 10:57:05</c:v>
                </c:pt>
                <c:pt idx="1130">
                  <c:v> 20-07-08 10:57:10</c:v>
                </c:pt>
                <c:pt idx="1131">
                  <c:v> 20-07-08 10:57:15</c:v>
                </c:pt>
                <c:pt idx="1132">
                  <c:v> 20-07-08 10:57:20</c:v>
                </c:pt>
                <c:pt idx="1133">
                  <c:v> 20-07-08 10:57:25</c:v>
                </c:pt>
                <c:pt idx="1134">
                  <c:v> 20-07-08 10:57:30</c:v>
                </c:pt>
                <c:pt idx="1135">
                  <c:v> 20-07-08 10:57:35</c:v>
                </c:pt>
                <c:pt idx="1136">
                  <c:v> 20-07-08 10:57:40</c:v>
                </c:pt>
                <c:pt idx="1137">
                  <c:v> 20-07-08 10:57:45</c:v>
                </c:pt>
                <c:pt idx="1138">
                  <c:v> 20-07-08 10:57:50</c:v>
                </c:pt>
                <c:pt idx="1139">
                  <c:v> 20-07-08 10:57:55</c:v>
                </c:pt>
                <c:pt idx="1140">
                  <c:v> 20-07-08 10:58:00</c:v>
                </c:pt>
                <c:pt idx="1141">
                  <c:v> 20-07-08 10:58:05</c:v>
                </c:pt>
                <c:pt idx="1142">
                  <c:v> 20-07-08 10:58:10</c:v>
                </c:pt>
                <c:pt idx="1143">
                  <c:v> 20-07-08 10:58:15</c:v>
                </c:pt>
                <c:pt idx="1144">
                  <c:v> 20-07-08 10:58:20</c:v>
                </c:pt>
                <c:pt idx="1145">
                  <c:v> 20-07-08 10:58:25</c:v>
                </c:pt>
                <c:pt idx="1146">
                  <c:v> 20-07-08 10:58:30</c:v>
                </c:pt>
                <c:pt idx="1147">
                  <c:v> 20-07-08 10:58:35</c:v>
                </c:pt>
                <c:pt idx="1148">
                  <c:v> 20-07-08 10:58:40</c:v>
                </c:pt>
                <c:pt idx="1149">
                  <c:v> 20-07-08 10:58:45</c:v>
                </c:pt>
                <c:pt idx="1150">
                  <c:v> 20-07-08 10:58:50</c:v>
                </c:pt>
                <c:pt idx="1151">
                  <c:v> 20-07-08 10:58:55</c:v>
                </c:pt>
                <c:pt idx="1152">
                  <c:v> 20-07-08 10:59:00</c:v>
                </c:pt>
                <c:pt idx="1153">
                  <c:v> 20-07-08 10:59:05</c:v>
                </c:pt>
                <c:pt idx="1154">
                  <c:v> 20-07-08 10:59:10</c:v>
                </c:pt>
                <c:pt idx="1155">
                  <c:v> 20-07-08 10:59:15</c:v>
                </c:pt>
                <c:pt idx="1156">
                  <c:v> 20-07-08 10:59:20</c:v>
                </c:pt>
                <c:pt idx="1157">
                  <c:v> 20-07-08 10:59:25</c:v>
                </c:pt>
                <c:pt idx="1158">
                  <c:v> 20-07-08 10:59:30</c:v>
                </c:pt>
                <c:pt idx="1159">
                  <c:v> 20-07-08 10:59:35</c:v>
                </c:pt>
                <c:pt idx="1160">
                  <c:v> 20-07-08 10:59:40</c:v>
                </c:pt>
                <c:pt idx="1161">
                  <c:v> 20-07-08 10:59:45</c:v>
                </c:pt>
                <c:pt idx="1162">
                  <c:v> 20-07-08 10:59:50</c:v>
                </c:pt>
                <c:pt idx="1163">
                  <c:v> 20-07-08 10:59:55</c:v>
                </c:pt>
                <c:pt idx="1164">
                  <c:v> 20-07-08 11:00:00</c:v>
                </c:pt>
                <c:pt idx="1165">
                  <c:v> 20-07-08 11:00:05</c:v>
                </c:pt>
                <c:pt idx="1166">
                  <c:v> 20-07-08 11:00:10</c:v>
                </c:pt>
                <c:pt idx="1167">
                  <c:v> 20-07-08 11:00:15</c:v>
                </c:pt>
                <c:pt idx="1168">
                  <c:v> 20-07-08 11:00:20</c:v>
                </c:pt>
                <c:pt idx="1169">
                  <c:v> 20-07-08 11:00:25</c:v>
                </c:pt>
                <c:pt idx="1170">
                  <c:v> 20-07-08 11:00:30</c:v>
                </c:pt>
                <c:pt idx="1171">
                  <c:v> 20-07-08 11:00:35</c:v>
                </c:pt>
                <c:pt idx="1172">
                  <c:v> 20-07-08 11:00:40</c:v>
                </c:pt>
                <c:pt idx="1173">
                  <c:v> 20-07-08 11:00:45</c:v>
                </c:pt>
                <c:pt idx="1174">
                  <c:v> 20-07-08 11:00:50</c:v>
                </c:pt>
                <c:pt idx="1175">
                  <c:v> 20-07-08 11:00:55</c:v>
                </c:pt>
                <c:pt idx="1176">
                  <c:v> 20-07-08 11:01:00</c:v>
                </c:pt>
                <c:pt idx="1177">
                  <c:v> 20-07-08 11:01:05</c:v>
                </c:pt>
                <c:pt idx="1178">
                  <c:v> 20-07-08 11:01:10</c:v>
                </c:pt>
                <c:pt idx="1179">
                  <c:v> 20-07-08 11:01:15</c:v>
                </c:pt>
                <c:pt idx="1180">
                  <c:v> 20-07-08 11:01:20</c:v>
                </c:pt>
                <c:pt idx="1181">
                  <c:v> 20-07-08 11:01:25</c:v>
                </c:pt>
                <c:pt idx="1182">
                  <c:v> 20-07-08 11:01:30</c:v>
                </c:pt>
                <c:pt idx="1183">
                  <c:v> 20-07-08 11:01:35</c:v>
                </c:pt>
                <c:pt idx="1184">
                  <c:v> 20-07-08 11:01:40</c:v>
                </c:pt>
                <c:pt idx="1185">
                  <c:v> 20-07-08 11:01:45</c:v>
                </c:pt>
                <c:pt idx="1186">
                  <c:v> 20-07-08 11:01:50</c:v>
                </c:pt>
                <c:pt idx="1187">
                  <c:v> 20-07-08 11:01:55</c:v>
                </c:pt>
                <c:pt idx="1188">
                  <c:v> 20-07-08 11:02:00</c:v>
                </c:pt>
                <c:pt idx="1189">
                  <c:v> 20-07-08 11:02:05</c:v>
                </c:pt>
                <c:pt idx="1190">
                  <c:v> 20-07-08 11:02:10</c:v>
                </c:pt>
                <c:pt idx="1191">
                  <c:v> 20-07-08 11:02:15</c:v>
                </c:pt>
                <c:pt idx="1192">
                  <c:v> 20-07-08 11:02:20</c:v>
                </c:pt>
                <c:pt idx="1193">
                  <c:v> 20-07-08 11:02:25</c:v>
                </c:pt>
                <c:pt idx="1194">
                  <c:v> 20-07-08 11:02:30</c:v>
                </c:pt>
                <c:pt idx="1195">
                  <c:v> 20-07-08 11:02:35</c:v>
                </c:pt>
                <c:pt idx="1196">
                  <c:v> 20-07-08 11:02:40</c:v>
                </c:pt>
                <c:pt idx="1197">
                  <c:v> 20-07-08 11:02:45</c:v>
                </c:pt>
                <c:pt idx="1198">
                  <c:v> 20-07-08 11:02:50</c:v>
                </c:pt>
                <c:pt idx="1199">
                  <c:v> 20-07-08 11:02:55</c:v>
                </c:pt>
                <c:pt idx="1200">
                  <c:v> 20-07-08 11:03:00</c:v>
                </c:pt>
                <c:pt idx="1201">
                  <c:v> 20-07-08 11:03:05</c:v>
                </c:pt>
                <c:pt idx="1202">
                  <c:v> 20-07-08 11:03:10</c:v>
                </c:pt>
                <c:pt idx="1203">
                  <c:v> 20-07-08 11:03:15</c:v>
                </c:pt>
                <c:pt idx="1204">
                  <c:v> 20-07-08 11:03:20</c:v>
                </c:pt>
                <c:pt idx="1205">
                  <c:v> 20-07-08 11:03:25</c:v>
                </c:pt>
                <c:pt idx="1206">
                  <c:v> 20-07-08 11:03:30</c:v>
                </c:pt>
                <c:pt idx="1207">
                  <c:v> 20-07-08 11:03:35</c:v>
                </c:pt>
                <c:pt idx="1208">
                  <c:v> 20-07-08 11:03:40</c:v>
                </c:pt>
                <c:pt idx="1209">
                  <c:v> 20-07-08 11:03:45</c:v>
                </c:pt>
                <c:pt idx="1210">
                  <c:v> 20-07-08 11:03:50</c:v>
                </c:pt>
                <c:pt idx="1211">
                  <c:v> 20-07-08 11:03:55</c:v>
                </c:pt>
                <c:pt idx="1212">
                  <c:v> 20-07-08 11:04:00</c:v>
                </c:pt>
                <c:pt idx="1213">
                  <c:v> 20-07-08 11:04:05</c:v>
                </c:pt>
                <c:pt idx="1214">
                  <c:v> 20-07-08 11:04:10</c:v>
                </c:pt>
                <c:pt idx="1215">
                  <c:v> 20-07-08 11:04:15</c:v>
                </c:pt>
                <c:pt idx="1216">
                  <c:v> 20-07-08 11:04:20</c:v>
                </c:pt>
                <c:pt idx="1217">
                  <c:v> 20-07-08 11:04:25</c:v>
                </c:pt>
                <c:pt idx="1218">
                  <c:v> 20-07-08 11:04:30</c:v>
                </c:pt>
                <c:pt idx="1219">
                  <c:v> 20-07-08 11:04:35</c:v>
                </c:pt>
                <c:pt idx="1220">
                  <c:v> 20-07-08 11:04:40</c:v>
                </c:pt>
                <c:pt idx="1221">
                  <c:v> 20-07-08 11:04:45</c:v>
                </c:pt>
                <c:pt idx="1222">
                  <c:v> 20-07-08 11:04:50</c:v>
                </c:pt>
                <c:pt idx="1223">
                  <c:v> 20-07-08 11:04:55</c:v>
                </c:pt>
                <c:pt idx="1224">
                  <c:v> 20-07-08 11:05:00</c:v>
                </c:pt>
                <c:pt idx="1225">
                  <c:v> 20-07-08 11:05:05</c:v>
                </c:pt>
                <c:pt idx="1226">
                  <c:v> 20-07-08 11:05:10</c:v>
                </c:pt>
                <c:pt idx="1227">
                  <c:v> 20-07-08 11:05:15</c:v>
                </c:pt>
                <c:pt idx="1228">
                  <c:v> 20-07-08 11:05:20</c:v>
                </c:pt>
                <c:pt idx="1229">
                  <c:v> 20-07-08 11:05:25</c:v>
                </c:pt>
                <c:pt idx="1230">
                  <c:v> 20-07-08 11:05:30</c:v>
                </c:pt>
                <c:pt idx="1231">
                  <c:v> 20-07-08 11:05:35</c:v>
                </c:pt>
                <c:pt idx="1232">
                  <c:v> 20-07-08 11:05:40</c:v>
                </c:pt>
                <c:pt idx="1233">
                  <c:v> 20-07-08 11:05:45</c:v>
                </c:pt>
                <c:pt idx="1234">
                  <c:v> 20-07-08 11:05:50</c:v>
                </c:pt>
                <c:pt idx="1235">
                  <c:v> 20-07-08 11:05:55</c:v>
                </c:pt>
                <c:pt idx="1236">
                  <c:v> 20-07-08 11:06:00</c:v>
                </c:pt>
                <c:pt idx="1237">
                  <c:v> 20-07-08 11:06:05</c:v>
                </c:pt>
                <c:pt idx="1238">
                  <c:v> 20-07-08 11:06:10</c:v>
                </c:pt>
                <c:pt idx="1239">
                  <c:v> 20-07-08 11:06:15</c:v>
                </c:pt>
                <c:pt idx="1240">
                  <c:v> 20-07-08 11:06:20</c:v>
                </c:pt>
                <c:pt idx="1241">
                  <c:v> 20-07-08 11:06:25</c:v>
                </c:pt>
                <c:pt idx="1242">
                  <c:v> 20-07-08 11:06:30</c:v>
                </c:pt>
                <c:pt idx="1243">
                  <c:v> 20-07-08 11:06:35</c:v>
                </c:pt>
                <c:pt idx="1244">
                  <c:v> 20-07-08 11:06:40</c:v>
                </c:pt>
                <c:pt idx="1245">
                  <c:v> 20-07-08 11:06:45</c:v>
                </c:pt>
                <c:pt idx="1246">
                  <c:v> 20-07-08 11:06:50</c:v>
                </c:pt>
                <c:pt idx="1247">
                  <c:v> 20-07-08 11:06:55</c:v>
                </c:pt>
                <c:pt idx="1248">
                  <c:v> 20-07-08 11:07:00</c:v>
                </c:pt>
                <c:pt idx="1249">
                  <c:v> 20-07-08 11:07:05</c:v>
                </c:pt>
                <c:pt idx="1250">
                  <c:v> 20-07-08 11:07:10</c:v>
                </c:pt>
                <c:pt idx="1251">
                  <c:v> 20-07-08 11:07:15</c:v>
                </c:pt>
                <c:pt idx="1252">
                  <c:v> 20-07-08 11:07:20</c:v>
                </c:pt>
                <c:pt idx="1253">
                  <c:v> 20-07-08 11:07:25</c:v>
                </c:pt>
                <c:pt idx="1254">
                  <c:v> 20-07-08 11:07:30</c:v>
                </c:pt>
                <c:pt idx="1255">
                  <c:v> 20-07-08 11:07:35</c:v>
                </c:pt>
                <c:pt idx="1256">
                  <c:v> 20-07-08 11:07:40</c:v>
                </c:pt>
                <c:pt idx="1257">
                  <c:v> 20-07-08 11:07:45</c:v>
                </c:pt>
                <c:pt idx="1258">
                  <c:v> 20-07-08 11:07:50</c:v>
                </c:pt>
                <c:pt idx="1259">
                  <c:v> 20-07-08 11:07:55</c:v>
                </c:pt>
                <c:pt idx="1260">
                  <c:v> 20-07-08 11:08:00</c:v>
                </c:pt>
                <c:pt idx="1261">
                  <c:v> 20-07-08 11:08:05</c:v>
                </c:pt>
                <c:pt idx="1262">
                  <c:v> 20-07-08 11:08:10</c:v>
                </c:pt>
                <c:pt idx="1263">
                  <c:v> 20-07-08 11:08:15</c:v>
                </c:pt>
                <c:pt idx="1264">
                  <c:v> 20-07-08 11:08:20</c:v>
                </c:pt>
                <c:pt idx="1265">
                  <c:v> 20-07-08 11:08:25</c:v>
                </c:pt>
                <c:pt idx="1266">
                  <c:v> 20-07-08 11:08:30</c:v>
                </c:pt>
                <c:pt idx="1267">
                  <c:v> 20-07-08 11:08:35</c:v>
                </c:pt>
                <c:pt idx="1268">
                  <c:v> 20-07-08 11:08:40</c:v>
                </c:pt>
                <c:pt idx="1269">
                  <c:v> 20-07-08 11:08:45</c:v>
                </c:pt>
                <c:pt idx="1270">
                  <c:v> 20-07-08 11:08:50</c:v>
                </c:pt>
                <c:pt idx="1271">
                  <c:v> 20-07-08 11:08:55</c:v>
                </c:pt>
                <c:pt idx="1272">
                  <c:v> 20-07-08 11:09:00</c:v>
                </c:pt>
                <c:pt idx="1273">
                  <c:v> 20-07-08 11:09:05</c:v>
                </c:pt>
                <c:pt idx="1274">
                  <c:v> 20-07-08 11:09:10</c:v>
                </c:pt>
                <c:pt idx="1275">
                  <c:v> 20-07-08 11:09:15</c:v>
                </c:pt>
                <c:pt idx="1276">
                  <c:v> 20-07-08 11:09:20</c:v>
                </c:pt>
                <c:pt idx="1277">
                  <c:v> 20-07-08 11:09:25</c:v>
                </c:pt>
                <c:pt idx="1278">
                  <c:v> 20-07-08 11:09:30</c:v>
                </c:pt>
                <c:pt idx="1279">
                  <c:v> 20-07-08 11:09:35</c:v>
                </c:pt>
                <c:pt idx="1280">
                  <c:v> 20-07-08 11:09:40</c:v>
                </c:pt>
                <c:pt idx="1281">
                  <c:v> 20-07-08 11:09:45</c:v>
                </c:pt>
                <c:pt idx="1282">
                  <c:v> 20-07-08 11:09:50</c:v>
                </c:pt>
                <c:pt idx="1283">
                  <c:v> 20-07-08 11:09:55</c:v>
                </c:pt>
                <c:pt idx="1284">
                  <c:v> 20-07-08 11:10:00</c:v>
                </c:pt>
                <c:pt idx="1285">
                  <c:v> 20-07-08 11:10:05</c:v>
                </c:pt>
                <c:pt idx="1286">
                  <c:v> 20-07-08 11:10:10</c:v>
                </c:pt>
                <c:pt idx="1287">
                  <c:v> 20-07-08 11:10:15</c:v>
                </c:pt>
                <c:pt idx="1288">
                  <c:v> 20-07-08 11:10:20</c:v>
                </c:pt>
                <c:pt idx="1289">
                  <c:v> 20-07-08 11:10:25</c:v>
                </c:pt>
                <c:pt idx="1290">
                  <c:v> 20-07-08 11:10:30</c:v>
                </c:pt>
                <c:pt idx="1291">
                  <c:v> 20-07-08 11:10:35</c:v>
                </c:pt>
                <c:pt idx="1292">
                  <c:v> 20-07-08 11:10:40</c:v>
                </c:pt>
                <c:pt idx="1293">
                  <c:v> 20-07-08 11:10:45</c:v>
                </c:pt>
                <c:pt idx="1294">
                  <c:v> 20-07-08 11:10:50</c:v>
                </c:pt>
                <c:pt idx="1295">
                  <c:v> 20-07-08 11:10:55</c:v>
                </c:pt>
                <c:pt idx="1296">
                  <c:v> 20-07-08 11:11:00</c:v>
                </c:pt>
                <c:pt idx="1297">
                  <c:v> 20-07-08 11:11:05</c:v>
                </c:pt>
                <c:pt idx="1298">
                  <c:v> 20-07-08 11:11:10</c:v>
                </c:pt>
                <c:pt idx="1299">
                  <c:v> 20-07-08 11:11:15</c:v>
                </c:pt>
                <c:pt idx="1300">
                  <c:v> 20-07-08 11:11:20</c:v>
                </c:pt>
                <c:pt idx="1301">
                  <c:v> 20-07-08 11:11:25</c:v>
                </c:pt>
                <c:pt idx="1302">
                  <c:v> 20-07-08 11:11:30</c:v>
                </c:pt>
                <c:pt idx="1303">
                  <c:v> 20-07-08 11:11:35</c:v>
                </c:pt>
                <c:pt idx="1304">
                  <c:v> 20-07-08 11:11:40</c:v>
                </c:pt>
                <c:pt idx="1305">
                  <c:v> 20-07-08 11:11:45</c:v>
                </c:pt>
                <c:pt idx="1306">
                  <c:v> 20-07-08 11:11:50</c:v>
                </c:pt>
                <c:pt idx="1307">
                  <c:v> 20-07-08 11:11:55</c:v>
                </c:pt>
                <c:pt idx="1308">
                  <c:v> 20-07-08 11:12:00</c:v>
                </c:pt>
                <c:pt idx="1309">
                  <c:v> 20-07-08 11:12:05</c:v>
                </c:pt>
                <c:pt idx="1310">
                  <c:v> 20-07-08 11:12:10</c:v>
                </c:pt>
                <c:pt idx="1311">
                  <c:v> 20-07-08 11:12:15</c:v>
                </c:pt>
                <c:pt idx="1312">
                  <c:v> 20-07-08 11:12:20</c:v>
                </c:pt>
                <c:pt idx="1313">
                  <c:v> 20-07-08 11:12:25</c:v>
                </c:pt>
                <c:pt idx="1314">
                  <c:v> 20-07-08 11:12:30</c:v>
                </c:pt>
                <c:pt idx="1315">
                  <c:v> 20-07-08 11:12:35</c:v>
                </c:pt>
                <c:pt idx="1316">
                  <c:v> 20-07-08 11:12:40</c:v>
                </c:pt>
                <c:pt idx="1317">
                  <c:v> 20-07-08 11:12:45</c:v>
                </c:pt>
                <c:pt idx="1318">
                  <c:v> 20-07-08 11:12:50</c:v>
                </c:pt>
                <c:pt idx="1319">
                  <c:v> 20-07-08 11:12:55</c:v>
                </c:pt>
                <c:pt idx="1320">
                  <c:v> 20-07-08 11:13:00</c:v>
                </c:pt>
                <c:pt idx="1321">
                  <c:v> 20-07-08 11:13:05</c:v>
                </c:pt>
                <c:pt idx="1322">
                  <c:v> 20-07-08 11:13:10</c:v>
                </c:pt>
                <c:pt idx="1323">
                  <c:v> 20-07-08 11:13:15</c:v>
                </c:pt>
                <c:pt idx="1324">
                  <c:v> 20-07-08 11:13:20</c:v>
                </c:pt>
                <c:pt idx="1325">
                  <c:v> 20-07-08 11:13:25</c:v>
                </c:pt>
                <c:pt idx="1326">
                  <c:v> 20-07-08 11:13:30</c:v>
                </c:pt>
                <c:pt idx="1327">
                  <c:v> 20-07-08 11:13:35</c:v>
                </c:pt>
                <c:pt idx="1328">
                  <c:v> 20-07-08 11:13:40</c:v>
                </c:pt>
                <c:pt idx="1329">
                  <c:v> 20-07-08 11:13:45</c:v>
                </c:pt>
                <c:pt idx="1330">
                  <c:v> 20-07-08 11:13:50</c:v>
                </c:pt>
                <c:pt idx="1331">
                  <c:v> 20-07-08 11:13:55</c:v>
                </c:pt>
                <c:pt idx="1332">
                  <c:v> 20-07-08 11:14:00</c:v>
                </c:pt>
                <c:pt idx="1333">
                  <c:v> 20-07-08 11:14:05</c:v>
                </c:pt>
                <c:pt idx="1334">
                  <c:v> 20-07-08 11:14:10</c:v>
                </c:pt>
                <c:pt idx="1335">
                  <c:v> 20-07-08 11:14:15</c:v>
                </c:pt>
                <c:pt idx="1336">
                  <c:v> 20-07-08 11:14:20</c:v>
                </c:pt>
                <c:pt idx="1337">
                  <c:v> 20-07-08 11:14:25</c:v>
                </c:pt>
                <c:pt idx="1338">
                  <c:v> 20-07-08 11:14:30</c:v>
                </c:pt>
                <c:pt idx="1339">
                  <c:v> 20-07-08 11:14:35</c:v>
                </c:pt>
                <c:pt idx="1340">
                  <c:v> 20-07-08 11:14:40</c:v>
                </c:pt>
                <c:pt idx="1341">
                  <c:v> 20-07-08 11:14:45</c:v>
                </c:pt>
                <c:pt idx="1342">
                  <c:v> 20-07-08 11:14:50</c:v>
                </c:pt>
                <c:pt idx="1343">
                  <c:v> 20-07-08 11:14:55</c:v>
                </c:pt>
                <c:pt idx="1344">
                  <c:v> 20-07-08 11:15:00</c:v>
                </c:pt>
                <c:pt idx="1345">
                  <c:v> 20-07-08 11:15:05</c:v>
                </c:pt>
                <c:pt idx="1346">
                  <c:v> 20-07-08 11:15:10</c:v>
                </c:pt>
                <c:pt idx="1347">
                  <c:v> 20-07-08 11:15:15</c:v>
                </c:pt>
                <c:pt idx="1348">
                  <c:v> 20-07-08 11:15:20</c:v>
                </c:pt>
                <c:pt idx="1349">
                  <c:v> 20-07-08 11:15:25</c:v>
                </c:pt>
                <c:pt idx="1350">
                  <c:v> 20-07-08 11:15:30</c:v>
                </c:pt>
                <c:pt idx="1351">
                  <c:v> 20-07-08 11:15:35</c:v>
                </c:pt>
                <c:pt idx="1352">
                  <c:v> 20-07-08 11:15:40</c:v>
                </c:pt>
                <c:pt idx="1353">
                  <c:v> 20-07-08 11:15:45</c:v>
                </c:pt>
                <c:pt idx="1354">
                  <c:v> 20-07-08 11:15:50</c:v>
                </c:pt>
                <c:pt idx="1355">
                  <c:v> 20-07-08 11:15:55</c:v>
                </c:pt>
                <c:pt idx="1356">
                  <c:v> 20-07-08 11:16:00</c:v>
                </c:pt>
                <c:pt idx="1357">
                  <c:v> 20-07-08 11:16:05</c:v>
                </c:pt>
                <c:pt idx="1358">
                  <c:v> 20-07-08 11:16:10</c:v>
                </c:pt>
                <c:pt idx="1359">
                  <c:v> 20-07-08 11:16:15</c:v>
                </c:pt>
                <c:pt idx="1360">
                  <c:v> 20-07-08 11:16:20</c:v>
                </c:pt>
                <c:pt idx="1361">
                  <c:v> 20-07-08 11:16:25</c:v>
                </c:pt>
                <c:pt idx="1362">
                  <c:v> 20-07-08 11:16:30</c:v>
                </c:pt>
                <c:pt idx="1363">
                  <c:v> 20-07-08 11:16:35</c:v>
                </c:pt>
                <c:pt idx="1364">
                  <c:v> 20-07-08 11:16:40</c:v>
                </c:pt>
                <c:pt idx="1365">
                  <c:v> 20-07-08 11:16:45</c:v>
                </c:pt>
                <c:pt idx="1366">
                  <c:v> 20-07-08 11:16:50</c:v>
                </c:pt>
                <c:pt idx="1367">
                  <c:v> 20-07-08 11:16:55</c:v>
                </c:pt>
                <c:pt idx="1368">
                  <c:v> 20-07-08 11:17:00</c:v>
                </c:pt>
                <c:pt idx="1369">
                  <c:v> 20-07-08 11:17:05</c:v>
                </c:pt>
                <c:pt idx="1370">
                  <c:v> 20-07-08 11:17:10</c:v>
                </c:pt>
                <c:pt idx="1371">
                  <c:v> 20-07-08 11:17:15</c:v>
                </c:pt>
                <c:pt idx="1372">
                  <c:v> 20-07-08 11:17:20</c:v>
                </c:pt>
                <c:pt idx="1373">
                  <c:v> 20-07-08 11:17:25</c:v>
                </c:pt>
                <c:pt idx="1374">
                  <c:v> 20-07-08 11:17:30</c:v>
                </c:pt>
                <c:pt idx="1375">
                  <c:v> 20-07-08 11:17:35</c:v>
                </c:pt>
                <c:pt idx="1376">
                  <c:v> 20-07-08 11:17:40</c:v>
                </c:pt>
                <c:pt idx="1377">
                  <c:v> 20-07-08 11:17:45</c:v>
                </c:pt>
                <c:pt idx="1378">
                  <c:v> 20-07-08 11:17:50</c:v>
                </c:pt>
                <c:pt idx="1379">
                  <c:v> 20-07-08 11:17:55</c:v>
                </c:pt>
                <c:pt idx="1380">
                  <c:v> 20-07-08 11:18:00</c:v>
                </c:pt>
                <c:pt idx="1381">
                  <c:v> 20-07-08 11:18:05</c:v>
                </c:pt>
                <c:pt idx="1382">
                  <c:v> 20-07-08 11:18:10</c:v>
                </c:pt>
                <c:pt idx="1383">
                  <c:v> 20-07-08 11:18:15</c:v>
                </c:pt>
                <c:pt idx="1384">
                  <c:v> 20-07-08 11:18:20</c:v>
                </c:pt>
                <c:pt idx="1385">
                  <c:v> 20-07-08 11:18:25</c:v>
                </c:pt>
                <c:pt idx="1386">
                  <c:v> 20-07-08 11:18:30</c:v>
                </c:pt>
                <c:pt idx="1387">
                  <c:v> 20-07-08 11:18:35</c:v>
                </c:pt>
                <c:pt idx="1388">
                  <c:v> 20-07-08 11:18:40</c:v>
                </c:pt>
                <c:pt idx="1389">
                  <c:v> 20-07-08 11:18:45</c:v>
                </c:pt>
                <c:pt idx="1390">
                  <c:v> 20-07-08 11:18:50</c:v>
                </c:pt>
                <c:pt idx="1391">
                  <c:v> 20-07-08 11:18:55</c:v>
                </c:pt>
                <c:pt idx="1392">
                  <c:v> 20-07-08 11:19:00</c:v>
                </c:pt>
                <c:pt idx="1393">
                  <c:v> 20-07-08 11:19:05</c:v>
                </c:pt>
                <c:pt idx="1394">
                  <c:v> 20-07-08 11:19:10</c:v>
                </c:pt>
                <c:pt idx="1395">
                  <c:v> 20-07-08 11:19:15</c:v>
                </c:pt>
                <c:pt idx="1396">
                  <c:v> 20-07-08 11:19:20</c:v>
                </c:pt>
                <c:pt idx="1397">
                  <c:v> 20-07-08 11:19:25</c:v>
                </c:pt>
                <c:pt idx="1398">
                  <c:v> 20-07-08 11:19:30</c:v>
                </c:pt>
                <c:pt idx="1399">
                  <c:v> 20-07-08 11:19:35</c:v>
                </c:pt>
                <c:pt idx="1400">
                  <c:v> 20-07-08 11:19:40</c:v>
                </c:pt>
                <c:pt idx="1401">
                  <c:v> 20-07-08 11:19:45</c:v>
                </c:pt>
                <c:pt idx="1402">
                  <c:v> 20-07-08 11:19:50</c:v>
                </c:pt>
                <c:pt idx="1403">
                  <c:v> 20-07-08 11:19:55</c:v>
                </c:pt>
                <c:pt idx="1404">
                  <c:v> 20-07-08 11:20:00</c:v>
                </c:pt>
                <c:pt idx="1405">
                  <c:v> 20-07-08 11:20:05</c:v>
                </c:pt>
                <c:pt idx="1406">
                  <c:v> 20-07-08 11:20:10</c:v>
                </c:pt>
                <c:pt idx="1407">
                  <c:v> 20-07-08 11:20:15</c:v>
                </c:pt>
                <c:pt idx="1408">
                  <c:v> 20-07-08 11:20:20</c:v>
                </c:pt>
                <c:pt idx="1409">
                  <c:v> 20-07-08 11:20:25</c:v>
                </c:pt>
                <c:pt idx="1410">
                  <c:v> 20-07-08 11:20:30</c:v>
                </c:pt>
                <c:pt idx="1411">
                  <c:v> 20-07-08 11:20:35</c:v>
                </c:pt>
                <c:pt idx="1412">
                  <c:v> 20-07-08 11:20:40</c:v>
                </c:pt>
                <c:pt idx="1413">
                  <c:v> 20-07-08 11:20:45</c:v>
                </c:pt>
                <c:pt idx="1414">
                  <c:v> 20-07-08 11:20:50</c:v>
                </c:pt>
                <c:pt idx="1415">
                  <c:v> 20-07-08 11:20:55</c:v>
                </c:pt>
                <c:pt idx="1416">
                  <c:v> 20-07-08 11:21:00</c:v>
                </c:pt>
                <c:pt idx="1417">
                  <c:v> 20-07-08 11:21:05</c:v>
                </c:pt>
                <c:pt idx="1418">
                  <c:v> 20-07-08 11:21:10</c:v>
                </c:pt>
                <c:pt idx="1419">
                  <c:v> 20-07-08 11:21:15</c:v>
                </c:pt>
                <c:pt idx="1420">
                  <c:v> 20-07-08 11:21:20</c:v>
                </c:pt>
                <c:pt idx="1421">
                  <c:v> 20-07-08 11:21:25</c:v>
                </c:pt>
                <c:pt idx="1422">
                  <c:v> 20-07-08 11:21:30</c:v>
                </c:pt>
                <c:pt idx="1423">
                  <c:v> 20-07-08 11:21:35</c:v>
                </c:pt>
                <c:pt idx="1424">
                  <c:v> 20-07-08 11:21:40</c:v>
                </c:pt>
                <c:pt idx="1425">
                  <c:v> 20-07-08 11:21:45</c:v>
                </c:pt>
                <c:pt idx="1426">
                  <c:v> 20-07-08 11:21:50</c:v>
                </c:pt>
                <c:pt idx="1427">
                  <c:v> 20-07-08 11:21:55</c:v>
                </c:pt>
                <c:pt idx="1428">
                  <c:v> 20-07-08 11:22:00</c:v>
                </c:pt>
                <c:pt idx="1429">
                  <c:v> 20-07-08 11:22:05</c:v>
                </c:pt>
                <c:pt idx="1430">
                  <c:v> 20-07-08 11:22:10</c:v>
                </c:pt>
                <c:pt idx="1431">
                  <c:v> 20-07-08 11:22:15</c:v>
                </c:pt>
                <c:pt idx="1432">
                  <c:v> 20-07-08 11:22:20</c:v>
                </c:pt>
                <c:pt idx="1433">
                  <c:v> 20-07-08 11:22:25</c:v>
                </c:pt>
                <c:pt idx="1434">
                  <c:v> 20-07-08 11:22:30</c:v>
                </c:pt>
                <c:pt idx="1435">
                  <c:v> 20-07-08 11:22:35</c:v>
                </c:pt>
                <c:pt idx="1436">
                  <c:v> 20-07-08 11:22:40</c:v>
                </c:pt>
                <c:pt idx="1437">
                  <c:v> 20-07-08 11:22:45</c:v>
                </c:pt>
                <c:pt idx="1438">
                  <c:v> 20-07-08 11:22:50</c:v>
                </c:pt>
                <c:pt idx="1439">
                  <c:v> 20-07-08 11:22:55</c:v>
                </c:pt>
                <c:pt idx="1440">
                  <c:v> 20-07-08 11:23:00</c:v>
                </c:pt>
                <c:pt idx="1441">
                  <c:v> 20-07-08 11:23:05</c:v>
                </c:pt>
                <c:pt idx="1442">
                  <c:v> 20-07-08 11:23:10</c:v>
                </c:pt>
                <c:pt idx="1443">
                  <c:v> 20-07-08 11:23:15</c:v>
                </c:pt>
                <c:pt idx="1444">
                  <c:v> 20-07-08 11:23:20</c:v>
                </c:pt>
                <c:pt idx="1445">
                  <c:v> 20-07-08 11:23:25</c:v>
                </c:pt>
                <c:pt idx="1446">
                  <c:v> 20-07-08 11:23:30</c:v>
                </c:pt>
                <c:pt idx="1447">
                  <c:v> 20-07-08 11:23:35</c:v>
                </c:pt>
                <c:pt idx="1448">
                  <c:v> 20-07-08 11:23:40</c:v>
                </c:pt>
                <c:pt idx="1449">
                  <c:v> 20-07-08 11:23:45</c:v>
                </c:pt>
                <c:pt idx="1450">
                  <c:v> 20-07-08 11:23:50</c:v>
                </c:pt>
                <c:pt idx="1451">
                  <c:v> 20-07-08 11:23:55</c:v>
                </c:pt>
                <c:pt idx="1452">
                  <c:v> 20-07-08 11:24:00</c:v>
                </c:pt>
                <c:pt idx="1453">
                  <c:v> 20-07-08 11:24:05</c:v>
                </c:pt>
                <c:pt idx="1454">
                  <c:v> 20-07-08 11:24:10</c:v>
                </c:pt>
                <c:pt idx="1455">
                  <c:v> 20-07-08 11:24:15</c:v>
                </c:pt>
                <c:pt idx="1456">
                  <c:v> 20-07-08 11:24:20</c:v>
                </c:pt>
                <c:pt idx="1457">
                  <c:v> 20-07-08 11:24:25</c:v>
                </c:pt>
                <c:pt idx="1458">
                  <c:v> 20-07-08 11:24:30</c:v>
                </c:pt>
                <c:pt idx="1459">
                  <c:v> 20-07-08 11:24:35</c:v>
                </c:pt>
                <c:pt idx="1460">
                  <c:v> 20-07-08 11:24:40</c:v>
                </c:pt>
                <c:pt idx="1461">
                  <c:v> 20-07-08 11:24:45</c:v>
                </c:pt>
                <c:pt idx="1462">
                  <c:v> 20-07-08 11:24:50</c:v>
                </c:pt>
                <c:pt idx="1463">
                  <c:v> 20-07-08 11:24:55</c:v>
                </c:pt>
                <c:pt idx="1464">
                  <c:v> 20-07-08 11:25:00</c:v>
                </c:pt>
                <c:pt idx="1465">
                  <c:v> 20-07-08 11:25:05</c:v>
                </c:pt>
                <c:pt idx="1466">
                  <c:v> 20-07-08 11:25:10</c:v>
                </c:pt>
                <c:pt idx="1467">
                  <c:v> 20-07-08 11:25:15</c:v>
                </c:pt>
                <c:pt idx="1468">
                  <c:v> 20-07-08 11:25:20</c:v>
                </c:pt>
                <c:pt idx="1469">
                  <c:v> 20-07-08 11:25:25</c:v>
                </c:pt>
                <c:pt idx="1470">
                  <c:v> 20-07-08 11:25:30</c:v>
                </c:pt>
                <c:pt idx="1471">
                  <c:v> 20-07-08 11:25:35</c:v>
                </c:pt>
                <c:pt idx="1472">
                  <c:v> 20-07-08 11:25:40</c:v>
                </c:pt>
                <c:pt idx="1473">
                  <c:v> 20-07-08 11:25:45</c:v>
                </c:pt>
                <c:pt idx="1474">
                  <c:v> 20-07-08 11:25:50</c:v>
                </c:pt>
                <c:pt idx="1475">
                  <c:v> 20-07-08 11:25:55</c:v>
                </c:pt>
                <c:pt idx="1476">
                  <c:v> 20-07-08 11:26:00</c:v>
                </c:pt>
                <c:pt idx="1477">
                  <c:v> 20-07-08 11:26:05</c:v>
                </c:pt>
                <c:pt idx="1478">
                  <c:v> 20-07-08 11:26:10</c:v>
                </c:pt>
                <c:pt idx="1479">
                  <c:v> 20-07-08 11:26:15</c:v>
                </c:pt>
                <c:pt idx="1480">
                  <c:v> 20-07-08 11:26:20</c:v>
                </c:pt>
                <c:pt idx="1481">
                  <c:v> 20-07-08 11:26:25</c:v>
                </c:pt>
                <c:pt idx="1482">
                  <c:v> 20-07-08 11:26:30</c:v>
                </c:pt>
                <c:pt idx="1483">
                  <c:v> 20-07-08 11:26:35</c:v>
                </c:pt>
                <c:pt idx="1484">
                  <c:v> 20-07-08 11:26:40</c:v>
                </c:pt>
                <c:pt idx="1485">
                  <c:v> 20-07-08 11:26:45</c:v>
                </c:pt>
                <c:pt idx="1486">
                  <c:v> 20-07-08 11:26:50</c:v>
                </c:pt>
                <c:pt idx="1487">
                  <c:v> 20-07-08 11:26:55</c:v>
                </c:pt>
                <c:pt idx="1488">
                  <c:v> 20-07-08 11:27:00</c:v>
                </c:pt>
                <c:pt idx="1489">
                  <c:v> 20-07-08 11:27:05</c:v>
                </c:pt>
                <c:pt idx="1490">
                  <c:v> 20-07-08 11:27:10</c:v>
                </c:pt>
                <c:pt idx="1491">
                  <c:v> 20-07-08 11:27:15</c:v>
                </c:pt>
                <c:pt idx="1492">
                  <c:v> 20-07-08 11:27:20</c:v>
                </c:pt>
                <c:pt idx="1493">
                  <c:v> 20-07-08 11:27:25</c:v>
                </c:pt>
                <c:pt idx="1494">
                  <c:v> 20-07-08 11:27:30</c:v>
                </c:pt>
                <c:pt idx="1495">
                  <c:v> 20-07-08 11:27:35</c:v>
                </c:pt>
                <c:pt idx="1496">
                  <c:v> 20-07-08 11:27:40</c:v>
                </c:pt>
                <c:pt idx="1497">
                  <c:v> 20-07-08 11:27:45</c:v>
                </c:pt>
                <c:pt idx="1498">
                  <c:v> 20-07-08 11:27:50</c:v>
                </c:pt>
                <c:pt idx="1499">
                  <c:v> 20-07-08 11:27:55</c:v>
                </c:pt>
                <c:pt idx="1500">
                  <c:v> 20-07-08 11:28:00</c:v>
                </c:pt>
                <c:pt idx="1501">
                  <c:v> 20-07-08 11:28:05</c:v>
                </c:pt>
                <c:pt idx="1502">
                  <c:v> 20-07-08 11:28:10</c:v>
                </c:pt>
                <c:pt idx="1503">
                  <c:v> 20-07-08 11:28:15</c:v>
                </c:pt>
                <c:pt idx="1504">
                  <c:v> 20-07-08 11:28:20</c:v>
                </c:pt>
                <c:pt idx="1505">
                  <c:v> 20-07-08 11:28:25</c:v>
                </c:pt>
                <c:pt idx="1506">
                  <c:v> 20-07-08 11:28:30</c:v>
                </c:pt>
                <c:pt idx="1507">
                  <c:v> 20-07-08 11:28:35</c:v>
                </c:pt>
                <c:pt idx="1508">
                  <c:v> 20-07-08 11:28:40</c:v>
                </c:pt>
                <c:pt idx="1509">
                  <c:v> 20-07-08 11:28:45</c:v>
                </c:pt>
                <c:pt idx="1510">
                  <c:v> 20-07-08 11:28:50</c:v>
                </c:pt>
                <c:pt idx="1511">
                  <c:v> 20-07-08 11:28:55</c:v>
                </c:pt>
                <c:pt idx="1512">
                  <c:v> 20-07-08 11:29:00</c:v>
                </c:pt>
                <c:pt idx="1513">
                  <c:v> 20-07-08 11:29:05</c:v>
                </c:pt>
                <c:pt idx="1514">
                  <c:v> 20-07-08 11:29:10</c:v>
                </c:pt>
                <c:pt idx="1515">
                  <c:v> 20-07-08 11:29:15</c:v>
                </c:pt>
                <c:pt idx="1516">
                  <c:v> 20-07-08 11:29:20</c:v>
                </c:pt>
                <c:pt idx="1517">
                  <c:v> 20-07-08 11:29:25</c:v>
                </c:pt>
                <c:pt idx="1518">
                  <c:v> 20-07-08 11:29:30</c:v>
                </c:pt>
                <c:pt idx="1519">
                  <c:v> 20-07-08 11:29:35</c:v>
                </c:pt>
                <c:pt idx="1520">
                  <c:v> 20-07-08 11:29:40</c:v>
                </c:pt>
                <c:pt idx="1521">
                  <c:v> 20-07-08 11:29:45</c:v>
                </c:pt>
                <c:pt idx="1522">
                  <c:v> 20-07-08 11:29:50</c:v>
                </c:pt>
                <c:pt idx="1523">
                  <c:v> 20-07-08 11:29:55</c:v>
                </c:pt>
                <c:pt idx="1524">
                  <c:v> 20-07-08 11:30:00</c:v>
                </c:pt>
                <c:pt idx="1525">
                  <c:v> 20-07-08 11:30:05</c:v>
                </c:pt>
                <c:pt idx="1526">
                  <c:v> 20-07-08 11:30:10</c:v>
                </c:pt>
                <c:pt idx="1527">
                  <c:v> 20-07-08 11:30:15</c:v>
                </c:pt>
                <c:pt idx="1528">
                  <c:v> 20-07-08 11:30:20</c:v>
                </c:pt>
                <c:pt idx="1529">
                  <c:v> 20-07-08 11:30:25</c:v>
                </c:pt>
                <c:pt idx="1530">
                  <c:v> 20-07-08 11:30:30</c:v>
                </c:pt>
                <c:pt idx="1531">
                  <c:v> 20-07-08 11:30:35</c:v>
                </c:pt>
                <c:pt idx="1532">
                  <c:v> 20-07-08 11:30:40</c:v>
                </c:pt>
                <c:pt idx="1533">
                  <c:v> 20-07-08 11:30:45</c:v>
                </c:pt>
                <c:pt idx="1534">
                  <c:v> 20-07-08 11:30:50</c:v>
                </c:pt>
                <c:pt idx="1535">
                  <c:v> 20-07-08 11:30:55</c:v>
                </c:pt>
                <c:pt idx="1536">
                  <c:v> 20-07-08 11:31:00</c:v>
                </c:pt>
                <c:pt idx="1537">
                  <c:v> 20-07-08 11:31:05</c:v>
                </c:pt>
                <c:pt idx="1538">
                  <c:v> 20-07-08 11:31:10</c:v>
                </c:pt>
                <c:pt idx="1539">
                  <c:v> 20-07-08 11:31:15</c:v>
                </c:pt>
                <c:pt idx="1540">
                  <c:v> 20-07-08 11:31:20</c:v>
                </c:pt>
                <c:pt idx="1541">
                  <c:v> 20-07-08 11:31:25</c:v>
                </c:pt>
                <c:pt idx="1542">
                  <c:v> 20-07-08 11:31:30</c:v>
                </c:pt>
                <c:pt idx="1543">
                  <c:v> 20-07-08 11:31:35</c:v>
                </c:pt>
                <c:pt idx="1544">
                  <c:v> 20-07-08 11:31:40</c:v>
                </c:pt>
                <c:pt idx="1545">
                  <c:v> 20-07-08 11:31:45</c:v>
                </c:pt>
                <c:pt idx="1546">
                  <c:v> 20-07-08 11:31:50</c:v>
                </c:pt>
                <c:pt idx="1547">
                  <c:v> 20-07-08 11:31:55</c:v>
                </c:pt>
                <c:pt idx="1548">
                  <c:v> 20-07-08 11:32:00</c:v>
                </c:pt>
                <c:pt idx="1549">
                  <c:v> 20-07-08 11:32:05</c:v>
                </c:pt>
                <c:pt idx="1550">
                  <c:v> 20-07-08 11:32:10</c:v>
                </c:pt>
                <c:pt idx="1551">
                  <c:v> 20-07-08 11:32:15</c:v>
                </c:pt>
                <c:pt idx="1552">
                  <c:v> 20-07-08 11:32:20</c:v>
                </c:pt>
                <c:pt idx="1553">
                  <c:v> 20-07-08 11:32:25</c:v>
                </c:pt>
                <c:pt idx="1554">
                  <c:v> 20-07-08 11:32:30</c:v>
                </c:pt>
                <c:pt idx="1555">
                  <c:v> 20-07-08 11:32:35</c:v>
                </c:pt>
                <c:pt idx="1556">
                  <c:v> 20-07-08 11:32:40</c:v>
                </c:pt>
                <c:pt idx="1557">
                  <c:v> 20-07-08 11:32:45</c:v>
                </c:pt>
                <c:pt idx="1558">
                  <c:v> 20-07-08 11:32:50</c:v>
                </c:pt>
                <c:pt idx="1559">
                  <c:v> 20-07-08 11:32:55</c:v>
                </c:pt>
                <c:pt idx="1560">
                  <c:v> 20-07-08 11:33:00</c:v>
                </c:pt>
                <c:pt idx="1561">
                  <c:v> 20-07-08 11:33:05</c:v>
                </c:pt>
                <c:pt idx="1562">
                  <c:v> 20-07-08 11:33:10</c:v>
                </c:pt>
                <c:pt idx="1563">
                  <c:v> 20-07-08 11:33:15</c:v>
                </c:pt>
                <c:pt idx="1564">
                  <c:v> 20-07-08 11:33:20</c:v>
                </c:pt>
                <c:pt idx="1565">
                  <c:v> 20-07-08 11:33:25</c:v>
                </c:pt>
                <c:pt idx="1566">
                  <c:v> 20-07-08 11:33:30</c:v>
                </c:pt>
                <c:pt idx="1567">
                  <c:v> 20-07-08 11:33:35</c:v>
                </c:pt>
                <c:pt idx="1568">
                  <c:v> 20-07-08 11:33:40</c:v>
                </c:pt>
                <c:pt idx="1569">
                  <c:v> 20-07-08 11:33:45</c:v>
                </c:pt>
                <c:pt idx="1570">
                  <c:v> 20-07-08 11:33:50</c:v>
                </c:pt>
                <c:pt idx="1571">
                  <c:v> 20-07-08 11:33:55</c:v>
                </c:pt>
                <c:pt idx="1572">
                  <c:v> 20-07-08 11:34:00</c:v>
                </c:pt>
                <c:pt idx="1573">
                  <c:v> 20-07-08 11:34:05</c:v>
                </c:pt>
                <c:pt idx="1574">
                  <c:v> 20-07-08 11:34:10</c:v>
                </c:pt>
                <c:pt idx="1575">
                  <c:v> 20-07-08 11:34:15</c:v>
                </c:pt>
                <c:pt idx="1576">
                  <c:v> 20-07-08 11:34:20</c:v>
                </c:pt>
                <c:pt idx="1577">
                  <c:v> 20-07-08 11:34:25</c:v>
                </c:pt>
                <c:pt idx="1578">
                  <c:v> 20-07-08 11:34:30</c:v>
                </c:pt>
                <c:pt idx="1579">
                  <c:v> 20-07-08 11:34:35</c:v>
                </c:pt>
                <c:pt idx="1580">
                  <c:v> 20-07-08 11:34:40</c:v>
                </c:pt>
                <c:pt idx="1581">
                  <c:v> 20-07-08 11:34:45</c:v>
                </c:pt>
                <c:pt idx="1582">
                  <c:v> 20-07-08 11:34:50</c:v>
                </c:pt>
                <c:pt idx="1583">
                  <c:v> 20-07-08 11:34:55</c:v>
                </c:pt>
                <c:pt idx="1584">
                  <c:v> 20-07-08 11:35:00</c:v>
                </c:pt>
                <c:pt idx="1585">
                  <c:v> 20-07-08 11:35:05</c:v>
                </c:pt>
                <c:pt idx="1586">
                  <c:v> 20-07-08 11:35:10</c:v>
                </c:pt>
                <c:pt idx="1587">
                  <c:v> 20-07-08 11:35:15</c:v>
                </c:pt>
                <c:pt idx="1588">
                  <c:v> 20-07-08 11:35:20</c:v>
                </c:pt>
                <c:pt idx="1589">
                  <c:v> 20-07-08 11:35:25</c:v>
                </c:pt>
                <c:pt idx="1590">
                  <c:v> 20-07-08 11:35:30</c:v>
                </c:pt>
                <c:pt idx="1591">
                  <c:v> 20-07-08 11:35:35</c:v>
                </c:pt>
                <c:pt idx="1592">
                  <c:v> 20-07-08 11:35:40</c:v>
                </c:pt>
                <c:pt idx="1593">
                  <c:v> 20-07-08 11:35:45</c:v>
                </c:pt>
                <c:pt idx="1594">
                  <c:v> 20-07-08 11:35:50</c:v>
                </c:pt>
                <c:pt idx="1595">
                  <c:v> 20-07-08 11:35:55</c:v>
                </c:pt>
                <c:pt idx="1596">
                  <c:v> 20-07-08 11:36:00</c:v>
                </c:pt>
                <c:pt idx="1597">
                  <c:v> 20-07-08 11:36:05</c:v>
                </c:pt>
                <c:pt idx="1598">
                  <c:v> 20-07-08 11:36:10</c:v>
                </c:pt>
                <c:pt idx="1599">
                  <c:v> 20-07-08 11:36:15</c:v>
                </c:pt>
                <c:pt idx="1600">
                  <c:v> 20-07-08 11:36:20</c:v>
                </c:pt>
                <c:pt idx="1601">
                  <c:v> 20-07-08 11:36:25</c:v>
                </c:pt>
                <c:pt idx="1602">
                  <c:v> 20-07-08 11:36:30</c:v>
                </c:pt>
                <c:pt idx="1603">
                  <c:v> 20-07-08 11:36:35</c:v>
                </c:pt>
                <c:pt idx="1604">
                  <c:v> 20-07-08 11:36:40</c:v>
                </c:pt>
                <c:pt idx="1605">
                  <c:v> 20-07-08 11:36:45</c:v>
                </c:pt>
                <c:pt idx="1606">
                  <c:v> 20-07-08 11:36:50</c:v>
                </c:pt>
                <c:pt idx="1607">
                  <c:v> 20-07-08 11:36:55</c:v>
                </c:pt>
                <c:pt idx="1608">
                  <c:v> 20-07-08 11:37:00</c:v>
                </c:pt>
                <c:pt idx="1609">
                  <c:v> 20-07-08 11:37:05</c:v>
                </c:pt>
                <c:pt idx="1610">
                  <c:v> 20-07-08 11:37:10</c:v>
                </c:pt>
                <c:pt idx="1611">
                  <c:v> 20-07-08 11:37:15</c:v>
                </c:pt>
                <c:pt idx="1612">
                  <c:v> 20-07-08 11:37:20</c:v>
                </c:pt>
                <c:pt idx="1613">
                  <c:v> 20-07-08 11:37:25</c:v>
                </c:pt>
                <c:pt idx="1614">
                  <c:v> 20-07-08 11:37:30</c:v>
                </c:pt>
                <c:pt idx="1615">
                  <c:v> 20-07-08 11:37:35</c:v>
                </c:pt>
                <c:pt idx="1616">
                  <c:v> 20-07-08 11:37:40</c:v>
                </c:pt>
                <c:pt idx="1617">
                  <c:v> 20-07-08 11:37:45</c:v>
                </c:pt>
                <c:pt idx="1618">
                  <c:v> 20-07-08 11:37:50</c:v>
                </c:pt>
                <c:pt idx="1619">
                  <c:v> 20-07-08 11:37:55</c:v>
                </c:pt>
                <c:pt idx="1620">
                  <c:v> 20-07-08 11:38:00</c:v>
                </c:pt>
                <c:pt idx="1621">
                  <c:v> 20-07-08 11:38:05</c:v>
                </c:pt>
                <c:pt idx="1622">
                  <c:v> 20-07-08 11:38:10</c:v>
                </c:pt>
                <c:pt idx="1623">
                  <c:v> 20-07-08 11:38:15</c:v>
                </c:pt>
                <c:pt idx="1624">
                  <c:v> 20-07-08 11:38:20</c:v>
                </c:pt>
                <c:pt idx="1625">
                  <c:v> 20-07-08 11:38:25</c:v>
                </c:pt>
                <c:pt idx="1626">
                  <c:v> 20-07-08 11:38:30</c:v>
                </c:pt>
                <c:pt idx="1627">
                  <c:v> 20-07-08 11:38:35</c:v>
                </c:pt>
                <c:pt idx="1628">
                  <c:v> 20-07-08 11:38:40</c:v>
                </c:pt>
                <c:pt idx="1629">
                  <c:v> 20-07-08 11:38:45</c:v>
                </c:pt>
                <c:pt idx="1630">
                  <c:v> 20-07-08 11:38:50</c:v>
                </c:pt>
                <c:pt idx="1631">
                  <c:v> 20-07-08 11:38:55</c:v>
                </c:pt>
                <c:pt idx="1632">
                  <c:v> 20-07-08 11:39:00</c:v>
                </c:pt>
                <c:pt idx="1633">
                  <c:v> 20-07-08 11:39:05</c:v>
                </c:pt>
                <c:pt idx="1634">
                  <c:v> 20-07-08 11:39:10</c:v>
                </c:pt>
                <c:pt idx="1635">
                  <c:v> 20-07-08 11:39:15</c:v>
                </c:pt>
                <c:pt idx="1636">
                  <c:v> 20-07-08 11:39:20</c:v>
                </c:pt>
                <c:pt idx="1637">
                  <c:v> 20-07-08 11:39:25</c:v>
                </c:pt>
                <c:pt idx="1638">
                  <c:v> 20-07-08 11:39:30</c:v>
                </c:pt>
                <c:pt idx="1639">
                  <c:v> 20-07-08 11:39:35</c:v>
                </c:pt>
                <c:pt idx="1640">
                  <c:v> 20-07-08 11:39:40</c:v>
                </c:pt>
                <c:pt idx="1641">
                  <c:v> 20-07-08 11:39:45</c:v>
                </c:pt>
                <c:pt idx="1642">
                  <c:v> 20-07-08 11:39:50</c:v>
                </c:pt>
                <c:pt idx="1643">
                  <c:v> 20-07-08 11:39:55</c:v>
                </c:pt>
                <c:pt idx="1644">
                  <c:v> 20-07-08 11:40:00</c:v>
                </c:pt>
                <c:pt idx="1645">
                  <c:v> 20-07-08 11:40:05</c:v>
                </c:pt>
                <c:pt idx="1646">
                  <c:v> 20-07-08 11:40:10</c:v>
                </c:pt>
                <c:pt idx="1647">
                  <c:v> 20-07-08 11:40:15</c:v>
                </c:pt>
                <c:pt idx="1648">
                  <c:v> 20-07-08 11:40:20</c:v>
                </c:pt>
                <c:pt idx="1649">
                  <c:v> 20-07-08 11:40:25</c:v>
                </c:pt>
                <c:pt idx="1650">
                  <c:v> 20-07-08 11:40:30</c:v>
                </c:pt>
                <c:pt idx="1651">
                  <c:v> 20-07-08 11:40:35</c:v>
                </c:pt>
                <c:pt idx="1652">
                  <c:v> 20-07-08 11:40:40</c:v>
                </c:pt>
                <c:pt idx="1653">
                  <c:v> 20-07-08 11:40:45</c:v>
                </c:pt>
                <c:pt idx="1654">
                  <c:v> 20-07-08 11:40:50</c:v>
                </c:pt>
                <c:pt idx="1655">
                  <c:v> 20-07-08 11:40:55</c:v>
                </c:pt>
                <c:pt idx="1656">
                  <c:v> 20-07-08 11:41:00</c:v>
                </c:pt>
                <c:pt idx="1657">
                  <c:v> 20-07-08 11:41:05</c:v>
                </c:pt>
                <c:pt idx="1658">
                  <c:v> 20-07-08 11:41:10</c:v>
                </c:pt>
                <c:pt idx="1659">
                  <c:v> 20-07-08 11:41:15</c:v>
                </c:pt>
                <c:pt idx="1660">
                  <c:v> 20-07-08 11:41:20</c:v>
                </c:pt>
                <c:pt idx="1661">
                  <c:v> 20-07-08 11:41:25</c:v>
                </c:pt>
                <c:pt idx="1662">
                  <c:v> 20-07-08 11:41:30</c:v>
                </c:pt>
                <c:pt idx="1663">
                  <c:v> 20-07-08 11:41:35</c:v>
                </c:pt>
                <c:pt idx="1664">
                  <c:v> 20-07-08 11:41:40</c:v>
                </c:pt>
                <c:pt idx="1665">
                  <c:v> 20-07-08 11:41:45</c:v>
                </c:pt>
                <c:pt idx="1666">
                  <c:v> 20-07-08 11:41:50</c:v>
                </c:pt>
                <c:pt idx="1667">
                  <c:v> 20-07-08 11:41:55</c:v>
                </c:pt>
                <c:pt idx="1668">
                  <c:v> 20-07-08 11:42:00</c:v>
                </c:pt>
                <c:pt idx="1669">
                  <c:v> 20-07-08 11:42:05</c:v>
                </c:pt>
                <c:pt idx="1670">
                  <c:v> 20-07-08 11:42:10</c:v>
                </c:pt>
                <c:pt idx="1671">
                  <c:v> 20-07-08 11:42:15</c:v>
                </c:pt>
                <c:pt idx="1672">
                  <c:v> 20-07-08 11:42:20</c:v>
                </c:pt>
                <c:pt idx="1673">
                  <c:v> 20-07-08 11:42:25</c:v>
                </c:pt>
                <c:pt idx="1674">
                  <c:v> 20-07-08 11:42:30</c:v>
                </c:pt>
                <c:pt idx="1675">
                  <c:v> 20-07-08 11:42:35</c:v>
                </c:pt>
                <c:pt idx="1676">
                  <c:v> 20-07-08 11:42:40</c:v>
                </c:pt>
                <c:pt idx="1677">
                  <c:v> 20-07-08 11:42:45</c:v>
                </c:pt>
                <c:pt idx="1678">
                  <c:v> 20-07-08 11:42:50</c:v>
                </c:pt>
                <c:pt idx="1679">
                  <c:v> 20-07-08 11:42:55</c:v>
                </c:pt>
                <c:pt idx="1680">
                  <c:v> 20-07-08 11:43:00</c:v>
                </c:pt>
                <c:pt idx="1681">
                  <c:v> 20-07-08 11:43:05</c:v>
                </c:pt>
                <c:pt idx="1682">
                  <c:v> 20-07-08 11:43:10</c:v>
                </c:pt>
                <c:pt idx="1683">
                  <c:v> 20-07-08 11:43:15</c:v>
                </c:pt>
                <c:pt idx="1684">
                  <c:v> 20-07-08 11:43:20</c:v>
                </c:pt>
                <c:pt idx="1685">
                  <c:v> 20-07-08 11:43:25</c:v>
                </c:pt>
                <c:pt idx="1686">
                  <c:v> 20-07-08 11:43:30</c:v>
                </c:pt>
                <c:pt idx="1687">
                  <c:v> 20-07-08 11:43:35</c:v>
                </c:pt>
                <c:pt idx="1688">
                  <c:v> 20-07-08 11:43:40</c:v>
                </c:pt>
                <c:pt idx="1689">
                  <c:v> 20-07-08 11:43:45</c:v>
                </c:pt>
                <c:pt idx="1690">
                  <c:v> 20-07-08 11:43:50</c:v>
                </c:pt>
                <c:pt idx="1691">
                  <c:v> 20-07-08 11:43:55</c:v>
                </c:pt>
                <c:pt idx="1692">
                  <c:v> 20-07-08 11:44:00</c:v>
                </c:pt>
                <c:pt idx="1693">
                  <c:v> 20-07-08 11:44:05</c:v>
                </c:pt>
                <c:pt idx="1694">
                  <c:v> 20-07-08 11:44:10</c:v>
                </c:pt>
                <c:pt idx="1695">
                  <c:v> 20-07-08 11:44:15</c:v>
                </c:pt>
                <c:pt idx="1696">
                  <c:v> 20-07-08 11:44:20</c:v>
                </c:pt>
                <c:pt idx="1697">
                  <c:v> 20-07-08 11:44:25</c:v>
                </c:pt>
                <c:pt idx="1698">
                  <c:v> 20-07-08 11:44:30</c:v>
                </c:pt>
                <c:pt idx="1699">
                  <c:v> 20-07-08 11:44:35</c:v>
                </c:pt>
                <c:pt idx="1700">
                  <c:v> 20-07-08 11:44:40</c:v>
                </c:pt>
                <c:pt idx="1701">
                  <c:v> 20-07-08 11:44:45</c:v>
                </c:pt>
                <c:pt idx="1702">
                  <c:v> 20-07-08 11:44:50</c:v>
                </c:pt>
                <c:pt idx="1703">
                  <c:v> 20-07-08 11:44:55</c:v>
                </c:pt>
                <c:pt idx="1704">
                  <c:v> 20-07-08 11:45:00</c:v>
                </c:pt>
                <c:pt idx="1705">
                  <c:v> 20-07-08 11:45:05</c:v>
                </c:pt>
                <c:pt idx="1706">
                  <c:v> 20-07-08 11:45:10</c:v>
                </c:pt>
                <c:pt idx="1707">
                  <c:v> 20-07-08 11:45:15</c:v>
                </c:pt>
                <c:pt idx="1708">
                  <c:v> 20-07-08 11:45:20</c:v>
                </c:pt>
                <c:pt idx="1709">
                  <c:v> 20-07-08 11:45:25</c:v>
                </c:pt>
                <c:pt idx="1710">
                  <c:v> 20-07-08 11:45:30</c:v>
                </c:pt>
                <c:pt idx="1711">
                  <c:v> 20-07-08 11:45:35</c:v>
                </c:pt>
                <c:pt idx="1712">
                  <c:v> 20-07-08 11:45:40</c:v>
                </c:pt>
                <c:pt idx="1713">
                  <c:v> 20-07-08 11:45:45</c:v>
                </c:pt>
                <c:pt idx="1714">
                  <c:v> 20-07-08 11:45:50</c:v>
                </c:pt>
                <c:pt idx="1715">
                  <c:v> 20-07-08 11:45:55</c:v>
                </c:pt>
                <c:pt idx="1716">
                  <c:v> 20-07-08 11:46:00</c:v>
                </c:pt>
                <c:pt idx="1717">
                  <c:v> 20-07-08 11:46:05</c:v>
                </c:pt>
                <c:pt idx="1718">
                  <c:v> 20-07-08 11:46:10</c:v>
                </c:pt>
                <c:pt idx="1719">
                  <c:v> 20-07-08 11:46:15</c:v>
                </c:pt>
                <c:pt idx="1720">
                  <c:v> 20-07-08 11:46:20</c:v>
                </c:pt>
                <c:pt idx="1721">
                  <c:v> 20-07-08 11:46:25</c:v>
                </c:pt>
                <c:pt idx="1722">
                  <c:v> 20-07-08 11:46:30</c:v>
                </c:pt>
                <c:pt idx="1723">
                  <c:v> 20-07-08 11:46:35</c:v>
                </c:pt>
                <c:pt idx="1724">
                  <c:v> 20-07-08 11:46:40</c:v>
                </c:pt>
                <c:pt idx="1725">
                  <c:v> 20-07-08 11:46:45</c:v>
                </c:pt>
                <c:pt idx="1726">
                  <c:v> 20-07-08 11:46:50</c:v>
                </c:pt>
                <c:pt idx="1727">
                  <c:v> 20-07-08 11:46:55</c:v>
                </c:pt>
                <c:pt idx="1728">
                  <c:v> 20-07-08 11:47:00</c:v>
                </c:pt>
                <c:pt idx="1729">
                  <c:v> 20-07-08 11:47:05</c:v>
                </c:pt>
                <c:pt idx="1730">
                  <c:v> 20-07-08 11:47:10</c:v>
                </c:pt>
                <c:pt idx="1731">
                  <c:v> 20-07-08 11:47:15</c:v>
                </c:pt>
                <c:pt idx="1732">
                  <c:v> 20-07-08 11:47:20</c:v>
                </c:pt>
                <c:pt idx="1733">
                  <c:v> 20-07-08 11:47:25</c:v>
                </c:pt>
                <c:pt idx="1734">
                  <c:v> 20-07-08 11:47:30</c:v>
                </c:pt>
                <c:pt idx="1735">
                  <c:v> 20-07-08 11:47:35</c:v>
                </c:pt>
                <c:pt idx="1736">
                  <c:v> 20-07-08 11:47:40</c:v>
                </c:pt>
                <c:pt idx="1737">
                  <c:v> 20-07-08 11:47:45</c:v>
                </c:pt>
                <c:pt idx="1738">
                  <c:v> 20-07-08 11:47:50</c:v>
                </c:pt>
                <c:pt idx="1739">
                  <c:v> 20-07-08 11:47:55</c:v>
                </c:pt>
                <c:pt idx="1740">
                  <c:v> 20-07-08 11:48:00</c:v>
                </c:pt>
                <c:pt idx="1741">
                  <c:v> 20-07-08 11:48:05</c:v>
                </c:pt>
                <c:pt idx="1742">
                  <c:v> 20-07-08 11:48:10</c:v>
                </c:pt>
                <c:pt idx="1743">
                  <c:v> 20-07-08 11:48:15</c:v>
                </c:pt>
                <c:pt idx="1744">
                  <c:v> 20-07-08 11:48:20</c:v>
                </c:pt>
                <c:pt idx="1745">
                  <c:v> 20-07-08 11:48:25</c:v>
                </c:pt>
                <c:pt idx="1746">
                  <c:v> 20-07-08 11:48:30</c:v>
                </c:pt>
                <c:pt idx="1747">
                  <c:v> 20-07-08 11:48:35</c:v>
                </c:pt>
                <c:pt idx="1748">
                  <c:v> 20-07-08 11:48:40</c:v>
                </c:pt>
                <c:pt idx="1749">
                  <c:v> 20-07-08 11:48:45</c:v>
                </c:pt>
                <c:pt idx="1750">
                  <c:v> 20-07-08 11:48:50</c:v>
                </c:pt>
                <c:pt idx="1751">
                  <c:v> 20-07-08 11:48:55</c:v>
                </c:pt>
                <c:pt idx="1752">
                  <c:v> 20-07-08 11:49:00</c:v>
                </c:pt>
                <c:pt idx="1753">
                  <c:v> 20-07-08 11:49:05</c:v>
                </c:pt>
                <c:pt idx="1754">
                  <c:v> 20-07-08 11:49:10</c:v>
                </c:pt>
                <c:pt idx="1755">
                  <c:v> 20-07-08 11:49:15</c:v>
                </c:pt>
                <c:pt idx="1756">
                  <c:v> 20-07-08 11:49:20</c:v>
                </c:pt>
                <c:pt idx="1757">
                  <c:v> 20-07-08 11:49:25</c:v>
                </c:pt>
                <c:pt idx="1758">
                  <c:v> 20-07-08 11:49:30</c:v>
                </c:pt>
                <c:pt idx="1759">
                  <c:v> 20-07-08 11:49:35</c:v>
                </c:pt>
                <c:pt idx="1760">
                  <c:v> 20-07-08 11:49:40</c:v>
                </c:pt>
                <c:pt idx="1761">
                  <c:v> 20-07-08 11:49:45</c:v>
                </c:pt>
                <c:pt idx="1762">
                  <c:v> 20-07-08 11:49:50</c:v>
                </c:pt>
                <c:pt idx="1763">
                  <c:v> 20-07-08 11:49:55</c:v>
                </c:pt>
                <c:pt idx="1764">
                  <c:v> 20-07-08 11:50:00</c:v>
                </c:pt>
                <c:pt idx="1765">
                  <c:v> 20-07-08 11:50:05</c:v>
                </c:pt>
                <c:pt idx="1766">
                  <c:v> 20-07-08 11:50:10</c:v>
                </c:pt>
                <c:pt idx="1767">
                  <c:v> 20-07-08 11:50:15</c:v>
                </c:pt>
                <c:pt idx="1768">
                  <c:v> 20-07-08 11:50:20</c:v>
                </c:pt>
                <c:pt idx="1769">
                  <c:v> 20-07-08 11:50:25</c:v>
                </c:pt>
                <c:pt idx="1770">
                  <c:v> 20-07-08 11:50:30</c:v>
                </c:pt>
                <c:pt idx="1771">
                  <c:v> 20-07-08 11:50:35</c:v>
                </c:pt>
                <c:pt idx="1772">
                  <c:v> 20-07-08 11:50:40</c:v>
                </c:pt>
                <c:pt idx="1773">
                  <c:v> 20-07-08 11:50:45</c:v>
                </c:pt>
                <c:pt idx="1774">
                  <c:v> 20-07-08 11:50:50</c:v>
                </c:pt>
                <c:pt idx="1775">
                  <c:v> 20-07-08 11:50:55</c:v>
                </c:pt>
                <c:pt idx="1776">
                  <c:v> 20-07-08 11:51:00</c:v>
                </c:pt>
                <c:pt idx="1777">
                  <c:v> 20-07-08 11:51:05</c:v>
                </c:pt>
                <c:pt idx="1778">
                  <c:v> 20-07-08 11:51:10</c:v>
                </c:pt>
                <c:pt idx="1779">
                  <c:v> 20-07-08 11:51:15</c:v>
                </c:pt>
                <c:pt idx="1780">
                  <c:v> 20-07-08 11:51:20</c:v>
                </c:pt>
                <c:pt idx="1781">
                  <c:v> 20-07-08 11:51:25</c:v>
                </c:pt>
                <c:pt idx="1782">
                  <c:v> 20-07-08 11:51:30</c:v>
                </c:pt>
                <c:pt idx="1783">
                  <c:v> 20-07-08 11:51:35</c:v>
                </c:pt>
                <c:pt idx="1784">
                  <c:v> 20-07-08 11:51:40</c:v>
                </c:pt>
                <c:pt idx="1785">
                  <c:v> 20-07-08 11:51:45</c:v>
                </c:pt>
                <c:pt idx="1786">
                  <c:v> 20-07-08 11:51:50</c:v>
                </c:pt>
                <c:pt idx="1787">
                  <c:v> 20-07-08 11:51:55</c:v>
                </c:pt>
                <c:pt idx="1788">
                  <c:v> 20-07-08 11:52:00</c:v>
                </c:pt>
                <c:pt idx="1789">
                  <c:v> 20-07-08 11:52:05</c:v>
                </c:pt>
                <c:pt idx="1790">
                  <c:v> 20-07-08 11:52:10</c:v>
                </c:pt>
                <c:pt idx="1791">
                  <c:v> 20-07-08 11:52:15</c:v>
                </c:pt>
                <c:pt idx="1792">
                  <c:v> 20-07-08 11:52:20</c:v>
                </c:pt>
                <c:pt idx="1793">
                  <c:v> 20-07-08 11:52:25</c:v>
                </c:pt>
                <c:pt idx="1794">
                  <c:v> 20-07-08 11:52:30</c:v>
                </c:pt>
                <c:pt idx="1795">
                  <c:v> 20-07-08 11:52:35</c:v>
                </c:pt>
                <c:pt idx="1796">
                  <c:v> 20-07-08 11:52:40</c:v>
                </c:pt>
                <c:pt idx="1797">
                  <c:v> 20-07-08 11:52:45</c:v>
                </c:pt>
                <c:pt idx="1798">
                  <c:v> 20-07-08 11:52:50</c:v>
                </c:pt>
                <c:pt idx="1799">
                  <c:v> 20-07-08 11:52:55</c:v>
                </c:pt>
                <c:pt idx="1800">
                  <c:v> 20-07-08 11:53:00</c:v>
                </c:pt>
                <c:pt idx="1801">
                  <c:v> 20-07-08 11:53:05</c:v>
                </c:pt>
                <c:pt idx="1802">
                  <c:v> 20-07-08 11:53:10</c:v>
                </c:pt>
                <c:pt idx="1803">
                  <c:v> 20-07-08 11:53:15</c:v>
                </c:pt>
                <c:pt idx="1804">
                  <c:v> 20-07-08 11:53:20</c:v>
                </c:pt>
                <c:pt idx="1805">
                  <c:v> 20-07-08 11:53:25</c:v>
                </c:pt>
                <c:pt idx="1806">
                  <c:v> 20-07-08 11:53:30</c:v>
                </c:pt>
                <c:pt idx="1807">
                  <c:v> 20-07-08 11:53:35</c:v>
                </c:pt>
                <c:pt idx="1808">
                  <c:v> 20-07-08 11:53:40</c:v>
                </c:pt>
                <c:pt idx="1809">
                  <c:v> 20-07-08 11:53:45</c:v>
                </c:pt>
                <c:pt idx="1810">
                  <c:v> 20-07-08 11:53:50</c:v>
                </c:pt>
                <c:pt idx="1811">
                  <c:v> 20-07-08 11:53:55</c:v>
                </c:pt>
                <c:pt idx="1812">
                  <c:v> 20-07-08 11:54:00</c:v>
                </c:pt>
                <c:pt idx="1813">
                  <c:v> 20-07-08 11:54:05</c:v>
                </c:pt>
                <c:pt idx="1814">
                  <c:v> 20-07-08 11:54:10</c:v>
                </c:pt>
                <c:pt idx="1815">
                  <c:v> 20-07-08 11:54:15</c:v>
                </c:pt>
                <c:pt idx="1816">
                  <c:v> 20-07-08 11:54:20</c:v>
                </c:pt>
                <c:pt idx="1817">
                  <c:v> 20-07-08 11:54:25</c:v>
                </c:pt>
                <c:pt idx="1818">
                  <c:v> 20-07-08 11:54:30</c:v>
                </c:pt>
                <c:pt idx="1819">
                  <c:v> 20-07-08 11:54:35</c:v>
                </c:pt>
                <c:pt idx="1820">
                  <c:v> 20-07-08 11:54:40</c:v>
                </c:pt>
                <c:pt idx="1821">
                  <c:v> 20-07-08 11:54:45</c:v>
                </c:pt>
                <c:pt idx="1822">
                  <c:v> 20-07-08 11:54:50</c:v>
                </c:pt>
                <c:pt idx="1823">
                  <c:v> 20-07-08 11:54:55</c:v>
                </c:pt>
                <c:pt idx="1824">
                  <c:v> 20-07-08 11:55:00</c:v>
                </c:pt>
                <c:pt idx="1825">
                  <c:v> 20-07-08 11:55:05</c:v>
                </c:pt>
                <c:pt idx="1826">
                  <c:v> 20-07-08 11:55:10</c:v>
                </c:pt>
                <c:pt idx="1827">
                  <c:v> 20-07-08 11:55:15</c:v>
                </c:pt>
                <c:pt idx="1828">
                  <c:v> 20-07-08 11:55:20</c:v>
                </c:pt>
                <c:pt idx="1829">
                  <c:v> 20-07-08 11:55:25</c:v>
                </c:pt>
                <c:pt idx="1830">
                  <c:v> 20-07-08 11:55:30</c:v>
                </c:pt>
                <c:pt idx="1831">
                  <c:v> 20-07-08 11:55:35</c:v>
                </c:pt>
                <c:pt idx="1832">
                  <c:v> 20-07-08 11:55:40</c:v>
                </c:pt>
                <c:pt idx="1833">
                  <c:v> 20-07-08 11:55:45</c:v>
                </c:pt>
                <c:pt idx="1834">
                  <c:v> 20-07-08 11:55:50</c:v>
                </c:pt>
                <c:pt idx="1835">
                  <c:v> 20-07-08 11:55:55</c:v>
                </c:pt>
                <c:pt idx="1836">
                  <c:v> 20-07-08 11:56:00</c:v>
                </c:pt>
                <c:pt idx="1837">
                  <c:v> 20-07-08 11:56:05</c:v>
                </c:pt>
                <c:pt idx="1838">
                  <c:v> 20-07-08 11:56:10</c:v>
                </c:pt>
                <c:pt idx="1839">
                  <c:v> 20-07-08 11:56:15</c:v>
                </c:pt>
                <c:pt idx="1840">
                  <c:v> 20-07-08 11:56:20</c:v>
                </c:pt>
                <c:pt idx="1841">
                  <c:v> 20-07-08 11:56:25</c:v>
                </c:pt>
                <c:pt idx="1842">
                  <c:v> 20-07-08 11:56:30</c:v>
                </c:pt>
                <c:pt idx="1843">
                  <c:v> 20-07-08 11:56:35</c:v>
                </c:pt>
                <c:pt idx="1844">
                  <c:v> 20-07-08 11:56:40</c:v>
                </c:pt>
                <c:pt idx="1845">
                  <c:v> 20-07-08 11:56:45</c:v>
                </c:pt>
                <c:pt idx="1846">
                  <c:v> 20-07-08 11:56:50</c:v>
                </c:pt>
                <c:pt idx="1847">
                  <c:v> 20-07-08 11:56:55</c:v>
                </c:pt>
                <c:pt idx="1848">
                  <c:v> 20-07-08 11:57:00</c:v>
                </c:pt>
                <c:pt idx="1849">
                  <c:v> 20-07-08 11:57:05</c:v>
                </c:pt>
                <c:pt idx="1850">
                  <c:v> 20-07-08 11:57:10</c:v>
                </c:pt>
                <c:pt idx="1851">
                  <c:v> 20-07-08 11:57:15</c:v>
                </c:pt>
                <c:pt idx="1852">
                  <c:v> 20-07-08 11:57:20</c:v>
                </c:pt>
                <c:pt idx="1853">
                  <c:v> 20-07-08 11:57:25</c:v>
                </c:pt>
                <c:pt idx="1854">
                  <c:v> 20-07-08 11:57:30</c:v>
                </c:pt>
                <c:pt idx="1855">
                  <c:v> 20-07-08 11:57:35</c:v>
                </c:pt>
                <c:pt idx="1856">
                  <c:v> 20-07-08 11:57:40</c:v>
                </c:pt>
                <c:pt idx="1857">
                  <c:v> 20-07-08 11:57:45</c:v>
                </c:pt>
                <c:pt idx="1858">
                  <c:v> 20-07-08 11:57:50</c:v>
                </c:pt>
                <c:pt idx="1859">
                  <c:v> 20-07-08 11:57:55</c:v>
                </c:pt>
                <c:pt idx="1860">
                  <c:v> 20-07-08 11:58:00</c:v>
                </c:pt>
                <c:pt idx="1861">
                  <c:v> 20-07-08 11:58:05</c:v>
                </c:pt>
                <c:pt idx="1862">
                  <c:v> 20-07-08 11:58:10</c:v>
                </c:pt>
                <c:pt idx="1863">
                  <c:v> 20-07-08 11:58:15</c:v>
                </c:pt>
                <c:pt idx="1864">
                  <c:v> 20-07-08 11:58:20</c:v>
                </c:pt>
                <c:pt idx="1865">
                  <c:v> 20-07-08 11:58:25</c:v>
                </c:pt>
                <c:pt idx="1866">
                  <c:v> 20-07-08 11:58:30</c:v>
                </c:pt>
                <c:pt idx="1867">
                  <c:v> 20-07-08 11:58:35</c:v>
                </c:pt>
                <c:pt idx="1868">
                  <c:v> 20-07-08 11:58:40</c:v>
                </c:pt>
                <c:pt idx="1869">
                  <c:v> 20-07-08 11:58:45</c:v>
                </c:pt>
                <c:pt idx="1870">
                  <c:v> 20-07-08 11:58:50</c:v>
                </c:pt>
                <c:pt idx="1871">
                  <c:v> 20-07-08 11:58:55</c:v>
                </c:pt>
                <c:pt idx="1872">
                  <c:v> 20-07-08 11:59:00</c:v>
                </c:pt>
                <c:pt idx="1873">
                  <c:v> 20-07-08 11:59:05</c:v>
                </c:pt>
                <c:pt idx="1874">
                  <c:v> 20-07-08 11:59:10</c:v>
                </c:pt>
                <c:pt idx="1875">
                  <c:v> 20-07-08 11:59:15</c:v>
                </c:pt>
                <c:pt idx="1876">
                  <c:v> 20-07-08 11:59:20</c:v>
                </c:pt>
                <c:pt idx="1877">
                  <c:v> 20-07-08 11:59:25</c:v>
                </c:pt>
                <c:pt idx="1878">
                  <c:v> 20-07-08 11:59:30</c:v>
                </c:pt>
                <c:pt idx="1879">
                  <c:v> 20-07-08 11:59:35</c:v>
                </c:pt>
                <c:pt idx="1880">
                  <c:v> 20-07-08 11:59:40</c:v>
                </c:pt>
                <c:pt idx="1881">
                  <c:v> 20-07-08 11:59:45</c:v>
                </c:pt>
                <c:pt idx="1882">
                  <c:v> 20-07-08 11:59:50</c:v>
                </c:pt>
                <c:pt idx="1883">
                  <c:v> 20-07-08 11:59:55</c:v>
                </c:pt>
                <c:pt idx="1884">
                  <c:v> 20-07-09 12:00:00</c:v>
                </c:pt>
                <c:pt idx="1885">
                  <c:v> 20-07-09 12:00:05</c:v>
                </c:pt>
                <c:pt idx="1886">
                  <c:v> 20-07-09 12:00:10</c:v>
                </c:pt>
                <c:pt idx="1887">
                  <c:v> 20-07-09 12:00:15</c:v>
                </c:pt>
                <c:pt idx="1888">
                  <c:v> 20-07-09 12:00:20</c:v>
                </c:pt>
                <c:pt idx="1889">
                  <c:v> 20-07-09 12:00:25</c:v>
                </c:pt>
                <c:pt idx="1890">
                  <c:v> 20-07-09 12:00:30</c:v>
                </c:pt>
                <c:pt idx="1891">
                  <c:v> 20-07-09 12:00:35</c:v>
                </c:pt>
                <c:pt idx="1892">
                  <c:v> 20-07-09 12:00:40</c:v>
                </c:pt>
                <c:pt idx="1893">
                  <c:v> 20-07-09 12:00:45</c:v>
                </c:pt>
                <c:pt idx="1894">
                  <c:v> 20-07-09 12:00:50</c:v>
                </c:pt>
                <c:pt idx="1895">
                  <c:v> 20-07-09 12:00:55</c:v>
                </c:pt>
                <c:pt idx="1896">
                  <c:v> 20-07-09 12:01:00</c:v>
                </c:pt>
                <c:pt idx="1897">
                  <c:v> 20-07-09 12:01:05</c:v>
                </c:pt>
                <c:pt idx="1898">
                  <c:v> 20-07-09 12:01:10</c:v>
                </c:pt>
                <c:pt idx="1899">
                  <c:v> 20-07-09 12:01:15</c:v>
                </c:pt>
                <c:pt idx="1900">
                  <c:v> 20-07-09 12:01:20</c:v>
                </c:pt>
                <c:pt idx="1901">
                  <c:v> 20-07-09 12:01:25</c:v>
                </c:pt>
                <c:pt idx="1902">
                  <c:v> 20-07-09 12:01:30</c:v>
                </c:pt>
                <c:pt idx="1903">
                  <c:v> 20-07-09 12:01:35</c:v>
                </c:pt>
                <c:pt idx="1904">
                  <c:v> 20-07-09 12:01:40</c:v>
                </c:pt>
                <c:pt idx="1905">
                  <c:v> 20-07-09 12:01:45</c:v>
                </c:pt>
                <c:pt idx="1906">
                  <c:v> 20-07-09 12:01:50</c:v>
                </c:pt>
                <c:pt idx="1907">
                  <c:v> 20-07-09 12:01:55</c:v>
                </c:pt>
                <c:pt idx="1908">
                  <c:v> 20-07-09 12:02:00</c:v>
                </c:pt>
                <c:pt idx="1909">
                  <c:v> 20-07-09 12:02:05</c:v>
                </c:pt>
                <c:pt idx="1910">
                  <c:v> 20-07-09 12:02:10</c:v>
                </c:pt>
                <c:pt idx="1911">
                  <c:v> 20-07-09 12:02:15</c:v>
                </c:pt>
                <c:pt idx="1912">
                  <c:v> 20-07-09 12:02:20</c:v>
                </c:pt>
                <c:pt idx="1913">
                  <c:v> 20-07-09 12:02:25</c:v>
                </c:pt>
                <c:pt idx="1914">
                  <c:v> 20-07-09 12:02:30</c:v>
                </c:pt>
                <c:pt idx="1915">
                  <c:v> 20-07-09 12:02:35</c:v>
                </c:pt>
                <c:pt idx="1916">
                  <c:v> 20-07-09 12:02:40</c:v>
                </c:pt>
                <c:pt idx="1917">
                  <c:v> 20-07-09 12:02:45</c:v>
                </c:pt>
                <c:pt idx="1918">
                  <c:v> 20-07-09 12:02:50</c:v>
                </c:pt>
                <c:pt idx="1919">
                  <c:v> 20-07-09 12:02:55</c:v>
                </c:pt>
                <c:pt idx="1920">
                  <c:v> 20-07-09 12:03:00</c:v>
                </c:pt>
                <c:pt idx="1921">
                  <c:v> 20-07-09 12:03:05</c:v>
                </c:pt>
                <c:pt idx="1922">
                  <c:v> 20-07-09 12:03:10</c:v>
                </c:pt>
                <c:pt idx="1923">
                  <c:v> 20-07-09 12:03:15</c:v>
                </c:pt>
                <c:pt idx="1924">
                  <c:v> 20-07-09 12:03:20</c:v>
                </c:pt>
                <c:pt idx="1925">
                  <c:v> 20-07-09 12:03:25</c:v>
                </c:pt>
                <c:pt idx="1926">
                  <c:v> 20-07-09 12:03:30</c:v>
                </c:pt>
                <c:pt idx="1927">
                  <c:v> 20-07-09 12:03:35</c:v>
                </c:pt>
                <c:pt idx="1928">
                  <c:v> 20-07-09 12:03:40</c:v>
                </c:pt>
                <c:pt idx="1929">
                  <c:v> 20-07-09 12:03:45</c:v>
                </c:pt>
                <c:pt idx="1930">
                  <c:v> 20-07-09 12:03:50</c:v>
                </c:pt>
                <c:pt idx="1931">
                  <c:v> 20-07-09 12:03:55</c:v>
                </c:pt>
                <c:pt idx="1932">
                  <c:v> 20-07-09 12:04:00</c:v>
                </c:pt>
                <c:pt idx="1933">
                  <c:v> 20-07-09 12:04:05</c:v>
                </c:pt>
                <c:pt idx="1934">
                  <c:v> 20-07-09 12:04:10</c:v>
                </c:pt>
                <c:pt idx="1935">
                  <c:v> 20-07-09 12:04:15</c:v>
                </c:pt>
                <c:pt idx="1936">
                  <c:v> 20-07-09 12:04:20</c:v>
                </c:pt>
                <c:pt idx="1937">
                  <c:v> 20-07-09 12:04:25</c:v>
                </c:pt>
                <c:pt idx="1938">
                  <c:v> 20-07-09 12:04:30</c:v>
                </c:pt>
                <c:pt idx="1939">
                  <c:v> 20-07-09 12:04:35</c:v>
                </c:pt>
                <c:pt idx="1940">
                  <c:v> 20-07-09 12:04:40</c:v>
                </c:pt>
                <c:pt idx="1941">
                  <c:v> 20-07-09 12:04:45</c:v>
                </c:pt>
                <c:pt idx="1942">
                  <c:v> 20-07-09 12:04:50</c:v>
                </c:pt>
                <c:pt idx="1943">
                  <c:v> 20-07-09 12:04:55</c:v>
                </c:pt>
                <c:pt idx="1944">
                  <c:v> 20-07-09 12:05:00</c:v>
                </c:pt>
                <c:pt idx="1945">
                  <c:v> 20-07-09 12:05:05</c:v>
                </c:pt>
                <c:pt idx="1946">
                  <c:v> 20-07-09 12:05:10</c:v>
                </c:pt>
                <c:pt idx="1947">
                  <c:v> 20-07-09 12:05:15</c:v>
                </c:pt>
                <c:pt idx="1948">
                  <c:v> 20-07-09 12:05:20</c:v>
                </c:pt>
                <c:pt idx="1949">
                  <c:v> 20-07-09 12:05:25</c:v>
                </c:pt>
                <c:pt idx="1950">
                  <c:v> 20-07-09 12:05:30</c:v>
                </c:pt>
                <c:pt idx="1951">
                  <c:v> 20-07-09 12:05:35</c:v>
                </c:pt>
                <c:pt idx="1952">
                  <c:v> 20-07-09 12:05:40</c:v>
                </c:pt>
                <c:pt idx="1953">
                  <c:v> 20-07-09 12:05:45</c:v>
                </c:pt>
                <c:pt idx="1954">
                  <c:v> 20-07-09 12:05:50</c:v>
                </c:pt>
                <c:pt idx="1955">
                  <c:v> 20-07-09 12:05:55</c:v>
                </c:pt>
                <c:pt idx="1956">
                  <c:v> 20-07-09 12:06:00</c:v>
                </c:pt>
                <c:pt idx="1957">
                  <c:v> 20-07-09 12:06:05</c:v>
                </c:pt>
                <c:pt idx="1958">
                  <c:v> 20-07-09 12:06:10</c:v>
                </c:pt>
                <c:pt idx="1959">
                  <c:v> 20-07-09 12:06:15</c:v>
                </c:pt>
                <c:pt idx="1960">
                  <c:v> 20-07-09 12:06:20</c:v>
                </c:pt>
                <c:pt idx="1961">
                  <c:v> 20-07-09 12:06:25</c:v>
                </c:pt>
                <c:pt idx="1962">
                  <c:v> 20-07-09 12:06:30</c:v>
                </c:pt>
                <c:pt idx="1963">
                  <c:v> 20-07-09 12:06:35</c:v>
                </c:pt>
                <c:pt idx="1964">
                  <c:v> 20-07-09 12:06:40</c:v>
                </c:pt>
                <c:pt idx="1965">
                  <c:v> 20-07-09 12:06:45</c:v>
                </c:pt>
                <c:pt idx="1966">
                  <c:v> 20-07-09 12:06:50</c:v>
                </c:pt>
                <c:pt idx="1967">
                  <c:v> 20-07-09 12:06:55</c:v>
                </c:pt>
                <c:pt idx="1968">
                  <c:v> 20-07-09 12:07:00</c:v>
                </c:pt>
                <c:pt idx="1969">
                  <c:v> 20-07-09 12:07:05</c:v>
                </c:pt>
                <c:pt idx="1970">
                  <c:v> 20-07-09 12:07:10</c:v>
                </c:pt>
                <c:pt idx="1971">
                  <c:v> 20-07-09 12:07:15</c:v>
                </c:pt>
                <c:pt idx="1972">
                  <c:v> 20-07-09 12:07:20</c:v>
                </c:pt>
                <c:pt idx="1973">
                  <c:v> 20-07-09 12:07:25</c:v>
                </c:pt>
                <c:pt idx="1974">
                  <c:v> 20-07-09 12:07:30</c:v>
                </c:pt>
                <c:pt idx="1975">
                  <c:v> 20-07-09 12:07:35</c:v>
                </c:pt>
                <c:pt idx="1976">
                  <c:v> 20-07-09 12:07:40</c:v>
                </c:pt>
                <c:pt idx="1977">
                  <c:v> 20-07-09 12:07:45</c:v>
                </c:pt>
                <c:pt idx="1978">
                  <c:v> 20-07-09 12:07:50</c:v>
                </c:pt>
                <c:pt idx="1979">
                  <c:v> 20-07-09 12:07:55</c:v>
                </c:pt>
                <c:pt idx="1980">
                  <c:v> 20-07-09 12:08:00</c:v>
                </c:pt>
                <c:pt idx="1981">
                  <c:v> 20-07-09 12:08:05</c:v>
                </c:pt>
                <c:pt idx="1982">
                  <c:v> 20-07-09 12:08:10</c:v>
                </c:pt>
                <c:pt idx="1983">
                  <c:v> 20-07-09 12:08:15</c:v>
                </c:pt>
                <c:pt idx="1984">
                  <c:v> 20-07-09 12:08:20</c:v>
                </c:pt>
                <c:pt idx="1985">
                  <c:v> 20-07-09 12:08:25</c:v>
                </c:pt>
                <c:pt idx="1986">
                  <c:v> 20-07-09 12:08:30</c:v>
                </c:pt>
                <c:pt idx="1987">
                  <c:v> 20-07-09 12:08:35</c:v>
                </c:pt>
                <c:pt idx="1988">
                  <c:v> 20-07-09 12:08:40</c:v>
                </c:pt>
                <c:pt idx="1989">
                  <c:v> 20-07-09 12:08:45</c:v>
                </c:pt>
                <c:pt idx="1990">
                  <c:v> 20-07-09 12:08:50</c:v>
                </c:pt>
                <c:pt idx="1991">
                  <c:v> 20-07-09 12:08:55</c:v>
                </c:pt>
                <c:pt idx="1992">
                  <c:v> 20-07-09 12:09:00</c:v>
                </c:pt>
                <c:pt idx="1993">
                  <c:v> 20-07-09 12:09:05</c:v>
                </c:pt>
                <c:pt idx="1994">
                  <c:v> 20-07-09 12:09:10</c:v>
                </c:pt>
                <c:pt idx="1995">
                  <c:v> 20-07-09 12:09:15</c:v>
                </c:pt>
                <c:pt idx="1996">
                  <c:v> 20-07-09 12:09:20</c:v>
                </c:pt>
                <c:pt idx="1997">
                  <c:v> 20-07-09 12:09:25</c:v>
                </c:pt>
                <c:pt idx="1998">
                  <c:v> 20-07-09 12:09:30</c:v>
                </c:pt>
                <c:pt idx="1999">
                  <c:v> 20-07-09 12:09:35</c:v>
                </c:pt>
                <c:pt idx="2000">
                  <c:v> 20-07-09 12:09:40</c:v>
                </c:pt>
                <c:pt idx="2001">
                  <c:v> 20-07-09 12:09:45</c:v>
                </c:pt>
                <c:pt idx="2002">
                  <c:v> 20-07-09 12:09:50</c:v>
                </c:pt>
                <c:pt idx="2003">
                  <c:v> 20-07-09 12:09:55</c:v>
                </c:pt>
                <c:pt idx="2004">
                  <c:v> 20-07-09 12:10:00</c:v>
                </c:pt>
                <c:pt idx="2005">
                  <c:v> 20-07-09 12:10:05</c:v>
                </c:pt>
                <c:pt idx="2006">
                  <c:v> 20-07-09 12:10:10</c:v>
                </c:pt>
                <c:pt idx="2007">
                  <c:v> 20-07-09 12:10:15</c:v>
                </c:pt>
                <c:pt idx="2008">
                  <c:v> 20-07-09 12:10:20</c:v>
                </c:pt>
                <c:pt idx="2009">
                  <c:v> 20-07-09 12:10:25</c:v>
                </c:pt>
                <c:pt idx="2010">
                  <c:v> 20-07-09 12:10:30</c:v>
                </c:pt>
                <c:pt idx="2011">
                  <c:v> 20-07-09 12:10:35</c:v>
                </c:pt>
                <c:pt idx="2012">
                  <c:v> 20-07-09 12:10:40</c:v>
                </c:pt>
                <c:pt idx="2013">
                  <c:v> 20-07-09 12:10:45</c:v>
                </c:pt>
                <c:pt idx="2014">
                  <c:v> 20-07-09 12:10:50</c:v>
                </c:pt>
                <c:pt idx="2015">
                  <c:v> 20-07-09 12:10:55</c:v>
                </c:pt>
                <c:pt idx="2016">
                  <c:v> 20-07-09 12:11:00</c:v>
                </c:pt>
                <c:pt idx="2017">
                  <c:v> 20-07-09 12:11:05</c:v>
                </c:pt>
                <c:pt idx="2018">
                  <c:v> 20-07-09 12:11:10</c:v>
                </c:pt>
                <c:pt idx="2019">
                  <c:v> 20-07-09 12:11:15</c:v>
                </c:pt>
                <c:pt idx="2020">
                  <c:v> 20-07-09 12:11:20</c:v>
                </c:pt>
                <c:pt idx="2021">
                  <c:v> 20-07-09 12:11:25</c:v>
                </c:pt>
                <c:pt idx="2022">
                  <c:v> 20-07-09 12:11:30</c:v>
                </c:pt>
                <c:pt idx="2023">
                  <c:v> 20-07-09 12:11:35</c:v>
                </c:pt>
                <c:pt idx="2024">
                  <c:v> 20-07-09 12:11:40</c:v>
                </c:pt>
                <c:pt idx="2025">
                  <c:v> 20-07-09 12:11:45</c:v>
                </c:pt>
                <c:pt idx="2026">
                  <c:v> 20-07-09 12:11:50</c:v>
                </c:pt>
                <c:pt idx="2027">
                  <c:v> 20-07-09 12:11:55</c:v>
                </c:pt>
                <c:pt idx="2028">
                  <c:v> 20-07-09 12:12:00</c:v>
                </c:pt>
                <c:pt idx="2029">
                  <c:v> 20-07-09 12:12:05</c:v>
                </c:pt>
                <c:pt idx="2030">
                  <c:v> 20-07-09 12:12:10</c:v>
                </c:pt>
                <c:pt idx="2031">
                  <c:v> 20-07-09 12:12:15</c:v>
                </c:pt>
                <c:pt idx="2032">
                  <c:v> 20-07-09 12:12:20</c:v>
                </c:pt>
                <c:pt idx="2033">
                  <c:v> 20-07-09 12:12:25</c:v>
                </c:pt>
                <c:pt idx="2034">
                  <c:v> 20-07-09 12:12:30</c:v>
                </c:pt>
                <c:pt idx="2035">
                  <c:v> 20-07-09 12:12:35</c:v>
                </c:pt>
                <c:pt idx="2036">
                  <c:v> 20-07-09 12:12:40</c:v>
                </c:pt>
                <c:pt idx="2037">
                  <c:v> 20-07-09 12:12:45</c:v>
                </c:pt>
                <c:pt idx="2038">
                  <c:v> 20-07-09 12:12:50</c:v>
                </c:pt>
                <c:pt idx="2039">
                  <c:v> 20-07-09 12:12:55</c:v>
                </c:pt>
                <c:pt idx="2040">
                  <c:v> 20-07-09 12:13:00</c:v>
                </c:pt>
                <c:pt idx="2041">
                  <c:v> 20-07-09 12:13:05</c:v>
                </c:pt>
                <c:pt idx="2042">
                  <c:v> 20-07-09 12:13:10</c:v>
                </c:pt>
                <c:pt idx="2043">
                  <c:v> 20-07-09 12:13:15</c:v>
                </c:pt>
                <c:pt idx="2044">
                  <c:v> 20-07-09 12:13:20</c:v>
                </c:pt>
                <c:pt idx="2045">
                  <c:v> 20-07-09 12:13:25</c:v>
                </c:pt>
                <c:pt idx="2046">
                  <c:v> 20-07-09 12:13:30</c:v>
                </c:pt>
                <c:pt idx="2047">
                  <c:v> 20-07-09 12:13:35</c:v>
                </c:pt>
                <c:pt idx="2048">
                  <c:v> 20-07-09 12:13:40</c:v>
                </c:pt>
                <c:pt idx="2049">
                  <c:v> 20-07-09 12:13:45</c:v>
                </c:pt>
                <c:pt idx="2050">
                  <c:v> 20-07-09 12:13:50</c:v>
                </c:pt>
                <c:pt idx="2051">
                  <c:v> 20-07-09 12:13:55</c:v>
                </c:pt>
                <c:pt idx="2052">
                  <c:v> 20-07-09 12:14:00</c:v>
                </c:pt>
                <c:pt idx="2053">
                  <c:v> 20-07-09 12:14:05</c:v>
                </c:pt>
                <c:pt idx="2054">
                  <c:v> 20-07-09 12:14:10</c:v>
                </c:pt>
                <c:pt idx="2055">
                  <c:v> 20-07-09 12:14:15</c:v>
                </c:pt>
                <c:pt idx="2056">
                  <c:v> 20-07-09 12:14:20</c:v>
                </c:pt>
                <c:pt idx="2057">
                  <c:v> 20-07-09 12:14:25</c:v>
                </c:pt>
                <c:pt idx="2058">
                  <c:v> 20-07-09 12:14:30</c:v>
                </c:pt>
                <c:pt idx="2059">
                  <c:v> 20-07-09 12:14:35</c:v>
                </c:pt>
                <c:pt idx="2060">
                  <c:v> 20-07-09 12:14:40</c:v>
                </c:pt>
                <c:pt idx="2061">
                  <c:v> 20-07-09 12:14:45</c:v>
                </c:pt>
                <c:pt idx="2062">
                  <c:v> 20-07-09 12:14:50</c:v>
                </c:pt>
                <c:pt idx="2063">
                  <c:v> 20-07-09 12:14:55</c:v>
                </c:pt>
                <c:pt idx="2064">
                  <c:v> 20-07-09 12:15:00</c:v>
                </c:pt>
                <c:pt idx="2065">
                  <c:v> 20-07-09 12:15:05</c:v>
                </c:pt>
                <c:pt idx="2066">
                  <c:v> 20-07-09 12:15:10</c:v>
                </c:pt>
                <c:pt idx="2067">
                  <c:v> 20-07-09 12:15:15</c:v>
                </c:pt>
                <c:pt idx="2068">
                  <c:v> 20-07-09 12:15:20</c:v>
                </c:pt>
                <c:pt idx="2069">
                  <c:v> 20-07-09 12:15:25</c:v>
                </c:pt>
                <c:pt idx="2070">
                  <c:v> 20-07-09 12:15:30</c:v>
                </c:pt>
                <c:pt idx="2071">
                  <c:v> 20-07-09 12:15:35</c:v>
                </c:pt>
                <c:pt idx="2072">
                  <c:v> 20-07-09 12:15:40</c:v>
                </c:pt>
                <c:pt idx="2073">
                  <c:v> 20-07-09 12:15:45</c:v>
                </c:pt>
                <c:pt idx="2074">
                  <c:v> 20-07-09 12:15:50</c:v>
                </c:pt>
                <c:pt idx="2075">
                  <c:v> 20-07-09 12:15:55</c:v>
                </c:pt>
                <c:pt idx="2076">
                  <c:v> 20-07-09 12:16:00</c:v>
                </c:pt>
                <c:pt idx="2077">
                  <c:v> 20-07-09 12:16:05</c:v>
                </c:pt>
                <c:pt idx="2078">
                  <c:v> 20-07-09 12:16:10</c:v>
                </c:pt>
                <c:pt idx="2079">
                  <c:v> 20-07-09 12:16:15</c:v>
                </c:pt>
                <c:pt idx="2080">
                  <c:v> 20-07-09 12:16:20</c:v>
                </c:pt>
                <c:pt idx="2081">
                  <c:v> 20-07-09 12:16:25</c:v>
                </c:pt>
                <c:pt idx="2082">
                  <c:v> 20-07-09 12:16:30</c:v>
                </c:pt>
                <c:pt idx="2083">
                  <c:v> 20-07-09 12:16:35</c:v>
                </c:pt>
                <c:pt idx="2084">
                  <c:v> 20-07-09 12:16:40</c:v>
                </c:pt>
                <c:pt idx="2085">
                  <c:v> 20-07-09 12:16:45</c:v>
                </c:pt>
                <c:pt idx="2086">
                  <c:v> 20-07-09 12:16:50</c:v>
                </c:pt>
                <c:pt idx="2087">
                  <c:v> 20-07-09 12:16:55</c:v>
                </c:pt>
                <c:pt idx="2088">
                  <c:v> 20-07-09 12:17:00</c:v>
                </c:pt>
                <c:pt idx="2089">
                  <c:v> 20-07-09 12:17:05</c:v>
                </c:pt>
                <c:pt idx="2090">
                  <c:v> 20-07-09 12:17:10</c:v>
                </c:pt>
                <c:pt idx="2091">
                  <c:v> 20-07-09 12:17:15</c:v>
                </c:pt>
                <c:pt idx="2092">
                  <c:v> 20-07-09 12:17:20</c:v>
                </c:pt>
                <c:pt idx="2093">
                  <c:v> 20-07-09 12:17:25</c:v>
                </c:pt>
                <c:pt idx="2094">
                  <c:v> 20-07-09 12:17:30</c:v>
                </c:pt>
                <c:pt idx="2095">
                  <c:v> 20-07-09 12:17:35</c:v>
                </c:pt>
                <c:pt idx="2096">
                  <c:v> 20-07-09 12:17:40</c:v>
                </c:pt>
                <c:pt idx="2097">
                  <c:v> 20-07-09 12:17:45</c:v>
                </c:pt>
                <c:pt idx="2098">
                  <c:v> 20-07-09 12:17:50</c:v>
                </c:pt>
                <c:pt idx="2099">
                  <c:v> 20-07-09 12:17:55</c:v>
                </c:pt>
                <c:pt idx="2100">
                  <c:v> 20-07-09 12:18:00</c:v>
                </c:pt>
                <c:pt idx="2101">
                  <c:v> 20-07-09 12:18:05</c:v>
                </c:pt>
                <c:pt idx="2102">
                  <c:v> 20-07-09 12:18:10</c:v>
                </c:pt>
                <c:pt idx="2103">
                  <c:v> 20-07-09 12:18:15</c:v>
                </c:pt>
                <c:pt idx="2104">
                  <c:v> 20-07-09 12:18:20</c:v>
                </c:pt>
                <c:pt idx="2105">
                  <c:v> 20-07-09 12:18:25</c:v>
                </c:pt>
                <c:pt idx="2106">
                  <c:v> 20-07-09 12:18:30</c:v>
                </c:pt>
                <c:pt idx="2107">
                  <c:v> 20-07-09 12:18:35</c:v>
                </c:pt>
                <c:pt idx="2108">
                  <c:v> 20-07-09 12:18:40</c:v>
                </c:pt>
                <c:pt idx="2109">
                  <c:v> 20-07-09 12:18:45</c:v>
                </c:pt>
                <c:pt idx="2110">
                  <c:v> 20-07-09 12:18:50</c:v>
                </c:pt>
                <c:pt idx="2111">
                  <c:v> 20-07-09 12:18:55</c:v>
                </c:pt>
                <c:pt idx="2112">
                  <c:v> 20-07-09 12:19:00</c:v>
                </c:pt>
                <c:pt idx="2113">
                  <c:v> 20-07-09 12:19:05</c:v>
                </c:pt>
                <c:pt idx="2114">
                  <c:v> 20-07-09 12:19:10</c:v>
                </c:pt>
                <c:pt idx="2115">
                  <c:v> 20-07-09 12:19:15</c:v>
                </c:pt>
                <c:pt idx="2116">
                  <c:v> 20-07-09 12:19:20</c:v>
                </c:pt>
                <c:pt idx="2117">
                  <c:v> 20-07-09 12:19:25</c:v>
                </c:pt>
                <c:pt idx="2118">
                  <c:v> 20-07-09 12:19:30</c:v>
                </c:pt>
                <c:pt idx="2119">
                  <c:v> 20-07-09 12:19:35</c:v>
                </c:pt>
                <c:pt idx="2120">
                  <c:v> 20-07-09 12:19:40</c:v>
                </c:pt>
                <c:pt idx="2121">
                  <c:v> 20-07-09 12:19:45</c:v>
                </c:pt>
                <c:pt idx="2122">
                  <c:v> 20-07-09 12:19:50</c:v>
                </c:pt>
                <c:pt idx="2123">
                  <c:v> 20-07-09 12:19:55</c:v>
                </c:pt>
                <c:pt idx="2124">
                  <c:v> 20-07-09 12:20:00</c:v>
                </c:pt>
                <c:pt idx="2125">
                  <c:v> 20-07-09 12:20:05</c:v>
                </c:pt>
                <c:pt idx="2126">
                  <c:v> 20-07-09 12:20:10</c:v>
                </c:pt>
                <c:pt idx="2127">
                  <c:v> 20-07-09 12:20:15</c:v>
                </c:pt>
                <c:pt idx="2128">
                  <c:v> 20-07-09 12:20:20</c:v>
                </c:pt>
                <c:pt idx="2129">
                  <c:v> 20-07-09 12:20:25</c:v>
                </c:pt>
                <c:pt idx="2130">
                  <c:v> 20-07-09 12:20:30</c:v>
                </c:pt>
                <c:pt idx="2131">
                  <c:v> 20-07-09 12:20:35</c:v>
                </c:pt>
                <c:pt idx="2132">
                  <c:v> 20-07-09 12:20:40</c:v>
                </c:pt>
                <c:pt idx="2133">
                  <c:v> 20-07-09 12:20:45</c:v>
                </c:pt>
                <c:pt idx="2134">
                  <c:v> 20-07-09 12:20:50</c:v>
                </c:pt>
                <c:pt idx="2135">
                  <c:v> 20-07-09 12:20:55</c:v>
                </c:pt>
                <c:pt idx="2136">
                  <c:v> 20-07-09 12:21:00</c:v>
                </c:pt>
                <c:pt idx="2137">
                  <c:v> 20-07-09 12:21:05</c:v>
                </c:pt>
                <c:pt idx="2138">
                  <c:v> 20-07-09 12:21:10</c:v>
                </c:pt>
                <c:pt idx="2139">
                  <c:v> 20-07-09 12:21:15</c:v>
                </c:pt>
                <c:pt idx="2140">
                  <c:v> 20-07-09 12:21:20</c:v>
                </c:pt>
                <c:pt idx="2141">
                  <c:v> 20-07-09 12:21:25</c:v>
                </c:pt>
                <c:pt idx="2142">
                  <c:v> 20-07-09 12:21:30</c:v>
                </c:pt>
                <c:pt idx="2143">
                  <c:v> 20-07-09 12:21:35</c:v>
                </c:pt>
                <c:pt idx="2144">
                  <c:v> 20-07-09 12:21:40</c:v>
                </c:pt>
                <c:pt idx="2145">
                  <c:v> 20-07-09 12:21:45</c:v>
                </c:pt>
                <c:pt idx="2146">
                  <c:v> 20-07-09 12:21:50</c:v>
                </c:pt>
                <c:pt idx="2147">
                  <c:v> 20-07-09 12:21:55</c:v>
                </c:pt>
                <c:pt idx="2148">
                  <c:v> 20-07-09 12:22:00</c:v>
                </c:pt>
                <c:pt idx="2149">
                  <c:v> 20-07-09 12:22:05</c:v>
                </c:pt>
                <c:pt idx="2150">
                  <c:v> 20-07-09 12:22:10</c:v>
                </c:pt>
                <c:pt idx="2151">
                  <c:v> 20-07-09 12:22:15</c:v>
                </c:pt>
                <c:pt idx="2152">
                  <c:v> 20-07-09 12:22:20</c:v>
                </c:pt>
                <c:pt idx="2153">
                  <c:v> 20-07-09 12:22:25</c:v>
                </c:pt>
                <c:pt idx="2154">
                  <c:v> 20-07-09 12:22:30</c:v>
                </c:pt>
                <c:pt idx="2155">
                  <c:v> 20-07-09 12:22:35</c:v>
                </c:pt>
                <c:pt idx="2156">
                  <c:v> 20-07-09 12:22:40</c:v>
                </c:pt>
                <c:pt idx="2157">
                  <c:v> 20-07-09 12:22:45</c:v>
                </c:pt>
                <c:pt idx="2158">
                  <c:v> 20-07-09 12:22:50</c:v>
                </c:pt>
                <c:pt idx="2159">
                  <c:v> 20-07-09 12:22:55</c:v>
                </c:pt>
                <c:pt idx="2160">
                  <c:v> 20-07-09 12:23:00</c:v>
                </c:pt>
                <c:pt idx="2161">
                  <c:v> 20-07-09 12:23:05</c:v>
                </c:pt>
                <c:pt idx="2162">
                  <c:v> 20-07-09 12:23:10</c:v>
                </c:pt>
                <c:pt idx="2163">
                  <c:v> 20-07-09 12:23:15</c:v>
                </c:pt>
                <c:pt idx="2164">
                  <c:v> 20-07-09 12:23:20</c:v>
                </c:pt>
                <c:pt idx="2165">
                  <c:v> 20-07-09 12:23:25</c:v>
                </c:pt>
                <c:pt idx="2166">
                  <c:v> 20-07-09 12:23:30</c:v>
                </c:pt>
                <c:pt idx="2167">
                  <c:v> 20-07-09 12:23:35</c:v>
                </c:pt>
                <c:pt idx="2168">
                  <c:v> 20-07-09 12:23:40</c:v>
                </c:pt>
                <c:pt idx="2169">
                  <c:v> 20-07-09 12:23:45</c:v>
                </c:pt>
                <c:pt idx="2170">
                  <c:v> 20-07-09 12:23:50</c:v>
                </c:pt>
                <c:pt idx="2171">
                  <c:v> 20-07-09 12:23:55</c:v>
                </c:pt>
                <c:pt idx="2172">
                  <c:v> 20-07-09 12:24:00</c:v>
                </c:pt>
                <c:pt idx="2173">
                  <c:v> 20-07-09 12:24:05</c:v>
                </c:pt>
                <c:pt idx="2174">
                  <c:v> 20-07-09 12:24:10</c:v>
                </c:pt>
                <c:pt idx="2175">
                  <c:v> 20-07-09 12:24:15</c:v>
                </c:pt>
                <c:pt idx="2176">
                  <c:v> 20-07-09 12:24:20</c:v>
                </c:pt>
                <c:pt idx="2177">
                  <c:v> 20-07-09 12:24:25</c:v>
                </c:pt>
                <c:pt idx="2178">
                  <c:v> 20-07-09 12:24:30</c:v>
                </c:pt>
                <c:pt idx="2179">
                  <c:v> 20-07-09 12:24:35</c:v>
                </c:pt>
                <c:pt idx="2180">
                  <c:v> 20-07-09 12:24:40</c:v>
                </c:pt>
                <c:pt idx="2181">
                  <c:v> 20-07-09 12:24:45</c:v>
                </c:pt>
                <c:pt idx="2182">
                  <c:v> 20-07-09 12:24:50</c:v>
                </c:pt>
                <c:pt idx="2183">
                  <c:v> 20-07-09 12:24:55</c:v>
                </c:pt>
                <c:pt idx="2184">
                  <c:v> 20-07-09 12:25:00</c:v>
                </c:pt>
                <c:pt idx="2185">
                  <c:v> 20-07-09 12:25:05</c:v>
                </c:pt>
                <c:pt idx="2186">
                  <c:v> 20-07-09 12:25:10</c:v>
                </c:pt>
                <c:pt idx="2187">
                  <c:v> 20-07-09 12:25:15</c:v>
                </c:pt>
                <c:pt idx="2188">
                  <c:v> 20-07-09 12:25:20</c:v>
                </c:pt>
                <c:pt idx="2189">
                  <c:v> 20-07-09 12:25:25</c:v>
                </c:pt>
                <c:pt idx="2190">
                  <c:v> 20-07-09 12:25:30</c:v>
                </c:pt>
                <c:pt idx="2191">
                  <c:v> 20-07-09 12:25:35</c:v>
                </c:pt>
                <c:pt idx="2192">
                  <c:v> 20-07-09 12:25:40</c:v>
                </c:pt>
                <c:pt idx="2193">
                  <c:v> 20-07-09 12:25:45</c:v>
                </c:pt>
                <c:pt idx="2194">
                  <c:v> 20-07-09 12:25:50</c:v>
                </c:pt>
                <c:pt idx="2195">
                  <c:v> 20-07-09 12:25:55</c:v>
                </c:pt>
                <c:pt idx="2196">
                  <c:v> 20-07-09 12:26:00</c:v>
                </c:pt>
                <c:pt idx="2197">
                  <c:v> 20-07-09 12:26:05</c:v>
                </c:pt>
                <c:pt idx="2198">
                  <c:v> 20-07-09 12:26:10</c:v>
                </c:pt>
                <c:pt idx="2199">
                  <c:v> 20-07-09 12:26:15</c:v>
                </c:pt>
                <c:pt idx="2200">
                  <c:v> 20-07-09 12:26:20</c:v>
                </c:pt>
                <c:pt idx="2201">
                  <c:v> 20-07-09 12:26:25</c:v>
                </c:pt>
                <c:pt idx="2202">
                  <c:v> 20-07-09 12:26:30</c:v>
                </c:pt>
                <c:pt idx="2203">
                  <c:v> 20-07-09 12:26:35</c:v>
                </c:pt>
                <c:pt idx="2204">
                  <c:v> 20-07-09 12:26:40</c:v>
                </c:pt>
                <c:pt idx="2205">
                  <c:v> 20-07-09 12:26:45</c:v>
                </c:pt>
                <c:pt idx="2206">
                  <c:v> 20-07-09 12:26:50</c:v>
                </c:pt>
                <c:pt idx="2207">
                  <c:v> 20-07-09 12:26:55</c:v>
                </c:pt>
                <c:pt idx="2208">
                  <c:v> 20-07-09 12:27:00</c:v>
                </c:pt>
                <c:pt idx="2209">
                  <c:v> 20-07-09 12:27:05</c:v>
                </c:pt>
                <c:pt idx="2210">
                  <c:v> 20-07-09 12:27:10</c:v>
                </c:pt>
                <c:pt idx="2211">
                  <c:v> 20-07-09 12:27:15</c:v>
                </c:pt>
                <c:pt idx="2212">
                  <c:v> 20-07-09 12:27:20</c:v>
                </c:pt>
                <c:pt idx="2213">
                  <c:v> 20-07-09 12:27:25</c:v>
                </c:pt>
                <c:pt idx="2214">
                  <c:v> 20-07-09 12:27:30</c:v>
                </c:pt>
                <c:pt idx="2215">
                  <c:v> 20-07-09 12:27:35</c:v>
                </c:pt>
                <c:pt idx="2216">
                  <c:v> 20-07-09 12:27:40</c:v>
                </c:pt>
                <c:pt idx="2217">
                  <c:v> 20-07-09 12:27:45</c:v>
                </c:pt>
                <c:pt idx="2218">
                  <c:v> 20-07-09 12:27:50</c:v>
                </c:pt>
                <c:pt idx="2219">
                  <c:v> 20-07-09 12:27:55</c:v>
                </c:pt>
                <c:pt idx="2220">
                  <c:v> 20-07-09 12:28:00</c:v>
                </c:pt>
                <c:pt idx="2221">
                  <c:v> 20-07-09 12:28:05</c:v>
                </c:pt>
                <c:pt idx="2222">
                  <c:v> 20-07-09 12:28:10</c:v>
                </c:pt>
                <c:pt idx="2223">
                  <c:v> 20-07-09 12:28:15</c:v>
                </c:pt>
                <c:pt idx="2224">
                  <c:v> 20-07-09 12:28:20</c:v>
                </c:pt>
                <c:pt idx="2225">
                  <c:v> 20-07-09 12:28:25</c:v>
                </c:pt>
                <c:pt idx="2226">
                  <c:v> 20-07-09 12:28:30</c:v>
                </c:pt>
                <c:pt idx="2227">
                  <c:v> 20-07-09 12:28:35</c:v>
                </c:pt>
                <c:pt idx="2228">
                  <c:v> 20-07-09 12:28:40</c:v>
                </c:pt>
                <c:pt idx="2229">
                  <c:v> 20-07-09 12:28:45</c:v>
                </c:pt>
                <c:pt idx="2230">
                  <c:v> 20-07-09 12:28:50</c:v>
                </c:pt>
                <c:pt idx="2231">
                  <c:v> 20-07-09 12:28:55</c:v>
                </c:pt>
                <c:pt idx="2232">
                  <c:v> 20-07-09 12:29:00</c:v>
                </c:pt>
                <c:pt idx="2233">
                  <c:v> 20-07-09 12:29:05</c:v>
                </c:pt>
                <c:pt idx="2234">
                  <c:v> 20-07-09 12:29:10</c:v>
                </c:pt>
                <c:pt idx="2235">
                  <c:v> 20-07-09 12:29:15</c:v>
                </c:pt>
                <c:pt idx="2236">
                  <c:v> 20-07-09 12:29:20</c:v>
                </c:pt>
                <c:pt idx="2237">
                  <c:v> 20-07-09 12:29:25</c:v>
                </c:pt>
                <c:pt idx="2238">
                  <c:v> 20-07-09 12:29:30</c:v>
                </c:pt>
                <c:pt idx="2239">
                  <c:v> 20-07-09 12:29:35</c:v>
                </c:pt>
                <c:pt idx="2240">
                  <c:v> 20-07-09 12:29:40</c:v>
                </c:pt>
                <c:pt idx="2241">
                  <c:v> 20-07-09 12:29:45</c:v>
                </c:pt>
                <c:pt idx="2242">
                  <c:v> 20-07-09 12:29:50</c:v>
                </c:pt>
                <c:pt idx="2243">
                  <c:v> 20-07-09 12:29:55</c:v>
                </c:pt>
                <c:pt idx="2244">
                  <c:v> 20-07-09 12:30:00</c:v>
                </c:pt>
                <c:pt idx="2245">
                  <c:v> 20-07-09 12:30:05</c:v>
                </c:pt>
                <c:pt idx="2246">
                  <c:v> 20-07-09 12:30:10</c:v>
                </c:pt>
                <c:pt idx="2247">
                  <c:v> 20-07-09 12:30:15</c:v>
                </c:pt>
                <c:pt idx="2248">
                  <c:v> 20-07-09 12:30:20</c:v>
                </c:pt>
                <c:pt idx="2249">
                  <c:v> 20-07-09 12:30:25</c:v>
                </c:pt>
                <c:pt idx="2250">
                  <c:v> 20-07-09 12:30:30</c:v>
                </c:pt>
                <c:pt idx="2251">
                  <c:v> 20-07-09 12:30:35</c:v>
                </c:pt>
                <c:pt idx="2252">
                  <c:v> 20-07-09 12:30:40</c:v>
                </c:pt>
                <c:pt idx="2253">
                  <c:v> 20-07-09 12:30:45</c:v>
                </c:pt>
                <c:pt idx="2254">
                  <c:v> 20-07-09 12:30:50</c:v>
                </c:pt>
                <c:pt idx="2255">
                  <c:v> 20-07-09 12:30:55</c:v>
                </c:pt>
                <c:pt idx="2256">
                  <c:v> 20-07-09 12:31:00</c:v>
                </c:pt>
                <c:pt idx="2257">
                  <c:v> 20-07-09 12:31:05</c:v>
                </c:pt>
                <c:pt idx="2258">
                  <c:v> 20-07-09 12:31:10</c:v>
                </c:pt>
                <c:pt idx="2259">
                  <c:v> 20-07-09 12:31:15</c:v>
                </c:pt>
                <c:pt idx="2260">
                  <c:v> 20-07-09 12:31:20</c:v>
                </c:pt>
                <c:pt idx="2261">
                  <c:v> 20-07-09 12:31:25</c:v>
                </c:pt>
                <c:pt idx="2262">
                  <c:v> 20-07-09 12:31:30</c:v>
                </c:pt>
                <c:pt idx="2263">
                  <c:v> 20-07-09 12:31:35</c:v>
                </c:pt>
                <c:pt idx="2264">
                  <c:v> 20-07-09 12:31:40</c:v>
                </c:pt>
                <c:pt idx="2265">
                  <c:v> 20-07-09 12:31:45</c:v>
                </c:pt>
                <c:pt idx="2266">
                  <c:v> 20-07-09 12:31:50</c:v>
                </c:pt>
                <c:pt idx="2267">
                  <c:v> 20-07-09 12:31:55</c:v>
                </c:pt>
                <c:pt idx="2268">
                  <c:v> 20-07-09 12:32:00</c:v>
                </c:pt>
                <c:pt idx="2269">
                  <c:v> 20-07-09 12:32:05</c:v>
                </c:pt>
                <c:pt idx="2270">
                  <c:v> 20-07-09 12:32:10</c:v>
                </c:pt>
                <c:pt idx="2271">
                  <c:v> 20-07-09 12:32:15</c:v>
                </c:pt>
                <c:pt idx="2272">
                  <c:v> 20-07-09 12:32:20</c:v>
                </c:pt>
                <c:pt idx="2273">
                  <c:v> 20-07-09 12:32:25</c:v>
                </c:pt>
                <c:pt idx="2274">
                  <c:v> 20-07-09 12:32:30</c:v>
                </c:pt>
                <c:pt idx="2275">
                  <c:v> 20-07-09 12:32:35</c:v>
                </c:pt>
                <c:pt idx="2276">
                  <c:v> 20-07-09 12:32:40</c:v>
                </c:pt>
                <c:pt idx="2277">
                  <c:v> 20-07-09 12:32:45</c:v>
                </c:pt>
                <c:pt idx="2278">
                  <c:v> 20-07-09 12:32:50</c:v>
                </c:pt>
                <c:pt idx="2279">
                  <c:v> 20-07-09 12:32:55</c:v>
                </c:pt>
                <c:pt idx="2280">
                  <c:v> 20-07-09 12:33:00</c:v>
                </c:pt>
                <c:pt idx="2281">
                  <c:v> 20-07-09 12:33:05</c:v>
                </c:pt>
                <c:pt idx="2282">
                  <c:v> 20-07-09 12:33:10</c:v>
                </c:pt>
                <c:pt idx="2283">
                  <c:v> 20-07-09 12:33:15</c:v>
                </c:pt>
                <c:pt idx="2284">
                  <c:v> 20-07-09 12:33:20</c:v>
                </c:pt>
                <c:pt idx="2285">
                  <c:v> 20-07-09 12:33:25</c:v>
                </c:pt>
                <c:pt idx="2286">
                  <c:v> 20-07-09 12:33:30</c:v>
                </c:pt>
                <c:pt idx="2287">
                  <c:v> 20-07-09 12:33:35</c:v>
                </c:pt>
                <c:pt idx="2288">
                  <c:v> 20-07-09 12:33:40</c:v>
                </c:pt>
                <c:pt idx="2289">
                  <c:v> 20-07-09 12:33:45</c:v>
                </c:pt>
                <c:pt idx="2290">
                  <c:v> 20-07-09 12:33:50</c:v>
                </c:pt>
                <c:pt idx="2291">
                  <c:v> 20-07-09 12:33:55</c:v>
                </c:pt>
                <c:pt idx="2292">
                  <c:v> 20-07-09 12:34:00</c:v>
                </c:pt>
                <c:pt idx="2293">
                  <c:v> 20-07-09 12:34:05</c:v>
                </c:pt>
                <c:pt idx="2294">
                  <c:v> 20-07-09 12:34:10</c:v>
                </c:pt>
                <c:pt idx="2295">
                  <c:v> 20-07-09 12:34:15</c:v>
                </c:pt>
                <c:pt idx="2296">
                  <c:v> 20-07-09 12:34:20</c:v>
                </c:pt>
                <c:pt idx="2297">
                  <c:v> 20-07-09 12:34:25</c:v>
                </c:pt>
                <c:pt idx="2298">
                  <c:v> 20-07-09 12:34:30</c:v>
                </c:pt>
                <c:pt idx="2299">
                  <c:v> 20-07-09 12:34:35</c:v>
                </c:pt>
                <c:pt idx="2300">
                  <c:v> 20-07-09 12:34:40</c:v>
                </c:pt>
                <c:pt idx="2301">
                  <c:v> 20-07-09 12:34:45</c:v>
                </c:pt>
                <c:pt idx="2302">
                  <c:v> 20-07-09 12:34:50</c:v>
                </c:pt>
                <c:pt idx="2303">
                  <c:v> 20-07-09 12:34:55</c:v>
                </c:pt>
                <c:pt idx="2304">
                  <c:v> 20-07-09 12:35:00</c:v>
                </c:pt>
                <c:pt idx="2305">
                  <c:v> 20-07-09 12:35:05</c:v>
                </c:pt>
                <c:pt idx="2306">
                  <c:v> 20-07-09 12:35:10</c:v>
                </c:pt>
                <c:pt idx="2307">
                  <c:v> 20-07-09 12:35:15</c:v>
                </c:pt>
                <c:pt idx="2308">
                  <c:v> 20-07-09 12:35:20</c:v>
                </c:pt>
                <c:pt idx="2309">
                  <c:v> 20-07-09 12:35:25</c:v>
                </c:pt>
                <c:pt idx="2310">
                  <c:v> 20-07-09 12:35:30</c:v>
                </c:pt>
                <c:pt idx="2311">
                  <c:v> 20-07-09 12:35:35</c:v>
                </c:pt>
                <c:pt idx="2312">
                  <c:v> 20-07-09 12:35:40</c:v>
                </c:pt>
                <c:pt idx="2313">
                  <c:v> 20-07-09 12:35:45</c:v>
                </c:pt>
                <c:pt idx="2314">
                  <c:v> 20-07-09 12:35:50</c:v>
                </c:pt>
                <c:pt idx="2315">
                  <c:v> 20-07-09 12:35:55</c:v>
                </c:pt>
                <c:pt idx="2316">
                  <c:v> 20-07-09 12:36:00</c:v>
                </c:pt>
                <c:pt idx="2317">
                  <c:v> 20-07-09 12:36:05</c:v>
                </c:pt>
                <c:pt idx="2318">
                  <c:v> 20-07-09 12:36:10</c:v>
                </c:pt>
                <c:pt idx="2319">
                  <c:v> 20-07-09 12:36:15</c:v>
                </c:pt>
                <c:pt idx="2320">
                  <c:v> 20-07-09 12:36:20</c:v>
                </c:pt>
                <c:pt idx="2321">
                  <c:v> 20-07-09 12:36:25</c:v>
                </c:pt>
                <c:pt idx="2322">
                  <c:v> 20-07-09 12:36:30</c:v>
                </c:pt>
                <c:pt idx="2323">
                  <c:v> 20-07-09 12:36:35</c:v>
                </c:pt>
                <c:pt idx="2324">
                  <c:v> 20-07-09 12:36:40</c:v>
                </c:pt>
                <c:pt idx="2325">
                  <c:v> 20-07-09 12:36:45</c:v>
                </c:pt>
                <c:pt idx="2326">
                  <c:v> 20-07-09 12:36:50</c:v>
                </c:pt>
                <c:pt idx="2327">
                  <c:v> 20-07-09 12:36:55</c:v>
                </c:pt>
                <c:pt idx="2328">
                  <c:v> 20-07-09 12:37:00</c:v>
                </c:pt>
                <c:pt idx="2329">
                  <c:v> 20-07-09 12:37:05</c:v>
                </c:pt>
                <c:pt idx="2330">
                  <c:v> 20-07-09 12:37:10</c:v>
                </c:pt>
                <c:pt idx="2331">
                  <c:v> 20-07-09 12:37:15</c:v>
                </c:pt>
                <c:pt idx="2332">
                  <c:v> 20-07-09 12:37:20</c:v>
                </c:pt>
                <c:pt idx="2333">
                  <c:v> 20-07-09 12:37:25</c:v>
                </c:pt>
                <c:pt idx="2334">
                  <c:v> 20-07-09 12:37:30</c:v>
                </c:pt>
                <c:pt idx="2335">
                  <c:v> 20-07-09 12:37:35</c:v>
                </c:pt>
                <c:pt idx="2336">
                  <c:v> 20-07-09 12:37:40</c:v>
                </c:pt>
                <c:pt idx="2337">
                  <c:v> 20-07-09 12:37:45</c:v>
                </c:pt>
                <c:pt idx="2338">
                  <c:v> 20-07-09 12:37:50</c:v>
                </c:pt>
                <c:pt idx="2339">
                  <c:v> 20-07-09 12:37:55</c:v>
                </c:pt>
                <c:pt idx="2340">
                  <c:v> 20-07-09 12:38:00</c:v>
                </c:pt>
                <c:pt idx="2341">
                  <c:v> 20-07-09 12:38:05</c:v>
                </c:pt>
                <c:pt idx="2342">
                  <c:v> 20-07-09 12:38:10</c:v>
                </c:pt>
                <c:pt idx="2343">
                  <c:v> 20-07-09 12:38:15</c:v>
                </c:pt>
                <c:pt idx="2344">
                  <c:v> 20-07-09 12:38:20</c:v>
                </c:pt>
                <c:pt idx="2345">
                  <c:v> 20-07-09 12:38:25</c:v>
                </c:pt>
                <c:pt idx="2346">
                  <c:v> 20-07-09 12:38:30</c:v>
                </c:pt>
                <c:pt idx="2347">
                  <c:v> 20-07-09 12:38:35</c:v>
                </c:pt>
                <c:pt idx="2348">
                  <c:v> 20-07-09 12:38:40</c:v>
                </c:pt>
                <c:pt idx="2349">
                  <c:v> 20-07-09 12:38:45</c:v>
                </c:pt>
                <c:pt idx="2350">
                  <c:v> 20-07-09 12:38:50</c:v>
                </c:pt>
                <c:pt idx="2351">
                  <c:v> 20-07-09 12:38:55</c:v>
                </c:pt>
                <c:pt idx="2352">
                  <c:v> 20-07-09 12:39:00</c:v>
                </c:pt>
                <c:pt idx="2353">
                  <c:v> 20-07-09 12:39:05</c:v>
                </c:pt>
                <c:pt idx="2354">
                  <c:v> 20-07-09 12:39:10</c:v>
                </c:pt>
                <c:pt idx="2355">
                  <c:v> 20-07-09 12:39:15</c:v>
                </c:pt>
                <c:pt idx="2356">
                  <c:v> 20-07-09 12:39:20</c:v>
                </c:pt>
                <c:pt idx="2357">
                  <c:v> 20-07-09 12:39:25</c:v>
                </c:pt>
                <c:pt idx="2358">
                  <c:v> 20-07-09 12:39:30</c:v>
                </c:pt>
                <c:pt idx="2359">
                  <c:v> 20-07-09 12:39:35</c:v>
                </c:pt>
                <c:pt idx="2360">
                  <c:v> 20-07-09 12:39:40</c:v>
                </c:pt>
                <c:pt idx="2361">
                  <c:v> 20-07-09 12:39:45</c:v>
                </c:pt>
                <c:pt idx="2362">
                  <c:v> 20-07-09 12:39:50</c:v>
                </c:pt>
                <c:pt idx="2363">
                  <c:v> 20-07-09 12:39:55</c:v>
                </c:pt>
                <c:pt idx="2364">
                  <c:v> 20-07-09 12:40:00</c:v>
                </c:pt>
                <c:pt idx="2365">
                  <c:v> 20-07-09 12:40:05</c:v>
                </c:pt>
                <c:pt idx="2366">
                  <c:v> 20-07-09 12:40:10</c:v>
                </c:pt>
                <c:pt idx="2367">
                  <c:v> 20-07-09 12:40:15</c:v>
                </c:pt>
                <c:pt idx="2368">
                  <c:v> 20-07-09 12:40:20</c:v>
                </c:pt>
                <c:pt idx="2369">
                  <c:v> 20-07-09 12:40:25</c:v>
                </c:pt>
                <c:pt idx="2370">
                  <c:v> 20-07-09 12:40:30</c:v>
                </c:pt>
                <c:pt idx="2371">
                  <c:v> 20-07-09 12:40:35</c:v>
                </c:pt>
                <c:pt idx="2372">
                  <c:v> 20-07-09 12:40:40</c:v>
                </c:pt>
                <c:pt idx="2373">
                  <c:v> 20-07-09 12:40:45</c:v>
                </c:pt>
                <c:pt idx="2374">
                  <c:v> 20-07-09 12:40:50</c:v>
                </c:pt>
                <c:pt idx="2375">
                  <c:v> 20-07-09 12:40:55</c:v>
                </c:pt>
                <c:pt idx="2376">
                  <c:v> 20-07-09 12:41:00</c:v>
                </c:pt>
                <c:pt idx="2377">
                  <c:v> 20-07-09 12:41:05</c:v>
                </c:pt>
                <c:pt idx="2378">
                  <c:v> 20-07-09 12:41:10</c:v>
                </c:pt>
                <c:pt idx="2379">
                  <c:v> 20-07-09 12:41:15</c:v>
                </c:pt>
                <c:pt idx="2380">
                  <c:v> 20-07-09 12:41:20</c:v>
                </c:pt>
                <c:pt idx="2381">
                  <c:v> 20-07-09 12:41:25</c:v>
                </c:pt>
                <c:pt idx="2382">
                  <c:v> 20-07-09 12:41:30</c:v>
                </c:pt>
                <c:pt idx="2383">
                  <c:v> 20-07-09 12:41:35</c:v>
                </c:pt>
                <c:pt idx="2384">
                  <c:v> 20-07-09 12:41:40</c:v>
                </c:pt>
                <c:pt idx="2385">
                  <c:v> 20-07-09 12:41:45</c:v>
                </c:pt>
                <c:pt idx="2386">
                  <c:v> 20-07-09 12:41:50</c:v>
                </c:pt>
                <c:pt idx="2387">
                  <c:v> 20-07-09 12:41:55</c:v>
                </c:pt>
                <c:pt idx="2388">
                  <c:v> 20-07-09 12:42:00</c:v>
                </c:pt>
                <c:pt idx="2389">
                  <c:v> 20-07-09 12:42:05</c:v>
                </c:pt>
                <c:pt idx="2390">
                  <c:v> 20-07-09 12:42:10</c:v>
                </c:pt>
                <c:pt idx="2391">
                  <c:v> 20-07-09 12:42:15</c:v>
                </c:pt>
                <c:pt idx="2392">
                  <c:v> 20-07-09 12:42:20</c:v>
                </c:pt>
                <c:pt idx="2393">
                  <c:v> 20-07-09 12:42:25</c:v>
                </c:pt>
                <c:pt idx="2394">
                  <c:v> 20-07-09 12:42:30</c:v>
                </c:pt>
                <c:pt idx="2395">
                  <c:v> 20-07-09 12:42:35</c:v>
                </c:pt>
                <c:pt idx="2396">
                  <c:v> 20-07-09 12:42:40</c:v>
                </c:pt>
                <c:pt idx="2397">
                  <c:v> 20-07-09 12:42:45</c:v>
                </c:pt>
                <c:pt idx="2398">
                  <c:v> 20-07-09 12:42:50</c:v>
                </c:pt>
                <c:pt idx="2399">
                  <c:v> 20-07-09 12:42:55</c:v>
                </c:pt>
                <c:pt idx="2400">
                  <c:v> 20-07-09 12:43:00</c:v>
                </c:pt>
                <c:pt idx="2401">
                  <c:v> 20-07-09 12:43:05</c:v>
                </c:pt>
                <c:pt idx="2402">
                  <c:v> 20-07-09 12:43:10</c:v>
                </c:pt>
                <c:pt idx="2403">
                  <c:v> 20-07-09 12:43:15</c:v>
                </c:pt>
                <c:pt idx="2404">
                  <c:v> 20-07-09 12:43:20</c:v>
                </c:pt>
                <c:pt idx="2405">
                  <c:v> 20-07-09 12:43:25</c:v>
                </c:pt>
                <c:pt idx="2406">
                  <c:v> 20-07-09 12:43:30</c:v>
                </c:pt>
                <c:pt idx="2407">
                  <c:v> 20-07-09 12:43:35</c:v>
                </c:pt>
                <c:pt idx="2408">
                  <c:v> 20-07-09 12:43:40</c:v>
                </c:pt>
                <c:pt idx="2409">
                  <c:v> 20-07-09 12:43:45</c:v>
                </c:pt>
                <c:pt idx="2410">
                  <c:v> 20-07-09 12:43:50</c:v>
                </c:pt>
                <c:pt idx="2411">
                  <c:v> 20-07-09 12:43:55</c:v>
                </c:pt>
                <c:pt idx="2412">
                  <c:v> 20-07-09 12:44:00</c:v>
                </c:pt>
                <c:pt idx="2413">
                  <c:v> 20-07-09 12:44:05</c:v>
                </c:pt>
                <c:pt idx="2414">
                  <c:v> 20-07-09 12:44:10</c:v>
                </c:pt>
                <c:pt idx="2415">
                  <c:v> 20-07-09 12:44:15</c:v>
                </c:pt>
                <c:pt idx="2416">
                  <c:v> 20-07-09 12:44:20</c:v>
                </c:pt>
                <c:pt idx="2417">
                  <c:v> 20-07-09 12:44:25</c:v>
                </c:pt>
                <c:pt idx="2418">
                  <c:v> 20-07-09 12:44:30</c:v>
                </c:pt>
                <c:pt idx="2419">
                  <c:v> 20-07-09 12:44:35</c:v>
                </c:pt>
                <c:pt idx="2420">
                  <c:v> 20-07-09 12:44:40</c:v>
                </c:pt>
                <c:pt idx="2421">
                  <c:v> 20-07-09 12:44:45</c:v>
                </c:pt>
                <c:pt idx="2422">
                  <c:v> 20-07-09 12:44:50</c:v>
                </c:pt>
                <c:pt idx="2423">
                  <c:v> 20-07-09 12:44:55</c:v>
                </c:pt>
                <c:pt idx="2424">
                  <c:v> 20-07-09 12:45:00</c:v>
                </c:pt>
                <c:pt idx="2425">
                  <c:v> 20-07-09 12:45:05</c:v>
                </c:pt>
                <c:pt idx="2426">
                  <c:v> 20-07-09 12:45:10</c:v>
                </c:pt>
                <c:pt idx="2427">
                  <c:v> 20-07-09 12:45:15</c:v>
                </c:pt>
                <c:pt idx="2428">
                  <c:v> 20-07-09 12:45:20</c:v>
                </c:pt>
                <c:pt idx="2429">
                  <c:v> 20-07-09 12:45:25</c:v>
                </c:pt>
                <c:pt idx="2430">
                  <c:v> 20-07-09 12:45:30</c:v>
                </c:pt>
                <c:pt idx="2431">
                  <c:v> 20-07-09 12:45:35</c:v>
                </c:pt>
                <c:pt idx="2432">
                  <c:v> 20-07-09 12:45:40</c:v>
                </c:pt>
                <c:pt idx="2433">
                  <c:v> 20-07-09 12:45:45</c:v>
                </c:pt>
                <c:pt idx="2434">
                  <c:v> 20-07-09 12:45:50</c:v>
                </c:pt>
                <c:pt idx="2435">
                  <c:v> 20-07-09 12:45:55</c:v>
                </c:pt>
                <c:pt idx="2436">
                  <c:v> 20-07-09 12:46:00</c:v>
                </c:pt>
                <c:pt idx="2437">
                  <c:v> 20-07-09 12:46:05</c:v>
                </c:pt>
                <c:pt idx="2438">
                  <c:v> 20-07-09 12:46:10</c:v>
                </c:pt>
                <c:pt idx="2439">
                  <c:v> 20-07-09 12:46:15</c:v>
                </c:pt>
                <c:pt idx="2440">
                  <c:v> 20-07-09 12:46:20</c:v>
                </c:pt>
                <c:pt idx="2441">
                  <c:v> 20-07-09 12:46:25</c:v>
                </c:pt>
                <c:pt idx="2442">
                  <c:v> 20-07-09 12:46:30</c:v>
                </c:pt>
                <c:pt idx="2443">
                  <c:v> 20-07-09 12:46:35</c:v>
                </c:pt>
                <c:pt idx="2444">
                  <c:v> 20-07-09 12:46:40</c:v>
                </c:pt>
                <c:pt idx="2445">
                  <c:v> 20-07-09 12:46:45</c:v>
                </c:pt>
                <c:pt idx="2446">
                  <c:v> 20-07-09 12:46:50</c:v>
                </c:pt>
                <c:pt idx="2447">
                  <c:v> 20-07-09 12:46:55</c:v>
                </c:pt>
                <c:pt idx="2448">
                  <c:v> 20-07-09 12:47:00</c:v>
                </c:pt>
                <c:pt idx="2449">
                  <c:v> 20-07-09 12:47:05</c:v>
                </c:pt>
                <c:pt idx="2450">
                  <c:v> 20-07-09 12:47:10</c:v>
                </c:pt>
                <c:pt idx="2451">
                  <c:v> 20-07-09 12:47:15</c:v>
                </c:pt>
                <c:pt idx="2452">
                  <c:v> 20-07-09 12:47:20</c:v>
                </c:pt>
                <c:pt idx="2453">
                  <c:v> 20-07-09 12:47:25</c:v>
                </c:pt>
                <c:pt idx="2454">
                  <c:v> 20-07-09 12:47:30</c:v>
                </c:pt>
                <c:pt idx="2455">
                  <c:v> 20-07-09 12:47:35</c:v>
                </c:pt>
                <c:pt idx="2456">
                  <c:v> 20-07-09 12:47:40</c:v>
                </c:pt>
                <c:pt idx="2457">
                  <c:v> 20-07-09 12:47:45</c:v>
                </c:pt>
                <c:pt idx="2458">
                  <c:v> 20-07-09 12:47:50</c:v>
                </c:pt>
                <c:pt idx="2459">
                  <c:v> 20-07-09 12:47:55</c:v>
                </c:pt>
                <c:pt idx="2460">
                  <c:v> 20-07-09 12:48:00</c:v>
                </c:pt>
                <c:pt idx="2461">
                  <c:v> 20-07-09 12:48:05</c:v>
                </c:pt>
                <c:pt idx="2462">
                  <c:v> 20-07-09 12:48:10</c:v>
                </c:pt>
                <c:pt idx="2463">
                  <c:v> 20-07-09 12:48:15</c:v>
                </c:pt>
                <c:pt idx="2464">
                  <c:v> 20-07-09 12:48:20</c:v>
                </c:pt>
                <c:pt idx="2465">
                  <c:v> 20-07-09 12:48:25</c:v>
                </c:pt>
                <c:pt idx="2466">
                  <c:v> 20-07-09 12:48:30</c:v>
                </c:pt>
                <c:pt idx="2467">
                  <c:v> 20-07-09 12:48:35</c:v>
                </c:pt>
                <c:pt idx="2468">
                  <c:v> 20-07-09 12:48:40</c:v>
                </c:pt>
                <c:pt idx="2469">
                  <c:v> 20-07-09 12:48:45</c:v>
                </c:pt>
                <c:pt idx="2470">
                  <c:v> 20-07-09 12:48:50</c:v>
                </c:pt>
                <c:pt idx="2471">
                  <c:v> 20-07-09 12:48:55</c:v>
                </c:pt>
                <c:pt idx="2472">
                  <c:v> 20-07-09 12:49:00</c:v>
                </c:pt>
                <c:pt idx="2473">
                  <c:v> 20-07-09 12:49:05</c:v>
                </c:pt>
                <c:pt idx="2474">
                  <c:v> 20-07-09 12:49:10</c:v>
                </c:pt>
                <c:pt idx="2475">
                  <c:v> 20-07-09 12:49:15</c:v>
                </c:pt>
                <c:pt idx="2476">
                  <c:v> 20-07-09 12:49:20</c:v>
                </c:pt>
                <c:pt idx="2477">
                  <c:v> 20-07-09 12:49:25</c:v>
                </c:pt>
                <c:pt idx="2478">
                  <c:v> 20-07-09 12:49:30</c:v>
                </c:pt>
                <c:pt idx="2479">
                  <c:v> 20-07-09 12:49:35</c:v>
                </c:pt>
                <c:pt idx="2480">
                  <c:v> 20-07-09 12:49:40</c:v>
                </c:pt>
                <c:pt idx="2481">
                  <c:v> 20-07-09 12:49:45</c:v>
                </c:pt>
                <c:pt idx="2482">
                  <c:v> 20-07-09 12:49:50</c:v>
                </c:pt>
                <c:pt idx="2483">
                  <c:v> 20-07-09 12:49:55</c:v>
                </c:pt>
                <c:pt idx="2484">
                  <c:v> 20-07-09 12:50:00</c:v>
                </c:pt>
                <c:pt idx="2485">
                  <c:v> 20-07-09 12:50:05</c:v>
                </c:pt>
                <c:pt idx="2486">
                  <c:v> 20-07-09 12:50:10</c:v>
                </c:pt>
                <c:pt idx="2487">
                  <c:v> 20-07-09 12:50:15</c:v>
                </c:pt>
                <c:pt idx="2488">
                  <c:v> 20-07-09 12:50:20</c:v>
                </c:pt>
                <c:pt idx="2489">
                  <c:v> 20-07-09 12:50:25</c:v>
                </c:pt>
                <c:pt idx="2490">
                  <c:v> 20-07-09 12:50:30</c:v>
                </c:pt>
                <c:pt idx="2491">
                  <c:v> 20-07-09 12:50:35</c:v>
                </c:pt>
                <c:pt idx="2492">
                  <c:v> 20-07-09 12:50:40</c:v>
                </c:pt>
                <c:pt idx="2493">
                  <c:v> 20-07-09 12:50:45</c:v>
                </c:pt>
                <c:pt idx="2494">
                  <c:v> 20-07-09 12:50:50</c:v>
                </c:pt>
                <c:pt idx="2495">
                  <c:v> 20-07-09 12:50:55</c:v>
                </c:pt>
                <c:pt idx="2496">
                  <c:v> 20-07-09 12:51:00</c:v>
                </c:pt>
                <c:pt idx="2497">
                  <c:v> 20-07-09 12:51:05</c:v>
                </c:pt>
                <c:pt idx="2498">
                  <c:v> 20-07-09 12:51:10</c:v>
                </c:pt>
                <c:pt idx="2499">
                  <c:v> 20-07-09 12:51:15</c:v>
                </c:pt>
                <c:pt idx="2500">
                  <c:v> 20-07-09 12:51:20</c:v>
                </c:pt>
                <c:pt idx="2501">
                  <c:v> 20-07-09 12:51:25</c:v>
                </c:pt>
                <c:pt idx="2502">
                  <c:v> 20-07-09 12:51:30</c:v>
                </c:pt>
                <c:pt idx="2503">
                  <c:v> 20-07-09 12:51:35</c:v>
                </c:pt>
                <c:pt idx="2504">
                  <c:v> 20-07-09 12:51:40</c:v>
                </c:pt>
                <c:pt idx="2505">
                  <c:v> 20-07-09 12:51:45</c:v>
                </c:pt>
                <c:pt idx="2506">
                  <c:v> 20-07-09 12:51:50</c:v>
                </c:pt>
                <c:pt idx="2507">
                  <c:v> 20-07-09 12:51:55</c:v>
                </c:pt>
                <c:pt idx="2508">
                  <c:v> 20-07-09 12:52:00</c:v>
                </c:pt>
                <c:pt idx="2509">
                  <c:v> 20-07-09 12:52:05</c:v>
                </c:pt>
                <c:pt idx="2510">
                  <c:v> 20-07-09 12:52:10</c:v>
                </c:pt>
                <c:pt idx="2511">
                  <c:v> 20-07-09 12:52:15</c:v>
                </c:pt>
                <c:pt idx="2512">
                  <c:v> 20-07-09 12:52:20</c:v>
                </c:pt>
                <c:pt idx="2513">
                  <c:v> 20-07-09 12:52:25</c:v>
                </c:pt>
                <c:pt idx="2514">
                  <c:v> 20-07-09 12:52:30</c:v>
                </c:pt>
                <c:pt idx="2515">
                  <c:v> 20-07-09 12:52:35</c:v>
                </c:pt>
                <c:pt idx="2516">
                  <c:v> 20-07-09 12:52:40</c:v>
                </c:pt>
                <c:pt idx="2517">
                  <c:v> 20-07-09 12:52:45</c:v>
                </c:pt>
                <c:pt idx="2518">
                  <c:v> 20-07-09 12:52:50</c:v>
                </c:pt>
                <c:pt idx="2519">
                  <c:v> 20-07-09 12:52:55</c:v>
                </c:pt>
                <c:pt idx="2520">
                  <c:v> 20-07-09 12:53:00</c:v>
                </c:pt>
                <c:pt idx="2521">
                  <c:v> 20-07-09 12:53:05</c:v>
                </c:pt>
                <c:pt idx="2522">
                  <c:v> 20-07-09 12:53:10</c:v>
                </c:pt>
                <c:pt idx="2523">
                  <c:v> 20-07-09 12:53:15</c:v>
                </c:pt>
                <c:pt idx="2524">
                  <c:v> 20-07-09 12:53:20</c:v>
                </c:pt>
                <c:pt idx="2525">
                  <c:v> 20-07-09 12:53:25</c:v>
                </c:pt>
                <c:pt idx="2526">
                  <c:v> 20-07-09 12:53:30</c:v>
                </c:pt>
                <c:pt idx="2527">
                  <c:v> 20-07-09 12:53:35</c:v>
                </c:pt>
                <c:pt idx="2528">
                  <c:v> 20-07-09 12:53:40</c:v>
                </c:pt>
                <c:pt idx="2529">
                  <c:v> 20-07-09 12:53:45</c:v>
                </c:pt>
                <c:pt idx="2530">
                  <c:v> 20-07-09 12:53:50</c:v>
                </c:pt>
                <c:pt idx="2531">
                  <c:v> 20-07-09 12:53:55</c:v>
                </c:pt>
                <c:pt idx="2532">
                  <c:v> 20-07-09 12:54:00</c:v>
                </c:pt>
                <c:pt idx="2533">
                  <c:v> 20-07-09 12:54:05</c:v>
                </c:pt>
                <c:pt idx="2534">
                  <c:v> 20-07-09 12:54:10</c:v>
                </c:pt>
                <c:pt idx="2535">
                  <c:v> 20-07-09 12:54:15</c:v>
                </c:pt>
                <c:pt idx="2536">
                  <c:v> 20-07-09 12:54:20</c:v>
                </c:pt>
                <c:pt idx="2537">
                  <c:v> 20-07-09 12:54:25</c:v>
                </c:pt>
                <c:pt idx="2538">
                  <c:v> 20-07-09 12:54:30</c:v>
                </c:pt>
                <c:pt idx="2539">
                  <c:v> 20-07-09 12:54:35</c:v>
                </c:pt>
                <c:pt idx="2540">
                  <c:v> 20-07-09 12:54:40</c:v>
                </c:pt>
                <c:pt idx="2541">
                  <c:v> 20-07-09 12:54:45</c:v>
                </c:pt>
                <c:pt idx="2542">
                  <c:v> 20-07-09 12:54:50</c:v>
                </c:pt>
                <c:pt idx="2543">
                  <c:v> 20-07-09 12:54:55</c:v>
                </c:pt>
                <c:pt idx="2544">
                  <c:v> 20-07-09 12:55:00</c:v>
                </c:pt>
                <c:pt idx="2545">
                  <c:v> 20-07-09 12:55:05</c:v>
                </c:pt>
                <c:pt idx="2546">
                  <c:v> 20-07-09 12:55:10</c:v>
                </c:pt>
                <c:pt idx="2547">
                  <c:v> 20-07-09 12:55:15</c:v>
                </c:pt>
                <c:pt idx="2548">
                  <c:v> 20-07-09 12:55:20</c:v>
                </c:pt>
                <c:pt idx="2549">
                  <c:v> 20-07-09 12:55:25</c:v>
                </c:pt>
                <c:pt idx="2550">
                  <c:v> 20-07-09 12:55:30</c:v>
                </c:pt>
                <c:pt idx="2551">
                  <c:v> 20-07-09 12:55:35</c:v>
                </c:pt>
                <c:pt idx="2552">
                  <c:v> 20-07-09 12:55:40</c:v>
                </c:pt>
                <c:pt idx="2553">
                  <c:v> 20-07-09 12:55:45</c:v>
                </c:pt>
                <c:pt idx="2554">
                  <c:v> 20-07-09 12:55:50</c:v>
                </c:pt>
                <c:pt idx="2555">
                  <c:v> 20-07-09 12:55:55</c:v>
                </c:pt>
                <c:pt idx="2556">
                  <c:v> 20-07-09 12:56:00</c:v>
                </c:pt>
                <c:pt idx="2557">
                  <c:v> 20-07-09 12:56:05</c:v>
                </c:pt>
                <c:pt idx="2558">
                  <c:v> 20-07-09 12:56:10</c:v>
                </c:pt>
                <c:pt idx="2559">
                  <c:v> 20-07-09 12:56:15</c:v>
                </c:pt>
                <c:pt idx="2560">
                  <c:v> 20-07-09 12:56:20</c:v>
                </c:pt>
                <c:pt idx="2561">
                  <c:v> 20-07-09 12:56:25</c:v>
                </c:pt>
                <c:pt idx="2562">
                  <c:v> 20-07-09 12:56:30</c:v>
                </c:pt>
                <c:pt idx="2563">
                  <c:v> 20-07-09 12:56:35</c:v>
                </c:pt>
                <c:pt idx="2564">
                  <c:v> 20-07-09 12:56:40</c:v>
                </c:pt>
                <c:pt idx="2565">
                  <c:v> 20-07-09 12:56:45</c:v>
                </c:pt>
                <c:pt idx="2566">
                  <c:v> 20-07-09 12:56:50</c:v>
                </c:pt>
                <c:pt idx="2567">
                  <c:v> 20-07-09 12:56:55</c:v>
                </c:pt>
                <c:pt idx="2568">
                  <c:v> 20-07-09 12:57:00</c:v>
                </c:pt>
                <c:pt idx="2569">
                  <c:v> 20-07-09 12:57:05</c:v>
                </c:pt>
                <c:pt idx="2570">
                  <c:v> 20-07-09 12:57:10</c:v>
                </c:pt>
                <c:pt idx="2571">
                  <c:v> 20-07-09 12:57:15</c:v>
                </c:pt>
                <c:pt idx="2572">
                  <c:v> 20-07-09 12:57:20</c:v>
                </c:pt>
                <c:pt idx="2573">
                  <c:v> 20-07-09 12:57:25</c:v>
                </c:pt>
                <c:pt idx="2574">
                  <c:v> 20-07-09 12:57:30</c:v>
                </c:pt>
                <c:pt idx="2575">
                  <c:v> 20-07-09 12:57:35</c:v>
                </c:pt>
                <c:pt idx="2576">
                  <c:v> 20-07-09 12:57:40</c:v>
                </c:pt>
                <c:pt idx="2577">
                  <c:v> 20-07-09 12:57:45</c:v>
                </c:pt>
                <c:pt idx="2578">
                  <c:v> 20-07-09 12:57:50</c:v>
                </c:pt>
                <c:pt idx="2579">
                  <c:v> 20-07-09 12:57:55</c:v>
                </c:pt>
                <c:pt idx="2580">
                  <c:v> 20-07-09 12:58:00</c:v>
                </c:pt>
                <c:pt idx="2581">
                  <c:v> 20-07-09 12:58:05</c:v>
                </c:pt>
                <c:pt idx="2582">
                  <c:v> 20-07-09 12:58:10</c:v>
                </c:pt>
                <c:pt idx="2583">
                  <c:v> 20-07-09 12:58:15</c:v>
                </c:pt>
                <c:pt idx="2584">
                  <c:v> 20-07-09 12:58:20</c:v>
                </c:pt>
                <c:pt idx="2585">
                  <c:v> 20-07-09 12:58:25</c:v>
                </c:pt>
                <c:pt idx="2586">
                  <c:v> 20-07-09 12:58:30</c:v>
                </c:pt>
                <c:pt idx="2587">
                  <c:v> 20-07-09 12:58:35</c:v>
                </c:pt>
                <c:pt idx="2588">
                  <c:v> 20-07-09 12:58:40</c:v>
                </c:pt>
                <c:pt idx="2589">
                  <c:v> 20-07-09 12:58:45</c:v>
                </c:pt>
                <c:pt idx="2590">
                  <c:v> 20-07-09 12:58:50</c:v>
                </c:pt>
                <c:pt idx="2591">
                  <c:v> 20-07-09 12:58:55</c:v>
                </c:pt>
                <c:pt idx="2592">
                  <c:v> 20-07-09 12:59:00</c:v>
                </c:pt>
                <c:pt idx="2593">
                  <c:v> 20-07-09 12:59:05</c:v>
                </c:pt>
                <c:pt idx="2594">
                  <c:v> 20-07-09 12:59:10</c:v>
                </c:pt>
                <c:pt idx="2595">
                  <c:v> 20-07-09 12:59:15</c:v>
                </c:pt>
                <c:pt idx="2596">
                  <c:v> 20-07-09 12:59:20</c:v>
                </c:pt>
                <c:pt idx="2597">
                  <c:v> 20-07-09 12:59:25</c:v>
                </c:pt>
                <c:pt idx="2598">
                  <c:v> 20-07-09 12:59:30</c:v>
                </c:pt>
                <c:pt idx="2599">
                  <c:v> 20-07-09 12:59:35</c:v>
                </c:pt>
                <c:pt idx="2600">
                  <c:v> 20-07-09 12:59:40</c:v>
                </c:pt>
                <c:pt idx="2601">
                  <c:v> 20-07-09 12:59:45</c:v>
                </c:pt>
                <c:pt idx="2602">
                  <c:v> 20-07-09 12:59:50</c:v>
                </c:pt>
                <c:pt idx="2603">
                  <c:v> 20-07-09 12:59:55</c:v>
                </c:pt>
                <c:pt idx="2604">
                  <c:v> 20-07-09 01:00:00</c:v>
                </c:pt>
                <c:pt idx="2605">
                  <c:v> 20-07-09 01:00:05</c:v>
                </c:pt>
                <c:pt idx="2606">
                  <c:v> 20-07-09 01:00:10</c:v>
                </c:pt>
                <c:pt idx="2607">
                  <c:v> 20-07-09 01:00:15</c:v>
                </c:pt>
                <c:pt idx="2608">
                  <c:v> 20-07-09 01:00:20</c:v>
                </c:pt>
                <c:pt idx="2609">
                  <c:v> 20-07-09 01:00:25</c:v>
                </c:pt>
                <c:pt idx="2610">
                  <c:v> 20-07-09 01:00:30</c:v>
                </c:pt>
                <c:pt idx="2611">
                  <c:v> 20-07-09 01:00:35</c:v>
                </c:pt>
                <c:pt idx="2612">
                  <c:v> 20-07-09 01:00:40</c:v>
                </c:pt>
                <c:pt idx="2613">
                  <c:v> 20-07-09 01:00:45</c:v>
                </c:pt>
                <c:pt idx="2614">
                  <c:v> 20-07-09 01:00:50</c:v>
                </c:pt>
                <c:pt idx="2615">
                  <c:v> 20-07-09 01:00:55</c:v>
                </c:pt>
                <c:pt idx="2616">
                  <c:v> 20-07-09 01:01:00</c:v>
                </c:pt>
                <c:pt idx="2617">
                  <c:v> 20-07-09 01:01:05</c:v>
                </c:pt>
                <c:pt idx="2618">
                  <c:v> 20-07-09 01:01:10</c:v>
                </c:pt>
                <c:pt idx="2619">
                  <c:v> 20-07-09 01:01:15</c:v>
                </c:pt>
                <c:pt idx="2620">
                  <c:v> 20-07-09 01:01:20</c:v>
                </c:pt>
                <c:pt idx="2621">
                  <c:v> 20-07-09 01:01:25</c:v>
                </c:pt>
                <c:pt idx="2622">
                  <c:v> 20-07-09 01:01:30</c:v>
                </c:pt>
                <c:pt idx="2623">
                  <c:v> 20-07-09 01:01:35</c:v>
                </c:pt>
                <c:pt idx="2624">
                  <c:v> 20-07-09 01:01:40</c:v>
                </c:pt>
                <c:pt idx="2625">
                  <c:v> 20-07-09 01:01:45</c:v>
                </c:pt>
                <c:pt idx="2626">
                  <c:v> 20-07-09 01:01:50</c:v>
                </c:pt>
                <c:pt idx="2627">
                  <c:v> 20-07-09 01:01:55</c:v>
                </c:pt>
                <c:pt idx="2628">
                  <c:v> 20-07-09 01:02:00</c:v>
                </c:pt>
                <c:pt idx="2629">
                  <c:v> 20-07-09 01:02:05</c:v>
                </c:pt>
                <c:pt idx="2630">
                  <c:v> 20-07-09 01:02:10</c:v>
                </c:pt>
                <c:pt idx="2631">
                  <c:v> 20-07-09 01:02:15</c:v>
                </c:pt>
                <c:pt idx="2632">
                  <c:v> 20-07-09 01:02:20</c:v>
                </c:pt>
                <c:pt idx="2633">
                  <c:v> 20-07-09 01:02:25</c:v>
                </c:pt>
                <c:pt idx="2634">
                  <c:v> 20-07-09 01:02:30</c:v>
                </c:pt>
                <c:pt idx="2635">
                  <c:v> 20-07-09 01:02:35</c:v>
                </c:pt>
                <c:pt idx="2636">
                  <c:v> 20-07-09 01:02:40</c:v>
                </c:pt>
                <c:pt idx="2637">
                  <c:v> 20-07-09 01:02:45</c:v>
                </c:pt>
                <c:pt idx="2638">
                  <c:v> 20-07-09 01:02:50</c:v>
                </c:pt>
                <c:pt idx="2639">
                  <c:v> 20-07-09 01:02:55</c:v>
                </c:pt>
                <c:pt idx="2640">
                  <c:v> 20-07-09 01:03:00</c:v>
                </c:pt>
                <c:pt idx="2641">
                  <c:v> 20-07-09 01:03:05</c:v>
                </c:pt>
                <c:pt idx="2642">
                  <c:v> 20-07-09 01:03:10</c:v>
                </c:pt>
                <c:pt idx="2643">
                  <c:v> 20-07-09 01:03:15</c:v>
                </c:pt>
                <c:pt idx="2644">
                  <c:v> 20-07-09 01:03:20</c:v>
                </c:pt>
                <c:pt idx="2645">
                  <c:v> 20-07-09 01:03:25</c:v>
                </c:pt>
                <c:pt idx="2646">
                  <c:v> 20-07-09 01:03:30</c:v>
                </c:pt>
                <c:pt idx="2647">
                  <c:v> 20-07-09 01:03:35</c:v>
                </c:pt>
                <c:pt idx="2648">
                  <c:v> 20-07-09 01:03:40</c:v>
                </c:pt>
                <c:pt idx="2649">
                  <c:v> 20-07-09 01:03:45</c:v>
                </c:pt>
                <c:pt idx="2650">
                  <c:v> 20-07-09 01:03:50</c:v>
                </c:pt>
                <c:pt idx="2651">
                  <c:v> 20-07-09 01:03:55</c:v>
                </c:pt>
                <c:pt idx="2652">
                  <c:v> 20-07-09 01:04:00</c:v>
                </c:pt>
                <c:pt idx="2653">
                  <c:v> 20-07-09 01:04:05</c:v>
                </c:pt>
                <c:pt idx="2654">
                  <c:v> 20-07-09 01:04:10</c:v>
                </c:pt>
                <c:pt idx="2655">
                  <c:v> 20-07-09 01:04:15</c:v>
                </c:pt>
                <c:pt idx="2656">
                  <c:v> 20-07-09 01:04:20</c:v>
                </c:pt>
                <c:pt idx="2657">
                  <c:v> 20-07-09 01:04:25</c:v>
                </c:pt>
                <c:pt idx="2658">
                  <c:v> 20-07-09 01:04:30</c:v>
                </c:pt>
                <c:pt idx="2659">
                  <c:v> 20-07-09 01:04:35</c:v>
                </c:pt>
                <c:pt idx="2660">
                  <c:v> 20-07-09 01:04:40</c:v>
                </c:pt>
                <c:pt idx="2661">
                  <c:v> 20-07-09 01:04:45</c:v>
                </c:pt>
                <c:pt idx="2662">
                  <c:v> 20-07-09 01:04:50</c:v>
                </c:pt>
                <c:pt idx="2663">
                  <c:v> 20-07-09 01:04:55</c:v>
                </c:pt>
                <c:pt idx="2664">
                  <c:v> 20-07-09 01:05:00</c:v>
                </c:pt>
                <c:pt idx="2665">
                  <c:v> 20-07-09 01:05:05</c:v>
                </c:pt>
                <c:pt idx="2666">
                  <c:v> 20-07-09 01:05:10</c:v>
                </c:pt>
                <c:pt idx="2667">
                  <c:v> 20-07-09 01:05:15</c:v>
                </c:pt>
                <c:pt idx="2668">
                  <c:v> 20-07-09 01:05:20</c:v>
                </c:pt>
                <c:pt idx="2669">
                  <c:v> 20-07-09 01:05:25</c:v>
                </c:pt>
                <c:pt idx="2670">
                  <c:v> 20-07-09 01:05:30</c:v>
                </c:pt>
                <c:pt idx="2671">
                  <c:v> 20-07-09 01:05:35</c:v>
                </c:pt>
                <c:pt idx="2672">
                  <c:v> 20-07-09 01:05:40</c:v>
                </c:pt>
                <c:pt idx="2673">
                  <c:v> 20-07-09 01:05:45</c:v>
                </c:pt>
                <c:pt idx="2674">
                  <c:v> 20-07-09 01:05:50</c:v>
                </c:pt>
                <c:pt idx="2675">
                  <c:v> 20-07-09 01:05:55</c:v>
                </c:pt>
                <c:pt idx="2676">
                  <c:v> 20-07-09 01:06:00</c:v>
                </c:pt>
                <c:pt idx="2677">
                  <c:v> 20-07-09 01:06:05</c:v>
                </c:pt>
                <c:pt idx="2678">
                  <c:v> 20-07-09 01:06:10</c:v>
                </c:pt>
                <c:pt idx="2679">
                  <c:v> 20-07-09 01:06:15</c:v>
                </c:pt>
                <c:pt idx="2680">
                  <c:v> 20-07-09 01:06:20</c:v>
                </c:pt>
                <c:pt idx="2681">
                  <c:v> 20-07-09 01:06:25</c:v>
                </c:pt>
                <c:pt idx="2682">
                  <c:v> 20-07-09 01:06:30</c:v>
                </c:pt>
                <c:pt idx="2683">
                  <c:v> 20-07-09 01:06:35</c:v>
                </c:pt>
                <c:pt idx="2684">
                  <c:v> 20-07-09 01:06:40</c:v>
                </c:pt>
                <c:pt idx="2685">
                  <c:v> 20-07-09 01:06:45</c:v>
                </c:pt>
                <c:pt idx="2686">
                  <c:v> 20-07-09 01:06:50</c:v>
                </c:pt>
                <c:pt idx="2687">
                  <c:v> 20-07-09 01:06:55</c:v>
                </c:pt>
                <c:pt idx="2688">
                  <c:v> 20-07-09 01:07:00</c:v>
                </c:pt>
                <c:pt idx="2689">
                  <c:v> 20-07-09 01:07:05</c:v>
                </c:pt>
                <c:pt idx="2690">
                  <c:v> 20-07-09 01:07:10</c:v>
                </c:pt>
                <c:pt idx="2691">
                  <c:v> 20-07-09 01:07:15</c:v>
                </c:pt>
                <c:pt idx="2692">
                  <c:v> 20-07-09 01:07:20</c:v>
                </c:pt>
                <c:pt idx="2693">
                  <c:v> 20-07-09 01:07:25</c:v>
                </c:pt>
                <c:pt idx="2694">
                  <c:v> 20-07-09 01:07:30</c:v>
                </c:pt>
                <c:pt idx="2695">
                  <c:v> 20-07-09 01:07:35</c:v>
                </c:pt>
                <c:pt idx="2696">
                  <c:v> 20-07-09 01:07:40</c:v>
                </c:pt>
                <c:pt idx="2697">
                  <c:v> 20-07-09 01:07:45</c:v>
                </c:pt>
                <c:pt idx="2698">
                  <c:v> 20-07-09 01:07:50</c:v>
                </c:pt>
                <c:pt idx="2699">
                  <c:v> 20-07-09 01:07:55</c:v>
                </c:pt>
                <c:pt idx="2700">
                  <c:v> 20-07-09 01:08:00</c:v>
                </c:pt>
                <c:pt idx="2701">
                  <c:v> 20-07-09 01:08:05</c:v>
                </c:pt>
                <c:pt idx="2702">
                  <c:v> 20-07-09 01:08:10</c:v>
                </c:pt>
                <c:pt idx="2703">
                  <c:v> 20-07-09 01:08:15</c:v>
                </c:pt>
                <c:pt idx="2704">
                  <c:v> 20-07-09 01:08:20</c:v>
                </c:pt>
                <c:pt idx="2705">
                  <c:v> 20-07-09 01:08:25</c:v>
                </c:pt>
                <c:pt idx="2706">
                  <c:v> 20-07-09 01:08:30</c:v>
                </c:pt>
                <c:pt idx="2707">
                  <c:v> 20-07-09 01:08:35</c:v>
                </c:pt>
                <c:pt idx="2708">
                  <c:v> 20-07-09 01:08:40</c:v>
                </c:pt>
                <c:pt idx="2709">
                  <c:v> 20-07-09 01:08:45</c:v>
                </c:pt>
                <c:pt idx="2710">
                  <c:v> 20-07-09 01:08:50</c:v>
                </c:pt>
                <c:pt idx="2711">
                  <c:v> 20-07-09 01:08:55</c:v>
                </c:pt>
                <c:pt idx="2712">
                  <c:v> 20-07-09 01:09:00</c:v>
                </c:pt>
                <c:pt idx="2713">
                  <c:v> 20-07-09 01:09:05</c:v>
                </c:pt>
                <c:pt idx="2714">
                  <c:v> 20-07-09 01:09:10</c:v>
                </c:pt>
                <c:pt idx="2715">
                  <c:v> 20-07-09 01:09:15</c:v>
                </c:pt>
                <c:pt idx="2716">
                  <c:v> 20-07-09 01:09:20</c:v>
                </c:pt>
                <c:pt idx="2717">
                  <c:v> 20-07-09 01:09:25</c:v>
                </c:pt>
                <c:pt idx="2718">
                  <c:v> 20-07-09 01:09:30</c:v>
                </c:pt>
                <c:pt idx="2719">
                  <c:v> 20-07-09 01:09:35</c:v>
                </c:pt>
                <c:pt idx="2720">
                  <c:v> 20-07-09 01:09:40</c:v>
                </c:pt>
                <c:pt idx="2721">
                  <c:v> 20-07-09 01:09:45</c:v>
                </c:pt>
                <c:pt idx="2722">
                  <c:v> 20-07-09 01:09:50</c:v>
                </c:pt>
                <c:pt idx="2723">
                  <c:v> 20-07-09 01:09:55</c:v>
                </c:pt>
                <c:pt idx="2724">
                  <c:v> 20-07-09 01:10:00</c:v>
                </c:pt>
                <c:pt idx="2725">
                  <c:v> 20-07-09 01:10:05</c:v>
                </c:pt>
                <c:pt idx="2726">
                  <c:v> 20-07-09 01:10:10</c:v>
                </c:pt>
                <c:pt idx="2727">
                  <c:v> 20-07-09 01:10:15</c:v>
                </c:pt>
                <c:pt idx="2728">
                  <c:v> 20-07-09 01:10:20</c:v>
                </c:pt>
                <c:pt idx="2729">
                  <c:v> 20-07-09 01:10:25</c:v>
                </c:pt>
                <c:pt idx="2730">
                  <c:v> 20-07-09 01:10:30</c:v>
                </c:pt>
                <c:pt idx="2731">
                  <c:v> 20-07-09 01:10:35</c:v>
                </c:pt>
                <c:pt idx="2732">
                  <c:v> 20-07-09 01:10:40</c:v>
                </c:pt>
                <c:pt idx="2733">
                  <c:v> 20-07-09 01:10:45</c:v>
                </c:pt>
                <c:pt idx="2734">
                  <c:v> 20-07-09 01:10:50</c:v>
                </c:pt>
                <c:pt idx="2735">
                  <c:v> 20-07-09 01:10:55</c:v>
                </c:pt>
                <c:pt idx="2736">
                  <c:v> 20-07-09 01:11:00</c:v>
                </c:pt>
                <c:pt idx="2737">
                  <c:v> 20-07-09 01:11:05</c:v>
                </c:pt>
                <c:pt idx="2738">
                  <c:v> 20-07-09 01:11:10</c:v>
                </c:pt>
                <c:pt idx="2739">
                  <c:v> 20-07-09 01:11:15</c:v>
                </c:pt>
                <c:pt idx="2740">
                  <c:v> 20-07-09 01:11:20</c:v>
                </c:pt>
                <c:pt idx="2741">
                  <c:v> 20-07-09 01:11:25</c:v>
                </c:pt>
                <c:pt idx="2742">
                  <c:v> 20-07-09 01:11:30</c:v>
                </c:pt>
                <c:pt idx="2743">
                  <c:v> 20-07-09 01:11:35</c:v>
                </c:pt>
                <c:pt idx="2744">
                  <c:v> 20-07-09 01:11:40</c:v>
                </c:pt>
                <c:pt idx="2745">
                  <c:v> 20-07-09 01:11:45</c:v>
                </c:pt>
                <c:pt idx="2746">
                  <c:v> 20-07-09 01:11:50</c:v>
                </c:pt>
                <c:pt idx="2747">
                  <c:v> 20-07-09 01:11:55</c:v>
                </c:pt>
                <c:pt idx="2748">
                  <c:v> 20-07-09 01:12:00</c:v>
                </c:pt>
                <c:pt idx="2749">
                  <c:v> 20-07-09 01:12:05</c:v>
                </c:pt>
                <c:pt idx="2750">
                  <c:v> 20-07-09 01:12:10</c:v>
                </c:pt>
                <c:pt idx="2751">
                  <c:v> 20-07-09 01:12:15</c:v>
                </c:pt>
                <c:pt idx="2752">
                  <c:v> 20-07-09 01:12:20</c:v>
                </c:pt>
                <c:pt idx="2753">
                  <c:v> 20-07-09 01:12:25</c:v>
                </c:pt>
                <c:pt idx="2754">
                  <c:v> 20-07-09 01:12:30</c:v>
                </c:pt>
                <c:pt idx="2755">
                  <c:v> 20-07-09 01:12:35</c:v>
                </c:pt>
                <c:pt idx="2756">
                  <c:v> 20-07-09 01:12:40</c:v>
                </c:pt>
                <c:pt idx="2757">
                  <c:v> 20-07-09 01:12:45</c:v>
                </c:pt>
                <c:pt idx="2758">
                  <c:v> 20-07-09 01:12:50</c:v>
                </c:pt>
                <c:pt idx="2759">
                  <c:v> 20-07-09 01:12:55</c:v>
                </c:pt>
                <c:pt idx="2760">
                  <c:v> 20-07-09 01:13:00</c:v>
                </c:pt>
                <c:pt idx="2761">
                  <c:v> 20-07-09 01:13:05</c:v>
                </c:pt>
                <c:pt idx="2762">
                  <c:v> 20-07-09 01:13:10</c:v>
                </c:pt>
                <c:pt idx="2763">
                  <c:v> 20-07-09 01:13:15</c:v>
                </c:pt>
                <c:pt idx="2764">
                  <c:v> 20-07-09 01:13:20</c:v>
                </c:pt>
                <c:pt idx="2765">
                  <c:v> 20-07-09 01:13:25</c:v>
                </c:pt>
                <c:pt idx="2766">
                  <c:v> 20-07-09 01:13:30</c:v>
                </c:pt>
                <c:pt idx="2767">
                  <c:v> 20-07-09 01:13:35</c:v>
                </c:pt>
                <c:pt idx="2768">
                  <c:v> 20-07-09 01:13:40</c:v>
                </c:pt>
                <c:pt idx="2769">
                  <c:v> 20-07-09 01:13:45</c:v>
                </c:pt>
                <c:pt idx="2770">
                  <c:v> 20-07-09 01:13:50</c:v>
                </c:pt>
                <c:pt idx="2771">
                  <c:v> 20-07-09 01:13:55</c:v>
                </c:pt>
                <c:pt idx="2772">
                  <c:v> 20-07-09 01:14:00</c:v>
                </c:pt>
                <c:pt idx="2773">
                  <c:v> 20-07-09 01:14:05</c:v>
                </c:pt>
                <c:pt idx="2774">
                  <c:v> 20-07-09 01:14:10</c:v>
                </c:pt>
                <c:pt idx="2775">
                  <c:v> 20-07-09 01:14:15</c:v>
                </c:pt>
                <c:pt idx="2776">
                  <c:v> 20-07-09 01:14:20</c:v>
                </c:pt>
                <c:pt idx="2777">
                  <c:v> 20-07-09 01:14:25</c:v>
                </c:pt>
                <c:pt idx="2778">
                  <c:v> 20-07-09 01:14:30</c:v>
                </c:pt>
                <c:pt idx="2779">
                  <c:v> 20-07-09 01:14:35</c:v>
                </c:pt>
                <c:pt idx="2780">
                  <c:v> 20-07-09 01:14:40</c:v>
                </c:pt>
                <c:pt idx="2781">
                  <c:v> 20-07-09 01:14:45</c:v>
                </c:pt>
                <c:pt idx="2782">
                  <c:v> 20-07-09 01:14:50</c:v>
                </c:pt>
                <c:pt idx="2783">
                  <c:v> 20-07-09 01:14:55</c:v>
                </c:pt>
                <c:pt idx="2784">
                  <c:v> 20-07-09 01:15:00</c:v>
                </c:pt>
                <c:pt idx="2785">
                  <c:v> 20-07-09 01:15:05</c:v>
                </c:pt>
                <c:pt idx="2786">
                  <c:v> 20-07-09 01:15:10</c:v>
                </c:pt>
                <c:pt idx="2787">
                  <c:v> 20-07-09 01:15:15</c:v>
                </c:pt>
                <c:pt idx="2788">
                  <c:v> 20-07-09 01:15:20</c:v>
                </c:pt>
                <c:pt idx="2789">
                  <c:v> 20-07-09 01:15:25</c:v>
                </c:pt>
                <c:pt idx="2790">
                  <c:v> 20-07-09 01:15:30</c:v>
                </c:pt>
                <c:pt idx="2791">
                  <c:v> 20-07-09 01:15:35</c:v>
                </c:pt>
                <c:pt idx="2792">
                  <c:v> 20-07-09 01:15:40</c:v>
                </c:pt>
                <c:pt idx="2793">
                  <c:v> 20-07-09 01:15:45</c:v>
                </c:pt>
                <c:pt idx="2794">
                  <c:v> 20-07-09 01:15:50</c:v>
                </c:pt>
                <c:pt idx="2795">
                  <c:v> 20-07-09 01:15:55</c:v>
                </c:pt>
                <c:pt idx="2796">
                  <c:v> 20-07-09 01:16:00</c:v>
                </c:pt>
                <c:pt idx="2797">
                  <c:v> 20-07-09 01:16:05</c:v>
                </c:pt>
                <c:pt idx="2798">
                  <c:v> 20-07-09 01:16:10</c:v>
                </c:pt>
                <c:pt idx="2799">
                  <c:v> 20-07-09 01:16:15</c:v>
                </c:pt>
                <c:pt idx="2800">
                  <c:v> 20-07-09 01:16:20</c:v>
                </c:pt>
                <c:pt idx="2801">
                  <c:v> 20-07-09 01:16:25</c:v>
                </c:pt>
                <c:pt idx="2802">
                  <c:v> 20-07-09 01:16:30</c:v>
                </c:pt>
                <c:pt idx="2803">
                  <c:v> 20-07-09 01:16:35</c:v>
                </c:pt>
                <c:pt idx="2804">
                  <c:v> 20-07-09 01:16:40</c:v>
                </c:pt>
                <c:pt idx="2805">
                  <c:v> 20-07-09 01:16:45</c:v>
                </c:pt>
                <c:pt idx="2806">
                  <c:v> 20-07-09 01:16:50</c:v>
                </c:pt>
                <c:pt idx="2807">
                  <c:v> 20-07-09 01:16:55</c:v>
                </c:pt>
                <c:pt idx="2808">
                  <c:v> 20-07-09 01:17:00</c:v>
                </c:pt>
                <c:pt idx="2809">
                  <c:v> 20-07-09 01:17:05</c:v>
                </c:pt>
                <c:pt idx="2810">
                  <c:v> 20-07-09 01:17:10</c:v>
                </c:pt>
                <c:pt idx="2811">
                  <c:v> 20-07-09 01:17:15</c:v>
                </c:pt>
                <c:pt idx="2812">
                  <c:v> 20-07-09 01:17:20</c:v>
                </c:pt>
                <c:pt idx="2813">
                  <c:v> 20-07-09 01:17:25</c:v>
                </c:pt>
                <c:pt idx="2814">
                  <c:v> 20-07-09 01:17:30</c:v>
                </c:pt>
                <c:pt idx="2815">
                  <c:v> 20-07-09 01:17:35</c:v>
                </c:pt>
                <c:pt idx="2816">
                  <c:v> 20-07-09 01:17:40</c:v>
                </c:pt>
                <c:pt idx="2817">
                  <c:v> 20-07-09 01:17:45</c:v>
                </c:pt>
                <c:pt idx="2818">
                  <c:v> 20-07-09 01:17:50</c:v>
                </c:pt>
                <c:pt idx="2819">
                  <c:v> 20-07-09 01:17:55</c:v>
                </c:pt>
                <c:pt idx="2820">
                  <c:v> 20-07-09 01:18:00</c:v>
                </c:pt>
                <c:pt idx="2821">
                  <c:v> 20-07-09 01:18:05</c:v>
                </c:pt>
                <c:pt idx="2822">
                  <c:v> 20-07-09 01:18:10</c:v>
                </c:pt>
                <c:pt idx="2823">
                  <c:v> 20-07-09 01:18:15</c:v>
                </c:pt>
                <c:pt idx="2824">
                  <c:v> 20-07-09 01:18:20</c:v>
                </c:pt>
                <c:pt idx="2825">
                  <c:v> 20-07-09 01:18:25</c:v>
                </c:pt>
                <c:pt idx="2826">
                  <c:v> 20-07-09 01:18:30</c:v>
                </c:pt>
                <c:pt idx="2827">
                  <c:v> 20-07-09 01:18:35</c:v>
                </c:pt>
                <c:pt idx="2828">
                  <c:v> 20-07-09 01:18:40</c:v>
                </c:pt>
                <c:pt idx="2829">
                  <c:v> 20-07-09 01:18:45</c:v>
                </c:pt>
                <c:pt idx="2830">
                  <c:v> 20-07-09 01:18:50</c:v>
                </c:pt>
                <c:pt idx="2831">
                  <c:v> 20-07-09 01:18:55</c:v>
                </c:pt>
                <c:pt idx="2832">
                  <c:v> 20-07-09 01:19:00</c:v>
                </c:pt>
                <c:pt idx="2833">
                  <c:v> 20-07-09 01:19:05</c:v>
                </c:pt>
                <c:pt idx="2834">
                  <c:v> 20-07-09 01:19:10</c:v>
                </c:pt>
                <c:pt idx="2835">
                  <c:v> 20-07-09 01:19:15</c:v>
                </c:pt>
                <c:pt idx="2836">
                  <c:v> 20-07-09 01:19:20</c:v>
                </c:pt>
                <c:pt idx="2837">
                  <c:v> 20-07-09 01:19:25</c:v>
                </c:pt>
                <c:pt idx="2838">
                  <c:v> 20-07-09 01:19:30</c:v>
                </c:pt>
                <c:pt idx="2839">
                  <c:v> 20-07-09 01:19:35</c:v>
                </c:pt>
                <c:pt idx="2840">
                  <c:v> 20-07-09 01:19:40</c:v>
                </c:pt>
                <c:pt idx="2841">
                  <c:v> 20-07-09 01:19:45</c:v>
                </c:pt>
                <c:pt idx="2842">
                  <c:v> 20-07-09 01:19:50</c:v>
                </c:pt>
                <c:pt idx="2843">
                  <c:v> 20-07-09 01:19:55</c:v>
                </c:pt>
                <c:pt idx="2844">
                  <c:v> 20-07-09 01:20:00</c:v>
                </c:pt>
                <c:pt idx="2845">
                  <c:v> 20-07-09 01:20:05</c:v>
                </c:pt>
                <c:pt idx="2846">
                  <c:v> 20-07-09 01:20:10</c:v>
                </c:pt>
                <c:pt idx="2847">
                  <c:v> 20-07-09 01:20:15</c:v>
                </c:pt>
                <c:pt idx="2848">
                  <c:v> 20-07-09 01:20:20</c:v>
                </c:pt>
                <c:pt idx="2849">
                  <c:v> 20-07-09 01:20:25</c:v>
                </c:pt>
                <c:pt idx="2850">
                  <c:v> 20-07-09 01:20:30</c:v>
                </c:pt>
                <c:pt idx="2851">
                  <c:v> 20-07-09 01:20:35</c:v>
                </c:pt>
                <c:pt idx="2852">
                  <c:v> 20-07-09 01:20:40</c:v>
                </c:pt>
                <c:pt idx="2853">
                  <c:v> 20-07-09 01:20:45</c:v>
                </c:pt>
                <c:pt idx="2854">
                  <c:v> 20-07-09 01:20:50</c:v>
                </c:pt>
                <c:pt idx="2855">
                  <c:v> 20-07-09 01:20:55</c:v>
                </c:pt>
                <c:pt idx="2856">
                  <c:v> 20-07-09 01:21:00</c:v>
                </c:pt>
                <c:pt idx="2857">
                  <c:v> 20-07-09 01:21:05</c:v>
                </c:pt>
                <c:pt idx="2858">
                  <c:v> 20-07-09 01:21:10</c:v>
                </c:pt>
                <c:pt idx="2859">
                  <c:v> 20-07-09 01:21:15</c:v>
                </c:pt>
                <c:pt idx="2860">
                  <c:v> 20-07-09 01:21:20</c:v>
                </c:pt>
                <c:pt idx="2861">
                  <c:v> 20-07-09 01:21:25</c:v>
                </c:pt>
                <c:pt idx="2862">
                  <c:v> 20-07-09 01:21:30</c:v>
                </c:pt>
                <c:pt idx="2863">
                  <c:v> 20-07-09 01:21:35</c:v>
                </c:pt>
                <c:pt idx="2864">
                  <c:v> 20-07-09 01:21:40</c:v>
                </c:pt>
                <c:pt idx="2865">
                  <c:v> 20-07-09 01:21:45</c:v>
                </c:pt>
                <c:pt idx="2866">
                  <c:v> 20-07-09 01:21:50</c:v>
                </c:pt>
                <c:pt idx="2867">
                  <c:v> 20-07-09 01:21:55</c:v>
                </c:pt>
                <c:pt idx="2868">
                  <c:v> 20-07-09 01:22:00</c:v>
                </c:pt>
                <c:pt idx="2869">
                  <c:v> 20-07-09 01:22:05</c:v>
                </c:pt>
                <c:pt idx="2870">
                  <c:v> 20-07-09 01:22:10</c:v>
                </c:pt>
                <c:pt idx="2871">
                  <c:v> 20-07-09 01:22:15</c:v>
                </c:pt>
                <c:pt idx="2872">
                  <c:v> 20-07-09 01:22:20</c:v>
                </c:pt>
                <c:pt idx="2873">
                  <c:v> 20-07-09 01:22:25</c:v>
                </c:pt>
                <c:pt idx="2874">
                  <c:v> 20-07-09 01:22:30</c:v>
                </c:pt>
                <c:pt idx="2875">
                  <c:v> 20-07-09 01:22:35</c:v>
                </c:pt>
                <c:pt idx="2876">
                  <c:v> 20-07-09 01:22:40</c:v>
                </c:pt>
                <c:pt idx="2877">
                  <c:v> 20-07-09 01:22:45</c:v>
                </c:pt>
                <c:pt idx="2878">
                  <c:v> 20-07-09 01:22:50</c:v>
                </c:pt>
                <c:pt idx="2879">
                  <c:v> 20-07-09 01:22:55</c:v>
                </c:pt>
                <c:pt idx="2880">
                  <c:v> 20-07-09 01:23:00</c:v>
                </c:pt>
                <c:pt idx="2881">
                  <c:v> 20-07-09 01:23:05</c:v>
                </c:pt>
                <c:pt idx="2882">
                  <c:v> 20-07-09 01:23:10</c:v>
                </c:pt>
                <c:pt idx="2883">
                  <c:v> 20-07-09 01:23:15</c:v>
                </c:pt>
                <c:pt idx="2884">
                  <c:v> 20-07-09 01:23:20</c:v>
                </c:pt>
                <c:pt idx="2885">
                  <c:v> 20-07-09 01:23:25</c:v>
                </c:pt>
                <c:pt idx="2886">
                  <c:v> 20-07-09 01:23:30</c:v>
                </c:pt>
                <c:pt idx="2887">
                  <c:v> 20-07-09 01:23:35</c:v>
                </c:pt>
                <c:pt idx="2888">
                  <c:v> 20-07-09 01:23:40</c:v>
                </c:pt>
                <c:pt idx="2889">
                  <c:v> 20-07-09 01:23:45</c:v>
                </c:pt>
                <c:pt idx="2890">
                  <c:v> 20-07-09 01:23:50</c:v>
                </c:pt>
                <c:pt idx="2891">
                  <c:v> 20-07-09 01:23:55</c:v>
                </c:pt>
                <c:pt idx="2892">
                  <c:v> 20-07-09 01:24:00</c:v>
                </c:pt>
                <c:pt idx="2893">
                  <c:v> 20-07-09 01:24:05</c:v>
                </c:pt>
                <c:pt idx="2894">
                  <c:v> 20-07-09 01:24:10</c:v>
                </c:pt>
                <c:pt idx="2895">
                  <c:v> 20-07-09 01:24:15</c:v>
                </c:pt>
                <c:pt idx="2896">
                  <c:v> 20-07-09 01:24:20</c:v>
                </c:pt>
                <c:pt idx="2897">
                  <c:v> 20-07-09 01:24:25</c:v>
                </c:pt>
                <c:pt idx="2898">
                  <c:v> 20-07-09 01:24:30</c:v>
                </c:pt>
                <c:pt idx="2899">
                  <c:v> 20-07-09 01:24:35</c:v>
                </c:pt>
                <c:pt idx="2900">
                  <c:v> 20-07-09 01:24:40</c:v>
                </c:pt>
                <c:pt idx="2901">
                  <c:v> 20-07-09 01:24:45</c:v>
                </c:pt>
                <c:pt idx="2902">
                  <c:v> 20-07-09 01:24:50</c:v>
                </c:pt>
                <c:pt idx="2903">
                  <c:v> 20-07-09 01:24:55</c:v>
                </c:pt>
                <c:pt idx="2904">
                  <c:v> 20-07-09 01:25:00</c:v>
                </c:pt>
                <c:pt idx="2905">
                  <c:v> 20-07-09 01:25:05</c:v>
                </c:pt>
                <c:pt idx="2906">
                  <c:v> 20-07-09 01:25:10</c:v>
                </c:pt>
                <c:pt idx="2907">
                  <c:v> 20-07-09 01:25:15</c:v>
                </c:pt>
                <c:pt idx="2908">
                  <c:v> 20-07-09 01:25:20</c:v>
                </c:pt>
                <c:pt idx="2909">
                  <c:v> 20-07-09 01:25:25</c:v>
                </c:pt>
                <c:pt idx="2910">
                  <c:v> 20-07-09 01:25:30</c:v>
                </c:pt>
                <c:pt idx="2911">
                  <c:v> 20-07-09 01:25:35</c:v>
                </c:pt>
                <c:pt idx="2912">
                  <c:v> 20-07-09 01:25:40</c:v>
                </c:pt>
                <c:pt idx="2913">
                  <c:v> 20-07-09 01:25:45</c:v>
                </c:pt>
                <c:pt idx="2914">
                  <c:v> 20-07-09 01:25:50</c:v>
                </c:pt>
                <c:pt idx="2915">
                  <c:v> 20-07-09 01:25:55</c:v>
                </c:pt>
                <c:pt idx="2916">
                  <c:v> 20-07-09 01:26:00</c:v>
                </c:pt>
                <c:pt idx="2917">
                  <c:v> 20-07-09 01:26:05</c:v>
                </c:pt>
                <c:pt idx="2918">
                  <c:v> 20-07-09 01:26:10</c:v>
                </c:pt>
                <c:pt idx="2919">
                  <c:v> 20-07-09 01:26:15</c:v>
                </c:pt>
                <c:pt idx="2920">
                  <c:v> 20-07-09 01:26:20</c:v>
                </c:pt>
                <c:pt idx="2921">
                  <c:v> 20-07-09 01:26:25</c:v>
                </c:pt>
                <c:pt idx="2922">
                  <c:v> 20-07-09 01:26:30</c:v>
                </c:pt>
                <c:pt idx="2923">
                  <c:v> 20-07-09 01:26:35</c:v>
                </c:pt>
                <c:pt idx="2924">
                  <c:v> 20-07-09 01:26:40</c:v>
                </c:pt>
                <c:pt idx="2925">
                  <c:v> 20-07-09 01:26:45</c:v>
                </c:pt>
                <c:pt idx="2926">
                  <c:v> 20-07-09 01:26:50</c:v>
                </c:pt>
                <c:pt idx="2927">
                  <c:v> 20-07-09 01:26:55</c:v>
                </c:pt>
                <c:pt idx="2928">
                  <c:v> 20-07-09 01:27:00</c:v>
                </c:pt>
                <c:pt idx="2929">
                  <c:v> 20-07-09 01:27:05</c:v>
                </c:pt>
                <c:pt idx="2930">
                  <c:v> 20-07-09 01:27:10</c:v>
                </c:pt>
                <c:pt idx="2931">
                  <c:v> 20-07-09 01:27:15</c:v>
                </c:pt>
                <c:pt idx="2932">
                  <c:v> 20-07-09 01:27:20</c:v>
                </c:pt>
                <c:pt idx="2933">
                  <c:v> 20-07-09 01:27:25</c:v>
                </c:pt>
                <c:pt idx="2934">
                  <c:v> 20-07-09 01:27:30</c:v>
                </c:pt>
                <c:pt idx="2935">
                  <c:v> 20-07-09 01:27:35</c:v>
                </c:pt>
                <c:pt idx="2936">
                  <c:v> 20-07-09 01:27:40</c:v>
                </c:pt>
                <c:pt idx="2937">
                  <c:v> 20-07-09 01:27:45</c:v>
                </c:pt>
                <c:pt idx="2938">
                  <c:v> 20-07-09 01:27:50</c:v>
                </c:pt>
                <c:pt idx="2939">
                  <c:v> 20-07-09 01:27:55</c:v>
                </c:pt>
                <c:pt idx="2940">
                  <c:v> 20-07-09 01:28:00</c:v>
                </c:pt>
                <c:pt idx="2941">
                  <c:v> 20-07-09 01:28:05</c:v>
                </c:pt>
                <c:pt idx="2942">
                  <c:v> 20-07-09 01:28:10</c:v>
                </c:pt>
                <c:pt idx="2943">
                  <c:v> 20-07-09 01:28:15</c:v>
                </c:pt>
                <c:pt idx="2944">
                  <c:v> 20-07-09 01:28:20</c:v>
                </c:pt>
                <c:pt idx="2945">
                  <c:v> 20-07-09 01:28:25</c:v>
                </c:pt>
                <c:pt idx="2946">
                  <c:v> 20-07-09 01:28:30</c:v>
                </c:pt>
                <c:pt idx="2947">
                  <c:v> 20-07-09 01:28:35</c:v>
                </c:pt>
                <c:pt idx="2948">
                  <c:v> 20-07-09 01:28:40</c:v>
                </c:pt>
                <c:pt idx="2949">
                  <c:v> 20-07-09 01:28:45</c:v>
                </c:pt>
                <c:pt idx="2950">
                  <c:v> 20-07-09 01:28:50</c:v>
                </c:pt>
                <c:pt idx="2951">
                  <c:v> 20-07-09 01:28:55</c:v>
                </c:pt>
                <c:pt idx="2952">
                  <c:v> 20-07-09 01:29:00</c:v>
                </c:pt>
                <c:pt idx="2953">
                  <c:v> 20-07-09 01:29:05</c:v>
                </c:pt>
                <c:pt idx="2954">
                  <c:v> 20-07-09 01:29:10</c:v>
                </c:pt>
                <c:pt idx="2955">
                  <c:v> 20-07-09 01:29:15</c:v>
                </c:pt>
                <c:pt idx="2956">
                  <c:v> 20-07-09 01:29:20</c:v>
                </c:pt>
                <c:pt idx="2957">
                  <c:v> 20-07-09 01:29:25</c:v>
                </c:pt>
                <c:pt idx="2958">
                  <c:v> 20-07-09 01:29:30</c:v>
                </c:pt>
                <c:pt idx="2959">
                  <c:v> 20-07-09 01:29:35</c:v>
                </c:pt>
                <c:pt idx="2960">
                  <c:v> 20-07-09 01:29:40</c:v>
                </c:pt>
                <c:pt idx="2961">
                  <c:v> 20-07-09 01:29:45</c:v>
                </c:pt>
                <c:pt idx="2962">
                  <c:v> 20-07-09 01:29:50</c:v>
                </c:pt>
                <c:pt idx="2963">
                  <c:v> 20-07-09 01:29:55</c:v>
                </c:pt>
                <c:pt idx="2964">
                  <c:v> 20-07-09 01:30:00</c:v>
                </c:pt>
                <c:pt idx="2965">
                  <c:v> 20-07-09 01:30:05</c:v>
                </c:pt>
                <c:pt idx="2966">
                  <c:v> 20-07-09 01:30:10</c:v>
                </c:pt>
                <c:pt idx="2967">
                  <c:v> 20-07-09 01:30:15</c:v>
                </c:pt>
                <c:pt idx="2968">
                  <c:v> 20-07-09 01:30:20</c:v>
                </c:pt>
                <c:pt idx="2969">
                  <c:v> 20-07-09 01:30:25</c:v>
                </c:pt>
                <c:pt idx="2970">
                  <c:v> 20-07-09 01:30:30</c:v>
                </c:pt>
                <c:pt idx="2971">
                  <c:v> 20-07-09 01:30:35</c:v>
                </c:pt>
                <c:pt idx="2972">
                  <c:v> 20-07-09 01:30:40</c:v>
                </c:pt>
                <c:pt idx="2973">
                  <c:v> 20-07-09 01:30:45</c:v>
                </c:pt>
                <c:pt idx="2974">
                  <c:v> 20-07-09 01:30:50</c:v>
                </c:pt>
                <c:pt idx="2975">
                  <c:v> 20-07-09 01:30:55</c:v>
                </c:pt>
                <c:pt idx="2976">
                  <c:v> 20-07-09 01:31:00</c:v>
                </c:pt>
                <c:pt idx="2977">
                  <c:v> 20-07-09 01:31:05</c:v>
                </c:pt>
                <c:pt idx="2978">
                  <c:v> 20-07-09 01:31:10</c:v>
                </c:pt>
                <c:pt idx="2979">
                  <c:v> 20-07-09 01:31:15</c:v>
                </c:pt>
                <c:pt idx="2980">
                  <c:v> 20-07-09 01:31:20</c:v>
                </c:pt>
                <c:pt idx="2981">
                  <c:v> 20-07-09 01:31:25</c:v>
                </c:pt>
                <c:pt idx="2982">
                  <c:v> 20-07-09 01:31:30</c:v>
                </c:pt>
                <c:pt idx="2983">
                  <c:v> 20-07-09 01:31:35</c:v>
                </c:pt>
                <c:pt idx="2984">
                  <c:v> 20-07-09 01:31:40</c:v>
                </c:pt>
                <c:pt idx="2985">
                  <c:v> 20-07-09 01:31:45</c:v>
                </c:pt>
                <c:pt idx="2986">
                  <c:v> 20-07-09 01:31:50</c:v>
                </c:pt>
                <c:pt idx="2987">
                  <c:v> 20-07-09 01:31:55</c:v>
                </c:pt>
                <c:pt idx="2988">
                  <c:v> 20-07-09 01:32:00</c:v>
                </c:pt>
                <c:pt idx="2989">
                  <c:v> 20-07-09 01:32:05</c:v>
                </c:pt>
                <c:pt idx="2990">
                  <c:v> 20-07-09 01:32:10</c:v>
                </c:pt>
                <c:pt idx="2991">
                  <c:v> 20-07-09 01:32:15</c:v>
                </c:pt>
                <c:pt idx="2992">
                  <c:v> 20-07-09 01:32:20</c:v>
                </c:pt>
                <c:pt idx="2993">
                  <c:v> 20-07-09 01:32:25</c:v>
                </c:pt>
                <c:pt idx="2994">
                  <c:v> 20-07-09 01:32:30</c:v>
                </c:pt>
                <c:pt idx="2995">
                  <c:v> 20-07-09 01:32:35</c:v>
                </c:pt>
                <c:pt idx="2996">
                  <c:v> 20-07-09 01:32:40</c:v>
                </c:pt>
                <c:pt idx="2997">
                  <c:v> 20-07-09 01:32:45</c:v>
                </c:pt>
                <c:pt idx="2998">
                  <c:v> 20-07-09 01:32:50</c:v>
                </c:pt>
                <c:pt idx="2999">
                  <c:v> 20-07-09 01:32:55</c:v>
                </c:pt>
                <c:pt idx="3000">
                  <c:v> 20-07-09 01:33:00</c:v>
                </c:pt>
                <c:pt idx="3001">
                  <c:v> 20-07-09 01:33:05</c:v>
                </c:pt>
                <c:pt idx="3002">
                  <c:v> 20-07-09 01:33:10</c:v>
                </c:pt>
                <c:pt idx="3003">
                  <c:v> 20-07-09 01:33:15</c:v>
                </c:pt>
                <c:pt idx="3004">
                  <c:v> 20-07-09 01:33:20</c:v>
                </c:pt>
                <c:pt idx="3005">
                  <c:v> 20-07-09 01:33:25</c:v>
                </c:pt>
                <c:pt idx="3006">
                  <c:v> 20-07-09 01:33:30</c:v>
                </c:pt>
                <c:pt idx="3007">
                  <c:v> 20-07-09 01:33:35</c:v>
                </c:pt>
                <c:pt idx="3008">
                  <c:v> 20-07-09 01:33:40</c:v>
                </c:pt>
                <c:pt idx="3009">
                  <c:v> 20-07-09 01:33:45</c:v>
                </c:pt>
                <c:pt idx="3010">
                  <c:v> 20-07-09 01:33:50</c:v>
                </c:pt>
                <c:pt idx="3011">
                  <c:v> 20-07-09 01:33:55</c:v>
                </c:pt>
                <c:pt idx="3012">
                  <c:v> 20-07-09 01:34:00</c:v>
                </c:pt>
                <c:pt idx="3013">
                  <c:v> 20-07-09 01:34:05</c:v>
                </c:pt>
                <c:pt idx="3014">
                  <c:v> 20-07-09 01:34:10</c:v>
                </c:pt>
                <c:pt idx="3015">
                  <c:v> 20-07-09 01:34:15</c:v>
                </c:pt>
                <c:pt idx="3016">
                  <c:v> 20-07-09 01:34:20</c:v>
                </c:pt>
                <c:pt idx="3017">
                  <c:v> 20-07-09 01:34:25</c:v>
                </c:pt>
                <c:pt idx="3018">
                  <c:v> 20-07-09 01:34:30</c:v>
                </c:pt>
                <c:pt idx="3019">
                  <c:v> 20-07-09 01:34:35</c:v>
                </c:pt>
                <c:pt idx="3020">
                  <c:v> 20-07-09 01:34:40</c:v>
                </c:pt>
                <c:pt idx="3021">
                  <c:v> 20-07-09 01:34:45</c:v>
                </c:pt>
                <c:pt idx="3022">
                  <c:v> 20-07-09 01:34:50</c:v>
                </c:pt>
                <c:pt idx="3023">
                  <c:v> 20-07-09 01:34:55</c:v>
                </c:pt>
                <c:pt idx="3024">
                  <c:v> 20-07-09 01:35:00</c:v>
                </c:pt>
                <c:pt idx="3025">
                  <c:v> 20-07-09 01:35:05</c:v>
                </c:pt>
                <c:pt idx="3026">
                  <c:v> 20-07-09 01:35:10</c:v>
                </c:pt>
                <c:pt idx="3027">
                  <c:v> 20-07-09 01:35:15</c:v>
                </c:pt>
                <c:pt idx="3028">
                  <c:v> 20-07-09 01:35:20</c:v>
                </c:pt>
                <c:pt idx="3029">
                  <c:v> 20-07-09 01:35:25</c:v>
                </c:pt>
                <c:pt idx="3030">
                  <c:v> 20-07-09 01:35:30</c:v>
                </c:pt>
                <c:pt idx="3031">
                  <c:v> 20-07-09 01:35:35</c:v>
                </c:pt>
                <c:pt idx="3032">
                  <c:v> 20-07-09 01:35:40</c:v>
                </c:pt>
                <c:pt idx="3033">
                  <c:v> 20-07-09 01:35:45</c:v>
                </c:pt>
                <c:pt idx="3034">
                  <c:v> 20-07-09 01:35:50</c:v>
                </c:pt>
                <c:pt idx="3035">
                  <c:v> 20-07-09 01:35:55</c:v>
                </c:pt>
                <c:pt idx="3036">
                  <c:v> 20-07-09 01:36:00</c:v>
                </c:pt>
                <c:pt idx="3037">
                  <c:v> 20-07-09 01:36:05</c:v>
                </c:pt>
                <c:pt idx="3038">
                  <c:v> 20-07-09 01:36:10</c:v>
                </c:pt>
                <c:pt idx="3039">
                  <c:v> 20-07-09 01:36:15</c:v>
                </c:pt>
                <c:pt idx="3040">
                  <c:v> 20-07-09 01:36:20</c:v>
                </c:pt>
                <c:pt idx="3041">
                  <c:v> 20-07-09 01:36:25</c:v>
                </c:pt>
                <c:pt idx="3042">
                  <c:v> 20-07-09 01:36:30</c:v>
                </c:pt>
                <c:pt idx="3043">
                  <c:v> 20-07-09 01:36:35</c:v>
                </c:pt>
                <c:pt idx="3044">
                  <c:v> 20-07-09 01:36:40</c:v>
                </c:pt>
                <c:pt idx="3045">
                  <c:v> 20-07-09 01:36:45</c:v>
                </c:pt>
                <c:pt idx="3046">
                  <c:v> 20-07-09 01:36:50</c:v>
                </c:pt>
                <c:pt idx="3047">
                  <c:v> 20-07-09 01:36:55</c:v>
                </c:pt>
                <c:pt idx="3048">
                  <c:v> 20-07-09 01:37:00</c:v>
                </c:pt>
                <c:pt idx="3049">
                  <c:v> 20-07-09 01:37:05</c:v>
                </c:pt>
                <c:pt idx="3050">
                  <c:v> 20-07-09 01:37:10</c:v>
                </c:pt>
                <c:pt idx="3051">
                  <c:v> 20-07-09 01:37:15</c:v>
                </c:pt>
                <c:pt idx="3052">
                  <c:v> 20-07-09 01:37:20</c:v>
                </c:pt>
                <c:pt idx="3053">
                  <c:v> 20-07-09 01:37:25</c:v>
                </c:pt>
                <c:pt idx="3054">
                  <c:v> 20-07-09 01:37:30</c:v>
                </c:pt>
                <c:pt idx="3055">
                  <c:v> 20-07-09 01:37:35</c:v>
                </c:pt>
                <c:pt idx="3056">
                  <c:v> 20-07-09 01:37:40</c:v>
                </c:pt>
                <c:pt idx="3057">
                  <c:v> 20-07-09 01:37:45</c:v>
                </c:pt>
                <c:pt idx="3058">
                  <c:v> 20-07-09 01:37:50</c:v>
                </c:pt>
                <c:pt idx="3059">
                  <c:v> 20-07-09 01:37:55</c:v>
                </c:pt>
                <c:pt idx="3060">
                  <c:v> 20-07-09 01:38:00</c:v>
                </c:pt>
                <c:pt idx="3061">
                  <c:v> 20-07-09 01:38:05</c:v>
                </c:pt>
                <c:pt idx="3062">
                  <c:v> 20-07-09 01:38:10</c:v>
                </c:pt>
                <c:pt idx="3063">
                  <c:v> 20-07-09 01:38:15</c:v>
                </c:pt>
                <c:pt idx="3064">
                  <c:v> 20-07-09 01:38:20</c:v>
                </c:pt>
                <c:pt idx="3065">
                  <c:v> 20-07-09 01:38:25</c:v>
                </c:pt>
                <c:pt idx="3066">
                  <c:v> 20-07-09 01:38:30</c:v>
                </c:pt>
                <c:pt idx="3067">
                  <c:v> 20-07-09 01:38:35</c:v>
                </c:pt>
                <c:pt idx="3068">
                  <c:v> 20-07-09 01:38:40</c:v>
                </c:pt>
                <c:pt idx="3069">
                  <c:v> 20-07-09 01:38:45</c:v>
                </c:pt>
                <c:pt idx="3070">
                  <c:v> 20-07-09 01:38:50</c:v>
                </c:pt>
                <c:pt idx="3071">
                  <c:v> 20-07-09 01:38:55</c:v>
                </c:pt>
                <c:pt idx="3072">
                  <c:v> 20-07-09 01:39:00</c:v>
                </c:pt>
                <c:pt idx="3073">
                  <c:v> 20-07-09 01:39:05</c:v>
                </c:pt>
                <c:pt idx="3074">
                  <c:v> 20-07-09 01:39:10</c:v>
                </c:pt>
                <c:pt idx="3075">
                  <c:v> 20-07-09 01:39:15</c:v>
                </c:pt>
                <c:pt idx="3076">
                  <c:v> 20-07-09 01:39:20</c:v>
                </c:pt>
                <c:pt idx="3077">
                  <c:v> 20-07-09 01:39:25</c:v>
                </c:pt>
                <c:pt idx="3078">
                  <c:v> 20-07-09 01:39:30</c:v>
                </c:pt>
                <c:pt idx="3079">
                  <c:v> 20-07-09 01:39:35</c:v>
                </c:pt>
                <c:pt idx="3080">
                  <c:v> 20-07-09 01:39:40</c:v>
                </c:pt>
                <c:pt idx="3081">
                  <c:v> 20-07-09 01:39:45</c:v>
                </c:pt>
                <c:pt idx="3082">
                  <c:v> 20-07-09 01:39:50</c:v>
                </c:pt>
                <c:pt idx="3083">
                  <c:v> 20-07-09 01:39:55</c:v>
                </c:pt>
                <c:pt idx="3084">
                  <c:v> 20-07-09 01:40:00</c:v>
                </c:pt>
                <c:pt idx="3085">
                  <c:v> 20-07-09 01:40:05</c:v>
                </c:pt>
                <c:pt idx="3086">
                  <c:v> 20-07-09 01:40:10</c:v>
                </c:pt>
                <c:pt idx="3087">
                  <c:v> 20-07-09 01:40:15</c:v>
                </c:pt>
                <c:pt idx="3088">
                  <c:v> 20-07-09 01:40:20</c:v>
                </c:pt>
                <c:pt idx="3089">
                  <c:v> 20-07-09 01:40:25</c:v>
                </c:pt>
                <c:pt idx="3090">
                  <c:v> 20-07-09 01:40:30</c:v>
                </c:pt>
                <c:pt idx="3091">
                  <c:v> 20-07-09 01:40:35</c:v>
                </c:pt>
                <c:pt idx="3092">
                  <c:v> 20-07-09 01:40:40</c:v>
                </c:pt>
                <c:pt idx="3093">
                  <c:v> 20-07-09 01:40:45</c:v>
                </c:pt>
                <c:pt idx="3094">
                  <c:v> 20-07-09 01:40:50</c:v>
                </c:pt>
                <c:pt idx="3095">
                  <c:v> 20-07-09 01:40:55</c:v>
                </c:pt>
                <c:pt idx="3096">
                  <c:v> 20-07-09 01:41:00</c:v>
                </c:pt>
                <c:pt idx="3097">
                  <c:v> 20-07-09 01:41:05</c:v>
                </c:pt>
                <c:pt idx="3098">
                  <c:v> 20-07-09 01:41:10</c:v>
                </c:pt>
                <c:pt idx="3099">
                  <c:v> 20-07-09 01:41:15</c:v>
                </c:pt>
                <c:pt idx="3100">
                  <c:v> 20-07-09 01:41:20</c:v>
                </c:pt>
                <c:pt idx="3101">
                  <c:v> 20-07-09 01:41:25</c:v>
                </c:pt>
                <c:pt idx="3102">
                  <c:v> 20-07-09 01:41:30</c:v>
                </c:pt>
                <c:pt idx="3103">
                  <c:v> 20-07-09 01:41:35</c:v>
                </c:pt>
                <c:pt idx="3104">
                  <c:v> 20-07-09 01:41:40</c:v>
                </c:pt>
                <c:pt idx="3105">
                  <c:v> 20-07-09 01:41:45</c:v>
                </c:pt>
                <c:pt idx="3106">
                  <c:v> 20-07-09 01:41:50</c:v>
                </c:pt>
                <c:pt idx="3107">
                  <c:v> 20-07-09 01:41:55</c:v>
                </c:pt>
                <c:pt idx="3108">
                  <c:v> 20-07-09 01:42:00</c:v>
                </c:pt>
                <c:pt idx="3109">
                  <c:v> 20-07-09 01:42:05</c:v>
                </c:pt>
                <c:pt idx="3110">
                  <c:v> 20-07-09 01:42:10</c:v>
                </c:pt>
                <c:pt idx="3111">
                  <c:v> 20-07-09 01:42:15</c:v>
                </c:pt>
                <c:pt idx="3112">
                  <c:v> 20-07-09 01:42:20</c:v>
                </c:pt>
                <c:pt idx="3113">
                  <c:v> 20-07-09 01:42:25</c:v>
                </c:pt>
                <c:pt idx="3114">
                  <c:v> 20-07-09 01:42:30</c:v>
                </c:pt>
                <c:pt idx="3115">
                  <c:v> 20-07-09 01:42:35</c:v>
                </c:pt>
                <c:pt idx="3116">
                  <c:v> 20-07-09 01:42:40</c:v>
                </c:pt>
                <c:pt idx="3117">
                  <c:v> 20-07-09 01:42:45</c:v>
                </c:pt>
                <c:pt idx="3118">
                  <c:v> 20-07-09 01:42:50</c:v>
                </c:pt>
                <c:pt idx="3119">
                  <c:v> 20-07-09 01:42:55</c:v>
                </c:pt>
                <c:pt idx="3120">
                  <c:v> 20-07-09 01:43:00</c:v>
                </c:pt>
                <c:pt idx="3121">
                  <c:v> 20-07-09 01:43:05</c:v>
                </c:pt>
                <c:pt idx="3122">
                  <c:v> 20-07-09 01:43:10</c:v>
                </c:pt>
                <c:pt idx="3123">
                  <c:v> 20-07-09 01:43:15</c:v>
                </c:pt>
                <c:pt idx="3124">
                  <c:v> 20-07-09 01:43:20</c:v>
                </c:pt>
                <c:pt idx="3125">
                  <c:v> 20-07-09 01:43:25</c:v>
                </c:pt>
                <c:pt idx="3126">
                  <c:v> 20-07-09 01:43:30</c:v>
                </c:pt>
                <c:pt idx="3127">
                  <c:v> 20-07-09 01:43:35</c:v>
                </c:pt>
                <c:pt idx="3128">
                  <c:v> 20-07-09 01:43:40</c:v>
                </c:pt>
                <c:pt idx="3129">
                  <c:v> 20-07-09 01:43:45</c:v>
                </c:pt>
                <c:pt idx="3130">
                  <c:v> 20-07-09 01:43:50</c:v>
                </c:pt>
                <c:pt idx="3131">
                  <c:v> 20-07-09 01:43:55</c:v>
                </c:pt>
                <c:pt idx="3132">
                  <c:v> 20-07-09 01:44:00</c:v>
                </c:pt>
                <c:pt idx="3133">
                  <c:v> 20-07-09 01:44:05</c:v>
                </c:pt>
                <c:pt idx="3134">
                  <c:v> 20-07-09 01:44:10</c:v>
                </c:pt>
                <c:pt idx="3135">
                  <c:v> 20-07-09 01:44:15</c:v>
                </c:pt>
                <c:pt idx="3136">
                  <c:v> 20-07-09 01:44:20</c:v>
                </c:pt>
                <c:pt idx="3137">
                  <c:v> 20-07-09 01:44:25</c:v>
                </c:pt>
                <c:pt idx="3138">
                  <c:v> 20-07-09 01:44:30</c:v>
                </c:pt>
                <c:pt idx="3139">
                  <c:v> 20-07-09 01:44:35</c:v>
                </c:pt>
                <c:pt idx="3140">
                  <c:v> 20-07-09 01:44:40</c:v>
                </c:pt>
                <c:pt idx="3141">
                  <c:v> 20-07-09 01:44:45</c:v>
                </c:pt>
                <c:pt idx="3142">
                  <c:v> 20-07-09 01:44:50</c:v>
                </c:pt>
                <c:pt idx="3143">
                  <c:v> 20-07-09 01:44:55</c:v>
                </c:pt>
                <c:pt idx="3144">
                  <c:v> 20-07-09 01:45:00</c:v>
                </c:pt>
                <c:pt idx="3145">
                  <c:v> 20-07-09 01:45:05</c:v>
                </c:pt>
                <c:pt idx="3146">
                  <c:v> 20-07-09 01:45:10</c:v>
                </c:pt>
                <c:pt idx="3147">
                  <c:v> 20-07-09 01:45:15</c:v>
                </c:pt>
                <c:pt idx="3148">
                  <c:v> 20-07-09 01:45:20</c:v>
                </c:pt>
                <c:pt idx="3149">
                  <c:v> 20-07-09 01:45:25</c:v>
                </c:pt>
                <c:pt idx="3150">
                  <c:v> 20-07-09 01:45:30</c:v>
                </c:pt>
                <c:pt idx="3151">
                  <c:v> 20-07-09 01:45:35</c:v>
                </c:pt>
                <c:pt idx="3152">
                  <c:v> 20-07-09 01:45:40</c:v>
                </c:pt>
                <c:pt idx="3153">
                  <c:v> 20-07-09 01:45:45</c:v>
                </c:pt>
                <c:pt idx="3154">
                  <c:v> 20-07-09 01:45:50</c:v>
                </c:pt>
                <c:pt idx="3155">
                  <c:v> 20-07-09 01:45:55</c:v>
                </c:pt>
                <c:pt idx="3156">
                  <c:v> 20-07-09 01:46:00</c:v>
                </c:pt>
                <c:pt idx="3157">
                  <c:v> 20-07-09 01:46:05</c:v>
                </c:pt>
                <c:pt idx="3158">
                  <c:v> 20-07-09 01:46:10</c:v>
                </c:pt>
                <c:pt idx="3159">
                  <c:v> 20-07-09 01:46:15</c:v>
                </c:pt>
                <c:pt idx="3160">
                  <c:v> 20-07-09 01:46:20</c:v>
                </c:pt>
                <c:pt idx="3161">
                  <c:v> 20-07-09 01:46:25</c:v>
                </c:pt>
                <c:pt idx="3162">
                  <c:v> 20-07-09 01:46:30</c:v>
                </c:pt>
                <c:pt idx="3163">
                  <c:v> 20-07-09 01:46:35</c:v>
                </c:pt>
                <c:pt idx="3164">
                  <c:v> 20-07-09 01:46:40</c:v>
                </c:pt>
                <c:pt idx="3165">
                  <c:v> 20-07-09 01:46:45</c:v>
                </c:pt>
                <c:pt idx="3166">
                  <c:v> 20-07-09 01:46:50</c:v>
                </c:pt>
                <c:pt idx="3167">
                  <c:v> 20-07-09 01:46:55</c:v>
                </c:pt>
                <c:pt idx="3168">
                  <c:v> 20-07-09 01:47:00</c:v>
                </c:pt>
                <c:pt idx="3169">
                  <c:v> 20-07-09 01:47:05</c:v>
                </c:pt>
                <c:pt idx="3170">
                  <c:v> 20-07-09 01:47:10</c:v>
                </c:pt>
                <c:pt idx="3171">
                  <c:v> 20-07-09 01:47:15</c:v>
                </c:pt>
                <c:pt idx="3172">
                  <c:v> 20-07-09 01:47:20</c:v>
                </c:pt>
                <c:pt idx="3173">
                  <c:v> 20-07-09 01:47:25</c:v>
                </c:pt>
                <c:pt idx="3174">
                  <c:v> 20-07-09 01:47:30</c:v>
                </c:pt>
                <c:pt idx="3175">
                  <c:v> 20-07-09 01:47:35</c:v>
                </c:pt>
                <c:pt idx="3176">
                  <c:v> 20-07-09 01:47:40</c:v>
                </c:pt>
                <c:pt idx="3177">
                  <c:v> 20-07-09 01:47:45</c:v>
                </c:pt>
                <c:pt idx="3178">
                  <c:v> 20-07-09 01:47:50</c:v>
                </c:pt>
                <c:pt idx="3179">
                  <c:v> 20-07-09 01:47:55</c:v>
                </c:pt>
                <c:pt idx="3180">
                  <c:v> 20-07-09 01:48:00</c:v>
                </c:pt>
                <c:pt idx="3181">
                  <c:v> 20-07-09 01:48:05</c:v>
                </c:pt>
                <c:pt idx="3182">
                  <c:v> 20-07-09 01:48:10</c:v>
                </c:pt>
                <c:pt idx="3183">
                  <c:v> 20-07-09 01:48:15</c:v>
                </c:pt>
                <c:pt idx="3184">
                  <c:v> 20-07-09 01:48:20</c:v>
                </c:pt>
                <c:pt idx="3185">
                  <c:v> 20-07-09 01:48:25</c:v>
                </c:pt>
                <c:pt idx="3186">
                  <c:v> 20-07-09 01:48:30</c:v>
                </c:pt>
                <c:pt idx="3187">
                  <c:v> 20-07-09 01:48:35</c:v>
                </c:pt>
                <c:pt idx="3188">
                  <c:v> 20-07-09 01:48:40</c:v>
                </c:pt>
                <c:pt idx="3189">
                  <c:v> 20-07-09 01:48:45</c:v>
                </c:pt>
                <c:pt idx="3190">
                  <c:v> 20-07-09 01:48:50</c:v>
                </c:pt>
                <c:pt idx="3191">
                  <c:v> 20-07-09 01:48:55</c:v>
                </c:pt>
                <c:pt idx="3192">
                  <c:v> 20-07-09 01:49:00</c:v>
                </c:pt>
                <c:pt idx="3193">
                  <c:v> 20-07-09 01:49:05</c:v>
                </c:pt>
                <c:pt idx="3194">
                  <c:v> 20-07-09 01:49:10</c:v>
                </c:pt>
                <c:pt idx="3195">
                  <c:v> 20-07-09 01:49:15</c:v>
                </c:pt>
                <c:pt idx="3196">
                  <c:v> 20-07-09 01:49:20</c:v>
                </c:pt>
                <c:pt idx="3197">
                  <c:v> 20-07-09 01:49:25</c:v>
                </c:pt>
                <c:pt idx="3198">
                  <c:v> 20-07-09 01:49:30</c:v>
                </c:pt>
                <c:pt idx="3199">
                  <c:v> 20-07-09 01:49:35</c:v>
                </c:pt>
                <c:pt idx="3200">
                  <c:v> 20-07-09 01:49:40</c:v>
                </c:pt>
                <c:pt idx="3201">
                  <c:v> 20-07-09 01:49:45</c:v>
                </c:pt>
                <c:pt idx="3202">
                  <c:v> 20-07-09 01:49:50</c:v>
                </c:pt>
                <c:pt idx="3203">
                  <c:v> 20-07-09 01:49:55</c:v>
                </c:pt>
                <c:pt idx="3204">
                  <c:v> 20-07-09 01:50:00</c:v>
                </c:pt>
                <c:pt idx="3205">
                  <c:v> 20-07-09 01:50:05</c:v>
                </c:pt>
                <c:pt idx="3206">
                  <c:v> 20-07-09 01:50:10</c:v>
                </c:pt>
                <c:pt idx="3207">
                  <c:v> 20-07-09 01:50:15</c:v>
                </c:pt>
                <c:pt idx="3208">
                  <c:v> 20-07-09 01:50:20</c:v>
                </c:pt>
                <c:pt idx="3209">
                  <c:v> 20-07-09 01:50:25</c:v>
                </c:pt>
                <c:pt idx="3210">
                  <c:v> 20-07-09 01:50:30</c:v>
                </c:pt>
                <c:pt idx="3211">
                  <c:v> 20-07-09 01:50:35</c:v>
                </c:pt>
                <c:pt idx="3212">
                  <c:v> 20-07-09 01:50:40</c:v>
                </c:pt>
                <c:pt idx="3213">
                  <c:v> 20-07-09 01:50:45</c:v>
                </c:pt>
                <c:pt idx="3214">
                  <c:v> 20-07-09 01:50:50</c:v>
                </c:pt>
                <c:pt idx="3215">
                  <c:v> 20-07-09 01:50:55</c:v>
                </c:pt>
                <c:pt idx="3216">
                  <c:v> 20-07-09 01:51:00</c:v>
                </c:pt>
                <c:pt idx="3217">
                  <c:v> 20-07-09 01:51:05</c:v>
                </c:pt>
                <c:pt idx="3218">
                  <c:v> 20-07-09 01:51:10</c:v>
                </c:pt>
                <c:pt idx="3219">
                  <c:v> 20-07-09 01:51:15</c:v>
                </c:pt>
                <c:pt idx="3220">
                  <c:v> 20-07-09 01:51:20</c:v>
                </c:pt>
                <c:pt idx="3221">
                  <c:v> 20-07-09 01:51:25</c:v>
                </c:pt>
                <c:pt idx="3222">
                  <c:v> 20-07-09 01:51:30</c:v>
                </c:pt>
                <c:pt idx="3223">
                  <c:v> 20-07-09 01:51:35</c:v>
                </c:pt>
                <c:pt idx="3224">
                  <c:v> 20-07-09 01:51:40</c:v>
                </c:pt>
                <c:pt idx="3225">
                  <c:v> 20-07-09 01:51:45</c:v>
                </c:pt>
                <c:pt idx="3226">
                  <c:v> 20-07-09 01:51:50</c:v>
                </c:pt>
                <c:pt idx="3227">
                  <c:v> 20-07-09 01:51:55</c:v>
                </c:pt>
                <c:pt idx="3228">
                  <c:v> 20-07-09 01:52:00</c:v>
                </c:pt>
                <c:pt idx="3229">
                  <c:v> 20-07-09 01:52:05</c:v>
                </c:pt>
                <c:pt idx="3230">
                  <c:v> 20-07-09 01:52:10</c:v>
                </c:pt>
                <c:pt idx="3231">
                  <c:v> 20-07-09 01:52:15</c:v>
                </c:pt>
                <c:pt idx="3232">
                  <c:v> 20-07-09 01:52:20</c:v>
                </c:pt>
                <c:pt idx="3233">
                  <c:v> 20-07-09 01:52:25</c:v>
                </c:pt>
                <c:pt idx="3234">
                  <c:v> 20-07-09 01:52:30</c:v>
                </c:pt>
                <c:pt idx="3235">
                  <c:v> 20-07-09 01:52:35</c:v>
                </c:pt>
                <c:pt idx="3236">
                  <c:v> 20-07-09 01:52:40</c:v>
                </c:pt>
                <c:pt idx="3237">
                  <c:v> 20-07-09 01:52:45</c:v>
                </c:pt>
                <c:pt idx="3238">
                  <c:v> 20-07-09 01:52:50</c:v>
                </c:pt>
                <c:pt idx="3239">
                  <c:v> 20-07-09 01:52:55</c:v>
                </c:pt>
                <c:pt idx="3240">
                  <c:v> 20-07-09 01:53:00</c:v>
                </c:pt>
                <c:pt idx="3241">
                  <c:v> 20-07-09 01:53:05</c:v>
                </c:pt>
                <c:pt idx="3242">
                  <c:v> 20-07-09 01:53:10</c:v>
                </c:pt>
                <c:pt idx="3243">
                  <c:v> 20-07-09 01:53:15</c:v>
                </c:pt>
                <c:pt idx="3244">
                  <c:v> 20-07-09 01:53:20</c:v>
                </c:pt>
                <c:pt idx="3245">
                  <c:v> 20-07-09 01:53:25</c:v>
                </c:pt>
                <c:pt idx="3246">
                  <c:v> 20-07-09 01:53:30</c:v>
                </c:pt>
                <c:pt idx="3247">
                  <c:v> 20-07-09 01:53:35</c:v>
                </c:pt>
                <c:pt idx="3248">
                  <c:v> 20-07-09 01:53:40</c:v>
                </c:pt>
                <c:pt idx="3249">
                  <c:v> 20-07-09 01:53:45</c:v>
                </c:pt>
                <c:pt idx="3250">
                  <c:v> 20-07-09 01:53:50</c:v>
                </c:pt>
                <c:pt idx="3251">
                  <c:v> 20-07-09 01:53:55</c:v>
                </c:pt>
                <c:pt idx="3252">
                  <c:v> 20-07-09 01:54:00</c:v>
                </c:pt>
                <c:pt idx="3253">
                  <c:v> 20-07-09 01:54:05</c:v>
                </c:pt>
                <c:pt idx="3254">
                  <c:v> 20-07-09 01:54:10</c:v>
                </c:pt>
                <c:pt idx="3255">
                  <c:v> 20-07-09 01:54:15</c:v>
                </c:pt>
                <c:pt idx="3256">
                  <c:v> 20-07-09 01:54:20</c:v>
                </c:pt>
                <c:pt idx="3257">
                  <c:v> 20-07-09 01:54:25</c:v>
                </c:pt>
                <c:pt idx="3258">
                  <c:v> 20-07-09 01:54:30</c:v>
                </c:pt>
                <c:pt idx="3259">
                  <c:v> 20-07-09 01:54:35</c:v>
                </c:pt>
                <c:pt idx="3260">
                  <c:v> 20-07-09 01:54:40</c:v>
                </c:pt>
                <c:pt idx="3261">
                  <c:v> 20-07-09 01:54:45</c:v>
                </c:pt>
                <c:pt idx="3262">
                  <c:v> 20-07-09 01:54:50</c:v>
                </c:pt>
                <c:pt idx="3263">
                  <c:v> 20-07-09 01:54:55</c:v>
                </c:pt>
                <c:pt idx="3264">
                  <c:v> 20-07-09 01:55:00</c:v>
                </c:pt>
                <c:pt idx="3265">
                  <c:v> 20-07-09 01:55:05</c:v>
                </c:pt>
                <c:pt idx="3266">
                  <c:v> 20-07-09 01:55:10</c:v>
                </c:pt>
                <c:pt idx="3267">
                  <c:v> 20-07-09 01:55:15</c:v>
                </c:pt>
                <c:pt idx="3268">
                  <c:v> 20-07-09 01:55:20</c:v>
                </c:pt>
                <c:pt idx="3269">
                  <c:v> 20-07-09 01:55:25</c:v>
                </c:pt>
                <c:pt idx="3270">
                  <c:v> 20-07-09 01:55:30</c:v>
                </c:pt>
                <c:pt idx="3271">
                  <c:v> 20-07-09 01:55:35</c:v>
                </c:pt>
                <c:pt idx="3272">
                  <c:v> 20-07-09 01:55:40</c:v>
                </c:pt>
                <c:pt idx="3273">
                  <c:v> 20-07-09 01:55:45</c:v>
                </c:pt>
                <c:pt idx="3274">
                  <c:v> 20-07-09 01:55:50</c:v>
                </c:pt>
                <c:pt idx="3275">
                  <c:v> 20-07-09 01:55:55</c:v>
                </c:pt>
                <c:pt idx="3276">
                  <c:v> 20-07-09 01:56:00</c:v>
                </c:pt>
                <c:pt idx="3277">
                  <c:v> 20-07-09 01:56:05</c:v>
                </c:pt>
                <c:pt idx="3278">
                  <c:v> 20-07-09 01:56:10</c:v>
                </c:pt>
                <c:pt idx="3279">
                  <c:v> 20-07-09 01:56:15</c:v>
                </c:pt>
                <c:pt idx="3280">
                  <c:v> 20-07-09 01:56:20</c:v>
                </c:pt>
                <c:pt idx="3281">
                  <c:v> 20-07-09 01:56:25</c:v>
                </c:pt>
                <c:pt idx="3282">
                  <c:v> 20-07-09 01:56:30</c:v>
                </c:pt>
                <c:pt idx="3283">
                  <c:v> 20-07-09 01:56:35</c:v>
                </c:pt>
                <c:pt idx="3284">
                  <c:v> 20-07-09 01:56:40</c:v>
                </c:pt>
                <c:pt idx="3285">
                  <c:v> 20-07-09 01:56:45</c:v>
                </c:pt>
                <c:pt idx="3286">
                  <c:v> 20-07-09 01:56:50</c:v>
                </c:pt>
                <c:pt idx="3287">
                  <c:v> 20-07-09 01:56:55</c:v>
                </c:pt>
                <c:pt idx="3288">
                  <c:v> 20-07-09 01:57:00</c:v>
                </c:pt>
                <c:pt idx="3289">
                  <c:v> 20-07-09 01:57:05</c:v>
                </c:pt>
                <c:pt idx="3290">
                  <c:v> 20-07-09 01:57:10</c:v>
                </c:pt>
                <c:pt idx="3291">
                  <c:v> 20-07-09 01:57:15</c:v>
                </c:pt>
                <c:pt idx="3292">
                  <c:v> 20-07-09 01:57:20</c:v>
                </c:pt>
                <c:pt idx="3293">
                  <c:v> 20-07-09 01:57:25</c:v>
                </c:pt>
                <c:pt idx="3294">
                  <c:v> 20-07-09 01:57:30</c:v>
                </c:pt>
                <c:pt idx="3295">
                  <c:v> 20-07-09 01:57:35</c:v>
                </c:pt>
                <c:pt idx="3296">
                  <c:v> 20-07-09 01:57:40</c:v>
                </c:pt>
                <c:pt idx="3297">
                  <c:v> 20-07-09 01:57:45</c:v>
                </c:pt>
                <c:pt idx="3298">
                  <c:v> 20-07-09 01:57:50</c:v>
                </c:pt>
                <c:pt idx="3299">
                  <c:v> 20-07-09 01:57:55</c:v>
                </c:pt>
                <c:pt idx="3300">
                  <c:v> 20-07-09 01:58:00</c:v>
                </c:pt>
                <c:pt idx="3301">
                  <c:v> 20-07-09 01:58:05</c:v>
                </c:pt>
                <c:pt idx="3302">
                  <c:v> 20-07-09 01:58:10</c:v>
                </c:pt>
                <c:pt idx="3303">
                  <c:v> 20-07-09 01:58:15</c:v>
                </c:pt>
                <c:pt idx="3304">
                  <c:v> 20-07-09 01:58:20</c:v>
                </c:pt>
                <c:pt idx="3305">
                  <c:v> 20-07-09 01:58:25</c:v>
                </c:pt>
                <c:pt idx="3306">
                  <c:v> 20-07-09 01:58:30</c:v>
                </c:pt>
                <c:pt idx="3307">
                  <c:v> 20-07-09 01:58:35</c:v>
                </c:pt>
                <c:pt idx="3308">
                  <c:v> 20-07-09 01:58:40</c:v>
                </c:pt>
                <c:pt idx="3309">
                  <c:v> 20-07-09 01:58:45</c:v>
                </c:pt>
                <c:pt idx="3310">
                  <c:v> 20-07-09 01:58:50</c:v>
                </c:pt>
                <c:pt idx="3311">
                  <c:v> 20-07-09 01:58:55</c:v>
                </c:pt>
                <c:pt idx="3312">
                  <c:v> 20-07-09 01:59:00</c:v>
                </c:pt>
                <c:pt idx="3313">
                  <c:v> 20-07-09 01:59:05</c:v>
                </c:pt>
                <c:pt idx="3314">
                  <c:v> 20-07-09 01:59:10</c:v>
                </c:pt>
                <c:pt idx="3315">
                  <c:v> 20-07-09 01:59:15</c:v>
                </c:pt>
                <c:pt idx="3316">
                  <c:v> 20-07-09 01:59:20</c:v>
                </c:pt>
                <c:pt idx="3317">
                  <c:v> 20-07-09 01:59:25</c:v>
                </c:pt>
                <c:pt idx="3318">
                  <c:v> 20-07-09 01:59:30</c:v>
                </c:pt>
                <c:pt idx="3319">
                  <c:v> 20-07-09 01:59:35</c:v>
                </c:pt>
                <c:pt idx="3320">
                  <c:v> 20-07-09 01:59:40</c:v>
                </c:pt>
                <c:pt idx="3321">
                  <c:v> 20-07-09 01:59:45</c:v>
                </c:pt>
                <c:pt idx="3322">
                  <c:v> 20-07-09 01:59:50</c:v>
                </c:pt>
                <c:pt idx="3323">
                  <c:v> 20-07-09 01:59:55</c:v>
                </c:pt>
                <c:pt idx="3324">
                  <c:v> 20-07-09 02:00:00</c:v>
                </c:pt>
                <c:pt idx="3325">
                  <c:v> 20-07-09 02:00:05</c:v>
                </c:pt>
                <c:pt idx="3326">
                  <c:v> 20-07-09 02:00:10</c:v>
                </c:pt>
                <c:pt idx="3327">
                  <c:v> 20-07-09 02:00:15</c:v>
                </c:pt>
                <c:pt idx="3328">
                  <c:v> 20-07-09 02:00:20</c:v>
                </c:pt>
                <c:pt idx="3329">
                  <c:v> 20-07-09 02:00:25</c:v>
                </c:pt>
                <c:pt idx="3330">
                  <c:v> 20-07-09 02:00:30</c:v>
                </c:pt>
                <c:pt idx="3331">
                  <c:v> 20-07-09 02:00:35</c:v>
                </c:pt>
                <c:pt idx="3332">
                  <c:v> 20-07-09 02:00:40</c:v>
                </c:pt>
                <c:pt idx="3333">
                  <c:v> 20-07-09 02:00:45</c:v>
                </c:pt>
                <c:pt idx="3334">
                  <c:v> 20-07-09 02:00:50</c:v>
                </c:pt>
                <c:pt idx="3335">
                  <c:v> 20-07-09 02:00:55</c:v>
                </c:pt>
                <c:pt idx="3336">
                  <c:v> 20-07-09 02:01:00</c:v>
                </c:pt>
                <c:pt idx="3337">
                  <c:v> 20-07-09 02:01:05</c:v>
                </c:pt>
                <c:pt idx="3338">
                  <c:v> 20-07-09 02:01:10</c:v>
                </c:pt>
                <c:pt idx="3339">
                  <c:v> 20-07-09 02:01:15</c:v>
                </c:pt>
                <c:pt idx="3340">
                  <c:v> 20-07-09 02:01:20</c:v>
                </c:pt>
                <c:pt idx="3341">
                  <c:v> 20-07-09 02:01:25</c:v>
                </c:pt>
                <c:pt idx="3342">
                  <c:v> 20-07-09 02:01:30</c:v>
                </c:pt>
                <c:pt idx="3343">
                  <c:v> 20-07-09 02:01:35</c:v>
                </c:pt>
                <c:pt idx="3344">
                  <c:v> 20-07-09 02:01:40</c:v>
                </c:pt>
                <c:pt idx="3345">
                  <c:v> 20-07-09 02:01:45</c:v>
                </c:pt>
                <c:pt idx="3346">
                  <c:v> 20-07-09 02:01:50</c:v>
                </c:pt>
                <c:pt idx="3347">
                  <c:v> 20-07-09 02:01:55</c:v>
                </c:pt>
                <c:pt idx="3348">
                  <c:v> 20-07-09 02:02:00</c:v>
                </c:pt>
                <c:pt idx="3349">
                  <c:v> 20-07-09 02:02:05</c:v>
                </c:pt>
                <c:pt idx="3350">
                  <c:v> 20-07-09 02:02:10</c:v>
                </c:pt>
                <c:pt idx="3351">
                  <c:v> 20-07-09 02:02:15</c:v>
                </c:pt>
                <c:pt idx="3352">
                  <c:v> 20-07-09 02:02:20</c:v>
                </c:pt>
                <c:pt idx="3353">
                  <c:v> 20-07-09 02:02:25</c:v>
                </c:pt>
                <c:pt idx="3354">
                  <c:v> 20-07-09 02:02:30</c:v>
                </c:pt>
                <c:pt idx="3355">
                  <c:v> 20-07-09 02:02:35</c:v>
                </c:pt>
                <c:pt idx="3356">
                  <c:v> 20-07-09 02:02:40</c:v>
                </c:pt>
                <c:pt idx="3357">
                  <c:v> 20-07-09 02:02:45</c:v>
                </c:pt>
                <c:pt idx="3358">
                  <c:v> 20-07-09 02:02:50</c:v>
                </c:pt>
                <c:pt idx="3359">
                  <c:v> 20-07-09 02:02:55</c:v>
                </c:pt>
                <c:pt idx="3360">
                  <c:v> 20-07-09 02:03:00</c:v>
                </c:pt>
                <c:pt idx="3361">
                  <c:v> 20-07-09 02:03:05</c:v>
                </c:pt>
                <c:pt idx="3362">
                  <c:v> 20-07-09 02:03:10</c:v>
                </c:pt>
                <c:pt idx="3363">
                  <c:v> 20-07-09 02:03:15</c:v>
                </c:pt>
                <c:pt idx="3364">
                  <c:v> 20-07-09 02:03:20</c:v>
                </c:pt>
                <c:pt idx="3365">
                  <c:v> 20-07-09 02:03:25</c:v>
                </c:pt>
                <c:pt idx="3366">
                  <c:v> 20-07-09 02:03:30</c:v>
                </c:pt>
                <c:pt idx="3367">
                  <c:v> 20-07-09 02:03:35</c:v>
                </c:pt>
                <c:pt idx="3368">
                  <c:v> 20-07-09 02:03:40</c:v>
                </c:pt>
                <c:pt idx="3369">
                  <c:v> 20-07-09 02:03:45</c:v>
                </c:pt>
                <c:pt idx="3370">
                  <c:v> 20-07-09 02:03:50</c:v>
                </c:pt>
                <c:pt idx="3371">
                  <c:v> 20-07-09 02:03:55</c:v>
                </c:pt>
                <c:pt idx="3372">
                  <c:v> 20-07-09 02:04:00</c:v>
                </c:pt>
                <c:pt idx="3373">
                  <c:v> 20-07-09 02:04:05</c:v>
                </c:pt>
                <c:pt idx="3374">
                  <c:v> 20-07-09 02:04:10</c:v>
                </c:pt>
                <c:pt idx="3375">
                  <c:v> 20-07-09 02:04:15</c:v>
                </c:pt>
                <c:pt idx="3376">
                  <c:v> 20-07-09 02:04:20</c:v>
                </c:pt>
                <c:pt idx="3377">
                  <c:v> 20-07-09 02:04:25</c:v>
                </c:pt>
                <c:pt idx="3378">
                  <c:v> 20-07-09 02:04:30</c:v>
                </c:pt>
                <c:pt idx="3379">
                  <c:v> 20-07-09 02:04:35</c:v>
                </c:pt>
                <c:pt idx="3380">
                  <c:v> 20-07-09 02:04:40</c:v>
                </c:pt>
                <c:pt idx="3381">
                  <c:v> 20-07-09 02:04:45</c:v>
                </c:pt>
                <c:pt idx="3382">
                  <c:v> 20-07-09 02:04:50</c:v>
                </c:pt>
                <c:pt idx="3383">
                  <c:v> 20-07-09 02:04:55</c:v>
                </c:pt>
                <c:pt idx="3384">
                  <c:v> 20-07-09 02:05:00</c:v>
                </c:pt>
                <c:pt idx="3385">
                  <c:v> 20-07-09 02:05:05</c:v>
                </c:pt>
                <c:pt idx="3386">
                  <c:v> 20-07-09 02:05:10</c:v>
                </c:pt>
                <c:pt idx="3387">
                  <c:v> 20-07-09 02:05:15</c:v>
                </c:pt>
                <c:pt idx="3388">
                  <c:v> 20-07-09 02:05:20</c:v>
                </c:pt>
                <c:pt idx="3389">
                  <c:v> 20-07-09 02:05:25</c:v>
                </c:pt>
                <c:pt idx="3390">
                  <c:v> 20-07-09 02:05:30</c:v>
                </c:pt>
                <c:pt idx="3391">
                  <c:v> 20-07-09 02:05:35</c:v>
                </c:pt>
                <c:pt idx="3392">
                  <c:v> 20-07-09 02:05:40</c:v>
                </c:pt>
                <c:pt idx="3393">
                  <c:v> 20-07-09 02:05:45</c:v>
                </c:pt>
                <c:pt idx="3394">
                  <c:v> 20-07-09 02:05:50</c:v>
                </c:pt>
                <c:pt idx="3395">
                  <c:v> 20-07-09 02:05:55</c:v>
                </c:pt>
                <c:pt idx="3396">
                  <c:v> 20-07-09 02:06:00</c:v>
                </c:pt>
                <c:pt idx="3397">
                  <c:v> 20-07-09 02:06:05</c:v>
                </c:pt>
                <c:pt idx="3398">
                  <c:v> 20-07-09 02:06:10</c:v>
                </c:pt>
                <c:pt idx="3399">
                  <c:v> 20-07-09 02:06:15</c:v>
                </c:pt>
                <c:pt idx="3400">
                  <c:v> 20-07-09 02:06:20</c:v>
                </c:pt>
                <c:pt idx="3401">
                  <c:v> 20-07-09 02:06:25</c:v>
                </c:pt>
                <c:pt idx="3402">
                  <c:v> 20-07-09 02:06:30</c:v>
                </c:pt>
                <c:pt idx="3403">
                  <c:v> 20-07-09 02:06:35</c:v>
                </c:pt>
                <c:pt idx="3404">
                  <c:v> 20-07-09 02:06:40</c:v>
                </c:pt>
                <c:pt idx="3405">
                  <c:v> 20-07-09 02:06:45</c:v>
                </c:pt>
                <c:pt idx="3406">
                  <c:v> 20-07-09 02:06:50</c:v>
                </c:pt>
                <c:pt idx="3407">
                  <c:v> 20-07-09 02:06:55</c:v>
                </c:pt>
                <c:pt idx="3408">
                  <c:v> 20-07-09 02:07:00</c:v>
                </c:pt>
                <c:pt idx="3409">
                  <c:v> 20-07-09 02:07:05</c:v>
                </c:pt>
                <c:pt idx="3410">
                  <c:v> 20-07-09 02:07:10</c:v>
                </c:pt>
                <c:pt idx="3411">
                  <c:v> 20-07-09 02:07:15</c:v>
                </c:pt>
                <c:pt idx="3412">
                  <c:v> 20-07-09 02:07:20</c:v>
                </c:pt>
                <c:pt idx="3413">
                  <c:v> 20-07-09 02:07:25</c:v>
                </c:pt>
                <c:pt idx="3414">
                  <c:v> 20-07-09 02:07:30</c:v>
                </c:pt>
                <c:pt idx="3415">
                  <c:v> 20-07-09 02:07:35</c:v>
                </c:pt>
                <c:pt idx="3416">
                  <c:v> 20-07-09 02:07:40</c:v>
                </c:pt>
                <c:pt idx="3417">
                  <c:v> 20-07-09 02:07:45</c:v>
                </c:pt>
                <c:pt idx="3418">
                  <c:v> 20-07-09 02:07:50</c:v>
                </c:pt>
                <c:pt idx="3419">
                  <c:v> 20-07-09 02:07:55</c:v>
                </c:pt>
                <c:pt idx="3420">
                  <c:v> 20-07-09 02:08:00</c:v>
                </c:pt>
                <c:pt idx="3421">
                  <c:v> 20-07-09 02:08:05</c:v>
                </c:pt>
                <c:pt idx="3422">
                  <c:v> 20-07-09 02:08:10</c:v>
                </c:pt>
                <c:pt idx="3423">
                  <c:v> 20-07-09 02:08:15</c:v>
                </c:pt>
                <c:pt idx="3424">
                  <c:v> 20-07-09 02:08:20</c:v>
                </c:pt>
                <c:pt idx="3425">
                  <c:v> 20-07-09 02:08:25</c:v>
                </c:pt>
                <c:pt idx="3426">
                  <c:v> 20-07-09 02:08:30</c:v>
                </c:pt>
                <c:pt idx="3427">
                  <c:v> 20-07-09 02:08:35</c:v>
                </c:pt>
                <c:pt idx="3428">
                  <c:v> 20-07-09 02:08:40</c:v>
                </c:pt>
                <c:pt idx="3429">
                  <c:v> 20-07-09 02:08:45</c:v>
                </c:pt>
                <c:pt idx="3430">
                  <c:v> 20-07-09 02:08:50</c:v>
                </c:pt>
                <c:pt idx="3431">
                  <c:v> 20-07-09 02:08:55</c:v>
                </c:pt>
                <c:pt idx="3432">
                  <c:v> 20-07-09 02:09:00</c:v>
                </c:pt>
                <c:pt idx="3433">
                  <c:v> 20-07-09 02:09:05</c:v>
                </c:pt>
                <c:pt idx="3434">
                  <c:v> 20-07-09 02:09:10</c:v>
                </c:pt>
                <c:pt idx="3435">
                  <c:v> 20-07-09 02:09:15</c:v>
                </c:pt>
                <c:pt idx="3436">
                  <c:v> 20-07-09 02:09:20</c:v>
                </c:pt>
                <c:pt idx="3437">
                  <c:v> 20-07-09 02:09:25</c:v>
                </c:pt>
                <c:pt idx="3438">
                  <c:v> 20-07-09 02:09:30</c:v>
                </c:pt>
                <c:pt idx="3439">
                  <c:v> 20-07-09 02:09:35</c:v>
                </c:pt>
                <c:pt idx="3440">
                  <c:v> 20-07-09 02:09:40</c:v>
                </c:pt>
                <c:pt idx="3441">
                  <c:v> 20-07-09 02:09:45</c:v>
                </c:pt>
                <c:pt idx="3442">
                  <c:v> 20-07-09 02:09:50</c:v>
                </c:pt>
                <c:pt idx="3443">
                  <c:v> 20-07-09 02:09:55</c:v>
                </c:pt>
                <c:pt idx="3444">
                  <c:v> 20-07-09 02:10:00</c:v>
                </c:pt>
                <c:pt idx="3445">
                  <c:v> 20-07-09 02:10:05</c:v>
                </c:pt>
                <c:pt idx="3446">
                  <c:v> 20-07-09 02:10:10</c:v>
                </c:pt>
                <c:pt idx="3447">
                  <c:v> 20-07-09 02:10:15</c:v>
                </c:pt>
                <c:pt idx="3448">
                  <c:v> 20-07-09 02:10:20</c:v>
                </c:pt>
                <c:pt idx="3449">
                  <c:v> 20-07-09 02:10:25</c:v>
                </c:pt>
                <c:pt idx="3450">
                  <c:v> 20-07-09 02:10:30</c:v>
                </c:pt>
                <c:pt idx="3451">
                  <c:v> 20-07-09 02:10:35</c:v>
                </c:pt>
                <c:pt idx="3452">
                  <c:v> 20-07-09 02:10:40</c:v>
                </c:pt>
                <c:pt idx="3453">
                  <c:v> 20-07-09 02:10:45</c:v>
                </c:pt>
                <c:pt idx="3454">
                  <c:v> 20-07-09 02:10:50</c:v>
                </c:pt>
                <c:pt idx="3455">
                  <c:v> 20-07-09 02:10:55</c:v>
                </c:pt>
                <c:pt idx="3456">
                  <c:v> 20-07-09 02:11:00</c:v>
                </c:pt>
                <c:pt idx="3457">
                  <c:v> 20-07-09 02:11:05</c:v>
                </c:pt>
                <c:pt idx="3458">
                  <c:v> 20-07-09 02:11:10</c:v>
                </c:pt>
                <c:pt idx="3459">
                  <c:v> 20-07-09 02:11:15</c:v>
                </c:pt>
                <c:pt idx="3460">
                  <c:v> 20-07-09 02:11:20</c:v>
                </c:pt>
                <c:pt idx="3461">
                  <c:v> 20-07-09 02:11:25</c:v>
                </c:pt>
                <c:pt idx="3462">
                  <c:v> 20-07-09 02:11:30</c:v>
                </c:pt>
                <c:pt idx="3463">
                  <c:v> 20-07-09 02:11:35</c:v>
                </c:pt>
                <c:pt idx="3464">
                  <c:v> 20-07-09 02:11:40</c:v>
                </c:pt>
                <c:pt idx="3465">
                  <c:v> 20-07-09 02:11:45</c:v>
                </c:pt>
                <c:pt idx="3466">
                  <c:v> 20-07-09 02:11:50</c:v>
                </c:pt>
                <c:pt idx="3467">
                  <c:v> 20-07-09 02:11:55</c:v>
                </c:pt>
                <c:pt idx="3468">
                  <c:v> 20-07-09 02:12:00</c:v>
                </c:pt>
                <c:pt idx="3469">
                  <c:v> 20-07-09 02:12:05</c:v>
                </c:pt>
                <c:pt idx="3470">
                  <c:v> 20-07-09 02:12:10</c:v>
                </c:pt>
                <c:pt idx="3471">
                  <c:v> 20-07-09 02:12:15</c:v>
                </c:pt>
                <c:pt idx="3472">
                  <c:v> 20-07-09 02:12:20</c:v>
                </c:pt>
                <c:pt idx="3473">
                  <c:v> 20-07-09 02:12:25</c:v>
                </c:pt>
                <c:pt idx="3474">
                  <c:v> 20-07-09 02:12:30</c:v>
                </c:pt>
                <c:pt idx="3475">
                  <c:v> 20-07-09 02:12:35</c:v>
                </c:pt>
                <c:pt idx="3476">
                  <c:v> 20-07-09 02:12:40</c:v>
                </c:pt>
                <c:pt idx="3477">
                  <c:v> 20-07-09 02:12:45</c:v>
                </c:pt>
                <c:pt idx="3478">
                  <c:v> 20-07-09 02:12:50</c:v>
                </c:pt>
                <c:pt idx="3479">
                  <c:v> 20-07-09 02:12:55</c:v>
                </c:pt>
                <c:pt idx="3480">
                  <c:v> 20-07-09 02:13:00</c:v>
                </c:pt>
                <c:pt idx="3481">
                  <c:v> 20-07-09 02:13:05</c:v>
                </c:pt>
                <c:pt idx="3482">
                  <c:v> 20-07-09 02:13:10</c:v>
                </c:pt>
                <c:pt idx="3483">
                  <c:v> 20-07-09 02:13:15</c:v>
                </c:pt>
                <c:pt idx="3484">
                  <c:v> 20-07-09 02:13:20</c:v>
                </c:pt>
                <c:pt idx="3485">
                  <c:v> 20-07-09 02:13:25</c:v>
                </c:pt>
                <c:pt idx="3486">
                  <c:v> 20-07-09 02:13:30</c:v>
                </c:pt>
                <c:pt idx="3487">
                  <c:v> 20-07-09 02:13:35</c:v>
                </c:pt>
                <c:pt idx="3488">
                  <c:v> 20-07-09 02:13:40</c:v>
                </c:pt>
                <c:pt idx="3489">
                  <c:v> 20-07-09 02:13:45</c:v>
                </c:pt>
                <c:pt idx="3490">
                  <c:v> 20-07-09 02:13:50</c:v>
                </c:pt>
                <c:pt idx="3491">
                  <c:v> 20-07-09 02:13:55</c:v>
                </c:pt>
                <c:pt idx="3492">
                  <c:v> 20-07-09 02:14:00</c:v>
                </c:pt>
                <c:pt idx="3493">
                  <c:v> 20-07-09 02:14:05</c:v>
                </c:pt>
                <c:pt idx="3494">
                  <c:v> 20-07-09 02:14:10</c:v>
                </c:pt>
                <c:pt idx="3495">
                  <c:v> 20-07-09 02:14:15</c:v>
                </c:pt>
                <c:pt idx="3496">
                  <c:v> 20-07-09 02:14:20</c:v>
                </c:pt>
                <c:pt idx="3497">
                  <c:v> 20-07-09 02:14:25</c:v>
                </c:pt>
                <c:pt idx="3498">
                  <c:v> 20-07-09 02:14:30</c:v>
                </c:pt>
                <c:pt idx="3499">
                  <c:v> 20-07-09 02:14:35</c:v>
                </c:pt>
                <c:pt idx="3500">
                  <c:v> 20-07-09 02:14:40</c:v>
                </c:pt>
                <c:pt idx="3501">
                  <c:v> 20-07-09 02:14:45</c:v>
                </c:pt>
                <c:pt idx="3502">
                  <c:v> 20-07-09 02:14:50</c:v>
                </c:pt>
                <c:pt idx="3503">
                  <c:v> 20-07-09 02:14:55</c:v>
                </c:pt>
                <c:pt idx="3504">
                  <c:v> 20-07-09 02:15:00</c:v>
                </c:pt>
                <c:pt idx="3505">
                  <c:v> 20-07-09 02:15:05</c:v>
                </c:pt>
                <c:pt idx="3506">
                  <c:v> 20-07-09 02:15:10</c:v>
                </c:pt>
                <c:pt idx="3507">
                  <c:v> 20-07-09 02:15:15</c:v>
                </c:pt>
                <c:pt idx="3508">
                  <c:v> 20-07-09 02:15:20</c:v>
                </c:pt>
                <c:pt idx="3509">
                  <c:v> 20-07-09 02:15:25</c:v>
                </c:pt>
                <c:pt idx="3510">
                  <c:v> 20-07-09 02:15:30</c:v>
                </c:pt>
                <c:pt idx="3511">
                  <c:v> 20-07-09 02:15:35</c:v>
                </c:pt>
                <c:pt idx="3512">
                  <c:v> 20-07-09 02:15:40</c:v>
                </c:pt>
                <c:pt idx="3513">
                  <c:v> 20-07-09 02:15:45</c:v>
                </c:pt>
                <c:pt idx="3514">
                  <c:v> 20-07-09 02:15:50</c:v>
                </c:pt>
                <c:pt idx="3515">
                  <c:v> 20-07-09 02:15:55</c:v>
                </c:pt>
                <c:pt idx="3516">
                  <c:v> 20-07-09 02:16:00</c:v>
                </c:pt>
                <c:pt idx="3517">
                  <c:v> 20-07-09 02:16:05</c:v>
                </c:pt>
                <c:pt idx="3518">
                  <c:v> 20-07-09 02:16:10</c:v>
                </c:pt>
                <c:pt idx="3519">
                  <c:v> 20-07-09 02:16:15</c:v>
                </c:pt>
                <c:pt idx="3520">
                  <c:v> 20-07-09 02:16:20</c:v>
                </c:pt>
                <c:pt idx="3521">
                  <c:v> 20-07-09 02:16:25</c:v>
                </c:pt>
                <c:pt idx="3522">
                  <c:v> 20-07-09 02:16:30</c:v>
                </c:pt>
                <c:pt idx="3523">
                  <c:v> 20-07-09 02:16:35</c:v>
                </c:pt>
                <c:pt idx="3524">
                  <c:v> 20-07-09 02:16:40</c:v>
                </c:pt>
                <c:pt idx="3525">
                  <c:v> 20-07-09 02:16:45</c:v>
                </c:pt>
                <c:pt idx="3526">
                  <c:v> 20-07-09 02:16:50</c:v>
                </c:pt>
                <c:pt idx="3527">
                  <c:v> 20-07-09 02:16:55</c:v>
                </c:pt>
                <c:pt idx="3528">
                  <c:v> 20-07-09 02:17:00</c:v>
                </c:pt>
                <c:pt idx="3529">
                  <c:v> 20-07-09 02:17:05</c:v>
                </c:pt>
                <c:pt idx="3530">
                  <c:v> 20-07-09 02:17:10</c:v>
                </c:pt>
                <c:pt idx="3531">
                  <c:v> 20-07-09 02:17:15</c:v>
                </c:pt>
                <c:pt idx="3532">
                  <c:v> 20-07-09 02:17:20</c:v>
                </c:pt>
                <c:pt idx="3533">
                  <c:v> 20-07-09 02:17:25</c:v>
                </c:pt>
                <c:pt idx="3534">
                  <c:v> 20-07-09 02:17:30</c:v>
                </c:pt>
                <c:pt idx="3535">
                  <c:v> 20-07-09 02:17:35</c:v>
                </c:pt>
                <c:pt idx="3536">
                  <c:v> 20-07-09 02:17:40</c:v>
                </c:pt>
                <c:pt idx="3537">
                  <c:v> 20-07-09 02:17:45</c:v>
                </c:pt>
                <c:pt idx="3538">
                  <c:v> 20-07-09 02:17:50</c:v>
                </c:pt>
                <c:pt idx="3539">
                  <c:v> 20-07-09 02:17:55</c:v>
                </c:pt>
                <c:pt idx="3540">
                  <c:v> 20-07-09 02:18:00</c:v>
                </c:pt>
                <c:pt idx="3541">
                  <c:v> 20-07-09 02:18:05</c:v>
                </c:pt>
                <c:pt idx="3542">
                  <c:v> 20-07-09 02:18:10</c:v>
                </c:pt>
                <c:pt idx="3543">
                  <c:v> 20-07-09 02:18:15</c:v>
                </c:pt>
                <c:pt idx="3544">
                  <c:v> 20-07-09 02:18:20</c:v>
                </c:pt>
                <c:pt idx="3545">
                  <c:v> 20-07-09 02:18:25</c:v>
                </c:pt>
                <c:pt idx="3546">
                  <c:v> 20-07-09 02:18:30</c:v>
                </c:pt>
                <c:pt idx="3547">
                  <c:v> 20-07-09 02:18:35</c:v>
                </c:pt>
                <c:pt idx="3548">
                  <c:v> 20-07-09 02:18:40</c:v>
                </c:pt>
                <c:pt idx="3549">
                  <c:v> 20-07-09 02:18:45</c:v>
                </c:pt>
                <c:pt idx="3550">
                  <c:v> 20-07-09 02:18:50</c:v>
                </c:pt>
                <c:pt idx="3551">
                  <c:v> 20-07-09 02:18:55</c:v>
                </c:pt>
                <c:pt idx="3552">
                  <c:v> 20-07-09 02:19:00</c:v>
                </c:pt>
                <c:pt idx="3553">
                  <c:v> 20-07-09 02:19:05</c:v>
                </c:pt>
                <c:pt idx="3554">
                  <c:v> 20-07-09 02:19:10</c:v>
                </c:pt>
                <c:pt idx="3555">
                  <c:v> 20-07-09 02:19:15</c:v>
                </c:pt>
                <c:pt idx="3556">
                  <c:v> 20-07-09 02:19:20</c:v>
                </c:pt>
                <c:pt idx="3557">
                  <c:v> 20-07-09 02:19:25</c:v>
                </c:pt>
                <c:pt idx="3558">
                  <c:v> 20-07-09 02:19:30</c:v>
                </c:pt>
                <c:pt idx="3559">
                  <c:v> 20-07-09 02:19:35</c:v>
                </c:pt>
                <c:pt idx="3560">
                  <c:v> 20-07-09 02:19:40</c:v>
                </c:pt>
                <c:pt idx="3561">
                  <c:v> 20-07-09 02:19:45</c:v>
                </c:pt>
                <c:pt idx="3562">
                  <c:v> 20-07-09 02:19:50</c:v>
                </c:pt>
                <c:pt idx="3563">
                  <c:v> 20-07-09 02:19:55</c:v>
                </c:pt>
                <c:pt idx="3564">
                  <c:v> 20-07-09 02:20:00</c:v>
                </c:pt>
                <c:pt idx="3565">
                  <c:v> 20-07-09 02:20:05</c:v>
                </c:pt>
                <c:pt idx="3566">
                  <c:v> 20-07-09 02:20:10</c:v>
                </c:pt>
                <c:pt idx="3567">
                  <c:v> 20-07-09 02:20:15</c:v>
                </c:pt>
                <c:pt idx="3568">
                  <c:v> 20-07-09 02:20:20</c:v>
                </c:pt>
                <c:pt idx="3569">
                  <c:v> 20-07-09 02:20:25</c:v>
                </c:pt>
                <c:pt idx="3570">
                  <c:v> 20-07-09 02:20:30</c:v>
                </c:pt>
                <c:pt idx="3571">
                  <c:v> 20-07-09 02:20:35</c:v>
                </c:pt>
                <c:pt idx="3572">
                  <c:v> 20-07-09 02:20:40</c:v>
                </c:pt>
                <c:pt idx="3573">
                  <c:v> 20-07-09 02:20:45</c:v>
                </c:pt>
                <c:pt idx="3574">
                  <c:v> 20-07-09 02:20:50</c:v>
                </c:pt>
                <c:pt idx="3575">
                  <c:v> 20-07-09 02:20:55</c:v>
                </c:pt>
                <c:pt idx="3576">
                  <c:v> 20-07-09 02:21:00</c:v>
                </c:pt>
                <c:pt idx="3577">
                  <c:v> 20-07-09 02:21:05</c:v>
                </c:pt>
                <c:pt idx="3578">
                  <c:v> 20-07-09 02:21:10</c:v>
                </c:pt>
                <c:pt idx="3579">
                  <c:v> 20-07-09 02:21:15</c:v>
                </c:pt>
                <c:pt idx="3580">
                  <c:v> 20-07-09 02:21:20</c:v>
                </c:pt>
                <c:pt idx="3581">
                  <c:v> 20-07-09 02:21:25</c:v>
                </c:pt>
                <c:pt idx="3582">
                  <c:v> 20-07-09 02:21:30</c:v>
                </c:pt>
                <c:pt idx="3583">
                  <c:v> 20-07-09 02:21:35</c:v>
                </c:pt>
                <c:pt idx="3584">
                  <c:v> 20-07-09 02:21:40</c:v>
                </c:pt>
                <c:pt idx="3585">
                  <c:v> 20-07-09 02:21:45</c:v>
                </c:pt>
                <c:pt idx="3586">
                  <c:v> 20-07-09 02:21:50</c:v>
                </c:pt>
                <c:pt idx="3587">
                  <c:v> 20-07-09 02:21:55</c:v>
                </c:pt>
                <c:pt idx="3588">
                  <c:v> 20-07-09 02:22:00</c:v>
                </c:pt>
                <c:pt idx="3589">
                  <c:v> 20-07-09 02:22:05</c:v>
                </c:pt>
                <c:pt idx="3590">
                  <c:v> 20-07-09 02:22:10</c:v>
                </c:pt>
                <c:pt idx="3591">
                  <c:v> 20-07-09 02:22:15</c:v>
                </c:pt>
                <c:pt idx="3592">
                  <c:v> 20-07-09 02:22:20</c:v>
                </c:pt>
                <c:pt idx="3593">
                  <c:v> 20-07-09 02:22:25</c:v>
                </c:pt>
                <c:pt idx="3594">
                  <c:v> 20-07-09 02:22:30</c:v>
                </c:pt>
                <c:pt idx="3595">
                  <c:v> 20-07-09 02:22:35</c:v>
                </c:pt>
                <c:pt idx="3596">
                  <c:v> 20-07-09 02:22:40</c:v>
                </c:pt>
                <c:pt idx="3597">
                  <c:v> 20-07-09 02:22:45</c:v>
                </c:pt>
                <c:pt idx="3598">
                  <c:v> 20-07-09 02:22:50</c:v>
                </c:pt>
                <c:pt idx="3599">
                  <c:v> 20-07-09 02:22:55</c:v>
                </c:pt>
                <c:pt idx="3600">
                  <c:v> 20-07-09 02:23:00</c:v>
                </c:pt>
                <c:pt idx="3601">
                  <c:v> 20-07-09 02:23:05</c:v>
                </c:pt>
                <c:pt idx="3602">
                  <c:v> 20-07-09 02:23:10</c:v>
                </c:pt>
                <c:pt idx="3603">
                  <c:v> 20-07-09 02:23:15</c:v>
                </c:pt>
                <c:pt idx="3604">
                  <c:v> 20-07-09 02:23:20</c:v>
                </c:pt>
                <c:pt idx="3605">
                  <c:v> 20-07-09 02:23:25</c:v>
                </c:pt>
                <c:pt idx="3606">
                  <c:v> 20-07-09 02:23:30</c:v>
                </c:pt>
                <c:pt idx="3607">
                  <c:v> 20-07-09 02:23:35</c:v>
                </c:pt>
                <c:pt idx="3608">
                  <c:v> 20-07-09 02:23:40</c:v>
                </c:pt>
                <c:pt idx="3609">
                  <c:v> 20-07-09 02:23:45</c:v>
                </c:pt>
                <c:pt idx="3610">
                  <c:v> 20-07-09 02:23:50</c:v>
                </c:pt>
                <c:pt idx="3611">
                  <c:v> 20-07-09 02:23:55</c:v>
                </c:pt>
                <c:pt idx="3612">
                  <c:v> 20-07-09 02:24:00</c:v>
                </c:pt>
                <c:pt idx="3613">
                  <c:v> 20-07-09 02:24:05</c:v>
                </c:pt>
                <c:pt idx="3614">
                  <c:v> 20-07-09 02:24:10</c:v>
                </c:pt>
                <c:pt idx="3615">
                  <c:v> 20-07-09 02:24:15</c:v>
                </c:pt>
                <c:pt idx="3616">
                  <c:v> 20-07-09 02:24:20</c:v>
                </c:pt>
                <c:pt idx="3617">
                  <c:v> 20-07-09 02:24:25</c:v>
                </c:pt>
                <c:pt idx="3618">
                  <c:v> 20-07-09 02:24:30</c:v>
                </c:pt>
                <c:pt idx="3619">
                  <c:v> 20-07-09 02:24:35</c:v>
                </c:pt>
                <c:pt idx="3620">
                  <c:v> 20-07-09 02:24:40</c:v>
                </c:pt>
                <c:pt idx="3621">
                  <c:v> 20-07-09 02:24:45</c:v>
                </c:pt>
                <c:pt idx="3622">
                  <c:v> 20-07-09 02:24:50</c:v>
                </c:pt>
                <c:pt idx="3623">
                  <c:v> 20-07-09 02:24:55</c:v>
                </c:pt>
                <c:pt idx="3624">
                  <c:v> 20-07-09 02:25:00</c:v>
                </c:pt>
                <c:pt idx="3625">
                  <c:v> 20-07-09 02:25:05</c:v>
                </c:pt>
                <c:pt idx="3626">
                  <c:v> 20-07-09 02:25:10</c:v>
                </c:pt>
                <c:pt idx="3627">
                  <c:v> 20-07-09 02:25:15</c:v>
                </c:pt>
                <c:pt idx="3628">
                  <c:v> 20-07-09 02:25:20</c:v>
                </c:pt>
                <c:pt idx="3629">
                  <c:v> 20-07-09 02:25:25</c:v>
                </c:pt>
                <c:pt idx="3630">
                  <c:v> 20-07-09 02:25:30</c:v>
                </c:pt>
                <c:pt idx="3631">
                  <c:v> 20-07-09 02:25:35</c:v>
                </c:pt>
                <c:pt idx="3632">
                  <c:v> 20-07-09 02:25:40</c:v>
                </c:pt>
                <c:pt idx="3633">
                  <c:v> 20-07-09 02:25:45</c:v>
                </c:pt>
                <c:pt idx="3634">
                  <c:v> 20-07-09 02:25:50</c:v>
                </c:pt>
                <c:pt idx="3635">
                  <c:v> 20-07-09 02:25:55</c:v>
                </c:pt>
                <c:pt idx="3636">
                  <c:v> 20-07-09 02:26:00</c:v>
                </c:pt>
                <c:pt idx="3637">
                  <c:v> 20-07-09 02:26:05</c:v>
                </c:pt>
                <c:pt idx="3638">
                  <c:v> 20-07-09 02:26:10</c:v>
                </c:pt>
                <c:pt idx="3639">
                  <c:v> 20-07-09 02:26:15</c:v>
                </c:pt>
                <c:pt idx="3640">
                  <c:v> 20-07-09 02:26:20</c:v>
                </c:pt>
                <c:pt idx="3641">
                  <c:v> 20-07-09 02:26:25</c:v>
                </c:pt>
                <c:pt idx="3642">
                  <c:v> 20-07-09 02:26:30</c:v>
                </c:pt>
                <c:pt idx="3643">
                  <c:v> 20-07-09 02:26:35</c:v>
                </c:pt>
                <c:pt idx="3644">
                  <c:v> 20-07-09 02:26:40</c:v>
                </c:pt>
                <c:pt idx="3645">
                  <c:v> 20-07-09 02:26:45</c:v>
                </c:pt>
                <c:pt idx="3646">
                  <c:v> 20-07-09 02:26:50</c:v>
                </c:pt>
                <c:pt idx="3647">
                  <c:v> 20-07-09 02:26:55</c:v>
                </c:pt>
                <c:pt idx="3648">
                  <c:v> 20-07-09 02:27:00</c:v>
                </c:pt>
                <c:pt idx="3649">
                  <c:v> 20-07-09 02:27:05</c:v>
                </c:pt>
                <c:pt idx="3650">
                  <c:v> 20-07-09 02:27:10</c:v>
                </c:pt>
                <c:pt idx="3651">
                  <c:v> 20-07-09 02:27:15</c:v>
                </c:pt>
                <c:pt idx="3652">
                  <c:v> 20-07-09 02:27:20</c:v>
                </c:pt>
                <c:pt idx="3653">
                  <c:v> 20-07-09 02:27:25</c:v>
                </c:pt>
                <c:pt idx="3654">
                  <c:v> 20-07-09 02:27:30</c:v>
                </c:pt>
                <c:pt idx="3655">
                  <c:v> 20-07-09 02:27:35</c:v>
                </c:pt>
                <c:pt idx="3656">
                  <c:v> 20-07-09 02:27:40</c:v>
                </c:pt>
                <c:pt idx="3657">
                  <c:v> 20-07-09 02:27:45</c:v>
                </c:pt>
                <c:pt idx="3658">
                  <c:v> 20-07-09 02:27:50</c:v>
                </c:pt>
                <c:pt idx="3659">
                  <c:v> 20-07-09 02:27:55</c:v>
                </c:pt>
                <c:pt idx="3660">
                  <c:v> 20-07-09 02:28:00</c:v>
                </c:pt>
                <c:pt idx="3661">
                  <c:v> 20-07-09 02:28:05</c:v>
                </c:pt>
                <c:pt idx="3662">
                  <c:v> 20-07-09 02:28:10</c:v>
                </c:pt>
                <c:pt idx="3663">
                  <c:v> 20-07-09 02:28:15</c:v>
                </c:pt>
                <c:pt idx="3664">
                  <c:v> 20-07-09 02:28:20</c:v>
                </c:pt>
                <c:pt idx="3665">
                  <c:v> 20-07-09 02:28:25</c:v>
                </c:pt>
                <c:pt idx="3666">
                  <c:v> 20-07-09 02:28:30</c:v>
                </c:pt>
                <c:pt idx="3667">
                  <c:v> 20-07-09 02:28:35</c:v>
                </c:pt>
                <c:pt idx="3668">
                  <c:v> 20-07-09 02:28:40</c:v>
                </c:pt>
                <c:pt idx="3669">
                  <c:v> 20-07-09 02:28:45</c:v>
                </c:pt>
                <c:pt idx="3670">
                  <c:v> 20-07-09 02:28:50</c:v>
                </c:pt>
                <c:pt idx="3671">
                  <c:v> 20-07-09 02:28:55</c:v>
                </c:pt>
                <c:pt idx="3672">
                  <c:v> 20-07-09 02:29:00</c:v>
                </c:pt>
                <c:pt idx="3673">
                  <c:v> 20-07-09 02:29:05</c:v>
                </c:pt>
                <c:pt idx="3674">
                  <c:v> 20-07-09 02:29:10</c:v>
                </c:pt>
                <c:pt idx="3675">
                  <c:v> 20-07-09 02:29:15</c:v>
                </c:pt>
                <c:pt idx="3676">
                  <c:v> 20-07-09 02:29:20</c:v>
                </c:pt>
                <c:pt idx="3677">
                  <c:v> 20-07-09 02:29:25</c:v>
                </c:pt>
                <c:pt idx="3678">
                  <c:v> 20-07-09 02:29:30</c:v>
                </c:pt>
                <c:pt idx="3679">
                  <c:v> 20-07-09 02:29:35</c:v>
                </c:pt>
                <c:pt idx="3680">
                  <c:v> 20-07-09 02:29:40</c:v>
                </c:pt>
                <c:pt idx="3681">
                  <c:v> 20-07-09 02:29:45</c:v>
                </c:pt>
                <c:pt idx="3682">
                  <c:v> 20-07-09 02:29:50</c:v>
                </c:pt>
                <c:pt idx="3683">
                  <c:v> 20-07-09 02:29:55</c:v>
                </c:pt>
                <c:pt idx="3684">
                  <c:v> 20-07-09 02:30:00</c:v>
                </c:pt>
                <c:pt idx="3685">
                  <c:v> 20-07-09 02:30:05</c:v>
                </c:pt>
                <c:pt idx="3686">
                  <c:v> 20-07-09 02:30:10</c:v>
                </c:pt>
                <c:pt idx="3687">
                  <c:v> 20-07-09 02:30:15</c:v>
                </c:pt>
                <c:pt idx="3688">
                  <c:v> 20-07-09 02:30:20</c:v>
                </c:pt>
                <c:pt idx="3689">
                  <c:v> 20-07-09 02:30:25</c:v>
                </c:pt>
                <c:pt idx="3690">
                  <c:v> 20-07-09 02:30:30</c:v>
                </c:pt>
                <c:pt idx="3691">
                  <c:v> 20-07-09 02:30:35</c:v>
                </c:pt>
                <c:pt idx="3692">
                  <c:v> 20-07-09 02:30:40</c:v>
                </c:pt>
                <c:pt idx="3693">
                  <c:v> 20-07-09 02:30:45</c:v>
                </c:pt>
                <c:pt idx="3694">
                  <c:v> 20-07-09 02:30:50</c:v>
                </c:pt>
                <c:pt idx="3695">
                  <c:v> 20-07-09 02:30:55</c:v>
                </c:pt>
                <c:pt idx="3696">
                  <c:v> 20-07-09 02:31:00</c:v>
                </c:pt>
                <c:pt idx="3697">
                  <c:v> 20-07-09 02:31:05</c:v>
                </c:pt>
                <c:pt idx="3698">
                  <c:v> 20-07-09 02:31:10</c:v>
                </c:pt>
                <c:pt idx="3699">
                  <c:v> 20-07-09 02:31:15</c:v>
                </c:pt>
                <c:pt idx="3700">
                  <c:v> 20-07-09 02:31:20</c:v>
                </c:pt>
                <c:pt idx="3701">
                  <c:v> 20-07-09 02:31:25</c:v>
                </c:pt>
                <c:pt idx="3702">
                  <c:v> 20-07-09 02:31:30</c:v>
                </c:pt>
                <c:pt idx="3703">
                  <c:v> 20-07-09 02:31:35</c:v>
                </c:pt>
                <c:pt idx="3704">
                  <c:v> 20-07-09 02:31:40</c:v>
                </c:pt>
                <c:pt idx="3705">
                  <c:v> 20-07-09 02:31:45</c:v>
                </c:pt>
                <c:pt idx="3706">
                  <c:v> 20-07-09 02:31:50</c:v>
                </c:pt>
                <c:pt idx="3707">
                  <c:v> 20-07-09 02:31:55</c:v>
                </c:pt>
                <c:pt idx="3708">
                  <c:v> 20-07-09 02:32:00</c:v>
                </c:pt>
                <c:pt idx="3709">
                  <c:v> 20-07-09 02:32:05</c:v>
                </c:pt>
                <c:pt idx="3710">
                  <c:v> 20-07-09 02:32:10</c:v>
                </c:pt>
                <c:pt idx="3711">
                  <c:v> 20-07-09 02:32:15</c:v>
                </c:pt>
                <c:pt idx="3712">
                  <c:v> 20-07-09 02:32:20</c:v>
                </c:pt>
                <c:pt idx="3713">
                  <c:v> 20-07-09 02:32:25</c:v>
                </c:pt>
                <c:pt idx="3714">
                  <c:v> 20-07-09 02:32:30</c:v>
                </c:pt>
                <c:pt idx="3715">
                  <c:v> 20-07-09 02:32:35</c:v>
                </c:pt>
                <c:pt idx="3716">
                  <c:v> 20-07-09 02:32:40</c:v>
                </c:pt>
                <c:pt idx="3717">
                  <c:v> 20-07-09 02:32:45</c:v>
                </c:pt>
                <c:pt idx="3718">
                  <c:v> 20-07-09 02:32:50</c:v>
                </c:pt>
                <c:pt idx="3719">
                  <c:v> 20-07-09 02:32:55</c:v>
                </c:pt>
                <c:pt idx="3720">
                  <c:v> 20-07-09 02:33:00</c:v>
                </c:pt>
                <c:pt idx="3721">
                  <c:v> 20-07-09 02:33:05</c:v>
                </c:pt>
                <c:pt idx="3722">
                  <c:v> 20-07-09 02:33:10</c:v>
                </c:pt>
                <c:pt idx="3723">
                  <c:v> 20-07-09 02:33:15</c:v>
                </c:pt>
                <c:pt idx="3724">
                  <c:v> 20-07-09 02:33:20</c:v>
                </c:pt>
                <c:pt idx="3725">
                  <c:v> 20-07-09 02:33:25</c:v>
                </c:pt>
                <c:pt idx="3726">
                  <c:v> 20-07-09 02:33:30</c:v>
                </c:pt>
                <c:pt idx="3727">
                  <c:v> 20-07-09 02:33:35</c:v>
                </c:pt>
                <c:pt idx="3728">
                  <c:v> 20-07-09 02:33:40</c:v>
                </c:pt>
                <c:pt idx="3729">
                  <c:v> 20-07-09 02:33:45</c:v>
                </c:pt>
                <c:pt idx="3730">
                  <c:v> 20-07-09 02:33:50</c:v>
                </c:pt>
                <c:pt idx="3731">
                  <c:v> 20-07-09 02:33:55</c:v>
                </c:pt>
                <c:pt idx="3732">
                  <c:v> 20-07-09 02:34:00</c:v>
                </c:pt>
                <c:pt idx="3733">
                  <c:v> 20-07-09 02:34:05</c:v>
                </c:pt>
                <c:pt idx="3734">
                  <c:v> 20-07-09 02:34:10</c:v>
                </c:pt>
                <c:pt idx="3735">
                  <c:v> 20-07-09 02:34:15</c:v>
                </c:pt>
                <c:pt idx="3736">
                  <c:v> 20-07-09 02:34:20</c:v>
                </c:pt>
                <c:pt idx="3737">
                  <c:v> 20-07-09 02:34:25</c:v>
                </c:pt>
                <c:pt idx="3738">
                  <c:v> 20-07-09 02:34:30</c:v>
                </c:pt>
                <c:pt idx="3739">
                  <c:v> 20-07-09 02:34:35</c:v>
                </c:pt>
                <c:pt idx="3740">
                  <c:v> 20-07-09 02:34:40</c:v>
                </c:pt>
                <c:pt idx="3741">
                  <c:v> 20-07-09 02:34:45</c:v>
                </c:pt>
                <c:pt idx="3742">
                  <c:v> 20-07-09 02:34:50</c:v>
                </c:pt>
                <c:pt idx="3743">
                  <c:v> 20-07-09 02:34:55</c:v>
                </c:pt>
                <c:pt idx="3744">
                  <c:v> 20-07-09 02:35:00</c:v>
                </c:pt>
                <c:pt idx="3745">
                  <c:v> 20-07-09 02:35:05</c:v>
                </c:pt>
                <c:pt idx="3746">
                  <c:v> 20-07-09 02:35:10</c:v>
                </c:pt>
                <c:pt idx="3747">
                  <c:v> 20-07-09 02:35:15</c:v>
                </c:pt>
                <c:pt idx="3748">
                  <c:v> 20-07-09 02:35:20</c:v>
                </c:pt>
                <c:pt idx="3749">
                  <c:v> 20-07-09 02:35:25</c:v>
                </c:pt>
                <c:pt idx="3750">
                  <c:v> 20-07-09 02:35:30</c:v>
                </c:pt>
                <c:pt idx="3751">
                  <c:v> 20-07-09 02:35:35</c:v>
                </c:pt>
                <c:pt idx="3752">
                  <c:v> 20-07-09 02:35:40</c:v>
                </c:pt>
                <c:pt idx="3753">
                  <c:v> 20-07-09 02:35:45</c:v>
                </c:pt>
                <c:pt idx="3754">
                  <c:v> 20-07-09 02:35:50</c:v>
                </c:pt>
                <c:pt idx="3755">
                  <c:v> 20-07-09 02:35:55</c:v>
                </c:pt>
                <c:pt idx="3756">
                  <c:v> 20-07-09 02:36:00</c:v>
                </c:pt>
                <c:pt idx="3757">
                  <c:v> 20-07-09 02:36:05</c:v>
                </c:pt>
                <c:pt idx="3758">
                  <c:v> 20-07-09 02:36:10</c:v>
                </c:pt>
                <c:pt idx="3759">
                  <c:v> 20-07-09 02:36:15</c:v>
                </c:pt>
                <c:pt idx="3760">
                  <c:v> 20-07-09 02:36:20</c:v>
                </c:pt>
                <c:pt idx="3761">
                  <c:v> 20-07-09 02:36:25</c:v>
                </c:pt>
                <c:pt idx="3762">
                  <c:v> 20-07-09 02:36:30</c:v>
                </c:pt>
                <c:pt idx="3763">
                  <c:v> 20-07-09 02:36:35</c:v>
                </c:pt>
                <c:pt idx="3764">
                  <c:v> 20-07-09 02:36:40</c:v>
                </c:pt>
                <c:pt idx="3765">
                  <c:v> 20-07-09 02:36:45</c:v>
                </c:pt>
                <c:pt idx="3766">
                  <c:v> 20-07-09 02:36:50</c:v>
                </c:pt>
                <c:pt idx="3767">
                  <c:v> 20-07-09 02:36:55</c:v>
                </c:pt>
                <c:pt idx="3768">
                  <c:v> 20-07-09 02:37:00</c:v>
                </c:pt>
                <c:pt idx="3769">
                  <c:v> 20-07-09 02:37:05</c:v>
                </c:pt>
                <c:pt idx="3770">
                  <c:v> 20-07-09 02:37:10</c:v>
                </c:pt>
                <c:pt idx="3771">
                  <c:v> 20-07-09 02:37:15</c:v>
                </c:pt>
                <c:pt idx="3772">
                  <c:v> 20-07-09 02:37:20</c:v>
                </c:pt>
                <c:pt idx="3773">
                  <c:v> 20-07-09 02:37:25</c:v>
                </c:pt>
                <c:pt idx="3774">
                  <c:v> 20-07-09 02:37:30</c:v>
                </c:pt>
                <c:pt idx="3775">
                  <c:v> 20-07-09 02:37:35</c:v>
                </c:pt>
                <c:pt idx="3776">
                  <c:v> 20-07-09 02:37:40</c:v>
                </c:pt>
                <c:pt idx="3777">
                  <c:v> 20-07-09 02:37:45</c:v>
                </c:pt>
                <c:pt idx="3778">
                  <c:v> 20-07-09 02:37:50</c:v>
                </c:pt>
                <c:pt idx="3779">
                  <c:v> 20-07-09 02:37:55</c:v>
                </c:pt>
                <c:pt idx="3780">
                  <c:v> 20-07-09 02:38:00</c:v>
                </c:pt>
                <c:pt idx="3781">
                  <c:v> 20-07-09 02:38:05</c:v>
                </c:pt>
                <c:pt idx="3782">
                  <c:v> 20-07-09 02:38:10</c:v>
                </c:pt>
                <c:pt idx="3783">
                  <c:v> 20-07-09 02:38:15</c:v>
                </c:pt>
                <c:pt idx="3784">
                  <c:v> 20-07-09 02:38:20</c:v>
                </c:pt>
                <c:pt idx="3785">
                  <c:v> 20-07-09 02:38:25</c:v>
                </c:pt>
                <c:pt idx="3786">
                  <c:v> 20-07-09 02:38:30</c:v>
                </c:pt>
                <c:pt idx="3787">
                  <c:v> 20-07-09 02:38:35</c:v>
                </c:pt>
                <c:pt idx="3788">
                  <c:v> 20-07-09 02:38:40</c:v>
                </c:pt>
                <c:pt idx="3789">
                  <c:v> 20-07-09 02:38:45</c:v>
                </c:pt>
                <c:pt idx="3790">
                  <c:v> 20-07-09 02:38:50</c:v>
                </c:pt>
                <c:pt idx="3791">
                  <c:v> 20-07-09 02:38:55</c:v>
                </c:pt>
                <c:pt idx="3792">
                  <c:v> 20-07-09 02:39:00</c:v>
                </c:pt>
                <c:pt idx="3793">
                  <c:v> 20-07-09 02:39:05</c:v>
                </c:pt>
                <c:pt idx="3794">
                  <c:v> 20-07-09 02:39:10</c:v>
                </c:pt>
                <c:pt idx="3795">
                  <c:v> 20-07-09 02:39:15</c:v>
                </c:pt>
                <c:pt idx="3796">
                  <c:v> 20-07-09 02:39:20</c:v>
                </c:pt>
                <c:pt idx="3797">
                  <c:v> 20-07-09 02:39:25</c:v>
                </c:pt>
                <c:pt idx="3798">
                  <c:v> 20-07-09 02:39:30</c:v>
                </c:pt>
                <c:pt idx="3799">
                  <c:v> 20-07-09 02:39:35</c:v>
                </c:pt>
                <c:pt idx="3800">
                  <c:v> 20-07-09 02:39:40</c:v>
                </c:pt>
                <c:pt idx="3801">
                  <c:v> 20-07-09 02:39:45</c:v>
                </c:pt>
                <c:pt idx="3802">
                  <c:v> 20-07-09 02:39:50</c:v>
                </c:pt>
                <c:pt idx="3803">
                  <c:v> 20-07-09 02:39:55</c:v>
                </c:pt>
                <c:pt idx="3804">
                  <c:v> 20-07-09 02:40:00</c:v>
                </c:pt>
                <c:pt idx="3805">
                  <c:v> 20-07-09 02:40:05</c:v>
                </c:pt>
                <c:pt idx="3806">
                  <c:v> 20-07-09 02:40:10</c:v>
                </c:pt>
                <c:pt idx="3807">
                  <c:v> 20-07-09 02:40:15</c:v>
                </c:pt>
                <c:pt idx="3808">
                  <c:v> 20-07-09 02:40:20</c:v>
                </c:pt>
                <c:pt idx="3809">
                  <c:v> 20-07-09 02:40:25</c:v>
                </c:pt>
                <c:pt idx="3810">
                  <c:v> 20-07-09 02:40:30</c:v>
                </c:pt>
                <c:pt idx="3811">
                  <c:v> 20-07-09 02:40:35</c:v>
                </c:pt>
                <c:pt idx="3812">
                  <c:v> 20-07-09 02:40:40</c:v>
                </c:pt>
                <c:pt idx="3813">
                  <c:v> 20-07-09 02:40:45</c:v>
                </c:pt>
                <c:pt idx="3814">
                  <c:v> 20-07-09 02:40:50</c:v>
                </c:pt>
                <c:pt idx="3815">
                  <c:v> 20-07-09 02:40:55</c:v>
                </c:pt>
                <c:pt idx="3816">
                  <c:v> 20-07-09 02:41:00</c:v>
                </c:pt>
                <c:pt idx="3817">
                  <c:v> 20-07-09 02:41:05</c:v>
                </c:pt>
                <c:pt idx="3818">
                  <c:v> 20-07-09 02:41:10</c:v>
                </c:pt>
                <c:pt idx="3819">
                  <c:v> 20-07-09 02:41:15</c:v>
                </c:pt>
                <c:pt idx="3820">
                  <c:v> 20-07-09 02:41:20</c:v>
                </c:pt>
                <c:pt idx="3821">
                  <c:v> 20-07-09 02:41:25</c:v>
                </c:pt>
                <c:pt idx="3822">
                  <c:v> 20-07-09 02:41:30</c:v>
                </c:pt>
                <c:pt idx="3823">
                  <c:v> 20-07-09 02:41:35</c:v>
                </c:pt>
                <c:pt idx="3824">
                  <c:v> 20-07-09 02:41:40</c:v>
                </c:pt>
                <c:pt idx="3825">
                  <c:v> 20-07-09 02:41:45</c:v>
                </c:pt>
                <c:pt idx="3826">
                  <c:v> 20-07-09 02:41:50</c:v>
                </c:pt>
                <c:pt idx="3827">
                  <c:v> 20-07-09 02:41:55</c:v>
                </c:pt>
                <c:pt idx="3828">
                  <c:v> 20-07-09 02:42:00</c:v>
                </c:pt>
                <c:pt idx="3829">
                  <c:v> 20-07-09 02:42:05</c:v>
                </c:pt>
                <c:pt idx="3830">
                  <c:v> 20-07-09 02:42:10</c:v>
                </c:pt>
                <c:pt idx="3831">
                  <c:v> 20-07-09 02:42:15</c:v>
                </c:pt>
                <c:pt idx="3832">
                  <c:v> 20-07-09 02:42:20</c:v>
                </c:pt>
                <c:pt idx="3833">
                  <c:v> 20-07-09 02:42:25</c:v>
                </c:pt>
                <c:pt idx="3834">
                  <c:v> 20-07-09 02:42:30</c:v>
                </c:pt>
                <c:pt idx="3835">
                  <c:v> 20-07-09 02:42:35</c:v>
                </c:pt>
                <c:pt idx="3836">
                  <c:v> 20-07-09 02:42:40</c:v>
                </c:pt>
                <c:pt idx="3837">
                  <c:v> 20-07-09 02:42:45</c:v>
                </c:pt>
                <c:pt idx="3838">
                  <c:v> 20-07-09 02:42:50</c:v>
                </c:pt>
                <c:pt idx="3839">
                  <c:v> 20-07-09 02:42:55</c:v>
                </c:pt>
                <c:pt idx="3840">
                  <c:v> 20-07-09 02:43:00</c:v>
                </c:pt>
                <c:pt idx="3841">
                  <c:v> 20-07-09 02:43:05</c:v>
                </c:pt>
                <c:pt idx="3842">
                  <c:v> 20-07-09 02:43:10</c:v>
                </c:pt>
                <c:pt idx="3843">
                  <c:v> 20-07-09 02:43:15</c:v>
                </c:pt>
                <c:pt idx="3844">
                  <c:v> 20-07-09 02:43:20</c:v>
                </c:pt>
                <c:pt idx="3845">
                  <c:v> 20-07-09 02:43:25</c:v>
                </c:pt>
                <c:pt idx="3846">
                  <c:v> 20-07-09 02:43:30</c:v>
                </c:pt>
                <c:pt idx="3847">
                  <c:v> 20-07-09 02:43:35</c:v>
                </c:pt>
                <c:pt idx="3848">
                  <c:v> 20-07-09 02:43:40</c:v>
                </c:pt>
                <c:pt idx="3849">
                  <c:v> 20-07-09 02:43:45</c:v>
                </c:pt>
                <c:pt idx="3850">
                  <c:v> 20-07-09 02:43:50</c:v>
                </c:pt>
                <c:pt idx="3851">
                  <c:v> 20-07-09 02:43:55</c:v>
                </c:pt>
                <c:pt idx="3852">
                  <c:v> 20-07-09 02:44:00</c:v>
                </c:pt>
                <c:pt idx="3853">
                  <c:v> 20-07-09 02:44:05</c:v>
                </c:pt>
                <c:pt idx="3854">
                  <c:v> 20-07-09 02:44:10</c:v>
                </c:pt>
                <c:pt idx="3855">
                  <c:v> 20-07-09 02:44:15</c:v>
                </c:pt>
                <c:pt idx="3856">
                  <c:v> 20-07-09 02:44:20</c:v>
                </c:pt>
                <c:pt idx="3857">
                  <c:v> 20-07-09 02:44:25</c:v>
                </c:pt>
                <c:pt idx="3858">
                  <c:v> 20-07-09 02:44:30</c:v>
                </c:pt>
                <c:pt idx="3859">
                  <c:v> 20-07-09 02:44:35</c:v>
                </c:pt>
                <c:pt idx="3860">
                  <c:v> 20-07-09 02:44:40</c:v>
                </c:pt>
                <c:pt idx="3861">
                  <c:v> 20-07-09 02:44:45</c:v>
                </c:pt>
                <c:pt idx="3862">
                  <c:v> 20-07-09 02:44:50</c:v>
                </c:pt>
                <c:pt idx="3863">
                  <c:v> 20-07-09 02:44:55</c:v>
                </c:pt>
                <c:pt idx="3864">
                  <c:v> 20-07-09 02:45:00</c:v>
                </c:pt>
                <c:pt idx="3865">
                  <c:v> 20-07-09 02:45:05</c:v>
                </c:pt>
                <c:pt idx="3866">
                  <c:v> 20-07-09 02:45:10</c:v>
                </c:pt>
                <c:pt idx="3867">
                  <c:v> 20-07-09 02:45:15</c:v>
                </c:pt>
                <c:pt idx="3868">
                  <c:v> 20-07-09 02:45:20</c:v>
                </c:pt>
                <c:pt idx="3869">
                  <c:v> 20-07-09 02:45:25</c:v>
                </c:pt>
                <c:pt idx="3870">
                  <c:v> 20-07-09 02:45:30</c:v>
                </c:pt>
                <c:pt idx="3871">
                  <c:v> 20-07-09 02:45:35</c:v>
                </c:pt>
                <c:pt idx="3872">
                  <c:v> 20-07-09 02:45:40</c:v>
                </c:pt>
                <c:pt idx="3873">
                  <c:v> 20-07-09 02:45:45</c:v>
                </c:pt>
                <c:pt idx="3874">
                  <c:v> 20-07-09 02:45:50</c:v>
                </c:pt>
                <c:pt idx="3875">
                  <c:v> 20-07-09 02:45:55</c:v>
                </c:pt>
                <c:pt idx="3876">
                  <c:v> 20-07-09 02:46:00</c:v>
                </c:pt>
                <c:pt idx="3877">
                  <c:v> 20-07-09 02:46:05</c:v>
                </c:pt>
                <c:pt idx="3878">
                  <c:v> 20-07-09 02:46:10</c:v>
                </c:pt>
                <c:pt idx="3879">
                  <c:v> 20-07-09 02:46:15</c:v>
                </c:pt>
                <c:pt idx="3880">
                  <c:v> 20-07-09 02:46:20</c:v>
                </c:pt>
                <c:pt idx="3881">
                  <c:v> 20-07-09 02:46:25</c:v>
                </c:pt>
                <c:pt idx="3882">
                  <c:v> 20-07-09 02:46:30</c:v>
                </c:pt>
                <c:pt idx="3883">
                  <c:v> 20-07-09 02:46:35</c:v>
                </c:pt>
                <c:pt idx="3884">
                  <c:v> 20-07-09 02:46:40</c:v>
                </c:pt>
                <c:pt idx="3885">
                  <c:v> 20-07-09 02:46:45</c:v>
                </c:pt>
                <c:pt idx="3886">
                  <c:v> 20-07-09 02:46:50</c:v>
                </c:pt>
                <c:pt idx="3887">
                  <c:v> 20-07-09 02:46:55</c:v>
                </c:pt>
                <c:pt idx="3888">
                  <c:v> 20-07-09 02:47:00</c:v>
                </c:pt>
                <c:pt idx="3889">
                  <c:v> 20-07-09 02:47:05</c:v>
                </c:pt>
                <c:pt idx="3890">
                  <c:v> 20-07-09 02:47:10</c:v>
                </c:pt>
                <c:pt idx="3891">
                  <c:v> 20-07-09 02:47:15</c:v>
                </c:pt>
                <c:pt idx="3892">
                  <c:v> 20-07-09 02:47:20</c:v>
                </c:pt>
                <c:pt idx="3893">
                  <c:v> 20-07-09 02:47:25</c:v>
                </c:pt>
                <c:pt idx="3894">
                  <c:v> 20-07-09 02:47:30</c:v>
                </c:pt>
                <c:pt idx="3895">
                  <c:v> 20-07-09 02:47:35</c:v>
                </c:pt>
                <c:pt idx="3896">
                  <c:v> 20-07-09 02:47:40</c:v>
                </c:pt>
                <c:pt idx="3897">
                  <c:v> 20-07-09 02:47:45</c:v>
                </c:pt>
                <c:pt idx="3898">
                  <c:v> 20-07-09 02:47:50</c:v>
                </c:pt>
                <c:pt idx="3899">
                  <c:v> 20-07-09 02:47:55</c:v>
                </c:pt>
                <c:pt idx="3900">
                  <c:v> 20-07-09 02:48:00</c:v>
                </c:pt>
                <c:pt idx="3901">
                  <c:v> 20-07-09 02:48:05</c:v>
                </c:pt>
                <c:pt idx="3902">
                  <c:v> 20-07-09 02:48:10</c:v>
                </c:pt>
                <c:pt idx="3903">
                  <c:v> 20-07-09 02:48:15</c:v>
                </c:pt>
                <c:pt idx="3904">
                  <c:v> 20-07-09 02:48:20</c:v>
                </c:pt>
                <c:pt idx="3905">
                  <c:v> 20-07-09 02:48:25</c:v>
                </c:pt>
                <c:pt idx="3906">
                  <c:v> 20-07-09 02:48:30</c:v>
                </c:pt>
                <c:pt idx="3907">
                  <c:v> 20-07-09 02:48:35</c:v>
                </c:pt>
                <c:pt idx="3908">
                  <c:v> 20-07-09 02:48:40</c:v>
                </c:pt>
                <c:pt idx="3909">
                  <c:v> 20-07-09 02:48:45</c:v>
                </c:pt>
                <c:pt idx="3910">
                  <c:v> 20-07-09 02:48:50</c:v>
                </c:pt>
                <c:pt idx="3911">
                  <c:v> 20-07-09 02:48:55</c:v>
                </c:pt>
                <c:pt idx="3912">
                  <c:v> 20-07-09 02:49:00</c:v>
                </c:pt>
                <c:pt idx="3913">
                  <c:v> 20-07-09 02:49:05</c:v>
                </c:pt>
                <c:pt idx="3914">
                  <c:v> 20-07-09 02:49:10</c:v>
                </c:pt>
                <c:pt idx="3915">
                  <c:v> 20-07-09 02:49:15</c:v>
                </c:pt>
                <c:pt idx="3916">
                  <c:v> 20-07-09 02:49:20</c:v>
                </c:pt>
                <c:pt idx="3917">
                  <c:v> 20-07-09 02:49:25</c:v>
                </c:pt>
                <c:pt idx="3918">
                  <c:v> 20-07-09 02:49:30</c:v>
                </c:pt>
                <c:pt idx="3919">
                  <c:v> 20-07-09 02:49:35</c:v>
                </c:pt>
                <c:pt idx="3920">
                  <c:v> 20-07-09 02:49:40</c:v>
                </c:pt>
                <c:pt idx="3921">
                  <c:v> 20-07-09 02:49:45</c:v>
                </c:pt>
                <c:pt idx="3922">
                  <c:v> 20-07-09 02:49:50</c:v>
                </c:pt>
                <c:pt idx="3923">
                  <c:v> 20-07-09 02:49:55</c:v>
                </c:pt>
                <c:pt idx="3924">
                  <c:v> 20-07-09 02:50:00</c:v>
                </c:pt>
                <c:pt idx="3925">
                  <c:v> 20-07-09 02:50:05</c:v>
                </c:pt>
                <c:pt idx="3926">
                  <c:v> 20-07-09 02:50:10</c:v>
                </c:pt>
                <c:pt idx="3927">
                  <c:v> 20-07-09 02:50:15</c:v>
                </c:pt>
                <c:pt idx="3928">
                  <c:v> 20-07-09 02:50:20</c:v>
                </c:pt>
                <c:pt idx="3929">
                  <c:v> 20-07-09 02:50:25</c:v>
                </c:pt>
                <c:pt idx="3930">
                  <c:v> 20-07-09 02:50:30</c:v>
                </c:pt>
                <c:pt idx="3931">
                  <c:v> 20-07-09 02:50:35</c:v>
                </c:pt>
                <c:pt idx="3932">
                  <c:v> 20-07-09 02:50:40</c:v>
                </c:pt>
                <c:pt idx="3933">
                  <c:v> 20-07-09 02:50:45</c:v>
                </c:pt>
                <c:pt idx="3934">
                  <c:v> 20-07-09 02:50:50</c:v>
                </c:pt>
                <c:pt idx="3935">
                  <c:v> 20-07-09 02:50:55</c:v>
                </c:pt>
                <c:pt idx="3936">
                  <c:v> 20-07-09 02:51:00</c:v>
                </c:pt>
                <c:pt idx="3937">
                  <c:v> 20-07-09 02:51:05</c:v>
                </c:pt>
                <c:pt idx="3938">
                  <c:v> 20-07-09 02:51:10</c:v>
                </c:pt>
                <c:pt idx="3939">
                  <c:v> 20-07-09 02:51:15</c:v>
                </c:pt>
                <c:pt idx="3940">
                  <c:v> 20-07-09 02:51:20</c:v>
                </c:pt>
                <c:pt idx="3941">
                  <c:v> 20-07-09 02:51:25</c:v>
                </c:pt>
                <c:pt idx="3942">
                  <c:v> 20-07-09 02:51:30</c:v>
                </c:pt>
                <c:pt idx="3943">
                  <c:v> 20-07-09 02:51:35</c:v>
                </c:pt>
                <c:pt idx="3944">
                  <c:v> 20-07-09 02:51:40</c:v>
                </c:pt>
                <c:pt idx="3945">
                  <c:v> 20-07-09 02:51:45</c:v>
                </c:pt>
                <c:pt idx="3946">
                  <c:v> 20-07-09 02:51:50</c:v>
                </c:pt>
                <c:pt idx="3947">
                  <c:v> 20-07-09 02:51:55</c:v>
                </c:pt>
                <c:pt idx="3948">
                  <c:v> 20-07-09 02:52:00</c:v>
                </c:pt>
                <c:pt idx="3949">
                  <c:v> 20-07-09 02:52:05</c:v>
                </c:pt>
                <c:pt idx="3950">
                  <c:v> 20-07-09 02:52:10</c:v>
                </c:pt>
                <c:pt idx="3951">
                  <c:v> 20-07-09 02:52:15</c:v>
                </c:pt>
                <c:pt idx="3952">
                  <c:v> 20-07-09 02:52:20</c:v>
                </c:pt>
                <c:pt idx="3953">
                  <c:v> 20-07-09 02:52:25</c:v>
                </c:pt>
                <c:pt idx="3954">
                  <c:v> 20-07-09 02:52:30</c:v>
                </c:pt>
                <c:pt idx="3955">
                  <c:v> 20-07-09 02:52:35</c:v>
                </c:pt>
                <c:pt idx="3956">
                  <c:v> 20-07-09 02:52:40</c:v>
                </c:pt>
                <c:pt idx="3957">
                  <c:v> 20-07-09 02:52:45</c:v>
                </c:pt>
                <c:pt idx="3958">
                  <c:v> 20-07-09 02:52:50</c:v>
                </c:pt>
                <c:pt idx="3959">
                  <c:v> 20-07-09 02:52:55</c:v>
                </c:pt>
                <c:pt idx="3960">
                  <c:v> 20-07-09 02:53:00</c:v>
                </c:pt>
                <c:pt idx="3961">
                  <c:v> 20-07-09 02:53:05</c:v>
                </c:pt>
                <c:pt idx="3962">
                  <c:v> 20-07-09 02:53:10</c:v>
                </c:pt>
                <c:pt idx="3963">
                  <c:v> 20-07-09 02:53:15</c:v>
                </c:pt>
                <c:pt idx="3964">
                  <c:v> 20-07-09 02:53:20</c:v>
                </c:pt>
                <c:pt idx="3965">
                  <c:v> 20-07-09 02:53:25</c:v>
                </c:pt>
                <c:pt idx="3966">
                  <c:v> 20-07-09 02:53:30</c:v>
                </c:pt>
                <c:pt idx="3967">
                  <c:v> 20-07-09 02:53:35</c:v>
                </c:pt>
                <c:pt idx="3968">
                  <c:v> 20-07-09 02:53:40</c:v>
                </c:pt>
                <c:pt idx="3969">
                  <c:v> 20-07-09 02:53:45</c:v>
                </c:pt>
                <c:pt idx="3970">
                  <c:v> 20-07-09 02:53:50</c:v>
                </c:pt>
                <c:pt idx="3971">
                  <c:v> 20-07-09 02:53:55</c:v>
                </c:pt>
                <c:pt idx="3972">
                  <c:v> 20-07-09 02:54:00</c:v>
                </c:pt>
                <c:pt idx="3973">
                  <c:v> 20-07-09 02:54:05</c:v>
                </c:pt>
                <c:pt idx="3974">
                  <c:v> 20-07-09 02:54:10</c:v>
                </c:pt>
                <c:pt idx="3975">
                  <c:v> 20-07-09 02:54:15</c:v>
                </c:pt>
                <c:pt idx="3976">
                  <c:v> 20-07-09 02:54:20</c:v>
                </c:pt>
                <c:pt idx="3977">
                  <c:v> 20-07-09 02:54:25</c:v>
                </c:pt>
                <c:pt idx="3978">
                  <c:v> 20-07-09 02:54:30</c:v>
                </c:pt>
                <c:pt idx="3979">
                  <c:v> 20-07-09 02:54:35</c:v>
                </c:pt>
                <c:pt idx="3980">
                  <c:v> 20-07-09 02:54:40</c:v>
                </c:pt>
                <c:pt idx="3981">
                  <c:v> 20-07-09 02:54:45</c:v>
                </c:pt>
                <c:pt idx="3982">
                  <c:v> 20-07-09 02:54:50</c:v>
                </c:pt>
                <c:pt idx="3983">
                  <c:v> 20-07-09 02:54:55</c:v>
                </c:pt>
                <c:pt idx="3984">
                  <c:v> 20-07-09 02:55:00</c:v>
                </c:pt>
                <c:pt idx="3985">
                  <c:v> 20-07-09 02:55:05</c:v>
                </c:pt>
                <c:pt idx="3986">
                  <c:v> 20-07-09 02:55:10</c:v>
                </c:pt>
                <c:pt idx="3987">
                  <c:v> 20-07-09 02:55:15</c:v>
                </c:pt>
                <c:pt idx="3988">
                  <c:v> 20-07-09 02:55:20</c:v>
                </c:pt>
                <c:pt idx="3989">
                  <c:v> 20-07-09 02:55:25</c:v>
                </c:pt>
                <c:pt idx="3990">
                  <c:v> 20-07-09 02:55:30</c:v>
                </c:pt>
                <c:pt idx="3991">
                  <c:v> 20-07-09 02:55:35</c:v>
                </c:pt>
                <c:pt idx="3992">
                  <c:v> 20-07-09 02:55:40</c:v>
                </c:pt>
                <c:pt idx="3993">
                  <c:v> 20-07-09 02:55:45</c:v>
                </c:pt>
                <c:pt idx="3994">
                  <c:v> 20-07-09 02:55:50</c:v>
                </c:pt>
                <c:pt idx="3995">
                  <c:v> 20-07-09 02:55:55</c:v>
                </c:pt>
                <c:pt idx="3996">
                  <c:v> 20-07-09 02:56:00</c:v>
                </c:pt>
                <c:pt idx="3997">
                  <c:v> 20-07-09 02:56:05</c:v>
                </c:pt>
                <c:pt idx="3998">
                  <c:v> 20-07-09 02:56:10</c:v>
                </c:pt>
                <c:pt idx="3999">
                  <c:v> 20-07-09 02:56:15</c:v>
                </c:pt>
                <c:pt idx="4000">
                  <c:v> 20-07-09 02:56:20</c:v>
                </c:pt>
                <c:pt idx="4001">
                  <c:v> 20-07-09 02:56:25</c:v>
                </c:pt>
                <c:pt idx="4002">
                  <c:v> 20-07-09 02:56:30</c:v>
                </c:pt>
                <c:pt idx="4003">
                  <c:v> 20-07-09 02:56:35</c:v>
                </c:pt>
                <c:pt idx="4004">
                  <c:v> 20-07-09 02:56:40</c:v>
                </c:pt>
                <c:pt idx="4005">
                  <c:v> 20-07-09 02:56:45</c:v>
                </c:pt>
                <c:pt idx="4006">
                  <c:v> 20-07-09 02:56:50</c:v>
                </c:pt>
                <c:pt idx="4007">
                  <c:v> 20-07-09 02:56:55</c:v>
                </c:pt>
                <c:pt idx="4008">
                  <c:v> 20-07-09 02:57:00</c:v>
                </c:pt>
                <c:pt idx="4009">
                  <c:v> 20-07-09 02:57:05</c:v>
                </c:pt>
                <c:pt idx="4010">
                  <c:v> 20-07-09 02:57:10</c:v>
                </c:pt>
                <c:pt idx="4011">
                  <c:v> 20-07-09 02:57:15</c:v>
                </c:pt>
                <c:pt idx="4012">
                  <c:v> 20-07-09 02:57:20</c:v>
                </c:pt>
                <c:pt idx="4013">
                  <c:v> 20-07-09 02:57:25</c:v>
                </c:pt>
                <c:pt idx="4014">
                  <c:v> 20-07-09 02:57:30</c:v>
                </c:pt>
                <c:pt idx="4015">
                  <c:v> 20-07-09 02:57:35</c:v>
                </c:pt>
                <c:pt idx="4016">
                  <c:v> 20-07-09 02:57:40</c:v>
                </c:pt>
                <c:pt idx="4017">
                  <c:v> 20-07-09 02:57:45</c:v>
                </c:pt>
                <c:pt idx="4018">
                  <c:v> 20-07-09 02:57:50</c:v>
                </c:pt>
                <c:pt idx="4019">
                  <c:v> 20-07-09 02:57:55</c:v>
                </c:pt>
                <c:pt idx="4020">
                  <c:v> 20-07-09 02:58:00</c:v>
                </c:pt>
                <c:pt idx="4021">
                  <c:v> 20-07-09 02:58:05</c:v>
                </c:pt>
                <c:pt idx="4022">
                  <c:v> 20-07-09 02:58:10</c:v>
                </c:pt>
                <c:pt idx="4023">
                  <c:v> 20-07-09 02:58:15</c:v>
                </c:pt>
                <c:pt idx="4024">
                  <c:v> 20-07-09 02:58:20</c:v>
                </c:pt>
                <c:pt idx="4025">
                  <c:v> 20-07-09 02:58:25</c:v>
                </c:pt>
                <c:pt idx="4026">
                  <c:v> 20-07-09 02:58:30</c:v>
                </c:pt>
                <c:pt idx="4027">
                  <c:v> 20-07-09 02:58:35</c:v>
                </c:pt>
                <c:pt idx="4028">
                  <c:v> 20-07-09 02:58:40</c:v>
                </c:pt>
                <c:pt idx="4029">
                  <c:v> 20-07-09 02:58:45</c:v>
                </c:pt>
                <c:pt idx="4030">
                  <c:v> 20-07-09 02:58:50</c:v>
                </c:pt>
                <c:pt idx="4031">
                  <c:v> 20-07-09 02:58:55</c:v>
                </c:pt>
                <c:pt idx="4032">
                  <c:v> 20-07-09 02:59:00</c:v>
                </c:pt>
                <c:pt idx="4033">
                  <c:v> 20-07-09 02:59:05</c:v>
                </c:pt>
                <c:pt idx="4034">
                  <c:v> 20-07-09 02:59:10</c:v>
                </c:pt>
                <c:pt idx="4035">
                  <c:v> 20-07-09 02:59:15</c:v>
                </c:pt>
                <c:pt idx="4036">
                  <c:v> 20-07-09 02:59:20</c:v>
                </c:pt>
                <c:pt idx="4037">
                  <c:v> 20-07-09 02:59:25</c:v>
                </c:pt>
                <c:pt idx="4038">
                  <c:v> 20-07-09 02:59:30</c:v>
                </c:pt>
                <c:pt idx="4039">
                  <c:v> 20-07-09 02:59:35</c:v>
                </c:pt>
                <c:pt idx="4040">
                  <c:v> 20-07-09 02:59:40</c:v>
                </c:pt>
                <c:pt idx="4041">
                  <c:v> 20-07-09 02:59:45</c:v>
                </c:pt>
                <c:pt idx="4042">
                  <c:v> 20-07-09 02:59:50</c:v>
                </c:pt>
                <c:pt idx="4043">
                  <c:v> 20-07-09 02:59:55</c:v>
                </c:pt>
                <c:pt idx="4044">
                  <c:v> 20-07-09 03:00:00</c:v>
                </c:pt>
                <c:pt idx="4045">
                  <c:v> 20-07-09 03:00:05</c:v>
                </c:pt>
                <c:pt idx="4046">
                  <c:v> 20-07-09 03:00:10</c:v>
                </c:pt>
                <c:pt idx="4047">
                  <c:v> 20-07-09 03:00:15</c:v>
                </c:pt>
                <c:pt idx="4048">
                  <c:v> 20-07-09 03:00:20</c:v>
                </c:pt>
                <c:pt idx="4049">
                  <c:v> 20-07-09 03:00:25</c:v>
                </c:pt>
                <c:pt idx="4050">
                  <c:v> 20-07-09 03:00:30</c:v>
                </c:pt>
                <c:pt idx="4051">
                  <c:v> 20-07-09 03:00:35</c:v>
                </c:pt>
                <c:pt idx="4052">
                  <c:v> 20-07-09 03:00:40</c:v>
                </c:pt>
                <c:pt idx="4053">
                  <c:v> 20-07-09 03:00:45</c:v>
                </c:pt>
                <c:pt idx="4054">
                  <c:v> 20-07-09 03:00:50</c:v>
                </c:pt>
                <c:pt idx="4055">
                  <c:v> 20-07-09 03:00:55</c:v>
                </c:pt>
                <c:pt idx="4056">
                  <c:v> 20-07-09 03:01:00</c:v>
                </c:pt>
                <c:pt idx="4057">
                  <c:v> 20-07-09 03:01:05</c:v>
                </c:pt>
                <c:pt idx="4058">
                  <c:v> 20-07-09 03:01:10</c:v>
                </c:pt>
                <c:pt idx="4059">
                  <c:v> 20-07-09 03:01:15</c:v>
                </c:pt>
                <c:pt idx="4060">
                  <c:v> 20-07-09 03:01:20</c:v>
                </c:pt>
                <c:pt idx="4061">
                  <c:v> 20-07-09 03:01:25</c:v>
                </c:pt>
                <c:pt idx="4062">
                  <c:v> 20-07-09 03:01:30</c:v>
                </c:pt>
                <c:pt idx="4063">
                  <c:v> 20-07-09 03:01:35</c:v>
                </c:pt>
                <c:pt idx="4064">
                  <c:v> 20-07-09 03:01:40</c:v>
                </c:pt>
                <c:pt idx="4065">
                  <c:v> 20-07-09 03:01:45</c:v>
                </c:pt>
                <c:pt idx="4066">
                  <c:v> 20-07-09 03:01:50</c:v>
                </c:pt>
                <c:pt idx="4067">
                  <c:v> 20-07-09 03:01:55</c:v>
                </c:pt>
                <c:pt idx="4068">
                  <c:v> 20-07-09 03:02:00</c:v>
                </c:pt>
                <c:pt idx="4069">
                  <c:v> 20-07-09 03:02:05</c:v>
                </c:pt>
                <c:pt idx="4070">
                  <c:v> 20-07-09 03:02:10</c:v>
                </c:pt>
                <c:pt idx="4071">
                  <c:v> 20-07-09 03:02:15</c:v>
                </c:pt>
                <c:pt idx="4072">
                  <c:v> 20-07-09 03:02:20</c:v>
                </c:pt>
                <c:pt idx="4073">
                  <c:v> 20-07-09 03:02:25</c:v>
                </c:pt>
                <c:pt idx="4074">
                  <c:v> 20-07-09 03:02:30</c:v>
                </c:pt>
                <c:pt idx="4075">
                  <c:v> 20-07-09 03:02:35</c:v>
                </c:pt>
                <c:pt idx="4076">
                  <c:v> 20-07-09 03:02:40</c:v>
                </c:pt>
                <c:pt idx="4077">
                  <c:v> 20-07-09 03:02:45</c:v>
                </c:pt>
                <c:pt idx="4078">
                  <c:v> 20-07-09 03:02:50</c:v>
                </c:pt>
                <c:pt idx="4079">
                  <c:v> 20-07-09 03:02:55</c:v>
                </c:pt>
                <c:pt idx="4080">
                  <c:v> 20-07-09 03:03:00</c:v>
                </c:pt>
                <c:pt idx="4081">
                  <c:v> 20-07-09 03:03:05</c:v>
                </c:pt>
                <c:pt idx="4082">
                  <c:v> 20-07-09 03:03:10</c:v>
                </c:pt>
                <c:pt idx="4083">
                  <c:v> 20-07-09 03:03:15</c:v>
                </c:pt>
                <c:pt idx="4084">
                  <c:v> 20-07-09 03:03:20</c:v>
                </c:pt>
                <c:pt idx="4085">
                  <c:v> 20-07-09 03:03:25</c:v>
                </c:pt>
                <c:pt idx="4086">
                  <c:v> 20-07-09 03:03:30</c:v>
                </c:pt>
                <c:pt idx="4087">
                  <c:v> 20-07-09 03:03:35</c:v>
                </c:pt>
                <c:pt idx="4088">
                  <c:v> 20-07-09 03:03:40</c:v>
                </c:pt>
                <c:pt idx="4089">
                  <c:v> 20-07-09 03:03:45</c:v>
                </c:pt>
                <c:pt idx="4090">
                  <c:v> 20-07-09 03:03:50</c:v>
                </c:pt>
                <c:pt idx="4091">
                  <c:v> 20-07-09 03:03:55</c:v>
                </c:pt>
                <c:pt idx="4092">
                  <c:v> 20-07-09 03:04:00</c:v>
                </c:pt>
                <c:pt idx="4093">
                  <c:v> 20-07-09 03:04:05</c:v>
                </c:pt>
                <c:pt idx="4094">
                  <c:v> 20-07-09 03:04:10</c:v>
                </c:pt>
                <c:pt idx="4095">
                  <c:v> 20-07-09 03:04:15</c:v>
                </c:pt>
                <c:pt idx="4096">
                  <c:v> 20-07-09 03:04:20</c:v>
                </c:pt>
                <c:pt idx="4097">
                  <c:v> 20-07-09 03:04:25</c:v>
                </c:pt>
                <c:pt idx="4098">
                  <c:v> 20-07-09 03:04:30</c:v>
                </c:pt>
                <c:pt idx="4099">
                  <c:v> 20-07-09 03:04:35</c:v>
                </c:pt>
                <c:pt idx="4100">
                  <c:v> 20-07-09 03:04:40</c:v>
                </c:pt>
                <c:pt idx="4101">
                  <c:v> 20-07-09 03:04:45</c:v>
                </c:pt>
                <c:pt idx="4102">
                  <c:v> 20-07-09 03:04:50</c:v>
                </c:pt>
                <c:pt idx="4103">
                  <c:v> 20-07-09 03:04:55</c:v>
                </c:pt>
                <c:pt idx="4104">
                  <c:v> 20-07-09 03:05:00</c:v>
                </c:pt>
                <c:pt idx="4105">
                  <c:v> 20-07-09 03:05:05</c:v>
                </c:pt>
                <c:pt idx="4106">
                  <c:v> 20-07-09 03:05:10</c:v>
                </c:pt>
                <c:pt idx="4107">
                  <c:v> 20-07-09 03:05:15</c:v>
                </c:pt>
                <c:pt idx="4108">
                  <c:v> 20-07-09 03:05:20</c:v>
                </c:pt>
                <c:pt idx="4109">
                  <c:v> 20-07-09 03:05:25</c:v>
                </c:pt>
                <c:pt idx="4110">
                  <c:v> 20-07-09 03:05:30</c:v>
                </c:pt>
                <c:pt idx="4111">
                  <c:v> 20-07-09 03:05:35</c:v>
                </c:pt>
                <c:pt idx="4112">
                  <c:v> 20-07-09 03:05:40</c:v>
                </c:pt>
                <c:pt idx="4113">
                  <c:v> 20-07-09 03:05:45</c:v>
                </c:pt>
                <c:pt idx="4114">
                  <c:v> 20-07-09 03:05:50</c:v>
                </c:pt>
                <c:pt idx="4115">
                  <c:v> 20-07-09 03:05:55</c:v>
                </c:pt>
                <c:pt idx="4116">
                  <c:v> 20-07-09 03:06:00</c:v>
                </c:pt>
                <c:pt idx="4117">
                  <c:v> 20-07-09 03:06:05</c:v>
                </c:pt>
                <c:pt idx="4118">
                  <c:v> 20-07-09 03:06:10</c:v>
                </c:pt>
                <c:pt idx="4119">
                  <c:v> 20-07-09 03:06:15</c:v>
                </c:pt>
                <c:pt idx="4120">
                  <c:v> 20-07-09 03:06:20</c:v>
                </c:pt>
                <c:pt idx="4121">
                  <c:v> 20-07-09 03:06:25</c:v>
                </c:pt>
                <c:pt idx="4122">
                  <c:v> 20-07-09 03:06:30</c:v>
                </c:pt>
                <c:pt idx="4123">
                  <c:v> 20-07-09 03:06:35</c:v>
                </c:pt>
                <c:pt idx="4124">
                  <c:v> 20-07-09 03:06:40</c:v>
                </c:pt>
                <c:pt idx="4125">
                  <c:v> 20-07-09 03:06:45</c:v>
                </c:pt>
                <c:pt idx="4126">
                  <c:v> 20-07-09 03:06:50</c:v>
                </c:pt>
                <c:pt idx="4127">
                  <c:v> 20-07-09 03:06:55</c:v>
                </c:pt>
                <c:pt idx="4128">
                  <c:v> 20-07-09 03:07:00</c:v>
                </c:pt>
                <c:pt idx="4129">
                  <c:v> 20-07-09 03:07:05</c:v>
                </c:pt>
                <c:pt idx="4130">
                  <c:v> 20-07-09 03:07:10</c:v>
                </c:pt>
                <c:pt idx="4131">
                  <c:v> 20-07-09 03:07:15</c:v>
                </c:pt>
                <c:pt idx="4132">
                  <c:v> 20-07-09 03:07:20</c:v>
                </c:pt>
                <c:pt idx="4133">
                  <c:v> 20-07-09 03:07:25</c:v>
                </c:pt>
                <c:pt idx="4134">
                  <c:v> 20-07-09 03:07:30</c:v>
                </c:pt>
                <c:pt idx="4135">
                  <c:v> 20-07-09 03:07:35</c:v>
                </c:pt>
                <c:pt idx="4136">
                  <c:v> 20-07-09 03:07:40</c:v>
                </c:pt>
                <c:pt idx="4137">
                  <c:v> 20-07-09 03:07:45</c:v>
                </c:pt>
                <c:pt idx="4138">
                  <c:v> 20-07-09 03:07:50</c:v>
                </c:pt>
                <c:pt idx="4139">
                  <c:v> 20-07-09 03:07:55</c:v>
                </c:pt>
                <c:pt idx="4140">
                  <c:v> 20-07-09 03:08:00</c:v>
                </c:pt>
                <c:pt idx="4141">
                  <c:v> 20-07-09 03:08:05</c:v>
                </c:pt>
                <c:pt idx="4142">
                  <c:v> 20-07-09 03:08:10</c:v>
                </c:pt>
                <c:pt idx="4143">
                  <c:v> 20-07-09 03:08:15</c:v>
                </c:pt>
                <c:pt idx="4144">
                  <c:v> 20-07-09 03:08:20</c:v>
                </c:pt>
                <c:pt idx="4145">
                  <c:v> 20-07-09 03:08:25</c:v>
                </c:pt>
                <c:pt idx="4146">
                  <c:v> 20-07-09 03:08:30</c:v>
                </c:pt>
                <c:pt idx="4147">
                  <c:v> 20-07-09 03:08:35</c:v>
                </c:pt>
                <c:pt idx="4148">
                  <c:v> 20-07-09 03:08:40</c:v>
                </c:pt>
                <c:pt idx="4149">
                  <c:v> 20-07-09 03:08:45</c:v>
                </c:pt>
                <c:pt idx="4150">
                  <c:v> 20-07-09 03:08:50</c:v>
                </c:pt>
                <c:pt idx="4151">
                  <c:v> 20-07-09 03:08:55</c:v>
                </c:pt>
                <c:pt idx="4152">
                  <c:v> 20-07-09 03:09:00</c:v>
                </c:pt>
                <c:pt idx="4153">
                  <c:v> 20-07-09 03:09:05</c:v>
                </c:pt>
                <c:pt idx="4154">
                  <c:v> 20-07-09 03:09:10</c:v>
                </c:pt>
                <c:pt idx="4155">
                  <c:v> 20-07-09 03:09:15</c:v>
                </c:pt>
                <c:pt idx="4156">
                  <c:v> 20-07-09 03:09:20</c:v>
                </c:pt>
                <c:pt idx="4157">
                  <c:v> 20-07-09 03:09:25</c:v>
                </c:pt>
                <c:pt idx="4158">
                  <c:v> 20-07-09 03:09:30</c:v>
                </c:pt>
                <c:pt idx="4159">
                  <c:v> 20-07-09 03:09:35</c:v>
                </c:pt>
                <c:pt idx="4160">
                  <c:v> 20-07-09 03:09:40</c:v>
                </c:pt>
                <c:pt idx="4161">
                  <c:v> 20-07-09 03:09:45</c:v>
                </c:pt>
                <c:pt idx="4162">
                  <c:v> 20-07-09 03:09:50</c:v>
                </c:pt>
                <c:pt idx="4163">
                  <c:v> 20-07-09 03:09:55</c:v>
                </c:pt>
                <c:pt idx="4164">
                  <c:v> 20-07-09 03:10:00</c:v>
                </c:pt>
                <c:pt idx="4165">
                  <c:v> 20-07-09 03:10:05</c:v>
                </c:pt>
                <c:pt idx="4166">
                  <c:v> 20-07-09 03:10:10</c:v>
                </c:pt>
                <c:pt idx="4167">
                  <c:v> 20-07-09 03:10:15</c:v>
                </c:pt>
                <c:pt idx="4168">
                  <c:v> 20-07-09 03:10:20</c:v>
                </c:pt>
                <c:pt idx="4169">
                  <c:v> 20-07-09 03:10:25</c:v>
                </c:pt>
                <c:pt idx="4170">
                  <c:v> 20-07-09 03:10:30</c:v>
                </c:pt>
                <c:pt idx="4171">
                  <c:v> 20-07-09 03:10:35</c:v>
                </c:pt>
                <c:pt idx="4172">
                  <c:v> 20-07-09 03:10:40</c:v>
                </c:pt>
                <c:pt idx="4173">
                  <c:v> 20-07-09 03:10:45</c:v>
                </c:pt>
                <c:pt idx="4174">
                  <c:v> 20-07-09 03:10:50</c:v>
                </c:pt>
                <c:pt idx="4175">
                  <c:v> 20-07-09 03:10:55</c:v>
                </c:pt>
                <c:pt idx="4176">
                  <c:v> 20-07-09 03:11:00</c:v>
                </c:pt>
                <c:pt idx="4177">
                  <c:v> 20-07-09 03:11:05</c:v>
                </c:pt>
                <c:pt idx="4178">
                  <c:v> 20-07-09 03:11:10</c:v>
                </c:pt>
                <c:pt idx="4179">
                  <c:v> 20-07-09 03:11:15</c:v>
                </c:pt>
                <c:pt idx="4180">
                  <c:v> 20-07-09 03:11:20</c:v>
                </c:pt>
                <c:pt idx="4181">
                  <c:v> 20-07-09 03:11:25</c:v>
                </c:pt>
                <c:pt idx="4182">
                  <c:v> 20-07-09 03:11:30</c:v>
                </c:pt>
                <c:pt idx="4183">
                  <c:v> 20-07-09 03:11:35</c:v>
                </c:pt>
                <c:pt idx="4184">
                  <c:v> 20-07-09 03:11:40</c:v>
                </c:pt>
                <c:pt idx="4185">
                  <c:v> 20-07-09 03:11:45</c:v>
                </c:pt>
                <c:pt idx="4186">
                  <c:v> 20-07-09 03:11:50</c:v>
                </c:pt>
                <c:pt idx="4187">
                  <c:v> 20-07-09 03:11:55</c:v>
                </c:pt>
                <c:pt idx="4188">
                  <c:v> 20-07-09 03:12:00</c:v>
                </c:pt>
                <c:pt idx="4189">
                  <c:v> 20-07-09 03:12:05</c:v>
                </c:pt>
                <c:pt idx="4190">
                  <c:v> 20-07-09 03:12:10</c:v>
                </c:pt>
                <c:pt idx="4191">
                  <c:v> 20-07-09 03:12:15</c:v>
                </c:pt>
                <c:pt idx="4192">
                  <c:v> 20-07-09 03:12:20</c:v>
                </c:pt>
                <c:pt idx="4193">
                  <c:v> 20-07-09 03:12:25</c:v>
                </c:pt>
                <c:pt idx="4194">
                  <c:v> 20-07-09 03:12:30</c:v>
                </c:pt>
                <c:pt idx="4195">
                  <c:v> 20-07-09 03:12:35</c:v>
                </c:pt>
                <c:pt idx="4196">
                  <c:v> 20-07-09 03:12:40</c:v>
                </c:pt>
                <c:pt idx="4197">
                  <c:v> 20-07-09 03:12:45</c:v>
                </c:pt>
                <c:pt idx="4198">
                  <c:v> 20-07-09 03:12:50</c:v>
                </c:pt>
                <c:pt idx="4199">
                  <c:v> 20-07-09 03:12:55</c:v>
                </c:pt>
                <c:pt idx="4200">
                  <c:v> 20-07-09 03:13:00</c:v>
                </c:pt>
                <c:pt idx="4201">
                  <c:v> 20-07-09 03:13:05</c:v>
                </c:pt>
                <c:pt idx="4202">
                  <c:v> 20-07-09 03:13:10</c:v>
                </c:pt>
                <c:pt idx="4203">
                  <c:v> 20-07-09 03:13:15</c:v>
                </c:pt>
                <c:pt idx="4204">
                  <c:v> 20-07-09 03:13:20</c:v>
                </c:pt>
                <c:pt idx="4205">
                  <c:v> 20-07-09 03:13:25</c:v>
                </c:pt>
                <c:pt idx="4206">
                  <c:v> 20-07-09 03:13:30</c:v>
                </c:pt>
                <c:pt idx="4207">
                  <c:v> 20-07-09 03:13:35</c:v>
                </c:pt>
                <c:pt idx="4208">
                  <c:v> 20-07-09 03:13:40</c:v>
                </c:pt>
                <c:pt idx="4209">
                  <c:v> 20-07-09 03:13:45</c:v>
                </c:pt>
                <c:pt idx="4210">
                  <c:v> 20-07-09 03:13:50</c:v>
                </c:pt>
                <c:pt idx="4211">
                  <c:v> 20-07-09 03:13:55</c:v>
                </c:pt>
                <c:pt idx="4212">
                  <c:v> 20-07-09 03:14:00</c:v>
                </c:pt>
                <c:pt idx="4213">
                  <c:v> 20-07-09 03:14:05</c:v>
                </c:pt>
                <c:pt idx="4214">
                  <c:v> 20-07-09 03:14:10</c:v>
                </c:pt>
                <c:pt idx="4215">
                  <c:v> 20-07-09 03:14:15</c:v>
                </c:pt>
                <c:pt idx="4216">
                  <c:v> 20-07-09 03:14:20</c:v>
                </c:pt>
                <c:pt idx="4217">
                  <c:v> 20-07-09 03:14:25</c:v>
                </c:pt>
                <c:pt idx="4218">
                  <c:v> 20-07-09 03:14:30</c:v>
                </c:pt>
                <c:pt idx="4219">
                  <c:v> 20-07-09 03:14:35</c:v>
                </c:pt>
                <c:pt idx="4220">
                  <c:v> 20-07-09 03:14:40</c:v>
                </c:pt>
                <c:pt idx="4221">
                  <c:v> 20-07-09 03:14:45</c:v>
                </c:pt>
                <c:pt idx="4222">
                  <c:v> 20-07-09 03:14:50</c:v>
                </c:pt>
                <c:pt idx="4223">
                  <c:v> 20-07-09 03:14:55</c:v>
                </c:pt>
                <c:pt idx="4224">
                  <c:v> 20-07-09 03:15:00</c:v>
                </c:pt>
                <c:pt idx="4225">
                  <c:v> 20-07-09 03:15:05</c:v>
                </c:pt>
                <c:pt idx="4226">
                  <c:v> 20-07-09 03:15:10</c:v>
                </c:pt>
                <c:pt idx="4227">
                  <c:v> 20-07-09 03:15:15</c:v>
                </c:pt>
                <c:pt idx="4228">
                  <c:v> 20-07-09 03:15:20</c:v>
                </c:pt>
                <c:pt idx="4229">
                  <c:v> 20-07-09 03:15:25</c:v>
                </c:pt>
                <c:pt idx="4230">
                  <c:v> 20-07-09 03:15:30</c:v>
                </c:pt>
                <c:pt idx="4231">
                  <c:v> 20-07-09 03:15:35</c:v>
                </c:pt>
                <c:pt idx="4232">
                  <c:v> 20-07-09 03:15:40</c:v>
                </c:pt>
                <c:pt idx="4233">
                  <c:v> 20-07-09 03:15:45</c:v>
                </c:pt>
                <c:pt idx="4234">
                  <c:v> 20-07-09 03:15:50</c:v>
                </c:pt>
                <c:pt idx="4235">
                  <c:v> 20-07-09 03:15:55</c:v>
                </c:pt>
                <c:pt idx="4236">
                  <c:v> 20-07-09 03:16:00</c:v>
                </c:pt>
                <c:pt idx="4237">
                  <c:v> 20-07-09 03:16:05</c:v>
                </c:pt>
                <c:pt idx="4238">
                  <c:v> 20-07-09 03:16:10</c:v>
                </c:pt>
                <c:pt idx="4239">
                  <c:v> 20-07-09 03:16:15</c:v>
                </c:pt>
                <c:pt idx="4240">
                  <c:v> 20-07-09 03:16:20</c:v>
                </c:pt>
                <c:pt idx="4241">
                  <c:v> 20-07-09 03:16:25</c:v>
                </c:pt>
                <c:pt idx="4242">
                  <c:v> 20-07-09 03:16:30</c:v>
                </c:pt>
                <c:pt idx="4243">
                  <c:v> 20-07-09 03:16:35</c:v>
                </c:pt>
                <c:pt idx="4244">
                  <c:v> 20-07-09 03:16:40</c:v>
                </c:pt>
                <c:pt idx="4245">
                  <c:v> 20-07-09 03:16:45</c:v>
                </c:pt>
                <c:pt idx="4246">
                  <c:v> 20-07-09 03:16:50</c:v>
                </c:pt>
                <c:pt idx="4247">
                  <c:v> 20-07-09 03:16:55</c:v>
                </c:pt>
                <c:pt idx="4248">
                  <c:v> 20-07-09 03:17:00</c:v>
                </c:pt>
                <c:pt idx="4249">
                  <c:v> 20-07-09 03:17:05</c:v>
                </c:pt>
                <c:pt idx="4250">
                  <c:v> 20-07-09 03:17:10</c:v>
                </c:pt>
                <c:pt idx="4251">
                  <c:v> 20-07-09 03:17:15</c:v>
                </c:pt>
                <c:pt idx="4252">
                  <c:v> 20-07-09 03:17:20</c:v>
                </c:pt>
                <c:pt idx="4253">
                  <c:v> 20-07-09 03:17:25</c:v>
                </c:pt>
                <c:pt idx="4254">
                  <c:v> 20-07-09 03:17:30</c:v>
                </c:pt>
                <c:pt idx="4255">
                  <c:v> 20-07-09 03:17:35</c:v>
                </c:pt>
                <c:pt idx="4256">
                  <c:v> 20-07-09 03:17:40</c:v>
                </c:pt>
                <c:pt idx="4257">
                  <c:v> 20-07-09 03:17:45</c:v>
                </c:pt>
                <c:pt idx="4258">
                  <c:v> 20-07-09 03:17:50</c:v>
                </c:pt>
                <c:pt idx="4259">
                  <c:v> 20-07-09 03:17:55</c:v>
                </c:pt>
                <c:pt idx="4260">
                  <c:v> 20-07-09 03:18:00</c:v>
                </c:pt>
                <c:pt idx="4261">
                  <c:v> 20-07-09 03:18:05</c:v>
                </c:pt>
                <c:pt idx="4262">
                  <c:v> 20-07-09 03:18:10</c:v>
                </c:pt>
                <c:pt idx="4263">
                  <c:v> 20-07-09 03:18:15</c:v>
                </c:pt>
                <c:pt idx="4264">
                  <c:v> 20-07-09 03:18:20</c:v>
                </c:pt>
                <c:pt idx="4265">
                  <c:v> 20-07-09 03:18:25</c:v>
                </c:pt>
                <c:pt idx="4266">
                  <c:v> 20-07-09 03:18:30</c:v>
                </c:pt>
                <c:pt idx="4267">
                  <c:v> 20-07-09 03:18:35</c:v>
                </c:pt>
                <c:pt idx="4268">
                  <c:v> 20-07-09 03:18:40</c:v>
                </c:pt>
                <c:pt idx="4269">
                  <c:v> 20-07-09 03:18:45</c:v>
                </c:pt>
                <c:pt idx="4270">
                  <c:v> 20-07-09 03:18:50</c:v>
                </c:pt>
                <c:pt idx="4271">
                  <c:v> 20-07-09 03:18:55</c:v>
                </c:pt>
                <c:pt idx="4272">
                  <c:v> 20-07-09 03:19:00</c:v>
                </c:pt>
                <c:pt idx="4273">
                  <c:v> 20-07-09 03:19:05</c:v>
                </c:pt>
                <c:pt idx="4274">
                  <c:v> 20-07-09 03:19:10</c:v>
                </c:pt>
                <c:pt idx="4275">
                  <c:v> 20-07-09 03:19:15</c:v>
                </c:pt>
                <c:pt idx="4276">
                  <c:v> 20-07-09 03:19:20</c:v>
                </c:pt>
                <c:pt idx="4277">
                  <c:v> 20-07-09 03:19:25</c:v>
                </c:pt>
                <c:pt idx="4278">
                  <c:v> 20-07-09 03:19:30</c:v>
                </c:pt>
                <c:pt idx="4279">
                  <c:v> 20-07-09 03:19:35</c:v>
                </c:pt>
                <c:pt idx="4280">
                  <c:v> 20-07-09 03:19:40</c:v>
                </c:pt>
                <c:pt idx="4281">
                  <c:v> 20-07-09 03:19:45</c:v>
                </c:pt>
                <c:pt idx="4282">
                  <c:v> 20-07-09 03:19:50</c:v>
                </c:pt>
                <c:pt idx="4283">
                  <c:v> 20-07-09 03:19:55</c:v>
                </c:pt>
                <c:pt idx="4284">
                  <c:v> 20-07-09 03:20:00</c:v>
                </c:pt>
                <c:pt idx="4285">
                  <c:v> 20-07-09 03:20:05</c:v>
                </c:pt>
                <c:pt idx="4286">
                  <c:v> 20-07-09 03:20:10</c:v>
                </c:pt>
                <c:pt idx="4287">
                  <c:v> 20-07-09 03:20:15</c:v>
                </c:pt>
                <c:pt idx="4288">
                  <c:v> 20-07-09 03:20:20</c:v>
                </c:pt>
                <c:pt idx="4289">
                  <c:v> 20-07-09 03:20:25</c:v>
                </c:pt>
                <c:pt idx="4290">
                  <c:v> 20-07-09 03:20:30</c:v>
                </c:pt>
                <c:pt idx="4291">
                  <c:v> 20-07-09 03:20:35</c:v>
                </c:pt>
                <c:pt idx="4292">
                  <c:v> 20-07-09 03:20:40</c:v>
                </c:pt>
                <c:pt idx="4293">
                  <c:v> 20-07-09 03:20:45</c:v>
                </c:pt>
                <c:pt idx="4294">
                  <c:v> 20-07-09 03:20:50</c:v>
                </c:pt>
                <c:pt idx="4295">
                  <c:v> 20-07-09 03:20:55</c:v>
                </c:pt>
                <c:pt idx="4296">
                  <c:v> 20-07-09 03:21:00</c:v>
                </c:pt>
                <c:pt idx="4297">
                  <c:v> 20-07-09 03:21:05</c:v>
                </c:pt>
                <c:pt idx="4298">
                  <c:v> 20-07-09 03:21:10</c:v>
                </c:pt>
                <c:pt idx="4299">
                  <c:v> 20-07-09 03:21:15</c:v>
                </c:pt>
                <c:pt idx="4300">
                  <c:v> 20-07-09 03:21:20</c:v>
                </c:pt>
                <c:pt idx="4301">
                  <c:v> 20-07-09 03:21:25</c:v>
                </c:pt>
                <c:pt idx="4302">
                  <c:v> 20-07-09 03:21:30</c:v>
                </c:pt>
                <c:pt idx="4303">
                  <c:v> 20-07-09 03:21:35</c:v>
                </c:pt>
                <c:pt idx="4304">
                  <c:v> 20-07-09 03:21:40</c:v>
                </c:pt>
                <c:pt idx="4305">
                  <c:v> 20-07-09 03:21:45</c:v>
                </c:pt>
                <c:pt idx="4306">
                  <c:v> 20-07-09 03:21:50</c:v>
                </c:pt>
                <c:pt idx="4307">
                  <c:v> 20-07-09 03:21:55</c:v>
                </c:pt>
                <c:pt idx="4308">
                  <c:v> 20-07-09 03:22:00</c:v>
                </c:pt>
                <c:pt idx="4309">
                  <c:v> 20-07-09 03:22:05</c:v>
                </c:pt>
                <c:pt idx="4310">
                  <c:v> 20-07-09 03:22:10</c:v>
                </c:pt>
                <c:pt idx="4311">
                  <c:v> 20-07-09 03:22:15</c:v>
                </c:pt>
                <c:pt idx="4312">
                  <c:v> 20-07-09 03:22:20</c:v>
                </c:pt>
                <c:pt idx="4313">
                  <c:v> 20-07-09 03:22:25</c:v>
                </c:pt>
                <c:pt idx="4314">
                  <c:v> 20-07-09 03:22:30</c:v>
                </c:pt>
                <c:pt idx="4315">
                  <c:v> 20-07-09 03:22:35</c:v>
                </c:pt>
                <c:pt idx="4316">
                  <c:v> 20-07-09 03:22:40</c:v>
                </c:pt>
                <c:pt idx="4317">
                  <c:v> 20-07-09 03:22:45</c:v>
                </c:pt>
                <c:pt idx="4318">
                  <c:v> 20-07-09 03:22:50</c:v>
                </c:pt>
                <c:pt idx="4319">
                  <c:v> 20-07-09 03:22:55</c:v>
                </c:pt>
                <c:pt idx="4320">
                  <c:v> 20-07-09 03:23:00</c:v>
                </c:pt>
                <c:pt idx="4321">
                  <c:v> 20-07-09 03:23:05</c:v>
                </c:pt>
                <c:pt idx="4322">
                  <c:v> 20-07-09 03:23:10</c:v>
                </c:pt>
                <c:pt idx="4323">
                  <c:v> 20-07-09 03:23:15</c:v>
                </c:pt>
                <c:pt idx="4324">
                  <c:v> 20-07-09 03:23:20</c:v>
                </c:pt>
                <c:pt idx="4325">
                  <c:v> 20-07-09 03:23:25</c:v>
                </c:pt>
                <c:pt idx="4326">
                  <c:v> 20-07-09 03:23:30</c:v>
                </c:pt>
                <c:pt idx="4327">
                  <c:v> 20-07-09 03:23:35</c:v>
                </c:pt>
                <c:pt idx="4328">
                  <c:v> 20-07-09 03:23:40</c:v>
                </c:pt>
                <c:pt idx="4329">
                  <c:v> 20-07-09 03:23:45</c:v>
                </c:pt>
                <c:pt idx="4330">
                  <c:v> 20-07-09 03:23:50</c:v>
                </c:pt>
                <c:pt idx="4331">
                  <c:v> 20-07-09 03:23:55</c:v>
                </c:pt>
                <c:pt idx="4332">
                  <c:v> 20-07-09 03:24:00</c:v>
                </c:pt>
                <c:pt idx="4333">
                  <c:v> 20-07-09 03:24:05</c:v>
                </c:pt>
                <c:pt idx="4334">
                  <c:v> 20-07-09 03:24:10</c:v>
                </c:pt>
                <c:pt idx="4335">
                  <c:v> 20-07-09 03:24:15</c:v>
                </c:pt>
                <c:pt idx="4336">
                  <c:v> 20-07-09 03:24:20</c:v>
                </c:pt>
                <c:pt idx="4337">
                  <c:v> 20-07-09 03:24:25</c:v>
                </c:pt>
                <c:pt idx="4338">
                  <c:v> 20-07-09 03:24:30</c:v>
                </c:pt>
                <c:pt idx="4339">
                  <c:v> 20-07-09 03:24:35</c:v>
                </c:pt>
                <c:pt idx="4340">
                  <c:v> 20-07-09 03:24:40</c:v>
                </c:pt>
                <c:pt idx="4341">
                  <c:v> 20-07-09 03:24:45</c:v>
                </c:pt>
                <c:pt idx="4342">
                  <c:v> 20-07-09 03:24:50</c:v>
                </c:pt>
                <c:pt idx="4343">
                  <c:v> 20-07-09 03:24:55</c:v>
                </c:pt>
                <c:pt idx="4344">
                  <c:v> 20-07-09 03:25:00</c:v>
                </c:pt>
                <c:pt idx="4345">
                  <c:v> 20-07-09 03:25:05</c:v>
                </c:pt>
                <c:pt idx="4346">
                  <c:v> 20-07-09 03:25:10</c:v>
                </c:pt>
                <c:pt idx="4347">
                  <c:v> 20-07-09 03:25:15</c:v>
                </c:pt>
                <c:pt idx="4348">
                  <c:v> 20-07-09 03:25:20</c:v>
                </c:pt>
                <c:pt idx="4349">
                  <c:v> 20-07-09 03:25:25</c:v>
                </c:pt>
                <c:pt idx="4350">
                  <c:v> 20-07-09 03:25:30</c:v>
                </c:pt>
                <c:pt idx="4351">
                  <c:v> 20-07-09 03:25:35</c:v>
                </c:pt>
                <c:pt idx="4352">
                  <c:v> 20-07-09 03:25:40</c:v>
                </c:pt>
                <c:pt idx="4353">
                  <c:v> 20-07-09 03:25:45</c:v>
                </c:pt>
                <c:pt idx="4354">
                  <c:v> 20-07-09 03:25:50</c:v>
                </c:pt>
                <c:pt idx="4355">
                  <c:v> 20-07-09 03:25:55</c:v>
                </c:pt>
                <c:pt idx="4356">
                  <c:v> 20-07-09 03:26:00</c:v>
                </c:pt>
                <c:pt idx="4357">
                  <c:v> 20-07-09 03:26:05</c:v>
                </c:pt>
                <c:pt idx="4358">
                  <c:v> 20-07-09 03:26:10</c:v>
                </c:pt>
                <c:pt idx="4359">
                  <c:v> 20-07-09 03:26:15</c:v>
                </c:pt>
                <c:pt idx="4360">
                  <c:v> 20-07-09 03:26:20</c:v>
                </c:pt>
                <c:pt idx="4361">
                  <c:v> 20-07-09 03:26:25</c:v>
                </c:pt>
                <c:pt idx="4362">
                  <c:v> 20-07-09 03:26:30</c:v>
                </c:pt>
                <c:pt idx="4363">
                  <c:v> 20-07-09 03:26:35</c:v>
                </c:pt>
                <c:pt idx="4364">
                  <c:v> 20-07-09 03:26:40</c:v>
                </c:pt>
                <c:pt idx="4365">
                  <c:v> 20-07-09 03:26:45</c:v>
                </c:pt>
                <c:pt idx="4366">
                  <c:v> 20-07-09 03:26:50</c:v>
                </c:pt>
                <c:pt idx="4367">
                  <c:v> 20-07-09 03:26:55</c:v>
                </c:pt>
                <c:pt idx="4368">
                  <c:v> 20-07-09 03:27:00</c:v>
                </c:pt>
                <c:pt idx="4369">
                  <c:v> 20-07-09 03:27:05</c:v>
                </c:pt>
                <c:pt idx="4370">
                  <c:v> 20-07-09 03:27:10</c:v>
                </c:pt>
                <c:pt idx="4371">
                  <c:v> 20-07-09 03:27:15</c:v>
                </c:pt>
                <c:pt idx="4372">
                  <c:v> 20-07-09 03:27:20</c:v>
                </c:pt>
                <c:pt idx="4373">
                  <c:v> 20-07-09 03:27:25</c:v>
                </c:pt>
                <c:pt idx="4374">
                  <c:v> 20-07-09 03:27:30</c:v>
                </c:pt>
                <c:pt idx="4375">
                  <c:v> 20-07-09 03:27:35</c:v>
                </c:pt>
                <c:pt idx="4376">
                  <c:v> 20-07-09 03:27:40</c:v>
                </c:pt>
                <c:pt idx="4377">
                  <c:v> 20-07-09 03:27:45</c:v>
                </c:pt>
                <c:pt idx="4378">
                  <c:v> 20-07-09 03:27:50</c:v>
                </c:pt>
                <c:pt idx="4379">
                  <c:v> 20-07-09 03:27:55</c:v>
                </c:pt>
                <c:pt idx="4380">
                  <c:v> 20-07-09 03:28:00</c:v>
                </c:pt>
                <c:pt idx="4381">
                  <c:v> 20-07-09 03:28:05</c:v>
                </c:pt>
                <c:pt idx="4382">
                  <c:v> 20-07-09 03:28:10</c:v>
                </c:pt>
                <c:pt idx="4383">
                  <c:v> 20-07-09 03:28:15</c:v>
                </c:pt>
                <c:pt idx="4384">
                  <c:v> 20-07-09 03:28:20</c:v>
                </c:pt>
                <c:pt idx="4385">
                  <c:v> 20-07-09 03:28:25</c:v>
                </c:pt>
                <c:pt idx="4386">
                  <c:v> 20-07-09 03:28:30</c:v>
                </c:pt>
                <c:pt idx="4387">
                  <c:v> 20-07-09 03:28:35</c:v>
                </c:pt>
                <c:pt idx="4388">
                  <c:v> 20-07-09 03:28:40</c:v>
                </c:pt>
                <c:pt idx="4389">
                  <c:v> 20-07-09 03:28:45</c:v>
                </c:pt>
                <c:pt idx="4390">
                  <c:v> 20-07-09 03:28:50</c:v>
                </c:pt>
                <c:pt idx="4391">
                  <c:v> 20-07-09 03:28:55</c:v>
                </c:pt>
                <c:pt idx="4392">
                  <c:v> 20-07-09 03:29:00</c:v>
                </c:pt>
                <c:pt idx="4393">
                  <c:v> 20-07-09 03:29:05</c:v>
                </c:pt>
                <c:pt idx="4394">
                  <c:v> 20-07-09 03:29:10</c:v>
                </c:pt>
                <c:pt idx="4395">
                  <c:v> 20-07-09 03:29:15</c:v>
                </c:pt>
                <c:pt idx="4396">
                  <c:v> 20-07-09 03:29:20</c:v>
                </c:pt>
                <c:pt idx="4397">
                  <c:v> 20-07-09 03:29:25</c:v>
                </c:pt>
                <c:pt idx="4398">
                  <c:v> 20-07-09 03:29:30</c:v>
                </c:pt>
                <c:pt idx="4399">
                  <c:v> 20-07-09 03:29:35</c:v>
                </c:pt>
                <c:pt idx="4400">
                  <c:v> 20-07-09 03:29:40</c:v>
                </c:pt>
                <c:pt idx="4401">
                  <c:v> 20-07-09 03:29:45</c:v>
                </c:pt>
                <c:pt idx="4402">
                  <c:v> 20-07-09 03:29:50</c:v>
                </c:pt>
                <c:pt idx="4403">
                  <c:v> 20-07-09 03:29:55</c:v>
                </c:pt>
                <c:pt idx="4404">
                  <c:v> 20-07-09 03:30:00</c:v>
                </c:pt>
                <c:pt idx="4405">
                  <c:v> 20-07-09 03:30:05</c:v>
                </c:pt>
                <c:pt idx="4406">
                  <c:v> 20-07-09 03:30:10</c:v>
                </c:pt>
                <c:pt idx="4407">
                  <c:v> 20-07-09 03:30:15</c:v>
                </c:pt>
                <c:pt idx="4408">
                  <c:v> 20-07-09 03:30:20</c:v>
                </c:pt>
                <c:pt idx="4409">
                  <c:v> 20-07-09 03:30:25</c:v>
                </c:pt>
                <c:pt idx="4410">
                  <c:v> 20-07-09 03:30:30</c:v>
                </c:pt>
                <c:pt idx="4411">
                  <c:v> 20-07-09 03:30:35</c:v>
                </c:pt>
                <c:pt idx="4412">
                  <c:v> 20-07-09 03:30:40</c:v>
                </c:pt>
                <c:pt idx="4413">
                  <c:v> 20-07-09 03:30:45</c:v>
                </c:pt>
                <c:pt idx="4414">
                  <c:v> 20-07-09 03:30:50</c:v>
                </c:pt>
                <c:pt idx="4415">
                  <c:v> 20-07-09 03:30:55</c:v>
                </c:pt>
                <c:pt idx="4416">
                  <c:v> 20-07-09 03:31:00</c:v>
                </c:pt>
                <c:pt idx="4417">
                  <c:v> 20-07-09 03:31:05</c:v>
                </c:pt>
                <c:pt idx="4418">
                  <c:v> 20-07-09 03:31:10</c:v>
                </c:pt>
                <c:pt idx="4419">
                  <c:v> 20-07-09 03:31:15</c:v>
                </c:pt>
                <c:pt idx="4420">
                  <c:v> 20-07-09 03:31:20</c:v>
                </c:pt>
                <c:pt idx="4421">
                  <c:v> 20-07-09 03:31:25</c:v>
                </c:pt>
                <c:pt idx="4422">
                  <c:v> 20-07-09 03:31:30</c:v>
                </c:pt>
                <c:pt idx="4423">
                  <c:v> 20-07-09 03:31:35</c:v>
                </c:pt>
                <c:pt idx="4424">
                  <c:v> 20-07-09 03:31:40</c:v>
                </c:pt>
                <c:pt idx="4425">
                  <c:v> 20-07-09 03:31:45</c:v>
                </c:pt>
                <c:pt idx="4426">
                  <c:v> 20-07-09 03:31:50</c:v>
                </c:pt>
                <c:pt idx="4427">
                  <c:v> 20-07-09 03:31:55</c:v>
                </c:pt>
                <c:pt idx="4428">
                  <c:v> 20-07-09 03:32:00</c:v>
                </c:pt>
                <c:pt idx="4429">
                  <c:v> 20-07-09 03:32:05</c:v>
                </c:pt>
                <c:pt idx="4430">
                  <c:v> 20-07-09 03:32:10</c:v>
                </c:pt>
                <c:pt idx="4431">
                  <c:v> 20-07-09 03:32:15</c:v>
                </c:pt>
                <c:pt idx="4432">
                  <c:v> 20-07-09 03:32:20</c:v>
                </c:pt>
                <c:pt idx="4433">
                  <c:v> 20-07-09 03:32:25</c:v>
                </c:pt>
                <c:pt idx="4434">
                  <c:v> 20-07-09 03:32:30</c:v>
                </c:pt>
                <c:pt idx="4435">
                  <c:v> 20-07-09 03:32:35</c:v>
                </c:pt>
                <c:pt idx="4436">
                  <c:v> 20-07-09 03:32:40</c:v>
                </c:pt>
                <c:pt idx="4437">
                  <c:v> 20-07-09 03:32:45</c:v>
                </c:pt>
                <c:pt idx="4438">
                  <c:v> 20-07-09 03:32:50</c:v>
                </c:pt>
                <c:pt idx="4439">
                  <c:v> 20-07-09 03:32:55</c:v>
                </c:pt>
                <c:pt idx="4440">
                  <c:v> 20-07-09 03:33:00</c:v>
                </c:pt>
                <c:pt idx="4441">
                  <c:v> 20-07-09 03:33:05</c:v>
                </c:pt>
                <c:pt idx="4442">
                  <c:v> 20-07-09 03:33:10</c:v>
                </c:pt>
                <c:pt idx="4443">
                  <c:v> 20-07-09 03:33:15</c:v>
                </c:pt>
                <c:pt idx="4444">
                  <c:v> 20-07-09 03:33:20</c:v>
                </c:pt>
                <c:pt idx="4445">
                  <c:v> 20-07-09 03:33:25</c:v>
                </c:pt>
                <c:pt idx="4446">
                  <c:v> 20-07-09 03:33:30</c:v>
                </c:pt>
                <c:pt idx="4447">
                  <c:v> 20-07-09 03:33:35</c:v>
                </c:pt>
                <c:pt idx="4448">
                  <c:v> 20-07-09 03:33:40</c:v>
                </c:pt>
                <c:pt idx="4449">
                  <c:v> 20-07-09 03:33:45</c:v>
                </c:pt>
                <c:pt idx="4450">
                  <c:v> 20-07-09 03:33:50</c:v>
                </c:pt>
                <c:pt idx="4451">
                  <c:v> 20-07-09 03:33:55</c:v>
                </c:pt>
                <c:pt idx="4452">
                  <c:v> 20-07-09 03:34:00</c:v>
                </c:pt>
                <c:pt idx="4453">
                  <c:v> 20-07-09 03:34:05</c:v>
                </c:pt>
                <c:pt idx="4454">
                  <c:v> 20-07-09 03:34:10</c:v>
                </c:pt>
                <c:pt idx="4455">
                  <c:v> 20-07-09 03:34:15</c:v>
                </c:pt>
                <c:pt idx="4456">
                  <c:v> 20-07-09 03:34:20</c:v>
                </c:pt>
                <c:pt idx="4457">
                  <c:v> 20-07-09 03:34:25</c:v>
                </c:pt>
                <c:pt idx="4458">
                  <c:v> 20-07-09 03:34:30</c:v>
                </c:pt>
                <c:pt idx="4459">
                  <c:v> 20-07-09 03:34:35</c:v>
                </c:pt>
                <c:pt idx="4460">
                  <c:v> 20-07-09 03:34:40</c:v>
                </c:pt>
                <c:pt idx="4461">
                  <c:v> 20-07-09 03:34:45</c:v>
                </c:pt>
                <c:pt idx="4462">
                  <c:v> 20-07-09 03:34:50</c:v>
                </c:pt>
                <c:pt idx="4463">
                  <c:v> 20-07-09 03:34:55</c:v>
                </c:pt>
                <c:pt idx="4464">
                  <c:v> 20-07-09 03:35:00</c:v>
                </c:pt>
                <c:pt idx="4465">
                  <c:v> 20-07-09 03:35:05</c:v>
                </c:pt>
                <c:pt idx="4466">
                  <c:v> 20-07-09 03:35:10</c:v>
                </c:pt>
                <c:pt idx="4467">
                  <c:v> 20-07-09 03:35:15</c:v>
                </c:pt>
                <c:pt idx="4468">
                  <c:v> 20-07-09 03:35:20</c:v>
                </c:pt>
                <c:pt idx="4469">
                  <c:v> 20-07-09 03:35:25</c:v>
                </c:pt>
                <c:pt idx="4470">
                  <c:v> 20-07-09 03:35:30</c:v>
                </c:pt>
                <c:pt idx="4471">
                  <c:v> 20-07-09 03:35:35</c:v>
                </c:pt>
                <c:pt idx="4472">
                  <c:v> 20-07-09 03:35:40</c:v>
                </c:pt>
                <c:pt idx="4473">
                  <c:v> 20-07-09 03:35:45</c:v>
                </c:pt>
                <c:pt idx="4474">
                  <c:v> 20-07-09 03:35:50</c:v>
                </c:pt>
                <c:pt idx="4475">
                  <c:v> 20-07-09 03:35:55</c:v>
                </c:pt>
                <c:pt idx="4476">
                  <c:v> 20-07-09 03:36:00</c:v>
                </c:pt>
                <c:pt idx="4477">
                  <c:v> 20-07-09 03:36:05</c:v>
                </c:pt>
                <c:pt idx="4478">
                  <c:v> 20-07-09 03:36:10</c:v>
                </c:pt>
                <c:pt idx="4479">
                  <c:v> 20-07-09 03:36:15</c:v>
                </c:pt>
                <c:pt idx="4480">
                  <c:v> 20-07-09 03:36:20</c:v>
                </c:pt>
                <c:pt idx="4481">
                  <c:v> 20-07-09 03:36:25</c:v>
                </c:pt>
                <c:pt idx="4482">
                  <c:v> 20-07-09 03:36:30</c:v>
                </c:pt>
                <c:pt idx="4483">
                  <c:v> 20-07-09 03:36:35</c:v>
                </c:pt>
                <c:pt idx="4484">
                  <c:v> 20-07-09 03:36:40</c:v>
                </c:pt>
                <c:pt idx="4485">
                  <c:v> 20-07-09 03:36:45</c:v>
                </c:pt>
                <c:pt idx="4486">
                  <c:v> 20-07-09 03:36:50</c:v>
                </c:pt>
                <c:pt idx="4487">
                  <c:v> 20-07-09 03:36:55</c:v>
                </c:pt>
                <c:pt idx="4488">
                  <c:v> 20-07-09 03:37:00</c:v>
                </c:pt>
                <c:pt idx="4489">
                  <c:v> 20-07-09 03:37:05</c:v>
                </c:pt>
                <c:pt idx="4490">
                  <c:v> 20-07-09 03:37:10</c:v>
                </c:pt>
                <c:pt idx="4491">
                  <c:v> 20-07-09 03:37:15</c:v>
                </c:pt>
                <c:pt idx="4492">
                  <c:v> 20-07-09 03:37:20</c:v>
                </c:pt>
                <c:pt idx="4493">
                  <c:v> 20-07-09 03:37:25</c:v>
                </c:pt>
                <c:pt idx="4494">
                  <c:v> 20-07-09 03:37:30</c:v>
                </c:pt>
                <c:pt idx="4495">
                  <c:v> 20-07-09 03:37:35</c:v>
                </c:pt>
                <c:pt idx="4496">
                  <c:v> 20-07-09 03:37:40</c:v>
                </c:pt>
                <c:pt idx="4497">
                  <c:v> 20-07-09 03:37:45</c:v>
                </c:pt>
                <c:pt idx="4498">
                  <c:v> 20-07-09 03:37:50</c:v>
                </c:pt>
                <c:pt idx="4499">
                  <c:v> 20-07-09 03:37:55</c:v>
                </c:pt>
                <c:pt idx="4500">
                  <c:v> 20-07-09 03:38:00</c:v>
                </c:pt>
                <c:pt idx="4501">
                  <c:v> 20-07-09 03:38:05</c:v>
                </c:pt>
                <c:pt idx="4502">
                  <c:v> 20-07-09 03:38:10</c:v>
                </c:pt>
                <c:pt idx="4503">
                  <c:v> 20-07-09 03:38:15</c:v>
                </c:pt>
                <c:pt idx="4504">
                  <c:v> 20-07-09 03:38:20</c:v>
                </c:pt>
                <c:pt idx="4505">
                  <c:v> 20-07-09 03:38:25</c:v>
                </c:pt>
                <c:pt idx="4506">
                  <c:v> 20-07-09 03:38:30</c:v>
                </c:pt>
                <c:pt idx="4507">
                  <c:v> 20-07-09 03:38:35</c:v>
                </c:pt>
                <c:pt idx="4508">
                  <c:v> 20-07-09 03:38:40</c:v>
                </c:pt>
                <c:pt idx="4509">
                  <c:v> 20-07-09 03:38:45</c:v>
                </c:pt>
                <c:pt idx="4510">
                  <c:v> 20-07-09 03:38:50</c:v>
                </c:pt>
                <c:pt idx="4511">
                  <c:v> 20-07-09 03:38:55</c:v>
                </c:pt>
                <c:pt idx="4512">
                  <c:v> 20-07-09 03:39:00</c:v>
                </c:pt>
                <c:pt idx="4513">
                  <c:v> 20-07-09 03:39:05</c:v>
                </c:pt>
                <c:pt idx="4514">
                  <c:v> 20-07-09 03:39:10</c:v>
                </c:pt>
                <c:pt idx="4515">
                  <c:v> 20-07-09 03:39:15</c:v>
                </c:pt>
                <c:pt idx="4516">
                  <c:v> 20-07-09 03:39:20</c:v>
                </c:pt>
                <c:pt idx="4517">
                  <c:v> 20-07-09 03:39:25</c:v>
                </c:pt>
                <c:pt idx="4518">
                  <c:v> 20-07-09 03:39:30</c:v>
                </c:pt>
                <c:pt idx="4519">
                  <c:v> 20-07-09 03:39:35</c:v>
                </c:pt>
                <c:pt idx="4520">
                  <c:v> 20-07-09 03:39:40</c:v>
                </c:pt>
                <c:pt idx="4521">
                  <c:v> 20-07-09 03:39:45</c:v>
                </c:pt>
                <c:pt idx="4522">
                  <c:v> 20-07-09 03:39:50</c:v>
                </c:pt>
                <c:pt idx="4523">
                  <c:v> 20-07-09 03:39:55</c:v>
                </c:pt>
                <c:pt idx="4524">
                  <c:v> 20-07-09 03:40:00</c:v>
                </c:pt>
                <c:pt idx="4525">
                  <c:v> 20-07-09 03:40:05</c:v>
                </c:pt>
                <c:pt idx="4526">
                  <c:v> 20-07-09 03:40:10</c:v>
                </c:pt>
                <c:pt idx="4527">
                  <c:v> 20-07-09 03:40:15</c:v>
                </c:pt>
                <c:pt idx="4528">
                  <c:v> 20-07-09 03:40:20</c:v>
                </c:pt>
                <c:pt idx="4529">
                  <c:v> 20-07-09 03:40:25</c:v>
                </c:pt>
                <c:pt idx="4530">
                  <c:v> 20-07-09 03:40:30</c:v>
                </c:pt>
                <c:pt idx="4531">
                  <c:v> 20-07-09 03:40:35</c:v>
                </c:pt>
                <c:pt idx="4532">
                  <c:v> 20-07-09 03:40:40</c:v>
                </c:pt>
                <c:pt idx="4533">
                  <c:v> 20-07-09 03:40:45</c:v>
                </c:pt>
                <c:pt idx="4534">
                  <c:v> 20-07-09 03:40:50</c:v>
                </c:pt>
                <c:pt idx="4535">
                  <c:v> 20-07-09 03:40:55</c:v>
                </c:pt>
                <c:pt idx="4536">
                  <c:v> 20-07-09 03:41:00</c:v>
                </c:pt>
                <c:pt idx="4537">
                  <c:v> 20-07-09 03:41:05</c:v>
                </c:pt>
                <c:pt idx="4538">
                  <c:v> 20-07-09 03:41:10</c:v>
                </c:pt>
                <c:pt idx="4539">
                  <c:v> 20-07-09 03:41:15</c:v>
                </c:pt>
                <c:pt idx="4540">
                  <c:v> 20-07-09 03:41:20</c:v>
                </c:pt>
                <c:pt idx="4541">
                  <c:v> 20-07-09 03:41:25</c:v>
                </c:pt>
                <c:pt idx="4542">
                  <c:v> 20-07-09 03:41:30</c:v>
                </c:pt>
                <c:pt idx="4543">
                  <c:v> 20-07-09 03:41:35</c:v>
                </c:pt>
                <c:pt idx="4544">
                  <c:v> 20-07-09 03:41:40</c:v>
                </c:pt>
                <c:pt idx="4545">
                  <c:v> 20-07-09 03:41:45</c:v>
                </c:pt>
                <c:pt idx="4546">
                  <c:v> 20-07-09 03:41:50</c:v>
                </c:pt>
                <c:pt idx="4547">
                  <c:v> 20-07-09 03:41:55</c:v>
                </c:pt>
                <c:pt idx="4548">
                  <c:v> 20-07-09 03:42:00</c:v>
                </c:pt>
                <c:pt idx="4549">
                  <c:v> 20-07-09 03:42:05</c:v>
                </c:pt>
                <c:pt idx="4550">
                  <c:v> 20-07-09 03:42:10</c:v>
                </c:pt>
                <c:pt idx="4551">
                  <c:v> 20-07-09 03:42:15</c:v>
                </c:pt>
                <c:pt idx="4552">
                  <c:v> 20-07-09 03:42:20</c:v>
                </c:pt>
                <c:pt idx="4553">
                  <c:v> 20-07-09 03:42:25</c:v>
                </c:pt>
                <c:pt idx="4554">
                  <c:v> 20-07-09 03:42:30</c:v>
                </c:pt>
                <c:pt idx="4555">
                  <c:v> 20-07-09 03:42:35</c:v>
                </c:pt>
                <c:pt idx="4556">
                  <c:v> 20-07-09 03:42:40</c:v>
                </c:pt>
                <c:pt idx="4557">
                  <c:v> 20-07-09 03:42:45</c:v>
                </c:pt>
                <c:pt idx="4558">
                  <c:v> 20-07-09 03:42:50</c:v>
                </c:pt>
                <c:pt idx="4559">
                  <c:v> 20-07-09 03:42:55</c:v>
                </c:pt>
                <c:pt idx="4560">
                  <c:v> 20-07-09 03:43:00</c:v>
                </c:pt>
                <c:pt idx="4561">
                  <c:v> 20-07-09 03:43:05</c:v>
                </c:pt>
                <c:pt idx="4562">
                  <c:v> 20-07-09 03:43:10</c:v>
                </c:pt>
                <c:pt idx="4563">
                  <c:v> 20-07-09 03:43:15</c:v>
                </c:pt>
                <c:pt idx="4564">
                  <c:v> 20-07-09 03:43:20</c:v>
                </c:pt>
                <c:pt idx="4565">
                  <c:v> 20-07-09 03:43:25</c:v>
                </c:pt>
                <c:pt idx="4566">
                  <c:v> 20-07-09 03:43:30</c:v>
                </c:pt>
                <c:pt idx="4567">
                  <c:v> 20-07-09 03:43:35</c:v>
                </c:pt>
                <c:pt idx="4568">
                  <c:v> 20-07-09 03:43:40</c:v>
                </c:pt>
                <c:pt idx="4569">
                  <c:v> 20-07-09 03:43:45</c:v>
                </c:pt>
                <c:pt idx="4570">
                  <c:v> 20-07-09 03:43:50</c:v>
                </c:pt>
                <c:pt idx="4571">
                  <c:v> 20-07-09 03:43:55</c:v>
                </c:pt>
                <c:pt idx="4572">
                  <c:v> 20-07-09 03:44:00</c:v>
                </c:pt>
                <c:pt idx="4573">
                  <c:v> 20-07-09 03:44:05</c:v>
                </c:pt>
                <c:pt idx="4574">
                  <c:v> 20-07-09 03:44:10</c:v>
                </c:pt>
                <c:pt idx="4575">
                  <c:v> 20-07-09 03:44:15</c:v>
                </c:pt>
                <c:pt idx="4576">
                  <c:v> 20-07-09 03:44:20</c:v>
                </c:pt>
                <c:pt idx="4577">
                  <c:v> 20-07-09 03:44:25</c:v>
                </c:pt>
                <c:pt idx="4578">
                  <c:v> 20-07-09 03:44:30</c:v>
                </c:pt>
                <c:pt idx="4579">
                  <c:v> 20-07-09 03:44:35</c:v>
                </c:pt>
                <c:pt idx="4580">
                  <c:v> 20-07-09 03:44:40</c:v>
                </c:pt>
                <c:pt idx="4581">
                  <c:v> 20-07-09 03:44:45</c:v>
                </c:pt>
                <c:pt idx="4582">
                  <c:v> 20-07-09 03:44:50</c:v>
                </c:pt>
                <c:pt idx="4583">
                  <c:v> 20-07-09 03:44:55</c:v>
                </c:pt>
                <c:pt idx="4584">
                  <c:v> 20-07-09 03:45:00</c:v>
                </c:pt>
                <c:pt idx="4585">
                  <c:v> 20-07-09 03:45:05</c:v>
                </c:pt>
                <c:pt idx="4586">
                  <c:v> 20-07-09 03:45:10</c:v>
                </c:pt>
                <c:pt idx="4587">
                  <c:v> 20-07-09 03:45:15</c:v>
                </c:pt>
                <c:pt idx="4588">
                  <c:v> 20-07-09 03:45:20</c:v>
                </c:pt>
                <c:pt idx="4589">
                  <c:v> 20-07-09 03:45:25</c:v>
                </c:pt>
                <c:pt idx="4590">
                  <c:v> 20-07-09 03:45:30</c:v>
                </c:pt>
                <c:pt idx="4591">
                  <c:v> 20-07-09 03:45:35</c:v>
                </c:pt>
                <c:pt idx="4592">
                  <c:v> 20-07-09 03:45:40</c:v>
                </c:pt>
                <c:pt idx="4593">
                  <c:v> 20-07-09 03:45:45</c:v>
                </c:pt>
                <c:pt idx="4594">
                  <c:v> 20-07-09 03:45:50</c:v>
                </c:pt>
                <c:pt idx="4595">
                  <c:v> 20-07-09 03:45:55</c:v>
                </c:pt>
                <c:pt idx="4596">
                  <c:v> 20-07-09 03:46:00</c:v>
                </c:pt>
                <c:pt idx="4597">
                  <c:v> 20-07-09 03:46:05</c:v>
                </c:pt>
                <c:pt idx="4598">
                  <c:v> 20-07-09 03:46:10</c:v>
                </c:pt>
                <c:pt idx="4599">
                  <c:v> 20-07-09 03:46:15</c:v>
                </c:pt>
                <c:pt idx="4600">
                  <c:v> 20-07-09 03:46:20</c:v>
                </c:pt>
                <c:pt idx="4601">
                  <c:v> 20-07-09 03:46:25</c:v>
                </c:pt>
                <c:pt idx="4602">
                  <c:v> 20-07-09 03:46:30</c:v>
                </c:pt>
                <c:pt idx="4603">
                  <c:v> 20-07-09 03:46:35</c:v>
                </c:pt>
                <c:pt idx="4604">
                  <c:v> 20-07-09 03:46:40</c:v>
                </c:pt>
                <c:pt idx="4605">
                  <c:v> 20-07-09 03:46:45</c:v>
                </c:pt>
                <c:pt idx="4606">
                  <c:v> 20-07-09 03:46:50</c:v>
                </c:pt>
                <c:pt idx="4607">
                  <c:v> 20-07-09 03:46:55</c:v>
                </c:pt>
                <c:pt idx="4608">
                  <c:v> 20-07-09 03:47:00</c:v>
                </c:pt>
                <c:pt idx="4609">
                  <c:v> 20-07-09 03:47:05</c:v>
                </c:pt>
                <c:pt idx="4610">
                  <c:v> 20-07-09 03:47:10</c:v>
                </c:pt>
                <c:pt idx="4611">
                  <c:v> 20-07-09 03:47:15</c:v>
                </c:pt>
                <c:pt idx="4612">
                  <c:v> 20-07-09 03:47:20</c:v>
                </c:pt>
                <c:pt idx="4613">
                  <c:v> 20-07-09 03:47:25</c:v>
                </c:pt>
                <c:pt idx="4614">
                  <c:v> 20-07-09 03:47:30</c:v>
                </c:pt>
                <c:pt idx="4615">
                  <c:v> 20-07-09 03:47:35</c:v>
                </c:pt>
                <c:pt idx="4616">
                  <c:v> 20-07-09 03:47:40</c:v>
                </c:pt>
                <c:pt idx="4617">
                  <c:v> 20-07-09 03:47:45</c:v>
                </c:pt>
                <c:pt idx="4618">
                  <c:v> 20-07-09 03:47:50</c:v>
                </c:pt>
                <c:pt idx="4619">
                  <c:v> 20-07-09 03:47:55</c:v>
                </c:pt>
                <c:pt idx="4620">
                  <c:v> 20-07-09 03:48:00</c:v>
                </c:pt>
                <c:pt idx="4621">
                  <c:v> 20-07-09 03:48:05</c:v>
                </c:pt>
                <c:pt idx="4622">
                  <c:v> 20-07-09 03:48:10</c:v>
                </c:pt>
                <c:pt idx="4623">
                  <c:v> 20-07-09 03:48:15</c:v>
                </c:pt>
                <c:pt idx="4624">
                  <c:v> 20-07-09 03:48:20</c:v>
                </c:pt>
                <c:pt idx="4625">
                  <c:v> 20-07-09 03:48:25</c:v>
                </c:pt>
                <c:pt idx="4626">
                  <c:v> 20-07-09 03:48:30</c:v>
                </c:pt>
                <c:pt idx="4627">
                  <c:v> 20-07-09 03:48:35</c:v>
                </c:pt>
                <c:pt idx="4628">
                  <c:v> 20-07-09 03:48:40</c:v>
                </c:pt>
                <c:pt idx="4629">
                  <c:v> 20-07-09 03:48:45</c:v>
                </c:pt>
                <c:pt idx="4630">
                  <c:v> 20-07-09 03:48:50</c:v>
                </c:pt>
                <c:pt idx="4631">
                  <c:v> 20-07-09 03:48:55</c:v>
                </c:pt>
                <c:pt idx="4632">
                  <c:v> 20-07-09 03:49:00</c:v>
                </c:pt>
                <c:pt idx="4633">
                  <c:v> 20-07-09 03:49:05</c:v>
                </c:pt>
                <c:pt idx="4634">
                  <c:v> 20-07-09 03:49:10</c:v>
                </c:pt>
                <c:pt idx="4635">
                  <c:v> 20-07-09 03:49:15</c:v>
                </c:pt>
                <c:pt idx="4636">
                  <c:v> 20-07-09 03:49:20</c:v>
                </c:pt>
                <c:pt idx="4637">
                  <c:v> 20-07-09 03:49:25</c:v>
                </c:pt>
                <c:pt idx="4638">
                  <c:v> 20-07-09 03:49:30</c:v>
                </c:pt>
                <c:pt idx="4639">
                  <c:v> 20-07-09 03:49:35</c:v>
                </c:pt>
                <c:pt idx="4640">
                  <c:v> 20-07-09 03:49:40</c:v>
                </c:pt>
                <c:pt idx="4641">
                  <c:v> 20-07-09 03:49:45</c:v>
                </c:pt>
                <c:pt idx="4642">
                  <c:v> 20-07-09 03:49:50</c:v>
                </c:pt>
                <c:pt idx="4643">
                  <c:v> 20-07-09 03:49:55</c:v>
                </c:pt>
                <c:pt idx="4644">
                  <c:v> 20-07-09 03:50:00</c:v>
                </c:pt>
                <c:pt idx="4645">
                  <c:v> 20-07-09 03:50:05</c:v>
                </c:pt>
                <c:pt idx="4646">
                  <c:v> 20-07-09 03:50:10</c:v>
                </c:pt>
                <c:pt idx="4647">
                  <c:v> 20-07-09 03:50:15</c:v>
                </c:pt>
                <c:pt idx="4648">
                  <c:v> 20-07-09 03:50:20</c:v>
                </c:pt>
                <c:pt idx="4649">
                  <c:v> 20-07-09 03:50:25</c:v>
                </c:pt>
                <c:pt idx="4650">
                  <c:v> 20-07-09 03:50:30</c:v>
                </c:pt>
                <c:pt idx="4651">
                  <c:v> 20-07-09 03:50:35</c:v>
                </c:pt>
                <c:pt idx="4652">
                  <c:v> 20-07-09 03:50:40</c:v>
                </c:pt>
                <c:pt idx="4653">
                  <c:v> 20-07-09 03:50:45</c:v>
                </c:pt>
                <c:pt idx="4654">
                  <c:v> 20-07-09 03:50:50</c:v>
                </c:pt>
                <c:pt idx="4655">
                  <c:v> 20-07-09 03:50:55</c:v>
                </c:pt>
                <c:pt idx="4656">
                  <c:v> 20-07-09 03:51:00</c:v>
                </c:pt>
                <c:pt idx="4657">
                  <c:v> 20-07-09 03:51:05</c:v>
                </c:pt>
                <c:pt idx="4658">
                  <c:v> 20-07-09 03:51:10</c:v>
                </c:pt>
                <c:pt idx="4659">
                  <c:v> 20-07-09 03:51:15</c:v>
                </c:pt>
                <c:pt idx="4660">
                  <c:v> 20-07-09 03:51:20</c:v>
                </c:pt>
                <c:pt idx="4661">
                  <c:v> 20-07-09 03:51:25</c:v>
                </c:pt>
                <c:pt idx="4662">
                  <c:v> 20-07-09 03:51:30</c:v>
                </c:pt>
                <c:pt idx="4663">
                  <c:v> 20-07-09 03:51:35</c:v>
                </c:pt>
                <c:pt idx="4664">
                  <c:v> 20-07-09 03:51:40</c:v>
                </c:pt>
                <c:pt idx="4665">
                  <c:v> 20-07-09 03:51:45</c:v>
                </c:pt>
                <c:pt idx="4666">
                  <c:v> 20-07-09 03:51:50</c:v>
                </c:pt>
                <c:pt idx="4667">
                  <c:v> 20-07-09 03:51:55</c:v>
                </c:pt>
                <c:pt idx="4668">
                  <c:v> 20-07-09 03:52:00</c:v>
                </c:pt>
                <c:pt idx="4669">
                  <c:v> 20-07-09 03:52:05</c:v>
                </c:pt>
                <c:pt idx="4670">
                  <c:v> 20-07-09 03:52:10</c:v>
                </c:pt>
                <c:pt idx="4671">
                  <c:v> 20-07-09 03:52:15</c:v>
                </c:pt>
                <c:pt idx="4672">
                  <c:v> 20-07-09 03:52:20</c:v>
                </c:pt>
                <c:pt idx="4673">
                  <c:v> 20-07-09 03:52:25</c:v>
                </c:pt>
                <c:pt idx="4674">
                  <c:v> 20-07-09 03:52:30</c:v>
                </c:pt>
                <c:pt idx="4675">
                  <c:v> 20-07-09 03:52:35</c:v>
                </c:pt>
                <c:pt idx="4676">
                  <c:v> 20-07-09 03:52:40</c:v>
                </c:pt>
                <c:pt idx="4677">
                  <c:v> 20-07-09 03:52:45</c:v>
                </c:pt>
                <c:pt idx="4678">
                  <c:v> 20-07-09 03:52:50</c:v>
                </c:pt>
                <c:pt idx="4679">
                  <c:v> 20-07-09 03:52:55</c:v>
                </c:pt>
                <c:pt idx="4680">
                  <c:v> 20-07-09 03:53:00</c:v>
                </c:pt>
                <c:pt idx="4681">
                  <c:v> 20-07-09 03:53:05</c:v>
                </c:pt>
                <c:pt idx="4682">
                  <c:v> 20-07-09 03:53:10</c:v>
                </c:pt>
                <c:pt idx="4683">
                  <c:v> 20-07-09 03:53:15</c:v>
                </c:pt>
                <c:pt idx="4684">
                  <c:v> 20-07-09 03:53:20</c:v>
                </c:pt>
                <c:pt idx="4685">
                  <c:v> 20-07-09 03:53:25</c:v>
                </c:pt>
                <c:pt idx="4686">
                  <c:v> 20-07-09 03:53:30</c:v>
                </c:pt>
                <c:pt idx="4687">
                  <c:v> 20-07-09 03:53:35</c:v>
                </c:pt>
                <c:pt idx="4688">
                  <c:v> 20-07-09 03:53:40</c:v>
                </c:pt>
                <c:pt idx="4689">
                  <c:v> 20-07-09 03:53:45</c:v>
                </c:pt>
                <c:pt idx="4690">
                  <c:v> 20-07-09 03:53:50</c:v>
                </c:pt>
                <c:pt idx="4691">
                  <c:v> 20-07-09 03:53:55</c:v>
                </c:pt>
                <c:pt idx="4692">
                  <c:v> 20-07-09 03:54:00</c:v>
                </c:pt>
                <c:pt idx="4693">
                  <c:v> 20-07-09 03:54:05</c:v>
                </c:pt>
                <c:pt idx="4694">
                  <c:v> 20-07-09 03:54:10</c:v>
                </c:pt>
                <c:pt idx="4695">
                  <c:v> 20-07-09 03:54:15</c:v>
                </c:pt>
                <c:pt idx="4696">
                  <c:v> 20-07-09 03:54:20</c:v>
                </c:pt>
                <c:pt idx="4697">
                  <c:v> 20-07-09 03:54:25</c:v>
                </c:pt>
                <c:pt idx="4698">
                  <c:v> 20-07-09 03:54:30</c:v>
                </c:pt>
                <c:pt idx="4699">
                  <c:v> 20-07-09 03:54:35</c:v>
                </c:pt>
                <c:pt idx="4700">
                  <c:v> 20-07-09 03:54:40</c:v>
                </c:pt>
                <c:pt idx="4701">
                  <c:v> 20-07-09 03:54:45</c:v>
                </c:pt>
                <c:pt idx="4702">
                  <c:v> 20-07-09 03:54:50</c:v>
                </c:pt>
                <c:pt idx="4703">
                  <c:v> 20-07-09 03:54:55</c:v>
                </c:pt>
                <c:pt idx="4704">
                  <c:v> 20-07-09 03:55:00</c:v>
                </c:pt>
                <c:pt idx="4705">
                  <c:v> 20-07-09 03:55:05</c:v>
                </c:pt>
                <c:pt idx="4706">
                  <c:v> 20-07-09 03:55:10</c:v>
                </c:pt>
                <c:pt idx="4707">
                  <c:v> 20-07-09 03:55:15</c:v>
                </c:pt>
                <c:pt idx="4708">
                  <c:v> 20-07-09 03:55:20</c:v>
                </c:pt>
                <c:pt idx="4709">
                  <c:v> 20-07-09 03:55:25</c:v>
                </c:pt>
                <c:pt idx="4710">
                  <c:v> 20-07-09 03:55:30</c:v>
                </c:pt>
                <c:pt idx="4711">
                  <c:v> 20-07-09 03:55:35</c:v>
                </c:pt>
                <c:pt idx="4712">
                  <c:v> 20-07-09 03:55:40</c:v>
                </c:pt>
                <c:pt idx="4713">
                  <c:v> 20-07-09 03:55:45</c:v>
                </c:pt>
                <c:pt idx="4714">
                  <c:v> 20-07-09 03:55:50</c:v>
                </c:pt>
                <c:pt idx="4715">
                  <c:v> 20-07-09 03:55:55</c:v>
                </c:pt>
                <c:pt idx="4716">
                  <c:v> 20-07-09 03:56:00</c:v>
                </c:pt>
                <c:pt idx="4717">
                  <c:v> 20-07-09 03:56:05</c:v>
                </c:pt>
                <c:pt idx="4718">
                  <c:v> 20-07-09 03:56:10</c:v>
                </c:pt>
                <c:pt idx="4719">
                  <c:v> 20-07-09 03:56:15</c:v>
                </c:pt>
                <c:pt idx="4720">
                  <c:v> 20-07-09 03:56:20</c:v>
                </c:pt>
                <c:pt idx="4721">
                  <c:v> 20-07-09 03:56:25</c:v>
                </c:pt>
                <c:pt idx="4722">
                  <c:v> 20-07-09 03:56:30</c:v>
                </c:pt>
                <c:pt idx="4723">
                  <c:v> 20-07-09 03:56:35</c:v>
                </c:pt>
                <c:pt idx="4724">
                  <c:v> 20-07-09 03:56:40</c:v>
                </c:pt>
                <c:pt idx="4725">
                  <c:v> 20-07-09 03:56:45</c:v>
                </c:pt>
                <c:pt idx="4726">
                  <c:v> 20-07-09 03:56:50</c:v>
                </c:pt>
                <c:pt idx="4727">
                  <c:v> 20-07-09 03:56:55</c:v>
                </c:pt>
                <c:pt idx="4728">
                  <c:v> 20-07-09 03:57:00</c:v>
                </c:pt>
                <c:pt idx="4729">
                  <c:v> 20-07-09 03:57:05</c:v>
                </c:pt>
                <c:pt idx="4730">
                  <c:v> 20-07-09 03:57:10</c:v>
                </c:pt>
                <c:pt idx="4731">
                  <c:v> 20-07-09 03:57:15</c:v>
                </c:pt>
                <c:pt idx="4732">
                  <c:v> 20-07-09 03:57:20</c:v>
                </c:pt>
                <c:pt idx="4733">
                  <c:v> 20-07-09 03:57:25</c:v>
                </c:pt>
                <c:pt idx="4734">
                  <c:v> 20-07-09 03:57:30</c:v>
                </c:pt>
                <c:pt idx="4735">
                  <c:v> 20-07-09 03:57:35</c:v>
                </c:pt>
                <c:pt idx="4736">
                  <c:v> 20-07-09 03:57:40</c:v>
                </c:pt>
                <c:pt idx="4737">
                  <c:v> 20-07-09 03:57:45</c:v>
                </c:pt>
                <c:pt idx="4738">
                  <c:v> 20-07-09 03:57:50</c:v>
                </c:pt>
                <c:pt idx="4739">
                  <c:v> 20-07-09 03:57:55</c:v>
                </c:pt>
                <c:pt idx="4740">
                  <c:v> 20-07-09 03:58:00</c:v>
                </c:pt>
                <c:pt idx="4741">
                  <c:v> 20-07-09 03:58:05</c:v>
                </c:pt>
                <c:pt idx="4742">
                  <c:v> 20-07-09 03:58:10</c:v>
                </c:pt>
                <c:pt idx="4743">
                  <c:v> 20-07-09 03:58:15</c:v>
                </c:pt>
                <c:pt idx="4744">
                  <c:v> 20-07-09 03:58:20</c:v>
                </c:pt>
                <c:pt idx="4745">
                  <c:v> 20-07-09 03:58:25</c:v>
                </c:pt>
                <c:pt idx="4746">
                  <c:v> 20-07-09 03:58:30</c:v>
                </c:pt>
                <c:pt idx="4747">
                  <c:v> 20-07-09 03:58:35</c:v>
                </c:pt>
                <c:pt idx="4748">
                  <c:v> 20-07-09 03:58:40</c:v>
                </c:pt>
                <c:pt idx="4749">
                  <c:v> 20-07-09 03:58:45</c:v>
                </c:pt>
                <c:pt idx="4750">
                  <c:v> 20-07-09 03:58:50</c:v>
                </c:pt>
                <c:pt idx="4751">
                  <c:v> 20-07-09 03:58:55</c:v>
                </c:pt>
                <c:pt idx="4752">
                  <c:v> 20-07-09 03:59:00</c:v>
                </c:pt>
                <c:pt idx="4753">
                  <c:v> 20-07-09 03:59:05</c:v>
                </c:pt>
                <c:pt idx="4754">
                  <c:v> 20-07-09 03:59:10</c:v>
                </c:pt>
                <c:pt idx="4755">
                  <c:v> 20-07-09 03:59:15</c:v>
                </c:pt>
                <c:pt idx="4756">
                  <c:v> 20-07-09 03:59:20</c:v>
                </c:pt>
                <c:pt idx="4757">
                  <c:v> 20-07-09 03:59:25</c:v>
                </c:pt>
                <c:pt idx="4758">
                  <c:v> 20-07-09 03:59:30</c:v>
                </c:pt>
                <c:pt idx="4759">
                  <c:v> 20-07-09 03:59:35</c:v>
                </c:pt>
                <c:pt idx="4760">
                  <c:v> 20-07-09 03:59:40</c:v>
                </c:pt>
                <c:pt idx="4761">
                  <c:v> 20-07-09 03:59:45</c:v>
                </c:pt>
                <c:pt idx="4762">
                  <c:v> 20-07-09 03:59:50</c:v>
                </c:pt>
                <c:pt idx="4763">
                  <c:v> 20-07-09 03:59:55</c:v>
                </c:pt>
                <c:pt idx="4764">
                  <c:v> 20-07-09 04:00:00</c:v>
                </c:pt>
                <c:pt idx="4765">
                  <c:v> 20-07-09 04:00:05</c:v>
                </c:pt>
                <c:pt idx="4766">
                  <c:v> 20-07-09 04:00:10</c:v>
                </c:pt>
                <c:pt idx="4767">
                  <c:v> 20-07-09 04:00:15</c:v>
                </c:pt>
                <c:pt idx="4768">
                  <c:v> 20-07-09 04:00:20</c:v>
                </c:pt>
                <c:pt idx="4769">
                  <c:v> 20-07-09 04:00:25</c:v>
                </c:pt>
                <c:pt idx="4770">
                  <c:v> 20-07-09 04:00:30</c:v>
                </c:pt>
                <c:pt idx="4771">
                  <c:v> 20-07-09 04:00:35</c:v>
                </c:pt>
                <c:pt idx="4772">
                  <c:v> 20-07-09 04:00:40</c:v>
                </c:pt>
                <c:pt idx="4773">
                  <c:v> 20-07-09 04:00:45</c:v>
                </c:pt>
                <c:pt idx="4774">
                  <c:v> 20-07-09 04:00:50</c:v>
                </c:pt>
                <c:pt idx="4775">
                  <c:v> 20-07-09 04:00:55</c:v>
                </c:pt>
                <c:pt idx="4776">
                  <c:v> 20-07-09 04:01:00</c:v>
                </c:pt>
                <c:pt idx="4777">
                  <c:v> 20-07-09 04:01:05</c:v>
                </c:pt>
                <c:pt idx="4778">
                  <c:v> 20-07-09 04:01:10</c:v>
                </c:pt>
                <c:pt idx="4779">
                  <c:v> 20-07-09 04:01:15</c:v>
                </c:pt>
                <c:pt idx="4780">
                  <c:v> 20-07-09 04:01:20</c:v>
                </c:pt>
                <c:pt idx="4781">
                  <c:v> 20-07-09 04:01:25</c:v>
                </c:pt>
                <c:pt idx="4782">
                  <c:v> 20-07-09 04:01:30</c:v>
                </c:pt>
                <c:pt idx="4783">
                  <c:v> 20-07-09 04:01:35</c:v>
                </c:pt>
                <c:pt idx="4784">
                  <c:v> 20-07-09 04:01:40</c:v>
                </c:pt>
                <c:pt idx="4785">
                  <c:v> 20-07-09 04:01:45</c:v>
                </c:pt>
                <c:pt idx="4786">
                  <c:v> 20-07-09 04:01:50</c:v>
                </c:pt>
                <c:pt idx="4787">
                  <c:v> 20-07-09 04:01:55</c:v>
                </c:pt>
                <c:pt idx="4788">
                  <c:v> 20-07-09 04:02:00</c:v>
                </c:pt>
                <c:pt idx="4789">
                  <c:v> 20-07-09 04:02:05</c:v>
                </c:pt>
                <c:pt idx="4790">
                  <c:v> 20-07-09 04:02:10</c:v>
                </c:pt>
                <c:pt idx="4791">
                  <c:v> 20-07-09 04:02:15</c:v>
                </c:pt>
                <c:pt idx="4792">
                  <c:v> 20-07-09 04:02:20</c:v>
                </c:pt>
                <c:pt idx="4793">
                  <c:v> 20-07-09 04:02:25</c:v>
                </c:pt>
                <c:pt idx="4794">
                  <c:v> 20-07-09 04:02:30</c:v>
                </c:pt>
                <c:pt idx="4795">
                  <c:v> 20-07-09 04:02:35</c:v>
                </c:pt>
                <c:pt idx="4796">
                  <c:v> 20-07-09 04:02:40</c:v>
                </c:pt>
                <c:pt idx="4797">
                  <c:v> 20-07-09 04:02:45</c:v>
                </c:pt>
                <c:pt idx="4798">
                  <c:v> 20-07-09 04:02:50</c:v>
                </c:pt>
                <c:pt idx="4799">
                  <c:v> 20-07-09 04:02:55</c:v>
                </c:pt>
                <c:pt idx="4800">
                  <c:v> 20-07-09 04:03:00</c:v>
                </c:pt>
                <c:pt idx="4801">
                  <c:v> 20-07-09 04:03:05</c:v>
                </c:pt>
                <c:pt idx="4802">
                  <c:v> 20-07-09 04:03:10</c:v>
                </c:pt>
                <c:pt idx="4803">
                  <c:v> 20-07-09 04:03:15</c:v>
                </c:pt>
                <c:pt idx="4804">
                  <c:v> 20-07-09 04:03:20</c:v>
                </c:pt>
                <c:pt idx="4805">
                  <c:v> 20-07-09 04:03:25</c:v>
                </c:pt>
                <c:pt idx="4806">
                  <c:v> 20-07-09 04:03:30</c:v>
                </c:pt>
                <c:pt idx="4807">
                  <c:v> 20-07-09 04:03:35</c:v>
                </c:pt>
                <c:pt idx="4808">
                  <c:v> 20-07-09 04:03:40</c:v>
                </c:pt>
                <c:pt idx="4809">
                  <c:v> 20-07-09 04:03:45</c:v>
                </c:pt>
                <c:pt idx="4810">
                  <c:v> 20-07-09 04:03:50</c:v>
                </c:pt>
                <c:pt idx="4811">
                  <c:v> 20-07-09 04:03:55</c:v>
                </c:pt>
                <c:pt idx="4812">
                  <c:v> 20-07-09 04:04:00</c:v>
                </c:pt>
                <c:pt idx="4813">
                  <c:v> 20-07-09 04:04:05</c:v>
                </c:pt>
                <c:pt idx="4814">
                  <c:v> 20-07-09 04:04:10</c:v>
                </c:pt>
                <c:pt idx="4815">
                  <c:v> 20-07-09 04:04:15</c:v>
                </c:pt>
                <c:pt idx="4816">
                  <c:v> 20-07-09 04:04:20</c:v>
                </c:pt>
                <c:pt idx="4817">
                  <c:v> 20-07-09 04:04:25</c:v>
                </c:pt>
                <c:pt idx="4818">
                  <c:v> 20-07-09 04:04:30</c:v>
                </c:pt>
                <c:pt idx="4819">
                  <c:v> 20-07-09 04:04:35</c:v>
                </c:pt>
                <c:pt idx="4820">
                  <c:v> 20-07-09 04:04:40</c:v>
                </c:pt>
                <c:pt idx="4821">
                  <c:v> 20-07-09 04:04:45</c:v>
                </c:pt>
                <c:pt idx="4822">
                  <c:v> 20-07-09 04:04:50</c:v>
                </c:pt>
                <c:pt idx="4823">
                  <c:v> 20-07-09 04:04:55</c:v>
                </c:pt>
                <c:pt idx="4824">
                  <c:v> 20-07-09 04:05:00</c:v>
                </c:pt>
                <c:pt idx="4825">
                  <c:v> 20-07-09 04:05:05</c:v>
                </c:pt>
                <c:pt idx="4826">
                  <c:v> 20-07-09 04:05:10</c:v>
                </c:pt>
                <c:pt idx="4827">
                  <c:v> 20-07-09 04:05:15</c:v>
                </c:pt>
                <c:pt idx="4828">
                  <c:v> 20-07-09 04:05:20</c:v>
                </c:pt>
                <c:pt idx="4829">
                  <c:v> 20-07-09 04:05:25</c:v>
                </c:pt>
                <c:pt idx="4830">
                  <c:v> 20-07-09 04:05:30</c:v>
                </c:pt>
                <c:pt idx="4831">
                  <c:v> 20-07-09 04:05:35</c:v>
                </c:pt>
                <c:pt idx="4832">
                  <c:v> 20-07-09 04:05:40</c:v>
                </c:pt>
                <c:pt idx="4833">
                  <c:v> 20-07-09 04:05:45</c:v>
                </c:pt>
                <c:pt idx="4834">
                  <c:v> 20-07-09 04:05:50</c:v>
                </c:pt>
                <c:pt idx="4835">
                  <c:v> 20-07-09 04:05:55</c:v>
                </c:pt>
                <c:pt idx="4836">
                  <c:v> 20-07-09 04:06:00</c:v>
                </c:pt>
                <c:pt idx="4837">
                  <c:v> 20-07-09 04:06:05</c:v>
                </c:pt>
                <c:pt idx="4838">
                  <c:v> 20-07-09 04:06:10</c:v>
                </c:pt>
                <c:pt idx="4839">
                  <c:v> 20-07-09 04:06:15</c:v>
                </c:pt>
                <c:pt idx="4840">
                  <c:v> 20-07-09 04:06:20</c:v>
                </c:pt>
                <c:pt idx="4841">
                  <c:v> 20-07-09 04:06:25</c:v>
                </c:pt>
                <c:pt idx="4842">
                  <c:v> 20-07-09 04:06:30</c:v>
                </c:pt>
                <c:pt idx="4843">
                  <c:v> 20-07-09 04:06:35</c:v>
                </c:pt>
                <c:pt idx="4844">
                  <c:v> 20-07-09 04:06:40</c:v>
                </c:pt>
                <c:pt idx="4845">
                  <c:v> 20-07-09 04:06:45</c:v>
                </c:pt>
                <c:pt idx="4846">
                  <c:v> 20-07-09 04:06:50</c:v>
                </c:pt>
                <c:pt idx="4847">
                  <c:v> 20-07-09 04:06:55</c:v>
                </c:pt>
                <c:pt idx="4848">
                  <c:v> 20-07-09 04:07:00</c:v>
                </c:pt>
                <c:pt idx="4849">
                  <c:v> 20-07-09 04:07:05</c:v>
                </c:pt>
                <c:pt idx="4850">
                  <c:v> 20-07-09 04:07:10</c:v>
                </c:pt>
                <c:pt idx="4851">
                  <c:v> 20-07-09 04:07:15</c:v>
                </c:pt>
                <c:pt idx="4852">
                  <c:v> 20-07-09 04:07:20</c:v>
                </c:pt>
                <c:pt idx="4853">
                  <c:v> 20-07-09 04:07:25</c:v>
                </c:pt>
                <c:pt idx="4854">
                  <c:v> 20-07-09 04:07:30</c:v>
                </c:pt>
                <c:pt idx="4855">
                  <c:v> 20-07-09 04:07:35</c:v>
                </c:pt>
                <c:pt idx="4856">
                  <c:v> 20-07-09 04:07:40</c:v>
                </c:pt>
                <c:pt idx="4857">
                  <c:v> 20-07-09 04:07:45</c:v>
                </c:pt>
                <c:pt idx="4858">
                  <c:v> 20-07-09 04:07:50</c:v>
                </c:pt>
                <c:pt idx="4859">
                  <c:v> 20-07-09 04:07:55</c:v>
                </c:pt>
                <c:pt idx="4860">
                  <c:v> 20-07-09 04:08:00</c:v>
                </c:pt>
                <c:pt idx="4861">
                  <c:v> 20-07-09 04:08:05</c:v>
                </c:pt>
                <c:pt idx="4862">
                  <c:v> 20-07-09 04:08:10</c:v>
                </c:pt>
                <c:pt idx="4863">
                  <c:v> 20-07-09 04:08:15</c:v>
                </c:pt>
                <c:pt idx="4864">
                  <c:v> 20-07-09 04:08:20</c:v>
                </c:pt>
                <c:pt idx="4865">
                  <c:v> 20-07-09 04:08:25</c:v>
                </c:pt>
                <c:pt idx="4866">
                  <c:v> 20-07-09 04:08:30</c:v>
                </c:pt>
                <c:pt idx="4867">
                  <c:v> 20-07-09 04:08:35</c:v>
                </c:pt>
                <c:pt idx="4868">
                  <c:v> 20-07-09 04:08:40</c:v>
                </c:pt>
                <c:pt idx="4869">
                  <c:v> 20-07-09 04:08:45</c:v>
                </c:pt>
                <c:pt idx="4870">
                  <c:v> 20-07-09 04:08:50</c:v>
                </c:pt>
                <c:pt idx="4871">
                  <c:v> 20-07-09 04:08:55</c:v>
                </c:pt>
                <c:pt idx="4872">
                  <c:v> 20-07-09 04:09:00</c:v>
                </c:pt>
                <c:pt idx="4873">
                  <c:v> 20-07-09 04:09:05</c:v>
                </c:pt>
                <c:pt idx="4874">
                  <c:v> 20-07-09 04:09:10</c:v>
                </c:pt>
                <c:pt idx="4875">
                  <c:v> 20-07-09 04:09:15</c:v>
                </c:pt>
                <c:pt idx="4876">
                  <c:v> 20-07-09 04:09:20</c:v>
                </c:pt>
                <c:pt idx="4877">
                  <c:v> 20-07-09 04:09:25</c:v>
                </c:pt>
                <c:pt idx="4878">
                  <c:v> 20-07-09 04:09:30</c:v>
                </c:pt>
                <c:pt idx="4879">
                  <c:v> 20-07-09 04:09:35</c:v>
                </c:pt>
                <c:pt idx="4880">
                  <c:v> 20-07-09 04:09:40</c:v>
                </c:pt>
                <c:pt idx="4881">
                  <c:v> 20-07-09 04:09:45</c:v>
                </c:pt>
                <c:pt idx="4882">
                  <c:v> 20-07-09 04:09:50</c:v>
                </c:pt>
                <c:pt idx="4883">
                  <c:v> 20-07-09 04:09:55</c:v>
                </c:pt>
                <c:pt idx="4884">
                  <c:v> 20-07-09 04:10:00</c:v>
                </c:pt>
                <c:pt idx="4885">
                  <c:v> 20-07-09 04:10:05</c:v>
                </c:pt>
                <c:pt idx="4886">
                  <c:v> 20-07-09 04:10:10</c:v>
                </c:pt>
                <c:pt idx="4887">
                  <c:v> 20-07-09 04:10:15</c:v>
                </c:pt>
                <c:pt idx="4888">
                  <c:v> 20-07-09 04:10:20</c:v>
                </c:pt>
                <c:pt idx="4889">
                  <c:v> 20-07-09 04:10:25</c:v>
                </c:pt>
                <c:pt idx="4890">
                  <c:v> 20-07-09 04:10:30</c:v>
                </c:pt>
                <c:pt idx="4891">
                  <c:v> 20-07-09 04:10:35</c:v>
                </c:pt>
                <c:pt idx="4892">
                  <c:v> 20-07-09 04:10:40</c:v>
                </c:pt>
                <c:pt idx="4893">
                  <c:v> 20-07-09 04:10:45</c:v>
                </c:pt>
                <c:pt idx="4894">
                  <c:v> 20-07-09 04:10:50</c:v>
                </c:pt>
                <c:pt idx="4895">
                  <c:v> 20-07-09 04:10:55</c:v>
                </c:pt>
                <c:pt idx="4896">
                  <c:v> 20-07-09 04:11:00</c:v>
                </c:pt>
                <c:pt idx="4897">
                  <c:v> 20-07-09 04:11:05</c:v>
                </c:pt>
                <c:pt idx="4898">
                  <c:v> 20-07-09 04:11:10</c:v>
                </c:pt>
                <c:pt idx="4899">
                  <c:v> 20-07-09 04:11:15</c:v>
                </c:pt>
                <c:pt idx="4900">
                  <c:v> 20-07-09 04:11:20</c:v>
                </c:pt>
                <c:pt idx="4901">
                  <c:v> 20-07-09 04:11:25</c:v>
                </c:pt>
                <c:pt idx="4902">
                  <c:v> 20-07-09 04:11:30</c:v>
                </c:pt>
                <c:pt idx="4903">
                  <c:v> 20-07-09 04:11:35</c:v>
                </c:pt>
                <c:pt idx="4904">
                  <c:v> 20-07-09 04:11:40</c:v>
                </c:pt>
                <c:pt idx="4905">
                  <c:v> 20-07-09 04:11:45</c:v>
                </c:pt>
                <c:pt idx="4906">
                  <c:v> 20-07-09 04:11:50</c:v>
                </c:pt>
                <c:pt idx="4907">
                  <c:v> 20-07-09 04:11:55</c:v>
                </c:pt>
                <c:pt idx="4908">
                  <c:v> 20-07-09 04:12:00</c:v>
                </c:pt>
                <c:pt idx="4909">
                  <c:v> 20-07-09 04:12:05</c:v>
                </c:pt>
                <c:pt idx="4910">
                  <c:v> 20-07-09 04:12:10</c:v>
                </c:pt>
                <c:pt idx="4911">
                  <c:v> 20-07-09 04:12:15</c:v>
                </c:pt>
                <c:pt idx="4912">
                  <c:v> 20-07-09 04:12:20</c:v>
                </c:pt>
                <c:pt idx="4913">
                  <c:v> 20-07-09 04:12:25</c:v>
                </c:pt>
                <c:pt idx="4914">
                  <c:v> 20-07-09 04:12:30</c:v>
                </c:pt>
                <c:pt idx="4915">
                  <c:v> 20-07-09 04:12:35</c:v>
                </c:pt>
                <c:pt idx="4916">
                  <c:v> 20-07-09 04:12:40</c:v>
                </c:pt>
                <c:pt idx="4917">
                  <c:v> 20-07-09 04:12:45</c:v>
                </c:pt>
                <c:pt idx="4918">
                  <c:v> 20-07-09 04:12:50</c:v>
                </c:pt>
                <c:pt idx="4919">
                  <c:v> 20-07-09 04:12:55</c:v>
                </c:pt>
                <c:pt idx="4920">
                  <c:v> 20-07-09 04:13:00</c:v>
                </c:pt>
                <c:pt idx="4921">
                  <c:v> 20-07-09 04:13:05</c:v>
                </c:pt>
                <c:pt idx="4922">
                  <c:v> 20-07-09 04:13:10</c:v>
                </c:pt>
                <c:pt idx="4923">
                  <c:v> 20-07-09 04:13:15</c:v>
                </c:pt>
                <c:pt idx="4924">
                  <c:v> 20-07-09 04:13:20</c:v>
                </c:pt>
                <c:pt idx="4925">
                  <c:v> 20-07-09 04:13:25</c:v>
                </c:pt>
                <c:pt idx="4926">
                  <c:v> 20-07-09 04:13:30</c:v>
                </c:pt>
                <c:pt idx="4927">
                  <c:v> 20-07-09 04:13:35</c:v>
                </c:pt>
                <c:pt idx="4928">
                  <c:v> 20-07-09 04:13:40</c:v>
                </c:pt>
                <c:pt idx="4929">
                  <c:v> 20-07-09 04:13:45</c:v>
                </c:pt>
                <c:pt idx="4930">
                  <c:v> 20-07-09 04:13:50</c:v>
                </c:pt>
                <c:pt idx="4931">
                  <c:v> 20-07-09 04:13:55</c:v>
                </c:pt>
                <c:pt idx="4932">
                  <c:v> 20-07-09 04:14:00</c:v>
                </c:pt>
                <c:pt idx="4933">
                  <c:v> 20-07-09 04:14:05</c:v>
                </c:pt>
                <c:pt idx="4934">
                  <c:v> 20-07-09 04:14:10</c:v>
                </c:pt>
                <c:pt idx="4935">
                  <c:v> 20-07-09 04:14:15</c:v>
                </c:pt>
                <c:pt idx="4936">
                  <c:v> 20-07-09 04:14:20</c:v>
                </c:pt>
                <c:pt idx="4937">
                  <c:v> 20-07-09 04:14:25</c:v>
                </c:pt>
                <c:pt idx="4938">
                  <c:v> 20-07-09 04:14:30</c:v>
                </c:pt>
                <c:pt idx="4939">
                  <c:v> 20-07-09 04:14:35</c:v>
                </c:pt>
                <c:pt idx="4940">
                  <c:v> 20-07-09 04:14:40</c:v>
                </c:pt>
                <c:pt idx="4941">
                  <c:v> 20-07-09 04:14:45</c:v>
                </c:pt>
                <c:pt idx="4942">
                  <c:v> 20-07-09 04:14:50</c:v>
                </c:pt>
                <c:pt idx="4943">
                  <c:v> 20-07-09 04:14:55</c:v>
                </c:pt>
                <c:pt idx="4944">
                  <c:v> 20-07-09 04:15:00</c:v>
                </c:pt>
                <c:pt idx="4945">
                  <c:v> 20-07-09 04:15:05</c:v>
                </c:pt>
                <c:pt idx="4946">
                  <c:v> 20-07-09 04:15:10</c:v>
                </c:pt>
                <c:pt idx="4947">
                  <c:v> 20-07-09 04:15:15</c:v>
                </c:pt>
                <c:pt idx="4948">
                  <c:v> 20-07-09 04:15:20</c:v>
                </c:pt>
                <c:pt idx="4949">
                  <c:v> 20-07-09 04:15:25</c:v>
                </c:pt>
                <c:pt idx="4950">
                  <c:v> 20-07-09 04:15:30</c:v>
                </c:pt>
                <c:pt idx="4951">
                  <c:v> 20-07-09 04:15:35</c:v>
                </c:pt>
                <c:pt idx="4952">
                  <c:v> 20-07-09 04:15:40</c:v>
                </c:pt>
                <c:pt idx="4953">
                  <c:v> 20-07-09 04:15:45</c:v>
                </c:pt>
                <c:pt idx="4954">
                  <c:v> 20-07-09 04:15:50</c:v>
                </c:pt>
                <c:pt idx="4955">
                  <c:v> 20-07-09 04:15:55</c:v>
                </c:pt>
                <c:pt idx="4956">
                  <c:v> 20-07-09 04:16:00</c:v>
                </c:pt>
                <c:pt idx="4957">
                  <c:v> 20-07-09 04:16:05</c:v>
                </c:pt>
                <c:pt idx="4958">
                  <c:v> 20-07-09 04:16:10</c:v>
                </c:pt>
                <c:pt idx="4959">
                  <c:v> 20-07-09 04:16:15</c:v>
                </c:pt>
                <c:pt idx="4960">
                  <c:v> 20-07-09 04:16:20</c:v>
                </c:pt>
                <c:pt idx="4961">
                  <c:v> 20-07-09 04:16:25</c:v>
                </c:pt>
                <c:pt idx="4962">
                  <c:v> 20-07-09 04:16:30</c:v>
                </c:pt>
                <c:pt idx="4963">
                  <c:v> 20-07-09 04:16:35</c:v>
                </c:pt>
                <c:pt idx="4964">
                  <c:v> 20-07-09 04:16:40</c:v>
                </c:pt>
                <c:pt idx="4965">
                  <c:v> 20-07-09 04:16:45</c:v>
                </c:pt>
                <c:pt idx="4966">
                  <c:v> 20-07-09 04:16:50</c:v>
                </c:pt>
                <c:pt idx="4967">
                  <c:v> 20-07-09 04:16:55</c:v>
                </c:pt>
                <c:pt idx="4968">
                  <c:v> 20-07-09 04:17:00</c:v>
                </c:pt>
                <c:pt idx="4969">
                  <c:v> 20-07-09 04:17:05</c:v>
                </c:pt>
                <c:pt idx="4970">
                  <c:v> 20-07-09 04:17:10</c:v>
                </c:pt>
                <c:pt idx="4971">
                  <c:v> 20-07-09 04:17:15</c:v>
                </c:pt>
                <c:pt idx="4972">
                  <c:v> 20-07-09 04:17:20</c:v>
                </c:pt>
                <c:pt idx="4973">
                  <c:v> 20-07-09 04:17:25</c:v>
                </c:pt>
                <c:pt idx="4974">
                  <c:v> 20-07-09 04:17:30</c:v>
                </c:pt>
                <c:pt idx="4975">
                  <c:v> 20-07-09 04:17:35</c:v>
                </c:pt>
                <c:pt idx="4976">
                  <c:v> 20-07-09 04:17:40</c:v>
                </c:pt>
                <c:pt idx="4977">
                  <c:v> 20-07-09 04:17:45</c:v>
                </c:pt>
                <c:pt idx="4978">
                  <c:v> 20-07-09 04:17:50</c:v>
                </c:pt>
                <c:pt idx="4979">
                  <c:v> 20-07-09 04:17:55</c:v>
                </c:pt>
                <c:pt idx="4980">
                  <c:v> 20-07-09 04:18:00</c:v>
                </c:pt>
                <c:pt idx="4981">
                  <c:v> 20-07-09 04:18:05</c:v>
                </c:pt>
                <c:pt idx="4982">
                  <c:v> 20-07-09 04:18:10</c:v>
                </c:pt>
                <c:pt idx="4983">
                  <c:v> 20-07-09 04:18:15</c:v>
                </c:pt>
                <c:pt idx="4984">
                  <c:v> 20-07-09 04:18:20</c:v>
                </c:pt>
                <c:pt idx="4985">
                  <c:v> 20-07-09 04:18:25</c:v>
                </c:pt>
                <c:pt idx="4986">
                  <c:v> 20-07-09 04:18:30</c:v>
                </c:pt>
                <c:pt idx="4987">
                  <c:v> 20-07-09 04:18:35</c:v>
                </c:pt>
                <c:pt idx="4988">
                  <c:v> 20-07-09 04:18:40</c:v>
                </c:pt>
                <c:pt idx="4989">
                  <c:v> 20-07-09 04:18:45</c:v>
                </c:pt>
                <c:pt idx="4990">
                  <c:v> 20-07-09 04:18:50</c:v>
                </c:pt>
                <c:pt idx="4991">
                  <c:v> 20-07-09 04:18:55</c:v>
                </c:pt>
                <c:pt idx="4992">
                  <c:v> 20-07-09 04:19:00</c:v>
                </c:pt>
                <c:pt idx="4993">
                  <c:v> 20-07-09 04:19:05</c:v>
                </c:pt>
                <c:pt idx="4994">
                  <c:v> 20-07-09 04:19:10</c:v>
                </c:pt>
                <c:pt idx="4995">
                  <c:v> 20-07-09 04:19:15</c:v>
                </c:pt>
                <c:pt idx="4996">
                  <c:v> 20-07-09 04:19:20</c:v>
                </c:pt>
                <c:pt idx="4997">
                  <c:v> 20-07-09 04:19:25</c:v>
                </c:pt>
                <c:pt idx="4998">
                  <c:v> 20-07-09 04:19:30</c:v>
                </c:pt>
                <c:pt idx="4999">
                  <c:v> 20-07-09 04:19:35</c:v>
                </c:pt>
                <c:pt idx="5000">
                  <c:v> 20-07-09 04:19:40</c:v>
                </c:pt>
                <c:pt idx="5001">
                  <c:v> 20-07-09 04:19:45</c:v>
                </c:pt>
                <c:pt idx="5002">
                  <c:v> 20-07-09 04:19:50</c:v>
                </c:pt>
                <c:pt idx="5003">
                  <c:v> 20-07-09 04:19:55</c:v>
                </c:pt>
                <c:pt idx="5004">
                  <c:v> 20-07-09 04:20:00</c:v>
                </c:pt>
                <c:pt idx="5005">
                  <c:v> 20-07-09 04:20:05</c:v>
                </c:pt>
                <c:pt idx="5006">
                  <c:v> 20-07-09 04:20:10</c:v>
                </c:pt>
                <c:pt idx="5007">
                  <c:v> 20-07-09 04:20:15</c:v>
                </c:pt>
                <c:pt idx="5008">
                  <c:v> 20-07-09 04:20:20</c:v>
                </c:pt>
                <c:pt idx="5009">
                  <c:v> 20-07-09 04:20:25</c:v>
                </c:pt>
                <c:pt idx="5010">
                  <c:v> 20-07-09 04:20:30</c:v>
                </c:pt>
                <c:pt idx="5011">
                  <c:v> 20-07-09 04:20:35</c:v>
                </c:pt>
                <c:pt idx="5012">
                  <c:v> 20-07-09 04:20:40</c:v>
                </c:pt>
                <c:pt idx="5013">
                  <c:v> 20-07-09 04:20:45</c:v>
                </c:pt>
                <c:pt idx="5014">
                  <c:v> 20-07-09 04:20:50</c:v>
                </c:pt>
                <c:pt idx="5015">
                  <c:v> 20-07-09 04:20:55</c:v>
                </c:pt>
                <c:pt idx="5016">
                  <c:v> 20-07-09 04:21:00</c:v>
                </c:pt>
                <c:pt idx="5017">
                  <c:v> 20-07-09 04:21:05</c:v>
                </c:pt>
                <c:pt idx="5018">
                  <c:v> 20-07-09 04:21:10</c:v>
                </c:pt>
                <c:pt idx="5019">
                  <c:v> 20-07-09 04:21:15</c:v>
                </c:pt>
                <c:pt idx="5020">
                  <c:v> 20-07-09 04:21:20</c:v>
                </c:pt>
                <c:pt idx="5021">
                  <c:v> 20-07-09 04:21:25</c:v>
                </c:pt>
                <c:pt idx="5022">
                  <c:v> 20-07-09 04:21:30</c:v>
                </c:pt>
                <c:pt idx="5023">
                  <c:v> 20-07-09 04:21:35</c:v>
                </c:pt>
                <c:pt idx="5024">
                  <c:v> 20-07-09 04:21:40</c:v>
                </c:pt>
                <c:pt idx="5025">
                  <c:v> 20-07-09 04:21:45</c:v>
                </c:pt>
                <c:pt idx="5026">
                  <c:v> 20-07-09 04:21:50</c:v>
                </c:pt>
                <c:pt idx="5027">
                  <c:v> 20-07-09 04:21:55</c:v>
                </c:pt>
                <c:pt idx="5028">
                  <c:v> 20-07-09 04:22:00</c:v>
                </c:pt>
                <c:pt idx="5029">
                  <c:v> 20-07-09 04:22:05</c:v>
                </c:pt>
                <c:pt idx="5030">
                  <c:v> 20-07-09 04:22:10</c:v>
                </c:pt>
                <c:pt idx="5031">
                  <c:v> 20-07-09 04:22:15</c:v>
                </c:pt>
                <c:pt idx="5032">
                  <c:v> 20-07-09 04:22:20</c:v>
                </c:pt>
                <c:pt idx="5033">
                  <c:v> 20-07-09 04:22:25</c:v>
                </c:pt>
                <c:pt idx="5034">
                  <c:v> 20-07-09 04:22:30</c:v>
                </c:pt>
                <c:pt idx="5035">
                  <c:v> 20-07-09 04:22:35</c:v>
                </c:pt>
                <c:pt idx="5036">
                  <c:v> 20-07-09 04:22:40</c:v>
                </c:pt>
                <c:pt idx="5037">
                  <c:v> 20-07-09 04:22:45</c:v>
                </c:pt>
                <c:pt idx="5038">
                  <c:v> 20-07-09 04:22:50</c:v>
                </c:pt>
                <c:pt idx="5039">
                  <c:v> 20-07-09 04:22:55</c:v>
                </c:pt>
                <c:pt idx="5040">
                  <c:v> 20-07-09 04:23:00</c:v>
                </c:pt>
                <c:pt idx="5041">
                  <c:v> 20-07-09 04:23:05</c:v>
                </c:pt>
                <c:pt idx="5042">
                  <c:v> 20-07-09 04:23:10</c:v>
                </c:pt>
                <c:pt idx="5043">
                  <c:v> 20-07-09 04:23:15</c:v>
                </c:pt>
                <c:pt idx="5044">
                  <c:v> 20-07-09 04:23:20</c:v>
                </c:pt>
                <c:pt idx="5045">
                  <c:v> 20-07-09 04:23:25</c:v>
                </c:pt>
                <c:pt idx="5046">
                  <c:v> 20-07-09 04:23:30</c:v>
                </c:pt>
                <c:pt idx="5047">
                  <c:v> 20-07-09 04:23:35</c:v>
                </c:pt>
                <c:pt idx="5048">
                  <c:v> 20-07-09 04:23:40</c:v>
                </c:pt>
                <c:pt idx="5049">
                  <c:v> 20-07-09 04:23:45</c:v>
                </c:pt>
                <c:pt idx="5050">
                  <c:v> 20-07-09 04:23:50</c:v>
                </c:pt>
                <c:pt idx="5051">
                  <c:v> 20-07-09 04:23:55</c:v>
                </c:pt>
                <c:pt idx="5052">
                  <c:v> 20-07-09 04:24:00</c:v>
                </c:pt>
                <c:pt idx="5053">
                  <c:v> 20-07-09 04:24:05</c:v>
                </c:pt>
                <c:pt idx="5054">
                  <c:v> 20-07-09 04:24:10</c:v>
                </c:pt>
                <c:pt idx="5055">
                  <c:v> 20-07-09 04:24:15</c:v>
                </c:pt>
                <c:pt idx="5056">
                  <c:v> 20-07-09 04:24:20</c:v>
                </c:pt>
                <c:pt idx="5057">
                  <c:v> 20-07-09 04:24:25</c:v>
                </c:pt>
                <c:pt idx="5058">
                  <c:v> 20-07-09 04:24:30</c:v>
                </c:pt>
                <c:pt idx="5059">
                  <c:v> 20-07-09 04:24:35</c:v>
                </c:pt>
                <c:pt idx="5060">
                  <c:v> 20-07-09 04:24:40</c:v>
                </c:pt>
                <c:pt idx="5061">
                  <c:v> 20-07-09 04:24:45</c:v>
                </c:pt>
                <c:pt idx="5062">
                  <c:v> 20-07-09 04:24:50</c:v>
                </c:pt>
                <c:pt idx="5063">
                  <c:v> 20-07-09 04:24:55</c:v>
                </c:pt>
                <c:pt idx="5064">
                  <c:v> 20-07-09 04:25:00</c:v>
                </c:pt>
                <c:pt idx="5065">
                  <c:v> 20-07-09 04:25:05</c:v>
                </c:pt>
                <c:pt idx="5066">
                  <c:v> 20-07-09 04:25:10</c:v>
                </c:pt>
                <c:pt idx="5067">
                  <c:v> 20-07-09 04:25:15</c:v>
                </c:pt>
                <c:pt idx="5068">
                  <c:v> 20-07-09 04:25:20</c:v>
                </c:pt>
                <c:pt idx="5069">
                  <c:v> 20-07-09 04:25:25</c:v>
                </c:pt>
                <c:pt idx="5070">
                  <c:v> 20-07-09 04:25:30</c:v>
                </c:pt>
                <c:pt idx="5071">
                  <c:v> 20-07-09 04:25:35</c:v>
                </c:pt>
                <c:pt idx="5072">
                  <c:v> 20-07-09 04:25:40</c:v>
                </c:pt>
                <c:pt idx="5073">
                  <c:v> 20-07-09 04:25:45</c:v>
                </c:pt>
                <c:pt idx="5074">
                  <c:v> 20-07-09 04:25:50</c:v>
                </c:pt>
                <c:pt idx="5075">
                  <c:v> 20-07-09 04:25:55</c:v>
                </c:pt>
                <c:pt idx="5076">
                  <c:v> 20-07-09 04:26:00</c:v>
                </c:pt>
                <c:pt idx="5077">
                  <c:v> 20-07-09 04:26:05</c:v>
                </c:pt>
                <c:pt idx="5078">
                  <c:v> 20-07-09 04:26:10</c:v>
                </c:pt>
                <c:pt idx="5079">
                  <c:v> 20-07-09 04:26:15</c:v>
                </c:pt>
                <c:pt idx="5080">
                  <c:v> 20-07-09 04:26:20</c:v>
                </c:pt>
                <c:pt idx="5081">
                  <c:v> 20-07-09 04:26:25</c:v>
                </c:pt>
                <c:pt idx="5082">
                  <c:v> 20-07-09 04:26:30</c:v>
                </c:pt>
                <c:pt idx="5083">
                  <c:v> 20-07-09 04:26:35</c:v>
                </c:pt>
                <c:pt idx="5084">
                  <c:v> 20-07-09 04:26:40</c:v>
                </c:pt>
                <c:pt idx="5085">
                  <c:v> 20-07-09 04:26:45</c:v>
                </c:pt>
                <c:pt idx="5086">
                  <c:v> 20-07-09 04:26:50</c:v>
                </c:pt>
                <c:pt idx="5087">
                  <c:v> 20-07-09 04:26:55</c:v>
                </c:pt>
                <c:pt idx="5088">
                  <c:v> 20-07-09 04:27:00</c:v>
                </c:pt>
                <c:pt idx="5089">
                  <c:v> 20-07-09 04:27:05</c:v>
                </c:pt>
                <c:pt idx="5090">
                  <c:v> 20-07-09 04:27:10</c:v>
                </c:pt>
                <c:pt idx="5091">
                  <c:v> 20-07-09 04:27:15</c:v>
                </c:pt>
                <c:pt idx="5092">
                  <c:v> 20-07-09 04:27:20</c:v>
                </c:pt>
                <c:pt idx="5093">
                  <c:v> 20-07-09 04:27:25</c:v>
                </c:pt>
                <c:pt idx="5094">
                  <c:v> 20-07-09 04:27:30</c:v>
                </c:pt>
                <c:pt idx="5095">
                  <c:v> 20-07-09 04:27:35</c:v>
                </c:pt>
                <c:pt idx="5096">
                  <c:v> 20-07-09 04:27:40</c:v>
                </c:pt>
                <c:pt idx="5097">
                  <c:v> 20-07-09 04:27:45</c:v>
                </c:pt>
                <c:pt idx="5098">
                  <c:v> 20-07-09 04:27:50</c:v>
                </c:pt>
                <c:pt idx="5099">
                  <c:v> 20-07-09 04:27:55</c:v>
                </c:pt>
                <c:pt idx="5100">
                  <c:v> 20-07-09 04:28:00</c:v>
                </c:pt>
                <c:pt idx="5101">
                  <c:v> 20-07-09 04:28:05</c:v>
                </c:pt>
                <c:pt idx="5102">
                  <c:v> 20-07-09 04:28:10</c:v>
                </c:pt>
                <c:pt idx="5103">
                  <c:v> 20-07-09 04:28:15</c:v>
                </c:pt>
                <c:pt idx="5104">
                  <c:v> 20-07-09 04:28:20</c:v>
                </c:pt>
                <c:pt idx="5105">
                  <c:v> 20-07-09 04:28:25</c:v>
                </c:pt>
                <c:pt idx="5106">
                  <c:v> 20-07-09 04:28:30</c:v>
                </c:pt>
                <c:pt idx="5107">
                  <c:v> 20-07-09 04:28:35</c:v>
                </c:pt>
                <c:pt idx="5108">
                  <c:v> 20-07-09 04:28:40</c:v>
                </c:pt>
                <c:pt idx="5109">
                  <c:v> 20-07-09 04:28:45</c:v>
                </c:pt>
                <c:pt idx="5110">
                  <c:v> 20-07-09 04:28:50</c:v>
                </c:pt>
                <c:pt idx="5111">
                  <c:v> 20-07-09 04:28:55</c:v>
                </c:pt>
                <c:pt idx="5112">
                  <c:v> 20-07-09 04:29:00</c:v>
                </c:pt>
                <c:pt idx="5113">
                  <c:v> 20-07-09 04:29:05</c:v>
                </c:pt>
                <c:pt idx="5114">
                  <c:v> 20-07-09 04:29:10</c:v>
                </c:pt>
                <c:pt idx="5115">
                  <c:v> 20-07-09 04:29:15</c:v>
                </c:pt>
                <c:pt idx="5116">
                  <c:v> 20-07-09 04:29:20</c:v>
                </c:pt>
                <c:pt idx="5117">
                  <c:v> 20-07-09 04:29:25</c:v>
                </c:pt>
                <c:pt idx="5118">
                  <c:v> 20-07-09 04:29:30</c:v>
                </c:pt>
                <c:pt idx="5119">
                  <c:v> 20-07-09 04:29:35</c:v>
                </c:pt>
                <c:pt idx="5120">
                  <c:v> 20-07-09 04:29:40</c:v>
                </c:pt>
                <c:pt idx="5121">
                  <c:v> 20-07-09 04:29:45</c:v>
                </c:pt>
                <c:pt idx="5122">
                  <c:v> 20-07-09 04:29:50</c:v>
                </c:pt>
                <c:pt idx="5123">
                  <c:v> 20-07-09 04:29:55</c:v>
                </c:pt>
                <c:pt idx="5124">
                  <c:v> 20-07-09 04:30:00</c:v>
                </c:pt>
                <c:pt idx="5125">
                  <c:v> 20-07-09 04:30:05</c:v>
                </c:pt>
                <c:pt idx="5126">
                  <c:v> 20-07-09 04:30:10</c:v>
                </c:pt>
                <c:pt idx="5127">
                  <c:v> 20-07-09 04:30:15</c:v>
                </c:pt>
                <c:pt idx="5128">
                  <c:v> 20-07-09 04:30:20</c:v>
                </c:pt>
                <c:pt idx="5129">
                  <c:v> 20-07-09 04:30:25</c:v>
                </c:pt>
                <c:pt idx="5130">
                  <c:v> 20-07-09 04:30:30</c:v>
                </c:pt>
                <c:pt idx="5131">
                  <c:v> 20-07-09 04:30:35</c:v>
                </c:pt>
                <c:pt idx="5132">
                  <c:v> 20-07-09 04:30:40</c:v>
                </c:pt>
                <c:pt idx="5133">
                  <c:v> 20-07-09 04:30:45</c:v>
                </c:pt>
                <c:pt idx="5134">
                  <c:v> 20-07-09 04:30:50</c:v>
                </c:pt>
                <c:pt idx="5135">
                  <c:v> 20-07-09 04:30:55</c:v>
                </c:pt>
                <c:pt idx="5136">
                  <c:v> 20-07-09 04:31:00</c:v>
                </c:pt>
                <c:pt idx="5137">
                  <c:v> 20-07-09 04:31:05</c:v>
                </c:pt>
                <c:pt idx="5138">
                  <c:v> 20-07-09 04:31:10</c:v>
                </c:pt>
                <c:pt idx="5139">
                  <c:v> 20-07-09 04:31:15</c:v>
                </c:pt>
                <c:pt idx="5140">
                  <c:v> 20-07-09 04:31:20</c:v>
                </c:pt>
                <c:pt idx="5141">
                  <c:v> 20-07-09 04:31:25</c:v>
                </c:pt>
                <c:pt idx="5142">
                  <c:v> 20-07-09 04:31:30</c:v>
                </c:pt>
                <c:pt idx="5143">
                  <c:v> 20-07-09 04:31:35</c:v>
                </c:pt>
                <c:pt idx="5144">
                  <c:v> 20-07-09 04:31:40</c:v>
                </c:pt>
                <c:pt idx="5145">
                  <c:v> 20-07-09 04:31:45</c:v>
                </c:pt>
                <c:pt idx="5146">
                  <c:v> 20-07-09 04:31:50</c:v>
                </c:pt>
                <c:pt idx="5147">
                  <c:v> 20-07-09 04:31:55</c:v>
                </c:pt>
                <c:pt idx="5148">
                  <c:v> 20-07-09 04:32:00</c:v>
                </c:pt>
                <c:pt idx="5149">
                  <c:v> 20-07-09 04:32:05</c:v>
                </c:pt>
                <c:pt idx="5150">
                  <c:v> 20-07-09 04:32:10</c:v>
                </c:pt>
                <c:pt idx="5151">
                  <c:v> 20-07-09 04:32:15</c:v>
                </c:pt>
                <c:pt idx="5152">
                  <c:v> 20-07-09 04:32:20</c:v>
                </c:pt>
                <c:pt idx="5153">
                  <c:v> 20-07-09 04:32:25</c:v>
                </c:pt>
                <c:pt idx="5154">
                  <c:v> 20-07-09 04:32:30</c:v>
                </c:pt>
                <c:pt idx="5155">
                  <c:v> 20-07-09 04:32:35</c:v>
                </c:pt>
                <c:pt idx="5156">
                  <c:v> 20-07-09 04:32:40</c:v>
                </c:pt>
                <c:pt idx="5157">
                  <c:v> 20-07-09 04:32:45</c:v>
                </c:pt>
                <c:pt idx="5158">
                  <c:v> 20-07-09 04:32:50</c:v>
                </c:pt>
                <c:pt idx="5159">
                  <c:v> 20-07-09 04:32:55</c:v>
                </c:pt>
                <c:pt idx="5160">
                  <c:v> 20-07-09 04:33:00</c:v>
                </c:pt>
                <c:pt idx="5161">
                  <c:v> 20-07-09 04:33:05</c:v>
                </c:pt>
                <c:pt idx="5162">
                  <c:v> 20-07-09 04:33:10</c:v>
                </c:pt>
                <c:pt idx="5163">
                  <c:v> 20-07-09 04:33:15</c:v>
                </c:pt>
                <c:pt idx="5164">
                  <c:v> 20-07-09 04:33:20</c:v>
                </c:pt>
                <c:pt idx="5165">
                  <c:v> 20-07-09 04:33:25</c:v>
                </c:pt>
                <c:pt idx="5166">
                  <c:v> 20-07-09 04:33:30</c:v>
                </c:pt>
                <c:pt idx="5167">
                  <c:v> 20-07-09 04:33:35</c:v>
                </c:pt>
                <c:pt idx="5168">
                  <c:v> 20-07-09 04:33:40</c:v>
                </c:pt>
                <c:pt idx="5169">
                  <c:v> 20-07-09 04:33:45</c:v>
                </c:pt>
                <c:pt idx="5170">
                  <c:v> 20-07-09 04:33:50</c:v>
                </c:pt>
                <c:pt idx="5171">
                  <c:v> 20-07-09 04:33:55</c:v>
                </c:pt>
                <c:pt idx="5172">
                  <c:v> 20-07-09 04:34:00</c:v>
                </c:pt>
                <c:pt idx="5173">
                  <c:v> 20-07-09 04:34:05</c:v>
                </c:pt>
                <c:pt idx="5174">
                  <c:v> 20-07-09 04:34:10</c:v>
                </c:pt>
                <c:pt idx="5175">
                  <c:v> 20-07-09 04:34:15</c:v>
                </c:pt>
                <c:pt idx="5176">
                  <c:v> 20-07-09 04:34:20</c:v>
                </c:pt>
                <c:pt idx="5177">
                  <c:v> 20-07-09 04:34:25</c:v>
                </c:pt>
                <c:pt idx="5178">
                  <c:v> 20-07-09 04:34:30</c:v>
                </c:pt>
                <c:pt idx="5179">
                  <c:v> 20-07-09 04:34:35</c:v>
                </c:pt>
                <c:pt idx="5180">
                  <c:v> 20-07-09 04:34:40</c:v>
                </c:pt>
                <c:pt idx="5181">
                  <c:v> 20-07-09 04:34:45</c:v>
                </c:pt>
                <c:pt idx="5182">
                  <c:v> 20-07-09 04:34:50</c:v>
                </c:pt>
                <c:pt idx="5183">
                  <c:v> 20-07-09 04:34:55</c:v>
                </c:pt>
                <c:pt idx="5184">
                  <c:v> 20-07-09 04:35:00</c:v>
                </c:pt>
                <c:pt idx="5185">
                  <c:v> 20-07-09 04:35:05</c:v>
                </c:pt>
                <c:pt idx="5186">
                  <c:v> 20-07-09 04:35:10</c:v>
                </c:pt>
                <c:pt idx="5187">
                  <c:v> 20-07-09 04:35:15</c:v>
                </c:pt>
                <c:pt idx="5188">
                  <c:v> 20-07-09 04:35:20</c:v>
                </c:pt>
                <c:pt idx="5189">
                  <c:v> 20-07-09 04:35:25</c:v>
                </c:pt>
                <c:pt idx="5190">
                  <c:v> 20-07-09 04:35:30</c:v>
                </c:pt>
                <c:pt idx="5191">
                  <c:v> 20-07-09 04:35:35</c:v>
                </c:pt>
                <c:pt idx="5192">
                  <c:v> 20-07-09 04:35:40</c:v>
                </c:pt>
                <c:pt idx="5193">
                  <c:v> 20-07-09 04:35:45</c:v>
                </c:pt>
                <c:pt idx="5194">
                  <c:v> 20-07-09 04:35:50</c:v>
                </c:pt>
                <c:pt idx="5195">
                  <c:v> 20-07-09 04:35:55</c:v>
                </c:pt>
                <c:pt idx="5196">
                  <c:v> 20-07-09 04:36:00</c:v>
                </c:pt>
                <c:pt idx="5197">
                  <c:v> 20-07-09 04:36:05</c:v>
                </c:pt>
                <c:pt idx="5198">
                  <c:v> 20-07-09 04:36:10</c:v>
                </c:pt>
                <c:pt idx="5199">
                  <c:v> 20-07-09 04:36:15</c:v>
                </c:pt>
                <c:pt idx="5200">
                  <c:v> 20-07-09 04:36:20</c:v>
                </c:pt>
                <c:pt idx="5201">
                  <c:v> 20-07-09 04:36:25</c:v>
                </c:pt>
                <c:pt idx="5202">
                  <c:v> 20-07-09 04:36:30</c:v>
                </c:pt>
                <c:pt idx="5203">
                  <c:v> 20-07-09 04:36:35</c:v>
                </c:pt>
                <c:pt idx="5204">
                  <c:v> 20-07-09 04:36:40</c:v>
                </c:pt>
                <c:pt idx="5205">
                  <c:v> 20-07-09 04:36:45</c:v>
                </c:pt>
                <c:pt idx="5206">
                  <c:v> 20-07-09 04:36:50</c:v>
                </c:pt>
                <c:pt idx="5207">
                  <c:v> 20-07-09 04:36:55</c:v>
                </c:pt>
                <c:pt idx="5208">
                  <c:v> 20-07-09 04:37:00</c:v>
                </c:pt>
                <c:pt idx="5209">
                  <c:v> 20-07-09 04:37:05</c:v>
                </c:pt>
                <c:pt idx="5210">
                  <c:v> 20-07-09 04:37:10</c:v>
                </c:pt>
                <c:pt idx="5211">
                  <c:v> 20-07-09 04:37:15</c:v>
                </c:pt>
                <c:pt idx="5212">
                  <c:v> 20-07-09 04:37:20</c:v>
                </c:pt>
                <c:pt idx="5213">
                  <c:v> 20-07-09 04:37:25</c:v>
                </c:pt>
                <c:pt idx="5214">
                  <c:v> 20-07-09 04:37:30</c:v>
                </c:pt>
                <c:pt idx="5215">
                  <c:v> 20-07-09 04:37:35</c:v>
                </c:pt>
                <c:pt idx="5216">
                  <c:v> 20-07-09 04:37:40</c:v>
                </c:pt>
                <c:pt idx="5217">
                  <c:v> 20-07-09 04:37:45</c:v>
                </c:pt>
                <c:pt idx="5218">
                  <c:v> 20-07-09 04:37:50</c:v>
                </c:pt>
                <c:pt idx="5219">
                  <c:v> 20-07-09 04:37:55</c:v>
                </c:pt>
                <c:pt idx="5220">
                  <c:v> 20-07-09 04:38:00</c:v>
                </c:pt>
                <c:pt idx="5221">
                  <c:v> 20-07-09 04:38:05</c:v>
                </c:pt>
                <c:pt idx="5222">
                  <c:v> 20-07-09 04:38:10</c:v>
                </c:pt>
                <c:pt idx="5223">
                  <c:v> 20-07-09 04:38:15</c:v>
                </c:pt>
                <c:pt idx="5224">
                  <c:v> 20-07-09 04:38:20</c:v>
                </c:pt>
                <c:pt idx="5225">
                  <c:v> 20-07-09 04:38:25</c:v>
                </c:pt>
                <c:pt idx="5226">
                  <c:v> 20-07-09 04:38:30</c:v>
                </c:pt>
                <c:pt idx="5227">
                  <c:v> 20-07-09 04:38:35</c:v>
                </c:pt>
                <c:pt idx="5228">
                  <c:v> 20-07-09 04:38:40</c:v>
                </c:pt>
                <c:pt idx="5229">
                  <c:v> 20-07-09 04:38:45</c:v>
                </c:pt>
                <c:pt idx="5230">
                  <c:v> 20-07-09 04:38:50</c:v>
                </c:pt>
                <c:pt idx="5231">
                  <c:v> 20-07-09 04:38:55</c:v>
                </c:pt>
                <c:pt idx="5232">
                  <c:v> 20-07-09 04:39:00</c:v>
                </c:pt>
                <c:pt idx="5233">
                  <c:v> 20-07-09 04:39:05</c:v>
                </c:pt>
                <c:pt idx="5234">
                  <c:v> 20-07-09 04:39:10</c:v>
                </c:pt>
                <c:pt idx="5235">
                  <c:v> 20-07-09 04:39:15</c:v>
                </c:pt>
                <c:pt idx="5236">
                  <c:v> 20-07-09 04:39:20</c:v>
                </c:pt>
                <c:pt idx="5237">
                  <c:v> 20-07-09 04:39:25</c:v>
                </c:pt>
                <c:pt idx="5238">
                  <c:v> 20-07-09 04:39:30</c:v>
                </c:pt>
                <c:pt idx="5239">
                  <c:v> 20-07-09 04:39:35</c:v>
                </c:pt>
                <c:pt idx="5240">
                  <c:v> 20-07-09 04:39:40</c:v>
                </c:pt>
                <c:pt idx="5241">
                  <c:v> 20-07-09 04:39:45</c:v>
                </c:pt>
                <c:pt idx="5242">
                  <c:v> 20-07-09 04:39:50</c:v>
                </c:pt>
                <c:pt idx="5243">
                  <c:v> 20-07-09 04:39:55</c:v>
                </c:pt>
                <c:pt idx="5244">
                  <c:v> 20-07-09 04:40:00</c:v>
                </c:pt>
                <c:pt idx="5245">
                  <c:v> 20-07-09 04:40:05</c:v>
                </c:pt>
                <c:pt idx="5246">
                  <c:v> 20-07-09 04:40:10</c:v>
                </c:pt>
                <c:pt idx="5247">
                  <c:v> 20-07-09 04:40:15</c:v>
                </c:pt>
                <c:pt idx="5248">
                  <c:v> 20-07-09 04:40:20</c:v>
                </c:pt>
                <c:pt idx="5249">
                  <c:v> 20-07-09 04:40:25</c:v>
                </c:pt>
                <c:pt idx="5250">
                  <c:v> 20-07-09 04:40:30</c:v>
                </c:pt>
                <c:pt idx="5251">
                  <c:v> 20-07-09 04:40:35</c:v>
                </c:pt>
                <c:pt idx="5252">
                  <c:v> 20-07-09 04:40:40</c:v>
                </c:pt>
                <c:pt idx="5253">
                  <c:v> 20-07-09 04:40:45</c:v>
                </c:pt>
                <c:pt idx="5254">
                  <c:v> 20-07-09 04:40:50</c:v>
                </c:pt>
                <c:pt idx="5255">
                  <c:v> 20-07-09 04:40:55</c:v>
                </c:pt>
                <c:pt idx="5256">
                  <c:v> 20-07-09 04:41:00</c:v>
                </c:pt>
                <c:pt idx="5257">
                  <c:v> 20-07-09 04:41:05</c:v>
                </c:pt>
                <c:pt idx="5258">
                  <c:v> 20-07-09 04:41:10</c:v>
                </c:pt>
                <c:pt idx="5259">
                  <c:v> 20-07-09 04:41:15</c:v>
                </c:pt>
                <c:pt idx="5260">
                  <c:v> 20-07-09 04:41:20</c:v>
                </c:pt>
                <c:pt idx="5261">
                  <c:v> 20-07-09 04:41:25</c:v>
                </c:pt>
                <c:pt idx="5262">
                  <c:v> 20-07-09 04:41:30</c:v>
                </c:pt>
                <c:pt idx="5263">
                  <c:v> 20-07-09 04:41:35</c:v>
                </c:pt>
                <c:pt idx="5264">
                  <c:v> 20-07-09 04:41:40</c:v>
                </c:pt>
                <c:pt idx="5265">
                  <c:v> 20-07-09 04:41:45</c:v>
                </c:pt>
                <c:pt idx="5266">
                  <c:v> 20-07-09 04:41:50</c:v>
                </c:pt>
                <c:pt idx="5267">
                  <c:v> 20-07-09 04:41:55</c:v>
                </c:pt>
                <c:pt idx="5268">
                  <c:v> 20-07-09 04:42:00</c:v>
                </c:pt>
                <c:pt idx="5269">
                  <c:v> 20-07-09 04:42:05</c:v>
                </c:pt>
                <c:pt idx="5270">
                  <c:v> 20-07-09 04:42:10</c:v>
                </c:pt>
                <c:pt idx="5271">
                  <c:v> 20-07-09 04:42:15</c:v>
                </c:pt>
                <c:pt idx="5272">
                  <c:v> 20-07-09 04:42:20</c:v>
                </c:pt>
                <c:pt idx="5273">
                  <c:v> 20-07-09 04:42:25</c:v>
                </c:pt>
                <c:pt idx="5274">
                  <c:v> 20-07-09 04:42:30</c:v>
                </c:pt>
                <c:pt idx="5275">
                  <c:v> 20-07-09 04:42:35</c:v>
                </c:pt>
                <c:pt idx="5276">
                  <c:v> 20-07-09 04:42:40</c:v>
                </c:pt>
                <c:pt idx="5277">
                  <c:v> 20-07-09 04:42:45</c:v>
                </c:pt>
                <c:pt idx="5278">
                  <c:v> 20-07-09 04:42:50</c:v>
                </c:pt>
                <c:pt idx="5279">
                  <c:v> 20-07-09 04:42:55</c:v>
                </c:pt>
                <c:pt idx="5280">
                  <c:v> 20-07-09 04:43:00</c:v>
                </c:pt>
                <c:pt idx="5281">
                  <c:v> 20-07-09 04:43:05</c:v>
                </c:pt>
                <c:pt idx="5282">
                  <c:v> 20-07-09 04:43:10</c:v>
                </c:pt>
                <c:pt idx="5283">
                  <c:v> 20-07-09 04:43:15</c:v>
                </c:pt>
                <c:pt idx="5284">
                  <c:v> 20-07-09 04:43:20</c:v>
                </c:pt>
                <c:pt idx="5285">
                  <c:v> 20-07-09 04:43:25</c:v>
                </c:pt>
                <c:pt idx="5286">
                  <c:v> 20-07-09 04:43:30</c:v>
                </c:pt>
                <c:pt idx="5287">
                  <c:v> 20-07-09 04:43:35</c:v>
                </c:pt>
                <c:pt idx="5288">
                  <c:v> 20-07-09 04:43:40</c:v>
                </c:pt>
                <c:pt idx="5289">
                  <c:v> 20-07-09 04:43:45</c:v>
                </c:pt>
                <c:pt idx="5290">
                  <c:v> 20-07-09 04:43:50</c:v>
                </c:pt>
                <c:pt idx="5291">
                  <c:v> 20-07-09 04:43:55</c:v>
                </c:pt>
                <c:pt idx="5292">
                  <c:v> 20-07-09 04:44:00</c:v>
                </c:pt>
                <c:pt idx="5293">
                  <c:v> 20-07-09 04:44:05</c:v>
                </c:pt>
                <c:pt idx="5294">
                  <c:v> 20-07-09 04:44:10</c:v>
                </c:pt>
                <c:pt idx="5295">
                  <c:v> 20-07-09 04:44:15</c:v>
                </c:pt>
                <c:pt idx="5296">
                  <c:v> 20-07-09 04:44:20</c:v>
                </c:pt>
                <c:pt idx="5297">
                  <c:v> 20-07-09 04:44:25</c:v>
                </c:pt>
                <c:pt idx="5298">
                  <c:v> 20-07-09 04:44:30</c:v>
                </c:pt>
                <c:pt idx="5299">
                  <c:v> 20-07-09 04:44:35</c:v>
                </c:pt>
                <c:pt idx="5300">
                  <c:v> 20-07-09 04:44:40</c:v>
                </c:pt>
                <c:pt idx="5301">
                  <c:v> 20-07-09 04:44:45</c:v>
                </c:pt>
                <c:pt idx="5302">
                  <c:v> 20-07-09 04:44:50</c:v>
                </c:pt>
                <c:pt idx="5303">
                  <c:v> 20-07-09 04:44:55</c:v>
                </c:pt>
                <c:pt idx="5304">
                  <c:v> 20-07-09 04:45:00</c:v>
                </c:pt>
                <c:pt idx="5305">
                  <c:v> 20-07-09 04:45:05</c:v>
                </c:pt>
                <c:pt idx="5306">
                  <c:v> 20-07-09 04:45:10</c:v>
                </c:pt>
                <c:pt idx="5307">
                  <c:v> 20-07-09 04:45:15</c:v>
                </c:pt>
                <c:pt idx="5308">
                  <c:v> 20-07-09 04:45:20</c:v>
                </c:pt>
                <c:pt idx="5309">
                  <c:v> 20-07-09 04:45:25</c:v>
                </c:pt>
                <c:pt idx="5310">
                  <c:v> 20-07-09 04:45:30</c:v>
                </c:pt>
                <c:pt idx="5311">
                  <c:v> 20-07-09 04:45:35</c:v>
                </c:pt>
                <c:pt idx="5312">
                  <c:v> 20-07-09 04:45:40</c:v>
                </c:pt>
                <c:pt idx="5313">
                  <c:v> 20-07-09 04:45:45</c:v>
                </c:pt>
                <c:pt idx="5314">
                  <c:v> 20-07-09 04:45:50</c:v>
                </c:pt>
                <c:pt idx="5315">
                  <c:v> 20-07-09 04:45:55</c:v>
                </c:pt>
                <c:pt idx="5316">
                  <c:v> 20-07-09 04:46:00</c:v>
                </c:pt>
                <c:pt idx="5317">
                  <c:v> 20-07-09 04:46:05</c:v>
                </c:pt>
                <c:pt idx="5318">
                  <c:v> 20-07-09 04:46:10</c:v>
                </c:pt>
                <c:pt idx="5319">
                  <c:v> 20-07-09 04:46:15</c:v>
                </c:pt>
                <c:pt idx="5320">
                  <c:v> 20-07-09 04:46:20</c:v>
                </c:pt>
                <c:pt idx="5321">
                  <c:v> 20-07-09 04:46:25</c:v>
                </c:pt>
                <c:pt idx="5322">
                  <c:v> 20-07-09 04:46:30</c:v>
                </c:pt>
                <c:pt idx="5323">
                  <c:v> 20-07-09 04:46:35</c:v>
                </c:pt>
                <c:pt idx="5324">
                  <c:v> 20-07-09 04:46:40</c:v>
                </c:pt>
                <c:pt idx="5325">
                  <c:v> 20-07-09 04:46:45</c:v>
                </c:pt>
                <c:pt idx="5326">
                  <c:v> 20-07-09 04:46:50</c:v>
                </c:pt>
                <c:pt idx="5327">
                  <c:v> 20-07-09 04:46:55</c:v>
                </c:pt>
                <c:pt idx="5328">
                  <c:v> 20-07-09 04:47:00</c:v>
                </c:pt>
                <c:pt idx="5329">
                  <c:v> 20-07-09 04:47:05</c:v>
                </c:pt>
                <c:pt idx="5330">
                  <c:v> 20-07-09 04:47:10</c:v>
                </c:pt>
                <c:pt idx="5331">
                  <c:v> 20-07-09 04:47:15</c:v>
                </c:pt>
                <c:pt idx="5332">
                  <c:v> 20-07-09 04:47:20</c:v>
                </c:pt>
                <c:pt idx="5333">
                  <c:v> 20-07-09 04:47:25</c:v>
                </c:pt>
                <c:pt idx="5334">
                  <c:v> 20-07-09 04:47:30</c:v>
                </c:pt>
                <c:pt idx="5335">
                  <c:v> 20-07-09 04:47:35</c:v>
                </c:pt>
                <c:pt idx="5336">
                  <c:v> 20-07-09 04:47:40</c:v>
                </c:pt>
                <c:pt idx="5337">
                  <c:v> 20-07-09 04:47:45</c:v>
                </c:pt>
                <c:pt idx="5338">
                  <c:v> 20-07-09 04:47:50</c:v>
                </c:pt>
                <c:pt idx="5339">
                  <c:v> 20-07-09 04:47:55</c:v>
                </c:pt>
                <c:pt idx="5340">
                  <c:v> 20-07-09 04:48:00</c:v>
                </c:pt>
                <c:pt idx="5341">
                  <c:v> 20-07-09 04:48:05</c:v>
                </c:pt>
                <c:pt idx="5342">
                  <c:v> 20-07-09 04:48:10</c:v>
                </c:pt>
                <c:pt idx="5343">
                  <c:v> 20-07-09 04:48:15</c:v>
                </c:pt>
                <c:pt idx="5344">
                  <c:v> 20-07-09 04:48:20</c:v>
                </c:pt>
                <c:pt idx="5345">
                  <c:v> 20-07-09 04:48:25</c:v>
                </c:pt>
                <c:pt idx="5346">
                  <c:v> 20-07-09 04:48:30</c:v>
                </c:pt>
                <c:pt idx="5347">
                  <c:v> 20-07-09 04:48:35</c:v>
                </c:pt>
                <c:pt idx="5348">
                  <c:v> 20-07-09 04:48:40</c:v>
                </c:pt>
                <c:pt idx="5349">
                  <c:v> 20-07-09 04:48:45</c:v>
                </c:pt>
                <c:pt idx="5350">
                  <c:v> 20-07-09 04:48:50</c:v>
                </c:pt>
                <c:pt idx="5351">
                  <c:v> 20-07-09 04:48:55</c:v>
                </c:pt>
                <c:pt idx="5352">
                  <c:v> 20-07-09 04:49:00</c:v>
                </c:pt>
                <c:pt idx="5353">
                  <c:v> 20-07-09 04:49:05</c:v>
                </c:pt>
                <c:pt idx="5354">
                  <c:v> 20-07-09 04:49:10</c:v>
                </c:pt>
                <c:pt idx="5355">
                  <c:v> 20-07-09 04:49:15</c:v>
                </c:pt>
                <c:pt idx="5356">
                  <c:v> 20-07-09 04:49:20</c:v>
                </c:pt>
                <c:pt idx="5357">
                  <c:v> 20-07-09 04:49:25</c:v>
                </c:pt>
                <c:pt idx="5358">
                  <c:v> 20-07-09 04:49:30</c:v>
                </c:pt>
                <c:pt idx="5359">
                  <c:v> 20-07-09 04:49:35</c:v>
                </c:pt>
                <c:pt idx="5360">
                  <c:v> 20-07-09 04:49:40</c:v>
                </c:pt>
                <c:pt idx="5361">
                  <c:v> 20-07-09 04:49:45</c:v>
                </c:pt>
                <c:pt idx="5362">
                  <c:v> 20-07-09 04:49:50</c:v>
                </c:pt>
                <c:pt idx="5363">
                  <c:v> 20-07-09 04:49:55</c:v>
                </c:pt>
                <c:pt idx="5364">
                  <c:v> 20-07-09 04:50:00</c:v>
                </c:pt>
                <c:pt idx="5365">
                  <c:v> 20-07-09 04:50:05</c:v>
                </c:pt>
                <c:pt idx="5366">
                  <c:v> 20-07-09 04:50:10</c:v>
                </c:pt>
                <c:pt idx="5367">
                  <c:v> 20-07-09 04:50:15</c:v>
                </c:pt>
                <c:pt idx="5368">
                  <c:v> 20-07-09 04:50:20</c:v>
                </c:pt>
                <c:pt idx="5369">
                  <c:v> 20-07-09 04:50:25</c:v>
                </c:pt>
                <c:pt idx="5370">
                  <c:v> 20-07-09 04:50:30</c:v>
                </c:pt>
                <c:pt idx="5371">
                  <c:v> 20-07-09 04:50:35</c:v>
                </c:pt>
                <c:pt idx="5372">
                  <c:v> 20-07-09 04:50:40</c:v>
                </c:pt>
                <c:pt idx="5373">
                  <c:v> 20-07-09 04:50:45</c:v>
                </c:pt>
                <c:pt idx="5374">
                  <c:v> 20-07-09 04:50:50</c:v>
                </c:pt>
                <c:pt idx="5375">
                  <c:v> 20-07-09 04:50:55</c:v>
                </c:pt>
                <c:pt idx="5376">
                  <c:v> 20-07-09 04:51:00</c:v>
                </c:pt>
                <c:pt idx="5377">
                  <c:v> 20-07-09 04:51:05</c:v>
                </c:pt>
                <c:pt idx="5378">
                  <c:v> 20-07-09 04:51:10</c:v>
                </c:pt>
                <c:pt idx="5379">
                  <c:v> 20-07-09 04:51:15</c:v>
                </c:pt>
                <c:pt idx="5380">
                  <c:v> 20-07-09 04:51:20</c:v>
                </c:pt>
                <c:pt idx="5381">
                  <c:v> 20-07-09 04:51:25</c:v>
                </c:pt>
                <c:pt idx="5382">
                  <c:v> 20-07-09 04:51:30</c:v>
                </c:pt>
                <c:pt idx="5383">
                  <c:v> 20-07-09 04:51:35</c:v>
                </c:pt>
                <c:pt idx="5384">
                  <c:v> 20-07-09 04:51:40</c:v>
                </c:pt>
                <c:pt idx="5385">
                  <c:v> 20-07-09 04:51:45</c:v>
                </c:pt>
                <c:pt idx="5386">
                  <c:v> 20-07-09 04:51:50</c:v>
                </c:pt>
                <c:pt idx="5387">
                  <c:v> 20-07-09 04:51:55</c:v>
                </c:pt>
                <c:pt idx="5388">
                  <c:v> 20-07-09 04:52:00</c:v>
                </c:pt>
                <c:pt idx="5389">
                  <c:v> 20-07-09 04:52:05</c:v>
                </c:pt>
                <c:pt idx="5390">
                  <c:v> 20-07-09 04:52:10</c:v>
                </c:pt>
                <c:pt idx="5391">
                  <c:v> 20-07-09 04:52:15</c:v>
                </c:pt>
                <c:pt idx="5392">
                  <c:v> 20-07-09 04:52:20</c:v>
                </c:pt>
                <c:pt idx="5393">
                  <c:v> 20-07-09 04:52:25</c:v>
                </c:pt>
                <c:pt idx="5394">
                  <c:v> 20-07-09 04:52:30</c:v>
                </c:pt>
                <c:pt idx="5395">
                  <c:v> 20-07-09 04:52:35</c:v>
                </c:pt>
                <c:pt idx="5396">
                  <c:v> 20-07-09 04:52:40</c:v>
                </c:pt>
                <c:pt idx="5397">
                  <c:v> 20-07-09 04:52:45</c:v>
                </c:pt>
                <c:pt idx="5398">
                  <c:v> 20-07-09 04:52:50</c:v>
                </c:pt>
                <c:pt idx="5399">
                  <c:v> 20-07-09 04:52:55</c:v>
                </c:pt>
                <c:pt idx="5400">
                  <c:v> 20-07-09 04:53:00</c:v>
                </c:pt>
                <c:pt idx="5401">
                  <c:v> 20-07-09 04:53:05</c:v>
                </c:pt>
                <c:pt idx="5402">
                  <c:v> 20-07-09 04:53:10</c:v>
                </c:pt>
                <c:pt idx="5403">
                  <c:v> 20-07-09 04:53:15</c:v>
                </c:pt>
                <c:pt idx="5404">
                  <c:v> 20-07-09 04:53:20</c:v>
                </c:pt>
                <c:pt idx="5405">
                  <c:v> 20-07-09 04:53:25</c:v>
                </c:pt>
                <c:pt idx="5406">
                  <c:v> 20-07-09 04:53:30</c:v>
                </c:pt>
                <c:pt idx="5407">
                  <c:v> 20-07-09 04:53:35</c:v>
                </c:pt>
                <c:pt idx="5408">
                  <c:v> 20-07-09 04:53:40</c:v>
                </c:pt>
                <c:pt idx="5409">
                  <c:v> 20-07-09 04:53:45</c:v>
                </c:pt>
                <c:pt idx="5410">
                  <c:v> 20-07-09 04:53:50</c:v>
                </c:pt>
                <c:pt idx="5411">
                  <c:v> 20-07-09 04:53:55</c:v>
                </c:pt>
                <c:pt idx="5412">
                  <c:v> 20-07-09 04:54:00</c:v>
                </c:pt>
                <c:pt idx="5413">
                  <c:v> 20-07-09 04:54:05</c:v>
                </c:pt>
                <c:pt idx="5414">
                  <c:v> 20-07-09 04:54:10</c:v>
                </c:pt>
                <c:pt idx="5415">
                  <c:v> 20-07-09 04:54:15</c:v>
                </c:pt>
                <c:pt idx="5416">
                  <c:v> 20-07-09 04:54:20</c:v>
                </c:pt>
                <c:pt idx="5417">
                  <c:v> 20-07-09 04:54:25</c:v>
                </c:pt>
                <c:pt idx="5418">
                  <c:v> 20-07-09 04:54:30</c:v>
                </c:pt>
                <c:pt idx="5419">
                  <c:v> 20-07-09 04:54:35</c:v>
                </c:pt>
                <c:pt idx="5420">
                  <c:v> 20-07-09 04:54:40</c:v>
                </c:pt>
                <c:pt idx="5421">
                  <c:v> 20-07-09 04:54:45</c:v>
                </c:pt>
                <c:pt idx="5422">
                  <c:v> 20-07-09 04:54:50</c:v>
                </c:pt>
                <c:pt idx="5423">
                  <c:v> 20-07-09 04:54:55</c:v>
                </c:pt>
                <c:pt idx="5424">
                  <c:v> 20-07-09 04:55:00</c:v>
                </c:pt>
                <c:pt idx="5425">
                  <c:v> 20-07-09 04:55:05</c:v>
                </c:pt>
                <c:pt idx="5426">
                  <c:v> 20-07-09 04:55:10</c:v>
                </c:pt>
                <c:pt idx="5427">
                  <c:v> 20-07-09 04:55:15</c:v>
                </c:pt>
                <c:pt idx="5428">
                  <c:v> 20-07-09 04:55:20</c:v>
                </c:pt>
                <c:pt idx="5429">
                  <c:v> 20-07-09 04:55:25</c:v>
                </c:pt>
                <c:pt idx="5430">
                  <c:v> 20-07-09 04:55:30</c:v>
                </c:pt>
                <c:pt idx="5431">
                  <c:v> 20-07-09 04:55:35</c:v>
                </c:pt>
                <c:pt idx="5432">
                  <c:v> 20-07-09 04:55:40</c:v>
                </c:pt>
                <c:pt idx="5433">
                  <c:v> 20-07-09 04:55:45</c:v>
                </c:pt>
                <c:pt idx="5434">
                  <c:v> 20-07-09 04:55:50</c:v>
                </c:pt>
                <c:pt idx="5435">
                  <c:v> 20-07-09 04:55:55</c:v>
                </c:pt>
                <c:pt idx="5436">
                  <c:v> 20-07-09 04:56:00</c:v>
                </c:pt>
                <c:pt idx="5437">
                  <c:v> 20-07-09 04:56:05</c:v>
                </c:pt>
                <c:pt idx="5438">
                  <c:v> 20-07-09 04:56:10</c:v>
                </c:pt>
                <c:pt idx="5439">
                  <c:v> 20-07-09 04:56:15</c:v>
                </c:pt>
                <c:pt idx="5440">
                  <c:v> 20-07-09 04:56:20</c:v>
                </c:pt>
                <c:pt idx="5441">
                  <c:v> 20-07-09 04:56:25</c:v>
                </c:pt>
                <c:pt idx="5442">
                  <c:v> 20-07-09 04:56:30</c:v>
                </c:pt>
                <c:pt idx="5443">
                  <c:v> 20-07-09 04:56:35</c:v>
                </c:pt>
                <c:pt idx="5444">
                  <c:v> 20-07-09 04:56:40</c:v>
                </c:pt>
                <c:pt idx="5445">
                  <c:v> 20-07-09 04:56:45</c:v>
                </c:pt>
                <c:pt idx="5446">
                  <c:v> 20-07-09 04:56:50</c:v>
                </c:pt>
                <c:pt idx="5447">
                  <c:v> 20-07-09 04:56:55</c:v>
                </c:pt>
                <c:pt idx="5448">
                  <c:v> 20-07-09 04:57:00</c:v>
                </c:pt>
                <c:pt idx="5449">
                  <c:v> 20-07-09 04:57:05</c:v>
                </c:pt>
                <c:pt idx="5450">
                  <c:v> 20-07-09 04:57:10</c:v>
                </c:pt>
                <c:pt idx="5451">
                  <c:v> 20-07-09 04:57:15</c:v>
                </c:pt>
                <c:pt idx="5452">
                  <c:v> 20-07-09 04:57:20</c:v>
                </c:pt>
                <c:pt idx="5453">
                  <c:v> 20-07-09 04:57:25</c:v>
                </c:pt>
                <c:pt idx="5454">
                  <c:v> 20-07-09 04:57:30</c:v>
                </c:pt>
                <c:pt idx="5455">
                  <c:v> 20-07-09 04:57:35</c:v>
                </c:pt>
                <c:pt idx="5456">
                  <c:v> 20-07-09 04:57:40</c:v>
                </c:pt>
                <c:pt idx="5457">
                  <c:v> 20-07-09 04:57:45</c:v>
                </c:pt>
                <c:pt idx="5458">
                  <c:v> 20-07-09 04:57:50</c:v>
                </c:pt>
                <c:pt idx="5459">
                  <c:v> 20-07-09 04:57:55</c:v>
                </c:pt>
                <c:pt idx="5460">
                  <c:v> 20-07-09 04:58:00</c:v>
                </c:pt>
                <c:pt idx="5461">
                  <c:v> 20-07-09 04:58:05</c:v>
                </c:pt>
                <c:pt idx="5462">
                  <c:v> 20-07-09 04:58:10</c:v>
                </c:pt>
                <c:pt idx="5463">
                  <c:v> 20-07-09 04:58:15</c:v>
                </c:pt>
                <c:pt idx="5464">
                  <c:v> 20-07-09 04:58:20</c:v>
                </c:pt>
                <c:pt idx="5465">
                  <c:v> 20-07-09 04:58:25</c:v>
                </c:pt>
                <c:pt idx="5466">
                  <c:v> 20-07-09 04:58:30</c:v>
                </c:pt>
                <c:pt idx="5467">
                  <c:v> 20-07-09 04:58:35</c:v>
                </c:pt>
                <c:pt idx="5468">
                  <c:v> 20-07-09 04:58:40</c:v>
                </c:pt>
                <c:pt idx="5469">
                  <c:v> 20-07-09 04:58:45</c:v>
                </c:pt>
                <c:pt idx="5470">
                  <c:v> 20-07-09 04:58:50</c:v>
                </c:pt>
                <c:pt idx="5471">
                  <c:v> 20-07-09 04:58:55</c:v>
                </c:pt>
                <c:pt idx="5472">
                  <c:v> 20-07-09 04:59:00</c:v>
                </c:pt>
                <c:pt idx="5473">
                  <c:v> 20-07-09 04:59:05</c:v>
                </c:pt>
                <c:pt idx="5474">
                  <c:v> 20-07-09 04:59:10</c:v>
                </c:pt>
                <c:pt idx="5475">
                  <c:v> 20-07-09 04:59:15</c:v>
                </c:pt>
                <c:pt idx="5476">
                  <c:v> 20-07-09 04:59:20</c:v>
                </c:pt>
                <c:pt idx="5477">
                  <c:v> 20-07-09 04:59:25</c:v>
                </c:pt>
                <c:pt idx="5478">
                  <c:v> 20-07-09 04:59:30</c:v>
                </c:pt>
                <c:pt idx="5479">
                  <c:v> 20-07-09 04:59:35</c:v>
                </c:pt>
                <c:pt idx="5480">
                  <c:v> 20-07-09 04:59:40</c:v>
                </c:pt>
                <c:pt idx="5481">
                  <c:v> 20-07-09 04:59:45</c:v>
                </c:pt>
                <c:pt idx="5482">
                  <c:v> 20-07-09 04:59:50</c:v>
                </c:pt>
                <c:pt idx="5483">
                  <c:v> 20-07-09 04:59:55</c:v>
                </c:pt>
                <c:pt idx="5484">
                  <c:v> 20-07-09 05:00:00</c:v>
                </c:pt>
                <c:pt idx="5485">
                  <c:v> 20-07-09 05:00:05</c:v>
                </c:pt>
                <c:pt idx="5486">
                  <c:v> 20-07-09 05:00:10</c:v>
                </c:pt>
                <c:pt idx="5487">
                  <c:v> 20-07-09 05:00:15</c:v>
                </c:pt>
                <c:pt idx="5488">
                  <c:v> 20-07-09 05:00:20</c:v>
                </c:pt>
                <c:pt idx="5489">
                  <c:v> 20-07-09 05:00:25</c:v>
                </c:pt>
                <c:pt idx="5490">
                  <c:v> 20-07-09 05:00:30</c:v>
                </c:pt>
                <c:pt idx="5491">
                  <c:v> 20-07-09 05:00:35</c:v>
                </c:pt>
                <c:pt idx="5492">
                  <c:v> 20-07-09 05:00:40</c:v>
                </c:pt>
                <c:pt idx="5493">
                  <c:v> 20-07-09 05:00:45</c:v>
                </c:pt>
                <c:pt idx="5494">
                  <c:v> 20-07-09 05:00:50</c:v>
                </c:pt>
                <c:pt idx="5495">
                  <c:v> 20-07-09 05:00:55</c:v>
                </c:pt>
                <c:pt idx="5496">
                  <c:v> 20-07-09 05:01:00</c:v>
                </c:pt>
                <c:pt idx="5497">
                  <c:v> 20-07-09 05:01:05</c:v>
                </c:pt>
                <c:pt idx="5498">
                  <c:v> 20-07-09 05:01:10</c:v>
                </c:pt>
                <c:pt idx="5499">
                  <c:v> 20-07-09 05:01:15</c:v>
                </c:pt>
                <c:pt idx="5500">
                  <c:v> 20-07-09 05:01:20</c:v>
                </c:pt>
                <c:pt idx="5501">
                  <c:v> 20-07-09 05:01:25</c:v>
                </c:pt>
                <c:pt idx="5502">
                  <c:v> 20-07-09 05:01:30</c:v>
                </c:pt>
                <c:pt idx="5503">
                  <c:v> 20-07-09 05:01:35</c:v>
                </c:pt>
                <c:pt idx="5504">
                  <c:v> 20-07-09 05:01:40</c:v>
                </c:pt>
                <c:pt idx="5505">
                  <c:v> 20-07-09 05:01:45</c:v>
                </c:pt>
                <c:pt idx="5506">
                  <c:v> 20-07-09 05:01:50</c:v>
                </c:pt>
                <c:pt idx="5507">
                  <c:v> 20-07-09 05:01:55</c:v>
                </c:pt>
                <c:pt idx="5508">
                  <c:v> 20-07-09 05:02:00</c:v>
                </c:pt>
                <c:pt idx="5509">
                  <c:v> 20-07-09 05:02:05</c:v>
                </c:pt>
                <c:pt idx="5510">
                  <c:v> 20-07-09 05:02:10</c:v>
                </c:pt>
                <c:pt idx="5511">
                  <c:v> 20-07-09 05:02:15</c:v>
                </c:pt>
                <c:pt idx="5512">
                  <c:v> 20-07-09 05:02:20</c:v>
                </c:pt>
                <c:pt idx="5513">
                  <c:v> 20-07-09 05:02:25</c:v>
                </c:pt>
                <c:pt idx="5514">
                  <c:v> 20-07-09 05:02:30</c:v>
                </c:pt>
                <c:pt idx="5515">
                  <c:v> 20-07-09 05:02:35</c:v>
                </c:pt>
                <c:pt idx="5516">
                  <c:v> 20-07-09 05:02:40</c:v>
                </c:pt>
                <c:pt idx="5517">
                  <c:v> 20-07-09 05:02:45</c:v>
                </c:pt>
                <c:pt idx="5518">
                  <c:v> 20-07-09 05:02:50</c:v>
                </c:pt>
                <c:pt idx="5519">
                  <c:v> 20-07-09 05:02:55</c:v>
                </c:pt>
                <c:pt idx="5520">
                  <c:v> 20-07-09 05:03:00</c:v>
                </c:pt>
                <c:pt idx="5521">
                  <c:v> 20-07-09 05:03:05</c:v>
                </c:pt>
                <c:pt idx="5522">
                  <c:v> 20-07-09 05:03:10</c:v>
                </c:pt>
                <c:pt idx="5523">
                  <c:v> 20-07-09 05:03:15</c:v>
                </c:pt>
                <c:pt idx="5524">
                  <c:v> 20-07-09 05:03:20</c:v>
                </c:pt>
                <c:pt idx="5525">
                  <c:v> 20-07-09 05:03:25</c:v>
                </c:pt>
                <c:pt idx="5526">
                  <c:v> 20-07-09 05:03:30</c:v>
                </c:pt>
                <c:pt idx="5527">
                  <c:v> 20-07-09 05:03:35</c:v>
                </c:pt>
                <c:pt idx="5528">
                  <c:v> 20-07-09 05:03:40</c:v>
                </c:pt>
                <c:pt idx="5529">
                  <c:v> 20-07-09 05:03:45</c:v>
                </c:pt>
                <c:pt idx="5530">
                  <c:v> 20-07-09 05:03:50</c:v>
                </c:pt>
                <c:pt idx="5531">
                  <c:v> 20-07-09 05:03:55</c:v>
                </c:pt>
                <c:pt idx="5532">
                  <c:v> 20-07-09 05:04:00</c:v>
                </c:pt>
                <c:pt idx="5533">
                  <c:v> 20-07-09 05:04:05</c:v>
                </c:pt>
                <c:pt idx="5534">
                  <c:v> 20-07-09 05:04:10</c:v>
                </c:pt>
                <c:pt idx="5535">
                  <c:v> 20-07-09 05:04:15</c:v>
                </c:pt>
                <c:pt idx="5536">
                  <c:v> 20-07-09 05:04:20</c:v>
                </c:pt>
                <c:pt idx="5537">
                  <c:v> 20-07-09 05:04:25</c:v>
                </c:pt>
                <c:pt idx="5538">
                  <c:v> 20-07-09 05:04:30</c:v>
                </c:pt>
                <c:pt idx="5539">
                  <c:v> 20-07-09 05:04:35</c:v>
                </c:pt>
                <c:pt idx="5540">
                  <c:v> 20-07-09 05:04:40</c:v>
                </c:pt>
                <c:pt idx="5541">
                  <c:v> 20-07-09 05:04:45</c:v>
                </c:pt>
                <c:pt idx="5542">
                  <c:v> 20-07-09 05:04:50</c:v>
                </c:pt>
                <c:pt idx="5543">
                  <c:v> 20-07-09 05:04:55</c:v>
                </c:pt>
                <c:pt idx="5544">
                  <c:v> 20-07-09 05:05:00</c:v>
                </c:pt>
                <c:pt idx="5545">
                  <c:v> 20-07-09 05:05:05</c:v>
                </c:pt>
                <c:pt idx="5546">
                  <c:v> 20-07-09 05:05:10</c:v>
                </c:pt>
                <c:pt idx="5547">
                  <c:v> 20-07-09 05:05:15</c:v>
                </c:pt>
                <c:pt idx="5548">
                  <c:v> 20-07-09 05:05:20</c:v>
                </c:pt>
                <c:pt idx="5549">
                  <c:v> 20-07-09 05:05:25</c:v>
                </c:pt>
                <c:pt idx="5550">
                  <c:v> 20-07-09 05:05:30</c:v>
                </c:pt>
                <c:pt idx="5551">
                  <c:v> 20-07-09 05:05:35</c:v>
                </c:pt>
                <c:pt idx="5552">
                  <c:v> 20-07-09 05:05:40</c:v>
                </c:pt>
                <c:pt idx="5553">
                  <c:v> 20-07-09 05:05:45</c:v>
                </c:pt>
                <c:pt idx="5554">
                  <c:v> 20-07-09 05:05:50</c:v>
                </c:pt>
                <c:pt idx="5555">
                  <c:v> 20-07-09 05:05:55</c:v>
                </c:pt>
                <c:pt idx="5556">
                  <c:v> 20-07-09 05:06:00</c:v>
                </c:pt>
                <c:pt idx="5557">
                  <c:v> 20-07-09 05:06:05</c:v>
                </c:pt>
                <c:pt idx="5558">
                  <c:v> 20-07-09 05:06:10</c:v>
                </c:pt>
                <c:pt idx="5559">
                  <c:v> 20-07-09 05:06:15</c:v>
                </c:pt>
                <c:pt idx="5560">
                  <c:v> 20-07-09 05:06:20</c:v>
                </c:pt>
                <c:pt idx="5561">
                  <c:v> 20-07-09 05:06:25</c:v>
                </c:pt>
                <c:pt idx="5562">
                  <c:v> 20-07-09 05:06:30</c:v>
                </c:pt>
                <c:pt idx="5563">
                  <c:v> 20-07-09 05:06:35</c:v>
                </c:pt>
                <c:pt idx="5564">
                  <c:v> 20-07-09 05:06:40</c:v>
                </c:pt>
                <c:pt idx="5565">
                  <c:v> 20-07-09 05:06:45</c:v>
                </c:pt>
                <c:pt idx="5566">
                  <c:v> 20-07-09 05:06:50</c:v>
                </c:pt>
                <c:pt idx="5567">
                  <c:v> 20-07-09 05:06:55</c:v>
                </c:pt>
                <c:pt idx="5568">
                  <c:v> 20-07-09 05:07:00</c:v>
                </c:pt>
                <c:pt idx="5569">
                  <c:v> 20-07-09 05:07:05</c:v>
                </c:pt>
                <c:pt idx="5570">
                  <c:v> 20-07-09 05:07:10</c:v>
                </c:pt>
                <c:pt idx="5571">
                  <c:v> 20-07-09 05:07:15</c:v>
                </c:pt>
                <c:pt idx="5572">
                  <c:v> 20-07-09 05:07:20</c:v>
                </c:pt>
                <c:pt idx="5573">
                  <c:v> 20-07-09 05:07:25</c:v>
                </c:pt>
                <c:pt idx="5574">
                  <c:v> 20-07-09 05:07:30</c:v>
                </c:pt>
                <c:pt idx="5575">
                  <c:v> 20-07-09 05:07:35</c:v>
                </c:pt>
                <c:pt idx="5576">
                  <c:v> 20-07-09 05:07:40</c:v>
                </c:pt>
                <c:pt idx="5577">
                  <c:v> 20-07-09 05:07:45</c:v>
                </c:pt>
                <c:pt idx="5578">
                  <c:v> 20-07-09 05:07:50</c:v>
                </c:pt>
                <c:pt idx="5579">
                  <c:v> 20-07-09 05:07:55</c:v>
                </c:pt>
                <c:pt idx="5580">
                  <c:v> 20-07-09 05:08:00</c:v>
                </c:pt>
                <c:pt idx="5581">
                  <c:v> 20-07-09 05:08:05</c:v>
                </c:pt>
                <c:pt idx="5582">
                  <c:v> 20-07-09 05:08:10</c:v>
                </c:pt>
                <c:pt idx="5583">
                  <c:v> 20-07-09 05:08:15</c:v>
                </c:pt>
                <c:pt idx="5584">
                  <c:v> 20-07-09 05:08:20</c:v>
                </c:pt>
                <c:pt idx="5585">
                  <c:v> 20-07-09 05:08:25</c:v>
                </c:pt>
                <c:pt idx="5586">
                  <c:v> 20-07-09 05:08:30</c:v>
                </c:pt>
                <c:pt idx="5587">
                  <c:v> 20-07-09 05:08:35</c:v>
                </c:pt>
                <c:pt idx="5588">
                  <c:v> 20-07-09 05:08:40</c:v>
                </c:pt>
                <c:pt idx="5589">
                  <c:v> 20-07-09 05:08:45</c:v>
                </c:pt>
                <c:pt idx="5590">
                  <c:v> 20-07-09 05:08:50</c:v>
                </c:pt>
                <c:pt idx="5591">
                  <c:v> 20-07-09 05:08:55</c:v>
                </c:pt>
                <c:pt idx="5592">
                  <c:v> 20-07-09 05:09:00</c:v>
                </c:pt>
                <c:pt idx="5593">
                  <c:v> 20-07-09 05:09:05</c:v>
                </c:pt>
                <c:pt idx="5594">
                  <c:v> 20-07-09 05:09:10</c:v>
                </c:pt>
                <c:pt idx="5595">
                  <c:v> 20-07-09 05:09:15</c:v>
                </c:pt>
                <c:pt idx="5596">
                  <c:v> 20-07-09 05:09:20</c:v>
                </c:pt>
                <c:pt idx="5597">
                  <c:v> 20-07-09 05:09:25</c:v>
                </c:pt>
                <c:pt idx="5598">
                  <c:v> 20-07-09 05:09:30</c:v>
                </c:pt>
                <c:pt idx="5599">
                  <c:v> 20-07-09 05:09:35</c:v>
                </c:pt>
                <c:pt idx="5600">
                  <c:v> 20-07-09 05:09:40</c:v>
                </c:pt>
                <c:pt idx="5601">
                  <c:v> 20-07-09 05:09:45</c:v>
                </c:pt>
                <c:pt idx="5602">
                  <c:v> 20-07-09 05:09:50</c:v>
                </c:pt>
                <c:pt idx="5603">
                  <c:v> 20-07-09 05:09:55</c:v>
                </c:pt>
                <c:pt idx="5604">
                  <c:v> 20-07-09 05:10:00</c:v>
                </c:pt>
                <c:pt idx="5605">
                  <c:v> 20-07-09 05:10:05</c:v>
                </c:pt>
                <c:pt idx="5606">
                  <c:v> 20-07-09 05:10:10</c:v>
                </c:pt>
                <c:pt idx="5607">
                  <c:v> 20-07-09 05:10:15</c:v>
                </c:pt>
                <c:pt idx="5608">
                  <c:v> 20-07-09 05:10:20</c:v>
                </c:pt>
                <c:pt idx="5609">
                  <c:v> 20-07-09 05:10:25</c:v>
                </c:pt>
                <c:pt idx="5610">
                  <c:v> 20-07-09 05:10:30</c:v>
                </c:pt>
                <c:pt idx="5611">
                  <c:v> 20-07-09 05:10:35</c:v>
                </c:pt>
                <c:pt idx="5612">
                  <c:v> 20-07-09 05:10:40</c:v>
                </c:pt>
                <c:pt idx="5613">
                  <c:v> 20-07-09 05:10:45</c:v>
                </c:pt>
                <c:pt idx="5614">
                  <c:v> 20-07-09 05:10:50</c:v>
                </c:pt>
                <c:pt idx="5615">
                  <c:v> 20-07-09 05:10:55</c:v>
                </c:pt>
                <c:pt idx="5616">
                  <c:v> 20-07-09 05:11:00</c:v>
                </c:pt>
                <c:pt idx="5617">
                  <c:v> 20-07-09 05:11:05</c:v>
                </c:pt>
                <c:pt idx="5618">
                  <c:v> 20-07-09 05:11:10</c:v>
                </c:pt>
                <c:pt idx="5619">
                  <c:v> 20-07-09 05:11:15</c:v>
                </c:pt>
                <c:pt idx="5620">
                  <c:v> 20-07-09 05:11:20</c:v>
                </c:pt>
                <c:pt idx="5621">
                  <c:v> 20-07-09 05:11:25</c:v>
                </c:pt>
                <c:pt idx="5622">
                  <c:v> 20-07-09 05:11:30</c:v>
                </c:pt>
                <c:pt idx="5623">
                  <c:v> 20-07-09 05:11:35</c:v>
                </c:pt>
                <c:pt idx="5624">
                  <c:v> 20-07-09 05:11:40</c:v>
                </c:pt>
                <c:pt idx="5625">
                  <c:v> 20-07-09 05:11:45</c:v>
                </c:pt>
                <c:pt idx="5626">
                  <c:v> 20-07-09 05:11:50</c:v>
                </c:pt>
                <c:pt idx="5627">
                  <c:v> 20-07-09 05:11:55</c:v>
                </c:pt>
                <c:pt idx="5628">
                  <c:v> 20-07-09 05:12:00</c:v>
                </c:pt>
                <c:pt idx="5629">
                  <c:v> 20-07-09 05:12:05</c:v>
                </c:pt>
                <c:pt idx="5630">
                  <c:v> 20-07-09 05:12:10</c:v>
                </c:pt>
                <c:pt idx="5631">
                  <c:v> 20-07-09 05:12:15</c:v>
                </c:pt>
                <c:pt idx="5632">
                  <c:v> 20-07-09 05:12:20</c:v>
                </c:pt>
                <c:pt idx="5633">
                  <c:v> 20-07-09 05:12:25</c:v>
                </c:pt>
                <c:pt idx="5634">
                  <c:v> 20-07-09 05:12:30</c:v>
                </c:pt>
                <c:pt idx="5635">
                  <c:v> 20-07-09 05:12:35</c:v>
                </c:pt>
                <c:pt idx="5636">
                  <c:v> 20-07-09 05:12:40</c:v>
                </c:pt>
                <c:pt idx="5637">
                  <c:v> 20-07-09 05:12:45</c:v>
                </c:pt>
                <c:pt idx="5638">
                  <c:v> 20-07-09 05:12:50</c:v>
                </c:pt>
                <c:pt idx="5639">
                  <c:v> 20-07-09 05:12:55</c:v>
                </c:pt>
                <c:pt idx="5640">
                  <c:v> 20-07-09 05:13:00</c:v>
                </c:pt>
                <c:pt idx="5641">
                  <c:v> 20-07-09 05:13:05</c:v>
                </c:pt>
                <c:pt idx="5642">
                  <c:v> 20-07-09 05:13:10</c:v>
                </c:pt>
                <c:pt idx="5643">
                  <c:v> 20-07-09 05:13:15</c:v>
                </c:pt>
                <c:pt idx="5644">
                  <c:v> 20-07-09 05:13:20</c:v>
                </c:pt>
                <c:pt idx="5645">
                  <c:v> 20-07-09 05:13:25</c:v>
                </c:pt>
                <c:pt idx="5646">
                  <c:v> 20-07-09 05:13:30</c:v>
                </c:pt>
                <c:pt idx="5647">
                  <c:v> 20-07-09 05:13:35</c:v>
                </c:pt>
                <c:pt idx="5648">
                  <c:v> 20-07-09 05:13:40</c:v>
                </c:pt>
                <c:pt idx="5649">
                  <c:v> 20-07-09 05:13:45</c:v>
                </c:pt>
                <c:pt idx="5650">
                  <c:v> 20-07-09 05:13:50</c:v>
                </c:pt>
                <c:pt idx="5651">
                  <c:v> 20-07-09 05:13:55</c:v>
                </c:pt>
                <c:pt idx="5652">
                  <c:v> 20-07-09 05:14:00</c:v>
                </c:pt>
                <c:pt idx="5653">
                  <c:v> 20-07-09 05:14:05</c:v>
                </c:pt>
                <c:pt idx="5654">
                  <c:v> 20-07-09 05:14:10</c:v>
                </c:pt>
                <c:pt idx="5655">
                  <c:v> 20-07-09 05:14:15</c:v>
                </c:pt>
                <c:pt idx="5656">
                  <c:v> 20-07-09 05:14:20</c:v>
                </c:pt>
                <c:pt idx="5657">
                  <c:v> 20-07-09 05:14:25</c:v>
                </c:pt>
                <c:pt idx="5658">
                  <c:v> 20-07-09 05:14:30</c:v>
                </c:pt>
                <c:pt idx="5659">
                  <c:v> 20-07-09 05:14:35</c:v>
                </c:pt>
                <c:pt idx="5660">
                  <c:v> 20-07-09 05:14:40</c:v>
                </c:pt>
                <c:pt idx="5661">
                  <c:v> 20-07-09 05:14:45</c:v>
                </c:pt>
                <c:pt idx="5662">
                  <c:v> 20-07-09 05:14:50</c:v>
                </c:pt>
                <c:pt idx="5663">
                  <c:v> 20-07-09 05:14:55</c:v>
                </c:pt>
                <c:pt idx="5664">
                  <c:v> 20-07-09 05:15:00</c:v>
                </c:pt>
                <c:pt idx="5665">
                  <c:v> 20-07-09 05:15:05</c:v>
                </c:pt>
                <c:pt idx="5666">
                  <c:v> 20-07-09 05:15:10</c:v>
                </c:pt>
                <c:pt idx="5667">
                  <c:v> 20-07-09 05:15:15</c:v>
                </c:pt>
                <c:pt idx="5668">
                  <c:v> 20-07-09 05:15:20</c:v>
                </c:pt>
                <c:pt idx="5669">
                  <c:v> 20-07-09 05:15:25</c:v>
                </c:pt>
                <c:pt idx="5670">
                  <c:v> 20-07-09 05:15:30</c:v>
                </c:pt>
                <c:pt idx="5671">
                  <c:v> 20-07-09 05:15:35</c:v>
                </c:pt>
                <c:pt idx="5672">
                  <c:v> 20-07-09 05:15:40</c:v>
                </c:pt>
                <c:pt idx="5673">
                  <c:v> 20-07-09 05:15:45</c:v>
                </c:pt>
                <c:pt idx="5674">
                  <c:v> 20-07-09 05:15:50</c:v>
                </c:pt>
                <c:pt idx="5675">
                  <c:v> 20-07-09 05:15:55</c:v>
                </c:pt>
                <c:pt idx="5676">
                  <c:v> 20-07-09 05:16:00</c:v>
                </c:pt>
                <c:pt idx="5677">
                  <c:v> 20-07-09 05:16:05</c:v>
                </c:pt>
                <c:pt idx="5678">
                  <c:v> 20-07-09 05:16:10</c:v>
                </c:pt>
                <c:pt idx="5679">
                  <c:v> 20-07-09 05:16:15</c:v>
                </c:pt>
                <c:pt idx="5680">
                  <c:v> 20-07-09 05:16:20</c:v>
                </c:pt>
                <c:pt idx="5681">
                  <c:v> 20-07-09 05:16:25</c:v>
                </c:pt>
                <c:pt idx="5682">
                  <c:v> 20-07-09 05:16:30</c:v>
                </c:pt>
                <c:pt idx="5683">
                  <c:v> 20-07-09 05:16:35</c:v>
                </c:pt>
                <c:pt idx="5684">
                  <c:v> 20-07-09 05:16:40</c:v>
                </c:pt>
                <c:pt idx="5685">
                  <c:v> 20-07-09 05:16:45</c:v>
                </c:pt>
                <c:pt idx="5686">
                  <c:v> 20-07-09 05:16:50</c:v>
                </c:pt>
                <c:pt idx="5687">
                  <c:v> 20-07-09 05:16:55</c:v>
                </c:pt>
                <c:pt idx="5688">
                  <c:v> 20-07-09 05:17:00</c:v>
                </c:pt>
                <c:pt idx="5689">
                  <c:v> 20-07-09 05:17:05</c:v>
                </c:pt>
                <c:pt idx="5690">
                  <c:v> 20-07-09 05:17:10</c:v>
                </c:pt>
                <c:pt idx="5691">
                  <c:v> 20-07-09 05:17:15</c:v>
                </c:pt>
                <c:pt idx="5692">
                  <c:v> 20-07-09 05:17:20</c:v>
                </c:pt>
                <c:pt idx="5693">
                  <c:v> 20-07-09 05:17:25</c:v>
                </c:pt>
                <c:pt idx="5694">
                  <c:v> 20-07-09 05:17:30</c:v>
                </c:pt>
                <c:pt idx="5695">
                  <c:v> 20-07-09 05:17:35</c:v>
                </c:pt>
                <c:pt idx="5696">
                  <c:v> 20-07-09 05:17:40</c:v>
                </c:pt>
                <c:pt idx="5697">
                  <c:v> 20-07-09 05:17:45</c:v>
                </c:pt>
                <c:pt idx="5698">
                  <c:v> 20-07-09 05:17:50</c:v>
                </c:pt>
                <c:pt idx="5699">
                  <c:v> 20-07-09 05:17:55</c:v>
                </c:pt>
                <c:pt idx="5700">
                  <c:v> 20-07-09 05:18:00</c:v>
                </c:pt>
                <c:pt idx="5701">
                  <c:v> 20-07-09 05:18:05</c:v>
                </c:pt>
                <c:pt idx="5702">
                  <c:v> 20-07-09 05:18:10</c:v>
                </c:pt>
                <c:pt idx="5703">
                  <c:v> 20-07-09 05:18:15</c:v>
                </c:pt>
                <c:pt idx="5704">
                  <c:v> 20-07-09 05:18:20</c:v>
                </c:pt>
                <c:pt idx="5705">
                  <c:v> 20-07-09 05:18:25</c:v>
                </c:pt>
                <c:pt idx="5706">
                  <c:v> 20-07-09 05:18:30</c:v>
                </c:pt>
                <c:pt idx="5707">
                  <c:v> 20-07-09 05:18:35</c:v>
                </c:pt>
                <c:pt idx="5708">
                  <c:v> 20-07-09 05:18:40</c:v>
                </c:pt>
                <c:pt idx="5709">
                  <c:v> 20-07-09 05:18:45</c:v>
                </c:pt>
                <c:pt idx="5710">
                  <c:v> 20-07-09 05:18:50</c:v>
                </c:pt>
                <c:pt idx="5711">
                  <c:v> 20-07-09 05:18:55</c:v>
                </c:pt>
                <c:pt idx="5712">
                  <c:v> 20-07-09 05:19:00</c:v>
                </c:pt>
                <c:pt idx="5713">
                  <c:v> 20-07-09 05:19:05</c:v>
                </c:pt>
                <c:pt idx="5714">
                  <c:v> 20-07-09 05:19:10</c:v>
                </c:pt>
                <c:pt idx="5715">
                  <c:v> 20-07-09 05:19:15</c:v>
                </c:pt>
                <c:pt idx="5716">
                  <c:v> 20-07-09 05:19:20</c:v>
                </c:pt>
                <c:pt idx="5717">
                  <c:v> 20-07-09 05:19:25</c:v>
                </c:pt>
                <c:pt idx="5718">
                  <c:v> 20-07-09 05:19:30</c:v>
                </c:pt>
                <c:pt idx="5719">
                  <c:v> 20-07-09 05:19:35</c:v>
                </c:pt>
                <c:pt idx="5720">
                  <c:v> 20-07-09 05:19:40</c:v>
                </c:pt>
                <c:pt idx="5721">
                  <c:v> 20-07-09 05:19:45</c:v>
                </c:pt>
                <c:pt idx="5722">
                  <c:v> 20-07-09 05:19:50</c:v>
                </c:pt>
                <c:pt idx="5723">
                  <c:v> 20-07-09 05:19:55</c:v>
                </c:pt>
                <c:pt idx="5724">
                  <c:v> 20-07-09 05:20:00</c:v>
                </c:pt>
                <c:pt idx="5725">
                  <c:v> 20-07-09 05:20:05</c:v>
                </c:pt>
                <c:pt idx="5726">
                  <c:v> 20-07-09 05:20:10</c:v>
                </c:pt>
                <c:pt idx="5727">
                  <c:v> 20-07-09 05:20:15</c:v>
                </c:pt>
                <c:pt idx="5728">
                  <c:v> 20-07-09 05:20:20</c:v>
                </c:pt>
                <c:pt idx="5729">
                  <c:v> 20-07-09 05:20:25</c:v>
                </c:pt>
                <c:pt idx="5730">
                  <c:v> 20-07-09 05:20:30</c:v>
                </c:pt>
                <c:pt idx="5731">
                  <c:v> 20-07-09 05:20:35</c:v>
                </c:pt>
                <c:pt idx="5732">
                  <c:v> 20-07-09 05:20:40</c:v>
                </c:pt>
                <c:pt idx="5733">
                  <c:v> 20-07-09 05:20:45</c:v>
                </c:pt>
                <c:pt idx="5734">
                  <c:v> 20-07-09 05:20:50</c:v>
                </c:pt>
                <c:pt idx="5735">
                  <c:v> 20-07-09 05:20:55</c:v>
                </c:pt>
                <c:pt idx="5736">
                  <c:v> 20-07-09 05:21:00</c:v>
                </c:pt>
                <c:pt idx="5737">
                  <c:v> 20-07-09 05:21:05</c:v>
                </c:pt>
                <c:pt idx="5738">
                  <c:v> 20-07-09 05:21:10</c:v>
                </c:pt>
                <c:pt idx="5739">
                  <c:v> 20-07-09 05:21:15</c:v>
                </c:pt>
                <c:pt idx="5740">
                  <c:v> 20-07-09 05:21:20</c:v>
                </c:pt>
                <c:pt idx="5741">
                  <c:v> 20-07-09 05:21:25</c:v>
                </c:pt>
                <c:pt idx="5742">
                  <c:v> 20-07-09 05:21:30</c:v>
                </c:pt>
                <c:pt idx="5743">
                  <c:v> 20-07-09 05:21:35</c:v>
                </c:pt>
                <c:pt idx="5744">
                  <c:v> 20-07-09 05:21:40</c:v>
                </c:pt>
                <c:pt idx="5745">
                  <c:v> 20-07-09 05:21:45</c:v>
                </c:pt>
                <c:pt idx="5746">
                  <c:v> 20-07-09 05:21:50</c:v>
                </c:pt>
                <c:pt idx="5747">
                  <c:v> 20-07-09 05:21:55</c:v>
                </c:pt>
                <c:pt idx="5748">
                  <c:v> 20-07-09 05:22:00</c:v>
                </c:pt>
                <c:pt idx="5749">
                  <c:v> 20-07-09 05:22:05</c:v>
                </c:pt>
                <c:pt idx="5750">
                  <c:v> 20-07-09 05:22:10</c:v>
                </c:pt>
                <c:pt idx="5751">
                  <c:v> 20-07-09 05:22:15</c:v>
                </c:pt>
                <c:pt idx="5752">
                  <c:v> 20-07-09 05:22:20</c:v>
                </c:pt>
                <c:pt idx="5753">
                  <c:v> 20-07-09 05:22:25</c:v>
                </c:pt>
                <c:pt idx="5754">
                  <c:v> 20-07-09 05:22:30</c:v>
                </c:pt>
                <c:pt idx="5755">
                  <c:v> 20-07-09 05:22:35</c:v>
                </c:pt>
                <c:pt idx="5756">
                  <c:v> 20-07-09 05:22:40</c:v>
                </c:pt>
                <c:pt idx="5757">
                  <c:v> 20-07-09 05:22:45</c:v>
                </c:pt>
                <c:pt idx="5758">
                  <c:v> 20-07-09 05:22:50</c:v>
                </c:pt>
                <c:pt idx="5759">
                  <c:v> 20-07-09 05:22:55</c:v>
                </c:pt>
                <c:pt idx="5760">
                  <c:v> 20-07-09 05:23:00</c:v>
                </c:pt>
                <c:pt idx="5761">
                  <c:v> 20-07-09 05:23:05</c:v>
                </c:pt>
                <c:pt idx="5762">
                  <c:v> 20-07-09 05:23:10</c:v>
                </c:pt>
                <c:pt idx="5763">
                  <c:v> 20-07-09 05:23:15</c:v>
                </c:pt>
                <c:pt idx="5764">
                  <c:v> 20-07-09 05:23:20</c:v>
                </c:pt>
                <c:pt idx="5765">
                  <c:v> 20-07-09 05:23:25</c:v>
                </c:pt>
                <c:pt idx="5766">
                  <c:v> 20-07-09 05:23:30</c:v>
                </c:pt>
                <c:pt idx="5767">
                  <c:v> 20-07-09 05:23:35</c:v>
                </c:pt>
                <c:pt idx="5768">
                  <c:v> 20-07-09 05:23:40</c:v>
                </c:pt>
                <c:pt idx="5769">
                  <c:v> 20-07-09 05:23:45</c:v>
                </c:pt>
                <c:pt idx="5770">
                  <c:v> 20-07-09 05:23:50</c:v>
                </c:pt>
                <c:pt idx="5771">
                  <c:v> 20-07-09 05:23:55</c:v>
                </c:pt>
                <c:pt idx="5772">
                  <c:v> 20-07-09 05:24:00</c:v>
                </c:pt>
                <c:pt idx="5773">
                  <c:v> 20-07-09 05:24:05</c:v>
                </c:pt>
                <c:pt idx="5774">
                  <c:v> 20-07-09 05:24:10</c:v>
                </c:pt>
                <c:pt idx="5775">
                  <c:v> 20-07-09 05:24:15</c:v>
                </c:pt>
                <c:pt idx="5776">
                  <c:v> 20-07-09 05:24:20</c:v>
                </c:pt>
                <c:pt idx="5777">
                  <c:v> 20-07-09 05:24:25</c:v>
                </c:pt>
                <c:pt idx="5778">
                  <c:v> 20-07-09 05:24:30</c:v>
                </c:pt>
                <c:pt idx="5779">
                  <c:v> 20-07-09 05:24:35</c:v>
                </c:pt>
                <c:pt idx="5780">
                  <c:v> 20-07-09 05:24:40</c:v>
                </c:pt>
                <c:pt idx="5781">
                  <c:v> 20-07-09 05:24:45</c:v>
                </c:pt>
                <c:pt idx="5782">
                  <c:v> 20-07-09 05:24:50</c:v>
                </c:pt>
                <c:pt idx="5783">
                  <c:v> 20-07-09 05:24:55</c:v>
                </c:pt>
                <c:pt idx="5784">
                  <c:v> 20-07-09 05:25:00</c:v>
                </c:pt>
                <c:pt idx="5785">
                  <c:v> 20-07-09 05:25:05</c:v>
                </c:pt>
                <c:pt idx="5786">
                  <c:v> 20-07-09 05:25:10</c:v>
                </c:pt>
                <c:pt idx="5787">
                  <c:v> 20-07-09 05:25:15</c:v>
                </c:pt>
                <c:pt idx="5788">
                  <c:v> 20-07-09 05:25:20</c:v>
                </c:pt>
                <c:pt idx="5789">
                  <c:v> 20-07-09 05:25:25</c:v>
                </c:pt>
                <c:pt idx="5790">
                  <c:v> 20-07-09 05:25:30</c:v>
                </c:pt>
                <c:pt idx="5791">
                  <c:v> 20-07-09 05:25:35</c:v>
                </c:pt>
                <c:pt idx="5792">
                  <c:v> 20-07-09 05:25:40</c:v>
                </c:pt>
                <c:pt idx="5793">
                  <c:v> 20-07-09 05:25:45</c:v>
                </c:pt>
                <c:pt idx="5794">
                  <c:v> 20-07-09 05:25:50</c:v>
                </c:pt>
                <c:pt idx="5795">
                  <c:v> 20-07-09 05:25:55</c:v>
                </c:pt>
                <c:pt idx="5796">
                  <c:v> 20-07-09 05:26:00</c:v>
                </c:pt>
                <c:pt idx="5797">
                  <c:v> 20-07-09 05:26:05</c:v>
                </c:pt>
                <c:pt idx="5798">
                  <c:v> 20-07-09 05:26:10</c:v>
                </c:pt>
                <c:pt idx="5799">
                  <c:v> 20-07-09 05:26:15</c:v>
                </c:pt>
                <c:pt idx="5800">
                  <c:v> 20-07-09 05:26:20</c:v>
                </c:pt>
                <c:pt idx="5801">
                  <c:v> 20-07-09 05:26:25</c:v>
                </c:pt>
                <c:pt idx="5802">
                  <c:v> 20-07-09 05:26:30</c:v>
                </c:pt>
                <c:pt idx="5803">
                  <c:v> 20-07-09 05:26:35</c:v>
                </c:pt>
                <c:pt idx="5804">
                  <c:v> 20-07-09 05:26:40</c:v>
                </c:pt>
                <c:pt idx="5805">
                  <c:v> 20-07-09 05:26:45</c:v>
                </c:pt>
                <c:pt idx="5806">
                  <c:v> 20-07-09 05:26:50</c:v>
                </c:pt>
                <c:pt idx="5807">
                  <c:v> 20-07-09 05:26:55</c:v>
                </c:pt>
                <c:pt idx="5808">
                  <c:v> 20-07-09 05:27:00</c:v>
                </c:pt>
                <c:pt idx="5809">
                  <c:v> 20-07-09 05:27:05</c:v>
                </c:pt>
                <c:pt idx="5810">
                  <c:v> 20-07-09 05:27:10</c:v>
                </c:pt>
                <c:pt idx="5811">
                  <c:v> 20-07-09 05:27:15</c:v>
                </c:pt>
                <c:pt idx="5812">
                  <c:v> 20-07-09 05:27:20</c:v>
                </c:pt>
                <c:pt idx="5813">
                  <c:v> 20-07-09 05:27:25</c:v>
                </c:pt>
                <c:pt idx="5814">
                  <c:v> 20-07-09 05:27:30</c:v>
                </c:pt>
                <c:pt idx="5815">
                  <c:v> 20-07-09 05:27:35</c:v>
                </c:pt>
                <c:pt idx="5816">
                  <c:v> 20-07-09 05:27:40</c:v>
                </c:pt>
                <c:pt idx="5817">
                  <c:v> 20-07-09 05:27:45</c:v>
                </c:pt>
                <c:pt idx="5818">
                  <c:v> 20-07-09 05:27:50</c:v>
                </c:pt>
                <c:pt idx="5819">
                  <c:v> 20-07-09 05:27:55</c:v>
                </c:pt>
                <c:pt idx="5820">
                  <c:v> 20-07-09 05:28:00</c:v>
                </c:pt>
                <c:pt idx="5821">
                  <c:v> 20-07-09 05:28:05</c:v>
                </c:pt>
                <c:pt idx="5822">
                  <c:v> 20-07-09 05:28:10</c:v>
                </c:pt>
                <c:pt idx="5823">
                  <c:v> 20-07-09 05:28:15</c:v>
                </c:pt>
                <c:pt idx="5824">
                  <c:v> 20-07-09 05:28:20</c:v>
                </c:pt>
                <c:pt idx="5825">
                  <c:v> 20-07-09 05:28:25</c:v>
                </c:pt>
                <c:pt idx="5826">
                  <c:v> 20-07-09 05:28:30</c:v>
                </c:pt>
                <c:pt idx="5827">
                  <c:v> 20-07-09 05:28:35</c:v>
                </c:pt>
                <c:pt idx="5828">
                  <c:v> 20-07-09 05:28:40</c:v>
                </c:pt>
                <c:pt idx="5829">
                  <c:v> 20-07-09 05:28:45</c:v>
                </c:pt>
                <c:pt idx="5830">
                  <c:v> 20-07-09 05:28:50</c:v>
                </c:pt>
                <c:pt idx="5831">
                  <c:v> 20-07-09 05:28:55</c:v>
                </c:pt>
                <c:pt idx="5832">
                  <c:v> 20-07-09 05:29:00</c:v>
                </c:pt>
                <c:pt idx="5833">
                  <c:v> 20-07-09 05:29:05</c:v>
                </c:pt>
                <c:pt idx="5834">
                  <c:v> 20-07-09 05:29:10</c:v>
                </c:pt>
                <c:pt idx="5835">
                  <c:v> 20-07-09 05:29:15</c:v>
                </c:pt>
                <c:pt idx="5836">
                  <c:v> 20-07-09 05:29:20</c:v>
                </c:pt>
                <c:pt idx="5837">
                  <c:v> 20-07-09 05:29:25</c:v>
                </c:pt>
                <c:pt idx="5838">
                  <c:v> 20-07-09 05:29:30</c:v>
                </c:pt>
                <c:pt idx="5839">
                  <c:v> 20-07-09 05:29:35</c:v>
                </c:pt>
                <c:pt idx="5840">
                  <c:v> 20-07-09 05:29:40</c:v>
                </c:pt>
                <c:pt idx="5841">
                  <c:v> 20-07-09 05:29:45</c:v>
                </c:pt>
                <c:pt idx="5842">
                  <c:v> 20-07-09 05:29:50</c:v>
                </c:pt>
                <c:pt idx="5843">
                  <c:v> 20-07-09 05:29:55</c:v>
                </c:pt>
                <c:pt idx="5844">
                  <c:v> 20-07-09 05:30:00</c:v>
                </c:pt>
                <c:pt idx="5845">
                  <c:v> 20-07-09 05:30:05</c:v>
                </c:pt>
                <c:pt idx="5846">
                  <c:v> 20-07-09 05:30:10</c:v>
                </c:pt>
                <c:pt idx="5847">
                  <c:v> 20-07-09 05:30:15</c:v>
                </c:pt>
                <c:pt idx="5848">
                  <c:v> 20-07-09 05:30:20</c:v>
                </c:pt>
                <c:pt idx="5849">
                  <c:v> 20-07-09 05:30:25</c:v>
                </c:pt>
                <c:pt idx="5850">
                  <c:v> 20-07-09 05:30:30</c:v>
                </c:pt>
                <c:pt idx="5851">
                  <c:v> 20-07-09 05:30:35</c:v>
                </c:pt>
                <c:pt idx="5852">
                  <c:v> 20-07-09 05:30:40</c:v>
                </c:pt>
                <c:pt idx="5853">
                  <c:v> 20-07-09 05:30:45</c:v>
                </c:pt>
                <c:pt idx="5854">
                  <c:v> 20-07-09 05:30:50</c:v>
                </c:pt>
                <c:pt idx="5855">
                  <c:v> 20-07-09 05:30:55</c:v>
                </c:pt>
                <c:pt idx="5856">
                  <c:v> 20-07-09 05:31:00</c:v>
                </c:pt>
                <c:pt idx="5857">
                  <c:v> 20-07-09 05:31:05</c:v>
                </c:pt>
                <c:pt idx="5858">
                  <c:v> 20-07-09 05:31:10</c:v>
                </c:pt>
                <c:pt idx="5859">
                  <c:v> 20-07-09 05:31:15</c:v>
                </c:pt>
                <c:pt idx="5860">
                  <c:v> 20-07-09 05:31:20</c:v>
                </c:pt>
                <c:pt idx="5861">
                  <c:v> 20-07-09 05:31:25</c:v>
                </c:pt>
                <c:pt idx="5862">
                  <c:v> 20-07-09 05:31:30</c:v>
                </c:pt>
                <c:pt idx="5863">
                  <c:v> 20-07-09 05:31:35</c:v>
                </c:pt>
                <c:pt idx="5864">
                  <c:v> 20-07-09 05:31:40</c:v>
                </c:pt>
                <c:pt idx="5865">
                  <c:v> 20-07-09 05:31:45</c:v>
                </c:pt>
                <c:pt idx="5866">
                  <c:v> 20-07-09 05:31:50</c:v>
                </c:pt>
                <c:pt idx="5867">
                  <c:v> 20-07-09 05:31:55</c:v>
                </c:pt>
                <c:pt idx="5868">
                  <c:v> 20-07-09 05:32:00</c:v>
                </c:pt>
                <c:pt idx="5869">
                  <c:v> 20-07-09 05:32:05</c:v>
                </c:pt>
                <c:pt idx="5870">
                  <c:v> 20-07-09 05:32:10</c:v>
                </c:pt>
                <c:pt idx="5871">
                  <c:v> 20-07-09 05:32:15</c:v>
                </c:pt>
                <c:pt idx="5872">
                  <c:v> 20-07-09 05:32:20</c:v>
                </c:pt>
                <c:pt idx="5873">
                  <c:v> 20-07-09 05:32:25</c:v>
                </c:pt>
                <c:pt idx="5874">
                  <c:v> 20-07-09 05:32:30</c:v>
                </c:pt>
                <c:pt idx="5875">
                  <c:v> 20-07-09 05:32:35</c:v>
                </c:pt>
                <c:pt idx="5876">
                  <c:v> 20-07-09 05:32:40</c:v>
                </c:pt>
                <c:pt idx="5877">
                  <c:v> 20-07-09 05:32:45</c:v>
                </c:pt>
                <c:pt idx="5878">
                  <c:v> 20-07-09 05:32:50</c:v>
                </c:pt>
                <c:pt idx="5879">
                  <c:v> 20-07-09 05:32:55</c:v>
                </c:pt>
                <c:pt idx="5880">
                  <c:v> 20-07-09 05:33:00</c:v>
                </c:pt>
                <c:pt idx="5881">
                  <c:v> 20-07-09 05:33:05</c:v>
                </c:pt>
                <c:pt idx="5882">
                  <c:v> 20-07-09 05:33:10</c:v>
                </c:pt>
                <c:pt idx="5883">
                  <c:v> 20-07-09 05:33:15</c:v>
                </c:pt>
                <c:pt idx="5884">
                  <c:v> 20-07-09 05:33:20</c:v>
                </c:pt>
                <c:pt idx="5885">
                  <c:v> 20-07-09 05:33:25</c:v>
                </c:pt>
                <c:pt idx="5886">
                  <c:v> 20-07-09 05:33:30</c:v>
                </c:pt>
                <c:pt idx="5887">
                  <c:v> 20-07-09 05:33:35</c:v>
                </c:pt>
                <c:pt idx="5888">
                  <c:v> 20-07-09 05:33:40</c:v>
                </c:pt>
                <c:pt idx="5889">
                  <c:v> 20-07-09 05:33:45</c:v>
                </c:pt>
                <c:pt idx="5890">
                  <c:v> 20-07-09 05:33:50</c:v>
                </c:pt>
                <c:pt idx="5891">
                  <c:v> 20-07-09 05:33:55</c:v>
                </c:pt>
                <c:pt idx="5892">
                  <c:v> 20-07-09 05:34:00</c:v>
                </c:pt>
                <c:pt idx="5893">
                  <c:v> 20-07-09 05:34:05</c:v>
                </c:pt>
                <c:pt idx="5894">
                  <c:v> 20-07-09 05:34:10</c:v>
                </c:pt>
                <c:pt idx="5895">
                  <c:v> 20-07-09 05:34:15</c:v>
                </c:pt>
                <c:pt idx="5896">
                  <c:v> 20-07-09 05:34:20</c:v>
                </c:pt>
                <c:pt idx="5897">
                  <c:v> 20-07-09 05:34:25</c:v>
                </c:pt>
                <c:pt idx="5898">
                  <c:v> 20-07-09 05:34:30</c:v>
                </c:pt>
                <c:pt idx="5899">
                  <c:v> 20-07-09 05:34:35</c:v>
                </c:pt>
                <c:pt idx="5900">
                  <c:v> 20-07-09 05:34:40</c:v>
                </c:pt>
                <c:pt idx="5901">
                  <c:v> 20-07-09 05:34:45</c:v>
                </c:pt>
                <c:pt idx="5902">
                  <c:v> 20-07-09 05:34:50</c:v>
                </c:pt>
                <c:pt idx="5903">
                  <c:v> 20-07-09 05:34:55</c:v>
                </c:pt>
                <c:pt idx="5904">
                  <c:v> 20-07-09 05:35:00</c:v>
                </c:pt>
                <c:pt idx="5905">
                  <c:v> 20-07-09 05:35:05</c:v>
                </c:pt>
                <c:pt idx="5906">
                  <c:v> 20-07-09 05:35:10</c:v>
                </c:pt>
                <c:pt idx="5907">
                  <c:v> 20-07-09 05:35:15</c:v>
                </c:pt>
                <c:pt idx="5908">
                  <c:v> 20-07-09 05:35:20</c:v>
                </c:pt>
                <c:pt idx="5909">
                  <c:v> 20-07-09 05:35:25</c:v>
                </c:pt>
                <c:pt idx="5910">
                  <c:v> 20-07-09 05:35:30</c:v>
                </c:pt>
                <c:pt idx="5911">
                  <c:v> 20-07-09 05:35:35</c:v>
                </c:pt>
                <c:pt idx="5912">
                  <c:v> 20-07-09 05:35:40</c:v>
                </c:pt>
                <c:pt idx="5913">
                  <c:v> 20-07-09 05:35:45</c:v>
                </c:pt>
                <c:pt idx="5914">
                  <c:v> 20-07-09 05:35:50</c:v>
                </c:pt>
                <c:pt idx="5915">
                  <c:v> 20-07-09 05:35:55</c:v>
                </c:pt>
                <c:pt idx="5916">
                  <c:v> 20-07-09 05:36:00</c:v>
                </c:pt>
                <c:pt idx="5917">
                  <c:v> 20-07-09 05:36:05</c:v>
                </c:pt>
                <c:pt idx="5918">
                  <c:v> 20-07-09 05:36:10</c:v>
                </c:pt>
                <c:pt idx="5919">
                  <c:v> 20-07-09 05:36:15</c:v>
                </c:pt>
                <c:pt idx="5920">
                  <c:v> 20-07-09 05:36:20</c:v>
                </c:pt>
                <c:pt idx="5921">
                  <c:v> 20-07-09 05:36:25</c:v>
                </c:pt>
                <c:pt idx="5922">
                  <c:v> 20-07-09 05:36:30</c:v>
                </c:pt>
                <c:pt idx="5923">
                  <c:v> 20-07-09 05:36:35</c:v>
                </c:pt>
                <c:pt idx="5924">
                  <c:v> 20-07-09 05:36:40</c:v>
                </c:pt>
                <c:pt idx="5925">
                  <c:v> 20-07-09 05:36:45</c:v>
                </c:pt>
                <c:pt idx="5926">
                  <c:v> 20-07-09 05:36:50</c:v>
                </c:pt>
                <c:pt idx="5927">
                  <c:v> 20-07-09 05:36:55</c:v>
                </c:pt>
                <c:pt idx="5928">
                  <c:v> 20-07-09 05:37:00</c:v>
                </c:pt>
                <c:pt idx="5929">
                  <c:v> 20-07-09 05:37:05</c:v>
                </c:pt>
                <c:pt idx="5930">
                  <c:v> 20-07-09 05:37:10</c:v>
                </c:pt>
                <c:pt idx="5931">
                  <c:v> 20-07-09 05:37:15</c:v>
                </c:pt>
                <c:pt idx="5932">
                  <c:v> 20-07-09 05:37:20</c:v>
                </c:pt>
                <c:pt idx="5933">
                  <c:v> 20-07-09 05:37:25</c:v>
                </c:pt>
                <c:pt idx="5934">
                  <c:v> 20-07-09 05:37:30</c:v>
                </c:pt>
                <c:pt idx="5935">
                  <c:v> 20-07-09 05:37:35</c:v>
                </c:pt>
                <c:pt idx="5936">
                  <c:v> 20-07-09 05:37:40</c:v>
                </c:pt>
                <c:pt idx="5937">
                  <c:v> 20-07-09 05:37:45</c:v>
                </c:pt>
                <c:pt idx="5938">
                  <c:v> 20-07-09 05:37:50</c:v>
                </c:pt>
                <c:pt idx="5939">
                  <c:v> 20-07-09 05:37:55</c:v>
                </c:pt>
                <c:pt idx="5940">
                  <c:v> 20-07-09 05:38:00</c:v>
                </c:pt>
                <c:pt idx="5941">
                  <c:v> 20-07-09 05:38:05</c:v>
                </c:pt>
                <c:pt idx="5942">
                  <c:v> 20-07-09 05:38:10</c:v>
                </c:pt>
                <c:pt idx="5943">
                  <c:v> 20-07-09 05:38:15</c:v>
                </c:pt>
                <c:pt idx="5944">
                  <c:v> 20-07-09 05:38:20</c:v>
                </c:pt>
                <c:pt idx="5945">
                  <c:v> 20-07-09 05:38:25</c:v>
                </c:pt>
                <c:pt idx="5946">
                  <c:v> 20-07-09 05:38:30</c:v>
                </c:pt>
                <c:pt idx="5947">
                  <c:v> 20-07-09 05:38:35</c:v>
                </c:pt>
                <c:pt idx="5948">
                  <c:v> 20-07-09 05:38:40</c:v>
                </c:pt>
                <c:pt idx="5949">
                  <c:v> 20-07-09 05:38:45</c:v>
                </c:pt>
                <c:pt idx="5950">
                  <c:v> 20-07-09 05:38:50</c:v>
                </c:pt>
                <c:pt idx="5951">
                  <c:v> 20-07-09 05:38:55</c:v>
                </c:pt>
                <c:pt idx="5952">
                  <c:v> 20-07-09 05:39:00</c:v>
                </c:pt>
                <c:pt idx="5953">
                  <c:v> 20-07-09 05:39:05</c:v>
                </c:pt>
                <c:pt idx="5954">
                  <c:v> 20-07-09 05:39:10</c:v>
                </c:pt>
                <c:pt idx="5955">
                  <c:v> 20-07-09 05:39:15</c:v>
                </c:pt>
                <c:pt idx="5956">
                  <c:v> 20-07-09 05:39:20</c:v>
                </c:pt>
                <c:pt idx="5957">
                  <c:v> 20-07-09 05:39:25</c:v>
                </c:pt>
                <c:pt idx="5958">
                  <c:v> 20-07-09 05:39:30</c:v>
                </c:pt>
                <c:pt idx="5959">
                  <c:v> 20-07-09 05:39:35</c:v>
                </c:pt>
                <c:pt idx="5960">
                  <c:v> 20-07-09 05:39:40</c:v>
                </c:pt>
                <c:pt idx="5961">
                  <c:v> 20-07-09 05:39:45</c:v>
                </c:pt>
                <c:pt idx="5962">
                  <c:v> 20-07-09 05:39:50</c:v>
                </c:pt>
                <c:pt idx="5963">
                  <c:v> 20-07-09 05:39:55</c:v>
                </c:pt>
                <c:pt idx="5964">
                  <c:v> 20-07-09 05:40:00</c:v>
                </c:pt>
                <c:pt idx="5965">
                  <c:v> 20-07-09 05:40:05</c:v>
                </c:pt>
                <c:pt idx="5966">
                  <c:v> 20-07-09 05:40:10</c:v>
                </c:pt>
                <c:pt idx="5967">
                  <c:v> 20-07-09 05:40:15</c:v>
                </c:pt>
                <c:pt idx="5968">
                  <c:v> 20-07-09 05:40:20</c:v>
                </c:pt>
                <c:pt idx="5969">
                  <c:v> 20-07-09 05:40:25</c:v>
                </c:pt>
                <c:pt idx="5970">
                  <c:v> 20-07-09 05:40:30</c:v>
                </c:pt>
                <c:pt idx="5971">
                  <c:v> 20-07-09 05:40:35</c:v>
                </c:pt>
                <c:pt idx="5972">
                  <c:v> 20-07-09 05:40:40</c:v>
                </c:pt>
                <c:pt idx="5973">
                  <c:v> 20-07-09 05:40:45</c:v>
                </c:pt>
                <c:pt idx="5974">
                  <c:v> 20-07-09 05:40:50</c:v>
                </c:pt>
                <c:pt idx="5975">
                  <c:v> 20-07-09 05:40:55</c:v>
                </c:pt>
                <c:pt idx="5976">
                  <c:v> 20-07-09 05:41:00</c:v>
                </c:pt>
                <c:pt idx="5977">
                  <c:v> 20-07-09 05:41:05</c:v>
                </c:pt>
                <c:pt idx="5978">
                  <c:v> 20-07-09 05:41:10</c:v>
                </c:pt>
                <c:pt idx="5979">
                  <c:v> 20-07-09 05:41:15</c:v>
                </c:pt>
                <c:pt idx="5980">
                  <c:v> 20-07-09 05:41:20</c:v>
                </c:pt>
                <c:pt idx="5981">
                  <c:v> 20-07-09 05:41:25</c:v>
                </c:pt>
                <c:pt idx="5982">
                  <c:v> 20-07-09 05:41:30</c:v>
                </c:pt>
                <c:pt idx="5983">
                  <c:v> 20-07-09 05:41:35</c:v>
                </c:pt>
                <c:pt idx="5984">
                  <c:v> 20-07-09 05:41:40</c:v>
                </c:pt>
                <c:pt idx="5985">
                  <c:v> 20-07-09 05:41:45</c:v>
                </c:pt>
                <c:pt idx="5986">
                  <c:v> 20-07-09 05:41:50</c:v>
                </c:pt>
                <c:pt idx="5987">
                  <c:v> 20-07-09 05:41:55</c:v>
                </c:pt>
                <c:pt idx="5988">
                  <c:v> 20-07-09 05:42:00</c:v>
                </c:pt>
                <c:pt idx="5989">
                  <c:v> 20-07-09 05:42:05</c:v>
                </c:pt>
                <c:pt idx="5990">
                  <c:v> 20-07-09 05:42:10</c:v>
                </c:pt>
                <c:pt idx="5991">
                  <c:v> 20-07-09 05:42:15</c:v>
                </c:pt>
                <c:pt idx="5992">
                  <c:v> 20-07-09 05:42:20</c:v>
                </c:pt>
                <c:pt idx="5993">
                  <c:v> 20-07-09 05:42:25</c:v>
                </c:pt>
                <c:pt idx="5994">
                  <c:v> 20-07-09 05:42:30</c:v>
                </c:pt>
                <c:pt idx="5995">
                  <c:v> 20-07-09 05:42:35</c:v>
                </c:pt>
                <c:pt idx="5996">
                  <c:v> 20-07-09 05:42:40</c:v>
                </c:pt>
                <c:pt idx="5997">
                  <c:v> 20-07-09 05:42:45</c:v>
                </c:pt>
                <c:pt idx="5998">
                  <c:v> 20-07-09 05:42:50</c:v>
                </c:pt>
                <c:pt idx="5999">
                  <c:v> 20-07-09 05:42:55</c:v>
                </c:pt>
                <c:pt idx="6000">
                  <c:v> 20-07-09 05:43:00</c:v>
                </c:pt>
                <c:pt idx="6001">
                  <c:v> 20-07-09 05:43:05</c:v>
                </c:pt>
                <c:pt idx="6002">
                  <c:v> 20-07-09 05:43:10</c:v>
                </c:pt>
                <c:pt idx="6003">
                  <c:v> 20-07-09 05:43:15</c:v>
                </c:pt>
                <c:pt idx="6004">
                  <c:v> 20-07-09 05:43:20</c:v>
                </c:pt>
                <c:pt idx="6005">
                  <c:v> 20-07-09 05:43:25</c:v>
                </c:pt>
                <c:pt idx="6006">
                  <c:v> 20-07-09 05:43:30</c:v>
                </c:pt>
                <c:pt idx="6007">
                  <c:v> 20-07-09 05:43:35</c:v>
                </c:pt>
                <c:pt idx="6008">
                  <c:v> 20-07-09 05:43:40</c:v>
                </c:pt>
                <c:pt idx="6009">
                  <c:v> 20-07-09 05:43:45</c:v>
                </c:pt>
                <c:pt idx="6010">
                  <c:v> 20-07-09 05:43:50</c:v>
                </c:pt>
                <c:pt idx="6011">
                  <c:v> 20-07-09 05:43:55</c:v>
                </c:pt>
                <c:pt idx="6012">
                  <c:v> 20-07-09 05:44:00</c:v>
                </c:pt>
                <c:pt idx="6013">
                  <c:v> 20-07-09 05:44:05</c:v>
                </c:pt>
                <c:pt idx="6014">
                  <c:v> 20-07-09 05:44:10</c:v>
                </c:pt>
                <c:pt idx="6015">
                  <c:v> 20-07-09 05:44:15</c:v>
                </c:pt>
                <c:pt idx="6016">
                  <c:v> 20-07-09 05:44:20</c:v>
                </c:pt>
                <c:pt idx="6017">
                  <c:v> 20-07-09 05:44:25</c:v>
                </c:pt>
                <c:pt idx="6018">
                  <c:v> 20-07-09 05:44:30</c:v>
                </c:pt>
                <c:pt idx="6019">
                  <c:v> 20-07-09 05:44:35</c:v>
                </c:pt>
                <c:pt idx="6020">
                  <c:v> 20-07-09 05:44:40</c:v>
                </c:pt>
                <c:pt idx="6021">
                  <c:v> 20-07-09 05:44:45</c:v>
                </c:pt>
                <c:pt idx="6022">
                  <c:v> 20-07-09 05:44:50</c:v>
                </c:pt>
                <c:pt idx="6023">
                  <c:v> 20-07-09 05:44:55</c:v>
                </c:pt>
                <c:pt idx="6024">
                  <c:v> 20-07-09 05:45:00</c:v>
                </c:pt>
                <c:pt idx="6025">
                  <c:v> 20-07-09 05:45:05</c:v>
                </c:pt>
                <c:pt idx="6026">
                  <c:v> 20-07-09 05:45:10</c:v>
                </c:pt>
                <c:pt idx="6027">
                  <c:v> 20-07-09 05:45:15</c:v>
                </c:pt>
                <c:pt idx="6028">
                  <c:v> 20-07-09 05:45:20</c:v>
                </c:pt>
                <c:pt idx="6029">
                  <c:v> 20-07-09 05:45:25</c:v>
                </c:pt>
                <c:pt idx="6030">
                  <c:v> 20-07-09 05:45:30</c:v>
                </c:pt>
                <c:pt idx="6031">
                  <c:v> 20-07-09 05:45:35</c:v>
                </c:pt>
                <c:pt idx="6032">
                  <c:v> 20-07-09 05:45:40</c:v>
                </c:pt>
                <c:pt idx="6033">
                  <c:v> 20-07-09 05:45:45</c:v>
                </c:pt>
                <c:pt idx="6034">
                  <c:v> 20-07-09 05:45:50</c:v>
                </c:pt>
                <c:pt idx="6035">
                  <c:v> 20-07-09 05:45:55</c:v>
                </c:pt>
                <c:pt idx="6036">
                  <c:v> 20-07-09 05:46:00</c:v>
                </c:pt>
                <c:pt idx="6037">
                  <c:v> 20-07-09 05:46:05</c:v>
                </c:pt>
                <c:pt idx="6038">
                  <c:v> 20-07-09 05:46:10</c:v>
                </c:pt>
                <c:pt idx="6039">
                  <c:v> 20-07-09 05:46:15</c:v>
                </c:pt>
                <c:pt idx="6040">
                  <c:v> 20-07-09 05:46:20</c:v>
                </c:pt>
                <c:pt idx="6041">
                  <c:v> 20-07-09 05:46:25</c:v>
                </c:pt>
                <c:pt idx="6042">
                  <c:v> 20-07-09 05:46:30</c:v>
                </c:pt>
                <c:pt idx="6043">
                  <c:v> 20-07-09 05:46:35</c:v>
                </c:pt>
                <c:pt idx="6044">
                  <c:v> 20-07-09 05:46:40</c:v>
                </c:pt>
                <c:pt idx="6045">
                  <c:v> 20-07-09 05:46:45</c:v>
                </c:pt>
                <c:pt idx="6046">
                  <c:v> 20-07-09 05:46:50</c:v>
                </c:pt>
                <c:pt idx="6047">
                  <c:v> 20-07-09 05:46:55</c:v>
                </c:pt>
                <c:pt idx="6048">
                  <c:v> 20-07-09 05:47:00</c:v>
                </c:pt>
                <c:pt idx="6049">
                  <c:v> 20-07-09 05:47:05</c:v>
                </c:pt>
                <c:pt idx="6050">
                  <c:v> 20-07-09 05:47:10</c:v>
                </c:pt>
                <c:pt idx="6051">
                  <c:v> 20-07-09 05:47:15</c:v>
                </c:pt>
                <c:pt idx="6052">
                  <c:v> 20-07-09 05:47:20</c:v>
                </c:pt>
                <c:pt idx="6053">
                  <c:v> 20-07-09 05:47:25</c:v>
                </c:pt>
                <c:pt idx="6054">
                  <c:v> 20-07-09 05:47:30</c:v>
                </c:pt>
                <c:pt idx="6055">
                  <c:v> 20-07-09 05:47:35</c:v>
                </c:pt>
                <c:pt idx="6056">
                  <c:v> 20-07-09 05:47:40</c:v>
                </c:pt>
                <c:pt idx="6057">
                  <c:v> 20-07-09 05:47:45</c:v>
                </c:pt>
                <c:pt idx="6058">
                  <c:v> 20-07-09 05:47:50</c:v>
                </c:pt>
                <c:pt idx="6059">
                  <c:v> 20-07-09 05:47:55</c:v>
                </c:pt>
                <c:pt idx="6060">
                  <c:v> 20-07-09 05:48:00</c:v>
                </c:pt>
                <c:pt idx="6061">
                  <c:v> 20-07-09 05:48:05</c:v>
                </c:pt>
                <c:pt idx="6062">
                  <c:v> 20-07-09 05:48:10</c:v>
                </c:pt>
                <c:pt idx="6063">
                  <c:v> 20-07-09 05:48:15</c:v>
                </c:pt>
                <c:pt idx="6064">
                  <c:v> 20-07-09 05:48:20</c:v>
                </c:pt>
                <c:pt idx="6065">
                  <c:v> 20-07-09 05:48:25</c:v>
                </c:pt>
                <c:pt idx="6066">
                  <c:v> 20-07-09 05:48:30</c:v>
                </c:pt>
                <c:pt idx="6067">
                  <c:v> 20-07-09 05:48:35</c:v>
                </c:pt>
                <c:pt idx="6068">
                  <c:v> 20-07-09 05:48:40</c:v>
                </c:pt>
                <c:pt idx="6069">
                  <c:v> 20-07-09 05:48:45</c:v>
                </c:pt>
                <c:pt idx="6070">
                  <c:v> 20-07-09 05:48:50</c:v>
                </c:pt>
                <c:pt idx="6071">
                  <c:v> 20-07-09 05:48:55</c:v>
                </c:pt>
                <c:pt idx="6072">
                  <c:v> 20-07-09 05:49:00</c:v>
                </c:pt>
                <c:pt idx="6073">
                  <c:v> 20-07-09 05:49:05</c:v>
                </c:pt>
                <c:pt idx="6074">
                  <c:v> 20-07-09 05:49:10</c:v>
                </c:pt>
                <c:pt idx="6075">
                  <c:v> 20-07-09 05:49:15</c:v>
                </c:pt>
                <c:pt idx="6076">
                  <c:v> 20-07-09 05:49:20</c:v>
                </c:pt>
                <c:pt idx="6077">
                  <c:v> 20-07-09 05:49:25</c:v>
                </c:pt>
                <c:pt idx="6078">
                  <c:v> 20-07-09 05:49:30</c:v>
                </c:pt>
                <c:pt idx="6079">
                  <c:v> 20-07-09 05:49:35</c:v>
                </c:pt>
                <c:pt idx="6080">
                  <c:v> 20-07-09 05:49:40</c:v>
                </c:pt>
                <c:pt idx="6081">
                  <c:v> 20-07-09 05:49:45</c:v>
                </c:pt>
                <c:pt idx="6082">
                  <c:v> 20-07-09 05:49:50</c:v>
                </c:pt>
                <c:pt idx="6083">
                  <c:v> 20-07-09 05:49:55</c:v>
                </c:pt>
                <c:pt idx="6084">
                  <c:v> 20-07-09 05:50:00</c:v>
                </c:pt>
                <c:pt idx="6085">
                  <c:v> 20-07-09 05:50:05</c:v>
                </c:pt>
                <c:pt idx="6086">
                  <c:v> 20-07-09 05:50:10</c:v>
                </c:pt>
                <c:pt idx="6087">
                  <c:v> 20-07-09 05:50:15</c:v>
                </c:pt>
                <c:pt idx="6088">
                  <c:v> 20-07-09 05:50:20</c:v>
                </c:pt>
                <c:pt idx="6089">
                  <c:v> 20-07-09 05:50:25</c:v>
                </c:pt>
                <c:pt idx="6090">
                  <c:v> 20-07-09 05:50:30</c:v>
                </c:pt>
                <c:pt idx="6091">
                  <c:v> 20-07-09 05:50:35</c:v>
                </c:pt>
                <c:pt idx="6092">
                  <c:v> 20-07-09 05:50:40</c:v>
                </c:pt>
                <c:pt idx="6093">
                  <c:v> 20-07-09 05:50:45</c:v>
                </c:pt>
                <c:pt idx="6094">
                  <c:v> 20-07-09 05:50:50</c:v>
                </c:pt>
                <c:pt idx="6095">
                  <c:v> 20-07-09 05:50:55</c:v>
                </c:pt>
                <c:pt idx="6096">
                  <c:v> 20-07-09 05:51:00</c:v>
                </c:pt>
                <c:pt idx="6097">
                  <c:v> 20-07-09 05:51:05</c:v>
                </c:pt>
                <c:pt idx="6098">
                  <c:v> 20-07-09 05:51:10</c:v>
                </c:pt>
                <c:pt idx="6099">
                  <c:v> 20-07-09 05:51:15</c:v>
                </c:pt>
                <c:pt idx="6100">
                  <c:v> 20-07-09 05:51:20</c:v>
                </c:pt>
                <c:pt idx="6101">
                  <c:v> 20-07-09 05:51:25</c:v>
                </c:pt>
                <c:pt idx="6102">
                  <c:v> 20-07-09 05:51:30</c:v>
                </c:pt>
                <c:pt idx="6103">
                  <c:v> 20-07-09 05:51:35</c:v>
                </c:pt>
                <c:pt idx="6104">
                  <c:v> 20-07-09 05:51:40</c:v>
                </c:pt>
                <c:pt idx="6105">
                  <c:v> 20-07-09 05:51:45</c:v>
                </c:pt>
                <c:pt idx="6106">
                  <c:v> 20-07-09 05:51:50</c:v>
                </c:pt>
                <c:pt idx="6107">
                  <c:v> 20-07-09 05:51:55</c:v>
                </c:pt>
                <c:pt idx="6108">
                  <c:v> 20-07-09 05:52:00</c:v>
                </c:pt>
                <c:pt idx="6109">
                  <c:v> 20-07-09 05:52:05</c:v>
                </c:pt>
                <c:pt idx="6110">
                  <c:v> 20-07-09 05:52:10</c:v>
                </c:pt>
                <c:pt idx="6111">
                  <c:v> 20-07-09 05:52:15</c:v>
                </c:pt>
                <c:pt idx="6112">
                  <c:v> 20-07-09 05:52:20</c:v>
                </c:pt>
                <c:pt idx="6113">
                  <c:v> 20-07-09 05:52:25</c:v>
                </c:pt>
                <c:pt idx="6114">
                  <c:v> 20-07-09 05:52:30</c:v>
                </c:pt>
                <c:pt idx="6115">
                  <c:v> 20-07-09 05:52:35</c:v>
                </c:pt>
                <c:pt idx="6116">
                  <c:v> 20-07-09 05:52:40</c:v>
                </c:pt>
                <c:pt idx="6117">
                  <c:v> 20-07-09 05:52:45</c:v>
                </c:pt>
                <c:pt idx="6118">
                  <c:v> 20-07-09 05:52:50</c:v>
                </c:pt>
                <c:pt idx="6119">
                  <c:v> 20-07-09 05:52:55</c:v>
                </c:pt>
                <c:pt idx="6120">
                  <c:v> 20-07-09 05:53:00</c:v>
                </c:pt>
                <c:pt idx="6121">
                  <c:v> 20-07-09 05:53:05</c:v>
                </c:pt>
                <c:pt idx="6122">
                  <c:v> 20-07-09 05:53:10</c:v>
                </c:pt>
                <c:pt idx="6123">
                  <c:v> 20-07-09 05:53:15</c:v>
                </c:pt>
                <c:pt idx="6124">
                  <c:v> 20-07-09 05:53:20</c:v>
                </c:pt>
                <c:pt idx="6125">
                  <c:v> 20-07-09 05:53:25</c:v>
                </c:pt>
                <c:pt idx="6126">
                  <c:v> 20-07-09 05:53:30</c:v>
                </c:pt>
                <c:pt idx="6127">
                  <c:v> 20-07-09 05:53:35</c:v>
                </c:pt>
                <c:pt idx="6128">
                  <c:v> 20-07-09 05:53:40</c:v>
                </c:pt>
                <c:pt idx="6129">
                  <c:v> 20-07-09 05:53:45</c:v>
                </c:pt>
                <c:pt idx="6130">
                  <c:v> 20-07-09 05:53:50</c:v>
                </c:pt>
                <c:pt idx="6131">
                  <c:v> 20-07-09 05:53:55</c:v>
                </c:pt>
                <c:pt idx="6132">
                  <c:v> 20-07-09 05:54:00</c:v>
                </c:pt>
                <c:pt idx="6133">
                  <c:v> 20-07-09 05:54:05</c:v>
                </c:pt>
                <c:pt idx="6134">
                  <c:v> 20-07-09 05:54:10</c:v>
                </c:pt>
                <c:pt idx="6135">
                  <c:v> 20-07-09 05:54:15</c:v>
                </c:pt>
                <c:pt idx="6136">
                  <c:v> 20-07-09 05:54:20</c:v>
                </c:pt>
                <c:pt idx="6137">
                  <c:v> 20-07-09 05:54:25</c:v>
                </c:pt>
                <c:pt idx="6138">
                  <c:v> 20-07-09 05:54:30</c:v>
                </c:pt>
                <c:pt idx="6139">
                  <c:v> 20-07-09 05:54:35</c:v>
                </c:pt>
                <c:pt idx="6140">
                  <c:v> 20-07-09 05:54:40</c:v>
                </c:pt>
                <c:pt idx="6141">
                  <c:v> 20-07-09 05:54:45</c:v>
                </c:pt>
                <c:pt idx="6142">
                  <c:v> 20-07-09 05:54:50</c:v>
                </c:pt>
                <c:pt idx="6143">
                  <c:v> 20-07-09 05:54:55</c:v>
                </c:pt>
                <c:pt idx="6144">
                  <c:v> 20-07-09 05:55:00</c:v>
                </c:pt>
                <c:pt idx="6145">
                  <c:v> 20-07-09 05:55:05</c:v>
                </c:pt>
                <c:pt idx="6146">
                  <c:v> 20-07-09 05:55:10</c:v>
                </c:pt>
                <c:pt idx="6147">
                  <c:v> 20-07-09 05:55:15</c:v>
                </c:pt>
                <c:pt idx="6148">
                  <c:v> 20-07-09 05:55:20</c:v>
                </c:pt>
                <c:pt idx="6149">
                  <c:v> 20-07-09 05:55:25</c:v>
                </c:pt>
                <c:pt idx="6150">
                  <c:v> 20-07-09 05:55:30</c:v>
                </c:pt>
                <c:pt idx="6151">
                  <c:v> 20-07-09 05:55:35</c:v>
                </c:pt>
                <c:pt idx="6152">
                  <c:v> 20-07-09 05:55:40</c:v>
                </c:pt>
                <c:pt idx="6153">
                  <c:v> 20-07-09 05:55:45</c:v>
                </c:pt>
                <c:pt idx="6154">
                  <c:v> 20-07-09 05:55:50</c:v>
                </c:pt>
                <c:pt idx="6155">
                  <c:v> 20-07-09 05:55:55</c:v>
                </c:pt>
                <c:pt idx="6156">
                  <c:v> 20-07-09 05:56:00</c:v>
                </c:pt>
                <c:pt idx="6157">
                  <c:v> 20-07-09 05:56:05</c:v>
                </c:pt>
                <c:pt idx="6158">
                  <c:v> 20-07-09 05:56:10</c:v>
                </c:pt>
                <c:pt idx="6159">
                  <c:v> 20-07-09 05:56:15</c:v>
                </c:pt>
                <c:pt idx="6160">
                  <c:v> 20-07-09 05:56:20</c:v>
                </c:pt>
                <c:pt idx="6161">
                  <c:v> 20-07-09 05:56:25</c:v>
                </c:pt>
                <c:pt idx="6162">
                  <c:v> 20-07-09 05:56:30</c:v>
                </c:pt>
                <c:pt idx="6163">
                  <c:v> 20-07-09 05:56:35</c:v>
                </c:pt>
                <c:pt idx="6164">
                  <c:v> 20-07-09 05:56:40</c:v>
                </c:pt>
                <c:pt idx="6165">
                  <c:v> 20-07-09 05:56:45</c:v>
                </c:pt>
                <c:pt idx="6166">
                  <c:v> 20-07-09 05:56:50</c:v>
                </c:pt>
                <c:pt idx="6167">
                  <c:v> 20-07-09 05:56:55</c:v>
                </c:pt>
                <c:pt idx="6168">
                  <c:v> 20-07-09 05:57:00</c:v>
                </c:pt>
                <c:pt idx="6169">
                  <c:v> 20-07-09 05:57:05</c:v>
                </c:pt>
                <c:pt idx="6170">
                  <c:v> 20-07-09 05:57:10</c:v>
                </c:pt>
                <c:pt idx="6171">
                  <c:v> 20-07-09 05:57:15</c:v>
                </c:pt>
                <c:pt idx="6172">
                  <c:v> 20-07-09 05:57:20</c:v>
                </c:pt>
                <c:pt idx="6173">
                  <c:v> 20-07-09 05:57:25</c:v>
                </c:pt>
                <c:pt idx="6174">
                  <c:v> 20-07-09 05:57:30</c:v>
                </c:pt>
                <c:pt idx="6175">
                  <c:v> 20-07-09 05:57:35</c:v>
                </c:pt>
                <c:pt idx="6176">
                  <c:v> 20-07-09 05:57:40</c:v>
                </c:pt>
                <c:pt idx="6177">
                  <c:v> 20-07-09 05:57:45</c:v>
                </c:pt>
                <c:pt idx="6178">
                  <c:v> 20-07-09 05:57:50</c:v>
                </c:pt>
                <c:pt idx="6179">
                  <c:v> 20-07-09 05:57:55</c:v>
                </c:pt>
                <c:pt idx="6180">
                  <c:v> 20-07-09 05:58:00</c:v>
                </c:pt>
                <c:pt idx="6181">
                  <c:v> 20-07-09 05:58:05</c:v>
                </c:pt>
                <c:pt idx="6182">
                  <c:v> 20-07-09 05:58:10</c:v>
                </c:pt>
                <c:pt idx="6183">
                  <c:v> 20-07-09 05:58:15</c:v>
                </c:pt>
                <c:pt idx="6184">
                  <c:v> 20-07-09 05:58:20</c:v>
                </c:pt>
                <c:pt idx="6185">
                  <c:v> 20-07-09 05:58:25</c:v>
                </c:pt>
                <c:pt idx="6186">
                  <c:v> 20-07-09 05:58:30</c:v>
                </c:pt>
                <c:pt idx="6187">
                  <c:v> 20-07-09 05:58:35</c:v>
                </c:pt>
                <c:pt idx="6188">
                  <c:v> 20-07-09 05:58:40</c:v>
                </c:pt>
                <c:pt idx="6189">
                  <c:v> 20-07-09 05:58:45</c:v>
                </c:pt>
                <c:pt idx="6190">
                  <c:v> 20-07-09 05:58:50</c:v>
                </c:pt>
                <c:pt idx="6191">
                  <c:v> 20-07-09 05:58:55</c:v>
                </c:pt>
                <c:pt idx="6192">
                  <c:v> 20-07-09 05:59:00</c:v>
                </c:pt>
                <c:pt idx="6193">
                  <c:v> 20-07-09 05:59:05</c:v>
                </c:pt>
                <c:pt idx="6194">
                  <c:v> 20-07-09 05:59:10</c:v>
                </c:pt>
                <c:pt idx="6195">
                  <c:v> 20-07-09 05:59:15</c:v>
                </c:pt>
                <c:pt idx="6196">
                  <c:v> 20-07-09 05:59:20</c:v>
                </c:pt>
                <c:pt idx="6197">
                  <c:v> 20-07-09 05:59:25</c:v>
                </c:pt>
                <c:pt idx="6198">
                  <c:v> 20-07-09 05:59:30</c:v>
                </c:pt>
                <c:pt idx="6199">
                  <c:v> 20-07-09 05:59:35</c:v>
                </c:pt>
                <c:pt idx="6200">
                  <c:v> 20-07-09 05:59:40</c:v>
                </c:pt>
                <c:pt idx="6201">
                  <c:v> 20-07-09 05:59:45</c:v>
                </c:pt>
                <c:pt idx="6202">
                  <c:v> 20-07-09 05:59:50</c:v>
                </c:pt>
                <c:pt idx="6203">
                  <c:v> 20-07-09 05:59:55</c:v>
                </c:pt>
                <c:pt idx="6204">
                  <c:v> 20-07-09 06:00:00</c:v>
                </c:pt>
                <c:pt idx="6205">
                  <c:v> 20-07-09 06:00:05</c:v>
                </c:pt>
                <c:pt idx="6206">
                  <c:v> 20-07-09 06:00:10</c:v>
                </c:pt>
                <c:pt idx="6207">
                  <c:v> 20-07-09 06:00:15</c:v>
                </c:pt>
                <c:pt idx="6208">
                  <c:v> 20-07-09 06:00:20</c:v>
                </c:pt>
                <c:pt idx="6209">
                  <c:v> 20-07-09 06:00:25</c:v>
                </c:pt>
                <c:pt idx="6210">
                  <c:v> 20-07-09 06:00:30</c:v>
                </c:pt>
                <c:pt idx="6211">
                  <c:v> 20-07-09 06:00:35</c:v>
                </c:pt>
                <c:pt idx="6212">
                  <c:v> 20-07-09 06:00:40</c:v>
                </c:pt>
                <c:pt idx="6213">
                  <c:v> 20-07-09 06:00:45</c:v>
                </c:pt>
                <c:pt idx="6214">
                  <c:v> 20-07-09 06:00:50</c:v>
                </c:pt>
                <c:pt idx="6215">
                  <c:v> 20-07-09 06:00:55</c:v>
                </c:pt>
                <c:pt idx="6216">
                  <c:v> 20-07-09 06:01:00</c:v>
                </c:pt>
                <c:pt idx="6217">
                  <c:v> 20-07-09 06:01:05</c:v>
                </c:pt>
                <c:pt idx="6218">
                  <c:v> 20-07-09 06:01:10</c:v>
                </c:pt>
                <c:pt idx="6219">
                  <c:v> 20-07-09 06:01:15</c:v>
                </c:pt>
                <c:pt idx="6220">
                  <c:v> 20-07-09 06:01:20</c:v>
                </c:pt>
                <c:pt idx="6221">
                  <c:v> 20-07-09 06:01:25</c:v>
                </c:pt>
                <c:pt idx="6222">
                  <c:v> 20-07-09 06:01:30</c:v>
                </c:pt>
                <c:pt idx="6223">
                  <c:v> 20-07-09 06:01:35</c:v>
                </c:pt>
                <c:pt idx="6224">
                  <c:v> 20-07-09 06:01:40</c:v>
                </c:pt>
                <c:pt idx="6225">
                  <c:v> 20-07-09 06:01:45</c:v>
                </c:pt>
                <c:pt idx="6226">
                  <c:v> 20-07-09 06:01:50</c:v>
                </c:pt>
                <c:pt idx="6227">
                  <c:v> 20-07-09 06:01:55</c:v>
                </c:pt>
                <c:pt idx="6228">
                  <c:v> 20-07-09 06:02:00</c:v>
                </c:pt>
                <c:pt idx="6229">
                  <c:v> 20-07-09 06:02:05</c:v>
                </c:pt>
                <c:pt idx="6230">
                  <c:v> 20-07-09 06:02:10</c:v>
                </c:pt>
                <c:pt idx="6231">
                  <c:v> 20-07-09 06:02:15</c:v>
                </c:pt>
                <c:pt idx="6232">
                  <c:v> 20-07-09 06:02:20</c:v>
                </c:pt>
                <c:pt idx="6233">
                  <c:v> 20-07-09 06:02:25</c:v>
                </c:pt>
                <c:pt idx="6234">
                  <c:v> 20-07-09 06:02:30</c:v>
                </c:pt>
                <c:pt idx="6235">
                  <c:v> 20-07-09 06:02:35</c:v>
                </c:pt>
                <c:pt idx="6236">
                  <c:v> 20-07-09 06:02:40</c:v>
                </c:pt>
                <c:pt idx="6237">
                  <c:v> 20-07-09 06:02:45</c:v>
                </c:pt>
                <c:pt idx="6238">
                  <c:v> 20-07-09 06:02:50</c:v>
                </c:pt>
                <c:pt idx="6239">
                  <c:v> 20-07-09 06:02:55</c:v>
                </c:pt>
                <c:pt idx="6240">
                  <c:v> 20-07-09 06:03:00</c:v>
                </c:pt>
                <c:pt idx="6241">
                  <c:v> 20-07-09 06:03:05</c:v>
                </c:pt>
                <c:pt idx="6242">
                  <c:v> 20-07-09 06:03:10</c:v>
                </c:pt>
                <c:pt idx="6243">
                  <c:v> 20-07-09 06:03:15</c:v>
                </c:pt>
                <c:pt idx="6244">
                  <c:v> 20-07-09 06:03:20</c:v>
                </c:pt>
                <c:pt idx="6245">
                  <c:v> 20-07-09 06:03:25</c:v>
                </c:pt>
                <c:pt idx="6246">
                  <c:v> 20-07-09 06:03:30</c:v>
                </c:pt>
                <c:pt idx="6247">
                  <c:v> 20-07-09 06:03:35</c:v>
                </c:pt>
                <c:pt idx="6248">
                  <c:v> 20-07-09 06:03:40</c:v>
                </c:pt>
                <c:pt idx="6249">
                  <c:v> 20-07-09 06:03:45</c:v>
                </c:pt>
                <c:pt idx="6250">
                  <c:v> 20-07-09 06:03:50</c:v>
                </c:pt>
                <c:pt idx="6251">
                  <c:v> 20-07-09 06:03:55</c:v>
                </c:pt>
                <c:pt idx="6252">
                  <c:v> 20-07-09 06:04:00</c:v>
                </c:pt>
                <c:pt idx="6253">
                  <c:v> 20-07-09 06:04:05</c:v>
                </c:pt>
                <c:pt idx="6254">
                  <c:v> 20-07-09 06:04:10</c:v>
                </c:pt>
                <c:pt idx="6255">
                  <c:v> 20-07-09 06:04:15</c:v>
                </c:pt>
                <c:pt idx="6256">
                  <c:v> 20-07-09 06:04:20</c:v>
                </c:pt>
                <c:pt idx="6257">
                  <c:v> 20-07-09 06:04:25</c:v>
                </c:pt>
                <c:pt idx="6258">
                  <c:v> 20-07-09 06:04:30</c:v>
                </c:pt>
                <c:pt idx="6259">
                  <c:v> 20-07-09 06:04:35</c:v>
                </c:pt>
                <c:pt idx="6260">
                  <c:v> 20-07-09 06:04:40</c:v>
                </c:pt>
                <c:pt idx="6261">
                  <c:v> 20-07-09 06:04:45</c:v>
                </c:pt>
                <c:pt idx="6262">
                  <c:v> 20-07-09 06:04:50</c:v>
                </c:pt>
                <c:pt idx="6263">
                  <c:v> 20-07-09 06:04:55</c:v>
                </c:pt>
                <c:pt idx="6264">
                  <c:v> 20-07-09 06:05:00</c:v>
                </c:pt>
                <c:pt idx="6265">
                  <c:v> 20-07-09 06:05:05</c:v>
                </c:pt>
                <c:pt idx="6266">
                  <c:v> 20-07-09 06:05:10</c:v>
                </c:pt>
                <c:pt idx="6267">
                  <c:v> 20-07-09 06:05:15</c:v>
                </c:pt>
                <c:pt idx="6268">
                  <c:v> 20-07-09 06:05:20</c:v>
                </c:pt>
                <c:pt idx="6269">
                  <c:v> 20-07-09 06:05:25</c:v>
                </c:pt>
                <c:pt idx="6270">
                  <c:v> 20-07-09 06:05:30</c:v>
                </c:pt>
                <c:pt idx="6271">
                  <c:v> 20-07-09 06:05:35</c:v>
                </c:pt>
                <c:pt idx="6272">
                  <c:v> 20-07-09 06:05:40</c:v>
                </c:pt>
                <c:pt idx="6273">
                  <c:v> 20-07-09 06:05:45</c:v>
                </c:pt>
                <c:pt idx="6274">
                  <c:v> 20-07-09 06:05:50</c:v>
                </c:pt>
                <c:pt idx="6275">
                  <c:v> 20-07-09 06:05:55</c:v>
                </c:pt>
                <c:pt idx="6276">
                  <c:v> 20-07-09 06:06:00</c:v>
                </c:pt>
                <c:pt idx="6277">
                  <c:v> 20-07-09 06:06:05</c:v>
                </c:pt>
                <c:pt idx="6278">
                  <c:v> 20-07-09 06:06:10</c:v>
                </c:pt>
                <c:pt idx="6279">
                  <c:v> 20-07-09 06:06:15</c:v>
                </c:pt>
                <c:pt idx="6280">
                  <c:v> 20-07-09 06:06:20</c:v>
                </c:pt>
                <c:pt idx="6281">
                  <c:v> 20-07-09 06:06:25</c:v>
                </c:pt>
                <c:pt idx="6282">
                  <c:v> 20-07-09 06:06:30</c:v>
                </c:pt>
                <c:pt idx="6283">
                  <c:v> 20-07-09 06:06:35</c:v>
                </c:pt>
                <c:pt idx="6284">
                  <c:v> 20-07-09 06:06:40</c:v>
                </c:pt>
                <c:pt idx="6285">
                  <c:v> 20-07-09 06:06:45</c:v>
                </c:pt>
                <c:pt idx="6286">
                  <c:v> 20-07-09 06:06:50</c:v>
                </c:pt>
                <c:pt idx="6287">
                  <c:v> 20-07-09 06:06:55</c:v>
                </c:pt>
                <c:pt idx="6288">
                  <c:v> 20-07-09 06:07:00</c:v>
                </c:pt>
                <c:pt idx="6289">
                  <c:v> 20-07-09 06:07:05</c:v>
                </c:pt>
                <c:pt idx="6290">
                  <c:v> 20-07-09 06:07:10</c:v>
                </c:pt>
                <c:pt idx="6291">
                  <c:v> 20-07-09 06:07:15</c:v>
                </c:pt>
                <c:pt idx="6292">
                  <c:v> 20-07-09 06:07:20</c:v>
                </c:pt>
                <c:pt idx="6293">
                  <c:v> 20-07-09 06:07:25</c:v>
                </c:pt>
                <c:pt idx="6294">
                  <c:v> 20-07-09 06:07:30</c:v>
                </c:pt>
                <c:pt idx="6295">
                  <c:v> 20-07-09 06:07:35</c:v>
                </c:pt>
                <c:pt idx="6296">
                  <c:v> 20-07-09 06:07:40</c:v>
                </c:pt>
                <c:pt idx="6297">
                  <c:v> 20-07-09 06:07:45</c:v>
                </c:pt>
                <c:pt idx="6298">
                  <c:v> 20-07-09 06:07:50</c:v>
                </c:pt>
                <c:pt idx="6299">
                  <c:v> 20-07-09 06:07:55</c:v>
                </c:pt>
                <c:pt idx="6300">
                  <c:v> 20-07-09 06:08:00</c:v>
                </c:pt>
                <c:pt idx="6301">
                  <c:v> 20-07-09 06:08:05</c:v>
                </c:pt>
                <c:pt idx="6302">
                  <c:v> 20-07-09 06:08:10</c:v>
                </c:pt>
                <c:pt idx="6303">
                  <c:v> 20-07-09 06:08:15</c:v>
                </c:pt>
                <c:pt idx="6304">
                  <c:v> 20-07-09 06:08:20</c:v>
                </c:pt>
                <c:pt idx="6305">
                  <c:v> 20-07-09 06:08:25</c:v>
                </c:pt>
                <c:pt idx="6306">
                  <c:v> 20-07-09 06:08:30</c:v>
                </c:pt>
                <c:pt idx="6307">
                  <c:v> 20-07-09 06:08:35</c:v>
                </c:pt>
                <c:pt idx="6308">
                  <c:v> 20-07-09 06:08:40</c:v>
                </c:pt>
                <c:pt idx="6309">
                  <c:v> 20-07-09 06:08:45</c:v>
                </c:pt>
                <c:pt idx="6310">
                  <c:v> 20-07-09 06:08:50</c:v>
                </c:pt>
                <c:pt idx="6311">
                  <c:v> 20-07-09 06:08:55</c:v>
                </c:pt>
                <c:pt idx="6312">
                  <c:v> 20-07-09 06:09:00</c:v>
                </c:pt>
                <c:pt idx="6313">
                  <c:v> 20-07-09 06:09:05</c:v>
                </c:pt>
                <c:pt idx="6314">
                  <c:v> 20-07-09 06:09:10</c:v>
                </c:pt>
                <c:pt idx="6315">
                  <c:v> 20-07-09 06:09:15</c:v>
                </c:pt>
                <c:pt idx="6316">
                  <c:v> 20-07-09 06:09:20</c:v>
                </c:pt>
                <c:pt idx="6317">
                  <c:v> 20-07-09 06:09:25</c:v>
                </c:pt>
                <c:pt idx="6318">
                  <c:v> 20-07-09 06:09:30</c:v>
                </c:pt>
                <c:pt idx="6319">
                  <c:v> 20-07-09 06:09:35</c:v>
                </c:pt>
                <c:pt idx="6320">
                  <c:v> 20-07-09 06:09:40</c:v>
                </c:pt>
                <c:pt idx="6321">
                  <c:v> 20-07-09 06:09:45</c:v>
                </c:pt>
                <c:pt idx="6322">
                  <c:v> 20-07-09 06:09:50</c:v>
                </c:pt>
                <c:pt idx="6323">
                  <c:v> 20-07-09 06:09:55</c:v>
                </c:pt>
                <c:pt idx="6324">
                  <c:v> 20-07-09 06:10:00</c:v>
                </c:pt>
                <c:pt idx="6325">
                  <c:v> 20-07-09 06:10:05</c:v>
                </c:pt>
                <c:pt idx="6326">
                  <c:v> 20-07-09 06:10:10</c:v>
                </c:pt>
                <c:pt idx="6327">
                  <c:v> 20-07-09 06:10:15</c:v>
                </c:pt>
                <c:pt idx="6328">
                  <c:v> 20-07-09 06:10:20</c:v>
                </c:pt>
                <c:pt idx="6329">
                  <c:v> 20-07-09 06:10:25</c:v>
                </c:pt>
                <c:pt idx="6330">
                  <c:v> 20-07-09 06:10:30</c:v>
                </c:pt>
                <c:pt idx="6331">
                  <c:v> 20-07-09 06:10:35</c:v>
                </c:pt>
                <c:pt idx="6332">
                  <c:v> 20-07-09 06:10:40</c:v>
                </c:pt>
                <c:pt idx="6333">
                  <c:v> 20-07-09 06:10:45</c:v>
                </c:pt>
                <c:pt idx="6334">
                  <c:v> 20-07-09 06:10:50</c:v>
                </c:pt>
                <c:pt idx="6335">
                  <c:v> 20-07-09 06:10:55</c:v>
                </c:pt>
                <c:pt idx="6336">
                  <c:v> 20-07-09 06:11:00</c:v>
                </c:pt>
                <c:pt idx="6337">
                  <c:v> 20-07-09 06:11:05</c:v>
                </c:pt>
                <c:pt idx="6338">
                  <c:v> 20-07-09 06:11:10</c:v>
                </c:pt>
                <c:pt idx="6339">
                  <c:v> 20-07-09 06:11:15</c:v>
                </c:pt>
                <c:pt idx="6340">
                  <c:v> 20-07-09 06:11:20</c:v>
                </c:pt>
                <c:pt idx="6341">
                  <c:v> 20-07-09 06:11:25</c:v>
                </c:pt>
                <c:pt idx="6342">
                  <c:v> 20-07-09 06:11:30</c:v>
                </c:pt>
                <c:pt idx="6343">
                  <c:v> 20-07-09 06:11:35</c:v>
                </c:pt>
                <c:pt idx="6344">
                  <c:v> 20-07-09 06:11:40</c:v>
                </c:pt>
                <c:pt idx="6345">
                  <c:v> 20-07-09 06:11:45</c:v>
                </c:pt>
                <c:pt idx="6346">
                  <c:v> 20-07-09 06:11:50</c:v>
                </c:pt>
                <c:pt idx="6347">
                  <c:v> 20-07-09 06:11:55</c:v>
                </c:pt>
                <c:pt idx="6348">
                  <c:v> 20-07-09 06:12:00</c:v>
                </c:pt>
                <c:pt idx="6349">
                  <c:v> 20-07-09 06:12:05</c:v>
                </c:pt>
                <c:pt idx="6350">
                  <c:v> 20-07-09 06:12:10</c:v>
                </c:pt>
                <c:pt idx="6351">
                  <c:v> 20-07-09 06:12:15</c:v>
                </c:pt>
                <c:pt idx="6352">
                  <c:v> 20-07-09 06:12:20</c:v>
                </c:pt>
                <c:pt idx="6353">
                  <c:v> 20-07-09 06:12:25</c:v>
                </c:pt>
                <c:pt idx="6354">
                  <c:v> 20-07-09 06:12:30</c:v>
                </c:pt>
                <c:pt idx="6355">
                  <c:v> 20-07-09 06:12:35</c:v>
                </c:pt>
                <c:pt idx="6356">
                  <c:v> 20-07-09 06:12:40</c:v>
                </c:pt>
                <c:pt idx="6357">
                  <c:v> 20-07-09 06:12:45</c:v>
                </c:pt>
                <c:pt idx="6358">
                  <c:v> 20-07-09 06:12:50</c:v>
                </c:pt>
                <c:pt idx="6359">
                  <c:v> 20-07-09 06:12:55</c:v>
                </c:pt>
                <c:pt idx="6360">
                  <c:v> 20-07-09 06:13:00</c:v>
                </c:pt>
                <c:pt idx="6361">
                  <c:v> 20-07-09 06:13:05</c:v>
                </c:pt>
                <c:pt idx="6362">
                  <c:v> 20-07-09 06:13:10</c:v>
                </c:pt>
                <c:pt idx="6363">
                  <c:v> 20-07-09 06:13:15</c:v>
                </c:pt>
                <c:pt idx="6364">
                  <c:v> 20-07-09 06:13:20</c:v>
                </c:pt>
                <c:pt idx="6365">
                  <c:v> 20-07-09 06:13:25</c:v>
                </c:pt>
                <c:pt idx="6366">
                  <c:v> 20-07-09 06:13:30</c:v>
                </c:pt>
                <c:pt idx="6367">
                  <c:v> 20-07-09 06:13:35</c:v>
                </c:pt>
                <c:pt idx="6368">
                  <c:v> 20-07-09 06:13:40</c:v>
                </c:pt>
                <c:pt idx="6369">
                  <c:v> 20-07-09 06:13:45</c:v>
                </c:pt>
                <c:pt idx="6370">
                  <c:v> 20-07-09 06:13:50</c:v>
                </c:pt>
                <c:pt idx="6371">
                  <c:v> 20-07-09 06:13:55</c:v>
                </c:pt>
                <c:pt idx="6372">
                  <c:v> 20-07-09 06:14:00</c:v>
                </c:pt>
                <c:pt idx="6373">
                  <c:v> 20-07-09 06:14:05</c:v>
                </c:pt>
                <c:pt idx="6374">
                  <c:v> 20-07-09 06:14:10</c:v>
                </c:pt>
                <c:pt idx="6375">
                  <c:v> 20-07-09 06:14:15</c:v>
                </c:pt>
                <c:pt idx="6376">
                  <c:v> 20-07-09 06:14:20</c:v>
                </c:pt>
                <c:pt idx="6377">
                  <c:v> 20-07-09 06:14:25</c:v>
                </c:pt>
                <c:pt idx="6378">
                  <c:v> 20-07-09 06:14:30</c:v>
                </c:pt>
                <c:pt idx="6379">
                  <c:v> 20-07-09 06:14:35</c:v>
                </c:pt>
                <c:pt idx="6380">
                  <c:v> 20-07-09 06:14:40</c:v>
                </c:pt>
                <c:pt idx="6381">
                  <c:v> 20-07-09 06:14:45</c:v>
                </c:pt>
                <c:pt idx="6382">
                  <c:v> 20-07-09 06:14:50</c:v>
                </c:pt>
                <c:pt idx="6383">
                  <c:v> 20-07-09 06:14:55</c:v>
                </c:pt>
                <c:pt idx="6384">
                  <c:v> 20-07-09 06:15:00</c:v>
                </c:pt>
                <c:pt idx="6385">
                  <c:v> 20-07-09 06:15:05</c:v>
                </c:pt>
                <c:pt idx="6386">
                  <c:v> 20-07-09 06:15:10</c:v>
                </c:pt>
                <c:pt idx="6387">
                  <c:v> 20-07-09 06:15:15</c:v>
                </c:pt>
                <c:pt idx="6388">
                  <c:v> 20-07-09 06:15:20</c:v>
                </c:pt>
                <c:pt idx="6389">
                  <c:v> 20-07-09 06:15:25</c:v>
                </c:pt>
                <c:pt idx="6390">
                  <c:v> 20-07-09 06:15:30</c:v>
                </c:pt>
                <c:pt idx="6391">
                  <c:v> 20-07-09 06:15:35</c:v>
                </c:pt>
                <c:pt idx="6392">
                  <c:v> 20-07-09 06:15:40</c:v>
                </c:pt>
                <c:pt idx="6393">
                  <c:v> 20-07-09 06:15:45</c:v>
                </c:pt>
                <c:pt idx="6394">
                  <c:v> 20-07-09 06:15:50</c:v>
                </c:pt>
                <c:pt idx="6395">
                  <c:v> 20-07-09 06:15:55</c:v>
                </c:pt>
                <c:pt idx="6396">
                  <c:v> 20-07-09 06:16:00</c:v>
                </c:pt>
                <c:pt idx="6397">
                  <c:v> 20-07-09 06:16:05</c:v>
                </c:pt>
                <c:pt idx="6398">
                  <c:v> 20-07-09 06:16:10</c:v>
                </c:pt>
                <c:pt idx="6399">
                  <c:v> 20-07-09 06:16:15</c:v>
                </c:pt>
                <c:pt idx="6400">
                  <c:v> 20-07-09 06:16:20</c:v>
                </c:pt>
                <c:pt idx="6401">
                  <c:v> 20-07-09 06:16:25</c:v>
                </c:pt>
                <c:pt idx="6402">
                  <c:v> 20-07-09 06:16:30</c:v>
                </c:pt>
                <c:pt idx="6403">
                  <c:v> 20-07-09 06:16:35</c:v>
                </c:pt>
                <c:pt idx="6404">
                  <c:v> 20-07-09 06:16:40</c:v>
                </c:pt>
                <c:pt idx="6405">
                  <c:v> 20-07-09 06:16:45</c:v>
                </c:pt>
                <c:pt idx="6406">
                  <c:v> 20-07-09 06:16:50</c:v>
                </c:pt>
                <c:pt idx="6407">
                  <c:v> 20-07-09 06:16:55</c:v>
                </c:pt>
                <c:pt idx="6408">
                  <c:v> 20-07-09 06:17:00</c:v>
                </c:pt>
                <c:pt idx="6409">
                  <c:v> 20-07-09 06:17:05</c:v>
                </c:pt>
                <c:pt idx="6410">
                  <c:v> 20-07-09 06:17:10</c:v>
                </c:pt>
                <c:pt idx="6411">
                  <c:v> 20-07-09 06:17:15</c:v>
                </c:pt>
                <c:pt idx="6412">
                  <c:v> 20-07-09 06:17:20</c:v>
                </c:pt>
                <c:pt idx="6413">
                  <c:v> 20-07-09 06:17:25</c:v>
                </c:pt>
                <c:pt idx="6414">
                  <c:v> 20-07-09 06:17:30</c:v>
                </c:pt>
                <c:pt idx="6415">
                  <c:v> 20-07-09 06:17:35</c:v>
                </c:pt>
                <c:pt idx="6416">
                  <c:v> 20-07-09 06:17:40</c:v>
                </c:pt>
                <c:pt idx="6417">
                  <c:v> 20-07-09 06:17:45</c:v>
                </c:pt>
                <c:pt idx="6418">
                  <c:v> 20-07-09 06:17:50</c:v>
                </c:pt>
                <c:pt idx="6419">
                  <c:v> 20-07-09 06:17:55</c:v>
                </c:pt>
                <c:pt idx="6420">
                  <c:v> 20-07-09 06:18:00</c:v>
                </c:pt>
                <c:pt idx="6421">
                  <c:v> 20-07-09 06:18:05</c:v>
                </c:pt>
                <c:pt idx="6422">
                  <c:v> 20-07-09 06:18:10</c:v>
                </c:pt>
                <c:pt idx="6423">
                  <c:v> 20-07-09 06:18:15</c:v>
                </c:pt>
                <c:pt idx="6424">
                  <c:v> 20-07-09 06:18:20</c:v>
                </c:pt>
                <c:pt idx="6425">
                  <c:v> 20-07-09 06:18:25</c:v>
                </c:pt>
                <c:pt idx="6426">
                  <c:v> 20-07-09 06:18:30</c:v>
                </c:pt>
                <c:pt idx="6427">
                  <c:v> 20-07-09 06:18:35</c:v>
                </c:pt>
                <c:pt idx="6428">
                  <c:v> 20-07-09 06:18:40</c:v>
                </c:pt>
                <c:pt idx="6429">
                  <c:v> 20-07-09 06:18:45</c:v>
                </c:pt>
                <c:pt idx="6430">
                  <c:v> 20-07-09 06:18:50</c:v>
                </c:pt>
                <c:pt idx="6431">
                  <c:v> 20-07-09 06:18:55</c:v>
                </c:pt>
                <c:pt idx="6432">
                  <c:v> 20-07-09 06:19:00</c:v>
                </c:pt>
                <c:pt idx="6433">
                  <c:v> 20-07-09 06:19:05</c:v>
                </c:pt>
                <c:pt idx="6434">
                  <c:v> 20-07-09 06:19:10</c:v>
                </c:pt>
                <c:pt idx="6435">
                  <c:v> 20-07-09 06:19:15</c:v>
                </c:pt>
                <c:pt idx="6436">
                  <c:v> 20-07-09 06:19:20</c:v>
                </c:pt>
                <c:pt idx="6437">
                  <c:v> 20-07-09 06:19:25</c:v>
                </c:pt>
                <c:pt idx="6438">
                  <c:v> 20-07-09 06:19:30</c:v>
                </c:pt>
                <c:pt idx="6439">
                  <c:v> 20-07-09 06:19:35</c:v>
                </c:pt>
                <c:pt idx="6440">
                  <c:v> 20-07-09 06:19:40</c:v>
                </c:pt>
                <c:pt idx="6441">
                  <c:v> 20-07-09 06:19:45</c:v>
                </c:pt>
                <c:pt idx="6442">
                  <c:v> 20-07-09 06:19:50</c:v>
                </c:pt>
                <c:pt idx="6443">
                  <c:v> 20-07-09 06:19:55</c:v>
                </c:pt>
                <c:pt idx="6444">
                  <c:v> 20-07-09 06:20:00</c:v>
                </c:pt>
                <c:pt idx="6445">
                  <c:v> 20-07-09 06:20:05</c:v>
                </c:pt>
                <c:pt idx="6446">
                  <c:v> 20-07-09 06:20:10</c:v>
                </c:pt>
                <c:pt idx="6447">
                  <c:v> 20-07-09 06:20:15</c:v>
                </c:pt>
                <c:pt idx="6448">
                  <c:v> 20-07-09 06:20:20</c:v>
                </c:pt>
                <c:pt idx="6449">
                  <c:v> 20-07-09 06:20:25</c:v>
                </c:pt>
                <c:pt idx="6450">
                  <c:v> 20-07-09 06:20:30</c:v>
                </c:pt>
                <c:pt idx="6451">
                  <c:v> 20-07-09 06:20:35</c:v>
                </c:pt>
                <c:pt idx="6452">
                  <c:v> 20-07-09 06:20:40</c:v>
                </c:pt>
                <c:pt idx="6453">
                  <c:v> 20-07-09 06:20:45</c:v>
                </c:pt>
                <c:pt idx="6454">
                  <c:v> 20-07-09 06:20:50</c:v>
                </c:pt>
                <c:pt idx="6455">
                  <c:v> 20-07-09 06:20:55</c:v>
                </c:pt>
                <c:pt idx="6456">
                  <c:v> 20-07-09 06:21:00</c:v>
                </c:pt>
                <c:pt idx="6457">
                  <c:v> 20-07-09 06:21:05</c:v>
                </c:pt>
                <c:pt idx="6458">
                  <c:v> 20-07-09 06:21:10</c:v>
                </c:pt>
                <c:pt idx="6459">
                  <c:v> 20-07-09 06:21:15</c:v>
                </c:pt>
                <c:pt idx="6460">
                  <c:v> 20-07-09 06:21:20</c:v>
                </c:pt>
                <c:pt idx="6461">
                  <c:v> 20-07-09 06:21:25</c:v>
                </c:pt>
                <c:pt idx="6462">
                  <c:v> 20-07-09 06:21:30</c:v>
                </c:pt>
                <c:pt idx="6463">
                  <c:v> 20-07-09 06:21:35</c:v>
                </c:pt>
                <c:pt idx="6464">
                  <c:v> 20-07-09 06:21:40</c:v>
                </c:pt>
                <c:pt idx="6465">
                  <c:v> 20-07-09 06:21:45</c:v>
                </c:pt>
                <c:pt idx="6466">
                  <c:v> 20-07-09 06:21:50</c:v>
                </c:pt>
                <c:pt idx="6467">
                  <c:v> 20-07-09 06:21:55</c:v>
                </c:pt>
                <c:pt idx="6468">
                  <c:v> 20-07-09 06:22:00</c:v>
                </c:pt>
                <c:pt idx="6469">
                  <c:v> 20-07-09 06:22:05</c:v>
                </c:pt>
                <c:pt idx="6470">
                  <c:v> 20-07-09 06:22:10</c:v>
                </c:pt>
                <c:pt idx="6471">
                  <c:v> 20-07-09 06:22:15</c:v>
                </c:pt>
                <c:pt idx="6472">
                  <c:v> 20-07-09 06:22:20</c:v>
                </c:pt>
                <c:pt idx="6473">
                  <c:v> 20-07-09 06:22:25</c:v>
                </c:pt>
                <c:pt idx="6474">
                  <c:v> 20-07-09 06:22:30</c:v>
                </c:pt>
                <c:pt idx="6475">
                  <c:v> 20-07-09 06:22:35</c:v>
                </c:pt>
                <c:pt idx="6476">
                  <c:v> 20-07-09 06:22:40</c:v>
                </c:pt>
                <c:pt idx="6477">
                  <c:v> 20-07-09 06:22:45</c:v>
                </c:pt>
                <c:pt idx="6478">
                  <c:v> 20-07-09 06:22:50</c:v>
                </c:pt>
                <c:pt idx="6479">
                  <c:v> 20-07-09 06:22:55</c:v>
                </c:pt>
                <c:pt idx="6480">
                  <c:v> 20-07-09 06:23:00</c:v>
                </c:pt>
                <c:pt idx="6481">
                  <c:v> 20-07-09 06:23:05</c:v>
                </c:pt>
                <c:pt idx="6482">
                  <c:v> 20-07-09 06:23:10</c:v>
                </c:pt>
                <c:pt idx="6483">
                  <c:v> 20-07-09 06:23:15</c:v>
                </c:pt>
                <c:pt idx="6484">
                  <c:v> 20-07-09 06:23:20</c:v>
                </c:pt>
                <c:pt idx="6485">
                  <c:v> 20-07-09 06:23:25</c:v>
                </c:pt>
                <c:pt idx="6486">
                  <c:v> 20-07-09 06:23:30</c:v>
                </c:pt>
                <c:pt idx="6487">
                  <c:v> 20-07-09 06:23:35</c:v>
                </c:pt>
                <c:pt idx="6488">
                  <c:v> 20-07-09 06:23:40</c:v>
                </c:pt>
                <c:pt idx="6489">
                  <c:v> 20-07-09 06:23:45</c:v>
                </c:pt>
                <c:pt idx="6490">
                  <c:v> 20-07-09 06:23:50</c:v>
                </c:pt>
                <c:pt idx="6491">
                  <c:v> 20-07-09 06:23:55</c:v>
                </c:pt>
                <c:pt idx="6492">
                  <c:v> 20-07-09 06:24:00</c:v>
                </c:pt>
                <c:pt idx="6493">
                  <c:v> 20-07-09 06:24:05</c:v>
                </c:pt>
                <c:pt idx="6494">
                  <c:v> 20-07-09 06:24:10</c:v>
                </c:pt>
                <c:pt idx="6495">
                  <c:v> 20-07-09 06:24:15</c:v>
                </c:pt>
                <c:pt idx="6496">
                  <c:v> 20-07-09 06:24:20</c:v>
                </c:pt>
                <c:pt idx="6497">
                  <c:v> 20-07-09 06:24:25</c:v>
                </c:pt>
                <c:pt idx="6498">
                  <c:v> 20-07-09 06:24:30</c:v>
                </c:pt>
                <c:pt idx="6499">
                  <c:v> 20-07-09 06:24:35</c:v>
                </c:pt>
                <c:pt idx="6500">
                  <c:v> 20-07-09 06:24:40</c:v>
                </c:pt>
                <c:pt idx="6501">
                  <c:v> 20-07-09 06:24:45</c:v>
                </c:pt>
                <c:pt idx="6502">
                  <c:v> 20-07-09 06:24:50</c:v>
                </c:pt>
                <c:pt idx="6503">
                  <c:v> 20-07-09 06:24:55</c:v>
                </c:pt>
                <c:pt idx="6504">
                  <c:v> 20-07-09 06:25:00</c:v>
                </c:pt>
                <c:pt idx="6505">
                  <c:v> 20-07-09 06:25:05</c:v>
                </c:pt>
                <c:pt idx="6506">
                  <c:v> 20-07-09 06:25:10</c:v>
                </c:pt>
                <c:pt idx="6507">
                  <c:v> 20-07-09 06:25:15</c:v>
                </c:pt>
                <c:pt idx="6508">
                  <c:v> 20-07-09 06:25:20</c:v>
                </c:pt>
                <c:pt idx="6509">
                  <c:v> 20-07-09 06:25:25</c:v>
                </c:pt>
                <c:pt idx="6510">
                  <c:v> 20-07-09 06:25:30</c:v>
                </c:pt>
                <c:pt idx="6511">
                  <c:v> 20-07-09 06:25:35</c:v>
                </c:pt>
                <c:pt idx="6512">
                  <c:v> 20-07-09 06:25:40</c:v>
                </c:pt>
                <c:pt idx="6513">
                  <c:v> 20-07-09 06:25:45</c:v>
                </c:pt>
                <c:pt idx="6514">
                  <c:v> 20-07-09 06:25:50</c:v>
                </c:pt>
                <c:pt idx="6515">
                  <c:v> 20-07-09 06:25:55</c:v>
                </c:pt>
                <c:pt idx="6516">
                  <c:v> 20-07-09 06:26:00</c:v>
                </c:pt>
                <c:pt idx="6517">
                  <c:v> 20-07-09 06:26:05</c:v>
                </c:pt>
                <c:pt idx="6518">
                  <c:v> 20-07-09 06:26:10</c:v>
                </c:pt>
                <c:pt idx="6519">
                  <c:v> 20-07-09 06:26:15</c:v>
                </c:pt>
                <c:pt idx="6520">
                  <c:v> 20-07-09 06:26:20</c:v>
                </c:pt>
                <c:pt idx="6521">
                  <c:v> 20-07-09 06:26:25</c:v>
                </c:pt>
                <c:pt idx="6522">
                  <c:v> 20-07-09 06:26:30</c:v>
                </c:pt>
                <c:pt idx="6523">
                  <c:v> 20-07-09 06:26:35</c:v>
                </c:pt>
                <c:pt idx="6524">
                  <c:v> 20-07-09 06:26:40</c:v>
                </c:pt>
                <c:pt idx="6525">
                  <c:v> 20-07-09 06:26:45</c:v>
                </c:pt>
                <c:pt idx="6526">
                  <c:v> 20-07-09 06:26:50</c:v>
                </c:pt>
                <c:pt idx="6527">
                  <c:v> 20-07-09 06:26:55</c:v>
                </c:pt>
                <c:pt idx="6528">
                  <c:v> 20-07-09 06:27:00</c:v>
                </c:pt>
                <c:pt idx="6529">
                  <c:v> 20-07-09 06:27:05</c:v>
                </c:pt>
                <c:pt idx="6530">
                  <c:v> 20-07-09 06:27:10</c:v>
                </c:pt>
                <c:pt idx="6531">
                  <c:v> 20-07-09 06:27:15</c:v>
                </c:pt>
                <c:pt idx="6532">
                  <c:v> 20-07-09 06:27:20</c:v>
                </c:pt>
                <c:pt idx="6533">
                  <c:v> 20-07-09 06:27:25</c:v>
                </c:pt>
                <c:pt idx="6534">
                  <c:v> 20-07-09 06:27:30</c:v>
                </c:pt>
                <c:pt idx="6535">
                  <c:v> 20-07-09 06:27:35</c:v>
                </c:pt>
                <c:pt idx="6536">
                  <c:v> 20-07-09 06:27:40</c:v>
                </c:pt>
                <c:pt idx="6537">
                  <c:v> 20-07-09 06:27:45</c:v>
                </c:pt>
                <c:pt idx="6538">
                  <c:v> 20-07-09 06:27:50</c:v>
                </c:pt>
                <c:pt idx="6539">
                  <c:v> 20-07-09 06:27:55</c:v>
                </c:pt>
                <c:pt idx="6540">
                  <c:v> 20-07-09 06:28:00</c:v>
                </c:pt>
                <c:pt idx="6541">
                  <c:v> 20-07-09 06:28:05</c:v>
                </c:pt>
                <c:pt idx="6542">
                  <c:v> 20-07-09 06:28:10</c:v>
                </c:pt>
                <c:pt idx="6543">
                  <c:v> 20-07-09 06:28:15</c:v>
                </c:pt>
                <c:pt idx="6544">
                  <c:v> 20-07-09 06:28:20</c:v>
                </c:pt>
                <c:pt idx="6545">
                  <c:v> 20-07-09 06:28:25</c:v>
                </c:pt>
                <c:pt idx="6546">
                  <c:v> 20-07-09 06:28:30</c:v>
                </c:pt>
                <c:pt idx="6547">
                  <c:v> 20-07-09 06:28:35</c:v>
                </c:pt>
                <c:pt idx="6548">
                  <c:v> 20-07-09 06:28:40</c:v>
                </c:pt>
                <c:pt idx="6549">
                  <c:v> 20-07-09 06:28:45</c:v>
                </c:pt>
                <c:pt idx="6550">
                  <c:v> 20-07-09 06:28:50</c:v>
                </c:pt>
                <c:pt idx="6551">
                  <c:v> 20-07-09 06:28:55</c:v>
                </c:pt>
                <c:pt idx="6552">
                  <c:v> 20-07-09 06:29:00</c:v>
                </c:pt>
                <c:pt idx="6553">
                  <c:v> 20-07-09 06:29:05</c:v>
                </c:pt>
                <c:pt idx="6554">
                  <c:v> 20-07-09 06:29:10</c:v>
                </c:pt>
                <c:pt idx="6555">
                  <c:v> 20-07-09 06:29:15</c:v>
                </c:pt>
                <c:pt idx="6556">
                  <c:v> 20-07-09 06:29:20</c:v>
                </c:pt>
                <c:pt idx="6557">
                  <c:v> 20-07-09 06:29:25</c:v>
                </c:pt>
                <c:pt idx="6558">
                  <c:v> 20-07-09 06:29:30</c:v>
                </c:pt>
                <c:pt idx="6559">
                  <c:v> 20-07-09 06:29:35</c:v>
                </c:pt>
                <c:pt idx="6560">
                  <c:v> 20-07-09 06:29:40</c:v>
                </c:pt>
                <c:pt idx="6561">
                  <c:v> 20-07-09 06:29:45</c:v>
                </c:pt>
                <c:pt idx="6562">
                  <c:v> 20-07-09 06:29:50</c:v>
                </c:pt>
                <c:pt idx="6563">
                  <c:v> 20-07-09 06:29:55</c:v>
                </c:pt>
                <c:pt idx="6564">
                  <c:v> 20-07-09 06:30:00</c:v>
                </c:pt>
                <c:pt idx="6565">
                  <c:v> 20-07-09 06:30:05</c:v>
                </c:pt>
                <c:pt idx="6566">
                  <c:v> 20-07-09 06:30:10</c:v>
                </c:pt>
                <c:pt idx="6567">
                  <c:v> 20-07-09 06:30:15</c:v>
                </c:pt>
                <c:pt idx="6568">
                  <c:v> 20-07-09 06:30:20</c:v>
                </c:pt>
                <c:pt idx="6569">
                  <c:v> 20-07-09 06:30:25</c:v>
                </c:pt>
                <c:pt idx="6570">
                  <c:v> 20-07-09 06:30:30</c:v>
                </c:pt>
                <c:pt idx="6571">
                  <c:v> 20-07-09 06:30:35</c:v>
                </c:pt>
                <c:pt idx="6572">
                  <c:v> 20-07-09 06:30:40</c:v>
                </c:pt>
                <c:pt idx="6573">
                  <c:v> 20-07-09 06:30:45</c:v>
                </c:pt>
                <c:pt idx="6574">
                  <c:v> 20-07-09 06:30:50</c:v>
                </c:pt>
                <c:pt idx="6575">
                  <c:v> 20-07-09 06:30:55</c:v>
                </c:pt>
                <c:pt idx="6576">
                  <c:v> 20-07-09 06:31:00</c:v>
                </c:pt>
                <c:pt idx="6577">
                  <c:v> 20-07-09 06:31:05</c:v>
                </c:pt>
                <c:pt idx="6578">
                  <c:v> 20-07-09 06:31:10</c:v>
                </c:pt>
                <c:pt idx="6579">
                  <c:v> 20-07-09 06:31:15</c:v>
                </c:pt>
                <c:pt idx="6580">
                  <c:v> 20-07-09 06:31:20</c:v>
                </c:pt>
                <c:pt idx="6581">
                  <c:v> 20-07-09 06:31:25</c:v>
                </c:pt>
                <c:pt idx="6582">
                  <c:v> 20-07-09 06:31:30</c:v>
                </c:pt>
                <c:pt idx="6583">
                  <c:v> 20-07-09 06:31:35</c:v>
                </c:pt>
                <c:pt idx="6584">
                  <c:v> 20-07-09 06:31:40</c:v>
                </c:pt>
                <c:pt idx="6585">
                  <c:v> 20-07-09 06:31:45</c:v>
                </c:pt>
                <c:pt idx="6586">
                  <c:v> 20-07-09 06:31:50</c:v>
                </c:pt>
                <c:pt idx="6587">
                  <c:v> 20-07-09 06:31:55</c:v>
                </c:pt>
                <c:pt idx="6588">
                  <c:v> 20-07-09 06:32:00</c:v>
                </c:pt>
                <c:pt idx="6589">
                  <c:v> 20-07-09 06:32:05</c:v>
                </c:pt>
                <c:pt idx="6590">
                  <c:v> 20-07-09 06:32:10</c:v>
                </c:pt>
                <c:pt idx="6591">
                  <c:v> 20-07-09 06:32:15</c:v>
                </c:pt>
                <c:pt idx="6592">
                  <c:v> 20-07-09 06:32:20</c:v>
                </c:pt>
                <c:pt idx="6593">
                  <c:v> 20-07-09 06:32:25</c:v>
                </c:pt>
                <c:pt idx="6594">
                  <c:v> 20-07-09 06:32:30</c:v>
                </c:pt>
                <c:pt idx="6595">
                  <c:v> 20-07-09 06:32:35</c:v>
                </c:pt>
                <c:pt idx="6596">
                  <c:v> 20-07-09 06:32:40</c:v>
                </c:pt>
                <c:pt idx="6597">
                  <c:v> 20-07-09 06:32:45</c:v>
                </c:pt>
                <c:pt idx="6598">
                  <c:v> 20-07-09 06:32:50</c:v>
                </c:pt>
                <c:pt idx="6599">
                  <c:v> 20-07-09 06:32:55</c:v>
                </c:pt>
                <c:pt idx="6600">
                  <c:v> 20-07-09 06:33:00</c:v>
                </c:pt>
                <c:pt idx="6601">
                  <c:v> 20-07-09 06:33:05</c:v>
                </c:pt>
                <c:pt idx="6602">
                  <c:v> 20-07-09 06:33:10</c:v>
                </c:pt>
                <c:pt idx="6603">
                  <c:v> 20-07-09 06:33:15</c:v>
                </c:pt>
                <c:pt idx="6604">
                  <c:v> 20-07-09 06:33:20</c:v>
                </c:pt>
                <c:pt idx="6605">
                  <c:v> 20-07-09 06:33:25</c:v>
                </c:pt>
                <c:pt idx="6606">
                  <c:v> 20-07-09 06:33:30</c:v>
                </c:pt>
                <c:pt idx="6607">
                  <c:v> 20-07-09 06:33:35</c:v>
                </c:pt>
                <c:pt idx="6608">
                  <c:v> 20-07-09 06:33:40</c:v>
                </c:pt>
                <c:pt idx="6609">
                  <c:v> 20-07-09 06:33:45</c:v>
                </c:pt>
                <c:pt idx="6610">
                  <c:v> 20-07-09 06:33:50</c:v>
                </c:pt>
                <c:pt idx="6611">
                  <c:v> 20-07-09 06:33:55</c:v>
                </c:pt>
                <c:pt idx="6612">
                  <c:v> 20-07-09 06:34:00</c:v>
                </c:pt>
                <c:pt idx="6613">
                  <c:v> 20-07-09 06:34:05</c:v>
                </c:pt>
                <c:pt idx="6614">
                  <c:v> 20-07-09 06:34:10</c:v>
                </c:pt>
                <c:pt idx="6615">
                  <c:v> 20-07-09 06:34:15</c:v>
                </c:pt>
                <c:pt idx="6616">
                  <c:v> 20-07-09 06:34:20</c:v>
                </c:pt>
                <c:pt idx="6617">
                  <c:v> 20-07-09 06:34:25</c:v>
                </c:pt>
                <c:pt idx="6618">
                  <c:v> 20-07-09 06:34:30</c:v>
                </c:pt>
                <c:pt idx="6619">
                  <c:v> 20-07-09 06:34:35</c:v>
                </c:pt>
                <c:pt idx="6620">
                  <c:v> 20-07-09 06:34:40</c:v>
                </c:pt>
                <c:pt idx="6621">
                  <c:v> 20-07-09 06:34:45</c:v>
                </c:pt>
                <c:pt idx="6622">
                  <c:v> 20-07-09 06:34:50</c:v>
                </c:pt>
                <c:pt idx="6623">
                  <c:v> 20-07-09 06:34:55</c:v>
                </c:pt>
                <c:pt idx="6624">
                  <c:v> 20-07-09 06:35:00</c:v>
                </c:pt>
                <c:pt idx="6625">
                  <c:v> 20-07-09 06:35:05</c:v>
                </c:pt>
                <c:pt idx="6626">
                  <c:v> 20-07-09 06:35:10</c:v>
                </c:pt>
                <c:pt idx="6627">
                  <c:v> 20-07-09 06:35:15</c:v>
                </c:pt>
                <c:pt idx="6628">
                  <c:v> 20-07-09 06:35:20</c:v>
                </c:pt>
                <c:pt idx="6629">
                  <c:v> 20-07-09 06:35:25</c:v>
                </c:pt>
                <c:pt idx="6630">
                  <c:v> 20-07-09 06:35:30</c:v>
                </c:pt>
                <c:pt idx="6631">
                  <c:v> 20-07-09 06:35:35</c:v>
                </c:pt>
                <c:pt idx="6632">
                  <c:v> 20-07-09 06:35:40</c:v>
                </c:pt>
                <c:pt idx="6633">
                  <c:v> 20-07-09 06:35:45</c:v>
                </c:pt>
                <c:pt idx="6634">
                  <c:v> 20-07-09 06:35:50</c:v>
                </c:pt>
                <c:pt idx="6635">
                  <c:v> 20-07-09 06:35:55</c:v>
                </c:pt>
                <c:pt idx="6636">
                  <c:v> 20-07-09 06:36:00</c:v>
                </c:pt>
                <c:pt idx="6637">
                  <c:v> 20-07-09 06:36:05</c:v>
                </c:pt>
                <c:pt idx="6638">
                  <c:v> 20-07-09 06:36:10</c:v>
                </c:pt>
                <c:pt idx="6639">
                  <c:v> 20-07-09 06:36:15</c:v>
                </c:pt>
                <c:pt idx="6640">
                  <c:v> 20-07-09 06:36:20</c:v>
                </c:pt>
                <c:pt idx="6641">
                  <c:v> 20-07-09 06:36:25</c:v>
                </c:pt>
                <c:pt idx="6642">
                  <c:v> 20-07-09 06:36:30</c:v>
                </c:pt>
                <c:pt idx="6643">
                  <c:v> 20-07-09 06:36:35</c:v>
                </c:pt>
                <c:pt idx="6644">
                  <c:v> 20-07-09 06:36:40</c:v>
                </c:pt>
                <c:pt idx="6645">
                  <c:v> 20-07-09 06:36:45</c:v>
                </c:pt>
                <c:pt idx="6646">
                  <c:v> 20-07-09 06:36:50</c:v>
                </c:pt>
                <c:pt idx="6647">
                  <c:v> 20-07-09 06:36:55</c:v>
                </c:pt>
                <c:pt idx="6648">
                  <c:v> 20-07-09 06:37:00</c:v>
                </c:pt>
                <c:pt idx="6649">
                  <c:v> 20-07-09 06:37:05</c:v>
                </c:pt>
                <c:pt idx="6650">
                  <c:v> 20-07-09 06:37:10</c:v>
                </c:pt>
                <c:pt idx="6651">
                  <c:v> 20-07-09 06:37:15</c:v>
                </c:pt>
                <c:pt idx="6652">
                  <c:v> 20-07-09 06:37:20</c:v>
                </c:pt>
                <c:pt idx="6653">
                  <c:v> 20-07-09 06:37:25</c:v>
                </c:pt>
                <c:pt idx="6654">
                  <c:v> 20-07-09 06:37:30</c:v>
                </c:pt>
                <c:pt idx="6655">
                  <c:v> 20-07-09 06:37:35</c:v>
                </c:pt>
                <c:pt idx="6656">
                  <c:v> 20-07-09 06:37:40</c:v>
                </c:pt>
                <c:pt idx="6657">
                  <c:v> 20-07-09 06:37:45</c:v>
                </c:pt>
                <c:pt idx="6658">
                  <c:v> 20-07-09 06:37:50</c:v>
                </c:pt>
                <c:pt idx="6659">
                  <c:v> 20-07-09 06:37:55</c:v>
                </c:pt>
                <c:pt idx="6660">
                  <c:v> 20-07-09 06:38:00</c:v>
                </c:pt>
                <c:pt idx="6661">
                  <c:v> 20-07-09 06:38:05</c:v>
                </c:pt>
                <c:pt idx="6662">
                  <c:v> 20-07-09 06:38:10</c:v>
                </c:pt>
                <c:pt idx="6663">
                  <c:v> 20-07-09 06:38:15</c:v>
                </c:pt>
                <c:pt idx="6664">
                  <c:v> 20-07-09 06:38:20</c:v>
                </c:pt>
                <c:pt idx="6665">
                  <c:v> 20-07-09 06:38:25</c:v>
                </c:pt>
                <c:pt idx="6666">
                  <c:v> 20-07-09 06:38:30</c:v>
                </c:pt>
                <c:pt idx="6667">
                  <c:v> 20-07-09 06:38:35</c:v>
                </c:pt>
                <c:pt idx="6668">
                  <c:v> 20-07-09 06:38:40</c:v>
                </c:pt>
                <c:pt idx="6669">
                  <c:v> 20-07-09 06:38:45</c:v>
                </c:pt>
                <c:pt idx="6670">
                  <c:v> 20-07-09 06:38:50</c:v>
                </c:pt>
                <c:pt idx="6671">
                  <c:v> 20-07-09 06:38:55</c:v>
                </c:pt>
                <c:pt idx="6672">
                  <c:v> 20-07-09 06:39:00</c:v>
                </c:pt>
                <c:pt idx="6673">
                  <c:v> 20-07-09 06:39:05</c:v>
                </c:pt>
                <c:pt idx="6674">
                  <c:v> 20-07-09 06:39:10</c:v>
                </c:pt>
                <c:pt idx="6675">
                  <c:v> 20-07-09 06:39:15</c:v>
                </c:pt>
                <c:pt idx="6676">
                  <c:v> 20-07-09 06:39:20</c:v>
                </c:pt>
                <c:pt idx="6677">
                  <c:v> 20-07-09 06:39:25</c:v>
                </c:pt>
                <c:pt idx="6678">
                  <c:v> 20-07-09 06:39:30</c:v>
                </c:pt>
                <c:pt idx="6679">
                  <c:v> 20-07-09 06:39:35</c:v>
                </c:pt>
                <c:pt idx="6680">
                  <c:v> 20-07-09 06:39:40</c:v>
                </c:pt>
                <c:pt idx="6681">
                  <c:v> 20-07-09 06:39:45</c:v>
                </c:pt>
                <c:pt idx="6682">
                  <c:v> 20-07-09 06:39:50</c:v>
                </c:pt>
                <c:pt idx="6683">
                  <c:v> 20-07-09 06:39:55</c:v>
                </c:pt>
                <c:pt idx="6684">
                  <c:v> 20-07-09 06:40:00</c:v>
                </c:pt>
                <c:pt idx="6685">
                  <c:v> 20-07-09 06:40:05</c:v>
                </c:pt>
                <c:pt idx="6686">
                  <c:v> 20-07-09 06:40:10</c:v>
                </c:pt>
                <c:pt idx="6687">
                  <c:v> 20-07-09 06:40:15</c:v>
                </c:pt>
                <c:pt idx="6688">
                  <c:v> 20-07-09 06:40:20</c:v>
                </c:pt>
                <c:pt idx="6689">
                  <c:v> 20-07-09 06:40:25</c:v>
                </c:pt>
                <c:pt idx="6690">
                  <c:v> 20-07-09 06:40:30</c:v>
                </c:pt>
                <c:pt idx="6691">
                  <c:v> 20-07-09 06:40:35</c:v>
                </c:pt>
                <c:pt idx="6692">
                  <c:v> 20-07-09 06:40:40</c:v>
                </c:pt>
                <c:pt idx="6693">
                  <c:v> 20-07-09 06:40:45</c:v>
                </c:pt>
                <c:pt idx="6694">
                  <c:v> 20-07-09 06:40:50</c:v>
                </c:pt>
                <c:pt idx="6695">
                  <c:v> 20-07-09 06:40:55</c:v>
                </c:pt>
                <c:pt idx="6696">
                  <c:v> 20-07-09 06:41:00</c:v>
                </c:pt>
                <c:pt idx="6697">
                  <c:v> 20-07-09 06:41:05</c:v>
                </c:pt>
                <c:pt idx="6698">
                  <c:v> 20-07-09 06:41:10</c:v>
                </c:pt>
                <c:pt idx="6699">
                  <c:v> 20-07-09 06:41:15</c:v>
                </c:pt>
                <c:pt idx="6700">
                  <c:v> 20-07-09 06:41:20</c:v>
                </c:pt>
                <c:pt idx="6701">
                  <c:v> 20-07-09 06:41:25</c:v>
                </c:pt>
                <c:pt idx="6702">
                  <c:v> 20-07-09 06:41:30</c:v>
                </c:pt>
                <c:pt idx="6703">
                  <c:v> 20-07-09 06:41:35</c:v>
                </c:pt>
                <c:pt idx="6704">
                  <c:v> 20-07-09 06:41:40</c:v>
                </c:pt>
                <c:pt idx="6705">
                  <c:v> 20-07-09 06:41:45</c:v>
                </c:pt>
                <c:pt idx="6706">
                  <c:v> 20-07-09 06:41:50</c:v>
                </c:pt>
                <c:pt idx="6707">
                  <c:v> 20-07-09 06:41:55</c:v>
                </c:pt>
                <c:pt idx="6708">
                  <c:v> 20-07-09 06:42:00</c:v>
                </c:pt>
                <c:pt idx="6709">
                  <c:v> 20-07-09 06:42:05</c:v>
                </c:pt>
                <c:pt idx="6710">
                  <c:v> 20-07-09 06:42:10</c:v>
                </c:pt>
                <c:pt idx="6711">
                  <c:v> 20-07-09 06:42:15</c:v>
                </c:pt>
                <c:pt idx="6712">
                  <c:v> 20-07-09 06:42:20</c:v>
                </c:pt>
                <c:pt idx="6713">
                  <c:v> 20-07-09 06:42:25</c:v>
                </c:pt>
                <c:pt idx="6714">
                  <c:v> 20-07-09 06:42:30</c:v>
                </c:pt>
                <c:pt idx="6715">
                  <c:v> 20-07-09 06:42:35</c:v>
                </c:pt>
                <c:pt idx="6716">
                  <c:v> 20-07-09 06:42:40</c:v>
                </c:pt>
                <c:pt idx="6717">
                  <c:v> 20-07-09 06:42:45</c:v>
                </c:pt>
                <c:pt idx="6718">
                  <c:v> 20-07-09 06:42:50</c:v>
                </c:pt>
                <c:pt idx="6719">
                  <c:v> 20-07-09 06:42:55</c:v>
                </c:pt>
                <c:pt idx="6720">
                  <c:v> 20-07-09 06:43:00</c:v>
                </c:pt>
                <c:pt idx="6721">
                  <c:v> 20-07-09 06:43:05</c:v>
                </c:pt>
                <c:pt idx="6722">
                  <c:v> 20-07-09 06:43:10</c:v>
                </c:pt>
                <c:pt idx="6723">
                  <c:v> 20-07-09 06:43:15</c:v>
                </c:pt>
                <c:pt idx="6724">
                  <c:v> 20-07-09 06:43:20</c:v>
                </c:pt>
                <c:pt idx="6725">
                  <c:v> 20-07-09 06:43:25</c:v>
                </c:pt>
                <c:pt idx="6726">
                  <c:v> 20-07-09 06:43:30</c:v>
                </c:pt>
                <c:pt idx="6727">
                  <c:v> 20-07-09 06:43:35</c:v>
                </c:pt>
                <c:pt idx="6728">
                  <c:v> 20-07-09 06:43:40</c:v>
                </c:pt>
                <c:pt idx="6729">
                  <c:v> 20-07-09 06:43:45</c:v>
                </c:pt>
                <c:pt idx="6730">
                  <c:v> 20-07-09 06:43:50</c:v>
                </c:pt>
                <c:pt idx="6731">
                  <c:v> 20-07-09 06:43:55</c:v>
                </c:pt>
                <c:pt idx="6732">
                  <c:v> 20-07-09 06:44:00</c:v>
                </c:pt>
                <c:pt idx="6733">
                  <c:v> 20-07-09 06:44:05</c:v>
                </c:pt>
                <c:pt idx="6734">
                  <c:v> 20-07-09 06:44:10</c:v>
                </c:pt>
                <c:pt idx="6735">
                  <c:v> 20-07-09 06:44:15</c:v>
                </c:pt>
                <c:pt idx="6736">
                  <c:v> 20-07-09 06:44:20</c:v>
                </c:pt>
                <c:pt idx="6737">
                  <c:v> 20-07-09 06:44:25</c:v>
                </c:pt>
                <c:pt idx="6738">
                  <c:v> 20-07-09 06:44:30</c:v>
                </c:pt>
                <c:pt idx="6739">
                  <c:v> 20-07-09 06:44:35</c:v>
                </c:pt>
                <c:pt idx="6740">
                  <c:v> 20-07-09 06:44:40</c:v>
                </c:pt>
                <c:pt idx="6741">
                  <c:v> 20-07-09 06:44:45</c:v>
                </c:pt>
                <c:pt idx="6742">
                  <c:v> 20-07-09 06:44:50</c:v>
                </c:pt>
                <c:pt idx="6743">
                  <c:v> 20-07-09 06:44:55</c:v>
                </c:pt>
                <c:pt idx="6744">
                  <c:v> 20-07-09 06:45:00</c:v>
                </c:pt>
                <c:pt idx="6745">
                  <c:v> 20-07-09 06:45:05</c:v>
                </c:pt>
                <c:pt idx="6746">
                  <c:v> 20-07-09 06:45:10</c:v>
                </c:pt>
                <c:pt idx="6747">
                  <c:v> 20-07-09 06:45:15</c:v>
                </c:pt>
                <c:pt idx="6748">
                  <c:v> 20-07-09 06:45:20</c:v>
                </c:pt>
                <c:pt idx="6749">
                  <c:v> 20-07-09 06:45:25</c:v>
                </c:pt>
                <c:pt idx="6750">
                  <c:v> 20-07-09 06:45:30</c:v>
                </c:pt>
                <c:pt idx="6751">
                  <c:v> 20-07-09 06:45:35</c:v>
                </c:pt>
                <c:pt idx="6752">
                  <c:v> 20-07-09 06:45:40</c:v>
                </c:pt>
                <c:pt idx="6753">
                  <c:v> 20-07-09 06:45:45</c:v>
                </c:pt>
                <c:pt idx="6754">
                  <c:v> 20-07-09 06:45:50</c:v>
                </c:pt>
                <c:pt idx="6755">
                  <c:v> 20-07-09 06:45:55</c:v>
                </c:pt>
                <c:pt idx="6756">
                  <c:v> 20-07-09 06:46:00</c:v>
                </c:pt>
                <c:pt idx="6757">
                  <c:v> 20-07-09 06:46:05</c:v>
                </c:pt>
                <c:pt idx="6758">
                  <c:v> 20-07-09 06:46:10</c:v>
                </c:pt>
                <c:pt idx="6759">
                  <c:v> 20-07-09 06:46:15</c:v>
                </c:pt>
                <c:pt idx="6760">
                  <c:v> 20-07-09 06:46:20</c:v>
                </c:pt>
                <c:pt idx="6761">
                  <c:v> 20-07-09 06:46:25</c:v>
                </c:pt>
                <c:pt idx="6762">
                  <c:v> 20-07-09 06:46:30</c:v>
                </c:pt>
                <c:pt idx="6763">
                  <c:v> 20-07-09 06:46:35</c:v>
                </c:pt>
                <c:pt idx="6764">
                  <c:v> 20-07-09 06:46:40</c:v>
                </c:pt>
                <c:pt idx="6765">
                  <c:v> 20-07-09 06:46:45</c:v>
                </c:pt>
                <c:pt idx="6766">
                  <c:v> 20-07-09 06:46:50</c:v>
                </c:pt>
                <c:pt idx="6767">
                  <c:v> 20-07-09 06:46:55</c:v>
                </c:pt>
                <c:pt idx="6768">
                  <c:v> 20-07-09 06:47:00</c:v>
                </c:pt>
                <c:pt idx="6769">
                  <c:v> 20-07-09 06:47:05</c:v>
                </c:pt>
                <c:pt idx="6770">
                  <c:v> 20-07-09 06:47:10</c:v>
                </c:pt>
                <c:pt idx="6771">
                  <c:v> 20-07-09 06:47:15</c:v>
                </c:pt>
                <c:pt idx="6772">
                  <c:v> 20-07-09 06:47:20</c:v>
                </c:pt>
                <c:pt idx="6773">
                  <c:v> 20-07-09 06:47:25</c:v>
                </c:pt>
                <c:pt idx="6774">
                  <c:v> 20-07-09 06:47:30</c:v>
                </c:pt>
                <c:pt idx="6775">
                  <c:v> 20-07-09 06:47:35</c:v>
                </c:pt>
                <c:pt idx="6776">
                  <c:v> 20-07-09 06:47:40</c:v>
                </c:pt>
                <c:pt idx="6777">
                  <c:v> 20-07-09 06:47:45</c:v>
                </c:pt>
                <c:pt idx="6778">
                  <c:v> 20-07-09 06:47:50</c:v>
                </c:pt>
                <c:pt idx="6779">
                  <c:v> 20-07-09 06:47:55</c:v>
                </c:pt>
                <c:pt idx="6780">
                  <c:v> 20-07-09 06:48:00</c:v>
                </c:pt>
                <c:pt idx="6781">
                  <c:v> 20-07-09 06:48:05</c:v>
                </c:pt>
                <c:pt idx="6782">
                  <c:v> 20-07-09 06:48:10</c:v>
                </c:pt>
                <c:pt idx="6783">
                  <c:v> 20-07-09 06:48:15</c:v>
                </c:pt>
                <c:pt idx="6784">
                  <c:v> 20-07-09 06:48:20</c:v>
                </c:pt>
                <c:pt idx="6785">
                  <c:v> 20-07-09 06:48:25</c:v>
                </c:pt>
                <c:pt idx="6786">
                  <c:v> 20-07-09 06:48:30</c:v>
                </c:pt>
                <c:pt idx="6787">
                  <c:v> 20-07-09 06:48:35</c:v>
                </c:pt>
                <c:pt idx="6788">
                  <c:v> 20-07-09 06:48:40</c:v>
                </c:pt>
                <c:pt idx="6789">
                  <c:v> 20-07-09 06:48:45</c:v>
                </c:pt>
                <c:pt idx="6790">
                  <c:v> 20-07-09 06:48:50</c:v>
                </c:pt>
                <c:pt idx="6791">
                  <c:v> 20-07-09 06:48:55</c:v>
                </c:pt>
                <c:pt idx="6792">
                  <c:v> 20-07-09 06:49:00</c:v>
                </c:pt>
                <c:pt idx="6793">
                  <c:v> 20-07-09 06:49:05</c:v>
                </c:pt>
                <c:pt idx="6794">
                  <c:v> 20-07-09 06:49:10</c:v>
                </c:pt>
                <c:pt idx="6795">
                  <c:v> 20-07-09 06:49:15</c:v>
                </c:pt>
                <c:pt idx="6796">
                  <c:v> 20-07-09 06:49:20</c:v>
                </c:pt>
                <c:pt idx="6797">
                  <c:v> 20-07-09 06:49:25</c:v>
                </c:pt>
                <c:pt idx="6798">
                  <c:v> 20-07-09 06:49:30</c:v>
                </c:pt>
                <c:pt idx="6799">
                  <c:v> 20-07-09 06:49:35</c:v>
                </c:pt>
                <c:pt idx="6800">
                  <c:v> 20-07-09 06:49:40</c:v>
                </c:pt>
                <c:pt idx="6801">
                  <c:v> 20-07-09 06:49:45</c:v>
                </c:pt>
                <c:pt idx="6802">
                  <c:v> 20-07-09 06:49:50</c:v>
                </c:pt>
                <c:pt idx="6803">
                  <c:v> 20-07-09 06:49:55</c:v>
                </c:pt>
                <c:pt idx="6804">
                  <c:v> 20-07-09 06:50:00</c:v>
                </c:pt>
                <c:pt idx="6805">
                  <c:v> 20-07-09 06:50:05</c:v>
                </c:pt>
                <c:pt idx="6806">
                  <c:v> 20-07-09 06:50:10</c:v>
                </c:pt>
                <c:pt idx="6807">
                  <c:v> 20-07-09 06:50:15</c:v>
                </c:pt>
                <c:pt idx="6808">
                  <c:v> 20-07-09 06:50:20</c:v>
                </c:pt>
                <c:pt idx="6809">
                  <c:v> 20-07-09 06:50:25</c:v>
                </c:pt>
                <c:pt idx="6810">
                  <c:v> 20-07-09 06:50:30</c:v>
                </c:pt>
                <c:pt idx="6811">
                  <c:v> 20-07-09 06:50:35</c:v>
                </c:pt>
                <c:pt idx="6812">
                  <c:v> 20-07-09 06:50:40</c:v>
                </c:pt>
                <c:pt idx="6813">
                  <c:v> 20-07-09 06:50:45</c:v>
                </c:pt>
                <c:pt idx="6814">
                  <c:v> 20-07-09 06:50:50</c:v>
                </c:pt>
                <c:pt idx="6815">
                  <c:v> 20-07-09 06:50:55</c:v>
                </c:pt>
                <c:pt idx="6816">
                  <c:v> 20-07-09 06:51:00</c:v>
                </c:pt>
                <c:pt idx="6817">
                  <c:v> 20-07-09 06:51:05</c:v>
                </c:pt>
                <c:pt idx="6818">
                  <c:v> 20-07-09 06:51:10</c:v>
                </c:pt>
                <c:pt idx="6819">
                  <c:v> 20-07-09 06:51:15</c:v>
                </c:pt>
                <c:pt idx="6820">
                  <c:v> 20-07-09 06:51:20</c:v>
                </c:pt>
                <c:pt idx="6821">
                  <c:v> 20-07-09 06:51:25</c:v>
                </c:pt>
                <c:pt idx="6822">
                  <c:v> 20-07-09 06:51:30</c:v>
                </c:pt>
                <c:pt idx="6823">
                  <c:v> 20-07-09 06:51:35</c:v>
                </c:pt>
                <c:pt idx="6824">
                  <c:v> 20-07-09 06:51:40</c:v>
                </c:pt>
                <c:pt idx="6825">
                  <c:v> 20-07-09 06:51:45</c:v>
                </c:pt>
                <c:pt idx="6826">
                  <c:v> 20-07-09 06:51:50</c:v>
                </c:pt>
                <c:pt idx="6827">
                  <c:v> 20-07-09 06:51:55</c:v>
                </c:pt>
                <c:pt idx="6828">
                  <c:v> 20-07-09 06:52:00</c:v>
                </c:pt>
                <c:pt idx="6829">
                  <c:v> 20-07-09 06:52:05</c:v>
                </c:pt>
                <c:pt idx="6830">
                  <c:v> 20-07-09 06:52:10</c:v>
                </c:pt>
                <c:pt idx="6831">
                  <c:v> 20-07-09 06:52:15</c:v>
                </c:pt>
                <c:pt idx="6832">
                  <c:v> 20-07-09 06:52:20</c:v>
                </c:pt>
                <c:pt idx="6833">
                  <c:v> 20-07-09 06:52:25</c:v>
                </c:pt>
                <c:pt idx="6834">
                  <c:v> 20-07-09 06:52:30</c:v>
                </c:pt>
                <c:pt idx="6835">
                  <c:v> 20-07-09 06:52:35</c:v>
                </c:pt>
                <c:pt idx="6836">
                  <c:v> 20-07-09 06:52:40</c:v>
                </c:pt>
                <c:pt idx="6837">
                  <c:v> 20-07-09 06:52:45</c:v>
                </c:pt>
                <c:pt idx="6838">
                  <c:v> 20-07-09 06:52:50</c:v>
                </c:pt>
                <c:pt idx="6839">
                  <c:v> 20-07-09 06:52:55</c:v>
                </c:pt>
                <c:pt idx="6840">
                  <c:v> 20-07-09 06:53:00</c:v>
                </c:pt>
                <c:pt idx="6841">
                  <c:v> 20-07-09 06:53:05</c:v>
                </c:pt>
                <c:pt idx="6842">
                  <c:v> 20-07-09 06:53:10</c:v>
                </c:pt>
                <c:pt idx="6843">
                  <c:v> 20-07-09 06:53:15</c:v>
                </c:pt>
                <c:pt idx="6844">
                  <c:v> 20-07-09 06:53:20</c:v>
                </c:pt>
                <c:pt idx="6845">
                  <c:v> 20-07-09 06:53:25</c:v>
                </c:pt>
                <c:pt idx="6846">
                  <c:v> 20-07-09 06:53:30</c:v>
                </c:pt>
                <c:pt idx="6847">
                  <c:v> 20-07-09 06:53:35</c:v>
                </c:pt>
                <c:pt idx="6848">
                  <c:v> 20-07-09 06:53:40</c:v>
                </c:pt>
                <c:pt idx="6849">
                  <c:v> 20-07-09 06:53:45</c:v>
                </c:pt>
                <c:pt idx="6850">
                  <c:v> 20-07-09 06:53:50</c:v>
                </c:pt>
                <c:pt idx="6851">
                  <c:v> 20-07-09 06:53:55</c:v>
                </c:pt>
                <c:pt idx="6852">
                  <c:v> 20-07-09 06:54:00</c:v>
                </c:pt>
                <c:pt idx="6853">
                  <c:v> 20-07-09 06:54:05</c:v>
                </c:pt>
                <c:pt idx="6854">
                  <c:v> 20-07-09 06:54:10</c:v>
                </c:pt>
                <c:pt idx="6855">
                  <c:v> 20-07-09 06:54:15</c:v>
                </c:pt>
                <c:pt idx="6856">
                  <c:v> 20-07-09 06:54:20</c:v>
                </c:pt>
                <c:pt idx="6857">
                  <c:v> 20-07-09 06:54:25</c:v>
                </c:pt>
                <c:pt idx="6858">
                  <c:v> 20-07-09 06:54:30</c:v>
                </c:pt>
                <c:pt idx="6859">
                  <c:v> 20-07-09 06:54:35</c:v>
                </c:pt>
                <c:pt idx="6860">
                  <c:v> 20-07-09 06:54:40</c:v>
                </c:pt>
                <c:pt idx="6861">
                  <c:v> 20-07-09 06:54:45</c:v>
                </c:pt>
                <c:pt idx="6862">
                  <c:v> 20-07-09 06:54:50</c:v>
                </c:pt>
                <c:pt idx="6863">
                  <c:v> 20-07-09 06:54:55</c:v>
                </c:pt>
                <c:pt idx="6864">
                  <c:v> 20-07-09 06:55:00</c:v>
                </c:pt>
                <c:pt idx="6865">
                  <c:v> 20-07-09 06:55:05</c:v>
                </c:pt>
                <c:pt idx="6866">
                  <c:v> 20-07-09 06:55:10</c:v>
                </c:pt>
                <c:pt idx="6867">
                  <c:v> 20-07-09 06:55:15</c:v>
                </c:pt>
                <c:pt idx="6868">
                  <c:v> 20-07-09 06:55:20</c:v>
                </c:pt>
                <c:pt idx="6869">
                  <c:v> 20-07-09 06:55:25</c:v>
                </c:pt>
                <c:pt idx="6870">
                  <c:v> 20-07-09 06:55:30</c:v>
                </c:pt>
                <c:pt idx="6871">
                  <c:v> 20-07-09 06:55:35</c:v>
                </c:pt>
                <c:pt idx="6872">
                  <c:v> 20-07-09 06:55:40</c:v>
                </c:pt>
                <c:pt idx="6873">
                  <c:v> 20-07-09 06:55:45</c:v>
                </c:pt>
                <c:pt idx="6874">
                  <c:v> 20-07-09 06:55:50</c:v>
                </c:pt>
                <c:pt idx="6875">
                  <c:v> 20-07-09 06:55:55</c:v>
                </c:pt>
                <c:pt idx="6876">
                  <c:v> 20-07-09 06:56:00</c:v>
                </c:pt>
                <c:pt idx="6877">
                  <c:v> 20-07-09 06:56:05</c:v>
                </c:pt>
                <c:pt idx="6878">
                  <c:v> 20-07-09 06:56:10</c:v>
                </c:pt>
                <c:pt idx="6879">
                  <c:v> 20-07-09 06:56:15</c:v>
                </c:pt>
                <c:pt idx="6880">
                  <c:v> 20-07-09 06:56:20</c:v>
                </c:pt>
                <c:pt idx="6881">
                  <c:v> 20-07-09 06:56:25</c:v>
                </c:pt>
                <c:pt idx="6882">
                  <c:v> 20-07-09 06:56:30</c:v>
                </c:pt>
                <c:pt idx="6883">
                  <c:v> 20-07-09 06:56:35</c:v>
                </c:pt>
                <c:pt idx="6884">
                  <c:v> 20-07-09 06:56:40</c:v>
                </c:pt>
                <c:pt idx="6885">
                  <c:v> 20-07-09 06:56:45</c:v>
                </c:pt>
                <c:pt idx="6886">
                  <c:v> 20-07-09 06:56:50</c:v>
                </c:pt>
                <c:pt idx="6887">
                  <c:v> 20-07-09 06:56:55</c:v>
                </c:pt>
                <c:pt idx="6888">
                  <c:v> 20-07-09 06:57:00</c:v>
                </c:pt>
                <c:pt idx="6889">
                  <c:v> 20-07-09 06:57:05</c:v>
                </c:pt>
                <c:pt idx="6890">
                  <c:v> 20-07-09 06:57:10</c:v>
                </c:pt>
                <c:pt idx="6891">
                  <c:v> 20-07-09 06:57:15</c:v>
                </c:pt>
                <c:pt idx="6892">
                  <c:v> 20-07-09 06:57:20</c:v>
                </c:pt>
                <c:pt idx="6893">
                  <c:v> 20-07-09 06:57:25</c:v>
                </c:pt>
                <c:pt idx="6894">
                  <c:v> 20-07-09 06:57:30</c:v>
                </c:pt>
                <c:pt idx="6895">
                  <c:v> 20-07-09 06:57:35</c:v>
                </c:pt>
                <c:pt idx="6896">
                  <c:v> 20-07-09 06:57:40</c:v>
                </c:pt>
                <c:pt idx="6897">
                  <c:v> 20-07-09 06:57:45</c:v>
                </c:pt>
                <c:pt idx="6898">
                  <c:v> 20-07-09 06:57:50</c:v>
                </c:pt>
                <c:pt idx="6899">
                  <c:v> 20-07-09 06:57:55</c:v>
                </c:pt>
                <c:pt idx="6900">
                  <c:v> 20-07-09 06:58:00</c:v>
                </c:pt>
                <c:pt idx="6901">
                  <c:v> 20-07-09 06:58:05</c:v>
                </c:pt>
                <c:pt idx="6902">
                  <c:v> 20-07-09 06:58:10</c:v>
                </c:pt>
                <c:pt idx="6903">
                  <c:v> 20-07-09 06:58:15</c:v>
                </c:pt>
                <c:pt idx="6904">
                  <c:v> 20-07-09 06:58:20</c:v>
                </c:pt>
                <c:pt idx="6905">
                  <c:v> 20-07-09 06:58:25</c:v>
                </c:pt>
                <c:pt idx="6906">
                  <c:v> 20-07-09 06:58:30</c:v>
                </c:pt>
                <c:pt idx="6907">
                  <c:v> 20-07-09 06:58:35</c:v>
                </c:pt>
                <c:pt idx="6908">
                  <c:v> 20-07-09 06:58:40</c:v>
                </c:pt>
                <c:pt idx="6909">
                  <c:v> 20-07-09 06:58:45</c:v>
                </c:pt>
                <c:pt idx="6910">
                  <c:v> 20-07-09 06:58:50</c:v>
                </c:pt>
                <c:pt idx="6911">
                  <c:v> 20-07-09 06:58:55</c:v>
                </c:pt>
                <c:pt idx="6912">
                  <c:v> 20-07-09 06:59:00</c:v>
                </c:pt>
                <c:pt idx="6913">
                  <c:v> 20-07-09 06:59:05</c:v>
                </c:pt>
                <c:pt idx="6914">
                  <c:v> 20-07-09 06:59:10</c:v>
                </c:pt>
                <c:pt idx="6915">
                  <c:v> 20-07-09 06:59:15</c:v>
                </c:pt>
                <c:pt idx="6916">
                  <c:v> 20-07-09 06:59:20</c:v>
                </c:pt>
                <c:pt idx="6917">
                  <c:v> 20-07-09 06:59:25</c:v>
                </c:pt>
                <c:pt idx="6918">
                  <c:v> 20-07-09 06:59:30</c:v>
                </c:pt>
                <c:pt idx="6919">
                  <c:v> 20-07-09 06:59:35</c:v>
                </c:pt>
                <c:pt idx="6920">
                  <c:v> 20-07-09 06:59:40</c:v>
                </c:pt>
                <c:pt idx="6921">
                  <c:v> 20-07-09 06:59:45</c:v>
                </c:pt>
                <c:pt idx="6922">
                  <c:v> 20-07-09 06:59:50</c:v>
                </c:pt>
                <c:pt idx="6923">
                  <c:v> 20-07-09 06:59:55</c:v>
                </c:pt>
                <c:pt idx="6924">
                  <c:v> 20-07-09 07:00:00</c:v>
                </c:pt>
                <c:pt idx="6925">
                  <c:v> 20-07-09 07:00:05</c:v>
                </c:pt>
                <c:pt idx="6926">
                  <c:v> 20-07-09 07:00:10</c:v>
                </c:pt>
                <c:pt idx="6927">
                  <c:v> 20-07-09 07:00:15</c:v>
                </c:pt>
                <c:pt idx="6928">
                  <c:v> 20-07-09 07:00:20</c:v>
                </c:pt>
                <c:pt idx="6929">
                  <c:v> 20-07-09 07:00:25</c:v>
                </c:pt>
                <c:pt idx="6930">
                  <c:v> 20-07-09 07:00:30</c:v>
                </c:pt>
                <c:pt idx="6931">
                  <c:v> 20-07-09 07:00:35</c:v>
                </c:pt>
                <c:pt idx="6932">
                  <c:v> 20-07-09 07:00:40</c:v>
                </c:pt>
                <c:pt idx="6933">
                  <c:v> 20-07-09 07:00:45</c:v>
                </c:pt>
                <c:pt idx="6934">
                  <c:v> 20-07-09 07:00:50</c:v>
                </c:pt>
                <c:pt idx="6935">
                  <c:v> 20-07-09 07:00:55</c:v>
                </c:pt>
                <c:pt idx="6936">
                  <c:v> 20-07-09 07:01:00</c:v>
                </c:pt>
                <c:pt idx="6937">
                  <c:v> 20-07-09 07:01:05</c:v>
                </c:pt>
                <c:pt idx="6938">
                  <c:v> 20-07-09 07:01:10</c:v>
                </c:pt>
                <c:pt idx="6939">
                  <c:v> 20-07-09 07:01:15</c:v>
                </c:pt>
                <c:pt idx="6940">
                  <c:v> 20-07-09 07:01:20</c:v>
                </c:pt>
                <c:pt idx="6941">
                  <c:v> 20-07-09 07:01:25</c:v>
                </c:pt>
                <c:pt idx="6942">
                  <c:v> 20-07-09 07:01:30</c:v>
                </c:pt>
                <c:pt idx="6943">
                  <c:v> 20-07-09 07:01:35</c:v>
                </c:pt>
                <c:pt idx="6944">
                  <c:v> 20-07-09 07:01:40</c:v>
                </c:pt>
                <c:pt idx="6945">
                  <c:v> 20-07-09 07:01:45</c:v>
                </c:pt>
                <c:pt idx="6946">
                  <c:v> 20-07-09 07:01:50</c:v>
                </c:pt>
                <c:pt idx="6947">
                  <c:v> 20-07-09 07:01:55</c:v>
                </c:pt>
                <c:pt idx="6948">
                  <c:v> 20-07-09 07:02:00</c:v>
                </c:pt>
                <c:pt idx="6949">
                  <c:v> 20-07-09 07:02:05</c:v>
                </c:pt>
                <c:pt idx="6950">
                  <c:v> 20-07-09 07:02:10</c:v>
                </c:pt>
                <c:pt idx="6951">
                  <c:v> 20-07-09 07:02:15</c:v>
                </c:pt>
                <c:pt idx="6952">
                  <c:v> 20-07-09 07:02:20</c:v>
                </c:pt>
                <c:pt idx="6953">
                  <c:v> 20-07-09 07:02:25</c:v>
                </c:pt>
                <c:pt idx="6954">
                  <c:v> 20-07-09 07:02:30</c:v>
                </c:pt>
                <c:pt idx="6955">
                  <c:v> 20-07-09 07:02:35</c:v>
                </c:pt>
                <c:pt idx="6956">
                  <c:v> 20-07-09 07:02:40</c:v>
                </c:pt>
                <c:pt idx="6957">
                  <c:v> 20-07-09 07:02:45</c:v>
                </c:pt>
                <c:pt idx="6958">
                  <c:v> 20-07-09 07:02:50</c:v>
                </c:pt>
                <c:pt idx="6959">
                  <c:v> 20-07-09 07:02:55</c:v>
                </c:pt>
                <c:pt idx="6960">
                  <c:v> 20-07-09 07:03:00</c:v>
                </c:pt>
                <c:pt idx="6961">
                  <c:v> 20-07-09 07:03:05</c:v>
                </c:pt>
                <c:pt idx="6962">
                  <c:v> 20-07-09 07:03:10</c:v>
                </c:pt>
                <c:pt idx="6963">
                  <c:v> 20-07-09 07:03:15</c:v>
                </c:pt>
                <c:pt idx="6964">
                  <c:v> 20-07-09 07:03:20</c:v>
                </c:pt>
                <c:pt idx="6965">
                  <c:v> 20-07-09 07:03:25</c:v>
                </c:pt>
                <c:pt idx="6966">
                  <c:v> 20-07-09 07:03:30</c:v>
                </c:pt>
                <c:pt idx="6967">
                  <c:v> 20-07-09 07:03:35</c:v>
                </c:pt>
                <c:pt idx="6968">
                  <c:v> 20-07-09 07:03:40</c:v>
                </c:pt>
                <c:pt idx="6969">
                  <c:v> 20-07-09 07:03:45</c:v>
                </c:pt>
                <c:pt idx="6970">
                  <c:v> 20-07-09 07:03:50</c:v>
                </c:pt>
                <c:pt idx="6971">
                  <c:v> 20-07-09 07:03:55</c:v>
                </c:pt>
                <c:pt idx="6972">
                  <c:v> 20-07-09 07:04:00</c:v>
                </c:pt>
                <c:pt idx="6973">
                  <c:v> 20-07-09 07:04:05</c:v>
                </c:pt>
                <c:pt idx="6974">
                  <c:v> 20-07-09 07:04:10</c:v>
                </c:pt>
                <c:pt idx="6975">
                  <c:v> 20-07-09 07:04:15</c:v>
                </c:pt>
                <c:pt idx="6976">
                  <c:v> 20-07-09 07:04:20</c:v>
                </c:pt>
                <c:pt idx="6977">
                  <c:v> 20-07-09 07:04:25</c:v>
                </c:pt>
                <c:pt idx="6978">
                  <c:v> 20-07-09 07:04:30</c:v>
                </c:pt>
                <c:pt idx="6979">
                  <c:v> 20-07-09 07:04:35</c:v>
                </c:pt>
                <c:pt idx="6980">
                  <c:v> 20-07-09 07:04:40</c:v>
                </c:pt>
                <c:pt idx="6981">
                  <c:v> 20-07-09 07:04:45</c:v>
                </c:pt>
                <c:pt idx="6982">
                  <c:v> 20-07-09 07:04:50</c:v>
                </c:pt>
                <c:pt idx="6983">
                  <c:v> 20-07-09 07:04:55</c:v>
                </c:pt>
                <c:pt idx="6984">
                  <c:v> 20-07-09 07:05:00</c:v>
                </c:pt>
                <c:pt idx="6985">
                  <c:v> 20-07-09 07:05:05</c:v>
                </c:pt>
                <c:pt idx="6986">
                  <c:v> 20-07-09 07:05:10</c:v>
                </c:pt>
                <c:pt idx="6987">
                  <c:v> 20-07-09 07:05:15</c:v>
                </c:pt>
                <c:pt idx="6988">
                  <c:v> 20-07-09 07:05:20</c:v>
                </c:pt>
                <c:pt idx="6989">
                  <c:v> 20-07-09 07:05:25</c:v>
                </c:pt>
                <c:pt idx="6990">
                  <c:v> 20-07-09 07:05:30</c:v>
                </c:pt>
                <c:pt idx="6991">
                  <c:v> 20-07-09 07:05:35</c:v>
                </c:pt>
                <c:pt idx="6992">
                  <c:v> 20-07-09 07:05:40</c:v>
                </c:pt>
                <c:pt idx="6993">
                  <c:v> 20-07-09 07:05:45</c:v>
                </c:pt>
                <c:pt idx="6994">
                  <c:v> 20-07-09 07:05:50</c:v>
                </c:pt>
                <c:pt idx="6995">
                  <c:v> 20-07-09 07:05:55</c:v>
                </c:pt>
                <c:pt idx="6996">
                  <c:v> 20-07-09 07:06:00</c:v>
                </c:pt>
                <c:pt idx="6997">
                  <c:v> 20-07-09 07:06:05</c:v>
                </c:pt>
                <c:pt idx="6998">
                  <c:v> 20-07-09 07:06:10</c:v>
                </c:pt>
                <c:pt idx="6999">
                  <c:v> 20-07-09 07:06:15</c:v>
                </c:pt>
                <c:pt idx="7000">
                  <c:v> 20-07-09 07:06:20</c:v>
                </c:pt>
                <c:pt idx="7001">
                  <c:v> 20-07-09 07:06:25</c:v>
                </c:pt>
                <c:pt idx="7002">
                  <c:v> 20-07-09 07:06:30</c:v>
                </c:pt>
                <c:pt idx="7003">
                  <c:v> 20-07-09 07:06:35</c:v>
                </c:pt>
                <c:pt idx="7004">
                  <c:v> 20-07-09 07:06:40</c:v>
                </c:pt>
                <c:pt idx="7005">
                  <c:v> 20-07-09 07:06:45</c:v>
                </c:pt>
                <c:pt idx="7006">
                  <c:v> 20-07-09 07:06:50</c:v>
                </c:pt>
                <c:pt idx="7007">
                  <c:v> 20-07-09 07:06:55</c:v>
                </c:pt>
                <c:pt idx="7008">
                  <c:v> 20-07-09 07:07:00</c:v>
                </c:pt>
                <c:pt idx="7009">
                  <c:v> 20-07-09 07:07:05</c:v>
                </c:pt>
                <c:pt idx="7010">
                  <c:v> 20-07-09 07:07:10</c:v>
                </c:pt>
                <c:pt idx="7011">
                  <c:v> 20-07-09 07:07:15</c:v>
                </c:pt>
                <c:pt idx="7012">
                  <c:v> 20-07-09 07:07:20</c:v>
                </c:pt>
                <c:pt idx="7013">
                  <c:v> 20-07-09 07:07:25</c:v>
                </c:pt>
                <c:pt idx="7014">
                  <c:v> 20-07-09 07:07:30</c:v>
                </c:pt>
                <c:pt idx="7015">
                  <c:v> 20-07-09 07:07:35</c:v>
                </c:pt>
                <c:pt idx="7016">
                  <c:v> 20-07-09 07:07:40</c:v>
                </c:pt>
                <c:pt idx="7017">
                  <c:v> 20-07-09 07:07:45</c:v>
                </c:pt>
                <c:pt idx="7018">
                  <c:v> 20-07-09 07:07:50</c:v>
                </c:pt>
                <c:pt idx="7019">
                  <c:v> 20-07-09 07:07:55</c:v>
                </c:pt>
                <c:pt idx="7020">
                  <c:v> 20-07-09 07:08:00</c:v>
                </c:pt>
                <c:pt idx="7021">
                  <c:v> 20-07-09 07:08:05</c:v>
                </c:pt>
                <c:pt idx="7022">
                  <c:v> 20-07-09 07:08:10</c:v>
                </c:pt>
                <c:pt idx="7023">
                  <c:v> 20-07-09 07:08:15</c:v>
                </c:pt>
                <c:pt idx="7024">
                  <c:v> 20-07-09 07:08:20</c:v>
                </c:pt>
                <c:pt idx="7025">
                  <c:v> 20-07-09 07:08:25</c:v>
                </c:pt>
                <c:pt idx="7026">
                  <c:v> 20-07-09 07:08:30</c:v>
                </c:pt>
                <c:pt idx="7027">
                  <c:v> 20-07-09 07:08:35</c:v>
                </c:pt>
                <c:pt idx="7028">
                  <c:v> 20-07-09 07:08:40</c:v>
                </c:pt>
                <c:pt idx="7029">
                  <c:v> 20-07-09 07:08:45</c:v>
                </c:pt>
                <c:pt idx="7030">
                  <c:v> 20-07-09 07:08:50</c:v>
                </c:pt>
                <c:pt idx="7031">
                  <c:v> 20-07-09 07:08:55</c:v>
                </c:pt>
                <c:pt idx="7032">
                  <c:v> 20-07-09 07:09:00</c:v>
                </c:pt>
                <c:pt idx="7033">
                  <c:v> 20-07-09 07:09:05</c:v>
                </c:pt>
                <c:pt idx="7034">
                  <c:v> 20-07-09 07:09:10</c:v>
                </c:pt>
                <c:pt idx="7035">
                  <c:v> 20-07-09 07:09:15</c:v>
                </c:pt>
                <c:pt idx="7036">
                  <c:v> 20-07-09 07:09:20</c:v>
                </c:pt>
                <c:pt idx="7037">
                  <c:v> 20-07-09 07:09:25</c:v>
                </c:pt>
                <c:pt idx="7038">
                  <c:v> 20-07-09 07:09:30</c:v>
                </c:pt>
                <c:pt idx="7039">
                  <c:v> 20-07-09 07:09:35</c:v>
                </c:pt>
                <c:pt idx="7040">
                  <c:v> 20-07-09 07:09:40</c:v>
                </c:pt>
                <c:pt idx="7041">
                  <c:v> 20-07-09 07:09:45</c:v>
                </c:pt>
                <c:pt idx="7042">
                  <c:v> 20-07-09 07:09:50</c:v>
                </c:pt>
                <c:pt idx="7043">
                  <c:v> 20-07-09 07:09:55</c:v>
                </c:pt>
                <c:pt idx="7044">
                  <c:v> 20-07-09 07:10:00</c:v>
                </c:pt>
                <c:pt idx="7045">
                  <c:v> 20-07-09 07:10:05</c:v>
                </c:pt>
                <c:pt idx="7046">
                  <c:v> 20-07-09 07:10:10</c:v>
                </c:pt>
                <c:pt idx="7047">
                  <c:v> 20-07-09 07:10:15</c:v>
                </c:pt>
                <c:pt idx="7048">
                  <c:v> 20-07-09 07:10:20</c:v>
                </c:pt>
                <c:pt idx="7049">
                  <c:v> 20-07-09 07:10:25</c:v>
                </c:pt>
                <c:pt idx="7050">
                  <c:v> 20-07-09 07:10:30</c:v>
                </c:pt>
                <c:pt idx="7051">
                  <c:v> 20-07-09 07:10:35</c:v>
                </c:pt>
                <c:pt idx="7052">
                  <c:v> 20-07-09 07:10:40</c:v>
                </c:pt>
                <c:pt idx="7053">
                  <c:v> 20-07-09 07:10:45</c:v>
                </c:pt>
                <c:pt idx="7054">
                  <c:v> 20-07-09 07:10:50</c:v>
                </c:pt>
                <c:pt idx="7055">
                  <c:v> 20-07-09 07:10:55</c:v>
                </c:pt>
                <c:pt idx="7056">
                  <c:v> 20-07-09 07:11:00</c:v>
                </c:pt>
                <c:pt idx="7057">
                  <c:v> 20-07-09 07:11:05</c:v>
                </c:pt>
                <c:pt idx="7058">
                  <c:v> 20-07-09 07:11:10</c:v>
                </c:pt>
                <c:pt idx="7059">
                  <c:v> 20-07-09 07:11:15</c:v>
                </c:pt>
                <c:pt idx="7060">
                  <c:v> 20-07-09 07:11:20</c:v>
                </c:pt>
                <c:pt idx="7061">
                  <c:v> 20-07-09 07:11:25</c:v>
                </c:pt>
                <c:pt idx="7062">
                  <c:v> 20-07-09 07:11:30</c:v>
                </c:pt>
                <c:pt idx="7063">
                  <c:v> 20-07-09 07:11:35</c:v>
                </c:pt>
                <c:pt idx="7064">
                  <c:v> 20-07-09 07:11:40</c:v>
                </c:pt>
                <c:pt idx="7065">
                  <c:v> 20-07-09 07:11:45</c:v>
                </c:pt>
                <c:pt idx="7066">
                  <c:v> 20-07-09 07:11:50</c:v>
                </c:pt>
                <c:pt idx="7067">
                  <c:v> 20-07-09 07:11:55</c:v>
                </c:pt>
                <c:pt idx="7068">
                  <c:v> 20-07-09 07:12:00</c:v>
                </c:pt>
                <c:pt idx="7069">
                  <c:v> 20-07-09 07:12:05</c:v>
                </c:pt>
                <c:pt idx="7070">
                  <c:v> 20-07-09 07:12:10</c:v>
                </c:pt>
                <c:pt idx="7071">
                  <c:v> 20-07-09 07:12:15</c:v>
                </c:pt>
                <c:pt idx="7072">
                  <c:v> 20-07-09 07:12:20</c:v>
                </c:pt>
                <c:pt idx="7073">
                  <c:v> 20-07-09 07:12:25</c:v>
                </c:pt>
                <c:pt idx="7074">
                  <c:v> 20-07-09 07:12:30</c:v>
                </c:pt>
                <c:pt idx="7075">
                  <c:v> 20-07-09 07:12:35</c:v>
                </c:pt>
                <c:pt idx="7076">
                  <c:v> 20-07-09 07:12:40</c:v>
                </c:pt>
                <c:pt idx="7077">
                  <c:v> 20-07-09 07:12:45</c:v>
                </c:pt>
                <c:pt idx="7078">
                  <c:v> 20-07-09 07:12:50</c:v>
                </c:pt>
                <c:pt idx="7079">
                  <c:v> 20-07-09 07:12:55</c:v>
                </c:pt>
                <c:pt idx="7080">
                  <c:v> 20-07-09 07:13:00</c:v>
                </c:pt>
                <c:pt idx="7081">
                  <c:v> 20-07-09 07:13:05</c:v>
                </c:pt>
                <c:pt idx="7082">
                  <c:v> 20-07-09 07:13:10</c:v>
                </c:pt>
                <c:pt idx="7083">
                  <c:v> 20-07-09 07:13:15</c:v>
                </c:pt>
                <c:pt idx="7084">
                  <c:v> 20-07-09 07:13:20</c:v>
                </c:pt>
                <c:pt idx="7085">
                  <c:v> 20-07-09 07:13:25</c:v>
                </c:pt>
                <c:pt idx="7086">
                  <c:v> 20-07-09 07:13:30</c:v>
                </c:pt>
                <c:pt idx="7087">
                  <c:v> 20-07-09 07:13:35</c:v>
                </c:pt>
                <c:pt idx="7088">
                  <c:v> 20-07-09 07:13:40</c:v>
                </c:pt>
                <c:pt idx="7089">
                  <c:v> 20-07-09 07:13:45</c:v>
                </c:pt>
                <c:pt idx="7090">
                  <c:v> 20-07-09 07:13:50</c:v>
                </c:pt>
                <c:pt idx="7091">
                  <c:v> 20-07-09 07:13:55</c:v>
                </c:pt>
                <c:pt idx="7092">
                  <c:v> 20-07-09 07:14:00</c:v>
                </c:pt>
                <c:pt idx="7093">
                  <c:v> 20-07-09 07:14:05</c:v>
                </c:pt>
                <c:pt idx="7094">
                  <c:v> 20-07-09 07:14:10</c:v>
                </c:pt>
                <c:pt idx="7095">
                  <c:v> 20-07-09 07:14:15</c:v>
                </c:pt>
                <c:pt idx="7096">
                  <c:v> 20-07-09 07:14:20</c:v>
                </c:pt>
                <c:pt idx="7097">
                  <c:v> 20-07-09 07:14:25</c:v>
                </c:pt>
                <c:pt idx="7098">
                  <c:v> 20-07-09 07:14:30</c:v>
                </c:pt>
                <c:pt idx="7099">
                  <c:v> 20-07-09 07:14:35</c:v>
                </c:pt>
                <c:pt idx="7100">
                  <c:v> 20-07-09 07:14:40</c:v>
                </c:pt>
                <c:pt idx="7101">
                  <c:v> 20-07-09 07:14:45</c:v>
                </c:pt>
                <c:pt idx="7102">
                  <c:v> 20-07-09 07:14:50</c:v>
                </c:pt>
                <c:pt idx="7103">
                  <c:v> 20-07-09 07:14:55</c:v>
                </c:pt>
                <c:pt idx="7104">
                  <c:v> 20-07-09 07:15:00</c:v>
                </c:pt>
                <c:pt idx="7105">
                  <c:v> 20-07-09 07:15:05</c:v>
                </c:pt>
                <c:pt idx="7106">
                  <c:v> 20-07-09 07:15:10</c:v>
                </c:pt>
                <c:pt idx="7107">
                  <c:v> 20-07-09 07:15:15</c:v>
                </c:pt>
                <c:pt idx="7108">
                  <c:v> 20-07-09 07:15:20</c:v>
                </c:pt>
                <c:pt idx="7109">
                  <c:v> 20-07-09 07:15:25</c:v>
                </c:pt>
                <c:pt idx="7110">
                  <c:v> 20-07-09 07:15:30</c:v>
                </c:pt>
                <c:pt idx="7111">
                  <c:v> 20-07-09 07:15:35</c:v>
                </c:pt>
                <c:pt idx="7112">
                  <c:v> 20-07-09 07:15:40</c:v>
                </c:pt>
                <c:pt idx="7113">
                  <c:v> 20-07-09 07:15:45</c:v>
                </c:pt>
                <c:pt idx="7114">
                  <c:v> 20-07-09 07:15:50</c:v>
                </c:pt>
                <c:pt idx="7115">
                  <c:v> 20-07-09 07:15:55</c:v>
                </c:pt>
                <c:pt idx="7116">
                  <c:v> 20-07-09 07:16:00</c:v>
                </c:pt>
                <c:pt idx="7117">
                  <c:v> 20-07-09 07:16:05</c:v>
                </c:pt>
                <c:pt idx="7118">
                  <c:v> 20-07-09 07:16:10</c:v>
                </c:pt>
                <c:pt idx="7119">
                  <c:v> 20-07-09 07:16:15</c:v>
                </c:pt>
                <c:pt idx="7120">
                  <c:v> 20-07-09 07:16:20</c:v>
                </c:pt>
                <c:pt idx="7121">
                  <c:v> 20-07-09 07:16:25</c:v>
                </c:pt>
                <c:pt idx="7122">
                  <c:v> 20-07-09 07:16:30</c:v>
                </c:pt>
                <c:pt idx="7123">
                  <c:v> 20-07-09 07:16:35</c:v>
                </c:pt>
                <c:pt idx="7124">
                  <c:v> 20-07-09 07:16:40</c:v>
                </c:pt>
                <c:pt idx="7125">
                  <c:v> 20-07-09 07:16:45</c:v>
                </c:pt>
                <c:pt idx="7126">
                  <c:v> 20-07-09 07:16:50</c:v>
                </c:pt>
                <c:pt idx="7127">
                  <c:v> 20-07-09 07:16:55</c:v>
                </c:pt>
                <c:pt idx="7128">
                  <c:v> 20-07-09 07:17:00</c:v>
                </c:pt>
                <c:pt idx="7129">
                  <c:v> 20-07-09 07:17:05</c:v>
                </c:pt>
                <c:pt idx="7130">
                  <c:v> 20-07-09 07:17:10</c:v>
                </c:pt>
                <c:pt idx="7131">
                  <c:v> 20-07-09 07:17:15</c:v>
                </c:pt>
                <c:pt idx="7132">
                  <c:v> 20-07-09 07:17:20</c:v>
                </c:pt>
                <c:pt idx="7133">
                  <c:v> 20-07-09 07:17:25</c:v>
                </c:pt>
                <c:pt idx="7134">
                  <c:v> 20-07-09 07:17:30</c:v>
                </c:pt>
                <c:pt idx="7135">
                  <c:v> 20-07-09 07:17:35</c:v>
                </c:pt>
                <c:pt idx="7136">
                  <c:v> 20-07-09 07:17:40</c:v>
                </c:pt>
                <c:pt idx="7137">
                  <c:v> 20-07-09 07:17:45</c:v>
                </c:pt>
                <c:pt idx="7138">
                  <c:v> 20-07-09 07:17:50</c:v>
                </c:pt>
                <c:pt idx="7139">
                  <c:v> 20-07-09 07:17:55</c:v>
                </c:pt>
                <c:pt idx="7140">
                  <c:v> 20-07-09 07:18:00</c:v>
                </c:pt>
                <c:pt idx="7141">
                  <c:v> 20-07-09 07:18:05</c:v>
                </c:pt>
                <c:pt idx="7142">
                  <c:v> 20-07-09 07:18:10</c:v>
                </c:pt>
                <c:pt idx="7143">
                  <c:v> 20-07-09 07:18:15</c:v>
                </c:pt>
                <c:pt idx="7144">
                  <c:v> 20-07-09 07:18:20</c:v>
                </c:pt>
                <c:pt idx="7145">
                  <c:v> 20-07-09 07:18:25</c:v>
                </c:pt>
                <c:pt idx="7146">
                  <c:v> 20-07-09 07:18:30</c:v>
                </c:pt>
                <c:pt idx="7147">
                  <c:v> 20-07-09 07:18:35</c:v>
                </c:pt>
                <c:pt idx="7148">
                  <c:v> 20-07-09 07:18:40</c:v>
                </c:pt>
                <c:pt idx="7149">
                  <c:v> 20-07-09 07:18:45</c:v>
                </c:pt>
                <c:pt idx="7150">
                  <c:v> 20-07-09 07:18:50</c:v>
                </c:pt>
                <c:pt idx="7151">
                  <c:v> 20-07-09 07:18:55</c:v>
                </c:pt>
                <c:pt idx="7152">
                  <c:v> 20-07-09 07:19:00</c:v>
                </c:pt>
                <c:pt idx="7153">
                  <c:v> 20-07-09 07:19:05</c:v>
                </c:pt>
                <c:pt idx="7154">
                  <c:v> 20-07-09 07:19:10</c:v>
                </c:pt>
                <c:pt idx="7155">
                  <c:v> 20-07-09 07:19:15</c:v>
                </c:pt>
                <c:pt idx="7156">
                  <c:v> 20-07-09 07:19:20</c:v>
                </c:pt>
                <c:pt idx="7157">
                  <c:v> 20-07-09 07:19:25</c:v>
                </c:pt>
                <c:pt idx="7158">
                  <c:v> 20-07-09 07:19:30</c:v>
                </c:pt>
                <c:pt idx="7159">
                  <c:v> 20-07-09 07:19:35</c:v>
                </c:pt>
                <c:pt idx="7160">
                  <c:v> 20-07-09 07:19:40</c:v>
                </c:pt>
                <c:pt idx="7161">
                  <c:v> 20-07-09 07:19:45</c:v>
                </c:pt>
                <c:pt idx="7162">
                  <c:v> 20-07-09 07:19:50</c:v>
                </c:pt>
                <c:pt idx="7163">
                  <c:v> 20-07-09 07:19:55</c:v>
                </c:pt>
                <c:pt idx="7164">
                  <c:v> 20-07-09 07:20:00</c:v>
                </c:pt>
                <c:pt idx="7165">
                  <c:v> 20-07-09 07:20:05</c:v>
                </c:pt>
                <c:pt idx="7166">
                  <c:v> 20-07-09 07:20:10</c:v>
                </c:pt>
                <c:pt idx="7167">
                  <c:v> 20-07-09 07:20:15</c:v>
                </c:pt>
                <c:pt idx="7168">
                  <c:v> 20-07-09 07:20:20</c:v>
                </c:pt>
                <c:pt idx="7169">
                  <c:v> 20-07-09 07:20:25</c:v>
                </c:pt>
                <c:pt idx="7170">
                  <c:v> 20-07-09 07:20:30</c:v>
                </c:pt>
                <c:pt idx="7171">
                  <c:v> 20-07-09 07:20:35</c:v>
                </c:pt>
                <c:pt idx="7172">
                  <c:v> 20-07-09 07:20:40</c:v>
                </c:pt>
                <c:pt idx="7173">
                  <c:v> 20-07-09 07:20:45</c:v>
                </c:pt>
                <c:pt idx="7174">
                  <c:v> 20-07-09 07:20:50</c:v>
                </c:pt>
                <c:pt idx="7175">
                  <c:v> 20-07-09 07:20:55</c:v>
                </c:pt>
                <c:pt idx="7176">
                  <c:v> 20-07-09 07:21:00</c:v>
                </c:pt>
                <c:pt idx="7177">
                  <c:v> 20-07-09 07:21:05</c:v>
                </c:pt>
                <c:pt idx="7178">
                  <c:v> 20-07-09 07:21:10</c:v>
                </c:pt>
                <c:pt idx="7179">
                  <c:v> 20-07-09 07:21:15</c:v>
                </c:pt>
                <c:pt idx="7180">
                  <c:v> 20-07-09 07:21:20</c:v>
                </c:pt>
                <c:pt idx="7181">
                  <c:v> 20-07-09 07:21:25</c:v>
                </c:pt>
                <c:pt idx="7182">
                  <c:v> 20-07-09 07:21:30</c:v>
                </c:pt>
                <c:pt idx="7183">
                  <c:v> 20-07-09 07:21:35</c:v>
                </c:pt>
                <c:pt idx="7184">
                  <c:v> 20-07-09 07:21:40</c:v>
                </c:pt>
                <c:pt idx="7185">
                  <c:v> 20-07-09 07:21:45</c:v>
                </c:pt>
                <c:pt idx="7186">
                  <c:v> 20-07-09 07:21:50</c:v>
                </c:pt>
                <c:pt idx="7187">
                  <c:v> 20-07-09 07:21:55</c:v>
                </c:pt>
                <c:pt idx="7188">
                  <c:v> 20-07-09 07:22:00</c:v>
                </c:pt>
                <c:pt idx="7189">
                  <c:v> 20-07-09 07:22:05</c:v>
                </c:pt>
                <c:pt idx="7190">
                  <c:v> 20-07-09 07:22:10</c:v>
                </c:pt>
                <c:pt idx="7191">
                  <c:v> 20-07-09 07:22:15</c:v>
                </c:pt>
                <c:pt idx="7192">
                  <c:v> 20-07-09 07:22:20</c:v>
                </c:pt>
                <c:pt idx="7193">
                  <c:v> 20-07-09 07:22:25</c:v>
                </c:pt>
                <c:pt idx="7194">
                  <c:v> 20-07-09 07:22:30</c:v>
                </c:pt>
                <c:pt idx="7195">
                  <c:v> 20-07-09 07:22:35</c:v>
                </c:pt>
                <c:pt idx="7196">
                  <c:v> 20-07-09 07:22:40</c:v>
                </c:pt>
                <c:pt idx="7197">
                  <c:v> 20-07-09 07:22:45</c:v>
                </c:pt>
                <c:pt idx="7198">
                  <c:v> 20-07-09 07:22:50</c:v>
                </c:pt>
                <c:pt idx="7199">
                  <c:v> 20-07-09 07:22:55</c:v>
                </c:pt>
                <c:pt idx="7200">
                  <c:v> 20-07-09 07:23:00</c:v>
                </c:pt>
                <c:pt idx="7201">
                  <c:v> 20-07-09 07:23:05</c:v>
                </c:pt>
                <c:pt idx="7202">
                  <c:v> 20-07-09 07:23:10</c:v>
                </c:pt>
                <c:pt idx="7203">
                  <c:v> 20-07-09 07:23:15</c:v>
                </c:pt>
                <c:pt idx="7204">
                  <c:v> 20-07-09 07:23:20</c:v>
                </c:pt>
                <c:pt idx="7205">
                  <c:v> 20-07-09 07:23:25</c:v>
                </c:pt>
                <c:pt idx="7206">
                  <c:v> 20-07-09 07:23:30</c:v>
                </c:pt>
                <c:pt idx="7207">
                  <c:v> 20-07-09 07:23:35</c:v>
                </c:pt>
                <c:pt idx="7208">
                  <c:v> 20-07-09 07:23:40</c:v>
                </c:pt>
                <c:pt idx="7209">
                  <c:v> 20-07-09 07:23:45</c:v>
                </c:pt>
                <c:pt idx="7210">
                  <c:v> 20-07-09 07:23:50</c:v>
                </c:pt>
                <c:pt idx="7211">
                  <c:v> 20-07-09 07:23:55</c:v>
                </c:pt>
                <c:pt idx="7212">
                  <c:v> 20-07-09 07:24:00</c:v>
                </c:pt>
                <c:pt idx="7213">
                  <c:v> 20-07-09 07:24:05</c:v>
                </c:pt>
                <c:pt idx="7214">
                  <c:v> 20-07-09 07:24:10</c:v>
                </c:pt>
                <c:pt idx="7215">
                  <c:v> 20-07-09 07:24:15</c:v>
                </c:pt>
                <c:pt idx="7216">
                  <c:v> 20-07-09 07:24:20</c:v>
                </c:pt>
                <c:pt idx="7217">
                  <c:v> 20-07-09 07:24:25</c:v>
                </c:pt>
                <c:pt idx="7218">
                  <c:v> 20-07-09 07:24:30</c:v>
                </c:pt>
                <c:pt idx="7219">
                  <c:v> 20-07-09 07:24:35</c:v>
                </c:pt>
                <c:pt idx="7220">
                  <c:v> 20-07-09 07:24:40</c:v>
                </c:pt>
                <c:pt idx="7221">
                  <c:v> 20-07-09 07:24:45</c:v>
                </c:pt>
                <c:pt idx="7222">
                  <c:v> 20-07-09 07:24:50</c:v>
                </c:pt>
                <c:pt idx="7223">
                  <c:v> 20-07-09 07:24:55</c:v>
                </c:pt>
                <c:pt idx="7224">
                  <c:v> 20-07-09 07:25:00</c:v>
                </c:pt>
                <c:pt idx="7225">
                  <c:v> 20-07-09 07:25:05</c:v>
                </c:pt>
                <c:pt idx="7226">
                  <c:v> 20-07-09 07:25:10</c:v>
                </c:pt>
                <c:pt idx="7227">
                  <c:v> 20-07-09 07:25:15</c:v>
                </c:pt>
                <c:pt idx="7228">
                  <c:v> 20-07-09 07:25:20</c:v>
                </c:pt>
                <c:pt idx="7229">
                  <c:v> 20-07-09 07:25:25</c:v>
                </c:pt>
                <c:pt idx="7230">
                  <c:v> 20-07-09 07:25:30</c:v>
                </c:pt>
                <c:pt idx="7231">
                  <c:v> 20-07-09 07:25:35</c:v>
                </c:pt>
                <c:pt idx="7232">
                  <c:v> 20-07-09 07:25:40</c:v>
                </c:pt>
                <c:pt idx="7233">
                  <c:v> 20-07-09 07:25:45</c:v>
                </c:pt>
                <c:pt idx="7234">
                  <c:v> 20-07-09 07:25:50</c:v>
                </c:pt>
                <c:pt idx="7235">
                  <c:v> 20-07-09 07:25:55</c:v>
                </c:pt>
                <c:pt idx="7236">
                  <c:v> 20-07-09 07:26:00</c:v>
                </c:pt>
                <c:pt idx="7237">
                  <c:v> 20-07-09 07:26:05</c:v>
                </c:pt>
                <c:pt idx="7238">
                  <c:v> 20-07-09 07:26:10</c:v>
                </c:pt>
                <c:pt idx="7239">
                  <c:v> 20-07-09 07:26:15</c:v>
                </c:pt>
                <c:pt idx="7240">
                  <c:v> 20-07-09 07:26:20</c:v>
                </c:pt>
                <c:pt idx="7241">
                  <c:v> 20-07-09 07:26:25</c:v>
                </c:pt>
                <c:pt idx="7242">
                  <c:v> 20-07-09 07:26:30</c:v>
                </c:pt>
                <c:pt idx="7243">
                  <c:v> 20-07-09 07:26:35</c:v>
                </c:pt>
                <c:pt idx="7244">
                  <c:v> 20-07-09 07:26:40</c:v>
                </c:pt>
                <c:pt idx="7245">
                  <c:v> 20-07-09 07:26:45</c:v>
                </c:pt>
                <c:pt idx="7246">
                  <c:v> 20-07-09 07:26:50</c:v>
                </c:pt>
                <c:pt idx="7247">
                  <c:v> 20-07-09 07:26:55</c:v>
                </c:pt>
                <c:pt idx="7248">
                  <c:v> 20-07-09 07:27:00</c:v>
                </c:pt>
                <c:pt idx="7249">
                  <c:v> 20-07-09 07:27:05</c:v>
                </c:pt>
                <c:pt idx="7250">
                  <c:v> 20-07-09 07:27:10</c:v>
                </c:pt>
                <c:pt idx="7251">
                  <c:v> 20-07-09 07:27:15</c:v>
                </c:pt>
                <c:pt idx="7252">
                  <c:v> 20-07-09 07:27:20</c:v>
                </c:pt>
                <c:pt idx="7253">
                  <c:v> 20-07-09 07:27:25</c:v>
                </c:pt>
                <c:pt idx="7254">
                  <c:v> 20-07-09 07:27:30</c:v>
                </c:pt>
                <c:pt idx="7255">
                  <c:v> 20-07-09 07:27:35</c:v>
                </c:pt>
                <c:pt idx="7256">
                  <c:v> 20-07-09 07:27:40</c:v>
                </c:pt>
                <c:pt idx="7257">
                  <c:v> 20-07-09 07:27:45</c:v>
                </c:pt>
                <c:pt idx="7258">
                  <c:v> 20-07-09 07:27:50</c:v>
                </c:pt>
                <c:pt idx="7259">
                  <c:v> 20-07-09 07:27:55</c:v>
                </c:pt>
                <c:pt idx="7260">
                  <c:v> 20-07-09 07:28:00</c:v>
                </c:pt>
                <c:pt idx="7261">
                  <c:v> 20-07-09 07:28:05</c:v>
                </c:pt>
                <c:pt idx="7262">
                  <c:v> 20-07-09 07:28:10</c:v>
                </c:pt>
                <c:pt idx="7263">
                  <c:v> 20-07-09 07:28:15</c:v>
                </c:pt>
                <c:pt idx="7264">
                  <c:v> 20-07-09 07:28:20</c:v>
                </c:pt>
                <c:pt idx="7265">
                  <c:v> 20-07-09 07:28:25</c:v>
                </c:pt>
                <c:pt idx="7266">
                  <c:v> 20-07-09 07:28:30</c:v>
                </c:pt>
                <c:pt idx="7267">
                  <c:v> 20-07-09 07:28:35</c:v>
                </c:pt>
                <c:pt idx="7268">
                  <c:v> 20-07-09 07:28:40</c:v>
                </c:pt>
                <c:pt idx="7269">
                  <c:v> 20-07-09 07:28:45</c:v>
                </c:pt>
                <c:pt idx="7270">
                  <c:v> 20-07-09 07:28:50</c:v>
                </c:pt>
                <c:pt idx="7271">
                  <c:v> 20-07-09 07:28:55</c:v>
                </c:pt>
                <c:pt idx="7272">
                  <c:v> 20-07-09 07:29:00</c:v>
                </c:pt>
                <c:pt idx="7273">
                  <c:v> 20-07-09 07:29:05</c:v>
                </c:pt>
                <c:pt idx="7274">
                  <c:v> 20-07-09 07:29:10</c:v>
                </c:pt>
                <c:pt idx="7275">
                  <c:v> 20-07-09 07:29:15</c:v>
                </c:pt>
                <c:pt idx="7276">
                  <c:v> 20-07-09 07:29:20</c:v>
                </c:pt>
                <c:pt idx="7277">
                  <c:v> 20-07-09 07:29:25</c:v>
                </c:pt>
                <c:pt idx="7278">
                  <c:v> 20-07-09 07:29:30</c:v>
                </c:pt>
                <c:pt idx="7279">
                  <c:v> 20-07-09 07:29:35</c:v>
                </c:pt>
                <c:pt idx="7280">
                  <c:v> 20-07-09 07:29:40</c:v>
                </c:pt>
                <c:pt idx="7281">
                  <c:v> 20-07-09 07:29:45</c:v>
                </c:pt>
                <c:pt idx="7282">
                  <c:v> 20-07-09 07:29:50</c:v>
                </c:pt>
                <c:pt idx="7283">
                  <c:v> 20-07-09 07:29:55</c:v>
                </c:pt>
                <c:pt idx="7284">
                  <c:v> 20-07-09 07:30:00</c:v>
                </c:pt>
                <c:pt idx="7285">
                  <c:v> 20-07-09 07:30:05</c:v>
                </c:pt>
                <c:pt idx="7286">
                  <c:v> 20-07-09 07:30:10</c:v>
                </c:pt>
                <c:pt idx="7287">
                  <c:v> 20-07-09 07:30:15</c:v>
                </c:pt>
                <c:pt idx="7288">
                  <c:v> 20-07-09 07:30:20</c:v>
                </c:pt>
                <c:pt idx="7289">
                  <c:v> 20-07-09 07:30:25</c:v>
                </c:pt>
                <c:pt idx="7290">
                  <c:v> 20-07-09 07:30:30</c:v>
                </c:pt>
                <c:pt idx="7291">
                  <c:v> 20-07-09 07:30:35</c:v>
                </c:pt>
                <c:pt idx="7292">
                  <c:v> 20-07-09 07:30:40</c:v>
                </c:pt>
                <c:pt idx="7293">
                  <c:v> 20-07-09 07:30:45</c:v>
                </c:pt>
                <c:pt idx="7294">
                  <c:v> 20-07-09 07:30:50</c:v>
                </c:pt>
                <c:pt idx="7295">
                  <c:v> 20-07-09 07:30:55</c:v>
                </c:pt>
                <c:pt idx="7296">
                  <c:v> 20-07-09 07:31:00</c:v>
                </c:pt>
                <c:pt idx="7297">
                  <c:v> 20-07-09 07:31:05</c:v>
                </c:pt>
                <c:pt idx="7298">
                  <c:v> 20-07-09 07:31:10</c:v>
                </c:pt>
                <c:pt idx="7299">
                  <c:v> 20-07-09 07:31:15</c:v>
                </c:pt>
                <c:pt idx="7300">
                  <c:v> 20-07-09 07:31:20</c:v>
                </c:pt>
                <c:pt idx="7301">
                  <c:v> 20-07-09 07:31:25</c:v>
                </c:pt>
                <c:pt idx="7302">
                  <c:v> 20-07-09 07:31:30</c:v>
                </c:pt>
                <c:pt idx="7303">
                  <c:v> 20-07-09 07:31:35</c:v>
                </c:pt>
                <c:pt idx="7304">
                  <c:v> 20-07-09 07:31:40</c:v>
                </c:pt>
                <c:pt idx="7305">
                  <c:v> 20-07-09 07:31:45</c:v>
                </c:pt>
                <c:pt idx="7306">
                  <c:v> 20-07-09 07:31:50</c:v>
                </c:pt>
                <c:pt idx="7307">
                  <c:v> 20-07-09 07:31:55</c:v>
                </c:pt>
                <c:pt idx="7308">
                  <c:v> 20-07-09 07:32:00</c:v>
                </c:pt>
                <c:pt idx="7309">
                  <c:v> 20-07-09 07:32:05</c:v>
                </c:pt>
                <c:pt idx="7310">
                  <c:v> 20-07-09 07:32:10</c:v>
                </c:pt>
                <c:pt idx="7311">
                  <c:v> 20-07-09 07:32:15</c:v>
                </c:pt>
                <c:pt idx="7312">
                  <c:v> 20-07-09 07:32:20</c:v>
                </c:pt>
                <c:pt idx="7313">
                  <c:v> 20-07-09 07:32:25</c:v>
                </c:pt>
                <c:pt idx="7314">
                  <c:v> 20-07-09 07:32:30</c:v>
                </c:pt>
                <c:pt idx="7315">
                  <c:v> 20-07-09 07:32:35</c:v>
                </c:pt>
                <c:pt idx="7316">
                  <c:v> 20-07-09 07:32:40</c:v>
                </c:pt>
                <c:pt idx="7317">
                  <c:v> 20-07-09 07:32:45</c:v>
                </c:pt>
                <c:pt idx="7318">
                  <c:v> 20-07-09 07:32:50</c:v>
                </c:pt>
                <c:pt idx="7319">
                  <c:v> 20-07-09 07:32:55</c:v>
                </c:pt>
                <c:pt idx="7320">
                  <c:v> 20-07-09 07:33:00</c:v>
                </c:pt>
                <c:pt idx="7321">
                  <c:v> 20-07-09 07:33:05</c:v>
                </c:pt>
                <c:pt idx="7322">
                  <c:v> 20-07-09 07:33:10</c:v>
                </c:pt>
                <c:pt idx="7323">
                  <c:v> 20-07-09 07:33:15</c:v>
                </c:pt>
                <c:pt idx="7324">
                  <c:v> 20-07-09 07:33:20</c:v>
                </c:pt>
                <c:pt idx="7325">
                  <c:v> 20-07-09 07:33:25</c:v>
                </c:pt>
                <c:pt idx="7326">
                  <c:v> 20-07-09 07:33:30</c:v>
                </c:pt>
                <c:pt idx="7327">
                  <c:v> 20-07-09 07:33:35</c:v>
                </c:pt>
                <c:pt idx="7328">
                  <c:v> 20-07-09 07:33:40</c:v>
                </c:pt>
                <c:pt idx="7329">
                  <c:v> 20-07-09 07:33:45</c:v>
                </c:pt>
                <c:pt idx="7330">
                  <c:v> 20-07-09 07:33:50</c:v>
                </c:pt>
                <c:pt idx="7331">
                  <c:v> 20-07-09 07:33:55</c:v>
                </c:pt>
                <c:pt idx="7332">
                  <c:v> 20-07-09 07:34:00</c:v>
                </c:pt>
                <c:pt idx="7333">
                  <c:v> 20-07-09 07:34:05</c:v>
                </c:pt>
                <c:pt idx="7334">
                  <c:v> 20-07-09 07:34:10</c:v>
                </c:pt>
                <c:pt idx="7335">
                  <c:v> 20-07-09 07:34:15</c:v>
                </c:pt>
                <c:pt idx="7336">
                  <c:v> 20-07-09 07:34:20</c:v>
                </c:pt>
                <c:pt idx="7337">
                  <c:v> 20-07-09 07:34:25</c:v>
                </c:pt>
                <c:pt idx="7338">
                  <c:v> 20-07-09 07:34:30</c:v>
                </c:pt>
                <c:pt idx="7339">
                  <c:v> 20-07-09 07:34:35</c:v>
                </c:pt>
                <c:pt idx="7340">
                  <c:v> 20-07-09 07:34:40</c:v>
                </c:pt>
                <c:pt idx="7341">
                  <c:v> 20-07-09 07:34:45</c:v>
                </c:pt>
                <c:pt idx="7342">
                  <c:v> 20-07-09 07:34:50</c:v>
                </c:pt>
                <c:pt idx="7343">
                  <c:v> 20-07-09 07:34:55</c:v>
                </c:pt>
                <c:pt idx="7344">
                  <c:v> 20-07-09 07:35:00</c:v>
                </c:pt>
                <c:pt idx="7345">
                  <c:v> 20-07-09 07:35:05</c:v>
                </c:pt>
                <c:pt idx="7346">
                  <c:v> 20-07-09 07:35:10</c:v>
                </c:pt>
                <c:pt idx="7347">
                  <c:v> 20-07-09 07:35:15</c:v>
                </c:pt>
                <c:pt idx="7348">
                  <c:v> 20-07-09 07:35:20</c:v>
                </c:pt>
                <c:pt idx="7349">
                  <c:v> 20-07-09 07:35:25</c:v>
                </c:pt>
                <c:pt idx="7350">
                  <c:v> 20-07-09 07:35:30</c:v>
                </c:pt>
                <c:pt idx="7351">
                  <c:v> 20-07-09 07:35:35</c:v>
                </c:pt>
                <c:pt idx="7352">
                  <c:v> 20-07-09 07:35:40</c:v>
                </c:pt>
                <c:pt idx="7353">
                  <c:v> 20-07-09 07:35:45</c:v>
                </c:pt>
                <c:pt idx="7354">
                  <c:v> 20-07-09 07:35:50</c:v>
                </c:pt>
                <c:pt idx="7355">
                  <c:v> 20-07-09 07:35:55</c:v>
                </c:pt>
                <c:pt idx="7356">
                  <c:v> 20-07-09 07:36:00</c:v>
                </c:pt>
                <c:pt idx="7357">
                  <c:v> 20-07-09 07:36:05</c:v>
                </c:pt>
                <c:pt idx="7358">
                  <c:v> 20-07-09 07:36:10</c:v>
                </c:pt>
                <c:pt idx="7359">
                  <c:v> 20-07-09 07:36:15</c:v>
                </c:pt>
                <c:pt idx="7360">
                  <c:v> 20-07-09 07:36:20</c:v>
                </c:pt>
                <c:pt idx="7361">
                  <c:v> 20-07-09 07:36:25</c:v>
                </c:pt>
                <c:pt idx="7362">
                  <c:v> 20-07-09 07:36:30</c:v>
                </c:pt>
                <c:pt idx="7363">
                  <c:v> 20-07-09 07:36:35</c:v>
                </c:pt>
                <c:pt idx="7364">
                  <c:v> 20-07-09 07:36:40</c:v>
                </c:pt>
                <c:pt idx="7365">
                  <c:v> 20-07-09 07:36:45</c:v>
                </c:pt>
                <c:pt idx="7366">
                  <c:v> 20-07-09 07:36:50</c:v>
                </c:pt>
                <c:pt idx="7367">
                  <c:v> 20-07-09 07:36:55</c:v>
                </c:pt>
                <c:pt idx="7368">
                  <c:v> 20-07-09 07:37:00</c:v>
                </c:pt>
                <c:pt idx="7369">
                  <c:v> 20-07-09 07:37:05</c:v>
                </c:pt>
                <c:pt idx="7370">
                  <c:v> 20-07-09 07:37:10</c:v>
                </c:pt>
                <c:pt idx="7371">
                  <c:v> 20-07-09 07:37:15</c:v>
                </c:pt>
                <c:pt idx="7372">
                  <c:v> 20-07-09 07:37:20</c:v>
                </c:pt>
                <c:pt idx="7373">
                  <c:v> 20-07-09 07:37:25</c:v>
                </c:pt>
                <c:pt idx="7374">
                  <c:v> 20-07-09 07:37:30</c:v>
                </c:pt>
                <c:pt idx="7375">
                  <c:v> 20-07-09 07:37:35</c:v>
                </c:pt>
                <c:pt idx="7376">
                  <c:v> 20-07-09 07:37:40</c:v>
                </c:pt>
                <c:pt idx="7377">
                  <c:v> 20-07-09 07:37:45</c:v>
                </c:pt>
                <c:pt idx="7378">
                  <c:v> 20-07-09 07:37:50</c:v>
                </c:pt>
                <c:pt idx="7379">
                  <c:v> 20-07-09 07:37:55</c:v>
                </c:pt>
                <c:pt idx="7380">
                  <c:v> 20-07-09 07:38:00</c:v>
                </c:pt>
                <c:pt idx="7381">
                  <c:v> 20-07-09 07:38:05</c:v>
                </c:pt>
                <c:pt idx="7382">
                  <c:v> 20-07-09 07:38:10</c:v>
                </c:pt>
                <c:pt idx="7383">
                  <c:v> 20-07-09 07:38:15</c:v>
                </c:pt>
                <c:pt idx="7384">
                  <c:v> 20-07-09 07:38:20</c:v>
                </c:pt>
                <c:pt idx="7385">
                  <c:v> 20-07-09 07:38:25</c:v>
                </c:pt>
                <c:pt idx="7386">
                  <c:v> 20-07-09 07:38:30</c:v>
                </c:pt>
                <c:pt idx="7387">
                  <c:v> 20-07-09 07:38:35</c:v>
                </c:pt>
                <c:pt idx="7388">
                  <c:v> 20-07-09 07:38:40</c:v>
                </c:pt>
                <c:pt idx="7389">
                  <c:v> 20-07-09 07:38:45</c:v>
                </c:pt>
                <c:pt idx="7390">
                  <c:v> 20-07-09 07:38:50</c:v>
                </c:pt>
                <c:pt idx="7391">
                  <c:v> 20-07-09 07:38:55</c:v>
                </c:pt>
                <c:pt idx="7392">
                  <c:v> 20-07-09 07:39:00</c:v>
                </c:pt>
                <c:pt idx="7393">
                  <c:v> 20-07-09 07:39:05</c:v>
                </c:pt>
                <c:pt idx="7394">
                  <c:v> 20-07-09 07:39:10</c:v>
                </c:pt>
                <c:pt idx="7395">
                  <c:v> 20-07-09 07:39:15</c:v>
                </c:pt>
                <c:pt idx="7396">
                  <c:v> 20-07-09 07:39:20</c:v>
                </c:pt>
                <c:pt idx="7397">
                  <c:v> 20-07-09 07:39:25</c:v>
                </c:pt>
                <c:pt idx="7398">
                  <c:v> 20-07-09 07:39:30</c:v>
                </c:pt>
                <c:pt idx="7399">
                  <c:v> 20-07-09 07:39:35</c:v>
                </c:pt>
                <c:pt idx="7400">
                  <c:v> 20-07-09 07:39:40</c:v>
                </c:pt>
                <c:pt idx="7401">
                  <c:v> 20-07-09 07:39:45</c:v>
                </c:pt>
                <c:pt idx="7402">
                  <c:v> 20-07-09 07:39:50</c:v>
                </c:pt>
                <c:pt idx="7403">
                  <c:v> 20-07-09 07:39:55</c:v>
                </c:pt>
                <c:pt idx="7404">
                  <c:v> 20-07-09 07:40:00</c:v>
                </c:pt>
                <c:pt idx="7405">
                  <c:v> 20-07-09 07:40:05</c:v>
                </c:pt>
                <c:pt idx="7406">
                  <c:v> 20-07-09 07:40:10</c:v>
                </c:pt>
                <c:pt idx="7407">
                  <c:v> 20-07-09 07:40:15</c:v>
                </c:pt>
                <c:pt idx="7408">
                  <c:v> 20-07-09 07:40:20</c:v>
                </c:pt>
                <c:pt idx="7409">
                  <c:v> 20-07-09 07:40:25</c:v>
                </c:pt>
                <c:pt idx="7410">
                  <c:v> 20-07-09 07:40:30</c:v>
                </c:pt>
                <c:pt idx="7411">
                  <c:v> 20-07-09 07:40:35</c:v>
                </c:pt>
                <c:pt idx="7412">
                  <c:v> 20-07-09 07:40:40</c:v>
                </c:pt>
                <c:pt idx="7413">
                  <c:v> 20-07-09 07:40:45</c:v>
                </c:pt>
                <c:pt idx="7414">
                  <c:v> 20-07-09 07:40:50</c:v>
                </c:pt>
                <c:pt idx="7415">
                  <c:v> 20-07-09 07:40:55</c:v>
                </c:pt>
                <c:pt idx="7416">
                  <c:v> 20-07-09 07:41:00</c:v>
                </c:pt>
                <c:pt idx="7417">
                  <c:v> 20-07-09 07:41:05</c:v>
                </c:pt>
                <c:pt idx="7418">
                  <c:v> 20-07-09 07:41:10</c:v>
                </c:pt>
                <c:pt idx="7419">
                  <c:v> 20-07-09 07:41:15</c:v>
                </c:pt>
                <c:pt idx="7420">
                  <c:v> 20-07-09 07:41:20</c:v>
                </c:pt>
                <c:pt idx="7421">
                  <c:v> 20-07-09 07:41:25</c:v>
                </c:pt>
                <c:pt idx="7422">
                  <c:v> 20-07-09 07:41:30</c:v>
                </c:pt>
                <c:pt idx="7423">
                  <c:v> 20-07-09 07:41:35</c:v>
                </c:pt>
                <c:pt idx="7424">
                  <c:v> 20-07-09 07:41:40</c:v>
                </c:pt>
                <c:pt idx="7425">
                  <c:v> 20-07-09 07:41:45</c:v>
                </c:pt>
                <c:pt idx="7426">
                  <c:v> 20-07-09 07:41:50</c:v>
                </c:pt>
                <c:pt idx="7427">
                  <c:v> 20-07-09 07:41:55</c:v>
                </c:pt>
                <c:pt idx="7428">
                  <c:v> 20-07-09 07:42:00</c:v>
                </c:pt>
                <c:pt idx="7429">
                  <c:v> 20-07-09 07:42:05</c:v>
                </c:pt>
                <c:pt idx="7430">
                  <c:v> 20-07-09 07:42:10</c:v>
                </c:pt>
                <c:pt idx="7431">
                  <c:v> 20-07-09 07:42:15</c:v>
                </c:pt>
                <c:pt idx="7432">
                  <c:v> 20-07-09 07:42:20</c:v>
                </c:pt>
                <c:pt idx="7433">
                  <c:v> 20-07-09 07:42:25</c:v>
                </c:pt>
                <c:pt idx="7434">
                  <c:v> 20-07-09 07:42:30</c:v>
                </c:pt>
                <c:pt idx="7435">
                  <c:v> 20-07-09 07:42:35</c:v>
                </c:pt>
                <c:pt idx="7436">
                  <c:v> 20-07-09 07:42:40</c:v>
                </c:pt>
                <c:pt idx="7437">
                  <c:v> 20-07-09 07:42:45</c:v>
                </c:pt>
                <c:pt idx="7438">
                  <c:v> 20-07-09 07:42:50</c:v>
                </c:pt>
                <c:pt idx="7439">
                  <c:v> 20-07-09 07:42:55</c:v>
                </c:pt>
                <c:pt idx="7440">
                  <c:v> 20-07-09 07:43:00</c:v>
                </c:pt>
                <c:pt idx="7441">
                  <c:v> 20-07-09 07:43:05</c:v>
                </c:pt>
                <c:pt idx="7442">
                  <c:v> 20-07-09 07:43:10</c:v>
                </c:pt>
                <c:pt idx="7443">
                  <c:v> 20-07-09 07:43:15</c:v>
                </c:pt>
                <c:pt idx="7444">
                  <c:v> 20-07-09 07:43:20</c:v>
                </c:pt>
                <c:pt idx="7445">
                  <c:v> 20-07-09 07:43:25</c:v>
                </c:pt>
                <c:pt idx="7446">
                  <c:v> 20-07-09 07:43:30</c:v>
                </c:pt>
                <c:pt idx="7447">
                  <c:v> 20-07-09 07:43:35</c:v>
                </c:pt>
                <c:pt idx="7448">
                  <c:v> 20-07-09 07:43:40</c:v>
                </c:pt>
                <c:pt idx="7449">
                  <c:v> 20-07-09 07:43:45</c:v>
                </c:pt>
                <c:pt idx="7450">
                  <c:v> 20-07-09 07:43:50</c:v>
                </c:pt>
                <c:pt idx="7451">
                  <c:v> 20-07-09 07:43:55</c:v>
                </c:pt>
                <c:pt idx="7452">
                  <c:v> 20-07-09 07:44:00</c:v>
                </c:pt>
                <c:pt idx="7453">
                  <c:v> 20-07-09 07:44:05</c:v>
                </c:pt>
                <c:pt idx="7454">
                  <c:v> 20-07-09 07:44:10</c:v>
                </c:pt>
                <c:pt idx="7455">
                  <c:v> 20-07-09 07:44:15</c:v>
                </c:pt>
                <c:pt idx="7456">
                  <c:v> 20-07-09 07:44:20</c:v>
                </c:pt>
                <c:pt idx="7457">
                  <c:v> 20-07-09 07:44:25</c:v>
                </c:pt>
                <c:pt idx="7458">
                  <c:v> 20-07-09 07:44:30</c:v>
                </c:pt>
                <c:pt idx="7459">
                  <c:v> 20-07-09 07:44:35</c:v>
                </c:pt>
                <c:pt idx="7460">
                  <c:v> 20-07-09 07:44:40</c:v>
                </c:pt>
                <c:pt idx="7461">
                  <c:v> 20-07-09 07:44:45</c:v>
                </c:pt>
                <c:pt idx="7462">
                  <c:v> 20-07-09 07:44:50</c:v>
                </c:pt>
                <c:pt idx="7463">
                  <c:v> 20-07-09 07:44:55</c:v>
                </c:pt>
                <c:pt idx="7464">
                  <c:v> 20-07-09 07:45:00</c:v>
                </c:pt>
                <c:pt idx="7465">
                  <c:v> 20-07-09 07:45:05</c:v>
                </c:pt>
                <c:pt idx="7466">
                  <c:v> 20-07-09 07:45:10</c:v>
                </c:pt>
                <c:pt idx="7467">
                  <c:v> 20-07-09 07:45:15</c:v>
                </c:pt>
                <c:pt idx="7468">
                  <c:v> 20-07-09 07:45:20</c:v>
                </c:pt>
                <c:pt idx="7469">
                  <c:v> 20-07-09 07:45:25</c:v>
                </c:pt>
                <c:pt idx="7470">
                  <c:v> 20-07-09 07:45:30</c:v>
                </c:pt>
                <c:pt idx="7471">
                  <c:v> 20-07-09 07:45:35</c:v>
                </c:pt>
                <c:pt idx="7472">
                  <c:v> 20-07-09 07:45:40</c:v>
                </c:pt>
                <c:pt idx="7473">
                  <c:v> 20-07-09 07:45:45</c:v>
                </c:pt>
                <c:pt idx="7474">
                  <c:v> 20-07-09 07:45:50</c:v>
                </c:pt>
                <c:pt idx="7475">
                  <c:v> 20-07-09 07:45:55</c:v>
                </c:pt>
                <c:pt idx="7476">
                  <c:v> 20-07-09 07:46:00</c:v>
                </c:pt>
                <c:pt idx="7477">
                  <c:v> 20-07-09 07:46:05</c:v>
                </c:pt>
                <c:pt idx="7478">
                  <c:v> 20-07-09 07:46:10</c:v>
                </c:pt>
                <c:pt idx="7479">
                  <c:v> 20-07-09 07:46:15</c:v>
                </c:pt>
                <c:pt idx="7480">
                  <c:v> 20-07-09 07:46:20</c:v>
                </c:pt>
                <c:pt idx="7481">
                  <c:v> 20-07-09 07:46:25</c:v>
                </c:pt>
                <c:pt idx="7482">
                  <c:v> 20-07-09 07:46:30</c:v>
                </c:pt>
                <c:pt idx="7483">
                  <c:v> 20-07-09 07:46:35</c:v>
                </c:pt>
                <c:pt idx="7484">
                  <c:v> 20-07-09 07:46:40</c:v>
                </c:pt>
                <c:pt idx="7485">
                  <c:v> 20-07-09 07:46:45</c:v>
                </c:pt>
                <c:pt idx="7486">
                  <c:v> 20-07-09 07:46:50</c:v>
                </c:pt>
                <c:pt idx="7487">
                  <c:v> 20-07-09 07:46:55</c:v>
                </c:pt>
                <c:pt idx="7488">
                  <c:v> 20-07-09 07:47:00</c:v>
                </c:pt>
                <c:pt idx="7489">
                  <c:v> 20-07-09 07:47:05</c:v>
                </c:pt>
                <c:pt idx="7490">
                  <c:v> 20-07-09 07:47:10</c:v>
                </c:pt>
                <c:pt idx="7491">
                  <c:v> 20-07-09 07:47:15</c:v>
                </c:pt>
                <c:pt idx="7492">
                  <c:v> 20-07-09 07:47:20</c:v>
                </c:pt>
                <c:pt idx="7493">
                  <c:v> 20-07-09 07:47:25</c:v>
                </c:pt>
                <c:pt idx="7494">
                  <c:v> 20-07-09 07:47:30</c:v>
                </c:pt>
                <c:pt idx="7495">
                  <c:v> 20-07-09 07:47:35</c:v>
                </c:pt>
                <c:pt idx="7496">
                  <c:v> 20-07-09 07:47:40</c:v>
                </c:pt>
                <c:pt idx="7497">
                  <c:v> 20-07-09 07:47:45</c:v>
                </c:pt>
                <c:pt idx="7498">
                  <c:v> 20-07-09 07:47:50</c:v>
                </c:pt>
                <c:pt idx="7499">
                  <c:v> 20-07-09 07:47:55</c:v>
                </c:pt>
                <c:pt idx="7500">
                  <c:v> 20-07-09 07:48:00</c:v>
                </c:pt>
                <c:pt idx="7501">
                  <c:v> 20-07-09 07:48:05</c:v>
                </c:pt>
                <c:pt idx="7502">
                  <c:v> 20-07-09 07:48:10</c:v>
                </c:pt>
                <c:pt idx="7503">
                  <c:v> 20-07-09 07:48:15</c:v>
                </c:pt>
                <c:pt idx="7504">
                  <c:v> 20-07-09 07:48:20</c:v>
                </c:pt>
                <c:pt idx="7505">
                  <c:v> 20-07-09 07:48:25</c:v>
                </c:pt>
                <c:pt idx="7506">
                  <c:v> 20-07-09 07:48:30</c:v>
                </c:pt>
                <c:pt idx="7507">
                  <c:v> 20-07-09 07:48:35</c:v>
                </c:pt>
                <c:pt idx="7508">
                  <c:v> 20-07-09 07:48:40</c:v>
                </c:pt>
                <c:pt idx="7509">
                  <c:v> 20-07-09 07:48:45</c:v>
                </c:pt>
                <c:pt idx="7510">
                  <c:v> 20-07-09 07:48:50</c:v>
                </c:pt>
                <c:pt idx="7511">
                  <c:v> 20-07-09 07:48:55</c:v>
                </c:pt>
                <c:pt idx="7512">
                  <c:v> 20-07-09 07:49:00</c:v>
                </c:pt>
                <c:pt idx="7513">
                  <c:v> 20-07-09 07:49:05</c:v>
                </c:pt>
                <c:pt idx="7514">
                  <c:v> 20-07-09 07:49:10</c:v>
                </c:pt>
                <c:pt idx="7515">
                  <c:v> 20-07-09 07:49:15</c:v>
                </c:pt>
                <c:pt idx="7516">
                  <c:v> 20-07-09 07:49:20</c:v>
                </c:pt>
                <c:pt idx="7517">
                  <c:v> 20-07-09 07:49:25</c:v>
                </c:pt>
                <c:pt idx="7518">
                  <c:v> 20-07-09 07:49:30</c:v>
                </c:pt>
                <c:pt idx="7519">
                  <c:v> 20-07-09 07:49:35</c:v>
                </c:pt>
                <c:pt idx="7520">
                  <c:v> 20-07-09 07:49:40</c:v>
                </c:pt>
                <c:pt idx="7521">
                  <c:v> 20-07-09 07:49:45</c:v>
                </c:pt>
                <c:pt idx="7522">
                  <c:v> 20-07-09 07:49:50</c:v>
                </c:pt>
                <c:pt idx="7523">
                  <c:v> 20-07-09 07:49:55</c:v>
                </c:pt>
                <c:pt idx="7524">
                  <c:v> 20-07-09 07:50:00</c:v>
                </c:pt>
                <c:pt idx="7525">
                  <c:v> 20-07-09 07:50:05</c:v>
                </c:pt>
                <c:pt idx="7526">
                  <c:v> 20-07-09 07:50:10</c:v>
                </c:pt>
                <c:pt idx="7527">
                  <c:v> 20-07-09 07:50:15</c:v>
                </c:pt>
                <c:pt idx="7528">
                  <c:v> 20-07-09 07:50:20</c:v>
                </c:pt>
                <c:pt idx="7529">
                  <c:v> 20-07-09 07:50:25</c:v>
                </c:pt>
                <c:pt idx="7530">
                  <c:v> 20-07-09 07:50:30</c:v>
                </c:pt>
                <c:pt idx="7531">
                  <c:v> 20-07-09 07:50:35</c:v>
                </c:pt>
                <c:pt idx="7532">
                  <c:v> 20-07-09 07:50:40</c:v>
                </c:pt>
                <c:pt idx="7533">
                  <c:v> 20-07-09 07:50:45</c:v>
                </c:pt>
                <c:pt idx="7534">
                  <c:v> 20-07-09 07:50:50</c:v>
                </c:pt>
                <c:pt idx="7535">
                  <c:v> 20-07-09 07:50:55</c:v>
                </c:pt>
                <c:pt idx="7536">
                  <c:v> 20-07-09 07:51:00</c:v>
                </c:pt>
                <c:pt idx="7537">
                  <c:v> 20-07-09 07:51:05</c:v>
                </c:pt>
                <c:pt idx="7538">
                  <c:v> 20-07-09 07:51:10</c:v>
                </c:pt>
                <c:pt idx="7539">
                  <c:v> 20-07-09 07:51:15</c:v>
                </c:pt>
                <c:pt idx="7540">
                  <c:v> 20-07-09 07:51:20</c:v>
                </c:pt>
                <c:pt idx="7541">
                  <c:v> 20-07-09 07:51:25</c:v>
                </c:pt>
                <c:pt idx="7542">
                  <c:v> 20-07-09 07:51:30</c:v>
                </c:pt>
                <c:pt idx="7543">
                  <c:v> 20-07-09 07:51:35</c:v>
                </c:pt>
                <c:pt idx="7544">
                  <c:v> 20-07-09 07:51:40</c:v>
                </c:pt>
                <c:pt idx="7545">
                  <c:v> 20-07-09 07:51:45</c:v>
                </c:pt>
                <c:pt idx="7546">
                  <c:v> 20-07-09 07:51:50</c:v>
                </c:pt>
                <c:pt idx="7547">
                  <c:v> 20-07-09 07:51:55</c:v>
                </c:pt>
                <c:pt idx="7548">
                  <c:v> 20-07-09 07:52:00</c:v>
                </c:pt>
                <c:pt idx="7549">
                  <c:v> 20-07-09 07:52:05</c:v>
                </c:pt>
                <c:pt idx="7550">
                  <c:v> 20-07-09 07:52:10</c:v>
                </c:pt>
                <c:pt idx="7551">
                  <c:v> 20-07-09 07:52:15</c:v>
                </c:pt>
                <c:pt idx="7552">
                  <c:v> 20-07-09 07:52:20</c:v>
                </c:pt>
                <c:pt idx="7553">
                  <c:v> 20-07-09 07:52:25</c:v>
                </c:pt>
                <c:pt idx="7554">
                  <c:v> 20-07-09 07:52:30</c:v>
                </c:pt>
                <c:pt idx="7555">
                  <c:v> 20-07-09 07:52:35</c:v>
                </c:pt>
                <c:pt idx="7556">
                  <c:v> 20-07-09 07:52:40</c:v>
                </c:pt>
                <c:pt idx="7557">
                  <c:v> 20-07-09 07:52:45</c:v>
                </c:pt>
                <c:pt idx="7558">
                  <c:v> 20-07-09 07:52:50</c:v>
                </c:pt>
                <c:pt idx="7559">
                  <c:v> 20-07-09 07:52:55</c:v>
                </c:pt>
                <c:pt idx="7560">
                  <c:v> 20-07-09 07:53:00</c:v>
                </c:pt>
                <c:pt idx="7561">
                  <c:v> 20-07-09 07:53:05</c:v>
                </c:pt>
                <c:pt idx="7562">
                  <c:v> 20-07-09 07:53:10</c:v>
                </c:pt>
                <c:pt idx="7563">
                  <c:v> 20-07-09 07:53:15</c:v>
                </c:pt>
                <c:pt idx="7564">
                  <c:v> 20-07-09 07:53:20</c:v>
                </c:pt>
                <c:pt idx="7565">
                  <c:v> 20-07-09 07:53:25</c:v>
                </c:pt>
                <c:pt idx="7566">
                  <c:v> 20-07-09 07:53:30</c:v>
                </c:pt>
                <c:pt idx="7567">
                  <c:v> 20-07-09 07:53:35</c:v>
                </c:pt>
                <c:pt idx="7568">
                  <c:v> 20-07-09 07:53:40</c:v>
                </c:pt>
                <c:pt idx="7569">
                  <c:v> 20-07-09 07:53:45</c:v>
                </c:pt>
                <c:pt idx="7570">
                  <c:v> 20-07-09 07:53:50</c:v>
                </c:pt>
                <c:pt idx="7571">
                  <c:v> 20-07-09 07:53:55</c:v>
                </c:pt>
                <c:pt idx="7572">
                  <c:v> 20-07-09 07:54:00</c:v>
                </c:pt>
                <c:pt idx="7573">
                  <c:v> 20-07-09 07:54:05</c:v>
                </c:pt>
                <c:pt idx="7574">
                  <c:v> 20-07-09 07:54:10</c:v>
                </c:pt>
                <c:pt idx="7575">
                  <c:v> 20-07-09 07:54:15</c:v>
                </c:pt>
                <c:pt idx="7576">
                  <c:v> 20-07-09 07:54:20</c:v>
                </c:pt>
                <c:pt idx="7577">
                  <c:v> 20-07-09 07:54:25</c:v>
                </c:pt>
                <c:pt idx="7578">
                  <c:v> 20-07-09 07:54:30</c:v>
                </c:pt>
                <c:pt idx="7579">
                  <c:v> 20-07-09 07:54:35</c:v>
                </c:pt>
                <c:pt idx="7580">
                  <c:v> 20-07-09 07:54:40</c:v>
                </c:pt>
                <c:pt idx="7581">
                  <c:v> 20-07-09 07:54:45</c:v>
                </c:pt>
                <c:pt idx="7582">
                  <c:v> 20-07-09 07:54:50</c:v>
                </c:pt>
                <c:pt idx="7583">
                  <c:v> 20-07-09 07:54:55</c:v>
                </c:pt>
                <c:pt idx="7584">
                  <c:v> 20-07-09 07:55:00</c:v>
                </c:pt>
                <c:pt idx="7585">
                  <c:v> 20-07-09 07:55:05</c:v>
                </c:pt>
                <c:pt idx="7586">
                  <c:v> 20-07-09 07:55:10</c:v>
                </c:pt>
                <c:pt idx="7587">
                  <c:v> 20-07-09 07:55:15</c:v>
                </c:pt>
                <c:pt idx="7588">
                  <c:v> 20-07-09 07:55:20</c:v>
                </c:pt>
                <c:pt idx="7589">
                  <c:v> 20-07-09 07:55:25</c:v>
                </c:pt>
                <c:pt idx="7590">
                  <c:v> 20-07-09 07:55:30</c:v>
                </c:pt>
                <c:pt idx="7591">
                  <c:v> 20-07-09 07:55:35</c:v>
                </c:pt>
                <c:pt idx="7592">
                  <c:v> 20-07-09 07:55:40</c:v>
                </c:pt>
                <c:pt idx="7593">
                  <c:v> 20-07-09 07:55:45</c:v>
                </c:pt>
                <c:pt idx="7594">
                  <c:v> 20-07-09 07:55:50</c:v>
                </c:pt>
                <c:pt idx="7595">
                  <c:v> 20-07-09 07:55:55</c:v>
                </c:pt>
                <c:pt idx="7596">
                  <c:v> 20-07-09 07:56:00</c:v>
                </c:pt>
                <c:pt idx="7597">
                  <c:v> 20-07-09 07:56:05</c:v>
                </c:pt>
                <c:pt idx="7598">
                  <c:v> 20-07-09 07:56:10</c:v>
                </c:pt>
                <c:pt idx="7599">
                  <c:v> 20-07-09 07:56:15</c:v>
                </c:pt>
                <c:pt idx="7600">
                  <c:v> 20-07-09 07:56:20</c:v>
                </c:pt>
                <c:pt idx="7601">
                  <c:v> 20-07-09 07:56:25</c:v>
                </c:pt>
                <c:pt idx="7602">
                  <c:v> 20-07-09 07:56:30</c:v>
                </c:pt>
                <c:pt idx="7603">
                  <c:v> 20-07-09 07:56:35</c:v>
                </c:pt>
                <c:pt idx="7604">
                  <c:v> 20-07-09 07:56:40</c:v>
                </c:pt>
                <c:pt idx="7605">
                  <c:v> 20-07-09 07:56:45</c:v>
                </c:pt>
                <c:pt idx="7606">
                  <c:v> 20-07-09 07:56:50</c:v>
                </c:pt>
                <c:pt idx="7607">
                  <c:v> 20-07-09 07:56:55</c:v>
                </c:pt>
                <c:pt idx="7608">
                  <c:v> 20-07-09 07:57:00</c:v>
                </c:pt>
                <c:pt idx="7609">
                  <c:v> 20-07-09 07:57:05</c:v>
                </c:pt>
                <c:pt idx="7610">
                  <c:v> 20-07-09 07:57:10</c:v>
                </c:pt>
                <c:pt idx="7611">
                  <c:v> 20-07-09 07:57:15</c:v>
                </c:pt>
                <c:pt idx="7612">
                  <c:v> 20-07-09 07:57:20</c:v>
                </c:pt>
                <c:pt idx="7613">
                  <c:v> 20-07-09 07:57:25</c:v>
                </c:pt>
                <c:pt idx="7614">
                  <c:v> 20-07-09 07:57:30</c:v>
                </c:pt>
                <c:pt idx="7615">
                  <c:v> 20-07-09 07:57:35</c:v>
                </c:pt>
                <c:pt idx="7616">
                  <c:v> 20-07-09 07:57:40</c:v>
                </c:pt>
                <c:pt idx="7617">
                  <c:v> 20-07-09 07:57:45</c:v>
                </c:pt>
                <c:pt idx="7618">
                  <c:v> 20-07-09 07:57:50</c:v>
                </c:pt>
                <c:pt idx="7619">
                  <c:v> 20-07-09 07:57:55</c:v>
                </c:pt>
                <c:pt idx="7620">
                  <c:v> 20-07-09 07:58:00</c:v>
                </c:pt>
                <c:pt idx="7621">
                  <c:v> 20-07-09 07:58:05</c:v>
                </c:pt>
                <c:pt idx="7622">
                  <c:v> 20-07-09 07:58:10</c:v>
                </c:pt>
                <c:pt idx="7623">
                  <c:v> 20-07-09 07:58:15</c:v>
                </c:pt>
                <c:pt idx="7624">
                  <c:v> 20-07-09 07:58:20</c:v>
                </c:pt>
                <c:pt idx="7625">
                  <c:v> 20-07-09 07:58:25</c:v>
                </c:pt>
                <c:pt idx="7626">
                  <c:v> 20-07-09 07:58:30</c:v>
                </c:pt>
                <c:pt idx="7627">
                  <c:v> 20-07-09 07:58:35</c:v>
                </c:pt>
                <c:pt idx="7628">
                  <c:v> 20-07-09 07:58:40</c:v>
                </c:pt>
                <c:pt idx="7629">
                  <c:v> 20-07-09 07:58:45</c:v>
                </c:pt>
                <c:pt idx="7630">
                  <c:v> 20-07-09 07:58:50</c:v>
                </c:pt>
                <c:pt idx="7631">
                  <c:v> 20-07-09 07:58:55</c:v>
                </c:pt>
                <c:pt idx="7632">
                  <c:v> 20-07-09 07:59:00</c:v>
                </c:pt>
                <c:pt idx="7633">
                  <c:v> 20-07-09 07:59:05</c:v>
                </c:pt>
                <c:pt idx="7634">
                  <c:v> 20-07-09 07:59:10</c:v>
                </c:pt>
                <c:pt idx="7635">
                  <c:v> 20-07-09 07:59:15</c:v>
                </c:pt>
                <c:pt idx="7636">
                  <c:v> 20-07-09 07:59:20</c:v>
                </c:pt>
                <c:pt idx="7637">
                  <c:v> 20-07-09 07:59:25</c:v>
                </c:pt>
                <c:pt idx="7638">
                  <c:v> 20-07-09 07:59:30</c:v>
                </c:pt>
                <c:pt idx="7639">
                  <c:v> 20-07-09 07:59:35</c:v>
                </c:pt>
                <c:pt idx="7640">
                  <c:v> 20-07-09 07:59:40</c:v>
                </c:pt>
                <c:pt idx="7641">
                  <c:v> 20-07-09 07:59:45</c:v>
                </c:pt>
                <c:pt idx="7642">
                  <c:v> 20-07-09 07:59:50</c:v>
                </c:pt>
                <c:pt idx="7643">
                  <c:v> 20-07-09 07:59:55</c:v>
                </c:pt>
                <c:pt idx="7644">
                  <c:v> 20-07-09 08:00:00</c:v>
                </c:pt>
                <c:pt idx="7645">
                  <c:v> 20-07-09 08:00:05</c:v>
                </c:pt>
                <c:pt idx="7646">
                  <c:v> 20-07-09 08:00:10</c:v>
                </c:pt>
                <c:pt idx="7647">
                  <c:v> 20-07-09 08:00:15</c:v>
                </c:pt>
                <c:pt idx="7648">
                  <c:v> 20-07-09 08:00:20</c:v>
                </c:pt>
                <c:pt idx="7649">
                  <c:v> 20-07-09 08:00:25</c:v>
                </c:pt>
                <c:pt idx="7650">
                  <c:v> 20-07-09 08:00:30</c:v>
                </c:pt>
                <c:pt idx="7651">
                  <c:v> 20-07-09 08:00:35</c:v>
                </c:pt>
                <c:pt idx="7652">
                  <c:v> 20-07-09 08:00:40</c:v>
                </c:pt>
                <c:pt idx="7653">
                  <c:v> 20-07-09 08:00:45</c:v>
                </c:pt>
                <c:pt idx="7654">
                  <c:v> 20-07-09 08:00:50</c:v>
                </c:pt>
                <c:pt idx="7655">
                  <c:v> 20-07-09 08:00:55</c:v>
                </c:pt>
                <c:pt idx="7656">
                  <c:v> 20-07-09 08:01:00</c:v>
                </c:pt>
                <c:pt idx="7657">
                  <c:v> 20-07-09 08:01:05</c:v>
                </c:pt>
                <c:pt idx="7658">
                  <c:v> 20-07-09 08:01:10</c:v>
                </c:pt>
                <c:pt idx="7659">
                  <c:v> 20-07-09 08:01:15</c:v>
                </c:pt>
                <c:pt idx="7660">
                  <c:v> 20-07-09 08:01:20</c:v>
                </c:pt>
                <c:pt idx="7661">
                  <c:v> 20-07-09 08:01:25</c:v>
                </c:pt>
                <c:pt idx="7662">
                  <c:v> 20-07-09 08:01:30</c:v>
                </c:pt>
                <c:pt idx="7663">
                  <c:v> 20-07-09 08:01:35</c:v>
                </c:pt>
                <c:pt idx="7664">
                  <c:v> 20-07-09 08:01:40</c:v>
                </c:pt>
                <c:pt idx="7665">
                  <c:v> 20-07-09 08:01:45</c:v>
                </c:pt>
                <c:pt idx="7666">
                  <c:v> 20-07-09 08:01:50</c:v>
                </c:pt>
                <c:pt idx="7667">
                  <c:v> 20-07-09 08:01:55</c:v>
                </c:pt>
                <c:pt idx="7668">
                  <c:v> 20-07-09 08:02:00</c:v>
                </c:pt>
                <c:pt idx="7669">
                  <c:v> 20-07-09 08:02:05</c:v>
                </c:pt>
                <c:pt idx="7670">
                  <c:v> 20-07-09 08:02:10</c:v>
                </c:pt>
                <c:pt idx="7671">
                  <c:v> 20-07-09 08:02:15</c:v>
                </c:pt>
                <c:pt idx="7672">
                  <c:v> 20-07-09 08:02:20</c:v>
                </c:pt>
                <c:pt idx="7673">
                  <c:v> 20-07-09 08:02:25</c:v>
                </c:pt>
                <c:pt idx="7674">
                  <c:v> 20-07-09 08:02:30</c:v>
                </c:pt>
                <c:pt idx="7675">
                  <c:v> 20-07-09 08:02:35</c:v>
                </c:pt>
                <c:pt idx="7676">
                  <c:v> 20-07-09 08:02:40</c:v>
                </c:pt>
                <c:pt idx="7677">
                  <c:v> 20-07-09 08:02:45</c:v>
                </c:pt>
                <c:pt idx="7678">
                  <c:v> 20-07-09 08:02:50</c:v>
                </c:pt>
                <c:pt idx="7679">
                  <c:v> 20-07-09 08:02:55</c:v>
                </c:pt>
                <c:pt idx="7680">
                  <c:v> 20-07-09 08:03:00</c:v>
                </c:pt>
                <c:pt idx="7681">
                  <c:v> 20-07-09 08:03:05</c:v>
                </c:pt>
                <c:pt idx="7682">
                  <c:v> 20-07-09 08:03:10</c:v>
                </c:pt>
                <c:pt idx="7683">
                  <c:v> 20-07-09 08:03:15</c:v>
                </c:pt>
                <c:pt idx="7684">
                  <c:v> 20-07-09 08:03:20</c:v>
                </c:pt>
                <c:pt idx="7685">
                  <c:v> 20-07-09 08:03:25</c:v>
                </c:pt>
                <c:pt idx="7686">
                  <c:v> 20-07-09 08:03:30</c:v>
                </c:pt>
                <c:pt idx="7687">
                  <c:v> 20-07-09 08:03:35</c:v>
                </c:pt>
                <c:pt idx="7688">
                  <c:v> 20-07-09 08:03:40</c:v>
                </c:pt>
                <c:pt idx="7689">
                  <c:v> 20-07-09 08:03:45</c:v>
                </c:pt>
                <c:pt idx="7690">
                  <c:v> 20-07-09 08:03:50</c:v>
                </c:pt>
                <c:pt idx="7691">
                  <c:v> 20-07-09 08:03:55</c:v>
                </c:pt>
                <c:pt idx="7692">
                  <c:v> 20-07-09 08:04:00</c:v>
                </c:pt>
                <c:pt idx="7693">
                  <c:v> 20-07-09 08:04:05</c:v>
                </c:pt>
                <c:pt idx="7694">
                  <c:v> 20-07-09 08:04:10</c:v>
                </c:pt>
                <c:pt idx="7695">
                  <c:v> 20-07-09 08:04:15</c:v>
                </c:pt>
                <c:pt idx="7696">
                  <c:v> 20-07-09 08:04:20</c:v>
                </c:pt>
                <c:pt idx="7697">
                  <c:v> 20-07-09 08:04:25</c:v>
                </c:pt>
                <c:pt idx="7698">
                  <c:v> 20-07-09 08:04:30</c:v>
                </c:pt>
                <c:pt idx="7699">
                  <c:v> 20-07-09 08:04:35</c:v>
                </c:pt>
                <c:pt idx="7700">
                  <c:v> 20-07-09 08:04:40</c:v>
                </c:pt>
                <c:pt idx="7701">
                  <c:v> 20-07-09 08:04:45</c:v>
                </c:pt>
                <c:pt idx="7702">
                  <c:v> 20-07-09 08:04:50</c:v>
                </c:pt>
                <c:pt idx="7703">
                  <c:v> 20-07-09 08:04:55</c:v>
                </c:pt>
                <c:pt idx="7704">
                  <c:v> 20-07-09 08:05:00</c:v>
                </c:pt>
                <c:pt idx="7705">
                  <c:v> 20-07-09 08:05:05</c:v>
                </c:pt>
                <c:pt idx="7706">
                  <c:v> 20-07-09 08:05:10</c:v>
                </c:pt>
                <c:pt idx="7707">
                  <c:v> 20-07-09 08:05:15</c:v>
                </c:pt>
                <c:pt idx="7708">
                  <c:v> 20-07-09 08:05:20</c:v>
                </c:pt>
                <c:pt idx="7709">
                  <c:v> 20-07-09 08:05:25</c:v>
                </c:pt>
                <c:pt idx="7710">
                  <c:v> 20-07-09 08:05:30</c:v>
                </c:pt>
                <c:pt idx="7711">
                  <c:v> 20-07-09 08:05:35</c:v>
                </c:pt>
                <c:pt idx="7712">
                  <c:v> 20-07-09 08:05:40</c:v>
                </c:pt>
                <c:pt idx="7713">
                  <c:v> 20-07-09 08:05:45</c:v>
                </c:pt>
                <c:pt idx="7714">
                  <c:v> 20-07-09 08:05:50</c:v>
                </c:pt>
                <c:pt idx="7715">
                  <c:v> 20-07-09 08:05:55</c:v>
                </c:pt>
                <c:pt idx="7716">
                  <c:v> 20-07-09 08:06:00</c:v>
                </c:pt>
                <c:pt idx="7717">
                  <c:v> 20-07-09 08:06:05</c:v>
                </c:pt>
                <c:pt idx="7718">
                  <c:v> 20-07-09 08:06:10</c:v>
                </c:pt>
                <c:pt idx="7719">
                  <c:v> 20-07-09 08:06:15</c:v>
                </c:pt>
                <c:pt idx="7720">
                  <c:v> 20-07-09 08:06:20</c:v>
                </c:pt>
                <c:pt idx="7721">
                  <c:v> 20-07-09 08:06:25</c:v>
                </c:pt>
                <c:pt idx="7722">
                  <c:v> 20-07-09 08:06:30</c:v>
                </c:pt>
                <c:pt idx="7723">
                  <c:v> 20-07-09 08:06:35</c:v>
                </c:pt>
                <c:pt idx="7724">
                  <c:v> 20-07-09 08:06:40</c:v>
                </c:pt>
                <c:pt idx="7725">
                  <c:v> 20-07-09 08:06:45</c:v>
                </c:pt>
                <c:pt idx="7726">
                  <c:v> 20-07-09 08:06:50</c:v>
                </c:pt>
                <c:pt idx="7727">
                  <c:v> 20-07-09 08:06:55</c:v>
                </c:pt>
                <c:pt idx="7728">
                  <c:v> 20-07-09 08:07:00</c:v>
                </c:pt>
                <c:pt idx="7729">
                  <c:v> 20-07-09 08:07:05</c:v>
                </c:pt>
                <c:pt idx="7730">
                  <c:v> 20-07-09 08:07:10</c:v>
                </c:pt>
                <c:pt idx="7731">
                  <c:v> 20-07-09 08:07:15</c:v>
                </c:pt>
                <c:pt idx="7732">
                  <c:v> 20-07-09 08:07:20</c:v>
                </c:pt>
                <c:pt idx="7733">
                  <c:v> 20-07-09 08:07:25</c:v>
                </c:pt>
                <c:pt idx="7734">
                  <c:v> 20-07-09 08:07:30</c:v>
                </c:pt>
                <c:pt idx="7735">
                  <c:v> 20-07-09 08:07:35</c:v>
                </c:pt>
                <c:pt idx="7736">
                  <c:v> 20-07-09 08:07:40</c:v>
                </c:pt>
                <c:pt idx="7737">
                  <c:v> 20-07-09 08:07:45</c:v>
                </c:pt>
                <c:pt idx="7738">
                  <c:v> 20-07-09 08:07:50</c:v>
                </c:pt>
                <c:pt idx="7739">
                  <c:v> 20-07-09 08:07:55</c:v>
                </c:pt>
                <c:pt idx="7740">
                  <c:v> 20-07-09 08:08:00</c:v>
                </c:pt>
                <c:pt idx="7741">
                  <c:v> 20-07-09 08:08:05</c:v>
                </c:pt>
                <c:pt idx="7742">
                  <c:v> 20-07-09 08:08:10</c:v>
                </c:pt>
                <c:pt idx="7743">
                  <c:v> 20-07-09 08:08:15</c:v>
                </c:pt>
                <c:pt idx="7744">
                  <c:v> 20-07-09 08:08:20</c:v>
                </c:pt>
                <c:pt idx="7745">
                  <c:v> 20-07-09 08:08:25</c:v>
                </c:pt>
                <c:pt idx="7746">
                  <c:v> 20-07-09 08:08:30</c:v>
                </c:pt>
                <c:pt idx="7747">
                  <c:v> 20-07-09 08:08:35</c:v>
                </c:pt>
                <c:pt idx="7748">
                  <c:v> 20-07-09 08:08:40</c:v>
                </c:pt>
                <c:pt idx="7749">
                  <c:v> 20-07-09 08:08:45</c:v>
                </c:pt>
                <c:pt idx="7750">
                  <c:v> 20-07-09 08:08:50</c:v>
                </c:pt>
                <c:pt idx="7751">
                  <c:v> 20-07-09 08:08:55</c:v>
                </c:pt>
                <c:pt idx="7752">
                  <c:v> 20-07-09 08:09:00</c:v>
                </c:pt>
                <c:pt idx="7753">
                  <c:v> 20-07-09 08:09:05</c:v>
                </c:pt>
                <c:pt idx="7754">
                  <c:v> 20-07-09 08:09:10</c:v>
                </c:pt>
                <c:pt idx="7755">
                  <c:v> 20-07-09 08:09:15</c:v>
                </c:pt>
                <c:pt idx="7756">
                  <c:v> 20-07-09 08:09:20</c:v>
                </c:pt>
                <c:pt idx="7757">
                  <c:v> 20-07-09 08:09:25</c:v>
                </c:pt>
                <c:pt idx="7758">
                  <c:v> 20-07-09 08:09:30</c:v>
                </c:pt>
                <c:pt idx="7759">
                  <c:v> 20-07-09 08:09:35</c:v>
                </c:pt>
                <c:pt idx="7760">
                  <c:v> 20-07-09 08:09:40</c:v>
                </c:pt>
                <c:pt idx="7761">
                  <c:v> 20-07-09 08:09:45</c:v>
                </c:pt>
                <c:pt idx="7762">
                  <c:v> 20-07-09 08:09:50</c:v>
                </c:pt>
                <c:pt idx="7763">
                  <c:v> 20-07-09 08:09:55</c:v>
                </c:pt>
                <c:pt idx="7764">
                  <c:v> 20-07-09 08:10:00</c:v>
                </c:pt>
                <c:pt idx="7765">
                  <c:v> 20-07-09 08:10:05</c:v>
                </c:pt>
                <c:pt idx="7766">
                  <c:v> 20-07-09 08:10:10</c:v>
                </c:pt>
                <c:pt idx="7767">
                  <c:v> 20-07-09 08:10:15</c:v>
                </c:pt>
                <c:pt idx="7768">
                  <c:v> 20-07-09 08:10:20</c:v>
                </c:pt>
                <c:pt idx="7769">
                  <c:v> 20-07-09 08:10:25</c:v>
                </c:pt>
                <c:pt idx="7770">
                  <c:v> 20-07-09 08:10:30</c:v>
                </c:pt>
                <c:pt idx="7771">
                  <c:v> 20-07-09 08:10:35</c:v>
                </c:pt>
                <c:pt idx="7772">
                  <c:v> 20-07-09 08:10:40</c:v>
                </c:pt>
                <c:pt idx="7773">
                  <c:v> 20-07-09 08:10:45</c:v>
                </c:pt>
                <c:pt idx="7774">
                  <c:v> 20-07-09 08:10:50</c:v>
                </c:pt>
                <c:pt idx="7775">
                  <c:v> 20-07-09 08:10:55</c:v>
                </c:pt>
                <c:pt idx="7776">
                  <c:v> 20-07-09 08:11:00</c:v>
                </c:pt>
                <c:pt idx="7777">
                  <c:v> 20-07-09 08:11:05</c:v>
                </c:pt>
                <c:pt idx="7778">
                  <c:v> 20-07-09 08:11:10</c:v>
                </c:pt>
                <c:pt idx="7779">
                  <c:v> 20-07-09 08:11:15</c:v>
                </c:pt>
                <c:pt idx="7780">
                  <c:v> 20-07-09 08:11:20</c:v>
                </c:pt>
                <c:pt idx="7781">
                  <c:v> 20-07-09 08:11:25</c:v>
                </c:pt>
                <c:pt idx="7782">
                  <c:v> 20-07-09 08:11:30</c:v>
                </c:pt>
                <c:pt idx="7783">
                  <c:v> 20-07-09 08:11:35</c:v>
                </c:pt>
                <c:pt idx="7784">
                  <c:v> 20-07-09 08:11:40</c:v>
                </c:pt>
                <c:pt idx="7785">
                  <c:v> 20-07-09 08:11:45</c:v>
                </c:pt>
                <c:pt idx="7786">
                  <c:v> 20-07-09 08:11:50</c:v>
                </c:pt>
                <c:pt idx="7787">
                  <c:v> 20-07-09 08:11:55</c:v>
                </c:pt>
                <c:pt idx="7788">
                  <c:v> 20-07-09 08:12:00</c:v>
                </c:pt>
                <c:pt idx="7789">
                  <c:v> 20-07-09 08:12:05</c:v>
                </c:pt>
                <c:pt idx="7790">
                  <c:v> 20-07-09 08:12:10</c:v>
                </c:pt>
                <c:pt idx="7791">
                  <c:v> 20-07-09 08:12:15</c:v>
                </c:pt>
                <c:pt idx="7792">
                  <c:v> 20-07-09 08:12:20</c:v>
                </c:pt>
                <c:pt idx="7793">
                  <c:v> 20-07-09 08:12:25</c:v>
                </c:pt>
                <c:pt idx="7794">
                  <c:v> 20-07-09 08:12:30</c:v>
                </c:pt>
                <c:pt idx="7795">
                  <c:v> 20-07-09 08:12:35</c:v>
                </c:pt>
                <c:pt idx="7796">
                  <c:v> 20-07-09 08:12:40</c:v>
                </c:pt>
                <c:pt idx="7797">
                  <c:v> 20-07-09 08:12:45</c:v>
                </c:pt>
                <c:pt idx="7798">
                  <c:v> 20-07-09 08:12:50</c:v>
                </c:pt>
                <c:pt idx="7799">
                  <c:v> 20-07-09 08:12:55</c:v>
                </c:pt>
                <c:pt idx="7800">
                  <c:v> 20-07-09 08:13:00</c:v>
                </c:pt>
                <c:pt idx="7801">
                  <c:v> 20-07-09 08:13:05</c:v>
                </c:pt>
                <c:pt idx="7802">
                  <c:v> 20-07-09 08:13:10</c:v>
                </c:pt>
                <c:pt idx="7803">
                  <c:v> 20-07-09 08:13:15</c:v>
                </c:pt>
                <c:pt idx="7804">
                  <c:v> 20-07-09 08:13:20</c:v>
                </c:pt>
                <c:pt idx="7805">
                  <c:v> 20-07-09 08:13:25</c:v>
                </c:pt>
                <c:pt idx="7806">
                  <c:v> 20-07-09 08:13:30</c:v>
                </c:pt>
                <c:pt idx="7807">
                  <c:v> 20-07-09 08:13:35</c:v>
                </c:pt>
                <c:pt idx="7808">
                  <c:v> 20-07-09 08:13:40</c:v>
                </c:pt>
                <c:pt idx="7809">
                  <c:v> 20-07-09 08:13:45</c:v>
                </c:pt>
                <c:pt idx="7810">
                  <c:v> 20-07-09 08:13:50</c:v>
                </c:pt>
                <c:pt idx="7811">
                  <c:v> 20-07-09 08:13:55</c:v>
                </c:pt>
                <c:pt idx="7812">
                  <c:v> 20-07-09 08:14:00</c:v>
                </c:pt>
                <c:pt idx="7813">
                  <c:v> 20-07-09 08:14:05</c:v>
                </c:pt>
                <c:pt idx="7814">
                  <c:v> 20-07-09 08:14:10</c:v>
                </c:pt>
                <c:pt idx="7815">
                  <c:v> 20-07-09 08:14:15</c:v>
                </c:pt>
                <c:pt idx="7816">
                  <c:v> 20-07-09 08:14:20</c:v>
                </c:pt>
                <c:pt idx="7817">
                  <c:v> 20-07-09 08:14:25</c:v>
                </c:pt>
                <c:pt idx="7818">
                  <c:v> 20-07-09 08:14:30</c:v>
                </c:pt>
                <c:pt idx="7819">
                  <c:v> 20-07-09 08:14:35</c:v>
                </c:pt>
                <c:pt idx="7820">
                  <c:v> 20-07-09 08:14:40</c:v>
                </c:pt>
                <c:pt idx="7821">
                  <c:v> 20-07-09 08:14:45</c:v>
                </c:pt>
                <c:pt idx="7822">
                  <c:v> 20-07-09 08:14:50</c:v>
                </c:pt>
                <c:pt idx="7823">
                  <c:v> 20-07-09 08:14:55</c:v>
                </c:pt>
                <c:pt idx="7824">
                  <c:v> 20-07-09 08:15:00</c:v>
                </c:pt>
                <c:pt idx="7825">
                  <c:v> 20-07-09 08:15:05</c:v>
                </c:pt>
                <c:pt idx="7826">
                  <c:v> 20-07-09 08:15:10</c:v>
                </c:pt>
                <c:pt idx="7827">
                  <c:v> 20-07-09 08:15:15</c:v>
                </c:pt>
                <c:pt idx="7828">
                  <c:v> 20-07-09 08:15:20</c:v>
                </c:pt>
                <c:pt idx="7829">
                  <c:v> 20-07-09 08:15:25</c:v>
                </c:pt>
                <c:pt idx="7830">
                  <c:v> 20-07-09 08:15:30</c:v>
                </c:pt>
                <c:pt idx="7831">
                  <c:v> 20-07-09 08:15:35</c:v>
                </c:pt>
                <c:pt idx="7832">
                  <c:v> 20-07-09 08:15:40</c:v>
                </c:pt>
                <c:pt idx="7833">
                  <c:v> 20-07-09 08:15:45</c:v>
                </c:pt>
                <c:pt idx="7834">
                  <c:v> 20-07-09 08:15:50</c:v>
                </c:pt>
                <c:pt idx="7835">
                  <c:v> 20-07-09 08:15:55</c:v>
                </c:pt>
                <c:pt idx="7836">
                  <c:v> 20-07-09 08:16:00</c:v>
                </c:pt>
                <c:pt idx="7837">
                  <c:v> 20-07-09 08:16:05</c:v>
                </c:pt>
                <c:pt idx="7838">
                  <c:v> 20-07-09 08:16:10</c:v>
                </c:pt>
                <c:pt idx="7839">
                  <c:v> 20-07-09 08:16:15</c:v>
                </c:pt>
                <c:pt idx="7840">
                  <c:v> 20-07-09 08:16:20</c:v>
                </c:pt>
                <c:pt idx="7841">
                  <c:v> 20-07-09 08:16:25</c:v>
                </c:pt>
                <c:pt idx="7842">
                  <c:v> 20-07-09 08:16:30</c:v>
                </c:pt>
                <c:pt idx="7843">
                  <c:v> 20-07-09 08:16:35</c:v>
                </c:pt>
                <c:pt idx="7844">
                  <c:v> 20-07-09 08:16:40</c:v>
                </c:pt>
                <c:pt idx="7845">
                  <c:v> 20-07-09 08:16:45</c:v>
                </c:pt>
                <c:pt idx="7846">
                  <c:v> 20-07-09 08:16:50</c:v>
                </c:pt>
                <c:pt idx="7847">
                  <c:v> 20-07-09 08:16:55</c:v>
                </c:pt>
                <c:pt idx="7848">
                  <c:v> 20-07-09 08:17:00</c:v>
                </c:pt>
                <c:pt idx="7849">
                  <c:v> 20-07-09 08:17:05</c:v>
                </c:pt>
                <c:pt idx="7850">
                  <c:v> 20-07-09 08:17:10</c:v>
                </c:pt>
                <c:pt idx="7851">
                  <c:v> 20-07-09 08:17:15</c:v>
                </c:pt>
                <c:pt idx="7852">
                  <c:v> 20-07-09 08:17:20</c:v>
                </c:pt>
                <c:pt idx="7853">
                  <c:v> 20-07-09 08:17:25</c:v>
                </c:pt>
                <c:pt idx="7854">
                  <c:v> 20-07-09 08:17:30</c:v>
                </c:pt>
                <c:pt idx="7855">
                  <c:v> 20-07-09 08:17:35</c:v>
                </c:pt>
                <c:pt idx="7856">
                  <c:v> 20-07-09 08:17:40</c:v>
                </c:pt>
                <c:pt idx="7857">
                  <c:v> 20-07-09 08:17:45</c:v>
                </c:pt>
                <c:pt idx="7858">
                  <c:v> 20-07-09 08:17:50</c:v>
                </c:pt>
                <c:pt idx="7859">
                  <c:v> 20-07-09 08:17:55</c:v>
                </c:pt>
                <c:pt idx="7860">
                  <c:v> 20-07-09 08:18:00</c:v>
                </c:pt>
                <c:pt idx="7861">
                  <c:v> 20-07-09 08:18:05</c:v>
                </c:pt>
                <c:pt idx="7862">
                  <c:v> 20-07-09 08:18:10</c:v>
                </c:pt>
                <c:pt idx="7863">
                  <c:v> 20-07-09 08:18:15</c:v>
                </c:pt>
                <c:pt idx="7864">
                  <c:v> 20-07-09 08:18:20</c:v>
                </c:pt>
                <c:pt idx="7865">
                  <c:v> 20-07-09 08:18:25</c:v>
                </c:pt>
                <c:pt idx="7866">
                  <c:v> 20-07-09 08:18:30</c:v>
                </c:pt>
                <c:pt idx="7867">
                  <c:v> 20-07-09 08:18:35</c:v>
                </c:pt>
                <c:pt idx="7868">
                  <c:v> 20-07-09 08:18:40</c:v>
                </c:pt>
                <c:pt idx="7869">
                  <c:v> 20-07-09 08:18:45</c:v>
                </c:pt>
                <c:pt idx="7870">
                  <c:v> 20-07-09 08:18:50</c:v>
                </c:pt>
                <c:pt idx="7871">
                  <c:v> 20-07-09 08:18:55</c:v>
                </c:pt>
                <c:pt idx="7872">
                  <c:v> 20-07-09 08:19:00</c:v>
                </c:pt>
                <c:pt idx="7873">
                  <c:v> 20-07-09 08:19:05</c:v>
                </c:pt>
                <c:pt idx="7874">
                  <c:v> 20-07-09 08:19:10</c:v>
                </c:pt>
                <c:pt idx="7875">
                  <c:v> 20-07-09 08:19:15</c:v>
                </c:pt>
                <c:pt idx="7876">
                  <c:v> 20-07-09 08:19:20</c:v>
                </c:pt>
                <c:pt idx="7877">
                  <c:v> 20-07-09 08:19:25</c:v>
                </c:pt>
                <c:pt idx="7878">
                  <c:v> 20-07-09 08:19:30</c:v>
                </c:pt>
                <c:pt idx="7879">
                  <c:v> 20-07-09 08:19:35</c:v>
                </c:pt>
                <c:pt idx="7880">
                  <c:v> 20-07-09 08:19:40</c:v>
                </c:pt>
                <c:pt idx="7881">
                  <c:v> 20-07-09 08:19:45</c:v>
                </c:pt>
                <c:pt idx="7882">
                  <c:v> 20-07-09 08:19:50</c:v>
                </c:pt>
                <c:pt idx="7883">
                  <c:v> 20-07-09 08:19:55</c:v>
                </c:pt>
                <c:pt idx="7884">
                  <c:v> 20-07-09 08:20:00</c:v>
                </c:pt>
                <c:pt idx="7885">
                  <c:v> 20-07-09 08:20:05</c:v>
                </c:pt>
                <c:pt idx="7886">
                  <c:v> 20-07-09 08:20:10</c:v>
                </c:pt>
                <c:pt idx="7887">
                  <c:v> 20-07-09 08:20:15</c:v>
                </c:pt>
                <c:pt idx="7888">
                  <c:v> 20-07-09 08:20:20</c:v>
                </c:pt>
                <c:pt idx="7889">
                  <c:v> 20-07-09 08:20:25</c:v>
                </c:pt>
                <c:pt idx="7890">
                  <c:v> 20-07-09 08:20:30</c:v>
                </c:pt>
                <c:pt idx="7891">
                  <c:v> 20-07-09 08:20:35</c:v>
                </c:pt>
                <c:pt idx="7892">
                  <c:v> 20-07-09 08:20:40</c:v>
                </c:pt>
                <c:pt idx="7893">
                  <c:v> 20-07-09 08:20:45</c:v>
                </c:pt>
                <c:pt idx="7894">
                  <c:v> 20-07-09 08:20:50</c:v>
                </c:pt>
                <c:pt idx="7895">
                  <c:v> 20-07-09 08:20:55</c:v>
                </c:pt>
                <c:pt idx="7896">
                  <c:v> 20-07-09 08:21:00</c:v>
                </c:pt>
                <c:pt idx="7897">
                  <c:v> 20-07-09 08:21:05</c:v>
                </c:pt>
                <c:pt idx="7898">
                  <c:v> 20-07-09 08:21:10</c:v>
                </c:pt>
                <c:pt idx="7899">
                  <c:v> 20-07-09 08:21:15</c:v>
                </c:pt>
                <c:pt idx="7900">
                  <c:v> 20-07-09 08:21:20</c:v>
                </c:pt>
                <c:pt idx="7901">
                  <c:v> 20-07-09 08:21:25</c:v>
                </c:pt>
                <c:pt idx="7902">
                  <c:v> 20-07-09 08:21:30</c:v>
                </c:pt>
                <c:pt idx="7903">
                  <c:v> 20-07-09 08:21:35</c:v>
                </c:pt>
                <c:pt idx="7904">
                  <c:v> 20-07-09 08:21:40</c:v>
                </c:pt>
                <c:pt idx="7905">
                  <c:v> 20-07-09 08:21:45</c:v>
                </c:pt>
                <c:pt idx="7906">
                  <c:v> 20-07-09 08:21:50</c:v>
                </c:pt>
                <c:pt idx="7907">
                  <c:v> 20-07-09 08:21:55</c:v>
                </c:pt>
                <c:pt idx="7908">
                  <c:v> 20-07-09 08:22:00</c:v>
                </c:pt>
                <c:pt idx="7909">
                  <c:v> 20-07-09 08:22:05</c:v>
                </c:pt>
                <c:pt idx="7910">
                  <c:v> 20-07-09 08:22:10</c:v>
                </c:pt>
                <c:pt idx="7911">
                  <c:v> 20-07-09 08:22:15</c:v>
                </c:pt>
                <c:pt idx="7912">
                  <c:v> 20-07-09 08:22:20</c:v>
                </c:pt>
                <c:pt idx="7913">
                  <c:v> 20-07-09 08:22:25</c:v>
                </c:pt>
                <c:pt idx="7914">
                  <c:v> 20-07-09 08:22:30</c:v>
                </c:pt>
                <c:pt idx="7915">
                  <c:v> 20-07-09 08:22:35</c:v>
                </c:pt>
                <c:pt idx="7916">
                  <c:v> 20-07-09 08:22:40</c:v>
                </c:pt>
                <c:pt idx="7917">
                  <c:v> 20-07-09 08:22:45</c:v>
                </c:pt>
                <c:pt idx="7918">
                  <c:v> 20-07-09 08:22:50</c:v>
                </c:pt>
                <c:pt idx="7919">
                  <c:v> 20-07-09 08:22:55</c:v>
                </c:pt>
                <c:pt idx="7920">
                  <c:v> 20-07-09 08:23:00</c:v>
                </c:pt>
                <c:pt idx="7921">
                  <c:v> 20-07-09 08:23:05</c:v>
                </c:pt>
                <c:pt idx="7922">
                  <c:v> 20-07-09 08:23:10</c:v>
                </c:pt>
                <c:pt idx="7923">
                  <c:v> 20-07-09 08:23:15</c:v>
                </c:pt>
                <c:pt idx="7924">
                  <c:v> 20-07-09 08:23:20</c:v>
                </c:pt>
                <c:pt idx="7925">
                  <c:v> 20-07-09 08:23:25</c:v>
                </c:pt>
                <c:pt idx="7926">
                  <c:v> 20-07-09 08:23:30</c:v>
                </c:pt>
                <c:pt idx="7927">
                  <c:v> 20-07-09 08:23:35</c:v>
                </c:pt>
                <c:pt idx="7928">
                  <c:v> 20-07-09 08:23:40</c:v>
                </c:pt>
                <c:pt idx="7929">
                  <c:v> 20-07-09 08:23:45</c:v>
                </c:pt>
                <c:pt idx="7930">
                  <c:v> 20-07-09 08:23:50</c:v>
                </c:pt>
                <c:pt idx="7931">
                  <c:v> 20-07-09 08:23:55</c:v>
                </c:pt>
                <c:pt idx="7932">
                  <c:v> 20-07-09 08:24:00</c:v>
                </c:pt>
                <c:pt idx="7933">
                  <c:v> 20-07-09 08:24:05</c:v>
                </c:pt>
                <c:pt idx="7934">
                  <c:v> 20-07-09 08:24:10</c:v>
                </c:pt>
                <c:pt idx="7935">
                  <c:v> 20-07-09 08:24:15</c:v>
                </c:pt>
                <c:pt idx="7936">
                  <c:v> 20-07-09 08:24:20</c:v>
                </c:pt>
                <c:pt idx="7937">
                  <c:v> 20-07-09 08:24:25</c:v>
                </c:pt>
                <c:pt idx="7938">
                  <c:v> 20-07-09 08:24:30</c:v>
                </c:pt>
                <c:pt idx="7939">
                  <c:v> 20-07-09 08:24:35</c:v>
                </c:pt>
                <c:pt idx="7940">
                  <c:v> 20-07-09 08:24:40</c:v>
                </c:pt>
                <c:pt idx="7941">
                  <c:v> 20-07-09 08:24:45</c:v>
                </c:pt>
                <c:pt idx="7942">
                  <c:v> 20-07-09 08:24:50</c:v>
                </c:pt>
                <c:pt idx="7943">
                  <c:v> 20-07-09 08:24:55</c:v>
                </c:pt>
                <c:pt idx="7944">
                  <c:v> 20-07-09 08:25:00</c:v>
                </c:pt>
                <c:pt idx="7945">
                  <c:v> 20-07-09 08:25:05</c:v>
                </c:pt>
                <c:pt idx="7946">
                  <c:v> 20-07-09 08:25:10</c:v>
                </c:pt>
                <c:pt idx="7947">
                  <c:v> 20-07-09 08:25:15</c:v>
                </c:pt>
                <c:pt idx="7948">
                  <c:v> 20-07-09 08:25:20</c:v>
                </c:pt>
                <c:pt idx="7949">
                  <c:v> 20-07-09 08:25:25</c:v>
                </c:pt>
                <c:pt idx="7950">
                  <c:v> 20-07-09 08:25:30</c:v>
                </c:pt>
                <c:pt idx="7951">
                  <c:v> 20-07-09 08:25:35</c:v>
                </c:pt>
                <c:pt idx="7952">
                  <c:v> 20-07-09 08:25:40</c:v>
                </c:pt>
                <c:pt idx="7953">
                  <c:v> 20-07-09 08:25:45</c:v>
                </c:pt>
                <c:pt idx="7954">
                  <c:v> 20-07-09 08:25:50</c:v>
                </c:pt>
                <c:pt idx="7955">
                  <c:v> 20-07-09 08:25:55</c:v>
                </c:pt>
                <c:pt idx="7956">
                  <c:v> 20-07-09 08:26:00</c:v>
                </c:pt>
                <c:pt idx="7957">
                  <c:v> 20-07-09 08:26:05</c:v>
                </c:pt>
                <c:pt idx="7958">
                  <c:v> 20-07-09 08:26:10</c:v>
                </c:pt>
                <c:pt idx="7959">
                  <c:v> 20-07-09 08:26:15</c:v>
                </c:pt>
                <c:pt idx="7960">
                  <c:v> 20-07-09 08:26:20</c:v>
                </c:pt>
                <c:pt idx="7961">
                  <c:v> 20-07-09 08:26:25</c:v>
                </c:pt>
                <c:pt idx="7962">
                  <c:v> 20-07-09 08:26:30</c:v>
                </c:pt>
                <c:pt idx="7963">
                  <c:v> 20-07-09 08:26:35</c:v>
                </c:pt>
                <c:pt idx="7964">
                  <c:v> 20-07-09 08:26:40</c:v>
                </c:pt>
                <c:pt idx="7965">
                  <c:v> 20-07-09 08:26:45</c:v>
                </c:pt>
                <c:pt idx="7966">
                  <c:v> 20-07-09 08:26:50</c:v>
                </c:pt>
                <c:pt idx="7967">
                  <c:v> 20-07-09 08:26:55</c:v>
                </c:pt>
                <c:pt idx="7968">
                  <c:v> 20-07-09 08:27:00</c:v>
                </c:pt>
                <c:pt idx="7969">
                  <c:v> 20-07-09 08:27:05</c:v>
                </c:pt>
                <c:pt idx="7970">
                  <c:v> 20-07-09 08:27:10</c:v>
                </c:pt>
                <c:pt idx="7971">
                  <c:v> 20-07-09 08:27:15</c:v>
                </c:pt>
                <c:pt idx="7972">
                  <c:v> 20-07-09 08:27:20</c:v>
                </c:pt>
                <c:pt idx="7973">
                  <c:v> 20-07-09 08:27:25</c:v>
                </c:pt>
                <c:pt idx="7974">
                  <c:v> 20-07-09 08:27:30</c:v>
                </c:pt>
                <c:pt idx="7975">
                  <c:v> 20-07-09 08:27:35</c:v>
                </c:pt>
                <c:pt idx="7976">
                  <c:v> 20-07-09 08:27:40</c:v>
                </c:pt>
                <c:pt idx="7977">
                  <c:v> 20-07-09 08:27:45</c:v>
                </c:pt>
                <c:pt idx="7978">
                  <c:v> 20-07-09 08:27:50</c:v>
                </c:pt>
                <c:pt idx="7979">
                  <c:v> 20-07-09 08:27:55</c:v>
                </c:pt>
                <c:pt idx="7980">
                  <c:v> 20-07-09 08:28:00</c:v>
                </c:pt>
                <c:pt idx="7981">
                  <c:v> 20-07-09 08:28:05</c:v>
                </c:pt>
                <c:pt idx="7982">
                  <c:v> 20-07-09 08:28:10</c:v>
                </c:pt>
                <c:pt idx="7983">
                  <c:v> 20-07-09 08:28:15</c:v>
                </c:pt>
                <c:pt idx="7984">
                  <c:v> 20-07-09 08:28:20</c:v>
                </c:pt>
                <c:pt idx="7985">
                  <c:v> 20-07-09 08:28:25</c:v>
                </c:pt>
                <c:pt idx="7986">
                  <c:v> 20-07-09 08:28:30</c:v>
                </c:pt>
                <c:pt idx="7987">
                  <c:v> 20-07-09 08:28:35</c:v>
                </c:pt>
                <c:pt idx="7988">
                  <c:v> 20-07-09 08:28:40</c:v>
                </c:pt>
                <c:pt idx="7989">
                  <c:v> 20-07-09 08:28:45</c:v>
                </c:pt>
                <c:pt idx="7990">
                  <c:v> 20-07-09 08:28:50</c:v>
                </c:pt>
                <c:pt idx="7991">
                  <c:v> 20-07-09 08:28:55</c:v>
                </c:pt>
                <c:pt idx="7992">
                  <c:v> 20-07-09 08:29:00</c:v>
                </c:pt>
                <c:pt idx="7993">
                  <c:v> 20-07-09 08:29:05</c:v>
                </c:pt>
                <c:pt idx="7994">
                  <c:v> 20-07-09 08:29:10</c:v>
                </c:pt>
                <c:pt idx="7995">
                  <c:v> 20-07-09 08:29:15</c:v>
                </c:pt>
                <c:pt idx="7996">
                  <c:v> 20-07-09 08:29:20</c:v>
                </c:pt>
                <c:pt idx="7997">
                  <c:v> 20-07-09 08:29:25</c:v>
                </c:pt>
                <c:pt idx="7998">
                  <c:v> 20-07-09 08:29:30</c:v>
                </c:pt>
                <c:pt idx="7999">
                  <c:v> 20-07-09 08:29:35</c:v>
                </c:pt>
                <c:pt idx="8000">
                  <c:v> 20-07-09 08:29:40</c:v>
                </c:pt>
                <c:pt idx="8001">
                  <c:v> 20-07-09 08:29:45</c:v>
                </c:pt>
                <c:pt idx="8002">
                  <c:v> 20-07-09 08:29:50</c:v>
                </c:pt>
                <c:pt idx="8003">
                  <c:v> 20-07-09 08:29:55</c:v>
                </c:pt>
                <c:pt idx="8004">
                  <c:v> 20-07-09 08:30:00</c:v>
                </c:pt>
                <c:pt idx="8005">
                  <c:v> 20-07-09 08:30:05</c:v>
                </c:pt>
                <c:pt idx="8006">
                  <c:v> 20-07-09 08:30:10</c:v>
                </c:pt>
                <c:pt idx="8007">
                  <c:v> 20-07-09 08:30:15</c:v>
                </c:pt>
                <c:pt idx="8008">
                  <c:v> 20-07-09 08:30:20</c:v>
                </c:pt>
                <c:pt idx="8009">
                  <c:v> 20-07-09 08:30:25</c:v>
                </c:pt>
                <c:pt idx="8010">
                  <c:v> 20-07-09 08:30:30</c:v>
                </c:pt>
                <c:pt idx="8011">
                  <c:v> 20-07-09 08:30:35</c:v>
                </c:pt>
                <c:pt idx="8012">
                  <c:v> 20-07-09 08:30:40</c:v>
                </c:pt>
                <c:pt idx="8013">
                  <c:v> 20-07-09 08:30:45</c:v>
                </c:pt>
                <c:pt idx="8014">
                  <c:v> 20-07-09 08:30:50</c:v>
                </c:pt>
                <c:pt idx="8015">
                  <c:v> 20-07-09 08:30:55</c:v>
                </c:pt>
                <c:pt idx="8016">
                  <c:v> 20-07-09 08:31:00</c:v>
                </c:pt>
                <c:pt idx="8017">
                  <c:v> 20-07-09 08:31:05</c:v>
                </c:pt>
                <c:pt idx="8018">
                  <c:v> 20-07-09 08:31:10</c:v>
                </c:pt>
                <c:pt idx="8019">
                  <c:v> 20-07-09 08:31:15</c:v>
                </c:pt>
                <c:pt idx="8020">
                  <c:v> 20-07-09 08:31:20</c:v>
                </c:pt>
                <c:pt idx="8021">
                  <c:v> 20-07-09 08:31:25</c:v>
                </c:pt>
                <c:pt idx="8022">
                  <c:v> 20-07-09 08:31:30</c:v>
                </c:pt>
                <c:pt idx="8023">
                  <c:v> 20-07-09 08:31:35</c:v>
                </c:pt>
                <c:pt idx="8024">
                  <c:v> 20-07-09 08:31:40</c:v>
                </c:pt>
                <c:pt idx="8025">
                  <c:v> 20-07-09 08:31:45</c:v>
                </c:pt>
                <c:pt idx="8026">
                  <c:v> 20-07-09 08:31:50</c:v>
                </c:pt>
                <c:pt idx="8027">
                  <c:v> 20-07-09 08:31:55</c:v>
                </c:pt>
                <c:pt idx="8028">
                  <c:v> 20-07-09 08:32:00</c:v>
                </c:pt>
                <c:pt idx="8029">
                  <c:v> 20-07-09 08:32:05</c:v>
                </c:pt>
                <c:pt idx="8030">
                  <c:v> 20-07-09 08:32:10</c:v>
                </c:pt>
                <c:pt idx="8031">
                  <c:v> 20-07-09 08:32:15</c:v>
                </c:pt>
                <c:pt idx="8032">
                  <c:v> 20-07-09 08:32:20</c:v>
                </c:pt>
                <c:pt idx="8033">
                  <c:v> 20-07-09 08:32:25</c:v>
                </c:pt>
                <c:pt idx="8034">
                  <c:v> 20-07-09 08:32:30</c:v>
                </c:pt>
                <c:pt idx="8035">
                  <c:v> 20-07-09 08:32:35</c:v>
                </c:pt>
                <c:pt idx="8036">
                  <c:v> 20-07-09 08:32:40</c:v>
                </c:pt>
                <c:pt idx="8037">
                  <c:v> 20-07-09 08:32:45</c:v>
                </c:pt>
                <c:pt idx="8038">
                  <c:v> 20-07-09 08:32:50</c:v>
                </c:pt>
                <c:pt idx="8039">
                  <c:v> 20-07-09 08:32:55</c:v>
                </c:pt>
                <c:pt idx="8040">
                  <c:v> 20-07-09 08:33:00</c:v>
                </c:pt>
                <c:pt idx="8041">
                  <c:v> 20-07-09 08:33:05</c:v>
                </c:pt>
                <c:pt idx="8042">
                  <c:v> 20-07-09 08:33:10</c:v>
                </c:pt>
                <c:pt idx="8043">
                  <c:v> 20-07-09 08:33:15</c:v>
                </c:pt>
                <c:pt idx="8044">
                  <c:v> 20-07-09 08:33:20</c:v>
                </c:pt>
                <c:pt idx="8045">
                  <c:v> 20-07-09 08:33:25</c:v>
                </c:pt>
                <c:pt idx="8046">
                  <c:v> 20-07-09 08:33:30</c:v>
                </c:pt>
                <c:pt idx="8047">
                  <c:v> 20-07-09 08:33:35</c:v>
                </c:pt>
                <c:pt idx="8048">
                  <c:v> 20-07-09 08:33:40</c:v>
                </c:pt>
                <c:pt idx="8049">
                  <c:v> 20-07-09 08:33:45</c:v>
                </c:pt>
                <c:pt idx="8050">
                  <c:v> 20-07-09 08:33:50</c:v>
                </c:pt>
                <c:pt idx="8051">
                  <c:v> 20-07-09 08:33:55</c:v>
                </c:pt>
                <c:pt idx="8052">
                  <c:v> 20-07-09 08:34:00</c:v>
                </c:pt>
                <c:pt idx="8053">
                  <c:v> 20-07-09 08:34:05</c:v>
                </c:pt>
                <c:pt idx="8054">
                  <c:v> 20-07-09 08:34:10</c:v>
                </c:pt>
                <c:pt idx="8055">
                  <c:v> 20-07-09 08:34:15</c:v>
                </c:pt>
                <c:pt idx="8056">
                  <c:v> 20-07-09 08:34:20</c:v>
                </c:pt>
                <c:pt idx="8057">
                  <c:v> 20-07-09 08:34:25</c:v>
                </c:pt>
                <c:pt idx="8058">
                  <c:v> 20-07-09 08:34:30</c:v>
                </c:pt>
                <c:pt idx="8059">
                  <c:v> 20-07-09 08:34:35</c:v>
                </c:pt>
                <c:pt idx="8060">
                  <c:v> 20-07-09 08:34:40</c:v>
                </c:pt>
                <c:pt idx="8061">
                  <c:v> 20-07-09 08:34:45</c:v>
                </c:pt>
                <c:pt idx="8062">
                  <c:v> 20-07-09 08:34:50</c:v>
                </c:pt>
                <c:pt idx="8063">
                  <c:v> 20-07-09 08:34:55</c:v>
                </c:pt>
                <c:pt idx="8064">
                  <c:v> 20-07-09 08:35:00</c:v>
                </c:pt>
                <c:pt idx="8065">
                  <c:v> 20-07-09 08:35:05</c:v>
                </c:pt>
                <c:pt idx="8066">
                  <c:v> 20-07-09 08:35:10</c:v>
                </c:pt>
                <c:pt idx="8067">
                  <c:v> 20-07-09 08:35:15</c:v>
                </c:pt>
                <c:pt idx="8068">
                  <c:v> 20-07-09 08:35:20</c:v>
                </c:pt>
                <c:pt idx="8069">
                  <c:v> 20-07-09 08:35:25</c:v>
                </c:pt>
                <c:pt idx="8070">
                  <c:v> 20-07-09 08:35:30</c:v>
                </c:pt>
                <c:pt idx="8071">
                  <c:v> 20-07-09 08:35:35</c:v>
                </c:pt>
                <c:pt idx="8072">
                  <c:v> 20-07-09 08:35:40</c:v>
                </c:pt>
                <c:pt idx="8073">
                  <c:v> 20-07-09 08:35:45</c:v>
                </c:pt>
                <c:pt idx="8074">
                  <c:v> 20-07-09 08:35:50</c:v>
                </c:pt>
                <c:pt idx="8075">
                  <c:v> 20-07-09 08:35:55</c:v>
                </c:pt>
                <c:pt idx="8076">
                  <c:v> 20-07-09 08:36:00</c:v>
                </c:pt>
                <c:pt idx="8077">
                  <c:v> 20-07-09 08:36:05</c:v>
                </c:pt>
                <c:pt idx="8078">
                  <c:v> 20-07-09 08:36:10</c:v>
                </c:pt>
                <c:pt idx="8079">
                  <c:v> 20-07-09 08:36:15</c:v>
                </c:pt>
                <c:pt idx="8080">
                  <c:v> 20-07-09 08:36:20</c:v>
                </c:pt>
                <c:pt idx="8081">
                  <c:v> 20-07-09 08:36:25</c:v>
                </c:pt>
                <c:pt idx="8082">
                  <c:v> 20-07-09 08:36:30</c:v>
                </c:pt>
                <c:pt idx="8083">
                  <c:v> 20-07-09 08:36:35</c:v>
                </c:pt>
                <c:pt idx="8084">
                  <c:v> 20-07-09 08:36:40</c:v>
                </c:pt>
                <c:pt idx="8085">
                  <c:v> 20-07-09 08:36:45</c:v>
                </c:pt>
                <c:pt idx="8086">
                  <c:v> 20-07-09 08:36:50</c:v>
                </c:pt>
                <c:pt idx="8087">
                  <c:v> 20-07-09 08:36:55</c:v>
                </c:pt>
                <c:pt idx="8088">
                  <c:v> 20-07-09 08:37:00</c:v>
                </c:pt>
                <c:pt idx="8089">
                  <c:v> 20-07-09 08:37:05</c:v>
                </c:pt>
                <c:pt idx="8090">
                  <c:v> 20-07-09 08:37:10</c:v>
                </c:pt>
                <c:pt idx="8091">
                  <c:v> 20-07-09 08:37:15</c:v>
                </c:pt>
                <c:pt idx="8092">
                  <c:v> 20-07-09 08:37:20</c:v>
                </c:pt>
                <c:pt idx="8093">
                  <c:v> 20-07-09 08:37:25</c:v>
                </c:pt>
                <c:pt idx="8094">
                  <c:v> 20-07-09 08:37:30</c:v>
                </c:pt>
                <c:pt idx="8095">
                  <c:v> 20-07-09 08:37:35</c:v>
                </c:pt>
                <c:pt idx="8096">
                  <c:v> 20-07-09 08:37:40</c:v>
                </c:pt>
                <c:pt idx="8097">
                  <c:v> 20-07-09 08:37:45</c:v>
                </c:pt>
                <c:pt idx="8098">
                  <c:v> 20-07-09 08:37:50</c:v>
                </c:pt>
                <c:pt idx="8099">
                  <c:v> 20-07-09 08:37:55</c:v>
                </c:pt>
                <c:pt idx="8100">
                  <c:v> 20-07-09 08:38:00</c:v>
                </c:pt>
                <c:pt idx="8101">
                  <c:v> 20-07-09 08:38:05</c:v>
                </c:pt>
                <c:pt idx="8102">
                  <c:v> 20-07-09 08:38:10</c:v>
                </c:pt>
                <c:pt idx="8103">
                  <c:v> 20-07-09 08:38:15</c:v>
                </c:pt>
                <c:pt idx="8104">
                  <c:v> 20-07-09 08:38:20</c:v>
                </c:pt>
                <c:pt idx="8105">
                  <c:v> 20-07-09 08:38:25</c:v>
                </c:pt>
                <c:pt idx="8106">
                  <c:v> 20-07-09 08:38:30</c:v>
                </c:pt>
                <c:pt idx="8107">
                  <c:v> 20-07-09 08:38:35</c:v>
                </c:pt>
                <c:pt idx="8108">
                  <c:v> 20-07-09 08:38:40</c:v>
                </c:pt>
                <c:pt idx="8109">
                  <c:v> 20-07-09 08:38:45</c:v>
                </c:pt>
                <c:pt idx="8110">
                  <c:v> 20-07-09 08:38:50</c:v>
                </c:pt>
                <c:pt idx="8111">
                  <c:v> 20-07-09 08:38:55</c:v>
                </c:pt>
                <c:pt idx="8112">
                  <c:v> 20-07-09 08:39:00</c:v>
                </c:pt>
                <c:pt idx="8113">
                  <c:v> 20-07-09 08:39:05</c:v>
                </c:pt>
                <c:pt idx="8114">
                  <c:v> 20-07-09 08:39:10</c:v>
                </c:pt>
                <c:pt idx="8115">
                  <c:v> 20-07-09 08:39:15</c:v>
                </c:pt>
                <c:pt idx="8116">
                  <c:v> 20-07-09 08:39:20</c:v>
                </c:pt>
                <c:pt idx="8117">
                  <c:v> 20-07-09 08:39:25</c:v>
                </c:pt>
                <c:pt idx="8118">
                  <c:v> 20-07-09 08:39:30</c:v>
                </c:pt>
                <c:pt idx="8119">
                  <c:v> 20-07-09 08:39:35</c:v>
                </c:pt>
                <c:pt idx="8120">
                  <c:v> 20-07-09 08:39:40</c:v>
                </c:pt>
                <c:pt idx="8121">
                  <c:v> 20-07-09 08:39:45</c:v>
                </c:pt>
                <c:pt idx="8122">
                  <c:v> 20-07-09 08:39:50</c:v>
                </c:pt>
                <c:pt idx="8123">
                  <c:v> 20-07-09 08:39:55</c:v>
                </c:pt>
                <c:pt idx="8124">
                  <c:v> 20-07-09 08:40:00</c:v>
                </c:pt>
                <c:pt idx="8125">
                  <c:v> 20-07-09 08:40:05</c:v>
                </c:pt>
                <c:pt idx="8126">
                  <c:v> 20-07-09 08:40:10</c:v>
                </c:pt>
                <c:pt idx="8127">
                  <c:v> 20-07-09 08:40:15</c:v>
                </c:pt>
                <c:pt idx="8128">
                  <c:v> 20-07-09 08:40:20</c:v>
                </c:pt>
                <c:pt idx="8129">
                  <c:v> 20-07-09 08:40:25</c:v>
                </c:pt>
                <c:pt idx="8130">
                  <c:v> 20-07-09 08:40:30</c:v>
                </c:pt>
                <c:pt idx="8131">
                  <c:v> 20-07-09 08:40:35</c:v>
                </c:pt>
                <c:pt idx="8132">
                  <c:v> 20-07-09 08:40:40</c:v>
                </c:pt>
                <c:pt idx="8133">
                  <c:v> 20-07-09 08:40:45</c:v>
                </c:pt>
                <c:pt idx="8134">
                  <c:v> 20-07-09 08:40:50</c:v>
                </c:pt>
                <c:pt idx="8135">
                  <c:v> 20-07-09 08:40:55</c:v>
                </c:pt>
                <c:pt idx="8136">
                  <c:v> 20-07-09 08:41:00</c:v>
                </c:pt>
                <c:pt idx="8137">
                  <c:v> 20-07-09 08:41:05</c:v>
                </c:pt>
                <c:pt idx="8138">
                  <c:v> 20-07-09 08:41:10</c:v>
                </c:pt>
                <c:pt idx="8139">
                  <c:v> 20-07-09 08:41:15</c:v>
                </c:pt>
                <c:pt idx="8140">
                  <c:v> 20-07-09 08:41:20</c:v>
                </c:pt>
                <c:pt idx="8141">
                  <c:v> 20-07-09 08:41:25</c:v>
                </c:pt>
                <c:pt idx="8142">
                  <c:v> 20-07-09 08:41:30</c:v>
                </c:pt>
                <c:pt idx="8143">
                  <c:v> 20-07-09 08:41:35</c:v>
                </c:pt>
                <c:pt idx="8144">
                  <c:v> 20-07-09 08:41:40</c:v>
                </c:pt>
                <c:pt idx="8145">
                  <c:v> 20-07-09 08:41:45</c:v>
                </c:pt>
                <c:pt idx="8146">
                  <c:v> 20-07-09 08:41:50</c:v>
                </c:pt>
                <c:pt idx="8147">
                  <c:v> 20-07-09 08:41:55</c:v>
                </c:pt>
                <c:pt idx="8148">
                  <c:v> 20-07-09 08:42:00</c:v>
                </c:pt>
                <c:pt idx="8149">
                  <c:v> 20-07-09 08:42:05</c:v>
                </c:pt>
                <c:pt idx="8150">
                  <c:v> 20-07-09 08:42:10</c:v>
                </c:pt>
                <c:pt idx="8151">
                  <c:v> 20-07-09 08:42:15</c:v>
                </c:pt>
                <c:pt idx="8152">
                  <c:v> 20-07-09 08:42:20</c:v>
                </c:pt>
                <c:pt idx="8153">
                  <c:v> 20-07-09 08:42:25</c:v>
                </c:pt>
                <c:pt idx="8154">
                  <c:v> 20-07-09 08:42:30</c:v>
                </c:pt>
                <c:pt idx="8155">
                  <c:v> 20-07-09 08:42:35</c:v>
                </c:pt>
                <c:pt idx="8156">
                  <c:v> 20-07-09 08:42:40</c:v>
                </c:pt>
                <c:pt idx="8157">
                  <c:v> 20-07-09 08:42:45</c:v>
                </c:pt>
                <c:pt idx="8158">
                  <c:v> 20-07-09 08:42:50</c:v>
                </c:pt>
                <c:pt idx="8159">
                  <c:v> 20-07-09 08:42:55</c:v>
                </c:pt>
                <c:pt idx="8160">
                  <c:v> 20-07-09 08:43:00</c:v>
                </c:pt>
                <c:pt idx="8161">
                  <c:v> 20-07-09 08:43:05</c:v>
                </c:pt>
                <c:pt idx="8162">
                  <c:v> 20-07-09 08:43:10</c:v>
                </c:pt>
                <c:pt idx="8163">
                  <c:v> 20-07-09 08:43:15</c:v>
                </c:pt>
                <c:pt idx="8164">
                  <c:v> 20-07-09 08:43:20</c:v>
                </c:pt>
                <c:pt idx="8165">
                  <c:v> 20-07-09 08:43:25</c:v>
                </c:pt>
                <c:pt idx="8166">
                  <c:v> 20-07-09 08:43:30</c:v>
                </c:pt>
                <c:pt idx="8167">
                  <c:v> 20-07-09 08:43:35</c:v>
                </c:pt>
                <c:pt idx="8168">
                  <c:v> 20-07-09 08:43:40</c:v>
                </c:pt>
                <c:pt idx="8169">
                  <c:v> 20-07-09 08:43:45</c:v>
                </c:pt>
                <c:pt idx="8170">
                  <c:v> 20-07-09 08:43:50</c:v>
                </c:pt>
                <c:pt idx="8171">
                  <c:v> 20-07-09 08:43:55</c:v>
                </c:pt>
                <c:pt idx="8172">
                  <c:v> 20-07-09 08:44:00</c:v>
                </c:pt>
                <c:pt idx="8173">
                  <c:v> 20-07-09 08:44:05</c:v>
                </c:pt>
                <c:pt idx="8174">
                  <c:v> 20-07-09 08:44:10</c:v>
                </c:pt>
                <c:pt idx="8175">
                  <c:v> 20-07-09 08:44:15</c:v>
                </c:pt>
                <c:pt idx="8176">
                  <c:v> 20-07-09 08:44:20</c:v>
                </c:pt>
                <c:pt idx="8177">
                  <c:v> 20-07-09 08:44:25</c:v>
                </c:pt>
                <c:pt idx="8178">
                  <c:v> 20-07-09 08:44:30</c:v>
                </c:pt>
                <c:pt idx="8179">
                  <c:v> 20-07-09 08:44:35</c:v>
                </c:pt>
                <c:pt idx="8180">
                  <c:v> 20-07-09 08:44:40</c:v>
                </c:pt>
                <c:pt idx="8181">
                  <c:v> 20-07-09 08:44:45</c:v>
                </c:pt>
                <c:pt idx="8182">
                  <c:v> 20-07-09 08:44:50</c:v>
                </c:pt>
                <c:pt idx="8183">
                  <c:v> 20-07-09 08:44:55</c:v>
                </c:pt>
                <c:pt idx="8184">
                  <c:v> 20-07-09 08:45:00</c:v>
                </c:pt>
                <c:pt idx="8185">
                  <c:v> 20-07-09 08:45:05</c:v>
                </c:pt>
                <c:pt idx="8186">
                  <c:v> 20-07-09 08:45:10</c:v>
                </c:pt>
                <c:pt idx="8187">
                  <c:v> 20-07-09 08:45:15</c:v>
                </c:pt>
                <c:pt idx="8188">
                  <c:v> 20-07-09 08:45:20</c:v>
                </c:pt>
                <c:pt idx="8189">
                  <c:v> 20-07-09 08:45:25</c:v>
                </c:pt>
                <c:pt idx="8190">
                  <c:v> 20-07-09 08:45:30</c:v>
                </c:pt>
                <c:pt idx="8191">
                  <c:v> 20-07-09 08:45:35</c:v>
                </c:pt>
                <c:pt idx="8192">
                  <c:v> 20-07-09 08:45:40</c:v>
                </c:pt>
                <c:pt idx="8193">
                  <c:v> 20-07-09 08:45:45</c:v>
                </c:pt>
                <c:pt idx="8194">
                  <c:v> 20-07-09 08:45:50</c:v>
                </c:pt>
                <c:pt idx="8195">
                  <c:v> 20-07-09 08:45:55</c:v>
                </c:pt>
                <c:pt idx="8196">
                  <c:v> 20-07-09 08:46:00</c:v>
                </c:pt>
                <c:pt idx="8197">
                  <c:v> 20-07-09 08:46:05</c:v>
                </c:pt>
                <c:pt idx="8198">
                  <c:v> 20-07-09 08:46:10</c:v>
                </c:pt>
                <c:pt idx="8199">
                  <c:v> 20-07-09 08:46:15</c:v>
                </c:pt>
                <c:pt idx="8200">
                  <c:v> 20-07-09 08:46:20</c:v>
                </c:pt>
                <c:pt idx="8201">
                  <c:v> 20-07-09 08:46:25</c:v>
                </c:pt>
                <c:pt idx="8202">
                  <c:v> 20-07-09 08:46:30</c:v>
                </c:pt>
                <c:pt idx="8203">
                  <c:v> 20-07-09 08:46:35</c:v>
                </c:pt>
                <c:pt idx="8204">
                  <c:v> 20-07-09 08:46:40</c:v>
                </c:pt>
                <c:pt idx="8205">
                  <c:v> 20-07-09 08:46:45</c:v>
                </c:pt>
                <c:pt idx="8206">
                  <c:v> 20-07-09 08:46:50</c:v>
                </c:pt>
                <c:pt idx="8207">
                  <c:v> 20-07-09 08:46:55</c:v>
                </c:pt>
                <c:pt idx="8208">
                  <c:v> 20-07-09 08:47:00</c:v>
                </c:pt>
                <c:pt idx="8209">
                  <c:v> 20-07-09 08:47:05</c:v>
                </c:pt>
                <c:pt idx="8210">
                  <c:v> 20-07-09 08:47:10</c:v>
                </c:pt>
                <c:pt idx="8211">
                  <c:v> 20-07-09 08:47:15</c:v>
                </c:pt>
                <c:pt idx="8212">
                  <c:v> 20-07-09 08:47:20</c:v>
                </c:pt>
                <c:pt idx="8213">
                  <c:v> 20-07-09 08:47:25</c:v>
                </c:pt>
                <c:pt idx="8214">
                  <c:v> 20-07-09 08:47:30</c:v>
                </c:pt>
                <c:pt idx="8215">
                  <c:v> 20-07-09 08:47:35</c:v>
                </c:pt>
                <c:pt idx="8216">
                  <c:v> 20-07-09 08:47:40</c:v>
                </c:pt>
                <c:pt idx="8217">
                  <c:v> 20-07-09 08:47:45</c:v>
                </c:pt>
                <c:pt idx="8218">
                  <c:v> 20-07-09 08:47:50</c:v>
                </c:pt>
                <c:pt idx="8219">
                  <c:v> 20-07-09 08:47:55</c:v>
                </c:pt>
                <c:pt idx="8220">
                  <c:v> 20-07-09 08:48:00</c:v>
                </c:pt>
                <c:pt idx="8221">
                  <c:v> 20-07-09 08:48:05</c:v>
                </c:pt>
                <c:pt idx="8222">
                  <c:v> 20-07-09 08:48:10</c:v>
                </c:pt>
                <c:pt idx="8223">
                  <c:v> 20-07-09 08:48:15</c:v>
                </c:pt>
                <c:pt idx="8224">
                  <c:v> 20-07-09 08:48:20</c:v>
                </c:pt>
                <c:pt idx="8225">
                  <c:v> 20-07-09 08:48:25</c:v>
                </c:pt>
                <c:pt idx="8226">
                  <c:v> 20-07-09 08:48:30</c:v>
                </c:pt>
                <c:pt idx="8227">
                  <c:v> 20-07-09 08:48:35</c:v>
                </c:pt>
                <c:pt idx="8228">
                  <c:v> 20-07-09 08:48:40</c:v>
                </c:pt>
                <c:pt idx="8229">
                  <c:v> 20-07-09 08:48:45</c:v>
                </c:pt>
                <c:pt idx="8230">
                  <c:v> 20-07-09 08:48:50</c:v>
                </c:pt>
                <c:pt idx="8231">
                  <c:v> 20-07-09 08:48:55</c:v>
                </c:pt>
                <c:pt idx="8232">
                  <c:v> 20-07-09 08:49:00</c:v>
                </c:pt>
                <c:pt idx="8233">
                  <c:v> 20-07-09 08:49:05</c:v>
                </c:pt>
                <c:pt idx="8234">
                  <c:v> 20-07-09 08:49:10</c:v>
                </c:pt>
                <c:pt idx="8235">
                  <c:v> 20-07-09 08:49:15</c:v>
                </c:pt>
                <c:pt idx="8236">
                  <c:v> 20-07-09 08:49:20</c:v>
                </c:pt>
                <c:pt idx="8237">
                  <c:v> 20-07-09 08:49:25</c:v>
                </c:pt>
                <c:pt idx="8238">
                  <c:v> 20-07-09 08:49:30</c:v>
                </c:pt>
                <c:pt idx="8239">
                  <c:v> 20-07-09 08:49:35</c:v>
                </c:pt>
                <c:pt idx="8240">
                  <c:v> 20-07-09 08:49:40</c:v>
                </c:pt>
                <c:pt idx="8241">
                  <c:v> 20-07-09 08:49:45</c:v>
                </c:pt>
                <c:pt idx="8242">
                  <c:v> 20-07-09 08:49:50</c:v>
                </c:pt>
                <c:pt idx="8243">
                  <c:v> 20-07-09 08:49:55</c:v>
                </c:pt>
                <c:pt idx="8244">
                  <c:v> 20-07-09 08:50:00</c:v>
                </c:pt>
                <c:pt idx="8245">
                  <c:v> 20-07-09 08:50:05</c:v>
                </c:pt>
                <c:pt idx="8246">
                  <c:v> 20-07-09 08:50:10</c:v>
                </c:pt>
                <c:pt idx="8247">
                  <c:v> 20-07-09 08:50:15</c:v>
                </c:pt>
                <c:pt idx="8248">
                  <c:v> 20-07-09 08:50:20</c:v>
                </c:pt>
                <c:pt idx="8249">
                  <c:v> 20-07-09 08:50:25</c:v>
                </c:pt>
                <c:pt idx="8250">
                  <c:v> 20-07-09 08:50:30</c:v>
                </c:pt>
                <c:pt idx="8251">
                  <c:v> 20-07-09 08:50:35</c:v>
                </c:pt>
                <c:pt idx="8252">
                  <c:v> 20-07-09 08:50:40</c:v>
                </c:pt>
                <c:pt idx="8253">
                  <c:v> 20-07-09 08:50:45</c:v>
                </c:pt>
                <c:pt idx="8254">
                  <c:v> 20-07-09 08:50:50</c:v>
                </c:pt>
                <c:pt idx="8255">
                  <c:v> 20-07-09 08:50:55</c:v>
                </c:pt>
                <c:pt idx="8256">
                  <c:v> 20-07-09 08:51:00</c:v>
                </c:pt>
                <c:pt idx="8257">
                  <c:v> 20-07-09 08:51:05</c:v>
                </c:pt>
                <c:pt idx="8258">
                  <c:v> 20-07-09 08:51:10</c:v>
                </c:pt>
                <c:pt idx="8259">
                  <c:v> 20-07-09 08:51:15</c:v>
                </c:pt>
                <c:pt idx="8260">
                  <c:v> 20-07-09 08:51:20</c:v>
                </c:pt>
                <c:pt idx="8261">
                  <c:v> 20-07-09 08:51:25</c:v>
                </c:pt>
                <c:pt idx="8262">
                  <c:v> 20-07-09 08:51:30</c:v>
                </c:pt>
                <c:pt idx="8263">
                  <c:v> 20-07-09 08:51:35</c:v>
                </c:pt>
                <c:pt idx="8264">
                  <c:v> 20-07-09 08:51:40</c:v>
                </c:pt>
                <c:pt idx="8265">
                  <c:v> 20-07-09 08:51:45</c:v>
                </c:pt>
                <c:pt idx="8266">
                  <c:v> 20-07-09 08:51:50</c:v>
                </c:pt>
                <c:pt idx="8267">
                  <c:v> 20-07-09 08:51:55</c:v>
                </c:pt>
                <c:pt idx="8268">
                  <c:v> 20-07-09 08:52:00</c:v>
                </c:pt>
                <c:pt idx="8269">
                  <c:v> 20-07-09 08:52:05</c:v>
                </c:pt>
                <c:pt idx="8270">
                  <c:v> 20-07-09 08:52:10</c:v>
                </c:pt>
                <c:pt idx="8271">
                  <c:v> 20-07-09 08:52:15</c:v>
                </c:pt>
                <c:pt idx="8272">
                  <c:v> 20-07-09 08:52:20</c:v>
                </c:pt>
                <c:pt idx="8273">
                  <c:v> 20-07-09 08:52:25</c:v>
                </c:pt>
                <c:pt idx="8274">
                  <c:v> 20-07-09 08:52:30</c:v>
                </c:pt>
                <c:pt idx="8275">
                  <c:v> 20-07-09 08:52:35</c:v>
                </c:pt>
                <c:pt idx="8276">
                  <c:v> 20-07-09 08:52:40</c:v>
                </c:pt>
                <c:pt idx="8277">
                  <c:v> 20-07-09 08:52:45</c:v>
                </c:pt>
                <c:pt idx="8278">
                  <c:v> 20-07-09 08:52:50</c:v>
                </c:pt>
                <c:pt idx="8279">
                  <c:v> 20-07-09 08:52:55</c:v>
                </c:pt>
                <c:pt idx="8280">
                  <c:v> 20-07-09 08:53:00</c:v>
                </c:pt>
                <c:pt idx="8281">
                  <c:v> 20-07-09 08:53:05</c:v>
                </c:pt>
                <c:pt idx="8282">
                  <c:v> 20-07-09 08:53:10</c:v>
                </c:pt>
                <c:pt idx="8283">
                  <c:v> 20-07-09 08:53:15</c:v>
                </c:pt>
                <c:pt idx="8284">
                  <c:v> 20-07-09 08:53:20</c:v>
                </c:pt>
                <c:pt idx="8285">
                  <c:v> 20-07-09 08:53:25</c:v>
                </c:pt>
                <c:pt idx="8286">
                  <c:v> 20-07-09 08:53:30</c:v>
                </c:pt>
                <c:pt idx="8287">
                  <c:v> 20-07-09 08:53:35</c:v>
                </c:pt>
                <c:pt idx="8288">
                  <c:v> 20-07-09 08:53:40</c:v>
                </c:pt>
                <c:pt idx="8289">
                  <c:v> 20-07-09 08:53:45</c:v>
                </c:pt>
                <c:pt idx="8290">
                  <c:v> 20-07-09 08:53:50</c:v>
                </c:pt>
                <c:pt idx="8291">
                  <c:v> 20-07-09 08:53:55</c:v>
                </c:pt>
                <c:pt idx="8292">
                  <c:v> 20-07-09 08:54:00</c:v>
                </c:pt>
                <c:pt idx="8293">
                  <c:v> 20-07-09 08:54:05</c:v>
                </c:pt>
                <c:pt idx="8294">
                  <c:v> 20-07-09 08:54:10</c:v>
                </c:pt>
                <c:pt idx="8295">
                  <c:v> 20-07-09 08:54:15</c:v>
                </c:pt>
                <c:pt idx="8296">
                  <c:v> 20-07-09 08:54:20</c:v>
                </c:pt>
                <c:pt idx="8297">
                  <c:v> 20-07-09 08:54:25</c:v>
                </c:pt>
                <c:pt idx="8298">
                  <c:v> 20-07-09 08:54:30</c:v>
                </c:pt>
                <c:pt idx="8299">
                  <c:v> 20-07-09 08:54:35</c:v>
                </c:pt>
                <c:pt idx="8300">
                  <c:v> 20-07-09 08:54:40</c:v>
                </c:pt>
                <c:pt idx="8301">
                  <c:v> 20-07-09 08:54:45</c:v>
                </c:pt>
                <c:pt idx="8302">
                  <c:v> 20-07-09 08:54:50</c:v>
                </c:pt>
                <c:pt idx="8303">
                  <c:v> 20-07-09 08:54:55</c:v>
                </c:pt>
                <c:pt idx="8304">
                  <c:v> 20-07-09 08:55:00</c:v>
                </c:pt>
                <c:pt idx="8305">
                  <c:v> 20-07-09 08:55:05</c:v>
                </c:pt>
                <c:pt idx="8306">
                  <c:v> 20-07-09 08:55:10</c:v>
                </c:pt>
                <c:pt idx="8307">
                  <c:v> 20-07-09 08:55:15</c:v>
                </c:pt>
                <c:pt idx="8308">
                  <c:v> 20-07-09 08:55:20</c:v>
                </c:pt>
                <c:pt idx="8309">
                  <c:v> 20-07-09 08:55:25</c:v>
                </c:pt>
                <c:pt idx="8310">
                  <c:v> 20-07-09 08:55:30</c:v>
                </c:pt>
                <c:pt idx="8311">
                  <c:v> 20-07-09 08:55:35</c:v>
                </c:pt>
                <c:pt idx="8312">
                  <c:v> 20-07-09 08:55:40</c:v>
                </c:pt>
                <c:pt idx="8313">
                  <c:v> 20-07-09 08:55:45</c:v>
                </c:pt>
                <c:pt idx="8314">
                  <c:v> 20-07-09 08:55:50</c:v>
                </c:pt>
                <c:pt idx="8315">
                  <c:v> 20-07-09 08:55:55</c:v>
                </c:pt>
                <c:pt idx="8316">
                  <c:v> 20-07-09 08:56:00</c:v>
                </c:pt>
                <c:pt idx="8317">
                  <c:v> 20-07-09 08:56:05</c:v>
                </c:pt>
                <c:pt idx="8318">
                  <c:v> 20-07-09 08:56:10</c:v>
                </c:pt>
                <c:pt idx="8319">
                  <c:v> 20-07-09 08:56:15</c:v>
                </c:pt>
                <c:pt idx="8320">
                  <c:v> 20-07-09 08:56:20</c:v>
                </c:pt>
                <c:pt idx="8321">
                  <c:v> 20-07-09 08:56:25</c:v>
                </c:pt>
                <c:pt idx="8322">
                  <c:v> 20-07-09 08:56:30</c:v>
                </c:pt>
                <c:pt idx="8323">
                  <c:v> 20-07-09 08:56:35</c:v>
                </c:pt>
                <c:pt idx="8324">
                  <c:v> 20-07-09 08:56:40</c:v>
                </c:pt>
                <c:pt idx="8325">
                  <c:v> 20-07-09 08:56:45</c:v>
                </c:pt>
                <c:pt idx="8326">
                  <c:v> 20-07-09 08:56:50</c:v>
                </c:pt>
                <c:pt idx="8327">
                  <c:v> 20-07-09 08:56:55</c:v>
                </c:pt>
                <c:pt idx="8328">
                  <c:v> 20-07-09 08:57:00</c:v>
                </c:pt>
                <c:pt idx="8329">
                  <c:v> 20-07-09 08:57:05</c:v>
                </c:pt>
                <c:pt idx="8330">
                  <c:v> 20-07-09 08:57:10</c:v>
                </c:pt>
                <c:pt idx="8331">
                  <c:v> 20-07-09 08:57:15</c:v>
                </c:pt>
                <c:pt idx="8332">
                  <c:v> 20-07-09 08:57:20</c:v>
                </c:pt>
                <c:pt idx="8333">
                  <c:v> 20-07-09 08:57:25</c:v>
                </c:pt>
                <c:pt idx="8334">
                  <c:v> 20-07-09 08:57:30</c:v>
                </c:pt>
                <c:pt idx="8335">
                  <c:v> 20-07-09 08:57:35</c:v>
                </c:pt>
                <c:pt idx="8336">
                  <c:v> 20-07-09 08:57:40</c:v>
                </c:pt>
                <c:pt idx="8337">
                  <c:v> 20-07-09 08:57:45</c:v>
                </c:pt>
                <c:pt idx="8338">
                  <c:v> 20-07-09 08:57:50</c:v>
                </c:pt>
                <c:pt idx="8339">
                  <c:v> 20-07-09 08:57:55</c:v>
                </c:pt>
                <c:pt idx="8340">
                  <c:v> 20-07-09 08:58:00</c:v>
                </c:pt>
                <c:pt idx="8341">
                  <c:v> 20-07-09 08:58:05</c:v>
                </c:pt>
                <c:pt idx="8342">
                  <c:v> 20-07-09 08:58:10</c:v>
                </c:pt>
                <c:pt idx="8343">
                  <c:v> 20-07-09 08:58:15</c:v>
                </c:pt>
                <c:pt idx="8344">
                  <c:v> 20-07-09 08:58:20</c:v>
                </c:pt>
                <c:pt idx="8345">
                  <c:v> 20-07-09 08:58:25</c:v>
                </c:pt>
                <c:pt idx="8346">
                  <c:v> 20-07-09 08:58:30</c:v>
                </c:pt>
                <c:pt idx="8347">
                  <c:v> 20-07-09 08:58:35</c:v>
                </c:pt>
                <c:pt idx="8348">
                  <c:v> 20-07-09 08:58:40</c:v>
                </c:pt>
                <c:pt idx="8349">
                  <c:v> 20-07-09 08:58:45</c:v>
                </c:pt>
                <c:pt idx="8350">
                  <c:v> 20-07-09 08:58:50</c:v>
                </c:pt>
                <c:pt idx="8351">
                  <c:v> 20-07-09 08:58:55</c:v>
                </c:pt>
                <c:pt idx="8352">
                  <c:v> 20-07-09 08:59:00</c:v>
                </c:pt>
                <c:pt idx="8353">
                  <c:v> 20-07-09 08:59:05</c:v>
                </c:pt>
                <c:pt idx="8354">
                  <c:v> 20-07-09 08:59:10</c:v>
                </c:pt>
                <c:pt idx="8355">
                  <c:v> 20-07-09 08:59:15</c:v>
                </c:pt>
                <c:pt idx="8356">
                  <c:v> 20-07-09 08:59:20</c:v>
                </c:pt>
                <c:pt idx="8357">
                  <c:v> 20-07-09 08:59:25</c:v>
                </c:pt>
                <c:pt idx="8358">
                  <c:v> 20-07-09 08:59:30</c:v>
                </c:pt>
                <c:pt idx="8359">
                  <c:v> 20-07-09 08:59:35</c:v>
                </c:pt>
                <c:pt idx="8360">
                  <c:v> 20-07-09 08:59:40</c:v>
                </c:pt>
                <c:pt idx="8361">
                  <c:v> 20-07-09 08:59:45</c:v>
                </c:pt>
                <c:pt idx="8362">
                  <c:v> 20-07-09 08:59:50</c:v>
                </c:pt>
                <c:pt idx="8363">
                  <c:v> 20-07-09 08:59:55</c:v>
                </c:pt>
                <c:pt idx="8364">
                  <c:v> 20-07-09 09:00:00</c:v>
                </c:pt>
                <c:pt idx="8365">
                  <c:v> 20-07-09 09:00:05</c:v>
                </c:pt>
                <c:pt idx="8366">
                  <c:v> 20-07-09 09:00:10</c:v>
                </c:pt>
                <c:pt idx="8367">
                  <c:v> 20-07-09 09:00:15</c:v>
                </c:pt>
                <c:pt idx="8368">
                  <c:v> 20-07-09 09:00:20</c:v>
                </c:pt>
                <c:pt idx="8369">
                  <c:v> 20-07-09 09:00:25</c:v>
                </c:pt>
                <c:pt idx="8370">
                  <c:v> 20-07-09 09:00:30</c:v>
                </c:pt>
                <c:pt idx="8371">
                  <c:v> 20-07-09 09:00:35</c:v>
                </c:pt>
                <c:pt idx="8372">
                  <c:v> 20-07-09 09:00:40</c:v>
                </c:pt>
                <c:pt idx="8373">
                  <c:v> 20-07-09 09:00:45</c:v>
                </c:pt>
                <c:pt idx="8374">
                  <c:v> 20-07-09 09:00:50</c:v>
                </c:pt>
                <c:pt idx="8375">
                  <c:v> 20-07-09 09:00:55</c:v>
                </c:pt>
                <c:pt idx="8376">
                  <c:v> 20-07-09 09:01:00</c:v>
                </c:pt>
                <c:pt idx="8377">
                  <c:v> 20-07-09 09:01:05</c:v>
                </c:pt>
                <c:pt idx="8378">
                  <c:v> 20-07-09 09:01:10</c:v>
                </c:pt>
                <c:pt idx="8379">
                  <c:v> 20-07-09 09:01:15</c:v>
                </c:pt>
                <c:pt idx="8380">
                  <c:v> 20-07-09 09:01:20</c:v>
                </c:pt>
                <c:pt idx="8381">
                  <c:v> 20-07-09 09:01:25</c:v>
                </c:pt>
                <c:pt idx="8382">
                  <c:v> 20-07-09 09:01:30</c:v>
                </c:pt>
                <c:pt idx="8383">
                  <c:v> 20-07-09 09:01:35</c:v>
                </c:pt>
                <c:pt idx="8384">
                  <c:v> 20-07-09 09:01:40</c:v>
                </c:pt>
                <c:pt idx="8385">
                  <c:v> 20-07-09 09:01:45</c:v>
                </c:pt>
                <c:pt idx="8386">
                  <c:v> 20-07-09 09:01:50</c:v>
                </c:pt>
                <c:pt idx="8387">
                  <c:v> 20-07-09 09:01:55</c:v>
                </c:pt>
                <c:pt idx="8388">
                  <c:v> 20-07-09 09:02:00</c:v>
                </c:pt>
                <c:pt idx="8389">
                  <c:v> 20-07-09 09:02:05</c:v>
                </c:pt>
                <c:pt idx="8390">
                  <c:v> 20-07-09 09:02:10</c:v>
                </c:pt>
                <c:pt idx="8391">
                  <c:v> 20-07-09 09:02:15</c:v>
                </c:pt>
                <c:pt idx="8392">
                  <c:v> 20-07-09 09:02:20</c:v>
                </c:pt>
                <c:pt idx="8393">
                  <c:v> 20-07-09 09:02:25</c:v>
                </c:pt>
                <c:pt idx="8394">
                  <c:v> 20-07-09 09:02:30</c:v>
                </c:pt>
                <c:pt idx="8395">
                  <c:v> 20-07-09 09:02:35</c:v>
                </c:pt>
                <c:pt idx="8396">
                  <c:v> 20-07-09 09:02:40</c:v>
                </c:pt>
                <c:pt idx="8397">
                  <c:v> 20-07-09 09:02:45</c:v>
                </c:pt>
                <c:pt idx="8398">
                  <c:v> 20-07-09 09:02:50</c:v>
                </c:pt>
                <c:pt idx="8399">
                  <c:v> 20-07-09 09:02:55</c:v>
                </c:pt>
                <c:pt idx="8400">
                  <c:v> 20-07-09 09:03:00</c:v>
                </c:pt>
                <c:pt idx="8401">
                  <c:v> 20-07-09 09:03:05</c:v>
                </c:pt>
                <c:pt idx="8402">
                  <c:v> 20-07-09 09:03:10</c:v>
                </c:pt>
                <c:pt idx="8403">
                  <c:v> 20-07-09 09:03:15</c:v>
                </c:pt>
                <c:pt idx="8404">
                  <c:v> 20-07-09 09:03:20</c:v>
                </c:pt>
                <c:pt idx="8405">
                  <c:v> 20-07-09 09:03:25</c:v>
                </c:pt>
                <c:pt idx="8406">
                  <c:v> 20-07-09 09:03:30</c:v>
                </c:pt>
                <c:pt idx="8407">
                  <c:v> 20-07-09 09:03:35</c:v>
                </c:pt>
                <c:pt idx="8408">
                  <c:v> 20-07-09 09:03:40</c:v>
                </c:pt>
                <c:pt idx="8409">
                  <c:v> 20-07-09 09:03:45</c:v>
                </c:pt>
                <c:pt idx="8410">
                  <c:v> 20-07-09 09:03:50</c:v>
                </c:pt>
                <c:pt idx="8411">
                  <c:v> 20-07-09 09:03:55</c:v>
                </c:pt>
                <c:pt idx="8412">
                  <c:v> 20-07-09 09:04:00</c:v>
                </c:pt>
                <c:pt idx="8413">
                  <c:v> 20-07-09 09:04:05</c:v>
                </c:pt>
                <c:pt idx="8414">
                  <c:v> 20-07-09 09:04:10</c:v>
                </c:pt>
                <c:pt idx="8415">
                  <c:v> 20-07-09 09:04:15</c:v>
                </c:pt>
                <c:pt idx="8416">
                  <c:v> 20-07-09 09:04:20</c:v>
                </c:pt>
                <c:pt idx="8417">
                  <c:v> 20-07-09 09:04:25</c:v>
                </c:pt>
                <c:pt idx="8418">
                  <c:v> 20-07-09 09:04:30</c:v>
                </c:pt>
                <c:pt idx="8419">
                  <c:v> 20-07-09 09:04:35</c:v>
                </c:pt>
                <c:pt idx="8420">
                  <c:v> 20-07-09 09:04:40</c:v>
                </c:pt>
                <c:pt idx="8421">
                  <c:v> 20-07-09 09:04:45</c:v>
                </c:pt>
                <c:pt idx="8422">
                  <c:v> 20-07-09 09:04:50</c:v>
                </c:pt>
                <c:pt idx="8423">
                  <c:v> 20-07-09 09:04:55</c:v>
                </c:pt>
                <c:pt idx="8424">
                  <c:v> 20-07-09 09:05:00</c:v>
                </c:pt>
                <c:pt idx="8425">
                  <c:v> 20-07-09 09:05:05</c:v>
                </c:pt>
                <c:pt idx="8426">
                  <c:v> 20-07-09 09:05:10</c:v>
                </c:pt>
                <c:pt idx="8427">
                  <c:v> 20-07-09 09:05:15</c:v>
                </c:pt>
                <c:pt idx="8428">
                  <c:v> 20-07-09 09:05:20</c:v>
                </c:pt>
                <c:pt idx="8429">
                  <c:v> 20-07-09 09:05:25</c:v>
                </c:pt>
                <c:pt idx="8430">
                  <c:v> 20-07-09 09:05:30</c:v>
                </c:pt>
                <c:pt idx="8431">
                  <c:v> 20-07-09 09:05:35</c:v>
                </c:pt>
                <c:pt idx="8432">
                  <c:v> 20-07-09 09:05:40</c:v>
                </c:pt>
                <c:pt idx="8433">
                  <c:v> 20-07-09 09:05:45</c:v>
                </c:pt>
                <c:pt idx="8434">
                  <c:v> 20-07-09 09:05:50</c:v>
                </c:pt>
                <c:pt idx="8435">
                  <c:v> 20-07-09 09:05:55</c:v>
                </c:pt>
                <c:pt idx="8436">
                  <c:v> 20-07-09 09:06:00</c:v>
                </c:pt>
                <c:pt idx="8437">
                  <c:v> 20-07-09 09:06:05</c:v>
                </c:pt>
                <c:pt idx="8438">
                  <c:v> 20-07-09 09:06:10</c:v>
                </c:pt>
                <c:pt idx="8439">
                  <c:v> 20-07-09 09:06:15</c:v>
                </c:pt>
                <c:pt idx="8440">
                  <c:v> 20-07-09 09:06:20</c:v>
                </c:pt>
                <c:pt idx="8441">
                  <c:v> 20-07-09 09:06:25</c:v>
                </c:pt>
                <c:pt idx="8442">
                  <c:v> 20-07-09 09:06:30</c:v>
                </c:pt>
                <c:pt idx="8443">
                  <c:v> 20-07-09 09:06:35</c:v>
                </c:pt>
                <c:pt idx="8444">
                  <c:v> 20-07-09 09:06:40</c:v>
                </c:pt>
                <c:pt idx="8445">
                  <c:v> 20-07-09 09:06:45</c:v>
                </c:pt>
                <c:pt idx="8446">
                  <c:v> 20-07-09 09:06:50</c:v>
                </c:pt>
                <c:pt idx="8447">
                  <c:v> 20-07-09 09:06:55</c:v>
                </c:pt>
                <c:pt idx="8448">
                  <c:v> 20-07-09 09:07:00</c:v>
                </c:pt>
                <c:pt idx="8449">
                  <c:v> 20-07-09 09:07:05</c:v>
                </c:pt>
                <c:pt idx="8450">
                  <c:v> 20-07-09 09:07:10</c:v>
                </c:pt>
                <c:pt idx="8451">
                  <c:v> 20-07-09 09:07:15</c:v>
                </c:pt>
                <c:pt idx="8452">
                  <c:v> 20-07-09 09:07:20</c:v>
                </c:pt>
                <c:pt idx="8453">
                  <c:v> 20-07-09 09:07:25</c:v>
                </c:pt>
                <c:pt idx="8454">
                  <c:v> 20-07-09 09:07:30</c:v>
                </c:pt>
                <c:pt idx="8455">
                  <c:v> 20-07-09 09:07:35</c:v>
                </c:pt>
                <c:pt idx="8456">
                  <c:v> 20-07-09 09:07:40</c:v>
                </c:pt>
                <c:pt idx="8457">
                  <c:v> 20-07-09 09:07:45</c:v>
                </c:pt>
                <c:pt idx="8458">
                  <c:v> 20-07-09 09:07:50</c:v>
                </c:pt>
                <c:pt idx="8459">
                  <c:v> 20-07-09 09:07:55</c:v>
                </c:pt>
                <c:pt idx="8460">
                  <c:v> 20-07-09 09:08:00</c:v>
                </c:pt>
                <c:pt idx="8461">
                  <c:v> 20-07-09 09:08:05</c:v>
                </c:pt>
                <c:pt idx="8462">
                  <c:v> 20-07-09 09:08:10</c:v>
                </c:pt>
                <c:pt idx="8463">
                  <c:v> 20-07-09 09:08:15</c:v>
                </c:pt>
                <c:pt idx="8464">
                  <c:v> 20-07-09 09:08:20</c:v>
                </c:pt>
                <c:pt idx="8465">
                  <c:v> 20-07-09 09:08:25</c:v>
                </c:pt>
                <c:pt idx="8466">
                  <c:v> 20-07-09 09:08:30</c:v>
                </c:pt>
                <c:pt idx="8467">
                  <c:v> 20-07-09 09:08:35</c:v>
                </c:pt>
                <c:pt idx="8468">
                  <c:v> 20-07-09 09:08:40</c:v>
                </c:pt>
                <c:pt idx="8469">
                  <c:v> 20-07-09 09:08:45</c:v>
                </c:pt>
                <c:pt idx="8470">
                  <c:v> 20-07-09 09:08:50</c:v>
                </c:pt>
                <c:pt idx="8471">
                  <c:v> 20-07-09 09:08:55</c:v>
                </c:pt>
                <c:pt idx="8472">
                  <c:v> 20-07-09 09:09:00</c:v>
                </c:pt>
                <c:pt idx="8473">
                  <c:v> 20-07-09 09:09:05</c:v>
                </c:pt>
                <c:pt idx="8474">
                  <c:v> 20-07-09 09:09:10</c:v>
                </c:pt>
                <c:pt idx="8475">
                  <c:v> 20-07-09 09:09:15</c:v>
                </c:pt>
                <c:pt idx="8476">
                  <c:v> 20-07-09 09:09:20</c:v>
                </c:pt>
                <c:pt idx="8477">
                  <c:v> 20-07-09 09:09:25</c:v>
                </c:pt>
                <c:pt idx="8478">
                  <c:v> 20-07-09 09:09:30</c:v>
                </c:pt>
                <c:pt idx="8479">
                  <c:v> 20-07-09 09:09:35</c:v>
                </c:pt>
                <c:pt idx="8480">
                  <c:v> 20-07-09 09:09:40</c:v>
                </c:pt>
                <c:pt idx="8481">
                  <c:v> 20-07-09 09:09:45</c:v>
                </c:pt>
                <c:pt idx="8482">
                  <c:v> 20-07-09 09:09:50</c:v>
                </c:pt>
                <c:pt idx="8483">
                  <c:v> 20-07-09 09:09:55</c:v>
                </c:pt>
                <c:pt idx="8484">
                  <c:v> 20-07-09 09:10:00</c:v>
                </c:pt>
                <c:pt idx="8485">
                  <c:v> 20-07-09 09:10:05</c:v>
                </c:pt>
                <c:pt idx="8486">
                  <c:v> 20-07-09 09:10:10</c:v>
                </c:pt>
                <c:pt idx="8487">
                  <c:v> 20-07-09 09:10:15</c:v>
                </c:pt>
                <c:pt idx="8488">
                  <c:v> 20-07-09 09:10:20</c:v>
                </c:pt>
                <c:pt idx="8489">
                  <c:v> 20-07-09 09:10:25</c:v>
                </c:pt>
                <c:pt idx="8490">
                  <c:v> 20-07-09 09:10:30</c:v>
                </c:pt>
                <c:pt idx="8491">
                  <c:v> 20-07-09 09:10:35</c:v>
                </c:pt>
                <c:pt idx="8492">
                  <c:v> 20-07-09 09:10:40</c:v>
                </c:pt>
                <c:pt idx="8493">
                  <c:v> 20-07-09 09:10:45</c:v>
                </c:pt>
                <c:pt idx="8494">
                  <c:v> 20-07-09 09:10:50</c:v>
                </c:pt>
                <c:pt idx="8495">
                  <c:v> 20-07-09 09:10:55</c:v>
                </c:pt>
                <c:pt idx="8496">
                  <c:v> 20-07-09 09:11:00</c:v>
                </c:pt>
                <c:pt idx="8497">
                  <c:v> 20-07-09 09:11:05</c:v>
                </c:pt>
                <c:pt idx="8498">
                  <c:v> 20-07-09 09:11:10</c:v>
                </c:pt>
                <c:pt idx="8499">
                  <c:v> 20-07-09 09:11:15</c:v>
                </c:pt>
                <c:pt idx="8500">
                  <c:v> 20-07-09 09:11:20</c:v>
                </c:pt>
                <c:pt idx="8501">
                  <c:v> 20-07-09 09:11:25</c:v>
                </c:pt>
                <c:pt idx="8502">
                  <c:v> 20-07-09 09:11:30</c:v>
                </c:pt>
                <c:pt idx="8503">
                  <c:v> 20-07-09 09:11:35</c:v>
                </c:pt>
                <c:pt idx="8504">
                  <c:v> 20-07-09 09:11:40</c:v>
                </c:pt>
                <c:pt idx="8505">
                  <c:v> 20-07-09 09:11:45</c:v>
                </c:pt>
                <c:pt idx="8506">
                  <c:v> 20-07-09 09:11:50</c:v>
                </c:pt>
                <c:pt idx="8507">
                  <c:v> 20-07-09 09:11:55</c:v>
                </c:pt>
                <c:pt idx="8508">
                  <c:v> 20-07-09 09:12:00</c:v>
                </c:pt>
                <c:pt idx="8509">
                  <c:v> 20-07-09 09:12:05</c:v>
                </c:pt>
                <c:pt idx="8510">
                  <c:v> 20-07-09 09:12:10</c:v>
                </c:pt>
                <c:pt idx="8511">
                  <c:v> 20-07-09 09:12:15</c:v>
                </c:pt>
                <c:pt idx="8512">
                  <c:v> 20-07-09 09:12:20</c:v>
                </c:pt>
                <c:pt idx="8513">
                  <c:v> 20-07-09 09:12:25</c:v>
                </c:pt>
                <c:pt idx="8514">
                  <c:v> 20-07-09 09:12:30</c:v>
                </c:pt>
                <c:pt idx="8515">
                  <c:v> 20-07-09 09:12:35</c:v>
                </c:pt>
                <c:pt idx="8516">
                  <c:v> 20-07-09 09:12:40</c:v>
                </c:pt>
                <c:pt idx="8517">
                  <c:v> 20-07-09 09:12:45</c:v>
                </c:pt>
                <c:pt idx="8518">
                  <c:v> 20-07-09 09:12:50</c:v>
                </c:pt>
                <c:pt idx="8519">
                  <c:v> 20-07-09 09:12:55</c:v>
                </c:pt>
                <c:pt idx="8520">
                  <c:v> 20-07-09 09:13:00</c:v>
                </c:pt>
                <c:pt idx="8521">
                  <c:v> 20-07-09 09:13:05</c:v>
                </c:pt>
                <c:pt idx="8522">
                  <c:v> 20-07-09 09:13:10</c:v>
                </c:pt>
                <c:pt idx="8523">
                  <c:v> 20-07-09 09:13:15</c:v>
                </c:pt>
                <c:pt idx="8524">
                  <c:v> 20-07-09 09:13:20</c:v>
                </c:pt>
                <c:pt idx="8525">
                  <c:v> 20-07-09 09:13:25</c:v>
                </c:pt>
                <c:pt idx="8526">
                  <c:v> 20-07-09 09:13:30</c:v>
                </c:pt>
                <c:pt idx="8527">
                  <c:v> 20-07-09 09:13:35</c:v>
                </c:pt>
                <c:pt idx="8528">
                  <c:v> 20-07-09 09:13:40</c:v>
                </c:pt>
                <c:pt idx="8529">
                  <c:v> 20-07-09 09:13:45</c:v>
                </c:pt>
                <c:pt idx="8530">
                  <c:v> 20-07-09 09:13:50</c:v>
                </c:pt>
                <c:pt idx="8531">
                  <c:v> 20-07-09 09:13:55</c:v>
                </c:pt>
                <c:pt idx="8532">
                  <c:v> 20-07-09 09:14:00</c:v>
                </c:pt>
                <c:pt idx="8533">
                  <c:v> 20-07-09 09:14:05</c:v>
                </c:pt>
                <c:pt idx="8534">
                  <c:v> 20-07-09 09:14:10</c:v>
                </c:pt>
                <c:pt idx="8535">
                  <c:v> 20-07-09 09:14:15</c:v>
                </c:pt>
                <c:pt idx="8536">
                  <c:v> 20-07-09 09:14:20</c:v>
                </c:pt>
                <c:pt idx="8537">
                  <c:v> 20-07-09 09:14:25</c:v>
                </c:pt>
                <c:pt idx="8538">
                  <c:v> 20-07-09 09:14:30</c:v>
                </c:pt>
                <c:pt idx="8539">
                  <c:v> 20-07-09 09:14:35</c:v>
                </c:pt>
                <c:pt idx="8540">
                  <c:v> 20-07-09 09:14:40</c:v>
                </c:pt>
                <c:pt idx="8541">
                  <c:v> 20-07-09 09:14:45</c:v>
                </c:pt>
                <c:pt idx="8542">
                  <c:v> 20-07-09 09:14:50</c:v>
                </c:pt>
                <c:pt idx="8543">
                  <c:v> 20-07-09 09:14:55</c:v>
                </c:pt>
                <c:pt idx="8544">
                  <c:v> 20-07-09 09:15:00</c:v>
                </c:pt>
                <c:pt idx="8545">
                  <c:v> 20-07-09 09:15:05</c:v>
                </c:pt>
                <c:pt idx="8546">
                  <c:v> 20-07-09 09:15:10</c:v>
                </c:pt>
                <c:pt idx="8547">
                  <c:v> 20-07-09 09:15:15</c:v>
                </c:pt>
                <c:pt idx="8548">
                  <c:v> 20-07-09 09:15:20</c:v>
                </c:pt>
                <c:pt idx="8549">
                  <c:v> 20-07-09 09:15:25</c:v>
                </c:pt>
                <c:pt idx="8550">
                  <c:v> 20-07-09 09:15:30</c:v>
                </c:pt>
                <c:pt idx="8551">
                  <c:v> 20-07-09 09:15:35</c:v>
                </c:pt>
                <c:pt idx="8552">
                  <c:v> 20-07-09 09:15:40</c:v>
                </c:pt>
                <c:pt idx="8553">
                  <c:v> 20-07-09 09:15:45</c:v>
                </c:pt>
                <c:pt idx="8554">
                  <c:v> 20-07-09 09:15:50</c:v>
                </c:pt>
                <c:pt idx="8555">
                  <c:v> 20-07-09 09:15:55</c:v>
                </c:pt>
                <c:pt idx="8556">
                  <c:v> 20-07-09 09:16:00</c:v>
                </c:pt>
                <c:pt idx="8557">
                  <c:v> 20-07-09 09:16:05</c:v>
                </c:pt>
                <c:pt idx="8558">
                  <c:v> 20-07-09 09:16:10</c:v>
                </c:pt>
                <c:pt idx="8559">
                  <c:v> 20-07-09 09:16:15</c:v>
                </c:pt>
                <c:pt idx="8560">
                  <c:v> 20-07-09 09:16:20</c:v>
                </c:pt>
                <c:pt idx="8561">
                  <c:v> 20-07-09 09:16:25</c:v>
                </c:pt>
                <c:pt idx="8562">
                  <c:v> 20-07-09 09:16:30</c:v>
                </c:pt>
                <c:pt idx="8563">
                  <c:v> 20-07-09 09:16:35</c:v>
                </c:pt>
                <c:pt idx="8564">
                  <c:v> 20-07-09 09:16:40</c:v>
                </c:pt>
                <c:pt idx="8565">
                  <c:v> 20-07-09 09:16:45</c:v>
                </c:pt>
                <c:pt idx="8566">
                  <c:v> 20-07-09 09:16:50</c:v>
                </c:pt>
                <c:pt idx="8567">
                  <c:v> 20-07-09 09:16:55</c:v>
                </c:pt>
                <c:pt idx="8568">
                  <c:v> 20-07-09 09:17:00</c:v>
                </c:pt>
                <c:pt idx="8569">
                  <c:v> 20-07-09 09:17:05</c:v>
                </c:pt>
                <c:pt idx="8570">
                  <c:v> 20-07-09 09:17:10</c:v>
                </c:pt>
                <c:pt idx="8571">
                  <c:v> 20-07-09 09:17:15</c:v>
                </c:pt>
                <c:pt idx="8572">
                  <c:v> 20-07-09 09:17:20</c:v>
                </c:pt>
                <c:pt idx="8573">
                  <c:v> 20-07-09 09:17:25</c:v>
                </c:pt>
                <c:pt idx="8574">
                  <c:v> 20-07-09 09:17:30</c:v>
                </c:pt>
                <c:pt idx="8575">
                  <c:v> 20-07-09 09:17:35</c:v>
                </c:pt>
                <c:pt idx="8576">
                  <c:v> 20-07-09 09:17:40</c:v>
                </c:pt>
                <c:pt idx="8577">
                  <c:v> 20-07-09 09:17:45</c:v>
                </c:pt>
                <c:pt idx="8578">
                  <c:v> 20-07-09 09:17:50</c:v>
                </c:pt>
                <c:pt idx="8579">
                  <c:v> 20-07-09 09:17:55</c:v>
                </c:pt>
                <c:pt idx="8580">
                  <c:v> 20-07-09 09:18:00</c:v>
                </c:pt>
                <c:pt idx="8581">
                  <c:v> 20-07-09 09:18:05</c:v>
                </c:pt>
                <c:pt idx="8582">
                  <c:v> 20-07-09 09:18:10</c:v>
                </c:pt>
                <c:pt idx="8583">
                  <c:v> 20-07-09 09:18:15</c:v>
                </c:pt>
                <c:pt idx="8584">
                  <c:v> 20-07-09 09:18:20</c:v>
                </c:pt>
                <c:pt idx="8585">
                  <c:v> 20-07-09 09:18:25</c:v>
                </c:pt>
                <c:pt idx="8586">
                  <c:v> 20-07-09 09:18:30</c:v>
                </c:pt>
                <c:pt idx="8587">
                  <c:v> 20-07-09 09:18:35</c:v>
                </c:pt>
                <c:pt idx="8588">
                  <c:v> 20-07-09 09:18:40</c:v>
                </c:pt>
                <c:pt idx="8589">
                  <c:v> 20-07-09 09:18:45</c:v>
                </c:pt>
                <c:pt idx="8590">
                  <c:v> 20-07-09 09:18:50</c:v>
                </c:pt>
                <c:pt idx="8591">
                  <c:v> 20-07-09 09:18:55</c:v>
                </c:pt>
                <c:pt idx="8592">
                  <c:v> 20-07-09 09:19:00</c:v>
                </c:pt>
                <c:pt idx="8593">
                  <c:v> 20-07-09 09:19:05</c:v>
                </c:pt>
                <c:pt idx="8594">
                  <c:v> 20-07-09 09:19:10</c:v>
                </c:pt>
                <c:pt idx="8595">
                  <c:v> 20-07-09 09:19:15</c:v>
                </c:pt>
                <c:pt idx="8596">
                  <c:v> 20-07-09 09:19:20</c:v>
                </c:pt>
                <c:pt idx="8597">
                  <c:v> 20-07-09 09:19:25</c:v>
                </c:pt>
                <c:pt idx="8598">
                  <c:v> 20-07-09 09:19:30</c:v>
                </c:pt>
                <c:pt idx="8599">
                  <c:v> 20-07-09 09:19:35</c:v>
                </c:pt>
                <c:pt idx="8600">
                  <c:v> 20-07-09 09:19:40</c:v>
                </c:pt>
                <c:pt idx="8601">
                  <c:v> 20-07-09 09:19:45</c:v>
                </c:pt>
                <c:pt idx="8602">
                  <c:v> 20-07-09 09:19:50</c:v>
                </c:pt>
                <c:pt idx="8603">
                  <c:v> 20-07-09 09:19:55</c:v>
                </c:pt>
                <c:pt idx="8604">
                  <c:v> 20-07-09 09:20:00</c:v>
                </c:pt>
                <c:pt idx="8605">
                  <c:v> 20-07-09 09:20:05</c:v>
                </c:pt>
                <c:pt idx="8606">
                  <c:v> 20-07-09 09:20:10</c:v>
                </c:pt>
                <c:pt idx="8607">
                  <c:v> 20-07-09 09:20:15</c:v>
                </c:pt>
                <c:pt idx="8608">
                  <c:v> 20-07-09 09:20:20</c:v>
                </c:pt>
                <c:pt idx="8609">
                  <c:v> 20-07-09 09:20:25</c:v>
                </c:pt>
                <c:pt idx="8610">
                  <c:v> 20-07-09 09:20:30</c:v>
                </c:pt>
                <c:pt idx="8611">
                  <c:v> 20-07-09 09:20:35</c:v>
                </c:pt>
                <c:pt idx="8612">
                  <c:v> 20-07-09 09:20:40</c:v>
                </c:pt>
                <c:pt idx="8613">
                  <c:v> 20-07-09 09:20:45</c:v>
                </c:pt>
                <c:pt idx="8614">
                  <c:v> 20-07-09 09:20:50</c:v>
                </c:pt>
                <c:pt idx="8615">
                  <c:v> 20-07-09 09:20:55</c:v>
                </c:pt>
                <c:pt idx="8616">
                  <c:v> 20-07-09 09:21:00</c:v>
                </c:pt>
                <c:pt idx="8617">
                  <c:v> 20-07-09 09:21:05</c:v>
                </c:pt>
                <c:pt idx="8618">
                  <c:v> 20-07-09 09:21:10</c:v>
                </c:pt>
                <c:pt idx="8619">
                  <c:v> 20-07-09 09:21:15</c:v>
                </c:pt>
                <c:pt idx="8620">
                  <c:v> 20-07-09 09:21:20</c:v>
                </c:pt>
                <c:pt idx="8621">
                  <c:v> 20-07-09 09:21:25</c:v>
                </c:pt>
                <c:pt idx="8622">
                  <c:v> 20-07-09 09:21:30</c:v>
                </c:pt>
                <c:pt idx="8623">
                  <c:v> 20-07-09 09:21:35</c:v>
                </c:pt>
                <c:pt idx="8624">
                  <c:v> 20-07-09 09:21:40</c:v>
                </c:pt>
                <c:pt idx="8625">
                  <c:v> 20-07-09 09:21:45</c:v>
                </c:pt>
                <c:pt idx="8626">
                  <c:v> 20-07-09 09:21:50</c:v>
                </c:pt>
                <c:pt idx="8627">
                  <c:v> 20-07-09 09:21:55</c:v>
                </c:pt>
                <c:pt idx="8628">
                  <c:v> 20-07-09 09:22:00</c:v>
                </c:pt>
                <c:pt idx="8629">
                  <c:v> 20-07-09 09:22:05</c:v>
                </c:pt>
                <c:pt idx="8630">
                  <c:v> 20-07-09 09:22:10</c:v>
                </c:pt>
                <c:pt idx="8631">
                  <c:v> 20-07-09 09:22:15</c:v>
                </c:pt>
                <c:pt idx="8632">
                  <c:v> 20-07-09 09:22:20</c:v>
                </c:pt>
                <c:pt idx="8633">
                  <c:v> 20-07-09 09:22:25</c:v>
                </c:pt>
                <c:pt idx="8634">
                  <c:v> 20-07-09 09:22:30</c:v>
                </c:pt>
                <c:pt idx="8635">
                  <c:v> 20-07-09 09:22:35</c:v>
                </c:pt>
                <c:pt idx="8636">
                  <c:v> 20-07-09 09:22:40</c:v>
                </c:pt>
                <c:pt idx="8637">
                  <c:v> 20-07-09 09:22:45</c:v>
                </c:pt>
                <c:pt idx="8638">
                  <c:v> 20-07-09 09:22:50</c:v>
                </c:pt>
                <c:pt idx="8639">
                  <c:v> 20-07-09 09:22:55</c:v>
                </c:pt>
                <c:pt idx="8640">
                  <c:v> 20-07-09 09:23:00</c:v>
                </c:pt>
                <c:pt idx="8641">
                  <c:v> 20-07-09 09:23:05</c:v>
                </c:pt>
                <c:pt idx="8642">
                  <c:v> 20-07-09 09:23:10</c:v>
                </c:pt>
                <c:pt idx="8643">
                  <c:v> 20-07-09 09:23:15</c:v>
                </c:pt>
                <c:pt idx="8644">
                  <c:v> 20-07-09 09:23:20</c:v>
                </c:pt>
                <c:pt idx="8645">
                  <c:v> 20-07-09 09:23:25</c:v>
                </c:pt>
                <c:pt idx="8646">
                  <c:v> 20-07-09 09:23:30</c:v>
                </c:pt>
                <c:pt idx="8647">
                  <c:v> 20-07-09 09:23:35</c:v>
                </c:pt>
                <c:pt idx="8648">
                  <c:v> 20-07-09 09:23:40</c:v>
                </c:pt>
                <c:pt idx="8649">
                  <c:v> 20-07-09 09:23:45</c:v>
                </c:pt>
                <c:pt idx="8650">
                  <c:v> 20-07-09 09:23:50</c:v>
                </c:pt>
                <c:pt idx="8651">
                  <c:v> 20-07-09 09:23:55</c:v>
                </c:pt>
                <c:pt idx="8652">
                  <c:v> 20-07-09 09:24:00</c:v>
                </c:pt>
                <c:pt idx="8653">
                  <c:v> 20-07-09 09:24:05</c:v>
                </c:pt>
                <c:pt idx="8654">
                  <c:v> 20-07-09 09:24:10</c:v>
                </c:pt>
                <c:pt idx="8655">
                  <c:v> 20-07-09 09:24:15</c:v>
                </c:pt>
                <c:pt idx="8656">
                  <c:v> 20-07-09 09:24:20</c:v>
                </c:pt>
                <c:pt idx="8657">
                  <c:v> 20-07-09 09:24:25</c:v>
                </c:pt>
                <c:pt idx="8658">
                  <c:v> 20-07-09 09:24:30</c:v>
                </c:pt>
                <c:pt idx="8659">
                  <c:v> 20-07-09 09:24:35</c:v>
                </c:pt>
                <c:pt idx="8660">
                  <c:v> 20-07-09 09:24:40</c:v>
                </c:pt>
                <c:pt idx="8661">
                  <c:v> 20-07-09 09:24:45</c:v>
                </c:pt>
                <c:pt idx="8662">
                  <c:v> 20-07-09 09:24:50</c:v>
                </c:pt>
                <c:pt idx="8663">
                  <c:v> 20-07-09 09:24:55</c:v>
                </c:pt>
                <c:pt idx="8664">
                  <c:v> 20-07-09 09:25:00</c:v>
                </c:pt>
                <c:pt idx="8665">
                  <c:v> 20-07-09 09:25:05</c:v>
                </c:pt>
                <c:pt idx="8666">
                  <c:v> 20-07-09 09:25:10</c:v>
                </c:pt>
                <c:pt idx="8667">
                  <c:v> 20-07-09 09:25:15</c:v>
                </c:pt>
                <c:pt idx="8668">
                  <c:v> 20-07-09 09:25:20</c:v>
                </c:pt>
                <c:pt idx="8669">
                  <c:v> 20-07-09 09:25:25</c:v>
                </c:pt>
                <c:pt idx="8670">
                  <c:v> 20-07-09 09:25:30</c:v>
                </c:pt>
                <c:pt idx="8671">
                  <c:v> 20-07-09 09:25:35</c:v>
                </c:pt>
                <c:pt idx="8672">
                  <c:v> 20-07-09 09:25:40</c:v>
                </c:pt>
                <c:pt idx="8673">
                  <c:v> 20-07-09 09:25:45</c:v>
                </c:pt>
                <c:pt idx="8674">
                  <c:v> 20-07-09 09:25:50</c:v>
                </c:pt>
                <c:pt idx="8675">
                  <c:v> 20-07-09 09:25:55</c:v>
                </c:pt>
                <c:pt idx="8676">
                  <c:v> 20-07-09 09:26:00</c:v>
                </c:pt>
                <c:pt idx="8677">
                  <c:v> 20-07-09 09:26:05</c:v>
                </c:pt>
                <c:pt idx="8678">
                  <c:v> 20-07-09 09:26:10</c:v>
                </c:pt>
                <c:pt idx="8679">
                  <c:v> 20-07-09 09:26:15</c:v>
                </c:pt>
                <c:pt idx="8680">
                  <c:v> 20-07-09 09:26:20</c:v>
                </c:pt>
                <c:pt idx="8681">
                  <c:v> 20-07-09 09:26:25</c:v>
                </c:pt>
                <c:pt idx="8682">
                  <c:v> 20-07-09 09:26:30</c:v>
                </c:pt>
                <c:pt idx="8683">
                  <c:v> 20-07-09 09:26:35</c:v>
                </c:pt>
                <c:pt idx="8684">
                  <c:v> 20-07-09 09:26:40</c:v>
                </c:pt>
                <c:pt idx="8685">
                  <c:v> 20-07-09 09:26:45</c:v>
                </c:pt>
                <c:pt idx="8686">
                  <c:v> 20-07-09 09:26:50</c:v>
                </c:pt>
                <c:pt idx="8687">
                  <c:v> 20-07-09 09:26:55</c:v>
                </c:pt>
                <c:pt idx="8688">
                  <c:v> 20-07-09 09:27:00</c:v>
                </c:pt>
                <c:pt idx="8689">
                  <c:v> 20-07-09 09:27:05</c:v>
                </c:pt>
                <c:pt idx="8690">
                  <c:v> 20-07-09 09:27:10</c:v>
                </c:pt>
                <c:pt idx="8691">
                  <c:v> 20-07-09 09:27:15</c:v>
                </c:pt>
                <c:pt idx="8692">
                  <c:v> 20-07-09 09:27:20</c:v>
                </c:pt>
                <c:pt idx="8693">
                  <c:v> 20-07-09 09:27:25</c:v>
                </c:pt>
                <c:pt idx="8694">
                  <c:v> 20-07-09 09:27:30</c:v>
                </c:pt>
                <c:pt idx="8695">
                  <c:v> 20-07-09 09:27:35</c:v>
                </c:pt>
                <c:pt idx="8696">
                  <c:v> 20-07-09 09:27:40</c:v>
                </c:pt>
                <c:pt idx="8697">
                  <c:v> 20-07-09 09:27:45</c:v>
                </c:pt>
                <c:pt idx="8698">
                  <c:v> 20-07-09 09:27:50</c:v>
                </c:pt>
                <c:pt idx="8699">
                  <c:v> 20-07-09 09:27:55</c:v>
                </c:pt>
                <c:pt idx="8700">
                  <c:v> 20-07-09 09:28:00</c:v>
                </c:pt>
                <c:pt idx="8701">
                  <c:v> 20-07-09 09:28:05</c:v>
                </c:pt>
                <c:pt idx="8702">
                  <c:v> 20-07-09 09:28:10</c:v>
                </c:pt>
                <c:pt idx="8703">
                  <c:v> 20-07-09 09:28:15</c:v>
                </c:pt>
                <c:pt idx="8704">
                  <c:v> 20-07-09 09:28:20</c:v>
                </c:pt>
                <c:pt idx="8705">
                  <c:v> 20-07-09 09:28:25</c:v>
                </c:pt>
                <c:pt idx="8706">
                  <c:v> 20-07-09 09:28:30</c:v>
                </c:pt>
                <c:pt idx="8707">
                  <c:v> 20-07-09 09:28:35</c:v>
                </c:pt>
                <c:pt idx="8708">
                  <c:v> 20-07-09 09:28:40</c:v>
                </c:pt>
                <c:pt idx="8709">
                  <c:v> 20-07-09 09:28:45</c:v>
                </c:pt>
                <c:pt idx="8710">
                  <c:v> 20-07-09 09:28:50</c:v>
                </c:pt>
                <c:pt idx="8711">
                  <c:v> 20-07-09 09:28:55</c:v>
                </c:pt>
                <c:pt idx="8712">
                  <c:v> 20-07-09 09:29:00</c:v>
                </c:pt>
                <c:pt idx="8713">
                  <c:v> 20-07-09 09:29:05</c:v>
                </c:pt>
                <c:pt idx="8714">
                  <c:v> 20-07-09 09:29:10</c:v>
                </c:pt>
                <c:pt idx="8715">
                  <c:v> 20-07-09 09:29:15</c:v>
                </c:pt>
                <c:pt idx="8716">
                  <c:v> 20-07-09 09:29:20</c:v>
                </c:pt>
                <c:pt idx="8717">
                  <c:v> 20-07-09 09:29:25</c:v>
                </c:pt>
                <c:pt idx="8718">
                  <c:v> 20-07-09 09:29:30</c:v>
                </c:pt>
                <c:pt idx="8719">
                  <c:v> 20-07-09 09:29:35</c:v>
                </c:pt>
                <c:pt idx="8720">
                  <c:v> 20-07-09 09:29:40</c:v>
                </c:pt>
                <c:pt idx="8721">
                  <c:v> 20-07-09 09:29:45</c:v>
                </c:pt>
                <c:pt idx="8722">
                  <c:v> 20-07-09 09:29:50</c:v>
                </c:pt>
                <c:pt idx="8723">
                  <c:v> 20-07-09 09:29:55</c:v>
                </c:pt>
                <c:pt idx="8724">
                  <c:v> 20-07-09 09:30:00</c:v>
                </c:pt>
                <c:pt idx="8725">
                  <c:v> 20-07-09 09:30:05</c:v>
                </c:pt>
                <c:pt idx="8726">
                  <c:v> 20-07-09 09:30:10</c:v>
                </c:pt>
                <c:pt idx="8727">
                  <c:v> 20-07-09 09:30:15</c:v>
                </c:pt>
                <c:pt idx="8728">
                  <c:v> 20-07-09 09:30:20</c:v>
                </c:pt>
                <c:pt idx="8729">
                  <c:v> 20-07-09 09:30:25</c:v>
                </c:pt>
                <c:pt idx="8730">
                  <c:v> 20-07-09 09:30:30</c:v>
                </c:pt>
                <c:pt idx="8731">
                  <c:v> 20-07-09 09:30:35</c:v>
                </c:pt>
                <c:pt idx="8732">
                  <c:v> 20-07-09 09:30:40</c:v>
                </c:pt>
                <c:pt idx="8733">
                  <c:v> 20-07-09 09:30:45</c:v>
                </c:pt>
                <c:pt idx="8734">
                  <c:v> 20-07-09 09:30:50</c:v>
                </c:pt>
                <c:pt idx="8735">
                  <c:v> 20-07-09 09:30:55</c:v>
                </c:pt>
                <c:pt idx="8736">
                  <c:v> 20-07-09 09:31:00</c:v>
                </c:pt>
                <c:pt idx="8737">
                  <c:v> 20-07-09 09:31:05</c:v>
                </c:pt>
                <c:pt idx="8738">
                  <c:v> 20-07-09 09:31:10</c:v>
                </c:pt>
                <c:pt idx="8739">
                  <c:v> 20-07-09 09:31:15</c:v>
                </c:pt>
                <c:pt idx="8740">
                  <c:v> 20-07-09 09:31:20</c:v>
                </c:pt>
                <c:pt idx="8741">
                  <c:v> 20-07-09 09:31:25</c:v>
                </c:pt>
                <c:pt idx="8742">
                  <c:v> 20-07-09 09:31:30</c:v>
                </c:pt>
                <c:pt idx="8743">
                  <c:v> 20-07-09 09:31:35</c:v>
                </c:pt>
                <c:pt idx="8744">
                  <c:v> 20-07-09 09:31:40</c:v>
                </c:pt>
                <c:pt idx="8745">
                  <c:v> 20-07-09 09:31:45</c:v>
                </c:pt>
                <c:pt idx="8746">
                  <c:v> 20-07-09 09:31:50</c:v>
                </c:pt>
                <c:pt idx="8747">
                  <c:v> 20-07-09 09:31:55</c:v>
                </c:pt>
                <c:pt idx="8748">
                  <c:v> 20-07-09 09:32:00</c:v>
                </c:pt>
                <c:pt idx="8749">
                  <c:v> 20-07-09 09:32:05</c:v>
                </c:pt>
                <c:pt idx="8750">
                  <c:v> 20-07-09 09:32:10</c:v>
                </c:pt>
                <c:pt idx="8751">
                  <c:v> 20-07-09 09:32:15</c:v>
                </c:pt>
                <c:pt idx="8752">
                  <c:v> 20-07-09 09:32:20</c:v>
                </c:pt>
                <c:pt idx="8753">
                  <c:v> 20-07-09 09:32:25</c:v>
                </c:pt>
                <c:pt idx="8754">
                  <c:v> 20-07-09 09:32:30</c:v>
                </c:pt>
                <c:pt idx="8755">
                  <c:v> 20-07-09 09:32:35</c:v>
                </c:pt>
                <c:pt idx="8756">
                  <c:v> 20-07-09 09:32:40</c:v>
                </c:pt>
                <c:pt idx="8757">
                  <c:v> 20-07-09 09:32:45</c:v>
                </c:pt>
                <c:pt idx="8758">
                  <c:v> 20-07-09 09:32:50</c:v>
                </c:pt>
                <c:pt idx="8759">
                  <c:v> 20-07-09 09:32:55</c:v>
                </c:pt>
                <c:pt idx="8760">
                  <c:v> 20-07-09 09:33:00</c:v>
                </c:pt>
                <c:pt idx="8761">
                  <c:v> 20-07-09 09:33:05</c:v>
                </c:pt>
                <c:pt idx="8762">
                  <c:v> 20-07-09 09:33:10</c:v>
                </c:pt>
                <c:pt idx="8763">
                  <c:v> 20-07-09 09:33:15</c:v>
                </c:pt>
                <c:pt idx="8764">
                  <c:v> 20-07-09 09:33:20</c:v>
                </c:pt>
                <c:pt idx="8765">
                  <c:v> 20-07-09 09:33:25</c:v>
                </c:pt>
                <c:pt idx="8766">
                  <c:v> 20-07-09 09:33:30</c:v>
                </c:pt>
                <c:pt idx="8767">
                  <c:v> 20-07-09 09:33:35</c:v>
                </c:pt>
                <c:pt idx="8768">
                  <c:v> 20-07-09 09:33:40</c:v>
                </c:pt>
                <c:pt idx="8769">
                  <c:v> 20-07-09 09:33:45</c:v>
                </c:pt>
                <c:pt idx="8770">
                  <c:v> 20-07-09 09:33:50</c:v>
                </c:pt>
                <c:pt idx="8771">
                  <c:v> 20-07-09 09:33:55</c:v>
                </c:pt>
                <c:pt idx="8772">
                  <c:v> 20-07-09 09:34:00</c:v>
                </c:pt>
                <c:pt idx="8773">
                  <c:v> 20-07-09 09:34:05</c:v>
                </c:pt>
                <c:pt idx="8774">
                  <c:v> 20-07-09 09:34:10</c:v>
                </c:pt>
                <c:pt idx="8775">
                  <c:v> 20-07-09 09:34:15</c:v>
                </c:pt>
                <c:pt idx="8776">
                  <c:v> 20-07-09 09:34:20</c:v>
                </c:pt>
                <c:pt idx="8777">
                  <c:v> 20-07-09 09:34:25</c:v>
                </c:pt>
                <c:pt idx="8778">
                  <c:v> 20-07-09 09:34:30</c:v>
                </c:pt>
                <c:pt idx="8779">
                  <c:v> 20-07-09 09:34:35</c:v>
                </c:pt>
                <c:pt idx="8780">
                  <c:v> 20-07-09 09:34:40</c:v>
                </c:pt>
                <c:pt idx="8781">
                  <c:v> 20-07-09 09:34:45</c:v>
                </c:pt>
                <c:pt idx="8782">
                  <c:v> 20-07-09 09:34:50</c:v>
                </c:pt>
                <c:pt idx="8783">
                  <c:v> 20-07-09 09:34:55</c:v>
                </c:pt>
                <c:pt idx="8784">
                  <c:v> 20-07-09 09:35:00</c:v>
                </c:pt>
                <c:pt idx="8785">
                  <c:v> 20-07-09 09:35:05</c:v>
                </c:pt>
                <c:pt idx="8786">
                  <c:v> 20-07-09 09:35:10</c:v>
                </c:pt>
                <c:pt idx="8787">
                  <c:v> 20-07-09 09:35:15</c:v>
                </c:pt>
                <c:pt idx="8788">
                  <c:v> 20-07-09 09:35:20</c:v>
                </c:pt>
                <c:pt idx="8789">
                  <c:v> 20-07-09 09:35:25</c:v>
                </c:pt>
                <c:pt idx="8790">
                  <c:v> 20-07-09 09:35:30</c:v>
                </c:pt>
                <c:pt idx="8791">
                  <c:v> 20-07-09 09:35:35</c:v>
                </c:pt>
                <c:pt idx="8792">
                  <c:v> 20-07-09 09:35:40</c:v>
                </c:pt>
                <c:pt idx="8793">
                  <c:v> 20-07-09 09:35:45</c:v>
                </c:pt>
                <c:pt idx="8794">
                  <c:v> 20-07-09 09:35:50</c:v>
                </c:pt>
                <c:pt idx="8795">
                  <c:v> 20-07-09 09:35:55</c:v>
                </c:pt>
                <c:pt idx="8796">
                  <c:v> 20-07-09 09:36:00</c:v>
                </c:pt>
                <c:pt idx="8797">
                  <c:v> 20-07-09 09:36:05</c:v>
                </c:pt>
                <c:pt idx="8798">
                  <c:v> 20-07-09 09:36:10</c:v>
                </c:pt>
                <c:pt idx="8799">
                  <c:v> 20-07-09 09:36:15</c:v>
                </c:pt>
                <c:pt idx="8800">
                  <c:v> 20-07-09 09:36:20</c:v>
                </c:pt>
                <c:pt idx="8801">
                  <c:v> 20-07-09 09:36:25</c:v>
                </c:pt>
                <c:pt idx="8802">
                  <c:v> 20-07-09 09:36:30</c:v>
                </c:pt>
                <c:pt idx="8803">
                  <c:v> 20-07-09 09:36:35</c:v>
                </c:pt>
                <c:pt idx="8804">
                  <c:v> 20-07-09 09:36:40</c:v>
                </c:pt>
                <c:pt idx="8805">
                  <c:v> 20-07-09 09:36:45</c:v>
                </c:pt>
                <c:pt idx="8806">
                  <c:v> 20-07-09 09:36:50</c:v>
                </c:pt>
                <c:pt idx="8807">
                  <c:v> 20-07-09 09:36:55</c:v>
                </c:pt>
                <c:pt idx="8808">
                  <c:v> 20-07-09 09:37:00</c:v>
                </c:pt>
                <c:pt idx="8809">
                  <c:v> 20-07-09 09:37:05</c:v>
                </c:pt>
                <c:pt idx="8810">
                  <c:v> 20-07-09 09:37:10</c:v>
                </c:pt>
                <c:pt idx="8811">
                  <c:v> 20-07-09 09:37:15</c:v>
                </c:pt>
                <c:pt idx="8812">
                  <c:v> 20-07-09 09:37:20</c:v>
                </c:pt>
                <c:pt idx="8813">
                  <c:v> 20-07-09 09:37:25</c:v>
                </c:pt>
                <c:pt idx="8814">
                  <c:v> 20-07-09 09:37:30</c:v>
                </c:pt>
                <c:pt idx="8815">
                  <c:v> 20-07-09 09:37:35</c:v>
                </c:pt>
                <c:pt idx="8816">
                  <c:v> 20-07-09 09:37:40</c:v>
                </c:pt>
                <c:pt idx="8817">
                  <c:v> 20-07-09 09:37:45</c:v>
                </c:pt>
                <c:pt idx="8818">
                  <c:v> 20-07-09 09:37:50</c:v>
                </c:pt>
                <c:pt idx="8819">
                  <c:v> 20-07-09 09:37:55</c:v>
                </c:pt>
                <c:pt idx="8820">
                  <c:v> 20-07-09 09:38:00</c:v>
                </c:pt>
                <c:pt idx="8821">
                  <c:v> 20-07-09 09:38:05</c:v>
                </c:pt>
                <c:pt idx="8822">
                  <c:v> 20-07-09 09:38:10</c:v>
                </c:pt>
                <c:pt idx="8823">
                  <c:v> 20-07-09 09:38:15</c:v>
                </c:pt>
                <c:pt idx="8824">
                  <c:v> 20-07-09 09:38:20</c:v>
                </c:pt>
                <c:pt idx="8825">
                  <c:v> 20-07-09 09:38:25</c:v>
                </c:pt>
                <c:pt idx="8826">
                  <c:v> 20-07-09 09:38:30</c:v>
                </c:pt>
                <c:pt idx="8827">
                  <c:v> 20-07-09 09:38:35</c:v>
                </c:pt>
                <c:pt idx="8828">
                  <c:v> 20-07-09 09:38:40</c:v>
                </c:pt>
                <c:pt idx="8829">
                  <c:v> 20-07-09 09:38:45</c:v>
                </c:pt>
                <c:pt idx="8830">
                  <c:v> 20-07-09 09:38:50</c:v>
                </c:pt>
                <c:pt idx="8831">
                  <c:v> 20-07-09 09:38:55</c:v>
                </c:pt>
                <c:pt idx="8832">
                  <c:v> 20-07-09 09:39:00</c:v>
                </c:pt>
                <c:pt idx="8833">
                  <c:v> 20-07-09 09:39:05</c:v>
                </c:pt>
                <c:pt idx="8834">
                  <c:v> 20-07-09 09:39:10</c:v>
                </c:pt>
                <c:pt idx="8835">
                  <c:v> 20-07-09 09:39:15</c:v>
                </c:pt>
                <c:pt idx="8836">
                  <c:v> 20-07-09 09:39:20</c:v>
                </c:pt>
                <c:pt idx="8837">
                  <c:v> 20-07-09 09:39:25</c:v>
                </c:pt>
                <c:pt idx="8838">
                  <c:v> 20-07-09 09:39:30</c:v>
                </c:pt>
                <c:pt idx="8839">
                  <c:v> 20-07-09 09:39:35</c:v>
                </c:pt>
                <c:pt idx="8840">
                  <c:v> 20-07-09 09:39:40</c:v>
                </c:pt>
                <c:pt idx="8841">
                  <c:v> 20-07-09 09:39:45</c:v>
                </c:pt>
                <c:pt idx="8842">
                  <c:v> 20-07-09 09:39:50</c:v>
                </c:pt>
                <c:pt idx="8843">
                  <c:v> 20-07-09 09:39:55</c:v>
                </c:pt>
                <c:pt idx="8844">
                  <c:v> 20-07-09 09:40:00</c:v>
                </c:pt>
                <c:pt idx="8845">
                  <c:v> 20-07-09 09:40:05</c:v>
                </c:pt>
                <c:pt idx="8846">
                  <c:v> 20-07-09 09:40:10</c:v>
                </c:pt>
                <c:pt idx="8847">
                  <c:v> 20-07-09 09:40:15</c:v>
                </c:pt>
                <c:pt idx="8848">
                  <c:v> 20-07-09 09:40:20</c:v>
                </c:pt>
                <c:pt idx="8849">
                  <c:v> 20-07-09 09:40:25</c:v>
                </c:pt>
                <c:pt idx="8850">
                  <c:v> 20-07-09 09:40:30</c:v>
                </c:pt>
                <c:pt idx="8851">
                  <c:v> 20-07-09 09:40:35</c:v>
                </c:pt>
                <c:pt idx="8852">
                  <c:v> 20-07-09 09:40:40</c:v>
                </c:pt>
                <c:pt idx="8853">
                  <c:v> 20-07-09 09:40:45</c:v>
                </c:pt>
                <c:pt idx="8854">
                  <c:v> 20-07-09 09:40:50</c:v>
                </c:pt>
                <c:pt idx="8855">
                  <c:v> 20-07-09 09:40:55</c:v>
                </c:pt>
                <c:pt idx="8856">
                  <c:v> 20-07-09 09:41:00</c:v>
                </c:pt>
                <c:pt idx="8857">
                  <c:v> 20-07-09 09:41:05</c:v>
                </c:pt>
                <c:pt idx="8858">
                  <c:v> 20-07-09 09:41:10</c:v>
                </c:pt>
                <c:pt idx="8859">
                  <c:v> 20-07-09 09:41:15</c:v>
                </c:pt>
                <c:pt idx="8860">
                  <c:v> 20-07-09 09:41:20</c:v>
                </c:pt>
                <c:pt idx="8861">
                  <c:v> 20-07-09 09:41:25</c:v>
                </c:pt>
                <c:pt idx="8862">
                  <c:v> 20-07-09 09:41:30</c:v>
                </c:pt>
                <c:pt idx="8863">
                  <c:v> 20-07-09 09:41:35</c:v>
                </c:pt>
                <c:pt idx="8864">
                  <c:v> 20-07-09 09:41:40</c:v>
                </c:pt>
                <c:pt idx="8865">
                  <c:v> 20-07-09 09:41:45</c:v>
                </c:pt>
                <c:pt idx="8866">
                  <c:v> 20-07-09 09:41:50</c:v>
                </c:pt>
                <c:pt idx="8867">
                  <c:v> 20-07-09 09:41:55</c:v>
                </c:pt>
                <c:pt idx="8868">
                  <c:v> 20-07-09 09:42:00</c:v>
                </c:pt>
                <c:pt idx="8869">
                  <c:v> 20-07-09 09:42:05</c:v>
                </c:pt>
                <c:pt idx="8870">
                  <c:v> 20-07-09 09:42:10</c:v>
                </c:pt>
                <c:pt idx="8871">
                  <c:v> 20-07-09 09:42:15</c:v>
                </c:pt>
                <c:pt idx="8872">
                  <c:v> 20-07-09 09:42:20</c:v>
                </c:pt>
                <c:pt idx="8873">
                  <c:v> 20-07-09 09:42:25</c:v>
                </c:pt>
                <c:pt idx="8874">
                  <c:v> 20-07-09 09:42:30</c:v>
                </c:pt>
                <c:pt idx="8875">
                  <c:v> 20-07-09 09:42:35</c:v>
                </c:pt>
                <c:pt idx="8876">
                  <c:v> 20-07-09 09:42:40</c:v>
                </c:pt>
                <c:pt idx="8877">
                  <c:v> 20-07-09 09:42:45</c:v>
                </c:pt>
                <c:pt idx="8878">
                  <c:v> 20-07-09 09:42:50</c:v>
                </c:pt>
                <c:pt idx="8879">
                  <c:v> 20-07-09 09:42:55</c:v>
                </c:pt>
                <c:pt idx="8880">
                  <c:v> 20-07-09 09:43:00</c:v>
                </c:pt>
                <c:pt idx="8881">
                  <c:v> 20-07-09 09:43:05</c:v>
                </c:pt>
                <c:pt idx="8882">
                  <c:v> 20-07-09 09:43:10</c:v>
                </c:pt>
                <c:pt idx="8883">
                  <c:v> 20-07-09 09:43:15</c:v>
                </c:pt>
                <c:pt idx="8884">
                  <c:v> 20-07-09 09:43:20</c:v>
                </c:pt>
                <c:pt idx="8885">
                  <c:v> 20-07-09 09:43:25</c:v>
                </c:pt>
                <c:pt idx="8886">
                  <c:v> 20-07-09 09:43:30</c:v>
                </c:pt>
                <c:pt idx="8887">
                  <c:v> 20-07-09 09:43:35</c:v>
                </c:pt>
                <c:pt idx="8888">
                  <c:v> 20-07-09 09:43:40</c:v>
                </c:pt>
                <c:pt idx="8889">
                  <c:v> 20-07-09 09:43:45</c:v>
                </c:pt>
                <c:pt idx="8890">
                  <c:v> 20-07-09 09:43:50</c:v>
                </c:pt>
                <c:pt idx="8891">
                  <c:v> 20-07-09 09:43:55</c:v>
                </c:pt>
                <c:pt idx="8892">
                  <c:v> 20-07-09 09:44:00</c:v>
                </c:pt>
                <c:pt idx="8893">
                  <c:v> 20-07-09 09:44:05</c:v>
                </c:pt>
                <c:pt idx="8894">
                  <c:v> 20-07-09 09:44:10</c:v>
                </c:pt>
                <c:pt idx="8895">
                  <c:v> 20-07-09 09:44:15</c:v>
                </c:pt>
                <c:pt idx="8896">
                  <c:v> 20-07-09 09:44:20</c:v>
                </c:pt>
                <c:pt idx="8897">
                  <c:v> 20-07-09 09:44:25</c:v>
                </c:pt>
                <c:pt idx="8898">
                  <c:v> 20-07-09 09:44:30</c:v>
                </c:pt>
                <c:pt idx="8899">
                  <c:v> 20-07-09 09:44:35</c:v>
                </c:pt>
                <c:pt idx="8900">
                  <c:v> 20-07-09 09:44:40</c:v>
                </c:pt>
                <c:pt idx="8901">
                  <c:v> 20-07-09 09:44:45</c:v>
                </c:pt>
                <c:pt idx="8902">
                  <c:v> 20-07-09 09:44:50</c:v>
                </c:pt>
                <c:pt idx="8903">
                  <c:v> 20-07-09 09:44:55</c:v>
                </c:pt>
                <c:pt idx="8904">
                  <c:v> 20-07-09 09:45:00</c:v>
                </c:pt>
                <c:pt idx="8905">
                  <c:v> 20-07-09 09:45:05</c:v>
                </c:pt>
                <c:pt idx="8906">
                  <c:v> 20-07-09 09:45:10</c:v>
                </c:pt>
                <c:pt idx="8907">
                  <c:v> 20-07-09 09:45:15</c:v>
                </c:pt>
                <c:pt idx="8908">
                  <c:v> 20-07-09 09:45:20</c:v>
                </c:pt>
                <c:pt idx="8909">
                  <c:v> 20-07-09 09:45:25</c:v>
                </c:pt>
                <c:pt idx="8910">
                  <c:v> 20-07-09 09:45:30</c:v>
                </c:pt>
                <c:pt idx="8911">
                  <c:v> 20-07-09 09:45:35</c:v>
                </c:pt>
                <c:pt idx="8912">
                  <c:v> 20-07-09 09:45:40</c:v>
                </c:pt>
                <c:pt idx="8913">
                  <c:v> 20-07-09 09:45:45</c:v>
                </c:pt>
                <c:pt idx="8914">
                  <c:v> 20-07-09 09:45:50</c:v>
                </c:pt>
                <c:pt idx="8915">
                  <c:v> 20-07-09 09:45:55</c:v>
                </c:pt>
                <c:pt idx="8916">
                  <c:v> 20-07-09 09:46:00</c:v>
                </c:pt>
                <c:pt idx="8917">
                  <c:v> 20-07-09 09:46:05</c:v>
                </c:pt>
                <c:pt idx="8918">
                  <c:v> 20-07-09 09:46:10</c:v>
                </c:pt>
                <c:pt idx="8919">
                  <c:v> 20-07-09 09:46:15</c:v>
                </c:pt>
                <c:pt idx="8920">
                  <c:v> 20-07-09 09:46:20</c:v>
                </c:pt>
                <c:pt idx="8921">
                  <c:v> 20-07-09 09:46:25</c:v>
                </c:pt>
                <c:pt idx="8922">
                  <c:v> 20-07-09 09:46:30</c:v>
                </c:pt>
                <c:pt idx="8923">
                  <c:v> 20-07-09 09:46:35</c:v>
                </c:pt>
                <c:pt idx="8924">
                  <c:v> 20-07-09 09:46:40</c:v>
                </c:pt>
                <c:pt idx="8925">
                  <c:v> 20-07-09 09:46:45</c:v>
                </c:pt>
                <c:pt idx="8926">
                  <c:v> 20-07-09 09:46:50</c:v>
                </c:pt>
                <c:pt idx="8927">
                  <c:v> 20-07-09 09:46:55</c:v>
                </c:pt>
                <c:pt idx="8928">
                  <c:v> 20-07-09 09:47:00</c:v>
                </c:pt>
                <c:pt idx="8929">
                  <c:v> 20-07-09 09:47:05</c:v>
                </c:pt>
                <c:pt idx="8930">
                  <c:v> 20-07-09 09:47:10</c:v>
                </c:pt>
                <c:pt idx="8931">
                  <c:v> 20-07-09 09:47:15</c:v>
                </c:pt>
                <c:pt idx="8932">
                  <c:v> 20-07-09 09:47:20</c:v>
                </c:pt>
                <c:pt idx="8933">
                  <c:v> 20-07-09 09:47:25</c:v>
                </c:pt>
                <c:pt idx="8934">
                  <c:v> 20-07-09 09:47:30</c:v>
                </c:pt>
                <c:pt idx="8935">
                  <c:v> 20-07-09 09:47:35</c:v>
                </c:pt>
                <c:pt idx="8936">
                  <c:v> 20-07-09 09:47:40</c:v>
                </c:pt>
                <c:pt idx="8937">
                  <c:v> 20-07-09 09:47:45</c:v>
                </c:pt>
                <c:pt idx="8938">
                  <c:v> 20-07-09 09:47:50</c:v>
                </c:pt>
                <c:pt idx="8939">
                  <c:v> 20-07-09 09:47:55</c:v>
                </c:pt>
                <c:pt idx="8940">
                  <c:v> 20-07-09 09:48:00</c:v>
                </c:pt>
                <c:pt idx="8941">
                  <c:v> 20-07-09 09:48:05</c:v>
                </c:pt>
                <c:pt idx="8942">
                  <c:v> 20-07-09 09:48:10</c:v>
                </c:pt>
                <c:pt idx="8943">
                  <c:v> 20-07-09 09:48:15</c:v>
                </c:pt>
                <c:pt idx="8944">
                  <c:v> 20-07-09 09:48:20</c:v>
                </c:pt>
                <c:pt idx="8945">
                  <c:v> 20-07-09 09:48:25</c:v>
                </c:pt>
                <c:pt idx="8946">
                  <c:v> 20-07-09 09:48:30</c:v>
                </c:pt>
                <c:pt idx="8947">
                  <c:v> 20-07-09 09:48:35</c:v>
                </c:pt>
                <c:pt idx="8948">
                  <c:v> 20-07-09 09:48:40</c:v>
                </c:pt>
                <c:pt idx="8949">
                  <c:v> 20-07-09 09:48:45</c:v>
                </c:pt>
                <c:pt idx="8950">
                  <c:v> 20-07-09 09:48:50</c:v>
                </c:pt>
                <c:pt idx="8951">
                  <c:v> 20-07-09 09:48:55</c:v>
                </c:pt>
                <c:pt idx="8952">
                  <c:v> 20-07-09 09:49:00</c:v>
                </c:pt>
                <c:pt idx="8953">
                  <c:v> 20-07-09 09:49:05</c:v>
                </c:pt>
                <c:pt idx="8954">
                  <c:v> 20-07-09 09:49:10</c:v>
                </c:pt>
                <c:pt idx="8955">
                  <c:v> 20-07-09 09:49:15</c:v>
                </c:pt>
                <c:pt idx="8956">
                  <c:v> 20-07-09 09:49:20</c:v>
                </c:pt>
                <c:pt idx="8957">
                  <c:v> 20-07-09 09:49:25</c:v>
                </c:pt>
                <c:pt idx="8958">
                  <c:v> 20-07-09 09:49:30</c:v>
                </c:pt>
                <c:pt idx="8959">
                  <c:v> 20-07-09 09:49:35</c:v>
                </c:pt>
                <c:pt idx="8960">
                  <c:v> 20-07-09 09:49:40</c:v>
                </c:pt>
                <c:pt idx="8961">
                  <c:v> 20-07-09 09:49:45</c:v>
                </c:pt>
                <c:pt idx="8962">
                  <c:v> 20-07-09 09:49:50</c:v>
                </c:pt>
                <c:pt idx="8963">
                  <c:v> 20-07-09 09:49:55</c:v>
                </c:pt>
                <c:pt idx="8964">
                  <c:v> 20-07-09 09:50:00</c:v>
                </c:pt>
                <c:pt idx="8965">
                  <c:v> 20-07-09 09:50:05</c:v>
                </c:pt>
                <c:pt idx="8966">
                  <c:v> 20-07-09 09:50:10</c:v>
                </c:pt>
                <c:pt idx="8967">
                  <c:v> 20-07-09 09:50:15</c:v>
                </c:pt>
                <c:pt idx="8968">
                  <c:v> 20-07-09 09:50:20</c:v>
                </c:pt>
                <c:pt idx="8969">
                  <c:v> 20-07-09 09:50:25</c:v>
                </c:pt>
                <c:pt idx="8970">
                  <c:v> 20-07-09 09:50:30</c:v>
                </c:pt>
                <c:pt idx="8971">
                  <c:v> 20-07-09 09:50:35</c:v>
                </c:pt>
                <c:pt idx="8972">
                  <c:v> 20-07-09 09:50:40</c:v>
                </c:pt>
                <c:pt idx="8973">
                  <c:v> 20-07-09 09:50:45</c:v>
                </c:pt>
                <c:pt idx="8974">
                  <c:v> 20-07-09 09:50:50</c:v>
                </c:pt>
                <c:pt idx="8975">
                  <c:v> 20-07-09 09:50:55</c:v>
                </c:pt>
                <c:pt idx="8976">
                  <c:v> 20-07-09 09:51:00</c:v>
                </c:pt>
                <c:pt idx="8977">
                  <c:v> 20-07-09 09:51:05</c:v>
                </c:pt>
                <c:pt idx="8978">
                  <c:v> 20-07-09 09:51:10</c:v>
                </c:pt>
                <c:pt idx="8979">
                  <c:v> 20-07-09 09:51:15</c:v>
                </c:pt>
                <c:pt idx="8980">
                  <c:v> 20-07-09 09:51:20</c:v>
                </c:pt>
                <c:pt idx="8981">
                  <c:v> 20-07-09 09:51:25</c:v>
                </c:pt>
                <c:pt idx="8982">
                  <c:v> 20-07-09 09:51:30</c:v>
                </c:pt>
                <c:pt idx="8983">
                  <c:v> 20-07-09 09:51:35</c:v>
                </c:pt>
                <c:pt idx="8984">
                  <c:v> 20-07-09 09:51:40</c:v>
                </c:pt>
                <c:pt idx="8985">
                  <c:v> 20-07-09 09:51:45</c:v>
                </c:pt>
                <c:pt idx="8986">
                  <c:v> 20-07-09 09:51:50</c:v>
                </c:pt>
                <c:pt idx="8987">
                  <c:v> 20-07-09 09:51:55</c:v>
                </c:pt>
                <c:pt idx="8988">
                  <c:v> 20-07-09 09:52:00</c:v>
                </c:pt>
                <c:pt idx="8989">
                  <c:v> 20-07-09 09:52:05</c:v>
                </c:pt>
                <c:pt idx="8990">
                  <c:v> 20-07-09 09:52:10</c:v>
                </c:pt>
                <c:pt idx="8991">
                  <c:v> 20-07-09 09:52:15</c:v>
                </c:pt>
                <c:pt idx="8992">
                  <c:v> 20-07-09 09:52:20</c:v>
                </c:pt>
                <c:pt idx="8993">
                  <c:v> 20-07-09 09:52:25</c:v>
                </c:pt>
                <c:pt idx="8994">
                  <c:v> 20-07-09 09:52:30</c:v>
                </c:pt>
                <c:pt idx="8995">
                  <c:v> 20-07-09 09:52:35</c:v>
                </c:pt>
                <c:pt idx="8996">
                  <c:v> 20-07-09 09:52:40</c:v>
                </c:pt>
                <c:pt idx="8997">
                  <c:v> 20-07-09 09:52:45</c:v>
                </c:pt>
                <c:pt idx="8998">
                  <c:v> 20-07-09 09:52:50</c:v>
                </c:pt>
                <c:pt idx="8999">
                  <c:v> 20-07-09 09:52:55</c:v>
                </c:pt>
                <c:pt idx="9000">
                  <c:v> 20-07-09 09:53:00</c:v>
                </c:pt>
                <c:pt idx="9001">
                  <c:v> 20-07-09 09:53:05</c:v>
                </c:pt>
                <c:pt idx="9002">
                  <c:v> 20-07-09 09:53:10</c:v>
                </c:pt>
                <c:pt idx="9003">
                  <c:v> 20-07-09 09:53:15</c:v>
                </c:pt>
                <c:pt idx="9004">
                  <c:v> 20-07-09 09:53:20</c:v>
                </c:pt>
                <c:pt idx="9005">
                  <c:v> 20-07-09 09:53:25</c:v>
                </c:pt>
                <c:pt idx="9006">
                  <c:v> 20-07-09 09:53:30</c:v>
                </c:pt>
                <c:pt idx="9007">
                  <c:v> 20-07-09 09:53:35</c:v>
                </c:pt>
                <c:pt idx="9008">
                  <c:v> 20-07-09 09:53:40</c:v>
                </c:pt>
                <c:pt idx="9009">
                  <c:v> 20-07-09 09:53:45</c:v>
                </c:pt>
                <c:pt idx="9010">
                  <c:v> 20-07-09 09:53:50</c:v>
                </c:pt>
                <c:pt idx="9011">
                  <c:v> 20-07-09 09:53:55</c:v>
                </c:pt>
                <c:pt idx="9012">
                  <c:v> 20-07-09 09:54:00</c:v>
                </c:pt>
                <c:pt idx="9013">
                  <c:v> 20-07-09 09:54:05</c:v>
                </c:pt>
                <c:pt idx="9014">
                  <c:v> 20-07-09 09:54:10</c:v>
                </c:pt>
                <c:pt idx="9015">
                  <c:v> 20-07-09 09:54:15</c:v>
                </c:pt>
                <c:pt idx="9016">
                  <c:v> 20-07-09 09:54:20</c:v>
                </c:pt>
                <c:pt idx="9017">
                  <c:v> 20-07-09 09:54:25</c:v>
                </c:pt>
                <c:pt idx="9018">
                  <c:v> 20-07-09 09:54:30</c:v>
                </c:pt>
                <c:pt idx="9019">
                  <c:v> 20-07-09 09:54:35</c:v>
                </c:pt>
                <c:pt idx="9020">
                  <c:v> 20-07-09 09:54:40</c:v>
                </c:pt>
                <c:pt idx="9021">
                  <c:v> 20-07-09 09:54:45</c:v>
                </c:pt>
                <c:pt idx="9022">
                  <c:v> 20-07-09 09:54:50</c:v>
                </c:pt>
                <c:pt idx="9023">
                  <c:v> 20-07-09 09:54:55</c:v>
                </c:pt>
                <c:pt idx="9024">
                  <c:v> 20-07-09 09:55:00</c:v>
                </c:pt>
                <c:pt idx="9025">
                  <c:v> 20-07-09 09:55:05</c:v>
                </c:pt>
                <c:pt idx="9026">
                  <c:v> 20-07-09 09:55:10</c:v>
                </c:pt>
                <c:pt idx="9027">
                  <c:v> 20-07-09 09:55:15</c:v>
                </c:pt>
                <c:pt idx="9028">
                  <c:v> 20-07-09 09:55:20</c:v>
                </c:pt>
                <c:pt idx="9029">
                  <c:v> 20-07-09 09:55:25</c:v>
                </c:pt>
                <c:pt idx="9030">
                  <c:v> 20-07-09 09:55:30</c:v>
                </c:pt>
                <c:pt idx="9031">
                  <c:v> 20-07-09 09:55:35</c:v>
                </c:pt>
                <c:pt idx="9032">
                  <c:v> 20-07-09 09:55:40</c:v>
                </c:pt>
                <c:pt idx="9033">
                  <c:v> 20-07-09 09:55:45</c:v>
                </c:pt>
                <c:pt idx="9034">
                  <c:v> 20-07-09 09:55:50</c:v>
                </c:pt>
                <c:pt idx="9035">
                  <c:v> 20-07-09 09:55:55</c:v>
                </c:pt>
                <c:pt idx="9036">
                  <c:v> 20-07-09 09:56:00</c:v>
                </c:pt>
                <c:pt idx="9037">
                  <c:v> 20-07-09 09:56:05</c:v>
                </c:pt>
                <c:pt idx="9038">
                  <c:v> 20-07-09 09:56:10</c:v>
                </c:pt>
                <c:pt idx="9039">
                  <c:v> 20-07-09 09:56:15</c:v>
                </c:pt>
                <c:pt idx="9040">
                  <c:v> 20-07-09 09:56:20</c:v>
                </c:pt>
                <c:pt idx="9041">
                  <c:v> 20-07-09 09:56:25</c:v>
                </c:pt>
                <c:pt idx="9042">
                  <c:v> 20-07-09 09:56:30</c:v>
                </c:pt>
                <c:pt idx="9043">
                  <c:v> 20-07-09 09:56:35</c:v>
                </c:pt>
                <c:pt idx="9044">
                  <c:v> 20-07-09 09:56:40</c:v>
                </c:pt>
                <c:pt idx="9045">
                  <c:v> 20-07-09 09:56:45</c:v>
                </c:pt>
                <c:pt idx="9046">
                  <c:v> 20-07-09 09:56:50</c:v>
                </c:pt>
                <c:pt idx="9047">
                  <c:v> 20-07-09 09:56:55</c:v>
                </c:pt>
                <c:pt idx="9048">
                  <c:v> 20-07-09 09:57:00</c:v>
                </c:pt>
                <c:pt idx="9049">
                  <c:v> 20-07-09 09:57:05</c:v>
                </c:pt>
                <c:pt idx="9050">
                  <c:v> 20-07-09 09:57:10</c:v>
                </c:pt>
                <c:pt idx="9051">
                  <c:v> 20-07-09 09:57:15</c:v>
                </c:pt>
                <c:pt idx="9052">
                  <c:v> 20-07-09 09:57:20</c:v>
                </c:pt>
                <c:pt idx="9053">
                  <c:v> 20-07-09 09:57:25</c:v>
                </c:pt>
                <c:pt idx="9054">
                  <c:v> 20-07-09 09:57:30</c:v>
                </c:pt>
                <c:pt idx="9055">
                  <c:v> 20-07-09 09:57:35</c:v>
                </c:pt>
                <c:pt idx="9056">
                  <c:v> 20-07-09 09:57:40</c:v>
                </c:pt>
                <c:pt idx="9057">
                  <c:v> 20-07-09 09:57:45</c:v>
                </c:pt>
                <c:pt idx="9058">
                  <c:v> 20-07-09 09:57:50</c:v>
                </c:pt>
                <c:pt idx="9059">
                  <c:v> 20-07-09 09:57:55</c:v>
                </c:pt>
                <c:pt idx="9060">
                  <c:v> 20-07-09 09:58:00</c:v>
                </c:pt>
                <c:pt idx="9061">
                  <c:v> 20-07-09 09:58:05</c:v>
                </c:pt>
                <c:pt idx="9062">
                  <c:v> 20-07-09 09:58:10</c:v>
                </c:pt>
                <c:pt idx="9063">
                  <c:v> 20-07-09 09:58:15</c:v>
                </c:pt>
                <c:pt idx="9064">
                  <c:v> 20-07-09 09:58:20</c:v>
                </c:pt>
                <c:pt idx="9065">
                  <c:v> 20-07-09 09:58:25</c:v>
                </c:pt>
                <c:pt idx="9066">
                  <c:v> 20-07-09 09:58:30</c:v>
                </c:pt>
                <c:pt idx="9067">
                  <c:v> 20-07-09 09:58:35</c:v>
                </c:pt>
                <c:pt idx="9068">
                  <c:v> 20-07-09 09:58:40</c:v>
                </c:pt>
                <c:pt idx="9069">
                  <c:v> 20-07-09 09:58:45</c:v>
                </c:pt>
                <c:pt idx="9070">
                  <c:v> 20-07-09 09:58:50</c:v>
                </c:pt>
                <c:pt idx="9071">
                  <c:v> 20-07-09 09:58:55</c:v>
                </c:pt>
                <c:pt idx="9072">
                  <c:v> 20-07-09 09:59:00</c:v>
                </c:pt>
                <c:pt idx="9073">
                  <c:v> 20-07-09 09:59:05</c:v>
                </c:pt>
                <c:pt idx="9074">
                  <c:v> 20-07-09 09:59:10</c:v>
                </c:pt>
                <c:pt idx="9075">
                  <c:v> 20-07-09 09:59:15</c:v>
                </c:pt>
                <c:pt idx="9076">
                  <c:v> 20-07-09 09:59:20</c:v>
                </c:pt>
                <c:pt idx="9077">
                  <c:v> 20-07-09 09:59:25</c:v>
                </c:pt>
                <c:pt idx="9078">
                  <c:v> 20-07-09 09:59:30</c:v>
                </c:pt>
                <c:pt idx="9079">
                  <c:v> 20-07-09 09:59:35</c:v>
                </c:pt>
                <c:pt idx="9080">
                  <c:v> 20-07-09 09:59:40</c:v>
                </c:pt>
                <c:pt idx="9081">
                  <c:v> 20-07-09 09:59:45</c:v>
                </c:pt>
                <c:pt idx="9082">
                  <c:v> 20-07-09 09:59:50</c:v>
                </c:pt>
                <c:pt idx="9083">
                  <c:v> 20-07-09 09:59:55</c:v>
                </c:pt>
                <c:pt idx="9084">
                  <c:v> 20-07-09 10:00:00</c:v>
                </c:pt>
                <c:pt idx="9085">
                  <c:v> 20-07-09 10:00:05</c:v>
                </c:pt>
                <c:pt idx="9086">
                  <c:v> 20-07-09 10:00:10</c:v>
                </c:pt>
                <c:pt idx="9087">
                  <c:v> 20-07-09 10:00:15</c:v>
                </c:pt>
                <c:pt idx="9088">
                  <c:v> 20-07-09 10:00:20</c:v>
                </c:pt>
                <c:pt idx="9089">
                  <c:v> 20-07-09 10:00:25</c:v>
                </c:pt>
                <c:pt idx="9090">
                  <c:v> 20-07-09 10:00:30</c:v>
                </c:pt>
                <c:pt idx="9091">
                  <c:v> 20-07-09 10:00:35</c:v>
                </c:pt>
                <c:pt idx="9092">
                  <c:v> 20-07-09 10:00:40</c:v>
                </c:pt>
                <c:pt idx="9093">
                  <c:v> 20-07-09 10:00:45</c:v>
                </c:pt>
                <c:pt idx="9094">
                  <c:v> 20-07-09 10:00:50</c:v>
                </c:pt>
                <c:pt idx="9095">
                  <c:v> 20-07-09 10:00:55</c:v>
                </c:pt>
                <c:pt idx="9096">
                  <c:v> 20-07-09 10:01:00</c:v>
                </c:pt>
                <c:pt idx="9097">
                  <c:v> 20-07-09 10:01:05</c:v>
                </c:pt>
                <c:pt idx="9098">
                  <c:v> 20-07-09 10:01:10</c:v>
                </c:pt>
                <c:pt idx="9099">
                  <c:v> 20-07-09 10:01:15</c:v>
                </c:pt>
                <c:pt idx="9100">
                  <c:v> 20-07-09 10:01:20</c:v>
                </c:pt>
                <c:pt idx="9101">
                  <c:v> 20-07-09 10:01:25</c:v>
                </c:pt>
                <c:pt idx="9102">
                  <c:v> 20-07-09 10:01:30</c:v>
                </c:pt>
                <c:pt idx="9103">
                  <c:v> 20-07-09 10:01:35</c:v>
                </c:pt>
                <c:pt idx="9104">
                  <c:v> 20-07-09 10:01:40</c:v>
                </c:pt>
                <c:pt idx="9105">
                  <c:v> 20-07-09 10:01:45</c:v>
                </c:pt>
                <c:pt idx="9106">
                  <c:v> 20-07-09 10:01:50</c:v>
                </c:pt>
                <c:pt idx="9107">
                  <c:v> 20-07-09 10:01:55</c:v>
                </c:pt>
                <c:pt idx="9108">
                  <c:v> 20-07-09 10:02:00</c:v>
                </c:pt>
                <c:pt idx="9109">
                  <c:v> 20-07-09 10:02:05</c:v>
                </c:pt>
                <c:pt idx="9110">
                  <c:v> 20-07-09 10:02:10</c:v>
                </c:pt>
                <c:pt idx="9111">
                  <c:v> 20-07-09 10:02:15</c:v>
                </c:pt>
                <c:pt idx="9112">
                  <c:v> 20-07-09 10:02:20</c:v>
                </c:pt>
                <c:pt idx="9113">
                  <c:v> 20-07-09 10:02:25</c:v>
                </c:pt>
                <c:pt idx="9114">
                  <c:v> 20-07-09 10:02:30</c:v>
                </c:pt>
                <c:pt idx="9115">
                  <c:v> 20-07-09 10:02:35</c:v>
                </c:pt>
                <c:pt idx="9116">
                  <c:v> 20-07-09 10:02:40</c:v>
                </c:pt>
                <c:pt idx="9117">
                  <c:v> 20-07-09 10:02:45</c:v>
                </c:pt>
                <c:pt idx="9118">
                  <c:v> 20-07-09 10:02:50</c:v>
                </c:pt>
                <c:pt idx="9119">
                  <c:v> 20-07-09 10:02:55</c:v>
                </c:pt>
                <c:pt idx="9120">
                  <c:v> 20-07-09 10:03:00</c:v>
                </c:pt>
                <c:pt idx="9121">
                  <c:v> 20-07-09 10:03:05</c:v>
                </c:pt>
                <c:pt idx="9122">
                  <c:v> 20-07-09 10:03:10</c:v>
                </c:pt>
                <c:pt idx="9123">
                  <c:v> 20-07-09 10:03:15</c:v>
                </c:pt>
                <c:pt idx="9124">
                  <c:v> 20-07-09 10:03:20</c:v>
                </c:pt>
                <c:pt idx="9125">
                  <c:v> 20-07-09 10:03:25</c:v>
                </c:pt>
                <c:pt idx="9126">
                  <c:v> 20-07-09 10:03:30</c:v>
                </c:pt>
                <c:pt idx="9127">
                  <c:v> 20-07-09 10:03:35</c:v>
                </c:pt>
                <c:pt idx="9128">
                  <c:v> 20-07-09 10:03:40</c:v>
                </c:pt>
                <c:pt idx="9129">
                  <c:v> 20-07-09 10:03:45</c:v>
                </c:pt>
                <c:pt idx="9130">
                  <c:v> 20-07-09 10:03:50</c:v>
                </c:pt>
                <c:pt idx="9131">
                  <c:v> 20-07-09 10:03:55</c:v>
                </c:pt>
                <c:pt idx="9132">
                  <c:v> 20-07-09 10:04:00</c:v>
                </c:pt>
                <c:pt idx="9133">
                  <c:v> 20-07-09 10:04:05</c:v>
                </c:pt>
                <c:pt idx="9134">
                  <c:v> 20-07-09 10:04:10</c:v>
                </c:pt>
                <c:pt idx="9135">
                  <c:v> 20-07-09 10:04:15</c:v>
                </c:pt>
                <c:pt idx="9136">
                  <c:v> 20-07-09 10:04:20</c:v>
                </c:pt>
                <c:pt idx="9137">
                  <c:v> 20-07-09 10:04:25</c:v>
                </c:pt>
                <c:pt idx="9138">
                  <c:v> 20-07-09 10:04:30</c:v>
                </c:pt>
                <c:pt idx="9139">
                  <c:v> 20-07-09 10:04:35</c:v>
                </c:pt>
                <c:pt idx="9140">
                  <c:v> 20-07-09 10:04:40</c:v>
                </c:pt>
                <c:pt idx="9141">
                  <c:v> 20-07-09 10:04:45</c:v>
                </c:pt>
                <c:pt idx="9142">
                  <c:v> 20-07-09 10:04:50</c:v>
                </c:pt>
                <c:pt idx="9143">
                  <c:v> 20-07-09 10:04:55</c:v>
                </c:pt>
                <c:pt idx="9144">
                  <c:v> 20-07-09 10:05:00</c:v>
                </c:pt>
                <c:pt idx="9145">
                  <c:v> 20-07-09 10:05:05</c:v>
                </c:pt>
                <c:pt idx="9146">
                  <c:v> 20-07-09 10:05:10</c:v>
                </c:pt>
                <c:pt idx="9147">
                  <c:v> 20-07-09 10:05:15</c:v>
                </c:pt>
                <c:pt idx="9148">
                  <c:v> 20-07-09 10:05:20</c:v>
                </c:pt>
                <c:pt idx="9149">
                  <c:v> 20-07-09 10:05:25</c:v>
                </c:pt>
                <c:pt idx="9150">
                  <c:v> 20-07-09 10:05:30</c:v>
                </c:pt>
                <c:pt idx="9151">
                  <c:v> 20-07-09 10:05:35</c:v>
                </c:pt>
                <c:pt idx="9152">
                  <c:v> 20-07-09 10:05:40</c:v>
                </c:pt>
                <c:pt idx="9153">
                  <c:v> 20-07-09 10:05:45</c:v>
                </c:pt>
                <c:pt idx="9154">
                  <c:v> 20-07-09 10:05:50</c:v>
                </c:pt>
                <c:pt idx="9155">
                  <c:v> 20-07-09 10:05:55</c:v>
                </c:pt>
                <c:pt idx="9156">
                  <c:v> 20-07-09 10:06:00</c:v>
                </c:pt>
                <c:pt idx="9157">
                  <c:v> 20-07-09 10:06:05</c:v>
                </c:pt>
                <c:pt idx="9158">
                  <c:v> 20-07-09 10:06:10</c:v>
                </c:pt>
                <c:pt idx="9159">
                  <c:v> 20-07-09 10:06:15</c:v>
                </c:pt>
                <c:pt idx="9160">
                  <c:v> 20-07-09 10:06:20</c:v>
                </c:pt>
                <c:pt idx="9161">
                  <c:v> 20-07-09 10:06:25</c:v>
                </c:pt>
                <c:pt idx="9162">
                  <c:v> 20-07-09 10:06:30</c:v>
                </c:pt>
                <c:pt idx="9163">
                  <c:v> 20-07-09 10:06:35</c:v>
                </c:pt>
                <c:pt idx="9164">
                  <c:v> 20-07-09 10:06:40</c:v>
                </c:pt>
                <c:pt idx="9165">
                  <c:v> 20-07-09 10:06:45</c:v>
                </c:pt>
                <c:pt idx="9166">
                  <c:v> 20-07-09 10:06:50</c:v>
                </c:pt>
                <c:pt idx="9167">
                  <c:v> 20-07-09 10:06:55</c:v>
                </c:pt>
                <c:pt idx="9168">
                  <c:v> 20-07-09 10:07:00</c:v>
                </c:pt>
                <c:pt idx="9169">
                  <c:v> 20-07-09 10:07:05</c:v>
                </c:pt>
                <c:pt idx="9170">
                  <c:v> 20-07-09 10:07:10</c:v>
                </c:pt>
                <c:pt idx="9171">
                  <c:v> 20-07-09 10:07:15</c:v>
                </c:pt>
                <c:pt idx="9172">
                  <c:v> 20-07-09 10:07:20</c:v>
                </c:pt>
                <c:pt idx="9173">
                  <c:v> 20-07-09 10:07:25</c:v>
                </c:pt>
                <c:pt idx="9174">
                  <c:v> 20-07-09 10:07:30</c:v>
                </c:pt>
                <c:pt idx="9175">
                  <c:v> 20-07-09 10:07:35</c:v>
                </c:pt>
                <c:pt idx="9176">
                  <c:v> 20-07-09 10:07:40</c:v>
                </c:pt>
                <c:pt idx="9177">
                  <c:v> 20-07-09 10:07:45</c:v>
                </c:pt>
                <c:pt idx="9178">
                  <c:v> 20-07-09 10:07:50</c:v>
                </c:pt>
                <c:pt idx="9179">
                  <c:v> 20-07-09 10:07:55</c:v>
                </c:pt>
                <c:pt idx="9180">
                  <c:v> 20-07-09 10:08:00</c:v>
                </c:pt>
                <c:pt idx="9181">
                  <c:v> 20-07-09 10:08:05</c:v>
                </c:pt>
                <c:pt idx="9182">
                  <c:v> 20-07-09 10:08:10</c:v>
                </c:pt>
                <c:pt idx="9183">
                  <c:v> 20-07-09 10:08:15</c:v>
                </c:pt>
                <c:pt idx="9184">
                  <c:v> 20-07-09 10:08:20</c:v>
                </c:pt>
                <c:pt idx="9185">
                  <c:v> 20-07-09 10:08:25</c:v>
                </c:pt>
                <c:pt idx="9186">
                  <c:v> 20-07-09 10:08:30</c:v>
                </c:pt>
                <c:pt idx="9187">
                  <c:v> 20-07-09 10:08:35</c:v>
                </c:pt>
                <c:pt idx="9188">
                  <c:v> 20-07-09 10:08:40</c:v>
                </c:pt>
                <c:pt idx="9189">
                  <c:v> 20-07-09 10:08:45</c:v>
                </c:pt>
                <c:pt idx="9190">
                  <c:v> 20-07-09 10:08:50</c:v>
                </c:pt>
                <c:pt idx="9191">
                  <c:v> 20-07-09 10:08:55</c:v>
                </c:pt>
                <c:pt idx="9192">
                  <c:v> 20-07-09 10:09:00</c:v>
                </c:pt>
                <c:pt idx="9193">
                  <c:v> 20-07-09 10:09:05</c:v>
                </c:pt>
                <c:pt idx="9194">
                  <c:v> 20-07-09 10:09:10</c:v>
                </c:pt>
                <c:pt idx="9195">
                  <c:v> 20-07-09 10:09:15</c:v>
                </c:pt>
                <c:pt idx="9196">
                  <c:v> 20-07-09 10:09:20</c:v>
                </c:pt>
                <c:pt idx="9197">
                  <c:v> 20-07-09 10:09:25</c:v>
                </c:pt>
                <c:pt idx="9198">
                  <c:v> 20-07-09 10:09:30</c:v>
                </c:pt>
                <c:pt idx="9199">
                  <c:v> 20-07-09 10:09:35</c:v>
                </c:pt>
                <c:pt idx="9200">
                  <c:v> 20-07-09 10:09:40</c:v>
                </c:pt>
                <c:pt idx="9201">
                  <c:v> 20-07-09 10:09:45</c:v>
                </c:pt>
                <c:pt idx="9202">
                  <c:v> 20-07-09 10:09:50</c:v>
                </c:pt>
                <c:pt idx="9203">
                  <c:v> 20-07-09 10:09:55</c:v>
                </c:pt>
                <c:pt idx="9204">
                  <c:v> 20-07-09 10:10:00</c:v>
                </c:pt>
                <c:pt idx="9205">
                  <c:v> 20-07-09 10:10:05</c:v>
                </c:pt>
                <c:pt idx="9206">
                  <c:v> 20-07-09 10:10:10</c:v>
                </c:pt>
                <c:pt idx="9207">
                  <c:v> 20-07-09 10:10:15</c:v>
                </c:pt>
                <c:pt idx="9208">
                  <c:v> 20-07-09 10:10:20</c:v>
                </c:pt>
                <c:pt idx="9209">
                  <c:v> 20-07-09 10:10:25</c:v>
                </c:pt>
                <c:pt idx="9210">
                  <c:v> 20-07-09 10:10:30</c:v>
                </c:pt>
                <c:pt idx="9211">
                  <c:v> 20-07-09 10:10:35</c:v>
                </c:pt>
                <c:pt idx="9212">
                  <c:v> 20-07-09 10:10:40</c:v>
                </c:pt>
                <c:pt idx="9213">
                  <c:v> 20-07-09 10:10:45</c:v>
                </c:pt>
                <c:pt idx="9214">
                  <c:v> 20-07-09 10:10:50</c:v>
                </c:pt>
                <c:pt idx="9215">
                  <c:v> 20-07-09 10:10:55</c:v>
                </c:pt>
                <c:pt idx="9216">
                  <c:v> 20-07-09 10:11:00</c:v>
                </c:pt>
                <c:pt idx="9217">
                  <c:v> 20-07-09 10:11:05</c:v>
                </c:pt>
                <c:pt idx="9218">
                  <c:v> 20-07-09 10:11:10</c:v>
                </c:pt>
                <c:pt idx="9219">
                  <c:v> 20-07-09 10:11:15</c:v>
                </c:pt>
                <c:pt idx="9220">
                  <c:v> 20-07-09 10:11:20</c:v>
                </c:pt>
                <c:pt idx="9221">
                  <c:v> 20-07-09 10:11:25</c:v>
                </c:pt>
                <c:pt idx="9222">
                  <c:v> 20-07-09 10:11:30</c:v>
                </c:pt>
                <c:pt idx="9223">
                  <c:v> 20-07-09 10:11:35</c:v>
                </c:pt>
                <c:pt idx="9224">
                  <c:v> 20-07-09 10:11:40</c:v>
                </c:pt>
                <c:pt idx="9225">
                  <c:v> 20-07-09 10:11:45</c:v>
                </c:pt>
                <c:pt idx="9226">
                  <c:v> 20-07-09 10:11:50</c:v>
                </c:pt>
                <c:pt idx="9227">
                  <c:v> 20-07-09 10:11:55</c:v>
                </c:pt>
                <c:pt idx="9228">
                  <c:v> 20-07-09 10:12:00</c:v>
                </c:pt>
                <c:pt idx="9229">
                  <c:v> 20-07-09 10:12:05</c:v>
                </c:pt>
                <c:pt idx="9230">
                  <c:v> 20-07-09 10:12:10</c:v>
                </c:pt>
                <c:pt idx="9231">
                  <c:v> 20-07-09 10:12:15</c:v>
                </c:pt>
                <c:pt idx="9232">
                  <c:v> 20-07-09 10:12:20</c:v>
                </c:pt>
                <c:pt idx="9233">
                  <c:v> 20-07-09 10:12:25</c:v>
                </c:pt>
                <c:pt idx="9234">
                  <c:v> 20-07-09 10:12:30</c:v>
                </c:pt>
                <c:pt idx="9235">
                  <c:v> 20-07-09 10:12:35</c:v>
                </c:pt>
                <c:pt idx="9236">
                  <c:v> 20-07-09 10:12:40</c:v>
                </c:pt>
                <c:pt idx="9237">
                  <c:v> 20-07-09 10:12:45</c:v>
                </c:pt>
                <c:pt idx="9238">
                  <c:v> 20-07-09 10:12:50</c:v>
                </c:pt>
                <c:pt idx="9239">
                  <c:v> 20-07-09 10:12:55</c:v>
                </c:pt>
                <c:pt idx="9240">
                  <c:v> 20-07-09 10:13:00</c:v>
                </c:pt>
                <c:pt idx="9241">
                  <c:v> 20-07-09 10:13:05</c:v>
                </c:pt>
                <c:pt idx="9242">
                  <c:v> 20-07-09 10:13:10</c:v>
                </c:pt>
                <c:pt idx="9243">
                  <c:v> 20-07-09 10:13:15</c:v>
                </c:pt>
                <c:pt idx="9244">
                  <c:v> 20-07-09 10:13:20</c:v>
                </c:pt>
                <c:pt idx="9245">
                  <c:v> 20-07-09 10:13:25</c:v>
                </c:pt>
                <c:pt idx="9246">
                  <c:v> 20-07-09 10:13:30</c:v>
                </c:pt>
                <c:pt idx="9247">
                  <c:v> 20-07-09 10:13:35</c:v>
                </c:pt>
                <c:pt idx="9248">
                  <c:v> 20-07-09 10:13:40</c:v>
                </c:pt>
                <c:pt idx="9249">
                  <c:v> 20-07-09 10:13:45</c:v>
                </c:pt>
                <c:pt idx="9250">
                  <c:v> 20-07-09 10:13:50</c:v>
                </c:pt>
                <c:pt idx="9251">
                  <c:v> 20-07-09 10:13:55</c:v>
                </c:pt>
                <c:pt idx="9252">
                  <c:v> 20-07-09 10:14:00</c:v>
                </c:pt>
                <c:pt idx="9253">
                  <c:v> 20-07-09 10:14:05</c:v>
                </c:pt>
                <c:pt idx="9254">
                  <c:v> 20-07-09 10:14:10</c:v>
                </c:pt>
                <c:pt idx="9255">
                  <c:v> 20-07-09 10:14:15</c:v>
                </c:pt>
                <c:pt idx="9256">
                  <c:v> 20-07-09 10:14:20</c:v>
                </c:pt>
                <c:pt idx="9257">
                  <c:v> 20-07-09 10:14:25</c:v>
                </c:pt>
                <c:pt idx="9258">
                  <c:v> 20-07-09 10:14:30</c:v>
                </c:pt>
                <c:pt idx="9259">
                  <c:v> 20-07-09 10:14:35</c:v>
                </c:pt>
                <c:pt idx="9260">
                  <c:v> 20-07-09 10:14:40</c:v>
                </c:pt>
                <c:pt idx="9261">
                  <c:v> 20-07-09 10:14:45</c:v>
                </c:pt>
                <c:pt idx="9262">
                  <c:v> 20-07-09 10:14:50</c:v>
                </c:pt>
                <c:pt idx="9263">
                  <c:v> 20-07-09 10:14:55</c:v>
                </c:pt>
                <c:pt idx="9264">
                  <c:v> 20-07-09 10:15:00</c:v>
                </c:pt>
                <c:pt idx="9265">
                  <c:v> 20-07-09 10:15:05</c:v>
                </c:pt>
                <c:pt idx="9266">
                  <c:v> 20-07-09 10:15:10</c:v>
                </c:pt>
                <c:pt idx="9267">
                  <c:v> 20-07-09 10:15:15</c:v>
                </c:pt>
                <c:pt idx="9268">
                  <c:v> 20-07-09 10:15:20</c:v>
                </c:pt>
                <c:pt idx="9269">
                  <c:v> 20-07-09 10:15:25</c:v>
                </c:pt>
                <c:pt idx="9270">
                  <c:v> 20-07-09 10:15:30</c:v>
                </c:pt>
                <c:pt idx="9271">
                  <c:v> 20-07-09 10:15:35</c:v>
                </c:pt>
                <c:pt idx="9272">
                  <c:v> 20-07-09 10:15:40</c:v>
                </c:pt>
                <c:pt idx="9273">
                  <c:v> 20-07-09 10:15:45</c:v>
                </c:pt>
                <c:pt idx="9274">
                  <c:v> 20-07-09 10:15:50</c:v>
                </c:pt>
                <c:pt idx="9275">
                  <c:v> 20-07-09 10:15:55</c:v>
                </c:pt>
                <c:pt idx="9276">
                  <c:v> 20-07-09 10:16:00</c:v>
                </c:pt>
                <c:pt idx="9277">
                  <c:v> 20-07-09 10:16:05</c:v>
                </c:pt>
                <c:pt idx="9278">
                  <c:v> 20-07-09 10:16:10</c:v>
                </c:pt>
                <c:pt idx="9279">
                  <c:v> 20-07-09 10:16:15</c:v>
                </c:pt>
                <c:pt idx="9280">
                  <c:v> 20-07-09 10:16:20</c:v>
                </c:pt>
                <c:pt idx="9281">
                  <c:v> 20-07-09 10:16:25</c:v>
                </c:pt>
                <c:pt idx="9282">
                  <c:v> 20-07-09 10:16:30</c:v>
                </c:pt>
                <c:pt idx="9283">
                  <c:v> 20-07-09 10:16:35</c:v>
                </c:pt>
                <c:pt idx="9284">
                  <c:v> 20-07-09 10:16:40</c:v>
                </c:pt>
                <c:pt idx="9285">
                  <c:v> 20-07-09 10:16:45</c:v>
                </c:pt>
                <c:pt idx="9286">
                  <c:v> 20-07-09 10:16:50</c:v>
                </c:pt>
                <c:pt idx="9287">
                  <c:v> 20-07-09 10:16:55</c:v>
                </c:pt>
                <c:pt idx="9288">
                  <c:v> 20-07-09 10:17:00</c:v>
                </c:pt>
                <c:pt idx="9289">
                  <c:v> 20-07-09 10:17:05</c:v>
                </c:pt>
                <c:pt idx="9290">
                  <c:v> 20-07-09 10:17:10</c:v>
                </c:pt>
                <c:pt idx="9291">
                  <c:v> 20-07-09 10:17:15</c:v>
                </c:pt>
                <c:pt idx="9292">
                  <c:v> 20-07-09 10:17:20</c:v>
                </c:pt>
                <c:pt idx="9293">
                  <c:v> 20-07-09 10:17:25</c:v>
                </c:pt>
                <c:pt idx="9294">
                  <c:v> 20-07-09 10:17:30</c:v>
                </c:pt>
                <c:pt idx="9295">
                  <c:v> 20-07-09 10:17:35</c:v>
                </c:pt>
                <c:pt idx="9296">
                  <c:v> 20-07-09 10:17:40</c:v>
                </c:pt>
                <c:pt idx="9297">
                  <c:v> 20-07-09 10:17:45</c:v>
                </c:pt>
                <c:pt idx="9298">
                  <c:v> 20-07-09 10:17:50</c:v>
                </c:pt>
                <c:pt idx="9299">
                  <c:v> 20-07-09 10:17:55</c:v>
                </c:pt>
                <c:pt idx="9300">
                  <c:v> 20-07-09 10:18:00</c:v>
                </c:pt>
                <c:pt idx="9301">
                  <c:v> 20-07-09 10:18:05</c:v>
                </c:pt>
                <c:pt idx="9302">
                  <c:v> 20-07-09 10:18:10</c:v>
                </c:pt>
                <c:pt idx="9303">
                  <c:v> 20-07-09 10:18:15</c:v>
                </c:pt>
                <c:pt idx="9304">
                  <c:v> 20-07-09 10:18:20</c:v>
                </c:pt>
                <c:pt idx="9305">
                  <c:v> 20-07-09 10:18:25</c:v>
                </c:pt>
                <c:pt idx="9306">
                  <c:v> 20-07-09 10:18:30</c:v>
                </c:pt>
                <c:pt idx="9307">
                  <c:v> 20-07-09 10:18:35</c:v>
                </c:pt>
                <c:pt idx="9308">
                  <c:v> 20-07-09 10:18:40</c:v>
                </c:pt>
                <c:pt idx="9309">
                  <c:v> 20-07-09 10:18:45</c:v>
                </c:pt>
                <c:pt idx="9310">
                  <c:v> 20-07-09 10:18:50</c:v>
                </c:pt>
                <c:pt idx="9311">
                  <c:v> 20-07-09 10:18:55</c:v>
                </c:pt>
                <c:pt idx="9312">
                  <c:v> 20-07-09 10:19:00</c:v>
                </c:pt>
                <c:pt idx="9313">
                  <c:v> 20-07-09 10:19:05</c:v>
                </c:pt>
                <c:pt idx="9314">
                  <c:v> 20-07-09 10:19:10</c:v>
                </c:pt>
                <c:pt idx="9315">
                  <c:v> 20-07-09 10:19:15</c:v>
                </c:pt>
                <c:pt idx="9316">
                  <c:v> 20-07-09 10:19:20</c:v>
                </c:pt>
                <c:pt idx="9317">
                  <c:v> 20-07-09 10:19:25</c:v>
                </c:pt>
                <c:pt idx="9318">
                  <c:v> 20-07-09 10:19:30</c:v>
                </c:pt>
                <c:pt idx="9319">
                  <c:v> 20-07-09 10:19:35</c:v>
                </c:pt>
                <c:pt idx="9320">
                  <c:v> 20-07-09 10:19:40</c:v>
                </c:pt>
                <c:pt idx="9321">
                  <c:v> 20-07-09 10:19:45</c:v>
                </c:pt>
                <c:pt idx="9322">
                  <c:v> 20-07-09 10:19:50</c:v>
                </c:pt>
                <c:pt idx="9323">
                  <c:v> 20-07-09 10:19:55</c:v>
                </c:pt>
                <c:pt idx="9324">
                  <c:v> 20-07-09 10:20:00</c:v>
                </c:pt>
                <c:pt idx="9325">
                  <c:v> 20-07-09 10:20:05</c:v>
                </c:pt>
                <c:pt idx="9326">
                  <c:v> 20-07-09 10:20:10</c:v>
                </c:pt>
                <c:pt idx="9327">
                  <c:v> 20-07-09 10:20:15</c:v>
                </c:pt>
                <c:pt idx="9328">
                  <c:v> 20-07-09 10:20:20</c:v>
                </c:pt>
                <c:pt idx="9329">
                  <c:v> 20-07-09 10:20:25</c:v>
                </c:pt>
                <c:pt idx="9330">
                  <c:v> 20-07-09 10:20:30</c:v>
                </c:pt>
                <c:pt idx="9331">
                  <c:v> 20-07-09 10:20:35</c:v>
                </c:pt>
                <c:pt idx="9332">
                  <c:v> 20-07-09 10:20:40</c:v>
                </c:pt>
                <c:pt idx="9333">
                  <c:v> 20-07-09 10:20:45</c:v>
                </c:pt>
                <c:pt idx="9334">
                  <c:v> 20-07-09 10:20:50</c:v>
                </c:pt>
                <c:pt idx="9335">
                  <c:v> 20-07-09 10:20:55</c:v>
                </c:pt>
                <c:pt idx="9336">
                  <c:v> 20-07-09 10:21:00</c:v>
                </c:pt>
                <c:pt idx="9337">
                  <c:v> 20-07-09 10:21:05</c:v>
                </c:pt>
                <c:pt idx="9338">
                  <c:v> 20-07-09 10:21:10</c:v>
                </c:pt>
                <c:pt idx="9339">
                  <c:v> 20-07-09 10:21:15</c:v>
                </c:pt>
                <c:pt idx="9340">
                  <c:v> 20-07-09 10:21:20</c:v>
                </c:pt>
                <c:pt idx="9341">
                  <c:v> 20-07-09 10:21:25</c:v>
                </c:pt>
                <c:pt idx="9342">
                  <c:v> 20-07-09 10:21:30</c:v>
                </c:pt>
                <c:pt idx="9343">
                  <c:v> 20-07-09 10:21:35</c:v>
                </c:pt>
                <c:pt idx="9344">
                  <c:v> 20-07-09 10:21:40</c:v>
                </c:pt>
                <c:pt idx="9345">
                  <c:v> 20-07-09 10:21:45</c:v>
                </c:pt>
                <c:pt idx="9346">
                  <c:v> 20-07-09 10:21:50</c:v>
                </c:pt>
                <c:pt idx="9347">
                  <c:v> 20-07-09 10:21:55</c:v>
                </c:pt>
                <c:pt idx="9348">
                  <c:v> 20-07-09 10:22:00</c:v>
                </c:pt>
                <c:pt idx="9349">
                  <c:v> 20-07-09 10:22:05</c:v>
                </c:pt>
                <c:pt idx="9350">
                  <c:v> 20-07-09 10:22:10</c:v>
                </c:pt>
                <c:pt idx="9351">
                  <c:v> 20-07-09 10:22:15</c:v>
                </c:pt>
                <c:pt idx="9352">
                  <c:v> 20-07-09 10:22:20</c:v>
                </c:pt>
                <c:pt idx="9353">
                  <c:v> 20-07-09 10:22:25</c:v>
                </c:pt>
                <c:pt idx="9354">
                  <c:v> 20-07-09 10:22:30</c:v>
                </c:pt>
                <c:pt idx="9355">
                  <c:v> 20-07-09 10:22:35</c:v>
                </c:pt>
                <c:pt idx="9356">
                  <c:v> 20-07-09 10:22:40</c:v>
                </c:pt>
                <c:pt idx="9357">
                  <c:v> 20-07-09 10:22:45</c:v>
                </c:pt>
                <c:pt idx="9358">
                  <c:v> 20-07-09 10:22:50</c:v>
                </c:pt>
                <c:pt idx="9359">
                  <c:v> 20-07-09 10:22:55</c:v>
                </c:pt>
                <c:pt idx="9360">
                  <c:v> 20-07-09 10:23:00</c:v>
                </c:pt>
                <c:pt idx="9361">
                  <c:v> 20-07-09 10:23:05</c:v>
                </c:pt>
                <c:pt idx="9362">
                  <c:v> 20-07-09 10:23:10</c:v>
                </c:pt>
                <c:pt idx="9363">
                  <c:v> 20-07-09 10:23:15</c:v>
                </c:pt>
                <c:pt idx="9364">
                  <c:v> 20-07-09 10:23:20</c:v>
                </c:pt>
                <c:pt idx="9365">
                  <c:v> 20-07-09 10:23:25</c:v>
                </c:pt>
                <c:pt idx="9366">
                  <c:v> 20-07-09 10:23:30</c:v>
                </c:pt>
                <c:pt idx="9367">
                  <c:v> 20-07-09 10:23:35</c:v>
                </c:pt>
                <c:pt idx="9368">
                  <c:v> 20-07-09 10:23:40</c:v>
                </c:pt>
                <c:pt idx="9369">
                  <c:v> 20-07-09 10:23:45</c:v>
                </c:pt>
                <c:pt idx="9370">
                  <c:v> 20-07-09 10:23:50</c:v>
                </c:pt>
                <c:pt idx="9371">
                  <c:v> 20-07-09 10:23:55</c:v>
                </c:pt>
                <c:pt idx="9372">
                  <c:v> 20-07-09 10:24:00</c:v>
                </c:pt>
                <c:pt idx="9373">
                  <c:v> 20-07-09 10:24:05</c:v>
                </c:pt>
                <c:pt idx="9374">
                  <c:v> 20-07-09 10:24:10</c:v>
                </c:pt>
                <c:pt idx="9375">
                  <c:v> 20-07-09 10:24:15</c:v>
                </c:pt>
                <c:pt idx="9376">
                  <c:v> 20-07-09 10:24:20</c:v>
                </c:pt>
                <c:pt idx="9377">
                  <c:v> 20-07-09 10:24:25</c:v>
                </c:pt>
                <c:pt idx="9378">
                  <c:v> 20-07-09 10:24:30</c:v>
                </c:pt>
                <c:pt idx="9379">
                  <c:v> 20-07-09 10:24:35</c:v>
                </c:pt>
                <c:pt idx="9380">
                  <c:v> 20-07-09 10:24:40</c:v>
                </c:pt>
                <c:pt idx="9381">
                  <c:v> 20-07-09 10:24:45</c:v>
                </c:pt>
                <c:pt idx="9382">
                  <c:v> 20-07-09 10:24:50</c:v>
                </c:pt>
                <c:pt idx="9383">
                  <c:v> 20-07-09 10:24:55</c:v>
                </c:pt>
                <c:pt idx="9384">
                  <c:v> 20-07-09 10:25:00</c:v>
                </c:pt>
                <c:pt idx="9385">
                  <c:v> 20-07-09 10:25:05</c:v>
                </c:pt>
                <c:pt idx="9386">
                  <c:v> 20-07-09 10:25:10</c:v>
                </c:pt>
                <c:pt idx="9387">
                  <c:v> 20-07-09 10:25:15</c:v>
                </c:pt>
                <c:pt idx="9388">
                  <c:v> 20-07-09 10:25:20</c:v>
                </c:pt>
                <c:pt idx="9389">
                  <c:v> 20-07-09 10:25:25</c:v>
                </c:pt>
                <c:pt idx="9390">
                  <c:v> 20-07-09 10:25:30</c:v>
                </c:pt>
                <c:pt idx="9391">
                  <c:v> 20-07-09 10:25:35</c:v>
                </c:pt>
                <c:pt idx="9392">
                  <c:v> 20-07-09 10:25:40</c:v>
                </c:pt>
                <c:pt idx="9393">
                  <c:v> 20-07-09 10:25:45</c:v>
                </c:pt>
                <c:pt idx="9394">
                  <c:v> 20-07-09 10:25:50</c:v>
                </c:pt>
                <c:pt idx="9395">
                  <c:v> 20-07-09 10:25:55</c:v>
                </c:pt>
                <c:pt idx="9396">
                  <c:v> 20-07-09 10:26:00</c:v>
                </c:pt>
                <c:pt idx="9397">
                  <c:v> 20-07-09 10:26:05</c:v>
                </c:pt>
                <c:pt idx="9398">
                  <c:v> 20-07-09 10:26:10</c:v>
                </c:pt>
                <c:pt idx="9399">
                  <c:v> 20-07-09 10:26:15</c:v>
                </c:pt>
                <c:pt idx="9400">
                  <c:v> 20-07-09 10:26:20</c:v>
                </c:pt>
                <c:pt idx="9401">
                  <c:v> 20-07-09 10:26:25</c:v>
                </c:pt>
                <c:pt idx="9402">
                  <c:v> 20-07-09 10:26:30</c:v>
                </c:pt>
                <c:pt idx="9403">
                  <c:v> 20-07-09 10:26:35</c:v>
                </c:pt>
                <c:pt idx="9404">
                  <c:v> 20-07-09 10:26:40</c:v>
                </c:pt>
                <c:pt idx="9405">
                  <c:v> 20-07-09 10:26:45</c:v>
                </c:pt>
                <c:pt idx="9406">
                  <c:v> 20-07-09 10:26:50</c:v>
                </c:pt>
                <c:pt idx="9407">
                  <c:v> 20-07-09 10:26:55</c:v>
                </c:pt>
                <c:pt idx="9408">
                  <c:v> 20-07-09 10:27:00</c:v>
                </c:pt>
                <c:pt idx="9409">
                  <c:v> 20-07-09 10:27:05</c:v>
                </c:pt>
                <c:pt idx="9410">
                  <c:v> 20-07-09 10:27:10</c:v>
                </c:pt>
                <c:pt idx="9411">
                  <c:v> 20-07-09 10:27:15</c:v>
                </c:pt>
                <c:pt idx="9412">
                  <c:v> 20-07-09 10:27:20</c:v>
                </c:pt>
                <c:pt idx="9413">
                  <c:v> 20-07-09 10:27:25</c:v>
                </c:pt>
                <c:pt idx="9414">
                  <c:v> 20-07-09 10:27:30</c:v>
                </c:pt>
                <c:pt idx="9415">
                  <c:v> 20-07-09 10:27:35</c:v>
                </c:pt>
                <c:pt idx="9416">
                  <c:v> 20-07-09 10:27:40</c:v>
                </c:pt>
                <c:pt idx="9417">
                  <c:v> 20-07-09 10:27:45</c:v>
                </c:pt>
                <c:pt idx="9418">
                  <c:v> 20-07-09 10:27:50</c:v>
                </c:pt>
                <c:pt idx="9419">
                  <c:v> 20-07-09 10:27:55</c:v>
                </c:pt>
                <c:pt idx="9420">
                  <c:v> 20-07-09 10:28:00</c:v>
                </c:pt>
                <c:pt idx="9421">
                  <c:v> 20-07-09 10:28:05</c:v>
                </c:pt>
                <c:pt idx="9422">
                  <c:v> 20-07-09 10:28:10</c:v>
                </c:pt>
                <c:pt idx="9423">
                  <c:v> 20-07-09 10:28:15</c:v>
                </c:pt>
                <c:pt idx="9424">
                  <c:v> 20-07-09 10:28:20</c:v>
                </c:pt>
                <c:pt idx="9425">
                  <c:v> 20-07-09 10:28:25</c:v>
                </c:pt>
                <c:pt idx="9426">
                  <c:v> 20-07-09 10:28:30</c:v>
                </c:pt>
                <c:pt idx="9427">
                  <c:v> 20-07-09 10:28:35</c:v>
                </c:pt>
                <c:pt idx="9428">
                  <c:v> 20-07-09 10:28:40</c:v>
                </c:pt>
                <c:pt idx="9429">
                  <c:v> 20-07-09 10:28:45</c:v>
                </c:pt>
                <c:pt idx="9430">
                  <c:v> 20-07-09 10:28:50</c:v>
                </c:pt>
                <c:pt idx="9431">
                  <c:v> 20-07-09 10:28:55</c:v>
                </c:pt>
                <c:pt idx="9432">
                  <c:v> 20-07-09 10:29:00</c:v>
                </c:pt>
                <c:pt idx="9433">
                  <c:v> 20-07-09 10:29:05</c:v>
                </c:pt>
                <c:pt idx="9434">
                  <c:v> 20-07-09 10:29:10</c:v>
                </c:pt>
                <c:pt idx="9435">
                  <c:v> 20-07-09 10:29:15</c:v>
                </c:pt>
                <c:pt idx="9436">
                  <c:v> 20-07-09 10:29:20</c:v>
                </c:pt>
                <c:pt idx="9437">
                  <c:v> 20-07-09 10:29:25</c:v>
                </c:pt>
                <c:pt idx="9438">
                  <c:v> 20-07-09 10:29:30</c:v>
                </c:pt>
                <c:pt idx="9439">
                  <c:v> 20-07-09 10:29:35</c:v>
                </c:pt>
                <c:pt idx="9440">
                  <c:v> 20-07-09 10:29:40</c:v>
                </c:pt>
                <c:pt idx="9441">
                  <c:v> 20-07-09 10:29:45</c:v>
                </c:pt>
                <c:pt idx="9442">
                  <c:v> 20-07-09 10:29:50</c:v>
                </c:pt>
                <c:pt idx="9443">
                  <c:v> 20-07-09 10:29:55</c:v>
                </c:pt>
                <c:pt idx="9444">
                  <c:v> 20-07-09 10:30:00</c:v>
                </c:pt>
                <c:pt idx="9445">
                  <c:v> 20-07-09 10:30:05</c:v>
                </c:pt>
                <c:pt idx="9446">
                  <c:v> 20-07-09 10:30:10</c:v>
                </c:pt>
                <c:pt idx="9447">
                  <c:v> 20-07-09 10:30:15</c:v>
                </c:pt>
                <c:pt idx="9448">
                  <c:v> 20-07-09 10:30:20</c:v>
                </c:pt>
                <c:pt idx="9449">
                  <c:v> 20-07-09 10:30:25</c:v>
                </c:pt>
                <c:pt idx="9450">
                  <c:v> 20-07-09 10:30:30</c:v>
                </c:pt>
                <c:pt idx="9451">
                  <c:v> 20-07-09 10:30:35</c:v>
                </c:pt>
                <c:pt idx="9452">
                  <c:v> 20-07-09 10:30:40</c:v>
                </c:pt>
                <c:pt idx="9453">
                  <c:v> 20-07-09 10:30:45</c:v>
                </c:pt>
                <c:pt idx="9454">
                  <c:v> 20-07-09 10:30:50</c:v>
                </c:pt>
                <c:pt idx="9455">
                  <c:v> 20-07-09 10:30:55</c:v>
                </c:pt>
                <c:pt idx="9456">
                  <c:v> 20-07-09 10:31:00</c:v>
                </c:pt>
                <c:pt idx="9457">
                  <c:v> 20-07-09 10:31:05</c:v>
                </c:pt>
                <c:pt idx="9458">
                  <c:v> 20-07-09 10:31:10</c:v>
                </c:pt>
                <c:pt idx="9459">
                  <c:v> 20-07-09 10:31:15</c:v>
                </c:pt>
                <c:pt idx="9460">
                  <c:v> 20-07-09 10:31:20</c:v>
                </c:pt>
                <c:pt idx="9461">
                  <c:v> 20-07-09 10:31:25</c:v>
                </c:pt>
                <c:pt idx="9462">
                  <c:v> 20-07-09 10:31:30</c:v>
                </c:pt>
                <c:pt idx="9463">
                  <c:v> 20-07-09 10:31:35</c:v>
                </c:pt>
                <c:pt idx="9464">
                  <c:v> 20-07-09 10:31:40</c:v>
                </c:pt>
                <c:pt idx="9465">
                  <c:v> 20-07-09 10:31:45</c:v>
                </c:pt>
                <c:pt idx="9466">
                  <c:v> 20-07-09 10:31:50</c:v>
                </c:pt>
                <c:pt idx="9467">
                  <c:v> 20-07-09 10:31:55</c:v>
                </c:pt>
                <c:pt idx="9468">
                  <c:v> 20-07-09 10:32:00</c:v>
                </c:pt>
                <c:pt idx="9469">
                  <c:v> 20-07-09 10:32:05</c:v>
                </c:pt>
                <c:pt idx="9470">
                  <c:v> 20-07-09 10:32:10</c:v>
                </c:pt>
                <c:pt idx="9471">
                  <c:v> 20-07-09 10:32:15</c:v>
                </c:pt>
                <c:pt idx="9472">
                  <c:v> 20-07-09 10:32:20</c:v>
                </c:pt>
                <c:pt idx="9473">
                  <c:v> 20-07-09 10:32:25</c:v>
                </c:pt>
                <c:pt idx="9474">
                  <c:v> 20-07-09 10:32:30</c:v>
                </c:pt>
                <c:pt idx="9475">
                  <c:v> 20-07-09 10:32:35</c:v>
                </c:pt>
                <c:pt idx="9476">
                  <c:v> 20-07-09 10:32:40</c:v>
                </c:pt>
                <c:pt idx="9477">
                  <c:v> 20-07-09 10:32:45</c:v>
                </c:pt>
                <c:pt idx="9478">
                  <c:v> 20-07-09 10:32:50</c:v>
                </c:pt>
                <c:pt idx="9479">
                  <c:v> 20-07-09 10:32:55</c:v>
                </c:pt>
                <c:pt idx="9480">
                  <c:v> 20-07-09 10:33:00</c:v>
                </c:pt>
                <c:pt idx="9481">
                  <c:v> 20-07-09 10:33:05</c:v>
                </c:pt>
                <c:pt idx="9482">
                  <c:v> 20-07-09 10:33:10</c:v>
                </c:pt>
                <c:pt idx="9483">
                  <c:v> 20-07-09 10:33:15</c:v>
                </c:pt>
                <c:pt idx="9484">
                  <c:v> 20-07-09 10:33:20</c:v>
                </c:pt>
                <c:pt idx="9485">
                  <c:v> 20-07-09 10:33:25</c:v>
                </c:pt>
                <c:pt idx="9486">
                  <c:v> 20-07-09 10:33:30</c:v>
                </c:pt>
                <c:pt idx="9487">
                  <c:v> 20-07-09 10:33:35</c:v>
                </c:pt>
                <c:pt idx="9488">
                  <c:v> 20-07-09 10:33:40</c:v>
                </c:pt>
                <c:pt idx="9489">
                  <c:v> 20-07-09 10:33:45</c:v>
                </c:pt>
                <c:pt idx="9490">
                  <c:v> 20-07-09 10:33:50</c:v>
                </c:pt>
                <c:pt idx="9491">
                  <c:v> 20-07-09 10:33:55</c:v>
                </c:pt>
                <c:pt idx="9492">
                  <c:v> 20-07-09 10:34:00</c:v>
                </c:pt>
                <c:pt idx="9493">
                  <c:v> 20-07-09 10:34:05</c:v>
                </c:pt>
                <c:pt idx="9494">
                  <c:v> 20-07-09 10:34:10</c:v>
                </c:pt>
                <c:pt idx="9495">
                  <c:v> 20-07-09 10:34:15</c:v>
                </c:pt>
                <c:pt idx="9496">
                  <c:v> 20-07-09 10:34:20</c:v>
                </c:pt>
                <c:pt idx="9497">
                  <c:v> 20-07-09 10:34:25</c:v>
                </c:pt>
                <c:pt idx="9498">
                  <c:v> 20-07-09 10:34:30</c:v>
                </c:pt>
                <c:pt idx="9499">
                  <c:v> 20-07-09 10:34:35</c:v>
                </c:pt>
                <c:pt idx="9500">
                  <c:v> 20-07-09 10:34:40</c:v>
                </c:pt>
                <c:pt idx="9501">
                  <c:v> 20-07-09 10:34:45</c:v>
                </c:pt>
                <c:pt idx="9502">
                  <c:v> 20-07-09 10:34:50</c:v>
                </c:pt>
                <c:pt idx="9503">
                  <c:v> 20-07-09 10:34:55</c:v>
                </c:pt>
                <c:pt idx="9504">
                  <c:v> 20-07-09 10:35:00</c:v>
                </c:pt>
                <c:pt idx="9505">
                  <c:v> 20-07-09 10:35:05</c:v>
                </c:pt>
                <c:pt idx="9506">
                  <c:v> 20-07-09 10:35:10</c:v>
                </c:pt>
                <c:pt idx="9507">
                  <c:v> 20-07-09 10:35:15</c:v>
                </c:pt>
                <c:pt idx="9508">
                  <c:v> 20-07-09 10:35:20</c:v>
                </c:pt>
                <c:pt idx="9509">
                  <c:v> 20-07-09 10:35:25</c:v>
                </c:pt>
                <c:pt idx="9510">
                  <c:v> 20-07-09 10:35:30</c:v>
                </c:pt>
                <c:pt idx="9511">
                  <c:v> 20-07-09 10:35:35</c:v>
                </c:pt>
                <c:pt idx="9512">
                  <c:v> 20-07-09 10:35:40</c:v>
                </c:pt>
                <c:pt idx="9513">
                  <c:v> 20-07-09 10:35:45</c:v>
                </c:pt>
                <c:pt idx="9514">
                  <c:v> 20-07-09 10:35:50</c:v>
                </c:pt>
                <c:pt idx="9515">
                  <c:v> 20-07-09 10:35:55</c:v>
                </c:pt>
                <c:pt idx="9516">
                  <c:v> 20-07-09 10:36:00</c:v>
                </c:pt>
                <c:pt idx="9517">
                  <c:v> 20-07-09 10:36:05</c:v>
                </c:pt>
                <c:pt idx="9518">
                  <c:v> 20-07-09 10:36:10</c:v>
                </c:pt>
                <c:pt idx="9519">
                  <c:v> 20-07-09 10:36:15</c:v>
                </c:pt>
                <c:pt idx="9520">
                  <c:v> 20-07-09 10:36:20</c:v>
                </c:pt>
                <c:pt idx="9521">
                  <c:v> 20-07-09 10:36:25</c:v>
                </c:pt>
                <c:pt idx="9522">
                  <c:v> 20-07-09 10:36:30</c:v>
                </c:pt>
                <c:pt idx="9523">
                  <c:v> 20-07-09 10:36:35</c:v>
                </c:pt>
                <c:pt idx="9524">
                  <c:v> 20-07-09 10:36:40</c:v>
                </c:pt>
                <c:pt idx="9525">
                  <c:v> 20-07-09 10:36:45</c:v>
                </c:pt>
                <c:pt idx="9526">
                  <c:v> 20-07-09 10:36:50</c:v>
                </c:pt>
                <c:pt idx="9527">
                  <c:v> 20-07-09 10:36:55</c:v>
                </c:pt>
                <c:pt idx="9528">
                  <c:v> 20-07-09 10:37:00</c:v>
                </c:pt>
                <c:pt idx="9529">
                  <c:v> 20-07-09 10:37:05</c:v>
                </c:pt>
                <c:pt idx="9530">
                  <c:v> 20-07-09 10:37:10</c:v>
                </c:pt>
                <c:pt idx="9531">
                  <c:v> 20-07-09 10:37:15</c:v>
                </c:pt>
                <c:pt idx="9532">
                  <c:v> 20-07-09 10:37:20</c:v>
                </c:pt>
                <c:pt idx="9533">
                  <c:v> 20-07-09 10:37:25</c:v>
                </c:pt>
                <c:pt idx="9534">
                  <c:v> 20-07-09 10:37:30</c:v>
                </c:pt>
                <c:pt idx="9535">
                  <c:v> 20-07-09 10:37:35</c:v>
                </c:pt>
                <c:pt idx="9536">
                  <c:v> 20-07-09 10:37:40</c:v>
                </c:pt>
                <c:pt idx="9537">
                  <c:v> 20-07-09 10:37:45</c:v>
                </c:pt>
                <c:pt idx="9538">
                  <c:v> 20-07-09 10:37:50</c:v>
                </c:pt>
                <c:pt idx="9539">
                  <c:v> 20-07-09 10:37:55</c:v>
                </c:pt>
                <c:pt idx="9540">
                  <c:v> 20-07-09 10:38:00</c:v>
                </c:pt>
                <c:pt idx="9541">
                  <c:v> 20-07-09 10:38:05</c:v>
                </c:pt>
                <c:pt idx="9542">
                  <c:v> 20-07-09 10:38:10</c:v>
                </c:pt>
                <c:pt idx="9543">
                  <c:v> 20-07-09 10:38:15</c:v>
                </c:pt>
                <c:pt idx="9544">
                  <c:v> 20-07-09 10:38:20</c:v>
                </c:pt>
                <c:pt idx="9545">
                  <c:v> 20-07-09 10:38:25</c:v>
                </c:pt>
                <c:pt idx="9546">
                  <c:v> 20-07-09 10:38:30</c:v>
                </c:pt>
                <c:pt idx="9547">
                  <c:v> 20-07-09 10:38:35</c:v>
                </c:pt>
                <c:pt idx="9548">
                  <c:v> 20-07-09 10:38:40</c:v>
                </c:pt>
                <c:pt idx="9549">
                  <c:v> 20-07-09 10:38:45</c:v>
                </c:pt>
                <c:pt idx="9550">
                  <c:v> 20-07-09 10:38:50</c:v>
                </c:pt>
                <c:pt idx="9551">
                  <c:v> 20-07-09 10:38:55</c:v>
                </c:pt>
                <c:pt idx="9552">
                  <c:v> 20-07-09 10:39:00</c:v>
                </c:pt>
                <c:pt idx="9553">
                  <c:v> 20-07-09 10:39:05</c:v>
                </c:pt>
                <c:pt idx="9554">
                  <c:v> 20-07-09 10:39:10</c:v>
                </c:pt>
                <c:pt idx="9555">
                  <c:v> 20-07-09 10:39:15</c:v>
                </c:pt>
                <c:pt idx="9556">
                  <c:v> 20-07-09 10:39:20</c:v>
                </c:pt>
                <c:pt idx="9557">
                  <c:v> 20-07-09 10:39:25</c:v>
                </c:pt>
                <c:pt idx="9558">
                  <c:v> 20-07-09 10:39:30</c:v>
                </c:pt>
                <c:pt idx="9559">
                  <c:v> 20-07-09 10:39:35</c:v>
                </c:pt>
                <c:pt idx="9560">
                  <c:v> 20-07-09 10:39:40</c:v>
                </c:pt>
                <c:pt idx="9561">
                  <c:v> 20-07-09 10:39:45</c:v>
                </c:pt>
                <c:pt idx="9562">
                  <c:v> 20-07-09 10:39:50</c:v>
                </c:pt>
                <c:pt idx="9563">
                  <c:v> 20-07-09 10:39:55</c:v>
                </c:pt>
                <c:pt idx="9564">
                  <c:v> 20-07-09 10:40:00</c:v>
                </c:pt>
                <c:pt idx="9565">
                  <c:v> 20-07-09 10:40:05</c:v>
                </c:pt>
                <c:pt idx="9566">
                  <c:v> 20-07-09 10:40:10</c:v>
                </c:pt>
                <c:pt idx="9567">
                  <c:v> 20-07-09 10:40:15</c:v>
                </c:pt>
                <c:pt idx="9568">
                  <c:v> 20-07-09 10:40:20</c:v>
                </c:pt>
                <c:pt idx="9569">
                  <c:v> 20-07-09 10:40:25</c:v>
                </c:pt>
                <c:pt idx="9570">
                  <c:v> 20-07-09 10:40:30</c:v>
                </c:pt>
                <c:pt idx="9571">
                  <c:v> 20-07-09 10:40:35</c:v>
                </c:pt>
                <c:pt idx="9572">
                  <c:v> 20-07-09 10:40:40</c:v>
                </c:pt>
                <c:pt idx="9573">
                  <c:v> 20-07-09 10:40:45</c:v>
                </c:pt>
                <c:pt idx="9574">
                  <c:v> 20-07-09 10:40:50</c:v>
                </c:pt>
                <c:pt idx="9575">
                  <c:v> 20-07-09 10:40:55</c:v>
                </c:pt>
                <c:pt idx="9576">
                  <c:v> 20-07-09 10:41:00</c:v>
                </c:pt>
                <c:pt idx="9577">
                  <c:v> 20-07-09 10:41:05</c:v>
                </c:pt>
                <c:pt idx="9578">
                  <c:v> 20-07-09 10:41:10</c:v>
                </c:pt>
                <c:pt idx="9579">
                  <c:v> 20-07-09 10:41:15</c:v>
                </c:pt>
                <c:pt idx="9580">
                  <c:v> 20-07-09 10:41:20</c:v>
                </c:pt>
                <c:pt idx="9581">
                  <c:v> 20-07-09 10:41:25</c:v>
                </c:pt>
                <c:pt idx="9582">
                  <c:v> 20-07-09 10:41:30</c:v>
                </c:pt>
                <c:pt idx="9583">
                  <c:v> 20-07-09 10:41:35</c:v>
                </c:pt>
                <c:pt idx="9584">
                  <c:v> 20-07-09 10:41:40</c:v>
                </c:pt>
                <c:pt idx="9585">
                  <c:v> 20-07-09 10:41:45</c:v>
                </c:pt>
                <c:pt idx="9586">
                  <c:v> 20-07-09 10:41:50</c:v>
                </c:pt>
                <c:pt idx="9587">
                  <c:v> 20-07-09 10:41:55</c:v>
                </c:pt>
                <c:pt idx="9588">
                  <c:v> 20-07-09 10:42:00</c:v>
                </c:pt>
                <c:pt idx="9589">
                  <c:v> 20-07-09 10:42:05</c:v>
                </c:pt>
                <c:pt idx="9590">
                  <c:v> 20-07-09 10:42:10</c:v>
                </c:pt>
                <c:pt idx="9591">
                  <c:v> 20-07-09 10:42:15</c:v>
                </c:pt>
                <c:pt idx="9592">
                  <c:v> 20-07-09 10:42:20</c:v>
                </c:pt>
                <c:pt idx="9593">
                  <c:v> 20-07-09 10:42:25</c:v>
                </c:pt>
                <c:pt idx="9594">
                  <c:v> 20-07-09 10:42:30</c:v>
                </c:pt>
                <c:pt idx="9595">
                  <c:v> 20-07-09 10:42:35</c:v>
                </c:pt>
                <c:pt idx="9596">
                  <c:v> 20-07-09 10:42:40</c:v>
                </c:pt>
                <c:pt idx="9597">
                  <c:v> 20-07-09 10:42:45</c:v>
                </c:pt>
                <c:pt idx="9598">
                  <c:v> 20-07-09 10:42:50</c:v>
                </c:pt>
                <c:pt idx="9599">
                  <c:v> 20-07-09 10:42:55</c:v>
                </c:pt>
                <c:pt idx="9600">
                  <c:v> 20-07-09 10:43:00</c:v>
                </c:pt>
                <c:pt idx="9601">
                  <c:v> 20-07-09 10:43:05</c:v>
                </c:pt>
                <c:pt idx="9602">
                  <c:v> 20-07-09 10:43:10</c:v>
                </c:pt>
                <c:pt idx="9603">
                  <c:v> 20-07-09 10:43:15</c:v>
                </c:pt>
                <c:pt idx="9604">
                  <c:v> 20-07-09 10:43:20</c:v>
                </c:pt>
                <c:pt idx="9605">
                  <c:v> 20-07-09 10:43:25</c:v>
                </c:pt>
                <c:pt idx="9606">
                  <c:v> 20-07-09 10:43:30</c:v>
                </c:pt>
                <c:pt idx="9607">
                  <c:v> 20-07-09 10:43:35</c:v>
                </c:pt>
                <c:pt idx="9608">
                  <c:v> 20-07-09 10:43:40</c:v>
                </c:pt>
                <c:pt idx="9609">
                  <c:v> 20-07-09 10:43:45</c:v>
                </c:pt>
                <c:pt idx="9610">
                  <c:v> 20-07-09 10:43:50</c:v>
                </c:pt>
                <c:pt idx="9611">
                  <c:v> 20-07-09 10:43:55</c:v>
                </c:pt>
                <c:pt idx="9612">
                  <c:v> 20-07-09 10:44:00</c:v>
                </c:pt>
                <c:pt idx="9613">
                  <c:v> 20-07-09 10:44:05</c:v>
                </c:pt>
                <c:pt idx="9614">
                  <c:v> 20-07-09 10:44:10</c:v>
                </c:pt>
                <c:pt idx="9615">
                  <c:v> 20-07-09 10:44:15</c:v>
                </c:pt>
                <c:pt idx="9616">
                  <c:v> 20-07-09 10:44:20</c:v>
                </c:pt>
                <c:pt idx="9617">
                  <c:v> 20-07-09 10:44:25</c:v>
                </c:pt>
                <c:pt idx="9618">
                  <c:v> 20-07-09 10:44:30</c:v>
                </c:pt>
                <c:pt idx="9619">
                  <c:v> 20-07-09 10:44:35</c:v>
                </c:pt>
                <c:pt idx="9620">
                  <c:v> 20-07-09 10:44:40</c:v>
                </c:pt>
                <c:pt idx="9621">
                  <c:v> 20-07-09 10:44:45</c:v>
                </c:pt>
                <c:pt idx="9622">
                  <c:v> 20-07-09 10:44:50</c:v>
                </c:pt>
                <c:pt idx="9623">
                  <c:v> 20-07-09 10:44:55</c:v>
                </c:pt>
                <c:pt idx="9624">
                  <c:v> 20-07-09 10:45:00</c:v>
                </c:pt>
                <c:pt idx="9625">
                  <c:v> 20-07-09 10:45:05</c:v>
                </c:pt>
                <c:pt idx="9626">
                  <c:v> 20-07-09 10:45:10</c:v>
                </c:pt>
                <c:pt idx="9627">
                  <c:v> 20-07-09 10:45:15</c:v>
                </c:pt>
                <c:pt idx="9628">
                  <c:v> 20-07-09 10:45:20</c:v>
                </c:pt>
                <c:pt idx="9629">
                  <c:v> 20-07-09 10:45:25</c:v>
                </c:pt>
                <c:pt idx="9630">
                  <c:v> 20-07-09 10:45:30</c:v>
                </c:pt>
                <c:pt idx="9631">
                  <c:v> 20-07-09 10:45:35</c:v>
                </c:pt>
                <c:pt idx="9632">
                  <c:v> 20-07-09 10:45:40</c:v>
                </c:pt>
                <c:pt idx="9633">
                  <c:v> 20-07-09 10:45:45</c:v>
                </c:pt>
                <c:pt idx="9634">
                  <c:v> 20-07-09 10:45:50</c:v>
                </c:pt>
                <c:pt idx="9635">
                  <c:v> 20-07-09 10:45:55</c:v>
                </c:pt>
                <c:pt idx="9636">
                  <c:v> 20-07-09 10:46:00</c:v>
                </c:pt>
                <c:pt idx="9637">
                  <c:v> 20-07-09 10:46:05</c:v>
                </c:pt>
                <c:pt idx="9638">
                  <c:v> 20-07-09 10:46:10</c:v>
                </c:pt>
                <c:pt idx="9639">
                  <c:v> 20-07-09 10:46:15</c:v>
                </c:pt>
                <c:pt idx="9640">
                  <c:v> 20-07-09 10:46:20</c:v>
                </c:pt>
                <c:pt idx="9641">
                  <c:v> 20-07-09 10:46:25</c:v>
                </c:pt>
                <c:pt idx="9642">
                  <c:v> 20-07-09 10:46:30</c:v>
                </c:pt>
                <c:pt idx="9643">
                  <c:v> 20-07-09 10:46:35</c:v>
                </c:pt>
                <c:pt idx="9644">
                  <c:v> 20-07-09 10:46:40</c:v>
                </c:pt>
                <c:pt idx="9645">
                  <c:v> 20-07-09 10:46:45</c:v>
                </c:pt>
                <c:pt idx="9646">
                  <c:v> 20-07-09 10:46:50</c:v>
                </c:pt>
                <c:pt idx="9647">
                  <c:v> 20-07-09 10:46:55</c:v>
                </c:pt>
                <c:pt idx="9648">
                  <c:v> 20-07-09 10:47:00</c:v>
                </c:pt>
                <c:pt idx="9649">
                  <c:v> 20-07-09 10:47:05</c:v>
                </c:pt>
                <c:pt idx="9650">
                  <c:v> 20-07-09 10:47:10</c:v>
                </c:pt>
                <c:pt idx="9651">
                  <c:v> 20-07-09 10:47:15</c:v>
                </c:pt>
                <c:pt idx="9652">
                  <c:v> 20-07-09 10:47:20</c:v>
                </c:pt>
                <c:pt idx="9653">
                  <c:v> 20-07-09 10:47:25</c:v>
                </c:pt>
                <c:pt idx="9654">
                  <c:v> 20-07-09 10:47:30</c:v>
                </c:pt>
                <c:pt idx="9655">
                  <c:v> 20-07-09 10:47:35</c:v>
                </c:pt>
                <c:pt idx="9656">
                  <c:v> 20-07-09 10:47:40</c:v>
                </c:pt>
                <c:pt idx="9657">
                  <c:v> 20-07-09 10:47:45</c:v>
                </c:pt>
                <c:pt idx="9658">
                  <c:v> 20-07-09 10:47:50</c:v>
                </c:pt>
                <c:pt idx="9659">
                  <c:v> 20-07-09 10:47:55</c:v>
                </c:pt>
                <c:pt idx="9660">
                  <c:v> 20-07-09 10:48:00</c:v>
                </c:pt>
                <c:pt idx="9661">
                  <c:v> 20-07-09 10:48:05</c:v>
                </c:pt>
                <c:pt idx="9662">
                  <c:v> 20-07-09 10:48:10</c:v>
                </c:pt>
                <c:pt idx="9663">
                  <c:v> 20-07-09 10:48:15</c:v>
                </c:pt>
                <c:pt idx="9664">
                  <c:v> 20-07-09 10:48:20</c:v>
                </c:pt>
                <c:pt idx="9665">
                  <c:v> 20-07-09 10:48:25</c:v>
                </c:pt>
                <c:pt idx="9666">
                  <c:v> 20-07-09 10:48:30</c:v>
                </c:pt>
                <c:pt idx="9667">
                  <c:v> 20-07-09 10:48:35</c:v>
                </c:pt>
                <c:pt idx="9668">
                  <c:v> 20-07-09 10:48:40</c:v>
                </c:pt>
                <c:pt idx="9669">
                  <c:v> 20-07-09 10:48:45</c:v>
                </c:pt>
                <c:pt idx="9670">
                  <c:v> 20-07-09 10:48:50</c:v>
                </c:pt>
                <c:pt idx="9671">
                  <c:v> 20-07-09 10:48:55</c:v>
                </c:pt>
                <c:pt idx="9672">
                  <c:v> 20-07-09 10:49:00</c:v>
                </c:pt>
                <c:pt idx="9673">
                  <c:v> 20-07-09 10:49:05</c:v>
                </c:pt>
                <c:pt idx="9674">
                  <c:v> 20-07-09 10:49:10</c:v>
                </c:pt>
                <c:pt idx="9675">
                  <c:v> 20-07-09 10:49:15</c:v>
                </c:pt>
                <c:pt idx="9676">
                  <c:v> 20-07-09 10:49:20</c:v>
                </c:pt>
                <c:pt idx="9677">
                  <c:v> 20-07-09 10:49:25</c:v>
                </c:pt>
                <c:pt idx="9678">
                  <c:v> 20-07-09 10:49:30</c:v>
                </c:pt>
                <c:pt idx="9679">
                  <c:v> 20-07-09 10:49:35</c:v>
                </c:pt>
                <c:pt idx="9680">
                  <c:v> 20-07-09 10:49:40</c:v>
                </c:pt>
                <c:pt idx="9681">
                  <c:v> 20-07-09 10:49:45</c:v>
                </c:pt>
                <c:pt idx="9682">
                  <c:v> 20-07-09 10:49:50</c:v>
                </c:pt>
                <c:pt idx="9683">
                  <c:v> 20-07-09 10:49:55</c:v>
                </c:pt>
                <c:pt idx="9684">
                  <c:v> 20-07-09 10:50:00</c:v>
                </c:pt>
                <c:pt idx="9685">
                  <c:v> 20-07-09 10:50:05</c:v>
                </c:pt>
                <c:pt idx="9686">
                  <c:v> 20-07-09 10:50:10</c:v>
                </c:pt>
                <c:pt idx="9687">
                  <c:v> 20-07-09 10:50:15</c:v>
                </c:pt>
                <c:pt idx="9688">
                  <c:v> 20-07-09 10:50:20</c:v>
                </c:pt>
                <c:pt idx="9689">
                  <c:v> 20-07-09 10:50:25</c:v>
                </c:pt>
                <c:pt idx="9690">
                  <c:v> 20-07-09 10:50:30</c:v>
                </c:pt>
                <c:pt idx="9691">
                  <c:v> 20-07-09 10:50:35</c:v>
                </c:pt>
                <c:pt idx="9692">
                  <c:v> 20-07-09 10:50:40</c:v>
                </c:pt>
                <c:pt idx="9693">
                  <c:v> 20-07-09 10:50:45</c:v>
                </c:pt>
                <c:pt idx="9694">
                  <c:v> 20-07-09 10:50:50</c:v>
                </c:pt>
                <c:pt idx="9695">
                  <c:v> 20-07-09 10:50:55</c:v>
                </c:pt>
                <c:pt idx="9696">
                  <c:v> 20-07-09 10:51:00</c:v>
                </c:pt>
                <c:pt idx="9697">
                  <c:v> 20-07-09 10:51:05</c:v>
                </c:pt>
                <c:pt idx="9698">
                  <c:v> 20-07-09 10:51:10</c:v>
                </c:pt>
                <c:pt idx="9699">
                  <c:v> 20-07-09 10:51:15</c:v>
                </c:pt>
                <c:pt idx="9700">
                  <c:v> 20-07-09 10:51:20</c:v>
                </c:pt>
                <c:pt idx="9701">
                  <c:v> 20-07-09 10:51:25</c:v>
                </c:pt>
                <c:pt idx="9702">
                  <c:v> 20-07-09 10:51:30</c:v>
                </c:pt>
                <c:pt idx="9703">
                  <c:v> 20-07-09 10:51:35</c:v>
                </c:pt>
                <c:pt idx="9704">
                  <c:v> 20-07-09 10:51:40</c:v>
                </c:pt>
                <c:pt idx="9705">
                  <c:v> 20-07-09 10:51:45</c:v>
                </c:pt>
                <c:pt idx="9706">
                  <c:v> 20-07-09 10:51:50</c:v>
                </c:pt>
                <c:pt idx="9707">
                  <c:v> 20-07-09 10:51:55</c:v>
                </c:pt>
                <c:pt idx="9708">
                  <c:v> 20-07-09 10:52:00</c:v>
                </c:pt>
                <c:pt idx="9709">
                  <c:v> 20-07-09 10:52:05</c:v>
                </c:pt>
                <c:pt idx="9710">
                  <c:v> 20-07-09 10:52:10</c:v>
                </c:pt>
                <c:pt idx="9711">
                  <c:v> 20-07-09 10:52:15</c:v>
                </c:pt>
                <c:pt idx="9712">
                  <c:v> 20-07-09 10:52:20</c:v>
                </c:pt>
                <c:pt idx="9713">
                  <c:v> 20-07-09 10:52:25</c:v>
                </c:pt>
                <c:pt idx="9714">
                  <c:v> 20-07-09 10:52:30</c:v>
                </c:pt>
                <c:pt idx="9715">
                  <c:v> 20-07-09 10:52:35</c:v>
                </c:pt>
                <c:pt idx="9716">
                  <c:v> 20-07-09 10:52:40</c:v>
                </c:pt>
                <c:pt idx="9717">
                  <c:v> 20-07-09 10:52:45</c:v>
                </c:pt>
                <c:pt idx="9718">
                  <c:v> 20-07-09 10:52:50</c:v>
                </c:pt>
                <c:pt idx="9719">
                  <c:v> 20-07-09 10:52:55</c:v>
                </c:pt>
                <c:pt idx="9720">
                  <c:v> 20-07-09 10:53:00</c:v>
                </c:pt>
                <c:pt idx="9721">
                  <c:v> 20-07-09 10:53:05</c:v>
                </c:pt>
                <c:pt idx="9722">
                  <c:v> 20-07-09 10:53:10</c:v>
                </c:pt>
                <c:pt idx="9723">
                  <c:v> 20-07-09 10:53:15</c:v>
                </c:pt>
                <c:pt idx="9724">
                  <c:v> 20-07-09 10:53:20</c:v>
                </c:pt>
                <c:pt idx="9725">
                  <c:v> 20-07-09 10:53:25</c:v>
                </c:pt>
                <c:pt idx="9726">
                  <c:v> 20-07-09 10:53:30</c:v>
                </c:pt>
                <c:pt idx="9727">
                  <c:v> 20-07-09 10:53:35</c:v>
                </c:pt>
                <c:pt idx="9728">
                  <c:v> 20-07-09 10:53:40</c:v>
                </c:pt>
                <c:pt idx="9729">
                  <c:v> 20-07-09 10:53:45</c:v>
                </c:pt>
                <c:pt idx="9730">
                  <c:v> 20-07-09 10:53:50</c:v>
                </c:pt>
                <c:pt idx="9731">
                  <c:v> 20-07-09 10:53:55</c:v>
                </c:pt>
                <c:pt idx="9732">
                  <c:v> 20-07-09 10:54:00</c:v>
                </c:pt>
                <c:pt idx="9733">
                  <c:v> 20-07-09 10:54:05</c:v>
                </c:pt>
                <c:pt idx="9734">
                  <c:v> 20-07-09 10:54:10</c:v>
                </c:pt>
                <c:pt idx="9735">
                  <c:v> 20-07-09 10:54:15</c:v>
                </c:pt>
                <c:pt idx="9736">
                  <c:v> 20-07-09 10:54:20</c:v>
                </c:pt>
                <c:pt idx="9737">
                  <c:v> 20-07-09 10:54:25</c:v>
                </c:pt>
                <c:pt idx="9738">
                  <c:v> 20-07-09 10:54:30</c:v>
                </c:pt>
                <c:pt idx="9739">
                  <c:v> 20-07-09 10:54:35</c:v>
                </c:pt>
                <c:pt idx="9740">
                  <c:v> 20-07-09 10:54:40</c:v>
                </c:pt>
                <c:pt idx="9741">
                  <c:v> 20-07-09 10:54:45</c:v>
                </c:pt>
                <c:pt idx="9742">
                  <c:v> 20-07-09 10:54:50</c:v>
                </c:pt>
                <c:pt idx="9743">
                  <c:v> 20-07-09 10:54:55</c:v>
                </c:pt>
                <c:pt idx="9744">
                  <c:v> 20-07-09 10:55:00</c:v>
                </c:pt>
                <c:pt idx="9745">
                  <c:v> 20-07-09 10:55:05</c:v>
                </c:pt>
                <c:pt idx="9746">
                  <c:v> 20-07-09 10:55:10</c:v>
                </c:pt>
                <c:pt idx="9747">
                  <c:v> 20-07-09 10:55:15</c:v>
                </c:pt>
                <c:pt idx="9748">
                  <c:v> 20-07-09 10:55:20</c:v>
                </c:pt>
                <c:pt idx="9749">
                  <c:v> 20-07-09 10:55:25</c:v>
                </c:pt>
                <c:pt idx="9750">
                  <c:v> 20-07-09 10:55:30</c:v>
                </c:pt>
                <c:pt idx="9751">
                  <c:v> 20-07-09 10:55:35</c:v>
                </c:pt>
                <c:pt idx="9752">
                  <c:v> 20-07-09 10:55:40</c:v>
                </c:pt>
                <c:pt idx="9753">
                  <c:v> 20-07-09 10:55:45</c:v>
                </c:pt>
                <c:pt idx="9754">
                  <c:v> 20-07-09 10:55:50</c:v>
                </c:pt>
                <c:pt idx="9755">
                  <c:v> 20-07-09 10:55:55</c:v>
                </c:pt>
                <c:pt idx="9756">
                  <c:v> 20-07-09 10:56:00</c:v>
                </c:pt>
                <c:pt idx="9757">
                  <c:v> 20-07-09 10:56:05</c:v>
                </c:pt>
                <c:pt idx="9758">
                  <c:v> 20-07-09 10:56:10</c:v>
                </c:pt>
                <c:pt idx="9759">
                  <c:v> 20-07-09 10:56:15</c:v>
                </c:pt>
                <c:pt idx="9760">
                  <c:v> 20-07-09 10:56:20</c:v>
                </c:pt>
                <c:pt idx="9761">
                  <c:v> 20-07-09 10:56:25</c:v>
                </c:pt>
                <c:pt idx="9762">
                  <c:v> 20-07-09 10:56:30</c:v>
                </c:pt>
                <c:pt idx="9763">
                  <c:v> 20-07-09 10:56:35</c:v>
                </c:pt>
                <c:pt idx="9764">
                  <c:v> 20-07-09 10:56:40</c:v>
                </c:pt>
                <c:pt idx="9765">
                  <c:v> 20-07-09 10:56:45</c:v>
                </c:pt>
                <c:pt idx="9766">
                  <c:v> 20-07-09 10:56:50</c:v>
                </c:pt>
                <c:pt idx="9767">
                  <c:v> 20-07-09 10:56:55</c:v>
                </c:pt>
                <c:pt idx="9768">
                  <c:v> 20-07-09 10:57:00</c:v>
                </c:pt>
                <c:pt idx="9769">
                  <c:v> 20-07-09 10:57:05</c:v>
                </c:pt>
                <c:pt idx="9770">
                  <c:v> 20-07-09 10:57:10</c:v>
                </c:pt>
                <c:pt idx="9771">
                  <c:v> 20-07-09 10:57:15</c:v>
                </c:pt>
                <c:pt idx="9772">
                  <c:v> 20-07-09 10:57:20</c:v>
                </c:pt>
                <c:pt idx="9773">
                  <c:v> 20-07-09 10:57:25</c:v>
                </c:pt>
                <c:pt idx="9774">
                  <c:v> 20-07-09 10:57:30</c:v>
                </c:pt>
                <c:pt idx="9775">
                  <c:v> 20-07-09 10:57:35</c:v>
                </c:pt>
                <c:pt idx="9776">
                  <c:v> 20-07-09 10:57:40</c:v>
                </c:pt>
                <c:pt idx="9777">
                  <c:v> 20-07-09 10:57:45</c:v>
                </c:pt>
                <c:pt idx="9778">
                  <c:v> 20-07-09 10:57:50</c:v>
                </c:pt>
                <c:pt idx="9779">
                  <c:v> 20-07-09 10:57:55</c:v>
                </c:pt>
                <c:pt idx="9780">
                  <c:v> 20-07-09 10:58:00</c:v>
                </c:pt>
                <c:pt idx="9781">
                  <c:v> 20-07-09 10:58:05</c:v>
                </c:pt>
                <c:pt idx="9782">
                  <c:v> 20-07-09 10:58:10</c:v>
                </c:pt>
                <c:pt idx="9783">
                  <c:v> 20-07-09 10:58:15</c:v>
                </c:pt>
                <c:pt idx="9784">
                  <c:v> 20-07-09 10:58:20</c:v>
                </c:pt>
                <c:pt idx="9785">
                  <c:v> 20-07-09 10:58:25</c:v>
                </c:pt>
                <c:pt idx="9786">
                  <c:v> 20-07-09 10:58:30</c:v>
                </c:pt>
                <c:pt idx="9787">
                  <c:v> 20-07-09 10:58:35</c:v>
                </c:pt>
                <c:pt idx="9788">
                  <c:v> 20-07-09 10:58:40</c:v>
                </c:pt>
                <c:pt idx="9789">
                  <c:v> 20-07-09 10:58:45</c:v>
                </c:pt>
                <c:pt idx="9790">
                  <c:v> 20-07-09 10:58:50</c:v>
                </c:pt>
                <c:pt idx="9791">
                  <c:v> 20-07-09 10:58:55</c:v>
                </c:pt>
                <c:pt idx="9792">
                  <c:v> 20-07-09 10:59:00</c:v>
                </c:pt>
                <c:pt idx="9793">
                  <c:v> 20-07-09 10:59:05</c:v>
                </c:pt>
                <c:pt idx="9794">
                  <c:v> 20-07-09 10:59:10</c:v>
                </c:pt>
                <c:pt idx="9795">
                  <c:v> 20-07-09 10:59:15</c:v>
                </c:pt>
                <c:pt idx="9796">
                  <c:v> 20-07-09 10:59:20</c:v>
                </c:pt>
                <c:pt idx="9797">
                  <c:v> 20-07-09 10:59:25</c:v>
                </c:pt>
                <c:pt idx="9798">
                  <c:v> 20-07-09 10:59:30</c:v>
                </c:pt>
                <c:pt idx="9799">
                  <c:v> 20-07-09 10:59:35</c:v>
                </c:pt>
                <c:pt idx="9800">
                  <c:v> 20-07-09 10:59:40</c:v>
                </c:pt>
                <c:pt idx="9801">
                  <c:v> 20-07-09 10:59:45</c:v>
                </c:pt>
                <c:pt idx="9802">
                  <c:v> 20-07-09 10:59:50</c:v>
                </c:pt>
                <c:pt idx="9803">
                  <c:v> 20-07-09 10:59:55</c:v>
                </c:pt>
                <c:pt idx="9804">
                  <c:v> 20-07-09 11:00:00</c:v>
                </c:pt>
                <c:pt idx="9805">
                  <c:v> 20-07-09 11:00:05</c:v>
                </c:pt>
                <c:pt idx="9806">
                  <c:v> 20-07-09 11:00:10</c:v>
                </c:pt>
                <c:pt idx="9807">
                  <c:v> 20-07-09 11:00:15</c:v>
                </c:pt>
                <c:pt idx="9808">
                  <c:v> 20-07-09 11:00:20</c:v>
                </c:pt>
                <c:pt idx="9809">
                  <c:v> 20-07-09 11:00:25</c:v>
                </c:pt>
                <c:pt idx="9810">
                  <c:v> 20-07-09 11:00:30</c:v>
                </c:pt>
                <c:pt idx="9811">
                  <c:v> 20-07-09 11:00:35</c:v>
                </c:pt>
                <c:pt idx="9812">
                  <c:v> 20-07-09 11:00:40</c:v>
                </c:pt>
                <c:pt idx="9813">
                  <c:v> 20-07-09 11:00:45</c:v>
                </c:pt>
                <c:pt idx="9814">
                  <c:v> 20-07-09 11:00:50</c:v>
                </c:pt>
                <c:pt idx="9815">
                  <c:v> 20-07-09 11:00:55</c:v>
                </c:pt>
                <c:pt idx="9816">
                  <c:v> 20-07-09 11:01:00</c:v>
                </c:pt>
                <c:pt idx="9817">
                  <c:v> 20-07-09 11:01:05</c:v>
                </c:pt>
                <c:pt idx="9818">
                  <c:v> 20-07-09 11:01:10</c:v>
                </c:pt>
                <c:pt idx="9819">
                  <c:v> 20-07-09 11:01:15</c:v>
                </c:pt>
                <c:pt idx="9820">
                  <c:v> 20-07-09 11:01:20</c:v>
                </c:pt>
                <c:pt idx="9821">
                  <c:v> 20-07-09 11:01:25</c:v>
                </c:pt>
                <c:pt idx="9822">
                  <c:v> 20-07-09 11:01:30</c:v>
                </c:pt>
                <c:pt idx="9823">
                  <c:v> 20-07-09 11:01:35</c:v>
                </c:pt>
                <c:pt idx="9824">
                  <c:v> 20-07-09 11:01:40</c:v>
                </c:pt>
                <c:pt idx="9825">
                  <c:v> 20-07-09 11:01:45</c:v>
                </c:pt>
                <c:pt idx="9826">
                  <c:v> 20-07-09 11:01:50</c:v>
                </c:pt>
                <c:pt idx="9827">
                  <c:v> 20-07-09 11:01:55</c:v>
                </c:pt>
                <c:pt idx="9828">
                  <c:v> 20-07-09 11:02:00</c:v>
                </c:pt>
                <c:pt idx="9829">
                  <c:v> 20-07-09 11:02:05</c:v>
                </c:pt>
                <c:pt idx="9830">
                  <c:v> 20-07-09 11:02:10</c:v>
                </c:pt>
                <c:pt idx="9831">
                  <c:v> 20-07-09 11:02:15</c:v>
                </c:pt>
                <c:pt idx="9832">
                  <c:v> 20-07-09 11:02:20</c:v>
                </c:pt>
                <c:pt idx="9833">
                  <c:v> 20-07-09 11:02:25</c:v>
                </c:pt>
                <c:pt idx="9834">
                  <c:v> 20-07-09 11:02:30</c:v>
                </c:pt>
                <c:pt idx="9835">
                  <c:v> 20-07-09 11:02:35</c:v>
                </c:pt>
                <c:pt idx="9836">
                  <c:v> 20-07-09 11:02:40</c:v>
                </c:pt>
                <c:pt idx="9837">
                  <c:v> 20-07-09 11:02:45</c:v>
                </c:pt>
                <c:pt idx="9838">
                  <c:v> 20-07-09 11:02:50</c:v>
                </c:pt>
                <c:pt idx="9839">
                  <c:v> 20-07-09 11:02:55</c:v>
                </c:pt>
                <c:pt idx="9840">
                  <c:v> 20-07-09 11:03:00</c:v>
                </c:pt>
                <c:pt idx="9841">
                  <c:v> 20-07-09 11:03:05</c:v>
                </c:pt>
                <c:pt idx="9842">
                  <c:v> 20-07-09 11:03:10</c:v>
                </c:pt>
                <c:pt idx="9843">
                  <c:v> 20-07-09 11:03:15</c:v>
                </c:pt>
                <c:pt idx="9844">
                  <c:v> 20-07-09 11:03:20</c:v>
                </c:pt>
                <c:pt idx="9845">
                  <c:v> 20-07-09 11:03:25</c:v>
                </c:pt>
                <c:pt idx="9846">
                  <c:v> 20-07-09 11:03:30</c:v>
                </c:pt>
                <c:pt idx="9847">
                  <c:v> 20-07-09 11:03:35</c:v>
                </c:pt>
                <c:pt idx="9848">
                  <c:v> 20-07-09 11:03:40</c:v>
                </c:pt>
                <c:pt idx="9849">
                  <c:v> 20-07-09 11:03:45</c:v>
                </c:pt>
                <c:pt idx="9850">
                  <c:v> 20-07-09 11:03:50</c:v>
                </c:pt>
                <c:pt idx="9851">
                  <c:v> 20-07-09 11:03:55</c:v>
                </c:pt>
                <c:pt idx="9852">
                  <c:v> 20-07-09 11:04:00</c:v>
                </c:pt>
                <c:pt idx="9853">
                  <c:v> 20-07-09 11:04:05</c:v>
                </c:pt>
                <c:pt idx="9854">
                  <c:v> 20-07-09 11:04:10</c:v>
                </c:pt>
                <c:pt idx="9855">
                  <c:v> 20-07-09 11:04:15</c:v>
                </c:pt>
                <c:pt idx="9856">
                  <c:v> 20-07-09 11:04:20</c:v>
                </c:pt>
                <c:pt idx="9857">
                  <c:v> 20-07-09 11:04:25</c:v>
                </c:pt>
                <c:pt idx="9858">
                  <c:v> 20-07-09 11:04:30</c:v>
                </c:pt>
                <c:pt idx="9859">
                  <c:v> 20-07-09 11:04:35</c:v>
                </c:pt>
                <c:pt idx="9860">
                  <c:v> 20-07-09 11:04:40</c:v>
                </c:pt>
                <c:pt idx="9861">
                  <c:v> 20-07-09 11:04:45</c:v>
                </c:pt>
                <c:pt idx="9862">
                  <c:v> 20-07-09 11:04:50</c:v>
                </c:pt>
                <c:pt idx="9863">
                  <c:v> 20-07-09 11:04:55</c:v>
                </c:pt>
                <c:pt idx="9864">
                  <c:v> 20-07-09 11:05:00</c:v>
                </c:pt>
                <c:pt idx="9865">
                  <c:v> 20-07-09 11:05:05</c:v>
                </c:pt>
                <c:pt idx="9866">
                  <c:v> 20-07-09 11:05:10</c:v>
                </c:pt>
                <c:pt idx="9867">
                  <c:v> 20-07-09 11:05:15</c:v>
                </c:pt>
                <c:pt idx="9868">
                  <c:v> 20-07-09 11:05:20</c:v>
                </c:pt>
                <c:pt idx="9869">
                  <c:v> 20-07-09 11:05:25</c:v>
                </c:pt>
                <c:pt idx="9870">
                  <c:v> 20-07-09 11:05:30</c:v>
                </c:pt>
                <c:pt idx="9871">
                  <c:v> 20-07-09 11:05:35</c:v>
                </c:pt>
                <c:pt idx="9872">
                  <c:v> 20-07-09 11:05:40</c:v>
                </c:pt>
                <c:pt idx="9873">
                  <c:v> 20-07-09 11:05:45</c:v>
                </c:pt>
                <c:pt idx="9874">
                  <c:v> 20-07-09 11:05:50</c:v>
                </c:pt>
                <c:pt idx="9875">
                  <c:v> 20-07-09 11:05:55</c:v>
                </c:pt>
                <c:pt idx="9876">
                  <c:v> 20-07-09 11:06:00</c:v>
                </c:pt>
                <c:pt idx="9877">
                  <c:v> 20-07-09 11:06:05</c:v>
                </c:pt>
                <c:pt idx="9878">
                  <c:v> 20-07-09 11:06:10</c:v>
                </c:pt>
                <c:pt idx="9879">
                  <c:v> 20-07-09 11:06:15</c:v>
                </c:pt>
                <c:pt idx="9880">
                  <c:v> 20-07-09 11:06:20</c:v>
                </c:pt>
                <c:pt idx="9881">
                  <c:v> 20-07-09 11:06:25</c:v>
                </c:pt>
                <c:pt idx="9882">
                  <c:v> 20-07-09 11:06:30</c:v>
                </c:pt>
                <c:pt idx="9883">
                  <c:v> 20-07-09 11:06:35</c:v>
                </c:pt>
                <c:pt idx="9884">
                  <c:v> 20-07-09 11:06:40</c:v>
                </c:pt>
                <c:pt idx="9885">
                  <c:v> 20-07-09 11:06:45</c:v>
                </c:pt>
                <c:pt idx="9886">
                  <c:v> 20-07-09 11:06:50</c:v>
                </c:pt>
                <c:pt idx="9887">
                  <c:v> 20-07-09 11:06:55</c:v>
                </c:pt>
                <c:pt idx="9888">
                  <c:v> 20-07-09 11:07:00</c:v>
                </c:pt>
                <c:pt idx="9889">
                  <c:v> 20-07-09 11:07:05</c:v>
                </c:pt>
                <c:pt idx="9890">
                  <c:v> 20-07-09 11:07:10</c:v>
                </c:pt>
                <c:pt idx="9891">
                  <c:v> 20-07-09 11:07:15</c:v>
                </c:pt>
                <c:pt idx="9892">
                  <c:v> 20-07-09 11:07:20</c:v>
                </c:pt>
                <c:pt idx="9893">
                  <c:v> 20-07-09 11:07:25</c:v>
                </c:pt>
                <c:pt idx="9894">
                  <c:v> 20-07-09 11:07:30</c:v>
                </c:pt>
                <c:pt idx="9895">
                  <c:v> 20-07-09 11:07:35</c:v>
                </c:pt>
                <c:pt idx="9896">
                  <c:v> 20-07-09 11:07:40</c:v>
                </c:pt>
                <c:pt idx="9897">
                  <c:v> 20-07-09 11:07:45</c:v>
                </c:pt>
                <c:pt idx="9898">
                  <c:v> 20-07-09 11:07:50</c:v>
                </c:pt>
                <c:pt idx="9899">
                  <c:v> 20-07-09 11:07:55</c:v>
                </c:pt>
                <c:pt idx="9900">
                  <c:v> 20-07-09 11:08:00</c:v>
                </c:pt>
                <c:pt idx="9901">
                  <c:v> 20-07-09 11:08:05</c:v>
                </c:pt>
                <c:pt idx="9902">
                  <c:v> 20-07-09 11:08:10</c:v>
                </c:pt>
                <c:pt idx="9903">
                  <c:v> 20-07-09 11:08:15</c:v>
                </c:pt>
                <c:pt idx="9904">
                  <c:v> 20-07-09 11:08:20</c:v>
                </c:pt>
                <c:pt idx="9905">
                  <c:v> 20-07-09 11:08:25</c:v>
                </c:pt>
                <c:pt idx="9906">
                  <c:v> 20-07-09 11:08:30</c:v>
                </c:pt>
                <c:pt idx="9907">
                  <c:v> 20-07-09 11:08:35</c:v>
                </c:pt>
                <c:pt idx="9908">
                  <c:v> 20-07-09 11:08:40</c:v>
                </c:pt>
                <c:pt idx="9909">
                  <c:v> 20-07-09 11:08:45</c:v>
                </c:pt>
                <c:pt idx="9910">
                  <c:v> 20-07-09 11:08:50</c:v>
                </c:pt>
                <c:pt idx="9911">
                  <c:v> 20-07-09 11:08:55</c:v>
                </c:pt>
                <c:pt idx="9912">
                  <c:v> 20-07-09 11:09:00</c:v>
                </c:pt>
                <c:pt idx="9913">
                  <c:v> 20-07-09 11:09:05</c:v>
                </c:pt>
                <c:pt idx="9914">
                  <c:v> 20-07-09 11:09:10</c:v>
                </c:pt>
                <c:pt idx="9915">
                  <c:v> 20-07-09 11:09:15</c:v>
                </c:pt>
                <c:pt idx="9916">
                  <c:v> 20-07-09 11:09:20</c:v>
                </c:pt>
                <c:pt idx="9917">
                  <c:v> 20-07-09 11:09:25</c:v>
                </c:pt>
                <c:pt idx="9918">
                  <c:v> 20-07-09 11:09:30</c:v>
                </c:pt>
                <c:pt idx="9919">
                  <c:v> 20-07-09 11:09:35</c:v>
                </c:pt>
                <c:pt idx="9920">
                  <c:v> 20-07-09 11:09:40</c:v>
                </c:pt>
                <c:pt idx="9921">
                  <c:v> 20-07-09 11:09:45</c:v>
                </c:pt>
                <c:pt idx="9922">
                  <c:v> 20-07-09 11:09:50</c:v>
                </c:pt>
                <c:pt idx="9923">
                  <c:v> 20-07-09 11:09:55</c:v>
                </c:pt>
                <c:pt idx="9924">
                  <c:v> 20-07-09 11:10:00</c:v>
                </c:pt>
                <c:pt idx="9925">
                  <c:v> 20-07-09 11:10:05</c:v>
                </c:pt>
                <c:pt idx="9926">
                  <c:v> 20-07-09 11:10:10</c:v>
                </c:pt>
                <c:pt idx="9927">
                  <c:v> 20-07-09 11:10:15</c:v>
                </c:pt>
                <c:pt idx="9928">
                  <c:v> 20-07-09 11:10:20</c:v>
                </c:pt>
                <c:pt idx="9929">
                  <c:v> 20-07-09 11:10:25</c:v>
                </c:pt>
                <c:pt idx="9930">
                  <c:v> 20-07-09 11:10:30</c:v>
                </c:pt>
                <c:pt idx="9931">
                  <c:v> 20-07-09 11:10:35</c:v>
                </c:pt>
                <c:pt idx="9932">
                  <c:v> 20-07-09 11:10:40</c:v>
                </c:pt>
                <c:pt idx="9933">
                  <c:v> 20-07-09 11:10:45</c:v>
                </c:pt>
                <c:pt idx="9934">
                  <c:v> 20-07-09 11:10:50</c:v>
                </c:pt>
                <c:pt idx="9935">
                  <c:v> 20-07-09 11:10:55</c:v>
                </c:pt>
                <c:pt idx="9936">
                  <c:v> 20-07-09 11:11:00</c:v>
                </c:pt>
                <c:pt idx="9937">
                  <c:v> 20-07-09 11:11:05</c:v>
                </c:pt>
                <c:pt idx="9938">
                  <c:v> 20-07-09 11:11:10</c:v>
                </c:pt>
                <c:pt idx="9939">
                  <c:v> 20-07-09 11:11:15</c:v>
                </c:pt>
                <c:pt idx="9940">
                  <c:v> 20-07-09 11:11:20</c:v>
                </c:pt>
                <c:pt idx="9941">
                  <c:v> 20-07-09 11:11:25</c:v>
                </c:pt>
                <c:pt idx="9942">
                  <c:v> 20-07-09 11:11:30</c:v>
                </c:pt>
                <c:pt idx="9943">
                  <c:v> 20-07-09 11:11:35</c:v>
                </c:pt>
                <c:pt idx="9944">
                  <c:v> 20-07-09 11:11:40</c:v>
                </c:pt>
                <c:pt idx="9945">
                  <c:v> 20-07-09 11:11:45</c:v>
                </c:pt>
                <c:pt idx="9946">
                  <c:v> 20-07-09 11:11:50</c:v>
                </c:pt>
                <c:pt idx="9947">
                  <c:v> 20-07-09 11:11:55</c:v>
                </c:pt>
                <c:pt idx="9948">
                  <c:v> 20-07-09 11:12:00</c:v>
                </c:pt>
                <c:pt idx="9949">
                  <c:v> 20-07-09 11:12:05</c:v>
                </c:pt>
                <c:pt idx="9950">
                  <c:v> 20-07-09 11:12:10</c:v>
                </c:pt>
                <c:pt idx="9951">
                  <c:v> 20-07-09 11:12:15</c:v>
                </c:pt>
                <c:pt idx="9952">
                  <c:v> 20-07-09 11:12:20</c:v>
                </c:pt>
                <c:pt idx="9953">
                  <c:v> 20-07-09 11:12:25</c:v>
                </c:pt>
                <c:pt idx="9954">
                  <c:v> 20-07-09 11:12:30</c:v>
                </c:pt>
                <c:pt idx="9955">
                  <c:v> 20-07-09 11:12:35</c:v>
                </c:pt>
                <c:pt idx="9956">
                  <c:v> 20-07-09 11:12:40</c:v>
                </c:pt>
                <c:pt idx="9957">
                  <c:v> 20-07-09 11:12:45</c:v>
                </c:pt>
                <c:pt idx="9958">
                  <c:v> 20-07-09 11:12:50</c:v>
                </c:pt>
                <c:pt idx="9959">
                  <c:v> 20-07-09 11:12:55</c:v>
                </c:pt>
                <c:pt idx="9960">
                  <c:v> 20-07-09 11:13:00</c:v>
                </c:pt>
                <c:pt idx="9961">
                  <c:v> 20-07-09 11:13:05</c:v>
                </c:pt>
                <c:pt idx="9962">
                  <c:v> 20-07-09 11:13:10</c:v>
                </c:pt>
                <c:pt idx="9963">
                  <c:v> 20-07-09 11:13:15</c:v>
                </c:pt>
                <c:pt idx="9964">
                  <c:v> 20-07-09 11:13:20</c:v>
                </c:pt>
                <c:pt idx="9965">
                  <c:v> 20-07-09 11:13:25</c:v>
                </c:pt>
                <c:pt idx="9966">
                  <c:v> 20-07-09 11:13:30</c:v>
                </c:pt>
                <c:pt idx="9967">
                  <c:v> 20-07-09 11:13:35</c:v>
                </c:pt>
                <c:pt idx="9968">
                  <c:v> 20-07-09 11:13:40</c:v>
                </c:pt>
                <c:pt idx="9969">
                  <c:v> 20-07-09 11:13:45</c:v>
                </c:pt>
                <c:pt idx="9970">
                  <c:v> 20-07-09 11:13:50</c:v>
                </c:pt>
                <c:pt idx="9971">
                  <c:v> 20-07-09 11:13:55</c:v>
                </c:pt>
                <c:pt idx="9972">
                  <c:v> 20-07-09 11:14:00</c:v>
                </c:pt>
                <c:pt idx="9973">
                  <c:v> 20-07-09 11:14:05</c:v>
                </c:pt>
                <c:pt idx="9974">
                  <c:v> 20-07-09 11:14:10</c:v>
                </c:pt>
                <c:pt idx="9975">
                  <c:v> 20-07-09 11:14:15</c:v>
                </c:pt>
                <c:pt idx="9976">
                  <c:v> 20-07-09 11:14:20</c:v>
                </c:pt>
                <c:pt idx="9977">
                  <c:v> 20-07-09 11:14:25</c:v>
                </c:pt>
                <c:pt idx="9978">
                  <c:v> 20-07-09 11:14:30</c:v>
                </c:pt>
                <c:pt idx="9979">
                  <c:v> 20-07-09 11:14:35</c:v>
                </c:pt>
                <c:pt idx="9980">
                  <c:v> 20-07-09 11:14:40</c:v>
                </c:pt>
                <c:pt idx="9981">
                  <c:v> 20-07-09 11:14:45</c:v>
                </c:pt>
                <c:pt idx="9982">
                  <c:v> 20-07-09 11:14:50</c:v>
                </c:pt>
                <c:pt idx="9983">
                  <c:v> 20-07-09 11:14:55</c:v>
                </c:pt>
                <c:pt idx="9984">
                  <c:v> 20-07-09 11:15:00</c:v>
                </c:pt>
                <c:pt idx="9985">
                  <c:v> 20-07-09 11:15:05</c:v>
                </c:pt>
                <c:pt idx="9986">
                  <c:v> 20-07-09 11:15:10</c:v>
                </c:pt>
                <c:pt idx="9987">
                  <c:v> 20-07-09 11:15:15</c:v>
                </c:pt>
                <c:pt idx="9988">
                  <c:v> 20-07-09 11:15:20</c:v>
                </c:pt>
                <c:pt idx="9989">
                  <c:v> 20-07-09 11:15:25</c:v>
                </c:pt>
                <c:pt idx="9990">
                  <c:v> 20-07-09 11:15:30</c:v>
                </c:pt>
                <c:pt idx="9991">
                  <c:v> 20-07-09 11:15:35</c:v>
                </c:pt>
                <c:pt idx="9992">
                  <c:v> 20-07-09 11:15:40</c:v>
                </c:pt>
                <c:pt idx="9993">
                  <c:v> 20-07-09 11:15:45</c:v>
                </c:pt>
                <c:pt idx="9994">
                  <c:v> 20-07-09 11:15:50</c:v>
                </c:pt>
                <c:pt idx="9995">
                  <c:v> 20-07-09 11:15:55</c:v>
                </c:pt>
                <c:pt idx="9996">
                  <c:v> 20-07-09 11:16:00</c:v>
                </c:pt>
                <c:pt idx="9997">
                  <c:v> 20-07-09 11:16:05</c:v>
                </c:pt>
                <c:pt idx="9998">
                  <c:v> 20-07-09 11:16:10</c:v>
                </c:pt>
                <c:pt idx="9999">
                  <c:v> 20-07-09 11:16:15</c:v>
                </c:pt>
                <c:pt idx="10000">
                  <c:v> 20-07-09 11:16:20</c:v>
                </c:pt>
                <c:pt idx="10001">
                  <c:v> 20-07-09 11:16:25</c:v>
                </c:pt>
                <c:pt idx="10002">
                  <c:v> 20-07-09 11:16:30</c:v>
                </c:pt>
                <c:pt idx="10003">
                  <c:v> 20-07-09 11:16:35</c:v>
                </c:pt>
                <c:pt idx="10004">
                  <c:v> 20-07-09 11:16:40</c:v>
                </c:pt>
                <c:pt idx="10005">
                  <c:v> 20-07-09 11:16:45</c:v>
                </c:pt>
                <c:pt idx="10006">
                  <c:v> 20-07-09 11:16:50</c:v>
                </c:pt>
                <c:pt idx="10007">
                  <c:v> 20-07-09 11:16:55</c:v>
                </c:pt>
                <c:pt idx="10008">
                  <c:v> 20-07-09 11:17:00</c:v>
                </c:pt>
                <c:pt idx="10009">
                  <c:v> 20-07-09 11:17:05</c:v>
                </c:pt>
                <c:pt idx="10010">
                  <c:v> 20-07-09 11:17:10</c:v>
                </c:pt>
                <c:pt idx="10011">
                  <c:v> 20-07-09 11:17:15</c:v>
                </c:pt>
                <c:pt idx="10012">
                  <c:v> 20-07-09 11:17:20</c:v>
                </c:pt>
                <c:pt idx="10013">
                  <c:v> 20-07-09 11:17:25</c:v>
                </c:pt>
                <c:pt idx="10014">
                  <c:v> 20-07-09 11:17:30</c:v>
                </c:pt>
                <c:pt idx="10015">
                  <c:v> 20-07-09 11:17:35</c:v>
                </c:pt>
                <c:pt idx="10016">
                  <c:v> 20-07-09 11:17:40</c:v>
                </c:pt>
                <c:pt idx="10017">
                  <c:v> 20-07-09 11:17:45</c:v>
                </c:pt>
                <c:pt idx="10018">
                  <c:v> 20-07-09 11:17:50</c:v>
                </c:pt>
                <c:pt idx="10019">
                  <c:v> 20-07-09 11:17:55</c:v>
                </c:pt>
                <c:pt idx="10020">
                  <c:v> 20-07-09 11:18:00</c:v>
                </c:pt>
                <c:pt idx="10021">
                  <c:v> 20-07-09 11:18:05</c:v>
                </c:pt>
                <c:pt idx="10022">
                  <c:v> 20-07-09 11:18:10</c:v>
                </c:pt>
                <c:pt idx="10023">
                  <c:v> 20-07-09 11:18:15</c:v>
                </c:pt>
                <c:pt idx="10024">
                  <c:v> 20-07-09 11:18:20</c:v>
                </c:pt>
                <c:pt idx="10025">
                  <c:v> 20-07-09 11:18:25</c:v>
                </c:pt>
                <c:pt idx="10026">
                  <c:v> 20-07-09 11:18:30</c:v>
                </c:pt>
                <c:pt idx="10027">
                  <c:v> 20-07-09 11:18:35</c:v>
                </c:pt>
                <c:pt idx="10028">
                  <c:v> 20-07-09 11:18:40</c:v>
                </c:pt>
                <c:pt idx="10029">
                  <c:v> 20-07-09 11:18:45</c:v>
                </c:pt>
                <c:pt idx="10030">
                  <c:v> 20-07-09 11:18:50</c:v>
                </c:pt>
                <c:pt idx="10031">
                  <c:v> 20-07-09 11:18:55</c:v>
                </c:pt>
                <c:pt idx="10032">
                  <c:v> 20-07-09 11:19:00</c:v>
                </c:pt>
                <c:pt idx="10033">
                  <c:v> 20-07-09 11:19:05</c:v>
                </c:pt>
                <c:pt idx="10034">
                  <c:v> 20-07-09 11:19:10</c:v>
                </c:pt>
                <c:pt idx="10035">
                  <c:v> 20-07-09 11:19:15</c:v>
                </c:pt>
                <c:pt idx="10036">
                  <c:v> 20-07-09 11:19:20</c:v>
                </c:pt>
                <c:pt idx="10037">
                  <c:v> 20-07-09 11:19:25</c:v>
                </c:pt>
                <c:pt idx="10038">
                  <c:v> 20-07-09 11:19:30</c:v>
                </c:pt>
                <c:pt idx="10039">
                  <c:v> 20-07-09 11:19:35</c:v>
                </c:pt>
                <c:pt idx="10040">
                  <c:v> 20-07-09 11:19:40</c:v>
                </c:pt>
                <c:pt idx="10041">
                  <c:v> 20-07-09 11:19:45</c:v>
                </c:pt>
                <c:pt idx="10042">
                  <c:v> 20-07-09 11:19:50</c:v>
                </c:pt>
                <c:pt idx="10043">
                  <c:v> 20-07-09 11:19:55</c:v>
                </c:pt>
                <c:pt idx="10044">
                  <c:v> 20-07-09 11:20:00</c:v>
                </c:pt>
                <c:pt idx="10045">
                  <c:v> 20-07-09 11:20:05</c:v>
                </c:pt>
                <c:pt idx="10046">
                  <c:v> 20-07-09 11:20:10</c:v>
                </c:pt>
                <c:pt idx="10047">
                  <c:v> 20-07-09 11:20:15</c:v>
                </c:pt>
                <c:pt idx="10048">
                  <c:v> 20-07-09 11:20:20</c:v>
                </c:pt>
                <c:pt idx="10049">
                  <c:v> 20-07-09 11:20:25</c:v>
                </c:pt>
                <c:pt idx="10050">
                  <c:v> 20-07-09 11:20:30</c:v>
                </c:pt>
                <c:pt idx="10051">
                  <c:v> 20-07-09 11:20:35</c:v>
                </c:pt>
                <c:pt idx="10052">
                  <c:v> 20-07-09 11:20:40</c:v>
                </c:pt>
                <c:pt idx="10053">
                  <c:v> 20-07-09 11:20:45</c:v>
                </c:pt>
                <c:pt idx="10054">
                  <c:v> 20-07-09 11:20:50</c:v>
                </c:pt>
                <c:pt idx="10055">
                  <c:v> 20-07-09 11:20:55</c:v>
                </c:pt>
                <c:pt idx="10056">
                  <c:v> 20-07-09 11:21:00</c:v>
                </c:pt>
                <c:pt idx="10057">
                  <c:v> 20-07-09 11:21:05</c:v>
                </c:pt>
                <c:pt idx="10058">
                  <c:v> 20-07-09 11:21:10</c:v>
                </c:pt>
                <c:pt idx="10059">
                  <c:v> 20-07-09 11:21:15</c:v>
                </c:pt>
                <c:pt idx="10060">
                  <c:v> 20-07-09 11:21:20</c:v>
                </c:pt>
                <c:pt idx="10061">
                  <c:v> 20-07-09 11:21:25</c:v>
                </c:pt>
                <c:pt idx="10062">
                  <c:v> 20-07-09 11:21:30</c:v>
                </c:pt>
                <c:pt idx="10063">
                  <c:v> 20-07-09 11:21:35</c:v>
                </c:pt>
                <c:pt idx="10064">
                  <c:v> 20-07-09 11:21:40</c:v>
                </c:pt>
                <c:pt idx="10065">
                  <c:v> 20-07-09 11:21:45</c:v>
                </c:pt>
                <c:pt idx="10066">
                  <c:v> 20-07-09 11:21:50</c:v>
                </c:pt>
                <c:pt idx="10067">
                  <c:v> 20-07-09 11:21:55</c:v>
                </c:pt>
                <c:pt idx="10068">
                  <c:v> 20-07-09 11:22:00</c:v>
                </c:pt>
                <c:pt idx="10069">
                  <c:v> 20-07-09 11:22:05</c:v>
                </c:pt>
                <c:pt idx="10070">
                  <c:v> 20-07-09 11:22:10</c:v>
                </c:pt>
                <c:pt idx="10071">
                  <c:v> 20-07-09 11:22:15</c:v>
                </c:pt>
                <c:pt idx="10072">
                  <c:v> 20-07-09 11:22:20</c:v>
                </c:pt>
                <c:pt idx="10073">
                  <c:v> 20-07-09 11:22:25</c:v>
                </c:pt>
                <c:pt idx="10074">
                  <c:v> 20-07-09 11:22:30</c:v>
                </c:pt>
                <c:pt idx="10075">
                  <c:v> 20-07-09 11:22:35</c:v>
                </c:pt>
                <c:pt idx="10076">
                  <c:v> 20-07-09 11:22:40</c:v>
                </c:pt>
                <c:pt idx="10077">
                  <c:v> 20-07-09 11:22:45</c:v>
                </c:pt>
                <c:pt idx="10078">
                  <c:v> 20-07-09 11:22:50</c:v>
                </c:pt>
                <c:pt idx="10079">
                  <c:v> 20-07-09 11:22:55</c:v>
                </c:pt>
                <c:pt idx="10080">
                  <c:v> 20-07-09 11:23:00</c:v>
                </c:pt>
                <c:pt idx="10081">
                  <c:v> 20-07-09 11:23:05</c:v>
                </c:pt>
                <c:pt idx="10082">
                  <c:v> 20-07-09 11:23:10</c:v>
                </c:pt>
                <c:pt idx="10083">
                  <c:v> 20-07-09 11:23:15</c:v>
                </c:pt>
                <c:pt idx="10084">
                  <c:v> 20-07-09 11:23:20</c:v>
                </c:pt>
                <c:pt idx="10085">
                  <c:v> 20-07-09 11:23:25</c:v>
                </c:pt>
                <c:pt idx="10086">
                  <c:v> 20-07-09 11:23:30</c:v>
                </c:pt>
                <c:pt idx="10087">
                  <c:v> 20-07-09 11:23:35</c:v>
                </c:pt>
                <c:pt idx="10088">
                  <c:v> 20-07-09 11:23:40</c:v>
                </c:pt>
                <c:pt idx="10089">
                  <c:v> 20-07-09 11:23:45</c:v>
                </c:pt>
                <c:pt idx="10090">
                  <c:v> 20-07-09 11:23:50</c:v>
                </c:pt>
                <c:pt idx="10091">
                  <c:v> 20-07-09 11:23:55</c:v>
                </c:pt>
                <c:pt idx="10092">
                  <c:v> 20-07-09 11:24:00</c:v>
                </c:pt>
                <c:pt idx="10093">
                  <c:v> 20-07-09 11:24:05</c:v>
                </c:pt>
                <c:pt idx="10094">
                  <c:v> 20-07-09 11:24:10</c:v>
                </c:pt>
                <c:pt idx="10095">
                  <c:v> 20-07-09 11:24:15</c:v>
                </c:pt>
                <c:pt idx="10096">
                  <c:v> 20-07-09 11:24:20</c:v>
                </c:pt>
                <c:pt idx="10097">
                  <c:v> 20-07-09 11:24:25</c:v>
                </c:pt>
                <c:pt idx="10098">
                  <c:v> 20-07-09 11:24:30</c:v>
                </c:pt>
                <c:pt idx="10099">
                  <c:v> 20-07-09 11:24:35</c:v>
                </c:pt>
                <c:pt idx="10100">
                  <c:v> 20-07-09 11:24:40</c:v>
                </c:pt>
                <c:pt idx="10101">
                  <c:v> 20-07-09 11:24:45</c:v>
                </c:pt>
                <c:pt idx="10102">
                  <c:v> 20-07-09 11:24:50</c:v>
                </c:pt>
                <c:pt idx="10103">
                  <c:v> 20-07-09 11:24:55</c:v>
                </c:pt>
                <c:pt idx="10104">
                  <c:v> 20-07-09 11:25:00</c:v>
                </c:pt>
                <c:pt idx="10105">
                  <c:v> 20-07-09 11:25:05</c:v>
                </c:pt>
                <c:pt idx="10106">
                  <c:v> 20-07-09 11:25:10</c:v>
                </c:pt>
                <c:pt idx="10107">
                  <c:v> 20-07-09 11:25:15</c:v>
                </c:pt>
                <c:pt idx="10108">
                  <c:v> 20-07-09 11:25:20</c:v>
                </c:pt>
                <c:pt idx="10109">
                  <c:v> 20-07-09 11:25:25</c:v>
                </c:pt>
                <c:pt idx="10110">
                  <c:v> 20-07-09 11:25:30</c:v>
                </c:pt>
                <c:pt idx="10111">
                  <c:v> 20-07-09 11:25:35</c:v>
                </c:pt>
                <c:pt idx="10112">
                  <c:v> 20-07-09 11:25:40</c:v>
                </c:pt>
                <c:pt idx="10113">
                  <c:v> 20-07-09 11:25:45</c:v>
                </c:pt>
                <c:pt idx="10114">
                  <c:v> 20-07-09 11:25:50</c:v>
                </c:pt>
                <c:pt idx="10115">
                  <c:v> 20-07-09 11:25:55</c:v>
                </c:pt>
                <c:pt idx="10116">
                  <c:v> 20-07-09 11:26:00</c:v>
                </c:pt>
                <c:pt idx="10117">
                  <c:v> 20-07-09 11:26:05</c:v>
                </c:pt>
                <c:pt idx="10118">
                  <c:v> 20-07-09 11:26:10</c:v>
                </c:pt>
                <c:pt idx="10119">
                  <c:v> 20-07-09 11:26:15</c:v>
                </c:pt>
                <c:pt idx="10120">
                  <c:v> 20-07-09 11:26:20</c:v>
                </c:pt>
                <c:pt idx="10121">
                  <c:v> 20-07-09 11:26:25</c:v>
                </c:pt>
                <c:pt idx="10122">
                  <c:v> 20-07-09 11:26:30</c:v>
                </c:pt>
                <c:pt idx="10123">
                  <c:v> 20-07-09 11:26:35</c:v>
                </c:pt>
                <c:pt idx="10124">
                  <c:v> 20-07-09 11:26:40</c:v>
                </c:pt>
                <c:pt idx="10125">
                  <c:v> 20-07-09 11:26:45</c:v>
                </c:pt>
                <c:pt idx="10126">
                  <c:v> 20-07-09 11:26:50</c:v>
                </c:pt>
                <c:pt idx="10127">
                  <c:v> 20-07-09 11:26:55</c:v>
                </c:pt>
                <c:pt idx="10128">
                  <c:v> 20-07-09 11:27:00</c:v>
                </c:pt>
                <c:pt idx="10129">
                  <c:v> 20-07-09 11:27:05</c:v>
                </c:pt>
                <c:pt idx="10130">
                  <c:v> 20-07-09 11:27:10</c:v>
                </c:pt>
                <c:pt idx="10131">
                  <c:v> 20-07-09 11:27:15</c:v>
                </c:pt>
                <c:pt idx="10132">
                  <c:v> 20-07-09 11:27:20</c:v>
                </c:pt>
                <c:pt idx="10133">
                  <c:v> 20-07-09 11:27:25</c:v>
                </c:pt>
                <c:pt idx="10134">
                  <c:v> 20-07-09 11:27:30</c:v>
                </c:pt>
                <c:pt idx="10135">
                  <c:v> 20-07-09 11:27:35</c:v>
                </c:pt>
                <c:pt idx="10136">
                  <c:v> 20-07-09 11:27:40</c:v>
                </c:pt>
                <c:pt idx="10137">
                  <c:v> 20-07-09 11:27:45</c:v>
                </c:pt>
                <c:pt idx="10138">
                  <c:v> 20-07-09 11:27:50</c:v>
                </c:pt>
                <c:pt idx="10139">
                  <c:v> 20-07-09 11:27:55</c:v>
                </c:pt>
                <c:pt idx="10140">
                  <c:v> 20-07-09 11:28:00</c:v>
                </c:pt>
                <c:pt idx="10141">
                  <c:v> 20-07-09 11:28:05</c:v>
                </c:pt>
                <c:pt idx="10142">
                  <c:v> 20-07-09 11:28:10</c:v>
                </c:pt>
                <c:pt idx="10143">
                  <c:v> 20-07-09 11:28:15</c:v>
                </c:pt>
                <c:pt idx="10144">
                  <c:v> 20-07-09 11:28:20</c:v>
                </c:pt>
                <c:pt idx="10145">
                  <c:v> 20-07-09 11:28:25</c:v>
                </c:pt>
                <c:pt idx="10146">
                  <c:v> 20-07-09 11:28:30</c:v>
                </c:pt>
                <c:pt idx="10147">
                  <c:v> 20-07-09 11:28:35</c:v>
                </c:pt>
                <c:pt idx="10148">
                  <c:v> 20-07-09 11:28:40</c:v>
                </c:pt>
                <c:pt idx="10149">
                  <c:v> 20-07-09 11:28:45</c:v>
                </c:pt>
                <c:pt idx="10150">
                  <c:v> 20-07-09 11:28:50</c:v>
                </c:pt>
                <c:pt idx="10151">
                  <c:v> 20-07-09 11:28:55</c:v>
                </c:pt>
                <c:pt idx="10152">
                  <c:v> 20-07-09 11:29:00</c:v>
                </c:pt>
                <c:pt idx="10153">
                  <c:v> 20-07-09 11:29:05</c:v>
                </c:pt>
                <c:pt idx="10154">
                  <c:v> 20-07-09 11:29:10</c:v>
                </c:pt>
                <c:pt idx="10155">
                  <c:v> 20-07-09 11:29:15</c:v>
                </c:pt>
                <c:pt idx="10156">
                  <c:v> 20-07-09 11:29:20</c:v>
                </c:pt>
                <c:pt idx="10157">
                  <c:v> 20-07-09 11:29:25</c:v>
                </c:pt>
                <c:pt idx="10158">
                  <c:v> 20-07-09 11:29:30</c:v>
                </c:pt>
                <c:pt idx="10159">
                  <c:v> 20-07-09 11:29:35</c:v>
                </c:pt>
                <c:pt idx="10160">
                  <c:v> 20-07-09 11:29:40</c:v>
                </c:pt>
                <c:pt idx="10161">
                  <c:v> 20-07-09 11:29:45</c:v>
                </c:pt>
                <c:pt idx="10162">
                  <c:v> 20-07-09 11:29:50</c:v>
                </c:pt>
                <c:pt idx="10163">
                  <c:v> 20-07-09 11:29:55</c:v>
                </c:pt>
                <c:pt idx="10164">
                  <c:v> 20-07-09 11:30:00</c:v>
                </c:pt>
                <c:pt idx="10165">
                  <c:v> 20-07-09 11:30:05</c:v>
                </c:pt>
                <c:pt idx="10166">
                  <c:v> 20-07-09 11:30:10</c:v>
                </c:pt>
                <c:pt idx="10167">
                  <c:v> 20-07-09 11:30:15</c:v>
                </c:pt>
                <c:pt idx="10168">
                  <c:v> 20-07-09 11:30:20</c:v>
                </c:pt>
                <c:pt idx="10169">
                  <c:v> 20-07-09 11:30:25</c:v>
                </c:pt>
                <c:pt idx="10170">
                  <c:v> 20-07-09 11:30:30</c:v>
                </c:pt>
                <c:pt idx="10171">
                  <c:v> 20-07-09 11:30:35</c:v>
                </c:pt>
                <c:pt idx="10172">
                  <c:v> 20-07-09 11:30:40</c:v>
                </c:pt>
                <c:pt idx="10173">
                  <c:v> 20-07-09 11:30:45</c:v>
                </c:pt>
                <c:pt idx="10174">
                  <c:v> 20-07-09 11:30:50</c:v>
                </c:pt>
                <c:pt idx="10175">
                  <c:v> 20-07-09 11:30:55</c:v>
                </c:pt>
                <c:pt idx="10176">
                  <c:v> 20-07-09 11:31:00</c:v>
                </c:pt>
                <c:pt idx="10177">
                  <c:v> 20-07-09 11:31:05</c:v>
                </c:pt>
                <c:pt idx="10178">
                  <c:v> 20-07-09 11:31:10</c:v>
                </c:pt>
                <c:pt idx="10179">
                  <c:v> 20-07-09 11:31:15</c:v>
                </c:pt>
                <c:pt idx="10180">
                  <c:v> 20-07-09 11:31:20</c:v>
                </c:pt>
                <c:pt idx="10181">
                  <c:v> 20-07-09 11:31:25</c:v>
                </c:pt>
                <c:pt idx="10182">
                  <c:v> 20-07-09 11:31:30</c:v>
                </c:pt>
                <c:pt idx="10183">
                  <c:v> 20-07-09 11:31:35</c:v>
                </c:pt>
                <c:pt idx="10184">
                  <c:v> 20-07-09 11:31:40</c:v>
                </c:pt>
                <c:pt idx="10185">
                  <c:v> 20-07-09 11:31:45</c:v>
                </c:pt>
                <c:pt idx="10186">
                  <c:v> 20-07-09 11:31:50</c:v>
                </c:pt>
                <c:pt idx="10187">
                  <c:v> 20-07-09 11:31:55</c:v>
                </c:pt>
                <c:pt idx="10188">
                  <c:v> 20-07-09 11:32:00</c:v>
                </c:pt>
                <c:pt idx="10189">
                  <c:v> 20-07-09 11:32:05</c:v>
                </c:pt>
                <c:pt idx="10190">
                  <c:v> 20-07-09 11:32:10</c:v>
                </c:pt>
                <c:pt idx="10191">
                  <c:v> 20-07-09 11:32:15</c:v>
                </c:pt>
                <c:pt idx="10192">
                  <c:v> 20-07-09 11:32:20</c:v>
                </c:pt>
                <c:pt idx="10193">
                  <c:v> 20-07-09 11:32:25</c:v>
                </c:pt>
                <c:pt idx="10194">
                  <c:v> 20-07-09 11:32:30</c:v>
                </c:pt>
                <c:pt idx="10195">
                  <c:v> 20-07-09 11:32:35</c:v>
                </c:pt>
                <c:pt idx="10196">
                  <c:v> 20-07-09 11:32:40</c:v>
                </c:pt>
                <c:pt idx="10197">
                  <c:v> 20-07-09 11:32:45</c:v>
                </c:pt>
                <c:pt idx="10198">
                  <c:v> 20-07-09 11:32:50</c:v>
                </c:pt>
                <c:pt idx="10199">
                  <c:v> 20-07-09 11:32:55</c:v>
                </c:pt>
                <c:pt idx="10200">
                  <c:v> 20-07-09 11:33:00</c:v>
                </c:pt>
                <c:pt idx="10201">
                  <c:v> 20-07-09 11:33:05</c:v>
                </c:pt>
                <c:pt idx="10202">
                  <c:v> 20-07-09 11:33:10</c:v>
                </c:pt>
                <c:pt idx="10203">
                  <c:v> 20-07-09 11:33:15</c:v>
                </c:pt>
                <c:pt idx="10204">
                  <c:v> 20-07-09 11:33:20</c:v>
                </c:pt>
                <c:pt idx="10205">
                  <c:v> 20-07-09 11:33:25</c:v>
                </c:pt>
                <c:pt idx="10206">
                  <c:v> 20-07-09 11:33:30</c:v>
                </c:pt>
                <c:pt idx="10207">
                  <c:v> 20-07-09 11:33:35</c:v>
                </c:pt>
                <c:pt idx="10208">
                  <c:v> 20-07-09 11:33:40</c:v>
                </c:pt>
                <c:pt idx="10209">
                  <c:v> 20-07-09 11:33:45</c:v>
                </c:pt>
                <c:pt idx="10210">
                  <c:v> 20-07-09 11:33:50</c:v>
                </c:pt>
                <c:pt idx="10211">
                  <c:v> 20-07-09 11:33:55</c:v>
                </c:pt>
                <c:pt idx="10212">
                  <c:v> 20-07-09 11:34:00</c:v>
                </c:pt>
                <c:pt idx="10213">
                  <c:v> 20-07-09 11:34:05</c:v>
                </c:pt>
                <c:pt idx="10214">
                  <c:v> 20-07-09 11:34:10</c:v>
                </c:pt>
                <c:pt idx="10215">
                  <c:v> 20-07-09 11:34:15</c:v>
                </c:pt>
                <c:pt idx="10216">
                  <c:v> 20-07-09 11:34:20</c:v>
                </c:pt>
                <c:pt idx="10217">
                  <c:v> 20-07-09 11:34:25</c:v>
                </c:pt>
                <c:pt idx="10218">
                  <c:v> 20-07-09 11:34:30</c:v>
                </c:pt>
                <c:pt idx="10219">
                  <c:v> 20-07-09 11:34:35</c:v>
                </c:pt>
                <c:pt idx="10220">
                  <c:v> 20-07-09 11:34:40</c:v>
                </c:pt>
                <c:pt idx="10221">
                  <c:v> 20-07-09 11:34:45</c:v>
                </c:pt>
                <c:pt idx="10222">
                  <c:v> 20-07-09 11:34:50</c:v>
                </c:pt>
                <c:pt idx="10223">
                  <c:v> 20-07-09 11:34:55</c:v>
                </c:pt>
                <c:pt idx="10224">
                  <c:v> 20-07-09 11:35:00</c:v>
                </c:pt>
                <c:pt idx="10225">
                  <c:v> 20-07-09 11:35:05</c:v>
                </c:pt>
                <c:pt idx="10226">
                  <c:v> 20-07-09 11:35:10</c:v>
                </c:pt>
                <c:pt idx="10227">
                  <c:v> 20-07-09 11:35:15</c:v>
                </c:pt>
                <c:pt idx="10228">
                  <c:v> 20-07-09 11:35:20</c:v>
                </c:pt>
                <c:pt idx="10229">
                  <c:v> 20-07-09 11:35:25</c:v>
                </c:pt>
                <c:pt idx="10230">
                  <c:v> 20-07-09 11:35:30</c:v>
                </c:pt>
                <c:pt idx="10231">
                  <c:v> 20-07-09 11:35:35</c:v>
                </c:pt>
                <c:pt idx="10232">
                  <c:v> 20-07-09 11:35:40</c:v>
                </c:pt>
                <c:pt idx="10233">
                  <c:v> 20-07-09 11:35:45</c:v>
                </c:pt>
                <c:pt idx="10234">
                  <c:v> 20-07-09 11:35:50</c:v>
                </c:pt>
                <c:pt idx="10235">
                  <c:v> 20-07-09 11:35:55</c:v>
                </c:pt>
                <c:pt idx="10236">
                  <c:v> 20-07-09 11:36:00</c:v>
                </c:pt>
                <c:pt idx="10237">
                  <c:v> 20-07-09 11:36:05</c:v>
                </c:pt>
                <c:pt idx="10238">
                  <c:v> 20-07-09 11:36:10</c:v>
                </c:pt>
                <c:pt idx="10239">
                  <c:v> 20-07-09 11:36:15</c:v>
                </c:pt>
                <c:pt idx="10240">
                  <c:v> 20-07-09 11:36:20</c:v>
                </c:pt>
                <c:pt idx="10241">
                  <c:v> 20-07-09 11:36:25</c:v>
                </c:pt>
                <c:pt idx="10242">
                  <c:v> 20-07-09 11:36:30</c:v>
                </c:pt>
                <c:pt idx="10243">
                  <c:v> 20-07-09 11:36:35</c:v>
                </c:pt>
                <c:pt idx="10244">
                  <c:v> 20-07-09 11:36:40</c:v>
                </c:pt>
                <c:pt idx="10245">
                  <c:v> 20-07-09 11:36:45</c:v>
                </c:pt>
                <c:pt idx="10246">
                  <c:v> 20-07-09 11:36:50</c:v>
                </c:pt>
                <c:pt idx="10247">
                  <c:v> 20-07-09 11:36:55</c:v>
                </c:pt>
                <c:pt idx="10248">
                  <c:v> 20-07-09 11:37:00</c:v>
                </c:pt>
                <c:pt idx="10249">
                  <c:v> 20-07-09 11:37:05</c:v>
                </c:pt>
                <c:pt idx="10250">
                  <c:v> 20-07-09 11:37:10</c:v>
                </c:pt>
                <c:pt idx="10251">
                  <c:v> 20-07-09 11:37:15</c:v>
                </c:pt>
                <c:pt idx="10252">
                  <c:v> 20-07-09 11:37:20</c:v>
                </c:pt>
                <c:pt idx="10253">
                  <c:v> 20-07-09 11:37:25</c:v>
                </c:pt>
                <c:pt idx="10254">
                  <c:v> 20-07-09 11:37:30</c:v>
                </c:pt>
                <c:pt idx="10255">
                  <c:v> 20-07-09 11:37:35</c:v>
                </c:pt>
                <c:pt idx="10256">
                  <c:v> 20-07-09 11:37:40</c:v>
                </c:pt>
                <c:pt idx="10257">
                  <c:v> 20-07-09 11:37:45</c:v>
                </c:pt>
                <c:pt idx="10258">
                  <c:v> 20-07-09 11:37:50</c:v>
                </c:pt>
                <c:pt idx="10259">
                  <c:v> 20-07-09 11:37:55</c:v>
                </c:pt>
                <c:pt idx="10260">
                  <c:v> 20-07-09 11:38:00</c:v>
                </c:pt>
                <c:pt idx="10261">
                  <c:v> 20-07-09 11:38:05</c:v>
                </c:pt>
                <c:pt idx="10262">
                  <c:v> 20-07-09 11:38:10</c:v>
                </c:pt>
                <c:pt idx="10263">
                  <c:v> 20-07-09 11:38:15</c:v>
                </c:pt>
                <c:pt idx="10264">
                  <c:v> 20-07-09 11:38:20</c:v>
                </c:pt>
                <c:pt idx="10265">
                  <c:v> 20-07-09 11:38:25</c:v>
                </c:pt>
                <c:pt idx="10266">
                  <c:v> 20-07-09 11:38:30</c:v>
                </c:pt>
                <c:pt idx="10267">
                  <c:v> 20-07-09 11:38:35</c:v>
                </c:pt>
                <c:pt idx="10268">
                  <c:v> 20-07-09 11:38:40</c:v>
                </c:pt>
                <c:pt idx="10269">
                  <c:v> 20-07-09 11:38:45</c:v>
                </c:pt>
                <c:pt idx="10270">
                  <c:v> 20-07-09 11:38:50</c:v>
                </c:pt>
                <c:pt idx="10271">
                  <c:v> 20-07-09 11:38:55</c:v>
                </c:pt>
                <c:pt idx="10272">
                  <c:v> 20-07-09 11:39:00</c:v>
                </c:pt>
                <c:pt idx="10273">
                  <c:v> 20-07-09 11:39:05</c:v>
                </c:pt>
                <c:pt idx="10274">
                  <c:v> 20-07-09 11:39:10</c:v>
                </c:pt>
                <c:pt idx="10275">
                  <c:v> 20-07-09 11:39:15</c:v>
                </c:pt>
                <c:pt idx="10276">
                  <c:v> 20-07-09 11:39:20</c:v>
                </c:pt>
                <c:pt idx="10277">
                  <c:v> 20-07-09 11:39:25</c:v>
                </c:pt>
                <c:pt idx="10278">
                  <c:v> 20-07-09 11:39:30</c:v>
                </c:pt>
                <c:pt idx="10279">
                  <c:v> 20-07-09 11:39:35</c:v>
                </c:pt>
                <c:pt idx="10280">
                  <c:v> 20-07-09 11:39:40</c:v>
                </c:pt>
                <c:pt idx="10281">
                  <c:v> 20-07-09 11:39:45</c:v>
                </c:pt>
                <c:pt idx="10282">
                  <c:v> 20-07-09 11:39:50</c:v>
                </c:pt>
                <c:pt idx="10283">
                  <c:v> 20-07-09 11:39:55</c:v>
                </c:pt>
                <c:pt idx="10284">
                  <c:v> 20-07-09 11:40:00</c:v>
                </c:pt>
                <c:pt idx="10285">
                  <c:v> 20-07-09 11:40:05</c:v>
                </c:pt>
                <c:pt idx="10286">
                  <c:v> 20-07-09 11:40:10</c:v>
                </c:pt>
                <c:pt idx="10287">
                  <c:v> 20-07-09 11:40:15</c:v>
                </c:pt>
                <c:pt idx="10288">
                  <c:v> 20-07-09 11:40:20</c:v>
                </c:pt>
                <c:pt idx="10289">
                  <c:v> 20-07-09 11:40:25</c:v>
                </c:pt>
                <c:pt idx="10290">
                  <c:v> 20-07-09 11:40:30</c:v>
                </c:pt>
                <c:pt idx="10291">
                  <c:v> 20-07-09 11:40:35</c:v>
                </c:pt>
                <c:pt idx="10292">
                  <c:v> 20-07-09 11:40:40</c:v>
                </c:pt>
                <c:pt idx="10293">
                  <c:v> 20-07-09 11:40:45</c:v>
                </c:pt>
                <c:pt idx="10294">
                  <c:v> 20-07-09 11:40:50</c:v>
                </c:pt>
                <c:pt idx="10295">
                  <c:v> 20-07-09 11:40:55</c:v>
                </c:pt>
                <c:pt idx="10296">
                  <c:v> 20-07-09 11:41:00</c:v>
                </c:pt>
                <c:pt idx="10297">
                  <c:v> 20-07-09 11:41:05</c:v>
                </c:pt>
                <c:pt idx="10298">
                  <c:v> 20-07-09 11:41:10</c:v>
                </c:pt>
                <c:pt idx="10299">
                  <c:v> 20-07-09 11:41:15</c:v>
                </c:pt>
                <c:pt idx="10300">
                  <c:v> 20-07-09 11:41:20</c:v>
                </c:pt>
                <c:pt idx="10301">
                  <c:v> 20-07-09 11:41:25</c:v>
                </c:pt>
                <c:pt idx="10302">
                  <c:v> 20-07-09 11:41:30</c:v>
                </c:pt>
                <c:pt idx="10303">
                  <c:v> 20-07-09 11:41:35</c:v>
                </c:pt>
                <c:pt idx="10304">
                  <c:v> 20-07-09 11:41:40</c:v>
                </c:pt>
                <c:pt idx="10305">
                  <c:v> 20-07-09 11:41:45</c:v>
                </c:pt>
                <c:pt idx="10306">
                  <c:v> 20-07-09 11:41:50</c:v>
                </c:pt>
                <c:pt idx="10307">
                  <c:v> 20-07-09 11:41:55</c:v>
                </c:pt>
                <c:pt idx="10308">
                  <c:v> 20-07-09 11:42:00</c:v>
                </c:pt>
                <c:pt idx="10309">
                  <c:v> 20-07-09 11:42:05</c:v>
                </c:pt>
                <c:pt idx="10310">
                  <c:v> 20-07-09 11:42:10</c:v>
                </c:pt>
                <c:pt idx="10311">
                  <c:v> 20-07-09 11:42:15</c:v>
                </c:pt>
                <c:pt idx="10312">
                  <c:v> 20-07-09 11:42:20</c:v>
                </c:pt>
                <c:pt idx="10313">
                  <c:v> 20-07-09 11:42:25</c:v>
                </c:pt>
                <c:pt idx="10314">
                  <c:v> 20-07-09 11:42:30</c:v>
                </c:pt>
                <c:pt idx="10315">
                  <c:v> 20-07-09 11:42:35</c:v>
                </c:pt>
                <c:pt idx="10316">
                  <c:v> 20-07-09 11:42:40</c:v>
                </c:pt>
                <c:pt idx="10317">
                  <c:v> 20-07-09 11:42:45</c:v>
                </c:pt>
                <c:pt idx="10318">
                  <c:v> 20-07-09 11:42:50</c:v>
                </c:pt>
                <c:pt idx="10319">
                  <c:v> 20-07-09 11:42:55</c:v>
                </c:pt>
                <c:pt idx="10320">
                  <c:v> 20-07-09 11:43:00</c:v>
                </c:pt>
                <c:pt idx="10321">
                  <c:v> 20-07-09 11:43:05</c:v>
                </c:pt>
                <c:pt idx="10322">
                  <c:v> 20-07-09 11:43:10</c:v>
                </c:pt>
                <c:pt idx="10323">
                  <c:v> 20-07-09 11:43:15</c:v>
                </c:pt>
                <c:pt idx="10324">
                  <c:v> 20-07-09 11:43:20</c:v>
                </c:pt>
                <c:pt idx="10325">
                  <c:v> 20-07-09 11:43:25</c:v>
                </c:pt>
                <c:pt idx="10326">
                  <c:v> 20-07-09 11:43:30</c:v>
                </c:pt>
                <c:pt idx="10327">
                  <c:v> 20-07-09 11:43:35</c:v>
                </c:pt>
                <c:pt idx="10328">
                  <c:v> 20-07-09 11:43:40</c:v>
                </c:pt>
                <c:pt idx="10329">
                  <c:v> 20-07-09 11:43:45</c:v>
                </c:pt>
                <c:pt idx="10330">
                  <c:v> 20-07-09 11:43:50</c:v>
                </c:pt>
                <c:pt idx="10331">
                  <c:v> 20-07-09 11:43:55</c:v>
                </c:pt>
                <c:pt idx="10332">
                  <c:v> 20-07-09 11:44:00</c:v>
                </c:pt>
                <c:pt idx="10333">
                  <c:v> 20-07-09 11:44:05</c:v>
                </c:pt>
                <c:pt idx="10334">
                  <c:v> 20-07-09 11:44:10</c:v>
                </c:pt>
                <c:pt idx="10335">
                  <c:v> 20-07-09 11:44:15</c:v>
                </c:pt>
                <c:pt idx="10336">
                  <c:v> 20-07-09 11:44:20</c:v>
                </c:pt>
                <c:pt idx="10337">
                  <c:v> 20-07-09 11:44:25</c:v>
                </c:pt>
                <c:pt idx="10338">
                  <c:v> 20-07-09 11:44:30</c:v>
                </c:pt>
                <c:pt idx="10339">
                  <c:v> 20-07-09 11:44:35</c:v>
                </c:pt>
                <c:pt idx="10340">
                  <c:v> 20-07-09 11:44:40</c:v>
                </c:pt>
                <c:pt idx="10341">
                  <c:v> 20-07-09 11:44:45</c:v>
                </c:pt>
                <c:pt idx="10342">
                  <c:v> 20-07-09 11:44:50</c:v>
                </c:pt>
                <c:pt idx="10343">
                  <c:v> 20-07-09 11:44:55</c:v>
                </c:pt>
                <c:pt idx="10344">
                  <c:v> 20-07-09 11:45:00</c:v>
                </c:pt>
                <c:pt idx="10345">
                  <c:v> 20-07-09 11:45:05</c:v>
                </c:pt>
                <c:pt idx="10346">
                  <c:v> 20-07-09 11:45:10</c:v>
                </c:pt>
                <c:pt idx="10347">
                  <c:v> 20-07-09 11:45:15</c:v>
                </c:pt>
                <c:pt idx="10348">
                  <c:v> 20-07-09 11:45:20</c:v>
                </c:pt>
                <c:pt idx="10349">
                  <c:v> 20-07-09 11:45:25</c:v>
                </c:pt>
                <c:pt idx="10350">
                  <c:v> 20-07-09 11:45:30</c:v>
                </c:pt>
                <c:pt idx="10351">
                  <c:v> 20-07-09 11:45:35</c:v>
                </c:pt>
                <c:pt idx="10352">
                  <c:v> 20-07-09 11:45:40</c:v>
                </c:pt>
                <c:pt idx="10353">
                  <c:v> 20-07-09 11:45:45</c:v>
                </c:pt>
                <c:pt idx="10354">
                  <c:v> 20-07-09 11:45:50</c:v>
                </c:pt>
                <c:pt idx="10355">
                  <c:v> 20-07-09 11:45:55</c:v>
                </c:pt>
                <c:pt idx="10356">
                  <c:v> 20-07-09 11:46:00</c:v>
                </c:pt>
                <c:pt idx="10357">
                  <c:v> 20-07-09 11:46:05</c:v>
                </c:pt>
                <c:pt idx="10358">
                  <c:v> 20-07-09 11:46:10</c:v>
                </c:pt>
                <c:pt idx="10359">
                  <c:v> 20-07-09 11:46:15</c:v>
                </c:pt>
                <c:pt idx="10360">
                  <c:v> 20-07-09 11:46:20</c:v>
                </c:pt>
                <c:pt idx="10361">
                  <c:v> 20-07-09 11:46:25</c:v>
                </c:pt>
                <c:pt idx="10362">
                  <c:v> 20-07-09 11:46:30</c:v>
                </c:pt>
                <c:pt idx="10363">
                  <c:v> 20-07-09 11:46:35</c:v>
                </c:pt>
                <c:pt idx="10364">
                  <c:v> 20-07-09 11:46:40</c:v>
                </c:pt>
                <c:pt idx="10365">
                  <c:v> 20-07-09 11:46:45</c:v>
                </c:pt>
                <c:pt idx="10366">
                  <c:v> 20-07-09 11:46:50</c:v>
                </c:pt>
                <c:pt idx="10367">
                  <c:v> 20-07-09 11:46:55</c:v>
                </c:pt>
                <c:pt idx="10368">
                  <c:v> 20-07-09 11:47:00</c:v>
                </c:pt>
                <c:pt idx="10369">
                  <c:v> 20-07-09 11:47:05</c:v>
                </c:pt>
                <c:pt idx="10370">
                  <c:v> 20-07-09 11:47:10</c:v>
                </c:pt>
                <c:pt idx="10371">
                  <c:v> 20-07-09 11:47:15</c:v>
                </c:pt>
                <c:pt idx="10372">
                  <c:v> 20-07-09 11:47:20</c:v>
                </c:pt>
                <c:pt idx="10373">
                  <c:v> 20-07-09 11:47:25</c:v>
                </c:pt>
                <c:pt idx="10374">
                  <c:v> 20-07-09 11:47:30</c:v>
                </c:pt>
                <c:pt idx="10375">
                  <c:v> 20-07-09 11:47:35</c:v>
                </c:pt>
                <c:pt idx="10376">
                  <c:v> 20-07-09 11:47:40</c:v>
                </c:pt>
                <c:pt idx="10377">
                  <c:v> 20-07-09 11:47:45</c:v>
                </c:pt>
                <c:pt idx="10378">
                  <c:v> 20-07-09 11:47:50</c:v>
                </c:pt>
                <c:pt idx="10379">
                  <c:v> 20-07-09 11:47:55</c:v>
                </c:pt>
                <c:pt idx="10380">
                  <c:v> 20-07-09 11:48:00</c:v>
                </c:pt>
                <c:pt idx="10381">
                  <c:v> 20-07-09 11:48:05</c:v>
                </c:pt>
                <c:pt idx="10382">
                  <c:v> 20-07-09 11:48:10</c:v>
                </c:pt>
                <c:pt idx="10383">
                  <c:v> 20-07-09 11:48:15</c:v>
                </c:pt>
                <c:pt idx="10384">
                  <c:v> 20-07-09 11:48:20</c:v>
                </c:pt>
                <c:pt idx="10385">
                  <c:v> 20-07-09 11:48:25</c:v>
                </c:pt>
                <c:pt idx="10386">
                  <c:v> 20-07-09 11:48:30</c:v>
                </c:pt>
                <c:pt idx="10387">
                  <c:v> 20-07-09 11:48:35</c:v>
                </c:pt>
                <c:pt idx="10388">
                  <c:v> 20-07-09 11:48:40</c:v>
                </c:pt>
                <c:pt idx="10389">
                  <c:v> 20-07-09 11:48:45</c:v>
                </c:pt>
                <c:pt idx="10390">
                  <c:v> 20-07-09 11:48:50</c:v>
                </c:pt>
                <c:pt idx="10391">
                  <c:v> 20-07-09 11:48:55</c:v>
                </c:pt>
                <c:pt idx="10392">
                  <c:v> 20-07-09 11:49:00</c:v>
                </c:pt>
                <c:pt idx="10393">
                  <c:v> 20-07-09 11:49:05</c:v>
                </c:pt>
                <c:pt idx="10394">
                  <c:v> 20-07-09 11:49:10</c:v>
                </c:pt>
                <c:pt idx="10395">
                  <c:v> 20-07-09 11:49:15</c:v>
                </c:pt>
                <c:pt idx="10396">
                  <c:v> 20-07-09 11:49:20</c:v>
                </c:pt>
                <c:pt idx="10397">
                  <c:v> 20-07-09 11:49:25</c:v>
                </c:pt>
                <c:pt idx="10398">
                  <c:v> 20-07-09 11:49:30</c:v>
                </c:pt>
                <c:pt idx="10399">
                  <c:v> 20-07-09 11:49:35</c:v>
                </c:pt>
                <c:pt idx="10400">
                  <c:v> 20-07-09 11:49:40</c:v>
                </c:pt>
                <c:pt idx="10401">
                  <c:v> 20-07-09 11:49:45</c:v>
                </c:pt>
                <c:pt idx="10402">
                  <c:v> 20-07-09 11:49:50</c:v>
                </c:pt>
                <c:pt idx="10403">
                  <c:v> 20-07-09 11:49:55</c:v>
                </c:pt>
                <c:pt idx="10404">
                  <c:v> 20-07-09 11:50:00</c:v>
                </c:pt>
                <c:pt idx="10405">
                  <c:v> 20-07-09 11:50:05</c:v>
                </c:pt>
                <c:pt idx="10406">
                  <c:v> 20-07-09 11:50:10</c:v>
                </c:pt>
                <c:pt idx="10407">
                  <c:v> 20-07-09 11:50:15</c:v>
                </c:pt>
                <c:pt idx="10408">
                  <c:v> 20-07-09 11:50:20</c:v>
                </c:pt>
                <c:pt idx="10409">
                  <c:v> 20-07-09 11:50:25</c:v>
                </c:pt>
                <c:pt idx="10410">
                  <c:v> 20-07-09 11:50:30</c:v>
                </c:pt>
                <c:pt idx="10411">
                  <c:v> 20-07-09 11:50:35</c:v>
                </c:pt>
                <c:pt idx="10412">
                  <c:v> 20-07-09 11:50:40</c:v>
                </c:pt>
                <c:pt idx="10413">
                  <c:v> 20-07-09 11:50:45</c:v>
                </c:pt>
                <c:pt idx="10414">
                  <c:v> 20-07-09 11:50:50</c:v>
                </c:pt>
                <c:pt idx="10415">
                  <c:v> 20-07-09 11:50:55</c:v>
                </c:pt>
                <c:pt idx="10416">
                  <c:v> 20-07-09 11:51:00</c:v>
                </c:pt>
                <c:pt idx="10417">
                  <c:v> 20-07-09 11:51:05</c:v>
                </c:pt>
                <c:pt idx="10418">
                  <c:v> 20-07-09 11:51:10</c:v>
                </c:pt>
                <c:pt idx="10419">
                  <c:v> 20-07-09 11:51:15</c:v>
                </c:pt>
                <c:pt idx="10420">
                  <c:v> 20-07-09 11:51:20</c:v>
                </c:pt>
                <c:pt idx="10421">
                  <c:v> 20-07-09 11:51:25</c:v>
                </c:pt>
                <c:pt idx="10422">
                  <c:v> 20-07-09 11:51:30</c:v>
                </c:pt>
                <c:pt idx="10423">
                  <c:v> 20-07-09 11:51:35</c:v>
                </c:pt>
                <c:pt idx="10424">
                  <c:v> 20-07-09 11:51:40</c:v>
                </c:pt>
                <c:pt idx="10425">
                  <c:v> 20-07-09 11:51:45</c:v>
                </c:pt>
                <c:pt idx="10426">
                  <c:v> 20-07-09 11:51:50</c:v>
                </c:pt>
                <c:pt idx="10427">
                  <c:v> 20-07-09 11:51:55</c:v>
                </c:pt>
                <c:pt idx="10428">
                  <c:v> 20-07-09 11:52:00</c:v>
                </c:pt>
                <c:pt idx="10429">
                  <c:v> 20-07-09 11:52:05</c:v>
                </c:pt>
                <c:pt idx="10430">
                  <c:v> 20-07-09 11:52:10</c:v>
                </c:pt>
                <c:pt idx="10431">
                  <c:v> 20-07-09 11:52:15</c:v>
                </c:pt>
                <c:pt idx="10432">
                  <c:v> 20-07-09 11:52:20</c:v>
                </c:pt>
                <c:pt idx="10433">
                  <c:v> 20-07-09 11:52:25</c:v>
                </c:pt>
                <c:pt idx="10434">
                  <c:v> 20-07-09 11:52:30</c:v>
                </c:pt>
                <c:pt idx="10435">
                  <c:v> 20-07-09 11:52:35</c:v>
                </c:pt>
                <c:pt idx="10436">
                  <c:v> 20-07-09 11:52:40</c:v>
                </c:pt>
                <c:pt idx="10437">
                  <c:v> 20-07-09 11:52:45</c:v>
                </c:pt>
                <c:pt idx="10438">
                  <c:v> 20-07-09 11:52:50</c:v>
                </c:pt>
                <c:pt idx="10439">
                  <c:v> 20-07-09 11:52:55</c:v>
                </c:pt>
                <c:pt idx="10440">
                  <c:v> 20-07-09 11:53:00</c:v>
                </c:pt>
                <c:pt idx="10441">
                  <c:v> 20-07-09 11:53:05</c:v>
                </c:pt>
                <c:pt idx="10442">
                  <c:v> 20-07-09 11:53:10</c:v>
                </c:pt>
                <c:pt idx="10443">
                  <c:v> 20-07-09 11:53:15</c:v>
                </c:pt>
                <c:pt idx="10444">
                  <c:v> 20-07-09 11:53:20</c:v>
                </c:pt>
                <c:pt idx="10445">
                  <c:v> 20-07-09 11:53:25</c:v>
                </c:pt>
                <c:pt idx="10446">
                  <c:v> 20-07-09 11:53:30</c:v>
                </c:pt>
                <c:pt idx="10447">
                  <c:v> 20-07-09 11:53:35</c:v>
                </c:pt>
                <c:pt idx="10448">
                  <c:v> 20-07-09 11:53:40</c:v>
                </c:pt>
                <c:pt idx="10449">
                  <c:v> 20-07-09 11:53:45</c:v>
                </c:pt>
                <c:pt idx="10450">
                  <c:v> 20-07-09 11:53:50</c:v>
                </c:pt>
                <c:pt idx="10451">
                  <c:v> 20-07-09 11:53:55</c:v>
                </c:pt>
                <c:pt idx="10452">
                  <c:v> 20-07-09 11:54:00</c:v>
                </c:pt>
                <c:pt idx="10453">
                  <c:v> 20-07-09 11:54:05</c:v>
                </c:pt>
                <c:pt idx="10454">
                  <c:v> 20-07-09 11:54:10</c:v>
                </c:pt>
                <c:pt idx="10455">
                  <c:v> 20-07-09 11:54:15</c:v>
                </c:pt>
                <c:pt idx="10456">
                  <c:v> 20-07-09 11:54:20</c:v>
                </c:pt>
                <c:pt idx="10457">
                  <c:v> 20-07-09 11:54:25</c:v>
                </c:pt>
                <c:pt idx="10458">
                  <c:v> 20-07-09 11:54:30</c:v>
                </c:pt>
                <c:pt idx="10459">
                  <c:v> 20-07-09 11:54:35</c:v>
                </c:pt>
                <c:pt idx="10460">
                  <c:v> 20-07-09 11:54:40</c:v>
                </c:pt>
                <c:pt idx="10461">
                  <c:v> 20-07-09 11:54:45</c:v>
                </c:pt>
                <c:pt idx="10462">
                  <c:v> 20-07-09 11:54:50</c:v>
                </c:pt>
                <c:pt idx="10463">
                  <c:v> 20-07-09 11:54:55</c:v>
                </c:pt>
                <c:pt idx="10464">
                  <c:v> 20-07-09 11:55:00</c:v>
                </c:pt>
                <c:pt idx="10465">
                  <c:v> 20-07-09 11:55:05</c:v>
                </c:pt>
                <c:pt idx="10466">
                  <c:v> 20-07-09 11:55:10</c:v>
                </c:pt>
                <c:pt idx="10467">
                  <c:v> 20-07-09 11:55:15</c:v>
                </c:pt>
                <c:pt idx="10468">
                  <c:v> 20-07-09 11:55:20</c:v>
                </c:pt>
                <c:pt idx="10469">
                  <c:v> 20-07-09 11:55:25</c:v>
                </c:pt>
                <c:pt idx="10470">
                  <c:v> 20-07-09 11:55:30</c:v>
                </c:pt>
                <c:pt idx="10471">
                  <c:v> 20-07-09 11:55:35</c:v>
                </c:pt>
                <c:pt idx="10472">
                  <c:v> 20-07-09 11:55:40</c:v>
                </c:pt>
                <c:pt idx="10473">
                  <c:v> 20-07-09 11:55:45</c:v>
                </c:pt>
                <c:pt idx="10474">
                  <c:v> 20-07-09 11:55:50</c:v>
                </c:pt>
                <c:pt idx="10475">
                  <c:v> 20-07-09 11:55:55</c:v>
                </c:pt>
                <c:pt idx="10476">
                  <c:v> 20-07-09 11:56:00</c:v>
                </c:pt>
                <c:pt idx="10477">
                  <c:v> 20-07-09 11:56:05</c:v>
                </c:pt>
                <c:pt idx="10478">
                  <c:v> 20-07-09 11:56:10</c:v>
                </c:pt>
                <c:pt idx="10479">
                  <c:v> 20-07-09 11:56:15</c:v>
                </c:pt>
                <c:pt idx="10480">
                  <c:v> 20-07-09 11:56:20</c:v>
                </c:pt>
                <c:pt idx="10481">
                  <c:v> 20-07-09 11:56:25</c:v>
                </c:pt>
                <c:pt idx="10482">
                  <c:v> 20-07-09 11:56:30</c:v>
                </c:pt>
                <c:pt idx="10483">
                  <c:v> 20-07-09 11:56:35</c:v>
                </c:pt>
                <c:pt idx="10484">
                  <c:v> 20-07-09 11:56:40</c:v>
                </c:pt>
                <c:pt idx="10485">
                  <c:v> 20-07-09 11:56:45</c:v>
                </c:pt>
                <c:pt idx="10486">
                  <c:v> 20-07-09 11:56:50</c:v>
                </c:pt>
                <c:pt idx="10487">
                  <c:v> 20-07-09 11:56:55</c:v>
                </c:pt>
                <c:pt idx="10488">
                  <c:v> 20-07-09 11:57:00</c:v>
                </c:pt>
                <c:pt idx="10489">
                  <c:v> 20-07-09 11:57:05</c:v>
                </c:pt>
                <c:pt idx="10490">
                  <c:v> 20-07-09 11:57:10</c:v>
                </c:pt>
                <c:pt idx="10491">
                  <c:v> 20-07-09 11:57:15</c:v>
                </c:pt>
                <c:pt idx="10492">
                  <c:v> 20-07-09 11:57:20</c:v>
                </c:pt>
                <c:pt idx="10493">
                  <c:v> 20-07-09 11:57:25</c:v>
                </c:pt>
                <c:pt idx="10494">
                  <c:v> 20-07-09 11:57:30</c:v>
                </c:pt>
                <c:pt idx="10495">
                  <c:v> 20-07-09 11:57:35</c:v>
                </c:pt>
                <c:pt idx="10496">
                  <c:v> 20-07-09 11:57:40</c:v>
                </c:pt>
                <c:pt idx="10497">
                  <c:v> 20-07-09 11:57:45</c:v>
                </c:pt>
                <c:pt idx="10498">
                  <c:v> 20-07-09 11:57:50</c:v>
                </c:pt>
                <c:pt idx="10499">
                  <c:v> 20-07-09 11:57:55</c:v>
                </c:pt>
                <c:pt idx="10500">
                  <c:v> 20-07-09 11:58:00</c:v>
                </c:pt>
                <c:pt idx="10501">
                  <c:v> 20-07-09 11:58:05</c:v>
                </c:pt>
                <c:pt idx="10502">
                  <c:v> 20-07-09 11:58:10</c:v>
                </c:pt>
                <c:pt idx="10503">
                  <c:v> 20-07-09 11:58:15</c:v>
                </c:pt>
                <c:pt idx="10504">
                  <c:v> 20-07-09 11:58:20</c:v>
                </c:pt>
                <c:pt idx="10505">
                  <c:v> 20-07-09 11:58:25</c:v>
                </c:pt>
                <c:pt idx="10506">
                  <c:v> 20-07-09 11:58:30</c:v>
                </c:pt>
                <c:pt idx="10507">
                  <c:v> 20-07-09 11:58:35</c:v>
                </c:pt>
                <c:pt idx="10508">
                  <c:v> 20-07-09 11:58:40</c:v>
                </c:pt>
                <c:pt idx="10509">
                  <c:v> 20-07-09 11:58:45</c:v>
                </c:pt>
                <c:pt idx="10510">
                  <c:v> 20-07-09 11:58:50</c:v>
                </c:pt>
                <c:pt idx="10511">
                  <c:v> 20-07-09 11:58:55</c:v>
                </c:pt>
                <c:pt idx="10512">
                  <c:v> 20-07-09 11:59:00</c:v>
                </c:pt>
                <c:pt idx="10513">
                  <c:v> 20-07-09 11:59:05</c:v>
                </c:pt>
                <c:pt idx="10514">
                  <c:v> 20-07-09 11:59:10</c:v>
                </c:pt>
                <c:pt idx="10515">
                  <c:v> 20-07-09 11:59:15</c:v>
                </c:pt>
                <c:pt idx="10516">
                  <c:v> 20-07-09 11:59:20</c:v>
                </c:pt>
                <c:pt idx="10517">
                  <c:v> 20-07-09 11:59:25</c:v>
                </c:pt>
                <c:pt idx="10518">
                  <c:v> 20-07-09 11:59:30</c:v>
                </c:pt>
                <c:pt idx="10519">
                  <c:v> 20-07-09 11:59:35</c:v>
                </c:pt>
                <c:pt idx="10520">
                  <c:v> 20-07-09 11:59:40</c:v>
                </c:pt>
                <c:pt idx="10521">
                  <c:v> 20-07-09 11:59:45</c:v>
                </c:pt>
                <c:pt idx="10522">
                  <c:v> 20-07-09 11:59:50</c:v>
                </c:pt>
                <c:pt idx="10523">
                  <c:v> 20-07-09 11:59:55</c:v>
                </c:pt>
                <c:pt idx="10524">
                  <c:v> 20-07-09 12:00:00</c:v>
                </c:pt>
                <c:pt idx="10525">
                  <c:v> 20-07-09 12:00:05</c:v>
                </c:pt>
                <c:pt idx="10526">
                  <c:v> 20-07-09 12:00:10</c:v>
                </c:pt>
                <c:pt idx="10527">
                  <c:v> 20-07-09 12:00:15</c:v>
                </c:pt>
                <c:pt idx="10528">
                  <c:v> 20-07-09 12:00:20</c:v>
                </c:pt>
                <c:pt idx="10529">
                  <c:v> 20-07-09 12:00:25</c:v>
                </c:pt>
                <c:pt idx="10530">
                  <c:v> 20-07-09 12:00:30</c:v>
                </c:pt>
                <c:pt idx="10531">
                  <c:v> 20-07-09 12:00:35</c:v>
                </c:pt>
                <c:pt idx="10532">
                  <c:v> 20-07-09 12:00:40</c:v>
                </c:pt>
                <c:pt idx="10533">
                  <c:v> 20-07-09 12:00:45</c:v>
                </c:pt>
                <c:pt idx="10534">
                  <c:v> 20-07-09 12:00:50</c:v>
                </c:pt>
                <c:pt idx="10535">
                  <c:v> 20-07-09 12:00:55</c:v>
                </c:pt>
                <c:pt idx="10536">
                  <c:v> 20-07-09 12:01:00</c:v>
                </c:pt>
                <c:pt idx="10537">
                  <c:v> 20-07-09 12:01:05</c:v>
                </c:pt>
                <c:pt idx="10538">
                  <c:v> 20-07-09 12:01:10</c:v>
                </c:pt>
                <c:pt idx="10539">
                  <c:v> 20-07-09 12:01:15</c:v>
                </c:pt>
                <c:pt idx="10540">
                  <c:v> 20-07-09 12:01:20</c:v>
                </c:pt>
                <c:pt idx="10541">
                  <c:v> 20-07-09 12:01:25</c:v>
                </c:pt>
                <c:pt idx="10542">
                  <c:v> 20-07-09 12:01:30</c:v>
                </c:pt>
                <c:pt idx="10543">
                  <c:v> 20-07-09 12:01:35</c:v>
                </c:pt>
                <c:pt idx="10544">
                  <c:v> 20-07-09 12:01:40</c:v>
                </c:pt>
                <c:pt idx="10545">
                  <c:v> 20-07-09 12:01:45</c:v>
                </c:pt>
                <c:pt idx="10546">
                  <c:v> 20-07-09 12:01:50</c:v>
                </c:pt>
                <c:pt idx="10547">
                  <c:v> 20-07-09 12:01:55</c:v>
                </c:pt>
                <c:pt idx="10548">
                  <c:v> 20-07-09 12:02:00</c:v>
                </c:pt>
                <c:pt idx="10549">
                  <c:v> 20-07-09 12:02:05</c:v>
                </c:pt>
                <c:pt idx="10550">
                  <c:v> 20-07-09 12:02:10</c:v>
                </c:pt>
                <c:pt idx="10551">
                  <c:v> 20-07-09 12:02:15</c:v>
                </c:pt>
                <c:pt idx="10552">
                  <c:v> 20-07-09 12:02:20</c:v>
                </c:pt>
                <c:pt idx="10553">
                  <c:v> 20-07-09 12:02:25</c:v>
                </c:pt>
                <c:pt idx="10554">
                  <c:v> 20-07-09 12:02:30</c:v>
                </c:pt>
                <c:pt idx="10555">
                  <c:v> 20-07-09 12:02:35</c:v>
                </c:pt>
                <c:pt idx="10556">
                  <c:v> 20-07-09 12:02:40</c:v>
                </c:pt>
                <c:pt idx="10557">
                  <c:v> 20-07-09 12:02:45</c:v>
                </c:pt>
                <c:pt idx="10558">
                  <c:v> 20-07-09 12:02:50</c:v>
                </c:pt>
                <c:pt idx="10559">
                  <c:v> 20-07-09 12:02:55</c:v>
                </c:pt>
                <c:pt idx="10560">
                  <c:v> 20-07-09 12:03:00</c:v>
                </c:pt>
                <c:pt idx="10561">
                  <c:v> 20-07-09 12:03:05</c:v>
                </c:pt>
                <c:pt idx="10562">
                  <c:v> 20-07-09 12:03:10</c:v>
                </c:pt>
                <c:pt idx="10563">
                  <c:v> 20-07-09 12:03:15</c:v>
                </c:pt>
                <c:pt idx="10564">
                  <c:v> 20-07-09 12:03:20</c:v>
                </c:pt>
                <c:pt idx="10565">
                  <c:v> 20-07-09 12:03:25</c:v>
                </c:pt>
                <c:pt idx="10566">
                  <c:v> 20-07-09 12:03:30</c:v>
                </c:pt>
                <c:pt idx="10567">
                  <c:v> 20-07-09 12:03:35</c:v>
                </c:pt>
                <c:pt idx="10568">
                  <c:v> 20-07-09 12:03:40</c:v>
                </c:pt>
                <c:pt idx="10569">
                  <c:v> 20-07-09 12:03:45</c:v>
                </c:pt>
                <c:pt idx="10570">
                  <c:v> 20-07-09 12:03:50</c:v>
                </c:pt>
                <c:pt idx="10571">
                  <c:v> 20-07-09 12:03:55</c:v>
                </c:pt>
                <c:pt idx="10572">
                  <c:v> 20-07-09 12:04:00</c:v>
                </c:pt>
                <c:pt idx="10573">
                  <c:v> 20-07-09 12:04:05</c:v>
                </c:pt>
                <c:pt idx="10574">
                  <c:v> 20-07-09 12:04:10</c:v>
                </c:pt>
                <c:pt idx="10575">
                  <c:v> 20-07-09 12:04:15</c:v>
                </c:pt>
                <c:pt idx="10576">
                  <c:v> 20-07-09 12:04:20</c:v>
                </c:pt>
                <c:pt idx="10577">
                  <c:v> 20-07-09 12:04:25</c:v>
                </c:pt>
                <c:pt idx="10578">
                  <c:v> 20-07-09 12:04:30</c:v>
                </c:pt>
                <c:pt idx="10579">
                  <c:v> 20-07-09 12:04:35</c:v>
                </c:pt>
                <c:pt idx="10580">
                  <c:v> 20-07-09 12:04:40</c:v>
                </c:pt>
                <c:pt idx="10581">
                  <c:v> 20-07-09 12:04:45</c:v>
                </c:pt>
                <c:pt idx="10582">
                  <c:v> 20-07-09 12:04:50</c:v>
                </c:pt>
                <c:pt idx="10583">
                  <c:v> 20-07-09 12:04:55</c:v>
                </c:pt>
                <c:pt idx="10584">
                  <c:v> 20-07-09 12:05:00</c:v>
                </c:pt>
                <c:pt idx="10585">
                  <c:v> 20-07-09 12:05:05</c:v>
                </c:pt>
                <c:pt idx="10586">
                  <c:v> 20-07-09 12:05:10</c:v>
                </c:pt>
                <c:pt idx="10587">
                  <c:v> 20-07-09 12:05:15</c:v>
                </c:pt>
                <c:pt idx="10588">
                  <c:v> 20-07-09 12:05:20</c:v>
                </c:pt>
                <c:pt idx="10589">
                  <c:v> 20-07-09 12:05:25</c:v>
                </c:pt>
                <c:pt idx="10590">
                  <c:v> 20-07-09 12:05:30</c:v>
                </c:pt>
                <c:pt idx="10591">
                  <c:v> 20-07-09 12:05:35</c:v>
                </c:pt>
                <c:pt idx="10592">
                  <c:v> 20-07-09 12:05:40</c:v>
                </c:pt>
                <c:pt idx="10593">
                  <c:v> 20-07-09 12:05:45</c:v>
                </c:pt>
                <c:pt idx="10594">
                  <c:v> 20-07-09 12:05:50</c:v>
                </c:pt>
                <c:pt idx="10595">
                  <c:v> 20-07-09 12:05:55</c:v>
                </c:pt>
                <c:pt idx="10596">
                  <c:v> 20-07-09 12:06:00</c:v>
                </c:pt>
                <c:pt idx="10597">
                  <c:v> 20-07-09 12:06:05</c:v>
                </c:pt>
                <c:pt idx="10598">
                  <c:v> 20-07-09 12:06:10</c:v>
                </c:pt>
                <c:pt idx="10599">
                  <c:v> 20-07-09 12:06:15</c:v>
                </c:pt>
                <c:pt idx="10600">
                  <c:v> 20-07-09 12:06:20</c:v>
                </c:pt>
                <c:pt idx="10601">
                  <c:v> 20-07-09 12:06:25</c:v>
                </c:pt>
                <c:pt idx="10602">
                  <c:v> 20-07-09 12:06:30</c:v>
                </c:pt>
                <c:pt idx="10603">
                  <c:v> 20-07-09 12:06:35</c:v>
                </c:pt>
                <c:pt idx="10604">
                  <c:v> 20-07-09 12:06:40</c:v>
                </c:pt>
                <c:pt idx="10605">
                  <c:v> 20-07-09 12:06:45</c:v>
                </c:pt>
                <c:pt idx="10606">
                  <c:v> 20-07-09 12:06:50</c:v>
                </c:pt>
                <c:pt idx="10607">
                  <c:v> 20-07-09 12:06:55</c:v>
                </c:pt>
                <c:pt idx="10608">
                  <c:v> 20-07-09 12:07:00</c:v>
                </c:pt>
                <c:pt idx="10609">
                  <c:v> 20-07-09 12:07:05</c:v>
                </c:pt>
                <c:pt idx="10610">
                  <c:v> 20-07-09 12:07:10</c:v>
                </c:pt>
                <c:pt idx="10611">
                  <c:v> 20-07-09 12:07:15</c:v>
                </c:pt>
                <c:pt idx="10612">
                  <c:v> 20-07-09 12:07:20</c:v>
                </c:pt>
                <c:pt idx="10613">
                  <c:v> 20-07-09 12:07:25</c:v>
                </c:pt>
                <c:pt idx="10614">
                  <c:v> 20-07-09 12:07:30</c:v>
                </c:pt>
                <c:pt idx="10615">
                  <c:v> 20-07-09 12:07:35</c:v>
                </c:pt>
                <c:pt idx="10616">
                  <c:v> 20-07-09 12:07:40</c:v>
                </c:pt>
                <c:pt idx="10617">
                  <c:v> 20-07-09 12:07:45</c:v>
                </c:pt>
                <c:pt idx="10618">
                  <c:v> 20-07-09 12:07:50</c:v>
                </c:pt>
                <c:pt idx="10619">
                  <c:v> 20-07-09 12:07:55</c:v>
                </c:pt>
                <c:pt idx="10620">
                  <c:v> 20-07-09 12:08:00</c:v>
                </c:pt>
                <c:pt idx="10621">
                  <c:v> 20-07-09 12:08:05</c:v>
                </c:pt>
                <c:pt idx="10622">
                  <c:v> 20-07-09 12:08:10</c:v>
                </c:pt>
                <c:pt idx="10623">
                  <c:v> 20-07-09 12:08:15</c:v>
                </c:pt>
                <c:pt idx="10624">
                  <c:v> 20-07-09 12:08:20</c:v>
                </c:pt>
                <c:pt idx="10625">
                  <c:v> 20-07-09 12:08:25</c:v>
                </c:pt>
                <c:pt idx="10626">
                  <c:v> 20-07-09 12:08:30</c:v>
                </c:pt>
                <c:pt idx="10627">
                  <c:v> 20-07-09 12:08:35</c:v>
                </c:pt>
                <c:pt idx="10628">
                  <c:v> 20-07-09 12:08:40</c:v>
                </c:pt>
                <c:pt idx="10629">
                  <c:v> 20-07-09 12:08:45</c:v>
                </c:pt>
                <c:pt idx="10630">
                  <c:v> 20-07-09 12:08:50</c:v>
                </c:pt>
                <c:pt idx="10631">
                  <c:v> 20-07-09 12:08:55</c:v>
                </c:pt>
                <c:pt idx="10632">
                  <c:v> 20-07-09 12:09:00</c:v>
                </c:pt>
                <c:pt idx="10633">
                  <c:v> 20-07-09 12:09:05</c:v>
                </c:pt>
                <c:pt idx="10634">
                  <c:v> 20-07-09 12:09:10</c:v>
                </c:pt>
                <c:pt idx="10635">
                  <c:v> 20-07-09 12:09:15</c:v>
                </c:pt>
                <c:pt idx="10636">
                  <c:v> 20-07-09 12:09:20</c:v>
                </c:pt>
                <c:pt idx="10637">
                  <c:v> 20-07-09 12:09:25</c:v>
                </c:pt>
                <c:pt idx="10638">
                  <c:v> 20-07-09 12:09:30</c:v>
                </c:pt>
                <c:pt idx="10639">
                  <c:v> 20-07-09 12:09:35</c:v>
                </c:pt>
                <c:pt idx="10640">
                  <c:v> 20-07-09 12:09:40</c:v>
                </c:pt>
                <c:pt idx="10641">
                  <c:v> 20-07-09 12:09:45</c:v>
                </c:pt>
                <c:pt idx="10642">
                  <c:v> 20-07-09 12:09:50</c:v>
                </c:pt>
                <c:pt idx="10643">
                  <c:v> 20-07-09 12:09:55</c:v>
                </c:pt>
                <c:pt idx="10644">
                  <c:v> 20-07-09 12:10:00</c:v>
                </c:pt>
                <c:pt idx="10645">
                  <c:v> 20-07-09 12:10:05</c:v>
                </c:pt>
                <c:pt idx="10646">
                  <c:v> 20-07-09 12:10:10</c:v>
                </c:pt>
                <c:pt idx="10647">
                  <c:v> 20-07-09 12:10:15</c:v>
                </c:pt>
                <c:pt idx="10648">
                  <c:v> 20-07-09 12:10:20</c:v>
                </c:pt>
                <c:pt idx="10649">
                  <c:v> 20-07-09 12:10:25</c:v>
                </c:pt>
                <c:pt idx="10650">
                  <c:v> 20-07-09 12:10:30</c:v>
                </c:pt>
                <c:pt idx="10651">
                  <c:v> 20-07-09 12:10:35</c:v>
                </c:pt>
                <c:pt idx="10652">
                  <c:v> 20-07-09 12:10:40</c:v>
                </c:pt>
                <c:pt idx="10653">
                  <c:v> 20-07-09 12:10:45</c:v>
                </c:pt>
                <c:pt idx="10654">
                  <c:v> 20-07-09 12:10:50</c:v>
                </c:pt>
                <c:pt idx="10655">
                  <c:v> 20-07-09 12:10:55</c:v>
                </c:pt>
                <c:pt idx="10656">
                  <c:v> 20-07-09 12:11:00</c:v>
                </c:pt>
                <c:pt idx="10657">
                  <c:v> 20-07-09 12:11:05</c:v>
                </c:pt>
                <c:pt idx="10658">
                  <c:v> 20-07-09 12:11:10</c:v>
                </c:pt>
                <c:pt idx="10659">
                  <c:v> 20-07-09 12:11:15</c:v>
                </c:pt>
                <c:pt idx="10660">
                  <c:v> 20-07-09 12:11:20</c:v>
                </c:pt>
                <c:pt idx="10661">
                  <c:v> 20-07-09 12:11:25</c:v>
                </c:pt>
                <c:pt idx="10662">
                  <c:v> 20-07-09 12:11:30</c:v>
                </c:pt>
                <c:pt idx="10663">
                  <c:v> 20-07-09 12:11:35</c:v>
                </c:pt>
                <c:pt idx="10664">
                  <c:v> 20-07-09 12:11:40</c:v>
                </c:pt>
                <c:pt idx="10665">
                  <c:v> 20-07-09 12:11:45</c:v>
                </c:pt>
                <c:pt idx="10666">
                  <c:v> 20-07-09 12:11:50</c:v>
                </c:pt>
                <c:pt idx="10667">
                  <c:v> 20-07-09 12:11:55</c:v>
                </c:pt>
                <c:pt idx="10668">
                  <c:v> 20-07-09 12:12:00</c:v>
                </c:pt>
                <c:pt idx="10669">
                  <c:v> 20-07-09 12:12:05</c:v>
                </c:pt>
                <c:pt idx="10670">
                  <c:v> 20-07-09 12:12:10</c:v>
                </c:pt>
                <c:pt idx="10671">
                  <c:v> 20-07-09 12:12:15</c:v>
                </c:pt>
                <c:pt idx="10672">
                  <c:v> 20-07-09 12:12:20</c:v>
                </c:pt>
                <c:pt idx="10673">
                  <c:v> 20-07-09 12:12:25</c:v>
                </c:pt>
                <c:pt idx="10674">
                  <c:v> 20-07-09 12:12:30</c:v>
                </c:pt>
                <c:pt idx="10675">
                  <c:v> 20-07-09 12:12:35</c:v>
                </c:pt>
                <c:pt idx="10676">
                  <c:v> 20-07-09 12:12:40</c:v>
                </c:pt>
                <c:pt idx="10677">
                  <c:v> 20-07-09 12:12:45</c:v>
                </c:pt>
                <c:pt idx="10678">
                  <c:v> 20-07-09 12:12:50</c:v>
                </c:pt>
                <c:pt idx="10679">
                  <c:v> 20-07-09 12:12:55</c:v>
                </c:pt>
                <c:pt idx="10680">
                  <c:v> 20-07-09 12:13:00</c:v>
                </c:pt>
                <c:pt idx="10681">
                  <c:v> 20-07-09 12:13:05</c:v>
                </c:pt>
                <c:pt idx="10682">
                  <c:v> 20-07-09 12:13:10</c:v>
                </c:pt>
                <c:pt idx="10683">
                  <c:v> 20-07-09 12:13:15</c:v>
                </c:pt>
                <c:pt idx="10684">
                  <c:v> 20-07-09 12:13:20</c:v>
                </c:pt>
                <c:pt idx="10685">
                  <c:v> 20-07-09 12:13:25</c:v>
                </c:pt>
                <c:pt idx="10686">
                  <c:v> 20-07-09 12:13:30</c:v>
                </c:pt>
                <c:pt idx="10687">
                  <c:v> 20-07-09 12:13:35</c:v>
                </c:pt>
                <c:pt idx="10688">
                  <c:v> 20-07-09 12:13:40</c:v>
                </c:pt>
                <c:pt idx="10689">
                  <c:v> 20-07-09 12:13:45</c:v>
                </c:pt>
                <c:pt idx="10690">
                  <c:v> 20-07-09 12:13:50</c:v>
                </c:pt>
                <c:pt idx="10691">
                  <c:v> 20-07-09 12:13:55</c:v>
                </c:pt>
                <c:pt idx="10692">
                  <c:v> 20-07-09 12:14:00</c:v>
                </c:pt>
                <c:pt idx="10693">
                  <c:v> 20-07-09 12:14:05</c:v>
                </c:pt>
                <c:pt idx="10694">
                  <c:v> 20-07-09 12:14:10</c:v>
                </c:pt>
                <c:pt idx="10695">
                  <c:v> 20-07-09 12:14:15</c:v>
                </c:pt>
                <c:pt idx="10696">
                  <c:v> 20-07-09 12:14:20</c:v>
                </c:pt>
                <c:pt idx="10697">
                  <c:v> 20-07-09 12:14:25</c:v>
                </c:pt>
                <c:pt idx="10698">
                  <c:v> 20-07-09 12:14:30</c:v>
                </c:pt>
                <c:pt idx="10699">
                  <c:v> 20-07-09 12:14:35</c:v>
                </c:pt>
                <c:pt idx="10700">
                  <c:v> 20-07-09 12:14:40</c:v>
                </c:pt>
                <c:pt idx="10701">
                  <c:v> 20-07-09 12:14:45</c:v>
                </c:pt>
                <c:pt idx="10702">
                  <c:v> 20-07-09 12:14:50</c:v>
                </c:pt>
                <c:pt idx="10703">
                  <c:v> 20-07-09 12:14:55</c:v>
                </c:pt>
                <c:pt idx="10704">
                  <c:v> 20-07-09 12:15:00</c:v>
                </c:pt>
                <c:pt idx="10705">
                  <c:v> 20-07-09 12:15:05</c:v>
                </c:pt>
                <c:pt idx="10706">
                  <c:v> 20-07-09 12:15:10</c:v>
                </c:pt>
                <c:pt idx="10707">
                  <c:v> 20-07-09 12:15:15</c:v>
                </c:pt>
                <c:pt idx="10708">
                  <c:v> 20-07-09 12:15:20</c:v>
                </c:pt>
                <c:pt idx="10709">
                  <c:v> 20-07-09 12:15:25</c:v>
                </c:pt>
                <c:pt idx="10710">
                  <c:v> 20-07-09 12:15:30</c:v>
                </c:pt>
                <c:pt idx="10711">
                  <c:v> 20-07-09 12:15:35</c:v>
                </c:pt>
                <c:pt idx="10712">
                  <c:v> 20-07-09 12:15:40</c:v>
                </c:pt>
                <c:pt idx="10713">
                  <c:v> 20-07-09 12:15:45</c:v>
                </c:pt>
                <c:pt idx="10714">
                  <c:v> 20-07-09 12:15:50</c:v>
                </c:pt>
                <c:pt idx="10715">
                  <c:v> 20-07-09 12:15:55</c:v>
                </c:pt>
                <c:pt idx="10716">
                  <c:v> 20-07-09 12:16:00</c:v>
                </c:pt>
                <c:pt idx="10717">
                  <c:v> 20-07-09 12:16:05</c:v>
                </c:pt>
                <c:pt idx="10718">
                  <c:v> 20-07-09 12:16:10</c:v>
                </c:pt>
                <c:pt idx="10719">
                  <c:v> 20-07-09 12:16:15</c:v>
                </c:pt>
                <c:pt idx="10720">
                  <c:v> 20-07-09 12:16:20</c:v>
                </c:pt>
                <c:pt idx="10721">
                  <c:v> 20-07-09 12:16:25</c:v>
                </c:pt>
                <c:pt idx="10722">
                  <c:v> 20-07-09 12:16:30</c:v>
                </c:pt>
                <c:pt idx="10723">
                  <c:v> 20-07-09 12:16:35</c:v>
                </c:pt>
                <c:pt idx="10724">
                  <c:v> 20-07-09 12:16:40</c:v>
                </c:pt>
                <c:pt idx="10725">
                  <c:v> 20-07-09 12:16:45</c:v>
                </c:pt>
                <c:pt idx="10726">
                  <c:v> 20-07-09 12:16:50</c:v>
                </c:pt>
                <c:pt idx="10727">
                  <c:v> 20-07-09 12:16:55</c:v>
                </c:pt>
                <c:pt idx="10728">
                  <c:v> 20-07-09 12:17:00</c:v>
                </c:pt>
                <c:pt idx="10729">
                  <c:v> 20-07-09 12:17:05</c:v>
                </c:pt>
                <c:pt idx="10730">
                  <c:v> 20-07-09 12:17:10</c:v>
                </c:pt>
                <c:pt idx="10731">
                  <c:v> 20-07-09 12:17:15</c:v>
                </c:pt>
                <c:pt idx="10732">
                  <c:v> 20-07-09 12:17:20</c:v>
                </c:pt>
                <c:pt idx="10733">
                  <c:v> 20-07-09 12:17:25</c:v>
                </c:pt>
                <c:pt idx="10734">
                  <c:v> 20-07-09 12:17:30</c:v>
                </c:pt>
                <c:pt idx="10735">
                  <c:v> 20-07-09 12:17:35</c:v>
                </c:pt>
                <c:pt idx="10736">
                  <c:v> 20-07-09 12:17:40</c:v>
                </c:pt>
                <c:pt idx="10737">
                  <c:v> 20-07-09 12:17:45</c:v>
                </c:pt>
                <c:pt idx="10738">
                  <c:v> 20-07-09 12:17:50</c:v>
                </c:pt>
                <c:pt idx="10739">
                  <c:v> 20-07-09 12:17:55</c:v>
                </c:pt>
                <c:pt idx="10740">
                  <c:v> 20-07-09 12:18:00</c:v>
                </c:pt>
                <c:pt idx="10741">
                  <c:v> 20-07-09 12:18:05</c:v>
                </c:pt>
                <c:pt idx="10742">
                  <c:v> 20-07-09 12:18:10</c:v>
                </c:pt>
                <c:pt idx="10743">
                  <c:v> 20-07-09 12:18:15</c:v>
                </c:pt>
                <c:pt idx="10744">
                  <c:v> 20-07-09 12:18:20</c:v>
                </c:pt>
                <c:pt idx="10745">
                  <c:v> 20-07-09 12:18:25</c:v>
                </c:pt>
                <c:pt idx="10746">
                  <c:v> 20-07-09 12:18:30</c:v>
                </c:pt>
                <c:pt idx="10747">
                  <c:v> 20-07-09 12:18:35</c:v>
                </c:pt>
                <c:pt idx="10748">
                  <c:v> 20-07-09 12:18:40</c:v>
                </c:pt>
                <c:pt idx="10749">
                  <c:v> 20-07-09 12:18:45</c:v>
                </c:pt>
                <c:pt idx="10750">
                  <c:v> 20-07-09 12:18:50</c:v>
                </c:pt>
                <c:pt idx="10751">
                  <c:v> 20-07-09 12:18:55</c:v>
                </c:pt>
                <c:pt idx="10752">
                  <c:v> 20-07-09 12:19:00</c:v>
                </c:pt>
                <c:pt idx="10753">
                  <c:v> 20-07-09 12:19:05</c:v>
                </c:pt>
                <c:pt idx="10754">
                  <c:v> 20-07-09 12:19:10</c:v>
                </c:pt>
                <c:pt idx="10755">
                  <c:v> 20-07-09 12:19:15</c:v>
                </c:pt>
                <c:pt idx="10756">
                  <c:v> 20-07-09 12:19:20</c:v>
                </c:pt>
                <c:pt idx="10757">
                  <c:v> 20-07-09 12:19:25</c:v>
                </c:pt>
                <c:pt idx="10758">
                  <c:v> 20-07-09 12:19:30</c:v>
                </c:pt>
                <c:pt idx="10759">
                  <c:v> 20-07-09 12:19:35</c:v>
                </c:pt>
                <c:pt idx="10760">
                  <c:v> 20-07-09 12:19:40</c:v>
                </c:pt>
                <c:pt idx="10761">
                  <c:v> 20-07-09 12:19:45</c:v>
                </c:pt>
                <c:pt idx="10762">
                  <c:v> 20-07-09 12:19:50</c:v>
                </c:pt>
                <c:pt idx="10763">
                  <c:v> 20-07-09 12:19:55</c:v>
                </c:pt>
                <c:pt idx="10764">
                  <c:v> 20-07-09 12:20:00</c:v>
                </c:pt>
                <c:pt idx="10765">
                  <c:v> 20-07-09 12:20:05</c:v>
                </c:pt>
                <c:pt idx="10766">
                  <c:v> 20-07-09 12:20:10</c:v>
                </c:pt>
                <c:pt idx="10767">
                  <c:v> 20-07-09 12:20:15</c:v>
                </c:pt>
                <c:pt idx="10768">
                  <c:v> 20-07-09 12:20:20</c:v>
                </c:pt>
                <c:pt idx="10769">
                  <c:v> 20-07-09 12:20:25</c:v>
                </c:pt>
                <c:pt idx="10770">
                  <c:v> 20-07-09 12:20:30</c:v>
                </c:pt>
                <c:pt idx="10771">
                  <c:v> 20-07-09 12:20:35</c:v>
                </c:pt>
                <c:pt idx="10772">
                  <c:v> 20-07-09 12:20:40</c:v>
                </c:pt>
                <c:pt idx="10773">
                  <c:v> 20-07-09 12:20:45</c:v>
                </c:pt>
                <c:pt idx="10774">
                  <c:v> 20-07-09 12:20:50</c:v>
                </c:pt>
                <c:pt idx="10775">
                  <c:v> 20-07-09 12:20:55</c:v>
                </c:pt>
                <c:pt idx="10776">
                  <c:v> 20-07-09 12:21:00</c:v>
                </c:pt>
                <c:pt idx="10777">
                  <c:v> 20-07-09 12:21:05</c:v>
                </c:pt>
                <c:pt idx="10778">
                  <c:v> 20-07-09 12:21:10</c:v>
                </c:pt>
                <c:pt idx="10779">
                  <c:v> 20-07-09 12:21:15</c:v>
                </c:pt>
                <c:pt idx="10780">
                  <c:v> 20-07-09 12:21:20</c:v>
                </c:pt>
                <c:pt idx="10781">
                  <c:v> 20-07-09 12:21:25</c:v>
                </c:pt>
                <c:pt idx="10782">
                  <c:v> 20-07-09 12:21:30</c:v>
                </c:pt>
                <c:pt idx="10783">
                  <c:v> 20-07-09 12:21:35</c:v>
                </c:pt>
                <c:pt idx="10784">
                  <c:v> 20-07-09 12:21:40</c:v>
                </c:pt>
                <c:pt idx="10785">
                  <c:v> 20-07-09 12:21:45</c:v>
                </c:pt>
                <c:pt idx="10786">
                  <c:v> 20-07-09 12:21:50</c:v>
                </c:pt>
                <c:pt idx="10787">
                  <c:v> 20-07-09 12:21:55</c:v>
                </c:pt>
                <c:pt idx="10788">
                  <c:v> 20-07-09 12:22:00</c:v>
                </c:pt>
                <c:pt idx="10789">
                  <c:v> 20-07-09 12:22:05</c:v>
                </c:pt>
                <c:pt idx="10790">
                  <c:v> 20-07-09 12:22:10</c:v>
                </c:pt>
                <c:pt idx="10791">
                  <c:v> 20-07-09 12:22:15</c:v>
                </c:pt>
                <c:pt idx="10792">
                  <c:v> 20-07-09 12:22:20</c:v>
                </c:pt>
                <c:pt idx="10793">
                  <c:v> 20-07-09 12:22:25</c:v>
                </c:pt>
                <c:pt idx="10794">
                  <c:v> 20-07-09 12:22:30</c:v>
                </c:pt>
                <c:pt idx="10795">
                  <c:v> 20-07-09 12:22:35</c:v>
                </c:pt>
                <c:pt idx="10796">
                  <c:v> 20-07-09 12:22:40</c:v>
                </c:pt>
                <c:pt idx="10797">
                  <c:v> 20-07-09 12:22:45</c:v>
                </c:pt>
                <c:pt idx="10798">
                  <c:v> 20-07-09 12:22:50</c:v>
                </c:pt>
                <c:pt idx="10799">
                  <c:v> 20-07-09 12:22:55</c:v>
                </c:pt>
                <c:pt idx="10800">
                  <c:v> 20-07-09 12:23:00</c:v>
                </c:pt>
                <c:pt idx="10801">
                  <c:v> 20-07-09 12:23:05</c:v>
                </c:pt>
                <c:pt idx="10802">
                  <c:v> 20-07-09 12:23:10</c:v>
                </c:pt>
                <c:pt idx="10803">
                  <c:v> 20-07-09 12:23:15</c:v>
                </c:pt>
                <c:pt idx="10804">
                  <c:v> 20-07-09 12:23:20</c:v>
                </c:pt>
                <c:pt idx="10805">
                  <c:v> 20-07-09 12:23:25</c:v>
                </c:pt>
                <c:pt idx="10806">
                  <c:v> 20-07-09 12:23:30</c:v>
                </c:pt>
                <c:pt idx="10807">
                  <c:v> 20-07-09 12:23:35</c:v>
                </c:pt>
                <c:pt idx="10808">
                  <c:v> 20-07-09 12:23:40</c:v>
                </c:pt>
                <c:pt idx="10809">
                  <c:v> 20-07-09 12:23:45</c:v>
                </c:pt>
                <c:pt idx="10810">
                  <c:v> 20-07-09 12:23:50</c:v>
                </c:pt>
                <c:pt idx="10811">
                  <c:v> 20-07-09 12:23:55</c:v>
                </c:pt>
                <c:pt idx="10812">
                  <c:v> 20-07-09 12:24:00</c:v>
                </c:pt>
                <c:pt idx="10813">
                  <c:v> 20-07-09 12:24:05</c:v>
                </c:pt>
                <c:pt idx="10814">
                  <c:v> 20-07-09 12:24:10</c:v>
                </c:pt>
                <c:pt idx="10815">
                  <c:v> 20-07-09 12:24:15</c:v>
                </c:pt>
                <c:pt idx="10816">
                  <c:v> 20-07-09 12:24:20</c:v>
                </c:pt>
                <c:pt idx="10817">
                  <c:v> 20-07-09 12:24:25</c:v>
                </c:pt>
                <c:pt idx="10818">
                  <c:v> 20-07-09 12:24:30</c:v>
                </c:pt>
                <c:pt idx="10819">
                  <c:v> 20-07-09 12:24:35</c:v>
                </c:pt>
                <c:pt idx="10820">
                  <c:v> 20-07-09 12:24:40</c:v>
                </c:pt>
                <c:pt idx="10821">
                  <c:v> 20-07-09 12:24:45</c:v>
                </c:pt>
                <c:pt idx="10822">
                  <c:v> 20-07-09 12:24:50</c:v>
                </c:pt>
                <c:pt idx="10823">
                  <c:v> 20-07-09 12:24:55</c:v>
                </c:pt>
                <c:pt idx="10824">
                  <c:v> 20-07-09 12:25:00</c:v>
                </c:pt>
                <c:pt idx="10825">
                  <c:v> 20-07-09 12:25:05</c:v>
                </c:pt>
                <c:pt idx="10826">
                  <c:v> 20-07-09 12:25:10</c:v>
                </c:pt>
                <c:pt idx="10827">
                  <c:v> 20-07-09 12:25:15</c:v>
                </c:pt>
                <c:pt idx="10828">
                  <c:v> 20-07-09 12:25:20</c:v>
                </c:pt>
                <c:pt idx="10829">
                  <c:v> 20-07-09 12:25:25</c:v>
                </c:pt>
                <c:pt idx="10830">
                  <c:v> 20-07-09 12:25:30</c:v>
                </c:pt>
                <c:pt idx="10831">
                  <c:v> 20-07-09 12:25:35</c:v>
                </c:pt>
                <c:pt idx="10832">
                  <c:v> 20-07-09 12:25:40</c:v>
                </c:pt>
                <c:pt idx="10833">
                  <c:v> 20-07-09 12:25:45</c:v>
                </c:pt>
                <c:pt idx="10834">
                  <c:v> 20-07-09 12:25:50</c:v>
                </c:pt>
                <c:pt idx="10835">
                  <c:v> 20-07-09 12:25:55</c:v>
                </c:pt>
                <c:pt idx="10836">
                  <c:v> 20-07-09 12:26:00</c:v>
                </c:pt>
                <c:pt idx="10837">
                  <c:v> 20-07-09 12:26:05</c:v>
                </c:pt>
                <c:pt idx="10838">
                  <c:v> 20-07-09 12:26:10</c:v>
                </c:pt>
                <c:pt idx="10839">
                  <c:v> 20-07-09 12:26:15</c:v>
                </c:pt>
                <c:pt idx="10840">
                  <c:v> 20-07-09 12:26:20</c:v>
                </c:pt>
                <c:pt idx="10841">
                  <c:v> 20-07-09 12:26:25</c:v>
                </c:pt>
                <c:pt idx="10842">
                  <c:v> 20-07-09 12:26:30</c:v>
                </c:pt>
                <c:pt idx="10843">
                  <c:v> 20-07-09 12:26:35</c:v>
                </c:pt>
                <c:pt idx="10844">
                  <c:v> 20-07-09 12:26:40</c:v>
                </c:pt>
                <c:pt idx="10845">
                  <c:v> 20-07-09 12:26:45</c:v>
                </c:pt>
                <c:pt idx="10846">
                  <c:v> 20-07-09 12:26:50</c:v>
                </c:pt>
                <c:pt idx="10847">
                  <c:v> 20-07-09 12:26:55</c:v>
                </c:pt>
                <c:pt idx="10848">
                  <c:v> 20-07-09 12:27:00</c:v>
                </c:pt>
                <c:pt idx="10849">
                  <c:v> 20-07-09 12:27:05</c:v>
                </c:pt>
                <c:pt idx="10850">
                  <c:v> 20-07-09 12:27:10</c:v>
                </c:pt>
                <c:pt idx="10851">
                  <c:v> 20-07-09 12:27:15</c:v>
                </c:pt>
                <c:pt idx="10852">
                  <c:v> 20-07-09 12:27:20</c:v>
                </c:pt>
                <c:pt idx="10853">
                  <c:v> 20-07-09 12:27:25</c:v>
                </c:pt>
                <c:pt idx="10854">
                  <c:v> 20-07-09 12:27:30</c:v>
                </c:pt>
                <c:pt idx="10855">
                  <c:v> 20-07-09 12:27:35</c:v>
                </c:pt>
                <c:pt idx="10856">
                  <c:v> 20-07-09 12:27:40</c:v>
                </c:pt>
                <c:pt idx="10857">
                  <c:v> 20-07-09 12:27:45</c:v>
                </c:pt>
                <c:pt idx="10858">
                  <c:v> 20-07-09 12:27:50</c:v>
                </c:pt>
                <c:pt idx="10859">
                  <c:v> 20-07-09 12:27:55</c:v>
                </c:pt>
                <c:pt idx="10860">
                  <c:v> 20-07-09 12:28:00</c:v>
                </c:pt>
                <c:pt idx="10861">
                  <c:v> 20-07-09 12:28:05</c:v>
                </c:pt>
                <c:pt idx="10862">
                  <c:v> 20-07-09 12:28:10</c:v>
                </c:pt>
                <c:pt idx="10863">
                  <c:v> 20-07-09 12:28:15</c:v>
                </c:pt>
                <c:pt idx="10864">
                  <c:v> 20-07-09 12:28:20</c:v>
                </c:pt>
                <c:pt idx="10865">
                  <c:v> 20-07-09 12:28:25</c:v>
                </c:pt>
                <c:pt idx="10866">
                  <c:v> 20-07-09 12:28:30</c:v>
                </c:pt>
                <c:pt idx="10867">
                  <c:v> 20-07-09 12:28:35</c:v>
                </c:pt>
                <c:pt idx="10868">
                  <c:v> 20-07-09 12:28:40</c:v>
                </c:pt>
                <c:pt idx="10869">
                  <c:v> 20-07-09 12:28:45</c:v>
                </c:pt>
                <c:pt idx="10870">
                  <c:v> 20-07-09 12:28:50</c:v>
                </c:pt>
                <c:pt idx="10871">
                  <c:v> 20-07-09 12:28:55</c:v>
                </c:pt>
                <c:pt idx="10872">
                  <c:v> 20-07-09 12:29:00</c:v>
                </c:pt>
                <c:pt idx="10873">
                  <c:v> 20-07-09 12:29:05</c:v>
                </c:pt>
                <c:pt idx="10874">
                  <c:v> 20-07-09 12:29:10</c:v>
                </c:pt>
                <c:pt idx="10875">
                  <c:v> 20-07-09 12:29:15</c:v>
                </c:pt>
                <c:pt idx="10876">
                  <c:v> 20-07-09 12:29:20</c:v>
                </c:pt>
                <c:pt idx="10877">
                  <c:v> 20-07-09 12:29:25</c:v>
                </c:pt>
                <c:pt idx="10878">
                  <c:v> 20-07-09 12:29:30</c:v>
                </c:pt>
                <c:pt idx="10879">
                  <c:v> 20-07-09 12:29:35</c:v>
                </c:pt>
                <c:pt idx="10880">
                  <c:v> 20-07-09 12:29:40</c:v>
                </c:pt>
                <c:pt idx="10881">
                  <c:v> 20-07-09 12:29:45</c:v>
                </c:pt>
                <c:pt idx="10882">
                  <c:v> 20-07-09 12:29:50</c:v>
                </c:pt>
                <c:pt idx="10883">
                  <c:v> 20-07-09 12:29:55</c:v>
                </c:pt>
                <c:pt idx="10884">
                  <c:v> 20-07-09 12:30:00</c:v>
                </c:pt>
                <c:pt idx="10885">
                  <c:v> 20-07-09 12:30:05</c:v>
                </c:pt>
                <c:pt idx="10886">
                  <c:v> 20-07-09 12:30:10</c:v>
                </c:pt>
                <c:pt idx="10887">
                  <c:v> 20-07-09 12:30:15</c:v>
                </c:pt>
                <c:pt idx="10888">
                  <c:v> 20-07-09 12:30:20</c:v>
                </c:pt>
                <c:pt idx="10889">
                  <c:v> 20-07-09 12:30:25</c:v>
                </c:pt>
                <c:pt idx="10890">
                  <c:v> 20-07-09 12:30:30</c:v>
                </c:pt>
                <c:pt idx="10891">
                  <c:v> 20-07-09 12:30:35</c:v>
                </c:pt>
                <c:pt idx="10892">
                  <c:v> 20-07-09 12:30:40</c:v>
                </c:pt>
                <c:pt idx="10893">
                  <c:v> 20-07-09 12:30:45</c:v>
                </c:pt>
                <c:pt idx="10894">
                  <c:v> 20-07-09 12:30:50</c:v>
                </c:pt>
                <c:pt idx="10895">
                  <c:v> 20-07-09 12:30:55</c:v>
                </c:pt>
                <c:pt idx="10896">
                  <c:v> 20-07-09 12:31:00</c:v>
                </c:pt>
                <c:pt idx="10897">
                  <c:v> 20-07-09 12:31:05</c:v>
                </c:pt>
                <c:pt idx="10898">
                  <c:v> 20-07-09 12:31:10</c:v>
                </c:pt>
                <c:pt idx="10899">
                  <c:v> 20-07-09 12:31:15</c:v>
                </c:pt>
                <c:pt idx="10900">
                  <c:v> 20-07-09 12:31:20</c:v>
                </c:pt>
                <c:pt idx="10901">
                  <c:v> 20-07-09 12:31:25</c:v>
                </c:pt>
                <c:pt idx="10902">
                  <c:v> 20-07-09 12:31:30</c:v>
                </c:pt>
                <c:pt idx="10903">
                  <c:v> 20-07-09 12:31:35</c:v>
                </c:pt>
                <c:pt idx="10904">
                  <c:v> 20-07-09 12:31:40</c:v>
                </c:pt>
                <c:pt idx="10905">
                  <c:v> 20-07-09 12:31:45</c:v>
                </c:pt>
                <c:pt idx="10906">
                  <c:v> 20-07-09 12:31:50</c:v>
                </c:pt>
                <c:pt idx="10907">
                  <c:v> 20-07-09 12:31:55</c:v>
                </c:pt>
                <c:pt idx="10908">
                  <c:v> 20-07-09 12:32:00</c:v>
                </c:pt>
                <c:pt idx="10909">
                  <c:v> 20-07-09 12:32:05</c:v>
                </c:pt>
                <c:pt idx="10910">
                  <c:v> 20-07-09 12:32:10</c:v>
                </c:pt>
                <c:pt idx="10911">
                  <c:v> 20-07-09 12:32:15</c:v>
                </c:pt>
                <c:pt idx="10912">
                  <c:v> 20-07-09 12:32:20</c:v>
                </c:pt>
                <c:pt idx="10913">
                  <c:v> 20-07-09 12:32:25</c:v>
                </c:pt>
                <c:pt idx="10914">
                  <c:v> 20-07-09 12:32:30</c:v>
                </c:pt>
                <c:pt idx="10915">
                  <c:v> 20-07-09 12:32:35</c:v>
                </c:pt>
                <c:pt idx="10916">
                  <c:v> 20-07-09 12:32:40</c:v>
                </c:pt>
                <c:pt idx="10917">
                  <c:v> 20-07-09 12:32:45</c:v>
                </c:pt>
                <c:pt idx="10918">
                  <c:v> 20-07-09 12:32:50</c:v>
                </c:pt>
                <c:pt idx="10919">
                  <c:v> 20-07-09 12:32:55</c:v>
                </c:pt>
                <c:pt idx="10920">
                  <c:v> 20-07-09 12:33:00</c:v>
                </c:pt>
                <c:pt idx="10921">
                  <c:v> 20-07-09 12:33:05</c:v>
                </c:pt>
                <c:pt idx="10922">
                  <c:v> 20-07-09 12:33:10</c:v>
                </c:pt>
                <c:pt idx="10923">
                  <c:v> 20-07-09 12:33:15</c:v>
                </c:pt>
                <c:pt idx="10924">
                  <c:v> 20-07-09 12:33:20</c:v>
                </c:pt>
                <c:pt idx="10925">
                  <c:v> 20-07-09 12:33:25</c:v>
                </c:pt>
                <c:pt idx="10926">
                  <c:v> 20-07-09 12:33:30</c:v>
                </c:pt>
                <c:pt idx="10927">
                  <c:v> 20-07-09 12:33:35</c:v>
                </c:pt>
                <c:pt idx="10928">
                  <c:v> 20-07-09 12:33:40</c:v>
                </c:pt>
                <c:pt idx="10929">
                  <c:v> 20-07-09 12:33:45</c:v>
                </c:pt>
                <c:pt idx="10930">
                  <c:v> 20-07-09 12:33:50</c:v>
                </c:pt>
                <c:pt idx="10931">
                  <c:v> 20-07-09 12:33:55</c:v>
                </c:pt>
                <c:pt idx="10932">
                  <c:v> 20-07-09 12:34:00</c:v>
                </c:pt>
                <c:pt idx="10933">
                  <c:v> 20-07-09 12:34:05</c:v>
                </c:pt>
                <c:pt idx="10934">
                  <c:v> 20-07-09 12:34:10</c:v>
                </c:pt>
                <c:pt idx="10935">
                  <c:v> 20-07-09 12:34:15</c:v>
                </c:pt>
                <c:pt idx="10936">
                  <c:v> 20-07-09 12:34:20</c:v>
                </c:pt>
                <c:pt idx="10937">
                  <c:v> 20-07-09 12:34:25</c:v>
                </c:pt>
                <c:pt idx="10938">
                  <c:v> 20-07-09 12:34:30</c:v>
                </c:pt>
                <c:pt idx="10939">
                  <c:v> 20-07-09 12:34:35</c:v>
                </c:pt>
                <c:pt idx="10940">
                  <c:v> 20-07-09 12:34:40</c:v>
                </c:pt>
                <c:pt idx="10941">
                  <c:v> 20-07-09 12:34:45</c:v>
                </c:pt>
                <c:pt idx="10942">
                  <c:v> 20-07-09 12:34:50</c:v>
                </c:pt>
                <c:pt idx="10943">
                  <c:v> 20-07-09 12:34:55</c:v>
                </c:pt>
                <c:pt idx="10944">
                  <c:v> 20-07-09 12:35:00</c:v>
                </c:pt>
                <c:pt idx="10945">
                  <c:v> 20-07-09 12:35:05</c:v>
                </c:pt>
                <c:pt idx="10946">
                  <c:v> 20-07-09 12:35:10</c:v>
                </c:pt>
                <c:pt idx="10947">
                  <c:v> 20-07-09 12:35:15</c:v>
                </c:pt>
                <c:pt idx="10948">
                  <c:v> 20-07-09 12:35:20</c:v>
                </c:pt>
                <c:pt idx="10949">
                  <c:v> 20-07-09 12:35:25</c:v>
                </c:pt>
                <c:pt idx="10950">
                  <c:v> 20-07-09 12:35:30</c:v>
                </c:pt>
                <c:pt idx="10951">
                  <c:v> 20-07-09 12:35:35</c:v>
                </c:pt>
                <c:pt idx="10952">
                  <c:v> 20-07-09 12:35:40</c:v>
                </c:pt>
                <c:pt idx="10953">
                  <c:v> 20-07-09 12:35:45</c:v>
                </c:pt>
                <c:pt idx="10954">
                  <c:v> 20-07-09 12:35:50</c:v>
                </c:pt>
                <c:pt idx="10955">
                  <c:v> 20-07-09 12:35:55</c:v>
                </c:pt>
                <c:pt idx="10956">
                  <c:v> 20-07-09 12:36:00</c:v>
                </c:pt>
                <c:pt idx="10957">
                  <c:v> 20-07-09 12:36:05</c:v>
                </c:pt>
                <c:pt idx="10958">
                  <c:v> 20-07-09 12:36:10</c:v>
                </c:pt>
                <c:pt idx="10959">
                  <c:v> 20-07-09 12:36:15</c:v>
                </c:pt>
                <c:pt idx="10960">
                  <c:v> 20-07-09 12:36:20</c:v>
                </c:pt>
                <c:pt idx="10961">
                  <c:v> 20-07-09 12:36:25</c:v>
                </c:pt>
                <c:pt idx="10962">
                  <c:v> 20-07-09 12:36:30</c:v>
                </c:pt>
                <c:pt idx="10963">
                  <c:v> 20-07-09 12:36:35</c:v>
                </c:pt>
                <c:pt idx="10964">
                  <c:v> 20-07-09 12:36:40</c:v>
                </c:pt>
                <c:pt idx="10965">
                  <c:v> 20-07-09 12:36:45</c:v>
                </c:pt>
                <c:pt idx="10966">
                  <c:v> 20-07-09 12:36:50</c:v>
                </c:pt>
                <c:pt idx="10967">
                  <c:v> 20-07-09 12:36:55</c:v>
                </c:pt>
                <c:pt idx="10968">
                  <c:v> 20-07-09 12:37:00</c:v>
                </c:pt>
                <c:pt idx="10969">
                  <c:v> 20-07-09 12:37:05</c:v>
                </c:pt>
                <c:pt idx="10970">
                  <c:v> 20-07-09 12:37:10</c:v>
                </c:pt>
                <c:pt idx="10971">
                  <c:v> 20-07-09 12:37:15</c:v>
                </c:pt>
                <c:pt idx="10972">
                  <c:v> 20-07-09 12:37:20</c:v>
                </c:pt>
                <c:pt idx="10973">
                  <c:v> 20-07-09 12:37:25</c:v>
                </c:pt>
                <c:pt idx="10974">
                  <c:v> 20-07-09 12:37:30</c:v>
                </c:pt>
                <c:pt idx="10975">
                  <c:v> 20-07-09 12:37:35</c:v>
                </c:pt>
                <c:pt idx="10976">
                  <c:v> 20-07-09 12:37:40</c:v>
                </c:pt>
                <c:pt idx="10977">
                  <c:v> 20-07-09 12:37:45</c:v>
                </c:pt>
                <c:pt idx="10978">
                  <c:v> 20-07-09 12:37:50</c:v>
                </c:pt>
                <c:pt idx="10979">
                  <c:v> 20-07-09 12:37:55</c:v>
                </c:pt>
                <c:pt idx="10980">
                  <c:v> 20-07-09 12:38:00</c:v>
                </c:pt>
                <c:pt idx="10981">
                  <c:v> 20-07-09 12:38:05</c:v>
                </c:pt>
                <c:pt idx="10982">
                  <c:v> 20-07-09 12:38:10</c:v>
                </c:pt>
                <c:pt idx="10983">
                  <c:v> 20-07-09 12:38:15</c:v>
                </c:pt>
                <c:pt idx="10984">
                  <c:v> 20-07-09 12:38:20</c:v>
                </c:pt>
                <c:pt idx="10985">
                  <c:v> 20-07-09 12:38:25</c:v>
                </c:pt>
                <c:pt idx="10986">
                  <c:v> 20-07-09 12:38:30</c:v>
                </c:pt>
                <c:pt idx="10987">
                  <c:v> 20-07-09 12:38:35</c:v>
                </c:pt>
                <c:pt idx="10988">
                  <c:v> 20-07-09 12:38:40</c:v>
                </c:pt>
                <c:pt idx="10989">
                  <c:v> 20-07-09 12:38:45</c:v>
                </c:pt>
                <c:pt idx="10990">
                  <c:v> 20-07-09 12:38:50</c:v>
                </c:pt>
                <c:pt idx="10991">
                  <c:v> 20-07-09 12:38:55</c:v>
                </c:pt>
                <c:pt idx="10992">
                  <c:v> 20-07-09 12:39:00</c:v>
                </c:pt>
                <c:pt idx="10993">
                  <c:v> 20-07-09 12:39:05</c:v>
                </c:pt>
                <c:pt idx="10994">
                  <c:v> 20-07-09 12:39:10</c:v>
                </c:pt>
                <c:pt idx="10995">
                  <c:v> 20-07-09 12:39:15</c:v>
                </c:pt>
                <c:pt idx="10996">
                  <c:v> 20-07-09 12:39:20</c:v>
                </c:pt>
                <c:pt idx="10997">
                  <c:v> 20-07-09 12:39:25</c:v>
                </c:pt>
                <c:pt idx="10998">
                  <c:v> 20-07-09 12:39:30</c:v>
                </c:pt>
                <c:pt idx="10999">
                  <c:v> 20-07-09 12:39:35</c:v>
                </c:pt>
                <c:pt idx="11000">
                  <c:v> 20-07-09 12:39:40</c:v>
                </c:pt>
                <c:pt idx="11001">
                  <c:v> 20-07-09 12:39:45</c:v>
                </c:pt>
                <c:pt idx="11002">
                  <c:v> 20-07-09 12:39:50</c:v>
                </c:pt>
                <c:pt idx="11003">
                  <c:v> 20-07-09 12:39:55</c:v>
                </c:pt>
                <c:pt idx="11004">
                  <c:v> 20-07-09 12:40:00</c:v>
                </c:pt>
                <c:pt idx="11005">
                  <c:v> 20-07-09 12:40:05</c:v>
                </c:pt>
                <c:pt idx="11006">
                  <c:v> 20-07-09 12:40:10</c:v>
                </c:pt>
                <c:pt idx="11007">
                  <c:v> 20-07-09 12:40:15</c:v>
                </c:pt>
                <c:pt idx="11008">
                  <c:v> 20-07-09 12:40:20</c:v>
                </c:pt>
                <c:pt idx="11009">
                  <c:v> 20-07-09 12:40:25</c:v>
                </c:pt>
                <c:pt idx="11010">
                  <c:v> 20-07-09 12:40:30</c:v>
                </c:pt>
                <c:pt idx="11011">
                  <c:v> 20-07-09 12:40:35</c:v>
                </c:pt>
                <c:pt idx="11012">
                  <c:v> 20-07-09 12:40:40</c:v>
                </c:pt>
                <c:pt idx="11013">
                  <c:v> 20-07-09 12:40:45</c:v>
                </c:pt>
                <c:pt idx="11014">
                  <c:v> 20-07-09 12:40:50</c:v>
                </c:pt>
                <c:pt idx="11015">
                  <c:v> 20-07-09 12:40:55</c:v>
                </c:pt>
                <c:pt idx="11016">
                  <c:v> 20-07-09 12:41:00</c:v>
                </c:pt>
                <c:pt idx="11017">
                  <c:v> 20-07-09 12:41:05</c:v>
                </c:pt>
                <c:pt idx="11018">
                  <c:v> 20-07-09 12:41:10</c:v>
                </c:pt>
                <c:pt idx="11019">
                  <c:v> 20-07-09 12:41:15</c:v>
                </c:pt>
                <c:pt idx="11020">
                  <c:v> 20-07-09 12:41:20</c:v>
                </c:pt>
                <c:pt idx="11021">
                  <c:v> 20-07-09 12:41:25</c:v>
                </c:pt>
                <c:pt idx="11022">
                  <c:v> 20-07-09 12:41:30</c:v>
                </c:pt>
                <c:pt idx="11023">
                  <c:v> 20-07-09 12:41:35</c:v>
                </c:pt>
                <c:pt idx="11024">
                  <c:v> 20-07-09 12:41:40</c:v>
                </c:pt>
                <c:pt idx="11025">
                  <c:v> 20-07-09 12:41:45</c:v>
                </c:pt>
                <c:pt idx="11026">
                  <c:v> 20-07-09 12:41:50</c:v>
                </c:pt>
                <c:pt idx="11027">
                  <c:v> 20-07-09 12:41:55</c:v>
                </c:pt>
                <c:pt idx="11028">
                  <c:v> 20-07-09 12:42:00</c:v>
                </c:pt>
                <c:pt idx="11029">
                  <c:v> 20-07-09 12:42:05</c:v>
                </c:pt>
                <c:pt idx="11030">
                  <c:v> 20-07-09 12:42:10</c:v>
                </c:pt>
                <c:pt idx="11031">
                  <c:v> 20-07-09 12:42:15</c:v>
                </c:pt>
                <c:pt idx="11032">
                  <c:v> 20-07-09 12:42:20</c:v>
                </c:pt>
                <c:pt idx="11033">
                  <c:v> 20-07-09 12:42:25</c:v>
                </c:pt>
                <c:pt idx="11034">
                  <c:v> 20-07-09 12:42:30</c:v>
                </c:pt>
                <c:pt idx="11035">
                  <c:v> 20-07-09 12:42:35</c:v>
                </c:pt>
                <c:pt idx="11036">
                  <c:v> 20-07-09 12:42:40</c:v>
                </c:pt>
                <c:pt idx="11037">
                  <c:v> 20-07-09 12:42:45</c:v>
                </c:pt>
                <c:pt idx="11038">
                  <c:v> 20-07-09 12:42:50</c:v>
                </c:pt>
                <c:pt idx="11039">
                  <c:v> 20-07-09 12:42:55</c:v>
                </c:pt>
                <c:pt idx="11040">
                  <c:v> 20-07-09 12:43:00</c:v>
                </c:pt>
                <c:pt idx="11041">
                  <c:v> 20-07-09 12:43:05</c:v>
                </c:pt>
                <c:pt idx="11042">
                  <c:v> 20-07-09 12:43:10</c:v>
                </c:pt>
                <c:pt idx="11043">
                  <c:v> 20-07-09 12:43:15</c:v>
                </c:pt>
                <c:pt idx="11044">
                  <c:v> 20-07-09 12:43:20</c:v>
                </c:pt>
                <c:pt idx="11045">
                  <c:v> 20-07-09 12:43:25</c:v>
                </c:pt>
                <c:pt idx="11046">
                  <c:v> 20-07-09 12:43:30</c:v>
                </c:pt>
                <c:pt idx="11047">
                  <c:v> 20-07-09 12:43:35</c:v>
                </c:pt>
                <c:pt idx="11048">
                  <c:v> 20-07-09 12:43:40</c:v>
                </c:pt>
                <c:pt idx="11049">
                  <c:v> 20-07-09 12:43:45</c:v>
                </c:pt>
                <c:pt idx="11050">
                  <c:v> 20-07-09 12:43:50</c:v>
                </c:pt>
                <c:pt idx="11051">
                  <c:v> 20-07-09 12:43:55</c:v>
                </c:pt>
                <c:pt idx="11052">
                  <c:v> 20-07-09 12:44:00</c:v>
                </c:pt>
                <c:pt idx="11053">
                  <c:v> 20-07-09 12:44:05</c:v>
                </c:pt>
                <c:pt idx="11054">
                  <c:v> 20-07-09 12:44:10</c:v>
                </c:pt>
                <c:pt idx="11055">
                  <c:v> 20-07-09 12:44:15</c:v>
                </c:pt>
                <c:pt idx="11056">
                  <c:v> 20-07-09 12:44:20</c:v>
                </c:pt>
                <c:pt idx="11057">
                  <c:v> 20-07-09 12:44:25</c:v>
                </c:pt>
                <c:pt idx="11058">
                  <c:v> 20-07-09 12:44:30</c:v>
                </c:pt>
                <c:pt idx="11059">
                  <c:v> 20-07-09 12:44:35</c:v>
                </c:pt>
                <c:pt idx="11060">
                  <c:v> 20-07-09 12:44:40</c:v>
                </c:pt>
                <c:pt idx="11061">
                  <c:v> 20-07-09 12:44:45</c:v>
                </c:pt>
                <c:pt idx="11062">
                  <c:v> 20-07-09 12:44:50</c:v>
                </c:pt>
                <c:pt idx="11063">
                  <c:v> 20-07-09 12:44:55</c:v>
                </c:pt>
                <c:pt idx="11064">
                  <c:v> 20-07-09 12:45:00</c:v>
                </c:pt>
                <c:pt idx="11065">
                  <c:v> 20-07-09 12:45:05</c:v>
                </c:pt>
                <c:pt idx="11066">
                  <c:v> 20-07-09 12:45:10</c:v>
                </c:pt>
                <c:pt idx="11067">
                  <c:v> 20-07-09 12:45:15</c:v>
                </c:pt>
                <c:pt idx="11068">
                  <c:v> 20-07-09 12:45:20</c:v>
                </c:pt>
                <c:pt idx="11069">
                  <c:v> 20-07-09 12:45:25</c:v>
                </c:pt>
                <c:pt idx="11070">
                  <c:v> 20-07-09 12:45:30</c:v>
                </c:pt>
                <c:pt idx="11071">
                  <c:v> 20-07-09 12:45:35</c:v>
                </c:pt>
                <c:pt idx="11072">
                  <c:v> 20-07-09 12:45:40</c:v>
                </c:pt>
                <c:pt idx="11073">
                  <c:v> 20-07-09 12:45:45</c:v>
                </c:pt>
                <c:pt idx="11074">
                  <c:v> 20-07-09 12:45:50</c:v>
                </c:pt>
                <c:pt idx="11075">
                  <c:v> 20-07-09 12:45:55</c:v>
                </c:pt>
                <c:pt idx="11076">
                  <c:v> 20-07-09 12:46:00</c:v>
                </c:pt>
                <c:pt idx="11077">
                  <c:v> 20-07-09 12:46:05</c:v>
                </c:pt>
                <c:pt idx="11078">
                  <c:v> 20-07-09 12:46:10</c:v>
                </c:pt>
                <c:pt idx="11079">
                  <c:v> 20-07-09 12:46:15</c:v>
                </c:pt>
                <c:pt idx="11080">
                  <c:v> 20-07-09 12:46:20</c:v>
                </c:pt>
                <c:pt idx="11081">
                  <c:v> 20-07-09 12:46:25</c:v>
                </c:pt>
                <c:pt idx="11082">
                  <c:v> 20-07-09 12:46:30</c:v>
                </c:pt>
                <c:pt idx="11083">
                  <c:v> 20-07-09 12:46:35</c:v>
                </c:pt>
                <c:pt idx="11084">
                  <c:v> 20-07-09 12:46:40</c:v>
                </c:pt>
                <c:pt idx="11085">
                  <c:v> 20-07-09 12:46:45</c:v>
                </c:pt>
                <c:pt idx="11086">
                  <c:v> 20-07-09 12:46:50</c:v>
                </c:pt>
                <c:pt idx="11087">
                  <c:v> 20-07-09 12:46:55</c:v>
                </c:pt>
                <c:pt idx="11088">
                  <c:v> 20-07-09 12:47:00</c:v>
                </c:pt>
                <c:pt idx="11089">
                  <c:v> 20-07-09 12:47:05</c:v>
                </c:pt>
                <c:pt idx="11090">
                  <c:v> 20-07-09 12:47:10</c:v>
                </c:pt>
                <c:pt idx="11091">
                  <c:v> 20-07-09 12:47:15</c:v>
                </c:pt>
                <c:pt idx="11092">
                  <c:v> 20-07-09 12:47:20</c:v>
                </c:pt>
                <c:pt idx="11093">
                  <c:v> 20-07-09 12:47:25</c:v>
                </c:pt>
                <c:pt idx="11094">
                  <c:v> 20-07-09 12:47:30</c:v>
                </c:pt>
                <c:pt idx="11095">
                  <c:v> 20-07-09 12:47:35</c:v>
                </c:pt>
                <c:pt idx="11096">
                  <c:v> 20-07-09 12:47:40</c:v>
                </c:pt>
                <c:pt idx="11097">
                  <c:v> 20-07-09 12:47:45</c:v>
                </c:pt>
                <c:pt idx="11098">
                  <c:v> 20-07-09 12:47:50</c:v>
                </c:pt>
                <c:pt idx="11099">
                  <c:v> 20-07-09 12:47:55</c:v>
                </c:pt>
                <c:pt idx="11100">
                  <c:v> 20-07-09 12:48:00</c:v>
                </c:pt>
                <c:pt idx="11101">
                  <c:v> 20-07-09 12:48:05</c:v>
                </c:pt>
                <c:pt idx="11102">
                  <c:v> 20-07-09 12:48:10</c:v>
                </c:pt>
                <c:pt idx="11103">
                  <c:v> 20-07-09 12:48:15</c:v>
                </c:pt>
                <c:pt idx="11104">
                  <c:v> 20-07-09 12:48:20</c:v>
                </c:pt>
                <c:pt idx="11105">
                  <c:v> 20-07-09 12:48:25</c:v>
                </c:pt>
                <c:pt idx="11106">
                  <c:v> 20-07-09 12:48:30</c:v>
                </c:pt>
                <c:pt idx="11107">
                  <c:v> 20-07-09 12:48:35</c:v>
                </c:pt>
                <c:pt idx="11108">
                  <c:v> 20-07-09 12:48:40</c:v>
                </c:pt>
                <c:pt idx="11109">
                  <c:v> 20-07-09 12:48:45</c:v>
                </c:pt>
                <c:pt idx="11110">
                  <c:v> 20-07-09 12:48:50</c:v>
                </c:pt>
                <c:pt idx="11111">
                  <c:v> 20-07-09 12:48:55</c:v>
                </c:pt>
                <c:pt idx="11112">
                  <c:v> 20-07-09 12:49:00</c:v>
                </c:pt>
                <c:pt idx="11113">
                  <c:v> 20-07-09 12:49:05</c:v>
                </c:pt>
                <c:pt idx="11114">
                  <c:v> 20-07-09 12:49:10</c:v>
                </c:pt>
                <c:pt idx="11115">
                  <c:v> 20-07-09 12:49:15</c:v>
                </c:pt>
                <c:pt idx="11116">
                  <c:v> 20-07-09 12:49:20</c:v>
                </c:pt>
                <c:pt idx="11117">
                  <c:v> 20-07-09 12:49:25</c:v>
                </c:pt>
                <c:pt idx="11118">
                  <c:v> 20-07-09 12:49:30</c:v>
                </c:pt>
                <c:pt idx="11119">
                  <c:v> 20-07-09 12:49:35</c:v>
                </c:pt>
                <c:pt idx="11120">
                  <c:v> 20-07-09 12:49:40</c:v>
                </c:pt>
                <c:pt idx="11121">
                  <c:v> 20-07-09 12:49:45</c:v>
                </c:pt>
                <c:pt idx="11122">
                  <c:v> 20-07-09 12:49:50</c:v>
                </c:pt>
                <c:pt idx="11123">
                  <c:v> 20-07-09 12:49:55</c:v>
                </c:pt>
                <c:pt idx="11124">
                  <c:v> 20-07-09 12:50:00</c:v>
                </c:pt>
                <c:pt idx="11125">
                  <c:v> 20-07-09 12:50:05</c:v>
                </c:pt>
                <c:pt idx="11126">
                  <c:v> 20-07-09 12:50:10</c:v>
                </c:pt>
                <c:pt idx="11127">
                  <c:v> 20-07-09 12:50:15</c:v>
                </c:pt>
                <c:pt idx="11128">
                  <c:v> 20-07-09 12:50:20</c:v>
                </c:pt>
                <c:pt idx="11129">
                  <c:v> 20-07-09 12:50:25</c:v>
                </c:pt>
                <c:pt idx="11130">
                  <c:v> 20-07-09 12:50:30</c:v>
                </c:pt>
                <c:pt idx="11131">
                  <c:v> 20-07-09 12:50:35</c:v>
                </c:pt>
                <c:pt idx="11132">
                  <c:v> 20-07-09 12:50:40</c:v>
                </c:pt>
                <c:pt idx="11133">
                  <c:v> 20-07-09 12:50:45</c:v>
                </c:pt>
                <c:pt idx="11134">
                  <c:v> 20-07-09 12:50:50</c:v>
                </c:pt>
                <c:pt idx="11135">
                  <c:v> 20-07-09 12:50:55</c:v>
                </c:pt>
                <c:pt idx="11136">
                  <c:v> 20-07-09 12:51:00</c:v>
                </c:pt>
                <c:pt idx="11137">
                  <c:v> 20-07-09 12:51:05</c:v>
                </c:pt>
                <c:pt idx="11138">
                  <c:v> 20-07-09 12:51:10</c:v>
                </c:pt>
                <c:pt idx="11139">
                  <c:v> 20-07-09 12:51:15</c:v>
                </c:pt>
                <c:pt idx="11140">
                  <c:v> 20-07-09 12:51:20</c:v>
                </c:pt>
                <c:pt idx="11141">
                  <c:v> 20-07-09 12:51:25</c:v>
                </c:pt>
                <c:pt idx="11142">
                  <c:v> 20-07-09 12:51:30</c:v>
                </c:pt>
                <c:pt idx="11143">
                  <c:v> 20-07-09 12:51:35</c:v>
                </c:pt>
                <c:pt idx="11144">
                  <c:v> 20-07-09 12:51:40</c:v>
                </c:pt>
                <c:pt idx="11145">
                  <c:v> 20-07-09 12:51:45</c:v>
                </c:pt>
                <c:pt idx="11146">
                  <c:v> 20-07-09 12:51:50</c:v>
                </c:pt>
                <c:pt idx="11147">
                  <c:v> 20-07-09 12:51:55</c:v>
                </c:pt>
                <c:pt idx="11148">
                  <c:v> 20-07-09 12:52:00</c:v>
                </c:pt>
                <c:pt idx="11149">
                  <c:v> 20-07-09 12:52:05</c:v>
                </c:pt>
                <c:pt idx="11150">
                  <c:v> 20-07-09 12:52:10</c:v>
                </c:pt>
                <c:pt idx="11151">
                  <c:v> 20-07-09 12:52:15</c:v>
                </c:pt>
                <c:pt idx="11152">
                  <c:v> 20-07-09 12:52:20</c:v>
                </c:pt>
                <c:pt idx="11153">
                  <c:v> 20-07-09 12:52:25</c:v>
                </c:pt>
                <c:pt idx="11154">
                  <c:v> 20-07-09 12:52:30</c:v>
                </c:pt>
                <c:pt idx="11155">
                  <c:v> 20-07-09 12:52:35</c:v>
                </c:pt>
                <c:pt idx="11156">
                  <c:v> 20-07-09 12:52:40</c:v>
                </c:pt>
                <c:pt idx="11157">
                  <c:v> 20-07-09 12:52:45</c:v>
                </c:pt>
                <c:pt idx="11158">
                  <c:v> 20-07-09 12:52:50</c:v>
                </c:pt>
                <c:pt idx="11159">
                  <c:v> 20-07-09 12:52:55</c:v>
                </c:pt>
                <c:pt idx="11160">
                  <c:v> 20-07-09 12:53:00</c:v>
                </c:pt>
                <c:pt idx="11161">
                  <c:v> 20-07-09 12:53:05</c:v>
                </c:pt>
                <c:pt idx="11162">
                  <c:v> 20-07-09 12:53:10</c:v>
                </c:pt>
                <c:pt idx="11163">
                  <c:v> 20-07-09 12:53:15</c:v>
                </c:pt>
                <c:pt idx="11164">
                  <c:v> 20-07-09 12:53:20</c:v>
                </c:pt>
                <c:pt idx="11165">
                  <c:v> 20-07-09 12:53:25</c:v>
                </c:pt>
                <c:pt idx="11166">
                  <c:v> 20-07-09 12:53:30</c:v>
                </c:pt>
                <c:pt idx="11167">
                  <c:v> 20-07-09 12:53:35</c:v>
                </c:pt>
                <c:pt idx="11168">
                  <c:v> 20-07-09 12:53:40</c:v>
                </c:pt>
                <c:pt idx="11169">
                  <c:v> 20-07-09 12:53:45</c:v>
                </c:pt>
                <c:pt idx="11170">
                  <c:v> 20-07-09 12:53:50</c:v>
                </c:pt>
                <c:pt idx="11171">
                  <c:v> 20-07-09 12:53:55</c:v>
                </c:pt>
                <c:pt idx="11172">
                  <c:v> 20-07-09 12:54:00</c:v>
                </c:pt>
                <c:pt idx="11173">
                  <c:v> 20-07-09 12:54:05</c:v>
                </c:pt>
                <c:pt idx="11174">
                  <c:v> 20-07-09 12:54:10</c:v>
                </c:pt>
                <c:pt idx="11175">
                  <c:v> 20-07-09 12:54:15</c:v>
                </c:pt>
                <c:pt idx="11176">
                  <c:v> 20-07-09 12:54:20</c:v>
                </c:pt>
                <c:pt idx="11177">
                  <c:v> 20-07-09 12:54:25</c:v>
                </c:pt>
                <c:pt idx="11178">
                  <c:v> 20-07-09 12:54:30</c:v>
                </c:pt>
                <c:pt idx="11179">
                  <c:v> 20-07-09 12:54:35</c:v>
                </c:pt>
                <c:pt idx="11180">
                  <c:v> 20-07-09 12:54:40</c:v>
                </c:pt>
                <c:pt idx="11181">
                  <c:v> 20-07-09 12:54:45</c:v>
                </c:pt>
                <c:pt idx="11182">
                  <c:v> 20-07-09 12:54:50</c:v>
                </c:pt>
                <c:pt idx="11183">
                  <c:v> 20-07-09 12:54:55</c:v>
                </c:pt>
                <c:pt idx="11184">
                  <c:v> 20-07-09 12:55:00</c:v>
                </c:pt>
                <c:pt idx="11185">
                  <c:v> 20-07-09 12:55:05</c:v>
                </c:pt>
                <c:pt idx="11186">
                  <c:v> 20-07-09 12:55:10</c:v>
                </c:pt>
                <c:pt idx="11187">
                  <c:v> 20-07-09 12:55:15</c:v>
                </c:pt>
                <c:pt idx="11188">
                  <c:v> 20-07-09 12:55:20</c:v>
                </c:pt>
                <c:pt idx="11189">
                  <c:v> 20-07-09 12:55:25</c:v>
                </c:pt>
                <c:pt idx="11190">
                  <c:v> 20-07-09 12:55:30</c:v>
                </c:pt>
                <c:pt idx="11191">
                  <c:v> 20-07-09 12:55:35</c:v>
                </c:pt>
                <c:pt idx="11192">
                  <c:v> 20-07-09 12:55:40</c:v>
                </c:pt>
                <c:pt idx="11193">
                  <c:v> 20-07-09 12:55:45</c:v>
                </c:pt>
                <c:pt idx="11194">
                  <c:v> 20-07-09 12:55:50</c:v>
                </c:pt>
                <c:pt idx="11195">
                  <c:v> 20-07-09 12:55:55</c:v>
                </c:pt>
                <c:pt idx="11196">
                  <c:v> 20-07-09 12:56:00</c:v>
                </c:pt>
                <c:pt idx="11197">
                  <c:v> 20-07-09 12:56:05</c:v>
                </c:pt>
                <c:pt idx="11198">
                  <c:v> 20-07-09 12:56:10</c:v>
                </c:pt>
                <c:pt idx="11199">
                  <c:v> 20-07-09 12:56:15</c:v>
                </c:pt>
                <c:pt idx="11200">
                  <c:v> 20-07-09 12:56:20</c:v>
                </c:pt>
                <c:pt idx="11201">
                  <c:v> 20-07-09 12:56:25</c:v>
                </c:pt>
                <c:pt idx="11202">
                  <c:v> 20-07-09 12:56:30</c:v>
                </c:pt>
                <c:pt idx="11203">
                  <c:v> 20-07-09 12:56:35</c:v>
                </c:pt>
                <c:pt idx="11204">
                  <c:v> 20-07-09 12:56:40</c:v>
                </c:pt>
                <c:pt idx="11205">
                  <c:v> 20-07-09 12:56:45</c:v>
                </c:pt>
                <c:pt idx="11206">
                  <c:v> 20-07-09 12:56:50</c:v>
                </c:pt>
                <c:pt idx="11207">
                  <c:v> 20-07-09 12:56:55</c:v>
                </c:pt>
                <c:pt idx="11208">
                  <c:v> 20-07-09 12:57:00</c:v>
                </c:pt>
                <c:pt idx="11209">
                  <c:v> 20-07-09 12:57:05</c:v>
                </c:pt>
                <c:pt idx="11210">
                  <c:v> 20-07-09 12:57:10</c:v>
                </c:pt>
                <c:pt idx="11211">
                  <c:v> 20-07-09 12:57:15</c:v>
                </c:pt>
                <c:pt idx="11212">
                  <c:v> 20-07-09 12:57:20</c:v>
                </c:pt>
                <c:pt idx="11213">
                  <c:v> 20-07-09 12:57:25</c:v>
                </c:pt>
                <c:pt idx="11214">
                  <c:v> 20-07-09 12:57:30</c:v>
                </c:pt>
                <c:pt idx="11215">
                  <c:v> 20-07-09 12:57:35</c:v>
                </c:pt>
                <c:pt idx="11216">
                  <c:v> 20-07-09 12:57:40</c:v>
                </c:pt>
                <c:pt idx="11217">
                  <c:v> 20-07-09 12:57:45</c:v>
                </c:pt>
                <c:pt idx="11218">
                  <c:v> 20-07-09 12:57:50</c:v>
                </c:pt>
                <c:pt idx="11219">
                  <c:v> 20-07-09 12:57:55</c:v>
                </c:pt>
                <c:pt idx="11220">
                  <c:v> 20-07-09 12:58:00</c:v>
                </c:pt>
                <c:pt idx="11221">
                  <c:v> 20-07-09 12:58:05</c:v>
                </c:pt>
                <c:pt idx="11222">
                  <c:v> 20-07-09 12:58:10</c:v>
                </c:pt>
                <c:pt idx="11223">
                  <c:v> 20-07-09 12:58:15</c:v>
                </c:pt>
                <c:pt idx="11224">
                  <c:v> 20-07-09 12:58:20</c:v>
                </c:pt>
                <c:pt idx="11225">
                  <c:v> 20-07-09 12:58:25</c:v>
                </c:pt>
                <c:pt idx="11226">
                  <c:v> 20-07-09 12:58:30</c:v>
                </c:pt>
                <c:pt idx="11227">
                  <c:v> 20-07-09 12:58:35</c:v>
                </c:pt>
                <c:pt idx="11228">
                  <c:v> 20-07-09 12:58:40</c:v>
                </c:pt>
                <c:pt idx="11229">
                  <c:v> 20-07-09 12:58:45</c:v>
                </c:pt>
                <c:pt idx="11230">
                  <c:v> 20-07-09 12:58:50</c:v>
                </c:pt>
                <c:pt idx="11231">
                  <c:v> 20-07-09 12:58:55</c:v>
                </c:pt>
                <c:pt idx="11232">
                  <c:v> 20-07-09 12:59:00</c:v>
                </c:pt>
                <c:pt idx="11233">
                  <c:v> 20-07-09 12:59:05</c:v>
                </c:pt>
                <c:pt idx="11234">
                  <c:v> 20-07-09 12:59:10</c:v>
                </c:pt>
                <c:pt idx="11235">
                  <c:v> 20-07-09 12:59:15</c:v>
                </c:pt>
                <c:pt idx="11236">
                  <c:v> 20-07-09 12:59:20</c:v>
                </c:pt>
                <c:pt idx="11237">
                  <c:v> 20-07-09 12:59:25</c:v>
                </c:pt>
                <c:pt idx="11238">
                  <c:v> 20-07-09 12:59:30</c:v>
                </c:pt>
                <c:pt idx="11239">
                  <c:v> 20-07-09 12:59:35</c:v>
                </c:pt>
                <c:pt idx="11240">
                  <c:v> 20-07-09 12:59:40</c:v>
                </c:pt>
                <c:pt idx="11241">
                  <c:v> 20-07-09 12:59:45</c:v>
                </c:pt>
                <c:pt idx="11242">
                  <c:v> 20-07-09 12:59:50</c:v>
                </c:pt>
                <c:pt idx="11243">
                  <c:v> 20-07-09 12:59:55</c:v>
                </c:pt>
                <c:pt idx="11244">
                  <c:v> 20-07-09 01:00:00</c:v>
                </c:pt>
                <c:pt idx="11245">
                  <c:v> 20-07-09 01:00:05</c:v>
                </c:pt>
                <c:pt idx="11246">
                  <c:v> 20-07-09 01:00:10</c:v>
                </c:pt>
                <c:pt idx="11247">
                  <c:v> 20-07-09 01:00:15</c:v>
                </c:pt>
                <c:pt idx="11248">
                  <c:v> 20-07-09 01:00:20</c:v>
                </c:pt>
                <c:pt idx="11249">
                  <c:v> 20-07-09 01:00:25</c:v>
                </c:pt>
                <c:pt idx="11250">
                  <c:v> 20-07-09 01:00:30</c:v>
                </c:pt>
                <c:pt idx="11251">
                  <c:v> 20-07-09 01:00:35</c:v>
                </c:pt>
                <c:pt idx="11252">
                  <c:v> 20-07-09 01:00:40</c:v>
                </c:pt>
                <c:pt idx="11253">
                  <c:v> 20-07-09 01:00:45</c:v>
                </c:pt>
                <c:pt idx="11254">
                  <c:v> 20-07-09 01:00:50</c:v>
                </c:pt>
                <c:pt idx="11255">
                  <c:v> 20-07-09 01:00:55</c:v>
                </c:pt>
                <c:pt idx="11256">
                  <c:v> 20-07-09 01:01:00</c:v>
                </c:pt>
                <c:pt idx="11257">
                  <c:v> 20-07-09 01:01:05</c:v>
                </c:pt>
                <c:pt idx="11258">
                  <c:v> 20-07-09 01:01:10</c:v>
                </c:pt>
                <c:pt idx="11259">
                  <c:v> 20-07-09 01:01:15</c:v>
                </c:pt>
                <c:pt idx="11260">
                  <c:v> 20-07-09 01:01:20</c:v>
                </c:pt>
                <c:pt idx="11261">
                  <c:v> 20-07-09 01:01:25</c:v>
                </c:pt>
                <c:pt idx="11262">
                  <c:v> 20-07-09 01:01:30</c:v>
                </c:pt>
                <c:pt idx="11263">
                  <c:v> 20-07-09 01:01:35</c:v>
                </c:pt>
                <c:pt idx="11264">
                  <c:v> 20-07-09 01:01:40</c:v>
                </c:pt>
                <c:pt idx="11265">
                  <c:v> 20-07-09 01:01:45</c:v>
                </c:pt>
                <c:pt idx="11266">
                  <c:v> 20-07-09 01:01:50</c:v>
                </c:pt>
                <c:pt idx="11267">
                  <c:v> 20-07-09 01:01:55</c:v>
                </c:pt>
                <c:pt idx="11268">
                  <c:v> 20-07-09 01:02:00</c:v>
                </c:pt>
                <c:pt idx="11269">
                  <c:v> 20-07-09 01:02:05</c:v>
                </c:pt>
                <c:pt idx="11270">
                  <c:v> 20-07-09 01:02:10</c:v>
                </c:pt>
                <c:pt idx="11271">
                  <c:v> 20-07-09 01:02:15</c:v>
                </c:pt>
                <c:pt idx="11272">
                  <c:v> 20-07-09 01:02:20</c:v>
                </c:pt>
                <c:pt idx="11273">
                  <c:v> 20-07-09 01:02:25</c:v>
                </c:pt>
                <c:pt idx="11274">
                  <c:v> 20-07-09 01:02:30</c:v>
                </c:pt>
                <c:pt idx="11275">
                  <c:v> 20-07-09 01:02:35</c:v>
                </c:pt>
                <c:pt idx="11276">
                  <c:v> 20-07-09 01:02:40</c:v>
                </c:pt>
                <c:pt idx="11277">
                  <c:v> 20-07-09 01:02:45</c:v>
                </c:pt>
                <c:pt idx="11278">
                  <c:v> 20-07-09 01:02:50</c:v>
                </c:pt>
                <c:pt idx="11279">
                  <c:v> 20-07-09 01:02:55</c:v>
                </c:pt>
                <c:pt idx="11280">
                  <c:v> 20-07-09 01:03:00</c:v>
                </c:pt>
                <c:pt idx="11281">
                  <c:v> 20-07-09 01:03:05</c:v>
                </c:pt>
                <c:pt idx="11282">
                  <c:v> 20-07-09 01:03:10</c:v>
                </c:pt>
                <c:pt idx="11283">
                  <c:v> 20-07-09 01:03:15</c:v>
                </c:pt>
                <c:pt idx="11284">
                  <c:v> 20-07-09 01:03:20</c:v>
                </c:pt>
                <c:pt idx="11285">
                  <c:v> 20-07-09 01:03:25</c:v>
                </c:pt>
                <c:pt idx="11286">
                  <c:v> 20-07-09 01:03:30</c:v>
                </c:pt>
                <c:pt idx="11287">
                  <c:v> 20-07-09 01:03:35</c:v>
                </c:pt>
                <c:pt idx="11288">
                  <c:v> 20-07-09 01:03:40</c:v>
                </c:pt>
                <c:pt idx="11289">
                  <c:v> 20-07-09 01:03:45</c:v>
                </c:pt>
                <c:pt idx="11290">
                  <c:v> 20-07-09 01:03:50</c:v>
                </c:pt>
                <c:pt idx="11291">
                  <c:v> 20-07-09 01:03:55</c:v>
                </c:pt>
                <c:pt idx="11292">
                  <c:v> 20-07-09 01:04:00</c:v>
                </c:pt>
                <c:pt idx="11293">
                  <c:v> 20-07-09 01:04:05</c:v>
                </c:pt>
                <c:pt idx="11294">
                  <c:v> 20-07-09 01:04:10</c:v>
                </c:pt>
                <c:pt idx="11295">
                  <c:v> 20-07-09 01:04:15</c:v>
                </c:pt>
                <c:pt idx="11296">
                  <c:v> 20-07-09 01:04:20</c:v>
                </c:pt>
                <c:pt idx="11297">
                  <c:v> 20-07-09 01:04:25</c:v>
                </c:pt>
                <c:pt idx="11298">
                  <c:v> 20-07-09 01:04:30</c:v>
                </c:pt>
                <c:pt idx="11299">
                  <c:v> 20-07-09 01:04:35</c:v>
                </c:pt>
                <c:pt idx="11300">
                  <c:v> 20-07-09 01:04:40</c:v>
                </c:pt>
                <c:pt idx="11301">
                  <c:v> 20-07-09 01:04:45</c:v>
                </c:pt>
                <c:pt idx="11302">
                  <c:v> 20-07-09 01:04:50</c:v>
                </c:pt>
                <c:pt idx="11303">
                  <c:v> 20-07-09 01:04:55</c:v>
                </c:pt>
                <c:pt idx="11304">
                  <c:v> 20-07-09 01:05:00</c:v>
                </c:pt>
                <c:pt idx="11305">
                  <c:v> 20-07-09 01:05:05</c:v>
                </c:pt>
                <c:pt idx="11306">
                  <c:v> 20-07-09 01:05:10</c:v>
                </c:pt>
                <c:pt idx="11307">
                  <c:v> 20-07-09 01:05:15</c:v>
                </c:pt>
                <c:pt idx="11308">
                  <c:v> 20-07-09 01:05:20</c:v>
                </c:pt>
                <c:pt idx="11309">
                  <c:v> 20-07-09 01:05:25</c:v>
                </c:pt>
                <c:pt idx="11310">
                  <c:v> 20-07-09 01:05:30</c:v>
                </c:pt>
                <c:pt idx="11311">
                  <c:v> 20-07-09 01:05:35</c:v>
                </c:pt>
                <c:pt idx="11312">
                  <c:v> 20-07-09 01:05:40</c:v>
                </c:pt>
                <c:pt idx="11313">
                  <c:v> 20-07-09 01:05:45</c:v>
                </c:pt>
                <c:pt idx="11314">
                  <c:v> 20-07-09 01:05:50</c:v>
                </c:pt>
                <c:pt idx="11315">
                  <c:v> 20-07-09 01:05:55</c:v>
                </c:pt>
                <c:pt idx="11316">
                  <c:v> 20-07-09 01:06:00</c:v>
                </c:pt>
                <c:pt idx="11317">
                  <c:v> 20-07-09 01:06:05</c:v>
                </c:pt>
                <c:pt idx="11318">
                  <c:v> 20-07-09 01:06:10</c:v>
                </c:pt>
                <c:pt idx="11319">
                  <c:v> 20-07-09 01:06:15</c:v>
                </c:pt>
                <c:pt idx="11320">
                  <c:v> 20-07-09 01:06:20</c:v>
                </c:pt>
                <c:pt idx="11321">
                  <c:v> 20-07-09 01:06:25</c:v>
                </c:pt>
                <c:pt idx="11322">
                  <c:v> 20-07-09 01:06:30</c:v>
                </c:pt>
                <c:pt idx="11323">
                  <c:v> 20-07-09 01:06:35</c:v>
                </c:pt>
                <c:pt idx="11324">
                  <c:v> 20-07-09 01:06:40</c:v>
                </c:pt>
                <c:pt idx="11325">
                  <c:v> 20-07-09 01:06:45</c:v>
                </c:pt>
                <c:pt idx="11326">
                  <c:v> 20-07-09 01:06:50</c:v>
                </c:pt>
                <c:pt idx="11327">
                  <c:v> 20-07-09 01:06:55</c:v>
                </c:pt>
                <c:pt idx="11328">
                  <c:v> 20-07-09 01:07:00</c:v>
                </c:pt>
                <c:pt idx="11329">
                  <c:v> 20-07-09 01:07:05</c:v>
                </c:pt>
                <c:pt idx="11330">
                  <c:v> 20-07-09 01:07:10</c:v>
                </c:pt>
                <c:pt idx="11331">
                  <c:v> 20-07-09 01:07:15</c:v>
                </c:pt>
                <c:pt idx="11332">
                  <c:v> 20-07-09 01:07:20</c:v>
                </c:pt>
                <c:pt idx="11333">
                  <c:v> 20-07-09 01:07:25</c:v>
                </c:pt>
                <c:pt idx="11334">
                  <c:v> 20-07-09 01:07:30</c:v>
                </c:pt>
                <c:pt idx="11335">
                  <c:v> 20-07-09 01:07:35</c:v>
                </c:pt>
                <c:pt idx="11336">
                  <c:v> 20-07-09 01:07:40</c:v>
                </c:pt>
                <c:pt idx="11337">
                  <c:v> 20-07-09 01:07:45</c:v>
                </c:pt>
                <c:pt idx="11338">
                  <c:v> 20-07-09 01:07:50</c:v>
                </c:pt>
                <c:pt idx="11339">
                  <c:v> 20-07-09 01:07:55</c:v>
                </c:pt>
                <c:pt idx="11340">
                  <c:v> 20-07-09 01:08:00</c:v>
                </c:pt>
                <c:pt idx="11341">
                  <c:v> 20-07-09 01:08:05</c:v>
                </c:pt>
                <c:pt idx="11342">
                  <c:v> 20-07-09 01:08:10</c:v>
                </c:pt>
                <c:pt idx="11343">
                  <c:v> 20-07-09 01:08:15</c:v>
                </c:pt>
                <c:pt idx="11344">
                  <c:v> 20-07-09 01:08:20</c:v>
                </c:pt>
                <c:pt idx="11345">
                  <c:v> 20-07-09 01:08:25</c:v>
                </c:pt>
                <c:pt idx="11346">
                  <c:v> 20-07-09 01:08:30</c:v>
                </c:pt>
                <c:pt idx="11347">
                  <c:v> 20-07-09 01:08:35</c:v>
                </c:pt>
                <c:pt idx="11348">
                  <c:v> 20-07-09 01:08:40</c:v>
                </c:pt>
                <c:pt idx="11349">
                  <c:v> 20-07-09 01:08:45</c:v>
                </c:pt>
                <c:pt idx="11350">
                  <c:v> 20-07-09 01:08:50</c:v>
                </c:pt>
                <c:pt idx="11351">
                  <c:v> 20-07-09 01:08:55</c:v>
                </c:pt>
                <c:pt idx="11352">
                  <c:v> 20-07-09 01:09:00</c:v>
                </c:pt>
                <c:pt idx="11353">
                  <c:v> 20-07-09 01:09:05</c:v>
                </c:pt>
                <c:pt idx="11354">
                  <c:v> 20-07-09 01:09:10</c:v>
                </c:pt>
                <c:pt idx="11355">
                  <c:v> 20-07-09 01:09:15</c:v>
                </c:pt>
                <c:pt idx="11356">
                  <c:v> 20-07-09 01:09:20</c:v>
                </c:pt>
                <c:pt idx="11357">
                  <c:v> 20-07-09 01:09:25</c:v>
                </c:pt>
                <c:pt idx="11358">
                  <c:v> 20-07-09 01:09:30</c:v>
                </c:pt>
                <c:pt idx="11359">
                  <c:v> 20-07-09 01:09:35</c:v>
                </c:pt>
                <c:pt idx="11360">
                  <c:v> 20-07-09 01:09:40</c:v>
                </c:pt>
                <c:pt idx="11361">
                  <c:v> 20-07-09 01:09:45</c:v>
                </c:pt>
                <c:pt idx="11362">
                  <c:v> 20-07-09 01:09:50</c:v>
                </c:pt>
                <c:pt idx="11363">
                  <c:v> 20-07-09 01:09:55</c:v>
                </c:pt>
                <c:pt idx="11364">
                  <c:v> 20-07-09 01:10:00</c:v>
                </c:pt>
                <c:pt idx="11365">
                  <c:v> 20-07-09 01:10:05</c:v>
                </c:pt>
                <c:pt idx="11366">
                  <c:v> 20-07-09 01:10:10</c:v>
                </c:pt>
                <c:pt idx="11367">
                  <c:v> 20-07-09 01:10:15</c:v>
                </c:pt>
                <c:pt idx="11368">
                  <c:v> 20-07-09 01:10:20</c:v>
                </c:pt>
                <c:pt idx="11369">
                  <c:v> 20-07-09 01:10:25</c:v>
                </c:pt>
                <c:pt idx="11370">
                  <c:v> 20-07-09 01:10:30</c:v>
                </c:pt>
                <c:pt idx="11371">
                  <c:v> 20-07-09 01:10:35</c:v>
                </c:pt>
                <c:pt idx="11372">
                  <c:v> 20-07-09 01:10:40</c:v>
                </c:pt>
                <c:pt idx="11373">
                  <c:v> 20-07-09 01:10:45</c:v>
                </c:pt>
                <c:pt idx="11374">
                  <c:v> 20-07-09 01:10:50</c:v>
                </c:pt>
                <c:pt idx="11375">
                  <c:v> 20-07-09 01:10:55</c:v>
                </c:pt>
                <c:pt idx="11376">
                  <c:v> 20-07-09 01:11:00</c:v>
                </c:pt>
                <c:pt idx="11377">
                  <c:v> 20-07-09 01:11:05</c:v>
                </c:pt>
                <c:pt idx="11378">
                  <c:v> 20-07-09 01:11:10</c:v>
                </c:pt>
                <c:pt idx="11379">
                  <c:v> 20-07-09 01:11:15</c:v>
                </c:pt>
                <c:pt idx="11380">
                  <c:v> 20-07-09 01:11:20</c:v>
                </c:pt>
                <c:pt idx="11381">
                  <c:v> 20-07-09 01:11:25</c:v>
                </c:pt>
                <c:pt idx="11382">
                  <c:v> 20-07-09 01:11:30</c:v>
                </c:pt>
                <c:pt idx="11383">
                  <c:v> 20-07-09 01:11:35</c:v>
                </c:pt>
                <c:pt idx="11384">
                  <c:v> 20-07-09 01:11:40</c:v>
                </c:pt>
                <c:pt idx="11385">
                  <c:v> 20-07-09 01:11:45</c:v>
                </c:pt>
                <c:pt idx="11386">
                  <c:v> 20-07-09 01:11:50</c:v>
                </c:pt>
                <c:pt idx="11387">
                  <c:v> 20-07-09 01:11:55</c:v>
                </c:pt>
                <c:pt idx="11388">
                  <c:v> 20-07-09 01:12:00</c:v>
                </c:pt>
                <c:pt idx="11389">
                  <c:v> 20-07-09 01:12:05</c:v>
                </c:pt>
                <c:pt idx="11390">
                  <c:v> 20-07-09 01:12:10</c:v>
                </c:pt>
                <c:pt idx="11391">
                  <c:v> 20-07-09 01:12:15</c:v>
                </c:pt>
                <c:pt idx="11392">
                  <c:v> 20-07-09 01:12:20</c:v>
                </c:pt>
                <c:pt idx="11393">
                  <c:v> 20-07-09 01:12:25</c:v>
                </c:pt>
                <c:pt idx="11394">
                  <c:v> 20-07-09 01:12:30</c:v>
                </c:pt>
                <c:pt idx="11395">
                  <c:v> 20-07-09 01:12:35</c:v>
                </c:pt>
                <c:pt idx="11396">
                  <c:v> 20-07-09 01:12:40</c:v>
                </c:pt>
                <c:pt idx="11397">
                  <c:v> 20-07-09 01:12:45</c:v>
                </c:pt>
                <c:pt idx="11398">
                  <c:v> 20-07-09 01:12:50</c:v>
                </c:pt>
                <c:pt idx="11399">
                  <c:v> 20-07-09 01:12:55</c:v>
                </c:pt>
                <c:pt idx="11400">
                  <c:v> 20-07-09 01:13:00</c:v>
                </c:pt>
                <c:pt idx="11401">
                  <c:v> 20-07-09 01:13:05</c:v>
                </c:pt>
                <c:pt idx="11402">
                  <c:v> 20-07-09 01:13:10</c:v>
                </c:pt>
                <c:pt idx="11403">
                  <c:v> 20-07-09 01:13:15</c:v>
                </c:pt>
                <c:pt idx="11404">
                  <c:v> 20-07-09 01:13:20</c:v>
                </c:pt>
                <c:pt idx="11405">
                  <c:v> 20-07-09 01:13:25</c:v>
                </c:pt>
                <c:pt idx="11406">
                  <c:v> 20-07-09 01:13:30</c:v>
                </c:pt>
                <c:pt idx="11407">
                  <c:v> 20-07-09 01:13:35</c:v>
                </c:pt>
                <c:pt idx="11408">
                  <c:v> 20-07-09 01:13:40</c:v>
                </c:pt>
                <c:pt idx="11409">
                  <c:v> 20-07-09 01:13:45</c:v>
                </c:pt>
                <c:pt idx="11410">
                  <c:v> 20-07-09 01:13:50</c:v>
                </c:pt>
                <c:pt idx="11411">
                  <c:v> 20-07-09 01:13:55</c:v>
                </c:pt>
                <c:pt idx="11412">
                  <c:v> 20-07-09 01:14:00</c:v>
                </c:pt>
                <c:pt idx="11413">
                  <c:v> 20-07-09 01:14:05</c:v>
                </c:pt>
                <c:pt idx="11414">
                  <c:v> 20-07-09 01:14:10</c:v>
                </c:pt>
                <c:pt idx="11415">
                  <c:v> 20-07-09 01:14:15</c:v>
                </c:pt>
                <c:pt idx="11416">
                  <c:v> 20-07-09 01:14:20</c:v>
                </c:pt>
                <c:pt idx="11417">
                  <c:v> 20-07-09 01:14:25</c:v>
                </c:pt>
                <c:pt idx="11418">
                  <c:v> 20-07-09 01:14:30</c:v>
                </c:pt>
                <c:pt idx="11419">
                  <c:v> 20-07-09 01:14:35</c:v>
                </c:pt>
                <c:pt idx="11420">
                  <c:v> 20-07-09 01:14:40</c:v>
                </c:pt>
                <c:pt idx="11421">
                  <c:v> 20-07-09 01:14:45</c:v>
                </c:pt>
                <c:pt idx="11422">
                  <c:v> 20-07-09 01:14:50</c:v>
                </c:pt>
                <c:pt idx="11423">
                  <c:v> 20-07-09 01:14:55</c:v>
                </c:pt>
                <c:pt idx="11424">
                  <c:v> 20-07-09 01:15:00</c:v>
                </c:pt>
                <c:pt idx="11425">
                  <c:v> 20-07-09 01:15:05</c:v>
                </c:pt>
                <c:pt idx="11426">
                  <c:v> 20-07-09 01:15:10</c:v>
                </c:pt>
                <c:pt idx="11427">
                  <c:v> 20-07-09 01:15:15</c:v>
                </c:pt>
                <c:pt idx="11428">
                  <c:v> 20-07-09 01:15:20</c:v>
                </c:pt>
                <c:pt idx="11429">
                  <c:v> 20-07-09 01:15:25</c:v>
                </c:pt>
                <c:pt idx="11430">
                  <c:v> 20-07-09 01:15:30</c:v>
                </c:pt>
                <c:pt idx="11431">
                  <c:v> 20-07-09 01:15:35</c:v>
                </c:pt>
                <c:pt idx="11432">
                  <c:v> 20-07-09 01:15:40</c:v>
                </c:pt>
                <c:pt idx="11433">
                  <c:v> 20-07-09 01:15:45</c:v>
                </c:pt>
                <c:pt idx="11434">
                  <c:v> 20-07-09 01:15:50</c:v>
                </c:pt>
                <c:pt idx="11435">
                  <c:v> 20-07-09 01:15:55</c:v>
                </c:pt>
                <c:pt idx="11436">
                  <c:v> 20-07-09 01:16:00</c:v>
                </c:pt>
                <c:pt idx="11437">
                  <c:v> 20-07-09 01:16:05</c:v>
                </c:pt>
                <c:pt idx="11438">
                  <c:v> 20-07-09 01:16:10</c:v>
                </c:pt>
                <c:pt idx="11439">
                  <c:v> 20-07-09 01:16:15</c:v>
                </c:pt>
                <c:pt idx="11440">
                  <c:v> 20-07-09 01:16:20</c:v>
                </c:pt>
                <c:pt idx="11441">
                  <c:v> 20-07-09 01:16:25</c:v>
                </c:pt>
                <c:pt idx="11442">
                  <c:v> 20-07-09 01:16:30</c:v>
                </c:pt>
                <c:pt idx="11443">
                  <c:v> 20-07-09 01:16:35</c:v>
                </c:pt>
                <c:pt idx="11444">
                  <c:v> 20-07-09 01:16:40</c:v>
                </c:pt>
                <c:pt idx="11445">
                  <c:v> 20-07-09 01:16:45</c:v>
                </c:pt>
                <c:pt idx="11446">
                  <c:v> 20-07-09 01:16:50</c:v>
                </c:pt>
                <c:pt idx="11447">
                  <c:v> 20-07-09 01:16:55</c:v>
                </c:pt>
                <c:pt idx="11448">
                  <c:v> 20-07-09 01:17:00</c:v>
                </c:pt>
                <c:pt idx="11449">
                  <c:v> 20-07-09 01:17:05</c:v>
                </c:pt>
                <c:pt idx="11450">
                  <c:v> 20-07-09 01:17:10</c:v>
                </c:pt>
                <c:pt idx="11451">
                  <c:v> 20-07-09 01:17:15</c:v>
                </c:pt>
                <c:pt idx="11452">
                  <c:v> 20-07-09 01:17:20</c:v>
                </c:pt>
                <c:pt idx="11453">
                  <c:v> 20-07-09 01:17:25</c:v>
                </c:pt>
                <c:pt idx="11454">
                  <c:v> 20-07-09 01:17:30</c:v>
                </c:pt>
                <c:pt idx="11455">
                  <c:v> 20-07-09 01:17:35</c:v>
                </c:pt>
                <c:pt idx="11456">
                  <c:v> 20-07-09 01:17:40</c:v>
                </c:pt>
                <c:pt idx="11457">
                  <c:v> 20-07-09 01:17:45</c:v>
                </c:pt>
                <c:pt idx="11458">
                  <c:v> 20-07-09 01:17:50</c:v>
                </c:pt>
                <c:pt idx="11459">
                  <c:v> 20-07-09 01:17:55</c:v>
                </c:pt>
                <c:pt idx="11460">
                  <c:v> 20-07-09 01:18:00</c:v>
                </c:pt>
                <c:pt idx="11461">
                  <c:v> 20-07-09 01:18:05</c:v>
                </c:pt>
                <c:pt idx="11462">
                  <c:v> 20-07-09 01:18:10</c:v>
                </c:pt>
                <c:pt idx="11463">
                  <c:v> 20-07-09 01:18:15</c:v>
                </c:pt>
                <c:pt idx="11464">
                  <c:v> 20-07-09 01:18:20</c:v>
                </c:pt>
                <c:pt idx="11465">
                  <c:v> 20-07-09 01:18:25</c:v>
                </c:pt>
                <c:pt idx="11466">
                  <c:v> 20-07-09 01:18:30</c:v>
                </c:pt>
                <c:pt idx="11467">
                  <c:v> 20-07-09 01:18:35</c:v>
                </c:pt>
                <c:pt idx="11468">
                  <c:v> 20-07-09 01:18:40</c:v>
                </c:pt>
                <c:pt idx="11469">
                  <c:v> 20-07-09 01:18:45</c:v>
                </c:pt>
                <c:pt idx="11470">
                  <c:v> 20-07-09 01:18:50</c:v>
                </c:pt>
                <c:pt idx="11471">
                  <c:v> 20-07-09 01:18:55</c:v>
                </c:pt>
                <c:pt idx="11472">
                  <c:v> 20-07-09 01:19:00</c:v>
                </c:pt>
                <c:pt idx="11473">
                  <c:v> 20-07-09 01:19:05</c:v>
                </c:pt>
                <c:pt idx="11474">
                  <c:v> 20-07-09 01:19:10</c:v>
                </c:pt>
                <c:pt idx="11475">
                  <c:v> 20-07-09 01:19:15</c:v>
                </c:pt>
                <c:pt idx="11476">
                  <c:v> 20-07-09 01:19:20</c:v>
                </c:pt>
                <c:pt idx="11477">
                  <c:v> 20-07-09 01:19:25</c:v>
                </c:pt>
                <c:pt idx="11478">
                  <c:v> 20-07-09 01:19:30</c:v>
                </c:pt>
                <c:pt idx="11479">
                  <c:v> 20-07-09 01:19:35</c:v>
                </c:pt>
                <c:pt idx="11480">
                  <c:v> 20-07-09 01:19:40</c:v>
                </c:pt>
                <c:pt idx="11481">
                  <c:v> 20-07-09 01:19:45</c:v>
                </c:pt>
                <c:pt idx="11482">
                  <c:v> 20-07-09 01:19:50</c:v>
                </c:pt>
                <c:pt idx="11483">
                  <c:v> 20-07-09 01:19:55</c:v>
                </c:pt>
                <c:pt idx="11484">
                  <c:v> 20-07-09 01:20:00</c:v>
                </c:pt>
                <c:pt idx="11485">
                  <c:v> 20-07-09 01:20:05</c:v>
                </c:pt>
                <c:pt idx="11486">
                  <c:v> 20-07-09 01:20:10</c:v>
                </c:pt>
                <c:pt idx="11487">
                  <c:v> 20-07-09 01:20:15</c:v>
                </c:pt>
                <c:pt idx="11488">
                  <c:v> 20-07-09 01:20:20</c:v>
                </c:pt>
                <c:pt idx="11489">
                  <c:v> 20-07-09 01:20:25</c:v>
                </c:pt>
                <c:pt idx="11490">
                  <c:v> 20-07-09 01:20:30</c:v>
                </c:pt>
                <c:pt idx="11491">
                  <c:v> 20-07-09 01:20:35</c:v>
                </c:pt>
                <c:pt idx="11492">
                  <c:v> 20-07-09 01:20:40</c:v>
                </c:pt>
                <c:pt idx="11493">
                  <c:v> 20-07-09 01:20:45</c:v>
                </c:pt>
                <c:pt idx="11494">
                  <c:v> 20-07-09 01:20:50</c:v>
                </c:pt>
                <c:pt idx="11495">
                  <c:v> 20-07-09 01:20:55</c:v>
                </c:pt>
                <c:pt idx="11496">
                  <c:v> 20-07-09 01:21:00</c:v>
                </c:pt>
                <c:pt idx="11497">
                  <c:v> 20-07-09 01:21:05</c:v>
                </c:pt>
                <c:pt idx="11498">
                  <c:v> 20-07-09 01:21:10</c:v>
                </c:pt>
                <c:pt idx="11499">
                  <c:v> 20-07-09 01:21:15</c:v>
                </c:pt>
                <c:pt idx="11500">
                  <c:v> 20-07-09 01:21:20</c:v>
                </c:pt>
                <c:pt idx="11501">
                  <c:v> 20-07-09 01:21:25</c:v>
                </c:pt>
                <c:pt idx="11502">
                  <c:v> 20-07-09 01:21:30</c:v>
                </c:pt>
                <c:pt idx="11503">
                  <c:v> 20-07-09 01:21:35</c:v>
                </c:pt>
                <c:pt idx="11504">
                  <c:v> 20-07-09 01:21:40</c:v>
                </c:pt>
                <c:pt idx="11505">
                  <c:v> 20-07-09 01:21:45</c:v>
                </c:pt>
                <c:pt idx="11506">
                  <c:v> 20-07-09 01:21:50</c:v>
                </c:pt>
                <c:pt idx="11507">
                  <c:v> 20-07-09 01:21:55</c:v>
                </c:pt>
                <c:pt idx="11508">
                  <c:v> 20-07-09 01:22:00</c:v>
                </c:pt>
                <c:pt idx="11509">
                  <c:v> 20-07-09 01:22:05</c:v>
                </c:pt>
                <c:pt idx="11510">
                  <c:v> 20-07-09 01:22:10</c:v>
                </c:pt>
                <c:pt idx="11511">
                  <c:v> 20-07-09 01:22:15</c:v>
                </c:pt>
                <c:pt idx="11512">
                  <c:v> 20-07-09 01:22:20</c:v>
                </c:pt>
                <c:pt idx="11513">
                  <c:v> 20-07-09 01:22:25</c:v>
                </c:pt>
                <c:pt idx="11514">
                  <c:v> 20-07-09 01:22:30</c:v>
                </c:pt>
                <c:pt idx="11515">
                  <c:v> 20-07-09 01:22:35</c:v>
                </c:pt>
                <c:pt idx="11516">
                  <c:v> 20-07-09 01:22:40</c:v>
                </c:pt>
                <c:pt idx="11517">
                  <c:v> 20-07-09 01:22:45</c:v>
                </c:pt>
                <c:pt idx="11518">
                  <c:v> 20-07-09 01:22:50</c:v>
                </c:pt>
                <c:pt idx="11519">
                  <c:v> 20-07-09 01:22:55</c:v>
                </c:pt>
                <c:pt idx="11520">
                  <c:v> 20-07-09 01:23:00</c:v>
                </c:pt>
                <c:pt idx="11521">
                  <c:v> 20-07-09 01:23:05</c:v>
                </c:pt>
                <c:pt idx="11522">
                  <c:v> 20-07-09 01:23:10</c:v>
                </c:pt>
                <c:pt idx="11523">
                  <c:v> 20-07-09 01:23:15</c:v>
                </c:pt>
                <c:pt idx="11524">
                  <c:v> 20-07-09 01:23:20</c:v>
                </c:pt>
                <c:pt idx="11525">
                  <c:v> 20-07-09 01:23:25</c:v>
                </c:pt>
                <c:pt idx="11526">
                  <c:v> 20-07-09 01:23:30</c:v>
                </c:pt>
                <c:pt idx="11527">
                  <c:v> 20-07-09 01:23:35</c:v>
                </c:pt>
                <c:pt idx="11528">
                  <c:v> 20-07-09 01:23:40</c:v>
                </c:pt>
                <c:pt idx="11529">
                  <c:v> 20-07-09 01:23:45</c:v>
                </c:pt>
                <c:pt idx="11530">
                  <c:v> 20-07-09 01:23:50</c:v>
                </c:pt>
                <c:pt idx="11531">
                  <c:v> 20-07-09 01:23:55</c:v>
                </c:pt>
                <c:pt idx="11532">
                  <c:v> 20-07-09 01:24:00</c:v>
                </c:pt>
                <c:pt idx="11533">
                  <c:v> 20-07-09 01:24:05</c:v>
                </c:pt>
                <c:pt idx="11534">
                  <c:v> 20-07-09 01:24:10</c:v>
                </c:pt>
                <c:pt idx="11535">
                  <c:v> 20-07-09 01:24:15</c:v>
                </c:pt>
                <c:pt idx="11536">
                  <c:v> 20-07-09 01:24:20</c:v>
                </c:pt>
                <c:pt idx="11537">
                  <c:v> 20-07-09 01:24:25</c:v>
                </c:pt>
                <c:pt idx="11538">
                  <c:v> 20-07-09 01:24:30</c:v>
                </c:pt>
                <c:pt idx="11539">
                  <c:v> 20-07-09 01:24:35</c:v>
                </c:pt>
                <c:pt idx="11540">
                  <c:v> 20-07-09 01:24:40</c:v>
                </c:pt>
                <c:pt idx="11541">
                  <c:v> 20-07-09 01:24:45</c:v>
                </c:pt>
                <c:pt idx="11542">
                  <c:v> 20-07-09 01:24:50</c:v>
                </c:pt>
                <c:pt idx="11543">
                  <c:v> 20-07-09 01:24:55</c:v>
                </c:pt>
                <c:pt idx="11544">
                  <c:v> 20-07-09 01:25:00</c:v>
                </c:pt>
                <c:pt idx="11545">
                  <c:v> 20-07-09 01:25:05</c:v>
                </c:pt>
                <c:pt idx="11546">
                  <c:v> 20-07-09 01:25:10</c:v>
                </c:pt>
                <c:pt idx="11547">
                  <c:v> 20-07-09 01:25:15</c:v>
                </c:pt>
                <c:pt idx="11548">
                  <c:v> 20-07-09 01:25:20</c:v>
                </c:pt>
                <c:pt idx="11549">
                  <c:v> 20-07-09 01:25:25</c:v>
                </c:pt>
                <c:pt idx="11550">
                  <c:v> 20-07-09 01:25:30</c:v>
                </c:pt>
                <c:pt idx="11551">
                  <c:v> 20-07-09 01:25:35</c:v>
                </c:pt>
                <c:pt idx="11552">
                  <c:v> 20-07-09 01:25:40</c:v>
                </c:pt>
                <c:pt idx="11553">
                  <c:v> 20-07-09 01:25:45</c:v>
                </c:pt>
                <c:pt idx="11554">
                  <c:v> 20-07-09 01:25:50</c:v>
                </c:pt>
                <c:pt idx="11555">
                  <c:v> 20-07-09 01:25:55</c:v>
                </c:pt>
                <c:pt idx="11556">
                  <c:v> 20-07-09 01:26:00</c:v>
                </c:pt>
                <c:pt idx="11557">
                  <c:v> 20-07-09 01:26:05</c:v>
                </c:pt>
                <c:pt idx="11558">
                  <c:v> 20-07-09 01:26:10</c:v>
                </c:pt>
                <c:pt idx="11559">
                  <c:v> 20-07-09 01:26:15</c:v>
                </c:pt>
                <c:pt idx="11560">
                  <c:v> 20-07-09 01:26:20</c:v>
                </c:pt>
                <c:pt idx="11561">
                  <c:v> 20-07-09 01:26:25</c:v>
                </c:pt>
                <c:pt idx="11562">
                  <c:v> 20-07-09 01:26:30</c:v>
                </c:pt>
                <c:pt idx="11563">
                  <c:v> 20-07-09 01:26:35</c:v>
                </c:pt>
                <c:pt idx="11564">
                  <c:v> 20-07-09 01:26:40</c:v>
                </c:pt>
                <c:pt idx="11565">
                  <c:v> 20-07-09 01:26:45</c:v>
                </c:pt>
                <c:pt idx="11566">
                  <c:v> 20-07-09 01:26:50</c:v>
                </c:pt>
                <c:pt idx="11567">
                  <c:v> 20-07-09 01:26:55</c:v>
                </c:pt>
                <c:pt idx="11568">
                  <c:v> 20-07-09 01:27:00</c:v>
                </c:pt>
                <c:pt idx="11569">
                  <c:v> 20-07-09 01:27:05</c:v>
                </c:pt>
                <c:pt idx="11570">
                  <c:v> 20-07-09 01:27:10</c:v>
                </c:pt>
                <c:pt idx="11571">
                  <c:v> 20-07-09 01:27:15</c:v>
                </c:pt>
                <c:pt idx="11572">
                  <c:v> 20-07-09 01:27:20</c:v>
                </c:pt>
                <c:pt idx="11573">
                  <c:v> 20-07-09 01:27:25</c:v>
                </c:pt>
                <c:pt idx="11574">
                  <c:v> 20-07-09 01:27:30</c:v>
                </c:pt>
                <c:pt idx="11575">
                  <c:v> 20-07-09 01:27:35</c:v>
                </c:pt>
                <c:pt idx="11576">
                  <c:v> 20-07-09 01:27:40</c:v>
                </c:pt>
                <c:pt idx="11577">
                  <c:v> 20-07-09 01:27:45</c:v>
                </c:pt>
                <c:pt idx="11578">
                  <c:v> 20-07-09 01:27:50</c:v>
                </c:pt>
                <c:pt idx="11579">
                  <c:v> 20-07-09 01:27:55</c:v>
                </c:pt>
                <c:pt idx="11580">
                  <c:v> 20-07-09 01:28:00</c:v>
                </c:pt>
                <c:pt idx="11581">
                  <c:v> 20-07-09 01:28:05</c:v>
                </c:pt>
                <c:pt idx="11582">
                  <c:v> 20-07-09 01:28:10</c:v>
                </c:pt>
                <c:pt idx="11583">
                  <c:v> 20-07-09 01:28:15</c:v>
                </c:pt>
                <c:pt idx="11584">
                  <c:v> 20-07-09 01:28:20</c:v>
                </c:pt>
                <c:pt idx="11585">
                  <c:v> 20-07-09 01:28:25</c:v>
                </c:pt>
                <c:pt idx="11586">
                  <c:v> 20-07-09 01:28:30</c:v>
                </c:pt>
                <c:pt idx="11587">
                  <c:v> 20-07-09 01:28:35</c:v>
                </c:pt>
                <c:pt idx="11588">
                  <c:v> 20-07-09 01:28:40</c:v>
                </c:pt>
                <c:pt idx="11589">
                  <c:v> 20-07-09 01:28:45</c:v>
                </c:pt>
                <c:pt idx="11590">
                  <c:v> 20-07-09 01:28:50</c:v>
                </c:pt>
                <c:pt idx="11591">
                  <c:v> 20-07-09 01:28:55</c:v>
                </c:pt>
                <c:pt idx="11592">
                  <c:v> 20-07-09 01:29:00</c:v>
                </c:pt>
                <c:pt idx="11593">
                  <c:v> 20-07-09 01:29:05</c:v>
                </c:pt>
                <c:pt idx="11594">
                  <c:v> 20-07-09 01:29:10</c:v>
                </c:pt>
                <c:pt idx="11595">
                  <c:v> 20-07-09 01:29:15</c:v>
                </c:pt>
                <c:pt idx="11596">
                  <c:v> 20-07-09 01:29:20</c:v>
                </c:pt>
                <c:pt idx="11597">
                  <c:v> 20-07-09 01:29:25</c:v>
                </c:pt>
                <c:pt idx="11598">
                  <c:v> 20-07-09 01:29:30</c:v>
                </c:pt>
                <c:pt idx="11599">
                  <c:v> 20-07-09 01:29:35</c:v>
                </c:pt>
                <c:pt idx="11600">
                  <c:v> 20-07-09 01:29:40</c:v>
                </c:pt>
                <c:pt idx="11601">
                  <c:v> 20-07-09 01:29:45</c:v>
                </c:pt>
                <c:pt idx="11602">
                  <c:v> 20-07-09 01:29:50</c:v>
                </c:pt>
                <c:pt idx="11603">
                  <c:v> 20-07-09 01:29:55</c:v>
                </c:pt>
                <c:pt idx="11604">
                  <c:v> 20-07-09 01:30:00</c:v>
                </c:pt>
                <c:pt idx="11605">
                  <c:v> 20-07-09 01:30:05</c:v>
                </c:pt>
                <c:pt idx="11606">
                  <c:v> 20-07-09 01:30:10</c:v>
                </c:pt>
                <c:pt idx="11607">
                  <c:v> 20-07-09 01:30:15</c:v>
                </c:pt>
                <c:pt idx="11608">
                  <c:v> 20-07-09 01:30:20</c:v>
                </c:pt>
                <c:pt idx="11609">
                  <c:v> 20-07-09 01:30:25</c:v>
                </c:pt>
                <c:pt idx="11610">
                  <c:v> 20-07-09 01:30:30</c:v>
                </c:pt>
                <c:pt idx="11611">
                  <c:v> 20-07-09 01:30:35</c:v>
                </c:pt>
                <c:pt idx="11612">
                  <c:v> 20-07-09 01:30:40</c:v>
                </c:pt>
                <c:pt idx="11613">
                  <c:v> 20-07-09 01:30:45</c:v>
                </c:pt>
                <c:pt idx="11614">
                  <c:v> 20-07-09 01:30:50</c:v>
                </c:pt>
                <c:pt idx="11615">
                  <c:v> 20-07-09 01:30:55</c:v>
                </c:pt>
                <c:pt idx="11616">
                  <c:v> 20-07-09 01:31:00</c:v>
                </c:pt>
                <c:pt idx="11617">
                  <c:v> 20-07-09 01:31:05</c:v>
                </c:pt>
                <c:pt idx="11618">
                  <c:v> 20-07-09 01:31:10</c:v>
                </c:pt>
                <c:pt idx="11619">
                  <c:v> 20-07-09 01:31:15</c:v>
                </c:pt>
                <c:pt idx="11620">
                  <c:v> 20-07-09 01:31:20</c:v>
                </c:pt>
                <c:pt idx="11621">
                  <c:v> 20-07-09 01:31:25</c:v>
                </c:pt>
                <c:pt idx="11622">
                  <c:v> 20-07-09 01:31:30</c:v>
                </c:pt>
                <c:pt idx="11623">
                  <c:v> 20-07-09 01:31:35</c:v>
                </c:pt>
                <c:pt idx="11624">
                  <c:v> 20-07-09 01:31:40</c:v>
                </c:pt>
                <c:pt idx="11625">
                  <c:v> 20-07-09 01:31:45</c:v>
                </c:pt>
                <c:pt idx="11626">
                  <c:v> 20-07-09 01:31:50</c:v>
                </c:pt>
                <c:pt idx="11627">
                  <c:v> 20-07-09 01:31:55</c:v>
                </c:pt>
                <c:pt idx="11628">
                  <c:v> 20-07-09 01:32:00</c:v>
                </c:pt>
                <c:pt idx="11629">
                  <c:v> 20-07-09 01:32:05</c:v>
                </c:pt>
                <c:pt idx="11630">
                  <c:v> 20-07-09 01:32:10</c:v>
                </c:pt>
                <c:pt idx="11631">
                  <c:v> 20-07-09 01:32:15</c:v>
                </c:pt>
                <c:pt idx="11632">
                  <c:v> 20-07-09 01:32:20</c:v>
                </c:pt>
                <c:pt idx="11633">
                  <c:v> 20-07-09 01:32:25</c:v>
                </c:pt>
                <c:pt idx="11634">
                  <c:v> 20-07-09 01:32:30</c:v>
                </c:pt>
                <c:pt idx="11635">
                  <c:v> 20-07-09 01:32:35</c:v>
                </c:pt>
                <c:pt idx="11636">
                  <c:v> 20-07-09 01:32:40</c:v>
                </c:pt>
                <c:pt idx="11637">
                  <c:v> 20-07-09 01:32:45</c:v>
                </c:pt>
                <c:pt idx="11638">
                  <c:v> 20-07-09 01:32:50</c:v>
                </c:pt>
                <c:pt idx="11639">
                  <c:v> 20-07-09 01:32:55</c:v>
                </c:pt>
                <c:pt idx="11640">
                  <c:v> 20-07-09 01:33:00</c:v>
                </c:pt>
                <c:pt idx="11641">
                  <c:v> 20-07-09 01:33:05</c:v>
                </c:pt>
                <c:pt idx="11642">
                  <c:v> 20-07-09 01:33:10</c:v>
                </c:pt>
                <c:pt idx="11643">
                  <c:v> 20-07-09 01:33:15</c:v>
                </c:pt>
                <c:pt idx="11644">
                  <c:v> 20-07-09 01:33:20</c:v>
                </c:pt>
                <c:pt idx="11645">
                  <c:v> 20-07-09 01:33:25</c:v>
                </c:pt>
                <c:pt idx="11646">
                  <c:v> 20-07-09 01:33:30</c:v>
                </c:pt>
                <c:pt idx="11647">
                  <c:v> 20-07-09 01:33:35</c:v>
                </c:pt>
                <c:pt idx="11648">
                  <c:v> 20-07-09 01:33:40</c:v>
                </c:pt>
                <c:pt idx="11649">
                  <c:v> 20-07-09 01:33:45</c:v>
                </c:pt>
                <c:pt idx="11650">
                  <c:v> 20-07-09 01:33:50</c:v>
                </c:pt>
                <c:pt idx="11651">
                  <c:v> 20-07-09 01:33:55</c:v>
                </c:pt>
                <c:pt idx="11652">
                  <c:v> 20-07-09 01:34:00</c:v>
                </c:pt>
                <c:pt idx="11653">
                  <c:v> 20-07-09 01:34:05</c:v>
                </c:pt>
                <c:pt idx="11654">
                  <c:v> 20-07-09 01:34:10</c:v>
                </c:pt>
                <c:pt idx="11655">
                  <c:v> 20-07-09 01:34:15</c:v>
                </c:pt>
                <c:pt idx="11656">
                  <c:v> 20-07-09 01:34:20</c:v>
                </c:pt>
                <c:pt idx="11657">
                  <c:v> 20-07-09 01:34:25</c:v>
                </c:pt>
                <c:pt idx="11658">
                  <c:v> 20-07-09 01:34:30</c:v>
                </c:pt>
                <c:pt idx="11659">
                  <c:v> 20-07-09 01:34:35</c:v>
                </c:pt>
                <c:pt idx="11660">
                  <c:v> 20-07-09 01:34:40</c:v>
                </c:pt>
                <c:pt idx="11661">
                  <c:v> 20-07-09 01:34:45</c:v>
                </c:pt>
                <c:pt idx="11662">
                  <c:v> 20-07-09 01:34:50</c:v>
                </c:pt>
                <c:pt idx="11663">
                  <c:v> 20-07-09 01:34:55</c:v>
                </c:pt>
                <c:pt idx="11664">
                  <c:v> 20-07-09 01:35:00</c:v>
                </c:pt>
                <c:pt idx="11665">
                  <c:v> 20-07-09 01:35:05</c:v>
                </c:pt>
                <c:pt idx="11666">
                  <c:v> 20-07-09 01:35:10</c:v>
                </c:pt>
                <c:pt idx="11667">
                  <c:v> 20-07-09 01:35:15</c:v>
                </c:pt>
                <c:pt idx="11668">
                  <c:v> 20-07-09 01:35:20</c:v>
                </c:pt>
                <c:pt idx="11669">
                  <c:v> 20-07-09 01:35:25</c:v>
                </c:pt>
                <c:pt idx="11670">
                  <c:v> 20-07-09 01:35:30</c:v>
                </c:pt>
                <c:pt idx="11671">
                  <c:v> 20-07-09 01:35:35</c:v>
                </c:pt>
                <c:pt idx="11672">
                  <c:v> 20-07-09 01:35:40</c:v>
                </c:pt>
                <c:pt idx="11673">
                  <c:v> 20-07-09 01:35:45</c:v>
                </c:pt>
                <c:pt idx="11674">
                  <c:v> 20-07-09 01:35:50</c:v>
                </c:pt>
                <c:pt idx="11675">
                  <c:v> 20-07-09 01:35:55</c:v>
                </c:pt>
                <c:pt idx="11676">
                  <c:v> 20-07-09 01:36:00</c:v>
                </c:pt>
                <c:pt idx="11677">
                  <c:v> 20-07-09 01:36:05</c:v>
                </c:pt>
                <c:pt idx="11678">
                  <c:v> 20-07-09 01:36:10</c:v>
                </c:pt>
                <c:pt idx="11679">
                  <c:v> 20-07-09 01:36:15</c:v>
                </c:pt>
                <c:pt idx="11680">
                  <c:v> 20-07-09 01:36:20</c:v>
                </c:pt>
                <c:pt idx="11681">
                  <c:v> 20-07-09 01:36:25</c:v>
                </c:pt>
                <c:pt idx="11682">
                  <c:v> 20-07-09 01:36:30</c:v>
                </c:pt>
                <c:pt idx="11683">
                  <c:v> 20-07-09 01:36:35</c:v>
                </c:pt>
                <c:pt idx="11684">
                  <c:v> 20-07-09 01:36:40</c:v>
                </c:pt>
                <c:pt idx="11685">
                  <c:v> 20-07-09 01:36:45</c:v>
                </c:pt>
                <c:pt idx="11686">
                  <c:v> 20-07-09 01:36:50</c:v>
                </c:pt>
                <c:pt idx="11687">
                  <c:v> 20-07-09 01:36:55</c:v>
                </c:pt>
                <c:pt idx="11688">
                  <c:v> 20-07-09 01:37:00</c:v>
                </c:pt>
                <c:pt idx="11689">
                  <c:v> 20-07-09 01:37:05</c:v>
                </c:pt>
                <c:pt idx="11690">
                  <c:v> 20-07-09 01:37:10</c:v>
                </c:pt>
                <c:pt idx="11691">
                  <c:v> 20-07-09 01:37:15</c:v>
                </c:pt>
                <c:pt idx="11692">
                  <c:v> 20-07-09 01:37:20</c:v>
                </c:pt>
                <c:pt idx="11693">
                  <c:v> 20-07-09 01:37:25</c:v>
                </c:pt>
                <c:pt idx="11694">
                  <c:v> 20-07-09 01:37:30</c:v>
                </c:pt>
                <c:pt idx="11695">
                  <c:v> 20-07-09 01:37:35</c:v>
                </c:pt>
                <c:pt idx="11696">
                  <c:v> 20-07-09 01:37:40</c:v>
                </c:pt>
                <c:pt idx="11697">
                  <c:v> 20-07-09 01:37:45</c:v>
                </c:pt>
                <c:pt idx="11698">
                  <c:v> 20-07-09 01:37:50</c:v>
                </c:pt>
                <c:pt idx="11699">
                  <c:v> 20-07-09 01:37:55</c:v>
                </c:pt>
                <c:pt idx="11700">
                  <c:v> 20-07-09 01:38:00</c:v>
                </c:pt>
                <c:pt idx="11701">
                  <c:v> 20-07-09 01:38:05</c:v>
                </c:pt>
                <c:pt idx="11702">
                  <c:v> 20-07-09 01:38:10</c:v>
                </c:pt>
                <c:pt idx="11703">
                  <c:v> 20-07-09 01:38:15</c:v>
                </c:pt>
                <c:pt idx="11704">
                  <c:v> 20-07-09 01:38:20</c:v>
                </c:pt>
                <c:pt idx="11705">
                  <c:v> 20-07-09 01:38:25</c:v>
                </c:pt>
                <c:pt idx="11706">
                  <c:v> 20-07-09 01:38:30</c:v>
                </c:pt>
                <c:pt idx="11707">
                  <c:v> 20-07-09 01:38:35</c:v>
                </c:pt>
                <c:pt idx="11708">
                  <c:v> 20-07-09 01:38:40</c:v>
                </c:pt>
                <c:pt idx="11709">
                  <c:v> 20-07-09 01:38:45</c:v>
                </c:pt>
                <c:pt idx="11710">
                  <c:v> 20-07-09 01:38:50</c:v>
                </c:pt>
                <c:pt idx="11711">
                  <c:v> 20-07-09 01:38:55</c:v>
                </c:pt>
                <c:pt idx="11712">
                  <c:v> 20-07-09 01:39:00</c:v>
                </c:pt>
                <c:pt idx="11713">
                  <c:v> 20-07-09 01:39:05</c:v>
                </c:pt>
                <c:pt idx="11714">
                  <c:v> 20-07-09 01:39:10</c:v>
                </c:pt>
                <c:pt idx="11715">
                  <c:v> 20-07-09 01:39:15</c:v>
                </c:pt>
                <c:pt idx="11716">
                  <c:v> 20-07-09 01:39:20</c:v>
                </c:pt>
                <c:pt idx="11717">
                  <c:v> 20-07-09 01:39:25</c:v>
                </c:pt>
                <c:pt idx="11718">
                  <c:v> 20-07-09 01:39:30</c:v>
                </c:pt>
                <c:pt idx="11719">
                  <c:v> 20-07-09 01:39:35</c:v>
                </c:pt>
                <c:pt idx="11720">
                  <c:v> 20-07-09 01:39:40</c:v>
                </c:pt>
                <c:pt idx="11721">
                  <c:v> 20-07-09 01:39:45</c:v>
                </c:pt>
                <c:pt idx="11722">
                  <c:v> 20-07-09 01:39:50</c:v>
                </c:pt>
                <c:pt idx="11723">
                  <c:v> 20-07-09 01:39:55</c:v>
                </c:pt>
                <c:pt idx="11724">
                  <c:v> 20-07-09 01:40:00</c:v>
                </c:pt>
                <c:pt idx="11725">
                  <c:v> 20-07-09 01:40:05</c:v>
                </c:pt>
                <c:pt idx="11726">
                  <c:v> 20-07-09 01:40:10</c:v>
                </c:pt>
                <c:pt idx="11727">
                  <c:v> 20-07-09 01:40:15</c:v>
                </c:pt>
                <c:pt idx="11728">
                  <c:v> 20-07-09 01:40:20</c:v>
                </c:pt>
                <c:pt idx="11729">
                  <c:v> 20-07-09 01:40:25</c:v>
                </c:pt>
                <c:pt idx="11730">
                  <c:v> 20-07-09 01:40:30</c:v>
                </c:pt>
                <c:pt idx="11731">
                  <c:v> 20-07-09 01:40:35</c:v>
                </c:pt>
                <c:pt idx="11732">
                  <c:v> 20-07-09 01:40:40</c:v>
                </c:pt>
                <c:pt idx="11733">
                  <c:v> 20-07-09 01:40:45</c:v>
                </c:pt>
                <c:pt idx="11734">
                  <c:v> 20-07-09 01:40:50</c:v>
                </c:pt>
                <c:pt idx="11735">
                  <c:v> 20-07-09 01:40:55</c:v>
                </c:pt>
                <c:pt idx="11736">
                  <c:v> 20-07-09 01:41:00</c:v>
                </c:pt>
                <c:pt idx="11737">
                  <c:v> 20-07-09 01:41:05</c:v>
                </c:pt>
                <c:pt idx="11738">
                  <c:v> 20-07-09 01:41:10</c:v>
                </c:pt>
                <c:pt idx="11739">
                  <c:v> 20-07-09 01:41:15</c:v>
                </c:pt>
                <c:pt idx="11740">
                  <c:v> 20-07-09 01:41:20</c:v>
                </c:pt>
                <c:pt idx="11741">
                  <c:v> 20-07-09 01:41:25</c:v>
                </c:pt>
                <c:pt idx="11742">
                  <c:v> 20-07-09 01:41:30</c:v>
                </c:pt>
                <c:pt idx="11743">
                  <c:v> 20-07-09 01:41:35</c:v>
                </c:pt>
                <c:pt idx="11744">
                  <c:v> 20-07-09 01:41:40</c:v>
                </c:pt>
                <c:pt idx="11745">
                  <c:v> 20-07-09 01:41:45</c:v>
                </c:pt>
                <c:pt idx="11746">
                  <c:v> 20-07-09 01:41:50</c:v>
                </c:pt>
                <c:pt idx="11747">
                  <c:v> 20-07-09 01:41:55</c:v>
                </c:pt>
                <c:pt idx="11748">
                  <c:v> 20-07-09 01:42:00</c:v>
                </c:pt>
                <c:pt idx="11749">
                  <c:v> 20-07-09 01:42:05</c:v>
                </c:pt>
                <c:pt idx="11750">
                  <c:v> 20-07-09 01:42:10</c:v>
                </c:pt>
                <c:pt idx="11751">
                  <c:v> 20-07-09 01:42:15</c:v>
                </c:pt>
                <c:pt idx="11752">
                  <c:v> 20-07-09 01:42:20</c:v>
                </c:pt>
                <c:pt idx="11753">
                  <c:v> 20-07-09 01:42:25</c:v>
                </c:pt>
                <c:pt idx="11754">
                  <c:v> 20-07-09 01:42:30</c:v>
                </c:pt>
                <c:pt idx="11755">
                  <c:v> 20-07-09 01:42:35</c:v>
                </c:pt>
                <c:pt idx="11756">
                  <c:v> 20-07-09 01:42:40</c:v>
                </c:pt>
                <c:pt idx="11757">
                  <c:v> 20-07-09 01:42:45</c:v>
                </c:pt>
                <c:pt idx="11758">
                  <c:v> 20-07-09 01:42:50</c:v>
                </c:pt>
                <c:pt idx="11759">
                  <c:v> 20-07-09 01:42:55</c:v>
                </c:pt>
                <c:pt idx="11760">
                  <c:v> 20-07-09 01:43:00</c:v>
                </c:pt>
                <c:pt idx="11761">
                  <c:v> 20-07-09 01:43:05</c:v>
                </c:pt>
                <c:pt idx="11762">
                  <c:v> 20-07-09 01:43:10</c:v>
                </c:pt>
                <c:pt idx="11763">
                  <c:v> 20-07-09 01:43:15</c:v>
                </c:pt>
                <c:pt idx="11764">
                  <c:v> 20-07-09 01:43:20</c:v>
                </c:pt>
                <c:pt idx="11765">
                  <c:v> 20-07-09 01:43:25</c:v>
                </c:pt>
                <c:pt idx="11766">
                  <c:v> 20-07-09 01:43:30</c:v>
                </c:pt>
                <c:pt idx="11767">
                  <c:v> 20-07-09 01:43:35</c:v>
                </c:pt>
                <c:pt idx="11768">
                  <c:v> 20-07-09 01:43:40</c:v>
                </c:pt>
                <c:pt idx="11769">
                  <c:v> 20-07-09 01:43:45</c:v>
                </c:pt>
                <c:pt idx="11770">
                  <c:v> 20-07-09 01:43:50</c:v>
                </c:pt>
                <c:pt idx="11771">
                  <c:v> 20-07-09 01:43:55</c:v>
                </c:pt>
                <c:pt idx="11772">
                  <c:v> 20-07-09 01:44:00</c:v>
                </c:pt>
                <c:pt idx="11773">
                  <c:v> 20-07-09 01:44:05</c:v>
                </c:pt>
                <c:pt idx="11774">
                  <c:v> 20-07-09 01:44:10</c:v>
                </c:pt>
                <c:pt idx="11775">
                  <c:v> 20-07-09 01:44:15</c:v>
                </c:pt>
                <c:pt idx="11776">
                  <c:v> 20-07-09 01:44:20</c:v>
                </c:pt>
                <c:pt idx="11777">
                  <c:v> 20-07-09 01:44:25</c:v>
                </c:pt>
                <c:pt idx="11778">
                  <c:v> 20-07-09 01:44:30</c:v>
                </c:pt>
                <c:pt idx="11779">
                  <c:v> 20-07-09 01:44:35</c:v>
                </c:pt>
                <c:pt idx="11780">
                  <c:v> 20-07-09 01:44:40</c:v>
                </c:pt>
                <c:pt idx="11781">
                  <c:v> 20-07-09 01:44:45</c:v>
                </c:pt>
                <c:pt idx="11782">
                  <c:v> 20-07-09 01:44:50</c:v>
                </c:pt>
                <c:pt idx="11783">
                  <c:v> 20-07-09 01:44:55</c:v>
                </c:pt>
                <c:pt idx="11784">
                  <c:v> 20-07-09 01:45:00</c:v>
                </c:pt>
                <c:pt idx="11785">
                  <c:v> 20-07-09 01:45:05</c:v>
                </c:pt>
                <c:pt idx="11786">
                  <c:v> 20-07-09 01:45:10</c:v>
                </c:pt>
                <c:pt idx="11787">
                  <c:v> 20-07-09 01:45:15</c:v>
                </c:pt>
                <c:pt idx="11788">
                  <c:v> 20-07-09 01:45:20</c:v>
                </c:pt>
                <c:pt idx="11789">
                  <c:v> 20-07-09 01:45:25</c:v>
                </c:pt>
                <c:pt idx="11790">
                  <c:v> 20-07-09 01:45:30</c:v>
                </c:pt>
                <c:pt idx="11791">
                  <c:v> 20-07-09 01:45:35</c:v>
                </c:pt>
                <c:pt idx="11792">
                  <c:v> 20-07-09 01:45:40</c:v>
                </c:pt>
                <c:pt idx="11793">
                  <c:v> 20-07-09 01:45:45</c:v>
                </c:pt>
                <c:pt idx="11794">
                  <c:v> 20-07-09 01:45:50</c:v>
                </c:pt>
                <c:pt idx="11795">
                  <c:v> 20-07-09 01:45:55</c:v>
                </c:pt>
                <c:pt idx="11796">
                  <c:v> 20-07-09 01:46:00</c:v>
                </c:pt>
                <c:pt idx="11797">
                  <c:v> 20-07-09 01:46:05</c:v>
                </c:pt>
                <c:pt idx="11798">
                  <c:v> 20-07-09 01:46:10</c:v>
                </c:pt>
                <c:pt idx="11799">
                  <c:v> 20-07-09 01:46:15</c:v>
                </c:pt>
                <c:pt idx="11800">
                  <c:v> 20-07-09 01:46:20</c:v>
                </c:pt>
                <c:pt idx="11801">
                  <c:v> 20-07-09 01:46:25</c:v>
                </c:pt>
                <c:pt idx="11802">
                  <c:v> 20-07-09 01:46:30</c:v>
                </c:pt>
                <c:pt idx="11803">
                  <c:v> 20-07-09 01:46:35</c:v>
                </c:pt>
                <c:pt idx="11804">
                  <c:v> 20-07-09 01:46:40</c:v>
                </c:pt>
                <c:pt idx="11805">
                  <c:v> 20-07-09 01:46:45</c:v>
                </c:pt>
                <c:pt idx="11806">
                  <c:v> 20-07-09 01:46:50</c:v>
                </c:pt>
                <c:pt idx="11807">
                  <c:v> 20-07-09 01:46:55</c:v>
                </c:pt>
                <c:pt idx="11808">
                  <c:v> 20-07-09 01:47:00</c:v>
                </c:pt>
                <c:pt idx="11809">
                  <c:v> 20-07-09 01:47:05</c:v>
                </c:pt>
                <c:pt idx="11810">
                  <c:v> 20-07-09 01:47:10</c:v>
                </c:pt>
                <c:pt idx="11811">
                  <c:v> 20-07-09 01:47:15</c:v>
                </c:pt>
                <c:pt idx="11812">
                  <c:v> 20-07-09 01:47:20</c:v>
                </c:pt>
                <c:pt idx="11813">
                  <c:v> 20-07-09 01:47:25</c:v>
                </c:pt>
                <c:pt idx="11814">
                  <c:v> 20-07-09 01:47:30</c:v>
                </c:pt>
                <c:pt idx="11815">
                  <c:v> 20-07-09 01:47:35</c:v>
                </c:pt>
                <c:pt idx="11816">
                  <c:v> 20-07-09 01:47:40</c:v>
                </c:pt>
                <c:pt idx="11817">
                  <c:v> 20-07-09 01:47:45</c:v>
                </c:pt>
                <c:pt idx="11818">
                  <c:v> 20-07-09 01:47:50</c:v>
                </c:pt>
                <c:pt idx="11819">
                  <c:v> 20-07-09 01:47:55</c:v>
                </c:pt>
                <c:pt idx="11820">
                  <c:v> 20-07-09 01:48:00</c:v>
                </c:pt>
                <c:pt idx="11821">
                  <c:v> 20-07-09 01:48:05</c:v>
                </c:pt>
                <c:pt idx="11822">
                  <c:v> 20-07-09 01:48:10</c:v>
                </c:pt>
                <c:pt idx="11823">
                  <c:v> 20-07-09 01:48:15</c:v>
                </c:pt>
                <c:pt idx="11824">
                  <c:v> 20-07-09 01:48:20</c:v>
                </c:pt>
                <c:pt idx="11825">
                  <c:v> 20-07-09 01:48:25</c:v>
                </c:pt>
                <c:pt idx="11826">
                  <c:v> 20-07-09 01:48:30</c:v>
                </c:pt>
                <c:pt idx="11827">
                  <c:v> 20-07-09 01:48:35</c:v>
                </c:pt>
                <c:pt idx="11828">
                  <c:v> 20-07-09 01:48:40</c:v>
                </c:pt>
                <c:pt idx="11829">
                  <c:v> 20-07-09 01:48:45</c:v>
                </c:pt>
                <c:pt idx="11830">
                  <c:v> 20-07-09 01:48:50</c:v>
                </c:pt>
                <c:pt idx="11831">
                  <c:v> 20-07-09 01:48:55</c:v>
                </c:pt>
                <c:pt idx="11832">
                  <c:v> 20-07-09 01:49:00</c:v>
                </c:pt>
                <c:pt idx="11833">
                  <c:v> 20-07-09 01:49:05</c:v>
                </c:pt>
                <c:pt idx="11834">
                  <c:v> 20-07-09 01:49:10</c:v>
                </c:pt>
                <c:pt idx="11835">
                  <c:v> 20-07-09 01:49:15</c:v>
                </c:pt>
                <c:pt idx="11836">
                  <c:v> 20-07-09 01:49:20</c:v>
                </c:pt>
                <c:pt idx="11837">
                  <c:v> 20-07-09 01:49:25</c:v>
                </c:pt>
                <c:pt idx="11838">
                  <c:v> 20-07-09 01:49:30</c:v>
                </c:pt>
                <c:pt idx="11839">
                  <c:v> 20-07-09 01:49:35</c:v>
                </c:pt>
                <c:pt idx="11840">
                  <c:v> 20-07-09 01:49:40</c:v>
                </c:pt>
                <c:pt idx="11841">
                  <c:v> 20-07-09 01:49:45</c:v>
                </c:pt>
                <c:pt idx="11842">
                  <c:v> 20-07-09 01:49:50</c:v>
                </c:pt>
                <c:pt idx="11843">
                  <c:v> 20-07-09 01:49:55</c:v>
                </c:pt>
                <c:pt idx="11844">
                  <c:v> 20-07-09 01:50:00</c:v>
                </c:pt>
                <c:pt idx="11845">
                  <c:v> 20-07-09 01:50:05</c:v>
                </c:pt>
                <c:pt idx="11846">
                  <c:v> 20-07-09 01:50:10</c:v>
                </c:pt>
                <c:pt idx="11847">
                  <c:v> 20-07-09 01:50:15</c:v>
                </c:pt>
                <c:pt idx="11848">
                  <c:v> 20-07-09 01:50:20</c:v>
                </c:pt>
                <c:pt idx="11849">
                  <c:v> 20-07-09 01:50:25</c:v>
                </c:pt>
                <c:pt idx="11850">
                  <c:v> 20-07-09 01:50:30</c:v>
                </c:pt>
                <c:pt idx="11851">
                  <c:v> 20-07-09 01:50:35</c:v>
                </c:pt>
                <c:pt idx="11852">
                  <c:v> 20-07-09 01:50:40</c:v>
                </c:pt>
                <c:pt idx="11853">
                  <c:v> 20-07-09 01:50:45</c:v>
                </c:pt>
                <c:pt idx="11854">
                  <c:v> 20-07-09 01:50:50</c:v>
                </c:pt>
                <c:pt idx="11855">
                  <c:v> 20-07-09 01:50:55</c:v>
                </c:pt>
                <c:pt idx="11856">
                  <c:v> 20-07-09 01:51:00</c:v>
                </c:pt>
                <c:pt idx="11857">
                  <c:v> 20-07-09 01:51:05</c:v>
                </c:pt>
                <c:pt idx="11858">
                  <c:v> 20-07-09 01:51:10</c:v>
                </c:pt>
                <c:pt idx="11859">
                  <c:v> 20-07-09 01:51:15</c:v>
                </c:pt>
                <c:pt idx="11860">
                  <c:v> 20-07-09 01:51:20</c:v>
                </c:pt>
                <c:pt idx="11861">
                  <c:v> 20-07-09 01:51:25</c:v>
                </c:pt>
                <c:pt idx="11862">
                  <c:v> 20-07-09 01:51:30</c:v>
                </c:pt>
                <c:pt idx="11863">
                  <c:v> 20-07-09 01:51:35</c:v>
                </c:pt>
                <c:pt idx="11864">
                  <c:v> 20-07-09 01:51:40</c:v>
                </c:pt>
                <c:pt idx="11865">
                  <c:v> 20-07-09 01:51:45</c:v>
                </c:pt>
                <c:pt idx="11866">
                  <c:v> 20-07-09 01:51:50</c:v>
                </c:pt>
                <c:pt idx="11867">
                  <c:v> 20-07-09 01:51:55</c:v>
                </c:pt>
                <c:pt idx="11868">
                  <c:v> 20-07-09 01:52:00</c:v>
                </c:pt>
                <c:pt idx="11869">
                  <c:v> 20-07-09 01:52:05</c:v>
                </c:pt>
                <c:pt idx="11870">
                  <c:v> 20-07-09 01:52:10</c:v>
                </c:pt>
                <c:pt idx="11871">
                  <c:v> 20-07-09 01:52:15</c:v>
                </c:pt>
                <c:pt idx="11872">
                  <c:v> 20-07-09 01:52:20</c:v>
                </c:pt>
                <c:pt idx="11873">
                  <c:v> 20-07-09 01:52:25</c:v>
                </c:pt>
                <c:pt idx="11874">
                  <c:v> 20-07-09 01:52:30</c:v>
                </c:pt>
                <c:pt idx="11875">
                  <c:v> 20-07-09 01:52:35</c:v>
                </c:pt>
                <c:pt idx="11876">
                  <c:v> 20-07-09 01:52:40</c:v>
                </c:pt>
                <c:pt idx="11877">
                  <c:v> 20-07-09 01:52:45</c:v>
                </c:pt>
                <c:pt idx="11878">
                  <c:v> 20-07-09 01:52:50</c:v>
                </c:pt>
                <c:pt idx="11879">
                  <c:v> 20-07-09 01:52:55</c:v>
                </c:pt>
                <c:pt idx="11880">
                  <c:v> 20-07-09 01:53:00</c:v>
                </c:pt>
                <c:pt idx="11881">
                  <c:v> 20-07-09 01:53:05</c:v>
                </c:pt>
                <c:pt idx="11882">
                  <c:v> 20-07-09 01:53:10</c:v>
                </c:pt>
                <c:pt idx="11883">
                  <c:v> 20-07-09 01:53:15</c:v>
                </c:pt>
                <c:pt idx="11884">
                  <c:v> 20-07-09 01:53:20</c:v>
                </c:pt>
                <c:pt idx="11885">
                  <c:v> 20-07-09 01:53:25</c:v>
                </c:pt>
                <c:pt idx="11886">
                  <c:v> 20-07-09 01:53:30</c:v>
                </c:pt>
                <c:pt idx="11887">
                  <c:v> 20-07-09 01:53:35</c:v>
                </c:pt>
                <c:pt idx="11888">
                  <c:v> 20-07-09 01:53:40</c:v>
                </c:pt>
                <c:pt idx="11889">
                  <c:v> 20-07-09 01:53:45</c:v>
                </c:pt>
                <c:pt idx="11890">
                  <c:v> 20-07-09 01:53:50</c:v>
                </c:pt>
                <c:pt idx="11891">
                  <c:v> 20-07-09 01:53:55</c:v>
                </c:pt>
                <c:pt idx="11892">
                  <c:v> 20-07-09 01:54:00</c:v>
                </c:pt>
                <c:pt idx="11893">
                  <c:v> 20-07-09 01:54:05</c:v>
                </c:pt>
                <c:pt idx="11894">
                  <c:v> 20-07-09 01:54:10</c:v>
                </c:pt>
                <c:pt idx="11895">
                  <c:v> 20-07-09 01:54:15</c:v>
                </c:pt>
                <c:pt idx="11896">
                  <c:v> 20-07-09 01:54:20</c:v>
                </c:pt>
                <c:pt idx="11897">
                  <c:v> 20-07-09 01:54:25</c:v>
                </c:pt>
                <c:pt idx="11898">
                  <c:v> 20-07-09 01:54:30</c:v>
                </c:pt>
                <c:pt idx="11899">
                  <c:v> 20-07-09 01:54:35</c:v>
                </c:pt>
                <c:pt idx="11900">
                  <c:v> 20-07-09 01:54:40</c:v>
                </c:pt>
                <c:pt idx="11901">
                  <c:v> 20-07-09 01:54:45</c:v>
                </c:pt>
                <c:pt idx="11902">
                  <c:v> 20-07-09 01:54:50</c:v>
                </c:pt>
                <c:pt idx="11903">
                  <c:v> 20-07-09 01:54:55</c:v>
                </c:pt>
                <c:pt idx="11904">
                  <c:v> 20-07-09 01:55:00</c:v>
                </c:pt>
                <c:pt idx="11905">
                  <c:v> 20-07-09 01:55:05</c:v>
                </c:pt>
                <c:pt idx="11906">
                  <c:v> 20-07-09 01:55:10</c:v>
                </c:pt>
                <c:pt idx="11907">
                  <c:v> 20-07-09 01:55:15</c:v>
                </c:pt>
                <c:pt idx="11908">
                  <c:v> 20-07-09 01:55:20</c:v>
                </c:pt>
                <c:pt idx="11909">
                  <c:v> 20-07-09 01:55:25</c:v>
                </c:pt>
                <c:pt idx="11910">
                  <c:v> 20-07-09 01:55:30</c:v>
                </c:pt>
                <c:pt idx="11911">
                  <c:v> 20-07-09 01:55:35</c:v>
                </c:pt>
                <c:pt idx="11912">
                  <c:v> 20-07-09 01:55:40</c:v>
                </c:pt>
                <c:pt idx="11913">
                  <c:v> 20-07-09 01:55:45</c:v>
                </c:pt>
                <c:pt idx="11914">
                  <c:v> 20-07-09 01:55:50</c:v>
                </c:pt>
                <c:pt idx="11915">
                  <c:v> 20-07-09 01:55:55</c:v>
                </c:pt>
                <c:pt idx="11916">
                  <c:v> 20-07-09 01:56:00</c:v>
                </c:pt>
                <c:pt idx="11917">
                  <c:v> 20-07-09 01:56:05</c:v>
                </c:pt>
                <c:pt idx="11918">
                  <c:v> 20-07-09 01:56:10</c:v>
                </c:pt>
                <c:pt idx="11919">
                  <c:v> 20-07-09 01:56:15</c:v>
                </c:pt>
                <c:pt idx="11920">
                  <c:v> 20-07-09 01:56:20</c:v>
                </c:pt>
                <c:pt idx="11921">
                  <c:v> 20-07-09 01:56:25</c:v>
                </c:pt>
                <c:pt idx="11922">
                  <c:v> 20-07-09 01:56:30</c:v>
                </c:pt>
                <c:pt idx="11923">
                  <c:v> 20-07-09 01:56:35</c:v>
                </c:pt>
                <c:pt idx="11924">
                  <c:v> 20-07-09 01:56:40</c:v>
                </c:pt>
                <c:pt idx="11925">
                  <c:v> 20-07-09 01:56:45</c:v>
                </c:pt>
                <c:pt idx="11926">
                  <c:v> 20-07-09 01:56:50</c:v>
                </c:pt>
                <c:pt idx="11927">
                  <c:v> 20-07-09 01:56:55</c:v>
                </c:pt>
                <c:pt idx="11928">
                  <c:v> 20-07-09 01:57:00</c:v>
                </c:pt>
                <c:pt idx="11929">
                  <c:v> 20-07-09 01:57:05</c:v>
                </c:pt>
                <c:pt idx="11930">
                  <c:v> 20-07-09 01:57:10</c:v>
                </c:pt>
                <c:pt idx="11931">
                  <c:v> 20-07-09 01:57:15</c:v>
                </c:pt>
                <c:pt idx="11932">
                  <c:v> 20-07-09 01:57:20</c:v>
                </c:pt>
                <c:pt idx="11933">
                  <c:v> 20-07-09 01:57:25</c:v>
                </c:pt>
                <c:pt idx="11934">
                  <c:v> 20-07-09 01:57:30</c:v>
                </c:pt>
                <c:pt idx="11935">
                  <c:v> 20-07-09 01:57:35</c:v>
                </c:pt>
                <c:pt idx="11936">
                  <c:v> 20-07-09 01:57:40</c:v>
                </c:pt>
                <c:pt idx="11937">
                  <c:v> 20-07-09 01:57:45</c:v>
                </c:pt>
                <c:pt idx="11938">
                  <c:v> 20-07-09 01:57:50</c:v>
                </c:pt>
                <c:pt idx="11939">
                  <c:v> 20-07-09 01:57:55</c:v>
                </c:pt>
                <c:pt idx="11940">
                  <c:v> 20-07-09 01:58:00</c:v>
                </c:pt>
                <c:pt idx="11941">
                  <c:v> 20-07-09 01:58:05</c:v>
                </c:pt>
                <c:pt idx="11942">
                  <c:v> 20-07-09 01:58:10</c:v>
                </c:pt>
                <c:pt idx="11943">
                  <c:v> 20-07-09 01:58:15</c:v>
                </c:pt>
                <c:pt idx="11944">
                  <c:v> 20-07-09 01:58:20</c:v>
                </c:pt>
                <c:pt idx="11945">
                  <c:v> 20-07-09 01:58:25</c:v>
                </c:pt>
                <c:pt idx="11946">
                  <c:v> 20-07-09 01:58:30</c:v>
                </c:pt>
                <c:pt idx="11947">
                  <c:v> 20-07-09 01:58:35</c:v>
                </c:pt>
                <c:pt idx="11948">
                  <c:v> 20-07-09 01:58:40</c:v>
                </c:pt>
                <c:pt idx="11949">
                  <c:v> 20-07-09 01:58:45</c:v>
                </c:pt>
                <c:pt idx="11950">
                  <c:v> 20-07-09 01:58:50</c:v>
                </c:pt>
                <c:pt idx="11951">
                  <c:v> 20-07-09 01:58:55</c:v>
                </c:pt>
                <c:pt idx="11952">
                  <c:v> 20-07-09 01:59:00</c:v>
                </c:pt>
                <c:pt idx="11953">
                  <c:v> 20-07-09 01:59:05</c:v>
                </c:pt>
                <c:pt idx="11954">
                  <c:v> 20-07-09 01:59:10</c:v>
                </c:pt>
                <c:pt idx="11955">
                  <c:v> 20-07-09 01:59:15</c:v>
                </c:pt>
                <c:pt idx="11956">
                  <c:v> 20-07-09 01:59:20</c:v>
                </c:pt>
                <c:pt idx="11957">
                  <c:v> 20-07-09 01:59:25</c:v>
                </c:pt>
                <c:pt idx="11958">
                  <c:v> 20-07-09 01:59:30</c:v>
                </c:pt>
                <c:pt idx="11959">
                  <c:v> 20-07-09 01:59:35</c:v>
                </c:pt>
                <c:pt idx="11960">
                  <c:v> 20-07-09 01:59:40</c:v>
                </c:pt>
                <c:pt idx="11961">
                  <c:v> 20-07-09 01:59:45</c:v>
                </c:pt>
                <c:pt idx="11962">
                  <c:v> 20-07-09 01:59:50</c:v>
                </c:pt>
                <c:pt idx="11963">
                  <c:v> 20-07-09 01:59:55</c:v>
                </c:pt>
                <c:pt idx="11964">
                  <c:v> 20-07-09 02:00:00</c:v>
                </c:pt>
                <c:pt idx="11965">
                  <c:v> 20-07-09 02:00:05</c:v>
                </c:pt>
                <c:pt idx="11966">
                  <c:v> 20-07-09 02:00:10</c:v>
                </c:pt>
                <c:pt idx="11967">
                  <c:v> 20-07-09 02:00:15</c:v>
                </c:pt>
                <c:pt idx="11968">
                  <c:v> 20-07-09 02:00:20</c:v>
                </c:pt>
                <c:pt idx="11969">
                  <c:v> 20-07-09 02:00:25</c:v>
                </c:pt>
                <c:pt idx="11970">
                  <c:v> 20-07-09 02:00:30</c:v>
                </c:pt>
                <c:pt idx="11971">
                  <c:v> 20-07-09 02:00:35</c:v>
                </c:pt>
                <c:pt idx="11972">
                  <c:v> 20-07-09 02:00:40</c:v>
                </c:pt>
                <c:pt idx="11973">
                  <c:v> 20-07-09 02:00:45</c:v>
                </c:pt>
                <c:pt idx="11974">
                  <c:v> 20-07-09 02:00:50</c:v>
                </c:pt>
                <c:pt idx="11975">
                  <c:v> 20-07-09 02:00:55</c:v>
                </c:pt>
                <c:pt idx="11976">
                  <c:v> 20-07-09 02:01:00</c:v>
                </c:pt>
                <c:pt idx="11977">
                  <c:v> 20-07-09 02:01:05</c:v>
                </c:pt>
                <c:pt idx="11978">
                  <c:v> 20-07-09 02:01:10</c:v>
                </c:pt>
                <c:pt idx="11979">
                  <c:v> 20-07-09 02:01:15</c:v>
                </c:pt>
                <c:pt idx="11980">
                  <c:v> 20-07-09 02:01:20</c:v>
                </c:pt>
                <c:pt idx="11981">
                  <c:v> 20-07-09 02:01:25</c:v>
                </c:pt>
                <c:pt idx="11982">
                  <c:v> 20-07-09 02:01:30</c:v>
                </c:pt>
                <c:pt idx="11983">
                  <c:v> 20-07-09 02:01:35</c:v>
                </c:pt>
                <c:pt idx="11984">
                  <c:v> 20-07-09 02:01:40</c:v>
                </c:pt>
                <c:pt idx="11985">
                  <c:v> 20-07-09 02:01:45</c:v>
                </c:pt>
                <c:pt idx="11986">
                  <c:v> 20-07-09 02:01:50</c:v>
                </c:pt>
                <c:pt idx="11987">
                  <c:v> 20-07-09 02:01:55</c:v>
                </c:pt>
                <c:pt idx="11988">
                  <c:v> 20-07-09 02:02:00</c:v>
                </c:pt>
                <c:pt idx="11989">
                  <c:v> 20-07-09 02:02:05</c:v>
                </c:pt>
                <c:pt idx="11990">
                  <c:v> 20-07-09 02:02:10</c:v>
                </c:pt>
                <c:pt idx="11991">
                  <c:v> 20-07-09 02:02:15</c:v>
                </c:pt>
                <c:pt idx="11992">
                  <c:v> 20-07-09 02:02:20</c:v>
                </c:pt>
                <c:pt idx="11993">
                  <c:v> 20-07-09 02:02:25</c:v>
                </c:pt>
                <c:pt idx="11994">
                  <c:v> 20-07-09 02:02:30</c:v>
                </c:pt>
                <c:pt idx="11995">
                  <c:v> 20-07-09 02:02:35</c:v>
                </c:pt>
                <c:pt idx="11996">
                  <c:v> 20-07-09 02:02:40</c:v>
                </c:pt>
                <c:pt idx="11997">
                  <c:v> 20-07-09 02:02:45</c:v>
                </c:pt>
                <c:pt idx="11998">
                  <c:v> 20-07-09 02:02:50</c:v>
                </c:pt>
                <c:pt idx="11999">
                  <c:v> 20-07-09 02:02:55</c:v>
                </c:pt>
                <c:pt idx="12000">
                  <c:v> 20-07-09 02:03:00</c:v>
                </c:pt>
                <c:pt idx="12001">
                  <c:v> 20-07-09 02:03:05</c:v>
                </c:pt>
                <c:pt idx="12002">
                  <c:v> 20-07-09 02:03:10</c:v>
                </c:pt>
                <c:pt idx="12003">
                  <c:v> 20-07-09 02:03:15</c:v>
                </c:pt>
                <c:pt idx="12004">
                  <c:v> 20-07-09 02:03:20</c:v>
                </c:pt>
                <c:pt idx="12005">
                  <c:v> 20-07-09 02:03:25</c:v>
                </c:pt>
                <c:pt idx="12006">
                  <c:v> 20-07-09 02:03:30</c:v>
                </c:pt>
                <c:pt idx="12007">
                  <c:v> 20-07-09 02:03:35</c:v>
                </c:pt>
                <c:pt idx="12008">
                  <c:v> 20-07-09 02:03:40</c:v>
                </c:pt>
                <c:pt idx="12009">
                  <c:v> 20-07-09 02:03:45</c:v>
                </c:pt>
                <c:pt idx="12010">
                  <c:v> 20-07-09 02:03:50</c:v>
                </c:pt>
                <c:pt idx="12011">
                  <c:v> 20-07-09 02:03:55</c:v>
                </c:pt>
                <c:pt idx="12012">
                  <c:v> 20-07-09 02:04:00</c:v>
                </c:pt>
                <c:pt idx="12013">
                  <c:v> 20-07-09 02:04:05</c:v>
                </c:pt>
                <c:pt idx="12014">
                  <c:v> 20-07-09 02:04:10</c:v>
                </c:pt>
                <c:pt idx="12015">
                  <c:v> 20-07-09 02:04:15</c:v>
                </c:pt>
                <c:pt idx="12016">
                  <c:v> 20-07-09 02:04:20</c:v>
                </c:pt>
                <c:pt idx="12017">
                  <c:v> 20-07-09 02:04:25</c:v>
                </c:pt>
                <c:pt idx="12018">
                  <c:v> 20-07-09 02:04:30</c:v>
                </c:pt>
                <c:pt idx="12019">
                  <c:v> 20-07-09 02:04:35</c:v>
                </c:pt>
                <c:pt idx="12020">
                  <c:v> 20-07-09 02:04:40</c:v>
                </c:pt>
                <c:pt idx="12021">
                  <c:v> 20-07-09 02:04:45</c:v>
                </c:pt>
                <c:pt idx="12022">
                  <c:v> 20-07-09 02:04:50</c:v>
                </c:pt>
                <c:pt idx="12023">
                  <c:v> 20-07-09 02:04:55</c:v>
                </c:pt>
                <c:pt idx="12024">
                  <c:v> 20-07-09 02:05:00</c:v>
                </c:pt>
                <c:pt idx="12025">
                  <c:v> 20-07-09 02:05:05</c:v>
                </c:pt>
                <c:pt idx="12026">
                  <c:v> 20-07-09 02:05:10</c:v>
                </c:pt>
                <c:pt idx="12027">
                  <c:v> 20-07-09 02:05:15</c:v>
                </c:pt>
                <c:pt idx="12028">
                  <c:v> 20-07-09 02:05:20</c:v>
                </c:pt>
                <c:pt idx="12029">
                  <c:v> 20-07-09 02:05:25</c:v>
                </c:pt>
                <c:pt idx="12030">
                  <c:v> 20-07-09 02:05:30</c:v>
                </c:pt>
                <c:pt idx="12031">
                  <c:v> 20-07-09 02:05:35</c:v>
                </c:pt>
                <c:pt idx="12032">
                  <c:v> 20-07-09 02:05:40</c:v>
                </c:pt>
                <c:pt idx="12033">
                  <c:v> 20-07-09 02:05:45</c:v>
                </c:pt>
                <c:pt idx="12034">
                  <c:v> 20-07-09 02:05:50</c:v>
                </c:pt>
                <c:pt idx="12035">
                  <c:v> 20-07-09 02:05:55</c:v>
                </c:pt>
                <c:pt idx="12036">
                  <c:v> 20-07-09 02:06:00</c:v>
                </c:pt>
                <c:pt idx="12037">
                  <c:v> 20-07-09 02:06:05</c:v>
                </c:pt>
                <c:pt idx="12038">
                  <c:v> 20-07-09 02:06:10</c:v>
                </c:pt>
                <c:pt idx="12039">
                  <c:v> 20-07-09 02:06:15</c:v>
                </c:pt>
                <c:pt idx="12040">
                  <c:v> 20-07-09 02:06:20</c:v>
                </c:pt>
                <c:pt idx="12041">
                  <c:v> 20-07-09 02:06:25</c:v>
                </c:pt>
                <c:pt idx="12042">
                  <c:v> 20-07-09 02:06:30</c:v>
                </c:pt>
                <c:pt idx="12043">
                  <c:v> 20-07-09 02:06:35</c:v>
                </c:pt>
                <c:pt idx="12044">
                  <c:v> 20-07-09 02:06:40</c:v>
                </c:pt>
                <c:pt idx="12045">
                  <c:v> 20-07-09 02:06:45</c:v>
                </c:pt>
                <c:pt idx="12046">
                  <c:v> 20-07-09 02:06:50</c:v>
                </c:pt>
                <c:pt idx="12047">
                  <c:v> 20-07-09 02:06:55</c:v>
                </c:pt>
                <c:pt idx="12048">
                  <c:v> 20-07-09 02:07:00</c:v>
                </c:pt>
                <c:pt idx="12049">
                  <c:v> 20-07-09 02:07:05</c:v>
                </c:pt>
                <c:pt idx="12050">
                  <c:v> 20-07-09 02:07:10</c:v>
                </c:pt>
                <c:pt idx="12051">
                  <c:v> 20-07-09 02:07:15</c:v>
                </c:pt>
                <c:pt idx="12052">
                  <c:v> 20-07-09 02:07:20</c:v>
                </c:pt>
                <c:pt idx="12053">
                  <c:v> 20-07-09 02:07:25</c:v>
                </c:pt>
                <c:pt idx="12054">
                  <c:v> 20-07-09 02:07:30</c:v>
                </c:pt>
                <c:pt idx="12055">
                  <c:v> 20-07-09 02:07:35</c:v>
                </c:pt>
                <c:pt idx="12056">
                  <c:v> 20-07-09 02:07:40</c:v>
                </c:pt>
                <c:pt idx="12057">
                  <c:v> 20-07-09 02:07:45</c:v>
                </c:pt>
                <c:pt idx="12058">
                  <c:v> 20-07-09 02:07:50</c:v>
                </c:pt>
                <c:pt idx="12059">
                  <c:v> 20-07-09 02:07:55</c:v>
                </c:pt>
                <c:pt idx="12060">
                  <c:v> 20-07-09 02:08:00</c:v>
                </c:pt>
                <c:pt idx="12061">
                  <c:v> 20-07-09 02:08:05</c:v>
                </c:pt>
                <c:pt idx="12062">
                  <c:v> 20-07-09 02:08:10</c:v>
                </c:pt>
                <c:pt idx="12063">
                  <c:v> 20-07-09 02:08:15</c:v>
                </c:pt>
                <c:pt idx="12064">
                  <c:v> 20-07-09 02:08:20</c:v>
                </c:pt>
                <c:pt idx="12065">
                  <c:v> 20-07-09 02:08:25</c:v>
                </c:pt>
                <c:pt idx="12066">
                  <c:v> 20-07-09 02:08:30</c:v>
                </c:pt>
                <c:pt idx="12067">
                  <c:v> 20-07-09 02:08:35</c:v>
                </c:pt>
                <c:pt idx="12068">
                  <c:v> 20-07-09 02:08:40</c:v>
                </c:pt>
                <c:pt idx="12069">
                  <c:v> 20-07-09 02:08:45</c:v>
                </c:pt>
                <c:pt idx="12070">
                  <c:v> 20-07-09 02:08:50</c:v>
                </c:pt>
                <c:pt idx="12071">
                  <c:v> 20-07-09 02:08:55</c:v>
                </c:pt>
                <c:pt idx="12072">
                  <c:v> 20-07-09 02:09:00</c:v>
                </c:pt>
                <c:pt idx="12073">
                  <c:v> 20-07-09 02:09:05</c:v>
                </c:pt>
                <c:pt idx="12074">
                  <c:v> 20-07-09 02:09:10</c:v>
                </c:pt>
                <c:pt idx="12075">
                  <c:v> 20-07-09 02:09:15</c:v>
                </c:pt>
                <c:pt idx="12076">
                  <c:v> 20-07-09 02:09:20</c:v>
                </c:pt>
                <c:pt idx="12077">
                  <c:v> 20-07-09 02:09:25</c:v>
                </c:pt>
                <c:pt idx="12078">
                  <c:v> 20-07-09 02:09:30</c:v>
                </c:pt>
                <c:pt idx="12079">
                  <c:v> 20-07-09 02:09:35</c:v>
                </c:pt>
                <c:pt idx="12080">
                  <c:v> 20-07-09 02:09:40</c:v>
                </c:pt>
                <c:pt idx="12081">
                  <c:v> 20-07-09 02:09:45</c:v>
                </c:pt>
                <c:pt idx="12082">
                  <c:v> 20-07-09 02:09:50</c:v>
                </c:pt>
                <c:pt idx="12083">
                  <c:v> 20-07-09 02:09:55</c:v>
                </c:pt>
                <c:pt idx="12084">
                  <c:v> 20-07-09 02:10:00</c:v>
                </c:pt>
                <c:pt idx="12085">
                  <c:v> 20-07-09 02:10:05</c:v>
                </c:pt>
                <c:pt idx="12086">
                  <c:v> 20-07-09 02:10:10</c:v>
                </c:pt>
                <c:pt idx="12087">
                  <c:v> 20-07-09 02:10:15</c:v>
                </c:pt>
                <c:pt idx="12088">
                  <c:v> 20-07-09 02:10:20</c:v>
                </c:pt>
                <c:pt idx="12089">
                  <c:v> 20-07-09 02:10:25</c:v>
                </c:pt>
                <c:pt idx="12090">
                  <c:v> 20-07-09 02:10:30</c:v>
                </c:pt>
                <c:pt idx="12091">
                  <c:v> 20-07-09 02:10:35</c:v>
                </c:pt>
                <c:pt idx="12092">
                  <c:v> 20-07-09 02:10:40</c:v>
                </c:pt>
                <c:pt idx="12093">
                  <c:v> 20-07-09 02:10:45</c:v>
                </c:pt>
                <c:pt idx="12094">
                  <c:v> 20-07-09 02:10:50</c:v>
                </c:pt>
                <c:pt idx="12095">
                  <c:v> 20-07-09 02:10:55</c:v>
                </c:pt>
                <c:pt idx="12096">
                  <c:v> 20-07-09 02:11:00</c:v>
                </c:pt>
                <c:pt idx="12097">
                  <c:v> 20-07-09 02:11:05</c:v>
                </c:pt>
                <c:pt idx="12098">
                  <c:v> 20-07-09 02:11:10</c:v>
                </c:pt>
                <c:pt idx="12099">
                  <c:v> 20-07-09 02:11:15</c:v>
                </c:pt>
                <c:pt idx="12100">
                  <c:v> 20-07-09 02:11:20</c:v>
                </c:pt>
                <c:pt idx="12101">
                  <c:v> 20-07-09 02:11:25</c:v>
                </c:pt>
                <c:pt idx="12102">
                  <c:v> 20-07-09 02:11:30</c:v>
                </c:pt>
                <c:pt idx="12103">
                  <c:v> 20-07-09 02:11:35</c:v>
                </c:pt>
                <c:pt idx="12104">
                  <c:v> 20-07-09 02:11:40</c:v>
                </c:pt>
                <c:pt idx="12105">
                  <c:v> 20-07-09 02:11:45</c:v>
                </c:pt>
                <c:pt idx="12106">
                  <c:v> 20-07-09 02:11:50</c:v>
                </c:pt>
                <c:pt idx="12107">
                  <c:v> 20-07-09 02:11:55</c:v>
                </c:pt>
                <c:pt idx="12108">
                  <c:v> 20-07-09 02:12:00</c:v>
                </c:pt>
                <c:pt idx="12109">
                  <c:v> 20-07-09 02:12:05</c:v>
                </c:pt>
                <c:pt idx="12110">
                  <c:v> 20-07-09 02:12:10</c:v>
                </c:pt>
                <c:pt idx="12111">
                  <c:v> 20-07-09 02:12:15</c:v>
                </c:pt>
                <c:pt idx="12112">
                  <c:v> 20-07-09 02:12:20</c:v>
                </c:pt>
                <c:pt idx="12113">
                  <c:v> 20-07-09 02:12:25</c:v>
                </c:pt>
                <c:pt idx="12114">
                  <c:v> 20-07-09 02:12:30</c:v>
                </c:pt>
                <c:pt idx="12115">
                  <c:v> 20-07-09 02:12:35</c:v>
                </c:pt>
                <c:pt idx="12116">
                  <c:v> 20-07-09 02:12:40</c:v>
                </c:pt>
                <c:pt idx="12117">
                  <c:v> 20-07-09 02:12:45</c:v>
                </c:pt>
                <c:pt idx="12118">
                  <c:v> 20-07-09 02:12:50</c:v>
                </c:pt>
                <c:pt idx="12119">
                  <c:v> 20-07-09 02:12:55</c:v>
                </c:pt>
                <c:pt idx="12120">
                  <c:v> 20-07-09 02:13:00</c:v>
                </c:pt>
                <c:pt idx="12121">
                  <c:v> 20-07-09 02:13:05</c:v>
                </c:pt>
                <c:pt idx="12122">
                  <c:v> 20-07-09 02:13:10</c:v>
                </c:pt>
                <c:pt idx="12123">
                  <c:v> 20-07-09 02:13:15</c:v>
                </c:pt>
                <c:pt idx="12124">
                  <c:v> 20-07-09 02:13:20</c:v>
                </c:pt>
                <c:pt idx="12125">
                  <c:v> 20-07-09 02:13:25</c:v>
                </c:pt>
                <c:pt idx="12126">
                  <c:v> 20-07-09 02:13:30</c:v>
                </c:pt>
                <c:pt idx="12127">
                  <c:v> 20-07-09 02:13:35</c:v>
                </c:pt>
                <c:pt idx="12128">
                  <c:v> 20-07-09 02:13:40</c:v>
                </c:pt>
                <c:pt idx="12129">
                  <c:v> 20-07-09 02:13:45</c:v>
                </c:pt>
                <c:pt idx="12130">
                  <c:v> 20-07-09 02:13:50</c:v>
                </c:pt>
                <c:pt idx="12131">
                  <c:v> 20-07-09 02:13:55</c:v>
                </c:pt>
                <c:pt idx="12132">
                  <c:v> 20-07-09 02:14:00</c:v>
                </c:pt>
                <c:pt idx="12133">
                  <c:v> 20-07-09 02:14:05</c:v>
                </c:pt>
                <c:pt idx="12134">
                  <c:v> 20-07-09 02:14:10</c:v>
                </c:pt>
                <c:pt idx="12135">
                  <c:v> 20-07-09 02:14:15</c:v>
                </c:pt>
                <c:pt idx="12136">
                  <c:v> 20-07-09 02:14:20</c:v>
                </c:pt>
                <c:pt idx="12137">
                  <c:v> 20-07-09 02:14:25</c:v>
                </c:pt>
                <c:pt idx="12138">
                  <c:v> 20-07-09 02:14:30</c:v>
                </c:pt>
                <c:pt idx="12139">
                  <c:v> 20-07-09 02:14:35</c:v>
                </c:pt>
                <c:pt idx="12140">
                  <c:v> 20-07-09 02:14:40</c:v>
                </c:pt>
                <c:pt idx="12141">
                  <c:v> 20-07-09 02:14:45</c:v>
                </c:pt>
                <c:pt idx="12142">
                  <c:v> 20-07-09 02:14:50</c:v>
                </c:pt>
                <c:pt idx="12143">
                  <c:v> 20-07-09 02:14:55</c:v>
                </c:pt>
                <c:pt idx="12144">
                  <c:v> 20-07-09 02:15:00</c:v>
                </c:pt>
                <c:pt idx="12145">
                  <c:v> 20-07-09 02:15:05</c:v>
                </c:pt>
                <c:pt idx="12146">
                  <c:v> 20-07-09 02:15:10</c:v>
                </c:pt>
                <c:pt idx="12147">
                  <c:v> 20-07-09 02:15:15</c:v>
                </c:pt>
                <c:pt idx="12148">
                  <c:v> 20-07-09 02:15:20</c:v>
                </c:pt>
                <c:pt idx="12149">
                  <c:v> 20-07-09 02:15:25</c:v>
                </c:pt>
                <c:pt idx="12150">
                  <c:v> 20-07-09 02:15:30</c:v>
                </c:pt>
                <c:pt idx="12151">
                  <c:v> 20-07-09 02:15:35</c:v>
                </c:pt>
                <c:pt idx="12152">
                  <c:v> 20-07-09 02:15:40</c:v>
                </c:pt>
                <c:pt idx="12153">
                  <c:v> 20-07-09 02:15:45</c:v>
                </c:pt>
                <c:pt idx="12154">
                  <c:v> 20-07-09 02:15:50</c:v>
                </c:pt>
                <c:pt idx="12155">
                  <c:v> 20-07-09 02:15:55</c:v>
                </c:pt>
                <c:pt idx="12156">
                  <c:v> 20-07-09 02:16:00</c:v>
                </c:pt>
                <c:pt idx="12157">
                  <c:v> 20-07-09 02:16:05</c:v>
                </c:pt>
                <c:pt idx="12158">
                  <c:v> 20-07-09 02:16:10</c:v>
                </c:pt>
                <c:pt idx="12159">
                  <c:v> 20-07-09 02:16:15</c:v>
                </c:pt>
                <c:pt idx="12160">
                  <c:v> 20-07-09 02:16:20</c:v>
                </c:pt>
                <c:pt idx="12161">
                  <c:v> 20-07-09 02:16:25</c:v>
                </c:pt>
                <c:pt idx="12162">
                  <c:v> 20-07-09 02:16:30</c:v>
                </c:pt>
                <c:pt idx="12163">
                  <c:v> 20-07-09 02:16:35</c:v>
                </c:pt>
                <c:pt idx="12164">
                  <c:v> 20-07-09 02:16:40</c:v>
                </c:pt>
                <c:pt idx="12165">
                  <c:v> 20-07-09 02:16:45</c:v>
                </c:pt>
                <c:pt idx="12166">
                  <c:v> 20-07-09 02:16:50</c:v>
                </c:pt>
                <c:pt idx="12167">
                  <c:v> 20-07-09 02:16:55</c:v>
                </c:pt>
                <c:pt idx="12168">
                  <c:v> 20-07-09 02:17:00</c:v>
                </c:pt>
                <c:pt idx="12169">
                  <c:v> 20-07-09 02:17:05</c:v>
                </c:pt>
                <c:pt idx="12170">
                  <c:v> 20-07-09 02:17:10</c:v>
                </c:pt>
                <c:pt idx="12171">
                  <c:v> 20-07-09 02:17:15</c:v>
                </c:pt>
                <c:pt idx="12172">
                  <c:v> 20-07-09 02:17:20</c:v>
                </c:pt>
                <c:pt idx="12173">
                  <c:v> 20-07-09 02:17:25</c:v>
                </c:pt>
                <c:pt idx="12174">
                  <c:v> 20-07-09 02:17:30</c:v>
                </c:pt>
                <c:pt idx="12175">
                  <c:v> 20-07-09 02:17:35</c:v>
                </c:pt>
                <c:pt idx="12176">
                  <c:v> 20-07-09 02:17:40</c:v>
                </c:pt>
                <c:pt idx="12177">
                  <c:v> 20-07-09 02:17:45</c:v>
                </c:pt>
                <c:pt idx="12178">
                  <c:v> 20-07-09 02:17:50</c:v>
                </c:pt>
                <c:pt idx="12179">
                  <c:v> 20-07-09 02:17:55</c:v>
                </c:pt>
                <c:pt idx="12180">
                  <c:v> 20-07-09 02:18:00</c:v>
                </c:pt>
                <c:pt idx="12181">
                  <c:v> 20-07-09 02:18:05</c:v>
                </c:pt>
                <c:pt idx="12182">
                  <c:v> 20-07-09 02:18:10</c:v>
                </c:pt>
                <c:pt idx="12183">
                  <c:v> 20-07-09 02:18:15</c:v>
                </c:pt>
                <c:pt idx="12184">
                  <c:v> 20-07-09 02:18:20</c:v>
                </c:pt>
                <c:pt idx="12185">
                  <c:v> 20-07-09 02:18:25</c:v>
                </c:pt>
                <c:pt idx="12186">
                  <c:v> 20-07-09 02:18:30</c:v>
                </c:pt>
                <c:pt idx="12187">
                  <c:v> 20-07-09 02:18:35</c:v>
                </c:pt>
                <c:pt idx="12188">
                  <c:v> 20-07-09 02:18:40</c:v>
                </c:pt>
                <c:pt idx="12189">
                  <c:v> 20-07-09 02:18:45</c:v>
                </c:pt>
                <c:pt idx="12190">
                  <c:v> 20-07-09 02:18:50</c:v>
                </c:pt>
                <c:pt idx="12191">
                  <c:v> 20-07-09 02:18:55</c:v>
                </c:pt>
                <c:pt idx="12192">
                  <c:v> 20-07-09 02:19:00</c:v>
                </c:pt>
                <c:pt idx="12193">
                  <c:v> 20-07-09 02:19:05</c:v>
                </c:pt>
                <c:pt idx="12194">
                  <c:v> 20-07-09 02:19:10</c:v>
                </c:pt>
                <c:pt idx="12195">
                  <c:v> 20-07-09 02:19:15</c:v>
                </c:pt>
                <c:pt idx="12196">
                  <c:v> 20-07-09 02:19:20</c:v>
                </c:pt>
                <c:pt idx="12197">
                  <c:v> 20-07-09 02:19:25</c:v>
                </c:pt>
                <c:pt idx="12198">
                  <c:v> 20-07-09 02:19:30</c:v>
                </c:pt>
                <c:pt idx="12199">
                  <c:v> 20-07-09 02:19:35</c:v>
                </c:pt>
                <c:pt idx="12200">
                  <c:v> 20-07-09 02:19:40</c:v>
                </c:pt>
                <c:pt idx="12201">
                  <c:v> 20-07-09 02:19:45</c:v>
                </c:pt>
                <c:pt idx="12202">
                  <c:v> 20-07-09 02:19:50</c:v>
                </c:pt>
                <c:pt idx="12203">
                  <c:v> 20-07-09 02:19:55</c:v>
                </c:pt>
                <c:pt idx="12204">
                  <c:v> 20-07-09 02:20:00</c:v>
                </c:pt>
                <c:pt idx="12205">
                  <c:v> 20-07-09 02:20:05</c:v>
                </c:pt>
                <c:pt idx="12206">
                  <c:v> 20-07-09 02:20:10</c:v>
                </c:pt>
                <c:pt idx="12207">
                  <c:v> 20-07-09 02:20:15</c:v>
                </c:pt>
                <c:pt idx="12208">
                  <c:v> 20-07-09 02:20:20</c:v>
                </c:pt>
                <c:pt idx="12209">
                  <c:v> 20-07-09 02:20:25</c:v>
                </c:pt>
                <c:pt idx="12210">
                  <c:v> 20-07-09 02:20:30</c:v>
                </c:pt>
                <c:pt idx="12211">
                  <c:v> 20-07-09 02:20:35</c:v>
                </c:pt>
                <c:pt idx="12212">
                  <c:v> 20-07-09 02:20:40</c:v>
                </c:pt>
                <c:pt idx="12213">
                  <c:v> 20-07-09 02:20:45</c:v>
                </c:pt>
                <c:pt idx="12214">
                  <c:v> 20-07-09 02:20:50</c:v>
                </c:pt>
                <c:pt idx="12215">
                  <c:v> 20-07-09 02:20:55</c:v>
                </c:pt>
                <c:pt idx="12216">
                  <c:v> 20-07-09 02:21:00</c:v>
                </c:pt>
                <c:pt idx="12217">
                  <c:v> 20-07-09 02:21:05</c:v>
                </c:pt>
                <c:pt idx="12218">
                  <c:v> 20-07-09 02:21:10</c:v>
                </c:pt>
                <c:pt idx="12219">
                  <c:v> 20-07-09 02:21:15</c:v>
                </c:pt>
                <c:pt idx="12220">
                  <c:v> 20-07-09 02:21:20</c:v>
                </c:pt>
                <c:pt idx="12221">
                  <c:v> 20-07-09 02:21:25</c:v>
                </c:pt>
                <c:pt idx="12222">
                  <c:v> 20-07-09 02:21:30</c:v>
                </c:pt>
                <c:pt idx="12223">
                  <c:v> 20-07-09 02:21:35</c:v>
                </c:pt>
                <c:pt idx="12224">
                  <c:v> 20-07-09 02:21:40</c:v>
                </c:pt>
                <c:pt idx="12225">
                  <c:v> 20-07-09 02:21:45</c:v>
                </c:pt>
                <c:pt idx="12226">
                  <c:v> 20-07-09 02:21:50</c:v>
                </c:pt>
                <c:pt idx="12227">
                  <c:v> 20-07-09 02:21:55</c:v>
                </c:pt>
                <c:pt idx="12228">
                  <c:v> 20-07-09 02:22:00</c:v>
                </c:pt>
                <c:pt idx="12229">
                  <c:v> 20-07-09 02:22:05</c:v>
                </c:pt>
                <c:pt idx="12230">
                  <c:v> 20-07-09 02:22:10</c:v>
                </c:pt>
                <c:pt idx="12231">
                  <c:v> 20-07-09 02:22:15</c:v>
                </c:pt>
                <c:pt idx="12232">
                  <c:v> 20-07-09 02:22:20</c:v>
                </c:pt>
                <c:pt idx="12233">
                  <c:v> 20-07-09 02:22:25</c:v>
                </c:pt>
                <c:pt idx="12234">
                  <c:v> 20-07-09 02:22:30</c:v>
                </c:pt>
                <c:pt idx="12235">
                  <c:v> 20-07-09 02:22:35</c:v>
                </c:pt>
                <c:pt idx="12236">
                  <c:v> 20-07-09 02:22:40</c:v>
                </c:pt>
                <c:pt idx="12237">
                  <c:v> 20-07-09 02:22:45</c:v>
                </c:pt>
                <c:pt idx="12238">
                  <c:v> 20-07-09 02:22:50</c:v>
                </c:pt>
                <c:pt idx="12239">
                  <c:v> 20-07-09 02:22:55</c:v>
                </c:pt>
                <c:pt idx="12240">
                  <c:v> 20-07-09 02:23:00</c:v>
                </c:pt>
                <c:pt idx="12241">
                  <c:v> 20-07-09 02:23:05</c:v>
                </c:pt>
                <c:pt idx="12242">
                  <c:v> 20-07-09 02:23:10</c:v>
                </c:pt>
                <c:pt idx="12243">
                  <c:v> 20-07-09 02:23:15</c:v>
                </c:pt>
                <c:pt idx="12244">
                  <c:v> 20-07-09 02:23:20</c:v>
                </c:pt>
                <c:pt idx="12245">
                  <c:v> 20-07-09 02:23:25</c:v>
                </c:pt>
                <c:pt idx="12246">
                  <c:v> 20-07-09 02:23:30</c:v>
                </c:pt>
                <c:pt idx="12247">
                  <c:v> 20-07-09 02:23:35</c:v>
                </c:pt>
                <c:pt idx="12248">
                  <c:v> 20-07-09 02:23:40</c:v>
                </c:pt>
                <c:pt idx="12249">
                  <c:v> 20-07-09 02:23:45</c:v>
                </c:pt>
                <c:pt idx="12250">
                  <c:v> 20-07-09 02:23:50</c:v>
                </c:pt>
                <c:pt idx="12251">
                  <c:v> 20-07-09 02:23:55</c:v>
                </c:pt>
                <c:pt idx="12252">
                  <c:v> 20-07-09 02:24:00</c:v>
                </c:pt>
                <c:pt idx="12253">
                  <c:v> 20-07-09 02:24:05</c:v>
                </c:pt>
                <c:pt idx="12254">
                  <c:v> 20-07-09 02:24:10</c:v>
                </c:pt>
                <c:pt idx="12255">
                  <c:v> 20-07-09 02:24:15</c:v>
                </c:pt>
                <c:pt idx="12256">
                  <c:v> 20-07-09 02:24:20</c:v>
                </c:pt>
                <c:pt idx="12257">
                  <c:v> 20-07-09 02:24:25</c:v>
                </c:pt>
                <c:pt idx="12258">
                  <c:v> 20-07-09 02:24:30</c:v>
                </c:pt>
                <c:pt idx="12259">
                  <c:v> 20-07-09 02:24:35</c:v>
                </c:pt>
                <c:pt idx="12260">
                  <c:v> 20-07-09 02:24:40</c:v>
                </c:pt>
                <c:pt idx="12261">
                  <c:v> 20-07-09 02:24:45</c:v>
                </c:pt>
                <c:pt idx="12262">
                  <c:v> 20-07-09 02:24:50</c:v>
                </c:pt>
                <c:pt idx="12263">
                  <c:v> 20-07-09 02:24:55</c:v>
                </c:pt>
                <c:pt idx="12264">
                  <c:v> 20-07-09 02:25:00</c:v>
                </c:pt>
                <c:pt idx="12265">
                  <c:v> 20-07-09 02:25:05</c:v>
                </c:pt>
                <c:pt idx="12266">
                  <c:v> 20-07-09 02:25:10</c:v>
                </c:pt>
                <c:pt idx="12267">
                  <c:v> 20-07-09 02:25:15</c:v>
                </c:pt>
                <c:pt idx="12268">
                  <c:v> 20-07-09 02:25:20</c:v>
                </c:pt>
                <c:pt idx="12269">
                  <c:v> 20-07-09 02:25:25</c:v>
                </c:pt>
                <c:pt idx="12270">
                  <c:v> 20-07-09 02:25:30</c:v>
                </c:pt>
                <c:pt idx="12271">
                  <c:v> 20-07-09 02:25:35</c:v>
                </c:pt>
                <c:pt idx="12272">
                  <c:v> 20-07-09 02:25:40</c:v>
                </c:pt>
                <c:pt idx="12273">
                  <c:v> 20-07-09 02:25:45</c:v>
                </c:pt>
                <c:pt idx="12274">
                  <c:v> 20-07-09 02:25:50</c:v>
                </c:pt>
                <c:pt idx="12275">
                  <c:v> 20-07-09 02:25:55</c:v>
                </c:pt>
                <c:pt idx="12276">
                  <c:v> 20-07-09 02:26:00</c:v>
                </c:pt>
                <c:pt idx="12277">
                  <c:v> 20-07-09 02:26:05</c:v>
                </c:pt>
                <c:pt idx="12278">
                  <c:v> 20-07-09 02:26:10</c:v>
                </c:pt>
                <c:pt idx="12279">
                  <c:v> 20-07-09 02:26:15</c:v>
                </c:pt>
                <c:pt idx="12280">
                  <c:v> 20-07-09 02:26:20</c:v>
                </c:pt>
                <c:pt idx="12281">
                  <c:v> 20-07-09 02:26:25</c:v>
                </c:pt>
                <c:pt idx="12282">
                  <c:v> 20-07-09 02:26:30</c:v>
                </c:pt>
                <c:pt idx="12283">
                  <c:v> 20-07-09 02:26:35</c:v>
                </c:pt>
                <c:pt idx="12284">
                  <c:v> 20-07-09 02:26:40</c:v>
                </c:pt>
                <c:pt idx="12285">
                  <c:v> 20-07-09 02:26:45</c:v>
                </c:pt>
                <c:pt idx="12286">
                  <c:v> 20-07-09 02:26:50</c:v>
                </c:pt>
                <c:pt idx="12287">
                  <c:v> 20-07-09 02:26:55</c:v>
                </c:pt>
                <c:pt idx="12288">
                  <c:v> 20-07-09 02:27:00</c:v>
                </c:pt>
                <c:pt idx="12289">
                  <c:v> 20-07-09 02:27:05</c:v>
                </c:pt>
                <c:pt idx="12290">
                  <c:v> 20-07-09 02:27:10</c:v>
                </c:pt>
                <c:pt idx="12291">
                  <c:v> 20-07-09 02:27:15</c:v>
                </c:pt>
                <c:pt idx="12292">
                  <c:v> 20-07-09 02:27:20</c:v>
                </c:pt>
                <c:pt idx="12293">
                  <c:v> 20-07-09 02:27:25</c:v>
                </c:pt>
                <c:pt idx="12294">
                  <c:v> 20-07-09 02:27:30</c:v>
                </c:pt>
                <c:pt idx="12295">
                  <c:v> 20-07-09 02:27:35</c:v>
                </c:pt>
                <c:pt idx="12296">
                  <c:v> 20-07-09 02:27:40</c:v>
                </c:pt>
                <c:pt idx="12297">
                  <c:v> 20-07-09 02:27:45</c:v>
                </c:pt>
                <c:pt idx="12298">
                  <c:v> 20-07-09 02:27:50</c:v>
                </c:pt>
                <c:pt idx="12299">
                  <c:v> 20-07-09 02:27:55</c:v>
                </c:pt>
                <c:pt idx="12300">
                  <c:v> 20-07-09 02:28:00</c:v>
                </c:pt>
                <c:pt idx="12301">
                  <c:v> 20-07-09 02:28:05</c:v>
                </c:pt>
                <c:pt idx="12302">
                  <c:v> 20-07-09 02:28:10</c:v>
                </c:pt>
                <c:pt idx="12303">
                  <c:v> 20-07-09 02:28:15</c:v>
                </c:pt>
                <c:pt idx="12304">
                  <c:v> 20-07-09 02:28:20</c:v>
                </c:pt>
                <c:pt idx="12305">
                  <c:v> 20-07-09 02:28:25</c:v>
                </c:pt>
                <c:pt idx="12306">
                  <c:v> 20-07-09 02:28:30</c:v>
                </c:pt>
                <c:pt idx="12307">
                  <c:v> 20-07-09 02:28:35</c:v>
                </c:pt>
                <c:pt idx="12308">
                  <c:v> 20-07-09 02:28:40</c:v>
                </c:pt>
                <c:pt idx="12309">
                  <c:v> 20-07-09 02:28:45</c:v>
                </c:pt>
                <c:pt idx="12310">
                  <c:v> 20-07-09 02:28:50</c:v>
                </c:pt>
                <c:pt idx="12311">
                  <c:v> 20-07-09 02:28:55</c:v>
                </c:pt>
                <c:pt idx="12312">
                  <c:v> 20-07-09 02:29:00</c:v>
                </c:pt>
                <c:pt idx="12313">
                  <c:v> 20-07-09 02:29:05</c:v>
                </c:pt>
                <c:pt idx="12314">
                  <c:v> 20-07-09 02:29:10</c:v>
                </c:pt>
                <c:pt idx="12315">
                  <c:v> 20-07-09 02:29:15</c:v>
                </c:pt>
                <c:pt idx="12316">
                  <c:v> 20-07-09 02:29:20</c:v>
                </c:pt>
                <c:pt idx="12317">
                  <c:v> 20-07-09 02:29:25</c:v>
                </c:pt>
                <c:pt idx="12318">
                  <c:v> 20-07-09 02:29:30</c:v>
                </c:pt>
                <c:pt idx="12319">
                  <c:v> 20-07-09 02:29:35</c:v>
                </c:pt>
                <c:pt idx="12320">
                  <c:v> 20-07-09 02:29:40</c:v>
                </c:pt>
                <c:pt idx="12321">
                  <c:v> 20-07-09 02:29:45</c:v>
                </c:pt>
                <c:pt idx="12322">
                  <c:v> 20-07-09 02:29:50</c:v>
                </c:pt>
                <c:pt idx="12323">
                  <c:v> 20-07-09 02:29:55</c:v>
                </c:pt>
                <c:pt idx="12324">
                  <c:v> 20-07-09 02:30:00</c:v>
                </c:pt>
                <c:pt idx="12325">
                  <c:v> 20-07-09 02:30:05</c:v>
                </c:pt>
                <c:pt idx="12326">
                  <c:v> 20-07-09 02:30:10</c:v>
                </c:pt>
                <c:pt idx="12327">
                  <c:v> 20-07-09 02:30:15</c:v>
                </c:pt>
                <c:pt idx="12328">
                  <c:v> 20-07-09 02:30:20</c:v>
                </c:pt>
                <c:pt idx="12329">
                  <c:v> 20-07-09 02:30:25</c:v>
                </c:pt>
                <c:pt idx="12330">
                  <c:v> 20-07-09 02:30:30</c:v>
                </c:pt>
                <c:pt idx="12331">
                  <c:v> 20-07-09 02:30:35</c:v>
                </c:pt>
                <c:pt idx="12332">
                  <c:v> 20-07-09 02:30:40</c:v>
                </c:pt>
                <c:pt idx="12333">
                  <c:v> 20-07-09 02:30:45</c:v>
                </c:pt>
                <c:pt idx="12334">
                  <c:v> 20-07-09 02:30:50</c:v>
                </c:pt>
                <c:pt idx="12335">
                  <c:v> 20-07-09 02:30:55</c:v>
                </c:pt>
                <c:pt idx="12336">
                  <c:v> 20-07-09 02:31:00</c:v>
                </c:pt>
                <c:pt idx="12337">
                  <c:v> 20-07-09 02:31:05</c:v>
                </c:pt>
                <c:pt idx="12338">
                  <c:v> 20-07-09 02:31:10</c:v>
                </c:pt>
                <c:pt idx="12339">
                  <c:v> 20-07-09 02:31:15</c:v>
                </c:pt>
                <c:pt idx="12340">
                  <c:v> 20-07-09 02:31:20</c:v>
                </c:pt>
                <c:pt idx="12341">
                  <c:v> 20-07-09 02:31:25</c:v>
                </c:pt>
                <c:pt idx="12342">
                  <c:v> 20-07-09 02:31:30</c:v>
                </c:pt>
                <c:pt idx="12343">
                  <c:v> 20-07-09 02:31:35</c:v>
                </c:pt>
                <c:pt idx="12344">
                  <c:v> 20-07-09 02:31:40</c:v>
                </c:pt>
                <c:pt idx="12345">
                  <c:v> 20-07-09 02:31:45</c:v>
                </c:pt>
                <c:pt idx="12346">
                  <c:v> 20-07-09 02:31:50</c:v>
                </c:pt>
                <c:pt idx="12347">
                  <c:v> 20-07-09 02:31:55</c:v>
                </c:pt>
                <c:pt idx="12348">
                  <c:v> 20-07-09 02:32:00</c:v>
                </c:pt>
                <c:pt idx="12349">
                  <c:v> 20-07-09 02:32:05</c:v>
                </c:pt>
                <c:pt idx="12350">
                  <c:v> 20-07-09 02:32:10</c:v>
                </c:pt>
                <c:pt idx="12351">
                  <c:v> 20-07-09 02:32:15</c:v>
                </c:pt>
                <c:pt idx="12352">
                  <c:v> 20-07-09 02:32:20</c:v>
                </c:pt>
                <c:pt idx="12353">
                  <c:v> 20-07-09 02:32:25</c:v>
                </c:pt>
                <c:pt idx="12354">
                  <c:v> 20-07-09 02:32:30</c:v>
                </c:pt>
                <c:pt idx="12355">
                  <c:v> 20-07-09 02:32:35</c:v>
                </c:pt>
                <c:pt idx="12356">
                  <c:v> 20-07-09 02:32:40</c:v>
                </c:pt>
                <c:pt idx="12357">
                  <c:v> 20-07-09 02:32:45</c:v>
                </c:pt>
                <c:pt idx="12358">
                  <c:v> 20-07-09 02:32:50</c:v>
                </c:pt>
                <c:pt idx="12359">
                  <c:v> 20-07-09 02:32:55</c:v>
                </c:pt>
                <c:pt idx="12360">
                  <c:v> 20-07-09 02:33:00</c:v>
                </c:pt>
                <c:pt idx="12361">
                  <c:v> 20-07-09 02:33:05</c:v>
                </c:pt>
                <c:pt idx="12362">
                  <c:v> 20-07-09 02:33:10</c:v>
                </c:pt>
                <c:pt idx="12363">
                  <c:v> 20-07-09 02:33:15</c:v>
                </c:pt>
                <c:pt idx="12364">
                  <c:v> 20-07-09 02:33:20</c:v>
                </c:pt>
                <c:pt idx="12365">
                  <c:v> 20-07-09 02:33:25</c:v>
                </c:pt>
                <c:pt idx="12366">
                  <c:v> 20-07-09 02:33:30</c:v>
                </c:pt>
                <c:pt idx="12367">
                  <c:v> 20-07-09 02:33:35</c:v>
                </c:pt>
                <c:pt idx="12368">
                  <c:v> 20-07-09 02:33:40</c:v>
                </c:pt>
                <c:pt idx="12369">
                  <c:v> 20-07-09 02:33:45</c:v>
                </c:pt>
                <c:pt idx="12370">
                  <c:v> 20-07-09 02:33:50</c:v>
                </c:pt>
                <c:pt idx="12371">
                  <c:v> 20-07-09 02:33:55</c:v>
                </c:pt>
                <c:pt idx="12372">
                  <c:v> 20-07-09 02:34:00</c:v>
                </c:pt>
                <c:pt idx="12373">
                  <c:v> 20-07-09 02:34:05</c:v>
                </c:pt>
                <c:pt idx="12374">
                  <c:v> 20-07-09 02:34:10</c:v>
                </c:pt>
                <c:pt idx="12375">
                  <c:v> 20-07-09 02:34:15</c:v>
                </c:pt>
                <c:pt idx="12376">
                  <c:v> 20-07-09 02:34:20</c:v>
                </c:pt>
                <c:pt idx="12377">
                  <c:v> 20-07-09 02:34:25</c:v>
                </c:pt>
                <c:pt idx="12378">
                  <c:v> 20-07-09 02:34:30</c:v>
                </c:pt>
                <c:pt idx="12379">
                  <c:v> 20-07-09 02:34:35</c:v>
                </c:pt>
                <c:pt idx="12380">
                  <c:v> 20-07-09 02:34:40</c:v>
                </c:pt>
                <c:pt idx="12381">
                  <c:v> 20-07-09 02:34:45</c:v>
                </c:pt>
                <c:pt idx="12382">
                  <c:v> 20-07-09 02:34:50</c:v>
                </c:pt>
                <c:pt idx="12383">
                  <c:v> 20-07-09 02:34:55</c:v>
                </c:pt>
                <c:pt idx="12384">
                  <c:v> 20-07-09 02:35:00</c:v>
                </c:pt>
                <c:pt idx="12385">
                  <c:v> 20-07-09 02:35:05</c:v>
                </c:pt>
                <c:pt idx="12386">
                  <c:v> 20-07-09 02:35:10</c:v>
                </c:pt>
                <c:pt idx="12387">
                  <c:v> 20-07-09 02:35:15</c:v>
                </c:pt>
                <c:pt idx="12388">
                  <c:v> 20-07-09 02:35:20</c:v>
                </c:pt>
                <c:pt idx="12389">
                  <c:v> 20-07-09 02:35:25</c:v>
                </c:pt>
                <c:pt idx="12390">
                  <c:v> 20-07-09 02:35:30</c:v>
                </c:pt>
                <c:pt idx="12391">
                  <c:v> 20-07-09 02:35:35</c:v>
                </c:pt>
                <c:pt idx="12392">
                  <c:v> 20-07-09 02:35:40</c:v>
                </c:pt>
                <c:pt idx="12393">
                  <c:v> 20-07-09 02:35:45</c:v>
                </c:pt>
                <c:pt idx="12394">
                  <c:v> 20-07-09 02:35:50</c:v>
                </c:pt>
                <c:pt idx="12395">
                  <c:v> 20-07-09 02:35:55</c:v>
                </c:pt>
                <c:pt idx="12396">
                  <c:v> 20-07-09 02:36:00</c:v>
                </c:pt>
                <c:pt idx="12397">
                  <c:v> 20-07-09 02:36:05</c:v>
                </c:pt>
                <c:pt idx="12398">
                  <c:v> 20-07-09 02:36:10</c:v>
                </c:pt>
                <c:pt idx="12399">
                  <c:v> 20-07-09 02:36:15</c:v>
                </c:pt>
                <c:pt idx="12400">
                  <c:v> 20-07-09 02:36:20</c:v>
                </c:pt>
                <c:pt idx="12401">
                  <c:v> 20-07-09 02:36:25</c:v>
                </c:pt>
                <c:pt idx="12402">
                  <c:v> 20-07-09 02:36:30</c:v>
                </c:pt>
                <c:pt idx="12403">
                  <c:v> 20-07-09 02:36:35</c:v>
                </c:pt>
                <c:pt idx="12404">
                  <c:v> 20-07-09 02:36:40</c:v>
                </c:pt>
                <c:pt idx="12405">
                  <c:v> 20-07-09 02:36:45</c:v>
                </c:pt>
                <c:pt idx="12406">
                  <c:v> 20-07-09 02:36:50</c:v>
                </c:pt>
                <c:pt idx="12407">
                  <c:v> 20-07-09 02:36:55</c:v>
                </c:pt>
                <c:pt idx="12408">
                  <c:v> 20-07-09 02:37:00</c:v>
                </c:pt>
                <c:pt idx="12409">
                  <c:v> 20-07-09 02:37:05</c:v>
                </c:pt>
                <c:pt idx="12410">
                  <c:v> 20-07-09 02:37:10</c:v>
                </c:pt>
                <c:pt idx="12411">
                  <c:v> 20-07-09 02:37:15</c:v>
                </c:pt>
                <c:pt idx="12412">
                  <c:v> 20-07-09 02:37:20</c:v>
                </c:pt>
                <c:pt idx="12413">
                  <c:v> 20-07-09 02:37:25</c:v>
                </c:pt>
                <c:pt idx="12414">
                  <c:v> 20-07-09 02:37:30</c:v>
                </c:pt>
                <c:pt idx="12415">
                  <c:v> 20-07-09 02:37:35</c:v>
                </c:pt>
                <c:pt idx="12416">
                  <c:v> 20-07-09 02:37:40</c:v>
                </c:pt>
                <c:pt idx="12417">
                  <c:v> 20-07-09 02:37:45</c:v>
                </c:pt>
                <c:pt idx="12418">
                  <c:v> 20-07-09 02:37:50</c:v>
                </c:pt>
                <c:pt idx="12419">
                  <c:v> 20-07-09 02:37:55</c:v>
                </c:pt>
                <c:pt idx="12420">
                  <c:v> 20-07-09 02:38:00</c:v>
                </c:pt>
                <c:pt idx="12421">
                  <c:v> 20-07-09 02:38:05</c:v>
                </c:pt>
                <c:pt idx="12422">
                  <c:v> 20-07-09 02:38:10</c:v>
                </c:pt>
                <c:pt idx="12423">
                  <c:v> 20-07-09 02:38:15</c:v>
                </c:pt>
                <c:pt idx="12424">
                  <c:v> 20-07-09 02:38:20</c:v>
                </c:pt>
                <c:pt idx="12425">
                  <c:v> 20-07-09 02:38:25</c:v>
                </c:pt>
                <c:pt idx="12426">
                  <c:v> 20-07-09 02:38:30</c:v>
                </c:pt>
                <c:pt idx="12427">
                  <c:v> 20-07-09 02:38:35</c:v>
                </c:pt>
                <c:pt idx="12428">
                  <c:v> 20-07-09 02:38:40</c:v>
                </c:pt>
                <c:pt idx="12429">
                  <c:v> 20-07-09 02:38:45</c:v>
                </c:pt>
                <c:pt idx="12430">
                  <c:v> 20-07-09 02:38:50</c:v>
                </c:pt>
                <c:pt idx="12431">
                  <c:v> 20-07-09 02:38:55</c:v>
                </c:pt>
                <c:pt idx="12432">
                  <c:v> 20-07-09 02:39:00</c:v>
                </c:pt>
                <c:pt idx="12433">
                  <c:v> 20-07-09 02:39:05</c:v>
                </c:pt>
                <c:pt idx="12434">
                  <c:v> 20-07-09 02:39:10</c:v>
                </c:pt>
                <c:pt idx="12435">
                  <c:v> 20-07-09 02:39:15</c:v>
                </c:pt>
                <c:pt idx="12436">
                  <c:v> 20-07-09 02:39:20</c:v>
                </c:pt>
                <c:pt idx="12437">
                  <c:v> 20-07-09 02:39:25</c:v>
                </c:pt>
                <c:pt idx="12438">
                  <c:v> 20-07-09 02:39:30</c:v>
                </c:pt>
                <c:pt idx="12439">
                  <c:v> 20-07-09 02:39:35</c:v>
                </c:pt>
                <c:pt idx="12440">
                  <c:v> 20-07-09 02:39:40</c:v>
                </c:pt>
                <c:pt idx="12441">
                  <c:v> 20-07-09 02:39:45</c:v>
                </c:pt>
                <c:pt idx="12442">
                  <c:v> 20-07-09 02:39:50</c:v>
                </c:pt>
                <c:pt idx="12443">
                  <c:v> 20-07-09 02:39:55</c:v>
                </c:pt>
                <c:pt idx="12444">
                  <c:v> 20-07-09 02:40:00</c:v>
                </c:pt>
                <c:pt idx="12445">
                  <c:v> 20-07-09 02:40:05</c:v>
                </c:pt>
                <c:pt idx="12446">
                  <c:v> 20-07-09 02:40:10</c:v>
                </c:pt>
                <c:pt idx="12447">
                  <c:v> 20-07-09 02:40:15</c:v>
                </c:pt>
                <c:pt idx="12448">
                  <c:v> 20-07-09 02:40:20</c:v>
                </c:pt>
                <c:pt idx="12449">
                  <c:v> 20-07-09 02:40:25</c:v>
                </c:pt>
                <c:pt idx="12450">
                  <c:v> 20-07-09 02:40:30</c:v>
                </c:pt>
                <c:pt idx="12451">
                  <c:v> 20-07-09 02:40:35</c:v>
                </c:pt>
                <c:pt idx="12452">
                  <c:v> 20-07-09 02:40:40</c:v>
                </c:pt>
                <c:pt idx="12453">
                  <c:v> 20-07-09 02:40:45</c:v>
                </c:pt>
                <c:pt idx="12454">
                  <c:v> 20-07-09 02:40:50</c:v>
                </c:pt>
                <c:pt idx="12455">
                  <c:v> 20-07-09 02:40:55</c:v>
                </c:pt>
                <c:pt idx="12456">
                  <c:v> 20-07-09 02:41:00</c:v>
                </c:pt>
                <c:pt idx="12457">
                  <c:v> 20-07-09 02:41:05</c:v>
                </c:pt>
                <c:pt idx="12458">
                  <c:v> 20-07-09 02:41:10</c:v>
                </c:pt>
                <c:pt idx="12459">
                  <c:v> 20-07-09 02:41:15</c:v>
                </c:pt>
                <c:pt idx="12460">
                  <c:v> 20-07-09 02:41:20</c:v>
                </c:pt>
                <c:pt idx="12461">
                  <c:v> 20-07-09 02:41:25</c:v>
                </c:pt>
                <c:pt idx="12462">
                  <c:v> 20-07-09 02:41:30</c:v>
                </c:pt>
                <c:pt idx="12463">
                  <c:v> 20-07-09 02:41:35</c:v>
                </c:pt>
                <c:pt idx="12464">
                  <c:v> 20-07-09 02:41:40</c:v>
                </c:pt>
                <c:pt idx="12465">
                  <c:v> 20-07-09 02:41:45</c:v>
                </c:pt>
                <c:pt idx="12466">
                  <c:v> 20-07-09 02:41:50</c:v>
                </c:pt>
                <c:pt idx="12467">
                  <c:v> 20-07-09 02:41:55</c:v>
                </c:pt>
                <c:pt idx="12468">
                  <c:v> 20-07-09 02:42:00</c:v>
                </c:pt>
                <c:pt idx="12469">
                  <c:v> 20-07-09 02:42:05</c:v>
                </c:pt>
                <c:pt idx="12470">
                  <c:v> 20-07-09 02:42:10</c:v>
                </c:pt>
                <c:pt idx="12471">
                  <c:v> 20-07-09 02:42:15</c:v>
                </c:pt>
                <c:pt idx="12472">
                  <c:v> 20-07-09 02:42:20</c:v>
                </c:pt>
                <c:pt idx="12473">
                  <c:v> 20-07-09 02:42:25</c:v>
                </c:pt>
                <c:pt idx="12474">
                  <c:v> 20-07-09 02:42:30</c:v>
                </c:pt>
                <c:pt idx="12475">
                  <c:v> 20-07-09 02:42:35</c:v>
                </c:pt>
                <c:pt idx="12476">
                  <c:v> 20-07-09 02:42:40</c:v>
                </c:pt>
                <c:pt idx="12477">
                  <c:v> 20-07-09 02:42:45</c:v>
                </c:pt>
                <c:pt idx="12478">
                  <c:v> 20-07-09 02:42:50</c:v>
                </c:pt>
                <c:pt idx="12479">
                  <c:v> 20-07-09 02:42:55</c:v>
                </c:pt>
                <c:pt idx="12480">
                  <c:v> 20-07-09 02:43:00</c:v>
                </c:pt>
                <c:pt idx="12481">
                  <c:v> 20-07-09 02:43:05</c:v>
                </c:pt>
                <c:pt idx="12482">
                  <c:v> 20-07-09 02:43:10</c:v>
                </c:pt>
                <c:pt idx="12483">
                  <c:v> 20-07-09 02:43:15</c:v>
                </c:pt>
                <c:pt idx="12484">
                  <c:v> 20-07-09 02:43:20</c:v>
                </c:pt>
                <c:pt idx="12485">
                  <c:v> 20-07-09 02:43:25</c:v>
                </c:pt>
                <c:pt idx="12486">
                  <c:v> 20-07-09 02:43:30</c:v>
                </c:pt>
                <c:pt idx="12487">
                  <c:v> 20-07-09 02:43:35</c:v>
                </c:pt>
                <c:pt idx="12488">
                  <c:v> 20-07-09 02:43:40</c:v>
                </c:pt>
                <c:pt idx="12489">
                  <c:v> 20-07-09 02:43:45</c:v>
                </c:pt>
                <c:pt idx="12490">
                  <c:v> 20-07-09 02:43:50</c:v>
                </c:pt>
                <c:pt idx="12491">
                  <c:v> 20-07-09 02:43:55</c:v>
                </c:pt>
                <c:pt idx="12492">
                  <c:v> 20-07-09 02:44:00</c:v>
                </c:pt>
                <c:pt idx="12493">
                  <c:v> 20-07-09 02:44:05</c:v>
                </c:pt>
                <c:pt idx="12494">
                  <c:v> 20-07-09 02:44:10</c:v>
                </c:pt>
                <c:pt idx="12495">
                  <c:v> 20-07-09 02:44:15</c:v>
                </c:pt>
                <c:pt idx="12496">
                  <c:v> 20-07-09 02:44:20</c:v>
                </c:pt>
                <c:pt idx="12497">
                  <c:v> 20-07-09 02:44:25</c:v>
                </c:pt>
                <c:pt idx="12498">
                  <c:v> 20-07-09 02:44:30</c:v>
                </c:pt>
                <c:pt idx="12499">
                  <c:v> 20-07-09 02:44:35</c:v>
                </c:pt>
                <c:pt idx="12500">
                  <c:v> 20-07-09 02:44:40</c:v>
                </c:pt>
                <c:pt idx="12501">
                  <c:v> 20-07-09 02:44:45</c:v>
                </c:pt>
                <c:pt idx="12502">
                  <c:v> 20-07-09 02:44:50</c:v>
                </c:pt>
                <c:pt idx="12503">
                  <c:v> 20-07-09 02:44:55</c:v>
                </c:pt>
                <c:pt idx="12504">
                  <c:v> 20-07-09 02:45:00</c:v>
                </c:pt>
                <c:pt idx="12505">
                  <c:v> 20-07-09 02:45:05</c:v>
                </c:pt>
                <c:pt idx="12506">
                  <c:v> 20-07-09 02:45:10</c:v>
                </c:pt>
                <c:pt idx="12507">
                  <c:v> 20-07-09 02:45:15</c:v>
                </c:pt>
                <c:pt idx="12508">
                  <c:v> 20-07-09 02:45:20</c:v>
                </c:pt>
                <c:pt idx="12509">
                  <c:v> 20-07-09 02:45:25</c:v>
                </c:pt>
                <c:pt idx="12510">
                  <c:v> 20-07-09 02:45:30</c:v>
                </c:pt>
                <c:pt idx="12511">
                  <c:v> 20-07-09 02:45:35</c:v>
                </c:pt>
                <c:pt idx="12512">
                  <c:v> 20-07-09 02:45:40</c:v>
                </c:pt>
                <c:pt idx="12513">
                  <c:v> 20-07-09 02:45:45</c:v>
                </c:pt>
                <c:pt idx="12514">
                  <c:v> 20-07-09 02:45:50</c:v>
                </c:pt>
                <c:pt idx="12515">
                  <c:v> 20-07-09 02:45:55</c:v>
                </c:pt>
                <c:pt idx="12516">
                  <c:v> 20-07-09 02:46:00</c:v>
                </c:pt>
                <c:pt idx="12517">
                  <c:v> 20-07-09 02:46:05</c:v>
                </c:pt>
                <c:pt idx="12518">
                  <c:v> 20-07-09 02:46:10</c:v>
                </c:pt>
                <c:pt idx="12519">
                  <c:v> 20-07-09 02:46:15</c:v>
                </c:pt>
                <c:pt idx="12520">
                  <c:v> 20-07-09 02:46:20</c:v>
                </c:pt>
                <c:pt idx="12521">
                  <c:v> 20-07-09 02:46:25</c:v>
                </c:pt>
                <c:pt idx="12522">
                  <c:v> 20-07-09 02:46:30</c:v>
                </c:pt>
                <c:pt idx="12523">
                  <c:v> 20-07-09 02:46:35</c:v>
                </c:pt>
                <c:pt idx="12524">
                  <c:v> 20-07-09 02:46:40</c:v>
                </c:pt>
                <c:pt idx="12525">
                  <c:v> 20-07-09 02:46:45</c:v>
                </c:pt>
                <c:pt idx="12526">
                  <c:v> 20-07-09 02:46:50</c:v>
                </c:pt>
                <c:pt idx="12527">
                  <c:v> 20-07-09 02:46:55</c:v>
                </c:pt>
                <c:pt idx="12528">
                  <c:v> 20-07-09 02:47:00</c:v>
                </c:pt>
                <c:pt idx="12529">
                  <c:v> 20-07-09 02:47:05</c:v>
                </c:pt>
                <c:pt idx="12530">
                  <c:v> 20-07-09 02:47:10</c:v>
                </c:pt>
                <c:pt idx="12531">
                  <c:v> 20-07-09 02:47:15</c:v>
                </c:pt>
                <c:pt idx="12532">
                  <c:v> 20-07-09 02:47:20</c:v>
                </c:pt>
                <c:pt idx="12533">
                  <c:v> 20-07-09 02:47:25</c:v>
                </c:pt>
                <c:pt idx="12534">
                  <c:v> 20-07-09 02:47:30</c:v>
                </c:pt>
                <c:pt idx="12535">
                  <c:v> 20-07-09 02:47:35</c:v>
                </c:pt>
                <c:pt idx="12536">
                  <c:v> 20-07-09 02:47:40</c:v>
                </c:pt>
                <c:pt idx="12537">
                  <c:v> 20-07-09 02:47:45</c:v>
                </c:pt>
                <c:pt idx="12538">
                  <c:v> 20-07-09 02:47:50</c:v>
                </c:pt>
                <c:pt idx="12539">
                  <c:v> 20-07-09 02:47:55</c:v>
                </c:pt>
                <c:pt idx="12540">
                  <c:v> 20-07-09 02:48:00</c:v>
                </c:pt>
                <c:pt idx="12541">
                  <c:v> 20-07-09 02:48:05</c:v>
                </c:pt>
                <c:pt idx="12542">
                  <c:v> 20-07-09 02:48:10</c:v>
                </c:pt>
                <c:pt idx="12543">
                  <c:v> 20-07-09 02:48:15</c:v>
                </c:pt>
                <c:pt idx="12544">
                  <c:v> 20-07-09 02:48:20</c:v>
                </c:pt>
                <c:pt idx="12545">
                  <c:v> 20-07-09 02:48:25</c:v>
                </c:pt>
                <c:pt idx="12546">
                  <c:v> 20-07-09 02:48:30</c:v>
                </c:pt>
                <c:pt idx="12547">
                  <c:v> 20-07-09 02:48:35</c:v>
                </c:pt>
                <c:pt idx="12548">
                  <c:v> 20-07-09 02:48:40</c:v>
                </c:pt>
                <c:pt idx="12549">
                  <c:v> 20-07-09 02:48:45</c:v>
                </c:pt>
                <c:pt idx="12550">
                  <c:v> 20-07-09 02:48:50</c:v>
                </c:pt>
                <c:pt idx="12551">
                  <c:v> 20-07-09 02:48:55</c:v>
                </c:pt>
                <c:pt idx="12552">
                  <c:v> 20-07-09 02:49:00</c:v>
                </c:pt>
                <c:pt idx="12553">
                  <c:v> 20-07-09 02:49:05</c:v>
                </c:pt>
                <c:pt idx="12554">
                  <c:v> 20-07-09 02:49:10</c:v>
                </c:pt>
                <c:pt idx="12555">
                  <c:v> 20-07-09 02:49:15</c:v>
                </c:pt>
                <c:pt idx="12556">
                  <c:v> 20-07-09 02:49:20</c:v>
                </c:pt>
                <c:pt idx="12557">
                  <c:v> 20-07-09 02:49:25</c:v>
                </c:pt>
                <c:pt idx="12558">
                  <c:v> 20-07-09 02:49:30</c:v>
                </c:pt>
                <c:pt idx="12559">
                  <c:v> 20-07-09 02:49:35</c:v>
                </c:pt>
                <c:pt idx="12560">
                  <c:v> 20-07-09 02:49:40</c:v>
                </c:pt>
                <c:pt idx="12561">
                  <c:v> 20-07-09 02:49:45</c:v>
                </c:pt>
                <c:pt idx="12562">
                  <c:v> 20-07-09 02:49:50</c:v>
                </c:pt>
                <c:pt idx="12563">
                  <c:v> 20-07-09 02:49:55</c:v>
                </c:pt>
                <c:pt idx="12564">
                  <c:v> 20-07-09 02:50:00</c:v>
                </c:pt>
                <c:pt idx="12565">
                  <c:v> 20-07-09 02:50:05</c:v>
                </c:pt>
                <c:pt idx="12566">
                  <c:v> 20-07-09 02:50:10</c:v>
                </c:pt>
                <c:pt idx="12567">
                  <c:v> 20-07-09 02:50:15</c:v>
                </c:pt>
                <c:pt idx="12568">
                  <c:v> 20-07-09 02:50:20</c:v>
                </c:pt>
                <c:pt idx="12569">
                  <c:v> 20-07-09 02:50:25</c:v>
                </c:pt>
                <c:pt idx="12570">
                  <c:v> 20-07-09 02:50:30</c:v>
                </c:pt>
                <c:pt idx="12571">
                  <c:v> 20-07-09 02:50:35</c:v>
                </c:pt>
                <c:pt idx="12572">
                  <c:v> 20-07-09 02:50:40</c:v>
                </c:pt>
                <c:pt idx="12573">
                  <c:v> 20-07-09 02:50:45</c:v>
                </c:pt>
                <c:pt idx="12574">
                  <c:v> 20-07-09 02:50:50</c:v>
                </c:pt>
                <c:pt idx="12575">
                  <c:v> 20-07-09 02:50:55</c:v>
                </c:pt>
                <c:pt idx="12576">
                  <c:v> 20-07-09 02:51:00</c:v>
                </c:pt>
                <c:pt idx="12577">
                  <c:v> 20-07-09 02:51:05</c:v>
                </c:pt>
                <c:pt idx="12578">
                  <c:v> 20-07-09 02:51:10</c:v>
                </c:pt>
                <c:pt idx="12579">
                  <c:v> 20-07-09 02:51:15</c:v>
                </c:pt>
                <c:pt idx="12580">
                  <c:v> 20-07-09 02:51:20</c:v>
                </c:pt>
                <c:pt idx="12581">
                  <c:v> 20-07-09 02:51:25</c:v>
                </c:pt>
                <c:pt idx="12582">
                  <c:v> 20-07-09 02:51:30</c:v>
                </c:pt>
                <c:pt idx="12583">
                  <c:v> 20-07-09 02:51:35</c:v>
                </c:pt>
                <c:pt idx="12584">
                  <c:v> 20-07-09 02:51:40</c:v>
                </c:pt>
                <c:pt idx="12585">
                  <c:v> 20-07-09 02:51:45</c:v>
                </c:pt>
                <c:pt idx="12586">
                  <c:v> 20-07-09 02:51:50</c:v>
                </c:pt>
                <c:pt idx="12587">
                  <c:v> 20-07-09 02:51:55</c:v>
                </c:pt>
                <c:pt idx="12588">
                  <c:v> 20-07-09 02:52:00</c:v>
                </c:pt>
                <c:pt idx="12589">
                  <c:v> 20-07-09 02:52:05</c:v>
                </c:pt>
                <c:pt idx="12590">
                  <c:v> 20-07-09 02:52:10</c:v>
                </c:pt>
                <c:pt idx="12591">
                  <c:v> 20-07-09 02:52:15</c:v>
                </c:pt>
                <c:pt idx="12592">
                  <c:v> 20-07-09 02:52:20</c:v>
                </c:pt>
                <c:pt idx="12593">
                  <c:v> 20-07-09 02:52:25</c:v>
                </c:pt>
                <c:pt idx="12594">
                  <c:v> 20-07-09 02:52:30</c:v>
                </c:pt>
                <c:pt idx="12595">
                  <c:v> 20-07-09 02:52:35</c:v>
                </c:pt>
                <c:pt idx="12596">
                  <c:v> 20-07-09 02:52:40</c:v>
                </c:pt>
                <c:pt idx="12597">
                  <c:v> 20-07-09 02:52:45</c:v>
                </c:pt>
                <c:pt idx="12598">
                  <c:v> 20-07-09 02:52:50</c:v>
                </c:pt>
                <c:pt idx="12599">
                  <c:v> 20-07-09 02:52:55</c:v>
                </c:pt>
                <c:pt idx="12600">
                  <c:v> 20-07-09 02:53:00</c:v>
                </c:pt>
                <c:pt idx="12601">
                  <c:v> 20-07-09 02:53:05</c:v>
                </c:pt>
                <c:pt idx="12602">
                  <c:v> 20-07-09 02:53:10</c:v>
                </c:pt>
                <c:pt idx="12603">
                  <c:v> 20-07-09 02:53:15</c:v>
                </c:pt>
                <c:pt idx="12604">
                  <c:v> 20-07-09 02:53:20</c:v>
                </c:pt>
                <c:pt idx="12605">
                  <c:v> 20-07-09 02:53:25</c:v>
                </c:pt>
                <c:pt idx="12606">
                  <c:v> 20-07-09 02:53:30</c:v>
                </c:pt>
                <c:pt idx="12607">
                  <c:v> 20-07-09 02:53:35</c:v>
                </c:pt>
                <c:pt idx="12608">
                  <c:v> 20-07-09 02:53:40</c:v>
                </c:pt>
                <c:pt idx="12609">
                  <c:v> 20-07-09 02:53:45</c:v>
                </c:pt>
                <c:pt idx="12610">
                  <c:v> 20-07-09 02:53:50</c:v>
                </c:pt>
                <c:pt idx="12611">
                  <c:v> 20-07-09 02:53:55</c:v>
                </c:pt>
                <c:pt idx="12612">
                  <c:v> 20-07-09 02:54:00</c:v>
                </c:pt>
                <c:pt idx="12613">
                  <c:v> 20-07-09 02:54:05</c:v>
                </c:pt>
                <c:pt idx="12614">
                  <c:v> 20-07-09 02:54:10</c:v>
                </c:pt>
                <c:pt idx="12615">
                  <c:v> 20-07-09 02:54:15</c:v>
                </c:pt>
                <c:pt idx="12616">
                  <c:v> 20-07-09 02:54:20</c:v>
                </c:pt>
                <c:pt idx="12617">
                  <c:v> 20-07-09 02:54:25</c:v>
                </c:pt>
                <c:pt idx="12618">
                  <c:v> 20-07-09 02:54:30</c:v>
                </c:pt>
                <c:pt idx="12619">
                  <c:v> 20-07-09 02:54:35</c:v>
                </c:pt>
                <c:pt idx="12620">
                  <c:v> 20-07-09 02:54:40</c:v>
                </c:pt>
                <c:pt idx="12621">
                  <c:v> 20-07-09 02:54:45</c:v>
                </c:pt>
                <c:pt idx="12622">
                  <c:v> 20-07-09 02:54:50</c:v>
                </c:pt>
                <c:pt idx="12623">
                  <c:v> 20-07-09 02:54:55</c:v>
                </c:pt>
                <c:pt idx="12624">
                  <c:v> 20-07-09 02:55:00</c:v>
                </c:pt>
                <c:pt idx="12625">
                  <c:v> 20-07-09 02:55:05</c:v>
                </c:pt>
                <c:pt idx="12626">
                  <c:v> 20-07-09 02:55:10</c:v>
                </c:pt>
                <c:pt idx="12627">
                  <c:v> 20-07-09 02:55:15</c:v>
                </c:pt>
                <c:pt idx="12628">
                  <c:v> 20-07-09 02:55:20</c:v>
                </c:pt>
                <c:pt idx="12629">
                  <c:v> 20-07-09 02:55:25</c:v>
                </c:pt>
                <c:pt idx="12630">
                  <c:v> 20-07-09 02:55:30</c:v>
                </c:pt>
                <c:pt idx="12631">
                  <c:v> 20-07-09 02:55:35</c:v>
                </c:pt>
                <c:pt idx="12632">
                  <c:v> 20-07-09 02:55:40</c:v>
                </c:pt>
                <c:pt idx="12633">
                  <c:v> 20-07-09 02:55:45</c:v>
                </c:pt>
                <c:pt idx="12634">
                  <c:v> 20-07-09 02:55:50</c:v>
                </c:pt>
                <c:pt idx="12635">
                  <c:v> 20-07-09 02:55:55</c:v>
                </c:pt>
                <c:pt idx="12636">
                  <c:v> 20-07-09 02:56:00</c:v>
                </c:pt>
                <c:pt idx="12637">
                  <c:v> 20-07-09 02:56:05</c:v>
                </c:pt>
                <c:pt idx="12638">
                  <c:v> 20-07-09 02:56:10</c:v>
                </c:pt>
                <c:pt idx="12639">
                  <c:v> 20-07-09 02:56:15</c:v>
                </c:pt>
                <c:pt idx="12640">
                  <c:v> 20-07-09 02:56:20</c:v>
                </c:pt>
                <c:pt idx="12641">
                  <c:v> 20-07-09 02:56:25</c:v>
                </c:pt>
                <c:pt idx="12642">
                  <c:v> 20-07-09 02:56:30</c:v>
                </c:pt>
                <c:pt idx="12643">
                  <c:v> 20-07-09 02:56:35</c:v>
                </c:pt>
                <c:pt idx="12644">
                  <c:v> 20-07-09 02:56:40</c:v>
                </c:pt>
                <c:pt idx="12645">
                  <c:v> 20-07-09 02:56:45</c:v>
                </c:pt>
                <c:pt idx="12646">
                  <c:v> 20-07-09 02:56:50</c:v>
                </c:pt>
                <c:pt idx="12647">
                  <c:v> 20-07-09 02:56:55</c:v>
                </c:pt>
                <c:pt idx="12648">
                  <c:v> 20-07-09 02:57:00</c:v>
                </c:pt>
                <c:pt idx="12649">
                  <c:v> 20-07-09 02:57:05</c:v>
                </c:pt>
                <c:pt idx="12650">
                  <c:v> 20-07-09 02:57:10</c:v>
                </c:pt>
                <c:pt idx="12651">
                  <c:v> 20-07-09 02:57:15</c:v>
                </c:pt>
                <c:pt idx="12652">
                  <c:v> 20-07-09 02:57:20</c:v>
                </c:pt>
                <c:pt idx="12653">
                  <c:v> 20-07-09 02:57:25</c:v>
                </c:pt>
                <c:pt idx="12654">
                  <c:v> 20-07-09 02:57:30</c:v>
                </c:pt>
                <c:pt idx="12655">
                  <c:v> 20-07-09 02:57:35</c:v>
                </c:pt>
                <c:pt idx="12656">
                  <c:v> 20-07-09 02:57:40</c:v>
                </c:pt>
                <c:pt idx="12657">
                  <c:v> 20-07-09 02:57:45</c:v>
                </c:pt>
                <c:pt idx="12658">
                  <c:v> 20-07-09 02:57:50</c:v>
                </c:pt>
                <c:pt idx="12659">
                  <c:v> 20-07-09 02:57:55</c:v>
                </c:pt>
                <c:pt idx="12660">
                  <c:v> 20-07-09 02:58:00</c:v>
                </c:pt>
                <c:pt idx="12661">
                  <c:v> 20-07-09 02:58:05</c:v>
                </c:pt>
                <c:pt idx="12662">
                  <c:v> 20-07-09 02:58:10</c:v>
                </c:pt>
                <c:pt idx="12663">
                  <c:v> 20-07-09 02:58:15</c:v>
                </c:pt>
                <c:pt idx="12664">
                  <c:v> 20-07-09 02:58:20</c:v>
                </c:pt>
                <c:pt idx="12665">
                  <c:v> 20-07-09 02:58:25</c:v>
                </c:pt>
                <c:pt idx="12666">
                  <c:v> 20-07-09 02:58:30</c:v>
                </c:pt>
                <c:pt idx="12667">
                  <c:v> 20-07-09 02:58:35</c:v>
                </c:pt>
                <c:pt idx="12668">
                  <c:v> 20-07-09 02:58:40</c:v>
                </c:pt>
                <c:pt idx="12669">
                  <c:v> 20-07-09 02:58:45</c:v>
                </c:pt>
                <c:pt idx="12670">
                  <c:v> 20-07-09 02:58:50</c:v>
                </c:pt>
                <c:pt idx="12671">
                  <c:v> 20-07-09 02:58:55</c:v>
                </c:pt>
                <c:pt idx="12672">
                  <c:v> 20-07-09 02:59:00</c:v>
                </c:pt>
                <c:pt idx="12673">
                  <c:v> 20-07-09 02:59:05</c:v>
                </c:pt>
                <c:pt idx="12674">
                  <c:v> 20-07-09 02:59:10</c:v>
                </c:pt>
                <c:pt idx="12675">
                  <c:v> 20-07-09 02:59:15</c:v>
                </c:pt>
                <c:pt idx="12676">
                  <c:v> 20-07-09 02:59:20</c:v>
                </c:pt>
                <c:pt idx="12677">
                  <c:v> 20-07-09 02:59:25</c:v>
                </c:pt>
                <c:pt idx="12678">
                  <c:v> 20-07-09 02:59:30</c:v>
                </c:pt>
                <c:pt idx="12679">
                  <c:v> 20-07-09 02:59:35</c:v>
                </c:pt>
                <c:pt idx="12680">
                  <c:v> 20-07-09 02:59:40</c:v>
                </c:pt>
                <c:pt idx="12681">
                  <c:v> 20-07-09 02:59:45</c:v>
                </c:pt>
                <c:pt idx="12682">
                  <c:v> 20-07-09 02:59:50</c:v>
                </c:pt>
                <c:pt idx="12683">
                  <c:v> 20-07-09 02:59:55</c:v>
                </c:pt>
                <c:pt idx="12684">
                  <c:v> 20-07-09 03:00:00</c:v>
                </c:pt>
                <c:pt idx="12685">
                  <c:v> 20-07-09 03:00:05</c:v>
                </c:pt>
                <c:pt idx="12686">
                  <c:v> 20-07-09 03:00:10</c:v>
                </c:pt>
                <c:pt idx="12687">
                  <c:v> 20-07-09 03:00:15</c:v>
                </c:pt>
                <c:pt idx="12688">
                  <c:v> 20-07-09 03:00:20</c:v>
                </c:pt>
                <c:pt idx="12689">
                  <c:v> 20-07-09 03:00:25</c:v>
                </c:pt>
                <c:pt idx="12690">
                  <c:v> 20-07-09 03:00:30</c:v>
                </c:pt>
                <c:pt idx="12691">
                  <c:v> 20-07-09 03:00:35</c:v>
                </c:pt>
                <c:pt idx="12692">
                  <c:v> 20-07-09 03:00:40</c:v>
                </c:pt>
                <c:pt idx="12693">
                  <c:v> 20-07-09 03:00:45</c:v>
                </c:pt>
                <c:pt idx="12694">
                  <c:v> 20-07-09 03:00:50</c:v>
                </c:pt>
                <c:pt idx="12695">
                  <c:v> 20-07-09 03:00:55</c:v>
                </c:pt>
                <c:pt idx="12696">
                  <c:v> 20-07-09 03:01:00</c:v>
                </c:pt>
                <c:pt idx="12697">
                  <c:v> 20-07-09 03:01:05</c:v>
                </c:pt>
                <c:pt idx="12698">
                  <c:v> 20-07-09 03:01:10</c:v>
                </c:pt>
                <c:pt idx="12699">
                  <c:v> 20-07-09 03:01:15</c:v>
                </c:pt>
                <c:pt idx="12700">
                  <c:v> 20-07-09 03:01:20</c:v>
                </c:pt>
                <c:pt idx="12701">
                  <c:v> 20-07-09 03:01:25</c:v>
                </c:pt>
                <c:pt idx="12702">
                  <c:v> 20-07-09 03:01:30</c:v>
                </c:pt>
                <c:pt idx="12703">
                  <c:v> 20-07-09 03:01:35</c:v>
                </c:pt>
                <c:pt idx="12704">
                  <c:v> 20-07-09 03:01:40</c:v>
                </c:pt>
                <c:pt idx="12705">
                  <c:v> 20-07-09 03:01:45</c:v>
                </c:pt>
                <c:pt idx="12706">
                  <c:v> 20-07-09 03:01:50</c:v>
                </c:pt>
                <c:pt idx="12707">
                  <c:v> 20-07-09 03:01:55</c:v>
                </c:pt>
                <c:pt idx="12708">
                  <c:v> 20-07-09 03:02:00</c:v>
                </c:pt>
                <c:pt idx="12709">
                  <c:v> 20-07-09 03:02:05</c:v>
                </c:pt>
                <c:pt idx="12710">
                  <c:v> 20-07-09 03:02:10</c:v>
                </c:pt>
                <c:pt idx="12711">
                  <c:v> 20-07-09 03:02:15</c:v>
                </c:pt>
                <c:pt idx="12712">
                  <c:v> 20-07-09 03:02:20</c:v>
                </c:pt>
                <c:pt idx="12713">
                  <c:v> 20-07-09 03:02:25</c:v>
                </c:pt>
                <c:pt idx="12714">
                  <c:v> 20-07-09 03:02:30</c:v>
                </c:pt>
                <c:pt idx="12715">
                  <c:v> 20-07-09 03:02:35</c:v>
                </c:pt>
                <c:pt idx="12716">
                  <c:v> 20-07-09 03:02:40</c:v>
                </c:pt>
                <c:pt idx="12717">
                  <c:v> 20-07-09 03:02:45</c:v>
                </c:pt>
                <c:pt idx="12718">
                  <c:v> 20-07-09 03:02:50</c:v>
                </c:pt>
                <c:pt idx="12719">
                  <c:v> 20-07-09 03:02:55</c:v>
                </c:pt>
                <c:pt idx="12720">
                  <c:v> 20-07-09 03:03:00</c:v>
                </c:pt>
                <c:pt idx="12721">
                  <c:v> 20-07-09 03:03:05</c:v>
                </c:pt>
                <c:pt idx="12722">
                  <c:v> 20-07-09 03:03:10</c:v>
                </c:pt>
                <c:pt idx="12723">
                  <c:v> 20-07-09 03:03:15</c:v>
                </c:pt>
                <c:pt idx="12724">
                  <c:v> 20-07-09 03:03:20</c:v>
                </c:pt>
                <c:pt idx="12725">
                  <c:v> 20-07-09 03:03:25</c:v>
                </c:pt>
                <c:pt idx="12726">
                  <c:v> 20-07-09 03:03:30</c:v>
                </c:pt>
                <c:pt idx="12727">
                  <c:v> 20-07-09 03:03:35</c:v>
                </c:pt>
                <c:pt idx="12728">
                  <c:v> 20-07-09 03:03:40</c:v>
                </c:pt>
                <c:pt idx="12729">
                  <c:v> 20-07-09 03:03:45</c:v>
                </c:pt>
                <c:pt idx="12730">
                  <c:v> 20-07-09 03:03:50</c:v>
                </c:pt>
                <c:pt idx="12731">
                  <c:v> 20-07-09 03:03:55</c:v>
                </c:pt>
                <c:pt idx="12732">
                  <c:v> 20-07-09 03:04:00</c:v>
                </c:pt>
                <c:pt idx="12733">
                  <c:v> 20-07-09 03:04:05</c:v>
                </c:pt>
                <c:pt idx="12734">
                  <c:v> 20-07-09 03:04:10</c:v>
                </c:pt>
                <c:pt idx="12735">
                  <c:v> 20-07-09 03:04:15</c:v>
                </c:pt>
                <c:pt idx="12736">
                  <c:v> 20-07-09 03:04:20</c:v>
                </c:pt>
                <c:pt idx="12737">
                  <c:v> 20-07-09 03:04:25</c:v>
                </c:pt>
                <c:pt idx="12738">
                  <c:v> 20-07-09 03:04:30</c:v>
                </c:pt>
                <c:pt idx="12739">
                  <c:v> 20-07-09 03:04:35</c:v>
                </c:pt>
                <c:pt idx="12740">
                  <c:v> 20-07-09 03:04:40</c:v>
                </c:pt>
                <c:pt idx="12741">
                  <c:v> 20-07-09 03:04:45</c:v>
                </c:pt>
                <c:pt idx="12742">
                  <c:v> 20-07-09 03:04:50</c:v>
                </c:pt>
                <c:pt idx="12743">
                  <c:v> 20-07-09 03:04:55</c:v>
                </c:pt>
                <c:pt idx="12744">
                  <c:v> 20-07-09 03:05:00</c:v>
                </c:pt>
                <c:pt idx="12745">
                  <c:v> 20-07-09 03:05:05</c:v>
                </c:pt>
                <c:pt idx="12746">
                  <c:v> 20-07-09 03:05:10</c:v>
                </c:pt>
                <c:pt idx="12747">
                  <c:v> 20-07-09 03:05:15</c:v>
                </c:pt>
                <c:pt idx="12748">
                  <c:v> 20-07-09 03:05:20</c:v>
                </c:pt>
                <c:pt idx="12749">
                  <c:v> 20-07-09 03:05:25</c:v>
                </c:pt>
                <c:pt idx="12750">
                  <c:v> 20-07-09 03:05:30</c:v>
                </c:pt>
                <c:pt idx="12751">
                  <c:v> 20-07-09 03:05:35</c:v>
                </c:pt>
                <c:pt idx="12752">
                  <c:v> 20-07-09 03:05:40</c:v>
                </c:pt>
                <c:pt idx="12753">
                  <c:v> 20-07-09 03:05:45</c:v>
                </c:pt>
                <c:pt idx="12754">
                  <c:v> 20-07-09 03:05:50</c:v>
                </c:pt>
                <c:pt idx="12755">
                  <c:v> 20-07-09 03:05:55</c:v>
                </c:pt>
                <c:pt idx="12756">
                  <c:v> 20-07-09 03:06:00</c:v>
                </c:pt>
                <c:pt idx="12757">
                  <c:v> 20-07-09 03:06:05</c:v>
                </c:pt>
                <c:pt idx="12758">
                  <c:v> 20-07-09 03:06:10</c:v>
                </c:pt>
                <c:pt idx="12759">
                  <c:v> 20-07-09 03:06:15</c:v>
                </c:pt>
                <c:pt idx="12760">
                  <c:v> 20-07-09 03:06:20</c:v>
                </c:pt>
                <c:pt idx="12761">
                  <c:v> 20-07-09 03:06:25</c:v>
                </c:pt>
                <c:pt idx="12762">
                  <c:v> 20-07-09 03:06:30</c:v>
                </c:pt>
                <c:pt idx="12763">
                  <c:v> 20-07-09 03:06:35</c:v>
                </c:pt>
                <c:pt idx="12764">
                  <c:v> 20-07-09 03:06:40</c:v>
                </c:pt>
                <c:pt idx="12765">
                  <c:v> 20-07-09 03:06:45</c:v>
                </c:pt>
                <c:pt idx="12766">
                  <c:v> 20-07-09 03:06:50</c:v>
                </c:pt>
                <c:pt idx="12767">
                  <c:v> 20-07-09 03:06:55</c:v>
                </c:pt>
                <c:pt idx="12768">
                  <c:v> 20-07-09 03:07:00</c:v>
                </c:pt>
                <c:pt idx="12769">
                  <c:v> 20-07-09 03:07:05</c:v>
                </c:pt>
                <c:pt idx="12770">
                  <c:v> 20-07-09 03:07:10</c:v>
                </c:pt>
                <c:pt idx="12771">
                  <c:v> 20-07-09 03:07:15</c:v>
                </c:pt>
                <c:pt idx="12772">
                  <c:v> 20-07-09 03:07:20</c:v>
                </c:pt>
                <c:pt idx="12773">
                  <c:v> 20-07-09 03:07:25</c:v>
                </c:pt>
                <c:pt idx="12774">
                  <c:v> 20-07-09 03:07:30</c:v>
                </c:pt>
                <c:pt idx="12775">
                  <c:v> 20-07-09 03:07:35</c:v>
                </c:pt>
                <c:pt idx="12776">
                  <c:v> 20-07-09 03:07:40</c:v>
                </c:pt>
                <c:pt idx="12777">
                  <c:v> 20-07-09 03:07:45</c:v>
                </c:pt>
                <c:pt idx="12778">
                  <c:v> 20-07-09 03:07:50</c:v>
                </c:pt>
                <c:pt idx="12779">
                  <c:v> 20-07-09 03:07:55</c:v>
                </c:pt>
                <c:pt idx="12780">
                  <c:v> 20-07-09 03:08:00</c:v>
                </c:pt>
                <c:pt idx="12781">
                  <c:v> 20-07-09 03:08:05</c:v>
                </c:pt>
                <c:pt idx="12782">
                  <c:v> 20-07-09 03:08:10</c:v>
                </c:pt>
                <c:pt idx="12783">
                  <c:v> 20-07-09 03:08:15</c:v>
                </c:pt>
                <c:pt idx="12784">
                  <c:v> 20-07-09 03:08:20</c:v>
                </c:pt>
                <c:pt idx="12785">
                  <c:v> 20-07-09 03:08:25</c:v>
                </c:pt>
                <c:pt idx="12786">
                  <c:v> 20-07-09 03:08:30</c:v>
                </c:pt>
                <c:pt idx="12787">
                  <c:v> 20-07-09 03:08:35</c:v>
                </c:pt>
                <c:pt idx="12788">
                  <c:v> 20-07-09 03:08:40</c:v>
                </c:pt>
                <c:pt idx="12789">
                  <c:v> 20-07-09 03:08:45</c:v>
                </c:pt>
                <c:pt idx="12790">
                  <c:v> 20-07-09 03:08:50</c:v>
                </c:pt>
                <c:pt idx="12791">
                  <c:v> 20-07-09 03:08:55</c:v>
                </c:pt>
                <c:pt idx="12792">
                  <c:v> 20-07-09 03:09:00</c:v>
                </c:pt>
                <c:pt idx="12793">
                  <c:v> 20-07-09 03:09:05</c:v>
                </c:pt>
                <c:pt idx="12794">
                  <c:v> 20-07-09 03:09:10</c:v>
                </c:pt>
                <c:pt idx="12795">
                  <c:v> 20-07-09 03:09:15</c:v>
                </c:pt>
                <c:pt idx="12796">
                  <c:v> 20-07-09 03:09:20</c:v>
                </c:pt>
                <c:pt idx="12797">
                  <c:v> 20-07-09 03:09:25</c:v>
                </c:pt>
                <c:pt idx="12798">
                  <c:v> 20-07-09 03:09:30</c:v>
                </c:pt>
                <c:pt idx="12799">
                  <c:v> 20-07-09 03:09:35</c:v>
                </c:pt>
                <c:pt idx="12800">
                  <c:v> 20-07-09 03:09:40</c:v>
                </c:pt>
                <c:pt idx="12801">
                  <c:v> 20-07-09 03:09:45</c:v>
                </c:pt>
                <c:pt idx="12802">
                  <c:v> 20-07-09 03:09:50</c:v>
                </c:pt>
                <c:pt idx="12803">
                  <c:v> 20-07-09 03:09:55</c:v>
                </c:pt>
                <c:pt idx="12804">
                  <c:v> 20-07-09 03:10:00</c:v>
                </c:pt>
                <c:pt idx="12805">
                  <c:v> 20-07-09 03:10:05</c:v>
                </c:pt>
                <c:pt idx="12806">
                  <c:v> 20-07-09 03:10:10</c:v>
                </c:pt>
                <c:pt idx="12807">
                  <c:v> 20-07-09 03:10:15</c:v>
                </c:pt>
                <c:pt idx="12808">
                  <c:v> 20-07-09 03:10:20</c:v>
                </c:pt>
                <c:pt idx="12809">
                  <c:v> 20-07-09 03:10:25</c:v>
                </c:pt>
                <c:pt idx="12810">
                  <c:v> 20-07-09 03:10:30</c:v>
                </c:pt>
                <c:pt idx="12811">
                  <c:v> 20-07-09 03:10:35</c:v>
                </c:pt>
                <c:pt idx="12812">
                  <c:v> 20-07-09 03:10:40</c:v>
                </c:pt>
                <c:pt idx="12813">
                  <c:v> 20-07-09 03:10:45</c:v>
                </c:pt>
                <c:pt idx="12814">
                  <c:v> 20-07-09 03:10:50</c:v>
                </c:pt>
                <c:pt idx="12815">
                  <c:v> 20-07-09 03:10:55</c:v>
                </c:pt>
                <c:pt idx="12816">
                  <c:v> 20-07-09 03:11:00</c:v>
                </c:pt>
                <c:pt idx="12817">
                  <c:v> 20-07-09 03:11:05</c:v>
                </c:pt>
                <c:pt idx="12818">
                  <c:v> 20-07-09 03:11:10</c:v>
                </c:pt>
                <c:pt idx="12819">
                  <c:v> 20-07-09 03:11:15</c:v>
                </c:pt>
                <c:pt idx="12820">
                  <c:v> 20-07-09 03:11:20</c:v>
                </c:pt>
                <c:pt idx="12821">
                  <c:v> 20-07-09 03:11:25</c:v>
                </c:pt>
                <c:pt idx="12822">
                  <c:v> 20-07-09 03:11:30</c:v>
                </c:pt>
                <c:pt idx="12823">
                  <c:v> 20-07-09 03:11:35</c:v>
                </c:pt>
                <c:pt idx="12824">
                  <c:v> 20-07-09 03:11:40</c:v>
                </c:pt>
                <c:pt idx="12825">
                  <c:v> 20-07-09 03:11:45</c:v>
                </c:pt>
                <c:pt idx="12826">
                  <c:v> 20-07-09 03:11:50</c:v>
                </c:pt>
                <c:pt idx="12827">
                  <c:v> 20-07-09 03:11:55</c:v>
                </c:pt>
                <c:pt idx="12828">
                  <c:v> 20-07-09 03:12:00</c:v>
                </c:pt>
                <c:pt idx="12829">
                  <c:v> 20-07-09 03:12:05</c:v>
                </c:pt>
                <c:pt idx="12830">
                  <c:v> 20-07-09 03:12:10</c:v>
                </c:pt>
                <c:pt idx="12831">
                  <c:v> 20-07-09 03:12:15</c:v>
                </c:pt>
                <c:pt idx="12832">
                  <c:v> 20-07-09 03:12:20</c:v>
                </c:pt>
                <c:pt idx="12833">
                  <c:v> 20-07-09 03:12:25</c:v>
                </c:pt>
                <c:pt idx="12834">
                  <c:v> 20-07-09 03:12:30</c:v>
                </c:pt>
                <c:pt idx="12835">
                  <c:v> 20-07-09 03:12:35</c:v>
                </c:pt>
                <c:pt idx="12836">
                  <c:v> 20-07-09 03:12:40</c:v>
                </c:pt>
                <c:pt idx="12837">
                  <c:v> 20-07-09 03:12:45</c:v>
                </c:pt>
                <c:pt idx="12838">
                  <c:v> 20-07-09 03:12:50</c:v>
                </c:pt>
                <c:pt idx="12839">
                  <c:v> 20-07-09 03:12:55</c:v>
                </c:pt>
                <c:pt idx="12840">
                  <c:v> 20-07-09 03:13:00</c:v>
                </c:pt>
                <c:pt idx="12841">
                  <c:v> 20-07-09 03:13:05</c:v>
                </c:pt>
                <c:pt idx="12842">
                  <c:v> 20-07-09 03:13:10</c:v>
                </c:pt>
                <c:pt idx="12843">
                  <c:v> 20-07-09 03:13:15</c:v>
                </c:pt>
                <c:pt idx="12844">
                  <c:v> 20-07-09 03:13:20</c:v>
                </c:pt>
                <c:pt idx="12845">
                  <c:v> 20-07-09 03:13:25</c:v>
                </c:pt>
                <c:pt idx="12846">
                  <c:v> 20-07-09 03:13:30</c:v>
                </c:pt>
                <c:pt idx="12847">
                  <c:v> 20-07-09 03:13:35</c:v>
                </c:pt>
                <c:pt idx="12848">
                  <c:v> 20-07-09 03:13:40</c:v>
                </c:pt>
                <c:pt idx="12849">
                  <c:v> 20-07-09 03:13:45</c:v>
                </c:pt>
                <c:pt idx="12850">
                  <c:v> 20-07-09 03:13:50</c:v>
                </c:pt>
                <c:pt idx="12851">
                  <c:v> 20-07-09 03:13:55</c:v>
                </c:pt>
                <c:pt idx="12852">
                  <c:v> 20-07-09 03:14:00</c:v>
                </c:pt>
                <c:pt idx="12853">
                  <c:v> 20-07-09 03:14:05</c:v>
                </c:pt>
                <c:pt idx="12854">
                  <c:v> 20-07-09 03:14:10</c:v>
                </c:pt>
                <c:pt idx="12855">
                  <c:v> 20-07-09 03:14:15</c:v>
                </c:pt>
                <c:pt idx="12856">
                  <c:v> 20-07-09 03:14:20</c:v>
                </c:pt>
                <c:pt idx="12857">
                  <c:v> 20-07-09 03:14:25</c:v>
                </c:pt>
                <c:pt idx="12858">
                  <c:v> 20-07-09 03:14:30</c:v>
                </c:pt>
                <c:pt idx="12859">
                  <c:v> 20-07-09 03:14:35</c:v>
                </c:pt>
                <c:pt idx="12860">
                  <c:v> 20-07-09 03:14:40</c:v>
                </c:pt>
                <c:pt idx="12861">
                  <c:v> 20-07-09 03:14:45</c:v>
                </c:pt>
                <c:pt idx="12862">
                  <c:v> 20-07-09 03:14:50</c:v>
                </c:pt>
                <c:pt idx="12863">
                  <c:v> 20-07-09 03:14:55</c:v>
                </c:pt>
                <c:pt idx="12864">
                  <c:v> 20-07-09 03:15:00</c:v>
                </c:pt>
                <c:pt idx="12865">
                  <c:v> 20-07-09 03:15:05</c:v>
                </c:pt>
                <c:pt idx="12866">
                  <c:v> 20-07-09 03:15:10</c:v>
                </c:pt>
                <c:pt idx="12867">
                  <c:v> 20-07-09 03:15:15</c:v>
                </c:pt>
                <c:pt idx="12868">
                  <c:v> 20-07-09 03:15:20</c:v>
                </c:pt>
                <c:pt idx="12869">
                  <c:v> 20-07-09 03:15:25</c:v>
                </c:pt>
                <c:pt idx="12870">
                  <c:v> 20-07-09 03:15:30</c:v>
                </c:pt>
                <c:pt idx="12871">
                  <c:v> 20-07-09 03:15:35</c:v>
                </c:pt>
                <c:pt idx="12872">
                  <c:v> 20-07-09 03:15:40</c:v>
                </c:pt>
                <c:pt idx="12873">
                  <c:v> 20-07-09 03:15:45</c:v>
                </c:pt>
                <c:pt idx="12874">
                  <c:v> 20-07-09 03:15:50</c:v>
                </c:pt>
                <c:pt idx="12875">
                  <c:v> 20-07-09 03:15:55</c:v>
                </c:pt>
                <c:pt idx="12876">
                  <c:v> 20-07-09 03:16:00</c:v>
                </c:pt>
                <c:pt idx="12877">
                  <c:v> 20-07-09 03:16:05</c:v>
                </c:pt>
                <c:pt idx="12878">
                  <c:v> 20-07-09 03:16:10</c:v>
                </c:pt>
                <c:pt idx="12879">
                  <c:v> 20-07-09 03:16:15</c:v>
                </c:pt>
                <c:pt idx="12880">
                  <c:v> 20-07-09 03:16:20</c:v>
                </c:pt>
                <c:pt idx="12881">
                  <c:v> 20-07-09 03:16:25</c:v>
                </c:pt>
                <c:pt idx="12882">
                  <c:v> 20-07-09 03:16:30</c:v>
                </c:pt>
                <c:pt idx="12883">
                  <c:v> 20-07-09 03:16:35</c:v>
                </c:pt>
                <c:pt idx="12884">
                  <c:v> 20-07-09 03:16:40</c:v>
                </c:pt>
                <c:pt idx="12885">
                  <c:v> 20-07-09 03:16:45</c:v>
                </c:pt>
                <c:pt idx="12886">
                  <c:v> 20-07-09 03:16:50</c:v>
                </c:pt>
                <c:pt idx="12887">
                  <c:v> 20-07-09 03:16:55</c:v>
                </c:pt>
                <c:pt idx="12888">
                  <c:v> 20-07-09 03:17:00</c:v>
                </c:pt>
                <c:pt idx="12889">
                  <c:v> 20-07-09 03:17:05</c:v>
                </c:pt>
                <c:pt idx="12890">
                  <c:v> 20-07-09 03:17:10</c:v>
                </c:pt>
                <c:pt idx="12891">
                  <c:v> 20-07-09 03:17:15</c:v>
                </c:pt>
                <c:pt idx="12892">
                  <c:v> 20-07-09 03:17:20</c:v>
                </c:pt>
                <c:pt idx="12893">
                  <c:v> 20-07-09 03:17:25</c:v>
                </c:pt>
                <c:pt idx="12894">
                  <c:v> 20-07-09 03:17:30</c:v>
                </c:pt>
                <c:pt idx="12895">
                  <c:v> 20-07-09 03:17:35</c:v>
                </c:pt>
                <c:pt idx="12896">
                  <c:v> 20-07-09 03:17:40</c:v>
                </c:pt>
                <c:pt idx="12897">
                  <c:v> 20-07-09 03:17:45</c:v>
                </c:pt>
                <c:pt idx="12898">
                  <c:v> 20-07-09 03:17:50</c:v>
                </c:pt>
                <c:pt idx="12899">
                  <c:v> 20-07-09 03:17:55</c:v>
                </c:pt>
                <c:pt idx="12900">
                  <c:v> 20-07-09 03:18:00</c:v>
                </c:pt>
                <c:pt idx="12901">
                  <c:v> 20-07-09 03:18:05</c:v>
                </c:pt>
                <c:pt idx="12902">
                  <c:v> 20-07-09 03:18:10</c:v>
                </c:pt>
                <c:pt idx="12903">
                  <c:v> 20-07-09 03:18:15</c:v>
                </c:pt>
                <c:pt idx="12904">
                  <c:v> 20-07-09 03:18:20</c:v>
                </c:pt>
                <c:pt idx="12905">
                  <c:v> 20-07-09 03:18:25</c:v>
                </c:pt>
                <c:pt idx="12906">
                  <c:v> 20-07-09 03:18:30</c:v>
                </c:pt>
                <c:pt idx="12907">
                  <c:v> 20-07-09 03:18:35</c:v>
                </c:pt>
                <c:pt idx="12908">
                  <c:v> 20-07-09 03:18:40</c:v>
                </c:pt>
                <c:pt idx="12909">
                  <c:v> 20-07-09 03:18:45</c:v>
                </c:pt>
                <c:pt idx="12910">
                  <c:v> 20-07-09 03:18:50</c:v>
                </c:pt>
                <c:pt idx="12911">
                  <c:v> 20-07-09 03:18:55</c:v>
                </c:pt>
                <c:pt idx="12912">
                  <c:v> 20-07-09 03:19:00</c:v>
                </c:pt>
                <c:pt idx="12913">
                  <c:v> 20-07-09 03:19:05</c:v>
                </c:pt>
                <c:pt idx="12914">
                  <c:v> 20-07-09 03:19:10</c:v>
                </c:pt>
                <c:pt idx="12915">
                  <c:v> 20-07-09 03:19:15</c:v>
                </c:pt>
                <c:pt idx="12916">
                  <c:v> 20-07-09 03:19:20</c:v>
                </c:pt>
                <c:pt idx="12917">
                  <c:v> 20-07-09 03:19:25</c:v>
                </c:pt>
                <c:pt idx="12918">
                  <c:v> 20-07-09 03:19:30</c:v>
                </c:pt>
                <c:pt idx="12919">
                  <c:v> 20-07-09 03:19:35</c:v>
                </c:pt>
                <c:pt idx="12920">
                  <c:v> 20-07-09 03:19:40</c:v>
                </c:pt>
                <c:pt idx="12921">
                  <c:v> 20-07-09 03:19:45</c:v>
                </c:pt>
                <c:pt idx="12922">
                  <c:v> 20-07-09 03:19:50</c:v>
                </c:pt>
                <c:pt idx="12923">
                  <c:v> 20-07-09 03:19:55</c:v>
                </c:pt>
                <c:pt idx="12924">
                  <c:v> 20-07-09 03:20:00</c:v>
                </c:pt>
                <c:pt idx="12925">
                  <c:v> 20-07-09 03:20:05</c:v>
                </c:pt>
                <c:pt idx="12926">
                  <c:v> 20-07-09 03:20:10</c:v>
                </c:pt>
                <c:pt idx="12927">
                  <c:v> 20-07-09 03:20:15</c:v>
                </c:pt>
                <c:pt idx="12928">
                  <c:v> 20-07-09 03:20:20</c:v>
                </c:pt>
                <c:pt idx="12929">
                  <c:v> 20-07-09 03:20:25</c:v>
                </c:pt>
                <c:pt idx="12930">
                  <c:v> 20-07-09 03:20:30</c:v>
                </c:pt>
                <c:pt idx="12931">
                  <c:v> 20-07-09 03:20:35</c:v>
                </c:pt>
                <c:pt idx="12932">
                  <c:v> 20-07-09 03:20:40</c:v>
                </c:pt>
                <c:pt idx="12933">
                  <c:v> 20-07-09 03:20:45</c:v>
                </c:pt>
                <c:pt idx="12934">
                  <c:v> 20-07-09 03:20:50</c:v>
                </c:pt>
                <c:pt idx="12935">
                  <c:v> 20-07-09 03:20:55</c:v>
                </c:pt>
                <c:pt idx="12936">
                  <c:v> 20-07-09 03:21:00</c:v>
                </c:pt>
                <c:pt idx="12937">
                  <c:v> 20-07-09 03:21:05</c:v>
                </c:pt>
                <c:pt idx="12938">
                  <c:v> 20-07-09 03:21:10</c:v>
                </c:pt>
                <c:pt idx="12939">
                  <c:v> 20-07-09 03:21:15</c:v>
                </c:pt>
                <c:pt idx="12940">
                  <c:v> 20-07-09 03:21:20</c:v>
                </c:pt>
                <c:pt idx="12941">
                  <c:v> 20-07-09 03:21:25</c:v>
                </c:pt>
                <c:pt idx="12942">
                  <c:v> 20-07-09 03:21:30</c:v>
                </c:pt>
                <c:pt idx="12943">
                  <c:v> 20-07-09 03:21:35</c:v>
                </c:pt>
                <c:pt idx="12944">
                  <c:v> 20-07-09 03:21:40</c:v>
                </c:pt>
                <c:pt idx="12945">
                  <c:v> 20-07-09 03:21:45</c:v>
                </c:pt>
                <c:pt idx="12946">
                  <c:v> 20-07-09 03:21:50</c:v>
                </c:pt>
                <c:pt idx="12947">
                  <c:v> 20-07-09 03:21:55</c:v>
                </c:pt>
                <c:pt idx="12948">
                  <c:v> 20-07-09 03:22:00</c:v>
                </c:pt>
                <c:pt idx="12949">
                  <c:v> 20-07-09 03:22:05</c:v>
                </c:pt>
                <c:pt idx="12950">
                  <c:v> 20-07-09 03:22:10</c:v>
                </c:pt>
                <c:pt idx="12951">
                  <c:v> 20-07-09 03:22:15</c:v>
                </c:pt>
                <c:pt idx="12952">
                  <c:v> 20-07-09 03:22:20</c:v>
                </c:pt>
                <c:pt idx="12953">
                  <c:v> 20-07-09 03:22:25</c:v>
                </c:pt>
                <c:pt idx="12954">
                  <c:v> 20-07-09 03:22:30</c:v>
                </c:pt>
                <c:pt idx="12955">
                  <c:v> 20-07-09 03:22:35</c:v>
                </c:pt>
                <c:pt idx="12956">
                  <c:v> 20-07-09 03:22:40</c:v>
                </c:pt>
                <c:pt idx="12957">
                  <c:v> 20-07-09 03:22:45</c:v>
                </c:pt>
                <c:pt idx="12958">
                  <c:v> 20-07-09 03:22:50</c:v>
                </c:pt>
                <c:pt idx="12959">
                  <c:v> 20-07-09 03:22:55</c:v>
                </c:pt>
                <c:pt idx="12960">
                  <c:v> 20-07-09 03:23:00</c:v>
                </c:pt>
                <c:pt idx="12961">
                  <c:v> 20-07-09 03:23:05</c:v>
                </c:pt>
                <c:pt idx="12962">
                  <c:v> 20-07-09 03:23:10</c:v>
                </c:pt>
                <c:pt idx="12963">
                  <c:v> 20-07-09 03:23:15</c:v>
                </c:pt>
                <c:pt idx="12964">
                  <c:v> 20-07-09 03:23:20</c:v>
                </c:pt>
                <c:pt idx="12965">
                  <c:v> 20-07-09 03:23:25</c:v>
                </c:pt>
                <c:pt idx="12966">
                  <c:v> 20-07-09 03:23:30</c:v>
                </c:pt>
                <c:pt idx="12967">
                  <c:v> 20-07-09 03:23:35</c:v>
                </c:pt>
                <c:pt idx="12968">
                  <c:v> 20-07-09 03:23:40</c:v>
                </c:pt>
                <c:pt idx="12969">
                  <c:v> 20-07-09 03:23:45</c:v>
                </c:pt>
                <c:pt idx="12970">
                  <c:v> 20-07-09 03:23:50</c:v>
                </c:pt>
                <c:pt idx="12971">
                  <c:v> 20-07-09 03:23:55</c:v>
                </c:pt>
                <c:pt idx="12972">
                  <c:v> 20-07-09 03:24:00</c:v>
                </c:pt>
                <c:pt idx="12973">
                  <c:v> 20-07-09 03:24:05</c:v>
                </c:pt>
                <c:pt idx="12974">
                  <c:v> 20-07-09 03:24:10</c:v>
                </c:pt>
                <c:pt idx="12975">
                  <c:v> 20-07-09 03:24:15</c:v>
                </c:pt>
                <c:pt idx="12976">
                  <c:v> 20-07-09 03:24:20</c:v>
                </c:pt>
                <c:pt idx="12977">
                  <c:v> 20-07-09 03:24:25</c:v>
                </c:pt>
                <c:pt idx="12978">
                  <c:v> 20-07-09 03:24:30</c:v>
                </c:pt>
                <c:pt idx="12979">
                  <c:v> 20-07-09 03:24:35</c:v>
                </c:pt>
                <c:pt idx="12980">
                  <c:v> 20-07-09 03:24:40</c:v>
                </c:pt>
                <c:pt idx="12981">
                  <c:v> 20-07-09 03:24:45</c:v>
                </c:pt>
                <c:pt idx="12982">
                  <c:v> 20-07-09 03:24:50</c:v>
                </c:pt>
                <c:pt idx="12983">
                  <c:v> 20-07-09 03:24:55</c:v>
                </c:pt>
                <c:pt idx="12984">
                  <c:v> 20-07-09 03:25:00</c:v>
                </c:pt>
                <c:pt idx="12985">
                  <c:v> 20-07-09 03:25:05</c:v>
                </c:pt>
                <c:pt idx="12986">
                  <c:v> 20-07-09 03:25:10</c:v>
                </c:pt>
                <c:pt idx="12987">
                  <c:v> 20-07-09 03:25:15</c:v>
                </c:pt>
                <c:pt idx="12988">
                  <c:v> 20-07-09 03:25:20</c:v>
                </c:pt>
                <c:pt idx="12989">
                  <c:v> 20-07-09 03:25:25</c:v>
                </c:pt>
                <c:pt idx="12990">
                  <c:v> 20-07-09 03:25:30</c:v>
                </c:pt>
                <c:pt idx="12991">
                  <c:v> 20-07-09 03:25:35</c:v>
                </c:pt>
                <c:pt idx="12992">
                  <c:v> 20-07-09 03:25:40</c:v>
                </c:pt>
                <c:pt idx="12993">
                  <c:v> 20-07-09 03:25:45</c:v>
                </c:pt>
                <c:pt idx="12994">
                  <c:v> 20-07-09 03:25:50</c:v>
                </c:pt>
                <c:pt idx="12995">
                  <c:v> 20-07-09 03:25:55</c:v>
                </c:pt>
                <c:pt idx="12996">
                  <c:v> 20-07-09 03:26:00</c:v>
                </c:pt>
                <c:pt idx="12997">
                  <c:v> 20-07-09 03:26:05</c:v>
                </c:pt>
                <c:pt idx="12998">
                  <c:v> 20-07-09 03:26:10</c:v>
                </c:pt>
                <c:pt idx="12999">
                  <c:v> 20-07-09 03:26:15</c:v>
                </c:pt>
                <c:pt idx="13000">
                  <c:v> 20-07-09 03:26:20</c:v>
                </c:pt>
                <c:pt idx="13001">
                  <c:v> 20-07-09 03:26:25</c:v>
                </c:pt>
                <c:pt idx="13002">
                  <c:v> 20-07-09 03:26:30</c:v>
                </c:pt>
                <c:pt idx="13003">
                  <c:v> 20-07-09 03:26:35</c:v>
                </c:pt>
                <c:pt idx="13004">
                  <c:v> 20-07-09 03:26:40</c:v>
                </c:pt>
                <c:pt idx="13005">
                  <c:v> 20-07-09 03:26:45</c:v>
                </c:pt>
                <c:pt idx="13006">
                  <c:v> 20-07-09 03:26:50</c:v>
                </c:pt>
                <c:pt idx="13007">
                  <c:v> 20-07-09 03:26:55</c:v>
                </c:pt>
                <c:pt idx="13008">
                  <c:v> 20-07-09 03:27:00</c:v>
                </c:pt>
                <c:pt idx="13009">
                  <c:v> 20-07-09 03:27:05</c:v>
                </c:pt>
                <c:pt idx="13010">
                  <c:v> 20-07-09 03:27:10</c:v>
                </c:pt>
                <c:pt idx="13011">
                  <c:v> 20-07-09 03:27:15</c:v>
                </c:pt>
                <c:pt idx="13012">
                  <c:v> 20-07-09 03:27:20</c:v>
                </c:pt>
                <c:pt idx="13013">
                  <c:v> 20-07-09 03:27:25</c:v>
                </c:pt>
                <c:pt idx="13014">
                  <c:v> 20-07-09 03:27:30</c:v>
                </c:pt>
                <c:pt idx="13015">
                  <c:v> 20-07-09 03:27:35</c:v>
                </c:pt>
                <c:pt idx="13016">
                  <c:v> 20-07-09 03:27:40</c:v>
                </c:pt>
                <c:pt idx="13017">
                  <c:v> 20-07-09 03:27:45</c:v>
                </c:pt>
                <c:pt idx="13018">
                  <c:v> 20-07-09 03:27:50</c:v>
                </c:pt>
                <c:pt idx="13019">
                  <c:v> 20-07-09 03:27:55</c:v>
                </c:pt>
                <c:pt idx="13020">
                  <c:v> 20-07-09 03:28:00</c:v>
                </c:pt>
                <c:pt idx="13021">
                  <c:v> 20-07-09 03:28:05</c:v>
                </c:pt>
                <c:pt idx="13022">
                  <c:v> 20-07-09 03:28:10</c:v>
                </c:pt>
                <c:pt idx="13023">
                  <c:v> 20-07-09 03:28:15</c:v>
                </c:pt>
                <c:pt idx="13024">
                  <c:v> 20-07-09 03:28:20</c:v>
                </c:pt>
                <c:pt idx="13025">
                  <c:v> 20-07-09 03:28:25</c:v>
                </c:pt>
                <c:pt idx="13026">
                  <c:v> 20-07-09 03:28:30</c:v>
                </c:pt>
                <c:pt idx="13027">
                  <c:v> 20-07-09 03:28:35</c:v>
                </c:pt>
                <c:pt idx="13028">
                  <c:v> 20-07-09 03:28:40</c:v>
                </c:pt>
                <c:pt idx="13029">
                  <c:v> 20-07-09 03:28:45</c:v>
                </c:pt>
                <c:pt idx="13030">
                  <c:v> 20-07-09 03:28:50</c:v>
                </c:pt>
                <c:pt idx="13031">
                  <c:v> 20-07-09 03:28:55</c:v>
                </c:pt>
                <c:pt idx="13032">
                  <c:v> 20-07-09 03:29:00</c:v>
                </c:pt>
                <c:pt idx="13033">
                  <c:v> 20-07-09 03:29:05</c:v>
                </c:pt>
                <c:pt idx="13034">
                  <c:v> 20-07-09 03:29:10</c:v>
                </c:pt>
                <c:pt idx="13035">
                  <c:v> 20-07-09 03:29:15</c:v>
                </c:pt>
                <c:pt idx="13036">
                  <c:v> 20-07-09 03:29:20</c:v>
                </c:pt>
                <c:pt idx="13037">
                  <c:v> 20-07-09 03:29:25</c:v>
                </c:pt>
                <c:pt idx="13038">
                  <c:v> 20-07-09 03:29:30</c:v>
                </c:pt>
                <c:pt idx="13039">
                  <c:v> 20-07-09 03:29:35</c:v>
                </c:pt>
                <c:pt idx="13040">
                  <c:v> 20-07-09 03:29:40</c:v>
                </c:pt>
                <c:pt idx="13041">
                  <c:v> 20-07-09 03:29:45</c:v>
                </c:pt>
                <c:pt idx="13042">
                  <c:v> 20-07-09 03:29:50</c:v>
                </c:pt>
                <c:pt idx="13043">
                  <c:v> 20-07-09 03:29:55</c:v>
                </c:pt>
                <c:pt idx="13044">
                  <c:v> 20-07-09 03:30:00</c:v>
                </c:pt>
                <c:pt idx="13045">
                  <c:v> 20-07-09 03:30:05</c:v>
                </c:pt>
                <c:pt idx="13046">
                  <c:v> 20-07-09 03:30:10</c:v>
                </c:pt>
                <c:pt idx="13047">
                  <c:v> 20-07-09 03:30:15</c:v>
                </c:pt>
                <c:pt idx="13048">
                  <c:v> 20-07-09 03:30:20</c:v>
                </c:pt>
                <c:pt idx="13049">
                  <c:v> 20-07-09 03:30:25</c:v>
                </c:pt>
                <c:pt idx="13050">
                  <c:v> 20-07-09 03:30:30</c:v>
                </c:pt>
                <c:pt idx="13051">
                  <c:v> 20-07-09 03:30:35</c:v>
                </c:pt>
                <c:pt idx="13052">
                  <c:v> 20-07-09 03:30:40</c:v>
                </c:pt>
                <c:pt idx="13053">
                  <c:v> 20-07-09 03:30:45</c:v>
                </c:pt>
                <c:pt idx="13054">
                  <c:v> 20-07-09 03:30:50</c:v>
                </c:pt>
                <c:pt idx="13055">
                  <c:v> 20-07-09 03:30:55</c:v>
                </c:pt>
                <c:pt idx="13056">
                  <c:v> 20-07-09 03:31:00</c:v>
                </c:pt>
                <c:pt idx="13057">
                  <c:v> 20-07-09 03:31:05</c:v>
                </c:pt>
                <c:pt idx="13058">
                  <c:v> 20-07-09 03:31:10</c:v>
                </c:pt>
                <c:pt idx="13059">
                  <c:v> 20-07-09 03:31:15</c:v>
                </c:pt>
                <c:pt idx="13060">
                  <c:v> 20-07-09 03:31:20</c:v>
                </c:pt>
                <c:pt idx="13061">
                  <c:v> 20-07-09 03:31:25</c:v>
                </c:pt>
                <c:pt idx="13062">
                  <c:v> 20-07-09 03:31:30</c:v>
                </c:pt>
                <c:pt idx="13063">
                  <c:v> 20-07-09 03:31:35</c:v>
                </c:pt>
                <c:pt idx="13064">
                  <c:v> 20-07-09 03:31:40</c:v>
                </c:pt>
                <c:pt idx="13065">
                  <c:v> 20-07-09 03:31:45</c:v>
                </c:pt>
                <c:pt idx="13066">
                  <c:v> 20-07-09 03:31:50</c:v>
                </c:pt>
                <c:pt idx="13067">
                  <c:v> 20-07-09 03:31:55</c:v>
                </c:pt>
                <c:pt idx="13068">
                  <c:v> 20-07-09 03:32:00</c:v>
                </c:pt>
                <c:pt idx="13069">
                  <c:v> 20-07-09 03:32:05</c:v>
                </c:pt>
                <c:pt idx="13070">
                  <c:v> 20-07-09 03:32:10</c:v>
                </c:pt>
                <c:pt idx="13071">
                  <c:v> 20-07-09 03:32:15</c:v>
                </c:pt>
                <c:pt idx="13072">
                  <c:v> 20-07-09 03:32:20</c:v>
                </c:pt>
                <c:pt idx="13073">
                  <c:v> 20-07-09 03:32:25</c:v>
                </c:pt>
                <c:pt idx="13074">
                  <c:v> 20-07-09 03:32:30</c:v>
                </c:pt>
                <c:pt idx="13075">
                  <c:v> 20-07-09 03:32:35</c:v>
                </c:pt>
                <c:pt idx="13076">
                  <c:v> 20-07-09 03:32:40</c:v>
                </c:pt>
                <c:pt idx="13077">
                  <c:v> 20-07-09 03:32:45</c:v>
                </c:pt>
                <c:pt idx="13078">
                  <c:v> 20-07-09 03:32:50</c:v>
                </c:pt>
                <c:pt idx="13079">
                  <c:v> 20-07-09 03:32:55</c:v>
                </c:pt>
                <c:pt idx="13080">
                  <c:v> 20-07-09 03:33:00</c:v>
                </c:pt>
                <c:pt idx="13081">
                  <c:v> 20-07-09 03:33:05</c:v>
                </c:pt>
                <c:pt idx="13082">
                  <c:v> 20-07-09 03:33:10</c:v>
                </c:pt>
                <c:pt idx="13083">
                  <c:v> 20-07-09 03:33:15</c:v>
                </c:pt>
                <c:pt idx="13084">
                  <c:v> 20-07-09 03:33:20</c:v>
                </c:pt>
                <c:pt idx="13085">
                  <c:v> 20-07-09 03:33:25</c:v>
                </c:pt>
                <c:pt idx="13086">
                  <c:v> 20-07-09 03:33:30</c:v>
                </c:pt>
                <c:pt idx="13087">
                  <c:v> 20-07-09 03:33:35</c:v>
                </c:pt>
                <c:pt idx="13088">
                  <c:v> 20-07-09 03:33:40</c:v>
                </c:pt>
                <c:pt idx="13089">
                  <c:v> 20-07-09 03:33:45</c:v>
                </c:pt>
                <c:pt idx="13090">
                  <c:v> 20-07-09 03:33:50</c:v>
                </c:pt>
                <c:pt idx="13091">
                  <c:v> 20-07-09 03:33:55</c:v>
                </c:pt>
                <c:pt idx="13092">
                  <c:v> 20-07-09 03:34:00</c:v>
                </c:pt>
                <c:pt idx="13093">
                  <c:v> 20-07-09 03:34:05</c:v>
                </c:pt>
                <c:pt idx="13094">
                  <c:v> 20-07-09 03:34:10</c:v>
                </c:pt>
                <c:pt idx="13095">
                  <c:v> 20-07-09 03:34:15</c:v>
                </c:pt>
                <c:pt idx="13096">
                  <c:v> 20-07-09 03:34:20</c:v>
                </c:pt>
                <c:pt idx="13097">
                  <c:v> 20-07-09 03:34:25</c:v>
                </c:pt>
                <c:pt idx="13098">
                  <c:v> 20-07-09 03:34:30</c:v>
                </c:pt>
                <c:pt idx="13099">
                  <c:v> 20-07-09 03:34:35</c:v>
                </c:pt>
                <c:pt idx="13100">
                  <c:v> 20-07-09 03:34:40</c:v>
                </c:pt>
                <c:pt idx="13101">
                  <c:v> 20-07-09 03:34:45</c:v>
                </c:pt>
                <c:pt idx="13102">
                  <c:v> 20-07-09 03:34:50</c:v>
                </c:pt>
                <c:pt idx="13103">
                  <c:v> 20-07-09 03:34:55</c:v>
                </c:pt>
                <c:pt idx="13104">
                  <c:v> 20-07-09 03:35:00</c:v>
                </c:pt>
                <c:pt idx="13105">
                  <c:v> 20-07-09 03:35:05</c:v>
                </c:pt>
                <c:pt idx="13106">
                  <c:v> 20-07-09 03:35:10</c:v>
                </c:pt>
                <c:pt idx="13107">
                  <c:v> 20-07-09 03:35:15</c:v>
                </c:pt>
                <c:pt idx="13108">
                  <c:v> 20-07-09 03:35:20</c:v>
                </c:pt>
                <c:pt idx="13109">
                  <c:v> 20-07-09 03:35:25</c:v>
                </c:pt>
                <c:pt idx="13110">
                  <c:v> 20-07-09 03:35:30</c:v>
                </c:pt>
                <c:pt idx="13111">
                  <c:v> 20-07-09 03:35:35</c:v>
                </c:pt>
                <c:pt idx="13112">
                  <c:v> 20-07-09 03:35:40</c:v>
                </c:pt>
                <c:pt idx="13113">
                  <c:v> 20-07-09 03:35:45</c:v>
                </c:pt>
                <c:pt idx="13114">
                  <c:v> 20-07-09 03:35:50</c:v>
                </c:pt>
                <c:pt idx="13115">
                  <c:v> 20-07-09 03:35:55</c:v>
                </c:pt>
                <c:pt idx="13116">
                  <c:v> 20-07-09 03:36:00</c:v>
                </c:pt>
                <c:pt idx="13117">
                  <c:v> 20-07-09 03:36:05</c:v>
                </c:pt>
                <c:pt idx="13118">
                  <c:v> 20-07-09 03:36:10</c:v>
                </c:pt>
                <c:pt idx="13119">
                  <c:v> 20-07-09 03:36:15</c:v>
                </c:pt>
                <c:pt idx="13120">
                  <c:v> 20-07-09 03:36:20</c:v>
                </c:pt>
                <c:pt idx="13121">
                  <c:v> 20-07-09 03:36:25</c:v>
                </c:pt>
                <c:pt idx="13122">
                  <c:v> 20-07-09 03:36:30</c:v>
                </c:pt>
                <c:pt idx="13123">
                  <c:v> 20-07-09 03:36:35</c:v>
                </c:pt>
                <c:pt idx="13124">
                  <c:v> 20-07-09 03:36:40</c:v>
                </c:pt>
                <c:pt idx="13125">
                  <c:v> 20-07-09 03:36:45</c:v>
                </c:pt>
                <c:pt idx="13126">
                  <c:v> 20-07-09 03:36:50</c:v>
                </c:pt>
                <c:pt idx="13127">
                  <c:v> 20-07-09 03:36:55</c:v>
                </c:pt>
                <c:pt idx="13128">
                  <c:v> 20-07-09 03:37:00</c:v>
                </c:pt>
                <c:pt idx="13129">
                  <c:v> 20-07-09 03:37:05</c:v>
                </c:pt>
                <c:pt idx="13130">
                  <c:v> 20-07-09 03:37:10</c:v>
                </c:pt>
                <c:pt idx="13131">
                  <c:v> 20-07-09 03:37:15</c:v>
                </c:pt>
                <c:pt idx="13132">
                  <c:v> 20-07-09 03:37:20</c:v>
                </c:pt>
                <c:pt idx="13133">
                  <c:v> 20-07-09 03:37:25</c:v>
                </c:pt>
                <c:pt idx="13134">
                  <c:v> 20-07-09 03:37:30</c:v>
                </c:pt>
                <c:pt idx="13135">
                  <c:v> 20-07-09 03:37:35</c:v>
                </c:pt>
                <c:pt idx="13136">
                  <c:v> 20-07-09 03:37:40</c:v>
                </c:pt>
                <c:pt idx="13137">
                  <c:v> 20-07-09 03:37:45</c:v>
                </c:pt>
                <c:pt idx="13138">
                  <c:v> 20-07-09 03:37:50</c:v>
                </c:pt>
                <c:pt idx="13139">
                  <c:v> 20-07-09 03:37:55</c:v>
                </c:pt>
                <c:pt idx="13140">
                  <c:v> 20-07-09 03:38:00</c:v>
                </c:pt>
                <c:pt idx="13141">
                  <c:v> 20-07-09 03:38:05</c:v>
                </c:pt>
                <c:pt idx="13142">
                  <c:v> 20-07-09 03:38:10</c:v>
                </c:pt>
                <c:pt idx="13143">
                  <c:v> 20-07-09 03:38:15</c:v>
                </c:pt>
                <c:pt idx="13144">
                  <c:v> 20-07-09 03:38:20</c:v>
                </c:pt>
                <c:pt idx="13145">
                  <c:v> 20-07-09 03:38:25</c:v>
                </c:pt>
                <c:pt idx="13146">
                  <c:v> 20-07-09 03:38:30</c:v>
                </c:pt>
                <c:pt idx="13147">
                  <c:v> 20-07-09 03:38:35</c:v>
                </c:pt>
                <c:pt idx="13148">
                  <c:v> 20-07-09 03:38:40</c:v>
                </c:pt>
                <c:pt idx="13149">
                  <c:v> 20-07-09 03:38:45</c:v>
                </c:pt>
                <c:pt idx="13150">
                  <c:v> 20-07-09 03:38:50</c:v>
                </c:pt>
                <c:pt idx="13151">
                  <c:v> 20-07-09 03:38:55</c:v>
                </c:pt>
                <c:pt idx="13152">
                  <c:v> 20-07-09 03:39:00</c:v>
                </c:pt>
                <c:pt idx="13153">
                  <c:v> 20-07-09 03:39:05</c:v>
                </c:pt>
                <c:pt idx="13154">
                  <c:v> 20-07-09 03:39:10</c:v>
                </c:pt>
                <c:pt idx="13155">
                  <c:v> 20-07-09 03:39:15</c:v>
                </c:pt>
                <c:pt idx="13156">
                  <c:v> 20-07-09 03:39:20</c:v>
                </c:pt>
                <c:pt idx="13157">
                  <c:v> 20-07-09 03:39:25</c:v>
                </c:pt>
                <c:pt idx="13158">
                  <c:v> 20-07-09 03:39:30</c:v>
                </c:pt>
                <c:pt idx="13159">
                  <c:v> 20-07-09 03:39:35</c:v>
                </c:pt>
                <c:pt idx="13160">
                  <c:v> 20-07-09 03:39:40</c:v>
                </c:pt>
                <c:pt idx="13161">
                  <c:v> 20-07-09 03:39:45</c:v>
                </c:pt>
                <c:pt idx="13162">
                  <c:v> 20-07-09 03:39:50</c:v>
                </c:pt>
                <c:pt idx="13163">
                  <c:v> 20-07-09 03:39:55</c:v>
                </c:pt>
                <c:pt idx="13164">
                  <c:v> 20-07-09 03:40:00</c:v>
                </c:pt>
                <c:pt idx="13165">
                  <c:v> 20-07-09 03:40:05</c:v>
                </c:pt>
                <c:pt idx="13166">
                  <c:v> 20-07-09 03:40:10</c:v>
                </c:pt>
                <c:pt idx="13167">
                  <c:v> 20-07-09 03:40:15</c:v>
                </c:pt>
                <c:pt idx="13168">
                  <c:v> 20-07-09 03:40:20</c:v>
                </c:pt>
                <c:pt idx="13169">
                  <c:v> 20-07-09 03:40:25</c:v>
                </c:pt>
                <c:pt idx="13170">
                  <c:v> 20-07-09 03:40:30</c:v>
                </c:pt>
                <c:pt idx="13171">
                  <c:v> 20-07-09 03:40:35</c:v>
                </c:pt>
                <c:pt idx="13172">
                  <c:v> 20-07-09 03:40:40</c:v>
                </c:pt>
                <c:pt idx="13173">
                  <c:v> 20-07-09 03:40:45</c:v>
                </c:pt>
                <c:pt idx="13174">
                  <c:v> 20-07-09 03:40:50</c:v>
                </c:pt>
                <c:pt idx="13175">
                  <c:v> 20-07-09 03:40:55</c:v>
                </c:pt>
                <c:pt idx="13176">
                  <c:v> 20-07-09 03:41:00</c:v>
                </c:pt>
                <c:pt idx="13177">
                  <c:v> 20-07-09 03:41:05</c:v>
                </c:pt>
                <c:pt idx="13178">
                  <c:v> 20-07-09 03:41:10</c:v>
                </c:pt>
                <c:pt idx="13179">
                  <c:v> 20-07-09 03:41:15</c:v>
                </c:pt>
                <c:pt idx="13180">
                  <c:v> 20-07-09 03:41:20</c:v>
                </c:pt>
                <c:pt idx="13181">
                  <c:v> 20-07-09 03:41:25</c:v>
                </c:pt>
                <c:pt idx="13182">
                  <c:v> 20-07-09 03:41:30</c:v>
                </c:pt>
                <c:pt idx="13183">
                  <c:v> 20-07-09 03:41:35</c:v>
                </c:pt>
                <c:pt idx="13184">
                  <c:v> 20-07-09 03:41:40</c:v>
                </c:pt>
                <c:pt idx="13185">
                  <c:v> 20-07-09 03:41:45</c:v>
                </c:pt>
                <c:pt idx="13186">
                  <c:v> 20-07-09 03:41:50</c:v>
                </c:pt>
                <c:pt idx="13187">
                  <c:v> 20-07-09 03:41:55</c:v>
                </c:pt>
                <c:pt idx="13188">
                  <c:v> 20-07-09 03:42:00</c:v>
                </c:pt>
                <c:pt idx="13189">
                  <c:v> 20-07-09 03:42:05</c:v>
                </c:pt>
                <c:pt idx="13190">
                  <c:v> 20-07-09 03:42:10</c:v>
                </c:pt>
                <c:pt idx="13191">
                  <c:v> 20-07-09 03:42:15</c:v>
                </c:pt>
                <c:pt idx="13192">
                  <c:v> 20-07-09 03:42:20</c:v>
                </c:pt>
                <c:pt idx="13193">
                  <c:v> 20-07-09 03:42:25</c:v>
                </c:pt>
                <c:pt idx="13194">
                  <c:v> 20-07-09 03:42:30</c:v>
                </c:pt>
                <c:pt idx="13195">
                  <c:v> 20-07-09 03:42:35</c:v>
                </c:pt>
                <c:pt idx="13196">
                  <c:v> 20-07-09 03:42:40</c:v>
                </c:pt>
                <c:pt idx="13197">
                  <c:v> 20-07-09 03:42:45</c:v>
                </c:pt>
                <c:pt idx="13198">
                  <c:v> 20-07-09 03:42:50</c:v>
                </c:pt>
                <c:pt idx="13199">
                  <c:v> 20-07-09 03:42:55</c:v>
                </c:pt>
                <c:pt idx="13200">
                  <c:v> 20-07-09 03:43:00</c:v>
                </c:pt>
                <c:pt idx="13201">
                  <c:v> 20-07-09 03:43:05</c:v>
                </c:pt>
                <c:pt idx="13202">
                  <c:v> 20-07-09 03:43:10</c:v>
                </c:pt>
                <c:pt idx="13203">
                  <c:v> 20-07-09 03:43:15</c:v>
                </c:pt>
                <c:pt idx="13204">
                  <c:v> 20-07-09 03:43:20</c:v>
                </c:pt>
                <c:pt idx="13205">
                  <c:v> 20-07-09 03:43:25</c:v>
                </c:pt>
                <c:pt idx="13206">
                  <c:v> 20-07-09 03:43:30</c:v>
                </c:pt>
                <c:pt idx="13207">
                  <c:v> 20-07-09 03:43:35</c:v>
                </c:pt>
                <c:pt idx="13208">
                  <c:v> 20-07-09 03:43:40</c:v>
                </c:pt>
                <c:pt idx="13209">
                  <c:v> 20-07-09 03:43:45</c:v>
                </c:pt>
                <c:pt idx="13210">
                  <c:v> 20-07-09 03:43:50</c:v>
                </c:pt>
                <c:pt idx="13211">
                  <c:v> 20-07-09 03:43:55</c:v>
                </c:pt>
                <c:pt idx="13212">
                  <c:v> 20-07-09 03:44:00</c:v>
                </c:pt>
                <c:pt idx="13213">
                  <c:v> 20-07-09 03:44:05</c:v>
                </c:pt>
                <c:pt idx="13214">
                  <c:v> 20-07-09 03:44:10</c:v>
                </c:pt>
                <c:pt idx="13215">
                  <c:v> 20-07-09 03:44:15</c:v>
                </c:pt>
                <c:pt idx="13216">
                  <c:v> 20-07-09 03:44:20</c:v>
                </c:pt>
                <c:pt idx="13217">
                  <c:v> 20-07-09 03:44:25</c:v>
                </c:pt>
                <c:pt idx="13218">
                  <c:v> 20-07-09 03:44:30</c:v>
                </c:pt>
                <c:pt idx="13219">
                  <c:v> 20-07-09 03:44:35</c:v>
                </c:pt>
                <c:pt idx="13220">
                  <c:v> 20-07-09 03:44:40</c:v>
                </c:pt>
                <c:pt idx="13221">
                  <c:v> 20-07-09 03:44:45</c:v>
                </c:pt>
                <c:pt idx="13222">
                  <c:v> 20-07-09 03:44:50</c:v>
                </c:pt>
                <c:pt idx="13223">
                  <c:v> 20-07-09 03:44:55</c:v>
                </c:pt>
                <c:pt idx="13224">
                  <c:v> 20-07-09 03:45:00</c:v>
                </c:pt>
                <c:pt idx="13225">
                  <c:v> 20-07-09 03:45:05</c:v>
                </c:pt>
                <c:pt idx="13226">
                  <c:v> 20-07-09 03:45:10</c:v>
                </c:pt>
                <c:pt idx="13227">
                  <c:v> 20-07-09 03:45:15</c:v>
                </c:pt>
                <c:pt idx="13228">
                  <c:v> 20-07-09 03:45:20</c:v>
                </c:pt>
                <c:pt idx="13229">
                  <c:v> 20-07-09 03:45:25</c:v>
                </c:pt>
                <c:pt idx="13230">
                  <c:v> 20-07-09 03:45:30</c:v>
                </c:pt>
                <c:pt idx="13231">
                  <c:v> 20-07-09 03:45:35</c:v>
                </c:pt>
                <c:pt idx="13232">
                  <c:v> 20-07-09 03:45:40</c:v>
                </c:pt>
                <c:pt idx="13233">
                  <c:v> 20-07-09 03:45:45</c:v>
                </c:pt>
                <c:pt idx="13234">
                  <c:v> 20-07-09 03:45:50</c:v>
                </c:pt>
                <c:pt idx="13235">
                  <c:v> 20-07-09 03:45:55</c:v>
                </c:pt>
                <c:pt idx="13236">
                  <c:v> 20-07-09 03:46:00</c:v>
                </c:pt>
                <c:pt idx="13237">
                  <c:v> 20-07-09 03:46:05</c:v>
                </c:pt>
                <c:pt idx="13238">
                  <c:v> 20-07-09 03:46:10</c:v>
                </c:pt>
                <c:pt idx="13239">
                  <c:v> 20-07-09 03:46:15</c:v>
                </c:pt>
                <c:pt idx="13240">
                  <c:v> 20-07-09 03:46:20</c:v>
                </c:pt>
                <c:pt idx="13241">
                  <c:v> 20-07-09 03:46:25</c:v>
                </c:pt>
                <c:pt idx="13242">
                  <c:v> 20-07-09 03:46:30</c:v>
                </c:pt>
                <c:pt idx="13243">
                  <c:v> 20-07-09 03:46:35</c:v>
                </c:pt>
                <c:pt idx="13244">
                  <c:v> 20-07-09 03:46:40</c:v>
                </c:pt>
                <c:pt idx="13245">
                  <c:v> 20-07-09 03:46:45</c:v>
                </c:pt>
                <c:pt idx="13246">
                  <c:v> 20-07-09 03:46:50</c:v>
                </c:pt>
                <c:pt idx="13247">
                  <c:v> 20-07-09 03:46:55</c:v>
                </c:pt>
                <c:pt idx="13248">
                  <c:v> 20-07-09 03:47:00</c:v>
                </c:pt>
                <c:pt idx="13249">
                  <c:v> 20-07-09 03:47:05</c:v>
                </c:pt>
                <c:pt idx="13250">
                  <c:v> 20-07-09 03:47:10</c:v>
                </c:pt>
                <c:pt idx="13251">
                  <c:v> 20-07-09 03:47:15</c:v>
                </c:pt>
                <c:pt idx="13252">
                  <c:v> 20-07-09 03:47:20</c:v>
                </c:pt>
                <c:pt idx="13253">
                  <c:v> 20-07-09 03:47:25</c:v>
                </c:pt>
                <c:pt idx="13254">
                  <c:v> 20-07-09 03:47:30</c:v>
                </c:pt>
                <c:pt idx="13255">
                  <c:v> 20-07-09 03:47:35</c:v>
                </c:pt>
                <c:pt idx="13256">
                  <c:v> 20-07-09 03:47:40</c:v>
                </c:pt>
                <c:pt idx="13257">
                  <c:v> 20-07-09 03:47:45</c:v>
                </c:pt>
                <c:pt idx="13258">
                  <c:v> 20-07-09 03:47:50</c:v>
                </c:pt>
                <c:pt idx="13259">
                  <c:v> 20-07-09 03:47:55</c:v>
                </c:pt>
                <c:pt idx="13260">
                  <c:v> 20-07-09 03:48:00</c:v>
                </c:pt>
                <c:pt idx="13261">
                  <c:v> 20-07-09 03:48:05</c:v>
                </c:pt>
                <c:pt idx="13262">
                  <c:v> 20-07-09 03:48:10</c:v>
                </c:pt>
                <c:pt idx="13263">
                  <c:v> 20-07-09 03:48:15</c:v>
                </c:pt>
                <c:pt idx="13264">
                  <c:v> 20-07-09 03:48:20</c:v>
                </c:pt>
                <c:pt idx="13265">
                  <c:v> 20-07-09 03:48:25</c:v>
                </c:pt>
                <c:pt idx="13266">
                  <c:v> 20-07-09 03:48:30</c:v>
                </c:pt>
                <c:pt idx="13267">
                  <c:v> 20-07-09 03:48:35</c:v>
                </c:pt>
                <c:pt idx="13268">
                  <c:v> 20-07-09 03:48:40</c:v>
                </c:pt>
                <c:pt idx="13269">
                  <c:v> 20-07-09 03:48:45</c:v>
                </c:pt>
                <c:pt idx="13270">
                  <c:v> 20-07-09 03:48:50</c:v>
                </c:pt>
                <c:pt idx="13271">
                  <c:v> 20-07-09 03:48:55</c:v>
                </c:pt>
                <c:pt idx="13272">
                  <c:v> 20-07-09 03:49:00</c:v>
                </c:pt>
                <c:pt idx="13273">
                  <c:v> 20-07-09 03:49:05</c:v>
                </c:pt>
                <c:pt idx="13274">
                  <c:v> 20-07-09 03:49:10</c:v>
                </c:pt>
                <c:pt idx="13275">
                  <c:v> 20-07-09 03:49:15</c:v>
                </c:pt>
                <c:pt idx="13276">
                  <c:v> 20-07-09 03:49:20</c:v>
                </c:pt>
                <c:pt idx="13277">
                  <c:v> 20-07-09 03:49:25</c:v>
                </c:pt>
                <c:pt idx="13278">
                  <c:v> 20-07-09 03:49:30</c:v>
                </c:pt>
                <c:pt idx="13279">
                  <c:v> 20-07-09 03:49:35</c:v>
                </c:pt>
                <c:pt idx="13280">
                  <c:v> 20-07-09 03:49:40</c:v>
                </c:pt>
                <c:pt idx="13281">
                  <c:v> 20-07-09 03:49:45</c:v>
                </c:pt>
                <c:pt idx="13282">
                  <c:v> 20-07-09 03:49:50</c:v>
                </c:pt>
                <c:pt idx="13283">
                  <c:v> 20-07-09 03:49:55</c:v>
                </c:pt>
                <c:pt idx="13284">
                  <c:v> 20-07-09 03:50:00</c:v>
                </c:pt>
                <c:pt idx="13285">
                  <c:v> 20-07-09 03:50:05</c:v>
                </c:pt>
                <c:pt idx="13286">
                  <c:v> 20-07-09 03:50:10</c:v>
                </c:pt>
                <c:pt idx="13287">
                  <c:v> 20-07-09 03:50:15</c:v>
                </c:pt>
                <c:pt idx="13288">
                  <c:v> 20-07-09 03:50:20</c:v>
                </c:pt>
                <c:pt idx="13289">
                  <c:v> 20-07-09 03:50:25</c:v>
                </c:pt>
                <c:pt idx="13290">
                  <c:v> 20-07-09 03:50:30</c:v>
                </c:pt>
                <c:pt idx="13291">
                  <c:v> 20-07-09 03:50:35</c:v>
                </c:pt>
                <c:pt idx="13292">
                  <c:v> 20-07-09 03:50:40</c:v>
                </c:pt>
                <c:pt idx="13293">
                  <c:v> 20-07-09 03:50:45</c:v>
                </c:pt>
                <c:pt idx="13294">
                  <c:v> 20-07-09 03:50:50</c:v>
                </c:pt>
                <c:pt idx="13295">
                  <c:v> 20-07-09 03:50:55</c:v>
                </c:pt>
                <c:pt idx="13296">
                  <c:v> 20-07-09 03:51:00</c:v>
                </c:pt>
                <c:pt idx="13297">
                  <c:v> 20-07-09 03:51:05</c:v>
                </c:pt>
                <c:pt idx="13298">
                  <c:v> 20-07-09 03:51:10</c:v>
                </c:pt>
                <c:pt idx="13299">
                  <c:v> 20-07-09 03:51:15</c:v>
                </c:pt>
                <c:pt idx="13300">
                  <c:v> 20-07-09 03:51:20</c:v>
                </c:pt>
                <c:pt idx="13301">
                  <c:v> 20-07-09 03:51:25</c:v>
                </c:pt>
                <c:pt idx="13302">
                  <c:v> 20-07-09 03:51:30</c:v>
                </c:pt>
                <c:pt idx="13303">
                  <c:v> 20-07-09 03:51:35</c:v>
                </c:pt>
                <c:pt idx="13304">
                  <c:v> 20-07-09 03:51:40</c:v>
                </c:pt>
                <c:pt idx="13305">
                  <c:v> 20-07-09 03:51:45</c:v>
                </c:pt>
                <c:pt idx="13306">
                  <c:v> 20-07-09 03:51:50</c:v>
                </c:pt>
                <c:pt idx="13307">
                  <c:v> 20-07-09 03:51:55</c:v>
                </c:pt>
                <c:pt idx="13308">
                  <c:v> 20-07-09 03:52:00</c:v>
                </c:pt>
                <c:pt idx="13309">
                  <c:v> 20-07-09 03:52:05</c:v>
                </c:pt>
                <c:pt idx="13310">
                  <c:v> 20-07-09 03:52:10</c:v>
                </c:pt>
                <c:pt idx="13311">
                  <c:v> 20-07-09 03:52:15</c:v>
                </c:pt>
                <c:pt idx="13312">
                  <c:v> 20-07-09 03:52:20</c:v>
                </c:pt>
                <c:pt idx="13313">
                  <c:v> 20-07-09 03:52:25</c:v>
                </c:pt>
                <c:pt idx="13314">
                  <c:v> 20-07-09 03:52:30</c:v>
                </c:pt>
                <c:pt idx="13315">
                  <c:v> 20-07-09 03:52:35</c:v>
                </c:pt>
                <c:pt idx="13316">
                  <c:v> 20-07-09 03:52:40</c:v>
                </c:pt>
                <c:pt idx="13317">
                  <c:v> 20-07-09 03:52:45</c:v>
                </c:pt>
                <c:pt idx="13318">
                  <c:v> 20-07-09 03:52:50</c:v>
                </c:pt>
                <c:pt idx="13319">
                  <c:v> 20-07-09 03:52:55</c:v>
                </c:pt>
                <c:pt idx="13320">
                  <c:v> 20-07-09 03:53:00</c:v>
                </c:pt>
                <c:pt idx="13321">
                  <c:v> 20-07-09 03:53:05</c:v>
                </c:pt>
                <c:pt idx="13322">
                  <c:v> 20-07-09 03:53:10</c:v>
                </c:pt>
                <c:pt idx="13323">
                  <c:v> 20-07-09 03:53:15</c:v>
                </c:pt>
                <c:pt idx="13324">
                  <c:v> 20-07-09 03:53:20</c:v>
                </c:pt>
                <c:pt idx="13325">
                  <c:v> 20-07-09 03:53:25</c:v>
                </c:pt>
                <c:pt idx="13326">
                  <c:v> 20-07-09 03:53:30</c:v>
                </c:pt>
                <c:pt idx="13327">
                  <c:v> 20-07-09 03:53:35</c:v>
                </c:pt>
                <c:pt idx="13328">
                  <c:v> 20-07-09 03:53:40</c:v>
                </c:pt>
                <c:pt idx="13329">
                  <c:v> 20-07-09 03:53:45</c:v>
                </c:pt>
                <c:pt idx="13330">
                  <c:v> 20-07-09 03:53:50</c:v>
                </c:pt>
                <c:pt idx="13331">
                  <c:v> 20-07-09 03:53:55</c:v>
                </c:pt>
                <c:pt idx="13332">
                  <c:v> 20-07-09 03:54:00</c:v>
                </c:pt>
                <c:pt idx="13333">
                  <c:v> 20-07-09 03:54:05</c:v>
                </c:pt>
                <c:pt idx="13334">
                  <c:v> 20-07-09 03:54:10</c:v>
                </c:pt>
                <c:pt idx="13335">
                  <c:v> 20-07-09 03:54:15</c:v>
                </c:pt>
                <c:pt idx="13336">
                  <c:v> 20-07-09 03:54:20</c:v>
                </c:pt>
                <c:pt idx="13337">
                  <c:v> 20-07-09 03:54:25</c:v>
                </c:pt>
                <c:pt idx="13338">
                  <c:v> 20-07-09 03:54:30</c:v>
                </c:pt>
                <c:pt idx="13339">
                  <c:v> 20-07-09 03:54:35</c:v>
                </c:pt>
                <c:pt idx="13340">
                  <c:v> 20-07-09 03:54:40</c:v>
                </c:pt>
                <c:pt idx="13341">
                  <c:v> 20-07-09 03:54:45</c:v>
                </c:pt>
                <c:pt idx="13342">
                  <c:v> 20-07-09 03:54:50</c:v>
                </c:pt>
                <c:pt idx="13343">
                  <c:v> 20-07-09 03:54:55</c:v>
                </c:pt>
                <c:pt idx="13344">
                  <c:v> 20-07-09 03:55:00</c:v>
                </c:pt>
                <c:pt idx="13345">
                  <c:v> 20-07-09 03:55:05</c:v>
                </c:pt>
                <c:pt idx="13346">
                  <c:v> 20-07-09 03:55:10</c:v>
                </c:pt>
                <c:pt idx="13347">
                  <c:v> 20-07-09 03:55:15</c:v>
                </c:pt>
                <c:pt idx="13348">
                  <c:v> 20-07-09 03:55:20</c:v>
                </c:pt>
                <c:pt idx="13349">
                  <c:v> 20-07-09 03:55:25</c:v>
                </c:pt>
                <c:pt idx="13350">
                  <c:v> 20-07-09 03:55:30</c:v>
                </c:pt>
                <c:pt idx="13351">
                  <c:v> 20-07-09 03:55:35</c:v>
                </c:pt>
                <c:pt idx="13352">
                  <c:v> 20-07-09 03:55:40</c:v>
                </c:pt>
                <c:pt idx="13353">
                  <c:v> 20-07-09 03:55:45</c:v>
                </c:pt>
                <c:pt idx="13354">
                  <c:v> 20-07-09 03:55:50</c:v>
                </c:pt>
                <c:pt idx="13355">
                  <c:v> 20-07-09 03:55:55</c:v>
                </c:pt>
                <c:pt idx="13356">
                  <c:v> 20-07-09 03:56:00</c:v>
                </c:pt>
                <c:pt idx="13357">
                  <c:v> 20-07-09 03:56:05</c:v>
                </c:pt>
                <c:pt idx="13358">
                  <c:v> 20-07-09 03:56:10</c:v>
                </c:pt>
                <c:pt idx="13359">
                  <c:v> 20-07-09 03:56:15</c:v>
                </c:pt>
                <c:pt idx="13360">
                  <c:v> 20-07-09 03:56:20</c:v>
                </c:pt>
                <c:pt idx="13361">
                  <c:v> 20-07-09 03:56:25</c:v>
                </c:pt>
                <c:pt idx="13362">
                  <c:v> 20-07-09 03:56:30</c:v>
                </c:pt>
                <c:pt idx="13363">
                  <c:v> 20-07-09 03:56:35</c:v>
                </c:pt>
                <c:pt idx="13364">
                  <c:v> 20-07-09 03:56:40</c:v>
                </c:pt>
                <c:pt idx="13365">
                  <c:v> 20-07-09 03:56:45</c:v>
                </c:pt>
                <c:pt idx="13366">
                  <c:v> 20-07-09 03:56:50</c:v>
                </c:pt>
                <c:pt idx="13367">
                  <c:v> 20-07-09 03:56:55</c:v>
                </c:pt>
                <c:pt idx="13368">
                  <c:v> 20-07-09 03:57:00</c:v>
                </c:pt>
                <c:pt idx="13369">
                  <c:v> 20-07-09 03:57:05</c:v>
                </c:pt>
                <c:pt idx="13370">
                  <c:v> 20-07-09 03:57:10</c:v>
                </c:pt>
                <c:pt idx="13371">
                  <c:v> 20-07-09 03:57:15</c:v>
                </c:pt>
                <c:pt idx="13372">
                  <c:v> 20-07-09 03:57:20</c:v>
                </c:pt>
                <c:pt idx="13373">
                  <c:v> 20-07-09 03:57:25</c:v>
                </c:pt>
                <c:pt idx="13374">
                  <c:v> 20-07-09 03:57:30</c:v>
                </c:pt>
                <c:pt idx="13375">
                  <c:v> 20-07-09 03:57:35</c:v>
                </c:pt>
                <c:pt idx="13376">
                  <c:v> 20-07-09 03:57:40</c:v>
                </c:pt>
                <c:pt idx="13377">
                  <c:v> 20-07-09 03:57:45</c:v>
                </c:pt>
                <c:pt idx="13378">
                  <c:v> 20-07-09 03:57:50</c:v>
                </c:pt>
                <c:pt idx="13379">
                  <c:v> 20-07-09 03:57:55</c:v>
                </c:pt>
                <c:pt idx="13380">
                  <c:v> 20-07-09 03:58:00</c:v>
                </c:pt>
                <c:pt idx="13381">
                  <c:v> 20-07-09 03:58:05</c:v>
                </c:pt>
                <c:pt idx="13382">
                  <c:v> 20-07-09 03:58:10</c:v>
                </c:pt>
                <c:pt idx="13383">
                  <c:v> 20-07-09 03:58:15</c:v>
                </c:pt>
                <c:pt idx="13384">
                  <c:v> 20-07-09 03:58:20</c:v>
                </c:pt>
                <c:pt idx="13385">
                  <c:v> 20-07-09 03:58:25</c:v>
                </c:pt>
                <c:pt idx="13386">
                  <c:v> 20-07-09 03:58:30</c:v>
                </c:pt>
                <c:pt idx="13387">
                  <c:v> 20-07-09 03:58:35</c:v>
                </c:pt>
                <c:pt idx="13388">
                  <c:v> 20-07-09 03:58:40</c:v>
                </c:pt>
                <c:pt idx="13389">
                  <c:v> 20-07-09 03:58:45</c:v>
                </c:pt>
                <c:pt idx="13390">
                  <c:v> 20-07-09 03:58:50</c:v>
                </c:pt>
                <c:pt idx="13391">
                  <c:v> 20-07-09 03:58:55</c:v>
                </c:pt>
                <c:pt idx="13392">
                  <c:v> 20-07-09 03:59:00</c:v>
                </c:pt>
                <c:pt idx="13393">
                  <c:v> 20-07-09 03:59:05</c:v>
                </c:pt>
                <c:pt idx="13394">
                  <c:v> 20-07-09 03:59:10</c:v>
                </c:pt>
                <c:pt idx="13395">
                  <c:v> 20-07-09 03:59:15</c:v>
                </c:pt>
                <c:pt idx="13396">
                  <c:v> 20-07-09 03:59:20</c:v>
                </c:pt>
                <c:pt idx="13397">
                  <c:v> 20-07-09 03:59:25</c:v>
                </c:pt>
                <c:pt idx="13398">
                  <c:v> 20-07-09 03:59:30</c:v>
                </c:pt>
                <c:pt idx="13399">
                  <c:v> 20-07-09 03:59:35</c:v>
                </c:pt>
                <c:pt idx="13400">
                  <c:v> 20-07-09 03:59:40</c:v>
                </c:pt>
                <c:pt idx="13401">
                  <c:v> 20-07-09 03:59:45</c:v>
                </c:pt>
                <c:pt idx="13402">
                  <c:v> 20-07-09 03:59:50</c:v>
                </c:pt>
                <c:pt idx="13403">
                  <c:v> 20-07-09 03:59:55</c:v>
                </c:pt>
                <c:pt idx="13404">
                  <c:v> 20-07-09 04:00:00</c:v>
                </c:pt>
                <c:pt idx="13405">
                  <c:v> 20-07-09 04:00:05</c:v>
                </c:pt>
                <c:pt idx="13406">
                  <c:v> 20-07-09 04:00:10</c:v>
                </c:pt>
                <c:pt idx="13407">
                  <c:v> 20-07-09 04:00:15</c:v>
                </c:pt>
                <c:pt idx="13408">
                  <c:v> 20-07-09 04:00:20</c:v>
                </c:pt>
                <c:pt idx="13409">
                  <c:v> 20-07-09 04:00:25</c:v>
                </c:pt>
                <c:pt idx="13410">
                  <c:v> 20-07-09 04:00:30</c:v>
                </c:pt>
                <c:pt idx="13411">
                  <c:v> 20-07-09 04:00:35</c:v>
                </c:pt>
                <c:pt idx="13412">
                  <c:v> 20-07-09 04:00:40</c:v>
                </c:pt>
                <c:pt idx="13413">
                  <c:v> 20-07-09 04:00:45</c:v>
                </c:pt>
                <c:pt idx="13414">
                  <c:v> 20-07-09 04:00:50</c:v>
                </c:pt>
                <c:pt idx="13415">
                  <c:v> 20-07-09 04:00:55</c:v>
                </c:pt>
                <c:pt idx="13416">
                  <c:v> 20-07-09 04:01:00</c:v>
                </c:pt>
                <c:pt idx="13417">
                  <c:v> 20-07-09 04:01:05</c:v>
                </c:pt>
                <c:pt idx="13418">
                  <c:v> 20-07-09 04:01:10</c:v>
                </c:pt>
                <c:pt idx="13419">
                  <c:v> 20-07-09 04:01:15</c:v>
                </c:pt>
                <c:pt idx="13420">
                  <c:v> 20-07-09 04:01:20</c:v>
                </c:pt>
                <c:pt idx="13421">
                  <c:v> 20-07-09 04:01:25</c:v>
                </c:pt>
                <c:pt idx="13422">
                  <c:v> 20-07-09 04:01:30</c:v>
                </c:pt>
                <c:pt idx="13423">
                  <c:v> 20-07-09 04:01:35</c:v>
                </c:pt>
                <c:pt idx="13424">
                  <c:v> 20-07-09 04:01:40</c:v>
                </c:pt>
                <c:pt idx="13425">
                  <c:v> 20-07-09 04:01:45</c:v>
                </c:pt>
                <c:pt idx="13426">
                  <c:v> 20-07-09 04:01:50</c:v>
                </c:pt>
                <c:pt idx="13427">
                  <c:v> 20-07-09 04:01:55</c:v>
                </c:pt>
                <c:pt idx="13428">
                  <c:v> 20-07-09 04:02:00</c:v>
                </c:pt>
                <c:pt idx="13429">
                  <c:v> 20-07-09 04:02:05</c:v>
                </c:pt>
                <c:pt idx="13430">
                  <c:v> 20-07-09 04:02:10</c:v>
                </c:pt>
                <c:pt idx="13431">
                  <c:v> 20-07-09 04:02:15</c:v>
                </c:pt>
                <c:pt idx="13432">
                  <c:v> 20-07-09 04:02:20</c:v>
                </c:pt>
                <c:pt idx="13433">
                  <c:v> 20-07-09 04:02:25</c:v>
                </c:pt>
                <c:pt idx="13434">
                  <c:v> 20-07-09 04:02:30</c:v>
                </c:pt>
                <c:pt idx="13435">
                  <c:v> 20-07-09 04:02:35</c:v>
                </c:pt>
                <c:pt idx="13436">
                  <c:v> 20-07-09 04:02:40</c:v>
                </c:pt>
                <c:pt idx="13437">
                  <c:v> 20-07-09 04:02:45</c:v>
                </c:pt>
                <c:pt idx="13438">
                  <c:v> 20-07-09 04:02:50</c:v>
                </c:pt>
                <c:pt idx="13439">
                  <c:v> 20-07-09 04:02:55</c:v>
                </c:pt>
                <c:pt idx="13440">
                  <c:v> 20-07-09 04:03:00</c:v>
                </c:pt>
                <c:pt idx="13441">
                  <c:v> 20-07-09 04:03:05</c:v>
                </c:pt>
                <c:pt idx="13442">
                  <c:v> 20-07-09 04:03:10</c:v>
                </c:pt>
                <c:pt idx="13443">
                  <c:v> 20-07-09 04:03:15</c:v>
                </c:pt>
                <c:pt idx="13444">
                  <c:v> 20-07-09 04:03:20</c:v>
                </c:pt>
                <c:pt idx="13445">
                  <c:v> 20-07-09 04:03:25</c:v>
                </c:pt>
                <c:pt idx="13446">
                  <c:v> 20-07-09 04:03:30</c:v>
                </c:pt>
                <c:pt idx="13447">
                  <c:v> 20-07-09 04:03:35</c:v>
                </c:pt>
                <c:pt idx="13448">
                  <c:v> 20-07-09 04:03:40</c:v>
                </c:pt>
                <c:pt idx="13449">
                  <c:v> 20-07-09 04:03:45</c:v>
                </c:pt>
                <c:pt idx="13450">
                  <c:v> 20-07-09 04:03:50</c:v>
                </c:pt>
                <c:pt idx="13451">
                  <c:v> 20-07-09 04:03:55</c:v>
                </c:pt>
                <c:pt idx="13452">
                  <c:v> 20-07-09 04:04:00</c:v>
                </c:pt>
                <c:pt idx="13453">
                  <c:v> 20-07-09 04:04:05</c:v>
                </c:pt>
                <c:pt idx="13454">
                  <c:v> 20-07-09 04:04:10</c:v>
                </c:pt>
                <c:pt idx="13455">
                  <c:v> 20-07-09 04:04:15</c:v>
                </c:pt>
                <c:pt idx="13456">
                  <c:v> 20-07-09 04:04:20</c:v>
                </c:pt>
                <c:pt idx="13457">
                  <c:v> 20-07-09 04:04:25</c:v>
                </c:pt>
                <c:pt idx="13458">
                  <c:v> 20-07-09 04:04:30</c:v>
                </c:pt>
                <c:pt idx="13459">
                  <c:v> 20-07-09 04:04:35</c:v>
                </c:pt>
                <c:pt idx="13460">
                  <c:v> 20-07-09 04:04:40</c:v>
                </c:pt>
                <c:pt idx="13461">
                  <c:v> 20-07-09 04:04:45</c:v>
                </c:pt>
                <c:pt idx="13462">
                  <c:v> 20-07-09 04:04:50</c:v>
                </c:pt>
                <c:pt idx="13463">
                  <c:v> 20-07-09 04:04:55</c:v>
                </c:pt>
                <c:pt idx="13464">
                  <c:v> 20-07-09 04:05:00</c:v>
                </c:pt>
                <c:pt idx="13465">
                  <c:v> 20-07-09 04:05:05</c:v>
                </c:pt>
                <c:pt idx="13466">
                  <c:v> 20-07-09 04:05:10</c:v>
                </c:pt>
                <c:pt idx="13467">
                  <c:v> 20-07-09 04:05:15</c:v>
                </c:pt>
                <c:pt idx="13468">
                  <c:v> 20-07-09 04:05:20</c:v>
                </c:pt>
                <c:pt idx="13469">
                  <c:v> 20-07-09 04:05:25</c:v>
                </c:pt>
                <c:pt idx="13470">
                  <c:v> 20-07-09 04:05:30</c:v>
                </c:pt>
                <c:pt idx="13471">
                  <c:v> 20-07-09 04:05:35</c:v>
                </c:pt>
                <c:pt idx="13472">
                  <c:v> 20-07-09 04:05:40</c:v>
                </c:pt>
                <c:pt idx="13473">
                  <c:v> 20-07-09 04:05:45</c:v>
                </c:pt>
                <c:pt idx="13474">
                  <c:v> 20-07-09 04:05:50</c:v>
                </c:pt>
                <c:pt idx="13475">
                  <c:v> 20-07-09 04:05:55</c:v>
                </c:pt>
                <c:pt idx="13476">
                  <c:v> 20-07-09 04:06:00</c:v>
                </c:pt>
                <c:pt idx="13477">
                  <c:v> 20-07-09 04:06:05</c:v>
                </c:pt>
                <c:pt idx="13478">
                  <c:v> 20-07-09 04:06:10</c:v>
                </c:pt>
                <c:pt idx="13479">
                  <c:v> 20-07-09 04:06:15</c:v>
                </c:pt>
                <c:pt idx="13480">
                  <c:v> 20-07-09 04:06:20</c:v>
                </c:pt>
                <c:pt idx="13481">
                  <c:v> 20-07-09 04:06:25</c:v>
                </c:pt>
                <c:pt idx="13482">
                  <c:v> 20-07-09 04:06:30</c:v>
                </c:pt>
                <c:pt idx="13483">
                  <c:v> 20-07-09 04:06:35</c:v>
                </c:pt>
                <c:pt idx="13484">
                  <c:v> 20-07-09 04:06:40</c:v>
                </c:pt>
                <c:pt idx="13485">
                  <c:v> 20-07-09 04:06:45</c:v>
                </c:pt>
                <c:pt idx="13486">
                  <c:v> 20-07-09 04:06:50</c:v>
                </c:pt>
                <c:pt idx="13487">
                  <c:v> 20-07-09 04:06:55</c:v>
                </c:pt>
                <c:pt idx="13488">
                  <c:v> 20-07-09 04:07:00</c:v>
                </c:pt>
                <c:pt idx="13489">
                  <c:v> 20-07-09 04:07:05</c:v>
                </c:pt>
                <c:pt idx="13490">
                  <c:v> 20-07-09 04:07:10</c:v>
                </c:pt>
                <c:pt idx="13491">
                  <c:v> 20-07-09 04:07:15</c:v>
                </c:pt>
                <c:pt idx="13492">
                  <c:v> 20-07-09 04:07:20</c:v>
                </c:pt>
                <c:pt idx="13493">
                  <c:v> 20-07-09 04:07:25</c:v>
                </c:pt>
                <c:pt idx="13494">
                  <c:v> 20-07-09 04:07:30</c:v>
                </c:pt>
                <c:pt idx="13495">
                  <c:v> 20-07-09 04:07:35</c:v>
                </c:pt>
                <c:pt idx="13496">
                  <c:v> 20-07-09 04:07:40</c:v>
                </c:pt>
                <c:pt idx="13497">
                  <c:v> 20-07-09 04:07:45</c:v>
                </c:pt>
                <c:pt idx="13498">
                  <c:v> 20-07-09 04:07:50</c:v>
                </c:pt>
                <c:pt idx="13499">
                  <c:v> 20-07-09 04:07:55</c:v>
                </c:pt>
                <c:pt idx="13500">
                  <c:v> 20-07-09 04:08:00</c:v>
                </c:pt>
                <c:pt idx="13501">
                  <c:v> 20-07-09 04:08:05</c:v>
                </c:pt>
                <c:pt idx="13502">
                  <c:v> 20-07-09 04:08:10</c:v>
                </c:pt>
                <c:pt idx="13503">
                  <c:v> 20-07-09 04:08:15</c:v>
                </c:pt>
                <c:pt idx="13504">
                  <c:v> 20-07-09 04:08:20</c:v>
                </c:pt>
                <c:pt idx="13505">
                  <c:v> 20-07-09 04:08:25</c:v>
                </c:pt>
                <c:pt idx="13506">
                  <c:v> 20-07-09 04:08:30</c:v>
                </c:pt>
                <c:pt idx="13507">
                  <c:v> 20-07-09 04:08:35</c:v>
                </c:pt>
                <c:pt idx="13508">
                  <c:v> 20-07-09 04:08:40</c:v>
                </c:pt>
                <c:pt idx="13509">
                  <c:v> 20-07-09 04:08:45</c:v>
                </c:pt>
                <c:pt idx="13510">
                  <c:v> 20-07-09 04:08:50</c:v>
                </c:pt>
                <c:pt idx="13511">
                  <c:v> 20-07-09 04:08:55</c:v>
                </c:pt>
                <c:pt idx="13512">
                  <c:v> 20-07-09 04:09:00</c:v>
                </c:pt>
                <c:pt idx="13513">
                  <c:v> 20-07-09 04:09:05</c:v>
                </c:pt>
                <c:pt idx="13514">
                  <c:v> 20-07-09 04:09:10</c:v>
                </c:pt>
                <c:pt idx="13515">
                  <c:v> 20-07-09 04:09:15</c:v>
                </c:pt>
                <c:pt idx="13516">
                  <c:v> 20-07-09 04:09:20</c:v>
                </c:pt>
                <c:pt idx="13517">
                  <c:v> 20-07-09 04:09:25</c:v>
                </c:pt>
                <c:pt idx="13518">
                  <c:v> 20-07-09 04:09:30</c:v>
                </c:pt>
                <c:pt idx="13519">
                  <c:v> 20-07-09 04:09:35</c:v>
                </c:pt>
                <c:pt idx="13520">
                  <c:v> 20-07-09 04:09:40</c:v>
                </c:pt>
                <c:pt idx="13521">
                  <c:v> 20-07-09 04:09:45</c:v>
                </c:pt>
                <c:pt idx="13522">
                  <c:v> 20-07-09 04:09:50</c:v>
                </c:pt>
                <c:pt idx="13523">
                  <c:v> 20-07-09 04:09:55</c:v>
                </c:pt>
                <c:pt idx="13524">
                  <c:v> 20-07-09 04:10:00</c:v>
                </c:pt>
                <c:pt idx="13525">
                  <c:v> 20-07-09 04:10:05</c:v>
                </c:pt>
                <c:pt idx="13526">
                  <c:v> 20-07-09 04:10:10</c:v>
                </c:pt>
                <c:pt idx="13527">
                  <c:v> 20-07-09 04:10:15</c:v>
                </c:pt>
                <c:pt idx="13528">
                  <c:v> 20-07-09 04:10:20</c:v>
                </c:pt>
                <c:pt idx="13529">
                  <c:v> 20-07-09 04:10:25</c:v>
                </c:pt>
                <c:pt idx="13530">
                  <c:v> 20-07-09 04:10:30</c:v>
                </c:pt>
                <c:pt idx="13531">
                  <c:v> 20-07-09 04:10:35</c:v>
                </c:pt>
                <c:pt idx="13532">
                  <c:v> 20-07-09 04:10:40</c:v>
                </c:pt>
                <c:pt idx="13533">
                  <c:v> 20-07-09 04:10:45</c:v>
                </c:pt>
                <c:pt idx="13534">
                  <c:v> 20-07-09 04:10:50</c:v>
                </c:pt>
                <c:pt idx="13535">
                  <c:v> 20-07-09 04:10:55</c:v>
                </c:pt>
                <c:pt idx="13536">
                  <c:v> 20-07-09 04:11:00</c:v>
                </c:pt>
                <c:pt idx="13537">
                  <c:v> 20-07-09 04:11:05</c:v>
                </c:pt>
                <c:pt idx="13538">
                  <c:v> 20-07-09 04:11:10</c:v>
                </c:pt>
                <c:pt idx="13539">
                  <c:v> 20-07-09 04:11:15</c:v>
                </c:pt>
                <c:pt idx="13540">
                  <c:v> 20-07-09 04:11:20</c:v>
                </c:pt>
                <c:pt idx="13541">
                  <c:v> 20-07-09 04:11:25</c:v>
                </c:pt>
                <c:pt idx="13542">
                  <c:v> 20-07-09 04:11:30</c:v>
                </c:pt>
                <c:pt idx="13543">
                  <c:v> 20-07-09 04:11:35</c:v>
                </c:pt>
                <c:pt idx="13544">
                  <c:v> 20-07-09 04:11:40</c:v>
                </c:pt>
                <c:pt idx="13545">
                  <c:v> 20-07-09 04:11:45</c:v>
                </c:pt>
                <c:pt idx="13546">
                  <c:v> 20-07-09 04:11:50</c:v>
                </c:pt>
                <c:pt idx="13547">
                  <c:v> 20-07-09 04:11:55</c:v>
                </c:pt>
                <c:pt idx="13548">
                  <c:v> 20-07-09 04:12:00</c:v>
                </c:pt>
                <c:pt idx="13549">
                  <c:v> 20-07-09 04:12:05</c:v>
                </c:pt>
                <c:pt idx="13550">
                  <c:v> 20-07-09 04:12:10</c:v>
                </c:pt>
                <c:pt idx="13551">
                  <c:v> 20-07-09 04:12:15</c:v>
                </c:pt>
                <c:pt idx="13552">
                  <c:v> 20-07-09 04:12:20</c:v>
                </c:pt>
                <c:pt idx="13553">
                  <c:v> 20-07-09 04:12:25</c:v>
                </c:pt>
                <c:pt idx="13554">
                  <c:v> 20-07-09 04:12:30</c:v>
                </c:pt>
                <c:pt idx="13555">
                  <c:v> 20-07-09 04:12:35</c:v>
                </c:pt>
                <c:pt idx="13556">
                  <c:v> 20-07-09 04:12:40</c:v>
                </c:pt>
                <c:pt idx="13557">
                  <c:v> 20-07-09 04:12:45</c:v>
                </c:pt>
                <c:pt idx="13558">
                  <c:v> 20-07-09 04:12:50</c:v>
                </c:pt>
                <c:pt idx="13559">
                  <c:v> 20-07-09 04:12:55</c:v>
                </c:pt>
                <c:pt idx="13560">
                  <c:v> 20-07-09 04:13:00</c:v>
                </c:pt>
                <c:pt idx="13561">
                  <c:v> 20-07-09 04:13:05</c:v>
                </c:pt>
                <c:pt idx="13562">
                  <c:v> 20-07-09 04:13:10</c:v>
                </c:pt>
                <c:pt idx="13563">
                  <c:v> 20-07-09 04:13:15</c:v>
                </c:pt>
                <c:pt idx="13564">
                  <c:v> 20-07-09 04:13:20</c:v>
                </c:pt>
                <c:pt idx="13565">
                  <c:v> 20-07-09 04:13:25</c:v>
                </c:pt>
                <c:pt idx="13566">
                  <c:v> 20-07-09 04:13:30</c:v>
                </c:pt>
                <c:pt idx="13567">
                  <c:v> 20-07-09 04:13:35</c:v>
                </c:pt>
                <c:pt idx="13568">
                  <c:v> 20-07-09 04:13:40</c:v>
                </c:pt>
                <c:pt idx="13569">
                  <c:v> 20-07-09 04:13:45</c:v>
                </c:pt>
                <c:pt idx="13570">
                  <c:v> 20-07-09 04:13:50</c:v>
                </c:pt>
                <c:pt idx="13571">
                  <c:v> 20-07-09 04:13:55</c:v>
                </c:pt>
                <c:pt idx="13572">
                  <c:v> 20-07-09 04:14:00</c:v>
                </c:pt>
                <c:pt idx="13573">
                  <c:v> 20-07-09 04:14:05</c:v>
                </c:pt>
                <c:pt idx="13574">
                  <c:v> 20-07-09 04:14:10</c:v>
                </c:pt>
                <c:pt idx="13575">
                  <c:v> 20-07-09 04:14:15</c:v>
                </c:pt>
                <c:pt idx="13576">
                  <c:v> 20-07-09 04:14:20</c:v>
                </c:pt>
                <c:pt idx="13577">
                  <c:v> 20-07-09 04:14:25</c:v>
                </c:pt>
                <c:pt idx="13578">
                  <c:v> 20-07-09 04:14:30</c:v>
                </c:pt>
                <c:pt idx="13579">
                  <c:v> 20-07-09 04:14:35</c:v>
                </c:pt>
                <c:pt idx="13580">
                  <c:v> 20-07-09 04:14:40</c:v>
                </c:pt>
                <c:pt idx="13581">
                  <c:v> 20-07-09 04:14:45</c:v>
                </c:pt>
                <c:pt idx="13582">
                  <c:v> 20-07-09 04:14:50</c:v>
                </c:pt>
                <c:pt idx="13583">
                  <c:v> 20-07-09 04:14:55</c:v>
                </c:pt>
                <c:pt idx="13584">
                  <c:v> 20-07-09 04:15:00</c:v>
                </c:pt>
                <c:pt idx="13585">
                  <c:v> 20-07-09 04:15:05</c:v>
                </c:pt>
                <c:pt idx="13586">
                  <c:v> 20-07-09 04:15:10</c:v>
                </c:pt>
                <c:pt idx="13587">
                  <c:v> 20-07-09 04:15:15</c:v>
                </c:pt>
                <c:pt idx="13588">
                  <c:v> 20-07-09 04:15:20</c:v>
                </c:pt>
                <c:pt idx="13589">
                  <c:v> 20-07-09 04:15:25</c:v>
                </c:pt>
                <c:pt idx="13590">
                  <c:v> 20-07-09 04:15:30</c:v>
                </c:pt>
                <c:pt idx="13591">
                  <c:v> 20-07-09 04:15:35</c:v>
                </c:pt>
                <c:pt idx="13592">
                  <c:v> 20-07-09 04:15:40</c:v>
                </c:pt>
                <c:pt idx="13593">
                  <c:v> 20-07-09 04:15:45</c:v>
                </c:pt>
                <c:pt idx="13594">
                  <c:v> 20-07-09 04:15:50</c:v>
                </c:pt>
                <c:pt idx="13595">
                  <c:v> 20-07-09 04:15:55</c:v>
                </c:pt>
                <c:pt idx="13596">
                  <c:v> 20-07-09 04:16:00</c:v>
                </c:pt>
                <c:pt idx="13597">
                  <c:v> 20-07-09 04:16:05</c:v>
                </c:pt>
                <c:pt idx="13598">
                  <c:v> 20-07-09 04:16:10</c:v>
                </c:pt>
                <c:pt idx="13599">
                  <c:v> 20-07-09 04:16:15</c:v>
                </c:pt>
                <c:pt idx="13600">
                  <c:v> 20-07-09 04:16:20</c:v>
                </c:pt>
                <c:pt idx="13601">
                  <c:v> 20-07-09 04:16:25</c:v>
                </c:pt>
                <c:pt idx="13602">
                  <c:v> 20-07-09 04:16:30</c:v>
                </c:pt>
                <c:pt idx="13603">
                  <c:v> 20-07-09 04:16:35</c:v>
                </c:pt>
                <c:pt idx="13604">
                  <c:v> 20-07-09 04:16:40</c:v>
                </c:pt>
                <c:pt idx="13605">
                  <c:v> 20-07-09 04:16:45</c:v>
                </c:pt>
                <c:pt idx="13606">
                  <c:v> 20-07-09 04:16:50</c:v>
                </c:pt>
                <c:pt idx="13607">
                  <c:v> 20-07-09 04:16:55</c:v>
                </c:pt>
                <c:pt idx="13608">
                  <c:v> 20-07-09 04:17:00</c:v>
                </c:pt>
                <c:pt idx="13609">
                  <c:v> 20-07-09 04:17:05</c:v>
                </c:pt>
                <c:pt idx="13610">
                  <c:v> 20-07-09 04:17:10</c:v>
                </c:pt>
                <c:pt idx="13611">
                  <c:v> 20-07-09 04:17:15</c:v>
                </c:pt>
                <c:pt idx="13612">
                  <c:v> 20-07-09 04:17:20</c:v>
                </c:pt>
                <c:pt idx="13613">
                  <c:v> 20-07-09 04:17:25</c:v>
                </c:pt>
                <c:pt idx="13614">
                  <c:v> 20-07-09 04:17:30</c:v>
                </c:pt>
                <c:pt idx="13615">
                  <c:v> 20-07-09 04:17:35</c:v>
                </c:pt>
                <c:pt idx="13616">
                  <c:v> 20-07-09 04:17:40</c:v>
                </c:pt>
                <c:pt idx="13617">
                  <c:v> 20-07-09 04:17:45</c:v>
                </c:pt>
                <c:pt idx="13618">
                  <c:v> 20-07-09 04:17:50</c:v>
                </c:pt>
                <c:pt idx="13619">
                  <c:v> 20-07-09 04:17:55</c:v>
                </c:pt>
                <c:pt idx="13620">
                  <c:v> 20-07-09 04:18:00</c:v>
                </c:pt>
                <c:pt idx="13621">
                  <c:v> 20-07-09 04:18:05</c:v>
                </c:pt>
                <c:pt idx="13622">
                  <c:v> 20-07-09 04:18:10</c:v>
                </c:pt>
                <c:pt idx="13623">
                  <c:v> 20-07-09 04:18:15</c:v>
                </c:pt>
                <c:pt idx="13624">
                  <c:v> 20-07-09 04:18:20</c:v>
                </c:pt>
                <c:pt idx="13625">
                  <c:v> 20-07-09 04:18:25</c:v>
                </c:pt>
                <c:pt idx="13626">
                  <c:v> 20-07-09 04:18:30</c:v>
                </c:pt>
                <c:pt idx="13627">
                  <c:v> 20-07-09 04:18:35</c:v>
                </c:pt>
                <c:pt idx="13628">
                  <c:v> 20-07-09 04:18:40</c:v>
                </c:pt>
                <c:pt idx="13629">
                  <c:v> 20-07-09 04:18:45</c:v>
                </c:pt>
                <c:pt idx="13630">
                  <c:v> 20-07-09 04:18:50</c:v>
                </c:pt>
                <c:pt idx="13631">
                  <c:v> 20-07-09 04:18:55</c:v>
                </c:pt>
                <c:pt idx="13632">
                  <c:v> 20-07-09 04:19:00</c:v>
                </c:pt>
                <c:pt idx="13633">
                  <c:v> 20-07-09 04:19:05</c:v>
                </c:pt>
                <c:pt idx="13634">
                  <c:v> 20-07-09 04:19:10</c:v>
                </c:pt>
                <c:pt idx="13635">
                  <c:v> 20-07-09 04:19:15</c:v>
                </c:pt>
                <c:pt idx="13636">
                  <c:v> 20-07-09 04:19:20</c:v>
                </c:pt>
                <c:pt idx="13637">
                  <c:v> 20-07-09 04:19:25</c:v>
                </c:pt>
                <c:pt idx="13638">
                  <c:v> 20-07-09 04:19:30</c:v>
                </c:pt>
                <c:pt idx="13639">
                  <c:v> 20-07-09 04:19:35</c:v>
                </c:pt>
                <c:pt idx="13640">
                  <c:v> 20-07-09 04:19:40</c:v>
                </c:pt>
                <c:pt idx="13641">
                  <c:v> 20-07-09 04:19:45</c:v>
                </c:pt>
                <c:pt idx="13642">
                  <c:v> 20-07-09 04:19:50</c:v>
                </c:pt>
                <c:pt idx="13643">
                  <c:v> 20-07-09 04:19:55</c:v>
                </c:pt>
                <c:pt idx="13644">
                  <c:v> 20-07-09 04:20:00</c:v>
                </c:pt>
                <c:pt idx="13645">
                  <c:v> 20-07-09 04:20:05</c:v>
                </c:pt>
                <c:pt idx="13646">
                  <c:v> 20-07-09 04:20:10</c:v>
                </c:pt>
                <c:pt idx="13647">
                  <c:v> 20-07-09 04:20:15</c:v>
                </c:pt>
                <c:pt idx="13648">
                  <c:v> 20-07-09 04:20:20</c:v>
                </c:pt>
                <c:pt idx="13649">
                  <c:v> 20-07-09 04:20:25</c:v>
                </c:pt>
                <c:pt idx="13650">
                  <c:v> 20-07-09 04:20:30</c:v>
                </c:pt>
                <c:pt idx="13651">
                  <c:v> 20-07-09 04:20:35</c:v>
                </c:pt>
                <c:pt idx="13652">
                  <c:v> 20-07-09 04:20:40</c:v>
                </c:pt>
                <c:pt idx="13653">
                  <c:v> 20-07-09 04:20:45</c:v>
                </c:pt>
                <c:pt idx="13654">
                  <c:v> 20-07-09 04:20:50</c:v>
                </c:pt>
                <c:pt idx="13655">
                  <c:v> 20-07-09 04:20:55</c:v>
                </c:pt>
                <c:pt idx="13656">
                  <c:v> 20-07-09 04:21:00</c:v>
                </c:pt>
                <c:pt idx="13657">
                  <c:v> 20-07-09 04:21:05</c:v>
                </c:pt>
                <c:pt idx="13658">
                  <c:v> 20-07-09 04:21:10</c:v>
                </c:pt>
                <c:pt idx="13659">
                  <c:v> 20-07-09 04:21:15</c:v>
                </c:pt>
                <c:pt idx="13660">
                  <c:v> 20-07-09 04:21:20</c:v>
                </c:pt>
                <c:pt idx="13661">
                  <c:v> 20-07-09 04:21:25</c:v>
                </c:pt>
                <c:pt idx="13662">
                  <c:v> 20-07-09 04:21:30</c:v>
                </c:pt>
                <c:pt idx="13663">
                  <c:v> 20-07-09 04:21:35</c:v>
                </c:pt>
                <c:pt idx="13664">
                  <c:v> 20-07-09 04:21:40</c:v>
                </c:pt>
                <c:pt idx="13665">
                  <c:v> 20-07-09 04:21:45</c:v>
                </c:pt>
                <c:pt idx="13666">
                  <c:v> 20-07-09 04:21:50</c:v>
                </c:pt>
                <c:pt idx="13667">
                  <c:v> 20-07-09 04:21:55</c:v>
                </c:pt>
                <c:pt idx="13668">
                  <c:v> 20-07-09 04:22:00</c:v>
                </c:pt>
                <c:pt idx="13669">
                  <c:v> 20-07-09 04:22:05</c:v>
                </c:pt>
                <c:pt idx="13670">
                  <c:v> 20-07-09 04:22:10</c:v>
                </c:pt>
                <c:pt idx="13671">
                  <c:v> 20-07-09 04:22:15</c:v>
                </c:pt>
                <c:pt idx="13672">
                  <c:v> 20-07-09 04:22:20</c:v>
                </c:pt>
                <c:pt idx="13673">
                  <c:v> 20-07-09 04:22:25</c:v>
                </c:pt>
                <c:pt idx="13674">
                  <c:v> 20-07-09 04:22:30</c:v>
                </c:pt>
                <c:pt idx="13675">
                  <c:v> 20-07-09 04:22:35</c:v>
                </c:pt>
                <c:pt idx="13676">
                  <c:v> 20-07-09 04:22:40</c:v>
                </c:pt>
                <c:pt idx="13677">
                  <c:v> 20-07-09 04:22:45</c:v>
                </c:pt>
                <c:pt idx="13678">
                  <c:v> 20-07-09 04:22:50</c:v>
                </c:pt>
                <c:pt idx="13679">
                  <c:v> 20-07-09 04:22:55</c:v>
                </c:pt>
                <c:pt idx="13680">
                  <c:v> 20-07-09 04:23:00</c:v>
                </c:pt>
                <c:pt idx="13681">
                  <c:v> 20-07-09 04:23:05</c:v>
                </c:pt>
                <c:pt idx="13682">
                  <c:v> 20-07-09 04:23:10</c:v>
                </c:pt>
                <c:pt idx="13683">
                  <c:v> 20-07-09 04:23:15</c:v>
                </c:pt>
                <c:pt idx="13684">
                  <c:v> 20-07-09 04:23:20</c:v>
                </c:pt>
                <c:pt idx="13685">
                  <c:v> 20-07-09 04:23:25</c:v>
                </c:pt>
                <c:pt idx="13686">
                  <c:v> 20-07-09 04:23:30</c:v>
                </c:pt>
                <c:pt idx="13687">
                  <c:v> 20-07-09 04:23:35</c:v>
                </c:pt>
                <c:pt idx="13688">
                  <c:v> 20-07-09 04:23:40</c:v>
                </c:pt>
                <c:pt idx="13689">
                  <c:v> 20-07-09 04:23:45</c:v>
                </c:pt>
                <c:pt idx="13690">
                  <c:v> 20-07-09 04:23:50</c:v>
                </c:pt>
                <c:pt idx="13691">
                  <c:v> 20-07-09 04:23:55</c:v>
                </c:pt>
                <c:pt idx="13692">
                  <c:v> 20-07-09 04:24:00</c:v>
                </c:pt>
                <c:pt idx="13693">
                  <c:v> 20-07-09 04:24:05</c:v>
                </c:pt>
                <c:pt idx="13694">
                  <c:v> 20-07-09 04:24:10</c:v>
                </c:pt>
                <c:pt idx="13695">
                  <c:v> 20-07-09 04:24:15</c:v>
                </c:pt>
                <c:pt idx="13696">
                  <c:v> 20-07-09 04:24:20</c:v>
                </c:pt>
                <c:pt idx="13697">
                  <c:v> 20-07-09 04:24:25</c:v>
                </c:pt>
                <c:pt idx="13698">
                  <c:v> 20-07-09 04:24:30</c:v>
                </c:pt>
                <c:pt idx="13699">
                  <c:v> 20-07-09 04:24:35</c:v>
                </c:pt>
                <c:pt idx="13700">
                  <c:v> 20-07-09 04:24:40</c:v>
                </c:pt>
                <c:pt idx="13701">
                  <c:v> 20-07-09 04:24:45</c:v>
                </c:pt>
                <c:pt idx="13702">
                  <c:v> 20-07-09 04:24:50</c:v>
                </c:pt>
                <c:pt idx="13703">
                  <c:v> 20-07-09 04:24:55</c:v>
                </c:pt>
                <c:pt idx="13704">
                  <c:v> 20-07-09 04:25:00</c:v>
                </c:pt>
                <c:pt idx="13705">
                  <c:v> 20-07-09 04:25:05</c:v>
                </c:pt>
                <c:pt idx="13706">
                  <c:v> 20-07-09 04:25:10</c:v>
                </c:pt>
                <c:pt idx="13707">
                  <c:v> 20-07-09 04:25:15</c:v>
                </c:pt>
                <c:pt idx="13708">
                  <c:v> 20-07-09 04:25:20</c:v>
                </c:pt>
                <c:pt idx="13709">
                  <c:v> 20-07-09 04:25:25</c:v>
                </c:pt>
                <c:pt idx="13710">
                  <c:v> 20-07-09 04:25:30</c:v>
                </c:pt>
                <c:pt idx="13711">
                  <c:v> 20-07-09 04:25:35</c:v>
                </c:pt>
                <c:pt idx="13712">
                  <c:v> 20-07-09 04:25:40</c:v>
                </c:pt>
                <c:pt idx="13713">
                  <c:v> 20-07-09 04:25:45</c:v>
                </c:pt>
                <c:pt idx="13714">
                  <c:v> 20-07-09 04:25:50</c:v>
                </c:pt>
                <c:pt idx="13715">
                  <c:v> 20-07-09 04:25:55</c:v>
                </c:pt>
                <c:pt idx="13716">
                  <c:v> 20-07-09 04:26:00</c:v>
                </c:pt>
                <c:pt idx="13717">
                  <c:v> 20-07-09 04:26:05</c:v>
                </c:pt>
                <c:pt idx="13718">
                  <c:v> 20-07-09 04:26:10</c:v>
                </c:pt>
                <c:pt idx="13719">
                  <c:v> 20-07-09 04:26:15</c:v>
                </c:pt>
                <c:pt idx="13720">
                  <c:v> 20-07-09 04:26:20</c:v>
                </c:pt>
                <c:pt idx="13721">
                  <c:v> 20-07-09 04:26:25</c:v>
                </c:pt>
                <c:pt idx="13722">
                  <c:v> 20-07-09 04:26:30</c:v>
                </c:pt>
                <c:pt idx="13723">
                  <c:v> 20-07-09 04:26:35</c:v>
                </c:pt>
                <c:pt idx="13724">
                  <c:v> 20-07-09 04:26:40</c:v>
                </c:pt>
                <c:pt idx="13725">
                  <c:v> 20-07-09 04:26:45</c:v>
                </c:pt>
                <c:pt idx="13726">
                  <c:v> 20-07-09 04:26:50</c:v>
                </c:pt>
                <c:pt idx="13727">
                  <c:v> 20-07-09 04:26:55</c:v>
                </c:pt>
                <c:pt idx="13728">
                  <c:v> 20-07-09 04:27:00</c:v>
                </c:pt>
                <c:pt idx="13729">
                  <c:v> 20-07-09 04:27:05</c:v>
                </c:pt>
                <c:pt idx="13730">
                  <c:v> 20-07-09 04:27:10</c:v>
                </c:pt>
                <c:pt idx="13731">
                  <c:v> 20-07-09 04:27:15</c:v>
                </c:pt>
                <c:pt idx="13732">
                  <c:v> 20-07-09 04:27:20</c:v>
                </c:pt>
                <c:pt idx="13733">
                  <c:v> 20-07-09 04:27:25</c:v>
                </c:pt>
                <c:pt idx="13734">
                  <c:v> 20-07-09 04:27:30</c:v>
                </c:pt>
                <c:pt idx="13735">
                  <c:v> 20-07-09 04:27:35</c:v>
                </c:pt>
                <c:pt idx="13736">
                  <c:v> 20-07-09 04:27:40</c:v>
                </c:pt>
                <c:pt idx="13737">
                  <c:v> 20-07-09 04:27:45</c:v>
                </c:pt>
                <c:pt idx="13738">
                  <c:v> 20-07-09 04:27:50</c:v>
                </c:pt>
                <c:pt idx="13739">
                  <c:v> 20-07-09 04:27:55</c:v>
                </c:pt>
                <c:pt idx="13740">
                  <c:v> 20-07-09 04:28:00</c:v>
                </c:pt>
                <c:pt idx="13741">
                  <c:v> 20-07-09 04:28:05</c:v>
                </c:pt>
                <c:pt idx="13742">
                  <c:v> 20-07-09 04:28:10</c:v>
                </c:pt>
                <c:pt idx="13743">
                  <c:v> 20-07-09 04:28:15</c:v>
                </c:pt>
                <c:pt idx="13744">
                  <c:v> 20-07-09 04:28:20</c:v>
                </c:pt>
                <c:pt idx="13745">
                  <c:v> 20-07-09 04:28:25</c:v>
                </c:pt>
                <c:pt idx="13746">
                  <c:v> 20-07-09 04:28:30</c:v>
                </c:pt>
                <c:pt idx="13747">
                  <c:v> 20-07-09 04:28:35</c:v>
                </c:pt>
                <c:pt idx="13748">
                  <c:v> 20-07-09 04:28:40</c:v>
                </c:pt>
                <c:pt idx="13749">
                  <c:v> 20-07-09 04:28:45</c:v>
                </c:pt>
                <c:pt idx="13750">
                  <c:v> 20-07-09 04:28:50</c:v>
                </c:pt>
                <c:pt idx="13751">
                  <c:v> 20-07-09 04:28:55</c:v>
                </c:pt>
                <c:pt idx="13752">
                  <c:v> 20-07-09 04:29:00</c:v>
                </c:pt>
                <c:pt idx="13753">
                  <c:v> 20-07-09 04:29:05</c:v>
                </c:pt>
                <c:pt idx="13754">
                  <c:v> 20-07-09 04:29:10</c:v>
                </c:pt>
                <c:pt idx="13755">
                  <c:v> 20-07-09 04:29:15</c:v>
                </c:pt>
                <c:pt idx="13756">
                  <c:v> 20-07-09 04:29:20</c:v>
                </c:pt>
                <c:pt idx="13757">
                  <c:v> 20-07-09 04:29:25</c:v>
                </c:pt>
                <c:pt idx="13758">
                  <c:v> 20-07-09 04:29:30</c:v>
                </c:pt>
                <c:pt idx="13759">
                  <c:v> 20-07-09 04:29:35</c:v>
                </c:pt>
                <c:pt idx="13760">
                  <c:v> 20-07-09 04:29:40</c:v>
                </c:pt>
                <c:pt idx="13761">
                  <c:v> 20-07-09 04:29:45</c:v>
                </c:pt>
                <c:pt idx="13762">
                  <c:v> 20-07-09 04:29:50</c:v>
                </c:pt>
                <c:pt idx="13763">
                  <c:v> 20-07-09 04:29:55</c:v>
                </c:pt>
                <c:pt idx="13764">
                  <c:v> 20-07-09 04:30:00</c:v>
                </c:pt>
                <c:pt idx="13765">
                  <c:v> 20-07-09 04:30:05</c:v>
                </c:pt>
                <c:pt idx="13766">
                  <c:v> 20-07-09 04:30:10</c:v>
                </c:pt>
                <c:pt idx="13767">
                  <c:v> 20-07-09 04:30:15</c:v>
                </c:pt>
                <c:pt idx="13768">
                  <c:v> 20-07-09 04:30:20</c:v>
                </c:pt>
                <c:pt idx="13769">
                  <c:v> 20-07-09 04:30:25</c:v>
                </c:pt>
                <c:pt idx="13770">
                  <c:v> 20-07-09 04:30:30</c:v>
                </c:pt>
                <c:pt idx="13771">
                  <c:v> 20-07-09 04:30:35</c:v>
                </c:pt>
                <c:pt idx="13772">
                  <c:v> 20-07-09 04:30:40</c:v>
                </c:pt>
                <c:pt idx="13773">
                  <c:v> 20-07-09 04:30:45</c:v>
                </c:pt>
                <c:pt idx="13774">
                  <c:v> 20-07-09 04:30:50</c:v>
                </c:pt>
                <c:pt idx="13775">
                  <c:v> 20-07-09 04:30:55</c:v>
                </c:pt>
                <c:pt idx="13776">
                  <c:v> 20-07-09 04:31:00</c:v>
                </c:pt>
                <c:pt idx="13777">
                  <c:v> 20-07-09 04:31:05</c:v>
                </c:pt>
                <c:pt idx="13778">
                  <c:v> 20-07-09 04:31:10</c:v>
                </c:pt>
                <c:pt idx="13779">
                  <c:v> 20-07-09 04:31:15</c:v>
                </c:pt>
                <c:pt idx="13780">
                  <c:v> 20-07-09 04:31:20</c:v>
                </c:pt>
                <c:pt idx="13781">
                  <c:v> 20-07-09 04:31:25</c:v>
                </c:pt>
                <c:pt idx="13782">
                  <c:v> 20-07-09 04:31:30</c:v>
                </c:pt>
                <c:pt idx="13783">
                  <c:v> 20-07-09 04:31:35</c:v>
                </c:pt>
                <c:pt idx="13784">
                  <c:v> 20-07-09 04:31:40</c:v>
                </c:pt>
                <c:pt idx="13785">
                  <c:v> 20-07-09 04:31:45</c:v>
                </c:pt>
                <c:pt idx="13786">
                  <c:v> 20-07-09 04:31:50</c:v>
                </c:pt>
                <c:pt idx="13787">
                  <c:v> 20-07-09 04:31:55</c:v>
                </c:pt>
                <c:pt idx="13788">
                  <c:v> 20-07-09 04:32:00</c:v>
                </c:pt>
                <c:pt idx="13789">
                  <c:v> 20-07-09 04:32:05</c:v>
                </c:pt>
                <c:pt idx="13790">
                  <c:v> 20-07-09 04:32:10</c:v>
                </c:pt>
                <c:pt idx="13791">
                  <c:v> 20-07-09 04:32:15</c:v>
                </c:pt>
                <c:pt idx="13792">
                  <c:v> 20-07-09 04:32:20</c:v>
                </c:pt>
                <c:pt idx="13793">
                  <c:v> 20-07-09 04:32:25</c:v>
                </c:pt>
                <c:pt idx="13794">
                  <c:v> 20-07-09 04:32:30</c:v>
                </c:pt>
                <c:pt idx="13795">
                  <c:v> 20-07-09 04:32:35</c:v>
                </c:pt>
                <c:pt idx="13796">
                  <c:v> 20-07-09 04:32:40</c:v>
                </c:pt>
                <c:pt idx="13797">
                  <c:v> 20-07-09 04:32:45</c:v>
                </c:pt>
                <c:pt idx="13798">
                  <c:v> 20-07-09 04:32:50</c:v>
                </c:pt>
                <c:pt idx="13799">
                  <c:v> 20-07-09 04:32:55</c:v>
                </c:pt>
                <c:pt idx="13800">
                  <c:v> 20-07-09 04:33:00</c:v>
                </c:pt>
                <c:pt idx="13801">
                  <c:v> 20-07-09 04:33:05</c:v>
                </c:pt>
                <c:pt idx="13802">
                  <c:v> 20-07-09 04:33:10</c:v>
                </c:pt>
                <c:pt idx="13803">
                  <c:v> 20-07-09 04:33:15</c:v>
                </c:pt>
                <c:pt idx="13804">
                  <c:v> 20-07-09 04:33:20</c:v>
                </c:pt>
                <c:pt idx="13805">
                  <c:v> 20-07-09 04:33:25</c:v>
                </c:pt>
                <c:pt idx="13806">
                  <c:v> 20-07-09 04:33:30</c:v>
                </c:pt>
                <c:pt idx="13807">
                  <c:v> 20-07-09 04:33:35</c:v>
                </c:pt>
                <c:pt idx="13808">
                  <c:v> 20-07-09 04:33:40</c:v>
                </c:pt>
                <c:pt idx="13809">
                  <c:v> 20-07-09 04:33:45</c:v>
                </c:pt>
                <c:pt idx="13810">
                  <c:v> 20-07-09 04:33:50</c:v>
                </c:pt>
                <c:pt idx="13811">
                  <c:v> 20-07-09 04:33:55</c:v>
                </c:pt>
                <c:pt idx="13812">
                  <c:v> 20-07-09 04:34:00</c:v>
                </c:pt>
                <c:pt idx="13813">
                  <c:v> 20-07-09 04:34:05</c:v>
                </c:pt>
                <c:pt idx="13814">
                  <c:v> 20-07-09 04:34:10</c:v>
                </c:pt>
                <c:pt idx="13815">
                  <c:v> 20-07-09 04:34:15</c:v>
                </c:pt>
                <c:pt idx="13816">
                  <c:v> 20-07-09 04:34:20</c:v>
                </c:pt>
                <c:pt idx="13817">
                  <c:v> 20-07-09 04:34:25</c:v>
                </c:pt>
                <c:pt idx="13818">
                  <c:v> 20-07-09 04:34:30</c:v>
                </c:pt>
                <c:pt idx="13819">
                  <c:v> 20-07-09 04:34:35</c:v>
                </c:pt>
                <c:pt idx="13820">
                  <c:v> 20-07-09 04:34:40</c:v>
                </c:pt>
                <c:pt idx="13821">
                  <c:v> 20-07-09 04:34:45</c:v>
                </c:pt>
                <c:pt idx="13822">
                  <c:v> 20-07-09 04:34:50</c:v>
                </c:pt>
                <c:pt idx="13823">
                  <c:v> 20-07-09 04:34:55</c:v>
                </c:pt>
                <c:pt idx="13824">
                  <c:v> 20-07-09 04:35:00</c:v>
                </c:pt>
                <c:pt idx="13825">
                  <c:v> 20-07-09 04:35:05</c:v>
                </c:pt>
                <c:pt idx="13826">
                  <c:v> 20-07-09 04:35:10</c:v>
                </c:pt>
                <c:pt idx="13827">
                  <c:v> 20-07-09 04:35:15</c:v>
                </c:pt>
                <c:pt idx="13828">
                  <c:v> 20-07-09 04:35:20</c:v>
                </c:pt>
                <c:pt idx="13829">
                  <c:v> 20-07-09 04:35:25</c:v>
                </c:pt>
                <c:pt idx="13830">
                  <c:v> 20-07-09 04:35:30</c:v>
                </c:pt>
                <c:pt idx="13831">
                  <c:v> 20-07-09 04:35:35</c:v>
                </c:pt>
                <c:pt idx="13832">
                  <c:v> 20-07-09 04:35:40</c:v>
                </c:pt>
                <c:pt idx="13833">
                  <c:v> 20-07-09 04:35:45</c:v>
                </c:pt>
                <c:pt idx="13834">
                  <c:v> 20-07-09 04:35:50</c:v>
                </c:pt>
                <c:pt idx="13835">
                  <c:v> 20-07-09 04:35:55</c:v>
                </c:pt>
                <c:pt idx="13836">
                  <c:v> 20-07-09 04:36:00</c:v>
                </c:pt>
                <c:pt idx="13837">
                  <c:v> 20-07-09 04:36:05</c:v>
                </c:pt>
                <c:pt idx="13838">
                  <c:v> 20-07-09 04:36:10</c:v>
                </c:pt>
                <c:pt idx="13839">
                  <c:v> 20-07-09 04:36:15</c:v>
                </c:pt>
                <c:pt idx="13840">
                  <c:v> 20-07-09 04:36:20</c:v>
                </c:pt>
                <c:pt idx="13841">
                  <c:v> 20-07-09 04:36:25</c:v>
                </c:pt>
                <c:pt idx="13842">
                  <c:v> 20-07-09 04:36:30</c:v>
                </c:pt>
                <c:pt idx="13843">
                  <c:v> 20-07-09 04:36:35</c:v>
                </c:pt>
                <c:pt idx="13844">
                  <c:v> 20-07-09 04:36:40</c:v>
                </c:pt>
                <c:pt idx="13845">
                  <c:v> 20-07-09 04:36:45</c:v>
                </c:pt>
                <c:pt idx="13846">
                  <c:v> 20-07-09 04:36:50</c:v>
                </c:pt>
                <c:pt idx="13847">
                  <c:v> 20-07-09 04:36:55</c:v>
                </c:pt>
                <c:pt idx="13848">
                  <c:v> 20-07-09 04:37:00</c:v>
                </c:pt>
                <c:pt idx="13849">
                  <c:v> 20-07-09 04:37:05</c:v>
                </c:pt>
                <c:pt idx="13850">
                  <c:v> 20-07-09 04:37:10</c:v>
                </c:pt>
                <c:pt idx="13851">
                  <c:v> 20-07-09 04:37:15</c:v>
                </c:pt>
                <c:pt idx="13852">
                  <c:v> 20-07-09 04:37:20</c:v>
                </c:pt>
                <c:pt idx="13853">
                  <c:v> 20-07-09 04:37:25</c:v>
                </c:pt>
                <c:pt idx="13854">
                  <c:v> 20-07-09 04:37:30</c:v>
                </c:pt>
                <c:pt idx="13855">
                  <c:v> 20-07-09 04:37:35</c:v>
                </c:pt>
                <c:pt idx="13856">
                  <c:v> 20-07-09 04:37:40</c:v>
                </c:pt>
                <c:pt idx="13857">
                  <c:v> 20-07-09 04:37:45</c:v>
                </c:pt>
                <c:pt idx="13858">
                  <c:v> 20-07-09 04:37:50</c:v>
                </c:pt>
                <c:pt idx="13859">
                  <c:v> 20-07-09 04:37:55</c:v>
                </c:pt>
                <c:pt idx="13860">
                  <c:v> 20-07-09 04:38:00</c:v>
                </c:pt>
                <c:pt idx="13861">
                  <c:v> 20-07-09 04:38:05</c:v>
                </c:pt>
                <c:pt idx="13862">
                  <c:v> 20-07-09 04:38:10</c:v>
                </c:pt>
                <c:pt idx="13863">
                  <c:v> 20-07-09 04:38:15</c:v>
                </c:pt>
                <c:pt idx="13864">
                  <c:v> 20-07-09 04:38:20</c:v>
                </c:pt>
                <c:pt idx="13865">
                  <c:v> 20-07-09 04:38:25</c:v>
                </c:pt>
                <c:pt idx="13866">
                  <c:v> 20-07-09 04:38:30</c:v>
                </c:pt>
                <c:pt idx="13867">
                  <c:v> 20-07-09 04:38:35</c:v>
                </c:pt>
                <c:pt idx="13868">
                  <c:v> 20-07-09 04:38:40</c:v>
                </c:pt>
                <c:pt idx="13869">
                  <c:v> 20-07-09 04:38:45</c:v>
                </c:pt>
                <c:pt idx="13870">
                  <c:v> 20-07-09 04:38:50</c:v>
                </c:pt>
                <c:pt idx="13871">
                  <c:v> 20-07-09 04:38:55</c:v>
                </c:pt>
                <c:pt idx="13872">
                  <c:v> 20-07-09 04:39:00</c:v>
                </c:pt>
                <c:pt idx="13873">
                  <c:v> 20-07-09 04:39:05</c:v>
                </c:pt>
                <c:pt idx="13874">
                  <c:v> 20-07-09 04:39:10</c:v>
                </c:pt>
                <c:pt idx="13875">
                  <c:v> 20-07-09 04:39:15</c:v>
                </c:pt>
                <c:pt idx="13876">
                  <c:v> 20-07-09 04:39:20</c:v>
                </c:pt>
                <c:pt idx="13877">
                  <c:v> 20-07-09 04:39:25</c:v>
                </c:pt>
                <c:pt idx="13878">
                  <c:v> 20-07-09 04:39:30</c:v>
                </c:pt>
                <c:pt idx="13879">
                  <c:v> 20-07-09 04:39:35</c:v>
                </c:pt>
                <c:pt idx="13880">
                  <c:v> 20-07-09 04:39:40</c:v>
                </c:pt>
                <c:pt idx="13881">
                  <c:v> 20-07-09 04:39:45</c:v>
                </c:pt>
                <c:pt idx="13882">
                  <c:v> 20-07-09 04:39:50</c:v>
                </c:pt>
                <c:pt idx="13883">
                  <c:v> 20-07-09 04:39:55</c:v>
                </c:pt>
                <c:pt idx="13884">
                  <c:v> 20-07-09 04:40:00</c:v>
                </c:pt>
                <c:pt idx="13885">
                  <c:v> 20-07-09 04:40:05</c:v>
                </c:pt>
                <c:pt idx="13886">
                  <c:v> 20-07-09 04:40:10</c:v>
                </c:pt>
                <c:pt idx="13887">
                  <c:v> 20-07-09 04:40:15</c:v>
                </c:pt>
                <c:pt idx="13888">
                  <c:v> 20-07-09 04:40:20</c:v>
                </c:pt>
                <c:pt idx="13889">
                  <c:v> 20-07-09 04:40:25</c:v>
                </c:pt>
                <c:pt idx="13890">
                  <c:v> 20-07-09 04:40:30</c:v>
                </c:pt>
                <c:pt idx="13891">
                  <c:v> 20-07-09 04:40:35</c:v>
                </c:pt>
                <c:pt idx="13892">
                  <c:v> 20-07-09 04:40:40</c:v>
                </c:pt>
                <c:pt idx="13893">
                  <c:v> 20-07-09 04:40:45</c:v>
                </c:pt>
                <c:pt idx="13894">
                  <c:v> 20-07-09 04:40:50</c:v>
                </c:pt>
                <c:pt idx="13895">
                  <c:v> 20-07-09 04:40:55</c:v>
                </c:pt>
                <c:pt idx="13896">
                  <c:v> 20-07-09 04:41:00</c:v>
                </c:pt>
                <c:pt idx="13897">
                  <c:v> 20-07-09 04:41:05</c:v>
                </c:pt>
                <c:pt idx="13898">
                  <c:v> 20-07-09 04:41:10</c:v>
                </c:pt>
                <c:pt idx="13899">
                  <c:v> 20-07-09 04:41:15</c:v>
                </c:pt>
                <c:pt idx="13900">
                  <c:v> 20-07-09 04:41:20</c:v>
                </c:pt>
                <c:pt idx="13901">
                  <c:v> 20-07-09 04:41:25</c:v>
                </c:pt>
                <c:pt idx="13902">
                  <c:v> 20-07-09 04:41:30</c:v>
                </c:pt>
                <c:pt idx="13903">
                  <c:v> 20-07-09 04:41:35</c:v>
                </c:pt>
                <c:pt idx="13904">
                  <c:v> 20-07-09 04:41:40</c:v>
                </c:pt>
                <c:pt idx="13905">
                  <c:v> 20-07-09 04:41:45</c:v>
                </c:pt>
                <c:pt idx="13906">
                  <c:v> 20-07-09 04:41:50</c:v>
                </c:pt>
                <c:pt idx="13907">
                  <c:v> 20-07-09 04:41:55</c:v>
                </c:pt>
                <c:pt idx="13908">
                  <c:v> 20-07-09 04:42:00</c:v>
                </c:pt>
                <c:pt idx="13909">
                  <c:v> 20-07-09 04:42:05</c:v>
                </c:pt>
                <c:pt idx="13910">
                  <c:v> 20-07-09 04:42:10</c:v>
                </c:pt>
                <c:pt idx="13911">
                  <c:v> 20-07-09 04:42:15</c:v>
                </c:pt>
                <c:pt idx="13912">
                  <c:v> 20-07-09 04:42:20</c:v>
                </c:pt>
                <c:pt idx="13913">
                  <c:v> 20-07-09 04:42:25</c:v>
                </c:pt>
                <c:pt idx="13914">
                  <c:v> 20-07-09 04:42:30</c:v>
                </c:pt>
                <c:pt idx="13915">
                  <c:v> 20-07-09 04:42:35</c:v>
                </c:pt>
                <c:pt idx="13916">
                  <c:v> 20-07-09 04:42:40</c:v>
                </c:pt>
                <c:pt idx="13917">
                  <c:v> 20-07-09 04:42:45</c:v>
                </c:pt>
                <c:pt idx="13918">
                  <c:v> 20-07-09 04:42:50</c:v>
                </c:pt>
                <c:pt idx="13919">
                  <c:v> 20-07-09 04:42:55</c:v>
                </c:pt>
                <c:pt idx="13920">
                  <c:v> 20-07-09 04:43:00</c:v>
                </c:pt>
                <c:pt idx="13921">
                  <c:v> 20-07-09 04:43:05</c:v>
                </c:pt>
                <c:pt idx="13922">
                  <c:v> 20-07-09 04:43:10</c:v>
                </c:pt>
                <c:pt idx="13923">
                  <c:v> 20-07-09 04:43:15</c:v>
                </c:pt>
                <c:pt idx="13924">
                  <c:v> 20-07-09 04:43:20</c:v>
                </c:pt>
                <c:pt idx="13925">
                  <c:v> 20-07-09 04:43:25</c:v>
                </c:pt>
                <c:pt idx="13926">
                  <c:v> 20-07-09 04:43:30</c:v>
                </c:pt>
                <c:pt idx="13927">
                  <c:v> 20-07-09 04:43:35</c:v>
                </c:pt>
                <c:pt idx="13928">
                  <c:v> 20-07-09 04:43:40</c:v>
                </c:pt>
                <c:pt idx="13929">
                  <c:v> 20-07-09 04:43:45</c:v>
                </c:pt>
                <c:pt idx="13930">
                  <c:v> 20-07-09 04:43:50</c:v>
                </c:pt>
                <c:pt idx="13931">
                  <c:v> 20-07-09 04:43:55</c:v>
                </c:pt>
                <c:pt idx="13932">
                  <c:v> 20-07-09 04:44:00</c:v>
                </c:pt>
                <c:pt idx="13933">
                  <c:v> 20-07-09 04:44:05</c:v>
                </c:pt>
                <c:pt idx="13934">
                  <c:v> 20-07-09 04:44:10</c:v>
                </c:pt>
                <c:pt idx="13935">
                  <c:v> 20-07-09 04:44:15</c:v>
                </c:pt>
                <c:pt idx="13936">
                  <c:v> 20-07-09 04:44:20</c:v>
                </c:pt>
                <c:pt idx="13937">
                  <c:v> 20-07-09 04:44:25</c:v>
                </c:pt>
                <c:pt idx="13938">
                  <c:v> 20-07-09 04:44:30</c:v>
                </c:pt>
                <c:pt idx="13939">
                  <c:v> 20-07-09 04:44:35</c:v>
                </c:pt>
                <c:pt idx="13940">
                  <c:v> 20-07-09 04:44:40</c:v>
                </c:pt>
                <c:pt idx="13941">
                  <c:v> 20-07-09 04:44:45</c:v>
                </c:pt>
                <c:pt idx="13942">
                  <c:v> 20-07-09 04:44:50</c:v>
                </c:pt>
                <c:pt idx="13943">
                  <c:v> 20-07-09 04:44:55</c:v>
                </c:pt>
                <c:pt idx="13944">
                  <c:v> 20-07-09 04:45:00</c:v>
                </c:pt>
                <c:pt idx="13945">
                  <c:v> 20-07-09 04:45:05</c:v>
                </c:pt>
                <c:pt idx="13946">
                  <c:v> 20-07-09 04:45:10</c:v>
                </c:pt>
                <c:pt idx="13947">
                  <c:v> 20-07-09 04:45:15</c:v>
                </c:pt>
                <c:pt idx="13948">
                  <c:v> 20-07-09 04:45:20</c:v>
                </c:pt>
                <c:pt idx="13949">
                  <c:v> 20-07-09 04:45:25</c:v>
                </c:pt>
                <c:pt idx="13950">
                  <c:v> 20-07-09 04:45:30</c:v>
                </c:pt>
                <c:pt idx="13951">
                  <c:v> 20-07-09 04:45:35</c:v>
                </c:pt>
                <c:pt idx="13952">
                  <c:v> 20-07-09 04:45:40</c:v>
                </c:pt>
                <c:pt idx="13953">
                  <c:v> 20-07-09 04:45:45</c:v>
                </c:pt>
                <c:pt idx="13954">
                  <c:v> 20-07-09 04:45:50</c:v>
                </c:pt>
                <c:pt idx="13955">
                  <c:v> 20-07-09 04:45:55</c:v>
                </c:pt>
                <c:pt idx="13956">
                  <c:v> 20-07-09 04:46:00</c:v>
                </c:pt>
                <c:pt idx="13957">
                  <c:v> 20-07-09 04:46:05</c:v>
                </c:pt>
                <c:pt idx="13958">
                  <c:v> 20-07-09 04:46:10</c:v>
                </c:pt>
                <c:pt idx="13959">
                  <c:v> 20-07-09 04:46:15</c:v>
                </c:pt>
                <c:pt idx="13960">
                  <c:v> 20-07-09 04:46:20</c:v>
                </c:pt>
                <c:pt idx="13961">
                  <c:v> 20-07-09 04:46:25</c:v>
                </c:pt>
                <c:pt idx="13962">
                  <c:v> 20-07-09 04:46:30</c:v>
                </c:pt>
                <c:pt idx="13963">
                  <c:v> 20-07-09 04:46:35</c:v>
                </c:pt>
                <c:pt idx="13964">
                  <c:v> 20-07-09 04:46:40</c:v>
                </c:pt>
                <c:pt idx="13965">
                  <c:v> 20-07-09 04:46:45</c:v>
                </c:pt>
                <c:pt idx="13966">
                  <c:v> 20-07-09 04:46:50</c:v>
                </c:pt>
                <c:pt idx="13967">
                  <c:v> 20-07-09 04:46:55</c:v>
                </c:pt>
                <c:pt idx="13968">
                  <c:v> 20-07-09 04:47:00</c:v>
                </c:pt>
                <c:pt idx="13969">
                  <c:v> 20-07-09 04:47:05</c:v>
                </c:pt>
                <c:pt idx="13970">
                  <c:v> 20-07-09 04:47:10</c:v>
                </c:pt>
                <c:pt idx="13971">
                  <c:v> 20-07-09 04:47:15</c:v>
                </c:pt>
                <c:pt idx="13972">
                  <c:v> 20-07-09 04:47:20</c:v>
                </c:pt>
                <c:pt idx="13973">
                  <c:v> 20-07-09 04:47:25</c:v>
                </c:pt>
                <c:pt idx="13974">
                  <c:v> 20-07-09 04:47:30</c:v>
                </c:pt>
                <c:pt idx="13975">
                  <c:v> 20-07-09 04:47:35</c:v>
                </c:pt>
                <c:pt idx="13976">
                  <c:v> 20-07-09 04:47:40</c:v>
                </c:pt>
                <c:pt idx="13977">
                  <c:v> 20-07-09 04:47:45</c:v>
                </c:pt>
                <c:pt idx="13978">
                  <c:v> 20-07-09 04:47:50</c:v>
                </c:pt>
                <c:pt idx="13979">
                  <c:v> 20-07-09 04:47:55</c:v>
                </c:pt>
                <c:pt idx="13980">
                  <c:v> 20-07-09 04:48:00</c:v>
                </c:pt>
                <c:pt idx="13981">
                  <c:v> 20-07-09 04:48:05</c:v>
                </c:pt>
                <c:pt idx="13982">
                  <c:v> 20-07-09 04:48:10</c:v>
                </c:pt>
                <c:pt idx="13983">
                  <c:v> 20-07-09 04:48:15</c:v>
                </c:pt>
                <c:pt idx="13984">
                  <c:v> 20-07-09 04:48:20</c:v>
                </c:pt>
                <c:pt idx="13985">
                  <c:v> 20-07-09 04:48:25</c:v>
                </c:pt>
                <c:pt idx="13986">
                  <c:v> 20-07-09 04:48:30</c:v>
                </c:pt>
                <c:pt idx="13987">
                  <c:v> 20-07-09 04:48:35</c:v>
                </c:pt>
                <c:pt idx="13988">
                  <c:v> 20-07-09 04:48:40</c:v>
                </c:pt>
                <c:pt idx="13989">
                  <c:v> 20-07-09 04:48:45</c:v>
                </c:pt>
                <c:pt idx="13990">
                  <c:v> 20-07-09 04:48:50</c:v>
                </c:pt>
                <c:pt idx="13991">
                  <c:v> 20-07-09 04:48:55</c:v>
                </c:pt>
                <c:pt idx="13992">
                  <c:v> 20-07-09 04:49:00</c:v>
                </c:pt>
                <c:pt idx="13993">
                  <c:v> 20-07-09 04:49:05</c:v>
                </c:pt>
                <c:pt idx="13994">
                  <c:v> 20-07-09 04:49:10</c:v>
                </c:pt>
                <c:pt idx="13995">
                  <c:v> 20-07-09 04:49:15</c:v>
                </c:pt>
                <c:pt idx="13996">
                  <c:v> 20-07-09 04:49:20</c:v>
                </c:pt>
                <c:pt idx="13997">
                  <c:v> 20-07-09 04:49:25</c:v>
                </c:pt>
                <c:pt idx="13998">
                  <c:v> 20-07-09 04:49:30</c:v>
                </c:pt>
                <c:pt idx="13999">
                  <c:v> 20-07-09 04:49:35</c:v>
                </c:pt>
                <c:pt idx="14000">
                  <c:v> 20-07-09 04:49:40</c:v>
                </c:pt>
                <c:pt idx="14001">
                  <c:v> 20-07-09 04:49:45</c:v>
                </c:pt>
                <c:pt idx="14002">
                  <c:v> 20-07-09 04:49:50</c:v>
                </c:pt>
                <c:pt idx="14003">
                  <c:v> 20-07-09 04:49:55</c:v>
                </c:pt>
                <c:pt idx="14004">
                  <c:v> 20-07-09 04:50:00</c:v>
                </c:pt>
                <c:pt idx="14005">
                  <c:v> 20-07-09 04:50:05</c:v>
                </c:pt>
                <c:pt idx="14006">
                  <c:v> 20-07-09 04:50:10</c:v>
                </c:pt>
                <c:pt idx="14007">
                  <c:v> 20-07-09 04:50:15</c:v>
                </c:pt>
                <c:pt idx="14008">
                  <c:v> 20-07-09 04:50:20</c:v>
                </c:pt>
                <c:pt idx="14009">
                  <c:v> 20-07-09 04:50:25</c:v>
                </c:pt>
                <c:pt idx="14010">
                  <c:v> 20-07-09 04:50:30</c:v>
                </c:pt>
                <c:pt idx="14011">
                  <c:v> 20-07-09 04:50:35</c:v>
                </c:pt>
                <c:pt idx="14012">
                  <c:v> 20-07-09 04:50:40</c:v>
                </c:pt>
                <c:pt idx="14013">
                  <c:v> 20-07-09 04:50:45</c:v>
                </c:pt>
                <c:pt idx="14014">
                  <c:v> 20-07-09 04:50:50</c:v>
                </c:pt>
                <c:pt idx="14015">
                  <c:v> 20-07-09 04:50:55</c:v>
                </c:pt>
                <c:pt idx="14016">
                  <c:v> 20-07-09 04:51:00</c:v>
                </c:pt>
                <c:pt idx="14017">
                  <c:v> 20-07-09 04:51:05</c:v>
                </c:pt>
                <c:pt idx="14018">
                  <c:v> 20-07-09 04:51:10</c:v>
                </c:pt>
                <c:pt idx="14019">
                  <c:v> 20-07-09 04:51:15</c:v>
                </c:pt>
                <c:pt idx="14020">
                  <c:v> 20-07-09 04:51:20</c:v>
                </c:pt>
                <c:pt idx="14021">
                  <c:v> 20-07-09 04:51:25</c:v>
                </c:pt>
                <c:pt idx="14022">
                  <c:v> 20-07-09 04:51:30</c:v>
                </c:pt>
                <c:pt idx="14023">
                  <c:v> 20-07-09 04:51:35</c:v>
                </c:pt>
                <c:pt idx="14024">
                  <c:v> 20-07-09 04:51:40</c:v>
                </c:pt>
                <c:pt idx="14025">
                  <c:v> 20-07-09 04:51:45</c:v>
                </c:pt>
                <c:pt idx="14026">
                  <c:v> 20-07-09 04:51:50</c:v>
                </c:pt>
                <c:pt idx="14027">
                  <c:v> 20-07-09 04:51:55</c:v>
                </c:pt>
                <c:pt idx="14028">
                  <c:v> 20-07-09 04:52:00</c:v>
                </c:pt>
                <c:pt idx="14029">
                  <c:v> 20-07-09 04:52:05</c:v>
                </c:pt>
                <c:pt idx="14030">
                  <c:v> 20-07-09 04:52:10</c:v>
                </c:pt>
                <c:pt idx="14031">
                  <c:v> 20-07-09 04:52:15</c:v>
                </c:pt>
                <c:pt idx="14032">
                  <c:v> 20-07-09 04:52:20</c:v>
                </c:pt>
                <c:pt idx="14033">
                  <c:v> 20-07-09 04:52:25</c:v>
                </c:pt>
                <c:pt idx="14034">
                  <c:v> 20-07-09 04:52:30</c:v>
                </c:pt>
                <c:pt idx="14035">
                  <c:v> 20-07-09 04:52:35</c:v>
                </c:pt>
                <c:pt idx="14036">
                  <c:v> 20-07-09 04:52:40</c:v>
                </c:pt>
                <c:pt idx="14037">
                  <c:v> 20-07-09 04:52:45</c:v>
                </c:pt>
                <c:pt idx="14038">
                  <c:v> 20-07-09 04:52:50</c:v>
                </c:pt>
                <c:pt idx="14039">
                  <c:v> 20-07-09 04:52:55</c:v>
                </c:pt>
                <c:pt idx="14040">
                  <c:v> 20-07-09 04:53:00</c:v>
                </c:pt>
                <c:pt idx="14041">
                  <c:v> 20-07-09 04:53:05</c:v>
                </c:pt>
                <c:pt idx="14042">
                  <c:v> 20-07-09 04:53:10</c:v>
                </c:pt>
                <c:pt idx="14043">
                  <c:v> 20-07-09 04:53:15</c:v>
                </c:pt>
                <c:pt idx="14044">
                  <c:v> 20-07-09 04:53:20</c:v>
                </c:pt>
                <c:pt idx="14045">
                  <c:v> 20-07-09 04:53:25</c:v>
                </c:pt>
                <c:pt idx="14046">
                  <c:v> 20-07-09 04:53:30</c:v>
                </c:pt>
                <c:pt idx="14047">
                  <c:v> 20-07-09 04:53:35</c:v>
                </c:pt>
                <c:pt idx="14048">
                  <c:v> 20-07-09 04:53:40</c:v>
                </c:pt>
                <c:pt idx="14049">
                  <c:v> 20-07-09 04:53:45</c:v>
                </c:pt>
                <c:pt idx="14050">
                  <c:v> 20-07-09 04:53:50</c:v>
                </c:pt>
                <c:pt idx="14051">
                  <c:v> 20-07-09 04:53:55</c:v>
                </c:pt>
                <c:pt idx="14052">
                  <c:v> 20-07-09 04:54:00</c:v>
                </c:pt>
                <c:pt idx="14053">
                  <c:v> 20-07-09 04:54:05</c:v>
                </c:pt>
                <c:pt idx="14054">
                  <c:v> 20-07-09 04:54:10</c:v>
                </c:pt>
                <c:pt idx="14055">
                  <c:v> 20-07-09 04:54:15</c:v>
                </c:pt>
                <c:pt idx="14056">
                  <c:v> 20-07-09 04:54:20</c:v>
                </c:pt>
                <c:pt idx="14057">
                  <c:v> 20-07-09 04:54:25</c:v>
                </c:pt>
                <c:pt idx="14058">
                  <c:v> 20-07-09 04:54:30</c:v>
                </c:pt>
                <c:pt idx="14059">
                  <c:v> 20-07-09 04:54:35</c:v>
                </c:pt>
                <c:pt idx="14060">
                  <c:v> 20-07-09 04:54:40</c:v>
                </c:pt>
                <c:pt idx="14061">
                  <c:v> 20-07-09 04:54:45</c:v>
                </c:pt>
                <c:pt idx="14062">
                  <c:v> 20-07-09 04:54:50</c:v>
                </c:pt>
                <c:pt idx="14063">
                  <c:v> 20-07-09 04:54:55</c:v>
                </c:pt>
                <c:pt idx="14064">
                  <c:v> 20-07-09 04:55:00</c:v>
                </c:pt>
                <c:pt idx="14065">
                  <c:v> 20-07-09 04:55:05</c:v>
                </c:pt>
                <c:pt idx="14066">
                  <c:v> 20-07-09 04:55:10</c:v>
                </c:pt>
                <c:pt idx="14067">
                  <c:v> 20-07-09 04:55:15</c:v>
                </c:pt>
                <c:pt idx="14068">
                  <c:v> 20-07-09 04:55:20</c:v>
                </c:pt>
                <c:pt idx="14069">
                  <c:v> 20-07-09 04:55:25</c:v>
                </c:pt>
                <c:pt idx="14070">
                  <c:v> 20-07-09 04:55:30</c:v>
                </c:pt>
                <c:pt idx="14071">
                  <c:v> 20-07-09 04:55:35</c:v>
                </c:pt>
                <c:pt idx="14072">
                  <c:v> 20-07-09 04:55:40</c:v>
                </c:pt>
                <c:pt idx="14073">
                  <c:v> 20-07-09 04:55:45</c:v>
                </c:pt>
                <c:pt idx="14074">
                  <c:v> 20-07-09 04:55:50</c:v>
                </c:pt>
                <c:pt idx="14075">
                  <c:v> 20-07-09 04:55:55</c:v>
                </c:pt>
                <c:pt idx="14076">
                  <c:v> 20-07-09 04:56:00</c:v>
                </c:pt>
                <c:pt idx="14077">
                  <c:v> 20-07-09 04:56:05</c:v>
                </c:pt>
                <c:pt idx="14078">
                  <c:v> 20-07-09 04:56:10</c:v>
                </c:pt>
                <c:pt idx="14079">
                  <c:v> 20-07-09 04:56:15</c:v>
                </c:pt>
                <c:pt idx="14080">
                  <c:v> 20-07-09 04:56:20</c:v>
                </c:pt>
                <c:pt idx="14081">
                  <c:v> 20-07-09 04:56:25</c:v>
                </c:pt>
                <c:pt idx="14082">
                  <c:v> 20-07-09 04:56:30</c:v>
                </c:pt>
                <c:pt idx="14083">
                  <c:v> 20-07-09 04:56:35</c:v>
                </c:pt>
                <c:pt idx="14084">
                  <c:v> 20-07-09 04:56:40</c:v>
                </c:pt>
                <c:pt idx="14085">
                  <c:v> 20-07-09 04:56:45</c:v>
                </c:pt>
                <c:pt idx="14086">
                  <c:v> 20-07-09 04:56:50</c:v>
                </c:pt>
                <c:pt idx="14087">
                  <c:v> 20-07-09 04:56:55</c:v>
                </c:pt>
                <c:pt idx="14088">
                  <c:v> 20-07-09 04:57:00</c:v>
                </c:pt>
                <c:pt idx="14089">
                  <c:v> 20-07-09 04:57:05</c:v>
                </c:pt>
                <c:pt idx="14090">
                  <c:v> 20-07-09 04:57:10</c:v>
                </c:pt>
                <c:pt idx="14091">
                  <c:v> 20-07-09 04:57:15</c:v>
                </c:pt>
                <c:pt idx="14092">
                  <c:v> 20-07-09 04:57:20</c:v>
                </c:pt>
                <c:pt idx="14093">
                  <c:v> 20-07-09 04:57:25</c:v>
                </c:pt>
                <c:pt idx="14094">
                  <c:v> 20-07-09 04:57:30</c:v>
                </c:pt>
                <c:pt idx="14095">
                  <c:v> 20-07-09 04:57:35</c:v>
                </c:pt>
                <c:pt idx="14096">
                  <c:v> 20-07-09 04:57:40</c:v>
                </c:pt>
                <c:pt idx="14097">
                  <c:v> 20-07-09 04:57:45</c:v>
                </c:pt>
                <c:pt idx="14098">
                  <c:v> 20-07-09 04:57:50</c:v>
                </c:pt>
                <c:pt idx="14099">
                  <c:v> 20-07-09 04:57:55</c:v>
                </c:pt>
                <c:pt idx="14100">
                  <c:v> 20-07-09 04:58:00</c:v>
                </c:pt>
                <c:pt idx="14101">
                  <c:v> 20-07-09 04:58:05</c:v>
                </c:pt>
                <c:pt idx="14102">
                  <c:v> 20-07-09 04:58:10</c:v>
                </c:pt>
                <c:pt idx="14103">
                  <c:v> 20-07-09 04:58:15</c:v>
                </c:pt>
                <c:pt idx="14104">
                  <c:v> 20-07-09 04:58:20</c:v>
                </c:pt>
                <c:pt idx="14105">
                  <c:v> 20-07-09 04:58:25</c:v>
                </c:pt>
                <c:pt idx="14106">
                  <c:v> 20-07-09 04:58:30</c:v>
                </c:pt>
                <c:pt idx="14107">
                  <c:v> 20-07-09 04:58:35</c:v>
                </c:pt>
                <c:pt idx="14108">
                  <c:v> 20-07-09 04:58:40</c:v>
                </c:pt>
                <c:pt idx="14109">
                  <c:v> 20-07-09 04:58:45</c:v>
                </c:pt>
                <c:pt idx="14110">
                  <c:v> 20-07-09 04:58:50</c:v>
                </c:pt>
                <c:pt idx="14111">
                  <c:v> 20-07-09 04:58:55</c:v>
                </c:pt>
                <c:pt idx="14112">
                  <c:v> 20-07-09 04:59:00</c:v>
                </c:pt>
                <c:pt idx="14113">
                  <c:v> 20-07-09 04:59:05</c:v>
                </c:pt>
                <c:pt idx="14114">
                  <c:v> 20-07-09 04:59:10</c:v>
                </c:pt>
                <c:pt idx="14115">
                  <c:v> 20-07-09 04:59:15</c:v>
                </c:pt>
                <c:pt idx="14116">
                  <c:v> 20-07-09 04:59:20</c:v>
                </c:pt>
                <c:pt idx="14117">
                  <c:v> 20-07-09 04:59:25</c:v>
                </c:pt>
                <c:pt idx="14118">
                  <c:v> 20-07-09 04:59:30</c:v>
                </c:pt>
                <c:pt idx="14119">
                  <c:v> 20-07-09 04:59:35</c:v>
                </c:pt>
                <c:pt idx="14120">
                  <c:v> 20-07-09 04:59:40</c:v>
                </c:pt>
                <c:pt idx="14121">
                  <c:v> 20-07-09 04:59:45</c:v>
                </c:pt>
                <c:pt idx="14122">
                  <c:v> 20-07-09 04:59:50</c:v>
                </c:pt>
                <c:pt idx="14123">
                  <c:v> 20-07-09 04:59:55</c:v>
                </c:pt>
                <c:pt idx="14124">
                  <c:v> 20-07-09 05:00:00</c:v>
                </c:pt>
                <c:pt idx="14125">
                  <c:v> 20-07-09 05:00:05</c:v>
                </c:pt>
                <c:pt idx="14126">
                  <c:v> 20-07-09 05:00:10</c:v>
                </c:pt>
                <c:pt idx="14127">
                  <c:v> 20-07-09 05:00:15</c:v>
                </c:pt>
                <c:pt idx="14128">
                  <c:v> 20-07-09 05:00:20</c:v>
                </c:pt>
                <c:pt idx="14129">
                  <c:v> 20-07-09 05:00:25</c:v>
                </c:pt>
                <c:pt idx="14130">
                  <c:v> 20-07-09 05:00:30</c:v>
                </c:pt>
                <c:pt idx="14131">
                  <c:v> 20-07-09 05:00:35</c:v>
                </c:pt>
                <c:pt idx="14132">
                  <c:v> 20-07-09 05:00:40</c:v>
                </c:pt>
                <c:pt idx="14133">
                  <c:v> 20-07-09 05:00:45</c:v>
                </c:pt>
                <c:pt idx="14134">
                  <c:v> 20-07-09 05:00:50</c:v>
                </c:pt>
                <c:pt idx="14135">
                  <c:v> 20-07-09 05:00:55</c:v>
                </c:pt>
                <c:pt idx="14136">
                  <c:v> 20-07-09 05:01:00</c:v>
                </c:pt>
                <c:pt idx="14137">
                  <c:v> 20-07-09 05:01:05</c:v>
                </c:pt>
                <c:pt idx="14138">
                  <c:v> 20-07-09 05:01:10</c:v>
                </c:pt>
                <c:pt idx="14139">
                  <c:v> 20-07-09 05:01:15</c:v>
                </c:pt>
                <c:pt idx="14140">
                  <c:v> 20-07-09 05:01:20</c:v>
                </c:pt>
                <c:pt idx="14141">
                  <c:v> 20-07-09 05:01:25</c:v>
                </c:pt>
                <c:pt idx="14142">
                  <c:v> 20-07-09 05:01:30</c:v>
                </c:pt>
                <c:pt idx="14143">
                  <c:v> 20-07-09 05:01:35</c:v>
                </c:pt>
                <c:pt idx="14144">
                  <c:v> 20-07-09 05:01:40</c:v>
                </c:pt>
                <c:pt idx="14145">
                  <c:v> 20-07-09 05:01:45</c:v>
                </c:pt>
                <c:pt idx="14146">
                  <c:v> 20-07-09 05:01:50</c:v>
                </c:pt>
                <c:pt idx="14147">
                  <c:v> 20-07-09 05:01:55</c:v>
                </c:pt>
                <c:pt idx="14148">
                  <c:v> 20-07-09 05:02:00</c:v>
                </c:pt>
                <c:pt idx="14149">
                  <c:v> 20-07-09 05:02:05</c:v>
                </c:pt>
                <c:pt idx="14150">
                  <c:v> 20-07-09 05:02:10</c:v>
                </c:pt>
                <c:pt idx="14151">
                  <c:v> 20-07-09 05:02:15</c:v>
                </c:pt>
                <c:pt idx="14152">
                  <c:v> 20-07-09 05:02:20</c:v>
                </c:pt>
                <c:pt idx="14153">
                  <c:v> 20-07-09 05:02:25</c:v>
                </c:pt>
                <c:pt idx="14154">
                  <c:v> 20-07-09 05:02:30</c:v>
                </c:pt>
                <c:pt idx="14155">
                  <c:v> 20-07-09 05:02:35</c:v>
                </c:pt>
                <c:pt idx="14156">
                  <c:v> 20-07-09 05:02:40</c:v>
                </c:pt>
                <c:pt idx="14157">
                  <c:v> 20-07-09 05:02:45</c:v>
                </c:pt>
                <c:pt idx="14158">
                  <c:v> 20-07-09 05:02:50</c:v>
                </c:pt>
                <c:pt idx="14159">
                  <c:v> 20-07-09 05:02:55</c:v>
                </c:pt>
                <c:pt idx="14160">
                  <c:v> 20-07-09 05:03:00</c:v>
                </c:pt>
                <c:pt idx="14161">
                  <c:v> 20-07-09 05:03:05</c:v>
                </c:pt>
                <c:pt idx="14162">
                  <c:v> 20-07-09 05:03:10</c:v>
                </c:pt>
                <c:pt idx="14163">
                  <c:v> 20-07-09 05:03:15</c:v>
                </c:pt>
                <c:pt idx="14164">
                  <c:v> 20-07-09 05:03:20</c:v>
                </c:pt>
                <c:pt idx="14165">
                  <c:v> 20-07-09 05:03:25</c:v>
                </c:pt>
                <c:pt idx="14166">
                  <c:v> 20-07-09 05:03:30</c:v>
                </c:pt>
                <c:pt idx="14167">
                  <c:v> 20-07-09 05:03:35</c:v>
                </c:pt>
                <c:pt idx="14168">
                  <c:v> 20-07-09 05:03:40</c:v>
                </c:pt>
                <c:pt idx="14169">
                  <c:v> 20-07-09 05:03:45</c:v>
                </c:pt>
                <c:pt idx="14170">
                  <c:v> 20-07-09 05:03:50</c:v>
                </c:pt>
                <c:pt idx="14171">
                  <c:v> 20-07-09 05:03:55</c:v>
                </c:pt>
                <c:pt idx="14172">
                  <c:v> 20-07-09 05:04:00</c:v>
                </c:pt>
                <c:pt idx="14173">
                  <c:v> 20-07-09 05:04:05</c:v>
                </c:pt>
                <c:pt idx="14174">
                  <c:v> 20-07-09 05:04:10</c:v>
                </c:pt>
                <c:pt idx="14175">
                  <c:v> 20-07-09 05:04:15</c:v>
                </c:pt>
                <c:pt idx="14176">
                  <c:v> 20-07-09 05:04:20</c:v>
                </c:pt>
                <c:pt idx="14177">
                  <c:v> 20-07-09 05:04:25</c:v>
                </c:pt>
                <c:pt idx="14178">
                  <c:v> 20-07-09 05:04:30</c:v>
                </c:pt>
                <c:pt idx="14179">
                  <c:v> 20-07-09 05:04:35</c:v>
                </c:pt>
                <c:pt idx="14180">
                  <c:v> 20-07-09 05:04:40</c:v>
                </c:pt>
                <c:pt idx="14181">
                  <c:v> 20-07-09 05:04:45</c:v>
                </c:pt>
                <c:pt idx="14182">
                  <c:v> 20-07-09 05:04:50</c:v>
                </c:pt>
                <c:pt idx="14183">
                  <c:v> 20-07-09 05:04:55</c:v>
                </c:pt>
                <c:pt idx="14184">
                  <c:v> 20-07-09 05:05:00</c:v>
                </c:pt>
                <c:pt idx="14185">
                  <c:v> 20-07-09 05:05:05</c:v>
                </c:pt>
                <c:pt idx="14186">
                  <c:v> 20-07-09 05:05:10</c:v>
                </c:pt>
                <c:pt idx="14187">
                  <c:v> 20-07-09 05:05:15</c:v>
                </c:pt>
                <c:pt idx="14188">
                  <c:v> 20-07-09 05:05:20</c:v>
                </c:pt>
                <c:pt idx="14189">
                  <c:v> 20-07-09 05:05:25</c:v>
                </c:pt>
                <c:pt idx="14190">
                  <c:v> 20-07-09 05:05:30</c:v>
                </c:pt>
                <c:pt idx="14191">
                  <c:v> 20-07-09 05:05:35</c:v>
                </c:pt>
                <c:pt idx="14192">
                  <c:v> 20-07-09 05:05:40</c:v>
                </c:pt>
                <c:pt idx="14193">
                  <c:v> 20-07-09 05:05:45</c:v>
                </c:pt>
                <c:pt idx="14194">
                  <c:v> 20-07-09 05:05:50</c:v>
                </c:pt>
                <c:pt idx="14195">
                  <c:v> 20-07-09 05:05:55</c:v>
                </c:pt>
                <c:pt idx="14196">
                  <c:v> 20-07-09 05:06:00</c:v>
                </c:pt>
                <c:pt idx="14197">
                  <c:v> 20-07-09 05:06:05</c:v>
                </c:pt>
                <c:pt idx="14198">
                  <c:v> 20-07-09 05:06:10</c:v>
                </c:pt>
                <c:pt idx="14199">
                  <c:v> 20-07-09 05:06:15</c:v>
                </c:pt>
                <c:pt idx="14200">
                  <c:v> 20-07-09 05:06:20</c:v>
                </c:pt>
                <c:pt idx="14201">
                  <c:v> 20-07-09 05:06:25</c:v>
                </c:pt>
                <c:pt idx="14202">
                  <c:v> 20-07-09 05:06:30</c:v>
                </c:pt>
                <c:pt idx="14203">
                  <c:v> 20-07-09 05:06:35</c:v>
                </c:pt>
                <c:pt idx="14204">
                  <c:v> 20-07-09 05:06:40</c:v>
                </c:pt>
                <c:pt idx="14205">
                  <c:v> 20-07-09 05:06:45</c:v>
                </c:pt>
                <c:pt idx="14206">
                  <c:v> 20-07-09 05:06:50</c:v>
                </c:pt>
                <c:pt idx="14207">
                  <c:v> 20-07-09 05:06:55</c:v>
                </c:pt>
                <c:pt idx="14208">
                  <c:v> 20-07-09 05:07:00</c:v>
                </c:pt>
                <c:pt idx="14209">
                  <c:v> 20-07-09 05:07:05</c:v>
                </c:pt>
                <c:pt idx="14210">
                  <c:v> 20-07-09 05:07:10</c:v>
                </c:pt>
                <c:pt idx="14211">
                  <c:v> 20-07-09 05:07:15</c:v>
                </c:pt>
                <c:pt idx="14212">
                  <c:v> 20-07-09 05:07:20</c:v>
                </c:pt>
                <c:pt idx="14213">
                  <c:v> 20-07-09 05:07:25</c:v>
                </c:pt>
                <c:pt idx="14214">
                  <c:v> 20-07-09 05:07:30</c:v>
                </c:pt>
                <c:pt idx="14215">
                  <c:v> 20-07-09 05:07:35</c:v>
                </c:pt>
                <c:pt idx="14216">
                  <c:v> 20-07-09 05:07:40</c:v>
                </c:pt>
                <c:pt idx="14217">
                  <c:v> 20-07-09 05:07:45</c:v>
                </c:pt>
                <c:pt idx="14218">
                  <c:v> 20-07-09 05:07:50</c:v>
                </c:pt>
                <c:pt idx="14219">
                  <c:v> 20-07-09 05:07:55</c:v>
                </c:pt>
                <c:pt idx="14220">
                  <c:v> 20-07-09 05:08:00</c:v>
                </c:pt>
                <c:pt idx="14221">
                  <c:v> 20-07-09 05:08:05</c:v>
                </c:pt>
                <c:pt idx="14222">
                  <c:v> 20-07-09 05:08:10</c:v>
                </c:pt>
                <c:pt idx="14223">
                  <c:v> 20-07-09 05:08:15</c:v>
                </c:pt>
                <c:pt idx="14224">
                  <c:v> 20-07-09 05:08:20</c:v>
                </c:pt>
                <c:pt idx="14225">
                  <c:v> 20-07-09 05:08:25</c:v>
                </c:pt>
                <c:pt idx="14226">
                  <c:v> 20-07-09 05:08:30</c:v>
                </c:pt>
                <c:pt idx="14227">
                  <c:v> 20-07-09 05:08:35</c:v>
                </c:pt>
                <c:pt idx="14228">
                  <c:v> 20-07-09 05:08:40</c:v>
                </c:pt>
                <c:pt idx="14229">
                  <c:v> 20-07-09 05:08:45</c:v>
                </c:pt>
                <c:pt idx="14230">
                  <c:v> 20-07-09 05:08:50</c:v>
                </c:pt>
                <c:pt idx="14231">
                  <c:v> 20-07-09 05:08:55</c:v>
                </c:pt>
                <c:pt idx="14232">
                  <c:v> 20-07-09 05:09:00</c:v>
                </c:pt>
                <c:pt idx="14233">
                  <c:v> 20-07-09 05:09:05</c:v>
                </c:pt>
                <c:pt idx="14234">
                  <c:v> 20-07-09 05:09:10</c:v>
                </c:pt>
                <c:pt idx="14235">
                  <c:v> 20-07-09 05:09:15</c:v>
                </c:pt>
                <c:pt idx="14236">
                  <c:v> 20-07-09 05:09:20</c:v>
                </c:pt>
                <c:pt idx="14237">
                  <c:v> 20-07-09 05:09:25</c:v>
                </c:pt>
                <c:pt idx="14238">
                  <c:v> 20-07-09 05:09:30</c:v>
                </c:pt>
                <c:pt idx="14239">
                  <c:v> 20-07-09 05:09:35</c:v>
                </c:pt>
                <c:pt idx="14240">
                  <c:v> 20-07-09 05:09:40</c:v>
                </c:pt>
                <c:pt idx="14241">
                  <c:v> 20-07-09 05:09:45</c:v>
                </c:pt>
                <c:pt idx="14242">
                  <c:v> 20-07-09 05:09:50</c:v>
                </c:pt>
                <c:pt idx="14243">
                  <c:v> 20-07-09 05:09:55</c:v>
                </c:pt>
                <c:pt idx="14244">
                  <c:v> 20-07-09 05:10:00</c:v>
                </c:pt>
                <c:pt idx="14245">
                  <c:v> 20-07-09 05:10:05</c:v>
                </c:pt>
                <c:pt idx="14246">
                  <c:v> 20-07-09 05:10:10</c:v>
                </c:pt>
                <c:pt idx="14247">
                  <c:v> 20-07-09 05:10:15</c:v>
                </c:pt>
                <c:pt idx="14248">
                  <c:v> 20-07-09 05:10:20</c:v>
                </c:pt>
                <c:pt idx="14249">
                  <c:v> 20-07-09 05:10:25</c:v>
                </c:pt>
                <c:pt idx="14250">
                  <c:v> 20-07-09 05:10:30</c:v>
                </c:pt>
                <c:pt idx="14251">
                  <c:v> 20-07-09 05:10:35</c:v>
                </c:pt>
                <c:pt idx="14252">
                  <c:v> 20-07-09 05:10:40</c:v>
                </c:pt>
                <c:pt idx="14253">
                  <c:v> 20-07-09 05:10:45</c:v>
                </c:pt>
                <c:pt idx="14254">
                  <c:v> 20-07-09 05:10:50</c:v>
                </c:pt>
                <c:pt idx="14255">
                  <c:v> 20-07-09 05:10:55</c:v>
                </c:pt>
                <c:pt idx="14256">
                  <c:v> 20-07-09 05:11:00</c:v>
                </c:pt>
                <c:pt idx="14257">
                  <c:v> 20-07-09 05:11:05</c:v>
                </c:pt>
                <c:pt idx="14258">
                  <c:v> 20-07-09 05:11:10</c:v>
                </c:pt>
                <c:pt idx="14259">
                  <c:v> 20-07-09 05:11:15</c:v>
                </c:pt>
                <c:pt idx="14260">
                  <c:v> 20-07-09 05:11:20</c:v>
                </c:pt>
                <c:pt idx="14261">
                  <c:v> 20-07-09 05:11:25</c:v>
                </c:pt>
                <c:pt idx="14262">
                  <c:v> 20-07-09 05:11:30</c:v>
                </c:pt>
                <c:pt idx="14263">
                  <c:v> 20-07-09 05:11:35</c:v>
                </c:pt>
                <c:pt idx="14264">
                  <c:v> 20-07-09 05:11:40</c:v>
                </c:pt>
                <c:pt idx="14265">
                  <c:v> 20-07-09 05:11:45</c:v>
                </c:pt>
                <c:pt idx="14266">
                  <c:v> 20-07-09 05:11:50</c:v>
                </c:pt>
                <c:pt idx="14267">
                  <c:v> 20-07-09 05:11:55</c:v>
                </c:pt>
                <c:pt idx="14268">
                  <c:v> 20-07-09 05:12:00</c:v>
                </c:pt>
                <c:pt idx="14269">
                  <c:v> 20-07-09 05:12:05</c:v>
                </c:pt>
                <c:pt idx="14270">
                  <c:v> 20-07-09 05:12:10</c:v>
                </c:pt>
                <c:pt idx="14271">
                  <c:v> 20-07-09 05:12:15</c:v>
                </c:pt>
                <c:pt idx="14272">
                  <c:v> 20-07-09 05:12:20</c:v>
                </c:pt>
                <c:pt idx="14273">
                  <c:v> 20-07-09 05:12:25</c:v>
                </c:pt>
                <c:pt idx="14274">
                  <c:v> 20-07-09 05:12:30</c:v>
                </c:pt>
                <c:pt idx="14275">
                  <c:v> 20-07-09 05:12:35</c:v>
                </c:pt>
                <c:pt idx="14276">
                  <c:v> 20-07-09 05:12:40</c:v>
                </c:pt>
                <c:pt idx="14277">
                  <c:v> 20-07-09 05:12:45</c:v>
                </c:pt>
                <c:pt idx="14278">
                  <c:v> 20-07-09 05:12:50</c:v>
                </c:pt>
                <c:pt idx="14279">
                  <c:v> 20-07-09 05:12:55</c:v>
                </c:pt>
                <c:pt idx="14280">
                  <c:v> 20-07-09 05:13:00</c:v>
                </c:pt>
                <c:pt idx="14281">
                  <c:v> 20-07-09 05:13:05</c:v>
                </c:pt>
                <c:pt idx="14282">
                  <c:v> 20-07-09 05:13:10</c:v>
                </c:pt>
                <c:pt idx="14283">
                  <c:v> 20-07-09 05:13:15</c:v>
                </c:pt>
                <c:pt idx="14284">
                  <c:v> 20-07-09 05:13:20</c:v>
                </c:pt>
                <c:pt idx="14285">
                  <c:v> 20-07-09 05:13:25</c:v>
                </c:pt>
                <c:pt idx="14286">
                  <c:v> 20-07-09 05:13:30</c:v>
                </c:pt>
                <c:pt idx="14287">
                  <c:v> 20-07-09 05:13:35</c:v>
                </c:pt>
                <c:pt idx="14288">
                  <c:v> 20-07-09 05:13:40</c:v>
                </c:pt>
                <c:pt idx="14289">
                  <c:v> 20-07-09 05:13:45</c:v>
                </c:pt>
                <c:pt idx="14290">
                  <c:v> 20-07-09 05:13:50</c:v>
                </c:pt>
                <c:pt idx="14291">
                  <c:v> 20-07-09 05:13:55</c:v>
                </c:pt>
                <c:pt idx="14292">
                  <c:v> 20-07-09 05:14:00</c:v>
                </c:pt>
                <c:pt idx="14293">
                  <c:v> 20-07-09 05:14:05</c:v>
                </c:pt>
                <c:pt idx="14294">
                  <c:v> 20-07-09 05:14:10</c:v>
                </c:pt>
                <c:pt idx="14295">
                  <c:v> 20-07-09 05:14:15</c:v>
                </c:pt>
                <c:pt idx="14296">
                  <c:v> 20-07-09 05:14:20</c:v>
                </c:pt>
                <c:pt idx="14297">
                  <c:v> 20-07-09 05:14:25</c:v>
                </c:pt>
                <c:pt idx="14298">
                  <c:v> 20-07-09 05:14:30</c:v>
                </c:pt>
                <c:pt idx="14299">
                  <c:v> 20-07-09 05:14:35</c:v>
                </c:pt>
                <c:pt idx="14300">
                  <c:v> 20-07-09 05:14:40</c:v>
                </c:pt>
                <c:pt idx="14301">
                  <c:v> 20-07-09 05:14:45</c:v>
                </c:pt>
                <c:pt idx="14302">
                  <c:v> 20-07-09 05:14:50</c:v>
                </c:pt>
                <c:pt idx="14303">
                  <c:v> 20-07-09 05:14:55</c:v>
                </c:pt>
                <c:pt idx="14304">
                  <c:v> 20-07-09 05:15:00</c:v>
                </c:pt>
                <c:pt idx="14305">
                  <c:v> 20-07-09 05:15:05</c:v>
                </c:pt>
                <c:pt idx="14306">
                  <c:v> 20-07-09 05:15:10</c:v>
                </c:pt>
                <c:pt idx="14307">
                  <c:v> 20-07-09 05:15:15</c:v>
                </c:pt>
                <c:pt idx="14308">
                  <c:v> 20-07-09 05:15:20</c:v>
                </c:pt>
                <c:pt idx="14309">
                  <c:v> 20-07-09 05:15:25</c:v>
                </c:pt>
                <c:pt idx="14310">
                  <c:v> 20-07-09 05:15:30</c:v>
                </c:pt>
                <c:pt idx="14311">
                  <c:v> 20-07-09 05:15:35</c:v>
                </c:pt>
                <c:pt idx="14312">
                  <c:v> 20-07-09 05:15:40</c:v>
                </c:pt>
                <c:pt idx="14313">
                  <c:v> 20-07-09 05:15:45</c:v>
                </c:pt>
                <c:pt idx="14314">
                  <c:v> 20-07-09 05:15:50</c:v>
                </c:pt>
                <c:pt idx="14315">
                  <c:v> 20-07-09 05:15:55</c:v>
                </c:pt>
                <c:pt idx="14316">
                  <c:v> 20-07-09 05:16:00</c:v>
                </c:pt>
                <c:pt idx="14317">
                  <c:v> 20-07-09 05:16:05</c:v>
                </c:pt>
                <c:pt idx="14318">
                  <c:v> 20-07-09 05:16:10</c:v>
                </c:pt>
                <c:pt idx="14319">
                  <c:v> 20-07-09 05:16:15</c:v>
                </c:pt>
                <c:pt idx="14320">
                  <c:v> 20-07-09 05:16:20</c:v>
                </c:pt>
                <c:pt idx="14321">
                  <c:v> 20-07-09 05:16:25</c:v>
                </c:pt>
                <c:pt idx="14322">
                  <c:v> 20-07-09 05:16:30</c:v>
                </c:pt>
                <c:pt idx="14323">
                  <c:v> 20-07-09 05:16:35</c:v>
                </c:pt>
                <c:pt idx="14324">
                  <c:v> 20-07-09 05:16:40</c:v>
                </c:pt>
                <c:pt idx="14325">
                  <c:v> 20-07-09 05:16:45</c:v>
                </c:pt>
                <c:pt idx="14326">
                  <c:v> 20-07-09 05:16:50</c:v>
                </c:pt>
                <c:pt idx="14327">
                  <c:v> 20-07-09 05:16:55</c:v>
                </c:pt>
                <c:pt idx="14328">
                  <c:v> 20-07-09 05:17:00</c:v>
                </c:pt>
                <c:pt idx="14329">
                  <c:v> 20-07-09 05:17:05</c:v>
                </c:pt>
                <c:pt idx="14330">
                  <c:v> 20-07-09 05:17:10</c:v>
                </c:pt>
                <c:pt idx="14331">
                  <c:v> 20-07-09 05:17:15</c:v>
                </c:pt>
                <c:pt idx="14332">
                  <c:v> 20-07-09 05:17:20</c:v>
                </c:pt>
                <c:pt idx="14333">
                  <c:v> 20-07-09 05:17:25</c:v>
                </c:pt>
                <c:pt idx="14334">
                  <c:v> 20-07-09 05:17:30</c:v>
                </c:pt>
                <c:pt idx="14335">
                  <c:v> 20-07-09 05:17:35</c:v>
                </c:pt>
                <c:pt idx="14336">
                  <c:v> 20-07-09 05:17:40</c:v>
                </c:pt>
                <c:pt idx="14337">
                  <c:v> 20-07-09 05:17:45</c:v>
                </c:pt>
                <c:pt idx="14338">
                  <c:v> 20-07-09 05:17:50</c:v>
                </c:pt>
                <c:pt idx="14339">
                  <c:v> 20-07-09 05:17:55</c:v>
                </c:pt>
                <c:pt idx="14340">
                  <c:v> 20-07-09 05:18:00</c:v>
                </c:pt>
                <c:pt idx="14341">
                  <c:v> 20-07-09 05:18:05</c:v>
                </c:pt>
                <c:pt idx="14342">
                  <c:v> 20-07-09 05:18:10</c:v>
                </c:pt>
                <c:pt idx="14343">
                  <c:v> 20-07-09 05:18:15</c:v>
                </c:pt>
                <c:pt idx="14344">
                  <c:v> 20-07-09 05:18:20</c:v>
                </c:pt>
                <c:pt idx="14345">
                  <c:v> 20-07-09 05:18:25</c:v>
                </c:pt>
                <c:pt idx="14346">
                  <c:v> 20-07-09 05:18:30</c:v>
                </c:pt>
                <c:pt idx="14347">
                  <c:v> 20-07-09 05:18:35</c:v>
                </c:pt>
                <c:pt idx="14348">
                  <c:v> 20-07-09 05:18:40</c:v>
                </c:pt>
                <c:pt idx="14349">
                  <c:v> 20-07-09 05:18:45</c:v>
                </c:pt>
                <c:pt idx="14350">
                  <c:v> 20-07-09 05:18:50</c:v>
                </c:pt>
                <c:pt idx="14351">
                  <c:v> 20-07-09 05:18:55</c:v>
                </c:pt>
                <c:pt idx="14352">
                  <c:v> 20-07-09 05:19:00</c:v>
                </c:pt>
                <c:pt idx="14353">
                  <c:v> 20-07-09 05:19:05</c:v>
                </c:pt>
                <c:pt idx="14354">
                  <c:v> 20-07-09 05:19:10</c:v>
                </c:pt>
                <c:pt idx="14355">
                  <c:v> 20-07-09 05:19:15</c:v>
                </c:pt>
                <c:pt idx="14356">
                  <c:v> 20-07-09 05:19:20</c:v>
                </c:pt>
                <c:pt idx="14357">
                  <c:v> 20-07-09 05:19:25</c:v>
                </c:pt>
                <c:pt idx="14358">
                  <c:v> 20-07-09 05:19:30</c:v>
                </c:pt>
                <c:pt idx="14359">
                  <c:v> 20-07-09 05:19:35</c:v>
                </c:pt>
                <c:pt idx="14360">
                  <c:v> 20-07-09 05:19:40</c:v>
                </c:pt>
                <c:pt idx="14361">
                  <c:v> 20-07-09 05:19:45</c:v>
                </c:pt>
                <c:pt idx="14362">
                  <c:v> 20-07-09 05:19:50</c:v>
                </c:pt>
                <c:pt idx="14363">
                  <c:v> 20-07-09 05:19:55</c:v>
                </c:pt>
                <c:pt idx="14364">
                  <c:v> 20-07-09 05:20:00</c:v>
                </c:pt>
                <c:pt idx="14365">
                  <c:v> 20-07-09 05:20:05</c:v>
                </c:pt>
                <c:pt idx="14366">
                  <c:v> 20-07-09 05:20:10</c:v>
                </c:pt>
                <c:pt idx="14367">
                  <c:v> 20-07-09 05:20:15</c:v>
                </c:pt>
                <c:pt idx="14368">
                  <c:v> 20-07-09 05:20:20</c:v>
                </c:pt>
                <c:pt idx="14369">
                  <c:v> 20-07-09 05:20:25</c:v>
                </c:pt>
                <c:pt idx="14370">
                  <c:v> 20-07-09 05:20:30</c:v>
                </c:pt>
                <c:pt idx="14371">
                  <c:v> 20-07-09 05:20:35</c:v>
                </c:pt>
                <c:pt idx="14372">
                  <c:v> 20-07-09 05:20:40</c:v>
                </c:pt>
                <c:pt idx="14373">
                  <c:v> 20-07-09 05:20:45</c:v>
                </c:pt>
                <c:pt idx="14374">
                  <c:v> 20-07-09 05:20:50</c:v>
                </c:pt>
                <c:pt idx="14375">
                  <c:v> 20-07-09 05:20:55</c:v>
                </c:pt>
                <c:pt idx="14376">
                  <c:v> 20-07-09 05:21:00</c:v>
                </c:pt>
                <c:pt idx="14377">
                  <c:v> 20-07-09 05:21:05</c:v>
                </c:pt>
                <c:pt idx="14378">
                  <c:v> 20-07-09 05:21:10</c:v>
                </c:pt>
                <c:pt idx="14379">
                  <c:v> 20-07-09 05:21:15</c:v>
                </c:pt>
                <c:pt idx="14380">
                  <c:v> 20-07-09 05:21:20</c:v>
                </c:pt>
                <c:pt idx="14381">
                  <c:v> 20-07-09 05:21:25</c:v>
                </c:pt>
                <c:pt idx="14382">
                  <c:v> 20-07-09 05:21:30</c:v>
                </c:pt>
                <c:pt idx="14383">
                  <c:v> 20-07-09 05:21:35</c:v>
                </c:pt>
                <c:pt idx="14384">
                  <c:v> 20-07-09 05:21:40</c:v>
                </c:pt>
                <c:pt idx="14385">
                  <c:v> 20-07-09 05:21:45</c:v>
                </c:pt>
                <c:pt idx="14386">
                  <c:v> 20-07-09 05:21:50</c:v>
                </c:pt>
                <c:pt idx="14387">
                  <c:v> 20-07-09 05:21:55</c:v>
                </c:pt>
                <c:pt idx="14388">
                  <c:v> 20-07-09 05:22:00</c:v>
                </c:pt>
                <c:pt idx="14389">
                  <c:v> 20-07-09 05:22:05</c:v>
                </c:pt>
                <c:pt idx="14390">
                  <c:v> 20-07-09 05:22:10</c:v>
                </c:pt>
                <c:pt idx="14391">
                  <c:v> 20-07-09 05:22:15</c:v>
                </c:pt>
                <c:pt idx="14392">
                  <c:v> 20-07-09 05:22:20</c:v>
                </c:pt>
                <c:pt idx="14393">
                  <c:v> 20-07-09 05:22:25</c:v>
                </c:pt>
                <c:pt idx="14394">
                  <c:v> 20-07-09 05:22:30</c:v>
                </c:pt>
                <c:pt idx="14395">
                  <c:v> 20-07-09 05:22:35</c:v>
                </c:pt>
                <c:pt idx="14396">
                  <c:v> 20-07-09 05:22:40</c:v>
                </c:pt>
                <c:pt idx="14397">
                  <c:v> 20-07-09 05:22:45</c:v>
                </c:pt>
                <c:pt idx="14398">
                  <c:v> 20-07-09 05:22:50</c:v>
                </c:pt>
                <c:pt idx="14399">
                  <c:v> 20-07-09 05:22:55</c:v>
                </c:pt>
                <c:pt idx="14400">
                  <c:v> 20-07-09 05:23:00</c:v>
                </c:pt>
                <c:pt idx="14401">
                  <c:v> 20-07-09 05:23:05</c:v>
                </c:pt>
                <c:pt idx="14402">
                  <c:v> 20-07-09 05:23:10</c:v>
                </c:pt>
                <c:pt idx="14403">
                  <c:v> 20-07-09 05:23:15</c:v>
                </c:pt>
                <c:pt idx="14404">
                  <c:v> 20-07-09 05:23:20</c:v>
                </c:pt>
                <c:pt idx="14405">
                  <c:v> 20-07-09 05:23:25</c:v>
                </c:pt>
                <c:pt idx="14406">
                  <c:v> 20-07-09 05:23:30</c:v>
                </c:pt>
                <c:pt idx="14407">
                  <c:v> 20-07-09 05:23:35</c:v>
                </c:pt>
                <c:pt idx="14408">
                  <c:v> 20-07-09 05:23:40</c:v>
                </c:pt>
                <c:pt idx="14409">
                  <c:v> 20-07-09 05:23:45</c:v>
                </c:pt>
                <c:pt idx="14410">
                  <c:v> 20-07-09 05:23:50</c:v>
                </c:pt>
                <c:pt idx="14411">
                  <c:v> 20-07-09 05:23:55</c:v>
                </c:pt>
                <c:pt idx="14412">
                  <c:v> 20-07-09 05:24:00</c:v>
                </c:pt>
                <c:pt idx="14413">
                  <c:v> 20-07-09 05:24:05</c:v>
                </c:pt>
                <c:pt idx="14414">
                  <c:v> 20-07-09 05:24:10</c:v>
                </c:pt>
                <c:pt idx="14415">
                  <c:v> 20-07-09 05:24:15</c:v>
                </c:pt>
                <c:pt idx="14416">
                  <c:v> 20-07-09 05:24:20</c:v>
                </c:pt>
                <c:pt idx="14417">
                  <c:v> 20-07-09 05:24:25</c:v>
                </c:pt>
                <c:pt idx="14418">
                  <c:v> 20-07-09 05:24:30</c:v>
                </c:pt>
                <c:pt idx="14419">
                  <c:v> 20-07-09 05:24:35</c:v>
                </c:pt>
                <c:pt idx="14420">
                  <c:v> 20-07-09 05:24:40</c:v>
                </c:pt>
                <c:pt idx="14421">
                  <c:v> 20-07-09 05:24:45</c:v>
                </c:pt>
                <c:pt idx="14422">
                  <c:v> 20-07-09 05:24:50</c:v>
                </c:pt>
                <c:pt idx="14423">
                  <c:v> 20-07-09 05:24:55</c:v>
                </c:pt>
                <c:pt idx="14424">
                  <c:v> 20-07-09 05:25:00</c:v>
                </c:pt>
                <c:pt idx="14425">
                  <c:v> 20-07-09 05:25:05</c:v>
                </c:pt>
                <c:pt idx="14426">
                  <c:v> 20-07-09 05:25:10</c:v>
                </c:pt>
                <c:pt idx="14427">
                  <c:v> 20-07-09 05:25:15</c:v>
                </c:pt>
                <c:pt idx="14428">
                  <c:v> 20-07-09 05:25:20</c:v>
                </c:pt>
                <c:pt idx="14429">
                  <c:v> 20-07-09 05:25:25</c:v>
                </c:pt>
                <c:pt idx="14430">
                  <c:v> 20-07-09 05:25:30</c:v>
                </c:pt>
                <c:pt idx="14431">
                  <c:v> 20-07-09 05:25:35</c:v>
                </c:pt>
                <c:pt idx="14432">
                  <c:v> 20-07-09 05:25:40</c:v>
                </c:pt>
                <c:pt idx="14433">
                  <c:v> 20-07-09 05:25:45</c:v>
                </c:pt>
                <c:pt idx="14434">
                  <c:v> 20-07-09 05:25:50</c:v>
                </c:pt>
                <c:pt idx="14435">
                  <c:v> 20-07-09 05:25:55</c:v>
                </c:pt>
                <c:pt idx="14436">
                  <c:v> 20-07-09 05:26:00</c:v>
                </c:pt>
                <c:pt idx="14437">
                  <c:v> 20-07-09 05:26:05</c:v>
                </c:pt>
                <c:pt idx="14438">
                  <c:v> 20-07-09 05:26:10</c:v>
                </c:pt>
                <c:pt idx="14439">
                  <c:v> 20-07-09 05:26:15</c:v>
                </c:pt>
                <c:pt idx="14440">
                  <c:v> 20-07-09 05:26:20</c:v>
                </c:pt>
                <c:pt idx="14441">
                  <c:v> 20-07-09 05:26:25</c:v>
                </c:pt>
                <c:pt idx="14442">
                  <c:v> 20-07-09 05:26:30</c:v>
                </c:pt>
                <c:pt idx="14443">
                  <c:v> 20-07-09 05:26:35</c:v>
                </c:pt>
                <c:pt idx="14444">
                  <c:v> 20-07-09 05:26:40</c:v>
                </c:pt>
                <c:pt idx="14445">
                  <c:v> 20-07-09 05:26:45</c:v>
                </c:pt>
                <c:pt idx="14446">
                  <c:v> 20-07-09 05:26:50</c:v>
                </c:pt>
                <c:pt idx="14447">
                  <c:v> 20-07-09 05:26:55</c:v>
                </c:pt>
                <c:pt idx="14448">
                  <c:v> 20-07-09 05:27:00</c:v>
                </c:pt>
                <c:pt idx="14449">
                  <c:v> 20-07-09 05:27:05</c:v>
                </c:pt>
                <c:pt idx="14450">
                  <c:v> 20-07-09 05:27:10</c:v>
                </c:pt>
                <c:pt idx="14451">
                  <c:v> 20-07-09 05:27:15</c:v>
                </c:pt>
                <c:pt idx="14452">
                  <c:v> 20-07-09 05:27:20</c:v>
                </c:pt>
                <c:pt idx="14453">
                  <c:v> 20-07-09 05:27:25</c:v>
                </c:pt>
                <c:pt idx="14454">
                  <c:v> 20-07-09 05:27:30</c:v>
                </c:pt>
                <c:pt idx="14455">
                  <c:v> 20-07-09 05:27:35</c:v>
                </c:pt>
                <c:pt idx="14456">
                  <c:v> 20-07-09 05:27:40</c:v>
                </c:pt>
                <c:pt idx="14457">
                  <c:v> 20-07-09 05:27:45</c:v>
                </c:pt>
                <c:pt idx="14458">
                  <c:v> 20-07-09 05:27:50</c:v>
                </c:pt>
                <c:pt idx="14459">
                  <c:v> 20-07-09 05:27:55</c:v>
                </c:pt>
                <c:pt idx="14460">
                  <c:v> 20-07-09 05:28:00</c:v>
                </c:pt>
                <c:pt idx="14461">
                  <c:v> 20-07-09 05:28:05</c:v>
                </c:pt>
                <c:pt idx="14462">
                  <c:v> 20-07-09 05:28:10</c:v>
                </c:pt>
                <c:pt idx="14463">
                  <c:v> 20-07-09 05:28:15</c:v>
                </c:pt>
                <c:pt idx="14464">
                  <c:v> 20-07-09 05:28:20</c:v>
                </c:pt>
                <c:pt idx="14465">
                  <c:v> 20-07-09 05:28:25</c:v>
                </c:pt>
                <c:pt idx="14466">
                  <c:v> 20-07-09 05:28:30</c:v>
                </c:pt>
                <c:pt idx="14467">
                  <c:v> 20-07-09 05:28:35</c:v>
                </c:pt>
                <c:pt idx="14468">
                  <c:v> 20-07-09 05:28:40</c:v>
                </c:pt>
                <c:pt idx="14469">
                  <c:v> 20-07-09 05:28:45</c:v>
                </c:pt>
                <c:pt idx="14470">
                  <c:v> 20-07-09 05:28:50</c:v>
                </c:pt>
                <c:pt idx="14471">
                  <c:v> 20-07-09 05:28:55</c:v>
                </c:pt>
                <c:pt idx="14472">
                  <c:v> 20-07-09 05:29:00</c:v>
                </c:pt>
                <c:pt idx="14473">
                  <c:v> 20-07-09 05:29:05</c:v>
                </c:pt>
                <c:pt idx="14474">
                  <c:v> 20-07-09 05:29:10</c:v>
                </c:pt>
                <c:pt idx="14475">
                  <c:v> 20-07-09 05:29:15</c:v>
                </c:pt>
                <c:pt idx="14476">
                  <c:v> 20-07-09 05:29:20</c:v>
                </c:pt>
                <c:pt idx="14477">
                  <c:v> 20-07-09 05:29:25</c:v>
                </c:pt>
                <c:pt idx="14478">
                  <c:v> 20-07-09 05:29:30</c:v>
                </c:pt>
                <c:pt idx="14479">
                  <c:v> 20-07-09 05:29:35</c:v>
                </c:pt>
                <c:pt idx="14480">
                  <c:v> 20-07-09 05:29:40</c:v>
                </c:pt>
                <c:pt idx="14481">
                  <c:v> 20-07-09 05:29:45</c:v>
                </c:pt>
                <c:pt idx="14482">
                  <c:v> 20-07-09 05:29:50</c:v>
                </c:pt>
                <c:pt idx="14483">
                  <c:v> 20-07-09 05:29:55</c:v>
                </c:pt>
                <c:pt idx="14484">
                  <c:v> 20-07-09 05:30:00</c:v>
                </c:pt>
                <c:pt idx="14485">
                  <c:v> 20-07-09 05:30:05</c:v>
                </c:pt>
                <c:pt idx="14486">
                  <c:v> 20-07-09 05:30:10</c:v>
                </c:pt>
                <c:pt idx="14487">
                  <c:v> 20-07-09 05:30:15</c:v>
                </c:pt>
                <c:pt idx="14488">
                  <c:v> 20-07-09 05:30:20</c:v>
                </c:pt>
                <c:pt idx="14489">
                  <c:v> 20-07-09 05:30:25</c:v>
                </c:pt>
                <c:pt idx="14490">
                  <c:v> 20-07-09 05:30:30</c:v>
                </c:pt>
                <c:pt idx="14491">
                  <c:v> 20-07-09 05:30:35</c:v>
                </c:pt>
                <c:pt idx="14492">
                  <c:v> 20-07-09 05:30:40</c:v>
                </c:pt>
                <c:pt idx="14493">
                  <c:v> 20-07-09 05:30:45</c:v>
                </c:pt>
                <c:pt idx="14494">
                  <c:v> 20-07-09 05:30:50</c:v>
                </c:pt>
                <c:pt idx="14495">
                  <c:v> 20-07-09 05:30:55</c:v>
                </c:pt>
                <c:pt idx="14496">
                  <c:v> 20-07-09 05:31:00</c:v>
                </c:pt>
                <c:pt idx="14497">
                  <c:v> 20-07-09 05:31:05</c:v>
                </c:pt>
                <c:pt idx="14498">
                  <c:v> 20-07-09 05:31:10</c:v>
                </c:pt>
                <c:pt idx="14499">
                  <c:v> 20-07-09 05:31:15</c:v>
                </c:pt>
                <c:pt idx="14500">
                  <c:v> 20-07-09 05:31:20</c:v>
                </c:pt>
                <c:pt idx="14501">
                  <c:v> 20-07-09 05:31:25</c:v>
                </c:pt>
                <c:pt idx="14502">
                  <c:v> 20-07-09 05:31:30</c:v>
                </c:pt>
                <c:pt idx="14503">
                  <c:v> 20-07-09 05:31:35</c:v>
                </c:pt>
                <c:pt idx="14504">
                  <c:v> 20-07-09 05:31:40</c:v>
                </c:pt>
                <c:pt idx="14505">
                  <c:v> 20-07-09 05:31:45</c:v>
                </c:pt>
                <c:pt idx="14506">
                  <c:v> 20-07-09 05:31:50</c:v>
                </c:pt>
                <c:pt idx="14507">
                  <c:v> 20-07-09 05:31:55</c:v>
                </c:pt>
                <c:pt idx="14508">
                  <c:v> 20-07-09 05:32:00</c:v>
                </c:pt>
                <c:pt idx="14509">
                  <c:v> 20-07-09 05:32:05</c:v>
                </c:pt>
                <c:pt idx="14510">
                  <c:v> 20-07-09 05:32:10</c:v>
                </c:pt>
                <c:pt idx="14511">
                  <c:v> 20-07-09 05:32:15</c:v>
                </c:pt>
                <c:pt idx="14512">
                  <c:v> 20-07-09 05:32:20</c:v>
                </c:pt>
                <c:pt idx="14513">
                  <c:v> 20-07-09 05:32:25</c:v>
                </c:pt>
                <c:pt idx="14514">
                  <c:v> 20-07-09 05:32:30</c:v>
                </c:pt>
                <c:pt idx="14515">
                  <c:v> 20-07-09 05:32:35</c:v>
                </c:pt>
                <c:pt idx="14516">
                  <c:v> 20-07-09 05:32:40</c:v>
                </c:pt>
                <c:pt idx="14517">
                  <c:v> 20-07-09 05:32:45</c:v>
                </c:pt>
                <c:pt idx="14518">
                  <c:v> 20-07-09 05:32:50</c:v>
                </c:pt>
                <c:pt idx="14519">
                  <c:v> 20-07-09 05:32:55</c:v>
                </c:pt>
                <c:pt idx="14520">
                  <c:v> 20-07-09 05:33:00</c:v>
                </c:pt>
                <c:pt idx="14521">
                  <c:v> 20-07-09 05:33:05</c:v>
                </c:pt>
                <c:pt idx="14522">
                  <c:v> 20-07-09 05:33:10</c:v>
                </c:pt>
                <c:pt idx="14523">
                  <c:v> 20-07-09 05:33:15</c:v>
                </c:pt>
                <c:pt idx="14524">
                  <c:v> 20-07-09 05:33:20</c:v>
                </c:pt>
                <c:pt idx="14525">
                  <c:v> 20-07-09 05:33:25</c:v>
                </c:pt>
                <c:pt idx="14526">
                  <c:v> 20-07-09 05:33:30</c:v>
                </c:pt>
                <c:pt idx="14527">
                  <c:v> 20-07-09 05:33:35</c:v>
                </c:pt>
                <c:pt idx="14528">
                  <c:v> 20-07-09 05:33:40</c:v>
                </c:pt>
                <c:pt idx="14529">
                  <c:v> 20-07-09 05:33:45</c:v>
                </c:pt>
                <c:pt idx="14530">
                  <c:v> 20-07-09 05:33:50</c:v>
                </c:pt>
                <c:pt idx="14531">
                  <c:v> 20-07-09 05:33:55</c:v>
                </c:pt>
                <c:pt idx="14532">
                  <c:v> 20-07-09 05:34:00</c:v>
                </c:pt>
                <c:pt idx="14533">
                  <c:v> 20-07-09 05:34:05</c:v>
                </c:pt>
                <c:pt idx="14534">
                  <c:v> 20-07-09 05:34:10</c:v>
                </c:pt>
                <c:pt idx="14535">
                  <c:v> 20-07-09 05:34:15</c:v>
                </c:pt>
                <c:pt idx="14536">
                  <c:v> 20-07-09 05:34:20</c:v>
                </c:pt>
                <c:pt idx="14537">
                  <c:v> 20-07-09 05:34:25</c:v>
                </c:pt>
                <c:pt idx="14538">
                  <c:v> 20-07-09 05:34:30</c:v>
                </c:pt>
                <c:pt idx="14539">
                  <c:v> 20-07-09 05:34:35</c:v>
                </c:pt>
                <c:pt idx="14540">
                  <c:v> 20-07-09 05:34:40</c:v>
                </c:pt>
                <c:pt idx="14541">
                  <c:v> 20-07-09 05:34:45</c:v>
                </c:pt>
                <c:pt idx="14542">
                  <c:v> 20-07-09 05:34:50</c:v>
                </c:pt>
                <c:pt idx="14543">
                  <c:v> 20-07-09 05:34:55</c:v>
                </c:pt>
                <c:pt idx="14544">
                  <c:v> 20-07-09 05:35:00</c:v>
                </c:pt>
                <c:pt idx="14545">
                  <c:v> 20-07-09 05:35:05</c:v>
                </c:pt>
                <c:pt idx="14546">
                  <c:v> 20-07-09 05:35:10</c:v>
                </c:pt>
                <c:pt idx="14547">
                  <c:v> 20-07-09 05:35:15</c:v>
                </c:pt>
                <c:pt idx="14548">
                  <c:v> 20-07-09 05:35:20</c:v>
                </c:pt>
                <c:pt idx="14549">
                  <c:v> 20-07-09 05:35:25</c:v>
                </c:pt>
                <c:pt idx="14550">
                  <c:v> 20-07-09 05:35:30</c:v>
                </c:pt>
                <c:pt idx="14551">
                  <c:v> 20-07-09 05:35:35</c:v>
                </c:pt>
                <c:pt idx="14552">
                  <c:v> 20-07-09 05:35:40</c:v>
                </c:pt>
                <c:pt idx="14553">
                  <c:v> 20-07-09 05:35:45</c:v>
                </c:pt>
                <c:pt idx="14554">
                  <c:v> 20-07-09 05:35:50</c:v>
                </c:pt>
                <c:pt idx="14555">
                  <c:v> 20-07-09 05:35:55</c:v>
                </c:pt>
                <c:pt idx="14556">
                  <c:v> 20-07-09 05:36:00</c:v>
                </c:pt>
                <c:pt idx="14557">
                  <c:v> 20-07-09 05:36:05</c:v>
                </c:pt>
                <c:pt idx="14558">
                  <c:v> 20-07-09 05:36:10</c:v>
                </c:pt>
                <c:pt idx="14559">
                  <c:v> 20-07-09 05:36:15</c:v>
                </c:pt>
                <c:pt idx="14560">
                  <c:v> 20-07-09 05:36:20</c:v>
                </c:pt>
                <c:pt idx="14561">
                  <c:v> 20-07-09 05:36:25</c:v>
                </c:pt>
                <c:pt idx="14562">
                  <c:v> 20-07-09 05:36:30</c:v>
                </c:pt>
                <c:pt idx="14563">
                  <c:v> 20-07-09 05:36:35</c:v>
                </c:pt>
                <c:pt idx="14564">
                  <c:v> 20-07-09 05:36:40</c:v>
                </c:pt>
                <c:pt idx="14565">
                  <c:v> 20-07-09 05:36:45</c:v>
                </c:pt>
                <c:pt idx="14566">
                  <c:v> 20-07-09 05:36:50</c:v>
                </c:pt>
                <c:pt idx="14567">
                  <c:v> 20-07-09 05:36:55</c:v>
                </c:pt>
                <c:pt idx="14568">
                  <c:v> 20-07-09 05:37:00</c:v>
                </c:pt>
                <c:pt idx="14569">
                  <c:v> 20-07-09 05:37:05</c:v>
                </c:pt>
                <c:pt idx="14570">
                  <c:v> 20-07-09 05:37:10</c:v>
                </c:pt>
                <c:pt idx="14571">
                  <c:v> 20-07-09 05:37:15</c:v>
                </c:pt>
                <c:pt idx="14572">
                  <c:v> 20-07-09 05:37:20</c:v>
                </c:pt>
                <c:pt idx="14573">
                  <c:v> 20-07-09 05:37:25</c:v>
                </c:pt>
                <c:pt idx="14574">
                  <c:v> 20-07-09 05:37:30</c:v>
                </c:pt>
                <c:pt idx="14575">
                  <c:v> 20-07-09 05:37:35</c:v>
                </c:pt>
                <c:pt idx="14576">
                  <c:v> 20-07-09 05:37:40</c:v>
                </c:pt>
                <c:pt idx="14577">
                  <c:v> 20-07-09 05:37:45</c:v>
                </c:pt>
                <c:pt idx="14578">
                  <c:v> 20-07-09 05:37:50</c:v>
                </c:pt>
                <c:pt idx="14579">
                  <c:v> 20-07-09 05:37:55</c:v>
                </c:pt>
                <c:pt idx="14580">
                  <c:v> 20-07-09 05:38:00</c:v>
                </c:pt>
                <c:pt idx="14581">
                  <c:v> 20-07-09 05:38:05</c:v>
                </c:pt>
                <c:pt idx="14582">
                  <c:v> 20-07-09 05:38:10</c:v>
                </c:pt>
                <c:pt idx="14583">
                  <c:v> 20-07-09 05:38:15</c:v>
                </c:pt>
                <c:pt idx="14584">
                  <c:v> 20-07-09 05:38:20</c:v>
                </c:pt>
                <c:pt idx="14585">
                  <c:v> 20-07-09 05:38:25</c:v>
                </c:pt>
                <c:pt idx="14586">
                  <c:v> 20-07-09 05:38:30</c:v>
                </c:pt>
                <c:pt idx="14587">
                  <c:v> 20-07-09 05:38:35</c:v>
                </c:pt>
                <c:pt idx="14588">
                  <c:v> 20-07-09 05:38:40</c:v>
                </c:pt>
                <c:pt idx="14589">
                  <c:v> 20-07-09 05:38:45</c:v>
                </c:pt>
                <c:pt idx="14590">
                  <c:v> 20-07-09 05:38:50</c:v>
                </c:pt>
                <c:pt idx="14591">
                  <c:v> 20-07-09 05:38:55</c:v>
                </c:pt>
                <c:pt idx="14592">
                  <c:v> 20-07-09 05:39:00</c:v>
                </c:pt>
                <c:pt idx="14593">
                  <c:v> 20-07-09 05:39:05</c:v>
                </c:pt>
                <c:pt idx="14594">
                  <c:v> 20-07-09 05:39:10</c:v>
                </c:pt>
                <c:pt idx="14595">
                  <c:v> 20-07-09 05:39:15</c:v>
                </c:pt>
                <c:pt idx="14596">
                  <c:v> 20-07-09 05:39:20</c:v>
                </c:pt>
                <c:pt idx="14597">
                  <c:v> 20-07-09 05:39:25</c:v>
                </c:pt>
                <c:pt idx="14598">
                  <c:v> 20-07-09 05:39:30</c:v>
                </c:pt>
                <c:pt idx="14599">
                  <c:v> 20-07-09 05:39:35</c:v>
                </c:pt>
                <c:pt idx="14600">
                  <c:v> 20-07-09 05:39:40</c:v>
                </c:pt>
                <c:pt idx="14601">
                  <c:v> 20-07-09 05:39:45</c:v>
                </c:pt>
                <c:pt idx="14602">
                  <c:v> 20-07-09 05:39:50</c:v>
                </c:pt>
                <c:pt idx="14603">
                  <c:v> 20-07-09 05:39:55</c:v>
                </c:pt>
                <c:pt idx="14604">
                  <c:v> 20-07-09 05:40:00</c:v>
                </c:pt>
                <c:pt idx="14605">
                  <c:v> 20-07-09 05:40:05</c:v>
                </c:pt>
                <c:pt idx="14606">
                  <c:v> 20-07-09 05:40:10</c:v>
                </c:pt>
                <c:pt idx="14607">
                  <c:v> 20-07-09 05:40:15</c:v>
                </c:pt>
                <c:pt idx="14608">
                  <c:v> 20-07-09 05:40:20</c:v>
                </c:pt>
                <c:pt idx="14609">
                  <c:v> 20-07-09 05:40:25</c:v>
                </c:pt>
                <c:pt idx="14610">
                  <c:v> 20-07-09 05:40:30</c:v>
                </c:pt>
                <c:pt idx="14611">
                  <c:v> 20-07-09 05:40:35</c:v>
                </c:pt>
                <c:pt idx="14612">
                  <c:v> 20-07-09 05:40:40</c:v>
                </c:pt>
                <c:pt idx="14613">
                  <c:v> 20-07-09 05:40:45</c:v>
                </c:pt>
                <c:pt idx="14614">
                  <c:v> 20-07-09 05:40:50</c:v>
                </c:pt>
                <c:pt idx="14615">
                  <c:v> 20-07-09 05:40:55</c:v>
                </c:pt>
                <c:pt idx="14616">
                  <c:v> 20-07-09 05:41:00</c:v>
                </c:pt>
                <c:pt idx="14617">
                  <c:v> 20-07-09 05:41:05</c:v>
                </c:pt>
                <c:pt idx="14618">
                  <c:v> 20-07-09 05:41:10</c:v>
                </c:pt>
                <c:pt idx="14619">
                  <c:v> 20-07-09 05:41:15</c:v>
                </c:pt>
                <c:pt idx="14620">
                  <c:v> 20-07-09 05:41:20</c:v>
                </c:pt>
                <c:pt idx="14621">
                  <c:v> 20-07-09 05:41:25</c:v>
                </c:pt>
                <c:pt idx="14622">
                  <c:v> 20-07-09 05:41:30</c:v>
                </c:pt>
                <c:pt idx="14623">
                  <c:v> 20-07-09 05:41:35</c:v>
                </c:pt>
                <c:pt idx="14624">
                  <c:v> 20-07-09 05:41:40</c:v>
                </c:pt>
                <c:pt idx="14625">
                  <c:v> 20-07-09 05:41:45</c:v>
                </c:pt>
                <c:pt idx="14626">
                  <c:v> 20-07-09 05:41:50</c:v>
                </c:pt>
                <c:pt idx="14627">
                  <c:v> 20-07-09 05:41:55</c:v>
                </c:pt>
                <c:pt idx="14628">
                  <c:v> 20-07-09 05:42:00</c:v>
                </c:pt>
                <c:pt idx="14629">
                  <c:v> 20-07-09 05:42:05</c:v>
                </c:pt>
                <c:pt idx="14630">
                  <c:v> 20-07-09 05:42:10</c:v>
                </c:pt>
                <c:pt idx="14631">
                  <c:v> 20-07-09 05:42:15</c:v>
                </c:pt>
                <c:pt idx="14632">
                  <c:v> 20-07-09 05:42:20</c:v>
                </c:pt>
                <c:pt idx="14633">
                  <c:v> 20-07-09 05:42:25</c:v>
                </c:pt>
                <c:pt idx="14634">
                  <c:v> 20-07-09 05:42:30</c:v>
                </c:pt>
                <c:pt idx="14635">
                  <c:v> 20-07-09 05:42:35</c:v>
                </c:pt>
                <c:pt idx="14636">
                  <c:v> 20-07-09 05:42:40</c:v>
                </c:pt>
                <c:pt idx="14637">
                  <c:v> 20-07-09 05:42:45</c:v>
                </c:pt>
                <c:pt idx="14638">
                  <c:v> 20-07-09 05:42:50</c:v>
                </c:pt>
                <c:pt idx="14639">
                  <c:v> 20-07-09 05:42:55</c:v>
                </c:pt>
                <c:pt idx="14640">
                  <c:v> 20-07-09 05:43:00</c:v>
                </c:pt>
                <c:pt idx="14641">
                  <c:v> 20-07-09 05:43:05</c:v>
                </c:pt>
                <c:pt idx="14642">
                  <c:v> 20-07-09 05:43:10</c:v>
                </c:pt>
                <c:pt idx="14643">
                  <c:v> 20-07-09 05:43:15</c:v>
                </c:pt>
                <c:pt idx="14644">
                  <c:v> 20-07-09 05:43:20</c:v>
                </c:pt>
                <c:pt idx="14645">
                  <c:v> 20-07-09 05:43:25</c:v>
                </c:pt>
                <c:pt idx="14646">
                  <c:v> 20-07-09 05:43:30</c:v>
                </c:pt>
                <c:pt idx="14647">
                  <c:v> 20-07-09 05:43:35</c:v>
                </c:pt>
                <c:pt idx="14648">
                  <c:v> 20-07-09 05:43:40</c:v>
                </c:pt>
                <c:pt idx="14649">
                  <c:v> 20-07-09 05:43:45</c:v>
                </c:pt>
                <c:pt idx="14650">
                  <c:v> 20-07-09 05:43:50</c:v>
                </c:pt>
                <c:pt idx="14651">
                  <c:v> 20-07-09 05:43:55</c:v>
                </c:pt>
                <c:pt idx="14652">
                  <c:v> 20-07-09 05:44:00</c:v>
                </c:pt>
                <c:pt idx="14653">
                  <c:v> 20-07-09 05:44:05</c:v>
                </c:pt>
                <c:pt idx="14654">
                  <c:v> 20-07-09 05:44:10</c:v>
                </c:pt>
                <c:pt idx="14655">
                  <c:v> 20-07-09 05:44:15</c:v>
                </c:pt>
                <c:pt idx="14656">
                  <c:v> 20-07-09 05:44:20</c:v>
                </c:pt>
                <c:pt idx="14657">
                  <c:v> 20-07-09 05:44:25</c:v>
                </c:pt>
                <c:pt idx="14658">
                  <c:v> 20-07-09 05:44:30</c:v>
                </c:pt>
                <c:pt idx="14659">
                  <c:v> 20-07-09 05:44:35</c:v>
                </c:pt>
                <c:pt idx="14660">
                  <c:v> 20-07-09 05:44:40</c:v>
                </c:pt>
                <c:pt idx="14661">
                  <c:v> 20-07-09 05:44:45</c:v>
                </c:pt>
                <c:pt idx="14662">
                  <c:v> 20-07-09 05:44:50</c:v>
                </c:pt>
                <c:pt idx="14663">
                  <c:v> 20-07-09 05:44:55</c:v>
                </c:pt>
                <c:pt idx="14664">
                  <c:v> 20-07-09 05:45:00</c:v>
                </c:pt>
                <c:pt idx="14665">
                  <c:v> 20-07-09 05:45:05</c:v>
                </c:pt>
                <c:pt idx="14666">
                  <c:v> 20-07-09 05:45:10</c:v>
                </c:pt>
                <c:pt idx="14667">
                  <c:v> 20-07-09 05:45:15</c:v>
                </c:pt>
                <c:pt idx="14668">
                  <c:v> 20-07-09 05:45:20</c:v>
                </c:pt>
                <c:pt idx="14669">
                  <c:v> 20-07-09 05:45:25</c:v>
                </c:pt>
                <c:pt idx="14670">
                  <c:v> 20-07-09 05:45:30</c:v>
                </c:pt>
                <c:pt idx="14671">
                  <c:v> 20-07-09 05:45:35</c:v>
                </c:pt>
                <c:pt idx="14672">
                  <c:v> 20-07-09 05:45:40</c:v>
                </c:pt>
                <c:pt idx="14673">
                  <c:v> 20-07-09 05:45:45</c:v>
                </c:pt>
                <c:pt idx="14674">
                  <c:v> 20-07-09 05:45:50</c:v>
                </c:pt>
                <c:pt idx="14675">
                  <c:v> 20-07-09 05:45:55</c:v>
                </c:pt>
                <c:pt idx="14676">
                  <c:v> 20-07-09 05:46:00</c:v>
                </c:pt>
                <c:pt idx="14677">
                  <c:v> 20-07-09 05:46:05</c:v>
                </c:pt>
                <c:pt idx="14678">
                  <c:v> 20-07-09 05:46:10</c:v>
                </c:pt>
                <c:pt idx="14679">
                  <c:v> 20-07-09 05:46:15</c:v>
                </c:pt>
                <c:pt idx="14680">
                  <c:v> 20-07-09 05:46:20</c:v>
                </c:pt>
                <c:pt idx="14681">
                  <c:v> 20-07-09 05:46:25</c:v>
                </c:pt>
                <c:pt idx="14682">
                  <c:v> 20-07-09 05:46:30</c:v>
                </c:pt>
                <c:pt idx="14683">
                  <c:v> 20-07-09 05:46:35</c:v>
                </c:pt>
                <c:pt idx="14684">
                  <c:v> 20-07-09 05:46:40</c:v>
                </c:pt>
                <c:pt idx="14685">
                  <c:v> 20-07-09 05:46:45</c:v>
                </c:pt>
                <c:pt idx="14686">
                  <c:v> 20-07-09 05:46:50</c:v>
                </c:pt>
                <c:pt idx="14687">
                  <c:v> 20-07-09 05:46:55</c:v>
                </c:pt>
                <c:pt idx="14688">
                  <c:v> 20-07-09 05:47:00</c:v>
                </c:pt>
                <c:pt idx="14689">
                  <c:v> 20-07-09 05:47:05</c:v>
                </c:pt>
                <c:pt idx="14690">
                  <c:v> 20-07-09 05:47:10</c:v>
                </c:pt>
                <c:pt idx="14691">
                  <c:v> 20-07-09 05:47:15</c:v>
                </c:pt>
                <c:pt idx="14692">
                  <c:v> 20-07-09 05:47:20</c:v>
                </c:pt>
                <c:pt idx="14693">
                  <c:v> 20-07-09 05:47:25</c:v>
                </c:pt>
                <c:pt idx="14694">
                  <c:v> 20-07-09 05:47:30</c:v>
                </c:pt>
                <c:pt idx="14695">
                  <c:v> 20-07-09 05:47:35</c:v>
                </c:pt>
                <c:pt idx="14696">
                  <c:v> 20-07-09 05:47:40</c:v>
                </c:pt>
                <c:pt idx="14697">
                  <c:v> 20-07-09 05:47:45</c:v>
                </c:pt>
                <c:pt idx="14698">
                  <c:v> 20-07-09 05:47:50</c:v>
                </c:pt>
                <c:pt idx="14699">
                  <c:v> 20-07-09 05:47:55</c:v>
                </c:pt>
                <c:pt idx="14700">
                  <c:v> 20-07-09 05:48:00</c:v>
                </c:pt>
                <c:pt idx="14701">
                  <c:v> 20-07-09 05:48:05</c:v>
                </c:pt>
                <c:pt idx="14702">
                  <c:v> 20-07-09 05:48:10</c:v>
                </c:pt>
                <c:pt idx="14703">
                  <c:v> 20-07-09 05:48:15</c:v>
                </c:pt>
                <c:pt idx="14704">
                  <c:v> 20-07-09 05:48:20</c:v>
                </c:pt>
                <c:pt idx="14705">
                  <c:v> 20-07-09 05:48:25</c:v>
                </c:pt>
                <c:pt idx="14706">
                  <c:v> 20-07-09 05:48:30</c:v>
                </c:pt>
                <c:pt idx="14707">
                  <c:v> 20-07-09 05:48:35</c:v>
                </c:pt>
                <c:pt idx="14708">
                  <c:v> 20-07-09 05:48:40</c:v>
                </c:pt>
                <c:pt idx="14709">
                  <c:v> 20-07-09 05:48:45</c:v>
                </c:pt>
                <c:pt idx="14710">
                  <c:v> 20-07-09 05:48:50</c:v>
                </c:pt>
                <c:pt idx="14711">
                  <c:v> 20-07-09 05:48:55</c:v>
                </c:pt>
                <c:pt idx="14712">
                  <c:v> 20-07-09 05:49:00</c:v>
                </c:pt>
                <c:pt idx="14713">
                  <c:v> 20-07-09 05:49:05</c:v>
                </c:pt>
                <c:pt idx="14714">
                  <c:v> 20-07-09 05:49:10</c:v>
                </c:pt>
                <c:pt idx="14715">
                  <c:v> 20-07-09 05:49:15</c:v>
                </c:pt>
                <c:pt idx="14716">
                  <c:v> 20-07-09 05:49:20</c:v>
                </c:pt>
                <c:pt idx="14717">
                  <c:v> 20-07-09 05:49:25</c:v>
                </c:pt>
                <c:pt idx="14718">
                  <c:v> 20-07-09 05:49:30</c:v>
                </c:pt>
                <c:pt idx="14719">
                  <c:v> 20-07-09 05:49:35</c:v>
                </c:pt>
                <c:pt idx="14720">
                  <c:v> 20-07-09 05:49:40</c:v>
                </c:pt>
                <c:pt idx="14721">
                  <c:v> 20-07-09 05:49:45</c:v>
                </c:pt>
                <c:pt idx="14722">
                  <c:v> 20-07-09 05:49:50</c:v>
                </c:pt>
                <c:pt idx="14723">
                  <c:v> 20-07-09 05:49:55</c:v>
                </c:pt>
                <c:pt idx="14724">
                  <c:v> 20-07-09 05:50:00</c:v>
                </c:pt>
                <c:pt idx="14725">
                  <c:v> 20-07-09 05:50:05</c:v>
                </c:pt>
                <c:pt idx="14726">
                  <c:v> 20-07-09 05:50:10</c:v>
                </c:pt>
                <c:pt idx="14727">
                  <c:v> 20-07-09 05:50:15</c:v>
                </c:pt>
                <c:pt idx="14728">
                  <c:v> 20-07-09 05:50:20</c:v>
                </c:pt>
                <c:pt idx="14729">
                  <c:v> 20-07-09 05:50:25</c:v>
                </c:pt>
                <c:pt idx="14730">
                  <c:v> 20-07-09 05:50:30</c:v>
                </c:pt>
                <c:pt idx="14731">
                  <c:v> 20-07-09 05:50:35</c:v>
                </c:pt>
                <c:pt idx="14732">
                  <c:v> 20-07-09 05:50:40</c:v>
                </c:pt>
                <c:pt idx="14733">
                  <c:v> 20-07-09 05:50:45</c:v>
                </c:pt>
                <c:pt idx="14734">
                  <c:v> 20-07-09 05:50:50</c:v>
                </c:pt>
                <c:pt idx="14735">
                  <c:v> 20-07-09 05:50:55</c:v>
                </c:pt>
                <c:pt idx="14736">
                  <c:v> 20-07-09 05:51:00</c:v>
                </c:pt>
                <c:pt idx="14737">
                  <c:v> 20-07-09 05:51:05</c:v>
                </c:pt>
                <c:pt idx="14738">
                  <c:v> 20-07-09 05:51:10</c:v>
                </c:pt>
                <c:pt idx="14739">
                  <c:v> 20-07-09 05:51:15</c:v>
                </c:pt>
                <c:pt idx="14740">
                  <c:v> 20-07-09 05:51:20</c:v>
                </c:pt>
                <c:pt idx="14741">
                  <c:v> 20-07-09 05:51:25</c:v>
                </c:pt>
                <c:pt idx="14742">
                  <c:v> 20-07-09 05:51:30</c:v>
                </c:pt>
                <c:pt idx="14743">
                  <c:v> 20-07-09 05:51:35</c:v>
                </c:pt>
                <c:pt idx="14744">
                  <c:v> 20-07-09 05:51:40</c:v>
                </c:pt>
                <c:pt idx="14745">
                  <c:v> 20-07-09 05:51:45</c:v>
                </c:pt>
                <c:pt idx="14746">
                  <c:v> 20-07-09 05:51:50</c:v>
                </c:pt>
                <c:pt idx="14747">
                  <c:v> 20-07-09 05:51:55</c:v>
                </c:pt>
                <c:pt idx="14748">
                  <c:v> 20-07-09 05:52:00</c:v>
                </c:pt>
                <c:pt idx="14749">
                  <c:v> 20-07-09 05:52:05</c:v>
                </c:pt>
                <c:pt idx="14750">
                  <c:v> 20-07-09 05:52:10</c:v>
                </c:pt>
                <c:pt idx="14751">
                  <c:v> 20-07-09 05:52:15</c:v>
                </c:pt>
                <c:pt idx="14752">
                  <c:v> 20-07-09 05:52:20</c:v>
                </c:pt>
                <c:pt idx="14753">
                  <c:v> 20-07-09 05:52:25</c:v>
                </c:pt>
                <c:pt idx="14754">
                  <c:v> 20-07-09 05:52:30</c:v>
                </c:pt>
                <c:pt idx="14755">
                  <c:v> 20-07-09 05:52:35</c:v>
                </c:pt>
                <c:pt idx="14756">
                  <c:v> 20-07-09 05:52:40</c:v>
                </c:pt>
                <c:pt idx="14757">
                  <c:v> 20-07-09 05:52:45</c:v>
                </c:pt>
                <c:pt idx="14758">
                  <c:v> 20-07-09 05:52:50</c:v>
                </c:pt>
                <c:pt idx="14759">
                  <c:v> 20-07-09 05:52:55</c:v>
                </c:pt>
                <c:pt idx="14760">
                  <c:v> 20-07-09 05:53:00</c:v>
                </c:pt>
                <c:pt idx="14761">
                  <c:v> 20-07-09 05:53:05</c:v>
                </c:pt>
                <c:pt idx="14762">
                  <c:v> 20-07-09 05:53:10</c:v>
                </c:pt>
                <c:pt idx="14763">
                  <c:v> 20-07-09 05:53:15</c:v>
                </c:pt>
                <c:pt idx="14764">
                  <c:v> 20-07-09 05:53:20</c:v>
                </c:pt>
                <c:pt idx="14765">
                  <c:v> 20-07-09 05:53:25</c:v>
                </c:pt>
                <c:pt idx="14766">
                  <c:v> 20-07-09 05:53:30</c:v>
                </c:pt>
                <c:pt idx="14767">
                  <c:v> 20-07-09 05:53:35</c:v>
                </c:pt>
                <c:pt idx="14768">
                  <c:v> 20-07-09 05:53:40</c:v>
                </c:pt>
                <c:pt idx="14769">
                  <c:v> 20-07-09 05:53:45</c:v>
                </c:pt>
                <c:pt idx="14770">
                  <c:v> 20-07-09 05:53:50</c:v>
                </c:pt>
                <c:pt idx="14771">
                  <c:v> 20-07-09 05:53:55</c:v>
                </c:pt>
                <c:pt idx="14772">
                  <c:v> 20-07-09 05:54:00</c:v>
                </c:pt>
                <c:pt idx="14773">
                  <c:v> 20-07-09 05:54:05</c:v>
                </c:pt>
                <c:pt idx="14774">
                  <c:v> 20-07-09 05:54:10</c:v>
                </c:pt>
                <c:pt idx="14775">
                  <c:v> 20-07-09 05:54:15</c:v>
                </c:pt>
                <c:pt idx="14776">
                  <c:v> 20-07-09 05:54:20</c:v>
                </c:pt>
                <c:pt idx="14777">
                  <c:v> 20-07-09 05:54:25</c:v>
                </c:pt>
                <c:pt idx="14778">
                  <c:v> 20-07-09 05:54:30</c:v>
                </c:pt>
                <c:pt idx="14779">
                  <c:v> 20-07-09 05:54:35</c:v>
                </c:pt>
                <c:pt idx="14780">
                  <c:v> 20-07-09 05:54:40</c:v>
                </c:pt>
                <c:pt idx="14781">
                  <c:v> 20-07-09 05:54:45</c:v>
                </c:pt>
                <c:pt idx="14782">
                  <c:v> 20-07-09 05:54:50</c:v>
                </c:pt>
                <c:pt idx="14783">
                  <c:v> 20-07-09 05:54:55</c:v>
                </c:pt>
                <c:pt idx="14784">
                  <c:v> 20-07-09 05:55:00</c:v>
                </c:pt>
                <c:pt idx="14785">
                  <c:v> 20-07-09 05:55:05</c:v>
                </c:pt>
                <c:pt idx="14786">
                  <c:v> 20-07-09 05:55:10</c:v>
                </c:pt>
                <c:pt idx="14787">
                  <c:v> 20-07-09 05:55:15</c:v>
                </c:pt>
                <c:pt idx="14788">
                  <c:v> 20-07-09 05:55:20</c:v>
                </c:pt>
                <c:pt idx="14789">
                  <c:v> 20-07-09 05:55:25</c:v>
                </c:pt>
                <c:pt idx="14790">
                  <c:v> 20-07-09 05:55:30</c:v>
                </c:pt>
                <c:pt idx="14791">
                  <c:v> 20-07-09 05:55:35</c:v>
                </c:pt>
                <c:pt idx="14792">
                  <c:v> 20-07-09 05:55:40</c:v>
                </c:pt>
                <c:pt idx="14793">
                  <c:v> 20-07-09 05:55:45</c:v>
                </c:pt>
                <c:pt idx="14794">
                  <c:v> 20-07-09 05:55:50</c:v>
                </c:pt>
                <c:pt idx="14795">
                  <c:v> 20-07-09 05:55:55</c:v>
                </c:pt>
                <c:pt idx="14796">
                  <c:v> 20-07-09 05:56:00</c:v>
                </c:pt>
                <c:pt idx="14797">
                  <c:v> 20-07-09 05:56:05</c:v>
                </c:pt>
                <c:pt idx="14798">
                  <c:v> 20-07-09 05:56:10</c:v>
                </c:pt>
                <c:pt idx="14799">
                  <c:v> 20-07-09 05:56:15</c:v>
                </c:pt>
                <c:pt idx="14800">
                  <c:v> 20-07-09 05:56:20</c:v>
                </c:pt>
                <c:pt idx="14801">
                  <c:v> 20-07-09 05:56:25</c:v>
                </c:pt>
                <c:pt idx="14802">
                  <c:v> 20-07-09 05:56:30</c:v>
                </c:pt>
                <c:pt idx="14803">
                  <c:v> 20-07-09 05:56:35</c:v>
                </c:pt>
                <c:pt idx="14804">
                  <c:v> 20-07-09 05:56:40</c:v>
                </c:pt>
                <c:pt idx="14805">
                  <c:v> 20-07-09 05:56:45</c:v>
                </c:pt>
                <c:pt idx="14806">
                  <c:v> 20-07-09 05:56:50</c:v>
                </c:pt>
                <c:pt idx="14807">
                  <c:v> 20-07-09 05:56:55</c:v>
                </c:pt>
                <c:pt idx="14808">
                  <c:v> 20-07-09 05:57:00</c:v>
                </c:pt>
                <c:pt idx="14809">
                  <c:v> 20-07-09 05:57:05</c:v>
                </c:pt>
                <c:pt idx="14810">
                  <c:v> 20-07-09 05:57:10</c:v>
                </c:pt>
                <c:pt idx="14811">
                  <c:v> 20-07-09 05:57:15</c:v>
                </c:pt>
                <c:pt idx="14812">
                  <c:v> 20-07-09 05:57:20</c:v>
                </c:pt>
                <c:pt idx="14813">
                  <c:v> 20-07-09 05:57:25</c:v>
                </c:pt>
                <c:pt idx="14814">
                  <c:v> 20-07-09 05:57:30</c:v>
                </c:pt>
                <c:pt idx="14815">
                  <c:v> 20-07-09 05:57:35</c:v>
                </c:pt>
                <c:pt idx="14816">
                  <c:v> 20-07-09 05:57:40</c:v>
                </c:pt>
                <c:pt idx="14817">
                  <c:v> 20-07-09 05:57:45</c:v>
                </c:pt>
                <c:pt idx="14818">
                  <c:v> 20-07-09 05:57:50</c:v>
                </c:pt>
                <c:pt idx="14819">
                  <c:v> 20-07-09 05:57:55</c:v>
                </c:pt>
                <c:pt idx="14820">
                  <c:v> 20-07-09 05:58:00</c:v>
                </c:pt>
                <c:pt idx="14821">
                  <c:v> 20-07-09 05:58:05</c:v>
                </c:pt>
                <c:pt idx="14822">
                  <c:v> 20-07-09 05:58:10</c:v>
                </c:pt>
                <c:pt idx="14823">
                  <c:v> 20-07-09 05:58:15</c:v>
                </c:pt>
                <c:pt idx="14824">
                  <c:v> 20-07-09 05:58:20</c:v>
                </c:pt>
                <c:pt idx="14825">
                  <c:v> 20-07-09 05:58:25</c:v>
                </c:pt>
                <c:pt idx="14826">
                  <c:v> 20-07-09 05:58:30</c:v>
                </c:pt>
                <c:pt idx="14827">
                  <c:v> 20-07-09 05:58:35</c:v>
                </c:pt>
                <c:pt idx="14828">
                  <c:v> 20-07-09 05:58:40</c:v>
                </c:pt>
                <c:pt idx="14829">
                  <c:v> 20-07-09 05:58:45</c:v>
                </c:pt>
                <c:pt idx="14830">
                  <c:v> 20-07-09 05:58:50</c:v>
                </c:pt>
                <c:pt idx="14831">
                  <c:v> 20-07-09 05:58:55</c:v>
                </c:pt>
                <c:pt idx="14832">
                  <c:v> 20-07-09 05:59:00</c:v>
                </c:pt>
                <c:pt idx="14833">
                  <c:v> 20-07-09 05:59:05</c:v>
                </c:pt>
                <c:pt idx="14834">
                  <c:v> 20-07-09 05:59:10</c:v>
                </c:pt>
                <c:pt idx="14835">
                  <c:v> 20-07-09 05:59:15</c:v>
                </c:pt>
                <c:pt idx="14836">
                  <c:v> 20-07-09 05:59:20</c:v>
                </c:pt>
                <c:pt idx="14837">
                  <c:v> 20-07-09 05:59:25</c:v>
                </c:pt>
                <c:pt idx="14838">
                  <c:v> 20-07-09 05:59:30</c:v>
                </c:pt>
                <c:pt idx="14839">
                  <c:v> 20-07-09 05:59:35</c:v>
                </c:pt>
                <c:pt idx="14840">
                  <c:v> 20-07-09 05:59:40</c:v>
                </c:pt>
                <c:pt idx="14841">
                  <c:v> 20-07-09 05:59:45</c:v>
                </c:pt>
                <c:pt idx="14842">
                  <c:v> 20-07-09 05:59:50</c:v>
                </c:pt>
                <c:pt idx="14843">
                  <c:v> 20-07-09 05:59:55</c:v>
                </c:pt>
                <c:pt idx="14844">
                  <c:v> 20-07-09 06:00:00</c:v>
                </c:pt>
                <c:pt idx="14845">
                  <c:v> 20-07-09 06:00:05</c:v>
                </c:pt>
                <c:pt idx="14846">
                  <c:v> 20-07-09 06:00:10</c:v>
                </c:pt>
                <c:pt idx="14847">
                  <c:v> 20-07-09 06:00:15</c:v>
                </c:pt>
                <c:pt idx="14848">
                  <c:v> 20-07-09 06:00:20</c:v>
                </c:pt>
                <c:pt idx="14849">
                  <c:v> 20-07-09 06:00:25</c:v>
                </c:pt>
                <c:pt idx="14850">
                  <c:v> 20-07-09 06:00:30</c:v>
                </c:pt>
                <c:pt idx="14851">
                  <c:v> 20-07-09 06:00:35</c:v>
                </c:pt>
                <c:pt idx="14852">
                  <c:v> 20-07-09 06:00:40</c:v>
                </c:pt>
                <c:pt idx="14853">
                  <c:v> 20-07-09 06:00:45</c:v>
                </c:pt>
                <c:pt idx="14854">
                  <c:v> 20-07-09 06:00:50</c:v>
                </c:pt>
                <c:pt idx="14855">
                  <c:v> 20-07-09 06:00:55</c:v>
                </c:pt>
                <c:pt idx="14856">
                  <c:v> 20-07-09 06:01:00</c:v>
                </c:pt>
                <c:pt idx="14857">
                  <c:v> 20-07-09 06:01:05</c:v>
                </c:pt>
                <c:pt idx="14858">
                  <c:v> 20-07-09 06:01:10</c:v>
                </c:pt>
                <c:pt idx="14859">
                  <c:v> 20-07-09 06:01:15</c:v>
                </c:pt>
                <c:pt idx="14860">
                  <c:v> 20-07-09 06:01:20</c:v>
                </c:pt>
                <c:pt idx="14861">
                  <c:v> 20-07-09 06:01:25</c:v>
                </c:pt>
                <c:pt idx="14862">
                  <c:v> 20-07-09 06:01:30</c:v>
                </c:pt>
                <c:pt idx="14863">
                  <c:v> 20-07-09 06:01:35</c:v>
                </c:pt>
                <c:pt idx="14864">
                  <c:v> 20-07-09 06:01:40</c:v>
                </c:pt>
                <c:pt idx="14865">
                  <c:v> 20-07-09 06:01:45</c:v>
                </c:pt>
                <c:pt idx="14866">
                  <c:v> 20-07-09 06:01:50</c:v>
                </c:pt>
                <c:pt idx="14867">
                  <c:v> 20-07-09 06:01:55</c:v>
                </c:pt>
                <c:pt idx="14868">
                  <c:v> 20-07-09 06:02:00</c:v>
                </c:pt>
                <c:pt idx="14869">
                  <c:v> 20-07-09 06:02:05</c:v>
                </c:pt>
                <c:pt idx="14870">
                  <c:v> 20-07-09 06:02:10</c:v>
                </c:pt>
                <c:pt idx="14871">
                  <c:v> 20-07-09 06:02:15</c:v>
                </c:pt>
                <c:pt idx="14872">
                  <c:v> 20-07-09 06:02:20</c:v>
                </c:pt>
                <c:pt idx="14873">
                  <c:v> 20-07-09 06:02:25</c:v>
                </c:pt>
                <c:pt idx="14874">
                  <c:v> 20-07-09 06:02:30</c:v>
                </c:pt>
                <c:pt idx="14875">
                  <c:v> 20-07-09 06:02:35</c:v>
                </c:pt>
                <c:pt idx="14876">
                  <c:v> 20-07-09 06:02:40</c:v>
                </c:pt>
                <c:pt idx="14877">
                  <c:v> 20-07-09 06:02:45</c:v>
                </c:pt>
                <c:pt idx="14878">
                  <c:v> 20-07-09 06:02:50</c:v>
                </c:pt>
                <c:pt idx="14879">
                  <c:v> 20-07-09 06:02:55</c:v>
                </c:pt>
                <c:pt idx="14880">
                  <c:v> 20-07-09 06:03:00</c:v>
                </c:pt>
                <c:pt idx="14881">
                  <c:v> 20-07-09 06:03:05</c:v>
                </c:pt>
                <c:pt idx="14882">
                  <c:v> 20-07-09 06:03:10</c:v>
                </c:pt>
                <c:pt idx="14883">
                  <c:v> 20-07-09 06:03:15</c:v>
                </c:pt>
                <c:pt idx="14884">
                  <c:v> 20-07-09 06:03:20</c:v>
                </c:pt>
                <c:pt idx="14885">
                  <c:v> 20-07-09 06:03:25</c:v>
                </c:pt>
                <c:pt idx="14886">
                  <c:v> 20-07-09 06:03:30</c:v>
                </c:pt>
                <c:pt idx="14887">
                  <c:v> 20-07-09 06:03:35</c:v>
                </c:pt>
                <c:pt idx="14888">
                  <c:v> 20-07-09 06:03:40</c:v>
                </c:pt>
                <c:pt idx="14889">
                  <c:v> 20-07-09 06:03:45</c:v>
                </c:pt>
                <c:pt idx="14890">
                  <c:v> 20-07-09 06:03:50</c:v>
                </c:pt>
                <c:pt idx="14891">
                  <c:v> 20-07-09 06:03:55</c:v>
                </c:pt>
                <c:pt idx="14892">
                  <c:v> 20-07-09 06:04:00</c:v>
                </c:pt>
                <c:pt idx="14893">
                  <c:v> 20-07-09 06:04:05</c:v>
                </c:pt>
                <c:pt idx="14894">
                  <c:v> 20-07-09 06:04:10</c:v>
                </c:pt>
                <c:pt idx="14895">
                  <c:v> 20-07-09 06:04:15</c:v>
                </c:pt>
                <c:pt idx="14896">
                  <c:v> 20-07-09 06:04:20</c:v>
                </c:pt>
                <c:pt idx="14897">
                  <c:v> 20-07-09 06:04:25</c:v>
                </c:pt>
                <c:pt idx="14898">
                  <c:v> 20-07-09 06:04:30</c:v>
                </c:pt>
                <c:pt idx="14899">
                  <c:v> 20-07-09 06:04:35</c:v>
                </c:pt>
                <c:pt idx="14900">
                  <c:v> 20-07-09 06:04:40</c:v>
                </c:pt>
                <c:pt idx="14901">
                  <c:v> 20-07-09 06:04:45</c:v>
                </c:pt>
                <c:pt idx="14902">
                  <c:v> 20-07-09 06:04:50</c:v>
                </c:pt>
                <c:pt idx="14903">
                  <c:v> 20-07-09 06:04:55</c:v>
                </c:pt>
                <c:pt idx="14904">
                  <c:v> 20-07-09 06:05:00</c:v>
                </c:pt>
                <c:pt idx="14905">
                  <c:v> 20-07-09 06:05:05</c:v>
                </c:pt>
                <c:pt idx="14906">
                  <c:v> 20-07-09 06:05:10</c:v>
                </c:pt>
                <c:pt idx="14907">
                  <c:v> 20-07-09 06:05:15</c:v>
                </c:pt>
                <c:pt idx="14908">
                  <c:v> 20-07-09 06:05:20</c:v>
                </c:pt>
                <c:pt idx="14909">
                  <c:v> 20-07-09 06:05:25</c:v>
                </c:pt>
                <c:pt idx="14910">
                  <c:v> 20-07-09 06:05:30</c:v>
                </c:pt>
                <c:pt idx="14911">
                  <c:v> 20-07-09 06:05:35</c:v>
                </c:pt>
                <c:pt idx="14912">
                  <c:v> 20-07-09 06:05:40</c:v>
                </c:pt>
                <c:pt idx="14913">
                  <c:v> 20-07-09 06:05:45</c:v>
                </c:pt>
                <c:pt idx="14914">
                  <c:v> 20-07-09 06:05:50</c:v>
                </c:pt>
                <c:pt idx="14915">
                  <c:v> 20-07-09 06:05:55</c:v>
                </c:pt>
                <c:pt idx="14916">
                  <c:v> 20-07-09 06:06:00</c:v>
                </c:pt>
                <c:pt idx="14917">
                  <c:v> 20-07-09 06:06:05</c:v>
                </c:pt>
                <c:pt idx="14918">
                  <c:v> 20-07-09 06:06:10</c:v>
                </c:pt>
                <c:pt idx="14919">
                  <c:v> 20-07-09 06:06:15</c:v>
                </c:pt>
                <c:pt idx="14920">
                  <c:v> 20-07-09 06:06:20</c:v>
                </c:pt>
                <c:pt idx="14921">
                  <c:v> 20-07-09 06:06:25</c:v>
                </c:pt>
                <c:pt idx="14922">
                  <c:v> 20-07-09 06:06:30</c:v>
                </c:pt>
                <c:pt idx="14923">
                  <c:v> 20-07-09 06:06:35</c:v>
                </c:pt>
                <c:pt idx="14924">
                  <c:v> 20-07-09 06:06:40</c:v>
                </c:pt>
                <c:pt idx="14925">
                  <c:v> 20-07-09 06:06:45</c:v>
                </c:pt>
                <c:pt idx="14926">
                  <c:v> 20-07-09 06:06:50</c:v>
                </c:pt>
                <c:pt idx="14927">
                  <c:v> 20-07-09 06:06:55</c:v>
                </c:pt>
                <c:pt idx="14928">
                  <c:v> 20-07-09 06:07:00</c:v>
                </c:pt>
                <c:pt idx="14929">
                  <c:v> 20-07-09 06:07:05</c:v>
                </c:pt>
                <c:pt idx="14930">
                  <c:v> 20-07-09 06:07:10</c:v>
                </c:pt>
                <c:pt idx="14931">
                  <c:v> 20-07-09 06:07:15</c:v>
                </c:pt>
                <c:pt idx="14932">
                  <c:v> 20-07-09 06:07:20</c:v>
                </c:pt>
                <c:pt idx="14933">
                  <c:v> 20-07-09 06:07:25</c:v>
                </c:pt>
                <c:pt idx="14934">
                  <c:v> 20-07-09 06:07:30</c:v>
                </c:pt>
                <c:pt idx="14935">
                  <c:v> 20-07-09 06:07:35</c:v>
                </c:pt>
                <c:pt idx="14936">
                  <c:v> 20-07-09 06:07:40</c:v>
                </c:pt>
                <c:pt idx="14937">
                  <c:v> 20-07-09 06:07:45</c:v>
                </c:pt>
                <c:pt idx="14938">
                  <c:v> 20-07-09 06:07:50</c:v>
                </c:pt>
                <c:pt idx="14939">
                  <c:v> 20-07-09 06:07:55</c:v>
                </c:pt>
                <c:pt idx="14940">
                  <c:v> 20-07-09 06:08:00</c:v>
                </c:pt>
                <c:pt idx="14941">
                  <c:v> 20-07-09 06:08:05</c:v>
                </c:pt>
                <c:pt idx="14942">
                  <c:v> 20-07-09 06:08:10</c:v>
                </c:pt>
                <c:pt idx="14943">
                  <c:v> 20-07-09 06:08:15</c:v>
                </c:pt>
                <c:pt idx="14944">
                  <c:v> 20-07-09 06:08:20</c:v>
                </c:pt>
                <c:pt idx="14945">
                  <c:v> 20-07-09 06:08:25</c:v>
                </c:pt>
                <c:pt idx="14946">
                  <c:v> 20-07-09 06:08:30</c:v>
                </c:pt>
                <c:pt idx="14947">
                  <c:v> 20-07-09 06:08:35</c:v>
                </c:pt>
                <c:pt idx="14948">
                  <c:v> 20-07-09 06:08:40</c:v>
                </c:pt>
                <c:pt idx="14949">
                  <c:v> 20-07-09 06:08:45</c:v>
                </c:pt>
                <c:pt idx="14950">
                  <c:v> 20-07-09 06:08:50</c:v>
                </c:pt>
                <c:pt idx="14951">
                  <c:v> 20-07-09 06:08:55</c:v>
                </c:pt>
                <c:pt idx="14952">
                  <c:v> 20-07-09 06:09:00</c:v>
                </c:pt>
                <c:pt idx="14953">
                  <c:v> 20-07-09 06:09:05</c:v>
                </c:pt>
                <c:pt idx="14954">
                  <c:v> 20-07-09 06:09:10</c:v>
                </c:pt>
                <c:pt idx="14955">
                  <c:v> 20-07-09 06:09:15</c:v>
                </c:pt>
                <c:pt idx="14956">
                  <c:v> 20-07-09 06:09:20</c:v>
                </c:pt>
                <c:pt idx="14957">
                  <c:v> 20-07-09 06:09:25</c:v>
                </c:pt>
                <c:pt idx="14958">
                  <c:v> 20-07-09 06:09:30</c:v>
                </c:pt>
                <c:pt idx="14959">
                  <c:v> 20-07-09 06:09:35</c:v>
                </c:pt>
                <c:pt idx="14960">
                  <c:v> 20-07-09 06:09:40</c:v>
                </c:pt>
                <c:pt idx="14961">
                  <c:v> 20-07-09 06:09:45</c:v>
                </c:pt>
                <c:pt idx="14962">
                  <c:v> 20-07-09 06:09:50</c:v>
                </c:pt>
                <c:pt idx="14963">
                  <c:v> 20-07-09 06:09:55</c:v>
                </c:pt>
                <c:pt idx="14964">
                  <c:v> 20-07-09 06:10:00</c:v>
                </c:pt>
                <c:pt idx="14965">
                  <c:v> 20-07-09 06:10:05</c:v>
                </c:pt>
                <c:pt idx="14966">
                  <c:v> 20-07-09 06:10:10</c:v>
                </c:pt>
                <c:pt idx="14967">
                  <c:v> 20-07-09 06:10:15</c:v>
                </c:pt>
                <c:pt idx="14968">
                  <c:v> 20-07-09 06:10:20</c:v>
                </c:pt>
                <c:pt idx="14969">
                  <c:v> 20-07-09 06:10:25</c:v>
                </c:pt>
                <c:pt idx="14970">
                  <c:v> 20-07-09 06:10:30</c:v>
                </c:pt>
                <c:pt idx="14971">
                  <c:v> 20-07-09 06:10:35</c:v>
                </c:pt>
                <c:pt idx="14972">
                  <c:v> 20-07-09 06:10:40</c:v>
                </c:pt>
                <c:pt idx="14973">
                  <c:v> 20-07-09 06:10:45</c:v>
                </c:pt>
                <c:pt idx="14974">
                  <c:v> 20-07-09 06:10:50</c:v>
                </c:pt>
                <c:pt idx="14975">
                  <c:v> 20-07-09 06:10:55</c:v>
                </c:pt>
                <c:pt idx="14976">
                  <c:v> 20-07-09 06:11:00</c:v>
                </c:pt>
                <c:pt idx="14977">
                  <c:v> 20-07-09 06:11:05</c:v>
                </c:pt>
                <c:pt idx="14978">
                  <c:v> 20-07-09 06:11:10</c:v>
                </c:pt>
                <c:pt idx="14979">
                  <c:v> 20-07-09 06:11:15</c:v>
                </c:pt>
                <c:pt idx="14980">
                  <c:v> 20-07-09 06:11:20</c:v>
                </c:pt>
                <c:pt idx="14981">
                  <c:v> 20-07-09 06:11:25</c:v>
                </c:pt>
                <c:pt idx="14982">
                  <c:v> 20-07-09 06:11:30</c:v>
                </c:pt>
                <c:pt idx="14983">
                  <c:v> 20-07-09 06:11:35</c:v>
                </c:pt>
                <c:pt idx="14984">
                  <c:v> 20-07-09 06:11:40</c:v>
                </c:pt>
                <c:pt idx="14985">
                  <c:v> 20-07-09 06:11:45</c:v>
                </c:pt>
                <c:pt idx="14986">
                  <c:v> 20-07-09 06:11:50</c:v>
                </c:pt>
                <c:pt idx="14987">
                  <c:v> 20-07-09 06:11:55</c:v>
                </c:pt>
                <c:pt idx="14988">
                  <c:v> 20-07-09 06:12:00</c:v>
                </c:pt>
                <c:pt idx="14989">
                  <c:v> 20-07-09 06:12:05</c:v>
                </c:pt>
                <c:pt idx="14990">
                  <c:v> 20-07-09 06:12:10</c:v>
                </c:pt>
                <c:pt idx="14991">
                  <c:v> 20-07-09 06:12:15</c:v>
                </c:pt>
                <c:pt idx="14992">
                  <c:v> 20-07-09 06:12:20</c:v>
                </c:pt>
                <c:pt idx="14993">
                  <c:v> 20-07-09 06:12:25</c:v>
                </c:pt>
                <c:pt idx="14994">
                  <c:v> 20-07-09 06:12:30</c:v>
                </c:pt>
                <c:pt idx="14995">
                  <c:v> 20-07-09 06:12:35</c:v>
                </c:pt>
                <c:pt idx="14996">
                  <c:v> 20-07-09 06:12:40</c:v>
                </c:pt>
                <c:pt idx="14997">
                  <c:v> 20-07-09 06:12:45</c:v>
                </c:pt>
                <c:pt idx="14998">
                  <c:v> 20-07-09 06:12:50</c:v>
                </c:pt>
                <c:pt idx="14999">
                  <c:v> 20-07-09 06:12:55</c:v>
                </c:pt>
                <c:pt idx="15000">
                  <c:v> 20-07-09 06:13:00</c:v>
                </c:pt>
                <c:pt idx="15001">
                  <c:v> 20-07-09 06:13:05</c:v>
                </c:pt>
                <c:pt idx="15002">
                  <c:v> 20-07-09 06:13:10</c:v>
                </c:pt>
                <c:pt idx="15003">
                  <c:v> 20-07-09 06:13:15</c:v>
                </c:pt>
                <c:pt idx="15004">
                  <c:v> 20-07-09 06:13:20</c:v>
                </c:pt>
                <c:pt idx="15005">
                  <c:v> 20-07-09 06:13:25</c:v>
                </c:pt>
                <c:pt idx="15006">
                  <c:v> 20-07-09 06:13:30</c:v>
                </c:pt>
                <c:pt idx="15007">
                  <c:v> 20-07-09 06:13:35</c:v>
                </c:pt>
                <c:pt idx="15008">
                  <c:v> 20-07-09 06:13:40</c:v>
                </c:pt>
                <c:pt idx="15009">
                  <c:v> 20-07-09 06:13:45</c:v>
                </c:pt>
                <c:pt idx="15010">
                  <c:v> 20-07-09 06:13:50</c:v>
                </c:pt>
                <c:pt idx="15011">
                  <c:v> 20-07-09 06:13:55</c:v>
                </c:pt>
                <c:pt idx="15012">
                  <c:v> 20-07-09 06:14:00</c:v>
                </c:pt>
                <c:pt idx="15013">
                  <c:v> 20-07-09 06:14:05</c:v>
                </c:pt>
                <c:pt idx="15014">
                  <c:v> 20-07-09 06:14:10</c:v>
                </c:pt>
                <c:pt idx="15015">
                  <c:v> 20-07-09 06:14:15</c:v>
                </c:pt>
                <c:pt idx="15016">
                  <c:v> 20-07-09 06:14:20</c:v>
                </c:pt>
                <c:pt idx="15017">
                  <c:v> 20-07-09 06:14:25</c:v>
                </c:pt>
                <c:pt idx="15018">
                  <c:v> 20-07-09 06:14:30</c:v>
                </c:pt>
                <c:pt idx="15019">
                  <c:v> 20-07-09 06:14:35</c:v>
                </c:pt>
                <c:pt idx="15020">
                  <c:v> 20-07-09 06:14:40</c:v>
                </c:pt>
                <c:pt idx="15021">
                  <c:v> 20-07-09 06:14:45</c:v>
                </c:pt>
                <c:pt idx="15022">
                  <c:v> 20-07-09 06:14:50</c:v>
                </c:pt>
                <c:pt idx="15023">
                  <c:v> 20-07-09 06:14:55</c:v>
                </c:pt>
                <c:pt idx="15024">
                  <c:v> 20-07-09 06:15:00</c:v>
                </c:pt>
                <c:pt idx="15025">
                  <c:v> 20-07-09 06:15:05</c:v>
                </c:pt>
                <c:pt idx="15026">
                  <c:v> 20-07-09 06:15:10</c:v>
                </c:pt>
                <c:pt idx="15027">
                  <c:v> 20-07-09 06:15:15</c:v>
                </c:pt>
                <c:pt idx="15028">
                  <c:v> 20-07-09 06:15:20</c:v>
                </c:pt>
                <c:pt idx="15029">
                  <c:v> 20-07-09 06:15:25</c:v>
                </c:pt>
                <c:pt idx="15030">
                  <c:v> 20-07-09 06:15:30</c:v>
                </c:pt>
                <c:pt idx="15031">
                  <c:v> 20-07-09 06:15:35</c:v>
                </c:pt>
                <c:pt idx="15032">
                  <c:v> 20-07-09 06:15:40</c:v>
                </c:pt>
                <c:pt idx="15033">
                  <c:v> 20-07-09 06:15:45</c:v>
                </c:pt>
                <c:pt idx="15034">
                  <c:v> 20-07-09 06:15:50</c:v>
                </c:pt>
                <c:pt idx="15035">
                  <c:v> 20-07-09 06:15:55</c:v>
                </c:pt>
                <c:pt idx="15036">
                  <c:v> 20-07-09 06:16:00</c:v>
                </c:pt>
                <c:pt idx="15037">
                  <c:v> 20-07-09 06:16:05</c:v>
                </c:pt>
                <c:pt idx="15038">
                  <c:v> 20-07-09 06:16:10</c:v>
                </c:pt>
                <c:pt idx="15039">
                  <c:v> 20-07-09 06:16:15</c:v>
                </c:pt>
                <c:pt idx="15040">
                  <c:v> 20-07-09 06:16:20</c:v>
                </c:pt>
                <c:pt idx="15041">
                  <c:v> 20-07-09 06:16:25</c:v>
                </c:pt>
                <c:pt idx="15042">
                  <c:v> 20-07-09 06:16:30</c:v>
                </c:pt>
                <c:pt idx="15043">
                  <c:v> 20-07-09 06:16:35</c:v>
                </c:pt>
                <c:pt idx="15044">
                  <c:v> 20-07-09 06:16:40</c:v>
                </c:pt>
                <c:pt idx="15045">
                  <c:v> 20-07-09 06:16:45</c:v>
                </c:pt>
                <c:pt idx="15046">
                  <c:v> 20-07-09 06:16:50</c:v>
                </c:pt>
                <c:pt idx="15047">
                  <c:v> 20-07-09 06:16:55</c:v>
                </c:pt>
                <c:pt idx="15048">
                  <c:v> 20-07-09 06:17:00</c:v>
                </c:pt>
                <c:pt idx="15049">
                  <c:v> 20-07-09 06:17:05</c:v>
                </c:pt>
                <c:pt idx="15050">
                  <c:v> 20-07-09 06:17:10</c:v>
                </c:pt>
                <c:pt idx="15051">
                  <c:v> 20-07-09 06:17:15</c:v>
                </c:pt>
                <c:pt idx="15052">
                  <c:v> 20-07-09 06:17:20</c:v>
                </c:pt>
                <c:pt idx="15053">
                  <c:v> 20-07-09 06:17:25</c:v>
                </c:pt>
                <c:pt idx="15054">
                  <c:v> 20-07-09 06:17:30</c:v>
                </c:pt>
                <c:pt idx="15055">
                  <c:v> 20-07-09 06:17:35</c:v>
                </c:pt>
                <c:pt idx="15056">
                  <c:v> 20-07-09 06:17:40</c:v>
                </c:pt>
                <c:pt idx="15057">
                  <c:v> 20-07-09 06:17:45</c:v>
                </c:pt>
                <c:pt idx="15058">
                  <c:v> 20-07-09 06:17:50</c:v>
                </c:pt>
                <c:pt idx="15059">
                  <c:v> 20-07-09 06:17:55</c:v>
                </c:pt>
                <c:pt idx="15060">
                  <c:v> 20-07-09 06:18:00</c:v>
                </c:pt>
                <c:pt idx="15061">
                  <c:v> 20-07-09 06:18:05</c:v>
                </c:pt>
                <c:pt idx="15062">
                  <c:v> 20-07-09 06:18:10</c:v>
                </c:pt>
                <c:pt idx="15063">
                  <c:v> 20-07-09 06:18:15</c:v>
                </c:pt>
                <c:pt idx="15064">
                  <c:v> 20-07-09 06:18:20</c:v>
                </c:pt>
                <c:pt idx="15065">
                  <c:v> 20-07-09 06:18:25</c:v>
                </c:pt>
                <c:pt idx="15066">
                  <c:v> 20-07-09 06:18:30</c:v>
                </c:pt>
                <c:pt idx="15067">
                  <c:v> 20-07-09 06:18:35</c:v>
                </c:pt>
                <c:pt idx="15068">
                  <c:v> 20-07-09 06:18:40</c:v>
                </c:pt>
                <c:pt idx="15069">
                  <c:v> 20-07-09 06:18:45</c:v>
                </c:pt>
                <c:pt idx="15070">
                  <c:v> 20-07-09 06:18:50</c:v>
                </c:pt>
                <c:pt idx="15071">
                  <c:v> 20-07-09 06:18:55</c:v>
                </c:pt>
                <c:pt idx="15072">
                  <c:v> 20-07-09 06:19:00</c:v>
                </c:pt>
                <c:pt idx="15073">
                  <c:v> 20-07-09 06:19:05</c:v>
                </c:pt>
                <c:pt idx="15074">
                  <c:v> 20-07-09 06:19:10</c:v>
                </c:pt>
                <c:pt idx="15075">
                  <c:v> 20-07-09 06:19:15</c:v>
                </c:pt>
                <c:pt idx="15076">
                  <c:v> 20-07-09 06:19:20</c:v>
                </c:pt>
                <c:pt idx="15077">
                  <c:v> 20-07-09 06:19:25</c:v>
                </c:pt>
                <c:pt idx="15078">
                  <c:v> 20-07-09 06:19:30</c:v>
                </c:pt>
                <c:pt idx="15079">
                  <c:v> 20-07-09 06:19:35</c:v>
                </c:pt>
                <c:pt idx="15080">
                  <c:v> 20-07-09 06:19:40</c:v>
                </c:pt>
                <c:pt idx="15081">
                  <c:v> 20-07-09 06:19:45</c:v>
                </c:pt>
                <c:pt idx="15082">
                  <c:v> 20-07-09 06:19:50</c:v>
                </c:pt>
                <c:pt idx="15083">
                  <c:v> 20-07-09 06:19:55</c:v>
                </c:pt>
                <c:pt idx="15084">
                  <c:v> 20-07-09 06:20:00</c:v>
                </c:pt>
                <c:pt idx="15085">
                  <c:v> 20-07-09 06:20:05</c:v>
                </c:pt>
                <c:pt idx="15086">
                  <c:v> 20-07-09 06:20:10</c:v>
                </c:pt>
                <c:pt idx="15087">
                  <c:v> 20-07-09 06:20:15</c:v>
                </c:pt>
                <c:pt idx="15088">
                  <c:v> 20-07-09 06:20:20</c:v>
                </c:pt>
                <c:pt idx="15089">
                  <c:v> 20-07-09 06:20:25</c:v>
                </c:pt>
                <c:pt idx="15090">
                  <c:v> 20-07-09 06:20:30</c:v>
                </c:pt>
                <c:pt idx="15091">
                  <c:v> 20-07-09 06:20:35</c:v>
                </c:pt>
                <c:pt idx="15092">
                  <c:v> 20-07-09 06:20:40</c:v>
                </c:pt>
                <c:pt idx="15093">
                  <c:v> 20-07-09 06:20:45</c:v>
                </c:pt>
                <c:pt idx="15094">
                  <c:v> 20-07-09 06:20:50</c:v>
                </c:pt>
                <c:pt idx="15095">
                  <c:v> 20-07-09 06:20:55</c:v>
                </c:pt>
                <c:pt idx="15096">
                  <c:v> 20-07-09 06:21:00</c:v>
                </c:pt>
                <c:pt idx="15097">
                  <c:v> 20-07-09 06:21:05</c:v>
                </c:pt>
                <c:pt idx="15098">
                  <c:v> 20-07-09 06:21:10</c:v>
                </c:pt>
                <c:pt idx="15099">
                  <c:v> 20-07-09 06:21:15</c:v>
                </c:pt>
                <c:pt idx="15100">
                  <c:v> 20-07-09 06:21:20</c:v>
                </c:pt>
                <c:pt idx="15101">
                  <c:v> 20-07-09 06:21:25</c:v>
                </c:pt>
                <c:pt idx="15102">
                  <c:v> 20-07-09 06:21:30</c:v>
                </c:pt>
                <c:pt idx="15103">
                  <c:v> 20-07-09 06:21:35</c:v>
                </c:pt>
                <c:pt idx="15104">
                  <c:v> 20-07-09 06:21:40</c:v>
                </c:pt>
                <c:pt idx="15105">
                  <c:v> 20-07-09 06:21:45</c:v>
                </c:pt>
                <c:pt idx="15106">
                  <c:v> 20-07-09 06:21:50</c:v>
                </c:pt>
                <c:pt idx="15107">
                  <c:v> 20-07-09 06:21:55</c:v>
                </c:pt>
                <c:pt idx="15108">
                  <c:v> 20-07-09 06:22:00</c:v>
                </c:pt>
                <c:pt idx="15109">
                  <c:v> 20-07-09 06:22:05</c:v>
                </c:pt>
                <c:pt idx="15110">
                  <c:v> 20-07-09 06:22:10</c:v>
                </c:pt>
                <c:pt idx="15111">
                  <c:v> 20-07-09 06:22:15</c:v>
                </c:pt>
                <c:pt idx="15112">
                  <c:v> 20-07-09 06:22:20</c:v>
                </c:pt>
                <c:pt idx="15113">
                  <c:v> 20-07-09 06:22:25</c:v>
                </c:pt>
                <c:pt idx="15114">
                  <c:v> 20-07-09 06:22:30</c:v>
                </c:pt>
                <c:pt idx="15115">
                  <c:v> 20-07-09 06:22:35</c:v>
                </c:pt>
                <c:pt idx="15116">
                  <c:v> 20-07-09 06:22:40</c:v>
                </c:pt>
                <c:pt idx="15117">
                  <c:v> 20-07-09 06:22:45</c:v>
                </c:pt>
                <c:pt idx="15118">
                  <c:v> 20-07-09 06:22:50</c:v>
                </c:pt>
                <c:pt idx="15119">
                  <c:v> 20-07-09 06:22:55</c:v>
                </c:pt>
                <c:pt idx="15120">
                  <c:v> 20-07-09 06:23:00</c:v>
                </c:pt>
                <c:pt idx="15121">
                  <c:v> 20-07-09 06:23:05</c:v>
                </c:pt>
                <c:pt idx="15122">
                  <c:v> 20-07-09 06:23:10</c:v>
                </c:pt>
                <c:pt idx="15123">
                  <c:v> 20-07-09 06:23:15</c:v>
                </c:pt>
                <c:pt idx="15124">
                  <c:v> 20-07-09 06:23:20</c:v>
                </c:pt>
                <c:pt idx="15125">
                  <c:v> 20-07-09 06:23:25</c:v>
                </c:pt>
                <c:pt idx="15126">
                  <c:v> 20-07-09 06:23:30</c:v>
                </c:pt>
                <c:pt idx="15127">
                  <c:v> 20-07-09 06:23:35</c:v>
                </c:pt>
                <c:pt idx="15128">
                  <c:v> 20-07-09 06:23:40</c:v>
                </c:pt>
                <c:pt idx="15129">
                  <c:v> 20-07-09 06:23:45</c:v>
                </c:pt>
                <c:pt idx="15130">
                  <c:v> 20-07-09 06:23:50</c:v>
                </c:pt>
                <c:pt idx="15131">
                  <c:v> 20-07-09 06:23:55</c:v>
                </c:pt>
                <c:pt idx="15132">
                  <c:v> 20-07-09 06:24:00</c:v>
                </c:pt>
                <c:pt idx="15133">
                  <c:v> 20-07-09 06:24:05</c:v>
                </c:pt>
                <c:pt idx="15134">
                  <c:v> 20-07-09 06:24:10</c:v>
                </c:pt>
                <c:pt idx="15135">
                  <c:v> 20-07-09 06:24:15</c:v>
                </c:pt>
                <c:pt idx="15136">
                  <c:v> 20-07-09 06:24:20</c:v>
                </c:pt>
                <c:pt idx="15137">
                  <c:v> 20-07-09 06:24:25</c:v>
                </c:pt>
                <c:pt idx="15138">
                  <c:v> 20-07-09 06:24:30</c:v>
                </c:pt>
                <c:pt idx="15139">
                  <c:v> 20-07-09 06:24:35</c:v>
                </c:pt>
                <c:pt idx="15140">
                  <c:v> 20-07-09 06:24:40</c:v>
                </c:pt>
                <c:pt idx="15141">
                  <c:v> 20-07-09 06:24:45</c:v>
                </c:pt>
                <c:pt idx="15142">
                  <c:v> 20-07-09 06:24:50</c:v>
                </c:pt>
                <c:pt idx="15143">
                  <c:v> 20-07-09 06:24:55</c:v>
                </c:pt>
                <c:pt idx="15144">
                  <c:v> 20-07-09 06:25:00</c:v>
                </c:pt>
                <c:pt idx="15145">
                  <c:v> 20-07-09 06:25:05</c:v>
                </c:pt>
                <c:pt idx="15146">
                  <c:v> 20-07-09 06:25:10</c:v>
                </c:pt>
                <c:pt idx="15147">
                  <c:v> 20-07-09 06:25:15</c:v>
                </c:pt>
                <c:pt idx="15148">
                  <c:v> 20-07-09 06:25:20</c:v>
                </c:pt>
                <c:pt idx="15149">
                  <c:v> 20-07-09 06:25:25</c:v>
                </c:pt>
                <c:pt idx="15150">
                  <c:v> 20-07-09 06:25:30</c:v>
                </c:pt>
                <c:pt idx="15151">
                  <c:v> 20-07-09 06:25:35</c:v>
                </c:pt>
                <c:pt idx="15152">
                  <c:v> 20-07-09 06:25:40</c:v>
                </c:pt>
                <c:pt idx="15153">
                  <c:v> 20-07-09 06:25:45</c:v>
                </c:pt>
                <c:pt idx="15154">
                  <c:v> 20-07-09 06:25:50</c:v>
                </c:pt>
                <c:pt idx="15155">
                  <c:v> 20-07-09 06:25:55</c:v>
                </c:pt>
                <c:pt idx="15156">
                  <c:v> 20-07-09 06:26:00</c:v>
                </c:pt>
                <c:pt idx="15157">
                  <c:v> 20-07-09 06:26:05</c:v>
                </c:pt>
                <c:pt idx="15158">
                  <c:v> 20-07-09 06:26:10</c:v>
                </c:pt>
                <c:pt idx="15159">
                  <c:v> 20-07-09 06:26:15</c:v>
                </c:pt>
                <c:pt idx="15160">
                  <c:v> 20-07-09 06:26:20</c:v>
                </c:pt>
                <c:pt idx="15161">
                  <c:v> 20-07-09 06:26:25</c:v>
                </c:pt>
                <c:pt idx="15162">
                  <c:v> 20-07-09 06:26:30</c:v>
                </c:pt>
                <c:pt idx="15163">
                  <c:v> 20-07-09 06:26:35</c:v>
                </c:pt>
                <c:pt idx="15164">
                  <c:v> 20-07-09 06:26:40</c:v>
                </c:pt>
                <c:pt idx="15165">
                  <c:v> 20-07-09 06:26:45</c:v>
                </c:pt>
                <c:pt idx="15166">
                  <c:v> 20-07-09 06:26:50</c:v>
                </c:pt>
                <c:pt idx="15167">
                  <c:v> 20-07-09 06:26:55</c:v>
                </c:pt>
                <c:pt idx="15168">
                  <c:v> 20-07-09 06:27:00</c:v>
                </c:pt>
                <c:pt idx="15169">
                  <c:v> 20-07-09 06:27:05</c:v>
                </c:pt>
                <c:pt idx="15170">
                  <c:v> 20-07-09 06:27:10</c:v>
                </c:pt>
                <c:pt idx="15171">
                  <c:v> 20-07-09 06:27:15</c:v>
                </c:pt>
                <c:pt idx="15172">
                  <c:v> 20-07-09 06:27:20</c:v>
                </c:pt>
                <c:pt idx="15173">
                  <c:v> 20-07-09 06:27:25</c:v>
                </c:pt>
                <c:pt idx="15174">
                  <c:v> 20-07-09 06:27:30</c:v>
                </c:pt>
                <c:pt idx="15175">
                  <c:v> 20-07-09 06:27:35</c:v>
                </c:pt>
                <c:pt idx="15176">
                  <c:v> 20-07-09 06:27:40</c:v>
                </c:pt>
                <c:pt idx="15177">
                  <c:v> 20-07-09 06:27:45</c:v>
                </c:pt>
                <c:pt idx="15178">
                  <c:v> 20-07-09 06:27:50</c:v>
                </c:pt>
                <c:pt idx="15179">
                  <c:v> 20-07-09 06:27:55</c:v>
                </c:pt>
                <c:pt idx="15180">
                  <c:v> 20-07-09 06:28:00</c:v>
                </c:pt>
                <c:pt idx="15181">
                  <c:v> 20-07-09 06:28:05</c:v>
                </c:pt>
                <c:pt idx="15182">
                  <c:v> 20-07-09 06:28:10</c:v>
                </c:pt>
                <c:pt idx="15183">
                  <c:v> 20-07-09 06:28:15</c:v>
                </c:pt>
                <c:pt idx="15184">
                  <c:v> 20-07-09 06:28:20</c:v>
                </c:pt>
                <c:pt idx="15185">
                  <c:v> 20-07-09 06:28:25</c:v>
                </c:pt>
                <c:pt idx="15186">
                  <c:v> 20-07-09 06:28:30</c:v>
                </c:pt>
                <c:pt idx="15187">
                  <c:v> 20-07-09 06:28:35</c:v>
                </c:pt>
                <c:pt idx="15188">
                  <c:v> 20-07-09 06:28:40</c:v>
                </c:pt>
                <c:pt idx="15189">
                  <c:v> 20-07-09 06:28:45</c:v>
                </c:pt>
                <c:pt idx="15190">
                  <c:v> 20-07-09 06:28:50</c:v>
                </c:pt>
                <c:pt idx="15191">
                  <c:v> 20-07-09 06:28:55</c:v>
                </c:pt>
                <c:pt idx="15192">
                  <c:v> 20-07-09 06:29:00</c:v>
                </c:pt>
                <c:pt idx="15193">
                  <c:v> 20-07-09 06:29:05</c:v>
                </c:pt>
                <c:pt idx="15194">
                  <c:v> 20-07-09 06:29:10</c:v>
                </c:pt>
                <c:pt idx="15195">
                  <c:v> 20-07-09 06:29:15</c:v>
                </c:pt>
                <c:pt idx="15196">
                  <c:v> 20-07-09 06:29:20</c:v>
                </c:pt>
                <c:pt idx="15197">
                  <c:v> 20-07-09 06:29:25</c:v>
                </c:pt>
                <c:pt idx="15198">
                  <c:v> 20-07-09 06:29:30</c:v>
                </c:pt>
                <c:pt idx="15199">
                  <c:v> 20-07-09 06:29:35</c:v>
                </c:pt>
                <c:pt idx="15200">
                  <c:v> 20-07-09 06:29:40</c:v>
                </c:pt>
                <c:pt idx="15201">
                  <c:v> 20-07-09 06:29:45</c:v>
                </c:pt>
                <c:pt idx="15202">
                  <c:v> 20-07-09 06:29:50</c:v>
                </c:pt>
                <c:pt idx="15203">
                  <c:v> 20-07-09 06:29:55</c:v>
                </c:pt>
                <c:pt idx="15204">
                  <c:v> 20-07-09 06:30:00</c:v>
                </c:pt>
                <c:pt idx="15205">
                  <c:v> 20-07-09 06:30:05</c:v>
                </c:pt>
                <c:pt idx="15206">
                  <c:v> 20-07-09 06:30:10</c:v>
                </c:pt>
                <c:pt idx="15207">
                  <c:v> 20-07-09 06:30:15</c:v>
                </c:pt>
                <c:pt idx="15208">
                  <c:v> 20-07-09 06:30:20</c:v>
                </c:pt>
                <c:pt idx="15209">
                  <c:v> 20-07-09 06:30:25</c:v>
                </c:pt>
                <c:pt idx="15210">
                  <c:v> 20-07-09 06:30:30</c:v>
                </c:pt>
                <c:pt idx="15211">
                  <c:v> 20-07-09 06:30:35</c:v>
                </c:pt>
                <c:pt idx="15212">
                  <c:v> 20-07-09 06:30:40</c:v>
                </c:pt>
                <c:pt idx="15213">
                  <c:v> 20-07-09 06:30:45</c:v>
                </c:pt>
                <c:pt idx="15214">
                  <c:v> 20-07-09 06:30:50</c:v>
                </c:pt>
                <c:pt idx="15215">
                  <c:v> 20-07-09 06:30:55</c:v>
                </c:pt>
                <c:pt idx="15216">
                  <c:v> 20-07-09 06:31:00</c:v>
                </c:pt>
                <c:pt idx="15217">
                  <c:v> 20-07-09 06:31:05</c:v>
                </c:pt>
                <c:pt idx="15218">
                  <c:v> 20-07-09 06:31:10</c:v>
                </c:pt>
                <c:pt idx="15219">
                  <c:v> 20-07-09 06:31:15</c:v>
                </c:pt>
                <c:pt idx="15220">
                  <c:v> 20-07-09 06:31:20</c:v>
                </c:pt>
                <c:pt idx="15221">
                  <c:v> 20-07-09 06:31:25</c:v>
                </c:pt>
                <c:pt idx="15222">
                  <c:v> 20-07-09 06:31:30</c:v>
                </c:pt>
                <c:pt idx="15223">
                  <c:v> 20-07-09 06:31:35</c:v>
                </c:pt>
                <c:pt idx="15224">
                  <c:v> 20-07-09 06:31:40</c:v>
                </c:pt>
                <c:pt idx="15225">
                  <c:v> 20-07-09 06:31:45</c:v>
                </c:pt>
                <c:pt idx="15226">
                  <c:v> 20-07-09 06:31:50</c:v>
                </c:pt>
                <c:pt idx="15227">
                  <c:v> 20-07-09 06:31:55</c:v>
                </c:pt>
                <c:pt idx="15228">
                  <c:v> 20-07-09 06:32:00</c:v>
                </c:pt>
                <c:pt idx="15229">
                  <c:v> 20-07-09 06:32:05</c:v>
                </c:pt>
                <c:pt idx="15230">
                  <c:v> 20-07-09 06:32:10</c:v>
                </c:pt>
                <c:pt idx="15231">
                  <c:v> 20-07-09 06:32:15</c:v>
                </c:pt>
                <c:pt idx="15232">
                  <c:v> 20-07-09 06:32:20</c:v>
                </c:pt>
                <c:pt idx="15233">
                  <c:v> 20-07-09 06:32:25</c:v>
                </c:pt>
                <c:pt idx="15234">
                  <c:v> 20-07-09 06:32:30</c:v>
                </c:pt>
                <c:pt idx="15235">
                  <c:v> 20-07-09 06:32:35</c:v>
                </c:pt>
                <c:pt idx="15236">
                  <c:v> 20-07-09 06:32:40</c:v>
                </c:pt>
                <c:pt idx="15237">
                  <c:v> 20-07-09 06:32:45</c:v>
                </c:pt>
                <c:pt idx="15238">
                  <c:v> 20-07-09 06:32:50</c:v>
                </c:pt>
                <c:pt idx="15239">
                  <c:v> 20-07-09 06:32:55</c:v>
                </c:pt>
                <c:pt idx="15240">
                  <c:v> 20-07-09 06:33:00</c:v>
                </c:pt>
                <c:pt idx="15241">
                  <c:v> 20-07-09 06:33:05</c:v>
                </c:pt>
                <c:pt idx="15242">
                  <c:v> 20-07-09 06:33:10</c:v>
                </c:pt>
                <c:pt idx="15243">
                  <c:v> 20-07-09 06:33:15</c:v>
                </c:pt>
                <c:pt idx="15244">
                  <c:v> 20-07-09 06:33:20</c:v>
                </c:pt>
                <c:pt idx="15245">
                  <c:v> 20-07-09 06:33:25</c:v>
                </c:pt>
                <c:pt idx="15246">
                  <c:v> 20-07-09 06:33:30</c:v>
                </c:pt>
                <c:pt idx="15247">
                  <c:v> 20-07-09 06:33:35</c:v>
                </c:pt>
                <c:pt idx="15248">
                  <c:v> 20-07-09 06:33:40</c:v>
                </c:pt>
                <c:pt idx="15249">
                  <c:v> 20-07-09 06:33:45</c:v>
                </c:pt>
                <c:pt idx="15250">
                  <c:v> 20-07-09 06:33:50</c:v>
                </c:pt>
                <c:pt idx="15251">
                  <c:v> 20-07-09 06:33:55</c:v>
                </c:pt>
                <c:pt idx="15252">
                  <c:v> 20-07-09 06:34:00</c:v>
                </c:pt>
                <c:pt idx="15253">
                  <c:v> 20-07-09 06:34:05</c:v>
                </c:pt>
                <c:pt idx="15254">
                  <c:v> 20-07-09 06:34:10</c:v>
                </c:pt>
                <c:pt idx="15255">
                  <c:v> 20-07-09 06:34:15</c:v>
                </c:pt>
                <c:pt idx="15256">
                  <c:v> 20-07-09 06:34:20</c:v>
                </c:pt>
                <c:pt idx="15257">
                  <c:v> 20-07-09 06:34:25</c:v>
                </c:pt>
                <c:pt idx="15258">
                  <c:v> 20-07-09 06:34:30</c:v>
                </c:pt>
                <c:pt idx="15259">
                  <c:v> 20-07-09 06:34:35</c:v>
                </c:pt>
                <c:pt idx="15260">
                  <c:v> 20-07-09 06:34:40</c:v>
                </c:pt>
                <c:pt idx="15261">
                  <c:v> 20-07-09 06:34:45</c:v>
                </c:pt>
                <c:pt idx="15262">
                  <c:v> 20-07-09 06:34:50</c:v>
                </c:pt>
                <c:pt idx="15263">
                  <c:v> 20-07-09 06:34:55</c:v>
                </c:pt>
                <c:pt idx="15264">
                  <c:v> 20-07-09 06:35:00</c:v>
                </c:pt>
                <c:pt idx="15265">
                  <c:v> 20-07-09 06:35:05</c:v>
                </c:pt>
                <c:pt idx="15266">
                  <c:v> 20-07-09 06:35:10</c:v>
                </c:pt>
                <c:pt idx="15267">
                  <c:v> 20-07-09 06:35:15</c:v>
                </c:pt>
                <c:pt idx="15268">
                  <c:v> 20-07-09 06:35:20</c:v>
                </c:pt>
                <c:pt idx="15269">
                  <c:v> 20-07-09 06:35:25</c:v>
                </c:pt>
                <c:pt idx="15270">
                  <c:v> 20-07-09 06:35:30</c:v>
                </c:pt>
                <c:pt idx="15271">
                  <c:v> 20-07-09 06:35:35</c:v>
                </c:pt>
                <c:pt idx="15272">
                  <c:v> 20-07-09 06:35:40</c:v>
                </c:pt>
                <c:pt idx="15273">
                  <c:v> 20-07-09 06:35:45</c:v>
                </c:pt>
                <c:pt idx="15274">
                  <c:v> 20-07-09 06:35:50</c:v>
                </c:pt>
                <c:pt idx="15275">
                  <c:v> 20-07-09 06:35:55</c:v>
                </c:pt>
                <c:pt idx="15276">
                  <c:v> 20-07-09 06:36:00</c:v>
                </c:pt>
                <c:pt idx="15277">
                  <c:v> 20-07-09 06:36:05</c:v>
                </c:pt>
                <c:pt idx="15278">
                  <c:v> 20-07-09 06:36:10</c:v>
                </c:pt>
                <c:pt idx="15279">
                  <c:v> 20-07-09 06:36:15</c:v>
                </c:pt>
                <c:pt idx="15280">
                  <c:v> 20-07-09 06:36:20</c:v>
                </c:pt>
                <c:pt idx="15281">
                  <c:v> 20-07-09 06:36:25</c:v>
                </c:pt>
                <c:pt idx="15282">
                  <c:v> 20-07-09 06:36:30</c:v>
                </c:pt>
                <c:pt idx="15283">
                  <c:v> 20-07-09 06:36:35</c:v>
                </c:pt>
                <c:pt idx="15284">
                  <c:v> 20-07-09 06:36:40</c:v>
                </c:pt>
                <c:pt idx="15285">
                  <c:v> 20-07-09 06:36:45</c:v>
                </c:pt>
                <c:pt idx="15286">
                  <c:v> 20-07-09 06:36:50</c:v>
                </c:pt>
                <c:pt idx="15287">
                  <c:v> 20-07-09 06:36:55</c:v>
                </c:pt>
                <c:pt idx="15288">
                  <c:v> 20-07-09 06:37:00</c:v>
                </c:pt>
                <c:pt idx="15289">
                  <c:v> 20-07-09 06:37:05</c:v>
                </c:pt>
                <c:pt idx="15290">
                  <c:v> 20-07-09 06:37:10</c:v>
                </c:pt>
                <c:pt idx="15291">
                  <c:v> 20-07-09 06:37:15</c:v>
                </c:pt>
                <c:pt idx="15292">
                  <c:v> 20-07-09 06:37:20</c:v>
                </c:pt>
                <c:pt idx="15293">
                  <c:v> 20-07-09 06:37:25</c:v>
                </c:pt>
                <c:pt idx="15294">
                  <c:v> 20-07-09 06:37:30</c:v>
                </c:pt>
                <c:pt idx="15295">
                  <c:v> 20-07-09 06:37:35</c:v>
                </c:pt>
                <c:pt idx="15296">
                  <c:v> 20-07-09 06:37:40</c:v>
                </c:pt>
                <c:pt idx="15297">
                  <c:v> 20-07-09 06:37:45</c:v>
                </c:pt>
                <c:pt idx="15298">
                  <c:v> 20-07-09 06:37:50</c:v>
                </c:pt>
                <c:pt idx="15299">
                  <c:v> 20-07-09 06:37:55</c:v>
                </c:pt>
                <c:pt idx="15300">
                  <c:v> 20-07-09 06:38:00</c:v>
                </c:pt>
                <c:pt idx="15301">
                  <c:v> 20-07-09 06:38:05</c:v>
                </c:pt>
                <c:pt idx="15302">
                  <c:v> 20-07-09 06:38:10</c:v>
                </c:pt>
                <c:pt idx="15303">
                  <c:v> 20-07-09 06:38:15</c:v>
                </c:pt>
                <c:pt idx="15304">
                  <c:v> 20-07-09 06:38:20</c:v>
                </c:pt>
                <c:pt idx="15305">
                  <c:v> 20-07-09 06:38:25</c:v>
                </c:pt>
                <c:pt idx="15306">
                  <c:v> 20-07-09 06:38:30</c:v>
                </c:pt>
                <c:pt idx="15307">
                  <c:v> 20-07-09 06:38:35</c:v>
                </c:pt>
                <c:pt idx="15308">
                  <c:v> 20-07-09 06:38:40</c:v>
                </c:pt>
                <c:pt idx="15309">
                  <c:v> 20-07-09 06:38:45</c:v>
                </c:pt>
                <c:pt idx="15310">
                  <c:v> 20-07-09 06:38:50</c:v>
                </c:pt>
                <c:pt idx="15311">
                  <c:v> 20-07-09 06:38:55</c:v>
                </c:pt>
                <c:pt idx="15312">
                  <c:v> 20-07-09 06:39:00</c:v>
                </c:pt>
                <c:pt idx="15313">
                  <c:v> 20-07-09 06:39:05</c:v>
                </c:pt>
                <c:pt idx="15314">
                  <c:v> 20-07-09 06:39:10</c:v>
                </c:pt>
                <c:pt idx="15315">
                  <c:v> 20-07-09 06:39:15</c:v>
                </c:pt>
                <c:pt idx="15316">
                  <c:v> 20-07-09 06:39:20</c:v>
                </c:pt>
                <c:pt idx="15317">
                  <c:v> 20-07-09 06:39:25</c:v>
                </c:pt>
                <c:pt idx="15318">
                  <c:v> 20-07-09 06:39:30</c:v>
                </c:pt>
                <c:pt idx="15319">
                  <c:v> 20-07-09 06:39:35</c:v>
                </c:pt>
                <c:pt idx="15320">
                  <c:v> 20-07-09 06:39:40</c:v>
                </c:pt>
                <c:pt idx="15321">
                  <c:v> 20-07-09 06:39:45</c:v>
                </c:pt>
                <c:pt idx="15322">
                  <c:v> 20-07-09 06:39:50</c:v>
                </c:pt>
                <c:pt idx="15323">
                  <c:v> 20-07-09 06:39:55</c:v>
                </c:pt>
                <c:pt idx="15324">
                  <c:v> 20-07-09 06:40:00</c:v>
                </c:pt>
                <c:pt idx="15325">
                  <c:v> 20-07-09 06:40:05</c:v>
                </c:pt>
                <c:pt idx="15326">
                  <c:v> 20-07-09 06:40:10</c:v>
                </c:pt>
                <c:pt idx="15327">
                  <c:v> 20-07-09 06:40:15</c:v>
                </c:pt>
                <c:pt idx="15328">
                  <c:v> 20-07-09 06:40:20</c:v>
                </c:pt>
                <c:pt idx="15329">
                  <c:v> 20-07-09 06:40:25</c:v>
                </c:pt>
                <c:pt idx="15330">
                  <c:v> 20-07-09 06:40:30</c:v>
                </c:pt>
                <c:pt idx="15331">
                  <c:v> 20-07-09 06:40:35</c:v>
                </c:pt>
                <c:pt idx="15332">
                  <c:v> 20-07-09 06:40:40</c:v>
                </c:pt>
                <c:pt idx="15333">
                  <c:v> 20-07-09 06:40:45</c:v>
                </c:pt>
                <c:pt idx="15334">
                  <c:v> 20-07-09 06:40:50</c:v>
                </c:pt>
                <c:pt idx="15335">
                  <c:v> 20-07-09 06:40:55</c:v>
                </c:pt>
                <c:pt idx="15336">
                  <c:v> 20-07-09 06:41:00</c:v>
                </c:pt>
                <c:pt idx="15337">
                  <c:v> 20-07-09 06:41:05</c:v>
                </c:pt>
                <c:pt idx="15338">
                  <c:v> 20-07-09 06:41:10</c:v>
                </c:pt>
                <c:pt idx="15339">
                  <c:v> 20-07-09 06:41:15</c:v>
                </c:pt>
                <c:pt idx="15340">
                  <c:v> 20-07-09 06:41:20</c:v>
                </c:pt>
                <c:pt idx="15341">
                  <c:v> 20-07-09 06:41:25</c:v>
                </c:pt>
                <c:pt idx="15342">
                  <c:v> 20-07-09 06:41:30</c:v>
                </c:pt>
                <c:pt idx="15343">
                  <c:v> 20-07-09 06:41:35</c:v>
                </c:pt>
                <c:pt idx="15344">
                  <c:v> 20-07-09 06:41:40</c:v>
                </c:pt>
                <c:pt idx="15345">
                  <c:v> 20-07-09 06:41:45</c:v>
                </c:pt>
                <c:pt idx="15346">
                  <c:v> 20-07-09 06:41:50</c:v>
                </c:pt>
                <c:pt idx="15347">
                  <c:v> 20-07-09 06:41:55</c:v>
                </c:pt>
                <c:pt idx="15348">
                  <c:v> 20-07-09 06:42:00</c:v>
                </c:pt>
                <c:pt idx="15349">
                  <c:v> 20-07-09 06:42:05</c:v>
                </c:pt>
                <c:pt idx="15350">
                  <c:v> 20-07-09 06:42:10</c:v>
                </c:pt>
                <c:pt idx="15351">
                  <c:v> 20-07-09 06:42:15</c:v>
                </c:pt>
                <c:pt idx="15352">
                  <c:v> 20-07-09 06:42:20</c:v>
                </c:pt>
                <c:pt idx="15353">
                  <c:v> 20-07-09 06:42:25</c:v>
                </c:pt>
                <c:pt idx="15354">
                  <c:v> 20-07-09 06:42:30</c:v>
                </c:pt>
                <c:pt idx="15355">
                  <c:v> 20-07-09 06:42:35</c:v>
                </c:pt>
                <c:pt idx="15356">
                  <c:v> 20-07-09 06:42:40</c:v>
                </c:pt>
                <c:pt idx="15357">
                  <c:v> 20-07-09 06:42:45</c:v>
                </c:pt>
                <c:pt idx="15358">
                  <c:v> 20-07-09 06:42:50</c:v>
                </c:pt>
                <c:pt idx="15359">
                  <c:v> 20-07-09 06:42:55</c:v>
                </c:pt>
                <c:pt idx="15360">
                  <c:v> 20-07-09 06:43:00</c:v>
                </c:pt>
                <c:pt idx="15361">
                  <c:v> 20-07-09 06:43:05</c:v>
                </c:pt>
                <c:pt idx="15362">
                  <c:v> 20-07-09 06:43:10</c:v>
                </c:pt>
                <c:pt idx="15363">
                  <c:v> 20-07-09 06:43:15</c:v>
                </c:pt>
                <c:pt idx="15364">
                  <c:v> 20-07-09 06:43:20</c:v>
                </c:pt>
                <c:pt idx="15365">
                  <c:v> 20-07-09 06:43:25</c:v>
                </c:pt>
                <c:pt idx="15366">
                  <c:v> 20-07-09 06:43:30</c:v>
                </c:pt>
                <c:pt idx="15367">
                  <c:v> 20-07-09 06:43:35</c:v>
                </c:pt>
                <c:pt idx="15368">
                  <c:v> 20-07-09 06:43:40</c:v>
                </c:pt>
                <c:pt idx="15369">
                  <c:v> 20-07-09 06:43:45</c:v>
                </c:pt>
                <c:pt idx="15370">
                  <c:v> 20-07-09 06:43:50</c:v>
                </c:pt>
                <c:pt idx="15371">
                  <c:v> 20-07-09 06:43:55</c:v>
                </c:pt>
                <c:pt idx="15372">
                  <c:v> 20-07-09 06:44:00</c:v>
                </c:pt>
                <c:pt idx="15373">
                  <c:v> 20-07-09 06:44:05</c:v>
                </c:pt>
                <c:pt idx="15374">
                  <c:v> 20-07-09 06:44:10</c:v>
                </c:pt>
                <c:pt idx="15375">
                  <c:v> 20-07-09 06:44:15</c:v>
                </c:pt>
                <c:pt idx="15376">
                  <c:v> 20-07-09 06:44:20</c:v>
                </c:pt>
                <c:pt idx="15377">
                  <c:v> 20-07-09 06:44:25</c:v>
                </c:pt>
                <c:pt idx="15378">
                  <c:v> 20-07-09 06:44:30</c:v>
                </c:pt>
                <c:pt idx="15379">
                  <c:v> 20-07-09 06:44:35</c:v>
                </c:pt>
                <c:pt idx="15380">
                  <c:v> 20-07-09 06:44:40</c:v>
                </c:pt>
                <c:pt idx="15381">
                  <c:v> 20-07-09 06:44:45</c:v>
                </c:pt>
                <c:pt idx="15382">
                  <c:v> 20-07-09 06:44:50</c:v>
                </c:pt>
                <c:pt idx="15383">
                  <c:v> 20-07-09 06:44:55</c:v>
                </c:pt>
                <c:pt idx="15384">
                  <c:v> 20-07-09 06:45:00</c:v>
                </c:pt>
                <c:pt idx="15385">
                  <c:v> 20-07-09 06:45:05</c:v>
                </c:pt>
                <c:pt idx="15386">
                  <c:v> 20-07-09 06:45:10</c:v>
                </c:pt>
                <c:pt idx="15387">
                  <c:v> 20-07-09 06:45:15</c:v>
                </c:pt>
                <c:pt idx="15388">
                  <c:v> 20-07-09 06:45:20</c:v>
                </c:pt>
                <c:pt idx="15389">
                  <c:v> 20-07-09 06:45:25</c:v>
                </c:pt>
                <c:pt idx="15390">
                  <c:v> 20-07-09 06:45:30</c:v>
                </c:pt>
                <c:pt idx="15391">
                  <c:v> 20-07-09 06:45:35</c:v>
                </c:pt>
                <c:pt idx="15392">
                  <c:v> 20-07-09 06:45:40</c:v>
                </c:pt>
                <c:pt idx="15393">
                  <c:v> 20-07-09 06:45:45</c:v>
                </c:pt>
                <c:pt idx="15394">
                  <c:v> 20-07-09 06:45:50</c:v>
                </c:pt>
                <c:pt idx="15395">
                  <c:v> 20-07-09 06:45:55</c:v>
                </c:pt>
                <c:pt idx="15396">
                  <c:v> 20-07-09 06:46:00</c:v>
                </c:pt>
                <c:pt idx="15397">
                  <c:v> 20-07-09 06:46:05</c:v>
                </c:pt>
                <c:pt idx="15398">
                  <c:v> 20-07-09 06:46:10</c:v>
                </c:pt>
                <c:pt idx="15399">
                  <c:v> 20-07-09 06:46:15</c:v>
                </c:pt>
                <c:pt idx="15400">
                  <c:v> 20-07-09 06:46:20</c:v>
                </c:pt>
                <c:pt idx="15401">
                  <c:v> 20-07-09 06:46:25</c:v>
                </c:pt>
                <c:pt idx="15402">
                  <c:v> 20-07-09 06:46:30</c:v>
                </c:pt>
                <c:pt idx="15403">
                  <c:v> 20-07-09 06:46:35</c:v>
                </c:pt>
                <c:pt idx="15404">
                  <c:v> 20-07-09 06:46:40</c:v>
                </c:pt>
                <c:pt idx="15405">
                  <c:v> 20-07-09 06:46:45</c:v>
                </c:pt>
                <c:pt idx="15406">
                  <c:v> 20-07-09 06:46:50</c:v>
                </c:pt>
                <c:pt idx="15407">
                  <c:v> 20-07-09 06:46:55</c:v>
                </c:pt>
                <c:pt idx="15408">
                  <c:v> 20-07-09 06:47:00</c:v>
                </c:pt>
                <c:pt idx="15409">
                  <c:v> 20-07-09 06:47:05</c:v>
                </c:pt>
                <c:pt idx="15410">
                  <c:v> 20-07-09 06:47:10</c:v>
                </c:pt>
                <c:pt idx="15411">
                  <c:v> 20-07-09 06:47:15</c:v>
                </c:pt>
                <c:pt idx="15412">
                  <c:v> 20-07-09 06:47:20</c:v>
                </c:pt>
                <c:pt idx="15413">
                  <c:v> 20-07-09 06:47:25</c:v>
                </c:pt>
                <c:pt idx="15414">
                  <c:v> 20-07-09 06:47:30</c:v>
                </c:pt>
                <c:pt idx="15415">
                  <c:v> 20-07-09 06:47:35</c:v>
                </c:pt>
                <c:pt idx="15416">
                  <c:v> 20-07-09 06:47:40</c:v>
                </c:pt>
                <c:pt idx="15417">
                  <c:v> 20-07-09 06:47:45</c:v>
                </c:pt>
                <c:pt idx="15418">
                  <c:v> 20-07-09 06:47:50</c:v>
                </c:pt>
                <c:pt idx="15419">
                  <c:v> 20-07-09 06:47:55</c:v>
                </c:pt>
                <c:pt idx="15420">
                  <c:v> 20-07-09 06:48:00</c:v>
                </c:pt>
                <c:pt idx="15421">
                  <c:v> 20-07-09 06:48:05</c:v>
                </c:pt>
                <c:pt idx="15422">
                  <c:v> 20-07-09 06:48:10</c:v>
                </c:pt>
                <c:pt idx="15423">
                  <c:v> 20-07-09 06:48:15</c:v>
                </c:pt>
                <c:pt idx="15424">
                  <c:v> 20-07-09 06:48:20</c:v>
                </c:pt>
                <c:pt idx="15425">
                  <c:v> 20-07-09 06:48:25</c:v>
                </c:pt>
                <c:pt idx="15426">
                  <c:v> 20-07-09 06:48:30</c:v>
                </c:pt>
                <c:pt idx="15427">
                  <c:v> 20-07-09 06:48:35</c:v>
                </c:pt>
                <c:pt idx="15428">
                  <c:v> 20-07-09 06:48:40</c:v>
                </c:pt>
                <c:pt idx="15429">
                  <c:v> 20-07-09 06:48:45</c:v>
                </c:pt>
                <c:pt idx="15430">
                  <c:v> 20-07-09 06:48:50</c:v>
                </c:pt>
                <c:pt idx="15431">
                  <c:v> 20-07-09 06:48:55</c:v>
                </c:pt>
                <c:pt idx="15432">
                  <c:v> 20-07-09 06:49:00</c:v>
                </c:pt>
                <c:pt idx="15433">
                  <c:v> 20-07-09 06:49:05</c:v>
                </c:pt>
                <c:pt idx="15434">
                  <c:v> 20-07-09 06:49:10</c:v>
                </c:pt>
                <c:pt idx="15435">
                  <c:v> 20-07-09 06:49:15</c:v>
                </c:pt>
                <c:pt idx="15436">
                  <c:v> 20-07-09 06:49:20</c:v>
                </c:pt>
                <c:pt idx="15437">
                  <c:v> 20-07-09 06:49:25</c:v>
                </c:pt>
                <c:pt idx="15438">
                  <c:v> 20-07-09 06:49:30</c:v>
                </c:pt>
                <c:pt idx="15439">
                  <c:v> 20-07-09 06:49:35</c:v>
                </c:pt>
                <c:pt idx="15440">
                  <c:v> 20-07-09 06:49:40</c:v>
                </c:pt>
                <c:pt idx="15441">
                  <c:v> 20-07-09 06:49:45</c:v>
                </c:pt>
                <c:pt idx="15442">
                  <c:v> 20-07-09 06:49:50</c:v>
                </c:pt>
                <c:pt idx="15443">
                  <c:v> 20-07-09 06:49:55</c:v>
                </c:pt>
                <c:pt idx="15444">
                  <c:v> 20-07-09 06:50:00</c:v>
                </c:pt>
                <c:pt idx="15445">
                  <c:v> 20-07-09 06:50:05</c:v>
                </c:pt>
                <c:pt idx="15446">
                  <c:v> 20-07-09 06:50:10</c:v>
                </c:pt>
                <c:pt idx="15447">
                  <c:v> 20-07-09 06:50:15</c:v>
                </c:pt>
                <c:pt idx="15448">
                  <c:v> 20-07-09 06:50:20</c:v>
                </c:pt>
                <c:pt idx="15449">
                  <c:v> 20-07-09 06:50:25</c:v>
                </c:pt>
                <c:pt idx="15450">
                  <c:v> 20-07-09 06:50:30</c:v>
                </c:pt>
                <c:pt idx="15451">
                  <c:v> 20-07-09 06:50:35</c:v>
                </c:pt>
                <c:pt idx="15452">
                  <c:v> 20-07-09 06:50:40</c:v>
                </c:pt>
                <c:pt idx="15453">
                  <c:v> 20-07-09 06:50:45</c:v>
                </c:pt>
                <c:pt idx="15454">
                  <c:v> 20-07-09 06:50:50</c:v>
                </c:pt>
                <c:pt idx="15455">
                  <c:v> 20-07-09 06:50:55</c:v>
                </c:pt>
                <c:pt idx="15456">
                  <c:v> 20-07-09 06:51:00</c:v>
                </c:pt>
                <c:pt idx="15457">
                  <c:v> 20-07-09 06:51:05</c:v>
                </c:pt>
                <c:pt idx="15458">
                  <c:v> 20-07-09 06:51:10</c:v>
                </c:pt>
                <c:pt idx="15459">
                  <c:v> 20-07-09 06:51:15</c:v>
                </c:pt>
                <c:pt idx="15460">
                  <c:v> 20-07-09 06:51:20</c:v>
                </c:pt>
                <c:pt idx="15461">
                  <c:v> 20-07-09 06:51:25</c:v>
                </c:pt>
                <c:pt idx="15462">
                  <c:v> 20-07-09 06:51:30</c:v>
                </c:pt>
                <c:pt idx="15463">
                  <c:v> 20-07-09 06:51:35</c:v>
                </c:pt>
                <c:pt idx="15464">
                  <c:v> 20-07-09 06:51:40</c:v>
                </c:pt>
                <c:pt idx="15465">
                  <c:v> 20-07-09 06:51:45</c:v>
                </c:pt>
                <c:pt idx="15466">
                  <c:v> 20-07-09 06:51:50</c:v>
                </c:pt>
                <c:pt idx="15467">
                  <c:v> 20-07-09 06:51:55</c:v>
                </c:pt>
                <c:pt idx="15468">
                  <c:v> 20-07-09 06:52:00</c:v>
                </c:pt>
                <c:pt idx="15469">
                  <c:v> 20-07-09 06:52:05</c:v>
                </c:pt>
                <c:pt idx="15470">
                  <c:v> 20-07-09 06:52:10</c:v>
                </c:pt>
                <c:pt idx="15471">
                  <c:v> 20-07-09 06:52:15</c:v>
                </c:pt>
                <c:pt idx="15472">
                  <c:v> 20-07-09 06:52:20</c:v>
                </c:pt>
                <c:pt idx="15473">
                  <c:v> 20-07-09 06:52:25</c:v>
                </c:pt>
                <c:pt idx="15474">
                  <c:v> 20-07-09 06:52:30</c:v>
                </c:pt>
                <c:pt idx="15475">
                  <c:v> 20-07-09 06:52:35</c:v>
                </c:pt>
                <c:pt idx="15476">
                  <c:v> 20-07-09 06:52:40</c:v>
                </c:pt>
                <c:pt idx="15477">
                  <c:v> 20-07-09 06:52:45</c:v>
                </c:pt>
                <c:pt idx="15478">
                  <c:v> 20-07-09 06:52:50</c:v>
                </c:pt>
                <c:pt idx="15479">
                  <c:v> 20-07-09 06:52:55</c:v>
                </c:pt>
                <c:pt idx="15480">
                  <c:v> 20-07-09 06:53:00</c:v>
                </c:pt>
                <c:pt idx="15481">
                  <c:v> 20-07-09 06:53:05</c:v>
                </c:pt>
                <c:pt idx="15482">
                  <c:v> 20-07-09 06:53:10</c:v>
                </c:pt>
                <c:pt idx="15483">
                  <c:v> 20-07-09 06:53:15</c:v>
                </c:pt>
                <c:pt idx="15484">
                  <c:v> 20-07-09 06:53:20</c:v>
                </c:pt>
                <c:pt idx="15485">
                  <c:v> 20-07-09 06:53:25</c:v>
                </c:pt>
                <c:pt idx="15486">
                  <c:v> 20-07-09 06:53:30</c:v>
                </c:pt>
                <c:pt idx="15487">
                  <c:v> 20-07-09 06:53:35</c:v>
                </c:pt>
                <c:pt idx="15488">
                  <c:v> 20-07-09 06:53:40</c:v>
                </c:pt>
                <c:pt idx="15489">
                  <c:v> 20-07-09 06:53:45</c:v>
                </c:pt>
                <c:pt idx="15490">
                  <c:v> 20-07-09 06:53:50</c:v>
                </c:pt>
                <c:pt idx="15491">
                  <c:v> 20-07-09 06:53:55</c:v>
                </c:pt>
                <c:pt idx="15492">
                  <c:v> 20-07-09 06:54:00</c:v>
                </c:pt>
                <c:pt idx="15493">
                  <c:v> 20-07-09 06:54:05</c:v>
                </c:pt>
                <c:pt idx="15494">
                  <c:v> 20-07-09 06:54:10</c:v>
                </c:pt>
                <c:pt idx="15495">
                  <c:v> 20-07-09 06:54:15</c:v>
                </c:pt>
                <c:pt idx="15496">
                  <c:v> 20-07-09 06:54:20</c:v>
                </c:pt>
                <c:pt idx="15497">
                  <c:v> 20-07-09 06:54:25</c:v>
                </c:pt>
                <c:pt idx="15498">
                  <c:v> 20-07-09 06:54:30</c:v>
                </c:pt>
                <c:pt idx="15499">
                  <c:v> 20-07-09 06:54:35</c:v>
                </c:pt>
                <c:pt idx="15500">
                  <c:v> 20-07-09 06:54:40</c:v>
                </c:pt>
                <c:pt idx="15501">
                  <c:v> 20-07-09 06:54:45</c:v>
                </c:pt>
                <c:pt idx="15502">
                  <c:v> 20-07-09 06:54:50</c:v>
                </c:pt>
                <c:pt idx="15503">
                  <c:v> 20-07-09 06:54:55</c:v>
                </c:pt>
                <c:pt idx="15504">
                  <c:v> 20-07-09 06:55:00</c:v>
                </c:pt>
                <c:pt idx="15505">
                  <c:v> 20-07-09 06:55:05</c:v>
                </c:pt>
                <c:pt idx="15506">
                  <c:v> 20-07-09 06:55:10</c:v>
                </c:pt>
                <c:pt idx="15507">
                  <c:v> 20-07-09 06:55:15</c:v>
                </c:pt>
                <c:pt idx="15508">
                  <c:v> 20-07-09 06:55:20</c:v>
                </c:pt>
                <c:pt idx="15509">
                  <c:v> 20-07-09 06:55:25</c:v>
                </c:pt>
                <c:pt idx="15510">
                  <c:v> 20-07-09 06:55:30</c:v>
                </c:pt>
                <c:pt idx="15511">
                  <c:v> 20-07-09 06:55:35</c:v>
                </c:pt>
                <c:pt idx="15512">
                  <c:v> 20-07-09 06:55:40</c:v>
                </c:pt>
                <c:pt idx="15513">
                  <c:v> 20-07-09 06:55:45</c:v>
                </c:pt>
                <c:pt idx="15514">
                  <c:v> 20-07-09 06:55:50</c:v>
                </c:pt>
                <c:pt idx="15515">
                  <c:v> 20-07-09 06:55:55</c:v>
                </c:pt>
                <c:pt idx="15516">
                  <c:v> 20-07-09 06:56:00</c:v>
                </c:pt>
                <c:pt idx="15517">
                  <c:v> 20-07-09 06:56:05</c:v>
                </c:pt>
                <c:pt idx="15518">
                  <c:v> 20-07-09 06:56:10</c:v>
                </c:pt>
                <c:pt idx="15519">
                  <c:v> 20-07-09 06:56:15</c:v>
                </c:pt>
                <c:pt idx="15520">
                  <c:v> 20-07-09 06:56:20</c:v>
                </c:pt>
                <c:pt idx="15521">
                  <c:v> 20-07-09 06:56:25</c:v>
                </c:pt>
                <c:pt idx="15522">
                  <c:v> 20-07-09 06:56:30</c:v>
                </c:pt>
                <c:pt idx="15523">
                  <c:v> 20-07-09 06:56:35</c:v>
                </c:pt>
                <c:pt idx="15524">
                  <c:v> 20-07-09 06:56:40</c:v>
                </c:pt>
                <c:pt idx="15525">
                  <c:v> 20-07-09 06:56:45</c:v>
                </c:pt>
                <c:pt idx="15526">
                  <c:v> 20-07-09 06:56:50</c:v>
                </c:pt>
                <c:pt idx="15527">
                  <c:v> 20-07-09 06:56:55</c:v>
                </c:pt>
                <c:pt idx="15528">
                  <c:v> 20-07-09 06:57:00</c:v>
                </c:pt>
                <c:pt idx="15529">
                  <c:v> 20-07-09 06:57:05</c:v>
                </c:pt>
                <c:pt idx="15530">
                  <c:v> 20-07-09 06:57:10</c:v>
                </c:pt>
                <c:pt idx="15531">
                  <c:v> 20-07-09 06:57:15</c:v>
                </c:pt>
                <c:pt idx="15532">
                  <c:v> 20-07-09 06:57:20</c:v>
                </c:pt>
                <c:pt idx="15533">
                  <c:v> 20-07-09 06:57:25</c:v>
                </c:pt>
                <c:pt idx="15534">
                  <c:v> 20-07-09 06:57:30</c:v>
                </c:pt>
                <c:pt idx="15535">
                  <c:v> 20-07-09 06:57:35</c:v>
                </c:pt>
                <c:pt idx="15536">
                  <c:v> 20-07-09 06:57:40</c:v>
                </c:pt>
                <c:pt idx="15537">
                  <c:v> 20-07-09 06:57:45</c:v>
                </c:pt>
                <c:pt idx="15538">
                  <c:v> 20-07-09 06:57:50</c:v>
                </c:pt>
                <c:pt idx="15539">
                  <c:v> 20-07-09 06:57:55</c:v>
                </c:pt>
                <c:pt idx="15540">
                  <c:v> 20-07-09 06:58:00</c:v>
                </c:pt>
                <c:pt idx="15541">
                  <c:v> 20-07-09 06:58:05</c:v>
                </c:pt>
                <c:pt idx="15542">
                  <c:v> 20-07-09 06:58:10</c:v>
                </c:pt>
                <c:pt idx="15543">
                  <c:v> 20-07-09 06:58:15</c:v>
                </c:pt>
                <c:pt idx="15544">
                  <c:v> 20-07-09 06:58:20</c:v>
                </c:pt>
                <c:pt idx="15545">
                  <c:v> 20-07-09 06:58:25</c:v>
                </c:pt>
                <c:pt idx="15546">
                  <c:v> 20-07-09 06:58:30</c:v>
                </c:pt>
                <c:pt idx="15547">
                  <c:v> 20-07-09 06:58:35</c:v>
                </c:pt>
                <c:pt idx="15548">
                  <c:v> 20-07-09 06:58:40</c:v>
                </c:pt>
                <c:pt idx="15549">
                  <c:v> 20-07-09 06:58:45</c:v>
                </c:pt>
                <c:pt idx="15550">
                  <c:v> 20-07-09 06:58:50</c:v>
                </c:pt>
                <c:pt idx="15551">
                  <c:v> 20-07-09 06:58:55</c:v>
                </c:pt>
                <c:pt idx="15552">
                  <c:v> 20-07-09 06:59:00</c:v>
                </c:pt>
                <c:pt idx="15553">
                  <c:v> 20-07-09 06:59:05</c:v>
                </c:pt>
                <c:pt idx="15554">
                  <c:v> 20-07-09 06:59:10</c:v>
                </c:pt>
                <c:pt idx="15555">
                  <c:v> 20-07-09 06:59:15</c:v>
                </c:pt>
                <c:pt idx="15556">
                  <c:v> 20-07-09 06:59:20</c:v>
                </c:pt>
                <c:pt idx="15557">
                  <c:v> 20-07-09 06:59:25</c:v>
                </c:pt>
                <c:pt idx="15558">
                  <c:v> 20-07-09 06:59:30</c:v>
                </c:pt>
                <c:pt idx="15559">
                  <c:v> 20-07-09 06:59:35</c:v>
                </c:pt>
                <c:pt idx="15560">
                  <c:v> 20-07-09 06:59:40</c:v>
                </c:pt>
                <c:pt idx="15561">
                  <c:v> 20-07-09 06:59:45</c:v>
                </c:pt>
                <c:pt idx="15562">
                  <c:v> 20-07-09 06:59:50</c:v>
                </c:pt>
                <c:pt idx="15563">
                  <c:v> 20-07-09 06:59:55</c:v>
                </c:pt>
                <c:pt idx="15564">
                  <c:v> 20-07-09 07:00:00</c:v>
                </c:pt>
                <c:pt idx="15565">
                  <c:v> 20-07-09 07:00:05</c:v>
                </c:pt>
                <c:pt idx="15566">
                  <c:v> 20-07-09 07:00:10</c:v>
                </c:pt>
                <c:pt idx="15567">
                  <c:v> 20-07-09 07:00:15</c:v>
                </c:pt>
                <c:pt idx="15568">
                  <c:v> 20-07-09 07:00:20</c:v>
                </c:pt>
                <c:pt idx="15569">
                  <c:v> 20-07-09 07:00:25</c:v>
                </c:pt>
                <c:pt idx="15570">
                  <c:v> 20-07-09 07:00:30</c:v>
                </c:pt>
                <c:pt idx="15571">
                  <c:v> 20-07-09 07:00:35</c:v>
                </c:pt>
                <c:pt idx="15572">
                  <c:v> 20-07-09 07:00:40</c:v>
                </c:pt>
                <c:pt idx="15573">
                  <c:v> 20-07-09 07:00:45</c:v>
                </c:pt>
                <c:pt idx="15574">
                  <c:v> 20-07-09 07:00:50</c:v>
                </c:pt>
                <c:pt idx="15575">
                  <c:v> 20-07-09 07:00:55</c:v>
                </c:pt>
                <c:pt idx="15576">
                  <c:v> 20-07-09 07:01:00</c:v>
                </c:pt>
                <c:pt idx="15577">
                  <c:v> 20-07-09 07:01:05</c:v>
                </c:pt>
                <c:pt idx="15578">
                  <c:v> 20-07-09 07:01:10</c:v>
                </c:pt>
                <c:pt idx="15579">
                  <c:v> 20-07-09 07:01:15</c:v>
                </c:pt>
                <c:pt idx="15580">
                  <c:v> 20-07-09 07:01:20</c:v>
                </c:pt>
                <c:pt idx="15581">
                  <c:v> 20-07-09 07:01:25</c:v>
                </c:pt>
                <c:pt idx="15582">
                  <c:v> 20-07-09 07:01:30</c:v>
                </c:pt>
                <c:pt idx="15583">
                  <c:v> 20-07-09 07:01:35</c:v>
                </c:pt>
                <c:pt idx="15584">
                  <c:v> 20-07-09 07:01:40</c:v>
                </c:pt>
                <c:pt idx="15585">
                  <c:v> 20-07-09 07:01:45</c:v>
                </c:pt>
                <c:pt idx="15586">
                  <c:v> 20-07-09 07:01:50</c:v>
                </c:pt>
                <c:pt idx="15587">
                  <c:v> 20-07-09 07:01:55</c:v>
                </c:pt>
                <c:pt idx="15588">
                  <c:v> 20-07-09 07:02:00</c:v>
                </c:pt>
                <c:pt idx="15589">
                  <c:v> 20-07-09 07:02:05</c:v>
                </c:pt>
                <c:pt idx="15590">
                  <c:v> 20-07-09 07:02:10</c:v>
                </c:pt>
                <c:pt idx="15591">
                  <c:v> 20-07-09 07:02:15</c:v>
                </c:pt>
                <c:pt idx="15592">
                  <c:v> 20-07-09 07:02:20</c:v>
                </c:pt>
                <c:pt idx="15593">
                  <c:v> 20-07-09 07:02:25</c:v>
                </c:pt>
                <c:pt idx="15594">
                  <c:v> 20-07-09 07:02:30</c:v>
                </c:pt>
                <c:pt idx="15595">
                  <c:v> 20-07-09 07:02:35</c:v>
                </c:pt>
                <c:pt idx="15596">
                  <c:v> 20-07-09 07:02:40</c:v>
                </c:pt>
                <c:pt idx="15597">
                  <c:v> 20-07-09 07:02:45</c:v>
                </c:pt>
                <c:pt idx="15598">
                  <c:v> 20-07-09 07:02:50</c:v>
                </c:pt>
                <c:pt idx="15599">
                  <c:v> 20-07-09 07:02:55</c:v>
                </c:pt>
                <c:pt idx="15600">
                  <c:v> 20-07-09 07:03:00</c:v>
                </c:pt>
                <c:pt idx="15601">
                  <c:v> 20-07-09 07:03:05</c:v>
                </c:pt>
                <c:pt idx="15602">
                  <c:v> 20-07-09 07:03:10</c:v>
                </c:pt>
                <c:pt idx="15603">
                  <c:v> 20-07-09 07:03:15</c:v>
                </c:pt>
                <c:pt idx="15604">
                  <c:v> 20-07-09 07:03:20</c:v>
                </c:pt>
                <c:pt idx="15605">
                  <c:v> 20-07-09 07:03:25</c:v>
                </c:pt>
                <c:pt idx="15606">
                  <c:v> 20-07-09 07:03:30</c:v>
                </c:pt>
                <c:pt idx="15607">
                  <c:v> 20-07-09 07:03:35</c:v>
                </c:pt>
                <c:pt idx="15608">
                  <c:v> 20-07-09 07:03:40</c:v>
                </c:pt>
                <c:pt idx="15609">
                  <c:v> 20-07-09 07:03:45</c:v>
                </c:pt>
                <c:pt idx="15610">
                  <c:v> 20-07-09 07:03:50</c:v>
                </c:pt>
                <c:pt idx="15611">
                  <c:v> 20-07-09 07:03:55</c:v>
                </c:pt>
                <c:pt idx="15612">
                  <c:v> 20-07-09 07:04:00</c:v>
                </c:pt>
                <c:pt idx="15613">
                  <c:v> 20-07-09 07:04:05</c:v>
                </c:pt>
                <c:pt idx="15614">
                  <c:v> 20-07-09 07:04:10</c:v>
                </c:pt>
                <c:pt idx="15615">
                  <c:v> 20-07-09 07:04:15</c:v>
                </c:pt>
                <c:pt idx="15616">
                  <c:v> 20-07-09 07:04:20</c:v>
                </c:pt>
                <c:pt idx="15617">
                  <c:v> 20-07-09 07:04:25</c:v>
                </c:pt>
                <c:pt idx="15618">
                  <c:v> 20-07-09 07:04:30</c:v>
                </c:pt>
                <c:pt idx="15619">
                  <c:v> 20-07-09 07:04:35</c:v>
                </c:pt>
                <c:pt idx="15620">
                  <c:v> 20-07-09 07:04:40</c:v>
                </c:pt>
                <c:pt idx="15621">
                  <c:v> 20-07-09 07:04:45</c:v>
                </c:pt>
                <c:pt idx="15622">
                  <c:v> 20-07-09 07:04:50</c:v>
                </c:pt>
                <c:pt idx="15623">
                  <c:v> 20-07-09 07:04:55</c:v>
                </c:pt>
                <c:pt idx="15624">
                  <c:v> 20-07-09 07:05:00</c:v>
                </c:pt>
                <c:pt idx="15625">
                  <c:v> 20-07-09 07:05:05</c:v>
                </c:pt>
                <c:pt idx="15626">
                  <c:v> 20-07-09 07:05:10</c:v>
                </c:pt>
                <c:pt idx="15627">
                  <c:v> 20-07-09 07:05:15</c:v>
                </c:pt>
                <c:pt idx="15628">
                  <c:v> 20-07-09 07:05:20</c:v>
                </c:pt>
                <c:pt idx="15629">
                  <c:v> 20-07-09 07:05:25</c:v>
                </c:pt>
                <c:pt idx="15630">
                  <c:v> 20-07-09 07:05:30</c:v>
                </c:pt>
                <c:pt idx="15631">
                  <c:v> 20-07-09 07:05:35</c:v>
                </c:pt>
                <c:pt idx="15632">
                  <c:v> 20-07-09 07:05:40</c:v>
                </c:pt>
                <c:pt idx="15633">
                  <c:v> 20-07-09 07:05:45</c:v>
                </c:pt>
                <c:pt idx="15634">
                  <c:v> 20-07-09 07:05:50</c:v>
                </c:pt>
                <c:pt idx="15635">
                  <c:v> 20-07-09 07:05:55</c:v>
                </c:pt>
                <c:pt idx="15636">
                  <c:v> 20-07-09 07:06:00</c:v>
                </c:pt>
                <c:pt idx="15637">
                  <c:v> 20-07-09 07:06:05</c:v>
                </c:pt>
                <c:pt idx="15638">
                  <c:v> 20-07-09 07:06:10</c:v>
                </c:pt>
                <c:pt idx="15639">
                  <c:v> 20-07-09 07:06:15</c:v>
                </c:pt>
                <c:pt idx="15640">
                  <c:v> 20-07-09 07:06:20</c:v>
                </c:pt>
                <c:pt idx="15641">
                  <c:v> 20-07-09 07:06:25</c:v>
                </c:pt>
                <c:pt idx="15642">
                  <c:v> 20-07-09 07:06:30</c:v>
                </c:pt>
                <c:pt idx="15643">
                  <c:v> 20-07-09 07:06:35</c:v>
                </c:pt>
                <c:pt idx="15644">
                  <c:v> 20-07-09 07:06:40</c:v>
                </c:pt>
                <c:pt idx="15645">
                  <c:v> 20-07-09 07:06:45</c:v>
                </c:pt>
                <c:pt idx="15646">
                  <c:v> 20-07-09 07:06:50</c:v>
                </c:pt>
                <c:pt idx="15647">
                  <c:v> 20-07-09 07:06:55</c:v>
                </c:pt>
                <c:pt idx="15648">
                  <c:v> 20-07-09 07:07:00</c:v>
                </c:pt>
                <c:pt idx="15649">
                  <c:v> 20-07-09 07:07:05</c:v>
                </c:pt>
                <c:pt idx="15650">
                  <c:v> 20-07-09 07:07:10</c:v>
                </c:pt>
                <c:pt idx="15651">
                  <c:v> 20-07-09 07:07:15</c:v>
                </c:pt>
                <c:pt idx="15652">
                  <c:v> 20-07-09 07:07:20</c:v>
                </c:pt>
                <c:pt idx="15653">
                  <c:v> 20-07-09 07:07:25</c:v>
                </c:pt>
                <c:pt idx="15654">
                  <c:v> 20-07-09 07:07:30</c:v>
                </c:pt>
                <c:pt idx="15655">
                  <c:v> 20-07-09 07:07:35</c:v>
                </c:pt>
                <c:pt idx="15656">
                  <c:v> 20-07-09 07:07:40</c:v>
                </c:pt>
                <c:pt idx="15657">
                  <c:v> 20-07-09 07:07:45</c:v>
                </c:pt>
                <c:pt idx="15658">
                  <c:v> 20-07-09 07:07:50</c:v>
                </c:pt>
                <c:pt idx="15659">
                  <c:v> 20-07-09 07:07:55</c:v>
                </c:pt>
                <c:pt idx="15660">
                  <c:v> 20-07-09 07:08:00</c:v>
                </c:pt>
                <c:pt idx="15661">
                  <c:v> 20-07-09 07:08:05</c:v>
                </c:pt>
                <c:pt idx="15662">
                  <c:v> 20-07-09 07:08:10</c:v>
                </c:pt>
                <c:pt idx="15663">
                  <c:v> 20-07-09 07:08:15</c:v>
                </c:pt>
                <c:pt idx="15664">
                  <c:v> 20-07-09 07:08:20</c:v>
                </c:pt>
                <c:pt idx="15665">
                  <c:v> 20-07-09 07:08:25</c:v>
                </c:pt>
                <c:pt idx="15666">
                  <c:v> 20-07-09 07:08:30</c:v>
                </c:pt>
                <c:pt idx="15667">
                  <c:v> 20-07-09 07:08:35</c:v>
                </c:pt>
                <c:pt idx="15668">
                  <c:v> 20-07-09 07:08:40</c:v>
                </c:pt>
                <c:pt idx="15669">
                  <c:v> 20-07-09 07:08:45</c:v>
                </c:pt>
                <c:pt idx="15670">
                  <c:v> 20-07-09 07:08:50</c:v>
                </c:pt>
                <c:pt idx="15671">
                  <c:v> 20-07-09 07:08:55</c:v>
                </c:pt>
                <c:pt idx="15672">
                  <c:v> 20-07-09 07:09:00</c:v>
                </c:pt>
                <c:pt idx="15673">
                  <c:v> 20-07-09 07:09:05</c:v>
                </c:pt>
                <c:pt idx="15674">
                  <c:v> 20-07-09 07:09:10</c:v>
                </c:pt>
                <c:pt idx="15675">
                  <c:v> 20-07-09 07:09:15</c:v>
                </c:pt>
                <c:pt idx="15676">
                  <c:v> 20-07-09 07:09:20</c:v>
                </c:pt>
                <c:pt idx="15677">
                  <c:v> 20-07-09 07:09:25</c:v>
                </c:pt>
                <c:pt idx="15678">
                  <c:v> 20-07-09 07:09:30</c:v>
                </c:pt>
                <c:pt idx="15679">
                  <c:v> 20-07-09 07:09:35</c:v>
                </c:pt>
                <c:pt idx="15680">
                  <c:v> 20-07-09 07:09:40</c:v>
                </c:pt>
                <c:pt idx="15681">
                  <c:v> 20-07-09 07:09:45</c:v>
                </c:pt>
                <c:pt idx="15682">
                  <c:v> 20-07-09 07:09:50</c:v>
                </c:pt>
                <c:pt idx="15683">
                  <c:v> 20-07-09 07:09:55</c:v>
                </c:pt>
                <c:pt idx="15684">
                  <c:v> 20-07-09 07:10:00</c:v>
                </c:pt>
                <c:pt idx="15685">
                  <c:v> 20-07-09 07:10:05</c:v>
                </c:pt>
                <c:pt idx="15686">
                  <c:v> 20-07-09 07:10:10</c:v>
                </c:pt>
                <c:pt idx="15687">
                  <c:v> 20-07-09 07:10:15</c:v>
                </c:pt>
                <c:pt idx="15688">
                  <c:v> 20-07-09 07:10:20</c:v>
                </c:pt>
                <c:pt idx="15689">
                  <c:v> 20-07-09 07:10:25</c:v>
                </c:pt>
                <c:pt idx="15690">
                  <c:v> 20-07-09 07:10:30</c:v>
                </c:pt>
                <c:pt idx="15691">
                  <c:v> 20-07-09 07:10:35</c:v>
                </c:pt>
                <c:pt idx="15692">
                  <c:v> 20-07-09 07:10:40</c:v>
                </c:pt>
                <c:pt idx="15693">
                  <c:v> 20-07-09 07:10:45</c:v>
                </c:pt>
                <c:pt idx="15694">
                  <c:v> 20-07-09 07:10:50</c:v>
                </c:pt>
                <c:pt idx="15695">
                  <c:v> 20-07-09 07:10:55</c:v>
                </c:pt>
                <c:pt idx="15696">
                  <c:v> 20-07-09 07:11:00</c:v>
                </c:pt>
                <c:pt idx="15697">
                  <c:v> 20-07-09 07:11:05</c:v>
                </c:pt>
                <c:pt idx="15698">
                  <c:v> 20-07-09 07:11:10</c:v>
                </c:pt>
                <c:pt idx="15699">
                  <c:v> 20-07-09 07:11:15</c:v>
                </c:pt>
                <c:pt idx="15700">
                  <c:v> 20-07-09 07:11:20</c:v>
                </c:pt>
                <c:pt idx="15701">
                  <c:v> 20-07-09 07:11:25</c:v>
                </c:pt>
                <c:pt idx="15702">
                  <c:v> 20-07-09 07:11:30</c:v>
                </c:pt>
                <c:pt idx="15703">
                  <c:v> 20-07-09 07:11:35</c:v>
                </c:pt>
                <c:pt idx="15704">
                  <c:v> 20-07-09 07:11:40</c:v>
                </c:pt>
                <c:pt idx="15705">
                  <c:v> 20-07-09 07:11:45</c:v>
                </c:pt>
                <c:pt idx="15706">
                  <c:v> 20-07-09 07:11:50</c:v>
                </c:pt>
                <c:pt idx="15707">
                  <c:v> 20-07-09 07:11:55</c:v>
                </c:pt>
                <c:pt idx="15708">
                  <c:v> 20-07-09 07:12:00</c:v>
                </c:pt>
                <c:pt idx="15709">
                  <c:v> 20-07-09 07:12:05</c:v>
                </c:pt>
                <c:pt idx="15710">
                  <c:v> 20-07-09 07:12:10</c:v>
                </c:pt>
                <c:pt idx="15711">
                  <c:v> 20-07-09 07:12:15</c:v>
                </c:pt>
                <c:pt idx="15712">
                  <c:v> 20-07-09 07:12:20</c:v>
                </c:pt>
                <c:pt idx="15713">
                  <c:v> 20-07-09 07:12:25</c:v>
                </c:pt>
                <c:pt idx="15714">
                  <c:v> 20-07-09 07:12:30</c:v>
                </c:pt>
                <c:pt idx="15715">
                  <c:v> 20-07-09 07:12:35</c:v>
                </c:pt>
                <c:pt idx="15716">
                  <c:v> 20-07-09 07:12:40</c:v>
                </c:pt>
                <c:pt idx="15717">
                  <c:v> 20-07-09 07:12:45</c:v>
                </c:pt>
                <c:pt idx="15718">
                  <c:v> 20-07-09 07:12:50</c:v>
                </c:pt>
                <c:pt idx="15719">
                  <c:v> 20-07-09 07:12:55</c:v>
                </c:pt>
                <c:pt idx="15720">
                  <c:v> 20-07-09 07:13:00</c:v>
                </c:pt>
                <c:pt idx="15721">
                  <c:v> 20-07-09 07:13:05</c:v>
                </c:pt>
                <c:pt idx="15722">
                  <c:v> 20-07-09 07:13:10</c:v>
                </c:pt>
                <c:pt idx="15723">
                  <c:v> 20-07-09 07:13:15</c:v>
                </c:pt>
                <c:pt idx="15724">
                  <c:v> 20-07-09 07:13:20</c:v>
                </c:pt>
                <c:pt idx="15725">
                  <c:v> 20-07-09 07:13:25</c:v>
                </c:pt>
                <c:pt idx="15726">
                  <c:v> 20-07-09 07:13:30</c:v>
                </c:pt>
                <c:pt idx="15727">
                  <c:v> 20-07-09 07:13:35</c:v>
                </c:pt>
                <c:pt idx="15728">
                  <c:v> 20-07-09 07:13:40</c:v>
                </c:pt>
                <c:pt idx="15729">
                  <c:v> 20-07-09 07:13:45</c:v>
                </c:pt>
                <c:pt idx="15730">
                  <c:v> 20-07-09 07:13:50</c:v>
                </c:pt>
                <c:pt idx="15731">
                  <c:v> 20-07-09 07:13:55</c:v>
                </c:pt>
                <c:pt idx="15732">
                  <c:v> 20-07-09 07:14:00</c:v>
                </c:pt>
                <c:pt idx="15733">
                  <c:v> 20-07-09 07:14:05</c:v>
                </c:pt>
                <c:pt idx="15734">
                  <c:v> 20-07-09 07:14:10</c:v>
                </c:pt>
                <c:pt idx="15735">
                  <c:v> 20-07-09 07:14:15</c:v>
                </c:pt>
                <c:pt idx="15736">
                  <c:v> 20-07-09 07:14:20</c:v>
                </c:pt>
                <c:pt idx="15737">
                  <c:v> 20-07-09 07:14:25</c:v>
                </c:pt>
                <c:pt idx="15738">
                  <c:v> 20-07-09 07:14:30</c:v>
                </c:pt>
                <c:pt idx="15739">
                  <c:v> 20-07-09 07:14:35</c:v>
                </c:pt>
                <c:pt idx="15740">
                  <c:v> 20-07-09 07:14:40</c:v>
                </c:pt>
                <c:pt idx="15741">
                  <c:v> 20-07-09 07:14:45</c:v>
                </c:pt>
                <c:pt idx="15742">
                  <c:v> 20-07-09 07:14:50</c:v>
                </c:pt>
                <c:pt idx="15743">
                  <c:v> 20-07-09 07:14:55</c:v>
                </c:pt>
                <c:pt idx="15744">
                  <c:v> 20-07-09 07:15:00</c:v>
                </c:pt>
                <c:pt idx="15745">
                  <c:v> 20-07-09 07:15:05</c:v>
                </c:pt>
                <c:pt idx="15746">
                  <c:v> 20-07-09 07:15:10</c:v>
                </c:pt>
                <c:pt idx="15747">
                  <c:v> 20-07-09 07:15:15</c:v>
                </c:pt>
                <c:pt idx="15748">
                  <c:v> 20-07-09 07:15:20</c:v>
                </c:pt>
                <c:pt idx="15749">
                  <c:v> 20-07-09 07:15:25</c:v>
                </c:pt>
                <c:pt idx="15750">
                  <c:v> 20-07-09 07:15:30</c:v>
                </c:pt>
                <c:pt idx="15751">
                  <c:v> 20-07-09 07:15:35</c:v>
                </c:pt>
                <c:pt idx="15752">
                  <c:v> 20-07-09 07:15:40</c:v>
                </c:pt>
                <c:pt idx="15753">
                  <c:v> 20-07-09 07:15:45</c:v>
                </c:pt>
                <c:pt idx="15754">
                  <c:v> 20-07-09 07:15:50</c:v>
                </c:pt>
                <c:pt idx="15755">
                  <c:v> 20-07-09 07:15:55</c:v>
                </c:pt>
                <c:pt idx="15756">
                  <c:v> 20-07-09 07:16:00</c:v>
                </c:pt>
                <c:pt idx="15757">
                  <c:v> 20-07-09 07:16:05</c:v>
                </c:pt>
                <c:pt idx="15758">
                  <c:v> 20-07-09 07:16:10</c:v>
                </c:pt>
                <c:pt idx="15759">
                  <c:v> 20-07-09 07:16:15</c:v>
                </c:pt>
                <c:pt idx="15760">
                  <c:v> 20-07-09 07:16:20</c:v>
                </c:pt>
                <c:pt idx="15761">
                  <c:v> 20-07-09 07:16:25</c:v>
                </c:pt>
                <c:pt idx="15762">
                  <c:v> 20-07-09 07:16:30</c:v>
                </c:pt>
                <c:pt idx="15763">
                  <c:v> 20-07-09 07:16:35</c:v>
                </c:pt>
                <c:pt idx="15764">
                  <c:v> 20-07-09 07:16:40</c:v>
                </c:pt>
                <c:pt idx="15765">
                  <c:v> 20-07-09 07:16:45</c:v>
                </c:pt>
                <c:pt idx="15766">
                  <c:v> 20-07-09 07:16:50</c:v>
                </c:pt>
                <c:pt idx="15767">
                  <c:v> 20-07-09 07:16:55</c:v>
                </c:pt>
                <c:pt idx="15768">
                  <c:v> 20-07-09 07:17:00</c:v>
                </c:pt>
                <c:pt idx="15769">
                  <c:v> 20-07-09 07:17:05</c:v>
                </c:pt>
                <c:pt idx="15770">
                  <c:v> 20-07-09 07:17:10</c:v>
                </c:pt>
                <c:pt idx="15771">
                  <c:v> 20-07-09 07:17:15</c:v>
                </c:pt>
                <c:pt idx="15772">
                  <c:v> 20-07-09 07:17:20</c:v>
                </c:pt>
                <c:pt idx="15773">
                  <c:v> 20-07-09 07:17:25</c:v>
                </c:pt>
                <c:pt idx="15774">
                  <c:v> 20-07-09 07:17:30</c:v>
                </c:pt>
                <c:pt idx="15775">
                  <c:v> 20-07-09 07:17:35</c:v>
                </c:pt>
                <c:pt idx="15776">
                  <c:v> 20-07-09 07:17:40</c:v>
                </c:pt>
                <c:pt idx="15777">
                  <c:v> 20-07-09 07:17:45</c:v>
                </c:pt>
                <c:pt idx="15778">
                  <c:v> 20-07-09 07:17:50</c:v>
                </c:pt>
                <c:pt idx="15779">
                  <c:v> 20-07-09 07:17:55</c:v>
                </c:pt>
                <c:pt idx="15780">
                  <c:v> 20-07-09 07:18:00</c:v>
                </c:pt>
                <c:pt idx="15781">
                  <c:v> 20-07-09 07:18:05</c:v>
                </c:pt>
                <c:pt idx="15782">
                  <c:v> 20-07-09 07:18:10</c:v>
                </c:pt>
                <c:pt idx="15783">
                  <c:v> 20-07-09 07:18:15</c:v>
                </c:pt>
                <c:pt idx="15784">
                  <c:v> 20-07-09 07:18:20</c:v>
                </c:pt>
                <c:pt idx="15785">
                  <c:v> 20-07-09 07:18:25</c:v>
                </c:pt>
                <c:pt idx="15786">
                  <c:v> 20-07-09 07:18:30</c:v>
                </c:pt>
                <c:pt idx="15787">
                  <c:v> 20-07-09 07:18:35</c:v>
                </c:pt>
                <c:pt idx="15788">
                  <c:v> 20-07-09 07:18:40</c:v>
                </c:pt>
                <c:pt idx="15789">
                  <c:v> 20-07-09 07:18:45</c:v>
                </c:pt>
                <c:pt idx="15790">
                  <c:v> 20-07-09 07:18:50</c:v>
                </c:pt>
                <c:pt idx="15791">
                  <c:v> 20-07-09 07:18:55</c:v>
                </c:pt>
                <c:pt idx="15792">
                  <c:v> 20-07-09 07:19:00</c:v>
                </c:pt>
                <c:pt idx="15793">
                  <c:v> 20-07-09 07:19:05</c:v>
                </c:pt>
                <c:pt idx="15794">
                  <c:v> 20-07-09 07:19:10</c:v>
                </c:pt>
                <c:pt idx="15795">
                  <c:v> 20-07-09 07:19:15</c:v>
                </c:pt>
                <c:pt idx="15796">
                  <c:v> 20-07-09 07:19:20</c:v>
                </c:pt>
                <c:pt idx="15797">
                  <c:v> 20-07-09 07:19:25</c:v>
                </c:pt>
                <c:pt idx="15798">
                  <c:v> 20-07-09 07:19:30</c:v>
                </c:pt>
                <c:pt idx="15799">
                  <c:v> 20-07-09 07:19:35</c:v>
                </c:pt>
                <c:pt idx="15800">
                  <c:v> 20-07-09 07:19:40</c:v>
                </c:pt>
                <c:pt idx="15801">
                  <c:v> 20-07-09 07:19:45</c:v>
                </c:pt>
                <c:pt idx="15802">
                  <c:v> 20-07-09 07:19:50</c:v>
                </c:pt>
                <c:pt idx="15803">
                  <c:v> 20-07-09 07:19:55</c:v>
                </c:pt>
                <c:pt idx="15804">
                  <c:v> 20-07-09 07:20:00</c:v>
                </c:pt>
                <c:pt idx="15805">
                  <c:v> 20-07-09 07:20:05</c:v>
                </c:pt>
                <c:pt idx="15806">
                  <c:v> 20-07-09 07:20:10</c:v>
                </c:pt>
                <c:pt idx="15807">
                  <c:v> 20-07-09 07:20:15</c:v>
                </c:pt>
                <c:pt idx="15808">
                  <c:v> 20-07-09 07:20:20</c:v>
                </c:pt>
                <c:pt idx="15809">
                  <c:v> 20-07-09 07:20:25</c:v>
                </c:pt>
                <c:pt idx="15810">
                  <c:v> 20-07-09 07:20:30</c:v>
                </c:pt>
                <c:pt idx="15811">
                  <c:v> 20-07-09 07:20:35</c:v>
                </c:pt>
                <c:pt idx="15812">
                  <c:v> 20-07-09 07:20:40</c:v>
                </c:pt>
                <c:pt idx="15813">
                  <c:v> 20-07-09 07:20:45</c:v>
                </c:pt>
                <c:pt idx="15814">
                  <c:v> 20-07-09 07:20:50</c:v>
                </c:pt>
                <c:pt idx="15815">
                  <c:v> 20-07-09 07:20:55</c:v>
                </c:pt>
                <c:pt idx="15816">
                  <c:v> 20-07-09 07:21:00</c:v>
                </c:pt>
                <c:pt idx="15817">
                  <c:v> 20-07-09 07:21:05</c:v>
                </c:pt>
                <c:pt idx="15818">
                  <c:v> 20-07-09 07:21:10</c:v>
                </c:pt>
                <c:pt idx="15819">
                  <c:v> 20-07-09 07:21:15</c:v>
                </c:pt>
                <c:pt idx="15820">
                  <c:v> 20-07-09 07:21:20</c:v>
                </c:pt>
                <c:pt idx="15821">
                  <c:v> 20-07-09 07:21:25</c:v>
                </c:pt>
                <c:pt idx="15822">
                  <c:v> 20-07-09 07:21:30</c:v>
                </c:pt>
                <c:pt idx="15823">
                  <c:v> 20-07-09 07:21:35</c:v>
                </c:pt>
                <c:pt idx="15824">
                  <c:v> 20-07-09 07:21:40</c:v>
                </c:pt>
                <c:pt idx="15825">
                  <c:v> 20-07-09 07:21:45</c:v>
                </c:pt>
                <c:pt idx="15826">
                  <c:v> 20-07-09 07:21:50</c:v>
                </c:pt>
                <c:pt idx="15827">
                  <c:v> 20-07-09 07:21:55</c:v>
                </c:pt>
                <c:pt idx="15828">
                  <c:v> 20-07-09 07:22:00</c:v>
                </c:pt>
                <c:pt idx="15829">
                  <c:v> 20-07-09 07:22:05</c:v>
                </c:pt>
                <c:pt idx="15830">
                  <c:v> 20-07-09 07:22:10</c:v>
                </c:pt>
                <c:pt idx="15831">
                  <c:v> 20-07-09 07:22:15</c:v>
                </c:pt>
                <c:pt idx="15832">
                  <c:v> 20-07-09 07:22:20</c:v>
                </c:pt>
                <c:pt idx="15833">
                  <c:v> 20-07-09 07:22:25</c:v>
                </c:pt>
                <c:pt idx="15834">
                  <c:v> 20-07-09 07:22:30</c:v>
                </c:pt>
                <c:pt idx="15835">
                  <c:v> 20-07-09 07:22:35</c:v>
                </c:pt>
                <c:pt idx="15836">
                  <c:v> 20-07-09 07:22:40</c:v>
                </c:pt>
                <c:pt idx="15837">
                  <c:v> 20-07-09 07:22:45</c:v>
                </c:pt>
                <c:pt idx="15838">
                  <c:v> 20-07-09 07:22:50</c:v>
                </c:pt>
                <c:pt idx="15839">
                  <c:v> 20-07-09 07:22:55</c:v>
                </c:pt>
                <c:pt idx="15840">
                  <c:v> 20-07-09 07:23:00</c:v>
                </c:pt>
                <c:pt idx="15841">
                  <c:v> 20-07-09 07:23:05</c:v>
                </c:pt>
                <c:pt idx="15842">
                  <c:v> 20-07-09 07:23:10</c:v>
                </c:pt>
                <c:pt idx="15843">
                  <c:v> 20-07-09 07:23:15</c:v>
                </c:pt>
                <c:pt idx="15844">
                  <c:v> 20-07-09 07:23:20</c:v>
                </c:pt>
                <c:pt idx="15845">
                  <c:v> 20-07-09 07:23:25</c:v>
                </c:pt>
                <c:pt idx="15846">
                  <c:v> 20-07-09 07:23:30</c:v>
                </c:pt>
                <c:pt idx="15847">
                  <c:v> 20-07-09 07:23:35</c:v>
                </c:pt>
                <c:pt idx="15848">
                  <c:v> 20-07-09 07:23:40</c:v>
                </c:pt>
                <c:pt idx="15849">
                  <c:v> 20-07-09 07:23:45</c:v>
                </c:pt>
                <c:pt idx="15850">
                  <c:v> 20-07-09 07:23:50</c:v>
                </c:pt>
                <c:pt idx="15851">
                  <c:v> 20-07-09 07:23:55</c:v>
                </c:pt>
                <c:pt idx="15852">
                  <c:v> 20-07-09 07:24:00</c:v>
                </c:pt>
                <c:pt idx="15853">
                  <c:v> 20-07-09 07:24:05</c:v>
                </c:pt>
                <c:pt idx="15854">
                  <c:v> 20-07-09 07:24:10</c:v>
                </c:pt>
                <c:pt idx="15855">
                  <c:v> 20-07-09 07:24:15</c:v>
                </c:pt>
                <c:pt idx="15856">
                  <c:v> 20-07-09 07:24:20</c:v>
                </c:pt>
                <c:pt idx="15857">
                  <c:v> 20-07-09 07:24:25</c:v>
                </c:pt>
                <c:pt idx="15858">
                  <c:v> 20-07-09 07:24:30</c:v>
                </c:pt>
                <c:pt idx="15859">
                  <c:v> 20-07-09 07:24:35</c:v>
                </c:pt>
                <c:pt idx="15860">
                  <c:v> 20-07-09 07:24:40</c:v>
                </c:pt>
                <c:pt idx="15861">
                  <c:v> 20-07-09 07:24:45</c:v>
                </c:pt>
                <c:pt idx="15862">
                  <c:v> 20-07-09 07:24:50</c:v>
                </c:pt>
                <c:pt idx="15863">
                  <c:v> 20-07-09 07:24:55</c:v>
                </c:pt>
                <c:pt idx="15864">
                  <c:v> 20-07-09 07:25:00</c:v>
                </c:pt>
                <c:pt idx="15865">
                  <c:v> 20-07-09 07:25:05</c:v>
                </c:pt>
                <c:pt idx="15866">
                  <c:v> 20-07-09 07:25:10</c:v>
                </c:pt>
                <c:pt idx="15867">
                  <c:v> 20-07-09 07:25:15</c:v>
                </c:pt>
                <c:pt idx="15868">
                  <c:v> 20-07-09 07:25:20</c:v>
                </c:pt>
                <c:pt idx="15869">
                  <c:v> 20-07-09 07:25:25</c:v>
                </c:pt>
                <c:pt idx="15870">
                  <c:v> 20-07-09 07:25:30</c:v>
                </c:pt>
                <c:pt idx="15871">
                  <c:v> 20-07-09 07:25:35</c:v>
                </c:pt>
                <c:pt idx="15872">
                  <c:v> 20-07-09 07:25:40</c:v>
                </c:pt>
                <c:pt idx="15873">
                  <c:v> 20-07-09 07:25:45</c:v>
                </c:pt>
                <c:pt idx="15874">
                  <c:v> 20-07-09 07:25:50</c:v>
                </c:pt>
                <c:pt idx="15875">
                  <c:v> 20-07-09 07:25:55</c:v>
                </c:pt>
                <c:pt idx="15876">
                  <c:v> 20-07-09 07:26:00</c:v>
                </c:pt>
                <c:pt idx="15877">
                  <c:v> 20-07-09 07:26:05</c:v>
                </c:pt>
                <c:pt idx="15878">
                  <c:v> 20-07-09 07:26:10</c:v>
                </c:pt>
                <c:pt idx="15879">
                  <c:v> 20-07-09 07:26:15</c:v>
                </c:pt>
                <c:pt idx="15880">
                  <c:v> 20-07-09 07:26:20</c:v>
                </c:pt>
                <c:pt idx="15881">
                  <c:v> 20-07-09 07:26:25</c:v>
                </c:pt>
                <c:pt idx="15882">
                  <c:v> 20-07-09 07:26:30</c:v>
                </c:pt>
                <c:pt idx="15883">
                  <c:v> 20-07-09 07:26:35</c:v>
                </c:pt>
                <c:pt idx="15884">
                  <c:v> 20-07-09 07:26:40</c:v>
                </c:pt>
                <c:pt idx="15885">
                  <c:v> 20-07-09 07:26:45</c:v>
                </c:pt>
                <c:pt idx="15886">
                  <c:v> 20-07-09 07:26:50</c:v>
                </c:pt>
                <c:pt idx="15887">
                  <c:v> 20-07-09 07:26:55</c:v>
                </c:pt>
                <c:pt idx="15888">
                  <c:v> 20-07-09 07:27:00</c:v>
                </c:pt>
                <c:pt idx="15889">
                  <c:v> 20-07-09 07:27:05</c:v>
                </c:pt>
                <c:pt idx="15890">
                  <c:v> 20-07-09 07:27:10</c:v>
                </c:pt>
                <c:pt idx="15891">
                  <c:v> 20-07-09 07:27:15</c:v>
                </c:pt>
                <c:pt idx="15892">
                  <c:v> 20-07-09 07:27:20</c:v>
                </c:pt>
                <c:pt idx="15893">
                  <c:v> 20-07-09 07:27:25</c:v>
                </c:pt>
                <c:pt idx="15894">
                  <c:v> 20-07-09 07:27:30</c:v>
                </c:pt>
                <c:pt idx="15895">
                  <c:v> 20-07-09 07:27:35</c:v>
                </c:pt>
                <c:pt idx="15896">
                  <c:v> 20-07-09 07:27:40</c:v>
                </c:pt>
                <c:pt idx="15897">
                  <c:v> 20-07-09 07:27:45</c:v>
                </c:pt>
                <c:pt idx="15898">
                  <c:v> 20-07-09 07:27:50</c:v>
                </c:pt>
                <c:pt idx="15899">
                  <c:v> 20-07-09 07:27:55</c:v>
                </c:pt>
                <c:pt idx="15900">
                  <c:v> 20-07-09 07:28:00</c:v>
                </c:pt>
                <c:pt idx="15901">
                  <c:v> 20-07-09 07:28:05</c:v>
                </c:pt>
                <c:pt idx="15902">
                  <c:v> 20-07-09 07:28:10</c:v>
                </c:pt>
                <c:pt idx="15903">
                  <c:v> 20-07-09 07:28:15</c:v>
                </c:pt>
                <c:pt idx="15904">
                  <c:v> 20-07-09 07:28:20</c:v>
                </c:pt>
                <c:pt idx="15905">
                  <c:v> 20-07-09 07:28:25</c:v>
                </c:pt>
                <c:pt idx="15906">
                  <c:v> 20-07-09 07:28:30</c:v>
                </c:pt>
                <c:pt idx="15907">
                  <c:v> 20-07-09 07:28:35</c:v>
                </c:pt>
                <c:pt idx="15908">
                  <c:v> 20-07-09 07:28:40</c:v>
                </c:pt>
                <c:pt idx="15909">
                  <c:v> 20-07-09 07:28:45</c:v>
                </c:pt>
                <c:pt idx="15910">
                  <c:v> 20-07-09 07:28:50</c:v>
                </c:pt>
                <c:pt idx="15911">
                  <c:v> 20-07-09 07:28:55</c:v>
                </c:pt>
                <c:pt idx="15912">
                  <c:v> 20-07-09 07:29:00</c:v>
                </c:pt>
                <c:pt idx="15913">
                  <c:v> 20-07-09 07:29:05</c:v>
                </c:pt>
                <c:pt idx="15914">
                  <c:v> 20-07-09 07:29:10</c:v>
                </c:pt>
                <c:pt idx="15915">
                  <c:v> 20-07-09 07:29:15</c:v>
                </c:pt>
                <c:pt idx="15916">
                  <c:v> 20-07-09 07:29:20</c:v>
                </c:pt>
                <c:pt idx="15917">
                  <c:v> 20-07-09 07:29:25</c:v>
                </c:pt>
                <c:pt idx="15918">
                  <c:v> 20-07-09 07:29:30</c:v>
                </c:pt>
                <c:pt idx="15919">
                  <c:v> 20-07-09 07:29:35</c:v>
                </c:pt>
                <c:pt idx="15920">
                  <c:v> 20-07-09 07:29:40</c:v>
                </c:pt>
                <c:pt idx="15921">
                  <c:v> 20-07-09 07:29:45</c:v>
                </c:pt>
                <c:pt idx="15922">
                  <c:v> 20-07-09 07:29:50</c:v>
                </c:pt>
                <c:pt idx="15923">
                  <c:v> 20-07-09 07:29:55</c:v>
                </c:pt>
                <c:pt idx="15924">
                  <c:v> 20-07-09 07:30:00</c:v>
                </c:pt>
                <c:pt idx="15925">
                  <c:v> 20-07-09 07:30:05</c:v>
                </c:pt>
                <c:pt idx="15926">
                  <c:v> 20-07-09 07:30:10</c:v>
                </c:pt>
                <c:pt idx="15927">
                  <c:v> 20-07-09 07:30:15</c:v>
                </c:pt>
                <c:pt idx="15928">
                  <c:v> 20-07-09 07:30:20</c:v>
                </c:pt>
                <c:pt idx="15929">
                  <c:v> 20-07-09 07:30:25</c:v>
                </c:pt>
                <c:pt idx="15930">
                  <c:v> 20-07-09 07:30:30</c:v>
                </c:pt>
                <c:pt idx="15931">
                  <c:v> 20-07-09 07:30:35</c:v>
                </c:pt>
                <c:pt idx="15932">
                  <c:v> 20-07-09 07:30:40</c:v>
                </c:pt>
                <c:pt idx="15933">
                  <c:v> 20-07-09 07:30:45</c:v>
                </c:pt>
                <c:pt idx="15934">
                  <c:v> 20-07-09 07:30:50</c:v>
                </c:pt>
                <c:pt idx="15935">
                  <c:v> 20-07-09 07:30:55</c:v>
                </c:pt>
                <c:pt idx="15936">
                  <c:v> 20-07-09 07:31:00</c:v>
                </c:pt>
                <c:pt idx="15937">
                  <c:v> 20-07-09 07:31:05</c:v>
                </c:pt>
                <c:pt idx="15938">
                  <c:v> 20-07-09 07:31:10</c:v>
                </c:pt>
                <c:pt idx="15939">
                  <c:v> 20-07-09 07:31:15</c:v>
                </c:pt>
                <c:pt idx="15940">
                  <c:v> 20-07-09 07:31:20</c:v>
                </c:pt>
                <c:pt idx="15941">
                  <c:v> 20-07-09 07:31:25</c:v>
                </c:pt>
                <c:pt idx="15942">
                  <c:v> 20-07-09 07:31:30</c:v>
                </c:pt>
                <c:pt idx="15943">
                  <c:v> 20-07-09 07:31:35</c:v>
                </c:pt>
                <c:pt idx="15944">
                  <c:v> 20-07-09 07:31:40</c:v>
                </c:pt>
                <c:pt idx="15945">
                  <c:v> 20-07-09 07:31:45</c:v>
                </c:pt>
                <c:pt idx="15946">
                  <c:v> 20-07-09 07:31:50</c:v>
                </c:pt>
                <c:pt idx="15947">
                  <c:v> 20-07-09 07:31:55</c:v>
                </c:pt>
                <c:pt idx="15948">
                  <c:v> 20-07-09 07:32:00</c:v>
                </c:pt>
                <c:pt idx="15949">
                  <c:v> 20-07-09 07:32:05</c:v>
                </c:pt>
                <c:pt idx="15950">
                  <c:v> 20-07-09 07:32:10</c:v>
                </c:pt>
                <c:pt idx="15951">
                  <c:v> 20-07-09 07:32:15</c:v>
                </c:pt>
                <c:pt idx="15952">
                  <c:v> 20-07-09 07:32:20</c:v>
                </c:pt>
                <c:pt idx="15953">
                  <c:v> 20-07-09 07:32:25</c:v>
                </c:pt>
                <c:pt idx="15954">
                  <c:v> 20-07-09 07:32:30</c:v>
                </c:pt>
                <c:pt idx="15955">
                  <c:v> 20-07-09 07:32:35</c:v>
                </c:pt>
                <c:pt idx="15956">
                  <c:v> 20-07-09 07:32:40</c:v>
                </c:pt>
                <c:pt idx="15957">
                  <c:v> 20-07-09 07:32:45</c:v>
                </c:pt>
                <c:pt idx="15958">
                  <c:v> 20-07-09 07:32:50</c:v>
                </c:pt>
                <c:pt idx="15959">
                  <c:v> 20-07-09 07:32:55</c:v>
                </c:pt>
                <c:pt idx="15960">
                  <c:v> 20-07-09 07:33:00</c:v>
                </c:pt>
                <c:pt idx="15961">
                  <c:v> 20-07-09 07:33:05</c:v>
                </c:pt>
                <c:pt idx="15962">
                  <c:v> 20-07-09 07:33:10</c:v>
                </c:pt>
                <c:pt idx="15963">
                  <c:v> 20-07-09 07:33:15</c:v>
                </c:pt>
                <c:pt idx="15964">
                  <c:v> 20-07-09 07:33:20</c:v>
                </c:pt>
                <c:pt idx="15965">
                  <c:v> 20-07-09 07:33:25</c:v>
                </c:pt>
                <c:pt idx="15966">
                  <c:v> 20-07-09 07:33:30</c:v>
                </c:pt>
                <c:pt idx="15967">
                  <c:v> 20-07-09 07:33:35</c:v>
                </c:pt>
                <c:pt idx="15968">
                  <c:v> 20-07-09 07:33:40</c:v>
                </c:pt>
                <c:pt idx="15969">
                  <c:v> 20-07-09 07:33:45</c:v>
                </c:pt>
                <c:pt idx="15970">
                  <c:v> 20-07-09 07:33:50</c:v>
                </c:pt>
                <c:pt idx="15971">
                  <c:v> 20-07-09 07:33:55</c:v>
                </c:pt>
                <c:pt idx="15972">
                  <c:v> 20-07-09 07:34:00</c:v>
                </c:pt>
                <c:pt idx="15973">
                  <c:v> 20-07-09 07:34:05</c:v>
                </c:pt>
                <c:pt idx="15974">
                  <c:v> 20-07-09 07:34:10</c:v>
                </c:pt>
                <c:pt idx="15975">
                  <c:v> 20-07-09 07:34:15</c:v>
                </c:pt>
                <c:pt idx="15976">
                  <c:v> 20-07-09 07:34:20</c:v>
                </c:pt>
                <c:pt idx="15977">
                  <c:v> 20-07-09 07:34:25</c:v>
                </c:pt>
                <c:pt idx="15978">
                  <c:v> 20-07-09 07:34:30</c:v>
                </c:pt>
                <c:pt idx="15979">
                  <c:v> 20-07-09 07:34:35</c:v>
                </c:pt>
                <c:pt idx="15980">
                  <c:v> 20-07-09 07:34:40</c:v>
                </c:pt>
                <c:pt idx="15981">
                  <c:v> 20-07-09 07:34:45</c:v>
                </c:pt>
                <c:pt idx="15982">
                  <c:v> 20-07-09 07:34:50</c:v>
                </c:pt>
                <c:pt idx="15983">
                  <c:v> 20-07-09 07:34:55</c:v>
                </c:pt>
                <c:pt idx="15984">
                  <c:v> 20-07-09 07:35:00</c:v>
                </c:pt>
                <c:pt idx="15985">
                  <c:v> 20-07-09 07:35:05</c:v>
                </c:pt>
                <c:pt idx="15986">
                  <c:v> 20-07-09 07:35:10</c:v>
                </c:pt>
                <c:pt idx="15987">
                  <c:v> 20-07-09 07:35:15</c:v>
                </c:pt>
                <c:pt idx="15988">
                  <c:v> 20-07-09 07:35:20</c:v>
                </c:pt>
                <c:pt idx="15989">
                  <c:v> 20-07-09 07:35:25</c:v>
                </c:pt>
                <c:pt idx="15990">
                  <c:v> 20-07-09 07:35:30</c:v>
                </c:pt>
                <c:pt idx="15991">
                  <c:v> 20-07-09 07:35:35</c:v>
                </c:pt>
                <c:pt idx="15992">
                  <c:v> 20-07-09 07:35:40</c:v>
                </c:pt>
                <c:pt idx="15993">
                  <c:v> 20-07-09 07:35:45</c:v>
                </c:pt>
                <c:pt idx="15994">
                  <c:v> 20-07-09 07:35:50</c:v>
                </c:pt>
                <c:pt idx="15995">
                  <c:v> 20-07-09 07:35:55</c:v>
                </c:pt>
                <c:pt idx="15996">
                  <c:v> 20-07-09 07:36:00</c:v>
                </c:pt>
                <c:pt idx="15997">
                  <c:v> 20-07-09 07:36:05</c:v>
                </c:pt>
                <c:pt idx="15998">
                  <c:v> 20-07-09 07:36:10</c:v>
                </c:pt>
                <c:pt idx="15999">
                  <c:v> 20-07-09 07:36:15</c:v>
                </c:pt>
                <c:pt idx="16000">
                  <c:v> 20-07-09 07:36:20</c:v>
                </c:pt>
                <c:pt idx="16001">
                  <c:v> 20-07-09 07:36:25</c:v>
                </c:pt>
                <c:pt idx="16002">
                  <c:v> 20-07-09 07:36:30</c:v>
                </c:pt>
                <c:pt idx="16003">
                  <c:v> 20-07-09 07:36:35</c:v>
                </c:pt>
                <c:pt idx="16004">
                  <c:v> 20-07-09 07:36:40</c:v>
                </c:pt>
                <c:pt idx="16005">
                  <c:v> 20-07-09 07:36:45</c:v>
                </c:pt>
                <c:pt idx="16006">
                  <c:v> 20-07-09 07:36:50</c:v>
                </c:pt>
                <c:pt idx="16007">
                  <c:v> 20-07-09 07:36:55</c:v>
                </c:pt>
                <c:pt idx="16008">
                  <c:v> 20-07-09 07:37:00</c:v>
                </c:pt>
                <c:pt idx="16009">
                  <c:v> 20-07-09 07:37:05</c:v>
                </c:pt>
                <c:pt idx="16010">
                  <c:v> 20-07-09 07:37:10</c:v>
                </c:pt>
                <c:pt idx="16011">
                  <c:v> 20-07-09 07:37:15</c:v>
                </c:pt>
                <c:pt idx="16012">
                  <c:v> 20-07-09 07:37:20</c:v>
                </c:pt>
                <c:pt idx="16013">
                  <c:v> 20-07-09 07:37:25</c:v>
                </c:pt>
                <c:pt idx="16014">
                  <c:v> 20-07-09 07:37:30</c:v>
                </c:pt>
                <c:pt idx="16015">
                  <c:v> 20-07-09 07:37:35</c:v>
                </c:pt>
                <c:pt idx="16016">
                  <c:v> 20-07-09 07:37:40</c:v>
                </c:pt>
                <c:pt idx="16017">
                  <c:v> 20-07-09 07:37:45</c:v>
                </c:pt>
                <c:pt idx="16018">
                  <c:v> 20-07-09 07:37:50</c:v>
                </c:pt>
                <c:pt idx="16019">
                  <c:v> 20-07-09 07:37:55</c:v>
                </c:pt>
                <c:pt idx="16020">
                  <c:v> 20-07-09 07:38:00</c:v>
                </c:pt>
                <c:pt idx="16021">
                  <c:v> 20-07-09 07:38:05</c:v>
                </c:pt>
                <c:pt idx="16022">
                  <c:v> 20-07-09 07:38:10</c:v>
                </c:pt>
                <c:pt idx="16023">
                  <c:v> 20-07-09 07:38:15</c:v>
                </c:pt>
                <c:pt idx="16024">
                  <c:v> 20-07-09 07:38:20</c:v>
                </c:pt>
                <c:pt idx="16025">
                  <c:v> 20-07-09 07:38:25</c:v>
                </c:pt>
                <c:pt idx="16026">
                  <c:v> 20-07-09 07:38:30</c:v>
                </c:pt>
                <c:pt idx="16027">
                  <c:v> 20-07-09 07:38:35</c:v>
                </c:pt>
                <c:pt idx="16028">
                  <c:v> 20-07-09 07:38:40</c:v>
                </c:pt>
                <c:pt idx="16029">
                  <c:v> 20-07-09 07:38:45</c:v>
                </c:pt>
                <c:pt idx="16030">
                  <c:v> 20-07-09 07:38:50</c:v>
                </c:pt>
                <c:pt idx="16031">
                  <c:v> 20-07-09 07:38:55</c:v>
                </c:pt>
                <c:pt idx="16032">
                  <c:v> 20-07-09 07:39:00</c:v>
                </c:pt>
                <c:pt idx="16033">
                  <c:v> 20-07-09 07:39:05</c:v>
                </c:pt>
                <c:pt idx="16034">
                  <c:v> 20-07-09 07:39:10</c:v>
                </c:pt>
                <c:pt idx="16035">
                  <c:v> 20-07-09 07:39:15</c:v>
                </c:pt>
                <c:pt idx="16036">
                  <c:v> 20-07-09 07:39:20</c:v>
                </c:pt>
                <c:pt idx="16037">
                  <c:v> 20-07-09 07:39:25</c:v>
                </c:pt>
                <c:pt idx="16038">
                  <c:v> 20-07-09 07:39:30</c:v>
                </c:pt>
                <c:pt idx="16039">
                  <c:v> 20-07-09 07:39:35</c:v>
                </c:pt>
                <c:pt idx="16040">
                  <c:v> 20-07-09 07:39:40</c:v>
                </c:pt>
                <c:pt idx="16041">
                  <c:v> 20-07-09 07:39:45</c:v>
                </c:pt>
                <c:pt idx="16042">
                  <c:v> 20-07-09 07:39:50</c:v>
                </c:pt>
                <c:pt idx="16043">
                  <c:v> 20-07-09 07:39:55</c:v>
                </c:pt>
                <c:pt idx="16044">
                  <c:v> 20-07-09 07:40:00</c:v>
                </c:pt>
                <c:pt idx="16045">
                  <c:v> 20-07-09 07:40:05</c:v>
                </c:pt>
                <c:pt idx="16046">
                  <c:v> 20-07-09 07:40:10</c:v>
                </c:pt>
                <c:pt idx="16047">
                  <c:v> 20-07-09 07:40:15</c:v>
                </c:pt>
                <c:pt idx="16048">
                  <c:v> 20-07-09 07:40:20</c:v>
                </c:pt>
                <c:pt idx="16049">
                  <c:v> 20-07-09 07:40:25</c:v>
                </c:pt>
                <c:pt idx="16050">
                  <c:v> 20-07-09 07:40:30</c:v>
                </c:pt>
                <c:pt idx="16051">
                  <c:v> 20-07-09 07:40:35</c:v>
                </c:pt>
                <c:pt idx="16052">
                  <c:v> 20-07-09 07:40:40</c:v>
                </c:pt>
                <c:pt idx="16053">
                  <c:v> 20-07-09 07:40:45</c:v>
                </c:pt>
                <c:pt idx="16054">
                  <c:v> 20-07-09 07:40:50</c:v>
                </c:pt>
                <c:pt idx="16055">
                  <c:v> 20-07-09 07:40:55</c:v>
                </c:pt>
                <c:pt idx="16056">
                  <c:v> 20-07-09 07:41:00</c:v>
                </c:pt>
                <c:pt idx="16057">
                  <c:v> 20-07-09 07:41:05</c:v>
                </c:pt>
                <c:pt idx="16058">
                  <c:v> 20-07-09 07:41:10</c:v>
                </c:pt>
                <c:pt idx="16059">
                  <c:v> 20-07-09 07:41:15</c:v>
                </c:pt>
                <c:pt idx="16060">
                  <c:v> 20-07-09 07:41:20</c:v>
                </c:pt>
                <c:pt idx="16061">
                  <c:v> 20-07-09 07:41:25</c:v>
                </c:pt>
                <c:pt idx="16062">
                  <c:v> 20-07-09 07:41:30</c:v>
                </c:pt>
                <c:pt idx="16063">
                  <c:v> 20-07-09 07:41:35</c:v>
                </c:pt>
                <c:pt idx="16064">
                  <c:v> 20-07-09 07:41:40</c:v>
                </c:pt>
                <c:pt idx="16065">
                  <c:v> 20-07-09 07:41:45</c:v>
                </c:pt>
                <c:pt idx="16066">
                  <c:v> 20-07-09 07:41:50</c:v>
                </c:pt>
                <c:pt idx="16067">
                  <c:v> 20-07-09 07:41:55</c:v>
                </c:pt>
                <c:pt idx="16068">
                  <c:v> 20-07-09 07:42:00</c:v>
                </c:pt>
                <c:pt idx="16069">
                  <c:v> 20-07-09 07:42:05</c:v>
                </c:pt>
                <c:pt idx="16070">
                  <c:v> 20-07-09 07:42:10</c:v>
                </c:pt>
                <c:pt idx="16071">
                  <c:v> 20-07-09 07:42:15</c:v>
                </c:pt>
                <c:pt idx="16072">
                  <c:v> 20-07-09 07:42:20</c:v>
                </c:pt>
                <c:pt idx="16073">
                  <c:v> 20-07-09 07:42:25</c:v>
                </c:pt>
                <c:pt idx="16074">
                  <c:v> 20-07-09 07:42:30</c:v>
                </c:pt>
                <c:pt idx="16075">
                  <c:v> 20-07-09 07:42:35</c:v>
                </c:pt>
                <c:pt idx="16076">
                  <c:v> 20-07-09 07:42:40</c:v>
                </c:pt>
                <c:pt idx="16077">
                  <c:v> 20-07-09 07:42:45</c:v>
                </c:pt>
                <c:pt idx="16078">
                  <c:v> 20-07-09 07:42:50</c:v>
                </c:pt>
                <c:pt idx="16079">
                  <c:v> 20-07-09 07:42:55</c:v>
                </c:pt>
                <c:pt idx="16080">
                  <c:v> 20-07-09 07:43:00</c:v>
                </c:pt>
                <c:pt idx="16081">
                  <c:v> 20-07-09 07:43:05</c:v>
                </c:pt>
                <c:pt idx="16082">
                  <c:v> 20-07-09 07:43:10</c:v>
                </c:pt>
                <c:pt idx="16083">
                  <c:v> 20-07-09 07:43:15</c:v>
                </c:pt>
                <c:pt idx="16084">
                  <c:v> 20-07-09 07:43:20</c:v>
                </c:pt>
                <c:pt idx="16085">
                  <c:v> 20-07-09 07:43:25</c:v>
                </c:pt>
                <c:pt idx="16086">
                  <c:v> 20-07-09 07:43:30</c:v>
                </c:pt>
                <c:pt idx="16087">
                  <c:v> 20-07-09 07:43:35</c:v>
                </c:pt>
                <c:pt idx="16088">
                  <c:v> 20-07-09 07:43:40</c:v>
                </c:pt>
                <c:pt idx="16089">
                  <c:v> 20-07-09 07:43:45</c:v>
                </c:pt>
                <c:pt idx="16090">
                  <c:v> 20-07-09 07:43:50</c:v>
                </c:pt>
                <c:pt idx="16091">
                  <c:v> 20-07-09 07:43:55</c:v>
                </c:pt>
                <c:pt idx="16092">
                  <c:v> 20-07-09 07:44:00</c:v>
                </c:pt>
                <c:pt idx="16093">
                  <c:v> 20-07-09 07:44:05</c:v>
                </c:pt>
                <c:pt idx="16094">
                  <c:v> 20-07-09 07:44:10</c:v>
                </c:pt>
                <c:pt idx="16095">
                  <c:v> 20-07-09 07:44:15</c:v>
                </c:pt>
                <c:pt idx="16096">
                  <c:v> 20-07-09 07:44:20</c:v>
                </c:pt>
                <c:pt idx="16097">
                  <c:v> 20-07-09 07:44:25</c:v>
                </c:pt>
                <c:pt idx="16098">
                  <c:v> 20-07-09 07:44:30</c:v>
                </c:pt>
                <c:pt idx="16099">
                  <c:v> 20-07-09 07:44:35</c:v>
                </c:pt>
                <c:pt idx="16100">
                  <c:v> 20-07-09 07:44:40</c:v>
                </c:pt>
                <c:pt idx="16101">
                  <c:v> 20-07-09 07:44:45</c:v>
                </c:pt>
                <c:pt idx="16102">
                  <c:v> 20-07-09 07:44:50</c:v>
                </c:pt>
                <c:pt idx="16103">
                  <c:v> 20-07-09 07:44:55</c:v>
                </c:pt>
                <c:pt idx="16104">
                  <c:v> 20-07-09 07:45:00</c:v>
                </c:pt>
                <c:pt idx="16105">
                  <c:v> 20-07-09 07:45:05</c:v>
                </c:pt>
                <c:pt idx="16106">
                  <c:v> 20-07-09 07:45:10</c:v>
                </c:pt>
                <c:pt idx="16107">
                  <c:v> 20-07-09 07:45:15</c:v>
                </c:pt>
                <c:pt idx="16108">
                  <c:v> 20-07-09 07:45:20</c:v>
                </c:pt>
                <c:pt idx="16109">
                  <c:v> 20-07-09 07:45:25</c:v>
                </c:pt>
                <c:pt idx="16110">
                  <c:v> 20-07-09 07:45:30</c:v>
                </c:pt>
                <c:pt idx="16111">
                  <c:v> 20-07-09 07:45:35</c:v>
                </c:pt>
                <c:pt idx="16112">
                  <c:v> 20-07-09 07:45:40</c:v>
                </c:pt>
                <c:pt idx="16113">
                  <c:v> 20-07-09 07:45:45</c:v>
                </c:pt>
                <c:pt idx="16114">
                  <c:v> 20-07-09 07:45:50</c:v>
                </c:pt>
                <c:pt idx="16115">
                  <c:v> 20-07-09 07:45:55</c:v>
                </c:pt>
                <c:pt idx="16116">
                  <c:v> 20-07-09 07:46:00</c:v>
                </c:pt>
                <c:pt idx="16117">
                  <c:v> 20-07-09 07:46:05</c:v>
                </c:pt>
                <c:pt idx="16118">
                  <c:v> 20-07-09 07:46:10</c:v>
                </c:pt>
                <c:pt idx="16119">
                  <c:v> 20-07-09 07:46:15</c:v>
                </c:pt>
                <c:pt idx="16120">
                  <c:v> 20-07-09 07:46:20</c:v>
                </c:pt>
                <c:pt idx="16121">
                  <c:v> 20-07-09 07:46:25</c:v>
                </c:pt>
                <c:pt idx="16122">
                  <c:v> 20-07-09 07:46:30</c:v>
                </c:pt>
                <c:pt idx="16123">
                  <c:v> 20-07-09 07:46:35</c:v>
                </c:pt>
                <c:pt idx="16124">
                  <c:v> 20-07-09 07:46:40</c:v>
                </c:pt>
                <c:pt idx="16125">
                  <c:v> 20-07-09 07:46:45</c:v>
                </c:pt>
                <c:pt idx="16126">
                  <c:v> 20-07-09 07:46:50</c:v>
                </c:pt>
                <c:pt idx="16127">
                  <c:v> 20-07-09 07:46:55</c:v>
                </c:pt>
                <c:pt idx="16128">
                  <c:v> 20-07-09 07:47:00</c:v>
                </c:pt>
                <c:pt idx="16129">
                  <c:v> 20-07-09 07:47:05</c:v>
                </c:pt>
                <c:pt idx="16130">
                  <c:v> 20-07-09 07:47:10</c:v>
                </c:pt>
                <c:pt idx="16131">
                  <c:v> 20-07-09 07:47:15</c:v>
                </c:pt>
                <c:pt idx="16132">
                  <c:v> 20-07-09 07:47:20</c:v>
                </c:pt>
                <c:pt idx="16133">
                  <c:v> 20-07-09 07:47:25</c:v>
                </c:pt>
                <c:pt idx="16134">
                  <c:v> 20-07-09 07:47:30</c:v>
                </c:pt>
                <c:pt idx="16135">
                  <c:v> 20-07-09 07:47:35</c:v>
                </c:pt>
                <c:pt idx="16136">
                  <c:v> 20-07-09 07:47:40</c:v>
                </c:pt>
                <c:pt idx="16137">
                  <c:v> 20-07-09 07:47:45</c:v>
                </c:pt>
                <c:pt idx="16138">
                  <c:v> 20-07-09 07:47:50</c:v>
                </c:pt>
                <c:pt idx="16139">
                  <c:v> 20-07-09 07:47:55</c:v>
                </c:pt>
                <c:pt idx="16140">
                  <c:v> 20-07-09 07:48:00</c:v>
                </c:pt>
                <c:pt idx="16141">
                  <c:v> 20-07-09 07:48:05</c:v>
                </c:pt>
                <c:pt idx="16142">
                  <c:v> 20-07-09 07:48:10</c:v>
                </c:pt>
                <c:pt idx="16143">
                  <c:v> 20-07-09 07:48:15</c:v>
                </c:pt>
                <c:pt idx="16144">
                  <c:v> 20-07-09 07:48:20</c:v>
                </c:pt>
                <c:pt idx="16145">
                  <c:v> 20-07-09 07:48:25</c:v>
                </c:pt>
                <c:pt idx="16146">
                  <c:v> 20-07-09 07:48:30</c:v>
                </c:pt>
                <c:pt idx="16147">
                  <c:v> 20-07-09 07:48:35</c:v>
                </c:pt>
                <c:pt idx="16148">
                  <c:v> 20-07-09 07:48:40</c:v>
                </c:pt>
                <c:pt idx="16149">
                  <c:v> 20-07-09 07:48:45</c:v>
                </c:pt>
                <c:pt idx="16150">
                  <c:v> 20-07-09 07:48:50</c:v>
                </c:pt>
                <c:pt idx="16151">
                  <c:v> 20-07-09 07:48:55</c:v>
                </c:pt>
                <c:pt idx="16152">
                  <c:v> 20-07-09 07:49:00</c:v>
                </c:pt>
                <c:pt idx="16153">
                  <c:v> 20-07-09 07:49:05</c:v>
                </c:pt>
                <c:pt idx="16154">
                  <c:v> 20-07-09 07:49:10</c:v>
                </c:pt>
                <c:pt idx="16155">
                  <c:v> 20-07-09 07:49:15</c:v>
                </c:pt>
                <c:pt idx="16156">
                  <c:v> 20-07-09 07:49:20</c:v>
                </c:pt>
                <c:pt idx="16157">
                  <c:v> 20-07-09 07:49:25</c:v>
                </c:pt>
                <c:pt idx="16158">
                  <c:v> 20-07-09 07:49:30</c:v>
                </c:pt>
                <c:pt idx="16159">
                  <c:v> 20-07-09 07:49:35</c:v>
                </c:pt>
                <c:pt idx="16160">
                  <c:v> 20-07-09 07:49:40</c:v>
                </c:pt>
                <c:pt idx="16161">
                  <c:v> 20-07-09 07:49:45</c:v>
                </c:pt>
                <c:pt idx="16162">
                  <c:v> 20-07-09 07:49:50</c:v>
                </c:pt>
                <c:pt idx="16163">
                  <c:v> 20-07-09 07:49:55</c:v>
                </c:pt>
                <c:pt idx="16164">
                  <c:v> 20-07-09 07:50:00</c:v>
                </c:pt>
                <c:pt idx="16165">
                  <c:v> 20-07-09 07:50:05</c:v>
                </c:pt>
                <c:pt idx="16166">
                  <c:v> 20-07-09 07:50:10</c:v>
                </c:pt>
                <c:pt idx="16167">
                  <c:v> 20-07-09 07:50:15</c:v>
                </c:pt>
                <c:pt idx="16168">
                  <c:v> 20-07-09 07:50:20</c:v>
                </c:pt>
                <c:pt idx="16169">
                  <c:v> 20-07-09 07:50:25</c:v>
                </c:pt>
                <c:pt idx="16170">
                  <c:v> 20-07-09 07:50:30</c:v>
                </c:pt>
                <c:pt idx="16171">
                  <c:v> 20-07-09 07:50:35</c:v>
                </c:pt>
                <c:pt idx="16172">
                  <c:v> 20-07-09 07:50:40</c:v>
                </c:pt>
                <c:pt idx="16173">
                  <c:v> 20-07-09 07:50:45</c:v>
                </c:pt>
                <c:pt idx="16174">
                  <c:v> 20-07-09 07:50:50</c:v>
                </c:pt>
                <c:pt idx="16175">
                  <c:v> 20-07-09 07:50:55</c:v>
                </c:pt>
                <c:pt idx="16176">
                  <c:v> 20-07-09 07:51:00</c:v>
                </c:pt>
                <c:pt idx="16177">
                  <c:v> 20-07-09 07:51:05</c:v>
                </c:pt>
                <c:pt idx="16178">
                  <c:v> 20-07-09 07:51:10</c:v>
                </c:pt>
                <c:pt idx="16179">
                  <c:v> 20-07-09 07:51:15</c:v>
                </c:pt>
                <c:pt idx="16180">
                  <c:v> 20-07-09 07:51:20</c:v>
                </c:pt>
                <c:pt idx="16181">
                  <c:v> 20-07-09 07:51:25</c:v>
                </c:pt>
                <c:pt idx="16182">
                  <c:v> 20-07-09 07:51:30</c:v>
                </c:pt>
                <c:pt idx="16183">
                  <c:v> 20-07-09 07:51:35</c:v>
                </c:pt>
                <c:pt idx="16184">
                  <c:v> 20-07-09 07:51:40</c:v>
                </c:pt>
                <c:pt idx="16185">
                  <c:v> 20-07-09 07:51:45</c:v>
                </c:pt>
                <c:pt idx="16186">
                  <c:v> 20-07-09 07:51:50</c:v>
                </c:pt>
                <c:pt idx="16187">
                  <c:v> 20-07-09 07:51:55</c:v>
                </c:pt>
                <c:pt idx="16188">
                  <c:v> 20-07-09 07:52:00</c:v>
                </c:pt>
                <c:pt idx="16189">
                  <c:v> 20-07-09 07:52:05</c:v>
                </c:pt>
                <c:pt idx="16190">
                  <c:v> 20-07-09 07:52:10</c:v>
                </c:pt>
                <c:pt idx="16191">
                  <c:v> 20-07-09 07:52:15</c:v>
                </c:pt>
                <c:pt idx="16192">
                  <c:v> 20-07-09 07:52:20</c:v>
                </c:pt>
                <c:pt idx="16193">
                  <c:v> 20-07-09 07:52:25</c:v>
                </c:pt>
                <c:pt idx="16194">
                  <c:v> 20-07-09 07:52:30</c:v>
                </c:pt>
                <c:pt idx="16195">
                  <c:v> 20-07-09 07:52:35</c:v>
                </c:pt>
                <c:pt idx="16196">
                  <c:v> 20-07-09 07:52:40</c:v>
                </c:pt>
                <c:pt idx="16197">
                  <c:v> 20-07-09 07:52:45</c:v>
                </c:pt>
                <c:pt idx="16198">
                  <c:v> 20-07-09 07:52:50</c:v>
                </c:pt>
                <c:pt idx="16199">
                  <c:v> 20-07-09 07:52:55</c:v>
                </c:pt>
                <c:pt idx="16200">
                  <c:v> 20-07-09 07:53:00</c:v>
                </c:pt>
                <c:pt idx="16201">
                  <c:v> 20-07-09 07:53:05</c:v>
                </c:pt>
                <c:pt idx="16202">
                  <c:v> 20-07-09 07:53:10</c:v>
                </c:pt>
                <c:pt idx="16203">
                  <c:v> 20-07-09 07:53:15</c:v>
                </c:pt>
                <c:pt idx="16204">
                  <c:v> 20-07-09 07:53:20</c:v>
                </c:pt>
                <c:pt idx="16205">
                  <c:v> 20-07-09 07:53:25</c:v>
                </c:pt>
                <c:pt idx="16206">
                  <c:v> 20-07-09 07:53:30</c:v>
                </c:pt>
                <c:pt idx="16207">
                  <c:v> 20-07-09 07:53:35</c:v>
                </c:pt>
                <c:pt idx="16208">
                  <c:v> 20-07-09 07:53:40</c:v>
                </c:pt>
                <c:pt idx="16209">
                  <c:v> 20-07-09 07:53:45</c:v>
                </c:pt>
                <c:pt idx="16210">
                  <c:v> 20-07-09 07:53:50</c:v>
                </c:pt>
                <c:pt idx="16211">
                  <c:v> 20-07-09 07:53:55</c:v>
                </c:pt>
                <c:pt idx="16212">
                  <c:v> 20-07-09 07:54:00</c:v>
                </c:pt>
                <c:pt idx="16213">
                  <c:v> 20-07-09 07:54:05</c:v>
                </c:pt>
                <c:pt idx="16214">
                  <c:v> 20-07-09 07:54:10</c:v>
                </c:pt>
                <c:pt idx="16215">
                  <c:v> 20-07-09 07:54:15</c:v>
                </c:pt>
                <c:pt idx="16216">
                  <c:v> 20-07-09 07:54:20</c:v>
                </c:pt>
                <c:pt idx="16217">
                  <c:v> 20-07-09 07:54:25</c:v>
                </c:pt>
                <c:pt idx="16218">
                  <c:v> 20-07-09 07:54:30</c:v>
                </c:pt>
                <c:pt idx="16219">
                  <c:v> 20-07-09 07:54:35</c:v>
                </c:pt>
                <c:pt idx="16220">
                  <c:v> 20-07-09 07:54:40</c:v>
                </c:pt>
                <c:pt idx="16221">
                  <c:v> 20-07-09 07:54:45</c:v>
                </c:pt>
                <c:pt idx="16222">
                  <c:v> 20-07-09 07:54:50</c:v>
                </c:pt>
                <c:pt idx="16223">
                  <c:v> 20-07-09 07:54:55</c:v>
                </c:pt>
                <c:pt idx="16224">
                  <c:v> 20-07-09 07:55:00</c:v>
                </c:pt>
                <c:pt idx="16225">
                  <c:v> 20-07-09 07:55:05</c:v>
                </c:pt>
                <c:pt idx="16226">
                  <c:v> 20-07-09 07:55:10</c:v>
                </c:pt>
                <c:pt idx="16227">
                  <c:v> 20-07-09 07:55:15</c:v>
                </c:pt>
                <c:pt idx="16228">
                  <c:v> 20-07-09 07:55:20</c:v>
                </c:pt>
                <c:pt idx="16229">
                  <c:v> 20-07-09 07:55:25</c:v>
                </c:pt>
                <c:pt idx="16230">
                  <c:v> 20-07-09 07:55:30</c:v>
                </c:pt>
                <c:pt idx="16231">
                  <c:v> 20-07-09 07:55:35</c:v>
                </c:pt>
                <c:pt idx="16232">
                  <c:v> 20-07-09 07:55:40</c:v>
                </c:pt>
                <c:pt idx="16233">
                  <c:v> 20-07-09 07:55:45</c:v>
                </c:pt>
                <c:pt idx="16234">
                  <c:v> 20-07-09 07:55:50</c:v>
                </c:pt>
                <c:pt idx="16235">
                  <c:v> 20-07-09 07:55:55</c:v>
                </c:pt>
                <c:pt idx="16236">
                  <c:v> 20-07-09 07:56:00</c:v>
                </c:pt>
                <c:pt idx="16237">
                  <c:v> 20-07-09 07:56:05</c:v>
                </c:pt>
                <c:pt idx="16238">
                  <c:v> 20-07-09 07:56:10</c:v>
                </c:pt>
                <c:pt idx="16239">
                  <c:v> 20-07-09 07:56:15</c:v>
                </c:pt>
                <c:pt idx="16240">
                  <c:v> 20-07-09 07:56:20</c:v>
                </c:pt>
                <c:pt idx="16241">
                  <c:v> 20-07-09 07:56:25</c:v>
                </c:pt>
                <c:pt idx="16242">
                  <c:v> 20-07-09 07:56:30</c:v>
                </c:pt>
                <c:pt idx="16243">
                  <c:v> 20-07-09 07:56:35</c:v>
                </c:pt>
                <c:pt idx="16244">
                  <c:v> 20-07-09 07:56:40</c:v>
                </c:pt>
                <c:pt idx="16245">
                  <c:v> 20-07-09 07:56:45</c:v>
                </c:pt>
                <c:pt idx="16246">
                  <c:v> 20-07-09 07:56:50</c:v>
                </c:pt>
                <c:pt idx="16247">
                  <c:v> 20-07-09 07:56:55</c:v>
                </c:pt>
                <c:pt idx="16248">
                  <c:v> 20-07-09 07:57:00</c:v>
                </c:pt>
                <c:pt idx="16249">
                  <c:v> 20-07-09 07:57:05</c:v>
                </c:pt>
                <c:pt idx="16250">
                  <c:v> 20-07-09 07:57:10</c:v>
                </c:pt>
                <c:pt idx="16251">
                  <c:v> 20-07-09 07:57:15</c:v>
                </c:pt>
                <c:pt idx="16252">
                  <c:v> 20-07-09 07:57:20</c:v>
                </c:pt>
                <c:pt idx="16253">
                  <c:v> 20-07-09 07:57:25</c:v>
                </c:pt>
                <c:pt idx="16254">
                  <c:v> 20-07-09 07:57:30</c:v>
                </c:pt>
                <c:pt idx="16255">
                  <c:v> 20-07-09 07:57:35</c:v>
                </c:pt>
                <c:pt idx="16256">
                  <c:v> 20-07-09 07:57:40</c:v>
                </c:pt>
                <c:pt idx="16257">
                  <c:v> 20-07-09 07:57:45</c:v>
                </c:pt>
                <c:pt idx="16258">
                  <c:v> 20-07-09 07:57:50</c:v>
                </c:pt>
                <c:pt idx="16259">
                  <c:v> 20-07-09 07:57:55</c:v>
                </c:pt>
                <c:pt idx="16260">
                  <c:v> 20-07-09 07:58:00</c:v>
                </c:pt>
                <c:pt idx="16261">
                  <c:v> 20-07-09 07:58:05</c:v>
                </c:pt>
                <c:pt idx="16262">
                  <c:v> 20-07-09 07:58:10</c:v>
                </c:pt>
                <c:pt idx="16263">
                  <c:v> 20-07-09 07:58:15</c:v>
                </c:pt>
                <c:pt idx="16264">
                  <c:v> 20-07-09 07:58:20</c:v>
                </c:pt>
                <c:pt idx="16265">
                  <c:v> 20-07-09 07:58:25</c:v>
                </c:pt>
                <c:pt idx="16266">
                  <c:v> 20-07-09 07:58:30</c:v>
                </c:pt>
                <c:pt idx="16267">
                  <c:v> 20-07-09 07:58:35</c:v>
                </c:pt>
                <c:pt idx="16268">
                  <c:v> 20-07-09 07:58:40</c:v>
                </c:pt>
                <c:pt idx="16269">
                  <c:v> 20-07-09 07:58:45</c:v>
                </c:pt>
                <c:pt idx="16270">
                  <c:v> 20-07-09 07:58:50</c:v>
                </c:pt>
                <c:pt idx="16271">
                  <c:v> 20-07-09 07:58:55</c:v>
                </c:pt>
                <c:pt idx="16272">
                  <c:v> 20-07-09 07:59:00</c:v>
                </c:pt>
                <c:pt idx="16273">
                  <c:v> 20-07-09 07:59:05</c:v>
                </c:pt>
                <c:pt idx="16274">
                  <c:v> 20-07-09 07:59:10</c:v>
                </c:pt>
                <c:pt idx="16275">
                  <c:v> 20-07-09 07:59:15</c:v>
                </c:pt>
                <c:pt idx="16276">
                  <c:v> 20-07-09 07:59:20</c:v>
                </c:pt>
                <c:pt idx="16277">
                  <c:v> 20-07-09 07:59:25</c:v>
                </c:pt>
                <c:pt idx="16278">
                  <c:v> 20-07-09 07:59:30</c:v>
                </c:pt>
                <c:pt idx="16279">
                  <c:v> 20-07-09 07:59:35</c:v>
                </c:pt>
                <c:pt idx="16280">
                  <c:v> 20-07-09 07:59:40</c:v>
                </c:pt>
                <c:pt idx="16281">
                  <c:v> 20-07-09 07:59:45</c:v>
                </c:pt>
                <c:pt idx="16282">
                  <c:v> 20-07-09 07:59:50</c:v>
                </c:pt>
                <c:pt idx="16283">
                  <c:v> 20-07-09 07:59:55</c:v>
                </c:pt>
                <c:pt idx="16284">
                  <c:v> 20-07-09 08:00:00</c:v>
                </c:pt>
                <c:pt idx="16285">
                  <c:v> 20-07-09 08:00:05</c:v>
                </c:pt>
                <c:pt idx="16286">
                  <c:v> 20-07-09 08:00:10</c:v>
                </c:pt>
                <c:pt idx="16287">
                  <c:v> 20-07-09 08:00:15</c:v>
                </c:pt>
                <c:pt idx="16288">
                  <c:v> 20-07-09 08:00:20</c:v>
                </c:pt>
                <c:pt idx="16289">
                  <c:v> 20-07-09 08:00:25</c:v>
                </c:pt>
                <c:pt idx="16290">
                  <c:v> 20-07-09 08:00:30</c:v>
                </c:pt>
                <c:pt idx="16291">
                  <c:v> 20-07-09 08:00:35</c:v>
                </c:pt>
                <c:pt idx="16292">
                  <c:v> 20-07-09 08:00:40</c:v>
                </c:pt>
                <c:pt idx="16293">
                  <c:v> 20-07-09 08:00:45</c:v>
                </c:pt>
                <c:pt idx="16294">
                  <c:v> 20-07-09 08:00:50</c:v>
                </c:pt>
                <c:pt idx="16295">
                  <c:v> 20-07-09 08:00:55</c:v>
                </c:pt>
                <c:pt idx="16296">
                  <c:v> 20-07-09 08:01:00</c:v>
                </c:pt>
                <c:pt idx="16297">
                  <c:v> 20-07-09 08:01:05</c:v>
                </c:pt>
                <c:pt idx="16298">
                  <c:v> 20-07-09 08:01:10</c:v>
                </c:pt>
                <c:pt idx="16299">
                  <c:v> 20-07-09 08:01:15</c:v>
                </c:pt>
                <c:pt idx="16300">
                  <c:v> 20-07-09 08:01:20</c:v>
                </c:pt>
                <c:pt idx="16301">
                  <c:v> 20-07-09 08:01:25</c:v>
                </c:pt>
                <c:pt idx="16302">
                  <c:v> 20-07-09 08:01:30</c:v>
                </c:pt>
                <c:pt idx="16303">
                  <c:v> 20-07-09 08:01:35</c:v>
                </c:pt>
                <c:pt idx="16304">
                  <c:v> 20-07-09 08:01:40</c:v>
                </c:pt>
                <c:pt idx="16305">
                  <c:v> 20-07-09 08:01:45</c:v>
                </c:pt>
                <c:pt idx="16306">
                  <c:v> 20-07-09 08:01:50</c:v>
                </c:pt>
                <c:pt idx="16307">
                  <c:v> 20-07-09 08:01:55</c:v>
                </c:pt>
                <c:pt idx="16308">
                  <c:v> 20-07-09 08:02:00</c:v>
                </c:pt>
                <c:pt idx="16309">
                  <c:v> 20-07-09 08:02:05</c:v>
                </c:pt>
                <c:pt idx="16310">
                  <c:v> 20-07-09 08:02:10</c:v>
                </c:pt>
                <c:pt idx="16311">
                  <c:v> 20-07-09 08:02:15</c:v>
                </c:pt>
                <c:pt idx="16312">
                  <c:v> 20-07-09 08:02:20</c:v>
                </c:pt>
                <c:pt idx="16313">
                  <c:v> 20-07-09 08:02:25</c:v>
                </c:pt>
                <c:pt idx="16314">
                  <c:v> 20-07-09 08:02:30</c:v>
                </c:pt>
                <c:pt idx="16315">
                  <c:v> 20-07-09 08:02:35</c:v>
                </c:pt>
                <c:pt idx="16316">
                  <c:v> 20-07-09 08:02:40</c:v>
                </c:pt>
                <c:pt idx="16317">
                  <c:v> 20-07-09 08:02:45</c:v>
                </c:pt>
                <c:pt idx="16318">
                  <c:v> 20-07-09 08:02:50</c:v>
                </c:pt>
                <c:pt idx="16319">
                  <c:v> 20-07-09 08:02:55</c:v>
                </c:pt>
                <c:pt idx="16320">
                  <c:v> 20-07-09 08:03:00</c:v>
                </c:pt>
                <c:pt idx="16321">
                  <c:v> 20-07-09 08:03:05</c:v>
                </c:pt>
                <c:pt idx="16322">
                  <c:v> 20-07-09 08:03:10</c:v>
                </c:pt>
                <c:pt idx="16323">
                  <c:v> 20-07-09 08:03:15</c:v>
                </c:pt>
                <c:pt idx="16324">
                  <c:v> 20-07-09 08:03:20</c:v>
                </c:pt>
                <c:pt idx="16325">
                  <c:v> 20-07-09 08:03:25</c:v>
                </c:pt>
                <c:pt idx="16326">
                  <c:v> 20-07-09 08:03:30</c:v>
                </c:pt>
                <c:pt idx="16327">
                  <c:v> 20-07-09 08:03:35</c:v>
                </c:pt>
                <c:pt idx="16328">
                  <c:v> 20-07-09 08:03:40</c:v>
                </c:pt>
                <c:pt idx="16329">
                  <c:v> 20-07-09 08:03:45</c:v>
                </c:pt>
                <c:pt idx="16330">
                  <c:v> 20-07-09 08:03:50</c:v>
                </c:pt>
                <c:pt idx="16331">
                  <c:v> 20-07-09 08:03:55</c:v>
                </c:pt>
                <c:pt idx="16332">
                  <c:v> 20-07-09 08:04:00</c:v>
                </c:pt>
                <c:pt idx="16333">
                  <c:v> 20-07-09 08:04:05</c:v>
                </c:pt>
                <c:pt idx="16334">
                  <c:v> 20-07-09 08:04:10</c:v>
                </c:pt>
                <c:pt idx="16335">
                  <c:v> 20-07-09 08:04:15</c:v>
                </c:pt>
                <c:pt idx="16336">
                  <c:v> 20-07-09 08:04:20</c:v>
                </c:pt>
                <c:pt idx="16337">
                  <c:v> 20-07-09 08:04:25</c:v>
                </c:pt>
                <c:pt idx="16338">
                  <c:v> 20-07-09 08:04:30</c:v>
                </c:pt>
                <c:pt idx="16339">
                  <c:v> 20-07-09 08:04:35</c:v>
                </c:pt>
                <c:pt idx="16340">
                  <c:v> 20-07-09 08:04:40</c:v>
                </c:pt>
                <c:pt idx="16341">
                  <c:v> 20-07-09 08:04:45</c:v>
                </c:pt>
                <c:pt idx="16342">
                  <c:v> 20-07-09 08:04:50</c:v>
                </c:pt>
                <c:pt idx="16343">
                  <c:v> 20-07-09 08:04:55</c:v>
                </c:pt>
                <c:pt idx="16344">
                  <c:v> 20-07-09 08:05:00</c:v>
                </c:pt>
                <c:pt idx="16345">
                  <c:v> 20-07-09 08:05:05</c:v>
                </c:pt>
                <c:pt idx="16346">
                  <c:v> 20-07-09 08:05:10</c:v>
                </c:pt>
                <c:pt idx="16347">
                  <c:v> 20-07-09 08:05:15</c:v>
                </c:pt>
                <c:pt idx="16348">
                  <c:v> 20-07-09 08:05:20</c:v>
                </c:pt>
                <c:pt idx="16349">
                  <c:v> 20-07-09 08:05:25</c:v>
                </c:pt>
                <c:pt idx="16350">
                  <c:v> 20-07-09 08:05:30</c:v>
                </c:pt>
                <c:pt idx="16351">
                  <c:v> 20-07-09 08:05:35</c:v>
                </c:pt>
                <c:pt idx="16352">
                  <c:v> 20-07-09 08:05:40</c:v>
                </c:pt>
                <c:pt idx="16353">
                  <c:v> 20-07-09 08:05:45</c:v>
                </c:pt>
                <c:pt idx="16354">
                  <c:v> 20-07-09 08:05:50</c:v>
                </c:pt>
                <c:pt idx="16355">
                  <c:v> 20-07-09 08:05:55</c:v>
                </c:pt>
                <c:pt idx="16356">
                  <c:v> 20-07-09 08:06:00</c:v>
                </c:pt>
                <c:pt idx="16357">
                  <c:v> 20-07-09 08:06:05</c:v>
                </c:pt>
                <c:pt idx="16358">
                  <c:v> 20-07-09 08:06:10</c:v>
                </c:pt>
                <c:pt idx="16359">
                  <c:v> 20-07-09 08:06:15</c:v>
                </c:pt>
                <c:pt idx="16360">
                  <c:v> 20-07-09 08:06:20</c:v>
                </c:pt>
                <c:pt idx="16361">
                  <c:v> 20-07-09 08:06:25</c:v>
                </c:pt>
                <c:pt idx="16362">
                  <c:v> 20-07-09 08:06:30</c:v>
                </c:pt>
                <c:pt idx="16363">
                  <c:v> 20-07-09 08:06:35</c:v>
                </c:pt>
                <c:pt idx="16364">
                  <c:v> 20-07-09 08:06:40</c:v>
                </c:pt>
                <c:pt idx="16365">
                  <c:v> 20-07-09 08:06:45</c:v>
                </c:pt>
                <c:pt idx="16366">
                  <c:v> 20-07-09 08:06:50</c:v>
                </c:pt>
                <c:pt idx="16367">
                  <c:v> 20-07-09 08:06:55</c:v>
                </c:pt>
                <c:pt idx="16368">
                  <c:v> 20-07-09 08:07:00</c:v>
                </c:pt>
                <c:pt idx="16369">
                  <c:v> 20-07-09 08:07:05</c:v>
                </c:pt>
                <c:pt idx="16370">
                  <c:v> 20-07-09 08:07:10</c:v>
                </c:pt>
                <c:pt idx="16371">
                  <c:v> 20-07-09 08:07:15</c:v>
                </c:pt>
                <c:pt idx="16372">
                  <c:v> 20-07-09 08:07:20</c:v>
                </c:pt>
                <c:pt idx="16373">
                  <c:v> 20-07-09 08:07:25</c:v>
                </c:pt>
                <c:pt idx="16374">
                  <c:v> 20-07-09 08:07:30</c:v>
                </c:pt>
                <c:pt idx="16375">
                  <c:v> 20-07-09 08:07:35</c:v>
                </c:pt>
                <c:pt idx="16376">
                  <c:v> 20-07-09 08:07:40</c:v>
                </c:pt>
                <c:pt idx="16377">
                  <c:v> 20-07-09 08:07:45</c:v>
                </c:pt>
                <c:pt idx="16378">
                  <c:v> 20-07-09 08:07:50</c:v>
                </c:pt>
                <c:pt idx="16379">
                  <c:v> 20-07-09 08:07:55</c:v>
                </c:pt>
                <c:pt idx="16380">
                  <c:v> 20-07-09 08:08:00</c:v>
                </c:pt>
                <c:pt idx="16381">
                  <c:v> 20-07-09 08:08:05</c:v>
                </c:pt>
                <c:pt idx="16382">
                  <c:v> 20-07-09 08:08:10</c:v>
                </c:pt>
                <c:pt idx="16383">
                  <c:v> 20-07-09 08:08:15</c:v>
                </c:pt>
                <c:pt idx="16384">
                  <c:v> 20-07-09 08:08:20</c:v>
                </c:pt>
                <c:pt idx="16385">
                  <c:v> 20-07-09 08:08:25</c:v>
                </c:pt>
                <c:pt idx="16386">
                  <c:v> 20-07-09 08:08:30</c:v>
                </c:pt>
                <c:pt idx="16387">
                  <c:v> 20-07-09 08:08:35</c:v>
                </c:pt>
                <c:pt idx="16388">
                  <c:v> 20-07-09 08:08:40</c:v>
                </c:pt>
                <c:pt idx="16389">
                  <c:v> 20-07-09 08:08:45</c:v>
                </c:pt>
                <c:pt idx="16390">
                  <c:v> 20-07-09 08:08:50</c:v>
                </c:pt>
                <c:pt idx="16391">
                  <c:v> 20-07-09 08:08:55</c:v>
                </c:pt>
                <c:pt idx="16392">
                  <c:v> 20-07-09 08:09:00</c:v>
                </c:pt>
                <c:pt idx="16393">
                  <c:v> 20-07-09 08:09:05</c:v>
                </c:pt>
                <c:pt idx="16394">
                  <c:v> 20-07-09 08:09:10</c:v>
                </c:pt>
                <c:pt idx="16395">
                  <c:v> 20-07-09 08:09:15</c:v>
                </c:pt>
                <c:pt idx="16396">
                  <c:v> 20-07-09 08:09:20</c:v>
                </c:pt>
                <c:pt idx="16397">
                  <c:v> 20-07-09 08:09:25</c:v>
                </c:pt>
                <c:pt idx="16398">
                  <c:v> 20-07-09 08:09:30</c:v>
                </c:pt>
                <c:pt idx="16399">
                  <c:v> 20-07-09 08:09:35</c:v>
                </c:pt>
                <c:pt idx="16400">
                  <c:v> 20-07-09 08:09:40</c:v>
                </c:pt>
                <c:pt idx="16401">
                  <c:v> 20-07-09 08:09:45</c:v>
                </c:pt>
                <c:pt idx="16402">
                  <c:v> 20-07-09 08:09:50</c:v>
                </c:pt>
                <c:pt idx="16403">
                  <c:v> 20-07-09 08:09:55</c:v>
                </c:pt>
                <c:pt idx="16404">
                  <c:v> 20-07-09 08:10:00</c:v>
                </c:pt>
                <c:pt idx="16405">
                  <c:v> 20-07-09 08:10:05</c:v>
                </c:pt>
                <c:pt idx="16406">
                  <c:v> 20-07-09 08:10:10</c:v>
                </c:pt>
                <c:pt idx="16407">
                  <c:v> 20-07-09 08:10:15</c:v>
                </c:pt>
                <c:pt idx="16408">
                  <c:v> 20-07-09 08:10:20</c:v>
                </c:pt>
                <c:pt idx="16409">
                  <c:v> 20-07-09 08:10:25</c:v>
                </c:pt>
                <c:pt idx="16410">
                  <c:v> 20-07-09 08:10:30</c:v>
                </c:pt>
                <c:pt idx="16411">
                  <c:v> 20-07-09 08:10:35</c:v>
                </c:pt>
                <c:pt idx="16412">
                  <c:v> 20-07-09 08:10:40</c:v>
                </c:pt>
                <c:pt idx="16413">
                  <c:v> 20-07-09 08:10:45</c:v>
                </c:pt>
                <c:pt idx="16414">
                  <c:v> 20-07-09 08:10:50</c:v>
                </c:pt>
                <c:pt idx="16415">
                  <c:v> 20-07-09 08:10:55</c:v>
                </c:pt>
                <c:pt idx="16416">
                  <c:v> 20-07-09 08:11:00</c:v>
                </c:pt>
                <c:pt idx="16417">
                  <c:v> 20-07-09 08:11:05</c:v>
                </c:pt>
                <c:pt idx="16418">
                  <c:v> 20-07-09 08:11:10</c:v>
                </c:pt>
                <c:pt idx="16419">
                  <c:v> 20-07-09 08:11:15</c:v>
                </c:pt>
                <c:pt idx="16420">
                  <c:v> 20-07-09 08:11:20</c:v>
                </c:pt>
                <c:pt idx="16421">
                  <c:v> 20-07-09 08:11:25</c:v>
                </c:pt>
                <c:pt idx="16422">
                  <c:v> 20-07-09 08:11:30</c:v>
                </c:pt>
                <c:pt idx="16423">
                  <c:v> 20-07-09 08:11:35</c:v>
                </c:pt>
                <c:pt idx="16424">
                  <c:v> 20-07-09 08:11:40</c:v>
                </c:pt>
                <c:pt idx="16425">
                  <c:v> 20-07-09 08:11:45</c:v>
                </c:pt>
                <c:pt idx="16426">
                  <c:v> 20-07-09 08:11:50</c:v>
                </c:pt>
                <c:pt idx="16427">
                  <c:v> 20-07-09 08:11:55</c:v>
                </c:pt>
                <c:pt idx="16428">
                  <c:v> 20-07-09 08:12:00</c:v>
                </c:pt>
                <c:pt idx="16429">
                  <c:v> 20-07-09 08:12:05</c:v>
                </c:pt>
                <c:pt idx="16430">
                  <c:v> 20-07-09 08:12:10</c:v>
                </c:pt>
                <c:pt idx="16431">
                  <c:v> 20-07-09 08:12:15</c:v>
                </c:pt>
                <c:pt idx="16432">
                  <c:v> 20-07-09 08:12:20</c:v>
                </c:pt>
                <c:pt idx="16433">
                  <c:v> 20-07-09 08:12:25</c:v>
                </c:pt>
                <c:pt idx="16434">
                  <c:v> 20-07-09 08:12:30</c:v>
                </c:pt>
                <c:pt idx="16435">
                  <c:v> 20-07-09 08:12:35</c:v>
                </c:pt>
                <c:pt idx="16436">
                  <c:v> 20-07-09 08:12:40</c:v>
                </c:pt>
                <c:pt idx="16437">
                  <c:v> 20-07-09 08:12:45</c:v>
                </c:pt>
                <c:pt idx="16438">
                  <c:v> 20-07-09 08:12:50</c:v>
                </c:pt>
                <c:pt idx="16439">
                  <c:v> 20-07-09 08:12:55</c:v>
                </c:pt>
                <c:pt idx="16440">
                  <c:v> 20-07-09 08:13:00</c:v>
                </c:pt>
                <c:pt idx="16441">
                  <c:v> 20-07-09 08:13:05</c:v>
                </c:pt>
                <c:pt idx="16442">
                  <c:v> 20-07-09 08:13:10</c:v>
                </c:pt>
                <c:pt idx="16443">
                  <c:v> 20-07-09 08:13:15</c:v>
                </c:pt>
                <c:pt idx="16444">
                  <c:v> 20-07-09 08:13:20</c:v>
                </c:pt>
                <c:pt idx="16445">
                  <c:v> 20-07-09 08:13:25</c:v>
                </c:pt>
                <c:pt idx="16446">
                  <c:v> 20-07-09 08:13:30</c:v>
                </c:pt>
                <c:pt idx="16447">
                  <c:v> 20-07-09 08:13:35</c:v>
                </c:pt>
                <c:pt idx="16448">
                  <c:v> 20-07-09 08:13:40</c:v>
                </c:pt>
                <c:pt idx="16449">
                  <c:v> 20-07-09 08:13:45</c:v>
                </c:pt>
                <c:pt idx="16450">
                  <c:v> 20-07-09 08:13:50</c:v>
                </c:pt>
                <c:pt idx="16451">
                  <c:v> 20-07-09 08:13:55</c:v>
                </c:pt>
                <c:pt idx="16452">
                  <c:v> 20-07-09 08:14:00</c:v>
                </c:pt>
                <c:pt idx="16453">
                  <c:v> 20-07-09 08:14:05</c:v>
                </c:pt>
                <c:pt idx="16454">
                  <c:v> 20-07-09 08:14:10</c:v>
                </c:pt>
                <c:pt idx="16455">
                  <c:v> 20-07-09 08:14:15</c:v>
                </c:pt>
                <c:pt idx="16456">
                  <c:v> 20-07-09 08:14:20</c:v>
                </c:pt>
                <c:pt idx="16457">
                  <c:v> 20-07-09 08:14:25</c:v>
                </c:pt>
                <c:pt idx="16458">
                  <c:v> 20-07-09 08:14:30</c:v>
                </c:pt>
                <c:pt idx="16459">
                  <c:v> 20-07-09 08:14:35</c:v>
                </c:pt>
                <c:pt idx="16460">
                  <c:v> 20-07-09 08:14:40</c:v>
                </c:pt>
                <c:pt idx="16461">
                  <c:v> 20-07-09 08:14:45</c:v>
                </c:pt>
                <c:pt idx="16462">
                  <c:v> 20-07-09 08:14:50</c:v>
                </c:pt>
                <c:pt idx="16463">
                  <c:v> 20-07-09 08:14:55</c:v>
                </c:pt>
                <c:pt idx="16464">
                  <c:v> 20-07-09 08:15:00</c:v>
                </c:pt>
                <c:pt idx="16465">
                  <c:v> 20-07-09 08:15:05</c:v>
                </c:pt>
                <c:pt idx="16466">
                  <c:v> 20-07-09 08:15:10</c:v>
                </c:pt>
                <c:pt idx="16467">
                  <c:v> 20-07-09 08:15:15</c:v>
                </c:pt>
                <c:pt idx="16468">
                  <c:v> 20-07-09 08:15:20</c:v>
                </c:pt>
                <c:pt idx="16469">
                  <c:v> 20-07-09 08:15:25</c:v>
                </c:pt>
                <c:pt idx="16470">
                  <c:v> 20-07-09 08:15:30</c:v>
                </c:pt>
                <c:pt idx="16471">
                  <c:v> 20-07-09 08:15:35</c:v>
                </c:pt>
                <c:pt idx="16472">
                  <c:v> 20-07-09 08:15:40</c:v>
                </c:pt>
                <c:pt idx="16473">
                  <c:v> 20-07-09 08:15:45</c:v>
                </c:pt>
                <c:pt idx="16474">
                  <c:v> 20-07-09 08:15:50</c:v>
                </c:pt>
                <c:pt idx="16475">
                  <c:v> 20-07-09 08:15:55</c:v>
                </c:pt>
                <c:pt idx="16476">
                  <c:v> 20-07-09 08:16:00</c:v>
                </c:pt>
                <c:pt idx="16477">
                  <c:v> 20-07-09 08:16:05</c:v>
                </c:pt>
                <c:pt idx="16478">
                  <c:v> 20-07-09 08:16:10</c:v>
                </c:pt>
                <c:pt idx="16479">
                  <c:v> 20-07-09 08:16:15</c:v>
                </c:pt>
                <c:pt idx="16480">
                  <c:v> 20-07-09 08:16:20</c:v>
                </c:pt>
                <c:pt idx="16481">
                  <c:v> 20-07-09 08:16:25</c:v>
                </c:pt>
                <c:pt idx="16482">
                  <c:v> 20-07-09 08:16:30</c:v>
                </c:pt>
                <c:pt idx="16483">
                  <c:v> 20-07-09 08:16:35</c:v>
                </c:pt>
                <c:pt idx="16484">
                  <c:v> 20-07-09 08:16:40</c:v>
                </c:pt>
                <c:pt idx="16485">
                  <c:v> 20-07-09 08:16:45</c:v>
                </c:pt>
                <c:pt idx="16486">
                  <c:v> 20-07-09 08:16:50</c:v>
                </c:pt>
                <c:pt idx="16487">
                  <c:v> 20-07-09 08:16:55</c:v>
                </c:pt>
                <c:pt idx="16488">
                  <c:v> 20-07-09 08:17:00</c:v>
                </c:pt>
                <c:pt idx="16489">
                  <c:v> 20-07-09 08:17:05</c:v>
                </c:pt>
                <c:pt idx="16490">
                  <c:v> 20-07-09 08:17:10</c:v>
                </c:pt>
                <c:pt idx="16491">
                  <c:v> 20-07-09 08:17:15</c:v>
                </c:pt>
                <c:pt idx="16492">
                  <c:v> 20-07-09 08:17:20</c:v>
                </c:pt>
                <c:pt idx="16493">
                  <c:v> 20-07-09 08:17:25</c:v>
                </c:pt>
                <c:pt idx="16494">
                  <c:v> 20-07-09 08:17:30</c:v>
                </c:pt>
                <c:pt idx="16495">
                  <c:v> 20-07-09 08:17:35</c:v>
                </c:pt>
                <c:pt idx="16496">
                  <c:v> 20-07-09 08:17:40</c:v>
                </c:pt>
                <c:pt idx="16497">
                  <c:v> 20-07-09 08:17:45</c:v>
                </c:pt>
                <c:pt idx="16498">
                  <c:v> 20-07-09 08:17:50</c:v>
                </c:pt>
                <c:pt idx="16499">
                  <c:v> 20-07-09 08:17:55</c:v>
                </c:pt>
                <c:pt idx="16500">
                  <c:v> 20-07-09 08:18:00</c:v>
                </c:pt>
                <c:pt idx="16501">
                  <c:v> 20-07-09 08:18:05</c:v>
                </c:pt>
                <c:pt idx="16502">
                  <c:v> 20-07-09 08:18:10</c:v>
                </c:pt>
                <c:pt idx="16503">
                  <c:v> 20-07-09 08:18:15</c:v>
                </c:pt>
                <c:pt idx="16504">
                  <c:v> 20-07-09 08:18:20</c:v>
                </c:pt>
                <c:pt idx="16505">
                  <c:v> 20-07-09 08:18:25</c:v>
                </c:pt>
                <c:pt idx="16506">
                  <c:v> 20-07-09 08:18:30</c:v>
                </c:pt>
                <c:pt idx="16507">
                  <c:v> 20-07-09 08:18:35</c:v>
                </c:pt>
                <c:pt idx="16508">
                  <c:v> 20-07-09 08:18:40</c:v>
                </c:pt>
                <c:pt idx="16509">
                  <c:v> 20-07-09 08:18:45</c:v>
                </c:pt>
                <c:pt idx="16510">
                  <c:v> 20-07-09 08:18:50</c:v>
                </c:pt>
                <c:pt idx="16511">
                  <c:v> 20-07-09 08:18:55</c:v>
                </c:pt>
                <c:pt idx="16512">
                  <c:v> 20-07-09 08:19:00</c:v>
                </c:pt>
                <c:pt idx="16513">
                  <c:v> 20-07-09 08:19:05</c:v>
                </c:pt>
                <c:pt idx="16514">
                  <c:v> 20-07-09 08:19:10</c:v>
                </c:pt>
                <c:pt idx="16515">
                  <c:v> 20-07-09 08:19:15</c:v>
                </c:pt>
                <c:pt idx="16516">
                  <c:v> 20-07-09 08:19:20</c:v>
                </c:pt>
                <c:pt idx="16517">
                  <c:v> 20-07-09 08:19:25</c:v>
                </c:pt>
                <c:pt idx="16518">
                  <c:v> 20-07-09 08:19:30</c:v>
                </c:pt>
                <c:pt idx="16519">
                  <c:v> 20-07-09 08:19:35</c:v>
                </c:pt>
                <c:pt idx="16520">
                  <c:v> 20-07-09 08:19:40</c:v>
                </c:pt>
                <c:pt idx="16521">
                  <c:v> 20-07-09 08:19:45</c:v>
                </c:pt>
                <c:pt idx="16522">
                  <c:v> 20-07-09 08:19:50</c:v>
                </c:pt>
                <c:pt idx="16523">
                  <c:v> 20-07-09 08:19:55</c:v>
                </c:pt>
                <c:pt idx="16524">
                  <c:v> 20-07-09 08:20:00</c:v>
                </c:pt>
                <c:pt idx="16525">
                  <c:v> 20-07-09 08:20:05</c:v>
                </c:pt>
                <c:pt idx="16526">
                  <c:v> 20-07-09 08:20:10</c:v>
                </c:pt>
                <c:pt idx="16527">
                  <c:v> 20-07-09 08:20:15</c:v>
                </c:pt>
                <c:pt idx="16528">
                  <c:v> 20-07-09 08:20:20</c:v>
                </c:pt>
                <c:pt idx="16529">
                  <c:v> 20-07-09 08:20:25</c:v>
                </c:pt>
                <c:pt idx="16530">
                  <c:v> 20-07-09 08:20:30</c:v>
                </c:pt>
                <c:pt idx="16531">
                  <c:v> 20-07-09 08:20:35</c:v>
                </c:pt>
                <c:pt idx="16532">
                  <c:v> 20-07-09 08:20:40</c:v>
                </c:pt>
                <c:pt idx="16533">
                  <c:v> 20-07-09 08:20:45</c:v>
                </c:pt>
                <c:pt idx="16534">
                  <c:v> 20-07-09 08:20:50</c:v>
                </c:pt>
                <c:pt idx="16535">
                  <c:v> 20-07-09 08:20:55</c:v>
                </c:pt>
                <c:pt idx="16536">
                  <c:v> 20-07-09 08:21:00</c:v>
                </c:pt>
                <c:pt idx="16537">
                  <c:v> 20-07-09 08:21:05</c:v>
                </c:pt>
                <c:pt idx="16538">
                  <c:v> 20-07-09 08:21:10</c:v>
                </c:pt>
                <c:pt idx="16539">
                  <c:v> 20-07-09 08:21:15</c:v>
                </c:pt>
                <c:pt idx="16540">
                  <c:v> 20-07-09 08:21:20</c:v>
                </c:pt>
                <c:pt idx="16541">
                  <c:v> 20-07-09 08:21:25</c:v>
                </c:pt>
                <c:pt idx="16542">
                  <c:v> 20-07-09 08:21:30</c:v>
                </c:pt>
                <c:pt idx="16543">
                  <c:v> 20-07-09 08:21:35</c:v>
                </c:pt>
                <c:pt idx="16544">
                  <c:v> 20-07-09 08:21:40</c:v>
                </c:pt>
                <c:pt idx="16545">
                  <c:v> 20-07-09 08:21:45</c:v>
                </c:pt>
                <c:pt idx="16546">
                  <c:v> 20-07-09 08:21:50</c:v>
                </c:pt>
                <c:pt idx="16547">
                  <c:v> 20-07-09 08:21:55</c:v>
                </c:pt>
                <c:pt idx="16548">
                  <c:v> 20-07-09 08:22:00</c:v>
                </c:pt>
                <c:pt idx="16549">
                  <c:v> 20-07-09 08:22:05</c:v>
                </c:pt>
                <c:pt idx="16550">
                  <c:v> 20-07-09 08:22:10</c:v>
                </c:pt>
                <c:pt idx="16551">
                  <c:v> 20-07-09 08:22:15</c:v>
                </c:pt>
                <c:pt idx="16552">
                  <c:v> 20-07-09 08:22:20</c:v>
                </c:pt>
                <c:pt idx="16553">
                  <c:v> 20-07-09 08:22:25</c:v>
                </c:pt>
                <c:pt idx="16554">
                  <c:v> 20-07-09 08:22:30</c:v>
                </c:pt>
                <c:pt idx="16555">
                  <c:v> 20-07-09 08:22:35</c:v>
                </c:pt>
                <c:pt idx="16556">
                  <c:v> 20-07-09 08:22:40</c:v>
                </c:pt>
                <c:pt idx="16557">
                  <c:v> 20-07-09 08:22:45</c:v>
                </c:pt>
                <c:pt idx="16558">
                  <c:v> 20-07-09 08:22:50</c:v>
                </c:pt>
                <c:pt idx="16559">
                  <c:v> 20-07-09 08:22:55</c:v>
                </c:pt>
                <c:pt idx="16560">
                  <c:v> 20-07-09 08:23:00</c:v>
                </c:pt>
                <c:pt idx="16561">
                  <c:v> 20-07-09 08:23:05</c:v>
                </c:pt>
                <c:pt idx="16562">
                  <c:v> 20-07-09 08:23:10</c:v>
                </c:pt>
                <c:pt idx="16563">
                  <c:v> 20-07-09 08:23:15</c:v>
                </c:pt>
                <c:pt idx="16564">
                  <c:v> 20-07-09 08:23:20</c:v>
                </c:pt>
                <c:pt idx="16565">
                  <c:v> 20-07-09 08:23:25</c:v>
                </c:pt>
                <c:pt idx="16566">
                  <c:v> 20-07-09 08:23:30</c:v>
                </c:pt>
                <c:pt idx="16567">
                  <c:v> 20-07-09 08:23:35</c:v>
                </c:pt>
                <c:pt idx="16568">
                  <c:v> 20-07-09 08:23:40</c:v>
                </c:pt>
                <c:pt idx="16569">
                  <c:v> 20-07-09 08:23:45</c:v>
                </c:pt>
                <c:pt idx="16570">
                  <c:v> 20-07-09 08:23:50</c:v>
                </c:pt>
                <c:pt idx="16571">
                  <c:v> 20-07-09 08:23:55</c:v>
                </c:pt>
                <c:pt idx="16572">
                  <c:v> 20-07-09 08:24:00</c:v>
                </c:pt>
                <c:pt idx="16573">
                  <c:v> 20-07-09 08:24:05</c:v>
                </c:pt>
                <c:pt idx="16574">
                  <c:v> 20-07-09 08:24:10</c:v>
                </c:pt>
                <c:pt idx="16575">
                  <c:v> 20-07-09 08:24:15</c:v>
                </c:pt>
                <c:pt idx="16576">
                  <c:v> 20-07-09 08:24:20</c:v>
                </c:pt>
                <c:pt idx="16577">
                  <c:v> 20-07-09 08:24:25</c:v>
                </c:pt>
                <c:pt idx="16578">
                  <c:v> 20-07-09 08:24:30</c:v>
                </c:pt>
                <c:pt idx="16579">
                  <c:v> 20-07-09 08:24:35</c:v>
                </c:pt>
                <c:pt idx="16580">
                  <c:v> 20-07-09 08:24:40</c:v>
                </c:pt>
                <c:pt idx="16581">
                  <c:v> 20-07-09 08:24:45</c:v>
                </c:pt>
                <c:pt idx="16582">
                  <c:v> 20-07-09 08:24:50</c:v>
                </c:pt>
                <c:pt idx="16583">
                  <c:v> 20-07-09 08:24:55</c:v>
                </c:pt>
                <c:pt idx="16584">
                  <c:v> 20-07-09 08:25:00</c:v>
                </c:pt>
                <c:pt idx="16585">
                  <c:v> 20-07-09 08:25:05</c:v>
                </c:pt>
              </c:strCache>
            </c:strRef>
          </c:cat>
          <c:val>
            <c:numRef>
              <c:f>'Vhuge-en'!$C$2:$C$16587</c:f>
              <c:numCache>
                <c:formatCode>General</c:formatCode>
                <c:ptCount val="16586"/>
                <c:pt idx="0">
                  <c:v>-6</c:v>
                </c:pt>
                <c:pt idx="1">
                  <c:v>-10</c:v>
                </c:pt>
                <c:pt idx="2">
                  <c:v>-16</c:v>
                </c:pt>
                <c:pt idx="3">
                  <c:v>-20</c:v>
                </c:pt>
                <c:pt idx="4">
                  <c:v>-14</c:v>
                </c:pt>
                <c:pt idx="5">
                  <c:v>-14</c:v>
                </c:pt>
                <c:pt idx="6">
                  <c:v>-11</c:v>
                </c:pt>
                <c:pt idx="7">
                  <c:v>-13</c:v>
                </c:pt>
                <c:pt idx="8">
                  <c:v>-12</c:v>
                </c:pt>
                <c:pt idx="9">
                  <c:v>-12</c:v>
                </c:pt>
                <c:pt idx="10">
                  <c:v>-15</c:v>
                </c:pt>
                <c:pt idx="11">
                  <c:v>-12</c:v>
                </c:pt>
                <c:pt idx="12">
                  <c:v>-10</c:v>
                </c:pt>
                <c:pt idx="13">
                  <c:v>-7</c:v>
                </c:pt>
                <c:pt idx="14">
                  <c:v>-2</c:v>
                </c:pt>
                <c:pt idx="15">
                  <c:v>5</c:v>
                </c:pt>
                <c:pt idx="16">
                  <c:v>-4</c:v>
                </c:pt>
                <c:pt idx="17">
                  <c:v>-10</c:v>
                </c:pt>
                <c:pt idx="18">
                  <c:v>-14</c:v>
                </c:pt>
                <c:pt idx="19">
                  <c:v>-9</c:v>
                </c:pt>
                <c:pt idx="20">
                  <c:v>-9</c:v>
                </c:pt>
                <c:pt idx="21">
                  <c:v>-10</c:v>
                </c:pt>
                <c:pt idx="22">
                  <c:v>-11</c:v>
                </c:pt>
                <c:pt idx="23">
                  <c:v>-12</c:v>
                </c:pt>
                <c:pt idx="24">
                  <c:v>-9</c:v>
                </c:pt>
                <c:pt idx="25">
                  <c:v>-12</c:v>
                </c:pt>
                <c:pt idx="26">
                  <c:v>-11</c:v>
                </c:pt>
                <c:pt idx="27">
                  <c:v>-13</c:v>
                </c:pt>
                <c:pt idx="28">
                  <c:v>-8</c:v>
                </c:pt>
                <c:pt idx="29">
                  <c:v>-8</c:v>
                </c:pt>
                <c:pt idx="30">
                  <c:v>-17</c:v>
                </c:pt>
                <c:pt idx="31">
                  <c:v>-29</c:v>
                </c:pt>
                <c:pt idx="32">
                  <c:v>-36</c:v>
                </c:pt>
                <c:pt idx="33">
                  <c:v>-34</c:v>
                </c:pt>
                <c:pt idx="34">
                  <c:v>-30</c:v>
                </c:pt>
                <c:pt idx="35">
                  <c:v>-32</c:v>
                </c:pt>
                <c:pt idx="36">
                  <c:v>-34</c:v>
                </c:pt>
                <c:pt idx="37">
                  <c:v>-35</c:v>
                </c:pt>
                <c:pt idx="38">
                  <c:v>-43</c:v>
                </c:pt>
                <c:pt idx="39">
                  <c:v>-35</c:v>
                </c:pt>
                <c:pt idx="40">
                  <c:v>-37</c:v>
                </c:pt>
                <c:pt idx="41">
                  <c:v>-37</c:v>
                </c:pt>
                <c:pt idx="42">
                  <c:v>-33</c:v>
                </c:pt>
                <c:pt idx="43">
                  <c:v>-26</c:v>
                </c:pt>
                <c:pt idx="44">
                  <c:v>-21</c:v>
                </c:pt>
                <c:pt idx="45">
                  <c:v>-20</c:v>
                </c:pt>
                <c:pt idx="46">
                  <c:v>-22</c:v>
                </c:pt>
                <c:pt idx="47">
                  <c:v>-23</c:v>
                </c:pt>
                <c:pt idx="48">
                  <c:v>-20</c:v>
                </c:pt>
                <c:pt idx="49">
                  <c:v>-14</c:v>
                </c:pt>
                <c:pt idx="50">
                  <c:v>-8</c:v>
                </c:pt>
                <c:pt idx="51">
                  <c:v>-12</c:v>
                </c:pt>
                <c:pt idx="52">
                  <c:v>-14</c:v>
                </c:pt>
                <c:pt idx="53">
                  <c:v>-18</c:v>
                </c:pt>
                <c:pt idx="54">
                  <c:v>-16</c:v>
                </c:pt>
                <c:pt idx="55">
                  <c:v>-17</c:v>
                </c:pt>
                <c:pt idx="56">
                  <c:v>-18</c:v>
                </c:pt>
                <c:pt idx="57">
                  <c:v>-16</c:v>
                </c:pt>
                <c:pt idx="58">
                  <c:v>-17</c:v>
                </c:pt>
                <c:pt idx="59">
                  <c:v>-13</c:v>
                </c:pt>
                <c:pt idx="60">
                  <c:v>-12</c:v>
                </c:pt>
                <c:pt idx="61">
                  <c:v>-24</c:v>
                </c:pt>
                <c:pt idx="62">
                  <c:v>-25</c:v>
                </c:pt>
                <c:pt idx="63">
                  <c:v>-26</c:v>
                </c:pt>
                <c:pt idx="64">
                  <c:v>-27</c:v>
                </c:pt>
                <c:pt idx="65">
                  <c:v>-26</c:v>
                </c:pt>
                <c:pt idx="66">
                  <c:v>-23</c:v>
                </c:pt>
                <c:pt idx="67">
                  <c:v>-21</c:v>
                </c:pt>
                <c:pt idx="68">
                  <c:v>-16</c:v>
                </c:pt>
                <c:pt idx="69">
                  <c:v>-26</c:v>
                </c:pt>
                <c:pt idx="70">
                  <c:v>-26</c:v>
                </c:pt>
                <c:pt idx="71">
                  <c:v>-27</c:v>
                </c:pt>
                <c:pt idx="72">
                  <c:v>-31</c:v>
                </c:pt>
                <c:pt idx="73">
                  <c:v>-25</c:v>
                </c:pt>
                <c:pt idx="74">
                  <c:v>-23</c:v>
                </c:pt>
                <c:pt idx="75">
                  <c:v>-16</c:v>
                </c:pt>
                <c:pt idx="76">
                  <c:v>-14</c:v>
                </c:pt>
                <c:pt idx="77">
                  <c:v>-17</c:v>
                </c:pt>
                <c:pt idx="78">
                  <c:v>-28</c:v>
                </c:pt>
                <c:pt idx="79">
                  <c:v>-34</c:v>
                </c:pt>
                <c:pt idx="80">
                  <c:v>-34</c:v>
                </c:pt>
                <c:pt idx="81">
                  <c:v>-28</c:v>
                </c:pt>
                <c:pt idx="82">
                  <c:v>-34</c:v>
                </c:pt>
                <c:pt idx="83">
                  <c:v>-34</c:v>
                </c:pt>
                <c:pt idx="84">
                  <c:v>-32</c:v>
                </c:pt>
                <c:pt idx="85">
                  <c:v>-31</c:v>
                </c:pt>
                <c:pt idx="86">
                  <c:v>-30</c:v>
                </c:pt>
                <c:pt idx="87">
                  <c:v>-49</c:v>
                </c:pt>
                <c:pt idx="88">
                  <c:v>-51</c:v>
                </c:pt>
                <c:pt idx="89">
                  <c:v>-43</c:v>
                </c:pt>
                <c:pt idx="90">
                  <c:v>-40</c:v>
                </c:pt>
                <c:pt idx="91">
                  <c:v>-32</c:v>
                </c:pt>
                <c:pt idx="92">
                  <c:v>-32</c:v>
                </c:pt>
                <c:pt idx="93">
                  <c:v>-26</c:v>
                </c:pt>
                <c:pt idx="94">
                  <c:v>-19</c:v>
                </c:pt>
                <c:pt idx="95">
                  <c:v>-20</c:v>
                </c:pt>
                <c:pt idx="96">
                  <c:v>-20</c:v>
                </c:pt>
                <c:pt idx="97">
                  <c:v>-21</c:v>
                </c:pt>
                <c:pt idx="98">
                  <c:v>-22</c:v>
                </c:pt>
                <c:pt idx="99">
                  <c:v>-9</c:v>
                </c:pt>
                <c:pt idx="100">
                  <c:v>-11</c:v>
                </c:pt>
                <c:pt idx="101">
                  <c:v>-12</c:v>
                </c:pt>
                <c:pt idx="102">
                  <c:v>-9</c:v>
                </c:pt>
                <c:pt idx="103">
                  <c:v>-6</c:v>
                </c:pt>
                <c:pt idx="104">
                  <c:v>-10</c:v>
                </c:pt>
                <c:pt idx="105">
                  <c:v>-8</c:v>
                </c:pt>
                <c:pt idx="106">
                  <c:v>-10</c:v>
                </c:pt>
                <c:pt idx="107">
                  <c:v>-15</c:v>
                </c:pt>
                <c:pt idx="108">
                  <c:v>-16</c:v>
                </c:pt>
                <c:pt idx="109">
                  <c:v>-17</c:v>
                </c:pt>
                <c:pt idx="110">
                  <c:v>-15</c:v>
                </c:pt>
                <c:pt idx="111">
                  <c:v>-19</c:v>
                </c:pt>
                <c:pt idx="112">
                  <c:v>-16</c:v>
                </c:pt>
                <c:pt idx="113">
                  <c:v>-16</c:v>
                </c:pt>
                <c:pt idx="114">
                  <c:v>-22</c:v>
                </c:pt>
                <c:pt idx="115">
                  <c:v>-25</c:v>
                </c:pt>
                <c:pt idx="116">
                  <c:v>-24</c:v>
                </c:pt>
                <c:pt idx="117">
                  <c:v>-29</c:v>
                </c:pt>
                <c:pt idx="118">
                  <c:v>-30</c:v>
                </c:pt>
                <c:pt idx="119">
                  <c:v>-24</c:v>
                </c:pt>
                <c:pt idx="120">
                  <c:v>-25</c:v>
                </c:pt>
                <c:pt idx="121">
                  <c:v>-27</c:v>
                </c:pt>
                <c:pt idx="122">
                  <c:v>-30</c:v>
                </c:pt>
                <c:pt idx="123">
                  <c:v>-30</c:v>
                </c:pt>
                <c:pt idx="124">
                  <c:v>-25</c:v>
                </c:pt>
                <c:pt idx="125">
                  <c:v>-26</c:v>
                </c:pt>
                <c:pt idx="126">
                  <c:v>-13</c:v>
                </c:pt>
                <c:pt idx="127">
                  <c:v>-11</c:v>
                </c:pt>
                <c:pt idx="128">
                  <c:v>-12</c:v>
                </c:pt>
                <c:pt idx="129">
                  <c:v>-9</c:v>
                </c:pt>
                <c:pt idx="130">
                  <c:v>-14</c:v>
                </c:pt>
                <c:pt idx="131">
                  <c:v>-13</c:v>
                </c:pt>
                <c:pt idx="132">
                  <c:v>-10</c:v>
                </c:pt>
                <c:pt idx="133">
                  <c:v>-8</c:v>
                </c:pt>
                <c:pt idx="134">
                  <c:v>-10</c:v>
                </c:pt>
                <c:pt idx="135">
                  <c:v>-13</c:v>
                </c:pt>
                <c:pt idx="136">
                  <c:v>-14</c:v>
                </c:pt>
                <c:pt idx="137">
                  <c:v>-17</c:v>
                </c:pt>
                <c:pt idx="138">
                  <c:v>-22</c:v>
                </c:pt>
                <c:pt idx="139">
                  <c:v>-21</c:v>
                </c:pt>
                <c:pt idx="140">
                  <c:v>-19</c:v>
                </c:pt>
                <c:pt idx="141">
                  <c:v>-16</c:v>
                </c:pt>
                <c:pt idx="142">
                  <c:v>-5</c:v>
                </c:pt>
                <c:pt idx="143">
                  <c:v>-8</c:v>
                </c:pt>
                <c:pt idx="144">
                  <c:v>-9</c:v>
                </c:pt>
                <c:pt idx="145">
                  <c:v>-8</c:v>
                </c:pt>
                <c:pt idx="146">
                  <c:v>-3</c:v>
                </c:pt>
                <c:pt idx="147">
                  <c:v>-5</c:v>
                </c:pt>
                <c:pt idx="148">
                  <c:v>-4</c:v>
                </c:pt>
                <c:pt idx="149">
                  <c:v>-5</c:v>
                </c:pt>
                <c:pt idx="150">
                  <c:v>-11</c:v>
                </c:pt>
                <c:pt idx="151">
                  <c:v>-12</c:v>
                </c:pt>
                <c:pt idx="152">
                  <c:v>-11</c:v>
                </c:pt>
                <c:pt idx="153">
                  <c:v>-10</c:v>
                </c:pt>
                <c:pt idx="154">
                  <c:v>-20</c:v>
                </c:pt>
                <c:pt idx="155">
                  <c:v>-25</c:v>
                </c:pt>
                <c:pt idx="156">
                  <c:v>-22</c:v>
                </c:pt>
                <c:pt idx="157">
                  <c:v>-25</c:v>
                </c:pt>
                <c:pt idx="158">
                  <c:v>-31</c:v>
                </c:pt>
                <c:pt idx="159">
                  <c:v>-31</c:v>
                </c:pt>
                <c:pt idx="160">
                  <c:v>-26</c:v>
                </c:pt>
                <c:pt idx="161">
                  <c:v>-25</c:v>
                </c:pt>
                <c:pt idx="162">
                  <c:v>-19</c:v>
                </c:pt>
                <c:pt idx="163">
                  <c:v>-19</c:v>
                </c:pt>
                <c:pt idx="164">
                  <c:v>-21</c:v>
                </c:pt>
                <c:pt idx="165">
                  <c:v>-21</c:v>
                </c:pt>
                <c:pt idx="166">
                  <c:v>-23</c:v>
                </c:pt>
                <c:pt idx="167">
                  <c:v>-23</c:v>
                </c:pt>
                <c:pt idx="168">
                  <c:v>-24</c:v>
                </c:pt>
                <c:pt idx="169">
                  <c:v>-23</c:v>
                </c:pt>
                <c:pt idx="170">
                  <c:v>-19</c:v>
                </c:pt>
                <c:pt idx="171">
                  <c:v>-19</c:v>
                </c:pt>
                <c:pt idx="172">
                  <c:v>-26</c:v>
                </c:pt>
                <c:pt idx="173">
                  <c:v>-30</c:v>
                </c:pt>
                <c:pt idx="174">
                  <c:v>-29</c:v>
                </c:pt>
                <c:pt idx="175">
                  <c:v>-30</c:v>
                </c:pt>
                <c:pt idx="176">
                  <c:v>-23</c:v>
                </c:pt>
                <c:pt idx="177">
                  <c:v>-20</c:v>
                </c:pt>
                <c:pt idx="178">
                  <c:v>-11</c:v>
                </c:pt>
                <c:pt idx="179">
                  <c:v>-6</c:v>
                </c:pt>
                <c:pt idx="180">
                  <c:v>-1</c:v>
                </c:pt>
                <c:pt idx="181">
                  <c:v>-4</c:v>
                </c:pt>
                <c:pt idx="182">
                  <c:v>-4</c:v>
                </c:pt>
                <c:pt idx="183">
                  <c:v>-2</c:v>
                </c:pt>
                <c:pt idx="184">
                  <c:v>-3</c:v>
                </c:pt>
                <c:pt idx="185">
                  <c:v>-2</c:v>
                </c:pt>
                <c:pt idx="186">
                  <c:v>-4</c:v>
                </c:pt>
                <c:pt idx="187">
                  <c:v>0</c:v>
                </c:pt>
                <c:pt idx="188">
                  <c:v>-1</c:v>
                </c:pt>
                <c:pt idx="189">
                  <c:v>-6</c:v>
                </c:pt>
                <c:pt idx="190">
                  <c:v>-8</c:v>
                </c:pt>
                <c:pt idx="191">
                  <c:v>-15</c:v>
                </c:pt>
                <c:pt idx="192">
                  <c:v>-21</c:v>
                </c:pt>
                <c:pt idx="193">
                  <c:v>-15</c:v>
                </c:pt>
                <c:pt idx="194">
                  <c:v>-15</c:v>
                </c:pt>
                <c:pt idx="195">
                  <c:v>-25</c:v>
                </c:pt>
                <c:pt idx="196">
                  <c:v>-24</c:v>
                </c:pt>
                <c:pt idx="197">
                  <c:v>-25</c:v>
                </c:pt>
                <c:pt idx="198">
                  <c:v>-31</c:v>
                </c:pt>
                <c:pt idx="199">
                  <c:v>-35</c:v>
                </c:pt>
                <c:pt idx="200">
                  <c:v>-36</c:v>
                </c:pt>
                <c:pt idx="201">
                  <c:v>-30</c:v>
                </c:pt>
                <c:pt idx="202">
                  <c:v>-31</c:v>
                </c:pt>
                <c:pt idx="203">
                  <c:v>-23</c:v>
                </c:pt>
                <c:pt idx="204">
                  <c:v>-20</c:v>
                </c:pt>
                <c:pt idx="205">
                  <c:v>-26</c:v>
                </c:pt>
                <c:pt idx="206">
                  <c:v>-26</c:v>
                </c:pt>
                <c:pt idx="207">
                  <c:v>-25</c:v>
                </c:pt>
                <c:pt idx="208">
                  <c:v>-27</c:v>
                </c:pt>
                <c:pt idx="209">
                  <c:v>-28</c:v>
                </c:pt>
                <c:pt idx="210">
                  <c:v>-16</c:v>
                </c:pt>
                <c:pt idx="211">
                  <c:v>-17</c:v>
                </c:pt>
                <c:pt idx="212">
                  <c:v>-19</c:v>
                </c:pt>
                <c:pt idx="213">
                  <c:v>-22</c:v>
                </c:pt>
                <c:pt idx="214">
                  <c:v>-16</c:v>
                </c:pt>
                <c:pt idx="215">
                  <c:v>-13</c:v>
                </c:pt>
                <c:pt idx="216">
                  <c:v>-17</c:v>
                </c:pt>
                <c:pt idx="217">
                  <c:v>-7</c:v>
                </c:pt>
                <c:pt idx="218">
                  <c:v>-11</c:v>
                </c:pt>
                <c:pt idx="219">
                  <c:v>-9</c:v>
                </c:pt>
                <c:pt idx="220">
                  <c:v>-5</c:v>
                </c:pt>
                <c:pt idx="221">
                  <c:v>-5</c:v>
                </c:pt>
                <c:pt idx="222">
                  <c:v>-13</c:v>
                </c:pt>
                <c:pt idx="223">
                  <c:v>-11</c:v>
                </c:pt>
                <c:pt idx="224">
                  <c:v>-12</c:v>
                </c:pt>
                <c:pt idx="225">
                  <c:v>-23</c:v>
                </c:pt>
                <c:pt idx="226">
                  <c:v>-26</c:v>
                </c:pt>
                <c:pt idx="227">
                  <c:v>-30</c:v>
                </c:pt>
                <c:pt idx="228">
                  <c:v>-26</c:v>
                </c:pt>
                <c:pt idx="229">
                  <c:v>-34</c:v>
                </c:pt>
                <c:pt idx="230">
                  <c:v>-38</c:v>
                </c:pt>
                <c:pt idx="231">
                  <c:v>-31</c:v>
                </c:pt>
                <c:pt idx="232">
                  <c:v>-28</c:v>
                </c:pt>
                <c:pt idx="233">
                  <c:v>-26</c:v>
                </c:pt>
                <c:pt idx="234">
                  <c:v>-25</c:v>
                </c:pt>
                <c:pt idx="235">
                  <c:v>-22</c:v>
                </c:pt>
                <c:pt idx="236">
                  <c:v>-20</c:v>
                </c:pt>
                <c:pt idx="237">
                  <c:v>-18</c:v>
                </c:pt>
                <c:pt idx="238">
                  <c:v>-13</c:v>
                </c:pt>
                <c:pt idx="239">
                  <c:v>-5</c:v>
                </c:pt>
                <c:pt idx="240">
                  <c:v>-9</c:v>
                </c:pt>
                <c:pt idx="241">
                  <c:v>-1</c:v>
                </c:pt>
                <c:pt idx="242">
                  <c:v>5</c:v>
                </c:pt>
                <c:pt idx="243">
                  <c:v>-5</c:v>
                </c:pt>
                <c:pt idx="244">
                  <c:v>-6</c:v>
                </c:pt>
                <c:pt idx="245">
                  <c:v>-9</c:v>
                </c:pt>
                <c:pt idx="246">
                  <c:v>-13</c:v>
                </c:pt>
                <c:pt idx="247">
                  <c:v>-13</c:v>
                </c:pt>
                <c:pt idx="248">
                  <c:v>-11</c:v>
                </c:pt>
                <c:pt idx="249">
                  <c:v>-8</c:v>
                </c:pt>
                <c:pt idx="250">
                  <c:v>-10</c:v>
                </c:pt>
                <c:pt idx="251">
                  <c:v>-11</c:v>
                </c:pt>
                <c:pt idx="252">
                  <c:v>-8</c:v>
                </c:pt>
                <c:pt idx="253">
                  <c:v>-8</c:v>
                </c:pt>
                <c:pt idx="254">
                  <c:v>-7</c:v>
                </c:pt>
                <c:pt idx="255">
                  <c:v>-4</c:v>
                </c:pt>
                <c:pt idx="256">
                  <c:v>-2</c:v>
                </c:pt>
                <c:pt idx="257">
                  <c:v>-1</c:v>
                </c:pt>
                <c:pt idx="258">
                  <c:v>-2</c:v>
                </c:pt>
                <c:pt idx="259">
                  <c:v>-3</c:v>
                </c:pt>
                <c:pt idx="260">
                  <c:v>1</c:v>
                </c:pt>
                <c:pt idx="261">
                  <c:v>-5</c:v>
                </c:pt>
                <c:pt idx="262">
                  <c:v>-8</c:v>
                </c:pt>
                <c:pt idx="263">
                  <c:v>-11</c:v>
                </c:pt>
                <c:pt idx="264">
                  <c:v>-15</c:v>
                </c:pt>
                <c:pt idx="265">
                  <c:v>-21</c:v>
                </c:pt>
                <c:pt idx="266">
                  <c:v>-27</c:v>
                </c:pt>
                <c:pt idx="267">
                  <c:v>-20</c:v>
                </c:pt>
                <c:pt idx="268">
                  <c:v>-21</c:v>
                </c:pt>
                <c:pt idx="269">
                  <c:v>-21</c:v>
                </c:pt>
                <c:pt idx="270">
                  <c:v>-18</c:v>
                </c:pt>
                <c:pt idx="271">
                  <c:v>-21</c:v>
                </c:pt>
                <c:pt idx="272">
                  <c:v>-26</c:v>
                </c:pt>
                <c:pt idx="273">
                  <c:v>-24</c:v>
                </c:pt>
                <c:pt idx="274">
                  <c:v>-26</c:v>
                </c:pt>
                <c:pt idx="275">
                  <c:v>-17</c:v>
                </c:pt>
                <c:pt idx="276">
                  <c:v>-18</c:v>
                </c:pt>
                <c:pt idx="277">
                  <c:v>-14</c:v>
                </c:pt>
                <c:pt idx="278">
                  <c:v>-16</c:v>
                </c:pt>
                <c:pt idx="279">
                  <c:v>-13</c:v>
                </c:pt>
                <c:pt idx="280">
                  <c:v>-11</c:v>
                </c:pt>
                <c:pt idx="281">
                  <c:v>-10</c:v>
                </c:pt>
                <c:pt idx="282">
                  <c:v>-10</c:v>
                </c:pt>
                <c:pt idx="283">
                  <c:v>-8</c:v>
                </c:pt>
                <c:pt idx="284">
                  <c:v>-4</c:v>
                </c:pt>
                <c:pt idx="285">
                  <c:v>-3</c:v>
                </c:pt>
                <c:pt idx="286">
                  <c:v>3</c:v>
                </c:pt>
                <c:pt idx="287">
                  <c:v>-4</c:v>
                </c:pt>
                <c:pt idx="288">
                  <c:v>-7</c:v>
                </c:pt>
                <c:pt idx="289">
                  <c:v>-7</c:v>
                </c:pt>
                <c:pt idx="290">
                  <c:v>-9</c:v>
                </c:pt>
                <c:pt idx="291">
                  <c:v>-15</c:v>
                </c:pt>
                <c:pt idx="292">
                  <c:v>-19</c:v>
                </c:pt>
                <c:pt idx="293">
                  <c:v>-12</c:v>
                </c:pt>
                <c:pt idx="294">
                  <c:v>-10</c:v>
                </c:pt>
                <c:pt idx="295">
                  <c:v>-10</c:v>
                </c:pt>
                <c:pt idx="296">
                  <c:v>-15</c:v>
                </c:pt>
                <c:pt idx="297">
                  <c:v>-20</c:v>
                </c:pt>
                <c:pt idx="298">
                  <c:v>-19</c:v>
                </c:pt>
                <c:pt idx="299">
                  <c:v>-18</c:v>
                </c:pt>
                <c:pt idx="300">
                  <c:v>-12</c:v>
                </c:pt>
                <c:pt idx="301">
                  <c:v>-12</c:v>
                </c:pt>
                <c:pt idx="302">
                  <c:v>-12</c:v>
                </c:pt>
                <c:pt idx="303">
                  <c:v>-12</c:v>
                </c:pt>
                <c:pt idx="304">
                  <c:v>-9</c:v>
                </c:pt>
                <c:pt idx="305">
                  <c:v>-13</c:v>
                </c:pt>
                <c:pt idx="306">
                  <c:v>-14</c:v>
                </c:pt>
                <c:pt idx="307">
                  <c:v>-13</c:v>
                </c:pt>
                <c:pt idx="308">
                  <c:v>-7</c:v>
                </c:pt>
                <c:pt idx="309">
                  <c:v>-3</c:v>
                </c:pt>
                <c:pt idx="310">
                  <c:v>-5</c:v>
                </c:pt>
                <c:pt idx="311">
                  <c:v>-11</c:v>
                </c:pt>
                <c:pt idx="312">
                  <c:v>-8</c:v>
                </c:pt>
                <c:pt idx="313">
                  <c:v>-11</c:v>
                </c:pt>
                <c:pt idx="314">
                  <c:v>-15</c:v>
                </c:pt>
                <c:pt idx="315">
                  <c:v>-10</c:v>
                </c:pt>
                <c:pt idx="316">
                  <c:v>-15</c:v>
                </c:pt>
                <c:pt idx="317">
                  <c:v>-15</c:v>
                </c:pt>
                <c:pt idx="318">
                  <c:v>-16</c:v>
                </c:pt>
                <c:pt idx="319">
                  <c:v>-19</c:v>
                </c:pt>
                <c:pt idx="320">
                  <c:v>-26</c:v>
                </c:pt>
                <c:pt idx="321">
                  <c:v>-32</c:v>
                </c:pt>
                <c:pt idx="322">
                  <c:v>-37</c:v>
                </c:pt>
                <c:pt idx="323">
                  <c:v>-33</c:v>
                </c:pt>
                <c:pt idx="324">
                  <c:v>-31</c:v>
                </c:pt>
                <c:pt idx="325">
                  <c:v>-30</c:v>
                </c:pt>
                <c:pt idx="326">
                  <c:v>-24</c:v>
                </c:pt>
                <c:pt idx="327">
                  <c:v>-22</c:v>
                </c:pt>
                <c:pt idx="328">
                  <c:v>-15</c:v>
                </c:pt>
                <c:pt idx="329">
                  <c:v>-15</c:v>
                </c:pt>
                <c:pt idx="330">
                  <c:v>-21</c:v>
                </c:pt>
                <c:pt idx="331">
                  <c:v>-19</c:v>
                </c:pt>
                <c:pt idx="332">
                  <c:v>-22</c:v>
                </c:pt>
                <c:pt idx="333">
                  <c:v>-21</c:v>
                </c:pt>
                <c:pt idx="334">
                  <c:v>-21</c:v>
                </c:pt>
                <c:pt idx="335">
                  <c:v>-15</c:v>
                </c:pt>
                <c:pt idx="336">
                  <c:v>-21</c:v>
                </c:pt>
                <c:pt idx="337">
                  <c:v>-25</c:v>
                </c:pt>
                <c:pt idx="338">
                  <c:v>-26</c:v>
                </c:pt>
                <c:pt idx="339">
                  <c:v>-35</c:v>
                </c:pt>
                <c:pt idx="340">
                  <c:v>-35</c:v>
                </c:pt>
                <c:pt idx="341">
                  <c:v>-31</c:v>
                </c:pt>
                <c:pt idx="342">
                  <c:v>-23</c:v>
                </c:pt>
                <c:pt idx="343">
                  <c:v>-22</c:v>
                </c:pt>
                <c:pt idx="344">
                  <c:v>-17</c:v>
                </c:pt>
                <c:pt idx="345">
                  <c:v>-8</c:v>
                </c:pt>
                <c:pt idx="346">
                  <c:v>-8</c:v>
                </c:pt>
                <c:pt idx="347">
                  <c:v>-5</c:v>
                </c:pt>
                <c:pt idx="348">
                  <c:v>-6</c:v>
                </c:pt>
                <c:pt idx="349">
                  <c:v>-11</c:v>
                </c:pt>
                <c:pt idx="350">
                  <c:v>-9</c:v>
                </c:pt>
                <c:pt idx="351">
                  <c:v>-3</c:v>
                </c:pt>
                <c:pt idx="352">
                  <c:v>-4</c:v>
                </c:pt>
                <c:pt idx="353">
                  <c:v>-9</c:v>
                </c:pt>
                <c:pt idx="354">
                  <c:v>1</c:v>
                </c:pt>
                <c:pt idx="355">
                  <c:v>1</c:v>
                </c:pt>
                <c:pt idx="356">
                  <c:v>-5</c:v>
                </c:pt>
                <c:pt idx="357">
                  <c:v>-6</c:v>
                </c:pt>
                <c:pt idx="358">
                  <c:v>-3</c:v>
                </c:pt>
                <c:pt idx="359">
                  <c:v>-10</c:v>
                </c:pt>
                <c:pt idx="360">
                  <c:v>-4</c:v>
                </c:pt>
                <c:pt idx="361">
                  <c:v>-2</c:v>
                </c:pt>
                <c:pt idx="362">
                  <c:v>-8</c:v>
                </c:pt>
                <c:pt idx="363">
                  <c:v>-14</c:v>
                </c:pt>
                <c:pt idx="364">
                  <c:v>-13</c:v>
                </c:pt>
                <c:pt idx="365">
                  <c:v>-12</c:v>
                </c:pt>
                <c:pt idx="366">
                  <c:v>-20</c:v>
                </c:pt>
                <c:pt idx="367">
                  <c:v>-13</c:v>
                </c:pt>
                <c:pt idx="368">
                  <c:v>-13</c:v>
                </c:pt>
                <c:pt idx="369">
                  <c:v>-10</c:v>
                </c:pt>
                <c:pt idx="370">
                  <c:v>-15</c:v>
                </c:pt>
                <c:pt idx="371">
                  <c:v>-11</c:v>
                </c:pt>
                <c:pt idx="372">
                  <c:v>-15</c:v>
                </c:pt>
                <c:pt idx="373">
                  <c:v>-17</c:v>
                </c:pt>
                <c:pt idx="374">
                  <c:v>-12</c:v>
                </c:pt>
                <c:pt idx="375">
                  <c:v>-12</c:v>
                </c:pt>
                <c:pt idx="376">
                  <c:v>-18</c:v>
                </c:pt>
                <c:pt idx="377">
                  <c:v>-15</c:v>
                </c:pt>
                <c:pt idx="378">
                  <c:v>-18</c:v>
                </c:pt>
                <c:pt idx="379">
                  <c:v>-25</c:v>
                </c:pt>
                <c:pt idx="380">
                  <c:v>-24</c:v>
                </c:pt>
                <c:pt idx="381">
                  <c:v>-25</c:v>
                </c:pt>
                <c:pt idx="382">
                  <c:v>-17</c:v>
                </c:pt>
                <c:pt idx="383">
                  <c:v>-14</c:v>
                </c:pt>
                <c:pt idx="384">
                  <c:v>-13</c:v>
                </c:pt>
                <c:pt idx="385">
                  <c:v>-13</c:v>
                </c:pt>
                <c:pt idx="386">
                  <c:v>-16</c:v>
                </c:pt>
                <c:pt idx="387">
                  <c:v>-14</c:v>
                </c:pt>
                <c:pt idx="388">
                  <c:v>-10</c:v>
                </c:pt>
                <c:pt idx="389">
                  <c:v>-6</c:v>
                </c:pt>
                <c:pt idx="390">
                  <c:v>0</c:v>
                </c:pt>
                <c:pt idx="391">
                  <c:v>6</c:v>
                </c:pt>
                <c:pt idx="392">
                  <c:v>3</c:v>
                </c:pt>
                <c:pt idx="393">
                  <c:v>-1</c:v>
                </c:pt>
                <c:pt idx="394">
                  <c:v>-9</c:v>
                </c:pt>
                <c:pt idx="395">
                  <c:v>-14</c:v>
                </c:pt>
                <c:pt idx="396">
                  <c:v>-12</c:v>
                </c:pt>
                <c:pt idx="397">
                  <c:v>-12</c:v>
                </c:pt>
                <c:pt idx="398">
                  <c:v>-12</c:v>
                </c:pt>
                <c:pt idx="399">
                  <c:v>-12</c:v>
                </c:pt>
                <c:pt idx="400">
                  <c:v>-8</c:v>
                </c:pt>
                <c:pt idx="401">
                  <c:v>-10</c:v>
                </c:pt>
                <c:pt idx="402">
                  <c:v>-13</c:v>
                </c:pt>
                <c:pt idx="403">
                  <c:v>-15</c:v>
                </c:pt>
                <c:pt idx="404">
                  <c:v>-13</c:v>
                </c:pt>
                <c:pt idx="405">
                  <c:v>-10</c:v>
                </c:pt>
                <c:pt idx="406">
                  <c:v>3</c:v>
                </c:pt>
                <c:pt idx="407">
                  <c:v>2</c:v>
                </c:pt>
                <c:pt idx="408">
                  <c:v>-3</c:v>
                </c:pt>
                <c:pt idx="409">
                  <c:v>-6</c:v>
                </c:pt>
                <c:pt idx="410">
                  <c:v>-10</c:v>
                </c:pt>
                <c:pt idx="411">
                  <c:v>-8</c:v>
                </c:pt>
                <c:pt idx="412">
                  <c:v>-13</c:v>
                </c:pt>
                <c:pt idx="413">
                  <c:v>-13</c:v>
                </c:pt>
                <c:pt idx="414">
                  <c:v>-16</c:v>
                </c:pt>
                <c:pt idx="415">
                  <c:v>-14</c:v>
                </c:pt>
                <c:pt idx="416">
                  <c:v>-9</c:v>
                </c:pt>
                <c:pt idx="417">
                  <c:v>-4</c:v>
                </c:pt>
                <c:pt idx="418">
                  <c:v>-8</c:v>
                </c:pt>
                <c:pt idx="419">
                  <c:v>1</c:v>
                </c:pt>
                <c:pt idx="420">
                  <c:v>7</c:v>
                </c:pt>
                <c:pt idx="421">
                  <c:v>9</c:v>
                </c:pt>
                <c:pt idx="422">
                  <c:v>13</c:v>
                </c:pt>
                <c:pt idx="423">
                  <c:v>10</c:v>
                </c:pt>
                <c:pt idx="424">
                  <c:v>17</c:v>
                </c:pt>
                <c:pt idx="425">
                  <c:v>15</c:v>
                </c:pt>
                <c:pt idx="426">
                  <c:v>16</c:v>
                </c:pt>
                <c:pt idx="427">
                  <c:v>14</c:v>
                </c:pt>
                <c:pt idx="428">
                  <c:v>13</c:v>
                </c:pt>
                <c:pt idx="429">
                  <c:v>11</c:v>
                </c:pt>
                <c:pt idx="430">
                  <c:v>14</c:v>
                </c:pt>
                <c:pt idx="431">
                  <c:v>13</c:v>
                </c:pt>
                <c:pt idx="432">
                  <c:v>8</c:v>
                </c:pt>
                <c:pt idx="433">
                  <c:v>5</c:v>
                </c:pt>
                <c:pt idx="434">
                  <c:v>4</c:v>
                </c:pt>
                <c:pt idx="435">
                  <c:v>-1</c:v>
                </c:pt>
                <c:pt idx="436">
                  <c:v>-8</c:v>
                </c:pt>
                <c:pt idx="437">
                  <c:v>-10</c:v>
                </c:pt>
                <c:pt idx="438">
                  <c:v>-15</c:v>
                </c:pt>
                <c:pt idx="439">
                  <c:v>-15</c:v>
                </c:pt>
                <c:pt idx="440">
                  <c:v>-16</c:v>
                </c:pt>
                <c:pt idx="441">
                  <c:v>-19</c:v>
                </c:pt>
                <c:pt idx="442">
                  <c:v>-22</c:v>
                </c:pt>
                <c:pt idx="443">
                  <c:v>-28</c:v>
                </c:pt>
                <c:pt idx="444">
                  <c:v>-29</c:v>
                </c:pt>
                <c:pt idx="445">
                  <c:v>-26</c:v>
                </c:pt>
                <c:pt idx="446">
                  <c:v>-26</c:v>
                </c:pt>
                <c:pt idx="447">
                  <c:v>-22</c:v>
                </c:pt>
                <c:pt idx="448">
                  <c:v>-15</c:v>
                </c:pt>
                <c:pt idx="449">
                  <c:v>-12</c:v>
                </c:pt>
                <c:pt idx="450">
                  <c:v>-9</c:v>
                </c:pt>
                <c:pt idx="451">
                  <c:v>-16</c:v>
                </c:pt>
                <c:pt idx="452">
                  <c:v>-7</c:v>
                </c:pt>
                <c:pt idx="453">
                  <c:v>-4</c:v>
                </c:pt>
                <c:pt idx="454">
                  <c:v>-9</c:v>
                </c:pt>
                <c:pt idx="455">
                  <c:v>-7</c:v>
                </c:pt>
                <c:pt idx="456">
                  <c:v>-4</c:v>
                </c:pt>
                <c:pt idx="457">
                  <c:v>-7</c:v>
                </c:pt>
                <c:pt idx="458">
                  <c:v>-4</c:v>
                </c:pt>
                <c:pt idx="459">
                  <c:v>-5</c:v>
                </c:pt>
                <c:pt idx="460">
                  <c:v>-7</c:v>
                </c:pt>
                <c:pt idx="461">
                  <c:v>-10</c:v>
                </c:pt>
                <c:pt idx="462">
                  <c:v>-17</c:v>
                </c:pt>
                <c:pt idx="463">
                  <c:v>-13</c:v>
                </c:pt>
                <c:pt idx="464">
                  <c:v>-20</c:v>
                </c:pt>
                <c:pt idx="465">
                  <c:v>-21</c:v>
                </c:pt>
                <c:pt idx="466">
                  <c:v>-20</c:v>
                </c:pt>
                <c:pt idx="467">
                  <c:v>-18</c:v>
                </c:pt>
                <c:pt idx="468">
                  <c:v>-23</c:v>
                </c:pt>
                <c:pt idx="469">
                  <c:v>-20</c:v>
                </c:pt>
                <c:pt idx="470">
                  <c:v>-28</c:v>
                </c:pt>
                <c:pt idx="471">
                  <c:v>-30</c:v>
                </c:pt>
                <c:pt idx="472">
                  <c:v>-28</c:v>
                </c:pt>
                <c:pt idx="473">
                  <c:v>-24</c:v>
                </c:pt>
                <c:pt idx="474">
                  <c:v>-27</c:v>
                </c:pt>
                <c:pt idx="475">
                  <c:v>-33</c:v>
                </c:pt>
                <c:pt idx="476">
                  <c:v>-31</c:v>
                </c:pt>
                <c:pt idx="477">
                  <c:v>-39</c:v>
                </c:pt>
                <c:pt idx="478">
                  <c:v>-40</c:v>
                </c:pt>
                <c:pt idx="479">
                  <c:v>-38</c:v>
                </c:pt>
                <c:pt idx="480">
                  <c:v>-33</c:v>
                </c:pt>
                <c:pt idx="481">
                  <c:v>-32</c:v>
                </c:pt>
                <c:pt idx="482">
                  <c:v>-34</c:v>
                </c:pt>
                <c:pt idx="483">
                  <c:v>-32</c:v>
                </c:pt>
                <c:pt idx="484">
                  <c:v>-33</c:v>
                </c:pt>
                <c:pt idx="485">
                  <c:v>-30</c:v>
                </c:pt>
                <c:pt idx="486">
                  <c:v>-20</c:v>
                </c:pt>
                <c:pt idx="487">
                  <c:v>-25</c:v>
                </c:pt>
                <c:pt idx="488">
                  <c:v>-27</c:v>
                </c:pt>
                <c:pt idx="489">
                  <c:v>-23</c:v>
                </c:pt>
                <c:pt idx="490">
                  <c:v>-18</c:v>
                </c:pt>
                <c:pt idx="491">
                  <c:v>-20</c:v>
                </c:pt>
                <c:pt idx="492">
                  <c:v>-21</c:v>
                </c:pt>
                <c:pt idx="493">
                  <c:v>-22</c:v>
                </c:pt>
                <c:pt idx="494">
                  <c:v>-28</c:v>
                </c:pt>
                <c:pt idx="495">
                  <c:v>-21</c:v>
                </c:pt>
                <c:pt idx="496">
                  <c:v>-18</c:v>
                </c:pt>
                <c:pt idx="497">
                  <c:v>-15</c:v>
                </c:pt>
                <c:pt idx="498">
                  <c:v>-19</c:v>
                </c:pt>
                <c:pt idx="499">
                  <c:v>-16</c:v>
                </c:pt>
                <c:pt idx="500">
                  <c:v>-15</c:v>
                </c:pt>
                <c:pt idx="501">
                  <c:v>-16</c:v>
                </c:pt>
                <c:pt idx="502">
                  <c:v>-19</c:v>
                </c:pt>
                <c:pt idx="503">
                  <c:v>-20</c:v>
                </c:pt>
                <c:pt idx="504">
                  <c:v>-16</c:v>
                </c:pt>
                <c:pt idx="505">
                  <c:v>-22</c:v>
                </c:pt>
                <c:pt idx="506">
                  <c:v>-8</c:v>
                </c:pt>
                <c:pt idx="507">
                  <c:v>-9</c:v>
                </c:pt>
                <c:pt idx="508">
                  <c:v>-10</c:v>
                </c:pt>
                <c:pt idx="509">
                  <c:v>-13</c:v>
                </c:pt>
                <c:pt idx="510">
                  <c:v>-16</c:v>
                </c:pt>
                <c:pt idx="511">
                  <c:v>-18</c:v>
                </c:pt>
                <c:pt idx="512">
                  <c:v>-15</c:v>
                </c:pt>
                <c:pt idx="513">
                  <c:v>-12</c:v>
                </c:pt>
                <c:pt idx="514">
                  <c:v>-13</c:v>
                </c:pt>
                <c:pt idx="515">
                  <c:v>-9</c:v>
                </c:pt>
                <c:pt idx="516">
                  <c:v>-13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-14</c:v>
                </c:pt>
                <c:pt idx="521">
                  <c:v>-18</c:v>
                </c:pt>
                <c:pt idx="522">
                  <c:v>-7</c:v>
                </c:pt>
                <c:pt idx="523">
                  <c:v>-5</c:v>
                </c:pt>
                <c:pt idx="524">
                  <c:v>-1</c:v>
                </c:pt>
                <c:pt idx="525">
                  <c:v>1</c:v>
                </c:pt>
                <c:pt idx="526">
                  <c:v>-9</c:v>
                </c:pt>
                <c:pt idx="527">
                  <c:v>-10</c:v>
                </c:pt>
                <c:pt idx="528">
                  <c:v>-7</c:v>
                </c:pt>
                <c:pt idx="529">
                  <c:v>-7</c:v>
                </c:pt>
                <c:pt idx="530">
                  <c:v>-8</c:v>
                </c:pt>
                <c:pt idx="531">
                  <c:v>-7</c:v>
                </c:pt>
                <c:pt idx="532">
                  <c:v>-6</c:v>
                </c:pt>
                <c:pt idx="533">
                  <c:v>-5</c:v>
                </c:pt>
                <c:pt idx="534">
                  <c:v>-7</c:v>
                </c:pt>
                <c:pt idx="535">
                  <c:v>-3</c:v>
                </c:pt>
                <c:pt idx="536">
                  <c:v>-16</c:v>
                </c:pt>
                <c:pt idx="537">
                  <c:v>-18</c:v>
                </c:pt>
                <c:pt idx="538">
                  <c:v>-12</c:v>
                </c:pt>
                <c:pt idx="539">
                  <c:v>-14</c:v>
                </c:pt>
                <c:pt idx="540">
                  <c:v>-9</c:v>
                </c:pt>
                <c:pt idx="541">
                  <c:v>-17</c:v>
                </c:pt>
                <c:pt idx="542">
                  <c:v>-22</c:v>
                </c:pt>
                <c:pt idx="543">
                  <c:v>-19</c:v>
                </c:pt>
                <c:pt idx="544">
                  <c:v>-21</c:v>
                </c:pt>
                <c:pt idx="545">
                  <c:v>-28</c:v>
                </c:pt>
                <c:pt idx="546">
                  <c:v>-29</c:v>
                </c:pt>
                <c:pt idx="547">
                  <c:v>-32</c:v>
                </c:pt>
                <c:pt idx="548">
                  <c:v>-23</c:v>
                </c:pt>
                <c:pt idx="549">
                  <c:v>-23</c:v>
                </c:pt>
                <c:pt idx="550">
                  <c:v>-22</c:v>
                </c:pt>
                <c:pt idx="551">
                  <c:v>-20</c:v>
                </c:pt>
                <c:pt idx="552">
                  <c:v>-24</c:v>
                </c:pt>
                <c:pt idx="553">
                  <c:v>-17</c:v>
                </c:pt>
                <c:pt idx="554">
                  <c:v>-4</c:v>
                </c:pt>
                <c:pt idx="555">
                  <c:v>-12</c:v>
                </c:pt>
                <c:pt idx="556">
                  <c:v>-20</c:v>
                </c:pt>
                <c:pt idx="557">
                  <c:v>-19</c:v>
                </c:pt>
                <c:pt idx="558">
                  <c:v>-20</c:v>
                </c:pt>
                <c:pt idx="559">
                  <c:v>-22</c:v>
                </c:pt>
                <c:pt idx="560">
                  <c:v>-29</c:v>
                </c:pt>
                <c:pt idx="561">
                  <c:v>-27</c:v>
                </c:pt>
                <c:pt idx="562">
                  <c:v>-26</c:v>
                </c:pt>
                <c:pt idx="563">
                  <c:v>-30</c:v>
                </c:pt>
                <c:pt idx="564">
                  <c:v>-27</c:v>
                </c:pt>
                <c:pt idx="565">
                  <c:v>-29</c:v>
                </c:pt>
                <c:pt idx="566">
                  <c:v>-28</c:v>
                </c:pt>
                <c:pt idx="567">
                  <c:v>-24</c:v>
                </c:pt>
                <c:pt idx="568">
                  <c:v>-19</c:v>
                </c:pt>
                <c:pt idx="569">
                  <c:v>-24</c:v>
                </c:pt>
                <c:pt idx="570">
                  <c:v>-21</c:v>
                </c:pt>
                <c:pt idx="571">
                  <c:v>-29</c:v>
                </c:pt>
                <c:pt idx="572">
                  <c:v>-26</c:v>
                </c:pt>
                <c:pt idx="573">
                  <c:v>-26</c:v>
                </c:pt>
                <c:pt idx="574">
                  <c:v>-32</c:v>
                </c:pt>
                <c:pt idx="575">
                  <c:v>-30</c:v>
                </c:pt>
                <c:pt idx="576">
                  <c:v>-29</c:v>
                </c:pt>
                <c:pt idx="577">
                  <c:v>-27</c:v>
                </c:pt>
                <c:pt idx="578">
                  <c:v>-45</c:v>
                </c:pt>
                <c:pt idx="579">
                  <c:v>-41</c:v>
                </c:pt>
                <c:pt idx="580">
                  <c:v>-45</c:v>
                </c:pt>
                <c:pt idx="581">
                  <c:v>-42</c:v>
                </c:pt>
                <c:pt idx="582">
                  <c:v>-44</c:v>
                </c:pt>
                <c:pt idx="583">
                  <c:v>-39</c:v>
                </c:pt>
                <c:pt idx="584">
                  <c:v>-34</c:v>
                </c:pt>
                <c:pt idx="585">
                  <c:v>-37</c:v>
                </c:pt>
                <c:pt idx="586">
                  <c:v>-30</c:v>
                </c:pt>
                <c:pt idx="587">
                  <c:v>-33</c:v>
                </c:pt>
                <c:pt idx="588">
                  <c:v>-38</c:v>
                </c:pt>
                <c:pt idx="589">
                  <c:v>-36</c:v>
                </c:pt>
                <c:pt idx="590">
                  <c:v>-25</c:v>
                </c:pt>
                <c:pt idx="591">
                  <c:v>-24</c:v>
                </c:pt>
                <c:pt idx="592">
                  <c:v>-23</c:v>
                </c:pt>
                <c:pt idx="593">
                  <c:v>-23</c:v>
                </c:pt>
                <c:pt idx="594">
                  <c:v>-25</c:v>
                </c:pt>
                <c:pt idx="595">
                  <c:v>-23</c:v>
                </c:pt>
                <c:pt idx="596">
                  <c:v>-21</c:v>
                </c:pt>
                <c:pt idx="597">
                  <c:v>-18</c:v>
                </c:pt>
                <c:pt idx="598">
                  <c:v>-23</c:v>
                </c:pt>
                <c:pt idx="599">
                  <c:v>-17</c:v>
                </c:pt>
                <c:pt idx="600">
                  <c:v>-16</c:v>
                </c:pt>
                <c:pt idx="601">
                  <c:v>-15</c:v>
                </c:pt>
                <c:pt idx="602">
                  <c:v>-11</c:v>
                </c:pt>
                <c:pt idx="603">
                  <c:v>-15</c:v>
                </c:pt>
                <c:pt idx="604">
                  <c:v>-16</c:v>
                </c:pt>
                <c:pt idx="605">
                  <c:v>-19</c:v>
                </c:pt>
                <c:pt idx="606">
                  <c:v>-21</c:v>
                </c:pt>
                <c:pt idx="607">
                  <c:v>-19</c:v>
                </c:pt>
                <c:pt idx="608">
                  <c:v>-19</c:v>
                </c:pt>
                <c:pt idx="609">
                  <c:v>-19</c:v>
                </c:pt>
                <c:pt idx="610">
                  <c:v>-16</c:v>
                </c:pt>
                <c:pt idx="611">
                  <c:v>-20</c:v>
                </c:pt>
                <c:pt idx="612">
                  <c:v>-24</c:v>
                </c:pt>
                <c:pt idx="613">
                  <c:v>-21</c:v>
                </c:pt>
                <c:pt idx="614">
                  <c:v>-21</c:v>
                </c:pt>
                <c:pt idx="615">
                  <c:v>-16</c:v>
                </c:pt>
                <c:pt idx="616">
                  <c:v>-17</c:v>
                </c:pt>
                <c:pt idx="617">
                  <c:v>-14</c:v>
                </c:pt>
                <c:pt idx="618">
                  <c:v>-9</c:v>
                </c:pt>
                <c:pt idx="619">
                  <c:v>-10</c:v>
                </c:pt>
                <c:pt idx="620">
                  <c:v>-13</c:v>
                </c:pt>
                <c:pt idx="621">
                  <c:v>-11</c:v>
                </c:pt>
                <c:pt idx="622">
                  <c:v>-13</c:v>
                </c:pt>
                <c:pt idx="623">
                  <c:v>-10</c:v>
                </c:pt>
                <c:pt idx="624">
                  <c:v>-10</c:v>
                </c:pt>
                <c:pt idx="625">
                  <c:v>-9</c:v>
                </c:pt>
                <c:pt idx="626">
                  <c:v>-11</c:v>
                </c:pt>
                <c:pt idx="627">
                  <c:v>-3</c:v>
                </c:pt>
                <c:pt idx="628">
                  <c:v>-4</c:v>
                </c:pt>
                <c:pt idx="629">
                  <c:v>-6</c:v>
                </c:pt>
                <c:pt idx="630">
                  <c:v>1</c:v>
                </c:pt>
                <c:pt idx="631">
                  <c:v>1</c:v>
                </c:pt>
                <c:pt idx="632">
                  <c:v>3</c:v>
                </c:pt>
                <c:pt idx="633">
                  <c:v>0</c:v>
                </c:pt>
                <c:pt idx="634">
                  <c:v>2</c:v>
                </c:pt>
                <c:pt idx="635">
                  <c:v>5</c:v>
                </c:pt>
                <c:pt idx="636">
                  <c:v>7</c:v>
                </c:pt>
                <c:pt idx="637">
                  <c:v>7</c:v>
                </c:pt>
                <c:pt idx="638">
                  <c:v>10</c:v>
                </c:pt>
                <c:pt idx="639">
                  <c:v>4</c:v>
                </c:pt>
                <c:pt idx="640">
                  <c:v>-2</c:v>
                </c:pt>
                <c:pt idx="641">
                  <c:v>-3</c:v>
                </c:pt>
                <c:pt idx="642">
                  <c:v>-13</c:v>
                </c:pt>
                <c:pt idx="643">
                  <c:v>-14</c:v>
                </c:pt>
                <c:pt idx="644">
                  <c:v>-18</c:v>
                </c:pt>
                <c:pt idx="645">
                  <c:v>-23</c:v>
                </c:pt>
                <c:pt idx="646">
                  <c:v>-23</c:v>
                </c:pt>
                <c:pt idx="647">
                  <c:v>-31</c:v>
                </c:pt>
                <c:pt idx="648">
                  <c:v>-36</c:v>
                </c:pt>
                <c:pt idx="649">
                  <c:v>-40</c:v>
                </c:pt>
                <c:pt idx="650">
                  <c:v>-39</c:v>
                </c:pt>
                <c:pt idx="651">
                  <c:v>-39</c:v>
                </c:pt>
                <c:pt idx="652">
                  <c:v>-35</c:v>
                </c:pt>
                <c:pt idx="653">
                  <c:v>-33</c:v>
                </c:pt>
                <c:pt idx="654">
                  <c:v>-36</c:v>
                </c:pt>
                <c:pt idx="655">
                  <c:v>-31</c:v>
                </c:pt>
                <c:pt idx="656">
                  <c:v>-33</c:v>
                </c:pt>
                <c:pt idx="657">
                  <c:v>-29</c:v>
                </c:pt>
                <c:pt idx="658">
                  <c:v>-24</c:v>
                </c:pt>
                <c:pt idx="659">
                  <c:v>-12</c:v>
                </c:pt>
                <c:pt idx="660">
                  <c:v>-7</c:v>
                </c:pt>
                <c:pt idx="661">
                  <c:v>-5</c:v>
                </c:pt>
                <c:pt idx="662">
                  <c:v>-6</c:v>
                </c:pt>
                <c:pt idx="663">
                  <c:v>-11</c:v>
                </c:pt>
                <c:pt idx="664">
                  <c:v>-9</c:v>
                </c:pt>
                <c:pt idx="665">
                  <c:v>-9</c:v>
                </c:pt>
                <c:pt idx="666">
                  <c:v>-7</c:v>
                </c:pt>
                <c:pt idx="667">
                  <c:v>-15</c:v>
                </c:pt>
                <c:pt idx="668">
                  <c:v>-12</c:v>
                </c:pt>
                <c:pt idx="669">
                  <c:v>-7</c:v>
                </c:pt>
                <c:pt idx="670">
                  <c:v>-13</c:v>
                </c:pt>
                <c:pt idx="671">
                  <c:v>-14</c:v>
                </c:pt>
                <c:pt idx="672">
                  <c:v>-13</c:v>
                </c:pt>
                <c:pt idx="673">
                  <c:v>-8</c:v>
                </c:pt>
                <c:pt idx="674">
                  <c:v>-14</c:v>
                </c:pt>
                <c:pt idx="675">
                  <c:v>-10</c:v>
                </c:pt>
                <c:pt idx="676">
                  <c:v>-13</c:v>
                </c:pt>
                <c:pt idx="677">
                  <c:v>-12</c:v>
                </c:pt>
                <c:pt idx="678">
                  <c:v>-11</c:v>
                </c:pt>
                <c:pt idx="679">
                  <c:v>-7</c:v>
                </c:pt>
                <c:pt idx="680">
                  <c:v>-11</c:v>
                </c:pt>
                <c:pt idx="681">
                  <c:v>-14</c:v>
                </c:pt>
                <c:pt idx="682">
                  <c:v>-16</c:v>
                </c:pt>
                <c:pt idx="683">
                  <c:v>-16</c:v>
                </c:pt>
                <c:pt idx="684">
                  <c:v>-13</c:v>
                </c:pt>
                <c:pt idx="685">
                  <c:v>-15</c:v>
                </c:pt>
                <c:pt idx="686">
                  <c:v>-14</c:v>
                </c:pt>
                <c:pt idx="687">
                  <c:v>-15</c:v>
                </c:pt>
                <c:pt idx="688">
                  <c:v>-10</c:v>
                </c:pt>
                <c:pt idx="689">
                  <c:v>-9</c:v>
                </c:pt>
                <c:pt idx="690">
                  <c:v>-3</c:v>
                </c:pt>
                <c:pt idx="691">
                  <c:v>-7</c:v>
                </c:pt>
                <c:pt idx="692">
                  <c:v>-13</c:v>
                </c:pt>
                <c:pt idx="693">
                  <c:v>-13</c:v>
                </c:pt>
                <c:pt idx="694">
                  <c:v>-7</c:v>
                </c:pt>
                <c:pt idx="695">
                  <c:v>-9</c:v>
                </c:pt>
                <c:pt idx="696">
                  <c:v>-9</c:v>
                </c:pt>
                <c:pt idx="697">
                  <c:v>-12</c:v>
                </c:pt>
                <c:pt idx="698">
                  <c:v>-9</c:v>
                </c:pt>
                <c:pt idx="699">
                  <c:v>-12</c:v>
                </c:pt>
                <c:pt idx="700">
                  <c:v>-9</c:v>
                </c:pt>
                <c:pt idx="701">
                  <c:v>-10</c:v>
                </c:pt>
                <c:pt idx="702">
                  <c:v>-15</c:v>
                </c:pt>
                <c:pt idx="703">
                  <c:v>-12</c:v>
                </c:pt>
                <c:pt idx="704">
                  <c:v>-9</c:v>
                </c:pt>
                <c:pt idx="705">
                  <c:v>-8</c:v>
                </c:pt>
                <c:pt idx="706">
                  <c:v>-9</c:v>
                </c:pt>
                <c:pt idx="707">
                  <c:v>-11</c:v>
                </c:pt>
                <c:pt idx="708">
                  <c:v>-10</c:v>
                </c:pt>
                <c:pt idx="709">
                  <c:v>-6</c:v>
                </c:pt>
                <c:pt idx="710">
                  <c:v>-2</c:v>
                </c:pt>
                <c:pt idx="711">
                  <c:v>-3</c:v>
                </c:pt>
                <c:pt idx="712">
                  <c:v>0</c:v>
                </c:pt>
                <c:pt idx="713">
                  <c:v>3</c:v>
                </c:pt>
                <c:pt idx="714">
                  <c:v>-1</c:v>
                </c:pt>
                <c:pt idx="715">
                  <c:v>-2</c:v>
                </c:pt>
                <c:pt idx="716">
                  <c:v>0</c:v>
                </c:pt>
                <c:pt idx="717">
                  <c:v>-4</c:v>
                </c:pt>
                <c:pt idx="718">
                  <c:v>-6</c:v>
                </c:pt>
                <c:pt idx="719">
                  <c:v>-5</c:v>
                </c:pt>
                <c:pt idx="720">
                  <c:v>-9</c:v>
                </c:pt>
                <c:pt idx="721">
                  <c:v>-17</c:v>
                </c:pt>
                <c:pt idx="722">
                  <c:v>-21</c:v>
                </c:pt>
                <c:pt idx="723">
                  <c:v>-22</c:v>
                </c:pt>
                <c:pt idx="724">
                  <c:v>-28</c:v>
                </c:pt>
                <c:pt idx="725">
                  <c:v>-23</c:v>
                </c:pt>
                <c:pt idx="726">
                  <c:v>-15</c:v>
                </c:pt>
                <c:pt idx="727">
                  <c:v>-18</c:v>
                </c:pt>
                <c:pt idx="728">
                  <c:v>-16</c:v>
                </c:pt>
                <c:pt idx="729">
                  <c:v>-24</c:v>
                </c:pt>
                <c:pt idx="730">
                  <c:v>-25</c:v>
                </c:pt>
                <c:pt idx="731">
                  <c:v>-26</c:v>
                </c:pt>
                <c:pt idx="732">
                  <c:v>-25</c:v>
                </c:pt>
                <c:pt idx="733">
                  <c:v>-18</c:v>
                </c:pt>
                <c:pt idx="734">
                  <c:v>-18</c:v>
                </c:pt>
                <c:pt idx="735">
                  <c:v>-24</c:v>
                </c:pt>
                <c:pt idx="736">
                  <c:v>-21</c:v>
                </c:pt>
                <c:pt idx="737">
                  <c:v>-27</c:v>
                </c:pt>
                <c:pt idx="738">
                  <c:v>-37</c:v>
                </c:pt>
                <c:pt idx="739">
                  <c:v>-36</c:v>
                </c:pt>
                <c:pt idx="740">
                  <c:v>-36</c:v>
                </c:pt>
                <c:pt idx="741">
                  <c:v>-31</c:v>
                </c:pt>
                <c:pt idx="742">
                  <c:v>-27</c:v>
                </c:pt>
                <c:pt idx="743">
                  <c:v>-26</c:v>
                </c:pt>
                <c:pt idx="744">
                  <c:v>-26</c:v>
                </c:pt>
                <c:pt idx="745">
                  <c:v>-27</c:v>
                </c:pt>
                <c:pt idx="746">
                  <c:v>-33</c:v>
                </c:pt>
                <c:pt idx="747">
                  <c:v>-21</c:v>
                </c:pt>
                <c:pt idx="748">
                  <c:v>-25</c:v>
                </c:pt>
                <c:pt idx="749">
                  <c:v>-21</c:v>
                </c:pt>
                <c:pt idx="750">
                  <c:v>-12</c:v>
                </c:pt>
                <c:pt idx="751">
                  <c:v>-13</c:v>
                </c:pt>
                <c:pt idx="752">
                  <c:v>-12</c:v>
                </c:pt>
                <c:pt idx="753">
                  <c:v>-9</c:v>
                </c:pt>
                <c:pt idx="754">
                  <c:v>-17</c:v>
                </c:pt>
                <c:pt idx="755">
                  <c:v>-15</c:v>
                </c:pt>
                <c:pt idx="756">
                  <c:v>-11</c:v>
                </c:pt>
                <c:pt idx="757">
                  <c:v>-8</c:v>
                </c:pt>
                <c:pt idx="758">
                  <c:v>-3</c:v>
                </c:pt>
                <c:pt idx="759">
                  <c:v>-7</c:v>
                </c:pt>
                <c:pt idx="760">
                  <c:v>-4</c:v>
                </c:pt>
                <c:pt idx="761">
                  <c:v>-2</c:v>
                </c:pt>
                <c:pt idx="762">
                  <c:v>-6</c:v>
                </c:pt>
                <c:pt idx="763">
                  <c:v>-2</c:v>
                </c:pt>
                <c:pt idx="764">
                  <c:v>-8</c:v>
                </c:pt>
                <c:pt idx="765">
                  <c:v>-8</c:v>
                </c:pt>
                <c:pt idx="766">
                  <c:v>0</c:v>
                </c:pt>
                <c:pt idx="767">
                  <c:v>-4</c:v>
                </c:pt>
                <c:pt idx="768">
                  <c:v>-8</c:v>
                </c:pt>
                <c:pt idx="769">
                  <c:v>-16</c:v>
                </c:pt>
                <c:pt idx="770">
                  <c:v>-10</c:v>
                </c:pt>
                <c:pt idx="771">
                  <c:v>-6</c:v>
                </c:pt>
                <c:pt idx="772">
                  <c:v>-6</c:v>
                </c:pt>
                <c:pt idx="773">
                  <c:v>-6</c:v>
                </c:pt>
                <c:pt idx="774">
                  <c:v>-4</c:v>
                </c:pt>
                <c:pt idx="775">
                  <c:v>-9</c:v>
                </c:pt>
                <c:pt idx="776">
                  <c:v>-3</c:v>
                </c:pt>
                <c:pt idx="777">
                  <c:v>-6</c:v>
                </c:pt>
                <c:pt idx="778">
                  <c:v>-10</c:v>
                </c:pt>
                <c:pt idx="779">
                  <c:v>-7</c:v>
                </c:pt>
                <c:pt idx="780">
                  <c:v>-6</c:v>
                </c:pt>
                <c:pt idx="781">
                  <c:v>2</c:v>
                </c:pt>
                <c:pt idx="782">
                  <c:v>-12</c:v>
                </c:pt>
                <c:pt idx="783">
                  <c:v>-9</c:v>
                </c:pt>
                <c:pt idx="784">
                  <c:v>-10</c:v>
                </c:pt>
                <c:pt idx="785">
                  <c:v>-16</c:v>
                </c:pt>
                <c:pt idx="786">
                  <c:v>-18</c:v>
                </c:pt>
                <c:pt idx="787">
                  <c:v>-11</c:v>
                </c:pt>
                <c:pt idx="788">
                  <c:v>-14</c:v>
                </c:pt>
                <c:pt idx="789">
                  <c:v>-11</c:v>
                </c:pt>
                <c:pt idx="790">
                  <c:v>-12</c:v>
                </c:pt>
                <c:pt idx="791">
                  <c:v>-13</c:v>
                </c:pt>
                <c:pt idx="792">
                  <c:v>-17</c:v>
                </c:pt>
                <c:pt idx="793">
                  <c:v>-18</c:v>
                </c:pt>
                <c:pt idx="794">
                  <c:v>-9</c:v>
                </c:pt>
                <c:pt idx="795">
                  <c:v>-18</c:v>
                </c:pt>
                <c:pt idx="796">
                  <c:v>-19</c:v>
                </c:pt>
                <c:pt idx="797">
                  <c:v>-17</c:v>
                </c:pt>
                <c:pt idx="798">
                  <c:v>-16</c:v>
                </c:pt>
                <c:pt idx="799">
                  <c:v>-17</c:v>
                </c:pt>
                <c:pt idx="800">
                  <c:v>-16</c:v>
                </c:pt>
                <c:pt idx="801">
                  <c:v>-22</c:v>
                </c:pt>
                <c:pt idx="802">
                  <c:v>-21</c:v>
                </c:pt>
                <c:pt idx="803">
                  <c:v>-22</c:v>
                </c:pt>
                <c:pt idx="804">
                  <c:v>-19</c:v>
                </c:pt>
                <c:pt idx="805">
                  <c:v>-23</c:v>
                </c:pt>
                <c:pt idx="806">
                  <c:v>-21</c:v>
                </c:pt>
                <c:pt idx="807">
                  <c:v>-10</c:v>
                </c:pt>
                <c:pt idx="808">
                  <c:v>-5</c:v>
                </c:pt>
                <c:pt idx="809">
                  <c:v>-11</c:v>
                </c:pt>
                <c:pt idx="810">
                  <c:v>-18</c:v>
                </c:pt>
                <c:pt idx="811">
                  <c:v>-17</c:v>
                </c:pt>
                <c:pt idx="812">
                  <c:v>-15</c:v>
                </c:pt>
                <c:pt idx="813">
                  <c:v>-11</c:v>
                </c:pt>
                <c:pt idx="814">
                  <c:v>-20</c:v>
                </c:pt>
                <c:pt idx="815">
                  <c:v>-30</c:v>
                </c:pt>
                <c:pt idx="816">
                  <c:v>-34</c:v>
                </c:pt>
                <c:pt idx="817">
                  <c:v>-36</c:v>
                </c:pt>
                <c:pt idx="818">
                  <c:v>-36</c:v>
                </c:pt>
                <c:pt idx="819">
                  <c:v>-38</c:v>
                </c:pt>
                <c:pt idx="820">
                  <c:v>-42</c:v>
                </c:pt>
                <c:pt idx="821">
                  <c:v>-35</c:v>
                </c:pt>
                <c:pt idx="822">
                  <c:v>-24</c:v>
                </c:pt>
                <c:pt idx="823">
                  <c:v>-26</c:v>
                </c:pt>
                <c:pt idx="824">
                  <c:v>-23</c:v>
                </c:pt>
                <c:pt idx="825">
                  <c:v>-20</c:v>
                </c:pt>
                <c:pt idx="826">
                  <c:v>-15</c:v>
                </c:pt>
                <c:pt idx="827">
                  <c:v>0</c:v>
                </c:pt>
                <c:pt idx="828">
                  <c:v>8</c:v>
                </c:pt>
                <c:pt idx="829">
                  <c:v>7</c:v>
                </c:pt>
                <c:pt idx="830">
                  <c:v>6</c:v>
                </c:pt>
                <c:pt idx="831">
                  <c:v>3</c:v>
                </c:pt>
                <c:pt idx="832">
                  <c:v>5</c:v>
                </c:pt>
                <c:pt idx="833">
                  <c:v>4</c:v>
                </c:pt>
                <c:pt idx="834">
                  <c:v>1</c:v>
                </c:pt>
                <c:pt idx="835">
                  <c:v>-2</c:v>
                </c:pt>
                <c:pt idx="836">
                  <c:v>-5</c:v>
                </c:pt>
                <c:pt idx="837">
                  <c:v>-2</c:v>
                </c:pt>
                <c:pt idx="838">
                  <c:v>-5</c:v>
                </c:pt>
                <c:pt idx="839">
                  <c:v>1</c:v>
                </c:pt>
                <c:pt idx="840">
                  <c:v>-10</c:v>
                </c:pt>
                <c:pt idx="841">
                  <c:v>-20</c:v>
                </c:pt>
                <c:pt idx="842">
                  <c:v>-19</c:v>
                </c:pt>
                <c:pt idx="843">
                  <c:v>-23</c:v>
                </c:pt>
                <c:pt idx="844">
                  <c:v>-28</c:v>
                </c:pt>
                <c:pt idx="845">
                  <c:v>-32</c:v>
                </c:pt>
                <c:pt idx="846">
                  <c:v>-33</c:v>
                </c:pt>
                <c:pt idx="847">
                  <c:v>-24</c:v>
                </c:pt>
                <c:pt idx="848">
                  <c:v>-24</c:v>
                </c:pt>
                <c:pt idx="849">
                  <c:v>-33</c:v>
                </c:pt>
                <c:pt idx="850">
                  <c:v>-26</c:v>
                </c:pt>
                <c:pt idx="851">
                  <c:v>-35</c:v>
                </c:pt>
                <c:pt idx="852">
                  <c:v>-26</c:v>
                </c:pt>
                <c:pt idx="853">
                  <c:v>-17</c:v>
                </c:pt>
                <c:pt idx="854">
                  <c:v>-16</c:v>
                </c:pt>
                <c:pt idx="855">
                  <c:v>-18</c:v>
                </c:pt>
                <c:pt idx="856">
                  <c:v>-16</c:v>
                </c:pt>
                <c:pt idx="857">
                  <c:v>-13</c:v>
                </c:pt>
                <c:pt idx="858">
                  <c:v>-10</c:v>
                </c:pt>
                <c:pt idx="859">
                  <c:v>-18</c:v>
                </c:pt>
                <c:pt idx="860">
                  <c:v>-19</c:v>
                </c:pt>
                <c:pt idx="861">
                  <c:v>-23</c:v>
                </c:pt>
                <c:pt idx="862">
                  <c:v>-29</c:v>
                </c:pt>
                <c:pt idx="863">
                  <c:v>-28</c:v>
                </c:pt>
                <c:pt idx="864">
                  <c:v>-37</c:v>
                </c:pt>
                <c:pt idx="865">
                  <c:v>-36</c:v>
                </c:pt>
                <c:pt idx="866">
                  <c:v>-39</c:v>
                </c:pt>
                <c:pt idx="867">
                  <c:v>-35</c:v>
                </c:pt>
                <c:pt idx="868">
                  <c:v>-34</c:v>
                </c:pt>
                <c:pt idx="869">
                  <c:v>-37</c:v>
                </c:pt>
                <c:pt idx="870">
                  <c:v>-43</c:v>
                </c:pt>
                <c:pt idx="871">
                  <c:v>-40</c:v>
                </c:pt>
                <c:pt idx="872">
                  <c:v>-35</c:v>
                </c:pt>
                <c:pt idx="873">
                  <c:v>-30</c:v>
                </c:pt>
                <c:pt idx="874">
                  <c:v>-24</c:v>
                </c:pt>
                <c:pt idx="875">
                  <c:v>-27</c:v>
                </c:pt>
                <c:pt idx="876">
                  <c:v>-24</c:v>
                </c:pt>
                <c:pt idx="877">
                  <c:v>-24</c:v>
                </c:pt>
                <c:pt idx="878">
                  <c:v>-22</c:v>
                </c:pt>
                <c:pt idx="879">
                  <c:v>-19</c:v>
                </c:pt>
                <c:pt idx="880">
                  <c:v>-24</c:v>
                </c:pt>
                <c:pt idx="881">
                  <c:v>-20</c:v>
                </c:pt>
                <c:pt idx="882">
                  <c:v>-13</c:v>
                </c:pt>
                <c:pt idx="883">
                  <c:v>-14</c:v>
                </c:pt>
                <c:pt idx="884">
                  <c:v>-18</c:v>
                </c:pt>
                <c:pt idx="885">
                  <c:v>-21</c:v>
                </c:pt>
                <c:pt idx="886">
                  <c:v>-17</c:v>
                </c:pt>
                <c:pt idx="887">
                  <c:v>-17</c:v>
                </c:pt>
                <c:pt idx="888">
                  <c:v>-21</c:v>
                </c:pt>
                <c:pt idx="889">
                  <c:v>-25</c:v>
                </c:pt>
                <c:pt idx="890">
                  <c:v>-26</c:v>
                </c:pt>
                <c:pt idx="891">
                  <c:v>-30</c:v>
                </c:pt>
                <c:pt idx="892">
                  <c:v>-32</c:v>
                </c:pt>
                <c:pt idx="893">
                  <c:v>-32</c:v>
                </c:pt>
                <c:pt idx="894">
                  <c:v>-31</c:v>
                </c:pt>
                <c:pt idx="895">
                  <c:v>-28</c:v>
                </c:pt>
                <c:pt idx="896">
                  <c:v>-28</c:v>
                </c:pt>
                <c:pt idx="897">
                  <c:v>-20</c:v>
                </c:pt>
                <c:pt idx="898">
                  <c:v>-28</c:v>
                </c:pt>
                <c:pt idx="899">
                  <c:v>-22</c:v>
                </c:pt>
                <c:pt idx="900">
                  <c:v>-16</c:v>
                </c:pt>
                <c:pt idx="901">
                  <c:v>-12</c:v>
                </c:pt>
                <c:pt idx="902">
                  <c:v>-19</c:v>
                </c:pt>
                <c:pt idx="903">
                  <c:v>-17</c:v>
                </c:pt>
                <c:pt idx="904">
                  <c:v>-14</c:v>
                </c:pt>
                <c:pt idx="905">
                  <c:v>-14</c:v>
                </c:pt>
                <c:pt idx="906">
                  <c:v>-16</c:v>
                </c:pt>
                <c:pt idx="907">
                  <c:v>-19</c:v>
                </c:pt>
                <c:pt idx="908">
                  <c:v>-20</c:v>
                </c:pt>
                <c:pt idx="909">
                  <c:v>-27</c:v>
                </c:pt>
                <c:pt idx="910">
                  <c:v>-25</c:v>
                </c:pt>
                <c:pt idx="911">
                  <c:v>-29</c:v>
                </c:pt>
                <c:pt idx="912">
                  <c:v>-35</c:v>
                </c:pt>
                <c:pt idx="913">
                  <c:v>-35</c:v>
                </c:pt>
                <c:pt idx="914">
                  <c:v>-29</c:v>
                </c:pt>
                <c:pt idx="915">
                  <c:v>-34</c:v>
                </c:pt>
                <c:pt idx="916">
                  <c:v>-35</c:v>
                </c:pt>
                <c:pt idx="917">
                  <c:v>-33</c:v>
                </c:pt>
                <c:pt idx="918">
                  <c:v>-31</c:v>
                </c:pt>
                <c:pt idx="919">
                  <c:v>-30</c:v>
                </c:pt>
                <c:pt idx="920">
                  <c:v>-28</c:v>
                </c:pt>
                <c:pt idx="921">
                  <c:v>-26</c:v>
                </c:pt>
                <c:pt idx="922">
                  <c:v>-26</c:v>
                </c:pt>
                <c:pt idx="923">
                  <c:v>-24</c:v>
                </c:pt>
                <c:pt idx="924">
                  <c:v>-24</c:v>
                </c:pt>
                <c:pt idx="925">
                  <c:v>-28</c:v>
                </c:pt>
                <c:pt idx="926">
                  <c:v>-25</c:v>
                </c:pt>
                <c:pt idx="927">
                  <c:v>-19</c:v>
                </c:pt>
                <c:pt idx="928">
                  <c:v>-13</c:v>
                </c:pt>
                <c:pt idx="929">
                  <c:v>-15</c:v>
                </c:pt>
                <c:pt idx="930">
                  <c:v>-14</c:v>
                </c:pt>
                <c:pt idx="931">
                  <c:v>-16</c:v>
                </c:pt>
                <c:pt idx="932">
                  <c:v>-14</c:v>
                </c:pt>
                <c:pt idx="933">
                  <c:v>-13</c:v>
                </c:pt>
                <c:pt idx="934">
                  <c:v>-19</c:v>
                </c:pt>
                <c:pt idx="935">
                  <c:v>-24</c:v>
                </c:pt>
                <c:pt idx="936">
                  <c:v>-20</c:v>
                </c:pt>
                <c:pt idx="937">
                  <c:v>-12</c:v>
                </c:pt>
                <c:pt idx="938">
                  <c:v>-8</c:v>
                </c:pt>
                <c:pt idx="939">
                  <c:v>-11</c:v>
                </c:pt>
                <c:pt idx="940">
                  <c:v>-21</c:v>
                </c:pt>
                <c:pt idx="941">
                  <c:v>-12</c:v>
                </c:pt>
                <c:pt idx="942">
                  <c:v>-12</c:v>
                </c:pt>
                <c:pt idx="943">
                  <c:v>-9</c:v>
                </c:pt>
                <c:pt idx="944">
                  <c:v>-14</c:v>
                </c:pt>
                <c:pt idx="945">
                  <c:v>-16</c:v>
                </c:pt>
                <c:pt idx="946">
                  <c:v>-15</c:v>
                </c:pt>
                <c:pt idx="947">
                  <c:v>-13</c:v>
                </c:pt>
                <c:pt idx="948">
                  <c:v>-16</c:v>
                </c:pt>
                <c:pt idx="949">
                  <c:v>-19</c:v>
                </c:pt>
                <c:pt idx="950">
                  <c:v>-15</c:v>
                </c:pt>
                <c:pt idx="951">
                  <c:v>-14</c:v>
                </c:pt>
                <c:pt idx="952">
                  <c:v>-6</c:v>
                </c:pt>
                <c:pt idx="953">
                  <c:v>-12</c:v>
                </c:pt>
                <c:pt idx="954">
                  <c:v>-15</c:v>
                </c:pt>
                <c:pt idx="955">
                  <c:v>-16</c:v>
                </c:pt>
                <c:pt idx="956">
                  <c:v>-15</c:v>
                </c:pt>
                <c:pt idx="957">
                  <c:v>-21</c:v>
                </c:pt>
                <c:pt idx="958">
                  <c:v>-16</c:v>
                </c:pt>
                <c:pt idx="959">
                  <c:v>-14</c:v>
                </c:pt>
                <c:pt idx="960">
                  <c:v>-11</c:v>
                </c:pt>
                <c:pt idx="961">
                  <c:v>-16</c:v>
                </c:pt>
                <c:pt idx="962">
                  <c:v>-26</c:v>
                </c:pt>
                <c:pt idx="963">
                  <c:v>-33</c:v>
                </c:pt>
                <c:pt idx="964">
                  <c:v>-35</c:v>
                </c:pt>
                <c:pt idx="965">
                  <c:v>-37</c:v>
                </c:pt>
                <c:pt idx="966">
                  <c:v>-36</c:v>
                </c:pt>
                <c:pt idx="967">
                  <c:v>-37</c:v>
                </c:pt>
                <c:pt idx="968">
                  <c:v>-38</c:v>
                </c:pt>
                <c:pt idx="969">
                  <c:v>-30</c:v>
                </c:pt>
                <c:pt idx="970">
                  <c:v>-28</c:v>
                </c:pt>
                <c:pt idx="971">
                  <c:v>-24</c:v>
                </c:pt>
                <c:pt idx="972">
                  <c:v>-30</c:v>
                </c:pt>
                <c:pt idx="973">
                  <c:v>-23</c:v>
                </c:pt>
                <c:pt idx="974">
                  <c:v>-15</c:v>
                </c:pt>
                <c:pt idx="975">
                  <c:v>-2</c:v>
                </c:pt>
                <c:pt idx="976">
                  <c:v>0</c:v>
                </c:pt>
                <c:pt idx="977">
                  <c:v>-2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-4</c:v>
                </c:pt>
                <c:pt idx="982">
                  <c:v>-8</c:v>
                </c:pt>
                <c:pt idx="983">
                  <c:v>-14</c:v>
                </c:pt>
                <c:pt idx="984">
                  <c:v>-14</c:v>
                </c:pt>
                <c:pt idx="985">
                  <c:v>-22</c:v>
                </c:pt>
                <c:pt idx="986">
                  <c:v>-30</c:v>
                </c:pt>
                <c:pt idx="987">
                  <c:v>-33</c:v>
                </c:pt>
                <c:pt idx="988">
                  <c:v>-35</c:v>
                </c:pt>
                <c:pt idx="989">
                  <c:v>-32</c:v>
                </c:pt>
                <c:pt idx="990">
                  <c:v>-28</c:v>
                </c:pt>
                <c:pt idx="991">
                  <c:v>-33</c:v>
                </c:pt>
                <c:pt idx="992">
                  <c:v>-41</c:v>
                </c:pt>
                <c:pt idx="993">
                  <c:v>-46</c:v>
                </c:pt>
                <c:pt idx="994">
                  <c:v>-44</c:v>
                </c:pt>
                <c:pt idx="995">
                  <c:v>-44</c:v>
                </c:pt>
                <c:pt idx="996">
                  <c:v>-45</c:v>
                </c:pt>
                <c:pt idx="997">
                  <c:v>-45</c:v>
                </c:pt>
                <c:pt idx="998">
                  <c:v>-41</c:v>
                </c:pt>
                <c:pt idx="999">
                  <c:v>-38</c:v>
                </c:pt>
                <c:pt idx="1000">
                  <c:v>-36</c:v>
                </c:pt>
                <c:pt idx="1001">
                  <c:v>-35</c:v>
                </c:pt>
                <c:pt idx="1002">
                  <c:v>-36</c:v>
                </c:pt>
                <c:pt idx="1003">
                  <c:v>-31</c:v>
                </c:pt>
                <c:pt idx="1004">
                  <c:v>-27</c:v>
                </c:pt>
                <c:pt idx="1005">
                  <c:v>-22</c:v>
                </c:pt>
                <c:pt idx="1006">
                  <c:v>-25</c:v>
                </c:pt>
                <c:pt idx="1007">
                  <c:v>-28</c:v>
                </c:pt>
                <c:pt idx="1008">
                  <c:v>-29</c:v>
                </c:pt>
                <c:pt idx="1009">
                  <c:v>-30</c:v>
                </c:pt>
                <c:pt idx="1010">
                  <c:v>-28</c:v>
                </c:pt>
                <c:pt idx="1011">
                  <c:v>-35</c:v>
                </c:pt>
                <c:pt idx="1012">
                  <c:v>-38</c:v>
                </c:pt>
                <c:pt idx="1013">
                  <c:v>-34</c:v>
                </c:pt>
                <c:pt idx="1014">
                  <c:v>-40</c:v>
                </c:pt>
                <c:pt idx="1015">
                  <c:v>-33</c:v>
                </c:pt>
                <c:pt idx="1016">
                  <c:v>-32</c:v>
                </c:pt>
                <c:pt idx="1017">
                  <c:v>-27</c:v>
                </c:pt>
                <c:pt idx="1018">
                  <c:v>-26</c:v>
                </c:pt>
                <c:pt idx="1019">
                  <c:v>-17</c:v>
                </c:pt>
                <c:pt idx="1020">
                  <c:v>-16</c:v>
                </c:pt>
                <c:pt idx="1021">
                  <c:v>-21</c:v>
                </c:pt>
                <c:pt idx="1022">
                  <c:v>-22</c:v>
                </c:pt>
                <c:pt idx="1023">
                  <c:v>-20</c:v>
                </c:pt>
                <c:pt idx="1024">
                  <c:v>-21</c:v>
                </c:pt>
                <c:pt idx="1025">
                  <c:v>-25</c:v>
                </c:pt>
                <c:pt idx="1026">
                  <c:v>-17</c:v>
                </c:pt>
                <c:pt idx="1027">
                  <c:v>-25</c:v>
                </c:pt>
                <c:pt idx="1028">
                  <c:v>-29</c:v>
                </c:pt>
                <c:pt idx="1029">
                  <c:v>-26</c:v>
                </c:pt>
                <c:pt idx="1030">
                  <c:v>-26</c:v>
                </c:pt>
                <c:pt idx="1031">
                  <c:v>-27</c:v>
                </c:pt>
                <c:pt idx="1032">
                  <c:v>-29</c:v>
                </c:pt>
                <c:pt idx="1033">
                  <c:v>-20</c:v>
                </c:pt>
                <c:pt idx="1034">
                  <c:v>-19</c:v>
                </c:pt>
                <c:pt idx="1035">
                  <c:v>-19</c:v>
                </c:pt>
                <c:pt idx="1036">
                  <c:v>-17</c:v>
                </c:pt>
                <c:pt idx="1037">
                  <c:v>-13</c:v>
                </c:pt>
                <c:pt idx="1038">
                  <c:v>-16</c:v>
                </c:pt>
                <c:pt idx="1039">
                  <c:v>-12</c:v>
                </c:pt>
                <c:pt idx="1040">
                  <c:v>-12</c:v>
                </c:pt>
                <c:pt idx="1041">
                  <c:v>-10</c:v>
                </c:pt>
                <c:pt idx="1042">
                  <c:v>-15</c:v>
                </c:pt>
                <c:pt idx="1043">
                  <c:v>-10</c:v>
                </c:pt>
                <c:pt idx="1044">
                  <c:v>-10</c:v>
                </c:pt>
                <c:pt idx="1045">
                  <c:v>-18</c:v>
                </c:pt>
                <c:pt idx="1046">
                  <c:v>-19</c:v>
                </c:pt>
                <c:pt idx="1047">
                  <c:v>-18</c:v>
                </c:pt>
                <c:pt idx="1048">
                  <c:v>-20</c:v>
                </c:pt>
                <c:pt idx="1049">
                  <c:v>-29</c:v>
                </c:pt>
                <c:pt idx="1050">
                  <c:v>-22</c:v>
                </c:pt>
                <c:pt idx="1051">
                  <c:v>-22</c:v>
                </c:pt>
                <c:pt idx="1052">
                  <c:v>-18</c:v>
                </c:pt>
                <c:pt idx="1053">
                  <c:v>-19</c:v>
                </c:pt>
                <c:pt idx="1054">
                  <c:v>-12</c:v>
                </c:pt>
                <c:pt idx="1055">
                  <c:v>-23</c:v>
                </c:pt>
                <c:pt idx="1056">
                  <c:v>-15</c:v>
                </c:pt>
                <c:pt idx="1057">
                  <c:v>-15</c:v>
                </c:pt>
                <c:pt idx="1058">
                  <c:v>-10</c:v>
                </c:pt>
                <c:pt idx="1059">
                  <c:v>-10</c:v>
                </c:pt>
                <c:pt idx="1060">
                  <c:v>-11</c:v>
                </c:pt>
                <c:pt idx="1061">
                  <c:v>-7</c:v>
                </c:pt>
                <c:pt idx="1062">
                  <c:v>-12</c:v>
                </c:pt>
                <c:pt idx="1063">
                  <c:v>-13</c:v>
                </c:pt>
                <c:pt idx="1064">
                  <c:v>-13</c:v>
                </c:pt>
                <c:pt idx="1065">
                  <c:v>-16</c:v>
                </c:pt>
                <c:pt idx="1066">
                  <c:v>-15</c:v>
                </c:pt>
                <c:pt idx="1067">
                  <c:v>-9</c:v>
                </c:pt>
                <c:pt idx="1068">
                  <c:v>-13</c:v>
                </c:pt>
                <c:pt idx="1069">
                  <c:v>-8</c:v>
                </c:pt>
                <c:pt idx="1070">
                  <c:v>-7</c:v>
                </c:pt>
                <c:pt idx="1071">
                  <c:v>-13</c:v>
                </c:pt>
                <c:pt idx="1072">
                  <c:v>-13</c:v>
                </c:pt>
                <c:pt idx="1073">
                  <c:v>-13</c:v>
                </c:pt>
                <c:pt idx="1074">
                  <c:v>-6</c:v>
                </c:pt>
                <c:pt idx="1075">
                  <c:v>-4</c:v>
                </c:pt>
                <c:pt idx="1076">
                  <c:v>-12</c:v>
                </c:pt>
                <c:pt idx="1077">
                  <c:v>-12</c:v>
                </c:pt>
                <c:pt idx="1078">
                  <c:v>-20</c:v>
                </c:pt>
                <c:pt idx="1079">
                  <c:v>-24</c:v>
                </c:pt>
                <c:pt idx="1080">
                  <c:v>-22</c:v>
                </c:pt>
                <c:pt idx="1081">
                  <c:v>-21</c:v>
                </c:pt>
                <c:pt idx="1082">
                  <c:v>-24</c:v>
                </c:pt>
                <c:pt idx="1083">
                  <c:v>-17</c:v>
                </c:pt>
                <c:pt idx="1084">
                  <c:v>-16</c:v>
                </c:pt>
                <c:pt idx="1085">
                  <c:v>-15</c:v>
                </c:pt>
                <c:pt idx="1086">
                  <c:v>-12</c:v>
                </c:pt>
                <c:pt idx="1087">
                  <c:v>-11</c:v>
                </c:pt>
                <c:pt idx="1088">
                  <c:v>-10</c:v>
                </c:pt>
                <c:pt idx="1089">
                  <c:v>-10</c:v>
                </c:pt>
                <c:pt idx="1090">
                  <c:v>-6</c:v>
                </c:pt>
                <c:pt idx="1091">
                  <c:v>-1</c:v>
                </c:pt>
                <c:pt idx="1092">
                  <c:v>-3</c:v>
                </c:pt>
                <c:pt idx="1093">
                  <c:v>-8</c:v>
                </c:pt>
                <c:pt idx="1094">
                  <c:v>-5</c:v>
                </c:pt>
                <c:pt idx="1095">
                  <c:v>-3</c:v>
                </c:pt>
                <c:pt idx="1096">
                  <c:v>-8</c:v>
                </c:pt>
                <c:pt idx="1097">
                  <c:v>-6</c:v>
                </c:pt>
                <c:pt idx="1098">
                  <c:v>-14</c:v>
                </c:pt>
                <c:pt idx="1099">
                  <c:v>-21</c:v>
                </c:pt>
                <c:pt idx="1100">
                  <c:v>-17</c:v>
                </c:pt>
                <c:pt idx="1101">
                  <c:v>-12</c:v>
                </c:pt>
                <c:pt idx="1102">
                  <c:v>-14</c:v>
                </c:pt>
                <c:pt idx="1103">
                  <c:v>-20</c:v>
                </c:pt>
                <c:pt idx="1104">
                  <c:v>-24</c:v>
                </c:pt>
                <c:pt idx="1105">
                  <c:v>-20</c:v>
                </c:pt>
                <c:pt idx="1106">
                  <c:v>-18</c:v>
                </c:pt>
                <c:pt idx="1107">
                  <c:v>-23</c:v>
                </c:pt>
                <c:pt idx="1108">
                  <c:v>-23</c:v>
                </c:pt>
                <c:pt idx="1109">
                  <c:v>-23</c:v>
                </c:pt>
                <c:pt idx="1110">
                  <c:v>-16</c:v>
                </c:pt>
                <c:pt idx="1111">
                  <c:v>-17</c:v>
                </c:pt>
                <c:pt idx="1112">
                  <c:v>-24</c:v>
                </c:pt>
                <c:pt idx="1113">
                  <c:v>-28</c:v>
                </c:pt>
                <c:pt idx="1114">
                  <c:v>-23</c:v>
                </c:pt>
                <c:pt idx="1115">
                  <c:v>-18</c:v>
                </c:pt>
                <c:pt idx="1116">
                  <c:v>-18</c:v>
                </c:pt>
                <c:pt idx="1117">
                  <c:v>-17</c:v>
                </c:pt>
                <c:pt idx="1118">
                  <c:v>-25</c:v>
                </c:pt>
                <c:pt idx="1119">
                  <c:v>-24</c:v>
                </c:pt>
                <c:pt idx="1120">
                  <c:v>-19</c:v>
                </c:pt>
                <c:pt idx="1121">
                  <c:v>-23</c:v>
                </c:pt>
                <c:pt idx="1122">
                  <c:v>-28</c:v>
                </c:pt>
                <c:pt idx="1123">
                  <c:v>-28</c:v>
                </c:pt>
                <c:pt idx="1124">
                  <c:v>-24</c:v>
                </c:pt>
                <c:pt idx="1125">
                  <c:v>-17</c:v>
                </c:pt>
                <c:pt idx="1126">
                  <c:v>-21</c:v>
                </c:pt>
                <c:pt idx="1127">
                  <c:v>-23</c:v>
                </c:pt>
                <c:pt idx="1128">
                  <c:v>-22</c:v>
                </c:pt>
                <c:pt idx="1129">
                  <c:v>-33</c:v>
                </c:pt>
                <c:pt idx="1130">
                  <c:v>-25</c:v>
                </c:pt>
                <c:pt idx="1131">
                  <c:v>-21</c:v>
                </c:pt>
                <c:pt idx="1132">
                  <c:v>-23</c:v>
                </c:pt>
                <c:pt idx="1133">
                  <c:v>-20</c:v>
                </c:pt>
                <c:pt idx="1134">
                  <c:v>-18</c:v>
                </c:pt>
                <c:pt idx="1135">
                  <c:v>-13</c:v>
                </c:pt>
                <c:pt idx="1136">
                  <c:v>-16</c:v>
                </c:pt>
                <c:pt idx="1137">
                  <c:v>-20</c:v>
                </c:pt>
                <c:pt idx="1138">
                  <c:v>-19</c:v>
                </c:pt>
                <c:pt idx="1139">
                  <c:v>-22</c:v>
                </c:pt>
                <c:pt idx="1140">
                  <c:v>-24</c:v>
                </c:pt>
                <c:pt idx="1141">
                  <c:v>-12</c:v>
                </c:pt>
                <c:pt idx="1142">
                  <c:v>-15</c:v>
                </c:pt>
                <c:pt idx="1143">
                  <c:v>-25</c:v>
                </c:pt>
                <c:pt idx="1144">
                  <c:v>-24</c:v>
                </c:pt>
                <c:pt idx="1145">
                  <c:v>-25</c:v>
                </c:pt>
                <c:pt idx="1146">
                  <c:v>-19</c:v>
                </c:pt>
                <c:pt idx="1147">
                  <c:v>-17</c:v>
                </c:pt>
                <c:pt idx="1148">
                  <c:v>-20</c:v>
                </c:pt>
                <c:pt idx="1149">
                  <c:v>-17</c:v>
                </c:pt>
                <c:pt idx="1150">
                  <c:v>-17</c:v>
                </c:pt>
                <c:pt idx="1151">
                  <c:v>-15</c:v>
                </c:pt>
                <c:pt idx="1152">
                  <c:v>-14</c:v>
                </c:pt>
                <c:pt idx="1153">
                  <c:v>-13</c:v>
                </c:pt>
                <c:pt idx="1154">
                  <c:v>-16</c:v>
                </c:pt>
                <c:pt idx="1155">
                  <c:v>-3</c:v>
                </c:pt>
                <c:pt idx="1156">
                  <c:v>2</c:v>
                </c:pt>
                <c:pt idx="1157">
                  <c:v>1</c:v>
                </c:pt>
                <c:pt idx="1158">
                  <c:v>-4</c:v>
                </c:pt>
                <c:pt idx="1159">
                  <c:v>-8</c:v>
                </c:pt>
                <c:pt idx="1160">
                  <c:v>-1</c:v>
                </c:pt>
                <c:pt idx="1161">
                  <c:v>-1</c:v>
                </c:pt>
                <c:pt idx="1162">
                  <c:v>-2</c:v>
                </c:pt>
                <c:pt idx="1163">
                  <c:v>-1</c:v>
                </c:pt>
                <c:pt idx="1164">
                  <c:v>1</c:v>
                </c:pt>
                <c:pt idx="1165">
                  <c:v>-1</c:v>
                </c:pt>
                <c:pt idx="1166">
                  <c:v>3</c:v>
                </c:pt>
                <c:pt idx="1167">
                  <c:v>-3</c:v>
                </c:pt>
                <c:pt idx="1168">
                  <c:v>6</c:v>
                </c:pt>
                <c:pt idx="1169">
                  <c:v>3</c:v>
                </c:pt>
                <c:pt idx="1170">
                  <c:v>10</c:v>
                </c:pt>
                <c:pt idx="1171">
                  <c:v>11</c:v>
                </c:pt>
                <c:pt idx="1172">
                  <c:v>5</c:v>
                </c:pt>
                <c:pt idx="1173">
                  <c:v>8</c:v>
                </c:pt>
                <c:pt idx="1174">
                  <c:v>10</c:v>
                </c:pt>
                <c:pt idx="1175">
                  <c:v>12</c:v>
                </c:pt>
                <c:pt idx="1176">
                  <c:v>14</c:v>
                </c:pt>
                <c:pt idx="1177">
                  <c:v>7</c:v>
                </c:pt>
                <c:pt idx="1178">
                  <c:v>4</c:v>
                </c:pt>
                <c:pt idx="1179">
                  <c:v>2</c:v>
                </c:pt>
                <c:pt idx="1180">
                  <c:v>-12</c:v>
                </c:pt>
                <c:pt idx="1181">
                  <c:v>-10</c:v>
                </c:pt>
                <c:pt idx="1182">
                  <c:v>-21</c:v>
                </c:pt>
                <c:pt idx="1183">
                  <c:v>-22</c:v>
                </c:pt>
                <c:pt idx="1184">
                  <c:v>-17</c:v>
                </c:pt>
                <c:pt idx="1185">
                  <c:v>-19</c:v>
                </c:pt>
                <c:pt idx="1186">
                  <c:v>-31</c:v>
                </c:pt>
                <c:pt idx="1187">
                  <c:v>-35</c:v>
                </c:pt>
                <c:pt idx="1188">
                  <c:v>-39</c:v>
                </c:pt>
                <c:pt idx="1189">
                  <c:v>-33</c:v>
                </c:pt>
                <c:pt idx="1190">
                  <c:v>-29</c:v>
                </c:pt>
                <c:pt idx="1191">
                  <c:v>-27</c:v>
                </c:pt>
                <c:pt idx="1192">
                  <c:v>-26</c:v>
                </c:pt>
                <c:pt idx="1193">
                  <c:v>-28</c:v>
                </c:pt>
                <c:pt idx="1194">
                  <c:v>-22</c:v>
                </c:pt>
                <c:pt idx="1195">
                  <c:v>-27</c:v>
                </c:pt>
                <c:pt idx="1196">
                  <c:v>-28</c:v>
                </c:pt>
                <c:pt idx="1197">
                  <c:v>-29</c:v>
                </c:pt>
                <c:pt idx="1198">
                  <c:v>-16</c:v>
                </c:pt>
                <c:pt idx="1199">
                  <c:v>-17</c:v>
                </c:pt>
                <c:pt idx="1200">
                  <c:v>-16</c:v>
                </c:pt>
                <c:pt idx="1201">
                  <c:v>-11</c:v>
                </c:pt>
                <c:pt idx="1202">
                  <c:v>-17</c:v>
                </c:pt>
                <c:pt idx="1203">
                  <c:v>-17</c:v>
                </c:pt>
                <c:pt idx="1204">
                  <c:v>-15</c:v>
                </c:pt>
                <c:pt idx="1205">
                  <c:v>-10</c:v>
                </c:pt>
                <c:pt idx="1206">
                  <c:v>-9</c:v>
                </c:pt>
                <c:pt idx="1207">
                  <c:v>-3</c:v>
                </c:pt>
                <c:pt idx="1208">
                  <c:v>-6</c:v>
                </c:pt>
                <c:pt idx="1209">
                  <c:v>-9</c:v>
                </c:pt>
                <c:pt idx="1210">
                  <c:v>-22</c:v>
                </c:pt>
                <c:pt idx="1211">
                  <c:v>-23</c:v>
                </c:pt>
                <c:pt idx="1212">
                  <c:v>-19</c:v>
                </c:pt>
                <c:pt idx="1213">
                  <c:v>-18</c:v>
                </c:pt>
                <c:pt idx="1214">
                  <c:v>-20</c:v>
                </c:pt>
                <c:pt idx="1215">
                  <c:v>-19</c:v>
                </c:pt>
                <c:pt idx="1216">
                  <c:v>-20</c:v>
                </c:pt>
                <c:pt idx="1217">
                  <c:v>-25</c:v>
                </c:pt>
                <c:pt idx="1218">
                  <c:v>-25</c:v>
                </c:pt>
                <c:pt idx="1219">
                  <c:v>-29</c:v>
                </c:pt>
                <c:pt idx="1220">
                  <c:v>-33</c:v>
                </c:pt>
                <c:pt idx="1221">
                  <c:v>-32</c:v>
                </c:pt>
                <c:pt idx="1222">
                  <c:v>-22</c:v>
                </c:pt>
                <c:pt idx="1223">
                  <c:v>-16</c:v>
                </c:pt>
                <c:pt idx="1224">
                  <c:v>-19</c:v>
                </c:pt>
                <c:pt idx="1225">
                  <c:v>-27</c:v>
                </c:pt>
                <c:pt idx="1226">
                  <c:v>-24</c:v>
                </c:pt>
                <c:pt idx="1227">
                  <c:v>-20</c:v>
                </c:pt>
                <c:pt idx="1228">
                  <c:v>-20</c:v>
                </c:pt>
                <c:pt idx="1229">
                  <c:v>-11</c:v>
                </c:pt>
                <c:pt idx="1230">
                  <c:v>-14</c:v>
                </c:pt>
                <c:pt idx="1231">
                  <c:v>-12</c:v>
                </c:pt>
                <c:pt idx="1232">
                  <c:v>-15</c:v>
                </c:pt>
                <c:pt idx="1233">
                  <c:v>-12</c:v>
                </c:pt>
                <c:pt idx="1234">
                  <c:v>-7</c:v>
                </c:pt>
                <c:pt idx="1235">
                  <c:v>-5</c:v>
                </c:pt>
                <c:pt idx="1236">
                  <c:v>-3</c:v>
                </c:pt>
                <c:pt idx="1237">
                  <c:v>1</c:v>
                </c:pt>
                <c:pt idx="1238">
                  <c:v>5</c:v>
                </c:pt>
                <c:pt idx="1239">
                  <c:v>1</c:v>
                </c:pt>
                <c:pt idx="1240">
                  <c:v>-3</c:v>
                </c:pt>
                <c:pt idx="1241">
                  <c:v>-8</c:v>
                </c:pt>
                <c:pt idx="1242">
                  <c:v>1</c:v>
                </c:pt>
                <c:pt idx="1243">
                  <c:v>3</c:v>
                </c:pt>
                <c:pt idx="1244">
                  <c:v>2</c:v>
                </c:pt>
                <c:pt idx="1245">
                  <c:v>-5</c:v>
                </c:pt>
                <c:pt idx="1246">
                  <c:v>-10</c:v>
                </c:pt>
                <c:pt idx="1247">
                  <c:v>-13</c:v>
                </c:pt>
                <c:pt idx="1248">
                  <c:v>-12</c:v>
                </c:pt>
                <c:pt idx="1249">
                  <c:v>-12</c:v>
                </c:pt>
                <c:pt idx="1250">
                  <c:v>-10</c:v>
                </c:pt>
                <c:pt idx="1251">
                  <c:v>-11</c:v>
                </c:pt>
                <c:pt idx="1252">
                  <c:v>-10</c:v>
                </c:pt>
                <c:pt idx="1253">
                  <c:v>-10</c:v>
                </c:pt>
                <c:pt idx="1254">
                  <c:v>-10</c:v>
                </c:pt>
                <c:pt idx="1255">
                  <c:v>-16</c:v>
                </c:pt>
                <c:pt idx="1256">
                  <c:v>-22</c:v>
                </c:pt>
                <c:pt idx="1257">
                  <c:v>-19</c:v>
                </c:pt>
                <c:pt idx="1258">
                  <c:v>-17</c:v>
                </c:pt>
                <c:pt idx="1259">
                  <c:v>-25</c:v>
                </c:pt>
                <c:pt idx="1260">
                  <c:v>-34</c:v>
                </c:pt>
                <c:pt idx="1261">
                  <c:v>-34</c:v>
                </c:pt>
                <c:pt idx="1262">
                  <c:v>-39</c:v>
                </c:pt>
                <c:pt idx="1263">
                  <c:v>-37</c:v>
                </c:pt>
                <c:pt idx="1264">
                  <c:v>-40</c:v>
                </c:pt>
                <c:pt idx="1265">
                  <c:v>-37</c:v>
                </c:pt>
                <c:pt idx="1266">
                  <c:v>-35</c:v>
                </c:pt>
                <c:pt idx="1267">
                  <c:v>-25</c:v>
                </c:pt>
                <c:pt idx="1268">
                  <c:v>-21</c:v>
                </c:pt>
                <c:pt idx="1269">
                  <c:v>-14</c:v>
                </c:pt>
                <c:pt idx="1270">
                  <c:v>-14</c:v>
                </c:pt>
                <c:pt idx="1271">
                  <c:v>-9</c:v>
                </c:pt>
                <c:pt idx="1272">
                  <c:v>-2</c:v>
                </c:pt>
                <c:pt idx="1273">
                  <c:v>-4</c:v>
                </c:pt>
                <c:pt idx="1274">
                  <c:v>1</c:v>
                </c:pt>
                <c:pt idx="1275">
                  <c:v>2</c:v>
                </c:pt>
                <c:pt idx="1276">
                  <c:v>9</c:v>
                </c:pt>
                <c:pt idx="1277">
                  <c:v>3</c:v>
                </c:pt>
                <c:pt idx="1278">
                  <c:v>-3</c:v>
                </c:pt>
                <c:pt idx="1279">
                  <c:v>-7</c:v>
                </c:pt>
                <c:pt idx="1280">
                  <c:v>-9</c:v>
                </c:pt>
                <c:pt idx="1281">
                  <c:v>-16</c:v>
                </c:pt>
                <c:pt idx="1282">
                  <c:v>-19</c:v>
                </c:pt>
                <c:pt idx="1283">
                  <c:v>-20</c:v>
                </c:pt>
                <c:pt idx="1284">
                  <c:v>-24</c:v>
                </c:pt>
                <c:pt idx="1285">
                  <c:v>-20</c:v>
                </c:pt>
                <c:pt idx="1286">
                  <c:v>-19</c:v>
                </c:pt>
                <c:pt idx="1287">
                  <c:v>-21</c:v>
                </c:pt>
                <c:pt idx="1288">
                  <c:v>-27</c:v>
                </c:pt>
                <c:pt idx="1289">
                  <c:v>-18</c:v>
                </c:pt>
                <c:pt idx="1290">
                  <c:v>-16</c:v>
                </c:pt>
                <c:pt idx="1291">
                  <c:v>-15</c:v>
                </c:pt>
                <c:pt idx="1292">
                  <c:v>-8</c:v>
                </c:pt>
                <c:pt idx="1293">
                  <c:v>-16</c:v>
                </c:pt>
                <c:pt idx="1294">
                  <c:v>-11</c:v>
                </c:pt>
                <c:pt idx="1295">
                  <c:v>-6</c:v>
                </c:pt>
                <c:pt idx="1296">
                  <c:v>-4</c:v>
                </c:pt>
                <c:pt idx="1297">
                  <c:v>-11</c:v>
                </c:pt>
                <c:pt idx="1298">
                  <c:v>-10</c:v>
                </c:pt>
                <c:pt idx="1299">
                  <c:v>-10</c:v>
                </c:pt>
                <c:pt idx="1300">
                  <c:v>-6</c:v>
                </c:pt>
                <c:pt idx="1301">
                  <c:v>-11</c:v>
                </c:pt>
                <c:pt idx="1302">
                  <c:v>-11</c:v>
                </c:pt>
                <c:pt idx="1303">
                  <c:v>-12</c:v>
                </c:pt>
                <c:pt idx="1304">
                  <c:v>-13</c:v>
                </c:pt>
                <c:pt idx="1305">
                  <c:v>-13</c:v>
                </c:pt>
                <c:pt idx="1306">
                  <c:v>-16</c:v>
                </c:pt>
                <c:pt idx="1307">
                  <c:v>-24</c:v>
                </c:pt>
                <c:pt idx="1308">
                  <c:v>-23</c:v>
                </c:pt>
                <c:pt idx="1309">
                  <c:v>-25</c:v>
                </c:pt>
                <c:pt idx="1310">
                  <c:v>-23</c:v>
                </c:pt>
                <c:pt idx="1311">
                  <c:v>-24</c:v>
                </c:pt>
                <c:pt idx="1312">
                  <c:v>-25</c:v>
                </c:pt>
                <c:pt idx="1313">
                  <c:v>-26</c:v>
                </c:pt>
                <c:pt idx="1314">
                  <c:v>-27</c:v>
                </c:pt>
                <c:pt idx="1315">
                  <c:v>-27</c:v>
                </c:pt>
                <c:pt idx="1316">
                  <c:v>-23</c:v>
                </c:pt>
                <c:pt idx="1317">
                  <c:v>-23</c:v>
                </c:pt>
                <c:pt idx="1318">
                  <c:v>-25</c:v>
                </c:pt>
                <c:pt idx="1319">
                  <c:v>-22</c:v>
                </c:pt>
                <c:pt idx="1320">
                  <c:v>-26</c:v>
                </c:pt>
                <c:pt idx="1321">
                  <c:v>-15</c:v>
                </c:pt>
                <c:pt idx="1322">
                  <c:v>-13</c:v>
                </c:pt>
                <c:pt idx="1323">
                  <c:v>-17</c:v>
                </c:pt>
                <c:pt idx="1324">
                  <c:v>-12</c:v>
                </c:pt>
                <c:pt idx="1325">
                  <c:v>-11</c:v>
                </c:pt>
                <c:pt idx="1326">
                  <c:v>-15</c:v>
                </c:pt>
                <c:pt idx="1327">
                  <c:v>-19</c:v>
                </c:pt>
                <c:pt idx="1328">
                  <c:v>-21</c:v>
                </c:pt>
                <c:pt idx="1329">
                  <c:v>-21</c:v>
                </c:pt>
                <c:pt idx="1330">
                  <c:v>-26</c:v>
                </c:pt>
                <c:pt idx="1331">
                  <c:v>-20</c:v>
                </c:pt>
                <c:pt idx="1332">
                  <c:v>-22</c:v>
                </c:pt>
                <c:pt idx="1333">
                  <c:v>-26</c:v>
                </c:pt>
                <c:pt idx="1334">
                  <c:v>-34</c:v>
                </c:pt>
                <c:pt idx="1335">
                  <c:v>-30</c:v>
                </c:pt>
                <c:pt idx="1336">
                  <c:v>-39</c:v>
                </c:pt>
                <c:pt idx="1337">
                  <c:v>-35</c:v>
                </c:pt>
                <c:pt idx="1338">
                  <c:v>-35</c:v>
                </c:pt>
                <c:pt idx="1339">
                  <c:v>-31</c:v>
                </c:pt>
                <c:pt idx="1340">
                  <c:v>-29</c:v>
                </c:pt>
                <c:pt idx="1341">
                  <c:v>-29</c:v>
                </c:pt>
                <c:pt idx="1342">
                  <c:v>-17</c:v>
                </c:pt>
                <c:pt idx="1343">
                  <c:v>-15</c:v>
                </c:pt>
                <c:pt idx="1344">
                  <c:v>-10</c:v>
                </c:pt>
                <c:pt idx="1345">
                  <c:v>-13</c:v>
                </c:pt>
                <c:pt idx="1346">
                  <c:v>-10</c:v>
                </c:pt>
                <c:pt idx="1347">
                  <c:v>-13</c:v>
                </c:pt>
                <c:pt idx="1348">
                  <c:v>-11</c:v>
                </c:pt>
                <c:pt idx="1349">
                  <c:v>-12</c:v>
                </c:pt>
                <c:pt idx="1350">
                  <c:v>0</c:v>
                </c:pt>
                <c:pt idx="1351">
                  <c:v>4</c:v>
                </c:pt>
                <c:pt idx="1352">
                  <c:v>0</c:v>
                </c:pt>
                <c:pt idx="1353">
                  <c:v>2</c:v>
                </c:pt>
                <c:pt idx="1354">
                  <c:v>-3</c:v>
                </c:pt>
                <c:pt idx="1355">
                  <c:v>-9</c:v>
                </c:pt>
                <c:pt idx="1356">
                  <c:v>-12</c:v>
                </c:pt>
                <c:pt idx="1357">
                  <c:v>-9</c:v>
                </c:pt>
                <c:pt idx="1358">
                  <c:v>-12</c:v>
                </c:pt>
                <c:pt idx="1359">
                  <c:v>-6</c:v>
                </c:pt>
                <c:pt idx="1360">
                  <c:v>0</c:v>
                </c:pt>
                <c:pt idx="1361">
                  <c:v>1</c:v>
                </c:pt>
                <c:pt idx="1362">
                  <c:v>-7</c:v>
                </c:pt>
                <c:pt idx="1363">
                  <c:v>-8</c:v>
                </c:pt>
                <c:pt idx="1364">
                  <c:v>-3</c:v>
                </c:pt>
                <c:pt idx="1365">
                  <c:v>-5</c:v>
                </c:pt>
                <c:pt idx="1366">
                  <c:v>-2</c:v>
                </c:pt>
                <c:pt idx="1367">
                  <c:v>-7</c:v>
                </c:pt>
                <c:pt idx="1368">
                  <c:v>-4</c:v>
                </c:pt>
                <c:pt idx="1369">
                  <c:v>-7</c:v>
                </c:pt>
                <c:pt idx="1370">
                  <c:v>-8</c:v>
                </c:pt>
                <c:pt idx="1371">
                  <c:v>-6</c:v>
                </c:pt>
                <c:pt idx="1372">
                  <c:v>-9</c:v>
                </c:pt>
                <c:pt idx="1373">
                  <c:v>-3</c:v>
                </c:pt>
                <c:pt idx="1374">
                  <c:v>-5</c:v>
                </c:pt>
                <c:pt idx="1375">
                  <c:v>-9</c:v>
                </c:pt>
                <c:pt idx="1376">
                  <c:v>-7</c:v>
                </c:pt>
                <c:pt idx="1377">
                  <c:v>-8</c:v>
                </c:pt>
                <c:pt idx="1378">
                  <c:v>-3</c:v>
                </c:pt>
                <c:pt idx="1379">
                  <c:v>0</c:v>
                </c:pt>
                <c:pt idx="1380">
                  <c:v>5</c:v>
                </c:pt>
                <c:pt idx="1381">
                  <c:v>5</c:v>
                </c:pt>
                <c:pt idx="1382">
                  <c:v>6</c:v>
                </c:pt>
                <c:pt idx="1383">
                  <c:v>2</c:v>
                </c:pt>
                <c:pt idx="1384">
                  <c:v>4</c:v>
                </c:pt>
                <c:pt idx="1385">
                  <c:v>0</c:v>
                </c:pt>
                <c:pt idx="1386">
                  <c:v>1</c:v>
                </c:pt>
                <c:pt idx="1387">
                  <c:v>7</c:v>
                </c:pt>
                <c:pt idx="1388">
                  <c:v>3</c:v>
                </c:pt>
                <c:pt idx="1389">
                  <c:v>6</c:v>
                </c:pt>
                <c:pt idx="1390">
                  <c:v>-4</c:v>
                </c:pt>
                <c:pt idx="1391">
                  <c:v>0</c:v>
                </c:pt>
                <c:pt idx="1392">
                  <c:v>-4</c:v>
                </c:pt>
                <c:pt idx="1393">
                  <c:v>-6</c:v>
                </c:pt>
                <c:pt idx="1394">
                  <c:v>-6</c:v>
                </c:pt>
                <c:pt idx="1395">
                  <c:v>-4</c:v>
                </c:pt>
                <c:pt idx="1396">
                  <c:v>-2</c:v>
                </c:pt>
                <c:pt idx="1397">
                  <c:v>3</c:v>
                </c:pt>
                <c:pt idx="1398">
                  <c:v>4</c:v>
                </c:pt>
                <c:pt idx="1399">
                  <c:v>5</c:v>
                </c:pt>
                <c:pt idx="1400">
                  <c:v>6</c:v>
                </c:pt>
                <c:pt idx="1401">
                  <c:v>6</c:v>
                </c:pt>
                <c:pt idx="1402">
                  <c:v>11</c:v>
                </c:pt>
                <c:pt idx="1403">
                  <c:v>9</c:v>
                </c:pt>
                <c:pt idx="1404">
                  <c:v>3</c:v>
                </c:pt>
                <c:pt idx="1405">
                  <c:v>4</c:v>
                </c:pt>
                <c:pt idx="1406">
                  <c:v>3</c:v>
                </c:pt>
                <c:pt idx="1407">
                  <c:v>-4</c:v>
                </c:pt>
                <c:pt idx="1408">
                  <c:v>-3</c:v>
                </c:pt>
                <c:pt idx="1409">
                  <c:v>-5</c:v>
                </c:pt>
                <c:pt idx="1410">
                  <c:v>-2</c:v>
                </c:pt>
                <c:pt idx="1411">
                  <c:v>-3</c:v>
                </c:pt>
                <c:pt idx="1412">
                  <c:v>-4</c:v>
                </c:pt>
                <c:pt idx="1413">
                  <c:v>-8</c:v>
                </c:pt>
                <c:pt idx="1414">
                  <c:v>-8</c:v>
                </c:pt>
                <c:pt idx="1415">
                  <c:v>-6</c:v>
                </c:pt>
                <c:pt idx="1416">
                  <c:v>-6</c:v>
                </c:pt>
                <c:pt idx="1417">
                  <c:v>-3</c:v>
                </c:pt>
                <c:pt idx="1418">
                  <c:v>-4</c:v>
                </c:pt>
                <c:pt idx="1419">
                  <c:v>4</c:v>
                </c:pt>
                <c:pt idx="1420">
                  <c:v>3</c:v>
                </c:pt>
                <c:pt idx="1421">
                  <c:v>2</c:v>
                </c:pt>
                <c:pt idx="1422">
                  <c:v>-6</c:v>
                </c:pt>
                <c:pt idx="1423">
                  <c:v>-5</c:v>
                </c:pt>
                <c:pt idx="1424">
                  <c:v>-6</c:v>
                </c:pt>
                <c:pt idx="1425">
                  <c:v>-4</c:v>
                </c:pt>
                <c:pt idx="1426">
                  <c:v>-1</c:v>
                </c:pt>
                <c:pt idx="1427">
                  <c:v>1</c:v>
                </c:pt>
                <c:pt idx="1428">
                  <c:v>3</c:v>
                </c:pt>
                <c:pt idx="1429">
                  <c:v>0</c:v>
                </c:pt>
                <c:pt idx="1430">
                  <c:v>1</c:v>
                </c:pt>
                <c:pt idx="1431">
                  <c:v>0</c:v>
                </c:pt>
                <c:pt idx="1432">
                  <c:v>-5</c:v>
                </c:pt>
                <c:pt idx="1433">
                  <c:v>-9</c:v>
                </c:pt>
                <c:pt idx="1434">
                  <c:v>-4</c:v>
                </c:pt>
                <c:pt idx="1435">
                  <c:v>-11</c:v>
                </c:pt>
                <c:pt idx="1436">
                  <c:v>-12</c:v>
                </c:pt>
                <c:pt idx="1437">
                  <c:v>-10</c:v>
                </c:pt>
                <c:pt idx="1438">
                  <c:v>-19</c:v>
                </c:pt>
                <c:pt idx="1439">
                  <c:v>-21</c:v>
                </c:pt>
                <c:pt idx="1440">
                  <c:v>-25</c:v>
                </c:pt>
                <c:pt idx="1441">
                  <c:v>-32</c:v>
                </c:pt>
                <c:pt idx="1442">
                  <c:v>-27</c:v>
                </c:pt>
                <c:pt idx="1443">
                  <c:v>-29</c:v>
                </c:pt>
                <c:pt idx="1444">
                  <c:v>-27</c:v>
                </c:pt>
                <c:pt idx="1445">
                  <c:v>-23</c:v>
                </c:pt>
                <c:pt idx="1446">
                  <c:v>-28</c:v>
                </c:pt>
                <c:pt idx="1447">
                  <c:v>-20</c:v>
                </c:pt>
                <c:pt idx="1448">
                  <c:v>-19</c:v>
                </c:pt>
                <c:pt idx="1449">
                  <c:v>-27</c:v>
                </c:pt>
                <c:pt idx="1450">
                  <c:v>-29</c:v>
                </c:pt>
                <c:pt idx="1451">
                  <c:v>-26</c:v>
                </c:pt>
                <c:pt idx="1452">
                  <c:v>-24</c:v>
                </c:pt>
                <c:pt idx="1453">
                  <c:v>-17</c:v>
                </c:pt>
                <c:pt idx="1454">
                  <c:v>-22</c:v>
                </c:pt>
                <c:pt idx="1455">
                  <c:v>-19</c:v>
                </c:pt>
                <c:pt idx="1456">
                  <c:v>-20</c:v>
                </c:pt>
                <c:pt idx="1457">
                  <c:v>-31</c:v>
                </c:pt>
                <c:pt idx="1458">
                  <c:v>-35</c:v>
                </c:pt>
                <c:pt idx="1459">
                  <c:v>-39</c:v>
                </c:pt>
                <c:pt idx="1460">
                  <c:v>-37</c:v>
                </c:pt>
                <c:pt idx="1461">
                  <c:v>-28</c:v>
                </c:pt>
                <c:pt idx="1462">
                  <c:v>-18</c:v>
                </c:pt>
                <c:pt idx="1463">
                  <c:v>-24</c:v>
                </c:pt>
                <c:pt idx="1464">
                  <c:v>-21</c:v>
                </c:pt>
                <c:pt idx="1465">
                  <c:v>-32</c:v>
                </c:pt>
                <c:pt idx="1466">
                  <c:v>-40</c:v>
                </c:pt>
                <c:pt idx="1467">
                  <c:v>-39</c:v>
                </c:pt>
                <c:pt idx="1468">
                  <c:v>-41</c:v>
                </c:pt>
                <c:pt idx="1469">
                  <c:v>-30</c:v>
                </c:pt>
                <c:pt idx="1470">
                  <c:v>-25</c:v>
                </c:pt>
                <c:pt idx="1471">
                  <c:v>-25</c:v>
                </c:pt>
                <c:pt idx="1472">
                  <c:v>-19</c:v>
                </c:pt>
                <c:pt idx="1473">
                  <c:v>-18</c:v>
                </c:pt>
                <c:pt idx="1474">
                  <c:v>-25</c:v>
                </c:pt>
                <c:pt idx="1475">
                  <c:v>-28</c:v>
                </c:pt>
                <c:pt idx="1476">
                  <c:v>-25</c:v>
                </c:pt>
                <c:pt idx="1477">
                  <c:v>-19</c:v>
                </c:pt>
                <c:pt idx="1478">
                  <c:v>-12</c:v>
                </c:pt>
                <c:pt idx="1479">
                  <c:v>-17</c:v>
                </c:pt>
                <c:pt idx="1480">
                  <c:v>-19</c:v>
                </c:pt>
                <c:pt idx="1481">
                  <c:v>-27</c:v>
                </c:pt>
                <c:pt idx="1482">
                  <c:v>-30</c:v>
                </c:pt>
                <c:pt idx="1483">
                  <c:v>-31</c:v>
                </c:pt>
                <c:pt idx="1484">
                  <c:v>-36</c:v>
                </c:pt>
                <c:pt idx="1485">
                  <c:v>-43</c:v>
                </c:pt>
                <c:pt idx="1486">
                  <c:v>-42</c:v>
                </c:pt>
                <c:pt idx="1487">
                  <c:v>-40</c:v>
                </c:pt>
                <c:pt idx="1488">
                  <c:v>-50</c:v>
                </c:pt>
                <c:pt idx="1489">
                  <c:v>-47</c:v>
                </c:pt>
                <c:pt idx="1490">
                  <c:v>-45</c:v>
                </c:pt>
                <c:pt idx="1491">
                  <c:v>-37</c:v>
                </c:pt>
                <c:pt idx="1492">
                  <c:v>-39</c:v>
                </c:pt>
                <c:pt idx="1493">
                  <c:v>-36</c:v>
                </c:pt>
                <c:pt idx="1494">
                  <c:v>-39</c:v>
                </c:pt>
                <c:pt idx="1495">
                  <c:v>-41</c:v>
                </c:pt>
                <c:pt idx="1496">
                  <c:v>-33</c:v>
                </c:pt>
                <c:pt idx="1497">
                  <c:v>-30</c:v>
                </c:pt>
                <c:pt idx="1498">
                  <c:v>-26</c:v>
                </c:pt>
                <c:pt idx="1499">
                  <c:v>-27</c:v>
                </c:pt>
                <c:pt idx="1500">
                  <c:v>-21</c:v>
                </c:pt>
                <c:pt idx="1501">
                  <c:v>-24</c:v>
                </c:pt>
                <c:pt idx="1502">
                  <c:v>-22</c:v>
                </c:pt>
                <c:pt idx="1503">
                  <c:v>-23</c:v>
                </c:pt>
                <c:pt idx="1504">
                  <c:v>-21</c:v>
                </c:pt>
                <c:pt idx="1505">
                  <c:v>-21</c:v>
                </c:pt>
                <c:pt idx="1506">
                  <c:v>-20</c:v>
                </c:pt>
                <c:pt idx="1507">
                  <c:v>-18</c:v>
                </c:pt>
                <c:pt idx="1508">
                  <c:v>-18</c:v>
                </c:pt>
                <c:pt idx="1509">
                  <c:v>-19</c:v>
                </c:pt>
                <c:pt idx="1510">
                  <c:v>-20</c:v>
                </c:pt>
                <c:pt idx="1511">
                  <c:v>-20</c:v>
                </c:pt>
                <c:pt idx="1512">
                  <c:v>-17</c:v>
                </c:pt>
                <c:pt idx="1513">
                  <c:v>-15</c:v>
                </c:pt>
                <c:pt idx="1514">
                  <c:v>-18</c:v>
                </c:pt>
                <c:pt idx="1515">
                  <c:v>-13</c:v>
                </c:pt>
                <c:pt idx="1516">
                  <c:v>-15</c:v>
                </c:pt>
                <c:pt idx="1517">
                  <c:v>-10</c:v>
                </c:pt>
                <c:pt idx="1518">
                  <c:v>-4</c:v>
                </c:pt>
                <c:pt idx="1519">
                  <c:v>-3</c:v>
                </c:pt>
                <c:pt idx="1520">
                  <c:v>0</c:v>
                </c:pt>
                <c:pt idx="1521">
                  <c:v>-4</c:v>
                </c:pt>
                <c:pt idx="1522">
                  <c:v>-9</c:v>
                </c:pt>
                <c:pt idx="1523">
                  <c:v>-8</c:v>
                </c:pt>
                <c:pt idx="1524">
                  <c:v>-5</c:v>
                </c:pt>
                <c:pt idx="1525">
                  <c:v>-9</c:v>
                </c:pt>
                <c:pt idx="1526">
                  <c:v>-4</c:v>
                </c:pt>
                <c:pt idx="1527">
                  <c:v>-6</c:v>
                </c:pt>
                <c:pt idx="1528">
                  <c:v>-5</c:v>
                </c:pt>
                <c:pt idx="1529">
                  <c:v>-11</c:v>
                </c:pt>
                <c:pt idx="1530">
                  <c:v>-15</c:v>
                </c:pt>
                <c:pt idx="1531">
                  <c:v>-17</c:v>
                </c:pt>
                <c:pt idx="1532">
                  <c:v>-21</c:v>
                </c:pt>
                <c:pt idx="1533">
                  <c:v>-19</c:v>
                </c:pt>
                <c:pt idx="1534">
                  <c:v>-22</c:v>
                </c:pt>
                <c:pt idx="1535">
                  <c:v>-25</c:v>
                </c:pt>
                <c:pt idx="1536">
                  <c:v>-21</c:v>
                </c:pt>
                <c:pt idx="1537">
                  <c:v>-22</c:v>
                </c:pt>
                <c:pt idx="1538">
                  <c:v>-18</c:v>
                </c:pt>
                <c:pt idx="1539">
                  <c:v>-18</c:v>
                </c:pt>
                <c:pt idx="1540">
                  <c:v>-19</c:v>
                </c:pt>
                <c:pt idx="1541">
                  <c:v>-20</c:v>
                </c:pt>
                <c:pt idx="1542">
                  <c:v>-18</c:v>
                </c:pt>
                <c:pt idx="1543">
                  <c:v>-15</c:v>
                </c:pt>
                <c:pt idx="1544">
                  <c:v>-17</c:v>
                </c:pt>
                <c:pt idx="1545">
                  <c:v>-13</c:v>
                </c:pt>
                <c:pt idx="1546">
                  <c:v>-9</c:v>
                </c:pt>
                <c:pt idx="1547">
                  <c:v>-10</c:v>
                </c:pt>
                <c:pt idx="1548">
                  <c:v>-20</c:v>
                </c:pt>
                <c:pt idx="1549">
                  <c:v>-14</c:v>
                </c:pt>
                <c:pt idx="1550">
                  <c:v>-22</c:v>
                </c:pt>
                <c:pt idx="1551">
                  <c:v>-16</c:v>
                </c:pt>
                <c:pt idx="1552">
                  <c:v>-13</c:v>
                </c:pt>
                <c:pt idx="1553">
                  <c:v>-6</c:v>
                </c:pt>
                <c:pt idx="1554">
                  <c:v>-9</c:v>
                </c:pt>
                <c:pt idx="1555">
                  <c:v>-12</c:v>
                </c:pt>
                <c:pt idx="1556">
                  <c:v>-18</c:v>
                </c:pt>
                <c:pt idx="1557">
                  <c:v>-18</c:v>
                </c:pt>
                <c:pt idx="1558">
                  <c:v>-12</c:v>
                </c:pt>
                <c:pt idx="1559">
                  <c:v>-9</c:v>
                </c:pt>
                <c:pt idx="1560">
                  <c:v>-6</c:v>
                </c:pt>
                <c:pt idx="1561">
                  <c:v>-9</c:v>
                </c:pt>
                <c:pt idx="1562">
                  <c:v>-6</c:v>
                </c:pt>
                <c:pt idx="1563">
                  <c:v>-10</c:v>
                </c:pt>
                <c:pt idx="1564">
                  <c:v>-12</c:v>
                </c:pt>
                <c:pt idx="1565">
                  <c:v>-18</c:v>
                </c:pt>
                <c:pt idx="1566">
                  <c:v>-19</c:v>
                </c:pt>
                <c:pt idx="1567">
                  <c:v>-14</c:v>
                </c:pt>
                <c:pt idx="1568">
                  <c:v>-13</c:v>
                </c:pt>
                <c:pt idx="1569">
                  <c:v>-19</c:v>
                </c:pt>
                <c:pt idx="1570">
                  <c:v>-22</c:v>
                </c:pt>
                <c:pt idx="1571">
                  <c:v>-21</c:v>
                </c:pt>
                <c:pt idx="1572">
                  <c:v>-19</c:v>
                </c:pt>
                <c:pt idx="1573">
                  <c:v>-21</c:v>
                </c:pt>
                <c:pt idx="1574">
                  <c:v>-21</c:v>
                </c:pt>
                <c:pt idx="1575">
                  <c:v>-20</c:v>
                </c:pt>
                <c:pt idx="1576">
                  <c:v>-18</c:v>
                </c:pt>
                <c:pt idx="1577">
                  <c:v>-18</c:v>
                </c:pt>
                <c:pt idx="1578">
                  <c:v>-22</c:v>
                </c:pt>
                <c:pt idx="1579">
                  <c:v>-29</c:v>
                </c:pt>
                <c:pt idx="1580">
                  <c:v>-21</c:v>
                </c:pt>
                <c:pt idx="1581">
                  <c:v>-18</c:v>
                </c:pt>
                <c:pt idx="1582">
                  <c:v>-23</c:v>
                </c:pt>
                <c:pt idx="1583">
                  <c:v>-26</c:v>
                </c:pt>
                <c:pt idx="1584">
                  <c:v>-26</c:v>
                </c:pt>
                <c:pt idx="1585">
                  <c:v>-23</c:v>
                </c:pt>
                <c:pt idx="1586">
                  <c:v>-19</c:v>
                </c:pt>
                <c:pt idx="1587">
                  <c:v>-20</c:v>
                </c:pt>
                <c:pt idx="1588">
                  <c:v>-16</c:v>
                </c:pt>
                <c:pt idx="1589">
                  <c:v>-13</c:v>
                </c:pt>
                <c:pt idx="1590">
                  <c:v>-16</c:v>
                </c:pt>
                <c:pt idx="1591">
                  <c:v>-19</c:v>
                </c:pt>
                <c:pt idx="1592">
                  <c:v>-15</c:v>
                </c:pt>
                <c:pt idx="1593">
                  <c:v>-6</c:v>
                </c:pt>
                <c:pt idx="1594">
                  <c:v>-1</c:v>
                </c:pt>
                <c:pt idx="1595">
                  <c:v>-1</c:v>
                </c:pt>
                <c:pt idx="1596">
                  <c:v>-6</c:v>
                </c:pt>
                <c:pt idx="1597">
                  <c:v>-4</c:v>
                </c:pt>
                <c:pt idx="1598">
                  <c:v>-8</c:v>
                </c:pt>
                <c:pt idx="1599">
                  <c:v>-7</c:v>
                </c:pt>
                <c:pt idx="1600">
                  <c:v>-12</c:v>
                </c:pt>
                <c:pt idx="1601">
                  <c:v>-10</c:v>
                </c:pt>
                <c:pt idx="1602">
                  <c:v>-12</c:v>
                </c:pt>
                <c:pt idx="1603">
                  <c:v>-8</c:v>
                </c:pt>
                <c:pt idx="1604">
                  <c:v>-11</c:v>
                </c:pt>
                <c:pt idx="1605">
                  <c:v>-13</c:v>
                </c:pt>
                <c:pt idx="1606">
                  <c:v>-10</c:v>
                </c:pt>
                <c:pt idx="1607">
                  <c:v>-8</c:v>
                </c:pt>
                <c:pt idx="1608">
                  <c:v>-8</c:v>
                </c:pt>
                <c:pt idx="1609">
                  <c:v>-19</c:v>
                </c:pt>
                <c:pt idx="1610">
                  <c:v>-19</c:v>
                </c:pt>
                <c:pt idx="1611">
                  <c:v>-22</c:v>
                </c:pt>
                <c:pt idx="1612">
                  <c:v>-20</c:v>
                </c:pt>
                <c:pt idx="1613">
                  <c:v>-21</c:v>
                </c:pt>
                <c:pt idx="1614">
                  <c:v>-11</c:v>
                </c:pt>
                <c:pt idx="1615">
                  <c:v>-6</c:v>
                </c:pt>
                <c:pt idx="1616">
                  <c:v>-5</c:v>
                </c:pt>
                <c:pt idx="1617">
                  <c:v>-11</c:v>
                </c:pt>
                <c:pt idx="1618">
                  <c:v>-12</c:v>
                </c:pt>
                <c:pt idx="1619">
                  <c:v>-16</c:v>
                </c:pt>
                <c:pt idx="1620">
                  <c:v>-11</c:v>
                </c:pt>
                <c:pt idx="1621">
                  <c:v>-9</c:v>
                </c:pt>
                <c:pt idx="1622">
                  <c:v>-5</c:v>
                </c:pt>
                <c:pt idx="1623">
                  <c:v>-4</c:v>
                </c:pt>
                <c:pt idx="1624">
                  <c:v>-1</c:v>
                </c:pt>
                <c:pt idx="1625">
                  <c:v>-3</c:v>
                </c:pt>
                <c:pt idx="1626">
                  <c:v>-9</c:v>
                </c:pt>
                <c:pt idx="1627">
                  <c:v>-7</c:v>
                </c:pt>
                <c:pt idx="1628">
                  <c:v>-4</c:v>
                </c:pt>
                <c:pt idx="1629">
                  <c:v>-2</c:v>
                </c:pt>
                <c:pt idx="1630">
                  <c:v>-4</c:v>
                </c:pt>
                <c:pt idx="1631">
                  <c:v>-4</c:v>
                </c:pt>
                <c:pt idx="1632">
                  <c:v>-6</c:v>
                </c:pt>
                <c:pt idx="1633">
                  <c:v>2</c:v>
                </c:pt>
                <c:pt idx="1634">
                  <c:v>-7</c:v>
                </c:pt>
                <c:pt idx="1635">
                  <c:v>-10</c:v>
                </c:pt>
                <c:pt idx="1636">
                  <c:v>-15</c:v>
                </c:pt>
                <c:pt idx="1637">
                  <c:v>-11</c:v>
                </c:pt>
                <c:pt idx="1638">
                  <c:v>-13</c:v>
                </c:pt>
                <c:pt idx="1639">
                  <c:v>-15</c:v>
                </c:pt>
                <c:pt idx="1640">
                  <c:v>-18</c:v>
                </c:pt>
                <c:pt idx="1641">
                  <c:v>-19</c:v>
                </c:pt>
                <c:pt idx="1642">
                  <c:v>-21</c:v>
                </c:pt>
                <c:pt idx="1643">
                  <c:v>-21</c:v>
                </c:pt>
                <c:pt idx="1644">
                  <c:v>-17</c:v>
                </c:pt>
                <c:pt idx="1645">
                  <c:v>-19</c:v>
                </c:pt>
                <c:pt idx="1646">
                  <c:v>-12</c:v>
                </c:pt>
                <c:pt idx="1647">
                  <c:v>-9</c:v>
                </c:pt>
                <c:pt idx="1648">
                  <c:v>-4</c:v>
                </c:pt>
                <c:pt idx="1649">
                  <c:v>-11</c:v>
                </c:pt>
                <c:pt idx="1650">
                  <c:v>-9</c:v>
                </c:pt>
                <c:pt idx="1651">
                  <c:v>-8</c:v>
                </c:pt>
                <c:pt idx="1652">
                  <c:v>-10</c:v>
                </c:pt>
                <c:pt idx="1653">
                  <c:v>-13</c:v>
                </c:pt>
                <c:pt idx="1654">
                  <c:v>-11</c:v>
                </c:pt>
                <c:pt idx="1655">
                  <c:v>-7</c:v>
                </c:pt>
                <c:pt idx="1656">
                  <c:v>-12</c:v>
                </c:pt>
                <c:pt idx="1657">
                  <c:v>-14</c:v>
                </c:pt>
                <c:pt idx="1658">
                  <c:v>-14</c:v>
                </c:pt>
                <c:pt idx="1659">
                  <c:v>-14</c:v>
                </c:pt>
                <c:pt idx="1660">
                  <c:v>-18</c:v>
                </c:pt>
                <c:pt idx="1661">
                  <c:v>-8</c:v>
                </c:pt>
                <c:pt idx="1662">
                  <c:v>-14</c:v>
                </c:pt>
                <c:pt idx="1663">
                  <c:v>-15</c:v>
                </c:pt>
                <c:pt idx="1664">
                  <c:v>-16</c:v>
                </c:pt>
                <c:pt idx="1665">
                  <c:v>-13</c:v>
                </c:pt>
                <c:pt idx="1666">
                  <c:v>-8</c:v>
                </c:pt>
                <c:pt idx="1667">
                  <c:v>-9</c:v>
                </c:pt>
                <c:pt idx="1668">
                  <c:v>-10</c:v>
                </c:pt>
                <c:pt idx="1669">
                  <c:v>-8</c:v>
                </c:pt>
                <c:pt idx="1670">
                  <c:v>-15</c:v>
                </c:pt>
                <c:pt idx="1671">
                  <c:v>-14</c:v>
                </c:pt>
                <c:pt idx="1672">
                  <c:v>-10</c:v>
                </c:pt>
                <c:pt idx="1673">
                  <c:v>-15</c:v>
                </c:pt>
                <c:pt idx="1674">
                  <c:v>-5</c:v>
                </c:pt>
                <c:pt idx="1675">
                  <c:v>-6</c:v>
                </c:pt>
                <c:pt idx="1676">
                  <c:v>-5</c:v>
                </c:pt>
                <c:pt idx="1677">
                  <c:v>-5</c:v>
                </c:pt>
                <c:pt idx="1678">
                  <c:v>-12</c:v>
                </c:pt>
                <c:pt idx="1679">
                  <c:v>-16</c:v>
                </c:pt>
                <c:pt idx="1680">
                  <c:v>-15</c:v>
                </c:pt>
                <c:pt idx="1681">
                  <c:v>-25</c:v>
                </c:pt>
                <c:pt idx="1682">
                  <c:v>-25</c:v>
                </c:pt>
                <c:pt idx="1683">
                  <c:v>-29</c:v>
                </c:pt>
                <c:pt idx="1684">
                  <c:v>-30</c:v>
                </c:pt>
                <c:pt idx="1685">
                  <c:v>-20</c:v>
                </c:pt>
                <c:pt idx="1686">
                  <c:v>-22</c:v>
                </c:pt>
                <c:pt idx="1687">
                  <c:v>-28</c:v>
                </c:pt>
                <c:pt idx="1688">
                  <c:v>-28</c:v>
                </c:pt>
                <c:pt idx="1689">
                  <c:v>-29</c:v>
                </c:pt>
                <c:pt idx="1690">
                  <c:v>-28</c:v>
                </c:pt>
                <c:pt idx="1691">
                  <c:v>-23</c:v>
                </c:pt>
                <c:pt idx="1692">
                  <c:v>-27</c:v>
                </c:pt>
                <c:pt idx="1693">
                  <c:v>-16</c:v>
                </c:pt>
                <c:pt idx="1694">
                  <c:v>-12</c:v>
                </c:pt>
                <c:pt idx="1695">
                  <c:v>-6</c:v>
                </c:pt>
                <c:pt idx="1696">
                  <c:v>-9</c:v>
                </c:pt>
                <c:pt idx="1697">
                  <c:v>-15</c:v>
                </c:pt>
                <c:pt idx="1698">
                  <c:v>-22</c:v>
                </c:pt>
                <c:pt idx="1699">
                  <c:v>-20</c:v>
                </c:pt>
                <c:pt idx="1700">
                  <c:v>-18</c:v>
                </c:pt>
                <c:pt idx="1701">
                  <c:v>-26</c:v>
                </c:pt>
                <c:pt idx="1702">
                  <c:v>-20</c:v>
                </c:pt>
                <c:pt idx="1703">
                  <c:v>-21</c:v>
                </c:pt>
                <c:pt idx="1704">
                  <c:v>-14</c:v>
                </c:pt>
                <c:pt idx="1705">
                  <c:v>-15</c:v>
                </c:pt>
                <c:pt idx="1706">
                  <c:v>-9</c:v>
                </c:pt>
                <c:pt idx="1707">
                  <c:v>-7</c:v>
                </c:pt>
                <c:pt idx="1708">
                  <c:v>-7</c:v>
                </c:pt>
                <c:pt idx="1709">
                  <c:v>-9</c:v>
                </c:pt>
                <c:pt idx="1710">
                  <c:v>-2</c:v>
                </c:pt>
                <c:pt idx="1711">
                  <c:v>-3</c:v>
                </c:pt>
                <c:pt idx="1712">
                  <c:v>-1</c:v>
                </c:pt>
                <c:pt idx="1713">
                  <c:v>3</c:v>
                </c:pt>
                <c:pt idx="1714">
                  <c:v>3</c:v>
                </c:pt>
                <c:pt idx="1715">
                  <c:v>0</c:v>
                </c:pt>
                <c:pt idx="1716">
                  <c:v>-3</c:v>
                </c:pt>
                <c:pt idx="1717">
                  <c:v>-4</c:v>
                </c:pt>
                <c:pt idx="1718">
                  <c:v>-7</c:v>
                </c:pt>
                <c:pt idx="1719">
                  <c:v>-8</c:v>
                </c:pt>
                <c:pt idx="1720">
                  <c:v>-5</c:v>
                </c:pt>
                <c:pt idx="1721">
                  <c:v>-2</c:v>
                </c:pt>
                <c:pt idx="1722">
                  <c:v>-10</c:v>
                </c:pt>
                <c:pt idx="1723">
                  <c:v>-8</c:v>
                </c:pt>
                <c:pt idx="1724">
                  <c:v>-12</c:v>
                </c:pt>
                <c:pt idx="1725">
                  <c:v>-15</c:v>
                </c:pt>
                <c:pt idx="1726">
                  <c:v>-19</c:v>
                </c:pt>
                <c:pt idx="1727">
                  <c:v>-21</c:v>
                </c:pt>
                <c:pt idx="1728">
                  <c:v>-18</c:v>
                </c:pt>
                <c:pt idx="1729">
                  <c:v>-17</c:v>
                </c:pt>
                <c:pt idx="1730">
                  <c:v>-17</c:v>
                </c:pt>
                <c:pt idx="1731">
                  <c:v>-16</c:v>
                </c:pt>
                <c:pt idx="1732">
                  <c:v>-16</c:v>
                </c:pt>
                <c:pt idx="1733">
                  <c:v>-24</c:v>
                </c:pt>
                <c:pt idx="1734">
                  <c:v>-26</c:v>
                </c:pt>
                <c:pt idx="1735">
                  <c:v>-27</c:v>
                </c:pt>
                <c:pt idx="1736">
                  <c:v>-27</c:v>
                </c:pt>
                <c:pt idx="1737">
                  <c:v>-27</c:v>
                </c:pt>
                <c:pt idx="1738">
                  <c:v>-22</c:v>
                </c:pt>
                <c:pt idx="1739">
                  <c:v>-18</c:v>
                </c:pt>
                <c:pt idx="1740">
                  <c:v>-18</c:v>
                </c:pt>
                <c:pt idx="1741">
                  <c:v>-19</c:v>
                </c:pt>
                <c:pt idx="1742">
                  <c:v>-22</c:v>
                </c:pt>
                <c:pt idx="1743">
                  <c:v>-25</c:v>
                </c:pt>
                <c:pt idx="1744">
                  <c:v>-26</c:v>
                </c:pt>
                <c:pt idx="1745">
                  <c:v>-20</c:v>
                </c:pt>
                <c:pt idx="1746">
                  <c:v>-14</c:v>
                </c:pt>
                <c:pt idx="1747">
                  <c:v>-13</c:v>
                </c:pt>
                <c:pt idx="1748">
                  <c:v>-15</c:v>
                </c:pt>
                <c:pt idx="1749">
                  <c:v>-10</c:v>
                </c:pt>
                <c:pt idx="1750">
                  <c:v>-14</c:v>
                </c:pt>
                <c:pt idx="1751">
                  <c:v>-13</c:v>
                </c:pt>
                <c:pt idx="1752">
                  <c:v>-11</c:v>
                </c:pt>
                <c:pt idx="1753">
                  <c:v>-11</c:v>
                </c:pt>
                <c:pt idx="1754">
                  <c:v>-11</c:v>
                </c:pt>
                <c:pt idx="1755">
                  <c:v>-12</c:v>
                </c:pt>
                <c:pt idx="1756">
                  <c:v>-13</c:v>
                </c:pt>
                <c:pt idx="1757">
                  <c:v>-5</c:v>
                </c:pt>
                <c:pt idx="1758">
                  <c:v>-9</c:v>
                </c:pt>
                <c:pt idx="1759">
                  <c:v>-11</c:v>
                </c:pt>
                <c:pt idx="1760">
                  <c:v>-8</c:v>
                </c:pt>
                <c:pt idx="1761">
                  <c:v>-7</c:v>
                </c:pt>
                <c:pt idx="1762">
                  <c:v>2</c:v>
                </c:pt>
                <c:pt idx="1763">
                  <c:v>-8</c:v>
                </c:pt>
                <c:pt idx="1764">
                  <c:v>-10</c:v>
                </c:pt>
                <c:pt idx="1765">
                  <c:v>-10</c:v>
                </c:pt>
                <c:pt idx="1766">
                  <c:v>-9</c:v>
                </c:pt>
                <c:pt idx="1767">
                  <c:v>-10</c:v>
                </c:pt>
                <c:pt idx="1768">
                  <c:v>-10</c:v>
                </c:pt>
                <c:pt idx="1769">
                  <c:v>-18</c:v>
                </c:pt>
                <c:pt idx="1770">
                  <c:v>-13</c:v>
                </c:pt>
                <c:pt idx="1771">
                  <c:v>-9</c:v>
                </c:pt>
                <c:pt idx="1772">
                  <c:v>-12</c:v>
                </c:pt>
                <c:pt idx="1773">
                  <c:v>-13</c:v>
                </c:pt>
                <c:pt idx="1774">
                  <c:v>-24</c:v>
                </c:pt>
                <c:pt idx="1775">
                  <c:v>-15</c:v>
                </c:pt>
                <c:pt idx="1776">
                  <c:v>-23</c:v>
                </c:pt>
                <c:pt idx="1777">
                  <c:v>-29</c:v>
                </c:pt>
                <c:pt idx="1778">
                  <c:v>-32</c:v>
                </c:pt>
                <c:pt idx="1779">
                  <c:v>-29</c:v>
                </c:pt>
                <c:pt idx="1780">
                  <c:v>-29</c:v>
                </c:pt>
                <c:pt idx="1781">
                  <c:v>-28</c:v>
                </c:pt>
                <c:pt idx="1782">
                  <c:v>-27</c:v>
                </c:pt>
                <c:pt idx="1783">
                  <c:v>-26</c:v>
                </c:pt>
                <c:pt idx="1784">
                  <c:v>-30</c:v>
                </c:pt>
                <c:pt idx="1785">
                  <c:v>-32</c:v>
                </c:pt>
                <c:pt idx="1786">
                  <c:v>-30</c:v>
                </c:pt>
                <c:pt idx="1787">
                  <c:v>-21</c:v>
                </c:pt>
                <c:pt idx="1788">
                  <c:v>-15</c:v>
                </c:pt>
                <c:pt idx="1789">
                  <c:v>-8</c:v>
                </c:pt>
                <c:pt idx="1790">
                  <c:v>-11</c:v>
                </c:pt>
                <c:pt idx="1791">
                  <c:v>-11</c:v>
                </c:pt>
                <c:pt idx="1792">
                  <c:v>-10</c:v>
                </c:pt>
                <c:pt idx="1793">
                  <c:v>-14</c:v>
                </c:pt>
                <c:pt idx="1794">
                  <c:v>-22</c:v>
                </c:pt>
                <c:pt idx="1795">
                  <c:v>-27</c:v>
                </c:pt>
                <c:pt idx="1796">
                  <c:v>-20</c:v>
                </c:pt>
                <c:pt idx="1797">
                  <c:v>-17</c:v>
                </c:pt>
                <c:pt idx="1798">
                  <c:v>-9</c:v>
                </c:pt>
                <c:pt idx="1799">
                  <c:v>-15</c:v>
                </c:pt>
                <c:pt idx="1800">
                  <c:v>-16</c:v>
                </c:pt>
                <c:pt idx="1801">
                  <c:v>-23</c:v>
                </c:pt>
                <c:pt idx="1802">
                  <c:v>-25</c:v>
                </c:pt>
                <c:pt idx="1803">
                  <c:v>-19</c:v>
                </c:pt>
                <c:pt idx="1804">
                  <c:v>-19</c:v>
                </c:pt>
                <c:pt idx="1805">
                  <c:v>-21</c:v>
                </c:pt>
                <c:pt idx="1806">
                  <c:v>-13</c:v>
                </c:pt>
                <c:pt idx="1807">
                  <c:v>-12</c:v>
                </c:pt>
                <c:pt idx="1808">
                  <c:v>-16</c:v>
                </c:pt>
                <c:pt idx="1809">
                  <c:v>-11</c:v>
                </c:pt>
                <c:pt idx="1810">
                  <c:v>-10</c:v>
                </c:pt>
                <c:pt idx="1811">
                  <c:v>-16</c:v>
                </c:pt>
                <c:pt idx="1812">
                  <c:v>-17</c:v>
                </c:pt>
                <c:pt idx="1813">
                  <c:v>-15</c:v>
                </c:pt>
                <c:pt idx="1814">
                  <c:v>-13</c:v>
                </c:pt>
                <c:pt idx="1815">
                  <c:v>-19</c:v>
                </c:pt>
                <c:pt idx="1816">
                  <c:v>-15</c:v>
                </c:pt>
                <c:pt idx="1817">
                  <c:v>-16</c:v>
                </c:pt>
                <c:pt idx="1818">
                  <c:v>-13</c:v>
                </c:pt>
                <c:pt idx="1819">
                  <c:v>-12</c:v>
                </c:pt>
                <c:pt idx="1820">
                  <c:v>-6</c:v>
                </c:pt>
                <c:pt idx="1821">
                  <c:v>-9</c:v>
                </c:pt>
                <c:pt idx="1822">
                  <c:v>-12</c:v>
                </c:pt>
                <c:pt idx="1823">
                  <c:v>-6</c:v>
                </c:pt>
                <c:pt idx="1824">
                  <c:v>-5</c:v>
                </c:pt>
                <c:pt idx="1825">
                  <c:v>1</c:v>
                </c:pt>
                <c:pt idx="1826">
                  <c:v>5</c:v>
                </c:pt>
                <c:pt idx="1827">
                  <c:v>10</c:v>
                </c:pt>
                <c:pt idx="1828">
                  <c:v>8</c:v>
                </c:pt>
                <c:pt idx="1829">
                  <c:v>8</c:v>
                </c:pt>
                <c:pt idx="1830">
                  <c:v>7</c:v>
                </c:pt>
                <c:pt idx="1831">
                  <c:v>0</c:v>
                </c:pt>
                <c:pt idx="1832">
                  <c:v>-1</c:v>
                </c:pt>
                <c:pt idx="1833">
                  <c:v>1</c:v>
                </c:pt>
                <c:pt idx="1834">
                  <c:v>1</c:v>
                </c:pt>
                <c:pt idx="1835">
                  <c:v>-10</c:v>
                </c:pt>
                <c:pt idx="1836">
                  <c:v>-10</c:v>
                </c:pt>
                <c:pt idx="1837">
                  <c:v>-13</c:v>
                </c:pt>
                <c:pt idx="1838">
                  <c:v>-12</c:v>
                </c:pt>
                <c:pt idx="1839">
                  <c:v>-11</c:v>
                </c:pt>
                <c:pt idx="1840">
                  <c:v>-9</c:v>
                </c:pt>
                <c:pt idx="1841">
                  <c:v>-9</c:v>
                </c:pt>
                <c:pt idx="1842">
                  <c:v>-11</c:v>
                </c:pt>
                <c:pt idx="1843">
                  <c:v>-11</c:v>
                </c:pt>
                <c:pt idx="1844">
                  <c:v>-11</c:v>
                </c:pt>
                <c:pt idx="1845">
                  <c:v>-8</c:v>
                </c:pt>
                <c:pt idx="1846">
                  <c:v>-5</c:v>
                </c:pt>
                <c:pt idx="1847">
                  <c:v>2</c:v>
                </c:pt>
                <c:pt idx="1848">
                  <c:v>4</c:v>
                </c:pt>
                <c:pt idx="1849">
                  <c:v>5</c:v>
                </c:pt>
                <c:pt idx="1850">
                  <c:v>-10</c:v>
                </c:pt>
                <c:pt idx="1851">
                  <c:v>-9</c:v>
                </c:pt>
                <c:pt idx="1852">
                  <c:v>-15</c:v>
                </c:pt>
                <c:pt idx="1853">
                  <c:v>-18</c:v>
                </c:pt>
                <c:pt idx="1854">
                  <c:v>-15</c:v>
                </c:pt>
                <c:pt idx="1855">
                  <c:v>-10</c:v>
                </c:pt>
                <c:pt idx="1856">
                  <c:v>-13</c:v>
                </c:pt>
                <c:pt idx="1857">
                  <c:v>-21</c:v>
                </c:pt>
                <c:pt idx="1858">
                  <c:v>-24</c:v>
                </c:pt>
                <c:pt idx="1859">
                  <c:v>-31</c:v>
                </c:pt>
                <c:pt idx="1860">
                  <c:v>-32</c:v>
                </c:pt>
                <c:pt idx="1861">
                  <c:v>-32</c:v>
                </c:pt>
                <c:pt idx="1862">
                  <c:v>-18</c:v>
                </c:pt>
                <c:pt idx="1863">
                  <c:v>-21</c:v>
                </c:pt>
                <c:pt idx="1864">
                  <c:v>-18</c:v>
                </c:pt>
                <c:pt idx="1865">
                  <c:v>-17</c:v>
                </c:pt>
                <c:pt idx="1866">
                  <c:v>-16</c:v>
                </c:pt>
                <c:pt idx="1867">
                  <c:v>-20</c:v>
                </c:pt>
                <c:pt idx="1868">
                  <c:v>-20</c:v>
                </c:pt>
                <c:pt idx="1869">
                  <c:v>-18</c:v>
                </c:pt>
                <c:pt idx="1870">
                  <c:v>-19</c:v>
                </c:pt>
                <c:pt idx="1871">
                  <c:v>-9</c:v>
                </c:pt>
                <c:pt idx="1872">
                  <c:v>-9</c:v>
                </c:pt>
                <c:pt idx="1873">
                  <c:v>-14</c:v>
                </c:pt>
                <c:pt idx="1874">
                  <c:v>-17</c:v>
                </c:pt>
                <c:pt idx="1875">
                  <c:v>-14</c:v>
                </c:pt>
                <c:pt idx="1876">
                  <c:v>-17</c:v>
                </c:pt>
                <c:pt idx="1877">
                  <c:v>-16</c:v>
                </c:pt>
                <c:pt idx="1878">
                  <c:v>-16</c:v>
                </c:pt>
                <c:pt idx="1879">
                  <c:v>-10</c:v>
                </c:pt>
                <c:pt idx="1880">
                  <c:v>-9</c:v>
                </c:pt>
                <c:pt idx="1881">
                  <c:v>-6</c:v>
                </c:pt>
                <c:pt idx="1882">
                  <c:v>-5</c:v>
                </c:pt>
                <c:pt idx="1883">
                  <c:v>-8</c:v>
                </c:pt>
                <c:pt idx="1884">
                  <c:v>-8</c:v>
                </c:pt>
                <c:pt idx="1885">
                  <c:v>-6</c:v>
                </c:pt>
                <c:pt idx="1886">
                  <c:v>-5</c:v>
                </c:pt>
                <c:pt idx="1887">
                  <c:v>-9</c:v>
                </c:pt>
                <c:pt idx="1888">
                  <c:v>-7</c:v>
                </c:pt>
                <c:pt idx="1889">
                  <c:v>-3</c:v>
                </c:pt>
                <c:pt idx="1890">
                  <c:v>-8</c:v>
                </c:pt>
                <c:pt idx="1891">
                  <c:v>-9</c:v>
                </c:pt>
                <c:pt idx="1892">
                  <c:v>-16</c:v>
                </c:pt>
                <c:pt idx="1893">
                  <c:v>-14</c:v>
                </c:pt>
                <c:pt idx="1894">
                  <c:v>-13</c:v>
                </c:pt>
                <c:pt idx="1895">
                  <c:v>-10</c:v>
                </c:pt>
                <c:pt idx="1896">
                  <c:v>-8</c:v>
                </c:pt>
                <c:pt idx="1897">
                  <c:v>-4</c:v>
                </c:pt>
                <c:pt idx="1898">
                  <c:v>-5</c:v>
                </c:pt>
                <c:pt idx="1899">
                  <c:v>2</c:v>
                </c:pt>
                <c:pt idx="1900">
                  <c:v>-1</c:v>
                </c:pt>
                <c:pt idx="1901">
                  <c:v>-9</c:v>
                </c:pt>
                <c:pt idx="1902">
                  <c:v>-1</c:v>
                </c:pt>
                <c:pt idx="1903">
                  <c:v>-2</c:v>
                </c:pt>
                <c:pt idx="1904">
                  <c:v>4</c:v>
                </c:pt>
                <c:pt idx="1905">
                  <c:v>0</c:v>
                </c:pt>
                <c:pt idx="1906">
                  <c:v>0</c:v>
                </c:pt>
                <c:pt idx="1907">
                  <c:v>-6</c:v>
                </c:pt>
                <c:pt idx="1908">
                  <c:v>-6</c:v>
                </c:pt>
                <c:pt idx="1909">
                  <c:v>-9</c:v>
                </c:pt>
                <c:pt idx="1910">
                  <c:v>-16</c:v>
                </c:pt>
                <c:pt idx="1911">
                  <c:v>-19</c:v>
                </c:pt>
                <c:pt idx="1912">
                  <c:v>-18</c:v>
                </c:pt>
                <c:pt idx="1913">
                  <c:v>-20</c:v>
                </c:pt>
                <c:pt idx="1914">
                  <c:v>-18</c:v>
                </c:pt>
                <c:pt idx="1915">
                  <c:v>-19</c:v>
                </c:pt>
                <c:pt idx="1916">
                  <c:v>-25</c:v>
                </c:pt>
                <c:pt idx="1917">
                  <c:v>-21</c:v>
                </c:pt>
                <c:pt idx="1918">
                  <c:v>-17</c:v>
                </c:pt>
                <c:pt idx="1919">
                  <c:v>-19</c:v>
                </c:pt>
                <c:pt idx="1920">
                  <c:v>-20</c:v>
                </c:pt>
                <c:pt idx="1921">
                  <c:v>-17</c:v>
                </c:pt>
                <c:pt idx="1922">
                  <c:v>-14</c:v>
                </c:pt>
                <c:pt idx="1923">
                  <c:v>-16</c:v>
                </c:pt>
                <c:pt idx="1924">
                  <c:v>-15</c:v>
                </c:pt>
                <c:pt idx="1925">
                  <c:v>-7</c:v>
                </c:pt>
                <c:pt idx="1926">
                  <c:v>-7</c:v>
                </c:pt>
                <c:pt idx="1927">
                  <c:v>-5</c:v>
                </c:pt>
                <c:pt idx="1928">
                  <c:v>-1</c:v>
                </c:pt>
                <c:pt idx="1929">
                  <c:v>-2</c:v>
                </c:pt>
                <c:pt idx="1930">
                  <c:v>-9</c:v>
                </c:pt>
                <c:pt idx="1931">
                  <c:v>-6</c:v>
                </c:pt>
                <c:pt idx="1932">
                  <c:v>-8</c:v>
                </c:pt>
                <c:pt idx="1933">
                  <c:v>-10</c:v>
                </c:pt>
                <c:pt idx="1934">
                  <c:v>-13</c:v>
                </c:pt>
                <c:pt idx="1935">
                  <c:v>-9</c:v>
                </c:pt>
                <c:pt idx="1936">
                  <c:v>-13</c:v>
                </c:pt>
                <c:pt idx="1937">
                  <c:v>-11</c:v>
                </c:pt>
                <c:pt idx="1938">
                  <c:v>-9</c:v>
                </c:pt>
                <c:pt idx="1939">
                  <c:v>-16</c:v>
                </c:pt>
                <c:pt idx="1940">
                  <c:v>-15</c:v>
                </c:pt>
                <c:pt idx="1941">
                  <c:v>-13</c:v>
                </c:pt>
                <c:pt idx="1942">
                  <c:v>-10</c:v>
                </c:pt>
                <c:pt idx="1943">
                  <c:v>-6</c:v>
                </c:pt>
                <c:pt idx="1944">
                  <c:v>-7</c:v>
                </c:pt>
                <c:pt idx="1945">
                  <c:v>-14</c:v>
                </c:pt>
                <c:pt idx="1946">
                  <c:v>-13</c:v>
                </c:pt>
                <c:pt idx="1947">
                  <c:v>-13</c:v>
                </c:pt>
                <c:pt idx="1948">
                  <c:v>-11</c:v>
                </c:pt>
                <c:pt idx="1949">
                  <c:v>-13</c:v>
                </c:pt>
                <c:pt idx="1950">
                  <c:v>-11</c:v>
                </c:pt>
                <c:pt idx="1951">
                  <c:v>-12</c:v>
                </c:pt>
                <c:pt idx="1952">
                  <c:v>-7</c:v>
                </c:pt>
                <c:pt idx="1953">
                  <c:v>-9</c:v>
                </c:pt>
                <c:pt idx="1954">
                  <c:v>-10</c:v>
                </c:pt>
                <c:pt idx="1955">
                  <c:v>-14</c:v>
                </c:pt>
                <c:pt idx="1956">
                  <c:v>-11</c:v>
                </c:pt>
                <c:pt idx="1957">
                  <c:v>5</c:v>
                </c:pt>
                <c:pt idx="1958">
                  <c:v>7</c:v>
                </c:pt>
                <c:pt idx="1959">
                  <c:v>3</c:v>
                </c:pt>
                <c:pt idx="1960">
                  <c:v>2</c:v>
                </c:pt>
                <c:pt idx="1961">
                  <c:v>1</c:v>
                </c:pt>
                <c:pt idx="1962">
                  <c:v>-2</c:v>
                </c:pt>
                <c:pt idx="1963">
                  <c:v>3</c:v>
                </c:pt>
                <c:pt idx="1964">
                  <c:v>-7</c:v>
                </c:pt>
                <c:pt idx="1965">
                  <c:v>-15</c:v>
                </c:pt>
                <c:pt idx="1966">
                  <c:v>-13</c:v>
                </c:pt>
                <c:pt idx="1967">
                  <c:v>-14</c:v>
                </c:pt>
                <c:pt idx="1968">
                  <c:v>-9</c:v>
                </c:pt>
                <c:pt idx="1969">
                  <c:v>-13</c:v>
                </c:pt>
                <c:pt idx="1970">
                  <c:v>-8</c:v>
                </c:pt>
                <c:pt idx="1971">
                  <c:v>-8</c:v>
                </c:pt>
                <c:pt idx="1972">
                  <c:v>-6</c:v>
                </c:pt>
                <c:pt idx="1973">
                  <c:v>-2</c:v>
                </c:pt>
                <c:pt idx="1974">
                  <c:v>-1</c:v>
                </c:pt>
                <c:pt idx="1975">
                  <c:v>-9</c:v>
                </c:pt>
                <c:pt idx="1976">
                  <c:v>-13</c:v>
                </c:pt>
                <c:pt idx="1977">
                  <c:v>-8</c:v>
                </c:pt>
                <c:pt idx="1978">
                  <c:v>-7</c:v>
                </c:pt>
                <c:pt idx="1979">
                  <c:v>-5</c:v>
                </c:pt>
                <c:pt idx="1980">
                  <c:v>-6</c:v>
                </c:pt>
                <c:pt idx="1981">
                  <c:v>-3</c:v>
                </c:pt>
                <c:pt idx="1982">
                  <c:v>-8</c:v>
                </c:pt>
                <c:pt idx="1983">
                  <c:v>-7</c:v>
                </c:pt>
                <c:pt idx="1984">
                  <c:v>-10</c:v>
                </c:pt>
                <c:pt idx="1985">
                  <c:v>-10</c:v>
                </c:pt>
                <c:pt idx="1986">
                  <c:v>-9</c:v>
                </c:pt>
                <c:pt idx="1987">
                  <c:v>-5</c:v>
                </c:pt>
                <c:pt idx="1988">
                  <c:v>-1</c:v>
                </c:pt>
                <c:pt idx="1989">
                  <c:v>3</c:v>
                </c:pt>
                <c:pt idx="1990">
                  <c:v>1</c:v>
                </c:pt>
                <c:pt idx="1991">
                  <c:v>5</c:v>
                </c:pt>
                <c:pt idx="1992">
                  <c:v>4</c:v>
                </c:pt>
                <c:pt idx="1993">
                  <c:v>2</c:v>
                </c:pt>
                <c:pt idx="1994">
                  <c:v>7</c:v>
                </c:pt>
                <c:pt idx="1995">
                  <c:v>9</c:v>
                </c:pt>
                <c:pt idx="1996">
                  <c:v>11</c:v>
                </c:pt>
                <c:pt idx="1997">
                  <c:v>7</c:v>
                </c:pt>
                <c:pt idx="1998">
                  <c:v>5</c:v>
                </c:pt>
                <c:pt idx="1999">
                  <c:v>4</c:v>
                </c:pt>
                <c:pt idx="2000">
                  <c:v>4</c:v>
                </c:pt>
                <c:pt idx="2001">
                  <c:v>-1</c:v>
                </c:pt>
                <c:pt idx="2002">
                  <c:v>2</c:v>
                </c:pt>
                <c:pt idx="2003">
                  <c:v>-3</c:v>
                </c:pt>
                <c:pt idx="2004">
                  <c:v>-8</c:v>
                </c:pt>
                <c:pt idx="2005">
                  <c:v>-4</c:v>
                </c:pt>
                <c:pt idx="2006">
                  <c:v>-7</c:v>
                </c:pt>
                <c:pt idx="2007">
                  <c:v>-4</c:v>
                </c:pt>
                <c:pt idx="2008">
                  <c:v>-7</c:v>
                </c:pt>
                <c:pt idx="2009">
                  <c:v>-7</c:v>
                </c:pt>
                <c:pt idx="2010">
                  <c:v>-4</c:v>
                </c:pt>
                <c:pt idx="2011">
                  <c:v>-8</c:v>
                </c:pt>
                <c:pt idx="2012">
                  <c:v>1</c:v>
                </c:pt>
                <c:pt idx="2013">
                  <c:v>0</c:v>
                </c:pt>
                <c:pt idx="2014">
                  <c:v>3</c:v>
                </c:pt>
                <c:pt idx="2015">
                  <c:v>6</c:v>
                </c:pt>
                <c:pt idx="2016">
                  <c:v>13</c:v>
                </c:pt>
                <c:pt idx="2017">
                  <c:v>5</c:v>
                </c:pt>
                <c:pt idx="2018">
                  <c:v>5</c:v>
                </c:pt>
                <c:pt idx="2019">
                  <c:v>-2</c:v>
                </c:pt>
                <c:pt idx="2020">
                  <c:v>-2</c:v>
                </c:pt>
                <c:pt idx="2021">
                  <c:v>-3</c:v>
                </c:pt>
                <c:pt idx="2022">
                  <c:v>-7</c:v>
                </c:pt>
                <c:pt idx="2023">
                  <c:v>-2</c:v>
                </c:pt>
                <c:pt idx="2024">
                  <c:v>-11</c:v>
                </c:pt>
                <c:pt idx="2025">
                  <c:v>-14</c:v>
                </c:pt>
                <c:pt idx="2026">
                  <c:v>-11</c:v>
                </c:pt>
                <c:pt idx="2027">
                  <c:v>-24</c:v>
                </c:pt>
                <c:pt idx="2028">
                  <c:v>-24</c:v>
                </c:pt>
                <c:pt idx="2029">
                  <c:v>-20</c:v>
                </c:pt>
                <c:pt idx="2030">
                  <c:v>-27</c:v>
                </c:pt>
                <c:pt idx="2031">
                  <c:v>-27</c:v>
                </c:pt>
                <c:pt idx="2032">
                  <c:v>-27</c:v>
                </c:pt>
                <c:pt idx="2033">
                  <c:v>-22</c:v>
                </c:pt>
                <c:pt idx="2034">
                  <c:v>-15</c:v>
                </c:pt>
                <c:pt idx="2035">
                  <c:v>-16</c:v>
                </c:pt>
                <c:pt idx="2036">
                  <c:v>-11</c:v>
                </c:pt>
                <c:pt idx="2037">
                  <c:v>-8</c:v>
                </c:pt>
                <c:pt idx="2038">
                  <c:v>-12</c:v>
                </c:pt>
                <c:pt idx="2039">
                  <c:v>1</c:v>
                </c:pt>
                <c:pt idx="2040">
                  <c:v>-1</c:v>
                </c:pt>
                <c:pt idx="2041">
                  <c:v>-1</c:v>
                </c:pt>
                <c:pt idx="2042">
                  <c:v>7</c:v>
                </c:pt>
                <c:pt idx="2043">
                  <c:v>5</c:v>
                </c:pt>
                <c:pt idx="2044">
                  <c:v>-3</c:v>
                </c:pt>
                <c:pt idx="2045">
                  <c:v>-8</c:v>
                </c:pt>
                <c:pt idx="2046">
                  <c:v>-15</c:v>
                </c:pt>
                <c:pt idx="2047">
                  <c:v>-17</c:v>
                </c:pt>
                <c:pt idx="2048">
                  <c:v>-22</c:v>
                </c:pt>
                <c:pt idx="2049">
                  <c:v>-17</c:v>
                </c:pt>
                <c:pt idx="2050">
                  <c:v>-22</c:v>
                </c:pt>
                <c:pt idx="2051">
                  <c:v>-18</c:v>
                </c:pt>
                <c:pt idx="2052">
                  <c:v>-16</c:v>
                </c:pt>
                <c:pt idx="2053">
                  <c:v>-13</c:v>
                </c:pt>
                <c:pt idx="2054">
                  <c:v>-18</c:v>
                </c:pt>
                <c:pt idx="2055">
                  <c:v>-26</c:v>
                </c:pt>
                <c:pt idx="2056">
                  <c:v>-21</c:v>
                </c:pt>
                <c:pt idx="2057">
                  <c:v>-28</c:v>
                </c:pt>
                <c:pt idx="2058">
                  <c:v>-22</c:v>
                </c:pt>
                <c:pt idx="2059">
                  <c:v>-21</c:v>
                </c:pt>
                <c:pt idx="2060">
                  <c:v>-16</c:v>
                </c:pt>
                <c:pt idx="2061">
                  <c:v>-23</c:v>
                </c:pt>
                <c:pt idx="2062">
                  <c:v>-21</c:v>
                </c:pt>
                <c:pt idx="2063">
                  <c:v>-27</c:v>
                </c:pt>
                <c:pt idx="2064">
                  <c:v>-30</c:v>
                </c:pt>
                <c:pt idx="2065">
                  <c:v>-36</c:v>
                </c:pt>
                <c:pt idx="2066">
                  <c:v>-36</c:v>
                </c:pt>
                <c:pt idx="2067">
                  <c:v>-35</c:v>
                </c:pt>
                <c:pt idx="2068">
                  <c:v>-29</c:v>
                </c:pt>
                <c:pt idx="2069">
                  <c:v>-25</c:v>
                </c:pt>
                <c:pt idx="2070">
                  <c:v>-25</c:v>
                </c:pt>
                <c:pt idx="2071">
                  <c:v>-25</c:v>
                </c:pt>
                <c:pt idx="2072">
                  <c:v>-21</c:v>
                </c:pt>
                <c:pt idx="2073">
                  <c:v>-20</c:v>
                </c:pt>
                <c:pt idx="2074">
                  <c:v>-24</c:v>
                </c:pt>
                <c:pt idx="2075">
                  <c:v>-23</c:v>
                </c:pt>
                <c:pt idx="2076">
                  <c:v>-26</c:v>
                </c:pt>
                <c:pt idx="2077">
                  <c:v>-23</c:v>
                </c:pt>
                <c:pt idx="2078">
                  <c:v>-18</c:v>
                </c:pt>
                <c:pt idx="2079">
                  <c:v>-8</c:v>
                </c:pt>
                <c:pt idx="2080">
                  <c:v>-11</c:v>
                </c:pt>
                <c:pt idx="2081">
                  <c:v>-9</c:v>
                </c:pt>
                <c:pt idx="2082">
                  <c:v>-2</c:v>
                </c:pt>
                <c:pt idx="2083">
                  <c:v>-2</c:v>
                </c:pt>
                <c:pt idx="2084">
                  <c:v>-1</c:v>
                </c:pt>
                <c:pt idx="2085">
                  <c:v>8</c:v>
                </c:pt>
                <c:pt idx="2086">
                  <c:v>13</c:v>
                </c:pt>
                <c:pt idx="2087">
                  <c:v>15</c:v>
                </c:pt>
                <c:pt idx="2088">
                  <c:v>16</c:v>
                </c:pt>
                <c:pt idx="2089">
                  <c:v>15</c:v>
                </c:pt>
                <c:pt idx="2090">
                  <c:v>11</c:v>
                </c:pt>
                <c:pt idx="2091">
                  <c:v>8</c:v>
                </c:pt>
                <c:pt idx="2092">
                  <c:v>5</c:v>
                </c:pt>
                <c:pt idx="2093">
                  <c:v>8</c:v>
                </c:pt>
                <c:pt idx="2094">
                  <c:v>5</c:v>
                </c:pt>
                <c:pt idx="2095">
                  <c:v>4</c:v>
                </c:pt>
                <c:pt idx="2096">
                  <c:v>-4</c:v>
                </c:pt>
                <c:pt idx="2097">
                  <c:v>-13</c:v>
                </c:pt>
                <c:pt idx="2098">
                  <c:v>-17</c:v>
                </c:pt>
                <c:pt idx="2099">
                  <c:v>-19</c:v>
                </c:pt>
                <c:pt idx="2100">
                  <c:v>-18</c:v>
                </c:pt>
                <c:pt idx="2101">
                  <c:v>-17</c:v>
                </c:pt>
                <c:pt idx="2102">
                  <c:v>-12</c:v>
                </c:pt>
                <c:pt idx="2103">
                  <c:v>-10</c:v>
                </c:pt>
                <c:pt idx="2104">
                  <c:v>-8</c:v>
                </c:pt>
                <c:pt idx="2105">
                  <c:v>-9</c:v>
                </c:pt>
                <c:pt idx="2106">
                  <c:v>-5</c:v>
                </c:pt>
                <c:pt idx="2107">
                  <c:v>-5</c:v>
                </c:pt>
                <c:pt idx="2108">
                  <c:v>-7</c:v>
                </c:pt>
                <c:pt idx="2109">
                  <c:v>-7</c:v>
                </c:pt>
                <c:pt idx="2110">
                  <c:v>-11</c:v>
                </c:pt>
                <c:pt idx="2111">
                  <c:v>-20</c:v>
                </c:pt>
                <c:pt idx="2112">
                  <c:v>-20</c:v>
                </c:pt>
                <c:pt idx="2113">
                  <c:v>-15</c:v>
                </c:pt>
                <c:pt idx="2114">
                  <c:v>-19</c:v>
                </c:pt>
                <c:pt idx="2115">
                  <c:v>-22</c:v>
                </c:pt>
                <c:pt idx="2116">
                  <c:v>-21</c:v>
                </c:pt>
                <c:pt idx="2117">
                  <c:v>-23</c:v>
                </c:pt>
                <c:pt idx="2118">
                  <c:v>-26</c:v>
                </c:pt>
                <c:pt idx="2119">
                  <c:v>-30</c:v>
                </c:pt>
                <c:pt idx="2120">
                  <c:v>-29</c:v>
                </c:pt>
                <c:pt idx="2121">
                  <c:v>-24</c:v>
                </c:pt>
                <c:pt idx="2122">
                  <c:v>-24</c:v>
                </c:pt>
                <c:pt idx="2123">
                  <c:v>-16</c:v>
                </c:pt>
                <c:pt idx="2124">
                  <c:v>-17</c:v>
                </c:pt>
                <c:pt idx="2125">
                  <c:v>-20</c:v>
                </c:pt>
                <c:pt idx="2126">
                  <c:v>-21</c:v>
                </c:pt>
                <c:pt idx="2127">
                  <c:v>-13</c:v>
                </c:pt>
                <c:pt idx="2128">
                  <c:v>-12</c:v>
                </c:pt>
                <c:pt idx="2129">
                  <c:v>-15</c:v>
                </c:pt>
                <c:pt idx="2130">
                  <c:v>-6</c:v>
                </c:pt>
                <c:pt idx="2131">
                  <c:v>-8</c:v>
                </c:pt>
                <c:pt idx="2132">
                  <c:v>-11</c:v>
                </c:pt>
                <c:pt idx="2133">
                  <c:v>-11</c:v>
                </c:pt>
                <c:pt idx="2134">
                  <c:v>-14</c:v>
                </c:pt>
                <c:pt idx="2135">
                  <c:v>-11</c:v>
                </c:pt>
                <c:pt idx="2136">
                  <c:v>-9</c:v>
                </c:pt>
                <c:pt idx="2137">
                  <c:v>-9</c:v>
                </c:pt>
                <c:pt idx="2138">
                  <c:v>-7</c:v>
                </c:pt>
                <c:pt idx="2139">
                  <c:v>-10</c:v>
                </c:pt>
                <c:pt idx="2140">
                  <c:v>-3</c:v>
                </c:pt>
                <c:pt idx="2141">
                  <c:v>-1</c:v>
                </c:pt>
                <c:pt idx="2142">
                  <c:v>-10</c:v>
                </c:pt>
                <c:pt idx="2143">
                  <c:v>-13</c:v>
                </c:pt>
                <c:pt idx="2144">
                  <c:v>-13</c:v>
                </c:pt>
                <c:pt idx="2145">
                  <c:v>-16</c:v>
                </c:pt>
                <c:pt idx="2146">
                  <c:v>-12</c:v>
                </c:pt>
                <c:pt idx="2147">
                  <c:v>-19</c:v>
                </c:pt>
                <c:pt idx="2148">
                  <c:v>-21</c:v>
                </c:pt>
                <c:pt idx="2149">
                  <c:v>-23</c:v>
                </c:pt>
                <c:pt idx="2150">
                  <c:v>-24</c:v>
                </c:pt>
                <c:pt idx="2151">
                  <c:v>-18</c:v>
                </c:pt>
                <c:pt idx="2152">
                  <c:v>-30</c:v>
                </c:pt>
                <c:pt idx="2153">
                  <c:v>-29</c:v>
                </c:pt>
                <c:pt idx="2154">
                  <c:v>-20</c:v>
                </c:pt>
                <c:pt idx="2155">
                  <c:v>-16</c:v>
                </c:pt>
                <c:pt idx="2156">
                  <c:v>-12</c:v>
                </c:pt>
                <c:pt idx="2157">
                  <c:v>-11</c:v>
                </c:pt>
                <c:pt idx="2158">
                  <c:v>-6</c:v>
                </c:pt>
                <c:pt idx="2159">
                  <c:v>1</c:v>
                </c:pt>
                <c:pt idx="2160">
                  <c:v>-1</c:v>
                </c:pt>
                <c:pt idx="2161">
                  <c:v>0</c:v>
                </c:pt>
                <c:pt idx="2162">
                  <c:v>1</c:v>
                </c:pt>
                <c:pt idx="2163">
                  <c:v>-3</c:v>
                </c:pt>
                <c:pt idx="2164">
                  <c:v>-3</c:v>
                </c:pt>
                <c:pt idx="2165">
                  <c:v>-5</c:v>
                </c:pt>
                <c:pt idx="2166">
                  <c:v>-10</c:v>
                </c:pt>
                <c:pt idx="2167">
                  <c:v>-8</c:v>
                </c:pt>
                <c:pt idx="2168">
                  <c:v>-11</c:v>
                </c:pt>
                <c:pt idx="2169">
                  <c:v>-12</c:v>
                </c:pt>
                <c:pt idx="2170">
                  <c:v>-12</c:v>
                </c:pt>
                <c:pt idx="2171">
                  <c:v>-12</c:v>
                </c:pt>
                <c:pt idx="2172">
                  <c:v>-11</c:v>
                </c:pt>
                <c:pt idx="2173">
                  <c:v>-10</c:v>
                </c:pt>
                <c:pt idx="2174">
                  <c:v>-9</c:v>
                </c:pt>
                <c:pt idx="2175">
                  <c:v>-9</c:v>
                </c:pt>
                <c:pt idx="2176">
                  <c:v>-5</c:v>
                </c:pt>
                <c:pt idx="2177">
                  <c:v>-4</c:v>
                </c:pt>
                <c:pt idx="2178">
                  <c:v>-4</c:v>
                </c:pt>
                <c:pt idx="2179">
                  <c:v>-4</c:v>
                </c:pt>
                <c:pt idx="2180">
                  <c:v>-7</c:v>
                </c:pt>
                <c:pt idx="2181">
                  <c:v>-12</c:v>
                </c:pt>
                <c:pt idx="2182">
                  <c:v>-12</c:v>
                </c:pt>
                <c:pt idx="2183">
                  <c:v>-8</c:v>
                </c:pt>
                <c:pt idx="2184">
                  <c:v>-3</c:v>
                </c:pt>
                <c:pt idx="2185">
                  <c:v>-3</c:v>
                </c:pt>
                <c:pt idx="2186">
                  <c:v>2</c:v>
                </c:pt>
                <c:pt idx="2187">
                  <c:v>6</c:v>
                </c:pt>
                <c:pt idx="2188">
                  <c:v>2</c:v>
                </c:pt>
                <c:pt idx="2189">
                  <c:v>2</c:v>
                </c:pt>
                <c:pt idx="2190">
                  <c:v>-2</c:v>
                </c:pt>
                <c:pt idx="2191">
                  <c:v>-2</c:v>
                </c:pt>
                <c:pt idx="2192">
                  <c:v>-2</c:v>
                </c:pt>
                <c:pt idx="2193">
                  <c:v>3</c:v>
                </c:pt>
                <c:pt idx="2194">
                  <c:v>2</c:v>
                </c:pt>
                <c:pt idx="2195">
                  <c:v>-2</c:v>
                </c:pt>
                <c:pt idx="2196">
                  <c:v>-9</c:v>
                </c:pt>
                <c:pt idx="2197">
                  <c:v>-7</c:v>
                </c:pt>
                <c:pt idx="2198">
                  <c:v>-12</c:v>
                </c:pt>
                <c:pt idx="2199">
                  <c:v>-17</c:v>
                </c:pt>
                <c:pt idx="2200">
                  <c:v>-16</c:v>
                </c:pt>
                <c:pt idx="2201">
                  <c:v>-20</c:v>
                </c:pt>
                <c:pt idx="2202">
                  <c:v>-15</c:v>
                </c:pt>
                <c:pt idx="2203">
                  <c:v>-16</c:v>
                </c:pt>
                <c:pt idx="2204">
                  <c:v>-7</c:v>
                </c:pt>
                <c:pt idx="2205">
                  <c:v>-12</c:v>
                </c:pt>
                <c:pt idx="2206">
                  <c:v>-14</c:v>
                </c:pt>
                <c:pt idx="2207">
                  <c:v>-15</c:v>
                </c:pt>
                <c:pt idx="2208">
                  <c:v>-11</c:v>
                </c:pt>
                <c:pt idx="2209">
                  <c:v>-13</c:v>
                </c:pt>
                <c:pt idx="2210">
                  <c:v>-7</c:v>
                </c:pt>
                <c:pt idx="2211">
                  <c:v>-6</c:v>
                </c:pt>
                <c:pt idx="2212">
                  <c:v>-4</c:v>
                </c:pt>
                <c:pt idx="2213">
                  <c:v>-2</c:v>
                </c:pt>
                <c:pt idx="2214">
                  <c:v>-1</c:v>
                </c:pt>
                <c:pt idx="2215">
                  <c:v>3</c:v>
                </c:pt>
                <c:pt idx="2216">
                  <c:v>-6</c:v>
                </c:pt>
                <c:pt idx="2217">
                  <c:v>-6</c:v>
                </c:pt>
                <c:pt idx="2218">
                  <c:v>-5</c:v>
                </c:pt>
                <c:pt idx="2219">
                  <c:v>-7</c:v>
                </c:pt>
                <c:pt idx="2220">
                  <c:v>-10</c:v>
                </c:pt>
                <c:pt idx="2221">
                  <c:v>-11</c:v>
                </c:pt>
                <c:pt idx="2222">
                  <c:v>-11</c:v>
                </c:pt>
                <c:pt idx="2223">
                  <c:v>-14</c:v>
                </c:pt>
                <c:pt idx="2224">
                  <c:v>-13</c:v>
                </c:pt>
                <c:pt idx="2225">
                  <c:v>-7</c:v>
                </c:pt>
                <c:pt idx="2226">
                  <c:v>-8</c:v>
                </c:pt>
                <c:pt idx="2227">
                  <c:v>-10</c:v>
                </c:pt>
                <c:pt idx="2228">
                  <c:v>-23</c:v>
                </c:pt>
                <c:pt idx="2229">
                  <c:v>-21</c:v>
                </c:pt>
                <c:pt idx="2230">
                  <c:v>-22</c:v>
                </c:pt>
                <c:pt idx="2231">
                  <c:v>-19</c:v>
                </c:pt>
                <c:pt idx="2232">
                  <c:v>-18</c:v>
                </c:pt>
                <c:pt idx="2233">
                  <c:v>-12</c:v>
                </c:pt>
                <c:pt idx="2234">
                  <c:v>-19</c:v>
                </c:pt>
                <c:pt idx="2235">
                  <c:v>-25</c:v>
                </c:pt>
                <c:pt idx="2236">
                  <c:v>-28</c:v>
                </c:pt>
                <c:pt idx="2237">
                  <c:v>-31</c:v>
                </c:pt>
                <c:pt idx="2238">
                  <c:v>-28</c:v>
                </c:pt>
                <c:pt idx="2239">
                  <c:v>-29</c:v>
                </c:pt>
                <c:pt idx="2240">
                  <c:v>-15</c:v>
                </c:pt>
                <c:pt idx="2241">
                  <c:v>-17</c:v>
                </c:pt>
                <c:pt idx="2242">
                  <c:v>-16</c:v>
                </c:pt>
                <c:pt idx="2243">
                  <c:v>-16</c:v>
                </c:pt>
                <c:pt idx="2244">
                  <c:v>-15</c:v>
                </c:pt>
                <c:pt idx="2245">
                  <c:v>-12</c:v>
                </c:pt>
                <c:pt idx="2246">
                  <c:v>-3</c:v>
                </c:pt>
                <c:pt idx="2247">
                  <c:v>7</c:v>
                </c:pt>
                <c:pt idx="2248">
                  <c:v>16</c:v>
                </c:pt>
                <c:pt idx="2249">
                  <c:v>10</c:v>
                </c:pt>
                <c:pt idx="2250">
                  <c:v>2</c:v>
                </c:pt>
                <c:pt idx="2251">
                  <c:v>3</c:v>
                </c:pt>
                <c:pt idx="2252">
                  <c:v>-2</c:v>
                </c:pt>
                <c:pt idx="2253">
                  <c:v>-7</c:v>
                </c:pt>
                <c:pt idx="2254">
                  <c:v>-7</c:v>
                </c:pt>
                <c:pt idx="2255">
                  <c:v>-11</c:v>
                </c:pt>
                <c:pt idx="2256">
                  <c:v>-11</c:v>
                </c:pt>
                <c:pt idx="2257">
                  <c:v>-12</c:v>
                </c:pt>
                <c:pt idx="2258">
                  <c:v>-17</c:v>
                </c:pt>
                <c:pt idx="2259">
                  <c:v>-17</c:v>
                </c:pt>
                <c:pt idx="2260">
                  <c:v>-23</c:v>
                </c:pt>
                <c:pt idx="2261">
                  <c:v>-18</c:v>
                </c:pt>
                <c:pt idx="2262">
                  <c:v>-14</c:v>
                </c:pt>
                <c:pt idx="2263">
                  <c:v>-15</c:v>
                </c:pt>
                <c:pt idx="2264">
                  <c:v>-16</c:v>
                </c:pt>
                <c:pt idx="2265">
                  <c:v>-13</c:v>
                </c:pt>
                <c:pt idx="2266">
                  <c:v>-16</c:v>
                </c:pt>
                <c:pt idx="2267">
                  <c:v>-10</c:v>
                </c:pt>
                <c:pt idx="2268">
                  <c:v>-7</c:v>
                </c:pt>
                <c:pt idx="2269">
                  <c:v>-11</c:v>
                </c:pt>
                <c:pt idx="2270">
                  <c:v>-12</c:v>
                </c:pt>
                <c:pt idx="2271">
                  <c:v>-16</c:v>
                </c:pt>
                <c:pt idx="2272">
                  <c:v>-20</c:v>
                </c:pt>
                <c:pt idx="2273">
                  <c:v>-16</c:v>
                </c:pt>
                <c:pt idx="2274">
                  <c:v>-14</c:v>
                </c:pt>
                <c:pt idx="2275">
                  <c:v>-9</c:v>
                </c:pt>
                <c:pt idx="2276">
                  <c:v>-7</c:v>
                </c:pt>
                <c:pt idx="2277">
                  <c:v>-2</c:v>
                </c:pt>
                <c:pt idx="2278">
                  <c:v>-9</c:v>
                </c:pt>
                <c:pt idx="2279">
                  <c:v>-13</c:v>
                </c:pt>
                <c:pt idx="2280">
                  <c:v>-13</c:v>
                </c:pt>
                <c:pt idx="2281">
                  <c:v>-17</c:v>
                </c:pt>
                <c:pt idx="2282">
                  <c:v>-15</c:v>
                </c:pt>
                <c:pt idx="2283">
                  <c:v>-9</c:v>
                </c:pt>
                <c:pt idx="2284">
                  <c:v>-5</c:v>
                </c:pt>
                <c:pt idx="2285">
                  <c:v>-9</c:v>
                </c:pt>
                <c:pt idx="2286">
                  <c:v>-8</c:v>
                </c:pt>
                <c:pt idx="2287">
                  <c:v>-9</c:v>
                </c:pt>
                <c:pt idx="2288">
                  <c:v>-6</c:v>
                </c:pt>
                <c:pt idx="2289">
                  <c:v>-10</c:v>
                </c:pt>
                <c:pt idx="2290">
                  <c:v>-12</c:v>
                </c:pt>
                <c:pt idx="2291">
                  <c:v>-9</c:v>
                </c:pt>
                <c:pt idx="2292">
                  <c:v>-11</c:v>
                </c:pt>
                <c:pt idx="2293">
                  <c:v>-6</c:v>
                </c:pt>
                <c:pt idx="2294">
                  <c:v>-3</c:v>
                </c:pt>
                <c:pt idx="2295">
                  <c:v>-5</c:v>
                </c:pt>
                <c:pt idx="2296">
                  <c:v>-3</c:v>
                </c:pt>
                <c:pt idx="2297">
                  <c:v>-9</c:v>
                </c:pt>
                <c:pt idx="2298">
                  <c:v>-15</c:v>
                </c:pt>
                <c:pt idx="2299">
                  <c:v>-15</c:v>
                </c:pt>
                <c:pt idx="2300">
                  <c:v>-14</c:v>
                </c:pt>
                <c:pt idx="2301">
                  <c:v>-14</c:v>
                </c:pt>
                <c:pt idx="2302">
                  <c:v>-12</c:v>
                </c:pt>
                <c:pt idx="2303">
                  <c:v>-8</c:v>
                </c:pt>
                <c:pt idx="2304">
                  <c:v>-7</c:v>
                </c:pt>
                <c:pt idx="2305">
                  <c:v>-11</c:v>
                </c:pt>
                <c:pt idx="2306">
                  <c:v>-14</c:v>
                </c:pt>
                <c:pt idx="2307">
                  <c:v>-18</c:v>
                </c:pt>
                <c:pt idx="2308">
                  <c:v>-19</c:v>
                </c:pt>
                <c:pt idx="2309">
                  <c:v>-5</c:v>
                </c:pt>
                <c:pt idx="2310">
                  <c:v>3</c:v>
                </c:pt>
                <c:pt idx="2311">
                  <c:v>-2</c:v>
                </c:pt>
                <c:pt idx="2312">
                  <c:v>-7</c:v>
                </c:pt>
                <c:pt idx="2313">
                  <c:v>-8</c:v>
                </c:pt>
                <c:pt idx="2314">
                  <c:v>-3</c:v>
                </c:pt>
                <c:pt idx="2315">
                  <c:v>-10</c:v>
                </c:pt>
                <c:pt idx="2316">
                  <c:v>-7</c:v>
                </c:pt>
                <c:pt idx="2317">
                  <c:v>-9</c:v>
                </c:pt>
                <c:pt idx="2318">
                  <c:v>-11</c:v>
                </c:pt>
                <c:pt idx="2319">
                  <c:v>-9</c:v>
                </c:pt>
                <c:pt idx="2320">
                  <c:v>-10</c:v>
                </c:pt>
                <c:pt idx="2321">
                  <c:v>-13</c:v>
                </c:pt>
                <c:pt idx="2322">
                  <c:v>-14</c:v>
                </c:pt>
                <c:pt idx="2323">
                  <c:v>-8</c:v>
                </c:pt>
                <c:pt idx="2324">
                  <c:v>-20</c:v>
                </c:pt>
                <c:pt idx="2325">
                  <c:v>-27</c:v>
                </c:pt>
                <c:pt idx="2326">
                  <c:v>-29</c:v>
                </c:pt>
                <c:pt idx="2327">
                  <c:v>-29</c:v>
                </c:pt>
                <c:pt idx="2328">
                  <c:v>-27</c:v>
                </c:pt>
                <c:pt idx="2329">
                  <c:v>-23</c:v>
                </c:pt>
                <c:pt idx="2330">
                  <c:v>-22</c:v>
                </c:pt>
                <c:pt idx="2331">
                  <c:v>-23</c:v>
                </c:pt>
                <c:pt idx="2332">
                  <c:v>-25</c:v>
                </c:pt>
                <c:pt idx="2333">
                  <c:v>-29</c:v>
                </c:pt>
                <c:pt idx="2334">
                  <c:v>-29</c:v>
                </c:pt>
                <c:pt idx="2335">
                  <c:v>-29</c:v>
                </c:pt>
                <c:pt idx="2336">
                  <c:v>-18</c:v>
                </c:pt>
                <c:pt idx="2337">
                  <c:v>-12</c:v>
                </c:pt>
                <c:pt idx="2338">
                  <c:v>-15</c:v>
                </c:pt>
                <c:pt idx="2339">
                  <c:v>-11</c:v>
                </c:pt>
                <c:pt idx="2340">
                  <c:v>-12</c:v>
                </c:pt>
                <c:pt idx="2341">
                  <c:v>-12</c:v>
                </c:pt>
                <c:pt idx="2342">
                  <c:v>-12</c:v>
                </c:pt>
                <c:pt idx="2343">
                  <c:v>-12</c:v>
                </c:pt>
                <c:pt idx="2344">
                  <c:v>-16</c:v>
                </c:pt>
                <c:pt idx="2345">
                  <c:v>-13</c:v>
                </c:pt>
                <c:pt idx="2346">
                  <c:v>-17</c:v>
                </c:pt>
                <c:pt idx="2347">
                  <c:v>-21</c:v>
                </c:pt>
                <c:pt idx="2348">
                  <c:v>-17</c:v>
                </c:pt>
                <c:pt idx="2349">
                  <c:v>-14</c:v>
                </c:pt>
                <c:pt idx="2350">
                  <c:v>-10</c:v>
                </c:pt>
                <c:pt idx="2351">
                  <c:v>-11</c:v>
                </c:pt>
                <c:pt idx="2352">
                  <c:v>-7</c:v>
                </c:pt>
                <c:pt idx="2353">
                  <c:v>-6</c:v>
                </c:pt>
                <c:pt idx="2354">
                  <c:v>-6</c:v>
                </c:pt>
                <c:pt idx="2355">
                  <c:v>-4</c:v>
                </c:pt>
                <c:pt idx="2356">
                  <c:v>2</c:v>
                </c:pt>
                <c:pt idx="2357">
                  <c:v>1</c:v>
                </c:pt>
                <c:pt idx="2358">
                  <c:v>2</c:v>
                </c:pt>
                <c:pt idx="2359">
                  <c:v>9</c:v>
                </c:pt>
                <c:pt idx="2360">
                  <c:v>11</c:v>
                </c:pt>
                <c:pt idx="2361">
                  <c:v>-2</c:v>
                </c:pt>
                <c:pt idx="2362">
                  <c:v>-6</c:v>
                </c:pt>
                <c:pt idx="2363">
                  <c:v>-11</c:v>
                </c:pt>
                <c:pt idx="2364">
                  <c:v>-14</c:v>
                </c:pt>
                <c:pt idx="2365">
                  <c:v>-16</c:v>
                </c:pt>
                <c:pt idx="2366">
                  <c:v>-15</c:v>
                </c:pt>
                <c:pt idx="2367">
                  <c:v>-18</c:v>
                </c:pt>
                <c:pt idx="2368">
                  <c:v>-24</c:v>
                </c:pt>
                <c:pt idx="2369">
                  <c:v>-23</c:v>
                </c:pt>
                <c:pt idx="2370">
                  <c:v>-20</c:v>
                </c:pt>
                <c:pt idx="2371">
                  <c:v>-18</c:v>
                </c:pt>
                <c:pt idx="2372">
                  <c:v>-22</c:v>
                </c:pt>
                <c:pt idx="2373">
                  <c:v>-11</c:v>
                </c:pt>
                <c:pt idx="2374">
                  <c:v>-9</c:v>
                </c:pt>
                <c:pt idx="2375">
                  <c:v>-9</c:v>
                </c:pt>
                <c:pt idx="2376">
                  <c:v>-12</c:v>
                </c:pt>
                <c:pt idx="2377">
                  <c:v>-16</c:v>
                </c:pt>
                <c:pt idx="2378">
                  <c:v>-15</c:v>
                </c:pt>
                <c:pt idx="2379">
                  <c:v>-10</c:v>
                </c:pt>
                <c:pt idx="2380">
                  <c:v>-12</c:v>
                </c:pt>
                <c:pt idx="2381">
                  <c:v>-16</c:v>
                </c:pt>
                <c:pt idx="2382">
                  <c:v>-24</c:v>
                </c:pt>
                <c:pt idx="2383">
                  <c:v>-33</c:v>
                </c:pt>
                <c:pt idx="2384">
                  <c:v>-35</c:v>
                </c:pt>
                <c:pt idx="2385">
                  <c:v>-34</c:v>
                </c:pt>
                <c:pt idx="2386">
                  <c:v>-35</c:v>
                </c:pt>
                <c:pt idx="2387">
                  <c:v>-34</c:v>
                </c:pt>
                <c:pt idx="2388">
                  <c:v>-37</c:v>
                </c:pt>
                <c:pt idx="2389">
                  <c:v>-36</c:v>
                </c:pt>
                <c:pt idx="2390">
                  <c:v>-34</c:v>
                </c:pt>
                <c:pt idx="2391">
                  <c:v>-30</c:v>
                </c:pt>
                <c:pt idx="2392">
                  <c:v>-17</c:v>
                </c:pt>
                <c:pt idx="2393">
                  <c:v>-9</c:v>
                </c:pt>
                <c:pt idx="2394">
                  <c:v>-1</c:v>
                </c:pt>
                <c:pt idx="2395">
                  <c:v>8</c:v>
                </c:pt>
                <c:pt idx="2396">
                  <c:v>8</c:v>
                </c:pt>
                <c:pt idx="2397">
                  <c:v>8</c:v>
                </c:pt>
                <c:pt idx="2398">
                  <c:v>11</c:v>
                </c:pt>
                <c:pt idx="2399">
                  <c:v>12</c:v>
                </c:pt>
                <c:pt idx="2400">
                  <c:v>13</c:v>
                </c:pt>
                <c:pt idx="2401">
                  <c:v>6</c:v>
                </c:pt>
                <c:pt idx="2402">
                  <c:v>0</c:v>
                </c:pt>
                <c:pt idx="2403">
                  <c:v>-7</c:v>
                </c:pt>
                <c:pt idx="2404">
                  <c:v>-16</c:v>
                </c:pt>
                <c:pt idx="2405">
                  <c:v>-19</c:v>
                </c:pt>
                <c:pt idx="2406">
                  <c:v>-23</c:v>
                </c:pt>
                <c:pt idx="2407">
                  <c:v>-27</c:v>
                </c:pt>
                <c:pt idx="2408">
                  <c:v>-33</c:v>
                </c:pt>
                <c:pt idx="2409">
                  <c:v>-38</c:v>
                </c:pt>
                <c:pt idx="2410">
                  <c:v>-42</c:v>
                </c:pt>
                <c:pt idx="2411">
                  <c:v>-43</c:v>
                </c:pt>
                <c:pt idx="2412">
                  <c:v>-40</c:v>
                </c:pt>
                <c:pt idx="2413">
                  <c:v>-32</c:v>
                </c:pt>
                <c:pt idx="2414">
                  <c:v>-31</c:v>
                </c:pt>
                <c:pt idx="2415">
                  <c:v>-32</c:v>
                </c:pt>
                <c:pt idx="2416">
                  <c:v>-31</c:v>
                </c:pt>
                <c:pt idx="2417">
                  <c:v>-34</c:v>
                </c:pt>
                <c:pt idx="2418">
                  <c:v>-37</c:v>
                </c:pt>
                <c:pt idx="2419">
                  <c:v>-30</c:v>
                </c:pt>
                <c:pt idx="2420">
                  <c:v>-21</c:v>
                </c:pt>
                <c:pt idx="2421">
                  <c:v>-16</c:v>
                </c:pt>
                <c:pt idx="2422">
                  <c:v>-17</c:v>
                </c:pt>
                <c:pt idx="2423">
                  <c:v>-14</c:v>
                </c:pt>
                <c:pt idx="2424">
                  <c:v>-14</c:v>
                </c:pt>
                <c:pt idx="2425">
                  <c:v>-24</c:v>
                </c:pt>
                <c:pt idx="2426">
                  <c:v>-22</c:v>
                </c:pt>
                <c:pt idx="2427">
                  <c:v>-18</c:v>
                </c:pt>
                <c:pt idx="2428">
                  <c:v>-11</c:v>
                </c:pt>
                <c:pt idx="2429">
                  <c:v>-14</c:v>
                </c:pt>
                <c:pt idx="2430">
                  <c:v>-14</c:v>
                </c:pt>
                <c:pt idx="2431">
                  <c:v>-16</c:v>
                </c:pt>
                <c:pt idx="2432">
                  <c:v>-18</c:v>
                </c:pt>
                <c:pt idx="2433">
                  <c:v>-25</c:v>
                </c:pt>
                <c:pt idx="2434">
                  <c:v>-23</c:v>
                </c:pt>
                <c:pt idx="2435">
                  <c:v>-35</c:v>
                </c:pt>
                <c:pt idx="2436">
                  <c:v>-38</c:v>
                </c:pt>
                <c:pt idx="2437">
                  <c:v>-31</c:v>
                </c:pt>
                <c:pt idx="2438">
                  <c:v>-32</c:v>
                </c:pt>
                <c:pt idx="2439">
                  <c:v>-34</c:v>
                </c:pt>
                <c:pt idx="2440">
                  <c:v>-40</c:v>
                </c:pt>
                <c:pt idx="2441">
                  <c:v>-34</c:v>
                </c:pt>
                <c:pt idx="2442">
                  <c:v>-32</c:v>
                </c:pt>
                <c:pt idx="2443">
                  <c:v>-41</c:v>
                </c:pt>
                <c:pt idx="2444">
                  <c:v>-47</c:v>
                </c:pt>
                <c:pt idx="2445">
                  <c:v>-43</c:v>
                </c:pt>
                <c:pt idx="2446">
                  <c:v>-48</c:v>
                </c:pt>
                <c:pt idx="2447">
                  <c:v>-37</c:v>
                </c:pt>
                <c:pt idx="2448">
                  <c:v>-37</c:v>
                </c:pt>
                <c:pt idx="2449">
                  <c:v>-39</c:v>
                </c:pt>
                <c:pt idx="2450">
                  <c:v>-41</c:v>
                </c:pt>
                <c:pt idx="2451">
                  <c:v>-42</c:v>
                </c:pt>
                <c:pt idx="2452">
                  <c:v>-40</c:v>
                </c:pt>
                <c:pt idx="2453">
                  <c:v>-41</c:v>
                </c:pt>
                <c:pt idx="2454">
                  <c:v>-43</c:v>
                </c:pt>
                <c:pt idx="2455">
                  <c:v>-44</c:v>
                </c:pt>
                <c:pt idx="2456">
                  <c:v>-40</c:v>
                </c:pt>
                <c:pt idx="2457">
                  <c:v>-38</c:v>
                </c:pt>
                <c:pt idx="2458">
                  <c:v>-34</c:v>
                </c:pt>
                <c:pt idx="2459">
                  <c:v>-40</c:v>
                </c:pt>
                <c:pt idx="2460">
                  <c:v>-38</c:v>
                </c:pt>
                <c:pt idx="2461">
                  <c:v>-39</c:v>
                </c:pt>
                <c:pt idx="2462">
                  <c:v>-32</c:v>
                </c:pt>
                <c:pt idx="2463">
                  <c:v>-29</c:v>
                </c:pt>
                <c:pt idx="2464">
                  <c:v>-33</c:v>
                </c:pt>
                <c:pt idx="2465">
                  <c:v>-29</c:v>
                </c:pt>
                <c:pt idx="2466">
                  <c:v>-23</c:v>
                </c:pt>
                <c:pt idx="2467">
                  <c:v>-19</c:v>
                </c:pt>
                <c:pt idx="2468">
                  <c:v>-17</c:v>
                </c:pt>
                <c:pt idx="2469">
                  <c:v>-15</c:v>
                </c:pt>
                <c:pt idx="2470">
                  <c:v>-10</c:v>
                </c:pt>
                <c:pt idx="2471">
                  <c:v>-8</c:v>
                </c:pt>
                <c:pt idx="2472">
                  <c:v>-10</c:v>
                </c:pt>
                <c:pt idx="2473">
                  <c:v>-5</c:v>
                </c:pt>
                <c:pt idx="2474">
                  <c:v>-11</c:v>
                </c:pt>
                <c:pt idx="2475">
                  <c:v>-12</c:v>
                </c:pt>
                <c:pt idx="2476">
                  <c:v>-12</c:v>
                </c:pt>
                <c:pt idx="2477">
                  <c:v>-15</c:v>
                </c:pt>
                <c:pt idx="2478">
                  <c:v>-15</c:v>
                </c:pt>
                <c:pt idx="2479">
                  <c:v>-14</c:v>
                </c:pt>
                <c:pt idx="2480">
                  <c:v>-17</c:v>
                </c:pt>
                <c:pt idx="2481">
                  <c:v>-13</c:v>
                </c:pt>
                <c:pt idx="2482">
                  <c:v>-15</c:v>
                </c:pt>
                <c:pt idx="2483">
                  <c:v>-14</c:v>
                </c:pt>
                <c:pt idx="2484">
                  <c:v>-10</c:v>
                </c:pt>
                <c:pt idx="2485">
                  <c:v>-15</c:v>
                </c:pt>
                <c:pt idx="2486">
                  <c:v>-16</c:v>
                </c:pt>
                <c:pt idx="2487">
                  <c:v>-14</c:v>
                </c:pt>
                <c:pt idx="2488">
                  <c:v>-14</c:v>
                </c:pt>
                <c:pt idx="2489">
                  <c:v>-15</c:v>
                </c:pt>
                <c:pt idx="2490">
                  <c:v>-14</c:v>
                </c:pt>
                <c:pt idx="2491">
                  <c:v>-12</c:v>
                </c:pt>
                <c:pt idx="2492">
                  <c:v>-15</c:v>
                </c:pt>
                <c:pt idx="2493">
                  <c:v>-18</c:v>
                </c:pt>
                <c:pt idx="2494">
                  <c:v>-23</c:v>
                </c:pt>
                <c:pt idx="2495">
                  <c:v>-24</c:v>
                </c:pt>
                <c:pt idx="2496">
                  <c:v>-23</c:v>
                </c:pt>
                <c:pt idx="2497">
                  <c:v>-9</c:v>
                </c:pt>
                <c:pt idx="2498">
                  <c:v>-1</c:v>
                </c:pt>
                <c:pt idx="2499">
                  <c:v>-2</c:v>
                </c:pt>
                <c:pt idx="2500">
                  <c:v>-2</c:v>
                </c:pt>
                <c:pt idx="2501">
                  <c:v>-4</c:v>
                </c:pt>
                <c:pt idx="2502">
                  <c:v>-5</c:v>
                </c:pt>
                <c:pt idx="2503">
                  <c:v>-7</c:v>
                </c:pt>
                <c:pt idx="2504">
                  <c:v>-7</c:v>
                </c:pt>
                <c:pt idx="2505">
                  <c:v>-11</c:v>
                </c:pt>
                <c:pt idx="2506">
                  <c:v>-6</c:v>
                </c:pt>
                <c:pt idx="2507">
                  <c:v>-1</c:v>
                </c:pt>
                <c:pt idx="2508">
                  <c:v>-16</c:v>
                </c:pt>
                <c:pt idx="2509">
                  <c:v>-25</c:v>
                </c:pt>
                <c:pt idx="2510">
                  <c:v>-25</c:v>
                </c:pt>
                <c:pt idx="2511">
                  <c:v>-24</c:v>
                </c:pt>
                <c:pt idx="2512">
                  <c:v>-26</c:v>
                </c:pt>
                <c:pt idx="2513">
                  <c:v>-27</c:v>
                </c:pt>
                <c:pt idx="2514">
                  <c:v>-33</c:v>
                </c:pt>
                <c:pt idx="2515">
                  <c:v>-32</c:v>
                </c:pt>
                <c:pt idx="2516">
                  <c:v>-33</c:v>
                </c:pt>
                <c:pt idx="2517">
                  <c:v>-35</c:v>
                </c:pt>
                <c:pt idx="2518">
                  <c:v>-38</c:v>
                </c:pt>
                <c:pt idx="2519">
                  <c:v>-36</c:v>
                </c:pt>
                <c:pt idx="2520">
                  <c:v>-24</c:v>
                </c:pt>
                <c:pt idx="2521">
                  <c:v>-18</c:v>
                </c:pt>
                <c:pt idx="2522">
                  <c:v>-20</c:v>
                </c:pt>
                <c:pt idx="2523">
                  <c:v>-17</c:v>
                </c:pt>
                <c:pt idx="2524">
                  <c:v>-16</c:v>
                </c:pt>
                <c:pt idx="2525">
                  <c:v>-7</c:v>
                </c:pt>
                <c:pt idx="2526">
                  <c:v>-10</c:v>
                </c:pt>
                <c:pt idx="2527">
                  <c:v>-8</c:v>
                </c:pt>
                <c:pt idx="2528">
                  <c:v>-9</c:v>
                </c:pt>
                <c:pt idx="2529">
                  <c:v>-7</c:v>
                </c:pt>
                <c:pt idx="2530">
                  <c:v>-9</c:v>
                </c:pt>
                <c:pt idx="2531">
                  <c:v>-8</c:v>
                </c:pt>
                <c:pt idx="2532">
                  <c:v>-7</c:v>
                </c:pt>
                <c:pt idx="2533">
                  <c:v>-11</c:v>
                </c:pt>
                <c:pt idx="2534">
                  <c:v>-12</c:v>
                </c:pt>
                <c:pt idx="2535">
                  <c:v>-13</c:v>
                </c:pt>
                <c:pt idx="2536">
                  <c:v>-11</c:v>
                </c:pt>
                <c:pt idx="2537">
                  <c:v>-15</c:v>
                </c:pt>
                <c:pt idx="2538">
                  <c:v>-14</c:v>
                </c:pt>
                <c:pt idx="2539">
                  <c:v>-18</c:v>
                </c:pt>
                <c:pt idx="2540">
                  <c:v>-14</c:v>
                </c:pt>
                <c:pt idx="2541">
                  <c:v>-17</c:v>
                </c:pt>
                <c:pt idx="2542">
                  <c:v>-13</c:v>
                </c:pt>
                <c:pt idx="2543">
                  <c:v>-14</c:v>
                </c:pt>
                <c:pt idx="2544">
                  <c:v>-14</c:v>
                </c:pt>
                <c:pt idx="2545">
                  <c:v>-14</c:v>
                </c:pt>
                <c:pt idx="2546">
                  <c:v>-17</c:v>
                </c:pt>
                <c:pt idx="2547">
                  <c:v>-18</c:v>
                </c:pt>
                <c:pt idx="2548">
                  <c:v>-23</c:v>
                </c:pt>
                <c:pt idx="2549">
                  <c:v>-17</c:v>
                </c:pt>
                <c:pt idx="2550">
                  <c:v>-15</c:v>
                </c:pt>
                <c:pt idx="2551">
                  <c:v>-14</c:v>
                </c:pt>
                <c:pt idx="2552">
                  <c:v>-14</c:v>
                </c:pt>
                <c:pt idx="2553">
                  <c:v>-12</c:v>
                </c:pt>
                <c:pt idx="2554">
                  <c:v>-17</c:v>
                </c:pt>
                <c:pt idx="2555">
                  <c:v>-15</c:v>
                </c:pt>
                <c:pt idx="2556">
                  <c:v>-21</c:v>
                </c:pt>
                <c:pt idx="2557">
                  <c:v>-21</c:v>
                </c:pt>
                <c:pt idx="2558">
                  <c:v>-34</c:v>
                </c:pt>
                <c:pt idx="2559">
                  <c:v>-33</c:v>
                </c:pt>
                <c:pt idx="2560">
                  <c:v>-32</c:v>
                </c:pt>
                <c:pt idx="2561">
                  <c:v>-36</c:v>
                </c:pt>
                <c:pt idx="2562">
                  <c:v>-27</c:v>
                </c:pt>
                <c:pt idx="2563">
                  <c:v>-29</c:v>
                </c:pt>
                <c:pt idx="2564">
                  <c:v>-26</c:v>
                </c:pt>
                <c:pt idx="2565">
                  <c:v>-24</c:v>
                </c:pt>
                <c:pt idx="2566">
                  <c:v>-24</c:v>
                </c:pt>
                <c:pt idx="2567">
                  <c:v>-21</c:v>
                </c:pt>
                <c:pt idx="2568">
                  <c:v>-15</c:v>
                </c:pt>
                <c:pt idx="2569">
                  <c:v>-14</c:v>
                </c:pt>
                <c:pt idx="2570">
                  <c:v>2</c:v>
                </c:pt>
                <c:pt idx="2571">
                  <c:v>1</c:v>
                </c:pt>
                <c:pt idx="2572">
                  <c:v>3</c:v>
                </c:pt>
                <c:pt idx="2573">
                  <c:v>9</c:v>
                </c:pt>
                <c:pt idx="2574">
                  <c:v>6</c:v>
                </c:pt>
                <c:pt idx="2575">
                  <c:v>9</c:v>
                </c:pt>
                <c:pt idx="2576">
                  <c:v>5</c:v>
                </c:pt>
                <c:pt idx="2577">
                  <c:v>8</c:v>
                </c:pt>
                <c:pt idx="2578">
                  <c:v>15</c:v>
                </c:pt>
                <c:pt idx="2579">
                  <c:v>6</c:v>
                </c:pt>
                <c:pt idx="2580">
                  <c:v>4</c:v>
                </c:pt>
                <c:pt idx="2581">
                  <c:v>5</c:v>
                </c:pt>
                <c:pt idx="2582">
                  <c:v>4</c:v>
                </c:pt>
                <c:pt idx="2583">
                  <c:v>-1</c:v>
                </c:pt>
                <c:pt idx="2584">
                  <c:v>-5</c:v>
                </c:pt>
                <c:pt idx="2585">
                  <c:v>-8</c:v>
                </c:pt>
                <c:pt idx="2586">
                  <c:v>-11</c:v>
                </c:pt>
                <c:pt idx="2587">
                  <c:v>-18</c:v>
                </c:pt>
                <c:pt idx="2588">
                  <c:v>-17</c:v>
                </c:pt>
                <c:pt idx="2589">
                  <c:v>-18</c:v>
                </c:pt>
                <c:pt idx="2590">
                  <c:v>-20</c:v>
                </c:pt>
                <c:pt idx="2591">
                  <c:v>-21</c:v>
                </c:pt>
                <c:pt idx="2592">
                  <c:v>-17</c:v>
                </c:pt>
                <c:pt idx="2593">
                  <c:v>-16</c:v>
                </c:pt>
                <c:pt idx="2594">
                  <c:v>-19</c:v>
                </c:pt>
                <c:pt idx="2595">
                  <c:v>-22</c:v>
                </c:pt>
                <c:pt idx="2596">
                  <c:v>-14</c:v>
                </c:pt>
                <c:pt idx="2597">
                  <c:v>-14</c:v>
                </c:pt>
                <c:pt idx="2598">
                  <c:v>-14</c:v>
                </c:pt>
                <c:pt idx="2599">
                  <c:v>-13</c:v>
                </c:pt>
                <c:pt idx="2600">
                  <c:v>-13</c:v>
                </c:pt>
                <c:pt idx="2601">
                  <c:v>-15</c:v>
                </c:pt>
                <c:pt idx="2602">
                  <c:v>-10</c:v>
                </c:pt>
                <c:pt idx="2603">
                  <c:v>-6</c:v>
                </c:pt>
                <c:pt idx="2604">
                  <c:v>-17</c:v>
                </c:pt>
                <c:pt idx="2605">
                  <c:v>-24</c:v>
                </c:pt>
                <c:pt idx="2606">
                  <c:v>-17</c:v>
                </c:pt>
                <c:pt idx="2607">
                  <c:v>-4</c:v>
                </c:pt>
                <c:pt idx="2608">
                  <c:v>-6</c:v>
                </c:pt>
                <c:pt idx="2609">
                  <c:v>-10</c:v>
                </c:pt>
                <c:pt idx="2610">
                  <c:v>-11</c:v>
                </c:pt>
                <c:pt idx="2611">
                  <c:v>-9</c:v>
                </c:pt>
                <c:pt idx="2612">
                  <c:v>-12</c:v>
                </c:pt>
                <c:pt idx="2613">
                  <c:v>-17</c:v>
                </c:pt>
                <c:pt idx="2614">
                  <c:v>-22</c:v>
                </c:pt>
                <c:pt idx="2615">
                  <c:v>-23</c:v>
                </c:pt>
                <c:pt idx="2616">
                  <c:v>-13</c:v>
                </c:pt>
                <c:pt idx="2617">
                  <c:v>-6</c:v>
                </c:pt>
                <c:pt idx="2618">
                  <c:v>-12</c:v>
                </c:pt>
                <c:pt idx="2619">
                  <c:v>-15</c:v>
                </c:pt>
                <c:pt idx="2620">
                  <c:v>-14</c:v>
                </c:pt>
                <c:pt idx="2621">
                  <c:v>-20</c:v>
                </c:pt>
                <c:pt idx="2622">
                  <c:v>-21</c:v>
                </c:pt>
                <c:pt idx="2623">
                  <c:v>-23</c:v>
                </c:pt>
                <c:pt idx="2624">
                  <c:v>-24</c:v>
                </c:pt>
                <c:pt idx="2625">
                  <c:v>-23</c:v>
                </c:pt>
                <c:pt idx="2626">
                  <c:v>-27</c:v>
                </c:pt>
                <c:pt idx="2627">
                  <c:v>-33</c:v>
                </c:pt>
                <c:pt idx="2628">
                  <c:v>-38</c:v>
                </c:pt>
                <c:pt idx="2629">
                  <c:v>-40</c:v>
                </c:pt>
                <c:pt idx="2630">
                  <c:v>-35</c:v>
                </c:pt>
                <c:pt idx="2631">
                  <c:v>-37</c:v>
                </c:pt>
                <c:pt idx="2632">
                  <c:v>-37</c:v>
                </c:pt>
                <c:pt idx="2633">
                  <c:v>-33</c:v>
                </c:pt>
                <c:pt idx="2634">
                  <c:v>-30</c:v>
                </c:pt>
                <c:pt idx="2635">
                  <c:v>-33</c:v>
                </c:pt>
                <c:pt idx="2636">
                  <c:v>-31</c:v>
                </c:pt>
                <c:pt idx="2637">
                  <c:v>-30</c:v>
                </c:pt>
                <c:pt idx="2638">
                  <c:v>-27</c:v>
                </c:pt>
                <c:pt idx="2639">
                  <c:v>-18</c:v>
                </c:pt>
                <c:pt idx="2640">
                  <c:v>-18</c:v>
                </c:pt>
                <c:pt idx="2641">
                  <c:v>-16</c:v>
                </c:pt>
                <c:pt idx="2642">
                  <c:v>-16</c:v>
                </c:pt>
                <c:pt idx="2643">
                  <c:v>-10</c:v>
                </c:pt>
                <c:pt idx="2644">
                  <c:v>-6</c:v>
                </c:pt>
                <c:pt idx="2645">
                  <c:v>-8</c:v>
                </c:pt>
                <c:pt idx="2646">
                  <c:v>-6</c:v>
                </c:pt>
                <c:pt idx="2647">
                  <c:v>-2</c:v>
                </c:pt>
                <c:pt idx="2648">
                  <c:v>-3</c:v>
                </c:pt>
                <c:pt idx="2649">
                  <c:v>-4</c:v>
                </c:pt>
                <c:pt idx="2650">
                  <c:v>-8</c:v>
                </c:pt>
                <c:pt idx="2651">
                  <c:v>-6</c:v>
                </c:pt>
                <c:pt idx="2652">
                  <c:v>-2</c:v>
                </c:pt>
                <c:pt idx="2653">
                  <c:v>-2</c:v>
                </c:pt>
                <c:pt idx="2654">
                  <c:v>-10</c:v>
                </c:pt>
                <c:pt idx="2655">
                  <c:v>-14</c:v>
                </c:pt>
                <c:pt idx="2656">
                  <c:v>-11</c:v>
                </c:pt>
                <c:pt idx="2657">
                  <c:v>-13</c:v>
                </c:pt>
                <c:pt idx="2658">
                  <c:v>-16</c:v>
                </c:pt>
                <c:pt idx="2659">
                  <c:v>-16</c:v>
                </c:pt>
                <c:pt idx="2660">
                  <c:v>-24</c:v>
                </c:pt>
                <c:pt idx="2661">
                  <c:v>-17</c:v>
                </c:pt>
                <c:pt idx="2662">
                  <c:v>-19</c:v>
                </c:pt>
                <c:pt idx="2663">
                  <c:v>-17</c:v>
                </c:pt>
                <c:pt idx="2664">
                  <c:v>-19</c:v>
                </c:pt>
                <c:pt idx="2665">
                  <c:v>-23</c:v>
                </c:pt>
                <c:pt idx="2666">
                  <c:v>-12</c:v>
                </c:pt>
                <c:pt idx="2667">
                  <c:v>-14</c:v>
                </c:pt>
                <c:pt idx="2668">
                  <c:v>-21</c:v>
                </c:pt>
                <c:pt idx="2669">
                  <c:v>-19</c:v>
                </c:pt>
                <c:pt idx="2670">
                  <c:v>-22</c:v>
                </c:pt>
                <c:pt idx="2671">
                  <c:v>-16</c:v>
                </c:pt>
                <c:pt idx="2672">
                  <c:v>-13</c:v>
                </c:pt>
                <c:pt idx="2673">
                  <c:v>-21</c:v>
                </c:pt>
                <c:pt idx="2674">
                  <c:v>-18</c:v>
                </c:pt>
                <c:pt idx="2675">
                  <c:v>-10</c:v>
                </c:pt>
                <c:pt idx="2676">
                  <c:v>-9</c:v>
                </c:pt>
                <c:pt idx="2677">
                  <c:v>-4</c:v>
                </c:pt>
                <c:pt idx="2678">
                  <c:v>-7</c:v>
                </c:pt>
                <c:pt idx="2679">
                  <c:v>-5</c:v>
                </c:pt>
                <c:pt idx="2680">
                  <c:v>-5</c:v>
                </c:pt>
                <c:pt idx="2681">
                  <c:v>-2</c:v>
                </c:pt>
                <c:pt idx="2682">
                  <c:v>0</c:v>
                </c:pt>
                <c:pt idx="2683">
                  <c:v>-9</c:v>
                </c:pt>
                <c:pt idx="2684">
                  <c:v>-8</c:v>
                </c:pt>
                <c:pt idx="2685">
                  <c:v>-9</c:v>
                </c:pt>
                <c:pt idx="2686">
                  <c:v>-9</c:v>
                </c:pt>
                <c:pt idx="2687">
                  <c:v>-17</c:v>
                </c:pt>
                <c:pt idx="2688">
                  <c:v>-20</c:v>
                </c:pt>
                <c:pt idx="2689">
                  <c:v>-20</c:v>
                </c:pt>
                <c:pt idx="2690">
                  <c:v>-26</c:v>
                </c:pt>
                <c:pt idx="2691">
                  <c:v>-26</c:v>
                </c:pt>
                <c:pt idx="2692">
                  <c:v>-20</c:v>
                </c:pt>
                <c:pt idx="2693">
                  <c:v>-22</c:v>
                </c:pt>
                <c:pt idx="2694">
                  <c:v>-22</c:v>
                </c:pt>
                <c:pt idx="2695">
                  <c:v>-18</c:v>
                </c:pt>
                <c:pt idx="2696">
                  <c:v>-17</c:v>
                </c:pt>
                <c:pt idx="2697">
                  <c:v>-20</c:v>
                </c:pt>
                <c:pt idx="2698">
                  <c:v>-20</c:v>
                </c:pt>
                <c:pt idx="2699">
                  <c:v>-18</c:v>
                </c:pt>
                <c:pt idx="2700">
                  <c:v>-18</c:v>
                </c:pt>
                <c:pt idx="2701">
                  <c:v>-16</c:v>
                </c:pt>
                <c:pt idx="2702">
                  <c:v>-9</c:v>
                </c:pt>
                <c:pt idx="2703">
                  <c:v>-11</c:v>
                </c:pt>
                <c:pt idx="2704">
                  <c:v>-17</c:v>
                </c:pt>
                <c:pt idx="2705">
                  <c:v>-14</c:v>
                </c:pt>
                <c:pt idx="2706">
                  <c:v>-10</c:v>
                </c:pt>
                <c:pt idx="2707">
                  <c:v>-12</c:v>
                </c:pt>
                <c:pt idx="2708">
                  <c:v>-15</c:v>
                </c:pt>
                <c:pt idx="2709">
                  <c:v>-15</c:v>
                </c:pt>
                <c:pt idx="2710">
                  <c:v>-16</c:v>
                </c:pt>
                <c:pt idx="2711">
                  <c:v>-17</c:v>
                </c:pt>
                <c:pt idx="2712">
                  <c:v>-11</c:v>
                </c:pt>
                <c:pt idx="2713">
                  <c:v>-19</c:v>
                </c:pt>
                <c:pt idx="2714">
                  <c:v>-19</c:v>
                </c:pt>
                <c:pt idx="2715">
                  <c:v>-17</c:v>
                </c:pt>
                <c:pt idx="2716">
                  <c:v>-11</c:v>
                </c:pt>
                <c:pt idx="2717">
                  <c:v>-12</c:v>
                </c:pt>
                <c:pt idx="2718">
                  <c:v>-12</c:v>
                </c:pt>
                <c:pt idx="2719">
                  <c:v>-10</c:v>
                </c:pt>
                <c:pt idx="2720">
                  <c:v>-9</c:v>
                </c:pt>
                <c:pt idx="2721">
                  <c:v>-10</c:v>
                </c:pt>
                <c:pt idx="2722">
                  <c:v>-6</c:v>
                </c:pt>
                <c:pt idx="2723">
                  <c:v>-5</c:v>
                </c:pt>
                <c:pt idx="2724">
                  <c:v>-8</c:v>
                </c:pt>
                <c:pt idx="2725">
                  <c:v>4</c:v>
                </c:pt>
                <c:pt idx="2726">
                  <c:v>5</c:v>
                </c:pt>
                <c:pt idx="2727">
                  <c:v>4</c:v>
                </c:pt>
                <c:pt idx="2728">
                  <c:v>-1</c:v>
                </c:pt>
                <c:pt idx="2729">
                  <c:v>-1</c:v>
                </c:pt>
                <c:pt idx="2730">
                  <c:v>-1</c:v>
                </c:pt>
                <c:pt idx="2731">
                  <c:v>-6</c:v>
                </c:pt>
                <c:pt idx="2732">
                  <c:v>-10</c:v>
                </c:pt>
                <c:pt idx="2733">
                  <c:v>-11</c:v>
                </c:pt>
                <c:pt idx="2734">
                  <c:v>-13</c:v>
                </c:pt>
                <c:pt idx="2735">
                  <c:v>-14</c:v>
                </c:pt>
                <c:pt idx="2736">
                  <c:v>-13</c:v>
                </c:pt>
                <c:pt idx="2737">
                  <c:v>-15</c:v>
                </c:pt>
                <c:pt idx="2738">
                  <c:v>-14</c:v>
                </c:pt>
                <c:pt idx="2739">
                  <c:v>-14</c:v>
                </c:pt>
                <c:pt idx="2740">
                  <c:v>-12</c:v>
                </c:pt>
                <c:pt idx="2741">
                  <c:v>-13</c:v>
                </c:pt>
                <c:pt idx="2742">
                  <c:v>-10</c:v>
                </c:pt>
                <c:pt idx="2743">
                  <c:v>-5</c:v>
                </c:pt>
                <c:pt idx="2744">
                  <c:v>1</c:v>
                </c:pt>
                <c:pt idx="2745">
                  <c:v>-1</c:v>
                </c:pt>
                <c:pt idx="2746">
                  <c:v>-5</c:v>
                </c:pt>
                <c:pt idx="2747">
                  <c:v>-1</c:v>
                </c:pt>
                <c:pt idx="2748">
                  <c:v>-4</c:v>
                </c:pt>
                <c:pt idx="2749">
                  <c:v>-9</c:v>
                </c:pt>
                <c:pt idx="2750">
                  <c:v>-12</c:v>
                </c:pt>
                <c:pt idx="2751">
                  <c:v>-17</c:v>
                </c:pt>
                <c:pt idx="2752">
                  <c:v>-14</c:v>
                </c:pt>
                <c:pt idx="2753">
                  <c:v>-14</c:v>
                </c:pt>
                <c:pt idx="2754">
                  <c:v>-18</c:v>
                </c:pt>
                <c:pt idx="2755">
                  <c:v>-22</c:v>
                </c:pt>
                <c:pt idx="2756">
                  <c:v>-26</c:v>
                </c:pt>
                <c:pt idx="2757">
                  <c:v>-21</c:v>
                </c:pt>
                <c:pt idx="2758">
                  <c:v>-20</c:v>
                </c:pt>
                <c:pt idx="2759">
                  <c:v>-18</c:v>
                </c:pt>
                <c:pt idx="2760">
                  <c:v>-14</c:v>
                </c:pt>
                <c:pt idx="2761">
                  <c:v>-8</c:v>
                </c:pt>
                <c:pt idx="2762">
                  <c:v>-3</c:v>
                </c:pt>
                <c:pt idx="2763">
                  <c:v>0</c:v>
                </c:pt>
                <c:pt idx="2764">
                  <c:v>-5</c:v>
                </c:pt>
                <c:pt idx="2765">
                  <c:v>-7</c:v>
                </c:pt>
                <c:pt idx="2766">
                  <c:v>-8</c:v>
                </c:pt>
                <c:pt idx="2767">
                  <c:v>-14</c:v>
                </c:pt>
                <c:pt idx="2768">
                  <c:v>-6</c:v>
                </c:pt>
                <c:pt idx="2769">
                  <c:v>-7</c:v>
                </c:pt>
                <c:pt idx="2770">
                  <c:v>-4</c:v>
                </c:pt>
                <c:pt idx="2771">
                  <c:v>-7</c:v>
                </c:pt>
                <c:pt idx="2772">
                  <c:v>-12</c:v>
                </c:pt>
                <c:pt idx="2773">
                  <c:v>-8</c:v>
                </c:pt>
                <c:pt idx="2774">
                  <c:v>-12</c:v>
                </c:pt>
                <c:pt idx="2775">
                  <c:v>-11</c:v>
                </c:pt>
                <c:pt idx="2776">
                  <c:v>-10</c:v>
                </c:pt>
                <c:pt idx="2777">
                  <c:v>-8</c:v>
                </c:pt>
                <c:pt idx="2778">
                  <c:v>-5</c:v>
                </c:pt>
                <c:pt idx="2779">
                  <c:v>3</c:v>
                </c:pt>
                <c:pt idx="2780">
                  <c:v>-3</c:v>
                </c:pt>
                <c:pt idx="2781">
                  <c:v>-5</c:v>
                </c:pt>
                <c:pt idx="2782">
                  <c:v>-10</c:v>
                </c:pt>
                <c:pt idx="2783">
                  <c:v>-17</c:v>
                </c:pt>
                <c:pt idx="2784">
                  <c:v>-22</c:v>
                </c:pt>
                <c:pt idx="2785">
                  <c:v>-28</c:v>
                </c:pt>
                <c:pt idx="2786">
                  <c:v>-31</c:v>
                </c:pt>
                <c:pt idx="2787">
                  <c:v>-28</c:v>
                </c:pt>
                <c:pt idx="2788">
                  <c:v>-34</c:v>
                </c:pt>
                <c:pt idx="2789">
                  <c:v>-33</c:v>
                </c:pt>
                <c:pt idx="2790">
                  <c:v>-31</c:v>
                </c:pt>
                <c:pt idx="2791">
                  <c:v>-32</c:v>
                </c:pt>
                <c:pt idx="2792">
                  <c:v>-34</c:v>
                </c:pt>
                <c:pt idx="2793">
                  <c:v>-37</c:v>
                </c:pt>
                <c:pt idx="2794">
                  <c:v>-33</c:v>
                </c:pt>
                <c:pt idx="2795">
                  <c:v>-25</c:v>
                </c:pt>
                <c:pt idx="2796">
                  <c:v>-19</c:v>
                </c:pt>
                <c:pt idx="2797">
                  <c:v>-17</c:v>
                </c:pt>
                <c:pt idx="2798">
                  <c:v>-11</c:v>
                </c:pt>
                <c:pt idx="2799">
                  <c:v>-13</c:v>
                </c:pt>
                <c:pt idx="2800">
                  <c:v>-10</c:v>
                </c:pt>
                <c:pt idx="2801">
                  <c:v>-4</c:v>
                </c:pt>
                <c:pt idx="2802">
                  <c:v>-9</c:v>
                </c:pt>
                <c:pt idx="2803">
                  <c:v>-12</c:v>
                </c:pt>
                <c:pt idx="2804">
                  <c:v>-7</c:v>
                </c:pt>
                <c:pt idx="2805">
                  <c:v>-5</c:v>
                </c:pt>
                <c:pt idx="2806">
                  <c:v>0</c:v>
                </c:pt>
                <c:pt idx="2807">
                  <c:v>-7</c:v>
                </c:pt>
                <c:pt idx="2808">
                  <c:v>-1</c:v>
                </c:pt>
                <c:pt idx="2809">
                  <c:v>0</c:v>
                </c:pt>
                <c:pt idx="2810">
                  <c:v>-2</c:v>
                </c:pt>
                <c:pt idx="2811">
                  <c:v>-5</c:v>
                </c:pt>
                <c:pt idx="2812">
                  <c:v>-4</c:v>
                </c:pt>
                <c:pt idx="2813">
                  <c:v>-8</c:v>
                </c:pt>
                <c:pt idx="2814">
                  <c:v>-6</c:v>
                </c:pt>
                <c:pt idx="2815">
                  <c:v>-4</c:v>
                </c:pt>
                <c:pt idx="2816">
                  <c:v>0</c:v>
                </c:pt>
                <c:pt idx="2817">
                  <c:v>0</c:v>
                </c:pt>
                <c:pt idx="2818">
                  <c:v>-5</c:v>
                </c:pt>
                <c:pt idx="2819">
                  <c:v>-4</c:v>
                </c:pt>
                <c:pt idx="2820">
                  <c:v>-4</c:v>
                </c:pt>
                <c:pt idx="2821">
                  <c:v>-3</c:v>
                </c:pt>
                <c:pt idx="2822">
                  <c:v>-6</c:v>
                </c:pt>
                <c:pt idx="2823">
                  <c:v>-7</c:v>
                </c:pt>
                <c:pt idx="2824">
                  <c:v>-17</c:v>
                </c:pt>
                <c:pt idx="2825">
                  <c:v>-15</c:v>
                </c:pt>
                <c:pt idx="2826">
                  <c:v>-20</c:v>
                </c:pt>
                <c:pt idx="2827">
                  <c:v>-23</c:v>
                </c:pt>
                <c:pt idx="2828">
                  <c:v>-22</c:v>
                </c:pt>
                <c:pt idx="2829">
                  <c:v>-31</c:v>
                </c:pt>
                <c:pt idx="2830">
                  <c:v>-33</c:v>
                </c:pt>
                <c:pt idx="2831">
                  <c:v>-29</c:v>
                </c:pt>
                <c:pt idx="2832">
                  <c:v>-31</c:v>
                </c:pt>
                <c:pt idx="2833">
                  <c:v>-30</c:v>
                </c:pt>
                <c:pt idx="2834">
                  <c:v>-30</c:v>
                </c:pt>
                <c:pt idx="2835">
                  <c:v>-29</c:v>
                </c:pt>
                <c:pt idx="2836">
                  <c:v>-17</c:v>
                </c:pt>
                <c:pt idx="2837">
                  <c:v>-22</c:v>
                </c:pt>
                <c:pt idx="2838">
                  <c:v>-19</c:v>
                </c:pt>
                <c:pt idx="2839">
                  <c:v>-17</c:v>
                </c:pt>
                <c:pt idx="2840">
                  <c:v>-17</c:v>
                </c:pt>
                <c:pt idx="2841">
                  <c:v>-13</c:v>
                </c:pt>
                <c:pt idx="2842">
                  <c:v>-20</c:v>
                </c:pt>
                <c:pt idx="2843">
                  <c:v>-24</c:v>
                </c:pt>
                <c:pt idx="2844">
                  <c:v>-23</c:v>
                </c:pt>
                <c:pt idx="2845">
                  <c:v>-29</c:v>
                </c:pt>
                <c:pt idx="2846">
                  <c:v>-30</c:v>
                </c:pt>
                <c:pt idx="2847">
                  <c:v>-29</c:v>
                </c:pt>
                <c:pt idx="2848">
                  <c:v>-32</c:v>
                </c:pt>
                <c:pt idx="2849">
                  <c:v>-31</c:v>
                </c:pt>
                <c:pt idx="2850">
                  <c:v>-32</c:v>
                </c:pt>
                <c:pt idx="2851">
                  <c:v>-38</c:v>
                </c:pt>
                <c:pt idx="2852">
                  <c:v>-39</c:v>
                </c:pt>
                <c:pt idx="2853">
                  <c:v>-35</c:v>
                </c:pt>
                <c:pt idx="2854">
                  <c:v>-28</c:v>
                </c:pt>
                <c:pt idx="2855">
                  <c:v>-23</c:v>
                </c:pt>
                <c:pt idx="2856">
                  <c:v>-20</c:v>
                </c:pt>
                <c:pt idx="2857">
                  <c:v>-14</c:v>
                </c:pt>
                <c:pt idx="2858">
                  <c:v>-7</c:v>
                </c:pt>
                <c:pt idx="2859">
                  <c:v>-9</c:v>
                </c:pt>
                <c:pt idx="2860">
                  <c:v>-5</c:v>
                </c:pt>
                <c:pt idx="2861">
                  <c:v>-6</c:v>
                </c:pt>
                <c:pt idx="2862">
                  <c:v>-11</c:v>
                </c:pt>
                <c:pt idx="2863">
                  <c:v>-5</c:v>
                </c:pt>
                <c:pt idx="2864">
                  <c:v>-1</c:v>
                </c:pt>
                <c:pt idx="2865">
                  <c:v>-6</c:v>
                </c:pt>
                <c:pt idx="2866">
                  <c:v>-6</c:v>
                </c:pt>
                <c:pt idx="2867">
                  <c:v>-3</c:v>
                </c:pt>
                <c:pt idx="2868">
                  <c:v>-7</c:v>
                </c:pt>
                <c:pt idx="2869">
                  <c:v>-5</c:v>
                </c:pt>
                <c:pt idx="2870">
                  <c:v>-15</c:v>
                </c:pt>
                <c:pt idx="2871">
                  <c:v>-13</c:v>
                </c:pt>
                <c:pt idx="2872">
                  <c:v>-12</c:v>
                </c:pt>
                <c:pt idx="2873">
                  <c:v>-12</c:v>
                </c:pt>
                <c:pt idx="2874">
                  <c:v>-11</c:v>
                </c:pt>
                <c:pt idx="2875">
                  <c:v>-12</c:v>
                </c:pt>
                <c:pt idx="2876">
                  <c:v>-16</c:v>
                </c:pt>
                <c:pt idx="2877">
                  <c:v>-12</c:v>
                </c:pt>
                <c:pt idx="2878">
                  <c:v>-9</c:v>
                </c:pt>
                <c:pt idx="2879">
                  <c:v>-10</c:v>
                </c:pt>
                <c:pt idx="2880">
                  <c:v>-9</c:v>
                </c:pt>
                <c:pt idx="2881">
                  <c:v>-11</c:v>
                </c:pt>
                <c:pt idx="2882">
                  <c:v>-8</c:v>
                </c:pt>
                <c:pt idx="2883">
                  <c:v>-12</c:v>
                </c:pt>
                <c:pt idx="2884">
                  <c:v>-15</c:v>
                </c:pt>
                <c:pt idx="2885">
                  <c:v>-13</c:v>
                </c:pt>
                <c:pt idx="2886">
                  <c:v>-16</c:v>
                </c:pt>
                <c:pt idx="2887">
                  <c:v>-19</c:v>
                </c:pt>
                <c:pt idx="2888">
                  <c:v>-12</c:v>
                </c:pt>
                <c:pt idx="2889">
                  <c:v>-18</c:v>
                </c:pt>
                <c:pt idx="2890">
                  <c:v>-17</c:v>
                </c:pt>
                <c:pt idx="2891">
                  <c:v>-20</c:v>
                </c:pt>
                <c:pt idx="2892">
                  <c:v>-20</c:v>
                </c:pt>
                <c:pt idx="2893">
                  <c:v>-20</c:v>
                </c:pt>
                <c:pt idx="2894">
                  <c:v>-22</c:v>
                </c:pt>
                <c:pt idx="2895">
                  <c:v>-17</c:v>
                </c:pt>
                <c:pt idx="2896">
                  <c:v>-17</c:v>
                </c:pt>
                <c:pt idx="2897">
                  <c:v>-23</c:v>
                </c:pt>
                <c:pt idx="2898">
                  <c:v>-20</c:v>
                </c:pt>
                <c:pt idx="2899">
                  <c:v>-15</c:v>
                </c:pt>
                <c:pt idx="2900">
                  <c:v>-18</c:v>
                </c:pt>
                <c:pt idx="2901">
                  <c:v>-13</c:v>
                </c:pt>
                <c:pt idx="2902">
                  <c:v>-11</c:v>
                </c:pt>
                <c:pt idx="2903">
                  <c:v>-11</c:v>
                </c:pt>
                <c:pt idx="2904">
                  <c:v>-18</c:v>
                </c:pt>
                <c:pt idx="2905">
                  <c:v>-19</c:v>
                </c:pt>
                <c:pt idx="2906">
                  <c:v>-15</c:v>
                </c:pt>
                <c:pt idx="2907">
                  <c:v>-15</c:v>
                </c:pt>
                <c:pt idx="2908">
                  <c:v>-12</c:v>
                </c:pt>
                <c:pt idx="2909">
                  <c:v>-9</c:v>
                </c:pt>
                <c:pt idx="2910">
                  <c:v>-8</c:v>
                </c:pt>
                <c:pt idx="2911">
                  <c:v>-13</c:v>
                </c:pt>
                <c:pt idx="2912">
                  <c:v>-13</c:v>
                </c:pt>
                <c:pt idx="2913">
                  <c:v>-10</c:v>
                </c:pt>
                <c:pt idx="2914">
                  <c:v>-21</c:v>
                </c:pt>
                <c:pt idx="2915">
                  <c:v>-23</c:v>
                </c:pt>
                <c:pt idx="2916">
                  <c:v>-18</c:v>
                </c:pt>
                <c:pt idx="2917">
                  <c:v>-19</c:v>
                </c:pt>
                <c:pt idx="2918">
                  <c:v>-24</c:v>
                </c:pt>
                <c:pt idx="2919">
                  <c:v>-18</c:v>
                </c:pt>
                <c:pt idx="2920">
                  <c:v>-27</c:v>
                </c:pt>
                <c:pt idx="2921">
                  <c:v>-26</c:v>
                </c:pt>
                <c:pt idx="2922">
                  <c:v>-26</c:v>
                </c:pt>
                <c:pt idx="2923">
                  <c:v>-27</c:v>
                </c:pt>
                <c:pt idx="2924">
                  <c:v>-31</c:v>
                </c:pt>
                <c:pt idx="2925">
                  <c:v>-42</c:v>
                </c:pt>
                <c:pt idx="2926">
                  <c:v>-38</c:v>
                </c:pt>
                <c:pt idx="2927">
                  <c:v>-29</c:v>
                </c:pt>
                <c:pt idx="2928">
                  <c:v>-25</c:v>
                </c:pt>
                <c:pt idx="2929">
                  <c:v>-25</c:v>
                </c:pt>
                <c:pt idx="2930">
                  <c:v>-17</c:v>
                </c:pt>
                <c:pt idx="2931">
                  <c:v>-14</c:v>
                </c:pt>
                <c:pt idx="2932">
                  <c:v>-10</c:v>
                </c:pt>
                <c:pt idx="2933">
                  <c:v>-9</c:v>
                </c:pt>
                <c:pt idx="2934">
                  <c:v>-10</c:v>
                </c:pt>
                <c:pt idx="2935">
                  <c:v>-13</c:v>
                </c:pt>
                <c:pt idx="2936">
                  <c:v>-11</c:v>
                </c:pt>
                <c:pt idx="2937">
                  <c:v>-3</c:v>
                </c:pt>
                <c:pt idx="2938">
                  <c:v>-2</c:v>
                </c:pt>
                <c:pt idx="2939">
                  <c:v>-3</c:v>
                </c:pt>
                <c:pt idx="2940">
                  <c:v>-8</c:v>
                </c:pt>
                <c:pt idx="2941">
                  <c:v>-10</c:v>
                </c:pt>
                <c:pt idx="2942">
                  <c:v>-21</c:v>
                </c:pt>
                <c:pt idx="2943">
                  <c:v>-22</c:v>
                </c:pt>
                <c:pt idx="2944">
                  <c:v>-26</c:v>
                </c:pt>
                <c:pt idx="2945">
                  <c:v>-32</c:v>
                </c:pt>
                <c:pt idx="2946">
                  <c:v>-34</c:v>
                </c:pt>
                <c:pt idx="2947">
                  <c:v>-38</c:v>
                </c:pt>
                <c:pt idx="2948">
                  <c:v>-40</c:v>
                </c:pt>
                <c:pt idx="2949">
                  <c:v>-38</c:v>
                </c:pt>
                <c:pt idx="2950">
                  <c:v>-41</c:v>
                </c:pt>
                <c:pt idx="2951">
                  <c:v>-46</c:v>
                </c:pt>
                <c:pt idx="2952">
                  <c:v>-47</c:v>
                </c:pt>
                <c:pt idx="2953">
                  <c:v>-48</c:v>
                </c:pt>
                <c:pt idx="2954">
                  <c:v>-41</c:v>
                </c:pt>
                <c:pt idx="2955">
                  <c:v>-39</c:v>
                </c:pt>
                <c:pt idx="2956">
                  <c:v>-34</c:v>
                </c:pt>
                <c:pt idx="2957">
                  <c:v>-30</c:v>
                </c:pt>
                <c:pt idx="2958">
                  <c:v>-29</c:v>
                </c:pt>
                <c:pt idx="2959">
                  <c:v>-19</c:v>
                </c:pt>
                <c:pt idx="2960">
                  <c:v>-11</c:v>
                </c:pt>
                <c:pt idx="2961">
                  <c:v>-13</c:v>
                </c:pt>
                <c:pt idx="2962">
                  <c:v>-13</c:v>
                </c:pt>
                <c:pt idx="2963">
                  <c:v>-5</c:v>
                </c:pt>
                <c:pt idx="2964">
                  <c:v>-4</c:v>
                </c:pt>
                <c:pt idx="2965">
                  <c:v>1</c:v>
                </c:pt>
                <c:pt idx="2966">
                  <c:v>-8</c:v>
                </c:pt>
                <c:pt idx="2967">
                  <c:v>-18</c:v>
                </c:pt>
                <c:pt idx="2968">
                  <c:v>-21</c:v>
                </c:pt>
                <c:pt idx="2969">
                  <c:v>-24</c:v>
                </c:pt>
                <c:pt idx="2970">
                  <c:v>-23</c:v>
                </c:pt>
                <c:pt idx="2971">
                  <c:v>-21</c:v>
                </c:pt>
                <c:pt idx="2972">
                  <c:v>-28</c:v>
                </c:pt>
                <c:pt idx="2973">
                  <c:v>-24</c:v>
                </c:pt>
                <c:pt idx="2974">
                  <c:v>-25</c:v>
                </c:pt>
                <c:pt idx="2975">
                  <c:v>-27</c:v>
                </c:pt>
                <c:pt idx="2976">
                  <c:v>-29</c:v>
                </c:pt>
                <c:pt idx="2977">
                  <c:v>-24</c:v>
                </c:pt>
                <c:pt idx="2978">
                  <c:v>-15</c:v>
                </c:pt>
                <c:pt idx="2979">
                  <c:v>-3</c:v>
                </c:pt>
                <c:pt idx="2980">
                  <c:v>1</c:v>
                </c:pt>
                <c:pt idx="2981">
                  <c:v>2</c:v>
                </c:pt>
                <c:pt idx="2982">
                  <c:v>-1</c:v>
                </c:pt>
                <c:pt idx="2983">
                  <c:v>-1</c:v>
                </c:pt>
                <c:pt idx="2984">
                  <c:v>3</c:v>
                </c:pt>
                <c:pt idx="2985">
                  <c:v>-2</c:v>
                </c:pt>
                <c:pt idx="2986">
                  <c:v>-1</c:v>
                </c:pt>
                <c:pt idx="2987">
                  <c:v>2</c:v>
                </c:pt>
                <c:pt idx="2988">
                  <c:v>-1</c:v>
                </c:pt>
                <c:pt idx="2989">
                  <c:v>2</c:v>
                </c:pt>
                <c:pt idx="2990">
                  <c:v>3</c:v>
                </c:pt>
                <c:pt idx="2991">
                  <c:v>3</c:v>
                </c:pt>
                <c:pt idx="2992">
                  <c:v>2</c:v>
                </c:pt>
                <c:pt idx="2993">
                  <c:v>0</c:v>
                </c:pt>
                <c:pt idx="2994">
                  <c:v>4</c:v>
                </c:pt>
                <c:pt idx="2995">
                  <c:v>1</c:v>
                </c:pt>
                <c:pt idx="2996">
                  <c:v>0</c:v>
                </c:pt>
                <c:pt idx="2997">
                  <c:v>2</c:v>
                </c:pt>
                <c:pt idx="2998">
                  <c:v>1</c:v>
                </c:pt>
                <c:pt idx="2999">
                  <c:v>1</c:v>
                </c:pt>
                <c:pt idx="3000">
                  <c:v>5</c:v>
                </c:pt>
                <c:pt idx="3001">
                  <c:v>-5</c:v>
                </c:pt>
                <c:pt idx="3002">
                  <c:v>-2</c:v>
                </c:pt>
                <c:pt idx="3003">
                  <c:v>-12</c:v>
                </c:pt>
                <c:pt idx="3004">
                  <c:v>-27</c:v>
                </c:pt>
                <c:pt idx="3005">
                  <c:v>-28</c:v>
                </c:pt>
                <c:pt idx="3006">
                  <c:v>-31</c:v>
                </c:pt>
                <c:pt idx="3007">
                  <c:v>-35</c:v>
                </c:pt>
                <c:pt idx="3008">
                  <c:v>-32</c:v>
                </c:pt>
                <c:pt idx="3009">
                  <c:v>-36</c:v>
                </c:pt>
                <c:pt idx="3010">
                  <c:v>-38</c:v>
                </c:pt>
                <c:pt idx="3011">
                  <c:v>-39</c:v>
                </c:pt>
                <c:pt idx="3012">
                  <c:v>-39</c:v>
                </c:pt>
                <c:pt idx="3013">
                  <c:v>-34</c:v>
                </c:pt>
                <c:pt idx="3014">
                  <c:v>-41</c:v>
                </c:pt>
                <c:pt idx="3015">
                  <c:v>-38</c:v>
                </c:pt>
                <c:pt idx="3016">
                  <c:v>-33</c:v>
                </c:pt>
                <c:pt idx="3017">
                  <c:v>-29</c:v>
                </c:pt>
                <c:pt idx="3018">
                  <c:v>-27</c:v>
                </c:pt>
                <c:pt idx="3019">
                  <c:v>-22</c:v>
                </c:pt>
                <c:pt idx="3020">
                  <c:v>-23</c:v>
                </c:pt>
                <c:pt idx="3021">
                  <c:v>-20</c:v>
                </c:pt>
                <c:pt idx="3022">
                  <c:v>-21</c:v>
                </c:pt>
                <c:pt idx="3023">
                  <c:v>-18</c:v>
                </c:pt>
                <c:pt idx="3024">
                  <c:v>-13</c:v>
                </c:pt>
                <c:pt idx="3025">
                  <c:v>-12</c:v>
                </c:pt>
                <c:pt idx="3026">
                  <c:v>-13</c:v>
                </c:pt>
                <c:pt idx="3027">
                  <c:v>-10</c:v>
                </c:pt>
                <c:pt idx="3028">
                  <c:v>0</c:v>
                </c:pt>
                <c:pt idx="3029">
                  <c:v>-6</c:v>
                </c:pt>
                <c:pt idx="3030">
                  <c:v>-5</c:v>
                </c:pt>
                <c:pt idx="3031">
                  <c:v>-12</c:v>
                </c:pt>
                <c:pt idx="3032">
                  <c:v>-17</c:v>
                </c:pt>
                <c:pt idx="3033">
                  <c:v>-16</c:v>
                </c:pt>
                <c:pt idx="3034">
                  <c:v>-17</c:v>
                </c:pt>
                <c:pt idx="3035">
                  <c:v>-21</c:v>
                </c:pt>
                <c:pt idx="3036">
                  <c:v>-24</c:v>
                </c:pt>
                <c:pt idx="3037">
                  <c:v>-23</c:v>
                </c:pt>
                <c:pt idx="3038">
                  <c:v>-19</c:v>
                </c:pt>
                <c:pt idx="3039">
                  <c:v>-20</c:v>
                </c:pt>
                <c:pt idx="3040">
                  <c:v>-24</c:v>
                </c:pt>
                <c:pt idx="3041">
                  <c:v>-16</c:v>
                </c:pt>
                <c:pt idx="3042">
                  <c:v>-22</c:v>
                </c:pt>
                <c:pt idx="3043">
                  <c:v>-20</c:v>
                </c:pt>
                <c:pt idx="3044">
                  <c:v>-18</c:v>
                </c:pt>
                <c:pt idx="3045">
                  <c:v>-16</c:v>
                </c:pt>
                <c:pt idx="3046">
                  <c:v>-13</c:v>
                </c:pt>
                <c:pt idx="3047">
                  <c:v>-12</c:v>
                </c:pt>
                <c:pt idx="3048">
                  <c:v>-16</c:v>
                </c:pt>
                <c:pt idx="3049">
                  <c:v>-21</c:v>
                </c:pt>
                <c:pt idx="3050">
                  <c:v>-20</c:v>
                </c:pt>
                <c:pt idx="3051">
                  <c:v>-26</c:v>
                </c:pt>
                <c:pt idx="3052">
                  <c:v>-30</c:v>
                </c:pt>
                <c:pt idx="3053">
                  <c:v>-30</c:v>
                </c:pt>
                <c:pt idx="3054">
                  <c:v>-25</c:v>
                </c:pt>
                <c:pt idx="3055">
                  <c:v>-22</c:v>
                </c:pt>
                <c:pt idx="3056">
                  <c:v>-22</c:v>
                </c:pt>
                <c:pt idx="3057">
                  <c:v>-24</c:v>
                </c:pt>
                <c:pt idx="3058">
                  <c:v>-27</c:v>
                </c:pt>
                <c:pt idx="3059">
                  <c:v>-28</c:v>
                </c:pt>
                <c:pt idx="3060">
                  <c:v>-30</c:v>
                </c:pt>
                <c:pt idx="3061">
                  <c:v>-33</c:v>
                </c:pt>
                <c:pt idx="3062">
                  <c:v>-35</c:v>
                </c:pt>
                <c:pt idx="3063">
                  <c:v>-33</c:v>
                </c:pt>
                <c:pt idx="3064">
                  <c:v>-27</c:v>
                </c:pt>
                <c:pt idx="3065">
                  <c:v>-26</c:v>
                </c:pt>
                <c:pt idx="3066">
                  <c:v>-27</c:v>
                </c:pt>
                <c:pt idx="3067">
                  <c:v>-32</c:v>
                </c:pt>
                <c:pt idx="3068">
                  <c:v>-27</c:v>
                </c:pt>
                <c:pt idx="3069">
                  <c:v>-23</c:v>
                </c:pt>
                <c:pt idx="3070">
                  <c:v>-22</c:v>
                </c:pt>
                <c:pt idx="3071">
                  <c:v>-21</c:v>
                </c:pt>
                <c:pt idx="3072">
                  <c:v>-20</c:v>
                </c:pt>
                <c:pt idx="3073">
                  <c:v>-21</c:v>
                </c:pt>
                <c:pt idx="3074">
                  <c:v>-19</c:v>
                </c:pt>
                <c:pt idx="3075">
                  <c:v>-19</c:v>
                </c:pt>
                <c:pt idx="3076">
                  <c:v>-18</c:v>
                </c:pt>
                <c:pt idx="3077">
                  <c:v>-20</c:v>
                </c:pt>
                <c:pt idx="3078">
                  <c:v>-15</c:v>
                </c:pt>
                <c:pt idx="3079">
                  <c:v>-11</c:v>
                </c:pt>
                <c:pt idx="3080">
                  <c:v>-16</c:v>
                </c:pt>
                <c:pt idx="3081">
                  <c:v>-18</c:v>
                </c:pt>
                <c:pt idx="3082">
                  <c:v>-18</c:v>
                </c:pt>
                <c:pt idx="3083">
                  <c:v>-15</c:v>
                </c:pt>
                <c:pt idx="3084">
                  <c:v>-7</c:v>
                </c:pt>
                <c:pt idx="3085">
                  <c:v>-4</c:v>
                </c:pt>
                <c:pt idx="3086">
                  <c:v>-4</c:v>
                </c:pt>
                <c:pt idx="3087">
                  <c:v>1</c:v>
                </c:pt>
                <c:pt idx="3088">
                  <c:v>8</c:v>
                </c:pt>
                <c:pt idx="3089">
                  <c:v>7</c:v>
                </c:pt>
                <c:pt idx="3090">
                  <c:v>5</c:v>
                </c:pt>
                <c:pt idx="3091">
                  <c:v>0</c:v>
                </c:pt>
                <c:pt idx="3092">
                  <c:v>3</c:v>
                </c:pt>
                <c:pt idx="3093">
                  <c:v>5</c:v>
                </c:pt>
                <c:pt idx="3094">
                  <c:v>2</c:v>
                </c:pt>
                <c:pt idx="3095">
                  <c:v>3</c:v>
                </c:pt>
                <c:pt idx="3096">
                  <c:v>2</c:v>
                </c:pt>
                <c:pt idx="3097">
                  <c:v>0</c:v>
                </c:pt>
                <c:pt idx="3098">
                  <c:v>-1</c:v>
                </c:pt>
                <c:pt idx="3099">
                  <c:v>-6</c:v>
                </c:pt>
                <c:pt idx="3100">
                  <c:v>-16</c:v>
                </c:pt>
                <c:pt idx="3101">
                  <c:v>-13</c:v>
                </c:pt>
                <c:pt idx="3102">
                  <c:v>-12</c:v>
                </c:pt>
                <c:pt idx="3103">
                  <c:v>-4</c:v>
                </c:pt>
                <c:pt idx="3104">
                  <c:v>-3</c:v>
                </c:pt>
                <c:pt idx="3105">
                  <c:v>-7</c:v>
                </c:pt>
                <c:pt idx="3106">
                  <c:v>-7</c:v>
                </c:pt>
                <c:pt idx="3107">
                  <c:v>-7</c:v>
                </c:pt>
                <c:pt idx="3108">
                  <c:v>-15</c:v>
                </c:pt>
                <c:pt idx="3109">
                  <c:v>-22</c:v>
                </c:pt>
                <c:pt idx="3110">
                  <c:v>-22</c:v>
                </c:pt>
                <c:pt idx="3111">
                  <c:v>-23</c:v>
                </c:pt>
                <c:pt idx="3112">
                  <c:v>-20</c:v>
                </c:pt>
                <c:pt idx="3113">
                  <c:v>-21</c:v>
                </c:pt>
                <c:pt idx="3114">
                  <c:v>-23</c:v>
                </c:pt>
                <c:pt idx="3115">
                  <c:v>-29</c:v>
                </c:pt>
                <c:pt idx="3116">
                  <c:v>-29</c:v>
                </c:pt>
                <c:pt idx="3117">
                  <c:v>-27</c:v>
                </c:pt>
                <c:pt idx="3118">
                  <c:v>-25</c:v>
                </c:pt>
                <c:pt idx="3119">
                  <c:v>-29</c:v>
                </c:pt>
                <c:pt idx="3120">
                  <c:v>-24</c:v>
                </c:pt>
                <c:pt idx="3121">
                  <c:v>-15</c:v>
                </c:pt>
                <c:pt idx="3122">
                  <c:v>-19</c:v>
                </c:pt>
                <c:pt idx="3123">
                  <c:v>-20</c:v>
                </c:pt>
                <c:pt idx="3124">
                  <c:v>-26</c:v>
                </c:pt>
                <c:pt idx="3125">
                  <c:v>-32</c:v>
                </c:pt>
                <c:pt idx="3126">
                  <c:v>-34</c:v>
                </c:pt>
                <c:pt idx="3127">
                  <c:v>-30</c:v>
                </c:pt>
                <c:pt idx="3128">
                  <c:v>-26</c:v>
                </c:pt>
                <c:pt idx="3129">
                  <c:v>-27</c:v>
                </c:pt>
                <c:pt idx="3130">
                  <c:v>-25</c:v>
                </c:pt>
                <c:pt idx="3131">
                  <c:v>-18</c:v>
                </c:pt>
                <c:pt idx="3132">
                  <c:v>-17</c:v>
                </c:pt>
                <c:pt idx="3133">
                  <c:v>-14</c:v>
                </c:pt>
                <c:pt idx="3134">
                  <c:v>-13</c:v>
                </c:pt>
                <c:pt idx="3135">
                  <c:v>-7</c:v>
                </c:pt>
                <c:pt idx="3136">
                  <c:v>-3</c:v>
                </c:pt>
                <c:pt idx="3137">
                  <c:v>0</c:v>
                </c:pt>
                <c:pt idx="3138">
                  <c:v>4</c:v>
                </c:pt>
                <c:pt idx="3139">
                  <c:v>2</c:v>
                </c:pt>
                <c:pt idx="3140">
                  <c:v>-2</c:v>
                </c:pt>
                <c:pt idx="3141">
                  <c:v>-1</c:v>
                </c:pt>
                <c:pt idx="3142">
                  <c:v>-5</c:v>
                </c:pt>
                <c:pt idx="3143">
                  <c:v>-6</c:v>
                </c:pt>
                <c:pt idx="3144">
                  <c:v>-9</c:v>
                </c:pt>
                <c:pt idx="3145">
                  <c:v>-10</c:v>
                </c:pt>
                <c:pt idx="3146">
                  <c:v>-8</c:v>
                </c:pt>
                <c:pt idx="3147">
                  <c:v>-13</c:v>
                </c:pt>
                <c:pt idx="3148">
                  <c:v>-12</c:v>
                </c:pt>
                <c:pt idx="3149">
                  <c:v>-11</c:v>
                </c:pt>
                <c:pt idx="3150">
                  <c:v>-11</c:v>
                </c:pt>
                <c:pt idx="3151">
                  <c:v>-17</c:v>
                </c:pt>
                <c:pt idx="3152">
                  <c:v>-23</c:v>
                </c:pt>
                <c:pt idx="3153">
                  <c:v>-23</c:v>
                </c:pt>
                <c:pt idx="3154">
                  <c:v>-15</c:v>
                </c:pt>
                <c:pt idx="3155">
                  <c:v>-15</c:v>
                </c:pt>
                <c:pt idx="3156">
                  <c:v>-12</c:v>
                </c:pt>
                <c:pt idx="3157">
                  <c:v>-13</c:v>
                </c:pt>
                <c:pt idx="3158">
                  <c:v>-15</c:v>
                </c:pt>
                <c:pt idx="3159">
                  <c:v>-13</c:v>
                </c:pt>
                <c:pt idx="3160">
                  <c:v>-15</c:v>
                </c:pt>
                <c:pt idx="3161">
                  <c:v>-13</c:v>
                </c:pt>
                <c:pt idx="3162">
                  <c:v>-11</c:v>
                </c:pt>
                <c:pt idx="3163">
                  <c:v>-11</c:v>
                </c:pt>
                <c:pt idx="3164">
                  <c:v>-4</c:v>
                </c:pt>
                <c:pt idx="3165">
                  <c:v>-6</c:v>
                </c:pt>
                <c:pt idx="3166">
                  <c:v>-14</c:v>
                </c:pt>
                <c:pt idx="3167">
                  <c:v>-16</c:v>
                </c:pt>
                <c:pt idx="3168">
                  <c:v>-21</c:v>
                </c:pt>
                <c:pt idx="3169">
                  <c:v>-21</c:v>
                </c:pt>
                <c:pt idx="3170">
                  <c:v>-21</c:v>
                </c:pt>
                <c:pt idx="3171">
                  <c:v>-18</c:v>
                </c:pt>
                <c:pt idx="3172">
                  <c:v>-20</c:v>
                </c:pt>
                <c:pt idx="3173">
                  <c:v>-26</c:v>
                </c:pt>
                <c:pt idx="3174">
                  <c:v>-22</c:v>
                </c:pt>
                <c:pt idx="3175">
                  <c:v>-20</c:v>
                </c:pt>
                <c:pt idx="3176">
                  <c:v>-18</c:v>
                </c:pt>
                <c:pt idx="3177">
                  <c:v>-17</c:v>
                </c:pt>
                <c:pt idx="3178">
                  <c:v>-21</c:v>
                </c:pt>
                <c:pt idx="3179">
                  <c:v>-21</c:v>
                </c:pt>
                <c:pt idx="3180">
                  <c:v>-25</c:v>
                </c:pt>
                <c:pt idx="3181">
                  <c:v>-28</c:v>
                </c:pt>
                <c:pt idx="3182">
                  <c:v>-26</c:v>
                </c:pt>
                <c:pt idx="3183">
                  <c:v>-23</c:v>
                </c:pt>
                <c:pt idx="3184">
                  <c:v>-20</c:v>
                </c:pt>
                <c:pt idx="3185">
                  <c:v>-17</c:v>
                </c:pt>
                <c:pt idx="3186">
                  <c:v>-22</c:v>
                </c:pt>
                <c:pt idx="3187">
                  <c:v>-17</c:v>
                </c:pt>
                <c:pt idx="3188">
                  <c:v>-14</c:v>
                </c:pt>
                <c:pt idx="3189">
                  <c:v>-11</c:v>
                </c:pt>
                <c:pt idx="3190">
                  <c:v>-2</c:v>
                </c:pt>
                <c:pt idx="3191">
                  <c:v>0</c:v>
                </c:pt>
                <c:pt idx="3192">
                  <c:v>5</c:v>
                </c:pt>
                <c:pt idx="3193">
                  <c:v>-6</c:v>
                </c:pt>
                <c:pt idx="3194">
                  <c:v>-9</c:v>
                </c:pt>
                <c:pt idx="3195">
                  <c:v>-11</c:v>
                </c:pt>
                <c:pt idx="3196">
                  <c:v>-9</c:v>
                </c:pt>
                <c:pt idx="3197">
                  <c:v>-9</c:v>
                </c:pt>
                <c:pt idx="3198">
                  <c:v>-16</c:v>
                </c:pt>
                <c:pt idx="3199">
                  <c:v>-23</c:v>
                </c:pt>
                <c:pt idx="3200">
                  <c:v>-22</c:v>
                </c:pt>
                <c:pt idx="3201">
                  <c:v>-29</c:v>
                </c:pt>
                <c:pt idx="3202">
                  <c:v>-30</c:v>
                </c:pt>
                <c:pt idx="3203">
                  <c:v>-34</c:v>
                </c:pt>
                <c:pt idx="3204">
                  <c:v>-36</c:v>
                </c:pt>
                <c:pt idx="3205">
                  <c:v>-26</c:v>
                </c:pt>
                <c:pt idx="3206">
                  <c:v>-16</c:v>
                </c:pt>
                <c:pt idx="3207">
                  <c:v>-13</c:v>
                </c:pt>
                <c:pt idx="3208">
                  <c:v>-13</c:v>
                </c:pt>
                <c:pt idx="3209">
                  <c:v>-12</c:v>
                </c:pt>
                <c:pt idx="3210">
                  <c:v>-5</c:v>
                </c:pt>
                <c:pt idx="3211">
                  <c:v>-10</c:v>
                </c:pt>
                <c:pt idx="3212">
                  <c:v>-12</c:v>
                </c:pt>
                <c:pt idx="3213">
                  <c:v>-9</c:v>
                </c:pt>
                <c:pt idx="3214">
                  <c:v>-10</c:v>
                </c:pt>
                <c:pt idx="3215">
                  <c:v>-4</c:v>
                </c:pt>
                <c:pt idx="3216">
                  <c:v>-8</c:v>
                </c:pt>
                <c:pt idx="3217">
                  <c:v>-10</c:v>
                </c:pt>
                <c:pt idx="3218">
                  <c:v>-11</c:v>
                </c:pt>
                <c:pt idx="3219">
                  <c:v>-8</c:v>
                </c:pt>
                <c:pt idx="3220">
                  <c:v>-9</c:v>
                </c:pt>
                <c:pt idx="3221">
                  <c:v>-13</c:v>
                </c:pt>
                <c:pt idx="3222">
                  <c:v>-8</c:v>
                </c:pt>
                <c:pt idx="3223">
                  <c:v>-5</c:v>
                </c:pt>
                <c:pt idx="3224">
                  <c:v>1</c:v>
                </c:pt>
                <c:pt idx="3225">
                  <c:v>2</c:v>
                </c:pt>
                <c:pt idx="3226">
                  <c:v>0</c:v>
                </c:pt>
                <c:pt idx="3227">
                  <c:v>-7</c:v>
                </c:pt>
                <c:pt idx="3228">
                  <c:v>-1</c:v>
                </c:pt>
                <c:pt idx="3229">
                  <c:v>-3</c:v>
                </c:pt>
                <c:pt idx="3230">
                  <c:v>-13</c:v>
                </c:pt>
                <c:pt idx="3231">
                  <c:v>-19</c:v>
                </c:pt>
                <c:pt idx="3232">
                  <c:v>-17</c:v>
                </c:pt>
                <c:pt idx="3233">
                  <c:v>-21</c:v>
                </c:pt>
                <c:pt idx="3234">
                  <c:v>-36</c:v>
                </c:pt>
                <c:pt idx="3235">
                  <c:v>-34</c:v>
                </c:pt>
                <c:pt idx="3236">
                  <c:v>-43</c:v>
                </c:pt>
                <c:pt idx="3237">
                  <c:v>-46</c:v>
                </c:pt>
                <c:pt idx="3238">
                  <c:v>-46</c:v>
                </c:pt>
                <c:pt idx="3239">
                  <c:v>-43</c:v>
                </c:pt>
                <c:pt idx="3240">
                  <c:v>-43</c:v>
                </c:pt>
                <c:pt idx="3241">
                  <c:v>-44</c:v>
                </c:pt>
                <c:pt idx="3242">
                  <c:v>-45</c:v>
                </c:pt>
                <c:pt idx="3243">
                  <c:v>-46</c:v>
                </c:pt>
                <c:pt idx="3244">
                  <c:v>-45</c:v>
                </c:pt>
                <c:pt idx="3245">
                  <c:v>-37</c:v>
                </c:pt>
                <c:pt idx="3246">
                  <c:v>-31</c:v>
                </c:pt>
                <c:pt idx="3247">
                  <c:v>-27</c:v>
                </c:pt>
                <c:pt idx="3248">
                  <c:v>-23</c:v>
                </c:pt>
                <c:pt idx="3249">
                  <c:v>-28</c:v>
                </c:pt>
                <c:pt idx="3250">
                  <c:v>-26</c:v>
                </c:pt>
                <c:pt idx="3251">
                  <c:v>-32</c:v>
                </c:pt>
                <c:pt idx="3252">
                  <c:v>-30</c:v>
                </c:pt>
                <c:pt idx="3253">
                  <c:v>-27</c:v>
                </c:pt>
                <c:pt idx="3254">
                  <c:v>-21</c:v>
                </c:pt>
                <c:pt idx="3255">
                  <c:v>-18</c:v>
                </c:pt>
                <c:pt idx="3256">
                  <c:v>-16</c:v>
                </c:pt>
                <c:pt idx="3257">
                  <c:v>-20</c:v>
                </c:pt>
                <c:pt idx="3258">
                  <c:v>-24</c:v>
                </c:pt>
                <c:pt idx="3259">
                  <c:v>-29</c:v>
                </c:pt>
                <c:pt idx="3260">
                  <c:v>-25</c:v>
                </c:pt>
                <c:pt idx="3261">
                  <c:v>-16</c:v>
                </c:pt>
                <c:pt idx="3262">
                  <c:v>-13</c:v>
                </c:pt>
                <c:pt idx="3263">
                  <c:v>-8</c:v>
                </c:pt>
                <c:pt idx="3264">
                  <c:v>-13</c:v>
                </c:pt>
                <c:pt idx="3265">
                  <c:v>-13</c:v>
                </c:pt>
                <c:pt idx="3266">
                  <c:v>-12</c:v>
                </c:pt>
                <c:pt idx="3267">
                  <c:v>-12</c:v>
                </c:pt>
                <c:pt idx="3268">
                  <c:v>-12</c:v>
                </c:pt>
                <c:pt idx="3269">
                  <c:v>-14</c:v>
                </c:pt>
                <c:pt idx="3270">
                  <c:v>-7</c:v>
                </c:pt>
                <c:pt idx="3271">
                  <c:v>-6</c:v>
                </c:pt>
                <c:pt idx="3272">
                  <c:v>-5</c:v>
                </c:pt>
                <c:pt idx="3273">
                  <c:v>-13</c:v>
                </c:pt>
                <c:pt idx="3274">
                  <c:v>-15</c:v>
                </c:pt>
                <c:pt idx="3275">
                  <c:v>-14</c:v>
                </c:pt>
                <c:pt idx="3276">
                  <c:v>-12</c:v>
                </c:pt>
                <c:pt idx="3277">
                  <c:v>-11</c:v>
                </c:pt>
                <c:pt idx="3278">
                  <c:v>-14</c:v>
                </c:pt>
                <c:pt idx="3279">
                  <c:v>-8</c:v>
                </c:pt>
                <c:pt idx="3280">
                  <c:v>-6</c:v>
                </c:pt>
                <c:pt idx="3281">
                  <c:v>-9</c:v>
                </c:pt>
                <c:pt idx="3282">
                  <c:v>-12</c:v>
                </c:pt>
                <c:pt idx="3283">
                  <c:v>-10</c:v>
                </c:pt>
                <c:pt idx="3284">
                  <c:v>-14</c:v>
                </c:pt>
                <c:pt idx="3285">
                  <c:v>-11</c:v>
                </c:pt>
                <c:pt idx="3286">
                  <c:v>-12</c:v>
                </c:pt>
                <c:pt idx="3287">
                  <c:v>-10</c:v>
                </c:pt>
                <c:pt idx="3288">
                  <c:v>-16</c:v>
                </c:pt>
                <c:pt idx="3289">
                  <c:v>-9</c:v>
                </c:pt>
                <c:pt idx="3290">
                  <c:v>-5</c:v>
                </c:pt>
                <c:pt idx="3291">
                  <c:v>-11</c:v>
                </c:pt>
                <c:pt idx="3292">
                  <c:v>-13</c:v>
                </c:pt>
                <c:pt idx="3293">
                  <c:v>0</c:v>
                </c:pt>
                <c:pt idx="3294">
                  <c:v>4</c:v>
                </c:pt>
                <c:pt idx="3295">
                  <c:v>2</c:v>
                </c:pt>
                <c:pt idx="3296">
                  <c:v>7</c:v>
                </c:pt>
                <c:pt idx="3297">
                  <c:v>8</c:v>
                </c:pt>
                <c:pt idx="3298">
                  <c:v>5</c:v>
                </c:pt>
                <c:pt idx="3299">
                  <c:v>3</c:v>
                </c:pt>
                <c:pt idx="3300">
                  <c:v>4</c:v>
                </c:pt>
                <c:pt idx="3301">
                  <c:v>1</c:v>
                </c:pt>
                <c:pt idx="3302">
                  <c:v>-2</c:v>
                </c:pt>
                <c:pt idx="3303">
                  <c:v>-3</c:v>
                </c:pt>
                <c:pt idx="3304">
                  <c:v>-5</c:v>
                </c:pt>
                <c:pt idx="3305">
                  <c:v>-15</c:v>
                </c:pt>
                <c:pt idx="3306">
                  <c:v>-21</c:v>
                </c:pt>
                <c:pt idx="3307">
                  <c:v>-20</c:v>
                </c:pt>
                <c:pt idx="3308">
                  <c:v>-24</c:v>
                </c:pt>
                <c:pt idx="3309">
                  <c:v>-22</c:v>
                </c:pt>
                <c:pt idx="3310">
                  <c:v>-26</c:v>
                </c:pt>
                <c:pt idx="3311">
                  <c:v>-26</c:v>
                </c:pt>
                <c:pt idx="3312">
                  <c:v>-21</c:v>
                </c:pt>
                <c:pt idx="3313">
                  <c:v>-15</c:v>
                </c:pt>
                <c:pt idx="3314">
                  <c:v>-14</c:v>
                </c:pt>
                <c:pt idx="3315">
                  <c:v>-8</c:v>
                </c:pt>
                <c:pt idx="3316">
                  <c:v>-7</c:v>
                </c:pt>
                <c:pt idx="3317">
                  <c:v>-9</c:v>
                </c:pt>
                <c:pt idx="3318">
                  <c:v>-10</c:v>
                </c:pt>
                <c:pt idx="3319">
                  <c:v>-20</c:v>
                </c:pt>
                <c:pt idx="3320">
                  <c:v>-19</c:v>
                </c:pt>
                <c:pt idx="3321">
                  <c:v>-19</c:v>
                </c:pt>
                <c:pt idx="3322">
                  <c:v>-18</c:v>
                </c:pt>
                <c:pt idx="3323">
                  <c:v>-19</c:v>
                </c:pt>
                <c:pt idx="3324">
                  <c:v>-22</c:v>
                </c:pt>
                <c:pt idx="3325">
                  <c:v>-35</c:v>
                </c:pt>
                <c:pt idx="3326">
                  <c:v>-35</c:v>
                </c:pt>
                <c:pt idx="3327">
                  <c:v>-40</c:v>
                </c:pt>
                <c:pt idx="3328">
                  <c:v>-35</c:v>
                </c:pt>
                <c:pt idx="3329">
                  <c:v>-33</c:v>
                </c:pt>
                <c:pt idx="3330">
                  <c:v>-26</c:v>
                </c:pt>
                <c:pt idx="3331">
                  <c:v>-20</c:v>
                </c:pt>
                <c:pt idx="3332">
                  <c:v>-14</c:v>
                </c:pt>
                <c:pt idx="3333">
                  <c:v>-13</c:v>
                </c:pt>
                <c:pt idx="3334">
                  <c:v>-14</c:v>
                </c:pt>
                <c:pt idx="3335">
                  <c:v>-14</c:v>
                </c:pt>
                <c:pt idx="3336">
                  <c:v>-14</c:v>
                </c:pt>
                <c:pt idx="3337">
                  <c:v>-5</c:v>
                </c:pt>
                <c:pt idx="3338">
                  <c:v>-4</c:v>
                </c:pt>
                <c:pt idx="3339">
                  <c:v>-1</c:v>
                </c:pt>
                <c:pt idx="3340">
                  <c:v>0</c:v>
                </c:pt>
                <c:pt idx="3341">
                  <c:v>-4</c:v>
                </c:pt>
                <c:pt idx="3342">
                  <c:v>-5</c:v>
                </c:pt>
                <c:pt idx="3343">
                  <c:v>-7</c:v>
                </c:pt>
                <c:pt idx="3344">
                  <c:v>-20</c:v>
                </c:pt>
                <c:pt idx="3345">
                  <c:v>-18</c:v>
                </c:pt>
                <c:pt idx="3346">
                  <c:v>-13</c:v>
                </c:pt>
                <c:pt idx="3347">
                  <c:v>-11</c:v>
                </c:pt>
                <c:pt idx="3348">
                  <c:v>-9</c:v>
                </c:pt>
                <c:pt idx="3349">
                  <c:v>-6</c:v>
                </c:pt>
                <c:pt idx="3350">
                  <c:v>-7</c:v>
                </c:pt>
                <c:pt idx="3351">
                  <c:v>-11</c:v>
                </c:pt>
                <c:pt idx="3352">
                  <c:v>-10</c:v>
                </c:pt>
                <c:pt idx="3353">
                  <c:v>-11</c:v>
                </c:pt>
                <c:pt idx="3354">
                  <c:v>-11</c:v>
                </c:pt>
                <c:pt idx="3355">
                  <c:v>-16</c:v>
                </c:pt>
                <c:pt idx="3356">
                  <c:v>-3</c:v>
                </c:pt>
                <c:pt idx="3357">
                  <c:v>-10</c:v>
                </c:pt>
                <c:pt idx="3358">
                  <c:v>-13</c:v>
                </c:pt>
                <c:pt idx="3359">
                  <c:v>-18</c:v>
                </c:pt>
                <c:pt idx="3360">
                  <c:v>-17</c:v>
                </c:pt>
                <c:pt idx="3361">
                  <c:v>-26</c:v>
                </c:pt>
                <c:pt idx="3362">
                  <c:v>-28</c:v>
                </c:pt>
                <c:pt idx="3363">
                  <c:v>-25</c:v>
                </c:pt>
                <c:pt idx="3364">
                  <c:v>-33</c:v>
                </c:pt>
                <c:pt idx="3365">
                  <c:v>-32</c:v>
                </c:pt>
                <c:pt idx="3366">
                  <c:v>-31</c:v>
                </c:pt>
                <c:pt idx="3367">
                  <c:v>-27</c:v>
                </c:pt>
                <c:pt idx="3368">
                  <c:v>-30</c:v>
                </c:pt>
                <c:pt idx="3369">
                  <c:v>-27</c:v>
                </c:pt>
                <c:pt idx="3370">
                  <c:v>-23</c:v>
                </c:pt>
                <c:pt idx="3371">
                  <c:v>-20</c:v>
                </c:pt>
                <c:pt idx="3372">
                  <c:v>-18</c:v>
                </c:pt>
                <c:pt idx="3373">
                  <c:v>-14</c:v>
                </c:pt>
                <c:pt idx="3374">
                  <c:v>-18</c:v>
                </c:pt>
                <c:pt idx="3375">
                  <c:v>-14</c:v>
                </c:pt>
                <c:pt idx="3376">
                  <c:v>-13</c:v>
                </c:pt>
                <c:pt idx="3377">
                  <c:v>-13</c:v>
                </c:pt>
                <c:pt idx="3378">
                  <c:v>-14</c:v>
                </c:pt>
                <c:pt idx="3379">
                  <c:v>-16</c:v>
                </c:pt>
                <c:pt idx="3380">
                  <c:v>-15</c:v>
                </c:pt>
                <c:pt idx="3381">
                  <c:v>-7</c:v>
                </c:pt>
                <c:pt idx="3382">
                  <c:v>-13</c:v>
                </c:pt>
                <c:pt idx="3383">
                  <c:v>-13</c:v>
                </c:pt>
                <c:pt idx="3384">
                  <c:v>-5</c:v>
                </c:pt>
                <c:pt idx="3385">
                  <c:v>-7</c:v>
                </c:pt>
                <c:pt idx="3386">
                  <c:v>3</c:v>
                </c:pt>
                <c:pt idx="3387">
                  <c:v>-8</c:v>
                </c:pt>
                <c:pt idx="3388">
                  <c:v>-7</c:v>
                </c:pt>
                <c:pt idx="3389">
                  <c:v>-1</c:v>
                </c:pt>
                <c:pt idx="3390">
                  <c:v>-2</c:v>
                </c:pt>
                <c:pt idx="3391">
                  <c:v>-3</c:v>
                </c:pt>
                <c:pt idx="3392">
                  <c:v>-4</c:v>
                </c:pt>
                <c:pt idx="3393">
                  <c:v>-9</c:v>
                </c:pt>
                <c:pt idx="3394">
                  <c:v>-9</c:v>
                </c:pt>
                <c:pt idx="3395">
                  <c:v>-6</c:v>
                </c:pt>
                <c:pt idx="3396">
                  <c:v>-11</c:v>
                </c:pt>
                <c:pt idx="3397">
                  <c:v>-5</c:v>
                </c:pt>
                <c:pt idx="3398">
                  <c:v>-12</c:v>
                </c:pt>
                <c:pt idx="3399">
                  <c:v>-6</c:v>
                </c:pt>
                <c:pt idx="3400">
                  <c:v>-4</c:v>
                </c:pt>
                <c:pt idx="3401">
                  <c:v>-7</c:v>
                </c:pt>
                <c:pt idx="3402">
                  <c:v>-5</c:v>
                </c:pt>
                <c:pt idx="3403">
                  <c:v>0</c:v>
                </c:pt>
                <c:pt idx="3404">
                  <c:v>-2</c:v>
                </c:pt>
                <c:pt idx="3405">
                  <c:v>-2</c:v>
                </c:pt>
                <c:pt idx="3406">
                  <c:v>-1</c:v>
                </c:pt>
                <c:pt idx="3407">
                  <c:v>-4</c:v>
                </c:pt>
                <c:pt idx="3408">
                  <c:v>-8</c:v>
                </c:pt>
                <c:pt idx="3409">
                  <c:v>-11</c:v>
                </c:pt>
                <c:pt idx="3410">
                  <c:v>-12</c:v>
                </c:pt>
                <c:pt idx="3411">
                  <c:v>-17</c:v>
                </c:pt>
                <c:pt idx="3412">
                  <c:v>-25</c:v>
                </c:pt>
                <c:pt idx="3413">
                  <c:v>-26</c:v>
                </c:pt>
                <c:pt idx="3414">
                  <c:v>-29</c:v>
                </c:pt>
                <c:pt idx="3415">
                  <c:v>-26</c:v>
                </c:pt>
                <c:pt idx="3416">
                  <c:v>-23</c:v>
                </c:pt>
                <c:pt idx="3417">
                  <c:v>-20</c:v>
                </c:pt>
                <c:pt idx="3418">
                  <c:v>-22</c:v>
                </c:pt>
                <c:pt idx="3419">
                  <c:v>-16</c:v>
                </c:pt>
                <c:pt idx="3420">
                  <c:v>-9</c:v>
                </c:pt>
                <c:pt idx="3421">
                  <c:v>-14</c:v>
                </c:pt>
                <c:pt idx="3422">
                  <c:v>-9</c:v>
                </c:pt>
                <c:pt idx="3423">
                  <c:v>-8</c:v>
                </c:pt>
                <c:pt idx="3424">
                  <c:v>3</c:v>
                </c:pt>
                <c:pt idx="3425">
                  <c:v>7</c:v>
                </c:pt>
                <c:pt idx="3426">
                  <c:v>8</c:v>
                </c:pt>
                <c:pt idx="3427">
                  <c:v>5</c:v>
                </c:pt>
                <c:pt idx="3428">
                  <c:v>2</c:v>
                </c:pt>
                <c:pt idx="3429">
                  <c:v>-5</c:v>
                </c:pt>
                <c:pt idx="3430">
                  <c:v>-11</c:v>
                </c:pt>
                <c:pt idx="3431">
                  <c:v>-12</c:v>
                </c:pt>
                <c:pt idx="3432">
                  <c:v>-17</c:v>
                </c:pt>
                <c:pt idx="3433">
                  <c:v>-18</c:v>
                </c:pt>
                <c:pt idx="3434">
                  <c:v>-17</c:v>
                </c:pt>
                <c:pt idx="3435">
                  <c:v>-20</c:v>
                </c:pt>
                <c:pt idx="3436">
                  <c:v>-23</c:v>
                </c:pt>
                <c:pt idx="3437">
                  <c:v>-26</c:v>
                </c:pt>
                <c:pt idx="3438">
                  <c:v>-26</c:v>
                </c:pt>
                <c:pt idx="3439">
                  <c:v>-39</c:v>
                </c:pt>
                <c:pt idx="3440">
                  <c:v>-42</c:v>
                </c:pt>
                <c:pt idx="3441">
                  <c:v>-33</c:v>
                </c:pt>
                <c:pt idx="3442">
                  <c:v>-26</c:v>
                </c:pt>
                <c:pt idx="3443">
                  <c:v>-28</c:v>
                </c:pt>
                <c:pt idx="3444">
                  <c:v>-33</c:v>
                </c:pt>
                <c:pt idx="3445">
                  <c:v>-29</c:v>
                </c:pt>
                <c:pt idx="3446">
                  <c:v>-34</c:v>
                </c:pt>
                <c:pt idx="3447">
                  <c:v>-29</c:v>
                </c:pt>
                <c:pt idx="3448">
                  <c:v>-24</c:v>
                </c:pt>
                <c:pt idx="3449">
                  <c:v>-23</c:v>
                </c:pt>
                <c:pt idx="3450">
                  <c:v>-24</c:v>
                </c:pt>
                <c:pt idx="3451">
                  <c:v>-22</c:v>
                </c:pt>
                <c:pt idx="3452">
                  <c:v>-21</c:v>
                </c:pt>
                <c:pt idx="3453">
                  <c:v>-23</c:v>
                </c:pt>
                <c:pt idx="3454">
                  <c:v>-24</c:v>
                </c:pt>
                <c:pt idx="3455">
                  <c:v>-21</c:v>
                </c:pt>
                <c:pt idx="3456">
                  <c:v>-21</c:v>
                </c:pt>
                <c:pt idx="3457">
                  <c:v>-20</c:v>
                </c:pt>
                <c:pt idx="3458">
                  <c:v>-13</c:v>
                </c:pt>
                <c:pt idx="3459">
                  <c:v>-15</c:v>
                </c:pt>
                <c:pt idx="3460">
                  <c:v>-21</c:v>
                </c:pt>
                <c:pt idx="3461">
                  <c:v>-23</c:v>
                </c:pt>
                <c:pt idx="3462">
                  <c:v>-21</c:v>
                </c:pt>
                <c:pt idx="3463">
                  <c:v>-15</c:v>
                </c:pt>
                <c:pt idx="3464">
                  <c:v>-18</c:v>
                </c:pt>
                <c:pt idx="3465">
                  <c:v>-16</c:v>
                </c:pt>
                <c:pt idx="3466">
                  <c:v>-14</c:v>
                </c:pt>
                <c:pt idx="3467">
                  <c:v>-24</c:v>
                </c:pt>
                <c:pt idx="3468">
                  <c:v>-22</c:v>
                </c:pt>
                <c:pt idx="3469">
                  <c:v>-19</c:v>
                </c:pt>
                <c:pt idx="3470">
                  <c:v>-21</c:v>
                </c:pt>
                <c:pt idx="3471">
                  <c:v>-23</c:v>
                </c:pt>
                <c:pt idx="3472">
                  <c:v>-24</c:v>
                </c:pt>
                <c:pt idx="3473">
                  <c:v>-21</c:v>
                </c:pt>
                <c:pt idx="3474">
                  <c:v>-22</c:v>
                </c:pt>
                <c:pt idx="3475">
                  <c:v>-10</c:v>
                </c:pt>
                <c:pt idx="3476">
                  <c:v>-4</c:v>
                </c:pt>
                <c:pt idx="3477">
                  <c:v>-6</c:v>
                </c:pt>
                <c:pt idx="3478">
                  <c:v>-8</c:v>
                </c:pt>
                <c:pt idx="3479">
                  <c:v>-2</c:v>
                </c:pt>
                <c:pt idx="3480">
                  <c:v>4</c:v>
                </c:pt>
                <c:pt idx="3481">
                  <c:v>-2</c:v>
                </c:pt>
                <c:pt idx="3482">
                  <c:v>-1</c:v>
                </c:pt>
                <c:pt idx="3483">
                  <c:v>9</c:v>
                </c:pt>
                <c:pt idx="3484">
                  <c:v>5</c:v>
                </c:pt>
                <c:pt idx="3485">
                  <c:v>0</c:v>
                </c:pt>
                <c:pt idx="3486">
                  <c:v>-4</c:v>
                </c:pt>
                <c:pt idx="3487">
                  <c:v>-9</c:v>
                </c:pt>
                <c:pt idx="3488">
                  <c:v>-15</c:v>
                </c:pt>
                <c:pt idx="3489">
                  <c:v>-9</c:v>
                </c:pt>
                <c:pt idx="3490">
                  <c:v>-4</c:v>
                </c:pt>
                <c:pt idx="3491">
                  <c:v>-4</c:v>
                </c:pt>
                <c:pt idx="3492">
                  <c:v>-11</c:v>
                </c:pt>
                <c:pt idx="3493">
                  <c:v>-10</c:v>
                </c:pt>
                <c:pt idx="3494">
                  <c:v>-11</c:v>
                </c:pt>
                <c:pt idx="3495">
                  <c:v>-23</c:v>
                </c:pt>
                <c:pt idx="3496">
                  <c:v>-19</c:v>
                </c:pt>
                <c:pt idx="3497">
                  <c:v>-11</c:v>
                </c:pt>
                <c:pt idx="3498">
                  <c:v>-14</c:v>
                </c:pt>
                <c:pt idx="3499">
                  <c:v>-15</c:v>
                </c:pt>
                <c:pt idx="3500">
                  <c:v>-9</c:v>
                </c:pt>
                <c:pt idx="3501">
                  <c:v>-17</c:v>
                </c:pt>
                <c:pt idx="3502">
                  <c:v>-22</c:v>
                </c:pt>
                <c:pt idx="3503">
                  <c:v>-20</c:v>
                </c:pt>
                <c:pt idx="3504">
                  <c:v>-20</c:v>
                </c:pt>
                <c:pt idx="3505">
                  <c:v>-15</c:v>
                </c:pt>
                <c:pt idx="3506">
                  <c:v>-14</c:v>
                </c:pt>
                <c:pt idx="3507">
                  <c:v>-6</c:v>
                </c:pt>
                <c:pt idx="3508">
                  <c:v>-6</c:v>
                </c:pt>
                <c:pt idx="3509">
                  <c:v>-15</c:v>
                </c:pt>
                <c:pt idx="3510">
                  <c:v>-8</c:v>
                </c:pt>
                <c:pt idx="3511">
                  <c:v>-6</c:v>
                </c:pt>
                <c:pt idx="3512">
                  <c:v>-11</c:v>
                </c:pt>
                <c:pt idx="3513">
                  <c:v>-13</c:v>
                </c:pt>
                <c:pt idx="3514">
                  <c:v>-25</c:v>
                </c:pt>
                <c:pt idx="3515">
                  <c:v>-25</c:v>
                </c:pt>
                <c:pt idx="3516">
                  <c:v>-27</c:v>
                </c:pt>
                <c:pt idx="3517">
                  <c:v>-30</c:v>
                </c:pt>
                <c:pt idx="3518">
                  <c:v>-37</c:v>
                </c:pt>
                <c:pt idx="3519">
                  <c:v>-41</c:v>
                </c:pt>
                <c:pt idx="3520">
                  <c:v>-45</c:v>
                </c:pt>
                <c:pt idx="3521">
                  <c:v>-38</c:v>
                </c:pt>
                <c:pt idx="3522">
                  <c:v>-43</c:v>
                </c:pt>
                <c:pt idx="3523">
                  <c:v>-44</c:v>
                </c:pt>
                <c:pt idx="3524">
                  <c:v>-41</c:v>
                </c:pt>
                <c:pt idx="3525">
                  <c:v>-37</c:v>
                </c:pt>
                <c:pt idx="3526">
                  <c:v>-28</c:v>
                </c:pt>
                <c:pt idx="3527">
                  <c:v>-28</c:v>
                </c:pt>
                <c:pt idx="3528">
                  <c:v>-22</c:v>
                </c:pt>
                <c:pt idx="3529">
                  <c:v>-26</c:v>
                </c:pt>
                <c:pt idx="3530">
                  <c:v>-20</c:v>
                </c:pt>
                <c:pt idx="3531">
                  <c:v>-18</c:v>
                </c:pt>
                <c:pt idx="3532">
                  <c:v>-13</c:v>
                </c:pt>
                <c:pt idx="3533">
                  <c:v>-12</c:v>
                </c:pt>
                <c:pt idx="3534">
                  <c:v>-10</c:v>
                </c:pt>
                <c:pt idx="3535">
                  <c:v>-10</c:v>
                </c:pt>
                <c:pt idx="3536">
                  <c:v>-7</c:v>
                </c:pt>
                <c:pt idx="3537">
                  <c:v>-3</c:v>
                </c:pt>
                <c:pt idx="3538">
                  <c:v>-2</c:v>
                </c:pt>
                <c:pt idx="3539">
                  <c:v>-3</c:v>
                </c:pt>
                <c:pt idx="3540">
                  <c:v>-7</c:v>
                </c:pt>
                <c:pt idx="3541">
                  <c:v>-4</c:v>
                </c:pt>
                <c:pt idx="3542">
                  <c:v>-1</c:v>
                </c:pt>
                <c:pt idx="3543">
                  <c:v>-3</c:v>
                </c:pt>
                <c:pt idx="3544">
                  <c:v>-6</c:v>
                </c:pt>
                <c:pt idx="3545">
                  <c:v>-5</c:v>
                </c:pt>
                <c:pt idx="3546">
                  <c:v>1</c:v>
                </c:pt>
                <c:pt idx="3547">
                  <c:v>2</c:v>
                </c:pt>
                <c:pt idx="3548">
                  <c:v>-5</c:v>
                </c:pt>
                <c:pt idx="3549">
                  <c:v>-11</c:v>
                </c:pt>
                <c:pt idx="3550">
                  <c:v>-9</c:v>
                </c:pt>
                <c:pt idx="3551">
                  <c:v>-8</c:v>
                </c:pt>
                <c:pt idx="3552">
                  <c:v>-6</c:v>
                </c:pt>
                <c:pt idx="3553">
                  <c:v>-11</c:v>
                </c:pt>
                <c:pt idx="3554">
                  <c:v>-15</c:v>
                </c:pt>
                <c:pt idx="3555">
                  <c:v>-6</c:v>
                </c:pt>
                <c:pt idx="3556">
                  <c:v>-13</c:v>
                </c:pt>
                <c:pt idx="3557">
                  <c:v>-16</c:v>
                </c:pt>
                <c:pt idx="3558">
                  <c:v>-14</c:v>
                </c:pt>
                <c:pt idx="3559">
                  <c:v>-15</c:v>
                </c:pt>
                <c:pt idx="3560">
                  <c:v>-10</c:v>
                </c:pt>
                <c:pt idx="3561">
                  <c:v>-6</c:v>
                </c:pt>
                <c:pt idx="3562">
                  <c:v>-7</c:v>
                </c:pt>
                <c:pt idx="3563">
                  <c:v>-8</c:v>
                </c:pt>
                <c:pt idx="3564">
                  <c:v>-14</c:v>
                </c:pt>
                <c:pt idx="3565">
                  <c:v>-15</c:v>
                </c:pt>
                <c:pt idx="3566">
                  <c:v>-15</c:v>
                </c:pt>
                <c:pt idx="3567">
                  <c:v>-11</c:v>
                </c:pt>
                <c:pt idx="3568">
                  <c:v>-9</c:v>
                </c:pt>
                <c:pt idx="3569">
                  <c:v>-12</c:v>
                </c:pt>
                <c:pt idx="3570">
                  <c:v>-12</c:v>
                </c:pt>
                <c:pt idx="3571">
                  <c:v>-16</c:v>
                </c:pt>
                <c:pt idx="3572">
                  <c:v>-17</c:v>
                </c:pt>
                <c:pt idx="3573">
                  <c:v>-20</c:v>
                </c:pt>
                <c:pt idx="3574">
                  <c:v>-18</c:v>
                </c:pt>
                <c:pt idx="3575">
                  <c:v>-18</c:v>
                </c:pt>
                <c:pt idx="3576">
                  <c:v>-20</c:v>
                </c:pt>
                <c:pt idx="3577">
                  <c:v>-20</c:v>
                </c:pt>
                <c:pt idx="3578">
                  <c:v>-19</c:v>
                </c:pt>
                <c:pt idx="3579">
                  <c:v>-23</c:v>
                </c:pt>
                <c:pt idx="3580">
                  <c:v>-18</c:v>
                </c:pt>
                <c:pt idx="3581">
                  <c:v>-15</c:v>
                </c:pt>
                <c:pt idx="3582">
                  <c:v>-18</c:v>
                </c:pt>
                <c:pt idx="3583">
                  <c:v>-10</c:v>
                </c:pt>
                <c:pt idx="3584">
                  <c:v>-11</c:v>
                </c:pt>
                <c:pt idx="3585">
                  <c:v>-9</c:v>
                </c:pt>
                <c:pt idx="3586">
                  <c:v>-9</c:v>
                </c:pt>
                <c:pt idx="3587">
                  <c:v>-11</c:v>
                </c:pt>
                <c:pt idx="3588">
                  <c:v>-5</c:v>
                </c:pt>
                <c:pt idx="3589">
                  <c:v>-5</c:v>
                </c:pt>
                <c:pt idx="3590">
                  <c:v>-9</c:v>
                </c:pt>
                <c:pt idx="3591">
                  <c:v>-8</c:v>
                </c:pt>
                <c:pt idx="3592">
                  <c:v>-6</c:v>
                </c:pt>
                <c:pt idx="3593">
                  <c:v>-10</c:v>
                </c:pt>
                <c:pt idx="3594">
                  <c:v>-7</c:v>
                </c:pt>
                <c:pt idx="3595">
                  <c:v>-13</c:v>
                </c:pt>
                <c:pt idx="3596">
                  <c:v>-13</c:v>
                </c:pt>
                <c:pt idx="3597">
                  <c:v>-14</c:v>
                </c:pt>
                <c:pt idx="3598">
                  <c:v>-10</c:v>
                </c:pt>
                <c:pt idx="3599">
                  <c:v>-8</c:v>
                </c:pt>
                <c:pt idx="3600">
                  <c:v>-8</c:v>
                </c:pt>
                <c:pt idx="3601">
                  <c:v>-8</c:v>
                </c:pt>
                <c:pt idx="3602">
                  <c:v>-2</c:v>
                </c:pt>
                <c:pt idx="3603">
                  <c:v>-3</c:v>
                </c:pt>
                <c:pt idx="3604">
                  <c:v>-6</c:v>
                </c:pt>
                <c:pt idx="3605">
                  <c:v>0</c:v>
                </c:pt>
                <c:pt idx="3606">
                  <c:v>3</c:v>
                </c:pt>
                <c:pt idx="3607">
                  <c:v>3</c:v>
                </c:pt>
                <c:pt idx="3608">
                  <c:v>7</c:v>
                </c:pt>
                <c:pt idx="3609">
                  <c:v>6</c:v>
                </c:pt>
                <c:pt idx="3610">
                  <c:v>-3</c:v>
                </c:pt>
                <c:pt idx="3611">
                  <c:v>-2</c:v>
                </c:pt>
                <c:pt idx="3612">
                  <c:v>1</c:v>
                </c:pt>
                <c:pt idx="3613">
                  <c:v>0</c:v>
                </c:pt>
                <c:pt idx="3614">
                  <c:v>-1</c:v>
                </c:pt>
                <c:pt idx="3615">
                  <c:v>-8</c:v>
                </c:pt>
                <c:pt idx="3616">
                  <c:v>-7</c:v>
                </c:pt>
                <c:pt idx="3617">
                  <c:v>-10</c:v>
                </c:pt>
                <c:pt idx="3618">
                  <c:v>-16</c:v>
                </c:pt>
                <c:pt idx="3619">
                  <c:v>-18</c:v>
                </c:pt>
                <c:pt idx="3620">
                  <c:v>-23</c:v>
                </c:pt>
                <c:pt idx="3621">
                  <c:v>-22</c:v>
                </c:pt>
                <c:pt idx="3622">
                  <c:v>-15</c:v>
                </c:pt>
                <c:pt idx="3623">
                  <c:v>-25</c:v>
                </c:pt>
                <c:pt idx="3624">
                  <c:v>-26</c:v>
                </c:pt>
                <c:pt idx="3625">
                  <c:v>-23</c:v>
                </c:pt>
                <c:pt idx="3626">
                  <c:v>-21</c:v>
                </c:pt>
                <c:pt idx="3627">
                  <c:v>-13</c:v>
                </c:pt>
                <c:pt idx="3628">
                  <c:v>-11</c:v>
                </c:pt>
                <c:pt idx="3629">
                  <c:v>-13</c:v>
                </c:pt>
                <c:pt idx="3630">
                  <c:v>-13</c:v>
                </c:pt>
                <c:pt idx="3631">
                  <c:v>-17</c:v>
                </c:pt>
                <c:pt idx="3632">
                  <c:v>-16</c:v>
                </c:pt>
                <c:pt idx="3633">
                  <c:v>-22</c:v>
                </c:pt>
                <c:pt idx="3634">
                  <c:v>-21</c:v>
                </c:pt>
                <c:pt idx="3635">
                  <c:v>-14</c:v>
                </c:pt>
                <c:pt idx="3636">
                  <c:v>-14</c:v>
                </c:pt>
                <c:pt idx="3637">
                  <c:v>-16</c:v>
                </c:pt>
                <c:pt idx="3638">
                  <c:v>-18</c:v>
                </c:pt>
                <c:pt idx="3639">
                  <c:v>-20</c:v>
                </c:pt>
                <c:pt idx="3640">
                  <c:v>-21</c:v>
                </c:pt>
                <c:pt idx="3641">
                  <c:v>-21</c:v>
                </c:pt>
                <c:pt idx="3642">
                  <c:v>-15</c:v>
                </c:pt>
                <c:pt idx="3643">
                  <c:v>-13</c:v>
                </c:pt>
                <c:pt idx="3644">
                  <c:v>-14</c:v>
                </c:pt>
                <c:pt idx="3645">
                  <c:v>-7</c:v>
                </c:pt>
                <c:pt idx="3646">
                  <c:v>-5</c:v>
                </c:pt>
                <c:pt idx="3647">
                  <c:v>-1</c:v>
                </c:pt>
                <c:pt idx="3648">
                  <c:v>0</c:v>
                </c:pt>
                <c:pt idx="3649">
                  <c:v>1</c:v>
                </c:pt>
                <c:pt idx="3650">
                  <c:v>-4</c:v>
                </c:pt>
                <c:pt idx="3651">
                  <c:v>2</c:v>
                </c:pt>
                <c:pt idx="3652">
                  <c:v>3</c:v>
                </c:pt>
                <c:pt idx="3653">
                  <c:v>1</c:v>
                </c:pt>
                <c:pt idx="3654">
                  <c:v>-1</c:v>
                </c:pt>
                <c:pt idx="3655">
                  <c:v>2</c:v>
                </c:pt>
                <c:pt idx="3656">
                  <c:v>4</c:v>
                </c:pt>
                <c:pt idx="3657">
                  <c:v>-1</c:v>
                </c:pt>
                <c:pt idx="3658">
                  <c:v>0</c:v>
                </c:pt>
                <c:pt idx="3659">
                  <c:v>-1</c:v>
                </c:pt>
                <c:pt idx="3660">
                  <c:v>0</c:v>
                </c:pt>
                <c:pt idx="3661">
                  <c:v>1</c:v>
                </c:pt>
                <c:pt idx="3662">
                  <c:v>5</c:v>
                </c:pt>
                <c:pt idx="3663">
                  <c:v>3</c:v>
                </c:pt>
                <c:pt idx="3664">
                  <c:v>0</c:v>
                </c:pt>
                <c:pt idx="3665">
                  <c:v>3</c:v>
                </c:pt>
                <c:pt idx="3666">
                  <c:v>-3</c:v>
                </c:pt>
                <c:pt idx="3667">
                  <c:v>-3</c:v>
                </c:pt>
                <c:pt idx="3668">
                  <c:v>-3</c:v>
                </c:pt>
                <c:pt idx="3669">
                  <c:v>-2</c:v>
                </c:pt>
                <c:pt idx="3670">
                  <c:v>-7</c:v>
                </c:pt>
                <c:pt idx="3671">
                  <c:v>-13</c:v>
                </c:pt>
                <c:pt idx="3672">
                  <c:v>-9</c:v>
                </c:pt>
                <c:pt idx="3673">
                  <c:v>-13</c:v>
                </c:pt>
                <c:pt idx="3674">
                  <c:v>-18</c:v>
                </c:pt>
                <c:pt idx="3675">
                  <c:v>-12</c:v>
                </c:pt>
                <c:pt idx="3676">
                  <c:v>-11</c:v>
                </c:pt>
                <c:pt idx="3677">
                  <c:v>-8</c:v>
                </c:pt>
                <c:pt idx="3678">
                  <c:v>0</c:v>
                </c:pt>
                <c:pt idx="3679">
                  <c:v>-1</c:v>
                </c:pt>
                <c:pt idx="3680">
                  <c:v>-3</c:v>
                </c:pt>
                <c:pt idx="3681">
                  <c:v>1</c:v>
                </c:pt>
                <c:pt idx="3682">
                  <c:v>0</c:v>
                </c:pt>
                <c:pt idx="3683">
                  <c:v>8</c:v>
                </c:pt>
                <c:pt idx="3684">
                  <c:v>4</c:v>
                </c:pt>
                <c:pt idx="3685">
                  <c:v>10</c:v>
                </c:pt>
                <c:pt idx="3686">
                  <c:v>6</c:v>
                </c:pt>
                <c:pt idx="3687">
                  <c:v>5</c:v>
                </c:pt>
                <c:pt idx="3688">
                  <c:v>10</c:v>
                </c:pt>
                <c:pt idx="3689">
                  <c:v>9</c:v>
                </c:pt>
                <c:pt idx="3690">
                  <c:v>2</c:v>
                </c:pt>
                <c:pt idx="3691">
                  <c:v>4</c:v>
                </c:pt>
                <c:pt idx="3692">
                  <c:v>12</c:v>
                </c:pt>
                <c:pt idx="3693">
                  <c:v>6</c:v>
                </c:pt>
                <c:pt idx="3694">
                  <c:v>5</c:v>
                </c:pt>
                <c:pt idx="3695">
                  <c:v>0</c:v>
                </c:pt>
                <c:pt idx="3696">
                  <c:v>-1</c:v>
                </c:pt>
                <c:pt idx="3697">
                  <c:v>-14</c:v>
                </c:pt>
                <c:pt idx="3698">
                  <c:v>-10</c:v>
                </c:pt>
                <c:pt idx="3699">
                  <c:v>-9</c:v>
                </c:pt>
                <c:pt idx="3700">
                  <c:v>-16</c:v>
                </c:pt>
                <c:pt idx="3701">
                  <c:v>-12</c:v>
                </c:pt>
                <c:pt idx="3702">
                  <c:v>-17</c:v>
                </c:pt>
                <c:pt idx="3703">
                  <c:v>-15</c:v>
                </c:pt>
                <c:pt idx="3704">
                  <c:v>-22</c:v>
                </c:pt>
                <c:pt idx="3705">
                  <c:v>-18</c:v>
                </c:pt>
                <c:pt idx="3706">
                  <c:v>-18</c:v>
                </c:pt>
                <c:pt idx="3707">
                  <c:v>-16</c:v>
                </c:pt>
                <c:pt idx="3708">
                  <c:v>-15</c:v>
                </c:pt>
                <c:pt idx="3709">
                  <c:v>-4</c:v>
                </c:pt>
                <c:pt idx="3710">
                  <c:v>0</c:v>
                </c:pt>
                <c:pt idx="3711">
                  <c:v>-1</c:v>
                </c:pt>
                <c:pt idx="3712">
                  <c:v>5</c:v>
                </c:pt>
                <c:pt idx="3713">
                  <c:v>2</c:v>
                </c:pt>
                <c:pt idx="3714">
                  <c:v>0</c:v>
                </c:pt>
                <c:pt idx="3715">
                  <c:v>-3</c:v>
                </c:pt>
                <c:pt idx="3716">
                  <c:v>-3</c:v>
                </c:pt>
                <c:pt idx="3717">
                  <c:v>-3</c:v>
                </c:pt>
                <c:pt idx="3718">
                  <c:v>-6</c:v>
                </c:pt>
                <c:pt idx="3719">
                  <c:v>-14</c:v>
                </c:pt>
                <c:pt idx="3720">
                  <c:v>-13</c:v>
                </c:pt>
                <c:pt idx="3721">
                  <c:v>-16</c:v>
                </c:pt>
                <c:pt idx="3722">
                  <c:v>-18</c:v>
                </c:pt>
                <c:pt idx="3723">
                  <c:v>-26</c:v>
                </c:pt>
                <c:pt idx="3724">
                  <c:v>-27</c:v>
                </c:pt>
                <c:pt idx="3725">
                  <c:v>-31</c:v>
                </c:pt>
                <c:pt idx="3726">
                  <c:v>-24</c:v>
                </c:pt>
                <c:pt idx="3727">
                  <c:v>-24</c:v>
                </c:pt>
                <c:pt idx="3728">
                  <c:v>-20</c:v>
                </c:pt>
                <c:pt idx="3729">
                  <c:v>-21</c:v>
                </c:pt>
                <c:pt idx="3730">
                  <c:v>-18</c:v>
                </c:pt>
                <c:pt idx="3731">
                  <c:v>-12</c:v>
                </c:pt>
                <c:pt idx="3732">
                  <c:v>-6</c:v>
                </c:pt>
                <c:pt idx="3733">
                  <c:v>-6</c:v>
                </c:pt>
                <c:pt idx="3734">
                  <c:v>-9</c:v>
                </c:pt>
                <c:pt idx="3735">
                  <c:v>-8</c:v>
                </c:pt>
                <c:pt idx="3736">
                  <c:v>-6</c:v>
                </c:pt>
                <c:pt idx="3737">
                  <c:v>-4</c:v>
                </c:pt>
                <c:pt idx="3738">
                  <c:v>-7</c:v>
                </c:pt>
                <c:pt idx="3739">
                  <c:v>-6</c:v>
                </c:pt>
                <c:pt idx="3740">
                  <c:v>-5</c:v>
                </c:pt>
                <c:pt idx="3741">
                  <c:v>-9</c:v>
                </c:pt>
                <c:pt idx="3742">
                  <c:v>-14</c:v>
                </c:pt>
                <c:pt idx="3743">
                  <c:v>-14</c:v>
                </c:pt>
                <c:pt idx="3744">
                  <c:v>-11</c:v>
                </c:pt>
                <c:pt idx="3745">
                  <c:v>-12</c:v>
                </c:pt>
                <c:pt idx="3746">
                  <c:v>-6</c:v>
                </c:pt>
                <c:pt idx="3747">
                  <c:v>-5</c:v>
                </c:pt>
                <c:pt idx="3748">
                  <c:v>-12</c:v>
                </c:pt>
                <c:pt idx="3749">
                  <c:v>-13</c:v>
                </c:pt>
                <c:pt idx="3750">
                  <c:v>-18</c:v>
                </c:pt>
                <c:pt idx="3751">
                  <c:v>-19</c:v>
                </c:pt>
                <c:pt idx="3752">
                  <c:v>-21</c:v>
                </c:pt>
                <c:pt idx="3753">
                  <c:v>-23</c:v>
                </c:pt>
                <c:pt idx="3754">
                  <c:v>-24</c:v>
                </c:pt>
                <c:pt idx="3755">
                  <c:v>-24</c:v>
                </c:pt>
                <c:pt idx="3756">
                  <c:v>-29</c:v>
                </c:pt>
                <c:pt idx="3757">
                  <c:v>-34</c:v>
                </c:pt>
                <c:pt idx="3758">
                  <c:v>-36</c:v>
                </c:pt>
                <c:pt idx="3759">
                  <c:v>-34</c:v>
                </c:pt>
                <c:pt idx="3760">
                  <c:v>-24</c:v>
                </c:pt>
                <c:pt idx="3761">
                  <c:v>-18</c:v>
                </c:pt>
                <c:pt idx="3762">
                  <c:v>-11</c:v>
                </c:pt>
                <c:pt idx="3763">
                  <c:v>-14</c:v>
                </c:pt>
                <c:pt idx="3764">
                  <c:v>-16</c:v>
                </c:pt>
                <c:pt idx="3765">
                  <c:v>-16</c:v>
                </c:pt>
                <c:pt idx="3766">
                  <c:v>-17</c:v>
                </c:pt>
                <c:pt idx="3767">
                  <c:v>-12</c:v>
                </c:pt>
                <c:pt idx="3768">
                  <c:v>-11</c:v>
                </c:pt>
                <c:pt idx="3769">
                  <c:v>-5</c:v>
                </c:pt>
                <c:pt idx="3770">
                  <c:v>0</c:v>
                </c:pt>
                <c:pt idx="3771">
                  <c:v>-3</c:v>
                </c:pt>
                <c:pt idx="3772">
                  <c:v>-7</c:v>
                </c:pt>
                <c:pt idx="3773">
                  <c:v>-11</c:v>
                </c:pt>
                <c:pt idx="3774">
                  <c:v>-18</c:v>
                </c:pt>
                <c:pt idx="3775">
                  <c:v>-8</c:v>
                </c:pt>
                <c:pt idx="3776">
                  <c:v>-5</c:v>
                </c:pt>
                <c:pt idx="3777">
                  <c:v>-5</c:v>
                </c:pt>
                <c:pt idx="3778">
                  <c:v>-13</c:v>
                </c:pt>
                <c:pt idx="3779">
                  <c:v>-17</c:v>
                </c:pt>
                <c:pt idx="3780">
                  <c:v>-12</c:v>
                </c:pt>
                <c:pt idx="3781">
                  <c:v>-14</c:v>
                </c:pt>
                <c:pt idx="3782">
                  <c:v>-17</c:v>
                </c:pt>
                <c:pt idx="3783">
                  <c:v>-16</c:v>
                </c:pt>
                <c:pt idx="3784">
                  <c:v>-10</c:v>
                </c:pt>
                <c:pt idx="3785">
                  <c:v>-10</c:v>
                </c:pt>
                <c:pt idx="3786">
                  <c:v>-8</c:v>
                </c:pt>
                <c:pt idx="3787">
                  <c:v>-18</c:v>
                </c:pt>
                <c:pt idx="3788">
                  <c:v>-23</c:v>
                </c:pt>
                <c:pt idx="3789">
                  <c:v>-20</c:v>
                </c:pt>
                <c:pt idx="3790">
                  <c:v>-22</c:v>
                </c:pt>
                <c:pt idx="3791">
                  <c:v>-20</c:v>
                </c:pt>
                <c:pt idx="3792">
                  <c:v>-24</c:v>
                </c:pt>
                <c:pt idx="3793">
                  <c:v>-26</c:v>
                </c:pt>
                <c:pt idx="3794">
                  <c:v>-25</c:v>
                </c:pt>
                <c:pt idx="3795">
                  <c:v>-21</c:v>
                </c:pt>
                <c:pt idx="3796">
                  <c:v>-23</c:v>
                </c:pt>
                <c:pt idx="3797">
                  <c:v>-24</c:v>
                </c:pt>
                <c:pt idx="3798">
                  <c:v>-18</c:v>
                </c:pt>
                <c:pt idx="3799">
                  <c:v>-24</c:v>
                </c:pt>
                <c:pt idx="3800">
                  <c:v>-22</c:v>
                </c:pt>
                <c:pt idx="3801">
                  <c:v>-21</c:v>
                </c:pt>
                <c:pt idx="3802">
                  <c:v>-12</c:v>
                </c:pt>
                <c:pt idx="3803">
                  <c:v>-12</c:v>
                </c:pt>
                <c:pt idx="3804">
                  <c:v>-7</c:v>
                </c:pt>
                <c:pt idx="3805">
                  <c:v>-9</c:v>
                </c:pt>
                <c:pt idx="3806">
                  <c:v>-4</c:v>
                </c:pt>
                <c:pt idx="3807">
                  <c:v>-6</c:v>
                </c:pt>
                <c:pt idx="3808">
                  <c:v>-6</c:v>
                </c:pt>
                <c:pt idx="3809">
                  <c:v>-5</c:v>
                </c:pt>
                <c:pt idx="3810">
                  <c:v>-10</c:v>
                </c:pt>
                <c:pt idx="3811">
                  <c:v>-8</c:v>
                </c:pt>
                <c:pt idx="3812">
                  <c:v>-4</c:v>
                </c:pt>
                <c:pt idx="3813">
                  <c:v>-13</c:v>
                </c:pt>
                <c:pt idx="3814">
                  <c:v>-15</c:v>
                </c:pt>
                <c:pt idx="3815">
                  <c:v>-18</c:v>
                </c:pt>
                <c:pt idx="3816">
                  <c:v>-23</c:v>
                </c:pt>
                <c:pt idx="3817">
                  <c:v>-20</c:v>
                </c:pt>
                <c:pt idx="3818">
                  <c:v>-24</c:v>
                </c:pt>
                <c:pt idx="3819">
                  <c:v>-25</c:v>
                </c:pt>
                <c:pt idx="3820">
                  <c:v>-22</c:v>
                </c:pt>
                <c:pt idx="3821">
                  <c:v>-24</c:v>
                </c:pt>
                <c:pt idx="3822">
                  <c:v>-21</c:v>
                </c:pt>
                <c:pt idx="3823">
                  <c:v>-16</c:v>
                </c:pt>
                <c:pt idx="3824">
                  <c:v>-24</c:v>
                </c:pt>
                <c:pt idx="3825">
                  <c:v>-13</c:v>
                </c:pt>
                <c:pt idx="3826">
                  <c:v>-9</c:v>
                </c:pt>
                <c:pt idx="3827">
                  <c:v>-5</c:v>
                </c:pt>
                <c:pt idx="3828">
                  <c:v>-1</c:v>
                </c:pt>
                <c:pt idx="3829">
                  <c:v>-2</c:v>
                </c:pt>
                <c:pt idx="3830">
                  <c:v>-7</c:v>
                </c:pt>
                <c:pt idx="3831">
                  <c:v>-9</c:v>
                </c:pt>
                <c:pt idx="3832">
                  <c:v>-12</c:v>
                </c:pt>
                <c:pt idx="3833">
                  <c:v>-15</c:v>
                </c:pt>
                <c:pt idx="3834">
                  <c:v>-11</c:v>
                </c:pt>
                <c:pt idx="3835">
                  <c:v>-14</c:v>
                </c:pt>
                <c:pt idx="3836">
                  <c:v>-5</c:v>
                </c:pt>
                <c:pt idx="3837">
                  <c:v>-11</c:v>
                </c:pt>
                <c:pt idx="3838">
                  <c:v>-11</c:v>
                </c:pt>
                <c:pt idx="3839">
                  <c:v>-15</c:v>
                </c:pt>
                <c:pt idx="3840">
                  <c:v>-17</c:v>
                </c:pt>
                <c:pt idx="3841">
                  <c:v>-15</c:v>
                </c:pt>
                <c:pt idx="3842">
                  <c:v>-10</c:v>
                </c:pt>
                <c:pt idx="3843">
                  <c:v>-11</c:v>
                </c:pt>
                <c:pt idx="3844">
                  <c:v>-10</c:v>
                </c:pt>
                <c:pt idx="3845">
                  <c:v>-6</c:v>
                </c:pt>
                <c:pt idx="3846">
                  <c:v>-14</c:v>
                </c:pt>
                <c:pt idx="3847">
                  <c:v>-18</c:v>
                </c:pt>
                <c:pt idx="3848">
                  <c:v>-21</c:v>
                </c:pt>
                <c:pt idx="3849">
                  <c:v>-13</c:v>
                </c:pt>
                <c:pt idx="3850">
                  <c:v>-16</c:v>
                </c:pt>
                <c:pt idx="3851">
                  <c:v>-14</c:v>
                </c:pt>
                <c:pt idx="3852">
                  <c:v>-13</c:v>
                </c:pt>
                <c:pt idx="3853">
                  <c:v>-12</c:v>
                </c:pt>
                <c:pt idx="3854">
                  <c:v>-14</c:v>
                </c:pt>
                <c:pt idx="3855">
                  <c:v>-11</c:v>
                </c:pt>
                <c:pt idx="3856">
                  <c:v>-9</c:v>
                </c:pt>
                <c:pt idx="3857">
                  <c:v>-12</c:v>
                </c:pt>
                <c:pt idx="3858">
                  <c:v>-5</c:v>
                </c:pt>
                <c:pt idx="3859">
                  <c:v>-2</c:v>
                </c:pt>
                <c:pt idx="3860">
                  <c:v>-2</c:v>
                </c:pt>
                <c:pt idx="3861">
                  <c:v>-2</c:v>
                </c:pt>
                <c:pt idx="3862">
                  <c:v>-5</c:v>
                </c:pt>
                <c:pt idx="3863">
                  <c:v>-2</c:v>
                </c:pt>
                <c:pt idx="3864">
                  <c:v>0</c:v>
                </c:pt>
                <c:pt idx="3865">
                  <c:v>-1</c:v>
                </c:pt>
                <c:pt idx="3866">
                  <c:v>0</c:v>
                </c:pt>
                <c:pt idx="3867">
                  <c:v>-2</c:v>
                </c:pt>
                <c:pt idx="3868">
                  <c:v>-4</c:v>
                </c:pt>
                <c:pt idx="3869">
                  <c:v>-4</c:v>
                </c:pt>
                <c:pt idx="3870">
                  <c:v>0</c:v>
                </c:pt>
                <c:pt idx="3871">
                  <c:v>-6</c:v>
                </c:pt>
                <c:pt idx="3872">
                  <c:v>-9</c:v>
                </c:pt>
                <c:pt idx="3873">
                  <c:v>-18</c:v>
                </c:pt>
                <c:pt idx="3874">
                  <c:v>-14</c:v>
                </c:pt>
                <c:pt idx="3875">
                  <c:v>-15</c:v>
                </c:pt>
                <c:pt idx="3876">
                  <c:v>-15</c:v>
                </c:pt>
                <c:pt idx="3877">
                  <c:v>-9</c:v>
                </c:pt>
                <c:pt idx="3878">
                  <c:v>-9</c:v>
                </c:pt>
                <c:pt idx="3879">
                  <c:v>-7</c:v>
                </c:pt>
                <c:pt idx="3880">
                  <c:v>-4</c:v>
                </c:pt>
                <c:pt idx="3881">
                  <c:v>-4</c:v>
                </c:pt>
                <c:pt idx="3882">
                  <c:v>-10</c:v>
                </c:pt>
                <c:pt idx="3883">
                  <c:v>-10</c:v>
                </c:pt>
                <c:pt idx="3884">
                  <c:v>-9</c:v>
                </c:pt>
                <c:pt idx="3885">
                  <c:v>-4</c:v>
                </c:pt>
                <c:pt idx="3886">
                  <c:v>-7</c:v>
                </c:pt>
                <c:pt idx="3887">
                  <c:v>-9</c:v>
                </c:pt>
                <c:pt idx="3888">
                  <c:v>-12</c:v>
                </c:pt>
                <c:pt idx="3889">
                  <c:v>-16</c:v>
                </c:pt>
                <c:pt idx="3890">
                  <c:v>-15</c:v>
                </c:pt>
                <c:pt idx="3891">
                  <c:v>-18</c:v>
                </c:pt>
                <c:pt idx="3892">
                  <c:v>-18</c:v>
                </c:pt>
                <c:pt idx="3893">
                  <c:v>-21</c:v>
                </c:pt>
                <c:pt idx="3894">
                  <c:v>-21</c:v>
                </c:pt>
                <c:pt idx="3895">
                  <c:v>-18</c:v>
                </c:pt>
                <c:pt idx="3896">
                  <c:v>-15</c:v>
                </c:pt>
                <c:pt idx="3897">
                  <c:v>-10</c:v>
                </c:pt>
                <c:pt idx="3898">
                  <c:v>-11</c:v>
                </c:pt>
                <c:pt idx="3899">
                  <c:v>-14</c:v>
                </c:pt>
                <c:pt idx="3900">
                  <c:v>-10</c:v>
                </c:pt>
                <c:pt idx="3901">
                  <c:v>-12</c:v>
                </c:pt>
                <c:pt idx="3902">
                  <c:v>-12</c:v>
                </c:pt>
                <c:pt idx="3903">
                  <c:v>-12</c:v>
                </c:pt>
                <c:pt idx="3904">
                  <c:v>-12</c:v>
                </c:pt>
                <c:pt idx="3905">
                  <c:v>-9</c:v>
                </c:pt>
                <c:pt idx="3906">
                  <c:v>-11</c:v>
                </c:pt>
                <c:pt idx="3907">
                  <c:v>-13</c:v>
                </c:pt>
                <c:pt idx="3908">
                  <c:v>-13</c:v>
                </c:pt>
                <c:pt idx="3909">
                  <c:v>-10</c:v>
                </c:pt>
                <c:pt idx="3910">
                  <c:v>-13</c:v>
                </c:pt>
                <c:pt idx="3911">
                  <c:v>-15</c:v>
                </c:pt>
                <c:pt idx="3912">
                  <c:v>-15</c:v>
                </c:pt>
                <c:pt idx="3913">
                  <c:v>-14</c:v>
                </c:pt>
                <c:pt idx="3914">
                  <c:v>-15</c:v>
                </c:pt>
                <c:pt idx="3915">
                  <c:v>-18</c:v>
                </c:pt>
                <c:pt idx="3916">
                  <c:v>-18</c:v>
                </c:pt>
                <c:pt idx="3917">
                  <c:v>-20</c:v>
                </c:pt>
                <c:pt idx="3918">
                  <c:v>-16</c:v>
                </c:pt>
                <c:pt idx="3919">
                  <c:v>-14</c:v>
                </c:pt>
                <c:pt idx="3920">
                  <c:v>-15</c:v>
                </c:pt>
                <c:pt idx="3921">
                  <c:v>-14</c:v>
                </c:pt>
                <c:pt idx="3922">
                  <c:v>-9</c:v>
                </c:pt>
                <c:pt idx="3923">
                  <c:v>-6</c:v>
                </c:pt>
                <c:pt idx="3924">
                  <c:v>-4</c:v>
                </c:pt>
                <c:pt idx="3925">
                  <c:v>-6</c:v>
                </c:pt>
                <c:pt idx="3926">
                  <c:v>-6</c:v>
                </c:pt>
                <c:pt idx="3927">
                  <c:v>-9</c:v>
                </c:pt>
                <c:pt idx="3928">
                  <c:v>-12</c:v>
                </c:pt>
                <c:pt idx="3929">
                  <c:v>-14</c:v>
                </c:pt>
                <c:pt idx="3930">
                  <c:v>-17</c:v>
                </c:pt>
                <c:pt idx="3931">
                  <c:v>-18</c:v>
                </c:pt>
                <c:pt idx="3932">
                  <c:v>-10</c:v>
                </c:pt>
                <c:pt idx="3933">
                  <c:v>-15</c:v>
                </c:pt>
                <c:pt idx="3934">
                  <c:v>-15</c:v>
                </c:pt>
                <c:pt idx="3935">
                  <c:v>-17</c:v>
                </c:pt>
                <c:pt idx="3936">
                  <c:v>-20</c:v>
                </c:pt>
                <c:pt idx="3937">
                  <c:v>-22</c:v>
                </c:pt>
                <c:pt idx="3938">
                  <c:v>-22</c:v>
                </c:pt>
                <c:pt idx="3939">
                  <c:v>-23</c:v>
                </c:pt>
                <c:pt idx="3940">
                  <c:v>-23</c:v>
                </c:pt>
                <c:pt idx="3941">
                  <c:v>-19</c:v>
                </c:pt>
                <c:pt idx="3942">
                  <c:v>-22</c:v>
                </c:pt>
                <c:pt idx="3943">
                  <c:v>-18</c:v>
                </c:pt>
                <c:pt idx="3944">
                  <c:v>-22</c:v>
                </c:pt>
                <c:pt idx="3945">
                  <c:v>-18</c:v>
                </c:pt>
                <c:pt idx="3946">
                  <c:v>-19</c:v>
                </c:pt>
                <c:pt idx="3947">
                  <c:v>-10</c:v>
                </c:pt>
                <c:pt idx="3948">
                  <c:v>-10</c:v>
                </c:pt>
                <c:pt idx="3949">
                  <c:v>-5</c:v>
                </c:pt>
                <c:pt idx="3950">
                  <c:v>-11</c:v>
                </c:pt>
                <c:pt idx="3951">
                  <c:v>-6</c:v>
                </c:pt>
                <c:pt idx="3952">
                  <c:v>-3</c:v>
                </c:pt>
                <c:pt idx="3953">
                  <c:v>-1</c:v>
                </c:pt>
                <c:pt idx="3954">
                  <c:v>-4</c:v>
                </c:pt>
                <c:pt idx="3955">
                  <c:v>-13</c:v>
                </c:pt>
                <c:pt idx="3956">
                  <c:v>-10</c:v>
                </c:pt>
                <c:pt idx="3957">
                  <c:v>-11</c:v>
                </c:pt>
                <c:pt idx="3958">
                  <c:v>-13</c:v>
                </c:pt>
                <c:pt idx="3959">
                  <c:v>-12</c:v>
                </c:pt>
                <c:pt idx="3960">
                  <c:v>-15</c:v>
                </c:pt>
                <c:pt idx="3961">
                  <c:v>-17</c:v>
                </c:pt>
                <c:pt idx="3962">
                  <c:v>-8</c:v>
                </c:pt>
                <c:pt idx="3963">
                  <c:v>-13</c:v>
                </c:pt>
                <c:pt idx="3964">
                  <c:v>-15</c:v>
                </c:pt>
                <c:pt idx="3965">
                  <c:v>-18</c:v>
                </c:pt>
                <c:pt idx="3966">
                  <c:v>-26</c:v>
                </c:pt>
                <c:pt idx="3967">
                  <c:v>-20</c:v>
                </c:pt>
                <c:pt idx="3968">
                  <c:v>-19</c:v>
                </c:pt>
                <c:pt idx="3969">
                  <c:v>-22</c:v>
                </c:pt>
                <c:pt idx="3970">
                  <c:v>-18</c:v>
                </c:pt>
                <c:pt idx="3971">
                  <c:v>-15</c:v>
                </c:pt>
                <c:pt idx="3972">
                  <c:v>-13</c:v>
                </c:pt>
                <c:pt idx="3973">
                  <c:v>-13</c:v>
                </c:pt>
                <c:pt idx="3974">
                  <c:v>-16</c:v>
                </c:pt>
                <c:pt idx="3975">
                  <c:v>-14</c:v>
                </c:pt>
                <c:pt idx="3976">
                  <c:v>-8</c:v>
                </c:pt>
                <c:pt idx="3977">
                  <c:v>-11</c:v>
                </c:pt>
                <c:pt idx="3978">
                  <c:v>-7</c:v>
                </c:pt>
                <c:pt idx="3979">
                  <c:v>-8</c:v>
                </c:pt>
                <c:pt idx="3980">
                  <c:v>-13</c:v>
                </c:pt>
                <c:pt idx="3981">
                  <c:v>-10</c:v>
                </c:pt>
                <c:pt idx="3982">
                  <c:v>-17</c:v>
                </c:pt>
                <c:pt idx="3983">
                  <c:v>-17</c:v>
                </c:pt>
                <c:pt idx="3984">
                  <c:v>-16</c:v>
                </c:pt>
                <c:pt idx="3985">
                  <c:v>-23</c:v>
                </c:pt>
                <c:pt idx="3986">
                  <c:v>-25</c:v>
                </c:pt>
                <c:pt idx="3987">
                  <c:v>-28</c:v>
                </c:pt>
                <c:pt idx="3988">
                  <c:v>-27</c:v>
                </c:pt>
                <c:pt idx="3989">
                  <c:v>-22</c:v>
                </c:pt>
                <c:pt idx="3990">
                  <c:v>-17</c:v>
                </c:pt>
                <c:pt idx="3991">
                  <c:v>-15</c:v>
                </c:pt>
                <c:pt idx="3992">
                  <c:v>-16</c:v>
                </c:pt>
                <c:pt idx="3993">
                  <c:v>-17</c:v>
                </c:pt>
                <c:pt idx="3994">
                  <c:v>-12</c:v>
                </c:pt>
                <c:pt idx="3995">
                  <c:v>-13</c:v>
                </c:pt>
                <c:pt idx="3996">
                  <c:v>-14</c:v>
                </c:pt>
                <c:pt idx="3997">
                  <c:v>-5</c:v>
                </c:pt>
                <c:pt idx="3998">
                  <c:v>-7</c:v>
                </c:pt>
                <c:pt idx="3999">
                  <c:v>-8</c:v>
                </c:pt>
                <c:pt idx="4000">
                  <c:v>-9</c:v>
                </c:pt>
                <c:pt idx="4001">
                  <c:v>-12</c:v>
                </c:pt>
                <c:pt idx="4002">
                  <c:v>-12</c:v>
                </c:pt>
                <c:pt idx="4003">
                  <c:v>-10</c:v>
                </c:pt>
                <c:pt idx="4004">
                  <c:v>-16</c:v>
                </c:pt>
                <c:pt idx="4005">
                  <c:v>-13</c:v>
                </c:pt>
                <c:pt idx="4006">
                  <c:v>-7</c:v>
                </c:pt>
                <c:pt idx="4007">
                  <c:v>-3</c:v>
                </c:pt>
                <c:pt idx="4008">
                  <c:v>-1</c:v>
                </c:pt>
                <c:pt idx="4009">
                  <c:v>0</c:v>
                </c:pt>
                <c:pt idx="4010">
                  <c:v>7</c:v>
                </c:pt>
                <c:pt idx="4011">
                  <c:v>11</c:v>
                </c:pt>
                <c:pt idx="4012">
                  <c:v>8</c:v>
                </c:pt>
                <c:pt idx="4013">
                  <c:v>8</c:v>
                </c:pt>
                <c:pt idx="4014">
                  <c:v>6</c:v>
                </c:pt>
                <c:pt idx="4015">
                  <c:v>2</c:v>
                </c:pt>
                <c:pt idx="4016">
                  <c:v>6</c:v>
                </c:pt>
                <c:pt idx="4017">
                  <c:v>4</c:v>
                </c:pt>
                <c:pt idx="4018">
                  <c:v>5</c:v>
                </c:pt>
                <c:pt idx="4019">
                  <c:v>5</c:v>
                </c:pt>
                <c:pt idx="4020">
                  <c:v>3</c:v>
                </c:pt>
                <c:pt idx="4021">
                  <c:v>2</c:v>
                </c:pt>
                <c:pt idx="4022">
                  <c:v>2</c:v>
                </c:pt>
                <c:pt idx="4023">
                  <c:v>4</c:v>
                </c:pt>
                <c:pt idx="4024">
                  <c:v>4</c:v>
                </c:pt>
                <c:pt idx="4025">
                  <c:v>1</c:v>
                </c:pt>
                <c:pt idx="4026">
                  <c:v>4</c:v>
                </c:pt>
                <c:pt idx="4027">
                  <c:v>8</c:v>
                </c:pt>
                <c:pt idx="4028">
                  <c:v>5</c:v>
                </c:pt>
                <c:pt idx="4029">
                  <c:v>3</c:v>
                </c:pt>
                <c:pt idx="4030">
                  <c:v>-3</c:v>
                </c:pt>
                <c:pt idx="4031">
                  <c:v>-4</c:v>
                </c:pt>
                <c:pt idx="4032">
                  <c:v>-5</c:v>
                </c:pt>
                <c:pt idx="4033">
                  <c:v>-4</c:v>
                </c:pt>
                <c:pt idx="4034">
                  <c:v>-3</c:v>
                </c:pt>
                <c:pt idx="4035">
                  <c:v>-3</c:v>
                </c:pt>
                <c:pt idx="4036">
                  <c:v>-5</c:v>
                </c:pt>
                <c:pt idx="4037">
                  <c:v>-5</c:v>
                </c:pt>
                <c:pt idx="4038">
                  <c:v>-5</c:v>
                </c:pt>
                <c:pt idx="4039">
                  <c:v>-9</c:v>
                </c:pt>
                <c:pt idx="4040">
                  <c:v>-10</c:v>
                </c:pt>
                <c:pt idx="4041">
                  <c:v>-8</c:v>
                </c:pt>
                <c:pt idx="4042">
                  <c:v>-3</c:v>
                </c:pt>
                <c:pt idx="4043">
                  <c:v>-15</c:v>
                </c:pt>
                <c:pt idx="4044">
                  <c:v>-14</c:v>
                </c:pt>
                <c:pt idx="4045">
                  <c:v>-14</c:v>
                </c:pt>
                <c:pt idx="4046">
                  <c:v>-16</c:v>
                </c:pt>
                <c:pt idx="4047">
                  <c:v>-24</c:v>
                </c:pt>
                <c:pt idx="4048">
                  <c:v>-26</c:v>
                </c:pt>
                <c:pt idx="4049">
                  <c:v>-27</c:v>
                </c:pt>
                <c:pt idx="4050">
                  <c:v>-30</c:v>
                </c:pt>
                <c:pt idx="4051">
                  <c:v>-26</c:v>
                </c:pt>
                <c:pt idx="4052">
                  <c:v>-21</c:v>
                </c:pt>
                <c:pt idx="4053">
                  <c:v>-19</c:v>
                </c:pt>
                <c:pt idx="4054">
                  <c:v>-21</c:v>
                </c:pt>
                <c:pt idx="4055">
                  <c:v>-11</c:v>
                </c:pt>
                <c:pt idx="4056">
                  <c:v>-11</c:v>
                </c:pt>
                <c:pt idx="4057">
                  <c:v>-11</c:v>
                </c:pt>
                <c:pt idx="4058">
                  <c:v>-11</c:v>
                </c:pt>
                <c:pt idx="4059">
                  <c:v>0</c:v>
                </c:pt>
                <c:pt idx="4060">
                  <c:v>1</c:v>
                </c:pt>
                <c:pt idx="4061">
                  <c:v>3</c:v>
                </c:pt>
                <c:pt idx="4062">
                  <c:v>7</c:v>
                </c:pt>
                <c:pt idx="4063">
                  <c:v>5</c:v>
                </c:pt>
                <c:pt idx="4064">
                  <c:v>1</c:v>
                </c:pt>
                <c:pt idx="4065">
                  <c:v>-1</c:v>
                </c:pt>
                <c:pt idx="4066">
                  <c:v>1</c:v>
                </c:pt>
                <c:pt idx="4067">
                  <c:v>1</c:v>
                </c:pt>
                <c:pt idx="4068">
                  <c:v>0</c:v>
                </c:pt>
                <c:pt idx="4069">
                  <c:v>2</c:v>
                </c:pt>
                <c:pt idx="4070">
                  <c:v>-2</c:v>
                </c:pt>
                <c:pt idx="4071">
                  <c:v>-16</c:v>
                </c:pt>
                <c:pt idx="4072">
                  <c:v>-15</c:v>
                </c:pt>
                <c:pt idx="4073">
                  <c:v>-16</c:v>
                </c:pt>
                <c:pt idx="4074">
                  <c:v>-20</c:v>
                </c:pt>
                <c:pt idx="4075">
                  <c:v>-24</c:v>
                </c:pt>
                <c:pt idx="4076">
                  <c:v>-25</c:v>
                </c:pt>
                <c:pt idx="4077">
                  <c:v>-26</c:v>
                </c:pt>
                <c:pt idx="4078">
                  <c:v>-25</c:v>
                </c:pt>
                <c:pt idx="4079">
                  <c:v>-23</c:v>
                </c:pt>
                <c:pt idx="4080">
                  <c:v>-21</c:v>
                </c:pt>
                <c:pt idx="4081">
                  <c:v>-27</c:v>
                </c:pt>
                <c:pt idx="4082">
                  <c:v>-28</c:v>
                </c:pt>
                <c:pt idx="4083">
                  <c:v>-14</c:v>
                </c:pt>
                <c:pt idx="4084">
                  <c:v>-14</c:v>
                </c:pt>
                <c:pt idx="4085">
                  <c:v>-18</c:v>
                </c:pt>
                <c:pt idx="4086">
                  <c:v>-12</c:v>
                </c:pt>
                <c:pt idx="4087">
                  <c:v>-16</c:v>
                </c:pt>
                <c:pt idx="4088">
                  <c:v>-17</c:v>
                </c:pt>
                <c:pt idx="4089">
                  <c:v>-13</c:v>
                </c:pt>
                <c:pt idx="4090">
                  <c:v>-15</c:v>
                </c:pt>
                <c:pt idx="4091">
                  <c:v>-16</c:v>
                </c:pt>
                <c:pt idx="4092">
                  <c:v>-10</c:v>
                </c:pt>
                <c:pt idx="4093">
                  <c:v>-7</c:v>
                </c:pt>
                <c:pt idx="4094">
                  <c:v>-4</c:v>
                </c:pt>
                <c:pt idx="4095">
                  <c:v>-4</c:v>
                </c:pt>
                <c:pt idx="4096">
                  <c:v>-3</c:v>
                </c:pt>
                <c:pt idx="4097">
                  <c:v>4</c:v>
                </c:pt>
                <c:pt idx="4098">
                  <c:v>-1</c:v>
                </c:pt>
                <c:pt idx="4099">
                  <c:v>1</c:v>
                </c:pt>
                <c:pt idx="4100">
                  <c:v>5</c:v>
                </c:pt>
                <c:pt idx="4101">
                  <c:v>3</c:v>
                </c:pt>
                <c:pt idx="4102">
                  <c:v>3</c:v>
                </c:pt>
                <c:pt idx="4103">
                  <c:v>-4</c:v>
                </c:pt>
                <c:pt idx="4104">
                  <c:v>-8</c:v>
                </c:pt>
                <c:pt idx="4105">
                  <c:v>-4</c:v>
                </c:pt>
                <c:pt idx="4106">
                  <c:v>-10</c:v>
                </c:pt>
                <c:pt idx="4107">
                  <c:v>-9</c:v>
                </c:pt>
                <c:pt idx="4108">
                  <c:v>-7</c:v>
                </c:pt>
                <c:pt idx="4109">
                  <c:v>-14</c:v>
                </c:pt>
                <c:pt idx="4110">
                  <c:v>-4</c:v>
                </c:pt>
                <c:pt idx="4111">
                  <c:v>4</c:v>
                </c:pt>
                <c:pt idx="4112">
                  <c:v>4</c:v>
                </c:pt>
                <c:pt idx="4113">
                  <c:v>6</c:v>
                </c:pt>
                <c:pt idx="4114">
                  <c:v>1</c:v>
                </c:pt>
                <c:pt idx="4115">
                  <c:v>2</c:v>
                </c:pt>
                <c:pt idx="4116">
                  <c:v>3</c:v>
                </c:pt>
                <c:pt idx="4117">
                  <c:v>0</c:v>
                </c:pt>
                <c:pt idx="4118">
                  <c:v>10</c:v>
                </c:pt>
                <c:pt idx="4119">
                  <c:v>8</c:v>
                </c:pt>
                <c:pt idx="4120">
                  <c:v>4</c:v>
                </c:pt>
                <c:pt idx="4121">
                  <c:v>11</c:v>
                </c:pt>
                <c:pt idx="4122">
                  <c:v>9</c:v>
                </c:pt>
                <c:pt idx="4123">
                  <c:v>8</c:v>
                </c:pt>
                <c:pt idx="4124">
                  <c:v>9</c:v>
                </c:pt>
                <c:pt idx="4125">
                  <c:v>13</c:v>
                </c:pt>
                <c:pt idx="4126">
                  <c:v>13</c:v>
                </c:pt>
                <c:pt idx="4127">
                  <c:v>7</c:v>
                </c:pt>
                <c:pt idx="4128">
                  <c:v>8</c:v>
                </c:pt>
                <c:pt idx="4129">
                  <c:v>9</c:v>
                </c:pt>
                <c:pt idx="4130">
                  <c:v>5</c:v>
                </c:pt>
                <c:pt idx="4131">
                  <c:v>3</c:v>
                </c:pt>
                <c:pt idx="4132">
                  <c:v>4</c:v>
                </c:pt>
                <c:pt idx="4133">
                  <c:v>-1</c:v>
                </c:pt>
                <c:pt idx="4134">
                  <c:v>2</c:v>
                </c:pt>
                <c:pt idx="4135">
                  <c:v>-1</c:v>
                </c:pt>
                <c:pt idx="4136">
                  <c:v>-3</c:v>
                </c:pt>
                <c:pt idx="4137">
                  <c:v>-9</c:v>
                </c:pt>
                <c:pt idx="4138">
                  <c:v>-3</c:v>
                </c:pt>
                <c:pt idx="4139">
                  <c:v>3</c:v>
                </c:pt>
                <c:pt idx="4140">
                  <c:v>3</c:v>
                </c:pt>
                <c:pt idx="4141">
                  <c:v>-3</c:v>
                </c:pt>
                <c:pt idx="4142">
                  <c:v>-10</c:v>
                </c:pt>
                <c:pt idx="4143">
                  <c:v>-15</c:v>
                </c:pt>
                <c:pt idx="4144">
                  <c:v>-7</c:v>
                </c:pt>
                <c:pt idx="4145">
                  <c:v>-7</c:v>
                </c:pt>
                <c:pt idx="4146">
                  <c:v>-7</c:v>
                </c:pt>
                <c:pt idx="4147">
                  <c:v>-8</c:v>
                </c:pt>
                <c:pt idx="4148">
                  <c:v>-9</c:v>
                </c:pt>
                <c:pt idx="4149">
                  <c:v>-10</c:v>
                </c:pt>
                <c:pt idx="4150">
                  <c:v>-13</c:v>
                </c:pt>
                <c:pt idx="4151">
                  <c:v>-15</c:v>
                </c:pt>
                <c:pt idx="4152">
                  <c:v>-16</c:v>
                </c:pt>
                <c:pt idx="4153">
                  <c:v>-11</c:v>
                </c:pt>
                <c:pt idx="4154">
                  <c:v>-5</c:v>
                </c:pt>
                <c:pt idx="4155">
                  <c:v>-2</c:v>
                </c:pt>
                <c:pt idx="4156">
                  <c:v>-5</c:v>
                </c:pt>
                <c:pt idx="4157">
                  <c:v>-6</c:v>
                </c:pt>
                <c:pt idx="4158">
                  <c:v>-9</c:v>
                </c:pt>
                <c:pt idx="4159">
                  <c:v>-3</c:v>
                </c:pt>
                <c:pt idx="4160">
                  <c:v>-5</c:v>
                </c:pt>
                <c:pt idx="4161">
                  <c:v>-7</c:v>
                </c:pt>
                <c:pt idx="4162">
                  <c:v>-1</c:v>
                </c:pt>
                <c:pt idx="4163">
                  <c:v>0</c:v>
                </c:pt>
                <c:pt idx="4164">
                  <c:v>-1</c:v>
                </c:pt>
                <c:pt idx="4165">
                  <c:v>0</c:v>
                </c:pt>
                <c:pt idx="4166">
                  <c:v>-9</c:v>
                </c:pt>
                <c:pt idx="4167">
                  <c:v>-7</c:v>
                </c:pt>
                <c:pt idx="4168">
                  <c:v>-7</c:v>
                </c:pt>
                <c:pt idx="4169">
                  <c:v>-6</c:v>
                </c:pt>
                <c:pt idx="4170">
                  <c:v>-6</c:v>
                </c:pt>
                <c:pt idx="4171">
                  <c:v>-10</c:v>
                </c:pt>
                <c:pt idx="4172">
                  <c:v>-3</c:v>
                </c:pt>
                <c:pt idx="4173">
                  <c:v>-1</c:v>
                </c:pt>
                <c:pt idx="4174">
                  <c:v>-9</c:v>
                </c:pt>
                <c:pt idx="4175">
                  <c:v>-6</c:v>
                </c:pt>
                <c:pt idx="4176">
                  <c:v>-7</c:v>
                </c:pt>
                <c:pt idx="4177">
                  <c:v>-17</c:v>
                </c:pt>
                <c:pt idx="4178">
                  <c:v>-8</c:v>
                </c:pt>
                <c:pt idx="4179">
                  <c:v>-9</c:v>
                </c:pt>
                <c:pt idx="4180">
                  <c:v>-13</c:v>
                </c:pt>
                <c:pt idx="4181">
                  <c:v>-5</c:v>
                </c:pt>
                <c:pt idx="4182">
                  <c:v>-8</c:v>
                </c:pt>
                <c:pt idx="4183">
                  <c:v>-7</c:v>
                </c:pt>
                <c:pt idx="4184">
                  <c:v>-14</c:v>
                </c:pt>
                <c:pt idx="4185">
                  <c:v>-14</c:v>
                </c:pt>
                <c:pt idx="4186">
                  <c:v>-5</c:v>
                </c:pt>
                <c:pt idx="4187">
                  <c:v>-4</c:v>
                </c:pt>
                <c:pt idx="4188">
                  <c:v>-7</c:v>
                </c:pt>
                <c:pt idx="4189">
                  <c:v>-3</c:v>
                </c:pt>
                <c:pt idx="4190">
                  <c:v>-12</c:v>
                </c:pt>
                <c:pt idx="4191">
                  <c:v>-13</c:v>
                </c:pt>
                <c:pt idx="4192">
                  <c:v>-6</c:v>
                </c:pt>
                <c:pt idx="4193">
                  <c:v>-12</c:v>
                </c:pt>
                <c:pt idx="4194">
                  <c:v>-10</c:v>
                </c:pt>
                <c:pt idx="4195">
                  <c:v>-12</c:v>
                </c:pt>
                <c:pt idx="4196">
                  <c:v>-9</c:v>
                </c:pt>
                <c:pt idx="4197">
                  <c:v>-11</c:v>
                </c:pt>
                <c:pt idx="4198">
                  <c:v>-16</c:v>
                </c:pt>
                <c:pt idx="4199">
                  <c:v>-18</c:v>
                </c:pt>
                <c:pt idx="4200">
                  <c:v>-15</c:v>
                </c:pt>
                <c:pt idx="4201">
                  <c:v>-14</c:v>
                </c:pt>
                <c:pt idx="4202">
                  <c:v>-12</c:v>
                </c:pt>
                <c:pt idx="4203">
                  <c:v>-11</c:v>
                </c:pt>
                <c:pt idx="4204">
                  <c:v>-9</c:v>
                </c:pt>
                <c:pt idx="4205">
                  <c:v>-13</c:v>
                </c:pt>
                <c:pt idx="4206">
                  <c:v>-19</c:v>
                </c:pt>
                <c:pt idx="4207">
                  <c:v>-19</c:v>
                </c:pt>
                <c:pt idx="4208">
                  <c:v>-18</c:v>
                </c:pt>
                <c:pt idx="4209">
                  <c:v>-17</c:v>
                </c:pt>
                <c:pt idx="4210">
                  <c:v>-16</c:v>
                </c:pt>
                <c:pt idx="4211">
                  <c:v>-22</c:v>
                </c:pt>
                <c:pt idx="4212">
                  <c:v>-29</c:v>
                </c:pt>
                <c:pt idx="4213">
                  <c:v>-32</c:v>
                </c:pt>
                <c:pt idx="4214">
                  <c:v>-35</c:v>
                </c:pt>
                <c:pt idx="4215">
                  <c:v>-39</c:v>
                </c:pt>
                <c:pt idx="4216">
                  <c:v>-34</c:v>
                </c:pt>
                <c:pt idx="4217">
                  <c:v>-34</c:v>
                </c:pt>
                <c:pt idx="4218">
                  <c:v>-25</c:v>
                </c:pt>
                <c:pt idx="4219">
                  <c:v>-28</c:v>
                </c:pt>
                <c:pt idx="4220">
                  <c:v>-25</c:v>
                </c:pt>
                <c:pt idx="4221">
                  <c:v>-22</c:v>
                </c:pt>
                <c:pt idx="4222">
                  <c:v>-18</c:v>
                </c:pt>
                <c:pt idx="4223">
                  <c:v>-15</c:v>
                </c:pt>
                <c:pt idx="4224">
                  <c:v>-9</c:v>
                </c:pt>
                <c:pt idx="4225">
                  <c:v>-5</c:v>
                </c:pt>
                <c:pt idx="4226">
                  <c:v>-5</c:v>
                </c:pt>
                <c:pt idx="4227">
                  <c:v>0</c:v>
                </c:pt>
                <c:pt idx="4228">
                  <c:v>-4</c:v>
                </c:pt>
                <c:pt idx="4229">
                  <c:v>-5</c:v>
                </c:pt>
                <c:pt idx="4230">
                  <c:v>-5</c:v>
                </c:pt>
                <c:pt idx="4231">
                  <c:v>-2</c:v>
                </c:pt>
                <c:pt idx="4232">
                  <c:v>-3</c:v>
                </c:pt>
                <c:pt idx="4233">
                  <c:v>-1</c:v>
                </c:pt>
                <c:pt idx="4234">
                  <c:v>-1</c:v>
                </c:pt>
                <c:pt idx="4235">
                  <c:v>5</c:v>
                </c:pt>
                <c:pt idx="4236">
                  <c:v>6</c:v>
                </c:pt>
                <c:pt idx="4237">
                  <c:v>3</c:v>
                </c:pt>
                <c:pt idx="4238">
                  <c:v>1</c:v>
                </c:pt>
                <c:pt idx="4239">
                  <c:v>10</c:v>
                </c:pt>
                <c:pt idx="4240">
                  <c:v>12</c:v>
                </c:pt>
                <c:pt idx="4241">
                  <c:v>13</c:v>
                </c:pt>
                <c:pt idx="4242">
                  <c:v>16</c:v>
                </c:pt>
                <c:pt idx="4243">
                  <c:v>11</c:v>
                </c:pt>
                <c:pt idx="4244">
                  <c:v>12</c:v>
                </c:pt>
                <c:pt idx="4245">
                  <c:v>14</c:v>
                </c:pt>
                <c:pt idx="4246">
                  <c:v>15</c:v>
                </c:pt>
                <c:pt idx="4247">
                  <c:v>13</c:v>
                </c:pt>
                <c:pt idx="4248">
                  <c:v>6</c:v>
                </c:pt>
                <c:pt idx="4249">
                  <c:v>4</c:v>
                </c:pt>
                <c:pt idx="4250">
                  <c:v>-6</c:v>
                </c:pt>
                <c:pt idx="4251">
                  <c:v>-9</c:v>
                </c:pt>
                <c:pt idx="4252">
                  <c:v>-14</c:v>
                </c:pt>
                <c:pt idx="4253">
                  <c:v>-14</c:v>
                </c:pt>
                <c:pt idx="4254">
                  <c:v>-14</c:v>
                </c:pt>
                <c:pt idx="4255">
                  <c:v>-19</c:v>
                </c:pt>
                <c:pt idx="4256">
                  <c:v>-17</c:v>
                </c:pt>
                <c:pt idx="4257">
                  <c:v>-21</c:v>
                </c:pt>
                <c:pt idx="4258">
                  <c:v>-26</c:v>
                </c:pt>
                <c:pt idx="4259">
                  <c:v>-28</c:v>
                </c:pt>
                <c:pt idx="4260">
                  <c:v>-26</c:v>
                </c:pt>
                <c:pt idx="4261">
                  <c:v>-24</c:v>
                </c:pt>
                <c:pt idx="4262">
                  <c:v>-17</c:v>
                </c:pt>
                <c:pt idx="4263">
                  <c:v>-20</c:v>
                </c:pt>
                <c:pt idx="4264">
                  <c:v>-11</c:v>
                </c:pt>
                <c:pt idx="4265">
                  <c:v>-5</c:v>
                </c:pt>
                <c:pt idx="4266">
                  <c:v>-9</c:v>
                </c:pt>
                <c:pt idx="4267">
                  <c:v>-5</c:v>
                </c:pt>
                <c:pt idx="4268">
                  <c:v>-1</c:v>
                </c:pt>
                <c:pt idx="4269">
                  <c:v>2</c:v>
                </c:pt>
                <c:pt idx="4270">
                  <c:v>3</c:v>
                </c:pt>
                <c:pt idx="4271">
                  <c:v>6</c:v>
                </c:pt>
                <c:pt idx="4272">
                  <c:v>6</c:v>
                </c:pt>
                <c:pt idx="4273">
                  <c:v>7</c:v>
                </c:pt>
                <c:pt idx="4274">
                  <c:v>3</c:v>
                </c:pt>
                <c:pt idx="4275">
                  <c:v>6</c:v>
                </c:pt>
                <c:pt idx="4276">
                  <c:v>3</c:v>
                </c:pt>
                <c:pt idx="4277">
                  <c:v>2</c:v>
                </c:pt>
                <c:pt idx="4278">
                  <c:v>4</c:v>
                </c:pt>
                <c:pt idx="4279">
                  <c:v>4</c:v>
                </c:pt>
                <c:pt idx="4280">
                  <c:v>-2</c:v>
                </c:pt>
                <c:pt idx="4281">
                  <c:v>-4</c:v>
                </c:pt>
                <c:pt idx="4282">
                  <c:v>-6</c:v>
                </c:pt>
                <c:pt idx="4283">
                  <c:v>-6</c:v>
                </c:pt>
                <c:pt idx="4284">
                  <c:v>-9</c:v>
                </c:pt>
                <c:pt idx="4285">
                  <c:v>-6</c:v>
                </c:pt>
                <c:pt idx="4286">
                  <c:v>1</c:v>
                </c:pt>
                <c:pt idx="4287">
                  <c:v>-4</c:v>
                </c:pt>
                <c:pt idx="4288">
                  <c:v>-5</c:v>
                </c:pt>
                <c:pt idx="4289">
                  <c:v>-13</c:v>
                </c:pt>
                <c:pt idx="4290">
                  <c:v>-12</c:v>
                </c:pt>
                <c:pt idx="4291">
                  <c:v>-15</c:v>
                </c:pt>
                <c:pt idx="4292">
                  <c:v>-14</c:v>
                </c:pt>
                <c:pt idx="4293">
                  <c:v>-13</c:v>
                </c:pt>
                <c:pt idx="4294">
                  <c:v>-13</c:v>
                </c:pt>
                <c:pt idx="4295">
                  <c:v>-13</c:v>
                </c:pt>
                <c:pt idx="4296">
                  <c:v>-18</c:v>
                </c:pt>
                <c:pt idx="4297">
                  <c:v>-21</c:v>
                </c:pt>
                <c:pt idx="4298">
                  <c:v>-20</c:v>
                </c:pt>
                <c:pt idx="4299">
                  <c:v>-16</c:v>
                </c:pt>
                <c:pt idx="4300">
                  <c:v>-18</c:v>
                </c:pt>
                <c:pt idx="4301">
                  <c:v>-17</c:v>
                </c:pt>
                <c:pt idx="4302">
                  <c:v>-17</c:v>
                </c:pt>
                <c:pt idx="4303">
                  <c:v>-17</c:v>
                </c:pt>
                <c:pt idx="4304">
                  <c:v>-21</c:v>
                </c:pt>
                <c:pt idx="4305">
                  <c:v>-20</c:v>
                </c:pt>
                <c:pt idx="4306">
                  <c:v>-18</c:v>
                </c:pt>
                <c:pt idx="4307">
                  <c:v>-19</c:v>
                </c:pt>
                <c:pt idx="4308">
                  <c:v>-14</c:v>
                </c:pt>
                <c:pt idx="4309">
                  <c:v>-16</c:v>
                </c:pt>
                <c:pt idx="4310">
                  <c:v>-11</c:v>
                </c:pt>
                <c:pt idx="4311">
                  <c:v>-11</c:v>
                </c:pt>
                <c:pt idx="4312">
                  <c:v>-8</c:v>
                </c:pt>
                <c:pt idx="4313">
                  <c:v>-9</c:v>
                </c:pt>
                <c:pt idx="4314">
                  <c:v>-4</c:v>
                </c:pt>
                <c:pt idx="4315">
                  <c:v>0</c:v>
                </c:pt>
                <c:pt idx="4316">
                  <c:v>5</c:v>
                </c:pt>
                <c:pt idx="4317">
                  <c:v>-1</c:v>
                </c:pt>
                <c:pt idx="4318">
                  <c:v>-3</c:v>
                </c:pt>
                <c:pt idx="4319">
                  <c:v>0</c:v>
                </c:pt>
                <c:pt idx="4320">
                  <c:v>-2</c:v>
                </c:pt>
                <c:pt idx="4321">
                  <c:v>-1</c:v>
                </c:pt>
                <c:pt idx="4322">
                  <c:v>-4</c:v>
                </c:pt>
                <c:pt idx="4323">
                  <c:v>-2</c:v>
                </c:pt>
                <c:pt idx="4324">
                  <c:v>-2</c:v>
                </c:pt>
                <c:pt idx="4325">
                  <c:v>4</c:v>
                </c:pt>
                <c:pt idx="4326">
                  <c:v>-2</c:v>
                </c:pt>
                <c:pt idx="4327">
                  <c:v>1</c:v>
                </c:pt>
                <c:pt idx="4328">
                  <c:v>1</c:v>
                </c:pt>
                <c:pt idx="4329">
                  <c:v>-3</c:v>
                </c:pt>
                <c:pt idx="4330">
                  <c:v>-5</c:v>
                </c:pt>
                <c:pt idx="4331">
                  <c:v>-18</c:v>
                </c:pt>
                <c:pt idx="4332">
                  <c:v>-15</c:v>
                </c:pt>
                <c:pt idx="4333">
                  <c:v>-9</c:v>
                </c:pt>
                <c:pt idx="4334">
                  <c:v>-5</c:v>
                </c:pt>
                <c:pt idx="4335">
                  <c:v>-7</c:v>
                </c:pt>
                <c:pt idx="4336">
                  <c:v>-8</c:v>
                </c:pt>
                <c:pt idx="4337">
                  <c:v>-15</c:v>
                </c:pt>
                <c:pt idx="4338">
                  <c:v>-15</c:v>
                </c:pt>
                <c:pt idx="4339">
                  <c:v>-22</c:v>
                </c:pt>
                <c:pt idx="4340">
                  <c:v>-22</c:v>
                </c:pt>
                <c:pt idx="4341">
                  <c:v>-22</c:v>
                </c:pt>
                <c:pt idx="4342">
                  <c:v>-20</c:v>
                </c:pt>
                <c:pt idx="4343">
                  <c:v>-15</c:v>
                </c:pt>
                <c:pt idx="4344">
                  <c:v>-25</c:v>
                </c:pt>
                <c:pt idx="4345">
                  <c:v>-28</c:v>
                </c:pt>
                <c:pt idx="4346">
                  <c:v>-36</c:v>
                </c:pt>
                <c:pt idx="4347">
                  <c:v>-37</c:v>
                </c:pt>
                <c:pt idx="4348">
                  <c:v>-35</c:v>
                </c:pt>
                <c:pt idx="4349">
                  <c:v>-24</c:v>
                </c:pt>
                <c:pt idx="4350">
                  <c:v>-20</c:v>
                </c:pt>
                <c:pt idx="4351">
                  <c:v>-13</c:v>
                </c:pt>
                <c:pt idx="4352">
                  <c:v>-17</c:v>
                </c:pt>
                <c:pt idx="4353">
                  <c:v>-19</c:v>
                </c:pt>
                <c:pt idx="4354">
                  <c:v>-20</c:v>
                </c:pt>
                <c:pt idx="4355">
                  <c:v>-18</c:v>
                </c:pt>
                <c:pt idx="4356">
                  <c:v>-8</c:v>
                </c:pt>
                <c:pt idx="4357">
                  <c:v>-11</c:v>
                </c:pt>
                <c:pt idx="4358">
                  <c:v>-7</c:v>
                </c:pt>
                <c:pt idx="4359">
                  <c:v>-2</c:v>
                </c:pt>
                <c:pt idx="4360">
                  <c:v>-5</c:v>
                </c:pt>
                <c:pt idx="4361">
                  <c:v>-6</c:v>
                </c:pt>
                <c:pt idx="4362">
                  <c:v>-8</c:v>
                </c:pt>
                <c:pt idx="4363">
                  <c:v>-11</c:v>
                </c:pt>
                <c:pt idx="4364">
                  <c:v>-6</c:v>
                </c:pt>
                <c:pt idx="4365">
                  <c:v>-2</c:v>
                </c:pt>
                <c:pt idx="4366">
                  <c:v>-5</c:v>
                </c:pt>
                <c:pt idx="4367">
                  <c:v>-11</c:v>
                </c:pt>
                <c:pt idx="4368">
                  <c:v>-12</c:v>
                </c:pt>
                <c:pt idx="4369">
                  <c:v>-7</c:v>
                </c:pt>
                <c:pt idx="4370">
                  <c:v>-6</c:v>
                </c:pt>
                <c:pt idx="4371">
                  <c:v>-11</c:v>
                </c:pt>
                <c:pt idx="4372">
                  <c:v>-10</c:v>
                </c:pt>
                <c:pt idx="4373">
                  <c:v>-12</c:v>
                </c:pt>
                <c:pt idx="4374">
                  <c:v>-15</c:v>
                </c:pt>
                <c:pt idx="4375">
                  <c:v>-13</c:v>
                </c:pt>
                <c:pt idx="4376">
                  <c:v>-15</c:v>
                </c:pt>
                <c:pt idx="4377">
                  <c:v>-13</c:v>
                </c:pt>
                <c:pt idx="4378">
                  <c:v>-6</c:v>
                </c:pt>
                <c:pt idx="4379">
                  <c:v>-4</c:v>
                </c:pt>
                <c:pt idx="4380">
                  <c:v>-3</c:v>
                </c:pt>
                <c:pt idx="4381">
                  <c:v>-11</c:v>
                </c:pt>
                <c:pt idx="4382">
                  <c:v>-11</c:v>
                </c:pt>
                <c:pt idx="4383">
                  <c:v>-8</c:v>
                </c:pt>
                <c:pt idx="4384">
                  <c:v>-11</c:v>
                </c:pt>
                <c:pt idx="4385">
                  <c:v>-11</c:v>
                </c:pt>
                <c:pt idx="4386">
                  <c:v>-15</c:v>
                </c:pt>
                <c:pt idx="4387">
                  <c:v>-19</c:v>
                </c:pt>
                <c:pt idx="4388">
                  <c:v>-21</c:v>
                </c:pt>
                <c:pt idx="4389">
                  <c:v>-19</c:v>
                </c:pt>
                <c:pt idx="4390">
                  <c:v>-14</c:v>
                </c:pt>
                <c:pt idx="4391">
                  <c:v>-15</c:v>
                </c:pt>
                <c:pt idx="4392">
                  <c:v>-19</c:v>
                </c:pt>
                <c:pt idx="4393">
                  <c:v>-12</c:v>
                </c:pt>
                <c:pt idx="4394">
                  <c:v>-18</c:v>
                </c:pt>
                <c:pt idx="4395">
                  <c:v>-19</c:v>
                </c:pt>
                <c:pt idx="4396">
                  <c:v>-14</c:v>
                </c:pt>
                <c:pt idx="4397">
                  <c:v>-13</c:v>
                </c:pt>
                <c:pt idx="4398">
                  <c:v>-14</c:v>
                </c:pt>
                <c:pt idx="4399">
                  <c:v>-13</c:v>
                </c:pt>
                <c:pt idx="4400">
                  <c:v>-9</c:v>
                </c:pt>
                <c:pt idx="4401">
                  <c:v>-12</c:v>
                </c:pt>
                <c:pt idx="4402">
                  <c:v>-17</c:v>
                </c:pt>
                <c:pt idx="4403">
                  <c:v>-12</c:v>
                </c:pt>
                <c:pt idx="4404">
                  <c:v>-9</c:v>
                </c:pt>
                <c:pt idx="4405">
                  <c:v>-7</c:v>
                </c:pt>
                <c:pt idx="4406">
                  <c:v>-7</c:v>
                </c:pt>
                <c:pt idx="4407">
                  <c:v>-12</c:v>
                </c:pt>
                <c:pt idx="4408">
                  <c:v>-21</c:v>
                </c:pt>
                <c:pt idx="4409">
                  <c:v>-25</c:v>
                </c:pt>
                <c:pt idx="4410">
                  <c:v>-25</c:v>
                </c:pt>
                <c:pt idx="4411">
                  <c:v>-26</c:v>
                </c:pt>
                <c:pt idx="4412">
                  <c:v>-28</c:v>
                </c:pt>
                <c:pt idx="4413">
                  <c:v>-26</c:v>
                </c:pt>
                <c:pt idx="4414">
                  <c:v>-24</c:v>
                </c:pt>
                <c:pt idx="4415">
                  <c:v>-26</c:v>
                </c:pt>
                <c:pt idx="4416">
                  <c:v>-28</c:v>
                </c:pt>
                <c:pt idx="4417">
                  <c:v>-30</c:v>
                </c:pt>
                <c:pt idx="4418">
                  <c:v>-25</c:v>
                </c:pt>
                <c:pt idx="4419">
                  <c:v>-18</c:v>
                </c:pt>
                <c:pt idx="4420">
                  <c:v>-13</c:v>
                </c:pt>
                <c:pt idx="4421">
                  <c:v>-10</c:v>
                </c:pt>
                <c:pt idx="4422">
                  <c:v>0</c:v>
                </c:pt>
                <c:pt idx="4423">
                  <c:v>-4</c:v>
                </c:pt>
                <c:pt idx="4424">
                  <c:v>-8</c:v>
                </c:pt>
                <c:pt idx="4425">
                  <c:v>-9</c:v>
                </c:pt>
                <c:pt idx="4426">
                  <c:v>-8</c:v>
                </c:pt>
                <c:pt idx="4427">
                  <c:v>-7</c:v>
                </c:pt>
                <c:pt idx="4428">
                  <c:v>-4</c:v>
                </c:pt>
                <c:pt idx="4429">
                  <c:v>-2</c:v>
                </c:pt>
                <c:pt idx="4430">
                  <c:v>-7</c:v>
                </c:pt>
                <c:pt idx="4431">
                  <c:v>-5</c:v>
                </c:pt>
                <c:pt idx="4432">
                  <c:v>-9</c:v>
                </c:pt>
                <c:pt idx="4433">
                  <c:v>-10</c:v>
                </c:pt>
                <c:pt idx="4434">
                  <c:v>-15</c:v>
                </c:pt>
                <c:pt idx="4435">
                  <c:v>-9</c:v>
                </c:pt>
                <c:pt idx="4436">
                  <c:v>-4</c:v>
                </c:pt>
                <c:pt idx="4437">
                  <c:v>-5</c:v>
                </c:pt>
                <c:pt idx="4438">
                  <c:v>-9</c:v>
                </c:pt>
                <c:pt idx="4439">
                  <c:v>-14</c:v>
                </c:pt>
                <c:pt idx="4440">
                  <c:v>-13</c:v>
                </c:pt>
                <c:pt idx="4441">
                  <c:v>-22</c:v>
                </c:pt>
                <c:pt idx="4442">
                  <c:v>-19</c:v>
                </c:pt>
                <c:pt idx="4443">
                  <c:v>-18</c:v>
                </c:pt>
                <c:pt idx="4444">
                  <c:v>-22</c:v>
                </c:pt>
                <c:pt idx="4445">
                  <c:v>-22</c:v>
                </c:pt>
                <c:pt idx="4446">
                  <c:v>-18</c:v>
                </c:pt>
                <c:pt idx="4447">
                  <c:v>-20</c:v>
                </c:pt>
                <c:pt idx="4448">
                  <c:v>-16</c:v>
                </c:pt>
                <c:pt idx="4449">
                  <c:v>-13</c:v>
                </c:pt>
                <c:pt idx="4450">
                  <c:v>-12</c:v>
                </c:pt>
                <c:pt idx="4451">
                  <c:v>-8</c:v>
                </c:pt>
                <c:pt idx="4452">
                  <c:v>-8</c:v>
                </c:pt>
                <c:pt idx="4453">
                  <c:v>-3</c:v>
                </c:pt>
                <c:pt idx="4454">
                  <c:v>-1</c:v>
                </c:pt>
                <c:pt idx="4455">
                  <c:v>-3</c:v>
                </c:pt>
                <c:pt idx="4456">
                  <c:v>3</c:v>
                </c:pt>
                <c:pt idx="4457">
                  <c:v>3</c:v>
                </c:pt>
                <c:pt idx="4458">
                  <c:v>8</c:v>
                </c:pt>
                <c:pt idx="4459">
                  <c:v>6</c:v>
                </c:pt>
                <c:pt idx="4460">
                  <c:v>3</c:v>
                </c:pt>
                <c:pt idx="4461">
                  <c:v>0</c:v>
                </c:pt>
                <c:pt idx="4462">
                  <c:v>2</c:v>
                </c:pt>
                <c:pt idx="4463">
                  <c:v>2</c:v>
                </c:pt>
                <c:pt idx="4464">
                  <c:v>1</c:v>
                </c:pt>
                <c:pt idx="4465">
                  <c:v>8</c:v>
                </c:pt>
                <c:pt idx="4466">
                  <c:v>12</c:v>
                </c:pt>
                <c:pt idx="4467">
                  <c:v>13</c:v>
                </c:pt>
                <c:pt idx="4468">
                  <c:v>12</c:v>
                </c:pt>
                <c:pt idx="4469">
                  <c:v>8</c:v>
                </c:pt>
                <c:pt idx="4470">
                  <c:v>1</c:v>
                </c:pt>
                <c:pt idx="4471">
                  <c:v>-1</c:v>
                </c:pt>
                <c:pt idx="4472">
                  <c:v>-1</c:v>
                </c:pt>
                <c:pt idx="4473">
                  <c:v>3</c:v>
                </c:pt>
                <c:pt idx="4474">
                  <c:v>-1</c:v>
                </c:pt>
                <c:pt idx="4475">
                  <c:v>-4</c:v>
                </c:pt>
                <c:pt idx="4476">
                  <c:v>-4</c:v>
                </c:pt>
                <c:pt idx="4477">
                  <c:v>-10</c:v>
                </c:pt>
                <c:pt idx="4478">
                  <c:v>-11</c:v>
                </c:pt>
                <c:pt idx="4479">
                  <c:v>-13</c:v>
                </c:pt>
                <c:pt idx="4480">
                  <c:v>-13</c:v>
                </c:pt>
                <c:pt idx="4481">
                  <c:v>-6</c:v>
                </c:pt>
                <c:pt idx="4482">
                  <c:v>-6</c:v>
                </c:pt>
                <c:pt idx="4483">
                  <c:v>-1</c:v>
                </c:pt>
                <c:pt idx="4484">
                  <c:v>1</c:v>
                </c:pt>
                <c:pt idx="4485">
                  <c:v>-2</c:v>
                </c:pt>
                <c:pt idx="4486">
                  <c:v>6</c:v>
                </c:pt>
                <c:pt idx="4487">
                  <c:v>2</c:v>
                </c:pt>
                <c:pt idx="4488">
                  <c:v>4</c:v>
                </c:pt>
                <c:pt idx="4489">
                  <c:v>4</c:v>
                </c:pt>
                <c:pt idx="4490">
                  <c:v>3</c:v>
                </c:pt>
                <c:pt idx="4491">
                  <c:v>0</c:v>
                </c:pt>
                <c:pt idx="4492">
                  <c:v>1</c:v>
                </c:pt>
                <c:pt idx="4493">
                  <c:v>-2</c:v>
                </c:pt>
                <c:pt idx="4494">
                  <c:v>-7</c:v>
                </c:pt>
                <c:pt idx="4495">
                  <c:v>-15</c:v>
                </c:pt>
                <c:pt idx="4496">
                  <c:v>-17</c:v>
                </c:pt>
                <c:pt idx="4497">
                  <c:v>-13</c:v>
                </c:pt>
                <c:pt idx="4498">
                  <c:v>-11</c:v>
                </c:pt>
                <c:pt idx="4499">
                  <c:v>-11</c:v>
                </c:pt>
                <c:pt idx="4500">
                  <c:v>-11</c:v>
                </c:pt>
                <c:pt idx="4501">
                  <c:v>-9</c:v>
                </c:pt>
                <c:pt idx="4502">
                  <c:v>-10</c:v>
                </c:pt>
                <c:pt idx="4503">
                  <c:v>-7</c:v>
                </c:pt>
                <c:pt idx="4504">
                  <c:v>-10</c:v>
                </c:pt>
                <c:pt idx="4505">
                  <c:v>-5</c:v>
                </c:pt>
                <c:pt idx="4506">
                  <c:v>-2</c:v>
                </c:pt>
                <c:pt idx="4507">
                  <c:v>-6</c:v>
                </c:pt>
                <c:pt idx="4508">
                  <c:v>-11</c:v>
                </c:pt>
                <c:pt idx="4509">
                  <c:v>-12</c:v>
                </c:pt>
                <c:pt idx="4510">
                  <c:v>-17</c:v>
                </c:pt>
                <c:pt idx="4511">
                  <c:v>-6</c:v>
                </c:pt>
                <c:pt idx="4512">
                  <c:v>-10</c:v>
                </c:pt>
                <c:pt idx="4513">
                  <c:v>-13</c:v>
                </c:pt>
                <c:pt idx="4514">
                  <c:v>-11</c:v>
                </c:pt>
                <c:pt idx="4515">
                  <c:v>-11</c:v>
                </c:pt>
                <c:pt idx="4516">
                  <c:v>-11</c:v>
                </c:pt>
                <c:pt idx="4517">
                  <c:v>-9</c:v>
                </c:pt>
                <c:pt idx="4518">
                  <c:v>-11</c:v>
                </c:pt>
                <c:pt idx="4519">
                  <c:v>-6</c:v>
                </c:pt>
                <c:pt idx="4520">
                  <c:v>1</c:v>
                </c:pt>
                <c:pt idx="4521">
                  <c:v>-3</c:v>
                </c:pt>
                <c:pt idx="4522">
                  <c:v>-6</c:v>
                </c:pt>
                <c:pt idx="4523">
                  <c:v>-12</c:v>
                </c:pt>
                <c:pt idx="4524">
                  <c:v>-11</c:v>
                </c:pt>
                <c:pt idx="4525">
                  <c:v>-15</c:v>
                </c:pt>
                <c:pt idx="4526">
                  <c:v>-15</c:v>
                </c:pt>
                <c:pt idx="4527">
                  <c:v>-18</c:v>
                </c:pt>
                <c:pt idx="4528">
                  <c:v>-10</c:v>
                </c:pt>
                <c:pt idx="4529">
                  <c:v>-12</c:v>
                </c:pt>
                <c:pt idx="4530">
                  <c:v>-13</c:v>
                </c:pt>
                <c:pt idx="4531">
                  <c:v>-18</c:v>
                </c:pt>
                <c:pt idx="4532">
                  <c:v>-15</c:v>
                </c:pt>
                <c:pt idx="4533">
                  <c:v>-13</c:v>
                </c:pt>
                <c:pt idx="4534">
                  <c:v>-11</c:v>
                </c:pt>
                <c:pt idx="4535">
                  <c:v>-12</c:v>
                </c:pt>
                <c:pt idx="4536">
                  <c:v>-10</c:v>
                </c:pt>
                <c:pt idx="4537">
                  <c:v>-6</c:v>
                </c:pt>
                <c:pt idx="4538">
                  <c:v>-2</c:v>
                </c:pt>
                <c:pt idx="4539">
                  <c:v>-7</c:v>
                </c:pt>
                <c:pt idx="4540">
                  <c:v>-20</c:v>
                </c:pt>
                <c:pt idx="4541">
                  <c:v>-23</c:v>
                </c:pt>
                <c:pt idx="4542">
                  <c:v>-28</c:v>
                </c:pt>
                <c:pt idx="4543">
                  <c:v>-31</c:v>
                </c:pt>
                <c:pt idx="4544">
                  <c:v>-32</c:v>
                </c:pt>
                <c:pt idx="4545">
                  <c:v>-36</c:v>
                </c:pt>
                <c:pt idx="4546">
                  <c:v>-38</c:v>
                </c:pt>
                <c:pt idx="4547">
                  <c:v>-34</c:v>
                </c:pt>
                <c:pt idx="4548">
                  <c:v>-34</c:v>
                </c:pt>
                <c:pt idx="4549">
                  <c:v>-35</c:v>
                </c:pt>
                <c:pt idx="4550">
                  <c:v>-37</c:v>
                </c:pt>
                <c:pt idx="4551">
                  <c:v>-34</c:v>
                </c:pt>
                <c:pt idx="4552">
                  <c:v>-19</c:v>
                </c:pt>
                <c:pt idx="4553">
                  <c:v>-16</c:v>
                </c:pt>
                <c:pt idx="4554">
                  <c:v>-14</c:v>
                </c:pt>
                <c:pt idx="4555">
                  <c:v>-9</c:v>
                </c:pt>
                <c:pt idx="4556">
                  <c:v>-11</c:v>
                </c:pt>
                <c:pt idx="4557">
                  <c:v>-8</c:v>
                </c:pt>
                <c:pt idx="4558">
                  <c:v>-12</c:v>
                </c:pt>
                <c:pt idx="4559">
                  <c:v>-9</c:v>
                </c:pt>
                <c:pt idx="4560">
                  <c:v>-15</c:v>
                </c:pt>
                <c:pt idx="4561">
                  <c:v>-11</c:v>
                </c:pt>
                <c:pt idx="4562">
                  <c:v>-13</c:v>
                </c:pt>
                <c:pt idx="4563">
                  <c:v>-11</c:v>
                </c:pt>
                <c:pt idx="4564">
                  <c:v>-15</c:v>
                </c:pt>
                <c:pt idx="4565">
                  <c:v>-14</c:v>
                </c:pt>
                <c:pt idx="4566">
                  <c:v>-14</c:v>
                </c:pt>
                <c:pt idx="4567">
                  <c:v>-19</c:v>
                </c:pt>
                <c:pt idx="4568">
                  <c:v>-11</c:v>
                </c:pt>
                <c:pt idx="4569">
                  <c:v>-13</c:v>
                </c:pt>
                <c:pt idx="4570">
                  <c:v>-11</c:v>
                </c:pt>
                <c:pt idx="4571">
                  <c:v>-15</c:v>
                </c:pt>
                <c:pt idx="4572">
                  <c:v>-9</c:v>
                </c:pt>
                <c:pt idx="4573">
                  <c:v>-15</c:v>
                </c:pt>
                <c:pt idx="4574">
                  <c:v>-12</c:v>
                </c:pt>
                <c:pt idx="4575">
                  <c:v>-18</c:v>
                </c:pt>
                <c:pt idx="4576">
                  <c:v>-15</c:v>
                </c:pt>
                <c:pt idx="4577">
                  <c:v>-14</c:v>
                </c:pt>
                <c:pt idx="4578">
                  <c:v>-16</c:v>
                </c:pt>
                <c:pt idx="4579">
                  <c:v>-15</c:v>
                </c:pt>
                <c:pt idx="4580">
                  <c:v>-20</c:v>
                </c:pt>
                <c:pt idx="4581">
                  <c:v>-26</c:v>
                </c:pt>
                <c:pt idx="4582">
                  <c:v>-29</c:v>
                </c:pt>
                <c:pt idx="4583">
                  <c:v>-25</c:v>
                </c:pt>
                <c:pt idx="4584">
                  <c:v>-21</c:v>
                </c:pt>
                <c:pt idx="4585">
                  <c:v>-17</c:v>
                </c:pt>
                <c:pt idx="4586">
                  <c:v>-19</c:v>
                </c:pt>
                <c:pt idx="4587">
                  <c:v>-12</c:v>
                </c:pt>
                <c:pt idx="4588">
                  <c:v>-8</c:v>
                </c:pt>
                <c:pt idx="4589">
                  <c:v>-10</c:v>
                </c:pt>
                <c:pt idx="4590">
                  <c:v>-14</c:v>
                </c:pt>
                <c:pt idx="4591">
                  <c:v>-14</c:v>
                </c:pt>
                <c:pt idx="4592">
                  <c:v>-10</c:v>
                </c:pt>
                <c:pt idx="4593">
                  <c:v>-4</c:v>
                </c:pt>
                <c:pt idx="4594">
                  <c:v>2</c:v>
                </c:pt>
                <c:pt idx="4595">
                  <c:v>3</c:v>
                </c:pt>
                <c:pt idx="4596">
                  <c:v>6</c:v>
                </c:pt>
                <c:pt idx="4597">
                  <c:v>-3</c:v>
                </c:pt>
                <c:pt idx="4598">
                  <c:v>-7</c:v>
                </c:pt>
                <c:pt idx="4599">
                  <c:v>-14</c:v>
                </c:pt>
                <c:pt idx="4600">
                  <c:v>-15</c:v>
                </c:pt>
                <c:pt idx="4601">
                  <c:v>-14</c:v>
                </c:pt>
                <c:pt idx="4602">
                  <c:v>-13</c:v>
                </c:pt>
                <c:pt idx="4603">
                  <c:v>-13</c:v>
                </c:pt>
                <c:pt idx="4604">
                  <c:v>-11</c:v>
                </c:pt>
                <c:pt idx="4605">
                  <c:v>-17</c:v>
                </c:pt>
                <c:pt idx="4606">
                  <c:v>-15</c:v>
                </c:pt>
                <c:pt idx="4607">
                  <c:v>-16</c:v>
                </c:pt>
                <c:pt idx="4608">
                  <c:v>-17</c:v>
                </c:pt>
                <c:pt idx="4609">
                  <c:v>-11</c:v>
                </c:pt>
                <c:pt idx="4610">
                  <c:v>-8</c:v>
                </c:pt>
                <c:pt idx="4611">
                  <c:v>-2</c:v>
                </c:pt>
                <c:pt idx="4612">
                  <c:v>-9</c:v>
                </c:pt>
                <c:pt idx="4613">
                  <c:v>-10</c:v>
                </c:pt>
                <c:pt idx="4614">
                  <c:v>-7</c:v>
                </c:pt>
                <c:pt idx="4615">
                  <c:v>-5</c:v>
                </c:pt>
                <c:pt idx="4616">
                  <c:v>-2</c:v>
                </c:pt>
                <c:pt idx="4617">
                  <c:v>2</c:v>
                </c:pt>
                <c:pt idx="4618">
                  <c:v>2</c:v>
                </c:pt>
                <c:pt idx="4619">
                  <c:v>1</c:v>
                </c:pt>
                <c:pt idx="4620">
                  <c:v>-6</c:v>
                </c:pt>
                <c:pt idx="4621">
                  <c:v>-3</c:v>
                </c:pt>
                <c:pt idx="4622">
                  <c:v>-10</c:v>
                </c:pt>
                <c:pt idx="4623">
                  <c:v>-14</c:v>
                </c:pt>
                <c:pt idx="4624">
                  <c:v>-13</c:v>
                </c:pt>
                <c:pt idx="4625">
                  <c:v>-13</c:v>
                </c:pt>
                <c:pt idx="4626">
                  <c:v>-13</c:v>
                </c:pt>
                <c:pt idx="4627">
                  <c:v>-14</c:v>
                </c:pt>
                <c:pt idx="4628">
                  <c:v>-17</c:v>
                </c:pt>
                <c:pt idx="4629">
                  <c:v>-15</c:v>
                </c:pt>
                <c:pt idx="4630">
                  <c:v>-14</c:v>
                </c:pt>
                <c:pt idx="4631">
                  <c:v>-13</c:v>
                </c:pt>
                <c:pt idx="4632">
                  <c:v>-14</c:v>
                </c:pt>
                <c:pt idx="4633">
                  <c:v>-19</c:v>
                </c:pt>
                <c:pt idx="4634">
                  <c:v>-15</c:v>
                </c:pt>
                <c:pt idx="4635">
                  <c:v>-10</c:v>
                </c:pt>
                <c:pt idx="4636">
                  <c:v>-3</c:v>
                </c:pt>
                <c:pt idx="4637">
                  <c:v>-8</c:v>
                </c:pt>
                <c:pt idx="4638">
                  <c:v>-12</c:v>
                </c:pt>
                <c:pt idx="4639">
                  <c:v>-11</c:v>
                </c:pt>
                <c:pt idx="4640">
                  <c:v>-14</c:v>
                </c:pt>
                <c:pt idx="4641">
                  <c:v>-15</c:v>
                </c:pt>
                <c:pt idx="4642">
                  <c:v>-14</c:v>
                </c:pt>
                <c:pt idx="4643">
                  <c:v>-14</c:v>
                </c:pt>
                <c:pt idx="4644">
                  <c:v>-8</c:v>
                </c:pt>
                <c:pt idx="4645">
                  <c:v>-11</c:v>
                </c:pt>
                <c:pt idx="4646">
                  <c:v>-7</c:v>
                </c:pt>
                <c:pt idx="4647">
                  <c:v>-10</c:v>
                </c:pt>
                <c:pt idx="4648">
                  <c:v>-16</c:v>
                </c:pt>
                <c:pt idx="4649">
                  <c:v>-14</c:v>
                </c:pt>
                <c:pt idx="4650">
                  <c:v>-8</c:v>
                </c:pt>
                <c:pt idx="4651">
                  <c:v>-9</c:v>
                </c:pt>
                <c:pt idx="4652">
                  <c:v>-10</c:v>
                </c:pt>
                <c:pt idx="4653">
                  <c:v>-12</c:v>
                </c:pt>
                <c:pt idx="4654">
                  <c:v>-12</c:v>
                </c:pt>
                <c:pt idx="4655">
                  <c:v>-12</c:v>
                </c:pt>
                <c:pt idx="4656">
                  <c:v>-13</c:v>
                </c:pt>
                <c:pt idx="4657">
                  <c:v>-13</c:v>
                </c:pt>
                <c:pt idx="4658">
                  <c:v>-13</c:v>
                </c:pt>
                <c:pt idx="4659">
                  <c:v>-15</c:v>
                </c:pt>
                <c:pt idx="4660">
                  <c:v>-11</c:v>
                </c:pt>
                <c:pt idx="4661">
                  <c:v>-10</c:v>
                </c:pt>
                <c:pt idx="4662">
                  <c:v>-12</c:v>
                </c:pt>
                <c:pt idx="4663">
                  <c:v>-9</c:v>
                </c:pt>
                <c:pt idx="4664">
                  <c:v>-8</c:v>
                </c:pt>
                <c:pt idx="4665">
                  <c:v>-13</c:v>
                </c:pt>
                <c:pt idx="4666">
                  <c:v>-13</c:v>
                </c:pt>
                <c:pt idx="4667">
                  <c:v>-4</c:v>
                </c:pt>
                <c:pt idx="4668">
                  <c:v>-4</c:v>
                </c:pt>
                <c:pt idx="4669">
                  <c:v>1</c:v>
                </c:pt>
                <c:pt idx="4670">
                  <c:v>-1</c:v>
                </c:pt>
                <c:pt idx="4671">
                  <c:v>-1</c:v>
                </c:pt>
                <c:pt idx="4672">
                  <c:v>-4</c:v>
                </c:pt>
                <c:pt idx="4673">
                  <c:v>-7</c:v>
                </c:pt>
                <c:pt idx="4674">
                  <c:v>-8</c:v>
                </c:pt>
                <c:pt idx="4675">
                  <c:v>-18</c:v>
                </c:pt>
                <c:pt idx="4676">
                  <c:v>-17</c:v>
                </c:pt>
                <c:pt idx="4677">
                  <c:v>-11</c:v>
                </c:pt>
                <c:pt idx="4678">
                  <c:v>-15</c:v>
                </c:pt>
                <c:pt idx="4679">
                  <c:v>-18</c:v>
                </c:pt>
                <c:pt idx="4680">
                  <c:v>-19</c:v>
                </c:pt>
                <c:pt idx="4681">
                  <c:v>-18</c:v>
                </c:pt>
                <c:pt idx="4682">
                  <c:v>-19</c:v>
                </c:pt>
                <c:pt idx="4683">
                  <c:v>-15</c:v>
                </c:pt>
                <c:pt idx="4684">
                  <c:v>-14</c:v>
                </c:pt>
                <c:pt idx="4685">
                  <c:v>-15</c:v>
                </c:pt>
                <c:pt idx="4686">
                  <c:v>-11</c:v>
                </c:pt>
                <c:pt idx="4687">
                  <c:v>-1</c:v>
                </c:pt>
                <c:pt idx="4688">
                  <c:v>-3</c:v>
                </c:pt>
                <c:pt idx="4689">
                  <c:v>-2</c:v>
                </c:pt>
                <c:pt idx="4690">
                  <c:v>-1</c:v>
                </c:pt>
                <c:pt idx="4691">
                  <c:v>-5</c:v>
                </c:pt>
                <c:pt idx="4692">
                  <c:v>-6</c:v>
                </c:pt>
                <c:pt idx="4693">
                  <c:v>-6</c:v>
                </c:pt>
                <c:pt idx="4694">
                  <c:v>-3</c:v>
                </c:pt>
                <c:pt idx="4695">
                  <c:v>3</c:v>
                </c:pt>
                <c:pt idx="4696">
                  <c:v>4</c:v>
                </c:pt>
                <c:pt idx="4697">
                  <c:v>13</c:v>
                </c:pt>
                <c:pt idx="4698">
                  <c:v>12</c:v>
                </c:pt>
                <c:pt idx="4699">
                  <c:v>9</c:v>
                </c:pt>
                <c:pt idx="4700">
                  <c:v>11</c:v>
                </c:pt>
                <c:pt idx="4701">
                  <c:v>7</c:v>
                </c:pt>
                <c:pt idx="4702">
                  <c:v>9</c:v>
                </c:pt>
                <c:pt idx="4703">
                  <c:v>10</c:v>
                </c:pt>
                <c:pt idx="4704">
                  <c:v>15</c:v>
                </c:pt>
                <c:pt idx="4705">
                  <c:v>19</c:v>
                </c:pt>
                <c:pt idx="4706">
                  <c:v>19</c:v>
                </c:pt>
                <c:pt idx="4707">
                  <c:v>13</c:v>
                </c:pt>
                <c:pt idx="4708">
                  <c:v>16</c:v>
                </c:pt>
                <c:pt idx="4709">
                  <c:v>14</c:v>
                </c:pt>
                <c:pt idx="4710">
                  <c:v>16</c:v>
                </c:pt>
                <c:pt idx="4711">
                  <c:v>18</c:v>
                </c:pt>
                <c:pt idx="4712">
                  <c:v>16</c:v>
                </c:pt>
                <c:pt idx="4713">
                  <c:v>17</c:v>
                </c:pt>
                <c:pt idx="4714">
                  <c:v>14</c:v>
                </c:pt>
                <c:pt idx="4715">
                  <c:v>8</c:v>
                </c:pt>
                <c:pt idx="4716">
                  <c:v>6</c:v>
                </c:pt>
                <c:pt idx="4717">
                  <c:v>1</c:v>
                </c:pt>
                <c:pt idx="4718">
                  <c:v>-3</c:v>
                </c:pt>
                <c:pt idx="4719">
                  <c:v>1</c:v>
                </c:pt>
                <c:pt idx="4720">
                  <c:v>-4</c:v>
                </c:pt>
                <c:pt idx="4721">
                  <c:v>-4</c:v>
                </c:pt>
                <c:pt idx="4722">
                  <c:v>-5</c:v>
                </c:pt>
                <c:pt idx="4723">
                  <c:v>-5</c:v>
                </c:pt>
                <c:pt idx="4724">
                  <c:v>-2</c:v>
                </c:pt>
                <c:pt idx="4725">
                  <c:v>-1</c:v>
                </c:pt>
                <c:pt idx="4726">
                  <c:v>-2</c:v>
                </c:pt>
                <c:pt idx="4727">
                  <c:v>1</c:v>
                </c:pt>
                <c:pt idx="4728">
                  <c:v>0</c:v>
                </c:pt>
                <c:pt idx="4729">
                  <c:v>-2</c:v>
                </c:pt>
                <c:pt idx="4730">
                  <c:v>-3</c:v>
                </c:pt>
                <c:pt idx="4731">
                  <c:v>-11</c:v>
                </c:pt>
                <c:pt idx="4732">
                  <c:v>-9</c:v>
                </c:pt>
                <c:pt idx="4733">
                  <c:v>-12</c:v>
                </c:pt>
                <c:pt idx="4734">
                  <c:v>-10</c:v>
                </c:pt>
                <c:pt idx="4735">
                  <c:v>-6</c:v>
                </c:pt>
                <c:pt idx="4736">
                  <c:v>-5</c:v>
                </c:pt>
                <c:pt idx="4737">
                  <c:v>-10</c:v>
                </c:pt>
                <c:pt idx="4738">
                  <c:v>-11</c:v>
                </c:pt>
                <c:pt idx="4739">
                  <c:v>-10</c:v>
                </c:pt>
                <c:pt idx="4740">
                  <c:v>-7</c:v>
                </c:pt>
                <c:pt idx="4741">
                  <c:v>-11</c:v>
                </c:pt>
                <c:pt idx="4742">
                  <c:v>-6</c:v>
                </c:pt>
                <c:pt idx="4743">
                  <c:v>-5</c:v>
                </c:pt>
                <c:pt idx="4744">
                  <c:v>-7</c:v>
                </c:pt>
                <c:pt idx="4745">
                  <c:v>-6</c:v>
                </c:pt>
                <c:pt idx="4746">
                  <c:v>-12</c:v>
                </c:pt>
                <c:pt idx="4747">
                  <c:v>-16</c:v>
                </c:pt>
                <c:pt idx="4748">
                  <c:v>-18</c:v>
                </c:pt>
                <c:pt idx="4749">
                  <c:v>-17</c:v>
                </c:pt>
                <c:pt idx="4750">
                  <c:v>-17</c:v>
                </c:pt>
                <c:pt idx="4751">
                  <c:v>-21</c:v>
                </c:pt>
                <c:pt idx="4752">
                  <c:v>-22</c:v>
                </c:pt>
                <c:pt idx="4753">
                  <c:v>-25</c:v>
                </c:pt>
                <c:pt idx="4754">
                  <c:v>-26</c:v>
                </c:pt>
                <c:pt idx="4755">
                  <c:v>-27</c:v>
                </c:pt>
                <c:pt idx="4756">
                  <c:v>-28</c:v>
                </c:pt>
                <c:pt idx="4757">
                  <c:v>-30</c:v>
                </c:pt>
                <c:pt idx="4758">
                  <c:v>-36</c:v>
                </c:pt>
                <c:pt idx="4759">
                  <c:v>-30</c:v>
                </c:pt>
                <c:pt idx="4760">
                  <c:v>-37</c:v>
                </c:pt>
                <c:pt idx="4761">
                  <c:v>-31</c:v>
                </c:pt>
                <c:pt idx="4762">
                  <c:v>-35</c:v>
                </c:pt>
                <c:pt idx="4763">
                  <c:v>-40</c:v>
                </c:pt>
                <c:pt idx="4764">
                  <c:v>-39</c:v>
                </c:pt>
                <c:pt idx="4765">
                  <c:v>-36</c:v>
                </c:pt>
                <c:pt idx="4766">
                  <c:v>-33</c:v>
                </c:pt>
                <c:pt idx="4767">
                  <c:v>-36</c:v>
                </c:pt>
                <c:pt idx="4768">
                  <c:v>-34</c:v>
                </c:pt>
                <c:pt idx="4769">
                  <c:v>-32</c:v>
                </c:pt>
                <c:pt idx="4770">
                  <c:v>-27</c:v>
                </c:pt>
                <c:pt idx="4771">
                  <c:v>-36</c:v>
                </c:pt>
                <c:pt idx="4772">
                  <c:v>-24</c:v>
                </c:pt>
                <c:pt idx="4773">
                  <c:v>-21</c:v>
                </c:pt>
                <c:pt idx="4774">
                  <c:v>-19</c:v>
                </c:pt>
                <c:pt idx="4775">
                  <c:v>-9</c:v>
                </c:pt>
                <c:pt idx="4776">
                  <c:v>-9</c:v>
                </c:pt>
                <c:pt idx="4777">
                  <c:v>-8</c:v>
                </c:pt>
                <c:pt idx="4778">
                  <c:v>-10</c:v>
                </c:pt>
                <c:pt idx="4779">
                  <c:v>-3</c:v>
                </c:pt>
                <c:pt idx="4780">
                  <c:v>-1</c:v>
                </c:pt>
                <c:pt idx="4781">
                  <c:v>1</c:v>
                </c:pt>
                <c:pt idx="4782">
                  <c:v>7</c:v>
                </c:pt>
                <c:pt idx="4783">
                  <c:v>8</c:v>
                </c:pt>
                <c:pt idx="4784">
                  <c:v>6</c:v>
                </c:pt>
                <c:pt idx="4785">
                  <c:v>2</c:v>
                </c:pt>
                <c:pt idx="4786">
                  <c:v>1</c:v>
                </c:pt>
                <c:pt idx="4787">
                  <c:v>-5</c:v>
                </c:pt>
                <c:pt idx="4788">
                  <c:v>-6</c:v>
                </c:pt>
                <c:pt idx="4789">
                  <c:v>-3</c:v>
                </c:pt>
                <c:pt idx="4790">
                  <c:v>-2</c:v>
                </c:pt>
                <c:pt idx="4791">
                  <c:v>-5</c:v>
                </c:pt>
                <c:pt idx="4792">
                  <c:v>-2</c:v>
                </c:pt>
                <c:pt idx="4793">
                  <c:v>-4</c:v>
                </c:pt>
                <c:pt idx="4794">
                  <c:v>-9</c:v>
                </c:pt>
                <c:pt idx="4795">
                  <c:v>-9</c:v>
                </c:pt>
                <c:pt idx="4796">
                  <c:v>-7</c:v>
                </c:pt>
                <c:pt idx="4797">
                  <c:v>-3</c:v>
                </c:pt>
                <c:pt idx="4798">
                  <c:v>0</c:v>
                </c:pt>
                <c:pt idx="4799">
                  <c:v>4</c:v>
                </c:pt>
                <c:pt idx="4800">
                  <c:v>-1</c:v>
                </c:pt>
                <c:pt idx="4801">
                  <c:v>-7</c:v>
                </c:pt>
                <c:pt idx="4802">
                  <c:v>-10</c:v>
                </c:pt>
                <c:pt idx="4803">
                  <c:v>-11</c:v>
                </c:pt>
                <c:pt idx="4804">
                  <c:v>-12</c:v>
                </c:pt>
                <c:pt idx="4805">
                  <c:v>-10</c:v>
                </c:pt>
                <c:pt idx="4806">
                  <c:v>-5</c:v>
                </c:pt>
                <c:pt idx="4807">
                  <c:v>2</c:v>
                </c:pt>
                <c:pt idx="4808">
                  <c:v>-3</c:v>
                </c:pt>
                <c:pt idx="4809">
                  <c:v>-11</c:v>
                </c:pt>
                <c:pt idx="4810">
                  <c:v>-15</c:v>
                </c:pt>
                <c:pt idx="4811">
                  <c:v>-13</c:v>
                </c:pt>
                <c:pt idx="4812">
                  <c:v>-11</c:v>
                </c:pt>
                <c:pt idx="4813">
                  <c:v>-4</c:v>
                </c:pt>
                <c:pt idx="4814">
                  <c:v>2</c:v>
                </c:pt>
                <c:pt idx="4815">
                  <c:v>2</c:v>
                </c:pt>
                <c:pt idx="4816">
                  <c:v>0</c:v>
                </c:pt>
                <c:pt idx="4817">
                  <c:v>-4</c:v>
                </c:pt>
                <c:pt idx="4818">
                  <c:v>-8</c:v>
                </c:pt>
                <c:pt idx="4819">
                  <c:v>-14</c:v>
                </c:pt>
                <c:pt idx="4820">
                  <c:v>-17</c:v>
                </c:pt>
                <c:pt idx="4821">
                  <c:v>-16</c:v>
                </c:pt>
                <c:pt idx="4822">
                  <c:v>-12</c:v>
                </c:pt>
                <c:pt idx="4823">
                  <c:v>-13</c:v>
                </c:pt>
                <c:pt idx="4824">
                  <c:v>-13</c:v>
                </c:pt>
                <c:pt idx="4825">
                  <c:v>-11</c:v>
                </c:pt>
                <c:pt idx="4826">
                  <c:v>-12</c:v>
                </c:pt>
                <c:pt idx="4827">
                  <c:v>-13</c:v>
                </c:pt>
                <c:pt idx="4828">
                  <c:v>-12</c:v>
                </c:pt>
                <c:pt idx="4829">
                  <c:v>-5</c:v>
                </c:pt>
                <c:pt idx="4830">
                  <c:v>-2</c:v>
                </c:pt>
                <c:pt idx="4831">
                  <c:v>3</c:v>
                </c:pt>
                <c:pt idx="4832">
                  <c:v>10</c:v>
                </c:pt>
                <c:pt idx="4833">
                  <c:v>14</c:v>
                </c:pt>
                <c:pt idx="4834">
                  <c:v>14</c:v>
                </c:pt>
                <c:pt idx="4835">
                  <c:v>13</c:v>
                </c:pt>
                <c:pt idx="4836">
                  <c:v>13</c:v>
                </c:pt>
                <c:pt idx="4837">
                  <c:v>5</c:v>
                </c:pt>
                <c:pt idx="4838">
                  <c:v>-2</c:v>
                </c:pt>
                <c:pt idx="4839">
                  <c:v>0</c:v>
                </c:pt>
                <c:pt idx="4840">
                  <c:v>-6</c:v>
                </c:pt>
                <c:pt idx="4841">
                  <c:v>-13</c:v>
                </c:pt>
                <c:pt idx="4842">
                  <c:v>-18</c:v>
                </c:pt>
                <c:pt idx="4843">
                  <c:v>-23</c:v>
                </c:pt>
                <c:pt idx="4844">
                  <c:v>-27</c:v>
                </c:pt>
                <c:pt idx="4845">
                  <c:v>-22</c:v>
                </c:pt>
                <c:pt idx="4846">
                  <c:v>-21</c:v>
                </c:pt>
                <c:pt idx="4847">
                  <c:v>-21</c:v>
                </c:pt>
                <c:pt idx="4848">
                  <c:v>-13</c:v>
                </c:pt>
                <c:pt idx="4849">
                  <c:v>-10</c:v>
                </c:pt>
                <c:pt idx="4850">
                  <c:v>-12</c:v>
                </c:pt>
                <c:pt idx="4851">
                  <c:v>-10</c:v>
                </c:pt>
                <c:pt idx="4852">
                  <c:v>-9</c:v>
                </c:pt>
                <c:pt idx="4853">
                  <c:v>-6</c:v>
                </c:pt>
                <c:pt idx="4854">
                  <c:v>-5</c:v>
                </c:pt>
                <c:pt idx="4855">
                  <c:v>-6</c:v>
                </c:pt>
                <c:pt idx="4856">
                  <c:v>-3</c:v>
                </c:pt>
                <c:pt idx="4857">
                  <c:v>-13</c:v>
                </c:pt>
                <c:pt idx="4858">
                  <c:v>-15</c:v>
                </c:pt>
                <c:pt idx="4859">
                  <c:v>-17</c:v>
                </c:pt>
                <c:pt idx="4860">
                  <c:v>-25</c:v>
                </c:pt>
                <c:pt idx="4861">
                  <c:v>-23</c:v>
                </c:pt>
                <c:pt idx="4862">
                  <c:v>-23</c:v>
                </c:pt>
                <c:pt idx="4863">
                  <c:v>-23</c:v>
                </c:pt>
                <c:pt idx="4864">
                  <c:v>-23</c:v>
                </c:pt>
                <c:pt idx="4865">
                  <c:v>-22</c:v>
                </c:pt>
                <c:pt idx="4866">
                  <c:v>-19</c:v>
                </c:pt>
                <c:pt idx="4867">
                  <c:v>-15</c:v>
                </c:pt>
                <c:pt idx="4868">
                  <c:v>-21</c:v>
                </c:pt>
                <c:pt idx="4869">
                  <c:v>-14</c:v>
                </c:pt>
                <c:pt idx="4870">
                  <c:v>-13</c:v>
                </c:pt>
                <c:pt idx="4871">
                  <c:v>-12</c:v>
                </c:pt>
                <c:pt idx="4872">
                  <c:v>-15</c:v>
                </c:pt>
                <c:pt idx="4873">
                  <c:v>-17</c:v>
                </c:pt>
                <c:pt idx="4874">
                  <c:v>-19</c:v>
                </c:pt>
                <c:pt idx="4875">
                  <c:v>-19</c:v>
                </c:pt>
                <c:pt idx="4876">
                  <c:v>-20</c:v>
                </c:pt>
                <c:pt idx="4877">
                  <c:v>-22</c:v>
                </c:pt>
                <c:pt idx="4878">
                  <c:v>-23</c:v>
                </c:pt>
                <c:pt idx="4879">
                  <c:v>-20</c:v>
                </c:pt>
                <c:pt idx="4880">
                  <c:v>-18</c:v>
                </c:pt>
                <c:pt idx="4881">
                  <c:v>-16</c:v>
                </c:pt>
                <c:pt idx="4882">
                  <c:v>-14</c:v>
                </c:pt>
                <c:pt idx="4883">
                  <c:v>-13</c:v>
                </c:pt>
                <c:pt idx="4884">
                  <c:v>-9</c:v>
                </c:pt>
                <c:pt idx="4885">
                  <c:v>-8</c:v>
                </c:pt>
                <c:pt idx="4886">
                  <c:v>2</c:v>
                </c:pt>
                <c:pt idx="4887">
                  <c:v>2</c:v>
                </c:pt>
                <c:pt idx="4888">
                  <c:v>-2</c:v>
                </c:pt>
                <c:pt idx="4889">
                  <c:v>-6</c:v>
                </c:pt>
                <c:pt idx="4890">
                  <c:v>-5</c:v>
                </c:pt>
                <c:pt idx="4891">
                  <c:v>-11</c:v>
                </c:pt>
                <c:pt idx="4892">
                  <c:v>-12</c:v>
                </c:pt>
                <c:pt idx="4893">
                  <c:v>-10</c:v>
                </c:pt>
                <c:pt idx="4894">
                  <c:v>-4</c:v>
                </c:pt>
                <c:pt idx="4895">
                  <c:v>-6</c:v>
                </c:pt>
                <c:pt idx="4896">
                  <c:v>-7</c:v>
                </c:pt>
                <c:pt idx="4897">
                  <c:v>-5</c:v>
                </c:pt>
                <c:pt idx="4898">
                  <c:v>-10</c:v>
                </c:pt>
                <c:pt idx="4899">
                  <c:v>-7</c:v>
                </c:pt>
                <c:pt idx="4900">
                  <c:v>-8</c:v>
                </c:pt>
                <c:pt idx="4901">
                  <c:v>-6</c:v>
                </c:pt>
                <c:pt idx="4902">
                  <c:v>-11</c:v>
                </c:pt>
                <c:pt idx="4903">
                  <c:v>-6</c:v>
                </c:pt>
                <c:pt idx="4904">
                  <c:v>-6</c:v>
                </c:pt>
                <c:pt idx="4905">
                  <c:v>-7</c:v>
                </c:pt>
                <c:pt idx="4906">
                  <c:v>-8</c:v>
                </c:pt>
                <c:pt idx="4907">
                  <c:v>-10</c:v>
                </c:pt>
                <c:pt idx="4908">
                  <c:v>-8</c:v>
                </c:pt>
                <c:pt idx="4909">
                  <c:v>-11</c:v>
                </c:pt>
                <c:pt idx="4910">
                  <c:v>-9</c:v>
                </c:pt>
                <c:pt idx="4911">
                  <c:v>-15</c:v>
                </c:pt>
                <c:pt idx="4912">
                  <c:v>-6</c:v>
                </c:pt>
                <c:pt idx="4913">
                  <c:v>-3</c:v>
                </c:pt>
                <c:pt idx="4914">
                  <c:v>-1</c:v>
                </c:pt>
                <c:pt idx="4915">
                  <c:v>-4</c:v>
                </c:pt>
                <c:pt idx="4916">
                  <c:v>-4</c:v>
                </c:pt>
                <c:pt idx="4917">
                  <c:v>-9</c:v>
                </c:pt>
                <c:pt idx="4918">
                  <c:v>-12</c:v>
                </c:pt>
                <c:pt idx="4919">
                  <c:v>-15</c:v>
                </c:pt>
                <c:pt idx="4920">
                  <c:v>-21</c:v>
                </c:pt>
                <c:pt idx="4921">
                  <c:v>-22</c:v>
                </c:pt>
                <c:pt idx="4922">
                  <c:v>-20</c:v>
                </c:pt>
                <c:pt idx="4923">
                  <c:v>-22</c:v>
                </c:pt>
                <c:pt idx="4924">
                  <c:v>-21</c:v>
                </c:pt>
                <c:pt idx="4925">
                  <c:v>-17</c:v>
                </c:pt>
                <c:pt idx="4926">
                  <c:v>-19</c:v>
                </c:pt>
                <c:pt idx="4927">
                  <c:v>-24</c:v>
                </c:pt>
                <c:pt idx="4928">
                  <c:v>-28</c:v>
                </c:pt>
                <c:pt idx="4929">
                  <c:v>-22</c:v>
                </c:pt>
                <c:pt idx="4930">
                  <c:v>-22</c:v>
                </c:pt>
                <c:pt idx="4931">
                  <c:v>-14</c:v>
                </c:pt>
                <c:pt idx="4932">
                  <c:v>-6</c:v>
                </c:pt>
                <c:pt idx="4933">
                  <c:v>-11</c:v>
                </c:pt>
                <c:pt idx="4934">
                  <c:v>-13</c:v>
                </c:pt>
                <c:pt idx="4935">
                  <c:v>-6</c:v>
                </c:pt>
                <c:pt idx="4936">
                  <c:v>-10</c:v>
                </c:pt>
                <c:pt idx="4937">
                  <c:v>-11</c:v>
                </c:pt>
                <c:pt idx="4938">
                  <c:v>-10</c:v>
                </c:pt>
                <c:pt idx="4939">
                  <c:v>-4</c:v>
                </c:pt>
                <c:pt idx="4940">
                  <c:v>4</c:v>
                </c:pt>
                <c:pt idx="4941">
                  <c:v>2</c:v>
                </c:pt>
                <c:pt idx="4942">
                  <c:v>0</c:v>
                </c:pt>
                <c:pt idx="4943">
                  <c:v>-8</c:v>
                </c:pt>
                <c:pt idx="4944">
                  <c:v>-7</c:v>
                </c:pt>
                <c:pt idx="4945">
                  <c:v>-2</c:v>
                </c:pt>
                <c:pt idx="4946">
                  <c:v>-3</c:v>
                </c:pt>
                <c:pt idx="4947">
                  <c:v>-3</c:v>
                </c:pt>
                <c:pt idx="4948">
                  <c:v>-2</c:v>
                </c:pt>
                <c:pt idx="4949">
                  <c:v>1</c:v>
                </c:pt>
                <c:pt idx="4950">
                  <c:v>-1</c:v>
                </c:pt>
                <c:pt idx="4951">
                  <c:v>-5</c:v>
                </c:pt>
                <c:pt idx="4952">
                  <c:v>-12</c:v>
                </c:pt>
                <c:pt idx="4953">
                  <c:v>-13</c:v>
                </c:pt>
                <c:pt idx="4954">
                  <c:v>-9</c:v>
                </c:pt>
                <c:pt idx="4955">
                  <c:v>-9</c:v>
                </c:pt>
                <c:pt idx="4956">
                  <c:v>-8</c:v>
                </c:pt>
                <c:pt idx="4957">
                  <c:v>-9</c:v>
                </c:pt>
                <c:pt idx="4958">
                  <c:v>-7</c:v>
                </c:pt>
                <c:pt idx="4959">
                  <c:v>-10</c:v>
                </c:pt>
                <c:pt idx="4960">
                  <c:v>-6</c:v>
                </c:pt>
                <c:pt idx="4961">
                  <c:v>-4</c:v>
                </c:pt>
                <c:pt idx="4962">
                  <c:v>-6</c:v>
                </c:pt>
                <c:pt idx="4963">
                  <c:v>-6</c:v>
                </c:pt>
                <c:pt idx="4964">
                  <c:v>-5</c:v>
                </c:pt>
                <c:pt idx="4965">
                  <c:v>-1</c:v>
                </c:pt>
                <c:pt idx="4966">
                  <c:v>0</c:v>
                </c:pt>
                <c:pt idx="4967">
                  <c:v>0</c:v>
                </c:pt>
                <c:pt idx="4968">
                  <c:v>4</c:v>
                </c:pt>
                <c:pt idx="4969">
                  <c:v>3</c:v>
                </c:pt>
                <c:pt idx="4970">
                  <c:v>3</c:v>
                </c:pt>
                <c:pt idx="4971">
                  <c:v>-1</c:v>
                </c:pt>
                <c:pt idx="4972">
                  <c:v>-2</c:v>
                </c:pt>
                <c:pt idx="4973">
                  <c:v>-7</c:v>
                </c:pt>
                <c:pt idx="4974">
                  <c:v>-20</c:v>
                </c:pt>
                <c:pt idx="4975">
                  <c:v>-20</c:v>
                </c:pt>
                <c:pt idx="4976">
                  <c:v>-18</c:v>
                </c:pt>
                <c:pt idx="4977">
                  <c:v>-22</c:v>
                </c:pt>
                <c:pt idx="4978">
                  <c:v>-27</c:v>
                </c:pt>
                <c:pt idx="4979">
                  <c:v>-25</c:v>
                </c:pt>
                <c:pt idx="4980">
                  <c:v>-23</c:v>
                </c:pt>
                <c:pt idx="4981">
                  <c:v>-31</c:v>
                </c:pt>
                <c:pt idx="4982">
                  <c:v>-32</c:v>
                </c:pt>
                <c:pt idx="4983">
                  <c:v>-35</c:v>
                </c:pt>
                <c:pt idx="4984">
                  <c:v>-34</c:v>
                </c:pt>
                <c:pt idx="4985">
                  <c:v>-41</c:v>
                </c:pt>
                <c:pt idx="4986">
                  <c:v>-31</c:v>
                </c:pt>
                <c:pt idx="4987">
                  <c:v>-28</c:v>
                </c:pt>
                <c:pt idx="4988">
                  <c:v>-30</c:v>
                </c:pt>
                <c:pt idx="4989">
                  <c:v>-29</c:v>
                </c:pt>
                <c:pt idx="4990">
                  <c:v>-32</c:v>
                </c:pt>
                <c:pt idx="4991">
                  <c:v>-30</c:v>
                </c:pt>
                <c:pt idx="4992">
                  <c:v>-33</c:v>
                </c:pt>
                <c:pt idx="4993">
                  <c:v>-26</c:v>
                </c:pt>
                <c:pt idx="4994">
                  <c:v>-26</c:v>
                </c:pt>
                <c:pt idx="4995">
                  <c:v>-24</c:v>
                </c:pt>
                <c:pt idx="4996">
                  <c:v>-20</c:v>
                </c:pt>
                <c:pt idx="4997">
                  <c:v>-14</c:v>
                </c:pt>
                <c:pt idx="4998">
                  <c:v>-13</c:v>
                </c:pt>
                <c:pt idx="4999">
                  <c:v>-15</c:v>
                </c:pt>
                <c:pt idx="5000">
                  <c:v>-19</c:v>
                </c:pt>
                <c:pt idx="5001">
                  <c:v>-19</c:v>
                </c:pt>
                <c:pt idx="5002">
                  <c:v>-7</c:v>
                </c:pt>
                <c:pt idx="5003">
                  <c:v>-6</c:v>
                </c:pt>
                <c:pt idx="5004">
                  <c:v>2</c:v>
                </c:pt>
                <c:pt idx="5005">
                  <c:v>1</c:v>
                </c:pt>
                <c:pt idx="5006">
                  <c:v>9</c:v>
                </c:pt>
                <c:pt idx="5007">
                  <c:v>12</c:v>
                </c:pt>
                <c:pt idx="5008">
                  <c:v>11</c:v>
                </c:pt>
                <c:pt idx="5009">
                  <c:v>10</c:v>
                </c:pt>
                <c:pt idx="5010">
                  <c:v>9</c:v>
                </c:pt>
                <c:pt idx="5011">
                  <c:v>10</c:v>
                </c:pt>
                <c:pt idx="5012">
                  <c:v>17</c:v>
                </c:pt>
                <c:pt idx="5013">
                  <c:v>14</c:v>
                </c:pt>
                <c:pt idx="5014">
                  <c:v>6</c:v>
                </c:pt>
                <c:pt idx="5015">
                  <c:v>5</c:v>
                </c:pt>
                <c:pt idx="5016">
                  <c:v>0</c:v>
                </c:pt>
                <c:pt idx="5017">
                  <c:v>-3</c:v>
                </c:pt>
                <c:pt idx="5018">
                  <c:v>-8</c:v>
                </c:pt>
                <c:pt idx="5019">
                  <c:v>-13</c:v>
                </c:pt>
                <c:pt idx="5020">
                  <c:v>-19</c:v>
                </c:pt>
                <c:pt idx="5021">
                  <c:v>-15</c:v>
                </c:pt>
                <c:pt idx="5022">
                  <c:v>-18</c:v>
                </c:pt>
                <c:pt idx="5023">
                  <c:v>-18</c:v>
                </c:pt>
                <c:pt idx="5024">
                  <c:v>-18</c:v>
                </c:pt>
                <c:pt idx="5025">
                  <c:v>-19</c:v>
                </c:pt>
                <c:pt idx="5026">
                  <c:v>-21</c:v>
                </c:pt>
                <c:pt idx="5027">
                  <c:v>-19</c:v>
                </c:pt>
                <c:pt idx="5028">
                  <c:v>-16</c:v>
                </c:pt>
                <c:pt idx="5029">
                  <c:v>-10</c:v>
                </c:pt>
                <c:pt idx="5030">
                  <c:v>-13</c:v>
                </c:pt>
                <c:pt idx="5031">
                  <c:v>-14</c:v>
                </c:pt>
                <c:pt idx="5032">
                  <c:v>-8</c:v>
                </c:pt>
                <c:pt idx="5033">
                  <c:v>-12</c:v>
                </c:pt>
                <c:pt idx="5034">
                  <c:v>-9</c:v>
                </c:pt>
                <c:pt idx="5035">
                  <c:v>-9</c:v>
                </c:pt>
                <c:pt idx="5036">
                  <c:v>-5</c:v>
                </c:pt>
                <c:pt idx="5037">
                  <c:v>-5</c:v>
                </c:pt>
                <c:pt idx="5038">
                  <c:v>-3</c:v>
                </c:pt>
                <c:pt idx="5039">
                  <c:v>0</c:v>
                </c:pt>
                <c:pt idx="5040">
                  <c:v>-1</c:v>
                </c:pt>
                <c:pt idx="5041">
                  <c:v>3</c:v>
                </c:pt>
                <c:pt idx="5042">
                  <c:v>7</c:v>
                </c:pt>
                <c:pt idx="5043">
                  <c:v>7</c:v>
                </c:pt>
                <c:pt idx="5044">
                  <c:v>2</c:v>
                </c:pt>
                <c:pt idx="5045">
                  <c:v>-1</c:v>
                </c:pt>
                <c:pt idx="5046">
                  <c:v>1</c:v>
                </c:pt>
                <c:pt idx="5047">
                  <c:v>0</c:v>
                </c:pt>
                <c:pt idx="5048">
                  <c:v>-6</c:v>
                </c:pt>
                <c:pt idx="5049">
                  <c:v>-6</c:v>
                </c:pt>
                <c:pt idx="5050">
                  <c:v>-6</c:v>
                </c:pt>
                <c:pt idx="5051">
                  <c:v>-6</c:v>
                </c:pt>
                <c:pt idx="5052">
                  <c:v>-8</c:v>
                </c:pt>
                <c:pt idx="5053">
                  <c:v>-6</c:v>
                </c:pt>
                <c:pt idx="5054">
                  <c:v>-18</c:v>
                </c:pt>
                <c:pt idx="5055">
                  <c:v>-20</c:v>
                </c:pt>
                <c:pt idx="5056">
                  <c:v>-15</c:v>
                </c:pt>
                <c:pt idx="5057">
                  <c:v>-10</c:v>
                </c:pt>
                <c:pt idx="5058">
                  <c:v>-12</c:v>
                </c:pt>
                <c:pt idx="5059">
                  <c:v>-11</c:v>
                </c:pt>
                <c:pt idx="5060">
                  <c:v>-11</c:v>
                </c:pt>
                <c:pt idx="5061">
                  <c:v>-15</c:v>
                </c:pt>
                <c:pt idx="5062">
                  <c:v>-17</c:v>
                </c:pt>
                <c:pt idx="5063">
                  <c:v>-15</c:v>
                </c:pt>
                <c:pt idx="5064">
                  <c:v>-13</c:v>
                </c:pt>
                <c:pt idx="5065">
                  <c:v>-17</c:v>
                </c:pt>
                <c:pt idx="5066">
                  <c:v>-11</c:v>
                </c:pt>
                <c:pt idx="5067">
                  <c:v>-10</c:v>
                </c:pt>
                <c:pt idx="5068">
                  <c:v>-10</c:v>
                </c:pt>
                <c:pt idx="5069">
                  <c:v>-12</c:v>
                </c:pt>
                <c:pt idx="5070">
                  <c:v>-9</c:v>
                </c:pt>
                <c:pt idx="5071">
                  <c:v>-14</c:v>
                </c:pt>
                <c:pt idx="5072">
                  <c:v>-14</c:v>
                </c:pt>
                <c:pt idx="5073">
                  <c:v>-10</c:v>
                </c:pt>
                <c:pt idx="5074">
                  <c:v>-4</c:v>
                </c:pt>
                <c:pt idx="5075">
                  <c:v>-6</c:v>
                </c:pt>
                <c:pt idx="5076">
                  <c:v>-7</c:v>
                </c:pt>
                <c:pt idx="5077">
                  <c:v>-5</c:v>
                </c:pt>
                <c:pt idx="5078">
                  <c:v>-7</c:v>
                </c:pt>
                <c:pt idx="5079">
                  <c:v>-4</c:v>
                </c:pt>
                <c:pt idx="5080">
                  <c:v>-7</c:v>
                </c:pt>
                <c:pt idx="5081">
                  <c:v>-6</c:v>
                </c:pt>
                <c:pt idx="5082">
                  <c:v>-5</c:v>
                </c:pt>
                <c:pt idx="5083">
                  <c:v>-6</c:v>
                </c:pt>
                <c:pt idx="5084">
                  <c:v>-7</c:v>
                </c:pt>
                <c:pt idx="5085">
                  <c:v>-9</c:v>
                </c:pt>
                <c:pt idx="5086">
                  <c:v>-8</c:v>
                </c:pt>
                <c:pt idx="5087">
                  <c:v>-9</c:v>
                </c:pt>
                <c:pt idx="5088">
                  <c:v>-9</c:v>
                </c:pt>
                <c:pt idx="5089">
                  <c:v>-11</c:v>
                </c:pt>
                <c:pt idx="5090">
                  <c:v>-12</c:v>
                </c:pt>
                <c:pt idx="5091">
                  <c:v>-13</c:v>
                </c:pt>
                <c:pt idx="5092">
                  <c:v>-13</c:v>
                </c:pt>
                <c:pt idx="5093">
                  <c:v>-18</c:v>
                </c:pt>
                <c:pt idx="5094">
                  <c:v>-21</c:v>
                </c:pt>
                <c:pt idx="5095">
                  <c:v>-14</c:v>
                </c:pt>
                <c:pt idx="5096">
                  <c:v>-16</c:v>
                </c:pt>
                <c:pt idx="5097">
                  <c:v>-17</c:v>
                </c:pt>
                <c:pt idx="5098">
                  <c:v>-16</c:v>
                </c:pt>
                <c:pt idx="5099">
                  <c:v>-18</c:v>
                </c:pt>
                <c:pt idx="5100">
                  <c:v>-25</c:v>
                </c:pt>
                <c:pt idx="5101">
                  <c:v>-29</c:v>
                </c:pt>
                <c:pt idx="5102">
                  <c:v>-32</c:v>
                </c:pt>
                <c:pt idx="5103">
                  <c:v>-24</c:v>
                </c:pt>
                <c:pt idx="5104">
                  <c:v>-25</c:v>
                </c:pt>
                <c:pt idx="5105">
                  <c:v>-21</c:v>
                </c:pt>
                <c:pt idx="5106">
                  <c:v>-16</c:v>
                </c:pt>
                <c:pt idx="5107">
                  <c:v>-18</c:v>
                </c:pt>
                <c:pt idx="5108">
                  <c:v>-19</c:v>
                </c:pt>
                <c:pt idx="5109">
                  <c:v>-18</c:v>
                </c:pt>
                <c:pt idx="5110">
                  <c:v>-21</c:v>
                </c:pt>
                <c:pt idx="5111">
                  <c:v>-17</c:v>
                </c:pt>
                <c:pt idx="5112">
                  <c:v>-12</c:v>
                </c:pt>
                <c:pt idx="5113">
                  <c:v>-12</c:v>
                </c:pt>
                <c:pt idx="5114">
                  <c:v>-3</c:v>
                </c:pt>
                <c:pt idx="5115">
                  <c:v>-11</c:v>
                </c:pt>
                <c:pt idx="5116">
                  <c:v>-15</c:v>
                </c:pt>
                <c:pt idx="5117">
                  <c:v>-15</c:v>
                </c:pt>
                <c:pt idx="5118">
                  <c:v>-9</c:v>
                </c:pt>
                <c:pt idx="5119">
                  <c:v>-10</c:v>
                </c:pt>
                <c:pt idx="5120">
                  <c:v>-8</c:v>
                </c:pt>
                <c:pt idx="5121">
                  <c:v>-5</c:v>
                </c:pt>
                <c:pt idx="5122">
                  <c:v>-5</c:v>
                </c:pt>
                <c:pt idx="5123">
                  <c:v>-6</c:v>
                </c:pt>
                <c:pt idx="5124">
                  <c:v>-9</c:v>
                </c:pt>
                <c:pt idx="5125">
                  <c:v>-4</c:v>
                </c:pt>
                <c:pt idx="5126">
                  <c:v>-8</c:v>
                </c:pt>
                <c:pt idx="5127">
                  <c:v>-1</c:v>
                </c:pt>
                <c:pt idx="5128">
                  <c:v>3</c:v>
                </c:pt>
                <c:pt idx="5129">
                  <c:v>2</c:v>
                </c:pt>
                <c:pt idx="5130">
                  <c:v>-2</c:v>
                </c:pt>
                <c:pt idx="5131">
                  <c:v>3</c:v>
                </c:pt>
                <c:pt idx="5132">
                  <c:v>2</c:v>
                </c:pt>
                <c:pt idx="5133">
                  <c:v>1</c:v>
                </c:pt>
                <c:pt idx="5134">
                  <c:v>-2</c:v>
                </c:pt>
                <c:pt idx="5135">
                  <c:v>-4</c:v>
                </c:pt>
                <c:pt idx="5136">
                  <c:v>1</c:v>
                </c:pt>
                <c:pt idx="5137">
                  <c:v>-1</c:v>
                </c:pt>
                <c:pt idx="5138">
                  <c:v>-3</c:v>
                </c:pt>
                <c:pt idx="5139">
                  <c:v>-5</c:v>
                </c:pt>
                <c:pt idx="5140">
                  <c:v>-5</c:v>
                </c:pt>
                <c:pt idx="5141">
                  <c:v>-7</c:v>
                </c:pt>
                <c:pt idx="5142">
                  <c:v>-8</c:v>
                </c:pt>
                <c:pt idx="5143">
                  <c:v>-10</c:v>
                </c:pt>
                <c:pt idx="5144">
                  <c:v>-9</c:v>
                </c:pt>
                <c:pt idx="5145">
                  <c:v>-10</c:v>
                </c:pt>
                <c:pt idx="5146">
                  <c:v>-7</c:v>
                </c:pt>
                <c:pt idx="5147">
                  <c:v>-14</c:v>
                </c:pt>
                <c:pt idx="5148">
                  <c:v>-21</c:v>
                </c:pt>
                <c:pt idx="5149">
                  <c:v>-20</c:v>
                </c:pt>
                <c:pt idx="5150">
                  <c:v>-17</c:v>
                </c:pt>
                <c:pt idx="5151">
                  <c:v>-17</c:v>
                </c:pt>
                <c:pt idx="5152">
                  <c:v>-20</c:v>
                </c:pt>
                <c:pt idx="5153">
                  <c:v>-20</c:v>
                </c:pt>
                <c:pt idx="5154">
                  <c:v>-23</c:v>
                </c:pt>
                <c:pt idx="5155">
                  <c:v>-25</c:v>
                </c:pt>
                <c:pt idx="5156">
                  <c:v>-20</c:v>
                </c:pt>
                <c:pt idx="5157">
                  <c:v>-18</c:v>
                </c:pt>
                <c:pt idx="5158">
                  <c:v>-16</c:v>
                </c:pt>
                <c:pt idx="5159">
                  <c:v>-10</c:v>
                </c:pt>
                <c:pt idx="5160">
                  <c:v>-10</c:v>
                </c:pt>
                <c:pt idx="5161">
                  <c:v>-8</c:v>
                </c:pt>
                <c:pt idx="5162">
                  <c:v>-17</c:v>
                </c:pt>
                <c:pt idx="5163">
                  <c:v>-17</c:v>
                </c:pt>
                <c:pt idx="5164">
                  <c:v>-15</c:v>
                </c:pt>
                <c:pt idx="5165">
                  <c:v>-17</c:v>
                </c:pt>
                <c:pt idx="5166">
                  <c:v>-12</c:v>
                </c:pt>
                <c:pt idx="5167">
                  <c:v>-14</c:v>
                </c:pt>
                <c:pt idx="5168">
                  <c:v>-16</c:v>
                </c:pt>
                <c:pt idx="5169">
                  <c:v>-18</c:v>
                </c:pt>
                <c:pt idx="5170">
                  <c:v>-23</c:v>
                </c:pt>
                <c:pt idx="5171">
                  <c:v>-23</c:v>
                </c:pt>
                <c:pt idx="5172">
                  <c:v>-26</c:v>
                </c:pt>
                <c:pt idx="5173">
                  <c:v>-28</c:v>
                </c:pt>
                <c:pt idx="5174">
                  <c:v>-19</c:v>
                </c:pt>
                <c:pt idx="5175">
                  <c:v>-19</c:v>
                </c:pt>
                <c:pt idx="5176">
                  <c:v>-19</c:v>
                </c:pt>
                <c:pt idx="5177">
                  <c:v>-17</c:v>
                </c:pt>
                <c:pt idx="5178">
                  <c:v>-16</c:v>
                </c:pt>
                <c:pt idx="5179">
                  <c:v>-14</c:v>
                </c:pt>
                <c:pt idx="5180">
                  <c:v>-8</c:v>
                </c:pt>
                <c:pt idx="5181">
                  <c:v>-12</c:v>
                </c:pt>
                <c:pt idx="5182">
                  <c:v>-12</c:v>
                </c:pt>
                <c:pt idx="5183">
                  <c:v>-14</c:v>
                </c:pt>
                <c:pt idx="5184">
                  <c:v>-12</c:v>
                </c:pt>
                <c:pt idx="5185">
                  <c:v>-15</c:v>
                </c:pt>
                <c:pt idx="5186">
                  <c:v>-23</c:v>
                </c:pt>
                <c:pt idx="5187">
                  <c:v>-21</c:v>
                </c:pt>
                <c:pt idx="5188">
                  <c:v>-23</c:v>
                </c:pt>
                <c:pt idx="5189">
                  <c:v>-20</c:v>
                </c:pt>
                <c:pt idx="5190">
                  <c:v>-25</c:v>
                </c:pt>
                <c:pt idx="5191">
                  <c:v>-24</c:v>
                </c:pt>
                <c:pt idx="5192">
                  <c:v>-26</c:v>
                </c:pt>
                <c:pt idx="5193">
                  <c:v>-27</c:v>
                </c:pt>
                <c:pt idx="5194">
                  <c:v>-31</c:v>
                </c:pt>
                <c:pt idx="5195">
                  <c:v>-27</c:v>
                </c:pt>
                <c:pt idx="5196">
                  <c:v>-23</c:v>
                </c:pt>
                <c:pt idx="5197">
                  <c:v>-17</c:v>
                </c:pt>
                <c:pt idx="5198">
                  <c:v>-9</c:v>
                </c:pt>
                <c:pt idx="5199">
                  <c:v>-10</c:v>
                </c:pt>
                <c:pt idx="5200">
                  <c:v>-10</c:v>
                </c:pt>
                <c:pt idx="5201">
                  <c:v>-9</c:v>
                </c:pt>
                <c:pt idx="5202">
                  <c:v>-9</c:v>
                </c:pt>
                <c:pt idx="5203">
                  <c:v>-10</c:v>
                </c:pt>
                <c:pt idx="5204">
                  <c:v>-11</c:v>
                </c:pt>
                <c:pt idx="5205">
                  <c:v>-8</c:v>
                </c:pt>
                <c:pt idx="5206">
                  <c:v>-1</c:v>
                </c:pt>
                <c:pt idx="5207">
                  <c:v>-5</c:v>
                </c:pt>
                <c:pt idx="5208">
                  <c:v>-13</c:v>
                </c:pt>
                <c:pt idx="5209">
                  <c:v>-20</c:v>
                </c:pt>
                <c:pt idx="5210">
                  <c:v>-22</c:v>
                </c:pt>
                <c:pt idx="5211">
                  <c:v>-26</c:v>
                </c:pt>
                <c:pt idx="5212">
                  <c:v>-24</c:v>
                </c:pt>
                <c:pt idx="5213">
                  <c:v>-24</c:v>
                </c:pt>
                <c:pt idx="5214">
                  <c:v>-21</c:v>
                </c:pt>
                <c:pt idx="5215">
                  <c:v>-23</c:v>
                </c:pt>
                <c:pt idx="5216">
                  <c:v>-23</c:v>
                </c:pt>
                <c:pt idx="5217">
                  <c:v>-25</c:v>
                </c:pt>
                <c:pt idx="5218">
                  <c:v>-24</c:v>
                </c:pt>
                <c:pt idx="5219">
                  <c:v>-22</c:v>
                </c:pt>
                <c:pt idx="5220">
                  <c:v>-17</c:v>
                </c:pt>
                <c:pt idx="5221">
                  <c:v>-15</c:v>
                </c:pt>
                <c:pt idx="5222">
                  <c:v>-11</c:v>
                </c:pt>
                <c:pt idx="5223">
                  <c:v>-5</c:v>
                </c:pt>
                <c:pt idx="5224">
                  <c:v>-7</c:v>
                </c:pt>
                <c:pt idx="5225">
                  <c:v>-5</c:v>
                </c:pt>
                <c:pt idx="5226">
                  <c:v>-6</c:v>
                </c:pt>
                <c:pt idx="5227">
                  <c:v>0</c:v>
                </c:pt>
                <c:pt idx="5228">
                  <c:v>2</c:v>
                </c:pt>
                <c:pt idx="5229">
                  <c:v>3</c:v>
                </c:pt>
                <c:pt idx="5230">
                  <c:v>3</c:v>
                </c:pt>
                <c:pt idx="5231">
                  <c:v>5</c:v>
                </c:pt>
                <c:pt idx="5232">
                  <c:v>2</c:v>
                </c:pt>
                <c:pt idx="5233">
                  <c:v>-4</c:v>
                </c:pt>
                <c:pt idx="5234">
                  <c:v>-7</c:v>
                </c:pt>
                <c:pt idx="5235">
                  <c:v>-8</c:v>
                </c:pt>
                <c:pt idx="5236">
                  <c:v>-7</c:v>
                </c:pt>
                <c:pt idx="5237">
                  <c:v>-10</c:v>
                </c:pt>
                <c:pt idx="5238">
                  <c:v>-3</c:v>
                </c:pt>
                <c:pt idx="5239">
                  <c:v>-6</c:v>
                </c:pt>
                <c:pt idx="5240">
                  <c:v>-8</c:v>
                </c:pt>
                <c:pt idx="5241">
                  <c:v>-9</c:v>
                </c:pt>
                <c:pt idx="5242">
                  <c:v>-4</c:v>
                </c:pt>
                <c:pt idx="5243">
                  <c:v>-7</c:v>
                </c:pt>
                <c:pt idx="5244">
                  <c:v>-7</c:v>
                </c:pt>
                <c:pt idx="5245">
                  <c:v>-8</c:v>
                </c:pt>
                <c:pt idx="5246">
                  <c:v>-3</c:v>
                </c:pt>
                <c:pt idx="5247">
                  <c:v>-3</c:v>
                </c:pt>
                <c:pt idx="5248">
                  <c:v>1</c:v>
                </c:pt>
                <c:pt idx="5249">
                  <c:v>3</c:v>
                </c:pt>
                <c:pt idx="5250">
                  <c:v>-7</c:v>
                </c:pt>
                <c:pt idx="5251">
                  <c:v>-5</c:v>
                </c:pt>
                <c:pt idx="5252">
                  <c:v>-10</c:v>
                </c:pt>
                <c:pt idx="5253">
                  <c:v>-7</c:v>
                </c:pt>
                <c:pt idx="5254">
                  <c:v>-10</c:v>
                </c:pt>
                <c:pt idx="5255">
                  <c:v>-9</c:v>
                </c:pt>
                <c:pt idx="5256">
                  <c:v>-3</c:v>
                </c:pt>
                <c:pt idx="5257">
                  <c:v>3</c:v>
                </c:pt>
                <c:pt idx="5258">
                  <c:v>0</c:v>
                </c:pt>
                <c:pt idx="5259">
                  <c:v>-2</c:v>
                </c:pt>
                <c:pt idx="5260">
                  <c:v>-5</c:v>
                </c:pt>
                <c:pt idx="5261">
                  <c:v>-4</c:v>
                </c:pt>
                <c:pt idx="5262">
                  <c:v>1</c:v>
                </c:pt>
                <c:pt idx="5263">
                  <c:v>-7</c:v>
                </c:pt>
                <c:pt idx="5264">
                  <c:v>-8</c:v>
                </c:pt>
                <c:pt idx="5265">
                  <c:v>-8</c:v>
                </c:pt>
                <c:pt idx="5266">
                  <c:v>-10</c:v>
                </c:pt>
                <c:pt idx="5267">
                  <c:v>-8</c:v>
                </c:pt>
                <c:pt idx="5268">
                  <c:v>-13</c:v>
                </c:pt>
                <c:pt idx="5269">
                  <c:v>-9</c:v>
                </c:pt>
                <c:pt idx="5270">
                  <c:v>-10</c:v>
                </c:pt>
                <c:pt idx="5271">
                  <c:v>-12</c:v>
                </c:pt>
                <c:pt idx="5272">
                  <c:v>-13</c:v>
                </c:pt>
                <c:pt idx="5273">
                  <c:v>-19</c:v>
                </c:pt>
                <c:pt idx="5274">
                  <c:v>-24</c:v>
                </c:pt>
                <c:pt idx="5275">
                  <c:v>-22</c:v>
                </c:pt>
                <c:pt idx="5276">
                  <c:v>-13</c:v>
                </c:pt>
                <c:pt idx="5277">
                  <c:v>-15</c:v>
                </c:pt>
                <c:pt idx="5278">
                  <c:v>-11</c:v>
                </c:pt>
                <c:pt idx="5279">
                  <c:v>-16</c:v>
                </c:pt>
                <c:pt idx="5280">
                  <c:v>-13</c:v>
                </c:pt>
                <c:pt idx="5281">
                  <c:v>-26</c:v>
                </c:pt>
                <c:pt idx="5282">
                  <c:v>-25</c:v>
                </c:pt>
                <c:pt idx="5283">
                  <c:v>-25</c:v>
                </c:pt>
                <c:pt idx="5284">
                  <c:v>-22</c:v>
                </c:pt>
                <c:pt idx="5285">
                  <c:v>-17</c:v>
                </c:pt>
                <c:pt idx="5286">
                  <c:v>-16</c:v>
                </c:pt>
                <c:pt idx="5287">
                  <c:v>-13</c:v>
                </c:pt>
                <c:pt idx="5288">
                  <c:v>-16</c:v>
                </c:pt>
                <c:pt idx="5289">
                  <c:v>-14</c:v>
                </c:pt>
                <c:pt idx="5290">
                  <c:v>-11</c:v>
                </c:pt>
                <c:pt idx="5291">
                  <c:v>-6</c:v>
                </c:pt>
                <c:pt idx="5292">
                  <c:v>-6</c:v>
                </c:pt>
                <c:pt idx="5293">
                  <c:v>-2</c:v>
                </c:pt>
                <c:pt idx="5294">
                  <c:v>2</c:v>
                </c:pt>
                <c:pt idx="5295">
                  <c:v>3</c:v>
                </c:pt>
                <c:pt idx="5296">
                  <c:v>4</c:v>
                </c:pt>
                <c:pt idx="5297">
                  <c:v>6</c:v>
                </c:pt>
                <c:pt idx="5298">
                  <c:v>2</c:v>
                </c:pt>
                <c:pt idx="5299">
                  <c:v>-3</c:v>
                </c:pt>
                <c:pt idx="5300">
                  <c:v>-11</c:v>
                </c:pt>
                <c:pt idx="5301">
                  <c:v>-10</c:v>
                </c:pt>
                <c:pt idx="5302">
                  <c:v>-10</c:v>
                </c:pt>
                <c:pt idx="5303">
                  <c:v>-11</c:v>
                </c:pt>
                <c:pt idx="5304">
                  <c:v>-13</c:v>
                </c:pt>
                <c:pt idx="5305">
                  <c:v>-11</c:v>
                </c:pt>
                <c:pt idx="5306">
                  <c:v>-13</c:v>
                </c:pt>
                <c:pt idx="5307">
                  <c:v>-14</c:v>
                </c:pt>
                <c:pt idx="5308">
                  <c:v>-17</c:v>
                </c:pt>
                <c:pt idx="5309">
                  <c:v>-18</c:v>
                </c:pt>
                <c:pt idx="5310">
                  <c:v>-15</c:v>
                </c:pt>
                <c:pt idx="5311">
                  <c:v>-12</c:v>
                </c:pt>
                <c:pt idx="5312">
                  <c:v>-9</c:v>
                </c:pt>
                <c:pt idx="5313">
                  <c:v>-12</c:v>
                </c:pt>
                <c:pt idx="5314">
                  <c:v>-25</c:v>
                </c:pt>
                <c:pt idx="5315">
                  <c:v>-25</c:v>
                </c:pt>
                <c:pt idx="5316">
                  <c:v>-23</c:v>
                </c:pt>
                <c:pt idx="5317">
                  <c:v>-19</c:v>
                </c:pt>
                <c:pt idx="5318">
                  <c:v>-22</c:v>
                </c:pt>
                <c:pt idx="5319">
                  <c:v>-23</c:v>
                </c:pt>
                <c:pt idx="5320">
                  <c:v>-18</c:v>
                </c:pt>
                <c:pt idx="5321">
                  <c:v>-16</c:v>
                </c:pt>
                <c:pt idx="5322">
                  <c:v>-18</c:v>
                </c:pt>
                <c:pt idx="5323">
                  <c:v>-21</c:v>
                </c:pt>
                <c:pt idx="5324">
                  <c:v>-16</c:v>
                </c:pt>
                <c:pt idx="5325">
                  <c:v>-11</c:v>
                </c:pt>
                <c:pt idx="5326">
                  <c:v>1</c:v>
                </c:pt>
                <c:pt idx="5327">
                  <c:v>4</c:v>
                </c:pt>
                <c:pt idx="5328">
                  <c:v>7</c:v>
                </c:pt>
                <c:pt idx="5329">
                  <c:v>5</c:v>
                </c:pt>
                <c:pt idx="5330">
                  <c:v>7</c:v>
                </c:pt>
                <c:pt idx="5331">
                  <c:v>8</c:v>
                </c:pt>
                <c:pt idx="5332">
                  <c:v>10</c:v>
                </c:pt>
                <c:pt idx="5333">
                  <c:v>10</c:v>
                </c:pt>
                <c:pt idx="5334">
                  <c:v>13</c:v>
                </c:pt>
                <c:pt idx="5335">
                  <c:v>14</c:v>
                </c:pt>
                <c:pt idx="5336">
                  <c:v>13</c:v>
                </c:pt>
                <c:pt idx="5337">
                  <c:v>10</c:v>
                </c:pt>
                <c:pt idx="5338">
                  <c:v>9</c:v>
                </c:pt>
                <c:pt idx="5339">
                  <c:v>5</c:v>
                </c:pt>
                <c:pt idx="5340">
                  <c:v>3</c:v>
                </c:pt>
                <c:pt idx="5341">
                  <c:v>3</c:v>
                </c:pt>
                <c:pt idx="5342">
                  <c:v>1</c:v>
                </c:pt>
                <c:pt idx="5343">
                  <c:v>8</c:v>
                </c:pt>
                <c:pt idx="5344">
                  <c:v>10</c:v>
                </c:pt>
                <c:pt idx="5345">
                  <c:v>16</c:v>
                </c:pt>
                <c:pt idx="5346">
                  <c:v>7</c:v>
                </c:pt>
                <c:pt idx="5347">
                  <c:v>6</c:v>
                </c:pt>
                <c:pt idx="5348">
                  <c:v>5</c:v>
                </c:pt>
                <c:pt idx="5349">
                  <c:v>5</c:v>
                </c:pt>
                <c:pt idx="5350">
                  <c:v>5</c:v>
                </c:pt>
                <c:pt idx="5351">
                  <c:v>1</c:v>
                </c:pt>
                <c:pt idx="5352">
                  <c:v>-2</c:v>
                </c:pt>
                <c:pt idx="5353">
                  <c:v>-4</c:v>
                </c:pt>
                <c:pt idx="5354">
                  <c:v>-8</c:v>
                </c:pt>
                <c:pt idx="5355">
                  <c:v>-11</c:v>
                </c:pt>
                <c:pt idx="5356">
                  <c:v>-17</c:v>
                </c:pt>
                <c:pt idx="5357">
                  <c:v>-25</c:v>
                </c:pt>
                <c:pt idx="5358">
                  <c:v>-19</c:v>
                </c:pt>
                <c:pt idx="5359">
                  <c:v>-18</c:v>
                </c:pt>
                <c:pt idx="5360">
                  <c:v>-18</c:v>
                </c:pt>
                <c:pt idx="5361">
                  <c:v>-19</c:v>
                </c:pt>
                <c:pt idx="5362">
                  <c:v>-19</c:v>
                </c:pt>
                <c:pt idx="5363">
                  <c:v>-14</c:v>
                </c:pt>
                <c:pt idx="5364">
                  <c:v>-12</c:v>
                </c:pt>
                <c:pt idx="5365">
                  <c:v>-5</c:v>
                </c:pt>
                <c:pt idx="5366">
                  <c:v>-1</c:v>
                </c:pt>
                <c:pt idx="5367">
                  <c:v>-4</c:v>
                </c:pt>
                <c:pt idx="5368">
                  <c:v>-3</c:v>
                </c:pt>
                <c:pt idx="5369">
                  <c:v>-6</c:v>
                </c:pt>
                <c:pt idx="5370">
                  <c:v>-5</c:v>
                </c:pt>
                <c:pt idx="5371">
                  <c:v>-4</c:v>
                </c:pt>
                <c:pt idx="5372">
                  <c:v>-1</c:v>
                </c:pt>
                <c:pt idx="5373">
                  <c:v>1</c:v>
                </c:pt>
                <c:pt idx="5374">
                  <c:v>0</c:v>
                </c:pt>
                <c:pt idx="5375">
                  <c:v>3</c:v>
                </c:pt>
                <c:pt idx="5376">
                  <c:v>0</c:v>
                </c:pt>
                <c:pt idx="5377">
                  <c:v>-4</c:v>
                </c:pt>
                <c:pt idx="5378">
                  <c:v>2</c:v>
                </c:pt>
                <c:pt idx="5379">
                  <c:v>4</c:v>
                </c:pt>
                <c:pt idx="5380">
                  <c:v>7</c:v>
                </c:pt>
                <c:pt idx="5381">
                  <c:v>8</c:v>
                </c:pt>
                <c:pt idx="5382">
                  <c:v>-1</c:v>
                </c:pt>
                <c:pt idx="5383">
                  <c:v>-10</c:v>
                </c:pt>
                <c:pt idx="5384">
                  <c:v>-15</c:v>
                </c:pt>
                <c:pt idx="5385">
                  <c:v>-9</c:v>
                </c:pt>
                <c:pt idx="5386">
                  <c:v>-8</c:v>
                </c:pt>
                <c:pt idx="5387">
                  <c:v>-12</c:v>
                </c:pt>
                <c:pt idx="5388">
                  <c:v>-5</c:v>
                </c:pt>
                <c:pt idx="5389">
                  <c:v>-8</c:v>
                </c:pt>
                <c:pt idx="5390">
                  <c:v>-18</c:v>
                </c:pt>
                <c:pt idx="5391">
                  <c:v>-18</c:v>
                </c:pt>
                <c:pt idx="5392">
                  <c:v>-16</c:v>
                </c:pt>
                <c:pt idx="5393">
                  <c:v>-13</c:v>
                </c:pt>
                <c:pt idx="5394">
                  <c:v>-6</c:v>
                </c:pt>
                <c:pt idx="5395">
                  <c:v>-4</c:v>
                </c:pt>
                <c:pt idx="5396">
                  <c:v>-4</c:v>
                </c:pt>
                <c:pt idx="5397">
                  <c:v>-14</c:v>
                </c:pt>
                <c:pt idx="5398">
                  <c:v>-8</c:v>
                </c:pt>
                <c:pt idx="5399">
                  <c:v>-7</c:v>
                </c:pt>
                <c:pt idx="5400">
                  <c:v>-12</c:v>
                </c:pt>
                <c:pt idx="5401">
                  <c:v>-11</c:v>
                </c:pt>
                <c:pt idx="5402">
                  <c:v>-2</c:v>
                </c:pt>
                <c:pt idx="5403">
                  <c:v>-5</c:v>
                </c:pt>
                <c:pt idx="5404">
                  <c:v>-5</c:v>
                </c:pt>
                <c:pt idx="5405">
                  <c:v>-8</c:v>
                </c:pt>
                <c:pt idx="5406">
                  <c:v>-6</c:v>
                </c:pt>
                <c:pt idx="5407">
                  <c:v>-1</c:v>
                </c:pt>
                <c:pt idx="5408">
                  <c:v>-1</c:v>
                </c:pt>
                <c:pt idx="5409">
                  <c:v>1</c:v>
                </c:pt>
                <c:pt idx="5410">
                  <c:v>1</c:v>
                </c:pt>
                <c:pt idx="5411">
                  <c:v>0</c:v>
                </c:pt>
                <c:pt idx="5412">
                  <c:v>0</c:v>
                </c:pt>
                <c:pt idx="5413">
                  <c:v>0</c:v>
                </c:pt>
                <c:pt idx="5414">
                  <c:v>-7</c:v>
                </c:pt>
                <c:pt idx="5415">
                  <c:v>-5</c:v>
                </c:pt>
                <c:pt idx="5416">
                  <c:v>-10</c:v>
                </c:pt>
                <c:pt idx="5417">
                  <c:v>-12</c:v>
                </c:pt>
                <c:pt idx="5418">
                  <c:v>-14</c:v>
                </c:pt>
                <c:pt idx="5419">
                  <c:v>-13</c:v>
                </c:pt>
                <c:pt idx="5420">
                  <c:v>-9</c:v>
                </c:pt>
                <c:pt idx="5421">
                  <c:v>-8</c:v>
                </c:pt>
                <c:pt idx="5422">
                  <c:v>-11</c:v>
                </c:pt>
                <c:pt idx="5423">
                  <c:v>-14</c:v>
                </c:pt>
                <c:pt idx="5424">
                  <c:v>-14</c:v>
                </c:pt>
                <c:pt idx="5425">
                  <c:v>-11</c:v>
                </c:pt>
                <c:pt idx="5426">
                  <c:v>-1</c:v>
                </c:pt>
                <c:pt idx="5427">
                  <c:v>-2</c:v>
                </c:pt>
                <c:pt idx="5428">
                  <c:v>1</c:v>
                </c:pt>
                <c:pt idx="5429">
                  <c:v>3</c:v>
                </c:pt>
                <c:pt idx="5430">
                  <c:v>3</c:v>
                </c:pt>
                <c:pt idx="5431">
                  <c:v>-5</c:v>
                </c:pt>
                <c:pt idx="5432">
                  <c:v>-8</c:v>
                </c:pt>
                <c:pt idx="5433">
                  <c:v>-11</c:v>
                </c:pt>
                <c:pt idx="5434">
                  <c:v>-5</c:v>
                </c:pt>
                <c:pt idx="5435">
                  <c:v>-2</c:v>
                </c:pt>
                <c:pt idx="5436">
                  <c:v>-2</c:v>
                </c:pt>
                <c:pt idx="5437">
                  <c:v>-7</c:v>
                </c:pt>
                <c:pt idx="5438">
                  <c:v>-14</c:v>
                </c:pt>
                <c:pt idx="5439">
                  <c:v>-19</c:v>
                </c:pt>
                <c:pt idx="5440">
                  <c:v>-24</c:v>
                </c:pt>
                <c:pt idx="5441">
                  <c:v>-21</c:v>
                </c:pt>
                <c:pt idx="5442">
                  <c:v>-21</c:v>
                </c:pt>
                <c:pt idx="5443">
                  <c:v>-16</c:v>
                </c:pt>
                <c:pt idx="5444">
                  <c:v>-11</c:v>
                </c:pt>
                <c:pt idx="5445">
                  <c:v>-12</c:v>
                </c:pt>
                <c:pt idx="5446">
                  <c:v>-17</c:v>
                </c:pt>
                <c:pt idx="5447">
                  <c:v>-18</c:v>
                </c:pt>
                <c:pt idx="5448">
                  <c:v>-20</c:v>
                </c:pt>
                <c:pt idx="5449">
                  <c:v>-16</c:v>
                </c:pt>
                <c:pt idx="5450">
                  <c:v>-11</c:v>
                </c:pt>
                <c:pt idx="5451">
                  <c:v>-11</c:v>
                </c:pt>
                <c:pt idx="5452">
                  <c:v>-10</c:v>
                </c:pt>
                <c:pt idx="5453">
                  <c:v>-12</c:v>
                </c:pt>
                <c:pt idx="5454">
                  <c:v>-11</c:v>
                </c:pt>
                <c:pt idx="5455">
                  <c:v>-13</c:v>
                </c:pt>
                <c:pt idx="5456">
                  <c:v>-14</c:v>
                </c:pt>
                <c:pt idx="5457">
                  <c:v>-19</c:v>
                </c:pt>
                <c:pt idx="5458">
                  <c:v>-20</c:v>
                </c:pt>
                <c:pt idx="5459">
                  <c:v>-22</c:v>
                </c:pt>
                <c:pt idx="5460">
                  <c:v>-17</c:v>
                </c:pt>
                <c:pt idx="5461">
                  <c:v>-16</c:v>
                </c:pt>
                <c:pt idx="5462">
                  <c:v>-17</c:v>
                </c:pt>
                <c:pt idx="5463">
                  <c:v>-17</c:v>
                </c:pt>
                <c:pt idx="5464">
                  <c:v>-14</c:v>
                </c:pt>
                <c:pt idx="5465">
                  <c:v>-12</c:v>
                </c:pt>
                <c:pt idx="5466">
                  <c:v>-13</c:v>
                </c:pt>
                <c:pt idx="5467">
                  <c:v>-9</c:v>
                </c:pt>
                <c:pt idx="5468">
                  <c:v>-8</c:v>
                </c:pt>
                <c:pt idx="5469">
                  <c:v>-2</c:v>
                </c:pt>
                <c:pt idx="5470">
                  <c:v>4</c:v>
                </c:pt>
                <c:pt idx="5471">
                  <c:v>5</c:v>
                </c:pt>
                <c:pt idx="5472">
                  <c:v>2</c:v>
                </c:pt>
                <c:pt idx="5473">
                  <c:v>4</c:v>
                </c:pt>
                <c:pt idx="5474">
                  <c:v>6</c:v>
                </c:pt>
                <c:pt idx="5475">
                  <c:v>4</c:v>
                </c:pt>
                <c:pt idx="5476">
                  <c:v>7</c:v>
                </c:pt>
                <c:pt idx="5477">
                  <c:v>9</c:v>
                </c:pt>
                <c:pt idx="5478">
                  <c:v>11</c:v>
                </c:pt>
                <c:pt idx="5479">
                  <c:v>10</c:v>
                </c:pt>
                <c:pt idx="5480">
                  <c:v>8</c:v>
                </c:pt>
                <c:pt idx="5481">
                  <c:v>6</c:v>
                </c:pt>
                <c:pt idx="5482">
                  <c:v>6</c:v>
                </c:pt>
                <c:pt idx="5483">
                  <c:v>6</c:v>
                </c:pt>
                <c:pt idx="5484">
                  <c:v>6</c:v>
                </c:pt>
                <c:pt idx="5485">
                  <c:v>-2</c:v>
                </c:pt>
                <c:pt idx="5486">
                  <c:v>-10</c:v>
                </c:pt>
                <c:pt idx="5487">
                  <c:v>-12</c:v>
                </c:pt>
                <c:pt idx="5488">
                  <c:v>-8</c:v>
                </c:pt>
                <c:pt idx="5489">
                  <c:v>-8</c:v>
                </c:pt>
                <c:pt idx="5490">
                  <c:v>-6</c:v>
                </c:pt>
                <c:pt idx="5491">
                  <c:v>-12</c:v>
                </c:pt>
                <c:pt idx="5492">
                  <c:v>-20</c:v>
                </c:pt>
                <c:pt idx="5493">
                  <c:v>-21</c:v>
                </c:pt>
                <c:pt idx="5494">
                  <c:v>-18</c:v>
                </c:pt>
                <c:pt idx="5495">
                  <c:v>-15</c:v>
                </c:pt>
                <c:pt idx="5496">
                  <c:v>-16</c:v>
                </c:pt>
                <c:pt idx="5497">
                  <c:v>-13</c:v>
                </c:pt>
                <c:pt idx="5498">
                  <c:v>-5</c:v>
                </c:pt>
                <c:pt idx="5499">
                  <c:v>-7</c:v>
                </c:pt>
                <c:pt idx="5500">
                  <c:v>-9</c:v>
                </c:pt>
                <c:pt idx="5501">
                  <c:v>-11</c:v>
                </c:pt>
                <c:pt idx="5502">
                  <c:v>-22</c:v>
                </c:pt>
                <c:pt idx="5503">
                  <c:v>-21</c:v>
                </c:pt>
                <c:pt idx="5504">
                  <c:v>-8</c:v>
                </c:pt>
                <c:pt idx="5505">
                  <c:v>-13</c:v>
                </c:pt>
                <c:pt idx="5506">
                  <c:v>-22</c:v>
                </c:pt>
                <c:pt idx="5507">
                  <c:v>-22</c:v>
                </c:pt>
                <c:pt idx="5508">
                  <c:v>-23</c:v>
                </c:pt>
                <c:pt idx="5509">
                  <c:v>-22</c:v>
                </c:pt>
                <c:pt idx="5510">
                  <c:v>-25</c:v>
                </c:pt>
                <c:pt idx="5511">
                  <c:v>-18</c:v>
                </c:pt>
                <c:pt idx="5512">
                  <c:v>-15</c:v>
                </c:pt>
                <c:pt idx="5513">
                  <c:v>-13</c:v>
                </c:pt>
                <c:pt idx="5514">
                  <c:v>-6</c:v>
                </c:pt>
                <c:pt idx="5515">
                  <c:v>-4</c:v>
                </c:pt>
                <c:pt idx="5516">
                  <c:v>-12</c:v>
                </c:pt>
                <c:pt idx="5517">
                  <c:v>-10</c:v>
                </c:pt>
                <c:pt idx="5518">
                  <c:v>-1</c:v>
                </c:pt>
                <c:pt idx="5519">
                  <c:v>-6</c:v>
                </c:pt>
                <c:pt idx="5520">
                  <c:v>-10</c:v>
                </c:pt>
                <c:pt idx="5521">
                  <c:v>-12</c:v>
                </c:pt>
                <c:pt idx="5522">
                  <c:v>-11</c:v>
                </c:pt>
                <c:pt idx="5523">
                  <c:v>-11</c:v>
                </c:pt>
                <c:pt idx="5524">
                  <c:v>-17</c:v>
                </c:pt>
                <c:pt idx="5525">
                  <c:v>-21</c:v>
                </c:pt>
                <c:pt idx="5526">
                  <c:v>-22</c:v>
                </c:pt>
                <c:pt idx="5527">
                  <c:v>-23</c:v>
                </c:pt>
                <c:pt idx="5528">
                  <c:v>-17</c:v>
                </c:pt>
                <c:pt idx="5529">
                  <c:v>-11</c:v>
                </c:pt>
                <c:pt idx="5530">
                  <c:v>-10</c:v>
                </c:pt>
                <c:pt idx="5531">
                  <c:v>-6</c:v>
                </c:pt>
                <c:pt idx="5532">
                  <c:v>-7</c:v>
                </c:pt>
                <c:pt idx="5533">
                  <c:v>-8</c:v>
                </c:pt>
                <c:pt idx="5534">
                  <c:v>-6</c:v>
                </c:pt>
                <c:pt idx="5535">
                  <c:v>1</c:v>
                </c:pt>
                <c:pt idx="5536">
                  <c:v>5</c:v>
                </c:pt>
                <c:pt idx="5537">
                  <c:v>8</c:v>
                </c:pt>
                <c:pt idx="5538">
                  <c:v>7</c:v>
                </c:pt>
                <c:pt idx="5539">
                  <c:v>4</c:v>
                </c:pt>
                <c:pt idx="5540">
                  <c:v>5</c:v>
                </c:pt>
                <c:pt idx="5541">
                  <c:v>1</c:v>
                </c:pt>
                <c:pt idx="5542">
                  <c:v>-1</c:v>
                </c:pt>
                <c:pt idx="5543">
                  <c:v>-1</c:v>
                </c:pt>
                <c:pt idx="5544">
                  <c:v>1</c:v>
                </c:pt>
                <c:pt idx="5545">
                  <c:v>2</c:v>
                </c:pt>
                <c:pt idx="5546">
                  <c:v>2</c:v>
                </c:pt>
                <c:pt idx="5547">
                  <c:v>-5</c:v>
                </c:pt>
                <c:pt idx="5548">
                  <c:v>-5</c:v>
                </c:pt>
                <c:pt idx="5549">
                  <c:v>-4</c:v>
                </c:pt>
                <c:pt idx="5550">
                  <c:v>-3</c:v>
                </c:pt>
                <c:pt idx="5551">
                  <c:v>-5</c:v>
                </c:pt>
                <c:pt idx="5552">
                  <c:v>-9</c:v>
                </c:pt>
                <c:pt idx="5553">
                  <c:v>-4</c:v>
                </c:pt>
                <c:pt idx="5554">
                  <c:v>-9</c:v>
                </c:pt>
                <c:pt idx="5555">
                  <c:v>-12</c:v>
                </c:pt>
                <c:pt idx="5556">
                  <c:v>-13</c:v>
                </c:pt>
                <c:pt idx="5557">
                  <c:v>-10</c:v>
                </c:pt>
                <c:pt idx="5558">
                  <c:v>-13</c:v>
                </c:pt>
                <c:pt idx="5559">
                  <c:v>-12</c:v>
                </c:pt>
                <c:pt idx="5560">
                  <c:v>-21</c:v>
                </c:pt>
                <c:pt idx="5561">
                  <c:v>-26</c:v>
                </c:pt>
                <c:pt idx="5562">
                  <c:v>-30</c:v>
                </c:pt>
                <c:pt idx="5563">
                  <c:v>-30</c:v>
                </c:pt>
                <c:pt idx="5564">
                  <c:v>-29</c:v>
                </c:pt>
                <c:pt idx="5565">
                  <c:v>-32</c:v>
                </c:pt>
                <c:pt idx="5566">
                  <c:v>-30</c:v>
                </c:pt>
                <c:pt idx="5567">
                  <c:v>-36</c:v>
                </c:pt>
                <c:pt idx="5568">
                  <c:v>-36</c:v>
                </c:pt>
                <c:pt idx="5569">
                  <c:v>-41</c:v>
                </c:pt>
                <c:pt idx="5570">
                  <c:v>-41</c:v>
                </c:pt>
                <c:pt idx="5571">
                  <c:v>-41</c:v>
                </c:pt>
                <c:pt idx="5572">
                  <c:v>-35</c:v>
                </c:pt>
                <c:pt idx="5573">
                  <c:v>-34</c:v>
                </c:pt>
                <c:pt idx="5574">
                  <c:v>-29</c:v>
                </c:pt>
                <c:pt idx="5575">
                  <c:v>-27</c:v>
                </c:pt>
                <c:pt idx="5576">
                  <c:v>-24</c:v>
                </c:pt>
                <c:pt idx="5577">
                  <c:v>-22</c:v>
                </c:pt>
                <c:pt idx="5578">
                  <c:v>-24</c:v>
                </c:pt>
                <c:pt idx="5579">
                  <c:v>-19</c:v>
                </c:pt>
                <c:pt idx="5580">
                  <c:v>-24</c:v>
                </c:pt>
                <c:pt idx="5581">
                  <c:v>-18</c:v>
                </c:pt>
                <c:pt idx="5582">
                  <c:v>-18</c:v>
                </c:pt>
                <c:pt idx="5583">
                  <c:v>-19</c:v>
                </c:pt>
                <c:pt idx="5584">
                  <c:v>-15</c:v>
                </c:pt>
                <c:pt idx="5585">
                  <c:v>-12</c:v>
                </c:pt>
                <c:pt idx="5586">
                  <c:v>-17</c:v>
                </c:pt>
                <c:pt idx="5587">
                  <c:v>-18</c:v>
                </c:pt>
                <c:pt idx="5588">
                  <c:v>-21</c:v>
                </c:pt>
                <c:pt idx="5589">
                  <c:v>-21</c:v>
                </c:pt>
                <c:pt idx="5590">
                  <c:v>-17</c:v>
                </c:pt>
                <c:pt idx="5591">
                  <c:v>-22</c:v>
                </c:pt>
                <c:pt idx="5592">
                  <c:v>-18</c:v>
                </c:pt>
                <c:pt idx="5593">
                  <c:v>-20</c:v>
                </c:pt>
                <c:pt idx="5594">
                  <c:v>-17</c:v>
                </c:pt>
                <c:pt idx="5595">
                  <c:v>-17</c:v>
                </c:pt>
                <c:pt idx="5596">
                  <c:v>-21</c:v>
                </c:pt>
                <c:pt idx="5597">
                  <c:v>-24</c:v>
                </c:pt>
                <c:pt idx="5598">
                  <c:v>-20</c:v>
                </c:pt>
                <c:pt idx="5599">
                  <c:v>-20</c:v>
                </c:pt>
                <c:pt idx="5600">
                  <c:v>-20</c:v>
                </c:pt>
                <c:pt idx="5601">
                  <c:v>-18</c:v>
                </c:pt>
                <c:pt idx="5602">
                  <c:v>-19</c:v>
                </c:pt>
                <c:pt idx="5603">
                  <c:v>-11</c:v>
                </c:pt>
                <c:pt idx="5604">
                  <c:v>-15</c:v>
                </c:pt>
                <c:pt idx="5605">
                  <c:v>-13</c:v>
                </c:pt>
                <c:pt idx="5606">
                  <c:v>-11</c:v>
                </c:pt>
                <c:pt idx="5607">
                  <c:v>-14</c:v>
                </c:pt>
                <c:pt idx="5608">
                  <c:v>-19</c:v>
                </c:pt>
                <c:pt idx="5609">
                  <c:v>-18</c:v>
                </c:pt>
                <c:pt idx="5610">
                  <c:v>-17</c:v>
                </c:pt>
                <c:pt idx="5611">
                  <c:v>-20</c:v>
                </c:pt>
                <c:pt idx="5612">
                  <c:v>-17</c:v>
                </c:pt>
                <c:pt idx="5613">
                  <c:v>-19</c:v>
                </c:pt>
                <c:pt idx="5614">
                  <c:v>-24</c:v>
                </c:pt>
                <c:pt idx="5615">
                  <c:v>-24</c:v>
                </c:pt>
                <c:pt idx="5616">
                  <c:v>-21</c:v>
                </c:pt>
                <c:pt idx="5617">
                  <c:v>-21</c:v>
                </c:pt>
                <c:pt idx="5618">
                  <c:v>-20</c:v>
                </c:pt>
                <c:pt idx="5619">
                  <c:v>-16</c:v>
                </c:pt>
                <c:pt idx="5620">
                  <c:v>-11</c:v>
                </c:pt>
                <c:pt idx="5621">
                  <c:v>-14</c:v>
                </c:pt>
                <c:pt idx="5622">
                  <c:v>-16</c:v>
                </c:pt>
                <c:pt idx="5623">
                  <c:v>-15</c:v>
                </c:pt>
                <c:pt idx="5624">
                  <c:v>-12</c:v>
                </c:pt>
                <c:pt idx="5625">
                  <c:v>-11</c:v>
                </c:pt>
                <c:pt idx="5626">
                  <c:v>-4</c:v>
                </c:pt>
                <c:pt idx="5627">
                  <c:v>-9</c:v>
                </c:pt>
                <c:pt idx="5628">
                  <c:v>-8</c:v>
                </c:pt>
                <c:pt idx="5629">
                  <c:v>-7</c:v>
                </c:pt>
                <c:pt idx="5630">
                  <c:v>-7</c:v>
                </c:pt>
                <c:pt idx="5631">
                  <c:v>-9</c:v>
                </c:pt>
                <c:pt idx="5632">
                  <c:v>-9</c:v>
                </c:pt>
                <c:pt idx="5633">
                  <c:v>-10</c:v>
                </c:pt>
                <c:pt idx="5634">
                  <c:v>-5</c:v>
                </c:pt>
                <c:pt idx="5635">
                  <c:v>-11</c:v>
                </c:pt>
                <c:pt idx="5636">
                  <c:v>-21</c:v>
                </c:pt>
                <c:pt idx="5637">
                  <c:v>-19</c:v>
                </c:pt>
                <c:pt idx="5638">
                  <c:v>-25</c:v>
                </c:pt>
                <c:pt idx="5639">
                  <c:v>-24</c:v>
                </c:pt>
                <c:pt idx="5640">
                  <c:v>-22</c:v>
                </c:pt>
                <c:pt idx="5641">
                  <c:v>-26</c:v>
                </c:pt>
                <c:pt idx="5642">
                  <c:v>-20</c:v>
                </c:pt>
                <c:pt idx="5643">
                  <c:v>-19</c:v>
                </c:pt>
                <c:pt idx="5644">
                  <c:v>-24</c:v>
                </c:pt>
                <c:pt idx="5645">
                  <c:v>-21</c:v>
                </c:pt>
                <c:pt idx="5646">
                  <c:v>-25</c:v>
                </c:pt>
                <c:pt idx="5647">
                  <c:v>-20</c:v>
                </c:pt>
                <c:pt idx="5648">
                  <c:v>-15</c:v>
                </c:pt>
                <c:pt idx="5649">
                  <c:v>-13</c:v>
                </c:pt>
                <c:pt idx="5650">
                  <c:v>-12</c:v>
                </c:pt>
                <c:pt idx="5651">
                  <c:v>-9</c:v>
                </c:pt>
                <c:pt idx="5652">
                  <c:v>-11</c:v>
                </c:pt>
                <c:pt idx="5653">
                  <c:v>-9</c:v>
                </c:pt>
                <c:pt idx="5654">
                  <c:v>-16</c:v>
                </c:pt>
                <c:pt idx="5655">
                  <c:v>-16</c:v>
                </c:pt>
                <c:pt idx="5656">
                  <c:v>-15</c:v>
                </c:pt>
                <c:pt idx="5657">
                  <c:v>-13</c:v>
                </c:pt>
                <c:pt idx="5658">
                  <c:v>-14</c:v>
                </c:pt>
                <c:pt idx="5659">
                  <c:v>-12</c:v>
                </c:pt>
                <c:pt idx="5660">
                  <c:v>-7</c:v>
                </c:pt>
                <c:pt idx="5661">
                  <c:v>-5</c:v>
                </c:pt>
                <c:pt idx="5662">
                  <c:v>-3</c:v>
                </c:pt>
                <c:pt idx="5663">
                  <c:v>-5</c:v>
                </c:pt>
                <c:pt idx="5664">
                  <c:v>-2</c:v>
                </c:pt>
                <c:pt idx="5665">
                  <c:v>2</c:v>
                </c:pt>
                <c:pt idx="5666">
                  <c:v>5</c:v>
                </c:pt>
                <c:pt idx="5667">
                  <c:v>7</c:v>
                </c:pt>
                <c:pt idx="5668">
                  <c:v>12</c:v>
                </c:pt>
                <c:pt idx="5669">
                  <c:v>12</c:v>
                </c:pt>
                <c:pt idx="5670">
                  <c:v>12</c:v>
                </c:pt>
                <c:pt idx="5671">
                  <c:v>9</c:v>
                </c:pt>
                <c:pt idx="5672">
                  <c:v>4</c:v>
                </c:pt>
                <c:pt idx="5673">
                  <c:v>1</c:v>
                </c:pt>
                <c:pt idx="5674">
                  <c:v>1</c:v>
                </c:pt>
                <c:pt idx="5675">
                  <c:v>1</c:v>
                </c:pt>
                <c:pt idx="5676">
                  <c:v>-1</c:v>
                </c:pt>
                <c:pt idx="5677">
                  <c:v>-11</c:v>
                </c:pt>
                <c:pt idx="5678">
                  <c:v>-7</c:v>
                </c:pt>
                <c:pt idx="5679">
                  <c:v>-9</c:v>
                </c:pt>
                <c:pt idx="5680">
                  <c:v>-10</c:v>
                </c:pt>
                <c:pt idx="5681">
                  <c:v>-11</c:v>
                </c:pt>
                <c:pt idx="5682">
                  <c:v>-10</c:v>
                </c:pt>
                <c:pt idx="5683">
                  <c:v>-10</c:v>
                </c:pt>
                <c:pt idx="5684">
                  <c:v>-13</c:v>
                </c:pt>
                <c:pt idx="5685">
                  <c:v>-9</c:v>
                </c:pt>
                <c:pt idx="5686">
                  <c:v>-12</c:v>
                </c:pt>
                <c:pt idx="5687">
                  <c:v>-13</c:v>
                </c:pt>
                <c:pt idx="5688">
                  <c:v>-12</c:v>
                </c:pt>
                <c:pt idx="5689">
                  <c:v>-6</c:v>
                </c:pt>
                <c:pt idx="5690">
                  <c:v>-8</c:v>
                </c:pt>
                <c:pt idx="5691">
                  <c:v>-12</c:v>
                </c:pt>
                <c:pt idx="5692">
                  <c:v>-11</c:v>
                </c:pt>
                <c:pt idx="5693">
                  <c:v>-13</c:v>
                </c:pt>
                <c:pt idx="5694">
                  <c:v>-12</c:v>
                </c:pt>
                <c:pt idx="5695">
                  <c:v>-11</c:v>
                </c:pt>
                <c:pt idx="5696">
                  <c:v>-7</c:v>
                </c:pt>
                <c:pt idx="5697">
                  <c:v>-16</c:v>
                </c:pt>
                <c:pt idx="5698">
                  <c:v>-13</c:v>
                </c:pt>
                <c:pt idx="5699">
                  <c:v>-16</c:v>
                </c:pt>
                <c:pt idx="5700">
                  <c:v>-19</c:v>
                </c:pt>
                <c:pt idx="5701">
                  <c:v>-20</c:v>
                </c:pt>
                <c:pt idx="5702">
                  <c:v>-16</c:v>
                </c:pt>
                <c:pt idx="5703">
                  <c:v>-15</c:v>
                </c:pt>
                <c:pt idx="5704">
                  <c:v>-20</c:v>
                </c:pt>
                <c:pt idx="5705">
                  <c:v>-21</c:v>
                </c:pt>
                <c:pt idx="5706">
                  <c:v>-21</c:v>
                </c:pt>
                <c:pt idx="5707">
                  <c:v>-22</c:v>
                </c:pt>
                <c:pt idx="5708">
                  <c:v>-22</c:v>
                </c:pt>
                <c:pt idx="5709">
                  <c:v>-21</c:v>
                </c:pt>
                <c:pt idx="5710">
                  <c:v>-26</c:v>
                </c:pt>
                <c:pt idx="5711">
                  <c:v>-24</c:v>
                </c:pt>
                <c:pt idx="5712">
                  <c:v>-20</c:v>
                </c:pt>
                <c:pt idx="5713">
                  <c:v>-20</c:v>
                </c:pt>
                <c:pt idx="5714">
                  <c:v>-21</c:v>
                </c:pt>
                <c:pt idx="5715">
                  <c:v>-23</c:v>
                </c:pt>
                <c:pt idx="5716">
                  <c:v>-24</c:v>
                </c:pt>
                <c:pt idx="5717">
                  <c:v>-18</c:v>
                </c:pt>
                <c:pt idx="5718">
                  <c:v>-15</c:v>
                </c:pt>
                <c:pt idx="5719">
                  <c:v>-17</c:v>
                </c:pt>
                <c:pt idx="5720">
                  <c:v>-17</c:v>
                </c:pt>
                <c:pt idx="5721">
                  <c:v>-16</c:v>
                </c:pt>
                <c:pt idx="5722">
                  <c:v>-14</c:v>
                </c:pt>
                <c:pt idx="5723">
                  <c:v>-15</c:v>
                </c:pt>
                <c:pt idx="5724">
                  <c:v>-16</c:v>
                </c:pt>
                <c:pt idx="5725">
                  <c:v>-16</c:v>
                </c:pt>
                <c:pt idx="5726">
                  <c:v>-16</c:v>
                </c:pt>
                <c:pt idx="5727">
                  <c:v>-14</c:v>
                </c:pt>
                <c:pt idx="5728">
                  <c:v>-10</c:v>
                </c:pt>
                <c:pt idx="5729">
                  <c:v>-13</c:v>
                </c:pt>
                <c:pt idx="5730">
                  <c:v>-14</c:v>
                </c:pt>
                <c:pt idx="5731">
                  <c:v>-15</c:v>
                </c:pt>
                <c:pt idx="5732">
                  <c:v>-17</c:v>
                </c:pt>
                <c:pt idx="5733">
                  <c:v>-13</c:v>
                </c:pt>
                <c:pt idx="5734">
                  <c:v>-13</c:v>
                </c:pt>
                <c:pt idx="5735">
                  <c:v>-13</c:v>
                </c:pt>
                <c:pt idx="5736">
                  <c:v>-13</c:v>
                </c:pt>
                <c:pt idx="5737">
                  <c:v>-17</c:v>
                </c:pt>
                <c:pt idx="5738">
                  <c:v>-26</c:v>
                </c:pt>
                <c:pt idx="5739">
                  <c:v>-36</c:v>
                </c:pt>
                <c:pt idx="5740">
                  <c:v>-36</c:v>
                </c:pt>
                <c:pt idx="5741">
                  <c:v>-35</c:v>
                </c:pt>
                <c:pt idx="5742">
                  <c:v>-38</c:v>
                </c:pt>
                <c:pt idx="5743">
                  <c:v>-38</c:v>
                </c:pt>
                <c:pt idx="5744">
                  <c:v>-37</c:v>
                </c:pt>
                <c:pt idx="5745">
                  <c:v>-41</c:v>
                </c:pt>
                <c:pt idx="5746">
                  <c:v>-44</c:v>
                </c:pt>
                <c:pt idx="5747">
                  <c:v>-40</c:v>
                </c:pt>
                <c:pt idx="5748">
                  <c:v>-38</c:v>
                </c:pt>
                <c:pt idx="5749">
                  <c:v>-36</c:v>
                </c:pt>
                <c:pt idx="5750">
                  <c:v>-29</c:v>
                </c:pt>
                <c:pt idx="5751">
                  <c:v>-22</c:v>
                </c:pt>
                <c:pt idx="5752">
                  <c:v>-23</c:v>
                </c:pt>
                <c:pt idx="5753">
                  <c:v>-26</c:v>
                </c:pt>
                <c:pt idx="5754">
                  <c:v>-21</c:v>
                </c:pt>
                <c:pt idx="5755">
                  <c:v>-16</c:v>
                </c:pt>
                <c:pt idx="5756">
                  <c:v>-20</c:v>
                </c:pt>
                <c:pt idx="5757">
                  <c:v>-18</c:v>
                </c:pt>
                <c:pt idx="5758">
                  <c:v>-20</c:v>
                </c:pt>
                <c:pt idx="5759">
                  <c:v>-16</c:v>
                </c:pt>
                <c:pt idx="5760">
                  <c:v>-16</c:v>
                </c:pt>
                <c:pt idx="5761">
                  <c:v>-17</c:v>
                </c:pt>
                <c:pt idx="5762">
                  <c:v>-13</c:v>
                </c:pt>
                <c:pt idx="5763">
                  <c:v>-8</c:v>
                </c:pt>
                <c:pt idx="5764">
                  <c:v>-10</c:v>
                </c:pt>
                <c:pt idx="5765">
                  <c:v>-7</c:v>
                </c:pt>
                <c:pt idx="5766">
                  <c:v>-3</c:v>
                </c:pt>
                <c:pt idx="5767">
                  <c:v>-1</c:v>
                </c:pt>
                <c:pt idx="5768">
                  <c:v>3</c:v>
                </c:pt>
                <c:pt idx="5769">
                  <c:v>-1</c:v>
                </c:pt>
                <c:pt idx="5770">
                  <c:v>-3</c:v>
                </c:pt>
                <c:pt idx="5771">
                  <c:v>-7</c:v>
                </c:pt>
                <c:pt idx="5772">
                  <c:v>-4</c:v>
                </c:pt>
                <c:pt idx="5773">
                  <c:v>-4</c:v>
                </c:pt>
                <c:pt idx="5774">
                  <c:v>-5</c:v>
                </c:pt>
                <c:pt idx="5775">
                  <c:v>-12</c:v>
                </c:pt>
                <c:pt idx="5776">
                  <c:v>-6</c:v>
                </c:pt>
                <c:pt idx="5777">
                  <c:v>-12</c:v>
                </c:pt>
                <c:pt idx="5778">
                  <c:v>-14</c:v>
                </c:pt>
                <c:pt idx="5779">
                  <c:v>-18</c:v>
                </c:pt>
                <c:pt idx="5780">
                  <c:v>-19</c:v>
                </c:pt>
                <c:pt idx="5781">
                  <c:v>-22</c:v>
                </c:pt>
                <c:pt idx="5782">
                  <c:v>-19</c:v>
                </c:pt>
                <c:pt idx="5783">
                  <c:v>-21</c:v>
                </c:pt>
                <c:pt idx="5784">
                  <c:v>-21</c:v>
                </c:pt>
                <c:pt idx="5785">
                  <c:v>-20</c:v>
                </c:pt>
                <c:pt idx="5786">
                  <c:v>-18</c:v>
                </c:pt>
                <c:pt idx="5787">
                  <c:v>-12</c:v>
                </c:pt>
                <c:pt idx="5788">
                  <c:v>-14</c:v>
                </c:pt>
                <c:pt idx="5789">
                  <c:v>-8</c:v>
                </c:pt>
                <c:pt idx="5790">
                  <c:v>-9</c:v>
                </c:pt>
                <c:pt idx="5791">
                  <c:v>-12</c:v>
                </c:pt>
                <c:pt idx="5792">
                  <c:v>-10</c:v>
                </c:pt>
                <c:pt idx="5793">
                  <c:v>-8</c:v>
                </c:pt>
                <c:pt idx="5794">
                  <c:v>-11</c:v>
                </c:pt>
                <c:pt idx="5795">
                  <c:v>-11</c:v>
                </c:pt>
                <c:pt idx="5796">
                  <c:v>-15</c:v>
                </c:pt>
                <c:pt idx="5797">
                  <c:v>-15</c:v>
                </c:pt>
                <c:pt idx="5798">
                  <c:v>-12</c:v>
                </c:pt>
                <c:pt idx="5799">
                  <c:v>-11</c:v>
                </c:pt>
                <c:pt idx="5800">
                  <c:v>-15</c:v>
                </c:pt>
                <c:pt idx="5801">
                  <c:v>-19</c:v>
                </c:pt>
                <c:pt idx="5802">
                  <c:v>-24</c:v>
                </c:pt>
                <c:pt idx="5803">
                  <c:v>-17</c:v>
                </c:pt>
                <c:pt idx="5804">
                  <c:v>-18</c:v>
                </c:pt>
                <c:pt idx="5805">
                  <c:v>-16</c:v>
                </c:pt>
                <c:pt idx="5806">
                  <c:v>-10</c:v>
                </c:pt>
                <c:pt idx="5807">
                  <c:v>-8</c:v>
                </c:pt>
                <c:pt idx="5808">
                  <c:v>-3</c:v>
                </c:pt>
                <c:pt idx="5809">
                  <c:v>-3</c:v>
                </c:pt>
                <c:pt idx="5810">
                  <c:v>3</c:v>
                </c:pt>
                <c:pt idx="5811">
                  <c:v>1</c:v>
                </c:pt>
                <c:pt idx="5812">
                  <c:v>2</c:v>
                </c:pt>
                <c:pt idx="5813">
                  <c:v>1</c:v>
                </c:pt>
                <c:pt idx="5814">
                  <c:v>3</c:v>
                </c:pt>
                <c:pt idx="5815">
                  <c:v>2</c:v>
                </c:pt>
                <c:pt idx="5816">
                  <c:v>6</c:v>
                </c:pt>
                <c:pt idx="5817">
                  <c:v>4</c:v>
                </c:pt>
                <c:pt idx="5818">
                  <c:v>-1</c:v>
                </c:pt>
                <c:pt idx="5819">
                  <c:v>-2</c:v>
                </c:pt>
                <c:pt idx="5820">
                  <c:v>-10</c:v>
                </c:pt>
                <c:pt idx="5821">
                  <c:v>-10</c:v>
                </c:pt>
                <c:pt idx="5822">
                  <c:v>-11</c:v>
                </c:pt>
                <c:pt idx="5823">
                  <c:v>-12</c:v>
                </c:pt>
                <c:pt idx="5824">
                  <c:v>-13</c:v>
                </c:pt>
                <c:pt idx="5825">
                  <c:v>-16</c:v>
                </c:pt>
                <c:pt idx="5826">
                  <c:v>-17</c:v>
                </c:pt>
                <c:pt idx="5827">
                  <c:v>-18</c:v>
                </c:pt>
                <c:pt idx="5828">
                  <c:v>-26</c:v>
                </c:pt>
                <c:pt idx="5829">
                  <c:v>-29</c:v>
                </c:pt>
                <c:pt idx="5830">
                  <c:v>-29</c:v>
                </c:pt>
                <c:pt idx="5831">
                  <c:v>-27</c:v>
                </c:pt>
                <c:pt idx="5832">
                  <c:v>-22</c:v>
                </c:pt>
                <c:pt idx="5833">
                  <c:v>-25</c:v>
                </c:pt>
                <c:pt idx="5834">
                  <c:v>-28</c:v>
                </c:pt>
                <c:pt idx="5835">
                  <c:v>-25</c:v>
                </c:pt>
                <c:pt idx="5836">
                  <c:v>-18</c:v>
                </c:pt>
                <c:pt idx="5837">
                  <c:v>-11</c:v>
                </c:pt>
                <c:pt idx="5838">
                  <c:v>-11</c:v>
                </c:pt>
                <c:pt idx="5839">
                  <c:v>-19</c:v>
                </c:pt>
                <c:pt idx="5840">
                  <c:v>-11</c:v>
                </c:pt>
                <c:pt idx="5841">
                  <c:v>-12</c:v>
                </c:pt>
                <c:pt idx="5842">
                  <c:v>-10</c:v>
                </c:pt>
                <c:pt idx="5843">
                  <c:v>-16</c:v>
                </c:pt>
                <c:pt idx="5844">
                  <c:v>-15</c:v>
                </c:pt>
                <c:pt idx="5845">
                  <c:v>-12</c:v>
                </c:pt>
                <c:pt idx="5846">
                  <c:v>-10</c:v>
                </c:pt>
                <c:pt idx="5847">
                  <c:v>-11</c:v>
                </c:pt>
                <c:pt idx="5848">
                  <c:v>-12</c:v>
                </c:pt>
                <c:pt idx="5849">
                  <c:v>-19</c:v>
                </c:pt>
                <c:pt idx="5850">
                  <c:v>-22</c:v>
                </c:pt>
                <c:pt idx="5851">
                  <c:v>-12</c:v>
                </c:pt>
                <c:pt idx="5852">
                  <c:v>-14</c:v>
                </c:pt>
                <c:pt idx="5853">
                  <c:v>-9</c:v>
                </c:pt>
                <c:pt idx="5854">
                  <c:v>-15</c:v>
                </c:pt>
                <c:pt idx="5855">
                  <c:v>-4</c:v>
                </c:pt>
                <c:pt idx="5856">
                  <c:v>-4</c:v>
                </c:pt>
                <c:pt idx="5857">
                  <c:v>-7</c:v>
                </c:pt>
                <c:pt idx="5858">
                  <c:v>-1</c:v>
                </c:pt>
                <c:pt idx="5859">
                  <c:v>3</c:v>
                </c:pt>
                <c:pt idx="5860">
                  <c:v>-2</c:v>
                </c:pt>
                <c:pt idx="5861">
                  <c:v>-1</c:v>
                </c:pt>
                <c:pt idx="5862">
                  <c:v>2</c:v>
                </c:pt>
                <c:pt idx="5863">
                  <c:v>0</c:v>
                </c:pt>
                <c:pt idx="5864">
                  <c:v>-8</c:v>
                </c:pt>
                <c:pt idx="5865">
                  <c:v>-8</c:v>
                </c:pt>
                <c:pt idx="5866">
                  <c:v>-4</c:v>
                </c:pt>
                <c:pt idx="5867">
                  <c:v>-8</c:v>
                </c:pt>
                <c:pt idx="5868">
                  <c:v>-11</c:v>
                </c:pt>
                <c:pt idx="5869">
                  <c:v>-12</c:v>
                </c:pt>
                <c:pt idx="5870">
                  <c:v>-15</c:v>
                </c:pt>
                <c:pt idx="5871">
                  <c:v>-19</c:v>
                </c:pt>
                <c:pt idx="5872">
                  <c:v>-20</c:v>
                </c:pt>
                <c:pt idx="5873">
                  <c:v>-18</c:v>
                </c:pt>
                <c:pt idx="5874">
                  <c:v>-16</c:v>
                </c:pt>
                <c:pt idx="5875">
                  <c:v>-15</c:v>
                </c:pt>
                <c:pt idx="5876">
                  <c:v>-16</c:v>
                </c:pt>
                <c:pt idx="5877">
                  <c:v>-17</c:v>
                </c:pt>
                <c:pt idx="5878">
                  <c:v>-19</c:v>
                </c:pt>
                <c:pt idx="5879">
                  <c:v>-18</c:v>
                </c:pt>
                <c:pt idx="5880">
                  <c:v>-15</c:v>
                </c:pt>
                <c:pt idx="5881">
                  <c:v>-16</c:v>
                </c:pt>
                <c:pt idx="5882">
                  <c:v>-18</c:v>
                </c:pt>
                <c:pt idx="5883">
                  <c:v>-18</c:v>
                </c:pt>
                <c:pt idx="5884">
                  <c:v>-13</c:v>
                </c:pt>
                <c:pt idx="5885">
                  <c:v>-15</c:v>
                </c:pt>
                <c:pt idx="5886">
                  <c:v>-15</c:v>
                </c:pt>
                <c:pt idx="5887">
                  <c:v>-12</c:v>
                </c:pt>
                <c:pt idx="5888">
                  <c:v>-7</c:v>
                </c:pt>
                <c:pt idx="5889">
                  <c:v>-12</c:v>
                </c:pt>
                <c:pt idx="5890">
                  <c:v>-13</c:v>
                </c:pt>
                <c:pt idx="5891">
                  <c:v>-15</c:v>
                </c:pt>
                <c:pt idx="5892">
                  <c:v>-15</c:v>
                </c:pt>
                <c:pt idx="5893">
                  <c:v>-18</c:v>
                </c:pt>
                <c:pt idx="5894">
                  <c:v>-17</c:v>
                </c:pt>
                <c:pt idx="5895">
                  <c:v>-16</c:v>
                </c:pt>
                <c:pt idx="5896">
                  <c:v>-17</c:v>
                </c:pt>
                <c:pt idx="5897">
                  <c:v>-16</c:v>
                </c:pt>
                <c:pt idx="5898">
                  <c:v>-17</c:v>
                </c:pt>
                <c:pt idx="5899">
                  <c:v>-20</c:v>
                </c:pt>
                <c:pt idx="5900">
                  <c:v>-19</c:v>
                </c:pt>
                <c:pt idx="5901">
                  <c:v>-18</c:v>
                </c:pt>
                <c:pt idx="5902">
                  <c:v>-16</c:v>
                </c:pt>
                <c:pt idx="5903">
                  <c:v>-14</c:v>
                </c:pt>
                <c:pt idx="5904">
                  <c:v>-15</c:v>
                </c:pt>
                <c:pt idx="5905">
                  <c:v>-19</c:v>
                </c:pt>
                <c:pt idx="5906">
                  <c:v>-20</c:v>
                </c:pt>
                <c:pt idx="5907">
                  <c:v>-25</c:v>
                </c:pt>
                <c:pt idx="5908">
                  <c:v>-25</c:v>
                </c:pt>
                <c:pt idx="5909">
                  <c:v>-23</c:v>
                </c:pt>
                <c:pt idx="5910">
                  <c:v>-20</c:v>
                </c:pt>
                <c:pt idx="5911">
                  <c:v>-17</c:v>
                </c:pt>
                <c:pt idx="5912">
                  <c:v>-18</c:v>
                </c:pt>
                <c:pt idx="5913">
                  <c:v>-18</c:v>
                </c:pt>
                <c:pt idx="5914">
                  <c:v>-20</c:v>
                </c:pt>
                <c:pt idx="5915">
                  <c:v>-26</c:v>
                </c:pt>
                <c:pt idx="5916">
                  <c:v>-29</c:v>
                </c:pt>
                <c:pt idx="5917">
                  <c:v>-21</c:v>
                </c:pt>
                <c:pt idx="5918">
                  <c:v>-19</c:v>
                </c:pt>
                <c:pt idx="5919">
                  <c:v>-16</c:v>
                </c:pt>
                <c:pt idx="5920">
                  <c:v>-13</c:v>
                </c:pt>
                <c:pt idx="5921">
                  <c:v>-11</c:v>
                </c:pt>
                <c:pt idx="5922">
                  <c:v>-11</c:v>
                </c:pt>
                <c:pt idx="5923">
                  <c:v>-13</c:v>
                </c:pt>
                <c:pt idx="5924">
                  <c:v>-13</c:v>
                </c:pt>
                <c:pt idx="5925">
                  <c:v>-11</c:v>
                </c:pt>
                <c:pt idx="5926">
                  <c:v>-8</c:v>
                </c:pt>
                <c:pt idx="5927">
                  <c:v>-6</c:v>
                </c:pt>
                <c:pt idx="5928">
                  <c:v>-7</c:v>
                </c:pt>
                <c:pt idx="5929">
                  <c:v>-5</c:v>
                </c:pt>
                <c:pt idx="5930">
                  <c:v>-7</c:v>
                </c:pt>
                <c:pt idx="5931">
                  <c:v>-11</c:v>
                </c:pt>
                <c:pt idx="5932">
                  <c:v>-8</c:v>
                </c:pt>
                <c:pt idx="5933">
                  <c:v>-16</c:v>
                </c:pt>
                <c:pt idx="5934">
                  <c:v>-15</c:v>
                </c:pt>
                <c:pt idx="5935">
                  <c:v>-17</c:v>
                </c:pt>
                <c:pt idx="5936">
                  <c:v>-16</c:v>
                </c:pt>
                <c:pt idx="5937">
                  <c:v>-12</c:v>
                </c:pt>
                <c:pt idx="5938">
                  <c:v>-9</c:v>
                </c:pt>
                <c:pt idx="5939">
                  <c:v>-6</c:v>
                </c:pt>
                <c:pt idx="5940">
                  <c:v>-8</c:v>
                </c:pt>
                <c:pt idx="5941">
                  <c:v>-11</c:v>
                </c:pt>
                <c:pt idx="5942">
                  <c:v>-10</c:v>
                </c:pt>
                <c:pt idx="5943">
                  <c:v>-8</c:v>
                </c:pt>
                <c:pt idx="5944">
                  <c:v>-11</c:v>
                </c:pt>
                <c:pt idx="5945">
                  <c:v>-10</c:v>
                </c:pt>
                <c:pt idx="5946">
                  <c:v>-10</c:v>
                </c:pt>
                <c:pt idx="5947">
                  <c:v>-7</c:v>
                </c:pt>
                <c:pt idx="5948">
                  <c:v>-9</c:v>
                </c:pt>
                <c:pt idx="5949">
                  <c:v>-9</c:v>
                </c:pt>
                <c:pt idx="5950">
                  <c:v>-14</c:v>
                </c:pt>
                <c:pt idx="5951">
                  <c:v>-14</c:v>
                </c:pt>
                <c:pt idx="5952">
                  <c:v>-17</c:v>
                </c:pt>
                <c:pt idx="5953">
                  <c:v>-10</c:v>
                </c:pt>
                <c:pt idx="5954">
                  <c:v>-12</c:v>
                </c:pt>
                <c:pt idx="5955">
                  <c:v>-15</c:v>
                </c:pt>
                <c:pt idx="5956">
                  <c:v>-17</c:v>
                </c:pt>
                <c:pt idx="5957">
                  <c:v>-16</c:v>
                </c:pt>
                <c:pt idx="5958">
                  <c:v>-16</c:v>
                </c:pt>
                <c:pt idx="5959">
                  <c:v>-16</c:v>
                </c:pt>
                <c:pt idx="5960">
                  <c:v>-22</c:v>
                </c:pt>
                <c:pt idx="5961">
                  <c:v>-26</c:v>
                </c:pt>
                <c:pt idx="5962">
                  <c:v>-25</c:v>
                </c:pt>
                <c:pt idx="5963">
                  <c:v>-27</c:v>
                </c:pt>
                <c:pt idx="5964">
                  <c:v>-23</c:v>
                </c:pt>
                <c:pt idx="5965">
                  <c:v>-27</c:v>
                </c:pt>
                <c:pt idx="5966">
                  <c:v>-25</c:v>
                </c:pt>
                <c:pt idx="5967">
                  <c:v>-22</c:v>
                </c:pt>
                <c:pt idx="5968">
                  <c:v>-25</c:v>
                </c:pt>
                <c:pt idx="5969">
                  <c:v>-25</c:v>
                </c:pt>
                <c:pt idx="5970">
                  <c:v>-24</c:v>
                </c:pt>
                <c:pt idx="5971">
                  <c:v>-22</c:v>
                </c:pt>
                <c:pt idx="5972">
                  <c:v>-15</c:v>
                </c:pt>
                <c:pt idx="5973">
                  <c:v>-17</c:v>
                </c:pt>
                <c:pt idx="5974">
                  <c:v>-20</c:v>
                </c:pt>
                <c:pt idx="5975">
                  <c:v>-23</c:v>
                </c:pt>
                <c:pt idx="5976">
                  <c:v>-25</c:v>
                </c:pt>
                <c:pt idx="5977">
                  <c:v>-23</c:v>
                </c:pt>
                <c:pt idx="5978">
                  <c:v>-26</c:v>
                </c:pt>
                <c:pt idx="5979">
                  <c:v>-25</c:v>
                </c:pt>
                <c:pt idx="5980">
                  <c:v>-17</c:v>
                </c:pt>
                <c:pt idx="5981">
                  <c:v>-22</c:v>
                </c:pt>
                <c:pt idx="5982">
                  <c:v>-21</c:v>
                </c:pt>
                <c:pt idx="5983">
                  <c:v>-20</c:v>
                </c:pt>
                <c:pt idx="5984">
                  <c:v>-23</c:v>
                </c:pt>
                <c:pt idx="5985">
                  <c:v>-23</c:v>
                </c:pt>
                <c:pt idx="5986">
                  <c:v>-22</c:v>
                </c:pt>
                <c:pt idx="5987">
                  <c:v>-14</c:v>
                </c:pt>
                <c:pt idx="5988">
                  <c:v>-9</c:v>
                </c:pt>
                <c:pt idx="5989">
                  <c:v>-14</c:v>
                </c:pt>
                <c:pt idx="5990">
                  <c:v>-13</c:v>
                </c:pt>
                <c:pt idx="5991">
                  <c:v>-13</c:v>
                </c:pt>
                <c:pt idx="5992">
                  <c:v>-11</c:v>
                </c:pt>
                <c:pt idx="5993">
                  <c:v>-3</c:v>
                </c:pt>
                <c:pt idx="5994">
                  <c:v>-4</c:v>
                </c:pt>
                <c:pt idx="5995">
                  <c:v>-5</c:v>
                </c:pt>
                <c:pt idx="5996">
                  <c:v>-7</c:v>
                </c:pt>
                <c:pt idx="5997">
                  <c:v>-7</c:v>
                </c:pt>
                <c:pt idx="5998">
                  <c:v>-9</c:v>
                </c:pt>
                <c:pt idx="5999">
                  <c:v>-13</c:v>
                </c:pt>
                <c:pt idx="6000">
                  <c:v>-17</c:v>
                </c:pt>
                <c:pt idx="6001">
                  <c:v>-16</c:v>
                </c:pt>
                <c:pt idx="6002">
                  <c:v>-18</c:v>
                </c:pt>
                <c:pt idx="6003">
                  <c:v>-14</c:v>
                </c:pt>
                <c:pt idx="6004">
                  <c:v>-23</c:v>
                </c:pt>
                <c:pt idx="6005">
                  <c:v>-29</c:v>
                </c:pt>
                <c:pt idx="6006">
                  <c:v>-28</c:v>
                </c:pt>
                <c:pt idx="6007">
                  <c:v>-28</c:v>
                </c:pt>
                <c:pt idx="6008">
                  <c:v>-29</c:v>
                </c:pt>
                <c:pt idx="6009">
                  <c:v>-28</c:v>
                </c:pt>
                <c:pt idx="6010">
                  <c:v>-21</c:v>
                </c:pt>
                <c:pt idx="6011">
                  <c:v>-23</c:v>
                </c:pt>
                <c:pt idx="6012">
                  <c:v>-17</c:v>
                </c:pt>
                <c:pt idx="6013">
                  <c:v>-23</c:v>
                </c:pt>
                <c:pt idx="6014">
                  <c:v>-30</c:v>
                </c:pt>
                <c:pt idx="6015">
                  <c:v>-35</c:v>
                </c:pt>
                <c:pt idx="6016">
                  <c:v>-36</c:v>
                </c:pt>
                <c:pt idx="6017">
                  <c:v>-31</c:v>
                </c:pt>
                <c:pt idx="6018">
                  <c:v>-23</c:v>
                </c:pt>
                <c:pt idx="6019">
                  <c:v>-26</c:v>
                </c:pt>
                <c:pt idx="6020">
                  <c:v>-22</c:v>
                </c:pt>
                <c:pt idx="6021">
                  <c:v>-22</c:v>
                </c:pt>
                <c:pt idx="6022">
                  <c:v>-24</c:v>
                </c:pt>
                <c:pt idx="6023">
                  <c:v>-21</c:v>
                </c:pt>
                <c:pt idx="6024">
                  <c:v>-20</c:v>
                </c:pt>
                <c:pt idx="6025">
                  <c:v>-14</c:v>
                </c:pt>
                <c:pt idx="6026">
                  <c:v>-11</c:v>
                </c:pt>
                <c:pt idx="6027">
                  <c:v>-11</c:v>
                </c:pt>
                <c:pt idx="6028">
                  <c:v>-8</c:v>
                </c:pt>
                <c:pt idx="6029">
                  <c:v>-10</c:v>
                </c:pt>
                <c:pt idx="6030">
                  <c:v>-15</c:v>
                </c:pt>
                <c:pt idx="6031">
                  <c:v>-12</c:v>
                </c:pt>
                <c:pt idx="6032">
                  <c:v>-9</c:v>
                </c:pt>
                <c:pt idx="6033">
                  <c:v>-8</c:v>
                </c:pt>
                <c:pt idx="6034">
                  <c:v>-8</c:v>
                </c:pt>
                <c:pt idx="6035">
                  <c:v>-16</c:v>
                </c:pt>
                <c:pt idx="6036">
                  <c:v>-19</c:v>
                </c:pt>
                <c:pt idx="6037">
                  <c:v>-20</c:v>
                </c:pt>
                <c:pt idx="6038">
                  <c:v>-21</c:v>
                </c:pt>
                <c:pt idx="6039">
                  <c:v>-22</c:v>
                </c:pt>
                <c:pt idx="6040">
                  <c:v>-23</c:v>
                </c:pt>
                <c:pt idx="6041">
                  <c:v>-21</c:v>
                </c:pt>
                <c:pt idx="6042">
                  <c:v>-26</c:v>
                </c:pt>
                <c:pt idx="6043">
                  <c:v>-26</c:v>
                </c:pt>
                <c:pt idx="6044">
                  <c:v>-30</c:v>
                </c:pt>
                <c:pt idx="6045">
                  <c:v>-34</c:v>
                </c:pt>
                <c:pt idx="6046">
                  <c:v>-32</c:v>
                </c:pt>
                <c:pt idx="6047">
                  <c:v>-28</c:v>
                </c:pt>
                <c:pt idx="6048">
                  <c:v>-26</c:v>
                </c:pt>
                <c:pt idx="6049">
                  <c:v>-29</c:v>
                </c:pt>
                <c:pt idx="6050">
                  <c:v>-19</c:v>
                </c:pt>
                <c:pt idx="6051">
                  <c:v>-24</c:v>
                </c:pt>
                <c:pt idx="6052">
                  <c:v>-22</c:v>
                </c:pt>
                <c:pt idx="6053">
                  <c:v>-21</c:v>
                </c:pt>
                <c:pt idx="6054">
                  <c:v>-13</c:v>
                </c:pt>
                <c:pt idx="6055">
                  <c:v>-8</c:v>
                </c:pt>
                <c:pt idx="6056">
                  <c:v>-8</c:v>
                </c:pt>
                <c:pt idx="6057">
                  <c:v>-7</c:v>
                </c:pt>
                <c:pt idx="6058">
                  <c:v>-6</c:v>
                </c:pt>
                <c:pt idx="6059">
                  <c:v>-5</c:v>
                </c:pt>
                <c:pt idx="6060">
                  <c:v>-8</c:v>
                </c:pt>
                <c:pt idx="6061">
                  <c:v>-1</c:v>
                </c:pt>
                <c:pt idx="6062">
                  <c:v>-7</c:v>
                </c:pt>
                <c:pt idx="6063">
                  <c:v>-1</c:v>
                </c:pt>
                <c:pt idx="6064">
                  <c:v>-2</c:v>
                </c:pt>
                <c:pt idx="6065">
                  <c:v>-3</c:v>
                </c:pt>
                <c:pt idx="6066">
                  <c:v>-8</c:v>
                </c:pt>
                <c:pt idx="6067">
                  <c:v>-11</c:v>
                </c:pt>
                <c:pt idx="6068">
                  <c:v>-8</c:v>
                </c:pt>
                <c:pt idx="6069">
                  <c:v>-6</c:v>
                </c:pt>
                <c:pt idx="6070">
                  <c:v>-7</c:v>
                </c:pt>
                <c:pt idx="6071">
                  <c:v>-10</c:v>
                </c:pt>
                <c:pt idx="6072">
                  <c:v>-2</c:v>
                </c:pt>
                <c:pt idx="6073">
                  <c:v>-8</c:v>
                </c:pt>
                <c:pt idx="6074">
                  <c:v>-9</c:v>
                </c:pt>
                <c:pt idx="6075">
                  <c:v>-11</c:v>
                </c:pt>
                <c:pt idx="6076">
                  <c:v>-13</c:v>
                </c:pt>
                <c:pt idx="6077">
                  <c:v>-10</c:v>
                </c:pt>
                <c:pt idx="6078">
                  <c:v>-12</c:v>
                </c:pt>
                <c:pt idx="6079">
                  <c:v>-12</c:v>
                </c:pt>
                <c:pt idx="6080">
                  <c:v>-13</c:v>
                </c:pt>
                <c:pt idx="6081">
                  <c:v>-13</c:v>
                </c:pt>
                <c:pt idx="6082">
                  <c:v>-11</c:v>
                </c:pt>
                <c:pt idx="6083">
                  <c:v>-5</c:v>
                </c:pt>
                <c:pt idx="6084">
                  <c:v>-14</c:v>
                </c:pt>
                <c:pt idx="6085">
                  <c:v>-15</c:v>
                </c:pt>
                <c:pt idx="6086">
                  <c:v>-14</c:v>
                </c:pt>
                <c:pt idx="6087">
                  <c:v>-15</c:v>
                </c:pt>
                <c:pt idx="6088">
                  <c:v>-14</c:v>
                </c:pt>
                <c:pt idx="6089">
                  <c:v>-13</c:v>
                </c:pt>
                <c:pt idx="6090">
                  <c:v>-6</c:v>
                </c:pt>
                <c:pt idx="6091">
                  <c:v>-6</c:v>
                </c:pt>
                <c:pt idx="6092">
                  <c:v>-3</c:v>
                </c:pt>
                <c:pt idx="6093">
                  <c:v>0</c:v>
                </c:pt>
                <c:pt idx="6094">
                  <c:v>2</c:v>
                </c:pt>
                <c:pt idx="6095">
                  <c:v>-3</c:v>
                </c:pt>
                <c:pt idx="6096">
                  <c:v>-1</c:v>
                </c:pt>
                <c:pt idx="6097">
                  <c:v>2</c:v>
                </c:pt>
                <c:pt idx="6098">
                  <c:v>-3</c:v>
                </c:pt>
                <c:pt idx="6099">
                  <c:v>3</c:v>
                </c:pt>
                <c:pt idx="6100">
                  <c:v>5</c:v>
                </c:pt>
                <c:pt idx="6101">
                  <c:v>0</c:v>
                </c:pt>
                <c:pt idx="6102">
                  <c:v>-4</c:v>
                </c:pt>
                <c:pt idx="6103">
                  <c:v>-5</c:v>
                </c:pt>
                <c:pt idx="6104">
                  <c:v>-7</c:v>
                </c:pt>
                <c:pt idx="6105">
                  <c:v>-4</c:v>
                </c:pt>
                <c:pt idx="6106">
                  <c:v>-12</c:v>
                </c:pt>
                <c:pt idx="6107">
                  <c:v>-9</c:v>
                </c:pt>
                <c:pt idx="6108">
                  <c:v>-9</c:v>
                </c:pt>
                <c:pt idx="6109">
                  <c:v>-11</c:v>
                </c:pt>
                <c:pt idx="6110">
                  <c:v>-10</c:v>
                </c:pt>
                <c:pt idx="6111">
                  <c:v>-19</c:v>
                </c:pt>
                <c:pt idx="6112">
                  <c:v>-22</c:v>
                </c:pt>
                <c:pt idx="6113">
                  <c:v>-11</c:v>
                </c:pt>
                <c:pt idx="6114">
                  <c:v>-7</c:v>
                </c:pt>
                <c:pt idx="6115">
                  <c:v>-8</c:v>
                </c:pt>
                <c:pt idx="6116">
                  <c:v>-8</c:v>
                </c:pt>
                <c:pt idx="6117">
                  <c:v>-12</c:v>
                </c:pt>
                <c:pt idx="6118">
                  <c:v>0</c:v>
                </c:pt>
                <c:pt idx="6119">
                  <c:v>-6</c:v>
                </c:pt>
                <c:pt idx="6120">
                  <c:v>-6</c:v>
                </c:pt>
                <c:pt idx="6121">
                  <c:v>-4</c:v>
                </c:pt>
                <c:pt idx="6122">
                  <c:v>-6</c:v>
                </c:pt>
                <c:pt idx="6123">
                  <c:v>-5</c:v>
                </c:pt>
                <c:pt idx="6124">
                  <c:v>-4</c:v>
                </c:pt>
                <c:pt idx="6125">
                  <c:v>-11</c:v>
                </c:pt>
                <c:pt idx="6126">
                  <c:v>-14</c:v>
                </c:pt>
                <c:pt idx="6127">
                  <c:v>-9</c:v>
                </c:pt>
                <c:pt idx="6128">
                  <c:v>-7</c:v>
                </c:pt>
                <c:pt idx="6129">
                  <c:v>-5</c:v>
                </c:pt>
                <c:pt idx="6130">
                  <c:v>-7</c:v>
                </c:pt>
                <c:pt idx="6131">
                  <c:v>-3</c:v>
                </c:pt>
                <c:pt idx="6132">
                  <c:v>-2</c:v>
                </c:pt>
                <c:pt idx="6133">
                  <c:v>-4</c:v>
                </c:pt>
                <c:pt idx="6134">
                  <c:v>4</c:v>
                </c:pt>
                <c:pt idx="6135">
                  <c:v>6</c:v>
                </c:pt>
                <c:pt idx="6136">
                  <c:v>5</c:v>
                </c:pt>
                <c:pt idx="6137">
                  <c:v>8</c:v>
                </c:pt>
                <c:pt idx="6138">
                  <c:v>8</c:v>
                </c:pt>
                <c:pt idx="6139">
                  <c:v>8</c:v>
                </c:pt>
                <c:pt idx="6140">
                  <c:v>10</c:v>
                </c:pt>
                <c:pt idx="6141">
                  <c:v>7</c:v>
                </c:pt>
                <c:pt idx="6142">
                  <c:v>2</c:v>
                </c:pt>
                <c:pt idx="6143">
                  <c:v>3</c:v>
                </c:pt>
                <c:pt idx="6144">
                  <c:v>1</c:v>
                </c:pt>
                <c:pt idx="6145">
                  <c:v>2</c:v>
                </c:pt>
                <c:pt idx="6146">
                  <c:v>4</c:v>
                </c:pt>
                <c:pt idx="6147">
                  <c:v>2</c:v>
                </c:pt>
                <c:pt idx="6148">
                  <c:v>4</c:v>
                </c:pt>
                <c:pt idx="6149">
                  <c:v>1</c:v>
                </c:pt>
                <c:pt idx="6150">
                  <c:v>-2</c:v>
                </c:pt>
                <c:pt idx="6151">
                  <c:v>-6</c:v>
                </c:pt>
                <c:pt idx="6152">
                  <c:v>-12</c:v>
                </c:pt>
                <c:pt idx="6153">
                  <c:v>-7</c:v>
                </c:pt>
                <c:pt idx="6154">
                  <c:v>-5</c:v>
                </c:pt>
                <c:pt idx="6155">
                  <c:v>-4</c:v>
                </c:pt>
                <c:pt idx="6156">
                  <c:v>-2</c:v>
                </c:pt>
                <c:pt idx="6157">
                  <c:v>6</c:v>
                </c:pt>
                <c:pt idx="6158">
                  <c:v>8</c:v>
                </c:pt>
                <c:pt idx="6159">
                  <c:v>7</c:v>
                </c:pt>
                <c:pt idx="6160">
                  <c:v>-1</c:v>
                </c:pt>
                <c:pt idx="6161">
                  <c:v>1</c:v>
                </c:pt>
                <c:pt idx="6162">
                  <c:v>-7</c:v>
                </c:pt>
                <c:pt idx="6163">
                  <c:v>-4</c:v>
                </c:pt>
                <c:pt idx="6164">
                  <c:v>-1</c:v>
                </c:pt>
                <c:pt idx="6165">
                  <c:v>-6</c:v>
                </c:pt>
                <c:pt idx="6166">
                  <c:v>-5</c:v>
                </c:pt>
                <c:pt idx="6167">
                  <c:v>-6</c:v>
                </c:pt>
                <c:pt idx="6168">
                  <c:v>-3</c:v>
                </c:pt>
                <c:pt idx="6169">
                  <c:v>-11</c:v>
                </c:pt>
                <c:pt idx="6170">
                  <c:v>-15</c:v>
                </c:pt>
                <c:pt idx="6171">
                  <c:v>-18</c:v>
                </c:pt>
                <c:pt idx="6172">
                  <c:v>-12</c:v>
                </c:pt>
                <c:pt idx="6173">
                  <c:v>-12</c:v>
                </c:pt>
                <c:pt idx="6174">
                  <c:v>-6</c:v>
                </c:pt>
                <c:pt idx="6175">
                  <c:v>-8</c:v>
                </c:pt>
                <c:pt idx="6176">
                  <c:v>-7</c:v>
                </c:pt>
                <c:pt idx="6177">
                  <c:v>-6</c:v>
                </c:pt>
                <c:pt idx="6178">
                  <c:v>-4</c:v>
                </c:pt>
                <c:pt idx="6179">
                  <c:v>-4</c:v>
                </c:pt>
                <c:pt idx="6180">
                  <c:v>-7</c:v>
                </c:pt>
                <c:pt idx="6181">
                  <c:v>-11</c:v>
                </c:pt>
                <c:pt idx="6182">
                  <c:v>-11</c:v>
                </c:pt>
                <c:pt idx="6183">
                  <c:v>-6</c:v>
                </c:pt>
                <c:pt idx="6184">
                  <c:v>-12</c:v>
                </c:pt>
                <c:pt idx="6185">
                  <c:v>-8</c:v>
                </c:pt>
                <c:pt idx="6186">
                  <c:v>-11</c:v>
                </c:pt>
                <c:pt idx="6187">
                  <c:v>-13</c:v>
                </c:pt>
                <c:pt idx="6188">
                  <c:v>-18</c:v>
                </c:pt>
                <c:pt idx="6189">
                  <c:v>-18</c:v>
                </c:pt>
                <c:pt idx="6190">
                  <c:v>-17</c:v>
                </c:pt>
                <c:pt idx="6191">
                  <c:v>-22</c:v>
                </c:pt>
                <c:pt idx="6192">
                  <c:v>-21</c:v>
                </c:pt>
                <c:pt idx="6193">
                  <c:v>-20</c:v>
                </c:pt>
                <c:pt idx="6194">
                  <c:v>-11</c:v>
                </c:pt>
                <c:pt idx="6195">
                  <c:v>-11</c:v>
                </c:pt>
                <c:pt idx="6196">
                  <c:v>-4</c:v>
                </c:pt>
                <c:pt idx="6197">
                  <c:v>-11</c:v>
                </c:pt>
                <c:pt idx="6198">
                  <c:v>-10</c:v>
                </c:pt>
                <c:pt idx="6199">
                  <c:v>-9</c:v>
                </c:pt>
                <c:pt idx="6200">
                  <c:v>-9</c:v>
                </c:pt>
                <c:pt idx="6201">
                  <c:v>-9</c:v>
                </c:pt>
                <c:pt idx="6202">
                  <c:v>-8</c:v>
                </c:pt>
                <c:pt idx="6203">
                  <c:v>-9</c:v>
                </c:pt>
                <c:pt idx="6204">
                  <c:v>-9</c:v>
                </c:pt>
                <c:pt idx="6205">
                  <c:v>-10</c:v>
                </c:pt>
                <c:pt idx="6206">
                  <c:v>-16</c:v>
                </c:pt>
                <c:pt idx="6207">
                  <c:v>-20</c:v>
                </c:pt>
                <c:pt idx="6208">
                  <c:v>-14</c:v>
                </c:pt>
                <c:pt idx="6209">
                  <c:v>-9</c:v>
                </c:pt>
                <c:pt idx="6210">
                  <c:v>-10</c:v>
                </c:pt>
                <c:pt idx="6211">
                  <c:v>-6</c:v>
                </c:pt>
                <c:pt idx="6212">
                  <c:v>1</c:v>
                </c:pt>
                <c:pt idx="6213">
                  <c:v>1</c:v>
                </c:pt>
                <c:pt idx="6214">
                  <c:v>4</c:v>
                </c:pt>
                <c:pt idx="6215">
                  <c:v>5</c:v>
                </c:pt>
                <c:pt idx="6216">
                  <c:v>1</c:v>
                </c:pt>
                <c:pt idx="6217">
                  <c:v>0</c:v>
                </c:pt>
                <c:pt idx="6218">
                  <c:v>-2</c:v>
                </c:pt>
                <c:pt idx="6219">
                  <c:v>-1</c:v>
                </c:pt>
                <c:pt idx="6220">
                  <c:v>-8</c:v>
                </c:pt>
                <c:pt idx="6221">
                  <c:v>-10</c:v>
                </c:pt>
                <c:pt idx="6222">
                  <c:v>-9</c:v>
                </c:pt>
                <c:pt idx="6223">
                  <c:v>-10</c:v>
                </c:pt>
                <c:pt idx="6224">
                  <c:v>-13</c:v>
                </c:pt>
                <c:pt idx="6225">
                  <c:v>-10</c:v>
                </c:pt>
                <c:pt idx="6226">
                  <c:v>-15</c:v>
                </c:pt>
                <c:pt idx="6227">
                  <c:v>-16</c:v>
                </c:pt>
                <c:pt idx="6228">
                  <c:v>-11</c:v>
                </c:pt>
                <c:pt idx="6229">
                  <c:v>-13</c:v>
                </c:pt>
                <c:pt idx="6230">
                  <c:v>-16</c:v>
                </c:pt>
                <c:pt idx="6231">
                  <c:v>-16</c:v>
                </c:pt>
                <c:pt idx="6232">
                  <c:v>-11</c:v>
                </c:pt>
                <c:pt idx="6233">
                  <c:v>-7</c:v>
                </c:pt>
                <c:pt idx="6234">
                  <c:v>-8</c:v>
                </c:pt>
                <c:pt idx="6235">
                  <c:v>-12</c:v>
                </c:pt>
                <c:pt idx="6236">
                  <c:v>-10</c:v>
                </c:pt>
                <c:pt idx="6237">
                  <c:v>-9</c:v>
                </c:pt>
                <c:pt idx="6238">
                  <c:v>-10</c:v>
                </c:pt>
                <c:pt idx="6239">
                  <c:v>-11</c:v>
                </c:pt>
                <c:pt idx="6240">
                  <c:v>-13</c:v>
                </c:pt>
                <c:pt idx="6241">
                  <c:v>-11</c:v>
                </c:pt>
                <c:pt idx="6242">
                  <c:v>-10</c:v>
                </c:pt>
                <c:pt idx="6243">
                  <c:v>-8</c:v>
                </c:pt>
                <c:pt idx="6244">
                  <c:v>-11</c:v>
                </c:pt>
                <c:pt idx="6245">
                  <c:v>-16</c:v>
                </c:pt>
                <c:pt idx="6246">
                  <c:v>-17</c:v>
                </c:pt>
                <c:pt idx="6247">
                  <c:v>-12</c:v>
                </c:pt>
                <c:pt idx="6248">
                  <c:v>-11</c:v>
                </c:pt>
                <c:pt idx="6249">
                  <c:v>-14</c:v>
                </c:pt>
                <c:pt idx="6250">
                  <c:v>-11</c:v>
                </c:pt>
                <c:pt idx="6251">
                  <c:v>-10</c:v>
                </c:pt>
                <c:pt idx="6252">
                  <c:v>-5</c:v>
                </c:pt>
                <c:pt idx="6253">
                  <c:v>-4</c:v>
                </c:pt>
                <c:pt idx="6254">
                  <c:v>-1</c:v>
                </c:pt>
                <c:pt idx="6255">
                  <c:v>-7</c:v>
                </c:pt>
                <c:pt idx="6256">
                  <c:v>-8</c:v>
                </c:pt>
                <c:pt idx="6257">
                  <c:v>-5</c:v>
                </c:pt>
                <c:pt idx="6258">
                  <c:v>-4</c:v>
                </c:pt>
                <c:pt idx="6259">
                  <c:v>0</c:v>
                </c:pt>
                <c:pt idx="6260">
                  <c:v>3</c:v>
                </c:pt>
                <c:pt idx="6261">
                  <c:v>7</c:v>
                </c:pt>
                <c:pt idx="6262">
                  <c:v>2</c:v>
                </c:pt>
                <c:pt idx="6263">
                  <c:v>3</c:v>
                </c:pt>
                <c:pt idx="6264">
                  <c:v>-1</c:v>
                </c:pt>
                <c:pt idx="6265">
                  <c:v>-8</c:v>
                </c:pt>
                <c:pt idx="6266">
                  <c:v>-13</c:v>
                </c:pt>
                <c:pt idx="6267">
                  <c:v>-8</c:v>
                </c:pt>
                <c:pt idx="6268">
                  <c:v>-5</c:v>
                </c:pt>
                <c:pt idx="6269">
                  <c:v>-9</c:v>
                </c:pt>
                <c:pt idx="6270">
                  <c:v>-9</c:v>
                </c:pt>
                <c:pt idx="6271">
                  <c:v>-9</c:v>
                </c:pt>
                <c:pt idx="6272">
                  <c:v>-11</c:v>
                </c:pt>
                <c:pt idx="6273">
                  <c:v>-14</c:v>
                </c:pt>
                <c:pt idx="6274">
                  <c:v>-16</c:v>
                </c:pt>
                <c:pt idx="6275">
                  <c:v>-18</c:v>
                </c:pt>
                <c:pt idx="6276">
                  <c:v>-16</c:v>
                </c:pt>
                <c:pt idx="6277">
                  <c:v>-19</c:v>
                </c:pt>
                <c:pt idx="6278">
                  <c:v>-15</c:v>
                </c:pt>
                <c:pt idx="6279">
                  <c:v>-17</c:v>
                </c:pt>
                <c:pt idx="6280">
                  <c:v>-23</c:v>
                </c:pt>
                <c:pt idx="6281">
                  <c:v>-26</c:v>
                </c:pt>
                <c:pt idx="6282">
                  <c:v>-24</c:v>
                </c:pt>
                <c:pt idx="6283">
                  <c:v>-24</c:v>
                </c:pt>
                <c:pt idx="6284">
                  <c:v>-19</c:v>
                </c:pt>
                <c:pt idx="6285">
                  <c:v>-19</c:v>
                </c:pt>
                <c:pt idx="6286">
                  <c:v>-22</c:v>
                </c:pt>
                <c:pt idx="6287">
                  <c:v>-20</c:v>
                </c:pt>
                <c:pt idx="6288">
                  <c:v>-20</c:v>
                </c:pt>
                <c:pt idx="6289">
                  <c:v>-18</c:v>
                </c:pt>
                <c:pt idx="6290">
                  <c:v>-22</c:v>
                </c:pt>
                <c:pt idx="6291">
                  <c:v>-21</c:v>
                </c:pt>
                <c:pt idx="6292">
                  <c:v>-17</c:v>
                </c:pt>
                <c:pt idx="6293">
                  <c:v>-9</c:v>
                </c:pt>
                <c:pt idx="6294">
                  <c:v>-8</c:v>
                </c:pt>
                <c:pt idx="6295">
                  <c:v>-7</c:v>
                </c:pt>
                <c:pt idx="6296">
                  <c:v>-8</c:v>
                </c:pt>
                <c:pt idx="6297">
                  <c:v>-9</c:v>
                </c:pt>
                <c:pt idx="6298">
                  <c:v>-4</c:v>
                </c:pt>
                <c:pt idx="6299">
                  <c:v>-9</c:v>
                </c:pt>
                <c:pt idx="6300">
                  <c:v>-8</c:v>
                </c:pt>
                <c:pt idx="6301">
                  <c:v>-7</c:v>
                </c:pt>
                <c:pt idx="6302">
                  <c:v>-5</c:v>
                </c:pt>
                <c:pt idx="6303">
                  <c:v>-10</c:v>
                </c:pt>
                <c:pt idx="6304">
                  <c:v>-10</c:v>
                </c:pt>
                <c:pt idx="6305">
                  <c:v>-13</c:v>
                </c:pt>
                <c:pt idx="6306">
                  <c:v>-16</c:v>
                </c:pt>
                <c:pt idx="6307">
                  <c:v>-19</c:v>
                </c:pt>
                <c:pt idx="6308">
                  <c:v>-18</c:v>
                </c:pt>
                <c:pt idx="6309">
                  <c:v>-17</c:v>
                </c:pt>
                <c:pt idx="6310">
                  <c:v>-17</c:v>
                </c:pt>
                <c:pt idx="6311">
                  <c:v>-13</c:v>
                </c:pt>
                <c:pt idx="6312">
                  <c:v>-10</c:v>
                </c:pt>
                <c:pt idx="6313">
                  <c:v>-11</c:v>
                </c:pt>
                <c:pt idx="6314">
                  <c:v>-8</c:v>
                </c:pt>
                <c:pt idx="6315">
                  <c:v>-6</c:v>
                </c:pt>
                <c:pt idx="6316">
                  <c:v>-5</c:v>
                </c:pt>
                <c:pt idx="6317">
                  <c:v>-2</c:v>
                </c:pt>
                <c:pt idx="6318">
                  <c:v>-3</c:v>
                </c:pt>
                <c:pt idx="6319">
                  <c:v>-3</c:v>
                </c:pt>
                <c:pt idx="6320">
                  <c:v>-4</c:v>
                </c:pt>
                <c:pt idx="6321">
                  <c:v>-7</c:v>
                </c:pt>
                <c:pt idx="6322">
                  <c:v>-8</c:v>
                </c:pt>
                <c:pt idx="6323">
                  <c:v>-11</c:v>
                </c:pt>
                <c:pt idx="6324">
                  <c:v>-13</c:v>
                </c:pt>
                <c:pt idx="6325">
                  <c:v>-13</c:v>
                </c:pt>
                <c:pt idx="6326">
                  <c:v>-18</c:v>
                </c:pt>
                <c:pt idx="6327">
                  <c:v>-12</c:v>
                </c:pt>
                <c:pt idx="6328">
                  <c:v>-12</c:v>
                </c:pt>
                <c:pt idx="6329">
                  <c:v>-16</c:v>
                </c:pt>
                <c:pt idx="6330">
                  <c:v>-19</c:v>
                </c:pt>
                <c:pt idx="6331">
                  <c:v>-13</c:v>
                </c:pt>
                <c:pt idx="6332">
                  <c:v>-6</c:v>
                </c:pt>
                <c:pt idx="6333">
                  <c:v>-4</c:v>
                </c:pt>
                <c:pt idx="6334">
                  <c:v>-4</c:v>
                </c:pt>
                <c:pt idx="6335">
                  <c:v>-9</c:v>
                </c:pt>
                <c:pt idx="6336">
                  <c:v>-6</c:v>
                </c:pt>
                <c:pt idx="6337">
                  <c:v>-4</c:v>
                </c:pt>
                <c:pt idx="6338">
                  <c:v>2</c:v>
                </c:pt>
                <c:pt idx="6339">
                  <c:v>-5</c:v>
                </c:pt>
                <c:pt idx="6340">
                  <c:v>-6</c:v>
                </c:pt>
                <c:pt idx="6341">
                  <c:v>-9</c:v>
                </c:pt>
                <c:pt idx="6342">
                  <c:v>-5</c:v>
                </c:pt>
                <c:pt idx="6343">
                  <c:v>-6</c:v>
                </c:pt>
                <c:pt idx="6344">
                  <c:v>-9</c:v>
                </c:pt>
                <c:pt idx="6345">
                  <c:v>-9</c:v>
                </c:pt>
                <c:pt idx="6346">
                  <c:v>-5</c:v>
                </c:pt>
                <c:pt idx="6347">
                  <c:v>2</c:v>
                </c:pt>
                <c:pt idx="6348">
                  <c:v>-2</c:v>
                </c:pt>
                <c:pt idx="6349">
                  <c:v>-5</c:v>
                </c:pt>
                <c:pt idx="6350">
                  <c:v>-3</c:v>
                </c:pt>
                <c:pt idx="6351">
                  <c:v>1</c:v>
                </c:pt>
                <c:pt idx="6352">
                  <c:v>6</c:v>
                </c:pt>
                <c:pt idx="6353">
                  <c:v>6</c:v>
                </c:pt>
                <c:pt idx="6354">
                  <c:v>5</c:v>
                </c:pt>
                <c:pt idx="6355">
                  <c:v>6</c:v>
                </c:pt>
                <c:pt idx="6356">
                  <c:v>8</c:v>
                </c:pt>
                <c:pt idx="6357">
                  <c:v>10</c:v>
                </c:pt>
                <c:pt idx="6358">
                  <c:v>10</c:v>
                </c:pt>
                <c:pt idx="6359">
                  <c:v>8</c:v>
                </c:pt>
                <c:pt idx="6360">
                  <c:v>6</c:v>
                </c:pt>
                <c:pt idx="6361">
                  <c:v>6</c:v>
                </c:pt>
                <c:pt idx="6362">
                  <c:v>8</c:v>
                </c:pt>
                <c:pt idx="6363">
                  <c:v>9</c:v>
                </c:pt>
                <c:pt idx="6364">
                  <c:v>-2</c:v>
                </c:pt>
                <c:pt idx="6365">
                  <c:v>-6</c:v>
                </c:pt>
                <c:pt idx="6366">
                  <c:v>-8</c:v>
                </c:pt>
                <c:pt idx="6367">
                  <c:v>-6</c:v>
                </c:pt>
                <c:pt idx="6368">
                  <c:v>-8</c:v>
                </c:pt>
                <c:pt idx="6369">
                  <c:v>-12</c:v>
                </c:pt>
                <c:pt idx="6370">
                  <c:v>-13</c:v>
                </c:pt>
                <c:pt idx="6371">
                  <c:v>-15</c:v>
                </c:pt>
                <c:pt idx="6372">
                  <c:v>-16</c:v>
                </c:pt>
                <c:pt idx="6373">
                  <c:v>-22</c:v>
                </c:pt>
                <c:pt idx="6374">
                  <c:v>-29</c:v>
                </c:pt>
                <c:pt idx="6375">
                  <c:v>-28</c:v>
                </c:pt>
                <c:pt idx="6376">
                  <c:v>-24</c:v>
                </c:pt>
                <c:pt idx="6377">
                  <c:v>-17</c:v>
                </c:pt>
                <c:pt idx="6378">
                  <c:v>-23</c:v>
                </c:pt>
                <c:pt idx="6379">
                  <c:v>-27</c:v>
                </c:pt>
                <c:pt idx="6380">
                  <c:v>-28</c:v>
                </c:pt>
                <c:pt idx="6381">
                  <c:v>-24</c:v>
                </c:pt>
                <c:pt idx="6382">
                  <c:v>-26</c:v>
                </c:pt>
                <c:pt idx="6383">
                  <c:v>-29</c:v>
                </c:pt>
                <c:pt idx="6384">
                  <c:v>-29</c:v>
                </c:pt>
                <c:pt idx="6385">
                  <c:v>-24</c:v>
                </c:pt>
                <c:pt idx="6386">
                  <c:v>-17</c:v>
                </c:pt>
                <c:pt idx="6387">
                  <c:v>-23</c:v>
                </c:pt>
                <c:pt idx="6388">
                  <c:v>-19</c:v>
                </c:pt>
                <c:pt idx="6389">
                  <c:v>-20</c:v>
                </c:pt>
                <c:pt idx="6390">
                  <c:v>-15</c:v>
                </c:pt>
                <c:pt idx="6391">
                  <c:v>-12</c:v>
                </c:pt>
                <c:pt idx="6392">
                  <c:v>-15</c:v>
                </c:pt>
                <c:pt idx="6393">
                  <c:v>-15</c:v>
                </c:pt>
                <c:pt idx="6394">
                  <c:v>-10</c:v>
                </c:pt>
                <c:pt idx="6395">
                  <c:v>-10</c:v>
                </c:pt>
                <c:pt idx="6396">
                  <c:v>0</c:v>
                </c:pt>
                <c:pt idx="6397">
                  <c:v>0</c:v>
                </c:pt>
                <c:pt idx="6398">
                  <c:v>1</c:v>
                </c:pt>
                <c:pt idx="6399">
                  <c:v>-1</c:v>
                </c:pt>
                <c:pt idx="6400">
                  <c:v>-2</c:v>
                </c:pt>
                <c:pt idx="6401">
                  <c:v>-4</c:v>
                </c:pt>
                <c:pt idx="6402">
                  <c:v>-5</c:v>
                </c:pt>
                <c:pt idx="6403">
                  <c:v>-9</c:v>
                </c:pt>
                <c:pt idx="6404">
                  <c:v>-6</c:v>
                </c:pt>
                <c:pt idx="6405">
                  <c:v>-7</c:v>
                </c:pt>
                <c:pt idx="6406">
                  <c:v>-12</c:v>
                </c:pt>
                <c:pt idx="6407">
                  <c:v>-15</c:v>
                </c:pt>
                <c:pt idx="6408">
                  <c:v>-22</c:v>
                </c:pt>
                <c:pt idx="6409">
                  <c:v>-22</c:v>
                </c:pt>
                <c:pt idx="6410">
                  <c:v>-23</c:v>
                </c:pt>
                <c:pt idx="6411">
                  <c:v>-20</c:v>
                </c:pt>
                <c:pt idx="6412">
                  <c:v>-14</c:v>
                </c:pt>
                <c:pt idx="6413">
                  <c:v>-10</c:v>
                </c:pt>
                <c:pt idx="6414">
                  <c:v>-13</c:v>
                </c:pt>
                <c:pt idx="6415">
                  <c:v>-4</c:v>
                </c:pt>
                <c:pt idx="6416">
                  <c:v>-7</c:v>
                </c:pt>
                <c:pt idx="6417">
                  <c:v>-5</c:v>
                </c:pt>
                <c:pt idx="6418">
                  <c:v>-7</c:v>
                </c:pt>
                <c:pt idx="6419">
                  <c:v>-7</c:v>
                </c:pt>
                <c:pt idx="6420">
                  <c:v>-9</c:v>
                </c:pt>
                <c:pt idx="6421">
                  <c:v>-9</c:v>
                </c:pt>
                <c:pt idx="6422">
                  <c:v>-16</c:v>
                </c:pt>
                <c:pt idx="6423">
                  <c:v>-17</c:v>
                </c:pt>
                <c:pt idx="6424">
                  <c:v>-19</c:v>
                </c:pt>
                <c:pt idx="6425">
                  <c:v>-20</c:v>
                </c:pt>
                <c:pt idx="6426">
                  <c:v>-16</c:v>
                </c:pt>
                <c:pt idx="6427">
                  <c:v>-23</c:v>
                </c:pt>
                <c:pt idx="6428">
                  <c:v>-21</c:v>
                </c:pt>
                <c:pt idx="6429">
                  <c:v>-18</c:v>
                </c:pt>
                <c:pt idx="6430">
                  <c:v>-17</c:v>
                </c:pt>
                <c:pt idx="6431">
                  <c:v>-15</c:v>
                </c:pt>
                <c:pt idx="6432">
                  <c:v>-10</c:v>
                </c:pt>
                <c:pt idx="6433">
                  <c:v>-10</c:v>
                </c:pt>
                <c:pt idx="6434">
                  <c:v>0</c:v>
                </c:pt>
                <c:pt idx="6435">
                  <c:v>1</c:v>
                </c:pt>
                <c:pt idx="6436">
                  <c:v>-2</c:v>
                </c:pt>
                <c:pt idx="6437">
                  <c:v>0</c:v>
                </c:pt>
                <c:pt idx="6438">
                  <c:v>0</c:v>
                </c:pt>
                <c:pt idx="6439">
                  <c:v>3</c:v>
                </c:pt>
                <c:pt idx="6440">
                  <c:v>2</c:v>
                </c:pt>
                <c:pt idx="6441">
                  <c:v>0</c:v>
                </c:pt>
                <c:pt idx="6442">
                  <c:v>1</c:v>
                </c:pt>
                <c:pt idx="6443">
                  <c:v>5</c:v>
                </c:pt>
                <c:pt idx="6444">
                  <c:v>3</c:v>
                </c:pt>
                <c:pt idx="6445">
                  <c:v>3</c:v>
                </c:pt>
                <c:pt idx="6446">
                  <c:v>-5</c:v>
                </c:pt>
                <c:pt idx="6447">
                  <c:v>-5</c:v>
                </c:pt>
                <c:pt idx="6448">
                  <c:v>0</c:v>
                </c:pt>
                <c:pt idx="6449">
                  <c:v>1</c:v>
                </c:pt>
                <c:pt idx="6450">
                  <c:v>1</c:v>
                </c:pt>
                <c:pt idx="6451">
                  <c:v>-1</c:v>
                </c:pt>
                <c:pt idx="6452">
                  <c:v>-1</c:v>
                </c:pt>
                <c:pt idx="6453">
                  <c:v>-4</c:v>
                </c:pt>
                <c:pt idx="6454">
                  <c:v>-11</c:v>
                </c:pt>
                <c:pt idx="6455">
                  <c:v>-13</c:v>
                </c:pt>
                <c:pt idx="6456">
                  <c:v>-14</c:v>
                </c:pt>
                <c:pt idx="6457">
                  <c:v>-13</c:v>
                </c:pt>
                <c:pt idx="6458">
                  <c:v>-6</c:v>
                </c:pt>
                <c:pt idx="6459">
                  <c:v>-7</c:v>
                </c:pt>
                <c:pt idx="6460">
                  <c:v>-15</c:v>
                </c:pt>
                <c:pt idx="6461">
                  <c:v>-16</c:v>
                </c:pt>
                <c:pt idx="6462">
                  <c:v>-22</c:v>
                </c:pt>
                <c:pt idx="6463">
                  <c:v>-21</c:v>
                </c:pt>
                <c:pt idx="6464">
                  <c:v>-25</c:v>
                </c:pt>
                <c:pt idx="6465">
                  <c:v>-25</c:v>
                </c:pt>
                <c:pt idx="6466">
                  <c:v>-20</c:v>
                </c:pt>
                <c:pt idx="6467">
                  <c:v>-18</c:v>
                </c:pt>
                <c:pt idx="6468">
                  <c:v>-19</c:v>
                </c:pt>
                <c:pt idx="6469">
                  <c:v>-24</c:v>
                </c:pt>
                <c:pt idx="6470">
                  <c:v>-24</c:v>
                </c:pt>
                <c:pt idx="6471">
                  <c:v>-23</c:v>
                </c:pt>
                <c:pt idx="6472">
                  <c:v>-25</c:v>
                </c:pt>
                <c:pt idx="6473">
                  <c:v>-26</c:v>
                </c:pt>
                <c:pt idx="6474">
                  <c:v>-21</c:v>
                </c:pt>
                <c:pt idx="6475">
                  <c:v>-20</c:v>
                </c:pt>
                <c:pt idx="6476">
                  <c:v>-13</c:v>
                </c:pt>
                <c:pt idx="6477">
                  <c:v>-14</c:v>
                </c:pt>
                <c:pt idx="6478">
                  <c:v>-18</c:v>
                </c:pt>
                <c:pt idx="6479">
                  <c:v>-21</c:v>
                </c:pt>
                <c:pt idx="6480">
                  <c:v>-19</c:v>
                </c:pt>
                <c:pt idx="6481">
                  <c:v>-16</c:v>
                </c:pt>
                <c:pt idx="6482">
                  <c:v>-22</c:v>
                </c:pt>
                <c:pt idx="6483">
                  <c:v>-21</c:v>
                </c:pt>
                <c:pt idx="6484">
                  <c:v>-12</c:v>
                </c:pt>
                <c:pt idx="6485">
                  <c:v>-8</c:v>
                </c:pt>
                <c:pt idx="6486">
                  <c:v>-8</c:v>
                </c:pt>
                <c:pt idx="6487">
                  <c:v>-9</c:v>
                </c:pt>
                <c:pt idx="6488">
                  <c:v>-9</c:v>
                </c:pt>
                <c:pt idx="6489">
                  <c:v>-6</c:v>
                </c:pt>
                <c:pt idx="6490">
                  <c:v>-3</c:v>
                </c:pt>
                <c:pt idx="6491">
                  <c:v>4</c:v>
                </c:pt>
                <c:pt idx="6492">
                  <c:v>-1</c:v>
                </c:pt>
                <c:pt idx="6493">
                  <c:v>-2</c:v>
                </c:pt>
                <c:pt idx="6494">
                  <c:v>0</c:v>
                </c:pt>
                <c:pt idx="6495">
                  <c:v>0</c:v>
                </c:pt>
                <c:pt idx="6496">
                  <c:v>-1</c:v>
                </c:pt>
                <c:pt idx="6497">
                  <c:v>-2</c:v>
                </c:pt>
                <c:pt idx="6498">
                  <c:v>-4</c:v>
                </c:pt>
                <c:pt idx="6499">
                  <c:v>-6</c:v>
                </c:pt>
                <c:pt idx="6500">
                  <c:v>-4</c:v>
                </c:pt>
                <c:pt idx="6501">
                  <c:v>-4</c:v>
                </c:pt>
                <c:pt idx="6502">
                  <c:v>-4</c:v>
                </c:pt>
                <c:pt idx="6503">
                  <c:v>-10</c:v>
                </c:pt>
                <c:pt idx="6504">
                  <c:v>-6</c:v>
                </c:pt>
                <c:pt idx="6505">
                  <c:v>0</c:v>
                </c:pt>
                <c:pt idx="6506">
                  <c:v>6</c:v>
                </c:pt>
                <c:pt idx="6507">
                  <c:v>9</c:v>
                </c:pt>
                <c:pt idx="6508">
                  <c:v>9</c:v>
                </c:pt>
                <c:pt idx="6509">
                  <c:v>7</c:v>
                </c:pt>
                <c:pt idx="6510">
                  <c:v>5</c:v>
                </c:pt>
                <c:pt idx="6511">
                  <c:v>16</c:v>
                </c:pt>
                <c:pt idx="6512">
                  <c:v>17</c:v>
                </c:pt>
                <c:pt idx="6513">
                  <c:v>19</c:v>
                </c:pt>
                <c:pt idx="6514">
                  <c:v>15</c:v>
                </c:pt>
                <c:pt idx="6515">
                  <c:v>18</c:v>
                </c:pt>
                <c:pt idx="6516">
                  <c:v>15</c:v>
                </c:pt>
                <c:pt idx="6517">
                  <c:v>6</c:v>
                </c:pt>
                <c:pt idx="6518">
                  <c:v>1</c:v>
                </c:pt>
                <c:pt idx="6519">
                  <c:v>2</c:v>
                </c:pt>
                <c:pt idx="6520">
                  <c:v>2</c:v>
                </c:pt>
                <c:pt idx="6521">
                  <c:v>3</c:v>
                </c:pt>
                <c:pt idx="6522">
                  <c:v>2</c:v>
                </c:pt>
                <c:pt idx="6523">
                  <c:v>-7</c:v>
                </c:pt>
                <c:pt idx="6524">
                  <c:v>-6</c:v>
                </c:pt>
                <c:pt idx="6525">
                  <c:v>-18</c:v>
                </c:pt>
                <c:pt idx="6526">
                  <c:v>-17</c:v>
                </c:pt>
                <c:pt idx="6527">
                  <c:v>-23</c:v>
                </c:pt>
                <c:pt idx="6528">
                  <c:v>-21</c:v>
                </c:pt>
                <c:pt idx="6529">
                  <c:v>-15</c:v>
                </c:pt>
                <c:pt idx="6530">
                  <c:v>-17</c:v>
                </c:pt>
                <c:pt idx="6531">
                  <c:v>-16</c:v>
                </c:pt>
                <c:pt idx="6532">
                  <c:v>-16</c:v>
                </c:pt>
                <c:pt idx="6533">
                  <c:v>-20</c:v>
                </c:pt>
                <c:pt idx="6534">
                  <c:v>-17</c:v>
                </c:pt>
                <c:pt idx="6535">
                  <c:v>-15</c:v>
                </c:pt>
                <c:pt idx="6536">
                  <c:v>-15</c:v>
                </c:pt>
                <c:pt idx="6537">
                  <c:v>-6</c:v>
                </c:pt>
                <c:pt idx="6538">
                  <c:v>-7</c:v>
                </c:pt>
                <c:pt idx="6539">
                  <c:v>-5</c:v>
                </c:pt>
                <c:pt idx="6540">
                  <c:v>-5</c:v>
                </c:pt>
                <c:pt idx="6541">
                  <c:v>-3</c:v>
                </c:pt>
                <c:pt idx="6542">
                  <c:v>-1</c:v>
                </c:pt>
                <c:pt idx="6543">
                  <c:v>-5</c:v>
                </c:pt>
                <c:pt idx="6544">
                  <c:v>-8</c:v>
                </c:pt>
                <c:pt idx="6545">
                  <c:v>-13</c:v>
                </c:pt>
                <c:pt idx="6546">
                  <c:v>-11</c:v>
                </c:pt>
                <c:pt idx="6547">
                  <c:v>-8</c:v>
                </c:pt>
                <c:pt idx="6548">
                  <c:v>-7</c:v>
                </c:pt>
                <c:pt idx="6549">
                  <c:v>-8</c:v>
                </c:pt>
                <c:pt idx="6550">
                  <c:v>-7</c:v>
                </c:pt>
                <c:pt idx="6551">
                  <c:v>-6</c:v>
                </c:pt>
                <c:pt idx="6552">
                  <c:v>-9</c:v>
                </c:pt>
                <c:pt idx="6553">
                  <c:v>-12</c:v>
                </c:pt>
                <c:pt idx="6554">
                  <c:v>-11</c:v>
                </c:pt>
                <c:pt idx="6555">
                  <c:v>-5</c:v>
                </c:pt>
                <c:pt idx="6556">
                  <c:v>-5</c:v>
                </c:pt>
                <c:pt idx="6557">
                  <c:v>-4</c:v>
                </c:pt>
                <c:pt idx="6558">
                  <c:v>-2</c:v>
                </c:pt>
                <c:pt idx="6559">
                  <c:v>-5</c:v>
                </c:pt>
                <c:pt idx="6560">
                  <c:v>-4</c:v>
                </c:pt>
                <c:pt idx="6561">
                  <c:v>-5</c:v>
                </c:pt>
                <c:pt idx="6562">
                  <c:v>-12</c:v>
                </c:pt>
                <c:pt idx="6563">
                  <c:v>-9</c:v>
                </c:pt>
                <c:pt idx="6564">
                  <c:v>-6</c:v>
                </c:pt>
                <c:pt idx="6565">
                  <c:v>1</c:v>
                </c:pt>
                <c:pt idx="6566">
                  <c:v>-1</c:v>
                </c:pt>
                <c:pt idx="6567">
                  <c:v>3</c:v>
                </c:pt>
                <c:pt idx="6568">
                  <c:v>6</c:v>
                </c:pt>
                <c:pt idx="6569">
                  <c:v>7</c:v>
                </c:pt>
                <c:pt idx="6570">
                  <c:v>5</c:v>
                </c:pt>
                <c:pt idx="6571">
                  <c:v>4</c:v>
                </c:pt>
                <c:pt idx="6572">
                  <c:v>5</c:v>
                </c:pt>
                <c:pt idx="6573">
                  <c:v>12</c:v>
                </c:pt>
                <c:pt idx="6574">
                  <c:v>14</c:v>
                </c:pt>
                <c:pt idx="6575">
                  <c:v>11</c:v>
                </c:pt>
                <c:pt idx="6576">
                  <c:v>12</c:v>
                </c:pt>
                <c:pt idx="6577">
                  <c:v>5</c:v>
                </c:pt>
                <c:pt idx="6578">
                  <c:v>3</c:v>
                </c:pt>
                <c:pt idx="6579">
                  <c:v>-3</c:v>
                </c:pt>
                <c:pt idx="6580">
                  <c:v>-4</c:v>
                </c:pt>
                <c:pt idx="6581">
                  <c:v>4</c:v>
                </c:pt>
                <c:pt idx="6582">
                  <c:v>4</c:v>
                </c:pt>
                <c:pt idx="6583">
                  <c:v>3</c:v>
                </c:pt>
                <c:pt idx="6584">
                  <c:v>-1</c:v>
                </c:pt>
                <c:pt idx="6585">
                  <c:v>-6</c:v>
                </c:pt>
                <c:pt idx="6586">
                  <c:v>-1</c:v>
                </c:pt>
                <c:pt idx="6587">
                  <c:v>3</c:v>
                </c:pt>
                <c:pt idx="6588">
                  <c:v>3</c:v>
                </c:pt>
                <c:pt idx="6589">
                  <c:v>1</c:v>
                </c:pt>
                <c:pt idx="6590">
                  <c:v>4</c:v>
                </c:pt>
                <c:pt idx="6591">
                  <c:v>4</c:v>
                </c:pt>
                <c:pt idx="6592">
                  <c:v>7</c:v>
                </c:pt>
                <c:pt idx="6593">
                  <c:v>-1</c:v>
                </c:pt>
                <c:pt idx="6594">
                  <c:v>-4</c:v>
                </c:pt>
                <c:pt idx="6595">
                  <c:v>-2</c:v>
                </c:pt>
                <c:pt idx="6596">
                  <c:v>-2</c:v>
                </c:pt>
                <c:pt idx="6597">
                  <c:v>-8</c:v>
                </c:pt>
                <c:pt idx="6598">
                  <c:v>-10</c:v>
                </c:pt>
                <c:pt idx="6599">
                  <c:v>-14</c:v>
                </c:pt>
                <c:pt idx="6600">
                  <c:v>-18</c:v>
                </c:pt>
                <c:pt idx="6601">
                  <c:v>-19</c:v>
                </c:pt>
                <c:pt idx="6602">
                  <c:v>-17</c:v>
                </c:pt>
                <c:pt idx="6603">
                  <c:v>-20</c:v>
                </c:pt>
                <c:pt idx="6604">
                  <c:v>-23</c:v>
                </c:pt>
                <c:pt idx="6605">
                  <c:v>-24</c:v>
                </c:pt>
                <c:pt idx="6606">
                  <c:v>-19</c:v>
                </c:pt>
                <c:pt idx="6607">
                  <c:v>-16</c:v>
                </c:pt>
                <c:pt idx="6608">
                  <c:v>-10</c:v>
                </c:pt>
                <c:pt idx="6609">
                  <c:v>-8</c:v>
                </c:pt>
                <c:pt idx="6610">
                  <c:v>-11</c:v>
                </c:pt>
                <c:pt idx="6611">
                  <c:v>-13</c:v>
                </c:pt>
                <c:pt idx="6612">
                  <c:v>-9</c:v>
                </c:pt>
                <c:pt idx="6613">
                  <c:v>-12</c:v>
                </c:pt>
                <c:pt idx="6614">
                  <c:v>-16</c:v>
                </c:pt>
                <c:pt idx="6615">
                  <c:v>-17</c:v>
                </c:pt>
                <c:pt idx="6616">
                  <c:v>-16</c:v>
                </c:pt>
                <c:pt idx="6617">
                  <c:v>-17</c:v>
                </c:pt>
                <c:pt idx="6618">
                  <c:v>-21</c:v>
                </c:pt>
                <c:pt idx="6619">
                  <c:v>-23</c:v>
                </c:pt>
                <c:pt idx="6620">
                  <c:v>-27</c:v>
                </c:pt>
                <c:pt idx="6621">
                  <c:v>-28</c:v>
                </c:pt>
                <c:pt idx="6622">
                  <c:v>-23</c:v>
                </c:pt>
                <c:pt idx="6623">
                  <c:v>-17</c:v>
                </c:pt>
                <c:pt idx="6624">
                  <c:v>-17</c:v>
                </c:pt>
                <c:pt idx="6625">
                  <c:v>-14</c:v>
                </c:pt>
                <c:pt idx="6626">
                  <c:v>-12</c:v>
                </c:pt>
                <c:pt idx="6627">
                  <c:v>-11</c:v>
                </c:pt>
                <c:pt idx="6628">
                  <c:v>-10</c:v>
                </c:pt>
                <c:pt idx="6629">
                  <c:v>-6</c:v>
                </c:pt>
                <c:pt idx="6630">
                  <c:v>-8</c:v>
                </c:pt>
                <c:pt idx="6631">
                  <c:v>-4</c:v>
                </c:pt>
                <c:pt idx="6632">
                  <c:v>-1</c:v>
                </c:pt>
                <c:pt idx="6633">
                  <c:v>0</c:v>
                </c:pt>
                <c:pt idx="6634">
                  <c:v>1</c:v>
                </c:pt>
                <c:pt idx="6635">
                  <c:v>-1</c:v>
                </c:pt>
                <c:pt idx="6636">
                  <c:v>-2</c:v>
                </c:pt>
                <c:pt idx="6637">
                  <c:v>11</c:v>
                </c:pt>
                <c:pt idx="6638">
                  <c:v>13</c:v>
                </c:pt>
                <c:pt idx="6639">
                  <c:v>11</c:v>
                </c:pt>
                <c:pt idx="6640">
                  <c:v>9</c:v>
                </c:pt>
                <c:pt idx="6641">
                  <c:v>7</c:v>
                </c:pt>
                <c:pt idx="6642">
                  <c:v>12</c:v>
                </c:pt>
                <c:pt idx="6643">
                  <c:v>8</c:v>
                </c:pt>
                <c:pt idx="6644">
                  <c:v>6</c:v>
                </c:pt>
                <c:pt idx="6645">
                  <c:v>12</c:v>
                </c:pt>
                <c:pt idx="6646">
                  <c:v>4</c:v>
                </c:pt>
                <c:pt idx="6647">
                  <c:v>2</c:v>
                </c:pt>
                <c:pt idx="6648">
                  <c:v>2</c:v>
                </c:pt>
                <c:pt idx="6649">
                  <c:v>-15</c:v>
                </c:pt>
                <c:pt idx="6650">
                  <c:v>-18</c:v>
                </c:pt>
                <c:pt idx="6651">
                  <c:v>-19</c:v>
                </c:pt>
                <c:pt idx="6652">
                  <c:v>-23</c:v>
                </c:pt>
                <c:pt idx="6653">
                  <c:v>-25</c:v>
                </c:pt>
                <c:pt idx="6654">
                  <c:v>-24</c:v>
                </c:pt>
                <c:pt idx="6655">
                  <c:v>-22</c:v>
                </c:pt>
                <c:pt idx="6656">
                  <c:v>-14</c:v>
                </c:pt>
                <c:pt idx="6657">
                  <c:v>-22</c:v>
                </c:pt>
                <c:pt idx="6658">
                  <c:v>-15</c:v>
                </c:pt>
                <c:pt idx="6659">
                  <c:v>-14</c:v>
                </c:pt>
                <c:pt idx="6660">
                  <c:v>-16</c:v>
                </c:pt>
                <c:pt idx="6661">
                  <c:v>-8</c:v>
                </c:pt>
                <c:pt idx="6662">
                  <c:v>-4</c:v>
                </c:pt>
                <c:pt idx="6663">
                  <c:v>0</c:v>
                </c:pt>
                <c:pt idx="6664">
                  <c:v>2</c:v>
                </c:pt>
                <c:pt idx="6665">
                  <c:v>-5</c:v>
                </c:pt>
                <c:pt idx="6666">
                  <c:v>-8</c:v>
                </c:pt>
                <c:pt idx="6667">
                  <c:v>-10</c:v>
                </c:pt>
                <c:pt idx="6668">
                  <c:v>-15</c:v>
                </c:pt>
                <c:pt idx="6669">
                  <c:v>-10</c:v>
                </c:pt>
                <c:pt idx="6670">
                  <c:v>-9</c:v>
                </c:pt>
                <c:pt idx="6671">
                  <c:v>-5</c:v>
                </c:pt>
                <c:pt idx="6672">
                  <c:v>2</c:v>
                </c:pt>
                <c:pt idx="6673">
                  <c:v>5</c:v>
                </c:pt>
                <c:pt idx="6674">
                  <c:v>4</c:v>
                </c:pt>
                <c:pt idx="6675">
                  <c:v>2</c:v>
                </c:pt>
                <c:pt idx="6676">
                  <c:v>3</c:v>
                </c:pt>
                <c:pt idx="6677">
                  <c:v>1</c:v>
                </c:pt>
                <c:pt idx="6678">
                  <c:v>6</c:v>
                </c:pt>
                <c:pt idx="6679">
                  <c:v>10</c:v>
                </c:pt>
                <c:pt idx="6680">
                  <c:v>15</c:v>
                </c:pt>
                <c:pt idx="6681">
                  <c:v>11</c:v>
                </c:pt>
                <c:pt idx="6682">
                  <c:v>10</c:v>
                </c:pt>
                <c:pt idx="6683">
                  <c:v>10</c:v>
                </c:pt>
                <c:pt idx="6684">
                  <c:v>2</c:v>
                </c:pt>
                <c:pt idx="6685">
                  <c:v>0</c:v>
                </c:pt>
                <c:pt idx="6686">
                  <c:v>-2</c:v>
                </c:pt>
                <c:pt idx="6687">
                  <c:v>-2</c:v>
                </c:pt>
                <c:pt idx="6688">
                  <c:v>1</c:v>
                </c:pt>
                <c:pt idx="6689">
                  <c:v>7</c:v>
                </c:pt>
                <c:pt idx="6690">
                  <c:v>1</c:v>
                </c:pt>
                <c:pt idx="6691">
                  <c:v>-3</c:v>
                </c:pt>
                <c:pt idx="6692">
                  <c:v>-4</c:v>
                </c:pt>
                <c:pt idx="6693">
                  <c:v>-9</c:v>
                </c:pt>
                <c:pt idx="6694">
                  <c:v>-8</c:v>
                </c:pt>
                <c:pt idx="6695">
                  <c:v>-7</c:v>
                </c:pt>
                <c:pt idx="6696">
                  <c:v>-6</c:v>
                </c:pt>
                <c:pt idx="6697">
                  <c:v>-12</c:v>
                </c:pt>
                <c:pt idx="6698">
                  <c:v>-13</c:v>
                </c:pt>
                <c:pt idx="6699">
                  <c:v>-8</c:v>
                </c:pt>
                <c:pt idx="6700">
                  <c:v>-11</c:v>
                </c:pt>
                <c:pt idx="6701">
                  <c:v>-15</c:v>
                </c:pt>
                <c:pt idx="6702">
                  <c:v>-15</c:v>
                </c:pt>
                <c:pt idx="6703">
                  <c:v>-16</c:v>
                </c:pt>
                <c:pt idx="6704">
                  <c:v>-10</c:v>
                </c:pt>
                <c:pt idx="6705">
                  <c:v>-10</c:v>
                </c:pt>
                <c:pt idx="6706">
                  <c:v>-6</c:v>
                </c:pt>
                <c:pt idx="6707">
                  <c:v>-8</c:v>
                </c:pt>
                <c:pt idx="6708">
                  <c:v>-8</c:v>
                </c:pt>
                <c:pt idx="6709">
                  <c:v>-4</c:v>
                </c:pt>
                <c:pt idx="6710">
                  <c:v>1</c:v>
                </c:pt>
                <c:pt idx="6711">
                  <c:v>-1</c:v>
                </c:pt>
                <c:pt idx="6712">
                  <c:v>-2</c:v>
                </c:pt>
                <c:pt idx="6713">
                  <c:v>-1</c:v>
                </c:pt>
                <c:pt idx="6714">
                  <c:v>-6</c:v>
                </c:pt>
                <c:pt idx="6715">
                  <c:v>0</c:v>
                </c:pt>
                <c:pt idx="6716">
                  <c:v>-4</c:v>
                </c:pt>
                <c:pt idx="6717">
                  <c:v>3</c:v>
                </c:pt>
                <c:pt idx="6718">
                  <c:v>-5</c:v>
                </c:pt>
                <c:pt idx="6719">
                  <c:v>-5</c:v>
                </c:pt>
                <c:pt idx="6720">
                  <c:v>-6</c:v>
                </c:pt>
                <c:pt idx="6721">
                  <c:v>-6</c:v>
                </c:pt>
                <c:pt idx="6722">
                  <c:v>-10</c:v>
                </c:pt>
                <c:pt idx="6723">
                  <c:v>-10</c:v>
                </c:pt>
                <c:pt idx="6724">
                  <c:v>-12</c:v>
                </c:pt>
                <c:pt idx="6725">
                  <c:v>-11</c:v>
                </c:pt>
                <c:pt idx="6726">
                  <c:v>-7</c:v>
                </c:pt>
                <c:pt idx="6727">
                  <c:v>-15</c:v>
                </c:pt>
                <c:pt idx="6728">
                  <c:v>-16</c:v>
                </c:pt>
                <c:pt idx="6729">
                  <c:v>-17</c:v>
                </c:pt>
                <c:pt idx="6730">
                  <c:v>-12</c:v>
                </c:pt>
                <c:pt idx="6731">
                  <c:v>-14</c:v>
                </c:pt>
                <c:pt idx="6732">
                  <c:v>-10</c:v>
                </c:pt>
                <c:pt idx="6733">
                  <c:v>-13</c:v>
                </c:pt>
                <c:pt idx="6734">
                  <c:v>-4</c:v>
                </c:pt>
                <c:pt idx="6735">
                  <c:v>-1</c:v>
                </c:pt>
                <c:pt idx="6736">
                  <c:v>0</c:v>
                </c:pt>
                <c:pt idx="6737">
                  <c:v>-2</c:v>
                </c:pt>
                <c:pt idx="6738">
                  <c:v>-5</c:v>
                </c:pt>
                <c:pt idx="6739">
                  <c:v>-4</c:v>
                </c:pt>
                <c:pt idx="6740">
                  <c:v>-5</c:v>
                </c:pt>
                <c:pt idx="6741">
                  <c:v>-8</c:v>
                </c:pt>
                <c:pt idx="6742">
                  <c:v>-11</c:v>
                </c:pt>
                <c:pt idx="6743">
                  <c:v>-16</c:v>
                </c:pt>
                <c:pt idx="6744">
                  <c:v>-24</c:v>
                </c:pt>
                <c:pt idx="6745">
                  <c:v>-21</c:v>
                </c:pt>
                <c:pt idx="6746">
                  <c:v>-26</c:v>
                </c:pt>
                <c:pt idx="6747">
                  <c:v>-24</c:v>
                </c:pt>
                <c:pt idx="6748">
                  <c:v>-29</c:v>
                </c:pt>
                <c:pt idx="6749">
                  <c:v>-26</c:v>
                </c:pt>
                <c:pt idx="6750">
                  <c:v>-20</c:v>
                </c:pt>
                <c:pt idx="6751">
                  <c:v>-17</c:v>
                </c:pt>
                <c:pt idx="6752">
                  <c:v>-18</c:v>
                </c:pt>
                <c:pt idx="6753">
                  <c:v>-16</c:v>
                </c:pt>
                <c:pt idx="6754">
                  <c:v>-16</c:v>
                </c:pt>
                <c:pt idx="6755">
                  <c:v>-19</c:v>
                </c:pt>
                <c:pt idx="6756">
                  <c:v>-13</c:v>
                </c:pt>
                <c:pt idx="6757">
                  <c:v>-15</c:v>
                </c:pt>
                <c:pt idx="6758">
                  <c:v>-14</c:v>
                </c:pt>
                <c:pt idx="6759">
                  <c:v>-15</c:v>
                </c:pt>
                <c:pt idx="6760">
                  <c:v>-11</c:v>
                </c:pt>
                <c:pt idx="6761">
                  <c:v>-13</c:v>
                </c:pt>
                <c:pt idx="6762">
                  <c:v>-15</c:v>
                </c:pt>
                <c:pt idx="6763">
                  <c:v>-10</c:v>
                </c:pt>
                <c:pt idx="6764">
                  <c:v>-4</c:v>
                </c:pt>
                <c:pt idx="6765">
                  <c:v>-6</c:v>
                </c:pt>
                <c:pt idx="6766">
                  <c:v>-1</c:v>
                </c:pt>
                <c:pt idx="6767">
                  <c:v>-3</c:v>
                </c:pt>
                <c:pt idx="6768">
                  <c:v>-3</c:v>
                </c:pt>
                <c:pt idx="6769">
                  <c:v>-7</c:v>
                </c:pt>
                <c:pt idx="6770">
                  <c:v>-5</c:v>
                </c:pt>
                <c:pt idx="6771">
                  <c:v>-8</c:v>
                </c:pt>
                <c:pt idx="6772">
                  <c:v>-7</c:v>
                </c:pt>
                <c:pt idx="6773">
                  <c:v>-4</c:v>
                </c:pt>
                <c:pt idx="6774">
                  <c:v>-3</c:v>
                </c:pt>
                <c:pt idx="6775">
                  <c:v>-9</c:v>
                </c:pt>
                <c:pt idx="6776">
                  <c:v>-11</c:v>
                </c:pt>
                <c:pt idx="6777">
                  <c:v>-9</c:v>
                </c:pt>
                <c:pt idx="6778">
                  <c:v>-15</c:v>
                </c:pt>
                <c:pt idx="6779">
                  <c:v>-10</c:v>
                </c:pt>
                <c:pt idx="6780">
                  <c:v>-14</c:v>
                </c:pt>
                <c:pt idx="6781">
                  <c:v>-10</c:v>
                </c:pt>
                <c:pt idx="6782">
                  <c:v>-5</c:v>
                </c:pt>
                <c:pt idx="6783">
                  <c:v>-2</c:v>
                </c:pt>
                <c:pt idx="6784">
                  <c:v>1</c:v>
                </c:pt>
                <c:pt idx="6785">
                  <c:v>-1</c:v>
                </c:pt>
                <c:pt idx="6786">
                  <c:v>-1</c:v>
                </c:pt>
                <c:pt idx="6787">
                  <c:v>-4</c:v>
                </c:pt>
                <c:pt idx="6788">
                  <c:v>-7</c:v>
                </c:pt>
                <c:pt idx="6789">
                  <c:v>-8</c:v>
                </c:pt>
                <c:pt idx="6790">
                  <c:v>-10</c:v>
                </c:pt>
                <c:pt idx="6791">
                  <c:v>-10</c:v>
                </c:pt>
                <c:pt idx="6792">
                  <c:v>-10</c:v>
                </c:pt>
                <c:pt idx="6793">
                  <c:v>-13</c:v>
                </c:pt>
                <c:pt idx="6794">
                  <c:v>-19</c:v>
                </c:pt>
                <c:pt idx="6795">
                  <c:v>-20</c:v>
                </c:pt>
                <c:pt idx="6796">
                  <c:v>-22</c:v>
                </c:pt>
                <c:pt idx="6797">
                  <c:v>-23</c:v>
                </c:pt>
                <c:pt idx="6798">
                  <c:v>-23</c:v>
                </c:pt>
                <c:pt idx="6799">
                  <c:v>-18</c:v>
                </c:pt>
                <c:pt idx="6800">
                  <c:v>-16</c:v>
                </c:pt>
                <c:pt idx="6801">
                  <c:v>-12</c:v>
                </c:pt>
                <c:pt idx="6802">
                  <c:v>-7</c:v>
                </c:pt>
                <c:pt idx="6803">
                  <c:v>-12</c:v>
                </c:pt>
                <c:pt idx="6804">
                  <c:v>-6</c:v>
                </c:pt>
                <c:pt idx="6805">
                  <c:v>-5</c:v>
                </c:pt>
                <c:pt idx="6806">
                  <c:v>-2</c:v>
                </c:pt>
                <c:pt idx="6807">
                  <c:v>-6</c:v>
                </c:pt>
                <c:pt idx="6808">
                  <c:v>-7</c:v>
                </c:pt>
                <c:pt idx="6809">
                  <c:v>-5</c:v>
                </c:pt>
                <c:pt idx="6810">
                  <c:v>-1</c:v>
                </c:pt>
                <c:pt idx="6811">
                  <c:v>-3</c:v>
                </c:pt>
                <c:pt idx="6812">
                  <c:v>-6</c:v>
                </c:pt>
                <c:pt idx="6813">
                  <c:v>-11</c:v>
                </c:pt>
                <c:pt idx="6814">
                  <c:v>-13</c:v>
                </c:pt>
                <c:pt idx="6815">
                  <c:v>-11</c:v>
                </c:pt>
                <c:pt idx="6816">
                  <c:v>-17</c:v>
                </c:pt>
                <c:pt idx="6817">
                  <c:v>-9</c:v>
                </c:pt>
                <c:pt idx="6818">
                  <c:v>-6</c:v>
                </c:pt>
                <c:pt idx="6819">
                  <c:v>-2</c:v>
                </c:pt>
                <c:pt idx="6820">
                  <c:v>0</c:v>
                </c:pt>
                <c:pt idx="6821">
                  <c:v>0</c:v>
                </c:pt>
                <c:pt idx="6822">
                  <c:v>-2</c:v>
                </c:pt>
                <c:pt idx="6823">
                  <c:v>-3</c:v>
                </c:pt>
                <c:pt idx="6824">
                  <c:v>0</c:v>
                </c:pt>
                <c:pt idx="6825">
                  <c:v>3</c:v>
                </c:pt>
                <c:pt idx="6826">
                  <c:v>8</c:v>
                </c:pt>
                <c:pt idx="6827">
                  <c:v>8</c:v>
                </c:pt>
                <c:pt idx="6828">
                  <c:v>9</c:v>
                </c:pt>
                <c:pt idx="6829">
                  <c:v>0</c:v>
                </c:pt>
                <c:pt idx="6830">
                  <c:v>0</c:v>
                </c:pt>
                <c:pt idx="6831">
                  <c:v>-1</c:v>
                </c:pt>
                <c:pt idx="6832">
                  <c:v>-5</c:v>
                </c:pt>
                <c:pt idx="6833">
                  <c:v>-6</c:v>
                </c:pt>
                <c:pt idx="6834">
                  <c:v>-9</c:v>
                </c:pt>
                <c:pt idx="6835">
                  <c:v>-12</c:v>
                </c:pt>
                <c:pt idx="6836">
                  <c:v>-10</c:v>
                </c:pt>
                <c:pt idx="6837">
                  <c:v>-15</c:v>
                </c:pt>
                <c:pt idx="6838">
                  <c:v>-14</c:v>
                </c:pt>
                <c:pt idx="6839">
                  <c:v>-15</c:v>
                </c:pt>
                <c:pt idx="6840">
                  <c:v>-10</c:v>
                </c:pt>
                <c:pt idx="6841">
                  <c:v>-17</c:v>
                </c:pt>
                <c:pt idx="6842">
                  <c:v>-21</c:v>
                </c:pt>
                <c:pt idx="6843">
                  <c:v>-17</c:v>
                </c:pt>
                <c:pt idx="6844">
                  <c:v>-14</c:v>
                </c:pt>
                <c:pt idx="6845">
                  <c:v>-11</c:v>
                </c:pt>
                <c:pt idx="6846">
                  <c:v>-11</c:v>
                </c:pt>
                <c:pt idx="6847">
                  <c:v>-8</c:v>
                </c:pt>
                <c:pt idx="6848">
                  <c:v>-14</c:v>
                </c:pt>
                <c:pt idx="6849">
                  <c:v>-16</c:v>
                </c:pt>
                <c:pt idx="6850">
                  <c:v>-20</c:v>
                </c:pt>
                <c:pt idx="6851">
                  <c:v>-16</c:v>
                </c:pt>
                <c:pt idx="6852">
                  <c:v>-18</c:v>
                </c:pt>
                <c:pt idx="6853">
                  <c:v>-10</c:v>
                </c:pt>
                <c:pt idx="6854">
                  <c:v>-8</c:v>
                </c:pt>
                <c:pt idx="6855">
                  <c:v>-13</c:v>
                </c:pt>
                <c:pt idx="6856">
                  <c:v>-17</c:v>
                </c:pt>
                <c:pt idx="6857">
                  <c:v>-21</c:v>
                </c:pt>
                <c:pt idx="6858">
                  <c:v>-17</c:v>
                </c:pt>
                <c:pt idx="6859">
                  <c:v>-21</c:v>
                </c:pt>
                <c:pt idx="6860">
                  <c:v>-15</c:v>
                </c:pt>
                <c:pt idx="6861">
                  <c:v>-11</c:v>
                </c:pt>
                <c:pt idx="6862">
                  <c:v>-7</c:v>
                </c:pt>
                <c:pt idx="6863">
                  <c:v>-7</c:v>
                </c:pt>
                <c:pt idx="6864">
                  <c:v>-7</c:v>
                </c:pt>
                <c:pt idx="6865">
                  <c:v>-10</c:v>
                </c:pt>
                <c:pt idx="6866">
                  <c:v>-12</c:v>
                </c:pt>
                <c:pt idx="6867">
                  <c:v>-8</c:v>
                </c:pt>
                <c:pt idx="6868">
                  <c:v>-8</c:v>
                </c:pt>
                <c:pt idx="6869">
                  <c:v>-9</c:v>
                </c:pt>
                <c:pt idx="6870">
                  <c:v>-12</c:v>
                </c:pt>
                <c:pt idx="6871">
                  <c:v>-9</c:v>
                </c:pt>
                <c:pt idx="6872">
                  <c:v>-11</c:v>
                </c:pt>
                <c:pt idx="6873">
                  <c:v>-11</c:v>
                </c:pt>
                <c:pt idx="6874">
                  <c:v>-11</c:v>
                </c:pt>
                <c:pt idx="6875">
                  <c:v>-18</c:v>
                </c:pt>
                <c:pt idx="6876">
                  <c:v>-17</c:v>
                </c:pt>
                <c:pt idx="6877">
                  <c:v>-11</c:v>
                </c:pt>
                <c:pt idx="6878">
                  <c:v>-15</c:v>
                </c:pt>
                <c:pt idx="6879">
                  <c:v>-19</c:v>
                </c:pt>
                <c:pt idx="6880">
                  <c:v>-21</c:v>
                </c:pt>
                <c:pt idx="6881">
                  <c:v>-14</c:v>
                </c:pt>
                <c:pt idx="6882">
                  <c:v>-17</c:v>
                </c:pt>
                <c:pt idx="6883">
                  <c:v>-18</c:v>
                </c:pt>
                <c:pt idx="6884">
                  <c:v>-14</c:v>
                </c:pt>
                <c:pt idx="6885">
                  <c:v>-13</c:v>
                </c:pt>
                <c:pt idx="6886">
                  <c:v>-11</c:v>
                </c:pt>
                <c:pt idx="6887">
                  <c:v>-6</c:v>
                </c:pt>
                <c:pt idx="6888">
                  <c:v>-11</c:v>
                </c:pt>
                <c:pt idx="6889">
                  <c:v>-15</c:v>
                </c:pt>
                <c:pt idx="6890">
                  <c:v>-9</c:v>
                </c:pt>
                <c:pt idx="6891">
                  <c:v>-10</c:v>
                </c:pt>
                <c:pt idx="6892">
                  <c:v>-9</c:v>
                </c:pt>
                <c:pt idx="6893">
                  <c:v>-12</c:v>
                </c:pt>
                <c:pt idx="6894">
                  <c:v>-7</c:v>
                </c:pt>
                <c:pt idx="6895">
                  <c:v>-8</c:v>
                </c:pt>
                <c:pt idx="6896">
                  <c:v>-12</c:v>
                </c:pt>
                <c:pt idx="6897">
                  <c:v>-14</c:v>
                </c:pt>
                <c:pt idx="6898">
                  <c:v>-15</c:v>
                </c:pt>
                <c:pt idx="6899">
                  <c:v>-19</c:v>
                </c:pt>
                <c:pt idx="6900">
                  <c:v>-20</c:v>
                </c:pt>
                <c:pt idx="6901">
                  <c:v>-22</c:v>
                </c:pt>
                <c:pt idx="6902">
                  <c:v>-22</c:v>
                </c:pt>
                <c:pt idx="6903">
                  <c:v>-21</c:v>
                </c:pt>
                <c:pt idx="6904">
                  <c:v>-23</c:v>
                </c:pt>
                <c:pt idx="6905">
                  <c:v>-24</c:v>
                </c:pt>
                <c:pt idx="6906">
                  <c:v>-24</c:v>
                </c:pt>
                <c:pt idx="6907">
                  <c:v>-23</c:v>
                </c:pt>
                <c:pt idx="6908">
                  <c:v>-23</c:v>
                </c:pt>
                <c:pt idx="6909">
                  <c:v>-22</c:v>
                </c:pt>
                <c:pt idx="6910">
                  <c:v>-22</c:v>
                </c:pt>
                <c:pt idx="6911">
                  <c:v>-19</c:v>
                </c:pt>
                <c:pt idx="6912">
                  <c:v>-16</c:v>
                </c:pt>
                <c:pt idx="6913">
                  <c:v>-13</c:v>
                </c:pt>
                <c:pt idx="6914">
                  <c:v>-13</c:v>
                </c:pt>
                <c:pt idx="6915">
                  <c:v>-8</c:v>
                </c:pt>
                <c:pt idx="6916">
                  <c:v>-8</c:v>
                </c:pt>
                <c:pt idx="6917">
                  <c:v>-3</c:v>
                </c:pt>
                <c:pt idx="6918">
                  <c:v>-4</c:v>
                </c:pt>
                <c:pt idx="6919">
                  <c:v>-4</c:v>
                </c:pt>
                <c:pt idx="6920">
                  <c:v>-3</c:v>
                </c:pt>
                <c:pt idx="6921">
                  <c:v>-8</c:v>
                </c:pt>
                <c:pt idx="6922">
                  <c:v>-9</c:v>
                </c:pt>
                <c:pt idx="6923">
                  <c:v>-1</c:v>
                </c:pt>
                <c:pt idx="6924">
                  <c:v>-3</c:v>
                </c:pt>
                <c:pt idx="6925">
                  <c:v>-8</c:v>
                </c:pt>
                <c:pt idx="6926">
                  <c:v>3</c:v>
                </c:pt>
                <c:pt idx="6927">
                  <c:v>4</c:v>
                </c:pt>
                <c:pt idx="6928">
                  <c:v>13</c:v>
                </c:pt>
                <c:pt idx="6929">
                  <c:v>9</c:v>
                </c:pt>
                <c:pt idx="6930">
                  <c:v>8</c:v>
                </c:pt>
                <c:pt idx="6931">
                  <c:v>9</c:v>
                </c:pt>
                <c:pt idx="6932">
                  <c:v>8</c:v>
                </c:pt>
                <c:pt idx="6933">
                  <c:v>12</c:v>
                </c:pt>
                <c:pt idx="6934">
                  <c:v>8</c:v>
                </c:pt>
                <c:pt idx="6935">
                  <c:v>1</c:v>
                </c:pt>
                <c:pt idx="6936">
                  <c:v>10</c:v>
                </c:pt>
                <c:pt idx="6937">
                  <c:v>13</c:v>
                </c:pt>
                <c:pt idx="6938">
                  <c:v>6</c:v>
                </c:pt>
                <c:pt idx="6939">
                  <c:v>-2</c:v>
                </c:pt>
                <c:pt idx="6940">
                  <c:v>-6</c:v>
                </c:pt>
                <c:pt idx="6941">
                  <c:v>7</c:v>
                </c:pt>
                <c:pt idx="6942">
                  <c:v>5</c:v>
                </c:pt>
                <c:pt idx="6943">
                  <c:v>10</c:v>
                </c:pt>
                <c:pt idx="6944">
                  <c:v>18</c:v>
                </c:pt>
                <c:pt idx="6945">
                  <c:v>12</c:v>
                </c:pt>
                <c:pt idx="6946">
                  <c:v>10</c:v>
                </c:pt>
                <c:pt idx="6947">
                  <c:v>8</c:v>
                </c:pt>
                <c:pt idx="6948">
                  <c:v>-2</c:v>
                </c:pt>
                <c:pt idx="6949">
                  <c:v>1</c:v>
                </c:pt>
                <c:pt idx="6950">
                  <c:v>-3</c:v>
                </c:pt>
                <c:pt idx="6951">
                  <c:v>2</c:v>
                </c:pt>
                <c:pt idx="6952">
                  <c:v>-3</c:v>
                </c:pt>
                <c:pt idx="6953">
                  <c:v>-11</c:v>
                </c:pt>
                <c:pt idx="6954">
                  <c:v>-13</c:v>
                </c:pt>
                <c:pt idx="6955">
                  <c:v>-13</c:v>
                </c:pt>
                <c:pt idx="6956">
                  <c:v>-22</c:v>
                </c:pt>
                <c:pt idx="6957">
                  <c:v>-20</c:v>
                </c:pt>
                <c:pt idx="6958">
                  <c:v>-14</c:v>
                </c:pt>
                <c:pt idx="6959">
                  <c:v>-9</c:v>
                </c:pt>
                <c:pt idx="6960">
                  <c:v>-5</c:v>
                </c:pt>
                <c:pt idx="6961">
                  <c:v>-7</c:v>
                </c:pt>
                <c:pt idx="6962">
                  <c:v>-8</c:v>
                </c:pt>
                <c:pt idx="6963">
                  <c:v>-13</c:v>
                </c:pt>
                <c:pt idx="6964">
                  <c:v>-13</c:v>
                </c:pt>
                <c:pt idx="6965">
                  <c:v>-16</c:v>
                </c:pt>
                <c:pt idx="6966">
                  <c:v>-13</c:v>
                </c:pt>
                <c:pt idx="6967">
                  <c:v>-14</c:v>
                </c:pt>
                <c:pt idx="6968">
                  <c:v>-13</c:v>
                </c:pt>
                <c:pt idx="6969">
                  <c:v>-11</c:v>
                </c:pt>
                <c:pt idx="6970">
                  <c:v>-15</c:v>
                </c:pt>
                <c:pt idx="6971">
                  <c:v>-15</c:v>
                </c:pt>
                <c:pt idx="6972">
                  <c:v>-15</c:v>
                </c:pt>
                <c:pt idx="6973">
                  <c:v>-14</c:v>
                </c:pt>
                <c:pt idx="6974">
                  <c:v>-14</c:v>
                </c:pt>
                <c:pt idx="6975">
                  <c:v>-12</c:v>
                </c:pt>
                <c:pt idx="6976">
                  <c:v>-8</c:v>
                </c:pt>
                <c:pt idx="6977">
                  <c:v>-15</c:v>
                </c:pt>
                <c:pt idx="6978">
                  <c:v>-15</c:v>
                </c:pt>
                <c:pt idx="6979">
                  <c:v>-14</c:v>
                </c:pt>
                <c:pt idx="6980">
                  <c:v>-18</c:v>
                </c:pt>
                <c:pt idx="6981">
                  <c:v>-9</c:v>
                </c:pt>
                <c:pt idx="6982">
                  <c:v>-10</c:v>
                </c:pt>
                <c:pt idx="6983">
                  <c:v>-11</c:v>
                </c:pt>
                <c:pt idx="6984">
                  <c:v>-13</c:v>
                </c:pt>
                <c:pt idx="6985">
                  <c:v>-12</c:v>
                </c:pt>
                <c:pt idx="6986">
                  <c:v>-4</c:v>
                </c:pt>
                <c:pt idx="6987">
                  <c:v>-5</c:v>
                </c:pt>
                <c:pt idx="6988">
                  <c:v>1</c:v>
                </c:pt>
                <c:pt idx="6989">
                  <c:v>10</c:v>
                </c:pt>
                <c:pt idx="6990">
                  <c:v>10</c:v>
                </c:pt>
                <c:pt idx="6991">
                  <c:v>3</c:v>
                </c:pt>
                <c:pt idx="6992">
                  <c:v>6</c:v>
                </c:pt>
                <c:pt idx="6993">
                  <c:v>2</c:v>
                </c:pt>
                <c:pt idx="6994">
                  <c:v>7</c:v>
                </c:pt>
                <c:pt idx="6995">
                  <c:v>-6</c:v>
                </c:pt>
                <c:pt idx="6996">
                  <c:v>-8</c:v>
                </c:pt>
                <c:pt idx="6997">
                  <c:v>-9</c:v>
                </c:pt>
                <c:pt idx="6998">
                  <c:v>-15</c:v>
                </c:pt>
                <c:pt idx="6999">
                  <c:v>-10</c:v>
                </c:pt>
                <c:pt idx="7000">
                  <c:v>-10</c:v>
                </c:pt>
                <c:pt idx="7001">
                  <c:v>-21</c:v>
                </c:pt>
                <c:pt idx="7002">
                  <c:v>-22</c:v>
                </c:pt>
                <c:pt idx="7003">
                  <c:v>-19</c:v>
                </c:pt>
                <c:pt idx="7004">
                  <c:v>-18</c:v>
                </c:pt>
                <c:pt idx="7005">
                  <c:v>-15</c:v>
                </c:pt>
                <c:pt idx="7006">
                  <c:v>-20</c:v>
                </c:pt>
                <c:pt idx="7007">
                  <c:v>-11</c:v>
                </c:pt>
                <c:pt idx="7008">
                  <c:v>-10</c:v>
                </c:pt>
                <c:pt idx="7009">
                  <c:v>-9</c:v>
                </c:pt>
                <c:pt idx="7010">
                  <c:v>-3</c:v>
                </c:pt>
                <c:pt idx="7011">
                  <c:v>-3</c:v>
                </c:pt>
                <c:pt idx="7012">
                  <c:v>-12</c:v>
                </c:pt>
                <c:pt idx="7013">
                  <c:v>-3</c:v>
                </c:pt>
                <c:pt idx="7014">
                  <c:v>-5</c:v>
                </c:pt>
                <c:pt idx="7015">
                  <c:v>-5</c:v>
                </c:pt>
                <c:pt idx="7016">
                  <c:v>-4</c:v>
                </c:pt>
                <c:pt idx="7017">
                  <c:v>-2</c:v>
                </c:pt>
                <c:pt idx="7018">
                  <c:v>6</c:v>
                </c:pt>
                <c:pt idx="7019">
                  <c:v>5</c:v>
                </c:pt>
                <c:pt idx="7020">
                  <c:v>6</c:v>
                </c:pt>
                <c:pt idx="7021">
                  <c:v>11</c:v>
                </c:pt>
                <c:pt idx="7022">
                  <c:v>3</c:v>
                </c:pt>
                <c:pt idx="7023">
                  <c:v>0</c:v>
                </c:pt>
                <c:pt idx="7024">
                  <c:v>4</c:v>
                </c:pt>
                <c:pt idx="7025">
                  <c:v>3</c:v>
                </c:pt>
                <c:pt idx="7026">
                  <c:v>6</c:v>
                </c:pt>
                <c:pt idx="7027">
                  <c:v>8</c:v>
                </c:pt>
                <c:pt idx="7028">
                  <c:v>4</c:v>
                </c:pt>
                <c:pt idx="7029">
                  <c:v>7</c:v>
                </c:pt>
                <c:pt idx="7030">
                  <c:v>1</c:v>
                </c:pt>
                <c:pt idx="7031">
                  <c:v>6</c:v>
                </c:pt>
                <c:pt idx="7032">
                  <c:v>-6</c:v>
                </c:pt>
                <c:pt idx="7033">
                  <c:v>-10</c:v>
                </c:pt>
                <c:pt idx="7034">
                  <c:v>-6</c:v>
                </c:pt>
                <c:pt idx="7035">
                  <c:v>-12</c:v>
                </c:pt>
                <c:pt idx="7036">
                  <c:v>-15</c:v>
                </c:pt>
                <c:pt idx="7037">
                  <c:v>-17</c:v>
                </c:pt>
                <c:pt idx="7038">
                  <c:v>-15</c:v>
                </c:pt>
                <c:pt idx="7039">
                  <c:v>-20</c:v>
                </c:pt>
                <c:pt idx="7040">
                  <c:v>-22</c:v>
                </c:pt>
                <c:pt idx="7041">
                  <c:v>-27</c:v>
                </c:pt>
                <c:pt idx="7042">
                  <c:v>-29</c:v>
                </c:pt>
                <c:pt idx="7043">
                  <c:v>-23</c:v>
                </c:pt>
                <c:pt idx="7044">
                  <c:v>-16</c:v>
                </c:pt>
                <c:pt idx="7045">
                  <c:v>-18</c:v>
                </c:pt>
                <c:pt idx="7046">
                  <c:v>-18</c:v>
                </c:pt>
                <c:pt idx="7047">
                  <c:v>-6</c:v>
                </c:pt>
                <c:pt idx="7048">
                  <c:v>-2</c:v>
                </c:pt>
                <c:pt idx="7049">
                  <c:v>-4</c:v>
                </c:pt>
                <c:pt idx="7050">
                  <c:v>-11</c:v>
                </c:pt>
                <c:pt idx="7051">
                  <c:v>-5</c:v>
                </c:pt>
                <c:pt idx="7052">
                  <c:v>-13</c:v>
                </c:pt>
                <c:pt idx="7053">
                  <c:v>-15</c:v>
                </c:pt>
                <c:pt idx="7054">
                  <c:v>-11</c:v>
                </c:pt>
                <c:pt idx="7055">
                  <c:v>-17</c:v>
                </c:pt>
                <c:pt idx="7056">
                  <c:v>-16</c:v>
                </c:pt>
                <c:pt idx="7057">
                  <c:v>-16</c:v>
                </c:pt>
                <c:pt idx="7058">
                  <c:v>-17</c:v>
                </c:pt>
                <c:pt idx="7059">
                  <c:v>-24</c:v>
                </c:pt>
                <c:pt idx="7060">
                  <c:v>-21</c:v>
                </c:pt>
                <c:pt idx="7061">
                  <c:v>-18</c:v>
                </c:pt>
                <c:pt idx="7062">
                  <c:v>-11</c:v>
                </c:pt>
                <c:pt idx="7063">
                  <c:v>-14</c:v>
                </c:pt>
                <c:pt idx="7064">
                  <c:v>-6</c:v>
                </c:pt>
                <c:pt idx="7065">
                  <c:v>-4</c:v>
                </c:pt>
                <c:pt idx="7066">
                  <c:v>-4</c:v>
                </c:pt>
                <c:pt idx="7067">
                  <c:v>-5</c:v>
                </c:pt>
                <c:pt idx="7068">
                  <c:v>-2</c:v>
                </c:pt>
                <c:pt idx="7069">
                  <c:v>-2</c:v>
                </c:pt>
                <c:pt idx="7070">
                  <c:v>1</c:v>
                </c:pt>
                <c:pt idx="7071">
                  <c:v>1</c:v>
                </c:pt>
                <c:pt idx="7072">
                  <c:v>-1</c:v>
                </c:pt>
                <c:pt idx="7073">
                  <c:v>0</c:v>
                </c:pt>
                <c:pt idx="7074">
                  <c:v>-7</c:v>
                </c:pt>
                <c:pt idx="7075">
                  <c:v>-11</c:v>
                </c:pt>
                <c:pt idx="7076">
                  <c:v>-5</c:v>
                </c:pt>
                <c:pt idx="7077">
                  <c:v>-5</c:v>
                </c:pt>
                <c:pt idx="7078">
                  <c:v>-1</c:v>
                </c:pt>
                <c:pt idx="7079">
                  <c:v>0</c:v>
                </c:pt>
                <c:pt idx="7080">
                  <c:v>-3</c:v>
                </c:pt>
                <c:pt idx="7081">
                  <c:v>-10</c:v>
                </c:pt>
                <c:pt idx="7082">
                  <c:v>-11</c:v>
                </c:pt>
                <c:pt idx="7083">
                  <c:v>-3</c:v>
                </c:pt>
                <c:pt idx="7084">
                  <c:v>-3</c:v>
                </c:pt>
                <c:pt idx="7085">
                  <c:v>-5</c:v>
                </c:pt>
                <c:pt idx="7086">
                  <c:v>2</c:v>
                </c:pt>
                <c:pt idx="7087">
                  <c:v>6</c:v>
                </c:pt>
                <c:pt idx="7088">
                  <c:v>2</c:v>
                </c:pt>
                <c:pt idx="7089">
                  <c:v>-8</c:v>
                </c:pt>
                <c:pt idx="7090">
                  <c:v>-11</c:v>
                </c:pt>
                <c:pt idx="7091">
                  <c:v>-8</c:v>
                </c:pt>
                <c:pt idx="7092">
                  <c:v>-9</c:v>
                </c:pt>
                <c:pt idx="7093">
                  <c:v>-4</c:v>
                </c:pt>
                <c:pt idx="7094">
                  <c:v>-4</c:v>
                </c:pt>
                <c:pt idx="7095">
                  <c:v>-10</c:v>
                </c:pt>
                <c:pt idx="7096">
                  <c:v>-6</c:v>
                </c:pt>
                <c:pt idx="7097">
                  <c:v>-7</c:v>
                </c:pt>
                <c:pt idx="7098">
                  <c:v>-12</c:v>
                </c:pt>
                <c:pt idx="7099">
                  <c:v>-15</c:v>
                </c:pt>
                <c:pt idx="7100">
                  <c:v>-16</c:v>
                </c:pt>
                <c:pt idx="7101">
                  <c:v>-4</c:v>
                </c:pt>
                <c:pt idx="7102">
                  <c:v>-4</c:v>
                </c:pt>
                <c:pt idx="7103">
                  <c:v>-2</c:v>
                </c:pt>
                <c:pt idx="7104">
                  <c:v>1</c:v>
                </c:pt>
                <c:pt idx="7105">
                  <c:v>1</c:v>
                </c:pt>
                <c:pt idx="7106">
                  <c:v>0</c:v>
                </c:pt>
                <c:pt idx="7107">
                  <c:v>0</c:v>
                </c:pt>
                <c:pt idx="7108">
                  <c:v>-5</c:v>
                </c:pt>
                <c:pt idx="7109">
                  <c:v>-8</c:v>
                </c:pt>
                <c:pt idx="7110">
                  <c:v>-6</c:v>
                </c:pt>
                <c:pt idx="7111">
                  <c:v>4</c:v>
                </c:pt>
                <c:pt idx="7112">
                  <c:v>7</c:v>
                </c:pt>
                <c:pt idx="7113">
                  <c:v>2</c:v>
                </c:pt>
                <c:pt idx="7114">
                  <c:v>4</c:v>
                </c:pt>
                <c:pt idx="7115">
                  <c:v>4</c:v>
                </c:pt>
                <c:pt idx="7116">
                  <c:v>1</c:v>
                </c:pt>
                <c:pt idx="7117">
                  <c:v>2</c:v>
                </c:pt>
                <c:pt idx="7118">
                  <c:v>10</c:v>
                </c:pt>
                <c:pt idx="7119">
                  <c:v>11</c:v>
                </c:pt>
                <c:pt idx="7120">
                  <c:v>10</c:v>
                </c:pt>
                <c:pt idx="7121">
                  <c:v>10</c:v>
                </c:pt>
                <c:pt idx="7122">
                  <c:v>9</c:v>
                </c:pt>
                <c:pt idx="7123">
                  <c:v>6</c:v>
                </c:pt>
                <c:pt idx="7124">
                  <c:v>7</c:v>
                </c:pt>
                <c:pt idx="7125">
                  <c:v>9</c:v>
                </c:pt>
                <c:pt idx="7126">
                  <c:v>8</c:v>
                </c:pt>
                <c:pt idx="7127">
                  <c:v>5</c:v>
                </c:pt>
                <c:pt idx="7128">
                  <c:v>0</c:v>
                </c:pt>
                <c:pt idx="7129">
                  <c:v>0</c:v>
                </c:pt>
                <c:pt idx="7130">
                  <c:v>-6</c:v>
                </c:pt>
                <c:pt idx="7131">
                  <c:v>-4</c:v>
                </c:pt>
                <c:pt idx="7132">
                  <c:v>-4</c:v>
                </c:pt>
                <c:pt idx="7133">
                  <c:v>-9</c:v>
                </c:pt>
                <c:pt idx="7134">
                  <c:v>-8</c:v>
                </c:pt>
                <c:pt idx="7135">
                  <c:v>-6</c:v>
                </c:pt>
                <c:pt idx="7136">
                  <c:v>-7</c:v>
                </c:pt>
                <c:pt idx="7137">
                  <c:v>-9</c:v>
                </c:pt>
                <c:pt idx="7138">
                  <c:v>-11</c:v>
                </c:pt>
                <c:pt idx="7139">
                  <c:v>-12</c:v>
                </c:pt>
                <c:pt idx="7140">
                  <c:v>-8</c:v>
                </c:pt>
                <c:pt idx="7141">
                  <c:v>-10</c:v>
                </c:pt>
                <c:pt idx="7142">
                  <c:v>-10</c:v>
                </c:pt>
                <c:pt idx="7143">
                  <c:v>-11</c:v>
                </c:pt>
                <c:pt idx="7144">
                  <c:v>-11</c:v>
                </c:pt>
                <c:pt idx="7145">
                  <c:v>-5</c:v>
                </c:pt>
                <c:pt idx="7146">
                  <c:v>-3</c:v>
                </c:pt>
                <c:pt idx="7147">
                  <c:v>-1</c:v>
                </c:pt>
                <c:pt idx="7148">
                  <c:v>-5</c:v>
                </c:pt>
                <c:pt idx="7149">
                  <c:v>-8</c:v>
                </c:pt>
                <c:pt idx="7150">
                  <c:v>-7</c:v>
                </c:pt>
                <c:pt idx="7151">
                  <c:v>-2</c:v>
                </c:pt>
                <c:pt idx="7152">
                  <c:v>-4</c:v>
                </c:pt>
                <c:pt idx="7153">
                  <c:v>1</c:v>
                </c:pt>
                <c:pt idx="7154">
                  <c:v>3</c:v>
                </c:pt>
                <c:pt idx="7155">
                  <c:v>1</c:v>
                </c:pt>
                <c:pt idx="7156">
                  <c:v>4</c:v>
                </c:pt>
                <c:pt idx="7157">
                  <c:v>4</c:v>
                </c:pt>
                <c:pt idx="7158">
                  <c:v>-1</c:v>
                </c:pt>
                <c:pt idx="7159">
                  <c:v>-12</c:v>
                </c:pt>
                <c:pt idx="7160">
                  <c:v>-13</c:v>
                </c:pt>
                <c:pt idx="7161">
                  <c:v>-11</c:v>
                </c:pt>
                <c:pt idx="7162">
                  <c:v>-12</c:v>
                </c:pt>
                <c:pt idx="7163">
                  <c:v>-13</c:v>
                </c:pt>
                <c:pt idx="7164">
                  <c:v>-14</c:v>
                </c:pt>
                <c:pt idx="7165">
                  <c:v>-8</c:v>
                </c:pt>
                <c:pt idx="7166">
                  <c:v>-13</c:v>
                </c:pt>
                <c:pt idx="7167">
                  <c:v>-5</c:v>
                </c:pt>
                <c:pt idx="7168">
                  <c:v>-10</c:v>
                </c:pt>
                <c:pt idx="7169">
                  <c:v>-11</c:v>
                </c:pt>
                <c:pt idx="7170">
                  <c:v>-9</c:v>
                </c:pt>
                <c:pt idx="7171">
                  <c:v>-4</c:v>
                </c:pt>
                <c:pt idx="7172">
                  <c:v>1</c:v>
                </c:pt>
                <c:pt idx="7173">
                  <c:v>14</c:v>
                </c:pt>
                <c:pt idx="7174">
                  <c:v>14</c:v>
                </c:pt>
                <c:pt idx="7175">
                  <c:v>16</c:v>
                </c:pt>
                <c:pt idx="7176">
                  <c:v>13</c:v>
                </c:pt>
                <c:pt idx="7177">
                  <c:v>4</c:v>
                </c:pt>
                <c:pt idx="7178">
                  <c:v>7</c:v>
                </c:pt>
                <c:pt idx="7179">
                  <c:v>1</c:v>
                </c:pt>
                <c:pt idx="7180">
                  <c:v>5</c:v>
                </c:pt>
                <c:pt idx="7181">
                  <c:v>0</c:v>
                </c:pt>
                <c:pt idx="7182">
                  <c:v>3</c:v>
                </c:pt>
                <c:pt idx="7183">
                  <c:v>-2</c:v>
                </c:pt>
                <c:pt idx="7184">
                  <c:v>1</c:v>
                </c:pt>
                <c:pt idx="7185">
                  <c:v>-15</c:v>
                </c:pt>
                <c:pt idx="7186">
                  <c:v>-17</c:v>
                </c:pt>
                <c:pt idx="7187">
                  <c:v>-18</c:v>
                </c:pt>
                <c:pt idx="7188">
                  <c:v>-7</c:v>
                </c:pt>
                <c:pt idx="7189">
                  <c:v>-7</c:v>
                </c:pt>
                <c:pt idx="7190">
                  <c:v>-6</c:v>
                </c:pt>
                <c:pt idx="7191">
                  <c:v>-5</c:v>
                </c:pt>
                <c:pt idx="7192">
                  <c:v>-5</c:v>
                </c:pt>
                <c:pt idx="7193">
                  <c:v>-7</c:v>
                </c:pt>
                <c:pt idx="7194">
                  <c:v>-7</c:v>
                </c:pt>
                <c:pt idx="7195">
                  <c:v>-2</c:v>
                </c:pt>
                <c:pt idx="7196">
                  <c:v>-4</c:v>
                </c:pt>
                <c:pt idx="7197">
                  <c:v>4</c:v>
                </c:pt>
                <c:pt idx="7198">
                  <c:v>10</c:v>
                </c:pt>
                <c:pt idx="7199">
                  <c:v>12</c:v>
                </c:pt>
                <c:pt idx="7200">
                  <c:v>1</c:v>
                </c:pt>
                <c:pt idx="7201">
                  <c:v>1</c:v>
                </c:pt>
                <c:pt idx="7202">
                  <c:v>4</c:v>
                </c:pt>
                <c:pt idx="7203">
                  <c:v>-3</c:v>
                </c:pt>
                <c:pt idx="7204">
                  <c:v>-6</c:v>
                </c:pt>
                <c:pt idx="7205">
                  <c:v>-1</c:v>
                </c:pt>
                <c:pt idx="7206">
                  <c:v>0</c:v>
                </c:pt>
                <c:pt idx="7207">
                  <c:v>-1</c:v>
                </c:pt>
                <c:pt idx="7208">
                  <c:v>-6</c:v>
                </c:pt>
                <c:pt idx="7209">
                  <c:v>-6</c:v>
                </c:pt>
                <c:pt idx="7210">
                  <c:v>-6</c:v>
                </c:pt>
                <c:pt idx="7211">
                  <c:v>-12</c:v>
                </c:pt>
                <c:pt idx="7212">
                  <c:v>-4</c:v>
                </c:pt>
                <c:pt idx="7213">
                  <c:v>-14</c:v>
                </c:pt>
                <c:pt idx="7214">
                  <c:v>-15</c:v>
                </c:pt>
                <c:pt idx="7215">
                  <c:v>-10</c:v>
                </c:pt>
                <c:pt idx="7216">
                  <c:v>-12</c:v>
                </c:pt>
                <c:pt idx="7217">
                  <c:v>-10</c:v>
                </c:pt>
                <c:pt idx="7218">
                  <c:v>-15</c:v>
                </c:pt>
                <c:pt idx="7219">
                  <c:v>-13</c:v>
                </c:pt>
                <c:pt idx="7220">
                  <c:v>-13</c:v>
                </c:pt>
                <c:pt idx="7221">
                  <c:v>-19</c:v>
                </c:pt>
                <c:pt idx="7222">
                  <c:v>-24</c:v>
                </c:pt>
                <c:pt idx="7223">
                  <c:v>-19</c:v>
                </c:pt>
                <c:pt idx="7224">
                  <c:v>-21</c:v>
                </c:pt>
                <c:pt idx="7225">
                  <c:v>-12</c:v>
                </c:pt>
                <c:pt idx="7226">
                  <c:v>-16</c:v>
                </c:pt>
                <c:pt idx="7227">
                  <c:v>-18</c:v>
                </c:pt>
                <c:pt idx="7228">
                  <c:v>-15</c:v>
                </c:pt>
                <c:pt idx="7229">
                  <c:v>-13</c:v>
                </c:pt>
                <c:pt idx="7230">
                  <c:v>-16</c:v>
                </c:pt>
                <c:pt idx="7231">
                  <c:v>-15</c:v>
                </c:pt>
                <c:pt idx="7232">
                  <c:v>-9</c:v>
                </c:pt>
                <c:pt idx="7233">
                  <c:v>-7</c:v>
                </c:pt>
                <c:pt idx="7234">
                  <c:v>-4</c:v>
                </c:pt>
                <c:pt idx="7235">
                  <c:v>0</c:v>
                </c:pt>
                <c:pt idx="7236">
                  <c:v>-1</c:v>
                </c:pt>
                <c:pt idx="7237">
                  <c:v>1</c:v>
                </c:pt>
                <c:pt idx="7238">
                  <c:v>10</c:v>
                </c:pt>
                <c:pt idx="7239">
                  <c:v>8</c:v>
                </c:pt>
                <c:pt idx="7240">
                  <c:v>11</c:v>
                </c:pt>
                <c:pt idx="7241">
                  <c:v>10</c:v>
                </c:pt>
                <c:pt idx="7242">
                  <c:v>17</c:v>
                </c:pt>
                <c:pt idx="7243">
                  <c:v>14</c:v>
                </c:pt>
                <c:pt idx="7244">
                  <c:v>10</c:v>
                </c:pt>
                <c:pt idx="7245">
                  <c:v>13</c:v>
                </c:pt>
                <c:pt idx="7246">
                  <c:v>11</c:v>
                </c:pt>
                <c:pt idx="7247">
                  <c:v>8</c:v>
                </c:pt>
                <c:pt idx="7248">
                  <c:v>8</c:v>
                </c:pt>
                <c:pt idx="7249">
                  <c:v>9</c:v>
                </c:pt>
                <c:pt idx="7250">
                  <c:v>5</c:v>
                </c:pt>
                <c:pt idx="7251">
                  <c:v>10</c:v>
                </c:pt>
                <c:pt idx="7252">
                  <c:v>6</c:v>
                </c:pt>
                <c:pt idx="7253">
                  <c:v>7</c:v>
                </c:pt>
                <c:pt idx="7254">
                  <c:v>5</c:v>
                </c:pt>
                <c:pt idx="7255">
                  <c:v>9</c:v>
                </c:pt>
                <c:pt idx="7256">
                  <c:v>5</c:v>
                </c:pt>
                <c:pt idx="7257">
                  <c:v>6</c:v>
                </c:pt>
                <c:pt idx="7258">
                  <c:v>-1</c:v>
                </c:pt>
                <c:pt idx="7259">
                  <c:v>0</c:v>
                </c:pt>
                <c:pt idx="7260">
                  <c:v>-1</c:v>
                </c:pt>
                <c:pt idx="7261">
                  <c:v>-4</c:v>
                </c:pt>
                <c:pt idx="7262">
                  <c:v>-3</c:v>
                </c:pt>
                <c:pt idx="7263">
                  <c:v>-5</c:v>
                </c:pt>
                <c:pt idx="7264">
                  <c:v>0</c:v>
                </c:pt>
                <c:pt idx="7265">
                  <c:v>-6</c:v>
                </c:pt>
                <c:pt idx="7266">
                  <c:v>-6</c:v>
                </c:pt>
                <c:pt idx="7267">
                  <c:v>-6</c:v>
                </c:pt>
                <c:pt idx="7268">
                  <c:v>-3</c:v>
                </c:pt>
                <c:pt idx="7269">
                  <c:v>-5</c:v>
                </c:pt>
                <c:pt idx="7270">
                  <c:v>4</c:v>
                </c:pt>
                <c:pt idx="7271">
                  <c:v>5</c:v>
                </c:pt>
                <c:pt idx="7272">
                  <c:v>7</c:v>
                </c:pt>
                <c:pt idx="7273">
                  <c:v>11</c:v>
                </c:pt>
                <c:pt idx="7274">
                  <c:v>9</c:v>
                </c:pt>
                <c:pt idx="7275">
                  <c:v>11</c:v>
                </c:pt>
                <c:pt idx="7276">
                  <c:v>9</c:v>
                </c:pt>
                <c:pt idx="7277">
                  <c:v>16</c:v>
                </c:pt>
                <c:pt idx="7278">
                  <c:v>17</c:v>
                </c:pt>
                <c:pt idx="7279">
                  <c:v>5</c:v>
                </c:pt>
                <c:pt idx="7280">
                  <c:v>5</c:v>
                </c:pt>
                <c:pt idx="7281">
                  <c:v>7</c:v>
                </c:pt>
                <c:pt idx="7282">
                  <c:v>2</c:v>
                </c:pt>
                <c:pt idx="7283">
                  <c:v>-2</c:v>
                </c:pt>
                <c:pt idx="7284">
                  <c:v>-3</c:v>
                </c:pt>
                <c:pt idx="7285">
                  <c:v>-8</c:v>
                </c:pt>
                <c:pt idx="7286">
                  <c:v>-2</c:v>
                </c:pt>
                <c:pt idx="7287">
                  <c:v>-2</c:v>
                </c:pt>
                <c:pt idx="7288">
                  <c:v>-2</c:v>
                </c:pt>
                <c:pt idx="7289">
                  <c:v>-6</c:v>
                </c:pt>
                <c:pt idx="7290">
                  <c:v>-11</c:v>
                </c:pt>
                <c:pt idx="7291">
                  <c:v>-5</c:v>
                </c:pt>
                <c:pt idx="7292">
                  <c:v>-8</c:v>
                </c:pt>
                <c:pt idx="7293">
                  <c:v>-16</c:v>
                </c:pt>
                <c:pt idx="7294">
                  <c:v>-17</c:v>
                </c:pt>
                <c:pt idx="7295">
                  <c:v>-16</c:v>
                </c:pt>
                <c:pt idx="7296">
                  <c:v>-17</c:v>
                </c:pt>
                <c:pt idx="7297">
                  <c:v>-9</c:v>
                </c:pt>
                <c:pt idx="7298">
                  <c:v>-10</c:v>
                </c:pt>
                <c:pt idx="7299">
                  <c:v>-11</c:v>
                </c:pt>
                <c:pt idx="7300">
                  <c:v>-11</c:v>
                </c:pt>
                <c:pt idx="7301">
                  <c:v>-13</c:v>
                </c:pt>
                <c:pt idx="7302">
                  <c:v>-11</c:v>
                </c:pt>
                <c:pt idx="7303">
                  <c:v>-10</c:v>
                </c:pt>
                <c:pt idx="7304">
                  <c:v>-6</c:v>
                </c:pt>
                <c:pt idx="7305">
                  <c:v>-1</c:v>
                </c:pt>
                <c:pt idx="7306">
                  <c:v>0</c:v>
                </c:pt>
                <c:pt idx="7307">
                  <c:v>-3</c:v>
                </c:pt>
                <c:pt idx="7308">
                  <c:v>-3</c:v>
                </c:pt>
                <c:pt idx="7309">
                  <c:v>-9</c:v>
                </c:pt>
                <c:pt idx="7310">
                  <c:v>-7</c:v>
                </c:pt>
                <c:pt idx="7311">
                  <c:v>-8</c:v>
                </c:pt>
                <c:pt idx="7312">
                  <c:v>-5</c:v>
                </c:pt>
                <c:pt idx="7313">
                  <c:v>4</c:v>
                </c:pt>
                <c:pt idx="7314">
                  <c:v>1</c:v>
                </c:pt>
                <c:pt idx="7315">
                  <c:v>-3</c:v>
                </c:pt>
                <c:pt idx="7316">
                  <c:v>-3</c:v>
                </c:pt>
                <c:pt idx="7317">
                  <c:v>-5</c:v>
                </c:pt>
                <c:pt idx="7318">
                  <c:v>-5</c:v>
                </c:pt>
                <c:pt idx="7319">
                  <c:v>-7</c:v>
                </c:pt>
                <c:pt idx="7320">
                  <c:v>-4</c:v>
                </c:pt>
                <c:pt idx="7321">
                  <c:v>-4</c:v>
                </c:pt>
                <c:pt idx="7322">
                  <c:v>-12</c:v>
                </c:pt>
                <c:pt idx="7323">
                  <c:v>-8</c:v>
                </c:pt>
                <c:pt idx="7324">
                  <c:v>-12</c:v>
                </c:pt>
                <c:pt idx="7325">
                  <c:v>-10</c:v>
                </c:pt>
                <c:pt idx="7326">
                  <c:v>-2</c:v>
                </c:pt>
                <c:pt idx="7327">
                  <c:v>4</c:v>
                </c:pt>
                <c:pt idx="7328">
                  <c:v>4</c:v>
                </c:pt>
                <c:pt idx="7329">
                  <c:v>6</c:v>
                </c:pt>
                <c:pt idx="7330">
                  <c:v>5</c:v>
                </c:pt>
                <c:pt idx="7331">
                  <c:v>8</c:v>
                </c:pt>
                <c:pt idx="7332">
                  <c:v>3</c:v>
                </c:pt>
                <c:pt idx="7333">
                  <c:v>6</c:v>
                </c:pt>
                <c:pt idx="7334">
                  <c:v>5</c:v>
                </c:pt>
                <c:pt idx="7335">
                  <c:v>5</c:v>
                </c:pt>
                <c:pt idx="7336">
                  <c:v>3</c:v>
                </c:pt>
                <c:pt idx="7337">
                  <c:v>-7</c:v>
                </c:pt>
                <c:pt idx="7338">
                  <c:v>-9</c:v>
                </c:pt>
                <c:pt idx="7339">
                  <c:v>-14</c:v>
                </c:pt>
                <c:pt idx="7340">
                  <c:v>-12</c:v>
                </c:pt>
                <c:pt idx="7341">
                  <c:v>-19</c:v>
                </c:pt>
                <c:pt idx="7342">
                  <c:v>-21</c:v>
                </c:pt>
                <c:pt idx="7343">
                  <c:v>-20</c:v>
                </c:pt>
                <c:pt idx="7344">
                  <c:v>-19</c:v>
                </c:pt>
                <c:pt idx="7345">
                  <c:v>-22</c:v>
                </c:pt>
                <c:pt idx="7346">
                  <c:v>-18</c:v>
                </c:pt>
                <c:pt idx="7347">
                  <c:v>-21</c:v>
                </c:pt>
                <c:pt idx="7348">
                  <c:v>-19</c:v>
                </c:pt>
                <c:pt idx="7349">
                  <c:v>-17</c:v>
                </c:pt>
                <c:pt idx="7350">
                  <c:v>-18</c:v>
                </c:pt>
                <c:pt idx="7351">
                  <c:v>-13</c:v>
                </c:pt>
                <c:pt idx="7352">
                  <c:v>-17</c:v>
                </c:pt>
                <c:pt idx="7353">
                  <c:v>-13</c:v>
                </c:pt>
                <c:pt idx="7354">
                  <c:v>-10</c:v>
                </c:pt>
                <c:pt idx="7355">
                  <c:v>-12</c:v>
                </c:pt>
                <c:pt idx="7356">
                  <c:v>-9</c:v>
                </c:pt>
                <c:pt idx="7357">
                  <c:v>-3</c:v>
                </c:pt>
                <c:pt idx="7358">
                  <c:v>-5</c:v>
                </c:pt>
                <c:pt idx="7359">
                  <c:v>-4</c:v>
                </c:pt>
                <c:pt idx="7360">
                  <c:v>-9</c:v>
                </c:pt>
                <c:pt idx="7361">
                  <c:v>-5</c:v>
                </c:pt>
                <c:pt idx="7362">
                  <c:v>-5</c:v>
                </c:pt>
                <c:pt idx="7363">
                  <c:v>-7</c:v>
                </c:pt>
                <c:pt idx="7364">
                  <c:v>-3</c:v>
                </c:pt>
                <c:pt idx="7365">
                  <c:v>1</c:v>
                </c:pt>
                <c:pt idx="7366">
                  <c:v>-7</c:v>
                </c:pt>
                <c:pt idx="7367">
                  <c:v>-3</c:v>
                </c:pt>
                <c:pt idx="7368">
                  <c:v>-4</c:v>
                </c:pt>
                <c:pt idx="7369">
                  <c:v>-11</c:v>
                </c:pt>
                <c:pt idx="7370">
                  <c:v>-8</c:v>
                </c:pt>
                <c:pt idx="7371">
                  <c:v>-4</c:v>
                </c:pt>
                <c:pt idx="7372">
                  <c:v>1</c:v>
                </c:pt>
                <c:pt idx="7373">
                  <c:v>-1</c:v>
                </c:pt>
                <c:pt idx="7374">
                  <c:v>10</c:v>
                </c:pt>
                <c:pt idx="7375">
                  <c:v>5</c:v>
                </c:pt>
                <c:pt idx="7376">
                  <c:v>-3</c:v>
                </c:pt>
                <c:pt idx="7377">
                  <c:v>-1</c:v>
                </c:pt>
                <c:pt idx="7378">
                  <c:v>8</c:v>
                </c:pt>
                <c:pt idx="7379">
                  <c:v>8</c:v>
                </c:pt>
                <c:pt idx="7380">
                  <c:v>6</c:v>
                </c:pt>
                <c:pt idx="7381">
                  <c:v>9</c:v>
                </c:pt>
                <c:pt idx="7382">
                  <c:v>5</c:v>
                </c:pt>
                <c:pt idx="7383">
                  <c:v>-1</c:v>
                </c:pt>
                <c:pt idx="7384">
                  <c:v>3</c:v>
                </c:pt>
                <c:pt idx="7385">
                  <c:v>14</c:v>
                </c:pt>
                <c:pt idx="7386">
                  <c:v>12</c:v>
                </c:pt>
                <c:pt idx="7387">
                  <c:v>15</c:v>
                </c:pt>
                <c:pt idx="7388">
                  <c:v>17</c:v>
                </c:pt>
                <c:pt idx="7389">
                  <c:v>20</c:v>
                </c:pt>
                <c:pt idx="7390">
                  <c:v>15</c:v>
                </c:pt>
                <c:pt idx="7391">
                  <c:v>12</c:v>
                </c:pt>
                <c:pt idx="7392">
                  <c:v>15</c:v>
                </c:pt>
                <c:pt idx="7393">
                  <c:v>12</c:v>
                </c:pt>
                <c:pt idx="7394">
                  <c:v>10</c:v>
                </c:pt>
                <c:pt idx="7395">
                  <c:v>12</c:v>
                </c:pt>
                <c:pt idx="7396">
                  <c:v>14</c:v>
                </c:pt>
                <c:pt idx="7397">
                  <c:v>6</c:v>
                </c:pt>
                <c:pt idx="7398">
                  <c:v>3</c:v>
                </c:pt>
                <c:pt idx="7399">
                  <c:v>-1</c:v>
                </c:pt>
                <c:pt idx="7400">
                  <c:v>-2</c:v>
                </c:pt>
                <c:pt idx="7401">
                  <c:v>-3</c:v>
                </c:pt>
                <c:pt idx="7402">
                  <c:v>4</c:v>
                </c:pt>
                <c:pt idx="7403">
                  <c:v>7</c:v>
                </c:pt>
                <c:pt idx="7404">
                  <c:v>3</c:v>
                </c:pt>
                <c:pt idx="7405">
                  <c:v>4</c:v>
                </c:pt>
                <c:pt idx="7406">
                  <c:v>8</c:v>
                </c:pt>
                <c:pt idx="7407">
                  <c:v>8</c:v>
                </c:pt>
                <c:pt idx="7408">
                  <c:v>6</c:v>
                </c:pt>
                <c:pt idx="7409">
                  <c:v>3</c:v>
                </c:pt>
                <c:pt idx="7410">
                  <c:v>4</c:v>
                </c:pt>
                <c:pt idx="7411">
                  <c:v>11</c:v>
                </c:pt>
                <c:pt idx="7412">
                  <c:v>14</c:v>
                </c:pt>
                <c:pt idx="7413">
                  <c:v>18</c:v>
                </c:pt>
                <c:pt idx="7414">
                  <c:v>7</c:v>
                </c:pt>
                <c:pt idx="7415">
                  <c:v>4</c:v>
                </c:pt>
                <c:pt idx="7416">
                  <c:v>-2</c:v>
                </c:pt>
                <c:pt idx="7417">
                  <c:v>-3</c:v>
                </c:pt>
                <c:pt idx="7418">
                  <c:v>-10</c:v>
                </c:pt>
                <c:pt idx="7419">
                  <c:v>-10</c:v>
                </c:pt>
                <c:pt idx="7420">
                  <c:v>-22</c:v>
                </c:pt>
                <c:pt idx="7421">
                  <c:v>-25</c:v>
                </c:pt>
                <c:pt idx="7422">
                  <c:v>-27</c:v>
                </c:pt>
                <c:pt idx="7423">
                  <c:v>-32</c:v>
                </c:pt>
                <c:pt idx="7424">
                  <c:v>-27</c:v>
                </c:pt>
                <c:pt idx="7425">
                  <c:v>-33</c:v>
                </c:pt>
                <c:pt idx="7426">
                  <c:v>-31</c:v>
                </c:pt>
                <c:pt idx="7427">
                  <c:v>-31</c:v>
                </c:pt>
                <c:pt idx="7428">
                  <c:v>-25</c:v>
                </c:pt>
                <c:pt idx="7429">
                  <c:v>-24</c:v>
                </c:pt>
                <c:pt idx="7430">
                  <c:v>-16</c:v>
                </c:pt>
                <c:pt idx="7431">
                  <c:v>-17</c:v>
                </c:pt>
                <c:pt idx="7432">
                  <c:v>-12</c:v>
                </c:pt>
                <c:pt idx="7433">
                  <c:v>-11</c:v>
                </c:pt>
                <c:pt idx="7434">
                  <c:v>-7</c:v>
                </c:pt>
                <c:pt idx="7435">
                  <c:v>-6</c:v>
                </c:pt>
                <c:pt idx="7436">
                  <c:v>-14</c:v>
                </c:pt>
                <c:pt idx="7437">
                  <c:v>-13</c:v>
                </c:pt>
                <c:pt idx="7438">
                  <c:v>-13</c:v>
                </c:pt>
                <c:pt idx="7439">
                  <c:v>-8</c:v>
                </c:pt>
                <c:pt idx="7440">
                  <c:v>-5</c:v>
                </c:pt>
                <c:pt idx="7441">
                  <c:v>-4</c:v>
                </c:pt>
                <c:pt idx="7442">
                  <c:v>-8</c:v>
                </c:pt>
                <c:pt idx="7443">
                  <c:v>-6</c:v>
                </c:pt>
                <c:pt idx="7444">
                  <c:v>-7</c:v>
                </c:pt>
                <c:pt idx="7445">
                  <c:v>-9</c:v>
                </c:pt>
                <c:pt idx="7446">
                  <c:v>-13</c:v>
                </c:pt>
                <c:pt idx="7447">
                  <c:v>-13</c:v>
                </c:pt>
                <c:pt idx="7448">
                  <c:v>-7</c:v>
                </c:pt>
                <c:pt idx="7449">
                  <c:v>-11</c:v>
                </c:pt>
                <c:pt idx="7450">
                  <c:v>-11</c:v>
                </c:pt>
                <c:pt idx="7451">
                  <c:v>-14</c:v>
                </c:pt>
                <c:pt idx="7452">
                  <c:v>-16</c:v>
                </c:pt>
                <c:pt idx="7453">
                  <c:v>-20</c:v>
                </c:pt>
                <c:pt idx="7454">
                  <c:v>-16</c:v>
                </c:pt>
                <c:pt idx="7455">
                  <c:v>-14</c:v>
                </c:pt>
                <c:pt idx="7456">
                  <c:v>-12</c:v>
                </c:pt>
                <c:pt idx="7457">
                  <c:v>-11</c:v>
                </c:pt>
                <c:pt idx="7458">
                  <c:v>-8</c:v>
                </c:pt>
                <c:pt idx="7459">
                  <c:v>-9</c:v>
                </c:pt>
                <c:pt idx="7460">
                  <c:v>-10</c:v>
                </c:pt>
                <c:pt idx="7461">
                  <c:v>-3</c:v>
                </c:pt>
                <c:pt idx="7462">
                  <c:v>-1</c:v>
                </c:pt>
                <c:pt idx="7463">
                  <c:v>-2</c:v>
                </c:pt>
                <c:pt idx="7464">
                  <c:v>0</c:v>
                </c:pt>
                <c:pt idx="7465">
                  <c:v>2</c:v>
                </c:pt>
                <c:pt idx="7466">
                  <c:v>6</c:v>
                </c:pt>
                <c:pt idx="7467">
                  <c:v>6</c:v>
                </c:pt>
                <c:pt idx="7468">
                  <c:v>4</c:v>
                </c:pt>
                <c:pt idx="7469">
                  <c:v>4</c:v>
                </c:pt>
                <c:pt idx="7470">
                  <c:v>-2</c:v>
                </c:pt>
                <c:pt idx="7471">
                  <c:v>-3</c:v>
                </c:pt>
                <c:pt idx="7472">
                  <c:v>-7</c:v>
                </c:pt>
                <c:pt idx="7473">
                  <c:v>-8</c:v>
                </c:pt>
                <c:pt idx="7474">
                  <c:v>-5</c:v>
                </c:pt>
                <c:pt idx="7475">
                  <c:v>-5</c:v>
                </c:pt>
                <c:pt idx="7476">
                  <c:v>-9</c:v>
                </c:pt>
                <c:pt idx="7477">
                  <c:v>-11</c:v>
                </c:pt>
                <c:pt idx="7478">
                  <c:v>-17</c:v>
                </c:pt>
                <c:pt idx="7479">
                  <c:v>-16</c:v>
                </c:pt>
                <c:pt idx="7480">
                  <c:v>-17</c:v>
                </c:pt>
                <c:pt idx="7481">
                  <c:v>-16</c:v>
                </c:pt>
                <c:pt idx="7482">
                  <c:v>-9</c:v>
                </c:pt>
                <c:pt idx="7483">
                  <c:v>-6</c:v>
                </c:pt>
                <c:pt idx="7484">
                  <c:v>-3</c:v>
                </c:pt>
                <c:pt idx="7485">
                  <c:v>-9</c:v>
                </c:pt>
                <c:pt idx="7486">
                  <c:v>-14</c:v>
                </c:pt>
                <c:pt idx="7487">
                  <c:v>-12</c:v>
                </c:pt>
                <c:pt idx="7488">
                  <c:v>-8</c:v>
                </c:pt>
                <c:pt idx="7489">
                  <c:v>-9</c:v>
                </c:pt>
                <c:pt idx="7490">
                  <c:v>-11</c:v>
                </c:pt>
                <c:pt idx="7491">
                  <c:v>-1</c:v>
                </c:pt>
                <c:pt idx="7492">
                  <c:v>-6</c:v>
                </c:pt>
                <c:pt idx="7493">
                  <c:v>-11</c:v>
                </c:pt>
                <c:pt idx="7494">
                  <c:v>-22</c:v>
                </c:pt>
                <c:pt idx="7495">
                  <c:v>-22</c:v>
                </c:pt>
                <c:pt idx="7496">
                  <c:v>-23</c:v>
                </c:pt>
                <c:pt idx="7497">
                  <c:v>-20</c:v>
                </c:pt>
                <c:pt idx="7498">
                  <c:v>-14</c:v>
                </c:pt>
                <c:pt idx="7499">
                  <c:v>-12</c:v>
                </c:pt>
                <c:pt idx="7500">
                  <c:v>-9</c:v>
                </c:pt>
                <c:pt idx="7501">
                  <c:v>-7</c:v>
                </c:pt>
                <c:pt idx="7502">
                  <c:v>-5</c:v>
                </c:pt>
                <c:pt idx="7503">
                  <c:v>-18</c:v>
                </c:pt>
                <c:pt idx="7504">
                  <c:v>-12</c:v>
                </c:pt>
                <c:pt idx="7505">
                  <c:v>-6</c:v>
                </c:pt>
                <c:pt idx="7506">
                  <c:v>-6</c:v>
                </c:pt>
                <c:pt idx="7507">
                  <c:v>-4</c:v>
                </c:pt>
                <c:pt idx="7508">
                  <c:v>-5</c:v>
                </c:pt>
                <c:pt idx="7509">
                  <c:v>-7</c:v>
                </c:pt>
                <c:pt idx="7510">
                  <c:v>-5</c:v>
                </c:pt>
                <c:pt idx="7511">
                  <c:v>-11</c:v>
                </c:pt>
                <c:pt idx="7512">
                  <c:v>-13</c:v>
                </c:pt>
                <c:pt idx="7513">
                  <c:v>-11</c:v>
                </c:pt>
                <c:pt idx="7514">
                  <c:v>-15</c:v>
                </c:pt>
                <c:pt idx="7515">
                  <c:v>-18</c:v>
                </c:pt>
                <c:pt idx="7516">
                  <c:v>-23</c:v>
                </c:pt>
                <c:pt idx="7517">
                  <c:v>-27</c:v>
                </c:pt>
                <c:pt idx="7518">
                  <c:v>-25</c:v>
                </c:pt>
                <c:pt idx="7519">
                  <c:v>-28</c:v>
                </c:pt>
                <c:pt idx="7520">
                  <c:v>-27</c:v>
                </c:pt>
                <c:pt idx="7521">
                  <c:v>-25</c:v>
                </c:pt>
                <c:pt idx="7522">
                  <c:v>-27</c:v>
                </c:pt>
                <c:pt idx="7523">
                  <c:v>-24</c:v>
                </c:pt>
                <c:pt idx="7524">
                  <c:v>-24</c:v>
                </c:pt>
                <c:pt idx="7525">
                  <c:v>-28</c:v>
                </c:pt>
                <c:pt idx="7526">
                  <c:v>-24</c:v>
                </c:pt>
                <c:pt idx="7527">
                  <c:v>-16</c:v>
                </c:pt>
                <c:pt idx="7528">
                  <c:v>-13</c:v>
                </c:pt>
                <c:pt idx="7529">
                  <c:v>-8</c:v>
                </c:pt>
                <c:pt idx="7530">
                  <c:v>-6</c:v>
                </c:pt>
                <c:pt idx="7531">
                  <c:v>-10</c:v>
                </c:pt>
                <c:pt idx="7532">
                  <c:v>-13</c:v>
                </c:pt>
                <c:pt idx="7533">
                  <c:v>-12</c:v>
                </c:pt>
                <c:pt idx="7534">
                  <c:v>-5</c:v>
                </c:pt>
                <c:pt idx="7535">
                  <c:v>-4</c:v>
                </c:pt>
                <c:pt idx="7536">
                  <c:v>-8</c:v>
                </c:pt>
                <c:pt idx="7537">
                  <c:v>-2</c:v>
                </c:pt>
                <c:pt idx="7538">
                  <c:v>-3</c:v>
                </c:pt>
                <c:pt idx="7539">
                  <c:v>-3</c:v>
                </c:pt>
                <c:pt idx="7540">
                  <c:v>-5</c:v>
                </c:pt>
                <c:pt idx="7541">
                  <c:v>-5</c:v>
                </c:pt>
                <c:pt idx="7542">
                  <c:v>-10</c:v>
                </c:pt>
                <c:pt idx="7543">
                  <c:v>5</c:v>
                </c:pt>
                <c:pt idx="7544">
                  <c:v>7</c:v>
                </c:pt>
                <c:pt idx="7545">
                  <c:v>4</c:v>
                </c:pt>
                <c:pt idx="7546">
                  <c:v>-8</c:v>
                </c:pt>
                <c:pt idx="7547">
                  <c:v>-8</c:v>
                </c:pt>
                <c:pt idx="7548">
                  <c:v>-10</c:v>
                </c:pt>
                <c:pt idx="7549">
                  <c:v>-8</c:v>
                </c:pt>
                <c:pt idx="7550">
                  <c:v>-6</c:v>
                </c:pt>
                <c:pt idx="7551">
                  <c:v>-4</c:v>
                </c:pt>
                <c:pt idx="7552">
                  <c:v>-4</c:v>
                </c:pt>
                <c:pt idx="7553">
                  <c:v>-2</c:v>
                </c:pt>
                <c:pt idx="7554">
                  <c:v>-1</c:v>
                </c:pt>
                <c:pt idx="7555">
                  <c:v>-4</c:v>
                </c:pt>
                <c:pt idx="7556">
                  <c:v>-7</c:v>
                </c:pt>
                <c:pt idx="7557">
                  <c:v>-5</c:v>
                </c:pt>
                <c:pt idx="7558">
                  <c:v>2</c:v>
                </c:pt>
                <c:pt idx="7559">
                  <c:v>0</c:v>
                </c:pt>
                <c:pt idx="7560">
                  <c:v>9</c:v>
                </c:pt>
                <c:pt idx="7561">
                  <c:v>5</c:v>
                </c:pt>
                <c:pt idx="7562">
                  <c:v>3</c:v>
                </c:pt>
                <c:pt idx="7563">
                  <c:v>3</c:v>
                </c:pt>
                <c:pt idx="7564">
                  <c:v>1</c:v>
                </c:pt>
                <c:pt idx="7565">
                  <c:v>-4</c:v>
                </c:pt>
                <c:pt idx="7566">
                  <c:v>-2</c:v>
                </c:pt>
                <c:pt idx="7567">
                  <c:v>0</c:v>
                </c:pt>
                <c:pt idx="7568">
                  <c:v>-3</c:v>
                </c:pt>
                <c:pt idx="7569">
                  <c:v>-5</c:v>
                </c:pt>
                <c:pt idx="7570">
                  <c:v>0</c:v>
                </c:pt>
                <c:pt idx="7571">
                  <c:v>8</c:v>
                </c:pt>
                <c:pt idx="7572">
                  <c:v>8</c:v>
                </c:pt>
                <c:pt idx="7573">
                  <c:v>16</c:v>
                </c:pt>
                <c:pt idx="7574">
                  <c:v>22</c:v>
                </c:pt>
                <c:pt idx="7575">
                  <c:v>19</c:v>
                </c:pt>
                <c:pt idx="7576">
                  <c:v>19</c:v>
                </c:pt>
                <c:pt idx="7577">
                  <c:v>18</c:v>
                </c:pt>
                <c:pt idx="7578">
                  <c:v>23</c:v>
                </c:pt>
                <c:pt idx="7579">
                  <c:v>23</c:v>
                </c:pt>
                <c:pt idx="7580">
                  <c:v>25</c:v>
                </c:pt>
                <c:pt idx="7581">
                  <c:v>23</c:v>
                </c:pt>
                <c:pt idx="7582">
                  <c:v>19</c:v>
                </c:pt>
                <c:pt idx="7583">
                  <c:v>6</c:v>
                </c:pt>
                <c:pt idx="7584">
                  <c:v>3</c:v>
                </c:pt>
                <c:pt idx="7585">
                  <c:v>0</c:v>
                </c:pt>
                <c:pt idx="7586">
                  <c:v>1</c:v>
                </c:pt>
                <c:pt idx="7587">
                  <c:v>-3</c:v>
                </c:pt>
                <c:pt idx="7588">
                  <c:v>0</c:v>
                </c:pt>
                <c:pt idx="7589">
                  <c:v>-2</c:v>
                </c:pt>
                <c:pt idx="7590">
                  <c:v>-3</c:v>
                </c:pt>
                <c:pt idx="7591">
                  <c:v>-3</c:v>
                </c:pt>
                <c:pt idx="7592">
                  <c:v>-7</c:v>
                </c:pt>
                <c:pt idx="7593">
                  <c:v>-5</c:v>
                </c:pt>
                <c:pt idx="7594">
                  <c:v>-7</c:v>
                </c:pt>
                <c:pt idx="7595">
                  <c:v>-10</c:v>
                </c:pt>
                <c:pt idx="7596">
                  <c:v>-8</c:v>
                </c:pt>
                <c:pt idx="7597">
                  <c:v>-14</c:v>
                </c:pt>
                <c:pt idx="7598">
                  <c:v>-17</c:v>
                </c:pt>
                <c:pt idx="7599">
                  <c:v>-5</c:v>
                </c:pt>
                <c:pt idx="7600">
                  <c:v>-9</c:v>
                </c:pt>
                <c:pt idx="7601">
                  <c:v>-6</c:v>
                </c:pt>
                <c:pt idx="7602">
                  <c:v>-11</c:v>
                </c:pt>
                <c:pt idx="7603">
                  <c:v>-16</c:v>
                </c:pt>
                <c:pt idx="7604">
                  <c:v>-16</c:v>
                </c:pt>
                <c:pt idx="7605">
                  <c:v>-19</c:v>
                </c:pt>
                <c:pt idx="7606">
                  <c:v>-20</c:v>
                </c:pt>
                <c:pt idx="7607">
                  <c:v>-9</c:v>
                </c:pt>
                <c:pt idx="7608">
                  <c:v>-10</c:v>
                </c:pt>
                <c:pt idx="7609">
                  <c:v>-8</c:v>
                </c:pt>
                <c:pt idx="7610">
                  <c:v>-5</c:v>
                </c:pt>
                <c:pt idx="7611">
                  <c:v>-7</c:v>
                </c:pt>
                <c:pt idx="7612">
                  <c:v>-9</c:v>
                </c:pt>
                <c:pt idx="7613">
                  <c:v>-11</c:v>
                </c:pt>
                <c:pt idx="7614">
                  <c:v>-6</c:v>
                </c:pt>
                <c:pt idx="7615">
                  <c:v>-8</c:v>
                </c:pt>
                <c:pt idx="7616">
                  <c:v>-11</c:v>
                </c:pt>
                <c:pt idx="7617">
                  <c:v>-5</c:v>
                </c:pt>
                <c:pt idx="7618">
                  <c:v>-5</c:v>
                </c:pt>
                <c:pt idx="7619">
                  <c:v>-5</c:v>
                </c:pt>
                <c:pt idx="7620">
                  <c:v>1</c:v>
                </c:pt>
                <c:pt idx="7621">
                  <c:v>2</c:v>
                </c:pt>
                <c:pt idx="7622">
                  <c:v>7</c:v>
                </c:pt>
                <c:pt idx="7623">
                  <c:v>4</c:v>
                </c:pt>
                <c:pt idx="7624">
                  <c:v>12</c:v>
                </c:pt>
                <c:pt idx="7625">
                  <c:v>11</c:v>
                </c:pt>
                <c:pt idx="7626">
                  <c:v>11</c:v>
                </c:pt>
                <c:pt idx="7627">
                  <c:v>19</c:v>
                </c:pt>
                <c:pt idx="7628">
                  <c:v>22</c:v>
                </c:pt>
                <c:pt idx="7629">
                  <c:v>19</c:v>
                </c:pt>
                <c:pt idx="7630">
                  <c:v>22</c:v>
                </c:pt>
                <c:pt idx="7631">
                  <c:v>25</c:v>
                </c:pt>
                <c:pt idx="7632">
                  <c:v>20</c:v>
                </c:pt>
                <c:pt idx="7633">
                  <c:v>21</c:v>
                </c:pt>
                <c:pt idx="7634">
                  <c:v>16</c:v>
                </c:pt>
                <c:pt idx="7635">
                  <c:v>16</c:v>
                </c:pt>
                <c:pt idx="7636">
                  <c:v>19</c:v>
                </c:pt>
                <c:pt idx="7637">
                  <c:v>26</c:v>
                </c:pt>
                <c:pt idx="7638">
                  <c:v>25</c:v>
                </c:pt>
                <c:pt idx="7639">
                  <c:v>18</c:v>
                </c:pt>
                <c:pt idx="7640">
                  <c:v>19</c:v>
                </c:pt>
                <c:pt idx="7641">
                  <c:v>18</c:v>
                </c:pt>
                <c:pt idx="7642">
                  <c:v>25</c:v>
                </c:pt>
                <c:pt idx="7643">
                  <c:v>19</c:v>
                </c:pt>
                <c:pt idx="7644">
                  <c:v>19</c:v>
                </c:pt>
                <c:pt idx="7645">
                  <c:v>17</c:v>
                </c:pt>
                <c:pt idx="7646">
                  <c:v>32</c:v>
                </c:pt>
                <c:pt idx="7647">
                  <c:v>37</c:v>
                </c:pt>
                <c:pt idx="7648">
                  <c:v>37</c:v>
                </c:pt>
                <c:pt idx="7649">
                  <c:v>36</c:v>
                </c:pt>
                <c:pt idx="7650">
                  <c:v>39</c:v>
                </c:pt>
                <c:pt idx="7651">
                  <c:v>34</c:v>
                </c:pt>
                <c:pt idx="7652">
                  <c:v>31</c:v>
                </c:pt>
                <c:pt idx="7653">
                  <c:v>27</c:v>
                </c:pt>
                <c:pt idx="7654">
                  <c:v>19</c:v>
                </c:pt>
                <c:pt idx="7655">
                  <c:v>20</c:v>
                </c:pt>
                <c:pt idx="7656">
                  <c:v>17</c:v>
                </c:pt>
                <c:pt idx="7657">
                  <c:v>21</c:v>
                </c:pt>
                <c:pt idx="7658">
                  <c:v>5</c:v>
                </c:pt>
                <c:pt idx="7659">
                  <c:v>1</c:v>
                </c:pt>
                <c:pt idx="7660">
                  <c:v>-4</c:v>
                </c:pt>
                <c:pt idx="7661">
                  <c:v>-9</c:v>
                </c:pt>
                <c:pt idx="7662">
                  <c:v>-12</c:v>
                </c:pt>
                <c:pt idx="7663">
                  <c:v>-7</c:v>
                </c:pt>
                <c:pt idx="7664">
                  <c:v>0</c:v>
                </c:pt>
                <c:pt idx="7665">
                  <c:v>4</c:v>
                </c:pt>
                <c:pt idx="7666">
                  <c:v>4</c:v>
                </c:pt>
                <c:pt idx="7667">
                  <c:v>3</c:v>
                </c:pt>
                <c:pt idx="7668">
                  <c:v>5</c:v>
                </c:pt>
                <c:pt idx="7669">
                  <c:v>0</c:v>
                </c:pt>
                <c:pt idx="7670">
                  <c:v>-1</c:v>
                </c:pt>
                <c:pt idx="7671">
                  <c:v>1</c:v>
                </c:pt>
                <c:pt idx="7672">
                  <c:v>-3</c:v>
                </c:pt>
                <c:pt idx="7673">
                  <c:v>-1</c:v>
                </c:pt>
                <c:pt idx="7674">
                  <c:v>0</c:v>
                </c:pt>
                <c:pt idx="7675">
                  <c:v>-1</c:v>
                </c:pt>
                <c:pt idx="7676">
                  <c:v>-5</c:v>
                </c:pt>
                <c:pt idx="7677">
                  <c:v>-5</c:v>
                </c:pt>
                <c:pt idx="7678">
                  <c:v>-3</c:v>
                </c:pt>
                <c:pt idx="7679">
                  <c:v>-3</c:v>
                </c:pt>
                <c:pt idx="7680">
                  <c:v>-5</c:v>
                </c:pt>
                <c:pt idx="7681">
                  <c:v>-11</c:v>
                </c:pt>
                <c:pt idx="7682">
                  <c:v>-8</c:v>
                </c:pt>
                <c:pt idx="7683">
                  <c:v>-17</c:v>
                </c:pt>
                <c:pt idx="7684">
                  <c:v>-15</c:v>
                </c:pt>
                <c:pt idx="7685">
                  <c:v>-13</c:v>
                </c:pt>
                <c:pt idx="7686">
                  <c:v>-10</c:v>
                </c:pt>
                <c:pt idx="7687">
                  <c:v>-11</c:v>
                </c:pt>
                <c:pt idx="7688">
                  <c:v>-11</c:v>
                </c:pt>
                <c:pt idx="7689">
                  <c:v>-18</c:v>
                </c:pt>
                <c:pt idx="7690">
                  <c:v>-17</c:v>
                </c:pt>
                <c:pt idx="7691">
                  <c:v>-15</c:v>
                </c:pt>
                <c:pt idx="7692">
                  <c:v>-15</c:v>
                </c:pt>
                <c:pt idx="7693">
                  <c:v>-8</c:v>
                </c:pt>
                <c:pt idx="7694">
                  <c:v>-14</c:v>
                </c:pt>
                <c:pt idx="7695">
                  <c:v>-14</c:v>
                </c:pt>
                <c:pt idx="7696">
                  <c:v>-15</c:v>
                </c:pt>
                <c:pt idx="7697">
                  <c:v>-19</c:v>
                </c:pt>
                <c:pt idx="7698">
                  <c:v>-21</c:v>
                </c:pt>
                <c:pt idx="7699">
                  <c:v>-27</c:v>
                </c:pt>
                <c:pt idx="7700">
                  <c:v>-22</c:v>
                </c:pt>
                <c:pt idx="7701">
                  <c:v>-20</c:v>
                </c:pt>
                <c:pt idx="7702">
                  <c:v>-20</c:v>
                </c:pt>
                <c:pt idx="7703">
                  <c:v>-23</c:v>
                </c:pt>
                <c:pt idx="7704">
                  <c:v>-21</c:v>
                </c:pt>
                <c:pt idx="7705">
                  <c:v>-26</c:v>
                </c:pt>
                <c:pt idx="7706">
                  <c:v>-20</c:v>
                </c:pt>
                <c:pt idx="7707">
                  <c:v>-15</c:v>
                </c:pt>
                <c:pt idx="7708">
                  <c:v>-14</c:v>
                </c:pt>
                <c:pt idx="7709">
                  <c:v>-10</c:v>
                </c:pt>
                <c:pt idx="7710">
                  <c:v>-9</c:v>
                </c:pt>
                <c:pt idx="7711">
                  <c:v>-4</c:v>
                </c:pt>
                <c:pt idx="7712">
                  <c:v>-3</c:v>
                </c:pt>
                <c:pt idx="7713">
                  <c:v>-2</c:v>
                </c:pt>
                <c:pt idx="7714">
                  <c:v>-3</c:v>
                </c:pt>
                <c:pt idx="7715">
                  <c:v>-3</c:v>
                </c:pt>
                <c:pt idx="7716">
                  <c:v>-1</c:v>
                </c:pt>
                <c:pt idx="7717">
                  <c:v>5</c:v>
                </c:pt>
                <c:pt idx="7718">
                  <c:v>-3</c:v>
                </c:pt>
                <c:pt idx="7719">
                  <c:v>-2</c:v>
                </c:pt>
                <c:pt idx="7720">
                  <c:v>-3</c:v>
                </c:pt>
                <c:pt idx="7721">
                  <c:v>-3</c:v>
                </c:pt>
                <c:pt idx="7722">
                  <c:v>-8</c:v>
                </c:pt>
                <c:pt idx="7723">
                  <c:v>-4</c:v>
                </c:pt>
                <c:pt idx="7724">
                  <c:v>-11</c:v>
                </c:pt>
                <c:pt idx="7725">
                  <c:v>-9</c:v>
                </c:pt>
                <c:pt idx="7726">
                  <c:v>-12</c:v>
                </c:pt>
                <c:pt idx="7727">
                  <c:v>-7</c:v>
                </c:pt>
                <c:pt idx="7728">
                  <c:v>-4</c:v>
                </c:pt>
                <c:pt idx="7729">
                  <c:v>1</c:v>
                </c:pt>
                <c:pt idx="7730">
                  <c:v>9</c:v>
                </c:pt>
                <c:pt idx="7731">
                  <c:v>12</c:v>
                </c:pt>
                <c:pt idx="7732">
                  <c:v>12</c:v>
                </c:pt>
                <c:pt idx="7733">
                  <c:v>7</c:v>
                </c:pt>
                <c:pt idx="7734">
                  <c:v>11</c:v>
                </c:pt>
                <c:pt idx="7735">
                  <c:v>3</c:v>
                </c:pt>
                <c:pt idx="7736">
                  <c:v>1</c:v>
                </c:pt>
                <c:pt idx="7737">
                  <c:v>-1</c:v>
                </c:pt>
                <c:pt idx="7738">
                  <c:v>3</c:v>
                </c:pt>
                <c:pt idx="7739">
                  <c:v>3</c:v>
                </c:pt>
                <c:pt idx="7740">
                  <c:v>-4</c:v>
                </c:pt>
                <c:pt idx="7741">
                  <c:v>0</c:v>
                </c:pt>
                <c:pt idx="7742">
                  <c:v>-1</c:v>
                </c:pt>
                <c:pt idx="7743">
                  <c:v>-1</c:v>
                </c:pt>
                <c:pt idx="7744">
                  <c:v>-5</c:v>
                </c:pt>
                <c:pt idx="7745">
                  <c:v>0</c:v>
                </c:pt>
                <c:pt idx="7746">
                  <c:v>0</c:v>
                </c:pt>
                <c:pt idx="7747">
                  <c:v>1</c:v>
                </c:pt>
                <c:pt idx="7748">
                  <c:v>7</c:v>
                </c:pt>
                <c:pt idx="7749">
                  <c:v>2</c:v>
                </c:pt>
                <c:pt idx="7750">
                  <c:v>-2</c:v>
                </c:pt>
                <c:pt idx="7751">
                  <c:v>-4</c:v>
                </c:pt>
                <c:pt idx="7752">
                  <c:v>-2</c:v>
                </c:pt>
                <c:pt idx="7753">
                  <c:v>-1</c:v>
                </c:pt>
                <c:pt idx="7754">
                  <c:v>-9</c:v>
                </c:pt>
                <c:pt idx="7755">
                  <c:v>-7</c:v>
                </c:pt>
                <c:pt idx="7756">
                  <c:v>-7</c:v>
                </c:pt>
                <c:pt idx="7757">
                  <c:v>-10</c:v>
                </c:pt>
                <c:pt idx="7758">
                  <c:v>-5</c:v>
                </c:pt>
                <c:pt idx="7759">
                  <c:v>-2</c:v>
                </c:pt>
                <c:pt idx="7760">
                  <c:v>-4</c:v>
                </c:pt>
                <c:pt idx="7761">
                  <c:v>-5</c:v>
                </c:pt>
                <c:pt idx="7762">
                  <c:v>-4</c:v>
                </c:pt>
                <c:pt idx="7763">
                  <c:v>-6</c:v>
                </c:pt>
                <c:pt idx="7764">
                  <c:v>-4</c:v>
                </c:pt>
                <c:pt idx="7765">
                  <c:v>-2</c:v>
                </c:pt>
                <c:pt idx="7766">
                  <c:v>4</c:v>
                </c:pt>
                <c:pt idx="7767">
                  <c:v>-6</c:v>
                </c:pt>
                <c:pt idx="7768">
                  <c:v>3</c:v>
                </c:pt>
                <c:pt idx="7769">
                  <c:v>-1</c:v>
                </c:pt>
                <c:pt idx="7770">
                  <c:v>-6</c:v>
                </c:pt>
                <c:pt idx="7771">
                  <c:v>-6</c:v>
                </c:pt>
                <c:pt idx="7772">
                  <c:v>-7</c:v>
                </c:pt>
                <c:pt idx="7773">
                  <c:v>-2</c:v>
                </c:pt>
                <c:pt idx="7774">
                  <c:v>0</c:v>
                </c:pt>
                <c:pt idx="7775">
                  <c:v>-2</c:v>
                </c:pt>
                <c:pt idx="7776">
                  <c:v>-7</c:v>
                </c:pt>
                <c:pt idx="7777">
                  <c:v>-10</c:v>
                </c:pt>
                <c:pt idx="7778">
                  <c:v>-14</c:v>
                </c:pt>
                <c:pt idx="7779">
                  <c:v>-8</c:v>
                </c:pt>
                <c:pt idx="7780">
                  <c:v>-11</c:v>
                </c:pt>
                <c:pt idx="7781">
                  <c:v>-14</c:v>
                </c:pt>
                <c:pt idx="7782">
                  <c:v>-7</c:v>
                </c:pt>
                <c:pt idx="7783">
                  <c:v>-8</c:v>
                </c:pt>
                <c:pt idx="7784">
                  <c:v>-10</c:v>
                </c:pt>
                <c:pt idx="7785">
                  <c:v>-10</c:v>
                </c:pt>
                <c:pt idx="7786">
                  <c:v>-11</c:v>
                </c:pt>
                <c:pt idx="7787">
                  <c:v>-7</c:v>
                </c:pt>
                <c:pt idx="7788">
                  <c:v>1</c:v>
                </c:pt>
                <c:pt idx="7789">
                  <c:v>-4</c:v>
                </c:pt>
                <c:pt idx="7790">
                  <c:v>1</c:v>
                </c:pt>
                <c:pt idx="7791">
                  <c:v>0</c:v>
                </c:pt>
                <c:pt idx="7792">
                  <c:v>-7</c:v>
                </c:pt>
                <c:pt idx="7793">
                  <c:v>-3</c:v>
                </c:pt>
                <c:pt idx="7794">
                  <c:v>-5</c:v>
                </c:pt>
                <c:pt idx="7795">
                  <c:v>-11</c:v>
                </c:pt>
                <c:pt idx="7796">
                  <c:v>-5</c:v>
                </c:pt>
                <c:pt idx="7797">
                  <c:v>-6</c:v>
                </c:pt>
                <c:pt idx="7798">
                  <c:v>-7</c:v>
                </c:pt>
                <c:pt idx="7799">
                  <c:v>-6</c:v>
                </c:pt>
                <c:pt idx="7800">
                  <c:v>-16</c:v>
                </c:pt>
                <c:pt idx="7801">
                  <c:v>-16</c:v>
                </c:pt>
                <c:pt idx="7802">
                  <c:v>-16</c:v>
                </c:pt>
                <c:pt idx="7803">
                  <c:v>-15</c:v>
                </c:pt>
                <c:pt idx="7804">
                  <c:v>-10</c:v>
                </c:pt>
                <c:pt idx="7805">
                  <c:v>-7</c:v>
                </c:pt>
                <c:pt idx="7806">
                  <c:v>-10</c:v>
                </c:pt>
                <c:pt idx="7807">
                  <c:v>-6</c:v>
                </c:pt>
                <c:pt idx="7808">
                  <c:v>-11</c:v>
                </c:pt>
                <c:pt idx="7809">
                  <c:v>-9</c:v>
                </c:pt>
                <c:pt idx="7810">
                  <c:v>-14</c:v>
                </c:pt>
                <c:pt idx="7811">
                  <c:v>-12</c:v>
                </c:pt>
                <c:pt idx="7812">
                  <c:v>-9</c:v>
                </c:pt>
                <c:pt idx="7813">
                  <c:v>-7</c:v>
                </c:pt>
                <c:pt idx="7814">
                  <c:v>-5</c:v>
                </c:pt>
                <c:pt idx="7815">
                  <c:v>-5</c:v>
                </c:pt>
                <c:pt idx="7816">
                  <c:v>-5</c:v>
                </c:pt>
                <c:pt idx="7817">
                  <c:v>-6</c:v>
                </c:pt>
                <c:pt idx="7818">
                  <c:v>-8</c:v>
                </c:pt>
                <c:pt idx="7819">
                  <c:v>-9</c:v>
                </c:pt>
                <c:pt idx="7820">
                  <c:v>-9</c:v>
                </c:pt>
                <c:pt idx="7821">
                  <c:v>-11</c:v>
                </c:pt>
                <c:pt idx="7822">
                  <c:v>-7</c:v>
                </c:pt>
                <c:pt idx="7823">
                  <c:v>-5</c:v>
                </c:pt>
                <c:pt idx="7824">
                  <c:v>-3</c:v>
                </c:pt>
                <c:pt idx="7825">
                  <c:v>-7</c:v>
                </c:pt>
                <c:pt idx="7826">
                  <c:v>-6</c:v>
                </c:pt>
                <c:pt idx="7827">
                  <c:v>-9</c:v>
                </c:pt>
                <c:pt idx="7828">
                  <c:v>-12</c:v>
                </c:pt>
                <c:pt idx="7829">
                  <c:v>-9</c:v>
                </c:pt>
                <c:pt idx="7830">
                  <c:v>-6</c:v>
                </c:pt>
                <c:pt idx="7831">
                  <c:v>-4</c:v>
                </c:pt>
                <c:pt idx="7832">
                  <c:v>0</c:v>
                </c:pt>
                <c:pt idx="7833">
                  <c:v>3</c:v>
                </c:pt>
                <c:pt idx="7834">
                  <c:v>1</c:v>
                </c:pt>
                <c:pt idx="7835">
                  <c:v>3</c:v>
                </c:pt>
                <c:pt idx="7836">
                  <c:v>-2</c:v>
                </c:pt>
                <c:pt idx="7837">
                  <c:v>1</c:v>
                </c:pt>
                <c:pt idx="7838">
                  <c:v>-1</c:v>
                </c:pt>
                <c:pt idx="7839">
                  <c:v>-6</c:v>
                </c:pt>
                <c:pt idx="7840">
                  <c:v>-2</c:v>
                </c:pt>
                <c:pt idx="7841">
                  <c:v>-2</c:v>
                </c:pt>
                <c:pt idx="7842">
                  <c:v>-5</c:v>
                </c:pt>
                <c:pt idx="7843">
                  <c:v>-5</c:v>
                </c:pt>
                <c:pt idx="7844">
                  <c:v>-10</c:v>
                </c:pt>
                <c:pt idx="7845">
                  <c:v>-7</c:v>
                </c:pt>
                <c:pt idx="7846">
                  <c:v>-6</c:v>
                </c:pt>
                <c:pt idx="7847">
                  <c:v>-8</c:v>
                </c:pt>
                <c:pt idx="7848">
                  <c:v>-6</c:v>
                </c:pt>
                <c:pt idx="7849">
                  <c:v>-6</c:v>
                </c:pt>
                <c:pt idx="7850">
                  <c:v>-9</c:v>
                </c:pt>
                <c:pt idx="7851">
                  <c:v>-3</c:v>
                </c:pt>
                <c:pt idx="7852">
                  <c:v>-5</c:v>
                </c:pt>
                <c:pt idx="7853">
                  <c:v>-6</c:v>
                </c:pt>
                <c:pt idx="7854">
                  <c:v>-8</c:v>
                </c:pt>
                <c:pt idx="7855">
                  <c:v>-11</c:v>
                </c:pt>
                <c:pt idx="7856">
                  <c:v>-10</c:v>
                </c:pt>
                <c:pt idx="7857">
                  <c:v>-18</c:v>
                </c:pt>
                <c:pt idx="7858">
                  <c:v>-19</c:v>
                </c:pt>
                <c:pt idx="7859">
                  <c:v>-22</c:v>
                </c:pt>
                <c:pt idx="7860">
                  <c:v>-21</c:v>
                </c:pt>
                <c:pt idx="7861">
                  <c:v>-21</c:v>
                </c:pt>
                <c:pt idx="7862">
                  <c:v>-30</c:v>
                </c:pt>
                <c:pt idx="7863">
                  <c:v>-31</c:v>
                </c:pt>
                <c:pt idx="7864">
                  <c:v>-31</c:v>
                </c:pt>
                <c:pt idx="7865">
                  <c:v>-26</c:v>
                </c:pt>
                <c:pt idx="7866">
                  <c:v>-24</c:v>
                </c:pt>
                <c:pt idx="7867">
                  <c:v>-23</c:v>
                </c:pt>
                <c:pt idx="7868">
                  <c:v>-20</c:v>
                </c:pt>
                <c:pt idx="7869">
                  <c:v>-15</c:v>
                </c:pt>
                <c:pt idx="7870">
                  <c:v>-15</c:v>
                </c:pt>
                <c:pt idx="7871">
                  <c:v>-11</c:v>
                </c:pt>
                <c:pt idx="7872">
                  <c:v>-4</c:v>
                </c:pt>
                <c:pt idx="7873">
                  <c:v>-5</c:v>
                </c:pt>
                <c:pt idx="7874">
                  <c:v>9</c:v>
                </c:pt>
                <c:pt idx="7875">
                  <c:v>12</c:v>
                </c:pt>
                <c:pt idx="7876">
                  <c:v>15</c:v>
                </c:pt>
                <c:pt idx="7877">
                  <c:v>10</c:v>
                </c:pt>
                <c:pt idx="7878">
                  <c:v>12</c:v>
                </c:pt>
                <c:pt idx="7879">
                  <c:v>14</c:v>
                </c:pt>
                <c:pt idx="7880">
                  <c:v>14</c:v>
                </c:pt>
                <c:pt idx="7881">
                  <c:v>13</c:v>
                </c:pt>
                <c:pt idx="7882">
                  <c:v>7</c:v>
                </c:pt>
                <c:pt idx="7883">
                  <c:v>3</c:v>
                </c:pt>
                <c:pt idx="7884">
                  <c:v>-2</c:v>
                </c:pt>
                <c:pt idx="7885">
                  <c:v>-2</c:v>
                </c:pt>
                <c:pt idx="7886">
                  <c:v>-1</c:v>
                </c:pt>
                <c:pt idx="7887">
                  <c:v>0</c:v>
                </c:pt>
                <c:pt idx="7888">
                  <c:v>-6</c:v>
                </c:pt>
                <c:pt idx="7889">
                  <c:v>-13</c:v>
                </c:pt>
                <c:pt idx="7890">
                  <c:v>-11</c:v>
                </c:pt>
                <c:pt idx="7891">
                  <c:v>-15</c:v>
                </c:pt>
                <c:pt idx="7892">
                  <c:v>-17</c:v>
                </c:pt>
                <c:pt idx="7893">
                  <c:v>-18</c:v>
                </c:pt>
                <c:pt idx="7894">
                  <c:v>-13</c:v>
                </c:pt>
                <c:pt idx="7895">
                  <c:v>-14</c:v>
                </c:pt>
                <c:pt idx="7896">
                  <c:v>-15</c:v>
                </c:pt>
                <c:pt idx="7897">
                  <c:v>-18</c:v>
                </c:pt>
                <c:pt idx="7898">
                  <c:v>-26</c:v>
                </c:pt>
                <c:pt idx="7899">
                  <c:v>-27</c:v>
                </c:pt>
                <c:pt idx="7900">
                  <c:v>-23</c:v>
                </c:pt>
                <c:pt idx="7901">
                  <c:v>-14</c:v>
                </c:pt>
                <c:pt idx="7902">
                  <c:v>-13</c:v>
                </c:pt>
                <c:pt idx="7903">
                  <c:v>-4</c:v>
                </c:pt>
                <c:pt idx="7904">
                  <c:v>0</c:v>
                </c:pt>
                <c:pt idx="7905">
                  <c:v>-1</c:v>
                </c:pt>
                <c:pt idx="7906">
                  <c:v>3</c:v>
                </c:pt>
                <c:pt idx="7907">
                  <c:v>4</c:v>
                </c:pt>
                <c:pt idx="7908">
                  <c:v>2</c:v>
                </c:pt>
                <c:pt idx="7909">
                  <c:v>7</c:v>
                </c:pt>
                <c:pt idx="7910">
                  <c:v>8</c:v>
                </c:pt>
                <c:pt idx="7911">
                  <c:v>3</c:v>
                </c:pt>
                <c:pt idx="7912">
                  <c:v>1</c:v>
                </c:pt>
                <c:pt idx="7913">
                  <c:v>-1</c:v>
                </c:pt>
                <c:pt idx="7914">
                  <c:v>-5</c:v>
                </c:pt>
                <c:pt idx="7915">
                  <c:v>-14</c:v>
                </c:pt>
                <c:pt idx="7916">
                  <c:v>-18</c:v>
                </c:pt>
                <c:pt idx="7917">
                  <c:v>-23</c:v>
                </c:pt>
                <c:pt idx="7918">
                  <c:v>-30</c:v>
                </c:pt>
                <c:pt idx="7919">
                  <c:v>-28</c:v>
                </c:pt>
                <c:pt idx="7920">
                  <c:v>-19</c:v>
                </c:pt>
                <c:pt idx="7921">
                  <c:v>-19</c:v>
                </c:pt>
                <c:pt idx="7922">
                  <c:v>-17</c:v>
                </c:pt>
                <c:pt idx="7923">
                  <c:v>-12</c:v>
                </c:pt>
                <c:pt idx="7924">
                  <c:v>-10</c:v>
                </c:pt>
                <c:pt idx="7925">
                  <c:v>-8</c:v>
                </c:pt>
                <c:pt idx="7926">
                  <c:v>-4</c:v>
                </c:pt>
                <c:pt idx="7927">
                  <c:v>2</c:v>
                </c:pt>
                <c:pt idx="7928">
                  <c:v>9</c:v>
                </c:pt>
                <c:pt idx="7929">
                  <c:v>14</c:v>
                </c:pt>
                <c:pt idx="7930">
                  <c:v>19</c:v>
                </c:pt>
                <c:pt idx="7931">
                  <c:v>20</c:v>
                </c:pt>
                <c:pt idx="7932">
                  <c:v>16</c:v>
                </c:pt>
                <c:pt idx="7933">
                  <c:v>13</c:v>
                </c:pt>
                <c:pt idx="7934">
                  <c:v>3</c:v>
                </c:pt>
                <c:pt idx="7935">
                  <c:v>3</c:v>
                </c:pt>
                <c:pt idx="7936">
                  <c:v>2</c:v>
                </c:pt>
                <c:pt idx="7937">
                  <c:v>-2</c:v>
                </c:pt>
                <c:pt idx="7938">
                  <c:v>-7</c:v>
                </c:pt>
                <c:pt idx="7939">
                  <c:v>-10</c:v>
                </c:pt>
                <c:pt idx="7940">
                  <c:v>-15</c:v>
                </c:pt>
                <c:pt idx="7941">
                  <c:v>-8</c:v>
                </c:pt>
                <c:pt idx="7942">
                  <c:v>-8</c:v>
                </c:pt>
                <c:pt idx="7943">
                  <c:v>-12</c:v>
                </c:pt>
                <c:pt idx="7944">
                  <c:v>-11</c:v>
                </c:pt>
                <c:pt idx="7945">
                  <c:v>-14</c:v>
                </c:pt>
                <c:pt idx="7946">
                  <c:v>-4</c:v>
                </c:pt>
                <c:pt idx="7947">
                  <c:v>-10</c:v>
                </c:pt>
                <c:pt idx="7948">
                  <c:v>-12</c:v>
                </c:pt>
                <c:pt idx="7949">
                  <c:v>-8</c:v>
                </c:pt>
                <c:pt idx="7950">
                  <c:v>-10</c:v>
                </c:pt>
                <c:pt idx="7951">
                  <c:v>-10</c:v>
                </c:pt>
                <c:pt idx="7952">
                  <c:v>-10</c:v>
                </c:pt>
                <c:pt idx="7953">
                  <c:v>-13</c:v>
                </c:pt>
                <c:pt idx="7954">
                  <c:v>-17</c:v>
                </c:pt>
                <c:pt idx="7955">
                  <c:v>-17</c:v>
                </c:pt>
                <c:pt idx="7956">
                  <c:v>-15</c:v>
                </c:pt>
                <c:pt idx="7957">
                  <c:v>-7</c:v>
                </c:pt>
                <c:pt idx="7958">
                  <c:v>-9</c:v>
                </c:pt>
                <c:pt idx="7959">
                  <c:v>-4</c:v>
                </c:pt>
                <c:pt idx="7960">
                  <c:v>-2</c:v>
                </c:pt>
                <c:pt idx="7961">
                  <c:v>-1</c:v>
                </c:pt>
                <c:pt idx="7962">
                  <c:v>3</c:v>
                </c:pt>
                <c:pt idx="7963">
                  <c:v>6</c:v>
                </c:pt>
                <c:pt idx="7964">
                  <c:v>8</c:v>
                </c:pt>
                <c:pt idx="7965">
                  <c:v>10</c:v>
                </c:pt>
                <c:pt idx="7966">
                  <c:v>12</c:v>
                </c:pt>
                <c:pt idx="7967">
                  <c:v>13</c:v>
                </c:pt>
                <c:pt idx="7968">
                  <c:v>14</c:v>
                </c:pt>
                <c:pt idx="7969">
                  <c:v>9</c:v>
                </c:pt>
                <c:pt idx="7970">
                  <c:v>6</c:v>
                </c:pt>
                <c:pt idx="7971">
                  <c:v>1</c:v>
                </c:pt>
                <c:pt idx="7972">
                  <c:v>1</c:v>
                </c:pt>
                <c:pt idx="7973">
                  <c:v>-3</c:v>
                </c:pt>
                <c:pt idx="7974">
                  <c:v>-7</c:v>
                </c:pt>
                <c:pt idx="7975">
                  <c:v>-5</c:v>
                </c:pt>
                <c:pt idx="7976">
                  <c:v>-9</c:v>
                </c:pt>
                <c:pt idx="7977">
                  <c:v>-8</c:v>
                </c:pt>
                <c:pt idx="7978">
                  <c:v>-8</c:v>
                </c:pt>
                <c:pt idx="7979">
                  <c:v>-2</c:v>
                </c:pt>
                <c:pt idx="7980">
                  <c:v>-10</c:v>
                </c:pt>
                <c:pt idx="7981">
                  <c:v>-10</c:v>
                </c:pt>
                <c:pt idx="7982">
                  <c:v>-8</c:v>
                </c:pt>
                <c:pt idx="7983">
                  <c:v>-5</c:v>
                </c:pt>
                <c:pt idx="7984">
                  <c:v>1</c:v>
                </c:pt>
                <c:pt idx="7985">
                  <c:v>-1</c:v>
                </c:pt>
                <c:pt idx="7986">
                  <c:v>3</c:v>
                </c:pt>
                <c:pt idx="7987">
                  <c:v>1</c:v>
                </c:pt>
                <c:pt idx="7988">
                  <c:v>-2</c:v>
                </c:pt>
                <c:pt idx="7989">
                  <c:v>-2</c:v>
                </c:pt>
                <c:pt idx="7990">
                  <c:v>-3</c:v>
                </c:pt>
                <c:pt idx="7991">
                  <c:v>-14</c:v>
                </c:pt>
                <c:pt idx="7992">
                  <c:v>-3</c:v>
                </c:pt>
                <c:pt idx="7993">
                  <c:v>-4</c:v>
                </c:pt>
                <c:pt idx="7994">
                  <c:v>-6</c:v>
                </c:pt>
                <c:pt idx="7995">
                  <c:v>-6</c:v>
                </c:pt>
                <c:pt idx="7996">
                  <c:v>-11</c:v>
                </c:pt>
                <c:pt idx="7997">
                  <c:v>-4</c:v>
                </c:pt>
                <c:pt idx="7998">
                  <c:v>-5</c:v>
                </c:pt>
                <c:pt idx="7999">
                  <c:v>-5</c:v>
                </c:pt>
                <c:pt idx="8000">
                  <c:v>-1</c:v>
                </c:pt>
                <c:pt idx="8001">
                  <c:v>-1</c:v>
                </c:pt>
                <c:pt idx="8002">
                  <c:v>0</c:v>
                </c:pt>
                <c:pt idx="8003">
                  <c:v>4</c:v>
                </c:pt>
                <c:pt idx="8004">
                  <c:v>-2</c:v>
                </c:pt>
                <c:pt idx="8005">
                  <c:v>-3</c:v>
                </c:pt>
                <c:pt idx="8006">
                  <c:v>-3</c:v>
                </c:pt>
                <c:pt idx="8007">
                  <c:v>2</c:v>
                </c:pt>
                <c:pt idx="8008">
                  <c:v>6</c:v>
                </c:pt>
                <c:pt idx="8009">
                  <c:v>1</c:v>
                </c:pt>
                <c:pt idx="8010">
                  <c:v>-5</c:v>
                </c:pt>
                <c:pt idx="8011">
                  <c:v>-4</c:v>
                </c:pt>
                <c:pt idx="8012">
                  <c:v>-1</c:v>
                </c:pt>
                <c:pt idx="8013">
                  <c:v>-3</c:v>
                </c:pt>
                <c:pt idx="8014">
                  <c:v>0</c:v>
                </c:pt>
                <c:pt idx="8015">
                  <c:v>-5</c:v>
                </c:pt>
                <c:pt idx="8016">
                  <c:v>-7</c:v>
                </c:pt>
                <c:pt idx="8017">
                  <c:v>-12</c:v>
                </c:pt>
                <c:pt idx="8018">
                  <c:v>-13</c:v>
                </c:pt>
                <c:pt idx="8019">
                  <c:v>-13</c:v>
                </c:pt>
                <c:pt idx="8020">
                  <c:v>-14</c:v>
                </c:pt>
                <c:pt idx="8021">
                  <c:v>-12</c:v>
                </c:pt>
                <c:pt idx="8022">
                  <c:v>-9</c:v>
                </c:pt>
                <c:pt idx="8023">
                  <c:v>-10</c:v>
                </c:pt>
                <c:pt idx="8024">
                  <c:v>-11</c:v>
                </c:pt>
                <c:pt idx="8025">
                  <c:v>-7</c:v>
                </c:pt>
                <c:pt idx="8026">
                  <c:v>-6</c:v>
                </c:pt>
                <c:pt idx="8027">
                  <c:v>-2</c:v>
                </c:pt>
                <c:pt idx="8028">
                  <c:v>0</c:v>
                </c:pt>
                <c:pt idx="8029">
                  <c:v>3</c:v>
                </c:pt>
                <c:pt idx="8030">
                  <c:v>8</c:v>
                </c:pt>
                <c:pt idx="8031">
                  <c:v>6</c:v>
                </c:pt>
                <c:pt idx="8032">
                  <c:v>4</c:v>
                </c:pt>
                <c:pt idx="8033">
                  <c:v>1</c:v>
                </c:pt>
                <c:pt idx="8034">
                  <c:v>-1</c:v>
                </c:pt>
                <c:pt idx="8035">
                  <c:v>0</c:v>
                </c:pt>
                <c:pt idx="8036">
                  <c:v>0</c:v>
                </c:pt>
                <c:pt idx="8037">
                  <c:v>1</c:v>
                </c:pt>
                <c:pt idx="8038">
                  <c:v>-1</c:v>
                </c:pt>
                <c:pt idx="8039">
                  <c:v>0</c:v>
                </c:pt>
                <c:pt idx="8040">
                  <c:v>0</c:v>
                </c:pt>
                <c:pt idx="8041">
                  <c:v>1</c:v>
                </c:pt>
                <c:pt idx="8042">
                  <c:v>-4</c:v>
                </c:pt>
                <c:pt idx="8043">
                  <c:v>0</c:v>
                </c:pt>
                <c:pt idx="8044">
                  <c:v>-4</c:v>
                </c:pt>
                <c:pt idx="8045">
                  <c:v>3</c:v>
                </c:pt>
                <c:pt idx="8046">
                  <c:v>5</c:v>
                </c:pt>
                <c:pt idx="8047">
                  <c:v>10</c:v>
                </c:pt>
                <c:pt idx="8048">
                  <c:v>1</c:v>
                </c:pt>
                <c:pt idx="8049">
                  <c:v>-1</c:v>
                </c:pt>
                <c:pt idx="8050">
                  <c:v>-1</c:v>
                </c:pt>
                <c:pt idx="8051">
                  <c:v>-2</c:v>
                </c:pt>
                <c:pt idx="8052">
                  <c:v>-5</c:v>
                </c:pt>
                <c:pt idx="8053">
                  <c:v>-7</c:v>
                </c:pt>
                <c:pt idx="8054">
                  <c:v>-4</c:v>
                </c:pt>
                <c:pt idx="8055">
                  <c:v>-3</c:v>
                </c:pt>
                <c:pt idx="8056">
                  <c:v>3</c:v>
                </c:pt>
                <c:pt idx="8057">
                  <c:v>-1</c:v>
                </c:pt>
                <c:pt idx="8058">
                  <c:v>-5</c:v>
                </c:pt>
                <c:pt idx="8059">
                  <c:v>-14</c:v>
                </c:pt>
                <c:pt idx="8060">
                  <c:v>-5</c:v>
                </c:pt>
                <c:pt idx="8061">
                  <c:v>-5</c:v>
                </c:pt>
                <c:pt idx="8062">
                  <c:v>-3</c:v>
                </c:pt>
                <c:pt idx="8063">
                  <c:v>1</c:v>
                </c:pt>
                <c:pt idx="8064">
                  <c:v>1</c:v>
                </c:pt>
                <c:pt idx="8065">
                  <c:v>-7</c:v>
                </c:pt>
                <c:pt idx="8066">
                  <c:v>-14</c:v>
                </c:pt>
                <c:pt idx="8067">
                  <c:v>-15</c:v>
                </c:pt>
                <c:pt idx="8068">
                  <c:v>-14</c:v>
                </c:pt>
                <c:pt idx="8069">
                  <c:v>-14</c:v>
                </c:pt>
                <c:pt idx="8070">
                  <c:v>-11</c:v>
                </c:pt>
                <c:pt idx="8071">
                  <c:v>-8</c:v>
                </c:pt>
                <c:pt idx="8072">
                  <c:v>-9</c:v>
                </c:pt>
                <c:pt idx="8073">
                  <c:v>-6</c:v>
                </c:pt>
                <c:pt idx="8074">
                  <c:v>-6</c:v>
                </c:pt>
                <c:pt idx="8075">
                  <c:v>-11</c:v>
                </c:pt>
                <c:pt idx="8076">
                  <c:v>-8</c:v>
                </c:pt>
                <c:pt idx="8077">
                  <c:v>0</c:v>
                </c:pt>
                <c:pt idx="8078">
                  <c:v>9</c:v>
                </c:pt>
                <c:pt idx="8079">
                  <c:v>11</c:v>
                </c:pt>
                <c:pt idx="8080">
                  <c:v>-3</c:v>
                </c:pt>
                <c:pt idx="8081">
                  <c:v>-8</c:v>
                </c:pt>
                <c:pt idx="8082">
                  <c:v>-9</c:v>
                </c:pt>
                <c:pt idx="8083">
                  <c:v>-6</c:v>
                </c:pt>
                <c:pt idx="8084">
                  <c:v>-1</c:v>
                </c:pt>
                <c:pt idx="8085">
                  <c:v>-13</c:v>
                </c:pt>
                <c:pt idx="8086">
                  <c:v>-16</c:v>
                </c:pt>
                <c:pt idx="8087">
                  <c:v>-22</c:v>
                </c:pt>
                <c:pt idx="8088">
                  <c:v>-22</c:v>
                </c:pt>
                <c:pt idx="8089">
                  <c:v>-24</c:v>
                </c:pt>
                <c:pt idx="8090">
                  <c:v>-32</c:v>
                </c:pt>
                <c:pt idx="8091">
                  <c:v>-35</c:v>
                </c:pt>
                <c:pt idx="8092">
                  <c:v>-20</c:v>
                </c:pt>
                <c:pt idx="8093">
                  <c:v>-13</c:v>
                </c:pt>
                <c:pt idx="8094">
                  <c:v>-15</c:v>
                </c:pt>
                <c:pt idx="8095">
                  <c:v>-17</c:v>
                </c:pt>
                <c:pt idx="8096">
                  <c:v>-17</c:v>
                </c:pt>
                <c:pt idx="8097">
                  <c:v>-8</c:v>
                </c:pt>
                <c:pt idx="8098">
                  <c:v>-4</c:v>
                </c:pt>
                <c:pt idx="8099">
                  <c:v>-3</c:v>
                </c:pt>
                <c:pt idx="8100">
                  <c:v>-4</c:v>
                </c:pt>
                <c:pt idx="8101">
                  <c:v>-8</c:v>
                </c:pt>
                <c:pt idx="8102">
                  <c:v>-1</c:v>
                </c:pt>
                <c:pt idx="8103">
                  <c:v>-3</c:v>
                </c:pt>
                <c:pt idx="8104">
                  <c:v>-6</c:v>
                </c:pt>
                <c:pt idx="8105">
                  <c:v>-10</c:v>
                </c:pt>
                <c:pt idx="8106">
                  <c:v>-6</c:v>
                </c:pt>
                <c:pt idx="8107">
                  <c:v>-8</c:v>
                </c:pt>
                <c:pt idx="8108">
                  <c:v>-9</c:v>
                </c:pt>
                <c:pt idx="8109">
                  <c:v>-11</c:v>
                </c:pt>
                <c:pt idx="8110">
                  <c:v>-13</c:v>
                </c:pt>
                <c:pt idx="8111">
                  <c:v>-9</c:v>
                </c:pt>
                <c:pt idx="8112">
                  <c:v>-8</c:v>
                </c:pt>
                <c:pt idx="8113">
                  <c:v>-5</c:v>
                </c:pt>
                <c:pt idx="8114">
                  <c:v>-6</c:v>
                </c:pt>
                <c:pt idx="8115">
                  <c:v>-2</c:v>
                </c:pt>
                <c:pt idx="8116">
                  <c:v>-2</c:v>
                </c:pt>
                <c:pt idx="8117">
                  <c:v>-3</c:v>
                </c:pt>
                <c:pt idx="8118">
                  <c:v>-2</c:v>
                </c:pt>
                <c:pt idx="8119">
                  <c:v>2</c:v>
                </c:pt>
                <c:pt idx="8120">
                  <c:v>-3</c:v>
                </c:pt>
                <c:pt idx="8121">
                  <c:v>-4</c:v>
                </c:pt>
                <c:pt idx="8122">
                  <c:v>-4</c:v>
                </c:pt>
                <c:pt idx="8123">
                  <c:v>-1</c:v>
                </c:pt>
                <c:pt idx="8124">
                  <c:v>-1</c:v>
                </c:pt>
                <c:pt idx="8125">
                  <c:v>4</c:v>
                </c:pt>
                <c:pt idx="8126">
                  <c:v>10</c:v>
                </c:pt>
                <c:pt idx="8127">
                  <c:v>3</c:v>
                </c:pt>
                <c:pt idx="8128">
                  <c:v>2</c:v>
                </c:pt>
                <c:pt idx="8129">
                  <c:v>6</c:v>
                </c:pt>
                <c:pt idx="8130">
                  <c:v>7</c:v>
                </c:pt>
                <c:pt idx="8131">
                  <c:v>3</c:v>
                </c:pt>
                <c:pt idx="8132">
                  <c:v>10</c:v>
                </c:pt>
                <c:pt idx="8133">
                  <c:v>5</c:v>
                </c:pt>
                <c:pt idx="8134">
                  <c:v>8</c:v>
                </c:pt>
                <c:pt idx="8135">
                  <c:v>4</c:v>
                </c:pt>
                <c:pt idx="8136">
                  <c:v>6</c:v>
                </c:pt>
                <c:pt idx="8137">
                  <c:v>-3</c:v>
                </c:pt>
                <c:pt idx="8138">
                  <c:v>-10</c:v>
                </c:pt>
                <c:pt idx="8139">
                  <c:v>-9</c:v>
                </c:pt>
                <c:pt idx="8140">
                  <c:v>-7</c:v>
                </c:pt>
                <c:pt idx="8141">
                  <c:v>-9</c:v>
                </c:pt>
                <c:pt idx="8142">
                  <c:v>-10</c:v>
                </c:pt>
                <c:pt idx="8143">
                  <c:v>-7</c:v>
                </c:pt>
                <c:pt idx="8144">
                  <c:v>-7</c:v>
                </c:pt>
                <c:pt idx="8145">
                  <c:v>-5</c:v>
                </c:pt>
                <c:pt idx="8146">
                  <c:v>-6</c:v>
                </c:pt>
                <c:pt idx="8147">
                  <c:v>-5</c:v>
                </c:pt>
                <c:pt idx="8148">
                  <c:v>-5</c:v>
                </c:pt>
                <c:pt idx="8149">
                  <c:v>-5</c:v>
                </c:pt>
                <c:pt idx="8150">
                  <c:v>-4</c:v>
                </c:pt>
                <c:pt idx="8151">
                  <c:v>-2</c:v>
                </c:pt>
                <c:pt idx="8152">
                  <c:v>-3</c:v>
                </c:pt>
                <c:pt idx="8153">
                  <c:v>-10</c:v>
                </c:pt>
                <c:pt idx="8154">
                  <c:v>-8</c:v>
                </c:pt>
                <c:pt idx="8155">
                  <c:v>-5</c:v>
                </c:pt>
                <c:pt idx="8156">
                  <c:v>-9</c:v>
                </c:pt>
                <c:pt idx="8157">
                  <c:v>-5</c:v>
                </c:pt>
                <c:pt idx="8158">
                  <c:v>-3</c:v>
                </c:pt>
                <c:pt idx="8159">
                  <c:v>-5</c:v>
                </c:pt>
                <c:pt idx="8160">
                  <c:v>-1</c:v>
                </c:pt>
                <c:pt idx="8161">
                  <c:v>-2</c:v>
                </c:pt>
                <c:pt idx="8162">
                  <c:v>2</c:v>
                </c:pt>
                <c:pt idx="8163">
                  <c:v>4</c:v>
                </c:pt>
                <c:pt idx="8164">
                  <c:v>6</c:v>
                </c:pt>
                <c:pt idx="8165">
                  <c:v>11</c:v>
                </c:pt>
                <c:pt idx="8166">
                  <c:v>3</c:v>
                </c:pt>
                <c:pt idx="8167">
                  <c:v>2</c:v>
                </c:pt>
                <c:pt idx="8168">
                  <c:v>0</c:v>
                </c:pt>
                <c:pt idx="8169">
                  <c:v>-2</c:v>
                </c:pt>
                <c:pt idx="8170">
                  <c:v>-8</c:v>
                </c:pt>
                <c:pt idx="8171">
                  <c:v>-6</c:v>
                </c:pt>
                <c:pt idx="8172">
                  <c:v>-6</c:v>
                </c:pt>
                <c:pt idx="8173">
                  <c:v>-1</c:v>
                </c:pt>
                <c:pt idx="8174">
                  <c:v>-3</c:v>
                </c:pt>
                <c:pt idx="8175">
                  <c:v>-3</c:v>
                </c:pt>
                <c:pt idx="8176">
                  <c:v>-2</c:v>
                </c:pt>
                <c:pt idx="8177">
                  <c:v>-2</c:v>
                </c:pt>
                <c:pt idx="8178">
                  <c:v>1</c:v>
                </c:pt>
                <c:pt idx="8179">
                  <c:v>-2</c:v>
                </c:pt>
                <c:pt idx="8180">
                  <c:v>2</c:v>
                </c:pt>
                <c:pt idx="8181">
                  <c:v>3</c:v>
                </c:pt>
                <c:pt idx="8182">
                  <c:v>11</c:v>
                </c:pt>
                <c:pt idx="8183">
                  <c:v>7</c:v>
                </c:pt>
                <c:pt idx="8184">
                  <c:v>1</c:v>
                </c:pt>
                <c:pt idx="8185">
                  <c:v>-2</c:v>
                </c:pt>
                <c:pt idx="8186">
                  <c:v>-5</c:v>
                </c:pt>
                <c:pt idx="8187">
                  <c:v>-11</c:v>
                </c:pt>
                <c:pt idx="8188">
                  <c:v>-14</c:v>
                </c:pt>
                <c:pt idx="8189">
                  <c:v>-14</c:v>
                </c:pt>
                <c:pt idx="8190">
                  <c:v>-20</c:v>
                </c:pt>
                <c:pt idx="8191">
                  <c:v>-15</c:v>
                </c:pt>
                <c:pt idx="8192">
                  <c:v>-16</c:v>
                </c:pt>
                <c:pt idx="8193">
                  <c:v>-16</c:v>
                </c:pt>
                <c:pt idx="8194">
                  <c:v>-25</c:v>
                </c:pt>
                <c:pt idx="8195">
                  <c:v>-15</c:v>
                </c:pt>
                <c:pt idx="8196">
                  <c:v>-14</c:v>
                </c:pt>
                <c:pt idx="8197">
                  <c:v>-9</c:v>
                </c:pt>
                <c:pt idx="8198">
                  <c:v>-9</c:v>
                </c:pt>
                <c:pt idx="8199">
                  <c:v>-5</c:v>
                </c:pt>
                <c:pt idx="8200">
                  <c:v>-8</c:v>
                </c:pt>
                <c:pt idx="8201">
                  <c:v>-5</c:v>
                </c:pt>
                <c:pt idx="8202">
                  <c:v>4</c:v>
                </c:pt>
                <c:pt idx="8203">
                  <c:v>2</c:v>
                </c:pt>
                <c:pt idx="8204">
                  <c:v>0</c:v>
                </c:pt>
                <c:pt idx="8205">
                  <c:v>1</c:v>
                </c:pt>
                <c:pt idx="8206">
                  <c:v>1</c:v>
                </c:pt>
                <c:pt idx="8207">
                  <c:v>-4</c:v>
                </c:pt>
                <c:pt idx="8208">
                  <c:v>-1</c:v>
                </c:pt>
                <c:pt idx="8209">
                  <c:v>-1</c:v>
                </c:pt>
                <c:pt idx="8210">
                  <c:v>3</c:v>
                </c:pt>
                <c:pt idx="8211">
                  <c:v>4</c:v>
                </c:pt>
                <c:pt idx="8212">
                  <c:v>3</c:v>
                </c:pt>
                <c:pt idx="8213">
                  <c:v>2</c:v>
                </c:pt>
                <c:pt idx="8214">
                  <c:v>7</c:v>
                </c:pt>
                <c:pt idx="8215">
                  <c:v>5</c:v>
                </c:pt>
                <c:pt idx="8216">
                  <c:v>9</c:v>
                </c:pt>
                <c:pt idx="8217">
                  <c:v>11</c:v>
                </c:pt>
                <c:pt idx="8218">
                  <c:v>12</c:v>
                </c:pt>
                <c:pt idx="8219">
                  <c:v>16</c:v>
                </c:pt>
                <c:pt idx="8220">
                  <c:v>15</c:v>
                </c:pt>
                <c:pt idx="8221">
                  <c:v>16</c:v>
                </c:pt>
                <c:pt idx="8222">
                  <c:v>15</c:v>
                </c:pt>
                <c:pt idx="8223">
                  <c:v>14</c:v>
                </c:pt>
                <c:pt idx="8224">
                  <c:v>18</c:v>
                </c:pt>
                <c:pt idx="8225">
                  <c:v>17</c:v>
                </c:pt>
                <c:pt idx="8226">
                  <c:v>6</c:v>
                </c:pt>
                <c:pt idx="8227">
                  <c:v>10</c:v>
                </c:pt>
                <c:pt idx="8228">
                  <c:v>9</c:v>
                </c:pt>
                <c:pt idx="8229">
                  <c:v>6</c:v>
                </c:pt>
                <c:pt idx="8230">
                  <c:v>8</c:v>
                </c:pt>
                <c:pt idx="8231">
                  <c:v>5</c:v>
                </c:pt>
                <c:pt idx="8232">
                  <c:v>2</c:v>
                </c:pt>
                <c:pt idx="8233">
                  <c:v>-5</c:v>
                </c:pt>
                <c:pt idx="8234">
                  <c:v>-6</c:v>
                </c:pt>
                <c:pt idx="8235">
                  <c:v>-3</c:v>
                </c:pt>
                <c:pt idx="8236">
                  <c:v>-8</c:v>
                </c:pt>
                <c:pt idx="8237">
                  <c:v>-5</c:v>
                </c:pt>
                <c:pt idx="8238">
                  <c:v>1</c:v>
                </c:pt>
                <c:pt idx="8239">
                  <c:v>-9</c:v>
                </c:pt>
                <c:pt idx="8240">
                  <c:v>-10</c:v>
                </c:pt>
                <c:pt idx="8241">
                  <c:v>-11</c:v>
                </c:pt>
                <c:pt idx="8242">
                  <c:v>-11</c:v>
                </c:pt>
                <c:pt idx="8243">
                  <c:v>-9</c:v>
                </c:pt>
                <c:pt idx="8244">
                  <c:v>-8</c:v>
                </c:pt>
                <c:pt idx="8245">
                  <c:v>-2</c:v>
                </c:pt>
                <c:pt idx="8246">
                  <c:v>-5</c:v>
                </c:pt>
                <c:pt idx="8247">
                  <c:v>-16</c:v>
                </c:pt>
                <c:pt idx="8248">
                  <c:v>-10</c:v>
                </c:pt>
                <c:pt idx="8249">
                  <c:v>-11</c:v>
                </c:pt>
                <c:pt idx="8250">
                  <c:v>-12</c:v>
                </c:pt>
                <c:pt idx="8251">
                  <c:v>-9</c:v>
                </c:pt>
                <c:pt idx="8252">
                  <c:v>-7</c:v>
                </c:pt>
                <c:pt idx="8253">
                  <c:v>-10</c:v>
                </c:pt>
                <c:pt idx="8254">
                  <c:v>-11</c:v>
                </c:pt>
                <c:pt idx="8255">
                  <c:v>-17</c:v>
                </c:pt>
                <c:pt idx="8256">
                  <c:v>-17</c:v>
                </c:pt>
                <c:pt idx="8257">
                  <c:v>-9</c:v>
                </c:pt>
                <c:pt idx="8258">
                  <c:v>-12</c:v>
                </c:pt>
                <c:pt idx="8259">
                  <c:v>-1</c:v>
                </c:pt>
                <c:pt idx="8260">
                  <c:v>-4</c:v>
                </c:pt>
                <c:pt idx="8261">
                  <c:v>-4</c:v>
                </c:pt>
                <c:pt idx="8262">
                  <c:v>-5</c:v>
                </c:pt>
                <c:pt idx="8263">
                  <c:v>-8</c:v>
                </c:pt>
                <c:pt idx="8264">
                  <c:v>-12</c:v>
                </c:pt>
                <c:pt idx="8265">
                  <c:v>-8</c:v>
                </c:pt>
                <c:pt idx="8266">
                  <c:v>-9</c:v>
                </c:pt>
                <c:pt idx="8267">
                  <c:v>-6</c:v>
                </c:pt>
                <c:pt idx="8268">
                  <c:v>-7</c:v>
                </c:pt>
                <c:pt idx="8269">
                  <c:v>-13</c:v>
                </c:pt>
                <c:pt idx="8270">
                  <c:v>-14</c:v>
                </c:pt>
                <c:pt idx="8271">
                  <c:v>-3</c:v>
                </c:pt>
                <c:pt idx="8272">
                  <c:v>1</c:v>
                </c:pt>
                <c:pt idx="8273">
                  <c:v>2</c:v>
                </c:pt>
                <c:pt idx="8274">
                  <c:v>6</c:v>
                </c:pt>
                <c:pt idx="8275">
                  <c:v>8</c:v>
                </c:pt>
                <c:pt idx="8276">
                  <c:v>4</c:v>
                </c:pt>
                <c:pt idx="8277">
                  <c:v>4</c:v>
                </c:pt>
                <c:pt idx="8278">
                  <c:v>8</c:v>
                </c:pt>
                <c:pt idx="8279">
                  <c:v>5</c:v>
                </c:pt>
                <c:pt idx="8280">
                  <c:v>7</c:v>
                </c:pt>
                <c:pt idx="8281">
                  <c:v>8</c:v>
                </c:pt>
                <c:pt idx="8282">
                  <c:v>12</c:v>
                </c:pt>
                <c:pt idx="8283">
                  <c:v>1</c:v>
                </c:pt>
                <c:pt idx="8284">
                  <c:v>1</c:v>
                </c:pt>
                <c:pt idx="8285">
                  <c:v>0</c:v>
                </c:pt>
                <c:pt idx="8286">
                  <c:v>-4</c:v>
                </c:pt>
                <c:pt idx="8287">
                  <c:v>-2</c:v>
                </c:pt>
                <c:pt idx="8288">
                  <c:v>3</c:v>
                </c:pt>
                <c:pt idx="8289">
                  <c:v>5</c:v>
                </c:pt>
                <c:pt idx="8290">
                  <c:v>2</c:v>
                </c:pt>
                <c:pt idx="8291">
                  <c:v>-1</c:v>
                </c:pt>
                <c:pt idx="8292">
                  <c:v>-6</c:v>
                </c:pt>
                <c:pt idx="8293">
                  <c:v>-5</c:v>
                </c:pt>
                <c:pt idx="8294">
                  <c:v>-3</c:v>
                </c:pt>
                <c:pt idx="8295">
                  <c:v>-5</c:v>
                </c:pt>
                <c:pt idx="8296">
                  <c:v>-6</c:v>
                </c:pt>
                <c:pt idx="8297">
                  <c:v>-5</c:v>
                </c:pt>
                <c:pt idx="8298">
                  <c:v>-5</c:v>
                </c:pt>
                <c:pt idx="8299">
                  <c:v>-7</c:v>
                </c:pt>
                <c:pt idx="8300">
                  <c:v>-5</c:v>
                </c:pt>
                <c:pt idx="8301">
                  <c:v>-7</c:v>
                </c:pt>
                <c:pt idx="8302">
                  <c:v>-1</c:v>
                </c:pt>
                <c:pt idx="8303">
                  <c:v>7</c:v>
                </c:pt>
                <c:pt idx="8304">
                  <c:v>9</c:v>
                </c:pt>
                <c:pt idx="8305">
                  <c:v>7</c:v>
                </c:pt>
                <c:pt idx="8306">
                  <c:v>6</c:v>
                </c:pt>
                <c:pt idx="8307">
                  <c:v>5</c:v>
                </c:pt>
                <c:pt idx="8308">
                  <c:v>8</c:v>
                </c:pt>
                <c:pt idx="8309">
                  <c:v>9</c:v>
                </c:pt>
                <c:pt idx="8310">
                  <c:v>13</c:v>
                </c:pt>
                <c:pt idx="8311">
                  <c:v>13</c:v>
                </c:pt>
                <c:pt idx="8312">
                  <c:v>12</c:v>
                </c:pt>
                <c:pt idx="8313">
                  <c:v>12</c:v>
                </c:pt>
                <c:pt idx="8314">
                  <c:v>9</c:v>
                </c:pt>
                <c:pt idx="8315">
                  <c:v>13</c:v>
                </c:pt>
                <c:pt idx="8316">
                  <c:v>10</c:v>
                </c:pt>
                <c:pt idx="8317">
                  <c:v>13</c:v>
                </c:pt>
                <c:pt idx="8318">
                  <c:v>11</c:v>
                </c:pt>
                <c:pt idx="8319">
                  <c:v>6</c:v>
                </c:pt>
                <c:pt idx="8320">
                  <c:v>5</c:v>
                </c:pt>
                <c:pt idx="8321">
                  <c:v>5</c:v>
                </c:pt>
                <c:pt idx="8322">
                  <c:v>5</c:v>
                </c:pt>
                <c:pt idx="8323">
                  <c:v>1</c:v>
                </c:pt>
                <c:pt idx="8324">
                  <c:v>-12</c:v>
                </c:pt>
                <c:pt idx="8325">
                  <c:v>-10</c:v>
                </c:pt>
                <c:pt idx="8326">
                  <c:v>-9</c:v>
                </c:pt>
                <c:pt idx="8327">
                  <c:v>-9</c:v>
                </c:pt>
                <c:pt idx="8328">
                  <c:v>-9</c:v>
                </c:pt>
                <c:pt idx="8329">
                  <c:v>-8</c:v>
                </c:pt>
                <c:pt idx="8330">
                  <c:v>-8</c:v>
                </c:pt>
                <c:pt idx="8331">
                  <c:v>-11</c:v>
                </c:pt>
                <c:pt idx="8332">
                  <c:v>-4</c:v>
                </c:pt>
                <c:pt idx="8333">
                  <c:v>0</c:v>
                </c:pt>
                <c:pt idx="8334">
                  <c:v>3</c:v>
                </c:pt>
                <c:pt idx="8335">
                  <c:v>10</c:v>
                </c:pt>
                <c:pt idx="8336">
                  <c:v>16</c:v>
                </c:pt>
                <c:pt idx="8337">
                  <c:v>9</c:v>
                </c:pt>
                <c:pt idx="8338">
                  <c:v>8</c:v>
                </c:pt>
                <c:pt idx="8339">
                  <c:v>12</c:v>
                </c:pt>
                <c:pt idx="8340">
                  <c:v>11</c:v>
                </c:pt>
                <c:pt idx="8341">
                  <c:v>18</c:v>
                </c:pt>
                <c:pt idx="8342">
                  <c:v>14</c:v>
                </c:pt>
                <c:pt idx="8343">
                  <c:v>15</c:v>
                </c:pt>
                <c:pt idx="8344">
                  <c:v>11</c:v>
                </c:pt>
                <c:pt idx="8345">
                  <c:v>9</c:v>
                </c:pt>
                <c:pt idx="8346">
                  <c:v>1</c:v>
                </c:pt>
                <c:pt idx="8347">
                  <c:v>-6</c:v>
                </c:pt>
                <c:pt idx="8348">
                  <c:v>-8</c:v>
                </c:pt>
                <c:pt idx="8349">
                  <c:v>0</c:v>
                </c:pt>
                <c:pt idx="8350">
                  <c:v>2</c:v>
                </c:pt>
                <c:pt idx="8351">
                  <c:v>1</c:v>
                </c:pt>
                <c:pt idx="8352">
                  <c:v>3</c:v>
                </c:pt>
                <c:pt idx="8353">
                  <c:v>7</c:v>
                </c:pt>
                <c:pt idx="8354">
                  <c:v>15</c:v>
                </c:pt>
                <c:pt idx="8355">
                  <c:v>21</c:v>
                </c:pt>
                <c:pt idx="8356">
                  <c:v>13</c:v>
                </c:pt>
                <c:pt idx="8357">
                  <c:v>13</c:v>
                </c:pt>
                <c:pt idx="8358">
                  <c:v>18</c:v>
                </c:pt>
                <c:pt idx="8359">
                  <c:v>18</c:v>
                </c:pt>
                <c:pt idx="8360">
                  <c:v>18</c:v>
                </c:pt>
                <c:pt idx="8361">
                  <c:v>14</c:v>
                </c:pt>
                <c:pt idx="8362">
                  <c:v>9</c:v>
                </c:pt>
                <c:pt idx="8363">
                  <c:v>7</c:v>
                </c:pt>
                <c:pt idx="8364">
                  <c:v>7</c:v>
                </c:pt>
                <c:pt idx="8365">
                  <c:v>-2</c:v>
                </c:pt>
                <c:pt idx="8366">
                  <c:v>1</c:v>
                </c:pt>
                <c:pt idx="8367">
                  <c:v>-8</c:v>
                </c:pt>
                <c:pt idx="8368">
                  <c:v>1</c:v>
                </c:pt>
                <c:pt idx="8369">
                  <c:v>7</c:v>
                </c:pt>
                <c:pt idx="8370">
                  <c:v>7</c:v>
                </c:pt>
                <c:pt idx="8371">
                  <c:v>4</c:v>
                </c:pt>
                <c:pt idx="8372">
                  <c:v>17</c:v>
                </c:pt>
                <c:pt idx="8373">
                  <c:v>16</c:v>
                </c:pt>
                <c:pt idx="8374">
                  <c:v>8</c:v>
                </c:pt>
                <c:pt idx="8375">
                  <c:v>5</c:v>
                </c:pt>
                <c:pt idx="8376">
                  <c:v>3</c:v>
                </c:pt>
                <c:pt idx="8377">
                  <c:v>4</c:v>
                </c:pt>
                <c:pt idx="8378">
                  <c:v>-2</c:v>
                </c:pt>
                <c:pt idx="8379">
                  <c:v>-2</c:v>
                </c:pt>
                <c:pt idx="8380">
                  <c:v>-5</c:v>
                </c:pt>
                <c:pt idx="8381">
                  <c:v>-5</c:v>
                </c:pt>
                <c:pt idx="8382">
                  <c:v>-2</c:v>
                </c:pt>
                <c:pt idx="8383">
                  <c:v>-5</c:v>
                </c:pt>
                <c:pt idx="8384">
                  <c:v>-23</c:v>
                </c:pt>
                <c:pt idx="8385">
                  <c:v>-25</c:v>
                </c:pt>
                <c:pt idx="8386">
                  <c:v>-12</c:v>
                </c:pt>
                <c:pt idx="8387">
                  <c:v>-10</c:v>
                </c:pt>
                <c:pt idx="8388">
                  <c:v>-12</c:v>
                </c:pt>
                <c:pt idx="8389">
                  <c:v>-8</c:v>
                </c:pt>
                <c:pt idx="8390">
                  <c:v>-14</c:v>
                </c:pt>
                <c:pt idx="8391">
                  <c:v>-16</c:v>
                </c:pt>
                <c:pt idx="8392">
                  <c:v>-13</c:v>
                </c:pt>
                <c:pt idx="8393">
                  <c:v>-10</c:v>
                </c:pt>
                <c:pt idx="8394">
                  <c:v>-11</c:v>
                </c:pt>
                <c:pt idx="8395">
                  <c:v>-6</c:v>
                </c:pt>
                <c:pt idx="8396">
                  <c:v>-6</c:v>
                </c:pt>
                <c:pt idx="8397">
                  <c:v>-4</c:v>
                </c:pt>
                <c:pt idx="8398">
                  <c:v>-5</c:v>
                </c:pt>
                <c:pt idx="8399">
                  <c:v>-6</c:v>
                </c:pt>
                <c:pt idx="8400">
                  <c:v>-5</c:v>
                </c:pt>
                <c:pt idx="8401">
                  <c:v>-6</c:v>
                </c:pt>
                <c:pt idx="8402">
                  <c:v>4</c:v>
                </c:pt>
                <c:pt idx="8403">
                  <c:v>2</c:v>
                </c:pt>
                <c:pt idx="8404">
                  <c:v>18</c:v>
                </c:pt>
                <c:pt idx="8405">
                  <c:v>11</c:v>
                </c:pt>
                <c:pt idx="8406">
                  <c:v>8</c:v>
                </c:pt>
                <c:pt idx="8407">
                  <c:v>7</c:v>
                </c:pt>
                <c:pt idx="8408">
                  <c:v>8</c:v>
                </c:pt>
                <c:pt idx="8409">
                  <c:v>14</c:v>
                </c:pt>
                <c:pt idx="8410">
                  <c:v>15</c:v>
                </c:pt>
                <c:pt idx="8411">
                  <c:v>14</c:v>
                </c:pt>
                <c:pt idx="8412">
                  <c:v>14</c:v>
                </c:pt>
                <c:pt idx="8413">
                  <c:v>13</c:v>
                </c:pt>
                <c:pt idx="8414">
                  <c:v>1</c:v>
                </c:pt>
                <c:pt idx="8415">
                  <c:v>3</c:v>
                </c:pt>
                <c:pt idx="8416">
                  <c:v>-6</c:v>
                </c:pt>
                <c:pt idx="8417">
                  <c:v>-1</c:v>
                </c:pt>
                <c:pt idx="8418">
                  <c:v>6</c:v>
                </c:pt>
                <c:pt idx="8419">
                  <c:v>3</c:v>
                </c:pt>
                <c:pt idx="8420">
                  <c:v>12</c:v>
                </c:pt>
                <c:pt idx="8421">
                  <c:v>4</c:v>
                </c:pt>
                <c:pt idx="8422">
                  <c:v>-1</c:v>
                </c:pt>
                <c:pt idx="8423">
                  <c:v>-2</c:v>
                </c:pt>
                <c:pt idx="8424">
                  <c:v>0</c:v>
                </c:pt>
                <c:pt idx="8425">
                  <c:v>0</c:v>
                </c:pt>
                <c:pt idx="8426">
                  <c:v>10</c:v>
                </c:pt>
                <c:pt idx="8427">
                  <c:v>9</c:v>
                </c:pt>
                <c:pt idx="8428">
                  <c:v>4</c:v>
                </c:pt>
                <c:pt idx="8429">
                  <c:v>5</c:v>
                </c:pt>
                <c:pt idx="8430">
                  <c:v>10</c:v>
                </c:pt>
                <c:pt idx="8431">
                  <c:v>15</c:v>
                </c:pt>
                <c:pt idx="8432">
                  <c:v>-2</c:v>
                </c:pt>
                <c:pt idx="8433">
                  <c:v>0</c:v>
                </c:pt>
                <c:pt idx="8434">
                  <c:v>0</c:v>
                </c:pt>
                <c:pt idx="8435">
                  <c:v>2</c:v>
                </c:pt>
                <c:pt idx="8436">
                  <c:v>-3</c:v>
                </c:pt>
                <c:pt idx="8437">
                  <c:v>4</c:v>
                </c:pt>
                <c:pt idx="8438">
                  <c:v>4</c:v>
                </c:pt>
                <c:pt idx="8439">
                  <c:v>6</c:v>
                </c:pt>
                <c:pt idx="8440">
                  <c:v>5</c:v>
                </c:pt>
                <c:pt idx="8441">
                  <c:v>2</c:v>
                </c:pt>
                <c:pt idx="8442">
                  <c:v>0</c:v>
                </c:pt>
                <c:pt idx="8443">
                  <c:v>-3</c:v>
                </c:pt>
                <c:pt idx="8444">
                  <c:v>5</c:v>
                </c:pt>
                <c:pt idx="8445">
                  <c:v>6</c:v>
                </c:pt>
                <c:pt idx="8446">
                  <c:v>13</c:v>
                </c:pt>
                <c:pt idx="8447">
                  <c:v>5</c:v>
                </c:pt>
                <c:pt idx="8448">
                  <c:v>10</c:v>
                </c:pt>
                <c:pt idx="8449">
                  <c:v>2</c:v>
                </c:pt>
                <c:pt idx="8450">
                  <c:v>-1</c:v>
                </c:pt>
                <c:pt idx="8451">
                  <c:v>-4</c:v>
                </c:pt>
                <c:pt idx="8452">
                  <c:v>-8</c:v>
                </c:pt>
                <c:pt idx="8453">
                  <c:v>-9</c:v>
                </c:pt>
                <c:pt idx="8454">
                  <c:v>-15</c:v>
                </c:pt>
                <c:pt idx="8455">
                  <c:v>-12</c:v>
                </c:pt>
                <c:pt idx="8456">
                  <c:v>-7</c:v>
                </c:pt>
                <c:pt idx="8457">
                  <c:v>-3</c:v>
                </c:pt>
                <c:pt idx="8458">
                  <c:v>-11</c:v>
                </c:pt>
                <c:pt idx="8459">
                  <c:v>-4</c:v>
                </c:pt>
                <c:pt idx="8460">
                  <c:v>-8</c:v>
                </c:pt>
                <c:pt idx="8461">
                  <c:v>-7</c:v>
                </c:pt>
                <c:pt idx="8462">
                  <c:v>-5</c:v>
                </c:pt>
                <c:pt idx="8463">
                  <c:v>-3</c:v>
                </c:pt>
                <c:pt idx="8464">
                  <c:v>2</c:v>
                </c:pt>
                <c:pt idx="8465">
                  <c:v>-4</c:v>
                </c:pt>
                <c:pt idx="8466">
                  <c:v>0</c:v>
                </c:pt>
                <c:pt idx="8467">
                  <c:v>-4</c:v>
                </c:pt>
                <c:pt idx="8468">
                  <c:v>-9</c:v>
                </c:pt>
                <c:pt idx="8469">
                  <c:v>-10</c:v>
                </c:pt>
                <c:pt idx="8470">
                  <c:v>-2</c:v>
                </c:pt>
                <c:pt idx="8471">
                  <c:v>-1</c:v>
                </c:pt>
                <c:pt idx="8472">
                  <c:v>-2</c:v>
                </c:pt>
                <c:pt idx="8473">
                  <c:v>-6</c:v>
                </c:pt>
                <c:pt idx="8474">
                  <c:v>3</c:v>
                </c:pt>
                <c:pt idx="8475">
                  <c:v>-2</c:v>
                </c:pt>
                <c:pt idx="8476">
                  <c:v>1</c:v>
                </c:pt>
                <c:pt idx="8477">
                  <c:v>12</c:v>
                </c:pt>
                <c:pt idx="8478">
                  <c:v>15</c:v>
                </c:pt>
                <c:pt idx="8479">
                  <c:v>18</c:v>
                </c:pt>
                <c:pt idx="8480">
                  <c:v>19</c:v>
                </c:pt>
                <c:pt idx="8481">
                  <c:v>12</c:v>
                </c:pt>
                <c:pt idx="8482">
                  <c:v>7</c:v>
                </c:pt>
                <c:pt idx="8483">
                  <c:v>6</c:v>
                </c:pt>
                <c:pt idx="8484">
                  <c:v>6</c:v>
                </c:pt>
                <c:pt idx="8485">
                  <c:v>7</c:v>
                </c:pt>
                <c:pt idx="8486">
                  <c:v>1</c:v>
                </c:pt>
                <c:pt idx="8487">
                  <c:v>2</c:v>
                </c:pt>
                <c:pt idx="8488">
                  <c:v>3</c:v>
                </c:pt>
                <c:pt idx="8489">
                  <c:v>5</c:v>
                </c:pt>
                <c:pt idx="8490">
                  <c:v>7</c:v>
                </c:pt>
                <c:pt idx="8491">
                  <c:v>15</c:v>
                </c:pt>
                <c:pt idx="8492">
                  <c:v>15</c:v>
                </c:pt>
                <c:pt idx="8493">
                  <c:v>25</c:v>
                </c:pt>
                <c:pt idx="8494">
                  <c:v>22</c:v>
                </c:pt>
                <c:pt idx="8495">
                  <c:v>22</c:v>
                </c:pt>
                <c:pt idx="8496">
                  <c:v>22</c:v>
                </c:pt>
                <c:pt idx="8497">
                  <c:v>29</c:v>
                </c:pt>
                <c:pt idx="8498">
                  <c:v>22</c:v>
                </c:pt>
                <c:pt idx="8499">
                  <c:v>15</c:v>
                </c:pt>
                <c:pt idx="8500">
                  <c:v>10</c:v>
                </c:pt>
                <c:pt idx="8501">
                  <c:v>9</c:v>
                </c:pt>
                <c:pt idx="8502">
                  <c:v>6</c:v>
                </c:pt>
                <c:pt idx="8503">
                  <c:v>-2</c:v>
                </c:pt>
                <c:pt idx="8504">
                  <c:v>2</c:v>
                </c:pt>
                <c:pt idx="8505">
                  <c:v>-6</c:v>
                </c:pt>
                <c:pt idx="8506">
                  <c:v>2</c:v>
                </c:pt>
                <c:pt idx="8507">
                  <c:v>7</c:v>
                </c:pt>
                <c:pt idx="8508">
                  <c:v>4</c:v>
                </c:pt>
                <c:pt idx="8509">
                  <c:v>-7</c:v>
                </c:pt>
                <c:pt idx="8510">
                  <c:v>-3</c:v>
                </c:pt>
                <c:pt idx="8511">
                  <c:v>3</c:v>
                </c:pt>
                <c:pt idx="8512">
                  <c:v>5</c:v>
                </c:pt>
                <c:pt idx="8513">
                  <c:v>5</c:v>
                </c:pt>
                <c:pt idx="8514">
                  <c:v>4</c:v>
                </c:pt>
                <c:pt idx="8515">
                  <c:v>6</c:v>
                </c:pt>
                <c:pt idx="8516">
                  <c:v>6</c:v>
                </c:pt>
                <c:pt idx="8517">
                  <c:v>6</c:v>
                </c:pt>
                <c:pt idx="8518">
                  <c:v>4</c:v>
                </c:pt>
                <c:pt idx="8519">
                  <c:v>-5</c:v>
                </c:pt>
                <c:pt idx="8520">
                  <c:v>-7</c:v>
                </c:pt>
                <c:pt idx="8521">
                  <c:v>0</c:v>
                </c:pt>
                <c:pt idx="8522">
                  <c:v>-4</c:v>
                </c:pt>
                <c:pt idx="8523">
                  <c:v>-1</c:v>
                </c:pt>
                <c:pt idx="8524">
                  <c:v>-14</c:v>
                </c:pt>
                <c:pt idx="8525">
                  <c:v>-11</c:v>
                </c:pt>
                <c:pt idx="8526">
                  <c:v>-14</c:v>
                </c:pt>
                <c:pt idx="8527">
                  <c:v>-20</c:v>
                </c:pt>
                <c:pt idx="8528">
                  <c:v>-23</c:v>
                </c:pt>
                <c:pt idx="8529">
                  <c:v>-25</c:v>
                </c:pt>
                <c:pt idx="8530">
                  <c:v>-24</c:v>
                </c:pt>
                <c:pt idx="8531">
                  <c:v>-21</c:v>
                </c:pt>
                <c:pt idx="8532">
                  <c:v>-21</c:v>
                </c:pt>
                <c:pt idx="8533">
                  <c:v>-25</c:v>
                </c:pt>
                <c:pt idx="8534">
                  <c:v>-23</c:v>
                </c:pt>
                <c:pt idx="8535">
                  <c:v>-24</c:v>
                </c:pt>
                <c:pt idx="8536">
                  <c:v>-12</c:v>
                </c:pt>
                <c:pt idx="8537">
                  <c:v>-22</c:v>
                </c:pt>
                <c:pt idx="8538">
                  <c:v>-21</c:v>
                </c:pt>
                <c:pt idx="8539">
                  <c:v>-15</c:v>
                </c:pt>
                <c:pt idx="8540">
                  <c:v>-11</c:v>
                </c:pt>
                <c:pt idx="8541">
                  <c:v>-1</c:v>
                </c:pt>
                <c:pt idx="8542">
                  <c:v>3</c:v>
                </c:pt>
                <c:pt idx="8543">
                  <c:v>1</c:v>
                </c:pt>
                <c:pt idx="8544">
                  <c:v>-1</c:v>
                </c:pt>
                <c:pt idx="8545">
                  <c:v>0</c:v>
                </c:pt>
                <c:pt idx="8546">
                  <c:v>4</c:v>
                </c:pt>
                <c:pt idx="8547">
                  <c:v>4</c:v>
                </c:pt>
                <c:pt idx="8548">
                  <c:v>2</c:v>
                </c:pt>
                <c:pt idx="8549">
                  <c:v>5</c:v>
                </c:pt>
                <c:pt idx="8550">
                  <c:v>7</c:v>
                </c:pt>
                <c:pt idx="8551">
                  <c:v>7</c:v>
                </c:pt>
                <c:pt idx="8552">
                  <c:v>4</c:v>
                </c:pt>
                <c:pt idx="8553">
                  <c:v>4</c:v>
                </c:pt>
                <c:pt idx="8554">
                  <c:v>-2</c:v>
                </c:pt>
                <c:pt idx="8555">
                  <c:v>9</c:v>
                </c:pt>
                <c:pt idx="8556">
                  <c:v>15</c:v>
                </c:pt>
                <c:pt idx="8557">
                  <c:v>15</c:v>
                </c:pt>
                <c:pt idx="8558">
                  <c:v>12</c:v>
                </c:pt>
                <c:pt idx="8559">
                  <c:v>12</c:v>
                </c:pt>
                <c:pt idx="8560">
                  <c:v>13</c:v>
                </c:pt>
                <c:pt idx="8561">
                  <c:v>10</c:v>
                </c:pt>
                <c:pt idx="8562">
                  <c:v>8</c:v>
                </c:pt>
                <c:pt idx="8563">
                  <c:v>11</c:v>
                </c:pt>
                <c:pt idx="8564">
                  <c:v>10</c:v>
                </c:pt>
                <c:pt idx="8565">
                  <c:v>4</c:v>
                </c:pt>
                <c:pt idx="8566">
                  <c:v>0</c:v>
                </c:pt>
                <c:pt idx="8567">
                  <c:v>-8</c:v>
                </c:pt>
                <c:pt idx="8568">
                  <c:v>-13</c:v>
                </c:pt>
                <c:pt idx="8569">
                  <c:v>-9</c:v>
                </c:pt>
                <c:pt idx="8570">
                  <c:v>-4</c:v>
                </c:pt>
                <c:pt idx="8571">
                  <c:v>-13</c:v>
                </c:pt>
                <c:pt idx="8572">
                  <c:v>-8</c:v>
                </c:pt>
                <c:pt idx="8573">
                  <c:v>4</c:v>
                </c:pt>
                <c:pt idx="8574">
                  <c:v>3</c:v>
                </c:pt>
                <c:pt idx="8575">
                  <c:v>-5</c:v>
                </c:pt>
                <c:pt idx="8576">
                  <c:v>4</c:v>
                </c:pt>
                <c:pt idx="8577">
                  <c:v>8</c:v>
                </c:pt>
                <c:pt idx="8578">
                  <c:v>13</c:v>
                </c:pt>
                <c:pt idx="8579">
                  <c:v>10</c:v>
                </c:pt>
                <c:pt idx="8580">
                  <c:v>9</c:v>
                </c:pt>
                <c:pt idx="8581">
                  <c:v>0</c:v>
                </c:pt>
                <c:pt idx="8582">
                  <c:v>-2</c:v>
                </c:pt>
                <c:pt idx="8583">
                  <c:v>3</c:v>
                </c:pt>
                <c:pt idx="8584">
                  <c:v>-4</c:v>
                </c:pt>
                <c:pt idx="8585">
                  <c:v>-13</c:v>
                </c:pt>
                <c:pt idx="8586">
                  <c:v>-15</c:v>
                </c:pt>
                <c:pt idx="8587">
                  <c:v>-11</c:v>
                </c:pt>
                <c:pt idx="8588">
                  <c:v>-18</c:v>
                </c:pt>
                <c:pt idx="8589">
                  <c:v>-17</c:v>
                </c:pt>
                <c:pt idx="8590">
                  <c:v>-9</c:v>
                </c:pt>
                <c:pt idx="8591">
                  <c:v>-11</c:v>
                </c:pt>
                <c:pt idx="8592">
                  <c:v>-13</c:v>
                </c:pt>
                <c:pt idx="8593">
                  <c:v>-15</c:v>
                </c:pt>
                <c:pt idx="8594">
                  <c:v>-14</c:v>
                </c:pt>
                <c:pt idx="8595">
                  <c:v>-15</c:v>
                </c:pt>
                <c:pt idx="8596">
                  <c:v>-9</c:v>
                </c:pt>
                <c:pt idx="8597">
                  <c:v>-6</c:v>
                </c:pt>
                <c:pt idx="8598">
                  <c:v>-7</c:v>
                </c:pt>
                <c:pt idx="8599">
                  <c:v>-8</c:v>
                </c:pt>
                <c:pt idx="8600">
                  <c:v>-9</c:v>
                </c:pt>
                <c:pt idx="8601">
                  <c:v>-12</c:v>
                </c:pt>
                <c:pt idx="8602">
                  <c:v>-19</c:v>
                </c:pt>
                <c:pt idx="8603">
                  <c:v>-14</c:v>
                </c:pt>
                <c:pt idx="8604">
                  <c:v>-10</c:v>
                </c:pt>
                <c:pt idx="8605">
                  <c:v>-4</c:v>
                </c:pt>
                <c:pt idx="8606">
                  <c:v>-2</c:v>
                </c:pt>
                <c:pt idx="8607">
                  <c:v>-7</c:v>
                </c:pt>
                <c:pt idx="8608">
                  <c:v>-11</c:v>
                </c:pt>
                <c:pt idx="8609">
                  <c:v>-11</c:v>
                </c:pt>
                <c:pt idx="8610">
                  <c:v>-10</c:v>
                </c:pt>
                <c:pt idx="8611">
                  <c:v>-8</c:v>
                </c:pt>
                <c:pt idx="8612">
                  <c:v>-7</c:v>
                </c:pt>
                <c:pt idx="8613">
                  <c:v>-9</c:v>
                </c:pt>
                <c:pt idx="8614">
                  <c:v>-3</c:v>
                </c:pt>
                <c:pt idx="8615">
                  <c:v>-1</c:v>
                </c:pt>
                <c:pt idx="8616">
                  <c:v>-4</c:v>
                </c:pt>
                <c:pt idx="8617">
                  <c:v>-5</c:v>
                </c:pt>
                <c:pt idx="8618">
                  <c:v>-6</c:v>
                </c:pt>
                <c:pt idx="8619">
                  <c:v>1</c:v>
                </c:pt>
                <c:pt idx="8620">
                  <c:v>6</c:v>
                </c:pt>
                <c:pt idx="8621">
                  <c:v>3</c:v>
                </c:pt>
                <c:pt idx="8622">
                  <c:v>1</c:v>
                </c:pt>
                <c:pt idx="8623">
                  <c:v>-6</c:v>
                </c:pt>
                <c:pt idx="8624">
                  <c:v>-6</c:v>
                </c:pt>
                <c:pt idx="8625">
                  <c:v>-4</c:v>
                </c:pt>
                <c:pt idx="8626">
                  <c:v>-11</c:v>
                </c:pt>
                <c:pt idx="8627">
                  <c:v>-2</c:v>
                </c:pt>
                <c:pt idx="8628">
                  <c:v>-1</c:v>
                </c:pt>
                <c:pt idx="8629">
                  <c:v>3</c:v>
                </c:pt>
                <c:pt idx="8630">
                  <c:v>5</c:v>
                </c:pt>
                <c:pt idx="8631">
                  <c:v>7</c:v>
                </c:pt>
                <c:pt idx="8632">
                  <c:v>6</c:v>
                </c:pt>
                <c:pt idx="8633">
                  <c:v>8</c:v>
                </c:pt>
                <c:pt idx="8634">
                  <c:v>1</c:v>
                </c:pt>
                <c:pt idx="8635">
                  <c:v>7</c:v>
                </c:pt>
                <c:pt idx="8636">
                  <c:v>8</c:v>
                </c:pt>
                <c:pt idx="8637">
                  <c:v>7</c:v>
                </c:pt>
                <c:pt idx="8638">
                  <c:v>9</c:v>
                </c:pt>
                <c:pt idx="8639">
                  <c:v>-4</c:v>
                </c:pt>
                <c:pt idx="8640">
                  <c:v>-2</c:v>
                </c:pt>
                <c:pt idx="8641">
                  <c:v>-8</c:v>
                </c:pt>
                <c:pt idx="8642">
                  <c:v>-5</c:v>
                </c:pt>
                <c:pt idx="8643">
                  <c:v>-11</c:v>
                </c:pt>
                <c:pt idx="8644">
                  <c:v>-18</c:v>
                </c:pt>
                <c:pt idx="8645">
                  <c:v>-15</c:v>
                </c:pt>
                <c:pt idx="8646">
                  <c:v>-10</c:v>
                </c:pt>
                <c:pt idx="8647">
                  <c:v>-10</c:v>
                </c:pt>
                <c:pt idx="8648">
                  <c:v>-12</c:v>
                </c:pt>
                <c:pt idx="8649">
                  <c:v>-1</c:v>
                </c:pt>
                <c:pt idx="8650">
                  <c:v>-1</c:v>
                </c:pt>
                <c:pt idx="8651">
                  <c:v>-1</c:v>
                </c:pt>
                <c:pt idx="8652">
                  <c:v>-6</c:v>
                </c:pt>
                <c:pt idx="8653">
                  <c:v>-1</c:v>
                </c:pt>
                <c:pt idx="8654">
                  <c:v>-7</c:v>
                </c:pt>
                <c:pt idx="8655">
                  <c:v>-6</c:v>
                </c:pt>
                <c:pt idx="8656">
                  <c:v>-2</c:v>
                </c:pt>
                <c:pt idx="8657">
                  <c:v>-5</c:v>
                </c:pt>
                <c:pt idx="8658">
                  <c:v>-11</c:v>
                </c:pt>
                <c:pt idx="8659">
                  <c:v>-11</c:v>
                </c:pt>
                <c:pt idx="8660">
                  <c:v>-12</c:v>
                </c:pt>
                <c:pt idx="8661">
                  <c:v>-25</c:v>
                </c:pt>
                <c:pt idx="8662">
                  <c:v>-19</c:v>
                </c:pt>
                <c:pt idx="8663">
                  <c:v>-13</c:v>
                </c:pt>
                <c:pt idx="8664">
                  <c:v>-10</c:v>
                </c:pt>
                <c:pt idx="8665">
                  <c:v>-2</c:v>
                </c:pt>
                <c:pt idx="8666">
                  <c:v>-2</c:v>
                </c:pt>
                <c:pt idx="8667">
                  <c:v>2</c:v>
                </c:pt>
                <c:pt idx="8668">
                  <c:v>4</c:v>
                </c:pt>
                <c:pt idx="8669">
                  <c:v>-2</c:v>
                </c:pt>
                <c:pt idx="8670">
                  <c:v>6</c:v>
                </c:pt>
                <c:pt idx="8671">
                  <c:v>8</c:v>
                </c:pt>
                <c:pt idx="8672">
                  <c:v>4</c:v>
                </c:pt>
                <c:pt idx="8673">
                  <c:v>12</c:v>
                </c:pt>
                <c:pt idx="8674">
                  <c:v>3</c:v>
                </c:pt>
                <c:pt idx="8675">
                  <c:v>-2</c:v>
                </c:pt>
                <c:pt idx="8676">
                  <c:v>-3</c:v>
                </c:pt>
                <c:pt idx="8677">
                  <c:v>-9</c:v>
                </c:pt>
                <c:pt idx="8678">
                  <c:v>-5</c:v>
                </c:pt>
                <c:pt idx="8679">
                  <c:v>-8</c:v>
                </c:pt>
                <c:pt idx="8680">
                  <c:v>-6</c:v>
                </c:pt>
                <c:pt idx="8681">
                  <c:v>-3</c:v>
                </c:pt>
                <c:pt idx="8682">
                  <c:v>-11</c:v>
                </c:pt>
                <c:pt idx="8683">
                  <c:v>-13</c:v>
                </c:pt>
                <c:pt idx="8684">
                  <c:v>-11</c:v>
                </c:pt>
                <c:pt idx="8685">
                  <c:v>-11</c:v>
                </c:pt>
                <c:pt idx="8686">
                  <c:v>-7</c:v>
                </c:pt>
                <c:pt idx="8687">
                  <c:v>-8</c:v>
                </c:pt>
                <c:pt idx="8688">
                  <c:v>-8</c:v>
                </c:pt>
                <c:pt idx="8689">
                  <c:v>-6</c:v>
                </c:pt>
                <c:pt idx="8690">
                  <c:v>-6</c:v>
                </c:pt>
                <c:pt idx="8691">
                  <c:v>-5</c:v>
                </c:pt>
                <c:pt idx="8692">
                  <c:v>-2</c:v>
                </c:pt>
                <c:pt idx="8693">
                  <c:v>-5</c:v>
                </c:pt>
                <c:pt idx="8694">
                  <c:v>-5</c:v>
                </c:pt>
                <c:pt idx="8695">
                  <c:v>-8</c:v>
                </c:pt>
                <c:pt idx="8696">
                  <c:v>-7</c:v>
                </c:pt>
                <c:pt idx="8697">
                  <c:v>-11</c:v>
                </c:pt>
                <c:pt idx="8698">
                  <c:v>-15</c:v>
                </c:pt>
                <c:pt idx="8699">
                  <c:v>-18</c:v>
                </c:pt>
                <c:pt idx="8700">
                  <c:v>-16</c:v>
                </c:pt>
                <c:pt idx="8701">
                  <c:v>-22</c:v>
                </c:pt>
                <c:pt idx="8702">
                  <c:v>-27</c:v>
                </c:pt>
                <c:pt idx="8703">
                  <c:v>-21</c:v>
                </c:pt>
                <c:pt idx="8704">
                  <c:v>-24</c:v>
                </c:pt>
                <c:pt idx="8705">
                  <c:v>-23</c:v>
                </c:pt>
                <c:pt idx="8706">
                  <c:v>-20</c:v>
                </c:pt>
                <c:pt idx="8707">
                  <c:v>-18</c:v>
                </c:pt>
                <c:pt idx="8708">
                  <c:v>-21</c:v>
                </c:pt>
                <c:pt idx="8709">
                  <c:v>-16</c:v>
                </c:pt>
                <c:pt idx="8710">
                  <c:v>-13</c:v>
                </c:pt>
                <c:pt idx="8711">
                  <c:v>-11</c:v>
                </c:pt>
                <c:pt idx="8712">
                  <c:v>-11</c:v>
                </c:pt>
                <c:pt idx="8713">
                  <c:v>-9</c:v>
                </c:pt>
                <c:pt idx="8714">
                  <c:v>-5</c:v>
                </c:pt>
                <c:pt idx="8715">
                  <c:v>-5</c:v>
                </c:pt>
                <c:pt idx="8716">
                  <c:v>-5</c:v>
                </c:pt>
                <c:pt idx="8717">
                  <c:v>-5</c:v>
                </c:pt>
                <c:pt idx="8718">
                  <c:v>-4</c:v>
                </c:pt>
                <c:pt idx="8719">
                  <c:v>-2</c:v>
                </c:pt>
                <c:pt idx="8720">
                  <c:v>2</c:v>
                </c:pt>
                <c:pt idx="8721">
                  <c:v>7</c:v>
                </c:pt>
                <c:pt idx="8722">
                  <c:v>9</c:v>
                </c:pt>
                <c:pt idx="8723">
                  <c:v>12</c:v>
                </c:pt>
                <c:pt idx="8724">
                  <c:v>16</c:v>
                </c:pt>
                <c:pt idx="8725">
                  <c:v>19</c:v>
                </c:pt>
                <c:pt idx="8726">
                  <c:v>19</c:v>
                </c:pt>
                <c:pt idx="8727">
                  <c:v>13</c:v>
                </c:pt>
                <c:pt idx="8728">
                  <c:v>12</c:v>
                </c:pt>
                <c:pt idx="8729">
                  <c:v>22</c:v>
                </c:pt>
                <c:pt idx="8730">
                  <c:v>20</c:v>
                </c:pt>
                <c:pt idx="8731">
                  <c:v>18</c:v>
                </c:pt>
                <c:pt idx="8732">
                  <c:v>17</c:v>
                </c:pt>
                <c:pt idx="8733">
                  <c:v>17</c:v>
                </c:pt>
                <c:pt idx="8734">
                  <c:v>16</c:v>
                </c:pt>
                <c:pt idx="8735">
                  <c:v>17</c:v>
                </c:pt>
                <c:pt idx="8736">
                  <c:v>15</c:v>
                </c:pt>
                <c:pt idx="8737">
                  <c:v>16</c:v>
                </c:pt>
                <c:pt idx="8738">
                  <c:v>16</c:v>
                </c:pt>
                <c:pt idx="8739">
                  <c:v>13</c:v>
                </c:pt>
                <c:pt idx="8740">
                  <c:v>12</c:v>
                </c:pt>
                <c:pt idx="8741">
                  <c:v>2</c:v>
                </c:pt>
                <c:pt idx="8742">
                  <c:v>2</c:v>
                </c:pt>
                <c:pt idx="8743">
                  <c:v>1</c:v>
                </c:pt>
                <c:pt idx="8744">
                  <c:v>-2</c:v>
                </c:pt>
                <c:pt idx="8745">
                  <c:v>-5</c:v>
                </c:pt>
                <c:pt idx="8746">
                  <c:v>-6</c:v>
                </c:pt>
                <c:pt idx="8747">
                  <c:v>-5</c:v>
                </c:pt>
                <c:pt idx="8748">
                  <c:v>-3</c:v>
                </c:pt>
                <c:pt idx="8749">
                  <c:v>-5</c:v>
                </c:pt>
                <c:pt idx="8750">
                  <c:v>-4</c:v>
                </c:pt>
                <c:pt idx="8751">
                  <c:v>-8</c:v>
                </c:pt>
                <c:pt idx="8752">
                  <c:v>-12</c:v>
                </c:pt>
                <c:pt idx="8753">
                  <c:v>-5</c:v>
                </c:pt>
                <c:pt idx="8754">
                  <c:v>-1</c:v>
                </c:pt>
                <c:pt idx="8755">
                  <c:v>-4</c:v>
                </c:pt>
                <c:pt idx="8756">
                  <c:v>-7</c:v>
                </c:pt>
                <c:pt idx="8757">
                  <c:v>-11</c:v>
                </c:pt>
                <c:pt idx="8758">
                  <c:v>-5</c:v>
                </c:pt>
                <c:pt idx="8759">
                  <c:v>-12</c:v>
                </c:pt>
                <c:pt idx="8760">
                  <c:v>-16</c:v>
                </c:pt>
                <c:pt idx="8761">
                  <c:v>-18</c:v>
                </c:pt>
                <c:pt idx="8762">
                  <c:v>-26</c:v>
                </c:pt>
                <c:pt idx="8763">
                  <c:v>-16</c:v>
                </c:pt>
                <c:pt idx="8764">
                  <c:v>-16</c:v>
                </c:pt>
                <c:pt idx="8765">
                  <c:v>-18</c:v>
                </c:pt>
                <c:pt idx="8766">
                  <c:v>-28</c:v>
                </c:pt>
                <c:pt idx="8767">
                  <c:v>-21</c:v>
                </c:pt>
                <c:pt idx="8768">
                  <c:v>-12</c:v>
                </c:pt>
                <c:pt idx="8769">
                  <c:v>-15</c:v>
                </c:pt>
                <c:pt idx="8770">
                  <c:v>-26</c:v>
                </c:pt>
                <c:pt idx="8771">
                  <c:v>-23</c:v>
                </c:pt>
                <c:pt idx="8772">
                  <c:v>-25</c:v>
                </c:pt>
                <c:pt idx="8773">
                  <c:v>-26</c:v>
                </c:pt>
                <c:pt idx="8774">
                  <c:v>-22</c:v>
                </c:pt>
                <c:pt idx="8775">
                  <c:v>-34</c:v>
                </c:pt>
                <c:pt idx="8776">
                  <c:v>-27</c:v>
                </c:pt>
                <c:pt idx="8777">
                  <c:v>-26</c:v>
                </c:pt>
                <c:pt idx="8778">
                  <c:v>-29</c:v>
                </c:pt>
                <c:pt idx="8779">
                  <c:v>-32</c:v>
                </c:pt>
                <c:pt idx="8780">
                  <c:v>-39</c:v>
                </c:pt>
                <c:pt idx="8781">
                  <c:v>-33</c:v>
                </c:pt>
                <c:pt idx="8782">
                  <c:v>-29</c:v>
                </c:pt>
                <c:pt idx="8783">
                  <c:v>-22</c:v>
                </c:pt>
                <c:pt idx="8784">
                  <c:v>-23</c:v>
                </c:pt>
                <c:pt idx="8785">
                  <c:v>-23</c:v>
                </c:pt>
                <c:pt idx="8786">
                  <c:v>-16</c:v>
                </c:pt>
                <c:pt idx="8787">
                  <c:v>-8</c:v>
                </c:pt>
                <c:pt idx="8788">
                  <c:v>-13</c:v>
                </c:pt>
                <c:pt idx="8789">
                  <c:v>-7</c:v>
                </c:pt>
                <c:pt idx="8790">
                  <c:v>-8</c:v>
                </c:pt>
                <c:pt idx="8791">
                  <c:v>2</c:v>
                </c:pt>
                <c:pt idx="8792">
                  <c:v>6</c:v>
                </c:pt>
                <c:pt idx="8793">
                  <c:v>4</c:v>
                </c:pt>
                <c:pt idx="8794">
                  <c:v>5</c:v>
                </c:pt>
                <c:pt idx="8795">
                  <c:v>3</c:v>
                </c:pt>
                <c:pt idx="8796">
                  <c:v>7</c:v>
                </c:pt>
                <c:pt idx="8797">
                  <c:v>9</c:v>
                </c:pt>
                <c:pt idx="8798">
                  <c:v>7</c:v>
                </c:pt>
                <c:pt idx="8799">
                  <c:v>3</c:v>
                </c:pt>
                <c:pt idx="8800">
                  <c:v>8</c:v>
                </c:pt>
                <c:pt idx="8801">
                  <c:v>6</c:v>
                </c:pt>
                <c:pt idx="8802">
                  <c:v>17</c:v>
                </c:pt>
                <c:pt idx="8803">
                  <c:v>7</c:v>
                </c:pt>
                <c:pt idx="8804">
                  <c:v>2</c:v>
                </c:pt>
                <c:pt idx="8805">
                  <c:v>12</c:v>
                </c:pt>
                <c:pt idx="8806">
                  <c:v>10</c:v>
                </c:pt>
                <c:pt idx="8807">
                  <c:v>6</c:v>
                </c:pt>
                <c:pt idx="8808">
                  <c:v>-1</c:v>
                </c:pt>
                <c:pt idx="8809">
                  <c:v>-4</c:v>
                </c:pt>
                <c:pt idx="8810">
                  <c:v>-1</c:v>
                </c:pt>
                <c:pt idx="8811">
                  <c:v>2</c:v>
                </c:pt>
                <c:pt idx="8812">
                  <c:v>-4</c:v>
                </c:pt>
                <c:pt idx="8813">
                  <c:v>-7</c:v>
                </c:pt>
                <c:pt idx="8814">
                  <c:v>-12</c:v>
                </c:pt>
                <c:pt idx="8815">
                  <c:v>-11</c:v>
                </c:pt>
                <c:pt idx="8816">
                  <c:v>-5</c:v>
                </c:pt>
                <c:pt idx="8817">
                  <c:v>-13</c:v>
                </c:pt>
                <c:pt idx="8818">
                  <c:v>-16</c:v>
                </c:pt>
                <c:pt idx="8819">
                  <c:v>-10</c:v>
                </c:pt>
                <c:pt idx="8820">
                  <c:v>-12</c:v>
                </c:pt>
                <c:pt idx="8821">
                  <c:v>-14</c:v>
                </c:pt>
                <c:pt idx="8822">
                  <c:v>-15</c:v>
                </c:pt>
                <c:pt idx="8823">
                  <c:v>-14</c:v>
                </c:pt>
                <c:pt idx="8824">
                  <c:v>-12</c:v>
                </c:pt>
                <c:pt idx="8825">
                  <c:v>-6</c:v>
                </c:pt>
                <c:pt idx="8826">
                  <c:v>-7</c:v>
                </c:pt>
                <c:pt idx="8827">
                  <c:v>-1</c:v>
                </c:pt>
                <c:pt idx="8828">
                  <c:v>-6</c:v>
                </c:pt>
                <c:pt idx="8829">
                  <c:v>-2</c:v>
                </c:pt>
                <c:pt idx="8830">
                  <c:v>2</c:v>
                </c:pt>
                <c:pt idx="8831">
                  <c:v>1</c:v>
                </c:pt>
                <c:pt idx="8832">
                  <c:v>6</c:v>
                </c:pt>
                <c:pt idx="8833">
                  <c:v>1</c:v>
                </c:pt>
                <c:pt idx="8834">
                  <c:v>0</c:v>
                </c:pt>
                <c:pt idx="8835">
                  <c:v>0</c:v>
                </c:pt>
                <c:pt idx="8836">
                  <c:v>0</c:v>
                </c:pt>
                <c:pt idx="8837">
                  <c:v>-5</c:v>
                </c:pt>
                <c:pt idx="8838">
                  <c:v>-11</c:v>
                </c:pt>
                <c:pt idx="8839">
                  <c:v>-12</c:v>
                </c:pt>
                <c:pt idx="8840">
                  <c:v>-11</c:v>
                </c:pt>
                <c:pt idx="8841">
                  <c:v>-17</c:v>
                </c:pt>
                <c:pt idx="8842">
                  <c:v>-14</c:v>
                </c:pt>
                <c:pt idx="8843">
                  <c:v>-16</c:v>
                </c:pt>
                <c:pt idx="8844">
                  <c:v>-14</c:v>
                </c:pt>
                <c:pt idx="8845">
                  <c:v>-6</c:v>
                </c:pt>
                <c:pt idx="8846">
                  <c:v>-7</c:v>
                </c:pt>
                <c:pt idx="8847">
                  <c:v>-12</c:v>
                </c:pt>
                <c:pt idx="8848">
                  <c:v>-17</c:v>
                </c:pt>
                <c:pt idx="8849">
                  <c:v>-16</c:v>
                </c:pt>
                <c:pt idx="8850">
                  <c:v>-11</c:v>
                </c:pt>
                <c:pt idx="8851">
                  <c:v>-12</c:v>
                </c:pt>
                <c:pt idx="8852">
                  <c:v>-13</c:v>
                </c:pt>
                <c:pt idx="8853">
                  <c:v>-15</c:v>
                </c:pt>
                <c:pt idx="8854">
                  <c:v>-13</c:v>
                </c:pt>
                <c:pt idx="8855">
                  <c:v>-15</c:v>
                </c:pt>
                <c:pt idx="8856">
                  <c:v>-13</c:v>
                </c:pt>
                <c:pt idx="8857">
                  <c:v>-17</c:v>
                </c:pt>
                <c:pt idx="8858">
                  <c:v>-15</c:v>
                </c:pt>
                <c:pt idx="8859">
                  <c:v>-7</c:v>
                </c:pt>
                <c:pt idx="8860">
                  <c:v>-10</c:v>
                </c:pt>
                <c:pt idx="8861">
                  <c:v>-8</c:v>
                </c:pt>
                <c:pt idx="8862">
                  <c:v>-13</c:v>
                </c:pt>
                <c:pt idx="8863">
                  <c:v>-17</c:v>
                </c:pt>
                <c:pt idx="8864">
                  <c:v>-16</c:v>
                </c:pt>
                <c:pt idx="8865">
                  <c:v>-13</c:v>
                </c:pt>
                <c:pt idx="8866">
                  <c:v>-17</c:v>
                </c:pt>
                <c:pt idx="8867">
                  <c:v>-20</c:v>
                </c:pt>
                <c:pt idx="8868">
                  <c:v>-22</c:v>
                </c:pt>
                <c:pt idx="8869">
                  <c:v>-14</c:v>
                </c:pt>
                <c:pt idx="8870">
                  <c:v>-16</c:v>
                </c:pt>
                <c:pt idx="8871">
                  <c:v>-18</c:v>
                </c:pt>
                <c:pt idx="8872">
                  <c:v>-8</c:v>
                </c:pt>
                <c:pt idx="8873">
                  <c:v>-8</c:v>
                </c:pt>
                <c:pt idx="8874">
                  <c:v>-7</c:v>
                </c:pt>
                <c:pt idx="8875">
                  <c:v>-4</c:v>
                </c:pt>
                <c:pt idx="8876">
                  <c:v>-6</c:v>
                </c:pt>
                <c:pt idx="8877">
                  <c:v>-7</c:v>
                </c:pt>
                <c:pt idx="8878">
                  <c:v>-5</c:v>
                </c:pt>
                <c:pt idx="8879">
                  <c:v>-2</c:v>
                </c:pt>
                <c:pt idx="8880">
                  <c:v>0</c:v>
                </c:pt>
                <c:pt idx="8881">
                  <c:v>-2</c:v>
                </c:pt>
                <c:pt idx="8882">
                  <c:v>-2</c:v>
                </c:pt>
                <c:pt idx="8883">
                  <c:v>-1</c:v>
                </c:pt>
                <c:pt idx="8884">
                  <c:v>-4</c:v>
                </c:pt>
                <c:pt idx="8885">
                  <c:v>-3</c:v>
                </c:pt>
                <c:pt idx="8886">
                  <c:v>1</c:v>
                </c:pt>
                <c:pt idx="8887">
                  <c:v>6</c:v>
                </c:pt>
                <c:pt idx="8888">
                  <c:v>8</c:v>
                </c:pt>
                <c:pt idx="8889">
                  <c:v>9</c:v>
                </c:pt>
                <c:pt idx="8890">
                  <c:v>10</c:v>
                </c:pt>
                <c:pt idx="8891">
                  <c:v>7</c:v>
                </c:pt>
                <c:pt idx="8892">
                  <c:v>7</c:v>
                </c:pt>
                <c:pt idx="8893">
                  <c:v>2</c:v>
                </c:pt>
                <c:pt idx="8894">
                  <c:v>-1</c:v>
                </c:pt>
                <c:pt idx="8895">
                  <c:v>4</c:v>
                </c:pt>
                <c:pt idx="8896">
                  <c:v>4</c:v>
                </c:pt>
                <c:pt idx="8897">
                  <c:v>-1</c:v>
                </c:pt>
                <c:pt idx="8898">
                  <c:v>-4</c:v>
                </c:pt>
                <c:pt idx="8899">
                  <c:v>-3</c:v>
                </c:pt>
                <c:pt idx="8900">
                  <c:v>-6</c:v>
                </c:pt>
                <c:pt idx="8901">
                  <c:v>-11</c:v>
                </c:pt>
                <c:pt idx="8902">
                  <c:v>-7</c:v>
                </c:pt>
                <c:pt idx="8903">
                  <c:v>-2</c:v>
                </c:pt>
                <c:pt idx="8904">
                  <c:v>-5</c:v>
                </c:pt>
                <c:pt idx="8905">
                  <c:v>-3</c:v>
                </c:pt>
                <c:pt idx="8906">
                  <c:v>3</c:v>
                </c:pt>
                <c:pt idx="8907">
                  <c:v>15</c:v>
                </c:pt>
                <c:pt idx="8908">
                  <c:v>12</c:v>
                </c:pt>
                <c:pt idx="8909">
                  <c:v>12</c:v>
                </c:pt>
                <c:pt idx="8910">
                  <c:v>5</c:v>
                </c:pt>
                <c:pt idx="8911">
                  <c:v>0</c:v>
                </c:pt>
                <c:pt idx="8912">
                  <c:v>6</c:v>
                </c:pt>
                <c:pt idx="8913">
                  <c:v>9</c:v>
                </c:pt>
                <c:pt idx="8914">
                  <c:v>4</c:v>
                </c:pt>
                <c:pt idx="8915">
                  <c:v>3</c:v>
                </c:pt>
                <c:pt idx="8916">
                  <c:v>3</c:v>
                </c:pt>
                <c:pt idx="8917">
                  <c:v>2</c:v>
                </c:pt>
                <c:pt idx="8918">
                  <c:v>-2</c:v>
                </c:pt>
                <c:pt idx="8919">
                  <c:v>-9</c:v>
                </c:pt>
                <c:pt idx="8920">
                  <c:v>-13</c:v>
                </c:pt>
                <c:pt idx="8921">
                  <c:v>-11</c:v>
                </c:pt>
                <c:pt idx="8922">
                  <c:v>-1</c:v>
                </c:pt>
                <c:pt idx="8923">
                  <c:v>2</c:v>
                </c:pt>
                <c:pt idx="8924">
                  <c:v>-5</c:v>
                </c:pt>
                <c:pt idx="8925">
                  <c:v>-7</c:v>
                </c:pt>
                <c:pt idx="8926">
                  <c:v>-5</c:v>
                </c:pt>
                <c:pt idx="8927">
                  <c:v>-7</c:v>
                </c:pt>
                <c:pt idx="8928">
                  <c:v>-3</c:v>
                </c:pt>
                <c:pt idx="8929">
                  <c:v>-2</c:v>
                </c:pt>
                <c:pt idx="8930">
                  <c:v>-3</c:v>
                </c:pt>
                <c:pt idx="8931">
                  <c:v>-1</c:v>
                </c:pt>
                <c:pt idx="8932">
                  <c:v>6</c:v>
                </c:pt>
                <c:pt idx="8933">
                  <c:v>1</c:v>
                </c:pt>
                <c:pt idx="8934">
                  <c:v>-17</c:v>
                </c:pt>
                <c:pt idx="8935">
                  <c:v>-18</c:v>
                </c:pt>
                <c:pt idx="8936">
                  <c:v>-17</c:v>
                </c:pt>
                <c:pt idx="8937">
                  <c:v>-15</c:v>
                </c:pt>
                <c:pt idx="8938">
                  <c:v>-17</c:v>
                </c:pt>
                <c:pt idx="8939">
                  <c:v>-22</c:v>
                </c:pt>
                <c:pt idx="8940">
                  <c:v>-17</c:v>
                </c:pt>
                <c:pt idx="8941">
                  <c:v>-22</c:v>
                </c:pt>
                <c:pt idx="8942">
                  <c:v>-23</c:v>
                </c:pt>
                <c:pt idx="8943">
                  <c:v>-26</c:v>
                </c:pt>
                <c:pt idx="8944">
                  <c:v>-28</c:v>
                </c:pt>
                <c:pt idx="8945">
                  <c:v>-22</c:v>
                </c:pt>
                <c:pt idx="8946">
                  <c:v>-14</c:v>
                </c:pt>
                <c:pt idx="8947">
                  <c:v>-12</c:v>
                </c:pt>
                <c:pt idx="8948">
                  <c:v>-11</c:v>
                </c:pt>
                <c:pt idx="8949">
                  <c:v>-10</c:v>
                </c:pt>
                <c:pt idx="8950">
                  <c:v>-12</c:v>
                </c:pt>
                <c:pt idx="8951">
                  <c:v>-13</c:v>
                </c:pt>
                <c:pt idx="8952">
                  <c:v>-12</c:v>
                </c:pt>
                <c:pt idx="8953">
                  <c:v>-11</c:v>
                </c:pt>
                <c:pt idx="8954">
                  <c:v>-10</c:v>
                </c:pt>
                <c:pt idx="8955">
                  <c:v>-4</c:v>
                </c:pt>
                <c:pt idx="8956">
                  <c:v>1</c:v>
                </c:pt>
                <c:pt idx="8957">
                  <c:v>0</c:v>
                </c:pt>
                <c:pt idx="8958">
                  <c:v>-5</c:v>
                </c:pt>
                <c:pt idx="8959">
                  <c:v>-1</c:v>
                </c:pt>
                <c:pt idx="8960">
                  <c:v>-4</c:v>
                </c:pt>
                <c:pt idx="8961">
                  <c:v>-4</c:v>
                </c:pt>
                <c:pt idx="8962">
                  <c:v>-5</c:v>
                </c:pt>
                <c:pt idx="8963">
                  <c:v>-6</c:v>
                </c:pt>
                <c:pt idx="8964">
                  <c:v>-4</c:v>
                </c:pt>
                <c:pt idx="8965">
                  <c:v>-2</c:v>
                </c:pt>
                <c:pt idx="8966">
                  <c:v>-1</c:v>
                </c:pt>
                <c:pt idx="8967">
                  <c:v>-3</c:v>
                </c:pt>
                <c:pt idx="8968">
                  <c:v>-9</c:v>
                </c:pt>
                <c:pt idx="8969">
                  <c:v>-9</c:v>
                </c:pt>
                <c:pt idx="8970">
                  <c:v>-10</c:v>
                </c:pt>
                <c:pt idx="8971">
                  <c:v>-14</c:v>
                </c:pt>
                <c:pt idx="8972">
                  <c:v>-6</c:v>
                </c:pt>
                <c:pt idx="8973">
                  <c:v>-5</c:v>
                </c:pt>
                <c:pt idx="8974">
                  <c:v>-4</c:v>
                </c:pt>
                <c:pt idx="8975">
                  <c:v>-7</c:v>
                </c:pt>
                <c:pt idx="8976">
                  <c:v>-9</c:v>
                </c:pt>
                <c:pt idx="8977">
                  <c:v>-10</c:v>
                </c:pt>
                <c:pt idx="8978">
                  <c:v>-16</c:v>
                </c:pt>
                <c:pt idx="8979">
                  <c:v>-14</c:v>
                </c:pt>
                <c:pt idx="8980">
                  <c:v>-11</c:v>
                </c:pt>
                <c:pt idx="8981">
                  <c:v>-12</c:v>
                </c:pt>
                <c:pt idx="8982">
                  <c:v>-4</c:v>
                </c:pt>
                <c:pt idx="8983">
                  <c:v>-9</c:v>
                </c:pt>
                <c:pt idx="8984">
                  <c:v>-13</c:v>
                </c:pt>
                <c:pt idx="8985">
                  <c:v>-16</c:v>
                </c:pt>
                <c:pt idx="8986">
                  <c:v>-17</c:v>
                </c:pt>
                <c:pt idx="8987">
                  <c:v>-8</c:v>
                </c:pt>
                <c:pt idx="8988">
                  <c:v>-12</c:v>
                </c:pt>
                <c:pt idx="8989">
                  <c:v>-11</c:v>
                </c:pt>
                <c:pt idx="8990">
                  <c:v>-7</c:v>
                </c:pt>
                <c:pt idx="8991">
                  <c:v>-10</c:v>
                </c:pt>
                <c:pt idx="8992">
                  <c:v>-6</c:v>
                </c:pt>
                <c:pt idx="8993">
                  <c:v>-7</c:v>
                </c:pt>
                <c:pt idx="8994">
                  <c:v>-6</c:v>
                </c:pt>
                <c:pt idx="8995">
                  <c:v>-4</c:v>
                </c:pt>
                <c:pt idx="8996">
                  <c:v>2</c:v>
                </c:pt>
                <c:pt idx="8997">
                  <c:v>1</c:v>
                </c:pt>
                <c:pt idx="8998">
                  <c:v>-1</c:v>
                </c:pt>
                <c:pt idx="8999">
                  <c:v>-7</c:v>
                </c:pt>
                <c:pt idx="9000">
                  <c:v>-3</c:v>
                </c:pt>
                <c:pt idx="9001">
                  <c:v>-5</c:v>
                </c:pt>
                <c:pt idx="9002">
                  <c:v>-3</c:v>
                </c:pt>
                <c:pt idx="9003">
                  <c:v>1</c:v>
                </c:pt>
                <c:pt idx="9004">
                  <c:v>-4</c:v>
                </c:pt>
                <c:pt idx="9005">
                  <c:v>2</c:v>
                </c:pt>
                <c:pt idx="9006">
                  <c:v>-3</c:v>
                </c:pt>
                <c:pt idx="9007">
                  <c:v>4</c:v>
                </c:pt>
                <c:pt idx="9008">
                  <c:v>-1</c:v>
                </c:pt>
                <c:pt idx="9009">
                  <c:v>-1</c:v>
                </c:pt>
                <c:pt idx="9010">
                  <c:v>1</c:v>
                </c:pt>
                <c:pt idx="9011">
                  <c:v>-2</c:v>
                </c:pt>
                <c:pt idx="9012">
                  <c:v>-3</c:v>
                </c:pt>
                <c:pt idx="9013">
                  <c:v>-8</c:v>
                </c:pt>
                <c:pt idx="9014">
                  <c:v>-13</c:v>
                </c:pt>
                <c:pt idx="9015">
                  <c:v>-16</c:v>
                </c:pt>
                <c:pt idx="9016">
                  <c:v>-15</c:v>
                </c:pt>
                <c:pt idx="9017">
                  <c:v>-18</c:v>
                </c:pt>
                <c:pt idx="9018">
                  <c:v>-15</c:v>
                </c:pt>
                <c:pt idx="9019">
                  <c:v>-22</c:v>
                </c:pt>
                <c:pt idx="9020">
                  <c:v>-21</c:v>
                </c:pt>
                <c:pt idx="9021">
                  <c:v>-15</c:v>
                </c:pt>
                <c:pt idx="9022">
                  <c:v>-11</c:v>
                </c:pt>
                <c:pt idx="9023">
                  <c:v>-3</c:v>
                </c:pt>
                <c:pt idx="9024">
                  <c:v>-3</c:v>
                </c:pt>
                <c:pt idx="9025">
                  <c:v>-2</c:v>
                </c:pt>
                <c:pt idx="9026">
                  <c:v>5</c:v>
                </c:pt>
                <c:pt idx="9027">
                  <c:v>1</c:v>
                </c:pt>
                <c:pt idx="9028">
                  <c:v>4</c:v>
                </c:pt>
                <c:pt idx="9029">
                  <c:v>3</c:v>
                </c:pt>
                <c:pt idx="9030">
                  <c:v>12</c:v>
                </c:pt>
                <c:pt idx="9031">
                  <c:v>10</c:v>
                </c:pt>
                <c:pt idx="9032">
                  <c:v>9</c:v>
                </c:pt>
                <c:pt idx="9033">
                  <c:v>6</c:v>
                </c:pt>
                <c:pt idx="9034">
                  <c:v>4</c:v>
                </c:pt>
                <c:pt idx="9035">
                  <c:v>1</c:v>
                </c:pt>
                <c:pt idx="9036">
                  <c:v>2</c:v>
                </c:pt>
                <c:pt idx="9037">
                  <c:v>5</c:v>
                </c:pt>
                <c:pt idx="9038">
                  <c:v>5</c:v>
                </c:pt>
                <c:pt idx="9039">
                  <c:v>12</c:v>
                </c:pt>
                <c:pt idx="9040">
                  <c:v>6</c:v>
                </c:pt>
                <c:pt idx="9041">
                  <c:v>6</c:v>
                </c:pt>
                <c:pt idx="9042">
                  <c:v>-1</c:v>
                </c:pt>
                <c:pt idx="9043">
                  <c:v>7</c:v>
                </c:pt>
                <c:pt idx="9044">
                  <c:v>8</c:v>
                </c:pt>
                <c:pt idx="9045">
                  <c:v>8</c:v>
                </c:pt>
                <c:pt idx="9046">
                  <c:v>8</c:v>
                </c:pt>
                <c:pt idx="9047">
                  <c:v>8</c:v>
                </c:pt>
                <c:pt idx="9048">
                  <c:v>4</c:v>
                </c:pt>
                <c:pt idx="9049">
                  <c:v>1</c:v>
                </c:pt>
                <c:pt idx="9050">
                  <c:v>2</c:v>
                </c:pt>
                <c:pt idx="9051">
                  <c:v>3</c:v>
                </c:pt>
                <c:pt idx="9052">
                  <c:v>-2</c:v>
                </c:pt>
                <c:pt idx="9053">
                  <c:v>2</c:v>
                </c:pt>
                <c:pt idx="9054">
                  <c:v>-3</c:v>
                </c:pt>
                <c:pt idx="9055">
                  <c:v>-10</c:v>
                </c:pt>
                <c:pt idx="9056">
                  <c:v>-2</c:v>
                </c:pt>
                <c:pt idx="9057">
                  <c:v>2</c:v>
                </c:pt>
                <c:pt idx="9058">
                  <c:v>-1</c:v>
                </c:pt>
                <c:pt idx="9059">
                  <c:v>1</c:v>
                </c:pt>
                <c:pt idx="9060">
                  <c:v>0</c:v>
                </c:pt>
                <c:pt idx="9061">
                  <c:v>1</c:v>
                </c:pt>
                <c:pt idx="9062">
                  <c:v>5</c:v>
                </c:pt>
                <c:pt idx="9063">
                  <c:v>2</c:v>
                </c:pt>
                <c:pt idx="9064">
                  <c:v>9</c:v>
                </c:pt>
                <c:pt idx="9065">
                  <c:v>4</c:v>
                </c:pt>
                <c:pt idx="9066">
                  <c:v>7</c:v>
                </c:pt>
                <c:pt idx="9067">
                  <c:v>2</c:v>
                </c:pt>
                <c:pt idx="9068">
                  <c:v>-5</c:v>
                </c:pt>
                <c:pt idx="9069">
                  <c:v>-9</c:v>
                </c:pt>
                <c:pt idx="9070">
                  <c:v>-7</c:v>
                </c:pt>
                <c:pt idx="9071">
                  <c:v>-9</c:v>
                </c:pt>
                <c:pt idx="9072">
                  <c:v>-5</c:v>
                </c:pt>
                <c:pt idx="9073">
                  <c:v>-3</c:v>
                </c:pt>
                <c:pt idx="9074">
                  <c:v>-4</c:v>
                </c:pt>
                <c:pt idx="9075">
                  <c:v>-4</c:v>
                </c:pt>
                <c:pt idx="9076">
                  <c:v>-12</c:v>
                </c:pt>
                <c:pt idx="9077">
                  <c:v>-15</c:v>
                </c:pt>
                <c:pt idx="9078">
                  <c:v>-9</c:v>
                </c:pt>
                <c:pt idx="9079">
                  <c:v>-5</c:v>
                </c:pt>
                <c:pt idx="9080">
                  <c:v>-4</c:v>
                </c:pt>
                <c:pt idx="9081">
                  <c:v>-1</c:v>
                </c:pt>
                <c:pt idx="9082">
                  <c:v>-11</c:v>
                </c:pt>
                <c:pt idx="9083">
                  <c:v>-11</c:v>
                </c:pt>
                <c:pt idx="9084">
                  <c:v>-12</c:v>
                </c:pt>
                <c:pt idx="9085">
                  <c:v>-10</c:v>
                </c:pt>
                <c:pt idx="9086">
                  <c:v>-9</c:v>
                </c:pt>
                <c:pt idx="9087">
                  <c:v>-15</c:v>
                </c:pt>
                <c:pt idx="9088">
                  <c:v>-21</c:v>
                </c:pt>
                <c:pt idx="9089">
                  <c:v>-16</c:v>
                </c:pt>
                <c:pt idx="9090">
                  <c:v>-21</c:v>
                </c:pt>
                <c:pt idx="9091">
                  <c:v>-19</c:v>
                </c:pt>
                <c:pt idx="9092">
                  <c:v>-19</c:v>
                </c:pt>
                <c:pt idx="9093">
                  <c:v>-22</c:v>
                </c:pt>
                <c:pt idx="9094">
                  <c:v>-5</c:v>
                </c:pt>
                <c:pt idx="9095">
                  <c:v>-6</c:v>
                </c:pt>
                <c:pt idx="9096">
                  <c:v>-10</c:v>
                </c:pt>
                <c:pt idx="9097">
                  <c:v>-11</c:v>
                </c:pt>
                <c:pt idx="9098">
                  <c:v>-10</c:v>
                </c:pt>
                <c:pt idx="9099">
                  <c:v>-3</c:v>
                </c:pt>
                <c:pt idx="9100">
                  <c:v>8</c:v>
                </c:pt>
                <c:pt idx="9101">
                  <c:v>7</c:v>
                </c:pt>
                <c:pt idx="9102">
                  <c:v>7</c:v>
                </c:pt>
                <c:pt idx="9103">
                  <c:v>14</c:v>
                </c:pt>
                <c:pt idx="9104">
                  <c:v>11</c:v>
                </c:pt>
                <c:pt idx="9105">
                  <c:v>9</c:v>
                </c:pt>
                <c:pt idx="9106">
                  <c:v>9</c:v>
                </c:pt>
                <c:pt idx="9107">
                  <c:v>14</c:v>
                </c:pt>
                <c:pt idx="9108">
                  <c:v>22</c:v>
                </c:pt>
                <c:pt idx="9109">
                  <c:v>23</c:v>
                </c:pt>
                <c:pt idx="9110">
                  <c:v>12</c:v>
                </c:pt>
                <c:pt idx="9111">
                  <c:v>13</c:v>
                </c:pt>
                <c:pt idx="9112">
                  <c:v>13</c:v>
                </c:pt>
                <c:pt idx="9113">
                  <c:v>14</c:v>
                </c:pt>
                <c:pt idx="9114">
                  <c:v>14</c:v>
                </c:pt>
                <c:pt idx="9115">
                  <c:v>11</c:v>
                </c:pt>
                <c:pt idx="9116">
                  <c:v>9</c:v>
                </c:pt>
                <c:pt idx="9117">
                  <c:v>13</c:v>
                </c:pt>
                <c:pt idx="9118">
                  <c:v>9</c:v>
                </c:pt>
                <c:pt idx="9119">
                  <c:v>6</c:v>
                </c:pt>
                <c:pt idx="9120">
                  <c:v>4</c:v>
                </c:pt>
                <c:pt idx="9121">
                  <c:v>3</c:v>
                </c:pt>
                <c:pt idx="9122">
                  <c:v>13</c:v>
                </c:pt>
                <c:pt idx="9123">
                  <c:v>7</c:v>
                </c:pt>
                <c:pt idx="9124">
                  <c:v>11</c:v>
                </c:pt>
                <c:pt idx="9125">
                  <c:v>9</c:v>
                </c:pt>
                <c:pt idx="9126">
                  <c:v>15</c:v>
                </c:pt>
                <c:pt idx="9127">
                  <c:v>10</c:v>
                </c:pt>
                <c:pt idx="9128">
                  <c:v>9</c:v>
                </c:pt>
                <c:pt idx="9129">
                  <c:v>2</c:v>
                </c:pt>
                <c:pt idx="9130">
                  <c:v>0</c:v>
                </c:pt>
                <c:pt idx="9131">
                  <c:v>2</c:v>
                </c:pt>
                <c:pt idx="9132">
                  <c:v>1</c:v>
                </c:pt>
                <c:pt idx="9133">
                  <c:v>1</c:v>
                </c:pt>
                <c:pt idx="9134">
                  <c:v>-3</c:v>
                </c:pt>
                <c:pt idx="9135">
                  <c:v>1</c:v>
                </c:pt>
                <c:pt idx="9136">
                  <c:v>-1</c:v>
                </c:pt>
                <c:pt idx="9137">
                  <c:v>3</c:v>
                </c:pt>
                <c:pt idx="9138">
                  <c:v>-1</c:v>
                </c:pt>
                <c:pt idx="9139">
                  <c:v>-7</c:v>
                </c:pt>
                <c:pt idx="9140">
                  <c:v>-7</c:v>
                </c:pt>
                <c:pt idx="9141">
                  <c:v>-1</c:v>
                </c:pt>
                <c:pt idx="9142">
                  <c:v>-7</c:v>
                </c:pt>
                <c:pt idx="9143">
                  <c:v>-8</c:v>
                </c:pt>
                <c:pt idx="9144">
                  <c:v>-7</c:v>
                </c:pt>
                <c:pt idx="9145">
                  <c:v>-5</c:v>
                </c:pt>
                <c:pt idx="9146">
                  <c:v>-15</c:v>
                </c:pt>
                <c:pt idx="9147">
                  <c:v>-17</c:v>
                </c:pt>
                <c:pt idx="9148">
                  <c:v>-17</c:v>
                </c:pt>
                <c:pt idx="9149">
                  <c:v>-22</c:v>
                </c:pt>
                <c:pt idx="9150">
                  <c:v>-21</c:v>
                </c:pt>
                <c:pt idx="9151">
                  <c:v>-17</c:v>
                </c:pt>
                <c:pt idx="9152">
                  <c:v>-15</c:v>
                </c:pt>
                <c:pt idx="9153">
                  <c:v>-21</c:v>
                </c:pt>
                <c:pt idx="9154">
                  <c:v>-15</c:v>
                </c:pt>
                <c:pt idx="9155">
                  <c:v>-12</c:v>
                </c:pt>
                <c:pt idx="9156">
                  <c:v>-20</c:v>
                </c:pt>
                <c:pt idx="9157">
                  <c:v>-19</c:v>
                </c:pt>
                <c:pt idx="9158">
                  <c:v>-17</c:v>
                </c:pt>
                <c:pt idx="9159">
                  <c:v>-19</c:v>
                </c:pt>
                <c:pt idx="9160">
                  <c:v>-22</c:v>
                </c:pt>
                <c:pt idx="9161">
                  <c:v>-19</c:v>
                </c:pt>
                <c:pt idx="9162">
                  <c:v>-17</c:v>
                </c:pt>
                <c:pt idx="9163">
                  <c:v>-20</c:v>
                </c:pt>
                <c:pt idx="9164">
                  <c:v>-19</c:v>
                </c:pt>
                <c:pt idx="9165">
                  <c:v>-17</c:v>
                </c:pt>
                <c:pt idx="9166">
                  <c:v>-20</c:v>
                </c:pt>
                <c:pt idx="9167">
                  <c:v>-24</c:v>
                </c:pt>
                <c:pt idx="9168">
                  <c:v>-23</c:v>
                </c:pt>
                <c:pt idx="9169">
                  <c:v>-29</c:v>
                </c:pt>
                <c:pt idx="9170">
                  <c:v>-27</c:v>
                </c:pt>
                <c:pt idx="9171">
                  <c:v>-21</c:v>
                </c:pt>
                <c:pt idx="9172">
                  <c:v>-18</c:v>
                </c:pt>
                <c:pt idx="9173">
                  <c:v>-22</c:v>
                </c:pt>
                <c:pt idx="9174">
                  <c:v>-20</c:v>
                </c:pt>
                <c:pt idx="9175">
                  <c:v>-15</c:v>
                </c:pt>
                <c:pt idx="9176">
                  <c:v>-16</c:v>
                </c:pt>
                <c:pt idx="9177">
                  <c:v>-13</c:v>
                </c:pt>
                <c:pt idx="9178">
                  <c:v>-10</c:v>
                </c:pt>
                <c:pt idx="9179">
                  <c:v>-12</c:v>
                </c:pt>
                <c:pt idx="9180">
                  <c:v>-10</c:v>
                </c:pt>
                <c:pt idx="9181">
                  <c:v>-8</c:v>
                </c:pt>
                <c:pt idx="9182">
                  <c:v>-6</c:v>
                </c:pt>
                <c:pt idx="9183">
                  <c:v>-10</c:v>
                </c:pt>
                <c:pt idx="9184">
                  <c:v>-14</c:v>
                </c:pt>
                <c:pt idx="9185">
                  <c:v>-17</c:v>
                </c:pt>
                <c:pt idx="9186">
                  <c:v>-22</c:v>
                </c:pt>
                <c:pt idx="9187">
                  <c:v>-33</c:v>
                </c:pt>
                <c:pt idx="9188">
                  <c:v>-34</c:v>
                </c:pt>
                <c:pt idx="9189">
                  <c:v>-34</c:v>
                </c:pt>
                <c:pt idx="9190">
                  <c:v>-36</c:v>
                </c:pt>
                <c:pt idx="9191">
                  <c:v>-34</c:v>
                </c:pt>
                <c:pt idx="9192">
                  <c:v>-34</c:v>
                </c:pt>
                <c:pt idx="9193">
                  <c:v>-38</c:v>
                </c:pt>
                <c:pt idx="9194">
                  <c:v>-43</c:v>
                </c:pt>
                <c:pt idx="9195">
                  <c:v>-33</c:v>
                </c:pt>
                <c:pt idx="9196">
                  <c:v>-37</c:v>
                </c:pt>
                <c:pt idx="9197">
                  <c:v>-32</c:v>
                </c:pt>
                <c:pt idx="9198">
                  <c:v>-28</c:v>
                </c:pt>
                <c:pt idx="9199">
                  <c:v>-17</c:v>
                </c:pt>
                <c:pt idx="9200">
                  <c:v>-17</c:v>
                </c:pt>
                <c:pt idx="9201">
                  <c:v>-19</c:v>
                </c:pt>
                <c:pt idx="9202">
                  <c:v>-17</c:v>
                </c:pt>
                <c:pt idx="9203">
                  <c:v>-13</c:v>
                </c:pt>
                <c:pt idx="9204">
                  <c:v>-14</c:v>
                </c:pt>
                <c:pt idx="9205">
                  <c:v>-10</c:v>
                </c:pt>
                <c:pt idx="9206">
                  <c:v>-5</c:v>
                </c:pt>
                <c:pt idx="9207">
                  <c:v>-4</c:v>
                </c:pt>
                <c:pt idx="9208">
                  <c:v>0</c:v>
                </c:pt>
                <c:pt idx="9209">
                  <c:v>-5</c:v>
                </c:pt>
                <c:pt idx="9210">
                  <c:v>7</c:v>
                </c:pt>
                <c:pt idx="9211">
                  <c:v>7</c:v>
                </c:pt>
                <c:pt idx="9212">
                  <c:v>10</c:v>
                </c:pt>
                <c:pt idx="9213">
                  <c:v>7</c:v>
                </c:pt>
                <c:pt idx="9214">
                  <c:v>1</c:v>
                </c:pt>
                <c:pt idx="9215">
                  <c:v>3</c:v>
                </c:pt>
                <c:pt idx="9216">
                  <c:v>8</c:v>
                </c:pt>
                <c:pt idx="9217">
                  <c:v>9</c:v>
                </c:pt>
                <c:pt idx="9218">
                  <c:v>-3</c:v>
                </c:pt>
                <c:pt idx="9219">
                  <c:v>-7</c:v>
                </c:pt>
                <c:pt idx="9220">
                  <c:v>-8</c:v>
                </c:pt>
                <c:pt idx="9221">
                  <c:v>-9</c:v>
                </c:pt>
                <c:pt idx="9222">
                  <c:v>-18</c:v>
                </c:pt>
                <c:pt idx="9223">
                  <c:v>-19</c:v>
                </c:pt>
                <c:pt idx="9224">
                  <c:v>-15</c:v>
                </c:pt>
                <c:pt idx="9225">
                  <c:v>-14</c:v>
                </c:pt>
                <c:pt idx="9226">
                  <c:v>-16</c:v>
                </c:pt>
                <c:pt idx="9227">
                  <c:v>-22</c:v>
                </c:pt>
                <c:pt idx="9228">
                  <c:v>-23</c:v>
                </c:pt>
                <c:pt idx="9229">
                  <c:v>-22</c:v>
                </c:pt>
                <c:pt idx="9230">
                  <c:v>-16</c:v>
                </c:pt>
                <c:pt idx="9231">
                  <c:v>-15</c:v>
                </c:pt>
                <c:pt idx="9232">
                  <c:v>-16</c:v>
                </c:pt>
                <c:pt idx="9233">
                  <c:v>-16</c:v>
                </c:pt>
                <c:pt idx="9234">
                  <c:v>-10</c:v>
                </c:pt>
                <c:pt idx="9235">
                  <c:v>-13</c:v>
                </c:pt>
                <c:pt idx="9236">
                  <c:v>-16</c:v>
                </c:pt>
                <c:pt idx="9237">
                  <c:v>-12</c:v>
                </c:pt>
                <c:pt idx="9238">
                  <c:v>-9</c:v>
                </c:pt>
                <c:pt idx="9239">
                  <c:v>-9</c:v>
                </c:pt>
                <c:pt idx="9240">
                  <c:v>-20</c:v>
                </c:pt>
                <c:pt idx="9241">
                  <c:v>-18</c:v>
                </c:pt>
                <c:pt idx="9242">
                  <c:v>-15</c:v>
                </c:pt>
                <c:pt idx="9243">
                  <c:v>-12</c:v>
                </c:pt>
                <c:pt idx="9244">
                  <c:v>-13</c:v>
                </c:pt>
                <c:pt idx="9245">
                  <c:v>-17</c:v>
                </c:pt>
                <c:pt idx="9246">
                  <c:v>-20</c:v>
                </c:pt>
                <c:pt idx="9247">
                  <c:v>-20</c:v>
                </c:pt>
                <c:pt idx="9248">
                  <c:v>-16</c:v>
                </c:pt>
                <c:pt idx="9249">
                  <c:v>-13</c:v>
                </c:pt>
                <c:pt idx="9250">
                  <c:v>-17</c:v>
                </c:pt>
                <c:pt idx="9251">
                  <c:v>-14</c:v>
                </c:pt>
                <c:pt idx="9252">
                  <c:v>-12</c:v>
                </c:pt>
                <c:pt idx="9253">
                  <c:v>-16</c:v>
                </c:pt>
                <c:pt idx="9254">
                  <c:v>-13</c:v>
                </c:pt>
                <c:pt idx="9255">
                  <c:v>-19</c:v>
                </c:pt>
                <c:pt idx="9256">
                  <c:v>-21</c:v>
                </c:pt>
                <c:pt idx="9257">
                  <c:v>-12</c:v>
                </c:pt>
                <c:pt idx="9258">
                  <c:v>-16</c:v>
                </c:pt>
                <c:pt idx="9259">
                  <c:v>-17</c:v>
                </c:pt>
                <c:pt idx="9260">
                  <c:v>-16</c:v>
                </c:pt>
                <c:pt idx="9261">
                  <c:v>-28</c:v>
                </c:pt>
                <c:pt idx="9262">
                  <c:v>-30</c:v>
                </c:pt>
                <c:pt idx="9263">
                  <c:v>-29</c:v>
                </c:pt>
                <c:pt idx="9264">
                  <c:v>-26</c:v>
                </c:pt>
                <c:pt idx="9265">
                  <c:v>-32</c:v>
                </c:pt>
                <c:pt idx="9266">
                  <c:v>-30</c:v>
                </c:pt>
                <c:pt idx="9267">
                  <c:v>-21</c:v>
                </c:pt>
                <c:pt idx="9268">
                  <c:v>-17</c:v>
                </c:pt>
                <c:pt idx="9269">
                  <c:v>-20</c:v>
                </c:pt>
                <c:pt idx="9270">
                  <c:v>-16</c:v>
                </c:pt>
                <c:pt idx="9271">
                  <c:v>-14</c:v>
                </c:pt>
                <c:pt idx="9272">
                  <c:v>-16</c:v>
                </c:pt>
                <c:pt idx="9273">
                  <c:v>-10</c:v>
                </c:pt>
                <c:pt idx="9274">
                  <c:v>-4</c:v>
                </c:pt>
                <c:pt idx="9275">
                  <c:v>-4</c:v>
                </c:pt>
                <c:pt idx="9276">
                  <c:v>-6</c:v>
                </c:pt>
                <c:pt idx="9277">
                  <c:v>-5</c:v>
                </c:pt>
                <c:pt idx="9278">
                  <c:v>-11</c:v>
                </c:pt>
                <c:pt idx="9279">
                  <c:v>-16</c:v>
                </c:pt>
                <c:pt idx="9280">
                  <c:v>-20</c:v>
                </c:pt>
                <c:pt idx="9281">
                  <c:v>-18</c:v>
                </c:pt>
                <c:pt idx="9282">
                  <c:v>-14</c:v>
                </c:pt>
                <c:pt idx="9283">
                  <c:v>-21</c:v>
                </c:pt>
                <c:pt idx="9284">
                  <c:v>-24</c:v>
                </c:pt>
                <c:pt idx="9285">
                  <c:v>-22</c:v>
                </c:pt>
                <c:pt idx="9286">
                  <c:v>-16</c:v>
                </c:pt>
                <c:pt idx="9287">
                  <c:v>-8</c:v>
                </c:pt>
                <c:pt idx="9288">
                  <c:v>-7</c:v>
                </c:pt>
                <c:pt idx="9289">
                  <c:v>-7</c:v>
                </c:pt>
                <c:pt idx="9290">
                  <c:v>-4</c:v>
                </c:pt>
                <c:pt idx="9291">
                  <c:v>0</c:v>
                </c:pt>
                <c:pt idx="9292">
                  <c:v>-1</c:v>
                </c:pt>
                <c:pt idx="9293">
                  <c:v>3</c:v>
                </c:pt>
                <c:pt idx="9294">
                  <c:v>2</c:v>
                </c:pt>
                <c:pt idx="9295">
                  <c:v>7</c:v>
                </c:pt>
                <c:pt idx="9296">
                  <c:v>6</c:v>
                </c:pt>
                <c:pt idx="9297">
                  <c:v>2</c:v>
                </c:pt>
                <c:pt idx="9298">
                  <c:v>-2</c:v>
                </c:pt>
                <c:pt idx="9299">
                  <c:v>-9</c:v>
                </c:pt>
                <c:pt idx="9300">
                  <c:v>-10</c:v>
                </c:pt>
                <c:pt idx="9301">
                  <c:v>-6</c:v>
                </c:pt>
                <c:pt idx="9302">
                  <c:v>-11</c:v>
                </c:pt>
                <c:pt idx="9303">
                  <c:v>-16</c:v>
                </c:pt>
                <c:pt idx="9304">
                  <c:v>-15</c:v>
                </c:pt>
                <c:pt idx="9305">
                  <c:v>-17</c:v>
                </c:pt>
                <c:pt idx="9306">
                  <c:v>-18</c:v>
                </c:pt>
                <c:pt idx="9307">
                  <c:v>-18</c:v>
                </c:pt>
                <c:pt idx="9308">
                  <c:v>-12</c:v>
                </c:pt>
                <c:pt idx="9309">
                  <c:v>-3</c:v>
                </c:pt>
                <c:pt idx="9310">
                  <c:v>-5</c:v>
                </c:pt>
                <c:pt idx="9311">
                  <c:v>0</c:v>
                </c:pt>
                <c:pt idx="9312">
                  <c:v>-6</c:v>
                </c:pt>
                <c:pt idx="9313">
                  <c:v>-5</c:v>
                </c:pt>
                <c:pt idx="9314">
                  <c:v>-3</c:v>
                </c:pt>
                <c:pt idx="9315">
                  <c:v>5</c:v>
                </c:pt>
                <c:pt idx="9316">
                  <c:v>10</c:v>
                </c:pt>
                <c:pt idx="9317">
                  <c:v>5</c:v>
                </c:pt>
                <c:pt idx="9318">
                  <c:v>1</c:v>
                </c:pt>
                <c:pt idx="9319">
                  <c:v>6</c:v>
                </c:pt>
                <c:pt idx="9320">
                  <c:v>6</c:v>
                </c:pt>
                <c:pt idx="9321">
                  <c:v>-1</c:v>
                </c:pt>
                <c:pt idx="9322">
                  <c:v>1</c:v>
                </c:pt>
                <c:pt idx="9323">
                  <c:v>-3</c:v>
                </c:pt>
                <c:pt idx="9324">
                  <c:v>6</c:v>
                </c:pt>
                <c:pt idx="9325">
                  <c:v>9</c:v>
                </c:pt>
                <c:pt idx="9326">
                  <c:v>10</c:v>
                </c:pt>
                <c:pt idx="9327">
                  <c:v>3</c:v>
                </c:pt>
                <c:pt idx="9328">
                  <c:v>-6</c:v>
                </c:pt>
                <c:pt idx="9329">
                  <c:v>-5</c:v>
                </c:pt>
                <c:pt idx="9330">
                  <c:v>-2</c:v>
                </c:pt>
                <c:pt idx="9331">
                  <c:v>-9</c:v>
                </c:pt>
                <c:pt idx="9332">
                  <c:v>-7</c:v>
                </c:pt>
                <c:pt idx="9333">
                  <c:v>-6</c:v>
                </c:pt>
                <c:pt idx="9334">
                  <c:v>-4</c:v>
                </c:pt>
                <c:pt idx="9335">
                  <c:v>0</c:v>
                </c:pt>
                <c:pt idx="9336">
                  <c:v>-10</c:v>
                </c:pt>
                <c:pt idx="9337">
                  <c:v>-14</c:v>
                </c:pt>
                <c:pt idx="9338">
                  <c:v>-15</c:v>
                </c:pt>
                <c:pt idx="9339">
                  <c:v>-17</c:v>
                </c:pt>
                <c:pt idx="9340">
                  <c:v>-12</c:v>
                </c:pt>
                <c:pt idx="9341">
                  <c:v>-2</c:v>
                </c:pt>
                <c:pt idx="9342">
                  <c:v>-3</c:v>
                </c:pt>
                <c:pt idx="9343">
                  <c:v>-2</c:v>
                </c:pt>
                <c:pt idx="9344">
                  <c:v>-3</c:v>
                </c:pt>
                <c:pt idx="9345">
                  <c:v>-11</c:v>
                </c:pt>
                <c:pt idx="9346">
                  <c:v>-21</c:v>
                </c:pt>
                <c:pt idx="9347">
                  <c:v>-21</c:v>
                </c:pt>
                <c:pt idx="9348">
                  <c:v>-11</c:v>
                </c:pt>
                <c:pt idx="9349">
                  <c:v>-7</c:v>
                </c:pt>
                <c:pt idx="9350">
                  <c:v>-5</c:v>
                </c:pt>
                <c:pt idx="9351">
                  <c:v>0</c:v>
                </c:pt>
                <c:pt idx="9352">
                  <c:v>-2</c:v>
                </c:pt>
                <c:pt idx="9353">
                  <c:v>-7</c:v>
                </c:pt>
                <c:pt idx="9354">
                  <c:v>-3</c:v>
                </c:pt>
                <c:pt idx="9355">
                  <c:v>-3</c:v>
                </c:pt>
                <c:pt idx="9356">
                  <c:v>-4</c:v>
                </c:pt>
                <c:pt idx="9357">
                  <c:v>3</c:v>
                </c:pt>
                <c:pt idx="9358">
                  <c:v>15</c:v>
                </c:pt>
                <c:pt idx="9359">
                  <c:v>15</c:v>
                </c:pt>
                <c:pt idx="9360">
                  <c:v>8</c:v>
                </c:pt>
                <c:pt idx="9361">
                  <c:v>1</c:v>
                </c:pt>
                <c:pt idx="9362">
                  <c:v>4</c:v>
                </c:pt>
                <c:pt idx="9363">
                  <c:v>-3</c:v>
                </c:pt>
                <c:pt idx="9364">
                  <c:v>2</c:v>
                </c:pt>
                <c:pt idx="9365">
                  <c:v>1</c:v>
                </c:pt>
                <c:pt idx="9366">
                  <c:v>3</c:v>
                </c:pt>
                <c:pt idx="9367">
                  <c:v>1</c:v>
                </c:pt>
                <c:pt idx="9368">
                  <c:v>1</c:v>
                </c:pt>
                <c:pt idx="9369">
                  <c:v>-1</c:v>
                </c:pt>
                <c:pt idx="9370">
                  <c:v>-9</c:v>
                </c:pt>
                <c:pt idx="9371">
                  <c:v>-11</c:v>
                </c:pt>
                <c:pt idx="9372">
                  <c:v>-6</c:v>
                </c:pt>
                <c:pt idx="9373">
                  <c:v>-8</c:v>
                </c:pt>
                <c:pt idx="9374">
                  <c:v>-11</c:v>
                </c:pt>
                <c:pt idx="9375">
                  <c:v>-5</c:v>
                </c:pt>
                <c:pt idx="9376">
                  <c:v>-8</c:v>
                </c:pt>
                <c:pt idx="9377">
                  <c:v>-5</c:v>
                </c:pt>
                <c:pt idx="9378">
                  <c:v>-10</c:v>
                </c:pt>
                <c:pt idx="9379">
                  <c:v>-4</c:v>
                </c:pt>
                <c:pt idx="9380">
                  <c:v>-4</c:v>
                </c:pt>
                <c:pt idx="9381">
                  <c:v>-7</c:v>
                </c:pt>
                <c:pt idx="9382">
                  <c:v>-7</c:v>
                </c:pt>
                <c:pt idx="9383">
                  <c:v>-7</c:v>
                </c:pt>
                <c:pt idx="9384">
                  <c:v>-11</c:v>
                </c:pt>
                <c:pt idx="9385">
                  <c:v>-11</c:v>
                </c:pt>
                <c:pt idx="9386">
                  <c:v>-10</c:v>
                </c:pt>
                <c:pt idx="9387">
                  <c:v>-7</c:v>
                </c:pt>
                <c:pt idx="9388">
                  <c:v>-11</c:v>
                </c:pt>
                <c:pt idx="9389">
                  <c:v>-11</c:v>
                </c:pt>
                <c:pt idx="9390">
                  <c:v>-3</c:v>
                </c:pt>
                <c:pt idx="9391">
                  <c:v>-8</c:v>
                </c:pt>
                <c:pt idx="9392">
                  <c:v>-8</c:v>
                </c:pt>
                <c:pt idx="9393">
                  <c:v>-2</c:v>
                </c:pt>
                <c:pt idx="9394">
                  <c:v>0</c:v>
                </c:pt>
                <c:pt idx="9395">
                  <c:v>7</c:v>
                </c:pt>
                <c:pt idx="9396">
                  <c:v>7</c:v>
                </c:pt>
                <c:pt idx="9397">
                  <c:v>13</c:v>
                </c:pt>
                <c:pt idx="9398">
                  <c:v>15</c:v>
                </c:pt>
                <c:pt idx="9399">
                  <c:v>13</c:v>
                </c:pt>
                <c:pt idx="9400">
                  <c:v>16</c:v>
                </c:pt>
                <c:pt idx="9401">
                  <c:v>15</c:v>
                </c:pt>
                <c:pt idx="9402">
                  <c:v>9</c:v>
                </c:pt>
                <c:pt idx="9403">
                  <c:v>3</c:v>
                </c:pt>
                <c:pt idx="9404">
                  <c:v>2</c:v>
                </c:pt>
                <c:pt idx="9405">
                  <c:v>-1</c:v>
                </c:pt>
                <c:pt idx="9406">
                  <c:v>0</c:v>
                </c:pt>
                <c:pt idx="9407">
                  <c:v>-5</c:v>
                </c:pt>
                <c:pt idx="9408">
                  <c:v>-2</c:v>
                </c:pt>
                <c:pt idx="9409">
                  <c:v>-2</c:v>
                </c:pt>
                <c:pt idx="9410">
                  <c:v>-6</c:v>
                </c:pt>
                <c:pt idx="9411">
                  <c:v>-5</c:v>
                </c:pt>
                <c:pt idx="9412">
                  <c:v>-2</c:v>
                </c:pt>
                <c:pt idx="9413">
                  <c:v>-4</c:v>
                </c:pt>
                <c:pt idx="9414">
                  <c:v>3</c:v>
                </c:pt>
                <c:pt idx="9415">
                  <c:v>11</c:v>
                </c:pt>
                <c:pt idx="9416">
                  <c:v>14</c:v>
                </c:pt>
                <c:pt idx="9417">
                  <c:v>15</c:v>
                </c:pt>
                <c:pt idx="9418">
                  <c:v>9</c:v>
                </c:pt>
                <c:pt idx="9419">
                  <c:v>4</c:v>
                </c:pt>
                <c:pt idx="9420">
                  <c:v>5</c:v>
                </c:pt>
                <c:pt idx="9421">
                  <c:v>2</c:v>
                </c:pt>
                <c:pt idx="9422">
                  <c:v>15</c:v>
                </c:pt>
                <c:pt idx="9423">
                  <c:v>16</c:v>
                </c:pt>
                <c:pt idx="9424">
                  <c:v>8</c:v>
                </c:pt>
                <c:pt idx="9425">
                  <c:v>7</c:v>
                </c:pt>
                <c:pt idx="9426">
                  <c:v>4</c:v>
                </c:pt>
                <c:pt idx="9427">
                  <c:v>0</c:v>
                </c:pt>
                <c:pt idx="9428">
                  <c:v>0</c:v>
                </c:pt>
                <c:pt idx="9429">
                  <c:v>-4</c:v>
                </c:pt>
                <c:pt idx="9430">
                  <c:v>6</c:v>
                </c:pt>
                <c:pt idx="9431">
                  <c:v>10</c:v>
                </c:pt>
                <c:pt idx="9432">
                  <c:v>13</c:v>
                </c:pt>
                <c:pt idx="9433">
                  <c:v>13</c:v>
                </c:pt>
                <c:pt idx="9434">
                  <c:v>2</c:v>
                </c:pt>
                <c:pt idx="9435">
                  <c:v>-6</c:v>
                </c:pt>
                <c:pt idx="9436">
                  <c:v>-5</c:v>
                </c:pt>
                <c:pt idx="9437">
                  <c:v>-2</c:v>
                </c:pt>
                <c:pt idx="9438">
                  <c:v>-5</c:v>
                </c:pt>
                <c:pt idx="9439">
                  <c:v>-8</c:v>
                </c:pt>
                <c:pt idx="9440">
                  <c:v>-10</c:v>
                </c:pt>
                <c:pt idx="9441">
                  <c:v>1</c:v>
                </c:pt>
                <c:pt idx="9442">
                  <c:v>-4</c:v>
                </c:pt>
                <c:pt idx="9443">
                  <c:v>-11</c:v>
                </c:pt>
                <c:pt idx="9444">
                  <c:v>-17</c:v>
                </c:pt>
                <c:pt idx="9445">
                  <c:v>-20</c:v>
                </c:pt>
                <c:pt idx="9446">
                  <c:v>-19</c:v>
                </c:pt>
                <c:pt idx="9447">
                  <c:v>-6</c:v>
                </c:pt>
                <c:pt idx="9448">
                  <c:v>-2</c:v>
                </c:pt>
                <c:pt idx="9449">
                  <c:v>-5</c:v>
                </c:pt>
                <c:pt idx="9450">
                  <c:v>2</c:v>
                </c:pt>
                <c:pt idx="9451">
                  <c:v>13</c:v>
                </c:pt>
                <c:pt idx="9452">
                  <c:v>13</c:v>
                </c:pt>
                <c:pt idx="9453">
                  <c:v>9</c:v>
                </c:pt>
                <c:pt idx="9454">
                  <c:v>10</c:v>
                </c:pt>
                <c:pt idx="9455">
                  <c:v>18</c:v>
                </c:pt>
                <c:pt idx="9456">
                  <c:v>24</c:v>
                </c:pt>
                <c:pt idx="9457">
                  <c:v>27</c:v>
                </c:pt>
                <c:pt idx="9458">
                  <c:v>31</c:v>
                </c:pt>
                <c:pt idx="9459">
                  <c:v>27</c:v>
                </c:pt>
                <c:pt idx="9460">
                  <c:v>22</c:v>
                </c:pt>
                <c:pt idx="9461">
                  <c:v>17</c:v>
                </c:pt>
                <c:pt idx="9462">
                  <c:v>14</c:v>
                </c:pt>
                <c:pt idx="9463">
                  <c:v>14</c:v>
                </c:pt>
                <c:pt idx="9464">
                  <c:v>11</c:v>
                </c:pt>
                <c:pt idx="9465">
                  <c:v>8</c:v>
                </c:pt>
                <c:pt idx="9466">
                  <c:v>7</c:v>
                </c:pt>
                <c:pt idx="9467">
                  <c:v>6</c:v>
                </c:pt>
                <c:pt idx="9468">
                  <c:v>6</c:v>
                </c:pt>
                <c:pt idx="9469">
                  <c:v>3</c:v>
                </c:pt>
                <c:pt idx="9470">
                  <c:v>-1</c:v>
                </c:pt>
                <c:pt idx="9471">
                  <c:v>-7</c:v>
                </c:pt>
                <c:pt idx="9472">
                  <c:v>-4</c:v>
                </c:pt>
                <c:pt idx="9473">
                  <c:v>5</c:v>
                </c:pt>
                <c:pt idx="9474">
                  <c:v>4</c:v>
                </c:pt>
                <c:pt idx="9475">
                  <c:v>-1</c:v>
                </c:pt>
                <c:pt idx="9476">
                  <c:v>1</c:v>
                </c:pt>
                <c:pt idx="9477">
                  <c:v>4</c:v>
                </c:pt>
                <c:pt idx="9478">
                  <c:v>7</c:v>
                </c:pt>
                <c:pt idx="9479">
                  <c:v>13</c:v>
                </c:pt>
                <c:pt idx="9480">
                  <c:v>8</c:v>
                </c:pt>
                <c:pt idx="9481">
                  <c:v>9</c:v>
                </c:pt>
                <c:pt idx="9482">
                  <c:v>6</c:v>
                </c:pt>
                <c:pt idx="9483">
                  <c:v>10</c:v>
                </c:pt>
                <c:pt idx="9484">
                  <c:v>8</c:v>
                </c:pt>
                <c:pt idx="9485">
                  <c:v>0</c:v>
                </c:pt>
                <c:pt idx="9486">
                  <c:v>1</c:v>
                </c:pt>
                <c:pt idx="9487">
                  <c:v>1</c:v>
                </c:pt>
                <c:pt idx="9488">
                  <c:v>-3</c:v>
                </c:pt>
                <c:pt idx="9489">
                  <c:v>2</c:v>
                </c:pt>
                <c:pt idx="9490">
                  <c:v>-1</c:v>
                </c:pt>
                <c:pt idx="9491">
                  <c:v>-11</c:v>
                </c:pt>
                <c:pt idx="9492">
                  <c:v>-9</c:v>
                </c:pt>
                <c:pt idx="9493">
                  <c:v>-7</c:v>
                </c:pt>
                <c:pt idx="9494">
                  <c:v>-2</c:v>
                </c:pt>
                <c:pt idx="9495">
                  <c:v>-3</c:v>
                </c:pt>
                <c:pt idx="9496">
                  <c:v>2</c:v>
                </c:pt>
                <c:pt idx="9497">
                  <c:v>9</c:v>
                </c:pt>
                <c:pt idx="9498">
                  <c:v>5</c:v>
                </c:pt>
                <c:pt idx="9499">
                  <c:v>4</c:v>
                </c:pt>
                <c:pt idx="9500">
                  <c:v>3</c:v>
                </c:pt>
                <c:pt idx="9501">
                  <c:v>2</c:v>
                </c:pt>
                <c:pt idx="9502">
                  <c:v>-2</c:v>
                </c:pt>
                <c:pt idx="9503">
                  <c:v>7</c:v>
                </c:pt>
                <c:pt idx="9504">
                  <c:v>1</c:v>
                </c:pt>
                <c:pt idx="9505">
                  <c:v>-3</c:v>
                </c:pt>
                <c:pt idx="9506">
                  <c:v>-9</c:v>
                </c:pt>
                <c:pt idx="9507">
                  <c:v>-7</c:v>
                </c:pt>
                <c:pt idx="9508">
                  <c:v>-10</c:v>
                </c:pt>
                <c:pt idx="9509">
                  <c:v>-10</c:v>
                </c:pt>
                <c:pt idx="9510">
                  <c:v>-6</c:v>
                </c:pt>
                <c:pt idx="9511">
                  <c:v>-6</c:v>
                </c:pt>
                <c:pt idx="9512">
                  <c:v>-9</c:v>
                </c:pt>
                <c:pt idx="9513">
                  <c:v>-12</c:v>
                </c:pt>
                <c:pt idx="9514">
                  <c:v>-6</c:v>
                </c:pt>
                <c:pt idx="9515">
                  <c:v>-2</c:v>
                </c:pt>
                <c:pt idx="9516">
                  <c:v>-6</c:v>
                </c:pt>
                <c:pt idx="9517">
                  <c:v>-10</c:v>
                </c:pt>
                <c:pt idx="9518">
                  <c:v>-10</c:v>
                </c:pt>
                <c:pt idx="9519">
                  <c:v>-6</c:v>
                </c:pt>
                <c:pt idx="9520">
                  <c:v>-5</c:v>
                </c:pt>
                <c:pt idx="9521">
                  <c:v>-9</c:v>
                </c:pt>
                <c:pt idx="9522">
                  <c:v>-7</c:v>
                </c:pt>
                <c:pt idx="9523">
                  <c:v>-11</c:v>
                </c:pt>
                <c:pt idx="9524">
                  <c:v>-16</c:v>
                </c:pt>
                <c:pt idx="9525">
                  <c:v>-8</c:v>
                </c:pt>
                <c:pt idx="9526">
                  <c:v>-15</c:v>
                </c:pt>
                <c:pt idx="9527">
                  <c:v>-18</c:v>
                </c:pt>
                <c:pt idx="9528">
                  <c:v>-14</c:v>
                </c:pt>
                <c:pt idx="9529">
                  <c:v>-8</c:v>
                </c:pt>
                <c:pt idx="9530">
                  <c:v>-11</c:v>
                </c:pt>
                <c:pt idx="9531">
                  <c:v>-18</c:v>
                </c:pt>
                <c:pt idx="9532">
                  <c:v>-20</c:v>
                </c:pt>
                <c:pt idx="9533">
                  <c:v>-19</c:v>
                </c:pt>
                <c:pt idx="9534">
                  <c:v>-16</c:v>
                </c:pt>
                <c:pt idx="9535">
                  <c:v>-13</c:v>
                </c:pt>
                <c:pt idx="9536">
                  <c:v>-9</c:v>
                </c:pt>
                <c:pt idx="9537">
                  <c:v>-10</c:v>
                </c:pt>
                <c:pt idx="9538">
                  <c:v>-15</c:v>
                </c:pt>
                <c:pt idx="9539">
                  <c:v>-18</c:v>
                </c:pt>
                <c:pt idx="9540">
                  <c:v>-24</c:v>
                </c:pt>
                <c:pt idx="9541">
                  <c:v>-22</c:v>
                </c:pt>
                <c:pt idx="9542">
                  <c:v>-22</c:v>
                </c:pt>
                <c:pt idx="9543">
                  <c:v>-23</c:v>
                </c:pt>
                <c:pt idx="9544">
                  <c:v>-19</c:v>
                </c:pt>
                <c:pt idx="9545">
                  <c:v>-21</c:v>
                </c:pt>
                <c:pt idx="9546">
                  <c:v>-19</c:v>
                </c:pt>
                <c:pt idx="9547">
                  <c:v>-15</c:v>
                </c:pt>
                <c:pt idx="9548">
                  <c:v>-17</c:v>
                </c:pt>
                <c:pt idx="9549">
                  <c:v>-21</c:v>
                </c:pt>
                <c:pt idx="9550">
                  <c:v>-14</c:v>
                </c:pt>
                <c:pt idx="9551">
                  <c:v>-12</c:v>
                </c:pt>
                <c:pt idx="9552">
                  <c:v>-8</c:v>
                </c:pt>
                <c:pt idx="9553">
                  <c:v>-13</c:v>
                </c:pt>
                <c:pt idx="9554">
                  <c:v>-11</c:v>
                </c:pt>
                <c:pt idx="9555">
                  <c:v>-8</c:v>
                </c:pt>
                <c:pt idx="9556">
                  <c:v>-10</c:v>
                </c:pt>
                <c:pt idx="9557">
                  <c:v>0</c:v>
                </c:pt>
                <c:pt idx="9558">
                  <c:v>-3</c:v>
                </c:pt>
                <c:pt idx="9559">
                  <c:v>-7</c:v>
                </c:pt>
                <c:pt idx="9560">
                  <c:v>-13</c:v>
                </c:pt>
                <c:pt idx="9561">
                  <c:v>-14</c:v>
                </c:pt>
                <c:pt idx="9562">
                  <c:v>-11</c:v>
                </c:pt>
                <c:pt idx="9563">
                  <c:v>-7</c:v>
                </c:pt>
                <c:pt idx="9564">
                  <c:v>-7</c:v>
                </c:pt>
                <c:pt idx="9565">
                  <c:v>-3</c:v>
                </c:pt>
                <c:pt idx="9566">
                  <c:v>3</c:v>
                </c:pt>
                <c:pt idx="9567">
                  <c:v>2</c:v>
                </c:pt>
                <c:pt idx="9568">
                  <c:v>-3</c:v>
                </c:pt>
                <c:pt idx="9569">
                  <c:v>-11</c:v>
                </c:pt>
                <c:pt idx="9570">
                  <c:v>-13</c:v>
                </c:pt>
                <c:pt idx="9571">
                  <c:v>-11</c:v>
                </c:pt>
                <c:pt idx="9572">
                  <c:v>-1</c:v>
                </c:pt>
                <c:pt idx="9573">
                  <c:v>0</c:v>
                </c:pt>
                <c:pt idx="9574">
                  <c:v>-1</c:v>
                </c:pt>
                <c:pt idx="9575">
                  <c:v>-4</c:v>
                </c:pt>
                <c:pt idx="9576">
                  <c:v>-3</c:v>
                </c:pt>
                <c:pt idx="9577">
                  <c:v>-2</c:v>
                </c:pt>
                <c:pt idx="9578">
                  <c:v>-11</c:v>
                </c:pt>
                <c:pt idx="9579">
                  <c:v>-7</c:v>
                </c:pt>
                <c:pt idx="9580">
                  <c:v>0</c:v>
                </c:pt>
                <c:pt idx="9581">
                  <c:v>-1</c:v>
                </c:pt>
                <c:pt idx="9582">
                  <c:v>0</c:v>
                </c:pt>
                <c:pt idx="9583">
                  <c:v>-2</c:v>
                </c:pt>
                <c:pt idx="9584">
                  <c:v>-5</c:v>
                </c:pt>
                <c:pt idx="9585">
                  <c:v>-5</c:v>
                </c:pt>
                <c:pt idx="9586">
                  <c:v>-4</c:v>
                </c:pt>
                <c:pt idx="9587">
                  <c:v>-7</c:v>
                </c:pt>
                <c:pt idx="9588">
                  <c:v>-12</c:v>
                </c:pt>
                <c:pt idx="9589">
                  <c:v>-15</c:v>
                </c:pt>
                <c:pt idx="9590">
                  <c:v>-16</c:v>
                </c:pt>
                <c:pt idx="9591">
                  <c:v>-17</c:v>
                </c:pt>
                <c:pt idx="9592">
                  <c:v>-23</c:v>
                </c:pt>
                <c:pt idx="9593">
                  <c:v>-20</c:v>
                </c:pt>
                <c:pt idx="9594">
                  <c:v>-18</c:v>
                </c:pt>
                <c:pt idx="9595">
                  <c:v>-12</c:v>
                </c:pt>
                <c:pt idx="9596">
                  <c:v>-12</c:v>
                </c:pt>
                <c:pt idx="9597">
                  <c:v>-11</c:v>
                </c:pt>
                <c:pt idx="9598">
                  <c:v>-12</c:v>
                </c:pt>
                <c:pt idx="9599">
                  <c:v>-8</c:v>
                </c:pt>
                <c:pt idx="9600">
                  <c:v>-9</c:v>
                </c:pt>
                <c:pt idx="9601">
                  <c:v>-8</c:v>
                </c:pt>
                <c:pt idx="9602">
                  <c:v>-12</c:v>
                </c:pt>
                <c:pt idx="9603">
                  <c:v>-16</c:v>
                </c:pt>
                <c:pt idx="9604">
                  <c:v>-17</c:v>
                </c:pt>
                <c:pt idx="9605">
                  <c:v>-21</c:v>
                </c:pt>
                <c:pt idx="9606">
                  <c:v>-21</c:v>
                </c:pt>
                <c:pt idx="9607">
                  <c:v>-19</c:v>
                </c:pt>
                <c:pt idx="9608">
                  <c:v>-23</c:v>
                </c:pt>
                <c:pt idx="9609">
                  <c:v>-22</c:v>
                </c:pt>
                <c:pt idx="9610">
                  <c:v>-25</c:v>
                </c:pt>
                <c:pt idx="9611">
                  <c:v>-25</c:v>
                </c:pt>
                <c:pt idx="9612">
                  <c:v>-23</c:v>
                </c:pt>
                <c:pt idx="9613">
                  <c:v>-17</c:v>
                </c:pt>
                <c:pt idx="9614">
                  <c:v>-8</c:v>
                </c:pt>
                <c:pt idx="9615">
                  <c:v>-6</c:v>
                </c:pt>
                <c:pt idx="9616">
                  <c:v>-6</c:v>
                </c:pt>
                <c:pt idx="9617">
                  <c:v>6</c:v>
                </c:pt>
                <c:pt idx="9618">
                  <c:v>6</c:v>
                </c:pt>
                <c:pt idx="9619">
                  <c:v>5</c:v>
                </c:pt>
                <c:pt idx="9620">
                  <c:v>9</c:v>
                </c:pt>
                <c:pt idx="9621">
                  <c:v>5</c:v>
                </c:pt>
                <c:pt idx="9622">
                  <c:v>6</c:v>
                </c:pt>
                <c:pt idx="9623">
                  <c:v>6</c:v>
                </c:pt>
                <c:pt idx="9624">
                  <c:v>9</c:v>
                </c:pt>
                <c:pt idx="9625">
                  <c:v>7</c:v>
                </c:pt>
                <c:pt idx="9626">
                  <c:v>0</c:v>
                </c:pt>
                <c:pt idx="9627">
                  <c:v>1</c:v>
                </c:pt>
                <c:pt idx="9628">
                  <c:v>0</c:v>
                </c:pt>
                <c:pt idx="9629">
                  <c:v>-5</c:v>
                </c:pt>
                <c:pt idx="9630">
                  <c:v>-8</c:v>
                </c:pt>
                <c:pt idx="9631">
                  <c:v>-6</c:v>
                </c:pt>
                <c:pt idx="9632">
                  <c:v>-7</c:v>
                </c:pt>
                <c:pt idx="9633">
                  <c:v>-6</c:v>
                </c:pt>
                <c:pt idx="9634">
                  <c:v>-5</c:v>
                </c:pt>
                <c:pt idx="9635">
                  <c:v>-2</c:v>
                </c:pt>
                <c:pt idx="9636">
                  <c:v>-2</c:v>
                </c:pt>
                <c:pt idx="9637">
                  <c:v>-2</c:v>
                </c:pt>
                <c:pt idx="9638">
                  <c:v>1</c:v>
                </c:pt>
                <c:pt idx="9639">
                  <c:v>7</c:v>
                </c:pt>
                <c:pt idx="9640">
                  <c:v>9</c:v>
                </c:pt>
                <c:pt idx="9641">
                  <c:v>5</c:v>
                </c:pt>
                <c:pt idx="9642">
                  <c:v>3</c:v>
                </c:pt>
                <c:pt idx="9643">
                  <c:v>3</c:v>
                </c:pt>
                <c:pt idx="9644">
                  <c:v>4</c:v>
                </c:pt>
                <c:pt idx="9645">
                  <c:v>4</c:v>
                </c:pt>
                <c:pt idx="9646">
                  <c:v>6</c:v>
                </c:pt>
                <c:pt idx="9647">
                  <c:v>4</c:v>
                </c:pt>
                <c:pt idx="9648">
                  <c:v>-8</c:v>
                </c:pt>
                <c:pt idx="9649">
                  <c:v>-7</c:v>
                </c:pt>
                <c:pt idx="9650">
                  <c:v>-8</c:v>
                </c:pt>
                <c:pt idx="9651">
                  <c:v>-10</c:v>
                </c:pt>
                <c:pt idx="9652">
                  <c:v>-17</c:v>
                </c:pt>
                <c:pt idx="9653">
                  <c:v>-10</c:v>
                </c:pt>
                <c:pt idx="9654">
                  <c:v>-9</c:v>
                </c:pt>
                <c:pt idx="9655">
                  <c:v>-4</c:v>
                </c:pt>
                <c:pt idx="9656">
                  <c:v>-1</c:v>
                </c:pt>
                <c:pt idx="9657">
                  <c:v>3</c:v>
                </c:pt>
                <c:pt idx="9658">
                  <c:v>-5</c:v>
                </c:pt>
                <c:pt idx="9659">
                  <c:v>-5</c:v>
                </c:pt>
                <c:pt idx="9660">
                  <c:v>2</c:v>
                </c:pt>
                <c:pt idx="9661">
                  <c:v>-2</c:v>
                </c:pt>
                <c:pt idx="9662">
                  <c:v>-8</c:v>
                </c:pt>
                <c:pt idx="9663">
                  <c:v>-7</c:v>
                </c:pt>
                <c:pt idx="9664">
                  <c:v>-3</c:v>
                </c:pt>
                <c:pt idx="9665">
                  <c:v>-13</c:v>
                </c:pt>
                <c:pt idx="9666">
                  <c:v>-10</c:v>
                </c:pt>
                <c:pt idx="9667">
                  <c:v>-15</c:v>
                </c:pt>
                <c:pt idx="9668">
                  <c:v>-14</c:v>
                </c:pt>
                <c:pt idx="9669">
                  <c:v>-18</c:v>
                </c:pt>
                <c:pt idx="9670">
                  <c:v>-12</c:v>
                </c:pt>
                <c:pt idx="9671">
                  <c:v>-8</c:v>
                </c:pt>
                <c:pt idx="9672">
                  <c:v>-4</c:v>
                </c:pt>
                <c:pt idx="9673">
                  <c:v>2</c:v>
                </c:pt>
                <c:pt idx="9674">
                  <c:v>3</c:v>
                </c:pt>
                <c:pt idx="9675">
                  <c:v>-2</c:v>
                </c:pt>
                <c:pt idx="9676">
                  <c:v>-4</c:v>
                </c:pt>
                <c:pt idx="9677">
                  <c:v>-3</c:v>
                </c:pt>
                <c:pt idx="9678">
                  <c:v>-4</c:v>
                </c:pt>
                <c:pt idx="9679">
                  <c:v>-10</c:v>
                </c:pt>
                <c:pt idx="9680">
                  <c:v>-15</c:v>
                </c:pt>
                <c:pt idx="9681">
                  <c:v>-12</c:v>
                </c:pt>
                <c:pt idx="9682">
                  <c:v>-15</c:v>
                </c:pt>
                <c:pt idx="9683">
                  <c:v>-19</c:v>
                </c:pt>
                <c:pt idx="9684">
                  <c:v>-23</c:v>
                </c:pt>
                <c:pt idx="9685">
                  <c:v>-27</c:v>
                </c:pt>
                <c:pt idx="9686">
                  <c:v>-22</c:v>
                </c:pt>
                <c:pt idx="9687">
                  <c:v>-19</c:v>
                </c:pt>
                <c:pt idx="9688">
                  <c:v>-19</c:v>
                </c:pt>
                <c:pt idx="9689">
                  <c:v>-22</c:v>
                </c:pt>
                <c:pt idx="9690">
                  <c:v>-20</c:v>
                </c:pt>
                <c:pt idx="9691">
                  <c:v>-16</c:v>
                </c:pt>
                <c:pt idx="9692">
                  <c:v>-16</c:v>
                </c:pt>
                <c:pt idx="9693">
                  <c:v>-21</c:v>
                </c:pt>
                <c:pt idx="9694">
                  <c:v>-16</c:v>
                </c:pt>
                <c:pt idx="9695">
                  <c:v>-14</c:v>
                </c:pt>
                <c:pt idx="9696">
                  <c:v>-16</c:v>
                </c:pt>
                <c:pt idx="9697">
                  <c:v>-12</c:v>
                </c:pt>
                <c:pt idx="9698">
                  <c:v>-17</c:v>
                </c:pt>
                <c:pt idx="9699">
                  <c:v>-14</c:v>
                </c:pt>
                <c:pt idx="9700">
                  <c:v>-10</c:v>
                </c:pt>
                <c:pt idx="9701">
                  <c:v>-4</c:v>
                </c:pt>
                <c:pt idx="9702">
                  <c:v>-3</c:v>
                </c:pt>
                <c:pt idx="9703">
                  <c:v>-8</c:v>
                </c:pt>
                <c:pt idx="9704">
                  <c:v>-5</c:v>
                </c:pt>
                <c:pt idx="9705">
                  <c:v>0</c:v>
                </c:pt>
                <c:pt idx="9706">
                  <c:v>-3</c:v>
                </c:pt>
                <c:pt idx="9707">
                  <c:v>-5</c:v>
                </c:pt>
                <c:pt idx="9708">
                  <c:v>-3</c:v>
                </c:pt>
                <c:pt idx="9709">
                  <c:v>-1</c:v>
                </c:pt>
                <c:pt idx="9710">
                  <c:v>3</c:v>
                </c:pt>
                <c:pt idx="9711">
                  <c:v>0</c:v>
                </c:pt>
                <c:pt idx="9712">
                  <c:v>-5</c:v>
                </c:pt>
                <c:pt idx="9713">
                  <c:v>-12</c:v>
                </c:pt>
                <c:pt idx="9714">
                  <c:v>-16</c:v>
                </c:pt>
                <c:pt idx="9715">
                  <c:v>-10</c:v>
                </c:pt>
                <c:pt idx="9716">
                  <c:v>-9</c:v>
                </c:pt>
                <c:pt idx="9717">
                  <c:v>-14</c:v>
                </c:pt>
                <c:pt idx="9718">
                  <c:v>-13</c:v>
                </c:pt>
                <c:pt idx="9719">
                  <c:v>-14</c:v>
                </c:pt>
                <c:pt idx="9720">
                  <c:v>-17</c:v>
                </c:pt>
                <c:pt idx="9721">
                  <c:v>-23</c:v>
                </c:pt>
                <c:pt idx="9722">
                  <c:v>-21</c:v>
                </c:pt>
                <c:pt idx="9723">
                  <c:v>-20</c:v>
                </c:pt>
                <c:pt idx="9724">
                  <c:v>-20</c:v>
                </c:pt>
                <c:pt idx="9725">
                  <c:v>-14</c:v>
                </c:pt>
                <c:pt idx="9726">
                  <c:v>-11</c:v>
                </c:pt>
                <c:pt idx="9727">
                  <c:v>-11</c:v>
                </c:pt>
                <c:pt idx="9728">
                  <c:v>-11</c:v>
                </c:pt>
                <c:pt idx="9729">
                  <c:v>-8</c:v>
                </c:pt>
                <c:pt idx="9730">
                  <c:v>-16</c:v>
                </c:pt>
                <c:pt idx="9731">
                  <c:v>-15</c:v>
                </c:pt>
                <c:pt idx="9732">
                  <c:v>-15</c:v>
                </c:pt>
                <c:pt idx="9733">
                  <c:v>-10</c:v>
                </c:pt>
                <c:pt idx="9734">
                  <c:v>-14</c:v>
                </c:pt>
                <c:pt idx="9735">
                  <c:v>-11</c:v>
                </c:pt>
                <c:pt idx="9736">
                  <c:v>-7</c:v>
                </c:pt>
                <c:pt idx="9737">
                  <c:v>-8</c:v>
                </c:pt>
                <c:pt idx="9738">
                  <c:v>-9</c:v>
                </c:pt>
                <c:pt idx="9739">
                  <c:v>-6</c:v>
                </c:pt>
                <c:pt idx="9740">
                  <c:v>-1</c:v>
                </c:pt>
                <c:pt idx="9741">
                  <c:v>-5</c:v>
                </c:pt>
                <c:pt idx="9742">
                  <c:v>2</c:v>
                </c:pt>
                <c:pt idx="9743">
                  <c:v>3</c:v>
                </c:pt>
                <c:pt idx="9744">
                  <c:v>8</c:v>
                </c:pt>
                <c:pt idx="9745">
                  <c:v>6</c:v>
                </c:pt>
                <c:pt idx="9746">
                  <c:v>-3</c:v>
                </c:pt>
                <c:pt idx="9747">
                  <c:v>-2</c:v>
                </c:pt>
                <c:pt idx="9748">
                  <c:v>5</c:v>
                </c:pt>
                <c:pt idx="9749">
                  <c:v>7</c:v>
                </c:pt>
                <c:pt idx="9750">
                  <c:v>5</c:v>
                </c:pt>
                <c:pt idx="9751">
                  <c:v>4</c:v>
                </c:pt>
                <c:pt idx="9752">
                  <c:v>-5</c:v>
                </c:pt>
                <c:pt idx="9753">
                  <c:v>-6</c:v>
                </c:pt>
                <c:pt idx="9754">
                  <c:v>-8</c:v>
                </c:pt>
                <c:pt idx="9755">
                  <c:v>-14</c:v>
                </c:pt>
                <c:pt idx="9756">
                  <c:v>-21</c:v>
                </c:pt>
                <c:pt idx="9757">
                  <c:v>-24</c:v>
                </c:pt>
                <c:pt idx="9758">
                  <c:v>-10</c:v>
                </c:pt>
                <c:pt idx="9759">
                  <c:v>-9</c:v>
                </c:pt>
                <c:pt idx="9760">
                  <c:v>-14</c:v>
                </c:pt>
                <c:pt idx="9761">
                  <c:v>-9</c:v>
                </c:pt>
                <c:pt idx="9762">
                  <c:v>-10</c:v>
                </c:pt>
                <c:pt idx="9763">
                  <c:v>-18</c:v>
                </c:pt>
                <c:pt idx="9764">
                  <c:v>-17</c:v>
                </c:pt>
                <c:pt idx="9765">
                  <c:v>-14</c:v>
                </c:pt>
                <c:pt idx="9766">
                  <c:v>-17</c:v>
                </c:pt>
                <c:pt idx="9767">
                  <c:v>-8</c:v>
                </c:pt>
                <c:pt idx="9768">
                  <c:v>-8</c:v>
                </c:pt>
                <c:pt idx="9769">
                  <c:v>-5</c:v>
                </c:pt>
                <c:pt idx="9770">
                  <c:v>-3</c:v>
                </c:pt>
                <c:pt idx="9771">
                  <c:v>-8</c:v>
                </c:pt>
                <c:pt idx="9772">
                  <c:v>-14</c:v>
                </c:pt>
                <c:pt idx="9773">
                  <c:v>-19</c:v>
                </c:pt>
                <c:pt idx="9774">
                  <c:v>-16</c:v>
                </c:pt>
                <c:pt idx="9775">
                  <c:v>-10</c:v>
                </c:pt>
                <c:pt idx="9776">
                  <c:v>-2</c:v>
                </c:pt>
                <c:pt idx="9777">
                  <c:v>-9</c:v>
                </c:pt>
                <c:pt idx="9778">
                  <c:v>-7</c:v>
                </c:pt>
                <c:pt idx="9779">
                  <c:v>-10</c:v>
                </c:pt>
                <c:pt idx="9780">
                  <c:v>-5</c:v>
                </c:pt>
                <c:pt idx="9781">
                  <c:v>-6</c:v>
                </c:pt>
                <c:pt idx="9782">
                  <c:v>-7</c:v>
                </c:pt>
                <c:pt idx="9783">
                  <c:v>-11</c:v>
                </c:pt>
                <c:pt idx="9784">
                  <c:v>-7</c:v>
                </c:pt>
                <c:pt idx="9785">
                  <c:v>-9</c:v>
                </c:pt>
                <c:pt idx="9786">
                  <c:v>-11</c:v>
                </c:pt>
                <c:pt idx="9787">
                  <c:v>-17</c:v>
                </c:pt>
                <c:pt idx="9788">
                  <c:v>-25</c:v>
                </c:pt>
                <c:pt idx="9789">
                  <c:v>-19</c:v>
                </c:pt>
                <c:pt idx="9790">
                  <c:v>-21</c:v>
                </c:pt>
                <c:pt idx="9791">
                  <c:v>-18</c:v>
                </c:pt>
                <c:pt idx="9792">
                  <c:v>-23</c:v>
                </c:pt>
                <c:pt idx="9793">
                  <c:v>-24</c:v>
                </c:pt>
                <c:pt idx="9794">
                  <c:v>-22</c:v>
                </c:pt>
                <c:pt idx="9795">
                  <c:v>-20</c:v>
                </c:pt>
                <c:pt idx="9796">
                  <c:v>-20</c:v>
                </c:pt>
                <c:pt idx="9797">
                  <c:v>-18</c:v>
                </c:pt>
                <c:pt idx="9798">
                  <c:v>-11</c:v>
                </c:pt>
                <c:pt idx="9799">
                  <c:v>-9</c:v>
                </c:pt>
                <c:pt idx="9800">
                  <c:v>-6</c:v>
                </c:pt>
                <c:pt idx="9801">
                  <c:v>2</c:v>
                </c:pt>
                <c:pt idx="9802">
                  <c:v>3</c:v>
                </c:pt>
                <c:pt idx="9803">
                  <c:v>6</c:v>
                </c:pt>
                <c:pt idx="9804">
                  <c:v>8</c:v>
                </c:pt>
                <c:pt idx="9805">
                  <c:v>5</c:v>
                </c:pt>
                <c:pt idx="9806">
                  <c:v>-3</c:v>
                </c:pt>
                <c:pt idx="9807">
                  <c:v>-1</c:v>
                </c:pt>
                <c:pt idx="9808">
                  <c:v>-2</c:v>
                </c:pt>
                <c:pt idx="9809">
                  <c:v>-2</c:v>
                </c:pt>
                <c:pt idx="9810">
                  <c:v>-3</c:v>
                </c:pt>
                <c:pt idx="9811">
                  <c:v>-8</c:v>
                </c:pt>
                <c:pt idx="9812">
                  <c:v>-11</c:v>
                </c:pt>
                <c:pt idx="9813">
                  <c:v>-16</c:v>
                </c:pt>
                <c:pt idx="9814">
                  <c:v>-16</c:v>
                </c:pt>
                <c:pt idx="9815">
                  <c:v>-18</c:v>
                </c:pt>
                <c:pt idx="9816">
                  <c:v>-15</c:v>
                </c:pt>
                <c:pt idx="9817">
                  <c:v>-10</c:v>
                </c:pt>
                <c:pt idx="9818">
                  <c:v>-4</c:v>
                </c:pt>
                <c:pt idx="9819">
                  <c:v>-2</c:v>
                </c:pt>
                <c:pt idx="9820">
                  <c:v>5</c:v>
                </c:pt>
                <c:pt idx="9821">
                  <c:v>5</c:v>
                </c:pt>
                <c:pt idx="9822">
                  <c:v>-7</c:v>
                </c:pt>
                <c:pt idx="9823">
                  <c:v>-1</c:v>
                </c:pt>
                <c:pt idx="9824">
                  <c:v>5</c:v>
                </c:pt>
                <c:pt idx="9825">
                  <c:v>6</c:v>
                </c:pt>
                <c:pt idx="9826">
                  <c:v>-5</c:v>
                </c:pt>
                <c:pt idx="9827">
                  <c:v>-4</c:v>
                </c:pt>
                <c:pt idx="9828">
                  <c:v>-1</c:v>
                </c:pt>
                <c:pt idx="9829">
                  <c:v>-1</c:v>
                </c:pt>
                <c:pt idx="9830">
                  <c:v>-8</c:v>
                </c:pt>
                <c:pt idx="9831">
                  <c:v>-8</c:v>
                </c:pt>
                <c:pt idx="9832">
                  <c:v>-13</c:v>
                </c:pt>
                <c:pt idx="9833">
                  <c:v>-13</c:v>
                </c:pt>
                <c:pt idx="9834">
                  <c:v>-4</c:v>
                </c:pt>
                <c:pt idx="9835">
                  <c:v>1</c:v>
                </c:pt>
                <c:pt idx="9836">
                  <c:v>-7</c:v>
                </c:pt>
                <c:pt idx="9837">
                  <c:v>-13</c:v>
                </c:pt>
                <c:pt idx="9838">
                  <c:v>-3</c:v>
                </c:pt>
                <c:pt idx="9839">
                  <c:v>9</c:v>
                </c:pt>
                <c:pt idx="9840">
                  <c:v>2</c:v>
                </c:pt>
                <c:pt idx="9841">
                  <c:v>1</c:v>
                </c:pt>
                <c:pt idx="9842">
                  <c:v>3</c:v>
                </c:pt>
                <c:pt idx="9843">
                  <c:v>5</c:v>
                </c:pt>
                <c:pt idx="9844">
                  <c:v>5</c:v>
                </c:pt>
                <c:pt idx="9845">
                  <c:v>2</c:v>
                </c:pt>
                <c:pt idx="9846">
                  <c:v>1</c:v>
                </c:pt>
                <c:pt idx="9847">
                  <c:v>0</c:v>
                </c:pt>
                <c:pt idx="9848">
                  <c:v>-6</c:v>
                </c:pt>
                <c:pt idx="9849">
                  <c:v>0</c:v>
                </c:pt>
                <c:pt idx="9850">
                  <c:v>0</c:v>
                </c:pt>
                <c:pt idx="9851">
                  <c:v>-12</c:v>
                </c:pt>
                <c:pt idx="9852">
                  <c:v>-7</c:v>
                </c:pt>
                <c:pt idx="9853">
                  <c:v>-5</c:v>
                </c:pt>
                <c:pt idx="9854">
                  <c:v>-4</c:v>
                </c:pt>
                <c:pt idx="9855">
                  <c:v>-9</c:v>
                </c:pt>
                <c:pt idx="9856">
                  <c:v>-5</c:v>
                </c:pt>
                <c:pt idx="9857">
                  <c:v>-1</c:v>
                </c:pt>
                <c:pt idx="9858">
                  <c:v>-5</c:v>
                </c:pt>
                <c:pt idx="9859">
                  <c:v>-5</c:v>
                </c:pt>
                <c:pt idx="9860">
                  <c:v>2</c:v>
                </c:pt>
                <c:pt idx="9861">
                  <c:v>-5</c:v>
                </c:pt>
                <c:pt idx="9862">
                  <c:v>-4</c:v>
                </c:pt>
                <c:pt idx="9863">
                  <c:v>-4</c:v>
                </c:pt>
                <c:pt idx="9864">
                  <c:v>-7</c:v>
                </c:pt>
                <c:pt idx="9865">
                  <c:v>-5</c:v>
                </c:pt>
                <c:pt idx="9866">
                  <c:v>-9</c:v>
                </c:pt>
                <c:pt idx="9867">
                  <c:v>-10</c:v>
                </c:pt>
                <c:pt idx="9868">
                  <c:v>-12</c:v>
                </c:pt>
                <c:pt idx="9869">
                  <c:v>-15</c:v>
                </c:pt>
                <c:pt idx="9870">
                  <c:v>-15</c:v>
                </c:pt>
                <c:pt idx="9871">
                  <c:v>-21</c:v>
                </c:pt>
                <c:pt idx="9872">
                  <c:v>-7</c:v>
                </c:pt>
                <c:pt idx="9873">
                  <c:v>-4</c:v>
                </c:pt>
                <c:pt idx="9874">
                  <c:v>-4</c:v>
                </c:pt>
                <c:pt idx="9875">
                  <c:v>-6</c:v>
                </c:pt>
                <c:pt idx="9876">
                  <c:v>-5</c:v>
                </c:pt>
                <c:pt idx="9877">
                  <c:v>-4</c:v>
                </c:pt>
                <c:pt idx="9878">
                  <c:v>2</c:v>
                </c:pt>
                <c:pt idx="9879">
                  <c:v>-1</c:v>
                </c:pt>
                <c:pt idx="9880">
                  <c:v>1</c:v>
                </c:pt>
                <c:pt idx="9881">
                  <c:v>1</c:v>
                </c:pt>
                <c:pt idx="9882">
                  <c:v>0</c:v>
                </c:pt>
                <c:pt idx="9883">
                  <c:v>1</c:v>
                </c:pt>
                <c:pt idx="9884">
                  <c:v>-8</c:v>
                </c:pt>
                <c:pt idx="9885">
                  <c:v>-11</c:v>
                </c:pt>
                <c:pt idx="9886">
                  <c:v>-13</c:v>
                </c:pt>
                <c:pt idx="9887">
                  <c:v>-10</c:v>
                </c:pt>
                <c:pt idx="9888">
                  <c:v>-12</c:v>
                </c:pt>
                <c:pt idx="9889">
                  <c:v>-13</c:v>
                </c:pt>
                <c:pt idx="9890">
                  <c:v>-21</c:v>
                </c:pt>
                <c:pt idx="9891">
                  <c:v>-23</c:v>
                </c:pt>
                <c:pt idx="9892">
                  <c:v>-22</c:v>
                </c:pt>
                <c:pt idx="9893">
                  <c:v>-22</c:v>
                </c:pt>
                <c:pt idx="9894">
                  <c:v>-28</c:v>
                </c:pt>
                <c:pt idx="9895">
                  <c:v>-24</c:v>
                </c:pt>
                <c:pt idx="9896">
                  <c:v>-28</c:v>
                </c:pt>
                <c:pt idx="9897">
                  <c:v>-31</c:v>
                </c:pt>
                <c:pt idx="9898">
                  <c:v>-26</c:v>
                </c:pt>
                <c:pt idx="9899">
                  <c:v>-29</c:v>
                </c:pt>
                <c:pt idx="9900">
                  <c:v>-25</c:v>
                </c:pt>
                <c:pt idx="9901">
                  <c:v>-24</c:v>
                </c:pt>
                <c:pt idx="9902">
                  <c:v>-23</c:v>
                </c:pt>
                <c:pt idx="9903">
                  <c:v>-22</c:v>
                </c:pt>
                <c:pt idx="9904">
                  <c:v>-24</c:v>
                </c:pt>
                <c:pt idx="9905">
                  <c:v>-25</c:v>
                </c:pt>
                <c:pt idx="9906">
                  <c:v>-27</c:v>
                </c:pt>
                <c:pt idx="9907">
                  <c:v>-26</c:v>
                </c:pt>
                <c:pt idx="9908">
                  <c:v>-19</c:v>
                </c:pt>
                <c:pt idx="9909">
                  <c:v>-7</c:v>
                </c:pt>
                <c:pt idx="9910">
                  <c:v>-11</c:v>
                </c:pt>
                <c:pt idx="9911">
                  <c:v>-11</c:v>
                </c:pt>
                <c:pt idx="9912">
                  <c:v>-16</c:v>
                </c:pt>
                <c:pt idx="9913">
                  <c:v>-14</c:v>
                </c:pt>
                <c:pt idx="9914">
                  <c:v>-17</c:v>
                </c:pt>
                <c:pt idx="9915">
                  <c:v>-20</c:v>
                </c:pt>
                <c:pt idx="9916">
                  <c:v>-21</c:v>
                </c:pt>
                <c:pt idx="9917">
                  <c:v>-18</c:v>
                </c:pt>
                <c:pt idx="9918">
                  <c:v>-10</c:v>
                </c:pt>
                <c:pt idx="9919">
                  <c:v>-14</c:v>
                </c:pt>
                <c:pt idx="9920">
                  <c:v>-13</c:v>
                </c:pt>
                <c:pt idx="9921">
                  <c:v>-10</c:v>
                </c:pt>
                <c:pt idx="9922">
                  <c:v>1</c:v>
                </c:pt>
                <c:pt idx="9923">
                  <c:v>4</c:v>
                </c:pt>
                <c:pt idx="9924">
                  <c:v>5</c:v>
                </c:pt>
                <c:pt idx="9925">
                  <c:v>3</c:v>
                </c:pt>
                <c:pt idx="9926">
                  <c:v>6</c:v>
                </c:pt>
                <c:pt idx="9927">
                  <c:v>6</c:v>
                </c:pt>
                <c:pt idx="9928">
                  <c:v>5</c:v>
                </c:pt>
                <c:pt idx="9929">
                  <c:v>6</c:v>
                </c:pt>
                <c:pt idx="9930">
                  <c:v>5</c:v>
                </c:pt>
                <c:pt idx="9931">
                  <c:v>7</c:v>
                </c:pt>
                <c:pt idx="9932">
                  <c:v>7</c:v>
                </c:pt>
                <c:pt idx="9933">
                  <c:v>4</c:v>
                </c:pt>
                <c:pt idx="9934">
                  <c:v>-1</c:v>
                </c:pt>
                <c:pt idx="9935">
                  <c:v>-4</c:v>
                </c:pt>
                <c:pt idx="9936">
                  <c:v>-6</c:v>
                </c:pt>
                <c:pt idx="9937">
                  <c:v>-4</c:v>
                </c:pt>
                <c:pt idx="9938">
                  <c:v>-6</c:v>
                </c:pt>
                <c:pt idx="9939">
                  <c:v>-14</c:v>
                </c:pt>
                <c:pt idx="9940">
                  <c:v>-12</c:v>
                </c:pt>
                <c:pt idx="9941">
                  <c:v>-18</c:v>
                </c:pt>
                <c:pt idx="9942">
                  <c:v>-20</c:v>
                </c:pt>
                <c:pt idx="9943">
                  <c:v>-16</c:v>
                </c:pt>
                <c:pt idx="9944">
                  <c:v>-21</c:v>
                </c:pt>
                <c:pt idx="9945">
                  <c:v>-17</c:v>
                </c:pt>
                <c:pt idx="9946">
                  <c:v>-19</c:v>
                </c:pt>
                <c:pt idx="9947">
                  <c:v>-16</c:v>
                </c:pt>
                <c:pt idx="9948">
                  <c:v>-14</c:v>
                </c:pt>
                <c:pt idx="9949">
                  <c:v>-13</c:v>
                </c:pt>
                <c:pt idx="9950">
                  <c:v>-14</c:v>
                </c:pt>
                <c:pt idx="9951">
                  <c:v>-5</c:v>
                </c:pt>
                <c:pt idx="9952">
                  <c:v>-3</c:v>
                </c:pt>
                <c:pt idx="9953">
                  <c:v>0</c:v>
                </c:pt>
                <c:pt idx="9954">
                  <c:v>0</c:v>
                </c:pt>
                <c:pt idx="9955">
                  <c:v>0</c:v>
                </c:pt>
                <c:pt idx="9956">
                  <c:v>5</c:v>
                </c:pt>
                <c:pt idx="9957">
                  <c:v>4</c:v>
                </c:pt>
                <c:pt idx="9958">
                  <c:v>12</c:v>
                </c:pt>
                <c:pt idx="9959">
                  <c:v>9</c:v>
                </c:pt>
                <c:pt idx="9960">
                  <c:v>8</c:v>
                </c:pt>
                <c:pt idx="9961">
                  <c:v>8</c:v>
                </c:pt>
                <c:pt idx="9962">
                  <c:v>7</c:v>
                </c:pt>
                <c:pt idx="9963">
                  <c:v>3</c:v>
                </c:pt>
                <c:pt idx="9964">
                  <c:v>6</c:v>
                </c:pt>
                <c:pt idx="9965">
                  <c:v>7</c:v>
                </c:pt>
                <c:pt idx="9966">
                  <c:v>3</c:v>
                </c:pt>
                <c:pt idx="9967">
                  <c:v>4</c:v>
                </c:pt>
                <c:pt idx="9968">
                  <c:v>1</c:v>
                </c:pt>
                <c:pt idx="9969">
                  <c:v>-2</c:v>
                </c:pt>
                <c:pt idx="9970">
                  <c:v>-9</c:v>
                </c:pt>
                <c:pt idx="9971">
                  <c:v>-11</c:v>
                </c:pt>
                <c:pt idx="9972">
                  <c:v>-6</c:v>
                </c:pt>
                <c:pt idx="9973">
                  <c:v>-13</c:v>
                </c:pt>
                <c:pt idx="9974">
                  <c:v>-9</c:v>
                </c:pt>
                <c:pt idx="9975">
                  <c:v>-6</c:v>
                </c:pt>
                <c:pt idx="9976">
                  <c:v>-7</c:v>
                </c:pt>
                <c:pt idx="9977">
                  <c:v>-9</c:v>
                </c:pt>
                <c:pt idx="9978">
                  <c:v>-5</c:v>
                </c:pt>
                <c:pt idx="9979">
                  <c:v>3</c:v>
                </c:pt>
                <c:pt idx="9980">
                  <c:v>4</c:v>
                </c:pt>
                <c:pt idx="9981">
                  <c:v>7</c:v>
                </c:pt>
                <c:pt idx="9982">
                  <c:v>3</c:v>
                </c:pt>
                <c:pt idx="9983">
                  <c:v>0</c:v>
                </c:pt>
                <c:pt idx="9984">
                  <c:v>3</c:v>
                </c:pt>
                <c:pt idx="9985">
                  <c:v>9</c:v>
                </c:pt>
                <c:pt idx="9986">
                  <c:v>8</c:v>
                </c:pt>
                <c:pt idx="9987">
                  <c:v>5</c:v>
                </c:pt>
                <c:pt idx="9988">
                  <c:v>5</c:v>
                </c:pt>
                <c:pt idx="9989">
                  <c:v>8</c:v>
                </c:pt>
                <c:pt idx="9990">
                  <c:v>6</c:v>
                </c:pt>
                <c:pt idx="9991">
                  <c:v>0</c:v>
                </c:pt>
                <c:pt idx="9992">
                  <c:v>0</c:v>
                </c:pt>
                <c:pt idx="9993">
                  <c:v>-1</c:v>
                </c:pt>
                <c:pt idx="9994">
                  <c:v>-3</c:v>
                </c:pt>
                <c:pt idx="9995">
                  <c:v>0</c:v>
                </c:pt>
                <c:pt idx="9996">
                  <c:v>0</c:v>
                </c:pt>
                <c:pt idx="9997">
                  <c:v>3</c:v>
                </c:pt>
                <c:pt idx="9998">
                  <c:v>1</c:v>
                </c:pt>
                <c:pt idx="9999">
                  <c:v>0</c:v>
                </c:pt>
                <c:pt idx="10000">
                  <c:v>2</c:v>
                </c:pt>
                <c:pt idx="10001">
                  <c:v>0</c:v>
                </c:pt>
                <c:pt idx="10002">
                  <c:v>-3</c:v>
                </c:pt>
                <c:pt idx="10003">
                  <c:v>-14</c:v>
                </c:pt>
                <c:pt idx="10004">
                  <c:v>-14</c:v>
                </c:pt>
                <c:pt idx="10005">
                  <c:v>-19</c:v>
                </c:pt>
                <c:pt idx="10006">
                  <c:v>-12</c:v>
                </c:pt>
                <c:pt idx="10007">
                  <c:v>-11</c:v>
                </c:pt>
                <c:pt idx="10008">
                  <c:v>-14</c:v>
                </c:pt>
                <c:pt idx="10009">
                  <c:v>-12</c:v>
                </c:pt>
                <c:pt idx="10010">
                  <c:v>-14</c:v>
                </c:pt>
                <c:pt idx="10011">
                  <c:v>-6</c:v>
                </c:pt>
                <c:pt idx="10012">
                  <c:v>-9</c:v>
                </c:pt>
                <c:pt idx="10013">
                  <c:v>-12</c:v>
                </c:pt>
                <c:pt idx="10014">
                  <c:v>-7</c:v>
                </c:pt>
                <c:pt idx="10015">
                  <c:v>-4</c:v>
                </c:pt>
                <c:pt idx="10016">
                  <c:v>-5</c:v>
                </c:pt>
                <c:pt idx="10017">
                  <c:v>-5</c:v>
                </c:pt>
                <c:pt idx="10018">
                  <c:v>-9</c:v>
                </c:pt>
                <c:pt idx="10019">
                  <c:v>-13</c:v>
                </c:pt>
                <c:pt idx="10020">
                  <c:v>-15</c:v>
                </c:pt>
                <c:pt idx="10021">
                  <c:v>-20</c:v>
                </c:pt>
                <c:pt idx="10022">
                  <c:v>-10</c:v>
                </c:pt>
                <c:pt idx="10023">
                  <c:v>-9</c:v>
                </c:pt>
                <c:pt idx="10024">
                  <c:v>-10</c:v>
                </c:pt>
                <c:pt idx="10025">
                  <c:v>-11</c:v>
                </c:pt>
                <c:pt idx="10026">
                  <c:v>-7</c:v>
                </c:pt>
                <c:pt idx="10027">
                  <c:v>-3</c:v>
                </c:pt>
                <c:pt idx="10028">
                  <c:v>-2</c:v>
                </c:pt>
                <c:pt idx="10029">
                  <c:v>2</c:v>
                </c:pt>
                <c:pt idx="10030">
                  <c:v>-1</c:v>
                </c:pt>
                <c:pt idx="10031">
                  <c:v>0</c:v>
                </c:pt>
                <c:pt idx="10032">
                  <c:v>3</c:v>
                </c:pt>
                <c:pt idx="10033">
                  <c:v>13</c:v>
                </c:pt>
                <c:pt idx="10034">
                  <c:v>8</c:v>
                </c:pt>
                <c:pt idx="10035">
                  <c:v>11</c:v>
                </c:pt>
                <c:pt idx="10036">
                  <c:v>12</c:v>
                </c:pt>
                <c:pt idx="10037">
                  <c:v>15</c:v>
                </c:pt>
                <c:pt idx="10038">
                  <c:v>5</c:v>
                </c:pt>
                <c:pt idx="10039">
                  <c:v>8</c:v>
                </c:pt>
                <c:pt idx="10040">
                  <c:v>7</c:v>
                </c:pt>
                <c:pt idx="10041">
                  <c:v>8</c:v>
                </c:pt>
                <c:pt idx="10042">
                  <c:v>7</c:v>
                </c:pt>
                <c:pt idx="10043">
                  <c:v>3</c:v>
                </c:pt>
                <c:pt idx="10044">
                  <c:v>9</c:v>
                </c:pt>
                <c:pt idx="10045">
                  <c:v>-3</c:v>
                </c:pt>
                <c:pt idx="10046">
                  <c:v>-9</c:v>
                </c:pt>
                <c:pt idx="10047">
                  <c:v>-10</c:v>
                </c:pt>
                <c:pt idx="10048">
                  <c:v>-5</c:v>
                </c:pt>
                <c:pt idx="10049">
                  <c:v>-12</c:v>
                </c:pt>
                <c:pt idx="10050">
                  <c:v>-8</c:v>
                </c:pt>
                <c:pt idx="10051">
                  <c:v>-9</c:v>
                </c:pt>
                <c:pt idx="10052">
                  <c:v>-4</c:v>
                </c:pt>
                <c:pt idx="10053">
                  <c:v>-3</c:v>
                </c:pt>
                <c:pt idx="10054">
                  <c:v>1</c:v>
                </c:pt>
                <c:pt idx="10055">
                  <c:v>-5</c:v>
                </c:pt>
                <c:pt idx="10056">
                  <c:v>-10</c:v>
                </c:pt>
                <c:pt idx="10057">
                  <c:v>-6</c:v>
                </c:pt>
                <c:pt idx="10058">
                  <c:v>1</c:v>
                </c:pt>
                <c:pt idx="10059">
                  <c:v>1</c:v>
                </c:pt>
                <c:pt idx="10060">
                  <c:v>0</c:v>
                </c:pt>
                <c:pt idx="10061">
                  <c:v>5</c:v>
                </c:pt>
                <c:pt idx="10062">
                  <c:v>4</c:v>
                </c:pt>
                <c:pt idx="10063">
                  <c:v>4</c:v>
                </c:pt>
                <c:pt idx="10064">
                  <c:v>-2</c:v>
                </c:pt>
                <c:pt idx="10065">
                  <c:v>-5</c:v>
                </c:pt>
                <c:pt idx="10066">
                  <c:v>-5</c:v>
                </c:pt>
                <c:pt idx="10067">
                  <c:v>-9</c:v>
                </c:pt>
                <c:pt idx="10068">
                  <c:v>-8</c:v>
                </c:pt>
                <c:pt idx="10069">
                  <c:v>-9</c:v>
                </c:pt>
                <c:pt idx="10070">
                  <c:v>-10</c:v>
                </c:pt>
                <c:pt idx="10071">
                  <c:v>-8</c:v>
                </c:pt>
                <c:pt idx="10072">
                  <c:v>-1</c:v>
                </c:pt>
                <c:pt idx="10073">
                  <c:v>-3</c:v>
                </c:pt>
                <c:pt idx="10074">
                  <c:v>-10</c:v>
                </c:pt>
                <c:pt idx="10075">
                  <c:v>-16</c:v>
                </c:pt>
                <c:pt idx="10076">
                  <c:v>-17</c:v>
                </c:pt>
                <c:pt idx="10077">
                  <c:v>-16</c:v>
                </c:pt>
                <c:pt idx="10078">
                  <c:v>-18</c:v>
                </c:pt>
                <c:pt idx="10079">
                  <c:v>-17</c:v>
                </c:pt>
                <c:pt idx="10080">
                  <c:v>-19</c:v>
                </c:pt>
                <c:pt idx="10081">
                  <c:v>-14</c:v>
                </c:pt>
                <c:pt idx="10082">
                  <c:v>-15</c:v>
                </c:pt>
                <c:pt idx="10083">
                  <c:v>-23</c:v>
                </c:pt>
                <c:pt idx="10084">
                  <c:v>-23</c:v>
                </c:pt>
                <c:pt idx="10085">
                  <c:v>-26</c:v>
                </c:pt>
                <c:pt idx="10086">
                  <c:v>-20</c:v>
                </c:pt>
                <c:pt idx="10087">
                  <c:v>-20</c:v>
                </c:pt>
                <c:pt idx="10088">
                  <c:v>-12</c:v>
                </c:pt>
                <c:pt idx="10089">
                  <c:v>-13</c:v>
                </c:pt>
                <c:pt idx="10090">
                  <c:v>-13</c:v>
                </c:pt>
                <c:pt idx="10091">
                  <c:v>-8</c:v>
                </c:pt>
                <c:pt idx="10092">
                  <c:v>-12</c:v>
                </c:pt>
                <c:pt idx="10093">
                  <c:v>-28</c:v>
                </c:pt>
                <c:pt idx="10094">
                  <c:v>-37</c:v>
                </c:pt>
                <c:pt idx="10095">
                  <c:v>-34</c:v>
                </c:pt>
                <c:pt idx="10096">
                  <c:v>-42</c:v>
                </c:pt>
                <c:pt idx="10097">
                  <c:v>-29</c:v>
                </c:pt>
                <c:pt idx="10098">
                  <c:v>-33</c:v>
                </c:pt>
                <c:pt idx="10099">
                  <c:v>-28</c:v>
                </c:pt>
                <c:pt idx="10100">
                  <c:v>-30</c:v>
                </c:pt>
                <c:pt idx="10101">
                  <c:v>-32</c:v>
                </c:pt>
                <c:pt idx="10102">
                  <c:v>-26</c:v>
                </c:pt>
                <c:pt idx="10103">
                  <c:v>-26</c:v>
                </c:pt>
                <c:pt idx="10104">
                  <c:v>-25</c:v>
                </c:pt>
                <c:pt idx="10105">
                  <c:v>-19</c:v>
                </c:pt>
                <c:pt idx="10106">
                  <c:v>-14</c:v>
                </c:pt>
                <c:pt idx="10107">
                  <c:v>-14</c:v>
                </c:pt>
                <c:pt idx="10108">
                  <c:v>-17</c:v>
                </c:pt>
                <c:pt idx="10109">
                  <c:v>-23</c:v>
                </c:pt>
                <c:pt idx="10110">
                  <c:v>-20</c:v>
                </c:pt>
                <c:pt idx="10111">
                  <c:v>-20</c:v>
                </c:pt>
                <c:pt idx="10112">
                  <c:v>-19</c:v>
                </c:pt>
                <c:pt idx="10113">
                  <c:v>-21</c:v>
                </c:pt>
                <c:pt idx="10114">
                  <c:v>-26</c:v>
                </c:pt>
                <c:pt idx="10115">
                  <c:v>-24</c:v>
                </c:pt>
                <c:pt idx="10116">
                  <c:v>-22</c:v>
                </c:pt>
                <c:pt idx="10117">
                  <c:v>-12</c:v>
                </c:pt>
                <c:pt idx="10118">
                  <c:v>-19</c:v>
                </c:pt>
                <c:pt idx="10119">
                  <c:v>-15</c:v>
                </c:pt>
                <c:pt idx="10120">
                  <c:v>-9</c:v>
                </c:pt>
                <c:pt idx="10121">
                  <c:v>-2</c:v>
                </c:pt>
                <c:pt idx="10122">
                  <c:v>1</c:v>
                </c:pt>
                <c:pt idx="10123">
                  <c:v>3</c:v>
                </c:pt>
                <c:pt idx="10124">
                  <c:v>2</c:v>
                </c:pt>
                <c:pt idx="10125">
                  <c:v>7</c:v>
                </c:pt>
                <c:pt idx="10126">
                  <c:v>3</c:v>
                </c:pt>
                <c:pt idx="10127">
                  <c:v>2</c:v>
                </c:pt>
                <c:pt idx="10128">
                  <c:v>-2</c:v>
                </c:pt>
                <c:pt idx="10129">
                  <c:v>-2</c:v>
                </c:pt>
                <c:pt idx="10130">
                  <c:v>1</c:v>
                </c:pt>
                <c:pt idx="10131">
                  <c:v>-1</c:v>
                </c:pt>
                <c:pt idx="10132">
                  <c:v>-3</c:v>
                </c:pt>
                <c:pt idx="10133">
                  <c:v>-7</c:v>
                </c:pt>
                <c:pt idx="10134">
                  <c:v>-6</c:v>
                </c:pt>
                <c:pt idx="10135">
                  <c:v>-17</c:v>
                </c:pt>
                <c:pt idx="10136">
                  <c:v>-20</c:v>
                </c:pt>
                <c:pt idx="10137">
                  <c:v>-19</c:v>
                </c:pt>
                <c:pt idx="10138">
                  <c:v>-22</c:v>
                </c:pt>
                <c:pt idx="10139">
                  <c:v>-21</c:v>
                </c:pt>
                <c:pt idx="10140">
                  <c:v>-20</c:v>
                </c:pt>
                <c:pt idx="10141">
                  <c:v>-24</c:v>
                </c:pt>
                <c:pt idx="10142">
                  <c:v>-19</c:v>
                </c:pt>
                <c:pt idx="10143">
                  <c:v>-18</c:v>
                </c:pt>
                <c:pt idx="10144">
                  <c:v>-13</c:v>
                </c:pt>
                <c:pt idx="10145">
                  <c:v>-21</c:v>
                </c:pt>
                <c:pt idx="10146">
                  <c:v>-21</c:v>
                </c:pt>
                <c:pt idx="10147">
                  <c:v>-19</c:v>
                </c:pt>
                <c:pt idx="10148">
                  <c:v>-23</c:v>
                </c:pt>
                <c:pt idx="10149">
                  <c:v>-23</c:v>
                </c:pt>
                <c:pt idx="10150">
                  <c:v>-12</c:v>
                </c:pt>
                <c:pt idx="10151">
                  <c:v>-16</c:v>
                </c:pt>
                <c:pt idx="10152">
                  <c:v>-15</c:v>
                </c:pt>
                <c:pt idx="10153">
                  <c:v>-18</c:v>
                </c:pt>
                <c:pt idx="10154">
                  <c:v>-22</c:v>
                </c:pt>
                <c:pt idx="10155">
                  <c:v>-21</c:v>
                </c:pt>
                <c:pt idx="10156">
                  <c:v>-21</c:v>
                </c:pt>
                <c:pt idx="10157">
                  <c:v>-15</c:v>
                </c:pt>
                <c:pt idx="10158">
                  <c:v>-13</c:v>
                </c:pt>
                <c:pt idx="10159">
                  <c:v>-10</c:v>
                </c:pt>
                <c:pt idx="10160">
                  <c:v>-6</c:v>
                </c:pt>
                <c:pt idx="10161">
                  <c:v>-16</c:v>
                </c:pt>
                <c:pt idx="10162">
                  <c:v>-16</c:v>
                </c:pt>
                <c:pt idx="10163">
                  <c:v>-17</c:v>
                </c:pt>
                <c:pt idx="10164">
                  <c:v>-17</c:v>
                </c:pt>
                <c:pt idx="10165">
                  <c:v>-11</c:v>
                </c:pt>
                <c:pt idx="10166">
                  <c:v>-5</c:v>
                </c:pt>
                <c:pt idx="10167">
                  <c:v>-2</c:v>
                </c:pt>
                <c:pt idx="10168">
                  <c:v>4</c:v>
                </c:pt>
                <c:pt idx="10169">
                  <c:v>-2</c:v>
                </c:pt>
                <c:pt idx="10170">
                  <c:v>-1</c:v>
                </c:pt>
                <c:pt idx="10171">
                  <c:v>-9</c:v>
                </c:pt>
                <c:pt idx="10172">
                  <c:v>-4</c:v>
                </c:pt>
                <c:pt idx="10173">
                  <c:v>2</c:v>
                </c:pt>
                <c:pt idx="10174">
                  <c:v>1</c:v>
                </c:pt>
                <c:pt idx="10175">
                  <c:v>10</c:v>
                </c:pt>
                <c:pt idx="10176">
                  <c:v>7</c:v>
                </c:pt>
                <c:pt idx="10177">
                  <c:v>9</c:v>
                </c:pt>
                <c:pt idx="10178">
                  <c:v>8</c:v>
                </c:pt>
                <c:pt idx="10179">
                  <c:v>9</c:v>
                </c:pt>
                <c:pt idx="10180">
                  <c:v>4</c:v>
                </c:pt>
                <c:pt idx="10181">
                  <c:v>11</c:v>
                </c:pt>
                <c:pt idx="10182">
                  <c:v>6</c:v>
                </c:pt>
                <c:pt idx="10183">
                  <c:v>14</c:v>
                </c:pt>
                <c:pt idx="10184">
                  <c:v>6</c:v>
                </c:pt>
                <c:pt idx="10185">
                  <c:v>1</c:v>
                </c:pt>
                <c:pt idx="10186">
                  <c:v>-1</c:v>
                </c:pt>
                <c:pt idx="10187">
                  <c:v>-5</c:v>
                </c:pt>
                <c:pt idx="10188">
                  <c:v>-6</c:v>
                </c:pt>
                <c:pt idx="10189">
                  <c:v>-10</c:v>
                </c:pt>
                <c:pt idx="10190">
                  <c:v>-17</c:v>
                </c:pt>
                <c:pt idx="10191">
                  <c:v>-21</c:v>
                </c:pt>
                <c:pt idx="10192">
                  <c:v>-25</c:v>
                </c:pt>
                <c:pt idx="10193">
                  <c:v>-27</c:v>
                </c:pt>
                <c:pt idx="10194">
                  <c:v>-22</c:v>
                </c:pt>
                <c:pt idx="10195">
                  <c:v>-23</c:v>
                </c:pt>
                <c:pt idx="10196">
                  <c:v>-24</c:v>
                </c:pt>
                <c:pt idx="10197">
                  <c:v>-24</c:v>
                </c:pt>
                <c:pt idx="10198">
                  <c:v>-15</c:v>
                </c:pt>
                <c:pt idx="10199">
                  <c:v>-16</c:v>
                </c:pt>
                <c:pt idx="10200">
                  <c:v>-16</c:v>
                </c:pt>
                <c:pt idx="10201">
                  <c:v>-14</c:v>
                </c:pt>
                <c:pt idx="10202">
                  <c:v>-3</c:v>
                </c:pt>
                <c:pt idx="10203">
                  <c:v>-7</c:v>
                </c:pt>
                <c:pt idx="10204">
                  <c:v>-5</c:v>
                </c:pt>
                <c:pt idx="10205">
                  <c:v>-7</c:v>
                </c:pt>
                <c:pt idx="10206">
                  <c:v>-3</c:v>
                </c:pt>
                <c:pt idx="10207">
                  <c:v>-4</c:v>
                </c:pt>
                <c:pt idx="10208">
                  <c:v>0</c:v>
                </c:pt>
                <c:pt idx="10209">
                  <c:v>0</c:v>
                </c:pt>
                <c:pt idx="10210">
                  <c:v>-6</c:v>
                </c:pt>
                <c:pt idx="10211">
                  <c:v>-8</c:v>
                </c:pt>
                <c:pt idx="10212">
                  <c:v>-8</c:v>
                </c:pt>
                <c:pt idx="10213">
                  <c:v>-10</c:v>
                </c:pt>
                <c:pt idx="10214">
                  <c:v>-19</c:v>
                </c:pt>
                <c:pt idx="10215">
                  <c:v>-17</c:v>
                </c:pt>
                <c:pt idx="10216">
                  <c:v>-11</c:v>
                </c:pt>
                <c:pt idx="10217">
                  <c:v>-5</c:v>
                </c:pt>
                <c:pt idx="10218">
                  <c:v>-6</c:v>
                </c:pt>
                <c:pt idx="10219">
                  <c:v>-4</c:v>
                </c:pt>
                <c:pt idx="10220">
                  <c:v>-4</c:v>
                </c:pt>
                <c:pt idx="10221">
                  <c:v>-1</c:v>
                </c:pt>
                <c:pt idx="10222">
                  <c:v>1</c:v>
                </c:pt>
                <c:pt idx="10223">
                  <c:v>1</c:v>
                </c:pt>
                <c:pt idx="10224">
                  <c:v>-4</c:v>
                </c:pt>
                <c:pt idx="10225">
                  <c:v>-3</c:v>
                </c:pt>
                <c:pt idx="10226">
                  <c:v>2</c:v>
                </c:pt>
                <c:pt idx="10227">
                  <c:v>-2</c:v>
                </c:pt>
                <c:pt idx="10228">
                  <c:v>-7</c:v>
                </c:pt>
                <c:pt idx="10229">
                  <c:v>-12</c:v>
                </c:pt>
                <c:pt idx="10230">
                  <c:v>-12</c:v>
                </c:pt>
                <c:pt idx="10231">
                  <c:v>-11</c:v>
                </c:pt>
                <c:pt idx="10232">
                  <c:v>-17</c:v>
                </c:pt>
                <c:pt idx="10233">
                  <c:v>-19</c:v>
                </c:pt>
                <c:pt idx="10234">
                  <c:v>-23</c:v>
                </c:pt>
                <c:pt idx="10235">
                  <c:v>-18</c:v>
                </c:pt>
                <c:pt idx="10236">
                  <c:v>-16</c:v>
                </c:pt>
                <c:pt idx="10237">
                  <c:v>-21</c:v>
                </c:pt>
                <c:pt idx="10238">
                  <c:v>-29</c:v>
                </c:pt>
                <c:pt idx="10239">
                  <c:v>-26</c:v>
                </c:pt>
                <c:pt idx="10240">
                  <c:v>-31</c:v>
                </c:pt>
                <c:pt idx="10241">
                  <c:v>-34</c:v>
                </c:pt>
                <c:pt idx="10242">
                  <c:v>-31</c:v>
                </c:pt>
                <c:pt idx="10243">
                  <c:v>-34</c:v>
                </c:pt>
                <c:pt idx="10244">
                  <c:v>-29</c:v>
                </c:pt>
                <c:pt idx="10245">
                  <c:v>-33</c:v>
                </c:pt>
                <c:pt idx="10246">
                  <c:v>-24</c:v>
                </c:pt>
                <c:pt idx="10247">
                  <c:v>-22</c:v>
                </c:pt>
                <c:pt idx="10248">
                  <c:v>-22</c:v>
                </c:pt>
                <c:pt idx="10249">
                  <c:v>-18</c:v>
                </c:pt>
                <c:pt idx="10250">
                  <c:v>-14</c:v>
                </c:pt>
                <c:pt idx="10251">
                  <c:v>-11</c:v>
                </c:pt>
                <c:pt idx="10252">
                  <c:v>-9</c:v>
                </c:pt>
                <c:pt idx="10253">
                  <c:v>3</c:v>
                </c:pt>
                <c:pt idx="10254">
                  <c:v>3</c:v>
                </c:pt>
                <c:pt idx="10255">
                  <c:v>2</c:v>
                </c:pt>
                <c:pt idx="10256">
                  <c:v>5</c:v>
                </c:pt>
                <c:pt idx="10257">
                  <c:v>3</c:v>
                </c:pt>
                <c:pt idx="10258">
                  <c:v>-1</c:v>
                </c:pt>
                <c:pt idx="10259">
                  <c:v>-10</c:v>
                </c:pt>
                <c:pt idx="10260">
                  <c:v>-4</c:v>
                </c:pt>
                <c:pt idx="10261">
                  <c:v>-8</c:v>
                </c:pt>
                <c:pt idx="10262">
                  <c:v>-9</c:v>
                </c:pt>
                <c:pt idx="10263">
                  <c:v>-7</c:v>
                </c:pt>
                <c:pt idx="10264">
                  <c:v>-7</c:v>
                </c:pt>
                <c:pt idx="10265">
                  <c:v>-16</c:v>
                </c:pt>
                <c:pt idx="10266">
                  <c:v>-20</c:v>
                </c:pt>
                <c:pt idx="10267">
                  <c:v>-11</c:v>
                </c:pt>
                <c:pt idx="10268">
                  <c:v>-17</c:v>
                </c:pt>
                <c:pt idx="10269">
                  <c:v>-16</c:v>
                </c:pt>
                <c:pt idx="10270">
                  <c:v>-21</c:v>
                </c:pt>
                <c:pt idx="10271">
                  <c:v>-23</c:v>
                </c:pt>
                <c:pt idx="10272">
                  <c:v>-24</c:v>
                </c:pt>
                <c:pt idx="10273">
                  <c:v>-19</c:v>
                </c:pt>
                <c:pt idx="10274">
                  <c:v>-33</c:v>
                </c:pt>
                <c:pt idx="10275">
                  <c:v>-33</c:v>
                </c:pt>
                <c:pt idx="10276">
                  <c:v>-30</c:v>
                </c:pt>
                <c:pt idx="10277">
                  <c:v>-36</c:v>
                </c:pt>
                <c:pt idx="10278">
                  <c:v>-30</c:v>
                </c:pt>
                <c:pt idx="10279">
                  <c:v>-39</c:v>
                </c:pt>
                <c:pt idx="10280">
                  <c:v>-36</c:v>
                </c:pt>
                <c:pt idx="10281">
                  <c:v>-37</c:v>
                </c:pt>
                <c:pt idx="10282">
                  <c:v>-35</c:v>
                </c:pt>
                <c:pt idx="10283">
                  <c:v>-29</c:v>
                </c:pt>
                <c:pt idx="10284">
                  <c:v>-34</c:v>
                </c:pt>
                <c:pt idx="10285">
                  <c:v>-34</c:v>
                </c:pt>
                <c:pt idx="10286">
                  <c:v>-25</c:v>
                </c:pt>
                <c:pt idx="10287">
                  <c:v>-28</c:v>
                </c:pt>
                <c:pt idx="10288">
                  <c:v>-35</c:v>
                </c:pt>
                <c:pt idx="10289">
                  <c:v>-29</c:v>
                </c:pt>
                <c:pt idx="10290">
                  <c:v>-27</c:v>
                </c:pt>
                <c:pt idx="10291">
                  <c:v>-24</c:v>
                </c:pt>
                <c:pt idx="10292">
                  <c:v>-19</c:v>
                </c:pt>
                <c:pt idx="10293">
                  <c:v>-11</c:v>
                </c:pt>
                <c:pt idx="10294">
                  <c:v>-18</c:v>
                </c:pt>
                <c:pt idx="10295">
                  <c:v>-24</c:v>
                </c:pt>
                <c:pt idx="10296">
                  <c:v>-25</c:v>
                </c:pt>
                <c:pt idx="10297">
                  <c:v>-24</c:v>
                </c:pt>
                <c:pt idx="10298">
                  <c:v>-23</c:v>
                </c:pt>
                <c:pt idx="10299">
                  <c:v>-26</c:v>
                </c:pt>
                <c:pt idx="10300">
                  <c:v>-17</c:v>
                </c:pt>
                <c:pt idx="10301">
                  <c:v>-11</c:v>
                </c:pt>
                <c:pt idx="10302">
                  <c:v>-15</c:v>
                </c:pt>
                <c:pt idx="10303">
                  <c:v>-12</c:v>
                </c:pt>
                <c:pt idx="10304">
                  <c:v>-16</c:v>
                </c:pt>
                <c:pt idx="10305">
                  <c:v>-19</c:v>
                </c:pt>
                <c:pt idx="10306">
                  <c:v>-18</c:v>
                </c:pt>
                <c:pt idx="10307">
                  <c:v>-12</c:v>
                </c:pt>
                <c:pt idx="10308">
                  <c:v>-6</c:v>
                </c:pt>
                <c:pt idx="10309">
                  <c:v>-10</c:v>
                </c:pt>
                <c:pt idx="10310">
                  <c:v>-9</c:v>
                </c:pt>
                <c:pt idx="10311">
                  <c:v>-5</c:v>
                </c:pt>
                <c:pt idx="10312">
                  <c:v>-7</c:v>
                </c:pt>
                <c:pt idx="10313">
                  <c:v>-21</c:v>
                </c:pt>
                <c:pt idx="10314">
                  <c:v>-15</c:v>
                </c:pt>
                <c:pt idx="10315">
                  <c:v>-20</c:v>
                </c:pt>
                <c:pt idx="10316">
                  <c:v>-18</c:v>
                </c:pt>
                <c:pt idx="10317">
                  <c:v>-26</c:v>
                </c:pt>
                <c:pt idx="10318">
                  <c:v>-25</c:v>
                </c:pt>
                <c:pt idx="10319">
                  <c:v>-24</c:v>
                </c:pt>
                <c:pt idx="10320">
                  <c:v>-30</c:v>
                </c:pt>
                <c:pt idx="10321">
                  <c:v>-29</c:v>
                </c:pt>
                <c:pt idx="10322">
                  <c:v>-21</c:v>
                </c:pt>
                <c:pt idx="10323">
                  <c:v>-21</c:v>
                </c:pt>
                <c:pt idx="10324">
                  <c:v>-15</c:v>
                </c:pt>
                <c:pt idx="10325">
                  <c:v>-10</c:v>
                </c:pt>
                <c:pt idx="10326">
                  <c:v>-13</c:v>
                </c:pt>
                <c:pt idx="10327">
                  <c:v>-14</c:v>
                </c:pt>
                <c:pt idx="10328">
                  <c:v>-14</c:v>
                </c:pt>
                <c:pt idx="10329">
                  <c:v>-4</c:v>
                </c:pt>
                <c:pt idx="10330">
                  <c:v>0</c:v>
                </c:pt>
                <c:pt idx="10331">
                  <c:v>-1</c:v>
                </c:pt>
                <c:pt idx="10332">
                  <c:v>2</c:v>
                </c:pt>
                <c:pt idx="10333">
                  <c:v>3</c:v>
                </c:pt>
                <c:pt idx="10334">
                  <c:v>-7</c:v>
                </c:pt>
                <c:pt idx="10335">
                  <c:v>-6</c:v>
                </c:pt>
                <c:pt idx="10336">
                  <c:v>-9</c:v>
                </c:pt>
                <c:pt idx="10337">
                  <c:v>-14</c:v>
                </c:pt>
                <c:pt idx="10338">
                  <c:v>-14</c:v>
                </c:pt>
                <c:pt idx="10339">
                  <c:v>-12</c:v>
                </c:pt>
                <c:pt idx="10340">
                  <c:v>-12</c:v>
                </c:pt>
                <c:pt idx="10341">
                  <c:v>-7</c:v>
                </c:pt>
                <c:pt idx="10342">
                  <c:v>-7</c:v>
                </c:pt>
                <c:pt idx="10343">
                  <c:v>-6</c:v>
                </c:pt>
                <c:pt idx="10344">
                  <c:v>-7</c:v>
                </c:pt>
                <c:pt idx="10345">
                  <c:v>-7</c:v>
                </c:pt>
                <c:pt idx="10346">
                  <c:v>-5</c:v>
                </c:pt>
                <c:pt idx="10347">
                  <c:v>-4</c:v>
                </c:pt>
                <c:pt idx="10348">
                  <c:v>-8</c:v>
                </c:pt>
                <c:pt idx="10349">
                  <c:v>-5</c:v>
                </c:pt>
                <c:pt idx="10350">
                  <c:v>-7</c:v>
                </c:pt>
                <c:pt idx="10351">
                  <c:v>-7</c:v>
                </c:pt>
                <c:pt idx="10352">
                  <c:v>-10</c:v>
                </c:pt>
                <c:pt idx="10353">
                  <c:v>-7</c:v>
                </c:pt>
                <c:pt idx="10354">
                  <c:v>-6</c:v>
                </c:pt>
                <c:pt idx="10355">
                  <c:v>-12</c:v>
                </c:pt>
                <c:pt idx="10356">
                  <c:v>-14</c:v>
                </c:pt>
                <c:pt idx="10357">
                  <c:v>-11</c:v>
                </c:pt>
                <c:pt idx="10358">
                  <c:v>-13</c:v>
                </c:pt>
                <c:pt idx="10359">
                  <c:v>-19</c:v>
                </c:pt>
                <c:pt idx="10360">
                  <c:v>-18</c:v>
                </c:pt>
                <c:pt idx="10361">
                  <c:v>-19</c:v>
                </c:pt>
                <c:pt idx="10362">
                  <c:v>-21</c:v>
                </c:pt>
                <c:pt idx="10363">
                  <c:v>-20</c:v>
                </c:pt>
                <c:pt idx="10364">
                  <c:v>-12</c:v>
                </c:pt>
                <c:pt idx="10365">
                  <c:v>-16</c:v>
                </c:pt>
                <c:pt idx="10366">
                  <c:v>-21</c:v>
                </c:pt>
                <c:pt idx="10367">
                  <c:v>-21</c:v>
                </c:pt>
                <c:pt idx="10368">
                  <c:v>-18</c:v>
                </c:pt>
                <c:pt idx="10369">
                  <c:v>-23</c:v>
                </c:pt>
                <c:pt idx="10370">
                  <c:v>-22</c:v>
                </c:pt>
                <c:pt idx="10371">
                  <c:v>-17</c:v>
                </c:pt>
                <c:pt idx="10372">
                  <c:v>-20</c:v>
                </c:pt>
                <c:pt idx="10373">
                  <c:v>-21</c:v>
                </c:pt>
                <c:pt idx="10374">
                  <c:v>-14</c:v>
                </c:pt>
                <c:pt idx="10375">
                  <c:v>-17</c:v>
                </c:pt>
                <c:pt idx="10376">
                  <c:v>-19</c:v>
                </c:pt>
                <c:pt idx="10377">
                  <c:v>-22</c:v>
                </c:pt>
                <c:pt idx="10378">
                  <c:v>-20</c:v>
                </c:pt>
                <c:pt idx="10379">
                  <c:v>-19</c:v>
                </c:pt>
                <c:pt idx="10380">
                  <c:v>-23</c:v>
                </c:pt>
                <c:pt idx="10381">
                  <c:v>-13</c:v>
                </c:pt>
                <c:pt idx="10382">
                  <c:v>-5</c:v>
                </c:pt>
                <c:pt idx="10383">
                  <c:v>-1</c:v>
                </c:pt>
                <c:pt idx="10384">
                  <c:v>-1</c:v>
                </c:pt>
                <c:pt idx="10385">
                  <c:v>2</c:v>
                </c:pt>
                <c:pt idx="10386">
                  <c:v>-3</c:v>
                </c:pt>
                <c:pt idx="10387">
                  <c:v>-3</c:v>
                </c:pt>
                <c:pt idx="10388">
                  <c:v>-1</c:v>
                </c:pt>
                <c:pt idx="10389">
                  <c:v>4</c:v>
                </c:pt>
                <c:pt idx="10390">
                  <c:v>5</c:v>
                </c:pt>
                <c:pt idx="10391">
                  <c:v>2</c:v>
                </c:pt>
                <c:pt idx="10392">
                  <c:v>7</c:v>
                </c:pt>
                <c:pt idx="10393">
                  <c:v>0</c:v>
                </c:pt>
                <c:pt idx="10394">
                  <c:v>-6</c:v>
                </c:pt>
                <c:pt idx="10395">
                  <c:v>-16</c:v>
                </c:pt>
                <c:pt idx="10396">
                  <c:v>-13</c:v>
                </c:pt>
                <c:pt idx="10397">
                  <c:v>-14</c:v>
                </c:pt>
                <c:pt idx="10398">
                  <c:v>-12</c:v>
                </c:pt>
                <c:pt idx="10399">
                  <c:v>-9</c:v>
                </c:pt>
                <c:pt idx="10400">
                  <c:v>-2</c:v>
                </c:pt>
                <c:pt idx="10401">
                  <c:v>-6</c:v>
                </c:pt>
                <c:pt idx="10402">
                  <c:v>-13</c:v>
                </c:pt>
                <c:pt idx="10403">
                  <c:v>-9</c:v>
                </c:pt>
                <c:pt idx="10404">
                  <c:v>-7</c:v>
                </c:pt>
                <c:pt idx="10405">
                  <c:v>-5</c:v>
                </c:pt>
                <c:pt idx="10406">
                  <c:v>-15</c:v>
                </c:pt>
                <c:pt idx="10407">
                  <c:v>-6</c:v>
                </c:pt>
                <c:pt idx="10408">
                  <c:v>-11</c:v>
                </c:pt>
                <c:pt idx="10409">
                  <c:v>-11</c:v>
                </c:pt>
                <c:pt idx="10410">
                  <c:v>-11</c:v>
                </c:pt>
                <c:pt idx="10411">
                  <c:v>-16</c:v>
                </c:pt>
                <c:pt idx="10412">
                  <c:v>-23</c:v>
                </c:pt>
                <c:pt idx="10413">
                  <c:v>-18</c:v>
                </c:pt>
                <c:pt idx="10414">
                  <c:v>-9</c:v>
                </c:pt>
                <c:pt idx="10415">
                  <c:v>-11</c:v>
                </c:pt>
                <c:pt idx="10416">
                  <c:v>-14</c:v>
                </c:pt>
                <c:pt idx="10417">
                  <c:v>-17</c:v>
                </c:pt>
                <c:pt idx="10418">
                  <c:v>-7</c:v>
                </c:pt>
                <c:pt idx="10419">
                  <c:v>4</c:v>
                </c:pt>
                <c:pt idx="10420">
                  <c:v>2</c:v>
                </c:pt>
                <c:pt idx="10421">
                  <c:v>-1</c:v>
                </c:pt>
                <c:pt idx="10422">
                  <c:v>4</c:v>
                </c:pt>
                <c:pt idx="10423">
                  <c:v>14</c:v>
                </c:pt>
                <c:pt idx="10424">
                  <c:v>11</c:v>
                </c:pt>
                <c:pt idx="10425">
                  <c:v>-1</c:v>
                </c:pt>
                <c:pt idx="10426">
                  <c:v>-3</c:v>
                </c:pt>
                <c:pt idx="10427">
                  <c:v>-2</c:v>
                </c:pt>
                <c:pt idx="10428">
                  <c:v>-4</c:v>
                </c:pt>
                <c:pt idx="10429">
                  <c:v>-10</c:v>
                </c:pt>
                <c:pt idx="10430">
                  <c:v>-14</c:v>
                </c:pt>
                <c:pt idx="10431">
                  <c:v>-20</c:v>
                </c:pt>
                <c:pt idx="10432">
                  <c:v>-14</c:v>
                </c:pt>
                <c:pt idx="10433">
                  <c:v>-13</c:v>
                </c:pt>
                <c:pt idx="10434">
                  <c:v>-16</c:v>
                </c:pt>
                <c:pt idx="10435">
                  <c:v>-14</c:v>
                </c:pt>
                <c:pt idx="10436">
                  <c:v>-11</c:v>
                </c:pt>
                <c:pt idx="10437">
                  <c:v>-4</c:v>
                </c:pt>
                <c:pt idx="10438">
                  <c:v>-7</c:v>
                </c:pt>
                <c:pt idx="10439">
                  <c:v>-5</c:v>
                </c:pt>
                <c:pt idx="10440">
                  <c:v>-2</c:v>
                </c:pt>
                <c:pt idx="10441">
                  <c:v>8</c:v>
                </c:pt>
                <c:pt idx="10442">
                  <c:v>2</c:v>
                </c:pt>
                <c:pt idx="10443">
                  <c:v>1</c:v>
                </c:pt>
                <c:pt idx="10444">
                  <c:v>1</c:v>
                </c:pt>
                <c:pt idx="10445">
                  <c:v>-2</c:v>
                </c:pt>
                <c:pt idx="10446">
                  <c:v>1</c:v>
                </c:pt>
                <c:pt idx="10447">
                  <c:v>-1</c:v>
                </c:pt>
                <c:pt idx="10448">
                  <c:v>5</c:v>
                </c:pt>
                <c:pt idx="10449">
                  <c:v>-4</c:v>
                </c:pt>
                <c:pt idx="10450">
                  <c:v>-8</c:v>
                </c:pt>
                <c:pt idx="10451">
                  <c:v>-8</c:v>
                </c:pt>
                <c:pt idx="10452">
                  <c:v>-12</c:v>
                </c:pt>
                <c:pt idx="10453">
                  <c:v>-9</c:v>
                </c:pt>
                <c:pt idx="10454">
                  <c:v>-4</c:v>
                </c:pt>
                <c:pt idx="10455">
                  <c:v>-7</c:v>
                </c:pt>
                <c:pt idx="10456">
                  <c:v>-10</c:v>
                </c:pt>
                <c:pt idx="10457">
                  <c:v>-6</c:v>
                </c:pt>
                <c:pt idx="10458">
                  <c:v>-13</c:v>
                </c:pt>
                <c:pt idx="10459">
                  <c:v>-19</c:v>
                </c:pt>
                <c:pt idx="10460">
                  <c:v>-29</c:v>
                </c:pt>
                <c:pt idx="10461">
                  <c:v>-22</c:v>
                </c:pt>
                <c:pt idx="10462">
                  <c:v>-22</c:v>
                </c:pt>
                <c:pt idx="10463">
                  <c:v>-24</c:v>
                </c:pt>
                <c:pt idx="10464">
                  <c:v>-24</c:v>
                </c:pt>
                <c:pt idx="10465">
                  <c:v>-30</c:v>
                </c:pt>
                <c:pt idx="10466">
                  <c:v>-31</c:v>
                </c:pt>
                <c:pt idx="10467">
                  <c:v>-30</c:v>
                </c:pt>
                <c:pt idx="10468">
                  <c:v>-23</c:v>
                </c:pt>
                <c:pt idx="10469">
                  <c:v>-22</c:v>
                </c:pt>
                <c:pt idx="10470">
                  <c:v>-23</c:v>
                </c:pt>
                <c:pt idx="10471">
                  <c:v>-18</c:v>
                </c:pt>
                <c:pt idx="10472">
                  <c:v>-14</c:v>
                </c:pt>
                <c:pt idx="10473">
                  <c:v>-10</c:v>
                </c:pt>
                <c:pt idx="10474">
                  <c:v>-1</c:v>
                </c:pt>
                <c:pt idx="10475">
                  <c:v>-6</c:v>
                </c:pt>
                <c:pt idx="10476">
                  <c:v>-5</c:v>
                </c:pt>
                <c:pt idx="10477">
                  <c:v>-1</c:v>
                </c:pt>
                <c:pt idx="10478">
                  <c:v>1</c:v>
                </c:pt>
                <c:pt idx="10479">
                  <c:v>4</c:v>
                </c:pt>
                <c:pt idx="10480">
                  <c:v>2</c:v>
                </c:pt>
                <c:pt idx="10481">
                  <c:v>6</c:v>
                </c:pt>
                <c:pt idx="10482">
                  <c:v>12</c:v>
                </c:pt>
                <c:pt idx="10483">
                  <c:v>14</c:v>
                </c:pt>
                <c:pt idx="10484">
                  <c:v>3</c:v>
                </c:pt>
                <c:pt idx="10485">
                  <c:v>-6</c:v>
                </c:pt>
                <c:pt idx="10486">
                  <c:v>-8</c:v>
                </c:pt>
                <c:pt idx="10487">
                  <c:v>-2</c:v>
                </c:pt>
                <c:pt idx="10488">
                  <c:v>-10</c:v>
                </c:pt>
                <c:pt idx="10489">
                  <c:v>-17</c:v>
                </c:pt>
                <c:pt idx="10490">
                  <c:v>-26</c:v>
                </c:pt>
                <c:pt idx="10491">
                  <c:v>-35</c:v>
                </c:pt>
                <c:pt idx="10492">
                  <c:v>-41</c:v>
                </c:pt>
                <c:pt idx="10493">
                  <c:v>-41</c:v>
                </c:pt>
                <c:pt idx="10494">
                  <c:v>-41</c:v>
                </c:pt>
                <c:pt idx="10495">
                  <c:v>-46</c:v>
                </c:pt>
                <c:pt idx="10496">
                  <c:v>-40</c:v>
                </c:pt>
                <c:pt idx="10497">
                  <c:v>-34</c:v>
                </c:pt>
                <c:pt idx="10498">
                  <c:v>-34</c:v>
                </c:pt>
                <c:pt idx="10499">
                  <c:v>-37</c:v>
                </c:pt>
                <c:pt idx="10500">
                  <c:v>-32</c:v>
                </c:pt>
                <c:pt idx="10501">
                  <c:v>-20</c:v>
                </c:pt>
                <c:pt idx="10502">
                  <c:v>-12</c:v>
                </c:pt>
                <c:pt idx="10503">
                  <c:v>-13</c:v>
                </c:pt>
                <c:pt idx="10504">
                  <c:v>-9</c:v>
                </c:pt>
                <c:pt idx="10505">
                  <c:v>-8</c:v>
                </c:pt>
                <c:pt idx="10506">
                  <c:v>-9</c:v>
                </c:pt>
                <c:pt idx="10507">
                  <c:v>-8</c:v>
                </c:pt>
                <c:pt idx="10508">
                  <c:v>-16</c:v>
                </c:pt>
                <c:pt idx="10509">
                  <c:v>-20</c:v>
                </c:pt>
                <c:pt idx="10510">
                  <c:v>-14</c:v>
                </c:pt>
                <c:pt idx="10511">
                  <c:v>-16</c:v>
                </c:pt>
                <c:pt idx="10512">
                  <c:v>-17</c:v>
                </c:pt>
                <c:pt idx="10513">
                  <c:v>-20</c:v>
                </c:pt>
                <c:pt idx="10514">
                  <c:v>-12</c:v>
                </c:pt>
                <c:pt idx="10515">
                  <c:v>-13</c:v>
                </c:pt>
                <c:pt idx="10516">
                  <c:v>-19</c:v>
                </c:pt>
                <c:pt idx="10517">
                  <c:v>-16</c:v>
                </c:pt>
                <c:pt idx="10518">
                  <c:v>-25</c:v>
                </c:pt>
                <c:pt idx="10519">
                  <c:v>-18</c:v>
                </c:pt>
                <c:pt idx="10520">
                  <c:v>-18</c:v>
                </c:pt>
                <c:pt idx="10521">
                  <c:v>-12</c:v>
                </c:pt>
                <c:pt idx="10522">
                  <c:v>-23</c:v>
                </c:pt>
                <c:pt idx="10523">
                  <c:v>-21</c:v>
                </c:pt>
                <c:pt idx="10524">
                  <c:v>-21</c:v>
                </c:pt>
                <c:pt idx="10525">
                  <c:v>-18</c:v>
                </c:pt>
                <c:pt idx="10526">
                  <c:v>-25</c:v>
                </c:pt>
                <c:pt idx="10527">
                  <c:v>-16</c:v>
                </c:pt>
                <c:pt idx="10528">
                  <c:v>-13</c:v>
                </c:pt>
                <c:pt idx="10529">
                  <c:v>-2</c:v>
                </c:pt>
                <c:pt idx="10530">
                  <c:v>7</c:v>
                </c:pt>
                <c:pt idx="10531">
                  <c:v>6</c:v>
                </c:pt>
                <c:pt idx="10532">
                  <c:v>12</c:v>
                </c:pt>
                <c:pt idx="10533">
                  <c:v>11</c:v>
                </c:pt>
                <c:pt idx="10534">
                  <c:v>19</c:v>
                </c:pt>
                <c:pt idx="10535">
                  <c:v>13</c:v>
                </c:pt>
                <c:pt idx="10536">
                  <c:v>6</c:v>
                </c:pt>
                <c:pt idx="10537">
                  <c:v>9</c:v>
                </c:pt>
                <c:pt idx="10538">
                  <c:v>6</c:v>
                </c:pt>
                <c:pt idx="10539">
                  <c:v>1</c:v>
                </c:pt>
                <c:pt idx="10540">
                  <c:v>-2</c:v>
                </c:pt>
                <c:pt idx="10541">
                  <c:v>-17</c:v>
                </c:pt>
                <c:pt idx="10542">
                  <c:v>-14</c:v>
                </c:pt>
                <c:pt idx="10543">
                  <c:v>-16</c:v>
                </c:pt>
                <c:pt idx="10544">
                  <c:v>-14</c:v>
                </c:pt>
                <c:pt idx="10545">
                  <c:v>-17</c:v>
                </c:pt>
                <c:pt idx="10546">
                  <c:v>-20</c:v>
                </c:pt>
                <c:pt idx="10547">
                  <c:v>-11</c:v>
                </c:pt>
                <c:pt idx="10548">
                  <c:v>-9</c:v>
                </c:pt>
                <c:pt idx="10549">
                  <c:v>-8</c:v>
                </c:pt>
                <c:pt idx="10550">
                  <c:v>-2</c:v>
                </c:pt>
                <c:pt idx="10551">
                  <c:v>0</c:v>
                </c:pt>
                <c:pt idx="10552">
                  <c:v>-1</c:v>
                </c:pt>
                <c:pt idx="10553">
                  <c:v>3</c:v>
                </c:pt>
                <c:pt idx="10554">
                  <c:v>0</c:v>
                </c:pt>
                <c:pt idx="10555">
                  <c:v>-1</c:v>
                </c:pt>
                <c:pt idx="10556">
                  <c:v>-1</c:v>
                </c:pt>
                <c:pt idx="10557">
                  <c:v>-1</c:v>
                </c:pt>
                <c:pt idx="10558">
                  <c:v>-7</c:v>
                </c:pt>
                <c:pt idx="10559">
                  <c:v>-11</c:v>
                </c:pt>
                <c:pt idx="10560">
                  <c:v>-18</c:v>
                </c:pt>
                <c:pt idx="10561">
                  <c:v>-13</c:v>
                </c:pt>
                <c:pt idx="10562">
                  <c:v>-13</c:v>
                </c:pt>
                <c:pt idx="10563">
                  <c:v>-12</c:v>
                </c:pt>
                <c:pt idx="10564">
                  <c:v>-13</c:v>
                </c:pt>
                <c:pt idx="10565">
                  <c:v>-14</c:v>
                </c:pt>
                <c:pt idx="10566">
                  <c:v>-15</c:v>
                </c:pt>
                <c:pt idx="10567">
                  <c:v>-15</c:v>
                </c:pt>
                <c:pt idx="10568">
                  <c:v>-26</c:v>
                </c:pt>
                <c:pt idx="10569">
                  <c:v>-27</c:v>
                </c:pt>
                <c:pt idx="10570">
                  <c:v>-18</c:v>
                </c:pt>
                <c:pt idx="10571">
                  <c:v>-10</c:v>
                </c:pt>
                <c:pt idx="10572">
                  <c:v>0</c:v>
                </c:pt>
                <c:pt idx="10573">
                  <c:v>-8</c:v>
                </c:pt>
                <c:pt idx="10574">
                  <c:v>-14</c:v>
                </c:pt>
                <c:pt idx="10575">
                  <c:v>-14</c:v>
                </c:pt>
                <c:pt idx="10576">
                  <c:v>-9</c:v>
                </c:pt>
                <c:pt idx="10577">
                  <c:v>-7</c:v>
                </c:pt>
                <c:pt idx="10578">
                  <c:v>-2</c:v>
                </c:pt>
                <c:pt idx="10579">
                  <c:v>1</c:v>
                </c:pt>
                <c:pt idx="10580">
                  <c:v>7</c:v>
                </c:pt>
                <c:pt idx="10581">
                  <c:v>6</c:v>
                </c:pt>
                <c:pt idx="10582">
                  <c:v>7</c:v>
                </c:pt>
                <c:pt idx="10583">
                  <c:v>8</c:v>
                </c:pt>
                <c:pt idx="10584">
                  <c:v>3</c:v>
                </c:pt>
                <c:pt idx="10585">
                  <c:v>1</c:v>
                </c:pt>
                <c:pt idx="10586">
                  <c:v>4</c:v>
                </c:pt>
                <c:pt idx="10587">
                  <c:v>-2</c:v>
                </c:pt>
                <c:pt idx="10588">
                  <c:v>-2</c:v>
                </c:pt>
                <c:pt idx="10589">
                  <c:v>-8</c:v>
                </c:pt>
                <c:pt idx="10590">
                  <c:v>-3</c:v>
                </c:pt>
                <c:pt idx="10591">
                  <c:v>-6</c:v>
                </c:pt>
                <c:pt idx="10592">
                  <c:v>-4</c:v>
                </c:pt>
                <c:pt idx="10593">
                  <c:v>-1</c:v>
                </c:pt>
                <c:pt idx="10594">
                  <c:v>-12</c:v>
                </c:pt>
                <c:pt idx="10595">
                  <c:v>-21</c:v>
                </c:pt>
                <c:pt idx="10596">
                  <c:v>-23</c:v>
                </c:pt>
                <c:pt idx="10597">
                  <c:v>-17</c:v>
                </c:pt>
                <c:pt idx="10598">
                  <c:v>-9</c:v>
                </c:pt>
                <c:pt idx="10599">
                  <c:v>-6</c:v>
                </c:pt>
                <c:pt idx="10600">
                  <c:v>-8</c:v>
                </c:pt>
                <c:pt idx="10601">
                  <c:v>-11</c:v>
                </c:pt>
                <c:pt idx="10602">
                  <c:v>-19</c:v>
                </c:pt>
                <c:pt idx="10603">
                  <c:v>-15</c:v>
                </c:pt>
                <c:pt idx="10604">
                  <c:v>-12</c:v>
                </c:pt>
                <c:pt idx="10605">
                  <c:v>-17</c:v>
                </c:pt>
                <c:pt idx="10606">
                  <c:v>-8</c:v>
                </c:pt>
                <c:pt idx="10607">
                  <c:v>7</c:v>
                </c:pt>
                <c:pt idx="10608">
                  <c:v>6</c:v>
                </c:pt>
                <c:pt idx="10609">
                  <c:v>-1</c:v>
                </c:pt>
                <c:pt idx="10610">
                  <c:v>-8</c:v>
                </c:pt>
                <c:pt idx="10611">
                  <c:v>-2</c:v>
                </c:pt>
                <c:pt idx="10612">
                  <c:v>-2</c:v>
                </c:pt>
                <c:pt idx="10613">
                  <c:v>5</c:v>
                </c:pt>
                <c:pt idx="10614">
                  <c:v>5</c:v>
                </c:pt>
                <c:pt idx="10615">
                  <c:v>5</c:v>
                </c:pt>
                <c:pt idx="10616">
                  <c:v>8</c:v>
                </c:pt>
                <c:pt idx="10617">
                  <c:v>10</c:v>
                </c:pt>
                <c:pt idx="10618">
                  <c:v>11</c:v>
                </c:pt>
                <c:pt idx="10619">
                  <c:v>13</c:v>
                </c:pt>
                <c:pt idx="10620">
                  <c:v>10</c:v>
                </c:pt>
                <c:pt idx="10621">
                  <c:v>10</c:v>
                </c:pt>
                <c:pt idx="10622">
                  <c:v>7</c:v>
                </c:pt>
                <c:pt idx="10623">
                  <c:v>5</c:v>
                </c:pt>
                <c:pt idx="10624">
                  <c:v>3</c:v>
                </c:pt>
                <c:pt idx="10625">
                  <c:v>1</c:v>
                </c:pt>
                <c:pt idx="10626">
                  <c:v>1</c:v>
                </c:pt>
                <c:pt idx="10627">
                  <c:v>-4</c:v>
                </c:pt>
                <c:pt idx="10628">
                  <c:v>-16</c:v>
                </c:pt>
                <c:pt idx="10629">
                  <c:v>-16</c:v>
                </c:pt>
                <c:pt idx="10630">
                  <c:v>-16</c:v>
                </c:pt>
                <c:pt idx="10631">
                  <c:v>-22</c:v>
                </c:pt>
                <c:pt idx="10632">
                  <c:v>-14</c:v>
                </c:pt>
                <c:pt idx="10633">
                  <c:v>-15</c:v>
                </c:pt>
                <c:pt idx="10634">
                  <c:v>-12</c:v>
                </c:pt>
                <c:pt idx="10635">
                  <c:v>-13</c:v>
                </c:pt>
                <c:pt idx="10636">
                  <c:v>-4</c:v>
                </c:pt>
                <c:pt idx="10637">
                  <c:v>-5</c:v>
                </c:pt>
                <c:pt idx="10638">
                  <c:v>-16</c:v>
                </c:pt>
                <c:pt idx="10639">
                  <c:v>-13</c:v>
                </c:pt>
                <c:pt idx="10640">
                  <c:v>-12</c:v>
                </c:pt>
                <c:pt idx="10641">
                  <c:v>-11</c:v>
                </c:pt>
                <c:pt idx="10642">
                  <c:v>-10</c:v>
                </c:pt>
                <c:pt idx="10643">
                  <c:v>-12</c:v>
                </c:pt>
                <c:pt idx="10644">
                  <c:v>-11</c:v>
                </c:pt>
                <c:pt idx="10645">
                  <c:v>-7</c:v>
                </c:pt>
                <c:pt idx="10646">
                  <c:v>-6</c:v>
                </c:pt>
                <c:pt idx="10647">
                  <c:v>-12</c:v>
                </c:pt>
                <c:pt idx="10648">
                  <c:v>-20</c:v>
                </c:pt>
                <c:pt idx="10649">
                  <c:v>-20</c:v>
                </c:pt>
                <c:pt idx="10650">
                  <c:v>-12</c:v>
                </c:pt>
                <c:pt idx="10651">
                  <c:v>-13</c:v>
                </c:pt>
                <c:pt idx="10652">
                  <c:v>-8</c:v>
                </c:pt>
                <c:pt idx="10653">
                  <c:v>-5</c:v>
                </c:pt>
                <c:pt idx="10654">
                  <c:v>-3</c:v>
                </c:pt>
                <c:pt idx="10655">
                  <c:v>-3</c:v>
                </c:pt>
                <c:pt idx="10656">
                  <c:v>-4</c:v>
                </c:pt>
                <c:pt idx="10657">
                  <c:v>-9</c:v>
                </c:pt>
                <c:pt idx="10658">
                  <c:v>-8</c:v>
                </c:pt>
                <c:pt idx="10659">
                  <c:v>-3</c:v>
                </c:pt>
                <c:pt idx="10660">
                  <c:v>4</c:v>
                </c:pt>
                <c:pt idx="10661">
                  <c:v>1</c:v>
                </c:pt>
                <c:pt idx="10662">
                  <c:v>1</c:v>
                </c:pt>
                <c:pt idx="10663">
                  <c:v>-1</c:v>
                </c:pt>
                <c:pt idx="10664">
                  <c:v>1</c:v>
                </c:pt>
                <c:pt idx="10665">
                  <c:v>-7</c:v>
                </c:pt>
                <c:pt idx="10666">
                  <c:v>-12</c:v>
                </c:pt>
                <c:pt idx="10667">
                  <c:v>-9</c:v>
                </c:pt>
                <c:pt idx="10668">
                  <c:v>-12</c:v>
                </c:pt>
                <c:pt idx="10669">
                  <c:v>-15</c:v>
                </c:pt>
                <c:pt idx="10670">
                  <c:v>-25</c:v>
                </c:pt>
                <c:pt idx="10671">
                  <c:v>-25</c:v>
                </c:pt>
                <c:pt idx="10672">
                  <c:v>-27</c:v>
                </c:pt>
                <c:pt idx="10673">
                  <c:v>-20</c:v>
                </c:pt>
                <c:pt idx="10674">
                  <c:v>-23</c:v>
                </c:pt>
                <c:pt idx="10675">
                  <c:v>-19</c:v>
                </c:pt>
                <c:pt idx="10676">
                  <c:v>-23</c:v>
                </c:pt>
                <c:pt idx="10677">
                  <c:v>-21</c:v>
                </c:pt>
                <c:pt idx="10678">
                  <c:v>-25</c:v>
                </c:pt>
                <c:pt idx="10679">
                  <c:v>-17</c:v>
                </c:pt>
                <c:pt idx="10680">
                  <c:v>-22</c:v>
                </c:pt>
                <c:pt idx="10681">
                  <c:v>-17</c:v>
                </c:pt>
                <c:pt idx="10682">
                  <c:v>-4</c:v>
                </c:pt>
                <c:pt idx="10683">
                  <c:v>-3</c:v>
                </c:pt>
                <c:pt idx="10684">
                  <c:v>-6</c:v>
                </c:pt>
                <c:pt idx="10685">
                  <c:v>-8</c:v>
                </c:pt>
                <c:pt idx="10686">
                  <c:v>-6</c:v>
                </c:pt>
                <c:pt idx="10687">
                  <c:v>-7</c:v>
                </c:pt>
                <c:pt idx="10688">
                  <c:v>-18</c:v>
                </c:pt>
                <c:pt idx="10689">
                  <c:v>-18</c:v>
                </c:pt>
                <c:pt idx="10690">
                  <c:v>-15</c:v>
                </c:pt>
                <c:pt idx="10691">
                  <c:v>-25</c:v>
                </c:pt>
                <c:pt idx="10692">
                  <c:v>-17</c:v>
                </c:pt>
                <c:pt idx="10693">
                  <c:v>-19</c:v>
                </c:pt>
                <c:pt idx="10694">
                  <c:v>-30</c:v>
                </c:pt>
                <c:pt idx="10695">
                  <c:v>-25</c:v>
                </c:pt>
                <c:pt idx="10696">
                  <c:v>-22</c:v>
                </c:pt>
                <c:pt idx="10697">
                  <c:v>-26</c:v>
                </c:pt>
                <c:pt idx="10698">
                  <c:v>-22</c:v>
                </c:pt>
                <c:pt idx="10699">
                  <c:v>-19</c:v>
                </c:pt>
                <c:pt idx="10700">
                  <c:v>-8</c:v>
                </c:pt>
                <c:pt idx="10701">
                  <c:v>0</c:v>
                </c:pt>
                <c:pt idx="10702">
                  <c:v>3</c:v>
                </c:pt>
                <c:pt idx="10703">
                  <c:v>5</c:v>
                </c:pt>
                <c:pt idx="10704">
                  <c:v>3</c:v>
                </c:pt>
                <c:pt idx="10705">
                  <c:v>-2</c:v>
                </c:pt>
                <c:pt idx="10706">
                  <c:v>0</c:v>
                </c:pt>
                <c:pt idx="10707">
                  <c:v>-6</c:v>
                </c:pt>
                <c:pt idx="10708">
                  <c:v>-3</c:v>
                </c:pt>
                <c:pt idx="10709">
                  <c:v>-8</c:v>
                </c:pt>
                <c:pt idx="10710">
                  <c:v>-9</c:v>
                </c:pt>
                <c:pt idx="10711">
                  <c:v>-9</c:v>
                </c:pt>
                <c:pt idx="10712">
                  <c:v>-12</c:v>
                </c:pt>
                <c:pt idx="10713">
                  <c:v>-18</c:v>
                </c:pt>
                <c:pt idx="10714">
                  <c:v>-21</c:v>
                </c:pt>
                <c:pt idx="10715">
                  <c:v>-23</c:v>
                </c:pt>
                <c:pt idx="10716">
                  <c:v>-16</c:v>
                </c:pt>
                <c:pt idx="10717">
                  <c:v>-16</c:v>
                </c:pt>
                <c:pt idx="10718">
                  <c:v>-7</c:v>
                </c:pt>
                <c:pt idx="10719">
                  <c:v>-3</c:v>
                </c:pt>
                <c:pt idx="10720">
                  <c:v>-1</c:v>
                </c:pt>
                <c:pt idx="10721">
                  <c:v>1</c:v>
                </c:pt>
                <c:pt idx="10722">
                  <c:v>-5</c:v>
                </c:pt>
                <c:pt idx="10723">
                  <c:v>-5</c:v>
                </c:pt>
                <c:pt idx="10724">
                  <c:v>-7</c:v>
                </c:pt>
                <c:pt idx="10725">
                  <c:v>-6</c:v>
                </c:pt>
                <c:pt idx="10726">
                  <c:v>-7</c:v>
                </c:pt>
                <c:pt idx="10727">
                  <c:v>-7</c:v>
                </c:pt>
                <c:pt idx="10728">
                  <c:v>-8</c:v>
                </c:pt>
                <c:pt idx="10729">
                  <c:v>-4</c:v>
                </c:pt>
                <c:pt idx="10730">
                  <c:v>-6</c:v>
                </c:pt>
                <c:pt idx="10731">
                  <c:v>-3</c:v>
                </c:pt>
                <c:pt idx="10732">
                  <c:v>-3</c:v>
                </c:pt>
                <c:pt idx="10733">
                  <c:v>-3</c:v>
                </c:pt>
                <c:pt idx="10734">
                  <c:v>0</c:v>
                </c:pt>
                <c:pt idx="10735">
                  <c:v>5</c:v>
                </c:pt>
                <c:pt idx="10736">
                  <c:v>10</c:v>
                </c:pt>
                <c:pt idx="10737">
                  <c:v>8</c:v>
                </c:pt>
                <c:pt idx="10738">
                  <c:v>9</c:v>
                </c:pt>
                <c:pt idx="10739">
                  <c:v>7</c:v>
                </c:pt>
                <c:pt idx="10740">
                  <c:v>-3</c:v>
                </c:pt>
                <c:pt idx="10741">
                  <c:v>-2</c:v>
                </c:pt>
                <c:pt idx="10742">
                  <c:v>-2</c:v>
                </c:pt>
                <c:pt idx="10743">
                  <c:v>-8</c:v>
                </c:pt>
                <c:pt idx="10744">
                  <c:v>-11</c:v>
                </c:pt>
                <c:pt idx="10745">
                  <c:v>-10</c:v>
                </c:pt>
                <c:pt idx="10746">
                  <c:v>-9</c:v>
                </c:pt>
                <c:pt idx="10747">
                  <c:v>-11</c:v>
                </c:pt>
                <c:pt idx="10748">
                  <c:v>-3</c:v>
                </c:pt>
                <c:pt idx="10749">
                  <c:v>-4</c:v>
                </c:pt>
                <c:pt idx="10750">
                  <c:v>-4</c:v>
                </c:pt>
                <c:pt idx="10751">
                  <c:v>-5</c:v>
                </c:pt>
                <c:pt idx="10752">
                  <c:v>-6</c:v>
                </c:pt>
                <c:pt idx="10753">
                  <c:v>-13</c:v>
                </c:pt>
                <c:pt idx="10754">
                  <c:v>-23</c:v>
                </c:pt>
                <c:pt idx="10755">
                  <c:v>-26</c:v>
                </c:pt>
                <c:pt idx="10756">
                  <c:v>-27</c:v>
                </c:pt>
                <c:pt idx="10757">
                  <c:v>-30</c:v>
                </c:pt>
                <c:pt idx="10758">
                  <c:v>-28</c:v>
                </c:pt>
                <c:pt idx="10759">
                  <c:v>-28</c:v>
                </c:pt>
                <c:pt idx="10760">
                  <c:v>-30</c:v>
                </c:pt>
                <c:pt idx="10761">
                  <c:v>-25</c:v>
                </c:pt>
                <c:pt idx="10762">
                  <c:v>-23</c:v>
                </c:pt>
                <c:pt idx="10763">
                  <c:v>-6</c:v>
                </c:pt>
                <c:pt idx="10764">
                  <c:v>-3</c:v>
                </c:pt>
                <c:pt idx="10765">
                  <c:v>-1</c:v>
                </c:pt>
                <c:pt idx="10766">
                  <c:v>1</c:v>
                </c:pt>
                <c:pt idx="10767">
                  <c:v>11</c:v>
                </c:pt>
                <c:pt idx="10768">
                  <c:v>6</c:v>
                </c:pt>
                <c:pt idx="10769">
                  <c:v>2</c:v>
                </c:pt>
                <c:pt idx="10770">
                  <c:v>-6</c:v>
                </c:pt>
                <c:pt idx="10771">
                  <c:v>-12</c:v>
                </c:pt>
                <c:pt idx="10772">
                  <c:v>-16</c:v>
                </c:pt>
                <c:pt idx="10773">
                  <c:v>-6</c:v>
                </c:pt>
                <c:pt idx="10774">
                  <c:v>-2</c:v>
                </c:pt>
                <c:pt idx="10775">
                  <c:v>-8</c:v>
                </c:pt>
                <c:pt idx="10776">
                  <c:v>0</c:v>
                </c:pt>
                <c:pt idx="10777">
                  <c:v>-3</c:v>
                </c:pt>
                <c:pt idx="10778">
                  <c:v>0</c:v>
                </c:pt>
                <c:pt idx="10779">
                  <c:v>0</c:v>
                </c:pt>
                <c:pt idx="10780">
                  <c:v>4</c:v>
                </c:pt>
                <c:pt idx="10781">
                  <c:v>6</c:v>
                </c:pt>
                <c:pt idx="10782">
                  <c:v>6</c:v>
                </c:pt>
                <c:pt idx="10783">
                  <c:v>9</c:v>
                </c:pt>
                <c:pt idx="10784">
                  <c:v>9</c:v>
                </c:pt>
                <c:pt idx="10785">
                  <c:v>9</c:v>
                </c:pt>
                <c:pt idx="10786">
                  <c:v>1</c:v>
                </c:pt>
                <c:pt idx="10787">
                  <c:v>-7</c:v>
                </c:pt>
                <c:pt idx="10788">
                  <c:v>-14</c:v>
                </c:pt>
                <c:pt idx="10789">
                  <c:v>-7</c:v>
                </c:pt>
                <c:pt idx="10790">
                  <c:v>-11</c:v>
                </c:pt>
                <c:pt idx="10791">
                  <c:v>-14</c:v>
                </c:pt>
                <c:pt idx="10792">
                  <c:v>-14</c:v>
                </c:pt>
                <c:pt idx="10793">
                  <c:v>-19</c:v>
                </c:pt>
                <c:pt idx="10794">
                  <c:v>-13</c:v>
                </c:pt>
                <c:pt idx="10795">
                  <c:v>-13</c:v>
                </c:pt>
                <c:pt idx="10796">
                  <c:v>-13</c:v>
                </c:pt>
                <c:pt idx="10797">
                  <c:v>-8</c:v>
                </c:pt>
                <c:pt idx="10798">
                  <c:v>-2</c:v>
                </c:pt>
                <c:pt idx="10799">
                  <c:v>3</c:v>
                </c:pt>
                <c:pt idx="10800">
                  <c:v>3</c:v>
                </c:pt>
                <c:pt idx="10801">
                  <c:v>-1</c:v>
                </c:pt>
                <c:pt idx="10802">
                  <c:v>6</c:v>
                </c:pt>
                <c:pt idx="10803">
                  <c:v>4</c:v>
                </c:pt>
                <c:pt idx="10804">
                  <c:v>-1</c:v>
                </c:pt>
                <c:pt idx="10805">
                  <c:v>-2</c:v>
                </c:pt>
                <c:pt idx="10806">
                  <c:v>-7</c:v>
                </c:pt>
                <c:pt idx="10807">
                  <c:v>-14</c:v>
                </c:pt>
                <c:pt idx="10808">
                  <c:v>-12</c:v>
                </c:pt>
                <c:pt idx="10809">
                  <c:v>-11</c:v>
                </c:pt>
                <c:pt idx="10810">
                  <c:v>-13</c:v>
                </c:pt>
                <c:pt idx="10811">
                  <c:v>-12</c:v>
                </c:pt>
                <c:pt idx="10812">
                  <c:v>-15</c:v>
                </c:pt>
                <c:pt idx="10813">
                  <c:v>-16</c:v>
                </c:pt>
                <c:pt idx="10814">
                  <c:v>-20</c:v>
                </c:pt>
                <c:pt idx="10815">
                  <c:v>-17</c:v>
                </c:pt>
                <c:pt idx="10816">
                  <c:v>-12</c:v>
                </c:pt>
                <c:pt idx="10817">
                  <c:v>-8</c:v>
                </c:pt>
                <c:pt idx="10818">
                  <c:v>-6</c:v>
                </c:pt>
                <c:pt idx="10819">
                  <c:v>-8</c:v>
                </c:pt>
                <c:pt idx="10820">
                  <c:v>-6</c:v>
                </c:pt>
                <c:pt idx="10821">
                  <c:v>-4</c:v>
                </c:pt>
                <c:pt idx="10822">
                  <c:v>-1</c:v>
                </c:pt>
                <c:pt idx="10823">
                  <c:v>-5</c:v>
                </c:pt>
                <c:pt idx="10824">
                  <c:v>-5</c:v>
                </c:pt>
                <c:pt idx="10825">
                  <c:v>-8</c:v>
                </c:pt>
                <c:pt idx="10826">
                  <c:v>-4</c:v>
                </c:pt>
                <c:pt idx="10827">
                  <c:v>-10</c:v>
                </c:pt>
                <c:pt idx="10828">
                  <c:v>-11</c:v>
                </c:pt>
                <c:pt idx="10829">
                  <c:v>-9</c:v>
                </c:pt>
                <c:pt idx="10830">
                  <c:v>-17</c:v>
                </c:pt>
                <c:pt idx="10831">
                  <c:v>-19</c:v>
                </c:pt>
                <c:pt idx="10832">
                  <c:v>-16</c:v>
                </c:pt>
                <c:pt idx="10833">
                  <c:v>-23</c:v>
                </c:pt>
                <c:pt idx="10834">
                  <c:v>-23</c:v>
                </c:pt>
                <c:pt idx="10835">
                  <c:v>-20</c:v>
                </c:pt>
                <c:pt idx="10836">
                  <c:v>-20</c:v>
                </c:pt>
                <c:pt idx="10837">
                  <c:v>-21</c:v>
                </c:pt>
                <c:pt idx="10838">
                  <c:v>-21</c:v>
                </c:pt>
                <c:pt idx="10839">
                  <c:v>-17</c:v>
                </c:pt>
                <c:pt idx="10840">
                  <c:v>-24</c:v>
                </c:pt>
                <c:pt idx="10841">
                  <c:v>-24</c:v>
                </c:pt>
                <c:pt idx="10842">
                  <c:v>-19</c:v>
                </c:pt>
                <c:pt idx="10843">
                  <c:v>-20</c:v>
                </c:pt>
                <c:pt idx="10844">
                  <c:v>-23</c:v>
                </c:pt>
                <c:pt idx="10845">
                  <c:v>-18</c:v>
                </c:pt>
                <c:pt idx="10846">
                  <c:v>-15</c:v>
                </c:pt>
                <c:pt idx="10847">
                  <c:v>-18</c:v>
                </c:pt>
                <c:pt idx="10848">
                  <c:v>-18</c:v>
                </c:pt>
                <c:pt idx="10849">
                  <c:v>-5</c:v>
                </c:pt>
                <c:pt idx="10850">
                  <c:v>-9</c:v>
                </c:pt>
                <c:pt idx="10851">
                  <c:v>-3</c:v>
                </c:pt>
                <c:pt idx="10852">
                  <c:v>-3</c:v>
                </c:pt>
                <c:pt idx="10853">
                  <c:v>-8</c:v>
                </c:pt>
                <c:pt idx="10854">
                  <c:v>-9</c:v>
                </c:pt>
                <c:pt idx="10855">
                  <c:v>-7</c:v>
                </c:pt>
                <c:pt idx="10856">
                  <c:v>-4</c:v>
                </c:pt>
                <c:pt idx="10857">
                  <c:v>-4</c:v>
                </c:pt>
                <c:pt idx="10858">
                  <c:v>-6</c:v>
                </c:pt>
                <c:pt idx="10859">
                  <c:v>0</c:v>
                </c:pt>
                <c:pt idx="10860">
                  <c:v>2</c:v>
                </c:pt>
                <c:pt idx="10861">
                  <c:v>-8</c:v>
                </c:pt>
                <c:pt idx="10862">
                  <c:v>-5</c:v>
                </c:pt>
                <c:pt idx="10863">
                  <c:v>-8</c:v>
                </c:pt>
                <c:pt idx="10864">
                  <c:v>-4</c:v>
                </c:pt>
                <c:pt idx="10865">
                  <c:v>-3</c:v>
                </c:pt>
                <c:pt idx="10866">
                  <c:v>5</c:v>
                </c:pt>
                <c:pt idx="10867">
                  <c:v>3</c:v>
                </c:pt>
                <c:pt idx="10868">
                  <c:v>4</c:v>
                </c:pt>
                <c:pt idx="10869">
                  <c:v>-1</c:v>
                </c:pt>
                <c:pt idx="10870">
                  <c:v>-3</c:v>
                </c:pt>
                <c:pt idx="10871">
                  <c:v>-1</c:v>
                </c:pt>
                <c:pt idx="10872">
                  <c:v>-2</c:v>
                </c:pt>
                <c:pt idx="10873">
                  <c:v>5</c:v>
                </c:pt>
                <c:pt idx="10874">
                  <c:v>3</c:v>
                </c:pt>
                <c:pt idx="10875">
                  <c:v>1</c:v>
                </c:pt>
                <c:pt idx="10876">
                  <c:v>3</c:v>
                </c:pt>
                <c:pt idx="10877">
                  <c:v>4</c:v>
                </c:pt>
                <c:pt idx="10878">
                  <c:v>-7</c:v>
                </c:pt>
                <c:pt idx="10879">
                  <c:v>-5</c:v>
                </c:pt>
                <c:pt idx="10880">
                  <c:v>-4</c:v>
                </c:pt>
                <c:pt idx="10881">
                  <c:v>13</c:v>
                </c:pt>
                <c:pt idx="10882">
                  <c:v>7</c:v>
                </c:pt>
                <c:pt idx="10883">
                  <c:v>2</c:v>
                </c:pt>
                <c:pt idx="10884">
                  <c:v>-6</c:v>
                </c:pt>
                <c:pt idx="10885">
                  <c:v>-14</c:v>
                </c:pt>
                <c:pt idx="10886">
                  <c:v>-8</c:v>
                </c:pt>
                <c:pt idx="10887">
                  <c:v>-9</c:v>
                </c:pt>
                <c:pt idx="10888">
                  <c:v>-8</c:v>
                </c:pt>
                <c:pt idx="10889">
                  <c:v>-12</c:v>
                </c:pt>
                <c:pt idx="10890">
                  <c:v>0</c:v>
                </c:pt>
                <c:pt idx="10891">
                  <c:v>2</c:v>
                </c:pt>
                <c:pt idx="10892">
                  <c:v>4</c:v>
                </c:pt>
                <c:pt idx="10893">
                  <c:v>-5</c:v>
                </c:pt>
                <c:pt idx="10894">
                  <c:v>-1</c:v>
                </c:pt>
                <c:pt idx="10895">
                  <c:v>0</c:v>
                </c:pt>
                <c:pt idx="10896">
                  <c:v>2</c:v>
                </c:pt>
                <c:pt idx="10897">
                  <c:v>18</c:v>
                </c:pt>
                <c:pt idx="10898">
                  <c:v>16</c:v>
                </c:pt>
                <c:pt idx="10899">
                  <c:v>17</c:v>
                </c:pt>
                <c:pt idx="10900">
                  <c:v>11</c:v>
                </c:pt>
                <c:pt idx="10901">
                  <c:v>14</c:v>
                </c:pt>
                <c:pt idx="10902">
                  <c:v>9</c:v>
                </c:pt>
                <c:pt idx="10903">
                  <c:v>13</c:v>
                </c:pt>
                <c:pt idx="10904">
                  <c:v>12</c:v>
                </c:pt>
                <c:pt idx="10905">
                  <c:v>11</c:v>
                </c:pt>
                <c:pt idx="10906">
                  <c:v>13</c:v>
                </c:pt>
                <c:pt idx="10907">
                  <c:v>7</c:v>
                </c:pt>
                <c:pt idx="10908">
                  <c:v>8</c:v>
                </c:pt>
                <c:pt idx="10909">
                  <c:v>-4</c:v>
                </c:pt>
                <c:pt idx="10910">
                  <c:v>-8</c:v>
                </c:pt>
                <c:pt idx="10911">
                  <c:v>-8</c:v>
                </c:pt>
                <c:pt idx="10912">
                  <c:v>-8</c:v>
                </c:pt>
                <c:pt idx="10913">
                  <c:v>-7</c:v>
                </c:pt>
                <c:pt idx="10914">
                  <c:v>-9</c:v>
                </c:pt>
                <c:pt idx="10915">
                  <c:v>-22</c:v>
                </c:pt>
                <c:pt idx="10916">
                  <c:v>-23</c:v>
                </c:pt>
                <c:pt idx="10917">
                  <c:v>-23</c:v>
                </c:pt>
                <c:pt idx="10918">
                  <c:v>-31</c:v>
                </c:pt>
                <c:pt idx="10919">
                  <c:v>-29</c:v>
                </c:pt>
                <c:pt idx="10920">
                  <c:v>-29</c:v>
                </c:pt>
                <c:pt idx="10921">
                  <c:v>-32</c:v>
                </c:pt>
                <c:pt idx="10922">
                  <c:v>-28</c:v>
                </c:pt>
                <c:pt idx="10923">
                  <c:v>-31</c:v>
                </c:pt>
                <c:pt idx="10924">
                  <c:v>-27</c:v>
                </c:pt>
                <c:pt idx="10925">
                  <c:v>-28</c:v>
                </c:pt>
                <c:pt idx="10926">
                  <c:v>-28</c:v>
                </c:pt>
                <c:pt idx="10927">
                  <c:v>-22</c:v>
                </c:pt>
                <c:pt idx="10928">
                  <c:v>-24</c:v>
                </c:pt>
                <c:pt idx="10929">
                  <c:v>-22</c:v>
                </c:pt>
                <c:pt idx="10930">
                  <c:v>-24</c:v>
                </c:pt>
                <c:pt idx="10931">
                  <c:v>-20</c:v>
                </c:pt>
                <c:pt idx="10932">
                  <c:v>-21</c:v>
                </c:pt>
                <c:pt idx="10933">
                  <c:v>-10</c:v>
                </c:pt>
                <c:pt idx="10934">
                  <c:v>-19</c:v>
                </c:pt>
                <c:pt idx="10935">
                  <c:v>-13</c:v>
                </c:pt>
                <c:pt idx="10936">
                  <c:v>-13</c:v>
                </c:pt>
                <c:pt idx="10937">
                  <c:v>-10</c:v>
                </c:pt>
                <c:pt idx="10938">
                  <c:v>-3</c:v>
                </c:pt>
                <c:pt idx="10939">
                  <c:v>-6</c:v>
                </c:pt>
                <c:pt idx="10940">
                  <c:v>-8</c:v>
                </c:pt>
                <c:pt idx="10941">
                  <c:v>-11</c:v>
                </c:pt>
                <c:pt idx="10942">
                  <c:v>-11</c:v>
                </c:pt>
                <c:pt idx="10943">
                  <c:v>-19</c:v>
                </c:pt>
                <c:pt idx="10944">
                  <c:v>-18</c:v>
                </c:pt>
                <c:pt idx="10945">
                  <c:v>-14</c:v>
                </c:pt>
                <c:pt idx="10946">
                  <c:v>-6</c:v>
                </c:pt>
                <c:pt idx="10947">
                  <c:v>-8</c:v>
                </c:pt>
                <c:pt idx="10948">
                  <c:v>-12</c:v>
                </c:pt>
                <c:pt idx="10949">
                  <c:v>-20</c:v>
                </c:pt>
                <c:pt idx="10950">
                  <c:v>-26</c:v>
                </c:pt>
                <c:pt idx="10951">
                  <c:v>-19</c:v>
                </c:pt>
                <c:pt idx="10952">
                  <c:v>-19</c:v>
                </c:pt>
                <c:pt idx="10953">
                  <c:v>-18</c:v>
                </c:pt>
                <c:pt idx="10954">
                  <c:v>-27</c:v>
                </c:pt>
                <c:pt idx="10955">
                  <c:v>-28</c:v>
                </c:pt>
                <c:pt idx="10956">
                  <c:v>-31</c:v>
                </c:pt>
                <c:pt idx="10957">
                  <c:v>-36</c:v>
                </c:pt>
                <c:pt idx="10958">
                  <c:v>-37</c:v>
                </c:pt>
                <c:pt idx="10959">
                  <c:v>-38</c:v>
                </c:pt>
                <c:pt idx="10960">
                  <c:v>-31</c:v>
                </c:pt>
                <c:pt idx="10961">
                  <c:v>-26</c:v>
                </c:pt>
                <c:pt idx="10962">
                  <c:v>-30</c:v>
                </c:pt>
                <c:pt idx="10963">
                  <c:v>-29</c:v>
                </c:pt>
                <c:pt idx="10964">
                  <c:v>-24</c:v>
                </c:pt>
                <c:pt idx="10965">
                  <c:v>-21</c:v>
                </c:pt>
                <c:pt idx="10966">
                  <c:v>-10</c:v>
                </c:pt>
                <c:pt idx="10967">
                  <c:v>-2</c:v>
                </c:pt>
                <c:pt idx="10968">
                  <c:v>0</c:v>
                </c:pt>
                <c:pt idx="10969">
                  <c:v>-3</c:v>
                </c:pt>
                <c:pt idx="10970">
                  <c:v>-6</c:v>
                </c:pt>
                <c:pt idx="10971">
                  <c:v>-6</c:v>
                </c:pt>
                <c:pt idx="10972">
                  <c:v>-10</c:v>
                </c:pt>
                <c:pt idx="10973">
                  <c:v>-3</c:v>
                </c:pt>
                <c:pt idx="10974">
                  <c:v>3</c:v>
                </c:pt>
                <c:pt idx="10975">
                  <c:v>-7</c:v>
                </c:pt>
                <c:pt idx="10976">
                  <c:v>-10</c:v>
                </c:pt>
                <c:pt idx="10977">
                  <c:v>-10</c:v>
                </c:pt>
                <c:pt idx="10978">
                  <c:v>-19</c:v>
                </c:pt>
                <c:pt idx="10979">
                  <c:v>-24</c:v>
                </c:pt>
                <c:pt idx="10980">
                  <c:v>-19</c:v>
                </c:pt>
                <c:pt idx="10981">
                  <c:v>-14</c:v>
                </c:pt>
                <c:pt idx="10982">
                  <c:v>-9</c:v>
                </c:pt>
                <c:pt idx="10983">
                  <c:v>-11</c:v>
                </c:pt>
                <c:pt idx="10984">
                  <c:v>-9</c:v>
                </c:pt>
                <c:pt idx="10985">
                  <c:v>-10</c:v>
                </c:pt>
                <c:pt idx="10986">
                  <c:v>-16</c:v>
                </c:pt>
                <c:pt idx="10987">
                  <c:v>-18</c:v>
                </c:pt>
                <c:pt idx="10988">
                  <c:v>-11</c:v>
                </c:pt>
                <c:pt idx="10989">
                  <c:v>-11</c:v>
                </c:pt>
                <c:pt idx="10990">
                  <c:v>-6</c:v>
                </c:pt>
                <c:pt idx="10991">
                  <c:v>-3</c:v>
                </c:pt>
                <c:pt idx="10992">
                  <c:v>-4</c:v>
                </c:pt>
                <c:pt idx="10993">
                  <c:v>-6</c:v>
                </c:pt>
                <c:pt idx="10994">
                  <c:v>-12</c:v>
                </c:pt>
                <c:pt idx="10995">
                  <c:v>-9</c:v>
                </c:pt>
                <c:pt idx="10996">
                  <c:v>-8</c:v>
                </c:pt>
                <c:pt idx="10997">
                  <c:v>-6</c:v>
                </c:pt>
                <c:pt idx="10998">
                  <c:v>0</c:v>
                </c:pt>
                <c:pt idx="10999">
                  <c:v>6</c:v>
                </c:pt>
                <c:pt idx="11000">
                  <c:v>0</c:v>
                </c:pt>
                <c:pt idx="11001">
                  <c:v>3</c:v>
                </c:pt>
                <c:pt idx="11002">
                  <c:v>3</c:v>
                </c:pt>
                <c:pt idx="11003">
                  <c:v>3</c:v>
                </c:pt>
                <c:pt idx="11004">
                  <c:v>1</c:v>
                </c:pt>
                <c:pt idx="11005">
                  <c:v>5</c:v>
                </c:pt>
                <c:pt idx="11006">
                  <c:v>-2</c:v>
                </c:pt>
                <c:pt idx="11007">
                  <c:v>-4</c:v>
                </c:pt>
                <c:pt idx="11008">
                  <c:v>-1</c:v>
                </c:pt>
                <c:pt idx="11009">
                  <c:v>-4</c:v>
                </c:pt>
                <c:pt idx="11010">
                  <c:v>-2</c:v>
                </c:pt>
                <c:pt idx="11011">
                  <c:v>0</c:v>
                </c:pt>
                <c:pt idx="11012">
                  <c:v>5</c:v>
                </c:pt>
                <c:pt idx="11013">
                  <c:v>6</c:v>
                </c:pt>
                <c:pt idx="11014">
                  <c:v>9</c:v>
                </c:pt>
                <c:pt idx="11015">
                  <c:v>5</c:v>
                </c:pt>
                <c:pt idx="11016">
                  <c:v>7</c:v>
                </c:pt>
                <c:pt idx="11017">
                  <c:v>-1</c:v>
                </c:pt>
                <c:pt idx="11018">
                  <c:v>6</c:v>
                </c:pt>
                <c:pt idx="11019">
                  <c:v>11</c:v>
                </c:pt>
                <c:pt idx="11020">
                  <c:v>4</c:v>
                </c:pt>
                <c:pt idx="11021">
                  <c:v>4</c:v>
                </c:pt>
                <c:pt idx="11022">
                  <c:v>-2</c:v>
                </c:pt>
                <c:pt idx="11023">
                  <c:v>-4</c:v>
                </c:pt>
                <c:pt idx="11024">
                  <c:v>-14</c:v>
                </c:pt>
                <c:pt idx="11025">
                  <c:v>-13</c:v>
                </c:pt>
                <c:pt idx="11026">
                  <c:v>-17</c:v>
                </c:pt>
                <c:pt idx="11027">
                  <c:v>-18</c:v>
                </c:pt>
                <c:pt idx="11028">
                  <c:v>-13</c:v>
                </c:pt>
                <c:pt idx="11029">
                  <c:v>-12</c:v>
                </c:pt>
                <c:pt idx="11030">
                  <c:v>-13</c:v>
                </c:pt>
                <c:pt idx="11031">
                  <c:v>-23</c:v>
                </c:pt>
                <c:pt idx="11032">
                  <c:v>-18</c:v>
                </c:pt>
                <c:pt idx="11033">
                  <c:v>-28</c:v>
                </c:pt>
                <c:pt idx="11034">
                  <c:v>-25</c:v>
                </c:pt>
                <c:pt idx="11035">
                  <c:v>-22</c:v>
                </c:pt>
                <c:pt idx="11036">
                  <c:v>-12</c:v>
                </c:pt>
                <c:pt idx="11037">
                  <c:v>-13</c:v>
                </c:pt>
                <c:pt idx="11038">
                  <c:v>-4</c:v>
                </c:pt>
                <c:pt idx="11039">
                  <c:v>-3</c:v>
                </c:pt>
                <c:pt idx="11040">
                  <c:v>-6</c:v>
                </c:pt>
                <c:pt idx="11041">
                  <c:v>-3</c:v>
                </c:pt>
                <c:pt idx="11042">
                  <c:v>-1</c:v>
                </c:pt>
                <c:pt idx="11043">
                  <c:v>2</c:v>
                </c:pt>
                <c:pt idx="11044">
                  <c:v>1</c:v>
                </c:pt>
                <c:pt idx="11045">
                  <c:v>8</c:v>
                </c:pt>
                <c:pt idx="11046">
                  <c:v>5</c:v>
                </c:pt>
                <c:pt idx="11047">
                  <c:v>-3</c:v>
                </c:pt>
                <c:pt idx="11048">
                  <c:v>-9</c:v>
                </c:pt>
                <c:pt idx="11049">
                  <c:v>-10</c:v>
                </c:pt>
                <c:pt idx="11050">
                  <c:v>-20</c:v>
                </c:pt>
                <c:pt idx="11051">
                  <c:v>-24</c:v>
                </c:pt>
                <c:pt idx="11052">
                  <c:v>-26</c:v>
                </c:pt>
                <c:pt idx="11053">
                  <c:v>-22</c:v>
                </c:pt>
                <c:pt idx="11054">
                  <c:v>-26</c:v>
                </c:pt>
                <c:pt idx="11055">
                  <c:v>-30</c:v>
                </c:pt>
                <c:pt idx="11056">
                  <c:v>-30</c:v>
                </c:pt>
                <c:pt idx="11057">
                  <c:v>-29</c:v>
                </c:pt>
                <c:pt idx="11058">
                  <c:v>-33</c:v>
                </c:pt>
                <c:pt idx="11059">
                  <c:v>-30</c:v>
                </c:pt>
                <c:pt idx="11060">
                  <c:v>-29</c:v>
                </c:pt>
                <c:pt idx="11061">
                  <c:v>-22</c:v>
                </c:pt>
                <c:pt idx="11062">
                  <c:v>-17</c:v>
                </c:pt>
                <c:pt idx="11063">
                  <c:v>-15</c:v>
                </c:pt>
                <c:pt idx="11064">
                  <c:v>-15</c:v>
                </c:pt>
                <c:pt idx="11065">
                  <c:v>-17</c:v>
                </c:pt>
                <c:pt idx="11066">
                  <c:v>-20</c:v>
                </c:pt>
                <c:pt idx="11067">
                  <c:v>-17</c:v>
                </c:pt>
                <c:pt idx="11068">
                  <c:v>-18</c:v>
                </c:pt>
                <c:pt idx="11069">
                  <c:v>-18</c:v>
                </c:pt>
                <c:pt idx="11070">
                  <c:v>-16</c:v>
                </c:pt>
                <c:pt idx="11071">
                  <c:v>-10</c:v>
                </c:pt>
                <c:pt idx="11072">
                  <c:v>-9</c:v>
                </c:pt>
                <c:pt idx="11073">
                  <c:v>-14</c:v>
                </c:pt>
                <c:pt idx="11074">
                  <c:v>-14</c:v>
                </c:pt>
                <c:pt idx="11075">
                  <c:v>-20</c:v>
                </c:pt>
                <c:pt idx="11076">
                  <c:v>-14</c:v>
                </c:pt>
                <c:pt idx="11077">
                  <c:v>-24</c:v>
                </c:pt>
                <c:pt idx="11078">
                  <c:v>-27</c:v>
                </c:pt>
                <c:pt idx="11079">
                  <c:v>-22</c:v>
                </c:pt>
                <c:pt idx="11080">
                  <c:v>-23</c:v>
                </c:pt>
                <c:pt idx="11081">
                  <c:v>-25</c:v>
                </c:pt>
                <c:pt idx="11082">
                  <c:v>-28</c:v>
                </c:pt>
                <c:pt idx="11083">
                  <c:v>-32</c:v>
                </c:pt>
                <c:pt idx="11084">
                  <c:v>-38</c:v>
                </c:pt>
                <c:pt idx="11085">
                  <c:v>-39</c:v>
                </c:pt>
                <c:pt idx="11086">
                  <c:v>-42</c:v>
                </c:pt>
                <c:pt idx="11087">
                  <c:v>-41</c:v>
                </c:pt>
                <c:pt idx="11088">
                  <c:v>-39</c:v>
                </c:pt>
                <c:pt idx="11089">
                  <c:v>-30</c:v>
                </c:pt>
                <c:pt idx="11090">
                  <c:v>-17</c:v>
                </c:pt>
                <c:pt idx="11091">
                  <c:v>-18</c:v>
                </c:pt>
                <c:pt idx="11092">
                  <c:v>-10</c:v>
                </c:pt>
                <c:pt idx="11093">
                  <c:v>-25</c:v>
                </c:pt>
                <c:pt idx="11094">
                  <c:v>-23</c:v>
                </c:pt>
                <c:pt idx="11095">
                  <c:v>-18</c:v>
                </c:pt>
                <c:pt idx="11096">
                  <c:v>-16</c:v>
                </c:pt>
                <c:pt idx="11097">
                  <c:v>-20</c:v>
                </c:pt>
                <c:pt idx="11098">
                  <c:v>-15</c:v>
                </c:pt>
                <c:pt idx="11099">
                  <c:v>-3</c:v>
                </c:pt>
                <c:pt idx="11100">
                  <c:v>-2</c:v>
                </c:pt>
                <c:pt idx="11101">
                  <c:v>-9</c:v>
                </c:pt>
                <c:pt idx="11102">
                  <c:v>-19</c:v>
                </c:pt>
                <c:pt idx="11103">
                  <c:v>-23</c:v>
                </c:pt>
                <c:pt idx="11104">
                  <c:v>-24</c:v>
                </c:pt>
                <c:pt idx="11105">
                  <c:v>-13</c:v>
                </c:pt>
                <c:pt idx="11106">
                  <c:v>-15</c:v>
                </c:pt>
                <c:pt idx="11107">
                  <c:v>-25</c:v>
                </c:pt>
                <c:pt idx="11108">
                  <c:v>-16</c:v>
                </c:pt>
                <c:pt idx="11109">
                  <c:v>-15</c:v>
                </c:pt>
                <c:pt idx="11110">
                  <c:v>-19</c:v>
                </c:pt>
                <c:pt idx="11111">
                  <c:v>-25</c:v>
                </c:pt>
                <c:pt idx="11112">
                  <c:v>-29</c:v>
                </c:pt>
                <c:pt idx="11113">
                  <c:v>-25</c:v>
                </c:pt>
                <c:pt idx="11114">
                  <c:v>-24</c:v>
                </c:pt>
                <c:pt idx="11115">
                  <c:v>-19</c:v>
                </c:pt>
                <c:pt idx="11116">
                  <c:v>-19</c:v>
                </c:pt>
                <c:pt idx="11117">
                  <c:v>-23</c:v>
                </c:pt>
                <c:pt idx="11118">
                  <c:v>-26</c:v>
                </c:pt>
                <c:pt idx="11119">
                  <c:v>-22</c:v>
                </c:pt>
                <c:pt idx="11120">
                  <c:v>-37</c:v>
                </c:pt>
                <c:pt idx="11121">
                  <c:v>-39</c:v>
                </c:pt>
                <c:pt idx="11122">
                  <c:v>-38</c:v>
                </c:pt>
                <c:pt idx="11123">
                  <c:v>-34</c:v>
                </c:pt>
                <c:pt idx="11124">
                  <c:v>-28</c:v>
                </c:pt>
                <c:pt idx="11125">
                  <c:v>-34</c:v>
                </c:pt>
                <c:pt idx="11126">
                  <c:v>-42</c:v>
                </c:pt>
                <c:pt idx="11127">
                  <c:v>-52</c:v>
                </c:pt>
                <c:pt idx="11128">
                  <c:v>-55</c:v>
                </c:pt>
                <c:pt idx="11129">
                  <c:v>-51</c:v>
                </c:pt>
                <c:pt idx="11130">
                  <c:v>-43</c:v>
                </c:pt>
                <c:pt idx="11131">
                  <c:v>-42</c:v>
                </c:pt>
                <c:pt idx="11132">
                  <c:v>-30</c:v>
                </c:pt>
                <c:pt idx="11133">
                  <c:v>-25</c:v>
                </c:pt>
                <c:pt idx="11134">
                  <c:v>-19</c:v>
                </c:pt>
                <c:pt idx="11135">
                  <c:v>-22</c:v>
                </c:pt>
                <c:pt idx="11136">
                  <c:v>-24</c:v>
                </c:pt>
                <c:pt idx="11137">
                  <c:v>-25</c:v>
                </c:pt>
                <c:pt idx="11138">
                  <c:v>-11</c:v>
                </c:pt>
                <c:pt idx="11139">
                  <c:v>-2</c:v>
                </c:pt>
                <c:pt idx="11140">
                  <c:v>3</c:v>
                </c:pt>
                <c:pt idx="11141">
                  <c:v>0</c:v>
                </c:pt>
                <c:pt idx="11142">
                  <c:v>-4</c:v>
                </c:pt>
                <c:pt idx="11143">
                  <c:v>-11</c:v>
                </c:pt>
                <c:pt idx="11144">
                  <c:v>-9</c:v>
                </c:pt>
                <c:pt idx="11145">
                  <c:v>-10</c:v>
                </c:pt>
                <c:pt idx="11146">
                  <c:v>-14</c:v>
                </c:pt>
                <c:pt idx="11147">
                  <c:v>-6</c:v>
                </c:pt>
                <c:pt idx="11148">
                  <c:v>-9</c:v>
                </c:pt>
                <c:pt idx="11149">
                  <c:v>-13</c:v>
                </c:pt>
                <c:pt idx="11150">
                  <c:v>-18</c:v>
                </c:pt>
                <c:pt idx="11151">
                  <c:v>-16</c:v>
                </c:pt>
                <c:pt idx="11152">
                  <c:v>-20</c:v>
                </c:pt>
                <c:pt idx="11153">
                  <c:v>-21</c:v>
                </c:pt>
                <c:pt idx="11154">
                  <c:v>-16</c:v>
                </c:pt>
                <c:pt idx="11155">
                  <c:v>-9</c:v>
                </c:pt>
                <c:pt idx="11156">
                  <c:v>-15</c:v>
                </c:pt>
                <c:pt idx="11157">
                  <c:v>-11</c:v>
                </c:pt>
                <c:pt idx="11158">
                  <c:v>-8</c:v>
                </c:pt>
                <c:pt idx="11159">
                  <c:v>-15</c:v>
                </c:pt>
                <c:pt idx="11160">
                  <c:v>-16</c:v>
                </c:pt>
                <c:pt idx="11161">
                  <c:v>-14</c:v>
                </c:pt>
                <c:pt idx="11162">
                  <c:v>-10</c:v>
                </c:pt>
                <c:pt idx="11163">
                  <c:v>-7</c:v>
                </c:pt>
                <c:pt idx="11164">
                  <c:v>-1</c:v>
                </c:pt>
                <c:pt idx="11165">
                  <c:v>5</c:v>
                </c:pt>
                <c:pt idx="11166">
                  <c:v>-7</c:v>
                </c:pt>
                <c:pt idx="11167">
                  <c:v>-5</c:v>
                </c:pt>
                <c:pt idx="11168">
                  <c:v>-3</c:v>
                </c:pt>
                <c:pt idx="11169">
                  <c:v>-2</c:v>
                </c:pt>
                <c:pt idx="11170">
                  <c:v>-7</c:v>
                </c:pt>
                <c:pt idx="11171">
                  <c:v>-8</c:v>
                </c:pt>
                <c:pt idx="11172">
                  <c:v>-3</c:v>
                </c:pt>
                <c:pt idx="11173">
                  <c:v>-1</c:v>
                </c:pt>
                <c:pt idx="11174">
                  <c:v>-7</c:v>
                </c:pt>
                <c:pt idx="11175">
                  <c:v>-11</c:v>
                </c:pt>
                <c:pt idx="11176">
                  <c:v>-18</c:v>
                </c:pt>
                <c:pt idx="11177">
                  <c:v>-21</c:v>
                </c:pt>
                <c:pt idx="11178">
                  <c:v>-11</c:v>
                </c:pt>
                <c:pt idx="11179">
                  <c:v>-9</c:v>
                </c:pt>
                <c:pt idx="11180">
                  <c:v>-14</c:v>
                </c:pt>
                <c:pt idx="11181">
                  <c:v>-5</c:v>
                </c:pt>
                <c:pt idx="11182">
                  <c:v>-4</c:v>
                </c:pt>
                <c:pt idx="11183">
                  <c:v>-9</c:v>
                </c:pt>
                <c:pt idx="11184">
                  <c:v>-8</c:v>
                </c:pt>
                <c:pt idx="11185">
                  <c:v>-6</c:v>
                </c:pt>
                <c:pt idx="11186">
                  <c:v>0</c:v>
                </c:pt>
                <c:pt idx="11187">
                  <c:v>0</c:v>
                </c:pt>
                <c:pt idx="11188">
                  <c:v>-4</c:v>
                </c:pt>
                <c:pt idx="11189">
                  <c:v>-9</c:v>
                </c:pt>
                <c:pt idx="11190">
                  <c:v>-9</c:v>
                </c:pt>
                <c:pt idx="11191">
                  <c:v>-10</c:v>
                </c:pt>
                <c:pt idx="11192">
                  <c:v>-6</c:v>
                </c:pt>
                <c:pt idx="11193">
                  <c:v>-8</c:v>
                </c:pt>
                <c:pt idx="11194">
                  <c:v>-8</c:v>
                </c:pt>
                <c:pt idx="11195">
                  <c:v>-4</c:v>
                </c:pt>
                <c:pt idx="11196">
                  <c:v>-6</c:v>
                </c:pt>
                <c:pt idx="11197">
                  <c:v>-10</c:v>
                </c:pt>
                <c:pt idx="11198">
                  <c:v>-14</c:v>
                </c:pt>
                <c:pt idx="11199">
                  <c:v>-16</c:v>
                </c:pt>
                <c:pt idx="11200">
                  <c:v>-13</c:v>
                </c:pt>
                <c:pt idx="11201">
                  <c:v>-8</c:v>
                </c:pt>
                <c:pt idx="11202">
                  <c:v>-7</c:v>
                </c:pt>
                <c:pt idx="11203">
                  <c:v>-10</c:v>
                </c:pt>
                <c:pt idx="11204">
                  <c:v>-16</c:v>
                </c:pt>
                <c:pt idx="11205">
                  <c:v>-23</c:v>
                </c:pt>
                <c:pt idx="11206">
                  <c:v>-24</c:v>
                </c:pt>
                <c:pt idx="11207">
                  <c:v>-20</c:v>
                </c:pt>
                <c:pt idx="11208">
                  <c:v>-20</c:v>
                </c:pt>
                <c:pt idx="11209">
                  <c:v>-12</c:v>
                </c:pt>
                <c:pt idx="11210">
                  <c:v>-10</c:v>
                </c:pt>
                <c:pt idx="11211">
                  <c:v>-12</c:v>
                </c:pt>
                <c:pt idx="11212">
                  <c:v>-10</c:v>
                </c:pt>
                <c:pt idx="11213">
                  <c:v>-14</c:v>
                </c:pt>
                <c:pt idx="11214">
                  <c:v>-15</c:v>
                </c:pt>
                <c:pt idx="11215">
                  <c:v>-13</c:v>
                </c:pt>
                <c:pt idx="11216">
                  <c:v>3</c:v>
                </c:pt>
                <c:pt idx="11217">
                  <c:v>5</c:v>
                </c:pt>
                <c:pt idx="11218">
                  <c:v>9</c:v>
                </c:pt>
                <c:pt idx="11219">
                  <c:v>0</c:v>
                </c:pt>
                <c:pt idx="11220">
                  <c:v>-4</c:v>
                </c:pt>
                <c:pt idx="11221">
                  <c:v>-10</c:v>
                </c:pt>
                <c:pt idx="11222">
                  <c:v>-11</c:v>
                </c:pt>
                <c:pt idx="11223">
                  <c:v>-7</c:v>
                </c:pt>
                <c:pt idx="11224">
                  <c:v>-4</c:v>
                </c:pt>
                <c:pt idx="11225">
                  <c:v>-4</c:v>
                </c:pt>
                <c:pt idx="11226">
                  <c:v>3</c:v>
                </c:pt>
                <c:pt idx="11227">
                  <c:v>-10</c:v>
                </c:pt>
                <c:pt idx="11228">
                  <c:v>-16</c:v>
                </c:pt>
                <c:pt idx="11229">
                  <c:v>-16</c:v>
                </c:pt>
                <c:pt idx="11230">
                  <c:v>-21</c:v>
                </c:pt>
                <c:pt idx="11231">
                  <c:v>-20</c:v>
                </c:pt>
                <c:pt idx="11232">
                  <c:v>-18</c:v>
                </c:pt>
                <c:pt idx="11233">
                  <c:v>-18</c:v>
                </c:pt>
                <c:pt idx="11234">
                  <c:v>-21</c:v>
                </c:pt>
                <c:pt idx="11235">
                  <c:v>-27</c:v>
                </c:pt>
                <c:pt idx="11236">
                  <c:v>-22</c:v>
                </c:pt>
                <c:pt idx="11237">
                  <c:v>-24</c:v>
                </c:pt>
                <c:pt idx="11238">
                  <c:v>-27</c:v>
                </c:pt>
                <c:pt idx="11239">
                  <c:v>-15</c:v>
                </c:pt>
                <c:pt idx="11240">
                  <c:v>-9</c:v>
                </c:pt>
                <c:pt idx="11241">
                  <c:v>-2</c:v>
                </c:pt>
                <c:pt idx="11242">
                  <c:v>-3</c:v>
                </c:pt>
                <c:pt idx="11243">
                  <c:v>1</c:v>
                </c:pt>
                <c:pt idx="11244">
                  <c:v>-5</c:v>
                </c:pt>
                <c:pt idx="11245">
                  <c:v>-3</c:v>
                </c:pt>
                <c:pt idx="11246">
                  <c:v>3</c:v>
                </c:pt>
                <c:pt idx="11247">
                  <c:v>3</c:v>
                </c:pt>
                <c:pt idx="11248">
                  <c:v>-3</c:v>
                </c:pt>
                <c:pt idx="11249">
                  <c:v>2</c:v>
                </c:pt>
                <c:pt idx="11250">
                  <c:v>2</c:v>
                </c:pt>
                <c:pt idx="11251">
                  <c:v>3</c:v>
                </c:pt>
                <c:pt idx="11252">
                  <c:v>3</c:v>
                </c:pt>
                <c:pt idx="11253">
                  <c:v>-4</c:v>
                </c:pt>
                <c:pt idx="11254">
                  <c:v>-1</c:v>
                </c:pt>
                <c:pt idx="11255">
                  <c:v>-3</c:v>
                </c:pt>
                <c:pt idx="11256">
                  <c:v>2</c:v>
                </c:pt>
                <c:pt idx="11257">
                  <c:v>0</c:v>
                </c:pt>
                <c:pt idx="11258">
                  <c:v>-10</c:v>
                </c:pt>
                <c:pt idx="11259">
                  <c:v>-4</c:v>
                </c:pt>
                <c:pt idx="11260">
                  <c:v>-8</c:v>
                </c:pt>
                <c:pt idx="11261">
                  <c:v>-3</c:v>
                </c:pt>
                <c:pt idx="11262">
                  <c:v>-8</c:v>
                </c:pt>
                <c:pt idx="11263">
                  <c:v>-8</c:v>
                </c:pt>
                <c:pt idx="11264">
                  <c:v>-11</c:v>
                </c:pt>
                <c:pt idx="11265">
                  <c:v>-8</c:v>
                </c:pt>
                <c:pt idx="11266">
                  <c:v>-7</c:v>
                </c:pt>
                <c:pt idx="11267">
                  <c:v>-2</c:v>
                </c:pt>
                <c:pt idx="11268">
                  <c:v>1</c:v>
                </c:pt>
                <c:pt idx="11269">
                  <c:v>5</c:v>
                </c:pt>
                <c:pt idx="11270">
                  <c:v>9</c:v>
                </c:pt>
                <c:pt idx="11271">
                  <c:v>4</c:v>
                </c:pt>
                <c:pt idx="11272">
                  <c:v>7</c:v>
                </c:pt>
                <c:pt idx="11273">
                  <c:v>-8</c:v>
                </c:pt>
                <c:pt idx="11274">
                  <c:v>-3</c:v>
                </c:pt>
                <c:pt idx="11275">
                  <c:v>-6</c:v>
                </c:pt>
                <c:pt idx="11276">
                  <c:v>-11</c:v>
                </c:pt>
                <c:pt idx="11277">
                  <c:v>-12</c:v>
                </c:pt>
                <c:pt idx="11278">
                  <c:v>-17</c:v>
                </c:pt>
                <c:pt idx="11279">
                  <c:v>-17</c:v>
                </c:pt>
                <c:pt idx="11280">
                  <c:v>-17</c:v>
                </c:pt>
                <c:pt idx="11281">
                  <c:v>-12</c:v>
                </c:pt>
                <c:pt idx="11282">
                  <c:v>-23</c:v>
                </c:pt>
                <c:pt idx="11283">
                  <c:v>-26</c:v>
                </c:pt>
                <c:pt idx="11284">
                  <c:v>-21</c:v>
                </c:pt>
                <c:pt idx="11285">
                  <c:v>-16</c:v>
                </c:pt>
                <c:pt idx="11286">
                  <c:v>-21</c:v>
                </c:pt>
                <c:pt idx="11287">
                  <c:v>-17</c:v>
                </c:pt>
                <c:pt idx="11288">
                  <c:v>-8</c:v>
                </c:pt>
                <c:pt idx="11289">
                  <c:v>-19</c:v>
                </c:pt>
                <c:pt idx="11290">
                  <c:v>-15</c:v>
                </c:pt>
                <c:pt idx="11291">
                  <c:v>-30</c:v>
                </c:pt>
                <c:pt idx="11292">
                  <c:v>-21</c:v>
                </c:pt>
                <c:pt idx="11293">
                  <c:v>-30</c:v>
                </c:pt>
                <c:pt idx="11294">
                  <c:v>-19</c:v>
                </c:pt>
                <c:pt idx="11295">
                  <c:v>-21</c:v>
                </c:pt>
                <c:pt idx="11296">
                  <c:v>-28</c:v>
                </c:pt>
                <c:pt idx="11297">
                  <c:v>-33</c:v>
                </c:pt>
                <c:pt idx="11298">
                  <c:v>-25</c:v>
                </c:pt>
                <c:pt idx="11299">
                  <c:v>-22</c:v>
                </c:pt>
                <c:pt idx="11300">
                  <c:v>-26</c:v>
                </c:pt>
                <c:pt idx="11301">
                  <c:v>-17</c:v>
                </c:pt>
                <c:pt idx="11302">
                  <c:v>-18</c:v>
                </c:pt>
                <c:pt idx="11303">
                  <c:v>-3</c:v>
                </c:pt>
                <c:pt idx="11304">
                  <c:v>-6</c:v>
                </c:pt>
                <c:pt idx="11305">
                  <c:v>-1</c:v>
                </c:pt>
                <c:pt idx="11306">
                  <c:v>-7</c:v>
                </c:pt>
                <c:pt idx="11307">
                  <c:v>-3</c:v>
                </c:pt>
                <c:pt idx="11308">
                  <c:v>-5</c:v>
                </c:pt>
                <c:pt idx="11309">
                  <c:v>-4</c:v>
                </c:pt>
                <c:pt idx="11310">
                  <c:v>-2</c:v>
                </c:pt>
                <c:pt idx="11311">
                  <c:v>-7</c:v>
                </c:pt>
                <c:pt idx="11312">
                  <c:v>-3</c:v>
                </c:pt>
                <c:pt idx="11313">
                  <c:v>-2</c:v>
                </c:pt>
                <c:pt idx="11314">
                  <c:v>-5</c:v>
                </c:pt>
                <c:pt idx="11315">
                  <c:v>-16</c:v>
                </c:pt>
                <c:pt idx="11316">
                  <c:v>-15</c:v>
                </c:pt>
                <c:pt idx="11317">
                  <c:v>-13</c:v>
                </c:pt>
                <c:pt idx="11318">
                  <c:v>-10</c:v>
                </c:pt>
                <c:pt idx="11319">
                  <c:v>-9</c:v>
                </c:pt>
                <c:pt idx="11320">
                  <c:v>2</c:v>
                </c:pt>
                <c:pt idx="11321">
                  <c:v>5</c:v>
                </c:pt>
                <c:pt idx="11322">
                  <c:v>12</c:v>
                </c:pt>
                <c:pt idx="11323">
                  <c:v>15</c:v>
                </c:pt>
                <c:pt idx="11324">
                  <c:v>11</c:v>
                </c:pt>
                <c:pt idx="11325">
                  <c:v>-1</c:v>
                </c:pt>
                <c:pt idx="11326">
                  <c:v>7</c:v>
                </c:pt>
                <c:pt idx="11327">
                  <c:v>1</c:v>
                </c:pt>
                <c:pt idx="11328">
                  <c:v>-10</c:v>
                </c:pt>
                <c:pt idx="11329">
                  <c:v>-4</c:v>
                </c:pt>
                <c:pt idx="11330">
                  <c:v>-4</c:v>
                </c:pt>
                <c:pt idx="11331">
                  <c:v>-5</c:v>
                </c:pt>
                <c:pt idx="11332">
                  <c:v>-15</c:v>
                </c:pt>
                <c:pt idx="11333">
                  <c:v>-11</c:v>
                </c:pt>
                <c:pt idx="11334">
                  <c:v>-15</c:v>
                </c:pt>
                <c:pt idx="11335">
                  <c:v>-21</c:v>
                </c:pt>
                <c:pt idx="11336">
                  <c:v>-18</c:v>
                </c:pt>
                <c:pt idx="11337">
                  <c:v>-14</c:v>
                </c:pt>
                <c:pt idx="11338">
                  <c:v>-12</c:v>
                </c:pt>
                <c:pt idx="11339">
                  <c:v>-7</c:v>
                </c:pt>
                <c:pt idx="11340">
                  <c:v>-2</c:v>
                </c:pt>
                <c:pt idx="11341">
                  <c:v>-3</c:v>
                </c:pt>
                <c:pt idx="11342">
                  <c:v>-6</c:v>
                </c:pt>
                <c:pt idx="11343">
                  <c:v>-3</c:v>
                </c:pt>
                <c:pt idx="11344">
                  <c:v>5</c:v>
                </c:pt>
                <c:pt idx="11345">
                  <c:v>3</c:v>
                </c:pt>
                <c:pt idx="11346">
                  <c:v>2</c:v>
                </c:pt>
                <c:pt idx="11347">
                  <c:v>3</c:v>
                </c:pt>
                <c:pt idx="11348">
                  <c:v>-8</c:v>
                </c:pt>
                <c:pt idx="11349">
                  <c:v>-8</c:v>
                </c:pt>
                <c:pt idx="11350">
                  <c:v>-9</c:v>
                </c:pt>
                <c:pt idx="11351">
                  <c:v>-15</c:v>
                </c:pt>
                <c:pt idx="11352">
                  <c:v>-17</c:v>
                </c:pt>
                <c:pt idx="11353">
                  <c:v>-20</c:v>
                </c:pt>
                <c:pt idx="11354">
                  <c:v>-14</c:v>
                </c:pt>
                <c:pt idx="11355">
                  <c:v>-18</c:v>
                </c:pt>
                <c:pt idx="11356">
                  <c:v>-21</c:v>
                </c:pt>
                <c:pt idx="11357">
                  <c:v>-21</c:v>
                </c:pt>
                <c:pt idx="11358">
                  <c:v>-18</c:v>
                </c:pt>
                <c:pt idx="11359">
                  <c:v>-15</c:v>
                </c:pt>
                <c:pt idx="11360">
                  <c:v>-8</c:v>
                </c:pt>
                <c:pt idx="11361">
                  <c:v>-3</c:v>
                </c:pt>
                <c:pt idx="11362">
                  <c:v>-5</c:v>
                </c:pt>
                <c:pt idx="11363">
                  <c:v>8</c:v>
                </c:pt>
                <c:pt idx="11364">
                  <c:v>4</c:v>
                </c:pt>
                <c:pt idx="11365">
                  <c:v>9</c:v>
                </c:pt>
                <c:pt idx="11366">
                  <c:v>1</c:v>
                </c:pt>
                <c:pt idx="11367">
                  <c:v>4</c:v>
                </c:pt>
                <c:pt idx="11368">
                  <c:v>0</c:v>
                </c:pt>
                <c:pt idx="11369">
                  <c:v>-6</c:v>
                </c:pt>
                <c:pt idx="11370">
                  <c:v>-7</c:v>
                </c:pt>
                <c:pt idx="11371">
                  <c:v>-8</c:v>
                </c:pt>
                <c:pt idx="11372">
                  <c:v>-14</c:v>
                </c:pt>
                <c:pt idx="11373">
                  <c:v>-7</c:v>
                </c:pt>
                <c:pt idx="11374">
                  <c:v>-15</c:v>
                </c:pt>
                <c:pt idx="11375">
                  <c:v>-22</c:v>
                </c:pt>
                <c:pt idx="11376">
                  <c:v>-12</c:v>
                </c:pt>
                <c:pt idx="11377">
                  <c:v>-11</c:v>
                </c:pt>
                <c:pt idx="11378">
                  <c:v>-5</c:v>
                </c:pt>
                <c:pt idx="11379">
                  <c:v>-13</c:v>
                </c:pt>
                <c:pt idx="11380">
                  <c:v>-19</c:v>
                </c:pt>
                <c:pt idx="11381">
                  <c:v>-15</c:v>
                </c:pt>
                <c:pt idx="11382">
                  <c:v>-20</c:v>
                </c:pt>
                <c:pt idx="11383">
                  <c:v>-25</c:v>
                </c:pt>
                <c:pt idx="11384">
                  <c:v>-20</c:v>
                </c:pt>
                <c:pt idx="11385">
                  <c:v>-21</c:v>
                </c:pt>
                <c:pt idx="11386">
                  <c:v>-19</c:v>
                </c:pt>
                <c:pt idx="11387">
                  <c:v>-21</c:v>
                </c:pt>
                <c:pt idx="11388">
                  <c:v>-19</c:v>
                </c:pt>
                <c:pt idx="11389">
                  <c:v>-25</c:v>
                </c:pt>
                <c:pt idx="11390">
                  <c:v>-24</c:v>
                </c:pt>
                <c:pt idx="11391">
                  <c:v>-19</c:v>
                </c:pt>
                <c:pt idx="11392">
                  <c:v>-16</c:v>
                </c:pt>
                <c:pt idx="11393">
                  <c:v>-22</c:v>
                </c:pt>
                <c:pt idx="11394">
                  <c:v>-22</c:v>
                </c:pt>
                <c:pt idx="11395">
                  <c:v>-19</c:v>
                </c:pt>
                <c:pt idx="11396">
                  <c:v>-18</c:v>
                </c:pt>
                <c:pt idx="11397">
                  <c:v>-31</c:v>
                </c:pt>
                <c:pt idx="11398">
                  <c:v>-24</c:v>
                </c:pt>
                <c:pt idx="11399">
                  <c:v>-17</c:v>
                </c:pt>
                <c:pt idx="11400">
                  <c:v>-21</c:v>
                </c:pt>
                <c:pt idx="11401">
                  <c:v>-10</c:v>
                </c:pt>
                <c:pt idx="11402">
                  <c:v>-12</c:v>
                </c:pt>
                <c:pt idx="11403">
                  <c:v>-8</c:v>
                </c:pt>
                <c:pt idx="11404">
                  <c:v>2</c:v>
                </c:pt>
                <c:pt idx="11405">
                  <c:v>-1</c:v>
                </c:pt>
                <c:pt idx="11406">
                  <c:v>7</c:v>
                </c:pt>
                <c:pt idx="11407">
                  <c:v>12</c:v>
                </c:pt>
                <c:pt idx="11408">
                  <c:v>22</c:v>
                </c:pt>
                <c:pt idx="11409">
                  <c:v>24</c:v>
                </c:pt>
                <c:pt idx="11410">
                  <c:v>19</c:v>
                </c:pt>
                <c:pt idx="11411">
                  <c:v>22</c:v>
                </c:pt>
                <c:pt idx="11412">
                  <c:v>25</c:v>
                </c:pt>
                <c:pt idx="11413">
                  <c:v>17</c:v>
                </c:pt>
                <c:pt idx="11414">
                  <c:v>24</c:v>
                </c:pt>
                <c:pt idx="11415">
                  <c:v>26</c:v>
                </c:pt>
                <c:pt idx="11416">
                  <c:v>23</c:v>
                </c:pt>
                <c:pt idx="11417">
                  <c:v>31</c:v>
                </c:pt>
                <c:pt idx="11418">
                  <c:v>26</c:v>
                </c:pt>
                <c:pt idx="11419">
                  <c:v>13</c:v>
                </c:pt>
                <c:pt idx="11420">
                  <c:v>4</c:v>
                </c:pt>
                <c:pt idx="11421">
                  <c:v>10</c:v>
                </c:pt>
                <c:pt idx="11422">
                  <c:v>19</c:v>
                </c:pt>
                <c:pt idx="11423">
                  <c:v>17</c:v>
                </c:pt>
                <c:pt idx="11424">
                  <c:v>17</c:v>
                </c:pt>
                <c:pt idx="11425">
                  <c:v>15</c:v>
                </c:pt>
                <c:pt idx="11426">
                  <c:v>11</c:v>
                </c:pt>
                <c:pt idx="11427">
                  <c:v>16</c:v>
                </c:pt>
                <c:pt idx="11428">
                  <c:v>15</c:v>
                </c:pt>
                <c:pt idx="11429">
                  <c:v>11</c:v>
                </c:pt>
                <c:pt idx="11430">
                  <c:v>14</c:v>
                </c:pt>
                <c:pt idx="11431">
                  <c:v>25</c:v>
                </c:pt>
                <c:pt idx="11432">
                  <c:v>30</c:v>
                </c:pt>
                <c:pt idx="11433">
                  <c:v>20</c:v>
                </c:pt>
                <c:pt idx="11434">
                  <c:v>14</c:v>
                </c:pt>
                <c:pt idx="11435">
                  <c:v>11</c:v>
                </c:pt>
                <c:pt idx="11436">
                  <c:v>9</c:v>
                </c:pt>
                <c:pt idx="11437">
                  <c:v>8</c:v>
                </c:pt>
                <c:pt idx="11438">
                  <c:v>6</c:v>
                </c:pt>
                <c:pt idx="11439">
                  <c:v>1</c:v>
                </c:pt>
                <c:pt idx="11440">
                  <c:v>-6</c:v>
                </c:pt>
                <c:pt idx="11441">
                  <c:v>-4</c:v>
                </c:pt>
                <c:pt idx="11442">
                  <c:v>-19</c:v>
                </c:pt>
                <c:pt idx="11443">
                  <c:v>-19</c:v>
                </c:pt>
                <c:pt idx="11444">
                  <c:v>-26</c:v>
                </c:pt>
                <c:pt idx="11445">
                  <c:v>-25</c:v>
                </c:pt>
                <c:pt idx="11446">
                  <c:v>-26</c:v>
                </c:pt>
                <c:pt idx="11447">
                  <c:v>-20</c:v>
                </c:pt>
                <c:pt idx="11448">
                  <c:v>-25</c:v>
                </c:pt>
                <c:pt idx="11449">
                  <c:v>-24</c:v>
                </c:pt>
                <c:pt idx="11450">
                  <c:v>-21</c:v>
                </c:pt>
                <c:pt idx="11451">
                  <c:v>-19</c:v>
                </c:pt>
                <c:pt idx="11452">
                  <c:v>-16</c:v>
                </c:pt>
                <c:pt idx="11453">
                  <c:v>-20</c:v>
                </c:pt>
                <c:pt idx="11454">
                  <c:v>-4</c:v>
                </c:pt>
                <c:pt idx="11455">
                  <c:v>-2</c:v>
                </c:pt>
                <c:pt idx="11456">
                  <c:v>-3</c:v>
                </c:pt>
                <c:pt idx="11457">
                  <c:v>0</c:v>
                </c:pt>
                <c:pt idx="11458">
                  <c:v>-3</c:v>
                </c:pt>
                <c:pt idx="11459">
                  <c:v>1</c:v>
                </c:pt>
                <c:pt idx="11460">
                  <c:v>6</c:v>
                </c:pt>
                <c:pt idx="11461">
                  <c:v>7</c:v>
                </c:pt>
                <c:pt idx="11462">
                  <c:v>4</c:v>
                </c:pt>
                <c:pt idx="11463">
                  <c:v>0</c:v>
                </c:pt>
                <c:pt idx="11464">
                  <c:v>1</c:v>
                </c:pt>
                <c:pt idx="11465">
                  <c:v>0</c:v>
                </c:pt>
                <c:pt idx="11466">
                  <c:v>1</c:v>
                </c:pt>
                <c:pt idx="11467">
                  <c:v>-8</c:v>
                </c:pt>
                <c:pt idx="11468">
                  <c:v>-1</c:v>
                </c:pt>
                <c:pt idx="11469">
                  <c:v>-7</c:v>
                </c:pt>
                <c:pt idx="11470">
                  <c:v>2</c:v>
                </c:pt>
                <c:pt idx="11471">
                  <c:v>-3</c:v>
                </c:pt>
                <c:pt idx="11472">
                  <c:v>-1</c:v>
                </c:pt>
                <c:pt idx="11473">
                  <c:v>-5</c:v>
                </c:pt>
                <c:pt idx="11474">
                  <c:v>-13</c:v>
                </c:pt>
                <c:pt idx="11475">
                  <c:v>-9</c:v>
                </c:pt>
                <c:pt idx="11476">
                  <c:v>-7</c:v>
                </c:pt>
                <c:pt idx="11477">
                  <c:v>-10</c:v>
                </c:pt>
                <c:pt idx="11478">
                  <c:v>-17</c:v>
                </c:pt>
                <c:pt idx="11479">
                  <c:v>-13</c:v>
                </c:pt>
                <c:pt idx="11480">
                  <c:v>-10</c:v>
                </c:pt>
                <c:pt idx="11481">
                  <c:v>-11</c:v>
                </c:pt>
                <c:pt idx="11482">
                  <c:v>-21</c:v>
                </c:pt>
                <c:pt idx="11483">
                  <c:v>-19</c:v>
                </c:pt>
                <c:pt idx="11484">
                  <c:v>-22</c:v>
                </c:pt>
                <c:pt idx="11485">
                  <c:v>-20</c:v>
                </c:pt>
                <c:pt idx="11486">
                  <c:v>-16</c:v>
                </c:pt>
                <c:pt idx="11487">
                  <c:v>-16</c:v>
                </c:pt>
                <c:pt idx="11488">
                  <c:v>-12</c:v>
                </c:pt>
                <c:pt idx="11489">
                  <c:v>-1</c:v>
                </c:pt>
                <c:pt idx="11490">
                  <c:v>3</c:v>
                </c:pt>
                <c:pt idx="11491">
                  <c:v>13</c:v>
                </c:pt>
                <c:pt idx="11492">
                  <c:v>11</c:v>
                </c:pt>
                <c:pt idx="11493">
                  <c:v>17</c:v>
                </c:pt>
                <c:pt idx="11494">
                  <c:v>4</c:v>
                </c:pt>
                <c:pt idx="11495">
                  <c:v>-3</c:v>
                </c:pt>
                <c:pt idx="11496">
                  <c:v>-7</c:v>
                </c:pt>
                <c:pt idx="11497">
                  <c:v>-6</c:v>
                </c:pt>
                <c:pt idx="11498">
                  <c:v>-9</c:v>
                </c:pt>
                <c:pt idx="11499">
                  <c:v>-6</c:v>
                </c:pt>
                <c:pt idx="11500">
                  <c:v>-12</c:v>
                </c:pt>
                <c:pt idx="11501">
                  <c:v>-17</c:v>
                </c:pt>
                <c:pt idx="11502">
                  <c:v>-22</c:v>
                </c:pt>
                <c:pt idx="11503">
                  <c:v>-33</c:v>
                </c:pt>
                <c:pt idx="11504">
                  <c:v>-40</c:v>
                </c:pt>
                <c:pt idx="11505">
                  <c:v>-40</c:v>
                </c:pt>
                <c:pt idx="11506">
                  <c:v>-25</c:v>
                </c:pt>
                <c:pt idx="11507">
                  <c:v>-17</c:v>
                </c:pt>
                <c:pt idx="11508">
                  <c:v>-13</c:v>
                </c:pt>
                <c:pt idx="11509">
                  <c:v>-14</c:v>
                </c:pt>
                <c:pt idx="11510">
                  <c:v>-5</c:v>
                </c:pt>
                <c:pt idx="11511">
                  <c:v>-7</c:v>
                </c:pt>
                <c:pt idx="11512">
                  <c:v>1</c:v>
                </c:pt>
                <c:pt idx="11513">
                  <c:v>2</c:v>
                </c:pt>
                <c:pt idx="11514">
                  <c:v>4</c:v>
                </c:pt>
                <c:pt idx="11515">
                  <c:v>4</c:v>
                </c:pt>
                <c:pt idx="11516">
                  <c:v>10</c:v>
                </c:pt>
                <c:pt idx="11517">
                  <c:v>14</c:v>
                </c:pt>
                <c:pt idx="11518">
                  <c:v>15</c:v>
                </c:pt>
                <c:pt idx="11519">
                  <c:v>19</c:v>
                </c:pt>
                <c:pt idx="11520">
                  <c:v>17</c:v>
                </c:pt>
                <c:pt idx="11521">
                  <c:v>15</c:v>
                </c:pt>
                <c:pt idx="11522">
                  <c:v>8</c:v>
                </c:pt>
                <c:pt idx="11523">
                  <c:v>16</c:v>
                </c:pt>
                <c:pt idx="11524">
                  <c:v>12</c:v>
                </c:pt>
                <c:pt idx="11525">
                  <c:v>0</c:v>
                </c:pt>
                <c:pt idx="11526">
                  <c:v>1</c:v>
                </c:pt>
                <c:pt idx="11527">
                  <c:v>5</c:v>
                </c:pt>
                <c:pt idx="11528">
                  <c:v>4</c:v>
                </c:pt>
                <c:pt idx="11529">
                  <c:v>-1</c:v>
                </c:pt>
                <c:pt idx="11530">
                  <c:v>0</c:v>
                </c:pt>
                <c:pt idx="11531">
                  <c:v>-1</c:v>
                </c:pt>
                <c:pt idx="11532">
                  <c:v>-11</c:v>
                </c:pt>
                <c:pt idx="11533">
                  <c:v>-8</c:v>
                </c:pt>
                <c:pt idx="11534">
                  <c:v>-1</c:v>
                </c:pt>
                <c:pt idx="11535">
                  <c:v>-8</c:v>
                </c:pt>
                <c:pt idx="11536">
                  <c:v>-5</c:v>
                </c:pt>
                <c:pt idx="11537">
                  <c:v>3</c:v>
                </c:pt>
                <c:pt idx="11538">
                  <c:v>-4</c:v>
                </c:pt>
                <c:pt idx="11539">
                  <c:v>-9</c:v>
                </c:pt>
                <c:pt idx="11540">
                  <c:v>-12</c:v>
                </c:pt>
                <c:pt idx="11541">
                  <c:v>-16</c:v>
                </c:pt>
                <c:pt idx="11542">
                  <c:v>-20</c:v>
                </c:pt>
                <c:pt idx="11543">
                  <c:v>-23</c:v>
                </c:pt>
                <c:pt idx="11544">
                  <c:v>-22</c:v>
                </c:pt>
                <c:pt idx="11545">
                  <c:v>-15</c:v>
                </c:pt>
                <c:pt idx="11546">
                  <c:v>-21</c:v>
                </c:pt>
                <c:pt idx="11547">
                  <c:v>-18</c:v>
                </c:pt>
                <c:pt idx="11548">
                  <c:v>-19</c:v>
                </c:pt>
                <c:pt idx="11549">
                  <c:v>-20</c:v>
                </c:pt>
                <c:pt idx="11550">
                  <c:v>-14</c:v>
                </c:pt>
                <c:pt idx="11551">
                  <c:v>-6</c:v>
                </c:pt>
                <c:pt idx="11552">
                  <c:v>-2</c:v>
                </c:pt>
                <c:pt idx="11553">
                  <c:v>2</c:v>
                </c:pt>
                <c:pt idx="11554">
                  <c:v>-1</c:v>
                </c:pt>
                <c:pt idx="11555">
                  <c:v>0</c:v>
                </c:pt>
                <c:pt idx="11556">
                  <c:v>5</c:v>
                </c:pt>
                <c:pt idx="11557">
                  <c:v>6</c:v>
                </c:pt>
                <c:pt idx="11558">
                  <c:v>3</c:v>
                </c:pt>
                <c:pt idx="11559">
                  <c:v>9</c:v>
                </c:pt>
                <c:pt idx="11560">
                  <c:v>4</c:v>
                </c:pt>
                <c:pt idx="11561">
                  <c:v>-10</c:v>
                </c:pt>
                <c:pt idx="11562">
                  <c:v>-14</c:v>
                </c:pt>
                <c:pt idx="11563">
                  <c:v>-16</c:v>
                </c:pt>
                <c:pt idx="11564">
                  <c:v>-15</c:v>
                </c:pt>
                <c:pt idx="11565">
                  <c:v>-14</c:v>
                </c:pt>
                <c:pt idx="11566">
                  <c:v>-5</c:v>
                </c:pt>
                <c:pt idx="11567">
                  <c:v>-2</c:v>
                </c:pt>
                <c:pt idx="11568">
                  <c:v>-3</c:v>
                </c:pt>
                <c:pt idx="11569">
                  <c:v>-5</c:v>
                </c:pt>
                <c:pt idx="11570">
                  <c:v>0</c:v>
                </c:pt>
                <c:pt idx="11571">
                  <c:v>-2</c:v>
                </c:pt>
                <c:pt idx="11572">
                  <c:v>2</c:v>
                </c:pt>
                <c:pt idx="11573">
                  <c:v>11</c:v>
                </c:pt>
                <c:pt idx="11574">
                  <c:v>15</c:v>
                </c:pt>
                <c:pt idx="11575">
                  <c:v>16</c:v>
                </c:pt>
                <c:pt idx="11576">
                  <c:v>9</c:v>
                </c:pt>
                <c:pt idx="11577">
                  <c:v>10</c:v>
                </c:pt>
                <c:pt idx="11578">
                  <c:v>7</c:v>
                </c:pt>
                <c:pt idx="11579">
                  <c:v>11</c:v>
                </c:pt>
                <c:pt idx="11580">
                  <c:v>16</c:v>
                </c:pt>
                <c:pt idx="11581">
                  <c:v>10</c:v>
                </c:pt>
                <c:pt idx="11582">
                  <c:v>5</c:v>
                </c:pt>
                <c:pt idx="11583">
                  <c:v>0</c:v>
                </c:pt>
                <c:pt idx="11584">
                  <c:v>-4</c:v>
                </c:pt>
                <c:pt idx="11585">
                  <c:v>-6</c:v>
                </c:pt>
                <c:pt idx="11586">
                  <c:v>-8</c:v>
                </c:pt>
                <c:pt idx="11587">
                  <c:v>-9</c:v>
                </c:pt>
                <c:pt idx="11588">
                  <c:v>-9</c:v>
                </c:pt>
                <c:pt idx="11589">
                  <c:v>-14</c:v>
                </c:pt>
                <c:pt idx="11590">
                  <c:v>-14</c:v>
                </c:pt>
                <c:pt idx="11591">
                  <c:v>-14</c:v>
                </c:pt>
                <c:pt idx="11592">
                  <c:v>-22</c:v>
                </c:pt>
                <c:pt idx="11593">
                  <c:v>-9</c:v>
                </c:pt>
                <c:pt idx="11594">
                  <c:v>-18</c:v>
                </c:pt>
                <c:pt idx="11595">
                  <c:v>-17</c:v>
                </c:pt>
                <c:pt idx="11596">
                  <c:v>-10</c:v>
                </c:pt>
                <c:pt idx="11597">
                  <c:v>-9</c:v>
                </c:pt>
                <c:pt idx="11598">
                  <c:v>-16</c:v>
                </c:pt>
                <c:pt idx="11599">
                  <c:v>-19</c:v>
                </c:pt>
                <c:pt idx="11600">
                  <c:v>-16</c:v>
                </c:pt>
                <c:pt idx="11601">
                  <c:v>-14</c:v>
                </c:pt>
                <c:pt idx="11602">
                  <c:v>-18</c:v>
                </c:pt>
                <c:pt idx="11603">
                  <c:v>-19</c:v>
                </c:pt>
                <c:pt idx="11604">
                  <c:v>-12</c:v>
                </c:pt>
                <c:pt idx="11605">
                  <c:v>-15</c:v>
                </c:pt>
                <c:pt idx="11606">
                  <c:v>-5</c:v>
                </c:pt>
                <c:pt idx="11607">
                  <c:v>-4</c:v>
                </c:pt>
                <c:pt idx="11608">
                  <c:v>-12</c:v>
                </c:pt>
                <c:pt idx="11609">
                  <c:v>-12</c:v>
                </c:pt>
                <c:pt idx="11610">
                  <c:v>-4</c:v>
                </c:pt>
                <c:pt idx="11611">
                  <c:v>-4</c:v>
                </c:pt>
                <c:pt idx="11612">
                  <c:v>3</c:v>
                </c:pt>
                <c:pt idx="11613">
                  <c:v>7</c:v>
                </c:pt>
                <c:pt idx="11614">
                  <c:v>16</c:v>
                </c:pt>
                <c:pt idx="11615">
                  <c:v>17</c:v>
                </c:pt>
                <c:pt idx="11616">
                  <c:v>19</c:v>
                </c:pt>
                <c:pt idx="11617">
                  <c:v>23</c:v>
                </c:pt>
                <c:pt idx="11618">
                  <c:v>9</c:v>
                </c:pt>
                <c:pt idx="11619">
                  <c:v>1</c:v>
                </c:pt>
                <c:pt idx="11620">
                  <c:v>9</c:v>
                </c:pt>
                <c:pt idx="11621">
                  <c:v>8</c:v>
                </c:pt>
                <c:pt idx="11622">
                  <c:v>7</c:v>
                </c:pt>
                <c:pt idx="11623">
                  <c:v>3</c:v>
                </c:pt>
                <c:pt idx="11624">
                  <c:v>-2</c:v>
                </c:pt>
                <c:pt idx="11625">
                  <c:v>1</c:v>
                </c:pt>
                <c:pt idx="11626">
                  <c:v>-7</c:v>
                </c:pt>
                <c:pt idx="11627">
                  <c:v>-5</c:v>
                </c:pt>
                <c:pt idx="11628">
                  <c:v>-6</c:v>
                </c:pt>
                <c:pt idx="11629">
                  <c:v>-6</c:v>
                </c:pt>
                <c:pt idx="11630">
                  <c:v>0</c:v>
                </c:pt>
                <c:pt idx="11631">
                  <c:v>2</c:v>
                </c:pt>
                <c:pt idx="11632">
                  <c:v>-1</c:v>
                </c:pt>
                <c:pt idx="11633">
                  <c:v>3</c:v>
                </c:pt>
                <c:pt idx="11634">
                  <c:v>2</c:v>
                </c:pt>
                <c:pt idx="11635">
                  <c:v>4</c:v>
                </c:pt>
                <c:pt idx="11636">
                  <c:v>1</c:v>
                </c:pt>
                <c:pt idx="11637">
                  <c:v>-10</c:v>
                </c:pt>
                <c:pt idx="11638">
                  <c:v>-12</c:v>
                </c:pt>
                <c:pt idx="11639">
                  <c:v>-18</c:v>
                </c:pt>
                <c:pt idx="11640">
                  <c:v>-15</c:v>
                </c:pt>
                <c:pt idx="11641">
                  <c:v>-25</c:v>
                </c:pt>
                <c:pt idx="11642">
                  <c:v>-20</c:v>
                </c:pt>
                <c:pt idx="11643">
                  <c:v>-17</c:v>
                </c:pt>
                <c:pt idx="11644">
                  <c:v>-22</c:v>
                </c:pt>
                <c:pt idx="11645">
                  <c:v>-32</c:v>
                </c:pt>
                <c:pt idx="11646">
                  <c:v>-25</c:v>
                </c:pt>
                <c:pt idx="11647">
                  <c:v>-23</c:v>
                </c:pt>
                <c:pt idx="11648">
                  <c:v>-21</c:v>
                </c:pt>
                <c:pt idx="11649">
                  <c:v>-16</c:v>
                </c:pt>
                <c:pt idx="11650">
                  <c:v>-6</c:v>
                </c:pt>
                <c:pt idx="11651">
                  <c:v>-3</c:v>
                </c:pt>
                <c:pt idx="11652">
                  <c:v>-6</c:v>
                </c:pt>
                <c:pt idx="11653">
                  <c:v>1</c:v>
                </c:pt>
                <c:pt idx="11654">
                  <c:v>-4</c:v>
                </c:pt>
                <c:pt idx="11655">
                  <c:v>-3</c:v>
                </c:pt>
                <c:pt idx="11656">
                  <c:v>-4</c:v>
                </c:pt>
                <c:pt idx="11657">
                  <c:v>6</c:v>
                </c:pt>
                <c:pt idx="11658">
                  <c:v>-2</c:v>
                </c:pt>
                <c:pt idx="11659">
                  <c:v>-4</c:v>
                </c:pt>
                <c:pt idx="11660">
                  <c:v>-4</c:v>
                </c:pt>
                <c:pt idx="11661">
                  <c:v>-7</c:v>
                </c:pt>
                <c:pt idx="11662">
                  <c:v>-6</c:v>
                </c:pt>
                <c:pt idx="11663">
                  <c:v>-7</c:v>
                </c:pt>
                <c:pt idx="11664">
                  <c:v>-8</c:v>
                </c:pt>
                <c:pt idx="11665">
                  <c:v>-2</c:v>
                </c:pt>
                <c:pt idx="11666">
                  <c:v>5</c:v>
                </c:pt>
                <c:pt idx="11667">
                  <c:v>3</c:v>
                </c:pt>
                <c:pt idx="11668">
                  <c:v>-1</c:v>
                </c:pt>
                <c:pt idx="11669">
                  <c:v>-2</c:v>
                </c:pt>
                <c:pt idx="11670">
                  <c:v>2</c:v>
                </c:pt>
                <c:pt idx="11671">
                  <c:v>1</c:v>
                </c:pt>
                <c:pt idx="11672">
                  <c:v>1</c:v>
                </c:pt>
                <c:pt idx="11673">
                  <c:v>3</c:v>
                </c:pt>
                <c:pt idx="11674">
                  <c:v>9</c:v>
                </c:pt>
                <c:pt idx="11675">
                  <c:v>3</c:v>
                </c:pt>
                <c:pt idx="11676">
                  <c:v>3</c:v>
                </c:pt>
                <c:pt idx="11677">
                  <c:v>3</c:v>
                </c:pt>
                <c:pt idx="11678">
                  <c:v>-8</c:v>
                </c:pt>
                <c:pt idx="11679">
                  <c:v>-3</c:v>
                </c:pt>
                <c:pt idx="11680">
                  <c:v>-6</c:v>
                </c:pt>
                <c:pt idx="11681">
                  <c:v>-9</c:v>
                </c:pt>
                <c:pt idx="11682">
                  <c:v>-7</c:v>
                </c:pt>
                <c:pt idx="11683">
                  <c:v>-6</c:v>
                </c:pt>
                <c:pt idx="11684">
                  <c:v>-6</c:v>
                </c:pt>
                <c:pt idx="11685">
                  <c:v>-4</c:v>
                </c:pt>
                <c:pt idx="11686">
                  <c:v>-13</c:v>
                </c:pt>
                <c:pt idx="11687">
                  <c:v>-14</c:v>
                </c:pt>
                <c:pt idx="11688">
                  <c:v>-16</c:v>
                </c:pt>
                <c:pt idx="11689">
                  <c:v>-23</c:v>
                </c:pt>
                <c:pt idx="11690">
                  <c:v>-16</c:v>
                </c:pt>
                <c:pt idx="11691">
                  <c:v>-12</c:v>
                </c:pt>
                <c:pt idx="11692">
                  <c:v>-8</c:v>
                </c:pt>
                <c:pt idx="11693">
                  <c:v>-9</c:v>
                </c:pt>
                <c:pt idx="11694">
                  <c:v>-6</c:v>
                </c:pt>
                <c:pt idx="11695">
                  <c:v>-5</c:v>
                </c:pt>
                <c:pt idx="11696">
                  <c:v>-2</c:v>
                </c:pt>
                <c:pt idx="11697">
                  <c:v>-3</c:v>
                </c:pt>
                <c:pt idx="11698">
                  <c:v>0</c:v>
                </c:pt>
                <c:pt idx="11699">
                  <c:v>1</c:v>
                </c:pt>
                <c:pt idx="11700">
                  <c:v>5</c:v>
                </c:pt>
                <c:pt idx="11701">
                  <c:v>9</c:v>
                </c:pt>
                <c:pt idx="11702">
                  <c:v>-1</c:v>
                </c:pt>
                <c:pt idx="11703">
                  <c:v>-12</c:v>
                </c:pt>
                <c:pt idx="11704">
                  <c:v>-14</c:v>
                </c:pt>
                <c:pt idx="11705">
                  <c:v>-12</c:v>
                </c:pt>
                <c:pt idx="11706">
                  <c:v>-10</c:v>
                </c:pt>
                <c:pt idx="11707">
                  <c:v>-17</c:v>
                </c:pt>
                <c:pt idx="11708">
                  <c:v>-19</c:v>
                </c:pt>
                <c:pt idx="11709">
                  <c:v>-24</c:v>
                </c:pt>
                <c:pt idx="11710">
                  <c:v>-26</c:v>
                </c:pt>
                <c:pt idx="11711">
                  <c:v>-20</c:v>
                </c:pt>
                <c:pt idx="11712">
                  <c:v>-28</c:v>
                </c:pt>
                <c:pt idx="11713">
                  <c:v>-34</c:v>
                </c:pt>
                <c:pt idx="11714">
                  <c:v>-35</c:v>
                </c:pt>
                <c:pt idx="11715">
                  <c:v>-39</c:v>
                </c:pt>
                <c:pt idx="11716">
                  <c:v>-37</c:v>
                </c:pt>
                <c:pt idx="11717">
                  <c:v>-39</c:v>
                </c:pt>
                <c:pt idx="11718">
                  <c:v>-44</c:v>
                </c:pt>
                <c:pt idx="11719">
                  <c:v>-38</c:v>
                </c:pt>
                <c:pt idx="11720">
                  <c:v>-39</c:v>
                </c:pt>
                <c:pt idx="11721">
                  <c:v>-31</c:v>
                </c:pt>
                <c:pt idx="11722">
                  <c:v>-30</c:v>
                </c:pt>
                <c:pt idx="11723">
                  <c:v>-29</c:v>
                </c:pt>
                <c:pt idx="11724">
                  <c:v>-25</c:v>
                </c:pt>
                <c:pt idx="11725">
                  <c:v>-20</c:v>
                </c:pt>
                <c:pt idx="11726">
                  <c:v>-18</c:v>
                </c:pt>
                <c:pt idx="11727">
                  <c:v>-13</c:v>
                </c:pt>
                <c:pt idx="11728">
                  <c:v>-17</c:v>
                </c:pt>
                <c:pt idx="11729">
                  <c:v>-15</c:v>
                </c:pt>
                <c:pt idx="11730">
                  <c:v>-12</c:v>
                </c:pt>
                <c:pt idx="11731">
                  <c:v>-11</c:v>
                </c:pt>
                <c:pt idx="11732">
                  <c:v>-8</c:v>
                </c:pt>
                <c:pt idx="11733">
                  <c:v>-3</c:v>
                </c:pt>
                <c:pt idx="11734">
                  <c:v>1</c:v>
                </c:pt>
                <c:pt idx="11735">
                  <c:v>1</c:v>
                </c:pt>
                <c:pt idx="11736">
                  <c:v>3</c:v>
                </c:pt>
                <c:pt idx="11737">
                  <c:v>-7</c:v>
                </c:pt>
                <c:pt idx="11738">
                  <c:v>-4</c:v>
                </c:pt>
                <c:pt idx="11739">
                  <c:v>-9</c:v>
                </c:pt>
                <c:pt idx="11740">
                  <c:v>-13</c:v>
                </c:pt>
                <c:pt idx="11741">
                  <c:v>-17</c:v>
                </c:pt>
                <c:pt idx="11742">
                  <c:v>-20</c:v>
                </c:pt>
                <c:pt idx="11743">
                  <c:v>-24</c:v>
                </c:pt>
                <c:pt idx="11744">
                  <c:v>-21</c:v>
                </c:pt>
                <c:pt idx="11745">
                  <c:v>-20</c:v>
                </c:pt>
                <c:pt idx="11746">
                  <c:v>-22</c:v>
                </c:pt>
                <c:pt idx="11747">
                  <c:v>-20</c:v>
                </c:pt>
                <c:pt idx="11748">
                  <c:v>-22</c:v>
                </c:pt>
                <c:pt idx="11749">
                  <c:v>-24</c:v>
                </c:pt>
                <c:pt idx="11750">
                  <c:v>-24</c:v>
                </c:pt>
                <c:pt idx="11751">
                  <c:v>-21</c:v>
                </c:pt>
                <c:pt idx="11752">
                  <c:v>-19</c:v>
                </c:pt>
                <c:pt idx="11753">
                  <c:v>-16</c:v>
                </c:pt>
                <c:pt idx="11754">
                  <c:v>-10</c:v>
                </c:pt>
                <c:pt idx="11755">
                  <c:v>-7</c:v>
                </c:pt>
                <c:pt idx="11756">
                  <c:v>-7</c:v>
                </c:pt>
                <c:pt idx="11757">
                  <c:v>-6</c:v>
                </c:pt>
                <c:pt idx="11758">
                  <c:v>-3</c:v>
                </c:pt>
                <c:pt idx="11759">
                  <c:v>-3</c:v>
                </c:pt>
                <c:pt idx="11760">
                  <c:v>-1</c:v>
                </c:pt>
                <c:pt idx="11761">
                  <c:v>1</c:v>
                </c:pt>
                <c:pt idx="11762">
                  <c:v>-6</c:v>
                </c:pt>
                <c:pt idx="11763">
                  <c:v>-2</c:v>
                </c:pt>
                <c:pt idx="11764">
                  <c:v>2</c:v>
                </c:pt>
                <c:pt idx="11765">
                  <c:v>8</c:v>
                </c:pt>
                <c:pt idx="11766">
                  <c:v>2</c:v>
                </c:pt>
                <c:pt idx="11767">
                  <c:v>-4</c:v>
                </c:pt>
                <c:pt idx="11768">
                  <c:v>-7</c:v>
                </c:pt>
                <c:pt idx="11769">
                  <c:v>-10</c:v>
                </c:pt>
                <c:pt idx="11770">
                  <c:v>-10</c:v>
                </c:pt>
                <c:pt idx="11771">
                  <c:v>-9</c:v>
                </c:pt>
                <c:pt idx="11772">
                  <c:v>-11</c:v>
                </c:pt>
                <c:pt idx="11773">
                  <c:v>-15</c:v>
                </c:pt>
                <c:pt idx="11774">
                  <c:v>-2</c:v>
                </c:pt>
                <c:pt idx="11775">
                  <c:v>-5</c:v>
                </c:pt>
                <c:pt idx="11776">
                  <c:v>-14</c:v>
                </c:pt>
                <c:pt idx="11777">
                  <c:v>-19</c:v>
                </c:pt>
                <c:pt idx="11778">
                  <c:v>-19</c:v>
                </c:pt>
                <c:pt idx="11779">
                  <c:v>-13</c:v>
                </c:pt>
                <c:pt idx="11780">
                  <c:v>-14</c:v>
                </c:pt>
                <c:pt idx="11781">
                  <c:v>-9</c:v>
                </c:pt>
                <c:pt idx="11782">
                  <c:v>-7</c:v>
                </c:pt>
                <c:pt idx="11783">
                  <c:v>-8</c:v>
                </c:pt>
                <c:pt idx="11784">
                  <c:v>-8</c:v>
                </c:pt>
                <c:pt idx="11785">
                  <c:v>-3</c:v>
                </c:pt>
                <c:pt idx="11786">
                  <c:v>-14</c:v>
                </c:pt>
                <c:pt idx="11787">
                  <c:v>-2</c:v>
                </c:pt>
                <c:pt idx="11788">
                  <c:v>8</c:v>
                </c:pt>
                <c:pt idx="11789">
                  <c:v>8</c:v>
                </c:pt>
                <c:pt idx="11790">
                  <c:v>11</c:v>
                </c:pt>
                <c:pt idx="11791">
                  <c:v>-1</c:v>
                </c:pt>
                <c:pt idx="11792">
                  <c:v>-1</c:v>
                </c:pt>
                <c:pt idx="11793">
                  <c:v>-9</c:v>
                </c:pt>
                <c:pt idx="11794">
                  <c:v>-12</c:v>
                </c:pt>
                <c:pt idx="11795">
                  <c:v>-13</c:v>
                </c:pt>
                <c:pt idx="11796">
                  <c:v>-16</c:v>
                </c:pt>
                <c:pt idx="11797">
                  <c:v>-21</c:v>
                </c:pt>
                <c:pt idx="11798">
                  <c:v>-27</c:v>
                </c:pt>
                <c:pt idx="11799">
                  <c:v>-36</c:v>
                </c:pt>
                <c:pt idx="11800">
                  <c:v>-37</c:v>
                </c:pt>
                <c:pt idx="11801">
                  <c:v>-41</c:v>
                </c:pt>
                <c:pt idx="11802">
                  <c:v>-53</c:v>
                </c:pt>
                <c:pt idx="11803">
                  <c:v>-38</c:v>
                </c:pt>
                <c:pt idx="11804">
                  <c:v>-33</c:v>
                </c:pt>
                <c:pt idx="11805">
                  <c:v>-30</c:v>
                </c:pt>
                <c:pt idx="11806">
                  <c:v>-29</c:v>
                </c:pt>
                <c:pt idx="11807">
                  <c:v>-29</c:v>
                </c:pt>
                <c:pt idx="11808">
                  <c:v>-23</c:v>
                </c:pt>
                <c:pt idx="11809">
                  <c:v>-23</c:v>
                </c:pt>
                <c:pt idx="11810">
                  <c:v>-17</c:v>
                </c:pt>
                <c:pt idx="11811">
                  <c:v>-14</c:v>
                </c:pt>
                <c:pt idx="11812">
                  <c:v>-12</c:v>
                </c:pt>
                <c:pt idx="11813">
                  <c:v>-7</c:v>
                </c:pt>
                <c:pt idx="11814">
                  <c:v>6</c:v>
                </c:pt>
                <c:pt idx="11815">
                  <c:v>2</c:v>
                </c:pt>
                <c:pt idx="11816">
                  <c:v>2</c:v>
                </c:pt>
                <c:pt idx="11817">
                  <c:v>-1</c:v>
                </c:pt>
                <c:pt idx="11818">
                  <c:v>-2</c:v>
                </c:pt>
                <c:pt idx="11819">
                  <c:v>-4</c:v>
                </c:pt>
                <c:pt idx="11820">
                  <c:v>-8</c:v>
                </c:pt>
                <c:pt idx="11821">
                  <c:v>-4</c:v>
                </c:pt>
                <c:pt idx="11822">
                  <c:v>-1</c:v>
                </c:pt>
                <c:pt idx="11823">
                  <c:v>-5</c:v>
                </c:pt>
                <c:pt idx="11824">
                  <c:v>-5</c:v>
                </c:pt>
                <c:pt idx="11825">
                  <c:v>-4</c:v>
                </c:pt>
                <c:pt idx="11826">
                  <c:v>-7</c:v>
                </c:pt>
                <c:pt idx="11827">
                  <c:v>-8</c:v>
                </c:pt>
                <c:pt idx="11828">
                  <c:v>-5</c:v>
                </c:pt>
                <c:pt idx="11829">
                  <c:v>-6</c:v>
                </c:pt>
                <c:pt idx="11830">
                  <c:v>-10</c:v>
                </c:pt>
                <c:pt idx="11831">
                  <c:v>-13</c:v>
                </c:pt>
                <c:pt idx="11832">
                  <c:v>-8</c:v>
                </c:pt>
                <c:pt idx="11833">
                  <c:v>-14</c:v>
                </c:pt>
                <c:pt idx="11834">
                  <c:v>-13</c:v>
                </c:pt>
                <c:pt idx="11835">
                  <c:v>-16</c:v>
                </c:pt>
                <c:pt idx="11836">
                  <c:v>-18</c:v>
                </c:pt>
                <c:pt idx="11837">
                  <c:v>-17</c:v>
                </c:pt>
                <c:pt idx="11838">
                  <c:v>-25</c:v>
                </c:pt>
                <c:pt idx="11839">
                  <c:v>-36</c:v>
                </c:pt>
                <c:pt idx="11840">
                  <c:v>-39</c:v>
                </c:pt>
                <c:pt idx="11841">
                  <c:v>-38</c:v>
                </c:pt>
                <c:pt idx="11842">
                  <c:v>-37</c:v>
                </c:pt>
                <c:pt idx="11843">
                  <c:v>-36</c:v>
                </c:pt>
                <c:pt idx="11844">
                  <c:v>-39</c:v>
                </c:pt>
                <c:pt idx="11845">
                  <c:v>-38</c:v>
                </c:pt>
                <c:pt idx="11846">
                  <c:v>-33</c:v>
                </c:pt>
                <c:pt idx="11847">
                  <c:v>-30</c:v>
                </c:pt>
                <c:pt idx="11848">
                  <c:v>-29</c:v>
                </c:pt>
                <c:pt idx="11849">
                  <c:v>-34</c:v>
                </c:pt>
                <c:pt idx="11850">
                  <c:v>-24</c:v>
                </c:pt>
                <c:pt idx="11851">
                  <c:v>-15</c:v>
                </c:pt>
                <c:pt idx="11852">
                  <c:v>-15</c:v>
                </c:pt>
                <c:pt idx="11853">
                  <c:v>-7</c:v>
                </c:pt>
                <c:pt idx="11854">
                  <c:v>-18</c:v>
                </c:pt>
                <c:pt idx="11855">
                  <c:v>-10</c:v>
                </c:pt>
                <c:pt idx="11856">
                  <c:v>-14</c:v>
                </c:pt>
                <c:pt idx="11857">
                  <c:v>-16</c:v>
                </c:pt>
                <c:pt idx="11858">
                  <c:v>-27</c:v>
                </c:pt>
                <c:pt idx="11859">
                  <c:v>-19</c:v>
                </c:pt>
                <c:pt idx="11860">
                  <c:v>-17</c:v>
                </c:pt>
                <c:pt idx="11861">
                  <c:v>-18</c:v>
                </c:pt>
                <c:pt idx="11862">
                  <c:v>-16</c:v>
                </c:pt>
                <c:pt idx="11863">
                  <c:v>-14</c:v>
                </c:pt>
                <c:pt idx="11864">
                  <c:v>-16</c:v>
                </c:pt>
                <c:pt idx="11865">
                  <c:v>-22</c:v>
                </c:pt>
                <c:pt idx="11866">
                  <c:v>-7</c:v>
                </c:pt>
                <c:pt idx="11867">
                  <c:v>-12</c:v>
                </c:pt>
                <c:pt idx="11868">
                  <c:v>-7</c:v>
                </c:pt>
                <c:pt idx="11869">
                  <c:v>-5</c:v>
                </c:pt>
                <c:pt idx="11870">
                  <c:v>-3</c:v>
                </c:pt>
                <c:pt idx="11871">
                  <c:v>-4</c:v>
                </c:pt>
                <c:pt idx="11872">
                  <c:v>-4</c:v>
                </c:pt>
                <c:pt idx="11873">
                  <c:v>-8</c:v>
                </c:pt>
                <c:pt idx="11874">
                  <c:v>-14</c:v>
                </c:pt>
                <c:pt idx="11875">
                  <c:v>-15</c:v>
                </c:pt>
                <c:pt idx="11876">
                  <c:v>-15</c:v>
                </c:pt>
                <c:pt idx="11877">
                  <c:v>-11</c:v>
                </c:pt>
                <c:pt idx="11878">
                  <c:v>-11</c:v>
                </c:pt>
                <c:pt idx="11879">
                  <c:v>-7</c:v>
                </c:pt>
                <c:pt idx="11880">
                  <c:v>-17</c:v>
                </c:pt>
                <c:pt idx="11881">
                  <c:v>-13</c:v>
                </c:pt>
                <c:pt idx="11882">
                  <c:v>-3</c:v>
                </c:pt>
                <c:pt idx="11883">
                  <c:v>-13</c:v>
                </c:pt>
                <c:pt idx="11884">
                  <c:v>-18</c:v>
                </c:pt>
                <c:pt idx="11885">
                  <c:v>-19</c:v>
                </c:pt>
                <c:pt idx="11886">
                  <c:v>-18</c:v>
                </c:pt>
                <c:pt idx="11887">
                  <c:v>-23</c:v>
                </c:pt>
                <c:pt idx="11888">
                  <c:v>-33</c:v>
                </c:pt>
                <c:pt idx="11889">
                  <c:v>-34</c:v>
                </c:pt>
                <c:pt idx="11890">
                  <c:v>-33</c:v>
                </c:pt>
                <c:pt idx="11891">
                  <c:v>-39</c:v>
                </c:pt>
                <c:pt idx="11892">
                  <c:v>-39</c:v>
                </c:pt>
                <c:pt idx="11893">
                  <c:v>-45</c:v>
                </c:pt>
                <c:pt idx="11894">
                  <c:v>-55</c:v>
                </c:pt>
                <c:pt idx="11895">
                  <c:v>-54</c:v>
                </c:pt>
                <c:pt idx="11896">
                  <c:v>-58</c:v>
                </c:pt>
                <c:pt idx="11897">
                  <c:v>-48</c:v>
                </c:pt>
                <c:pt idx="11898">
                  <c:v>-51</c:v>
                </c:pt>
                <c:pt idx="11899">
                  <c:v>-47</c:v>
                </c:pt>
                <c:pt idx="11900">
                  <c:v>-30</c:v>
                </c:pt>
                <c:pt idx="11901">
                  <c:v>-32</c:v>
                </c:pt>
                <c:pt idx="11902">
                  <c:v>-35</c:v>
                </c:pt>
                <c:pt idx="11903">
                  <c:v>-27</c:v>
                </c:pt>
                <c:pt idx="11904">
                  <c:v>-18</c:v>
                </c:pt>
                <c:pt idx="11905">
                  <c:v>-15</c:v>
                </c:pt>
                <c:pt idx="11906">
                  <c:v>-18</c:v>
                </c:pt>
                <c:pt idx="11907">
                  <c:v>-11</c:v>
                </c:pt>
                <c:pt idx="11908">
                  <c:v>-12</c:v>
                </c:pt>
                <c:pt idx="11909">
                  <c:v>-15</c:v>
                </c:pt>
                <c:pt idx="11910">
                  <c:v>-4</c:v>
                </c:pt>
                <c:pt idx="11911">
                  <c:v>-9</c:v>
                </c:pt>
                <c:pt idx="11912">
                  <c:v>-16</c:v>
                </c:pt>
                <c:pt idx="11913">
                  <c:v>-16</c:v>
                </c:pt>
                <c:pt idx="11914">
                  <c:v>-10</c:v>
                </c:pt>
                <c:pt idx="11915">
                  <c:v>-4</c:v>
                </c:pt>
                <c:pt idx="11916">
                  <c:v>-12</c:v>
                </c:pt>
                <c:pt idx="11917">
                  <c:v>-12</c:v>
                </c:pt>
                <c:pt idx="11918">
                  <c:v>-10</c:v>
                </c:pt>
                <c:pt idx="11919">
                  <c:v>-11</c:v>
                </c:pt>
                <c:pt idx="11920">
                  <c:v>-9</c:v>
                </c:pt>
                <c:pt idx="11921">
                  <c:v>-10</c:v>
                </c:pt>
                <c:pt idx="11922">
                  <c:v>-18</c:v>
                </c:pt>
                <c:pt idx="11923">
                  <c:v>-15</c:v>
                </c:pt>
                <c:pt idx="11924">
                  <c:v>-21</c:v>
                </c:pt>
                <c:pt idx="11925">
                  <c:v>-20</c:v>
                </c:pt>
                <c:pt idx="11926">
                  <c:v>-21</c:v>
                </c:pt>
                <c:pt idx="11927">
                  <c:v>-24</c:v>
                </c:pt>
                <c:pt idx="11928">
                  <c:v>-21</c:v>
                </c:pt>
                <c:pt idx="11929">
                  <c:v>-23</c:v>
                </c:pt>
                <c:pt idx="11930">
                  <c:v>-26</c:v>
                </c:pt>
                <c:pt idx="11931">
                  <c:v>-35</c:v>
                </c:pt>
                <c:pt idx="11932">
                  <c:v>-29</c:v>
                </c:pt>
                <c:pt idx="11933">
                  <c:v>-30</c:v>
                </c:pt>
                <c:pt idx="11934">
                  <c:v>-22</c:v>
                </c:pt>
                <c:pt idx="11935">
                  <c:v>-18</c:v>
                </c:pt>
                <c:pt idx="11936">
                  <c:v>-13</c:v>
                </c:pt>
                <c:pt idx="11937">
                  <c:v>-11</c:v>
                </c:pt>
                <c:pt idx="11938">
                  <c:v>-18</c:v>
                </c:pt>
                <c:pt idx="11939">
                  <c:v>-22</c:v>
                </c:pt>
                <c:pt idx="11940">
                  <c:v>-16</c:v>
                </c:pt>
                <c:pt idx="11941">
                  <c:v>-19</c:v>
                </c:pt>
                <c:pt idx="11942">
                  <c:v>-14</c:v>
                </c:pt>
                <c:pt idx="11943">
                  <c:v>-5</c:v>
                </c:pt>
                <c:pt idx="11944">
                  <c:v>-12</c:v>
                </c:pt>
                <c:pt idx="11945">
                  <c:v>-13</c:v>
                </c:pt>
                <c:pt idx="11946">
                  <c:v>-24</c:v>
                </c:pt>
                <c:pt idx="11947">
                  <c:v>-28</c:v>
                </c:pt>
                <c:pt idx="11948">
                  <c:v>-23</c:v>
                </c:pt>
                <c:pt idx="11949">
                  <c:v>-24</c:v>
                </c:pt>
                <c:pt idx="11950">
                  <c:v>-18</c:v>
                </c:pt>
                <c:pt idx="11951">
                  <c:v>-18</c:v>
                </c:pt>
                <c:pt idx="11952">
                  <c:v>-24</c:v>
                </c:pt>
                <c:pt idx="11953">
                  <c:v>-20</c:v>
                </c:pt>
                <c:pt idx="11954">
                  <c:v>-18</c:v>
                </c:pt>
                <c:pt idx="11955">
                  <c:v>-24</c:v>
                </c:pt>
                <c:pt idx="11956">
                  <c:v>-26</c:v>
                </c:pt>
                <c:pt idx="11957">
                  <c:v>-22</c:v>
                </c:pt>
                <c:pt idx="11958">
                  <c:v>-21</c:v>
                </c:pt>
                <c:pt idx="11959">
                  <c:v>-17</c:v>
                </c:pt>
                <c:pt idx="11960">
                  <c:v>-22</c:v>
                </c:pt>
                <c:pt idx="11961">
                  <c:v>-23</c:v>
                </c:pt>
                <c:pt idx="11962">
                  <c:v>-26</c:v>
                </c:pt>
                <c:pt idx="11963">
                  <c:v>-26</c:v>
                </c:pt>
                <c:pt idx="11964">
                  <c:v>-22</c:v>
                </c:pt>
                <c:pt idx="11965">
                  <c:v>-20</c:v>
                </c:pt>
                <c:pt idx="11966">
                  <c:v>-20</c:v>
                </c:pt>
                <c:pt idx="11967">
                  <c:v>-11</c:v>
                </c:pt>
                <c:pt idx="11968">
                  <c:v>-6</c:v>
                </c:pt>
                <c:pt idx="11969">
                  <c:v>-2</c:v>
                </c:pt>
                <c:pt idx="11970">
                  <c:v>3</c:v>
                </c:pt>
                <c:pt idx="11971">
                  <c:v>5</c:v>
                </c:pt>
                <c:pt idx="11972">
                  <c:v>17</c:v>
                </c:pt>
                <c:pt idx="11973">
                  <c:v>14</c:v>
                </c:pt>
                <c:pt idx="11974">
                  <c:v>28</c:v>
                </c:pt>
                <c:pt idx="11975">
                  <c:v>33</c:v>
                </c:pt>
                <c:pt idx="11976">
                  <c:v>28</c:v>
                </c:pt>
                <c:pt idx="11977">
                  <c:v>20</c:v>
                </c:pt>
                <c:pt idx="11978">
                  <c:v>27</c:v>
                </c:pt>
                <c:pt idx="11979">
                  <c:v>27</c:v>
                </c:pt>
                <c:pt idx="11980">
                  <c:v>28</c:v>
                </c:pt>
                <c:pt idx="11981">
                  <c:v>27</c:v>
                </c:pt>
                <c:pt idx="11982">
                  <c:v>29</c:v>
                </c:pt>
                <c:pt idx="11983">
                  <c:v>25</c:v>
                </c:pt>
                <c:pt idx="11984">
                  <c:v>13</c:v>
                </c:pt>
                <c:pt idx="11985">
                  <c:v>13</c:v>
                </c:pt>
                <c:pt idx="11986">
                  <c:v>8</c:v>
                </c:pt>
                <c:pt idx="11987">
                  <c:v>5</c:v>
                </c:pt>
                <c:pt idx="11988">
                  <c:v>7</c:v>
                </c:pt>
                <c:pt idx="11989">
                  <c:v>14</c:v>
                </c:pt>
                <c:pt idx="11990">
                  <c:v>3</c:v>
                </c:pt>
                <c:pt idx="11991">
                  <c:v>-1</c:v>
                </c:pt>
                <c:pt idx="11992">
                  <c:v>-4</c:v>
                </c:pt>
                <c:pt idx="11993">
                  <c:v>-9</c:v>
                </c:pt>
                <c:pt idx="11994">
                  <c:v>-13</c:v>
                </c:pt>
                <c:pt idx="11995">
                  <c:v>-18</c:v>
                </c:pt>
                <c:pt idx="11996">
                  <c:v>-14</c:v>
                </c:pt>
                <c:pt idx="11997">
                  <c:v>-7</c:v>
                </c:pt>
                <c:pt idx="11998">
                  <c:v>-15</c:v>
                </c:pt>
                <c:pt idx="11999">
                  <c:v>-17</c:v>
                </c:pt>
                <c:pt idx="12000">
                  <c:v>-12</c:v>
                </c:pt>
                <c:pt idx="12001">
                  <c:v>-21</c:v>
                </c:pt>
                <c:pt idx="12002">
                  <c:v>-15</c:v>
                </c:pt>
                <c:pt idx="12003">
                  <c:v>-20</c:v>
                </c:pt>
                <c:pt idx="12004">
                  <c:v>-17</c:v>
                </c:pt>
                <c:pt idx="12005">
                  <c:v>-14</c:v>
                </c:pt>
                <c:pt idx="12006">
                  <c:v>-11</c:v>
                </c:pt>
                <c:pt idx="12007">
                  <c:v>-8</c:v>
                </c:pt>
                <c:pt idx="12008">
                  <c:v>-10</c:v>
                </c:pt>
                <c:pt idx="12009">
                  <c:v>-13</c:v>
                </c:pt>
                <c:pt idx="12010">
                  <c:v>-15</c:v>
                </c:pt>
                <c:pt idx="12011">
                  <c:v>-8</c:v>
                </c:pt>
                <c:pt idx="12012">
                  <c:v>-17</c:v>
                </c:pt>
                <c:pt idx="12013">
                  <c:v>-7</c:v>
                </c:pt>
                <c:pt idx="12014">
                  <c:v>-7</c:v>
                </c:pt>
                <c:pt idx="12015">
                  <c:v>-4</c:v>
                </c:pt>
                <c:pt idx="12016">
                  <c:v>-8</c:v>
                </c:pt>
                <c:pt idx="12017">
                  <c:v>6</c:v>
                </c:pt>
                <c:pt idx="12018">
                  <c:v>0</c:v>
                </c:pt>
                <c:pt idx="12019">
                  <c:v>7</c:v>
                </c:pt>
                <c:pt idx="12020">
                  <c:v>5</c:v>
                </c:pt>
                <c:pt idx="12021">
                  <c:v>-3</c:v>
                </c:pt>
                <c:pt idx="12022">
                  <c:v>-7</c:v>
                </c:pt>
                <c:pt idx="12023">
                  <c:v>-1</c:v>
                </c:pt>
                <c:pt idx="12024">
                  <c:v>7</c:v>
                </c:pt>
                <c:pt idx="12025">
                  <c:v>8</c:v>
                </c:pt>
                <c:pt idx="12026">
                  <c:v>8</c:v>
                </c:pt>
                <c:pt idx="12027">
                  <c:v>5</c:v>
                </c:pt>
                <c:pt idx="12028">
                  <c:v>6</c:v>
                </c:pt>
                <c:pt idx="12029">
                  <c:v>-11</c:v>
                </c:pt>
                <c:pt idx="12030">
                  <c:v>-6</c:v>
                </c:pt>
                <c:pt idx="12031">
                  <c:v>-9</c:v>
                </c:pt>
                <c:pt idx="12032">
                  <c:v>-9</c:v>
                </c:pt>
                <c:pt idx="12033">
                  <c:v>-5</c:v>
                </c:pt>
                <c:pt idx="12034">
                  <c:v>-6</c:v>
                </c:pt>
                <c:pt idx="12035">
                  <c:v>-12</c:v>
                </c:pt>
                <c:pt idx="12036">
                  <c:v>-16</c:v>
                </c:pt>
                <c:pt idx="12037">
                  <c:v>-13</c:v>
                </c:pt>
                <c:pt idx="12038">
                  <c:v>-14</c:v>
                </c:pt>
                <c:pt idx="12039">
                  <c:v>-13</c:v>
                </c:pt>
                <c:pt idx="12040">
                  <c:v>-22</c:v>
                </c:pt>
                <c:pt idx="12041">
                  <c:v>-21</c:v>
                </c:pt>
                <c:pt idx="12042">
                  <c:v>-26</c:v>
                </c:pt>
                <c:pt idx="12043">
                  <c:v>-32</c:v>
                </c:pt>
                <c:pt idx="12044">
                  <c:v>-29</c:v>
                </c:pt>
                <c:pt idx="12045">
                  <c:v>-25</c:v>
                </c:pt>
                <c:pt idx="12046">
                  <c:v>-18</c:v>
                </c:pt>
                <c:pt idx="12047">
                  <c:v>-16</c:v>
                </c:pt>
                <c:pt idx="12048">
                  <c:v>-13</c:v>
                </c:pt>
                <c:pt idx="12049">
                  <c:v>-14</c:v>
                </c:pt>
                <c:pt idx="12050">
                  <c:v>0</c:v>
                </c:pt>
                <c:pt idx="12051">
                  <c:v>5</c:v>
                </c:pt>
                <c:pt idx="12052">
                  <c:v>11</c:v>
                </c:pt>
                <c:pt idx="12053">
                  <c:v>6</c:v>
                </c:pt>
                <c:pt idx="12054">
                  <c:v>13</c:v>
                </c:pt>
                <c:pt idx="12055">
                  <c:v>22</c:v>
                </c:pt>
                <c:pt idx="12056">
                  <c:v>24</c:v>
                </c:pt>
                <c:pt idx="12057">
                  <c:v>22</c:v>
                </c:pt>
                <c:pt idx="12058">
                  <c:v>19</c:v>
                </c:pt>
                <c:pt idx="12059">
                  <c:v>25</c:v>
                </c:pt>
                <c:pt idx="12060">
                  <c:v>32</c:v>
                </c:pt>
                <c:pt idx="12061">
                  <c:v>33</c:v>
                </c:pt>
                <c:pt idx="12062">
                  <c:v>23</c:v>
                </c:pt>
                <c:pt idx="12063">
                  <c:v>23</c:v>
                </c:pt>
                <c:pt idx="12064">
                  <c:v>21</c:v>
                </c:pt>
                <c:pt idx="12065">
                  <c:v>25</c:v>
                </c:pt>
                <c:pt idx="12066">
                  <c:v>16</c:v>
                </c:pt>
                <c:pt idx="12067">
                  <c:v>14</c:v>
                </c:pt>
                <c:pt idx="12068">
                  <c:v>13</c:v>
                </c:pt>
                <c:pt idx="12069">
                  <c:v>10</c:v>
                </c:pt>
                <c:pt idx="12070">
                  <c:v>12</c:v>
                </c:pt>
                <c:pt idx="12071">
                  <c:v>1</c:v>
                </c:pt>
                <c:pt idx="12072">
                  <c:v>-3</c:v>
                </c:pt>
                <c:pt idx="12073">
                  <c:v>-7</c:v>
                </c:pt>
                <c:pt idx="12074">
                  <c:v>-16</c:v>
                </c:pt>
                <c:pt idx="12075">
                  <c:v>-19</c:v>
                </c:pt>
                <c:pt idx="12076">
                  <c:v>-19</c:v>
                </c:pt>
                <c:pt idx="12077">
                  <c:v>-24</c:v>
                </c:pt>
                <c:pt idx="12078">
                  <c:v>-16</c:v>
                </c:pt>
                <c:pt idx="12079">
                  <c:v>-15</c:v>
                </c:pt>
                <c:pt idx="12080">
                  <c:v>-21</c:v>
                </c:pt>
                <c:pt idx="12081">
                  <c:v>-16</c:v>
                </c:pt>
                <c:pt idx="12082">
                  <c:v>-19</c:v>
                </c:pt>
                <c:pt idx="12083">
                  <c:v>-17</c:v>
                </c:pt>
                <c:pt idx="12084">
                  <c:v>-20</c:v>
                </c:pt>
                <c:pt idx="12085">
                  <c:v>-15</c:v>
                </c:pt>
                <c:pt idx="12086">
                  <c:v>-20</c:v>
                </c:pt>
                <c:pt idx="12087">
                  <c:v>-10</c:v>
                </c:pt>
                <c:pt idx="12088">
                  <c:v>-5</c:v>
                </c:pt>
                <c:pt idx="12089">
                  <c:v>4</c:v>
                </c:pt>
                <c:pt idx="12090">
                  <c:v>-2</c:v>
                </c:pt>
                <c:pt idx="12091">
                  <c:v>-5</c:v>
                </c:pt>
                <c:pt idx="12092">
                  <c:v>-7</c:v>
                </c:pt>
                <c:pt idx="12093">
                  <c:v>-8</c:v>
                </c:pt>
                <c:pt idx="12094">
                  <c:v>-8</c:v>
                </c:pt>
                <c:pt idx="12095">
                  <c:v>-8</c:v>
                </c:pt>
                <c:pt idx="12096">
                  <c:v>-15</c:v>
                </c:pt>
                <c:pt idx="12097">
                  <c:v>-16</c:v>
                </c:pt>
                <c:pt idx="12098">
                  <c:v>-1</c:v>
                </c:pt>
                <c:pt idx="12099">
                  <c:v>-11</c:v>
                </c:pt>
                <c:pt idx="12100">
                  <c:v>-18</c:v>
                </c:pt>
                <c:pt idx="12101">
                  <c:v>-18</c:v>
                </c:pt>
                <c:pt idx="12102">
                  <c:v>-18</c:v>
                </c:pt>
                <c:pt idx="12103">
                  <c:v>-12</c:v>
                </c:pt>
                <c:pt idx="12104">
                  <c:v>-9</c:v>
                </c:pt>
                <c:pt idx="12105">
                  <c:v>-4</c:v>
                </c:pt>
                <c:pt idx="12106">
                  <c:v>10</c:v>
                </c:pt>
                <c:pt idx="12107">
                  <c:v>10</c:v>
                </c:pt>
                <c:pt idx="12108">
                  <c:v>14</c:v>
                </c:pt>
                <c:pt idx="12109">
                  <c:v>15</c:v>
                </c:pt>
                <c:pt idx="12110">
                  <c:v>12</c:v>
                </c:pt>
                <c:pt idx="12111">
                  <c:v>17</c:v>
                </c:pt>
                <c:pt idx="12112">
                  <c:v>18</c:v>
                </c:pt>
                <c:pt idx="12113">
                  <c:v>24</c:v>
                </c:pt>
                <c:pt idx="12114">
                  <c:v>28</c:v>
                </c:pt>
                <c:pt idx="12115">
                  <c:v>19</c:v>
                </c:pt>
                <c:pt idx="12116">
                  <c:v>22</c:v>
                </c:pt>
                <c:pt idx="12117">
                  <c:v>15</c:v>
                </c:pt>
                <c:pt idx="12118">
                  <c:v>3</c:v>
                </c:pt>
                <c:pt idx="12119">
                  <c:v>8</c:v>
                </c:pt>
                <c:pt idx="12120">
                  <c:v>13</c:v>
                </c:pt>
                <c:pt idx="12121">
                  <c:v>17</c:v>
                </c:pt>
                <c:pt idx="12122">
                  <c:v>12</c:v>
                </c:pt>
                <c:pt idx="12123">
                  <c:v>11</c:v>
                </c:pt>
                <c:pt idx="12124">
                  <c:v>9</c:v>
                </c:pt>
                <c:pt idx="12125">
                  <c:v>1</c:v>
                </c:pt>
                <c:pt idx="12126">
                  <c:v>-5</c:v>
                </c:pt>
                <c:pt idx="12127">
                  <c:v>0</c:v>
                </c:pt>
                <c:pt idx="12128">
                  <c:v>-9</c:v>
                </c:pt>
                <c:pt idx="12129">
                  <c:v>-8</c:v>
                </c:pt>
                <c:pt idx="12130">
                  <c:v>-6</c:v>
                </c:pt>
                <c:pt idx="12131">
                  <c:v>-9</c:v>
                </c:pt>
                <c:pt idx="12132">
                  <c:v>-10</c:v>
                </c:pt>
                <c:pt idx="12133">
                  <c:v>-13</c:v>
                </c:pt>
                <c:pt idx="12134">
                  <c:v>-13</c:v>
                </c:pt>
                <c:pt idx="12135">
                  <c:v>-18</c:v>
                </c:pt>
                <c:pt idx="12136">
                  <c:v>-21</c:v>
                </c:pt>
                <c:pt idx="12137">
                  <c:v>-13</c:v>
                </c:pt>
                <c:pt idx="12138">
                  <c:v>-10</c:v>
                </c:pt>
                <c:pt idx="12139">
                  <c:v>-18</c:v>
                </c:pt>
                <c:pt idx="12140">
                  <c:v>-17</c:v>
                </c:pt>
                <c:pt idx="12141">
                  <c:v>-21</c:v>
                </c:pt>
                <c:pt idx="12142">
                  <c:v>-24</c:v>
                </c:pt>
                <c:pt idx="12143">
                  <c:v>-19</c:v>
                </c:pt>
                <c:pt idx="12144">
                  <c:v>-23</c:v>
                </c:pt>
                <c:pt idx="12145">
                  <c:v>-29</c:v>
                </c:pt>
                <c:pt idx="12146">
                  <c:v>-29</c:v>
                </c:pt>
                <c:pt idx="12147">
                  <c:v>-30</c:v>
                </c:pt>
                <c:pt idx="12148">
                  <c:v>-20</c:v>
                </c:pt>
                <c:pt idx="12149">
                  <c:v>-18</c:v>
                </c:pt>
                <c:pt idx="12150">
                  <c:v>-20</c:v>
                </c:pt>
                <c:pt idx="12151">
                  <c:v>-14</c:v>
                </c:pt>
                <c:pt idx="12152">
                  <c:v>-12</c:v>
                </c:pt>
                <c:pt idx="12153">
                  <c:v>-10</c:v>
                </c:pt>
                <c:pt idx="12154">
                  <c:v>-15</c:v>
                </c:pt>
                <c:pt idx="12155">
                  <c:v>-15</c:v>
                </c:pt>
                <c:pt idx="12156">
                  <c:v>-12</c:v>
                </c:pt>
                <c:pt idx="12157">
                  <c:v>-4</c:v>
                </c:pt>
                <c:pt idx="12158">
                  <c:v>-10</c:v>
                </c:pt>
                <c:pt idx="12159">
                  <c:v>0</c:v>
                </c:pt>
                <c:pt idx="12160">
                  <c:v>-4</c:v>
                </c:pt>
                <c:pt idx="12161">
                  <c:v>-6</c:v>
                </c:pt>
                <c:pt idx="12162">
                  <c:v>0</c:v>
                </c:pt>
                <c:pt idx="12163">
                  <c:v>-12</c:v>
                </c:pt>
                <c:pt idx="12164">
                  <c:v>-10</c:v>
                </c:pt>
                <c:pt idx="12165">
                  <c:v>-4</c:v>
                </c:pt>
                <c:pt idx="12166">
                  <c:v>-1</c:v>
                </c:pt>
                <c:pt idx="12167">
                  <c:v>7</c:v>
                </c:pt>
                <c:pt idx="12168">
                  <c:v>10</c:v>
                </c:pt>
                <c:pt idx="12169">
                  <c:v>9</c:v>
                </c:pt>
                <c:pt idx="12170">
                  <c:v>8</c:v>
                </c:pt>
                <c:pt idx="12171">
                  <c:v>4</c:v>
                </c:pt>
                <c:pt idx="12172">
                  <c:v>1</c:v>
                </c:pt>
                <c:pt idx="12173">
                  <c:v>-1</c:v>
                </c:pt>
                <c:pt idx="12174">
                  <c:v>1</c:v>
                </c:pt>
                <c:pt idx="12175">
                  <c:v>4</c:v>
                </c:pt>
                <c:pt idx="12176">
                  <c:v>9</c:v>
                </c:pt>
                <c:pt idx="12177">
                  <c:v>2</c:v>
                </c:pt>
                <c:pt idx="12178">
                  <c:v>1</c:v>
                </c:pt>
                <c:pt idx="12179">
                  <c:v>-7</c:v>
                </c:pt>
                <c:pt idx="12180">
                  <c:v>-8</c:v>
                </c:pt>
                <c:pt idx="12181">
                  <c:v>-8</c:v>
                </c:pt>
                <c:pt idx="12182">
                  <c:v>-8</c:v>
                </c:pt>
                <c:pt idx="12183">
                  <c:v>-14</c:v>
                </c:pt>
                <c:pt idx="12184">
                  <c:v>-15</c:v>
                </c:pt>
                <c:pt idx="12185">
                  <c:v>-23</c:v>
                </c:pt>
                <c:pt idx="12186">
                  <c:v>-23</c:v>
                </c:pt>
                <c:pt idx="12187">
                  <c:v>-23</c:v>
                </c:pt>
                <c:pt idx="12188">
                  <c:v>-26</c:v>
                </c:pt>
                <c:pt idx="12189">
                  <c:v>-24</c:v>
                </c:pt>
                <c:pt idx="12190">
                  <c:v>-18</c:v>
                </c:pt>
                <c:pt idx="12191">
                  <c:v>-14</c:v>
                </c:pt>
                <c:pt idx="12192">
                  <c:v>-12</c:v>
                </c:pt>
                <c:pt idx="12193">
                  <c:v>-12</c:v>
                </c:pt>
                <c:pt idx="12194">
                  <c:v>-2</c:v>
                </c:pt>
                <c:pt idx="12195">
                  <c:v>-1</c:v>
                </c:pt>
                <c:pt idx="12196">
                  <c:v>1</c:v>
                </c:pt>
                <c:pt idx="12197">
                  <c:v>8</c:v>
                </c:pt>
                <c:pt idx="12198">
                  <c:v>4</c:v>
                </c:pt>
                <c:pt idx="12199">
                  <c:v>5</c:v>
                </c:pt>
                <c:pt idx="12200">
                  <c:v>4</c:v>
                </c:pt>
                <c:pt idx="12201">
                  <c:v>2</c:v>
                </c:pt>
                <c:pt idx="12202">
                  <c:v>0</c:v>
                </c:pt>
                <c:pt idx="12203">
                  <c:v>-1</c:v>
                </c:pt>
                <c:pt idx="12204">
                  <c:v>-4</c:v>
                </c:pt>
                <c:pt idx="12205">
                  <c:v>-6</c:v>
                </c:pt>
                <c:pt idx="12206">
                  <c:v>-9</c:v>
                </c:pt>
                <c:pt idx="12207">
                  <c:v>-6</c:v>
                </c:pt>
                <c:pt idx="12208">
                  <c:v>-2</c:v>
                </c:pt>
                <c:pt idx="12209">
                  <c:v>-6</c:v>
                </c:pt>
                <c:pt idx="12210">
                  <c:v>-2</c:v>
                </c:pt>
                <c:pt idx="12211">
                  <c:v>-7</c:v>
                </c:pt>
                <c:pt idx="12212">
                  <c:v>-3</c:v>
                </c:pt>
                <c:pt idx="12213">
                  <c:v>-3</c:v>
                </c:pt>
                <c:pt idx="12214">
                  <c:v>-2</c:v>
                </c:pt>
                <c:pt idx="12215">
                  <c:v>-8</c:v>
                </c:pt>
                <c:pt idx="12216">
                  <c:v>-8</c:v>
                </c:pt>
                <c:pt idx="12217">
                  <c:v>-2</c:v>
                </c:pt>
                <c:pt idx="12218">
                  <c:v>-2</c:v>
                </c:pt>
                <c:pt idx="12219">
                  <c:v>2</c:v>
                </c:pt>
                <c:pt idx="12220">
                  <c:v>-12</c:v>
                </c:pt>
                <c:pt idx="12221">
                  <c:v>-17</c:v>
                </c:pt>
                <c:pt idx="12222">
                  <c:v>-24</c:v>
                </c:pt>
                <c:pt idx="12223">
                  <c:v>-19</c:v>
                </c:pt>
                <c:pt idx="12224">
                  <c:v>-23</c:v>
                </c:pt>
                <c:pt idx="12225">
                  <c:v>-13</c:v>
                </c:pt>
                <c:pt idx="12226">
                  <c:v>-11</c:v>
                </c:pt>
                <c:pt idx="12227">
                  <c:v>-8</c:v>
                </c:pt>
                <c:pt idx="12228">
                  <c:v>1</c:v>
                </c:pt>
                <c:pt idx="12229">
                  <c:v>-2</c:v>
                </c:pt>
                <c:pt idx="12230">
                  <c:v>-5</c:v>
                </c:pt>
                <c:pt idx="12231">
                  <c:v>-10</c:v>
                </c:pt>
                <c:pt idx="12232">
                  <c:v>-1</c:v>
                </c:pt>
                <c:pt idx="12233">
                  <c:v>1</c:v>
                </c:pt>
                <c:pt idx="12234">
                  <c:v>7</c:v>
                </c:pt>
                <c:pt idx="12235">
                  <c:v>11</c:v>
                </c:pt>
                <c:pt idx="12236">
                  <c:v>12</c:v>
                </c:pt>
                <c:pt idx="12237">
                  <c:v>-4</c:v>
                </c:pt>
                <c:pt idx="12238">
                  <c:v>-2</c:v>
                </c:pt>
                <c:pt idx="12239">
                  <c:v>3</c:v>
                </c:pt>
                <c:pt idx="12240">
                  <c:v>-1</c:v>
                </c:pt>
                <c:pt idx="12241">
                  <c:v>-2</c:v>
                </c:pt>
                <c:pt idx="12242">
                  <c:v>-2</c:v>
                </c:pt>
                <c:pt idx="12243">
                  <c:v>2</c:v>
                </c:pt>
                <c:pt idx="12244">
                  <c:v>6</c:v>
                </c:pt>
                <c:pt idx="12245">
                  <c:v>6</c:v>
                </c:pt>
                <c:pt idx="12246">
                  <c:v>2</c:v>
                </c:pt>
                <c:pt idx="12247">
                  <c:v>-1</c:v>
                </c:pt>
                <c:pt idx="12248">
                  <c:v>-7</c:v>
                </c:pt>
                <c:pt idx="12249">
                  <c:v>4</c:v>
                </c:pt>
                <c:pt idx="12250">
                  <c:v>9</c:v>
                </c:pt>
                <c:pt idx="12251">
                  <c:v>7</c:v>
                </c:pt>
                <c:pt idx="12252">
                  <c:v>-1</c:v>
                </c:pt>
                <c:pt idx="12253">
                  <c:v>-4</c:v>
                </c:pt>
                <c:pt idx="12254">
                  <c:v>-11</c:v>
                </c:pt>
                <c:pt idx="12255">
                  <c:v>-13</c:v>
                </c:pt>
                <c:pt idx="12256">
                  <c:v>-5</c:v>
                </c:pt>
                <c:pt idx="12257">
                  <c:v>-7</c:v>
                </c:pt>
                <c:pt idx="12258">
                  <c:v>-6</c:v>
                </c:pt>
                <c:pt idx="12259">
                  <c:v>-7</c:v>
                </c:pt>
                <c:pt idx="12260">
                  <c:v>-14</c:v>
                </c:pt>
                <c:pt idx="12261">
                  <c:v>-14</c:v>
                </c:pt>
                <c:pt idx="12262">
                  <c:v>-19</c:v>
                </c:pt>
                <c:pt idx="12263">
                  <c:v>-22</c:v>
                </c:pt>
                <c:pt idx="12264">
                  <c:v>-11</c:v>
                </c:pt>
                <c:pt idx="12265">
                  <c:v>-12</c:v>
                </c:pt>
                <c:pt idx="12266">
                  <c:v>-21</c:v>
                </c:pt>
                <c:pt idx="12267">
                  <c:v>-18</c:v>
                </c:pt>
                <c:pt idx="12268">
                  <c:v>-25</c:v>
                </c:pt>
                <c:pt idx="12269">
                  <c:v>-34</c:v>
                </c:pt>
                <c:pt idx="12270">
                  <c:v>-33</c:v>
                </c:pt>
                <c:pt idx="12271">
                  <c:v>-34</c:v>
                </c:pt>
                <c:pt idx="12272">
                  <c:v>-25</c:v>
                </c:pt>
                <c:pt idx="12273">
                  <c:v>-29</c:v>
                </c:pt>
                <c:pt idx="12274">
                  <c:v>-30</c:v>
                </c:pt>
                <c:pt idx="12275">
                  <c:v>-38</c:v>
                </c:pt>
                <c:pt idx="12276">
                  <c:v>-33</c:v>
                </c:pt>
                <c:pt idx="12277">
                  <c:v>-29</c:v>
                </c:pt>
                <c:pt idx="12278">
                  <c:v>-23</c:v>
                </c:pt>
                <c:pt idx="12279">
                  <c:v>-17</c:v>
                </c:pt>
                <c:pt idx="12280">
                  <c:v>-20</c:v>
                </c:pt>
                <c:pt idx="12281">
                  <c:v>-15</c:v>
                </c:pt>
                <c:pt idx="12282">
                  <c:v>-18</c:v>
                </c:pt>
                <c:pt idx="12283">
                  <c:v>-11</c:v>
                </c:pt>
                <c:pt idx="12284">
                  <c:v>-10</c:v>
                </c:pt>
                <c:pt idx="12285">
                  <c:v>-6</c:v>
                </c:pt>
                <c:pt idx="12286">
                  <c:v>-12</c:v>
                </c:pt>
                <c:pt idx="12287">
                  <c:v>-2</c:v>
                </c:pt>
                <c:pt idx="12288">
                  <c:v>-16</c:v>
                </c:pt>
                <c:pt idx="12289">
                  <c:v>-23</c:v>
                </c:pt>
                <c:pt idx="12290">
                  <c:v>-22</c:v>
                </c:pt>
                <c:pt idx="12291">
                  <c:v>-22</c:v>
                </c:pt>
                <c:pt idx="12292">
                  <c:v>-19</c:v>
                </c:pt>
                <c:pt idx="12293">
                  <c:v>-25</c:v>
                </c:pt>
                <c:pt idx="12294">
                  <c:v>-17</c:v>
                </c:pt>
                <c:pt idx="12295">
                  <c:v>-17</c:v>
                </c:pt>
                <c:pt idx="12296">
                  <c:v>-26</c:v>
                </c:pt>
                <c:pt idx="12297">
                  <c:v>-21</c:v>
                </c:pt>
                <c:pt idx="12298">
                  <c:v>-16</c:v>
                </c:pt>
                <c:pt idx="12299">
                  <c:v>-15</c:v>
                </c:pt>
                <c:pt idx="12300">
                  <c:v>-10</c:v>
                </c:pt>
                <c:pt idx="12301">
                  <c:v>-6</c:v>
                </c:pt>
                <c:pt idx="12302">
                  <c:v>0</c:v>
                </c:pt>
                <c:pt idx="12303">
                  <c:v>-8</c:v>
                </c:pt>
                <c:pt idx="12304">
                  <c:v>-9</c:v>
                </c:pt>
                <c:pt idx="12305">
                  <c:v>2</c:v>
                </c:pt>
                <c:pt idx="12306">
                  <c:v>-3</c:v>
                </c:pt>
                <c:pt idx="12307">
                  <c:v>-5</c:v>
                </c:pt>
                <c:pt idx="12308">
                  <c:v>4</c:v>
                </c:pt>
                <c:pt idx="12309">
                  <c:v>-3</c:v>
                </c:pt>
                <c:pt idx="12310">
                  <c:v>-5</c:v>
                </c:pt>
                <c:pt idx="12311">
                  <c:v>0</c:v>
                </c:pt>
                <c:pt idx="12312">
                  <c:v>1</c:v>
                </c:pt>
                <c:pt idx="12313">
                  <c:v>3</c:v>
                </c:pt>
                <c:pt idx="12314">
                  <c:v>1</c:v>
                </c:pt>
                <c:pt idx="12315">
                  <c:v>7</c:v>
                </c:pt>
                <c:pt idx="12316">
                  <c:v>10</c:v>
                </c:pt>
                <c:pt idx="12317">
                  <c:v>2</c:v>
                </c:pt>
                <c:pt idx="12318">
                  <c:v>9</c:v>
                </c:pt>
                <c:pt idx="12319">
                  <c:v>7</c:v>
                </c:pt>
                <c:pt idx="12320">
                  <c:v>-1</c:v>
                </c:pt>
                <c:pt idx="12321">
                  <c:v>-9</c:v>
                </c:pt>
                <c:pt idx="12322">
                  <c:v>-9</c:v>
                </c:pt>
                <c:pt idx="12323">
                  <c:v>-10</c:v>
                </c:pt>
                <c:pt idx="12324">
                  <c:v>-17</c:v>
                </c:pt>
                <c:pt idx="12325">
                  <c:v>-15</c:v>
                </c:pt>
                <c:pt idx="12326">
                  <c:v>-7</c:v>
                </c:pt>
                <c:pt idx="12327">
                  <c:v>-9</c:v>
                </c:pt>
                <c:pt idx="12328">
                  <c:v>-14</c:v>
                </c:pt>
                <c:pt idx="12329">
                  <c:v>-14</c:v>
                </c:pt>
                <c:pt idx="12330">
                  <c:v>-20</c:v>
                </c:pt>
                <c:pt idx="12331">
                  <c:v>-11</c:v>
                </c:pt>
                <c:pt idx="12332">
                  <c:v>3</c:v>
                </c:pt>
                <c:pt idx="12333">
                  <c:v>12</c:v>
                </c:pt>
                <c:pt idx="12334">
                  <c:v>17</c:v>
                </c:pt>
                <c:pt idx="12335">
                  <c:v>17</c:v>
                </c:pt>
                <c:pt idx="12336">
                  <c:v>20</c:v>
                </c:pt>
                <c:pt idx="12337">
                  <c:v>19</c:v>
                </c:pt>
                <c:pt idx="12338">
                  <c:v>14</c:v>
                </c:pt>
                <c:pt idx="12339">
                  <c:v>15</c:v>
                </c:pt>
                <c:pt idx="12340">
                  <c:v>18</c:v>
                </c:pt>
                <c:pt idx="12341">
                  <c:v>24</c:v>
                </c:pt>
                <c:pt idx="12342">
                  <c:v>26</c:v>
                </c:pt>
                <c:pt idx="12343">
                  <c:v>22</c:v>
                </c:pt>
                <c:pt idx="12344">
                  <c:v>13</c:v>
                </c:pt>
                <c:pt idx="12345">
                  <c:v>7</c:v>
                </c:pt>
                <c:pt idx="12346">
                  <c:v>-3</c:v>
                </c:pt>
                <c:pt idx="12347">
                  <c:v>-2</c:v>
                </c:pt>
                <c:pt idx="12348">
                  <c:v>-2</c:v>
                </c:pt>
                <c:pt idx="12349">
                  <c:v>-5</c:v>
                </c:pt>
                <c:pt idx="12350">
                  <c:v>-2</c:v>
                </c:pt>
                <c:pt idx="12351">
                  <c:v>-5</c:v>
                </c:pt>
                <c:pt idx="12352">
                  <c:v>-5</c:v>
                </c:pt>
                <c:pt idx="12353">
                  <c:v>-6</c:v>
                </c:pt>
                <c:pt idx="12354">
                  <c:v>-9</c:v>
                </c:pt>
                <c:pt idx="12355">
                  <c:v>-12</c:v>
                </c:pt>
                <c:pt idx="12356">
                  <c:v>-8</c:v>
                </c:pt>
                <c:pt idx="12357">
                  <c:v>-3</c:v>
                </c:pt>
                <c:pt idx="12358">
                  <c:v>-1</c:v>
                </c:pt>
                <c:pt idx="12359">
                  <c:v>-1</c:v>
                </c:pt>
                <c:pt idx="12360">
                  <c:v>-1</c:v>
                </c:pt>
                <c:pt idx="12361">
                  <c:v>-4</c:v>
                </c:pt>
                <c:pt idx="12362">
                  <c:v>-1</c:v>
                </c:pt>
                <c:pt idx="12363">
                  <c:v>5</c:v>
                </c:pt>
                <c:pt idx="12364">
                  <c:v>12</c:v>
                </c:pt>
                <c:pt idx="12365">
                  <c:v>3</c:v>
                </c:pt>
                <c:pt idx="12366">
                  <c:v>-4</c:v>
                </c:pt>
                <c:pt idx="12367">
                  <c:v>-4</c:v>
                </c:pt>
                <c:pt idx="12368">
                  <c:v>-7</c:v>
                </c:pt>
                <c:pt idx="12369">
                  <c:v>-6</c:v>
                </c:pt>
                <c:pt idx="12370">
                  <c:v>-9</c:v>
                </c:pt>
                <c:pt idx="12371">
                  <c:v>-16</c:v>
                </c:pt>
                <c:pt idx="12372">
                  <c:v>-16</c:v>
                </c:pt>
                <c:pt idx="12373">
                  <c:v>-9</c:v>
                </c:pt>
                <c:pt idx="12374">
                  <c:v>-15</c:v>
                </c:pt>
                <c:pt idx="12375">
                  <c:v>-21</c:v>
                </c:pt>
                <c:pt idx="12376">
                  <c:v>-14</c:v>
                </c:pt>
                <c:pt idx="12377">
                  <c:v>-16</c:v>
                </c:pt>
                <c:pt idx="12378">
                  <c:v>-8</c:v>
                </c:pt>
                <c:pt idx="12379">
                  <c:v>-19</c:v>
                </c:pt>
                <c:pt idx="12380">
                  <c:v>-18</c:v>
                </c:pt>
                <c:pt idx="12381">
                  <c:v>-27</c:v>
                </c:pt>
                <c:pt idx="12382">
                  <c:v>-22</c:v>
                </c:pt>
                <c:pt idx="12383">
                  <c:v>-21</c:v>
                </c:pt>
                <c:pt idx="12384">
                  <c:v>-24</c:v>
                </c:pt>
                <c:pt idx="12385">
                  <c:v>-24</c:v>
                </c:pt>
                <c:pt idx="12386">
                  <c:v>-26</c:v>
                </c:pt>
                <c:pt idx="12387">
                  <c:v>-15</c:v>
                </c:pt>
                <c:pt idx="12388">
                  <c:v>-18</c:v>
                </c:pt>
                <c:pt idx="12389">
                  <c:v>-14</c:v>
                </c:pt>
                <c:pt idx="12390">
                  <c:v>-13</c:v>
                </c:pt>
                <c:pt idx="12391">
                  <c:v>-9</c:v>
                </c:pt>
                <c:pt idx="12392">
                  <c:v>-14</c:v>
                </c:pt>
                <c:pt idx="12393">
                  <c:v>-13</c:v>
                </c:pt>
                <c:pt idx="12394">
                  <c:v>-19</c:v>
                </c:pt>
                <c:pt idx="12395">
                  <c:v>-19</c:v>
                </c:pt>
                <c:pt idx="12396">
                  <c:v>-18</c:v>
                </c:pt>
                <c:pt idx="12397">
                  <c:v>-26</c:v>
                </c:pt>
                <c:pt idx="12398">
                  <c:v>-25</c:v>
                </c:pt>
                <c:pt idx="12399">
                  <c:v>-31</c:v>
                </c:pt>
                <c:pt idx="12400">
                  <c:v>-31</c:v>
                </c:pt>
                <c:pt idx="12401">
                  <c:v>-33</c:v>
                </c:pt>
                <c:pt idx="12402">
                  <c:v>-44</c:v>
                </c:pt>
                <c:pt idx="12403">
                  <c:v>-36</c:v>
                </c:pt>
                <c:pt idx="12404">
                  <c:v>-31</c:v>
                </c:pt>
                <c:pt idx="12405">
                  <c:v>-30</c:v>
                </c:pt>
                <c:pt idx="12406">
                  <c:v>-27</c:v>
                </c:pt>
                <c:pt idx="12407">
                  <c:v>-25</c:v>
                </c:pt>
                <c:pt idx="12408">
                  <c:v>-24</c:v>
                </c:pt>
                <c:pt idx="12409">
                  <c:v>-15</c:v>
                </c:pt>
                <c:pt idx="12410">
                  <c:v>-12</c:v>
                </c:pt>
                <c:pt idx="12411">
                  <c:v>-11</c:v>
                </c:pt>
                <c:pt idx="12412">
                  <c:v>-12</c:v>
                </c:pt>
                <c:pt idx="12413">
                  <c:v>-5</c:v>
                </c:pt>
                <c:pt idx="12414">
                  <c:v>2</c:v>
                </c:pt>
                <c:pt idx="12415">
                  <c:v>-1</c:v>
                </c:pt>
                <c:pt idx="12416">
                  <c:v>0</c:v>
                </c:pt>
                <c:pt idx="12417">
                  <c:v>5</c:v>
                </c:pt>
                <c:pt idx="12418">
                  <c:v>0</c:v>
                </c:pt>
                <c:pt idx="12419">
                  <c:v>6</c:v>
                </c:pt>
                <c:pt idx="12420">
                  <c:v>5</c:v>
                </c:pt>
                <c:pt idx="12421">
                  <c:v>0</c:v>
                </c:pt>
                <c:pt idx="12422">
                  <c:v>-1</c:v>
                </c:pt>
                <c:pt idx="12423">
                  <c:v>3</c:v>
                </c:pt>
                <c:pt idx="12424">
                  <c:v>7</c:v>
                </c:pt>
                <c:pt idx="12425">
                  <c:v>10</c:v>
                </c:pt>
                <c:pt idx="12426">
                  <c:v>8</c:v>
                </c:pt>
                <c:pt idx="12427">
                  <c:v>9</c:v>
                </c:pt>
                <c:pt idx="12428">
                  <c:v>10</c:v>
                </c:pt>
                <c:pt idx="12429">
                  <c:v>6</c:v>
                </c:pt>
                <c:pt idx="12430">
                  <c:v>12</c:v>
                </c:pt>
                <c:pt idx="12431">
                  <c:v>7</c:v>
                </c:pt>
                <c:pt idx="12432">
                  <c:v>3</c:v>
                </c:pt>
                <c:pt idx="12433">
                  <c:v>10</c:v>
                </c:pt>
                <c:pt idx="12434">
                  <c:v>5</c:v>
                </c:pt>
                <c:pt idx="12435">
                  <c:v>0</c:v>
                </c:pt>
                <c:pt idx="12436">
                  <c:v>-5</c:v>
                </c:pt>
                <c:pt idx="12437">
                  <c:v>-11</c:v>
                </c:pt>
                <c:pt idx="12438">
                  <c:v>-13</c:v>
                </c:pt>
                <c:pt idx="12439">
                  <c:v>-18</c:v>
                </c:pt>
                <c:pt idx="12440">
                  <c:v>-24</c:v>
                </c:pt>
                <c:pt idx="12441">
                  <c:v>-26</c:v>
                </c:pt>
                <c:pt idx="12442">
                  <c:v>-28</c:v>
                </c:pt>
                <c:pt idx="12443">
                  <c:v>-21</c:v>
                </c:pt>
                <c:pt idx="12444">
                  <c:v>-13</c:v>
                </c:pt>
                <c:pt idx="12445">
                  <c:v>-19</c:v>
                </c:pt>
                <c:pt idx="12446">
                  <c:v>-15</c:v>
                </c:pt>
                <c:pt idx="12447">
                  <c:v>-11</c:v>
                </c:pt>
                <c:pt idx="12448">
                  <c:v>-3</c:v>
                </c:pt>
                <c:pt idx="12449">
                  <c:v>-7</c:v>
                </c:pt>
                <c:pt idx="12450">
                  <c:v>2</c:v>
                </c:pt>
                <c:pt idx="12451">
                  <c:v>2</c:v>
                </c:pt>
                <c:pt idx="12452">
                  <c:v>6</c:v>
                </c:pt>
                <c:pt idx="12453">
                  <c:v>11</c:v>
                </c:pt>
                <c:pt idx="12454">
                  <c:v>8</c:v>
                </c:pt>
                <c:pt idx="12455">
                  <c:v>-1</c:v>
                </c:pt>
                <c:pt idx="12456">
                  <c:v>-1</c:v>
                </c:pt>
                <c:pt idx="12457">
                  <c:v>-2</c:v>
                </c:pt>
                <c:pt idx="12458">
                  <c:v>-8</c:v>
                </c:pt>
                <c:pt idx="12459">
                  <c:v>2</c:v>
                </c:pt>
                <c:pt idx="12460">
                  <c:v>3</c:v>
                </c:pt>
                <c:pt idx="12461">
                  <c:v>17</c:v>
                </c:pt>
                <c:pt idx="12462">
                  <c:v>2</c:v>
                </c:pt>
                <c:pt idx="12463">
                  <c:v>4</c:v>
                </c:pt>
                <c:pt idx="12464">
                  <c:v>-5</c:v>
                </c:pt>
                <c:pt idx="12465">
                  <c:v>-7</c:v>
                </c:pt>
                <c:pt idx="12466">
                  <c:v>-8</c:v>
                </c:pt>
                <c:pt idx="12467">
                  <c:v>-4</c:v>
                </c:pt>
                <c:pt idx="12468">
                  <c:v>-6</c:v>
                </c:pt>
                <c:pt idx="12469">
                  <c:v>-1</c:v>
                </c:pt>
                <c:pt idx="12470">
                  <c:v>8</c:v>
                </c:pt>
                <c:pt idx="12471">
                  <c:v>1</c:v>
                </c:pt>
                <c:pt idx="12472">
                  <c:v>-4</c:v>
                </c:pt>
                <c:pt idx="12473">
                  <c:v>-10</c:v>
                </c:pt>
                <c:pt idx="12474">
                  <c:v>-3</c:v>
                </c:pt>
                <c:pt idx="12475">
                  <c:v>-6</c:v>
                </c:pt>
                <c:pt idx="12476">
                  <c:v>-1</c:v>
                </c:pt>
                <c:pt idx="12477">
                  <c:v>0</c:v>
                </c:pt>
                <c:pt idx="12478">
                  <c:v>5</c:v>
                </c:pt>
                <c:pt idx="12479">
                  <c:v>-8</c:v>
                </c:pt>
                <c:pt idx="12480">
                  <c:v>-8</c:v>
                </c:pt>
                <c:pt idx="12481">
                  <c:v>-13</c:v>
                </c:pt>
                <c:pt idx="12482">
                  <c:v>-22</c:v>
                </c:pt>
                <c:pt idx="12483">
                  <c:v>-11</c:v>
                </c:pt>
                <c:pt idx="12484">
                  <c:v>-9</c:v>
                </c:pt>
                <c:pt idx="12485">
                  <c:v>-4</c:v>
                </c:pt>
                <c:pt idx="12486">
                  <c:v>-3</c:v>
                </c:pt>
                <c:pt idx="12487">
                  <c:v>-4</c:v>
                </c:pt>
                <c:pt idx="12488">
                  <c:v>-6</c:v>
                </c:pt>
                <c:pt idx="12489">
                  <c:v>-4</c:v>
                </c:pt>
                <c:pt idx="12490">
                  <c:v>-9</c:v>
                </c:pt>
                <c:pt idx="12491">
                  <c:v>2</c:v>
                </c:pt>
                <c:pt idx="12492">
                  <c:v>-5</c:v>
                </c:pt>
                <c:pt idx="12493">
                  <c:v>1</c:v>
                </c:pt>
                <c:pt idx="12494">
                  <c:v>-2</c:v>
                </c:pt>
                <c:pt idx="12495">
                  <c:v>-11</c:v>
                </c:pt>
                <c:pt idx="12496">
                  <c:v>-15</c:v>
                </c:pt>
                <c:pt idx="12497">
                  <c:v>-17</c:v>
                </c:pt>
                <c:pt idx="12498">
                  <c:v>-13</c:v>
                </c:pt>
                <c:pt idx="12499">
                  <c:v>-17</c:v>
                </c:pt>
                <c:pt idx="12500">
                  <c:v>-13</c:v>
                </c:pt>
                <c:pt idx="12501">
                  <c:v>-14</c:v>
                </c:pt>
                <c:pt idx="12502">
                  <c:v>-3</c:v>
                </c:pt>
                <c:pt idx="12503">
                  <c:v>-7</c:v>
                </c:pt>
                <c:pt idx="12504">
                  <c:v>0</c:v>
                </c:pt>
                <c:pt idx="12505">
                  <c:v>1</c:v>
                </c:pt>
                <c:pt idx="12506">
                  <c:v>4</c:v>
                </c:pt>
                <c:pt idx="12507">
                  <c:v>5</c:v>
                </c:pt>
                <c:pt idx="12508">
                  <c:v>21</c:v>
                </c:pt>
                <c:pt idx="12509">
                  <c:v>21</c:v>
                </c:pt>
                <c:pt idx="12510">
                  <c:v>10</c:v>
                </c:pt>
                <c:pt idx="12511">
                  <c:v>11</c:v>
                </c:pt>
                <c:pt idx="12512">
                  <c:v>16</c:v>
                </c:pt>
                <c:pt idx="12513">
                  <c:v>14</c:v>
                </c:pt>
                <c:pt idx="12514">
                  <c:v>7</c:v>
                </c:pt>
                <c:pt idx="12515">
                  <c:v>4</c:v>
                </c:pt>
                <c:pt idx="12516">
                  <c:v>0</c:v>
                </c:pt>
                <c:pt idx="12517">
                  <c:v>2</c:v>
                </c:pt>
                <c:pt idx="12518">
                  <c:v>5</c:v>
                </c:pt>
                <c:pt idx="12519">
                  <c:v>2</c:v>
                </c:pt>
                <c:pt idx="12520">
                  <c:v>3</c:v>
                </c:pt>
                <c:pt idx="12521">
                  <c:v>6</c:v>
                </c:pt>
                <c:pt idx="12522">
                  <c:v>6</c:v>
                </c:pt>
                <c:pt idx="12523">
                  <c:v>-2</c:v>
                </c:pt>
                <c:pt idx="12524">
                  <c:v>-8</c:v>
                </c:pt>
                <c:pt idx="12525">
                  <c:v>-5</c:v>
                </c:pt>
                <c:pt idx="12526">
                  <c:v>-9</c:v>
                </c:pt>
                <c:pt idx="12527">
                  <c:v>-3</c:v>
                </c:pt>
                <c:pt idx="12528">
                  <c:v>0</c:v>
                </c:pt>
                <c:pt idx="12529">
                  <c:v>-1</c:v>
                </c:pt>
                <c:pt idx="12530">
                  <c:v>-3</c:v>
                </c:pt>
                <c:pt idx="12531">
                  <c:v>-3</c:v>
                </c:pt>
                <c:pt idx="12532">
                  <c:v>-14</c:v>
                </c:pt>
                <c:pt idx="12533">
                  <c:v>-18</c:v>
                </c:pt>
                <c:pt idx="12534">
                  <c:v>-16</c:v>
                </c:pt>
                <c:pt idx="12535">
                  <c:v>-10</c:v>
                </c:pt>
                <c:pt idx="12536">
                  <c:v>-6</c:v>
                </c:pt>
                <c:pt idx="12537">
                  <c:v>-9</c:v>
                </c:pt>
                <c:pt idx="12538">
                  <c:v>-6</c:v>
                </c:pt>
                <c:pt idx="12539">
                  <c:v>-10</c:v>
                </c:pt>
                <c:pt idx="12540">
                  <c:v>-13</c:v>
                </c:pt>
                <c:pt idx="12541">
                  <c:v>-17</c:v>
                </c:pt>
                <c:pt idx="12542">
                  <c:v>-19</c:v>
                </c:pt>
                <c:pt idx="12543">
                  <c:v>-23</c:v>
                </c:pt>
                <c:pt idx="12544">
                  <c:v>-24</c:v>
                </c:pt>
                <c:pt idx="12545">
                  <c:v>-19</c:v>
                </c:pt>
                <c:pt idx="12546">
                  <c:v>-26</c:v>
                </c:pt>
                <c:pt idx="12547">
                  <c:v>-22</c:v>
                </c:pt>
                <c:pt idx="12548">
                  <c:v>-26</c:v>
                </c:pt>
                <c:pt idx="12549">
                  <c:v>-28</c:v>
                </c:pt>
                <c:pt idx="12550">
                  <c:v>-27</c:v>
                </c:pt>
                <c:pt idx="12551">
                  <c:v>-25</c:v>
                </c:pt>
                <c:pt idx="12552">
                  <c:v>-32</c:v>
                </c:pt>
                <c:pt idx="12553">
                  <c:v>-28</c:v>
                </c:pt>
                <c:pt idx="12554">
                  <c:v>-20</c:v>
                </c:pt>
                <c:pt idx="12555">
                  <c:v>-22</c:v>
                </c:pt>
                <c:pt idx="12556">
                  <c:v>-26</c:v>
                </c:pt>
                <c:pt idx="12557">
                  <c:v>-27</c:v>
                </c:pt>
                <c:pt idx="12558">
                  <c:v>-20</c:v>
                </c:pt>
                <c:pt idx="12559">
                  <c:v>-27</c:v>
                </c:pt>
                <c:pt idx="12560">
                  <c:v>-22</c:v>
                </c:pt>
                <c:pt idx="12561">
                  <c:v>-19</c:v>
                </c:pt>
                <c:pt idx="12562">
                  <c:v>-22</c:v>
                </c:pt>
                <c:pt idx="12563">
                  <c:v>-26</c:v>
                </c:pt>
                <c:pt idx="12564">
                  <c:v>-21</c:v>
                </c:pt>
                <c:pt idx="12565">
                  <c:v>-25</c:v>
                </c:pt>
                <c:pt idx="12566">
                  <c:v>-44</c:v>
                </c:pt>
                <c:pt idx="12567">
                  <c:v>-38</c:v>
                </c:pt>
                <c:pt idx="12568">
                  <c:v>-31</c:v>
                </c:pt>
                <c:pt idx="12569">
                  <c:v>-23</c:v>
                </c:pt>
                <c:pt idx="12570">
                  <c:v>-24</c:v>
                </c:pt>
                <c:pt idx="12571">
                  <c:v>-29</c:v>
                </c:pt>
                <c:pt idx="12572">
                  <c:v>-34</c:v>
                </c:pt>
                <c:pt idx="12573">
                  <c:v>-33</c:v>
                </c:pt>
                <c:pt idx="12574">
                  <c:v>-27</c:v>
                </c:pt>
                <c:pt idx="12575">
                  <c:v>-22</c:v>
                </c:pt>
                <c:pt idx="12576">
                  <c:v>-24</c:v>
                </c:pt>
                <c:pt idx="12577">
                  <c:v>-28</c:v>
                </c:pt>
                <c:pt idx="12578">
                  <c:v>-15</c:v>
                </c:pt>
                <c:pt idx="12579">
                  <c:v>-13</c:v>
                </c:pt>
                <c:pt idx="12580">
                  <c:v>-11</c:v>
                </c:pt>
                <c:pt idx="12581">
                  <c:v>-13</c:v>
                </c:pt>
                <c:pt idx="12582">
                  <c:v>-7</c:v>
                </c:pt>
                <c:pt idx="12583">
                  <c:v>0</c:v>
                </c:pt>
                <c:pt idx="12584">
                  <c:v>-3</c:v>
                </c:pt>
                <c:pt idx="12585">
                  <c:v>-10</c:v>
                </c:pt>
                <c:pt idx="12586">
                  <c:v>-13</c:v>
                </c:pt>
                <c:pt idx="12587">
                  <c:v>-19</c:v>
                </c:pt>
                <c:pt idx="12588">
                  <c:v>-13</c:v>
                </c:pt>
                <c:pt idx="12589">
                  <c:v>-5</c:v>
                </c:pt>
                <c:pt idx="12590">
                  <c:v>-6</c:v>
                </c:pt>
                <c:pt idx="12591">
                  <c:v>-1</c:v>
                </c:pt>
                <c:pt idx="12592">
                  <c:v>3</c:v>
                </c:pt>
                <c:pt idx="12593">
                  <c:v>-2</c:v>
                </c:pt>
                <c:pt idx="12594">
                  <c:v>-10</c:v>
                </c:pt>
                <c:pt idx="12595">
                  <c:v>-11</c:v>
                </c:pt>
                <c:pt idx="12596">
                  <c:v>-13</c:v>
                </c:pt>
                <c:pt idx="12597">
                  <c:v>-14</c:v>
                </c:pt>
                <c:pt idx="12598">
                  <c:v>-15</c:v>
                </c:pt>
                <c:pt idx="12599">
                  <c:v>-15</c:v>
                </c:pt>
                <c:pt idx="12600">
                  <c:v>-14</c:v>
                </c:pt>
                <c:pt idx="12601">
                  <c:v>-14</c:v>
                </c:pt>
                <c:pt idx="12602">
                  <c:v>-15</c:v>
                </c:pt>
                <c:pt idx="12603">
                  <c:v>-21</c:v>
                </c:pt>
                <c:pt idx="12604">
                  <c:v>-32</c:v>
                </c:pt>
                <c:pt idx="12605">
                  <c:v>-32</c:v>
                </c:pt>
                <c:pt idx="12606">
                  <c:v>-18</c:v>
                </c:pt>
                <c:pt idx="12607">
                  <c:v>-18</c:v>
                </c:pt>
                <c:pt idx="12608">
                  <c:v>-12</c:v>
                </c:pt>
                <c:pt idx="12609">
                  <c:v>-19</c:v>
                </c:pt>
                <c:pt idx="12610">
                  <c:v>-16</c:v>
                </c:pt>
                <c:pt idx="12611">
                  <c:v>-11</c:v>
                </c:pt>
                <c:pt idx="12612">
                  <c:v>-12</c:v>
                </c:pt>
                <c:pt idx="12613">
                  <c:v>-8</c:v>
                </c:pt>
                <c:pt idx="12614">
                  <c:v>-6</c:v>
                </c:pt>
                <c:pt idx="12615">
                  <c:v>-8</c:v>
                </c:pt>
                <c:pt idx="12616">
                  <c:v>-1</c:v>
                </c:pt>
                <c:pt idx="12617">
                  <c:v>4</c:v>
                </c:pt>
                <c:pt idx="12618">
                  <c:v>-4</c:v>
                </c:pt>
                <c:pt idx="12619">
                  <c:v>-4</c:v>
                </c:pt>
                <c:pt idx="12620">
                  <c:v>-6</c:v>
                </c:pt>
                <c:pt idx="12621">
                  <c:v>1</c:v>
                </c:pt>
                <c:pt idx="12622">
                  <c:v>-4</c:v>
                </c:pt>
                <c:pt idx="12623">
                  <c:v>-5</c:v>
                </c:pt>
                <c:pt idx="12624">
                  <c:v>-3</c:v>
                </c:pt>
                <c:pt idx="12625">
                  <c:v>-11</c:v>
                </c:pt>
                <c:pt idx="12626">
                  <c:v>-20</c:v>
                </c:pt>
                <c:pt idx="12627">
                  <c:v>-14</c:v>
                </c:pt>
                <c:pt idx="12628">
                  <c:v>-8</c:v>
                </c:pt>
                <c:pt idx="12629">
                  <c:v>-20</c:v>
                </c:pt>
                <c:pt idx="12630">
                  <c:v>-18</c:v>
                </c:pt>
                <c:pt idx="12631">
                  <c:v>-17</c:v>
                </c:pt>
                <c:pt idx="12632">
                  <c:v>-4</c:v>
                </c:pt>
                <c:pt idx="12633">
                  <c:v>-4</c:v>
                </c:pt>
                <c:pt idx="12634">
                  <c:v>-14</c:v>
                </c:pt>
                <c:pt idx="12635">
                  <c:v>-15</c:v>
                </c:pt>
                <c:pt idx="12636">
                  <c:v>-21</c:v>
                </c:pt>
                <c:pt idx="12637">
                  <c:v>-23</c:v>
                </c:pt>
                <c:pt idx="12638">
                  <c:v>-20</c:v>
                </c:pt>
                <c:pt idx="12639">
                  <c:v>-22</c:v>
                </c:pt>
                <c:pt idx="12640">
                  <c:v>-27</c:v>
                </c:pt>
                <c:pt idx="12641">
                  <c:v>-26</c:v>
                </c:pt>
                <c:pt idx="12642">
                  <c:v>-26</c:v>
                </c:pt>
                <c:pt idx="12643">
                  <c:v>-28</c:v>
                </c:pt>
                <c:pt idx="12644">
                  <c:v>-33</c:v>
                </c:pt>
                <c:pt idx="12645">
                  <c:v>-32</c:v>
                </c:pt>
                <c:pt idx="12646">
                  <c:v>-20</c:v>
                </c:pt>
                <c:pt idx="12647">
                  <c:v>-21</c:v>
                </c:pt>
                <c:pt idx="12648">
                  <c:v>-16</c:v>
                </c:pt>
                <c:pt idx="12649">
                  <c:v>-7</c:v>
                </c:pt>
                <c:pt idx="12650">
                  <c:v>-3</c:v>
                </c:pt>
                <c:pt idx="12651">
                  <c:v>-2</c:v>
                </c:pt>
                <c:pt idx="12652">
                  <c:v>0</c:v>
                </c:pt>
                <c:pt idx="12653">
                  <c:v>-3</c:v>
                </c:pt>
                <c:pt idx="12654">
                  <c:v>-5</c:v>
                </c:pt>
                <c:pt idx="12655">
                  <c:v>-4</c:v>
                </c:pt>
                <c:pt idx="12656">
                  <c:v>-1</c:v>
                </c:pt>
                <c:pt idx="12657">
                  <c:v>-9</c:v>
                </c:pt>
                <c:pt idx="12658">
                  <c:v>-6</c:v>
                </c:pt>
                <c:pt idx="12659">
                  <c:v>-6</c:v>
                </c:pt>
                <c:pt idx="12660">
                  <c:v>-11</c:v>
                </c:pt>
                <c:pt idx="12661">
                  <c:v>-17</c:v>
                </c:pt>
                <c:pt idx="12662">
                  <c:v>-12</c:v>
                </c:pt>
                <c:pt idx="12663">
                  <c:v>-9</c:v>
                </c:pt>
                <c:pt idx="12664">
                  <c:v>-8</c:v>
                </c:pt>
                <c:pt idx="12665">
                  <c:v>-2</c:v>
                </c:pt>
                <c:pt idx="12666">
                  <c:v>-7</c:v>
                </c:pt>
                <c:pt idx="12667">
                  <c:v>-13</c:v>
                </c:pt>
                <c:pt idx="12668">
                  <c:v>-19</c:v>
                </c:pt>
                <c:pt idx="12669">
                  <c:v>-21</c:v>
                </c:pt>
                <c:pt idx="12670">
                  <c:v>-22</c:v>
                </c:pt>
                <c:pt idx="12671">
                  <c:v>-17</c:v>
                </c:pt>
                <c:pt idx="12672">
                  <c:v>-9</c:v>
                </c:pt>
                <c:pt idx="12673">
                  <c:v>-18</c:v>
                </c:pt>
                <c:pt idx="12674">
                  <c:v>-17</c:v>
                </c:pt>
                <c:pt idx="12675">
                  <c:v>-24</c:v>
                </c:pt>
                <c:pt idx="12676">
                  <c:v>-25</c:v>
                </c:pt>
                <c:pt idx="12677">
                  <c:v>-28</c:v>
                </c:pt>
                <c:pt idx="12678">
                  <c:v>-20</c:v>
                </c:pt>
                <c:pt idx="12679">
                  <c:v>-9</c:v>
                </c:pt>
                <c:pt idx="12680">
                  <c:v>-12</c:v>
                </c:pt>
                <c:pt idx="12681">
                  <c:v>-6</c:v>
                </c:pt>
                <c:pt idx="12682">
                  <c:v>-12</c:v>
                </c:pt>
                <c:pt idx="12683">
                  <c:v>-22</c:v>
                </c:pt>
                <c:pt idx="12684">
                  <c:v>-25</c:v>
                </c:pt>
                <c:pt idx="12685">
                  <c:v>-21</c:v>
                </c:pt>
                <c:pt idx="12686">
                  <c:v>-22</c:v>
                </c:pt>
                <c:pt idx="12687">
                  <c:v>-18</c:v>
                </c:pt>
                <c:pt idx="12688">
                  <c:v>-11</c:v>
                </c:pt>
                <c:pt idx="12689">
                  <c:v>-17</c:v>
                </c:pt>
                <c:pt idx="12690">
                  <c:v>-21</c:v>
                </c:pt>
                <c:pt idx="12691">
                  <c:v>-23</c:v>
                </c:pt>
                <c:pt idx="12692">
                  <c:v>-15</c:v>
                </c:pt>
                <c:pt idx="12693">
                  <c:v>-16</c:v>
                </c:pt>
                <c:pt idx="12694">
                  <c:v>-20</c:v>
                </c:pt>
                <c:pt idx="12695">
                  <c:v>-14</c:v>
                </c:pt>
                <c:pt idx="12696">
                  <c:v>-6</c:v>
                </c:pt>
                <c:pt idx="12697">
                  <c:v>-10</c:v>
                </c:pt>
                <c:pt idx="12698">
                  <c:v>-6</c:v>
                </c:pt>
                <c:pt idx="12699">
                  <c:v>-12</c:v>
                </c:pt>
                <c:pt idx="12700">
                  <c:v>-19</c:v>
                </c:pt>
                <c:pt idx="12701">
                  <c:v>-14</c:v>
                </c:pt>
                <c:pt idx="12702">
                  <c:v>-9</c:v>
                </c:pt>
                <c:pt idx="12703">
                  <c:v>-5</c:v>
                </c:pt>
                <c:pt idx="12704">
                  <c:v>-4</c:v>
                </c:pt>
                <c:pt idx="12705">
                  <c:v>-1</c:v>
                </c:pt>
                <c:pt idx="12706">
                  <c:v>10</c:v>
                </c:pt>
                <c:pt idx="12707">
                  <c:v>0</c:v>
                </c:pt>
                <c:pt idx="12708">
                  <c:v>-4</c:v>
                </c:pt>
                <c:pt idx="12709">
                  <c:v>-1</c:v>
                </c:pt>
                <c:pt idx="12710">
                  <c:v>-1</c:v>
                </c:pt>
                <c:pt idx="12711">
                  <c:v>-4</c:v>
                </c:pt>
                <c:pt idx="12712">
                  <c:v>-2</c:v>
                </c:pt>
                <c:pt idx="12713">
                  <c:v>-5</c:v>
                </c:pt>
                <c:pt idx="12714">
                  <c:v>-3</c:v>
                </c:pt>
                <c:pt idx="12715">
                  <c:v>-6</c:v>
                </c:pt>
                <c:pt idx="12716">
                  <c:v>-7</c:v>
                </c:pt>
                <c:pt idx="12717">
                  <c:v>-8</c:v>
                </c:pt>
                <c:pt idx="12718">
                  <c:v>-9</c:v>
                </c:pt>
                <c:pt idx="12719">
                  <c:v>1</c:v>
                </c:pt>
                <c:pt idx="12720">
                  <c:v>4</c:v>
                </c:pt>
                <c:pt idx="12721">
                  <c:v>-1</c:v>
                </c:pt>
                <c:pt idx="12722">
                  <c:v>-10</c:v>
                </c:pt>
                <c:pt idx="12723">
                  <c:v>-11</c:v>
                </c:pt>
                <c:pt idx="12724">
                  <c:v>-12</c:v>
                </c:pt>
                <c:pt idx="12725">
                  <c:v>-11</c:v>
                </c:pt>
                <c:pt idx="12726">
                  <c:v>-13</c:v>
                </c:pt>
                <c:pt idx="12727">
                  <c:v>-7</c:v>
                </c:pt>
                <c:pt idx="12728">
                  <c:v>-11</c:v>
                </c:pt>
                <c:pt idx="12729">
                  <c:v>-10</c:v>
                </c:pt>
                <c:pt idx="12730">
                  <c:v>-16</c:v>
                </c:pt>
                <c:pt idx="12731">
                  <c:v>-21</c:v>
                </c:pt>
                <c:pt idx="12732">
                  <c:v>-17</c:v>
                </c:pt>
                <c:pt idx="12733">
                  <c:v>-7</c:v>
                </c:pt>
                <c:pt idx="12734">
                  <c:v>2</c:v>
                </c:pt>
                <c:pt idx="12735">
                  <c:v>2</c:v>
                </c:pt>
                <c:pt idx="12736">
                  <c:v>7</c:v>
                </c:pt>
                <c:pt idx="12737">
                  <c:v>2</c:v>
                </c:pt>
                <c:pt idx="12738">
                  <c:v>4</c:v>
                </c:pt>
                <c:pt idx="12739">
                  <c:v>4</c:v>
                </c:pt>
                <c:pt idx="12740">
                  <c:v>8</c:v>
                </c:pt>
                <c:pt idx="12741">
                  <c:v>10</c:v>
                </c:pt>
                <c:pt idx="12742">
                  <c:v>12</c:v>
                </c:pt>
                <c:pt idx="12743">
                  <c:v>18</c:v>
                </c:pt>
                <c:pt idx="12744">
                  <c:v>13</c:v>
                </c:pt>
                <c:pt idx="12745">
                  <c:v>8</c:v>
                </c:pt>
                <c:pt idx="12746">
                  <c:v>6</c:v>
                </c:pt>
                <c:pt idx="12747">
                  <c:v>0</c:v>
                </c:pt>
                <c:pt idx="12748">
                  <c:v>-4</c:v>
                </c:pt>
                <c:pt idx="12749">
                  <c:v>-3</c:v>
                </c:pt>
                <c:pt idx="12750">
                  <c:v>2</c:v>
                </c:pt>
                <c:pt idx="12751">
                  <c:v>0</c:v>
                </c:pt>
                <c:pt idx="12752">
                  <c:v>-5</c:v>
                </c:pt>
                <c:pt idx="12753">
                  <c:v>-2</c:v>
                </c:pt>
                <c:pt idx="12754">
                  <c:v>-1</c:v>
                </c:pt>
                <c:pt idx="12755">
                  <c:v>-4</c:v>
                </c:pt>
                <c:pt idx="12756">
                  <c:v>-6</c:v>
                </c:pt>
                <c:pt idx="12757">
                  <c:v>-6</c:v>
                </c:pt>
                <c:pt idx="12758">
                  <c:v>-11</c:v>
                </c:pt>
                <c:pt idx="12759">
                  <c:v>2</c:v>
                </c:pt>
                <c:pt idx="12760">
                  <c:v>4</c:v>
                </c:pt>
                <c:pt idx="12761">
                  <c:v>3</c:v>
                </c:pt>
                <c:pt idx="12762">
                  <c:v>5</c:v>
                </c:pt>
                <c:pt idx="12763">
                  <c:v>6</c:v>
                </c:pt>
                <c:pt idx="12764">
                  <c:v>1</c:v>
                </c:pt>
                <c:pt idx="12765">
                  <c:v>-7</c:v>
                </c:pt>
                <c:pt idx="12766">
                  <c:v>-2</c:v>
                </c:pt>
                <c:pt idx="12767">
                  <c:v>-4</c:v>
                </c:pt>
                <c:pt idx="12768">
                  <c:v>1</c:v>
                </c:pt>
                <c:pt idx="12769">
                  <c:v>2</c:v>
                </c:pt>
                <c:pt idx="12770">
                  <c:v>1</c:v>
                </c:pt>
                <c:pt idx="12771">
                  <c:v>-1</c:v>
                </c:pt>
                <c:pt idx="12772">
                  <c:v>0</c:v>
                </c:pt>
                <c:pt idx="12773">
                  <c:v>1</c:v>
                </c:pt>
                <c:pt idx="12774">
                  <c:v>-3</c:v>
                </c:pt>
                <c:pt idx="12775">
                  <c:v>-2</c:v>
                </c:pt>
                <c:pt idx="12776">
                  <c:v>8</c:v>
                </c:pt>
                <c:pt idx="12777">
                  <c:v>11</c:v>
                </c:pt>
                <c:pt idx="12778">
                  <c:v>3</c:v>
                </c:pt>
                <c:pt idx="12779">
                  <c:v>8</c:v>
                </c:pt>
                <c:pt idx="12780">
                  <c:v>-4</c:v>
                </c:pt>
                <c:pt idx="12781">
                  <c:v>-5</c:v>
                </c:pt>
                <c:pt idx="12782">
                  <c:v>-2</c:v>
                </c:pt>
                <c:pt idx="12783">
                  <c:v>-4</c:v>
                </c:pt>
                <c:pt idx="12784">
                  <c:v>-6</c:v>
                </c:pt>
                <c:pt idx="12785">
                  <c:v>-3</c:v>
                </c:pt>
                <c:pt idx="12786">
                  <c:v>-7</c:v>
                </c:pt>
                <c:pt idx="12787">
                  <c:v>-11</c:v>
                </c:pt>
                <c:pt idx="12788">
                  <c:v>-15</c:v>
                </c:pt>
                <c:pt idx="12789">
                  <c:v>-15</c:v>
                </c:pt>
                <c:pt idx="12790">
                  <c:v>-12</c:v>
                </c:pt>
                <c:pt idx="12791">
                  <c:v>-18</c:v>
                </c:pt>
                <c:pt idx="12792">
                  <c:v>-12</c:v>
                </c:pt>
                <c:pt idx="12793">
                  <c:v>-13</c:v>
                </c:pt>
                <c:pt idx="12794">
                  <c:v>-13</c:v>
                </c:pt>
                <c:pt idx="12795">
                  <c:v>-11</c:v>
                </c:pt>
                <c:pt idx="12796">
                  <c:v>-9</c:v>
                </c:pt>
                <c:pt idx="12797">
                  <c:v>-17</c:v>
                </c:pt>
                <c:pt idx="12798">
                  <c:v>-11</c:v>
                </c:pt>
                <c:pt idx="12799">
                  <c:v>-14</c:v>
                </c:pt>
                <c:pt idx="12800">
                  <c:v>-6</c:v>
                </c:pt>
                <c:pt idx="12801">
                  <c:v>-16</c:v>
                </c:pt>
                <c:pt idx="12802">
                  <c:v>-17</c:v>
                </c:pt>
                <c:pt idx="12803">
                  <c:v>-16</c:v>
                </c:pt>
                <c:pt idx="12804">
                  <c:v>-12</c:v>
                </c:pt>
                <c:pt idx="12805">
                  <c:v>-5</c:v>
                </c:pt>
                <c:pt idx="12806">
                  <c:v>-4</c:v>
                </c:pt>
                <c:pt idx="12807">
                  <c:v>-3</c:v>
                </c:pt>
                <c:pt idx="12808">
                  <c:v>3</c:v>
                </c:pt>
                <c:pt idx="12809">
                  <c:v>0</c:v>
                </c:pt>
                <c:pt idx="12810">
                  <c:v>5</c:v>
                </c:pt>
                <c:pt idx="12811">
                  <c:v>14</c:v>
                </c:pt>
                <c:pt idx="12812">
                  <c:v>6</c:v>
                </c:pt>
                <c:pt idx="12813">
                  <c:v>15</c:v>
                </c:pt>
                <c:pt idx="12814">
                  <c:v>6</c:v>
                </c:pt>
                <c:pt idx="12815">
                  <c:v>1</c:v>
                </c:pt>
                <c:pt idx="12816">
                  <c:v>4</c:v>
                </c:pt>
                <c:pt idx="12817">
                  <c:v>-5</c:v>
                </c:pt>
                <c:pt idx="12818">
                  <c:v>-16</c:v>
                </c:pt>
                <c:pt idx="12819">
                  <c:v>-17</c:v>
                </c:pt>
                <c:pt idx="12820">
                  <c:v>-19</c:v>
                </c:pt>
                <c:pt idx="12821">
                  <c:v>-16</c:v>
                </c:pt>
                <c:pt idx="12822">
                  <c:v>-24</c:v>
                </c:pt>
                <c:pt idx="12823">
                  <c:v>-25</c:v>
                </c:pt>
                <c:pt idx="12824">
                  <c:v>-29</c:v>
                </c:pt>
                <c:pt idx="12825">
                  <c:v>-35</c:v>
                </c:pt>
                <c:pt idx="12826">
                  <c:v>-29</c:v>
                </c:pt>
                <c:pt idx="12827">
                  <c:v>-30</c:v>
                </c:pt>
                <c:pt idx="12828">
                  <c:v>-30</c:v>
                </c:pt>
                <c:pt idx="12829">
                  <c:v>-26</c:v>
                </c:pt>
                <c:pt idx="12830">
                  <c:v>-15</c:v>
                </c:pt>
                <c:pt idx="12831">
                  <c:v>-21</c:v>
                </c:pt>
                <c:pt idx="12832">
                  <c:v>-18</c:v>
                </c:pt>
                <c:pt idx="12833">
                  <c:v>-23</c:v>
                </c:pt>
                <c:pt idx="12834">
                  <c:v>-26</c:v>
                </c:pt>
                <c:pt idx="12835">
                  <c:v>-22</c:v>
                </c:pt>
                <c:pt idx="12836">
                  <c:v>-18</c:v>
                </c:pt>
                <c:pt idx="12837">
                  <c:v>-17</c:v>
                </c:pt>
                <c:pt idx="12838">
                  <c:v>-19</c:v>
                </c:pt>
                <c:pt idx="12839">
                  <c:v>-18</c:v>
                </c:pt>
                <c:pt idx="12840">
                  <c:v>-27</c:v>
                </c:pt>
                <c:pt idx="12841">
                  <c:v>-20</c:v>
                </c:pt>
                <c:pt idx="12842">
                  <c:v>-20</c:v>
                </c:pt>
                <c:pt idx="12843">
                  <c:v>-14</c:v>
                </c:pt>
                <c:pt idx="12844">
                  <c:v>-16</c:v>
                </c:pt>
                <c:pt idx="12845">
                  <c:v>-12</c:v>
                </c:pt>
                <c:pt idx="12846">
                  <c:v>-10</c:v>
                </c:pt>
                <c:pt idx="12847">
                  <c:v>-8</c:v>
                </c:pt>
                <c:pt idx="12848">
                  <c:v>-10</c:v>
                </c:pt>
                <c:pt idx="12849">
                  <c:v>-8</c:v>
                </c:pt>
                <c:pt idx="12850">
                  <c:v>-2</c:v>
                </c:pt>
                <c:pt idx="12851">
                  <c:v>9</c:v>
                </c:pt>
                <c:pt idx="12852">
                  <c:v>18</c:v>
                </c:pt>
                <c:pt idx="12853">
                  <c:v>16</c:v>
                </c:pt>
                <c:pt idx="12854">
                  <c:v>17</c:v>
                </c:pt>
                <c:pt idx="12855">
                  <c:v>19</c:v>
                </c:pt>
                <c:pt idx="12856">
                  <c:v>12</c:v>
                </c:pt>
                <c:pt idx="12857">
                  <c:v>20</c:v>
                </c:pt>
                <c:pt idx="12858">
                  <c:v>17</c:v>
                </c:pt>
                <c:pt idx="12859">
                  <c:v>14</c:v>
                </c:pt>
                <c:pt idx="12860">
                  <c:v>14</c:v>
                </c:pt>
                <c:pt idx="12861">
                  <c:v>7</c:v>
                </c:pt>
                <c:pt idx="12862">
                  <c:v>1</c:v>
                </c:pt>
                <c:pt idx="12863">
                  <c:v>-3</c:v>
                </c:pt>
                <c:pt idx="12864">
                  <c:v>-12</c:v>
                </c:pt>
                <c:pt idx="12865">
                  <c:v>-8</c:v>
                </c:pt>
                <c:pt idx="12866">
                  <c:v>-17</c:v>
                </c:pt>
                <c:pt idx="12867">
                  <c:v>-18</c:v>
                </c:pt>
                <c:pt idx="12868">
                  <c:v>-16</c:v>
                </c:pt>
                <c:pt idx="12869">
                  <c:v>-18</c:v>
                </c:pt>
                <c:pt idx="12870">
                  <c:v>-15</c:v>
                </c:pt>
                <c:pt idx="12871">
                  <c:v>-30</c:v>
                </c:pt>
                <c:pt idx="12872">
                  <c:v>-31</c:v>
                </c:pt>
                <c:pt idx="12873">
                  <c:v>-29</c:v>
                </c:pt>
                <c:pt idx="12874">
                  <c:v>-25</c:v>
                </c:pt>
                <c:pt idx="12875">
                  <c:v>-21</c:v>
                </c:pt>
                <c:pt idx="12876">
                  <c:v>-19</c:v>
                </c:pt>
                <c:pt idx="12877">
                  <c:v>-20</c:v>
                </c:pt>
                <c:pt idx="12878">
                  <c:v>-12</c:v>
                </c:pt>
                <c:pt idx="12879">
                  <c:v>-10</c:v>
                </c:pt>
                <c:pt idx="12880">
                  <c:v>-15</c:v>
                </c:pt>
                <c:pt idx="12881">
                  <c:v>-17</c:v>
                </c:pt>
                <c:pt idx="12882">
                  <c:v>-14</c:v>
                </c:pt>
                <c:pt idx="12883">
                  <c:v>2</c:v>
                </c:pt>
                <c:pt idx="12884">
                  <c:v>-5</c:v>
                </c:pt>
                <c:pt idx="12885">
                  <c:v>-2</c:v>
                </c:pt>
                <c:pt idx="12886">
                  <c:v>-13</c:v>
                </c:pt>
                <c:pt idx="12887">
                  <c:v>-17</c:v>
                </c:pt>
                <c:pt idx="12888">
                  <c:v>-14</c:v>
                </c:pt>
                <c:pt idx="12889">
                  <c:v>-14</c:v>
                </c:pt>
                <c:pt idx="12890">
                  <c:v>-22</c:v>
                </c:pt>
                <c:pt idx="12891">
                  <c:v>-31</c:v>
                </c:pt>
                <c:pt idx="12892">
                  <c:v>-30</c:v>
                </c:pt>
                <c:pt idx="12893">
                  <c:v>-30</c:v>
                </c:pt>
                <c:pt idx="12894">
                  <c:v>-27</c:v>
                </c:pt>
                <c:pt idx="12895">
                  <c:v>-25</c:v>
                </c:pt>
                <c:pt idx="12896">
                  <c:v>-20</c:v>
                </c:pt>
                <c:pt idx="12897">
                  <c:v>-26</c:v>
                </c:pt>
                <c:pt idx="12898">
                  <c:v>-24</c:v>
                </c:pt>
                <c:pt idx="12899">
                  <c:v>-28</c:v>
                </c:pt>
                <c:pt idx="12900">
                  <c:v>-24</c:v>
                </c:pt>
                <c:pt idx="12901">
                  <c:v>-30</c:v>
                </c:pt>
                <c:pt idx="12902">
                  <c:v>-20</c:v>
                </c:pt>
                <c:pt idx="12903">
                  <c:v>-16</c:v>
                </c:pt>
                <c:pt idx="12904">
                  <c:v>-20</c:v>
                </c:pt>
                <c:pt idx="12905">
                  <c:v>-16</c:v>
                </c:pt>
                <c:pt idx="12906">
                  <c:v>-18</c:v>
                </c:pt>
                <c:pt idx="12907">
                  <c:v>-21</c:v>
                </c:pt>
                <c:pt idx="12908">
                  <c:v>-19</c:v>
                </c:pt>
                <c:pt idx="12909">
                  <c:v>-17</c:v>
                </c:pt>
                <c:pt idx="12910">
                  <c:v>-13</c:v>
                </c:pt>
                <c:pt idx="12911">
                  <c:v>-17</c:v>
                </c:pt>
                <c:pt idx="12912">
                  <c:v>-11</c:v>
                </c:pt>
                <c:pt idx="12913">
                  <c:v>-6</c:v>
                </c:pt>
                <c:pt idx="12914">
                  <c:v>-6</c:v>
                </c:pt>
                <c:pt idx="12915">
                  <c:v>-5</c:v>
                </c:pt>
                <c:pt idx="12916">
                  <c:v>-4</c:v>
                </c:pt>
                <c:pt idx="12917">
                  <c:v>-14</c:v>
                </c:pt>
                <c:pt idx="12918">
                  <c:v>-10</c:v>
                </c:pt>
                <c:pt idx="12919">
                  <c:v>-5</c:v>
                </c:pt>
                <c:pt idx="12920">
                  <c:v>-3</c:v>
                </c:pt>
                <c:pt idx="12921">
                  <c:v>-8</c:v>
                </c:pt>
                <c:pt idx="12922">
                  <c:v>-7</c:v>
                </c:pt>
                <c:pt idx="12923">
                  <c:v>-2</c:v>
                </c:pt>
                <c:pt idx="12924">
                  <c:v>-7</c:v>
                </c:pt>
                <c:pt idx="12925">
                  <c:v>-2</c:v>
                </c:pt>
                <c:pt idx="12926">
                  <c:v>0</c:v>
                </c:pt>
                <c:pt idx="12927">
                  <c:v>-2</c:v>
                </c:pt>
                <c:pt idx="12928">
                  <c:v>-4</c:v>
                </c:pt>
                <c:pt idx="12929">
                  <c:v>2</c:v>
                </c:pt>
                <c:pt idx="12930">
                  <c:v>-4</c:v>
                </c:pt>
                <c:pt idx="12931">
                  <c:v>-4</c:v>
                </c:pt>
                <c:pt idx="12932">
                  <c:v>-3</c:v>
                </c:pt>
                <c:pt idx="12933">
                  <c:v>3</c:v>
                </c:pt>
                <c:pt idx="12934">
                  <c:v>-8</c:v>
                </c:pt>
                <c:pt idx="12935">
                  <c:v>-15</c:v>
                </c:pt>
                <c:pt idx="12936">
                  <c:v>-19</c:v>
                </c:pt>
                <c:pt idx="12937">
                  <c:v>-23</c:v>
                </c:pt>
                <c:pt idx="12938">
                  <c:v>-22</c:v>
                </c:pt>
                <c:pt idx="12939">
                  <c:v>-21</c:v>
                </c:pt>
                <c:pt idx="12940">
                  <c:v>-25</c:v>
                </c:pt>
                <c:pt idx="12941">
                  <c:v>-25</c:v>
                </c:pt>
                <c:pt idx="12942">
                  <c:v>-15</c:v>
                </c:pt>
                <c:pt idx="12943">
                  <c:v>-9</c:v>
                </c:pt>
                <c:pt idx="12944">
                  <c:v>-13</c:v>
                </c:pt>
                <c:pt idx="12945">
                  <c:v>-14</c:v>
                </c:pt>
                <c:pt idx="12946">
                  <c:v>-8</c:v>
                </c:pt>
                <c:pt idx="12947">
                  <c:v>-4</c:v>
                </c:pt>
                <c:pt idx="12948">
                  <c:v>-4</c:v>
                </c:pt>
                <c:pt idx="12949">
                  <c:v>-3</c:v>
                </c:pt>
                <c:pt idx="12950">
                  <c:v>0</c:v>
                </c:pt>
                <c:pt idx="12951">
                  <c:v>0</c:v>
                </c:pt>
                <c:pt idx="12952">
                  <c:v>0</c:v>
                </c:pt>
                <c:pt idx="12953">
                  <c:v>7</c:v>
                </c:pt>
                <c:pt idx="12954">
                  <c:v>7</c:v>
                </c:pt>
                <c:pt idx="12955">
                  <c:v>9</c:v>
                </c:pt>
                <c:pt idx="12956">
                  <c:v>13</c:v>
                </c:pt>
                <c:pt idx="12957">
                  <c:v>15</c:v>
                </c:pt>
                <c:pt idx="12958">
                  <c:v>16</c:v>
                </c:pt>
                <c:pt idx="12959">
                  <c:v>23</c:v>
                </c:pt>
                <c:pt idx="12960">
                  <c:v>27</c:v>
                </c:pt>
                <c:pt idx="12961">
                  <c:v>17</c:v>
                </c:pt>
                <c:pt idx="12962">
                  <c:v>9</c:v>
                </c:pt>
                <c:pt idx="12963">
                  <c:v>10</c:v>
                </c:pt>
                <c:pt idx="12964">
                  <c:v>12</c:v>
                </c:pt>
                <c:pt idx="12965">
                  <c:v>-2</c:v>
                </c:pt>
                <c:pt idx="12966">
                  <c:v>12</c:v>
                </c:pt>
                <c:pt idx="12967">
                  <c:v>7</c:v>
                </c:pt>
                <c:pt idx="12968">
                  <c:v>10</c:v>
                </c:pt>
                <c:pt idx="12969">
                  <c:v>6</c:v>
                </c:pt>
                <c:pt idx="12970">
                  <c:v>2</c:v>
                </c:pt>
                <c:pt idx="12971">
                  <c:v>-4</c:v>
                </c:pt>
                <c:pt idx="12972">
                  <c:v>3</c:v>
                </c:pt>
                <c:pt idx="12973">
                  <c:v>7</c:v>
                </c:pt>
                <c:pt idx="12974">
                  <c:v>6</c:v>
                </c:pt>
                <c:pt idx="12975">
                  <c:v>3</c:v>
                </c:pt>
                <c:pt idx="12976">
                  <c:v>-3</c:v>
                </c:pt>
                <c:pt idx="12977">
                  <c:v>0</c:v>
                </c:pt>
                <c:pt idx="12978">
                  <c:v>-10</c:v>
                </c:pt>
                <c:pt idx="12979">
                  <c:v>-12</c:v>
                </c:pt>
                <c:pt idx="12980">
                  <c:v>-16</c:v>
                </c:pt>
                <c:pt idx="12981">
                  <c:v>-6</c:v>
                </c:pt>
                <c:pt idx="12982">
                  <c:v>3</c:v>
                </c:pt>
                <c:pt idx="12983">
                  <c:v>5</c:v>
                </c:pt>
                <c:pt idx="12984">
                  <c:v>-5</c:v>
                </c:pt>
                <c:pt idx="12985">
                  <c:v>-3</c:v>
                </c:pt>
                <c:pt idx="12986">
                  <c:v>6</c:v>
                </c:pt>
                <c:pt idx="12987">
                  <c:v>7</c:v>
                </c:pt>
                <c:pt idx="12988">
                  <c:v>11</c:v>
                </c:pt>
                <c:pt idx="12989">
                  <c:v>3</c:v>
                </c:pt>
                <c:pt idx="12990">
                  <c:v>-1</c:v>
                </c:pt>
                <c:pt idx="12991">
                  <c:v>2</c:v>
                </c:pt>
                <c:pt idx="12992">
                  <c:v>9</c:v>
                </c:pt>
                <c:pt idx="12993">
                  <c:v>9</c:v>
                </c:pt>
                <c:pt idx="12994">
                  <c:v>4</c:v>
                </c:pt>
                <c:pt idx="12995">
                  <c:v>-1</c:v>
                </c:pt>
                <c:pt idx="12996">
                  <c:v>3</c:v>
                </c:pt>
                <c:pt idx="12997">
                  <c:v>7</c:v>
                </c:pt>
                <c:pt idx="12998">
                  <c:v>-12</c:v>
                </c:pt>
                <c:pt idx="12999">
                  <c:v>-8</c:v>
                </c:pt>
                <c:pt idx="13000">
                  <c:v>-20</c:v>
                </c:pt>
                <c:pt idx="13001">
                  <c:v>-10</c:v>
                </c:pt>
                <c:pt idx="13002">
                  <c:v>-2</c:v>
                </c:pt>
                <c:pt idx="13003">
                  <c:v>-2</c:v>
                </c:pt>
                <c:pt idx="13004">
                  <c:v>-7</c:v>
                </c:pt>
                <c:pt idx="13005">
                  <c:v>-8</c:v>
                </c:pt>
                <c:pt idx="13006">
                  <c:v>-9</c:v>
                </c:pt>
                <c:pt idx="13007">
                  <c:v>-19</c:v>
                </c:pt>
                <c:pt idx="13008">
                  <c:v>-21</c:v>
                </c:pt>
                <c:pt idx="13009">
                  <c:v>-22</c:v>
                </c:pt>
                <c:pt idx="13010">
                  <c:v>-15</c:v>
                </c:pt>
                <c:pt idx="13011">
                  <c:v>-10</c:v>
                </c:pt>
                <c:pt idx="13012">
                  <c:v>-5</c:v>
                </c:pt>
                <c:pt idx="13013">
                  <c:v>-4</c:v>
                </c:pt>
                <c:pt idx="13014">
                  <c:v>-1</c:v>
                </c:pt>
                <c:pt idx="13015">
                  <c:v>-2</c:v>
                </c:pt>
                <c:pt idx="13016">
                  <c:v>-5</c:v>
                </c:pt>
                <c:pt idx="13017">
                  <c:v>-10</c:v>
                </c:pt>
                <c:pt idx="13018">
                  <c:v>-6</c:v>
                </c:pt>
                <c:pt idx="13019">
                  <c:v>-3</c:v>
                </c:pt>
                <c:pt idx="13020">
                  <c:v>-3</c:v>
                </c:pt>
                <c:pt idx="13021">
                  <c:v>-9</c:v>
                </c:pt>
                <c:pt idx="13022">
                  <c:v>-3</c:v>
                </c:pt>
                <c:pt idx="13023">
                  <c:v>-6</c:v>
                </c:pt>
                <c:pt idx="13024">
                  <c:v>-7</c:v>
                </c:pt>
                <c:pt idx="13025">
                  <c:v>-4</c:v>
                </c:pt>
                <c:pt idx="13026">
                  <c:v>-20</c:v>
                </c:pt>
                <c:pt idx="13027">
                  <c:v>-21</c:v>
                </c:pt>
                <c:pt idx="13028">
                  <c:v>-17</c:v>
                </c:pt>
                <c:pt idx="13029">
                  <c:v>-8</c:v>
                </c:pt>
                <c:pt idx="13030">
                  <c:v>-11</c:v>
                </c:pt>
                <c:pt idx="13031">
                  <c:v>-11</c:v>
                </c:pt>
                <c:pt idx="13032">
                  <c:v>-16</c:v>
                </c:pt>
                <c:pt idx="13033">
                  <c:v>-12</c:v>
                </c:pt>
                <c:pt idx="13034">
                  <c:v>-7</c:v>
                </c:pt>
                <c:pt idx="13035">
                  <c:v>-19</c:v>
                </c:pt>
                <c:pt idx="13036">
                  <c:v>-23</c:v>
                </c:pt>
                <c:pt idx="13037">
                  <c:v>-21</c:v>
                </c:pt>
                <c:pt idx="13038">
                  <c:v>-11</c:v>
                </c:pt>
                <c:pt idx="13039">
                  <c:v>-10</c:v>
                </c:pt>
                <c:pt idx="13040">
                  <c:v>-14</c:v>
                </c:pt>
                <c:pt idx="13041">
                  <c:v>-19</c:v>
                </c:pt>
                <c:pt idx="13042">
                  <c:v>-19</c:v>
                </c:pt>
                <c:pt idx="13043">
                  <c:v>-15</c:v>
                </c:pt>
                <c:pt idx="13044">
                  <c:v>-9</c:v>
                </c:pt>
                <c:pt idx="13045">
                  <c:v>-8</c:v>
                </c:pt>
                <c:pt idx="13046">
                  <c:v>-9</c:v>
                </c:pt>
                <c:pt idx="13047">
                  <c:v>2</c:v>
                </c:pt>
                <c:pt idx="13048">
                  <c:v>6</c:v>
                </c:pt>
                <c:pt idx="13049">
                  <c:v>-1</c:v>
                </c:pt>
                <c:pt idx="13050">
                  <c:v>6</c:v>
                </c:pt>
                <c:pt idx="13051">
                  <c:v>8</c:v>
                </c:pt>
                <c:pt idx="13052">
                  <c:v>9</c:v>
                </c:pt>
                <c:pt idx="13053">
                  <c:v>6</c:v>
                </c:pt>
                <c:pt idx="13054">
                  <c:v>7</c:v>
                </c:pt>
                <c:pt idx="13055">
                  <c:v>4</c:v>
                </c:pt>
                <c:pt idx="13056">
                  <c:v>-4</c:v>
                </c:pt>
                <c:pt idx="13057">
                  <c:v>-11</c:v>
                </c:pt>
                <c:pt idx="13058">
                  <c:v>-14</c:v>
                </c:pt>
                <c:pt idx="13059">
                  <c:v>-12</c:v>
                </c:pt>
                <c:pt idx="13060">
                  <c:v>-9</c:v>
                </c:pt>
                <c:pt idx="13061">
                  <c:v>-8</c:v>
                </c:pt>
                <c:pt idx="13062">
                  <c:v>-10</c:v>
                </c:pt>
                <c:pt idx="13063">
                  <c:v>-12</c:v>
                </c:pt>
                <c:pt idx="13064">
                  <c:v>-12</c:v>
                </c:pt>
                <c:pt idx="13065">
                  <c:v>-4</c:v>
                </c:pt>
                <c:pt idx="13066">
                  <c:v>-8</c:v>
                </c:pt>
                <c:pt idx="13067">
                  <c:v>-4</c:v>
                </c:pt>
                <c:pt idx="13068">
                  <c:v>0</c:v>
                </c:pt>
                <c:pt idx="13069">
                  <c:v>2</c:v>
                </c:pt>
                <c:pt idx="13070">
                  <c:v>2</c:v>
                </c:pt>
                <c:pt idx="13071">
                  <c:v>1</c:v>
                </c:pt>
                <c:pt idx="13072">
                  <c:v>-4</c:v>
                </c:pt>
                <c:pt idx="13073">
                  <c:v>-4</c:v>
                </c:pt>
                <c:pt idx="13074">
                  <c:v>-6</c:v>
                </c:pt>
                <c:pt idx="13075">
                  <c:v>-3</c:v>
                </c:pt>
                <c:pt idx="13076">
                  <c:v>0</c:v>
                </c:pt>
                <c:pt idx="13077">
                  <c:v>-10</c:v>
                </c:pt>
                <c:pt idx="13078">
                  <c:v>-7</c:v>
                </c:pt>
                <c:pt idx="13079">
                  <c:v>-18</c:v>
                </c:pt>
                <c:pt idx="13080">
                  <c:v>-22</c:v>
                </c:pt>
                <c:pt idx="13081">
                  <c:v>-25</c:v>
                </c:pt>
                <c:pt idx="13082">
                  <c:v>-19</c:v>
                </c:pt>
                <c:pt idx="13083">
                  <c:v>-19</c:v>
                </c:pt>
                <c:pt idx="13084">
                  <c:v>-12</c:v>
                </c:pt>
                <c:pt idx="13085">
                  <c:v>-13</c:v>
                </c:pt>
                <c:pt idx="13086">
                  <c:v>-8</c:v>
                </c:pt>
                <c:pt idx="13087">
                  <c:v>-7</c:v>
                </c:pt>
                <c:pt idx="13088">
                  <c:v>-10</c:v>
                </c:pt>
                <c:pt idx="13089">
                  <c:v>-7</c:v>
                </c:pt>
                <c:pt idx="13090">
                  <c:v>-14</c:v>
                </c:pt>
                <c:pt idx="13091">
                  <c:v>-7</c:v>
                </c:pt>
                <c:pt idx="13092">
                  <c:v>-3</c:v>
                </c:pt>
                <c:pt idx="13093">
                  <c:v>-3</c:v>
                </c:pt>
                <c:pt idx="13094">
                  <c:v>-16</c:v>
                </c:pt>
                <c:pt idx="13095">
                  <c:v>-24</c:v>
                </c:pt>
                <c:pt idx="13096">
                  <c:v>-23</c:v>
                </c:pt>
                <c:pt idx="13097">
                  <c:v>-25</c:v>
                </c:pt>
                <c:pt idx="13098">
                  <c:v>-28</c:v>
                </c:pt>
                <c:pt idx="13099">
                  <c:v>-26</c:v>
                </c:pt>
                <c:pt idx="13100">
                  <c:v>-22</c:v>
                </c:pt>
                <c:pt idx="13101">
                  <c:v>-24</c:v>
                </c:pt>
                <c:pt idx="13102">
                  <c:v>-21</c:v>
                </c:pt>
                <c:pt idx="13103">
                  <c:v>-22</c:v>
                </c:pt>
                <c:pt idx="13104">
                  <c:v>-26</c:v>
                </c:pt>
                <c:pt idx="13105">
                  <c:v>-29</c:v>
                </c:pt>
                <c:pt idx="13106">
                  <c:v>-22</c:v>
                </c:pt>
                <c:pt idx="13107">
                  <c:v>-8</c:v>
                </c:pt>
                <c:pt idx="13108">
                  <c:v>-5</c:v>
                </c:pt>
                <c:pt idx="13109">
                  <c:v>6</c:v>
                </c:pt>
                <c:pt idx="13110">
                  <c:v>10</c:v>
                </c:pt>
                <c:pt idx="13111">
                  <c:v>7</c:v>
                </c:pt>
                <c:pt idx="13112">
                  <c:v>3</c:v>
                </c:pt>
                <c:pt idx="13113">
                  <c:v>5</c:v>
                </c:pt>
                <c:pt idx="13114">
                  <c:v>-1</c:v>
                </c:pt>
                <c:pt idx="13115">
                  <c:v>5</c:v>
                </c:pt>
                <c:pt idx="13116">
                  <c:v>12</c:v>
                </c:pt>
                <c:pt idx="13117">
                  <c:v>18</c:v>
                </c:pt>
                <c:pt idx="13118">
                  <c:v>21</c:v>
                </c:pt>
                <c:pt idx="13119">
                  <c:v>15</c:v>
                </c:pt>
                <c:pt idx="13120">
                  <c:v>15</c:v>
                </c:pt>
                <c:pt idx="13121">
                  <c:v>12</c:v>
                </c:pt>
                <c:pt idx="13122">
                  <c:v>13</c:v>
                </c:pt>
                <c:pt idx="13123">
                  <c:v>13</c:v>
                </c:pt>
                <c:pt idx="13124">
                  <c:v>21</c:v>
                </c:pt>
                <c:pt idx="13125">
                  <c:v>15</c:v>
                </c:pt>
                <c:pt idx="13126">
                  <c:v>23</c:v>
                </c:pt>
                <c:pt idx="13127">
                  <c:v>25</c:v>
                </c:pt>
                <c:pt idx="13128">
                  <c:v>22</c:v>
                </c:pt>
                <c:pt idx="13129">
                  <c:v>21</c:v>
                </c:pt>
                <c:pt idx="13130">
                  <c:v>13</c:v>
                </c:pt>
                <c:pt idx="13131">
                  <c:v>6</c:v>
                </c:pt>
                <c:pt idx="13132">
                  <c:v>4</c:v>
                </c:pt>
                <c:pt idx="13133">
                  <c:v>3</c:v>
                </c:pt>
                <c:pt idx="13134">
                  <c:v>-6</c:v>
                </c:pt>
                <c:pt idx="13135">
                  <c:v>-4</c:v>
                </c:pt>
                <c:pt idx="13136">
                  <c:v>-7</c:v>
                </c:pt>
                <c:pt idx="13137">
                  <c:v>-1</c:v>
                </c:pt>
                <c:pt idx="13138">
                  <c:v>-6</c:v>
                </c:pt>
                <c:pt idx="13139">
                  <c:v>-10</c:v>
                </c:pt>
                <c:pt idx="13140">
                  <c:v>-12</c:v>
                </c:pt>
                <c:pt idx="13141">
                  <c:v>-19</c:v>
                </c:pt>
                <c:pt idx="13142">
                  <c:v>-13</c:v>
                </c:pt>
                <c:pt idx="13143">
                  <c:v>-12</c:v>
                </c:pt>
                <c:pt idx="13144">
                  <c:v>-10</c:v>
                </c:pt>
                <c:pt idx="13145">
                  <c:v>-20</c:v>
                </c:pt>
                <c:pt idx="13146">
                  <c:v>-22</c:v>
                </c:pt>
                <c:pt idx="13147">
                  <c:v>-21</c:v>
                </c:pt>
                <c:pt idx="13148">
                  <c:v>-22</c:v>
                </c:pt>
                <c:pt idx="13149">
                  <c:v>-21</c:v>
                </c:pt>
                <c:pt idx="13150">
                  <c:v>-20</c:v>
                </c:pt>
                <c:pt idx="13151">
                  <c:v>-17</c:v>
                </c:pt>
                <c:pt idx="13152">
                  <c:v>-12</c:v>
                </c:pt>
                <c:pt idx="13153">
                  <c:v>-14</c:v>
                </c:pt>
                <c:pt idx="13154">
                  <c:v>-22</c:v>
                </c:pt>
                <c:pt idx="13155">
                  <c:v>-25</c:v>
                </c:pt>
                <c:pt idx="13156">
                  <c:v>-32</c:v>
                </c:pt>
                <c:pt idx="13157">
                  <c:v>-24</c:v>
                </c:pt>
                <c:pt idx="13158">
                  <c:v>-18</c:v>
                </c:pt>
                <c:pt idx="13159">
                  <c:v>-20</c:v>
                </c:pt>
                <c:pt idx="13160">
                  <c:v>-19</c:v>
                </c:pt>
                <c:pt idx="13161">
                  <c:v>-14</c:v>
                </c:pt>
                <c:pt idx="13162">
                  <c:v>-13</c:v>
                </c:pt>
                <c:pt idx="13163">
                  <c:v>-9</c:v>
                </c:pt>
                <c:pt idx="13164">
                  <c:v>-16</c:v>
                </c:pt>
                <c:pt idx="13165">
                  <c:v>-10</c:v>
                </c:pt>
                <c:pt idx="13166">
                  <c:v>-2</c:v>
                </c:pt>
                <c:pt idx="13167">
                  <c:v>6</c:v>
                </c:pt>
                <c:pt idx="13168">
                  <c:v>1</c:v>
                </c:pt>
                <c:pt idx="13169">
                  <c:v>-4</c:v>
                </c:pt>
                <c:pt idx="13170">
                  <c:v>-9</c:v>
                </c:pt>
                <c:pt idx="13171">
                  <c:v>-7</c:v>
                </c:pt>
                <c:pt idx="13172">
                  <c:v>-4</c:v>
                </c:pt>
                <c:pt idx="13173">
                  <c:v>-15</c:v>
                </c:pt>
                <c:pt idx="13174">
                  <c:v>-17</c:v>
                </c:pt>
                <c:pt idx="13175">
                  <c:v>-17</c:v>
                </c:pt>
                <c:pt idx="13176">
                  <c:v>-9</c:v>
                </c:pt>
                <c:pt idx="13177">
                  <c:v>-7</c:v>
                </c:pt>
                <c:pt idx="13178">
                  <c:v>-24</c:v>
                </c:pt>
                <c:pt idx="13179">
                  <c:v>-31</c:v>
                </c:pt>
                <c:pt idx="13180">
                  <c:v>-22</c:v>
                </c:pt>
                <c:pt idx="13181">
                  <c:v>-26</c:v>
                </c:pt>
                <c:pt idx="13182">
                  <c:v>-24</c:v>
                </c:pt>
                <c:pt idx="13183">
                  <c:v>-21</c:v>
                </c:pt>
                <c:pt idx="13184">
                  <c:v>-24</c:v>
                </c:pt>
                <c:pt idx="13185">
                  <c:v>-19</c:v>
                </c:pt>
                <c:pt idx="13186">
                  <c:v>-18</c:v>
                </c:pt>
                <c:pt idx="13187">
                  <c:v>-15</c:v>
                </c:pt>
                <c:pt idx="13188">
                  <c:v>-18</c:v>
                </c:pt>
                <c:pt idx="13189">
                  <c:v>-22</c:v>
                </c:pt>
                <c:pt idx="13190">
                  <c:v>-19</c:v>
                </c:pt>
                <c:pt idx="13191">
                  <c:v>-17</c:v>
                </c:pt>
                <c:pt idx="13192">
                  <c:v>-12</c:v>
                </c:pt>
                <c:pt idx="13193">
                  <c:v>-7</c:v>
                </c:pt>
                <c:pt idx="13194">
                  <c:v>-13</c:v>
                </c:pt>
                <c:pt idx="13195">
                  <c:v>-14</c:v>
                </c:pt>
                <c:pt idx="13196">
                  <c:v>-13</c:v>
                </c:pt>
                <c:pt idx="13197">
                  <c:v>-8</c:v>
                </c:pt>
                <c:pt idx="13198">
                  <c:v>-13</c:v>
                </c:pt>
                <c:pt idx="13199">
                  <c:v>-29</c:v>
                </c:pt>
                <c:pt idx="13200">
                  <c:v>-31</c:v>
                </c:pt>
                <c:pt idx="13201">
                  <c:v>-32</c:v>
                </c:pt>
                <c:pt idx="13202">
                  <c:v>-25</c:v>
                </c:pt>
                <c:pt idx="13203">
                  <c:v>-17</c:v>
                </c:pt>
                <c:pt idx="13204">
                  <c:v>-16</c:v>
                </c:pt>
                <c:pt idx="13205">
                  <c:v>-6</c:v>
                </c:pt>
                <c:pt idx="13206">
                  <c:v>-6</c:v>
                </c:pt>
                <c:pt idx="13207">
                  <c:v>-8</c:v>
                </c:pt>
                <c:pt idx="13208">
                  <c:v>-4</c:v>
                </c:pt>
                <c:pt idx="13209">
                  <c:v>1</c:v>
                </c:pt>
                <c:pt idx="13210">
                  <c:v>2</c:v>
                </c:pt>
                <c:pt idx="13211">
                  <c:v>5</c:v>
                </c:pt>
                <c:pt idx="13212">
                  <c:v>7</c:v>
                </c:pt>
                <c:pt idx="13213">
                  <c:v>11</c:v>
                </c:pt>
                <c:pt idx="13214">
                  <c:v>6</c:v>
                </c:pt>
                <c:pt idx="13215">
                  <c:v>6</c:v>
                </c:pt>
                <c:pt idx="13216">
                  <c:v>3</c:v>
                </c:pt>
                <c:pt idx="13217">
                  <c:v>-5</c:v>
                </c:pt>
                <c:pt idx="13218">
                  <c:v>-5</c:v>
                </c:pt>
                <c:pt idx="13219">
                  <c:v>-1</c:v>
                </c:pt>
                <c:pt idx="13220">
                  <c:v>-4</c:v>
                </c:pt>
                <c:pt idx="13221">
                  <c:v>-6</c:v>
                </c:pt>
                <c:pt idx="13222">
                  <c:v>-8</c:v>
                </c:pt>
                <c:pt idx="13223">
                  <c:v>-6</c:v>
                </c:pt>
                <c:pt idx="13224">
                  <c:v>-3</c:v>
                </c:pt>
                <c:pt idx="13225">
                  <c:v>-6</c:v>
                </c:pt>
                <c:pt idx="13226">
                  <c:v>0</c:v>
                </c:pt>
                <c:pt idx="13227">
                  <c:v>0</c:v>
                </c:pt>
                <c:pt idx="13228">
                  <c:v>-1</c:v>
                </c:pt>
                <c:pt idx="13229">
                  <c:v>-4</c:v>
                </c:pt>
                <c:pt idx="13230">
                  <c:v>-3</c:v>
                </c:pt>
                <c:pt idx="13231">
                  <c:v>-17</c:v>
                </c:pt>
                <c:pt idx="13232">
                  <c:v>-7</c:v>
                </c:pt>
                <c:pt idx="13233">
                  <c:v>-4</c:v>
                </c:pt>
                <c:pt idx="13234">
                  <c:v>-8</c:v>
                </c:pt>
                <c:pt idx="13235">
                  <c:v>-7</c:v>
                </c:pt>
                <c:pt idx="13236">
                  <c:v>-13</c:v>
                </c:pt>
                <c:pt idx="13237">
                  <c:v>-10</c:v>
                </c:pt>
                <c:pt idx="13238">
                  <c:v>-14</c:v>
                </c:pt>
                <c:pt idx="13239">
                  <c:v>-18</c:v>
                </c:pt>
                <c:pt idx="13240">
                  <c:v>-14</c:v>
                </c:pt>
                <c:pt idx="13241">
                  <c:v>-10</c:v>
                </c:pt>
                <c:pt idx="13242">
                  <c:v>-1</c:v>
                </c:pt>
                <c:pt idx="13243">
                  <c:v>3</c:v>
                </c:pt>
                <c:pt idx="13244">
                  <c:v>0</c:v>
                </c:pt>
                <c:pt idx="13245">
                  <c:v>2</c:v>
                </c:pt>
                <c:pt idx="13246">
                  <c:v>5</c:v>
                </c:pt>
                <c:pt idx="13247">
                  <c:v>-7</c:v>
                </c:pt>
                <c:pt idx="13248">
                  <c:v>-7</c:v>
                </c:pt>
                <c:pt idx="13249">
                  <c:v>-8</c:v>
                </c:pt>
                <c:pt idx="13250">
                  <c:v>-7</c:v>
                </c:pt>
                <c:pt idx="13251">
                  <c:v>1</c:v>
                </c:pt>
                <c:pt idx="13252">
                  <c:v>-2</c:v>
                </c:pt>
                <c:pt idx="13253">
                  <c:v>2</c:v>
                </c:pt>
                <c:pt idx="13254">
                  <c:v>4</c:v>
                </c:pt>
                <c:pt idx="13255">
                  <c:v>16</c:v>
                </c:pt>
                <c:pt idx="13256">
                  <c:v>16</c:v>
                </c:pt>
                <c:pt idx="13257">
                  <c:v>16</c:v>
                </c:pt>
                <c:pt idx="13258">
                  <c:v>15</c:v>
                </c:pt>
                <c:pt idx="13259">
                  <c:v>25</c:v>
                </c:pt>
                <c:pt idx="13260">
                  <c:v>22</c:v>
                </c:pt>
                <c:pt idx="13261">
                  <c:v>20</c:v>
                </c:pt>
                <c:pt idx="13262">
                  <c:v>23</c:v>
                </c:pt>
                <c:pt idx="13263">
                  <c:v>11</c:v>
                </c:pt>
                <c:pt idx="13264">
                  <c:v>17</c:v>
                </c:pt>
                <c:pt idx="13265">
                  <c:v>8</c:v>
                </c:pt>
                <c:pt idx="13266">
                  <c:v>-1</c:v>
                </c:pt>
                <c:pt idx="13267">
                  <c:v>-5</c:v>
                </c:pt>
                <c:pt idx="13268">
                  <c:v>-6</c:v>
                </c:pt>
                <c:pt idx="13269">
                  <c:v>-8</c:v>
                </c:pt>
                <c:pt idx="13270">
                  <c:v>-10</c:v>
                </c:pt>
                <c:pt idx="13271">
                  <c:v>-10</c:v>
                </c:pt>
                <c:pt idx="13272">
                  <c:v>-8</c:v>
                </c:pt>
                <c:pt idx="13273">
                  <c:v>-4</c:v>
                </c:pt>
                <c:pt idx="13274">
                  <c:v>-3</c:v>
                </c:pt>
                <c:pt idx="13275">
                  <c:v>1</c:v>
                </c:pt>
                <c:pt idx="13276">
                  <c:v>5</c:v>
                </c:pt>
                <c:pt idx="13277">
                  <c:v>7</c:v>
                </c:pt>
                <c:pt idx="13278">
                  <c:v>9</c:v>
                </c:pt>
                <c:pt idx="13279">
                  <c:v>1</c:v>
                </c:pt>
                <c:pt idx="13280">
                  <c:v>0</c:v>
                </c:pt>
                <c:pt idx="13281">
                  <c:v>-3</c:v>
                </c:pt>
                <c:pt idx="13282">
                  <c:v>3</c:v>
                </c:pt>
                <c:pt idx="13283">
                  <c:v>5</c:v>
                </c:pt>
                <c:pt idx="13284">
                  <c:v>5</c:v>
                </c:pt>
                <c:pt idx="13285">
                  <c:v>4</c:v>
                </c:pt>
                <c:pt idx="13286">
                  <c:v>-2</c:v>
                </c:pt>
                <c:pt idx="13287">
                  <c:v>0</c:v>
                </c:pt>
                <c:pt idx="13288">
                  <c:v>-13</c:v>
                </c:pt>
                <c:pt idx="13289">
                  <c:v>-13</c:v>
                </c:pt>
                <c:pt idx="13290">
                  <c:v>-13</c:v>
                </c:pt>
                <c:pt idx="13291">
                  <c:v>-11</c:v>
                </c:pt>
                <c:pt idx="13292">
                  <c:v>-25</c:v>
                </c:pt>
                <c:pt idx="13293">
                  <c:v>-27</c:v>
                </c:pt>
                <c:pt idx="13294">
                  <c:v>-31</c:v>
                </c:pt>
                <c:pt idx="13295">
                  <c:v>-35</c:v>
                </c:pt>
                <c:pt idx="13296">
                  <c:v>-36</c:v>
                </c:pt>
                <c:pt idx="13297">
                  <c:v>-34</c:v>
                </c:pt>
                <c:pt idx="13298">
                  <c:v>-28</c:v>
                </c:pt>
                <c:pt idx="13299">
                  <c:v>-27</c:v>
                </c:pt>
                <c:pt idx="13300">
                  <c:v>-33</c:v>
                </c:pt>
                <c:pt idx="13301">
                  <c:v>-35</c:v>
                </c:pt>
                <c:pt idx="13302">
                  <c:v>-44</c:v>
                </c:pt>
                <c:pt idx="13303">
                  <c:v>-44</c:v>
                </c:pt>
                <c:pt idx="13304">
                  <c:v>-30</c:v>
                </c:pt>
                <c:pt idx="13305">
                  <c:v>-29</c:v>
                </c:pt>
                <c:pt idx="13306">
                  <c:v>-28</c:v>
                </c:pt>
                <c:pt idx="13307">
                  <c:v>-29</c:v>
                </c:pt>
                <c:pt idx="13308">
                  <c:v>-29</c:v>
                </c:pt>
                <c:pt idx="13309">
                  <c:v>-30</c:v>
                </c:pt>
                <c:pt idx="13310">
                  <c:v>-39</c:v>
                </c:pt>
                <c:pt idx="13311">
                  <c:v>-42</c:v>
                </c:pt>
                <c:pt idx="13312">
                  <c:v>-34</c:v>
                </c:pt>
                <c:pt idx="13313">
                  <c:v>-38</c:v>
                </c:pt>
                <c:pt idx="13314">
                  <c:v>-25</c:v>
                </c:pt>
                <c:pt idx="13315">
                  <c:v>-22</c:v>
                </c:pt>
                <c:pt idx="13316">
                  <c:v>-18</c:v>
                </c:pt>
                <c:pt idx="13317">
                  <c:v>-24</c:v>
                </c:pt>
                <c:pt idx="13318">
                  <c:v>-19</c:v>
                </c:pt>
                <c:pt idx="13319">
                  <c:v>-8</c:v>
                </c:pt>
                <c:pt idx="13320">
                  <c:v>2</c:v>
                </c:pt>
                <c:pt idx="13321">
                  <c:v>-2</c:v>
                </c:pt>
                <c:pt idx="13322">
                  <c:v>7</c:v>
                </c:pt>
                <c:pt idx="13323">
                  <c:v>9</c:v>
                </c:pt>
                <c:pt idx="13324">
                  <c:v>11</c:v>
                </c:pt>
                <c:pt idx="13325">
                  <c:v>13</c:v>
                </c:pt>
                <c:pt idx="13326">
                  <c:v>14</c:v>
                </c:pt>
                <c:pt idx="13327">
                  <c:v>9</c:v>
                </c:pt>
                <c:pt idx="13328">
                  <c:v>1</c:v>
                </c:pt>
                <c:pt idx="13329">
                  <c:v>11</c:v>
                </c:pt>
                <c:pt idx="13330">
                  <c:v>7</c:v>
                </c:pt>
                <c:pt idx="13331">
                  <c:v>-4</c:v>
                </c:pt>
                <c:pt idx="13332">
                  <c:v>-21</c:v>
                </c:pt>
                <c:pt idx="13333">
                  <c:v>-15</c:v>
                </c:pt>
                <c:pt idx="13334">
                  <c:v>-15</c:v>
                </c:pt>
                <c:pt idx="13335">
                  <c:v>-14</c:v>
                </c:pt>
                <c:pt idx="13336">
                  <c:v>-20</c:v>
                </c:pt>
                <c:pt idx="13337">
                  <c:v>-15</c:v>
                </c:pt>
                <c:pt idx="13338">
                  <c:v>-23</c:v>
                </c:pt>
                <c:pt idx="13339">
                  <c:v>-22</c:v>
                </c:pt>
                <c:pt idx="13340">
                  <c:v>-16</c:v>
                </c:pt>
                <c:pt idx="13341">
                  <c:v>-22</c:v>
                </c:pt>
                <c:pt idx="13342">
                  <c:v>-22</c:v>
                </c:pt>
                <c:pt idx="13343">
                  <c:v>-21</c:v>
                </c:pt>
                <c:pt idx="13344">
                  <c:v>-11</c:v>
                </c:pt>
                <c:pt idx="13345">
                  <c:v>-10</c:v>
                </c:pt>
                <c:pt idx="13346">
                  <c:v>-12</c:v>
                </c:pt>
                <c:pt idx="13347">
                  <c:v>-2</c:v>
                </c:pt>
                <c:pt idx="13348">
                  <c:v>4</c:v>
                </c:pt>
                <c:pt idx="13349">
                  <c:v>1</c:v>
                </c:pt>
                <c:pt idx="13350">
                  <c:v>2</c:v>
                </c:pt>
                <c:pt idx="13351">
                  <c:v>2</c:v>
                </c:pt>
                <c:pt idx="13352">
                  <c:v>-10</c:v>
                </c:pt>
                <c:pt idx="13353">
                  <c:v>-6</c:v>
                </c:pt>
                <c:pt idx="13354">
                  <c:v>-8</c:v>
                </c:pt>
                <c:pt idx="13355">
                  <c:v>-6</c:v>
                </c:pt>
                <c:pt idx="13356">
                  <c:v>-9</c:v>
                </c:pt>
                <c:pt idx="13357">
                  <c:v>-13</c:v>
                </c:pt>
                <c:pt idx="13358">
                  <c:v>-15</c:v>
                </c:pt>
                <c:pt idx="13359">
                  <c:v>-22</c:v>
                </c:pt>
                <c:pt idx="13360">
                  <c:v>-21</c:v>
                </c:pt>
                <c:pt idx="13361">
                  <c:v>-23</c:v>
                </c:pt>
                <c:pt idx="13362">
                  <c:v>-24</c:v>
                </c:pt>
                <c:pt idx="13363">
                  <c:v>-19</c:v>
                </c:pt>
                <c:pt idx="13364">
                  <c:v>-12</c:v>
                </c:pt>
                <c:pt idx="13365">
                  <c:v>-17</c:v>
                </c:pt>
                <c:pt idx="13366">
                  <c:v>-7</c:v>
                </c:pt>
                <c:pt idx="13367">
                  <c:v>3</c:v>
                </c:pt>
                <c:pt idx="13368">
                  <c:v>12</c:v>
                </c:pt>
                <c:pt idx="13369">
                  <c:v>14</c:v>
                </c:pt>
                <c:pt idx="13370">
                  <c:v>14</c:v>
                </c:pt>
                <c:pt idx="13371">
                  <c:v>16</c:v>
                </c:pt>
                <c:pt idx="13372">
                  <c:v>8</c:v>
                </c:pt>
                <c:pt idx="13373">
                  <c:v>11</c:v>
                </c:pt>
                <c:pt idx="13374">
                  <c:v>8</c:v>
                </c:pt>
                <c:pt idx="13375">
                  <c:v>9</c:v>
                </c:pt>
                <c:pt idx="13376">
                  <c:v>4</c:v>
                </c:pt>
                <c:pt idx="13377">
                  <c:v>3</c:v>
                </c:pt>
                <c:pt idx="13378">
                  <c:v>-5</c:v>
                </c:pt>
                <c:pt idx="13379">
                  <c:v>-13</c:v>
                </c:pt>
                <c:pt idx="13380">
                  <c:v>-19</c:v>
                </c:pt>
                <c:pt idx="13381">
                  <c:v>-21</c:v>
                </c:pt>
                <c:pt idx="13382">
                  <c:v>-23</c:v>
                </c:pt>
                <c:pt idx="13383">
                  <c:v>-24</c:v>
                </c:pt>
                <c:pt idx="13384">
                  <c:v>-14</c:v>
                </c:pt>
                <c:pt idx="13385">
                  <c:v>-9</c:v>
                </c:pt>
                <c:pt idx="13386">
                  <c:v>-5</c:v>
                </c:pt>
                <c:pt idx="13387">
                  <c:v>-8</c:v>
                </c:pt>
                <c:pt idx="13388">
                  <c:v>-4</c:v>
                </c:pt>
                <c:pt idx="13389">
                  <c:v>-3</c:v>
                </c:pt>
                <c:pt idx="13390">
                  <c:v>-7</c:v>
                </c:pt>
                <c:pt idx="13391">
                  <c:v>-12</c:v>
                </c:pt>
                <c:pt idx="13392">
                  <c:v>-8</c:v>
                </c:pt>
                <c:pt idx="13393">
                  <c:v>-7</c:v>
                </c:pt>
                <c:pt idx="13394">
                  <c:v>-1</c:v>
                </c:pt>
                <c:pt idx="13395">
                  <c:v>-6</c:v>
                </c:pt>
                <c:pt idx="13396">
                  <c:v>-6</c:v>
                </c:pt>
                <c:pt idx="13397">
                  <c:v>-17</c:v>
                </c:pt>
                <c:pt idx="13398">
                  <c:v>-18</c:v>
                </c:pt>
                <c:pt idx="13399">
                  <c:v>-17</c:v>
                </c:pt>
                <c:pt idx="13400">
                  <c:v>-24</c:v>
                </c:pt>
                <c:pt idx="13401">
                  <c:v>-22</c:v>
                </c:pt>
                <c:pt idx="13402">
                  <c:v>-9</c:v>
                </c:pt>
                <c:pt idx="13403">
                  <c:v>-15</c:v>
                </c:pt>
                <c:pt idx="13404">
                  <c:v>-16</c:v>
                </c:pt>
                <c:pt idx="13405">
                  <c:v>-9</c:v>
                </c:pt>
                <c:pt idx="13406">
                  <c:v>-9</c:v>
                </c:pt>
                <c:pt idx="13407">
                  <c:v>-14</c:v>
                </c:pt>
                <c:pt idx="13408">
                  <c:v>-15</c:v>
                </c:pt>
                <c:pt idx="13409">
                  <c:v>-13</c:v>
                </c:pt>
                <c:pt idx="13410">
                  <c:v>-18</c:v>
                </c:pt>
                <c:pt idx="13411">
                  <c:v>-14</c:v>
                </c:pt>
                <c:pt idx="13412">
                  <c:v>-1</c:v>
                </c:pt>
                <c:pt idx="13413">
                  <c:v>6</c:v>
                </c:pt>
                <c:pt idx="13414">
                  <c:v>2</c:v>
                </c:pt>
                <c:pt idx="13415">
                  <c:v>10</c:v>
                </c:pt>
                <c:pt idx="13416">
                  <c:v>8</c:v>
                </c:pt>
                <c:pt idx="13417">
                  <c:v>7</c:v>
                </c:pt>
                <c:pt idx="13418">
                  <c:v>1</c:v>
                </c:pt>
                <c:pt idx="13419">
                  <c:v>-2</c:v>
                </c:pt>
                <c:pt idx="13420">
                  <c:v>-9</c:v>
                </c:pt>
                <c:pt idx="13421">
                  <c:v>-7</c:v>
                </c:pt>
                <c:pt idx="13422">
                  <c:v>-7</c:v>
                </c:pt>
                <c:pt idx="13423">
                  <c:v>-15</c:v>
                </c:pt>
                <c:pt idx="13424">
                  <c:v>-17</c:v>
                </c:pt>
                <c:pt idx="13425">
                  <c:v>-18</c:v>
                </c:pt>
                <c:pt idx="13426">
                  <c:v>-18</c:v>
                </c:pt>
                <c:pt idx="13427">
                  <c:v>-17</c:v>
                </c:pt>
                <c:pt idx="13428">
                  <c:v>-3</c:v>
                </c:pt>
                <c:pt idx="13429">
                  <c:v>-2</c:v>
                </c:pt>
                <c:pt idx="13430">
                  <c:v>2</c:v>
                </c:pt>
                <c:pt idx="13431">
                  <c:v>9</c:v>
                </c:pt>
                <c:pt idx="13432">
                  <c:v>17</c:v>
                </c:pt>
                <c:pt idx="13433">
                  <c:v>22</c:v>
                </c:pt>
                <c:pt idx="13434">
                  <c:v>26</c:v>
                </c:pt>
                <c:pt idx="13435">
                  <c:v>29</c:v>
                </c:pt>
                <c:pt idx="13436">
                  <c:v>22</c:v>
                </c:pt>
                <c:pt idx="13437">
                  <c:v>14</c:v>
                </c:pt>
                <c:pt idx="13438">
                  <c:v>20</c:v>
                </c:pt>
                <c:pt idx="13439">
                  <c:v>17</c:v>
                </c:pt>
                <c:pt idx="13440">
                  <c:v>13</c:v>
                </c:pt>
                <c:pt idx="13441">
                  <c:v>-4</c:v>
                </c:pt>
                <c:pt idx="13442">
                  <c:v>-5</c:v>
                </c:pt>
                <c:pt idx="13443">
                  <c:v>-10</c:v>
                </c:pt>
                <c:pt idx="13444">
                  <c:v>-10</c:v>
                </c:pt>
                <c:pt idx="13445">
                  <c:v>-11</c:v>
                </c:pt>
                <c:pt idx="13446">
                  <c:v>-18</c:v>
                </c:pt>
                <c:pt idx="13447">
                  <c:v>-21</c:v>
                </c:pt>
                <c:pt idx="13448">
                  <c:v>-20</c:v>
                </c:pt>
                <c:pt idx="13449">
                  <c:v>-13</c:v>
                </c:pt>
                <c:pt idx="13450">
                  <c:v>-15</c:v>
                </c:pt>
                <c:pt idx="13451">
                  <c:v>-2</c:v>
                </c:pt>
                <c:pt idx="13452">
                  <c:v>3</c:v>
                </c:pt>
                <c:pt idx="13453">
                  <c:v>13</c:v>
                </c:pt>
                <c:pt idx="13454">
                  <c:v>15</c:v>
                </c:pt>
                <c:pt idx="13455">
                  <c:v>13</c:v>
                </c:pt>
                <c:pt idx="13456">
                  <c:v>8</c:v>
                </c:pt>
                <c:pt idx="13457">
                  <c:v>14</c:v>
                </c:pt>
                <c:pt idx="13458">
                  <c:v>13</c:v>
                </c:pt>
                <c:pt idx="13459">
                  <c:v>15</c:v>
                </c:pt>
                <c:pt idx="13460">
                  <c:v>19</c:v>
                </c:pt>
                <c:pt idx="13461">
                  <c:v>12</c:v>
                </c:pt>
                <c:pt idx="13462">
                  <c:v>13</c:v>
                </c:pt>
                <c:pt idx="13463">
                  <c:v>-2</c:v>
                </c:pt>
                <c:pt idx="13464">
                  <c:v>-7</c:v>
                </c:pt>
                <c:pt idx="13465">
                  <c:v>-5</c:v>
                </c:pt>
                <c:pt idx="13466">
                  <c:v>-3</c:v>
                </c:pt>
                <c:pt idx="13467">
                  <c:v>7</c:v>
                </c:pt>
                <c:pt idx="13468">
                  <c:v>15</c:v>
                </c:pt>
                <c:pt idx="13469">
                  <c:v>14</c:v>
                </c:pt>
                <c:pt idx="13470">
                  <c:v>13</c:v>
                </c:pt>
                <c:pt idx="13471">
                  <c:v>15</c:v>
                </c:pt>
                <c:pt idx="13472">
                  <c:v>10</c:v>
                </c:pt>
                <c:pt idx="13473">
                  <c:v>7</c:v>
                </c:pt>
                <c:pt idx="13474">
                  <c:v>10</c:v>
                </c:pt>
                <c:pt idx="13475">
                  <c:v>8</c:v>
                </c:pt>
                <c:pt idx="13476">
                  <c:v>7</c:v>
                </c:pt>
                <c:pt idx="13477">
                  <c:v>12</c:v>
                </c:pt>
                <c:pt idx="13478">
                  <c:v>6</c:v>
                </c:pt>
                <c:pt idx="13479">
                  <c:v>-2</c:v>
                </c:pt>
                <c:pt idx="13480">
                  <c:v>-5</c:v>
                </c:pt>
                <c:pt idx="13481">
                  <c:v>-13</c:v>
                </c:pt>
                <c:pt idx="13482">
                  <c:v>-11</c:v>
                </c:pt>
                <c:pt idx="13483">
                  <c:v>-9</c:v>
                </c:pt>
                <c:pt idx="13484">
                  <c:v>-4</c:v>
                </c:pt>
                <c:pt idx="13485">
                  <c:v>3</c:v>
                </c:pt>
                <c:pt idx="13486">
                  <c:v>0</c:v>
                </c:pt>
                <c:pt idx="13487">
                  <c:v>5</c:v>
                </c:pt>
                <c:pt idx="13488">
                  <c:v>6</c:v>
                </c:pt>
                <c:pt idx="13489">
                  <c:v>0</c:v>
                </c:pt>
                <c:pt idx="13490">
                  <c:v>-6</c:v>
                </c:pt>
                <c:pt idx="13491">
                  <c:v>-5</c:v>
                </c:pt>
                <c:pt idx="13492">
                  <c:v>-8</c:v>
                </c:pt>
                <c:pt idx="13493">
                  <c:v>-7</c:v>
                </c:pt>
                <c:pt idx="13494">
                  <c:v>1</c:v>
                </c:pt>
                <c:pt idx="13495">
                  <c:v>-4</c:v>
                </c:pt>
                <c:pt idx="13496">
                  <c:v>-6</c:v>
                </c:pt>
                <c:pt idx="13497">
                  <c:v>-16</c:v>
                </c:pt>
                <c:pt idx="13498">
                  <c:v>-17</c:v>
                </c:pt>
                <c:pt idx="13499">
                  <c:v>-16</c:v>
                </c:pt>
                <c:pt idx="13500">
                  <c:v>-21</c:v>
                </c:pt>
                <c:pt idx="13501">
                  <c:v>-21</c:v>
                </c:pt>
                <c:pt idx="13502">
                  <c:v>-19</c:v>
                </c:pt>
                <c:pt idx="13503">
                  <c:v>-16</c:v>
                </c:pt>
                <c:pt idx="13504">
                  <c:v>-9</c:v>
                </c:pt>
                <c:pt idx="13505">
                  <c:v>-11</c:v>
                </c:pt>
                <c:pt idx="13506">
                  <c:v>-15</c:v>
                </c:pt>
                <c:pt idx="13507">
                  <c:v>-21</c:v>
                </c:pt>
                <c:pt idx="13508">
                  <c:v>-23</c:v>
                </c:pt>
                <c:pt idx="13509">
                  <c:v>-10</c:v>
                </c:pt>
                <c:pt idx="13510">
                  <c:v>-8</c:v>
                </c:pt>
                <c:pt idx="13511">
                  <c:v>-4</c:v>
                </c:pt>
                <c:pt idx="13512">
                  <c:v>-2</c:v>
                </c:pt>
                <c:pt idx="13513">
                  <c:v>-3</c:v>
                </c:pt>
                <c:pt idx="13514">
                  <c:v>-12</c:v>
                </c:pt>
                <c:pt idx="13515">
                  <c:v>-17</c:v>
                </c:pt>
                <c:pt idx="13516">
                  <c:v>-23</c:v>
                </c:pt>
                <c:pt idx="13517">
                  <c:v>-26</c:v>
                </c:pt>
                <c:pt idx="13518">
                  <c:v>-28</c:v>
                </c:pt>
                <c:pt idx="13519">
                  <c:v>-19</c:v>
                </c:pt>
                <c:pt idx="13520">
                  <c:v>-17</c:v>
                </c:pt>
                <c:pt idx="13521">
                  <c:v>-20</c:v>
                </c:pt>
                <c:pt idx="13522">
                  <c:v>-28</c:v>
                </c:pt>
                <c:pt idx="13523">
                  <c:v>-31</c:v>
                </c:pt>
                <c:pt idx="13524">
                  <c:v>-31</c:v>
                </c:pt>
                <c:pt idx="13525">
                  <c:v>-25</c:v>
                </c:pt>
                <c:pt idx="13526">
                  <c:v>-17</c:v>
                </c:pt>
                <c:pt idx="13527">
                  <c:v>-9</c:v>
                </c:pt>
                <c:pt idx="13528">
                  <c:v>-6</c:v>
                </c:pt>
                <c:pt idx="13529">
                  <c:v>-3</c:v>
                </c:pt>
                <c:pt idx="13530">
                  <c:v>3</c:v>
                </c:pt>
                <c:pt idx="13531">
                  <c:v>-6</c:v>
                </c:pt>
                <c:pt idx="13532">
                  <c:v>-7</c:v>
                </c:pt>
                <c:pt idx="13533">
                  <c:v>-13</c:v>
                </c:pt>
                <c:pt idx="13534">
                  <c:v>-8</c:v>
                </c:pt>
                <c:pt idx="13535">
                  <c:v>-6</c:v>
                </c:pt>
                <c:pt idx="13536">
                  <c:v>-6</c:v>
                </c:pt>
                <c:pt idx="13537">
                  <c:v>-9</c:v>
                </c:pt>
                <c:pt idx="13538">
                  <c:v>-3</c:v>
                </c:pt>
                <c:pt idx="13539">
                  <c:v>-6</c:v>
                </c:pt>
                <c:pt idx="13540">
                  <c:v>-12</c:v>
                </c:pt>
                <c:pt idx="13541">
                  <c:v>-10</c:v>
                </c:pt>
                <c:pt idx="13542">
                  <c:v>-7</c:v>
                </c:pt>
                <c:pt idx="13543">
                  <c:v>1</c:v>
                </c:pt>
                <c:pt idx="13544">
                  <c:v>9</c:v>
                </c:pt>
                <c:pt idx="13545">
                  <c:v>12</c:v>
                </c:pt>
                <c:pt idx="13546">
                  <c:v>10</c:v>
                </c:pt>
                <c:pt idx="13547">
                  <c:v>7</c:v>
                </c:pt>
                <c:pt idx="13548">
                  <c:v>5</c:v>
                </c:pt>
                <c:pt idx="13549">
                  <c:v>1</c:v>
                </c:pt>
                <c:pt idx="13550">
                  <c:v>-5</c:v>
                </c:pt>
                <c:pt idx="13551">
                  <c:v>-1</c:v>
                </c:pt>
                <c:pt idx="13552">
                  <c:v>8</c:v>
                </c:pt>
                <c:pt idx="13553">
                  <c:v>7</c:v>
                </c:pt>
                <c:pt idx="13554">
                  <c:v>5</c:v>
                </c:pt>
                <c:pt idx="13555">
                  <c:v>-9</c:v>
                </c:pt>
                <c:pt idx="13556">
                  <c:v>-10</c:v>
                </c:pt>
                <c:pt idx="13557">
                  <c:v>-8</c:v>
                </c:pt>
                <c:pt idx="13558">
                  <c:v>-9</c:v>
                </c:pt>
                <c:pt idx="13559">
                  <c:v>-15</c:v>
                </c:pt>
                <c:pt idx="13560">
                  <c:v>-18</c:v>
                </c:pt>
                <c:pt idx="13561">
                  <c:v>-19</c:v>
                </c:pt>
                <c:pt idx="13562">
                  <c:v>-25</c:v>
                </c:pt>
                <c:pt idx="13563">
                  <c:v>-25</c:v>
                </c:pt>
                <c:pt idx="13564">
                  <c:v>-39</c:v>
                </c:pt>
                <c:pt idx="13565">
                  <c:v>-42</c:v>
                </c:pt>
                <c:pt idx="13566">
                  <c:v>-36</c:v>
                </c:pt>
                <c:pt idx="13567">
                  <c:v>-25</c:v>
                </c:pt>
                <c:pt idx="13568">
                  <c:v>-32</c:v>
                </c:pt>
                <c:pt idx="13569">
                  <c:v>-19</c:v>
                </c:pt>
                <c:pt idx="13570">
                  <c:v>-15</c:v>
                </c:pt>
                <c:pt idx="13571">
                  <c:v>-7</c:v>
                </c:pt>
                <c:pt idx="13572">
                  <c:v>-8</c:v>
                </c:pt>
                <c:pt idx="13573">
                  <c:v>-11</c:v>
                </c:pt>
                <c:pt idx="13574">
                  <c:v>-4</c:v>
                </c:pt>
                <c:pt idx="13575">
                  <c:v>-6</c:v>
                </c:pt>
                <c:pt idx="13576">
                  <c:v>-2</c:v>
                </c:pt>
                <c:pt idx="13577">
                  <c:v>10</c:v>
                </c:pt>
                <c:pt idx="13578">
                  <c:v>12</c:v>
                </c:pt>
                <c:pt idx="13579">
                  <c:v>3</c:v>
                </c:pt>
                <c:pt idx="13580">
                  <c:v>4</c:v>
                </c:pt>
                <c:pt idx="13581">
                  <c:v>-4</c:v>
                </c:pt>
                <c:pt idx="13582">
                  <c:v>-4</c:v>
                </c:pt>
                <c:pt idx="13583">
                  <c:v>-1</c:v>
                </c:pt>
                <c:pt idx="13584">
                  <c:v>1</c:v>
                </c:pt>
                <c:pt idx="13585">
                  <c:v>3</c:v>
                </c:pt>
                <c:pt idx="13586">
                  <c:v>5</c:v>
                </c:pt>
                <c:pt idx="13587">
                  <c:v>5</c:v>
                </c:pt>
                <c:pt idx="13588">
                  <c:v>15</c:v>
                </c:pt>
                <c:pt idx="13589">
                  <c:v>6</c:v>
                </c:pt>
                <c:pt idx="13590">
                  <c:v>6</c:v>
                </c:pt>
                <c:pt idx="13591">
                  <c:v>14</c:v>
                </c:pt>
                <c:pt idx="13592">
                  <c:v>11</c:v>
                </c:pt>
                <c:pt idx="13593">
                  <c:v>10</c:v>
                </c:pt>
                <c:pt idx="13594">
                  <c:v>-1</c:v>
                </c:pt>
                <c:pt idx="13595">
                  <c:v>-7</c:v>
                </c:pt>
                <c:pt idx="13596">
                  <c:v>-11</c:v>
                </c:pt>
                <c:pt idx="13597">
                  <c:v>-13</c:v>
                </c:pt>
                <c:pt idx="13598">
                  <c:v>-22</c:v>
                </c:pt>
                <c:pt idx="13599">
                  <c:v>-24</c:v>
                </c:pt>
                <c:pt idx="13600">
                  <c:v>-34</c:v>
                </c:pt>
                <c:pt idx="13601">
                  <c:v>-32</c:v>
                </c:pt>
                <c:pt idx="13602">
                  <c:v>-29</c:v>
                </c:pt>
                <c:pt idx="13603">
                  <c:v>-28</c:v>
                </c:pt>
                <c:pt idx="13604">
                  <c:v>-20</c:v>
                </c:pt>
                <c:pt idx="13605">
                  <c:v>-22</c:v>
                </c:pt>
                <c:pt idx="13606">
                  <c:v>-9</c:v>
                </c:pt>
                <c:pt idx="13607">
                  <c:v>2</c:v>
                </c:pt>
                <c:pt idx="13608">
                  <c:v>14</c:v>
                </c:pt>
                <c:pt idx="13609">
                  <c:v>15</c:v>
                </c:pt>
                <c:pt idx="13610">
                  <c:v>20</c:v>
                </c:pt>
                <c:pt idx="13611">
                  <c:v>18</c:v>
                </c:pt>
                <c:pt idx="13612">
                  <c:v>23</c:v>
                </c:pt>
                <c:pt idx="13613">
                  <c:v>23</c:v>
                </c:pt>
                <c:pt idx="13614">
                  <c:v>18</c:v>
                </c:pt>
                <c:pt idx="13615">
                  <c:v>9</c:v>
                </c:pt>
                <c:pt idx="13616">
                  <c:v>6</c:v>
                </c:pt>
                <c:pt idx="13617">
                  <c:v>9</c:v>
                </c:pt>
                <c:pt idx="13618">
                  <c:v>4</c:v>
                </c:pt>
                <c:pt idx="13619">
                  <c:v>-11</c:v>
                </c:pt>
                <c:pt idx="13620">
                  <c:v>-24</c:v>
                </c:pt>
                <c:pt idx="13621">
                  <c:v>-21</c:v>
                </c:pt>
                <c:pt idx="13622">
                  <c:v>-25</c:v>
                </c:pt>
                <c:pt idx="13623">
                  <c:v>-27</c:v>
                </c:pt>
                <c:pt idx="13624">
                  <c:v>-27</c:v>
                </c:pt>
                <c:pt idx="13625">
                  <c:v>-26</c:v>
                </c:pt>
                <c:pt idx="13626">
                  <c:v>-30</c:v>
                </c:pt>
                <c:pt idx="13627">
                  <c:v>-24</c:v>
                </c:pt>
                <c:pt idx="13628">
                  <c:v>-23</c:v>
                </c:pt>
                <c:pt idx="13629">
                  <c:v>-29</c:v>
                </c:pt>
                <c:pt idx="13630">
                  <c:v>-23</c:v>
                </c:pt>
                <c:pt idx="13631">
                  <c:v>-16</c:v>
                </c:pt>
                <c:pt idx="13632">
                  <c:v>-10</c:v>
                </c:pt>
                <c:pt idx="13633">
                  <c:v>-11</c:v>
                </c:pt>
                <c:pt idx="13634">
                  <c:v>-13</c:v>
                </c:pt>
                <c:pt idx="13635">
                  <c:v>-11</c:v>
                </c:pt>
                <c:pt idx="13636">
                  <c:v>-9</c:v>
                </c:pt>
                <c:pt idx="13637">
                  <c:v>-8</c:v>
                </c:pt>
                <c:pt idx="13638">
                  <c:v>-12</c:v>
                </c:pt>
                <c:pt idx="13639">
                  <c:v>-8</c:v>
                </c:pt>
                <c:pt idx="13640">
                  <c:v>-8</c:v>
                </c:pt>
                <c:pt idx="13641">
                  <c:v>-3</c:v>
                </c:pt>
                <c:pt idx="13642">
                  <c:v>-8</c:v>
                </c:pt>
                <c:pt idx="13643">
                  <c:v>-5</c:v>
                </c:pt>
                <c:pt idx="13644">
                  <c:v>-4</c:v>
                </c:pt>
                <c:pt idx="13645">
                  <c:v>-7</c:v>
                </c:pt>
                <c:pt idx="13646">
                  <c:v>5</c:v>
                </c:pt>
                <c:pt idx="13647">
                  <c:v>9</c:v>
                </c:pt>
                <c:pt idx="13648">
                  <c:v>5</c:v>
                </c:pt>
                <c:pt idx="13649">
                  <c:v>8</c:v>
                </c:pt>
                <c:pt idx="13650">
                  <c:v>15</c:v>
                </c:pt>
                <c:pt idx="13651">
                  <c:v>19</c:v>
                </c:pt>
                <c:pt idx="13652">
                  <c:v>18</c:v>
                </c:pt>
                <c:pt idx="13653">
                  <c:v>13</c:v>
                </c:pt>
                <c:pt idx="13654">
                  <c:v>17</c:v>
                </c:pt>
                <c:pt idx="13655">
                  <c:v>13</c:v>
                </c:pt>
                <c:pt idx="13656">
                  <c:v>14</c:v>
                </c:pt>
                <c:pt idx="13657">
                  <c:v>13</c:v>
                </c:pt>
                <c:pt idx="13658">
                  <c:v>5</c:v>
                </c:pt>
                <c:pt idx="13659">
                  <c:v>5</c:v>
                </c:pt>
                <c:pt idx="13660">
                  <c:v>14</c:v>
                </c:pt>
                <c:pt idx="13661">
                  <c:v>11</c:v>
                </c:pt>
                <c:pt idx="13662">
                  <c:v>-7</c:v>
                </c:pt>
                <c:pt idx="13663">
                  <c:v>-9</c:v>
                </c:pt>
                <c:pt idx="13664">
                  <c:v>-19</c:v>
                </c:pt>
                <c:pt idx="13665">
                  <c:v>-19</c:v>
                </c:pt>
                <c:pt idx="13666">
                  <c:v>-20</c:v>
                </c:pt>
                <c:pt idx="13667">
                  <c:v>-19</c:v>
                </c:pt>
                <c:pt idx="13668">
                  <c:v>-17</c:v>
                </c:pt>
                <c:pt idx="13669">
                  <c:v>-14</c:v>
                </c:pt>
                <c:pt idx="13670">
                  <c:v>-13</c:v>
                </c:pt>
                <c:pt idx="13671">
                  <c:v>-19</c:v>
                </c:pt>
                <c:pt idx="13672">
                  <c:v>-26</c:v>
                </c:pt>
                <c:pt idx="13673">
                  <c:v>-31</c:v>
                </c:pt>
                <c:pt idx="13674">
                  <c:v>-18</c:v>
                </c:pt>
                <c:pt idx="13675">
                  <c:v>-18</c:v>
                </c:pt>
                <c:pt idx="13676">
                  <c:v>-9</c:v>
                </c:pt>
                <c:pt idx="13677">
                  <c:v>-7</c:v>
                </c:pt>
                <c:pt idx="13678">
                  <c:v>-10</c:v>
                </c:pt>
                <c:pt idx="13679">
                  <c:v>-9</c:v>
                </c:pt>
                <c:pt idx="13680">
                  <c:v>-13</c:v>
                </c:pt>
                <c:pt idx="13681">
                  <c:v>-7</c:v>
                </c:pt>
                <c:pt idx="13682">
                  <c:v>-2</c:v>
                </c:pt>
                <c:pt idx="13683">
                  <c:v>1</c:v>
                </c:pt>
                <c:pt idx="13684">
                  <c:v>7</c:v>
                </c:pt>
                <c:pt idx="13685">
                  <c:v>2</c:v>
                </c:pt>
                <c:pt idx="13686">
                  <c:v>2</c:v>
                </c:pt>
                <c:pt idx="13687">
                  <c:v>-2</c:v>
                </c:pt>
                <c:pt idx="13688">
                  <c:v>1</c:v>
                </c:pt>
                <c:pt idx="13689">
                  <c:v>0</c:v>
                </c:pt>
                <c:pt idx="13690">
                  <c:v>3</c:v>
                </c:pt>
                <c:pt idx="13691">
                  <c:v>-1</c:v>
                </c:pt>
                <c:pt idx="13692">
                  <c:v>-1</c:v>
                </c:pt>
                <c:pt idx="13693">
                  <c:v>-13</c:v>
                </c:pt>
                <c:pt idx="13694">
                  <c:v>-18</c:v>
                </c:pt>
                <c:pt idx="13695">
                  <c:v>-18</c:v>
                </c:pt>
                <c:pt idx="13696">
                  <c:v>-16</c:v>
                </c:pt>
                <c:pt idx="13697">
                  <c:v>-17</c:v>
                </c:pt>
                <c:pt idx="13698">
                  <c:v>-22</c:v>
                </c:pt>
                <c:pt idx="13699">
                  <c:v>-19</c:v>
                </c:pt>
                <c:pt idx="13700">
                  <c:v>-23</c:v>
                </c:pt>
                <c:pt idx="13701">
                  <c:v>-21</c:v>
                </c:pt>
                <c:pt idx="13702">
                  <c:v>-27</c:v>
                </c:pt>
                <c:pt idx="13703">
                  <c:v>-20</c:v>
                </c:pt>
                <c:pt idx="13704">
                  <c:v>-13</c:v>
                </c:pt>
                <c:pt idx="13705">
                  <c:v>-5</c:v>
                </c:pt>
                <c:pt idx="13706">
                  <c:v>1</c:v>
                </c:pt>
                <c:pt idx="13707">
                  <c:v>2</c:v>
                </c:pt>
                <c:pt idx="13708">
                  <c:v>-4</c:v>
                </c:pt>
                <c:pt idx="13709">
                  <c:v>-9</c:v>
                </c:pt>
                <c:pt idx="13710">
                  <c:v>-10</c:v>
                </c:pt>
                <c:pt idx="13711">
                  <c:v>2</c:v>
                </c:pt>
                <c:pt idx="13712">
                  <c:v>12</c:v>
                </c:pt>
                <c:pt idx="13713">
                  <c:v>16</c:v>
                </c:pt>
                <c:pt idx="13714">
                  <c:v>10</c:v>
                </c:pt>
                <c:pt idx="13715">
                  <c:v>2</c:v>
                </c:pt>
                <c:pt idx="13716">
                  <c:v>-6</c:v>
                </c:pt>
                <c:pt idx="13717">
                  <c:v>-4</c:v>
                </c:pt>
                <c:pt idx="13718">
                  <c:v>-12</c:v>
                </c:pt>
                <c:pt idx="13719">
                  <c:v>-6</c:v>
                </c:pt>
                <c:pt idx="13720">
                  <c:v>-1</c:v>
                </c:pt>
                <c:pt idx="13721">
                  <c:v>5</c:v>
                </c:pt>
                <c:pt idx="13722">
                  <c:v>1</c:v>
                </c:pt>
                <c:pt idx="13723">
                  <c:v>-8</c:v>
                </c:pt>
                <c:pt idx="13724">
                  <c:v>-19</c:v>
                </c:pt>
                <c:pt idx="13725">
                  <c:v>-27</c:v>
                </c:pt>
                <c:pt idx="13726">
                  <c:v>-25</c:v>
                </c:pt>
                <c:pt idx="13727">
                  <c:v>-24</c:v>
                </c:pt>
                <c:pt idx="13728">
                  <c:v>-23</c:v>
                </c:pt>
                <c:pt idx="13729">
                  <c:v>-26</c:v>
                </c:pt>
                <c:pt idx="13730">
                  <c:v>-21</c:v>
                </c:pt>
                <c:pt idx="13731">
                  <c:v>-37</c:v>
                </c:pt>
                <c:pt idx="13732">
                  <c:v>-37</c:v>
                </c:pt>
                <c:pt idx="13733">
                  <c:v>-35</c:v>
                </c:pt>
                <c:pt idx="13734">
                  <c:v>-35</c:v>
                </c:pt>
                <c:pt idx="13735">
                  <c:v>-31</c:v>
                </c:pt>
                <c:pt idx="13736">
                  <c:v>-26</c:v>
                </c:pt>
                <c:pt idx="13737">
                  <c:v>-22</c:v>
                </c:pt>
                <c:pt idx="13738">
                  <c:v>-25</c:v>
                </c:pt>
                <c:pt idx="13739">
                  <c:v>-19</c:v>
                </c:pt>
                <c:pt idx="13740">
                  <c:v>-10</c:v>
                </c:pt>
                <c:pt idx="13741">
                  <c:v>-3</c:v>
                </c:pt>
                <c:pt idx="13742">
                  <c:v>2</c:v>
                </c:pt>
                <c:pt idx="13743">
                  <c:v>6</c:v>
                </c:pt>
                <c:pt idx="13744">
                  <c:v>7</c:v>
                </c:pt>
                <c:pt idx="13745">
                  <c:v>-2</c:v>
                </c:pt>
                <c:pt idx="13746">
                  <c:v>0</c:v>
                </c:pt>
                <c:pt idx="13747">
                  <c:v>-2</c:v>
                </c:pt>
                <c:pt idx="13748">
                  <c:v>-6</c:v>
                </c:pt>
                <c:pt idx="13749">
                  <c:v>-14</c:v>
                </c:pt>
                <c:pt idx="13750">
                  <c:v>-9</c:v>
                </c:pt>
                <c:pt idx="13751">
                  <c:v>-11</c:v>
                </c:pt>
                <c:pt idx="13752">
                  <c:v>-7</c:v>
                </c:pt>
                <c:pt idx="13753">
                  <c:v>-5</c:v>
                </c:pt>
                <c:pt idx="13754">
                  <c:v>-10</c:v>
                </c:pt>
                <c:pt idx="13755">
                  <c:v>-8</c:v>
                </c:pt>
                <c:pt idx="13756">
                  <c:v>-9</c:v>
                </c:pt>
                <c:pt idx="13757">
                  <c:v>-2</c:v>
                </c:pt>
                <c:pt idx="13758">
                  <c:v>-6</c:v>
                </c:pt>
                <c:pt idx="13759">
                  <c:v>-7</c:v>
                </c:pt>
                <c:pt idx="13760">
                  <c:v>-8</c:v>
                </c:pt>
                <c:pt idx="13761">
                  <c:v>-6</c:v>
                </c:pt>
                <c:pt idx="13762">
                  <c:v>3</c:v>
                </c:pt>
                <c:pt idx="13763">
                  <c:v>0</c:v>
                </c:pt>
                <c:pt idx="13764">
                  <c:v>-11</c:v>
                </c:pt>
                <c:pt idx="13765">
                  <c:v>-8</c:v>
                </c:pt>
                <c:pt idx="13766">
                  <c:v>-22</c:v>
                </c:pt>
                <c:pt idx="13767">
                  <c:v>-16</c:v>
                </c:pt>
                <c:pt idx="13768">
                  <c:v>-19</c:v>
                </c:pt>
                <c:pt idx="13769">
                  <c:v>-17</c:v>
                </c:pt>
                <c:pt idx="13770">
                  <c:v>-10</c:v>
                </c:pt>
                <c:pt idx="13771">
                  <c:v>-10</c:v>
                </c:pt>
                <c:pt idx="13772">
                  <c:v>-9</c:v>
                </c:pt>
                <c:pt idx="13773">
                  <c:v>-6</c:v>
                </c:pt>
                <c:pt idx="13774">
                  <c:v>-18</c:v>
                </c:pt>
                <c:pt idx="13775">
                  <c:v>-14</c:v>
                </c:pt>
                <c:pt idx="13776">
                  <c:v>-18</c:v>
                </c:pt>
                <c:pt idx="13777">
                  <c:v>-21</c:v>
                </c:pt>
                <c:pt idx="13778">
                  <c:v>-14</c:v>
                </c:pt>
                <c:pt idx="13779">
                  <c:v>-17</c:v>
                </c:pt>
                <c:pt idx="13780">
                  <c:v>-23</c:v>
                </c:pt>
                <c:pt idx="13781">
                  <c:v>-28</c:v>
                </c:pt>
                <c:pt idx="13782">
                  <c:v>-33</c:v>
                </c:pt>
                <c:pt idx="13783">
                  <c:v>-35</c:v>
                </c:pt>
                <c:pt idx="13784">
                  <c:v>-26</c:v>
                </c:pt>
                <c:pt idx="13785">
                  <c:v>-29</c:v>
                </c:pt>
                <c:pt idx="13786">
                  <c:v>-25</c:v>
                </c:pt>
                <c:pt idx="13787">
                  <c:v>-27</c:v>
                </c:pt>
                <c:pt idx="13788">
                  <c:v>-31</c:v>
                </c:pt>
                <c:pt idx="13789">
                  <c:v>-32</c:v>
                </c:pt>
                <c:pt idx="13790">
                  <c:v>-24</c:v>
                </c:pt>
                <c:pt idx="13791">
                  <c:v>-18</c:v>
                </c:pt>
                <c:pt idx="13792">
                  <c:v>-13</c:v>
                </c:pt>
                <c:pt idx="13793">
                  <c:v>-7</c:v>
                </c:pt>
                <c:pt idx="13794">
                  <c:v>-7</c:v>
                </c:pt>
                <c:pt idx="13795">
                  <c:v>-4</c:v>
                </c:pt>
                <c:pt idx="13796">
                  <c:v>0</c:v>
                </c:pt>
                <c:pt idx="13797">
                  <c:v>6</c:v>
                </c:pt>
                <c:pt idx="13798">
                  <c:v>12</c:v>
                </c:pt>
                <c:pt idx="13799">
                  <c:v>16</c:v>
                </c:pt>
                <c:pt idx="13800">
                  <c:v>22</c:v>
                </c:pt>
                <c:pt idx="13801">
                  <c:v>20</c:v>
                </c:pt>
                <c:pt idx="13802">
                  <c:v>6</c:v>
                </c:pt>
                <c:pt idx="13803">
                  <c:v>8</c:v>
                </c:pt>
                <c:pt idx="13804">
                  <c:v>2</c:v>
                </c:pt>
                <c:pt idx="13805">
                  <c:v>-7</c:v>
                </c:pt>
                <c:pt idx="13806">
                  <c:v>-5</c:v>
                </c:pt>
                <c:pt idx="13807">
                  <c:v>-10</c:v>
                </c:pt>
                <c:pt idx="13808">
                  <c:v>-20</c:v>
                </c:pt>
                <c:pt idx="13809">
                  <c:v>-26</c:v>
                </c:pt>
                <c:pt idx="13810">
                  <c:v>-35</c:v>
                </c:pt>
                <c:pt idx="13811">
                  <c:v>-35</c:v>
                </c:pt>
                <c:pt idx="13812">
                  <c:v>-30</c:v>
                </c:pt>
                <c:pt idx="13813">
                  <c:v>-22</c:v>
                </c:pt>
                <c:pt idx="13814">
                  <c:v>-11</c:v>
                </c:pt>
                <c:pt idx="13815">
                  <c:v>-19</c:v>
                </c:pt>
                <c:pt idx="13816">
                  <c:v>-9</c:v>
                </c:pt>
                <c:pt idx="13817">
                  <c:v>-4</c:v>
                </c:pt>
                <c:pt idx="13818">
                  <c:v>-9</c:v>
                </c:pt>
                <c:pt idx="13819">
                  <c:v>-6</c:v>
                </c:pt>
                <c:pt idx="13820">
                  <c:v>-1</c:v>
                </c:pt>
                <c:pt idx="13821">
                  <c:v>2</c:v>
                </c:pt>
                <c:pt idx="13822">
                  <c:v>2</c:v>
                </c:pt>
                <c:pt idx="13823">
                  <c:v>-11</c:v>
                </c:pt>
                <c:pt idx="13824">
                  <c:v>-15</c:v>
                </c:pt>
                <c:pt idx="13825">
                  <c:v>-18</c:v>
                </c:pt>
                <c:pt idx="13826">
                  <c:v>-18</c:v>
                </c:pt>
                <c:pt idx="13827">
                  <c:v>-17</c:v>
                </c:pt>
                <c:pt idx="13828">
                  <c:v>-14</c:v>
                </c:pt>
                <c:pt idx="13829">
                  <c:v>-7</c:v>
                </c:pt>
                <c:pt idx="13830">
                  <c:v>-7</c:v>
                </c:pt>
                <c:pt idx="13831">
                  <c:v>-13</c:v>
                </c:pt>
                <c:pt idx="13832">
                  <c:v>-20</c:v>
                </c:pt>
                <c:pt idx="13833">
                  <c:v>-15</c:v>
                </c:pt>
                <c:pt idx="13834">
                  <c:v>-13</c:v>
                </c:pt>
                <c:pt idx="13835">
                  <c:v>-9</c:v>
                </c:pt>
                <c:pt idx="13836">
                  <c:v>-6</c:v>
                </c:pt>
                <c:pt idx="13837">
                  <c:v>-9</c:v>
                </c:pt>
                <c:pt idx="13838">
                  <c:v>-8</c:v>
                </c:pt>
                <c:pt idx="13839">
                  <c:v>-7</c:v>
                </c:pt>
                <c:pt idx="13840">
                  <c:v>-14</c:v>
                </c:pt>
                <c:pt idx="13841">
                  <c:v>-18</c:v>
                </c:pt>
                <c:pt idx="13842">
                  <c:v>-16</c:v>
                </c:pt>
                <c:pt idx="13843">
                  <c:v>-17</c:v>
                </c:pt>
                <c:pt idx="13844">
                  <c:v>-15</c:v>
                </c:pt>
                <c:pt idx="13845">
                  <c:v>-19</c:v>
                </c:pt>
                <c:pt idx="13846">
                  <c:v>-18</c:v>
                </c:pt>
                <c:pt idx="13847">
                  <c:v>-8</c:v>
                </c:pt>
                <c:pt idx="13848">
                  <c:v>-7</c:v>
                </c:pt>
                <c:pt idx="13849">
                  <c:v>-7</c:v>
                </c:pt>
                <c:pt idx="13850">
                  <c:v>-11</c:v>
                </c:pt>
                <c:pt idx="13851">
                  <c:v>-12</c:v>
                </c:pt>
                <c:pt idx="13852">
                  <c:v>-9</c:v>
                </c:pt>
                <c:pt idx="13853">
                  <c:v>-11</c:v>
                </c:pt>
                <c:pt idx="13854">
                  <c:v>-19</c:v>
                </c:pt>
                <c:pt idx="13855">
                  <c:v>-14</c:v>
                </c:pt>
                <c:pt idx="13856">
                  <c:v>-17</c:v>
                </c:pt>
                <c:pt idx="13857">
                  <c:v>-20</c:v>
                </c:pt>
                <c:pt idx="13858">
                  <c:v>-16</c:v>
                </c:pt>
                <c:pt idx="13859">
                  <c:v>-35</c:v>
                </c:pt>
                <c:pt idx="13860">
                  <c:v>-34</c:v>
                </c:pt>
                <c:pt idx="13861">
                  <c:v>-32</c:v>
                </c:pt>
                <c:pt idx="13862">
                  <c:v>-30</c:v>
                </c:pt>
                <c:pt idx="13863">
                  <c:v>-36</c:v>
                </c:pt>
                <c:pt idx="13864">
                  <c:v>-35</c:v>
                </c:pt>
                <c:pt idx="13865">
                  <c:v>-37</c:v>
                </c:pt>
                <c:pt idx="13866">
                  <c:v>-29</c:v>
                </c:pt>
                <c:pt idx="13867">
                  <c:v>-29</c:v>
                </c:pt>
                <c:pt idx="13868">
                  <c:v>-26</c:v>
                </c:pt>
                <c:pt idx="13869">
                  <c:v>-19</c:v>
                </c:pt>
                <c:pt idx="13870">
                  <c:v>-19</c:v>
                </c:pt>
                <c:pt idx="13871">
                  <c:v>-6</c:v>
                </c:pt>
                <c:pt idx="13872">
                  <c:v>-10</c:v>
                </c:pt>
                <c:pt idx="13873">
                  <c:v>-13</c:v>
                </c:pt>
                <c:pt idx="13874">
                  <c:v>-12</c:v>
                </c:pt>
                <c:pt idx="13875">
                  <c:v>-8</c:v>
                </c:pt>
                <c:pt idx="13876">
                  <c:v>-7</c:v>
                </c:pt>
                <c:pt idx="13877">
                  <c:v>-6</c:v>
                </c:pt>
                <c:pt idx="13878">
                  <c:v>-2</c:v>
                </c:pt>
                <c:pt idx="13879">
                  <c:v>-9</c:v>
                </c:pt>
                <c:pt idx="13880">
                  <c:v>-9</c:v>
                </c:pt>
                <c:pt idx="13881">
                  <c:v>-8</c:v>
                </c:pt>
                <c:pt idx="13882">
                  <c:v>-10</c:v>
                </c:pt>
                <c:pt idx="13883">
                  <c:v>-21</c:v>
                </c:pt>
                <c:pt idx="13884">
                  <c:v>-20</c:v>
                </c:pt>
                <c:pt idx="13885">
                  <c:v>-20</c:v>
                </c:pt>
                <c:pt idx="13886">
                  <c:v>-24</c:v>
                </c:pt>
                <c:pt idx="13887">
                  <c:v>-28</c:v>
                </c:pt>
                <c:pt idx="13888">
                  <c:v>-26</c:v>
                </c:pt>
                <c:pt idx="13889">
                  <c:v>-19</c:v>
                </c:pt>
                <c:pt idx="13890">
                  <c:v>-25</c:v>
                </c:pt>
                <c:pt idx="13891">
                  <c:v>-21</c:v>
                </c:pt>
                <c:pt idx="13892">
                  <c:v>-20</c:v>
                </c:pt>
                <c:pt idx="13893">
                  <c:v>-21</c:v>
                </c:pt>
                <c:pt idx="13894">
                  <c:v>-34</c:v>
                </c:pt>
                <c:pt idx="13895">
                  <c:v>-31</c:v>
                </c:pt>
                <c:pt idx="13896">
                  <c:v>-40</c:v>
                </c:pt>
                <c:pt idx="13897">
                  <c:v>-38</c:v>
                </c:pt>
                <c:pt idx="13898">
                  <c:v>-30</c:v>
                </c:pt>
                <c:pt idx="13899">
                  <c:v>-35</c:v>
                </c:pt>
                <c:pt idx="13900">
                  <c:v>-28</c:v>
                </c:pt>
                <c:pt idx="13901">
                  <c:v>-29</c:v>
                </c:pt>
                <c:pt idx="13902">
                  <c:v>-28</c:v>
                </c:pt>
                <c:pt idx="13903">
                  <c:v>-27</c:v>
                </c:pt>
                <c:pt idx="13904">
                  <c:v>-26</c:v>
                </c:pt>
                <c:pt idx="13905">
                  <c:v>-30</c:v>
                </c:pt>
                <c:pt idx="13906">
                  <c:v>-16</c:v>
                </c:pt>
                <c:pt idx="13907">
                  <c:v>-6</c:v>
                </c:pt>
                <c:pt idx="13908">
                  <c:v>1</c:v>
                </c:pt>
                <c:pt idx="13909">
                  <c:v>2</c:v>
                </c:pt>
                <c:pt idx="13910">
                  <c:v>4</c:v>
                </c:pt>
                <c:pt idx="13911">
                  <c:v>9</c:v>
                </c:pt>
                <c:pt idx="13912">
                  <c:v>4</c:v>
                </c:pt>
                <c:pt idx="13913">
                  <c:v>-2</c:v>
                </c:pt>
                <c:pt idx="13914">
                  <c:v>-9</c:v>
                </c:pt>
                <c:pt idx="13915">
                  <c:v>-6</c:v>
                </c:pt>
                <c:pt idx="13916">
                  <c:v>-5</c:v>
                </c:pt>
                <c:pt idx="13917">
                  <c:v>0</c:v>
                </c:pt>
                <c:pt idx="13918">
                  <c:v>3</c:v>
                </c:pt>
                <c:pt idx="13919">
                  <c:v>-3</c:v>
                </c:pt>
                <c:pt idx="13920">
                  <c:v>-9</c:v>
                </c:pt>
                <c:pt idx="13921">
                  <c:v>-15</c:v>
                </c:pt>
                <c:pt idx="13922">
                  <c:v>-24</c:v>
                </c:pt>
                <c:pt idx="13923">
                  <c:v>-23</c:v>
                </c:pt>
                <c:pt idx="13924">
                  <c:v>-30</c:v>
                </c:pt>
                <c:pt idx="13925">
                  <c:v>-18</c:v>
                </c:pt>
                <c:pt idx="13926">
                  <c:v>-14</c:v>
                </c:pt>
                <c:pt idx="13927">
                  <c:v>-23</c:v>
                </c:pt>
                <c:pt idx="13928">
                  <c:v>-25</c:v>
                </c:pt>
                <c:pt idx="13929">
                  <c:v>-29</c:v>
                </c:pt>
                <c:pt idx="13930">
                  <c:v>-34</c:v>
                </c:pt>
                <c:pt idx="13931">
                  <c:v>-33</c:v>
                </c:pt>
                <c:pt idx="13932">
                  <c:v>-28</c:v>
                </c:pt>
                <c:pt idx="13933">
                  <c:v>-33</c:v>
                </c:pt>
                <c:pt idx="13934">
                  <c:v>-25</c:v>
                </c:pt>
                <c:pt idx="13935">
                  <c:v>-23</c:v>
                </c:pt>
                <c:pt idx="13936">
                  <c:v>-13</c:v>
                </c:pt>
                <c:pt idx="13937">
                  <c:v>-15</c:v>
                </c:pt>
                <c:pt idx="13938">
                  <c:v>-15</c:v>
                </c:pt>
                <c:pt idx="13939">
                  <c:v>-15</c:v>
                </c:pt>
                <c:pt idx="13940">
                  <c:v>-18</c:v>
                </c:pt>
                <c:pt idx="13941">
                  <c:v>-14</c:v>
                </c:pt>
                <c:pt idx="13942">
                  <c:v>-4</c:v>
                </c:pt>
                <c:pt idx="13943">
                  <c:v>2</c:v>
                </c:pt>
                <c:pt idx="13944">
                  <c:v>1</c:v>
                </c:pt>
                <c:pt idx="13945">
                  <c:v>1</c:v>
                </c:pt>
                <c:pt idx="13946">
                  <c:v>3</c:v>
                </c:pt>
                <c:pt idx="13947">
                  <c:v>-2</c:v>
                </c:pt>
                <c:pt idx="13948">
                  <c:v>-5</c:v>
                </c:pt>
                <c:pt idx="13949">
                  <c:v>-10</c:v>
                </c:pt>
                <c:pt idx="13950">
                  <c:v>-14</c:v>
                </c:pt>
                <c:pt idx="13951">
                  <c:v>-11</c:v>
                </c:pt>
                <c:pt idx="13952">
                  <c:v>-16</c:v>
                </c:pt>
                <c:pt idx="13953">
                  <c:v>-13</c:v>
                </c:pt>
                <c:pt idx="13954">
                  <c:v>-21</c:v>
                </c:pt>
                <c:pt idx="13955">
                  <c:v>-25</c:v>
                </c:pt>
                <c:pt idx="13956">
                  <c:v>-30</c:v>
                </c:pt>
                <c:pt idx="13957">
                  <c:v>-19</c:v>
                </c:pt>
                <c:pt idx="13958">
                  <c:v>-29</c:v>
                </c:pt>
                <c:pt idx="13959">
                  <c:v>-23</c:v>
                </c:pt>
                <c:pt idx="13960">
                  <c:v>-21</c:v>
                </c:pt>
                <c:pt idx="13961">
                  <c:v>-20</c:v>
                </c:pt>
                <c:pt idx="13962">
                  <c:v>-13</c:v>
                </c:pt>
                <c:pt idx="13963">
                  <c:v>-15</c:v>
                </c:pt>
                <c:pt idx="13964">
                  <c:v>-3</c:v>
                </c:pt>
                <c:pt idx="13965">
                  <c:v>-7</c:v>
                </c:pt>
                <c:pt idx="13966">
                  <c:v>3</c:v>
                </c:pt>
                <c:pt idx="13967">
                  <c:v>3</c:v>
                </c:pt>
                <c:pt idx="13968">
                  <c:v>6</c:v>
                </c:pt>
                <c:pt idx="13969">
                  <c:v>-2</c:v>
                </c:pt>
                <c:pt idx="13970">
                  <c:v>5</c:v>
                </c:pt>
                <c:pt idx="13971">
                  <c:v>-5</c:v>
                </c:pt>
                <c:pt idx="13972">
                  <c:v>-14</c:v>
                </c:pt>
                <c:pt idx="13973">
                  <c:v>-14</c:v>
                </c:pt>
                <c:pt idx="13974">
                  <c:v>-16</c:v>
                </c:pt>
                <c:pt idx="13975">
                  <c:v>-12</c:v>
                </c:pt>
                <c:pt idx="13976">
                  <c:v>-9</c:v>
                </c:pt>
                <c:pt idx="13977">
                  <c:v>-7</c:v>
                </c:pt>
                <c:pt idx="13978">
                  <c:v>-10</c:v>
                </c:pt>
                <c:pt idx="13979">
                  <c:v>-13</c:v>
                </c:pt>
                <c:pt idx="13980">
                  <c:v>-12</c:v>
                </c:pt>
                <c:pt idx="13981">
                  <c:v>-13</c:v>
                </c:pt>
                <c:pt idx="13982">
                  <c:v>-19</c:v>
                </c:pt>
                <c:pt idx="13983">
                  <c:v>-20</c:v>
                </c:pt>
                <c:pt idx="13984">
                  <c:v>-14</c:v>
                </c:pt>
                <c:pt idx="13985">
                  <c:v>-13</c:v>
                </c:pt>
                <c:pt idx="13986">
                  <c:v>-10</c:v>
                </c:pt>
                <c:pt idx="13987">
                  <c:v>-19</c:v>
                </c:pt>
                <c:pt idx="13988">
                  <c:v>-29</c:v>
                </c:pt>
                <c:pt idx="13989">
                  <c:v>-31</c:v>
                </c:pt>
                <c:pt idx="13990">
                  <c:v>-28</c:v>
                </c:pt>
                <c:pt idx="13991">
                  <c:v>-42</c:v>
                </c:pt>
                <c:pt idx="13992">
                  <c:v>-46</c:v>
                </c:pt>
                <c:pt idx="13993">
                  <c:v>-46</c:v>
                </c:pt>
                <c:pt idx="13994">
                  <c:v>-49</c:v>
                </c:pt>
                <c:pt idx="13995">
                  <c:v>-46</c:v>
                </c:pt>
                <c:pt idx="13996">
                  <c:v>-45</c:v>
                </c:pt>
                <c:pt idx="13997">
                  <c:v>-45</c:v>
                </c:pt>
                <c:pt idx="13998">
                  <c:v>-37</c:v>
                </c:pt>
                <c:pt idx="13999">
                  <c:v>-34</c:v>
                </c:pt>
                <c:pt idx="14000">
                  <c:v>-30</c:v>
                </c:pt>
                <c:pt idx="14001">
                  <c:v>-25</c:v>
                </c:pt>
                <c:pt idx="14002">
                  <c:v>-31</c:v>
                </c:pt>
                <c:pt idx="14003">
                  <c:v>-17</c:v>
                </c:pt>
                <c:pt idx="14004">
                  <c:v>-19</c:v>
                </c:pt>
                <c:pt idx="14005">
                  <c:v>-14</c:v>
                </c:pt>
                <c:pt idx="14006">
                  <c:v>-3</c:v>
                </c:pt>
                <c:pt idx="14007">
                  <c:v>0</c:v>
                </c:pt>
                <c:pt idx="14008">
                  <c:v>1</c:v>
                </c:pt>
                <c:pt idx="14009">
                  <c:v>-12</c:v>
                </c:pt>
                <c:pt idx="14010">
                  <c:v>-17</c:v>
                </c:pt>
                <c:pt idx="14011">
                  <c:v>-12</c:v>
                </c:pt>
                <c:pt idx="14012">
                  <c:v>1</c:v>
                </c:pt>
                <c:pt idx="14013">
                  <c:v>-4</c:v>
                </c:pt>
                <c:pt idx="14014">
                  <c:v>-1</c:v>
                </c:pt>
                <c:pt idx="14015">
                  <c:v>-2</c:v>
                </c:pt>
                <c:pt idx="14016">
                  <c:v>-3</c:v>
                </c:pt>
                <c:pt idx="14017">
                  <c:v>-12</c:v>
                </c:pt>
                <c:pt idx="14018">
                  <c:v>-18</c:v>
                </c:pt>
                <c:pt idx="14019">
                  <c:v>-22</c:v>
                </c:pt>
                <c:pt idx="14020">
                  <c:v>-24</c:v>
                </c:pt>
                <c:pt idx="14021">
                  <c:v>-12</c:v>
                </c:pt>
                <c:pt idx="14022">
                  <c:v>-10</c:v>
                </c:pt>
                <c:pt idx="14023">
                  <c:v>-14</c:v>
                </c:pt>
                <c:pt idx="14024">
                  <c:v>-24</c:v>
                </c:pt>
                <c:pt idx="14025">
                  <c:v>-26</c:v>
                </c:pt>
                <c:pt idx="14026">
                  <c:v>-24</c:v>
                </c:pt>
                <c:pt idx="14027">
                  <c:v>-21</c:v>
                </c:pt>
                <c:pt idx="14028">
                  <c:v>-19</c:v>
                </c:pt>
                <c:pt idx="14029">
                  <c:v>-14</c:v>
                </c:pt>
                <c:pt idx="14030">
                  <c:v>-12</c:v>
                </c:pt>
                <c:pt idx="14031">
                  <c:v>-5</c:v>
                </c:pt>
                <c:pt idx="14032">
                  <c:v>1</c:v>
                </c:pt>
                <c:pt idx="14033">
                  <c:v>4</c:v>
                </c:pt>
                <c:pt idx="14034">
                  <c:v>0</c:v>
                </c:pt>
                <c:pt idx="14035">
                  <c:v>2</c:v>
                </c:pt>
                <c:pt idx="14036">
                  <c:v>-5</c:v>
                </c:pt>
                <c:pt idx="14037">
                  <c:v>-4</c:v>
                </c:pt>
                <c:pt idx="14038">
                  <c:v>-2</c:v>
                </c:pt>
                <c:pt idx="14039">
                  <c:v>0</c:v>
                </c:pt>
                <c:pt idx="14040">
                  <c:v>-7</c:v>
                </c:pt>
                <c:pt idx="14041">
                  <c:v>-11</c:v>
                </c:pt>
                <c:pt idx="14042">
                  <c:v>-12</c:v>
                </c:pt>
                <c:pt idx="14043">
                  <c:v>-17</c:v>
                </c:pt>
                <c:pt idx="14044">
                  <c:v>-27</c:v>
                </c:pt>
                <c:pt idx="14045">
                  <c:v>-33</c:v>
                </c:pt>
                <c:pt idx="14046">
                  <c:v>-36</c:v>
                </c:pt>
                <c:pt idx="14047">
                  <c:v>-35</c:v>
                </c:pt>
                <c:pt idx="14048">
                  <c:v>-28</c:v>
                </c:pt>
                <c:pt idx="14049">
                  <c:v>-29</c:v>
                </c:pt>
                <c:pt idx="14050">
                  <c:v>-22</c:v>
                </c:pt>
                <c:pt idx="14051">
                  <c:v>-23</c:v>
                </c:pt>
                <c:pt idx="14052">
                  <c:v>-27</c:v>
                </c:pt>
                <c:pt idx="14053">
                  <c:v>-21</c:v>
                </c:pt>
                <c:pt idx="14054">
                  <c:v>-18</c:v>
                </c:pt>
                <c:pt idx="14055">
                  <c:v>-4</c:v>
                </c:pt>
                <c:pt idx="14056">
                  <c:v>0</c:v>
                </c:pt>
                <c:pt idx="14057">
                  <c:v>6</c:v>
                </c:pt>
                <c:pt idx="14058">
                  <c:v>12</c:v>
                </c:pt>
                <c:pt idx="14059">
                  <c:v>10</c:v>
                </c:pt>
                <c:pt idx="14060">
                  <c:v>9</c:v>
                </c:pt>
                <c:pt idx="14061">
                  <c:v>13</c:v>
                </c:pt>
                <c:pt idx="14062">
                  <c:v>3</c:v>
                </c:pt>
                <c:pt idx="14063">
                  <c:v>-5</c:v>
                </c:pt>
                <c:pt idx="14064">
                  <c:v>-1</c:v>
                </c:pt>
                <c:pt idx="14065">
                  <c:v>7</c:v>
                </c:pt>
                <c:pt idx="14066">
                  <c:v>10</c:v>
                </c:pt>
                <c:pt idx="14067">
                  <c:v>9</c:v>
                </c:pt>
                <c:pt idx="14068">
                  <c:v>9</c:v>
                </c:pt>
                <c:pt idx="14069">
                  <c:v>11</c:v>
                </c:pt>
                <c:pt idx="14070">
                  <c:v>9</c:v>
                </c:pt>
                <c:pt idx="14071">
                  <c:v>10</c:v>
                </c:pt>
                <c:pt idx="14072">
                  <c:v>8</c:v>
                </c:pt>
                <c:pt idx="14073">
                  <c:v>12</c:v>
                </c:pt>
                <c:pt idx="14074">
                  <c:v>10</c:v>
                </c:pt>
                <c:pt idx="14075">
                  <c:v>16</c:v>
                </c:pt>
                <c:pt idx="14076">
                  <c:v>31</c:v>
                </c:pt>
                <c:pt idx="14077">
                  <c:v>22</c:v>
                </c:pt>
                <c:pt idx="14078">
                  <c:v>18</c:v>
                </c:pt>
                <c:pt idx="14079">
                  <c:v>9</c:v>
                </c:pt>
                <c:pt idx="14080">
                  <c:v>10</c:v>
                </c:pt>
                <c:pt idx="14081">
                  <c:v>11</c:v>
                </c:pt>
                <c:pt idx="14082">
                  <c:v>10</c:v>
                </c:pt>
                <c:pt idx="14083">
                  <c:v>21</c:v>
                </c:pt>
                <c:pt idx="14084">
                  <c:v>19</c:v>
                </c:pt>
                <c:pt idx="14085">
                  <c:v>4</c:v>
                </c:pt>
                <c:pt idx="14086">
                  <c:v>6</c:v>
                </c:pt>
                <c:pt idx="14087">
                  <c:v>5</c:v>
                </c:pt>
                <c:pt idx="14088">
                  <c:v>3</c:v>
                </c:pt>
                <c:pt idx="14089">
                  <c:v>9</c:v>
                </c:pt>
                <c:pt idx="14090">
                  <c:v>6</c:v>
                </c:pt>
                <c:pt idx="14091">
                  <c:v>10</c:v>
                </c:pt>
                <c:pt idx="14092">
                  <c:v>1</c:v>
                </c:pt>
                <c:pt idx="14093">
                  <c:v>2</c:v>
                </c:pt>
                <c:pt idx="14094">
                  <c:v>-1</c:v>
                </c:pt>
                <c:pt idx="14095">
                  <c:v>-12</c:v>
                </c:pt>
                <c:pt idx="14096">
                  <c:v>-20</c:v>
                </c:pt>
                <c:pt idx="14097">
                  <c:v>-9</c:v>
                </c:pt>
                <c:pt idx="14098">
                  <c:v>-8</c:v>
                </c:pt>
                <c:pt idx="14099">
                  <c:v>0</c:v>
                </c:pt>
                <c:pt idx="14100">
                  <c:v>-6</c:v>
                </c:pt>
                <c:pt idx="14101">
                  <c:v>-8</c:v>
                </c:pt>
                <c:pt idx="14102">
                  <c:v>-8</c:v>
                </c:pt>
                <c:pt idx="14103">
                  <c:v>-5</c:v>
                </c:pt>
                <c:pt idx="14104">
                  <c:v>-1</c:v>
                </c:pt>
                <c:pt idx="14105">
                  <c:v>-5</c:v>
                </c:pt>
                <c:pt idx="14106">
                  <c:v>-11</c:v>
                </c:pt>
                <c:pt idx="14107">
                  <c:v>-17</c:v>
                </c:pt>
                <c:pt idx="14108">
                  <c:v>-13</c:v>
                </c:pt>
                <c:pt idx="14109">
                  <c:v>-17</c:v>
                </c:pt>
                <c:pt idx="14110">
                  <c:v>-22</c:v>
                </c:pt>
                <c:pt idx="14111">
                  <c:v>-31</c:v>
                </c:pt>
                <c:pt idx="14112">
                  <c:v>-31</c:v>
                </c:pt>
                <c:pt idx="14113">
                  <c:v>-37</c:v>
                </c:pt>
                <c:pt idx="14114">
                  <c:v>-42</c:v>
                </c:pt>
                <c:pt idx="14115">
                  <c:v>-42</c:v>
                </c:pt>
                <c:pt idx="14116">
                  <c:v>-43</c:v>
                </c:pt>
                <c:pt idx="14117">
                  <c:v>-43</c:v>
                </c:pt>
                <c:pt idx="14118">
                  <c:v>-38</c:v>
                </c:pt>
                <c:pt idx="14119">
                  <c:v>-33</c:v>
                </c:pt>
                <c:pt idx="14120">
                  <c:v>-24</c:v>
                </c:pt>
                <c:pt idx="14121">
                  <c:v>-21</c:v>
                </c:pt>
                <c:pt idx="14122">
                  <c:v>-17</c:v>
                </c:pt>
                <c:pt idx="14123">
                  <c:v>-25</c:v>
                </c:pt>
                <c:pt idx="14124">
                  <c:v>-28</c:v>
                </c:pt>
                <c:pt idx="14125">
                  <c:v>-32</c:v>
                </c:pt>
                <c:pt idx="14126">
                  <c:v>-32</c:v>
                </c:pt>
                <c:pt idx="14127">
                  <c:v>-24</c:v>
                </c:pt>
                <c:pt idx="14128">
                  <c:v>-17</c:v>
                </c:pt>
                <c:pt idx="14129">
                  <c:v>-18</c:v>
                </c:pt>
                <c:pt idx="14130">
                  <c:v>-16</c:v>
                </c:pt>
                <c:pt idx="14131">
                  <c:v>-17</c:v>
                </c:pt>
                <c:pt idx="14132">
                  <c:v>-21</c:v>
                </c:pt>
                <c:pt idx="14133">
                  <c:v>-23</c:v>
                </c:pt>
                <c:pt idx="14134">
                  <c:v>-31</c:v>
                </c:pt>
                <c:pt idx="14135">
                  <c:v>-16</c:v>
                </c:pt>
                <c:pt idx="14136">
                  <c:v>-13</c:v>
                </c:pt>
                <c:pt idx="14137">
                  <c:v>-7</c:v>
                </c:pt>
                <c:pt idx="14138">
                  <c:v>1</c:v>
                </c:pt>
                <c:pt idx="14139">
                  <c:v>-10</c:v>
                </c:pt>
                <c:pt idx="14140">
                  <c:v>-9</c:v>
                </c:pt>
                <c:pt idx="14141">
                  <c:v>-10</c:v>
                </c:pt>
                <c:pt idx="14142">
                  <c:v>-13</c:v>
                </c:pt>
                <c:pt idx="14143">
                  <c:v>-16</c:v>
                </c:pt>
                <c:pt idx="14144">
                  <c:v>-23</c:v>
                </c:pt>
                <c:pt idx="14145">
                  <c:v>-27</c:v>
                </c:pt>
                <c:pt idx="14146">
                  <c:v>-16</c:v>
                </c:pt>
                <c:pt idx="14147">
                  <c:v>-18</c:v>
                </c:pt>
                <c:pt idx="14148">
                  <c:v>-15</c:v>
                </c:pt>
                <c:pt idx="14149">
                  <c:v>-12</c:v>
                </c:pt>
                <c:pt idx="14150">
                  <c:v>-1</c:v>
                </c:pt>
                <c:pt idx="14151">
                  <c:v>-6</c:v>
                </c:pt>
                <c:pt idx="14152">
                  <c:v>-11</c:v>
                </c:pt>
                <c:pt idx="14153">
                  <c:v>-10</c:v>
                </c:pt>
                <c:pt idx="14154">
                  <c:v>-19</c:v>
                </c:pt>
                <c:pt idx="14155">
                  <c:v>-25</c:v>
                </c:pt>
                <c:pt idx="14156">
                  <c:v>-27</c:v>
                </c:pt>
                <c:pt idx="14157">
                  <c:v>-26</c:v>
                </c:pt>
                <c:pt idx="14158">
                  <c:v>-31</c:v>
                </c:pt>
                <c:pt idx="14159">
                  <c:v>-37</c:v>
                </c:pt>
                <c:pt idx="14160">
                  <c:v>-41</c:v>
                </c:pt>
                <c:pt idx="14161">
                  <c:v>-46</c:v>
                </c:pt>
                <c:pt idx="14162">
                  <c:v>-62</c:v>
                </c:pt>
                <c:pt idx="14163">
                  <c:v>-53</c:v>
                </c:pt>
                <c:pt idx="14164">
                  <c:v>-48</c:v>
                </c:pt>
                <c:pt idx="14165">
                  <c:v>-53</c:v>
                </c:pt>
                <c:pt idx="14166">
                  <c:v>-41</c:v>
                </c:pt>
                <c:pt idx="14167">
                  <c:v>-34</c:v>
                </c:pt>
                <c:pt idx="14168">
                  <c:v>-29</c:v>
                </c:pt>
                <c:pt idx="14169">
                  <c:v>-25</c:v>
                </c:pt>
                <c:pt idx="14170">
                  <c:v>-20</c:v>
                </c:pt>
                <c:pt idx="14171">
                  <c:v>-25</c:v>
                </c:pt>
                <c:pt idx="14172">
                  <c:v>-30</c:v>
                </c:pt>
                <c:pt idx="14173">
                  <c:v>-27</c:v>
                </c:pt>
                <c:pt idx="14174">
                  <c:v>-22</c:v>
                </c:pt>
                <c:pt idx="14175">
                  <c:v>-25</c:v>
                </c:pt>
                <c:pt idx="14176">
                  <c:v>-27</c:v>
                </c:pt>
                <c:pt idx="14177">
                  <c:v>-13</c:v>
                </c:pt>
                <c:pt idx="14178">
                  <c:v>-16</c:v>
                </c:pt>
                <c:pt idx="14179">
                  <c:v>-8</c:v>
                </c:pt>
                <c:pt idx="14180">
                  <c:v>-8</c:v>
                </c:pt>
                <c:pt idx="14181">
                  <c:v>-14</c:v>
                </c:pt>
                <c:pt idx="14182">
                  <c:v>-18</c:v>
                </c:pt>
                <c:pt idx="14183">
                  <c:v>-5</c:v>
                </c:pt>
                <c:pt idx="14184">
                  <c:v>-1</c:v>
                </c:pt>
                <c:pt idx="14185">
                  <c:v>-10</c:v>
                </c:pt>
                <c:pt idx="14186">
                  <c:v>-8</c:v>
                </c:pt>
                <c:pt idx="14187">
                  <c:v>-6</c:v>
                </c:pt>
                <c:pt idx="14188">
                  <c:v>-1</c:v>
                </c:pt>
                <c:pt idx="14189">
                  <c:v>-8</c:v>
                </c:pt>
                <c:pt idx="14190">
                  <c:v>-12</c:v>
                </c:pt>
                <c:pt idx="14191">
                  <c:v>-16</c:v>
                </c:pt>
                <c:pt idx="14192">
                  <c:v>-18</c:v>
                </c:pt>
                <c:pt idx="14193">
                  <c:v>-15</c:v>
                </c:pt>
                <c:pt idx="14194">
                  <c:v>-16</c:v>
                </c:pt>
                <c:pt idx="14195">
                  <c:v>-23</c:v>
                </c:pt>
                <c:pt idx="14196">
                  <c:v>-27</c:v>
                </c:pt>
                <c:pt idx="14197">
                  <c:v>-20</c:v>
                </c:pt>
                <c:pt idx="14198">
                  <c:v>-19</c:v>
                </c:pt>
                <c:pt idx="14199">
                  <c:v>-17</c:v>
                </c:pt>
                <c:pt idx="14200">
                  <c:v>-18</c:v>
                </c:pt>
                <c:pt idx="14201">
                  <c:v>-18</c:v>
                </c:pt>
                <c:pt idx="14202">
                  <c:v>-13</c:v>
                </c:pt>
                <c:pt idx="14203">
                  <c:v>-10</c:v>
                </c:pt>
                <c:pt idx="14204">
                  <c:v>-6</c:v>
                </c:pt>
                <c:pt idx="14205">
                  <c:v>6</c:v>
                </c:pt>
                <c:pt idx="14206">
                  <c:v>13</c:v>
                </c:pt>
                <c:pt idx="14207">
                  <c:v>18</c:v>
                </c:pt>
                <c:pt idx="14208">
                  <c:v>19</c:v>
                </c:pt>
                <c:pt idx="14209">
                  <c:v>21</c:v>
                </c:pt>
                <c:pt idx="14210">
                  <c:v>23</c:v>
                </c:pt>
                <c:pt idx="14211">
                  <c:v>29</c:v>
                </c:pt>
                <c:pt idx="14212">
                  <c:v>24</c:v>
                </c:pt>
                <c:pt idx="14213">
                  <c:v>15</c:v>
                </c:pt>
                <c:pt idx="14214">
                  <c:v>11</c:v>
                </c:pt>
                <c:pt idx="14215">
                  <c:v>12</c:v>
                </c:pt>
                <c:pt idx="14216">
                  <c:v>13</c:v>
                </c:pt>
                <c:pt idx="14217">
                  <c:v>4</c:v>
                </c:pt>
                <c:pt idx="14218">
                  <c:v>2</c:v>
                </c:pt>
                <c:pt idx="14219">
                  <c:v>-6</c:v>
                </c:pt>
                <c:pt idx="14220">
                  <c:v>-8</c:v>
                </c:pt>
                <c:pt idx="14221">
                  <c:v>-9</c:v>
                </c:pt>
                <c:pt idx="14222">
                  <c:v>-4</c:v>
                </c:pt>
                <c:pt idx="14223">
                  <c:v>-17</c:v>
                </c:pt>
                <c:pt idx="14224">
                  <c:v>-13</c:v>
                </c:pt>
                <c:pt idx="14225">
                  <c:v>-12</c:v>
                </c:pt>
                <c:pt idx="14226">
                  <c:v>-9</c:v>
                </c:pt>
                <c:pt idx="14227">
                  <c:v>-17</c:v>
                </c:pt>
                <c:pt idx="14228">
                  <c:v>-5</c:v>
                </c:pt>
                <c:pt idx="14229">
                  <c:v>-1</c:v>
                </c:pt>
                <c:pt idx="14230">
                  <c:v>-8</c:v>
                </c:pt>
                <c:pt idx="14231">
                  <c:v>-1</c:v>
                </c:pt>
                <c:pt idx="14232">
                  <c:v>-2</c:v>
                </c:pt>
                <c:pt idx="14233">
                  <c:v>-5</c:v>
                </c:pt>
                <c:pt idx="14234">
                  <c:v>-4</c:v>
                </c:pt>
                <c:pt idx="14235">
                  <c:v>-4</c:v>
                </c:pt>
                <c:pt idx="14236">
                  <c:v>-3</c:v>
                </c:pt>
                <c:pt idx="14237">
                  <c:v>-6</c:v>
                </c:pt>
                <c:pt idx="14238">
                  <c:v>-3</c:v>
                </c:pt>
                <c:pt idx="14239">
                  <c:v>2</c:v>
                </c:pt>
                <c:pt idx="14240">
                  <c:v>-10</c:v>
                </c:pt>
                <c:pt idx="14241">
                  <c:v>-11</c:v>
                </c:pt>
                <c:pt idx="14242">
                  <c:v>-6</c:v>
                </c:pt>
                <c:pt idx="14243">
                  <c:v>-4</c:v>
                </c:pt>
                <c:pt idx="14244">
                  <c:v>-2</c:v>
                </c:pt>
                <c:pt idx="14245">
                  <c:v>4</c:v>
                </c:pt>
                <c:pt idx="14246">
                  <c:v>-2</c:v>
                </c:pt>
                <c:pt idx="14247">
                  <c:v>-2</c:v>
                </c:pt>
                <c:pt idx="14248">
                  <c:v>-2</c:v>
                </c:pt>
                <c:pt idx="14249">
                  <c:v>7</c:v>
                </c:pt>
                <c:pt idx="14250">
                  <c:v>2</c:v>
                </c:pt>
                <c:pt idx="14251">
                  <c:v>-5</c:v>
                </c:pt>
                <c:pt idx="14252">
                  <c:v>-5</c:v>
                </c:pt>
                <c:pt idx="14253">
                  <c:v>0</c:v>
                </c:pt>
                <c:pt idx="14254">
                  <c:v>3</c:v>
                </c:pt>
                <c:pt idx="14255">
                  <c:v>-3</c:v>
                </c:pt>
                <c:pt idx="14256">
                  <c:v>-2</c:v>
                </c:pt>
                <c:pt idx="14257">
                  <c:v>-2</c:v>
                </c:pt>
                <c:pt idx="14258">
                  <c:v>1</c:v>
                </c:pt>
                <c:pt idx="14259">
                  <c:v>1</c:v>
                </c:pt>
                <c:pt idx="14260">
                  <c:v>14</c:v>
                </c:pt>
                <c:pt idx="14261">
                  <c:v>11</c:v>
                </c:pt>
                <c:pt idx="14262">
                  <c:v>20</c:v>
                </c:pt>
                <c:pt idx="14263">
                  <c:v>15</c:v>
                </c:pt>
                <c:pt idx="14264">
                  <c:v>17</c:v>
                </c:pt>
                <c:pt idx="14265">
                  <c:v>6</c:v>
                </c:pt>
                <c:pt idx="14266">
                  <c:v>-1</c:v>
                </c:pt>
                <c:pt idx="14267">
                  <c:v>8</c:v>
                </c:pt>
                <c:pt idx="14268">
                  <c:v>7</c:v>
                </c:pt>
                <c:pt idx="14269">
                  <c:v>8</c:v>
                </c:pt>
                <c:pt idx="14270">
                  <c:v>6</c:v>
                </c:pt>
                <c:pt idx="14271">
                  <c:v>0</c:v>
                </c:pt>
                <c:pt idx="14272">
                  <c:v>-8</c:v>
                </c:pt>
                <c:pt idx="14273">
                  <c:v>-7</c:v>
                </c:pt>
                <c:pt idx="14274">
                  <c:v>-12</c:v>
                </c:pt>
                <c:pt idx="14275">
                  <c:v>-5</c:v>
                </c:pt>
                <c:pt idx="14276">
                  <c:v>1</c:v>
                </c:pt>
                <c:pt idx="14277">
                  <c:v>6</c:v>
                </c:pt>
                <c:pt idx="14278">
                  <c:v>7</c:v>
                </c:pt>
                <c:pt idx="14279">
                  <c:v>2</c:v>
                </c:pt>
                <c:pt idx="14280">
                  <c:v>1</c:v>
                </c:pt>
                <c:pt idx="14281">
                  <c:v>6</c:v>
                </c:pt>
                <c:pt idx="14282">
                  <c:v>1</c:v>
                </c:pt>
                <c:pt idx="14283">
                  <c:v>0</c:v>
                </c:pt>
                <c:pt idx="14284">
                  <c:v>3</c:v>
                </c:pt>
                <c:pt idx="14285">
                  <c:v>-1</c:v>
                </c:pt>
                <c:pt idx="14286">
                  <c:v>-2</c:v>
                </c:pt>
                <c:pt idx="14287">
                  <c:v>-6</c:v>
                </c:pt>
                <c:pt idx="14288">
                  <c:v>-18</c:v>
                </c:pt>
                <c:pt idx="14289">
                  <c:v>-16</c:v>
                </c:pt>
                <c:pt idx="14290">
                  <c:v>-15</c:v>
                </c:pt>
                <c:pt idx="14291">
                  <c:v>-14</c:v>
                </c:pt>
                <c:pt idx="14292">
                  <c:v>-12</c:v>
                </c:pt>
                <c:pt idx="14293">
                  <c:v>-22</c:v>
                </c:pt>
                <c:pt idx="14294">
                  <c:v>-8</c:v>
                </c:pt>
                <c:pt idx="14295">
                  <c:v>-8</c:v>
                </c:pt>
                <c:pt idx="14296">
                  <c:v>-9</c:v>
                </c:pt>
                <c:pt idx="14297">
                  <c:v>-2</c:v>
                </c:pt>
                <c:pt idx="14298">
                  <c:v>1</c:v>
                </c:pt>
                <c:pt idx="14299">
                  <c:v>-4</c:v>
                </c:pt>
                <c:pt idx="14300">
                  <c:v>-18</c:v>
                </c:pt>
                <c:pt idx="14301">
                  <c:v>-19</c:v>
                </c:pt>
                <c:pt idx="14302">
                  <c:v>-19</c:v>
                </c:pt>
                <c:pt idx="14303">
                  <c:v>-17</c:v>
                </c:pt>
                <c:pt idx="14304">
                  <c:v>-14</c:v>
                </c:pt>
                <c:pt idx="14305">
                  <c:v>-10</c:v>
                </c:pt>
                <c:pt idx="14306">
                  <c:v>-18</c:v>
                </c:pt>
                <c:pt idx="14307">
                  <c:v>-17</c:v>
                </c:pt>
                <c:pt idx="14308">
                  <c:v>-18</c:v>
                </c:pt>
                <c:pt idx="14309">
                  <c:v>-22</c:v>
                </c:pt>
                <c:pt idx="14310">
                  <c:v>-20</c:v>
                </c:pt>
                <c:pt idx="14311">
                  <c:v>-17</c:v>
                </c:pt>
                <c:pt idx="14312">
                  <c:v>1</c:v>
                </c:pt>
                <c:pt idx="14313">
                  <c:v>1</c:v>
                </c:pt>
                <c:pt idx="14314">
                  <c:v>0</c:v>
                </c:pt>
                <c:pt idx="14315">
                  <c:v>4</c:v>
                </c:pt>
                <c:pt idx="14316">
                  <c:v>6</c:v>
                </c:pt>
                <c:pt idx="14317">
                  <c:v>11</c:v>
                </c:pt>
                <c:pt idx="14318">
                  <c:v>8</c:v>
                </c:pt>
                <c:pt idx="14319">
                  <c:v>6</c:v>
                </c:pt>
                <c:pt idx="14320">
                  <c:v>3</c:v>
                </c:pt>
                <c:pt idx="14321">
                  <c:v>1</c:v>
                </c:pt>
                <c:pt idx="14322">
                  <c:v>-2</c:v>
                </c:pt>
                <c:pt idx="14323">
                  <c:v>1</c:v>
                </c:pt>
                <c:pt idx="14324">
                  <c:v>-7</c:v>
                </c:pt>
                <c:pt idx="14325">
                  <c:v>-18</c:v>
                </c:pt>
                <c:pt idx="14326">
                  <c:v>-21</c:v>
                </c:pt>
                <c:pt idx="14327">
                  <c:v>-24</c:v>
                </c:pt>
                <c:pt idx="14328">
                  <c:v>-21</c:v>
                </c:pt>
                <c:pt idx="14329">
                  <c:v>-25</c:v>
                </c:pt>
                <c:pt idx="14330">
                  <c:v>-23</c:v>
                </c:pt>
                <c:pt idx="14331">
                  <c:v>-23</c:v>
                </c:pt>
                <c:pt idx="14332">
                  <c:v>-24</c:v>
                </c:pt>
                <c:pt idx="14333">
                  <c:v>-22</c:v>
                </c:pt>
                <c:pt idx="14334">
                  <c:v>-20</c:v>
                </c:pt>
                <c:pt idx="14335">
                  <c:v>-21</c:v>
                </c:pt>
                <c:pt idx="14336">
                  <c:v>-29</c:v>
                </c:pt>
                <c:pt idx="14337">
                  <c:v>-13</c:v>
                </c:pt>
                <c:pt idx="14338">
                  <c:v>-18</c:v>
                </c:pt>
                <c:pt idx="14339">
                  <c:v>-12</c:v>
                </c:pt>
                <c:pt idx="14340">
                  <c:v>-13</c:v>
                </c:pt>
                <c:pt idx="14341">
                  <c:v>-7</c:v>
                </c:pt>
                <c:pt idx="14342">
                  <c:v>-10</c:v>
                </c:pt>
                <c:pt idx="14343">
                  <c:v>-8</c:v>
                </c:pt>
                <c:pt idx="14344">
                  <c:v>-2</c:v>
                </c:pt>
                <c:pt idx="14345">
                  <c:v>5</c:v>
                </c:pt>
                <c:pt idx="14346">
                  <c:v>6</c:v>
                </c:pt>
                <c:pt idx="14347">
                  <c:v>2</c:v>
                </c:pt>
                <c:pt idx="14348">
                  <c:v>-3</c:v>
                </c:pt>
                <c:pt idx="14349">
                  <c:v>-8</c:v>
                </c:pt>
                <c:pt idx="14350">
                  <c:v>-2</c:v>
                </c:pt>
                <c:pt idx="14351">
                  <c:v>-7</c:v>
                </c:pt>
                <c:pt idx="14352">
                  <c:v>-8</c:v>
                </c:pt>
                <c:pt idx="14353">
                  <c:v>-13</c:v>
                </c:pt>
                <c:pt idx="14354">
                  <c:v>-4</c:v>
                </c:pt>
                <c:pt idx="14355">
                  <c:v>-7</c:v>
                </c:pt>
                <c:pt idx="14356">
                  <c:v>-19</c:v>
                </c:pt>
                <c:pt idx="14357">
                  <c:v>-7</c:v>
                </c:pt>
                <c:pt idx="14358">
                  <c:v>-7</c:v>
                </c:pt>
                <c:pt idx="14359">
                  <c:v>9</c:v>
                </c:pt>
                <c:pt idx="14360">
                  <c:v>17</c:v>
                </c:pt>
                <c:pt idx="14361">
                  <c:v>15</c:v>
                </c:pt>
                <c:pt idx="14362">
                  <c:v>7</c:v>
                </c:pt>
                <c:pt idx="14363">
                  <c:v>7</c:v>
                </c:pt>
                <c:pt idx="14364">
                  <c:v>6</c:v>
                </c:pt>
                <c:pt idx="14365">
                  <c:v>3</c:v>
                </c:pt>
                <c:pt idx="14366">
                  <c:v>-4</c:v>
                </c:pt>
                <c:pt idx="14367">
                  <c:v>-3</c:v>
                </c:pt>
                <c:pt idx="14368">
                  <c:v>6</c:v>
                </c:pt>
                <c:pt idx="14369">
                  <c:v>-11</c:v>
                </c:pt>
                <c:pt idx="14370">
                  <c:v>-9</c:v>
                </c:pt>
                <c:pt idx="14371">
                  <c:v>-21</c:v>
                </c:pt>
                <c:pt idx="14372">
                  <c:v>-14</c:v>
                </c:pt>
                <c:pt idx="14373">
                  <c:v>-13</c:v>
                </c:pt>
                <c:pt idx="14374">
                  <c:v>-10</c:v>
                </c:pt>
                <c:pt idx="14375">
                  <c:v>-4</c:v>
                </c:pt>
                <c:pt idx="14376">
                  <c:v>1</c:v>
                </c:pt>
                <c:pt idx="14377">
                  <c:v>7</c:v>
                </c:pt>
                <c:pt idx="14378">
                  <c:v>12</c:v>
                </c:pt>
                <c:pt idx="14379">
                  <c:v>14</c:v>
                </c:pt>
                <c:pt idx="14380">
                  <c:v>16</c:v>
                </c:pt>
                <c:pt idx="14381">
                  <c:v>18</c:v>
                </c:pt>
                <c:pt idx="14382">
                  <c:v>17</c:v>
                </c:pt>
                <c:pt idx="14383">
                  <c:v>19</c:v>
                </c:pt>
                <c:pt idx="14384">
                  <c:v>17</c:v>
                </c:pt>
                <c:pt idx="14385">
                  <c:v>21</c:v>
                </c:pt>
                <c:pt idx="14386">
                  <c:v>10</c:v>
                </c:pt>
                <c:pt idx="14387">
                  <c:v>2</c:v>
                </c:pt>
                <c:pt idx="14388">
                  <c:v>1</c:v>
                </c:pt>
                <c:pt idx="14389">
                  <c:v>1</c:v>
                </c:pt>
                <c:pt idx="14390">
                  <c:v>-7</c:v>
                </c:pt>
                <c:pt idx="14391">
                  <c:v>-8</c:v>
                </c:pt>
                <c:pt idx="14392">
                  <c:v>-24</c:v>
                </c:pt>
                <c:pt idx="14393">
                  <c:v>-12</c:v>
                </c:pt>
                <c:pt idx="14394">
                  <c:v>-8</c:v>
                </c:pt>
                <c:pt idx="14395">
                  <c:v>-13</c:v>
                </c:pt>
                <c:pt idx="14396">
                  <c:v>-9</c:v>
                </c:pt>
                <c:pt idx="14397">
                  <c:v>-9</c:v>
                </c:pt>
                <c:pt idx="14398">
                  <c:v>2</c:v>
                </c:pt>
                <c:pt idx="14399">
                  <c:v>10</c:v>
                </c:pt>
                <c:pt idx="14400">
                  <c:v>5</c:v>
                </c:pt>
                <c:pt idx="14401">
                  <c:v>-5</c:v>
                </c:pt>
                <c:pt idx="14402">
                  <c:v>2</c:v>
                </c:pt>
                <c:pt idx="14403">
                  <c:v>0</c:v>
                </c:pt>
                <c:pt idx="14404">
                  <c:v>4</c:v>
                </c:pt>
                <c:pt idx="14405">
                  <c:v>-10</c:v>
                </c:pt>
                <c:pt idx="14406">
                  <c:v>-17</c:v>
                </c:pt>
                <c:pt idx="14407">
                  <c:v>-8</c:v>
                </c:pt>
                <c:pt idx="14408">
                  <c:v>-15</c:v>
                </c:pt>
                <c:pt idx="14409">
                  <c:v>-16</c:v>
                </c:pt>
                <c:pt idx="14410">
                  <c:v>-25</c:v>
                </c:pt>
                <c:pt idx="14411">
                  <c:v>-25</c:v>
                </c:pt>
                <c:pt idx="14412">
                  <c:v>-24</c:v>
                </c:pt>
                <c:pt idx="14413">
                  <c:v>-15</c:v>
                </c:pt>
                <c:pt idx="14414">
                  <c:v>-21</c:v>
                </c:pt>
                <c:pt idx="14415">
                  <c:v>-18</c:v>
                </c:pt>
                <c:pt idx="14416">
                  <c:v>-23</c:v>
                </c:pt>
                <c:pt idx="14417">
                  <c:v>-18</c:v>
                </c:pt>
                <c:pt idx="14418">
                  <c:v>-12</c:v>
                </c:pt>
                <c:pt idx="14419">
                  <c:v>-11</c:v>
                </c:pt>
                <c:pt idx="14420">
                  <c:v>-8</c:v>
                </c:pt>
                <c:pt idx="14421">
                  <c:v>-9</c:v>
                </c:pt>
                <c:pt idx="14422">
                  <c:v>-3</c:v>
                </c:pt>
                <c:pt idx="14423">
                  <c:v>2</c:v>
                </c:pt>
                <c:pt idx="14424">
                  <c:v>5</c:v>
                </c:pt>
                <c:pt idx="14425">
                  <c:v>-3</c:v>
                </c:pt>
                <c:pt idx="14426">
                  <c:v>5</c:v>
                </c:pt>
                <c:pt idx="14427">
                  <c:v>3</c:v>
                </c:pt>
                <c:pt idx="14428">
                  <c:v>13</c:v>
                </c:pt>
                <c:pt idx="14429">
                  <c:v>14</c:v>
                </c:pt>
                <c:pt idx="14430">
                  <c:v>16</c:v>
                </c:pt>
                <c:pt idx="14431">
                  <c:v>5</c:v>
                </c:pt>
                <c:pt idx="14432">
                  <c:v>9</c:v>
                </c:pt>
                <c:pt idx="14433">
                  <c:v>6</c:v>
                </c:pt>
                <c:pt idx="14434">
                  <c:v>17</c:v>
                </c:pt>
                <c:pt idx="14435">
                  <c:v>12</c:v>
                </c:pt>
                <c:pt idx="14436">
                  <c:v>1</c:v>
                </c:pt>
                <c:pt idx="14437">
                  <c:v>8</c:v>
                </c:pt>
                <c:pt idx="14438">
                  <c:v>1</c:v>
                </c:pt>
                <c:pt idx="14439">
                  <c:v>7</c:v>
                </c:pt>
                <c:pt idx="14440">
                  <c:v>-1</c:v>
                </c:pt>
                <c:pt idx="14441">
                  <c:v>4</c:v>
                </c:pt>
                <c:pt idx="14442">
                  <c:v>-2</c:v>
                </c:pt>
                <c:pt idx="14443">
                  <c:v>-1</c:v>
                </c:pt>
                <c:pt idx="14444">
                  <c:v>-13</c:v>
                </c:pt>
                <c:pt idx="14445">
                  <c:v>-1</c:v>
                </c:pt>
                <c:pt idx="14446">
                  <c:v>-15</c:v>
                </c:pt>
                <c:pt idx="14447">
                  <c:v>-15</c:v>
                </c:pt>
                <c:pt idx="14448">
                  <c:v>-4</c:v>
                </c:pt>
                <c:pt idx="14449">
                  <c:v>-5</c:v>
                </c:pt>
                <c:pt idx="14450">
                  <c:v>3</c:v>
                </c:pt>
                <c:pt idx="14451">
                  <c:v>-2</c:v>
                </c:pt>
                <c:pt idx="14452">
                  <c:v>6</c:v>
                </c:pt>
                <c:pt idx="14453">
                  <c:v>7</c:v>
                </c:pt>
                <c:pt idx="14454">
                  <c:v>6</c:v>
                </c:pt>
                <c:pt idx="14455">
                  <c:v>3</c:v>
                </c:pt>
                <c:pt idx="14456">
                  <c:v>9</c:v>
                </c:pt>
                <c:pt idx="14457">
                  <c:v>-1</c:v>
                </c:pt>
                <c:pt idx="14458">
                  <c:v>0</c:v>
                </c:pt>
                <c:pt idx="14459">
                  <c:v>-1</c:v>
                </c:pt>
                <c:pt idx="14460">
                  <c:v>0</c:v>
                </c:pt>
                <c:pt idx="14461">
                  <c:v>1</c:v>
                </c:pt>
                <c:pt idx="14462">
                  <c:v>-4</c:v>
                </c:pt>
                <c:pt idx="14463">
                  <c:v>-4</c:v>
                </c:pt>
                <c:pt idx="14464">
                  <c:v>-8</c:v>
                </c:pt>
                <c:pt idx="14465">
                  <c:v>-12</c:v>
                </c:pt>
                <c:pt idx="14466">
                  <c:v>-15</c:v>
                </c:pt>
                <c:pt idx="14467">
                  <c:v>-12</c:v>
                </c:pt>
                <c:pt idx="14468">
                  <c:v>-12</c:v>
                </c:pt>
                <c:pt idx="14469">
                  <c:v>-13</c:v>
                </c:pt>
                <c:pt idx="14470">
                  <c:v>-15</c:v>
                </c:pt>
                <c:pt idx="14471">
                  <c:v>-15</c:v>
                </c:pt>
                <c:pt idx="14472">
                  <c:v>-17</c:v>
                </c:pt>
                <c:pt idx="14473">
                  <c:v>-23</c:v>
                </c:pt>
                <c:pt idx="14474">
                  <c:v>-30</c:v>
                </c:pt>
                <c:pt idx="14475">
                  <c:v>-24</c:v>
                </c:pt>
                <c:pt idx="14476">
                  <c:v>-18</c:v>
                </c:pt>
                <c:pt idx="14477">
                  <c:v>-22</c:v>
                </c:pt>
                <c:pt idx="14478">
                  <c:v>-18</c:v>
                </c:pt>
                <c:pt idx="14479">
                  <c:v>-10</c:v>
                </c:pt>
                <c:pt idx="14480">
                  <c:v>1</c:v>
                </c:pt>
                <c:pt idx="14481">
                  <c:v>2</c:v>
                </c:pt>
                <c:pt idx="14482">
                  <c:v>3</c:v>
                </c:pt>
                <c:pt idx="14483">
                  <c:v>5</c:v>
                </c:pt>
                <c:pt idx="14484">
                  <c:v>10</c:v>
                </c:pt>
                <c:pt idx="14485">
                  <c:v>10</c:v>
                </c:pt>
                <c:pt idx="14486">
                  <c:v>17</c:v>
                </c:pt>
                <c:pt idx="14487">
                  <c:v>14</c:v>
                </c:pt>
                <c:pt idx="14488">
                  <c:v>16</c:v>
                </c:pt>
                <c:pt idx="14489">
                  <c:v>22</c:v>
                </c:pt>
                <c:pt idx="14490">
                  <c:v>24</c:v>
                </c:pt>
                <c:pt idx="14491">
                  <c:v>15</c:v>
                </c:pt>
                <c:pt idx="14492">
                  <c:v>17</c:v>
                </c:pt>
                <c:pt idx="14493">
                  <c:v>23</c:v>
                </c:pt>
                <c:pt idx="14494">
                  <c:v>25</c:v>
                </c:pt>
                <c:pt idx="14495">
                  <c:v>23</c:v>
                </c:pt>
                <c:pt idx="14496">
                  <c:v>14</c:v>
                </c:pt>
                <c:pt idx="14497">
                  <c:v>23</c:v>
                </c:pt>
                <c:pt idx="14498">
                  <c:v>17</c:v>
                </c:pt>
                <c:pt idx="14499">
                  <c:v>12</c:v>
                </c:pt>
                <c:pt idx="14500">
                  <c:v>9</c:v>
                </c:pt>
                <c:pt idx="14501">
                  <c:v>5</c:v>
                </c:pt>
                <c:pt idx="14502">
                  <c:v>-1</c:v>
                </c:pt>
                <c:pt idx="14503">
                  <c:v>-2</c:v>
                </c:pt>
                <c:pt idx="14504">
                  <c:v>-1</c:v>
                </c:pt>
                <c:pt idx="14505">
                  <c:v>-4</c:v>
                </c:pt>
                <c:pt idx="14506">
                  <c:v>-12</c:v>
                </c:pt>
                <c:pt idx="14507">
                  <c:v>-7</c:v>
                </c:pt>
                <c:pt idx="14508">
                  <c:v>-9</c:v>
                </c:pt>
                <c:pt idx="14509">
                  <c:v>-15</c:v>
                </c:pt>
                <c:pt idx="14510">
                  <c:v>-16</c:v>
                </c:pt>
                <c:pt idx="14511">
                  <c:v>-15</c:v>
                </c:pt>
                <c:pt idx="14512">
                  <c:v>-13</c:v>
                </c:pt>
                <c:pt idx="14513">
                  <c:v>-14</c:v>
                </c:pt>
                <c:pt idx="14514">
                  <c:v>-12</c:v>
                </c:pt>
                <c:pt idx="14515">
                  <c:v>-7</c:v>
                </c:pt>
                <c:pt idx="14516">
                  <c:v>-11</c:v>
                </c:pt>
                <c:pt idx="14517">
                  <c:v>-16</c:v>
                </c:pt>
                <c:pt idx="14518">
                  <c:v>-10</c:v>
                </c:pt>
                <c:pt idx="14519">
                  <c:v>-10</c:v>
                </c:pt>
                <c:pt idx="14520">
                  <c:v>-10</c:v>
                </c:pt>
                <c:pt idx="14521">
                  <c:v>-10</c:v>
                </c:pt>
                <c:pt idx="14522">
                  <c:v>-13</c:v>
                </c:pt>
                <c:pt idx="14523">
                  <c:v>-11</c:v>
                </c:pt>
                <c:pt idx="14524">
                  <c:v>-13</c:v>
                </c:pt>
                <c:pt idx="14525">
                  <c:v>-4</c:v>
                </c:pt>
                <c:pt idx="14526">
                  <c:v>-1</c:v>
                </c:pt>
                <c:pt idx="14527">
                  <c:v>-5</c:v>
                </c:pt>
                <c:pt idx="14528">
                  <c:v>-3</c:v>
                </c:pt>
                <c:pt idx="14529">
                  <c:v>8</c:v>
                </c:pt>
                <c:pt idx="14530">
                  <c:v>11</c:v>
                </c:pt>
                <c:pt idx="14531">
                  <c:v>6</c:v>
                </c:pt>
                <c:pt idx="14532">
                  <c:v>6</c:v>
                </c:pt>
                <c:pt idx="14533">
                  <c:v>5</c:v>
                </c:pt>
                <c:pt idx="14534">
                  <c:v>5</c:v>
                </c:pt>
                <c:pt idx="14535">
                  <c:v>5</c:v>
                </c:pt>
                <c:pt idx="14536">
                  <c:v>9</c:v>
                </c:pt>
                <c:pt idx="14537">
                  <c:v>3</c:v>
                </c:pt>
                <c:pt idx="14538">
                  <c:v>8</c:v>
                </c:pt>
                <c:pt idx="14539">
                  <c:v>-3</c:v>
                </c:pt>
                <c:pt idx="14540">
                  <c:v>-9</c:v>
                </c:pt>
                <c:pt idx="14541">
                  <c:v>-8</c:v>
                </c:pt>
                <c:pt idx="14542">
                  <c:v>-3</c:v>
                </c:pt>
                <c:pt idx="14543">
                  <c:v>-4</c:v>
                </c:pt>
                <c:pt idx="14544">
                  <c:v>-3</c:v>
                </c:pt>
                <c:pt idx="14545">
                  <c:v>-8</c:v>
                </c:pt>
                <c:pt idx="14546">
                  <c:v>-6</c:v>
                </c:pt>
                <c:pt idx="14547">
                  <c:v>-8</c:v>
                </c:pt>
                <c:pt idx="14548">
                  <c:v>-10</c:v>
                </c:pt>
                <c:pt idx="14549">
                  <c:v>-9</c:v>
                </c:pt>
                <c:pt idx="14550">
                  <c:v>-16</c:v>
                </c:pt>
                <c:pt idx="14551">
                  <c:v>-6</c:v>
                </c:pt>
                <c:pt idx="14552">
                  <c:v>-1</c:v>
                </c:pt>
                <c:pt idx="14553">
                  <c:v>-3</c:v>
                </c:pt>
                <c:pt idx="14554">
                  <c:v>-7</c:v>
                </c:pt>
                <c:pt idx="14555">
                  <c:v>-10</c:v>
                </c:pt>
                <c:pt idx="14556">
                  <c:v>-13</c:v>
                </c:pt>
                <c:pt idx="14557">
                  <c:v>-6</c:v>
                </c:pt>
                <c:pt idx="14558">
                  <c:v>-7</c:v>
                </c:pt>
                <c:pt idx="14559">
                  <c:v>-4</c:v>
                </c:pt>
                <c:pt idx="14560">
                  <c:v>-8</c:v>
                </c:pt>
                <c:pt idx="14561">
                  <c:v>-7</c:v>
                </c:pt>
                <c:pt idx="14562">
                  <c:v>-5</c:v>
                </c:pt>
                <c:pt idx="14563">
                  <c:v>2</c:v>
                </c:pt>
                <c:pt idx="14564">
                  <c:v>0</c:v>
                </c:pt>
                <c:pt idx="14565">
                  <c:v>-1</c:v>
                </c:pt>
                <c:pt idx="14566">
                  <c:v>5</c:v>
                </c:pt>
                <c:pt idx="14567">
                  <c:v>5</c:v>
                </c:pt>
                <c:pt idx="14568">
                  <c:v>0</c:v>
                </c:pt>
                <c:pt idx="14569">
                  <c:v>-8</c:v>
                </c:pt>
                <c:pt idx="14570">
                  <c:v>-5</c:v>
                </c:pt>
                <c:pt idx="14571">
                  <c:v>3</c:v>
                </c:pt>
                <c:pt idx="14572">
                  <c:v>-3</c:v>
                </c:pt>
                <c:pt idx="14573">
                  <c:v>-8</c:v>
                </c:pt>
                <c:pt idx="14574">
                  <c:v>-13</c:v>
                </c:pt>
                <c:pt idx="14575">
                  <c:v>-12</c:v>
                </c:pt>
                <c:pt idx="14576">
                  <c:v>-20</c:v>
                </c:pt>
                <c:pt idx="14577">
                  <c:v>-22</c:v>
                </c:pt>
                <c:pt idx="14578">
                  <c:v>-22</c:v>
                </c:pt>
                <c:pt idx="14579">
                  <c:v>-14</c:v>
                </c:pt>
                <c:pt idx="14580">
                  <c:v>-5</c:v>
                </c:pt>
                <c:pt idx="14581">
                  <c:v>6</c:v>
                </c:pt>
                <c:pt idx="14582">
                  <c:v>5</c:v>
                </c:pt>
                <c:pt idx="14583">
                  <c:v>-6</c:v>
                </c:pt>
                <c:pt idx="14584">
                  <c:v>-5</c:v>
                </c:pt>
                <c:pt idx="14585">
                  <c:v>-4</c:v>
                </c:pt>
                <c:pt idx="14586">
                  <c:v>2</c:v>
                </c:pt>
                <c:pt idx="14587">
                  <c:v>-9</c:v>
                </c:pt>
                <c:pt idx="14588">
                  <c:v>-13</c:v>
                </c:pt>
                <c:pt idx="14589">
                  <c:v>-15</c:v>
                </c:pt>
                <c:pt idx="14590">
                  <c:v>-12</c:v>
                </c:pt>
                <c:pt idx="14591">
                  <c:v>-20</c:v>
                </c:pt>
                <c:pt idx="14592">
                  <c:v>-28</c:v>
                </c:pt>
                <c:pt idx="14593">
                  <c:v>-32</c:v>
                </c:pt>
                <c:pt idx="14594">
                  <c:v>-30</c:v>
                </c:pt>
                <c:pt idx="14595">
                  <c:v>-28</c:v>
                </c:pt>
                <c:pt idx="14596">
                  <c:v>-15</c:v>
                </c:pt>
                <c:pt idx="14597">
                  <c:v>-24</c:v>
                </c:pt>
                <c:pt idx="14598">
                  <c:v>-29</c:v>
                </c:pt>
                <c:pt idx="14599">
                  <c:v>-29</c:v>
                </c:pt>
                <c:pt idx="14600">
                  <c:v>-25</c:v>
                </c:pt>
                <c:pt idx="14601">
                  <c:v>-28</c:v>
                </c:pt>
                <c:pt idx="14602">
                  <c:v>-33</c:v>
                </c:pt>
                <c:pt idx="14603">
                  <c:v>-30</c:v>
                </c:pt>
                <c:pt idx="14604">
                  <c:v>-28</c:v>
                </c:pt>
                <c:pt idx="14605">
                  <c:v>-24</c:v>
                </c:pt>
                <c:pt idx="14606">
                  <c:v>-24</c:v>
                </c:pt>
                <c:pt idx="14607">
                  <c:v>-14</c:v>
                </c:pt>
                <c:pt idx="14608">
                  <c:v>-30</c:v>
                </c:pt>
                <c:pt idx="14609">
                  <c:v>-21</c:v>
                </c:pt>
                <c:pt idx="14610">
                  <c:v>-22</c:v>
                </c:pt>
                <c:pt idx="14611">
                  <c:v>-21</c:v>
                </c:pt>
                <c:pt idx="14612">
                  <c:v>-10</c:v>
                </c:pt>
                <c:pt idx="14613">
                  <c:v>-4</c:v>
                </c:pt>
                <c:pt idx="14614">
                  <c:v>-8</c:v>
                </c:pt>
                <c:pt idx="14615">
                  <c:v>-7</c:v>
                </c:pt>
                <c:pt idx="14616">
                  <c:v>-5</c:v>
                </c:pt>
                <c:pt idx="14617">
                  <c:v>-8</c:v>
                </c:pt>
                <c:pt idx="14618">
                  <c:v>-13</c:v>
                </c:pt>
                <c:pt idx="14619">
                  <c:v>-14</c:v>
                </c:pt>
                <c:pt idx="14620">
                  <c:v>-6</c:v>
                </c:pt>
                <c:pt idx="14621">
                  <c:v>-6</c:v>
                </c:pt>
                <c:pt idx="14622">
                  <c:v>-11</c:v>
                </c:pt>
                <c:pt idx="14623">
                  <c:v>-18</c:v>
                </c:pt>
                <c:pt idx="14624">
                  <c:v>-22</c:v>
                </c:pt>
                <c:pt idx="14625">
                  <c:v>-20</c:v>
                </c:pt>
                <c:pt idx="14626">
                  <c:v>-19</c:v>
                </c:pt>
                <c:pt idx="14627">
                  <c:v>-16</c:v>
                </c:pt>
                <c:pt idx="14628">
                  <c:v>-19</c:v>
                </c:pt>
                <c:pt idx="14629">
                  <c:v>-10</c:v>
                </c:pt>
                <c:pt idx="14630">
                  <c:v>-5</c:v>
                </c:pt>
                <c:pt idx="14631">
                  <c:v>-5</c:v>
                </c:pt>
                <c:pt idx="14632">
                  <c:v>-10</c:v>
                </c:pt>
                <c:pt idx="14633">
                  <c:v>-5</c:v>
                </c:pt>
                <c:pt idx="14634">
                  <c:v>-1</c:v>
                </c:pt>
                <c:pt idx="14635">
                  <c:v>6</c:v>
                </c:pt>
                <c:pt idx="14636">
                  <c:v>-4</c:v>
                </c:pt>
                <c:pt idx="14637">
                  <c:v>-15</c:v>
                </c:pt>
                <c:pt idx="14638">
                  <c:v>-11</c:v>
                </c:pt>
                <c:pt idx="14639">
                  <c:v>-13</c:v>
                </c:pt>
                <c:pt idx="14640">
                  <c:v>-8</c:v>
                </c:pt>
                <c:pt idx="14641">
                  <c:v>-9</c:v>
                </c:pt>
                <c:pt idx="14642">
                  <c:v>-5</c:v>
                </c:pt>
                <c:pt idx="14643">
                  <c:v>-12</c:v>
                </c:pt>
                <c:pt idx="14644">
                  <c:v>-8</c:v>
                </c:pt>
                <c:pt idx="14645">
                  <c:v>-10</c:v>
                </c:pt>
                <c:pt idx="14646">
                  <c:v>-5</c:v>
                </c:pt>
                <c:pt idx="14647">
                  <c:v>-9</c:v>
                </c:pt>
                <c:pt idx="14648">
                  <c:v>-3</c:v>
                </c:pt>
                <c:pt idx="14649">
                  <c:v>4</c:v>
                </c:pt>
                <c:pt idx="14650">
                  <c:v>0</c:v>
                </c:pt>
                <c:pt idx="14651">
                  <c:v>-3</c:v>
                </c:pt>
                <c:pt idx="14652">
                  <c:v>-6</c:v>
                </c:pt>
                <c:pt idx="14653">
                  <c:v>-14</c:v>
                </c:pt>
                <c:pt idx="14654">
                  <c:v>-6</c:v>
                </c:pt>
                <c:pt idx="14655">
                  <c:v>6</c:v>
                </c:pt>
                <c:pt idx="14656">
                  <c:v>6</c:v>
                </c:pt>
                <c:pt idx="14657">
                  <c:v>3</c:v>
                </c:pt>
                <c:pt idx="14658">
                  <c:v>2</c:v>
                </c:pt>
                <c:pt idx="14659">
                  <c:v>9</c:v>
                </c:pt>
                <c:pt idx="14660">
                  <c:v>6</c:v>
                </c:pt>
                <c:pt idx="14661">
                  <c:v>4</c:v>
                </c:pt>
                <c:pt idx="14662">
                  <c:v>5</c:v>
                </c:pt>
                <c:pt idx="14663">
                  <c:v>4</c:v>
                </c:pt>
                <c:pt idx="14664">
                  <c:v>-2</c:v>
                </c:pt>
                <c:pt idx="14665">
                  <c:v>-13</c:v>
                </c:pt>
                <c:pt idx="14666">
                  <c:v>-23</c:v>
                </c:pt>
                <c:pt idx="14667">
                  <c:v>-37</c:v>
                </c:pt>
                <c:pt idx="14668">
                  <c:v>-38</c:v>
                </c:pt>
                <c:pt idx="14669">
                  <c:v>-27</c:v>
                </c:pt>
                <c:pt idx="14670">
                  <c:v>-26</c:v>
                </c:pt>
                <c:pt idx="14671">
                  <c:v>-28</c:v>
                </c:pt>
                <c:pt idx="14672">
                  <c:v>-27</c:v>
                </c:pt>
                <c:pt idx="14673">
                  <c:v>-27</c:v>
                </c:pt>
                <c:pt idx="14674">
                  <c:v>-28</c:v>
                </c:pt>
                <c:pt idx="14675">
                  <c:v>-27</c:v>
                </c:pt>
                <c:pt idx="14676">
                  <c:v>-21</c:v>
                </c:pt>
                <c:pt idx="14677">
                  <c:v>-6</c:v>
                </c:pt>
                <c:pt idx="14678">
                  <c:v>-7</c:v>
                </c:pt>
                <c:pt idx="14679">
                  <c:v>-5</c:v>
                </c:pt>
                <c:pt idx="14680">
                  <c:v>-1</c:v>
                </c:pt>
                <c:pt idx="14681">
                  <c:v>-12</c:v>
                </c:pt>
                <c:pt idx="14682">
                  <c:v>-11</c:v>
                </c:pt>
                <c:pt idx="14683">
                  <c:v>-8</c:v>
                </c:pt>
                <c:pt idx="14684">
                  <c:v>-5</c:v>
                </c:pt>
                <c:pt idx="14685">
                  <c:v>-6</c:v>
                </c:pt>
                <c:pt idx="14686">
                  <c:v>-13</c:v>
                </c:pt>
                <c:pt idx="14687">
                  <c:v>-10</c:v>
                </c:pt>
                <c:pt idx="14688">
                  <c:v>-12</c:v>
                </c:pt>
                <c:pt idx="14689">
                  <c:v>-17</c:v>
                </c:pt>
                <c:pt idx="14690">
                  <c:v>-8</c:v>
                </c:pt>
                <c:pt idx="14691">
                  <c:v>-6</c:v>
                </c:pt>
                <c:pt idx="14692">
                  <c:v>-20</c:v>
                </c:pt>
                <c:pt idx="14693">
                  <c:v>-18</c:v>
                </c:pt>
                <c:pt idx="14694">
                  <c:v>-20</c:v>
                </c:pt>
                <c:pt idx="14695">
                  <c:v>-13</c:v>
                </c:pt>
                <c:pt idx="14696">
                  <c:v>-12</c:v>
                </c:pt>
                <c:pt idx="14697">
                  <c:v>-5</c:v>
                </c:pt>
                <c:pt idx="14698">
                  <c:v>1</c:v>
                </c:pt>
                <c:pt idx="14699">
                  <c:v>-1</c:v>
                </c:pt>
                <c:pt idx="14700">
                  <c:v>-1</c:v>
                </c:pt>
                <c:pt idx="14701">
                  <c:v>-1</c:v>
                </c:pt>
                <c:pt idx="14702">
                  <c:v>-1</c:v>
                </c:pt>
                <c:pt idx="14703">
                  <c:v>-1</c:v>
                </c:pt>
                <c:pt idx="14704">
                  <c:v>3</c:v>
                </c:pt>
                <c:pt idx="14705">
                  <c:v>6</c:v>
                </c:pt>
                <c:pt idx="14706">
                  <c:v>-1</c:v>
                </c:pt>
                <c:pt idx="14707">
                  <c:v>1</c:v>
                </c:pt>
                <c:pt idx="14708">
                  <c:v>0</c:v>
                </c:pt>
                <c:pt idx="14709">
                  <c:v>0</c:v>
                </c:pt>
                <c:pt idx="14710">
                  <c:v>4</c:v>
                </c:pt>
                <c:pt idx="14711">
                  <c:v>7</c:v>
                </c:pt>
                <c:pt idx="14712">
                  <c:v>16</c:v>
                </c:pt>
                <c:pt idx="14713">
                  <c:v>18</c:v>
                </c:pt>
                <c:pt idx="14714">
                  <c:v>18</c:v>
                </c:pt>
                <c:pt idx="14715">
                  <c:v>18</c:v>
                </c:pt>
                <c:pt idx="14716">
                  <c:v>23</c:v>
                </c:pt>
                <c:pt idx="14717">
                  <c:v>22</c:v>
                </c:pt>
                <c:pt idx="14718">
                  <c:v>33</c:v>
                </c:pt>
                <c:pt idx="14719">
                  <c:v>25</c:v>
                </c:pt>
                <c:pt idx="14720">
                  <c:v>19</c:v>
                </c:pt>
                <c:pt idx="14721">
                  <c:v>17</c:v>
                </c:pt>
                <c:pt idx="14722">
                  <c:v>23</c:v>
                </c:pt>
                <c:pt idx="14723">
                  <c:v>22</c:v>
                </c:pt>
                <c:pt idx="14724">
                  <c:v>18</c:v>
                </c:pt>
                <c:pt idx="14725">
                  <c:v>21</c:v>
                </c:pt>
                <c:pt idx="14726">
                  <c:v>11</c:v>
                </c:pt>
                <c:pt idx="14727">
                  <c:v>10</c:v>
                </c:pt>
                <c:pt idx="14728">
                  <c:v>8</c:v>
                </c:pt>
                <c:pt idx="14729">
                  <c:v>3</c:v>
                </c:pt>
                <c:pt idx="14730">
                  <c:v>1</c:v>
                </c:pt>
                <c:pt idx="14731">
                  <c:v>-3</c:v>
                </c:pt>
                <c:pt idx="14732">
                  <c:v>-3</c:v>
                </c:pt>
                <c:pt idx="14733">
                  <c:v>0</c:v>
                </c:pt>
                <c:pt idx="14734">
                  <c:v>-9</c:v>
                </c:pt>
                <c:pt idx="14735">
                  <c:v>-10</c:v>
                </c:pt>
                <c:pt idx="14736">
                  <c:v>-6</c:v>
                </c:pt>
                <c:pt idx="14737">
                  <c:v>-8</c:v>
                </c:pt>
                <c:pt idx="14738">
                  <c:v>4</c:v>
                </c:pt>
                <c:pt idx="14739">
                  <c:v>3</c:v>
                </c:pt>
                <c:pt idx="14740">
                  <c:v>-1</c:v>
                </c:pt>
                <c:pt idx="14741">
                  <c:v>-13</c:v>
                </c:pt>
                <c:pt idx="14742">
                  <c:v>-11</c:v>
                </c:pt>
                <c:pt idx="14743">
                  <c:v>-4</c:v>
                </c:pt>
                <c:pt idx="14744">
                  <c:v>2</c:v>
                </c:pt>
                <c:pt idx="14745">
                  <c:v>1</c:v>
                </c:pt>
                <c:pt idx="14746">
                  <c:v>0</c:v>
                </c:pt>
                <c:pt idx="14747">
                  <c:v>4</c:v>
                </c:pt>
                <c:pt idx="14748">
                  <c:v>4</c:v>
                </c:pt>
                <c:pt idx="14749">
                  <c:v>5</c:v>
                </c:pt>
                <c:pt idx="14750">
                  <c:v>-6</c:v>
                </c:pt>
                <c:pt idx="14751">
                  <c:v>-3</c:v>
                </c:pt>
                <c:pt idx="14752">
                  <c:v>2</c:v>
                </c:pt>
                <c:pt idx="14753">
                  <c:v>5</c:v>
                </c:pt>
                <c:pt idx="14754">
                  <c:v>4</c:v>
                </c:pt>
                <c:pt idx="14755">
                  <c:v>2</c:v>
                </c:pt>
                <c:pt idx="14756">
                  <c:v>-4</c:v>
                </c:pt>
                <c:pt idx="14757">
                  <c:v>-1</c:v>
                </c:pt>
                <c:pt idx="14758">
                  <c:v>1</c:v>
                </c:pt>
                <c:pt idx="14759">
                  <c:v>-1</c:v>
                </c:pt>
                <c:pt idx="14760">
                  <c:v>-1</c:v>
                </c:pt>
                <c:pt idx="14761">
                  <c:v>-3</c:v>
                </c:pt>
                <c:pt idx="14762">
                  <c:v>0</c:v>
                </c:pt>
                <c:pt idx="14763">
                  <c:v>-8</c:v>
                </c:pt>
                <c:pt idx="14764">
                  <c:v>5</c:v>
                </c:pt>
                <c:pt idx="14765">
                  <c:v>-1</c:v>
                </c:pt>
                <c:pt idx="14766">
                  <c:v>-3</c:v>
                </c:pt>
                <c:pt idx="14767">
                  <c:v>-2</c:v>
                </c:pt>
                <c:pt idx="14768">
                  <c:v>-1</c:v>
                </c:pt>
                <c:pt idx="14769">
                  <c:v>-7</c:v>
                </c:pt>
                <c:pt idx="14770">
                  <c:v>-3</c:v>
                </c:pt>
                <c:pt idx="14771">
                  <c:v>-1</c:v>
                </c:pt>
                <c:pt idx="14772">
                  <c:v>-5</c:v>
                </c:pt>
                <c:pt idx="14773">
                  <c:v>0</c:v>
                </c:pt>
                <c:pt idx="14774">
                  <c:v>5</c:v>
                </c:pt>
                <c:pt idx="14775">
                  <c:v>18</c:v>
                </c:pt>
                <c:pt idx="14776">
                  <c:v>12</c:v>
                </c:pt>
                <c:pt idx="14777">
                  <c:v>25</c:v>
                </c:pt>
                <c:pt idx="14778">
                  <c:v>29</c:v>
                </c:pt>
                <c:pt idx="14779">
                  <c:v>30</c:v>
                </c:pt>
                <c:pt idx="14780">
                  <c:v>31</c:v>
                </c:pt>
                <c:pt idx="14781">
                  <c:v>22</c:v>
                </c:pt>
                <c:pt idx="14782">
                  <c:v>20</c:v>
                </c:pt>
                <c:pt idx="14783">
                  <c:v>21</c:v>
                </c:pt>
                <c:pt idx="14784">
                  <c:v>24</c:v>
                </c:pt>
                <c:pt idx="14785">
                  <c:v>16</c:v>
                </c:pt>
                <c:pt idx="14786">
                  <c:v>15</c:v>
                </c:pt>
                <c:pt idx="14787">
                  <c:v>13</c:v>
                </c:pt>
                <c:pt idx="14788">
                  <c:v>10</c:v>
                </c:pt>
                <c:pt idx="14789">
                  <c:v>-1</c:v>
                </c:pt>
                <c:pt idx="14790">
                  <c:v>-3</c:v>
                </c:pt>
                <c:pt idx="14791">
                  <c:v>1</c:v>
                </c:pt>
                <c:pt idx="14792">
                  <c:v>6</c:v>
                </c:pt>
                <c:pt idx="14793">
                  <c:v>12</c:v>
                </c:pt>
                <c:pt idx="14794">
                  <c:v>15</c:v>
                </c:pt>
                <c:pt idx="14795">
                  <c:v>10</c:v>
                </c:pt>
                <c:pt idx="14796">
                  <c:v>5</c:v>
                </c:pt>
                <c:pt idx="14797">
                  <c:v>-2</c:v>
                </c:pt>
                <c:pt idx="14798">
                  <c:v>-1</c:v>
                </c:pt>
                <c:pt idx="14799">
                  <c:v>-7</c:v>
                </c:pt>
                <c:pt idx="14800">
                  <c:v>-8</c:v>
                </c:pt>
                <c:pt idx="14801">
                  <c:v>0</c:v>
                </c:pt>
                <c:pt idx="14802">
                  <c:v>-3</c:v>
                </c:pt>
                <c:pt idx="14803">
                  <c:v>0</c:v>
                </c:pt>
                <c:pt idx="14804">
                  <c:v>1</c:v>
                </c:pt>
                <c:pt idx="14805">
                  <c:v>-4</c:v>
                </c:pt>
                <c:pt idx="14806">
                  <c:v>-4</c:v>
                </c:pt>
                <c:pt idx="14807">
                  <c:v>-1</c:v>
                </c:pt>
                <c:pt idx="14808">
                  <c:v>-5</c:v>
                </c:pt>
                <c:pt idx="14809">
                  <c:v>5</c:v>
                </c:pt>
                <c:pt idx="14810">
                  <c:v>7</c:v>
                </c:pt>
                <c:pt idx="14811">
                  <c:v>13</c:v>
                </c:pt>
                <c:pt idx="14812">
                  <c:v>15</c:v>
                </c:pt>
                <c:pt idx="14813">
                  <c:v>8</c:v>
                </c:pt>
                <c:pt idx="14814">
                  <c:v>7</c:v>
                </c:pt>
                <c:pt idx="14815">
                  <c:v>7</c:v>
                </c:pt>
                <c:pt idx="14816">
                  <c:v>-5</c:v>
                </c:pt>
                <c:pt idx="14817">
                  <c:v>-1</c:v>
                </c:pt>
                <c:pt idx="14818">
                  <c:v>-7</c:v>
                </c:pt>
                <c:pt idx="14819">
                  <c:v>-14</c:v>
                </c:pt>
                <c:pt idx="14820">
                  <c:v>-14</c:v>
                </c:pt>
                <c:pt idx="14821">
                  <c:v>-12</c:v>
                </c:pt>
                <c:pt idx="14822">
                  <c:v>-11</c:v>
                </c:pt>
                <c:pt idx="14823">
                  <c:v>-16</c:v>
                </c:pt>
                <c:pt idx="14824">
                  <c:v>-21</c:v>
                </c:pt>
                <c:pt idx="14825">
                  <c:v>-15</c:v>
                </c:pt>
                <c:pt idx="14826">
                  <c:v>-19</c:v>
                </c:pt>
                <c:pt idx="14827">
                  <c:v>-13</c:v>
                </c:pt>
                <c:pt idx="14828">
                  <c:v>-3</c:v>
                </c:pt>
                <c:pt idx="14829">
                  <c:v>-3</c:v>
                </c:pt>
                <c:pt idx="14830">
                  <c:v>6</c:v>
                </c:pt>
                <c:pt idx="14831">
                  <c:v>11</c:v>
                </c:pt>
                <c:pt idx="14832">
                  <c:v>6</c:v>
                </c:pt>
                <c:pt idx="14833">
                  <c:v>5</c:v>
                </c:pt>
                <c:pt idx="14834">
                  <c:v>-10</c:v>
                </c:pt>
                <c:pt idx="14835">
                  <c:v>-9</c:v>
                </c:pt>
                <c:pt idx="14836">
                  <c:v>-4</c:v>
                </c:pt>
                <c:pt idx="14837">
                  <c:v>-1</c:v>
                </c:pt>
                <c:pt idx="14838">
                  <c:v>5</c:v>
                </c:pt>
                <c:pt idx="14839">
                  <c:v>-1</c:v>
                </c:pt>
                <c:pt idx="14840">
                  <c:v>-6</c:v>
                </c:pt>
                <c:pt idx="14841">
                  <c:v>-8</c:v>
                </c:pt>
                <c:pt idx="14842">
                  <c:v>-11</c:v>
                </c:pt>
                <c:pt idx="14843">
                  <c:v>-13</c:v>
                </c:pt>
                <c:pt idx="14844">
                  <c:v>-8</c:v>
                </c:pt>
                <c:pt idx="14845">
                  <c:v>-5</c:v>
                </c:pt>
                <c:pt idx="14846">
                  <c:v>8</c:v>
                </c:pt>
                <c:pt idx="14847">
                  <c:v>9</c:v>
                </c:pt>
                <c:pt idx="14848">
                  <c:v>16</c:v>
                </c:pt>
                <c:pt idx="14849">
                  <c:v>12</c:v>
                </c:pt>
                <c:pt idx="14850">
                  <c:v>10</c:v>
                </c:pt>
                <c:pt idx="14851">
                  <c:v>15</c:v>
                </c:pt>
                <c:pt idx="14852">
                  <c:v>14</c:v>
                </c:pt>
                <c:pt idx="14853">
                  <c:v>14</c:v>
                </c:pt>
                <c:pt idx="14854">
                  <c:v>14</c:v>
                </c:pt>
                <c:pt idx="14855">
                  <c:v>14</c:v>
                </c:pt>
                <c:pt idx="14856">
                  <c:v>17</c:v>
                </c:pt>
                <c:pt idx="14857">
                  <c:v>20</c:v>
                </c:pt>
                <c:pt idx="14858">
                  <c:v>25</c:v>
                </c:pt>
                <c:pt idx="14859">
                  <c:v>13</c:v>
                </c:pt>
                <c:pt idx="14860">
                  <c:v>7</c:v>
                </c:pt>
                <c:pt idx="14861">
                  <c:v>7</c:v>
                </c:pt>
                <c:pt idx="14862">
                  <c:v>6</c:v>
                </c:pt>
                <c:pt idx="14863">
                  <c:v>0</c:v>
                </c:pt>
                <c:pt idx="14864">
                  <c:v>4</c:v>
                </c:pt>
                <c:pt idx="14865">
                  <c:v>-1</c:v>
                </c:pt>
                <c:pt idx="14866">
                  <c:v>6</c:v>
                </c:pt>
                <c:pt idx="14867">
                  <c:v>-2</c:v>
                </c:pt>
                <c:pt idx="14868">
                  <c:v>-4</c:v>
                </c:pt>
                <c:pt idx="14869">
                  <c:v>-5</c:v>
                </c:pt>
                <c:pt idx="14870">
                  <c:v>-17</c:v>
                </c:pt>
                <c:pt idx="14871">
                  <c:v>-13</c:v>
                </c:pt>
                <c:pt idx="14872">
                  <c:v>-14</c:v>
                </c:pt>
                <c:pt idx="14873">
                  <c:v>-9</c:v>
                </c:pt>
                <c:pt idx="14874">
                  <c:v>-9</c:v>
                </c:pt>
                <c:pt idx="14875">
                  <c:v>-9</c:v>
                </c:pt>
                <c:pt idx="14876">
                  <c:v>-7</c:v>
                </c:pt>
                <c:pt idx="14877">
                  <c:v>-5</c:v>
                </c:pt>
                <c:pt idx="14878">
                  <c:v>-12</c:v>
                </c:pt>
                <c:pt idx="14879">
                  <c:v>-9</c:v>
                </c:pt>
                <c:pt idx="14880">
                  <c:v>-7</c:v>
                </c:pt>
                <c:pt idx="14881">
                  <c:v>-9</c:v>
                </c:pt>
                <c:pt idx="14882">
                  <c:v>-9</c:v>
                </c:pt>
                <c:pt idx="14883">
                  <c:v>-8</c:v>
                </c:pt>
                <c:pt idx="14884">
                  <c:v>-5</c:v>
                </c:pt>
                <c:pt idx="14885">
                  <c:v>-5</c:v>
                </c:pt>
                <c:pt idx="14886">
                  <c:v>-4</c:v>
                </c:pt>
                <c:pt idx="14887">
                  <c:v>-6</c:v>
                </c:pt>
                <c:pt idx="14888">
                  <c:v>-5</c:v>
                </c:pt>
                <c:pt idx="14889">
                  <c:v>-2</c:v>
                </c:pt>
                <c:pt idx="14890">
                  <c:v>2</c:v>
                </c:pt>
                <c:pt idx="14891">
                  <c:v>13</c:v>
                </c:pt>
                <c:pt idx="14892">
                  <c:v>14</c:v>
                </c:pt>
                <c:pt idx="14893">
                  <c:v>14</c:v>
                </c:pt>
                <c:pt idx="14894">
                  <c:v>11</c:v>
                </c:pt>
                <c:pt idx="14895">
                  <c:v>16</c:v>
                </c:pt>
                <c:pt idx="14896">
                  <c:v>8</c:v>
                </c:pt>
                <c:pt idx="14897">
                  <c:v>3</c:v>
                </c:pt>
                <c:pt idx="14898">
                  <c:v>-6</c:v>
                </c:pt>
                <c:pt idx="14899">
                  <c:v>-6</c:v>
                </c:pt>
                <c:pt idx="14900">
                  <c:v>-1</c:v>
                </c:pt>
                <c:pt idx="14901">
                  <c:v>-6</c:v>
                </c:pt>
                <c:pt idx="14902">
                  <c:v>-10</c:v>
                </c:pt>
                <c:pt idx="14903">
                  <c:v>-19</c:v>
                </c:pt>
                <c:pt idx="14904">
                  <c:v>-22</c:v>
                </c:pt>
                <c:pt idx="14905">
                  <c:v>-20</c:v>
                </c:pt>
                <c:pt idx="14906">
                  <c:v>-12</c:v>
                </c:pt>
                <c:pt idx="14907">
                  <c:v>-21</c:v>
                </c:pt>
                <c:pt idx="14908">
                  <c:v>-14</c:v>
                </c:pt>
                <c:pt idx="14909">
                  <c:v>-19</c:v>
                </c:pt>
                <c:pt idx="14910">
                  <c:v>-5</c:v>
                </c:pt>
                <c:pt idx="14911">
                  <c:v>-4</c:v>
                </c:pt>
                <c:pt idx="14912">
                  <c:v>-19</c:v>
                </c:pt>
                <c:pt idx="14913">
                  <c:v>-18</c:v>
                </c:pt>
                <c:pt idx="14914">
                  <c:v>-19</c:v>
                </c:pt>
                <c:pt idx="14915">
                  <c:v>-18</c:v>
                </c:pt>
                <c:pt idx="14916">
                  <c:v>-10</c:v>
                </c:pt>
                <c:pt idx="14917">
                  <c:v>-10</c:v>
                </c:pt>
                <c:pt idx="14918">
                  <c:v>-13</c:v>
                </c:pt>
                <c:pt idx="14919">
                  <c:v>-6</c:v>
                </c:pt>
                <c:pt idx="14920">
                  <c:v>-3</c:v>
                </c:pt>
                <c:pt idx="14921">
                  <c:v>4</c:v>
                </c:pt>
                <c:pt idx="14922">
                  <c:v>-2</c:v>
                </c:pt>
                <c:pt idx="14923">
                  <c:v>-5</c:v>
                </c:pt>
                <c:pt idx="14924">
                  <c:v>-4</c:v>
                </c:pt>
                <c:pt idx="14925">
                  <c:v>0</c:v>
                </c:pt>
                <c:pt idx="14926">
                  <c:v>5</c:v>
                </c:pt>
                <c:pt idx="14927">
                  <c:v>10</c:v>
                </c:pt>
                <c:pt idx="14928">
                  <c:v>8</c:v>
                </c:pt>
                <c:pt idx="14929">
                  <c:v>10</c:v>
                </c:pt>
                <c:pt idx="14930">
                  <c:v>11</c:v>
                </c:pt>
                <c:pt idx="14931">
                  <c:v>10</c:v>
                </c:pt>
                <c:pt idx="14932">
                  <c:v>7</c:v>
                </c:pt>
                <c:pt idx="14933">
                  <c:v>8</c:v>
                </c:pt>
                <c:pt idx="14934">
                  <c:v>8</c:v>
                </c:pt>
                <c:pt idx="14935">
                  <c:v>7</c:v>
                </c:pt>
                <c:pt idx="14936">
                  <c:v>13</c:v>
                </c:pt>
                <c:pt idx="14937">
                  <c:v>13</c:v>
                </c:pt>
                <c:pt idx="14938">
                  <c:v>12</c:v>
                </c:pt>
                <c:pt idx="14939">
                  <c:v>14</c:v>
                </c:pt>
                <c:pt idx="14940">
                  <c:v>10</c:v>
                </c:pt>
                <c:pt idx="14941">
                  <c:v>6</c:v>
                </c:pt>
                <c:pt idx="14942">
                  <c:v>8</c:v>
                </c:pt>
                <c:pt idx="14943">
                  <c:v>4</c:v>
                </c:pt>
                <c:pt idx="14944">
                  <c:v>3</c:v>
                </c:pt>
                <c:pt idx="14945">
                  <c:v>3</c:v>
                </c:pt>
                <c:pt idx="14946">
                  <c:v>7</c:v>
                </c:pt>
                <c:pt idx="14947">
                  <c:v>16</c:v>
                </c:pt>
                <c:pt idx="14948">
                  <c:v>14</c:v>
                </c:pt>
                <c:pt idx="14949">
                  <c:v>5</c:v>
                </c:pt>
                <c:pt idx="14950">
                  <c:v>3</c:v>
                </c:pt>
                <c:pt idx="14951">
                  <c:v>4</c:v>
                </c:pt>
                <c:pt idx="14952">
                  <c:v>1</c:v>
                </c:pt>
                <c:pt idx="14953">
                  <c:v>-7</c:v>
                </c:pt>
                <c:pt idx="14954">
                  <c:v>-5</c:v>
                </c:pt>
                <c:pt idx="14955">
                  <c:v>-4</c:v>
                </c:pt>
                <c:pt idx="14956">
                  <c:v>0</c:v>
                </c:pt>
                <c:pt idx="14957">
                  <c:v>-5</c:v>
                </c:pt>
                <c:pt idx="14958">
                  <c:v>-6</c:v>
                </c:pt>
                <c:pt idx="14959">
                  <c:v>-10</c:v>
                </c:pt>
                <c:pt idx="14960">
                  <c:v>-10</c:v>
                </c:pt>
                <c:pt idx="14961">
                  <c:v>-9</c:v>
                </c:pt>
                <c:pt idx="14962">
                  <c:v>0</c:v>
                </c:pt>
                <c:pt idx="14963">
                  <c:v>-1</c:v>
                </c:pt>
                <c:pt idx="14964">
                  <c:v>2</c:v>
                </c:pt>
                <c:pt idx="14965">
                  <c:v>9</c:v>
                </c:pt>
                <c:pt idx="14966">
                  <c:v>7</c:v>
                </c:pt>
                <c:pt idx="14967">
                  <c:v>1</c:v>
                </c:pt>
                <c:pt idx="14968">
                  <c:v>-1</c:v>
                </c:pt>
                <c:pt idx="14969">
                  <c:v>-2</c:v>
                </c:pt>
                <c:pt idx="14970">
                  <c:v>1</c:v>
                </c:pt>
                <c:pt idx="14971">
                  <c:v>1</c:v>
                </c:pt>
                <c:pt idx="14972">
                  <c:v>0</c:v>
                </c:pt>
                <c:pt idx="14973">
                  <c:v>-2</c:v>
                </c:pt>
                <c:pt idx="14974">
                  <c:v>-9</c:v>
                </c:pt>
                <c:pt idx="14975">
                  <c:v>-9</c:v>
                </c:pt>
                <c:pt idx="14976">
                  <c:v>-12</c:v>
                </c:pt>
                <c:pt idx="14977">
                  <c:v>-15</c:v>
                </c:pt>
                <c:pt idx="14978">
                  <c:v>-16</c:v>
                </c:pt>
                <c:pt idx="14979">
                  <c:v>-17</c:v>
                </c:pt>
                <c:pt idx="14980">
                  <c:v>-15</c:v>
                </c:pt>
                <c:pt idx="14981">
                  <c:v>-12</c:v>
                </c:pt>
                <c:pt idx="14982">
                  <c:v>-27</c:v>
                </c:pt>
                <c:pt idx="14983">
                  <c:v>-26</c:v>
                </c:pt>
                <c:pt idx="14984">
                  <c:v>-22</c:v>
                </c:pt>
                <c:pt idx="14985">
                  <c:v>-20</c:v>
                </c:pt>
                <c:pt idx="14986">
                  <c:v>-15</c:v>
                </c:pt>
                <c:pt idx="14987">
                  <c:v>-16</c:v>
                </c:pt>
                <c:pt idx="14988">
                  <c:v>-14</c:v>
                </c:pt>
                <c:pt idx="14989">
                  <c:v>-8</c:v>
                </c:pt>
                <c:pt idx="14990">
                  <c:v>-11</c:v>
                </c:pt>
                <c:pt idx="14991">
                  <c:v>-7</c:v>
                </c:pt>
                <c:pt idx="14992">
                  <c:v>-2</c:v>
                </c:pt>
                <c:pt idx="14993">
                  <c:v>-6</c:v>
                </c:pt>
                <c:pt idx="14994">
                  <c:v>3</c:v>
                </c:pt>
                <c:pt idx="14995">
                  <c:v>-1</c:v>
                </c:pt>
                <c:pt idx="14996">
                  <c:v>-2</c:v>
                </c:pt>
                <c:pt idx="14997">
                  <c:v>2</c:v>
                </c:pt>
                <c:pt idx="14998">
                  <c:v>-3</c:v>
                </c:pt>
                <c:pt idx="14999">
                  <c:v>-3</c:v>
                </c:pt>
                <c:pt idx="15000">
                  <c:v>-1</c:v>
                </c:pt>
                <c:pt idx="15001">
                  <c:v>-9</c:v>
                </c:pt>
                <c:pt idx="15002">
                  <c:v>-11</c:v>
                </c:pt>
                <c:pt idx="15003">
                  <c:v>-19</c:v>
                </c:pt>
                <c:pt idx="15004">
                  <c:v>-23</c:v>
                </c:pt>
                <c:pt idx="15005">
                  <c:v>-23</c:v>
                </c:pt>
                <c:pt idx="15006">
                  <c:v>-23</c:v>
                </c:pt>
                <c:pt idx="15007">
                  <c:v>-32</c:v>
                </c:pt>
                <c:pt idx="15008">
                  <c:v>-34</c:v>
                </c:pt>
                <c:pt idx="15009">
                  <c:v>-33</c:v>
                </c:pt>
                <c:pt idx="15010">
                  <c:v>-31</c:v>
                </c:pt>
                <c:pt idx="15011">
                  <c:v>-31</c:v>
                </c:pt>
                <c:pt idx="15012">
                  <c:v>-41</c:v>
                </c:pt>
                <c:pt idx="15013">
                  <c:v>-34</c:v>
                </c:pt>
                <c:pt idx="15014">
                  <c:v>-31</c:v>
                </c:pt>
                <c:pt idx="15015">
                  <c:v>-23</c:v>
                </c:pt>
                <c:pt idx="15016">
                  <c:v>-24</c:v>
                </c:pt>
                <c:pt idx="15017">
                  <c:v>-16</c:v>
                </c:pt>
                <c:pt idx="15018">
                  <c:v>-18</c:v>
                </c:pt>
                <c:pt idx="15019">
                  <c:v>-7</c:v>
                </c:pt>
                <c:pt idx="15020">
                  <c:v>-19</c:v>
                </c:pt>
                <c:pt idx="15021">
                  <c:v>-22</c:v>
                </c:pt>
                <c:pt idx="15022">
                  <c:v>-22</c:v>
                </c:pt>
                <c:pt idx="15023">
                  <c:v>-20</c:v>
                </c:pt>
                <c:pt idx="15024">
                  <c:v>-14</c:v>
                </c:pt>
                <c:pt idx="15025">
                  <c:v>-11</c:v>
                </c:pt>
                <c:pt idx="15026">
                  <c:v>-12</c:v>
                </c:pt>
                <c:pt idx="15027">
                  <c:v>-9</c:v>
                </c:pt>
                <c:pt idx="15028">
                  <c:v>-8</c:v>
                </c:pt>
                <c:pt idx="15029">
                  <c:v>-7</c:v>
                </c:pt>
                <c:pt idx="15030">
                  <c:v>-12</c:v>
                </c:pt>
                <c:pt idx="15031">
                  <c:v>-6</c:v>
                </c:pt>
                <c:pt idx="15032">
                  <c:v>11</c:v>
                </c:pt>
                <c:pt idx="15033">
                  <c:v>12</c:v>
                </c:pt>
                <c:pt idx="15034">
                  <c:v>11</c:v>
                </c:pt>
                <c:pt idx="15035">
                  <c:v>13</c:v>
                </c:pt>
                <c:pt idx="15036">
                  <c:v>13</c:v>
                </c:pt>
                <c:pt idx="15037">
                  <c:v>7</c:v>
                </c:pt>
                <c:pt idx="15038">
                  <c:v>5</c:v>
                </c:pt>
                <c:pt idx="15039">
                  <c:v>5</c:v>
                </c:pt>
                <c:pt idx="15040">
                  <c:v>6</c:v>
                </c:pt>
                <c:pt idx="15041">
                  <c:v>3</c:v>
                </c:pt>
                <c:pt idx="15042">
                  <c:v>5</c:v>
                </c:pt>
                <c:pt idx="15043">
                  <c:v>-5</c:v>
                </c:pt>
                <c:pt idx="15044">
                  <c:v>-15</c:v>
                </c:pt>
                <c:pt idx="15045">
                  <c:v>-5</c:v>
                </c:pt>
                <c:pt idx="15046">
                  <c:v>-5</c:v>
                </c:pt>
                <c:pt idx="15047">
                  <c:v>-8</c:v>
                </c:pt>
                <c:pt idx="15048">
                  <c:v>-5</c:v>
                </c:pt>
                <c:pt idx="15049">
                  <c:v>1</c:v>
                </c:pt>
                <c:pt idx="15050">
                  <c:v>7</c:v>
                </c:pt>
                <c:pt idx="15051">
                  <c:v>5</c:v>
                </c:pt>
                <c:pt idx="15052">
                  <c:v>5</c:v>
                </c:pt>
                <c:pt idx="15053">
                  <c:v>9</c:v>
                </c:pt>
                <c:pt idx="15054">
                  <c:v>9</c:v>
                </c:pt>
                <c:pt idx="15055">
                  <c:v>11</c:v>
                </c:pt>
                <c:pt idx="15056">
                  <c:v>17</c:v>
                </c:pt>
                <c:pt idx="15057">
                  <c:v>-2</c:v>
                </c:pt>
                <c:pt idx="15058">
                  <c:v>1</c:v>
                </c:pt>
                <c:pt idx="15059">
                  <c:v>-4</c:v>
                </c:pt>
                <c:pt idx="15060">
                  <c:v>-13</c:v>
                </c:pt>
                <c:pt idx="15061">
                  <c:v>-23</c:v>
                </c:pt>
                <c:pt idx="15062">
                  <c:v>-29</c:v>
                </c:pt>
                <c:pt idx="15063">
                  <c:v>-26</c:v>
                </c:pt>
                <c:pt idx="15064">
                  <c:v>-27</c:v>
                </c:pt>
                <c:pt idx="15065">
                  <c:v>-36</c:v>
                </c:pt>
                <c:pt idx="15066">
                  <c:v>-37</c:v>
                </c:pt>
                <c:pt idx="15067">
                  <c:v>-33</c:v>
                </c:pt>
                <c:pt idx="15068">
                  <c:v>-32</c:v>
                </c:pt>
                <c:pt idx="15069">
                  <c:v>-36</c:v>
                </c:pt>
                <c:pt idx="15070">
                  <c:v>-35</c:v>
                </c:pt>
                <c:pt idx="15071">
                  <c:v>-22</c:v>
                </c:pt>
                <c:pt idx="15072">
                  <c:v>-17</c:v>
                </c:pt>
                <c:pt idx="15073">
                  <c:v>-18</c:v>
                </c:pt>
                <c:pt idx="15074">
                  <c:v>-13</c:v>
                </c:pt>
                <c:pt idx="15075">
                  <c:v>-25</c:v>
                </c:pt>
                <c:pt idx="15076">
                  <c:v>-28</c:v>
                </c:pt>
                <c:pt idx="15077">
                  <c:v>-18</c:v>
                </c:pt>
                <c:pt idx="15078">
                  <c:v>-20</c:v>
                </c:pt>
                <c:pt idx="15079">
                  <c:v>-23</c:v>
                </c:pt>
                <c:pt idx="15080">
                  <c:v>-26</c:v>
                </c:pt>
                <c:pt idx="15081">
                  <c:v>-18</c:v>
                </c:pt>
                <c:pt idx="15082">
                  <c:v>-19</c:v>
                </c:pt>
                <c:pt idx="15083">
                  <c:v>-22</c:v>
                </c:pt>
                <c:pt idx="15084">
                  <c:v>-28</c:v>
                </c:pt>
                <c:pt idx="15085">
                  <c:v>-28</c:v>
                </c:pt>
                <c:pt idx="15086">
                  <c:v>-33</c:v>
                </c:pt>
                <c:pt idx="15087">
                  <c:v>-26</c:v>
                </c:pt>
                <c:pt idx="15088">
                  <c:v>-24</c:v>
                </c:pt>
                <c:pt idx="15089">
                  <c:v>-28</c:v>
                </c:pt>
                <c:pt idx="15090">
                  <c:v>-25</c:v>
                </c:pt>
                <c:pt idx="15091">
                  <c:v>-19</c:v>
                </c:pt>
                <c:pt idx="15092">
                  <c:v>-17</c:v>
                </c:pt>
                <c:pt idx="15093">
                  <c:v>-4</c:v>
                </c:pt>
                <c:pt idx="15094">
                  <c:v>-3</c:v>
                </c:pt>
                <c:pt idx="15095">
                  <c:v>-1</c:v>
                </c:pt>
                <c:pt idx="15096">
                  <c:v>6</c:v>
                </c:pt>
                <c:pt idx="15097">
                  <c:v>6</c:v>
                </c:pt>
                <c:pt idx="15098">
                  <c:v>11</c:v>
                </c:pt>
                <c:pt idx="15099">
                  <c:v>13</c:v>
                </c:pt>
                <c:pt idx="15100">
                  <c:v>13</c:v>
                </c:pt>
                <c:pt idx="15101">
                  <c:v>10</c:v>
                </c:pt>
                <c:pt idx="15102">
                  <c:v>6</c:v>
                </c:pt>
                <c:pt idx="15103">
                  <c:v>4</c:v>
                </c:pt>
                <c:pt idx="15104">
                  <c:v>-2</c:v>
                </c:pt>
                <c:pt idx="15105">
                  <c:v>-9</c:v>
                </c:pt>
                <c:pt idx="15106">
                  <c:v>-5</c:v>
                </c:pt>
                <c:pt idx="15107">
                  <c:v>-5</c:v>
                </c:pt>
                <c:pt idx="15108">
                  <c:v>-5</c:v>
                </c:pt>
                <c:pt idx="15109">
                  <c:v>-6</c:v>
                </c:pt>
                <c:pt idx="15110">
                  <c:v>-9</c:v>
                </c:pt>
                <c:pt idx="15111">
                  <c:v>2</c:v>
                </c:pt>
                <c:pt idx="15112">
                  <c:v>0</c:v>
                </c:pt>
                <c:pt idx="15113">
                  <c:v>2</c:v>
                </c:pt>
                <c:pt idx="15114">
                  <c:v>1</c:v>
                </c:pt>
                <c:pt idx="15115">
                  <c:v>-4</c:v>
                </c:pt>
                <c:pt idx="15116">
                  <c:v>-4</c:v>
                </c:pt>
                <c:pt idx="15117">
                  <c:v>-2</c:v>
                </c:pt>
                <c:pt idx="15118">
                  <c:v>-7</c:v>
                </c:pt>
                <c:pt idx="15119">
                  <c:v>-11</c:v>
                </c:pt>
                <c:pt idx="15120">
                  <c:v>-14</c:v>
                </c:pt>
                <c:pt idx="15121">
                  <c:v>-15</c:v>
                </c:pt>
                <c:pt idx="15122">
                  <c:v>-20</c:v>
                </c:pt>
                <c:pt idx="15123">
                  <c:v>-21</c:v>
                </c:pt>
                <c:pt idx="15124">
                  <c:v>-22</c:v>
                </c:pt>
                <c:pt idx="15125">
                  <c:v>-18</c:v>
                </c:pt>
                <c:pt idx="15126">
                  <c:v>-16</c:v>
                </c:pt>
                <c:pt idx="15127">
                  <c:v>-13</c:v>
                </c:pt>
                <c:pt idx="15128">
                  <c:v>-14</c:v>
                </c:pt>
                <c:pt idx="15129">
                  <c:v>-12</c:v>
                </c:pt>
                <c:pt idx="15130">
                  <c:v>-21</c:v>
                </c:pt>
                <c:pt idx="15131">
                  <c:v>-15</c:v>
                </c:pt>
                <c:pt idx="15132">
                  <c:v>-14</c:v>
                </c:pt>
                <c:pt idx="15133">
                  <c:v>-8</c:v>
                </c:pt>
                <c:pt idx="15134">
                  <c:v>-16</c:v>
                </c:pt>
                <c:pt idx="15135">
                  <c:v>-19</c:v>
                </c:pt>
                <c:pt idx="15136">
                  <c:v>-22</c:v>
                </c:pt>
                <c:pt idx="15137">
                  <c:v>-21</c:v>
                </c:pt>
                <c:pt idx="15138">
                  <c:v>-24</c:v>
                </c:pt>
                <c:pt idx="15139">
                  <c:v>-18</c:v>
                </c:pt>
                <c:pt idx="15140">
                  <c:v>-16</c:v>
                </c:pt>
                <c:pt idx="15141">
                  <c:v>-9</c:v>
                </c:pt>
                <c:pt idx="15142">
                  <c:v>-5</c:v>
                </c:pt>
                <c:pt idx="15143">
                  <c:v>-4</c:v>
                </c:pt>
                <c:pt idx="15144">
                  <c:v>2</c:v>
                </c:pt>
                <c:pt idx="15145">
                  <c:v>-9</c:v>
                </c:pt>
                <c:pt idx="15146">
                  <c:v>4</c:v>
                </c:pt>
                <c:pt idx="15147">
                  <c:v>5</c:v>
                </c:pt>
                <c:pt idx="15148">
                  <c:v>8</c:v>
                </c:pt>
                <c:pt idx="15149">
                  <c:v>6</c:v>
                </c:pt>
                <c:pt idx="15150">
                  <c:v>8</c:v>
                </c:pt>
                <c:pt idx="15151">
                  <c:v>3</c:v>
                </c:pt>
                <c:pt idx="15152">
                  <c:v>2</c:v>
                </c:pt>
                <c:pt idx="15153">
                  <c:v>-1</c:v>
                </c:pt>
                <c:pt idx="15154">
                  <c:v>-5</c:v>
                </c:pt>
                <c:pt idx="15155">
                  <c:v>-2</c:v>
                </c:pt>
                <c:pt idx="15156">
                  <c:v>-3</c:v>
                </c:pt>
                <c:pt idx="15157">
                  <c:v>3</c:v>
                </c:pt>
                <c:pt idx="15158">
                  <c:v>-4</c:v>
                </c:pt>
                <c:pt idx="15159">
                  <c:v>2</c:v>
                </c:pt>
                <c:pt idx="15160">
                  <c:v>6</c:v>
                </c:pt>
                <c:pt idx="15161">
                  <c:v>12</c:v>
                </c:pt>
                <c:pt idx="15162">
                  <c:v>6</c:v>
                </c:pt>
                <c:pt idx="15163">
                  <c:v>6</c:v>
                </c:pt>
                <c:pt idx="15164">
                  <c:v>10</c:v>
                </c:pt>
                <c:pt idx="15165">
                  <c:v>16</c:v>
                </c:pt>
                <c:pt idx="15166">
                  <c:v>23</c:v>
                </c:pt>
                <c:pt idx="15167">
                  <c:v>16</c:v>
                </c:pt>
                <c:pt idx="15168">
                  <c:v>12</c:v>
                </c:pt>
                <c:pt idx="15169">
                  <c:v>11</c:v>
                </c:pt>
                <c:pt idx="15170">
                  <c:v>9</c:v>
                </c:pt>
                <c:pt idx="15171">
                  <c:v>1</c:v>
                </c:pt>
                <c:pt idx="15172">
                  <c:v>-8</c:v>
                </c:pt>
                <c:pt idx="15173">
                  <c:v>-10</c:v>
                </c:pt>
                <c:pt idx="15174">
                  <c:v>-6</c:v>
                </c:pt>
                <c:pt idx="15175">
                  <c:v>-9</c:v>
                </c:pt>
                <c:pt idx="15176">
                  <c:v>-11</c:v>
                </c:pt>
                <c:pt idx="15177">
                  <c:v>-16</c:v>
                </c:pt>
                <c:pt idx="15178">
                  <c:v>-12</c:v>
                </c:pt>
                <c:pt idx="15179">
                  <c:v>-8</c:v>
                </c:pt>
                <c:pt idx="15180">
                  <c:v>-8</c:v>
                </c:pt>
                <c:pt idx="15181">
                  <c:v>-15</c:v>
                </c:pt>
                <c:pt idx="15182">
                  <c:v>-13</c:v>
                </c:pt>
                <c:pt idx="15183">
                  <c:v>-10</c:v>
                </c:pt>
                <c:pt idx="15184">
                  <c:v>2</c:v>
                </c:pt>
                <c:pt idx="15185">
                  <c:v>-7</c:v>
                </c:pt>
                <c:pt idx="15186">
                  <c:v>0</c:v>
                </c:pt>
                <c:pt idx="15187">
                  <c:v>0</c:v>
                </c:pt>
                <c:pt idx="15188">
                  <c:v>-6</c:v>
                </c:pt>
                <c:pt idx="15189">
                  <c:v>-5</c:v>
                </c:pt>
                <c:pt idx="15190">
                  <c:v>-10</c:v>
                </c:pt>
                <c:pt idx="15191">
                  <c:v>-8</c:v>
                </c:pt>
                <c:pt idx="15192">
                  <c:v>-11</c:v>
                </c:pt>
                <c:pt idx="15193">
                  <c:v>1</c:v>
                </c:pt>
                <c:pt idx="15194">
                  <c:v>2</c:v>
                </c:pt>
                <c:pt idx="15195">
                  <c:v>-2</c:v>
                </c:pt>
                <c:pt idx="15196">
                  <c:v>-9</c:v>
                </c:pt>
                <c:pt idx="15197">
                  <c:v>-15</c:v>
                </c:pt>
                <c:pt idx="15198">
                  <c:v>-16</c:v>
                </c:pt>
                <c:pt idx="15199">
                  <c:v>-10</c:v>
                </c:pt>
                <c:pt idx="15200">
                  <c:v>-6</c:v>
                </c:pt>
                <c:pt idx="15201">
                  <c:v>-13</c:v>
                </c:pt>
                <c:pt idx="15202">
                  <c:v>-23</c:v>
                </c:pt>
                <c:pt idx="15203">
                  <c:v>-26</c:v>
                </c:pt>
                <c:pt idx="15204">
                  <c:v>-27</c:v>
                </c:pt>
                <c:pt idx="15205">
                  <c:v>-31</c:v>
                </c:pt>
                <c:pt idx="15206">
                  <c:v>-29</c:v>
                </c:pt>
                <c:pt idx="15207">
                  <c:v>-32</c:v>
                </c:pt>
                <c:pt idx="15208">
                  <c:v>-35</c:v>
                </c:pt>
                <c:pt idx="15209">
                  <c:v>-15</c:v>
                </c:pt>
                <c:pt idx="15210">
                  <c:v>-18</c:v>
                </c:pt>
                <c:pt idx="15211">
                  <c:v>-23</c:v>
                </c:pt>
                <c:pt idx="15212">
                  <c:v>-24</c:v>
                </c:pt>
                <c:pt idx="15213">
                  <c:v>-26</c:v>
                </c:pt>
                <c:pt idx="15214">
                  <c:v>-19</c:v>
                </c:pt>
                <c:pt idx="15215">
                  <c:v>-17</c:v>
                </c:pt>
                <c:pt idx="15216">
                  <c:v>-13</c:v>
                </c:pt>
                <c:pt idx="15217">
                  <c:v>-17</c:v>
                </c:pt>
                <c:pt idx="15218">
                  <c:v>-20</c:v>
                </c:pt>
                <c:pt idx="15219">
                  <c:v>-16</c:v>
                </c:pt>
                <c:pt idx="15220">
                  <c:v>-7</c:v>
                </c:pt>
                <c:pt idx="15221">
                  <c:v>-10</c:v>
                </c:pt>
                <c:pt idx="15222">
                  <c:v>-7</c:v>
                </c:pt>
                <c:pt idx="15223">
                  <c:v>-3</c:v>
                </c:pt>
                <c:pt idx="15224">
                  <c:v>-2</c:v>
                </c:pt>
                <c:pt idx="15225">
                  <c:v>-2</c:v>
                </c:pt>
                <c:pt idx="15226">
                  <c:v>-3</c:v>
                </c:pt>
                <c:pt idx="15227">
                  <c:v>-4</c:v>
                </c:pt>
                <c:pt idx="15228">
                  <c:v>-6</c:v>
                </c:pt>
                <c:pt idx="15229">
                  <c:v>-6</c:v>
                </c:pt>
                <c:pt idx="15230">
                  <c:v>-6</c:v>
                </c:pt>
                <c:pt idx="15231">
                  <c:v>-5</c:v>
                </c:pt>
                <c:pt idx="15232">
                  <c:v>-11</c:v>
                </c:pt>
                <c:pt idx="15233">
                  <c:v>-6</c:v>
                </c:pt>
                <c:pt idx="15234">
                  <c:v>-7</c:v>
                </c:pt>
                <c:pt idx="15235">
                  <c:v>-7</c:v>
                </c:pt>
                <c:pt idx="15236">
                  <c:v>-10</c:v>
                </c:pt>
                <c:pt idx="15237">
                  <c:v>-13</c:v>
                </c:pt>
                <c:pt idx="15238">
                  <c:v>-7</c:v>
                </c:pt>
                <c:pt idx="15239">
                  <c:v>-6</c:v>
                </c:pt>
                <c:pt idx="15240">
                  <c:v>-11</c:v>
                </c:pt>
                <c:pt idx="15241">
                  <c:v>-12</c:v>
                </c:pt>
                <c:pt idx="15242">
                  <c:v>-12</c:v>
                </c:pt>
                <c:pt idx="15243">
                  <c:v>-12</c:v>
                </c:pt>
                <c:pt idx="15244">
                  <c:v>-6</c:v>
                </c:pt>
                <c:pt idx="15245">
                  <c:v>-11</c:v>
                </c:pt>
                <c:pt idx="15246">
                  <c:v>-11</c:v>
                </c:pt>
                <c:pt idx="15247">
                  <c:v>-6</c:v>
                </c:pt>
                <c:pt idx="15248">
                  <c:v>-2</c:v>
                </c:pt>
                <c:pt idx="15249">
                  <c:v>-5</c:v>
                </c:pt>
                <c:pt idx="15250">
                  <c:v>-10</c:v>
                </c:pt>
                <c:pt idx="15251">
                  <c:v>-7</c:v>
                </c:pt>
                <c:pt idx="15252">
                  <c:v>-6</c:v>
                </c:pt>
                <c:pt idx="15253">
                  <c:v>-2</c:v>
                </c:pt>
                <c:pt idx="15254">
                  <c:v>-9</c:v>
                </c:pt>
                <c:pt idx="15255">
                  <c:v>-7</c:v>
                </c:pt>
                <c:pt idx="15256">
                  <c:v>-5</c:v>
                </c:pt>
                <c:pt idx="15257">
                  <c:v>-3</c:v>
                </c:pt>
                <c:pt idx="15258">
                  <c:v>-3</c:v>
                </c:pt>
                <c:pt idx="15259">
                  <c:v>-12</c:v>
                </c:pt>
                <c:pt idx="15260">
                  <c:v>-20</c:v>
                </c:pt>
                <c:pt idx="15261">
                  <c:v>-20</c:v>
                </c:pt>
                <c:pt idx="15262">
                  <c:v>-21</c:v>
                </c:pt>
                <c:pt idx="15263">
                  <c:v>-17</c:v>
                </c:pt>
                <c:pt idx="15264">
                  <c:v>-11</c:v>
                </c:pt>
                <c:pt idx="15265">
                  <c:v>-12</c:v>
                </c:pt>
                <c:pt idx="15266">
                  <c:v>-7</c:v>
                </c:pt>
                <c:pt idx="15267">
                  <c:v>-2</c:v>
                </c:pt>
                <c:pt idx="15268">
                  <c:v>-1</c:v>
                </c:pt>
                <c:pt idx="15269">
                  <c:v>-3</c:v>
                </c:pt>
                <c:pt idx="15270">
                  <c:v>-5</c:v>
                </c:pt>
                <c:pt idx="15271">
                  <c:v>-6</c:v>
                </c:pt>
                <c:pt idx="15272">
                  <c:v>-4</c:v>
                </c:pt>
                <c:pt idx="15273">
                  <c:v>-10</c:v>
                </c:pt>
                <c:pt idx="15274">
                  <c:v>-3</c:v>
                </c:pt>
                <c:pt idx="15275">
                  <c:v>-7</c:v>
                </c:pt>
                <c:pt idx="15276">
                  <c:v>-5</c:v>
                </c:pt>
                <c:pt idx="15277">
                  <c:v>-11</c:v>
                </c:pt>
                <c:pt idx="15278">
                  <c:v>-14</c:v>
                </c:pt>
                <c:pt idx="15279">
                  <c:v>-17</c:v>
                </c:pt>
                <c:pt idx="15280">
                  <c:v>-21</c:v>
                </c:pt>
                <c:pt idx="15281">
                  <c:v>-16</c:v>
                </c:pt>
                <c:pt idx="15282">
                  <c:v>-20</c:v>
                </c:pt>
                <c:pt idx="15283">
                  <c:v>-18</c:v>
                </c:pt>
                <c:pt idx="15284">
                  <c:v>-17</c:v>
                </c:pt>
                <c:pt idx="15285">
                  <c:v>-15</c:v>
                </c:pt>
                <c:pt idx="15286">
                  <c:v>-27</c:v>
                </c:pt>
                <c:pt idx="15287">
                  <c:v>-31</c:v>
                </c:pt>
                <c:pt idx="15288">
                  <c:v>-40</c:v>
                </c:pt>
                <c:pt idx="15289">
                  <c:v>-37</c:v>
                </c:pt>
                <c:pt idx="15290">
                  <c:v>-34</c:v>
                </c:pt>
                <c:pt idx="15291">
                  <c:v>-34</c:v>
                </c:pt>
                <c:pt idx="15292">
                  <c:v>-36</c:v>
                </c:pt>
                <c:pt idx="15293">
                  <c:v>-44</c:v>
                </c:pt>
                <c:pt idx="15294">
                  <c:v>-36</c:v>
                </c:pt>
                <c:pt idx="15295">
                  <c:v>-39</c:v>
                </c:pt>
                <c:pt idx="15296">
                  <c:v>-47</c:v>
                </c:pt>
                <c:pt idx="15297">
                  <c:v>-43</c:v>
                </c:pt>
                <c:pt idx="15298">
                  <c:v>-40</c:v>
                </c:pt>
                <c:pt idx="15299">
                  <c:v>-34</c:v>
                </c:pt>
                <c:pt idx="15300">
                  <c:v>-23</c:v>
                </c:pt>
                <c:pt idx="15301">
                  <c:v>-27</c:v>
                </c:pt>
                <c:pt idx="15302">
                  <c:v>-23</c:v>
                </c:pt>
                <c:pt idx="15303">
                  <c:v>-28</c:v>
                </c:pt>
                <c:pt idx="15304">
                  <c:v>-31</c:v>
                </c:pt>
                <c:pt idx="15305">
                  <c:v>-22</c:v>
                </c:pt>
                <c:pt idx="15306">
                  <c:v>-27</c:v>
                </c:pt>
                <c:pt idx="15307">
                  <c:v>-26</c:v>
                </c:pt>
                <c:pt idx="15308">
                  <c:v>-25</c:v>
                </c:pt>
                <c:pt idx="15309">
                  <c:v>-22</c:v>
                </c:pt>
                <c:pt idx="15310">
                  <c:v>-21</c:v>
                </c:pt>
                <c:pt idx="15311">
                  <c:v>-18</c:v>
                </c:pt>
                <c:pt idx="15312">
                  <c:v>-26</c:v>
                </c:pt>
                <c:pt idx="15313">
                  <c:v>-29</c:v>
                </c:pt>
                <c:pt idx="15314">
                  <c:v>-36</c:v>
                </c:pt>
                <c:pt idx="15315">
                  <c:v>-42</c:v>
                </c:pt>
                <c:pt idx="15316">
                  <c:v>-34</c:v>
                </c:pt>
                <c:pt idx="15317">
                  <c:v>-33</c:v>
                </c:pt>
                <c:pt idx="15318">
                  <c:v>-28</c:v>
                </c:pt>
                <c:pt idx="15319">
                  <c:v>-27</c:v>
                </c:pt>
                <c:pt idx="15320">
                  <c:v>-22</c:v>
                </c:pt>
                <c:pt idx="15321">
                  <c:v>-24</c:v>
                </c:pt>
                <c:pt idx="15322">
                  <c:v>-24</c:v>
                </c:pt>
                <c:pt idx="15323">
                  <c:v>-37</c:v>
                </c:pt>
                <c:pt idx="15324">
                  <c:v>-34</c:v>
                </c:pt>
                <c:pt idx="15325">
                  <c:v>-28</c:v>
                </c:pt>
                <c:pt idx="15326">
                  <c:v>-34</c:v>
                </c:pt>
                <c:pt idx="15327">
                  <c:v>-34</c:v>
                </c:pt>
                <c:pt idx="15328">
                  <c:v>-34</c:v>
                </c:pt>
                <c:pt idx="15329">
                  <c:v>-31</c:v>
                </c:pt>
                <c:pt idx="15330">
                  <c:v>-40</c:v>
                </c:pt>
                <c:pt idx="15331">
                  <c:v>-47</c:v>
                </c:pt>
                <c:pt idx="15332">
                  <c:v>-44</c:v>
                </c:pt>
                <c:pt idx="15333">
                  <c:v>-40</c:v>
                </c:pt>
                <c:pt idx="15334">
                  <c:v>-42</c:v>
                </c:pt>
                <c:pt idx="15335">
                  <c:v>-40</c:v>
                </c:pt>
                <c:pt idx="15336">
                  <c:v>-35</c:v>
                </c:pt>
                <c:pt idx="15337">
                  <c:v>-33</c:v>
                </c:pt>
                <c:pt idx="15338">
                  <c:v>-28</c:v>
                </c:pt>
                <c:pt idx="15339">
                  <c:v>-23</c:v>
                </c:pt>
                <c:pt idx="15340">
                  <c:v>-27</c:v>
                </c:pt>
                <c:pt idx="15341">
                  <c:v>-34</c:v>
                </c:pt>
                <c:pt idx="15342">
                  <c:v>-33</c:v>
                </c:pt>
                <c:pt idx="15343">
                  <c:v>-28</c:v>
                </c:pt>
                <c:pt idx="15344">
                  <c:v>-30</c:v>
                </c:pt>
                <c:pt idx="15345">
                  <c:v>-28</c:v>
                </c:pt>
                <c:pt idx="15346">
                  <c:v>-23</c:v>
                </c:pt>
                <c:pt idx="15347">
                  <c:v>-10</c:v>
                </c:pt>
                <c:pt idx="15348">
                  <c:v>-17</c:v>
                </c:pt>
                <c:pt idx="15349">
                  <c:v>-18</c:v>
                </c:pt>
                <c:pt idx="15350">
                  <c:v>-18</c:v>
                </c:pt>
                <c:pt idx="15351">
                  <c:v>-16</c:v>
                </c:pt>
                <c:pt idx="15352">
                  <c:v>-16</c:v>
                </c:pt>
                <c:pt idx="15353">
                  <c:v>-13</c:v>
                </c:pt>
                <c:pt idx="15354">
                  <c:v>-14</c:v>
                </c:pt>
                <c:pt idx="15355">
                  <c:v>-5</c:v>
                </c:pt>
                <c:pt idx="15356">
                  <c:v>-5</c:v>
                </c:pt>
                <c:pt idx="15357">
                  <c:v>-13</c:v>
                </c:pt>
                <c:pt idx="15358">
                  <c:v>-12</c:v>
                </c:pt>
                <c:pt idx="15359">
                  <c:v>-17</c:v>
                </c:pt>
                <c:pt idx="15360">
                  <c:v>-7</c:v>
                </c:pt>
                <c:pt idx="15361">
                  <c:v>-7</c:v>
                </c:pt>
                <c:pt idx="15362">
                  <c:v>0</c:v>
                </c:pt>
                <c:pt idx="15363">
                  <c:v>-4</c:v>
                </c:pt>
                <c:pt idx="15364">
                  <c:v>1</c:v>
                </c:pt>
                <c:pt idx="15365">
                  <c:v>-2</c:v>
                </c:pt>
                <c:pt idx="15366">
                  <c:v>-1</c:v>
                </c:pt>
                <c:pt idx="15367">
                  <c:v>-12</c:v>
                </c:pt>
                <c:pt idx="15368">
                  <c:v>-16</c:v>
                </c:pt>
                <c:pt idx="15369">
                  <c:v>-15</c:v>
                </c:pt>
                <c:pt idx="15370">
                  <c:v>-20</c:v>
                </c:pt>
                <c:pt idx="15371">
                  <c:v>-22</c:v>
                </c:pt>
                <c:pt idx="15372">
                  <c:v>-25</c:v>
                </c:pt>
                <c:pt idx="15373">
                  <c:v>-30</c:v>
                </c:pt>
                <c:pt idx="15374">
                  <c:v>-38</c:v>
                </c:pt>
                <c:pt idx="15375">
                  <c:v>-37</c:v>
                </c:pt>
                <c:pt idx="15376">
                  <c:v>-39</c:v>
                </c:pt>
                <c:pt idx="15377">
                  <c:v>-41</c:v>
                </c:pt>
                <c:pt idx="15378">
                  <c:v>-37</c:v>
                </c:pt>
                <c:pt idx="15379">
                  <c:v>-31</c:v>
                </c:pt>
                <c:pt idx="15380">
                  <c:v>-30</c:v>
                </c:pt>
                <c:pt idx="15381">
                  <c:v>-24</c:v>
                </c:pt>
                <c:pt idx="15382">
                  <c:v>-16</c:v>
                </c:pt>
                <c:pt idx="15383">
                  <c:v>-17</c:v>
                </c:pt>
                <c:pt idx="15384">
                  <c:v>-6</c:v>
                </c:pt>
                <c:pt idx="15385">
                  <c:v>-2</c:v>
                </c:pt>
                <c:pt idx="15386">
                  <c:v>4</c:v>
                </c:pt>
                <c:pt idx="15387">
                  <c:v>13</c:v>
                </c:pt>
                <c:pt idx="15388">
                  <c:v>12</c:v>
                </c:pt>
                <c:pt idx="15389">
                  <c:v>12</c:v>
                </c:pt>
                <c:pt idx="15390">
                  <c:v>7</c:v>
                </c:pt>
                <c:pt idx="15391">
                  <c:v>0</c:v>
                </c:pt>
                <c:pt idx="15392">
                  <c:v>4</c:v>
                </c:pt>
                <c:pt idx="15393">
                  <c:v>1</c:v>
                </c:pt>
                <c:pt idx="15394">
                  <c:v>5</c:v>
                </c:pt>
                <c:pt idx="15395">
                  <c:v>12</c:v>
                </c:pt>
                <c:pt idx="15396">
                  <c:v>10</c:v>
                </c:pt>
                <c:pt idx="15397">
                  <c:v>8</c:v>
                </c:pt>
                <c:pt idx="15398">
                  <c:v>1</c:v>
                </c:pt>
                <c:pt idx="15399">
                  <c:v>-1</c:v>
                </c:pt>
                <c:pt idx="15400">
                  <c:v>-2</c:v>
                </c:pt>
                <c:pt idx="15401">
                  <c:v>-2</c:v>
                </c:pt>
                <c:pt idx="15402">
                  <c:v>-2</c:v>
                </c:pt>
                <c:pt idx="15403">
                  <c:v>1</c:v>
                </c:pt>
                <c:pt idx="15404">
                  <c:v>-1</c:v>
                </c:pt>
                <c:pt idx="15405">
                  <c:v>-1</c:v>
                </c:pt>
                <c:pt idx="15406">
                  <c:v>-4</c:v>
                </c:pt>
                <c:pt idx="15407">
                  <c:v>-16</c:v>
                </c:pt>
                <c:pt idx="15408">
                  <c:v>-29</c:v>
                </c:pt>
                <c:pt idx="15409">
                  <c:v>-32</c:v>
                </c:pt>
                <c:pt idx="15410">
                  <c:v>-29</c:v>
                </c:pt>
                <c:pt idx="15411">
                  <c:v>-32</c:v>
                </c:pt>
                <c:pt idx="15412">
                  <c:v>-28</c:v>
                </c:pt>
                <c:pt idx="15413">
                  <c:v>-26</c:v>
                </c:pt>
                <c:pt idx="15414">
                  <c:v>-21</c:v>
                </c:pt>
                <c:pt idx="15415">
                  <c:v>-19</c:v>
                </c:pt>
                <c:pt idx="15416">
                  <c:v>-22</c:v>
                </c:pt>
                <c:pt idx="15417">
                  <c:v>-27</c:v>
                </c:pt>
                <c:pt idx="15418">
                  <c:v>-25</c:v>
                </c:pt>
                <c:pt idx="15419">
                  <c:v>-18</c:v>
                </c:pt>
                <c:pt idx="15420">
                  <c:v>-18</c:v>
                </c:pt>
                <c:pt idx="15421">
                  <c:v>-18</c:v>
                </c:pt>
                <c:pt idx="15422">
                  <c:v>-16</c:v>
                </c:pt>
                <c:pt idx="15423">
                  <c:v>-16</c:v>
                </c:pt>
                <c:pt idx="15424">
                  <c:v>-14</c:v>
                </c:pt>
                <c:pt idx="15425">
                  <c:v>-19</c:v>
                </c:pt>
                <c:pt idx="15426">
                  <c:v>-24</c:v>
                </c:pt>
                <c:pt idx="15427">
                  <c:v>-18</c:v>
                </c:pt>
                <c:pt idx="15428">
                  <c:v>-24</c:v>
                </c:pt>
                <c:pt idx="15429">
                  <c:v>-24</c:v>
                </c:pt>
                <c:pt idx="15430">
                  <c:v>-22</c:v>
                </c:pt>
                <c:pt idx="15431">
                  <c:v>-19</c:v>
                </c:pt>
                <c:pt idx="15432">
                  <c:v>-11</c:v>
                </c:pt>
                <c:pt idx="15433">
                  <c:v>-7</c:v>
                </c:pt>
                <c:pt idx="15434">
                  <c:v>-7</c:v>
                </c:pt>
                <c:pt idx="15435">
                  <c:v>-6</c:v>
                </c:pt>
                <c:pt idx="15436">
                  <c:v>-2</c:v>
                </c:pt>
                <c:pt idx="15437">
                  <c:v>2</c:v>
                </c:pt>
                <c:pt idx="15438">
                  <c:v>4</c:v>
                </c:pt>
                <c:pt idx="15439">
                  <c:v>3</c:v>
                </c:pt>
                <c:pt idx="15440">
                  <c:v>12</c:v>
                </c:pt>
                <c:pt idx="15441">
                  <c:v>21</c:v>
                </c:pt>
                <c:pt idx="15442">
                  <c:v>15</c:v>
                </c:pt>
                <c:pt idx="15443">
                  <c:v>15</c:v>
                </c:pt>
                <c:pt idx="15444">
                  <c:v>14</c:v>
                </c:pt>
                <c:pt idx="15445">
                  <c:v>16</c:v>
                </c:pt>
                <c:pt idx="15446">
                  <c:v>18</c:v>
                </c:pt>
                <c:pt idx="15447">
                  <c:v>18</c:v>
                </c:pt>
                <c:pt idx="15448">
                  <c:v>16</c:v>
                </c:pt>
                <c:pt idx="15449">
                  <c:v>13</c:v>
                </c:pt>
                <c:pt idx="15450">
                  <c:v>12</c:v>
                </c:pt>
                <c:pt idx="15451">
                  <c:v>5</c:v>
                </c:pt>
                <c:pt idx="15452">
                  <c:v>-3</c:v>
                </c:pt>
                <c:pt idx="15453">
                  <c:v>-4</c:v>
                </c:pt>
                <c:pt idx="15454">
                  <c:v>-3</c:v>
                </c:pt>
                <c:pt idx="15455">
                  <c:v>0</c:v>
                </c:pt>
                <c:pt idx="15456">
                  <c:v>-2</c:v>
                </c:pt>
                <c:pt idx="15457">
                  <c:v>-3</c:v>
                </c:pt>
                <c:pt idx="15458">
                  <c:v>-10</c:v>
                </c:pt>
                <c:pt idx="15459">
                  <c:v>-11</c:v>
                </c:pt>
                <c:pt idx="15460">
                  <c:v>-13</c:v>
                </c:pt>
                <c:pt idx="15461">
                  <c:v>-10</c:v>
                </c:pt>
                <c:pt idx="15462">
                  <c:v>-11</c:v>
                </c:pt>
                <c:pt idx="15463">
                  <c:v>-11</c:v>
                </c:pt>
                <c:pt idx="15464">
                  <c:v>-9</c:v>
                </c:pt>
                <c:pt idx="15465">
                  <c:v>-11</c:v>
                </c:pt>
                <c:pt idx="15466">
                  <c:v>-20</c:v>
                </c:pt>
                <c:pt idx="15467">
                  <c:v>-21</c:v>
                </c:pt>
                <c:pt idx="15468">
                  <c:v>-19</c:v>
                </c:pt>
                <c:pt idx="15469">
                  <c:v>-14</c:v>
                </c:pt>
                <c:pt idx="15470">
                  <c:v>-13</c:v>
                </c:pt>
                <c:pt idx="15471">
                  <c:v>-15</c:v>
                </c:pt>
                <c:pt idx="15472">
                  <c:v>-10</c:v>
                </c:pt>
                <c:pt idx="15473">
                  <c:v>-10</c:v>
                </c:pt>
                <c:pt idx="15474">
                  <c:v>-10</c:v>
                </c:pt>
                <c:pt idx="15475">
                  <c:v>-11</c:v>
                </c:pt>
                <c:pt idx="15476">
                  <c:v>-16</c:v>
                </c:pt>
                <c:pt idx="15477">
                  <c:v>-16</c:v>
                </c:pt>
                <c:pt idx="15478">
                  <c:v>-7</c:v>
                </c:pt>
                <c:pt idx="15479">
                  <c:v>-11</c:v>
                </c:pt>
                <c:pt idx="15480">
                  <c:v>-9</c:v>
                </c:pt>
                <c:pt idx="15481">
                  <c:v>-12</c:v>
                </c:pt>
                <c:pt idx="15482">
                  <c:v>-8</c:v>
                </c:pt>
                <c:pt idx="15483">
                  <c:v>-6</c:v>
                </c:pt>
                <c:pt idx="15484">
                  <c:v>-17</c:v>
                </c:pt>
                <c:pt idx="15485">
                  <c:v>-26</c:v>
                </c:pt>
                <c:pt idx="15486">
                  <c:v>-31</c:v>
                </c:pt>
                <c:pt idx="15487">
                  <c:v>-34</c:v>
                </c:pt>
                <c:pt idx="15488">
                  <c:v>-31</c:v>
                </c:pt>
                <c:pt idx="15489">
                  <c:v>-34</c:v>
                </c:pt>
                <c:pt idx="15490">
                  <c:v>-37</c:v>
                </c:pt>
                <c:pt idx="15491">
                  <c:v>-30</c:v>
                </c:pt>
                <c:pt idx="15492">
                  <c:v>-35</c:v>
                </c:pt>
                <c:pt idx="15493">
                  <c:v>-33</c:v>
                </c:pt>
                <c:pt idx="15494">
                  <c:v>-35</c:v>
                </c:pt>
                <c:pt idx="15495">
                  <c:v>-35</c:v>
                </c:pt>
                <c:pt idx="15496">
                  <c:v>-36</c:v>
                </c:pt>
                <c:pt idx="15497">
                  <c:v>-27</c:v>
                </c:pt>
                <c:pt idx="15498">
                  <c:v>-20</c:v>
                </c:pt>
                <c:pt idx="15499">
                  <c:v>-14</c:v>
                </c:pt>
                <c:pt idx="15500">
                  <c:v>-12</c:v>
                </c:pt>
                <c:pt idx="15501">
                  <c:v>-15</c:v>
                </c:pt>
                <c:pt idx="15502">
                  <c:v>-18</c:v>
                </c:pt>
                <c:pt idx="15503">
                  <c:v>-15</c:v>
                </c:pt>
                <c:pt idx="15504">
                  <c:v>-7</c:v>
                </c:pt>
                <c:pt idx="15505">
                  <c:v>-7</c:v>
                </c:pt>
                <c:pt idx="15506">
                  <c:v>-14</c:v>
                </c:pt>
                <c:pt idx="15507">
                  <c:v>-11</c:v>
                </c:pt>
                <c:pt idx="15508">
                  <c:v>-5</c:v>
                </c:pt>
                <c:pt idx="15509">
                  <c:v>0</c:v>
                </c:pt>
                <c:pt idx="15510">
                  <c:v>-8</c:v>
                </c:pt>
                <c:pt idx="15511">
                  <c:v>-5</c:v>
                </c:pt>
                <c:pt idx="15512">
                  <c:v>-2</c:v>
                </c:pt>
                <c:pt idx="15513">
                  <c:v>-8</c:v>
                </c:pt>
                <c:pt idx="15514">
                  <c:v>-9</c:v>
                </c:pt>
                <c:pt idx="15515">
                  <c:v>-13</c:v>
                </c:pt>
                <c:pt idx="15516">
                  <c:v>-12</c:v>
                </c:pt>
                <c:pt idx="15517">
                  <c:v>-22</c:v>
                </c:pt>
                <c:pt idx="15518">
                  <c:v>-18</c:v>
                </c:pt>
                <c:pt idx="15519">
                  <c:v>-18</c:v>
                </c:pt>
                <c:pt idx="15520">
                  <c:v>-24</c:v>
                </c:pt>
                <c:pt idx="15521">
                  <c:v>-25</c:v>
                </c:pt>
                <c:pt idx="15522">
                  <c:v>-20</c:v>
                </c:pt>
                <c:pt idx="15523">
                  <c:v>-22</c:v>
                </c:pt>
                <c:pt idx="15524">
                  <c:v>-28</c:v>
                </c:pt>
                <c:pt idx="15525">
                  <c:v>-27</c:v>
                </c:pt>
                <c:pt idx="15526">
                  <c:v>-22</c:v>
                </c:pt>
                <c:pt idx="15527">
                  <c:v>-15</c:v>
                </c:pt>
                <c:pt idx="15528">
                  <c:v>-18</c:v>
                </c:pt>
                <c:pt idx="15529">
                  <c:v>-11</c:v>
                </c:pt>
                <c:pt idx="15530">
                  <c:v>-15</c:v>
                </c:pt>
                <c:pt idx="15531">
                  <c:v>-20</c:v>
                </c:pt>
                <c:pt idx="15532">
                  <c:v>-20</c:v>
                </c:pt>
                <c:pt idx="15533">
                  <c:v>-20</c:v>
                </c:pt>
                <c:pt idx="15534">
                  <c:v>-18</c:v>
                </c:pt>
                <c:pt idx="15535">
                  <c:v>-16</c:v>
                </c:pt>
                <c:pt idx="15536">
                  <c:v>-20</c:v>
                </c:pt>
                <c:pt idx="15537">
                  <c:v>-25</c:v>
                </c:pt>
                <c:pt idx="15538">
                  <c:v>-25</c:v>
                </c:pt>
                <c:pt idx="15539">
                  <c:v>-30</c:v>
                </c:pt>
                <c:pt idx="15540">
                  <c:v>-30</c:v>
                </c:pt>
                <c:pt idx="15541">
                  <c:v>-30</c:v>
                </c:pt>
                <c:pt idx="15542">
                  <c:v>-21</c:v>
                </c:pt>
                <c:pt idx="15543">
                  <c:v>-18</c:v>
                </c:pt>
                <c:pt idx="15544">
                  <c:v>-19</c:v>
                </c:pt>
                <c:pt idx="15545">
                  <c:v>-20</c:v>
                </c:pt>
                <c:pt idx="15546">
                  <c:v>-18</c:v>
                </c:pt>
                <c:pt idx="15547">
                  <c:v>-24</c:v>
                </c:pt>
                <c:pt idx="15548">
                  <c:v>-16</c:v>
                </c:pt>
                <c:pt idx="15549">
                  <c:v>-16</c:v>
                </c:pt>
                <c:pt idx="15550">
                  <c:v>-18</c:v>
                </c:pt>
                <c:pt idx="15551">
                  <c:v>-20</c:v>
                </c:pt>
                <c:pt idx="15552">
                  <c:v>-23</c:v>
                </c:pt>
                <c:pt idx="15553">
                  <c:v>-21</c:v>
                </c:pt>
                <c:pt idx="15554">
                  <c:v>-26</c:v>
                </c:pt>
                <c:pt idx="15555">
                  <c:v>-19</c:v>
                </c:pt>
                <c:pt idx="15556">
                  <c:v>-13</c:v>
                </c:pt>
                <c:pt idx="15557">
                  <c:v>-15</c:v>
                </c:pt>
                <c:pt idx="15558">
                  <c:v>-17</c:v>
                </c:pt>
                <c:pt idx="15559">
                  <c:v>-21</c:v>
                </c:pt>
                <c:pt idx="15560">
                  <c:v>-21</c:v>
                </c:pt>
                <c:pt idx="15561">
                  <c:v>-21</c:v>
                </c:pt>
                <c:pt idx="15562">
                  <c:v>-18</c:v>
                </c:pt>
                <c:pt idx="15563">
                  <c:v>-18</c:v>
                </c:pt>
                <c:pt idx="15564">
                  <c:v>-20</c:v>
                </c:pt>
                <c:pt idx="15565">
                  <c:v>-19</c:v>
                </c:pt>
                <c:pt idx="15566">
                  <c:v>-20</c:v>
                </c:pt>
                <c:pt idx="15567">
                  <c:v>-17</c:v>
                </c:pt>
                <c:pt idx="15568">
                  <c:v>-14</c:v>
                </c:pt>
                <c:pt idx="15569">
                  <c:v>-8</c:v>
                </c:pt>
                <c:pt idx="15570">
                  <c:v>-13</c:v>
                </c:pt>
                <c:pt idx="15571">
                  <c:v>-3</c:v>
                </c:pt>
                <c:pt idx="15572">
                  <c:v>-12</c:v>
                </c:pt>
                <c:pt idx="15573">
                  <c:v>3</c:v>
                </c:pt>
                <c:pt idx="15574">
                  <c:v>2</c:v>
                </c:pt>
                <c:pt idx="15575">
                  <c:v>7</c:v>
                </c:pt>
                <c:pt idx="15576">
                  <c:v>10</c:v>
                </c:pt>
                <c:pt idx="15577">
                  <c:v>8</c:v>
                </c:pt>
                <c:pt idx="15578">
                  <c:v>8</c:v>
                </c:pt>
                <c:pt idx="15579">
                  <c:v>7</c:v>
                </c:pt>
                <c:pt idx="15580">
                  <c:v>10</c:v>
                </c:pt>
                <c:pt idx="15581">
                  <c:v>4</c:v>
                </c:pt>
                <c:pt idx="15582">
                  <c:v>8</c:v>
                </c:pt>
                <c:pt idx="15583">
                  <c:v>2</c:v>
                </c:pt>
                <c:pt idx="15584">
                  <c:v>7</c:v>
                </c:pt>
                <c:pt idx="15585">
                  <c:v>0</c:v>
                </c:pt>
                <c:pt idx="15586">
                  <c:v>-5</c:v>
                </c:pt>
                <c:pt idx="15587">
                  <c:v>-11</c:v>
                </c:pt>
                <c:pt idx="15588">
                  <c:v>-11</c:v>
                </c:pt>
                <c:pt idx="15589">
                  <c:v>-10</c:v>
                </c:pt>
                <c:pt idx="15590">
                  <c:v>-8</c:v>
                </c:pt>
                <c:pt idx="15591">
                  <c:v>-6</c:v>
                </c:pt>
                <c:pt idx="15592">
                  <c:v>-11</c:v>
                </c:pt>
                <c:pt idx="15593">
                  <c:v>-1</c:v>
                </c:pt>
                <c:pt idx="15594">
                  <c:v>-2</c:v>
                </c:pt>
                <c:pt idx="15595">
                  <c:v>5</c:v>
                </c:pt>
                <c:pt idx="15596">
                  <c:v>4</c:v>
                </c:pt>
                <c:pt idx="15597">
                  <c:v>11</c:v>
                </c:pt>
                <c:pt idx="15598">
                  <c:v>20</c:v>
                </c:pt>
                <c:pt idx="15599">
                  <c:v>21</c:v>
                </c:pt>
                <c:pt idx="15600">
                  <c:v>18</c:v>
                </c:pt>
                <c:pt idx="15601">
                  <c:v>16</c:v>
                </c:pt>
                <c:pt idx="15602">
                  <c:v>16</c:v>
                </c:pt>
                <c:pt idx="15603">
                  <c:v>8</c:v>
                </c:pt>
                <c:pt idx="15604">
                  <c:v>12</c:v>
                </c:pt>
                <c:pt idx="15605">
                  <c:v>0</c:v>
                </c:pt>
                <c:pt idx="15606">
                  <c:v>-5</c:v>
                </c:pt>
                <c:pt idx="15607">
                  <c:v>-7</c:v>
                </c:pt>
                <c:pt idx="15608">
                  <c:v>-10</c:v>
                </c:pt>
                <c:pt idx="15609">
                  <c:v>-11</c:v>
                </c:pt>
                <c:pt idx="15610">
                  <c:v>-19</c:v>
                </c:pt>
                <c:pt idx="15611">
                  <c:v>-12</c:v>
                </c:pt>
                <c:pt idx="15612">
                  <c:v>-12</c:v>
                </c:pt>
                <c:pt idx="15613">
                  <c:v>-11</c:v>
                </c:pt>
                <c:pt idx="15614">
                  <c:v>-16</c:v>
                </c:pt>
                <c:pt idx="15615">
                  <c:v>-9</c:v>
                </c:pt>
                <c:pt idx="15616">
                  <c:v>-10</c:v>
                </c:pt>
                <c:pt idx="15617">
                  <c:v>-6</c:v>
                </c:pt>
                <c:pt idx="15618">
                  <c:v>5</c:v>
                </c:pt>
                <c:pt idx="15619">
                  <c:v>-1</c:v>
                </c:pt>
                <c:pt idx="15620">
                  <c:v>-2</c:v>
                </c:pt>
                <c:pt idx="15621">
                  <c:v>0</c:v>
                </c:pt>
                <c:pt idx="15622">
                  <c:v>4</c:v>
                </c:pt>
                <c:pt idx="15623">
                  <c:v>3</c:v>
                </c:pt>
                <c:pt idx="15624">
                  <c:v>3</c:v>
                </c:pt>
                <c:pt idx="15625">
                  <c:v>-4</c:v>
                </c:pt>
                <c:pt idx="15626">
                  <c:v>-3</c:v>
                </c:pt>
                <c:pt idx="15627">
                  <c:v>0</c:v>
                </c:pt>
                <c:pt idx="15628">
                  <c:v>-5</c:v>
                </c:pt>
                <c:pt idx="15629">
                  <c:v>-10</c:v>
                </c:pt>
                <c:pt idx="15630">
                  <c:v>-13</c:v>
                </c:pt>
                <c:pt idx="15631">
                  <c:v>-10</c:v>
                </c:pt>
                <c:pt idx="15632">
                  <c:v>-6</c:v>
                </c:pt>
                <c:pt idx="15633">
                  <c:v>-5</c:v>
                </c:pt>
                <c:pt idx="15634">
                  <c:v>-7</c:v>
                </c:pt>
                <c:pt idx="15635">
                  <c:v>-6</c:v>
                </c:pt>
                <c:pt idx="15636">
                  <c:v>-11</c:v>
                </c:pt>
                <c:pt idx="15637">
                  <c:v>-12</c:v>
                </c:pt>
                <c:pt idx="15638">
                  <c:v>-11</c:v>
                </c:pt>
                <c:pt idx="15639">
                  <c:v>-18</c:v>
                </c:pt>
                <c:pt idx="15640">
                  <c:v>-14</c:v>
                </c:pt>
                <c:pt idx="15641">
                  <c:v>-11</c:v>
                </c:pt>
                <c:pt idx="15642">
                  <c:v>-15</c:v>
                </c:pt>
                <c:pt idx="15643">
                  <c:v>-8</c:v>
                </c:pt>
                <c:pt idx="15644">
                  <c:v>-12</c:v>
                </c:pt>
                <c:pt idx="15645">
                  <c:v>-11</c:v>
                </c:pt>
                <c:pt idx="15646">
                  <c:v>-15</c:v>
                </c:pt>
                <c:pt idx="15647">
                  <c:v>-19</c:v>
                </c:pt>
                <c:pt idx="15648">
                  <c:v>-10</c:v>
                </c:pt>
                <c:pt idx="15649">
                  <c:v>-12</c:v>
                </c:pt>
                <c:pt idx="15650">
                  <c:v>-7</c:v>
                </c:pt>
                <c:pt idx="15651">
                  <c:v>-5</c:v>
                </c:pt>
                <c:pt idx="15652">
                  <c:v>-14</c:v>
                </c:pt>
                <c:pt idx="15653">
                  <c:v>-15</c:v>
                </c:pt>
                <c:pt idx="15654">
                  <c:v>-12</c:v>
                </c:pt>
                <c:pt idx="15655">
                  <c:v>-17</c:v>
                </c:pt>
                <c:pt idx="15656">
                  <c:v>-13</c:v>
                </c:pt>
                <c:pt idx="15657">
                  <c:v>-14</c:v>
                </c:pt>
                <c:pt idx="15658">
                  <c:v>-2</c:v>
                </c:pt>
                <c:pt idx="15659">
                  <c:v>-2</c:v>
                </c:pt>
                <c:pt idx="15660">
                  <c:v>-5</c:v>
                </c:pt>
                <c:pt idx="15661">
                  <c:v>0</c:v>
                </c:pt>
                <c:pt idx="15662">
                  <c:v>-7</c:v>
                </c:pt>
                <c:pt idx="15663">
                  <c:v>-5</c:v>
                </c:pt>
                <c:pt idx="15664">
                  <c:v>1</c:v>
                </c:pt>
                <c:pt idx="15665">
                  <c:v>0</c:v>
                </c:pt>
                <c:pt idx="15666">
                  <c:v>2</c:v>
                </c:pt>
                <c:pt idx="15667">
                  <c:v>5</c:v>
                </c:pt>
                <c:pt idx="15668">
                  <c:v>2</c:v>
                </c:pt>
                <c:pt idx="15669">
                  <c:v>5</c:v>
                </c:pt>
                <c:pt idx="15670">
                  <c:v>2</c:v>
                </c:pt>
                <c:pt idx="15671">
                  <c:v>3</c:v>
                </c:pt>
                <c:pt idx="15672">
                  <c:v>-3</c:v>
                </c:pt>
                <c:pt idx="15673">
                  <c:v>-3</c:v>
                </c:pt>
                <c:pt idx="15674">
                  <c:v>0</c:v>
                </c:pt>
                <c:pt idx="15675">
                  <c:v>-5</c:v>
                </c:pt>
                <c:pt idx="15676">
                  <c:v>-5</c:v>
                </c:pt>
                <c:pt idx="15677">
                  <c:v>-5</c:v>
                </c:pt>
                <c:pt idx="15678">
                  <c:v>-18</c:v>
                </c:pt>
                <c:pt idx="15679">
                  <c:v>-21</c:v>
                </c:pt>
                <c:pt idx="15680">
                  <c:v>-23</c:v>
                </c:pt>
                <c:pt idx="15681">
                  <c:v>-19</c:v>
                </c:pt>
                <c:pt idx="15682">
                  <c:v>-26</c:v>
                </c:pt>
                <c:pt idx="15683">
                  <c:v>-24</c:v>
                </c:pt>
                <c:pt idx="15684">
                  <c:v>-20</c:v>
                </c:pt>
                <c:pt idx="15685">
                  <c:v>-19</c:v>
                </c:pt>
                <c:pt idx="15686">
                  <c:v>-31</c:v>
                </c:pt>
                <c:pt idx="15687">
                  <c:v>-25</c:v>
                </c:pt>
                <c:pt idx="15688">
                  <c:v>-22</c:v>
                </c:pt>
                <c:pt idx="15689">
                  <c:v>-25</c:v>
                </c:pt>
                <c:pt idx="15690">
                  <c:v>-20</c:v>
                </c:pt>
                <c:pt idx="15691">
                  <c:v>-17</c:v>
                </c:pt>
                <c:pt idx="15692">
                  <c:v>-14</c:v>
                </c:pt>
                <c:pt idx="15693">
                  <c:v>-19</c:v>
                </c:pt>
                <c:pt idx="15694">
                  <c:v>-17</c:v>
                </c:pt>
                <c:pt idx="15695">
                  <c:v>-21</c:v>
                </c:pt>
                <c:pt idx="15696">
                  <c:v>-21</c:v>
                </c:pt>
                <c:pt idx="15697">
                  <c:v>-21</c:v>
                </c:pt>
                <c:pt idx="15698">
                  <c:v>-8</c:v>
                </c:pt>
                <c:pt idx="15699">
                  <c:v>-7</c:v>
                </c:pt>
                <c:pt idx="15700">
                  <c:v>-11</c:v>
                </c:pt>
                <c:pt idx="15701">
                  <c:v>-15</c:v>
                </c:pt>
                <c:pt idx="15702">
                  <c:v>-13</c:v>
                </c:pt>
                <c:pt idx="15703">
                  <c:v>-18</c:v>
                </c:pt>
                <c:pt idx="15704">
                  <c:v>-17</c:v>
                </c:pt>
                <c:pt idx="15705">
                  <c:v>-17</c:v>
                </c:pt>
                <c:pt idx="15706">
                  <c:v>-19</c:v>
                </c:pt>
                <c:pt idx="15707">
                  <c:v>-21</c:v>
                </c:pt>
                <c:pt idx="15708">
                  <c:v>-17</c:v>
                </c:pt>
                <c:pt idx="15709">
                  <c:v>-23</c:v>
                </c:pt>
                <c:pt idx="15710">
                  <c:v>-20</c:v>
                </c:pt>
                <c:pt idx="15711">
                  <c:v>-23</c:v>
                </c:pt>
                <c:pt idx="15712">
                  <c:v>-22</c:v>
                </c:pt>
                <c:pt idx="15713">
                  <c:v>-15</c:v>
                </c:pt>
                <c:pt idx="15714">
                  <c:v>-14</c:v>
                </c:pt>
                <c:pt idx="15715">
                  <c:v>-12</c:v>
                </c:pt>
                <c:pt idx="15716">
                  <c:v>-6</c:v>
                </c:pt>
                <c:pt idx="15717">
                  <c:v>-7</c:v>
                </c:pt>
                <c:pt idx="15718">
                  <c:v>-5</c:v>
                </c:pt>
                <c:pt idx="15719">
                  <c:v>-5</c:v>
                </c:pt>
                <c:pt idx="15720">
                  <c:v>-12</c:v>
                </c:pt>
                <c:pt idx="15721">
                  <c:v>-5</c:v>
                </c:pt>
                <c:pt idx="15722">
                  <c:v>-8</c:v>
                </c:pt>
                <c:pt idx="15723">
                  <c:v>-5</c:v>
                </c:pt>
                <c:pt idx="15724">
                  <c:v>-3</c:v>
                </c:pt>
                <c:pt idx="15725">
                  <c:v>-6</c:v>
                </c:pt>
                <c:pt idx="15726">
                  <c:v>-8</c:v>
                </c:pt>
                <c:pt idx="15727">
                  <c:v>-7</c:v>
                </c:pt>
                <c:pt idx="15728">
                  <c:v>-12</c:v>
                </c:pt>
                <c:pt idx="15729">
                  <c:v>-10</c:v>
                </c:pt>
                <c:pt idx="15730">
                  <c:v>-6</c:v>
                </c:pt>
                <c:pt idx="15731">
                  <c:v>-2</c:v>
                </c:pt>
                <c:pt idx="15732">
                  <c:v>0</c:v>
                </c:pt>
                <c:pt idx="15733">
                  <c:v>-7</c:v>
                </c:pt>
                <c:pt idx="15734">
                  <c:v>-6</c:v>
                </c:pt>
                <c:pt idx="15735">
                  <c:v>-5</c:v>
                </c:pt>
                <c:pt idx="15736">
                  <c:v>-8</c:v>
                </c:pt>
                <c:pt idx="15737">
                  <c:v>-5</c:v>
                </c:pt>
                <c:pt idx="15738">
                  <c:v>-2</c:v>
                </c:pt>
                <c:pt idx="15739">
                  <c:v>-8</c:v>
                </c:pt>
                <c:pt idx="15740">
                  <c:v>-12</c:v>
                </c:pt>
                <c:pt idx="15741">
                  <c:v>-12</c:v>
                </c:pt>
                <c:pt idx="15742">
                  <c:v>-16</c:v>
                </c:pt>
                <c:pt idx="15743">
                  <c:v>-21</c:v>
                </c:pt>
                <c:pt idx="15744">
                  <c:v>-22</c:v>
                </c:pt>
                <c:pt idx="15745">
                  <c:v>-20</c:v>
                </c:pt>
                <c:pt idx="15746">
                  <c:v>-13</c:v>
                </c:pt>
                <c:pt idx="15747">
                  <c:v>-14</c:v>
                </c:pt>
                <c:pt idx="15748">
                  <c:v>-20</c:v>
                </c:pt>
                <c:pt idx="15749">
                  <c:v>-24</c:v>
                </c:pt>
                <c:pt idx="15750">
                  <c:v>-21</c:v>
                </c:pt>
                <c:pt idx="15751">
                  <c:v>-16</c:v>
                </c:pt>
                <c:pt idx="15752">
                  <c:v>-7</c:v>
                </c:pt>
                <c:pt idx="15753">
                  <c:v>-3</c:v>
                </c:pt>
                <c:pt idx="15754">
                  <c:v>-10</c:v>
                </c:pt>
                <c:pt idx="15755">
                  <c:v>-14</c:v>
                </c:pt>
                <c:pt idx="15756">
                  <c:v>-12</c:v>
                </c:pt>
                <c:pt idx="15757">
                  <c:v>-10</c:v>
                </c:pt>
                <c:pt idx="15758">
                  <c:v>-20</c:v>
                </c:pt>
                <c:pt idx="15759">
                  <c:v>-27</c:v>
                </c:pt>
                <c:pt idx="15760">
                  <c:v>-22</c:v>
                </c:pt>
                <c:pt idx="15761">
                  <c:v>-21</c:v>
                </c:pt>
                <c:pt idx="15762">
                  <c:v>-23</c:v>
                </c:pt>
                <c:pt idx="15763">
                  <c:v>-24</c:v>
                </c:pt>
                <c:pt idx="15764">
                  <c:v>-26</c:v>
                </c:pt>
                <c:pt idx="15765">
                  <c:v>-40</c:v>
                </c:pt>
                <c:pt idx="15766">
                  <c:v>-29</c:v>
                </c:pt>
                <c:pt idx="15767">
                  <c:v>-25</c:v>
                </c:pt>
                <c:pt idx="15768">
                  <c:v>-22</c:v>
                </c:pt>
                <c:pt idx="15769">
                  <c:v>-25</c:v>
                </c:pt>
                <c:pt idx="15770">
                  <c:v>-21</c:v>
                </c:pt>
                <c:pt idx="15771">
                  <c:v>-21</c:v>
                </c:pt>
                <c:pt idx="15772">
                  <c:v>-17</c:v>
                </c:pt>
                <c:pt idx="15773">
                  <c:v>-15</c:v>
                </c:pt>
                <c:pt idx="15774">
                  <c:v>-12</c:v>
                </c:pt>
                <c:pt idx="15775">
                  <c:v>-7</c:v>
                </c:pt>
                <c:pt idx="15776">
                  <c:v>-8</c:v>
                </c:pt>
                <c:pt idx="15777">
                  <c:v>-1</c:v>
                </c:pt>
                <c:pt idx="15778">
                  <c:v>-13</c:v>
                </c:pt>
                <c:pt idx="15779">
                  <c:v>-14</c:v>
                </c:pt>
                <c:pt idx="15780">
                  <c:v>-15</c:v>
                </c:pt>
                <c:pt idx="15781">
                  <c:v>-18</c:v>
                </c:pt>
                <c:pt idx="15782">
                  <c:v>-12</c:v>
                </c:pt>
                <c:pt idx="15783">
                  <c:v>-8</c:v>
                </c:pt>
                <c:pt idx="15784">
                  <c:v>-6</c:v>
                </c:pt>
                <c:pt idx="15785">
                  <c:v>-9</c:v>
                </c:pt>
                <c:pt idx="15786">
                  <c:v>-10</c:v>
                </c:pt>
                <c:pt idx="15787">
                  <c:v>-13</c:v>
                </c:pt>
                <c:pt idx="15788">
                  <c:v>-13</c:v>
                </c:pt>
                <c:pt idx="15789">
                  <c:v>-12</c:v>
                </c:pt>
                <c:pt idx="15790">
                  <c:v>-6</c:v>
                </c:pt>
                <c:pt idx="15791">
                  <c:v>-1</c:v>
                </c:pt>
                <c:pt idx="15792">
                  <c:v>5</c:v>
                </c:pt>
                <c:pt idx="15793">
                  <c:v>13</c:v>
                </c:pt>
                <c:pt idx="15794">
                  <c:v>7</c:v>
                </c:pt>
                <c:pt idx="15795">
                  <c:v>2</c:v>
                </c:pt>
                <c:pt idx="15796">
                  <c:v>-4</c:v>
                </c:pt>
                <c:pt idx="15797">
                  <c:v>-2</c:v>
                </c:pt>
                <c:pt idx="15798">
                  <c:v>-1</c:v>
                </c:pt>
                <c:pt idx="15799">
                  <c:v>-2</c:v>
                </c:pt>
                <c:pt idx="15800">
                  <c:v>-2</c:v>
                </c:pt>
                <c:pt idx="15801">
                  <c:v>1</c:v>
                </c:pt>
                <c:pt idx="15802">
                  <c:v>1</c:v>
                </c:pt>
                <c:pt idx="15803">
                  <c:v>-1</c:v>
                </c:pt>
                <c:pt idx="15804">
                  <c:v>-11</c:v>
                </c:pt>
                <c:pt idx="15805">
                  <c:v>-18</c:v>
                </c:pt>
                <c:pt idx="15806">
                  <c:v>-11</c:v>
                </c:pt>
                <c:pt idx="15807">
                  <c:v>-8</c:v>
                </c:pt>
                <c:pt idx="15808">
                  <c:v>-3</c:v>
                </c:pt>
                <c:pt idx="15809">
                  <c:v>-5</c:v>
                </c:pt>
                <c:pt idx="15810">
                  <c:v>-9</c:v>
                </c:pt>
                <c:pt idx="15811">
                  <c:v>-14</c:v>
                </c:pt>
                <c:pt idx="15812">
                  <c:v>-15</c:v>
                </c:pt>
                <c:pt idx="15813">
                  <c:v>-19</c:v>
                </c:pt>
                <c:pt idx="15814">
                  <c:v>-19</c:v>
                </c:pt>
                <c:pt idx="15815">
                  <c:v>-9</c:v>
                </c:pt>
                <c:pt idx="15816">
                  <c:v>-7</c:v>
                </c:pt>
                <c:pt idx="15817">
                  <c:v>0</c:v>
                </c:pt>
                <c:pt idx="15818">
                  <c:v>-5</c:v>
                </c:pt>
                <c:pt idx="15819">
                  <c:v>-11</c:v>
                </c:pt>
                <c:pt idx="15820">
                  <c:v>-9</c:v>
                </c:pt>
                <c:pt idx="15821">
                  <c:v>-12</c:v>
                </c:pt>
                <c:pt idx="15822">
                  <c:v>-13</c:v>
                </c:pt>
                <c:pt idx="15823">
                  <c:v>-13</c:v>
                </c:pt>
                <c:pt idx="15824">
                  <c:v>-14</c:v>
                </c:pt>
                <c:pt idx="15825">
                  <c:v>-12</c:v>
                </c:pt>
                <c:pt idx="15826">
                  <c:v>-12</c:v>
                </c:pt>
                <c:pt idx="15827">
                  <c:v>-18</c:v>
                </c:pt>
                <c:pt idx="15828">
                  <c:v>-18</c:v>
                </c:pt>
                <c:pt idx="15829">
                  <c:v>-21</c:v>
                </c:pt>
                <c:pt idx="15830">
                  <c:v>-23</c:v>
                </c:pt>
                <c:pt idx="15831">
                  <c:v>-27</c:v>
                </c:pt>
                <c:pt idx="15832">
                  <c:v>-29</c:v>
                </c:pt>
                <c:pt idx="15833">
                  <c:v>-29</c:v>
                </c:pt>
                <c:pt idx="15834">
                  <c:v>-25</c:v>
                </c:pt>
                <c:pt idx="15835">
                  <c:v>-26</c:v>
                </c:pt>
                <c:pt idx="15836">
                  <c:v>-26</c:v>
                </c:pt>
                <c:pt idx="15837">
                  <c:v>-22</c:v>
                </c:pt>
                <c:pt idx="15838">
                  <c:v>-23</c:v>
                </c:pt>
                <c:pt idx="15839">
                  <c:v>-20</c:v>
                </c:pt>
                <c:pt idx="15840">
                  <c:v>-23</c:v>
                </c:pt>
                <c:pt idx="15841">
                  <c:v>-16</c:v>
                </c:pt>
                <c:pt idx="15842">
                  <c:v>-19</c:v>
                </c:pt>
                <c:pt idx="15843">
                  <c:v>-18</c:v>
                </c:pt>
                <c:pt idx="15844">
                  <c:v>-15</c:v>
                </c:pt>
                <c:pt idx="15845">
                  <c:v>-15</c:v>
                </c:pt>
                <c:pt idx="15846">
                  <c:v>-23</c:v>
                </c:pt>
                <c:pt idx="15847">
                  <c:v>-27</c:v>
                </c:pt>
                <c:pt idx="15848">
                  <c:v>-31</c:v>
                </c:pt>
                <c:pt idx="15849">
                  <c:v>-34</c:v>
                </c:pt>
                <c:pt idx="15850">
                  <c:v>-34</c:v>
                </c:pt>
                <c:pt idx="15851">
                  <c:v>-32</c:v>
                </c:pt>
                <c:pt idx="15852">
                  <c:v>-23</c:v>
                </c:pt>
                <c:pt idx="15853">
                  <c:v>-22</c:v>
                </c:pt>
                <c:pt idx="15854">
                  <c:v>-18</c:v>
                </c:pt>
                <c:pt idx="15855">
                  <c:v>-20</c:v>
                </c:pt>
                <c:pt idx="15856">
                  <c:v>-19</c:v>
                </c:pt>
                <c:pt idx="15857">
                  <c:v>-18</c:v>
                </c:pt>
                <c:pt idx="15858">
                  <c:v>-24</c:v>
                </c:pt>
                <c:pt idx="15859">
                  <c:v>-17</c:v>
                </c:pt>
                <c:pt idx="15860">
                  <c:v>-11</c:v>
                </c:pt>
                <c:pt idx="15861">
                  <c:v>-7</c:v>
                </c:pt>
                <c:pt idx="15862">
                  <c:v>-7</c:v>
                </c:pt>
                <c:pt idx="15863">
                  <c:v>-16</c:v>
                </c:pt>
                <c:pt idx="15864">
                  <c:v>-18</c:v>
                </c:pt>
                <c:pt idx="15865">
                  <c:v>-18</c:v>
                </c:pt>
                <c:pt idx="15866">
                  <c:v>-5</c:v>
                </c:pt>
                <c:pt idx="15867">
                  <c:v>-7</c:v>
                </c:pt>
                <c:pt idx="15868">
                  <c:v>-11</c:v>
                </c:pt>
                <c:pt idx="15869">
                  <c:v>-10</c:v>
                </c:pt>
                <c:pt idx="15870">
                  <c:v>-2</c:v>
                </c:pt>
                <c:pt idx="15871">
                  <c:v>-6</c:v>
                </c:pt>
                <c:pt idx="15872">
                  <c:v>-8</c:v>
                </c:pt>
                <c:pt idx="15873">
                  <c:v>-15</c:v>
                </c:pt>
                <c:pt idx="15874">
                  <c:v>-10</c:v>
                </c:pt>
                <c:pt idx="15875">
                  <c:v>-6</c:v>
                </c:pt>
                <c:pt idx="15876">
                  <c:v>-1</c:v>
                </c:pt>
                <c:pt idx="15877">
                  <c:v>-3</c:v>
                </c:pt>
                <c:pt idx="15878">
                  <c:v>-5</c:v>
                </c:pt>
                <c:pt idx="15879">
                  <c:v>2</c:v>
                </c:pt>
                <c:pt idx="15880">
                  <c:v>1</c:v>
                </c:pt>
                <c:pt idx="15881">
                  <c:v>-2</c:v>
                </c:pt>
                <c:pt idx="15882">
                  <c:v>2</c:v>
                </c:pt>
                <c:pt idx="15883">
                  <c:v>2</c:v>
                </c:pt>
                <c:pt idx="15884">
                  <c:v>6</c:v>
                </c:pt>
                <c:pt idx="15885">
                  <c:v>4</c:v>
                </c:pt>
                <c:pt idx="15886">
                  <c:v>8</c:v>
                </c:pt>
                <c:pt idx="15887">
                  <c:v>19</c:v>
                </c:pt>
                <c:pt idx="15888">
                  <c:v>17</c:v>
                </c:pt>
                <c:pt idx="15889">
                  <c:v>19</c:v>
                </c:pt>
                <c:pt idx="15890">
                  <c:v>13</c:v>
                </c:pt>
                <c:pt idx="15891">
                  <c:v>8</c:v>
                </c:pt>
                <c:pt idx="15892">
                  <c:v>14</c:v>
                </c:pt>
                <c:pt idx="15893">
                  <c:v>9</c:v>
                </c:pt>
                <c:pt idx="15894">
                  <c:v>4</c:v>
                </c:pt>
                <c:pt idx="15895">
                  <c:v>4</c:v>
                </c:pt>
                <c:pt idx="15896">
                  <c:v>7</c:v>
                </c:pt>
                <c:pt idx="15897">
                  <c:v>9</c:v>
                </c:pt>
                <c:pt idx="15898">
                  <c:v>4</c:v>
                </c:pt>
                <c:pt idx="15899">
                  <c:v>-5</c:v>
                </c:pt>
                <c:pt idx="15900">
                  <c:v>-1</c:v>
                </c:pt>
                <c:pt idx="15901">
                  <c:v>3</c:v>
                </c:pt>
                <c:pt idx="15902">
                  <c:v>-5</c:v>
                </c:pt>
                <c:pt idx="15903">
                  <c:v>-4</c:v>
                </c:pt>
                <c:pt idx="15904">
                  <c:v>-15</c:v>
                </c:pt>
                <c:pt idx="15905">
                  <c:v>-10</c:v>
                </c:pt>
                <c:pt idx="15906">
                  <c:v>-8</c:v>
                </c:pt>
                <c:pt idx="15907">
                  <c:v>-13</c:v>
                </c:pt>
                <c:pt idx="15908">
                  <c:v>-19</c:v>
                </c:pt>
                <c:pt idx="15909">
                  <c:v>-16</c:v>
                </c:pt>
                <c:pt idx="15910">
                  <c:v>-20</c:v>
                </c:pt>
                <c:pt idx="15911">
                  <c:v>-18</c:v>
                </c:pt>
                <c:pt idx="15912">
                  <c:v>-23</c:v>
                </c:pt>
                <c:pt idx="15913">
                  <c:v>-28</c:v>
                </c:pt>
                <c:pt idx="15914">
                  <c:v>-18</c:v>
                </c:pt>
                <c:pt idx="15915">
                  <c:v>-19</c:v>
                </c:pt>
                <c:pt idx="15916">
                  <c:v>-16</c:v>
                </c:pt>
                <c:pt idx="15917">
                  <c:v>-14</c:v>
                </c:pt>
                <c:pt idx="15918">
                  <c:v>-11</c:v>
                </c:pt>
                <c:pt idx="15919">
                  <c:v>-8</c:v>
                </c:pt>
                <c:pt idx="15920">
                  <c:v>-9</c:v>
                </c:pt>
                <c:pt idx="15921">
                  <c:v>-13</c:v>
                </c:pt>
                <c:pt idx="15922">
                  <c:v>-9</c:v>
                </c:pt>
                <c:pt idx="15923">
                  <c:v>-9</c:v>
                </c:pt>
                <c:pt idx="15924">
                  <c:v>-8</c:v>
                </c:pt>
                <c:pt idx="15925">
                  <c:v>-9</c:v>
                </c:pt>
                <c:pt idx="15926">
                  <c:v>-6</c:v>
                </c:pt>
                <c:pt idx="15927">
                  <c:v>-7</c:v>
                </c:pt>
                <c:pt idx="15928">
                  <c:v>-16</c:v>
                </c:pt>
                <c:pt idx="15929">
                  <c:v>-20</c:v>
                </c:pt>
                <c:pt idx="15930">
                  <c:v>-23</c:v>
                </c:pt>
                <c:pt idx="15931">
                  <c:v>-26</c:v>
                </c:pt>
                <c:pt idx="15932">
                  <c:v>-24</c:v>
                </c:pt>
                <c:pt idx="15933">
                  <c:v>-13</c:v>
                </c:pt>
                <c:pt idx="15934">
                  <c:v>-11</c:v>
                </c:pt>
                <c:pt idx="15935">
                  <c:v>-11</c:v>
                </c:pt>
                <c:pt idx="15936">
                  <c:v>-14</c:v>
                </c:pt>
                <c:pt idx="15937">
                  <c:v>-13</c:v>
                </c:pt>
                <c:pt idx="15938">
                  <c:v>-18</c:v>
                </c:pt>
                <c:pt idx="15939">
                  <c:v>-19</c:v>
                </c:pt>
                <c:pt idx="15940">
                  <c:v>-12</c:v>
                </c:pt>
                <c:pt idx="15941">
                  <c:v>-10</c:v>
                </c:pt>
                <c:pt idx="15942">
                  <c:v>-17</c:v>
                </c:pt>
                <c:pt idx="15943">
                  <c:v>-19</c:v>
                </c:pt>
                <c:pt idx="15944">
                  <c:v>-22</c:v>
                </c:pt>
                <c:pt idx="15945">
                  <c:v>-28</c:v>
                </c:pt>
                <c:pt idx="15946">
                  <c:v>-39</c:v>
                </c:pt>
                <c:pt idx="15947">
                  <c:v>-33</c:v>
                </c:pt>
                <c:pt idx="15948">
                  <c:v>-29</c:v>
                </c:pt>
                <c:pt idx="15949">
                  <c:v>-32</c:v>
                </c:pt>
                <c:pt idx="15950">
                  <c:v>-27</c:v>
                </c:pt>
                <c:pt idx="15951">
                  <c:v>-27</c:v>
                </c:pt>
                <c:pt idx="15952">
                  <c:v>-25</c:v>
                </c:pt>
                <c:pt idx="15953">
                  <c:v>-35</c:v>
                </c:pt>
                <c:pt idx="15954">
                  <c:v>-28</c:v>
                </c:pt>
                <c:pt idx="15955">
                  <c:v>-31</c:v>
                </c:pt>
                <c:pt idx="15956">
                  <c:v>-32</c:v>
                </c:pt>
                <c:pt idx="15957">
                  <c:v>-31</c:v>
                </c:pt>
                <c:pt idx="15958">
                  <c:v>-22</c:v>
                </c:pt>
                <c:pt idx="15959">
                  <c:v>-17</c:v>
                </c:pt>
                <c:pt idx="15960">
                  <c:v>-22</c:v>
                </c:pt>
                <c:pt idx="15961">
                  <c:v>-16</c:v>
                </c:pt>
                <c:pt idx="15962">
                  <c:v>-25</c:v>
                </c:pt>
                <c:pt idx="15963">
                  <c:v>-19</c:v>
                </c:pt>
                <c:pt idx="15964">
                  <c:v>-14</c:v>
                </c:pt>
                <c:pt idx="15965">
                  <c:v>-6</c:v>
                </c:pt>
                <c:pt idx="15966">
                  <c:v>-7</c:v>
                </c:pt>
                <c:pt idx="15967">
                  <c:v>-5</c:v>
                </c:pt>
                <c:pt idx="15968">
                  <c:v>-12</c:v>
                </c:pt>
                <c:pt idx="15969">
                  <c:v>-10</c:v>
                </c:pt>
                <c:pt idx="15970">
                  <c:v>-17</c:v>
                </c:pt>
                <c:pt idx="15971">
                  <c:v>-30</c:v>
                </c:pt>
                <c:pt idx="15972">
                  <c:v>-21</c:v>
                </c:pt>
                <c:pt idx="15973">
                  <c:v>-23</c:v>
                </c:pt>
                <c:pt idx="15974">
                  <c:v>-27</c:v>
                </c:pt>
                <c:pt idx="15975">
                  <c:v>-25</c:v>
                </c:pt>
                <c:pt idx="15976">
                  <c:v>-32</c:v>
                </c:pt>
                <c:pt idx="15977">
                  <c:v>-33</c:v>
                </c:pt>
                <c:pt idx="15978">
                  <c:v>-34</c:v>
                </c:pt>
                <c:pt idx="15979">
                  <c:v>-26</c:v>
                </c:pt>
                <c:pt idx="15980">
                  <c:v>-23</c:v>
                </c:pt>
                <c:pt idx="15981">
                  <c:v>-26</c:v>
                </c:pt>
                <c:pt idx="15982">
                  <c:v>-19</c:v>
                </c:pt>
                <c:pt idx="15983">
                  <c:v>-15</c:v>
                </c:pt>
                <c:pt idx="15984">
                  <c:v>-10</c:v>
                </c:pt>
                <c:pt idx="15985">
                  <c:v>-12</c:v>
                </c:pt>
                <c:pt idx="15986">
                  <c:v>-2</c:v>
                </c:pt>
                <c:pt idx="15987">
                  <c:v>1</c:v>
                </c:pt>
                <c:pt idx="15988">
                  <c:v>2</c:v>
                </c:pt>
                <c:pt idx="15989">
                  <c:v>3</c:v>
                </c:pt>
                <c:pt idx="15990">
                  <c:v>5</c:v>
                </c:pt>
                <c:pt idx="15991">
                  <c:v>4</c:v>
                </c:pt>
                <c:pt idx="15992">
                  <c:v>3</c:v>
                </c:pt>
                <c:pt idx="15993">
                  <c:v>0</c:v>
                </c:pt>
                <c:pt idx="15994">
                  <c:v>-4</c:v>
                </c:pt>
                <c:pt idx="15995">
                  <c:v>-5</c:v>
                </c:pt>
                <c:pt idx="15996">
                  <c:v>-13</c:v>
                </c:pt>
                <c:pt idx="15997">
                  <c:v>-12</c:v>
                </c:pt>
                <c:pt idx="15998">
                  <c:v>-15</c:v>
                </c:pt>
                <c:pt idx="15999">
                  <c:v>-21</c:v>
                </c:pt>
                <c:pt idx="16000">
                  <c:v>-20</c:v>
                </c:pt>
                <c:pt idx="16001">
                  <c:v>-21</c:v>
                </c:pt>
                <c:pt idx="16002">
                  <c:v>-26</c:v>
                </c:pt>
                <c:pt idx="16003">
                  <c:v>-19</c:v>
                </c:pt>
                <c:pt idx="16004">
                  <c:v>-16</c:v>
                </c:pt>
                <c:pt idx="16005">
                  <c:v>-12</c:v>
                </c:pt>
                <c:pt idx="16006">
                  <c:v>-10</c:v>
                </c:pt>
                <c:pt idx="16007">
                  <c:v>-13</c:v>
                </c:pt>
                <c:pt idx="16008">
                  <c:v>-14</c:v>
                </c:pt>
                <c:pt idx="16009">
                  <c:v>-10</c:v>
                </c:pt>
                <c:pt idx="16010">
                  <c:v>-12</c:v>
                </c:pt>
                <c:pt idx="16011">
                  <c:v>-15</c:v>
                </c:pt>
                <c:pt idx="16012">
                  <c:v>-22</c:v>
                </c:pt>
                <c:pt idx="16013">
                  <c:v>-27</c:v>
                </c:pt>
                <c:pt idx="16014">
                  <c:v>-33</c:v>
                </c:pt>
                <c:pt idx="16015">
                  <c:v>-39</c:v>
                </c:pt>
                <c:pt idx="16016">
                  <c:v>-42</c:v>
                </c:pt>
                <c:pt idx="16017">
                  <c:v>-36</c:v>
                </c:pt>
                <c:pt idx="16018">
                  <c:v>-34</c:v>
                </c:pt>
                <c:pt idx="16019">
                  <c:v>-37</c:v>
                </c:pt>
                <c:pt idx="16020">
                  <c:v>-33</c:v>
                </c:pt>
                <c:pt idx="16021">
                  <c:v>-33</c:v>
                </c:pt>
                <c:pt idx="16022">
                  <c:v>-27</c:v>
                </c:pt>
                <c:pt idx="16023">
                  <c:v>-19</c:v>
                </c:pt>
                <c:pt idx="16024">
                  <c:v>-13</c:v>
                </c:pt>
                <c:pt idx="16025">
                  <c:v>-18</c:v>
                </c:pt>
                <c:pt idx="16026">
                  <c:v>-9</c:v>
                </c:pt>
                <c:pt idx="16027">
                  <c:v>-10</c:v>
                </c:pt>
                <c:pt idx="16028">
                  <c:v>-9</c:v>
                </c:pt>
                <c:pt idx="16029">
                  <c:v>-12</c:v>
                </c:pt>
                <c:pt idx="16030">
                  <c:v>-17</c:v>
                </c:pt>
                <c:pt idx="16031">
                  <c:v>-15</c:v>
                </c:pt>
                <c:pt idx="16032">
                  <c:v>-13</c:v>
                </c:pt>
                <c:pt idx="16033">
                  <c:v>-12</c:v>
                </c:pt>
                <c:pt idx="16034">
                  <c:v>-12</c:v>
                </c:pt>
                <c:pt idx="16035">
                  <c:v>-17</c:v>
                </c:pt>
                <c:pt idx="16036">
                  <c:v>-14</c:v>
                </c:pt>
                <c:pt idx="16037">
                  <c:v>-9</c:v>
                </c:pt>
                <c:pt idx="16038">
                  <c:v>-15</c:v>
                </c:pt>
                <c:pt idx="16039">
                  <c:v>-15</c:v>
                </c:pt>
                <c:pt idx="16040">
                  <c:v>-6</c:v>
                </c:pt>
                <c:pt idx="16041">
                  <c:v>-24</c:v>
                </c:pt>
                <c:pt idx="16042">
                  <c:v>-21</c:v>
                </c:pt>
                <c:pt idx="16043">
                  <c:v>-23</c:v>
                </c:pt>
                <c:pt idx="16044">
                  <c:v>-25</c:v>
                </c:pt>
                <c:pt idx="16045">
                  <c:v>-31</c:v>
                </c:pt>
                <c:pt idx="16046">
                  <c:v>-30</c:v>
                </c:pt>
                <c:pt idx="16047">
                  <c:v>-30</c:v>
                </c:pt>
                <c:pt idx="16048">
                  <c:v>-30</c:v>
                </c:pt>
                <c:pt idx="16049">
                  <c:v>-31</c:v>
                </c:pt>
                <c:pt idx="16050">
                  <c:v>-25</c:v>
                </c:pt>
                <c:pt idx="16051">
                  <c:v>-19</c:v>
                </c:pt>
                <c:pt idx="16052">
                  <c:v>-27</c:v>
                </c:pt>
                <c:pt idx="16053">
                  <c:v>-9</c:v>
                </c:pt>
                <c:pt idx="16054">
                  <c:v>-9</c:v>
                </c:pt>
                <c:pt idx="16055">
                  <c:v>-8</c:v>
                </c:pt>
                <c:pt idx="16056">
                  <c:v>-11</c:v>
                </c:pt>
                <c:pt idx="16057">
                  <c:v>-6</c:v>
                </c:pt>
                <c:pt idx="16058">
                  <c:v>-10</c:v>
                </c:pt>
                <c:pt idx="16059">
                  <c:v>-11</c:v>
                </c:pt>
                <c:pt idx="16060">
                  <c:v>-13</c:v>
                </c:pt>
                <c:pt idx="16061">
                  <c:v>-16</c:v>
                </c:pt>
                <c:pt idx="16062">
                  <c:v>-17</c:v>
                </c:pt>
                <c:pt idx="16063">
                  <c:v>-17</c:v>
                </c:pt>
                <c:pt idx="16064">
                  <c:v>-22</c:v>
                </c:pt>
                <c:pt idx="16065">
                  <c:v>-25</c:v>
                </c:pt>
                <c:pt idx="16066">
                  <c:v>-21</c:v>
                </c:pt>
                <c:pt idx="16067">
                  <c:v>-22</c:v>
                </c:pt>
                <c:pt idx="16068">
                  <c:v>-22</c:v>
                </c:pt>
                <c:pt idx="16069">
                  <c:v>-20</c:v>
                </c:pt>
                <c:pt idx="16070">
                  <c:v>-18</c:v>
                </c:pt>
                <c:pt idx="16071">
                  <c:v>-18</c:v>
                </c:pt>
                <c:pt idx="16072">
                  <c:v>-24</c:v>
                </c:pt>
                <c:pt idx="16073">
                  <c:v>-23</c:v>
                </c:pt>
                <c:pt idx="16074">
                  <c:v>-29</c:v>
                </c:pt>
                <c:pt idx="16075">
                  <c:v>-31</c:v>
                </c:pt>
                <c:pt idx="16076">
                  <c:v>-21</c:v>
                </c:pt>
                <c:pt idx="16077">
                  <c:v>-24</c:v>
                </c:pt>
                <c:pt idx="16078">
                  <c:v>-25</c:v>
                </c:pt>
                <c:pt idx="16079">
                  <c:v>-27</c:v>
                </c:pt>
                <c:pt idx="16080">
                  <c:v>-27</c:v>
                </c:pt>
                <c:pt idx="16081">
                  <c:v>-28</c:v>
                </c:pt>
                <c:pt idx="16082">
                  <c:v>-29</c:v>
                </c:pt>
                <c:pt idx="16083">
                  <c:v>-23</c:v>
                </c:pt>
                <c:pt idx="16084">
                  <c:v>-16</c:v>
                </c:pt>
                <c:pt idx="16085">
                  <c:v>-17</c:v>
                </c:pt>
                <c:pt idx="16086">
                  <c:v>-13</c:v>
                </c:pt>
                <c:pt idx="16087">
                  <c:v>-12</c:v>
                </c:pt>
                <c:pt idx="16088">
                  <c:v>-15</c:v>
                </c:pt>
                <c:pt idx="16089">
                  <c:v>-16</c:v>
                </c:pt>
                <c:pt idx="16090">
                  <c:v>-16</c:v>
                </c:pt>
                <c:pt idx="16091">
                  <c:v>-22</c:v>
                </c:pt>
                <c:pt idx="16092">
                  <c:v>-19</c:v>
                </c:pt>
                <c:pt idx="16093">
                  <c:v>-8</c:v>
                </c:pt>
                <c:pt idx="16094">
                  <c:v>-11</c:v>
                </c:pt>
                <c:pt idx="16095">
                  <c:v>-10</c:v>
                </c:pt>
                <c:pt idx="16096">
                  <c:v>-14</c:v>
                </c:pt>
                <c:pt idx="16097">
                  <c:v>-15</c:v>
                </c:pt>
                <c:pt idx="16098">
                  <c:v>-11</c:v>
                </c:pt>
                <c:pt idx="16099">
                  <c:v>-13</c:v>
                </c:pt>
                <c:pt idx="16100">
                  <c:v>-5</c:v>
                </c:pt>
                <c:pt idx="16101">
                  <c:v>2</c:v>
                </c:pt>
                <c:pt idx="16102">
                  <c:v>7</c:v>
                </c:pt>
                <c:pt idx="16103">
                  <c:v>16</c:v>
                </c:pt>
                <c:pt idx="16104">
                  <c:v>8</c:v>
                </c:pt>
                <c:pt idx="16105">
                  <c:v>4</c:v>
                </c:pt>
                <c:pt idx="16106">
                  <c:v>5</c:v>
                </c:pt>
                <c:pt idx="16107">
                  <c:v>-5</c:v>
                </c:pt>
                <c:pt idx="16108">
                  <c:v>-4</c:v>
                </c:pt>
                <c:pt idx="16109">
                  <c:v>3</c:v>
                </c:pt>
                <c:pt idx="16110">
                  <c:v>-5</c:v>
                </c:pt>
                <c:pt idx="16111">
                  <c:v>-8</c:v>
                </c:pt>
                <c:pt idx="16112">
                  <c:v>-16</c:v>
                </c:pt>
                <c:pt idx="16113">
                  <c:v>-19</c:v>
                </c:pt>
                <c:pt idx="16114">
                  <c:v>-31</c:v>
                </c:pt>
                <c:pt idx="16115">
                  <c:v>-38</c:v>
                </c:pt>
                <c:pt idx="16116">
                  <c:v>-31</c:v>
                </c:pt>
                <c:pt idx="16117">
                  <c:v>-37</c:v>
                </c:pt>
                <c:pt idx="16118">
                  <c:v>-29</c:v>
                </c:pt>
                <c:pt idx="16119">
                  <c:v>-22</c:v>
                </c:pt>
                <c:pt idx="16120">
                  <c:v>-25</c:v>
                </c:pt>
                <c:pt idx="16121">
                  <c:v>-30</c:v>
                </c:pt>
                <c:pt idx="16122">
                  <c:v>-29</c:v>
                </c:pt>
                <c:pt idx="16123">
                  <c:v>-28</c:v>
                </c:pt>
                <c:pt idx="16124">
                  <c:v>-26</c:v>
                </c:pt>
                <c:pt idx="16125">
                  <c:v>-31</c:v>
                </c:pt>
                <c:pt idx="16126">
                  <c:v>-25</c:v>
                </c:pt>
                <c:pt idx="16127">
                  <c:v>-24</c:v>
                </c:pt>
                <c:pt idx="16128">
                  <c:v>-31</c:v>
                </c:pt>
                <c:pt idx="16129">
                  <c:v>-20</c:v>
                </c:pt>
                <c:pt idx="16130">
                  <c:v>-18</c:v>
                </c:pt>
                <c:pt idx="16131">
                  <c:v>-16</c:v>
                </c:pt>
                <c:pt idx="16132">
                  <c:v>-10</c:v>
                </c:pt>
                <c:pt idx="16133">
                  <c:v>-23</c:v>
                </c:pt>
                <c:pt idx="16134">
                  <c:v>-15</c:v>
                </c:pt>
                <c:pt idx="16135">
                  <c:v>-15</c:v>
                </c:pt>
                <c:pt idx="16136">
                  <c:v>-17</c:v>
                </c:pt>
                <c:pt idx="16137">
                  <c:v>-9</c:v>
                </c:pt>
                <c:pt idx="16138">
                  <c:v>-9</c:v>
                </c:pt>
                <c:pt idx="16139">
                  <c:v>-8</c:v>
                </c:pt>
                <c:pt idx="16140">
                  <c:v>-1</c:v>
                </c:pt>
                <c:pt idx="16141">
                  <c:v>-11</c:v>
                </c:pt>
                <c:pt idx="16142">
                  <c:v>-17</c:v>
                </c:pt>
                <c:pt idx="16143">
                  <c:v>-9</c:v>
                </c:pt>
                <c:pt idx="16144">
                  <c:v>-13</c:v>
                </c:pt>
                <c:pt idx="16145">
                  <c:v>-10</c:v>
                </c:pt>
                <c:pt idx="16146">
                  <c:v>-6</c:v>
                </c:pt>
                <c:pt idx="16147">
                  <c:v>-5</c:v>
                </c:pt>
                <c:pt idx="16148">
                  <c:v>-3</c:v>
                </c:pt>
                <c:pt idx="16149">
                  <c:v>-4</c:v>
                </c:pt>
                <c:pt idx="16150">
                  <c:v>-10</c:v>
                </c:pt>
                <c:pt idx="16151">
                  <c:v>-11</c:v>
                </c:pt>
                <c:pt idx="16152">
                  <c:v>-13</c:v>
                </c:pt>
                <c:pt idx="16153">
                  <c:v>-13</c:v>
                </c:pt>
                <c:pt idx="16154">
                  <c:v>-11</c:v>
                </c:pt>
                <c:pt idx="16155">
                  <c:v>-14</c:v>
                </c:pt>
                <c:pt idx="16156">
                  <c:v>-12</c:v>
                </c:pt>
                <c:pt idx="16157">
                  <c:v>-2</c:v>
                </c:pt>
                <c:pt idx="16158">
                  <c:v>-5</c:v>
                </c:pt>
                <c:pt idx="16159">
                  <c:v>-3</c:v>
                </c:pt>
                <c:pt idx="16160">
                  <c:v>-5</c:v>
                </c:pt>
                <c:pt idx="16161">
                  <c:v>-5</c:v>
                </c:pt>
                <c:pt idx="16162">
                  <c:v>-2</c:v>
                </c:pt>
                <c:pt idx="16163">
                  <c:v>-11</c:v>
                </c:pt>
                <c:pt idx="16164">
                  <c:v>-11</c:v>
                </c:pt>
                <c:pt idx="16165">
                  <c:v>-10</c:v>
                </c:pt>
                <c:pt idx="16166">
                  <c:v>-10</c:v>
                </c:pt>
                <c:pt idx="16167">
                  <c:v>-5</c:v>
                </c:pt>
                <c:pt idx="16168">
                  <c:v>-2</c:v>
                </c:pt>
                <c:pt idx="16169">
                  <c:v>-4</c:v>
                </c:pt>
                <c:pt idx="16170">
                  <c:v>-4</c:v>
                </c:pt>
                <c:pt idx="16171">
                  <c:v>-5</c:v>
                </c:pt>
                <c:pt idx="16172">
                  <c:v>-9</c:v>
                </c:pt>
                <c:pt idx="16173">
                  <c:v>-14</c:v>
                </c:pt>
                <c:pt idx="16174">
                  <c:v>-22</c:v>
                </c:pt>
                <c:pt idx="16175">
                  <c:v>-13</c:v>
                </c:pt>
                <c:pt idx="16176">
                  <c:v>-13</c:v>
                </c:pt>
                <c:pt idx="16177">
                  <c:v>-8</c:v>
                </c:pt>
                <c:pt idx="16178">
                  <c:v>-1</c:v>
                </c:pt>
                <c:pt idx="16179">
                  <c:v>4</c:v>
                </c:pt>
                <c:pt idx="16180">
                  <c:v>-1</c:v>
                </c:pt>
                <c:pt idx="16181">
                  <c:v>-1</c:v>
                </c:pt>
                <c:pt idx="16182">
                  <c:v>1</c:v>
                </c:pt>
                <c:pt idx="16183">
                  <c:v>-3</c:v>
                </c:pt>
                <c:pt idx="16184">
                  <c:v>-4</c:v>
                </c:pt>
                <c:pt idx="16185">
                  <c:v>-2</c:v>
                </c:pt>
                <c:pt idx="16186">
                  <c:v>6</c:v>
                </c:pt>
                <c:pt idx="16187">
                  <c:v>7</c:v>
                </c:pt>
                <c:pt idx="16188">
                  <c:v>9</c:v>
                </c:pt>
                <c:pt idx="16189">
                  <c:v>0</c:v>
                </c:pt>
                <c:pt idx="16190">
                  <c:v>-2</c:v>
                </c:pt>
                <c:pt idx="16191">
                  <c:v>-14</c:v>
                </c:pt>
                <c:pt idx="16192">
                  <c:v>-9</c:v>
                </c:pt>
                <c:pt idx="16193">
                  <c:v>-12</c:v>
                </c:pt>
                <c:pt idx="16194">
                  <c:v>-17</c:v>
                </c:pt>
                <c:pt idx="16195">
                  <c:v>-8</c:v>
                </c:pt>
                <c:pt idx="16196">
                  <c:v>-8</c:v>
                </c:pt>
                <c:pt idx="16197">
                  <c:v>-10</c:v>
                </c:pt>
                <c:pt idx="16198">
                  <c:v>-12</c:v>
                </c:pt>
                <c:pt idx="16199">
                  <c:v>-15</c:v>
                </c:pt>
                <c:pt idx="16200">
                  <c:v>-6</c:v>
                </c:pt>
                <c:pt idx="16201">
                  <c:v>0</c:v>
                </c:pt>
                <c:pt idx="16202">
                  <c:v>-2</c:v>
                </c:pt>
                <c:pt idx="16203">
                  <c:v>3</c:v>
                </c:pt>
                <c:pt idx="16204">
                  <c:v>0</c:v>
                </c:pt>
                <c:pt idx="16205">
                  <c:v>6</c:v>
                </c:pt>
                <c:pt idx="16206">
                  <c:v>-3</c:v>
                </c:pt>
                <c:pt idx="16207">
                  <c:v>-1</c:v>
                </c:pt>
                <c:pt idx="16208">
                  <c:v>0</c:v>
                </c:pt>
                <c:pt idx="16209">
                  <c:v>-4</c:v>
                </c:pt>
                <c:pt idx="16210">
                  <c:v>-7</c:v>
                </c:pt>
                <c:pt idx="16211">
                  <c:v>-15</c:v>
                </c:pt>
                <c:pt idx="16212">
                  <c:v>-20</c:v>
                </c:pt>
                <c:pt idx="16213">
                  <c:v>-25</c:v>
                </c:pt>
                <c:pt idx="16214">
                  <c:v>-19</c:v>
                </c:pt>
                <c:pt idx="16215">
                  <c:v>-20</c:v>
                </c:pt>
                <c:pt idx="16216">
                  <c:v>-25</c:v>
                </c:pt>
                <c:pt idx="16217">
                  <c:v>-30</c:v>
                </c:pt>
                <c:pt idx="16218">
                  <c:v>-19</c:v>
                </c:pt>
                <c:pt idx="16219">
                  <c:v>-14</c:v>
                </c:pt>
                <c:pt idx="16220">
                  <c:v>-19</c:v>
                </c:pt>
                <c:pt idx="16221">
                  <c:v>-18</c:v>
                </c:pt>
                <c:pt idx="16222">
                  <c:v>-29</c:v>
                </c:pt>
                <c:pt idx="16223">
                  <c:v>-24</c:v>
                </c:pt>
                <c:pt idx="16224">
                  <c:v>-25</c:v>
                </c:pt>
                <c:pt idx="16225">
                  <c:v>-18</c:v>
                </c:pt>
                <c:pt idx="16226">
                  <c:v>-19</c:v>
                </c:pt>
                <c:pt idx="16227">
                  <c:v>-15</c:v>
                </c:pt>
                <c:pt idx="16228">
                  <c:v>-21</c:v>
                </c:pt>
                <c:pt idx="16229">
                  <c:v>-22</c:v>
                </c:pt>
                <c:pt idx="16230">
                  <c:v>-21</c:v>
                </c:pt>
                <c:pt idx="16231">
                  <c:v>-37</c:v>
                </c:pt>
                <c:pt idx="16232">
                  <c:v>-37</c:v>
                </c:pt>
                <c:pt idx="16233">
                  <c:v>-36</c:v>
                </c:pt>
                <c:pt idx="16234">
                  <c:v>-28</c:v>
                </c:pt>
                <c:pt idx="16235">
                  <c:v>-18</c:v>
                </c:pt>
                <c:pt idx="16236">
                  <c:v>-17</c:v>
                </c:pt>
                <c:pt idx="16237">
                  <c:v>-18</c:v>
                </c:pt>
                <c:pt idx="16238">
                  <c:v>-15</c:v>
                </c:pt>
                <c:pt idx="16239">
                  <c:v>-12</c:v>
                </c:pt>
                <c:pt idx="16240">
                  <c:v>-8</c:v>
                </c:pt>
                <c:pt idx="16241">
                  <c:v>0</c:v>
                </c:pt>
                <c:pt idx="16242">
                  <c:v>-3</c:v>
                </c:pt>
                <c:pt idx="16243">
                  <c:v>2</c:v>
                </c:pt>
                <c:pt idx="16244">
                  <c:v>2</c:v>
                </c:pt>
                <c:pt idx="16245">
                  <c:v>-2</c:v>
                </c:pt>
                <c:pt idx="16246">
                  <c:v>-6</c:v>
                </c:pt>
                <c:pt idx="16247">
                  <c:v>-7</c:v>
                </c:pt>
                <c:pt idx="16248">
                  <c:v>-5</c:v>
                </c:pt>
                <c:pt idx="16249">
                  <c:v>-6</c:v>
                </c:pt>
                <c:pt idx="16250">
                  <c:v>-3</c:v>
                </c:pt>
                <c:pt idx="16251">
                  <c:v>-7</c:v>
                </c:pt>
                <c:pt idx="16252">
                  <c:v>-7</c:v>
                </c:pt>
                <c:pt idx="16253">
                  <c:v>-9</c:v>
                </c:pt>
                <c:pt idx="16254">
                  <c:v>-20</c:v>
                </c:pt>
                <c:pt idx="16255">
                  <c:v>-17</c:v>
                </c:pt>
                <c:pt idx="16256">
                  <c:v>-18</c:v>
                </c:pt>
                <c:pt idx="16257">
                  <c:v>-15</c:v>
                </c:pt>
                <c:pt idx="16258">
                  <c:v>-11</c:v>
                </c:pt>
                <c:pt idx="16259">
                  <c:v>-8</c:v>
                </c:pt>
                <c:pt idx="16260">
                  <c:v>-12</c:v>
                </c:pt>
                <c:pt idx="16261">
                  <c:v>-14</c:v>
                </c:pt>
                <c:pt idx="16262">
                  <c:v>-19</c:v>
                </c:pt>
                <c:pt idx="16263">
                  <c:v>-21</c:v>
                </c:pt>
                <c:pt idx="16264">
                  <c:v>-19</c:v>
                </c:pt>
                <c:pt idx="16265">
                  <c:v>-18</c:v>
                </c:pt>
                <c:pt idx="16266">
                  <c:v>-14</c:v>
                </c:pt>
                <c:pt idx="16267">
                  <c:v>-14</c:v>
                </c:pt>
                <c:pt idx="16268">
                  <c:v>-4</c:v>
                </c:pt>
                <c:pt idx="16269">
                  <c:v>-3</c:v>
                </c:pt>
                <c:pt idx="16270">
                  <c:v>-8</c:v>
                </c:pt>
                <c:pt idx="16271">
                  <c:v>-12</c:v>
                </c:pt>
                <c:pt idx="16272">
                  <c:v>-5</c:v>
                </c:pt>
                <c:pt idx="16273">
                  <c:v>-2</c:v>
                </c:pt>
                <c:pt idx="16274">
                  <c:v>-1</c:v>
                </c:pt>
                <c:pt idx="16275">
                  <c:v>-4</c:v>
                </c:pt>
                <c:pt idx="16276">
                  <c:v>-13</c:v>
                </c:pt>
                <c:pt idx="16277">
                  <c:v>-16</c:v>
                </c:pt>
                <c:pt idx="16278">
                  <c:v>-8</c:v>
                </c:pt>
                <c:pt idx="16279">
                  <c:v>-6</c:v>
                </c:pt>
                <c:pt idx="16280">
                  <c:v>-11</c:v>
                </c:pt>
                <c:pt idx="16281">
                  <c:v>-19</c:v>
                </c:pt>
                <c:pt idx="16282">
                  <c:v>-23</c:v>
                </c:pt>
                <c:pt idx="16283">
                  <c:v>-20</c:v>
                </c:pt>
                <c:pt idx="16284">
                  <c:v>-26</c:v>
                </c:pt>
                <c:pt idx="16285">
                  <c:v>-26</c:v>
                </c:pt>
                <c:pt idx="16286">
                  <c:v>-31</c:v>
                </c:pt>
                <c:pt idx="16287">
                  <c:v>-26</c:v>
                </c:pt>
                <c:pt idx="16288">
                  <c:v>-8</c:v>
                </c:pt>
                <c:pt idx="16289">
                  <c:v>-6</c:v>
                </c:pt>
                <c:pt idx="16290">
                  <c:v>2</c:v>
                </c:pt>
                <c:pt idx="16291">
                  <c:v>-7</c:v>
                </c:pt>
                <c:pt idx="16292">
                  <c:v>-10</c:v>
                </c:pt>
                <c:pt idx="16293">
                  <c:v>-13</c:v>
                </c:pt>
                <c:pt idx="16294">
                  <c:v>-3</c:v>
                </c:pt>
                <c:pt idx="16295">
                  <c:v>-7</c:v>
                </c:pt>
                <c:pt idx="16296">
                  <c:v>-4</c:v>
                </c:pt>
                <c:pt idx="16297">
                  <c:v>-5</c:v>
                </c:pt>
                <c:pt idx="16298">
                  <c:v>-6</c:v>
                </c:pt>
                <c:pt idx="16299">
                  <c:v>-18</c:v>
                </c:pt>
                <c:pt idx="16300">
                  <c:v>-35</c:v>
                </c:pt>
                <c:pt idx="16301">
                  <c:v>-35</c:v>
                </c:pt>
                <c:pt idx="16302">
                  <c:v>-37</c:v>
                </c:pt>
                <c:pt idx="16303">
                  <c:v>-26</c:v>
                </c:pt>
                <c:pt idx="16304">
                  <c:v>-20</c:v>
                </c:pt>
                <c:pt idx="16305">
                  <c:v>-9</c:v>
                </c:pt>
                <c:pt idx="16306">
                  <c:v>-12</c:v>
                </c:pt>
                <c:pt idx="16307">
                  <c:v>-10</c:v>
                </c:pt>
                <c:pt idx="16308">
                  <c:v>-11</c:v>
                </c:pt>
                <c:pt idx="16309">
                  <c:v>-3</c:v>
                </c:pt>
                <c:pt idx="16310">
                  <c:v>1</c:v>
                </c:pt>
                <c:pt idx="16311">
                  <c:v>6</c:v>
                </c:pt>
                <c:pt idx="16312">
                  <c:v>9</c:v>
                </c:pt>
                <c:pt idx="16313">
                  <c:v>13</c:v>
                </c:pt>
                <c:pt idx="16314">
                  <c:v>14</c:v>
                </c:pt>
                <c:pt idx="16315">
                  <c:v>12</c:v>
                </c:pt>
                <c:pt idx="16316">
                  <c:v>11</c:v>
                </c:pt>
                <c:pt idx="16317">
                  <c:v>13</c:v>
                </c:pt>
                <c:pt idx="16318">
                  <c:v>10</c:v>
                </c:pt>
                <c:pt idx="16319">
                  <c:v>8</c:v>
                </c:pt>
                <c:pt idx="16320">
                  <c:v>19</c:v>
                </c:pt>
                <c:pt idx="16321">
                  <c:v>13</c:v>
                </c:pt>
                <c:pt idx="16322">
                  <c:v>9</c:v>
                </c:pt>
                <c:pt idx="16323">
                  <c:v>11</c:v>
                </c:pt>
                <c:pt idx="16324">
                  <c:v>7</c:v>
                </c:pt>
                <c:pt idx="16325">
                  <c:v>6</c:v>
                </c:pt>
                <c:pt idx="16326">
                  <c:v>-6</c:v>
                </c:pt>
                <c:pt idx="16327">
                  <c:v>-6</c:v>
                </c:pt>
                <c:pt idx="16328">
                  <c:v>-8</c:v>
                </c:pt>
                <c:pt idx="16329">
                  <c:v>-7</c:v>
                </c:pt>
                <c:pt idx="16330">
                  <c:v>-8</c:v>
                </c:pt>
                <c:pt idx="16331">
                  <c:v>-2</c:v>
                </c:pt>
                <c:pt idx="16332">
                  <c:v>-8</c:v>
                </c:pt>
                <c:pt idx="16333">
                  <c:v>-12</c:v>
                </c:pt>
                <c:pt idx="16334">
                  <c:v>-4</c:v>
                </c:pt>
                <c:pt idx="16335">
                  <c:v>-3</c:v>
                </c:pt>
                <c:pt idx="16336">
                  <c:v>9</c:v>
                </c:pt>
                <c:pt idx="16337">
                  <c:v>11</c:v>
                </c:pt>
                <c:pt idx="16338">
                  <c:v>20</c:v>
                </c:pt>
                <c:pt idx="16339">
                  <c:v>9</c:v>
                </c:pt>
                <c:pt idx="16340">
                  <c:v>11</c:v>
                </c:pt>
                <c:pt idx="16341">
                  <c:v>5</c:v>
                </c:pt>
                <c:pt idx="16342">
                  <c:v>1</c:v>
                </c:pt>
                <c:pt idx="16343">
                  <c:v>-4</c:v>
                </c:pt>
                <c:pt idx="16344">
                  <c:v>0</c:v>
                </c:pt>
                <c:pt idx="16345">
                  <c:v>8</c:v>
                </c:pt>
                <c:pt idx="16346">
                  <c:v>-4</c:v>
                </c:pt>
                <c:pt idx="16347">
                  <c:v>-3</c:v>
                </c:pt>
                <c:pt idx="16348">
                  <c:v>-14</c:v>
                </c:pt>
                <c:pt idx="16349">
                  <c:v>-21</c:v>
                </c:pt>
                <c:pt idx="16350">
                  <c:v>-22</c:v>
                </c:pt>
                <c:pt idx="16351">
                  <c:v>-15</c:v>
                </c:pt>
                <c:pt idx="16352">
                  <c:v>-17</c:v>
                </c:pt>
                <c:pt idx="16353">
                  <c:v>-13</c:v>
                </c:pt>
                <c:pt idx="16354">
                  <c:v>-8</c:v>
                </c:pt>
                <c:pt idx="16355">
                  <c:v>-5</c:v>
                </c:pt>
                <c:pt idx="16356">
                  <c:v>-12</c:v>
                </c:pt>
                <c:pt idx="16357">
                  <c:v>-16</c:v>
                </c:pt>
                <c:pt idx="16358">
                  <c:v>-15</c:v>
                </c:pt>
                <c:pt idx="16359">
                  <c:v>-21</c:v>
                </c:pt>
                <c:pt idx="16360">
                  <c:v>-12</c:v>
                </c:pt>
                <c:pt idx="16361">
                  <c:v>0</c:v>
                </c:pt>
                <c:pt idx="16362">
                  <c:v>-3</c:v>
                </c:pt>
                <c:pt idx="16363">
                  <c:v>-10</c:v>
                </c:pt>
                <c:pt idx="16364">
                  <c:v>-8</c:v>
                </c:pt>
                <c:pt idx="16365">
                  <c:v>-12</c:v>
                </c:pt>
                <c:pt idx="16366">
                  <c:v>-15</c:v>
                </c:pt>
                <c:pt idx="16367">
                  <c:v>-19</c:v>
                </c:pt>
                <c:pt idx="16368">
                  <c:v>-22</c:v>
                </c:pt>
                <c:pt idx="16369">
                  <c:v>-12</c:v>
                </c:pt>
                <c:pt idx="16370">
                  <c:v>-8</c:v>
                </c:pt>
                <c:pt idx="16371">
                  <c:v>-3</c:v>
                </c:pt>
                <c:pt idx="16372">
                  <c:v>-22</c:v>
                </c:pt>
                <c:pt idx="16373">
                  <c:v>-23</c:v>
                </c:pt>
                <c:pt idx="16374">
                  <c:v>-22</c:v>
                </c:pt>
                <c:pt idx="16375">
                  <c:v>-17</c:v>
                </c:pt>
                <c:pt idx="16376">
                  <c:v>-17</c:v>
                </c:pt>
                <c:pt idx="16377">
                  <c:v>-13</c:v>
                </c:pt>
                <c:pt idx="16378">
                  <c:v>-8</c:v>
                </c:pt>
                <c:pt idx="16379">
                  <c:v>-1</c:v>
                </c:pt>
                <c:pt idx="16380">
                  <c:v>0</c:v>
                </c:pt>
                <c:pt idx="16381">
                  <c:v>1</c:v>
                </c:pt>
                <c:pt idx="16382">
                  <c:v>-2</c:v>
                </c:pt>
                <c:pt idx="16383">
                  <c:v>-5</c:v>
                </c:pt>
                <c:pt idx="16384">
                  <c:v>3</c:v>
                </c:pt>
                <c:pt idx="16385">
                  <c:v>-1</c:v>
                </c:pt>
                <c:pt idx="16386">
                  <c:v>-5</c:v>
                </c:pt>
                <c:pt idx="16387">
                  <c:v>-2</c:v>
                </c:pt>
                <c:pt idx="16388">
                  <c:v>-1</c:v>
                </c:pt>
                <c:pt idx="16389">
                  <c:v>-5</c:v>
                </c:pt>
                <c:pt idx="16390">
                  <c:v>-9</c:v>
                </c:pt>
                <c:pt idx="16391">
                  <c:v>-13</c:v>
                </c:pt>
                <c:pt idx="16392">
                  <c:v>-13</c:v>
                </c:pt>
                <c:pt idx="16393">
                  <c:v>-14</c:v>
                </c:pt>
                <c:pt idx="16394">
                  <c:v>-10</c:v>
                </c:pt>
                <c:pt idx="16395">
                  <c:v>-14</c:v>
                </c:pt>
                <c:pt idx="16396">
                  <c:v>-10</c:v>
                </c:pt>
                <c:pt idx="16397">
                  <c:v>-10</c:v>
                </c:pt>
                <c:pt idx="16398">
                  <c:v>-6</c:v>
                </c:pt>
                <c:pt idx="16399">
                  <c:v>-2</c:v>
                </c:pt>
                <c:pt idx="16400">
                  <c:v>-3</c:v>
                </c:pt>
                <c:pt idx="16401">
                  <c:v>-1</c:v>
                </c:pt>
                <c:pt idx="16402">
                  <c:v>-6</c:v>
                </c:pt>
                <c:pt idx="16403">
                  <c:v>-11</c:v>
                </c:pt>
                <c:pt idx="16404">
                  <c:v>-9</c:v>
                </c:pt>
                <c:pt idx="16405">
                  <c:v>-15</c:v>
                </c:pt>
                <c:pt idx="16406">
                  <c:v>-13</c:v>
                </c:pt>
                <c:pt idx="16407">
                  <c:v>-11</c:v>
                </c:pt>
                <c:pt idx="16408">
                  <c:v>-16</c:v>
                </c:pt>
                <c:pt idx="16409">
                  <c:v>-19</c:v>
                </c:pt>
                <c:pt idx="16410">
                  <c:v>-17</c:v>
                </c:pt>
                <c:pt idx="16411">
                  <c:v>-28</c:v>
                </c:pt>
                <c:pt idx="16412">
                  <c:v>-29</c:v>
                </c:pt>
                <c:pt idx="16413">
                  <c:v>-27</c:v>
                </c:pt>
                <c:pt idx="16414">
                  <c:v>-24</c:v>
                </c:pt>
                <c:pt idx="16415">
                  <c:v>-24</c:v>
                </c:pt>
                <c:pt idx="16416">
                  <c:v>-27</c:v>
                </c:pt>
                <c:pt idx="16417">
                  <c:v>-21</c:v>
                </c:pt>
                <c:pt idx="16418">
                  <c:v>-30</c:v>
                </c:pt>
                <c:pt idx="16419">
                  <c:v>-35</c:v>
                </c:pt>
                <c:pt idx="16420">
                  <c:v>-26</c:v>
                </c:pt>
                <c:pt idx="16421">
                  <c:v>-21</c:v>
                </c:pt>
                <c:pt idx="16422">
                  <c:v>-22</c:v>
                </c:pt>
                <c:pt idx="16423">
                  <c:v>-20</c:v>
                </c:pt>
                <c:pt idx="16424">
                  <c:v>-17</c:v>
                </c:pt>
                <c:pt idx="16425">
                  <c:v>-23</c:v>
                </c:pt>
                <c:pt idx="16426">
                  <c:v>-21</c:v>
                </c:pt>
                <c:pt idx="16427">
                  <c:v>-12</c:v>
                </c:pt>
                <c:pt idx="16428">
                  <c:v>-17</c:v>
                </c:pt>
                <c:pt idx="16429">
                  <c:v>-23</c:v>
                </c:pt>
                <c:pt idx="16430">
                  <c:v>-16</c:v>
                </c:pt>
                <c:pt idx="16431">
                  <c:v>-17</c:v>
                </c:pt>
                <c:pt idx="16432">
                  <c:v>-14</c:v>
                </c:pt>
                <c:pt idx="16433">
                  <c:v>-14</c:v>
                </c:pt>
                <c:pt idx="16434">
                  <c:v>-8</c:v>
                </c:pt>
                <c:pt idx="16435">
                  <c:v>-10</c:v>
                </c:pt>
                <c:pt idx="16436">
                  <c:v>-14</c:v>
                </c:pt>
                <c:pt idx="16437">
                  <c:v>-8</c:v>
                </c:pt>
                <c:pt idx="16438">
                  <c:v>-12</c:v>
                </c:pt>
                <c:pt idx="16439">
                  <c:v>-10</c:v>
                </c:pt>
                <c:pt idx="16440">
                  <c:v>-9</c:v>
                </c:pt>
                <c:pt idx="16441">
                  <c:v>-7</c:v>
                </c:pt>
                <c:pt idx="16442">
                  <c:v>-21</c:v>
                </c:pt>
                <c:pt idx="16443">
                  <c:v>-20</c:v>
                </c:pt>
                <c:pt idx="16444">
                  <c:v>-19</c:v>
                </c:pt>
                <c:pt idx="16445">
                  <c:v>-16</c:v>
                </c:pt>
                <c:pt idx="16446">
                  <c:v>-16</c:v>
                </c:pt>
                <c:pt idx="16447">
                  <c:v>-11</c:v>
                </c:pt>
                <c:pt idx="16448">
                  <c:v>-11</c:v>
                </c:pt>
                <c:pt idx="16449">
                  <c:v>-16</c:v>
                </c:pt>
                <c:pt idx="16450">
                  <c:v>-14</c:v>
                </c:pt>
                <c:pt idx="16451">
                  <c:v>-17</c:v>
                </c:pt>
                <c:pt idx="16452">
                  <c:v>-21</c:v>
                </c:pt>
                <c:pt idx="16453">
                  <c:v>-19</c:v>
                </c:pt>
                <c:pt idx="16454">
                  <c:v>-7</c:v>
                </c:pt>
                <c:pt idx="16455">
                  <c:v>1</c:v>
                </c:pt>
                <c:pt idx="16456">
                  <c:v>0</c:v>
                </c:pt>
                <c:pt idx="16457">
                  <c:v>-6</c:v>
                </c:pt>
                <c:pt idx="16458">
                  <c:v>1</c:v>
                </c:pt>
                <c:pt idx="16459">
                  <c:v>-2</c:v>
                </c:pt>
                <c:pt idx="16460">
                  <c:v>-2</c:v>
                </c:pt>
                <c:pt idx="16461">
                  <c:v>-5</c:v>
                </c:pt>
                <c:pt idx="16462">
                  <c:v>-10</c:v>
                </c:pt>
                <c:pt idx="16463">
                  <c:v>-8</c:v>
                </c:pt>
                <c:pt idx="16464">
                  <c:v>-8</c:v>
                </c:pt>
                <c:pt idx="16465">
                  <c:v>-11</c:v>
                </c:pt>
                <c:pt idx="16466">
                  <c:v>-12</c:v>
                </c:pt>
                <c:pt idx="16467">
                  <c:v>-15</c:v>
                </c:pt>
                <c:pt idx="16468">
                  <c:v>-14</c:v>
                </c:pt>
                <c:pt idx="16469">
                  <c:v>-11</c:v>
                </c:pt>
                <c:pt idx="16470">
                  <c:v>-25</c:v>
                </c:pt>
                <c:pt idx="16471">
                  <c:v>-17</c:v>
                </c:pt>
                <c:pt idx="16472">
                  <c:v>-26</c:v>
                </c:pt>
                <c:pt idx="16473">
                  <c:v>-23</c:v>
                </c:pt>
                <c:pt idx="16474">
                  <c:v>-21</c:v>
                </c:pt>
                <c:pt idx="16475">
                  <c:v>-23</c:v>
                </c:pt>
                <c:pt idx="16476">
                  <c:v>-22</c:v>
                </c:pt>
                <c:pt idx="16477">
                  <c:v>-20</c:v>
                </c:pt>
                <c:pt idx="16478">
                  <c:v>-21</c:v>
                </c:pt>
                <c:pt idx="16479">
                  <c:v>-19</c:v>
                </c:pt>
                <c:pt idx="16480">
                  <c:v>-19</c:v>
                </c:pt>
                <c:pt idx="16481">
                  <c:v>-12</c:v>
                </c:pt>
                <c:pt idx="16482">
                  <c:v>-14</c:v>
                </c:pt>
                <c:pt idx="16483">
                  <c:v>-17</c:v>
                </c:pt>
                <c:pt idx="16484">
                  <c:v>-8</c:v>
                </c:pt>
                <c:pt idx="16485">
                  <c:v>-6</c:v>
                </c:pt>
                <c:pt idx="16486">
                  <c:v>-13</c:v>
                </c:pt>
                <c:pt idx="16487">
                  <c:v>-21</c:v>
                </c:pt>
                <c:pt idx="16488">
                  <c:v>-13</c:v>
                </c:pt>
                <c:pt idx="16489">
                  <c:v>-7</c:v>
                </c:pt>
                <c:pt idx="16490">
                  <c:v>-12</c:v>
                </c:pt>
                <c:pt idx="16491">
                  <c:v>-15</c:v>
                </c:pt>
                <c:pt idx="16492">
                  <c:v>-20</c:v>
                </c:pt>
                <c:pt idx="16493">
                  <c:v>-30</c:v>
                </c:pt>
                <c:pt idx="16494">
                  <c:v>-15</c:v>
                </c:pt>
                <c:pt idx="16495">
                  <c:v>-17</c:v>
                </c:pt>
                <c:pt idx="16496">
                  <c:v>-21</c:v>
                </c:pt>
                <c:pt idx="16497">
                  <c:v>-27</c:v>
                </c:pt>
                <c:pt idx="16498">
                  <c:v>-19</c:v>
                </c:pt>
                <c:pt idx="16499">
                  <c:v>-9</c:v>
                </c:pt>
                <c:pt idx="16500">
                  <c:v>-13</c:v>
                </c:pt>
                <c:pt idx="16501">
                  <c:v>-17</c:v>
                </c:pt>
                <c:pt idx="16502">
                  <c:v>-11</c:v>
                </c:pt>
                <c:pt idx="16503">
                  <c:v>-8</c:v>
                </c:pt>
                <c:pt idx="16504">
                  <c:v>-6</c:v>
                </c:pt>
                <c:pt idx="16505">
                  <c:v>2</c:v>
                </c:pt>
                <c:pt idx="16506">
                  <c:v>1</c:v>
                </c:pt>
                <c:pt idx="16507">
                  <c:v>1</c:v>
                </c:pt>
                <c:pt idx="16508">
                  <c:v>-2</c:v>
                </c:pt>
                <c:pt idx="16509">
                  <c:v>4</c:v>
                </c:pt>
                <c:pt idx="16510">
                  <c:v>-9</c:v>
                </c:pt>
                <c:pt idx="16511">
                  <c:v>-17</c:v>
                </c:pt>
                <c:pt idx="16512">
                  <c:v>-16</c:v>
                </c:pt>
                <c:pt idx="16513">
                  <c:v>-16</c:v>
                </c:pt>
                <c:pt idx="16514">
                  <c:v>-16</c:v>
                </c:pt>
                <c:pt idx="16515">
                  <c:v>-16</c:v>
                </c:pt>
                <c:pt idx="16516">
                  <c:v>-17</c:v>
                </c:pt>
                <c:pt idx="16517">
                  <c:v>-20</c:v>
                </c:pt>
                <c:pt idx="16518">
                  <c:v>-19</c:v>
                </c:pt>
                <c:pt idx="16519">
                  <c:v>-17</c:v>
                </c:pt>
                <c:pt idx="16520">
                  <c:v>-16</c:v>
                </c:pt>
                <c:pt idx="16521">
                  <c:v>-17</c:v>
                </c:pt>
                <c:pt idx="16522">
                  <c:v>-13</c:v>
                </c:pt>
                <c:pt idx="16523">
                  <c:v>-18</c:v>
                </c:pt>
                <c:pt idx="16524">
                  <c:v>-16</c:v>
                </c:pt>
                <c:pt idx="16525">
                  <c:v>-12</c:v>
                </c:pt>
                <c:pt idx="16526">
                  <c:v>-8</c:v>
                </c:pt>
                <c:pt idx="16527">
                  <c:v>-7</c:v>
                </c:pt>
                <c:pt idx="16528">
                  <c:v>-3</c:v>
                </c:pt>
                <c:pt idx="16529">
                  <c:v>0</c:v>
                </c:pt>
                <c:pt idx="16530">
                  <c:v>-4</c:v>
                </c:pt>
                <c:pt idx="16531">
                  <c:v>-9</c:v>
                </c:pt>
                <c:pt idx="16532">
                  <c:v>-4</c:v>
                </c:pt>
                <c:pt idx="16533">
                  <c:v>-3</c:v>
                </c:pt>
                <c:pt idx="16534">
                  <c:v>-3</c:v>
                </c:pt>
                <c:pt idx="16535">
                  <c:v>3</c:v>
                </c:pt>
                <c:pt idx="16536">
                  <c:v>1</c:v>
                </c:pt>
                <c:pt idx="16537">
                  <c:v>2</c:v>
                </c:pt>
                <c:pt idx="16538">
                  <c:v>-3</c:v>
                </c:pt>
                <c:pt idx="16539">
                  <c:v>-4</c:v>
                </c:pt>
                <c:pt idx="16540">
                  <c:v>-10</c:v>
                </c:pt>
                <c:pt idx="16541">
                  <c:v>-13</c:v>
                </c:pt>
                <c:pt idx="16542">
                  <c:v>-18</c:v>
                </c:pt>
                <c:pt idx="16543">
                  <c:v>-14</c:v>
                </c:pt>
                <c:pt idx="16544">
                  <c:v>-18</c:v>
                </c:pt>
                <c:pt idx="16545">
                  <c:v>-17</c:v>
                </c:pt>
                <c:pt idx="16546">
                  <c:v>-8</c:v>
                </c:pt>
                <c:pt idx="16547">
                  <c:v>-11</c:v>
                </c:pt>
                <c:pt idx="16548">
                  <c:v>-13</c:v>
                </c:pt>
                <c:pt idx="16549">
                  <c:v>-17</c:v>
                </c:pt>
                <c:pt idx="16550">
                  <c:v>-18</c:v>
                </c:pt>
                <c:pt idx="16551">
                  <c:v>-21</c:v>
                </c:pt>
                <c:pt idx="16552">
                  <c:v>-15</c:v>
                </c:pt>
                <c:pt idx="16553">
                  <c:v>-16</c:v>
                </c:pt>
                <c:pt idx="16554">
                  <c:v>-10</c:v>
                </c:pt>
                <c:pt idx="16555">
                  <c:v>-11</c:v>
                </c:pt>
                <c:pt idx="16556">
                  <c:v>-8</c:v>
                </c:pt>
                <c:pt idx="16557">
                  <c:v>-10</c:v>
                </c:pt>
                <c:pt idx="16558">
                  <c:v>-20</c:v>
                </c:pt>
                <c:pt idx="16559">
                  <c:v>-24</c:v>
                </c:pt>
                <c:pt idx="16560">
                  <c:v>-30</c:v>
                </c:pt>
                <c:pt idx="16561">
                  <c:v>-34</c:v>
                </c:pt>
                <c:pt idx="16562">
                  <c:v>-35</c:v>
                </c:pt>
                <c:pt idx="16563">
                  <c:v>-40</c:v>
                </c:pt>
                <c:pt idx="16564">
                  <c:v>-44</c:v>
                </c:pt>
                <c:pt idx="16565">
                  <c:v>-40</c:v>
                </c:pt>
                <c:pt idx="16566">
                  <c:v>-44</c:v>
                </c:pt>
                <c:pt idx="16567">
                  <c:v>-44</c:v>
                </c:pt>
                <c:pt idx="16568">
                  <c:v>-47</c:v>
                </c:pt>
                <c:pt idx="16569">
                  <c:v>-46</c:v>
                </c:pt>
                <c:pt idx="16570">
                  <c:v>-41</c:v>
                </c:pt>
                <c:pt idx="16571">
                  <c:v>-35</c:v>
                </c:pt>
                <c:pt idx="16572">
                  <c:v>-25</c:v>
                </c:pt>
                <c:pt idx="16573">
                  <c:v>-20</c:v>
                </c:pt>
                <c:pt idx="16574">
                  <c:v>-15</c:v>
                </c:pt>
                <c:pt idx="16575">
                  <c:v>-8</c:v>
                </c:pt>
                <c:pt idx="16576">
                  <c:v>-6</c:v>
                </c:pt>
                <c:pt idx="16577">
                  <c:v>-5</c:v>
                </c:pt>
                <c:pt idx="16578">
                  <c:v>-2</c:v>
                </c:pt>
                <c:pt idx="16579">
                  <c:v>3</c:v>
                </c:pt>
                <c:pt idx="16580">
                  <c:v>1</c:v>
                </c:pt>
                <c:pt idx="16581">
                  <c:v>3</c:v>
                </c:pt>
                <c:pt idx="16582">
                  <c:v>-1</c:v>
                </c:pt>
                <c:pt idx="16583">
                  <c:v>-5</c:v>
                </c:pt>
                <c:pt idx="16584">
                  <c:v>-10</c:v>
                </c:pt>
                <c:pt idx="16585">
                  <c:v>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D3-2B46-A972-2EBE3FA15A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5687071"/>
        <c:axId val="1860608623"/>
      </c:lineChart>
      <c:catAx>
        <c:axId val="1855687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860608623"/>
        <c:crosses val="autoZero"/>
        <c:auto val="1"/>
        <c:lblAlgn val="ctr"/>
        <c:lblOffset val="100"/>
        <c:noMultiLvlLbl val="0"/>
      </c:catAx>
      <c:valAx>
        <c:axId val="1860608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855687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COVID Tweets Sentiment</a:t>
            </a:r>
            <a:endParaRPr lang="en-BR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Italian</a:t>
            </a:r>
            <a:br>
              <a:rPr lang="en-US" sz="1800" b="0" i="0" baseline="0">
                <a:effectLst/>
              </a:rPr>
            </a:br>
            <a:r>
              <a:rPr lang="en-US" sz="1800" b="0" i="0" baseline="0">
                <a:effectLst/>
              </a:rPr>
              <a:t>from 09:23 PM to 09:08 PM UTC </a:t>
            </a:r>
            <a:endParaRPr lang="en-BR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Days 08 and 09/07/20</a:t>
            </a:r>
            <a:endParaRPr lang="en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'Vhuge-it'!$B$1</c:f>
              <c:strCache>
                <c:ptCount val="1"/>
                <c:pt idx="0">
                  <c:v>Tweets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'Vhuge-it'!$A$2:$A$11127</c:f>
              <c:strCache>
                <c:ptCount val="11126"/>
                <c:pt idx="0">
                  <c:v> 20-07-08 09:23:10</c:v>
                </c:pt>
                <c:pt idx="1">
                  <c:v> 20-07-08 09:23:15</c:v>
                </c:pt>
                <c:pt idx="2">
                  <c:v> 20-07-08 09:23:20</c:v>
                </c:pt>
                <c:pt idx="3">
                  <c:v> 20-07-08 09:23:25</c:v>
                </c:pt>
                <c:pt idx="4">
                  <c:v> 20-07-08 09:23:30</c:v>
                </c:pt>
                <c:pt idx="5">
                  <c:v> 20-07-08 09:23:35</c:v>
                </c:pt>
                <c:pt idx="6">
                  <c:v> 20-07-08 09:23:40</c:v>
                </c:pt>
                <c:pt idx="7">
                  <c:v> 20-07-08 09:23:45</c:v>
                </c:pt>
                <c:pt idx="8">
                  <c:v> 20-07-08 09:23:50</c:v>
                </c:pt>
                <c:pt idx="9">
                  <c:v> 20-07-08 09:23:55</c:v>
                </c:pt>
                <c:pt idx="10">
                  <c:v> 20-07-08 09:24:00</c:v>
                </c:pt>
                <c:pt idx="11">
                  <c:v> 20-07-08 09:24:05</c:v>
                </c:pt>
                <c:pt idx="12">
                  <c:v> 20-07-08 09:24:10</c:v>
                </c:pt>
                <c:pt idx="13">
                  <c:v> 20-07-08 09:24:15</c:v>
                </c:pt>
                <c:pt idx="14">
                  <c:v> 20-07-08 09:24:20</c:v>
                </c:pt>
                <c:pt idx="15">
                  <c:v> 20-07-08 09:24:25</c:v>
                </c:pt>
                <c:pt idx="16">
                  <c:v> 20-07-08 09:24:30</c:v>
                </c:pt>
                <c:pt idx="17">
                  <c:v> 20-07-08 09:24:35</c:v>
                </c:pt>
                <c:pt idx="18">
                  <c:v> 20-07-08 09:24:40</c:v>
                </c:pt>
                <c:pt idx="19">
                  <c:v> 20-07-08 09:24:45</c:v>
                </c:pt>
                <c:pt idx="20">
                  <c:v> 20-07-08 09:24:50</c:v>
                </c:pt>
                <c:pt idx="21">
                  <c:v> 20-07-08 09:24:55</c:v>
                </c:pt>
                <c:pt idx="22">
                  <c:v> 20-07-08 09:25:00</c:v>
                </c:pt>
                <c:pt idx="23">
                  <c:v> 20-07-08 09:25:05</c:v>
                </c:pt>
                <c:pt idx="24">
                  <c:v> 20-07-08 09:25:10</c:v>
                </c:pt>
                <c:pt idx="25">
                  <c:v> 20-07-08 09:25:15</c:v>
                </c:pt>
                <c:pt idx="26">
                  <c:v> 20-07-08 09:25:20</c:v>
                </c:pt>
                <c:pt idx="27">
                  <c:v> 20-07-08 09:25:25</c:v>
                </c:pt>
                <c:pt idx="28">
                  <c:v> 20-07-08 09:25:30</c:v>
                </c:pt>
                <c:pt idx="29">
                  <c:v> 20-07-08 09:25:35</c:v>
                </c:pt>
                <c:pt idx="30">
                  <c:v> 20-07-08 09:25:55</c:v>
                </c:pt>
                <c:pt idx="31">
                  <c:v> 20-07-08 09:26:00</c:v>
                </c:pt>
                <c:pt idx="32">
                  <c:v> 20-07-08 09:26:05</c:v>
                </c:pt>
                <c:pt idx="33">
                  <c:v> 20-07-08 09:26:10</c:v>
                </c:pt>
                <c:pt idx="34">
                  <c:v> 20-07-08 09:26:15</c:v>
                </c:pt>
                <c:pt idx="35">
                  <c:v> 20-07-08 09:26:20</c:v>
                </c:pt>
                <c:pt idx="36">
                  <c:v> 20-07-08 09:26:25</c:v>
                </c:pt>
                <c:pt idx="37">
                  <c:v> 20-07-08 09:26:30</c:v>
                </c:pt>
                <c:pt idx="38">
                  <c:v> 20-07-08 09:26:35</c:v>
                </c:pt>
                <c:pt idx="39">
                  <c:v> 20-07-08 09:26:40</c:v>
                </c:pt>
                <c:pt idx="40">
                  <c:v> 20-07-08 09:26:45</c:v>
                </c:pt>
                <c:pt idx="41">
                  <c:v> 20-07-08 09:26:50</c:v>
                </c:pt>
                <c:pt idx="42">
                  <c:v> 20-07-08 09:26:55</c:v>
                </c:pt>
                <c:pt idx="43">
                  <c:v> 20-07-08 09:27:00</c:v>
                </c:pt>
                <c:pt idx="44">
                  <c:v> 20-07-08 09:27:05</c:v>
                </c:pt>
                <c:pt idx="45">
                  <c:v> 20-07-08 09:27:10</c:v>
                </c:pt>
                <c:pt idx="46">
                  <c:v> 20-07-08 09:27:15</c:v>
                </c:pt>
                <c:pt idx="47">
                  <c:v> 20-07-08 09:27:20</c:v>
                </c:pt>
                <c:pt idx="48">
                  <c:v> 20-07-08 09:28:10</c:v>
                </c:pt>
                <c:pt idx="49">
                  <c:v> 20-07-08 09:28:15</c:v>
                </c:pt>
                <c:pt idx="50">
                  <c:v> 20-07-08 09:28:20</c:v>
                </c:pt>
                <c:pt idx="51">
                  <c:v> 20-07-08 09:28:25</c:v>
                </c:pt>
                <c:pt idx="52">
                  <c:v> 20-07-08 09:28:30</c:v>
                </c:pt>
                <c:pt idx="53">
                  <c:v> 20-07-08 09:28:35</c:v>
                </c:pt>
                <c:pt idx="54">
                  <c:v> 20-07-08 09:28:40</c:v>
                </c:pt>
                <c:pt idx="55">
                  <c:v> 20-07-08 09:28:45</c:v>
                </c:pt>
                <c:pt idx="56">
                  <c:v> 20-07-08 09:28:50</c:v>
                </c:pt>
                <c:pt idx="57">
                  <c:v> 20-07-08 09:28:55</c:v>
                </c:pt>
                <c:pt idx="58">
                  <c:v> 20-07-08 09:29:00</c:v>
                </c:pt>
                <c:pt idx="59">
                  <c:v> 20-07-08 09:29:05</c:v>
                </c:pt>
                <c:pt idx="60">
                  <c:v> 20-07-08 09:29:55</c:v>
                </c:pt>
                <c:pt idx="61">
                  <c:v> 20-07-08 09:30:00</c:v>
                </c:pt>
                <c:pt idx="62">
                  <c:v> 20-07-08 09:30:05</c:v>
                </c:pt>
                <c:pt idx="63">
                  <c:v> 20-07-08 09:30:10</c:v>
                </c:pt>
                <c:pt idx="64">
                  <c:v> 20-07-08 09:30:15</c:v>
                </c:pt>
                <c:pt idx="65">
                  <c:v> 20-07-08 09:30:20</c:v>
                </c:pt>
                <c:pt idx="66">
                  <c:v> 20-07-08 09:30:25</c:v>
                </c:pt>
                <c:pt idx="67">
                  <c:v> 20-07-08 09:30:30</c:v>
                </c:pt>
                <c:pt idx="68">
                  <c:v> 20-07-08 09:30:35</c:v>
                </c:pt>
                <c:pt idx="69">
                  <c:v> 20-07-08 09:30:40</c:v>
                </c:pt>
                <c:pt idx="70">
                  <c:v> 20-07-08 09:30:45</c:v>
                </c:pt>
                <c:pt idx="71">
                  <c:v> 20-07-08 09:30:50</c:v>
                </c:pt>
                <c:pt idx="72">
                  <c:v> 20-07-08 09:31:15</c:v>
                </c:pt>
                <c:pt idx="73">
                  <c:v> 20-07-08 09:31:20</c:v>
                </c:pt>
                <c:pt idx="74">
                  <c:v> 20-07-08 09:31:25</c:v>
                </c:pt>
                <c:pt idx="75">
                  <c:v> 20-07-08 09:31:30</c:v>
                </c:pt>
                <c:pt idx="76">
                  <c:v> 20-07-08 09:31:35</c:v>
                </c:pt>
                <c:pt idx="77">
                  <c:v> 20-07-08 09:31:40</c:v>
                </c:pt>
                <c:pt idx="78">
                  <c:v> 20-07-08 09:31:45</c:v>
                </c:pt>
                <c:pt idx="79">
                  <c:v> 20-07-08 09:31:50</c:v>
                </c:pt>
                <c:pt idx="80">
                  <c:v> 20-07-08 09:31:55</c:v>
                </c:pt>
                <c:pt idx="81">
                  <c:v> 20-07-08 09:32:00</c:v>
                </c:pt>
                <c:pt idx="82">
                  <c:v> 20-07-08 09:32:05</c:v>
                </c:pt>
                <c:pt idx="83">
                  <c:v> 20-07-08 09:32:10</c:v>
                </c:pt>
                <c:pt idx="84">
                  <c:v> 20-07-08 09:32:50</c:v>
                </c:pt>
                <c:pt idx="85">
                  <c:v> 20-07-08 09:32:55</c:v>
                </c:pt>
                <c:pt idx="86">
                  <c:v> 20-07-08 09:33:00</c:v>
                </c:pt>
                <c:pt idx="87">
                  <c:v> 20-07-08 09:33:05</c:v>
                </c:pt>
                <c:pt idx="88">
                  <c:v> 20-07-08 09:33:10</c:v>
                </c:pt>
                <c:pt idx="89">
                  <c:v> 20-07-08 09:33:15</c:v>
                </c:pt>
                <c:pt idx="90">
                  <c:v> 20-07-08 09:33:20</c:v>
                </c:pt>
                <c:pt idx="91">
                  <c:v> 20-07-08 09:33:25</c:v>
                </c:pt>
                <c:pt idx="92">
                  <c:v> 20-07-08 09:33:30</c:v>
                </c:pt>
                <c:pt idx="93">
                  <c:v> 20-07-08 09:33:35</c:v>
                </c:pt>
                <c:pt idx="94">
                  <c:v> 20-07-08 09:33:40</c:v>
                </c:pt>
                <c:pt idx="95">
                  <c:v> 20-07-08 09:33:45</c:v>
                </c:pt>
                <c:pt idx="96">
                  <c:v> 20-07-08 09:34:55</c:v>
                </c:pt>
                <c:pt idx="97">
                  <c:v> 20-07-08 09:35:00</c:v>
                </c:pt>
                <c:pt idx="98">
                  <c:v> 20-07-08 09:35:05</c:v>
                </c:pt>
                <c:pt idx="99">
                  <c:v> 20-07-08 09:35:10</c:v>
                </c:pt>
                <c:pt idx="100">
                  <c:v> 20-07-08 09:35:15</c:v>
                </c:pt>
                <c:pt idx="101">
                  <c:v> 20-07-08 09:35:20</c:v>
                </c:pt>
                <c:pt idx="102">
                  <c:v> 20-07-08 09:35:25</c:v>
                </c:pt>
                <c:pt idx="103">
                  <c:v> 20-07-08 09:35:30</c:v>
                </c:pt>
                <c:pt idx="104">
                  <c:v> 20-07-08 09:35:35</c:v>
                </c:pt>
                <c:pt idx="105">
                  <c:v> 20-07-08 09:35:40</c:v>
                </c:pt>
                <c:pt idx="106">
                  <c:v> 20-07-08 09:35:45</c:v>
                </c:pt>
                <c:pt idx="107">
                  <c:v> 20-07-08 09:35:50</c:v>
                </c:pt>
                <c:pt idx="108">
                  <c:v> 20-07-08 09:35:55</c:v>
                </c:pt>
                <c:pt idx="109">
                  <c:v> 20-07-08 09:36:00</c:v>
                </c:pt>
                <c:pt idx="110">
                  <c:v> 20-07-08 09:36:05</c:v>
                </c:pt>
                <c:pt idx="111">
                  <c:v> 20-07-08 09:36:10</c:v>
                </c:pt>
                <c:pt idx="112">
                  <c:v> 20-07-08 09:36:45</c:v>
                </c:pt>
                <c:pt idx="113">
                  <c:v> 20-07-08 09:36:50</c:v>
                </c:pt>
                <c:pt idx="114">
                  <c:v> 20-07-08 09:36:55</c:v>
                </c:pt>
                <c:pt idx="115">
                  <c:v> 20-07-08 09:37:00</c:v>
                </c:pt>
                <c:pt idx="116">
                  <c:v> 20-07-08 09:37:05</c:v>
                </c:pt>
                <c:pt idx="117">
                  <c:v> 20-07-08 09:37:10</c:v>
                </c:pt>
                <c:pt idx="118">
                  <c:v> 20-07-08 09:37:15</c:v>
                </c:pt>
                <c:pt idx="119">
                  <c:v> 20-07-08 09:37:20</c:v>
                </c:pt>
                <c:pt idx="120">
                  <c:v> 20-07-08 09:37:25</c:v>
                </c:pt>
                <c:pt idx="121">
                  <c:v> 20-07-08 09:37:30</c:v>
                </c:pt>
                <c:pt idx="122">
                  <c:v> 20-07-08 09:37:35</c:v>
                </c:pt>
                <c:pt idx="123">
                  <c:v> 20-07-08 09:37:40</c:v>
                </c:pt>
                <c:pt idx="124">
                  <c:v> 20-07-08 09:37:45</c:v>
                </c:pt>
                <c:pt idx="125">
                  <c:v> 20-07-08 09:41:25</c:v>
                </c:pt>
                <c:pt idx="126">
                  <c:v> 20-07-08 09:41:30</c:v>
                </c:pt>
                <c:pt idx="127">
                  <c:v> 20-07-08 09:41:35</c:v>
                </c:pt>
                <c:pt idx="128">
                  <c:v> 20-07-08 09:41:40</c:v>
                </c:pt>
                <c:pt idx="129">
                  <c:v> 20-07-08 09:41:45</c:v>
                </c:pt>
                <c:pt idx="130">
                  <c:v> 20-07-08 09:41:50</c:v>
                </c:pt>
                <c:pt idx="131">
                  <c:v> 20-07-08 09:41:55</c:v>
                </c:pt>
                <c:pt idx="132">
                  <c:v> 20-07-08 09:42:00</c:v>
                </c:pt>
                <c:pt idx="133">
                  <c:v> 20-07-08 09:42:05</c:v>
                </c:pt>
                <c:pt idx="134">
                  <c:v> 20-07-08 09:42:10</c:v>
                </c:pt>
                <c:pt idx="135">
                  <c:v> 20-07-08 09:42:15</c:v>
                </c:pt>
                <c:pt idx="136">
                  <c:v> 20-07-08 09:42:20</c:v>
                </c:pt>
                <c:pt idx="137">
                  <c:v> 20-07-08 09:42:25</c:v>
                </c:pt>
                <c:pt idx="138">
                  <c:v> 20-07-08 09:42:30</c:v>
                </c:pt>
                <c:pt idx="139">
                  <c:v> 20-07-08 09:42:35</c:v>
                </c:pt>
                <c:pt idx="140">
                  <c:v> 20-07-08 09:42:40</c:v>
                </c:pt>
                <c:pt idx="141">
                  <c:v> 20-07-08 09:42:45</c:v>
                </c:pt>
                <c:pt idx="142">
                  <c:v> 20-07-08 09:42:50</c:v>
                </c:pt>
                <c:pt idx="143">
                  <c:v> 20-07-08 09:42:55</c:v>
                </c:pt>
                <c:pt idx="144">
                  <c:v> 20-07-08 09:43:00</c:v>
                </c:pt>
                <c:pt idx="145">
                  <c:v> 20-07-08 09:43:05</c:v>
                </c:pt>
                <c:pt idx="146">
                  <c:v> 20-07-08 09:43:10</c:v>
                </c:pt>
                <c:pt idx="147">
                  <c:v> 20-07-08 09:44:05</c:v>
                </c:pt>
                <c:pt idx="148">
                  <c:v> 20-07-08 09:44:10</c:v>
                </c:pt>
                <c:pt idx="149">
                  <c:v> 20-07-08 09:44:15</c:v>
                </c:pt>
                <c:pt idx="150">
                  <c:v> 20-07-08 09:44:20</c:v>
                </c:pt>
                <c:pt idx="151">
                  <c:v> 20-07-08 09:44:25</c:v>
                </c:pt>
                <c:pt idx="152">
                  <c:v> 20-07-08 09:44:30</c:v>
                </c:pt>
                <c:pt idx="153">
                  <c:v> 20-07-08 09:44:35</c:v>
                </c:pt>
                <c:pt idx="154">
                  <c:v> 20-07-08 09:44:40</c:v>
                </c:pt>
                <c:pt idx="155">
                  <c:v> 20-07-08 09:44:45</c:v>
                </c:pt>
                <c:pt idx="156">
                  <c:v> 20-07-08 09:44:50</c:v>
                </c:pt>
                <c:pt idx="157">
                  <c:v> 20-07-08 09:44:55</c:v>
                </c:pt>
                <c:pt idx="158">
                  <c:v> 20-07-08 09:45:00</c:v>
                </c:pt>
                <c:pt idx="159">
                  <c:v> 20-07-08 09:45:05</c:v>
                </c:pt>
                <c:pt idx="160">
                  <c:v> 20-07-08 09:45:10</c:v>
                </c:pt>
                <c:pt idx="161">
                  <c:v> 20-07-08 09:45:15</c:v>
                </c:pt>
                <c:pt idx="162">
                  <c:v> 20-07-08 09:45:20</c:v>
                </c:pt>
                <c:pt idx="163">
                  <c:v> 20-07-08 09:45:25</c:v>
                </c:pt>
                <c:pt idx="164">
                  <c:v> 20-07-08 09:45:30</c:v>
                </c:pt>
                <c:pt idx="165">
                  <c:v> 20-07-08 09:45:35</c:v>
                </c:pt>
                <c:pt idx="166">
                  <c:v> 20-07-08 09:45:40</c:v>
                </c:pt>
                <c:pt idx="167">
                  <c:v> 20-07-08 09:45:45</c:v>
                </c:pt>
                <c:pt idx="168">
                  <c:v> 20-07-08 09:46:20</c:v>
                </c:pt>
                <c:pt idx="169">
                  <c:v> 20-07-08 09:46:25</c:v>
                </c:pt>
                <c:pt idx="170">
                  <c:v> 20-07-08 09:46:30</c:v>
                </c:pt>
                <c:pt idx="171">
                  <c:v> 20-07-08 09:46:35</c:v>
                </c:pt>
                <c:pt idx="172">
                  <c:v> 20-07-08 09:46:40</c:v>
                </c:pt>
                <c:pt idx="173">
                  <c:v> 20-07-08 09:46:45</c:v>
                </c:pt>
                <c:pt idx="174">
                  <c:v> 20-07-08 09:46:50</c:v>
                </c:pt>
                <c:pt idx="175">
                  <c:v> 20-07-08 09:46:55</c:v>
                </c:pt>
                <c:pt idx="176">
                  <c:v> 20-07-08 09:47:00</c:v>
                </c:pt>
                <c:pt idx="177">
                  <c:v> 20-07-08 09:47:05</c:v>
                </c:pt>
                <c:pt idx="178">
                  <c:v> 20-07-08 09:47:10</c:v>
                </c:pt>
                <c:pt idx="179">
                  <c:v> 20-07-08 09:47:15</c:v>
                </c:pt>
                <c:pt idx="180">
                  <c:v> 20-07-08 09:47:20</c:v>
                </c:pt>
                <c:pt idx="181">
                  <c:v> 20-07-08 09:47:25</c:v>
                </c:pt>
                <c:pt idx="182">
                  <c:v> 20-07-08 09:47:30</c:v>
                </c:pt>
                <c:pt idx="183">
                  <c:v> 20-07-08 09:47:35</c:v>
                </c:pt>
                <c:pt idx="184">
                  <c:v> 20-07-08 09:47:40</c:v>
                </c:pt>
                <c:pt idx="185">
                  <c:v> 20-07-08 09:47:45</c:v>
                </c:pt>
                <c:pt idx="186">
                  <c:v> 20-07-08 09:47:50</c:v>
                </c:pt>
                <c:pt idx="187">
                  <c:v> 20-07-08 09:47:55</c:v>
                </c:pt>
                <c:pt idx="188">
                  <c:v> 20-07-08 09:48:00</c:v>
                </c:pt>
                <c:pt idx="189">
                  <c:v> 20-07-08 09:48:05</c:v>
                </c:pt>
                <c:pt idx="190">
                  <c:v> 20-07-08 09:48:10</c:v>
                </c:pt>
                <c:pt idx="191">
                  <c:v> 20-07-08 09:48:15</c:v>
                </c:pt>
                <c:pt idx="192">
                  <c:v> 20-07-08 09:48:45</c:v>
                </c:pt>
                <c:pt idx="193">
                  <c:v> 20-07-08 09:48:50</c:v>
                </c:pt>
                <c:pt idx="194">
                  <c:v> 20-07-08 09:48:55</c:v>
                </c:pt>
                <c:pt idx="195">
                  <c:v> 20-07-08 09:49:00</c:v>
                </c:pt>
                <c:pt idx="196">
                  <c:v> 20-07-08 09:49:05</c:v>
                </c:pt>
                <c:pt idx="197">
                  <c:v> 20-07-08 09:49:10</c:v>
                </c:pt>
                <c:pt idx="198">
                  <c:v> 20-07-08 09:49:15</c:v>
                </c:pt>
                <c:pt idx="199">
                  <c:v> 20-07-08 09:49:20</c:v>
                </c:pt>
                <c:pt idx="200">
                  <c:v> 20-07-08 09:49:25</c:v>
                </c:pt>
                <c:pt idx="201">
                  <c:v> 20-07-08 09:49:30</c:v>
                </c:pt>
                <c:pt idx="202">
                  <c:v> 20-07-08 09:49:35</c:v>
                </c:pt>
                <c:pt idx="203">
                  <c:v> 20-07-08 09:49:40</c:v>
                </c:pt>
                <c:pt idx="204">
                  <c:v> 20-07-08 09:51:40</c:v>
                </c:pt>
                <c:pt idx="205">
                  <c:v> 20-07-08 09:51:45</c:v>
                </c:pt>
                <c:pt idx="206">
                  <c:v> 20-07-08 09:51:50</c:v>
                </c:pt>
                <c:pt idx="207">
                  <c:v> 20-07-08 09:51:55</c:v>
                </c:pt>
                <c:pt idx="208">
                  <c:v> 20-07-08 09:52:00</c:v>
                </c:pt>
                <c:pt idx="209">
                  <c:v> 20-07-08 09:52:05</c:v>
                </c:pt>
                <c:pt idx="210">
                  <c:v> 20-07-08 09:52:10</c:v>
                </c:pt>
                <c:pt idx="211">
                  <c:v> 20-07-08 09:52:15</c:v>
                </c:pt>
                <c:pt idx="212">
                  <c:v> 20-07-08 09:52:20</c:v>
                </c:pt>
                <c:pt idx="213">
                  <c:v> 20-07-08 09:52:25</c:v>
                </c:pt>
                <c:pt idx="214">
                  <c:v> 20-07-08 09:52:30</c:v>
                </c:pt>
                <c:pt idx="215">
                  <c:v> 20-07-08 09:52:35</c:v>
                </c:pt>
                <c:pt idx="216">
                  <c:v> 20-07-08 09:52:40</c:v>
                </c:pt>
                <c:pt idx="217">
                  <c:v> 20-07-08 09:52:45</c:v>
                </c:pt>
                <c:pt idx="218">
                  <c:v> 20-07-08 09:52:50</c:v>
                </c:pt>
                <c:pt idx="219">
                  <c:v> 20-07-08 09:52:55</c:v>
                </c:pt>
                <c:pt idx="220">
                  <c:v> 20-07-08 09:53:00</c:v>
                </c:pt>
                <c:pt idx="221">
                  <c:v> 20-07-08 09:53:05</c:v>
                </c:pt>
                <c:pt idx="222">
                  <c:v> 20-07-08 09:53:10</c:v>
                </c:pt>
                <c:pt idx="223">
                  <c:v> 20-07-08 09:53:15</c:v>
                </c:pt>
                <c:pt idx="224">
                  <c:v> 20-07-08 09:53:20</c:v>
                </c:pt>
                <c:pt idx="225">
                  <c:v> 20-07-08 09:53:25</c:v>
                </c:pt>
                <c:pt idx="226">
                  <c:v> 20-07-08 09:53:30</c:v>
                </c:pt>
                <c:pt idx="227">
                  <c:v> 20-07-08 09:53:35</c:v>
                </c:pt>
                <c:pt idx="228">
                  <c:v> 20-07-08 09:53:40</c:v>
                </c:pt>
                <c:pt idx="229">
                  <c:v> 20-07-08 09:53:45</c:v>
                </c:pt>
                <c:pt idx="230">
                  <c:v> 20-07-08 09:53:50</c:v>
                </c:pt>
                <c:pt idx="231">
                  <c:v> 20-07-08 09:53:55</c:v>
                </c:pt>
                <c:pt idx="232">
                  <c:v> 20-07-08 09:55:40</c:v>
                </c:pt>
                <c:pt idx="233">
                  <c:v> 20-07-08 09:55:45</c:v>
                </c:pt>
                <c:pt idx="234">
                  <c:v> 20-07-08 09:55:50</c:v>
                </c:pt>
                <c:pt idx="235">
                  <c:v> 20-07-08 09:55:55</c:v>
                </c:pt>
                <c:pt idx="236">
                  <c:v> 20-07-08 09:56:00</c:v>
                </c:pt>
                <c:pt idx="237">
                  <c:v> 20-07-08 09:56:05</c:v>
                </c:pt>
                <c:pt idx="238">
                  <c:v> 20-07-08 09:56:10</c:v>
                </c:pt>
                <c:pt idx="239">
                  <c:v> 20-07-08 09:56:15</c:v>
                </c:pt>
                <c:pt idx="240">
                  <c:v> 20-07-08 09:56:20</c:v>
                </c:pt>
                <c:pt idx="241">
                  <c:v> 20-07-08 09:56:25</c:v>
                </c:pt>
                <c:pt idx="242">
                  <c:v> 20-07-08 09:56:30</c:v>
                </c:pt>
                <c:pt idx="243">
                  <c:v> 20-07-08 09:56:35</c:v>
                </c:pt>
                <c:pt idx="244">
                  <c:v> 20-07-08 09:58:45</c:v>
                </c:pt>
                <c:pt idx="245">
                  <c:v> 20-07-08 09:58:50</c:v>
                </c:pt>
                <c:pt idx="246">
                  <c:v> 20-07-08 09:58:55</c:v>
                </c:pt>
                <c:pt idx="247">
                  <c:v> 20-07-08 09:59:00</c:v>
                </c:pt>
                <c:pt idx="248">
                  <c:v> 20-07-08 09:59:05</c:v>
                </c:pt>
                <c:pt idx="249">
                  <c:v> 20-07-08 09:59:10</c:v>
                </c:pt>
                <c:pt idx="250">
                  <c:v> 20-07-08 09:59:15</c:v>
                </c:pt>
                <c:pt idx="251">
                  <c:v> 20-07-08 09:59:20</c:v>
                </c:pt>
                <c:pt idx="252">
                  <c:v> 20-07-08 09:59:25</c:v>
                </c:pt>
                <c:pt idx="253">
                  <c:v> 20-07-08 09:59:30</c:v>
                </c:pt>
                <c:pt idx="254">
                  <c:v> 20-07-08 09:59:35</c:v>
                </c:pt>
                <c:pt idx="255">
                  <c:v> 20-07-08 09:59:40</c:v>
                </c:pt>
                <c:pt idx="256">
                  <c:v> 20-07-08 09:59:45</c:v>
                </c:pt>
                <c:pt idx="257">
                  <c:v> 20-07-08 09:59:50</c:v>
                </c:pt>
                <c:pt idx="258">
                  <c:v> 20-07-08 09:59:55</c:v>
                </c:pt>
                <c:pt idx="259">
                  <c:v> 20-07-08 10:00:00</c:v>
                </c:pt>
                <c:pt idx="260">
                  <c:v> 20-07-08 10:00:05</c:v>
                </c:pt>
                <c:pt idx="261">
                  <c:v> 20-07-08 10:00:10</c:v>
                </c:pt>
                <c:pt idx="262">
                  <c:v> 20-07-08 10:00:15</c:v>
                </c:pt>
                <c:pt idx="263">
                  <c:v> 20-07-08 10:00:20</c:v>
                </c:pt>
                <c:pt idx="264">
                  <c:v> 20-07-08 10:01:35</c:v>
                </c:pt>
                <c:pt idx="265">
                  <c:v> 20-07-08 10:01:40</c:v>
                </c:pt>
                <c:pt idx="266">
                  <c:v> 20-07-08 10:01:45</c:v>
                </c:pt>
                <c:pt idx="267">
                  <c:v> 20-07-08 10:01:50</c:v>
                </c:pt>
                <c:pt idx="268">
                  <c:v> 20-07-08 10:01:55</c:v>
                </c:pt>
                <c:pt idx="269">
                  <c:v> 20-07-08 10:02:00</c:v>
                </c:pt>
                <c:pt idx="270">
                  <c:v> 20-07-08 10:02:05</c:v>
                </c:pt>
                <c:pt idx="271">
                  <c:v> 20-07-08 10:02:10</c:v>
                </c:pt>
                <c:pt idx="272">
                  <c:v> 20-07-08 10:02:15</c:v>
                </c:pt>
                <c:pt idx="273">
                  <c:v> 20-07-08 10:02:20</c:v>
                </c:pt>
                <c:pt idx="274">
                  <c:v> 20-07-08 10:02:25</c:v>
                </c:pt>
                <c:pt idx="275">
                  <c:v> 20-07-08 10:02:30</c:v>
                </c:pt>
                <c:pt idx="276">
                  <c:v> 20-07-08 10:02:35</c:v>
                </c:pt>
                <c:pt idx="277">
                  <c:v> 20-07-08 10:02:40</c:v>
                </c:pt>
                <c:pt idx="278">
                  <c:v> 20-07-08 10:02:45</c:v>
                </c:pt>
                <c:pt idx="279">
                  <c:v> 20-07-08 10:02:50</c:v>
                </c:pt>
                <c:pt idx="280">
                  <c:v> 20-07-08 10:02:55</c:v>
                </c:pt>
                <c:pt idx="281">
                  <c:v> 20-07-08 10:03:00</c:v>
                </c:pt>
                <c:pt idx="282">
                  <c:v> 20-07-08 10:03:05</c:v>
                </c:pt>
                <c:pt idx="283">
                  <c:v> 20-07-08 10:03:10</c:v>
                </c:pt>
                <c:pt idx="284">
                  <c:v> 20-07-08 10:03:15</c:v>
                </c:pt>
                <c:pt idx="285">
                  <c:v> 20-07-08 10:03:20</c:v>
                </c:pt>
                <c:pt idx="286">
                  <c:v> 20-07-08 10:03:25</c:v>
                </c:pt>
                <c:pt idx="287">
                  <c:v> 20-07-08 10:03:30</c:v>
                </c:pt>
                <c:pt idx="288">
                  <c:v> 20-07-08 10:03:35</c:v>
                </c:pt>
                <c:pt idx="289">
                  <c:v> 20-07-08 10:03:40</c:v>
                </c:pt>
                <c:pt idx="290">
                  <c:v> 20-07-08 10:03:45</c:v>
                </c:pt>
                <c:pt idx="291">
                  <c:v> 20-07-08 10:04:50</c:v>
                </c:pt>
                <c:pt idx="292">
                  <c:v> 20-07-08 10:04:55</c:v>
                </c:pt>
                <c:pt idx="293">
                  <c:v> 20-07-08 10:05:00</c:v>
                </c:pt>
                <c:pt idx="294">
                  <c:v> 20-07-08 10:05:05</c:v>
                </c:pt>
                <c:pt idx="295">
                  <c:v> 20-07-08 10:05:10</c:v>
                </c:pt>
                <c:pt idx="296">
                  <c:v> 20-07-08 10:05:15</c:v>
                </c:pt>
                <c:pt idx="297">
                  <c:v> 20-07-08 10:05:20</c:v>
                </c:pt>
                <c:pt idx="298">
                  <c:v> 20-07-08 10:05:25</c:v>
                </c:pt>
                <c:pt idx="299">
                  <c:v> 20-07-08 10:05:30</c:v>
                </c:pt>
                <c:pt idx="300">
                  <c:v> 20-07-08 10:05:35</c:v>
                </c:pt>
                <c:pt idx="301">
                  <c:v> 20-07-08 10:05:40</c:v>
                </c:pt>
                <c:pt idx="302">
                  <c:v> 20-07-08 10:05:45</c:v>
                </c:pt>
                <c:pt idx="303">
                  <c:v> 20-07-08 10:06:40</c:v>
                </c:pt>
                <c:pt idx="304">
                  <c:v> 20-07-08 10:06:45</c:v>
                </c:pt>
                <c:pt idx="305">
                  <c:v> 20-07-08 10:06:50</c:v>
                </c:pt>
                <c:pt idx="306">
                  <c:v> 20-07-08 10:06:55</c:v>
                </c:pt>
                <c:pt idx="307">
                  <c:v> 20-07-08 10:07:00</c:v>
                </c:pt>
                <c:pt idx="308">
                  <c:v> 20-07-08 10:07:05</c:v>
                </c:pt>
                <c:pt idx="309">
                  <c:v> 20-07-08 10:07:10</c:v>
                </c:pt>
                <c:pt idx="310">
                  <c:v> 20-07-08 10:07:15</c:v>
                </c:pt>
                <c:pt idx="311">
                  <c:v> 20-07-08 10:07:20</c:v>
                </c:pt>
                <c:pt idx="312">
                  <c:v> 20-07-08 10:07:25</c:v>
                </c:pt>
                <c:pt idx="313">
                  <c:v> 20-07-08 10:07:30</c:v>
                </c:pt>
                <c:pt idx="314">
                  <c:v> 20-07-08 10:07:35</c:v>
                </c:pt>
                <c:pt idx="315">
                  <c:v> 20-07-08 10:07:40</c:v>
                </c:pt>
                <c:pt idx="316">
                  <c:v> 20-07-08 10:07:45</c:v>
                </c:pt>
                <c:pt idx="317">
                  <c:v> 20-07-08 10:07:50</c:v>
                </c:pt>
                <c:pt idx="318">
                  <c:v> 20-07-08 10:07:55</c:v>
                </c:pt>
                <c:pt idx="319">
                  <c:v> 20-07-08 10:08:00</c:v>
                </c:pt>
                <c:pt idx="320">
                  <c:v> 20-07-08 10:08:05</c:v>
                </c:pt>
                <c:pt idx="321">
                  <c:v> 20-07-08 10:08:10</c:v>
                </c:pt>
                <c:pt idx="322">
                  <c:v> 20-07-08 10:08:15</c:v>
                </c:pt>
                <c:pt idx="323">
                  <c:v> 20-07-08 10:10:10</c:v>
                </c:pt>
                <c:pt idx="324">
                  <c:v> 20-07-08 10:10:15</c:v>
                </c:pt>
                <c:pt idx="325">
                  <c:v> 20-07-08 10:10:20</c:v>
                </c:pt>
                <c:pt idx="326">
                  <c:v> 20-07-08 10:10:25</c:v>
                </c:pt>
                <c:pt idx="327">
                  <c:v> 20-07-08 10:10:30</c:v>
                </c:pt>
                <c:pt idx="328">
                  <c:v> 20-07-08 10:10:35</c:v>
                </c:pt>
                <c:pt idx="329">
                  <c:v> 20-07-08 10:10:40</c:v>
                </c:pt>
                <c:pt idx="330">
                  <c:v> 20-07-08 10:10:45</c:v>
                </c:pt>
                <c:pt idx="331">
                  <c:v> 20-07-08 10:10:50</c:v>
                </c:pt>
                <c:pt idx="332">
                  <c:v> 20-07-08 10:10:55</c:v>
                </c:pt>
                <c:pt idx="333">
                  <c:v> 20-07-08 10:11:00</c:v>
                </c:pt>
                <c:pt idx="334">
                  <c:v> 20-07-08 10:11:05</c:v>
                </c:pt>
                <c:pt idx="335">
                  <c:v> 20-07-08 10:11:10</c:v>
                </c:pt>
                <c:pt idx="336">
                  <c:v> 20-07-08 10:11:15</c:v>
                </c:pt>
                <c:pt idx="337">
                  <c:v> 20-07-08 10:11:20</c:v>
                </c:pt>
                <c:pt idx="338">
                  <c:v> 20-07-08 10:11:25</c:v>
                </c:pt>
                <c:pt idx="339">
                  <c:v> 20-07-08 10:11:30</c:v>
                </c:pt>
                <c:pt idx="340">
                  <c:v> 20-07-08 10:11:35</c:v>
                </c:pt>
                <c:pt idx="341">
                  <c:v> 20-07-08 10:11:40</c:v>
                </c:pt>
                <c:pt idx="342">
                  <c:v> 20-07-08 10:11:45</c:v>
                </c:pt>
                <c:pt idx="343">
                  <c:v> 20-07-08 10:12:25</c:v>
                </c:pt>
                <c:pt idx="344">
                  <c:v> 20-07-08 10:12:30</c:v>
                </c:pt>
                <c:pt idx="345">
                  <c:v> 20-07-08 10:12:35</c:v>
                </c:pt>
                <c:pt idx="346">
                  <c:v> 20-07-08 10:12:40</c:v>
                </c:pt>
                <c:pt idx="347">
                  <c:v> 20-07-08 10:12:45</c:v>
                </c:pt>
                <c:pt idx="348">
                  <c:v> 20-07-08 10:12:50</c:v>
                </c:pt>
                <c:pt idx="349">
                  <c:v> 20-07-08 10:12:55</c:v>
                </c:pt>
                <c:pt idx="350">
                  <c:v> 20-07-08 10:13:00</c:v>
                </c:pt>
                <c:pt idx="351">
                  <c:v> 20-07-08 10:13:05</c:v>
                </c:pt>
                <c:pt idx="352">
                  <c:v> 20-07-08 10:13:10</c:v>
                </c:pt>
                <c:pt idx="353">
                  <c:v> 20-07-08 10:13:15</c:v>
                </c:pt>
                <c:pt idx="354">
                  <c:v> 20-07-08 10:13:20</c:v>
                </c:pt>
                <c:pt idx="355">
                  <c:v> 20-07-08 10:15:15</c:v>
                </c:pt>
                <c:pt idx="356">
                  <c:v> 20-07-08 10:15:20</c:v>
                </c:pt>
                <c:pt idx="357">
                  <c:v> 20-07-08 10:15:25</c:v>
                </c:pt>
                <c:pt idx="358">
                  <c:v> 20-07-08 10:15:30</c:v>
                </c:pt>
                <c:pt idx="359">
                  <c:v> 20-07-08 10:15:35</c:v>
                </c:pt>
                <c:pt idx="360">
                  <c:v> 20-07-08 10:15:40</c:v>
                </c:pt>
                <c:pt idx="361">
                  <c:v> 20-07-08 10:15:45</c:v>
                </c:pt>
                <c:pt idx="362">
                  <c:v> 20-07-08 10:15:50</c:v>
                </c:pt>
                <c:pt idx="363">
                  <c:v> 20-07-08 10:15:55</c:v>
                </c:pt>
                <c:pt idx="364">
                  <c:v> 20-07-08 10:16:00</c:v>
                </c:pt>
                <c:pt idx="365">
                  <c:v> 20-07-08 10:16:05</c:v>
                </c:pt>
                <c:pt idx="366">
                  <c:v> 20-07-08 10:16:10</c:v>
                </c:pt>
                <c:pt idx="367">
                  <c:v> 20-07-08 10:16:15</c:v>
                </c:pt>
                <c:pt idx="368">
                  <c:v> 20-07-08 10:16:20</c:v>
                </c:pt>
                <c:pt idx="369">
                  <c:v> 20-07-08 10:16:25</c:v>
                </c:pt>
                <c:pt idx="370">
                  <c:v> 20-07-08 10:16:30</c:v>
                </c:pt>
                <c:pt idx="371">
                  <c:v> 20-07-08 10:16:35</c:v>
                </c:pt>
                <c:pt idx="372">
                  <c:v> 20-07-08 10:16:40</c:v>
                </c:pt>
                <c:pt idx="373">
                  <c:v> 20-07-08 10:16:45</c:v>
                </c:pt>
                <c:pt idx="374">
                  <c:v> 20-07-08 10:16:50</c:v>
                </c:pt>
                <c:pt idx="375">
                  <c:v> 20-07-08 10:16:55</c:v>
                </c:pt>
                <c:pt idx="376">
                  <c:v> 20-07-08 10:17:00</c:v>
                </c:pt>
                <c:pt idx="377">
                  <c:v> 20-07-08 10:17:05</c:v>
                </c:pt>
                <c:pt idx="378">
                  <c:v> 20-07-08 10:17:30</c:v>
                </c:pt>
                <c:pt idx="379">
                  <c:v> 20-07-08 10:17:35</c:v>
                </c:pt>
                <c:pt idx="380">
                  <c:v> 20-07-08 10:17:40</c:v>
                </c:pt>
                <c:pt idx="381">
                  <c:v> 20-07-08 10:17:45</c:v>
                </c:pt>
                <c:pt idx="382">
                  <c:v> 20-07-08 10:17:50</c:v>
                </c:pt>
                <c:pt idx="383">
                  <c:v> 20-07-08 10:17:55</c:v>
                </c:pt>
                <c:pt idx="384">
                  <c:v> 20-07-08 10:18:00</c:v>
                </c:pt>
                <c:pt idx="385">
                  <c:v> 20-07-08 10:18:05</c:v>
                </c:pt>
                <c:pt idx="386">
                  <c:v> 20-07-08 10:18:10</c:v>
                </c:pt>
                <c:pt idx="387">
                  <c:v> 20-07-08 10:18:15</c:v>
                </c:pt>
                <c:pt idx="388">
                  <c:v> 20-07-08 10:18:20</c:v>
                </c:pt>
                <c:pt idx="389">
                  <c:v> 20-07-08 10:18:25</c:v>
                </c:pt>
                <c:pt idx="390">
                  <c:v> 20-07-08 10:19:00</c:v>
                </c:pt>
                <c:pt idx="391">
                  <c:v> 20-07-08 10:19:05</c:v>
                </c:pt>
                <c:pt idx="392">
                  <c:v> 20-07-08 10:19:10</c:v>
                </c:pt>
                <c:pt idx="393">
                  <c:v> 20-07-08 10:19:15</c:v>
                </c:pt>
                <c:pt idx="394">
                  <c:v> 20-07-08 10:19:20</c:v>
                </c:pt>
                <c:pt idx="395">
                  <c:v> 20-07-08 10:19:25</c:v>
                </c:pt>
                <c:pt idx="396">
                  <c:v> 20-07-08 10:19:30</c:v>
                </c:pt>
                <c:pt idx="397">
                  <c:v> 20-07-08 10:19:35</c:v>
                </c:pt>
                <c:pt idx="398">
                  <c:v> 20-07-08 10:19:40</c:v>
                </c:pt>
                <c:pt idx="399">
                  <c:v> 20-07-08 10:19:45</c:v>
                </c:pt>
                <c:pt idx="400">
                  <c:v> 20-07-08 10:19:50</c:v>
                </c:pt>
                <c:pt idx="401">
                  <c:v> 20-07-08 10:19:55</c:v>
                </c:pt>
                <c:pt idx="402">
                  <c:v> 20-07-08 10:20:15</c:v>
                </c:pt>
                <c:pt idx="403">
                  <c:v> 20-07-08 10:20:20</c:v>
                </c:pt>
                <c:pt idx="404">
                  <c:v> 20-07-08 10:20:25</c:v>
                </c:pt>
                <c:pt idx="405">
                  <c:v> 20-07-08 10:20:30</c:v>
                </c:pt>
                <c:pt idx="406">
                  <c:v> 20-07-08 10:20:35</c:v>
                </c:pt>
                <c:pt idx="407">
                  <c:v> 20-07-08 10:20:40</c:v>
                </c:pt>
                <c:pt idx="408">
                  <c:v> 20-07-08 10:20:45</c:v>
                </c:pt>
                <c:pt idx="409">
                  <c:v> 20-07-08 10:20:50</c:v>
                </c:pt>
                <c:pt idx="410">
                  <c:v> 20-07-08 10:20:55</c:v>
                </c:pt>
                <c:pt idx="411">
                  <c:v> 20-07-08 10:21:00</c:v>
                </c:pt>
                <c:pt idx="412">
                  <c:v> 20-07-08 10:21:05</c:v>
                </c:pt>
                <c:pt idx="413">
                  <c:v> 20-07-08 10:21:10</c:v>
                </c:pt>
                <c:pt idx="414">
                  <c:v> 20-07-08 10:21:15</c:v>
                </c:pt>
                <c:pt idx="415">
                  <c:v> 20-07-08 10:21:20</c:v>
                </c:pt>
                <c:pt idx="416">
                  <c:v> 20-07-08 10:21:25</c:v>
                </c:pt>
                <c:pt idx="417">
                  <c:v> 20-07-08 10:21:30</c:v>
                </c:pt>
                <c:pt idx="418">
                  <c:v> 20-07-08 10:21:35</c:v>
                </c:pt>
                <c:pt idx="419">
                  <c:v> 20-07-08 10:21:40</c:v>
                </c:pt>
                <c:pt idx="420">
                  <c:v> 20-07-08 10:21:45</c:v>
                </c:pt>
                <c:pt idx="421">
                  <c:v> 20-07-08 10:21:50</c:v>
                </c:pt>
                <c:pt idx="422">
                  <c:v> 20-07-08 10:21:55</c:v>
                </c:pt>
                <c:pt idx="423">
                  <c:v> 20-07-08 10:22:00</c:v>
                </c:pt>
                <c:pt idx="424">
                  <c:v> 20-07-08 10:22:05</c:v>
                </c:pt>
                <c:pt idx="425">
                  <c:v> 20-07-08 10:22:10</c:v>
                </c:pt>
                <c:pt idx="426">
                  <c:v> 20-07-08 10:22:15</c:v>
                </c:pt>
                <c:pt idx="427">
                  <c:v> 20-07-08 10:22:20</c:v>
                </c:pt>
                <c:pt idx="428">
                  <c:v> 20-07-08 10:22:25</c:v>
                </c:pt>
                <c:pt idx="429">
                  <c:v> 20-07-08 10:22:30</c:v>
                </c:pt>
                <c:pt idx="430">
                  <c:v> 20-07-08 10:22:35</c:v>
                </c:pt>
                <c:pt idx="431">
                  <c:v> 20-07-08 10:22:40</c:v>
                </c:pt>
                <c:pt idx="432">
                  <c:v> 20-07-08 10:25:40</c:v>
                </c:pt>
                <c:pt idx="433">
                  <c:v> 20-07-08 10:25:45</c:v>
                </c:pt>
                <c:pt idx="434">
                  <c:v> 20-07-08 10:25:50</c:v>
                </c:pt>
                <c:pt idx="435">
                  <c:v> 20-07-08 10:25:55</c:v>
                </c:pt>
                <c:pt idx="436">
                  <c:v> 20-07-08 10:26:00</c:v>
                </c:pt>
                <c:pt idx="437">
                  <c:v> 20-07-08 10:26:05</c:v>
                </c:pt>
                <c:pt idx="438">
                  <c:v> 20-07-08 10:26:10</c:v>
                </c:pt>
                <c:pt idx="439">
                  <c:v> 20-07-08 10:26:15</c:v>
                </c:pt>
                <c:pt idx="440">
                  <c:v> 20-07-08 10:26:20</c:v>
                </c:pt>
                <c:pt idx="441">
                  <c:v> 20-07-08 10:26:25</c:v>
                </c:pt>
                <c:pt idx="442">
                  <c:v> 20-07-08 10:26:30</c:v>
                </c:pt>
                <c:pt idx="443">
                  <c:v> 20-07-08 10:26:35</c:v>
                </c:pt>
                <c:pt idx="444">
                  <c:v> 20-07-08 10:26:40</c:v>
                </c:pt>
                <c:pt idx="445">
                  <c:v> 20-07-08 10:26:45</c:v>
                </c:pt>
                <c:pt idx="446">
                  <c:v> 20-07-08 10:26:50</c:v>
                </c:pt>
                <c:pt idx="447">
                  <c:v> 20-07-08 10:26:55</c:v>
                </c:pt>
                <c:pt idx="448">
                  <c:v> 20-07-08 10:27:00</c:v>
                </c:pt>
                <c:pt idx="449">
                  <c:v> 20-07-08 10:28:55</c:v>
                </c:pt>
                <c:pt idx="450">
                  <c:v> 20-07-08 10:29:00</c:v>
                </c:pt>
                <c:pt idx="451">
                  <c:v> 20-07-08 10:29:05</c:v>
                </c:pt>
                <c:pt idx="452">
                  <c:v> 20-07-08 10:29:10</c:v>
                </c:pt>
                <c:pt idx="453">
                  <c:v> 20-07-08 10:29:15</c:v>
                </c:pt>
                <c:pt idx="454">
                  <c:v> 20-07-08 10:29:20</c:v>
                </c:pt>
                <c:pt idx="455">
                  <c:v> 20-07-08 10:29:25</c:v>
                </c:pt>
                <c:pt idx="456">
                  <c:v> 20-07-08 10:29:30</c:v>
                </c:pt>
                <c:pt idx="457">
                  <c:v> 20-07-08 10:29:35</c:v>
                </c:pt>
                <c:pt idx="458">
                  <c:v> 20-07-08 10:29:40</c:v>
                </c:pt>
                <c:pt idx="459">
                  <c:v> 20-07-08 10:29:45</c:v>
                </c:pt>
                <c:pt idx="460">
                  <c:v> 20-07-08 10:29:50</c:v>
                </c:pt>
                <c:pt idx="461">
                  <c:v> 20-07-08 10:29:55</c:v>
                </c:pt>
                <c:pt idx="462">
                  <c:v> 20-07-08 10:30:00</c:v>
                </c:pt>
                <c:pt idx="463">
                  <c:v> 20-07-08 10:30:05</c:v>
                </c:pt>
                <c:pt idx="464">
                  <c:v> 20-07-08 10:30:10</c:v>
                </c:pt>
                <c:pt idx="465">
                  <c:v> 20-07-08 10:30:15</c:v>
                </c:pt>
                <c:pt idx="466">
                  <c:v> 20-07-08 10:30:20</c:v>
                </c:pt>
                <c:pt idx="467">
                  <c:v> 20-07-08 10:30:25</c:v>
                </c:pt>
                <c:pt idx="468">
                  <c:v> 20-07-08 10:30:30</c:v>
                </c:pt>
                <c:pt idx="469">
                  <c:v> 20-07-08 10:30:35</c:v>
                </c:pt>
                <c:pt idx="470">
                  <c:v> 20-07-08 10:30:40</c:v>
                </c:pt>
                <c:pt idx="471">
                  <c:v> 20-07-08 10:30:45</c:v>
                </c:pt>
                <c:pt idx="472">
                  <c:v> 20-07-08 10:30:50</c:v>
                </c:pt>
                <c:pt idx="473">
                  <c:v> 20-07-08 10:31:35</c:v>
                </c:pt>
                <c:pt idx="474">
                  <c:v> 20-07-08 10:31:40</c:v>
                </c:pt>
                <c:pt idx="475">
                  <c:v> 20-07-08 10:31:45</c:v>
                </c:pt>
                <c:pt idx="476">
                  <c:v> 20-07-08 10:31:50</c:v>
                </c:pt>
                <c:pt idx="477">
                  <c:v> 20-07-08 10:31:55</c:v>
                </c:pt>
                <c:pt idx="478">
                  <c:v> 20-07-08 10:32:00</c:v>
                </c:pt>
                <c:pt idx="479">
                  <c:v> 20-07-08 10:32:05</c:v>
                </c:pt>
                <c:pt idx="480">
                  <c:v> 20-07-08 10:32:10</c:v>
                </c:pt>
                <c:pt idx="481">
                  <c:v> 20-07-08 10:32:15</c:v>
                </c:pt>
                <c:pt idx="482">
                  <c:v> 20-07-08 10:32:20</c:v>
                </c:pt>
                <c:pt idx="483">
                  <c:v> 20-07-08 10:32:25</c:v>
                </c:pt>
                <c:pt idx="484">
                  <c:v> 20-07-08 10:32:30</c:v>
                </c:pt>
                <c:pt idx="485">
                  <c:v> 20-07-08 10:34:40</c:v>
                </c:pt>
                <c:pt idx="486">
                  <c:v> 20-07-08 10:34:45</c:v>
                </c:pt>
                <c:pt idx="487">
                  <c:v> 20-07-08 10:34:50</c:v>
                </c:pt>
                <c:pt idx="488">
                  <c:v> 20-07-08 10:34:55</c:v>
                </c:pt>
                <c:pt idx="489">
                  <c:v> 20-07-08 10:35:00</c:v>
                </c:pt>
                <c:pt idx="490">
                  <c:v> 20-07-08 10:35:05</c:v>
                </c:pt>
                <c:pt idx="491">
                  <c:v> 20-07-08 10:35:10</c:v>
                </c:pt>
                <c:pt idx="492">
                  <c:v> 20-07-08 10:35:15</c:v>
                </c:pt>
                <c:pt idx="493">
                  <c:v> 20-07-08 10:35:20</c:v>
                </c:pt>
                <c:pt idx="494">
                  <c:v> 20-07-08 10:35:25</c:v>
                </c:pt>
                <c:pt idx="495">
                  <c:v> 20-07-08 10:35:30</c:v>
                </c:pt>
                <c:pt idx="496">
                  <c:v> 20-07-08 10:35:35</c:v>
                </c:pt>
                <c:pt idx="497">
                  <c:v> 20-07-08 10:37:45</c:v>
                </c:pt>
                <c:pt idx="498">
                  <c:v> 20-07-08 10:37:50</c:v>
                </c:pt>
                <c:pt idx="499">
                  <c:v> 20-07-08 10:37:55</c:v>
                </c:pt>
                <c:pt idx="500">
                  <c:v> 20-07-08 10:38:00</c:v>
                </c:pt>
                <c:pt idx="501">
                  <c:v> 20-07-08 10:38:05</c:v>
                </c:pt>
                <c:pt idx="502">
                  <c:v> 20-07-08 10:38:10</c:v>
                </c:pt>
                <c:pt idx="503">
                  <c:v> 20-07-08 10:38:15</c:v>
                </c:pt>
                <c:pt idx="504">
                  <c:v> 20-07-08 10:38:20</c:v>
                </c:pt>
                <c:pt idx="505">
                  <c:v> 20-07-08 10:38:25</c:v>
                </c:pt>
                <c:pt idx="506">
                  <c:v> 20-07-08 10:38:30</c:v>
                </c:pt>
                <c:pt idx="507">
                  <c:v> 20-07-08 10:38:35</c:v>
                </c:pt>
                <c:pt idx="508">
                  <c:v> 20-07-08 10:38:40</c:v>
                </c:pt>
                <c:pt idx="509">
                  <c:v> 20-07-08 10:38:45</c:v>
                </c:pt>
                <c:pt idx="510">
                  <c:v> 20-07-08 10:38:50</c:v>
                </c:pt>
                <c:pt idx="511">
                  <c:v> 20-07-08 10:38:55</c:v>
                </c:pt>
                <c:pt idx="512">
                  <c:v> 20-07-08 10:39:00</c:v>
                </c:pt>
                <c:pt idx="513">
                  <c:v> 20-07-08 10:39:05</c:v>
                </c:pt>
                <c:pt idx="514">
                  <c:v> 20-07-08 10:39:10</c:v>
                </c:pt>
                <c:pt idx="515">
                  <c:v> 20-07-08 10:39:15</c:v>
                </c:pt>
                <c:pt idx="516">
                  <c:v> 20-07-08 10:39:20</c:v>
                </c:pt>
                <c:pt idx="517">
                  <c:v> 20-07-08 10:39:25</c:v>
                </c:pt>
                <c:pt idx="518">
                  <c:v> 20-07-08 10:39:30</c:v>
                </c:pt>
                <c:pt idx="519">
                  <c:v> 20-07-08 10:39:55</c:v>
                </c:pt>
                <c:pt idx="520">
                  <c:v> 20-07-08 10:40:00</c:v>
                </c:pt>
                <c:pt idx="521">
                  <c:v> 20-07-08 10:40:05</c:v>
                </c:pt>
                <c:pt idx="522">
                  <c:v> 20-07-08 10:40:10</c:v>
                </c:pt>
                <c:pt idx="523">
                  <c:v> 20-07-08 10:40:15</c:v>
                </c:pt>
                <c:pt idx="524">
                  <c:v> 20-07-08 10:40:20</c:v>
                </c:pt>
                <c:pt idx="525">
                  <c:v> 20-07-08 10:40:25</c:v>
                </c:pt>
                <c:pt idx="526">
                  <c:v> 20-07-08 10:40:30</c:v>
                </c:pt>
                <c:pt idx="527">
                  <c:v> 20-07-08 10:40:35</c:v>
                </c:pt>
                <c:pt idx="528">
                  <c:v> 20-07-08 10:40:40</c:v>
                </c:pt>
                <c:pt idx="529">
                  <c:v> 20-07-08 10:40:45</c:v>
                </c:pt>
                <c:pt idx="530">
                  <c:v> 20-07-08 10:40:50</c:v>
                </c:pt>
                <c:pt idx="531">
                  <c:v> 20-07-08 10:48:00</c:v>
                </c:pt>
                <c:pt idx="532">
                  <c:v> 20-07-08 10:48:05</c:v>
                </c:pt>
                <c:pt idx="533">
                  <c:v> 20-07-08 10:48:10</c:v>
                </c:pt>
                <c:pt idx="534">
                  <c:v> 20-07-08 10:48:15</c:v>
                </c:pt>
                <c:pt idx="535">
                  <c:v> 20-07-08 10:48:20</c:v>
                </c:pt>
                <c:pt idx="536">
                  <c:v> 20-07-08 10:48:25</c:v>
                </c:pt>
                <c:pt idx="537">
                  <c:v> 20-07-08 10:48:30</c:v>
                </c:pt>
                <c:pt idx="538">
                  <c:v> 20-07-08 10:48:35</c:v>
                </c:pt>
                <c:pt idx="539">
                  <c:v> 20-07-08 10:48:40</c:v>
                </c:pt>
                <c:pt idx="540">
                  <c:v> 20-07-08 10:48:45</c:v>
                </c:pt>
                <c:pt idx="541">
                  <c:v> 20-07-08 10:48:50</c:v>
                </c:pt>
                <c:pt idx="542">
                  <c:v> 20-07-08 10:48:55</c:v>
                </c:pt>
                <c:pt idx="543">
                  <c:v> 20-07-08 10:49:55</c:v>
                </c:pt>
                <c:pt idx="544">
                  <c:v> 20-07-08 10:50:00</c:v>
                </c:pt>
                <c:pt idx="545">
                  <c:v> 20-07-08 10:50:05</c:v>
                </c:pt>
                <c:pt idx="546">
                  <c:v> 20-07-08 10:50:10</c:v>
                </c:pt>
                <c:pt idx="547">
                  <c:v> 20-07-08 10:50:15</c:v>
                </c:pt>
                <c:pt idx="548">
                  <c:v> 20-07-08 10:50:20</c:v>
                </c:pt>
                <c:pt idx="549">
                  <c:v> 20-07-08 10:50:25</c:v>
                </c:pt>
                <c:pt idx="550">
                  <c:v> 20-07-08 10:50:30</c:v>
                </c:pt>
                <c:pt idx="551">
                  <c:v> 20-07-08 10:50:35</c:v>
                </c:pt>
                <c:pt idx="552">
                  <c:v> 20-07-08 10:50:40</c:v>
                </c:pt>
                <c:pt idx="553">
                  <c:v> 20-07-08 10:50:45</c:v>
                </c:pt>
                <c:pt idx="554">
                  <c:v> 20-07-08 10:50:50</c:v>
                </c:pt>
                <c:pt idx="555">
                  <c:v> 20-07-08 10:52:05</c:v>
                </c:pt>
                <c:pt idx="556">
                  <c:v> 20-07-08 10:52:10</c:v>
                </c:pt>
                <c:pt idx="557">
                  <c:v> 20-07-08 10:52:15</c:v>
                </c:pt>
                <c:pt idx="558">
                  <c:v> 20-07-08 10:52:20</c:v>
                </c:pt>
                <c:pt idx="559">
                  <c:v> 20-07-08 10:52:25</c:v>
                </c:pt>
                <c:pt idx="560">
                  <c:v> 20-07-08 10:52:30</c:v>
                </c:pt>
                <c:pt idx="561">
                  <c:v> 20-07-08 10:52:35</c:v>
                </c:pt>
                <c:pt idx="562">
                  <c:v> 20-07-08 10:52:40</c:v>
                </c:pt>
                <c:pt idx="563">
                  <c:v> 20-07-08 10:52:45</c:v>
                </c:pt>
                <c:pt idx="564">
                  <c:v> 20-07-08 10:52:50</c:v>
                </c:pt>
                <c:pt idx="565">
                  <c:v> 20-07-08 10:52:55</c:v>
                </c:pt>
                <c:pt idx="566">
                  <c:v> 20-07-08 10:53:00</c:v>
                </c:pt>
                <c:pt idx="567">
                  <c:v> 20-07-08 10:53:05</c:v>
                </c:pt>
                <c:pt idx="568">
                  <c:v> 20-07-08 10:53:10</c:v>
                </c:pt>
                <c:pt idx="569">
                  <c:v> 20-07-08 10:53:15</c:v>
                </c:pt>
                <c:pt idx="570">
                  <c:v> 20-07-08 10:53:20</c:v>
                </c:pt>
                <c:pt idx="571">
                  <c:v> 20-07-08 10:53:25</c:v>
                </c:pt>
                <c:pt idx="572">
                  <c:v> 20-07-08 10:53:30</c:v>
                </c:pt>
                <c:pt idx="573">
                  <c:v> 20-07-08 10:53:35</c:v>
                </c:pt>
                <c:pt idx="574">
                  <c:v> 20-07-08 10:53:40</c:v>
                </c:pt>
                <c:pt idx="575">
                  <c:v> 20-07-08 10:53:45</c:v>
                </c:pt>
                <c:pt idx="576">
                  <c:v> 20-07-08 10:53:50</c:v>
                </c:pt>
                <c:pt idx="577">
                  <c:v> 20-07-08 10:53:55</c:v>
                </c:pt>
                <c:pt idx="578">
                  <c:v> 20-07-08 10:54:00</c:v>
                </c:pt>
                <c:pt idx="579">
                  <c:v> 20-07-08 10:54:05</c:v>
                </c:pt>
                <c:pt idx="580">
                  <c:v> 20-07-08 10:54:10</c:v>
                </c:pt>
                <c:pt idx="581">
                  <c:v> 20-07-08 10:54:15</c:v>
                </c:pt>
                <c:pt idx="582">
                  <c:v> 20-07-08 10:54:20</c:v>
                </c:pt>
                <c:pt idx="583">
                  <c:v> 20-07-08 10:54:25</c:v>
                </c:pt>
                <c:pt idx="584">
                  <c:v> 20-07-08 10:54:30</c:v>
                </c:pt>
                <c:pt idx="585">
                  <c:v> 20-07-08 10:54:35</c:v>
                </c:pt>
                <c:pt idx="586">
                  <c:v> 20-07-08 10:54:40</c:v>
                </c:pt>
                <c:pt idx="587">
                  <c:v> 20-07-08 10:54:45</c:v>
                </c:pt>
                <c:pt idx="588">
                  <c:v> 20-07-08 10:54:50</c:v>
                </c:pt>
                <c:pt idx="589">
                  <c:v> 20-07-08 10:54:55</c:v>
                </c:pt>
                <c:pt idx="590">
                  <c:v> 20-07-08 10:55:00</c:v>
                </c:pt>
                <c:pt idx="591">
                  <c:v> 20-07-08 10:55:05</c:v>
                </c:pt>
                <c:pt idx="592">
                  <c:v> 20-07-08 10:55:10</c:v>
                </c:pt>
                <c:pt idx="593">
                  <c:v> 20-07-08 10:55:15</c:v>
                </c:pt>
                <c:pt idx="594">
                  <c:v> 20-07-08 10:55:20</c:v>
                </c:pt>
                <c:pt idx="595">
                  <c:v> 20-07-08 10:55:25</c:v>
                </c:pt>
                <c:pt idx="596">
                  <c:v> 20-07-08 10:55:30</c:v>
                </c:pt>
                <c:pt idx="597">
                  <c:v> 20-07-08 10:55:35</c:v>
                </c:pt>
                <c:pt idx="598">
                  <c:v> 20-07-08 10:55:40</c:v>
                </c:pt>
                <c:pt idx="599">
                  <c:v> 20-07-08 10:55:45</c:v>
                </c:pt>
                <c:pt idx="600">
                  <c:v> 20-07-08 10:55:50</c:v>
                </c:pt>
                <c:pt idx="601">
                  <c:v> 20-07-08 10:55:55</c:v>
                </c:pt>
                <c:pt idx="602">
                  <c:v> 20-07-08 10:56:00</c:v>
                </c:pt>
                <c:pt idx="603">
                  <c:v> 20-07-08 10:56:05</c:v>
                </c:pt>
                <c:pt idx="604">
                  <c:v> 20-07-08 10:56:50</c:v>
                </c:pt>
                <c:pt idx="605">
                  <c:v> 20-07-08 10:56:55</c:v>
                </c:pt>
                <c:pt idx="606">
                  <c:v> 20-07-08 10:57:00</c:v>
                </c:pt>
                <c:pt idx="607">
                  <c:v> 20-07-08 10:57:05</c:v>
                </c:pt>
                <c:pt idx="608">
                  <c:v> 20-07-08 10:57:10</c:v>
                </c:pt>
                <c:pt idx="609">
                  <c:v> 20-07-08 10:57:15</c:v>
                </c:pt>
                <c:pt idx="610">
                  <c:v> 20-07-08 10:57:20</c:v>
                </c:pt>
                <c:pt idx="611">
                  <c:v> 20-07-08 10:57:25</c:v>
                </c:pt>
                <c:pt idx="612">
                  <c:v> 20-07-08 10:57:30</c:v>
                </c:pt>
                <c:pt idx="613">
                  <c:v> 20-07-08 10:57:35</c:v>
                </c:pt>
                <c:pt idx="614">
                  <c:v> 20-07-08 10:57:40</c:v>
                </c:pt>
                <c:pt idx="615">
                  <c:v> 20-07-08 10:57:45</c:v>
                </c:pt>
                <c:pt idx="616">
                  <c:v> 20-07-08 10:57:50</c:v>
                </c:pt>
                <c:pt idx="617">
                  <c:v> 20-07-08 10:57:55</c:v>
                </c:pt>
                <c:pt idx="618">
                  <c:v> 20-07-08 10:58:00</c:v>
                </c:pt>
                <c:pt idx="619">
                  <c:v> 20-07-08 10:58:05</c:v>
                </c:pt>
                <c:pt idx="620">
                  <c:v> 20-07-08 10:58:10</c:v>
                </c:pt>
                <c:pt idx="621">
                  <c:v> 20-07-08 10:58:15</c:v>
                </c:pt>
                <c:pt idx="622">
                  <c:v> 20-07-08 10:58:20</c:v>
                </c:pt>
                <c:pt idx="623">
                  <c:v> 20-07-08 11:01:25</c:v>
                </c:pt>
                <c:pt idx="624">
                  <c:v> 20-07-08 11:01:30</c:v>
                </c:pt>
                <c:pt idx="625">
                  <c:v> 20-07-08 11:01:35</c:v>
                </c:pt>
                <c:pt idx="626">
                  <c:v> 20-07-08 11:01:40</c:v>
                </c:pt>
                <c:pt idx="627">
                  <c:v> 20-07-08 11:01:45</c:v>
                </c:pt>
                <c:pt idx="628">
                  <c:v> 20-07-08 11:01:50</c:v>
                </c:pt>
                <c:pt idx="629">
                  <c:v> 20-07-08 11:01:55</c:v>
                </c:pt>
                <c:pt idx="630">
                  <c:v> 20-07-08 11:02:00</c:v>
                </c:pt>
                <c:pt idx="631">
                  <c:v> 20-07-08 11:02:05</c:v>
                </c:pt>
                <c:pt idx="632">
                  <c:v> 20-07-08 11:02:10</c:v>
                </c:pt>
                <c:pt idx="633">
                  <c:v> 20-07-08 11:02:15</c:v>
                </c:pt>
                <c:pt idx="634">
                  <c:v> 20-07-08 11:02:20</c:v>
                </c:pt>
                <c:pt idx="635">
                  <c:v> 20-07-08 11:02:25</c:v>
                </c:pt>
                <c:pt idx="636">
                  <c:v> 20-07-08 11:02:30</c:v>
                </c:pt>
                <c:pt idx="637">
                  <c:v> 20-07-08 11:02:35</c:v>
                </c:pt>
                <c:pt idx="638">
                  <c:v> 20-07-08 11:02:40</c:v>
                </c:pt>
                <c:pt idx="639">
                  <c:v> 20-07-08 11:02:45</c:v>
                </c:pt>
                <c:pt idx="640">
                  <c:v> 20-07-08 11:02:50</c:v>
                </c:pt>
                <c:pt idx="641">
                  <c:v> 20-07-08 11:02:55</c:v>
                </c:pt>
                <c:pt idx="642">
                  <c:v> 20-07-08 11:03:00</c:v>
                </c:pt>
                <c:pt idx="643">
                  <c:v> 20-07-08 11:03:05</c:v>
                </c:pt>
                <c:pt idx="644">
                  <c:v> 20-07-08 11:03:10</c:v>
                </c:pt>
                <c:pt idx="645">
                  <c:v> 20-07-08 11:03:15</c:v>
                </c:pt>
                <c:pt idx="646">
                  <c:v> 20-07-08 11:03:20</c:v>
                </c:pt>
                <c:pt idx="647">
                  <c:v> 20-07-08 11:03:25</c:v>
                </c:pt>
                <c:pt idx="648">
                  <c:v> 20-07-08 11:03:30</c:v>
                </c:pt>
                <c:pt idx="649">
                  <c:v> 20-07-08 11:04:05</c:v>
                </c:pt>
                <c:pt idx="650">
                  <c:v> 20-07-08 11:04:10</c:v>
                </c:pt>
                <c:pt idx="651">
                  <c:v> 20-07-08 11:04:15</c:v>
                </c:pt>
                <c:pt idx="652">
                  <c:v> 20-07-08 11:04:20</c:v>
                </c:pt>
                <c:pt idx="653">
                  <c:v> 20-07-08 11:04:25</c:v>
                </c:pt>
                <c:pt idx="654">
                  <c:v> 20-07-08 11:04:30</c:v>
                </c:pt>
                <c:pt idx="655">
                  <c:v> 20-07-08 11:04:35</c:v>
                </c:pt>
                <c:pt idx="656">
                  <c:v> 20-07-08 11:04:40</c:v>
                </c:pt>
                <c:pt idx="657">
                  <c:v> 20-07-08 11:04:45</c:v>
                </c:pt>
                <c:pt idx="658">
                  <c:v> 20-07-08 11:04:50</c:v>
                </c:pt>
                <c:pt idx="659">
                  <c:v> 20-07-08 11:04:55</c:v>
                </c:pt>
                <c:pt idx="660">
                  <c:v> 20-07-08 11:05:00</c:v>
                </c:pt>
                <c:pt idx="661">
                  <c:v> 20-07-08 11:06:25</c:v>
                </c:pt>
                <c:pt idx="662">
                  <c:v> 20-07-08 11:06:30</c:v>
                </c:pt>
                <c:pt idx="663">
                  <c:v> 20-07-08 11:06:35</c:v>
                </c:pt>
                <c:pt idx="664">
                  <c:v> 20-07-08 11:06:40</c:v>
                </c:pt>
                <c:pt idx="665">
                  <c:v> 20-07-08 11:06:45</c:v>
                </c:pt>
                <c:pt idx="666">
                  <c:v> 20-07-08 11:06:50</c:v>
                </c:pt>
                <c:pt idx="667">
                  <c:v> 20-07-08 11:06:55</c:v>
                </c:pt>
                <c:pt idx="668">
                  <c:v> 20-07-08 11:07:00</c:v>
                </c:pt>
                <c:pt idx="669">
                  <c:v> 20-07-08 11:07:05</c:v>
                </c:pt>
                <c:pt idx="670">
                  <c:v> 20-07-08 11:07:10</c:v>
                </c:pt>
                <c:pt idx="671">
                  <c:v> 20-07-08 11:07:15</c:v>
                </c:pt>
                <c:pt idx="672">
                  <c:v> 20-07-08 11:07:20</c:v>
                </c:pt>
                <c:pt idx="673">
                  <c:v> 20-07-08 11:10:10</c:v>
                </c:pt>
                <c:pt idx="674">
                  <c:v> 20-07-08 11:10:15</c:v>
                </c:pt>
                <c:pt idx="675">
                  <c:v> 20-07-08 11:10:20</c:v>
                </c:pt>
                <c:pt idx="676">
                  <c:v> 20-07-08 11:10:25</c:v>
                </c:pt>
                <c:pt idx="677">
                  <c:v> 20-07-08 11:10:30</c:v>
                </c:pt>
                <c:pt idx="678">
                  <c:v> 20-07-08 11:10:35</c:v>
                </c:pt>
                <c:pt idx="679">
                  <c:v> 20-07-08 11:10:40</c:v>
                </c:pt>
                <c:pt idx="680">
                  <c:v> 20-07-08 11:10:45</c:v>
                </c:pt>
                <c:pt idx="681">
                  <c:v> 20-07-08 11:10:50</c:v>
                </c:pt>
                <c:pt idx="682">
                  <c:v> 20-07-08 11:10:55</c:v>
                </c:pt>
                <c:pt idx="683">
                  <c:v> 20-07-08 11:11:00</c:v>
                </c:pt>
                <c:pt idx="684">
                  <c:v> 20-07-08 11:11:05</c:v>
                </c:pt>
                <c:pt idx="685">
                  <c:v> 20-07-08 11:11:10</c:v>
                </c:pt>
                <c:pt idx="686">
                  <c:v> 20-07-08 11:11:15</c:v>
                </c:pt>
                <c:pt idx="687">
                  <c:v> 20-07-08 11:11:20</c:v>
                </c:pt>
                <c:pt idx="688">
                  <c:v> 20-07-08 11:11:35</c:v>
                </c:pt>
                <c:pt idx="689">
                  <c:v> 20-07-08 11:11:40</c:v>
                </c:pt>
                <c:pt idx="690">
                  <c:v> 20-07-08 11:11:45</c:v>
                </c:pt>
                <c:pt idx="691">
                  <c:v> 20-07-08 11:11:50</c:v>
                </c:pt>
                <c:pt idx="692">
                  <c:v> 20-07-08 11:11:55</c:v>
                </c:pt>
                <c:pt idx="693">
                  <c:v> 20-07-08 11:12:00</c:v>
                </c:pt>
                <c:pt idx="694">
                  <c:v> 20-07-08 11:12:05</c:v>
                </c:pt>
                <c:pt idx="695">
                  <c:v> 20-07-08 11:12:10</c:v>
                </c:pt>
                <c:pt idx="696">
                  <c:v> 20-07-08 11:12:15</c:v>
                </c:pt>
                <c:pt idx="697">
                  <c:v> 20-07-08 11:12:20</c:v>
                </c:pt>
                <c:pt idx="698">
                  <c:v> 20-07-08 11:12:25</c:v>
                </c:pt>
                <c:pt idx="699">
                  <c:v> 20-07-08 11:12:30</c:v>
                </c:pt>
                <c:pt idx="700">
                  <c:v> 20-07-08 11:15:20</c:v>
                </c:pt>
                <c:pt idx="701">
                  <c:v> 20-07-08 11:15:25</c:v>
                </c:pt>
                <c:pt idx="702">
                  <c:v> 20-07-08 11:15:30</c:v>
                </c:pt>
                <c:pt idx="703">
                  <c:v> 20-07-08 11:15:35</c:v>
                </c:pt>
                <c:pt idx="704">
                  <c:v> 20-07-08 11:15:40</c:v>
                </c:pt>
                <c:pt idx="705">
                  <c:v> 20-07-08 11:15:45</c:v>
                </c:pt>
                <c:pt idx="706">
                  <c:v> 20-07-08 11:15:50</c:v>
                </c:pt>
                <c:pt idx="707">
                  <c:v> 20-07-08 11:15:55</c:v>
                </c:pt>
                <c:pt idx="708">
                  <c:v> 20-07-08 11:16:00</c:v>
                </c:pt>
                <c:pt idx="709">
                  <c:v> 20-07-08 11:16:05</c:v>
                </c:pt>
                <c:pt idx="710">
                  <c:v> 20-07-08 11:16:10</c:v>
                </c:pt>
                <c:pt idx="711">
                  <c:v> 20-07-08 11:16:15</c:v>
                </c:pt>
                <c:pt idx="712">
                  <c:v> 20-07-08 11:16:20</c:v>
                </c:pt>
                <c:pt idx="713">
                  <c:v> 20-07-08 11:16:25</c:v>
                </c:pt>
                <c:pt idx="714">
                  <c:v> 20-07-08 11:16:30</c:v>
                </c:pt>
                <c:pt idx="715">
                  <c:v> 20-07-08 11:16:35</c:v>
                </c:pt>
                <c:pt idx="716">
                  <c:v> 20-07-08 11:16:40</c:v>
                </c:pt>
                <c:pt idx="717">
                  <c:v> 20-07-08 11:16:45</c:v>
                </c:pt>
                <c:pt idx="718">
                  <c:v> 20-07-08 11:16:50</c:v>
                </c:pt>
                <c:pt idx="719">
                  <c:v> 20-07-08 11:16:55</c:v>
                </c:pt>
                <c:pt idx="720">
                  <c:v> 20-07-08 11:17:00</c:v>
                </c:pt>
                <c:pt idx="721">
                  <c:v> 20-07-08 11:17:50</c:v>
                </c:pt>
                <c:pt idx="722">
                  <c:v> 20-07-08 11:17:55</c:v>
                </c:pt>
                <c:pt idx="723">
                  <c:v> 20-07-08 11:18:00</c:v>
                </c:pt>
                <c:pt idx="724">
                  <c:v> 20-07-08 11:18:05</c:v>
                </c:pt>
                <c:pt idx="725">
                  <c:v> 20-07-08 11:18:10</c:v>
                </c:pt>
                <c:pt idx="726">
                  <c:v> 20-07-08 11:18:15</c:v>
                </c:pt>
                <c:pt idx="727">
                  <c:v> 20-07-08 11:18:20</c:v>
                </c:pt>
                <c:pt idx="728">
                  <c:v> 20-07-08 11:18:25</c:v>
                </c:pt>
                <c:pt idx="729">
                  <c:v> 20-07-08 11:18:30</c:v>
                </c:pt>
                <c:pt idx="730">
                  <c:v> 20-07-08 11:18:35</c:v>
                </c:pt>
                <c:pt idx="731">
                  <c:v> 20-07-08 11:18:40</c:v>
                </c:pt>
                <c:pt idx="732">
                  <c:v> 20-07-08 11:18:45</c:v>
                </c:pt>
                <c:pt idx="733">
                  <c:v> 20-07-08 11:18:50</c:v>
                </c:pt>
                <c:pt idx="734">
                  <c:v> 20-07-08 11:18:55</c:v>
                </c:pt>
                <c:pt idx="735">
                  <c:v> 20-07-08 11:19:00</c:v>
                </c:pt>
                <c:pt idx="736">
                  <c:v> 20-07-08 11:19:05</c:v>
                </c:pt>
                <c:pt idx="737">
                  <c:v> 20-07-08 11:19:10</c:v>
                </c:pt>
                <c:pt idx="738">
                  <c:v> 20-07-08 11:19:15</c:v>
                </c:pt>
                <c:pt idx="739">
                  <c:v> 20-07-08 11:19:20</c:v>
                </c:pt>
                <c:pt idx="740">
                  <c:v> 20-07-08 11:22:45</c:v>
                </c:pt>
                <c:pt idx="741">
                  <c:v> 20-07-08 11:22:50</c:v>
                </c:pt>
                <c:pt idx="742">
                  <c:v> 20-07-08 11:22:55</c:v>
                </c:pt>
                <c:pt idx="743">
                  <c:v> 20-07-08 11:23:00</c:v>
                </c:pt>
                <c:pt idx="744">
                  <c:v> 20-07-08 11:23:05</c:v>
                </c:pt>
                <c:pt idx="745">
                  <c:v> 20-07-08 11:23:10</c:v>
                </c:pt>
                <c:pt idx="746">
                  <c:v> 20-07-08 11:23:15</c:v>
                </c:pt>
                <c:pt idx="747">
                  <c:v> 20-07-08 11:23:20</c:v>
                </c:pt>
                <c:pt idx="748">
                  <c:v> 20-07-08 11:23:25</c:v>
                </c:pt>
                <c:pt idx="749">
                  <c:v> 20-07-08 11:23:30</c:v>
                </c:pt>
                <c:pt idx="750">
                  <c:v> 20-07-08 11:23:35</c:v>
                </c:pt>
                <c:pt idx="751">
                  <c:v> 20-07-08 11:23:40</c:v>
                </c:pt>
                <c:pt idx="752">
                  <c:v> 20-07-08 11:26:20</c:v>
                </c:pt>
                <c:pt idx="753">
                  <c:v> 20-07-08 11:26:25</c:v>
                </c:pt>
                <c:pt idx="754">
                  <c:v> 20-07-08 11:26:30</c:v>
                </c:pt>
                <c:pt idx="755">
                  <c:v> 20-07-08 11:26:35</c:v>
                </c:pt>
                <c:pt idx="756">
                  <c:v> 20-07-08 11:26:40</c:v>
                </c:pt>
                <c:pt idx="757">
                  <c:v> 20-07-08 11:26:45</c:v>
                </c:pt>
                <c:pt idx="758">
                  <c:v> 20-07-08 11:26:50</c:v>
                </c:pt>
                <c:pt idx="759">
                  <c:v> 20-07-08 11:26:55</c:v>
                </c:pt>
                <c:pt idx="760">
                  <c:v> 20-07-08 11:27:00</c:v>
                </c:pt>
                <c:pt idx="761">
                  <c:v> 20-07-08 11:27:05</c:v>
                </c:pt>
                <c:pt idx="762">
                  <c:v> 20-07-08 11:27:10</c:v>
                </c:pt>
                <c:pt idx="763">
                  <c:v> 20-07-08 11:27:15</c:v>
                </c:pt>
                <c:pt idx="764">
                  <c:v> 20-07-08 11:27:20</c:v>
                </c:pt>
                <c:pt idx="765">
                  <c:v> 20-07-08 11:27:25</c:v>
                </c:pt>
                <c:pt idx="766">
                  <c:v> 20-07-08 11:27:30</c:v>
                </c:pt>
                <c:pt idx="767">
                  <c:v> 20-07-08 11:27:35</c:v>
                </c:pt>
                <c:pt idx="768">
                  <c:v> 20-07-08 11:27:40</c:v>
                </c:pt>
                <c:pt idx="769">
                  <c:v> 20-07-08 11:27:45</c:v>
                </c:pt>
                <c:pt idx="770">
                  <c:v> 20-07-08 11:27:50</c:v>
                </c:pt>
                <c:pt idx="771">
                  <c:v> 20-07-08 11:27:55</c:v>
                </c:pt>
                <c:pt idx="772">
                  <c:v> 20-07-08 11:28:00</c:v>
                </c:pt>
                <c:pt idx="773">
                  <c:v> 20-07-08 11:28:05</c:v>
                </c:pt>
                <c:pt idx="774">
                  <c:v> 20-07-08 11:28:55</c:v>
                </c:pt>
                <c:pt idx="775">
                  <c:v> 20-07-08 11:29:00</c:v>
                </c:pt>
                <c:pt idx="776">
                  <c:v> 20-07-08 11:29:05</c:v>
                </c:pt>
                <c:pt idx="777">
                  <c:v> 20-07-08 11:29:10</c:v>
                </c:pt>
                <c:pt idx="778">
                  <c:v> 20-07-08 11:29:15</c:v>
                </c:pt>
                <c:pt idx="779">
                  <c:v> 20-07-08 11:29:20</c:v>
                </c:pt>
                <c:pt idx="780">
                  <c:v> 20-07-08 11:29:25</c:v>
                </c:pt>
                <c:pt idx="781">
                  <c:v> 20-07-08 11:29:30</c:v>
                </c:pt>
                <c:pt idx="782">
                  <c:v> 20-07-08 11:29:35</c:v>
                </c:pt>
                <c:pt idx="783">
                  <c:v> 20-07-08 11:29:40</c:v>
                </c:pt>
                <c:pt idx="784">
                  <c:v> 20-07-08 11:29:45</c:v>
                </c:pt>
                <c:pt idx="785">
                  <c:v> 20-07-08 11:29:50</c:v>
                </c:pt>
                <c:pt idx="786">
                  <c:v> 20-07-08 11:29:55</c:v>
                </c:pt>
                <c:pt idx="787">
                  <c:v> 20-07-08 11:30:00</c:v>
                </c:pt>
                <c:pt idx="788">
                  <c:v> 20-07-08 11:30:05</c:v>
                </c:pt>
                <c:pt idx="789">
                  <c:v> 20-07-08 11:30:10</c:v>
                </c:pt>
                <c:pt idx="790">
                  <c:v> 20-07-08 11:30:15</c:v>
                </c:pt>
                <c:pt idx="791">
                  <c:v> 20-07-08 11:30:20</c:v>
                </c:pt>
                <c:pt idx="792">
                  <c:v> 20-07-08 11:30:25</c:v>
                </c:pt>
                <c:pt idx="793">
                  <c:v> 20-07-08 11:30:30</c:v>
                </c:pt>
                <c:pt idx="794">
                  <c:v> 20-07-08 11:30:35</c:v>
                </c:pt>
                <c:pt idx="795">
                  <c:v> 20-07-08 11:30:40</c:v>
                </c:pt>
                <c:pt idx="796">
                  <c:v> 20-07-08 11:30:45</c:v>
                </c:pt>
                <c:pt idx="797">
                  <c:v> 20-07-08 11:30:50</c:v>
                </c:pt>
                <c:pt idx="798">
                  <c:v> 20-07-08 11:32:25</c:v>
                </c:pt>
                <c:pt idx="799">
                  <c:v> 20-07-08 11:32:30</c:v>
                </c:pt>
                <c:pt idx="800">
                  <c:v> 20-07-08 11:32:35</c:v>
                </c:pt>
                <c:pt idx="801">
                  <c:v> 20-07-08 11:32:40</c:v>
                </c:pt>
                <c:pt idx="802">
                  <c:v> 20-07-08 11:32:45</c:v>
                </c:pt>
                <c:pt idx="803">
                  <c:v> 20-07-08 11:32:50</c:v>
                </c:pt>
                <c:pt idx="804">
                  <c:v> 20-07-08 11:32:55</c:v>
                </c:pt>
                <c:pt idx="805">
                  <c:v> 20-07-08 11:33:00</c:v>
                </c:pt>
                <c:pt idx="806">
                  <c:v> 20-07-08 11:33:05</c:v>
                </c:pt>
                <c:pt idx="807">
                  <c:v> 20-07-08 11:33:10</c:v>
                </c:pt>
                <c:pt idx="808">
                  <c:v> 20-07-08 11:33:15</c:v>
                </c:pt>
                <c:pt idx="809">
                  <c:v> 20-07-08 11:33:20</c:v>
                </c:pt>
                <c:pt idx="810">
                  <c:v> 20-07-08 11:34:10</c:v>
                </c:pt>
                <c:pt idx="811">
                  <c:v> 20-07-08 11:34:15</c:v>
                </c:pt>
                <c:pt idx="812">
                  <c:v> 20-07-08 11:34:20</c:v>
                </c:pt>
                <c:pt idx="813">
                  <c:v> 20-07-08 11:34:25</c:v>
                </c:pt>
                <c:pt idx="814">
                  <c:v> 20-07-08 11:34:30</c:v>
                </c:pt>
                <c:pt idx="815">
                  <c:v> 20-07-08 11:34:35</c:v>
                </c:pt>
                <c:pt idx="816">
                  <c:v> 20-07-08 11:34:40</c:v>
                </c:pt>
                <c:pt idx="817">
                  <c:v> 20-07-08 11:34:45</c:v>
                </c:pt>
                <c:pt idx="818">
                  <c:v> 20-07-08 11:34:50</c:v>
                </c:pt>
                <c:pt idx="819">
                  <c:v> 20-07-08 11:34:55</c:v>
                </c:pt>
                <c:pt idx="820">
                  <c:v> 20-07-08 11:35:00</c:v>
                </c:pt>
                <c:pt idx="821">
                  <c:v> 20-07-08 11:35:05</c:v>
                </c:pt>
                <c:pt idx="822">
                  <c:v> 20-07-08 11:35:10</c:v>
                </c:pt>
                <c:pt idx="823">
                  <c:v> 20-07-08 11:35:15</c:v>
                </c:pt>
                <c:pt idx="824">
                  <c:v> 20-07-08 11:35:20</c:v>
                </c:pt>
                <c:pt idx="825">
                  <c:v> 20-07-08 11:35:25</c:v>
                </c:pt>
                <c:pt idx="826">
                  <c:v> 20-07-08 11:35:30</c:v>
                </c:pt>
                <c:pt idx="827">
                  <c:v> 20-07-08 11:35:35</c:v>
                </c:pt>
                <c:pt idx="828">
                  <c:v> 20-07-08 11:35:40</c:v>
                </c:pt>
                <c:pt idx="829">
                  <c:v> 20-07-08 11:35:45</c:v>
                </c:pt>
                <c:pt idx="830">
                  <c:v> 20-07-08 11:35:50</c:v>
                </c:pt>
                <c:pt idx="831">
                  <c:v> 20-07-08 11:35:55</c:v>
                </c:pt>
                <c:pt idx="832">
                  <c:v> 20-07-08 11:36:00</c:v>
                </c:pt>
                <c:pt idx="833">
                  <c:v> 20-07-08 11:36:05</c:v>
                </c:pt>
                <c:pt idx="834">
                  <c:v> 20-07-08 11:36:10</c:v>
                </c:pt>
                <c:pt idx="835">
                  <c:v> 20-07-08 11:36:15</c:v>
                </c:pt>
                <c:pt idx="836">
                  <c:v> 20-07-08 11:36:20</c:v>
                </c:pt>
                <c:pt idx="837">
                  <c:v> 20-07-08 11:36:25</c:v>
                </c:pt>
                <c:pt idx="838">
                  <c:v> 20-07-08 11:36:30</c:v>
                </c:pt>
                <c:pt idx="839">
                  <c:v> 20-07-08 11:36:35</c:v>
                </c:pt>
                <c:pt idx="840">
                  <c:v> 20-07-08 11:36:40</c:v>
                </c:pt>
                <c:pt idx="841">
                  <c:v> 20-07-08 11:36:45</c:v>
                </c:pt>
                <c:pt idx="842">
                  <c:v> 20-07-08 11:36:50</c:v>
                </c:pt>
                <c:pt idx="843">
                  <c:v> 20-07-08 11:36:55</c:v>
                </c:pt>
                <c:pt idx="844">
                  <c:v> 20-07-08 11:37:00</c:v>
                </c:pt>
                <c:pt idx="845">
                  <c:v> 20-07-08 11:37:05</c:v>
                </c:pt>
                <c:pt idx="846">
                  <c:v> 20-07-08 11:37:10</c:v>
                </c:pt>
                <c:pt idx="847">
                  <c:v> 20-07-08 11:37:20</c:v>
                </c:pt>
                <c:pt idx="848">
                  <c:v> 20-07-08 11:37:25</c:v>
                </c:pt>
                <c:pt idx="849">
                  <c:v> 20-07-08 11:37:30</c:v>
                </c:pt>
                <c:pt idx="850">
                  <c:v> 20-07-08 11:37:35</c:v>
                </c:pt>
                <c:pt idx="851">
                  <c:v> 20-07-08 11:37:40</c:v>
                </c:pt>
                <c:pt idx="852">
                  <c:v> 20-07-08 11:37:45</c:v>
                </c:pt>
                <c:pt idx="853">
                  <c:v> 20-07-08 11:37:50</c:v>
                </c:pt>
                <c:pt idx="854">
                  <c:v> 20-07-08 11:37:55</c:v>
                </c:pt>
                <c:pt idx="855">
                  <c:v> 20-07-08 11:38:00</c:v>
                </c:pt>
                <c:pt idx="856">
                  <c:v> 20-07-08 11:38:05</c:v>
                </c:pt>
                <c:pt idx="857">
                  <c:v> 20-07-08 11:38:10</c:v>
                </c:pt>
                <c:pt idx="858">
                  <c:v> 20-07-08 11:38:15</c:v>
                </c:pt>
                <c:pt idx="859">
                  <c:v> 20-07-08 11:38:30</c:v>
                </c:pt>
                <c:pt idx="860">
                  <c:v> 20-07-08 11:38:35</c:v>
                </c:pt>
                <c:pt idx="861">
                  <c:v> 20-07-08 11:38:40</c:v>
                </c:pt>
                <c:pt idx="862">
                  <c:v> 20-07-08 11:38:45</c:v>
                </c:pt>
                <c:pt idx="863">
                  <c:v> 20-07-08 11:38:50</c:v>
                </c:pt>
                <c:pt idx="864">
                  <c:v> 20-07-08 11:38:55</c:v>
                </c:pt>
                <c:pt idx="865">
                  <c:v> 20-07-08 11:39:00</c:v>
                </c:pt>
                <c:pt idx="866">
                  <c:v> 20-07-08 11:39:05</c:v>
                </c:pt>
                <c:pt idx="867">
                  <c:v> 20-07-08 11:39:10</c:v>
                </c:pt>
                <c:pt idx="868">
                  <c:v> 20-07-08 11:39:15</c:v>
                </c:pt>
                <c:pt idx="869">
                  <c:v> 20-07-08 11:39:20</c:v>
                </c:pt>
                <c:pt idx="870">
                  <c:v> 20-07-08 11:39:25</c:v>
                </c:pt>
                <c:pt idx="871">
                  <c:v> 20-07-08 11:39:50</c:v>
                </c:pt>
                <c:pt idx="872">
                  <c:v> 20-07-08 11:39:55</c:v>
                </c:pt>
                <c:pt idx="873">
                  <c:v> 20-07-08 11:40:00</c:v>
                </c:pt>
                <c:pt idx="874">
                  <c:v> 20-07-08 11:40:05</c:v>
                </c:pt>
                <c:pt idx="875">
                  <c:v> 20-07-08 11:40:10</c:v>
                </c:pt>
                <c:pt idx="876">
                  <c:v> 20-07-08 11:40:15</c:v>
                </c:pt>
                <c:pt idx="877">
                  <c:v> 20-07-08 11:40:20</c:v>
                </c:pt>
                <c:pt idx="878">
                  <c:v> 20-07-08 11:40:25</c:v>
                </c:pt>
                <c:pt idx="879">
                  <c:v> 20-07-08 11:40:30</c:v>
                </c:pt>
                <c:pt idx="880">
                  <c:v> 20-07-08 11:40:35</c:v>
                </c:pt>
                <c:pt idx="881">
                  <c:v> 20-07-08 11:40:40</c:v>
                </c:pt>
                <c:pt idx="882">
                  <c:v> 20-07-08 11:40:45</c:v>
                </c:pt>
                <c:pt idx="883">
                  <c:v> 20-07-08 11:40:50</c:v>
                </c:pt>
                <c:pt idx="884">
                  <c:v> 20-07-08 11:40:55</c:v>
                </c:pt>
                <c:pt idx="885">
                  <c:v> 20-07-08 11:41:00</c:v>
                </c:pt>
                <c:pt idx="886">
                  <c:v> 20-07-08 11:41:05</c:v>
                </c:pt>
                <c:pt idx="887">
                  <c:v> 20-07-08 11:41:10</c:v>
                </c:pt>
                <c:pt idx="888">
                  <c:v> 20-07-08 11:41:15</c:v>
                </c:pt>
                <c:pt idx="889">
                  <c:v> 20-07-08 11:41:20</c:v>
                </c:pt>
                <c:pt idx="890">
                  <c:v> 20-07-08 11:41:25</c:v>
                </c:pt>
                <c:pt idx="891">
                  <c:v> 20-07-08 11:41:30</c:v>
                </c:pt>
                <c:pt idx="892">
                  <c:v> 20-07-08 11:41:45</c:v>
                </c:pt>
                <c:pt idx="893">
                  <c:v> 20-07-08 11:41:50</c:v>
                </c:pt>
                <c:pt idx="894">
                  <c:v> 20-07-08 11:41:55</c:v>
                </c:pt>
                <c:pt idx="895">
                  <c:v> 20-07-08 11:42:00</c:v>
                </c:pt>
                <c:pt idx="896">
                  <c:v> 20-07-08 11:42:05</c:v>
                </c:pt>
                <c:pt idx="897">
                  <c:v> 20-07-08 11:42:10</c:v>
                </c:pt>
                <c:pt idx="898">
                  <c:v> 20-07-08 11:42:15</c:v>
                </c:pt>
                <c:pt idx="899">
                  <c:v> 20-07-08 11:42:20</c:v>
                </c:pt>
                <c:pt idx="900">
                  <c:v> 20-07-08 11:42:25</c:v>
                </c:pt>
                <c:pt idx="901">
                  <c:v> 20-07-08 11:42:30</c:v>
                </c:pt>
                <c:pt idx="902">
                  <c:v> 20-07-08 11:42:35</c:v>
                </c:pt>
                <c:pt idx="903">
                  <c:v> 20-07-08 11:42:40</c:v>
                </c:pt>
                <c:pt idx="904">
                  <c:v> 20-07-08 11:42:45</c:v>
                </c:pt>
                <c:pt idx="905">
                  <c:v> 20-07-08 11:42:50</c:v>
                </c:pt>
                <c:pt idx="906">
                  <c:v> 20-07-08 11:42:55</c:v>
                </c:pt>
                <c:pt idx="907">
                  <c:v> 20-07-08 11:43:00</c:v>
                </c:pt>
                <c:pt idx="908">
                  <c:v> 20-07-08 11:43:05</c:v>
                </c:pt>
                <c:pt idx="909">
                  <c:v> 20-07-08 11:43:10</c:v>
                </c:pt>
                <c:pt idx="910">
                  <c:v> 20-07-08 11:43:15</c:v>
                </c:pt>
                <c:pt idx="911">
                  <c:v> 20-07-08 11:43:20</c:v>
                </c:pt>
                <c:pt idx="912">
                  <c:v> 20-07-08 11:43:25</c:v>
                </c:pt>
                <c:pt idx="913">
                  <c:v> 20-07-08 11:43:30</c:v>
                </c:pt>
                <c:pt idx="914">
                  <c:v> 20-07-08 11:43:35</c:v>
                </c:pt>
                <c:pt idx="915">
                  <c:v> 20-07-08 11:43:40</c:v>
                </c:pt>
                <c:pt idx="916">
                  <c:v> 20-07-08 11:43:45</c:v>
                </c:pt>
                <c:pt idx="917">
                  <c:v> 20-07-08 11:43:50</c:v>
                </c:pt>
                <c:pt idx="918">
                  <c:v> 20-07-08 11:43:55</c:v>
                </c:pt>
                <c:pt idx="919">
                  <c:v> 20-07-08 11:44:10</c:v>
                </c:pt>
                <c:pt idx="920">
                  <c:v> 20-07-08 11:44:15</c:v>
                </c:pt>
                <c:pt idx="921">
                  <c:v> 20-07-08 11:44:20</c:v>
                </c:pt>
                <c:pt idx="922">
                  <c:v> 20-07-08 11:44:25</c:v>
                </c:pt>
                <c:pt idx="923">
                  <c:v> 20-07-08 11:44:30</c:v>
                </c:pt>
                <c:pt idx="924">
                  <c:v> 20-07-08 11:44:35</c:v>
                </c:pt>
                <c:pt idx="925">
                  <c:v> 20-07-08 11:44:40</c:v>
                </c:pt>
                <c:pt idx="926">
                  <c:v> 20-07-08 11:44:45</c:v>
                </c:pt>
                <c:pt idx="927">
                  <c:v> 20-07-08 11:44:50</c:v>
                </c:pt>
                <c:pt idx="928">
                  <c:v> 20-07-08 11:44:55</c:v>
                </c:pt>
                <c:pt idx="929">
                  <c:v> 20-07-08 11:45:00</c:v>
                </c:pt>
                <c:pt idx="930">
                  <c:v> 20-07-08 11:45:05</c:v>
                </c:pt>
                <c:pt idx="931">
                  <c:v> 20-07-08 11:46:10</c:v>
                </c:pt>
                <c:pt idx="932">
                  <c:v> 20-07-08 11:46:15</c:v>
                </c:pt>
                <c:pt idx="933">
                  <c:v> 20-07-08 11:46:20</c:v>
                </c:pt>
                <c:pt idx="934">
                  <c:v> 20-07-08 11:46:25</c:v>
                </c:pt>
                <c:pt idx="935">
                  <c:v> 20-07-08 11:46:30</c:v>
                </c:pt>
                <c:pt idx="936">
                  <c:v> 20-07-08 11:46:35</c:v>
                </c:pt>
                <c:pt idx="937">
                  <c:v> 20-07-08 11:46:40</c:v>
                </c:pt>
                <c:pt idx="938">
                  <c:v> 20-07-08 11:46:45</c:v>
                </c:pt>
                <c:pt idx="939">
                  <c:v> 20-07-08 11:46:50</c:v>
                </c:pt>
                <c:pt idx="940">
                  <c:v> 20-07-08 11:46:55</c:v>
                </c:pt>
                <c:pt idx="941">
                  <c:v> 20-07-08 11:47:00</c:v>
                </c:pt>
                <c:pt idx="942">
                  <c:v> 20-07-08 11:47:05</c:v>
                </c:pt>
                <c:pt idx="943">
                  <c:v> 20-07-08 11:47:40</c:v>
                </c:pt>
                <c:pt idx="944">
                  <c:v> 20-07-08 11:47:45</c:v>
                </c:pt>
                <c:pt idx="945">
                  <c:v> 20-07-08 11:47:50</c:v>
                </c:pt>
                <c:pt idx="946">
                  <c:v> 20-07-08 11:47:55</c:v>
                </c:pt>
                <c:pt idx="947">
                  <c:v> 20-07-08 11:48:00</c:v>
                </c:pt>
                <c:pt idx="948">
                  <c:v> 20-07-08 11:48:05</c:v>
                </c:pt>
                <c:pt idx="949">
                  <c:v> 20-07-08 11:48:10</c:v>
                </c:pt>
                <c:pt idx="950">
                  <c:v> 20-07-08 11:48:15</c:v>
                </c:pt>
                <c:pt idx="951">
                  <c:v> 20-07-08 11:48:20</c:v>
                </c:pt>
                <c:pt idx="952">
                  <c:v> 20-07-08 11:48:25</c:v>
                </c:pt>
                <c:pt idx="953">
                  <c:v> 20-07-08 11:48:30</c:v>
                </c:pt>
                <c:pt idx="954">
                  <c:v> 20-07-08 11:48:35</c:v>
                </c:pt>
                <c:pt idx="955">
                  <c:v> 20-07-08 11:49:55</c:v>
                </c:pt>
                <c:pt idx="956">
                  <c:v> 20-07-08 11:50:00</c:v>
                </c:pt>
                <c:pt idx="957">
                  <c:v> 20-07-08 11:50:05</c:v>
                </c:pt>
                <c:pt idx="958">
                  <c:v> 20-07-08 11:50:10</c:v>
                </c:pt>
                <c:pt idx="959">
                  <c:v> 20-07-08 11:50:15</c:v>
                </c:pt>
                <c:pt idx="960">
                  <c:v> 20-07-08 11:50:20</c:v>
                </c:pt>
                <c:pt idx="961">
                  <c:v> 20-07-08 11:50:25</c:v>
                </c:pt>
                <c:pt idx="962">
                  <c:v> 20-07-08 11:50:30</c:v>
                </c:pt>
                <c:pt idx="963">
                  <c:v> 20-07-08 11:50:35</c:v>
                </c:pt>
                <c:pt idx="964">
                  <c:v> 20-07-08 11:50:40</c:v>
                </c:pt>
                <c:pt idx="965">
                  <c:v> 20-07-08 11:50:45</c:v>
                </c:pt>
                <c:pt idx="966">
                  <c:v> 20-07-08 11:50:50</c:v>
                </c:pt>
                <c:pt idx="967">
                  <c:v> 20-07-08 11:50:55</c:v>
                </c:pt>
                <c:pt idx="968">
                  <c:v> 20-07-08 11:51:00</c:v>
                </c:pt>
                <c:pt idx="969">
                  <c:v> 20-07-08 11:51:05</c:v>
                </c:pt>
                <c:pt idx="970">
                  <c:v> 20-07-08 11:51:10</c:v>
                </c:pt>
                <c:pt idx="971">
                  <c:v> 20-07-08 11:51:15</c:v>
                </c:pt>
                <c:pt idx="972">
                  <c:v> 20-07-08 11:51:20</c:v>
                </c:pt>
                <c:pt idx="973">
                  <c:v> 20-07-08 11:51:25</c:v>
                </c:pt>
                <c:pt idx="974">
                  <c:v> 20-07-08 11:51:30</c:v>
                </c:pt>
                <c:pt idx="975">
                  <c:v> 20-07-08 11:51:35</c:v>
                </c:pt>
                <c:pt idx="976">
                  <c:v> 20-07-08 11:51:40</c:v>
                </c:pt>
                <c:pt idx="977">
                  <c:v> 20-07-08 11:51:45</c:v>
                </c:pt>
                <c:pt idx="978">
                  <c:v> 20-07-08 11:51:50</c:v>
                </c:pt>
                <c:pt idx="979">
                  <c:v> 20-07-08 11:51:55</c:v>
                </c:pt>
                <c:pt idx="980">
                  <c:v> 20-07-08 11:52:00</c:v>
                </c:pt>
                <c:pt idx="981">
                  <c:v> 20-07-08 11:54:50</c:v>
                </c:pt>
                <c:pt idx="982">
                  <c:v> 20-07-08 11:54:55</c:v>
                </c:pt>
                <c:pt idx="983">
                  <c:v> 20-07-08 11:55:00</c:v>
                </c:pt>
                <c:pt idx="984">
                  <c:v> 20-07-08 11:55:05</c:v>
                </c:pt>
                <c:pt idx="985">
                  <c:v> 20-07-08 11:55:10</c:v>
                </c:pt>
                <c:pt idx="986">
                  <c:v> 20-07-08 11:55:15</c:v>
                </c:pt>
                <c:pt idx="987">
                  <c:v> 20-07-08 11:55:20</c:v>
                </c:pt>
                <c:pt idx="988">
                  <c:v> 20-07-08 11:55:25</c:v>
                </c:pt>
                <c:pt idx="989">
                  <c:v> 20-07-08 11:55:30</c:v>
                </c:pt>
                <c:pt idx="990">
                  <c:v> 20-07-08 11:55:35</c:v>
                </c:pt>
                <c:pt idx="991">
                  <c:v> 20-07-08 11:55:40</c:v>
                </c:pt>
                <c:pt idx="992">
                  <c:v> 20-07-08 11:55:45</c:v>
                </c:pt>
                <c:pt idx="993">
                  <c:v> 20-07-08 11:55:50</c:v>
                </c:pt>
                <c:pt idx="994">
                  <c:v> 20-07-08 11:55:55</c:v>
                </c:pt>
                <c:pt idx="995">
                  <c:v> 20-07-08 11:56:00</c:v>
                </c:pt>
                <c:pt idx="996">
                  <c:v> 20-07-08 11:56:05</c:v>
                </c:pt>
                <c:pt idx="997">
                  <c:v> 20-07-08 11:56:10</c:v>
                </c:pt>
                <c:pt idx="998">
                  <c:v> 20-07-08 11:56:15</c:v>
                </c:pt>
                <c:pt idx="999">
                  <c:v> 20-07-08 11:56:20</c:v>
                </c:pt>
                <c:pt idx="1000">
                  <c:v> 20-07-08 11:56:25</c:v>
                </c:pt>
                <c:pt idx="1001">
                  <c:v> 20-07-08 11:56:30</c:v>
                </c:pt>
                <c:pt idx="1002">
                  <c:v> 20-07-08 11:56:35</c:v>
                </c:pt>
                <c:pt idx="1003">
                  <c:v> 20-07-09 12:01:35</c:v>
                </c:pt>
                <c:pt idx="1004">
                  <c:v> 20-07-09 12:01:40</c:v>
                </c:pt>
                <c:pt idx="1005">
                  <c:v> 20-07-09 12:01:45</c:v>
                </c:pt>
                <c:pt idx="1006">
                  <c:v> 20-07-09 12:01:50</c:v>
                </c:pt>
                <c:pt idx="1007">
                  <c:v> 20-07-09 12:01:55</c:v>
                </c:pt>
                <c:pt idx="1008">
                  <c:v> 20-07-09 12:02:00</c:v>
                </c:pt>
                <c:pt idx="1009">
                  <c:v> 20-07-09 12:02:05</c:v>
                </c:pt>
                <c:pt idx="1010">
                  <c:v> 20-07-09 12:02:10</c:v>
                </c:pt>
                <c:pt idx="1011">
                  <c:v> 20-07-09 12:02:15</c:v>
                </c:pt>
                <c:pt idx="1012">
                  <c:v> 20-07-09 12:02:20</c:v>
                </c:pt>
                <c:pt idx="1013">
                  <c:v> 20-07-09 12:02:25</c:v>
                </c:pt>
                <c:pt idx="1014">
                  <c:v> 20-07-09 12:02:30</c:v>
                </c:pt>
                <c:pt idx="1015">
                  <c:v> 20-07-09 12:06:00</c:v>
                </c:pt>
                <c:pt idx="1016">
                  <c:v> 20-07-09 12:06:05</c:v>
                </c:pt>
                <c:pt idx="1017">
                  <c:v> 20-07-09 12:06:10</c:v>
                </c:pt>
                <c:pt idx="1018">
                  <c:v> 20-07-09 12:06:15</c:v>
                </c:pt>
                <c:pt idx="1019">
                  <c:v> 20-07-09 12:06:20</c:v>
                </c:pt>
                <c:pt idx="1020">
                  <c:v> 20-07-09 12:06:25</c:v>
                </c:pt>
                <c:pt idx="1021">
                  <c:v> 20-07-09 12:06:30</c:v>
                </c:pt>
                <c:pt idx="1022">
                  <c:v> 20-07-09 12:06:35</c:v>
                </c:pt>
                <c:pt idx="1023">
                  <c:v> 20-07-09 12:06:40</c:v>
                </c:pt>
                <c:pt idx="1024">
                  <c:v> 20-07-09 12:06:45</c:v>
                </c:pt>
                <c:pt idx="1025">
                  <c:v> 20-07-09 12:06:50</c:v>
                </c:pt>
                <c:pt idx="1026">
                  <c:v> 20-07-09 12:06:55</c:v>
                </c:pt>
                <c:pt idx="1027">
                  <c:v> 20-07-09 12:12:00</c:v>
                </c:pt>
                <c:pt idx="1028">
                  <c:v> 20-07-09 12:12:05</c:v>
                </c:pt>
                <c:pt idx="1029">
                  <c:v> 20-07-09 12:12:10</c:v>
                </c:pt>
                <c:pt idx="1030">
                  <c:v> 20-07-09 12:12:15</c:v>
                </c:pt>
                <c:pt idx="1031">
                  <c:v> 20-07-09 12:12:20</c:v>
                </c:pt>
                <c:pt idx="1032">
                  <c:v> 20-07-09 12:12:25</c:v>
                </c:pt>
                <c:pt idx="1033">
                  <c:v> 20-07-09 12:12:30</c:v>
                </c:pt>
                <c:pt idx="1034">
                  <c:v> 20-07-09 12:12:35</c:v>
                </c:pt>
                <c:pt idx="1035">
                  <c:v> 20-07-09 12:12:40</c:v>
                </c:pt>
                <c:pt idx="1036">
                  <c:v> 20-07-09 12:12:45</c:v>
                </c:pt>
                <c:pt idx="1037">
                  <c:v> 20-07-09 12:12:50</c:v>
                </c:pt>
                <c:pt idx="1038">
                  <c:v> 20-07-09 12:12:55</c:v>
                </c:pt>
                <c:pt idx="1039">
                  <c:v> 20-07-09 12:13:00</c:v>
                </c:pt>
                <c:pt idx="1040">
                  <c:v> 20-07-09 12:13:05</c:v>
                </c:pt>
                <c:pt idx="1041">
                  <c:v> 20-07-09 12:13:10</c:v>
                </c:pt>
                <c:pt idx="1042">
                  <c:v> 20-07-09 12:13:15</c:v>
                </c:pt>
                <c:pt idx="1043">
                  <c:v> 20-07-09 12:13:20</c:v>
                </c:pt>
                <c:pt idx="1044">
                  <c:v> 20-07-09 12:13:25</c:v>
                </c:pt>
                <c:pt idx="1045">
                  <c:v> 20-07-09 12:13:30</c:v>
                </c:pt>
                <c:pt idx="1046">
                  <c:v> 20-07-09 12:13:35</c:v>
                </c:pt>
                <c:pt idx="1047">
                  <c:v> 20-07-09 12:13:40</c:v>
                </c:pt>
                <c:pt idx="1048">
                  <c:v> 20-07-09 12:23:00</c:v>
                </c:pt>
                <c:pt idx="1049">
                  <c:v> 20-07-09 12:23:05</c:v>
                </c:pt>
                <c:pt idx="1050">
                  <c:v> 20-07-09 12:23:10</c:v>
                </c:pt>
                <c:pt idx="1051">
                  <c:v> 20-07-09 12:23:15</c:v>
                </c:pt>
                <c:pt idx="1052">
                  <c:v> 20-07-09 12:23:20</c:v>
                </c:pt>
                <c:pt idx="1053">
                  <c:v> 20-07-09 12:23:25</c:v>
                </c:pt>
                <c:pt idx="1054">
                  <c:v> 20-07-09 12:23:30</c:v>
                </c:pt>
                <c:pt idx="1055">
                  <c:v> 20-07-09 12:23:35</c:v>
                </c:pt>
                <c:pt idx="1056">
                  <c:v> 20-07-09 12:23:40</c:v>
                </c:pt>
                <c:pt idx="1057">
                  <c:v> 20-07-09 12:23:45</c:v>
                </c:pt>
                <c:pt idx="1058">
                  <c:v> 20-07-09 12:23:50</c:v>
                </c:pt>
                <c:pt idx="1059">
                  <c:v> 20-07-09 12:23:55</c:v>
                </c:pt>
                <c:pt idx="1060">
                  <c:v> 20-07-09 12:25:45</c:v>
                </c:pt>
                <c:pt idx="1061">
                  <c:v> 20-07-09 12:25:50</c:v>
                </c:pt>
                <c:pt idx="1062">
                  <c:v> 20-07-09 12:25:55</c:v>
                </c:pt>
                <c:pt idx="1063">
                  <c:v> 20-07-09 12:26:00</c:v>
                </c:pt>
                <c:pt idx="1064">
                  <c:v> 20-07-09 12:26:05</c:v>
                </c:pt>
                <c:pt idx="1065">
                  <c:v> 20-07-09 12:26:10</c:v>
                </c:pt>
                <c:pt idx="1066">
                  <c:v> 20-07-09 12:26:15</c:v>
                </c:pt>
                <c:pt idx="1067">
                  <c:v> 20-07-09 12:26:20</c:v>
                </c:pt>
                <c:pt idx="1068">
                  <c:v> 20-07-09 12:26:25</c:v>
                </c:pt>
                <c:pt idx="1069">
                  <c:v> 20-07-09 12:26:30</c:v>
                </c:pt>
                <c:pt idx="1070">
                  <c:v> 20-07-09 12:26:35</c:v>
                </c:pt>
                <c:pt idx="1071">
                  <c:v> 20-07-09 12:26:40</c:v>
                </c:pt>
                <c:pt idx="1072">
                  <c:v> 20-07-09 12:44:25</c:v>
                </c:pt>
                <c:pt idx="1073">
                  <c:v> 20-07-09 12:44:30</c:v>
                </c:pt>
                <c:pt idx="1074">
                  <c:v> 20-07-09 12:44:35</c:v>
                </c:pt>
                <c:pt idx="1075">
                  <c:v> 20-07-09 12:44:40</c:v>
                </c:pt>
                <c:pt idx="1076">
                  <c:v> 20-07-09 12:44:45</c:v>
                </c:pt>
                <c:pt idx="1077">
                  <c:v> 20-07-09 12:44:50</c:v>
                </c:pt>
                <c:pt idx="1078">
                  <c:v> 20-07-09 12:44:55</c:v>
                </c:pt>
                <c:pt idx="1079">
                  <c:v> 20-07-09 12:45:00</c:v>
                </c:pt>
                <c:pt idx="1080">
                  <c:v> 20-07-09 12:45:05</c:v>
                </c:pt>
                <c:pt idx="1081">
                  <c:v> 20-07-09 12:45:10</c:v>
                </c:pt>
                <c:pt idx="1082">
                  <c:v> 20-07-09 12:45:15</c:v>
                </c:pt>
                <c:pt idx="1083">
                  <c:v> 20-07-09 12:45:20</c:v>
                </c:pt>
                <c:pt idx="1084">
                  <c:v> 20-07-09 12:52:35</c:v>
                </c:pt>
                <c:pt idx="1085">
                  <c:v> 20-07-09 12:52:40</c:v>
                </c:pt>
                <c:pt idx="1086">
                  <c:v> 20-07-09 12:52:45</c:v>
                </c:pt>
                <c:pt idx="1087">
                  <c:v> 20-07-09 12:52:50</c:v>
                </c:pt>
                <c:pt idx="1088">
                  <c:v> 20-07-09 12:52:55</c:v>
                </c:pt>
                <c:pt idx="1089">
                  <c:v> 20-07-09 12:53:00</c:v>
                </c:pt>
                <c:pt idx="1090">
                  <c:v> 20-07-09 12:53:05</c:v>
                </c:pt>
                <c:pt idx="1091">
                  <c:v> 20-07-09 12:53:10</c:v>
                </c:pt>
                <c:pt idx="1092">
                  <c:v> 20-07-09 12:53:15</c:v>
                </c:pt>
                <c:pt idx="1093">
                  <c:v> 20-07-09 12:53:20</c:v>
                </c:pt>
                <c:pt idx="1094">
                  <c:v> 20-07-09 12:53:25</c:v>
                </c:pt>
                <c:pt idx="1095">
                  <c:v> 20-07-09 12:53:30</c:v>
                </c:pt>
                <c:pt idx="1096">
                  <c:v> 20-07-09 12:53:35</c:v>
                </c:pt>
                <c:pt idx="1097">
                  <c:v> 20-07-09 12:53:40</c:v>
                </c:pt>
                <c:pt idx="1098">
                  <c:v> 20-07-09 12:53:45</c:v>
                </c:pt>
                <c:pt idx="1099">
                  <c:v> 20-07-09 12:53:50</c:v>
                </c:pt>
                <c:pt idx="1100">
                  <c:v> 20-07-09 12:53:55</c:v>
                </c:pt>
                <c:pt idx="1101">
                  <c:v> 20-07-09 12:54:00</c:v>
                </c:pt>
                <c:pt idx="1102">
                  <c:v> 20-07-09 12:54:05</c:v>
                </c:pt>
                <c:pt idx="1103">
                  <c:v> 20-07-09 12:54:10</c:v>
                </c:pt>
                <c:pt idx="1104">
                  <c:v> 20-07-09 12:54:15</c:v>
                </c:pt>
                <c:pt idx="1105">
                  <c:v> 20-07-09 12:54:20</c:v>
                </c:pt>
                <c:pt idx="1106">
                  <c:v> 20-07-09 12:54:25</c:v>
                </c:pt>
                <c:pt idx="1107">
                  <c:v> 20-07-09 12:54:30</c:v>
                </c:pt>
                <c:pt idx="1108">
                  <c:v> 20-07-09 12:54:35</c:v>
                </c:pt>
                <c:pt idx="1109">
                  <c:v> 20-07-09 12:54:40</c:v>
                </c:pt>
                <c:pt idx="1110">
                  <c:v> 20-07-09 12:54:45</c:v>
                </c:pt>
                <c:pt idx="1111">
                  <c:v> 20-07-09 01:05:45</c:v>
                </c:pt>
                <c:pt idx="1112">
                  <c:v> 20-07-09 01:05:50</c:v>
                </c:pt>
                <c:pt idx="1113">
                  <c:v> 20-07-09 01:05:55</c:v>
                </c:pt>
                <c:pt idx="1114">
                  <c:v> 20-07-09 01:06:00</c:v>
                </c:pt>
                <c:pt idx="1115">
                  <c:v> 20-07-09 01:06:05</c:v>
                </c:pt>
                <c:pt idx="1116">
                  <c:v> 20-07-09 01:06:10</c:v>
                </c:pt>
                <c:pt idx="1117">
                  <c:v> 20-07-09 01:06:15</c:v>
                </c:pt>
                <c:pt idx="1118">
                  <c:v> 20-07-09 01:06:20</c:v>
                </c:pt>
                <c:pt idx="1119">
                  <c:v> 20-07-09 01:06:25</c:v>
                </c:pt>
                <c:pt idx="1120">
                  <c:v> 20-07-09 01:06:30</c:v>
                </c:pt>
                <c:pt idx="1121">
                  <c:v> 20-07-09 01:06:35</c:v>
                </c:pt>
                <c:pt idx="1122">
                  <c:v> 20-07-09 01:06:40</c:v>
                </c:pt>
                <c:pt idx="1123">
                  <c:v> 20-07-09 01:13:00</c:v>
                </c:pt>
                <c:pt idx="1124">
                  <c:v> 20-07-09 01:13:05</c:v>
                </c:pt>
                <c:pt idx="1125">
                  <c:v> 20-07-09 01:13:10</c:v>
                </c:pt>
                <c:pt idx="1126">
                  <c:v> 20-07-09 01:13:15</c:v>
                </c:pt>
                <c:pt idx="1127">
                  <c:v> 20-07-09 01:13:20</c:v>
                </c:pt>
                <c:pt idx="1128">
                  <c:v> 20-07-09 01:13:25</c:v>
                </c:pt>
                <c:pt idx="1129">
                  <c:v> 20-07-09 01:13:30</c:v>
                </c:pt>
                <c:pt idx="1130">
                  <c:v> 20-07-09 01:13:35</c:v>
                </c:pt>
                <c:pt idx="1131">
                  <c:v> 20-07-09 01:13:40</c:v>
                </c:pt>
                <c:pt idx="1132">
                  <c:v> 20-07-09 01:13:45</c:v>
                </c:pt>
                <c:pt idx="1133">
                  <c:v> 20-07-09 01:13:50</c:v>
                </c:pt>
                <c:pt idx="1134">
                  <c:v> 20-07-09 01:13:55</c:v>
                </c:pt>
                <c:pt idx="1135">
                  <c:v> 20-07-09 01:20:05</c:v>
                </c:pt>
                <c:pt idx="1136">
                  <c:v> 20-07-09 01:20:10</c:v>
                </c:pt>
                <c:pt idx="1137">
                  <c:v> 20-07-09 01:20:15</c:v>
                </c:pt>
                <c:pt idx="1138">
                  <c:v> 20-07-09 01:20:20</c:v>
                </c:pt>
                <c:pt idx="1139">
                  <c:v> 20-07-09 01:20:25</c:v>
                </c:pt>
                <c:pt idx="1140">
                  <c:v> 20-07-09 01:20:30</c:v>
                </c:pt>
                <c:pt idx="1141">
                  <c:v> 20-07-09 01:20:35</c:v>
                </c:pt>
                <c:pt idx="1142">
                  <c:v> 20-07-09 01:20:40</c:v>
                </c:pt>
                <c:pt idx="1143">
                  <c:v> 20-07-09 01:20:45</c:v>
                </c:pt>
                <c:pt idx="1144">
                  <c:v> 20-07-09 01:20:50</c:v>
                </c:pt>
                <c:pt idx="1145">
                  <c:v> 20-07-09 01:20:55</c:v>
                </c:pt>
                <c:pt idx="1146">
                  <c:v> 20-07-09 01:21:00</c:v>
                </c:pt>
                <c:pt idx="1147">
                  <c:v> 20-07-09 01:22:30</c:v>
                </c:pt>
                <c:pt idx="1148">
                  <c:v> 20-07-09 01:22:35</c:v>
                </c:pt>
                <c:pt idx="1149">
                  <c:v> 20-07-09 01:22:40</c:v>
                </c:pt>
                <c:pt idx="1150">
                  <c:v> 20-07-09 01:22:45</c:v>
                </c:pt>
                <c:pt idx="1151">
                  <c:v> 20-07-09 01:22:50</c:v>
                </c:pt>
                <c:pt idx="1152">
                  <c:v> 20-07-09 01:22:55</c:v>
                </c:pt>
                <c:pt idx="1153">
                  <c:v> 20-07-09 01:23:00</c:v>
                </c:pt>
                <c:pt idx="1154">
                  <c:v> 20-07-09 01:23:05</c:v>
                </c:pt>
                <c:pt idx="1155">
                  <c:v> 20-07-09 01:23:10</c:v>
                </c:pt>
                <c:pt idx="1156">
                  <c:v> 20-07-09 01:23:15</c:v>
                </c:pt>
                <c:pt idx="1157">
                  <c:v> 20-07-09 01:23:20</c:v>
                </c:pt>
                <c:pt idx="1158">
                  <c:v> 20-07-09 01:23:25</c:v>
                </c:pt>
                <c:pt idx="1159">
                  <c:v> 20-07-09 01:45:05</c:v>
                </c:pt>
                <c:pt idx="1160">
                  <c:v> 20-07-09 01:45:10</c:v>
                </c:pt>
                <c:pt idx="1161">
                  <c:v> 20-07-09 01:45:15</c:v>
                </c:pt>
                <c:pt idx="1162">
                  <c:v> 20-07-09 01:45:20</c:v>
                </c:pt>
                <c:pt idx="1163">
                  <c:v> 20-07-09 01:45:25</c:v>
                </c:pt>
                <c:pt idx="1164">
                  <c:v> 20-07-09 01:45:30</c:v>
                </c:pt>
                <c:pt idx="1165">
                  <c:v> 20-07-09 01:45:35</c:v>
                </c:pt>
                <c:pt idx="1166">
                  <c:v> 20-07-09 01:45:40</c:v>
                </c:pt>
                <c:pt idx="1167">
                  <c:v> 20-07-09 01:45:45</c:v>
                </c:pt>
                <c:pt idx="1168">
                  <c:v> 20-07-09 01:45:50</c:v>
                </c:pt>
                <c:pt idx="1169">
                  <c:v> 20-07-09 01:45:55</c:v>
                </c:pt>
                <c:pt idx="1170">
                  <c:v> 20-07-09 01:46:00</c:v>
                </c:pt>
                <c:pt idx="1171">
                  <c:v> 20-07-09 02:16:40</c:v>
                </c:pt>
                <c:pt idx="1172">
                  <c:v> 20-07-09 02:16:45</c:v>
                </c:pt>
                <c:pt idx="1173">
                  <c:v> 20-07-09 02:16:50</c:v>
                </c:pt>
                <c:pt idx="1174">
                  <c:v> 20-07-09 02:16:55</c:v>
                </c:pt>
                <c:pt idx="1175">
                  <c:v> 20-07-09 02:17:00</c:v>
                </c:pt>
                <c:pt idx="1176">
                  <c:v> 20-07-09 02:17:05</c:v>
                </c:pt>
                <c:pt idx="1177">
                  <c:v> 20-07-09 02:17:10</c:v>
                </c:pt>
                <c:pt idx="1178">
                  <c:v> 20-07-09 02:17:15</c:v>
                </c:pt>
                <c:pt idx="1179">
                  <c:v> 20-07-09 02:17:20</c:v>
                </c:pt>
                <c:pt idx="1180">
                  <c:v> 20-07-09 02:17:25</c:v>
                </c:pt>
                <c:pt idx="1181">
                  <c:v> 20-07-09 02:17:30</c:v>
                </c:pt>
                <c:pt idx="1182">
                  <c:v> 20-07-09 02:17:35</c:v>
                </c:pt>
                <c:pt idx="1183">
                  <c:v> 20-07-09 02:23:25</c:v>
                </c:pt>
                <c:pt idx="1184">
                  <c:v> 20-07-09 02:23:30</c:v>
                </c:pt>
                <c:pt idx="1185">
                  <c:v> 20-07-09 02:23:35</c:v>
                </c:pt>
                <c:pt idx="1186">
                  <c:v> 20-07-09 02:23:40</c:v>
                </c:pt>
                <c:pt idx="1187">
                  <c:v> 20-07-09 02:23:45</c:v>
                </c:pt>
                <c:pt idx="1188">
                  <c:v> 20-07-09 02:23:50</c:v>
                </c:pt>
                <c:pt idx="1189">
                  <c:v> 20-07-09 02:23:55</c:v>
                </c:pt>
                <c:pt idx="1190">
                  <c:v> 20-07-09 02:24:00</c:v>
                </c:pt>
                <c:pt idx="1191">
                  <c:v> 20-07-09 02:24:05</c:v>
                </c:pt>
                <c:pt idx="1192">
                  <c:v> 20-07-09 02:24:10</c:v>
                </c:pt>
                <c:pt idx="1193">
                  <c:v> 20-07-09 02:24:15</c:v>
                </c:pt>
                <c:pt idx="1194">
                  <c:v> 20-07-09 02:24:20</c:v>
                </c:pt>
                <c:pt idx="1195">
                  <c:v> 20-07-09 02:27:55</c:v>
                </c:pt>
                <c:pt idx="1196">
                  <c:v> 20-07-09 02:28:00</c:v>
                </c:pt>
                <c:pt idx="1197">
                  <c:v> 20-07-09 02:28:05</c:v>
                </c:pt>
                <c:pt idx="1198">
                  <c:v> 20-07-09 02:28:10</c:v>
                </c:pt>
                <c:pt idx="1199">
                  <c:v> 20-07-09 02:28:15</c:v>
                </c:pt>
                <c:pt idx="1200">
                  <c:v> 20-07-09 02:28:20</c:v>
                </c:pt>
                <c:pt idx="1201">
                  <c:v> 20-07-09 02:28:25</c:v>
                </c:pt>
                <c:pt idx="1202">
                  <c:v> 20-07-09 02:28:30</c:v>
                </c:pt>
                <c:pt idx="1203">
                  <c:v> 20-07-09 02:28:35</c:v>
                </c:pt>
                <c:pt idx="1204">
                  <c:v> 20-07-09 02:28:40</c:v>
                </c:pt>
                <c:pt idx="1205">
                  <c:v> 20-07-09 02:28:45</c:v>
                </c:pt>
                <c:pt idx="1206">
                  <c:v> 20-07-09 02:28:50</c:v>
                </c:pt>
                <c:pt idx="1207">
                  <c:v> 20-07-09 02:49:45</c:v>
                </c:pt>
                <c:pt idx="1208">
                  <c:v> 20-07-09 02:49:50</c:v>
                </c:pt>
                <c:pt idx="1209">
                  <c:v> 20-07-09 02:49:55</c:v>
                </c:pt>
                <c:pt idx="1210">
                  <c:v> 20-07-09 02:50:00</c:v>
                </c:pt>
                <c:pt idx="1211">
                  <c:v> 20-07-09 02:50:05</c:v>
                </c:pt>
                <c:pt idx="1212">
                  <c:v> 20-07-09 02:50:10</c:v>
                </c:pt>
                <c:pt idx="1213">
                  <c:v> 20-07-09 02:50:15</c:v>
                </c:pt>
                <c:pt idx="1214">
                  <c:v> 20-07-09 02:50:20</c:v>
                </c:pt>
                <c:pt idx="1215">
                  <c:v> 20-07-09 02:50:25</c:v>
                </c:pt>
                <c:pt idx="1216">
                  <c:v> 20-07-09 02:50:30</c:v>
                </c:pt>
                <c:pt idx="1217">
                  <c:v> 20-07-09 02:50:35</c:v>
                </c:pt>
                <c:pt idx="1218">
                  <c:v> 20-07-09 02:50:40</c:v>
                </c:pt>
                <c:pt idx="1219">
                  <c:v> 20-07-09 03:00:40</c:v>
                </c:pt>
                <c:pt idx="1220">
                  <c:v> 20-07-09 03:00:45</c:v>
                </c:pt>
                <c:pt idx="1221">
                  <c:v> 20-07-09 03:00:50</c:v>
                </c:pt>
                <c:pt idx="1222">
                  <c:v> 20-07-09 03:00:55</c:v>
                </c:pt>
                <c:pt idx="1223">
                  <c:v> 20-07-09 03:01:00</c:v>
                </c:pt>
                <c:pt idx="1224">
                  <c:v> 20-07-09 03:01:05</c:v>
                </c:pt>
                <c:pt idx="1225">
                  <c:v> 20-07-09 03:01:10</c:v>
                </c:pt>
                <c:pt idx="1226">
                  <c:v> 20-07-09 03:01:15</c:v>
                </c:pt>
                <c:pt idx="1227">
                  <c:v> 20-07-09 03:01:20</c:v>
                </c:pt>
                <c:pt idx="1228">
                  <c:v> 20-07-09 03:01:25</c:v>
                </c:pt>
                <c:pt idx="1229">
                  <c:v> 20-07-09 03:01:30</c:v>
                </c:pt>
                <c:pt idx="1230">
                  <c:v> 20-07-09 03:01:35</c:v>
                </c:pt>
                <c:pt idx="1231">
                  <c:v> 20-07-09 03:02:15</c:v>
                </c:pt>
                <c:pt idx="1232">
                  <c:v> 20-07-09 03:02:20</c:v>
                </c:pt>
                <c:pt idx="1233">
                  <c:v> 20-07-09 03:02:25</c:v>
                </c:pt>
                <c:pt idx="1234">
                  <c:v> 20-07-09 03:02:30</c:v>
                </c:pt>
                <c:pt idx="1235">
                  <c:v> 20-07-09 03:02:35</c:v>
                </c:pt>
                <c:pt idx="1236">
                  <c:v> 20-07-09 03:02:40</c:v>
                </c:pt>
                <c:pt idx="1237">
                  <c:v> 20-07-09 03:02:45</c:v>
                </c:pt>
                <c:pt idx="1238">
                  <c:v> 20-07-09 03:02:50</c:v>
                </c:pt>
                <c:pt idx="1239">
                  <c:v> 20-07-09 03:02:55</c:v>
                </c:pt>
                <c:pt idx="1240">
                  <c:v> 20-07-09 03:03:00</c:v>
                </c:pt>
                <c:pt idx="1241">
                  <c:v> 20-07-09 03:03:05</c:v>
                </c:pt>
                <c:pt idx="1242">
                  <c:v> 20-07-09 03:03:10</c:v>
                </c:pt>
                <c:pt idx="1243">
                  <c:v> 20-07-09 03:03:15</c:v>
                </c:pt>
                <c:pt idx="1244">
                  <c:v> 20-07-09 03:03:20</c:v>
                </c:pt>
                <c:pt idx="1245">
                  <c:v> 20-07-09 03:03:25</c:v>
                </c:pt>
                <c:pt idx="1246">
                  <c:v> 20-07-09 03:03:30</c:v>
                </c:pt>
                <c:pt idx="1247">
                  <c:v> 20-07-09 03:03:35</c:v>
                </c:pt>
                <c:pt idx="1248">
                  <c:v> 20-07-09 03:03:40</c:v>
                </c:pt>
                <c:pt idx="1249">
                  <c:v> 20-07-09 03:03:45</c:v>
                </c:pt>
                <c:pt idx="1250">
                  <c:v> 20-07-09 03:03:50</c:v>
                </c:pt>
                <c:pt idx="1251">
                  <c:v> 20-07-09 03:03:55</c:v>
                </c:pt>
                <c:pt idx="1252">
                  <c:v> 20-07-09 03:08:50</c:v>
                </c:pt>
                <c:pt idx="1253">
                  <c:v> 20-07-09 03:08:55</c:v>
                </c:pt>
                <c:pt idx="1254">
                  <c:v> 20-07-09 03:09:00</c:v>
                </c:pt>
                <c:pt idx="1255">
                  <c:v> 20-07-09 03:09:05</c:v>
                </c:pt>
                <c:pt idx="1256">
                  <c:v> 20-07-09 03:09:10</c:v>
                </c:pt>
                <c:pt idx="1257">
                  <c:v> 20-07-09 03:09:15</c:v>
                </c:pt>
                <c:pt idx="1258">
                  <c:v> 20-07-09 03:09:20</c:v>
                </c:pt>
                <c:pt idx="1259">
                  <c:v> 20-07-09 03:09:25</c:v>
                </c:pt>
                <c:pt idx="1260">
                  <c:v> 20-07-09 03:09:30</c:v>
                </c:pt>
                <c:pt idx="1261">
                  <c:v> 20-07-09 03:09:35</c:v>
                </c:pt>
                <c:pt idx="1262">
                  <c:v> 20-07-09 03:09:40</c:v>
                </c:pt>
                <c:pt idx="1263">
                  <c:v> 20-07-09 03:09:45</c:v>
                </c:pt>
                <c:pt idx="1264">
                  <c:v> 20-07-09 03:25:20</c:v>
                </c:pt>
                <c:pt idx="1265">
                  <c:v> 20-07-09 03:25:25</c:v>
                </c:pt>
                <c:pt idx="1266">
                  <c:v> 20-07-09 03:25:30</c:v>
                </c:pt>
                <c:pt idx="1267">
                  <c:v> 20-07-09 03:25:35</c:v>
                </c:pt>
                <c:pt idx="1268">
                  <c:v> 20-07-09 03:25:40</c:v>
                </c:pt>
                <c:pt idx="1269">
                  <c:v> 20-07-09 03:25:45</c:v>
                </c:pt>
                <c:pt idx="1270">
                  <c:v> 20-07-09 03:25:50</c:v>
                </c:pt>
                <c:pt idx="1271">
                  <c:v> 20-07-09 03:25:55</c:v>
                </c:pt>
                <c:pt idx="1272">
                  <c:v> 20-07-09 03:26:00</c:v>
                </c:pt>
                <c:pt idx="1273">
                  <c:v> 20-07-09 03:26:05</c:v>
                </c:pt>
                <c:pt idx="1274">
                  <c:v> 20-07-09 03:26:10</c:v>
                </c:pt>
                <c:pt idx="1275">
                  <c:v> 20-07-09 03:26:15</c:v>
                </c:pt>
                <c:pt idx="1276">
                  <c:v> 20-07-09 03:38:25</c:v>
                </c:pt>
                <c:pt idx="1277">
                  <c:v> 20-07-09 03:38:30</c:v>
                </c:pt>
                <c:pt idx="1278">
                  <c:v> 20-07-09 03:38:35</c:v>
                </c:pt>
                <c:pt idx="1279">
                  <c:v> 20-07-09 03:38:40</c:v>
                </c:pt>
                <c:pt idx="1280">
                  <c:v> 20-07-09 03:38:45</c:v>
                </c:pt>
                <c:pt idx="1281">
                  <c:v> 20-07-09 03:38:50</c:v>
                </c:pt>
                <c:pt idx="1282">
                  <c:v> 20-07-09 03:38:55</c:v>
                </c:pt>
                <c:pt idx="1283">
                  <c:v> 20-07-09 03:39:00</c:v>
                </c:pt>
                <c:pt idx="1284">
                  <c:v> 20-07-09 03:39:05</c:v>
                </c:pt>
                <c:pt idx="1285">
                  <c:v> 20-07-09 03:39:10</c:v>
                </c:pt>
                <c:pt idx="1286">
                  <c:v> 20-07-09 03:39:15</c:v>
                </c:pt>
                <c:pt idx="1287">
                  <c:v> 20-07-09 03:39:20</c:v>
                </c:pt>
                <c:pt idx="1288">
                  <c:v> 20-07-09 03:49:30</c:v>
                </c:pt>
                <c:pt idx="1289">
                  <c:v> 20-07-09 03:49:35</c:v>
                </c:pt>
                <c:pt idx="1290">
                  <c:v> 20-07-09 03:49:40</c:v>
                </c:pt>
                <c:pt idx="1291">
                  <c:v> 20-07-09 03:49:45</c:v>
                </c:pt>
                <c:pt idx="1292">
                  <c:v> 20-07-09 03:49:50</c:v>
                </c:pt>
                <c:pt idx="1293">
                  <c:v> 20-07-09 03:49:55</c:v>
                </c:pt>
                <c:pt idx="1294">
                  <c:v> 20-07-09 03:50:00</c:v>
                </c:pt>
                <c:pt idx="1295">
                  <c:v> 20-07-09 03:50:05</c:v>
                </c:pt>
                <c:pt idx="1296">
                  <c:v> 20-07-09 03:50:10</c:v>
                </c:pt>
                <c:pt idx="1297">
                  <c:v> 20-07-09 03:50:15</c:v>
                </c:pt>
                <c:pt idx="1298">
                  <c:v> 20-07-09 03:50:20</c:v>
                </c:pt>
                <c:pt idx="1299">
                  <c:v> 20-07-09 03:50:25</c:v>
                </c:pt>
                <c:pt idx="1300">
                  <c:v> 20-07-09 03:55:00</c:v>
                </c:pt>
                <c:pt idx="1301">
                  <c:v> 20-07-09 03:55:05</c:v>
                </c:pt>
                <c:pt idx="1302">
                  <c:v> 20-07-09 03:55:10</c:v>
                </c:pt>
                <c:pt idx="1303">
                  <c:v> 20-07-09 03:55:15</c:v>
                </c:pt>
                <c:pt idx="1304">
                  <c:v> 20-07-09 03:55:20</c:v>
                </c:pt>
                <c:pt idx="1305">
                  <c:v> 20-07-09 03:55:25</c:v>
                </c:pt>
                <c:pt idx="1306">
                  <c:v> 20-07-09 03:55:30</c:v>
                </c:pt>
                <c:pt idx="1307">
                  <c:v> 20-07-09 03:55:35</c:v>
                </c:pt>
                <c:pt idx="1308">
                  <c:v> 20-07-09 03:55:40</c:v>
                </c:pt>
                <c:pt idx="1309">
                  <c:v> 20-07-09 03:55:45</c:v>
                </c:pt>
                <c:pt idx="1310">
                  <c:v> 20-07-09 03:55:50</c:v>
                </c:pt>
                <c:pt idx="1311">
                  <c:v> 20-07-09 03:55:55</c:v>
                </c:pt>
                <c:pt idx="1312">
                  <c:v> 20-07-09 03:56:30</c:v>
                </c:pt>
                <c:pt idx="1313">
                  <c:v> 20-07-09 03:56:35</c:v>
                </c:pt>
                <c:pt idx="1314">
                  <c:v> 20-07-09 03:56:40</c:v>
                </c:pt>
                <c:pt idx="1315">
                  <c:v> 20-07-09 03:56:45</c:v>
                </c:pt>
                <c:pt idx="1316">
                  <c:v> 20-07-09 03:56:50</c:v>
                </c:pt>
                <c:pt idx="1317">
                  <c:v> 20-07-09 03:56:55</c:v>
                </c:pt>
                <c:pt idx="1318">
                  <c:v> 20-07-09 03:57:00</c:v>
                </c:pt>
                <c:pt idx="1319">
                  <c:v> 20-07-09 03:57:05</c:v>
                </c:pt>
                <c:pt idx="1320">
                  <c:v> 20-07-09 03:57:10</c:v>
                </c:pt>
                <c:pt idx="1321">
                  <c:v> 20-07-09 03:57:15</c:v>
                </c:pt>
                <c:pt idx="1322">
                  <c:v> 20-07-09 03:57:20</c:v>
                </c:pt>
                <c:pt idx="1323">
                  <c:v> 20-07-09 03:57:25</c:v>
                </c:pt>
                <c:pt idx="1324">
                  <c:v> 20-07-09 04:07:00</c:v>
                </c:pt>
                <c:pt idx="1325">
                  <c:v> 20-07-09 04:07:05</c:v>
                </c:pt>
                <c:pt idx="1326">
                  <c:v> 20-07-09 04:07:10</c:v>
                </c:pt>
                <c:pt idx="1327">
                  <c:v> 20-07-09 04:07:15</c:v>
                </c:pt>
                <c:pt idx="1328">
                  <c:v> 20-07-09 04:07:20</c:v>
                </c:pt>
                <c:pt idx="1329">
                  <c:v> 20-07-09 04:07:25</c:v>
                </c:pt>
                <c:pt idx="1330">
                  <c:v> 20-07-09 04:07:30</c:v>
                </c:pt>
                <c:pt idx="1331">
                  <c:v> 20-07-09 04:07:35</c:v>
                </c:pt>
                <c:pt idx="1332">
                  <c:v> 20-07-09 04:07:40</c:v>
                </c:pt>
                <c:pt idx="1333">
                  <c:v> 20-07-09 04:07:45</c:v>
                </c:pt>
                <c:pt idx="1334">
                  <c:v> 20-07-09 04:07:50</c:v>
                </c:pt>
                <c:pt idx="1335">
                  <c:v> 20-07-09 04:07:55</c:v>
                </c:pt>
                <c:pt idx="1336">
                  <c:v> 20-07-09 04:08:00</c:v>
                </c:pt>
                <c:pt idx="1337">
                  <c:v> 20-07-09 04:16:40</c:v>
                </c:pt>
                <c:pt idx="1338">
                  <c:v> 20-07-09 04:16:45</c:v>
                </c:pt>
                <c:pt idx="1339">
                  <c:v> 20-07-09 04:16:50</c:v>
                </c:pt>
                <c:pt idx="1340">
                  <c:v> 20-07-09 04:16:55</c:v>
                </c:pt>
                <c:pt idx="1341">
                  <c:v> 20-07-09 04:17:00</c:v>
                </c:pt>
                <c:pt idx="1342">
                  <c:v> 20-07-09 04:17:05</c:v>
                </c:pt>
                <c:pt idx="1343">
                  <c:v> 20-07-09 04:17:10</c:v>
                </c:pt>
                <c:pt idx="1344">
                  <c:v> 20-07-09 04:17:15</c:v>
                </c:pt>
                <c:pt idx="1345">
                  <c:v> 20-07-09 04:17:20</c:v>
                </c:pt>
                <c:pt idx="1346">
                  <c:v> 20-07-09 04:17:25</c:v>
                </c:pt>
                <c:pt idx="1347">
                  <c:v> 20-07-09 04:17:30</c:v>
                </c:pt>
                <c:pt idx="1348">
                  <c:v> 20-07-09 04:17:35</c:v>
                </c:pt>
                <c:pt idx="1349">
                  <c:v> 20-07-09 04:21:00</c:v>
                </c:pt>
                <c:pt idx="1350">
                  <c:v> 20-07-09 04:21:05</c:v>
                </c:pt>
                <c:pt idx="1351">
                  <c:v> 20-07-09 04:21:10</c:v>
                </c:pt>
                <c:pt idx="1352">
                  <c:v> 20-07-09 04:21:15</c:v>
                </c:pt>
                <c:pt idx="1353">
                  <c:v> 20-07-09 04:21:20</c:v>
                </c:pt>
                <c:pt idx="1354">
                  <c:v> 20-07-09 04:21:25</c:v>
                </c:pt>
                <c:pt idx="1355">
                  <c:v> 20-07-09 04:21:30</c:v>
                </c:pt>
                <c:pt idx="1356">
                  <c:v> 20-07-09 04:21:35</c:v>
                </c:pt>
                <c:pt idx="1357">
                  <c:v> 20-07-09 04:21:40</c:v>
                </c:pt>
                <c:pt idx="1358">
                  <c:v> 20-07-09 04:21:45</c:v>
                </c:pt>
                <c:pt idx="1359">
                  <c:v> 20-07-09 04:21:50</c:v>
                </c:pt>
                <c:pt idx="1360">
                  <c:v> 20-07-09 04:21:55</c:v>
                </c:pt>
                <c:pt idx="1361">
                  <c:v> 20-07-09 04:24:55</c:v>
                </c:pt>
                <c:pt idx="1362">
                  <c:v> 20-07-09 04:25:00</c:v>
                </c:pt>
                <c:pt idx="1363">
                  <c:v> 20-07-09 04:25:05</c:v>
                </c:pt>
                <c:pt idx="1364">
                  <c:v> 20-07-09 04:25:10</c:v>
                </c:pt>
                <c:pt idx="1365">
                  <c:v> 20-07-09 04:25:15</c:v>
                </c:pt>
                <c:pt idx="1366">
                  <c:v> 20-07-09 04:25:20</c:v>
                </c:pt>
                <c:pt idx="1367">
                  <c:v> 20-07-09 04:25:25</c:v>
                </c:pt>
                <c:pt idx="1368">
                  <c:v> 20-07-09 04:25:30</c:v>
                </c:pt>
                <c:pt idx="1369">
                  <c:v> 20-07-09 04:25:35</c:v>
                </c:pt>
                <c:pt idx="1370">
                  <c:v> 20-07-09 04:25:40</c:v>
                </c:pt>
                <c:pt idx="1371">
                  <c:v> 20-07-09 04:25:45</c:v>
                </c:pt>
                <c:pt idx="1372">
                  <c:v> 20-07-09 04:25:50</c:v>
                </c:pt>
                <c:pt idx="1373">
                  <c:v> 20-07-09 04:26:25</c:v>
                </c:pt>
                <c:pt idx="1374">
                  <c:v> 20-07-09 04:26:30</c:v>
                </c:pt>
                <c:pt idx="1375">
                  <c:v> 20-07-09 04:26:35</c:v>
                </c:pt>
                <c:pt idx="1376">
                  <c:v> 20-07-09 04:26:40</c:v>
                </c:pt>
                <c:pt idx="1377">
                  <c:v> 20-07-09 04:26:45</c:v>
                </c:pt>
                <c:pt idx="1378">
                  <c:v> 20-07-09 04:26:50</c:v>
                </c:pt>
                <c:pt idx="1379">
                  <c:v> 20-07-09 04:26:55</c:v>
                </c:pt>
                <c:pt idx="1380">
                  <c:v> 20-07-09 04:27:00</c:v>
                </c:pt>
                <c:pt idx="1381">
                  <c:v> 20-07-09 04:27:05</c:v>
                </c:pt>
                <c:pt idx="1382">
                  <c:v> 20-07-09 04:27:10</c:v>
                </c:pt>
                <c:pt idx="1383">
                  <c:v> 20-07-09 04:27:15</c:v>
                </c:pt>
                <c:pt idx="1384">
                  <c:v> 20-07-09 04:27:20</c:v>
                </c:pt>
                <c:pt idx="1385">
                  <c:v> 20-07-09 04:30:40</c:v>
                </c:pt>
                <c:pt idx="1386">
                  <c:v> 20-07-09 04:30:45</c:v>
                </c:pt>
                <c:pt idx="1387">
                  <c:v> 20-07-09 04:30:50</c:v>
                </c:pt>
                <c:pt idx="1388">
                  <c:v> 20-07-09 04:30:55</c:v>
                </c:pt>
                <c:pt idx="1389">
                  <c:v> 20-07-09 04:31:00</c:v>
                </c:pt>
                <c:pt idx="1390">
                  <c:v> 20-07-09 04:31:05</c:v>
                </c:pt>
                <c:pt idx="1391">
                  <c:v> 20-07-09 04:31:10</c:v>
                </c:pt>
                <c:pt idx="1392">
                  <c:v> 20-07-09 04:31:15</c:v>
                </c:pt>
                <c:pt idx="1393">
                  <c:v> 20-07-09 04:31:20</c:v>
                </c:pt>
                <c:pt idx="1394">
                  <c:v> 20-07-09 04:31:25</c:v>
                </c:pt>
                <c:pt idx="1395">
                  <c:v> 20-07-09 04:31:30</c:v>
                </c:pt>
                <c:pt idx="1396">
                  <c:v> 20-07-09 04:31:35</c:v>
                </c:pt>
                <c:pt idx="1397">
                  <c:v> 20-07-09 04:31:40</c:v>
                </c:pt>
                <c:pt idx="1398">
                  <c:v> 20-07-09 04:31:45</c:v>
                </c:pt>
                <c:pt idx="1399">
                  <c:v> 20-07-09 04:31:50</c:v>
                </c:pt>
                <c:pt idx="1400">
                  <c:v> 20-07-09 04:31:55</c:v>
                </c:pt>
                <c:pt idx="1401">
                  <c:v> 20-07-09 04:32:00</c:v>
                </c:pt>
                <c:pt idx="1402">
                  <c:v> 20-07-09 04:32:05</c:v>
                </c:pt>
                <c:pt idx="1403">
                  <c:v> 20-07-09 04:32:10</c:v>
                </c:pt>
                <c:pt idx="1404">
                  <c:v> 20-07-09 04:32:15</c:v>
                </c:pt>
                <c:pt idx="1405">
                  <c:v> 20-07-09 04:33:00</c:v>
                </c:pt>
                <c:pt idx="1406">
                  <c:v> 20-07-09 04:33:05</c:v>
                </c:pt>
                <c:pt idx="1407">
                  <c:v> 20-07-09 04:33:10</c:v>
                </c:pt>
                <c:pt idx="1408">
                  <c:v> 20-07-09 04:33:15</c:v>
                </c:pt>
                <c:pt idx="1409">
                  <c:v> 20-07-09 04:33:20</c:v>
                </c:pt>
                <c:pt idx="1410">
                  <c:v> 20-07-09 04:33:25</c:v>
                </c:pt>
                <c:pt idx="1411">
                  <c:v> 20-07-09 04:33:30</c:v>
                </c:pt>
                <c:pt idx="1412">
                  <c:v> 20-07-09 04:33:35</c:v>
                </c:pt>
                <c:pt idx="1413">
                  <c:v> 20-07-09 04:33:40</c:v>
                </c:pt>
                <c:pt idx="1414">
                  <c:v> 20-07-09 04:33:45</c:v>
                </c:pt>
                <c:pt idx="1415">
                  <c:v> 20-07-09 04:33:50</c:v>
                </c:pt>
                <c:pt idx="1416">
                  <c:v> 20-07-09 04:33:55</c:v>
                </c:pt>
                <c:pt idx="1417">
                  <c:v> 20-07-09 04:36:50</c:v>
                </c:pt>
                <c:pt idx="1418">
                  <c:v> 20-07-09 04:36:55</c:v>
                </c:pt>
                <c:pt idx="1419">
                  <c:v> 20-07-09 04:37:00</c:v>
                </c:pt>
                <c:pt idx="1420">
                  <c:v> 20-07-09 04:37:05</c:v>
                </c:pt>
                <c:pt idx="1421">
                  <c:v> 20-07-09 04:37:10</c:v>
                </c:pt>
                <c:pt idx="1422">
                  <c:v> 20-07-09 04:37:15</c:v>
                </c:pt>
                <c:pt idx="1423">
                  <c:v> 20-07-09 04:37:20</c:v>
                </c:pt>
                <c:pt idx="1424">
                  <c:v> 20-07-09 04:37:25</c:v>
                </c:pt>
                <c:pt idx="1425">
                  <c:v> 20-07-09 04:37:30</c:v>
                </c:pt>
                <c:pt idx="1426">
                  <c:v> 20-07-09 04:37:35</c:v>
                </c:pt>
                <c:pt idx="1427">
                  <c:v> 20-07-09 04:37:40</c:v>
                </c:pt>
                <c:pt idx="1428">
                  <c:v> 20-07-09 04:37:45</c:v>
                </c:pt>
                <c:pt idx="1429">
                  <c:v> 20-07-09 04:46:55</c:v>
                </c:pt>
                <c:pt idx="1430">
                  <c:v> 20-07-09 04:47:00</c:v>
                </c:pt>
                <c:pt idx="1431">
                  <c:v> 20-07-09 04:47:05</c:v>
                </c:pt>
                <c:pt idx="1432">
                  <c:v> 20-07-09 04:47:10</c:v>
                </c:pt>
                <c:pt idx="1433">
                  <c:v> 20-07-09 04:47:15</c:v>
                </c:pt>
                <c:pt idx="1434">
                  <c:v> 20-07-09 04:47:20</c:v>
                </c:pt>
                <c:pt idx="1435">
                  <c:v> 20-07-09 04:47:25</c:v>
                </c:pt>
                <c:pt idx="1436">
                  <c:v> 20-07-09 04:47:30</c:v>
                </c:pt>
                <c:pt idx="1437">
                  <c:v> 20-07-09 04:47:35</c:v>
                </c:pt>
                <c:pt idx="1438">
                  <c:v> 20-07-09 04:47:40</c:v>
                </c:pt>
                <c:pt idx="1439">
                  <c:v> 20-07-09 04:47:45</c:v>
                </c:pt>
                <c:pt idx="1440">
                  <c:v> 20-07-09 04:47:50</c:v>
                </c:pt>
                <c:pt idx="1441">
                  <c:v> 20-07-09 04:48:00</c:v>
                </c:pt>
                <c:pt idx="1442">
                  <c:v> 20-07-09 04:48:05</c:v>
                </c:pt>
                <c:pt idx="1443">
                  <c:v> 20-07-09 04:48:10</c:v>
                </c:pt>
                <c:pt idx="1444">
                  <c:v> 20-07-09 04:48:15</c:v>
                </c:pt>
                <c:pt idx="1445">
                  <c:v> 20-07-09 04:48:20</c:v>
                </c:pt>
                <c:pt idx="1446">
                  <c:v> 20-07-09 04:48:25</c:v>
                </c:pt>
                <c:pt idx="1447">
                  <c:v> 20-07-09 04:48:30</c:v>
                </c:pt>
                <c:pt idx="1448">
                  <c:v> 20-07-09 04:48:35</c:v>
                </c:pt>
                <c:pt idx="1449">
                  <c:v> 20-07-09 04:48:40</c:v>
                </c:pt>
                <c:pt idx="1450">
                  <c:v> 20-07-09 04:48:45</c:v>
                </c:pt>
                <c:pt idx="1451">
                  <c:v> 20-07-09 04:48:50</c:v>
                </c:pt>
                <c:pt idx="1452">
                  <c:v> 20-07-09 04:48:55</c:v>
                </c:pt>
                <c:pt idx="1453">
                  <c:v> 20-07-09 04:49:00</c:v>
                </c:pt>
                <c:pt idx="1454">
                  <c:v> 20-07-09 04:49:05</c:v>
                </c:pt>
                <c:pt idx="1455">
                  <c:v> 20-07-09 04:49:10</c:v>
                </c:pt>
                <c:pt idx="1456">
                  <c:v> 20-07-09 04:49:15</c:v>
                </c:pt>
                <c:pt idx="1457">
                  <c:v> 20-07-09 04:49:20</c:v>
                </c:pt>
                <c:pt idx="1458">
                  <c:v> 20-07-09 04:49:25</c:v>
                </c:pt>
                <c:pt idx="1459">
                  <c:v> 20-07-09 04:49:30</c:v>
                </c:pt>
                <c:pt idx="1460">
                  <c:v> 20-07-09 04:49:35</c:v>
                </c:pt>
                <c:pt idx="1461">
                  <c:v> 20-07-09 04:49:40</c:v>
                </c:pt>
                <c:pt idx="1462">
                  <c:v> 20-07-09 04:49:45</c:v>
                </c:pt>
                <c:pt idx="1463">
                  <c:v> 20-07-09 04:49:50</c:v>
                </c:pt>
                <c:pt idx="1464">
                  <c:v> 20-07-09 04:50:40</c:v>
                </c:pt>
                <c:pt idx="1465">
                  <c:v> 20-07-09 04:50:45</c:v>
                </c:pt>
                <c:pt idx="1466">
                  <c:v> 20-07-09 04:50:50</c:v>
                </c:pt>
                <c:pt idx="1467">
                  <c:v> 20-07-09 04:50:55</c:v>
                </c:pt>
                <c:pt idx="1468">
                  <c:v> 20-07-09 04:51:00</c:v>
                </c:pt>
                <c:pt idx="1469">
                  <c:v> 20-07-09 04:51:05</c:v>
                </c:pt>
                <c:pt idx="1470">
                  <c:v> 20-07-09 04:51:10</c:v>
                </c:pt>
                <c:pt idx="1471">
                  <c:v> 20-07-09 04:51:15</c:v>
                </c:pt>
                <c:pt idx="1472">
                  <c:v> 20-07-09 04:51:20</c:v>
                </c:pt>
                <c:pt idx="1473">
                  <c:v> 20-07-09 04:51:25</c:v>
                </c:pt>
                <c:pt idx="1474">
                  <c:v> 20-07-09 04:51:30</c:v>
                </c:pt>
                <c:pt idx="1475">
                  <c:v> 20-07-09 04:51:35</c:v>
                </c:pt>
                <c:pt idx="1476">
                  <c:v> 20-07-09 04:53:10</c:v>
                </c:pt>
                <c:pt idx="1477">
                  <c:v> 20-07-09 04:53:15</c:v>
                </c:pt>
                <c:pt idx="1478">
                  <c:v> 20-07-09 04:53:20</c:v>
                </c:pt>
                <c:pt idx="1479">
                  <c:v> 20-07-09 04:53:25</c:v>
                </c:pt>
                <c:pt idx="1480">
                  <c:v> 20-07-09 04:53:30</c:v>
                </c:pt>
                <c:pt idx="1481">
                  <c:v> 20-07-09 04:53:35</c:v>
                </c:pt>
                <c:pt idx="1482">
                  <c:v> 20-07-09 04:53:40</c:v>
                </c:pt>
                <c:pt idx="1483">
                  <c:v> 20-07-09 04:53:45</c:v>
                </c:pt>
                <c:pt idx="1484">
                  <c:v> 20-07-09 04:53:50</c:v>
                </c:pt>
                <c:pt idx="1485">
                  <c:v> 20-07-09 04:53:55</c:v>
                </c:pt>
                <c:pt idx="1486">
                  <c:v> 20-07-09 04:54:00</c:v>
                </c:pt>
                <c:pt idx="1487">
                  <c:v> 20-07-09 04:54:05</c:v>
                </c:pt>
                <c:pt idx="1488">
                  <c:v> 20-07-09 04:55:05</c:v>
                </c:pt>
                <c:pt idx="1489">
                  <c:v> 20-07-09 04:55:10</c:v>
                </c:pt>
                <c:pt idx="1490">
                  <c:v> 20-07-09 04:55:15</c:v>
                </c:pt>
                <c:pt idx="1491">
                  <c:v> 20-07-09 04:55:20</c:v>
                </c:pt>
                <c:pt idx="1492">
                  <c:v> 20-07-09 04:55:25</c:v>
                </c:pt>
                <c:pt idx="1493">
                  <c:v> 20-07-09 04:55:30</c:v>
                </c:pt>
                <c:pt idx="1494">
                  <c:v> 20-07-09 04:55:35</c:v>
                </c:pt>
                <c:pt idx="1495">
                  <c:v> 20-07-09 04:55:40</c:v>
                </c:pt>
                <c:pt idx="1496">
                  <c:v> 20-07-09 04:55:45</c:v>
                </c:pt>
                <c:pt idx="1497">
                  <c:v> 20-07-09 04:55:50</c:v>
                </c:pt>
                <c:pt idx="1498">
                  <c:v> 20-07-09 04:55:55</c:v>
                </c:pt>
                <c:pt idx="1499">
                  <c:v> 20-07-09 04:56:00</c:v>
                </c:pt>
                <c:pt idx="1500">
                  <c:v> 20-07-09 04:56:05</c:v>
                </c:pt>
                <c:pt idx="1501">
                  <c:v> 20-07-09 04:56:10</c:v>
                </c:pt>
                <c:pt idx="1502">
                  <c:v> 20-07-09 04:56:15</c:v>
                </c:pt>
                <c:pt idx="1503">
                  <c:v> 20-07-09 04:56:20</c:v>
                </c:pt>
                <c:pt idx="1504">
                  <c:v> 20-07-09 04:56:25</c:v>
                </c:pt>
                <c:pt idx="1505">
                  <c:v> 20-07-09 04:56:30</c:v>
                </c:pt>
                <c:pt idx="1506">
                  <c:v> 20-07-09 04:56:35</c:v>
                </c:pt>
                <c:pt idx="1507">
                  <c:v> 20-07-09 04:56:40</c:v>
                </c:pt>
                <c:pt idx="1508">
                  <c:v> 20-07-09 04:56:45</c:v>
                </c:pt>
                <c:pt idx="1509">
                  <c:v> 20-07-09 04:56:50</c:v>
                </c:pt>
                <c:pt idx="1510">
                  <c:v> 20-07-09 04:56:55</c:v>
                </c:pt>
                <c:pt idx="1511">
                  <c:v> 20-07-09 04:57:00</c:v>
                </c:pt>
                <c:pt idx="1512">
                  <c:v> 20-07-09 04:57:05</c:v>
                </c:pt>
                <c:pt idx="1513">
                  <c:v> 20-07-09 04:57:10</c:v>
                </c:pt>
                <c:pt idx="1514">
                  <c:v> 20-07-09 04:57:15</c:v>
                </c:pt>
                <c:pt idx="1515">
                  <c:v> 20-07-09 04:57:20</c:v>
                </c:pt>
                <c:pt idx="1516">
                  <c:v> 20-07-09 04:59:35</c:v>
                </c:pt>
                <c:pt idx="1517">
                  <c:v> 20-07-09 04:59:40</c:v>
                </c:pt>
                <c:pt idx="1518">
                  <c:v> 20-07-09 04:59:45</c:v>
                </c:pt>
                <c:pt idx="1519">
                  <c:v> 20-07-09 04:59:50</c:v>
                </c:pt>
                <c:pt idx="1520">
                  <c:v> 20-07-09 04:59:55</c:v>
                </c:pt>
                <c:pt idx="1521">
                  <c:v> 20-07-09 05:00:00</c:v>
                </c:pt>
                <c:pt idx="1522">
                  <c:v> 20-07-09 05:00:05</c:v>
                </c:pt>
                <c:pt idx="1523">
                  <c:v> 20-07-09 05:00:10</c:v>
                </c:pt>
                <c:pt idx="1524">
                  <c:v> 20-07-09 05:00:15</c:v>
                </c:pt>
                <c:pt idx="1525">
                  <c:v> 20-07-09 05:00:20</c:v>
                </c:pt>
                <c:pt idx="1526">
                  <c:v> 20-07-09 05:00:25</c:v>
                </c:pt>
                <c:pt idx="1527">
                  <c:v> 20-07-09 05:00:30</c:v>
                </c:pt>
                <c:pt idx="1528">
                  <c:v> 20-07-09 05:01:10</c:v>
                </c:pt>
                <c:pt idx="1529">
                  <c:v> 20-07-09 05:01:15</c:v>
                </c:pt>
                <c:pt idx="1530">
                  <c:v> 20-07-09 05:01:20</c:v>
                </c:pt>
                <c:pt idx="1531">
                  <c:v> 20-07-09 05:01:25</c:v>
                </c:pt>
                <c:pt idx="1532">
                  <c:v> 20-07-09 05:01:30</c:v>
                </c:pt>
                <c:pt idx="1533">
                  <c:v> 20-07-09 05:01:35</c:v>
                </c:pt>
                <c:pt idx="1534">
                  <c:v> 20-07-09 05:01:40</c:v>
                </c:pt>
                <c:pt idx="1535">
                  <c:v> 20-07-09 05:01:45</c:v>
                </c:pt>
                <c:pt idx="1536">
                  <c:v> 20-07-09 05:01:50</c:v>
                </c:pt>
                <c:pt idx="1537">
                  <c:v> 20-07-09 05:01:55</c:v>
                </c:pt>
                <c:pt idx="1538">
                  <c:v> 20-07-09 05:02:00</c:v>
                </c:pt>
                <c:pt idx="1539">
                  <c:v> 20-07-09 05:02:05</c:v>
                </c:pt>
                <c:pt idx="1540">
                  <c:v> 20-07-09 05:03:00</c:v>
                </c:pt>
                <c:pt idx="1541">
                  <c:v> 20-07-09 05:03:05</c:v>
                </c:pt>
                <c:pt idx="1542">
                  <c:v> 20-07-09 05:03:10</c:v>
                </c:pt>
                <c:pt idx="1543">
                  <c:v> 20-07-09 05:03:15</c:v>
                </c:pt>
                <c:pt idx="1544">
                  <c:v> 20-07-09 05:03:20</c:v>
                </c:pt>
                <c:pt idx="1545">
                  <c:v> 20-07-09 05:03:25</c:v>
                </c:pt>
                <c:pt idx="1546">
                  <c:v> 20-07-09 05:03:30</c:v>
                </c:pt>
                <c:pt idx="1547">
                  <c:v> 20-07-09 05:03:35</c:v>
                </c:pt>
                <c:pt idx="1548">
                  <c:v> 20-07-09 05:03:40</c:v>
                </c:pt>
                <c:pt idx="1549">
                  <c:v> 20-07-09 05:03:45</c:v>
                </c:pt>
                <c:pt idx="1550">
                  <c:v> 20-07-09 05:03:50</c:v>
                </c:pt>
                <c:pt idx="1551">
                  <c:v> 20-07-09 05:03:55</c:v>
                </c:pt>
                <c:pt idx="1552">
                  <c:v> 20-07-09 05:06:50</c:v>
                </c:pt>
                <c:pt idx="1553">
                  <c:v> 20-07-09 05:06:55</c:v>
                </c:pt>
                <c:pt idx="1554">
                  <c:v> 20-07-09 05:07:00</c:v>
                </c:pt>
                <c:pt idx="1555">
                  <c:v> 20-07-09 05:07:05</c:v>
                </c:pt>
                <c:pt idx="1556">
                  <c:v> 20-07-09 05:07:10</c:v>
                </c:pt>
                <c:pt idx="1557">
                  <c:v> 20-07-09 05:07:15</c:v>
                </c:pt>
                <c:pt idx="1558">
                  <c:v> 20-07-09 05:07:20</c:v>
                </c:pt>
                <c:pt idx="1559">
                  <c:v> 20-07-09 05:07:25</c:v>
                </c:pt>
                <c:pt idx="1560">
                  <c:v> 20-07-09 05:07:30</c:v>
                </c:pt>
                <c:pt idx="1561">
                  <c:v> 20-07-09 05:07:35</c:v>
                </c:pt>
                <c:pt idx="1562">
                  <c:v> 20-07-09 05:07:40</c:v>
                </c:pt>
                <c:pt idx="1563">
                  <c:v> 20-07-09 05:07:45</c:v>
                </c:pt>
                <c:pt idx="1564">
                  <c:v> 20-07-09 05:13:15</c:v>
                </c:pt>
                <c:pt idx="1565">
                  <c:v> 20-07-09 05:13:20</c:v>
                </c:pt>
                <c:pt idx="1566">
                  <c:v> 20-07-09 05:13:25</c:v>
                </c:pt>
                <c:pt idx="1567">
                  <c:v> 20-07-09 05:13:30</c:v>
                </c:pt>
                <c:pt idx="1568">
                  <c:v> 20-07-09 05:13:35</c:v>
                </c:pt>
                <c:pt idx="1569">
                  <c:v> 20-07-09 05:13:40</c:v>
                </c:pt>
                <c:pt idx="1570">
                  <c:v> 20-07-09 05:13:45</c:v>
                </c:pt>
                <c:pt idx="1571">
                  <c:v> 20-07-09 05:13:50</c:v>
                </c:pt>
                <c:pt idx="1572">
                  <c:v> 20-07-09 05:13:55</c:v>
                </c:pt>
                <c:pt idx="1573">
                  <c:v> 20-07-09 05:14:00</c:v>
                </c:pt>
                <c:pt idx="1574">
                  <c:v> 20-07-09 05:14:05</c:v>
                </c:pt>
                <c:pt idx="1575">
                  <c:v> 20-07-09 05:14:10</c:v>
                </c:pt>
                <c:pt idx="1576">
                  <c:v> 20-07-09 05:15:40</c:v>
                </c:pt>
                <c:pt idx="1577">
                  <c:v> 20-07-09 05:15:45</c:v>
                </c:pt>
                <c:pt idx="1578">
                  <c:v> 20-07-09 05:15:50</c:v>
                </c:pt>
                <c:pt idx="1579">
                  <c:v> 20-07-09 05:15:55</c:v>
                </c:pt>
                <c:pt idx="1580">
                  <c:v> 20-07-09 05:16:00</c:v>
                </c:pt>
                <c:pt idx="1581">
                  <c:v> 20-07-09 05:16:05</c:v>
                </c:pt>
                <c:pt idx="1582">
                  <c:v> 20-07-09 05:16:10</c:v>
                </c:pt>
                <c:pt idx="1583">
                  <c:v> 20-07-09 05:16:15</c:v>
                </c:pt>
                <c:pt idx="1584">
                  <c:v> 20-07-09 05:16:20</c:v>
                </c:pt>
                <c:pt idx="1585">
                  <c:v> 20-07-09 05:16:25</c:v>
                </c:pt>
                <c:pt idx="1586">
                  <c:v> 20-07-09 05:16:30</c:v>
                </c:pt>
                <c:pt idx="1587">
                  <c:v> 20-07-09 05:16:35</c:v>
                </c:pt>
                <c:pt idx="1588">
                  <c:v> 20-07-09 05:17:10</c:v>
                </c:pt>
                <c:pt idx="1589">
                  <c:v> 20-07-09 05:17:15</c:v>
                </c:pt>
                <c:pt idx="1590">
                  <c:v> 20-07-09 05:17:20</c:v>
                </c:pt>
                <c:pt idx="1591">
                  <c:v> 20-07-09 05:17:25</c:v>
                </c:pt>
                <c:pt idx="1592">
                  <c:v> 20-07-09 05:17:30</c:v>
                </c:pt>
                <c:pt idx="1593">
                  <c:v> 20-07-09 05:17:35</c:v>
                </c:pt>
                <c:pt idx="1594">
                  <c:v> 20-07-09 05:17:40</c:v>
                </c:pt>
                <c:pt idx="1595">
                  <c:v> 20-07-09 05:17:45</c:v>
                </c:pt>
                <c:pt idx="1596">
                  <c:v> 20-07-09 05:17:50</c:v>
                </c:pt>
                <c:pt idx="1597">
                  <c:v> 20-07-09 05:17:55</c:v>
                </c:pt>
                <c:pt idx="1598">
                  <c:v> 20-07-09 05:18:00</c:v>
                </c:pt>
                <c:pt idx="1599">
                  <c:v> 20-07-09 05:18:05</c:v>
                </c:pt>
                <c:pt idx="1600">
                  <c:v> 20-07-09 05:18:10</c:v>
                </c:pt>
                <c:pt idx="1601">
                  <c:v> 20-07-09 05:18:15</c:v>
                </c:pt>
                <c:pt idx="1602">
                  <c:v> 20-07-09 05:18:20</c:v>
                </c:pt>
                <c:pt idx="1603">
                  <c:v> 20-07-09 05:18:25</c:v>
                </c:pt>
                <c:pt idx="1604">
                  <c:v> 20-07-09 05:18:30</c:v>
                </c:pt>
                <c:pt idx="1605">
                  <c:v> 20-07-09 05:18:35</c:v>
                </c:pt>
                <c:pt idx="1606">
                  <c:v> 20-07-09 05:18:40</c:v>
                </c:pt>
                <c:pt idx="1607">
                  <c:v> 20-07-09 05:18:45</c:v>
                </c:pt>
                <c:pt idx="1608">
                  <c:v> 20-07-09 05:18:50</c:v>
                </c:pt>
                <c:pt idx="1609">
                  <c:v> 20-07-09 05:18:55</c:v>
                </c:pt>
                <c:pt idx="1610">
                  <c:v> 20-07-09 05:19:00</c:v>
                </c:pt>
                <c:pt idx="1611">
                  <c:v> 20-07-09 05:19:05</c:v>
                </c:pt>
                <c:pt idx="1612">
                  <c:v> 20-07-09 05:19:10</c:v>
                </c:pt>
                <c:pt idx="1613">
                  <c:v> 20-07-09 05:20:00</c:v>
                </c:pt>
                <c:pt idx="1614">
                  <c:v> 20-07-09 05:20:05</c:v>
                </c:pt>
                <c:pt idx="1615">
                  <c:v> 20-07-09 05:20:10</c:v>
                </c:pt>
                <c:pt idx="1616">
                  <c:v> 20-07-09 05:20:15</c:v>
                </c:pt>
                <c:pt idx="1617">
                  <c:v> 20-07-09 05:20:20</c:v>
                </c:pt>
                <c:pt idx="1618">
                  <c:v> 20-07-09 05:20:25</c:v>
                </c:pt>
                <c:pt idx="1619">
                  <c:v> 20-07-09 05:20:30</c:v>
                </c:pt>
                <c:pt idx="1620">
                  <c:v> 20-07-09 05:20:35</c:v>
                </c:pt>
                <c:pt idx="1621">
                  <c:v> 20-07-09 05:20:40</c:v>
                </c:pt>
                <c:pt idx="1622">
                  <c:v> 20-07-09 05:20:45</c:v>
                </c:pt>
                <c:pt idx="1623">
                  <c:v> 20-07-09 05:20:50</c:v>
                </c:pt>
                <c:pt idx="1624">
                  <c:v> 20-07-09 05:20:55</c:v>
                </c:pt>
                <c:pt idx="1625">
                  <c:v> 20-07-09 05:23:00</c:v>
                </c:pt>
                <c:pt idx="1626">
                  <c:v> 20-07-09 05:23:05</c:v>
                </c:pt>
                <c:pt idx="1627">
                  <c:v> 20-07-09 05:23:10</c:v>
                </c:pt>
                <c:pt idx="1628">
                  <c:v> 20-07-09 05:23:15</c:v>
                </c:pt>
                <c:pt idx="1629">
                  <c:v> 20-07-09 05:23:20</c:v>
                </c:pt>
                <c:pt idx="1630">
                  <c:v> 20-07-09 05:23:25</c:v>
                </c:pt>
                <c:pt idx="1631">
                  <c:v> 20-07-09 05:23:30</c:v>
                </c:pt>
                <c:pt idx="1632">
                  <c:v> 20-07-09 05:23:35</c:v>
                </c:pt>
                <c:pt idx="1633">
                  <c:v> 20-07-09 05:23:40</c:v>
                </c:pt>
                <c:pt idx="1634">
                  <c:v> 20-07-09 05:23:45</c:v>
                </c:pt>
                <c:pt idx="1635">
                  <c:v> 20-07-09 05:23:50</c:v>
                </c:pt>
                <c:pt idx="1636">
                  <c:v> 20-07-09 05:23:55</c:v>
                </c:pt>
                <c:pt idx="1637">
                  <c:v> 20-07-09 05:24:00</c:v>
                </c:pt>
                <c:pt idx="1638">
                  <c:v> 20-07-09 05:24:05</c:v>
                </c:pt>
                <c:pt idx="1639">
                  <c:v> 20-07-09 05:24:10</c:v>
                </c:pt>
                <c:pt idx="1640">
                  <c:v> 20-07-09 05:24:25</c:v>
                </c:pt>
                <c:pt idx="1641">
                  <c:v> 20-07-09 05:24:30</c:v>
                </c:pt>
                <c:pt idx="1642">
                  <c:v> 20-07-09 05:24:35</c:v>
                </c:pt>
                <c:pt idx="1643">
                  <c:v> 20-07-09 05:24:40</c:v>
                </c:pt>
                <c:pt idx="1644">
                  <c:v> 20-07-09 05:24:45</c:v>
                </c:pt>
                <c:pt idx="1645">
                  <c:v> 20-07-09 05:24:50</c:v>
                </c:pt>
                <c:pt idx="1646">
                  <c:v> 20-07-09 05:24:55</c:v>
                </c:pt>
                <c:pt idx="1647">
                  <c:v> 20-07-09 05:25:00</c:v>
                </c:pt>
                <c:pt idx="1648">
                  <c:v> 20-07-09 05:25:05</c:v>
                </c:pt>
                <c:pt idx="1649">
                  <c:v> 20-07-09 05:25:10</c:v>
                </c:pt>
                <c:pt idx="1650">
                  <c:v> 20-07-09 05:25:15</c:v>
                </c:pt>
                <c:pt idx="1651">
                  <c:v> 20-07-09 05:25:20</c:v>
                </c:pt>
                <c:pt idx="1652">
                  <c:v> 20-07-09 05:25:40</c:v>
                </c:pt>
                <c:pt idx="1653">
                  <c:v> 20-07-09 05:25:45</c:v>
                </c:pt>
                <c:pt idx="1654">
                  <c:v> 20-07-09 05:25:50</c:v>
                </c:pt>
                <c:pt idx="1655">
                  <c:v> 20-07-09 05:25:55</c:v>
                </c:pt>
                <c:pt idx="1656">
                  <c:v> 20-07-09 05:26:00</c:v>
                </c:pt>
                <c:pt idx="1657">
                  <c:v> 20-07-09 05:26:05</c:v>
                </c:pt>
                <c:pt idx="1658">
                  <c:v> 20-07-09 05:26:10</c:v>
                </c:pt>
                <c:pt idx="1659">
                  <c:v> 20-07-09 05:26:15</c:v>
                </c:pt>
                <c:pt idx="1660">
                  <c:v> 20-07-09 05:26:20</c:v>
                </c:pt>
                <c:pt idx="1661">
                  <c:v> 20-07-09 05:26:25</c:v>
                </c:pt>
                <c:pt idx="1662">
                  <c:v> 20-07-09 05:26:30</c:v>
                </c:pt>
                <c:pt idx="1663">
                  <c:v> 20-07-09 05:26:35</c:v>
                </c:pt>
                <c:pt idx="1664">
                  <c:v> 20-07-09 05:26:40</c:v>
                </c:pt>
                <c:pt idx="1665">
                  <c:v> 20-07-09 05:26:45</c:v>
                </c:pt>
                <c:pt idx="1666">
                  <c:v> 20-07-09 05:26:50</c:v>
                </c:pt>
                <c:pt idx="1667">
                  <c:v> 20-07-09 05:26:55</c:v>
                </c:pt>
                <c:pt idx="1668">
                  <c:v> 20-07-09 05:27:00</c:v>
                </c:pt>
                <c:pt idx="1669">
                  <c:v> 20-07-09 05:27:05</c:v>
                </c:pt>
                <c:pt idx="1670">
                  <c:v> 20-07-09 05:27:10</c:v>
                </c:pt>
                <c:pt idx="1671">
                  <c:v> 20-07-09 05:27:15</c:v>
                </c:pt>
                <c:pt idx="1672">
                  <c:v> 20-07-09 05:27:20</c:v>
                </c:pt>
                <c:pt idx="1673">
                  <c:v> 20-07-09 05:27:25</c:v>
                </c:pt>
                <c:pt idx="1674">
                  <c:v> 20-07-09 05:27:30</c:v>
                </c:pt>
                <c:pt idx="1675">
                  <c:v> 20-07-09 05:27:35</c:v>
                </c:pt>
                <c:pt idx="1676">
                  <c:v> 20-07-09 05:27:50</c:v>
                </c:pt>
                <c:pt idx="1677">
                  <c:v> 20-07-09 05:27:55</c:v>
                </c:pt>
                <c:pt idx="1678">
                  <c:v> 20-07-09 05:28:00</c:v>
                </c:pt>
                <c:pt idx="1679">
                  <c:v> 20-07-09 05:28:05</c:v>
                </c:pt>
                <c:pt idx="1680">
                  <c:v> 20-07-09 05:28:10</c:v>
                </c:pt>
                <c:pt idx="1681">
                  <c:v> 20-07-09 05:28:15</c:v>
                </c:pt>
                <c:pt idx="1682">
                  <c:v> 20-07-09 05:28:20</c:v>
                </c:pt>
                <c:pt idx="1683">
                  <c:v> 20-07-09 05:28:25</c:v>
                </c:pt>
                <c:pt idx="1684">
                  <c:v> 20-07-09 05:28:30</c:v>
                </c:pt>
                <c:pt idx="1685">
                  <c:v> 20-07-09 05:28:35</c:v>
                </c:pt>
                <c:pt idx="1686">
                  <c:v> 20-07-09 05:28:40</c:v>
                </c:pt>
                <c:pt idx="1687">
                  <c:v> 20-07-09 05:28:45</c:v>
                </c:pt>
                <c:pt idx="1688">
                  <c:v> 20-07-09 05:29:55</c:v>
                </c:pt>
                <c:pt idx="1689">
                  <c:v> 20-07-09 05:30:00</c:v>
                </c:pt>
                <c:pt idx="1690">
                  <c:v> 20-07-09 05:30:05</c:v>
                </c:pt>
                <c:pt idx="1691">
                  <c:v> 20-07-09 05:30:10</c:v>
                </c:pt>
                <c:pt idx="1692">
                  <c:v> 20-07-09 05:30:15</c:v>
                </c:pt>
                <c:pt idx="1693">
                  <c:v> 20-07-09 05:30:20</c:v>
                </c:pt>
                <c:pt idx="1694">
                  <c:v> 20-07-09 05:30:25</c:v>
                </c:pt>
                <c:pt idx="1695">
                  <c:v> 20-07-09 05:30:30</c:v>
                </c:pt>
                <c:pt idx="1696">
                  <c:v> 20-07-09 05:30:35</c:v>
                </c:pt>
                <c:pt idx="1697">
                  <c:v> 20-07-09 05:30:40</c:v>
                </c:pt>
                <c:pt idx="1698">
                  <c:v> 20-07-09 05:30:45</c:v>
                </c:pt>
                <c:pt idx="1699">
                  <c:v> 20-07-09 05:30:50</c:v>
                </c:pt>
                <c:pt idx="1700">
                  <c:v> 20-07-09 05:30:55</c:v>
                </c:pt>
                <c:pt idx="1701">
                  <c:v> 20-07-09 05:31:00</c:v>
                </c:pt>
                <c:pt idx="1702">
                  <c:v> 20-07-09 05:31:05</c:v>
                </c:pt>
                <c:pt idx="1703">
                  <c:v> 20-07-09 05:31:10</c:v>
                </c:pt>
                <c:pt idx="1704">
                  <c:v> 20-07-09 05:31:15</c:v>
                </c:pt>
                <c:pt idx="1705">
                  <c:v> 20-07-09 05:31:20</c:v>
                </c:pt>
                <c:pt idx="1706">
                  <c:v> 20-07-09 05:31:25</c:v>
                </c:pt>
                <c:pt idx="1707">
                  <c:v> 20-07-09 05:31:45</c:v>
                </c:pt>
                <c:pt idx="1708">
                  <c:v> 20-07-09 05:31:50</c:v>
                </c:pt>
                <c:pt idx="1709">
                  <c:v> 20-07-09 05:31:55</c:v>
                </c:pt>
                <c:pt idx="1710">
                  <c:v> 20-07-09 05:32:00</c:v>
                </c:pt>
                <c:pt idx="1711">
                  <c:v> 20-07-09 05:32:05</c:v>
                </c:pt>
                <c:pt idx="1712">
                  <c:v> 20-07-09 05:32:10</c:v>
                </c:pt>
                <c:pt idx="1713">
                  <c:v> 20-07-09 05:32:15</c:v>
                </c:pt>
                <c:pt idx="1714">
                  <c:v> 20-07-09 05:32:20</c:v>
                </c:pt>
                <c:pt idx="1715">
                  <c:v> 20-07-09 05:32:25</c:v>
                </c:pt>
                <c:pt idx="1716">
                  <c:v> 20-07-09 05:32:30</c:v>
                </c:pt>
                <c:pt idx="1717">
                  <c:v> 20-07-09 05:32:35</c:v>
                </c:pt>
                <c:pt idx="1718">
                  <c:v> 20-07-09 05:32:40</c:v>
                </c:pt>
                <c:pt idx="1719">
                  <c:v> 20-07-09 05:32:45</c:v>
                </c:pt>
                <c:pt idx="1720">
                  <c:v> 20-07-09 05:32:50</c:v>
                </c:pt>
                <c:pt idx="1721">
                  <c:v> 20-07-09 05:32:55</c:v>
                </c:pt>
                <c:pt idx="1722">
                  <c:v> 20-07-09 05:33:00</c:v>
                </c:pt>
                <c:pt idx="1723">
                  <c:v> 20-07-09 05:33:05</c:v>
                </c:pt>
                <c:pt idx="1724">
                  <c:v> 20-07-09 05:33:10</c:v>
                </c:pt>
                <c:pt idx="1725">
                  <c:v> 20-07-09 05:33:15</c:v>
                </c:pt>
                <c:pt idx="1726">
                  <c:v> 20-07-09 05:33:20</c:v>
                </c:pt>
                <c:pt idx="1727">
                  <c:v> 20-07-09 05:33:25</c:v>
                </c:pt>
                <c:pt idx="1728">
                  <c:v> 20-07-09 05:34:10</c:v>
                </c:pt>
                <c:pt idx="1729">
                  <c:v> 20-07-09 05:34:15</c:v>
                </c:pt>
                <c:pt idx="1730">
                  <c:v> 20-07-09 05:34:20</c:v>
                </c:pt>
                <c:pt idx="1731">
                  <c:v> 20-07-09 05:34:25</c:v>
                </c:pt>
                <c:pt idx="1732">
                  <c:v> 20-07-09 05:34:30</c:v>
                </c:pt>
                <c:pt idx="1733">
                  <c:v> 20-07-09 05:34:35</c:v>
                </c:pt>
                <c:pt idx="1734">
                  <c:v> 20-07-09 05:34:40</c:v>
                </c:pt>
                <c:pt idx="1735">
                  <c:v> 20-07-09 05:34:45</c:v>
                </c:pt>
                <c:pt idx="1736">
                  <c:v> 20-07-09 05:34:50</c:v>
                </c:pt>
                <c:pt idx="1737">
                  <c:v> 20-07-09 05:34:55</c:v>
                </c:pt>
                <c:pt idx="1738">
                  <c:v> 20-07-09 05:35:00</c:v>
                </c:pt>
                <c:pt idx="1739">
                  <c:v> 20-07-09 05:35:05</c:v>
                </c:pt>
                <c:pt idx="1740">
                  <c:v> 20-07-09 05:35:10</c:v>
                </c:pt>
                <c:pt idx="1741">
                  <c:v> 20-07-09 05:35:15</c:v>
                </c:pt>
                <c:pt idx="1742">
                  <c:v> 20-07-09 05:35:20</c:v>
                </c:pt>
                <c:pt idx="1743">
                  <c:v> 20-07-09 05:35:40</c:v>
                </c:pt>
                <c:pt idx="1744">
                  <c:v> 20-07-09 05:35:45</c:v>
                </c:pt>
                <c:pt idx="1745">
                  <c:v> 20-07-09 05:35:50</c:v>
                </c:pt>
                <c:pt idx="1746">
                  <c:v> 20-07-09 05:35:55</c:v>
                </c:pt>
                <c:pt idx="1747">
                  <c:v> 20-07-09 05:36:00</c:v>
                </c:pt>
                <c:pt idx="1748">
                  <c:v> 20-07-09 05:36:05</c:v>
                </c:pt>
                <c:pt idx="1749">
                  <c:v> 20-07-09 05:36:10</c:v>
                </c:pt>
                <c:pt idx="1750">
                  <c:v> 20-07-09 05:36:15</c:v>
                </c:pt>
                <c:pt idx="1751">
                  <c:v> 20-07-09 05:36:20</c:v>
                </c:pt>
                <c:pt idx="1752">
                  <c:v> 20-07-09 05:36:25</c:v>
                </c:pt>
                <c:pt idx="1753">
                  <c:v> 20-07-09 05:36:30</c:v>
                </c:pt>
                <c:pt idx="1754">
                  <c:v> 20-07-09 05:36:35</c:v>
                </c:pt>
                <c:pt idx="1755">
                  <c:v> 20-07-09 05:36:40</c:v>
                </c:pt>
                <c:pt idx="1756">
                  <c:v> 20-07-09 05:36:45</c:v>
                </c:pt>
                <c:pt idx="1757">
                  <c:v> 20-07-09 05:36:50</c:v>
                </c:pt>
                <c:pt idx="1758">
                  <c:v> 20-07-09 05:36:55</c:v>
                </c:pt>
                <c:pt idx="1759">
                  <c:v> 20-07-09 05:37:00</c:v>
                </c:pt>
                <c:pt idx="1760">
                  <c:v> 20-07-09 05:37:05</c:v>
                </c:pt>
                <c:pt idx="1761">
                  <c:v> 20-07-09 05:37:10</c:v>
                </c:pt>
                <c:pt idx="1762">
                  <c:v> 20-07-09 05:37:15</c:v>
                </c:pt>
                <c:pt idx="1763">
                  <c:v> 20-07-09 05:37:20</c:v>
                </c:pt>
                <c:pt idx="1764">
                  <c:v> 20-07-09 05:37:25</c:v>
                </c:pt>
                <c:pt idx="1765">
                  <c:v> 20-07-09 05:37:30</c:v>
                </c:pt>
                <c:pt idx="1766">
                  <c:v> 20-07-09 05:37:35</c:v>
                </c:pt>
                <c:pt idx="1767">
                  <c:v> 20-07-09 05:37:40</c:v>
                </c:pt>
                <c:pt idx="1768">
                  <c:v> 20-07-09 05:37:45</c:v>
                </c:pt>
                <c:pt idx="1769">
                  <c:v> 20-07-09 05:37:50</c:v>
                </c:pt>
                <c:pt idx="1770">
                  <c:v> 20-07-09 05:37:55</c:v>
                </c:pt>
                <c:pt idx="1771">
                  <c:v> 20-07-09 05:38:00</c:v>
                </c:pt>
                <c:pt idx="1772">
                  <c:v> 20-07-09 05:38:05</c:v>
                </c:pt>
                <c:pt idx="1773">
                  <c:v> 20-07-09 05:38:10</c:v>
                </c:pt>
                <c:pt idx="1774">
                  <c:v> 20-07-09 05:38:15</c:v>
                </c:pt>
                <c:pt idx="1775">
                  <c:v> 20-07-09 05:38:20</c:v>
                </c:pt>
                <c:pt idx="1776">
                  <c:v> 20-07-09 05:38:25</c:v>
                </c:pt>
                <c:pt idx="1777">
                  <c:v> 20-07-09 05:38:35</c:v>
                </c:pt>
                <c:pt idx="1778">
                  <c:v> 20-07-09 05:38:40</c:v>
                </c:pt>
                <c:pt idx="1779">
                  <c:v> 20-07-09 05:38:45</c:v>
                </c:pt>
                <c:pt idx="1780">
                  <c:v> 20-07-09 05:38:50</c:v>
                </c:pt>
                <c:pt idx="1781">
                  <c:v> 20-07-09 05:38:55</c:v>
                </c:pt>
                <c:pt idx="1782">
                  <c:v> 20-07-09 05:39:00</c:v>
                </c:pt>
                <c:pt idx="1783">
                  <c:v> 20-07-09 05:39:05</c:v>
                </c:pt>
                <c:pt idx="1784">
                  <c:v> 20-07-09 05:39:10</c:v>
                </c:pt>
                <c:pt idx="1785">
                  <c:v> 20-07-09 05:39:15</c:v>
                </c:pt>
                <c:pt idx="1786">
                  <c:v> 20-07-09 05:39:20</c:v>
                </c:pt>
                <c:pt idx="1787">
                  <c:v> 20-07-09 05:39:25</c:v>
                </c:pt>
                <c:pt idx="1788">
                  <c:v> 20-07-09 05:39:30</c:v>
                </c:pt>
                <c:pt idx="1789">
                  <c:v> 20-07-09 05:39:35</c:v>
                </c:pt>
                <c:pt idx="1790">
                  <c:v> 20-07-09 05:39:40</c:v>
                </c:pt>
                <c:pt idx="1791">
                  <c:v> 20-07-09 05:39:45</c:v>
                </c:pt>
                <c:pt idx="1792">
                  <c:v> 20-07-09 05:39:50</c:v>
                </c:pt>
                <c:pt idx="1793">
                  <c:v> 20-07-09 05:39:55</c:v>
                </c:pt>
                <c:pt idx="1794">
                  <c:v> 20-07-09 05:40:00</c:v>
                </c:pt>
                <c:pt idx="1795">
                  <c:v> 20-07-09 05:40:05</c:v>
                </c:pt>
                <c:pt idx="1796">
                  <c:v> 20-07-09 05:40:10</c:v>
                </c:pt>
                <c:pt idx="1797">
                  <c:v> 20-07-09 05:40:15</c:v>
                </c:pt>
                <c:pt idx="1798">
                  <c:v> 20-07-09 05:40:20</c:v>
                </c:pt>
                <c:pt idx="1799">
                  <c:v> 20-07-09 05:40:25</c:v>
                </c:pt>
                <c:pt idx="1800">
                  <c:v> 20-07-09 05:40:30</c:v>
                </c:pt>
                <c:pt idx="1801">
                  <c:v> 20-07-09 05:40:35</c:v>
                </c:pt>
                <c:pt idx="1802">
                  <c:v> 20-07-09 05:40:40</c:v>
                </c:pt>
                <c:pt idx="1803">
                  <c:v> 20-07-09 05:40:45</c:v>
                </c:pt>
                <c:pt idx="1804">
                  <c:v> 20-07-09 05:40:50</c:v>
                </c:pt>
                <c:pt idx="1805">
                  <c:v> 20-07-09 05:40:55</c:v>
                </c:pt>
                <c:pt idx="1806">
                  <c:v> 20-07-09 05:41:00</c:v>
                </c:pt>
                <c:pt idx="1807">
                  <c:v> 20-07-09 05:41:05</c:v>
                </c:pt>
                <c:pt idx="1808">
                  <c:v> 20-07-09 05:41:10</c:v>
                </c:pt>
                <c:pt idx="1809">
                  <c:v> 20-07-09 05:41:15</c:v>
                </c:pt>
                <c:pt idx="1810">
                  <c:v> 20-07-09 05:41:20</c:v>
                </c:pt>
                <c:pt idx="1811">
                  <c:v> 20-07-09 05:41:25</c:v>
                </c:pt>
                <c:pt idx="1812">
                  <c:v> 20-07-09 05:41:30</c:v>
                </c:pt>
                <c:pt idx="1813">
                  <c:v> 20-07-09 05:41:35</c:v>
                </c:pt>
                <c:pt idx="1814">
                  <c:v> 20-07-09 05:41:40</c:v>
                </c:pt>
                <c:pt idx="1815">
                  <c:v> 20-07-09 05:41:45</c:v>
                </c:pt>
                <c:pt idx="1816">
                  <c:v> 20-07-09 05:41:50</c:v>
                </c:pt>
                <c:pt idx="1817">
                  <c:v> 20-07-09 05:41:55</c:v>
                </c:pt>
                <c:pt idx="1818">
                  <c:v> 20-07-09 05:42:00</c:v>
                </c:pt>
                <c:pt idx="1819">
                  <c:v> 20-07-09 05:42:05</c:v>
                </c:pt>
                <c:pt idx="1820">
                  <c:v> 20-07-09 05:42:10</c:v>
                </c:pt>
                <c:pt idx="1821">
                  <c:v> 20-07-09 05:42:15</c:v>
                </c:pt>
                <c:pt idx="1822">
                  <c:v> 20-07-09 05:42:20</c:v>
                </c:pt>
                <c:pt idx="1823">
                  <c:v> 20-07-09 05:42:25</c:v>
                </c:pt>
                <c:pt idx="1824">
                  <c:v> 20-07-09 05:42:30</c:v>
                </c:pt>
                <c:pt idx="1825">
                  <c:v> 20-07-09 05:42:35</c:v>
                </c:pt>
                <c:pt idx="1826">
                  <c:v> 20-07-09 05:43:55</c:v>
                </c:pt>
                <c:pt idx="1827">
                  <c:v> 20-07-09 05:44:00</c:v>
                </c:pt>
                <c:pt idx="1828">
                  <c:v> 20-07-09 05:44:05</c:v>
                </c:pt>
                <c:pt idx="1829">
                  <c:v> 20-07-09 05:44:10</c:v>
                </c:pt>
                <c:pt idx="1830">
                  <c:v> 20-07-09 05:44:15</c:v>
                </c:pt>
                <c:pt idx="1831">
                  <c:v> 20-07-09 05:44:20</c:v>
                </c:pt>
                <c:pt idx="1832">
                  <c:v> 20-07-09 05:44:25</c:v>
                </c:pt>
                <c:pt idx="1833">
                  <c:v> 20-07-09 05:44:30</c:v>
                </c:pt>
                <c:pt idx="1834">
                  <c:v> 20-07-09 05:44:35</c:v>
                </c:pt>
                <c:pt idx="1835">
                  <c:v> 20-07-09 05:44:40</c:v>
                </c:pt>
                <c:pt idx="1836">
                  <c:v> 20-07-09 05:44:45</c:v>
                </c:pt>
                <c:pt idx="1837">
                  <c:v> 20-07-09 05:44:50</c:v>
                </c:pt>
                <c:pt idx="1838">
                  <c:v> 20-07-09 05:44:55</c:v>
                </c:pt>
                <c:pt idx="1839">
                  <c:v> 20-07-09 05:45:00</c:v>
                </c:pt>
                <c:pt idx="1840">
                  <c:v> 20-07-09 05:45:05</c:v>
                </c:pt>
                <c:pt idx="1841">
                  <c:v> 20-07-09 05:45:10</c:v>
                </c:pt>
                <c:pt idx="1842">
                  <c:v> 20-07-09 05:45:15</c:v>
                </c:pt>
                <c:pt idx="1843">
                  <c:v> 20-07-09 05:45:20</c:v>
                </c:pt>
                <c:pt idx="1844">
                  <c:v> 20-07-09 05:45:25</c:v>
                </c:pt>
                <c:pt idx="1845">
                  <c:v> 20-07-09 05:45:30</c:v>
                </c:pt>
                <c:pt idx="1846">
                  <c:v> 20-07-09 05:45:35</c:v>
                </c:pt>
                <c:pt idx="1847">
                  <c:v> 20-07-09 05:45:40</c:v>
                </c:pt>
                <c:pt idx="1848">
                  <c:v> 20-07-09 05:45:45</c:v>
                </c:pt>
                <c:pt idx="1849">
                  <c:v> 20-07-09 05:45:50</c:v>
                </c:pt>
                <c:pt idx="1850">
                  <c:v> 20-07-09 05:45:55</c:v>
                </c:pt>
                <c:pt idx="1851">
                  <c:v> 20-07-09 05:46:00</c:v>
                </c:pt>
                <c:pt idx="1852">
                  <c:v> 20-07-09 05:46:05</c:v>
                </c:pt>
                <c:pt idx="1853">
                  <c:v> 20-07-09 05:46:10</c:v>
                </c:pt>
                <c:pt idx="1854">
                  <c:v> 20-07-09 05:46:15</c:v>
                </c:pt>
                <c:pt idx="1855">
                  <c:v> 20-07-09 05:46:20</c:v>
                </c:pt>
                <c:pt idx="1856">
                  <c:v> 20-07-09 05:46:25</c:v>
                </c:pt>
                <c:pt idx="1857">
                  <c:v> 20-07-09 05:46:30</c:v>
                </c:pt>
                <c:pt idx="1858">
                  <c:v> 20-07-09 05:46:35</c:v>
                </c:pt>
                <c:pt idx="1859">
                  <c:v> 20-07-09 05:46:40</c:v>
                </c:pt>
                <c:pt idx="1860">
                  <c:v> 20-07-09 05:46:45</c:v>
                </c:pt>
                <c:pt idx="1861">
                  <c:v> 20-07-09 05:46:50</c:v>
                </c:pt>
                <c:pt idx="1862">
                  <c:v> 20-07-09 05:46:55</c:v>
                </c:pt>
                <c:pt idx="1863">
                  <c:v> 20-07-09 05:47:00</c:v>
                </c:pt>
                <c:pt idx="1864">
                  <c:v> 20-07-09 05:47:05</c:v>
                </c:pt>
                <c:pt idx="1865">
                  <c:v> 20-07-09 05:47:10</c:v>
                </c:pt>
                <c:pt idx="1866">
                  <c:v> 20-07-09 05:47:15</c:v>
                </c:pt>
                <c:pt idx="1867">
                  <c:v> 20-07-09 05:47:20</c:v>
                </c:pt>
                <c:pt idx="1868">
                  <c:v> 20-07-09 05:47:40</c:v>
                </c:pt>
                <c:pt idx="1869">
                  <c:v> 20-07-09 05:47:45</c:v>
                </c:pt>
                <c:pt idx="1870">
                  <c:v> 20-07-09 05:47:50</c:v>
                </c:pt>
                <c:pt idx="1871">
                  <c:v> 20-07-09 05:47:55</c:v>
                </c:pt>
                <c:pt idx="1872">
                  <c:v> 20-07-09 05:48:00</c:v>
                </c:pt>
                <c:pt idx="1873">
                  <c:v> 20-07-09 05:48:05</c:v>
                </c:pt>
                <c:pt idx="1874">
                  <c:v> 20-07-09 05:48:10</c:v>
                </c:pt>
                <c:pt idx="1875">
                  <c:v> 20-07-09 05:48:15</c:v>
                </c:pt>
                <c:pt idx="1876">
                  <c:v> 20-07-09 05:48:20</c:v>
                </c:pt>
                <c:pt idx="1877">
                  <c:v> 20-07-09 05:48:25</c:v>
                </c:pt>
                <c:pt idx="1878">
                  <c:v> 20-07-09 05:48:30</c:v>
                </c:pt>
                <c:pt idx="1879">
                  <c:v> 20-07-09 05:48:35</c:v>
                </c:pt>
                <c:pt idx="1880">
                  <c:v> 20-07-09 05:48:40</c:v>
                </c:pt>
                <c:pt idx="1881">
                  <c:v> 20-07-09 05:48:45</c:v>
                </c:pt>
                <c:pt idx="1882">
                  <c:v> 20-07-09 05:48:50</c:v>
                </c:pt>
                <c:pt idx="1883">
                  <c:v> 20-07-09 05:48:55</c:v>
                </c:pt>
                <c:pt idx="1884">
                  <c:v> 20-07-09 05:49:00</c:v>
                </c:pt>
                <c:pt idx="1885">
                  <c:v> 20-07-09 05:49:05</c:v>
                </c:pt>
                <c:pt idx="1886">
                  <c:v> 20-07-09 05:49:10</c:v>
                </c:pt>
                <c:pt idx="1887">
                  <c:v> 20-07-09 05:49:15</c:v>
                </c:pt>
                <c:pt idx="1888">
                  <c:v> 20-07-09 05:49:20</c:v>
                </c:pt>
                <c:pt idx="1889">
                  <c:v> 20-07-09 05:49:25</c:v>
                </c:pt>
                <c:pt idx="1890">
                  <c:v> 20-07-09 05:49:30</c:v>
                </c:pt>
                <c:pt idx="1891">
                  <c:v> 20-07-09 05:49:35</c:v>
                </c:pt>
                <c:pt idx="1892">
                  <c:v> 20-07-09 05:49:40</c:v>
                </c:pt>
                <c:pt idx="1893">
                  <c:v> 20-07-09 05:49:45</c:v>
                </c:pt>
                <c:pt idx="1894">
                  <c:v> 20-07-09 05:49:50</c:v>
                </c:pt>
                <c:pt idx="1895">
                  <c:v> 20-07-09 05:49:55</c:v>
                </c:pt>
                <c:pt idx="1896">
                  <c:v> 20-07-09 05:50:00</c:v>
                </c:pt>
                <c:pt idx="1897">
                  <c:v> 20-07-09 05:50:05</c:v>
                </c:pt>
                <c:pt idx="1898">
                  <c:v> 20-07-09 05:50:10</c:v>
                </c:pt>
                <c:pt idx="1899">
                  <c:v> 20-07-09 05:50:40</c:v>
                </c:pt>
                <c:pt idx="1900">
                  <c:v> 20-07-09 05:50:45</c:v>
                </c:pt>
                <c:pt idx="1901">
                  <c:v> 20-07-09 05:50:50</c:v>
                </c:pt>
                <c:pt idx="1902">
                  <c:v> 20-07-09 05:50:55</c:v>
                </c:pt>
                <c:pt idx="1903">
                  <c:v> 20-07-09 05:51:00</c:v>
                </c:pt>
                <c:pt idx="1904">
                  <c:v> 20-07-09 05:51:05</c:v>
                </c:pt>
                <c:pt idx="1905">
                  <c:v> 20-07-09 05:51:10</c:v>
                </c:pt>
                <c:pt idx="1906">
                  <c:v> 20-07-09 05:51:15</c:v>
                </c:pt>
                <c:pt idx="1907">
                  <c:v> 20-07-09 05:51:20</c:v>
                </c:pt>
                <c:pt idx="1908">
                  <c:v> 20-07-09 05:51:25</c:v>
                </c:pt>
                <c:pt idx="1909">
                  <c:v> 20-07-09 05:51:30</c:v>
                </c:pt>
                <c:pt idx="1910">
                  <c:v> 20-07-09 05:51:35</c:v>
                </c:pt>
                <c:pt idx="1911">
                  <c:v> 20-07-09 05:51:55</c:v>
                </c:pt>
                <c:pt idx="1912">
                  <c:v> 20-07-09 05:52:00</c:v>
                </c:pt>
                <c:pt idx="1913">
                  <c:v> 20-07-09 05:52:05</c:v>
                </c:pt>
                <c:pt idx="1914">
                  <c:v> 20-07-09 05:52:10</c:v>
                </c:pt>
                <c:pt idx="1915">
                  <c:v> 20-07-09 05:52:15</c:v>
                </c:pt>
                <c:pt idx="1916">
                  <c:v> 20-07-09 05:52:20</c:v>
                </c:pt>
                <c:pt idx="1917">
                  <c:v> 20-07-09 05:52:25</c:v>
                </c:pt>
                <c:pt idx="1918">
                  <c:v> 20-07-09 05:52:30</c:v>
                </c:pt>
                <c:pt idx="1919">
                  <c:v> 20-07-09 05:52:35</c:v>
                </c:pt>
                <c:pt idx="1920">
                  <c:v> 20-07-09 05:52:40</c:v>
                </c:pt>
                <c:pt idx="1921">
                  <c:v> 20-07-09 05:52:45</c:v>
                </c:pt>
                <c:pt idx="1922">
                  <c:v> 20-07-09 05:52:50</c:v>
                </c:pt>
                <c:pt idx="1923">
                  <c:v> 20-07-09 05:53:15</c:v>
                </c:pt>
                <c:pt idx="1924">
                  <c:v> 20-07-09 05:53:20</c:v>
                </c:pt>
                <c:pt idx="1925">
                  <c:v> 20-07-09 05:53:25</c:v>
                </c:pt>
                <c:pt idx="1926">
                  <c:v> 20-07-09 05:53:30</c:v>
                </c:pt>
                <c:pt idx="1927">
                  <c:v> 20-07-09 05:53:35</c:v>
                </c:pt>
                <c:pt idx="1928">
                  <c:v> 20-07-09 05:53:40</c:v>
                </c:pt>
                <c:pt idx="1929">
                  <c:v> 20-07-09 05:53:45</c:v>
                </c:pt>
                <c:pt idx="1930">
                  <c:v> 20-07-09 05:53:50</c:v>
                </c:pt>
                <c:pt idx="1931">
                  <c:v> 20-07-09 05:53:55</c:v>
                </c:pt>
                <c:pt idx="1932">
                  <c:v> 20-07-09 05:54:00</c:v>
                </c:pt>
                <c:pt idx="1933">
                  <c:v> 20-07-09 05:54:05</c:v>
                </c:pt>
                <c:pt idx="1934">
                  <c:v> 20-07-09 05:54:10</c:v>
                </c:pt>
                <c:pt idx="1935">
                  <c:v> 20-07-09 05:54:15</c:v>
                </c:pt>
                <c:pt idx="1936">
                  <c:v> 20-07-09 05:54:20</c:v>
                </c:pt>
                <c:pt idx="1937">
                  <c:v> 20-07-09 05:54:25</c:v>
                </c:pt>
                <c:pt idx="1938">
                  <c:v> 20-07-09 05:54:30</c:v>
                </c:pt>
                <c:pt idx="1939">
                  <c:v> 20-07-09 05:54:35</c:v>
                </c:pt>
                <c:pt idx="1940">
                  <c:v> 20-07-09 05:54:40</c:v>
                </c:pt>
                <c:pt idx="1941">
                  <c:v> 20-07-09 05:54:45</c:v>
                </c:pt>
                <c:pt idx="1942">
                  <c:v> 20-07-09 05:54:50</c:v>
                </c:pt>
                <c:pt idx="1943">
                  <c:v> 20-07-09 05:54:55</c:v>
                </c:pt>
                <c:pt idx="1944">
                  <c:v> 20-07-09 05:55:00</c:v>
                </c:pt>
                <c:pt idx="1945">
                  <c:v> 20-07-09 05:55:05</c:v>
                </c:pt>
                <c:pt idx="1946">
                  <c:v> 20-07-09 05:55:10</c:v>
                </c:pt>
                <c:pt idx="1947">
                  <c:v> 20-07-09 05:55:15</c:v>
                </c:pt>
                <c:pt idx="1948">
                  <c:v> 20-07-09 05:55:20</c:v>
                </c:pt>
                <c:pt idx="1949">
                  <c:v> 20-07-09 05:55:25</c:v>
                </c:pt>
                <c:pt idx="1950">
                  <c:v> 20-07-09 05:55:30</c:v>
                </c:pt>
                <c:pt idx="1951">
                  <c:v> 20-07-09 05:55:35</c:v>
                </c:pt>
                <c:pt idx="1952">
                  <c:v> 20-07-09 05:55:40</c:v>
                </c:pt>
                <c:pt idx="1953">
                  <c:v> 20-07-09 05:55:45</c:v>
                </c:pt>
                <c:pt idx="1954">
                  <c:v> 20-07-09 05:55:50</c:v>
                </c:pt>
                <c:pt idx="1955">
                  <c:v> 20-07-09 05:55:55</c:v>
                </c:pt>
                <c:pt idx="1956">
                  <c:v> 20-07-09 05:56:00</c:v>
                </c:pt>
                <c:pt idx="1957">
                  <c:v> 20-07-09 05:56:05</c:v>
                </c:pt>
                <c:pt idx="1958">
                  <c:v> 20-07-09 05:56:10</c:v>
                </c:pt>
                <c:pt idx="1959">
                  <c:v> 20-07-09 05:56:15</c:v>
                </c:pt>
                <c:pt idx="1960">
                  <c:v> 20-07-09 05:56:20</c:v>
                </c:pt>
                <c:pt idx="1961">
                  <c:v> 20-07-09 05:56:25</c:v>
                </c:pt>
                <c:pt idx="1962">
                  <c:v> 20-07-09 05:56:30</c:v>
                </c:pt>
                <c:pt idx="1963">
                  <c:v> 20-07-09 05:57:10</c:v>
                </c:pt>
                <c:pt idx="1964">
                  <c:v> 20-07-09 05:57:15</c:v>
                </c:pt>
                <c:pt idx="1965">
                  <c:v> 20-07-09 05:57:20</c:v>
                </c:pt>
                <c:pt idx="1966">
                  <c:v> 20-07-09 05:57:25</c:v>
                </c:pt>
                <c:pt idx="1967">
                  <c:v> 20-07-09 05:57:30</c:v>
                </c:pt>
                <c:pt idx="1968">
                  <c:v> 20-07-09 05:57:35</c:v>
                </c:pt>
                <c:pt idx="1969">
                  <c:v> 20-07-09 05:57:40</c:v>
                </c:pt>
                <c:pt idx="1970">
                  <c:v> 20-07-09 05:57:45</c:v>
                </c:pt>
                <c:pt idx="1971">
                  <c:v> 20-07-09 05:57:50</c:v>
                </c:pt>
                <c:pt idx="1972">
                  <c:v> 20-07-09 05:57:55</c:v>
                </c:pt>
                <c:pt idx="1973">
                  <c:v> 20-07-09 05:58:00</c:v>
                </c:pt>
                <c:pt idx="1974">
                  <c:v> 20-07-09 05:58:05</c:v>
                </c:pt>
                <c:pt idx="1975">
                  <c:v> 20-07-09 05:58:10</c:v>
                </c:pt>
                <c:pt idx="1976">
                  <c:v> 20-07-09 05:58:15</c:v>
                </c:pt>
                <c:pt idx="1977">
                  <c:v> 20-07-09 05:58:20</c:v>
                </c:pt>
                <c:pt idx="1978">
                  <c:v> 20-07-09 05:58:25</c:v>
                </c:pt>
                <c:pt idx="1979">
                  <c:v> 20-07-09 05:58:30</c:v>
                </c:pt>
                <c:pt idx="1980">
                  <c:v> 20-07-09 05:58:35</c:v>
                </c:pt>
                <c:pt idx="1981">
                  <c:v> 20-07-09 05:58:40</c:v>
                </c:pt>
                <c:pt idx="1982">
                  <c:v> 20-07-09 05:58:45</c:v>
                </c:pt>
                <c:pt idx="1983">
                  <c:v> 20-07-09 05:58:50</c:v>
                </c:pt>
                <c:pt idx="1984">
                  <c:v> 20-07-09 05:58:55</c:v>
                </c:pt>
                <c:pt idx="1985">
                  <c:v> 20-07-09 05:59:00</c:v>
                </c:pt>
                <c:pt idx="1986">
                  <c:v> 20-07-09 05:59:05</c:v>
                </c:pt>
                <c:pt idx="1987">
                  <c:v> 20-07-09 05:59:10</c:v>
                </c:pt>
                <c:pt idx="1988">
                  <c:v> 20-07-09 05:59:15</c:v>
                </c:pt>
                <c:pt idx="1989">
                  <c:v> 20-07-09 05:59:20</c:v>
                </c:pt>
                <c:pt idx="1990">
                  <c:v> 20-07-09 05:59:25</c:v>
                </c:pt>
                <c:pt idx="1991">
                  <c:v> 20-07-09 05:59:30</c:v>
                </c:pt>
                <c:pt idx="1992">
                  <c:v> 20-07-09 05:59:35</c:v>
                </c:pt>
                <c:pt idx="1993">
                  <c:v> 20-07-09 05:59:40</c:v>
                </c:pt>
                <c:pt idx="1994">
                  <c:v> 20-07-09 05:59:45</c:v>
                </c:pt>
                <c:pt idx="1995">
                  <c:v> 20-07-09 05:59:50</c:v>
                </c:pt>
                <c:pt idx="1996">
                  <c:v> 20-07-09 05:59:55</c:v>
                </c:pt>
                <c:pt idx="1997">
                  <c:v> 20-07-09 06:00:00</c:v>
                </c:pt>
                <c:pt idx="1998">
                  <c:v> 20-07-09 06:00:05</c:v>
                </c:pt>
                <c:pt idx="1999">
                  <c:v> 20-07-09 06:00:10</c:v>
                </c:pt>
                <c:pt idx="2000">
                  <c:v> 20-07-09 06:00:15</c:v>
                </c:pt>
                <c:pt idx="2001">
                  <c:v> 20-07-09 06:00:20</c:v>
                </c:pt>
                <c:pt idx="2002">
                  <c:v> 20-07-09 06:00:25</c:v>
                </c:pt>
                <c:pt idx="2003">
                  <c:v> 20-07-09 06:00:30</c:v>
                </c:pt>
                <c:pt idx="2004">
                  <c:v> 20-07-09 06:00:35</c:v>
                </c:pt>
                <c:pt idx="2005">
                  <c:v> 20-07-09 06:00:40</c:v>
                </c:pt>
                <c:pt idx="2006">
                  <c:v> 20-07-09 06:00:45</c:v>
                </c:pt>
                <c:pt idx="2007">
                  <c:v> 20-07-09 06:00:50</c:v>
                </c:pt>
                <c:pt idx="2008">
                  <c:v> 20-07-09 06:00:55</c:v>
                </c:pt>
                <c:pt idx="2009">
                  <c:v> 20-07-09 06:01:00</c:v>
                </c:pt>
                <c:pt idx="2010">
                  <c:v> 20-07-09 06:01:05</c:v>
                </c:pt>
                <c:pt idx="2011">
                  <c:v> 20-07-09 06:01:10</c:v>
                </c:pt>
                <c:pt idx="2012">
                  <c:v> 20-07-09 06:01:15</c:v>
                </c:pt>
                <c:pt idx="2013">
                  <c:v> 20-07-09 06:01:20</c:v>
                </c:pt>
                <c:pt idx="2014">
                  <c:v> 20-07-09 06:01:25</c:v>
                </c:pt>
                <c:pt idx="2015">
                  <c:v> 20-07-09 06:01:30</c:v>
                </c:pt>
                <c:pt idx="2016">
                  <c:v> 20-07-09 06:01:35</c:v>
                </c:pt>
                <c:pt idx="2017">
                  <c:v> 20-07-09 06:02:35</c:v>
                </c:pt>
                <c:pt idx="2018">
                  <c:v> 20-07-09 06:02:40</c:v>
                </c:pt>
                <c:pt idx="2019">
                  <c:v> 20-07-09 06:02:45</c:v>
                </c:pt>
                <c:pt idx="2020">
                  <c:v> 20-07-09 06:02:50</c:v>
                </c:pt>
                <c:pt idx="2021">
                  <c:v> 20-07-09 06:02:55</c:v>
                </c:pt>
                <c:pt idx="2022">
                  <c:v> 20-07-09 06:03:00</c:v>
                </c:pt>
                <c:pt idx="2023">
                  <c:v> 20-07-09 06:03:05</c:v>
                </c:pt>
                <c:pt idx="2024">
                  <c:v> 20-07-09 06:03:10</c:v>
                </c:pt>
                <c:pt idx="2025">
                  <c:v> 20-07-09 06:03:15</c:v>
                </c:pt>
                <c:pt idx="2026">
                  <c:v> 20-07-09 06:03:20</c:v>
                </c:pt>
                <c:pt idx="2027">
                  <c:v> 20-07-09 06:03:25</c:v>
                </c:pt>
                <c:pt idx="2028">
                  <c:v> 20-07-09 06:03:30</c:v>
                </c:pt>
                <c:pt idx="2029">
                  <c:v> 20-07-09 06:03:35</c:v>
                </c:pt>
                <c:pt idx="2030">
                  <c:v> 20-07-09 06:03:40</c:v>
                </c:pt>
                <c:pt idx="2031">
                  <c:v> 20-07-09 06:03:45</c:v>
                </c:pt>
                <c:pt idx="2032">
                  <c:v> 20-07-09 06:03:50</c:v>
                </c:pt>
                <c:pt idx="2033">
                  <c:v> 20-07-09 06:03:55</c:v>
                </c:pt>
                <c:pt idx="2034">
                  <c:v> 20-07-09 06:04:00</c:v>
                </c:pt>
                <c:pt idx="2035">
                  <c:v> 20-07-09 06:04:05</c:v>
                </c:pt>
                <c:pt idx="2036">
                  <c:v> 20-07-09 06:04:10</c:v>
                </c:pt>
                <c:pt idx="2037">
                  <c:v> 20-07-09 06:04:15</c:v>
                </c:pt>
                <c:pt idx="2038">
                  <c:v> 20-07-09 06:04:20</c:v>
                </c:pt>
                <c:pt idx="2039">
                  <c:v> 20-07-09 06:04:40</c:v>
                </c:pt>
                <c:pt idx="2040">
                  <c:v> 20-07-09 06:04:45</c:v>
                </c:pt>
                <c:pt idx="2041">
                  <c:v> 20-07-09 06:04:50</c:v>
                </c:pt>
                <c:pt idx="2042">
                  <c:v> 20-07-09 06:04:55</c:v>
                </c:pt>
                <c:pt idx="2043">
                  <c:v> 20-07-09 06:05:00</c:v>
                </c:pt>
                <c:pt idx="2044">
                  <c:v> 20-07-09 06:05:05</c:v>
                </c:pt>
                <c:pt idx="2045">
                  <c:v> 20-07-09 06:05:10</c:v>
                </c:pt>
                <c:pt idx="2046">
                  <c:v> 20-07-09 06:05:15</c:v>
                </c:pt>
                <c:pt idx="2047">
                  <c:v> 20-07-09 06:05:20</c:v>
                </c:pt>
                <c:pt idx="2048">
                  <c:v> 20-07-09 06:05:25</c:v>
                </c:pt>
                <c:pt idx="2049">
                  <c:v> 20-07-09 06:05:30</c:v>
                </c:pt>
                <c:pt idx="2050">
                  <c:v> 20-07-09 06:05:35</c:v>
                </c:pt>
                <c:pt idx="2051">
                  <c:v> 20-07-09 06:05:40</c:v>
                </c:pt>
                <c:pt idx="2052">
                  <c:v> 20-07-09 06:05:45</c:v>
                </c:pt>
                <c:pt idx="2053">
                  <c:v> 20-07-09 06:05:50</c:v>
                </c:pt>
                <c:pt idx="2054">
                  <c:v> 20-07-09 06:05:55</c:v>
                </c:pt>
                <c:pt idx="2055">
                  <c:v> 20-07-09 06:06:00</c:v>
                </c:pt>
                <c:pt idx="2056">
                  <c:v> 20-07-09 06:06:25</c:v>
                </c:pt>
                <c:pt idx="2057">
                  <c:v> 20-07-09 06:06:30</c:v>
                </c:pt>
                <c:pt idx="2058">
                  <c:v> 20-07-09 06:06:35</c:v>
                </c:pt>
                <c:pt idx="2059">
                  <c:v> 20-07-09 06:06:40</c:v>
                </c:pt>
                <c:pt idx="2060">
                  <c:v> 20-07-09 06:06:45</c:v>
                </c:pt>
                <c:pt idx="2061">
                  <c:v> 20-07-09 06:06:50</c:v>
                </c:pt>
                <c:pt idx="2062">
                  <c:v> 20-07-09 06:06:55</c:v>
                </c:pt>
                <c:pt idx="2063">
                  <c:v> 20-07-09 06:07:00</c:v>
                </c:pt>
                <c:pt idx="2064">
                  <c:v> 20-07-09 06:07:05</c:v>
                </c:pt>
                <c:pt idx="2065">
                  <c:v> 20-07-09 06:07:10</c:v>
                </c:pt>
                <c:pt idx="2066">
                  <c:v> 20-07-09 06:07:15</c:v>
                </c:pt>
                <c:pt idx="2067">
                  <c:v> 20-07-09 06:07:20</c:v>
                </c:pt>
                <c:pt idx="2068">
                  <c:v> 20-07-09 06:07:25</c:v>
                </c:pt>
                <c:pt idx="2069">
                  <c:v> 20-07-09 06:07:30</c:v>
                </c:pt>
                <c:pt idx="2070">
                  <c:v> 20-07-09 06:07:35</c:v>
                </c:pt>
                <c:pt idx="2071">
                  <c:v> 20-07-09 06:07:40</c:v>
                </c:pt>
                <c:pt idx="2072">
                  <c:v> 20-07-09 06:07:45</c:v>
                </c:pt>
                <c:pt idx="2073">
                  <c:v> 20-07-09 06:07:50</c:v>
                </c:pt>
                <c:pt idx="2074">
                  <c:v> 20-07-09 06:07:55</c:v>
                </c:pt>
                <c:pt idx="2075">
                  <c:v> 20-07-09 06:08:00</c:v>
                </c:pt>
                <c:pt idx="2076">
                  <c:v> 20-07-09 06:08:05</c:v>
                </c:pt>
                <c:pt idx="2077">
                  <c:v> 20-07-09 06:08:10</c:v>
                </c:pt>
                <c:pt idx="2078">
                  <c:v> 20-07-09 06:08:15</c:v>
                </c:pt>
                <c:pt idx="2079">
                  <c:v> 20-07-09 06:08:20</c:v>
                </c:pt>
                <c:pt idx="2080">
                  <c:v> 20-07-09 06:08:25</c:v>
                </c:pt>
                <c:pt idx="2081">
                  <c:v> 20-07-09 06:08:30</c:v>
                </c:pt>
                <c:pt idx="2082">
                  <c:v> 20-07-09 06:09:35</c:v>
                </c:pt>
                <c:pt idx="2083">
                  <c:v> 20-07-09 06:09:40</c:v>
                </c:pt>
                <c:pt idx="2084">
                  <c:v> 20-07-09 06:09:45</c:v>
                </c:pt>
                <c:pt idx="2085">
                  <c:v> 20-07-09 06:09:50</c:v>
                </c:pt>
                <c:pt idx="2086">
                  <c:v> 20-07-09 06:09:55</c:v>
                </c:pt>
                <c:pt idx="2087">
                  <c:v> 20-07-09 06:10:00</c:v>
                </c:pt>
                <c:pt idx="2088">
                  <c:v> 20-07-09 06:10:05</c:v>
                </c:pt>
                <c:pt idx="2089">
                  <c:v> 20-07-09 06:10:10</c:v>
                </c:pt>
                <c:pt idx="2090">
                  <c:v> 20-07-09 06:10:15</c:v>
                </c:pt>
                <c:pt idx="2091">
                  <c:v> 20-07-09 06:10:20</c:v>
                </c:pt>
                <c:pt idx="2092">
                  <c:v> 20-07-09 06:10:25</c:v>
                </c:pt>
                <c:pt idx="2093">
                  <c:v> 20-07-09 06:10:30</c:v>
                </c:pt>
                <c:pt idx="2094">
                  <c:v> 20-07-09 06:10:35</c:v>
                </c:pt>
                <c:pt idx="2095">
                  <c:v> 20-07-09 06:10:40</c:v>
                </c:pt>
                <c:pt idx="2096">
                  <c:v> 20-07-09 06:10:45</c:v>
                </c:pt>
                <c:pt idx="2097">
                  <c:v> 20-07-09 06:11:25</c:v>
                </c:pt>
                <c:pt idx="2098">
                  <c:v> 20-07-09 06:11:30</c:v>
                </c:pt>
                <c:pt idx="2099">
                  <c:v> 20-07-09 06:11:35</c:v>
                </c:pt>
                <c:pt idx="2100">
                  <c:v> 20-07-09 06:11:40</c:v>
                </c:pt>
                <c:pt idx="2101">
                  <c:v> 20-07-09 06:11:45</c:v>
                </c:pt>
                <c:pt idx="2102">
                  <c:v> 20-07-09 06:11:50</c:v>
                </c:pt>
                <c:pt idx="2103">
                  <c:v> 20-07-09 06:11:55</c:v>
                </c:pt>
                <c:pt idx="2104">
                  <c:v> 20-07-09 06:12:00</c:v>
                </c:pt>
                <c:pt idx="2105">
                  <c:v> 20-07-09 06:12:05</c:v>
                </c:pt>
                <c:pt idx="2106">
                  <c:v> 20-07-09 06:12:10</c:v>
                </c:pt>
                <c:pt idx="2107">
                  <c:v> 20-07-09 06:12:15</c:v>
                </c:pt>
                <c:pt idx="2108">
                  <c:v> 20-07-09 06:12:20</c:v>
                </c:pt>
                <c:pt idx="2109">
                  <c:v> 20-07-09 06:12:25</c:v>
                </c:pt>
                <c:pt idx="2110">
                  <c:v> 20-07-09 06:12:30</c:v>
                </c:pt>
                <c:pt idx="2111">
                  <c:v> 20-07-09 06:12:35</c:v>
                </c:pt>
                <c:pt idx="2112">
                  <c:v> 20-07-09 06:12:40</c:v>
                </c:pt>
                <c:pt idx="2113">
                  <c:v> 20-07-09 06:12:45</c:v>
                </c:pt>
                <c:pt idx="2114">
                  <c:v> 20-07-09 06:12:50</c:v>
                </c:pt>
                <c:pt idx="2115">
                  <c:v> 20-07-09 06:12:55</c:v>
                </c:pt>
                <c:pt idx="2116">
                  <c:v> 20-07-09 06:13:00</c:v>
                </c:pt>
                <c:pt idx="2117">
                  <c:v> 20-07-09 06:13:05</c:v>
                </c:pt>
                <c:pt idx="2118">
                  <c:v> 20-07-09 06:13:10</c:v>
                </c:pt>
                <c:pt idx="2119">
                  <c:v> 20-07-09 06:13:15</c:v>
                </c:pt>
                <c:pt idx="2120">
                  <c:v> 20-07-09 06:13:20</c:v>
                </c:pt>
                <c:pt idx="2121">
                  <c:v> 20-07-09 06:13:25</c:v>
                </c:pt>
                <c:pt idx="2122">
                  <c:v> 20-07-09 06:13:30</c:v>
                </c:pt>
                <c:pt idx="2123">
                  <c:v> 20-07-09 06:13:35</c:v>
                </c:pt>
                <c:pt idx="2124">
                  <c:v> 20-07-09 06:13:40</c:v>
                </c:pt>
                <c:pt idx="2125">
                  <c:v> 20-07-09 06:13:45</c:v>
                </c:pt>
                <c:pt idx="2126">
                  <c:v> 20-07-09 06:13:50</c:v>
                </c:pt>
                <c:pt idx="2127">
                  <c:v> 20-07-09 06:13:55</c:v>
                </c:pt>
                <c:pt idx="2128">
                  <c:v> 20-07-09 06:14:00</c:v>
                </c:pt>
                <c:pt idx="2129">
                  <c:v> 20-07-09 06:14:05</c:v>
                </c:pt>
                <c:pt idx="2130">
                  <c:v> 20-07-09 06:14:10</c:v>
                </c:pt>
                <c:pt idx="2131">
                  <c:v> 20-07-09 06:14:15</c:v>
                </c:pt>
                <c:pt idx="2132">
                  <c:v> 20-07-09 06:14:20</c:v>
                </c:pt>
                <c:pt idx="2133">
                  <c:v> 20-07-09 06:14:25</c:v>
                </c:pt>
                <c:pt idx="2134">
                  <c:v> 20-07-09 06:14:30</c:v>
                </c:pt>
                <c:pt idx="2135">
                  <c:v> 20-07-09 06:14:35</c:v>
                </c:pt>
                <c:pt idx="2136">
                  <c:v> 20-07-09 06:14:40</c:v>
                </c:pt>
                <c:pt idx="2137">
                  <c:v> 20-07-09 06:14:45</c:v>
                </c:pt>
                <c:pt idx="2138">
                  <c:v> 20-07-09 06:14:55</c:v>
                </c:pt>
                <c:pt idx="2139">
                  <c:v> 20-07-09 06:15:00</c:v>
                </c:pt>
                <c:pt idx="2140">
                  <c:v> 20-07-09 06:15:05</c:v>
                </c:pt>
                <c:pt idx="2141">
                  <c:v> 20-07-09 06:15:10</c:v>
                </c:pt>
                <c:pt idx="2142">
                  <c:v> 20-07-09 06:15:15</c:v>
                </c:pt>
                <c:pt idx="2143">
                  <c:v> 20-07-09 06:15:20</c:v>
                </c:pt>
                <c:pt idx="2144">
                  <c:v> 20-07-09 06:15:25</c:v>
                </c:pt>
                <c:pt idx="2145">
                  <c:v> 20-07-09 06:15:30</c:v>
                </c:pt>
                <c:pt idx="2146">
                  <c:v> 20-07-09 06:15:35</c:v>
                </c:pt>
                <c:pt idx="2147">
                  <c:v> 20-07-09 06:15:40</c:v>
                </c:pt>
                <c:pt idx="2148">
                  <c:v> 20-07-09 06:15:45</c:v>
                </c:pt>
                <c:pt idx="2149">
                  <c:v> 20-07-09 06:15:50</c:v>
                </c:pt>
                <c:pt idx="2150">
                  <c:v> 20-07-09 06:15:55</c:v>
                </c:pt>
                <c:pt idx="2151">
                  <c:v> 20-07-09 06:16:00</c:v>
                </c:pt>
                <c:pt idx="2152">
                  <c:v> 20-07-09 06:16:05</c:v>
                </c:pt>
                <c:pt idx="2153">
                  <c:v> 20-07-09 06:16:10</c:v>
                </c:pt>
                <c:pt idx="2154">
                  <c:v> 20-07-09 06:16:15</c:v>
                </c:pt>
                <c:pt idx="2155">
                  <c:v> 20-07-09 06:16:20</c:v>
                </c:pt>
                <c:pt idx="2156">
                  <c:v> 20-07-09 06:16:25</c:v>
                </c:pt>
                <c:pt idx="2157">
                  <c:v> 20-07-09 06:16:30</c:v>
                </c:pt>
                <c:pt idx="2158">
                  <c:v> 20-07-09 06:16:35</c:v>
                </c:pt>
                <c:pt idx="2159">
                  <c:v> 20-07-09 06:16:40</c:v>
                </c:pt>
                <c:pt idx="2160">
                  <c:v> 20-07-09 06:16:45</c:v>
                </c:pt>
                <c:pt idx="2161">
                  <c:v> 20-07-09 06:16:50</c:v>
                </c:pt>
                <c:pt idx="2162">
                  <c:v> 20-07-09 06:16:55</c:v>
                </c:pt>
                <c:pt idx="2163">
                  <c:v> 20-07-09 06:17:35</c:v>
                </c:pt>
                <c:pt idx="2164">
                  <c:v> 20-07-09 06:17:40</c:v>
                </c:pt>
                <c:pt idx="2165">
                  <c:v> 20-07-09 06:17:45</c:v>
                </c:pt>
                <c:pt idx="2166">
                  <c:v> 20-07-09 06:17:50</c:v>
                </c:pt>
                <c:pt idx="2167">
                  <c:v> 20-07-09 06:17:55</c:v>
                </c:pt>
                <c:pt idx="2168">
                  <c:v> 20-07-09 06:18:00</c:v>
                </c:pt>
                <c:pt idx="2169">
                  <c:v> 20-07-09 06:18:05</c:v>
                </c:pt>
                <c:pt idx="2170">
                  <c:v> 20-07-09 06:18:10</c:v>
                </c:pt>
                <c:pt idx="2171">
                  <c:v> 20-07-09 06:18:15</c:v>
                </c:pt>
                <c:pt idx="2172">
                  <c:v> 20-07-09 06:18:20</c:v>
                </c:pt>
                <c:pt idx="2173">
                  <c:v> 20-07-09 06:18:25</c:v>
                </c:pt>
                <c:pt idx="2174">
                  <c:v> 20-07-09 06:18:30</c:v>
                </c:pt>
                <c:pt idx="2175">
                  <c:v> 20-07-09 06:18:35</c:v>
                </c:pt>
                <c:pt idx="2176">
                  <c:v> 20-07-09 06:18:40</c:v>
                </c:pt>
                <c:pt idx="2177">
                  <c:v> 20-07-09 06:18:45</c:v>
                </c:pt>
                <c:pt idx="2178">
                  <c:v> 20-07-09 06:18:50</c:v>
                </c:pt>
                <c:pt idx="2179">
                  <c:v> 20-07-09 06:18:55</c:v>
                </c:pt>
                <c:pt idx="2180">
                  <c:v> 20-07-09 06:19:00</c:v>
                </c:pt>
                <c:pt idx="2181">
                  <c:v> 20-07-09 06:19:05</c:v>
                </c:pt>
                <c:pt idx="2182">
                  <c:v> 20-07-09 06:19:10</c:v>
                </c:pt>
                <c:pt idx="2183">
                  <c:v> 20-07-09 06:19:15</c:v>
                </c:pt>
                <c:pt idx="2184">
                  <c:v> 20-07-09 06:19:20</c:v>
                </c:pt>
                <c:pt idx="2185">
                  <c:v> 20-07-09 06:19:25</c:v>
                </c:pt>
                <c:pt idx="2186">
                  <c:v> 20-07-09 06:20:10</c:v>
                </c:pt>
                <c:pt idx="2187">
                  <c:v> 20-07-09 06:20:15</c:v>
                </c:pt>
                <c:pt idx="2188">
                  <c:v> 20-07-09 06:20:20</c:v>
                </c:pt>
                <c:pt idx="2189">
                  <c:v> 20-07-09 06:20:25</c:v>
                </c:pt>
                <c:pt idx="2190">
                  <c:v> 20-07-09 06:20:30</c:v>
                </c:pt>
                <c:pt idx="2191">
                  <c:v> 20-07-09 06:20:35</c:v>
                </c:pt>
                <c:pt idx="2192">
                  <c:v> 20-07-09 06:20:40</c:v>
                </c:pt>
                <c:pt idx="2193">
                  <c:v> 20-07-09 06:20:45</c:v>
                </c:pt>
                <c:pt idx="2194">
                  <c:v> 20-07-09 06:20:50</c:v>
                </c:pt>
                <c:pt idx="2195">
                  <c:v> 20-07-09 06:20:55</c:v>
                </c:pt>
                <c:pt idx="2196">
                  <c:v> 20-07-09 06:21:00</c:v>
                </c:pt>
                <c:pt idx="2197">
                  <c:v> 20-07-09 06:21:05</c:v>
                </c:pt>
                <c:pt idx="2198">
                  <c:v> 20-07-09 06:21:10</c:v>
                </c:pt>
                <c:pt idx="2199">
                  <c:v> 20-07-09 06:21:15</c:v>
                </c:pt>
                <c:pt idx="2200">
                  <c:v> 20-07-09 06:21:20</c:v>
                </c:pt>
                <c:pt idx="2201">
                  <c:v> 20-07-09 06:21:25</c:v>
                </c:pt>
                <c:pt idx="2202">
                  <c:v> 20-07-09 06:21:30</c:v>
                </c:pt>
                <c:pt idx="2203">
                  <c:v> 20-07-09 06:21:35</c:v>
                </c:pt>
                <c:pt idx="2204">
                  <c:v> 20-07-09 06:21:40</c:v>
                </c:pt>
                <c:pt idx="2205">
                  <c:v> 20-07-09 06:21:45</c:v>
                </c:pt>
                <c:pt idx="2206">
                  <c:v> 20-07-09 06:21:50</c:v>
                </c:pt>
                <c:pt idx="2207">
                  <c:v> 20-07-09 06:21:55</c:v>
                </c:pt>
                <c:pt idx="2208">
                  <c:v> 20-07-09 06:22:00</c:v>
                </c:pt>
                <c:pt idx="2209">
                  <c:v> 20-07-09 06:22:05</c:v>
                </c:pt>
                <c:pt idx="2210">
                  <c:v> 20-07-09 06:22:10</c:v>
                </c:pt>
                <c:pt idx="2211">
                  <c:v> 20-07-09 06:22:15</c:v>
                </c:pt>
                <c:pt idx="2212">
                  <c:v> 20-07-09 06:22:20</c:v>
                </c:pt>
                <c:pt idx="2213">
                  <c:v> 20-07-09 06:22:25</c:v>
                </c:pt>
                <c:pt idx="2214">
                  <c:v> 20-07-09 06:22:30</c:v>
                </c:pt>
                <c:pt idx="2215">
                  <c:v> 20-07-09 06:22:35</c:v>
                </c:pt>
                <c:pt idx="2216">
                  <c:v> 20-07-09 06:23:25</c:v>
                </c:pt>
                <c:pt idx="2217">
                  <c:v> 20-07-09 06:23:30</c:v>
                </c:pt>
                <c:pt idx="2218">
                  <c:v> 20-07-09 06:23:35</c:v>
                </c:pt>
                <c:pt idx="2219">
                  <c:v> 20-07-09 06:23:40</c:v>
                </c:pt>
                <c:pt idx="2220">
                  <c:v> 20-07-09 06:23:45</c:v>
                </c:pt>
                <c:pt idx="2221">
                  <c:v> 20-07-09 06:23:50</c:v>
                </c:pt>
                <c:pt idx="2222">
                  <c:v> 20-07-09 06:23:55</c:v>
                </c:pt>
                <c:pt idx="2223">
                  <c:v> 20-07-09 06:24:00</c:v>
                </c:pt>
                <c:pt idx="2224">
                  <c:v> 20-07-09 06:24:05</c:v>
                </c:pt>
                <c:pt idx="2225">
                  <c:v> 20-07-09 06:24:10</c:v>
                </c:pt>
                <c:pt idx="2226">
                  <c:v> 20-07-09 06:24:15</c:v>
                </c:pt>
                <c:pt idx="2227">
                  <c:v> 20-07-09 06:24:20</c:v>
                </c:pt>
                <c:pt idx="2228">
                  <c:v> 20-07-09 06:24:25</c:v>
                </c:pt>
                <c:pt idx="2229">
                  <c:v> 20-07-09 06:24:30</c:v>
                </c:pt>
                <c:pt idx="2230">
                  <c:v> 20-07-09 06:24:35</c:v>
                </c:pt>
                <c:pt idx="2231">
                  <c:v> 20-07-09 06:24:40</c:v>
                </c:pt>
                <c:pt idx="2232">
                  <c:v> 20-07-09 06:24:45</c:v>
                </c:pt>
                <c:pt idx="2233">
                  <c:v> 20-07-09 06:24:50</c:v>
                </c:pt>
                <c:pt idx="2234">
                  <c:v> 20-07-09 06:24:55</c:v>
                </c:pt>
                <c:pt idx="2235">
                  <c:v> 20-07-09 06:25:00</c:v>
                </c:pt>
                <c:pt idx="2236">
                  <c:v> 20-07-09 06:25:05</c:v>
                </c:pt>
                <c:pt idx="2237">
                  <c:v> 20-07-09 06:25:10</c:v>
                </c:pt>
                <c:pt idx="2238">
                  <c:v> 20-07-09 06:25:15</c:v>
                </c:pt>
                <c:pt idx="2239">
                  <c:v> 20-07-09 06:25:20</c:v>
                </c:pt>
                <c:pt idx="2240">
                  <c:v> 20-07-09 06:25:25</c:v>
                </c:pt>
                <c:pt idx="2241">
                  <c:v> 20-07-09 06:25:30</c:v>
                </c:pt>
                <c:pt idx="2242">
                  <c:v> 20-07-09 06:25:35</c:v>
                </c:pt>
                <c:pt idx="2243">
                  <c:v> 20-07-09 06:25:55</c:v>
                </c:pt>
                <c:pt idx="2244">
                  <c:v> 20-07-09 06:26:00</c:v>
                </c:pt>
                <c:pt idx="2245">
                  <c:v> 20-07-09 06:26:05</c:v>
                </c:pt>
                <c:pt idx="2246">
                  <c:v> 20-07-09 06:26:10</c:v>
                </c:pt>
                <c:pt idx="2247">
                  <c:v> 20-07-09 06:26:15</c:v>
                </c:pt>
                <c:pt idx="2248">
                  <c:v> 20-07-09 06:26:20</c:v>
                </c:pt>
                <c:pt idx="2249">
                  <c:v> 20-07-09 06:26:25</c:v>
                </c:pt>
                <c:pt idx="2250">
                  <c:v> 20-07-09 06:26:30</c:v>
                </c:pt>
                <c:pt idx="2251">
                  <c:v> 20-07-09 06:26:35</c:v>
                </c:pt>
                <c:pt idx="2252">
                  <c:v> 20-07-09 06:26:40</c:v>
                </c:pt>
                <c:pt idx="2253">
                  <c:v> 20-07-09 06:26:45</c:v>
                </c:pt>
                <c:pt idx="2254">
                  <c:v> 20-07-09 06:26:50</c:v>
                </c:pt>
                <c:pt idx="2255">
                  <c:v> 20-07-09 06:26:55</c:v>
                </c:pt>
                <c:pt idx="2256">
                  <c:v> 20-07-09 06:27:00</c:v>
                </c:pt>
                <c:pt idx="2257">
                  <c:v> 20-07-09 06:27:05</c:v>
                </c:pt>
                <c:pt idx="2258">
                  <c:v> 20-07-09 06:27:10</c:v>
                </c:pt>
                <c:pt idx="2259">
                  <c:v> 20-07-09 06:27:15</c:v>
                </c:pt>
                <c:pt idx="2260">
                  <c:v> 20-07-09 06:27:20</c:v>
                </c:pt>
                <c:pt idx="2261">
                  <c:v> 20-07-09 06:27:25</c:v>
                </c:pt>
                <c:pt idx="2262">
                  <c:v> 20-07-09 06:27:30</c:v>
                </c:pt>
                <c:pt idx="2263">
                  <c:v> 20-07-09 06:27:35</c:v>
                </c:pt>
                <c:pt idx="2264">
                  <c:v> 20-07-09 06:27:40</c:v>
                </c:pt>
                <c:pt idx="2265">
                  <c:v> 20-07-09 06:27:45</c:v>
                </c:pt>
                <c:pt idx="2266">
                  <c:v> 20-07-09 06:27:50</c:v>
                </c:pt>
                <c:pt idx="2267">
                  <c:v> 20-07-09 06:27:55</c:v>
                </c:pt>
                <c:pt idx="2268">
                  <c:v> 20-07-09 06:28:00</c:v>
                </c:pt>
                <c:pt idx="2269">
                  <c:v> 20-07-09 06:28:05</c:v>
                </c:pt>
                <c:pt idx="2270">
                  <c:v> 20-07-09 06:28:10</c:v>
                </c:pt>
                <c:pt idx="2271">
                  <c:v> 20-07-09 06:28:15</c:v>
                </c:pt>
                <c:pt idx="2272">
                  <c:v> 20-07-09 06:28:20</c:v>
                </c:pt>
                <c:pt idx="2273">
                  <c:v> 20-07-09 06:28:25</c:v>
                </c:pt>
                <c:pt idx="2274">
                  <c:v> 20-07-09 06:28:30</c:v>
                </c:pt>
                <c:pt idx="2275">
                  <c:v> 20-07-09 06:28:35</c:v>
                </c:pt>
                <c:pt idx="2276">
                  <c:v> 20-07-09 06:28:40</c:v>
                </c:pt>
                <c:pt idx="2277">
                  <c:v> 20-07-09 06:28:45</c:v>
                </c:pt>
                <c:pt idx="2278">
                  <c:v> 20-07-09 06:28:50</c:v>
                </c:pt>
                <c:pt idx="2279">
                  <c:v> 20-07-09 06:28:55</c:v>
                </c:pt>
                <c:pt idx="2280">
                  <c:v> 20-07-09 06:29:00</c:v>
                </c:pt>
                <c:pt idx="2281">
                  <c:v> 20-07-09 06:29:05</c:v>
                </c:pt>
                <c:pt idx="2282">
                  <c:v> 20-07-09 06:29:10</c:v>
                </c:pt>
                <c:pt idx="2283">
                  <c:v> 20-07-09 06:29:15</c:v>
                </c:pt>
                <c:pt idx="2284">
                  <c:v> 20-07-09 06:29:20</c:v>
                </c:pt>
                <c:pt idx="2285">
                  <c:v> 20-07-09 06:29:25</c:v>
                </c:pt>
                <c:pt idx="2286">
                  <c:v> 20-07-09 06:29:30</c:v>
                </c:pt>
                <c:pt idx="2287">
                  <c:v> 20-07-09 06:29:35</c:v>
                </c:pt>
                <c:pt idx="2288">
                  <c:v> 20-07-09 06:29:40</c:v>
                </c:pt>
                <c:pt idx="2289">
                  <c:v> 20-07-09 06:29:45</c:v>
                </c:pt>
                <c:pt idx="2290">
                  <c:v> 20-07-09 06:29:50</c:v>
                </c:pt>
                <c:pt idx="2291">
                  <c:v> 20-07-09 06:29:55</c:v>
                </c:pt>
                <c:pt idx="2292">
                  <c:v> 20-07-09 06:30:00</c:v>
                </c:pt>
                <c:pt idx="2293">
                  <c:v> 20-07-09 06:30:05</c:v>
                </c:pt>
                <c:pt idx="2294">
                  <c:v> 20-07-09 06:30:10</c:v>
                </c:pt>
                <c:pt idx="2295">
                  <c:v> 20-07-09 06:30:15</c:v>
                </c:pt>
                <c:pt idx="2296">
                  <c:v> 20-07-09 06:30:20</c:v>
                </c:pt>
                <c:pt idx="2297">
                  <c:v> 20-07-09 06:30:25</c:v>
                </c:pt>
                <c:pt idx="2298">
                  <c:v> 20-07-09 06:30:30</c:v>
                </c:pt>
                <c:pt idx="2299">
                  <c:v> 20-07-09 06:30:40</c:v>
                </c:pt>
                <c:pt idx="2300">
                  <c:v> 20-07-09 06:30:45</c:v>
                </c:pt>
                <c:pt idx="2301">
                  <c:v> 20-07-09 06:30:50</c:v>
                </c:pt>
                <c:pt idx="2302">
                  <c:v> 20-07-09 06:30:55</c:v>
                </c:pt>
                <c:pt idx="2303">
                  <c:v> 20-07-09 06:31:00</c:v>
                </c:pt>
                <c:pt idx="2304">
                  <c:v> 20-07-09 06:31:05</c:v>
                </c:pt>
                <c:pt idx="2305">
                  <c:v> 20-07-09 06:31:10</c:v>
                </c:pt>
                <c:pt idx="2306">
                  <c:v> 20-07-09 06:31:15</c:v>
                </c:pt>
                <c:pt idx="2307">
                  <c:v> 20-07-09 06:31:20</c:v>
                </c:pt>
                <c:pt idx="2308">
                  <c:v> 20-07-09 06:31:25</c:v>
                </c:pt>
                <c:pt idx="2309">
                  <c:v> 20-07-09 06:31:30</c:v>
                </c:pt>
                <c:pt idx="2310">
                  <c:v> 20-07-09 06:31:35</c:v>
                </c:pt>
                <c:pt idx="2311">
                  <c:v> 20-07-09 06:31:40</c:v>
                </c:pt>
                <c:pt idx="2312">
                  <c:v> 20-07-09 06:31:45</c:v>
                </c:pt>
                <c:pt idx="2313">
                  <c:v> 20-07-09 06:31:50</c:v>
                </c:pt>
                <c:pt idx="2314">
                  <c:v> 20-07-09 06:31:55</c:v>
                </c:pt>
                <c:pt idx="2315">
                  <c:v> 20-07-09 06:32:00</c:v>
                </c:pt>
                <c:pt idx="2316">
                  <c:v> 20-07-09 06:32:05</c:v>
                </c:pt>
                <c:pt idx="2317">
                  <c:v> 20-07-09 06:32:10</c:v>
                </c:pt>
                <c:pt idx="2318">
                  <c:v> 20-07-09 06:32:15</c:v>
                </c:pt>
                <c:pt idx="2319">
                  <c:v> 20-07-09 06:32:20</c:v>
                </c:pt>
                <c:pt idx="2320">
                  <c:v> 20-07-09 06:32:25</c:v>
                </c:pt>
                <c:pt idx="2321">
                  <c:v> 20-07-09 06:32:30</c:v>
                </c:pt>
                <c:pt idx="2322">
                  <c:v> 20-07-09 06:32:35</c:v>
                </c:pt>
                <c:pt idx="2323">
                  <c:v> 20-07-09 06:32:40</c:v>
                </c:pt>
                <c:pt idx="2324">
                  <c:v> 20-07-09 06:32:45</c:v>
                </c:pt>
                <c:pt idx="2325">
                  <c:v> 20-07-09 06:32:50</c:v>
                </c:pt>
                <c:pt idx="2326">
                  <c:v> 20-07-09 06:33:10</c:v>
                </c:pt>
                <c:pt idx="2327">
                  <c:v> 20-07-09 06:33:15</c:v>
                </c:pt>
                <c:pt idx="2328">
                  <c:v> 20-07-09 06:33:20</c:v>
                </c:pt>
                <c:pt idx="2329">
                  <c:v> 20-07-09 06:33:25</c:v>
                </c:pt>
                <c:pt idx="2330">
                  <c:v> 20-07-09 06:33:30</c:v>
                </c:pt>
                <c:pt idx="2331">
                  <c:v> 20-07-09 06:33:35</c:v>
                </c:pt>
                <c:pt idx="2332">
                  <c:v> 20-07-09 06:33:40</c:v>
                </c:pt>
                <c:pt idx="2333">
                  <c:v> 20-07-09 06:33:45</c:v>
                </c:pt>
                <c:pt idx="2334">
                  <c:v> 20-07-09 06:33:50</c:v>
                </c:pt>
                <c:pt idx="2335">
                  <c:v> 20-07-09 06:33:55</c:v>
                </c:pt>
                <c:pt idx="2336">
                  <c:v> 20-07-09 06:34:00</c:v>
                </c:pt>
                <c:pt idx="2337">
                  <c:v> 20-07-09 06:34:05</c:v>
                </c:pt>
                <c:pt idx="2338">
                  <c:v> 20-07-09 06:34:10</c:v>
                </c:pt>
                <c:pt idx="2339">
                  <c:v> 20-07-09 06:34:15</c:v>
                </c:pt>
                <c:pt idx="2340">
                  <c:v> 20-07-09 06:34:20</c:v>
                </c:pt>
                <c:pt idx="2341">
                  <c:v> 20-07-09 06:34:25</c:v>
                </c:pt>
                <c:pt idx="2342">
                  <c:v> 20-07-09 06:34:30</c:v>
                </c:pt>
                <c:pt idx="2343">
                  <c:v> 20-07-09 06:34:35</c:v>
                </c:pt>
                <c:pt idx="2344">
                  <c:v> 20-07-09 06:34:40</c:v>
                </c:pt>
                <c:pt idx="2345">
                  <c:v> 20-07-09 06:34:45</c:v>
                </c:pt>
                <c:pt idx="2346">
                  <c:v> 20-07-09 06:34:50</c:v>
                </c:pt>
                <c:pt idx="2347">
                  <c:v> 20-07-09 06:34:55</c:v>
                </c:pt>
                <c:pt idx="2348">
                  <c:v> 20-07-09 06:35:00</c:v>
                </c:pt>
                <c:pt idx="2349">
                  <c:v> 20-07-09 06:35:05</c:v>
                </c:pt>
                <c:pt idx="2350">
                  <c:v> 20-07-09 06:35:10</c:v>
                </c:pt>
                <c:pt idx="2351">
                  <c:v> 20-07-09 06:35:15</c:v>
                </c:pt>
                <c:pt idx="2352">
                  <c:v> 20-07-09 06:35:20</c:v>
                </c:pt>
                <c:pt idx="2353">
                  <c:v> 20-07-09 06:35:25</c:v>
                </c:pt>
                <c:pt idx="2354">
                  <c:v> 20-07-09 06:35:30</c:v>
                </c:pt>
                <c:pt idx="2355">
                  <c:v> 20-07-09 06:35:35</c:v>
                </c:pt>
                <c:pt idx="2356">
                  <c:v> 20-07-09 06:35:40</c:v>
                </c:pt>
                <c:pt idx="2357">
                  <c:v> 20-07-09 06:35:45</c:v>
                </c:pt>
                <c:pt idx="2358">
                  <c:v> 20-07-09 06:35:50</c:v>
                </c:pt>
                <c:pt idx="2359">
                  <c:v> 20-07-09 06:35:55</c:v>
                </c:pt>
                <c:pt idx="2360">
                  <c:v> 20-07-09 06:36:00</c:v>
                </c:pt>
                <c:pt idx="2361">
                  <c:v> 20-07-09 06:36:05</c:v>
                </c:pt>
                <c:pt idx="2362">
                  <c:v> 20-07-09 06:36:10</c:v>
                </c:pt>
                <c:pt idx="2363">
                  <c:v> 20-07-09 06:36:15</c:v>
                </c:pt>
                <c:pt idx="2364">
                  <c:v> 20-07-09 06:36:35</c:v>
                </c:pt>
                <c:pt idx="2365">
                  <c:v> 20-07-09 06:36:40</c:v>
                </c:pt>
                <c:pt idx="2366">
                  <c:v> 20-07-09 06:36:45</c:v>
                </c:pt>
                <c:pt idx="2367">
                  <c:v> 20-07-09 06:36:50</c:v>
                </c:pt>
                <c:pt idx="2368">
                  <c:v> 20-07-09 06:36:55</c:v>
                </c:pt>
                <c:pt idx="2369">
                  <c:v> 20-07-09 06:37:00</c:v>
                </c:pt>
                <c:pt idx="2370">
                  <c:v> 20-07-09 06:37:05</c:v>
                </c:pt>
                <c:pt idx="2371">
                  <c:v> 20-07-09 06:37:10</c:v>
                </c:pt>
                <c:pt idx="2372">
                  <c:v> 20-07-09 06:37:15</c:v>
                </c:pt>
                <c:pt idx="2373">
                  <c:v> 20-07-09 06:37:20</c:v>
                </c:pt>
                <c:pt idx="2374">
                  <c:v> 20-07-09 06:37:25</c:v>
                </c:pt>
                <c:pt idx="2375">
                  <c:v> 20-07-09 06:37:30</c:v>
                </c:pt>
                <c:pt idx="2376">
                  <c:v> 20-07-09 06:37:35</c:v>
                </c:pt>
                <c:pt idx="2377">
                  <c:v> 20-07-09 06:37:40</c:v>
                </c:pt>
                <c:pt idx="2378">
                  <c:v> 20-07-09 06:37:45</c:v>
                </c:pt>
                <c:pt idx="2379">
                  <c:v> 20-07-09 06:37:50</c:v>
                </c:pt>
                <c:pt idx="2380">
                  <c:v> 20-07-09 06:37:55</c:v>
                </c:pt>
                <c:pt idx="2381">
                  <c:v> 20-07-09 06:38:00</c:v>
                </c:pt>
                <c:pt idx="2382">
                  <c:v> 20-07-09 06:38:05</c:v>
                </c:pt>
                <c:pt idx="2383">
                  <c:v> 20-07-09 06:38:10</c:v>
                </c:pt>
                <c:pt idx="2384">
                  <c:v> 20-07-09 06:38:15</c:v>
                </c:pt>
                <c:pt idx="2385">
                  <c:v> 20-07-09 06:38:20</c:v>
                </c:pt>
                <c:pt idx="2386">
                  <c:v> 20-07-09 06:38:25</c:v>
                </c:pt>
                <c:pt idx="2387">
                  <c:v> 20-07-09 06:38:30</c:v>
                </c:pt>
                <c:pt idx="2388">
                  <c:v> 20-07-09 06:38:35</c:v>
                </c:pt>
                <c:pt idx="2389">
                  <c:v> 20-07-09 06:38:40</c:v>
                </c:pt>
                <c:pt idx="2390">
                  <c:v> 20-07-09 06:38:45</c:v>
                </c:pt>
                <c:pt idx="2391">
                  <c:v> 20-07-09 06:38:50</c:v>
                </c:pt>
                <c:pt idx="2392">
                  <c:v> 20-07-09 06:38:55</c:v>
                </c:pt>
                <c:pt idx="2393">
                  <c:v> 20-07-09 06:39:00</c:v>
                </c:pt>
                <c:pt idx="2394">
                  <c:v> 20-07-09 06:39:05</c:v>
                </c:pt>
                <c:pt idx="2395">
                  <c:v> 20-07-09 06:39:10</c:v>
                </c:pt>
                <c:pt idx="2396">
                  <c:v> 20-07-09 06:39:15</c:v>
                </c:pt>
                <c:pt idx="2397">
                  <c:v> 20-07-09 06:39:20</c:v>
                </c:pt>
                <c:pt idx="2398">
                  <c:v> 20-07-09 06:39:25</c:v>
                </c:pt>
                <c:pt idx="2399">
                  <c:v> 20-07-09 06:39:30</c:v>
                </c:pt>
                <c:pt idx="2400">
                  <c:v> 20-07-09 06:39:35</c:v>
                </c:pt>
                <c:pt idx="2401">
                  <c:v> 20-07-09 06:39:40</c:v>
                </c:pt>
                <c:pt idx="2402">
                  <c:v> 20-07-09 06:39:45</c:v>
                </c:pt>
                <c:pt idx="2403">
                  <c:v> 20-07-09 06:39:50</c:v>
                </c:pt>
                <c:pt idx="2404">
                  <c:v> 20-07-09 06:39:55</c:v>
                </c:pt>
                <c:pt idx="2405">
                  <c:v> 20-07-09 06:40:00</c:v>
                </c:pt>
                <c:pt idx="2406">
                  <c:v> 20-07-09 06:40:05</c:v>
                </c:pt>
                <c:pt idx="2407">
                  <c:v> 20-07-09 06:40:10</c:v>
                </c:pt>
                <c:pt idx="2408">
                  <c:v> 20-07-09 06:40:15</c:v>
                </c:pt>
                <c:pt idx="2409">
                  <c:v> 20-07-09 06:40:20</c:v>
                </c:pt>
                <c:pt idx="2410">
                  <c:v> 20-07-09 06:40:25</c:v>
                </c:pt>
                <c:pt idx="2411">
                  <c:v> 20-07-09 06:40:30</c:v>
                </c:pt>
                <c:pt idx="2412">
                  <c:v> 20-07-09 06:40:35</c:v>
                </c:pt>
                <c:pt idx="2413">
                  <c:v> 20-07-09 06:40:40</c:v>
                </c:pt>
                <c:pt idx="2414">
                  <c:v> 20-07-09 06:40:45</c:v>
                </c:pt>
                <c:pt idx="2415">
                  <c:v> 20-07-09 06:41:05</c:v>
                </c:pt>
                <c:pt idx="2416">
                  <c:v> 20-07-09 06:41:10</c:v>
                </c:pt>
                <c:pt idx="2417">
                  <c:v> 20-07-09 06:41:15</c:v>
                </c:pt>
                <c:pt idx="2418">
                  <c:v> 20-07-09 06:41:20</c:v>
                </c:pt>
                <c:pt idx="2419">
                  <c:v> 20-07-09 06:41:25</c:v>
                </c:pt>
                <c:pt idx="2420">
                  <c:v> 20-07-09 06:41:30</c:v>
                </c:pt>
                <c:pt idx="2421">
                  <c:v> 20-07-09 06:41:35</c:v>
                </c:pt>
                <c:pt idx="2422">
                  <c:v> 20-07-09 06:41:40</c:v>
                </c:pt>
                <c:pt idx="2423">
                  <c:v> 20-07-09 06:41:45</c:v>
                </c:pt>
                <c:pt idx="2424">
                  <c:v> 20-07-09 06:41:50</c:v>
                </c:pt>
                <c:pt idx="2425">
                  <c:v> 20-07-09 06:41:55</c:v>
                </c:pt>
                <c:pt idx="2426">
                  <c:v> 20-07-09 06:42:00</c:v>
                </c:pt>
                <c:pt idx="2427">
                  <c:v> 20-07-09 06:42:05</c:v>
                </c:pt>
                <c:pt idx="2428">
                  <c:v> 20-07-09 06:42:10</c:v>
                </c:pt>
                <c:pt idx="2429">
                  <c:v> 20-07-09 06:42:15</c:v>
                </c:pt>
                <c:pt idx="2430">
                  <c:v> 20-07-09 06:42:20</c:v>
                </c:pt>
                <c:pt idx="2431">
                  <c:v> 20-07-09 06:42:25</c:v>
                </c:pt>
                <c:pt idx="2432">
                  <c:v> 20-07-09 06:42:30</c:v>
                </c:pt>
                <c:pt idx="2433">
                  <c:v> 20-07-09 06:42:35</c:v>
                </c:pt>
                <c:pt idx="2434">
                  <c:v> 20-07-09 06:42:40</c:v>
                </c:pt>
                <c:pt idx="2435">
                  <c:v> 20-07-09 06:42:45</c:v>
                </c:pt>
                <c:pt idx="2436">
                  <c:v> 20-07-09 06:42:50</c:v>
                </c:pt>
                <c:pt idx="2437">
                  <c:v> 20-07-09 06:42:55</c:v>
                </c:pt>
                <c:pt idx="2438">
                  <c:v> 20-07-09 06:43:00</c:v>
                </c:pt>
                <c:pt idx="2439">
                  <c:v> 20-07-09 06:43:05</c:v>
                </c:pt>
                <c:pt idx="2440">
                  <c:v> 20-07-09 06:43:10</c:v>
                </c:pt>
                <c:pt idx="2441">
                  <c:v> 20-07-09 06:43:15</c:v>
                </c:pt>
                <c:pt idx="2442">
                  <c:v> 20-07-09 06:43:20</c:v>
                </c:pt>
                <c:pt idx="2443">
                  <c:v> 20-07-09 06:43:25</c:v>
                </c:pt>
                <c:pt idx="2444">
                  <c:v> 20-07-09 06:43:30</c:v>
                </c:pt>
                <c:pt idx="2445">
                  <c:v> 20-07-09 06:43:35</c:v>
                </c:pt>
                <c:pt idx="2446">
                  <c:v> 20-07-09 06:43:40</c:v>
                </c:pt>
                <c:pt idx="2447">
                  <c:v> 20-07-09 06:43:45</c:v>
                </c:pt>
                <c:pt idx="2448">
                  <c:v> 20-07-09 06:43:50</c:v>
                </c:pt>
                <c:pt idx="2449">
                  <c:v> 20-07-09 06:43:55</c:v>
                </c:pt>
                <c:pt idx="2450">
                  <c:v> 20-07-09 06:44:00</c:v>
                </c:pt>
                <c:pt idx="2451">
                  <c:v> 20-07-09 06:44:05</c:v>
                </c:pt>
                <c:pt idx="2452">
                  <c:v> 20-07-09 06:44:10</c:v>
                </c:pt>
                <c:pt idx="2453">
                  <c:v> 20-07-09 06:44:15</c:v>
                </c:pt>
                <c:pt idx="2454">
                  <c:v> 20-07-09 06:44:20</c:v>
                </c:pt>
                <c:pt idx="2455">
                  <c:v> 20-07-09 06:44:25</c:v>
                </c:pt>
                <c:pt idx="2456">
                  <c:v> 20-07-09 06:44:30</c:v>
                </c:pt>
                <c:pt idx="2457">
                  <c:v> 20-07-09 06:44:35</c:v>
                </c:pt>
                <c:pt idx="2458">
                  <c:v> 20-07-09 06:44:40</c:v>
                </c:pt>
                <c:pt idx="2459">
                  <c:v> 20-07-09 06:44:45</c:v>
                </c:pt>
                <c:pt idx="2460">
                  <c:v> 20-07-09 06:44:50</c:v>
                </c:pt>
                <c:pt idx="2461">
                  <c:v> 20-07-09 06:44:55</c:v>
                </c:pt>
                <c:pt idx="2462">
                  <c:v> 20-07-09 06:45:00</c:v>
                </c:pt>
                <c:pt idx="2463">
                  <c:v> 20-07-09 06:45:05</c:v>
                </c:pt>
                <c:pt idx="2464">
                  <c:v> 20-07-09 06:45:25</c:v>
                </c:pt>
                <c:pt idx="2465">
                  <c:v> 20-07-09 06:45:30</c:v>
                </c:pt>
                <c:pt idx="2466">
                  <c:v> 20-07-09 06:45:35</c:v>
                </c:pt>
                <c:pt idx="2467">
                  <c:v> 20-07-09 06:45:40</c:v>
                </c:pt>
                <c:pt idx="2468">
                  <c:v> 20-07-09 06:45:45</c:v>
                </c:pt>
                <c:pt idx="2469">
                  <c:v> 20-07-09 06:45:50</c:v>
                </c:pt>
                <c:pt idx="2470">
                  <c:v> 20-07-09 06:45:55</c:v>
                </c:pt>
                <c:pt idx="2471">
                  <c:v> 20-07-09 06:46:00</c:v>
                </c:pt>
                <c:pt idx="2472">
                  <c:v> 20-07-09 06:46:05</c:v>
                </c:pt>
                <c:pt idx="2473">
                  <c:v> 20-07-09 06:46:10</c:v>
                </c:pt>
                <c:pt idx="2474">
                  <c:v> 20-07-09 06:46:15</c:v>
                </c:pt>
                <c:pt idx="2475">
                  <c:v> 20-07-09 06:46:20</c:v>
                </c:pt>
                <c:pt idx="2476">
                  <c:v> 20-07-09 06:46:25</c:v>
                </c:pt>
                <c:pt idx="2477">
                  <c:v> 20-07-09 06:46:30</c:v>
                </c:pt>
                <c:pt idx="2478">
                  <c:v> 20-07-09 06:46:35</c:v>
                </c:pt>
                <c:pt idx="2479">
                  <c:v> 20-07-09 06:46:40</c:v>
                </c:pt>
                <c:pt idx="2480">
                  <c:v> 20-07-09 06:46:45</c:v>
                </c:pt>
                <c:pt idx="2481">
                  <c:v> 20-07-09 06:46:50</c:v>
                </c:pt>
                <c:pt idx="2482">
                  <c:v> 20-07-09 06:49:10</c:v>
                </c:pt>
                <c:pt idx="2483">
                  <c:v> 20-07-09 06:49:15</c:v>
                </c:pt>
                <c:pt idx="2484">
                  <c:v> 20-07-09 06:49:20</c:v>
                </c:pt>
                <c:pt idx="2485">
                  <c:v> 20-07-09 06:49:25</c:v>
                </c:pt>
                <c:pt idx="2486">
                  <c:v> 20-07-09 06:49:30</c:v>
                </c:pt>
                <c:pt idx="2487">
                  <c:v> 20-07-09 06:49:35</c:v>
                </c:pt>
                <c:pt idx="2488">
                  <c:v> 20-07-09 06:49:40</c:v>
                </c:pt>
                <c:pt idx="2489">
                  <c:v> 20-07-09 06:49:45</c:v>
                </c:pt>
                <c:pt idx="2490">
                  <c:v> 20-07-09 06:49:50</c:v>
                </c:pt>
                <c:pt idx="2491">
                  <c:v> 20-07-09 06:49:55</c:v>
                </c:pt>
                <c:pt idx="2492">
                  <c:v> 20-07-09 06:50:00</c:v>
                </c:pt>
                <c:pt idx="2493">
                  <c:v> 20-07-09 06:50:05</c:v>
                </c:pt>
                <c:pt idx="2494">
                  <c:v> 20-07-09 06:50:10</c:v>
                </c:pt>
                <c:pt idx="2495">
                  <c:v> 20-07-09 06:50:15</c:v>
                </c:pt>
                <c:pt idx="2496">
                  <c:v> 20-07-09 06:50:20</c:v>
                </c:pt>
                <c:pt idx="2497">
                  <c:v> 20-07-09 06:50:25</c:v>
                </c:pt>
                <c:pt idx="2498">
                  <c:v> 20-07-09 06:50:30</c:v>
                </c:pt>
                <c:pt idx="2499">
                  <c:v> 20-07-09 06:50:35</c:v>
                </c:pt>
                <c:pt idx="2500">
                  <c:v> 20-07-09 06:50:40</c:v>
                </c:pt>
                <c:pt idx="2501">
                  <c:v> 20-07-09 06:50:45</c:v>
                </c:pt>
                <c:pt idx="2502">
                  <c:v> 20-07-09 06:50:50</c:v>
                </c:pt>
                <c:pt idx="2503">
                  <c:v> 20-07-09 06:50:55</c:v>
                </c:pt>
                <c:pt idx="2504">
                  <c:v> 20-07-09 06:51:00</c:v>
                </c:pt>
                <c:pt idx="2505">
                  <c:v> 20-07-09 06:51:40</c:v>
                </c:pt>
                <c:pt idx="2506">
                  <c:v> 20-07-09 06:51:45</c:v>
                </c:pt>
                <c:pt idx="2507">
                  <c:v> 20-07-09 06:51:50</c:v>
                </c:pt>
                <c:pt idx="2508">
                  <c:v> 20-07-09 06:51:55</c:v>
                </c:pt>
                <c:pt idx="2509">
                  <c:v> 20-07-09 06:52:00</c:v>
                </c:pt>
                <c:pt idx="2510">
                  <c:v> 20-07-09 06:52:05</c:v>
                </c:pt>
                <c:pt idx="2511">
                  <c:v> 20-07-09 06:52:10</c:v>
                </c:pt>
                <c:pt idx="2512">
                  <c:v> 20-07-09 06:52:15</c:v>
                </c:pt>
                <c:pt idx="2513">
                  <c:v> 20-07-09 06:52:20</c:v>
                </c:pt>
                <c:pt idx="2514">
                  <c:v> 20-07-09 06:52:25</c:v>
                </c:pt>
                <c:pt idx="2515">
                  <c:v> 20-07-09 06:52:30</c:v>
                </c:pt>
                <c:pt idx="2516">
                  <c:v> 20-07-09 06:52:35</c:v>
                </c:pt>
                <c:pt idx="2517">
                  <c:v> 20-07-09 06:52:40</c:v>
                </c:pt>
                <c:pt idx="2518">
                  <c:v> 20-07-09 06:52:45</c:v>
                </c:pt>
                <c:pt idx="2519">
                  <c:v> 20-07-09 06:52:50</c:v>
                </c:pt>
                <c:pt idx="2520">
                  <c:v> 20-07-09 06:52:55</c:v>
                </c:pt>
                <c:pt idx="2521">
                  <c:v> 20-07-09 06:53:00</c:v>
                </c:pt>
                <c:pt idx="2522">
                  <c:v> 20-07-09 06:53:05</c:v>
                </c:pt>
                <c:pt idx="2523">
                  <c:v> 20-07-09 06:53:10</c:v>
                </c:pt>
                <c:pt idx="2524">
                  <c:v> 20-07-09 06:53:15</c:v>
                </c:pt>
                <c:pt idx="2525">
                  <c:v> 20-07-09 06:53:20</c:v>
                </c:pt>
                <c:pt idx="2526">
                  <c:v> 20-07-09 06:53:25</c:v>
                </c:pt>
                <c:pt idx="2527">
                  <c:v> 20-07-09 06:53:55</c:v>
                </c:pt>
                <c:pt idx="2528">
                  <c:v> 20-07-09 06:54:00</c:v>
                </c:pt>
                <c:pt idx="2529">
                  <c:v> 20-07-09 06:54:05</c:v>
                </c:pt>
                <c:pt idx="2530">
                  <c:v> 20-07-09 06:54:10</c:v>
                </c:pt>
                <c:pt idx="2531">
                  <c:v> 20-07-09 06:54:15</c:v>
                </c:pt>
                <c:pt idx="2532">
                  <c:v> 20-07-09 06:54:20</c:v>
                </c:pt>
                <c:pt idx="2533">
                  <c:v> 20-07-09 06:54:25</c:v>
                </c:pt>
                <c:pt idx="2534">
                  <c:v> 20-07-09 06:54:30</c:v>
                </c:pt>
                <c:pt idx="2535">
                  <c:v> 20-07-09 06:54:35</c:v>
                </c:pt>
                <c:pt idx="2536">
                  <c:v> 20-07-09 06:54:40</c:v>
                </c:pt>
                <c:pt idx="2537">
                  <c:v> 20-07-09 06:54:45</c:v>
                </c:pt>
                <c:pt idx="2538">
                  <c:v> 20-07-09 06:54:50</c:v>
                </c:pt>
                <c:pt idx="2539">
                  <c:v> 20-07-09 06:54:55</c:v>
                </c:pt>
                <c:pt idx="2540">
                  <c:v> 20-07-09 06:55:00</c:v>
                </c:pt>
                <c:pt idx="2541">
                  <c:v> 20-07-09 06:55:05</c:v>
                </c:pt>
                <c:pt idx="2542">
                  <c:v> 20-07-09 06:55:10</c:v>
                </c:pt>
                <c:pt idx="2543">
                  <c:v> 20-07-09 06:55:15</c:v>
                </c:pt>
                <c:pt idx="2544">
                  <c:v> 20-07-09 06:55:20</c:v>
                </c:pt>
                <c:pt idx="2545">
                  <c:v> 20-07-09 06:55:25</c:v>
                </c:pt>
                <c:pt idx="2546">
                  <c:v> 20-07-09 06:55:30</c:v>
                </c:pt>
                <c:pt idx="2547">
                  <c:v> 20-07-09 06:55:35</c:v>
                </c:pt>
                <c:pt idx="2548">
                  <c:v> 20-07-09 06:55:40</c:v>
                </c:pt>
                <c:pt idx="2549">
                  <c:v> 20-07-09 06:55:45</c:v>
                </c:pt>
                <c:pt idx="2550">
                  <c:v> 20-07-09 06:55:50</c:v>
                </c:pt>
                <c:pt idx="2551">
                  <c:v> 20-07-09 06:56:00</c:v>
                </c:pt>
                <c:pt idx="2552">
                  <c:v> 20-07-09 06:56:05</c:v>
                </c:pt>
                <c:pt idx="2553">
                  <c:v> 20-07-09 06:56:10</c:v>
                </c:pt>
                <c:pt idx="2554">
                  <c:v> 20-07-09 06:56:15</c:v>
                </c:pt>
                <c:pt idx="2555">
                  <c:v> 20-07-09 06:56:20</c:v>
                </c:pt>
                <c:pt idx="2556">
                  <c:v> 20-07-09 06:56:25</c:v>
                </c:pt>
                <c:pt idx="2557">
                  <c:v> 20-07-09 06:56:30</c:v>
                </c:pt>
                <c:pt idx="2558">
                  <c:v> 20-07-09 06:56:35</c:v>
                </c:pt>
                <c:pt idx="2559">
                  <c:v> 20-07-09 06:56:40</c:v>
                </c:pt>
                <c:pt idx="2560">
                  <c:v> 20-07-09 06:56:45</c:v>
                </c:pt>
                <c:pt idx="2561">
                  <c:v> 20-07-09 06:56:50</c:v>
                </c:pt>
                <c:pt idx="2562">
                  <c:v> 20-07-09 06:56:55</c:v>
                </c:pt>
                <c:pt idx="2563">
                  <c:v> 20-07-09 06:57:00</c:v>
                </c:pt>
                <c:pt idx="2564">
                  <c:v> 20-07-09 06:57:05</c:v>
                </c:pt>
                <c:pt idx="2565">
                  <c:v> 20-07-09 06:57:10</c:v>
                </c:pt>
                <c:pt idx="2566">
                  <c:v> 20-07-09 06:57:15</c:v>
                </c:pt>
                <c:pt idx="2567">
                  <c:v> 20-07-09 06:57:20</c:v>
                </c:pt>
                <c:pt idx="2568">
                  <c:v> 20-07-09 06:57:25</c:v>
                </c:pt>
                <c:pt idx="2569">
                  <c:v> 20-07-09 06:57:30</c:v>
                </c:pt>
                <c:pt idx="2570">
                  <c:v> 20-07-09 06:57:35</c:v>
                </c:pt>
                <c:pt idx="2571">
                  <c:v> 20-07-09 06:57:40</c:v>
                </c:pt>
                <c:pt idx="2572">
                  <c:v> 20-07-09 06:57:45</c:v>
                </c:pt>
                <c:pt idx="2573">
                  <c:v> 20-07-09 06:57:50</c:v>
                </c:pt>
                <c:pt idx="2574">
                  <c:v> 20-07-09 06:57:55</c:v>
                </c:pt>
                <c:pt idx="2575">
                  <c:v> 20-07-09 06:58:00</c:v>
                </c:pt>
                <c:pt idx="2576">
                  <c:v> 20-07-09 06:58:05</c:v>
                </c:pt>
                <c:pt idx="2577">
                  <c:v> 20-07-09 06:58:10</c:v>
                </c:pt>
                <c:pt idx="2578">
                  <c:v> 20-07-09 06:58:15</c:v>
                </c:pt>
                <c:pt idx="2579">
                  <c:v> 20-07-09 06:58:20</c:v>
                </c:pt>
                <c:pt idx="2580">
                  <c:v> 20-07-09 06:58:25</c:v>
                </c:pt>
                <c:pt idx="2581">
                  <c:v> 20-07-09 06:58:30</c:v>
                </c:pt>
                <c:pt idx="2582">
                  <c:v> 20-07-09 06:58:35</c:v>
                </c:pt>
                <c:pt idx="2583">
                  <c:v> 20-07-09 06:58:40</c:v>
                </c:pt>
                <c:pt idx="2584">
                  <c:v> 20-07-09 06:58:45</c:v>
                </c:pt>
                <c:pt idx="2585">
                  <c:v> 20-07-09 06:58:50</c:v>
                </c:pt>
                <c:pt idx="2586">
                  <c:v> 20-07-09 06:58:55</c:v>
                </c:pt>
                <c:pt idx="2587">
                  <c:v> 20-07-09 06:59:00</c:v>
                </c:pt>
                <c:pt idx="2588">
                  <c:v> 20-07-09 06:59:05</c:v>
                </c:pt>
                <c:pt idx="2589">
                  <c:v> 20-07-09 06:59:10</c:v>
                </c:pt>
                <c:pt idx="2590">
                  <c:v> 20-07-09 06:59:15</c:v>
                </c:pt>
                <c:pt idx="2591">
                  <c:v> 20-07-09 06:59:20</c:v>
                </c:pt>
                <c:pt idx="2592">
                  <c:v> 20-07-09 06:59:25</c:v>
                </c:pt>
                <c:pt idx="2593">
                  <c:v> 20-07-09 06:59:30</c:v>
                </c:pt>
                <c:pt idx="2594">
                  <c:v> 20-07-09 06:59:35</c:v>
                </c:pt>
                <c:pt idx="2595">
                  <c:v> 20-07-09 06:59:40</c:v>
                </c:pt>
                <c:pt idx="2596">
                  <c:v> 20-07-09 06:59:45</c:v>
                </c:pt>
                <c:pt idx="2597">
                  <c:v> 20-07-09 06:59:50</c:v>
                </c:pt>
                <c:pt idx="2598">
                  <c:v> 20-07-09 06:59:55</c:v>
                </c:pt>
                <c:pt idx="2599">
                  <c:v> 20-07-09 07:00:00</c:v>
                </c:pt>
                <c:pt idx="2600">
                  <c:v> 20-07-09 07:00:05</c:v>
                </c:pt>
                <c:pt idx="2601">
                  <c:v> 20-07-09 07:00:10</c:v>
                </c:pt>
                <c:pt idx="2602">
                  <c:v> 20-07-09 07:00:15</c:v>
                </c:pt>
                <c:pt idx="2603">
                  <c:v> 20-07-09 07:00:20</c:v>
                </c:pt>
                <c:pt idx="2604">
                  <c:v> 20-07-09 07:00:25</c:v>
                </c:pt>
                <c:pt idx="2605">
                  <c:v> 20-07-09 07:00:30</c:v>
                </c:pt>
                <c:pt idx="2606">
                  <c:v> 20-07-09 07:00:35</c:v>
                </c:pt>
                <c:pt idx="2607">
                  <c:v> 20-07-09 07:00:40</c:v>
                </c:pt>
                <c:pt idx="2608">
                  <c:v> 20-07-09 07:00:45</c:v>
                </c:pt>
                <c:pt idx="2609">
                  <c:v> 20-07-09 07:00:50</c:v>
                </c:pt>
                <c:pt idx="2610">
                  <c:v> 20-07-09 07:00:55</c:v>
                </c:pt>
                <c:pt idx="2611">
                  <c:v> 20-07-09 07:01:00</c:v>
                </c:pt>
                <c:pt idx="2612">
                  <c:v> 20-07-09 07:01:05</c:v>
                </c:pt>
                <c:pt idx="2613">
                  <c:v> 20-07-09 07:01:10</c:v>
                </c:pt>
                <c:pt idx="2614">
                  <c:v> 20-07-09 07:01:15</c:v>
                </c:pt>
                <c:pt idx="2615">
                  <c:v> 20-07-09 07:01:20</c:v>
                </c:pt>
                <c:pt idx="2616">
                  <c:v> 20-07-09 07:01:25</c:v>
                </c:pt>
                <c:pt idx="2617">
                  <c:v> 20-07-09 07:01:30</c:v>
                </c:pt>
                <c:pt idx="2618">
                  <c:v> 20-07-09 07:01:35</c:v>
                </c:pt>
                <c:pt idx="2619">
                  <c:v> 20-07-09 07:01:40</c:v>
                </c:pt>
                <c:pt idx="2620">
                  <c:v> 20-07-09 07:01:45</c:v>
                </c:pt>
                <c:pt idx="2621">
                  <c:v> 20-07-09 07:01:50</c:v>
                </c:pt>
                <c:pt idx="2622">
                  <c:v> 20-07-09 07:01:55</c:v>
                </c:pt>
                <c:pt idx="2623">
                  <c:v> 20-07-09 07:02:05</c:v>
                </c:pt>
                <c:pt idx="2624">
                  <c:v> 20-07-09 07:02:10</c:v>
                </c:pt>
                <c:pt idx="2625">
                  <c:v> 20-07-09 07:02:15</c:v>
                </c:pt>
                <c:pt idx="2626">
                  <c:v> 20-07-09 07:02:20</c:v>
                </c:pt>
                <c:pt idx="2627">
                  <c:v> 20-07-09 07:02:25</c:v>
                </c:pt>
                <c:pt idx="2628">
                  <c:v> 20-07-09 07:02:30</c:v>
                </c:pt>
                <c:pt idx="2629">
                  <c:v> 20-07-09 07:02:35</c:v>
                </c:pt>
                <c:pt idx="2630">
                  <c:v> 20-07-09 07:02:40</c:v>
                </c:pt>
                <c:pt idx="2631">
                  <c:v> 20-07-09 07:02:45</c:v>
                </c:pt>
                <c:pt idx="2632">
                  <c:v> 20-07-09 07:02:50</c:v>
                </c:pt>
                <c:pt idx="2633">
                  <c:v> 20-07-09 07:02:55</c:v>
                </c:pt>
                <c:pt idx="2634">
                  <c:v> 20-07-09 07:03:00</c:v>
                </c:pt>
                <c:pt idx="2635">
                  <c:v> 20-07-09 07:03:05</c:v>
                </c:pt>
                <c:pt idx="2636">
                  <c:v> 20-07-09 07:03:10</c:v>
                </c:pt>
                <c:pt idx="2637">
                  <c:v> 20-07-09 07:03:35</c:v>
                </c:pt>
                <c:pt idx="2638">
                  <c:v> 20-07-09 07:03:40</c:v>
                </c:pt>
                <c:pt idx="2639">
                  <c:v> 20-07-09 07:03:45</c:v>
                </c:pt>
                <c:pt idx="2640">
                  <c:v> 20-07-09 07:03:50</c:v>
                </c:pt>
                <c:pt idx="2641">
                  <c:v> 20-07-09 07:03:55</c:v>
                </c:pt>
                <c:pt idx="2642">
                  <c:v> 20-07-09 07:04:00</c:v>
                </c:pt>
                <c:pt idx="2643">
                  <c:v> 20-07-09 07:04:05</c:v>
                </c:pt>
                <c:pt idx="2644">
                  <c:v> 20-07-09 07:04:10</c:v>
                </c:pt>
                <c:pt idx="2645">
                  <c:v> 20-07-09 07:04:15</c:v>
                </c:pt>
                <c:pt idx="2646">
                  <c:v> 20-07-09 07:04:20</c:v>
                </c:pt>
                <c:pt idx="2647">
                  <c:v> 20-07-09 07:04:25</c:v>
                </c:pt>
                <c:pt idx="2648">
                  <c:v> 20-07-09 07:04:30</c:v>
                </c:pt>
                <c:pt idx="2649">
                  <c:v> 20-07-09 07:04:35</c:v>
                </c:pt>
                <c:pt idx="2650">
                  <c:v> 20-07-09 07:04:40</c:v>
                </c:pt>
                <c:pt idx="2651">
                  <c:v> 20-07-09 07:04:45</c:v>
                </c:pt>
                <c:pt idx="2652">
                  <c:v> 20-07-09 07:04:50</c:v>
                </c:pt>
                <c:pt idx="2653">
                  <c:v> 20-07-09 07:04:55</c:v>
                </c:pt>
                <c:pt idx="2654">
                  <c:v> 20-07-09 07:05:00</c:v>
                </c:pt>
                <c:pt idx="2655">
                  <c:v> 20-07-09 07:05:05</c:v>
                </c:pt>
                <c:pt idx="2656">
                  <c:v> 20-07-09 07:05:10</c:v>
                </c:pt>
                <c:pt idx="2657">
                  <c:v> 20-07-09 07:05:15</c:v>
                </c:pt>
                <c:pt idx="2658">
                  <c:v> 20-07-09 07:05:20</c:v>
                </c:pt>
                <c:pt idx="2659">
                  <c:v> 20-07-09 07:05:25</c:v>
                </c:pt>
                <c:pt idx="2660">
                  <c:v> 20-07-09 07:05:35</c:v>
                </c:pt>
                <c:pt idx="2661">
                  <c:v> 20-07-09 07:05:40</c:v>
                </c:pt>
                <c:pt idx="2662">
                  <c:v> 20-07-09 07:05:45</c:v>
                </c:pt>
                <c:pt idx="2663">
                  <c:v> 20-07-09 07:05:50</c:v>
                </c:pt>
                <c:pt idx="2664">
                  <c:v> 20-07-09 07:05:55</c:v>
                </c:pt>
                <c:pt idx="2665">
                  <c:v> 20-07-09 07:06:00</c:v>
                </c:pt>
                <c:pt idx="2666">
                  <c:v> 20-07-09 07:06:05</c:v>
                </c:pt>
                <c:pt idx="2667">
                  <c:v> 20-07-09 07:06:10</c:v>
                </c:pt>
                <c:pt idx="2668">
                  <c:v> 20-07-09 07:06:15</c:v>
                </c:pt>
                <c:pt idx="2669">
                  <c:v> 20-07-09 07:06:20</c:v>
                </c:pt>
                <c:pt idx="2670">
                  <c:v> 20-07-09 07:06:25</c:v>
                </c:pt>
                <c:pt idx="2671">
                  <c:v> 20-07-09 07:06:30</c:v>
                </c:pt>
                <c:pt idx="2672">
                  <c:v> 20-07-09 07:06:35</c:v>
                </c:pt>
                <c:pt idx="2673">
                  <c:v> 20-07-09 07:06:40</c:v>
                </c:pt>
                <c:pt idx="2674">
                  <c:v> 20-07-09 07:06:45</c:v>
                </c:pt>
                <c:pt idx="2675">
                  <c:v> 20-07-09 07:06:50</c:v>
                </c:pt>
                <c:pt idx="2676">
                  <c:v> 20-07-09 07:06:55</c:v>
                </c:pt>
                <c:pt idx="2677">
                  <c:v> 20-07-09 07:07:00</c:v>
                </c:pt>
                <c:pt idx="2678">
                  <c:v> 20-07-09 07:08:20</c:v>
                </c:pt>
                <c:pt idx="2679">
                  <c:v> 20-07-09 07:08:25</c:v>
                </c:pt>
                <c:pt idx="2680">
                  <c:v> 20-07-09 07:08:30</c:v>
                </c:pt>
                <c:pt idx="2681">
                  <c:v> 20-07-09 07:08:35</c:v>
                </c:pt>
                <c:pt idx="2682">
                  <c:v> 20-07-09 07:08:40</c:v>
                </c:pt>
                <c:pt idx="2683">
                  <c:v> 20-07-09 07:08:45</c:v>
                </c:pt>
                <c:pt idx="2684">
                  <c:v> 20-07-09 07:08:50</c:v>
                </c:pt>
                <c:pt idx="2685">
                  <c:v> 20-07-09 07:08:55</c:v>
                </c:pt>
                <c:pt idx="2686">
                  <c:v> 20-07-09 07:09:00</c:v>
                </c:pt>
                <c:pt idx="2687">
                  <c:v> 20-07-09 07:09:05</c:v>
                </c:pt>
                <c:pt idx="2688">
                  <c:v> 20-07-09 07:09:10</c:v>
                </c:pt>
                <c:pt idx="2689">
                  <c:v> 20-07-09 07:09:15</c:v>
                </c:pt>
                <c:pt idx="2690">
                  <c:v> 20-07-09 07:09:20</c:v>
                </c:pt>
                <c:pt idx="2691">
                  <c:v> 20-07-09 07:09:25</c:v>
                </c:pt>
                <c:pt idx="2692">
                  <c:v> 20-07-09 07:09:30</c:v>
                </c:pt>
                <c:pt idx="2693">
                  <c:v> 20-07-09 07:09:35</c:v>
                </c:pt>
                <c:pt idx="2694">
                  <c:v> 20-07-09 07:09:40</c:v>
                </c:pt>
                <c:pt idx="2695">
                  <c:v> 20-07-09 07:09:45</c:v>
                </c:pt>
                <c:pt idx="2696">
                  <c:v> 20-07-09 07:09:50</c:v>
                </c:pt>
                <c:pt idx="2697">
                  <c:v> 20-07-09 07:09:55</c:v>
                </c:pt>
                <c:pt idx="2698">
                  <c:v> 20-07-09 07:10:00</c:v>
                </c:pt>
                <c:pt idx="2699">
                  <c:v> 20-07-09 07:10:05</c:v>
                </c:pt>
                <c:pt idx="2700">
                  <c:v> 20-07-09 07:10:10</c:v>
                </c:pt>
                <c:pt idx="2701">
                  <c:v> 20-07-09 07:10:15</c:v>
                </c:pt>
                <c:pt idx="2702">
                  <c:v> 20-07-09 07:10:20</c:v>
                </c:pt>
                <c:pt idx="2703">
                  <c:v> 20-07-09 07:10:25</c:v>
                </c:pt>
                <c:pt idx="2704">
                  <c:v> 20-07-09 07:10:30</c:v>
                </c:pt>
                <c:pt idx="2705">
                  <c:v> 20-07-09 07:10:35</c:v>
                </c:pt>
                <c:pt idx="2706">
                  <c:v> 20-07-09 07:10:40</c:v>
                </c:pt>
                <c:pt idx="2707">
                  <c:v> 20-07-09 07:10:45</c:v>
                </c:pt>
                <c:pt idx="2708">
                  <c:v> 20-07-09 07:10:50</c:v>
                </c:pt>
                <c:pt idx="2709">
                  <c:v> 20-07-09 07:10:55</c:v>
                </c:pt>
                <c:pt idx="2710">
                  <c:v> 20-07-09 07:11:00</c:v>
                </c:pt>
                <c:pt idx="2711">
                  <c:v> 20-07-09 07:11:05</c:v>
                </c:pt>
                <c:pt idx="2712">
                  <c:v> 20-07-09 07:11:10</c:v>
                </c:pt>
                <c:pt idx="2713">
                  <c:v> 20-07-09 07:11:15</c:v>
                </c:pt>
                <c:pt idx="2714">
                  <c:v> 20-07-09 07:11:20</c:v>
                </c:pt>
                <c:pt idx="2715">
                  <c:v> 20-07-09 07:11:25</c:v>
                </c:pt>
                <c:pt idx="2716">
                  <c:v> 20-07-09 07:11:30</c:v>
                </c:pt>
                <c:pt idx="2717">
                  <c:v> 20-07-09 07:11:35</c:v>
                </c:pt>
                <c:pt idx="2718">
                  <c:v> 20-07-09 07:11:40</c:v>
                </c:pt>
                <c:pt idx="2719">
                  <c:v> 20-07-09 07:11:45</c:v>
                </c:pt>
                <c:pt idx="2720">
                  <c:v> 20-07-09 07:11:50</c:v>
                </c:pt>
                <c:pt idx="2721">
                  <c:v> 20-07-09 07:11:55</c:v>
                </c:pt>
                <c:pt idx="2722">
                  <c:v> 20-07-09 07:12:00</c:v>
                </c:pt>
                <c:pt idx="2723">
                  <c:v> 20-07-09 07:12:05</c:v>
                </c:pt>
                <c:pt idx="2724">
                  <c:v> 20-07-09 07:12:10</c:v>
                </c:pt>
                <c:pt idx="2725">
                  <c:v> 20-07-09 07:12:15</c:v>
                </c:pt>
                <c:pt idx="2726">
                  <c:v> 20-07-09 07:12:20</c:v>
                </c:pt>
                <c:pt idx="2727">
                  <c:v> 20-07-09 07:12:25</c:v>
                </c:pt>
                <c:pt idx="2728">
                  <c:v> 20-07-09 07:12:30</c:v>
                </c:pt>
                <c:pt idx="2729">
                  <c:v> 20-07-09 07:12:35</c:v>
                </c:pt>
                <c:pt idx="2730">
                  <c:v> 20-07-09 07:12:40</c:v>
                </c:pt>
                <c:pt idx="2731">
                  <c:v> 20-07-09 07:12:45</c:v>
                </c:pt>
                <c:pt idx="2732">
                  <c:v> 20-07-09 07:12:50</c:v>
                </c:pt>
                <c:pt idx="2733">
                  <c:v> 20-07-09 07:12:55</c:v>
                </c:pt>
                <c:pt idx="2734">
                  <c:v> 20-07-09 07:13:00</c:v>
                </c:pt>
                <c:pt idx="2735">
                  <c:v> 20-07-09 07:13:05</c:v>
                </c:pt>
                <c:pt idx="2736">
                  <c:v> 20-07-09 07:13:10</c:v>
                </c:pt>
                <c:pt idx="2737">
                  <c:v> 20-07-09 07:13:15</c:v>
                </c:pt>
                <c:pt idx="2738">
                  <c:v> 20-07-09 07:13:20</c:v>
                </c:pt>
                <c:pt idx="2739">
                  <c:v> 20-07-09 07:13:25</c:v>
                </c:pt>
                <c:pt idx="2740">
                  <c:v> 20-07-09 07:13:30</c:v>
                </c:pt>
                <c:pt idx="2741">
                  <c:v> 20-07-09 07:13:35</c:v>
                </c:pt>
                <c:pt idx="2742">
                  <c:v> 20-07-09 07:13:40</c:v>
                </c:pt>
                <c:pt idx="2743">
                  <c:v> 20-07-09 07:13:45</c:v>
                </c:pt>
                <c:pt idx="2744">
                  <c:v> 20-07-09 07:13:50</c:v>
                </c:pt>
                <c:pt idx="2745">
                  <c:v> 20-07-09 07:13:55</c:v>
                </c:pt>
                <c:pt idx="2746">
                  <c:v> 20-07-09 07:14:00</c:v>
                </c:pt>
                <c:pt idx="2747">
                  <c:v> 20-07-09 07:14:05</c:v>
                </c:pt>
                <c:pt idx="2748">
                  <c:v> 20-07-09 07:14:10</c:v>
                </c:pt>
                <c:pt idx="2749">
                  <c:v> 20-07-09 07:14:15</c:v>
                </c:pt>
                <c:pt idx="2750">
                  <c:v> 20-07-09 07:14:20</c:v>
                </c:pt>
                <c:pt idx="2751">
                  <c:v> 20-07-09 07:14:25</c:v>
                </c:pt>
                <c:pt idx="2752">
                  <c:v> 20-07-09 07:14:30</c:v>
                </c:pt>
                <c:pt idx="2753">
                  <c:v> 20-07-09 07:14:35</c:v>
                </c:pt>
                <c:pt idx="2754">
                  <c:v> 20-07-09 07:14:40</c:v>
                </c:pt>
                <c:pt idx="2755">
                  <c:v> 20-07-09 07:14:45</c:v>
                </c:pt>
                <c:pt idx="2756">
                  <c:v> 20-07-09 07:14:50</c:v>
                </c:pt>
                <c:pt idx="2757">
                  <c:v> 20-07-09 07:14:55</c:v>
                </c:pt>
                <c:pt idx="2758">
                  <c:v> 20-07-09 07:15:00</c:v>
                </c:pt>
                <c:pt idx="2759">
                  <c:v> 20-07-09 07:15:05</c:v>
                </c:pt>
                <c:pt idx="2760">
                  <c:v> 20-07-09 07:15:10</c:v>
                </c:pt>
                <c:pt idx="2761">
                  <c:v> 20-07-09 07:15:15</c:v>
                </c:pt>
                <c:pt idx="2762">
                  <c:v> 20-07-09 07:15:20</c:v>
                </c:pt>
                <c:pt idx="2763">
                  <c:v> 20-07-09 07:15:25</c:v>
                </c:pt>
                <c:pt idx="2764">
                  <c:v> 20-07-09 07:15:30</c:v>
                </c:pt>
                <c:pt idx="2765">
                  <c:v> 20-07-09 07:15:35</c:v>
                </c:pt>
                <c:pt idx="2766">
                  <c:v> 20-07-09 07:15:40</c:v>
                </c:pt>
                <c:pt idx="2767">
                  <c:v> 20-07-09 07:15:45</c:v>
                </c:pt>
                <c:pt idx="2768">
                  <c:v> 20-07-09 07:15:55</c:v>
                </c:pt>
                <c:pt idx="2769">
                  <c:v> 20-07-09 07:16:00</c:v>
                </c:pt>
                <c:pt idx="2770">
                  <c:v> 20-07-09 07:16:05</c:v>
                </c:pt>
                <c:pt idx="2771">
                  <c:v> 20-07-09 07:16:10</c:v>
                </c:pt>
                <c:pt idx="2772">
                  <c:v> 20-07-09 07:16:15</c:v>
                </c:pt>
                <c:pt idx="2773">
                  <c:v> 20-07-09 07:16:20</c:v>
                </c:pt>
                <c:pt idx="2774">
                  <c:v> 20-07-09 07:16:25</c:v>
                </c:pt>
                <c:pt idx="2775">
                  <c:v> 20-07-09 07:16:30</c:v>
                </c:pt>
                <c:pt idx="2776">
                  <c:v> 20-07-09 07:16:35</c:v>
                </c:pt>
                <c:pt idx="2777">
                  <c:v> 20-07-09 07:16:40</c:v>
                </c:pt>
                <c:pt idx="2778">
                  <c:v> 20-07-09 07:16:45</c:v>
                </c:pt>
                <c:pt idx="2779">
                  <c:v> 20-07-09 07:16:50</c:v>
                </c:pt>
                <c:pt idx="2780">
                  <c:v> 20-07-09 07:16:55</c:v>
                </c:pt>
                <c:pt idx="2781">
                  <c:v> 20-07-09 07:17:00</c:v>
                </c:pt>
                <c:pt idx="2782">
                  <c:v> 20-07-09 07:17:05</c:v>
                </c:pt>
                <c:pt idx="2783">
                  <c:v> 20-07-09 07:17:10</c:v>
                </c:pt>
                <c:pt idx="2784">
                  <c:v> 20-07-09 07:17:15</c:v>
                </c:pt>
                <c:pt idx="2785">
                  <c:v> 20-07-09 07:17:20</c:v>
                </c:pt>
                <c:pt idx="2786">
                  <c:v> 20-07-09 07:17:25</c:v>
                </c:pt>
                <c:pt idx="2787">
                  <c:v> 20-07-09 07:17:30</c:v>
                </c:pt>
                <c:pt idx="2788">
                  <c:v> 20-07-09 07:17:35</c:v>
                </c:pt>
                <c:pt idx="2789">
                  <c:v> 20-07-09 07:17:40</c:v>
                </c:pt>
                <c:pt idx="2790">
                  <c:v> 20-07-09 07:17:45</c:v>
                </c:pt>
                <c:pt idx="2791">
                  <c:v> 20-07-09 07:17:50</c:v>
                </c:pt>
                <c:pt idx="2792">
                  <c:v> 20-07-09 07:17:55</c:v>
                </c:pt>
                <c:pt idx="2793">
                  <c:v> 20-07-09 07:18:00</c:v>
                </c:pt>
                <c:pt idx="2794">
                  <c:v> 20-07-09 07:18:05</c:v>
                </c:pt>
                <c:pt idx="2795">
                  <c:v> 20-07-09 07:18:10</c:v>
                </c:pt>
                <c:pt idx="2796">
                  <c:v> 20-07-09 07:18:15</c:v>
                </c:pt>
                <c:pt idx="2797">
                  <c:v> 20-07-09 07:18:20</c:v>
                </c:pt>
                <c:pt idx="2798">
                  <c:v> 20-07-09 07:18:25</c:v>
                </c:pt>
                <c:pt idx="2799">
                  <c:v> 20-07-09 07:18:30</c:v>
                </c:pt>
                <c:pt idx="2800">
                  <c:v> 20-07-09 07:18:35</c:v>
                </c:pt>
                <c:pt idx="2801">
                  <c:v> 20-07-09 07:18:40</c:v>
                </c:pt>
                <c:pt idx="2802">
                  <c:v> 20-07-09 07:18:45</c:v>
                </c:pt>
                <c:pt idx="2803">
                  <c:v> 20-07-09 07:18:50</c:v>
                </c:pt>
                <c:pt idx="2804">
                  <c:v> 20-07-09 07:18:55</c:v>
                </c:pt>
                <c:pt idx="2805">
                  <c:v> 20-07-09 07:19:00</c:v>
                </c:pt>
                <c:pt idx="2806">
                  <c:v> 20-07-09 07:19:05</c:v>
                </c:pt>
                <c:pt idx="2807">
                  <c:v> 20-07-09 07:19:10</c:v>
                </c:pt>
                <c:pt idx="2808">
                  <c:v> 20-07-09 07:19:15</c:v>
                </c:pt>
                <c:pt idx="2809">
                  <c:v> 20-07-09 07:19:20</c:v>
                </c:pt>
                <c:pt idx="2810">
                  <c:v> 20-07-09 07:19:25</c:v>
                </c:pt>
                <c:pt idx="2811">
                  <c:v> 20-07-09 07:19:30</c:v>
                </c:pt>
                <c:pt idx="2812">
                  <c:v> 20-07-09 07:19:35</c:v>
                </c:pt>
                <c:pt idx="2813">
                  <c:v> 20-07-09 07:19:40</c:v>
                </c:pt>
                <c:pt idx="2814">
                  <c:v> 20-07-09 07:19:45</c:v>
                </c:pt>
                <c:pt idx="2815">
                  <c:v> 20-07-09 07:19:50</c:v>
                </c:pt>
                <c:pt idx="2816">
                  <c:v> 20-07-09 07:19:55</c:v>
                </c:pt>
                <c:pt idx="2817">
                  <c:v> 20-07-09 07:20:00</c:v>
                </c:pt>
                <c:pt idx="2818">
                  <c:v> 20-07-09 07:20:05</c:v>
                </c:pt>
                <c:pt idx="2819">
                  <c:v> 20-07-09 07:20:10</c:v>
                </c:pt>
                <c:pt idx="2820">
                  <c:v> 20-07-09 07:20:15</c:v>
                </c:pt>
                <c:pt idx="2821">
                  <c:v> 20-07-09 07:20:20</c:v>
                </c:pt>
                <c:pt idx="2822">
                  <c:v> 20-07-09 07:20:25</c:v>
                </c:pt>
                <c:pt idx="2823">
                  <c:v> 20-07-09 07:20:30</c:v>
                </c:pt>
                <c:pt idx="2824">
                  <c:v> 20-07-09 07:20:35</c:v>
                </c:pt>
                <c:pt idx="2825">
                  <c:v> 20-07-09 07:20:40</c:v>
                </c:pt>
                <c:pt idx="2826">
                  <c:v> 20-07-09 07:20:45</c:v>
                </c:pt>
                <c:pt idx="2827">
                  <c:v> 20-07-09 07:20:50</c:v>
                </c:pt>
                <c:pt idx="2828">
                  <c:v> 20-07-09 07:20:55</c:v>
                </c:pt>
                <c:pt idx="2829">
                  <c:v> 20-07-09 07:21:00</c:v>
                </c:pt>
                <c:pt idx="2830">
                  <c:v> 20-07-09 07:21:05</c:v>
                </c:pt>
                <c:pt idx="2831">
                  <c:v> 20-07-09 07:21:10</c:v>
                </c:pt>
                <c:pt idx="2832">
                  <c:v> 20-07-09 07:21:15</c:v>
                </c:pt>
                <c:pt idx="2833">
                  <c:v> 20-07-09 07:21:20</c:v>
                </c:pt>
                <c:pt idx="2834">
                  <c:v> 20-07-09 07:21:25</c:v>
                </c:pt>
                <c:pt idx="2835">
                  <c:v> 20-07-09 07:21:30</c:v>
                </c:pt>
                <c:pt idx="2836">
                  <c:v> 20-07-09 07:21:35</c:v>
                </c:pt>
                <c:pt idx="2837">
                  <c:v> 20-07-09 07:21:40</c:v>
                </c:pt>
                <c:pt idx="2838">
                  <c:v> 20-07-09 07:21:45</c:v>
                </c:pt>
                <c:pt idx="2839">
                  <c:v> 20-07-09 07:21:50</c:v>
                </c:pt>
                <c:pt idx="2840">
                  <c:v> 20-07-09 07:21:55</c:v>
                </c:pt>
                <c:pt idx="2841">
                  <c:v> 20-07-09 07:22:00</c:v>
                </c:pt>
                <c:pt idx="2842">
                  <c:v> 20-07-09 07:22:05</c:v>
                </c:pt>
                <c:pt idx="2843">
                  <c:v> 20-07-09 07:22:10</c:v>
                </c:pt>
                <c:pt idx="2844">
                  <c:v> 20-07-09 07:22:15</c:v>
                </c:pt>
                <c:pt idx="2845">
                  <c:v> 20-07-09 07:22:20</c:v>
                </c:pt>
                <c:pt idx="2846">
                  <c:v> 20-07-09 07:22:25</c:v>
                </c:pt>
                <c:pt idx="2847">
                  <c:v> 20-07-09 07:22:30</c:v>
                </c:pt>
                <c:pt idx="2848">
                  <c:v> 20-07-09 07:22:35</c:v>
                </c:pt>
                <c:pt idx="2849">
                  <c:v> 20-07-09 07:22:40</c:v>
                </c:pt>
                <c:pt idx="2850">
                  <c:v> 20-07-09 07:22:45</c:v>
                </c:pt>
                <c:pt idx="2851">
                  <c:v> 20-07-09 07:22:50</c:v>
                </c:pt>
                <c:pt idx="2852">
                  <c:v> 20-07-09 07:22:55</c:v>
                </c:pt>
                <c:pt idx="2853">
                  <c:v> 20-07-09 07:23:00</c:v>
                </c:pt>
                <c:pt idx="2854">
                  <c:v> 20-07-09 07:23:05</c:v>
                </c:pt>
                <c:pt idx="2855">
                  <c:v> 20-07-09 07:23:10</c:v>
                </c:pt>
                <c:pt idx="2856">
                  <c:v> 20-07-09 07:23:15</c:v>
                </c:pt>
                <c:pt idx="2857">
                  <c:v> 20-07-09 07:23:20</c:v>
                </c:pt>
                <c:pt idx="2858">
                  <c:v> 20-07-09 07:23:25</c:v>
                </c:pt>
                <c:pt idx="2859">
                  <c:v> 20-07-09 07:23:30</c:v>
                </c:pt>
                <c:pt idx="2860">
                  <c:v> 20-07-09 07:23:35</c:v>
                </c:pt>
                <c:pt idx="2861">
                  <c:v> 20-07-09 07:23:40</c:v>
                </c:pt>
                <c:pt idx="2862">
                  <c:v> 20-07-09 07:23:45</c:v>
                </c:pt>
                <c:pt idx="2863">
                  <c:v> 20-07-09 07:23:50</c:v>
                </c:pt>
                <c:pt idx="2864">
                  <c:v> 20-07-09 07:23:55</c:v>
                </c:pt>
                <c:pt idx="2865">
                  <c:v> 20-07-09 07:24:00</c:v>
                </c:pt>
                <c:pt idx="2866">
                  <c:v> 20-07-09 07:24:05</c:v>
                </c:pt>
                <c:pt idx="2867">
                  <c:v> 20-07-09 07:24:10</c:v>
                </c:pt>
                <c:pt idx="2868">
                  <c:v> 20-07-09 07:24:15</c:v>
                </c:pt>
                <c:pt idx="2869">
                  <c:v> 20-07-09 07:24:20</c:v>
                </c:pt>
                <c:pt idx="2870">
                  <c:v> 20-07-09 07:24:25</c:v>
                </c:pt>
                <c:pt idx="2871">
                  <c:v> 20-07-09 07:24:30</c:v>
                </c:pt>
                <c:pt idx="2872">
                  <c:v> 20-07-09 07:24:35</c:v>
                </c:pt>
                <c:pt idx="2873">
                  <c:v> 20-07-09 07:24:40</c:v>
                </c:pt>
                <c:pt idx="2874">
                  <c:v> 20-07-09 07:24:45</c:v>
                </c:pt>
                <c:pt idx="2875">
                  <c:v> 20-07-09 07:24:50</c:v>
                </c:pt>
                <c:pt idx="2876">
                  <c:v> 20-07-09 07:25:35</c:v>
                </c:pt>
                <c:pt idx="2877">
                  <c:v> 20-07-09 07:25:40</c:v>
                </c:pt>
                <c:pt idx="2878">
                  <c:v> 20-07-09 07:25:45</c:v>
                </c:pt>
                <c:pt idx="2879">
                  <c:v> 20-07-09 07:25:50</c:v>
                </c:pt>
                <c:pt idx="2880">
                  <c:v> 20-07-09 07:25:55</c:v>
                </c:pt>
                <c:pt idx="2881">
                  <c:v> 20-07-09 07:26:00</c:v>
                </c:pt>
                <c:pt idx="2882">
                  <c:v> 20-07-09 07:26:05</c:v>
                </c:pt>
                <c:pt idx="2883">
                  <c:v> 20-07-09 07:26:10</c:v>
                </c:pt>
                <c:pt idx="2884">
                  <c:v> 20-07-09 07:26:15</c:v>
                </c:pt>
                <c:pt idx="2885">
                  <c:v> 20-07-09 07:26:20</c:v>
                </c:pt>
                <c:pt idx="2886">
                  <c:v> 20-07-09 07:26:25</c:v>
                </c:pt>
                <c:pt idx="2887">
                  <c:v> 20-07-09 07:26:30</c:v>
                </c:pt>
                <c:pt idx="2888">
                  <c:v> 20-07-09 07:26:35</c:v>
                </c:pt>
                <c:pt idx="2889">
                  <c:v> 20-07-09 07:26:40</c:v>
                </c:pt>
                <c:pt idx="2890">
                  <c:v> 20-07-09 07:26:45</c:v>
                </c:pt>
                <c:pt idx="2891">
                  <c:v> 20-07-09 07:26:50</c:v>
                </c:pt>
                <c:pt idx="2892">
                  <c:v> 20-07-09 07:26:55</c:v>
                </c:pt>
                <c:pt idx="2893">
                  <c:v> 20-07-09 07:27:00</c:v>
                </c:pt>
                <c:pt idx="2894">
                  <c:v> 20-07-09 07:27:05</c:v>
                </c:pt>
                <c:pt idx="2895">
                  <c:v> 20-07-09 07:27:10</c:v>
                </c:pt>
                <c:pt idx="2896">
                  <c:v> 20-07-09 07:27:15</c:v>
                </c:pt>
                <c:pt idx="2897">
                  <c:v> 20-07-09 07:27:20</c:v>
                </c:pt>
                <c:pt idx="2898">
                  <c:v> 20-07-09 07:27:25</c:v>
                </c:pt>
                <c:pt idx="2899">
                  <c:v> 20-07-09 07:27:30</c:v>
                </c:pt>
                <c:pt idx="2900">
                  <c:v> 20-07-09 07:27:35</c:v>
                </c:pt>
                <c:pt idx="2901">
                  <c:v> 20-07-09 07:27:40</c:v>
                </c:pt>
                <c:pt idx="2902">
                  <c:v> 20-07-09 07:27:45</c:v>
                </c:pt>
                <c:pt idx="2903">
                  <c:v> 20-07-09 07:27:50</c:v>
                </c:pt>
                <c:pt idx="2904">
                  <c:v> 20-07-09 07:27:55</c:v>
                </c:pt>
                <c:pt idx="2905">
                  <c:v> 20-07-09 07:28:00</c:v>
                </c:pt>
                <c:pt idx="2906">
                  <c:v> 20-07-09 07:28:05</c:v>
                </c:pt>
                <c:pt idx="2907">
                  <c:v> 20-07-09 07:28:10</c:v>
                </c:pt>
                <c:pt idx="2908">
                  <c:v> 20-07-09 07:28:15</c:v>
                </c:pt>
                <c:pt idx="2909">
                  <c:v> 20-07-09 07:28:20</c:v>
                </c:pt>
                <c:pt idx="2910">
                  <c:v> 20-07-09 07:28:25</c:v>
                </c:pt>
                <c:pt idx="2911">
                  <c:v> 20-07-09 07:28:30</c:v>
                </c:pt>
                <c:pt idx="2912">
                  <c:v> 20-07-09 07:28:35</c:v>
                </c:pt>
                <c:pt idx="2913">
                  <c:v> 20-07-09 07:28:40</c:v>
                </c:pt>
                <c:pt idx="2914">
                  <c:v> 20-07-09 07:28:45</c:v>
                </c:pt>
                <c:pt idx="2915">
                  <c:v> 20-07-09 07:28:50</c:v>
                </c:pt>
                <c:pt idx="2916">
                  <c:v> 20-07-09 07:28:55</c:v>
                </c:pt>
                <c:pt idx="2917">
                  <c:v> 20-07-09 07:29:00</c:v>
                </c:pt>
                <c:pt idx="2918">
                  <c:v> 20-07-09 07:29:05</c:v>
                </c:pt>
                <c:pt idx="2919">
                  <c:v> 20-07-09 07:29:10</c:v>
                </c:pt>
                <c:pt idx="2920">
                  <c:v> 20-07-09 07:29:15</c:v>
                </c:pt>
                <c:pt idx="2921">
                  <c:v> 20-07-09 07:29:20</c:v>
                </c:pt>
                <c:pt idx="2922">
                  <c:v> 20-07-09 07:29:25</c:v>
                </c:pt>
                <c:pt idx="2923">
                  <c:v> 20-07-09 07:29:30</c:v>
                </c:pt>
                <c:pt idx="2924">
                  <c:v> 20-07-09 07:29:35</c:v>
                </c:pt>
                <c:pt idx="2925">
                  <c:v> 20-07-09 07:29:40</c:v>
                </c:pt>
                <c:pt idx="2926">
                  <c:v> 20-07-09 07:29:45</c:v>
                </c:pt>
                <c:pt idx="2927">
                  <c:v> 20-07-09 07:29:50</c:v>
                </c:pt>
                <c:pt idx="2928">
                  <c:v> 20-07-09 07:29:55</c:v>
                </c:pt>
                <c:pt idx="2929">
                  <c:v> 20-07-09 07:30:00</c:v>
                </c:pt>
                <c:pt idx="2930">
                  <c:v> 20-07-09 07:30:05</c:v>
                </c:pt>
                <c:pt idx="2931">
                  <c:v> 20-07-09 07:30:10</c:v>
                </c:pt>
                <c:pt idx="2932">
                  <c:v> 20-07-09 07:30:15</c:v>
                </c:pt>
                <c:pt idx="2933">
                  <c:v> 20-07-09 07:30:20</c:v>
                </c:pt>
                <c:pt idx="2934">
                  <c:v> 20-07-09 07:30:25</c:v>
                </c:pt>
                <c:pt idx="2935">
                  <c:v> 20-07-09 07:30:30</c:v>
                </c:pt>
                <c:pt idx="2936">
                  <c:v> 20-07-09 07:30:35</c:v>
                </c:pt>
                <c:pt idx="2937">
                  <c:v> 20-07-09 07:30:40</c:v>
                </c:pt>
                <c:pt idx="2938">
                  <c:v> 20-07-09 07:30:45</c:v>
                </c:pt>
                <c:pt idx="2939">
                  <c:v> 20-07-09 07:30:50</c:v>
                </c:pt>
                <c:pt idx="2940">
                  <c:v> 20-07-09 07:30:55</c:v>
                </c:pt>
                <c:pt idx="2941">
                  <c:v> 20-07-09 07:31:00</c:v>
                </c:pt>
                <c:pt idx="2942">
                  <c:v> 20-07-09 07:31:05</c:v>
                </c:pt>
                <c:pt idx="2943">
                  <c:v> 20-07-09 07:31:10</c:v>
                </c:pt>
                <c:pt idx="2944">
                  <c:v> 20-07-09 07:31:15</c:v>
                </c:pt>
                <c:pt idx="2945">
                  <c:v> 20-07-09 07:31:20</c:v>
                </c:pt>
                <c:pt idx="2946">
                  <c:v> 20-07-09 07:31:25</c:v>
                </c:pt>
                <c:pt idx="2947">
                  <c:v> 20-07-09 07:31:30</c:v>
                </c:pt>
                <c:pt idx="2948">
                  <c:v> 20-07-09 07:31:35</c:v>
                </c:pt>
                <c:pt idx="2949">
                  <c:v> 20-07-09 07:31:50</c:v>
                </c:pt>
                <c:pt idx="2950">
                  <c:v> 20-07-09 07:31:55</c:v>
                </c:pt>
                <c:pt idx="2951">
                  <c:v> 20-07-09 07:32:00</c:v>
                </c:pt>
                <c:pt idx="2952">
                  <c:v> 20-07-09 07:32:05</c:v>
                </c:pt>
                <c:pt idx="2953">
                  <c:v> 20-07-09 07:32:10</c:v>
                </c:pt>
                <c:pt idx="2954">
                  <c:v> 20-07-09 07:32:15</c:v>
                </c:pt>
                <c:pt idx="2955">
                  <c:v> 20-07-09 07:32:20</c:v>
                </c:pt>
                <c:pt idx="2956">
                  <c:v> 20-07-09 07:32:25</c:v>
                </c:pt>
                <c:pt idx="2957">
                  <c:v> 20-07-09 07:32:30</c:v>
                </c:pt>
                <c:pt idx="2958">
                  <c:v> 20-07-09 07:32:35</c:v>
                </c:pt>
                <c:pt idx="2959">
                  <c:v> 20-07-09 07:32:40</c:v>
                </c:pt>
                <c:pt idx="2960">
                  <c:v> 20-07-09 07:32:45</c:v>
                </c:pt>
                <c:pt idx="2961">
                  <c:v> 20-07-09 07:32:50</c:v>
                </c:pt>
                <c:pt idx="2962">
                  <c:v> 20-07-09 07:32:55</c:v>
                </c:pt>
                <c:pt idx="2963">
                  <c:v> 20-07-09 07:33:00</c:v>
                </c:pt>
                <c:pt idx="2964">
                  <c:v> 20-07-09 07:33:05</c:v>
                </c:pt>
                <c:pt idx="2965">
                  <c:v> 20-07-09 07:33:10</c:v>
                </c:pt>
                <c:pt idx="2966">
                  <c:v> 20-07-09 07:33:15</c:v>
                </c:pt>
                <c:pt idx="2967">
                  <c:v> 20-07-09 07:33:20</c:v>
                </c:pt>
                <c:pt idx="2968">
                  <c:v> 20-07-09 07:33:25</c:v>
                </c:pt>
                <c:pt idx="2969">
                  <c:v> 20-07-09 07:33:30</c:v>
                </c:pt>
                <c:pt idx="2970">
                  <c:v> 20-07-09 07:33:35</c:v>
                </c:pt>
                <c:pt idx="2971">
                  <c:v> 20-07-09 07:33:40</c:v>
                </c:pt>
                <c:pt idx="2972">
                  <c:v> 20-07-09 07:33:45</c:v>
                </c:pt>
                <c:pt idx="2973">
                  <c:v> 20-07-09 07:33:50</c:v>
                </c:pt>
                <c:pt idx="2974">
                  <c:v> 20-07-09 07:33:55</c:v>
                </c:pt>
                <c:pt idx="2975">
                  <c:v> 20-07-09 07:34:00</c:v>
                </c:pt>
                <c:pt idx="2976">
                  <c:v> 20-07-09 07:34:05</c:v>
                </c:pt>
                <c:pt idx="2977">
                  <c:v> 20-07-09 07:34:10</c:v>
                </c:pt>
                <c:pt idx="2978">
                  <c:v> 20-07-09 07:34:15</c:v>
                </c:pt>
                <c:pt idx="2979">
                  <c:v> 20-07-09 07:34:20</c:v>
                </c:pt>
                <c:pt idx="2980">
                  <c:v> 20-07-09 07:34:25</c:v>
                </c:pt>
                <c:pt idx="2981">
                  <c:v> 20-07-09 07:34:30</c:v>
                </c:pt>
                <c:pt idx="2982">
                  <c:v> 20-07-09 07:34:35</c:v>
                </c:pt>
                <c:pt idx="2983">
                  <c:v> 20-07-09 07:34:40</c:v>
                </c:pt>
                <c:pt idx="2984">
                  <c:v> 20-07-09 07:34:45</c:v>
                </c:pt>
                <c:pt idx="2985">
                  <c:v> 20-07-09 07:34:50</c:v>
                </c:pt>
                <c:pt idx="2986">
                  <c:v> 20-07-09 07:34:55</c:v>
                </c:pt>
                <c:pt idx="2987">
                  <c:v> 20-07-09 07:35:00</c:v>
                </c:pt>
                <c:pt idx="2988">
                  <c:v> 20-07-09 07:35:05</c:v>
                </c:pt>
                <c:pt idx="2989">
                  <c:v> 20-07-09 07:35:10</c:v>
                </c:pt>
                <c:pt idx="2990">
                  <c:v> 20-07-09 07:35:15</c:v>
                </c:pt>
                <c:pt idx="2991">
                  <c:v> 20-07-09 07:35:20</c:v>
                </c:pt>
                <c:pt idx="2992">
                  <c:v> 20-07-09 07:35:25</c:v>
                </c:pt>
                <c:pt idx="2993">
                  <c:v> 20-07-09 07:35:30</c:v>
                </c:pt>
                <c:pt idx="2994">
                  <c:v> 20-07-09 07:35:35</c:v>
                </c:pt>
                <c:pt idx="2995">
                  <c:v> 20-07-09 07:35:40</c:v>
                </c:pt>
                <c:pt idx="2996">
                  <c:v> 20-07-09 07:35:45</c:v>
                </c:pt>
                <c:pt idx="2997">
                  <c:v> 20-07-09 07:35:50</c:v>
                </c:pt>
                <c:pt idx="2998">
                  <c:v> 20-07-09 07:35:55</c:v>
                </c:pt>
                <c:pt idx="2999">
                  <c:v> 20-07-09 07:36:00</c:v>
                </c:pt>
                <c:pt idx="3000">
                  <c:v> 20-07-09 07:36:05</c:v>
                </c:pt>
                <c:pt idx="3001">
                  <c:v> 20-07-09 07:36:10</c:v>
                </c:pt>
                <c:pt idx="3002">
                  <c:v> 20-07-09 07:36:15</c:v>
                </c:pt>
                <c:pt idx="3003">
                  <c:v> 20-07-09 07:36:20</c:v>
                </c:pt>
                <c:pt idx="3004">
                  <c:v> 20-07-09 07:36:25</c:v>
                </c:pt>
                <c:pt idx="3005">
                  <c:v> 20-07-09 07:36:30</c:v>
                </c:pt>
                <c:pt idx="3006">
                  <c:v> 20-07-09 07:36:35</c:v>
                </c:pt>
                <c:pt idx="3007">
                  <c:v> 20-07-09 07:36:40</c:v>
                </c:pt>
                <c:pt idx="3008">
                  <c:v> 20-07-09 07:36:45</c:v>
                </c:pt>
                <c:pt idx="3009">
                  <c:v> 20-07-09 07:36:50</c:v>
                </c:pt>
                <c:pt idx="3010">
                  <c:v> 20-07-09 07:36:55</c:v>
                </c:pt>
                <c:pt idx="3011">
                  <c:v> 20-07-09 07:37:00</c:v>
                </c:pt>
                <c:pt idx="3012">
                  <c:v> 20-07-09 07:37:05</c:v>
                </c:pt>
                <c:pt idx="3013">
                  <c:v> 20-07-09 07:37:10</c:v>
                </c:pt>
                <c:pt idx="3014">
                  <c:v> 20-07-09 07:37:15</c:v>
                </c:pt>
                <c:pt idx="3015">
                  <c:v> 20-07-09 07:37:20</c:v>
                </c:pt>
                <c:pt idx="3016">
                  <c:v> 20-07-09 07:37:25</c:v>
                </c:pt>
                <c:pt idx="3017">
                  <c:v> 20-07-09 07:37:30</c:v>
                </c:pt>
                <c:pt idx="3018">
                  <c:v> 20-07-09 07:37:35</c:v>
                </c:pt>
                <c:pt idx="3019">
                  <c:v> 20-07-09 07:37:40</c:v>
                </c:pt>
                <c:pt idx="3020">
                  <c:v> 20-07-09 07:37:45</c:v>
                </c:pt>
                <c:pt idx="3021">
                  <c:v> 20-07-09 07:37:50</c:v>
                </c:pt>
                <c:pt idx="3022">
                  <c:v> 20-07-09 07:37:55</c:v>
                </c:pt>
                <c:pt idx="3023">
                  <c:v> 20-07-09 07:38:00</c:v>
                </c:pt>
                <c:pt idx="3024">
                  <c:v> 20-07-09 07:38:05</c:v>
                </c:pt>
                <c:pt idx="3025">
                  <c:v> 20-07-09 07:38:10</c:v>
                </c:pt>
                <c:pt idx="3026">
                  <c:v> 20-07-09 07:38:15</c:v>
                </c:pt>
                <c:pt idx="3027">
                  <c:v> 20-07-09 07:38:20</c:v>
                </c:pt>
                <c:pt idx="3028">
                  <c:v> 20-07-09 07:38:25</c:v>
                </c:pt>
                <c:pt idx="3029">
                  <c:v> 20-07-09 07:38:30</c:v>
                </c:pt>
                <c:pt idx="3030">
                  <c:v> 20-07-09 07:38:35</c:v>
                </c:pt>
                <c:pt idx="3031">
                  <c:v> 20-07-09 07:38:40</c:v>
                </c:pt>
                <c:pt idx="3032">
                  <c:v> 20-07-09 07:38:45</c:v>
                </c:pt>
                <c:pt idx="3033">
                  <c:v> 20-07-09 07:38:50</c:v>
                </c:pt>
                <c:pt idx="3034">
                  <c:v> 20-07-09 07:38:55</c:v>
                </c:pt>
                <c:pt idx="3035">
                  <c:v> 20-07-09 07:39:00</c:v>
                </c:pt>
                <c:pt idx="3036">
                  <c:v> 20-07-09 07:39:05</c:v>
                </c:pt>
                <c:pt idx="3037">
                  <c:v> 20-07-09 07:39:10</c:v>
                </c:pt>
                <c:pt idx="3038">
                  <c:v> 20-07-09 07:39:15</c:v>
                </c:pt>
                <c:pt idx="3039">
                  <c:v> 20-07-09 07:39:20</c:v>
                </c:pt>
                <c:pt idx="3040">
                  <c:v> 20-07-09 07:39:25</c:v>
                </c:pt>
                <c:pt idx="3041">
                  <c:v> 20-07-09 07:39:45</c:v>
                </c:pt>
                <c:pt idx="3042">
                  <c:v> 20-07-09 07:39:50</c:v>
                </c:pt>
                <c:pt idx="3043">
                  <c:v> 20-07-09 07:39:55</c:v>
                </c:pt>
                <c:pt idx="3044">
                  <c:v> 20-07-09 07:40:00</c:v>
                </c:pt>
                <c:pt idx="3045">
                  <c:v> 20-07-09 07:40:05</c:v>
                </c:pt>
                <c:pt idx="3046">
                  <c:v> 20-07-09 07:40:10</c:v>
                </c:pt>
                <c:pt idx="3047">
                  <c:v> 20-07-09 07:40:15</c:v>
                </c:pt>
                <c:pt idx="3048">
                  <c:v> 20-07-09 07:40:20</c:v>
                </c:pt>
                <c:pt idx="3049">
                  <c:v> 20-07-09 07:40:25</c:v>
                </c:pt>
                <c:pt idx="3050">
                  <c:v> 20-07-09 07:40:30</c:v>
                </c:pt>
                <c:pt idx="3051">
                  <c:v> 20-07-09 07:40:35</c:v>
                </c:pt>
                <c:pt idx="3052">
                  <c:v> 20-07-09 07:40:40</c:v>
                </c:pt>
                <c:pt idx="3053">
                  <c:v> 20-07-09 07:40:45</c:v>
                </c:pt>
                <c:pt idx="3054">
                  <c:v> 20-07-09 07:40:50</c:v>
                </c:pt>
                <c:pt idx="3055">
                  <c:v> 20-07-09 07:40:55</c:v>
                </c:pt>
                <c:pt idx="3056">
                  <c:v> 20-07-09 07:41:00</c:v>
                </c:pt>
                <c:pt idx="3057">
                  <c:v> 20-07-09 07:41:05</c:v>
                </c:pt>
                <c:pt idx="3058">
                  <c:v> 20-07-09 07:41:10</c:v>
                </c:pt>
                <c:pt idx="3059">
                  <c:v> 20-07-09 07:41:15</c:v>
                </c:pt>
                <c:pt idx="3060">
                  <c:v> 20-07-09 07:41:20</c:v>
                </c:pt>
                <c:pt idx="3061">
                  <c:v> 20-07-09 07:41:25</c:v>
                </c:pt>
                <c:pt idx="3062">
                  <c:v> 20-07-09 07:41:30</c:v>
                </c:pt>
                <c:pt idx="3063">
                  <c:v> 20-07-09 07:41:35</c:v>
                </c:pt>
                <c:pt idx="3064">
                  <c:v> 20-07-09 07:41:40</c:v>
                </c:pt>
                <c:pt idx="3065">
                  <c:v> 20-07-09 07:41:45</c:v>
                </c:pt>
                <c:pt idx="3066">
                  <c:v> 20-07-09 07:41:50</c:v>
                </c:pt>
                <c:pt idx="3067">
                  <c:v> 20-07-09 07:41:55</c:v>
                </c:pt>
                <c:pt idx="3068">
                  <c:v> 20-07-09 07:42:00</c:v>
                </c:pt>
                <c:pt idx="3069">
                  <c:v> 20-07-09 07:42:05</c:v>
                </c:pt>
                <c:pt idx="3070">
                  <c:v> 20-07-09 07:42:10</c:v>
                </c:pt>
                <c:pt idx="3071">
                  <c:v> 20-07-09 07:42:15</c:v>
                </c:pt>
                <c:pt idx="3072">
                  <c:v> 20-07-09 07:42:20</c:v>
                </c:pt>
                <c:pt idx="3073">
                  <c:v> 20-07-09 07:42:25</c:v>
                </c:pt>
                <c:pt idx="3074">
                  <c:v> 20-07-09 07:42:30</c:v>
                </c:pt>
                <c:pt idx="3075">
                  <c:v> 20-07-09 07:42:35</c:v>
                </c:pt>
                <c:pt idx="3076">
                  <c:v> 20-07-09 07:42:40</c:v>
                </c:pt>
                <c:pt idx="3077">
                  <c:v> 20-07-09 07:42:45</c:v>
                </c:pt>
                <c:pt idx="3078">
                  <c:v> 20-07-09 07:42:50</c:v>
                </c:pt>
                <c:pt idx="3079">
                  <c:v> 20-07-09 07:42:55</c:v>
                </c:pt>
                <c:pt idx="3080">
                  <c:v> 20-07-09 07:43:00</c:v>
                </c:pt>
                <c:pt idx="3081">
                  <c:v> 20-07-09 07:43:05</c:v>
                </c:pt>
                <c:pt idx="3082">
                  <c:v> 20-07-09 07:43:10</c:v>
                </c:pt>
                <c:pt idx="3083">
                  <c:v> 20-07-09 07:43:15</c:v>
                </c:pt>
                <c:pt idx="3084">
                  <c:v> 20-07-09 07:43:20</c:v>
                </c:pt>
                <c:pt idx="3085">
                  <c:v> 20-07-09 07:43:25</c:v>
                </c:pt>
                <c:pt idx="3086">
                  <c:v> 20-07-09 07:43:30</c:v>
                </c:pt>
                <c:pt idx="3087">
                  <c:v> 20-07-09 07:43:35</c:v>
                </c:pt>
                <c:pt idx="3088">
                  <c:v> 20-07-09 07:43:40</c:v>
                </c:pt>
                <c:pt idx="3089">
                  <c:v> 20-07-09 07:43:45</c:v>
                </c:pt>
                <c:pt idx="3090">
                  <c:v> 20-07-09 07:43:50</c:v>
                </c:pt>
                <c:pt idx="3091">
                  <c:v> 20-07-09 07:43:55</c:v>
                </c:pt>
                <c:pt idx="3092">
                  <c:v> 20-07-09 07:44:00</c:v>
                </c:pt>
                <c:pt idx="3093">
                  <c:v> 20-07-09 07:44:05</c:v>
                </c:pt>
                <c:pt idx="3094">
                  <c:v> 20-07-09 07:44:10</c:v>
                </c:pt>
                <c:pt idx="3095">
                  <c:v> 20-07-09 07:44:15</c:v>
                </c:pt>
                <c:pt idx="3096">
                  <c:v> 20-07-09 07:44:20</c:v>
                </c:pt>
                <c:pt idx="3097">
                  <c:v> 20-07-09 07:44:25</c:v>
                </c:pt>
                <c:pt idx="3098">
                  <c:v> 20-07-09 07:44:30</c:v>
                </c:pt>
                <c:pt idx="3099">
                  <c:v> 20-07-09 07:44:35</c:v>
                </c:pt>
                <c:pt idx="3100">
                  <c:v> 20-07-09 07:44:40</c:v>
                </c:pt>
                <c:pt idx="3101">
                  <c:v> 20-07-09 07:44:45</c:v>
                </c:pt>
                <c:pt idx="3102">
                  <c:v> 20-07-09 07:44:50</c:v>
                </c:pt>
                <c:pt idx="3103">
                  <c:v> 20-07-09 07:44:55</c:v>
                </c:pt>
                <c:pt idx="3104">
                  <c:v> 20-07-09 07:45:00</c:v>
                </c:pt>
                <c:pt idx="3105">
                  <c:v> 20-07-09 07:45:05</c:v>
                </c:pt>
                <c:pt idx="3106">
                  <c:v> 20-07-09 07:45:10</c:v>
                </c:pt>
                <c:pt idx="3107">
                  <c:v> 20-07-09 07:45:15</c:v>
                </c:pt>
                <c:pt idx="3108">
                  <c:v> 20-07-09 07:45:20</c:v>
                </c:pt>
                <c:pt idx="3109">
                  <c:v> 20-07-09 07:45:25</c:v>
                </c:pt>
                <c:pt idx="3110">
                  <c:v> 20-07-09 07:45:30</c:v>
                </c:pt>
                <c:pt idx="3111">
                  <c:v> 20-07-09 07:45:35</c:v>
                </c:pt>
                <c:pt idx="3112">
                  <c:v> 20-07-09 07:45:40</c:v>
                </c:pt>
                <c:pt idx="3113">
                  <c:v> 20-07-09 07:45:45</c:v>
                </c:pt>
                <c:pt idx="3114">
                  <c:v> 20-07-09 07:45:50</c:v>
                </c:pt>
                <c:pt idx="3115">
                  <c:v> 20-07-09 07:45:55</c:v>
                </c:pt>
                <c:pt idx="3116">
                  <c:v> 20-07-09 07:46:00</c:v>
                </c:pt>
                <c:pt idx="3117">
                  <c:v> 20-07-09 07:46:05</c:v>
                </c:pt>
                <c:pt idx="3118">
                  <c:v> 20-07-09 07:46:10</c:v>
                </c:pt>
                <c:pt idx="3119">
                  <c:v> 20-07-09 07:46:15</c:v>
                </c:pt>
                <c:pt idx="3120">
                  <c:v> 20-07-09 07:46:20</c:v>
                </c:pt>
                <c:pt idx="3121">
                  <c:v> 20-07-09 07:46:25</c:v>
                </c:pt>
                <c:pt idx="3122">
                  <c:v> 20-07-09 07:46:30</c:v>
                </c:pt>
                <c:pt idx="3123">
                  <c:v> 20-07-09 07:46:35</c:v>
                </c:pt>
                <c:pt idx="3124">
                  <c:v> 20-07-09 07:46:40</c:v>
                </c:pt>
                <c:pt idx="3125">
                  <c:v> 20-07-09 07:46:45</c:v>
                </c:pt>
                <c:pt idx="3126">
                  <c:v> 20-07-09 07:47:30</c:v>
                </c:pt>
                <c:pt idx="3127">
                  <c:v> 20-07-09 07:47:35</c:v>
                </c:pt>
                <c:pt idx="3128">
                  <c:v> 20-07-09 07:47:40</c:v>
                </c:pt>
                <c:pt idx="3129">
                  <c:v> 20-07-09 07:47:45</c:v>
                </c:pt>
                <c:pt idx="3130">
                  <c:v> 20-07-09 07:47:50</c:v>
                </c:pt>
                <c:pt idx="3131">
                  <c:v> 20-07-09 07:47:55</c:v>
                </c:pt>
                <c:pt idx="3132">
                  <c:v> 20-07-09 07:48:00</c:v>
                </c:pt>
                <c:pt idx="3133">
                  <c:v> 20-07-09 07:48:05</c:v>
                </c:pt>
                <c:pt idx="3134">
                  <c:v> 20-07-09 07:48:10</c:v>
                </c:pt>
                <c:pt idx="3135">
                  <c:v> 20-07-09 07:48:15</c:v>
                </c:pt>
                <c:pt idx="3136">
                  <c:v> 20-07-09 07:48:20</c:v>
                </c:pt>
                <c:pt idx="3137">
                  <c:v> 20-07-09 07:48:25</c:v>
                </c:pt>
                <c:pt idx="3138">
                  <c:v> 20-07-09 07:48:30</c:v>
                </c:pt>
                <c:pt idx="3139">
                  <c:v> 20-07-09 07:48:35</c:v>
                </c:pt>
                <c:pt idx="3140">
                  <c:v> 20-07-09 07:48:40</c:v>
                </c:pt>
                <c:pt idx="3141">
                  <c:v> 20-07-09 07:48:45</c:v>
                </c:pt>
                <c:pt idx="3142">
                  <c:v> 20-07-09 07:48:50</c:v>
                </c:pt>
                <c:pt idx="3143">
                  <c:v> 20-07-09 07:48:55</c:v>
                </c:pt>
                <c:pt idx="3144">
                  <c:v> 20-07-09 07:49:00</c:v>
                </c:pt>
                <c:pt idx="3145">
                  <c:v> 20-07-09 07:49:05</c:v>
                </c:pt>
                <c:pt idx="3146">
                  <c:v> 20-07-09 07:49:10</c:v>
                </c:pt>
                <c:pt idx="3147">
                  <c:v> 20-07-09 07:49:15</c:v>
                </c:pt>
                <c:pt idx="3148">
                  <c:v> 20-07-09 07:49:20</c:v>
                </c:pt>
                <c:pt idx="3149">
                  <c:v> 20-07-09 07:49:25</c:v>
                </c:pt>
                <c:pt idx="3150">
                  <c:v> 20-07-09 07:49:30</c:v>
                </c:pt>
                <c:pt idx="3151">
                  <c:v> 20-07-09 07:49:35</c:v>
                </c:pt>
                <c:pt idx="3152">
                  <c:v> 20-07-09 07:50:15</c:v>
                </c:pt>
                <c:pt idx="3153">
                  <c:v> 20-07-09 07:50:20</c:v>
                </c:pt>
                <c:pt idx="3154">
                  <c:v> 20-07-09 07:50:25</c:v>
                </c:pt>
                <c:pt idx="3155">
                  <c:v> 20-07-09 07:50:30</c:v>
                </c:pt>
                <c:pt idx="3156">
                  <c:v> 20-07-09 07:50:35</c:v>
                </c:pt>
                <c:pt idx="3157">
                  <c:v> 20-07-09 07:50:40</c:v>
                </c:pt>
                <c:pt idx="3158">
                  <c:v> 20-07-09 07:50:45</c:v>
                </c:pt>
                <c:pt idx="3159">
                  <c:v> 20-07-09 07:50:50</c:v>
                </c:pt>
                <c:pt idx="3160">
                  <c:v> 20-07-09 07:50:55</c:v>
                </c:pt>
                <c:pt idx="3161">
                  <c:v> 20-07-09 07:51:00</c:v>
                </c:pt>
                <c:pt idx="3162">
                  <c:v> 20-07-09 07:51:05</c:v>
                </c:pt>
                <c:pt idx="3163">
                  <c:v> 20-07-09 07:51:10</c:v>
                </c:pt>
                <c:pt idx="3164">
                  <c:v> 20-07-09 07:51:15</c:v>
                </c:pt>
                <c:pt idx="3165">
                  <c:v> 20-07-09 07:51:20</c:v>
                </c:pt>
                <c:pt idx="3166">
                  <c:v> 20-07-09 07:51:25</c:v>
                </c:pt>
                <c:pt idx="3167">
                  <c:v> 20-07-09 07:51:30</c:v>
                </c:pt>
                <c:pt idx="3168">
                  <c:v> 20-07-09 07:51:35</c:v>
                </c:pt>
                <c:pt idx="3169">
                  <c:v> 20-07-09 07:51:40</c:v>
                </c:pt>
                <c:pt idx="3170">
                  <c:v> 20-07-09 07:51:45</c:v>
                </c:pt>
                <c:pt idx="3171">
                  <c:v> 20-07-09 07:51:50</c:v>
                </c:pt>
                <c:pt idx="3172">
                  <c:v> 20-07-09 07:51:55</c:v>
                </c:pt>
                <c:pt idx="3173">
                  <c:v> 20-07-09 07:52:00</c:v>
                </c:pt>
                <c:pt idx="3174">
                  <c:v> 20-07-09 07:52:05</c:v>
                </c:pt>
                <c:pt idx="3175">
                  <c:v> 20-07-09 07:52:10</c:v>
                </c:pt>
                <c:pt idx="3176">
                  <c:v> 20-07-09 07:52:15</c:v>
                </c:pt>
                <c:pt idx="3177">
                  <c:v> 20-07-09 07:52:20</c:v>
                </c:pt>
                <c:pt idx="3178">
                  <c:v> 20-07-09 07:52:25</c:v>
                </c:pt>
                <c:pt idx="3179">
                  <c:v> 20-07-09 07:52:30</c:v>
                </c:pt>
                <c:pt idx="3180">
                  <c:v> 20-07-09 07:52:35</c:v>
                </c:pt>
                <c:pt idx="3181">
                  <c:v> 20-07-09 07:52:40</c:v>
                </c:pt>
                <c:pt idx="3182">
                  <c:v> 20-07-09 07:52:45</c:v>
                </c:pt>
                <c:pt idx="3183">
                  <c:v> 20-07-09 07:52:50</c:v>
                </c:pt>
                <c:pt idx="3184">
                  <c:v> 20-07-09 07:52:55</c:v>
                </c:pt>
                <c:pt idx="3185">
                  <c:v> 20-07-09 07:53:00</c:v>
                </c:pt>
                <c:pt idx="3186">
                  <c:v> 20-07-09 07:53:05</c:v>
                </c:pt>
                <c:pt idx="3187">
                  <c:v> 20-07-09 07:53:10</c:v>
                </c:pt>
                <c:pt idx="3188">
                  <c:v> 20-07-09 07:53:15</c:v>
                </c:pt>
                <c:pt idx="3189">
                  <c:v> 20-07-09 07:53:20</c:v>
                </c:pt>
                <c:pt idx="3190">
                  <c:v> 20-07-09 07:53:25</c:v>
                </c:pt>
                <c:pt idx="3191">
                  <c:v> 20-07-09 07:53:30</c:v>
                </c:pt>
                <c:pt idx="3192">
                  <c:v> 20-07-09 07:53:35</c:v>
                </c:pt>
                <c:pt idx="3193">
                  <c:v> 20-07-09 07:54:10</c:v>
                </c:pt>
                <c:pt idx="3194">
                  <c:v> 20-07-09 07:54:15</c:v>
                </c:pt>
                <c:pt idx="3195">
                  <c:v> 20-07-09 07:54:20</c:v>
                </c:pt>
                <c:pt idx="3196">
                  <c:v> 20-07-09 07:54:25</c:v>
                </c:pt>
                <c:pt idx="3197">
                  <c:v> 20-07-09 07:54:30</c:v>
                </c:pt>
                <c:pt idx="3198">
                  <c:v> 20-07-09 07:54:35</c:v>
                </c:pt>
                <c:pt idx="3199">
                  <c:v> 20-07-09 07:54:40</c:v>
                </c:pt>
                <c:pt idx="3200">
                  <c:v> 20-07-09 07:54:45</c:v>
                </c:pt>
                <c:pt idx="3201">
                  <c:v> 20-07-09 07:54:50</c:v>
                </c:pt>
                <c:pt idx="3202">
                  <c:v> 20-07-09 07:54:55</c:v>
                </c:pt>
                <c:pt idx="3203">
                  <c:v> 20-07-09 07:55:00</c:v>
                </c:pt>
                <c:pt idx="3204">
                  <c:v> 20-07-09 07:55:05</c:v>
                </c:pt>
                <c:pt idx="3205">
                  <c:v> 20-07-09 07:55:10</c:v>
                </c:pt>
                <c:pt idx="3206">
                  <c:v> 20-07-09 07:55:15</c:v>
                </c:pt>
                <c:pt idx="3207">
                  <c:v> 20-07-09 07:55:20</c:v>
                </c:pt>
                <c:pt idx="3208">
                  <c:v> 20-07-09 07:55:25</c:v>
                </c:pt>
                <c:pt idx="3209">
                  <c:v> 20-07-09 07:55:30</c:v>
                </c:pt>
                <c:pt idx="3210">
                  <c:v> 20-07-09 07:55:35</c:v>
                </c:pt>
                <c:pt idx="3211">
                  <c:v> 20-07-09 07:55:40</c:v>
                </c:pt>
                <c:pt idx="3212">
                  <c:v> 20-07-09 07:55:45</c:v>
                </c:pt>
                <c:pt idx="3213">
                  <c:v> 20-07-09 07:55:50</c:v>
                </c:pt>
                <c:pt idx="3214">
                  <c:v> 20-07-09 07:55:55</c:v>
                </c:pt>
                <c:pt idx="3215">
                  <c:v> 20-07-09 07:56:00</c:v>
                </c:pt>
                <c:pt idx="3216">
                  <c:v> 20-07-09 07:56:05</c:v>
                </c:pt>
                <c:pt idx="3217">
                  <c:v> 20-07-09 07:56:10</c:v>
                </c:pt>
                <c:pt idx="3218">
                  <c:v> 20-07-09 07:56:15</c:v>
                </c:pt>
                <c:pt idx="3219">
                  <c:v> 20-07-09 07:56:20</c:v>
                </c:pt>
                <c:pt idx="3220">
                  <c:v> 20-07-09 07:56:25</c:v>
                </c:pt>
                <c:pt idx="3221">
                  <c:v> 20-07-09 07:56:30</c:v>
                </c:pt>
                <c:pt idx="3222">
                  <c:v> 20-07-09 07:56:35</c:v>
                </c:pt>
                <c:pt idx="3223">
                  <c:v> 20-07-09 07:56:40</c:v>
                </c:pt>
                <c:pt idx="3224">
                  <c:v> 20-07-09 07:56:45</c:v>
                </c:pt>
                <c:pt idx="3225">
                  <c:v> 20-07-09 07:56:50</c:v>
                </c:pt>
                <c:pt idx="3226">
                  <c:v> 20-07-09 07:56:55</c:v>
                </c:pt>
                <c:pt idx="3227">
                  <c:v> 20-07-09 07:57:00</c:v>
                </c:pt>
                <c:pt idx="3228">
                  <c:v> 20-07-09 07:57:05</c:v>
                </c:pt>
                <c:pt idx="3229">
                  <c:v> 20-07-09 07:57:10</c:v>
                </c:pt>
                <c:pt idx="3230">
                  <c:v> 20-07-09 07:57:15</c:v>
                </c:pt>
                <c:pt idx="3231">
                  <c:v> 20-07-09 07:57:20</c:v>
                </c:pt>
                <c:pt idx="3232">
                  <c:v> 20-07-09 07:57:25</c:v>
                </c:pt>
                <c:pt idx="3233">
                  <c:v> 20-07-09 07:57:30</c:v>
                </c:pt>
                <c:pt idx="3234">
                  <c:v> 20-07-09 07:57:35</c:v>
                </c:pt>
                <c:pt idx="3235">
                  <c:v> 20-07-09 07:57:40</c:v>
                </c:pt>
                <c:pt idx="3236">
                  <c:v> 20-07-09 07:57:45</c:v>
                </c:pt>
                <c:pt idx="3237">
                  <c:v> 20-07-09 07:57:50</c:v>
                </c:pt>
                <c:pt idx="3238">
                  <c:v> 20-07-09 07:57:55</c:v>
                </c:pt>
                <c:pt idx="3239">
                  <c:v> 20-07-09 07:58:00</c:v>
                </c:pt>
                <c:pt idx="3240">
                  <c:v> 20-07-09 07:58:05</c:v>
                </c:pt>
                <c:pt idx="3241">
                  <c:v> 20-07-09 07:58:10</c:v>
                </c:pt>
                <c:pt idx="3242">
                  <c:v> 20-07-09 07:58:15</c:v>
                </c:pt>
                <c:pt idx="3243">
                  <c:v> 20-07-09 07:58:20</c:v>
                </c:pt>
                <c:pt idx="3244">
                  <c:v> 20-07-09 07:58:25</c:v>
                </c:pt>
                <c:pt idx="3245">
                  <c:v> 20-07-09 07:58:30</c:v>
                </c:pt>
                <c:pt idx="3246">
                  <c:v> 20-07-09 07:58:35</c:v>
                </c:pt>
                <c:pt idx="3247">
                  <c:v> 20-07-09 07:58:40</c:v>
                </c:pt>
                <c:pt idx="3248">
                  <c:v> 20-07-09 07:58:45</c:v>
                </c:pt>
                <c:pt idx="3249">
                  <c:v> 20-07-09 07:58:50</c:v>
                </c:pt>
                <c:pt idx="3250">
                  <c:v> 20-07-09 07:58:55</c:v>
                </c:pt>
                <c:pt idx="3251">
                  <c:v> 20-07-09 07:59:00</c:v>
                </c:pt>
                <c:pt idx="3252">
                  <c:v> 20-07-09 07:59:05</c:v>
                </c:pt>
                <c:pt idx="3253">
                  <c:v> 20-07-09 07:59:10</c:v>
                </c:pt>
                <c:pt idx="3254">
                  <c:v> 20-07-09 07:59:15</c:v>
                </c:pt>
                <c:pt idx="3255">
                  <c:v> 20-07-09 07:59:20</c:v>
                </c:pt>
                <c:pt idx="3256">
                  <c:v> 20-07-09 07:59:25</c:v>
                </c:pt>
                <c:pt idx="3257">
                  <c:v> 20-07-09 07:59:30</c:v>
                </c:pt>
                <c:pt idx="3258">
                  <c:v> 20-07-09 07:59:35</c:v>
                </c:pt>
                <c:pt idx="3259">
                  <c:v> 20-07-09 07:59:40</c:v>
                </c:pt>
                <c:pt idx="3260">
                  <c:v> 20-07-09 07:59:45</c:v>
                </c:pt>
                <c:pt idx="3261">
                  <c:v> 20-07-09 07:59:50</c:v>
                </c:pt>
                <c:pt idx="3262">
                  <c:v> 20-07-09 07:59:55</c:v>
                </c:pt>
                <c:pt idx="3263">
                  <c:v> 20-07-09 08:00:00</c:v>
                </c:pt>
                <c:pt idx="3264">
                  <c:v> 20-07-09 08:00:05</c:v>
                </c:pt>
                <c:pt idx="3265">
                  <c:v> 20-07-09 08:00:10</c:v>
                </c:pt>
                <c:pt idx="3266">
                  <c:v> 20-07-09 08:00:15</c:v>
                </c:pt>
                <c:pt idx="3267">
                  <c:v> 20-07-09 08:00:20</c:v>
                </c:pt>
                <c:pt idx="3268">
                  <c:v> 20-07-09 08:00:25</c:v>
                </c:pt>
                <c:pt idx="3269">
                  <c:v> 20-07-09 08:00:30</c:v>
                </c:pt>
                <c:pt idx="3270">
                  <c:v> 20-07-09 08:00:35</c:v>
                </c:pt>
                <c:pt idx="3271">
                  <c:v> 20-07-09 08:00:40</c:v>
                </c:pt>
                <c:pt idx="3272">
                  <c:v> 20-07-09 08:00:45</c:v>
                </c:pt>
                <c:pt idx="3273">
                  <c:v> 20-07-09 08:00:50</c:v>
                </c:pt>
                <c:pt idx="3274">
                  <c:v> 20-07-09 08:00:55</c:v>
                </c:pt>
                <c:pt idx="3275">
                  <c:v> 20-07-09 08:01:00</c:v>
                </c:pt>
                <c:pt idx="3276">
                  <c:v> 20-07-09 08:01:05</c:v>
                </c:pt>
                <c:pt idx="3277">
                  <c:v> 20-07-09 08:01:10</c:v>
                </c:pt>
                <c:pt idx="3278">
                  <c:v> 20-07-09 08:01:15</c:v>
                </c:pt>
                <c:pt idx="3279">
                  <c:v> 20-07-09 08:01:20</c:v>
                </c:pt>
                <c:pt idx="3280">
                  <c:v> 20-07-09 08:01:25</c:v>
                </c:pt>
                <c:pt idx="3281">
                  <c:v> 20-07-09 08:01:45</c:v>
                </c:pt>
                <c:pt idx="3282">
                  <c:v> 20-07-09 08:01:50</c:v>
                </c:pt>
                <c:pt idx="3283">
                  <c:v> 20-07-09 08:01:55</c:v>
                </c:pt>
                <c:pt idx="3284">
                  <c:v> 20-07-09 08:02:00</c:v>
                </c:pt>
                <c:pt idx="3285">
                  <c:v> 20-07-09 08:02:05</c:v>
                </c:pt>
                <c:pt idx="3286">
                  <c:v> 20-07-09 08:02:10</c:v>
                </c:pt>
                <c:pt idx="3287">
                  <c:v> 20-07-09 08:02:15</c:v>
                </c:pt>
                <c:pt idx="3288">
                  <c:v> 20-07-09 08:02:20</c:v>
                </c:pt>
                <c:pt idx="3289">
                  <c:v> 20-07-09 08:02:25</c:v>
                </c:pt>
                <c:pt idx="3290">
                  <c:v> 20-07-09 08:02:30</c:v>
                </c:pt>
                <c:pt idx="3291">
                  <c:v> 20-07-09 08:02:35</c:v>
                </c:pt>
                <c:pt idx="3292">
                  <c:v> 20-07-09 08:02:40</c:v>
                </c:pt>
                <c:pt idx="3293">
                  <c:v> 20-07-09 08:02:45</c:v>
                </c:pt>
                <c:pt idx="3294">
                  <c:v> 20-07-09 08:02:50</c:v>
                </c:pt>
                <c:pt idx="3295">
                  <c:v> 20-07-09 08:02:55</c:v>
                </c:pt>
                <c:pt idx="3296">
                  <c:v> 20-07-09 08:03:00</c:v>
                </c:pt>
                <c:pt idx="3297">
                  <c:v> 20-07-09 08:03:05</c:v>
                </c:pt>
                <c:pt idx="3298">
                  <c:v> 20-07-09 08:03:10</c:v>
                </c:pt>
                <c:pt idx="3299">
                  <c:v> 20-07-09 08:03:15</c:v>
                </c:pt>
                <c:pt idx="3300">
                  <c:v> 20-07-09 08:03:20</c:v>
                </c:pt>
                <c:pt idx="3301">
                  <c:v> 20-07-09 08:03:25</c:v>
                </c:pt>
                <c:pt idx="3302">
                  <c:v> 20-07-09 08:03:30</c:v>
                </c:pt>
                <c:pt idx="3303">
                  <c:v> 20-07-09 08:03:35</c:v>
                </c:pt>
                <c:pt idx="3304">
                  <c:v> 20-07-09 08:03:40</c:v>
                </c:pt>
                <c:pt idx="3305">
                  <c:v> 20-07-09 08:03:45</c:v>
                </c:pt>
                <c:pt idx="3306">
                  <c:v> 20-07-09 08:03:50</c:v>
                </c:pt>
                <c:pt idx="3307">
                  <c:v> 20-07-09 08:03:55</c:v>
                </c:pt>
                <c:pt idx="3308">
                  <c:v> 20-07-09 08:04:25</c:v>
                </c:pt>
                <c:pt idx="3309">
                  <c:v> 20-07-09 08:04:30</c:v>
                </c:pt>
                <c:pt idx="3310">
                  <c:v> 20-07-09 08:04:35</c:v>
                </c:pt>
                <c:pt idx="3311">
                  <c:v> 20-07-09 08:04:40</c:v>
                </c:pt>
                <c:pt idx="3312">
                  <c:v> 20-07-09 08:04:45</c:v>
                </c:pt>
                <c:pt idx="3313">
                  <c:v> 20-07-09 08:04:50</c:v>
                </c:pt>
                <c:pt idx="3314">
                  <c:v> 20-07-09 08:04:55</c:v>
                </c:pt>
                <c:pt idx="3315">
                  <c:v> 20-07-09 08:05:00</c:v>
                </c:pt>
                <c:pt idx="3316">
                  <c:v> 20-07-09 08:05:05</c:v>
                </c:pt>
                <c:pt idx="3317">
                  <c:v> 20-07-09 08:05:10</c:v>
                </c:pt>
                <c:pt idx="3318">
                  <c:v> 20-07-09 08:05:15</c:v>
                </c:pt>
                <c:pt idx="3319">
                  <c:v> 20-07-09 08:05:20</c:v>
                </c:pt>
                <c:pt idx="3320">
                  <c:v> 20-07-09 08:05:25</c:v>
                </c:pt>
                <c:pt idx="3321">
                  <c:v> 20-07-09 08:05:30</c:v>
                </c:pt>
                <c:pt idx="3322">
                  <c:v> 20-07-09 08:05:35</c:v>
                </c:pt>
                <c:pt idx="3323">
                  <c:v> 20-07-09 08:05:40</c:v>
                </c:pt>
                <c:pt idx="3324">
                  <c:v> 20-07-09 08:05:45</c:v>
                </c:pt>
                <c:pt idx="3325">
                  <c:v> 20-07-09 08:05:50</c:v>
                </c:pt>
                <c:pt idx="3326">
                  <c:v> 20-07-09 08:05:55</c:v>
                </c:pt>
                <c:pt idx="3327">
                  <c:v> 20-07-09 08:06:00</c:v>
                </c:pt>
                <c:pt idx="3328">
                  <c:v> 20-07-09 08:06:05</c:v>
                </c:pt>
                <c:pt idx="3329">
                  <c:v> 20-07-09 08:06:10</c:v>
                </c:pt>
                <c:pt idx="3330">
                  <c:v> 20-07-09 08:06:15</c:v>
                </c:pt>
                <c:pt idx="3331">
                  <c:v> 20-07-09 08:06:20</c:v>
                </c:pt>
                <c:pt idx="3332">
                  <c:v> 20-07-09 08:06:25</c:v>
                </c:pt>
                <c:pt idx="3333">
                  <c:v> 20-07-09 08:06:30</c:v>
                </c:pt>
                <c:pt idx="3334">
                  <c:v> 20-07-09 08:06:35</c:v>
                </c:pt>
                <c:pt idx="3335">
                  <c:v> 20-07-09 08:06:40</c:v>
                </c:pt>
                <c:pt idx="3336">
                  <c:v> 20-07-09 08:06:45</c:v>
                </c:pt>
                <c:pt idx="3337">
                  <c:v> 20-07-09 08:06:50</c:v>
                </c:pt>
                <c:pt idx="3338">
                  <c:v> 20-07-09 08:06:55</c:v>
                </c:pt>
                <c:pt idx="3339">
                  <c:v> 20-07-09 08:07:00</c:v>
                </c:pt>
                <c:pt idx="3340">
                  <c:v> 20-07-09 08:07:05</c:v>
                </c:pt>
                <c:pt idx="3341">
                  <c:v> 20-07-09 08:07:10</c:v>
                </c:pt>
                <c:pt idx="3342">
                  <c:v> 20-07-09 08:07:15</c:v>
                </c:pt>
                <c:pt idx="3343">
                  <c:v> 20-07-09 08:07:20</c:v>
                </c:pt>
                <c:pt idx="3344">
                  <c:v> 20-07-09 08:07:25</c:v>
                </c:pt>
                <c:pt idx="3345">
                  <c:v> 20-07-09 08:07:30</c:v>
                </c:pt>
                <c:pt idx="3346">
                  <c:v> 20-07-09 08:07:35</c:v>
                </c:pt>
                <c:pt idx="3347">
                  <c:v> 20-07-09 08:07:40</c:v>
                </c:pt>
                <c:pt idx="3348">
                  <c:v> 20-07-09 08:07:45</c:v>
                </c:pt>
                <c:pt idx="3349">
                  <c:v> 20-07-09 08:07:50</c:v>
                </c:pt>
                <c:pt idx="3350">
                  <c:v> 20-07-09 08:07:55</c:v>
                </c:pt>
                <c:pt idx="3351">
                  <c:v> 20-07-09 08:08:00</c:v>
                </c:pt>
                <c:pt idx="3352">
                  <c:v> 20-07-09 08:08:05</c:v>
                </c:pt>
                <c:pt idx="3353">
                  <c:v> 20-07-09 08:08:10</c:v>
                </c:pt>
                <c:pt idx="3354">
                  <c:v> 20-07-09 08:08:15</c:v>
                </c:pt>
                <c:pt idx="3355">
                  <c:v> 20-07-09 08:08:20</c:v>
                </c:pt>
                <c:pt idx="3356">
                  <c:v> 20-07-09 08:08:25</c:v>
                </c:pt>
                <c:pt idx="3357">
                  <c:v> 20-07-09 08:09:25</c:v>
                </c:pt>
                <c:pt idx="3358">
                  <c:v> 20-07-09 08:09:30</c:v>
                </c:pt>
                <c:pt idx="3359">
                  <c:v> 20-07-09 08:09:35</c:v>
                </c:pt>
                <c:pt idx="3360">
                  <c:v> 20-07-09 08:09:40</c:v>
                </c:pt>
                <c:pt idx="3361">
                  <c:v> 20-07-09 08:09:45</c:v>
                </c:pt>
                <c:pt idx="3362">
                  <c:v> 20-07-09 08:09:50</c:v>
                </c:pt>
                <c:pt idx="3363">
                  <c:v> 20-07-09 08:09:55</c:v>
                </c:pt>
                <c:pt idx="3364">
                  <c:v> 20-07-09 08:10:00</c:v>
                </c:pt>
                <c:pt idx="3365">
                  <c:v> 20-07-09 08:10:05</c:v>
                </c:pt>
                <c:pt idx="3366">
                  <c:v> 20-07-09 08:10:10</c:v>
                </c:pt>
                <c:pt idx="3367">
                  <c:v> 20-07-09 08:10:15</c:v>
                </c:pt>
                <c:pt idx="3368">
                  <c:v> 20-07-09 08:10:20</c:v>
                </c:pt>
                <c:pt idx="3369">
                  <c:v> 20-07-09 08:10:25</c:v>
                </c:pt>
                <c:pt idx="3370">
                  <c:v> 20-07-09 08:10:30</c:v>
                </c:pt>
                <c:pt idx="3371">
                  <c:v> 20-07-09 08:10:35</c:v>
                </c:pt>
                <c:pt idx="3372">
                  <c:v> 20-07-09 08:10:40</c:v>
                </c:pt>
                <c:pt idx="3373">
                  <c:v> 20-07-09 08:10:45</c:v>
                </c:pt>
                <c:pt idx="3374">
                  <c:v> 20-07-09 08:10:50</c:v>
                </c:pt>
                <c:pt idx="3375">
                  <c:v> 20-07-09 08:10:55</c:v>
                </c:pt>
                <c:pt idx="3376">
                  <c:v> 20-07-09 08:11:00</c:v>
                </c:pt>
                <c:pt idx="3377">
                  <c:v> 20-07-09 08:11:05</c:v>
                </c:pt>
                <c:pt idx="3378">
                  <c:v> 20-07-09 08:11:10</c:v>
                </c:pt>
                <c:pt idx="3379">
                  <c:v> 20-07-09 08:11:15</c:v>
                </c:pt>
                <c:pt idx="3380">
                  <c:v> 20-07-09 08:11:20</c:v>
                </c:pt>
                <c:pt idx="3381">
                  <c:v> 20-07-09 08:11:25</c:v>
                </c:pt>
                <c:pt idx="3382">
                  <c:v> 20-07-09 08:11:30</c:v>
                </c:pt>
                <c:pt idx="3383">
                  <c:v> 20-07-09 08:11:35</c:v>
                </c:pt>
                <c:pt idx="3384">
                  <c:v> 20-07-09 08:11:40</c:v>
                </c:pt>
                <c:pt idx="3385">
                  <c:v> 20-07-09 08:11:45</c:v>
                </c:pt>
                <c:pt idx="3386">
                  <c:v> 20-07-09 08:11:50</c:v>
                </c:pt>
                <c:pt idx="3387">
                  <c:v> 20-07-09 08:11:55</c:v>
                </c:pt>
                <c:pt idx="3388">
                  <c:v> 20-07-09 08:12:00</c:v>
                </c:pt>
                <c:pt idx="3389">
                  <c:v> 20-07-09 08:12:05</c:v>
                </c:pt>
                <c:pt idx="3390">
                  <c:v> 20-07-09 08:12:10</c:v>
                </c:pt>
                <c:pt idx="3391">
                  <c:v> 20-07-09 08:12:15</c:v>
                </c:pt>
                <c:pt idx="3392">
                  <c:v> 20-07-09 08:12:20</c:v>
                </c:pt>
                <c:pt idx="3393">
                  <c:v> 20-07-09 08:12:25</c:v>
                </c:pt>
                <c:pt idx="3394">
                  <c:v> 20-07-09 08:12:30</c:v>
                </c:pt>
                <c:pt idx="3395">
                  <c:v> 20-07-09 08:12:35</c:v>
                </c:pt>
                <c:pt idx="3396">
                  <c:v> 20-07-09 08:12:40</c:v>
                </c:pt>
                <c:pt idx="3397">
                  <c:v> 20-07-09 08:12:45</c:v>
                </c:pt>
                <c:pt idx="3398">
                  <c:v> 20-07-09 08:12:50</c:v>
                </c:pt>
                <c:pt idx="3399">
                  <c:v> 20-07-09 08:12:55</c:v>
                </c:pt>
                <c:pt idx="3400">
                  <c:v> 20-07-09 08:13:00</c:v>
                </c:pt>
                <c:pt idx="3401">
                  <c:v> 20-07-09 08:13:05</c:v>
                </c:pt>
                <c:pt idx="3402">
                  <c:v> 20-07-09 08:13:10</c:v>
                </c:pt>
                <c:pt idx="3403">
                  <c:v> 20-07-09 08:13:15</c:v>
                </c:pt>
                <c:pt idx="3404">
                  <c:v> 20-07-09 08:13:20</c:v>
                </c:pt>
                <c:pt idx="3405">
                  <c:v> 20-07-09 08:13:25</c:v>
                </c:pt>
                <c:pt idx="3406">
                  <c:v> 20-07-09 08:13:30</c:v>
                </c:pt>
                <c:pt idx="3407">
                  <c:v> 20-07-09 08:13:35</c:v>
                </c:pt>
                <c:pt idx="3408">
                  <c:v> 20-07-09 08:13:40</c:v>
                </c:pt>
                <c:pt idx="3409">
                  <c:v> 20-07-09 08:13:45</c:v>
                </c:pt>
                <c:pt idx="3410">
                  <c:v> 20-07-09 08:13:50</c:v>
                </c:pt>
                <c:pt idx="3411">
                  <c:v> 20-07-09 08:13:55</c:v>
                </c:pt>
                <c:pt idx="3412">
                  <c:v> 20-07-09 08:16:15</c:v>
                </c:pt>
                <c:pt idx="3413">
                  <c:v> 20-07-09 08:16:20</c:v>
                </c:pt>
                <c:pt idx="3414">
                  <c:v> 20-07-09 08:16:25</c:v>
                </c:pt>
                <c:pt idx="3415">
                  <c:v> 20-07-09 08:16:30</c:v>
                </c:pt>
                <c:pt idx="3416">
                  <c:v> 20-07-09 08:16:35</c:v>
                </c:pt>
                <c:pt idx="3417">
                  <c:v> 20-07-09 08:16:40</c:v>
                </c:pt>
                <c:pt idx="3418">
                  <c:v> 20-07-09 08:16:45</c:v>
                </c:pt>
                <c:pt idx="3419">
                  <c:v> 20-07-09 08:16:50</c:v>
                </c:pt>
                <c:pt idx="3420">
                  <c:v> 20-07-09 08:16:55</c:v>
                </c:pt>
                <c:pt idx="3421">
                  <c:v> 20-07-09 08:17:00</c:v>
                </c:pt>
                <c:pt idx="3422">
                  <c:v> 20-07-09 08:17:05</c:v>
                </c:pt>
                <c:pt idx="3423">
                  <c:v> 20-07-09 08:17:10</c:v>
                </c:pt>
                <c:pt idx="3424">
                  <c:v> 20-07-09 08:17:15</c:v>
                </c:pt>
                <c:pt idx="3425">
                  <c:v> 20-07-09 08:17:20</c:v>
                </c:pt>
                <c:pt idx="3426">
                  <c:v> 20-07-09 08:17:25</c:v>
                </c:pt>
                <c:pt idx="3427">
                  <c:v> 20-07-09 08:17:30</c:v>
                </c:pt>
                <c:pt idx="3428">
                  <c:v> 20-07-09 08:17:35</c:v>
                </c:pt>
                <c:pt idx="3429">
                  <c:v> 20-07-09 08:17:40</c:v>
                </c:pt>
                <c:pt idx="3430">
                  <c:v> 20-07-09 08:17:45</c:v>
                </c:pt>
                <c:pt idx="3431">
                  <c:v> 20-07-09 08:17:50</c:v>
                </c:pt>
                <c:pt idx="3432">
                  <c:v> 20-07-09 08:17:55</c:v>
                </c:pt>
                <c:pt idx="3433">
                  <c:v> 20-07-09 08:18:00</c:v>
                </c:pt>
                <c:pt idx="3434">
                  <c:v> 20-07-09 08:18:05</c:v>
                </c:pt>
                <c:pt idx="3435">
                  <c:v> 20-07-09 08:18:10</c:v>
                </c:pt>
                <c:pt idx="3436">
                  <c:v> 20-07-09 08:18:15</c:v>
                </c:pt>
                <c:pt idx="3437">
                  <c:v> 20-07-09 08:18:20</c:v>
                </c:pt>
                <c:pt idx="3438">
                  <c:v> 20-07-09 08:18:25</c:v>
                </c:pt>
                <c:pt idx="3439">
                  <c:v> 20-07-09 08:18:30</c:v>
                </c:pt>
                <c:pt idx="3440">
                  <c:v> 20-07-09 08:18:35</c:v>
                </c:pt>
                <c:pt idx="3441">
                  <c:v> 20-07-09 08:18:40</c:v>
                </c:pt>
                <c:pt idx="3442">
                  <c:v> 20-07-09 08:18:45</c:v>
                </c:pt>
                <c:pt idx="3443">
                  <c:v> 20-07-09 08:18:50</c:v>
                </c:pt>
                <c:pt idx="3444">
                  <c:v> 20-07-09 08:18:55</c:v>
                </c:pt>
                <c:pt idx="3445">
                  <c:v> 20-07-09 08:19:00</c:v>
                </c:pt>
                <c:pt idx="3446">
                  <c:v> 20-07-09 08:19:05</c:v>
                </c:pt>
                <c:pt idx="3447">
                  <c:v> 20-07-09 08:19:10</c:v>
                </c:pt>
                <c:pt idx="3448">
                  <c:v> 20-07-09 08:19:15</c:v>
                </c:pt>
                <c:pt idx="3449">
                  <c:v> 20-07-09 08:19:20</c:v>
                </c:pt>
                <c:pt idx="3450">
                  <c:v> 20-07-09 08:19:25</c:v>
                </c:pt>
                <c:pt idx="3451">
                  <c:v> 20-07-09 08:19:30</c:v>
                </c:pt>
                <c:pt idx="3452">
                  <c:v> 20-07-09 08:19:35</c:v>
                </c:pt>
                <c:pt idx="3453">
                  <c:v> 20-07-09 08:19:40</c:v>
                </c:pt>
                <c:pt idx="3454">
                  <c:v> 20-07-09 08:19:45</c:v>
                </c:pt>
                <c:pt idx="3455">
                  <c:v> 20-07-09 08:19:50</c:v>
                </c:pt>
                <c:pt idx="3456">
                  <c:v> 20-07-09 08:19:55</c:v>
                </c:pt>
                <c:pt idx="3457">
                  <c:v> 20-07-09 08:20:00</c:v>
                </c:pt>
                <c:pt idx="3458">
                  <c:v> 20-07-09 08:20:05</c:v>
                </c:pt>
                <c:pt idx="3459">
                  <c:v> 20-07-09 08:20:10</c:v>
                </c:pt>
                <c:pt idx="3460">
                  <c:v> 20-07-09 08:20:15</c:v>
                </c:pt>
                <c:pt idx="3461">
                  <c:v> 20-07-09 08:20:20</c:v>
                </c:pt>
                <c:pt idx="3462">
                  <c:v> 20-07-09 08:20:25</c:v>
                </c:pt>
                <c:pt idx="3463">
                  <c:v> 20-07-09 08:20:30</c:v>
                </c:pt>
                <c:pt idx="3464">
                  <c:v> 20-07-09 08:20:35</c:v>
                </c:pt>
                <c:pt idx="3465">
                  <c:v> 20-07-09 08:20:40</c:v>
                </c:pt>
                <c:pt idx="3466">
                  <c:v> 20-07-09 08:20:45</c:v>
                </c:pt>
                <c:pt idx="3467">
                  <c:v> 20-07-09 08:20:50</c:v>
                </c:pt>
                <c:pt idx="3468">
                  <c:v> 20-07-09 08:20:55</c:v>
                </c:pt>
                <c:pt idx="3469">
                  <c:v> 20-07-09 08:21:00</c:v>
                </c:pt>
                <c:pt idx="3470">
                  <c:v> 20-07-09 08:21:05</c:v>
                </c:pt>
                <c:pt idx="3471">
                  <c:v> 20-07-09 08:21:10</c:v>
                </c:pt>
                <c:pt idx="3472">
                  <c:v> 20-07-09 08:21:15</c:v>
                </c:pt>
                <c:pt idx="3473">
                  <c:v> 20-07-09 08:21:20</c:v>
                </c:pt>
                <c:pt idx="3474">
                  <c:v> 20-07-09 08:21:25</c:v>
                </c:pt>
                <c:pt idx="3475">
                  <c:v> 20-07-09 08:21:30</c:v>
                </c:pt>
                <c:pt idx="3476">
                  <c:v> 20-07-09 08:21:35</c:v>
                </c:pt>
                <c:pt idx="3477">
                  <c:v> 20-07-09 08:21:40</c:v>
                </c:pt>
                <c:pt idx="3478">
                  <c:v> 20-07-09 08:21:45</c:v>
                </c:pt>
                <c:pt idx="3479">
                  <c:v> 20-07-09 08:22:10</c:v>
                </c:pt>
                <c:pt idx="3480">
                  <c:v> 20-07-09 08:22:15</c:v>
                </c:pt>
                <c:pt idx="3481">
                  <c:v> 20-07-09 08:22:20</c:v>
                </c:pt>
                <c:pt idx="3482">
                  <c:v> 20-07-09 08:22:25</c:v>
                </c:pt>
                <c:pt idx="3483">
                  <c:v> 20-07-09 08:22:30</c:v>
                </c:pt>
                <c:pt idx="3484">
                  <c:v> 20-07-09 08:22:35</c:v>
                </c:pt>
                <c:pt idx="3485">
                  <c:v> 20-07-09 08:22:40</c:v>
                </c:pt>
                <c:pt idx="3486">
                  <c:v> 20-07-09 08:22:45</c:v>
                </c:pt>
                <c:pt idx="3487">
                  <c:v> 20-07-09 08:22:50</c:v>
                </c:pt>
                <c:pt idx="3488">
                  <c:v> 20-07-09 08:22:55</c:v>
                </c:pt>
                <c:pt idx="3489">
                  <c:v> 20-07-09 08:23:00</c:v>
                </c:pt>
                <c:pt idx="3490">
                  <c:v> 20-07-09 08:23:05</c:v>
                </c:pt>
                <c:pt idx="3491">
                  <c:v> 20-07-09 08:23:10</c:v>
                </c:pt>
                <c:pt idx="3492">
                  <c:v> 20-07-09 08:23:15</c:v>
                </c:pt>
                <c:pt idx="3493">
                  <c:v> 20-07-09 08:23:20</c:v>
                </c:pt>
                <c:pt idx="3494">
                  <c:v> 20-07-09 08:23:25</c:v>
                </c:pt>
                <c:pt idx="3495">
                  <c:v> 20-07-09 08:23:30</c:v>
                </c:pt>
                <c:pt idx="3496">
                  <c:v> 20-07-09 08:23:35</c:v>
                </c:pt>
                <c:pt idx="3497">
                  <c:v> 20-07-09 08:23:40</c:v>
                </c:pt>
                <c:pt idx="3498">
                  <c:v> 20-07-09 08:23:45</c:v>
                </c:pt>
                <c:pt idx="3499">
                  <c:v> 20-07-09 08:23:50</c:v>
                </c:pt>
                <c:pt idx="3500">
                  <c:v> 20-07-09 08:23:55</c:v>
                </c:pt>
                <c:pt idx="3501">
                  <c:v> 20-07-09 08:24:00</c:v>
                </c:pt>
                <c:pt idx="3502">
                  <c:v> 20-07-09 08:24:05</c:v>
                </c:pt>
                <c:pt idx="3503">
                  <c:v> 20-07-09 08:24:10</c:v>
                </c:pt>
                <c:pt idx="3504">
                  <c:v> 20-07-09 08:24:15</c:v>
                </c:pt>
                <c:pt idx="3505">
                  <c:v> 20-07-09 08:24:20</c:v>
                </c:pt>
                <c:pt idx="3506">
                  <c:v> 20-07-09 08:24:25</c:v>
                </c:pt>
                <c:pt idx="3507">
                  <c:v> 20-07-09 08:24:30</c:v>
                </c:pt>
                <c:pt idx="3508">
                  <c:v> 20-07-09 08:24:35</c:v>
                </c:pt>
                <c:pt idx="3509">
                  <c:v> 20-07-09 08:24:40</c:v>
                </c:pt>
                <c:pt idx="3510">
                  <c:v> 20-07-09 08:24:45</c:v>
                </c:pt>
                <c:pt idx="3511">
                  <c:v> 20-07-09 08:24:50</c:v>
                </c:pt>
                <c:pt idx="3512">
                  <c:v> 20-07-09 08:24:55</c:v>
                </c:pt>
                <c:pt idx="3513">
                  <c:v> 20-07-09 08:25:00</c:v>
                </c:pt>
                <c:pt idx="3514">
                  <c:v> 20-07-09 08:25:05</c:v>
                </c:pt>
                <c:pt idx="3515">
                  <c:v> 20-07-09 08:25:10</c:v>
                </c:pt>
                <c:pt idx="3516">
                  <c:v> 20-07-09 08:25:15</c:v>
                </c:pt>
                <c:pt idx="3517">
                  <c:v> 20-07-09 08:25:25</c:v>
                </c:pt>
                <c:pt idx="3518">
                  <c:v> 20-07-09 08:25:30</c:v>
                </c:pt>
                <c:pt idx="3519">
                  <c:v> 20-07-09 08:25:35</c:v>
                </c:pt>
                <c:pt idx="3520">
                  <c:v> 20-07-09 08:25:40</c:v>
                </c:pt>
                <c:pt idx="3521">
                  <c:v> 20-07-09 08:25:45</c:v>
                </c:pt>
                <c:pt idx="3522">
                  <c:v> 20-07-09 08:25:50</c:v>
                </c:pt>
                <c:pt idx="3523">
                  <c:v> 20-07-09 08:25:55</c:v>
                </c:pt>
                <c:pt idx="3524">
                  <c:v> 20-07-09 08:26:00</c:v>
                </c:pt>
                <c:pt idx="3525">
                  <c:v> 20-07-09 08:26:05</c:v>
                </c:pt>
                <c:pt idx="3526">
                  <c:v> 20-07-09 08:26:10</c:v>
                </c:pt>
                <c:pt idx="3527">
                  <c:v> 20-07-09 08:26:15</c:v>
                </c:pt>
                <c:pt idx="3528">
                  <c:v> 20-07-09 08:26:20</c:v>
                </c:pt>
                <c:pt idx="3529">
                  <c:v> 20-07-09 08:26:25</c:v>
                </c:pt>
                <c:pt idx="3530">
                  <c:v> 20-07-09 08:26:30</c:v>
                </c:pt>
                <c:pt idx="3531">
                  <c:v> 20-07-09 08:26:35</c:v>
                </c:pt>
                <c:pt idx="3532">
                  <c:v> 20-07-09 08:26:40</c:v>
                </c:pt>
                <c:pt idx="3533">
                  <c:v> 20-07-09 08:26:45</c:v>
                </c:pt>
                <c:pt idx="3534">
                  <c:v> 20-07-09 08:26:50</c:v>
                </c:pt>
                <c:pt idx="3535">
                  <c:v> 20-07-09 08:26:55</c:v>
                </c:pt>
                <c:pt idx="3536">
                  <c:v> 20-07-09 08:27:00</c:v>
                </c:pt>
                <c:pt idx="3537">
                  <c:v> 20-07-09 08:27:05</c:v>
                </c:pt>
                <c:pt idx="3538">
                  <c:v> 20-07-09 08:27:10</c:v>
                </c:pt>
                <c:pt idx="3539">
                  <c:v> 20-07-09 08:27:15</c:v>
                </c:pt>
                <c:pt idx="3540">
                  <c:v> 20-07-09 08:27:20</c:v>
                </c:pt>
                <c:pt idx="3541">
                  <c:v> 20-07-09 08:27:25</c:v>
                </c:pt>
                <c:pt idx="3542">
                  <c:v> 20-07-09 08:27:30</c:v>
                </c:pt>
                <c:pt idx="3543">
                  <c:v> 20-07-09 08:27:35</c:v>
                </c:pt>
                <c:pt idx="3544">
                  <c:v> 20-07-09 08:27:40</c:v>
                </c:pt>
                <c:pt idx="3545">
                  <c:v> 20-07-09 08:27:45</c:v>
                </c:pt>
                <c:pt idx="3546">
                  <c:v> 20-07-09 08:27:50</c:v>
                </c:pt>
                <c:pt idx="3547">
                  <c:v> 20-07-09 08:27:55</c:v>
                </c:pt>
                <c:pt idx="3548">
                  <c:v> 20-07-09 08:28:00</c:v>
                </c:pt>
                <c:pt idx="3549">
                  <c:v> 20-07-09 08:28:05</c:v>
                </c:pt>
                <c:pt idx="3550">
                  <c:v> 20-07-09 08:28:30</c:v>
                </c:pt>
                <c:pt idx="3551">
                  <c:v> 20-07-09 08:28:35</c:v>
                </c:pt>
                <c:pt idx="3552">
                  <c:v> 20-07-09 08:28:40</c:v>
                </c:pt>
                <c:pt idx="3553">
                  <c:v> 20-07-09 08:28:45</c:v>
                </c:pt>
                <c:pt idx="3554">
                  <c:v> 20-07-09 08:28:50</c:v>
                </c:pt>
                <c:pt idx="3555">
                  <c:v> 20-07-09 08:28:55</c:v>
                </c:pt>
                <c:pt idx="3556">
                  <c:v> 20-07-09 08:29:00</c:v>
                </c:pt>
                <c:pt idx="3557">
                  <c:v> 20-07-09 08:29:05</c:v>
                </c:pt>
                <c:pt idx="3558">
                  <c:v> 20-07-09 08:29:10</c:v>
                </c:pt>
                <c:pt idx="3559">
                  <c:v> 20-07-09 08:29:15</c:v>
                </c:pt>
                <c:pt idx="3560">
                  <c:v> 20-07-09 08:29:20</c:v>
                </c:pt>
                <c:pt idx="3561">
                  <c:v> 20-07-09 08:29:25</c:v>
                </c:pt>
                <c:pt idx="3562">
                  <c:v> 20-07-09 08:29:30</c:v>
                </c:pt>
                <c:pt idx="3563">
                  <c:v> 20-07-09 08:29:35</c:v>
                </c:pt>
                <c:pt idx="3564">
                  <c:v> 20-07-09 08:29:40</c:v>
                </c:pt>
                <c:pt idx="3565">
                  <c:v> 20-07-09 08:29:45</c:v>
                </c:pt>
                <c:pt idx="3566">
                  <c:v> 20-07-09 08:29:50</c:v>
                </c:pt>
                <c:pt idx="3567">
                  <c:v> 20-07-09 08:29:55</c:v>
                </c:pt>
                <c:pt idx="3568">
                  <c:v> 20-07-09 08:30:00</c:v>
                </c:pt>
                <c:pt idx="3569">
                  <c:v> 20-07-09 08:30:05</c:v>
                </c:pt>
                <c:pt idx="3570">
                  <c:v> 20-07-09 08:30:10</c:v>
                </c:pt>
                <c:pt idx="3571">
                  <c:v> 20-07-09 08:30:15</c:v>
                </c:pt>
                <c:pt idx="3572">
                  <c:v> 20-07-09 08:30:20</c:v>
                </c:pt>
                <c:pt idx="3573">
                  <c:v> 20-07-09 08:30:25</c:v>
                </c:pt>
                <c:pt idx="3574">
                  <c:v> 20-07-09 08:30:30</c:v>
                </c:pt>
                <c:pt idx="3575">
                  <c:v> 20-07-09 08:30:35</c:v>
                </c:pt>
                <c:pt idx="3576">
                  <c:v> 20-07-09 08:30:40</c:v>
                </c:pt>
                <c:pt idx="3577">
                  <c:v> 20-07-09 08:30:45</c:v>
                </c:pt>
                <c:pt idx="3578">
                  <c:v> 20-07-09 08:30:50</c:v>
                </c:pt>
                <c:pt idx="3579">
                  <c:v> 20-07-09 08:30:55</c:v>
                </c:pt>
                <c:pt idx="3580">
                  <c:v> 20-07-09 08:31:00</c:v>
                </c:pt>
                <c:pt idx="3581">
                  <c:v> 20-07-09 08:31:05</c:v>
                </c:pt>
                <c:pt idx="3582">
                  <c:v> 20-07-09 08:31:10</c:v>
                </c:pt>
                <c:pt idx="3583">
                  <c:v> 20-07-09 08:31:15</c:v>
                </c:pt>
                <c:pt idx="3584">
                  <c:v> 20-07-09 08:31:20</c:v>
                </c:pt>
                <c:pt idx="3585">
                  <c:v> 20-07-09 08:31:25</c:v>
                </c:pt>
                <c:pt idx="3586">
                  <c:v> 20-07-09 08:31:30</c:v>
                </c:pt>
                <c:pt idx="3587">
                  <c:v> 20-07-09 08:31:35</c:v>
                </c:pt>
                <c:pt idx="3588">
                  <c:v> 20-07-09 08:31:45</c:v>
                </c:pt>
                <c:pt idx="3589">
                  <c:v> 20-07-09 08:31:50</c:v>
                </c:pt>
                <c:pt idx="3590">
                  <c:v> 20-07-09 08:31:55</c:v>
                </c:pt>
                <c:pt idx="3591">
                  <c:v> 20-07-09 08:32:00</c:v>
                </c:pt>
                <c:pt idx="3592">
                  <c:v> 20-07-09 08:32:05</c:v>
                </c:pt>
                <c:pt idx="3593">
                  <c:v> 20-07-09 08:32:10</c:v>
                </c:pt>
                <c:pt idx="3594">
                  <c:v> 20-07-09 08:32:15</c:v>
                </c:pt>
                <c:pt idx="3595">
                  <c:v> 20-07-09 08:32:20</c:v>
                </c:pt>
                <c:pt idx="3596">
                  <c:v> 20-07-09 08:32:25</c:v>
                </c:pt>
                <c:pt idx="3597">
                  <c:v> 20-07-09 08:32:30</c:v>
                </c:pt>
                <c:pt idx="3598">
                  <c:v> 20-07-09 08:32:35</c:v>
                </c:pt>
                <c:pt idx="3599">
                  <c:v> 20-07-09 08:32:40</c:v>
                </c:pt>
                <c:pt idx="3600">
                  <c:v> 20-07-09 08:32:45</c:v>
                </c:pt>
                <c:pt idx="3601">
                  <c:v> 20-07-09 08:32:50</c:v>
                </c:pt>
                <c:pt idx="3602">
                  <c:v> 20-07-09 08:32:55</c:v>
                </c:pt>
                <c:pt idx="3603">
                  <c:v> 20-07-09 08:33:00</c:v>
                </c:pt>
                <c:pt idx="3604">
                  <c:v> 20-07-09 08:33:05</c:v>
                </c:pt>
                <c:pt idx="3605">
                  <c:v> 20-07-09 08:33:10</c:v>
                </c:pt>
                <c:pt idx="3606">
                  <c:v> 20-07-09 08:33:15</c:v>
                </c:pt>
                <c:pt idx="3607">
                  <c:v> 20-07-09 08:33:20</c:v>
                </c:pt>
                <c:pt idx="3608">
                  <c:v> 20-07-09 08:33:25</c:v>
                </c:pt>
                <c:pt idx="3609">
                  <c:v> 20-07-09 08:33:30</c:v>
                </c:pt>
                <c:pt idx="3610">
                  <c:v> 20-07-09 08:33:35</c:v>
                </c:pt>
                <c:pt idx="3611">
                  <c:v> 20-07-09 08:33:40</c:v>
                </c:pt>
                <c:pt idx="3612">
                  <c:v> 20-07-09 08:33:45</c:v>
                </c:pt>
                <c:pt idx="3613">
                  <c:v> 20-07-09 08:34:20</c:v>
                </c:pt>
                <c:pt idx="3614">
                  <c:v> 20-07-09 08:34:25</c:v>
                </c:pt>
                <c:pt idx="3615">
                  <c:v> 20-07-09 08:34:30</c:v>
                </c:pt>
                <c:pt idx="3616">
                  <c:v> 20-07-09 08:34:35</c:v>
                </c:pt>
                <c:pt idx="3617">
                  <c:v> 20-07-09 08:34:40</c:v>
                </c:pt>
                <c:pt idx="3618">
                  <c:v> 20-07-09 08:34:45</c:v>
                </c:pt>
                <c:pt idx="3619">
                  <c:v> 20-07-09 08:34:50</c:v>
                </c:pt>
                <c:pt idx="3620">
                  <c:v> 20-07-09 08:34:55</c:v>
                </c:pt>
                <c:pt idx="3621">
                  <c:v> 20-07-09 08:35:00</c:v>
                </c:pt>
                <c:pt idx="3622">
                  <c:v> 20-07-09 08:35:05</c:v>
                </c:pt>
                <c:pt idx="3623">
                  <c:v> 20-07-09 08:35:10</c:v>
                </c:pt>
                <c:pt idx="3624">
                  <c:v> 20-07-09 08:35:15</c:v>
                </c:pt>
                <c:pt idx="3625">
                  <c:v> 20-07-09 08:35:20</c:v>
                </c:pt>
                <c:pt idx="3626">
                  <c:v> 20-07-09 08:35:25</c:v>
                </c:pt>
                <c:pt idx="3627">
                  <c:v> 20-07-09 08:35:30</c:v>
                </c:pt>
                <c:pt idx="3628">
                  <c:v> 20-07-09 08:35:35</c:v>
                </c:pt>
                <c:pt idx="3629">
                  <c:v> 20-07-09 08:35:40</c:v>
                </c:pt>
                <c:pt idx="3630">
                  <c:v> 20-07-09 08:35:45</c:v>
                </c:pt>
                <c:pt idx="3631">
                  <c:v> 20-07-09 08:35:50</c:v>
                </c:pt>
                <c:pt idx="3632">
                  <c:v> 20-07-09 08:35:55</c:v>
                </c:pt>
                <c:pt idx="3633">
                  <c:v> 20-07-09 08:36:00</c:v>
                </c:pt>
                <c:pt idx="3634">
                  <c:v> 20-07-09 08:36:05</c:v>
                </c:pt>
                <c:pt idx="3635">
                  <c:v> 20-07-09 08:36:10</c:v>
                </c:pt>
                <c:pt idx="3636">
                  <c:v> 20-07-09 08:36:15</c:v>
                </c:pt>
                <c:pt idx="3637">
                  <c:v> 20-07-09 08:36:20</c:v>
                </c:pt>
                <c:pt idx="3638">
                  <c:v> 20-07-09 08:36:25</c:v>
                </c:pt>
                <c:pt idx="3639">
                  <c:v> 20-07-09 08:36:30</c:v>
                </c:pt>
                <c:pt idx="3640">
                  <c:v> 20-07-09 08:36:35</c:v>
                </c:pt>
                <c:pt idx="3641">
                  <c:v> 20-07-09 08:36:40</c:v>
                </c:pt>
                <c:pt idx="3642">
                  <c:v> 20-07-09 08:36:45</c:v>
                </c:pt>
                <c:pt idx="3643">
                  <c:v> 20-07-09 08:36:50</c:v>
                </c:pt>
                <c:pt idx="3644">
                  <c:v> 20-07-09 08:36:55</c:v>
                </c:pt>
                <c:pt idx="3645">
                  <c:v> 20-07-09 08:37:00</c:v>
                </c:pt>
                <c:pt idx="3646">
                  <c:v> 20-07-09 08:37:05</c:v>
                </c:pt>
                <c:pt idx="3647">
                  <c:v> 20-07-09 08:37:10</c:v>
                </c:pt>
                <c:pt idx="3648">
                  <c:v> 20-07-09 08:37:15</c:v>
                </c:pt>
                <c:pt idx="3649">
                  <c:v> 20-07-09 08:37:20</c:v>
                </c:pt>
                <c:pt idx="3650">
                  <c:v> 20-07-09 08:37:25</c:v>
                </c:pt>
                <c:pt idx="3651">
                  <c:v> 20-07-09 08:37:30</c:v>
                </c:pt>
                <c:pt idx="3652">
                  <c:v> 20-07-09 08:37:35</c:v>
                </c:pt>
                <c:pt idx="3653">
                  <c:v> 20-07-09 08:37:40</c:v>
                </c:pt>
                <c:pt idx="3654">
                  <c:v> 20-07-09 08:37:45</c:v>
                </c:pt>
                <c:pt idx="3655">
                  <c:v> 20-07-09 08:37:50</c:v>
                </c:pt>
                <c:pt idx="3656">
                  <c:v> 20-07-09 08:37:55</c:v>
                </c:pt>
                <c:pt idx="3657">
                  <c:v> 20-07-09 08:38:00</c:v>
                </c:pt>
                <c:pt idx="3658">
                  <c:v> 20-07-09 08:38:05</c:v>
                </c:pt>
                <c:pt idx="3659">
                  <c:v> 20-07-09 08:38:10</c:v>
                </c:pt>
                <c:pt idx="3660">
                  <c:v> 20-07-09 08:38:15</c:v>
                </c:pt>
                <c:pt idx="3661">
                  <c:v> 20-07-09 08:38:20</c:v>
                </c:pt>
                <c:pt idx="3662">
                  <c:v> 20-07-09 08:38:25</c:v>
                </c:pt>
                <c:pt idx="3663">
                  <c:v> 20-07-09 08:38:30</c:v>
                </c:pt>
                <c:pt idx="3664">
                  <c:v> 20-07-09 08:38:35</c:v>
                </c:pt>
                <c:pt idx="3665">
                  <c:v> 20-07-09 08:38:40</c:v>
                </c:pt>
                <c:pt idx="3666">
                  <c:v> 20-07-09 08:38:45</c:v>
                </c:pt>
                <c:pt idx="3667">
                  <c:v> 20-07-09 08:38:50</c:v>
                </c:pt>
                <c:pt idx="3668">
                  <c:v> 20-07-09 08:38:55</c:v>
                </c:pt>
                <c:pt idx="3669">
                  <c:v> 20-07-09 08:39:00</c:v>
                </c:pt>
                <c:pt idx="3670">
                  <c:v> 20-07-09 08:39:05</c:v>
                </c:pt>
                <c:pt idx="3671">
                  <c:v> 20-07-09 08:39:10</c:v>
                </c:pt>
                <c:pt idx="3672">
                  <c:v> 20-07-09 08:39:15</c:v>
                </c:pt>
                <c:pt idx="3673">
                  <c:v> 20-07-09 08:39:20</c:v>
                </c:pt>
                <c:pt idx="3674">
                  <c:v> 20-07-09 08:39:25</c:v>
                </c:pt>
                <c:pt idx="3675">
                  <c:v> 20-07-09 08:39:30</c:v>
                </c:pt>
                <c:pt idx="3676">
                  <c:v> 20-07-09 08:39:45</c:v>
                </c:pt>
                <c:pt idx="3677">
                  <c:v> 20-07-09 08:39:50</c:v>
                </c:pt>
                <c:pt idx="3678">
                  <c:v> 20-07-09 08:39:55</c:v>
                </c:pt>
                <c:pt idx="3679">
                  <c:v> 20-07-09 08:40:00</c:v>
                </c:pt>
                <c:pt idx="3680">
                  <c:v> 20-07-09 08:40:05</c:v>
                </c:pt>
                <c:pt idx="3681">
                  <c:v> 20-07-09 08:40:10</c:v>
                </c:pt>
                <c:pt idx="3682">
                  <c:v> 20-07-09 08:40:15</c:v>
                </c:pt>
                <c:pt idx="3683">
                  <c:v> 20-07-09 08:40:20</c:v>
                </c:pt>
                <c:pt idx="3684">
                  <c:v> 20-07-09 08:40:25</c:v>
                </c:pt>
                <c:pt idx="3685">
                  <c:v> 20-07-09 08:40:30</c:v>
                </c:pt>
                <c:pt idx="3686">
                  <c:v> 20-07-09 08:40:35</c:v>
                </c:pt>
                <c:pt idx="3687">
                  <c:v> 20-07-09 08:40:40</c:v>
                </c:pt>
                <c:pt idx="3688">
                  <c:v> 20-07-09 08:40:45</c:v>
                </c:pt>
                <c:pt idx="3689">
                  <c:v> 20-07-09 08:40:50</c:v>
                </c:pt>
                <c:pt idx="3690">
                  <c:v> 20-07-09 08:40:55</c:v>
                </c:pt>
                <c:pt idx="3691">
                  <c:v> 20-07-09 08:41:00</c:v>
                </c:pt>
                <c:pt idx="3692">
                  <c:v> 20-07-09 08:41:05</c:v>
                </c:pt>
                <c:pt idx="3693">
                  <c:v> 20-07-09 08:41:10</c:v>
                </c:pt>
                <c:pt idx="3694">
                  <c:v> 20-07-09 08:41:15</c:v>
                </c:pt>
                <c:pt idx="3695">
                  <c:v> 20-07-09 08:41:20</c:v>
                </c:pt>
                <c:pt idx="3696">
                  <c:v> 20-07-09 08:41:25</c:v>
                </c:pt>
                <c:pt idx="3697">
                  <c:v> 20-07-09 08:41:30</c:v>
                </c:pt>
                <c:pt idx="3698">
                  <c:v> 20-07-09 08:41:35</c:v>
                </c:pt>
                <c:pt idx="3699">
                  <c:v> 20-07-09 08:41:40</c:v>
                </c:pt>
                <c:pt idx="3700">
                  <c:v> 20-07-09 08:41:45</c:v>
                </c:pt>
                <c:pt idx="3701">
                  <c:v> 20-07-09 08:41:50</c:v>
                </c:pt>
                <c:pt idx="3702">
                  <c:v> 20-07-09 08:41:55</c:v>
                </c:pt>
                <c:pt idx="3703">
                  <c:v> 20-07-09 08:42:00</c:v>
                </c:pt>
                <c:pt idx="3704">
                  <c:v> 20-07-09 08:42:05</c:v>
                </c:pt>
                <c:pt idx="3705">
                  <c:v> 20-07-09 08:42:10</c:v>
                </c:pt>
                <c:pt idx="3706">
                  <c:v> 20-07-09 08:42:15</c:v>
                </c:pt>
                <c:pt idx="3707">
                  <c:v> 20-07-09 08:42:20</c:v>
                </c:pt>
                <c:pt idx="3708">
                  <c:v> 20-07-09 08:42:25</c:v>
                </c:pt>
                <c:pt idx="3709">
                  <c:v> 20-07-09 08:42:55</c:v>
                </c:pt>
                <c:pt idx="3710">
                  <c:v> 20-07-09 08:43:00</c:v>
                </c:pt>
                <c:pt idx="3711">
                  <c:v> 20-07-09 08:43:05</c:v>
                </c:pt>
                <c:pt idx="3712">
                  <c:v> 20-07-09 08:43:10</c:v>
                </c:pt>
                <c:pt idx="3713">
                  <c:v> 20-07-09 08:43:15</c:v>
                </c:pt>
                <c:pt idx="3714">
                  <c:v> 20-07-09 08:43:20</c:v>
                </c:pt>
                <c:pt idx="3715">
                  <c:v> 20-07-09 08:43:25</c:v>
                </c:pt>
                <c:pt idx="3716">
                  <c:v> 20-07-09 08:43:30</c:v>
                </c:pt>
                <c:pt idx="3717">
                  <c:v> 20-07-09 08:43:35</c:v>
                </c:pt>
                <c:pt idx="3718">
                  <c:v> 20-07-09 08:43:40</c:v>
                </c:pt>
                <c:pt idx="3719">
                  <c:v> 20-07-09 08:43:45</c:v>
                </c:pt>
                <c:pt idx="3720">
                  <c:v> 20-07-09 08:43:50</c:v>
                </c:pt>
                <c:pt idx="3721">
                  <c:v> 20-07-09 08:43:55</c:v>
                </c:pt>
                <c:pt idx="3722">
                  <c:v> 20-07-09 08:44:00</c:v>
                </c:pt>
                <c:pt idx="3723">
                  <c:v> 20-07-09 08:44:05</c:v>
                </c:pt>
                <c:pt idx="3724">
                  <c:v> 20-07-09 08:44:10</c:v>
                </c:pt>
                <c:pt idx="3725">
                  <c:v> 20-07-09 08:44:15</c:v>
                </c:pt>
                <c:pt idx="3726">
                  <c:v> 20-07-09 08:44:20</c:v>
                </c:pt>
                <c:pt idx="3727">
                  <c:v> 20-07-09 08:44:25</c:v>
                </c:pt>
                <c:pt idx="3728">
                  <c:v> 20-07-09 08:44:30</c:v>
                </c:pt>
                <c:pt idx="3729">
                  <c:v> 20-07-09 08:44:35</c:v>
                </c:pt>
                <c:pt idx="3730">
                  <c:v> 20-07-09 08:44:40</c:v>
                </c:pt>
                <c:pt idx="3731">
                  <c:v> 20-07-09 08:44:45</c:v>
                </c:pt>
                <c:pt idx="3732">
                  <c:v> 20-07-09 08:44:50</c:v>
                </c:pt>
                <c:pt idx="3733">
                  <c:v> 20-07-09 08:44:55</c:v>
                </c:pt>
                <c:pt idx="3734">
                  <c:v> 20-07-09 08:45:00</c:v>
                </c:pt>
                <c:pt idx="3735">
                  <c:v> 20-07-09 08:45:05</c:v>
                </c:pt>
                <c:pt idx="3736">
                  <c:v> 20-07-09 08:45:10</c:v>
                </c:pt>
                <c:pt idx="3737">
                  <c:v> 20-07-09 08:45:15</c:v>
                </c:pt>
                <c:pt idx="3738">
                  <c:v> 20-07-09 08:45:20</c:v>
                </c:pt>
                <c:pt idx="3739">
                  <c:v> 20-07-09 08:45:25</c:v>
                </c:pt>
                <c:pt idx="3740">
                  <c:v> 20-07-09 08:45:30</c:v>
                </c:pt>
                <c:pt idx="3741">
                  <c:v> 20-07-09 08:45:35</c:v>
                </c:pt>
                <c:pt idx="3742">
                  <c:v> 20-07-09 08:45:40</c:v>
                </c:pt>
                <c:pt idx="3743">
                  <c:v> 20-07-09 08:46:15</c:v>
                </c:pt>
                <c:pt idx="3744">
                  <c:v> 20-07-09 08:46:20</c:v>
                </c:pt>
                <c:pt idx="3745">
                  <c:v> 20-07-09 08:46:25</c:v>
                </c:pt>
                <c:pt idx="3746">
                  <c:v> 20-07-09 08:46:30</c:v>
                </c:pt>
                <c:pt idx="3747">
                  <c:v> 20-07-09 08:46:35</c:v>
                </c:pt>
                <c:pt idx="3748">
                  <c:v> 20-07-09 08:46:40</c:v>
                </c:pt>
                <c:pt idx="3749">
                  <c:v> 20-07-09 08:46:45</c:v>
                </c:pt>
                <c:pt idx="3750">
                  <c:v> 20-07-09 08:46:50</c:v>
                </c:pt>
                <c:pt idx="3751">
                  <c:v> 20-07-09 08:46:55</c:v>
                </c:pt>
                <c:pt idx="3752">
                  <c:v> 20-07-09 08:47:00</c:v>
                </c:pt>
                <c:pt idx="3753">
                  <c:v> 20-07-09 08:47:05</c:v>
                </c:pt>
                <c:pt idx="3754">
                  <c:v> 20-07-09 08:47:10</c:v>
                </c:pt>
                <c:pt idx="3755">
                  <c:v> 20-07-09 08:47:15</c:v>
                </c:pt>
                <c:pt idx="3756">
                  <c:v> 20-07-09 08:47:20</c:v>
                </c:pt>
                <c:pt idx="3757">
                  <c:v> 20-07-09 08:47:25</c:v>
                </c:pt>
                <c:pt idx="3758">
                  <c:v> 20-07-09 08:47:30</c:v>
                </c:pt>
                <c:pt idx="3759">
                  <c:v> 20-07-09 08:47:35</c:v>
                </c:pt>
                <c:pt idx="3760">
                  <c:v> 20-07-09 08:47:40</c:v>
                </c:pt>
                <c:pt idx="3761">
                  <c:v> 20-07-09 08:47:45</c:v>
                </c:pt>
                <c:pt idx="3762">
                  <c:v> 20-07-09 08:47:50</c:v>
                </c:pt>
                <c:pt idx="3763">
                  <c:v> 20-07-09 08:47:55</c:v>
                </c:pt>
                <c:pt idx="3764">
                  <c:v> 20-07-09 08:48:00</c:v>
                </c:pt>
                <c:pt idx="3765">
                  <c:v> 20-07-09 08:48:05</c:v>
                </c:pt>
                <c:pt idx="3766">
                  <c:v> 20-07-09 08:48:10</c:v>
                </c:pt>
                <c:pt idx="3767">
                  <c:v> 20-07-09 08:48:15</c:v>
                </c:pt>
                <c:pt idx="3768">
                  <c:v> 20-07-09 08:48:20</c:v>
                </c:pt>
                <c:pt idx="3769">
                  <c:v> 20-07-09 08:48:25</c:v>
                </c:pt>
                <c:pt idx="3770">
                  <c:v> 20-07-09 08:48:30</c:v>
                </c:pt>
                <c:pt idx="3771">
                  <c:v> 20-07-09 08:48:35</c:v>
                </c:pt>
                <c:pt idx="3772">
                  <c:v> 20-07-09 08:48:40</c:v>
                </c:pt>
                <c:pt idx="3773">
                  <c:v> 20-07-09 08:48:45</c:v>
                </c:pt>
                <c:pt idx="3774">
                  <c:v> 20-07-09 08:48:50</c:v>
                </c:pt>
                <c:pt idx="3775">
                  <c:v> 20-07-09 08:48:55</c:v>
                </c:pt>
                <c:pt idx="3776">
                  <c:v> 20-07-09 08:49:00</c:v>
                </c:pt>
                <c:pt idx="3777">
                  <c:v> 20-07-09 08:49:05</c:v>
                </c:pt>
                <c:pt idx="3778">
                  <c:v> 20-07-09 08:49:10</c:v>
                </c:pt>
                <c:pt idx="3779">
                  <c:v> 20-07-09 08:49:15</c:v>
                </c:pt>
                <c:pt idx="3780">
                  <c:v> 20-07-09 08:49:20</c:v>
                </c:pt>
                <c:pt idx="3781">
                  <c:v> 20-07-09 08:49:25</c:v>
                </c:pt>
                <c:pt idx="3782">
                  <c:v> 20-07-09 08:49:30</c:v>
                </c:pt>
                <c:pt idx="3783">
                  <c:v> 20-07-09 08:49:35</c:v>
                </c:pt>
                <c:pt idx="3784">
                  <c:v> 20-07-09 08:49:40</c:v>
                </c:pt>
                <c:pt idx="3785">
                  <c:v> 20-07-09 08:49:45</c:v>
                </c:pt>
                <c:pt idx="3786">
                  <c:v> 20-07-09 08:49:50</c:v>
                </c:pt>
                <c:pt idx="3787">
                  <c:v> 20-07-09 08:49:55</c:v>
                </c:pt>
                <c:pt idx="3788">
                  <c:v> 20-07-09 08:50:00</c:v>
                </c:pt>
                <c:pt idx="3789">
                  <c:v> 20-07-09 08:50:05</c:v>
                </c:pt>
                <c:pt idx="3790">
                  <c:v> 20-07-09 08:50:10</c:v>
                </c:pt>
                <c:pt idx="3791">
                  <c:v> 20-07-09 08:50:15</c:v>
                </c:pt>
                <c:pt idx="3792">
                  <c:v> 20-07-09 08:50:20</c:v>
                </c:pt>
                <c:pt idx="3793">
                  <c:v> 20-07-09 08:50:25</c:v>
                </c:pt>
                <c:pt idx="3794">
                  <c:v> 20-07-09 08:50:30</c:v>
                </c:pt>
                <c:pt idx="3795">
                  <c:v> 20-07-09 08:50:40</c:v>
                </c:pt>
                <c:pt idx="3796">
                  <c:v> 20-07-09 08:50:45</c:v>
                </c:pt>
                <c:pt idx="3797">
                  <c:v> 20-07-09 08:50:50</c:v>
                </c:pt>
                <c:pt idx="3798">
                  <c:v> 20-07-09 08:50:55</c:v>
                </c:pt>
                <c:pt idx="3799">
                  <c:v> 20-07-09 08:51:00</c:v>
                </c:pt>
                <c:pt idx="3800">
                  <c:v> 20-07-09 08:51:05</c:v>
                </c:pt>
                <c:pt idx="3801">
                  <c:v> 20-07-09 08:51:10</c:v>
                </c:pt>
                <c:pt idx="3802">
                  <c:v> 20-07-09 08:51:15</c:v>
                </c:pt>
                <c:pt idx="3803">
                  <c:v> 20-07-09 08:51:20</c:v>
                </c:pt>
                <c:pt idx="3804">
                  <c:v> 20-07-09 08:51:25</c:v>
                </c:pt>
                <c:pt idx="3805">
                  <c:v> 20-07-09 08:51:30</c:v>
                </c:pt>
                <c:pt idx="3806">
                  <c:v> 20-07-09 08:51:35</c:v>
                </c:pt>
                <c:pt idx="3807">
                  <c:v> 20-07-09 08:51:40</c:v>
                </c:pt>
                <c:pt idx="3808">
                  <c:v> 20-07-09 08:51:45</c:v>
                </c:pt>
                <c:pt idx="3809">
                  <c:v> 20-07-09 08:51:50</c:v>
                </c:pt>
                <c:pt idx="3810">
                  <c:v> 20-07-09 08:51:55</c:v>
                </c:pt>
                <c:pt idx="3811">
                  <c:v> 20-07-09 08:52:00</c:v>
                </c:pt>
                <c:pt idx="3812">
                  <c:v> 20-07-09 08:52:05</c:v>
                </c:pt>
                <c:pt idx="3813">
                  <c:v> 20-07-09 08:52:10</c:v>
                </c:pt>
                <c:pt idx="3814">
                  <c:v> 20-07-09 08:52:15</c:v>
                </c:pt>
                <c:pt idx="3815">
                  <c:v> 20-07-09 08:52:20</c:v>
                </c:pt>
                <c:pt idx="3816">
                  <c:v> 20-07-09 08:52:25</c:v>
                </c:pt>
                <c:pt idx="3817">
                  <c:v> 20-07-09 08:52:30</c:v>
                </c:pt>
                <c:pt idx="3818">
                  <c:v> 20-07-09 08:52:35</c:v>
                </c:pt>
                <c:pt idx="3819">
                  <c:v> 20-07-09 08:52:40</c:v>
                </c:pt>
                <c:pt idx="3820">
                  <c:v> 20-07-09 08:52:45</c:v>
                </c:pt>
                <c:pt idx="3821">
                  <c:v> 20-07-09 08:52:50</c:v>
                </c:pt>
                <c:pt idx="3822">
                  <c:v> 20-07-09 08:52:55</c:v>
                </c:pt>
                <c:pt idx="3823">
                  <c:v> 20-07-09 08:53:00</c:v>
                </c:pt>
                <c:pt idx="3824">
                  <c:v> 20-07-09 08:53:05</c:v>
                </c:pt>
                <c:pt idx="3825">
                  <c:v> 20-07-09 08:53:10</c:v>
                </c:pt>
                <c:pt idx="3826">
                  <c:v> 20-07-09 08:53:15</c:v>
                </c:pt>
                <c:pt idx="3827">
                  <c:v> 20-07-09 08:53:20</c:v>
                </c:pt>
                <c:pt idx="3828">
                  <c:v> 20-07-09 08:53:25</c:v>
                </c:pt>
                <c:pt idx="3829">
                  <c:v> 20-07-09 08:53:30</c:v>
                </c:pt>
                <c:pt idx="3830">
                  <c:v> 20-07-09 08:53:35</c:v>
                </c:pt>
                <c:pt idx="3831">
                  <c:v> 20-07-09 08:53:40</c:v>
                </c:pt>
                <c:pt idx="3832">
                  <c:v> 20-07-09 08:53:45</c:v>
                </c:pt>
                <c:pt idx="3833">
                  <c:v> 20-07-09 08:53:50</c:v>
                </c:pt>
                <c:pt idx="3834">
                  <c:v> 20-07-09 08:53:55</c:v>
                </c:pt>
                <c:pt idx="3835">
                  <c:v> 20-07-09 08:54:00</c:v>
                </c:pt>
                <c:pt idx="3836">
                  <c:v> 20-07-09 08:54:05</c:v>
                </c:pt>
                <c:pt idx="3837">
                  <c:v> 20-07-09 08:54:10</c:v>
                </c:pt>
                <c:pt idx="3838">
                  <c:v> 20-07-09 08:54:15</c:v>
                </c:pt>
                <c:pt idx="3839">
                  <c:v> 20-07-09 08:54:20</c:v>
                </c:pt>
                <c:pt idx="3840">
                  <c:v> 20-07-09 08:54:25</c:v>
                </c:pt>
                <c:pt idx="3841">
                  <c:v> 20-07-09 08:54:30</c:v>
                </c:pt>
                <c:pt idx="3842">
                  <c:v> 20-07-09 08:54:35</c:v>
                </c:pt>
                <c:pt idx="3843">
                  <c:v> 20-07-09 08:54:40</c:v>
                </c:pt>
                <c:pt idx="3844">
                  <c:v> 20-07-09 08:54:45</c:v>
                </c:pt>
                <c:pt idx="3845">
                  <c:v> 20-07-09 08:54:50</c:v>
                </c:pt>
                <c:pt idx="3846">
                  <c:v> 20-07-09 08:54:55</c:v>
                </c:pt>
                <c:pt idx="3847">
                  <c:v> 20-07-09 08:55:00</c:v>
                </c:pt>
                <c:pt idx="3848">
                  <c:v> 20-07-09 08:55:05</c:v>
                </c:pt>
                <c:pt idx="3849">
                  <c:v> 20-07-09 08:55:10</c:v>
                </c:pt>
                <c:pt idx="3850">
                  <c:v> 20-07-09 08:55:15</c:v>
                </c:pt>
                <c:pt idx="3851">
                  <c:v> 20-07-09 08:55:20</c:v>
                </c:pt>
                <c:pt idx="3852">
                  <c:v> 20-07-09 08:55:25</c:v>
                </c:pt>
                <c:pt idx="3853">
                  <c:v> 20-07-09 08:55:30</c:v>
                </c:pt>
                <c:pt idx="3854">
                  <c:v> 20-07-09 08:55:35</c:v>
                </c:pt>
                <c:pt idx="3855">
                  <c:v> 20-07-09 08:55:40</c:v>
                </c:pt>
                <c:pt idx="3856">
                  <c:v> 20-07-09 08:55:45</c:v>
                </c:pt>
                <c:pt idx="3857">
                  <c:v> 20-07-09 08:55:50</c:v>
                </c:pt>
                <c:pt idx="3858">
                  <c:v> 20-07-09 08:55:55</c:v>
                </c:pt>
                <c:pt idx="3859">
                  <c:v> 20-07-09 08:56:00</c:v>
                </c:pt>
                <c:pt idx="3860">
                  <c:v> 20-07-09 08:56:05</c:v>
                </c:pt>
                <c:pt idx="3861">
                  <c:v> 20-07-09 08:56:10</c:v>
                </c:pt>
                <c:pt idx="3862">
                  <c:v> 20-07-09 08:56:15</c:v>
                </c:pt>
                <c:pt idx="3863">
                  <c:v> 20-07-09 08:56:20</c:v>
                </c:pt>
                <c:pt idx="3864">
                  <c:v> 20-07-09 08:56:25</c:v>
                </c:pt>
                <c:pt idx="3865">
                  <c:v> 20-07-09 08:56:30</c:v>
                </c:pt>
                <c:pt idx="3866">
                  <c:v> 20-07-09 08:56:35</c:v>
                </c:pt>
                <c:pt idx="3867">
                  <c:v> 20-07-09 08:56:40</c:v>
                </c:pt>
                <c:pt idx="3868">
                  <c:v> 20-07-09 08:56:45</c:v>
                </c:pt>
                <c:pt idx="3869">
                  <c:v> 20-07-09 08:56:50</c:v>
                </c:pt>
                <c:pt idx="3870">
                  <c:v> 20-07-09 08:56:55</c:v>
                </c:pt>
                <c:pt idx="3871">
                  <c:v> 20-07-09 08:57:00</c:v>
                </c:pt>
                <c:pt idx="3872">
                  <c:v> 20-07-09 08:57:05</c:v>
                </c:pt>
                <c:pt idx="3873">
                  <c:v> 20-07-09 08:57:10</c:v>
                </c:pt>
                <c:pt idx="3874">
                  <c:v> 20-07-09 08:57:20</c:v>
                </c:pt>
                <c:pt idx="3875">
                  <c:v> 20-07-09 08:57:25</c:v>
                </c:pt>
                <c:pt idx="3876">
                  <c:v> 20-07-09 08:57:30</c:v>
                </c:pt>
                <c:pt idx="3877">
                  <c:v> 20-07-09 08:57:35</c:v>
                </c:pt>
                <c:pt idx="3878">
                  <c:v> 20-07-09 08:57:40</c:v>
                </c:pt>
                <c:pt idx="3879">
                  <c:v> 20-07-09 08:57:45</c:v>
                </c:pt>
                <c:pt idx="3880">
                  <c:v> 20-07-09 08:57:50</c:v>
                </c:pt>
                <c:pt idx="3881">
                  <c:v> 20-07-09 08:57:55</c:v>
                </c:pt>
                <c:pt idx="3882">
                  <c:v> 20-07-09 08:58:00</c:v>
                </c:pt>
                <c:pt idx="3883">
                  <c:v> 20-07-09 08:58:05</c:v>
                </c:pt>
                <c:pt idx="3884">
                  <c:v> 20-07-09 08:58:10</c:v>
                </c:pt>
                <c:pt idx="3885">
                  <c:v> 20-07-09 08:58:15</c:v>
                </c:pt>
                <c:pt idx="3886">
                  <c:v> 20-07-09 08:59:10</c:v>
                </c:pt>
                <c:pt idx="3887">
                  <c:v> 20-07-09 08:59:15</c:v>
                </c:pt>
                <c:pt idx="3888">
                  <c:v> 20-07-09 08:59:20</c:v>
                </c:pt>
                <c:pt idx="3889">
                  <c:v> 20-07-09 08:59:25</c:v>
                </c:pt>
                <c:pt idx="3890">
                  <c:v> 20-07-09 08:59:30</c:v>
                </c:pt>
                <c:pt idx="3891">
                  <c:v> 20-07-09 08:59:35</c:v>
                </c:pt>
                <c:pt idx="3892">
                  <c:v> 20-07-09 08:59:40</c:v>
                </c:pt>
                <c:pt idx="3893">
                  <c:v> 20-07-09 08:59:45</c:v>
                </c:pt>
                <c:pt idx="3894">
                  <c:v> 20-07-09 08:59:50</c:v>
                </c:pt>
                <c:pt idx="3895">
                  <c:v> 20-07-09 08:59:55</c:v>
                </c:pt>
                <c:pt idx="3896">
                  <c:v> 20-07-09 09:00:00</c:v>
                </c:pt>
                <c:pt idx="3897">
                  <c:v> 20-07-09 09:00:05</c:v>
                </c:pt>
                <c:pt idx="3898">
                  <c:v> 20-07-09 09:00:10</c:v>
                </c:pt>
                <c:pt idx="3899">
                  <c:v> 20-07-09 09:00:15</c:v>
                </c:pt>
                <c:pt idx="3900">
                  <c:v> 20-07-09 09:00:20</c:v>
                </c:pt>
                <c:pt idx="3901">
                  <c:v> 20-07-09 09:00:25</c:v>
                </c:pt>
                <c:pt idx="3902">
                  <c:v> 20-07-09 09:00:30</c:v>
                </c:pt>
                <c:pt idx="3903">
                  <c:v> 20-07-09 09:00:35</c:v>
                </c:pt>
                <c:pt idx="3904">
                  <c:v> 20-07-09 09:00:40</c:v>
                </c:pt>
                <c:pt idx="3905">
                  <c:v> 20-07-09 09:00:45</c:v>
                </c:pt>
                <c:pt idx="3906">
                  <c:v> 20-07-09 09:00:50</c:v>
                </c:pt>
                <c:pt idx="3907">
                  <c:v> 20-07-09 09:00:55</c:v>
                </c:pt>
                <c:pt idx="3908">
                  <c:v> 20-07-09 09:01:00</c:v>
                </c:pt>
                <c:pt idx="3909">
                  <c:v> 20-07-09 09:01:05</c:v>
                </c:pt>
                <c:pt idx="3910">
                  <c:v> 20-07-09 09:01:10</c:v>
                </c:pt>
                <c:pt idx="3911">
                  <c:v> 20-07-09 09:01:15</c:v>
                </c:pt>
                <c:pt idx="3912">
                  <c:v> 20-07-09 09:01:20</c:v>
                </c:pt>
                <c:pt idx="3913">
                  <c:v> 20-07-09 09:01:30</c:v>
                </c:pt>
                <c:pt idx="3914">
                  <c:v> 20-07-09 09:01:35</c:v>
                </c:pt>
                <c:pt idx="3915">
                  <c:v> 20-07-09 09:01:40</c:v>
                </c:pt>
                <c:pt idx="3916">
                  <c:v> 20-07-09 09:01:45</c:v>
                </c:pt>
                <c:pt idx="3917">
                  <c:v> 20-07-09 09:01:50</c:v>
                </c:pt>
                <c:pt idx="3918">
                  <c:v> 20-07-09 09:01:55</c:v>
                </c:pt>
                <c:pt idx="3919">
                  <c:v> 20-07-09 09:02:00</c:v>
                </c:pt>
                <c:pt idx="3920">
                  <c:v> 20-07-09 09:02:05</c:v>
                </c:pt>
                <c:pt idx="3921">
                  <c:v> 20-07-09 09:02:10</c:v>
                </c:pt>
                <c:pt idx="3922">
                  <c:v> 20-07-09 09:02:15</c:v>
                </c:pt>
                <c:pt idx="3923">
                  <c:v> 20-07-09 09:02:20</c:v>
                </c:pt>
                <c:pt idx="3924">
                  <c:v> 20-07-09 09:02:25</c:v>
                </c:pt>
                <c:pt idx="3925">
                  <c:v> 20-07-09 09:02:30</c:v>
                </c:pt>
                <c:pt idx="3926">
                  <c:v> 20-07-09 09:02:35</c:v>
                </c:pt>
                <c:pt idx="3927">
                  <c:v> 20-07-09 09:02:40</c:v>
                </c:pt>
                <c:pt idx="3928">
                  <c:v> 20-07-09 09:02:45</c:v>
                </c:pt>
                <c:pt idx="3929">
                  <c:v> 20-07-09 09:02:50</c:v>
                </c:pt>
                <c:pt idx="3930">
                  <c:v> 20-07-09 09:02:55</c:v>
                </c:pt>
                <c:pt idx="3931">
                  <c:v> 20-07-09 09:03:00</c:v>
                </c:pt>
                <c:pt idx="3932">
                  <c:v> 20-07-09 09:03:05</c:v>
                </c:pt>
                <c:pt idx="3933">
                  <c:v> 20-07-09 09:03:10</c:v>
                </c:pt>
                <c:pt idx="3934">
                  <c:v> 20-07-09 09:03:15</c:v>
                </c:pt>
                <c:pt idx="3935">
                  <c:v> 20-07-09 09:03:20</c:v>
                </c:pt>
                <c:pt idx="3936">
                  <c:v> 20-07-09 09:03:25</c:v>
                </c:pt>
                <c:pt idx="3937">
                  <c:v> 20-07-09 09:03:30</c:v>
                </c:pt>
                <c:pt idx="3938">
                  <c:v> 20-07-09 09:03:35</c:v>
                </c:pt>
                <c:pt idx="3939">
                  <c:v> 20-07-09 09:03:40</c:v>
                </c:pt>
                <c:pt idx="3940">
                  <c:v> 20-07-09 09:03:45</c:v>
                </c:pt>
                <c:pt idx="3941">
                  <c:v> 20-07-09 09:03:50</c:v>
                </c:pt>
                <c:pt idx="3942">
                  <c:v> 20-07-09 09:03:55</c:v>
                </c:pt>
                <c:pt idx="3943">
                  <c:v> 20-07-09 09:04:00</c:v>
                </c:pt>
                <c:pt idx="3944">
                  <c:v> 20-07-09 09:04:05</c:v>
                </c:pt>
                <c:pt idx="3945">
                  <c:v> 20-07-09 09:04:10</c:v>
                </c:pt>
                <c:pt idx="3946">
                  <c:v> 20-07-09 09:04:15</c:v>
                </c:pt>
                <c:pt idx="3947">
                  <c:v> 20-07-09 09:04:20</c:v>
                </c:pt>
                <c:pt idx="3948">
                  <c:v> 20-07-09 09:04:25</c:v>
                </c:pt>
                <c:pt idx="3949">
                  <c:v> 20-07-09 09:04:30</c:v>
                </c:pt>
                <c:pt idx="3950">
                  <c:v> 20-07-09 09:04:35</c:v>
                </c:pt>
                <c:pt idx="3951">
                  <c:v> 20-07-09 09:04:40</c:v>
                </c:pt>
                <c:pt idx="3952">
                  <c:v> 20-07-09 09:04:45</c:v>
                </c:pt>
                <c:pt idx="3953">
                  <c:v> 20-07-09 09:04:50</c:v>
                </c:pt>
                <c:pt idx="3954">
                  <c:v> 20-07-09 09:04:55</c:v>
                </c:pt>
                <c:pt idx="3955">
                  <c:v> 20-07-09 09:05:00</c:v>
                </c:pt>
                <c:pt idx="3956">
                  <c:v> 20-07-09 09:05:05</c:v>
                </c:pt>
                <c:pt idx="3957">
                  <c:v> 20-07-09 09:05:10</c:v>
                </c:pt>
                <c:pt idx="3958">
                  <c:v> 20-07-09 09:05:15</c:v>
                </c:pt>
                <c:pt idx="3959">
                  <c:v> 20-07-09 09:05:20</c:v>
                </c:pt>
                <c:pt idx="3960">
                  <c:v> 20-07-09 09:05:25</c:v>
                </c:pt>
                <c:pt idx="3961">
                  <c:v> 20-07-09 09:05:30</c:v>
                </c:pt>
                <c:pt idx="3962">
                  <c:v> 20-07-09 09:05:35</c:v>
                </c:pt>
                <c:pt idx="3963">
                  <c:v> 20-07-09 09:05:40</c:v>
                </c:pt>
                <c:pt idx="3964">
                  <c:v> 20-07-09 09:05:45</c:v>
                </c:pt>
                <c:pt idx="3965">
                  <c:v> 20-07-09 09:05:50</c:v>
                </c:pt>
                <c:pt idx="3966">
                  <c:v> 20-07-09 09:05:55</c:v>
                </c:pt>
                <c:pt idx="3967">
                  <c:v> 20-07-09 09:06:00</c:v>
                </c:pt>
                <c:pt idx="3968">
                  <c:v> 20-07-09 09:06:05</c:v>
                </c:pt>
                <c:pt idx="3969">
                  <c:v> 20-07-09 09:06:10</c:v>
                </c:pt>
                <c:pt idx="3970">
                  <c:v> 20-07-09 09:06:15</c:v>
                </c:pt>
                <c:pt idx="3971">
                  <c:v> 20-07-09 09:06:20</c:v>
                </c:pt>
                <c:pt idx="3972">
                  <c:v> 20-07-09 09:06:25</c:v>
                </c:pt>
                <c:pt idx="3973">
                  <c:v> 20-07-09 09:07:10</c:v>
                </c:pt>
                <c:pt idx="3974">
                  <c:v> 20-07-09 09:07:15</c:v>
                </c:pt>
                <c:pt idx="3975">
                  <c:v> 20-07-09 09:07:20</c:v>
                </c:pt>
                <c:pt idx="3976">
                  <c:v> 20-07-09 09:07:25</c:v>
                </c:pt>
                <c:pt idx="3977">
                  <c:v> 20-07-09 09:07:30</c:v>
                </c:pt>
                <c:pt idx="3978">
                  <c:v> 20-07-09 09:07:35</c:v>
                </c:pt>
                <c:pt idx="3979">
                  <c:v> 20-07-09 09:07:40</c:v>
                </c:pt>
                <c:pt idx="3980">
                  <c:v> 20-07-09 09:07:45</c:v>
                </c:pt>
                <c:pt idx="3981">
                  <c:v> 20-07-09 09:07:50</c:v>
                </c:pt>
                <c:pt idx="3982">
                  <c:v> 20-07-09 09:07:55</c:v>
                </c:pt>
                <c:pt idx="3983">
                  <c:v> 20-07-09 09:08:00</c:v>
                </c:pt>
                <c:pt idx="3984">
                  <c:v> 20-07-09 09:08:05</c:v>
                </c:pt>
                <c:pt idx="3985">
                  <c:v> 20-07-09 09:08:10</c:v>
                </c:pt>
                <c:pt idx="3986">
                  <c:v> 20-07-09 09:08:15</c:v>
                </c:pt>
                <c:pt idx="3987">
                  <c:v> 20-07-09 09:08:20</c:v>
                </c:pt>
                <c:pt idx="3988">
                  <c:v> 20-07-09 09:08:25</c:v>
                </c:pt>
                <c:pt idx="3989">
                  <c:v> 20-07-09 09:08:30</c:v>
                </c:pt>
                <c:pt idx="3990">
                  <c:v> 20-07-09 09:08:35</c:v>
                </c:pt>
                <c:pt idx="3991">
                  <c:v> 20-07-09 09:08:40</c:v>
                </c:pt>
                <c:pt idx="3992">
                  <c:v> 20-07-09 09:08:45</c:v>
                </c:pt>
                <c:pt idx="3993">
                  <c:v> 20-07-09 09:08:50</c:v>
                </c:pt>
                <c:pt idx="3994">
                  <c:v> 20-07-09 09:08:55</c:v>
                </c:pt>
                <c:pt idx="3995">
                  <c:v> 20-07-09 09:09:00</c:v>
                </c:pt>
                <c:pt idx="3996">
                  <c:v> 20-07-09 09:09:05</c:v>
                </c:pt>
                <c:pt idx="3997">
                  <c:v> 20-07-09 09:09:10</c:v>
                </c:pt>
                <c:pt idx="3998">
                  <c:v> 20-07-09 09:09:15</c:v>
                </c:pt>
                <c:pt idx="3999">
                  <c:v> 20-07-09 09:09:20</c:v>
                </c:pt>
                <c:pt idx="4000">
                  <c:v> 20-07-09 09:09:25</c:v>
                </c:pt>
                <c:pt idx="4001">
                  <c:v> 20-07-09 09:09:30</c:v>
                </c:pt>
                <c:pt idx="4002">
                  <c:v> 20-07-09 09:09:35</c:v>
                </c:pt>
                <c:pt idx="4003">
                  <c:v> 20-07-09 09:09:40</c:v>
                </c:pt>
                <c:pt idx="4004">
                  <c:v> 20-07-09 09:09:45</c:v>
                </c:pt>
                <c:pt idx="4005">
                  <c:v> 20-07-09 09:09:50</c:v>
                </c:pt>
                <c:pt idx="4006">
                  <c:v> 20-07-09 09:09:55</c:v>
                </c:pt>
                <c:pt idx="4007">
                  <c:v> 20-07-09 09:10:00</c:v>
                </c:pt>
                <c:pt idx="4008">
                  <c:v> 20-07-09 09:10:05</c:v>
                </c:pt>
                <c:pt idx="4009">
                  <c:v> 20-07-09 09:10:10</c:v>
                </c:pt>
                <c:pt idx="4010">
                  <c:v> 20-07-09 09:10:15</c:v>
                </c:pt>
                <c:pt idx="4011">
                  <c:v> 20-07-09 09:10:20</c:v>
                </c:pt>
                <c:pt idx="4012">
                  <c:v> 20-07-09 09:10:25</c:v>
                </c:pt>
                <c:pt idx="4013">
                  <c:v> 20-07-09 09:10:30</c:v>
                </c:pt>
                <c:pt idx="4014">
                  <c:v> 20-07-09 09:10:35</c:v>
                </c:pt>
                <c:pt idx="4015">
                  <c:v> 20-07-09 09:10:40</c:v>
                </c:pt>
                <c:pt idx="4016">
                  <c:v> 20-07-09 09:10:45</c:v>
                </c:pt>
                <c:pt idx="4017">
                  <c:v> 20-07-09 09:10:50</c:v>
                </c:pt>
                <c:pt idx="4018">
                  <c:v> 20-07-09 09:10:55</c:v>
                </c:pt>
                <c:pt idx="4019">
                  <c:v> 20-07-09 09:11:00</c:v>
                </c:pt>
                <c:pt idx="4020">
                  <c:v> 20-07-09 09:11:05</c:v>
                </c:pt>
                <c:pt idx="4021">
                  <c:v> 20-07-09 09:11:10</c:v>
                </c:pt>
                <c:pt idx="4022">
                  <c:v> 20-07-09 09:11:15</c:v>
                </c:pt>
                <c:pt idx="4023">
                  <c:v> 20-07-09 09:11:20</c:v>
                </c:pt>
                <c:pt idx="4024">
                  <c:v> 20-07-09 09:11:25</c:v>
                </c:pt>
                <c:pt idx="4025">
                  <c:v> 20-07-09 09:11:30</c:v>
                </c:pt>
                <c:pt idx="4026">
                  <c:v> 20-07-09 09:11:35</c:v>
                </c:pt>
                <c:pt idx="4027">
                  <c:v> 20-07-09 09:11:40</c:v>
                </c:pt>
                <c:pt idx="4028">
                  <c:v> 20-07-09 09:11:45</c:v>
                </c:pt>
                <c:pt idx="4029">
                  <c:v> 20-07-09 09:11:50</c:v>
                </c:pt>
                <c:pt idx="4030">
                  <c:v> 20-07-09 09:11:55</c:v>
                </c:pt>
                <c:pt idx="4031">
                  <c:v> 20-07-09 09:12:00</c:v>
                </c:pt>
                <c:pt idx="4032">
                  <c:v> 20-07-09 09:12:05</c:v>
                </c:pt>
                <c:pt idx="4033">
                  <c:v> 20-07-09 09:12:10</c:v>
                </c:pt>
                <c:pt idx="4034">
                  <c:v> 20-07-09 09:12:15</c:v>
                </c:pt>
                <c:pt idx="4035">
                  <c:v> 20-07-09 09:12:20</c:v>
                </c:pt>
                <c:pt idx="4036">
                  <c:v> 20-07-09 09:12:25</c:v>
                </c:pt>
                <c:pt idx="4037">
                  <c:v> 20-07-09 09:12:30</c:v>
                </c:pt>
                <c:pt idx="4038">
                  <c:v> 20-07-09 09:12:35</c:v>
                </c:pt>
                <c:pt idx="4039">
                  <c:v> 20-07-09 09:12:40</c:v>
                </c:pt>
                <c:pt idx="4040">
                  <c:v> 20-07-09 09:12:45</c:v>
                </c:pt>
                <c:pt idx="4041">
                  <c:v> 20-07-09 09:12:50</c:v>
                </c:pt>
                <c:pt idx="4042">
                  <c:v> 20-07-09 09:12:55</c:v>
                </c:pt>
                <c:pt idx="4043">
                  <c:v> 20-07-09 09:13:00</c:v>
                </c:pt>
                <c:pt idx="4044">
                  <c:v> 20-07-09 09:13:05</c:v>
                </c:pt>
                <c:pt idx="4045">
                  <c:v> 20-07-09 09:13:10</c:v>
                </c:pt>
                <c:pt idx="4046">
                  <c:v> 20-07-09 09:13:15</c:v>
                </c:pt>
                <c:pt idx="4047">
                  <c:v> 20-07-09 09:13:20</c:v>
                </c:pt>
                <c:pt idx="4048">
                  <c:v> 20-07-09 09:13:25</c:v>
                </c:pt>
                <c:pt idx="4049">
                  <c:v> 20-07-09 09:13:30</c:v>
                </c:pt>
                <c:pt idx="4050">
                  <c:v> 20-07-09 09:13:35</c:v>
                </c:pt>
                <c:pt idx="4051">
                  <c:v> 20-07-09 09:13:40</c:v>
                </c:pt>
                <c:pt idx="4052">
                  <c:v> 20-07-09 09:13:45</c:v>
                </c:pt>
                <c:pt idx="4053">
                  <c:v> 20-07-09 09:13:50</c:v>
                </c:pt>
                <c:pt idx="4054">
                  <c:v> 20-07-09 09:13:55</c:v>
                </c:pt>
                <c:pt idx="4055">
                  <c:v> 20-07-09 09:14:00</c:v>
                </c:pt>
                <c:pt idx="4056">
                  <c:v> 20-07-09 09:14:05</c:v>
                </c:pt>
                <c:pt idx="4057">
                  <c:v> 20-07-09 09:14:10</c:v>
                </c:pt>
                <c:pt idx="4058">
                  <c:v> 20-07-09 09:14:15</c:v>
                </c:pt>
                <c:pt idx="4059">
                  <c:v> 20-07-09 09:14:20</c:v>
                </c:pt>
                <c:pt idx="4060">
                  <c:v> 20-07-09 09:14:25</c:v>
                </c:pt>
                <c:pt idx="4061">
                  <c:v> 20-07-09 09:14:30</c:v>
                </c:pt>
                <c:pt idx="4062">
                  <c:v> 20-07-09 09:14:35</c:v>
                </c:pt>
                <c:pt idx="4063">
                  <c:v> 20-07-09 09:14:40</c:v>
                </c:pt>
                <c:pt idx="4064">
                  <c:v> 20-07-09 09:14:45</c:v>
                </c:pt>
                <c:pt idx="4065">
                  <c:v> 20-07-09 09:14:50</c:v>
                </c:pt>
                <c:pt idx="4066">
                  <c:v> 20-07-09 09:14:55</c:v>
                </c:pt>
                <c:pt idx="4067">
                  <c:v> 20-07-09 09:15:00</c:v>
                </c:pt>
                <c:pt idx="4068">
                  <c:v> 20-07-09 09:15:05</c:v>
                </c:pt>
                <c:pt idx="4069">
                  <c:v> 20-07-09 09:15:10</c:v>
                </c:pt>
                <c:pt idx="4070">
                  <c:v> 20-07-09 09:15:15</c:v>
                </c:pt>
                <c:pt idx="4071">
                  <c:v> 20-07-09 09:15:20</c:v>
                </c:pt>
                <c:pt idx="4072">
                  <c:v> 20-07-09 09:15:25</c:v>
                </c:pt>
                <c:pt idx="4073">
                  <c:v> 20-07-09 09:15:30</c:v>
                </c:pt>
                <c:pt idx="4074">
                  <c:v> 20-07-09 09:15:35</c:v>
                </c:pt>
                <c:pt idx="4075">
                  <c:v> 20-07-09 09:15:40</c:v>
                </c:pt>
                <c:pt idx="4076">
                  <c:v> 20-07-09 09:15:45</c:v>
                </c:pt>
                <c:pt idx="4077">
                  <c:v> 20-07-09 09:15:50</c:v>
                </c:pt>
                <c:pt idx="4078">
                  <c:v> 20-07-09 09:15:55</c:v>
                </c:pt>
                <c:pt idx="4079">
                  <c:v> 20-07-09 09:16:00</c:v>
                </c:pt>
                <c:pt idx="4080">
                  <c:v> 20-07-09 09:16:05</c:v>
                </c:pt>
                <c:pt idx="4081">
                  <c:v> 20-07-09 09:16:10</c:v>
                </c:pt>
                <c:pt idx="4082">
                  <c:v> 20-07-09 09:16:15</c:v>
                </c:pt>
                <c:pt idx="4083">
                  <c:v> 20-07-09 09:16:20</c:v>
                </c:pt>
                <c:pt idx="4084">
                  <c:v> 20-07-09 09:16:25</c:v>
                </c:pt>
                <c:pt idx="4085">
                  <c:v> 20-07-09 09:16:30</c:v>
                </c:pt>
                <c:pt idx="4086">
                  <c:v> 20-07-09 09:16:35</c:v>
                </c:pt>
                <c:pt idx="4087">
                  <c:v> 20-07-09 09:16:40</c:v>
                </c:pt>
                <c:pt idx="4088">
                  <c:v> 20-07-09 09:16:45</c:v>
                </c:pt>
                <c:pt idx="4089">
                  <c:v> 20-07-09 09:16:50</c:v>
                </c:pt>
                <c:pt idx="4090">
                  <c:v> 20-07-09 09:16:55</c:v>
                </c:pt>
                <c:pt idx="4091">
                  <c:v> 20-07-09 09:17:00</c:v>
                </c:pt>
                <c:pt idx="4092">
                  <c:v> 20-07-09 09:17:05</c:v>
                </c:pt>
                <c:pt idx="4093">
                  <c:v> 20-07-09 09:17:10</c:v>
                </c:pt>
                <c:pt idx="4094">
                  <c:v> 20-07-09 09:17:15</c:v>
                </c:pt>
                <c:pt idx="4095">
                  <c:v> 20-07-09 09:17:20</c:v>
                </c:pt>
                <c:pt idx="4096">
                  <c:v> 20-07-09 09:17:25</c:v>
                </c:pt>
                <c:pt idx="4097">
                  <c:v> 20-07-09 09:17:30</c:v>
                </c:pt>
                <c:pt idx="4098">
                  <c:v> 20-07-09 09:17:35</c:v>
                </c:pt>
                <c:pt idx="4099">
                  <c:v> 20-07-09 09:17:40</c:v>
                </c:pt>
                <c:pt idx="4100">
                  <c:v> 20-07-09 09:17:45</c:v>
                </c:pt>
                <c:pt idx="4101">
                  <c:v> 20-07-09 09:17:50</c:v>
                </c:pt>
                <c:pt idx="4102">
                  <c:v> 20-07-09 09:17:55</c:v>
                </c:pt>
                <c:pt idx="4103">
                  <c:v> 20-07-09 09:18:00</c:v>
                </c:pt>
                <c:pt idx="4104">
                  <c:v> 20-07-09 09:18:05</c:v>
                </c:pt>
                <c:pt idx="4105">
                  <c:v> 20-07-09 09:18:10</c:v>
                </c:pt>
                <c:pt idx="4106">
                  <c:v> 20-07-09 09:18:15</c:v>
                </c:pt>
                <c:pt idx="4107">
                  <c:v> 20-07-09 09:18:20</c:v>
                </c:pt>
                <c:pt idx="4108">
                  <c:v> 20-07-09 09:18:40</c:v>
                </c:pt>
                <c:pt idx="4109">
                  <c:v> 20-07-09 09:18:45</c:v>
                </c:pt>
                <c:pt idx="4110">
                  <c:v> 20-07-09 09:18:50</c:v>
                </c:pt>
                <c:pt idx="4111">
                  <c:v> 20-07-09 09:18:55</c:v>
                </c:pt>
                <c:pt idx="4112">
                  <c:v> 20-07-09 09:19:00</c:v>
                </c:pt>
                <c:pt idx="4113">
                  <c:v> 20-07-09 09:19:05</c:v>
                </c:pt>
                <c:pt idx="4114">
                  <c:v> 20-07-09 09:19:10</c:v>
                </c:pt>
                <c:pt idx="4115">
                  <c:v> 20-07-09 09:19:15</c:v>
                </c:pt>
                <c:pt idx="4116">
                  <c:v> 20-07-09 09:19:20</c:v>
                </c:pt>
                <c:pt idx="4117">
                  <c:v> 20-07-09 09:19:25</c:v>
                </c:pt>
                <c:pt idx="4118">
                  <c:v> 20-07-09 09:19:30</c:v>
                </c:pt>
                <c:pt idx="4119">
                  <c:v> 20-07-09 09:19:35</c:v>
                </c:pt>
                <c:pt idx="4120">
                  <c:v> 20-07-09 09:19:55</c:v>
                </c:pt>
                <c:pt idx="4121">
                  <c:v> 20-07-09 09:20:00</c:v>
                </c:pt>
                <c:pt idx="4122">
                  <c:v> 20-07-09 09:20:05</c:v>
                </c:pt>
                <c:pt idx="4123">
                  <c:v> 20-07-09 09:20:10</c:v>
                </c:pt>
                <c:pt idx="4124">
                  <c:v> 20-07-09 09:20:15</c:v>
                </c:pt>
                <c:pt idx="4125">
                  <c:v> 20-07-09 09:20:20</c:v>
                </c:pt>
                <c:pt idx="4126">
                  <c:v> 20-07-09 09:20:25</c:v>
                </c:pt>
                <c:pt idx="4127">
                  <c:v> 20-07-09 09:20:30</c:v>
                </c:pt>
                <c:pt idx="4128">
                  <c:v> 20-07-09 09:20:35</c:v>
                </c:pt>
                <c:pt idx="4129">
                  <c:v> 20-07-09 09:20:40</c:v>
                </c:pt>
                <c:pt idx="4130">
                  <c:v> 20-07-09 09:20:45</c:v>
                </c:pt>
                <c:pt idx="4131">
                  <c:v> 20-07-09 09:20:50</c:v>
                </c:pt>
                <c:pt idx="4132">
                  <c:v> 20-07-09 09:20:55</c:v>
                </c:pt>
                <c:pt idx="4133">
                  <c:v> 20-07-09 09:21:00</c:v>
                </c:pt>
                <c:pt idx="4134">
                  <c:v> 20-07-09 09:21:05</c:v>
                </c:pt>
                <c:pt idx="4135">
                  <c:v> 20-07-09 09:21:10</c:v>
                </c:pt>
                <c:pt idx="4136">
                  <c:v> 20-07-09 09:21:15</c:v>
                </c:pt>
                <c:pt idx="4137">
                  <c:v> 20-07-09 09:21:20</c:v>
                </c:pt>
                <c:pt idx="4138">
                  <c:v> 20-07-09 09:21:25</c:v>
                </c:pt>
                <c:pt idx="4139">
                  <c:v> 20-07-09 09:21:30</c:v>
                </c:pt>
                <c:pt idx="4140">
                  <c:v> 20-07-09 09:21:35</c:v>
                </c:pt>
                <c:pt idx="4141">
                  <c:v> 20-07-09 09:21:40</c:v>
                </c:pt>
                <c:pt idx="4142">
                  <c:v> 20-07-09 09:21:45</c:v>
                </c:pt>
                <c:pt idx="4143">
                  <c:v> 20-07-09 09:21:50</c:v>
                </c:pt>
                <c:pt idx="4144">
                  <c:v> 20-07-09 09:21:55</c:v>
                </c:pt>
                <c:pt idx="4145">
                  <c:v> 20-07-09 09:22:00</c:v>
                </c:pt>
                <c:pt idx="4146">
                  <c:v> 20-07-09 09:22:05</c:v>
                </c:pt>
                <c:pt idx="4147">
                  <c:v> 20-07-09 09:22:10</c:v>
                </c:pt>
                <c:pt idx="4148">
                  <c:v> 20-07-09 09:22:15</c:v>
                </c:pt>
                <c:pt idx="4149">
                  <c:v> 20-07-09 09:22:20</c:v>
                </c:pt>
                <c:pt idx="4150">
                  <c:v> 20-07-09 09:22:25</c:v>
                </c:pt>
                <c:pt idx="4151">
                  <c:v> 20-07-09 09:22:30</c:v>
                </c:pt>
                <c:pt idx="4152">
                  <c:v> 20-07-09 09:22:35</c:v>
                </c:pt>
                <c:pt idx="4153">
                  <c:v> 20-07-09 09:22:50</c:v>
                </c:pt>
                <c:pt idx="4154">
                  <c:v> 20-07-09 09:22:55</c:v>
                </c:pt>
                <c:pt idx="4155">
                  <c:v> 20-07-09 09:23:00</c:v>
                </c:pt>
                <c:pt idx="4156">
                  <c:v> 20-07-09 09:23:05</c:v>
                </c:pt>
                <c:pt idx="4157">
                  <c:v> 20-07-09 09:23:10</c:v>
                </c:pt>
                <c:pt idx="4158">
                  <c:v> 20-07-09 09:23:15</c:v>
                </c:pt>
                <c:pt idx="4159">
                  <c:v> 20-07-09 09:23:20</c:v>
                </c:pt>
                <c:pt idx="4160">
                  <c:v> 20-07-09 09:23:25</c:v>
                </c:pt>
                <c:pt idx="4161">
                  <c:v> 20-07-09 09:23:30</c:v>
                </c:pt>
                <c:pt idx="4162">
                  <c:v> 20-07-09 09:23:35</c:v>
                </c:pt>
                <c:pt idx="4163">
                  <c:v> 20-07-09 09:23:40</c:v>
                </c:pt>
                <c:pt idx="4164">
                  <c:v> 20-07-09 09:23:45</c:v>
                </c:pt>
                <c:pt idx="4165">
                  <c:v> 20-07-09 09:23:50</c:v>
                </c:pt>
                <c:pt idx="4166">
                  <c:v> 20-07-09 09:23:55</c:v>
                </c:pt>
                <c:pt idx="4167">
                  <c:v> 20-07-09 09:24:00</c:v>
                </c:pt>
                <c:pt idx="4168">
                  <c:v> 20-07-09 09:24:05</c:v>
                </c:pt>
                <c:pt idx="4169">
                  <c:v> 20-07-09 09:24:10</c:v>
                </c:pt>
                <c:pt idx="4170">
                  <c:v> 20-07-09 09:24:15</c:v>
                </c:pt>
                <c:pt idx="4171">
                  <c:v> 20-07-09 09:24:20</c:v>
                </c:pt>
                <c:pt idx="4172">
                  <c:v> 20-07-09 09:24:25</c:v>
                </c:pt>
                <c:pt idx="4173">
                  <c:v> 20-07-09 09:24:30</c:v>
                </c:pt>
                <c:pt idx="4174">
                  <c:v> 20-07-09 09:24:35</c:v>
                </c:pt>
                <c:pt idx="4175">
                  <c:v> 20-07-09 09:24:40</c:v>
                </c:pt>
                <c:pt idx="4176">
                  <c:v> 20-07-09 09:24:45</c:v>
                </c:pt>
                <c:pt idx="4177">
                  <c:v> 20-07-09 09:24:50</c:v>
                </c:pt>
                <c:pt idx="4178">
                  <c:v> 20-07-09 09:24:55</c:v>
                </c:pt>
                <c:pt idx="4179">
                  <c:v> 20-07-09 09:25:00</c:v>
                </c:pt>
                <c:pt idx="4180">
                  <c:v> 20-07-09 09:25:05</c:v>
                </c:pt>
                <c:pt idx="4181">
                  <c:v> 20-07-09 09:25:10</c:v>
                </c:pt>
                <c:pt idx="4182">
                  <c:v> 20-07-09 09:25:15</c:v>
                </c:pt>
                <c:pt idx="4183">
                  <c:v> 20-07-09 09:25:20</c:v>
                </c:pt>
                <c:pt idx="4184">
                  <c:v> 20-07-09 09:25:25</c:v>
                </c:pt>
                <c:pt idx="4185">
                  <c:v> 20-07-09 09:25:30</c:v>
                </c:pt>
                <c:pt idx="4186">
                  <c:v> 20-07-09 09:25:35</c:v>
                </c:pt>
                <c:pt idx="4187">
                  <c:v> 20-07-09 09:25:40</c:v>
                </c:pt>
                <c:pt idx="4188">
                  <c:v> 20-07-09 09:25:45</c:v>
                </c:pt>
                <c:pt idx="4189">
                  <c:v> 20-07-09 09:25:50</c:v>
                </c:pt>
                <c:pt idx="4190">
                  <c:v> 20-07-09 09:25:55</c:v>
                </c:pt>
                <c:pt idx="4191">
                  <c:v> 20-07-09 09:26:00</c:v>
                </c:pt>
                <c:pt idx="4192">
                  <c:v> 20-07-09 09:26:05</c:v>
                </c:pt>
                <c:pt idx="4193">
                  <c:v> 20-07-09 09:26:10</c:v>
                </c:pt>
                <c:pt idx="4194">
                  <c:v> 20-07-09 09:26:15</c:v>
                </c:pt>
                <c:pt idx="4195">
                  <c:v> 20-07-09 09:26:20</c:v>
                </c:pt>
                <c:pt idx="4196">
                  <c:v> 20-07-09 09:26:25</c:v>
                </c:pt>
                <c:pt idx="4197">
                  <c:v> 20-07-09 09:26:30</c:v>
                </c:pt>
                <c:pt idx="4198">
                  <c:v> 20-07-09 09:26:35</c:v>
                </c:pt>
                <c:pt idx="4199">
                  <c:v> 20-07-09 09:26:40</c:v>
                </c:pt>
                <c:pt idx="4200">
                  <c:v> 20-07-09 09:27:10</c:v>
                </c:pt>
                <c:pt idx="4201">
                  <c:v> 20-07-09 09:27:15</c:v>
                </c:pt>
                <c:pt idx="4202">
                  <c:v> 20-07-09 09:27:20</c:v>
                </c:pt>
                <c:pt idx="4203">
                  <c:v> 20-07-09 09:27:25</c:v>
                </c:pt>
                <c:pt idx="4204">
                  <c:v> 20-07-09 09:27:30</c:v>
                </c:pt>
                <c:pt idx="4205">
                  <c:v> 20-07-09 09:27:35</c:v>
                </c:pt>
                <c:pt idx="4206">
                  <c:v> 20-07-09 09:27:40</c:v>
                </c:pt>
                <c:pt idx="4207">
                  <c:v> 20-07-09 09:27:45</c:v>
                </c:pt>
                <c:pt idx="4208">
                  <c:v> 20-07-09 09:27:50</c:v>
                </c:pt>
                <c:pt idx="4209">
                  <c:v> 20-07-09 09:27:55</c:v>
                </c:pt>
                <c:pt idx="4210">
                  <c:v> 20-07-09 09:28:00</c:v>
                </c:pt>
                <c:pt idx="4211">
                  <c:v> 20-07-09 09:28:05</c:v>
                </c:pt>
                <c:pt idx="4212">
                  <c:v> 20-07-09 09:28:10</c:v>
                </c:pt>
                <c:pt idx="4213">
                  <c:v> 20-07-09 09:28:15</c:v>
                </c:pt>
                <c:pt idx="4214">
                  <c:v> 20-07-09 09:28:20</c:v>
                </c:pt>
                <c:pt idx="4215">
                  <c:v> 20-07-09 09:28:25</c:v>
                </c:pt>
                <c:pt idx="4216">
                  <c:v> 20-07-09 09:28:30</c:v>
                </c:pt>
                <c:pt idx="4217">
                  <c:v> 20-07-09 09:28:35</c:v>
                </c:pt>
                <c:pt idx="4218">
                  <c:v> 20-07-09 09:28:40</c:v>
                </c:pt>
                <c:pt idx="4219">
                  <c:v> 20-07-09 09:28:45</c:v>
                </c:pt>
                <c:pt idx="4220">
                  <c:v> 20-07-09 09:28:50</c:v>
                </c:pt>
                <c:pt idx="4221">
                  <c:v> 20-07-09 09:28:55</c:v>
                </c:pt>
                <c:pt idx="4222">
                  <c:v> 20-07-09 09:29:00</c:v>
                </c:pt>
                <c:pt idx="4223">
                  <c:v> 20-07-09 09:29:05</c:v>
                </c:pt>
                <c:pt idx="4224">
                  <c:v> 20-07-09 09:29:10</c:v>
                </c:pt>
                <c:pt idx="4225">
                  <c:v> 20-07-09 09:29:15</c:v>
                </c:pt>
                <c:pt idx="4226">
                  <c:v> 20-07-09 09:29:20</c:v>
                </c:pt>
                <c:pt idx="4227">
                  <c:v> 20-07-09 09:29:25</c:v>
                </c:pt>
                <c:pt idx="4228">
                  <c:v> 20-07-09 09:29:30</c:v>
                </c:pt>
                <c:pt idx="4229">
                  <c:v> 20-07-09 09:29:35</c:v>
                </c:pt>
                <c:pt idx="4230">
                  <c:v> 20-07-09 09:29:40</c:v>
                </c:pt>
                <c:pt idx="4231">
                  <c:v> 20-07-09 09:29:45</c:v>
                </c:pt>
                <c:pt idx="4232">
                  <c:v> 20-07-09 09:29:50</c:v>
                </c:pt>
                <c:pt idx="4233">
                  <c:v> 20-07-09 09:29:55</c:v>
                </c:pt>
                <c:pt idx="4234">
                  <c:v> 20-07-09 09:30:10</c:v>
                </c:pt>
                <c:pt idx="4235">
                  <c:v> 20-07-09 09:30:15</c:v>
                </c:pt>
                <c:pt idx="4236">
                  <c:v> 20-07-09 09:30:20</c:v>
                </c:pt>
                <c:pt idx="4237">
                  <c:v> 20-07-09 09:30:25</c:v>
                </c:pt>
                <c:pt idx="4238">
                  <c:v> 20-07-09 09:30:30</c:v>
                </c:pt>
                <c:pt idx="4239">
                  <c:v> 20-07-09 09:30:35</c:v>
                </c:pt>
                <c:pt idx="4240">
                  <c:v> 20-07-09 09:30:40</c:v>
                </c:pt>
                <c:pt idx="4241">
                  <c:v> 20-07-09 09:30:45</c:v>
                </c:pt>
                <c:pt idx="4242">
                  <c:v> 20-07-09 09:30:50</c:v>
                </c:pt>
                <c:pt idx="4243">
                  <c:v> 20-07-09 09:30:55</c:v>
                </c:pt>
                <c:pt idx="4244">
                  <c:v> 20-07-09 09:31:00</c:v>
                </c:pt>
                <c:pt idx="4245">
                  <c:v> 20-07-09 09:31:05</c:v>
                </c:pt>
                <c:pt idx="4246">
                  <c:v> 20-07-09 09:31:10</c:v>
                </c:pt>
                <c:pt idx="4247">
                  <c:v> 20-07-09 09:31:15</c:v>
                </c:pt>
                <c:pt idx="4248">
                  <c:v> 20-07-09 09:31:20</c:v>
                </c:pt>
                <c:pt idx="4249">
                  <c:v> 20-07-09 09:31:25</c:v>
                </c:pt>
                <c:pt idx="4250">
                  <c:v> 20-07-09 09:31:30</c:v>
                </c:pt>
                <c:pt idx="4251">
                  <c:v> 20-07-09 09:31:35</c:v>
                </c:pt>
                <c:pt idx="4252">
                  <c:v> 20-07-09 09:31:40</c:v>
                </c:pt>
                <c:pt idx="4253">
                  <c:v> 20-07-09 09:31:45</c:v>
                </c:pt>
                <c:pt idx="4254">
                  <c:v> 20-07-09 09:31:50</c:v>
                </c:pt>
                <c:pt idx="4255">
                  <c:v> 20-07-09 09:31:55</c:v>
                </c:pt>
                <c:pt idx="4256">
                  <c:v> 20-07-09 09:32:00</c:v>
                </c:pt>
                <c:pt idx="4257">
                  <c:v> 20-07-09 09:32:05</c:v>
                </c:pt>
                <c:pt idx="4258">
                  <c:v> 20-07-09 09:32:10</c:v>
                </c:pt>
                <c:pt idx="4259">
                  <c:v> 20-07-09 09:32:15</c:v>
                </c:pt>
                <c:pt idx="4260">
                  <c:v> 20-07-09 09:32:20</c:v>
                </c:pt>
                <c:pt idx="4261">
                  <c:v> 20-07-09 09:32:25</c:v>
                </c:pt>
                <c:pt idx="4262">
                  <c:v> 20-07-09 09:32:30</c:v>
                </c:pt>
                <c:pt idx="4263">
                  <c:v> 20-07-09 09:32:35</c:v>
                </c:pt>
                <c:pt idx="4264">
                  <c:v> 20-07-09 09:32:40</c:v>
                </c:pt>
                <c:pt idx="4265">
                  <c:v> 20-07-09 09:32:45</c:v>
                </c:pt>
                <c:pt idx="4266">
                  <c:v> 20-07-09 09:32:50</c:v>
                </c:pt>
                <c:pt idx="4267">
                  <c:v> 20-07-09 09:32:55</c:v>
                </c:pt>
                <c:pt idx="4268">
                  <c:v> 20-07-09 09:33:00</c:v>
                </c:pt>
                <c:pt idx="4269">
                  <c:v> 20-07-09 09:33:05</c:v>
                </c:pt>
                <c:pt idx="4270">
                  <c:v> 20-07-09 09:33:10</c:v>
                </c:pt>
                <c:pt idx="4271">
                  <c:v> 20-07-09 09:33:15</c:v>
                </c:pt>
                <c:pt idx="4272">
                  <c:v> 20-07-09 09:33:20</c:v>
                </c:pt>
                <c:pt idx="4273">
                  <c:v> 20-07-09 09:33:25</c:v>
                </c:pt>
                <c:pt idx="4274">
                  <c:v> 20-07-09 09:33:30</c:v>
                </c:pt>
                <c:pt idx="4275">
                  <c:v> 20-07-09 09:33:35</c:v>
                </c:pt>
                <c:pt idx="4276">
                  <c:v> 20-07-09 09:33:40</c:v>
                </c:pt>
                <c:pt idx="4277">
                  <c:v> 20-07-09 09:33:45</c:v>
                </c:pt>
                <c:pt idx="4278">
                  <c:v> 20-07-09 09:33:50</c:v>
                </c:pt>
                <c:pt idx="4279">
                  <c:v> 20-07-09 09:33:55</c:v>
                </c:pt>
                <c:pt idx="4280">
                  <c:v> 20-07-09 09:34:00</c:v>
                </c:pt>
                <c:pt idx="4281">
                  <c:v> 20-07-09 09:34:05</c:v>
                </c:pt>
                <c:pt idx="4282">
                  <c:v> 20-07-09 09:34:10</c:v>
                </c:pt>
                <c:pt idx="4283">
                  <c:v> 20-07-09 09:34:15</c:v>
                </c:pt>
                <c:pt idx="4284">
                  <c:v> 20-07-09 09:34:20</c:v>
                </c:pt>
                <c:pt idx="4285">
                  <c:v> 20-07-09 09:34:25</c:v>
                </c:pt>
                <c:pt idx="4286">
                  <c:v> 20-07-09 09:34:30</c:v>
                </c:pt>
                <c:pt idx="4287">
                  <c:v> 20-07-09 09:34:35</c:v>
                </c:pt>
                <c:pt idx="4288">
                  <c:v> 20-07-09 09:34:40</c:v>
                </c:pt>
                <c:pt idx="4289">
                  <c:v> 20-07-09 09:34:45</c:v>
                </c:pt>
                <c:pt idx="4290">
                  <c:v> 20-07-09 09:34:50</c:v>
                </c:pt>
                <c:pt idx="4291">
                  <c:v> 20-07-09 09:34:55</c:v>
                </c:pt>
                <c:pt idx="4292">
                  <c:v> 20-07-09 09:35:00</c:v>
                </c:pt>
                <c:pt idx="4293">
                  <c:v> 20-07-09 09:35:05</c:v>
                </c:pt>
                <c:pt idx="4294">
                  <c:v> 20-07-09 09:35:10</c:v>
                </c:pt>
                <c:pt idx="4295">
                  <c:v> 20-07-09 09:35:15</c:v>
                </c:pt>
                <c:pt idx="4296">
                  <c:v> 20-07-09 09:35:20</c:v>
                </c:pt>
                <c:pt idx="4297">
                  <c:v> 20-07-09 09:35:25</c:v>
                </c:pt>
                <c:pt idx="4298">
                  <c:v> 20-07-09 09:35:30</c:v>
                </c:pt>
                <c:pt idx="4299">
                  <c:v> 20-07-09 09:35:35</c:v>
                </c:pt>
                <c:pt idx="4300">
                  <c:v> 20-07-09 09:35:40</c:v>
                </c:pt>
                <c:pt idx="4301">
                  <c:v> 20-07-09 09:35:45</c:v>
                </c:pt>
                <c:pt idx="4302">
                  <c:v> 20-07-09 09:35:50</c:v>
                </c:pt>
                <c:pt idx="4303">
                  <c:v> 20-07-09 09:35:55</c:v>
                </c:pt>
                <c:pt idx="4304">
                  <c:v> 20-07-09 09:36:00</c:v>
                </c:pt>
                <c:pt idx="4305">
                  <c:v> 20-07-09 09:36:05</c:v>
                </c:pt>
                <c:pt idx="4306">
                  <c:v> 20-07-09 09:36:10</c:v>
                </c:pt>
                <c:pt idx="4307">
                  <c:v> 20-07-09 09:36:15</c:v>
                </c:pt>
                <c:pt idx="4308">
                  <c:v> 20-07-09 09:36:20</c:v>
                </c:pt>
                <c:pt idx="4309">
                  <c:v> 20-07-09 09:36:25</c:v>
                </c:pt>
                <c:pt idx="4310">
                  <c:v> 20-07-09 09:36:30</c:v>
                </c:pt>
                <c:pt idx="4311">
                  <c:v> 20-07-09 09:36:35</c:v>
                </c:pt>
                <c:pt idx="4312">
                  <c:v> 20-07-09 09:36:40</c:v>
                </c:pt>
                <c:pt idx="4313">
                  <c:v> 20-07-09 09:36:45</c:v>
                </c:pt>
                <c:pt idx="4314">
                  <c:v> 20-07-09 09:36:50</c:v>
                </c:pt>
                <c:pt idx="4315">
                  <c:v> 20-07-09 09:36:55</c:v>
                </c:pt>
                <c:pt idx="4316">
                  <c:v> 20-07-09 09:37:00</c:v>
                </c:pt>
                <c:pt idx="4317">
                  <c:v> 20-07-09 09:37:05</c:v>
                </c:pt>
                <c:pt idx="4318">
                  <c:v> 20-07-09 09:37:10</c:v>
                </c:pt>
                <c:pt idx="4319">
                  <c:v> 20-07-09 09:37:15</c:v>
                </c:pt>
                <c:pt idx="4320">
                  <c:v> 20-07-09 09:37:20</c:v>
                </c:pt>
                <c:pt idx="4321">
                  <c:v> 20-07-09 09:37:25</c:v>
                </c:pt>
                <c:pt idx="4322">
                  <c:v> 20-07-09 09:37:30</c:v>
                </c:pt>
                <c:pt idx="4323">
                  <c:v> 20-07-09 09:37:35</c:v>
                </c:pt>
                <c:pt idx="4324">
                  <c:v> 20-07-09 09:37:40</c:v>
                </c:pt>
                <c:pt idx="4325">
                  <c:v> 20-07-09 09:37:45</c:v>
                </c:pt>
                <c:pt idx="4326">
                  <c:v> 20-07-09 09:37:50</c:v>
                </c:pt>
                <c:pt idx="4327">
                  <c:v> 20-07-09 09:37:55</c:v>
                </c:pt>
                <c:pt idx="4328">
                  <c:v> 20-07-09 09:38:00</c:v>
                </c:pt>
                <c:pt idx="4329">
                  <c:v> 20-07-09 09:38:05</c:v>
                </c:pt>
                <c:pt idx="4330">
                  <c:v> 20-07-09 09:38:10</c:v>
                </c:pt>
                <c:pt idx="4331">
                  <c:v> 20-07-09 09:38:15</c:v>
                </c:pt>
                <c:pt idx="4332">
                  <c:v> 20-07-09 09:38:20</c:v>
                </c:pt>
                <c:pt idx="4333">
                  <c:v> 20-07-09 09:38:25</c:v>
                </c:pt>
                <c:pt idx="4334">
                  <c:v> 20-07-09 09:38:30</c:v>
                </c:pt>
                <c:pt idx="4335">
                  <c:v> 20-07-09 09:38:35</c:v>
                </c:pt>
                <c:pt idx="4336">
                  <c:v> 20-07-09 09:38:40</c:v>
                </c:pt>
                <c:pt idx="4337">
                  <c:v> 20-07-09 09:38:45</c:v>
                </c:pt>
                <c:pt idx="4338">
                  <c:v> 20-07-09 09:38:50</c:v>
                </c:pt>
                <c:pt idx="4339">
                  <c:v> 20-07-09 09:38:55</c:v>
                </c:pt>
                <c:pt idx="4340">
                  <c:v> 20-07-09 09:39:00</c:v>
                </c:pt>
                <c:pt idx="4341">
                  <c:v> 20-07-09 09:39:05</c:v>
                </c:pt>
                <c:pt idx="4342">
                  <c:v> 20-07-09 09:39:10</c:v>
                </c:pt>
                <c:pt idx="4343">
                  <c:v> 20-07-09 09:39:15</c:v>
                </c:pt>
                <c:pt idx="4344">
                  <c:v> 20-07-09 09:39:20</c:v>
                </c:pt>
                <c:pt idx="4345">
                  <c:v> 20-07-09 09:39:25</c:v>
                </c:pt>
                <c:pt idx="4346">
                  <c:v> 20-07-09 09:39:30</c:v>
                </c:pt>
                <c:pt idx="4347">
                  <c:v> 20-07-09 09:39:35</c:v>
                </c:pt>
                <c:pt idx="4348">
                  <c:v> 20-07-09 09:39:40</c:v>
                </c:pt>
                <c:pt idx="4349">
                  <c:v> 20-07-09 09:39:45</c:v>
                </c:pt>
                <c:pt idx="4350">
                  <c:v> 20-07-09 09:39:50</c:v>
                </c:pt>
                <c:pt idx="4351">
                  <c:v> 20-07-09 09:39:55</c:v>
                </c:pt>
                <c:pt idx="4352">
                  <c:v> 20-07-09 09:40:00</c:v>
                </c:pt>
                <c:pt idx="4353">
                  <c:v> 20-07-09 09:40:05</c:v>
                </c:pt>
                <c:pt idx="4354">
                  <c:v> 20-07-09 09:40:10</c:v>
                </c:pt>
                <c:pt idx="4355">
                  <c:v> 20-07-09 09:40:15</c:v>
                </c:pt>
                <c:pt idx="4356">
                  <c:v> 20-07-09 09:40:20</c:v>
                </c:pt>
                <c:pt idx="4357">
                  <c:v> 20-07-09 09:40:25</c:v>
                </c:pt>
                <c:pt idx="4358">
                  <c:v> 20-07-09 09:40:30</c:v>
                </c:pt>
                <c:pt idx="4359">
                  <c:v> 20-07-09 09:40:35</c:v>
                </c:pt>
                <c:pt idx="4360">
                  <c:v> 20-07-09 09:40:40</c:v>
                </c:pt>
                <c:pt idx="4361">
                  <c:v> 20-07-09 09:40:45</c:v>
                </c:pt>
                <c:pt idx="4362">
                  <c:v> 20-07-09 09:40:50</c:v>
                </c:pt>
                <c:pt idx="4363">
                  <c:v> 20-07-09 09:40:55</c:v>
                </c:pt>
                <c:pt idx="4364">
                  <c:v> 20-07-09 09:41:00</c:v>
                </c:pt>
                <c:pt idx="4365">
                  <c:v> 20-07-09 09:41:05</c:v>
                </c:pt>
                <c:pt idx="4366">
                  <c:v> 20-07-09 09:41:10</c:v>
                </c:pt>
                <c:pt idx="4367">
                  <c:v> 20-07-09 09:41:45</c:v>
                </c:pt>
                <c:pt idx="4368">
                  <c:v> 20-07-09 09:41:50</c:v>
                </c:pt>
                <c:pt idx="4369">
                  <c:v> 20-07-09 09:41:55</c:v>
                </c:pt>
                <c:pt idx="4370">
                  <c:v> 20-07-09 09:42:00</c:v>
                </c:pt>
                <c:pt idx="4371">
                  <c:v> 20-07-09 09:42:05</c:v>
                </c:pt>
                <c:pt idx="4372">
                  <c:v> 20-07-09 09:42:10</c:v>
                </c:pt>
                <c:pt idx="4373">
                  <c:v> 20-07-09 09:42:15</c:v>
                </c:pt>
                <c:pt idx="4374">
                  <c:v> 20-07-09 09:42:20</c:v>
                </c:pt>
                <c:pt idx="4375">
                  <c:v> 20-07-09 09:42:25</c:v>
                </c:pt>
                <c:pt idx="4376">
                  <c:v> 20-07-09 09:42:30</c:v>
                </c:pt>
                <c:pt idx="4377">
                  <c:v> 20-07-09 09:42:35</c:v>
                </c:pt>
                <c:pt idx="4378">
                  <c:v> 20-07-09 09:42:40</c:v>
                </c:pt>
                <c:pt idx="4379">
                  <c:v> 20-07-09 09:42:45</c:v>
                </c:pt>
                <c:pt idx="4380">
                  <c:v> 20-07-09 09:42:50</c:v>
                </c:pt>
                <c:pt idx="4381">
                  <c:v> 20-07-09 09:42:55</c:v>
                </c:pt>
                <c:pt idx="4382">
                  <c:v> 20-07-09 09:43:00</c:v>
                </c:pt>
                <c:pt idx="4383">
                  <c:v> 20-07-09 09:43:05</c:v>
                </c:pt>
                <c:pt idx="4384">
                  <c:v> 20-07-09 09:43:10</c:v>
                </c:pt>
                <c:pt idx="4385">
                  <c:v> 20-07-09 09:43:15</c:v>
                </c:pt>
                <c:pt idx="4386">
                  <c:v> 20-07-09 09:43:20</c:v>
                </c:pt>
                <c:pt idx="4387">
                  <c:v> 20-07-09 09:43:25</c:v>
                </c:pt>
                <c:pt idx="4388">
                  <c:v> 20-07-09 09:43:30</c:v>
                </c:pt>
                <c:pt idx="4389">
                  <c:v> 20-07-09 09:43:35</c:v>
                </c:pt>
                <c:pt idx="4390">
                  <c:v> 20-07-09 09:43:40</c:v>
                </c:pt>
                <c:pt idx="4391">
                  <c:v> 20-07-09 09:43:45</c:v>
                </c:pt>
                <c:pt idx="4392">
                  <c:v> 20-07-09 09:43:50</c:v>
                </c:pt>
                <c:pt idx="4393">
                  <c:v> 20-07-09 09:43:55</c:v>
                </c:pt>
                <c:pt idx="4394">
                  <c:v> 20-07-09 09:44:00</c:v>
                </c:pt>
                <c:pt idx="4395">
                  <c:v> 20-07-09 09:44:05</c:v>
                </c:pt>
                <c:pt idx="4396">
                  <c:v> 20-07-09 09:44:10</c:v>
                </c:pt>
                <c:pt idx="4397">
                  <c:v> 20-07-09 09:44:15</c:v>
                </c:pt>
                <c:pt idx="4398">
                  <c:v> 20-07-09 09:44:20</c:v>
                </c:pt>
                <c:pt idx="4399">
                  <c:v> 20-07-09 09:44:25</c:v>
                </c:pt>
                <c:pt idx="4400">
                  <c:v> 20-07-09 09:44:30</c:v>
                </c:pt>
                <c:pt idx="4401">
                  <c:v> 20-07-09 09:44:35</c:v>
                </c:pt>
                <c:pt idx="4402">
                  <c:v> 20-07-09 09:44:40</c:v>
                </c:pt>
                <c:pt idx="4403">
                  <c:v> 20-07-09 09:44:45</c:v>
                </c:pt>
                <c:pt idx="4404">
                  <c:v> 20-07-09 09:44:50</c:v>
                </c:pt>
                <c:pt idx="4405">
                  <c:v> 20-07-09 09:44:55</c:v>
                </c:pt>
                <c:pt idx="4406">
                  <c:v> 20-07-09 09:45:00</c:v>
                </c:pt>
                <c:pt idx="4407">
                  <c:v> 20-07-09 09:45:05</c:v>
                </c:pt>
                <c:pt idx="4408">
                  <c:v> 20-07-09 09:45:10</c:v>
                </c:pt>
                <c:pt idx="4409">
                  <c:v> 20-07-09 09:45:15</c:v>
                </c:pt>
                <c:pt idx="4410">
                  <c:v> 20-07-09 09:45:20</c:v>
                </c:pt>
                <c:pt idx="4411">
                  <c:v> 20-07-09 09:45:25</c:v>
                </c:pt>
                <c:pt idx="4412">
                  <c:v> 20-07-09 09:45:30</c:v>
                </c:pt>
                <c:pt idx="4413">
                  <c:v> 20-07-09 09:46:15</c:v>
                </c:pt>
                <c:pt idx="4414">
                  <c:v> 20-07-09 09:46:20</c:v>
                </c:pt>
                <c:pt idx="4415">
                  <c:v> 20-07-09 09:46:25</c:v>
                </c:pt>
                <c:pt idx="4416">
                  <c:v> 20-07-09 09:46:30</c:v>
                </c:pt>
                <c:pt idx="4417">
                  <c:v> 20-07-09 09:46:35</c:v>
                </c:pt>
                <c:pt idx="4418">
                  <c:v> 20-07-09 09:46:40</c:v>
                </c:pt>
                <c:pt idx="4419">
                  <c:v> 20-07-09 09:46:45</c:v>
                </c:pt>
                <c:pt idx="4420">
                  <c:v> 20-07-09 09:46:50</c:v>
                </c:pt>
                <c:pt idx="4421">
                  <c:v> 20-07-09 09:46:55</c:v>
                </c:pt>
                <c:pt idx="4422">
                  <c:v> 20-07-09 09:47:00</c:v>
                </c:pt>
                <c:pt idx="4423">
                  <c:v> 20-07-09 09:47:05</c:v>
                </c:pt>
                <c:pt idx="4424">
                  <c:v> 20-07-09 09:47:10</c:v>
                </c:pt>
                <c:pt idx="4425">
                  <c:v> 20-07-09 09:47:15</c:v>
                </c:pt>
                <c:pt idx="4426">
                  <c:v> 20-07-09 09:47:20</c:v>
                </c:pt>
                <c:pt idx="4427">
                  <c:v> 20-07-09 09:47:25</c:v>
                </c:pt>
                <c:pt idx="4428">
                  <c:v> 20-07-09 09:47:30</c:v>
                </c:pt>
                <c:pt idx="4429">
                  <c:v> 20-07-09 09:47:35</c:v>
                </c:pt>
                <c:pt idx="4430">
                  <c:v> 20-07-09 09:47:40</c:v>
                </c:pt>
                <c:pt idx="4431">
                  <c:v> 20-07-09 09:47:45</c:v>
                </c:pt>
                <c:pt idx="4432">
                  <c:v> 20-07-09 09:47:50</c:v>
                </c:pt>
                <c:pt idx="4433">
                  <c:v> 20-07-09 09:47:55</c:v>
                </c:pt>
                <c:pt idx="4434">
                  <c:v> 20-07-09 09:48:00</c:v>
                </c:pt>
                <c:pt idx="4435">
                  <c:v> 20-07-09 09:48:05</c:v>
                </c:pt>
                <c:pt idx="4436">
                  <c:v> 20-07-09 09:48:10</c:v>
                </c:pt>
                <c:pt idx="4437">
                  <c:v> 20-07-09 09:48:15</c:v>
                </c:pt>
                <c:pt idx="4438">
                  <c:v> 20-07-09 09:48:20</c:v>
                </c:pt>
                <c:pt idx="4439">
                  <c:v> 20-07-09 09:48:25</c:v>
                </c:pt>
                <c:pt idx="4440">
                  <c:v> 20-07-09 09:48:30</c:v>
                </c:pt>
                <c:pt idx="4441">
                  <c:v> 20-07-09 09:48:35</c:v>
                </c:pt>
                <c:pt idx="4442">
                  <c:v> 20-07-09 09:48:40</c:v>
                </c:pt>
                <c:pt idx="4443">
                  <c:v> 20-07-09 09:48:45</c:v>
                </c:pt>
                <c:pt idx="4444">
                  <c:v> 20-07-09 09:48:50</c:v>
                </c:pt>
                <c:pt idx="4445">
                  <c:v> 20-07-09 09:48:55</c:v>
                </c:pt>
                <c:pt idx="4446">
                  <c:v> 20-07-09 09:49:00</c:v>
                </c:pt>
                <c:pt idx="4447">
                  <c:v> 20-07-09 09:49:05</c:v>
                </c:pt>
                <c:pt idx="4448">
                  <c:v> 20-07-09 09:49:10</c:v>
                </c:pt>
                <c:pt idx="4449">
                  <c:v> 20-07-09 09:49:15</c:v>
                </c:pt>
                <c:pt idx="4450">
                  <c:v> 20-07-09 09:49:20</c:v>
                </c:pt>
                <c:pt idx="4451">
                  <c:v> 20-07-09 09:49:25</c:v>
                </c:pt>
                <c:pt idx="4452">
                  <c:v> 20-07-09 09:49:30</c:v>
                </c:pt>
                <c:pt idx="4453">
                  <c:v> 20-07-09 09:49:35</c:v>
                </c:pt>
                <c:pt idx="4454">
                  <c:v> 20-07-09 09:49:40</c:v>
                </c:pt>
                <c:pt idx="4455">
                  <c:v> 20-07-09 09:49:45</c:v>
                </c:pt>
                <c:pt idx="4456">
                  <c:v> 20-07-09 09:49:50</c:v>
                </c:pt>
                <c:pt idx="4457">
                  <c:v> 20-07-09 09:49:55</c:v>
                </c:pt>
                <c:pt idx="4458">
                  <c:v> 20-07-09 09:50:00</c:v>
                </c:pt>
                <c:pt idx="4459">
                  <c:v> 20-07-09 09:50:05</c:v>
                </c:pt>
                <c:pt idx="4460">
                  <c:v> 20-07-09 09:51:05</c:v>
                </c:pt>
                <c:pt idx="4461">
                  <c:v> 20-07-09 09:51:10</c:v>
                </c:pt>
                <c:pt idx="4462">
                  <c:v> 20-07-09 09:51:15</c:v>
                </c:pt>
                <c:pt idx="4463">
                  <c:v> 20-07-09 09:51:20</c:v>
                </c:pt>
                <c:pt idx="4464">
                  <c:v> 20-07-09 09:51:25</c:v>
                </c:pt>
                <c:pt idx="4465">
                  <c:v> 20-07-09 09:51:30</c:v>
                </c:pt>
                <c:pt idx="4466">
                  <c:v> 20-07-09 09:51:35</c:v>
                </c:pt>
                <c:pt idx="4467">
                  <c:v> 20-07-09 09:51:40</c:v>
                </c:pt>
                <c:pt idx="4468">
                  <c:v> 20-07-09 09:51:45</c:v>
                </c:pt>
                <c:pt idx="4469">
                  <c:v> 20-07-09 09:51:50</c:v>
                </c:pt>
                <c:pt idx="4470">
                  <c:v> 20-07-09 09:51:55</c:v>
                </c:pt>
                <c:pt idx="4471">
                  <c:v> 20-07-09 09:52:00</c:v>
                </c:pt>
                <c:pt idx="4472">
                  <c:v> 20-07-09 09:53:40</c:v>
                </c:pt>
                <c:pt idx="4473">
                  <c:v> 20-07-09 09:53:45</c:v>
                </c:pt>
                <c:pt idx="4474">
                  <c:v> 20-07-09 09:53:50</c:v>
                </c:pt>
                <c:pt idx="4475">
                  <c:v> 20-07-09 09:53:55</c:v>
                </c:pt>
                <c:pt idx="4476">
                  <c:v> 20-07-09 09:54:00</c:v>
                </c:pt>
                <c:pt idx="4477">
                  <c:v> 20-07-09 09:54:05</c:v>
                </c:pt>
                <c:pt idx="4478">
                  <c:v> 20-07-09 09:54:10</c:v>
                </c:pt>
                <c:pt idx="4479">
                  <c:v> 20-07-09 09:54:15</c:v>
                </c:pt>
                <c:pt idx="4480">
                  <c:v> 20-07-09 09:54:20</c:v>
                </c:pt>
                <c:pt idx="4481">
                  <c:v> 20-07-09 09:54:25</c:v>
                </c:pt>
                <c:pt idx="4482">
                  <c:v> 20-07-09 09:54:30</c:v>
                </c:pt>
                <c:pt idx="4483">
                  <c:v> 20-07-09 09:54:35</c:v>
                </c:pt>
                <c:pt idx="4484">
                  <c:v> 20-07-09 09:54:40</c:v>
                </c:pt>
                <c:pt idx="4485">
                  <c:v> 20-07-09 09:54:45</c:v>
                </c:pt>
                <c:pt idx="4486">
                  <c:v> 20-07-09 09:54:50</c:v>
                </c:pt>
                <c:pt idx="4487">
                  <c:v> 20-07-09 09:54:55</c:v>
                </c:pt>
                <c:pt idx="4488">
                  <c:v> 20-07-09 09:55:00</c:v>
                </c:pt>
                <c:pt idx="4489">
                  <c:v> 20-07-09 09:55:05</c:v>
                </c:pt>
                <c:pt idx="4490">
                  <c:v> 20-07-09 09:55:10</c:v>
                </c:pt>
                <c:pt idx="4491">
                  <c:v> 20-07-09 09:55:15</c:v>
                </c:pt>
                <c:pt idx="4492">
                  <c:v> 20-07-09 09:55:20</c:v>
                </c:pt>
                <c:pt idx="4493">
                  <c:v> 20-07-09 09:55:25</c:v>
                </c:pt>
                <c:pt idx="4494">
                  <c:v> 20-07-09 09:55:30</c:v>
                </c:pt>
                <c:pt idx="4495">
                  <c:v> 20-07-09 09:55:35</c:v>
                </c:pt>
                <c:pt idx="4496">
                  <c:v> 20-07-09 09:55:40</c:v>
                </c:pt>
                <c:pt idx="4497">
                  <c:v> 20-07-09 09:55:45</c:v>
                </c:pt>
                <c:pt idx="4498">
                  <c:v> 20-07-09 09:55:50</c:v>
                </c:pt>
                <c:pt idx="4499">
                  <c:v> 20-07-09 09:55:55</c:v>
                </c:pt>
                <c:pt idx="4500">
                  <c:v> 20-07-09 09:56:00</c:v>
                </c:pt>
                <c:pt idx="4501">
                  <c:v> 20-07-09 09:56:05</c:v>
                </c:pt>
                <c:pt idx="4502">
                  <c:v> 20-07-09 09:56:10</c:v>
                </c:pt>
                <c:pt idx="4503">
                  <c:v> 20-07-09 09:56:15</c:v>
                </c:pt>
                <c:pt idx="4504">
                  <c:v> 20-07-09 09:56:20</c:v>
                </c:pt>
                <c:pt idx="4505">
                  <c:v> 20-07-09 09:56:25</c:v>
                </c:pt>
                <c:pt idx="4506">
                  <c:v> 20-07-09 09:56:30</c:v>
                </c:pt>
                <c:pt idx="4507">
                  <c:v> 20-07-09 09:56:35</c:v>
                </c:pt>
                <c:pt idx="4508">
                  <c:v> 20-07-09 09:56:40</c:v>
                </c:pt>
                <c:pt idx="4509">
                  <c:v> 20-07-09 09:56:45</c:v>
                </c:pt>
                <c:pt idx="4510">
                  <c:v> 20-07-09 09:56:50</c:v>
                </c:pt>
                <c:pt idx="4511">
                  <c:v> 20-07-09 09:56:55</c:v>
                </c:pt>
                <c:pt idx="4512">
                  <c:v> 20-07-09 09:57:00</c:v>
                </c:pt>
                <c:pt idx="4513">
                  <c:v> 20-07-09 09:57:05</c:v>
                </c:pt>
                <c:pt idx="4514">
                  <c:v> 20-07-09 09:57:10</c:v>
                </c:pt>
                <c:pt idx="4515">
                  <c:v> 20-07-09 09:57:15</c:v>
                </c:pt>
                <c:pt idx="4516">
                  <c:v> 20-07-09 09:57:20</c:v>
                </c:pt>
                <c:pt idx="4517">
                  <c:v> 20-07-09 09:57:25</c:v>
                </c:pt>
                <c:pt idx="4518">
                  <c:v> 20-07-09 09:57:30</c:v>
                </c:pt>
                <c:pt idx="4519">
                  <c:v> 20-07-09 09:57:35</c:v>
                </c:pt>
                <c:pt idx="4520">
                  <c:v> 20-07-09 09:57:40</c:v>
                </c:pt>
                <c:pt idx="4521">
                  <c:v> 20-07-09 09:57:45</c:v>
                </c:pt>
                <c:pt idx="4522">
                  <c:v> 20-07-09 09:57:50</c:v>
                </c:pt>
                <c:pt idx="4523">
                  <c:v> 20-07-09 09:57:55</c:v>
                </c:pt>
                <c:pt idx="4524">
                  <c:v> 20-07-09 09:58:00</c:v>
                </c:pt>
                <c:pt idx="4525">
                  <c:v> 20-07-09 09:58:05</c:v>
                </c:pt>
                <c:pt idx="4526">
                  <c:v> 20-07-09 09:58:10</c:v>
                </c:pt>
                <c:pt idx="4527">
                  <c:v> 20-07-09 09:58:15</c:v>
                </c:pt>
                <c:pt idx="4528">
                  <c:v> 20-07-09 09:58:45</c:v>
                </c:pt>
                <c:pt idx="4529">
                  <c:v> 20-07-09 09:58:50</c:v>
                </c:pt>
                <c:pt idx="4530">
                  <c:v> 20-07-09 09:58:55</c:v>
                </c:pt>
                <c:pt idx="4531">
                  <c:v> 20-07-09 09:59:00</c:v>
                </c:pt>
                <c:pt idx="4532">
                  <c:v> 20-07-09 09:59:05</c:v>
                </c:pt>
                <c:pt idx="4533">
                  <c:v> 20-07-09 09:59:10</c:v>
                </c:pt>
                <c:pt idx="4534">
                  <c:v> 20-07-09 09:59:15</c:v>
                </c:pt>
                <c:pt idx="4535">
                  <c:v> 20-07-09 09:59:20</c:v>
                </c:pt>
                <c:pt idx="4536">
                  <c:v> 20-07-09 09:59:25</c:v>
                </c:pt>
                <c:pt idx="4537">
                  <c:v> 20-07-09 09:59:30</c:v>
                </c:pt>
                <c:pt idx="4538">
                  <c:v> 20-07-09 09:59:35</c:v>
                </c:pt>
                <c:pt idx="4539">
                  <c:v> 20-07-09 09:59:40</c:v>
                </c:pt>
                <c:pt idx="4540">
                  <c:v> 20-07-09 09:59:55</c:v>
                </c:pt>
                <c:pt idx="4541">
                  <c:v> 20-07-09 10:00:00</c:v>
                </c:pt>
                <c:pt idx="4542">
                  <c:v> 20-07-09 10:00:05</c:v>
                </c:pt>
                <c:pt idx="4543">
                  <c:v> 20-07-09 10:00:10</c:v>
                </c:pt>
                <c:pt idx="4544">
                  <c:v> 20-07-09 10:00:15</c:v>
                </c:pt>
                <c:pt idx="4545">
                  <c:v> 20-07-09 10:00:20</c:v>
                </c:pt>
                <c:pt idx="4546">
                  <c:v> 20-07-09 10:00:25</c:v>
                </c:pt>
                <c:pt idx="4547">
                  <c:v> 20-07-09 10:00:30</c:v>
                </c:pt>
                <c:pt idx="4548">
                  <c:v> 20-07-09 10:00:35</c:v>
                </c:pt>
                <c:pt idx="4549">
                  <c:v> 20-07-09 10:00:40</c:v>
                </c:pt>
                <c:pt idx="4550">
                  <c:v> 20-07-09 10:00:45</c:v>
                </c:pt>
                <c:pt idx="4551">
                  <c:v> 20-07-09 10:00:50</c:v>
                </c:pt>
                <c:pt idx="4552">
                  <c:v> 20-07-09 10:00:55</c:v>
                </c:pt>
                <c:pt idx="4553">
                  <c:v> 20-07-09 10:01:00</c:v>
                </c:pt>
                <c:pt idx="4554">
                  <c:v> 20-07-09 10:01:05</c:v>
                </c:pt>
                <c:pt idx="4555">
                  <c:v> 20-07-09 10:01:10</c:v>
                </c:pt>
                <c:pt idx="4556">
                  <c:v> 20-07-09 10:01:15</c:v>
                </c:pt>
                <c:pt idx="4557">
                  <c:v> 20-07-09 10:01:20</c:v>
                </c:pt>
                <c:pt idx="4558">
                  <c:v> 20-07-09 10:01:25</c:v>
                </c:pt>
                <c:pt idx="4559">
                  <c:v> 20-07-09 10:01:30</c:v>
                </c:pt>
                <c:pt idx="4560">
                  <c:v> 20-07-09 10:01:35</c:v>
                </c:pt>
                <c:pt idx="4561">
                  <c:v> 20-07-09 10:01:40</c:v>
                </c:pt>
                <c:pt idx="4562">
                  <c:v> 20-07-09 10:01:45</c:v>
                </c:pt>
                <c:pt idx="4563">
                  <c:v> 20-07-09 10:01:50</c:v>
                </c:pt>
                <c:pt idx="4564">
                  <c:v> 20-07-09 10:01:55</c:v>
                </c:pt>
                <c:pt idx="4565">
                  <c:v> 20-07-09 10:02:00</c:v>
                </c:pt>
                <c:pt idx="4566">
                  <c:v> 20-07-09 10:02:05</c:v>
                </c:pt>
                <c:pt idx="4567">
                  <c:v> 20-07-09 10:02:10</c:v>
                </c:pt>
                <c:pt idx="4568">
                  <c:v> 20-07-09 10:02:15</c:v>
                </c:pt>
                <c:pt idx="4569">
                  <c:v> 20-07-09 10:02:20</c:v>
                </c:pt>
                <c:pt idx="4570">
                  <c:v> 20-07-09 10:02:25</c:v>
                </c:pt>
                <c:pt idx="4571">
                  <c:v> 20-07-09 10:02:30</c:v>
                </c:pt>
                <c:pt idx="4572">
                  <c:v> 20-07-09 10:02:35</c:v>
                </c:pt>
                <c:pt idx="4573">
                  <c:v> 20-07-09 10:02:40</c:v>
                </c:pt>
                <c:pt idx="4574">
                  <c:v> 20-07-09 10:02:45</c:v>
                </c:pt>
                <c:pt idx="4575">
                  <c:v> 20-07-09 10:02:50</c:v>
                </c:pt>
                <c:pt idx="4576">
                  <c:v> 20-07-09 10:02:55</c:v>
                </c:pt>
                <c:pt idx="4577">
                  <c:v> 20-07-09 10:03:00</c:v>
                </c:pt>
                <c:pt idx="4578">
                  <c:v> 20-07-09 10:03:05</c:v>
                </c:pt>
                <c:pt idx="4579">
                  <c:v> 20-07-09 10:03:10</c:v>
                </c:pt>
                <c:pt idx="4580">
                  <c:v> 20-07-09 10:03:15</c:v>
                </c:pt>
                <c:pt idx="4581">
                  <c:v> 20-07-09 10:03:20</c:v>
                </c:pt>
                <c:pt idx="4582">
                  <c:v> 20-07-09 10:03:25</c:v>
                </c:pt>
                <c:pt idx="4583">
                  <c:v> 20-07-09 10:03:30</c:v>
                </c:pt>
                <c:pt idx="4584">
                  <c:v> 20-07-09 10:03:35</c:v>
                </c:pt>
                <c:pt idx="4585">
                  <c:v> 20-07-09 10:03:40</c:v>
                </c:pt>
                <c:pt idx="4586">
                  <c:v> 20-07-09 10:03:45</c:v>
                </c:pt>
                <c:pt idx="4587">
                  <c:v> 20-07-09 10:03:50</c:v>
                </c:pt>
                <c:pt idx="4588">
                  <c:v> 20-07-09 10:03:55</c:v>
                </c:pt>
                <c:pt idx="4589">
                  <c:v> 20-07-09 10:04:00</c:v>
                </c:pt>
                <c:pt idx="4590">
                  <c:v> 20-07-09 10:04:05</c:v>
                </c:pt>
                <c:pt idx="4591">
                  <c:v> 20-07-09 10:04:10</c:v>
                </c:pt>
                <c:pt idx="4592">
                  <c:v> 20-07-09 10:04:15</c:v>
                </c:pt>
                <c:pt idx="4593">
                  <c:v> 20-07-09 10:05:40</c:v>
                </c:pt>
                <c:pt idx="4594">
                  <c:v> 20-07-09 10:05:45</c:v>
                </c:pt>
                <c:pt idx="4595">
                  <c:v> 20-07-09 10:05:50</c:v>
                </c:pt>
                <c:pt idx="4596">
                  <c:v> 20-07-09 10:05:55</c:v>
                </c:pt>
                <c:pt idx="4597">
                  <c:v> 20-07-09 10:06:00</c:v>
                </c:pt>
                <c:pt idx="4598">
                  <c:v> 20-07-09 10:06:05</c:v>
                </c:pt>
                <c:pt idx="4599">
                  <c:v> 20-07-09 10:06:10</c:v>
                </c:pt>
                <c:pt idx="4600">
                  <c:v> 20-07-09 10:06:15</c:v>
                </c:pt>
                <c:pt idx="4601">
                  <c:v> 20-07-09 10:06:20</c:v>
                </c:pt>
                <c:pt idx="4602">
                  <c:v> 20-07-09 10:06:25</c:v>
                </c:pt>
                <c:pt idx="4603">
                  <c:v> 20-07-09 10:06:30</c:v>
                </c:pt>
                <c:pt idx="4604">
                  <c:v> 20-07-09 10:06:35</c:v>
                </c:pt>
                <c:pt idx="4605">
                  <c:v> 20-07-09 10:06:45</c:v>
                </c:pt>
                <c:pt idx="4606">
                  <c:v> 20-07-09 10:06:50</c:v>
                </c:pt>
                <c:pt idx="4607">
                  <c:v> 20-07-09 10:06:55</c:v>
                </c:pt>
                <c:pt idx="4608">
                  <c:v> 20-07-09 10:07:00</c:v>
                </c:pt>
                <c:pt idx="4609">
                  <c:v> 20-07-09 10:07:05</c:v>
                </c:pt>
                <c:pt idx="4610">
                  <c:v> 20-07-09 10:07:10</c:v>
                </c:pt>
                <c:pt idx="4611">
                  <c:v> 20-07-09 10:07:15</c:v>
                </c:pt>
                <c:pt idx="4612">
                  <c:v> 20-07-09 10:07:20</c:v>
                </c:pt>
                <c:pt idx="4613">
                  <c:v> 20-07-09 10:07:25</c:v>
                </c:pt>
                <c:pt idx="4614">
                  <c:v> 20-07-09 10:07:30</c:v>
                </c:pt>
                <c:pt idx="4615">
                  <c:v> 20-07-09 10:07:35</c:v>
                </c:pt>
                <c:pt idx="4616">
                  <c:v> 20-07-09 10:07:40</c:v>
                </c:pt>
                <c:pt idx="4617">
                  <c:v> 20-07-09 10:07:45</c:v>
                </c:pt>
                <c:pt idx="4618">
                  <c:v> 20-07-09 10:07:50</c:v>
                </c:pt>
                <c:pt idx="4619">
                  <c:v> 20-07-09 10:07:55</c:v>
                </c:pt>
                <c:pt idx="4620">
                  <c:v> 20-07-09 10:08:00</c:v>
                </c:pt>
                <c:pt idx="4621">
                  <c:v> 20-07-09 10:08:05</c:v>
                </c:pt>
                <c:pt idx="4622">
                  <c:v> 20-07-09 10:08:10</c:v>
                </c:pt>
                <c:pt idx="4623">
                  <c:v> 20-07-09 10:08:15</c:v>
                </c:pt>
                <c:pt idx="4624">
                  <c:v> 20-07-09 10:08:20</c:v>
                </c:pt>
                <c:pt idx="4625">
                  <c:v> 20-07-09 10:08:25</c:v>
                </c:pt>
                <c:pt idx="4626">
                  <c:v> 20-07-09 10:08:30</c:v>
                </c:pt>
                <c:pt idx="4627">
                  <c:v> 20-07-09 10:08:35</c:v>
                </c:pt>
                <c:pt idx="4628">
                  <c:v> 20-07-09 10:08:40</c:v>
                </c:pt>
                <c:pt idx="4629">
                  <c:v> 20-07-09 10:08:45</c:v>
                </c:pt>
                <c:pt idx="4630">
                  <c:v> 20-07-09 10:08:50</c:v>
                </c:pt>
                <c:pt idx="4631">
                  <c:v> 20-07-09 10:08:55</c:v>
                </c:pt>
                <c:pt idx="4632">
                  <c:v> 20-07-09 10:09:00</c:v>
                </c:pt>
                <c:pt idx="4633">
                  <c:v> 20-07-09 10:09:05</c:v>
                </c:pt>
                <c:pt idx="4634">
                  <c:v> 20-07-09 10:09:10</c:v>
                </c:pt>
                <c:pt idx="4635">
                  <c:v> 20-07-09 10:09:15</c:v>
                </c:pt>
                <c:pt idx="4636">
                  <c:v> 20-07-09 10:09:20</c:v>
                </c:pt>
                <c:pt idx="4637">
                  <c:v> 20-07-09 10:09:25</c:v>
                </c:pt>
                <c:pt idx="4638">
                  <c:v> 20-07-09 10:09:30</c:v>
                </c:pt>
                <c:pt idx="4639">
                  <c:v> 20-07-09 10:09:35</c:v>
                </c:pt>
                <c:pt idx="4640">
                  <c:v> 20-07-09 10:09:40</c:v>
                </c:pt>
                <c:pt idx="4641">
                  <c:v> 20-07-09 10:09:45</c:v>
                </c:pt>
                <c:pt idx="4642">
                  <c:v> 20-07-09 10:09:50</c:v>
                </c:pt>
                <c:pt idx="4643">
                  <c:v> 20-07-09 10:09:55</c:v>
                </c:pt>
                <c:pt idx="4644">
                  <c:v> 20-07-09 10:10:00</c:v>
                </c:pt>
                <c:pt idx="4645">
                  <c:v> 20-07-09 10:10:05</c:v>
                </c:pt>
                <c:pt idx="4646">
                  <c:v> 20-07-09 10:10:10</c:v>
                </c:pt>
                <c:pt idx="4647">
                  <c:v> 20-07-09 10:10:15</c:v>
                </c:pt>
                <c:pt idx="4648">
                  <c:v> 20-07-09 10:10:20</c:v>
                </c:pt>
                <c:pt idx="4649">
                  <c:v> 20-07-09 10:10:25</c:v>
                </c:pt>
                <c:pt idx="4650">
                  <c:v> 20-07-09 10:10:30</c:v>
                </c:pt>
                <c:pt idx="4651">
                  <c:v> 20-07-09 10:10:35</c:v>
                </c:pt>
                <c:pt idx="4652">
                  <c:v> 20-07-09 10:10:40</c:v>
                </c:pt>
                <c:pt idx="4653">
                  <c:v> 20-07-09 10:10:45</c:v>
                </c:pt>
                <c:pt idx="4654">
                  <c:v> 20-07-09 10:10:50</c:v>
                </c:pt>
                <c:pt idx="4655">
                  <c:v> 20-07-09 10:10:55</c:v>
                </c:pt>
                <c:pt idx="4656">
                  <c:v> 20-07-09 10:11:00</c:v>
                </c:pt>
                <c:pt idx="4657">
                  <c:v> 20-07-09 10:11:05</c:v>
                </c:pt>
                <c:pt idx="4658">
                  <c:v> 20-07-09 10:11:10</c:v>
                </c:pt>
                <c:pt idx="4659">
                  <c:v> 20-07-09 10:11:15</c:v>
                </c:pt>
                <c:pt idx="4660">
                  <c:v> 20-07-09 10:11:20</c:v>
                </c:pt>
                <c:pt idx="4661">
                  <c:v> 20-07-09 10:11:25</c:v>
                </c:pt>
                <c:pt idx="4662">
                  <c:v> 20-07-09 10:11:30</c:v>
                </c:pt>
                <c:pt idx="4663">
                  <c:v> 20-07-09 10:11:35</c:v>
                </c:pt>
                <c:pt idx="4664">
                  <c:v> 20-07-09 10:11:40</c:v>
                </c:pt>
                <c:pt idx="4665">
                  <c:v> 20-07-09 10:11:45</c:v>
                </c:pt>
                <c:pt idx="4666">
                  <c:v> 20-07-09 10:11:50</c:v>
                </c:pt>
                <c:pt idx="4667">
                  <c:v> 20-07-09 10:11:55</c:v>
                </c:pt>
                <c:pt idx="4668">
                  <c:v> 20-07-09 10:12:00</c:v>
                </c:pt>
                <c:pt idx="4669">
                  <c:v> 20-07-09 10:12:05</c:v>
                </c:pt>
                <c:pt idx="4670">
                  <c:v> 20-07-09 10:12:10</c:v>
                </c:pt>
                <c:pt idx="4671">
                  <c:v> 20-07-09 10:12:15</c:v>
                </c:pt>
                <c:pt idx="4672">
                  <c:v> 20-07-09 10:12:20</c:v>
                </c:pt>
                <c:pt idx="4673">
                  <c:v> 20-07-09 10:12:25</c:v>
                </c:pt>
                <c:pt idx="4674">
                  <c:v> 20-07-09 10:12:30</c:v>
                </c:pt>
                <c:pt idx="4675">
                  <c:v> 20-07-09 10:12:35</c:v>
                </c:pt>
                <c:pt idx="4676">
                  <c:v> 20-07-09 10:13:30</c:v>
                </c:pt>
                <c:pt idx="4677">
                  <c:v> 20-07-09 10:13:35</c:v>
                </c:pt>
                <c:pt idx="4678">
                  <c:v> 20-07-09 10:13:40</c:v>
                </c:pt>
                <c:pt idx="4679">
                  <c:v> 20-07-09 10:13:45</c:v>
                </c:pt>
                <c:pt idx="4680">
                  <c:v> 20-07-09 10:13:50</c:v>
                </c:pt>
                <c:pt idx="4681">
                  <c:v> 20-07-09 10:13:55</c:v>
                </c:pt>
                <c:pt idx="4682">
                  <c:v> 20-07-09 10:14:00</c:v>
                </c:pt>
                <c:pt idx="4683">
                  <c:v> 20-07-09 10:14:05</c:v>
                </c:pt>
                <c:pt idx="4684">
                  <c:v> 20-07-09 10:14:10</c:v>
                </c:pt>
                <c:pt idx="4685">
                  <c:v> 20-07-09 10:14:15</c:v>
                </c:pt>
                <c:pt idx="4686">
                  <c:v> 20-07-09 10:14:20</c:v>
                </c:pt>
                <c:pt idx="4687">
                  <c:v> 20-07-09 10:14:25</c:v>
                </c:pt>
                <c:pt idx="4688">
                  <c:v> 20-07-09 10:14:30</c:v>
                </c:pt>
                <c:pt idx="4689">
                  <c:v> 20-07-09 10:14:35</c:v>
                </c:pt>
                <c:pt idx="4690">
                  <c:v> 20-07-09 10:14:40</c:v>
                </c:pt>
                <c:pt idx="4691">
                  <c:v> 20-07-09 10:14:45</c:v>
                </c:pt>
                <c:pt idx="4692">
                  <c:v> 20-07-09 10:14:50</c:v>
                </c:pt>
                <c:pt idx="4693">
                  <c:v> 20-07-09 10:14:55</c:v>
                </c:pt>
                <c:pt idx="4694">
                  <c:v> 20-07-09 10:15:00</c:v>
                </c:pt>
                <c:pt idx="4695">
                  <c:v> 20-07-09 10:15:05</c:v>
                </c:pt>
                <c:pt idx="4696">
                  <c:v> 20-07-09 10:15:10</c:v>
                </c:pt>
                <c:pt idx="4697">
                  <c:v> 20-07-09 10:15:15</c:v>
                </c:pt>
                <c:pt idx="4698">
                  <c:v> 20-07-09 10:15:20</c:v>
                </c:pt>
                <c:pt idx="4699">
                  <c:v> 20-07-09 10:15:25</c:v>
                </c:pt>
                <c:pt idx="4700">
                  <c:v> 20-07-09 10:15:30</c:v>
                </c:pt>
                <c:pt idx="4701">
                  <c:v> 20-07-09 10:15:35</c:v>
                </c:pt>
                <c:pt idx="4702">
                  <c:v> 20-07-09 10:15:40</c:v>
                </c:pt>
                <c:pt idx="4703">
                  <c:v> 20-07-09 10:15:45</c:v>
                </c:pt>
                <c:pt idx="4704">
                  <c:v> 20-07-09 10:15:50</c:v>
                </c:pt>
                <c:pt idx="4705">
                  <c:v> 20-07-09 10:15:55</c:v>
                </c:pt>
                <c:pt idx="4706">
                  <c:v> 20-07-09 10:16:00</c:v>
                </c:pt>
                <c:pt idx="4707">
                  <c:v> 20-07-09 10:16:05</c:v>
                </c:pt>
                <c:pt idx="4708">
                  <c:v> 20-07-09 10:16:10</c:v>
                </c:pt>
                <c:pt idx="4709">
                  <c:v> 20-07-09 10:16:15</c:v>
                </c:pt>
                <c:pt idx="4710">
                  <c:v> 20-07-09 10:16:20</c:v>
                </c:pt>
                <c:pt idx="4711">
                  <c:v> 20-07-09 10:16:25</c:v>
                </c:pt>
                <c:pt idx="4712">
                  <c:v> 20-07-09 10:16:30</c:v>
                </c:pt>
                <c:pt idx="4713">
                  <c:v> 20-07-09 10:16:35</c:v>
                </c:pt>
                <c:pt idx="4714">
                  <c:v> 20-07-09 10:16:40</c:v>
                </c:pt>
                <c:pt idx="4715">
                  <c:v> 20-07-09 10:16:45</c:v>
                </c:pt>
                <c:pt idx="4716">
                  <c:v> 20-07-09 10:16:50</c:v>
                </c:pt>
                <c:pt idx="4717">
                  <c:v> 20-07-09 10:16:55</c:v>
                </c:pt>
                <c:pt idx="4718">
                  <c:v> 20-07-09 10:17:00</c:v>
                </c:pt>
                <c:pt idx="4719">
                  <c:v> 20-07-09 10:17:05</c:v>
                </c:pt>
                <c:pt idx="4720">
                  <c:v> 20-07-09 10:17:10</c:v>
                </c:pt>
                <c:pt idx="4721">
                  <c:v> 20-07-09 10:17:15</c:v>
                </c:pt>
                <c:pt idx="4722">
                  <c:v> 20-07-09 10:17:20</c:v>
                </c:pt>
                <c:pt idx="4723">
                  <c:v> 20-07-09 10:17:25</c:v>
                </c:pt>
                <c:pt idx="4724">
                  <c:v> 20-07-09 10:17:30</c:v>
                </c:pt>
                <c:pt idx="4725">
                  <c:v> 20-07-09 10:17:35</c:v>
                </c:pt>
                <c:pt idx="4726">
                  <c:v> 20-07-09 10:17:40</c:v>
                </c:pt>
                <c:pt idx="4727">
                  <c:v> 20-07-09 10:17:45</c:v>
                </c:pt>
                <c:pt idx="4728">
                  <c:v> 20-07-09 10:17:50</c:v>
                </c:pt>
                <c:pt idx="4729">
                  <c:v> 20-07-09 10:17:55</c:v>
                </c:pt>
                <c:pt idx="4730">
                  <c:v> 20-07-09 10:18:00</c:v>
                </c:pt>
                <c:pt idx="4731">
                  <c:v> 20-07-09 10:18:05</c:v>
                </c:pt>
                <c:pt idx="4732">
                  <c:v> 20-07-09 10:18:10</c:v>
                </c:pt>
                <c:pt idx="4733">
                  <c:v> 20-07-09 10:18:15</c:v>
                </c:pt>
                <c:pt idx="4734">
                  <c:v> 20-07-09 10:18:20</c:v>
                </c:pt>
                <c:pt idx="4735">
                  <c:v> 20-07-09 10:18:25</c:v>
                </c:pt>
                <c:pt idx="4736">
                  <c:v> 20-07-09 10:18:30</c:v>
                </c:pt>
                <c:pt idx="4737">
                  <c:v> 20-07-09 10:18:35</c:v>
                </c:pt>
                <c:pt idx="4738">
                  <c:v> 20-07-09 10:18:40</c:v>
                </c:pt>
                <c:pt idx="4739">
                  <c:v> 20-07-09 10:18:45</c:v>
                </c:pt>
                <c:pt idx="4740">
                  <c:v> 20-07-09 10:18:50</c:v>
                </c:pt>
                <c:pt idx="4741">
                  <c:v> 20-07-09 10:18:55</c:v>
                </c:pt>
                <c:pt idx="4742">
                  <c:v> 20-07-09 10:19:00</c:v>
                </c:pt>
                <c:pt idx="4743">
                  <c:v> 20-07-09 10:19:05</c:v>
                </c:pt>
                <c:pt idx="4744">
                  <c:v> 20-07-09 10:19:10</c:v>
                </c:pt>
                <c:pt idx="4745">
                  <c:v> 20-07-09 10:19:15</c:v>
                </c:pt>
                <c:pt idx="4746">
                  <c:v> 20-07-09 10:19:20</c:v>
                </c:pt>
                <c:pt idx="4747">
                  <c:v> 20-07-09 10:19:25</c:v>
                </c:pt>
                <c:pt idx="4748">
                  <c:v> 20-07-09 10:19:30</c:v>
                </c:pt>
                <c:pt idx="4749">
                  <c:v> 20-07-09 10:19:35</c:v>
                </c:pt>
                <c:pt idx="4750">
                  <c:v> 20-07-09 10:19:40</c:v>
                </c:pt>
                <c:pt idx="4751">
                  <c:v> 20-07-09 10:19:45</c:v>
                </c:pt>
                <c:pt idx="4752">
                  <c:v> 20-07-09 10:19:50</c:v>
                </c:pt>
                <c:pt idx="4753">
                  <c:v> 20-07-09 10:19:55</c:v>
                </c:pt>
                <c:pt idx="4754">
                  <c:v> 20-07-09 10:20:20</c:v>
                </c:pt>
                <c:pt idx="4755">
                  <c:v> 20-07-09 10:20:25</c:v>
                </c:pt>
                <c:pt idx="4756">
                  <c:v> 20-07-09 10:20:30</c:v>
                </c:pt>
                <c:pt idx="4757">
                  <c:v> 20-07-09 10:20:35</c:v>
                </c:pt>
                <c:pt idx="4758">
                  <c:v> 20-07-09 10:20:40</c:v>
                </c:pt>
                <c:pt idx="4759">
                  <c:v> 20-07-09 10:20:45</c:v>
                </c:pt>
                <c:pt idx="4760">
                  <c:v> 20-07-09 10:20:50</c:v>
                </c:pt>
                <c:pt idx="4761">
                  <c:v> 20-07-09 10:20:55</c:v>
                </c:pt>
                <c:pt idx="4762">
                  <c:v> 20-07-09 10:21:00</c:v>
                </c:pt>
                <c:pt idx="4763">
                  <c:v> 20-07-09 10:21:05</c:v>
                </c:pt>
                <c:pt idx="4764">
                  <c:v> 20-07-09 10:21:10</c:v>
                </c:pt>
                <c:pt idx="4765">
                  <c:v> 20-07-09 10:21:15</c:v>
                </c:pt>
                <c:pt idx="4766">
                  <c:v> 20-07-09 10:21:20</c:v>
                </c:pt>
                <c:pt idx="4767">
                  <c:v> 20-07-09 10:21:25</c:v>
                </c:pt>
                <c:pt idx="4768">
                  <c:v> 20-07-09 10:21:30</c:v>
                </c:pt>
                <c:pt idx="4769">
                  <c:v> 20-07-09 10:21:35</c:v>
                </c:pt>
                <c:pt idx="4770">
                  <c:v> 20-07-09 10:21:40</c:v>
                </c:pt>
                <c:pt idx="4771">
                  <c:v> 20-07-09 10:21:45</c:v>
                </c:pt>
                <c:pt idx="4772">
                  <c:v> 20-07-09 10:21:50</c:v>
                </c:pt>
                <c:pt idx="4773">
                  <c:v> 20-07-09 10:21:55</c:v>
                </c:pt>
                <c:pt idx="4774">
                  <c:v> 20-07-09 10:22:00</c:v>
                </c:pt>
                <c:pt idx="4775">
                  <c:v> 20-07-09 10:22:05</c:v>
                </c:pt>
                <c:pt idx="4776">
                  <c:v> 20-07-09 10:22:10</c:v>
                </c:pt>
                <c:pt idx="4777">
                  <c:v> 20-07-09 10:22:20</c:v>
                </c:pt>
                <c:pt idx="4778">
                  <c:v> 20-07-09 10:22:25</c:v>
                </c:pt>
                <c:pt idx="4779">
                  <c:v> 20-07-09 10:22:30</c:v>
                </c:pt>
                <c:pt idx="4780">
                  <c:v> 20-07-09 10:22:35</c:v>
                </c:pt>
                <c:pt idx="4781">
                  <c:v> 20-07-09 10:22:40</c:v>
                </c:pt>
                <c:pt idx="4782">
                  <c:v> 20-07-09 10:22:45</c:v>
                </c:pt>
                <c:pt idx="4783">
                  <c:v> 20-07-09 10:22:50</c:v>
                </c:pt>
                <c:pt idx="4784">
                  <c:v> 20-07-09 10:22:55</c:v>
                </c:pt>
                <c:pt idx="4785">
                  <c:v> 20-07-09 10:23:00</c:v>
                </c:pt>
                <c:pt idx="4786">
                  <c:v> 20-07-09 10:23:05</c:v>
                </c:pt>
                <c:pt idx="4787">
                  <c:v> 20-07-09 10:23:10</c:v>
                </c:pt>
                <c:pt idx="4788">
                  <c:v> 20-07-09 10:23:15</c:v>
                </c:pt>
                <c:pt idx="4789">
                  <c:v> 20-07-09 10:23:20</c:v>
                </c:pt>
                <c:pt idx="4790">
                  <c:v> 20-07-09 10:23:25</c:v>
                </c:pt>
                <c:pt idx="4791">
                  <c:v> 20-07-09 10:23:30</c:v>
                </c:pt>
                <c:pt idx="4792">
                  <c:v> 20-07-09 10:23:35</c:v>
                </c:pt>
                <c:pt idx="4793">
                  <c:v> 20-07-09 10:23:40</c:v>
                </c:pt>
                <c:pt idx="4794">
                  <c:v> 20-07-09 10:23:45</c:v>
                </c:pt>
                <c:pt idx="4795">
                  <c:v> 20-07-09 10:23:50</c:v>
                </c:pt>
                <c:pt idx="4796">
                  <c:v> 20-07-09 10:23:55</c:v>
                </c:pt>
                <c:pt idx="4797">
                  <c:v> 20-07-09 10:24:00</c:v>
                </c:pt>
                <c:pt idx="4798">
                  <c:v> 20-07-09 10:24:05</c:v>
                </c:pt>
                <c:pt idx="4799">
                  <c:v> 20-07-09 10:24:10</c:v>
                </c:pt>
                <c:pt idx="4800">
                  <c:v> 20-07-09 10:24:15</c:v>
                </c:pt>
                <c:pt idx="4801">
                  <c:v> 20-07-09 10:24:20</c:v>
                </c:pt>
                <c:pt idx="4802">
                  <c:v> 20-07-09 10:24:25</c:v>
                </c:pt>
                <c:pt idx="4803">
                  <c:v> 20-07-09 10:24:30</c:v>
                </c:pt>
                <c:pt idx="4804">
                  <c:v> 20-07-09 10:24:35</c:v>
                </c:pt>
                <c:pt idx="4805">
                  <c:v> 20-07-09 10:24:40</c:v>
                </c:pt>
                <c:pt idx="4806">
                  <c:v> 20-07-09 10:24:45</c:v>
                </c:pt>
                <c:pt idx="4807">
                  <c:v> 20-07-09 10:24:50</c:v>
                </c:pt>
                <c:pt idx="4808">
                  <c:v> 20-07-09 10:24:55</c:v>
                </c:pt>
                <c:pt idx="4809">
                  <c:v> 20-07-09 10:25:00</c:v>
                </c:pt>
                <c:pt idx="4810">
                  <c:v> 20-07-09 10:25:05</c:v>
                </c:pt>
                <c:pt idx="4811">
                  <c:v> 20-07-09 10:25:10</c:v>
                </c:pt>
                <c:pt idx="4812">
                  <c:v> 20-07-09 10:25:15</c:v>
                </c:pt>
                <c:pt idx="4813">
                  <c:v> 20-07-09 10:25:20</c:v>
                </c:pt>
                <c:pt idx="4814">
                  <c:v> 20-07-09 10:25:25</c:v>
                </c:pt>
                <c:pt idx="4815">
                  <c:v> 20-07-09 10:25:30</c:v>
                </c:pt>
                <c:pt idx="4816">
                  <c:v> 20-07-09 10:25:35</c:v>
                </c:pt>
                <c:pt idx="4817">
                  <c:v> 20-07-09 10:25:40</c:v>
                </c:pt>
                <c:pt idx="4818">
                  <c:v> 20-07-09 10:25:45</c:v>
                </c:pt>
                <c:pt idx="4819">
                  <c:v> 20-07-09 10:25:50</c:v>
                </c:pt>
                <c:pt idx="4820">
                  <c:v> 20-07-09 10:25:55</c:v>
                </c:pt>
                <c:pt idx="4821">
                  <c:v> 20-07-09 10:26:00</c:v>
                </c:pt>
                <c:pt idx="4822">
                  <c:v> 20-07-09 10:26:05</c:v>
                </c:pt>
                <c:pt idx="4823">
                  <c:v> 20-07-09 10:26:10</c:v>
                </c:pt>
                <c:pt idx="4824">
                  <c:v> 20-07-09 10:26:15</c:v>
                </c:pt>
                <c:pt idx="4825">
                  <c:v> 20-07-09 10:26:20</c:v>
                </c:pt>
                <c:pt idx="4826">
                  <c:v> 20-07-09 10:26:25</c:v>
                </c:pt>
                <c:pt idx="4827">
                  <c:v> 20-07-09 10:26:30</c:v>
                </c:pt>
                <c:pt idx="4828">
                  <c:v> 20-07-09 10:26:35</c:v>
                </c:pt>
                <c:pt idx="4829">
                  <c:v> 20-07-09 10:26:40</c:v>
                </c:pt>
                <c:pt idx="4830">
                  <c:v> 20-07-09 10:26:45</c:v>
                </c:pt>
                <c:pt idx="4831">
                  <c:v> 20-07-09 10:26:50</c:v>
                </c:pt>
                <c:pt idx="4832">
                  <c:v> 20-07-09 10:26:55</c:v>
                </c:pt>
                <c:pt idx="4833">
                  <c:v> 20-07-09 10:27:00</c:v>
                </c:pt>
                <c:pt idx="4834">
                  <c:v> 20-07-09 10:27:05</c:v>
                </c:pt>
                <c:pt idx="4835">
                  <c:v> 20-07-09 10:27:10</c:v>
                </c:pt>
                <c:pt idx="4836">
                  <c:v> 20-07-09 10:27:15</c:v>
                </c:pt>
                <c:pt idx="4837">
                  <c:v> 20-07-09 10:27:20</c:v>
                </c:pt>
                <c:pt idx="4838">
                  <c:v> 20-07-09 10:27:25</c:v>
                </c:pt>
                <c:pt idx="4839">
                  <c:v> 20-07-09 10:27:30</c:v>
                </c:pt>
                <c:pt idx="4840">
                  <c:v> 20-07-09 10:27:35</c:v>
                </c:pt>
                <c:pt idx="4841">
                  <c:v> 20-07-09 10:27:40</c:v>
                </c:pt>
                <c:pt idx="4842">
                  <c:v> 20-07-09 10:27:45</c:v>
                </c:pt>
                <c:pt idx="4843">
                  <c:v> 20-07-09 10:27:50</c:v>
                </c:pt>
                <c:pt idx="4844">
                  <c:v> 20-07-09 10:27:55</c:v>
                </c:pt>
                <c:pt idx="4845">
                  <c:v> 20-07-09 10:28:00</c:v>
                </c:pt>
                <c:pt idx="4846">
                  <c:v> 20-07-09 10:28:05</c:v>
                </c:pt>
                <c:pt idx="4847">
                  <c:v> 20-07-09 10:28:10</c:v>
                </c:pt>
                <c:pt idx="4848">
                  <c:v> 20-07-09 10:28:15</c:v>
                </c:pt>
                <c:pt idx="4849">
                  <c:v> 20-07-09 10:28:20</c:v>
                </c:pt>
                <c:pt idx="4850">
                  <c:v> 20-07-09 10:28:25</c:v>
                </c:pt>
                <c:pt idx="4851">
                  <c:v> 20-07-09 10:28:30</c:v>
                </c:pt>
                <c:pt idx="4852">
                  <c:v> 20-07-09 10:28:35</c:v>
                </c:pt>
                <c:pt idx="4853">
                  <c:v> 20-07-09 10:28:40</c:v>
                </c:pt>
                <c:pt idx="4854">
                  <c:v> 20-07-09 10:28:45</c:v>
                </c:pt>
                <c:pt idx="4855">
                  <c:v> 20-07-09 10:28:50</c:v>
                </c:pt>
                <c:pt idx="4856">
                  <c:v> 20-07-09 10:28:55</c:v>
                </c:pt>
                <c:pt idx="4857">
                  <c:v> 20-07-09 10:29:00</c:v>
                </c:pt>
                <c:pt idx="4858">
                  <c:v> 20-07-09 10:29:05</c:v>
                </c:pt>
                <c:pt idx="4859">
                  <c:v> 20-07-09 10:29:10</c:v>
                </c:pt>
                <c:pt idx="4860">
                  <c:v> 20-07-09 10:29:15</c:v>
                </c:pt>
                <c:pt idx="4861">
                  <c:v> 20-07-09 10:29:20</c:v>
                </c:pt>
                <c:pt idx="4862">
                  <c:v> 20-07-09 10:29:25</c:v>
                </c:pt>
                <c:pt idx="4863">
                  <c:v> 20-07-09 10:29:30</c:v>
                </c:pt>
                <c:pt idx="4864">
                  <c:v> 20-07-09 10:29:35</c:v>
                </c:pt>
                <c:pt idx="4865">
                  <c:v> 20-07-09 10:29:40</c:v>
                </c:pt>
                <c:pt idx="4866">
                  <c:v> 20-07-09 10:29:45</c:v>
                </c:pt>
                <c:pt idx="4867">
                  <c:v> 20-07-09 10:29:50</c:v>
                </c:pt>
                <c:pt idx="4868">
                  <c:v> 20-07-09 10:29:55</c:v>
                </c:pt>
                <c:pt idx="4869">
                  <c:v> 20-07-09 10:30:00</c:v>
                </c:pt>
                <c:pt idx="4870">
                  <c:v> 20-07-09 10:30:05</c:v>
                </c:pt>
                <c:pt idx="4871">
                  <c:v> 20-07-09 10:30:10</c:v>
                </c:pt>
                <c:pt idx="4872">
                  <c:v> 20-07-09 10:30:15</c:v>
                </c:pt>
                <c:pt idx="4873">
                  <c:v> 20-07-09 10:30:20</c:v>
                </c:pt>
                <c:pt idx="4874">
                  <c:v> 20-07-09 10:30:25</c:v>
                </c:pt>
                <c:pt idx="4875">
                  <c:v> 20-07-09 10:30:30</c:v>
                </c:pt>
                <c:pt idx="4876">
                  <c:v> 20-07-09 10:30:35</c:v>
                </c:pt>
                <c:pt idx="4877">
                  <c:v> 20-07-09 10:30:40</c:v>
                </c:pt>
                <c:pt idx="4878">
                  <c:v> 20-07-09 10:30:45</c:v>
                </c:pt>
                <c:pt idx="4879">
                  <c:v> 20-07-09 10:30:50</c:v>
                </c:pt>
                <c:pt idx="4880">
                  <c:v> 20-07-09 10:30:55</c:v>
                </c:pt>
                <c:pt idx="4881">
                  <c:v> 20-07-09 10:31:00</c:v>
                </c:pt>
                <c:pt idx="4882">
                  <c:v> 20-07-09 10:31:05</c:v>
                </c:pt>
                <c:pt idx="4883">
                  <c:v> 20-07-09 10:31:10</c:v>
                </c:pt>
                <c:pt idx="4884">
                  <c:v> 20-07-09 10:31:15</c:v>
                </c:pt>
                <c:pt idx="4885">
                  <c:v> 20-07-09 10:31:20</c:v>
                </c:pt>
                <c:pt idx="4886">
                  <c:v> 20-07-09 10:31:25</c:v>
                </c:pt>
                <c:pt idx="4887">
                  <c:v> 20-07-09 10:31:30</c:v>
                </c:pt>
                <c:pt idx="4888">
                  <c:v> 20-07-09 10:31:35</c:v>
                </c:pt>
                <c:pt idx="4889">
                  <c:v> 20-07-09 10:31:40</c:v>
                </c:pt>
                <c:pt idx="4890">
                  <c:v> 20-07-09 10:31:45</c:v>
                </c:pt>
                <c:pt idx="4891">
                  <c:v> 20-07-09 10:31:50</c:v>
                </c:pt>
                <c:pt idx="4892">
                  <c:v> 20-07-09 10:31:55</c:v>
                </c:pt>
                <c:pt idx="4893">
                  <c:v> 20-07-09 10:32:00</c:v>
                </c:pt>
                <c:pt idx="4894">
                  <c:v> 20-07-09 10:33:00</c:v>
                </c:pt>
                <c:pt idx="4895">
                  <c:v> 20-07-09 10:33:05</c:v>
                </c:pt>
                <c:pt idx="4896">
                  <c:v> 20-07-09 10:33:10</c:v>
                </c:pt>
                <c:pt idx="4897">
                  <c:v> 20-07-09 10:33:15</c:v>
                </c:pt>
                <c:pt idx="4898">
                  <c:v> 20-07-09 10:33:20</c:v>
                </c:pt>
                <c:pt idx="4899">
                  <c:v> 20-07-09 10:33:25</c:v>
                </c:pt>
                <c:pt idx="4900">
                  <c:v> 20-07-09 10:33:30</c:v>
                </c:pt>
                <c:pt idx="4901">
                  <c:v> 20-07-09 10:33:35</c:v>
                </c:pt>
                <c:pt idx="4902">
                  <c:v> 20-07-09 10:33:40</c:v>
                </c:pt>
                <c:pt idx="4903">
                  <c:v> 20-07-09 10:33:45</c:v>
                </c:pt>
                <c:pt idx="4904">
                  <c:v> 20-07-09 10:33:50</c:v>
                </c:pt>
                <c:pt idx="4905">
                  <c:v> 20-07-09 10:33:55</c:v>
                </c:pt>
                <c:pt idx="4906">
                  <c:v> 20-07-09 10:34:00</c:v>
                </c:pt>
                <c:pt idx="4907">
                  <c:v> 20-07-09 10:34:05</c:v>
                </c:pt>
                <c:pt idx="4908">
                  <c:v> 20-07-09 10:34:10</c:v>
                </c:pt>
                <c:pt idx="4909">
                  <c:v> 20-07-09 10:34:15</c:v>
                </c:pt>
                <c:pt idx="4910">
                  <c:v> 20-07-09 10:34:20</c:v>
                </c:pt>
                <c:pt idx="4911">
                  <c:v> 20-07-09 10:34:25</c:v>
                </c:pt>
                <c:pt idx="4912">
                  <c:v> 20-07-09 10:34:30</c:v>
                </c:pt>
                <c:pt idx="4913">
                  <c:v> 20-07-09 10:34:35</c:v>
                </c:pt>
                <c:pt idx="4914">
                  <c:v> 20-07-09 10:34:40</c:v>
                </c:pt>
                <c:pt idx="4915">
                  <c:v> 20-07-09 10:34:45</c:v>
                </c:pt>
                <c:pt idx="4916">
                  <c:v> 20-07-09 10:34:50</c:v>
                </c:pt>
                <c:pt idx="4917">
                  <c:v> 20-07-09 10:34:55</c:v>
                </c:pt>
                <c:pt idx="4918">
                  <c:v> 20-07-09 10:35:15</c:v>
                </c:pt>
                <c:pt idx="4919">
                  <c:v> 20-07-09 10:35:20</c:v>
                </c:pt>
                <c:pt idx="4920">
                  <c:v> 20-07-09 10:35:25</c:v>
                </c:pt>
                <c:pt idx="4921">
                  <c:v> 20-07-09 10:35:30</c:v>
                </c:pt>
                <c:pt idx="4922">
                  <c:v> 20-07-09 10:35:35</c:v>
                </c:pt>
                <c:pt idx="4923">
                  <c:v> 20-07-09 10:35:40</c:v>
                </c:pt>
                <c:pt idx="4924">
                  <c:v> 20-07-09 10:35:45</c:v>
                </c:pt>
                <c:pt idx="4925">
                  <c:v> 20-07-09 10:35:50</c:v>
                </c:pt>
                <c:pt idx="4926">
                  <c:v> 20-07-09 10:35:55</c:v>
                </c:pt>
                <c:pt idx="4927">
                  <c:v> 20-07-09 10:36:00</c:v>
                </c:pt>
                <c:pt idx="4928">
                  <c:v> 20-07-09 10:36:05</c:v>
                </c:pt>
                <c:pt idx="4929">
                  <c:v> 20-07-09 10:36:10</c:v>
                </c:pt>
                <c:pt idx="4930">
                  <c:v> 20-07-09 10:36:15</c:v>
                </c:pt>
                <c:pt idx="4931">
                  <c:v> 20-07-09 10:36:20</c:v>
                </c:pt>
                <c:pt idx="4932">
                  <c:v> 20-07-09 10:36:25</c:v>
                </c:pt>
                <c:pt idx="4933">
                  <c:v> 20-07-09 10:36:30</c:v>
                </c:pt>
                <c:pt idx="4934">
                  <c:v> 20-07-09 10:36:35</c:v>
                </c:pt>
                <c:pt idx="4935">
                  <c:v> 20-07-09 10:36:40</c:v>
                </c:pt>
                <c:pt idx="4936">
                  <c:v> 20-07-09 10:36:45</c:v>
                </c:pt>
                <c:pt idx="4937">
                  <c:v> 20-07-09 10:36:50</c:v>
                </c:pt>
                <c:pt idx="4938">
                  <c:v> 20-07-09 10:36:55</c:v>
                </c:pt>
                <c:pt idx="4939">
                  <c:v> 20-07-09 10:37:00</c:v>
                </c:pt>
                <c:pt idx="4940">
                  <c:v> 20-07-09 10:37:05</c:v>
                </c:pt>
                <c:pt idx="4941">
                  <c:v> 20-07-09 10:37:10</c:v>
                </c:pt>
                <c:pt idx="4942">
                  <c:v> 20-07-09 10:37:15</c:v>
                </c:pt>
                <c:pt idx="4943">
                  <c:v> 20-07-09 10:37:20</c:v>
                </c:pt>
                <c:pt idx="4944">
                  <c:v> 20-07-09 10:37:25</c:v>
                </c:pt>
                <c:pt idx="4945">
                  <c:v> 20-07-09 10:37:30</c:v>
                </c:pt>
                <c:pt idx="4946">
                  <c:v> 20-07-09 10:37:35</c:v>
                </c:pt>
                <c:pt idx="4947">
                  <c:v> 20-07-09 10:37:40</c:v>
                </c:pt>
                <c:pt idx="4948">
                  <c:v> 20-07-09 10:37:45</c:v>
                </c:pt>
                <c:pt idx="4949">
                  <c:v> 20-07-09 10:37:50</c:v>
                </c:pt>
                <c:pt idx="4950">
                  <c:v> 20-07-09 10:37:55</c:v>
                </c:pt>
                <c:pt idx="4951">
                  <c:v> 20-07-09 10:38:00</c:v>
                </c:pt>
                <c:pt idx="4952">
                  <c:v> 20-07-09 10:38:05</c:v>
                </c:pt>
                <c:pt idx="4953">
                  <c:v> 20-07-09 10:38:10</c:v>
                </c:pt>
                <c:pt idx="4954">
                  <c:v> 20-07-09 10:38:15</c:v>
                </c:pt>
                <c:pt idx="4955">
                  <c:v> 20-07-09 10:38:35</c:v>
                </c:pt>
                <c:pt idx="4956">
                  <c:v> 20-07-09 10:38:40</c:v>
                </c:pt>
                <c:pt idx="4957">
                  <c:v> 20-07-09 10:38:45</c:v>
                </c:pt>
                <c:pt idx="4958">
                  <c:v> 20-07-09 10:38:50</c:v>
                </c:pt>
                <c:pt idx="4959">
                  <c:v> 20-07-09 10:38:55</c:v>
                </c:pt>
                <c:pt idx="4960">
                  <c:v> 20-07-09 10:39:00</c:v>
                </c:pt>
                <c:pt idx="4961">
                  <c:v> 20-07-09 10:39:05</c:v>
                </c:pt>
                <c:pt idx="4962">
                  <c:v> 20-07-09 10:39:10</c:v>
                </c:pt>
                <c:pt idx="4963">
                  <c:v> 20-07-09 10:39:15</c:v>
                </c:pt>
                <c:pt idx="4964">
                  <c:v> 20-07-09 10:39:20</c:v>
                </c:pt>
                <c:pt idx="4965">
                  <c:v> 20-07-09 10:39:25</c:v>
                </c:pt>
                <c:pt idx="4966">
                  <c:v> 20-07-09 10:39:30</c:v>
                </c:pt>
                <c:pt idx="4967">
                  <c:v> 20-07-09 10:39:35</c:v>
                </c:pt>
                <c:pt idx="4968">
                  <c:v> 20-07-09 10:39:40</c:v>
                </c:pt>
                <c:pt idx="4969">
                  <c:v> 20-07-09 10:39:45</c:v>
                </c:pt>
                <c:pt idx="4970">
                  <c:v> 20-07-09 10:39:50</c:v>
                </c:pt>
                <c:pt idx="4971">
                  <c:v> 20-07-09 10:39:55</c:v>
                </c:pt>
                <c:pt idx="4972">
                  <c:v> 20-07-09 10:40:00</c:v>
                </c:pt>
                <c:pt idx="4973">
                  <c:v> 20-07-09 10:40:05</c:v>
                </c:pt>
                <c:pt idx="4974">
                  <c:v> 20-07-09 10:40:10</c:v>
                </c:pt>
                <c:pt idx="4975">
                  <c:v> 20-07-09 10:40:15</c:v>
                </c:pt>
                <c:pt idx="4976">
                  <c:v> 20-07-09 10:40:20</c:v>
                </c:pt>
                <c:pt idx="4977">
                  <c:v> 20-07-09 10:40:30</c:v>
                </c:pt>
                <c:pt idx="4978">
                  <c:v> 20-07-09 10:40:35</c:v>
                </c:pt>
                <c:pt idx="4979">
                  <c:v> 20-07-09 10:40:40</c:v>
                </c:pt>
                <c:pt idx="4980">
                  <c:v> 20-07-09 10:40:45</c:v>
                </c:pt>
                <c:pt idx="4981">
                  <c:v> 20-07-09 10:40:50</c:v>
                </c:pt>
                <c:pt idx="4982">
                  <c:v> 20-07-09 10:40:55</c:v>
                </c:pt>
                <c:pt idx="4983">
                  <c:v> 20-07-09 10:41:00</c:v>
                </c:pt>
                <c:pt idx="4984">
                  <c:v> 20-07-09 10:41:05</c:v>
                </c:pt>
                <c:pt idx="4985">
                  <c:v> 20-07-09 10:41:10</c:v>
                </c:pt>
                <c:pt idx="4986">
                  <c:v> 20-07-09 10:41:15</c:v>
                </c:pt>
                <c:pt idx="4987">
                  <c:v> 20-07-09 10:41:20</c:v>
                </c:pt>
                <c:pt idx="4988">
                  <c:v> 20-07-09 10:41:25</c:v>
                </c:pt>
                <c:pt idx="4989">
                  <c:v> 20-07-09 10:41:55</c:v>
                </c:pt>
                <c:pt idx="4990">
                  <c:v> 20-07-09 10:42:00</c:v>
                </c:pt>
                <c:pt idx="4991">
                  <c:v> 20-07-09 10:42:05</c:v>
                </c:pt>
                <c:pt idx="4992">
                  <c:v> 20-07-09 10:42:10</c:v>
                </c:pt>
                <c:pt idx="4993">
                  <c:v> 20-07-09 10:42:15</c:v>
                </c:pt>
                <c:pt idx="4994">
                  <c:v> 20-07-09 10:42:20</c:v>
                </c:pt>
                <c:pt idx="4995">
                  <c:v> 20-07-09 10:42:25</c:v>
                </c:pt>
                <c:pt idx="4996">
                  <c:v> 20-07-09 10:42:30</c:v>
                </c:pt>
                <c:pt idx="4997">
                  <c:v> 20-07-09 10:42:35</c:v>
                </c:pt>
                <c:pt idx="4998">
                  <c:v> 20-07-09 10:42:40</c:v>
                </c:pt>
                <c:pt idx="4999">
                  <c:v> 20-07-09 10:42:45</c:v>
                </c:pt>
                <c:pt idx="5000">
                  <c:v> 20-07-09 10:42:50</c:v>
                </c:pt>
                <c:pt idx="5001">
                  <c:v> 20-07-09 10:43:45</c:v>
                </c:pt>
                <c:pt idx="5002">
                  <c:v> 20-07-09 10:43:50</c:v>
                </c:pt>
                <c:pt idx="5003">
                  <c:v> 20-07-09 10:43:55</c:v>
                </c:pt>
                <c:pt idx="5004">
                  <c:v> 20-07-09 10:44:00</c:v>
                </c:pt>
                <c:pt idx="5005">
                  <c:v> 20-07-09 10:44:05</c:v>
                </c:pt>
                <c:pt idx="5006">
                  <c:v> 20-07-09 10:44:10</c:v>
                </c:pt>
                <c:pt idx="5007">
                  <c:v> 20-07-09 10:44:15</c:v>
                </c:pt>
                <c:pt idx="5008">
                  <c:v> 20-07-09 10:44:20</c:v>
                </c:pt>
                <c:pt idx="5009">
                  <c:v> 20-07-09 10:44:25</c:v>
                </c:pt>
                <c:pt idx="5010">
                  <c:v> 20-07-09 10:44:30</c:v>
                </c:pt>
                <c:pt idx="5011">
                  <c:v> 20-07-09 10:44:35</c:v>
                </c:pt>
                <c:pt idx="5012">
                  <c:v> 20-07-09 10:44:40</c:v>
                </c:pt>
                <c:pt idx="5013">
                  <c:v> 20-07-09 10:44:45</c:v>
                </c:pt>
                <c:pt idx="5014">
                  <c:v> 20-07-09 10:44:50</c:v>
                </c:pt>
                <c:pt idx="5015">
                  <c:v> 20-07-09 10:44:55</c:v>
                </c:pt>
                <c:pt idx="5016">
                  <c:v> 20-07-09 10:45:00</c:v>
                </c:pt>
                <c:pt idx="5017">
                  <c:v> 20-07-09 10:45:05</c:v>
                </c:pt>
                <c:pt idx="5018">
                  <c:v> 20-07-09 10:45:10</c:v>
                </c:pt>
                <c:pt idx="5019">
                  <c:v> 20-07-09 10:45:15</c:v>
                </c:pt>
                <c:pt idx="5020">
                  <c:v> 20-07-09 10:45:20</c:v>
                </c:pt>
                <c:pt idx="5021">
                  <c:v> 20-07-09 10:45:25</c:v>
                </c:pt>
                <c:pt idx="5022">
                  <c:v> 20-07-09 10:45:30</c:v>
                </c:pt>
                <c:pt idx="5023">
                  <c:v> 20-07-09 10:45:35</c:v>
                </c:pt>
                <c:pt idx="5024">
                  <c:v> 20-07-09 10:45:40</c:v>
                </c:pt>
                <c:pt idx="5025">
                  <c:v> 20-07-09 10:45:45</c:v>
                </c:pt>
                <c:pt idx="5026">
                  <c:v> 20-07-09 10:45:50</c:v>
                </c:pt>
                <c:pt idx="5027">
                  <c:v> 20-07-09 10:45:55</c:v>
                </c:pt>
                <c:pt idx="5028">
                  <c:v> 20-07-09 10:46:00</c:v>
                </c:pt>
                <c:pt idx="5029">
                  <c:v> 20-07-09 10:46:05</c:v>
                </c:pt>
                <c:pt idx="5030">
                  <c:v> 20-07-09 10:46:10</c:v>
                </c:pt>
                <c:pt idx="5031">
                  <c:v> 20-07-09 10:46:15</c:v>
                </c:pt>
                <c:pt idx="5032">
                  <c:v> 20-07-09 10:46:20</c:v>
                </c:pt>
                <c:pt idx="5033">
                  <c:v> 20-07-09 10:46:25</c:v>
                </c:pt>
                <c:pt idx="5034">
                  <c:v> 20-07-09 10:46:30</c:v>
                </c:pt>
                <c:pt idx="5035">
                  <c:v> 20-07-09 10:46:35</c:v>
                </c:pt>
                <c:pt idx="5036">
                  <c:v> 20-07-09 10:46:40</c:v>
                </c:pt>
                <c:pt idx="5037">
                  <c:v> 20-07-09 10:46:45</c:v>
                </c:pt>
                <c:pt idx="5038">
                  <c:v> 20-07-09 10:46:50</c:v>
                </c:pt>
                <c:pt idx="5039">
                  <c:v> 20-07-09 10:46:55</c:v>
                </c:pt>
                <c:pt idx="5040">
                  <c:v> 20-07-09 10:47:00</c:v>
                </c:pt>
                <c:pt idx="5041">
                  <c:v> 20-07-09 10:47:05</c:v>
                </c:pt>
                <c:pt idx="5042">
                  <c:v> 20-07-09 10:47:10</c:v>
                </c:pt>
                <c:pt idx="5043">
                  <c:v> 20-07-09 10:47:15</c:v>
                </c:pt>
                <c:pt idx="5044">
                  <c:v> 20-07-09 10:47:20</c:v>
                </c:pt>
                <c:pt idx="5045">
                  <c:v> 20-07-09 10:47:25</c:v>
                </c:pt>
                <c:pt idx="5046">
                  <c:v> 20-07-09 10:47:30</c:v>
                </c:pt>
                <c:pt idx="5047">
                  <c:v> 20-07-09 10:47:35</c:v>
                </c:pt>
                <c:pt idx="5048">
                  <c:v> 20-07-09 10:47:40</c:v>
                </c:pt>
                <c:pt idx="5049">
                  <c:v> 20-07-09 10:47:45</c:v>
                </c:pt>
                <c:pt idx="5050">
                  <c:v> 20-07-09 10:47:50</c:v>
                </c:pt>
                <c:pt idx="5051">
                  <c:v> 20-07-09 10:47:55</c:v>
                </c:pt>
                <c:pt idx="5052">
                  <c:v> 20-07-09 10:48:00</c:v>
                </c:pt>
                <c:pt idx="5053">
                  <c:v> 20-07-09 10:48:05</c:v>
                </c:pt>
                <c:pt idx="5054">
                  <c:v> 20-07-09 10:48:10</c:v>
                </c:pt>
                <c:pt idx="5055">
                  <c:v> 20-07-09 10:48:15</c:v>
                </c:pt>
                <c:pt idx="5056">
                  <c:v> 20-07-09 10:48:30</c:v>
                </c:pt>
                <c:pt idx="5057">
                  <c:v> 20-07-09 10:48:35</c:v>
                </c:pt>
                <c:pt idx="5058">
                  <c:v> 20-07-09 10:48:40</c:v>
                </c:pt>
                <c:pt idx="5059">
                  <c:v> 20-07-09 10:48:45</c:v>
                </c:pt>
                <c:pt idx="5060">
                  <c:v> 20-07-09 10:48:50</c:v>
                </c:pt>
                <c:pt idx="5061">
                  <c:v> 20-07-09 10:48:55</c:v>
                </c:pt>
                <c:pt idx="5062">
                  <c:v> 20-07-09 10:49:00</c:v>
                </c:pt>
                <c:pt idx="5063">
                  <c:v> 20-07-09 10:49:05</c:v>
                </c:pt>
                <c:pt idx="5064">
                  <c:v> 20-07-09 10:49:10</c:v>
                </c:pt>
                <c:pt idx="5065">
                  <c:v> 20-07-09 10:49:15</c:v>
                </c:pt>
                <c:pt idx="5066">
                  <c:v> 20-07-09 10:49:20</c:v>
                </c:pt>
                <c:pt idx="5067">
                  <c:v> 20-07-09 10:49:25</c:v>
                </c:pt>
                <c:pt idx="5068">
                  <c:v> 20-07-09 10:49:30</c:v>
                </c:pt>
                <c:pt idx="5069">
                  <c:v> 20-07-09 10:49:35</c:v>
                </c:pt>
                <c:pt idx="5070">
                  <c:v> 20-07-09 10:49:40</c:v>
                </c:pt>
                <c:pt idx="5071">
                  <c:v> 20-07-09 10:49:45</c:v>
                </c:pt>
                <c:pt idx="5072">
                  <c:v> 20-07-09 10:49:50</c:v>
                </c:pt>
                <c:pt idx="5073">
                  <c:v> 20-07-09 10:49:55</c:v>
                </c:pt>
                <c:pt idx="5074">
                  <c:v> 20-07-09 10:50:00</c:v>
                </c:pt>
                <c:pt idx="5075">
                  <c:v> 20-07-09 10:50:05</c:v>
                </c:pt>
                <c:pt idx="5076">
                  <c:v> 20-07-09 10:50:10</c:v>
                </c:pt>
                <c:pt idx="5077">
                  <c:v> 20-07-09 10:50:15</c:v>
                </c:pt>
                <c:pt idx="5078">
                  <c:v> 20-07-09 10:50:20</c:v>
                </c:pt>
                <c:pt idx="5079">
                  <c:v> 20-07-09 10:50:25</c:v>
                </c:pt>
                <c:pt idx="5080">
                  <c:v> 20-07-09 10:50:30</c:v>
                </c:pt>
                <c:pt idx="5081">
                  <c:v> 20-07-09 10:50:35</c:v>
                </c:pt>
                <c:pt idx="5082">
                  <c:v> 20-07-09 10:50:40</c:v>
                </c:pt>
                <c:pt idx="5083">
                  <c:v> 20-07-09 10:50:45</c:v>
                </c:pt>
                <c:pt idx="5084">
                  <c:v> 20-07-09 10:50:50</c:v>
                </c:pt>
                <c:pt idx="5085">
                  <c:v> 20-07-09 10:50:55</c:v>
                </c:pt>
                <c:pt idx="5086">
                  <c:v> 20-07-09 10:51:00</c:v>
                </c:pt>
                <c:pt idx="5087">
                  <c:v> 20-07-09 10:51:05</c:v>
                </c:pt>
                <c:pt idx="5088">
                  <c:v> 20-07-09 10:51:10</c:v>
                </c:pt>
                <c:pt idx="5089">
                  <c:v> 20-07-09 10:51:15</c:v>
                </c:pt>
                <c:pt idx="5090">
                  <c:v> 20-07-09 10:51:20</c:v>
                </c:pt>
                <c:pt idx="5091">
                  <c:v> 20-07-09 10:51:25</c:v>
                </c:pt>
                <c:pt idx="5092">
                  <c:v> 20-07-09 10:51:30</c:v>
                </c:pt>
                <c:pt idx="5093">
                  <c:v> 20-07-09 10:51:35</c:v>
                </c:pt>
                <c:pt idx="5094">
                  <c:v> 20-07-09 10:51:40</c:v>
                </c:pt>
                <c:pt idx="5095">
                  <c:v> 20-07-09 10:51:45</c:v>
                </c:pt>
                <c:pt idx="5096">
                  <c:v> 20-07-09 10:51:50</c:v>
                </c:pt>
                <c:pt idx="5097">
                  <c:v> 20-07-09 10:51:55</c:v>
                </c:pt>
                <c:pt idx="5098">
                  <c:v> 20-07-09 10:52:00</c:v>
                </c:pt>
                <c:pt idx="5099">
                  <c:v> 20-07-09 10:52:05</c:v>
                </c:pt>
                <c:pt idx="5100">
                  <c:v> 20-07-09 10:52:10</c:v>
                </c:pt>
                <c:pt idx="5101">
                  <c:v> 20-07-09 10:52:15</c:v>
                </c:pt>
                <c:pt idx="5102">
                  <c:v> 20-07-09 10:52:20</c:v>
                </c:pt>
                <c:pt idx="5103">
                  <c:v> 20-07-09 10:52:25</c:v>
                </c:pt>
                <c:pt idx="5104">
                  <c:v> 20-07-09 10:52:30</c:v>
                </c:pt>
                <c:pt idx="5105">
                  <c:v> 20-07-09 10:52:35</c:v>
                </c:pt>
                <c:pt idx="5106">
                  <c:v> 20-07-09 10:52:40</c:v>
                </c:pt>
                <c:pt idx="5107">
                  <c:v> 20-07-09 10:52:45</c:v>
                </c:pt>
                <c:pt idx="5108">
                  <c:v> 20-07-09 10:52:50</c:v>
                </c:pt>
                <c:pt idx="5109">
                  <c:v> 20-07-09 10:52:55</c:v>
                </c:pt>
                <c:pt idx="5110">
                  <c:v> 20-07-09 10:53:00</c:v>
                </c:pt>
                <c:pt idx="5111">
                  <c:v> 20-07-09 10:53:05</c:v>
                </c:pt>
                <c:pt idx="5112">
                  <c:v> 20-07-09 10:53:10</c:v>
                </c:pt>
                <c:pt idx="5113">
                  <c:v> 20-07-09 10:53:15</c:v>
                </c:pt>
                <c:pt idx="5114">
                  <c:v> 20-07-09 10:53:20</c:v>
                </c:pt>
                <c:pt idx="5115">
                  <c:v> 20-07-09 10:53:30</c:v>
                </c:pt>
                <c:pt idx="5116">
                  <c:v> 20-07-09 10:53:35</c:v>
                </c:pt>
                <c:pt idx="5117">
                  <c:v> 20-07-09 10:53:40</c:v>
                </c:pt>
                <c:pt idx="5118">
                  <c:v> 20-07-09 10:53:45</c:v>
                </c:pt>
                <c:pt idx="5119">
                  <c:v> 20-07-09 10:53:50</c:v>
                </c:pt>
                <c:pt idx="5120">
                  <c:v> 20-07-09 10:53:55</c:v>
                </c:pt>
                <c:pt idx="5121">
                  <c:v> 20-07-09 10:54:00</c:v>
                </c:pt>
                <c:pt idx="5122">
                  <c:v> 20-07-09 10:54:05</c:v>
                </c:pt>
                <c:pt idx="5123">
                  <c:v> 20-07-09 10:54:10</c:v>
                </c:pt>
                <c:pt idx="5124">
                  <c:v> 20-07-09 10:54:15</c:v>
                </c:pt>
                <c:pt idx="5125">
                  <c:v> 20-07-09 10:54:20</c:v>
                </c:pt>
                <c:pt idx="5126">
                  <c:v> 20-07-09 10:54:25</c:v>
                </c:pt>
                <c:pt idx="5127">
                  <c:v> 20-07-09 10:54:30</c:v>
                </c:pt>
                <c:pt idx="5128">
                  <c:v> 20-07-09 10:54:35</c:v>
                </c:pt>
                <c:pt idx="5129">
                  <c:v> 20-07-09 10:54:40</c:v>
                </c:pt>
                <c:pt idx="5130">
                  <c:v> 20-07-09 10:54:45</c:v>
                </c:pt>
                <c:pt idx="5131">
                  <c:v> 20-07-09 10:54:50</c:v>
                </c:pt>
                <c:pt idx="5132">
                  <c:v> 20-07-09 10:54:55</c:v>
                </c:pt>
                <c:pt idx="5133">
                  <c:v> 20-07-09 10:55:00</c:v>
                </c:pt>
                <c:pt idx="5134">
                  <c:v> 20-07-09 10:55:05</c:v>
                </c:pt>
                <c:pt idx="5135">
                  <c:v> 20-07-09 10:55:10</c:v>
                </c:pt>
                <c:pt idx="5136">
                  <c:v> 20-07-09 10:55:15</c:v>
                </c:pt>
                <c:pt idx="5137">
                  <c:v> 20-07-09 10:55:20</c:v>
                </c:pt>
                <c:pt idx="5138">
                  <c:v> 20-07-09 10:55:25</c:v>
                </c:pt>
                <c:pt idx="5139">
                  <c:v> 20-07-09 10:55:30</c:v>
                </c:pt>
                <c:pt idx="5140">
                  <c:v> 20-07-09 10:55:35</c:v>
                </c:pt>
                <c:pt idx="5141">
                  <c:v> 20-07-09 10:55:40</c:v>
                </c:pt>
                <c:pt idx="5142">
                  <c:v> 20-07-09 10:55:45</c:v>
                </c:pt>
                <c:pt idx="5143">
                  <c:v> 20-07-09 10:55:50</c:v>
                </c:pt>
                <c:pt idx="5144">
                  <c:v> 20-07-09 10:55:55</c:v>
                </c:pt>
                <c:pt idx="5145">
                  <c:v> 20-07-09 10:56:00</c:v>
                </c:pt>
                <c:pt idx="5146">
                  <c:v> 20-07-09 10:56:05</c:v>
                </c:pt>
                <c:pt idx="5147">
                  <c:v> 20-07-09 10:56:10</c:v>
                </c:pt>
                <c:pt idx="5148">
                  <c:v> 20-07-09 10:56:15</c:v>
                </c:pt>
                <c:pt idx="5149">
                  <c:v> 20-07-09 10:56:20</c:v>
                </c:pt>
                <c:pt idx="5150">
                  <c:v> 20-07-09 10:56:25</c:v>
                </c:pt>
                <c:pt idx="5151">
                  <c:v> 20-07-09 10:56:30</c:v>
                </c:pt>
                <c:pt idx="5152">
                  <c:v> 20-07-09 10:56:35</c:v>
                </c:pt>
                <c:pt idx="5153">
                  <c:v> 20-07-09 10:56:40</c:v>
                </c:pt>
                <c:pt idx="5154">
                  <c:v> 20-07-09 10:56:45</c:v>
                </c:pt>
                <c:pt idx="5155">
                  <c:v> 20-07-09 10:56:50</c:v>
                </c:pt>
                <c:pt idx="5156">
                  <c:v> 20-07-09 10:56:55</c:v>
                </c:pt>
                <c:pt idx="5157">
                  <c:v> 20-07-09 10:57:00</c:v>
                </c:pt>
                <c:pt idx="5158">
                  <c:v> 20-07-09 10:57:05</c:v>
                </c:pt>
                <c:pt idx="5159">
                  <c:v> 20-07-09 10:57:10</c:v>
                </c:pt>
                <c:pt idx="5160">
                  <c:v> 20-07-09 10:57:15</c:v>
                </c:pt>
                <c:pt idx="5161">
                  <c:v> 20-07-09 10:57:20</c:v>
                </c:pt>
                <c:pt idx="5162">
                  <c:v> 20-07-09 10:57:25</c:v>
                </c:pt>
                <c:pt idx="5163">
                  <c:v> 20-07-09 10:57:30</c:v>
                </c:pt>
                <c:pt idx="5164">
                  <c:v> 20-07-09 10:57:35</c:v>
                </c:pt>
                <c:pt idx="5165">
                  <c:v> 20-07-09 10:57:40</c:v>
                </c:pt>
                <c:pt idx="5166">
                  <c:v> 20-07-09 10:57:45</c:v>
                </c:pt>
                <c:pt idx="5167">
                  <c:v> 20-07-09 10:57:50</c:v>
                </c:pt>
                <c:pt idx="5168">
                  <c:v> 20-07-09 10:57:55</c:v>
                </c:pt>
                <c:pt idx="5169">
                  <c:v> 20-07-09 10:58:00</c:v>
                </c:pt>
                <c:pt idx="5170">
                  <c:v> 20-07-09 10:58:05</c:v>
                </c:pt>
                <c:pt idx="5171">
                  <c:v> 20-07-09 10:58:10</c:v>
                </c:pt>
                <c:pt idx="5172">
                  <c:v> 20-07-09 10:58:15</c:v>
                </c:pt>
                <c:pt idx="5173">
                  <c:v> 20-07-09 10:58:20</c:v>
                </c:pt>
                <c:pt idx="5174">
                  <c:v> 20-07-09 10:58:25</c:v>
                </c:pt>
                <c:pt idx="5175">
                  <c:v> 20-07-09 10:58:30</c:v>
                </c:pt>
                <c:pt idx="5176">
                  <c:v> 20-07-09 10:58:35</c:v>
                </c:pt>
                <c:pt idx="5177">
                  <c:v> 20-07-09 10:58:40</c:v>
                </c:pt>
                <c:pt idx="5178">
                  <c:v> 20-07-09 10:58:45</c:v>
                </c:pt>
                <c:pt idx="5179">
                  <c:v> 20-07-09 10:58:50</c:v>
                </c:pt>
                <c:pt idx="5180">
                  <c:v> 20-07-09 10:58:55</c:v>
                </c:pt>
                <c:pt idx="5181">
                  <c:v> 20-07-09 10:59:00</c:v>
                </c:pt>
                <c:pt idx="5182">
                  <c:v> 20-07-09 10:59:05</c:v>
                </c:pt>
                <c:pt idx="5183">
                  <c:v> 20-07-09 10:59:10</c:v>
                </c:pt>
                <c:pt idx="5184">
                  <c:v> 20-07-09 10:59:15</c:v>
                </c:pt>
                <c:pt idx="5185">
                  <c:v> 20-07-09 10:59:20</c:v>
                </c:pt>
                <c:pt idx="5186">
                  <c:v> 20-07-09 10:59:25</c:v>
                </c:pt>
                <c:pt idx="5187">
                  <c:v> 20-07-09 10:59:30</c:v>
                </c:pt>
                <c:pt idx="5188">
                  <c:v> 20-07-09 10:59:35</c:v>
                </c:pt>
                <c:pt idx="5189">
                  <c:v> 20-07-09 10:59:40</c:v>
                </c:pt>
                <c:pt idx="5190">
                  <c:v> 20-07-09 10:59:45</c:v>
                </c:pt>
                <c:pt idx="5191">
                  <c:v> 20-07-09 10:59:50</c:v>
                </c:pt>
                <c:pt idx="5192">
                  <c:v> 20-07-09 10:59:55</c:v>
                </c:pt>
                <c:pt idx="5193">
                  <c:v> 20-07-09 11:00:00</c:v>
                </c:pt>
                <c:pt idx="5194">
                  <c:v> 20-07-09 11:00:05</c:v>
                </c:pt>
                <c:pt idx="5195">
                  <c:v> 20-07-09 11:00:10</c:v>
                </c:pt>
                <c:pt idx="5196">
                  <c:v> 20-07-09 11:00:15</c:v>
                </c:pt>
                <c:pt idx="5197">
                  <c:v> 20-07-09 11:00:20</c:v>
                </c:pt>
                <c:pt idx="5198">
                  <c:v> 20-07-09 11:00:25</c:v>
                </c:pt>
                <c:pt idx="5199">
                  <c:v> 20-07-09 11:00:30</c:v>
                </c:pt>
                <c:pt idx="5200">
                  <c:v> 20-07-09 11:00:35</c:v>
                </c:pt>
                <c:pt idx="5201">
                  <c:v> 20-07-09 11:00:40</c:v>
                </c:pt>
                <c:pt idx="5202">
                  <c:v> 20-07-09 11:00:45</c:v>
                </c:pt>
                <c:pt idx="5203">
                  <c:v> 20-07-09 11:01:05</c:v>
                </c:pt>
                <c:pt idx="5204">
                  <c:v> 20-07-09 11:01:10</c:v>
                </c:pt>
                <c:pt idx="5205">
                  <c:v> 20-07-09 11:01:15</c:v>
                </c:pt>
                <c:pt idx="5206">
                  <c:v> 20-07-09 11:01:20</c:v>
                </c:pt>
                <c:pt idx="5207">
                  <c:v> 20-07-09 11:01:25</c:v>
                </c:pt>
                <c:pt idx="5208">
                  <c:v> 20-07-09 11:01:30</c:v>
                </c:pt>
                <c:pt idx="5209">
                  <c:v> 20-07-09 11:01:35</c:v>
                </c:pt>
                <c:pt idx="5210">
                  <c:v> 20-07-09 11:01:40</c:v>
                </c:pt>
                <c:pt idx="5211">
                  <c:v> 20-07-09 11:01:45</c:v>
                </c:pt>
                <c:pt idx="5212">
                  <c:v> 20-07-09 11:01:50</c:v>
                </c:pt>
                <c:pt idx="5213">
                  <c:v> 20-07-09 11:01:55</c:v>
                </c:pt>
                <c:pt idx="5214">
                  <c:v> 20-07-09 11:02:00</c:v>
                </c:pt>
                <c:pt idx="5215">
                  <c:v> 20-07-09 11:02:05</c:v>
                </c:pt>
                <c:pt idx="5216">
                  <c:v> 20-07-09 11:02:10</c:v>
                </c:pt>
                <c:pt idx="5217">
                  <c:v> 20-07-09 11:02:15</c:v>
                </c:pt>
                <c:pt idx="5218">
                  <c:v> 20-07-09 11:02:20</c:v>
                </c:pt>
                <c:pt idx="5219">
                  <c:v> 20-07-09 11:02:25</c:v>
                </c:pt>
                <c:pt idx="5220">
                  <c:v> 20-07-09 11:02:30</c:v>
                </c:pt>
                <c:pt idx="5221">
                  <c:v> 20-07-09 11:02:35</c:v>
                </c:pt>
                <c:pt idx="5222">
                  <c:v> 20-07-09 11:02:40</c:v>
                </c:pt>
                <c:pt idx="5223">
                  <c:v> 20-07-09 11:02:45</c:v>
                </c:pt>
                <c:pt idx="5224">
                  <c:v> 20-07-09 11:02:50</c:v>
                </c:pt>
                <c:pt idx="5225">
                  <c:v> 20-07-09 11:02:55</c:v>
                </c:pt>
                <c:pt idx="5226">
                  <c:v> 20-07-09 11:03:00</c:v>
                </c:pt>
                <c:pt idx="5227">
                  <c:v> 20-07-09 11:03:05</c:v>
                </c:pt>
                <c:pt idx="5228">
                  <c:v> 20-07-09 11:03:10</c:v>
                </c:pt>
                <c:pt idx="5229">
                  <c:v> 20-07-09 11:03:15</c:v>
                </c:pt>
                <c:pt idx="5230">
                  <c:v> 20-07-09 11:03:20</c:v>
                </c:pt>
                <c:pt idx="5231">
                  <c:v> 20-07-09 11:03:25</c:v>
                </c:pt>
                <c:pt idx="5232">
                  <c:v> 20-07-09 11:03:30</c:v>
                </c:pt>
                <c:pt idx="5233">
                  <c:v> 20-07-09 11:03:35</c:v>
                </c:pt>
                <c:pt idx="5234">
                  <c:v> 20-07-09 11:03:40</c:v>
                </c:pt>
                <c:pt idx="5235">
                  <c:v> 20-07-09 11:03:45</c:v>
                </c:pt>
                <c:pt idx="5236">
                  <c:v> 20-07-09 11:03:50</c:v>
                </c:pt>
                <c:pt idx="5237">
                  <c:v> 20-07-09 11:03:55</c:v>
                </c:pt>
                <c:pt idx="5238">
                  <c:v> 20-07-09 11:04:00</c:v>
                </c:pt>
                <c:pt idx="5239">
                  <c:v> 20-07-09 11:04:05</c:v>
                </c:pt>
                <c:pt idx="5240">
                  <c:v> 20-07-09 11:04:10</c:v>
                </c:pt>
                <c:pt idx="5241">
                  <c:v> 20-07-09 11:04:15</c:v>
                </c:pt>
                <c:pt idx="5242">
                  <c:v> 20-07-09 11:04:20</c:v>
                </c:pt>
                <c:pt idx="5243">
                  <c:v> 20-07-09 11:04:25</c:v>
                </c:pt>
                <c:pt idx="5244">
                  <c:v> 20-07-09 11:04:30</c:v>
                </c:pt>
                <c:pt idx="5245">
                  <c:v> 20-07-09 11:04:35</c:v>
                </c:pt>
                <c:pt idx="5246">
                  <c:v> 20-07-09 11:04:40</c:v>
                </c:pt>
                <c:pt idx="5247">
                  <c:v> 20-07-09 11:04:45</c:v>
                </c:pt>
                <c:pt idx="5248">
                  <c:v> 20-07-09 11:04:50</c:v>
                </c:pt>
                <c:pt idx="5249">
                  <c:v> 20-07-09 11:04:55</c:v>
                </c:pt>
                <c:pt idx="5250">
                  <c:v> 20-07-09 11:05:00</c:v>
                </c:pt>
                <c:pt idx="5251">
                  <c:v> 20-07-09 11:05:05</c:v>
                </c:pt>
                <c:pt idx="5252">
                  <c:v> 20-07-09 11:05:10</c:v>
                </c:pt>
                <c:pt idx="5253">
                  <c:v> 20-07-09 11:05:15</c:v>
                </c:pt>
                <c:pt idx="5254">
                  <c:v> 20-07-09 11:05:20</c:v>
                </c:pt>
                <c:pt idx="5255">
                  <c:v> 20-07-09 11:05:25</c:v>
                </c:pt>
                <c:pt idx="5256">
                  <c:v> 20-07-09 11:05:30</c:v>
                </c:pt>
                <c:pt idx="5257">
                  <c:v> 20-07-09 11:05:35</c:v>
                </c:pt>
                <c:pt idx="5258">
                  <c:v> 20-07-09 11:05:40</c:v>
                </c:pt>
                <c:pt idx="5259">
                  <c:v> 20-07-09 11:05:45</c:v>
                </c:pt>
                <c:pt idx="5260">
                  <c:v> 20-07-09 11:05:50</c:v>
                </c:pt>
                <c:pt idx="5261">
                  <c:v> 20-07-09 11:05:55</c:v>
                </c:pt>
                <c:pt idx="5262">
                  <c:v> 20-07-09 11:06:00</c:v>
                </c:pt>
                <c:pt idx="5263">
                  <c:v> 20-07-09 11:06:05</c:v>
                </c:pt>
                <c:pt idx="5264">
                  <c:v> 20-07-09 11:06:10</c:v>
                </c:pt>
                <c:pt idx="5265">
                  <c:v> 20-07-09 11:06:15</c:v>
                </c:pt>
                <c:pt idx="5266">
                  <c:v> 20-07-09 11:06:20</c:v>
                </c:pt>
                <c:pt idx="5267">
                  <c:v> 20-07-09 11:06:25</c:v>
                </c:pt>
                <c:pt idx="5268">
                  <c:v> 20-07-09 11:06:30</c:v>
                </c:pt>
                <c:pt idx="5269">
                  <c:v> 20-07-09 11:06:35</c:v>
                </c:pt>
                <c:pt idx="5270">
                  <c:v> 20-07-09 11:06:40</c:v>
                </c:pt>
                <c:pt idx="5271">
                  <c:v> 20-07-09 11:06:45</c:v>
                </c:pt>
                <c:pt idx="5272">
                  <c:v> 20-07-09 11:06:50</c:v>
                </c:pt>
                <c:pt idx="5273">
                  <c:v> 20-07-09 11:06:55</c:v>
                </c:pt>
                <c:pt idx="5274">
                  <c:v> 20-07-09 11:07:00</c:v>
                </c:pt>
                <c:pt idx="5275">
                  <c:v> 20-07-09 11:07:05</c:v>
                </c:pt>
                <c:pt idx="5276">
                  <c:v> 20-07-09 11:07:10</c:v>
                </c:pt>
                <c:pt idx="5277">
                  <c:v> 20-07-09 11:07:15</c:v>
                </c:pt>
                <c:pt idx="5278">
                  <c:v> 20-07-09 11:07:20</c:v>
                </c:pt>
                <c:pt idx="5279">
                  <c:v> 20-07-09 11:07:25</c:v>
                </c:pt>
                <c:pt idx="5280">
                  <c:v> 20-07-09 11:07:30</c:v>
                </c:pt>
                <c:pt idx="5281">
                  <c:v> 20-07-09 11:07:35</c:v>
                </c:pt>
                <c:pt idx="5282">
                  <c:v> 20-07-09 11:07:40</c:v>
                </c:pt>
                <c:pt idx="5283">
                  <c:v> 20-07-09 11:07:45</c:v>
                </c:pt>
                <c:pt idx="5284">
                  <c:v> 20-07-09 11:07:50</c:v>
                </c:pt>
                <c:pt idx="5285">
                  <c:v> 20-07-09 11:07:55</c:v>
                </c:pt>
                <c:pt idx="5286">
                  <c:v> 20-07-09 11:08:00</c:v>
                </c:pt>
                <c:pt idx="5287">
                  <c:v> 20-07-09 11:08:05</c:v>
                </c:pt>
                <c:pt idx="5288">
                  <c:v> 20-07-09 11:08:10</c:v>
                </c:pt>
                <c:pt idx="5289">
                  <c:v> 20-07-09 11:08:15</c:v>
                </c:pt>
                <c:pt idx="5290">
                  <c:v> 20-07-09 11:08:20</c:v>
                </c:pt>
                <c:pt idx="5291">
                  <c:v> 20-07-09 11:08:25</c:v>
                </c:pt>
                <c:pt idx="5292">
                  <c:v> 20-07-09 11:08:30</c:v>
                </c:pt>
                <c:pt idx="5293">
                  <c:v> 20-07-09 11:08:35</c:v>
                </c:pt>
                <c:pt idx="5294">
                  <c:v> 20-07-09 11:08:40</c:v>
                </c:pt>
                <c:pt idx="5295">
                  <c:v> 20-07-09 11:09:10</c:v>
                </c:pt>
                <c:pt idx="5296">
                  <c:v> 20-07-09 11:09:15</c:v>
                </c:pt>
                <c:pt idx="5297">
                  <c:v> 20-07-09 11:09:20</c:v>
                </c:pt>
                <c:pt idx="5298">
                  <c:v> 20-07-09 11:09:25</c:v>
                </c:pt>
                <c:pt idx="5299">
                  <c:v> 20-07-09 11:09:30</c:v>
                </c:pt>
                <c:pt idx="5300">
                  <c:v> 20-07-09 11:09:35</c:v>
                </c:pt>
                <c:pt idx="5301">
                  <c:v> 20-07-09 11:09:40</c:v>
                </c:pt>
                <c:pt idx="5302">
                  <c:v> 20-07-09 11:09:45</c:v>
                </c:pt>
                <c:pt idx="5303">
                  <c:v> 20-07-09 11:09:50</c:v>
                </c:pt>
                <c:pt idx="5304">
                  <c:v> 20-07-09 11:09:55</c:v>
                </c:pt>
                <c:pt idx="5305">
                  <c:v> 20-07-09 11:10:00</c:v>
                </c:pt>
                <c:pt idx="5306">
                  <c:v> 20-07-09 11:10:05</c:v>
                </c:pt>
                <c:pt idx="5307">
                  <c:v> 20-07-09 11:10:10</c:v>
                </c:pt>
                <c:pt idx="5308">
                  <c:v> 20-07-09 11:10:15</c:v>
                </c:pt>
                <c:pt idx="5309">
                  <c:v> 20-07-09 11:10:20</c:v>
                </c:pt>
                <c:pt idx="5310">
                  <c:v> 20-07-09 11:10:25</c:v>
                </c:pt>
                <c:pt idx="5311">
                  <c:v> 20-07-09 11:10:30</c:v>
                </c:pt>
                <c:pt idx="5312">
                  <c:v> 20-07-09 11:10:35</c:v>
                </c:pt>
                <c:pt idx="5313">
                  <c:v> 20-07-09 11:10:40</c:v>
                </c:pt>
                <c:pt idx="5314">
                  <c:v> 20-07-09 11:10:45</c:v>
                </c:pt>
                <c:pt idx="5315">
                  <c:v> 20-07-09 11:10:50</c:v>
                </c:pt>
                <c:pt idx="5316">
                  <c:v> 20-07-09 11:10:55</c:v>
                </c:pt>
                <c:pt idx="5317">
                  <c:v> 20-07-09 11:11:00</c:v>
                </c:pt>
                <c:pt idx="5318">
                  <c:v> 20-07-09 11:11:35</c:v>
                </c:pt>
                <c:pt idx="5319">
                  <c:v> 20-07-09 11:11:40</c:v>
                </c:pt>
                <c:pt idx="5320">
                  <c:v> 20-07-09 11:11:45</c:v>
                </c:pt>
                <c:pt idx="5321">
                  <c:v> 20-07-09 11:11:50</c:v>
                </c:pt>
                <c:pt idx="5322">
                  <c:v> 20-07-09 11:11:55</c:v>
                </c:pt>
                <c:pt idx="5323">
                  <c:v> 20-07-09 11:12:00</c:v>
                </c:pt>
                <c:pt idx="5324">
                  <c:v> 20-07-09 11:12:05</c:v>
                </c:pt>
                <c:pt idx="5325">
                  <c:v> 20-07-09 11:12:10</c:v>
                </c:pt>
                <c:pt idx="5326">
                  <c:v> 20-07-09 11:12:15</c:v>
                </c:pt>
                <c:pt idx="5327">
                  <c:v> 20-07-09 11:12:20</c:v>
                </c:pt>
                <c:pt idx="5328">
                  <c:v> 20-07-09 11:12:25</c:v>
                </c:pt>
                <c:pt idx="5329">
                  <c:v> 20-07-09 11:12:30</c:v>
                </c:pt>
                <c:pt idx="5330">
                  <c:v> 20-07-09 11:12:35</c:v>
                </c:pt>
                <c:pt idx="5331">
                  <c:v> 20-07-09 11:12:40</c:v>
                </c:pt>
                <c:pt idx="5332">
                  <c:v> 20-07-09 11:12:45</c:v>
                </c:pt>
                <c:pt idx="5333">
                  <c:v> 20-07-09 11:12:50</c:v>
                </c:pt>
                <c:pt idx="5334">
                  <c:v> 20-07-09 11:12:55</c:v>
                </c:pt>
                <c:pt idx="5335">
                  <c:v> 20-07-09 11:13:00</c:v>
                </c:pt>
                <c:pt idx="5336">
                  <c:v> 20-07-09 11:13:05</c:v>
                </c:pt>
                <c:pt idx="5337">
                  <c:v> 20-07-09 11:13:10</c:v>
                </c:pt>
                <c:pt idx="5338">
                  <c:v> 20-07-09 11:13:15</c:v>
                </c:pt>
                <c:pt idx="5339">
                  <c:v> 20-07-09 11:13:20</c:v>
                </c:pt>
                <c:pt idx="5340">
                  <c:v> 20-07-09 11:13:25</c:v>
                </c:pt>
                <c:pt idx="5341">
                  <c:v> 20-07-09 11:13:30</c:v>
                </c:pt>
                <c:pt idx="5342">
                  <c:v> 20-07-09 11:13:35</c:v>
                </c:pt>
                <c:pt idx="5343">
                  <c:v> 20-07-09 11:13:40</c:v>
                </c:pt>
                <c:pt idx="5344">
                  <c:v> 20-07-09 11:13:45</c:v>
                </c:pt>
                <c:pt idx="5345">
                  <c:v> 20-07-09 11:13:50</c:v>
                </c:pt>
                <c:pt idx="5346">
                  <c:v> 20-07-09 11:13:55</c:v>
                </c:pt>
                <c:pt idx="5347">
                  <c:v> 20-07-09 11:14:00</c:v>
                </c:pt>
                <c:pt idx="5348">
                  <c:v> 20-07-09 11:14:05</c:v>
                </c:pt>
                <c:pt idx="5349">
                  <c:v> 20-07-09 11:14:10</c:v>
                </c:pt>
                <c:pt idx="5350">
                  <c:v> 20-07-09 11:14:15</c:v>
                </c:pt>
                <c:pt idx="5351">
                  <c:v> 20-07-09 11:14:20</c:v>
                </c:pt>
                <c:pt idx="5352">
                  <c:v> 20-07-09 11:14:25</c:v>
                </c:pt>
                <c:pt idx="5353">
                  <c:v> 20-07-09 11:14:30</c:v>
                </c:pt>
                <c:pt idx="5354">
                  <c:v> 20-07-09 11:14:35</c:v>
                </c:pt>
                <c:pt idx="5355">
                  <c:v> 20-07-09 11:14:40</c:v>
                </c:pt>
                <c:pt idx="5356">
                  <c:v> 20-07-09 11:14:45</c:v>
                </c:pt>
                <c:pt idx="5357">
                  <c:v> 20-07-09 11:17:10</c:v>
                </c:pt>
                <c:pt idx="5358">
                  <c:v> 20-07-09 11:17:15</c:v>
                </c:pt>
                <c:pt idx="5359">
                  <c:v> 20-07-09 11:17:20</c:v>
                </c:pt>
                <c:pt idx="5360">
                  <c:v> 20-07-09 11:17:25</c:v>
                </c:pt>
                <c:pt idx="5361">
                  <c:v> 20-07-09 11:17:30</c:v>
                </c:pt>
                <c:pt idx="5362">
                  <c:v> 20-07-09 11:17:35</c:v>
                </c:pt>
                <c:pt idx="5363">
                  <c:v> 20-07-09 11:17:40</c:v>
                </c:pt>
                <c:pt idx="5364">
                  <c:v> 20-07-09 11:17:45</c:v>
                </c:pt>
                <c:pt idx="5365">
                  <c:v> 20-07-09 11:17:50</c:v>
                </c:pt>
                <c:pt idx="5366">
                  <c:v> 20-07-09 11:17:55</c:v>
                </c:pt>
                <c:pt idx="5367">
                  <c:v> 20-07-09 11:18:00</c:v>
                </c:pt>
                <c:pt idx="5368">
                  <c:v> 20-07-09 11:18:05</c:v>
                </c:pt>
                <c:pt idx="5369">
                  <c:v> 20-07-09 11:19:40</c:v>
                </c:pt>
                <c:pt idx="5370">
                  <c:v> 20-07-09 11:19:45</c:v>
                </c:pt>
                <c:pt idx="5371">
                  <c:v> 20-07-09 11:19:50</c:v>
                </c:pt>
                <c:pt idx="5372">
                  <c:v> 20-07-09 11:19:55</c:v>
                </c:pt>
                <c:pt idx="5373">
                  <c:v> 20-07-09 11:20:00</c:v>
                </c:pt>
                <c:pt idx="5374">
                  <c:v> 20-07-09 11:20:05</c:v>
                </c:pt>
                <c:pt idx="5375">
                  <c:v> 20-07-09 11:20:10</c:v>
                </c:pt>
                <c:pt idx="5376">
                  <c:v> 20-07-09 11:20:15</c:v>
                </c:pt>
                <c:pt idx="5377">
                  <c:v> 20-07-09 11:20:20</c:v>
                </c:pt>
                <c:pt idx="5378">
                  <c:v> 20-07-09 11:20:25</c:v>
                </c:pt>
                <c:pt idx="5379">
                  <c:v> 20-07-09 11:20:30</c:v>
                </c:pt>
                <c:pt idx="5380">
                  <c:v> 20-07-09 11:20:35</c:v>
                </c:pt>
                <c:pt idx="5381">
                  <c:v> 20-07-09 11:20:40</c:v>
                </c:pt>
                <c:pt idx="5382">
                  <c:v> 20-07-09 11:20:45</c:v>
                </c:pt>
                <c:pt idx="5383">
                  <c:v> 20-07-09 11:20:50</c:v>
                </c:pt>
                <c:pt idx="5384">
                  <c:v> 20-07-09 11:20:55</c:v>
                </c:pt>
                <c:pt idx="5385">
                  <c:v> 20-07-09 11:21:00</c:v>
                </c:pt>
                <c:pt idx="5386">
                  <c:v> 20-07-09 11:21:05</c:v>
                </c:pt>
                <c:pt idx="5387">
                  <c:v> 20-07-09 11:21:10</c:v>
                </c:pt>
                <c:pt idx="5388">
                  <c:v> 20-07-09 11:21:15</c:v>
                </c:pt>
                <c:pt idx="5389">
                  <c:v> 20-07-09 11:21:20</c:v>
                </c:pt>
                <c:pt idx="5390">
                  <c:v> 20-07-09 11:21:25</c:v>
                </c:pt>
                <c:pt idx="5391">
                  <c:v> 20-07-09 11:21:30</c:v>
                </c:pt>
                <c:pt idx="5392">
                  <c:v> 20-07-09 11:21:35</c:v>
                </c:pt>
                <c:pt idx="5393">
                  <c:v> 20-07-09 11:21:40</c:v>
                </c:pt>
                <c:pt idx="5394">
                  <c:v> 20-07-09 11:21:45</c:v>
                </c:pt>
                <c:pt idx="5395">
                  <c:v> 20-07-09 11:21:50</c:v>
                </c:pt>
                <c:pt idx="5396">
                  <c:v> 20-07-09 11:21:55</c:v>
                </c:pt>
                <c:pt idx="5397">
                  <c:v> 20-07-09 11:22:00</c:v>
                </c:pt>
                <c:pt idx="5398">
                  <c:v> 20-07-09 11:22:05</c:v>
                </c:pt>
                <c:pt idx="5399">
                  <c:v> 20-07-09 11:22:10</c:v>
                </c:pt>
                <c:pt idx="5400">
                  <c:v> 20-07-09 11:22:15</c:v>
                </c:pt>
                <c:pt idx="5401">
                  <c:v> 20-07-09 11:22:20</c:v>
                </c:pt>
                <c:pt idx="5402">
                  <c:v> 20-07-09 11:22:25</c:v>
                </c:pt>
                <c:pt idx="5403">
                  <c:v> 20-07-09 11:22:30</c:v>
                </c:pt>
                <c:pt idx="5404">
                  <c:v> 20-07-09 11:22:35</c:v>
                </c:pt>
                <c:pt idx="5405">
                  <c:v> 20-07-09 11:22:40</c:v>
                </c:pt>
                <c:pt idx="5406">
                  <c:v> 20-07-09 11:22:45</c:v>
                </c:pt>
                <c:pt idx="5407">
                  <c:v> 20-07-09 11:22:50</c:v>
                </c:pt>
                <c:pt idx="5408">
                  <c:v> 20-07-09 11:22:55</c:v>
                </c:pt>
                <c:pt idx="5409">
                  <c:v> 20-07-09 11:23:00</c:v>
                </c:pt>
                <c:pt idx="5410">
                  <c:v> 20-07-09 11:23:05</c:v>
                </c:pt>
                <c:pt idx="5411">
                  <c:v> 20-07-09 11:23:10</c:v>
                </c:pt>
                <c:pt idx="5412">
                  <c:v> 20-07-09 11:23:15</c:v>
                </c:pt>
                <c:pt idx="5413">
                  <c:v> 20-07-09 11:23:20</c:v>
                </c:pt>
                <c:pt idx="5414">
                  <c:v> 20-07-09 11:23:40</c:v>
                </c:pt>
                <c:pt idx="5415">
                  <c:v> 20-07-09 11:23:45</c:v>
                </c:pt>
                <c:pt idx="5416">
                  <c:v> 20-07-09 11:23:50</c:v>
                </c:pt>
                <c:pt idx="5417">
                  <c:v> 20-07-09 11:23:55</c:v>
                </c:pt>
                <c:pt idx="5418">
                  <c:v> 20-07-09 11:24:00</c:v>
                </c:pt>
                <c:pt idx="5419">
                  <c:v> 20-07-09 11:24:05</c:v>
                </c:pt>
                <c:pt idx="5420">
                  <c:v> 20-07-09 11:24:10</c:v>
                </c:pt>
                <c:pt idx="5421">
                  <c:v> 20-07-09 11:24:15</c:v>
                </c:pt>
                <c:pt idx="5422">
                  <c:v> 20-07-09 11:24:20</c:v>
                </c:pt>
                <c:pt idx="5423">
                  <c:v> 20-07-09 11:24:25</c:v>
                </c:pt>
                <c:pt idx="5424">
                  <c:v> 20-07-09 11:24:30</c:v>
                </c:pt>
                <c:pt idx="5425">
                  <c:v> 20-07-09 11:24:35</c:v>
                </c:pt>
                <c:pt idx="5426">
                  <c:v> 20-07-09 11:24:40</c:v>
                </c:pt>
                <c:pt idx="5427">
                  <c:v> 20-07-09 11:24:45</c:v>
                </c:pt>
                <c:pt idx="5428">
                  <c:v> 20-07-09 11:24:50</c:v>
                </c:pt>
                <c:pt idx="5429">
                  <c:v> 20-07-09 11:24:55</c:v>
                </c:pt>
                <c:pt idx="5430">
                  <c:v> 20-07-09 11:25:00</c:v>
                </c:pt>
                <c:pt idx="5431">
                  <c:v> 20-07-09 11:25:05</c:v>
                </c:pt>
                <c:pt idx="5432">
                  <c:v> 20-07-09 11:25:10</c:v>
                </c:pt>
                <c:pt idx="5433">
                  <c:v> 20-07-09 11:25:15</c:v>
                </c:pt>
                <c:pt idx="5434">
                  <c:v> 20-07-09 11:25:20</c:v>
                </c:pt>
                <c:pt idx="5435">
                  <c:v> 20-07-09 11:25:25</c:v>
                </c:pt>
                <c:pt idx="5436">
                  <c:v> 20-07-09 11:25:30</c:v>
                </c:pt>
                <c:pt idx="5437">
                  <c:v> 20-07-09 11:25:35</c:v>
                </c:pt>
                <c:pt idx="5438">
                  <c:v> 20-07-09 11:25:40</c:v>
                </c:pt>
                <c:pt idx="5439">
                  <c:v> 20-07-09 11:25:45</c:v>
                </c:pt>
                <c:pt idx="5440">
                  <c:v> 20-07-09 11:25:50</c:v>
                </c:pt>
                <c:pt idx="5441">
                  <c:v> 20-07-09 11:25:55</c:v>
                </c:pt>
                <c:pt idx="5442">
                  <c:v> 20-07-09 11:26:00</c:v>
                </c:pt>
                <c:pt idx="5443">
                  <c:v> 20-07-09 11:26:05</c:v>
                </c:pt>
                <c:pt idx="5444">
                  <c:v> 20-07-09 11:26:10</c:v>
                </c:pt>
                <c:pt idx="5445">
                  <c:v> 20-07-09 11:26:15</c:v>
                </c:pt>
                <c:pt idx="5446">
                  <c:v> 20-07-09 11:26:20</c:v>
                </c:pt>
                <c:pt idx="5447">
                  <c:v> 20-07-09 11:26:25</c:v>
                </c:pt>
                <c:pt idx="5448">
                  <c:v> 20-07-09 11:26:30</c:v>
                </c:pt>
                <c:pt idx="5449">
                  <c:v> 20-07-09 11:26:35</c:v>
                </c:pt>
                <c:pt idx="5450">
                  <c:v> 20-07-09 11:26:40</c:v>
                </c:pt>
                <c:pt idx="5451">
                  <c:v> 20-07-09 11:26:45</c:v>
                </c:pt>
                <c:pt idx="5452">
                  <c:v> 20-07-09 11:26:50</c:v>
                </c:pt>
                <c:pt idx="5453">
                  <c:v> 20-07-09 11:26:55</c:v>
                </c:pt>
                <c:pt idx="5454">
                  <c:v> 20-07-09 11:27:00</c:v>
                </c:pt>
                <c:pt idx="5455">
                  <c:v> 20-07-09 11:27:05</c:v>
                </c:pt>
                <c:pt idx="5456">
                  <c:v> 20-07-09 11:27:10</c:v>
                </c:pt>
                <c:pt idx="5457">
                  <c:v> 20-07-09 11:27:15</c:v>
                </c:pt>
                <c:pt idx="5458">
                  <c:v> 20-07-09 11:27:20</c:v>
                </c:pt>
                <c:pt idx="5459">
                  <c:v> 20-07-09 11:27:25</c:v>
                </c:pt>
                <c:pt idx="5460">
                  <c:v> 20-07-09 11:27:30</c:v>
                </c:pt>
                <c:pt idx="5461">
                  <c:v> 20-07-09 11:27:35</c:v>
                </c:pt>
                <c:pt idx="5462">
                  <c:v> 20-07-09 11:27:40</c:v>
                </c:pt>
                <c:pt idx="5463">
                  <c:v> 20-07-09 11:27:45</c:v>
                </c:pt>
                <c:pt idx="5464">
                  <c:v> 20-07-09 11:27:50</c:v>
                </c:pt>
                <c:pt idx="5465">
                  <c:v> 20-07-09 11:27:55</c:v>
                </c:pt>
                <c:pt idx="5466">
                  <c:v> 20-07-09 11:28:00</c:v>
                </c:pt>
                <c:pt idx="5467">
                  <c:v> 20-07-09 11:28:05</c:v>
                </c:pt>
                <c:pt idx="5468">
                  <c:v> 20-07-09 11:28:15</c:v>
                </c:pt>
                <c:pt idx="5469">
                  <c:v> 20-07-09 11:28:20</c:v>
                </c:pt>
                <c:pt idx="5470">
                  <c:v> 20-07-09 11:28:25</c:v>
                </c:pt>
                <c:pt idx="5471">
                  <c:v> 20-07-09 11:28:30</c:v>
                </c:pt>
                <c:pt idx="5472">
                  <c:v> 20-07-09 11:28:35</c:v>
                </c:pt>
                <c:pt idx="5473">
                  <c:v> 20-07-09 11:28:40</c:v>
                </c:pt>
                <c:pt idx="5474">
                  <c:v> 20-07-09 11:28:45</c:v>
                </c:pt>
                <c:pt idx="5475">
                  <c:v> 20-07-09 11:28:50</c:v>
                </c:pt>
                <c:pt idx="5476">
                  <c:v> 20-07-09 11:28:55</c:v>
                </c:pt>
                <c:pt idx="5477">
                  <c:v> 20-07-09 11:29:00</c:v>
                </c:pt>
                <c:pt idx="5478">
                  <c:v> 20-07-09 11:29:05</c:v>
                </c:pt>
                <c:pt idx="5479">
                  <c:v> 20-07-09 11:29:10</c:v>
                </c:pt>
                <c:pt idx="5480">
                  <c:v> 20-07-09 11:29:15</c:v>
                </c:pt>
                <c:pt idx="5481">
                  <c:v> 20-07-09 11:29:20</c:v>
                </c:pt>
                <c:pt idx="5482">
                  <c:v> 20-07-09 11:29:25</c:v>
                </c:pt>
                <c:pt idx="5483">
                  <c:v> 20-07-09 11:29:30</c:v>
                </c:pt>
                <c:pt idx="5484">
                  <c:v> 20-07-09 11:29:35</c:v>
                </c:pt>
                <c:pt idx="5485">
                  <c:v> 20-07-09 11:29:40</c:v>
                </c:pt>
                <c:pt idx="5486">
                  <c:v> 20-07-09 11:29:45</c:v>
                </c:pt>
                <c:pt idx="5487">
                  <c:v> 20-07-09 11:30:10</c:v>
                </c:pt>
                <c:pt idx="5488">
                  <c:v> 20-07-09 11:30:15</c:v>
                </c:pt>
                <c:pt idx="5489">
                  <c:v> 20-07-09 11:30:20</c:v>
                </c:pt>
                <c:pt idx="5490">
                  <c:v> 20-07-09 11:30:25</c:v>
                </c:pt>
                <c:pt idx="5491">
                  <c:v> 20-07-09 11:30:30</c:v>
                </c:pt>
                <c:pt idx="5492">
                  <c:v> 20-07-09 11:30:35</c:v>
                </c:pt>
                <c:pt idx="5493">
                  <c:v> 20-07-09 11:30:40</c:v>
                </c:pt>
                <c:pt idx="5494">
                  <c:v> 20-07-09 11:30:45</c:v>
                </c:pt>
                <c:pt idx="5495">
                  <c:v> 20-07-09 11:30:50</c:v>
                </c:pt>
                <c:pt idx="5496">
                  <c:v> 20-07-09 11:30:55</c:v>
                </c:pt>
                <c:pt idx="5497">
                  <c:v> 20-07-09 11:31:00</c:v>
                </c:pt>
                <c:pt idx="5498">
                  <c:v> 20-07-09 11:31:05</c:v>
                </c:pt>
                <c:pt idx="5499">
                  <c:v> 20-07-09 11:31:10</c:v>
                </c:pt>
                <c:pt idx="5500">
                  <c:v> 20-07-09 11:31:15</c:v>
                </c:pt>
                <c:pt idx="5501">
                  <c:v> 20-07-09 11:31:20</c:v>
                </c:pt>
                <c:pt idx="5502">
                  <c:v> 20-07-09 11:31:25</c:v>
                </c:pt>
                <c:pt idx="5503">
                  <c:v> 20-07-09 11:31:30</c:v>
                </c:pt>
                <c:pt idx="5504">
                  <c:v> 20-07-09 11:31:35</c:v>
                </c:pt>
                <c:pt idx="5505">
                  <c:v> 20-07-09 11:31:40</c:v>
                </c:pt>
                <c:pt idx="5506">
                  <c:v> 20-07-09 11:31:45</c:v>
                </c:pt>
                <c:pt idx="5507">
                  <c:v> 20-07-09 11:31:50</c:v>
                </c:pt>
                <c:pt idx="5508">
                  <c:v> 20-07-09 11:31:55</c:v>
                </c:pt>
                <c:pt idx="5509">
                  <c:v> 20-07-09 11:32:00</c:v>
                </c:pt>
                <c:pt idx="5510">
                  <c:v> 20-07-09 11:32:05</c:v>
                </c:pt>
                <c:pt idx="5511">
                  <c:v> 20-07-09 11:32:10</c:v>
                </c:pt>
                <c:pt idx="5512">
                  <c:v> 20-07-09 11:32:15</c:v>
                </c:pt>
                <c:pt idx="5513">
                  <c:v> 20-07-09 11:32:20</c:v>
                </c:pt>
                <c:pt idx="5514">
                  <c:v> 20-07-09 11:32:25</c:v>
                </c:pt>
                <c:pt idx="5515">
                  <c:v> 20-07-09 11:32:30</c:v>
                </c:pt>
                <c:pt idx="5516">
                  <c:v> 20-07-09 11:32:35</c:v>
                </c:pt>
                <c:pt idx="5517">
                  <c:v> 20-07-09 11:32:40</c:v>
                </c:pt>
                <c:pt idx="5518">
                  <c:v> 20-07-09 11:32:45</c:v>
                </c:pt>
                <c:pt idx="5519">
                  <c:v> 20-07-09 11:32:50</c:v>
                </c:pt>
                <c:pt idx="5520">
                  <c:v> 20-07-09 11:32:55</c:v>
                </c:pt>
                <c:pt idx="5521">
                  <c:v> 20-07-09 11:33:00</c:v>
                </c:pt>
                <c:pt idx="5522">
                  <c:v> 20-07-09 11:33:05</c:v>
                </c:pt>
                <c:pt idx="5523">
                  <c:v> 20-07-09 11:33:10</c:v>
                </c:pt>
                <c:pt idx="5524">
                  <c:v> 20-07-09 11:33:15</c:v>
                </c:pt>
                <c:pt idx="5525">
                  <c:v> 20-07-09 11:33:20</c:v>
                </c:pt>
                <c:pt idx="5526">
                  <c:v> 20-07-09 11:33:25</c:v>
                </c:pt>
                <c:pt idx="5527">
                  <c:v> 20-07-09 11:33:30</c:v>
                </c:pt>
                <c:pt idx="5528">
                  <c:v> 20-07-09 11:33:35</c:v>
                </c:pt>
                <c:pt idx="5529">
                  <c:v> 20-07-09 11:33:40</c:v>
                </c:pt>
                <c:pt idx="5530">
                  <c:v> 20-07-09 11:33:45</c:v>
                </c:pt>
                <c:pt idx="5531">
                  <c:v> 20-07-09 11:33:50</c:v>
                </c:pt>
                <c:pt idx="5532">
                  <c:v> 20-07-09 11:33:55</c:v>
                </c:pt>
                <c:pt idx="5533">
                  <c:v> 20-07-09 11:34:00</c:v>
                </c:pt>
                <c:pt idx="5534">
                  <c:v> 20-07-09 11:34:05</c:v>
                </c:pt>
                <c:pt idx="5535">
                  <c:v> 20-07-09 11:34:10</c:v>
                </c:pt>
                <c:pt idx="5536">
                  <c:v> 20-07-09 11:34:15</c:v>
                </c:pt>
                <c:pt idx="5537">
                  <c:v> 20-07-09 11:34:20</c:v>
                </c:pt>
                <c:pt idx="5538">
                  <c:v> 20-07-09 11:34:25</c:v>
                </c:pt>
                <c:pt idx="5539">
                  <c:v> 20-07-09 11:34:30</c:v>
                </c:pt>
                <c:pt idx="5540">
                  <c:v> 20-07-09 11:34:35</c:v>
                </c:pt>
                <c:pt idx="5541">
                  <c:v> 20-07-09 11:34:40</c:v>
                </c:pt>
                <c:pt idx="5542">
                  <c:v> 20-07-09 11:34:45</c:v>
                </c:pt>
                <c:pt idx="5543">
                  <c:v> 20-07-09 11:34:50</c:v>
                </c:pt>
                <c:pt idx="5544">
                  <c:v> 20-07-09 11:34:55</c:v>
                </c:pt>
                <c:pt idx="5545">
                  <c:v> 20-07-09 11:35:00</c:v>
                </c:pt>
                <c:pt idx="5546">
                  <c:v> 20-07-09 11:35:05</c:v>
                </c:pt>
                <c:pt idx="5547">
                  <c:v> 20-07-09 11:35:10</c:v>
                </c:pt>
                <c:pt idx="5548">
                  <c:v> 20-07-09 11:35:15</c:v>
                </c:pt>
                <c:pt idx="5549">
                  <c:v> 20-07-09 11:35:20</c:v>
                </c:pt>
                <c:pt idx="5550">
                  <c:v> 20-07-09 11:35:25</c:v>
                </c:pt>
                <c:pt idx="5551">
                  <c:v> 20-07-09 11:35:30</c:v>
                </c:pt>
                <c:pt idx="5552">
                  <c:v> 20-07-09 11:35:35</c:v>
                </c:pt>
                <c:pt idx="5553">
                  <c:v> 20-07-09 11:35:40</c:v>
                </c:pt>
                <c:pt idx="5554">
                  <c:v> 20-07-09 11:35:45</c:v>
                </c:pt>
                <c:pt idx="5555">
                  <c:v> 20-07-09 11:35:50</c:v>
                </c:pt>
                <c:pt idx="5556">
                  <c:v> 20-07-09 11:35:55</c:v>
                </c:pt>
                <c:pt idx="5557">
                  <c:v> 20-07-09 11:36:25</c:v>
                </c:pt>
                <c:pt idx="5558">
                  <c:v> 20-07-09 11:36:30</c:v>
                </c:pt>
                <c:pt idx="5559">
                  <c:v> 20-07-09 11:36:35</c:v>
                </c:pt>
                <c:pt idx="5560">
                  <c:v> 20-07-09 11:36:40</c:v>
                </c:pt>
                <c:pt idx="5561">
                  <c:v> 20-07-09 11:36:45</c:v>
                </c:pt>
                <c:pt idx="5562">
                  <c:v> 20-07-09 11:36:50</c:v>
                </c:pt>
                <c:pt idx="5563">
                  <c:v> 20-07-09 11:36:55</c:v>
                </c:pt>
                <c:pt idx="5564">
                  <c:v> 20-07-09 11:37:00</c:v>
                </c:pt>
                <c:pt idx="5565">
                  <c:v> 20-07-09 11:37:05</c:v>
                </c:pt>
                <c:pt idx="5566">
                  <c:v> 20-07-09 11:37:10</c:v>
                </c:pt>
                <c:pt idx="5567">
                  <c:v> 20-07-09 11:37:15</c:v>
                </c:pt>
                <c:pt idx="5568">
                  <c:v> 20-07-09 11:37:20</c:v>
                </c:pt>
                <c:pt idx="5569">
                  <c:v> 20-07-09 11:38:20</c:v>
                </c:pt>
                <c:pt idx="5570">
                  <c:v> 20-07-09 11:38:25</c:v>
                </c:pt>
                <c:pt idx="5571">
                  <c:v> 20-07-09 11:38:30</c:v>
                </c:pt>
                <c:pt idx="5572">
                  <c:v> 20-07-09 11:38:35</c:v>
                </c:pt>
                <c:pt idx="5573">
                  <c:v> 20-07-09 11:38:40</c:v>
                </c:pt>
                <c:pt idx="5574">
                  <c:v> 20-07-09 11:38:45</c:v>
                </c:pt>
                <c:pt idx="5575">
                  <c:v> 20-07-09 11:38:50</c:v>
                </c:pt>
                <c:pt idx="5576">
                  <c:v> 20-07-09 11:38:55</c:v>
                </c:pt>
                <c:pt idx="5577">
                  <c:v> 20-07-09 11:39:00</c:v>
                </c:pt>
                <c:pt idx="5578">
                  <c:v> 20-07-09 11:39:05</c:v>
                </c:pt>
                <c:pt idx="5579">
                  <c:v> 20-07-09 11:39:10</c:v>
                </c:pt>
                <c:pt idx="5580">
                  <c:v> 20-07-09 11:39:15</c:v>
                </c:pt>
                <c:pt idx="5581">
                  <c:v> 20-07-09 11:39:20</c:v>
                </c:pt>
                <c:pt idx="5582">
                  <c:v> 20-07-09 11:39:25</c:v>
                </c:pt>
                <c:pt idx="5583">
                  <c:v> 20-07-09 11:39:35</c:v>
                </c:pt>
                <c:pt idx="5584">
                  <c:v> 20-07-09 11:39:40</c:v>
                </c:pt>
                <c:pt idx="5585">
                  <c:v> 20-07-09 11:39:45</c:v>
                </c:pt>
                <c:pt idx="5586">
                  <c:v> 20-07-09 11:39:50</c:v>
                </c:pt>
                <c:pt idx="5587">
                  <c:v> 20-07-09 11:39:55</c:v>
                </c:pt>
                <c:pt idx="5588">
                  <c:v> 20-07-09 11:40:00</c:v>
                </c:pt>
                <c:pt idx="5589">
                  <c:v> 20-07-09 11:40:05</c:v>
                </c:pt>
                <c:pt idx="5590">
                  <c:v> 20-07-09 11:40:10</c:v>
                </c:pt>
                <c:pt idx="5591">
                  <c:v> 20-07-09 11:40:15</c:v>
                </c:pt>
                <c:pt idx="5592">
                  <c:v> 20-07-09 11:40:20</c:v>
                </c:pt>
                <c:pt idx="5593">
                  <c:v> 20-07-09 11:40:25</c:v>
                </c:pt>
                <c:pt idx="5594">
                  <c:v> 20-07-09 11:40:30</c:v>
                </c:pt>
                <c:pt idx="5595">
                  <c:v> 20-07-09 11:40:35</c:v>
                </c:pt>
                <c:pt idx="5596">
                  <c:v> 20-07-09 11:40:40</c:v>
                </c:pt>
                <c:pt idx="5597">
                  <c:v> 20-07-09 11:40:45</c:v>
                </c:pt>
                <c:pt idx="5598">
                  <c:v> 20-07-09 11:40:50</c:v>
                </c:pt>
                <c:pt idx="5599">
                  <c:v> 20-07-09 11:40:55</c:v>
                </c:pt>
                <c:pt idx="5600">
                  <c:v> 20-07-09 11:41:00</c:v>
                </c:pt>
                <c:pt idx="5601">
                  <c:v> 20-07-09 11:41:05</c:v>
                </c:pt>
                <c:pt idx="5602">
                  <c:v> 20-07-09 11:41:10</c:v>
                </c:pt>
                <c:pt idx="5603">
                  <c:v> 20-07-09 11:41:15</c:v>
                </c:pt>
                <c:pt idx="5604">
                  <c:v> 20-07-09 11:41:20</c:v>
                </c:pt>
                <c:pt idx="5605">
                  <c:v> 20-07-09 11:41:25</c:v>
                </c:pt>
                <c:pt idx="5606">
                  <c:v> 20-07-09 11:41:30</c:v>
                </c:pt>
                <c:pt idx="5607">
                  <c:v> 20-07-09 11:41:35</c:v>
                </c:pt>
                <c:pt idx="5608">
                  <c:v> 20-07-09 11:41:40</c:v>
                </c:pt>
                <c:pt idx="5609">
                  <c:v> 20-07-09 11:41:45</c:v>
                </c:pt>
                <c:pt idx="5610">
                  <c:v> 20-07-09 11:41:50</c:v>
                </c:pt>
                <c:pt idx="5611">
                  <c:v> 20-07-09 11:41:55</c:v>
                </c:pt>
                <c:pt idx="5612">
                  <c:v> 20-07-09 11:42:00</c:v>
                </c:pt>
                <c:pt idx="5613">
                  <c:v> 20-07-09 11:42:05</c:v>
                </c:pt>
                <c:pt idx="5614">
                  <c:v> 20-07-09 11:42:10</c:v>
                </c:pt>
                <c:pt idx="5615">
                  <c:v> 20-07-09 11:42:15</c:v>
                </c:pt>
                <c:pt idx="5616">
                  <c:v> 20-07-09 11:42:20</c:v>
                </c:pt>
                <c:pt idx="5617">
                  <c:v> 20-07-09 11:42:25</c:v>
                </c:pt>
                <c:pt idx="5618">
                  <c:v> 20-07-09 11:42:30</c:v>
                </c:pt>
                <c:pt idx="5619">
                  <c:v> 20-07-09 11:42:35</c:v>
                </c:pt>
                <c:pt idx="5620">
                  <c:v> 20-07-09 11:42:40</c:v>
                </c:pt>
                <c:pt idx="5621">
                  <c:v> 20-07-09 11:42:45</c:v>
                </c:pt>
                <c:pt idx="5622">
                  <c:v> 20-07-09 11:42:50</c:v>
                </c:pt>
                <c:pt idx="5623">
                  <c:v> 20-07-09 11:42:55</c:v>
                </c:pt>
                <c:pt idx="5624">
                  <c:v> 20-07-09 11:43:00</c:v>
                </c:pt>
                <c:pt idx="5625">
                  <c:v> 20-07-09 11:43:05</c:v>
                </c:pt>
                <c:pt idx="5626">
                  <c:v> 20-07-09 11:43:10</c:v>
                </c:pt>
                <c:pt idx="5627">
                  <c:v> 20-07-09 11:43:15</c:v>
                </c:pt>
                <c:pt idx="5628">
                  <c:v> 20-07-09 11:43:20</c:v>
                </c:pt>
                <c:pt idx="5629">
                  <c:v> 20-07-09 11:43:25</c:v>
                </c:pt>
                <c:pt idx="5630">
                  <c:v> 20-07-09 11:43:30</c:v>
                </c:pt>
                <c:pt idx="5631">
                  <c:v> 20-07-09 11:43:35</c:v>
                </c:pt>
                <c:pt idx="5632">
                  <c:v> 20-07-09 11:43:40</c:v>
                </c:pt>
                <c:pt idx="5633">
                  <c:v> 20-07-09 11:43:45</c:v>
                </c:pt>
                <c:pt idx="5634">
                  <c:v> 20-07-09 11:43:50</c:v>
                </c:pt>
                <c:pt idx="5635">
                  <c:v> 20-07-09 11:43:55</c:v>
                </c:pt>
                <c:pt idx="5636">
                  <c:v> 20-07-09 11:44:00</c:v>
                </c:pt>
                <c:pt idx="5637">
                  <c:v> 20-07-09 11:44:05</c:v>
                </c:pt>
                <c:pt idx="5638">
                  <c:v> 20-07-09 11:44:10</c:v>
                </c:pt>
                <c:pt idx="5639">
                  <c:v> 20-07-09 11:44:15</c:v>
                </c:pt>
                <c:pt idx="5640">
                  <c:v> 20-07-09 11:44:20</c:v>
                </c:pt>
                <c:pt idx="5641">
                  <c:v> 20-07-09 11:44:25</c:v>
                </c:pt>
                <c:pt idx="5642">
                  <c:v> 20-07-09 11:44:30</c:v>
                </c:pt>
                <c:pt idx="5643">
                  <c:v> 20-07-09 11:44:35</c:v>
                </c:pt>
                <c:pt idx="5644">
                  <c:v> 20-07-09 11:44:40</c:v>
                </c:pt>
                <c:pt idx="5645">
                  <c:v> 20-07-09 11:44:45</c:v>
                </c:pt>
                <c:pt idx="5646">
                  <c:v> 20-07-09 11:44:50</c:v>
                </c:pt>
                <c:pt idx="5647">
                  <c:v> 20-07-09 11:44:55</c:v>
                </c:pt>
                <c:pt idx="5648">
                  <c:v> 20-07-09 11:45:00</c:v>
                </c:pt>
                <c:pt idx="5649">
                  <c:v> 20-07-09 11:45:05</c:v>
                </c:pt>
                <c:pt idx="5650">
                  <c:v> 20-07-09 11:45:10</c:v>
                </c:pt>
                <c:pt idx="5651">
                  <c:v> 20-07-09 11:45:15</c:v>
                </c:pt>
                <c:pt idx="5652">
                  <c:v> 20-07-09 11:45:20</c:v>
                </c:pt>
                <c:pt idx="5653">
                  <c:v> 20-07-09 11:45:25</c:v>
                </c:pt>
                <c:pt idx="5654">
                  <c:v> 20-07-09 11:45:30</c:v>
                </c:pt>
                <c:pt idx="5655">
                  <c:v> 20-07-09 11:45:35</c:v>
                </c:pt>
                <c:pt idx="5656">
                  <c:v> 20-07-09 11:45:50</c:v>
                </c:pt>
                <c:pt idx="5657">
                  <c:v> 20-07-09 11:45:55</c:v>
                </c:pt>
                <c:pt idx="5658">
                  <c:v> 20-07-09 11:46:00</c:v>
                </c:pt>
                <c:pt idx="5659">
                  <c:v> 20-07-09 11:46:05</c:v>
                </c:pt>
                <c:pt idx="5660">
                  <c:v> 20-07-09 11:46:10</c:v>
                </c:pt>
                <c:pt idx="5661">
                  <c:v> 20-07-09 11:46:15</c:v>
                </c:pt>
                <c:pt idx="5662">
                  <c:v> 20-07-09 11:46:20</c:v>
                </c:pt>
                <c:pt idx="5663">
                  <c:v> 20-07-09 11:46:25</c:v>
                </c:pt>
                <c:pt idx="5664">
                  <c:v> 20-07-09 11:46:30</c:v>
                </c:pt>
                <c:pt idx="5665">
                  <c:v> 20-07-09 11:46:35</c:v>
                </c:pt>
                <c:pt idx="5666">
                  <c:v> 20-07-09 11:46:40</c:v>
                </c:pt>
                <c:pt idx="5667">
                  <c:v> 20-07-09 11:46:45</c:v>
                </c:pt>
                <c:pt idx="5668">
                  <c:v> 20-07-09 11:46:50</c:v>
                </c:pt>
                <c:pt idx="5669">
                  <c:v> 20-07-09 11:46:55</c:v>
                </c:pt>
                <c:pt idx="5670">
                  <c:v> 20-07-09 11:47:00</c:v>
                </c:pt>
                <c:pt idx="5671">
                  <c:v> 20-07-09 11:47:05</c:v>
                </c:pt>
                <c:pt idx="5672">
                  <c:v> 20-07-09 11:47:10</c:v>
                </c:pt>
                <c:pt idx="5673">
                  <c:v> 20-07-09 11:47:15</c:v>
                </c:pt>
                <c:pt idx="5674">
                  <c:v> 20-07-09 11:47:55</c:v>
                </c:pt>
                <c:pt idx="5675">
                  <c:v> 20-07-09 11:48:00</c:v>
                </c:pt>
                <c:pt idx="5676">
                  <c:v> 20-07-09 11:48:05</c:v>
                </c:pt>
                <c:pt idx="5677">
                  <c:v> 20-07-09 11:48:10</c:v>
                </c:pt>
                <c:pt idx="5678">
                  <c:v> 20-07-09 11:48:15</c:v>
                </c:pt>
                <c:pt idx="5679">
                  <c:v> 20-07-09 11:48:20</c:v>
                </c:pt>
                <c:pt idx="5680">
                  <c:v> 20-07-09 11:48:25</c:v>
                </c:pt>
                <c:pt idx="5681">
                  <c:v> 20-07-09 11:48:30</c:v>
                </c:pt>
                <c:pt idx="5682">
                  <c:v> 20-07-09 11:48:35</c:v>
                </c:pt>
                <c:pt idx="5683">
                  <c:v> 20-07-09 11:48:40</c:v>
                </c:pt>
                <c:pt idx="5684">
                  <c:v> 20-07-09 11:48:45</c:v>
                </c:pt>
                <c:pt idx="5685">
                  <c:v> 20-07-09 11:48:50</c:v>
                </c:pt>
                <c:pt idx="5686">
                  <c:v> 20-07-09 11:48:55</c:v>
                </c:pt>
                <c:pt idx="5687">
                  <c:v> 20-07-09 11:49:00</c:v>
                </c:pt>
                <c:pt idx="5688">
                  <c:v> 20-07-09 11:49:05</c:v>
                </c:pt>
                <c:pt idx="5689">
                  <c:v> 20-07-09 11:49:10</c:v>
                </c:pt>
                <c:pt idx="5690">
                  <c:v> 20-07-09 11:49:15</c:v>
                </c:pt>
                <c:pt idx="5691">
                  <c:v> 20-07-09 11:49:20</c:v>
                </c:pt>
                <c:pt idx="5692">
                  <c:v> 20-07-09 11:49:25</c:v>
                </c:pt>
                <c:pt idx="5693">
                  <c:v> 20-07-09 11:49:30</c:v>
                </c:pt>
                <c:pt idx="5694">
                  <c:v> 20-07-09 11:49:35</c:v>
                </c:pt>
                <c:pt idx="5695">
                  <c:v> 20-07-09 11:49:40</c:v>
                </c:pt>
                <c:pt idx="5696">
                  <c:v> 20-07-09 11:49:45</c:v>
                </c:pt>
                <c:pt idx="5697">
                  <c:v> 20-07-09 11:49:50</c:v>
                </c:pt>
                <c:pt idx="5698">
                  <c:v> 20-07-09 11:49:55</c:v>
                </c:pt>
                <c:pt idx="5699">
                  <c:v> 20-07-09 11:50:00</c:v>
                </c:pt>
                <c:pt idx="5700">
                  <c:v> 20-07-09 11:50:05</c:v>
                </c:pt>
                <c:pt idx="5701">
                  <c:v> 20-07-09 11:50:10</c:v>
                </c:pt>
                <c:pt idx="5702">
                  <c:v> 20-07-09 11:50:15</c:v>
                </c:pt>
                <c:pt idx="5703">
                  <c:v> 20-07-09 11:50:20</c:v>
                </c:pt>
                <c:pt idx="5704">
                  <c:v> 20-07-09 11:50:25</c:v>
                </c:pt>
                <c:pt idx="5705">
                  <c:v> 20-07-09 11:50:30</c:v>
                </c:pt>
                <c:pt idx="5706">
                  <c:v> 20-07-09 11:50:35</c:v>
                </c:pt>
                <c:pt idx="5707">
                  <c:v> 20-07-09 11:50:40</c:v>
                </c:pt>
                <c:pt idx="5708">
                  <c:v> 20-07-09 11:50:45</c:v>
                </c:pt>
                <c:pt idx="5709">
                  <c:v> 20-07-09 11:50:50</c:v>
                </c:pt>
                <c:pt idx="5710">
                  <c:v> 20-07-09 11:50:55</c:v>
                </c:pt>
                <c:pt idx="5711">
                  <c:v> 20-07-09 11:51:00</c:v>
                </c:pt>
                <c:pt idx="5712">
                  <c:v> 20-07-09 11:51:05</c:v>
                </c:pt>
                <c:pt idx="5713">
                  <c:v> 20-07-09 11:51:10</c:v>
                </c:pt>
                <c:pt idx="5714">
                  <c:v> 20-07-09 11:51:15</c:v>
                </c:pt>
                <c:pt idx="5715">
                  <c:v> 20-07-09 11:51:20</c:v>
                </c:pt>
                <c:pt idx="5716">
                  <c:v> 20-07-09 11:51:25</c:v>
                </c:pt>
                <c:pt idx="5717">
                  <c:v> 20-07-09 11:51:30</c:v>
                </c:pt>
                <c:pt idx="5718">
                  <c:v> 20-07-09 11:51:35</c:v>
                </c:pt>
                <c:pt idx="5719">
                  <c:v> 20-07-09 11:51:40</c:v>
                </c:pt>
                <c:pt idx="5720">
                  <c:v> 20-07-09 11:51:45</c:v>
                </c:pt>
                <c:pt idx="5721">
                  <c:v> 20-07-09 11:51:50</c:v>
                </c:pt>
                <c:pt idx="5722">
                  <c:v> 20-07-09 11:51:55</c:v>
                </c:pt>
                <c:pt idx="5723">
                  <c:v> 20-07-09 11:52:00</c:v>
                </c:pt>
                <c:pt idx="5724">
                  <c:v> 20-07-09 11:52:05</c:v>
                </c:pt>
                <c:pt idx="5725">
                  <c:v> 20-07-09 11:52:10</c:v>
                </c:pt>
                <c:pt idx="5726">
                  <c:v> 20-07-09 11:52:15</c:v>
                </c:pt>
                <c:pt idx="5727">
                  <c:v> 20-07-09 11:52:20</c:v>
                </c:pt>
                <c:pt idx="5728">
                  <c:v> 20-07-09 11:52:25</c:v>
                </c:pt>
                <c:pt idx="5729">
                  <c:v> 20-07-09 11:52:30</c:v>
                </c:pt>
                <c:pt idx="5730">
                  <c:v> 20-07-09 11:52:35</c:v>
                </c:pt>
                <c:pt idx="5731">
                  <c:v> 20-07-09 11:52:40</c:v>
                </c:pt>
                <c:pt idx="5732">
                  <c:v> 20-07-09 11:52:45</c:v>
                </c:pt>
                <c:pt idx="5733">
                  <c:v> 20-07-09 11:52:50</c:v>
                </c:pt>
                <c:pt idx="5734">
                  <c:v> 20-07-09 11:52:55</c:v>
                </c:pt>
                <c:pt idx="5735">
                  <c:v> 20-07-09 11:53:00</c:v>
                </c:pt>
                <c:pt idx="5736">
                  <c:v> 20-07-09 11:53:05</c:v>
                </c:pt>
                <c:pt idx="5737">
                  <c:v> 20-07-09 11:53:10</c:v>
                </c:pt>
                <c:pt idx="5738">
                  <c:v> 20-07-09 11:53:15</c:v>
                </c:pt>
                <c:pt idx="5739">
                  <c:v> 20-07-09 11:53:20</c:v>
                </c:pt>
                <c:pt idx="5740">
                  <c:v> 20-07-09 11:53:25</c:v>
                </c:pt>
                <c:pt idx="5741">
                  <c:v> 20-07-09 11:53:30</c:v>
                </c:pt>
                <c:pt idx="5742">
                  <c:v> 20-07-09 11:53:35</c:v>
                </c:pt>
                <c:pt idx="5743">
                  <c:v> 20-07-09 11:53:40</c:v>
                </c:pt>
                <c:pt idx="5744">
                  <c:v> 20-07-09 11:53:45</c:v>
                </c:pt>
                <c:pt idx="5745">
                  <c:v> 20-07-09 11:53:50</c:v>
                </c:pt>
                <c:pt idx="5746">
                  <c:v> 20-07-09 11:53:55</c:v>
                </c:pt>
                <c:pt idx="5747">
                  <c:v> 20-07-09 11:54:00</c:v>
                </c:pt>
                <c:pt idx="5748">
                  <c:v> 20-07-09 11:54:05</c:v>
                </c:pt>
                <c:pt idx="5749">
                  <c:v> 20-07-09 11:54:10</c:v>
                </c:pt>
                <c:pt idx="5750">
                  <c:v> 20-07-09 11:54:15</c:v>
                </c:pt>
                <c:pt idx="5751">
                  <c:v> 20-07-09 11:54:20</c:v>
                </c:pt>
                <c:pt idx="5752">
                  <c:v> 20-07-09 11:54:25</c:v>
                </c:pt>
                <c:pt idx="5753">
                  <c:v> 20-07-09 11:54:30</c:v>
                </c:pt>
                <c:pt idx="5754">
                  <c:v> 20-07-09 11:54:35</c:v>
                </c:pt>
                <c:pt idx="5755">
                  <c:v> 20-07-09 11:54:40</c:v>
                </c:pt>
                <c:pt idx="5756">
                  <c:v> 20-07-09 11:54:45</c:v>
                </c:pt>
                <c:pt idx="5757">
                  <c:v> 20-07-09 11:54:50</c:v>
                </c:pt>
                <c:pt idx="5758">
                  <c:v> 20-07-09 11:54:55</c:v>
                </c:pt>
                <c:pt idx="5759">
                  <c:v> 20-07-09 11:55:00</c:v>
                </c:pt>
                <c:pt idx="5760">
                  <c:v> 20-07-09 11:55:05</c:v>
                </c:pt>
                <c:pt idx="5761">
                  <c:v> 20-07-09 11:55:10</c:v>
                </c:pt>
                <c:pt idx="5762">
                  <c:v> 20-07-09 11:55:15</c:v>
                </c:pt>
                <c:pt idx="5763">
                  <c:v> 20-07-09 11:55:20</c:v>
                </c:pt>
                <c:pt idx="5764">
                  <c:v> 20-07-09 11:55:25</c:v>
                </c:pt>
                <c:pt idx="5765">
                  <c:v> 20-07-09 11:55:30</c:v>
                </c:pt>
                <c:pt idx="5766">
                  <c:v> 20-07-09 11:55:35</c:v>
                </c:pt>
                <c:pt idx="5767">
                  <c:v> 20-07-09 11:55:40</c:v>
                </c:pt>
                <c:pt idx="5768">
                  <c:v> 20-07-09 11:55:45</c:v>
                </c:pt>
                <c:pt idx="5769">
                  <c:v> 20-07-09 11:55:50</c:v>
                </c:pt>
                <c:pt idx="5770">
                  <c:v> 20-07-09 11:55:55</c:v>
                </c:pt>
                <c:pt idx="5771">
                  <c:v> 20-07-09 11:56:00</c:v>
                </c:pt>
                <c:pt idx="5772">
                  <c:v> 20-07-09 11:56:05</c:v>
                </c:pt>
                <c:pt idx="5773">
                  <c:v> 20-07-09 11:56:10</c:v>
                </c:pt>
                <c:pt idx="5774">
                  <c:v> 20-07-09 11:56:15</c:v>
                </c:pt>
                <c:pt idx="5775">
                  <c:v> 20-07-09 11:56:20</c:v>
                </c:pt>
                <c:pt idx="5776">
                  <c:v> 20-07-09 11:56:25</c:v>
                </c:pt>
                <c:pt idx="5777">
                  <c:v> 20-07-09 11:56:30</c:v>
                </c:pt>
                <c:pt idx="5778">
                  <c:v> 20-07-09 11:56:35</c:v>
                </c:pt>
                <c:pt idx="5779">
                  <c:v> 20-07-09 11:56:40</c:v>
                </c:pt>
                <c:pt idx="5780">
                  <c:v> 20-07-09 11:56:45</c:v>
                </c:pt>
                <c:pt idx="5781">
                  <c:v> 20-07-09 11:56:50</c:v>
                </c:pt>
                <c:pt idx="5782">
                  <c:v> 20-07-09 11:56:55</c:v>
                </c:pt>
                <c:pt idx="5783">
                  <c:v> 20-07-09 11:57:00</c:v>
                </c:pt>
                <c:pt idx="5784">
                  <c:v> 20-07-09 11:57:05</c:v>
                </c:pt>
                <c:pt idx="5785">
                  <c:v> 20-07-09 11:57:10</c:v>
                </c:pt>
                <c:pt idx="5786">
                  <c:v> 20-07-09 11:57:45</c:v>
                </c:pt>
                <c:pt idx="5787">
                  <c:v> 20-07-09 11:57:50</c:v>
                </c:pt>
                <c:pt idx="5788">
                  <c:v> 20-07-09 11:57:55</c:v>
                </c:pt>
                <c:pt idx="5789">
                  <c:v> 20-07-09 11:58:00</c:v>
                </c:pt>
                <c:pt idx="5790">
                  <c:v> 20-07-09 11:58:05</c:v>
                </c:pt>
                <c:pt idx="5791">
                  <c:v> 20-07-09 11:58:10</c:v>
                </c:pt>
                <c:pt idx="5792">
                  <c:v> 20-07-09 11:58:15</c:v>
                </c:pt>
                <c:pt idx="5793">
                  <c:v> 20-07-09 11:58:20</c:v>
                </c:pt>
                <c:pt idx="5794">
                  <c:v> 20-07-09 11:58:25</c:v>
                </c:pt>
                <c:pt idx="5795">
                  <c:v> 20-07-09 11:58:30</c:v>
                </c:pt>
                <c:pt idx="5796">
                  <c:v> 20-07-09 11:58:35</c:v>
                </c:pt>
                <c:pt idx="5797">
                  <c:v> 20-07-09 11:58:40</c:v>
                </c:pt>
                <c:pt idx="5798">
                  <c:v> 20-07-09 11:58:45</c:v>
                </c:pt>
                <c:pt idx="5799">
                  <c:v> 20-07-09 11:58:50</c:v>
                </c:pt>
                <c:pt idx="5800">
                  <c:v> 20-07-09 11:58:55</c:v>
                </c:pt>
                <c:pt idx="5801">
                  <c:v> 20-07-09 11:59:00</c:v>
                </c:pt>
                <c:pt idx="5802">
                  <c:v> 20-07-09 11:59:05</c:v>
                </c:pt>
                <c:pt idx="5803">
                  <c:v> 20-07-09 11:59:10</c:v>
                </c:pt>
                <c:pt idx="5804">
                  <c:v> 20-07-09 11:59:15</c:v>
                </c:pt>
                <c:pt idx="5805">
                  <c:v> 20-07-09 11:59:20</c:v>
                </c:pt>
                <c:pt idx="5806">
                  <c:v> 20-07-09 11:59:25</c:v>
                </c:pt>
                <c:pt idx="5807">
                  <c:v> 20-07-09 11:59:30</c:v>
                </c:pt>
                <c:pt idx="5808">
                  <c:v> 20-07-09 11:59:35</c:v>
                </c:pt>
                <c:pt idx="5809">
                  <c:v> 20-07-09 11:59:40</c:v>
                </c:pt>
                <c:pt idx="5810">
                  <c:v> 20-07-09 11:59:45</c:v>
                </c:pt>
                <c:pt idx="5811">
                  <c:v> 20-07-09 11:59:50</c:v>
                </c:pt>
                <c:pt idx="5812">
                  <c:v> 20-07-09 11:59:55</c:v>
                </c:pt>
                <c:pt idx="5813">
                  <c:v> 20-07-09 12:00:00</c:v>
                </c:pt>
                <c:pt idx="5814">
                  <c:v> 20-07-09 12:00:05</c:v>
                </c:pt>
                <c:pt idx="5815">
                  <c:v> 20-07-09 12:00:10</c:v>
                </c:pt>
                <c:pt idx="5816">
                  <c:v> 20-07-09 12:00:15</c:v>
                </c:pt>
                <c:pt idx="5817">
                  <c:v> 20-07-09 12:00:20</c:v>
                </c:pt>
                <c:pt idx="5818">
                  <c:v> 20-07-09 12:00:25</c:v>
                </c:pt>
                <c:pt idx="5819">
                  <c:v> 20-07-09 12:00:30</c:v>
                </c:pt>
                <c:pt idx="5820">
                  <c:v> 20-07-09 12:00:35</c:v>
                </c:pt>
                <c:pt idx="5821">
                  <c:v> 20-07-09 12:00:40</c:v>
                </c:pt>
                <c:pt idx="5822">
                  <c:v> 20-07-09 12:00:45</c:v>
                </c:pt>
                <c:pt idx="5823">
                  <c:v> 20-07-09 12:00:50</c:v>
                </c:pt>
                <c:pt idx="5824">
                  <c:v> 20-07-09 12:00:55</c:v>
                </c:pt>
                <c:pt idx="5825">
                  <c:v> 20-07-09 12:01:00</c:v>
                </c:pt>
                <c:pt idx="5826">
                  <c:v> 20-07-09 12:01:05</c:v>
                </c:pt>
                <c:pt idx="5827">
                  <c:v> 20-07-09 12:01:10</c:v>
                </c:pt>
                <c:pt idx="5828">
                  <c:v> 20-07-09 12:01:15</c:v>
                </c:pt>
                <c:pt idx="5829">
                  <c:v> 20-07-09 12:01:20</c:v>
                </c:pt>
                <c:pt idx="5830">
                  <c:v> 20-07-09 12:01:25</c:v>
                </c:pt>
                <c:pt idx="5831">
                  <c:v> 20-07-09 12:01:30</c:v>
                </c:pt>
                <c:pt idx="5832">
                  <c:v> 20-07-09 12:01:35</c:v>
                </c:pt>
                <c:pt idx="5833">
                  <c:v> 20-07-09 12:01:40</c:v>
                </c:pt>
                <c:pt idx="5834">
                  <c:v> 20-07-09 12:01:55</c:v>
                </c:pt>
                <c:pt idx="5835">
                  <c:v> 20-07-09 12:02:00</c:v>
                </c:pt>
                <c:pt idx="5836">
                  <c:v> 20-07-09 12:02:05</c:v>
                </c:pt>
                <c:pt idx="5837">
                  <c:v> 20-07-09 12:02:10</c:v>
                </c:pt>
                <c:pt idx="5838">
                  <c:v> 20-07-09 12:02:15</c:v>
                </c:pt>
                <c:pt idx="5839">
                  <c:v> 20-07-09 12:02:20</c:v>
                </c:pt>
                <c:pt idx="5840">
                  <c:v> 20-07-09 12:02:25</c:v>
                </c:pt>
                <c:pt idx="5841">
                  <c:v> 20-07-09 12:02:30</c:v>
                </c:pt>
                <c:pt idx="5842">
                  <c:v> 20-07-09 12:02:35</c:v>
                </c:pt>
                <c:pt idx="5843">
                  <c:v> 20-07-09 12:02:40</c:v>
                </c:pt>
                <c:pt idx="5844">
                  <c:v> 20-07-09 12:02:45</c:v>
                </c:pt>
                <c:pt idx="5845">
                  <c:v> 20-07-09 12:02:50</c:v>
                </c:pt>
                <c:pt idx="5846">
                  <c:v> 20-07-09 12:02:55</c:v>
                </c:pt>
                <c:pt idx="5847">
                  <c:v> 20-07-09 12:03:00</c:v>
                </c:pt>
                <c:pt idx="5848">
                  <c:v> 20-07-09 12:03:05</c:v>
                </c:pt>
                <c:pt idx="5849">
                  <c:v> 20-07-09 12:03:10</c:v>
                </c:pt>
                <c:pt idx="5850">
                  <c:v> 20-07-09 12:03:15</c:v>
                </c:pt>
                <c:pt idx="5851">
                  <c:v> 20-07-09 12:03:20</c:v>
                </c:pt>
                <c:pt idx="5852">
                  <c:v> 20-07-09 12:03:25</c:v>
                </c:pt>
                <c:pt idx="5853">
                  <c:v> 20-07-09 12:03:30</c:v>
                </c:pt>
                <c:pt idx="5854">
                  <c:v> 20-07-09 12:03:35</c:v>
                </c:pt>
                <c:pt idx="5855">
                  <c:v> 20-07-09 12:03:40</c:v>
                </c:pt>
                <c:pt idx="5856">
                  <c:v> 20-07-09 12:03:45</c:v>
                </c:pt>
                <c:pt idx="5857">
                  <c:v> 20-07-09 12:03:50</c:v>
                </c:pt>
                <c:pt idx="5858">
                  <c:v> 20-07-09 12:03:55</c:v>
                </c:pt>
                <c:pt idx="5859">
                  <c:v> 20-07-09 12:04:30</c:v>
                </c:pt>
                <c:pt idx="5860">
                  <c:v> 20-07-09 12:04:35</c:v>
                </c:pt>
                <c:pt idx="5861">
                  <c:v> 20-07-09 12:04:40</c:v>
                </c:pt>
                <c:pt idx="5862">
                  <c:v> 20-07-09 12:04:45</c:v>
                </c:pt>
                <c:pt idx="5863">
                  <c:v> 20-07-09 12:04:50</c:v>
                </c:pt>
                <c:pt idx="5864">
                  <c:v> 20-07-09 12:04:55</c:v>
                </c:pt>
                <c:pt idx="5865">
                  <c:v> 20-07-09 12:05:00</c:v>
                </c:pt>
                <c:pt idx="5866">
                  <c:v> 20-07-09 12:05:05</c:v>
                </c:pt>
                <c:pt idx="5867">
                  <c:v> 20-07-09 12:05:10</c:v>
                </c:pt>
                <c:pt idx="5868">
                  <c:v> 20-07-09 12:05:15</c:v>
                </c:pt>
                <c:pt idx="5869">
                  <c:v> 20-07-09 12:05:20</c:v>
                </c:pt>
                <c:pt idx="5870">
                  <c:v> 20-07-09 12:05:25</c:v>
                </c:pt>
                <c:pt idx="5871">
                  <c:v> 20-07-09 12:05:30</c:v>
                </c:pt>
                <c:pt idx="5872">
                  <c:v> 20-07-09 12:05:35</c:v>
                </c:pt>
                <c:pt idx="5873">
                  <c:v> 20-07-09 12:05:40</c:v>
                </c:pt>
                <c:pt idx="5874">
                  <c:v> 20-07-09 12:05:45</c:v>
                </c:pt>
                <c:pt idx="5875">
                  <c:v> 20-07-09 12:05:50</c:v>
                </c:pt>
                <c:pt idx="5876">
                  <c:v> 20-07-09 12:05:55</c:v>
                </c:pt>
                <c:pt idx="5877">
                  <c:v> 20-07-09 12:06:00</c:v>
                </c:pt>
                <c:pt idx="5878">
                  <c:v> 20-07-09 12:06:05</c:v>
                </c:pt>
                <c:pt idx="5879">
                  <c:v> 20-07-09 12:06:10</c:v>
                </c:pt>
                <c:pt idx="5880">
                  <c:v> 20-07-09 12:06:15</c:v>
                </c:pt>
                <c:pt idx="5881">
                  <c:v> 20-07-09 12:06:20</c:v>
                </c:pt>
                <c:pt idx="5882">
                  <c:v> 20-07-09 12:06:25</c:v>
                </c:pt>
                <c:pt idx="5883">
                  <c:v> 20-07-09 12:06:30</c:v>
                </c:pt>
                <c:pt idx="5884">
                  <c:v> 20-07-09 12:06:35</c:v>
                </c:pt>
                <c:pt idx="5885">
                  <c:v> 20-07-09 12:06:40</c:v>
                </c:pt>
                <c:pt idx="5886">
                  <c:v> 20-07-09 12:06:45</c:v>
                </c:pt>
                <c:pt idx="5887">
                  <c:v> 20-07-09 12:06:50</c:v>
                </c:pt>
                <c:pt idx="5888">
                  <c:v> 20-07-09 12:06:55</c:v>
                </c:pt>
                <c:pt idx="5889">
                  <c:v> 20-07-09 12:07:00</c:v>
                </c:pt>
                <c:pt idx="5890">
                  <c:v> 20-07-09 12:07:05</c:v>
                </c:pt>
                <c:pt idx="5891">
                  <c:v> 20-07-09 12:07:10</c:v>
                </c:pt>
                <c:pt idx="5892">
                  <c:v> 20-07-09 12:07:15</c:v>
                </c:pt>
                <c:pt idx="5893">
                  <c:v> 20-07-09 12:07:20</c:v>
                </c:pt>
                <c:pt idx="5894">
                  <c:v> 20-07-09 12:07:25</c:v>
                </c:pt>
                <c:pt idx="5895">
                  <c:v> 20-07-09 12:07:30</c:v>
                </c:pt>
                <c:pt idx="5896">
                  <c:v> 20-07-09 12:07:35</c:v>
                </c:pt>
                <c:pt idx="5897">
                  <c:v> 20-07-09 12:07:40</c:v>
                </c:pt>
                <c:pt idx="5898">
                  <c:v> 20-07-09 12:07:45</c:v>
                </c:pt>
                <c:pt idx="5899">
                  <c:v> 20-07-09 12:07:50</c:v>
                </c:pt>
                <c:pt idx="5900">
                  <c:v> 20-07-09 12:07:55</c:v>
                </c:pt>
                <c:pt idx="5901">
                  <c:v> 20-07-09 12:08:00</c:v>
                </c:pt>
                <c:pt idx="5902">
                  <c:v> 20-07-09 12:08:05</c:v>
                </c:pt>
                <c:pt idx="5903">
                  <c:v> 20-07-09 12:08:10</c:v>
                </c:pt>
                <c:pt idx="5904">
                  <c:v> 20-07-09 12:08:15</c:v>
                </c:pt>
                <c:pt idx="5905">
                  <c:v> 20-07-09 12:08:20</c:v>
                </c:pt>
                <c:pt idx="5906">
                  <c:v> 20-07-09 12:08:25</c:v>
                </c:pt>
                <c:pt idx="5907">
                  <c:v> 20-07-09 12:08:30</c:v>
                </c:pt>
                <c:pt idx="5908">
                  <c:v> 20-07-09 12:08:35</c:v>
                </c:pt>
                <c:pt idx="5909">
                  <c:v> 20-07-09 12:08:40</c:v>
                </c:pt>
                <c:pt idx="5910">
                  <c:v> 20-07-09 12:08:45</c:v>
                </c:pt>
                <c:pt idx="5911">
                  <c:v> 20-07-09 12:08:50</c:v>
                </c:pt>
                <c:pt idx="5912">
                  <c:v> 20-07-09 12:08:55</c:v>
                </c:pt>
                <c:pt idx="5913">
                  <c:v> 20-07-09 12:09:00</c:v>
                </c:pt>
                <c:pt idx="5914">
                  <c:v> 20-07-09 12:09:05</c:v>
                </c:pt>
                <c:pt idx="5915">
                  <c:v> 20-07-09 12:09:10</c:v>
                </c:pt>
                <c:pt idx="5916">
                  <c:v> 20-07-09 12:09:15</c:v>
                </c:pt>
                <c:pt idx="5917">
                  <c:v> 20-07-09 12:09:20</c:v>
                </c:pt>
                <c:pt idx="5918">
                  <c:v> 20-07-09 12:09:25</c:v>
                </c:pt>
                <c:pt idx="5919">
                  <c:v> 20-07-09 12:09:30</c:v>
                </c:pt>
                <c:pt idx="5920">
                  <c:v> 20-07-09 12:10:05</c:v>
                </c:pt>
                <c:pt idx="5921">
                  <c:v> 20-07-09 12:10:10</c:v>
                </c:pt>
                <c:pt idx="5922">
                  <c:v> 20-07-09 12:10:15</c:v>
                </c:pt>
                <c:pt idx="5923">
                  <c:v> 20-07-09 12:10:20</c:v>
                </c:pt>
                <c:pt idx="5924">
                  <c:v> 20-07-09 12:10:25</c:v>
                </c:pt>
                <c:pt idx="5925">
                  <c:v> 20-07-09 12:10:30</c:v>
                </c:pt>
                <c:pt idx="5926">
                  <c:v> 20-07-09 12:10:35</c:v>
                </c:pt>
                <c:pt idx="5927">
                  <c:v> 20-07-09 12:10:40</c:v>
                </c:pt>
                <c:pt idx="5928">
                  <c:v> 20-07-09 12:10:45</c:v>
                </c:pt>
                <c:pt idx="5929">
                  <c:v> 20-07-09 12:10:50</c:v>
                </c:pt>
                <c:pt idx="5930">
                  <c:v> 20-07-09 12:10:55</c:v>
                </c:pt>
                <c:pt idx="5931">
                  <c:v> 20-07-09 12:11:00</c:v>
                </c:pt>
                <c:pt idx="5932">
                  <c:v> 20-07-09 12:11:05</c:v>
                </c:pt>
                <c:pt idx="5933">
                  <c:v> 20-07-09 12:11:10</c:v>
                </c:pt>
                <c:pt idx="5934">
                  <c:v> 20-07-09 12:11:15</c:v>
                </c:pt>
                <c:pt idx="5935">
                  <c:v> 20-07-09 12:11:20</c:v>
                </c:pt>
                <c:pt idx="5936">
                  <c:v> 20-07-09 12:11:25</c:v>
                </c:pt>
                <c:pt idx="5937">
                  <c:v> 20-07-09 12:11:30</c:v>
                </c:pt>
                <c:pt idx="5938">
                  <c:v> 20-07-09 12:11:35</c:v>
                </c:pt>
                <c:pt idx="5939">
                  <c:v> 20-07-09 12:11:40</c:v>
                </c:pt>
                <c:pt idx="5940">
                  <c:v> 20-07-09 12:11:45</c:v>
                </c:pt>
                <c:pt idx="5941">
                  <c:v> 20-07-09 12:11:50</c:v>
                </c:pt>
                <c:pt idx="5942">
                  <c:v> 20-07-09 12:11:55</c:v>
                </c:pt>
                <c:pt idx="5943">
                  <c:v> 20-07-09 12:12:00</c:v>
                </c:pt>
                <c:pt idx="5944">
                  <c:v> 20-07-09 12:12:05</c:v>
                </c:pt>
                <c:pt idx="5945">
                  <c:v> 20-07-09 12:12:10</c:v>
                </c:pt>
                <c:pt idx="5946">
                  <c:v> 20-07-09 12:12:15</c:v>
                </c:pt>
                <c:pt idx="5947">
                  <c:v> 20-07-09 12:12:20</c:v>
                </c:pt>
                <c:pt idx="5948">
                  <c:v> 20-07-09 12:12:25</c:v>
                </c:pt>
                <c:pt idx="5949">
                  <c:v> 20-07-09 12:12:30</c:v>
                </c:pt>
                <c:pt idx="5950">
                  <c:v> 20-07-09 12:12:35</c:v>
                </c:pt>
                <c:pt idx="5951">
                  <c:v> 20-07-09 12:12:40</c:v>
                </c:pt>
                <c:pt idx="5952">
                  <c:v> 20-07-09 12:12:45</c:v>
                </c:pt>
                <c:pt idx="5953">
                  <c:v> 20-07-09 12:12:50</c:v>
                </c:pt>
                <c:pt idx="5954">
                  <c:v> 20-07-09 12:12:55</c:v>
                </c:pt>
                <c:pt idx="5955">
                  <c:v> 20-07-09 12:13:00</c:v>
                </c:pt>
                <c:pt idx="5956">
                  <c:v> 20-07-09 12:13:05</c:v>
                </c:pt>
                <c:pt idx="5957">
                  <c:v> 20-07-09 12:13:10</c:v>
                </c:pt>
                <c:pt idx="5958">
                  <c:v> 20-07-09 12:13:15</c:v>
                </c:pt>
                <c:pt idx="5959">
                  <c:v> 20-07-09 12:13:20</c:v>
                </c:pt>
                <c:pt idx="5960">
                  <c:v> 20-07-09 12:13:25</c:v>
                </c:pt>
                <c:pt idx="5961">
                  <c:v> 20-07-09 12:13:30</c:v>
                </c:pt>
                <c:pt idx="5962">
                  <c:v> 20-07-09 12:13:35</c:v>
                </c:pt>
                <c:pt idx="5963">
                  <c:v> 20-07-09 12:13:40</c:v>
                </c:pt>
                <c:pt idx="5964">
                  <c:v> 20-07-09 12:13:45</c:v>
                </c:pt>
                <c:pt idx="5965">
                  <c:v> 20-07-09 12:13:50</c:v>
                </c:pt>
                <c:pt idx="5966">
                  <c:v> 20-07-09 12:13:55</c:v>
                </c:pt>
                <c:pt idx="5967">
                  <c:v> 20-07-09 12:14:00</c:v>
                </c:pt>
                <c:pt idx="5968">
                  <c:v> 20-07-09 12:14:05</c:v>
                </c:pt>
                <c:pt idx="5969">
                  <c:v> 20-07-09 12:14:10</c:v>
                </c:pt>
                <c:pt idx="5970">
                  <c:v> 20-07-09 12:14:15</c:v>
                </c:pt>
                <c:pt idx="5971">
                  <c:v> 20-07-09 12:14:20</c:v>
                </c:pt>
                <c:pt idx="5972">
                  <c:v> 20-07-09 12:14:25</c:v>
                </c:pt>
                <c:pt idx="5973">
                  <c:v> 20-07-09 12:14:30</c:v>
                </c:pt>
                <c:pt idx="5974">
                  <c:v> 20-07-09 12:14:35</c:v>
                </c:pt>
                <c:pt idx="5975">
                  <c:v> 20-07-09 12:14:40</c:v>
                </c:pt>
                <c:pt idx="5976">
                  <c:v> 20-07-09 12:14:45</c:v>
                </c:pt>
                <c:pt idx="5977">
                  <c:v> 20-07-09 12:14:50</c:v>
                </c:pt>
                <c:pt idx="5978">
                  <c:v> 20-07-09 12:14:55</c:v>
                </c:pt>
                <c:pt idx="5979">
                  <c:v> 20-07-09 12:15:00</c:v>
                </c:pt>
                <c:pt idx="5980">
                  <c:v> 20-07-09 12:15:05</c:v>
                </c:pt>
                <c:pt idx="5981">
                  <c:v> 20-07-09 12:15:10</c:v>
                </c:pt>
                <c:pt idx="5982">
                  <c:v> 20-07-09 12:15:15</c:v>
                </c:pt>
                <c:pt idx="5983">
                  <c:v> 20-07-09 12:15:20</c:v>
                </c:pt>
                <c:pt idx="5984">
                  <c:v> 20-07-09 12:15:25</c:v>
                </c:pt>
                <c:pt idx="5985">
                  <c:v> 20-07-09 12:15:30</c:v>
                </c:pt>
                <c:pt idx="5986">
                  <c:v> 20-07-09 12:15:35</c:v>
                </c:pt>
                <c:pt idx="5987">
                  <c:v> 20-07-09 12:15:40</c:v>
                </c:pt>
                <c:pt idx="5988">
                  <c:v> 20-07-09 12:15:45</c:v>
                </c:pt>
                <c:pt idx="5989">
                  <c:v> 20-07-09 12:15:50</c:v>
                </c:pt>
                <c:pt idx="5990">
                  <c:v> 20-07-09 12:15:55</c:v>
                </c:pt>
                <c:pt idx="5991">
                  <c:v> 20-07-09 12:16:00</c:v>
                </c:pt>
                <c:pt idx="5992">
                  <c:v> 20-07-09 12:16:05</c:v>
                </c:pt>
                <c:pt idx="5993">
                  <c:v> 20-07-09 12:16:10</c:v>
                </c:pt>
                <c:pt idx="5994">
                  <c:v> 20-07-09 12:16:15</c:v>
                </c:pt>
                <c:pt idx="5995">
                  <c:v> 20-07-09 12:16:20</c:v>
                </c:pt>
                <c:pt idx="5996">
                  <c:v> 20-07-09 12:16:25</c:v>
                </c:pt>
                <c:pt idx="5997">
                  <c:v> 20-07-09 12:16:30</c:v>
                </c:pt>
                <c:pt idx="5998">
                  <c:v> 20-07-09 12:16:35</c:v>
                </c:pt>
                <c:pt idx="5999">
                  <c:v> 20-07-09 12:16:40</c:v>
                </c:pt>
                <c:pt idx="6000">
                  <c:v> 20-07-09 12:16:45</c:v>
                </c:pt>
                <c:pt idx="6001">
                  <c:v> 20-07-09 12:16:50</c:v>
                </c:pt>
                <c:pt idx="6002">
                  <c:v> 20-07-09 12:16:55</c:v>
                </c:pt>
                <c:pt idx="6003">
                  <c:v> 20-07-09 12:17:00</c:v>
                </c:pt>
                <c:pt idx="6004">
                  <c:v> 20-07-09 12:17:05</c:v>
                </c:pt>
                <c:pt idx="6005">
                  <c:v> 20-07-09 12:17:10</c:v>
                </c:pt>
                <c:pt idx="6006">
                  <c:v> 20-07-09 12:17:15</c:v>
                </c:pt>
                <c:pt idx="6007">
                  <c:v> 20-07-09 12:17:20</c:v>
                </c:pt>
                <c:pt idx="6008">
                  <c:v> 20-07-09 12:17:25</c:v>
                </c:pt>
                <c:pt idx="6009">
                  <c:v> 20-07-09 12:17:30</c:v>
                </c:pt>
                <c:pt idx="6010">
                  <c:v> 20-07-09 12:17:35</c:v>
                </c:pt>
                <c:pt idx="6011">
                  <c:v> 20-07-09 12:17:40</c:v>
                </c:pt>
                <c:pt idx="6012">
                  <c:v> 20-07-09 12:17:45</c:v>
                </c:pt>
                <c:pt idx="6013">
                  <c:v> 20-07-09 12:17:50</c:v>
                </c:pt>
                <c:pt idx="6014">
                  <c:v> 20-07-09 12:17:55</c:v>
                </c:pt>
                <c:pt idx="6015">
                  <c:v> 20-07-09 12:18:00</c:v>
                </c:pt>
                <c:pt idx="6016">
                  <c:v> 20-07-09 12:18:05</c:v>
                </c:pt>
                <c:pt idx="6017">
                  <c:v> 20-07-09 12:18:10</c:v>
                </c:pt>
                <c:pt idx="6018">
                  <c:v> 20-07-09 12:18:15</c:v>
                </c:pt>
                <c:pt idx="6019">
                  <c:v> 20-07-09 12:18:20</c:v>
                </c:pt>
                <c:pt idx="6020">
                  <c:v> 20-07-09 12:18:25</c:v>
                </c:pt>
                <c:pt idx="6021">
                  <c:v> 20-07-09 12:18:30</c:v>
                </c:pt>
                <c:pt idx="6022">
                  <c:v> 20-07-09 12:18:35</c:v>
                </c:pt>
                <c:pt idx="6023">
                  <c:v> 20-07-09 12:18:40</c:v>
                </c:pt>
                <c:pt idx="6024">
                  <c:v> 20-07-09 12:18:45</c:v>
                </c:pt>
                <c:pt idx="6025">
                  <c:v> 20-07-09 12:18:50</c:v>
                </c:pt>
                <c:pt idx="6026">
                  <c:v> 20-07-09 12:18:55</c:v>
                </c:pt>
                <c:pt idx="6027">
                  <c:v> 20-07-09 12:19:00</c:v>
                </c:pt>
                <c:pt idx="6028">
                  <c:v> 20-07-09 12:19:05</c:v>
                </c:pt>
                <c:pt idx="6029">
                  <c:v> 20-07-09 12:19:10</c:v>
                </c:pt>
                <c:pt idx="6030">
                  <c:v> 20-07-09 12:19:15</c:v>
                </c:pt>
                <c:pt idx="6031">
                  <c:v> 20-07-09 12:19:20</c:v>
                </c:pt>
                <c:pt idx="6032">
                  <c:v> 20-07-09 12:19:25</c:v>
                </c:pt>
                <c:pt idx="6033">
                  <c:v> 20-07-09 12:19:30</c:v>
                </c:pt>
                <c:pt idx="6034">
                  <c:v> 20-07-09 12:19:35</c:v>
                </c:pt>
                <c:pt idx="6035">
                  <c:v> 20-07-09 12:19:40</c:v>
                </c:pt>
                <c:pt idx="6036">
                  <c:v> 20-07-09 12:19:45</c:v>
                </c:pt>
                <c:pt idx="6037">
                  <c:v> 20-07-09 12:19:50</c:v>
                </c:pt>
                <c:pt idx="6038">
                  <c:v> 20-07-09 12:19:55</c:v>
                </c:pt>
                <c:pt idx="6039">
                  <c:v> 20-07-09 12:20:00</c:v>
                </c:pt>
                <c:pt idx="6040">
                  <c:v> 20-07-09 12:20:05</c:v>
                </c:pt>
                <c:pt idx="6041">
                  <c:v> 20-07-09 12:20:10</c:v>
                </c:pt>
                <c:pt idx="6042">
                  <c:v> 20-07-09 12:20:15</c:v>
                </c:pt>
                <c:pt idx="6043">
                  <c:v> 20-07-09 12:20:20</c:v>
                </c:pt>
                <c:pt idx="6044">
                  <c:v> 20-07-09 12:20:25</c:v>
                </c:pt>
                <c:pt idx="6045">
                  <c:v> 20-07-09 12:20:30</c:v>
                </c:pt>
                <c:pt idx="6046">
                  <c:v> 20-07-09 12:20:35</c:v>
                </c:pt>
                <c:pt idx="6047">
                  <c:v> 20-07-09 12:20:40</c:v>
                </c:pt>
                <c:pt idx="6048">
                  <c:v> 20-07-09 12:20:45</c:v>
                </c:pt>
                <c:pt idx="6049">
                  <c:v> 20-07-09 12:20:50</c:v>
                </c:pt>
                <c:pt idx="6050">
                  <c:v> 20-07-09 12:20:55</c:v>
                </c:pt>
                <c:pt idx="6051">
                  <c:v> 20-07-09 12:21:00</c:v>
                </c:pt>
                <c:pt idx="6052">
                  <c:v> 20-07-09 12:21:05</c:v>
                </c:pt>
                <c:pt idx="6053">
                  <c:v> 20-07-09 12:21:10</c:v>
                </c:pt>
                <c:pt idx="6054">
                  <c:v> 20-07-09 12:21:15</c:v>
                </c:pt>
                <c:pt idx="6055">
                  <c:v> 20-07-09 12:21:20</c:v>
                </c:pt>
                <c:pt idx="6056">
                  <c:v> 20-07-09 12:21:25</c:v>
                </c:pt>
                <c:pt idx="6057">
                  <c:v> 20-07-09 12:21:30</c:v>
                </c:pt>
                <c:pt idx="6058">
                  <c:v> 20-07-09 12:21:35</c:v>
                </c:pt>
                <c:pt idx="6059">
                  <c:v> 20-07-09 12:21:40</c:v>
                </c:pt>
                <c:pt idx="6060">
                  <c:v> 20-07-09 12:21:45</c:v>
                </c:pt>
                <c:pt idx="6061">
                  <c:v> 20-07-09 12:21:50</c:v>
                </c:pt>
                <c:pt idx="6062">
                  <c:v> 20-07-09 12:21:55</c:v>
                </c:pt>
                <c:pt idx="6063">
                  <c:v> 20-07-09 12:22:00</c:v>
                </c:pt>
                <c:pt idx="6064">
                  <c:v> 20-07-09 12:22:05</c:v>
                </c:pt>
                <c:pt idx="6065">
                  <c:v> 20-07-09 12:22:10</c:v>
                </c:pt>
                <c:pt idx="6066">
                  <c:v> 20-07-09 12:22:15</c:v>
                </c:pt>
                <c:pt idx="6067">
                  <c:v> 20-07-09 12:22:20</c:v>
                </c:pt>
                <c:pt idx="6068">
                  <c:v> 20-07-09 12:22:25</c:v>
                </c:pt>
                <c:pt idx="6069">
                  <c:v> 20-07-09 12:22:30</c:v>
                </c:pt>
                <c:pt idx="6070">
                  <c:v> 20-07-09 12:22:35</c:v>
                </c:pt>
                <c:pt idx="6071">
                  <c:v> 20-07-09 12:22:40</c:v>
                </c:pt>
                <c:pt idx="6072">
                  <c:v> 20-07-09 12:22:45</c:v>
                </c:pt>
                <c:pt idx="6073">
                  <c:v> 20-07-09 12:22:50</c:v>
                </c:pt>
                <c:pt idx="6074">
                  <c:v> 20-07-09 12:22:55</c:v>
                </c:pt>
                <c:pt idx="6075">
                  <c:v> 20-07-09 12:23:00</c:v>
                </c:pt>
                <c:pt idx="6076">
                  <c:v> 20-07-09 12:23:05</c:v>
                </c:pt>
                <c:pt idx="6077">
                  <c:v> 20-07-09 12:23:10</c:v>
                </c:pt>
                <c:pt idx="6078">
                  <c:v> 20-07-09 12:23:15</c:v>
                </c:pt>
                <c:pt idx="6079">
                  <c:v> 20-07-09 12:23:20</c:v>
                </c:pt>
                <c:pt idx="6080">
                  <c:v> 20-07-09 12:23:25</c:v>
                </c:pt>
                <c:pt idx="6081">
                  <c:v> 20-07-09 12:24:25</c:v>
                </c:pt>
                <c:pt idx="6082">
                  <c:v> 20-07-09 12:24:30</c:v>
                </c:pt>
                <c:pt idx="6083">
                  <c:v> 20-07-09 12:24:35</c:v>
                </c:pt>
                <c:pt idx="6084">
                  <c:v> 20-07-09 12:24:40</c:v>
                </c:pt>
                <c:pt idx="6085">
                  <c:v> 20-07-09 12:24:45</c:v>
                </c:pt>
                <c:pt idx="6086">
                  <c:v> 20-07-09 12:24:50</c:v>
                </c:pt>
                <c:pt idx="6087">
                  <c:v> 20-07-09 12:24:55</c:v>
                </c:pt>
                <c:pt idx="6088">
                  <c:v> 20-07-09 12:25:00</c:v>
                </c:pt>
                <c:pt idx="6089">
                  <c:v> 20-07-09 12:25:05</c:v>
                </c:pt>
                <c:pt idx="6090">
                  <c:v> 20-07-09 12:25:10</c:v>
                </c:pt>
                <c:pt idx="6091">
                  <c:v> 20-07-09 12:25:15</c:v>
                </c:pt>
                <c:pt idx="6092">
                  <c:v> 20-07-09 12:25:20</c:v>
                </c:pt>
                <c:pt idx="6093">
                  <c:v> 20-07-09 12:25:25</c:v>
                </c:pt>
                <c:pt idx="6094">
                  <c:v> 20-07-09 12:25:30</c:v>
                </c:pt>
                <c:pt idx="6095">
                  <c:v> 20-07-09 12:25:35</c:v>
                </c:pt>
                <c:pt idx="6096">
                  <c:v> 20-07-09 12:25:40</c:v>
                </c:pt>
                <c:pt idx="6097">
                  <c:v> 20-07-09 12:25:45</c:v>
                </c:pt>
                <c:pt idx="6098">
                  <c:v> 20-07-09 12:25:50</c:v>
                </c:pt>
                <c:pt idx="6099">
                  <c:v> 20-07-09 12:25:55</c:v>
                </c:pt>
                <c:pt idx="6100">
                  <c:v> 20-07-09 12:26:00</c:v>
                </c:pt>
                <c:pt idx="6101">
                  <c:v> 20-07-09 12:26:05</c:v>
                </c:pt>
                <c:pt idx="6102">
                  <c:v> 20-07-09 12:26:10</c:v>
                </c:pt>
                <c:pt idx="6103">
                  <c:v> 20-07-09 12:26:15</c:v>
                </c:pt>
                <c:pt idx="6104">
                  <c:v> 20-07-09 12:26:20</c:v>
                </c:pt>
                <c:pt idx="6105">
                  <c:v> 20-07-09 12:26:25</c:v>
                </c:pt>
                <c:pt idx="6106">
                  <c:v> 20-07-09 12:26:30</c:v>
                </c:pt>
                <c:pt idx="6107">
                  <c:v> 20-07-09 12:26:35</c:v>
                </c:pt>
                <c:pt idx="6108">
                  <c:v> 20-07-09 12:26:40</c:v>
                </c:pt>
                <c:pt idx="6109">
                  <c:v> 20-07-09 12:26:45</c:v>
                </c:pt>
                <c:pt idx="6110">
                  <c:v> 20-07-09 12:26:50</c:v>
                </c:pt>
                <c:pt idx="6111">
                  <c:v> 20-07-09 12:26:55</c:v>
                </c:pt>
                <c:pt idx="6112">
                  <c:v> 20-07-09 12:27:00</c:v>
                </c:pt>
                <c:pt idx="6113">
                  <c:v> 20-07-09 12:27:05</c:v>
                </c:pt>
                <c:pt idx="6114">
                  <c:v> 20-07-09 12:27:10</c:v>
                </c:pt>
                <c:pt idx="6115">
                  <c:v> 20-07-09 12:27:15</c:v>
                </c:pt>
                <c:pt idx="6116">
                  <c:v> 20-07-09 12:27:20</c:v>
                </c:pt>
                <c:pt idx="6117">
                  <c:v> 20-07-09 12:27:25</c:v>
                </c:pt>
                <c:pt idx="6118">
                  <c:v> 20-07-09 12:27:30</c:v>
                </c:pt>
                <c:pt idx="6119">
                  <c:v> 20-07-09 12:27:35</c:v>
                </c:pt>
                <c:pt idx="6120">
                  <c:v> 20-07-09 12:27:40</c:v>
                </c:pt>
                <c:pt idx="6121">
                  <c:v> 20-07-09 12:27:45</c:v>
                </c:pt>
                <c:pt idx="6122">
                  <c:v> 20-07-09 12:27:50</c:v>
                </c:pt>
                <c:pt idx="6123">
                  <c:v> 20-07-09 12:27:55</c:v>
                </c:pt>
                <c:pt idx="6124">
                  <c:v> 20-07-09 12:28:00</c:v>
                </c:pt>
                <c:pt idx="6125">
                  <c:v> 20-07-09 12:28:05</c:v>
                </c:pt>
                <c:pt idx="6126">
                  <c:v> 20-07-09 12:28:10</c:v>
                </c:pt>
                <c:pt idx="6127">
                  <c:v> 20-07-09 12:28:15</c:v>
                </c:pt>
                <c:pt idx="6128">
                  <c:v> 20-07-09 12:28:20</c:v>
                </c:pt>
                <c:pt idx="6129">
                  <c:v> 20-07-09 12:28:25</c:v>
                </c:pt>
                <c:pt idx="6130">
                  <c:v> 20-07-09 12:28:30</c:v>
                </c:pt>
                <c:pt idx="6131">
                  <c:v> 20-07-09 12:28:35</c:v>
                </c:pt>
                <c:pt idx="6132">
                  <c:v> 20-07-09 12:28:40</c:v>
                </c:pt>
                <c:pt idx="6133">
                  <c:v> 20-07-09 12:28:45</c:v>
                </c:pt>
                <c:pt idx="6134">
                  <c:v> 20-07-09 12:28:50</c:v>
                </c:pt>
                <c:pt idx="6135">
                  <c:v> 20-07-09 12:28:55</c:v>
                </c:pt>
                <c:pt idx="6136">
                  <c:v> 20-07-09 12:29:00</c:v>
                </c:pt>
                <c:pt idx="6137">
                  <c:v> 20-07-09 12:29:05</c:v>
                </c:pt>
                <c:pt idx="6138">
                  <c:v> 20-07-09 12:29:10</c:v>
                </c:pt>
                <c:pt idx="6139">
                  <c:v> 20-07-09 12:29:15</c:v>
                </c:pt>
                <c:pt idx="6140">
                  <c:v> 20-07-09 12:29:20</c:v>
                </c:pt>
                <c:pt idx="6141">
                  <c:v> 20-07-09 12:29:25</c:v>
                </c:pt>
                <c:pt idx="6142">
                  <c:v> 20-07-09 12:29:35</c:v>
                </c:pt>
                <c:pt idx="6143">
                  <c:v> 20-07-09 12:29:40</c:v>
                </c:pt>
                <c:pt idx="6144">
                  <c:v> 20-07-09 12:29:45</c:v>
                </c:pt>
                <c:pt idx="6145">
                  <c:v> 20-07-09 12:29:50</c:v>
                </c:pt>
                <c:pt idx="6146">
                  <c:v> 20-07-09 12:29:55</c:v>
                </c:pt>
                <c:pt idx="6147">
                  <c:v> 20-07-09 12:30:00</c:v>
                </c:pt>
                <c:pt idx="6148">
                  <c:v> 20-07-09 12:30:05</c:v>
                </c:pt>
                <c:pt idx="6149">
                  <c:v> 20-07-09 12:30:10</c:v>
                </c:pt>
                <c:pt idx="6150">
                  <c:v> 20-07-09 12:30:15</c:v>
                </c:pt>
                <c:pt idx="6151">
                  <c:v> 20-07-09 12:30:20</c:v>
                </c:pt>
                <c:pt idx="6152">
                  <c:v> 20-07-09 12:30:25</c:v>
                </c:pt>
                <c:pt idx="6153">
                  <c:v> 20-07-09 12:30:30</c:v>
                </c:pt>
                <c:pt idx="6154">
                  <c:v> 20-07-09 12:30:35</c:v>
                </c:pt>
                <c:pt idx="6155">
                  <c:v> 20-07-09 12:30:40</c:v>
                </c:pt>
                <c:pt idx="6156">
                  <c:v> 20-07-09 12:30:45</c:v>
                </c:pt>
                <c:pt idx="6157">
                  <c:v> 20-07-09 12:30:50</c:v>
                </c:pt>
                <c:pt idx="6158">
                  <c:v> 20-07-09 12:30:55</c:v>
                </c:pt>
                <c:pt idx="6159">
                  <c:v> 20-07-09 12:31:00</c:v>
                </c:pt>
                <c:pt idx="6160">
                  <c:v> 20-07-09 12:31:05</c:v>
                </c:pt>
                <c:pt idx="6161">
                  <c:v> 20-07-09 12:31:10</c:v>
                </c:pt>
                <c:pt idx="6162">
                  <c:v> 20-07-09 12:31:15</c:v>
                </c:pt>
                <c:pt idx="6163">
                  <c:v> 20-07-09 12:31:20</c:v>
                </c:pt>
                <c:pt idx="6164">
                  <c:v> 20-07-09 12:31:25</c:v>
                </c:pt>
                <c:pt idx="6165">
                  <c:v> 20-07-09 12:31:30</c:v>
                </c:pt>
                <c:pt idx="6166">
                  <c:v> 20-07-09 12:31:35</c:v>
                </c:pt>
                <c:pt idx="6167">
                  <c:v> 20-07-09 12:31:40</c:v>
                </c:pt>
                <c:pt idx="6168">
                  <c:v> 20-07-09 12:31:45</c:v>
                </c:pt>
                <c:pt idx="6169">
                  <c:v> 20-07-09 12:31:50</c:v>
                </c:pt>
                <c:pt idx="6170">
                  <c:v> 20-07-09 12:31:55</c:v>
                </c:pt>
                <c:pt idx="6171">
                  <c:v> 20-07-09 12:32:00</c:v>
                </c:pt>
                <c:pt idx="6172">
                  <c:v> 20-07-09 12:32:05</c:v>
                </c:pt>
                <c:pt idx="6173">
                  <c:v> 20-07-09 12:32:10</c:v>
                </c:pt>
                <c:pt idx="6174">
                  <c:v> 20-07-09 12:32:15</c:v>
                </c:pt>
                <c:pt idx="6175">
                  <c:v> 20-07-09 12:32:20</c:v>
                </c:pt>
                <c:pt idx="6176">
                  <c:v> 20-07-09 12:32:25</c:v>
                </c:pt>
                <c:pt idx="6177">
                  <c:v> 20-07-09 12:32:30</c:v>
                </c:pt>
                <c:pt idx="6178">
                  <c:v> 20-07-09 12:32:35</c:v>
                </c:pt>
                <c:pt idx="6179">
                  <c:v> 20-07-09 12:32:40</c:v>
                </c:pt>
                <c:pt idx="6180">
                  <c:v> 20-07-09 12:32:45</c:v>
                </c:pt>
                <c:pt idx="6181">
                  <c:v> 20-07-09 12:32:50</c:v>
                </c:pt>
                <c:pt idx="6182">
                  <c:v> 20-07-09 12:32:55</c:v>
                </c:pt>
                <c:pt idx="6183">
                  <c:v> 20-07-09 12:33:00</c:v>
                </c:pt>
                <c:pt idx="6184">
                  <c:v> 20-07-09 12:33:05</c:v>
                </c:pt>
                <c:pt idx="6185">
                  <c:v> 20-07-09 12:33:10</c:v>
                </c:pt>
                <c:pt idx="6186">
                  <c:v> 20-07-09 12:33:15</c:v>
                </c:pt>
                <c:pt idx="6187">
                  <c:v> 20-07-09 12:33:20</c:v>
                </c:pt>
                <c:pt idx="6188">
                  <c:v> 20-07-09 12:33:25</c:v>
                </c:pt>
                <c:pt idx="6189">
                  <c:v> 20-07-09 12:33:30</c:v>
                </c:pt>
                <c:pt idx="6190">
                  <c:v> 20-07-09 12:33:35</c:v>
                </c:pt>
                <c:pt idx="6191">
                  <c:v> 20-07-09 12:33:40</c:v>
                </c:pt>
                <c:pt idx="6192">
                  <c:v> 20-07-09 12:33:45</c:v>
                </c:pt>
                <c:pt idx="6193">
                  <c:v> 20-07-09 12:33:50</c:v>
                </c:pt>
                <c:pt idx="6194">
                  <c:v> 20-07-09 12:33:55</c:v>
                </c:pt>
                <c:pt idx="6195">
                  <c:v> 20-07-09 12:34:00</c:v>
                </c:pt>
                <c:pt idx="6196">
                  <c:v> 20-07-09 12:34:05</c:v>
                </c:pt>
                <c:pt idx="6197">
                  <c:v> 20-07-09 12:34:10</c:v>
                </c:pt>
                <c:pt idx="6198">
                  <c:v> 20-07-09 12:34:15</c:v>
                </c:pt>
                <c:pt idx="6199">
                  <c:v> 20-07-09 12:34:20</c:v>
                </c:pt>
                <c:pt idx="6200">
                  <c:v> 20-07-09 12:34:25</c:v>
                </c:pt>
                <c:pt idx="6201">
                  <c:v> 20-07-09 12:34:30</c:v>
                </c:pt>
                <c:pt idx="6202">
                  <c:v> 20-07-09 12:34:35</c:v>
                </c:pt>
                <c:pt idx="6203">
                  <c:v> 20-07-09 12:34:40</c:v>
                </c:pt>
                <c:pt idx="6204">
                  <c:v> 20-07-09 12:35:00</c:v>
                </c:pt>
                <c:pt idx="6205">
                  <c:v> 20-07-09 12:35:05</c:v>
                </c:pt>
                <c:pt idx="6206">
                  <c:v> 20-07-09 12:35:10</c:v>
                </c:pt>
                <c:pt idx="6207">
                  <c:v> 20-07-09 12:35:15</c:v>
                </c:pt>
                <c:pt idx="6208">
                  <c:v> 20-07-09 12:35:20</c:v>
                </c:pt>
                <c:pt idx="6209">
                  <c:v> 20-07-09 12:35:25</c:v>
                </c:pt>
                <c:pt idx="6210">
                  <c:v> 20-07-09 12:35:30</c:v>
                </c:pt>
                <c:pt idx="6211">
                  <c:v> 20-07-09 12:35:35</c:v>
                </c:pt>
                <c:pt idx="6212">
                  <c:v> 20-07-09 12:35:40</c:v>
                </c:pt>
                <c:pt idx="6213">
                  <c:v> 20-07-09 12:35:45</c:v>
                </c:pt>
                <c:pt idx="6214">
                  <c:v> 20-07-09 12:35:50</c:v>
                </c:pt>
                <c:pt idx="6215">
                  <c:v> 20-07-09 12:35:55</c:v>
                </c:pt>
                <c:pt idx="6216">
                  <c:v> 20-07-09 12:36:00</c:v>
                </c:pt>
                <c:pt idx="6217">
                  <c:v> 20-07-09 12:36:05</c:v>
                </c:pt>
                <c:pt idx="6218">
                  <c:v> 20-07-09 12:36:10</c:v>
                </c:pt>
                <c:pt idx="6219">
                  <c:v> 20-07-09 12:36:15</c:v>
                </c:pt>
                <c:pt idx="6220">
                  <c:v> 20-07-09 12:36:20</c:v>
                </c:pt>
                <c:pt idx="6221">
                  <c:v> 20-07-09 12:36:25</c:v>
                </c:pt>
                <c:pt idx="6222">
                  <c:v> 20-07-09 12:36:30</c:v>
                </c:pt>
                <c:pt idx="6223">
                  <c:v> 20-07-09 12:36:35</c:v>
                </c:pt>
                <c:pt idx="6224">
                  <c:v> 20-07-09 12:36:40</c:v>
                </c:pt>
                <c:pt idx="6225">
                  <c:v> 20-07-09 12:36:55</c:v>
                </c:pt>
                <c:pt idx="6226">
                  <c:v> 20-07-09 12:37:00</c:v>
                </c:pt>
                <c:pt idx="6227">
                  <c:v> 20-07-09 12:37:05</c:v>
                </c:pt>
                <c:pt idx="6228">
                  <c:v> 20-07-09 12:37:10</c:v>
                </c:pt>
                <c:pt idx="6229">
                  <c:v> 20-07-09 12:37:15</c:v>
                </c:pt>
                <c:pt idx="6230">
                  <c:v> 20-07-09 12:37:20</c:v>
                </c:pt>
                <c:pt idx="6231">
                  <c:v> 20-07-09 12:37:25</c:v>
                </c:pt>
                <c:pt idx="6232">
                  <c:v> 20-07-09 12:37:30</c:v>
                </c:pt>
                <c:pt idx="6233">
                  <c:v> 20-07-09 12:37:35</c:v>
                </c:pt>
                <c:pt idx="6234">
                  <c:v> 20-07-09 12:37:40</c:v>
                </c:pt>
                <c:pt idx="6235">
                  <c:v> 20-07-09 12:37:45</c:v>
                </c:pt>
                <c:pt idx="6236">
                  <c:v> 20-07-09 12:37:50</c:v>
                </c:pt>
                <c:pt idx="6237">
                  <c:v> 20-07-09 12:37:55</c:v>
                </c:pt>
                <c:pt idx="6238">
                  <c:v> 20-07-09 12:38:00</c:v>
                </c:pt>
                <c:pt idx="6239">
                  <c:v> 20-07-09 12:38:05</c:v>
                </c:pt>
                <c:pt idx="6240">
                  <c:v> 20-07-09 12:38:10</c:v>
                </c:pt>
                <c:pt idx="6241">
                  <c:v> 20-07-09 12:38:45</c:v>
                </c:pt>
                <c:pt idx="6242">
                  <c:v> 20-07-09 12:38:50</c:v>
                </c:pt>
                <c:pt idx="6243">
                  <c:v> 20-07-09 12:38:55</c:v>
                </c:pt>
                <c:pt idx="6244">
                  <c:v> 20-07-09 12:39:00</c:v>
                </c:pt>
                <c:pt idx="6245">
                  <c:v> 20-07-09 12:39:05</c:v>
                </c:pt>
                <c:pt idx="6246">
                  <c:v> 20-07-09 12:39:10</c:v>
                </c:pt>
                <c:pt idx="6247">
                  <c:v> 20-07-09 12:39:15</c:v>
                </c:pt>
                <c:pt idx="6248">
                  <c:v> 20-07-09 12:39:20</c:v>
                </c:pt>
                <c:pt idx="6249">
                  <c:v> 20-07-09 12:39:25</c:v>
                </c:pt>
                <c:pt idx="6250">
                  <c:v> 20-07-09 12:39:30</c:v>
                </c:pt>
                <c:pt idx="6251">
                  <c:v> 20-07-09 12:39:35</c:v>
                </c:pt>
                <c:pt idx="6252">
                  <c:v> 20-07-09 12:39:40</c:v>
                </c:pt>
                <c:pt idx="6253">
                  <c:v> 20-07-09 12:39:45</c:v>
                </c:pt>
                <c:pt idx="6254">
                  <c:v> 20-07-09 12:39:50</c:v>
                </c:pt>
                <c:pt idx="6255">
                  <c:v> 20-07-09 12:39:55</c:v>
                </c:pt>
                <c:pt idx="6256">
                  <c:v> 20-07-09 12:40:00</c:v>
                </c:pt>
                <c:pt idx="6257">
                  <c:v> 20-07-09 12:40:05</c:v>
                </c:pt>
                <c:pt idx="6258">
                  <c:v> 20-07-09 12:40:25</c:v>
                </c:pt>
                <c:pt idx="6259">
                  <c:v> 20-07-09 12:40:30</c:v>
                </c:pt>
                <c:pt idx="6260">
                  <c:v> 20-07-09 12:40:35</c:v>
                </c:pt>
                <c:pt idx="6261">
                  <c:v> 20-07-09 12:40:40</c:v>
                </c:pt>
                <c:pt idx="6262">
                  <c:v> 20-07-09 12:40:45</c:v>
                </c:pt>
                <c:pt idx="6263">
                  <c:v> 20-07-09 12:40:50</c:v>
                </c:pt>
                <c:pt idx="6264">
                  <c:v> 20-07-09 12:40:55</c:v>
                </c:pt>
                <c:pt idx="6265">
                  <c:v> 20-07-09 12:41:00</c:v>
                </c:pt>
                <c:pt idx="6266">
                  <c:v> 20-07-09 12:41:05</c:v>
                </c:pt>
                <c:pt idx="6267">
                  <c:v> 20-07-09 12:41:10</c:v>
                </c:pt>
                <c:pt idx="6268">
                  <c:v> 20-07-09 12:41:15</c:v>
                </c:pt>
                <c:pt idx="6269">
                  <c:v> 20-07-09 12:41:20</c:v>
                </c:pt>
                <c:pt idx="6270">
                  <c:v> 20-07-09 12:41:25</c:v>
                </c:pt>
                <c:pt idx="6271">
                  <c:v> 20-07-09 12:41:30</c:v>
                </c:pt>
                <c:pt idx="6272">
                  <c:v> 20-07-09 12:41:35</c:v>
                </c:pt>
                <c:pt idx="6273">
                  <c:v> 20-07-09 12:41:40</c:v>
                </c:pt>
                <c:pt idx="6274">
                  <c:v> 20-07-09 12:41:45</c:v>
                </c:pt>
                <c:pt idx="6275">
                  <c:v> 20-07-09 12:41:50</c:v>
                </c:pt>
                <c:pt idx="6276">
                  <c:v> 20-07-09 12:41:55</c:v>
                </c:pt>
                <c:pt idx="6277">
                  <c:v> 20-07-09 12:42:00</c:v>
                </c:pt>
                <c:pt idx="6278">
                  <c:v> 20-07-09 12:42:05</c:v>
                </c:pt>
                <c:pt idx="6279">
                  <c:v> 20-07-09 12:42:10</c:v>
                </c:pt>
                <c:pt idx="6280">
                  <c:v> 20-07-09 12:42:15</c:v>
                </c:pt>
                <c:pt idx="6281">
                  <c:v> 20-07-09 12:42:20</c:v>
                </c:pt>
                <c:pt idx="6282">
                  <c:v> 20-07-09 12:42:25</c:v>
                </c:pt>
                <c:pt idx="6283">
                  <c:v> 20-07-09 12:42:30</c:v>
                </c:pt>
                <c:pt idx="6284">
                  <c:v> 20-07-09 12:42:35</c:v>
                </c:pt>
                <c:pt idx="6285">
                  <c:v> 20-07-09 12:42:40</c:v>
                </c:pt>
                <c:pt idx="6286">
                  <c:v> 20-07-09 12:42:45</c:v>
                </c:pt>
                <c:pt idx="6287">
                  <c:v> 20-07-09 12:42:50</c:v>
                </c:pt>
                <c:pt idx="6288">
                  <c:v> 20-07-09 12:42:55</c:v>
                </c:pt>
                <c:pt idx="6289">
                  <c:v> 20-07-09 12:43:00</c:v>
                </c:pt>
                <c:pt idx="6290">
                  <c:v> 20-07-09 12:43:05</c:v>
                </c:pt>
                <c:pt idx="6291">
                  <c:v> 20-07-09 12:43:10</c:v>
                </c:pt>
                <c:pt idx="6292">
                  <c:v> 20-07-09 12:43:15</c:v>
                </c:pt>
                <c:pt idx="6293">
                  <c:v> 20-07-09 12:43:20</c:v>
                </c:pt>
                <c:pt idx="6294">
                  <c:v> 20-07-09 12:43:25</c:v>
                </c:pt>
                <c:pt idx="6295">
                  <c:v> 20-07-09 12:43:30</c:v>
                </c:pt>
                <c:pt idx="6296">
                  <c:v> 20-07-09 12:43:35</c:v>
                </c:pt>
                <c:pt idx="6297">
                  <c:v> 20-07-09 12:44:25</c:v>
                </c:pt>
                <c:pt idx="6298">
                  <c:v> 20-07-09 12:44:30</c:v>
                </c:pt>
                <c:pt idx="6299">
                  <c:v> 20-07-09 12:44:35</c:v>
                </c:pt>
                <c:pt idx="6300">
                  <c:v> 20-07-09 12:44:40</c:v>
                </c:pt>
                <c:pt idx="6301">
                  <c:v> 20-07-09 12:44:45</c:v>
                </c:pt>
                <c:pt idx="6302">
                  <c:v> 20-07-09 12:44:50</c:v>
                </c:pt>
                <c:pt idx="6303">
                  <c:v> 20-07-09 12:44:55</c:v>
                </c:pt>
                <c:pt idx="6304">
                  <c:v> 20-07-09 12:45:00</c:v>
                </c:pt>
                <c:pt idx="6305">
                  <c:v> 20-07-09 12:45:05</c:v>
                </c:pt>
                <c:pt idx="6306">
                  <c:v> 20-07-09 12:45:10</c:v>
                </c:pt>
                <c:pt idx="6307">
                  <c:v> 20-07-09 12:45:15</c:v>
                </c:pt>
                <c:pt idx="6308">
                  <c:v> 20-07-09 12:45:20</c:v>
                </c:pt>
                <c:pt idx="6309">
                  <c:v> 20-07-09 12:45:25</c:v>
                </c:pt>
                <c:pt idx="6310">
                  <c:v> 20-07-09 12:45:30</c:v>
                </c:pt>
                <c:pt idx="6311">
                  <c:v> 20-07-09 12:45:35</c:v>
                </c:pt>
                <c:pt idx="6312">
                  <c:v> 20-07-09 12:45:40</c:v>
                </c:pt>
                <c:pt idx="6313">
                  <c:v> 20-07-09 12:45:45</c:v>
                </c:pt>
                <c:pt idx="6314">
                  <c:v> 20-07-09 12:45:50</c:v>
                </c:pt>
                <c:pt idx="6315">
                  <c:v> 20-07-09 12:45:55</c:v>
                </c:pt>
                <c:pt idx="6316">
                  <c:v> 20-07-09 12:46:50</c:v>
                </c:pt>
                <c:pt idx="6317">
                  <c:v> 20-07-09 12:46:55</c:v>
                </c:pt>
                <c:pt idx="6318">
                  <c:v> 20-07-09 12:47:00</c:v>
                </c:pt>
                <c:pt idx="6319">
                  <c:v> 20-07-09 12:47:05</c:v>
                </c:pt>
                <c:pt idx="6320">
                  <c:v> 20-07-09 12:47:10</c:v>
                </c:pt>
                <c:pt idx="6321">
                  <c:v> 20-07-09 12:47:15</c:v>
                </c:pt>
                <c:pt idx="6322">
                  <c:v> 20-07-09 12:47:20</c:v>
                </c:pt>
                <c:pt idx="6323">
                  <c:v> 20-07-09 12:47:25</c:v>
                </c:pt>
                <c:pt idx="6324">
                  <c:v> 20-07-09 12:47:30</c:v>
                </c:pt>
                <c:pt idx="6325">
                  <c:v> 20-07-09 12:47:35</c:v>
                </c:pt>
                <c:pt idx="6326">
                  <c:v> 20-07-09 12:47:40</c:v>
                </c:pt>
                <c:pt idx="6327">
                  <c:v> 20-07-09 12:47:45</c:v>
                </c:pt>
                <c:pt idx="6328">
                  <c:v> 20-07-09 12:47:50</c:v>
                </c:pt>
                <c:pt idx="6329">
                  <c:v> 20-07-09 12:47:55</c:v>
                </c:pt>
                <c:pt idx="6330">
                  <c:v> 20-07-09 12:48:00</c:v>
                </c:pt>
                <c:pt idx="6331">
                  <c:v> 20-07-09 12:48:05</c:v>
                </c:pt>
                <c:pt idx="6332">
                  <c:v> 20-07-09 12:48:10</c:v>
                </c:pt>
                <c:pt idx="6333">
                  <c:v> 20-07-09 12:48:15</c:v>
                </c:pt>
                <c:pt idx="6334">
                  <c:v> 20-07-09 12:48:20</c:v>
                </c:pt>
                <c:pt idx="6335">
                  <c:v> 20-07-09 12:48:25</c:v>
                </c:pt>
                <c:pt idx="6336">
                  <c:v> 20-07-09 12:48:30</c:v>
                </c:pt>
                <c:pt idx="6337">
                  <c:v> 20-07-09 12:48:35</c:v>
                </c:pt>
                <c:pt idx="6338">
                  <c:v> 20-07-09 12:48:40</c:v>
                </c:pt>
                <c:pt idx="6339">
                  <c:v> 20-07-09 12:48:45</c:v>
                </c:pt>
                <c:pt idx="6340">
                  <c:v> 20-07-09 12:48:50</c:v>
                </c:pt>
                <c:pt idx="6341">
                  <c:v> 20-07-09 12:48:55</c:v>
                </c:pt>
                <c:pt idx="6342">
                  <c:v> 20-07-09 12:49:00</c:v>
                </c:pt>
                <c:pt idx="6343">
                  <c:v> 20-07-09 12:49:05</c:v>
                </c:pt>
                <c:pt idx="6344">
                  <c:v> 20-07-09 12:49:10</c:v>
                </c:pt>
                <c:pt idx="6345">
                  <c:v> 20-07-09 12:49:15</c:v>
                </c:pt>
                <c:pt idx="6346">
                  <c:v> 20-07-09 12:49:20</c:v>
                </c:pt>
                <c:pt idx="6347">
                  <c:v> 20-07-09 12:49:25</c:v>
                </c:pt>
                <c:pt idx="6348">
                  <c:v> 20-07-09 12:49:30</c:v>
                </c:pt>
                <c:pt idx="6349">
                  <c:v> 20-07-09 12:49:35</c:v>
                </c:pt>
                <c:pt idx="6350">
                  <c:v> 20-07-09 12:49:40</c:v>
                </c:pt>
                <c:pt idx="6351">
                  <c:v> 20-07-09 12:49:45</c:v>
                </c:pt>
                <c:pt idx="6352">
                  <c:v> 20-07-09 12:49:50</c:v>
                </c:pt>
                <c:pt idx="6353">
                  <c:v> 20-07-09 12:49:55</c:v>
                </c:pt>
                <c:pt idx="6354">
                  <c:v> 20-07-09 12:50:00</c:v>
                </c:pt>
                <c:pt idx="6355">
                  <c:v> 20-07-09 12:50:05</c:v>
                </c:pt>
                <c:pt idx="6356">
                  <c:v> 20-07-09 12:50:10</c:v>
                </c:pt>
                <c:pt idx="6357">
                  <c:v> 20-07-09 12:50:15</c:v>
                </c:pt>
                <c:pt idx="6358">
                  <c:v> 20-07-09 12:50:20</c:v>
                </c:pt>
                <c:pt idx="6359">
                  <c:v> 20-07-09 12:50:25</c:v>
                </c:pt>
                <c:pt idx="6360">
                  <c:v> 20-07-09 12:51:10</c:v>
                </c:pt>
                <c:pt idx="6361">
                  <c:v> 20-07-09 12:51:15</c:v>
                </c:pt>
                <c:pt idx="6362">
                  <c:v> 20-07-09 12:51:20</c:v>
                </c:pt>
                <c:pt idx="6363">
                  <c:v> 20-07-09 12:51:25</c:v>
                </c:pt>
                <c:pt idx="6364">
                  <c:v> 20-07-09 12:51:30</c:v>
                </c:pt>
                <c:pt idx="6365">
                  <c:v> 20-07-09 12:51:35</c:v>
                </c:pt>
                <c:pt idx="6366">
                  <c:v> 20-07-09 12:51:40</c:v>
                </c:pt>
                <c:pt idx="6367">
                  <c:v> 20-07-09 12:51:45</c:v>
                </c:pt>
                <c:pt idx="6368">
                  <c:v> 20-07-09 12:51:50</c:v>
                </c:pt>
                <c:pt idx="6369">
                  <c:v> 20-07-09 12:51:55</c:v>
                </c:pt>
                <c:pt idx="6370">
                  <c:v> 20-07-09 12:52:00</c:v>
                </c:pt>
                <c:pt idx="6371">
                  <c:v> 20-07-09 12:52:05</c:v>
                </c:pt>
                <c:pt idx="6372">
                  <c:v> 20-07-09 12:52:10</c:v>
                </c:pt>
                <c:pt idx="6373">
                  <c:v> 20-07-09 12:52:15</c:v>
                </c:pt>
                <c:pt idx="6374">
                  <c:v> 20-07-09 12:52:20</c:v>
                </c:pt>
                <c:pt idx="6375">
                  <c:v> 20-07-09 12:52:25</c:v>
                </c:pt>
                <c:pt idx="6376">
                  <c:v> 20-07-09 12:52:30</c:v>
                </c:pt>
                <c:pt idx="6377">
                  <c:v> 20-07-09 12:52:35</c:v>
                </c:pt>
                <c:pt idx="6378">
                  <c:v> 20-07-09 12:52:40</c:v>
                </c:pt>
                <c:pt idx="6379">
                  <c:v> 20-07-09 12:52:45</c:v>
                </c:pt>
                <c:pt idx="6380">
                  <c:v> 20-07-09 12:52:50</c:v>
                </c:pt>
                <c:pt idx="6381">
                  <c:v> 20-07-09 12:52:55</c:v>
                </c:pt>
                <c:pt idx="6382">
                  <c:v> 20-07-09 12:53:00</c:v>
                </c:pt>
                <c:pt idx="6383">
                  <c:v> 20-07-09 12:53:05</c:v>
                </c:pt>
                <c:pt idx="6384">
                  <c:v> 20-07-09 12:53:10</c:v>
                </c:pt>
                <c:pt idx="6385">
                  <c:v> 20-07-09 12:53:15</c:v>
                </c:pt>
                <c:pt idx="6386">
                  <c:v> 20-07-09 12:53:20</c:v>
                </c:pt>
                <c:pt idx="6387">
                  <c:v> 20-07-09 12:53:25</c:v>
                </c:pt>
                <c:pt idx="6388">
                  <c:v> 20-07-09 12:53:30</c:v>
                </c:pt>
                <c:pt idx="6389">
                  <c:v> 20-07-09 12:53:35</c:v>
                </c:pt>
                <c:pt idx="6390">
                  <c:v> 20-07-09 12:53:40</c:v>
                </c:pt>
                <c:pt idx="6391">
                  <c:v> 20-07-09 12:53:45</c:v>
                </c:pt>
                <c:pt idx="6392">
                  <c:v> 20-07-09 12:53:50</c:v>
                </c:pt>
                <c:pt idx="6393">
                  <c:v> 20-07-09 12:53:55</c:v>
                </c:pt>
                <c:pt idx="6394">
                  <c:v> 20-07-09 12:54:00</c:v>
                </c:pt>
                <c:pt idx="6395">
                  <c:v> 20-07-09 12:54:05</c:v>
                </c:pt>
                <c:pt idx="6396">
                  <c:v> 20-07-09 12:54:10</c:v>
                </c:pt>
                <c:pt idx="6397">
                  <c:v> 20-07-09 12:54:15</c:v>
                </c:pt>
                <c:pt idx="6398">
                  <c:v> 20-07-09 12:54:20</c:v>
                </c:pt>
                <c:pt idx="6399">
                  <c:v> 20-07-09 12:54:25</c:v>
                </c:pt>
                <c:pt idx="6400">
                  <c:v> 20-07-09 12:54:30</c:v>
                </c:pt>
                <c:pt idx="6401">
                  <c:v> 20-07-09 12:54:35</c:v>
                </c:pt>
                <c:pt idx="6402">
                  <c:v> 20-07-09 12:54:40</c:v>
                </c:pt>
                <c:pt idx="6403">
                  <c:v> 20-07-09 12:54:45</c:v>
                </c:pt>
                <c:pt idx="6404">
                  <c:v> 20-07-09 12:54:50</c:v>
                </c:pt>
                <c:pt idx="6405">
                  <c:v> 20-07-09 12:54:55</c:v>
                </c:pt>
                <c:pt idx="6406">
                  <c:v> 20-07-09 12:55:00</c:v>
                </c:pt>
                <c:pt idx="6407">
                  <c:v> 20-07-09 12:55:05</c:v>
                </c:pt>
                <c:pt idx="6408">
                  <c:v> 20-07-09 12:55:10</c:v>
                </c:pt>
                <c:pt idx="6409">
                  <c:v> 20-07-09 12:55:15</c:v>
                </c:pt>
                <c:pt idx="6410">
                  <c:v> 20-07-09 12:55:20</c:v>
                </c:pt>
                <c:pt idx="6411">
                  <c:v> 20-07-09 12:55:25</c:v>
                </c:pt>
                <c:pt idx="6412">
                  <c:v> 20-07-09 12:55:30</c:v>
                </c:pt>
                <c:pt idx="6413">
                  <c:v> 20-07-09 12:55:35</c:v>
                </c:pt>
                <c:pt idx="6414">
                  <c:v> 20-07-09 12:55:40</c:v>
                </c:pt>
                <c:pt idx="6415">
                  <c:v> 20-07-09 12:55:45</c:v>
                </c:pt>
                <c:pt idx="6416">
                  <c:v> 20-07-09 12:55:50</c:v>
                </c:pt>
                <c:pt idx="6417">
                  <c:v> 20-07-09 12:55:55</c:v>
                </c:pt>
                <c:pt idx="6418">
                  <c:v> 20-07-09 12:56:00</c:v>
                </c:pt>
                <c:pt idx="6419">
                  <c:v> 20-07-09 12:56:05</c:v>
                </c:pt>
                <c:pt idx="6420">
                  <c:v> 20-07-09 12:56:10</c:v>
                </c:pt>
                <c:pt idx="6421">
                  <c:v> 20-07-09 12:56:15</c:v>
                </c:pt>
                <c:pt idx="6422">
                  <c:v> 20-07-09 12:56:20</c:v>
                </c:pt>
                <c:pt idx="6423">
                  <c:v> 20-07-09 12:56:25</c:v>
                </c:pt>
                <c:pt idx="6424">
                  <c:v> 20-07-09 12:56:30</c:v>
                </c:pt>
                <c:pt idx="6425">
                  <c:v> 20-07-09 12:56:35</c:v>
                </c:pt>
                <c:pt idx="6426">
                  <c:v> 20-07-09 12:56:40</c:v>
                </c:pt>
                <c:pt idx="6427">
                  <c:v> 20-07-09 12:56:45</c:v>
                </c:pt>
                <c:pt idx="6428">
                  <c:v> 20-07-09 12:56:50</c:v>
                </c:pt>
                <c:pt idx="6429">
                  <c:v> 20-07-09 12:56:55</c:v>
                </c:pt>
                <c:pt idx="6430">
                  <c:v> 20-07-09 12:57:00</c:v>
                </c:pt>
                <c:pt idx="6431">
                  <c:v> 20-07-09 12:57:05</c:v>
                </c:pt>
                <c:pt idx="6432">
                  <c:v> 20-07-09 12:57:10</c:v>
                </c:pt>
                <c:pt idx="6433">
                  <c:v> 20-07-09 12:57:15</c:v>
                </c:pt>
                <c:pt idx="6434">
                  <c:v> 20-07-09 12:57:20</c:v>
                </c:pt>
                <c:pt idx="6435">
                  <c:v> 20-07-09 12:57:25</c:v>
                </c:pt>
                <c:pt idx="6436">
                  <c:v> 20-07-09 12:57:30</c:v>
                </c:pt>
                <c:pt idx="6437">
                  <c:v> 20-07-09 12:57:35</c:v>
                </c:pt>
                <c:pt idx="6438">
                  <c:v> 20-07-09 12:57:40</c:v>
                </c:pt>
                <c:pt idx="6439">
                  <c:v> 20-07-09 12:57:45</c:v>
                </c:pt>
                <c:pt idx="6440">
                  <c:v> 20-07-09 12:57:50</c:v>
                </c:pt>
                <c:pt idx="6441">
                  <c:v> 20-07-09 12:57:55</c:v>
                </c:pt>
                <c:pt idx="6442">
                  <c:v> 20-07-09 12:58:00</c:v>
                </c:pt>
                <c:pt idx="6443">
                  <c:v> 20-07-09 12:58:05</c:v>
                </c:pt>
                <c:pt idx="6444">
                  <c:v> 20-07-09 12:58:10</c:v>
                </c:pt>
                <c:pt idx="6445">
                  <c:v> 20-07-09 12:58:15</c:v>
                </c:pt>
                <c:pt idx="6446">
                  <c:v> 20-07-09 12:58:20</c:v>
                </c:pt>
                <c:pt idx="6447">
                  <c:v> 20-07-09 12:58:25</c:v>
                </c:pt>
                <c:pt idx="6448">
                  <c:v> 20-07-09 12:58:30</c:v>
                </c:pt>
                <c:pt idx="6449">
                  <c:v> 20-07-09 12:58:35</c:v>
                </c:pt>
                <c:pt idx="6450">
                  <c:v> 20-07-09 12:58:40</c:v>
                </c:pt>
                <c:pt idx="6451">
                  <c:v> 20-07-09 12:58:45</c:v>
                </c:pt>
                <c:pt idx="6452">
                  <c:v> 20-07-09 12:58:50</c:v>
                </c:pt>
                <c:pt idx="6453">
                  <c:v> 20-07-09 12:58:55</c:v>
                </c:pt>
                <c:pt idx="6454">
                  <c:v> 20-07-09 12:59:00</c:v>
                </c:pt>
                <c:pt idx="6455">
                  <c:v> 20-07-09 12:59:05</c:v>
                </c:pt>
                <c:pt idx="6456">
                  <c:v> 20-07-09 12:59:10</c:v>
                </c:pt>
                <c:pt idx="6457">
                  <c:v> 20-07-09 12:59:15</c:v>
                </c:pt>
                <c:pt idx="6458">
                  <c:v> 20-07-09 12:59:20</c:v>
                </c:pt>
                <c:pt idx="6459">
                  <c:v> 20-07-09 12:59:50</c:v>
                </c:pt>
                <c:pt idx="6460">
                  <c:v> 20-07-09 12:59:55</c:v>
                </c:pt>
                <c:pt idx="6461">
                  <c:v> 20-07-09 01:00:00</c:v>
                </c:pt>
                <c:pt idx="6462">
                  <c:v> 20-07-09 01:00:05</c:v>
                </c:pt>
                <c:pt idx="6463">
                  <c:v> 20-07-09 01:00:10</c:v>
                </c:pt>
                <c:pt idx="6464">
                  <c:v> 20-07-09 01:00:15</c:v>
                </c:pt>
                <c:pt idx="6465">
                  <c:v> 20-07-09 01:00:20</c:v>
                </c:pt>
                <c:pt idx="6466">
                  <c:v> 20-07-09 01:00:25</c:v>
                </c:pt>
                <c:pt idx="6467">
                  <c:v> 20-07-09 01:00:30</c:v>
                </c:pt>
                <c:pt idx="6468">
                  <c:v> 20-07-09 01:00:35</c:v>
                </c:pt>
                <c:pt idx="6469">
                  <c:v> 20-07-09 01:00:40</c:v>
                </c:pt>
                <c:pt idx="6470">
                  <c:v> 20-07-09 01:00:45</c:v>
                </c:pt>
                <c:pt idx="6471">
                  <c:v> 20-07-09 01:00:50</c:v>
                </c:pt>
                <c:pt idx="6472">
                  <c:v> 20-07-09 01:00:55</c:v>
                </c:pt>
                <c:pt idx="6473">
                  <c:v> 20-07-09 01:01:00</c:v>
                </c:pt>
                <c:pt idx="6474">
                  <c:v> 20-07-09 01:01:05</c:v>
                </c:pt>
                <c:pt idx="6475">
                  <c:v> 20-07-09 01:01:10</c:v>
                </c:pt>
                <c:pt idx="6476">
                  <c:v> 20-07-09 01:01:15</c:v>
                </c:pt>
                <c:pt idx="6477">
                  <c:v> 20-07-09 01:01:20</c:v>
                </c:pt>
                <c:pt idx="6478">
                  <c:v> 20-07-09 01:01:25</c:v>
                </c:pt>
                <c:pt idx="6479">
                  <c:v> 20-07-09 01:01:30</c:v>
                </c:pt>
                <c:pt idx="6480">
                  <c:v> 20-07-09 01:01:35</c:v>
                </c:pt>
                <c:pt idx="6481">
                  <c:v> 20-07-09 01:01:40</c:v>
                </c:pt>
                <c:pt idx="6482">
                  <c:v> 20-07-09 01:01:45</c:v>
                </c:pt>
                <c:pt idx="6483">
                  <c:v> 20-07-09 01:01:50</c:v>
                </c:pt>
                <c:pt idx="6484">
                  <c:v> 20-07-09 01:01:55</c:v>
                </c:pt>
                <c:pt idx="6485">
                  <c:v> 20-07-09 01:02:00</c:v>
                </c:pt>
                <c:pt idx="6486">
                  <c:v> 20-07-09 01:02:05</c:v>
                </c:pt>
                <c:pt idx="6487">
                  <c:v> 20-07-09 01:02:10</c:v>
                </c:pt>
                <c:pt idx="6488">
                  <c:v> 20-07-09 01:02:15</c:v>
                </c:pt>
                <c:pt idx="6489">
                  <c:v> 20-07-09 01:02:20</c:v>
                </c:pt>
                <c:pt idx="6490">
                  <c:v> 20-07-09 01:02:25</c:v>
                </c:pt>
                <c:pt idx="6491">
                  <c:v> 20-07-09 01:02:30</c:v>
                </c:pt>
                <c:pt idx="6492">
                  <c:v> 20-07-09 01:02:35</c:v>
                </c:pt>
                <c:pt idx="6493">
                  <c:v> 20-07-09 01:02:40</c:v>
                </c:pt>
                <c:pt idx="6494">
                  <c:v> 20-07-09 01:02:45</c:v>
                </c:pt>
                <c:pt idx="6495">
                  <c:v> 20-07-09 01:02:50</c:v>
                </c:pt>
                <c:pt idx="6496">
                  <c:v> 20-07-09 01:02:55</c:v>
                </c:pt>
                <c:pt idx="6497">
                  <c:v> 20-07-09 01:03:00</c:v>
                </c:pt>
                <c:pt idx="6498">
                  <c:v> 20-07-09 01:03:05</c:v>
                </c:pt>
                <c:pt idx="6499">
                  <c:v> 20-07-09 01:03:10</c:v>
                </c:pt>
                <c:pt idx="6500">
                  <c:v> 20-07-09 01:03:15</c:v>
                </c:pt>
                <c:pt idx="6501">
                  <c:v> 20-07-09 01:03:20</c:v>
                </c:pt>
                <c:pt idx="6502">
                  <c:v> 20-07-09 01:03:25</c:v>
                </c:pt>
                <c:pt idx="6503">
                  <c:v> 20-07-09 01:03:30</c:v>
                </c:pt>
                <c:pt idx="6504">
                  <c:v> 20-07-09 01:03:35</c:v>
                </c:pt>
                <c:pt idx="6505">
                  <c:v> 20-07-09 01:03:40</c:v>
                </c:pt>
                <c:pt idx="6506">
                  <c:v> 20-07-09 01:03:45</c:v>
                </c:pt>
                <c:pt idx="6507">
                  <c:v> 20-07-09 01:03:50</c:v>
                </c:pt>
                <c:pt idx="6508">
                  <c:v> 20-07-09 01:03:55</c:v>
                </c:pt>
                <c:pt idx="6509">
                  <c:v> 20-07-09 01:04:00</c:v>
                </c:pt>
                <c:pt idx="6510">
                  <c:v> 20-07-09 01:04:05</c:v>
                </c:pt>
                <c:pt idx="6511">
                  <c:v> 20-07-09 01:04:10</c:v>
                </c:pt>
                <c:pt idx="6512">
                  <c:v> 20-07-09 01:04:15</c:v>
                </c:pt>
                <c:pt idx="6513">
                  <c:v> 20-07-09 01:04:20</c:v>
                </c:pt>
                <c:pt idx="6514">
                  <c:v> 20-07-09 01:04:25</c:v>
                </c:pt>
                <c:pt idx="6515">
                  <c:v> 20-07-09 01:04:30</c:v>
                </c:pt>
                <c:pt idx="6516">
                  <c:v> 20-07-09 01:04:35</c:v>
                </c:pt>
                <c:pt idx="6517">
                  <c:v> 20-07-09 01:04:40</c:v>
                </c:pt>
                <c:pt idx="6518">
                  <c:v> 20-07-09 01:04:45</c:v>
                </c:pt>
                <c:pt idx="6519">
                  <c:v> 20-07-09 01:04:50</c:v>
                </c:pt>
                <c:pt idx="6520">
                  <c:v> 20-07-09 01:04:55</c:v>
                </c:pt>
                <c:pt idx="6521">
                  <c:v> 20-07-09 01:05:00</c:v>
                </c:pt>
                <c:pt idx="6522">
                  <c:v> 20-07-09 01:05:05</c:v>
                </c:pt>
                <c:pt idx="6523">
                  <c:v> 20-07-09 01:05:10</c:v>
                </c:pt>
                <c:pt idx="6524">
                  <c:v> 20-07-09 01:05:15</c:v>
                </c:pt>
                <c:pt idx="6525">
                  <c:v> 20-07-09 01:05:20</c:v>
                </c:pt>
                <c:pt idx="6526">
                  <c:v> 20-07-09 01:05:25</c:v>
                </c:pt>
                <c:pt idx="6527">
                  <c:v> 20-07-09 01:05:30</c:v>
                </c:pt>
                <c:pt idx="6528">
                  <c:v> 20-07-09 01:05:35</c:v>
                </c:pt>
                <c:pt idx="6529">
                  <c:v> 20-07-09 01:05:40</c:v>
                </c:pt>
                <c:pt idx="6530">
                  <c:v> 20-07-09 01:05:45</c:v>
                </c:pt>
                <c:pt idx="6531">
                  <c:v> 20-07-09 01:05:50</c:v>
                </c:pt>
                <c:pt idx="6532">
                  <c:v> 20-07-09 01:05:55</c:v>
                </c:pt>
                <c:pt idx="6533">
                  <c:v> 20-07-09 01:06:00</c:v>
                </c:pt>
                <c:pt idx="6534">
                  <c:v> 20-07-09 01:06:40</c:v>
                </c:pt>
                <c:pt idx="6535">
                  <c:v> 20-07-09 01:06:45</c:v>
                </c:pt>
                <c:pt idx="6536">
                  <c:v> 20-07-09 01:06:50</c:v>
                </c:pt>
                <c:pt idx="6537">
                  <c:v> 20-07-09 01:06:55</c:v>
                </c:pt>
                <c:pt idx="6538">
                  <c:v> 20-07-09 01:07:00</c:v>
                </c:pt>
                <c:pt idx="6539">
                  <c:v> 20-07-09 01:07:05</c:v>
                </c:pt>
                <c:pt idx="6540">
                  <c:v> 20-07-09 01:07:10</c:v>
                </c:pt>
                <c:pt idx="6541">
                  <c:v> 20-07-09 01:07:15</c:v>
                </c:pt>
                <c:pt idx="6542">
                  <c:v> 20-07-09 01:07:20</c:v>
                </c:pt>
                <c:pt idx="6543">
                  <c:v> 20-07-09 01:07:25</c:v>
                </c:pt>
                <c:pt idx="6544">
                  <c:v> 20-07-09 01:07:30</c:v>
                </c:pt>
                <c:pt idx="6545">
                  <c:v> 20-07-09 01:07:35</c:v>
                </c:pt>
                <c:pt idx="6546">
                  <c:v> 20-07-09 01:07:40</c:v>
                </c:pt>
                <c:pt idx="6547">
                  <c:v> 20-07-09 01:07:45</c:v>
                </c:pt>
                <c:pt idx="6548">
                  <c:v> 20-07-09 01:07:50</c:v>
                </c:pt>
                <c:pt idx="6549">
                  <c:v> 20-07-09 01:07:55</c:v>
                </c:pt>
                <c:pt idx="6550">
                  <c:v> 20-07-09 01:08:00</c:v>
                </c:pt>
                <c:pt idx="6551">
                  <c:v> 20-07-09 01:08:05</c:v>
                </c:pt>
                <c:pt idx="6552">
                  <c:v> 20-07-09 01:08:10</c:v>
                </c:pt>
                <c:pt idx="6553">
                  <c:v> 20-07-09 01:08:15</c:v>
                </c:pt>
                <c:pt idx="6554">
                  <c:v> 20-07-09 01:08:20</c:v>
                </c:pt>
                <c:pt idx="6555">
                  <c:v> 20-07-09 01:08:25</c:v>
                </c:pt>
                <c:pt idx="6556">
                  <c:v> 20-07-09 01:08:30</c:v>
                </c:pt>
                <c:pt idx="6557">
                  <c:v> 20-07-09 01:08:35</c:v>
                </c:pt>
                <c:pt idx="6558">
                  <c:v> 20-07-09 01:08:40</c:v>
                </c:pt>
                <c:pt idx="6559">
                  <c:v> 20-07-09 01:08:45</c:v>
                </c:pt>
                <c:pt idx="6560">
                  <c:v> 20-07-09 01:08:50</c:v>
                </c:pt>
                <c:pt idx="6561">
                  <c:v> 20-07-09 01:08:55</c:v>
                </c:pt>
                <c:pt idx="6562">
                  <c:v> 20-07-09 01:09:00</c:v>
                </c:pt>
                <c:pt idx="6563">
                  <c:v> 20-07-09 01:09:05</c:v>
                </c:pt>
                <c:pt idx="6564">
                  <c:v> 20-07-09 01:09:10</c:v>
                </c:pt>
                <c:pt idx="6565">
                  <c:v> 20-07-09 01:09:15</c:v>
                </c:pt>
                <c:pt idx="6566">
                  <c:v> 20-07-09 01:09:20</c:v>
                </c:pt>
                <c:pt idx="6567">
                  <c:v> 20-07-09 01:09:25</c:v>
                </c:pt>
                <c:pt idx="6568">
                  <c:v> 20-07-09 01:09:30</c:v>
                </c:pt>
                <c:pt idx="6569">
                  <c:v> 20-07-09 01:09:35</c:v>
                </c:pt>
                <c:pt idx="6570">
                  <c:v> 20-07-09 01:09:40</c:v>
                </c:pt>
                <c:pt idx="6571">
                  <c:v> 20-07-09 01:09:45</c:v>
                </c:pt>
                <c:pt idx="6572">
                  <c:v> 20-07-09 01:09:50</c:v>
                </c:pt>
                <c:pt idx="6573">
                  <c:v> 20-07-09 01:09:55</c:v>
                </c:pt>
                <c:pt idx="6574">
                  <c:v> 20-07-09 01:10:00</c:v>
                </c:pt>
                <c:pt idx="6575">
                  <c:v> 20-07-09 01:10:05</c:v>
                </c:pt>
                <c:pt idx="6576">
                  <c:v> 20-07-09 01:10:10</c:v>
                </c:pt>
                <c:pt idx="6577">
                  <c:v> 20-07-09 01:10:15</c:v>
                </c:pt>
                <c:pt idx="6578">
                  <c:v> 20-07-09 01:10:20</c:v>
                </c:pt>
                <c:pt idx="6579">
                  <c:v> 20-07-09 01:10:25</c:v>
                </c:pt>
                <c:pt idx="6580">
                  <c:v> 20-07-09 01:10:30</c:v>
                </c:pt>
                <c:pt idx="6581">
                  <c:v> 20-07-09 01:10:35</c:v>
                </c:pt>
                <c:pt idx="6582">
                  <c:v> 20-07-09 01:10:40</c:v>
                </c:pt>
                <c:pt idx="6583">
                  <c:v> 20-07-09 01:10:45</c:v>
                </c:pt>
                <c:pt idx="6584">
                  <c:v> 20-07-09 01:10:50</c:v>
                </c:pt>
                <c:pt idx="6585">
                  <c:v> 20-07-09 01:10:55</c:v>
                </c:pt>
                <c:pt idx="6586">
                  <c:v> 20-07-09 01:11:00</c:v>
                </c:pt>
                <c:pt idx="6587">
                  <c:v> 20-07-09 01:11:05</c:v>
                </c:pt>
                <c:pt idx="6588">
                  <c:v> 20-07-09 01:11:10</c:v>
                </c:pt>
                <c:pt idx="6589">
                  <c:v> 20-07-09 01:11:15</c:v>
                </c:pt>
                <c:pt idx="6590">
                  <c:v> 20-07-09 01:11:20</c:v>
                </c:pt>
                <c:pt idx="6591">
                  <c:v> 20-07-09 01:11:25</c:v>
                </c:pt>
                <c:pt idx="6592">
                  <c:v> 20-07-09 01:11:30</c:v>
                </c:pt>
                <c:pt idx="6593">
                  <c:v> 20-07-09 01:11:35</c:v>
                </c:pt>
                <c:pt idx="6594">
                  <c:v> 20-07-09 01:11:40</c:v>
                </c:pt>
                <c:pt idx="6595">
                  <c:v> 20-07-09 01:11:45</c:v>
                </c:pt>
                <c:pt idx="6596">
                  <c:v> 20-07-09 01:11:50</c:v>
                </c:pt>
                <c:pt idx="6597">
                  <c:v> 20-07-09 01:11:55</c:v>
                </c:pt>
                <c:pt idx="6598">
                  <c:v> 20-07-09 01:12:00</c:v>
                </c:pt>
                <c:pt idx="6599">
                  <c:v> 20-07-09 01:12:05</c:v>
                </c:pt>
                <c:pt idx="6600">
                  <c:v> 20-07-09 01:12:10</c:v>
                </c:pt>
                <c:pt idx="6601">
                  <c:v> 20-07-09 01:12:15</c:v>
                </c:pt>
                <c:pt idx="6602">
                  <c:v> 20-07-09 01:12:20</c:v>
                </c:pt>
                <c:pt idx="6603">
                  <c:v> 20-07-09 01:12:25</c:v>
                </c:pt>
                <c:pt idx="6604">
                  <c:v> 20-07-09 01:12:30</c:v>
                </c:pt>
                <c:pt idx="6605">
                  <c:v> 20-07-09 01:12:35</c:v>
                </c:pt>
                <c:pt idx="6606">
                  <c:v> 20-07-09 01:12:40</c:v>
                </c:pt>
                <c:pt idx="6607">
                  <c:v> 20-07-09 01:12:45</c:v>
                </c:pt>
                <c:pt idx="6608">
                  <c:v> 20-07-09 01:12:50</c:v>
                </c:pt>
                <c:pt idx="6609">
                  <c:v> 20-07-09 01:12:55</c:v>
                </c:pt>
                <c:pt idx="6610">
                  <c:v> 20-07-09 01:13:00</c:v>
                </c:pt>
                <c:pt idx="6611">
                  <c:v> 20-07-09 01:13:05</c:v>
                </c:pt>
                <c:pt idx="6612">
                  <c:v> 20-07-09 01:13:10</c:v>
                </c:pt>
                <c:pt idx="6613">
                  <c:v> 20-07-09 01:13:15</c:v>
                </c:pt>
                <c:pt idx="6614">
                  <c:v> 20-07-09 01:13:20</c:v>
                </c:pt>
                <c:pt idx="6615">
                  <c:v> 20-07-09 01:13:25</c:v>
                </c:pt>
                <c:pt idx="6616">
                  <c:v> 20-07-09 01:13:30</c:v>
                </c:pt>
                <c:pt idx="6617">
                  <c:v> 20-07-09 01:13:35</c:v>
                </c:pt>
                <c:pt idx="6618">
                  <c:v> 20-07-09 01:13:40</c:v>
                </c:pt>
                <c:pt idx="6619">
                  <c:v> 20-07-09 01:13:45</c:v>
                </c:pt>
                <c:pt idx="6620">
                  <c:v> 20-07-09 01:13:50</c:v>
                </c:pt>
                <c:pt idx="6621">
                  <c:v> 20-07-09 01:13:55</c:v>
                </c:pt>
                <c:pt idx="6622">
                  <c:v> 20-07-09 01:14:00</c:v>
                </c:pt>
                <c:pt idx="6623">
                  <c:v> 20-07-09 01:14:05</c:v>
                </c:pt>
                <c:pt idx="6624">
                  <c:v> 20-07-09 01:14:10</c:v>
                </c:pt>
                <c:pt idx="6625">
                  <c:v> 20-07-09 01:14:15</c:v>
                </c:pt>
                <c:pt idx="6626">
                  <c:v> 20-07-09 01:14:20</c:v>
                </c:pt>
                <c:pt idx="6627">
                  <c:v> 20-07-09 01:14:25</c:v>
                </c:pt>
                <c:pt idx="6628">
                  <c:v> 20-07-09 01:14:30</c:v>
                </c:pt>
                <c:pt idx="6629">
                  <c:v> 20-07-09 01:14:35</c:v>
                </c:pt>
                <c:pt idx="6630">
                  <c:v> 20-07-09 01:14:40</c:v>
                </c:pt>
                <c:pt idx="6631">
                  <c:v> 20-07-09 01:14:45</c:v>
                </c:pt>
                <c:pt idx="6632">
                  <c:v> 20-07-09 01:14:50</c:v>
                </c:pt>
                <c:pt idx="6633">
                  <c:v> 20-07-09 01:14:55</c:v>
                </c:pt>
                <c:pt idx="6634">
                  <c:v> 20-07-09 01:15:00</c:v>
                </c:pt>
                <c:pt idx="6635">
                  <c:v> 20-07-09 01:15:05</c:v>
                </c:pt>
                <c:pt idx="6636">
                  <c:v> 20-07-09 01:15:10</c:v>
                </c:pt>
                <c:pt idx="6637">
                  <c:v> 20-07-09 01:15:15</c:v>
                </c:pt>
                <c:pt idx="6638">
                  <c:v> 20-07-09 01:15:20</c:v>
                </c:pt>
                <c:pt idx="6639">
                  <c:v> 20-07-09 01:15:25</c:v>
                </c:pt>
                <c:pt idx="6640">
                  <c:v> 20-07-09 01:15:30</c:v>
                </c:pt>
                <c:pt idx="6641">
                  <c:v> 20-07-09 01:15:35</c:v>
                </c:pt>
                <c:pt idx="6642">
                  <c:v> 20-07-09 01:15:40</c:v>
                </c:pt>
                <c:pt idx="6643">
                  <c:v> 20-07-09 01:15:45</c:v>
                </c:pt>
                <c:pt idx="6644">
                  <c:v> 20-07-09 01:15:50</c:v>
                </c:pt>
                <c:pt idx="6645">
                  <c:v> 20-07-09 01:15:55</c:v>
                </c:pt>
                <c:pt idx="6646">
                  <c:v> 20-07-09 01:16:00</c:v>
                </c:pt>
                <c:pt idx="6647">
                  <c:v> 20-07-09 01:16:05</c:v>
                </c:pt>
                <c:pt idx="6648">
                  <c:v> 20-07-09 01:16:10</c:v>
                </c:pt>
                <c:pt idx="6649">
                  <c:v> 20-07-09 01:16:15</c:v>
                </c:pt>
                <c:pt idx="6650">
                  <c:v> 20-07-09 01:16:20</c:v>
                </c:pt>
                <c:pt idx="6651">
                  <c:v> 20-07-09 01:16:25</c:v>
                </c:pt>
                <c:pt idx="6652">
                  <c:v> 20-07-09 01:16:30</c:v>
                </c:pt>
                <c:pt idx="6653">
                  <c:v> 20-07-09 01:16:35</c:v>
                </c:pt>
                <c:pt idx="6654">
                  <c:v> 20-07-09 01:16:40</c:v>
                </c:pt>
                <c:pt idx="6655">
                  <c:v> 20-07-09 01:16:45</c:v>
                </c:pt>
                <c:pt idx="6656">
                  <c:v> 20-07-09 01:16:50</c:v>
                </c:pt>
                <c:pt idx="6657">
                  <c:v> 20-07-09 01:16:55</c:v>
                </c:pt>
                <c:pt idx="6658">
                  <c:v> 20-07-09 01:17:00</c:v>
                </c:pt>
                <c:pt idx="6659">
                  <c:v> 20-07-09 01:17:05</c:v>
                </c:pt>
                <c:pt idx="6660">
                  <c:v> 20-07-09 01:17:10</c:v>
                </c:pt>
                <c:pt idx="6661">
                  <c:v> 20-07-09 01:17:15</c:v>
                </c:pt>
                <c:pt idx="6662">
                  <c:v> 20-07-09 01:17:20</c:v>
                </c:pt>
                <c:pt idx="6663">
                  <c:v> 20-07-09 01:17:25</c:v>
                </c:pt>
                <c:pt idx="6664">
                  <c:v> 20-07-09 01:17:30</c:v>
                </c:pt>
                <c:pt idx="6665">
                  <c:v> 20-07-09 01:17:35</c:v>
                </c:pt>
                <c:pt idx="6666">
                  <c:v> 20-07-09 01:17:40</c:v>
                </c:pt>
                <c:pt idx="6667">
                  <c:v> 20-07-09 01:17:45</c:v>
                </c:pt>
                <c:pt idx="6668">
                  <c:v> 20-07-09 01:17:50</c:v>
                </c:pt>
                <c:pt idx="6669">
                  <c:v> 20-07-09 01:17:55</c:v>
                </c:pt>
                <c:pt idx="6670">
                  <c:v> 20-07-09 01:18:00</c:v>
                </c:pt>
                <c:pt idx="6671">
                  <c:v> 20-07-09 01:18:05</c:v>
                </c:pt>
                <c:pt idx="6672">
                  <c:v> 20-07-09 01:18:10</c:v>
                </c:pt>
                <c:pt idx="6673">
                  <c:v> 20-07-09 01:18:15</c:v>
                </c:pt>
                <c:pt idx="6674">
                  <c:v> 20-07-09 01:18:20</c:v>
                </c:pt>
                <c:pt idx="6675">
                  <c:v> 20-07-09 01:18:25</c:v>
                </c:pt>
                <c:pt idx="6676">
                  <c:v> 20-07-09 01:18:30</c:v>
                </c:pt>
                <c:pt idx="6677">
                  <c:v> 20-07-09 01:18:35</c:v>
                </c:pt>
                <c:pt idx="6678">
                  <c:v> 20-07-09 01:18:40</c:v>
                </c:pt>
                <c:pt idx="6679">
                  <c:v> 20-07-09 01:18:45</c:v>
                </c:pt>
                <c:pt idx="6680">
                  <c:v> 20-07-09 01:19:05</c:v>
                </c:pt>
                <c:pt idx="6681">
                  <c:v> 20-07-09 01:19:10</c:v>
                </c:pt>
                <c:pt idx="6682">
                  <c:v> 20-07-09 01:19:15</c:v>
                </c:pt>
                <c:pt idx="6683">
                  <c:v> 20-07-09 01:19:20</c:v>
                </c:pt>
                <c:pt idx="6684">
                  <c:v> 20-07-09 01:19:25</c:v>
                </c:pt>
                <c:pt idx="6685">
                  <c:v> 20-07-09 01:19:30</c:v>
                </c:pt>
                <c:pt idx="6686">
                  <c:v> 20-07-09 01:19:35</c:v>
                </c:pt>
                <c:pt idx="6687">
                  <c:v> 20-07-09 01:19:40</c:v>
                </c:pt>
                <c:pt idx="6688">
                  <c:v> 20-07-09 01:19:45</c:v>
                </c:pt>
                <c:pt idx="6689">
                  <c:v> 20-07-09 01:19:50</c:v>
                </c:pt>
                <c:pt idx="6690">
                  <c:v> 20-07-09 01:19:55</c:v>
                </c:pt>
                <c:pt idx="6691">
                  <c:v> 20-07-09 01:20:00</c:v>
                </c:pt>
                <c:pt idx="6692">
                  <c:v> 20-07-09 01:20:20</c:v>
                </c:pt>
                <c:pt idx="6693">
                  <c:v> 20-07-09 01:20:25</c:v>
                </c:pt>
                <c:pt idx="6694">
                  <c:v> 20-07-09 01:20:30</c:v>
                </c:pt>
                <c:pt idx="6695">
                  <c:v> 20-07-09 01:20:35</c:v>
                </c:pt>
                <c:pt idx="6696">
                  <c:v> 20-07-09 01:20:40</c:v>
                </c:pt>
                <c:pt idx="6697">
                  <c:v> 20-07-09 01:20:45</c:v>
                </c:pt>
                <c:pt idx="6698">
                  <c:v> 20-07-09 01:20:50</c:v>
                </c:pt>
                <c:pt idx="6699">
                  <c:v> 20-07-09 01:20:55</c:v>
                </c:pt>
                <c:pt idx="6700">
                  <c:v> 20-07-09 01:21:00</c:v>
                </c:pt>
                <c:pt idx="6701">
                  <c:v> 20-07-09 01:21:05</c:v>
                </c:pt>
                <c:pt idx="6702">
                  <c:v> 20-07-09 01:21:10</c:v>
                </c:pt>
                <c:pt idx="6703">
                  <c:v> 20-07-09 01:21:15</c:v>
                </c:pt>
                <c:pt idx="6704">
                  <c:v> 20-07-09 01:21:20</c:v>
                </c:pt>
                <c:pt idx="6705">
                  <c:v> 20-07-09 01:21:25</c:v>
                </c:pt>
                <c:pt idx="6706">
                  <c:v> 20-07-09 01:21:30</c:v>
                </c:pt>
                <c:pt idx="6707">
                  <c:v> 20-07-09 01:21:35</c:v>
                </c:pt>
                <c:pt idx="6708">
                  <c:v> 20-07-09 01:21:40</c:v>
                </c:pt>
                <c:pt idx="6709">
                  <c:v> 20-07-09 01:21:50</c:v>
                </c:pt>
                <c:pt idx="6710">
                  <c:v> 20-07-09 01:21:55</c:v>
                </c:pt>
                <c:pt idx="6711">
                  <c:v> 20-07-09 01:22:00</c:v>
                </c:pt>
                <c:pt idx="6712">
                  <c:v> 20-07-09 01:22:05</c:v>
                </c:pt>
                <c:pt idx="6713">
                  <c:v> 20-07-09 01:22:10</c:v>
                </c:pt>
                <c:pt idx="6714">
                  <c:v> 20-07-09 01:22:15</c:v>
                </c:pt>
                <c:pt idx="6715">
                  <c:v> 20-07-09 01:22:20</c:v>
                </c:pt>
                <c:pt idx="6716">
                  <c:v> 20-07-09 01:22:25</c:v>
                </c:pt>
                <c:pt idx="6717">
                  <c:v> 20-07-09 01:22:30</c:v>
                </c:pt>
                <c:pt idx="6718">
                  <c:v> 20-07-09 01:22:35</c:v>
                </c:pt>
                <c:pt idx="6719">
                  <c:v> 20-07-09 01:22:40</c:v>
                </c:pt>
                <c:pt idx="6720">
                  <c:v> 20-07-09 01:22:45</c:v>
                </c:pt>
                <c:pt idx="6721">
                  <c:v> 20-07-09 01:22:50</c:v>
                </c:pt>
                <c:pt idx="6722">
                  <c:v> 20-07-09 01:22:55</c:v>
                </c:pt>
                <c:pt idx="6723">
                  <c:v> 20-07-09 01:23:00</c:v>
                </c:pt>
                <c:pt idx="6724">
                  <c:v> 20-07-09 01:23:05</c:v>
                </c:pt>
                <c:pt idx="6725">
                  <c:v> 20-07-09 01:23:40</c:v>
                </c:pt>
                <c:pt idx="6726">
                  <c:v> 20-07-09 01:23:45</c:v>
                </c:pt>
                <c:pt idx="6727">
                  <c:v> 20-07-09 01:23:50</c:v>
                </c:pt>
                <c:pt idx="6728">
                  <c:v> 20-07-09 01:23:55</c:v>
                </c:pt>
                <c:pt idx="6729">
                  <c:v> 20-07-09 01:24:00</c:v>
                </c:pt>
                <c:pt idx="6730">
                  <c:v> 20-07-09 01:24:05</c:v>
                </c:pt>
                <c:pt idx="6731">
                  <c:v> 20-07-09 01:24:10</c:v>
                </c:pt>
                <c:pt idx="6732">
                  <c:v> 20-07-09 01:24:15</c:v>
                </c:pt>
                <c:pt idx="6733">
                  <c:v> 20-07-09 01:24:20</c:v>
                </c:pt>
                <c:pt idx="6734">
                  <c:v> 20-07-09 01:24:25</c:v>
                </c:pt>
                <c:pt idx="6735">
                  <c:v> 20-07-09 01:24:30</c:v>
                </c:pt>
                <c:pt idx="6736">
                  <c:v> 20-07-09 01:24:35</c:v>
                </c:pt>
                <c:pt idx="6737">
                  <c:v> 20-07-09 01:24:45</c:v>
                </c:pt>
                <c:pt idx="6738">
                  <c:v> 20-07-09 01:24:50</c:v>
                </c:pt>
                <c:pt idx="6739">
                  <c:v> 20-07-09 01:24:55</c:v>
                </c:pt>
                <c:pt idx="6740">
                  <c:v> 20-07-09 01:25:00</c:v>
                </c:pt>
                <c:pt idx="6741">
                  <c:v> 20-07-09 01:25:05</c:v>
                </c:pt>
                <c:pt idx="6742">
                  <c:v> 20-07-09 01:25:10</c:v>
                </c:pt>
                <c:pt idx="6743">
                  <c:v> 20-07-09 01:25:15</c:v>
                </c:pt>
                <c:pt idx="6744">
                  <c:v> 20-07-09 01:25:20</c:v>
                </c:pt>
                <c:pt idx="6745">
                  <c:v> 20-07-09 01:25:25</c:v>
                </c:pt>
                <c:pt idx="6746">
                  <c:v> 20-07-09 01:25:30</c:v>
                </c:pt>
                <c:pt idx="6747">
                  <c:v> 20-07-09 01:25:35</c:v>
                </c:pt>
                <c:pt idx="6748">
                  <c:v> 20-07-09 01:25:40</c:v>
                </c:pt>
                <c:pt idx="6749">
                  <c:v> 20-07-09 01:25:45</c:v>
                </c:pt>
                <c:pt idx="6750">
                  <c:v> 20-07-09 01:25:50</c:v>
                </c:pt>
                <c:pt idx="6751">
                  <c:v> 20-07-09 01:25:55</c:v>
                </c:pt>
                <c:pt idx="6752">
                  <c:v> 20-07-09 01:26:00</c:v>
                </c:pt>
                <c:pt idx="6753">
                  <c:v> 20-07-09 01:26:05</c:v>
                </c:pt>
                <c:pt idx="6754">
                  <c:v> 20-07-09 01:26:10</c:v>
                </c:pt>
                <c:pt idx="6755">
                  <c:v> 20-07-09 01:26:15</c:v>
                </c:pt>
                <c:pt idx="6756">
                  <c:v> 20-07-09 01:26:20</c:v>
                </c:pt>
                <c:pt idx="6757">
                  <c:v> 20-07-09 01:26:25</c:v>
                </c:pt>
                <c:pt idx="6758">
                  <c:v> 20-07-09 01:26:30</c:v>
                </c:pt>
                <c:pt idx="6759">
                  <c:v> 20-07-09 01:26:35</c:v>
                </c:pt>
                <c:pt idx="6760">
                  <c:v> 20-07-09 01:26:40</c:v>
                </c:pt>
                <c:pt idx="6761">
                  <c:v> 20-07-09 01:26:45</c:v>
                </c:pt>
                <c:pt idx="6762">
                  <c:v> 20-07-09 01:26:50</c:v>
                </c:pt>
                <c:pt idx="6763">
                  <c:v> 20-07-09 01:26:55</c:v>
                </c:pt>
                <c:pt idx="6764">
                  <c:v> 20-07-09 01:27:00</c:v>
                </c:pt>
                <c:pt idx="6765">
                  <c:v> 20-07-09 01:27:05</c:v>
                </c:pt>
                <c:pt idx="6766">
                  <c:v> 20-07-09 01:27:10</c:v>
                </c:pt>
                <c:pt idx="6767">
                  <c:v> 20-07-09 01:27:15</c:v>
                </c:pt>
                <c:pt idx="6768">
                  <c:v> 20-07-09 01:27:20</c:v>
                </c:pt>
                <c:pt idx="6769">
                  <c:v> 20-07-09 01:27:25</c:v>
                </c:pt>
                <c:pt idx="6770">
                  <c:v> 20-07-09 01:27:30</c:v>
                </c:pt>
                <c:pt idx="6771">
                  <c:v> 20-07-09 01:27:35</c:v>
                </c:pt>
                <c:pt idx="6772">
                  <c:v> 20-07-09 01:27:40</c:v>
                </c:pt>
                <c:pt idx="6773">
                  <c:v> 20-07-09 01:27:45</c:v>
                </c:pt>
                <c:pt idx="6774">
                  <c:v> 20-07-09 01:27:50</c:v>
                </c:pt>
                <c:pt idx="6775">
                  <c:v> 20-07-09 01:27:55</c:v>
                </c:pt>
                <c:pt idx="6776">
                  <c:v> 20-07-09 01:28:00</c:v>
                </c:pt>
                <c:pt idx="6777">
                  <c:v> 20-07-09 01:28:05</c:v>
                </c:pt>
                <c:pt idx="6778">
                  <c:v> 20-07-09 01:28:10</c:v>
                </c:pt>
                <c:pt idx="6779">
                  <c:v> 20-07-09 01:28:15</c:v>
                </c:pt>
                <c:pt idx="6780">
                  <c:v> 20-07-09 01:28:20</c:v>
                </c:pt>
                <c:pt idx="6781">
                  <c:v> 20-07-09 01:28:25</c:v>
                </c:pt>
                <c:pt idx="6782">
                  <c:v> 20-07-09 01:28:30</c:v>
                </c:pt>
                <c:pt idx="6783">
                  <c:v> 20-07-09 01:28:35</c:v>
                </c:pt>
                <c:pt idx="6784">
                  <c:v> 20-07-09 01:28:40</c:v>
                </c:pt>
                <c:pt idx="6785">
                  <c:v> 20-07-09 01:28:45</c:v>
                </c:pt>
                <c:pt idx="6786">
                  <c:v> 20-07-09 01:28:50</c:v>
                </c:pt>
                <c:pt idx="6787">
                  <c:v> 20-07-09 01:28:55</c:v>
                </c:pt>
                <c:pt idx="6788">
                  <c:v> 20-07-09 01:29:40</c:v>
                </c:pt>
                <c:pt idx="6789">
                  <c:v> 20-07-09 01:29:45</c:v>
                </c:pt>
                <c:pt idx="6790">
                  <c:v> 20-07-09 01:29:50</c:v>
                </c:pt>
                <c:pt idx="6791">
                  <c:v> 20-07-09 01:29:55</c:v>
                </c:pt>
                <c:pt idx="6792">
                  <c:v> 20-07-09 01:30:00</c:v>
                </c:pt>
                <c:pt idx="6793">
                  <c:v> 20-07-09 01:30:05</c:v>
                </c:pt>
                <c:pt idx="6794">
                  <c:v> 20-07-09 01:30:10</c:v>
                </c:pt>
                <c:pt idx="6795">
                  <c:v> 20-07-09 01:30:15</c:v>
                </c:pt>
                <c:pt idx="6796">
                  <c:v> 20-07-09 01:30:20</c:v>
                </c:pt>
                <c:pt idx="6797">
                  <c:v> 20-07-09 01:30:25</c:v>
                </c:pt>
                <c:pt idx="6798">
                  <c:v> 20-07-09 01:30:30</c:v>
                </c:pt>
                <c:pt idx="6799">
                  <c:v> 20-07-09 01:30:35</c:v>
                </c:pt>
                <c:pt idx="6800">
                  <c:v> 20-07-09 01:30:40</c:v>
                </c:pt>
                <c:pt idx="6801">
                  <c:v> 20-07-09 01:30:45</c:v>
                </c:pt>
                <c:pt idx="6802">
                  <c:v> 20-07-09 01:30:50</c:v>
                </c:pt>
                <c:pt idx="6803">
                  <c:v> 20-07-09 01:30:55</c:v>
                </c:pt>
                <c:pt idx="6804">
                  <c:v> 20-07-09 01:31:00</c:v>
                </c:pt>
                <c:pt idx="6805">
                  <c:v> 20-07-09 01:31:05</c:v>
                </c:pt>
                <c:pt idx="6806">
                  <c:v> 20-07-09 01:31:10</c:v>
                </c:pt>
                <c:pt idx="6807">
                  <c:v> 20-07-09 01:31:15</c:v>
                </c:pt>
                <c:pt idx="6808">
                  <c:v> 20-07-09 01:31:20</c:v>
                </c:pt>
                <c:pt idx="6809">
                  <c:v> 20-07-09 01:31:25</c:v>
                </c:pt>
                <c:pt idx="6810">
                  <c:v> 20-07-09 01:31:30</c:v>
                </c:pt>
                <c:pt idx="6811">
                  <c:v> 20-07-09 01:31:35</c:v>
                </c:pt>
                <c:pt idx="6812">
                  <c:v> 20-07-09 01:31:40</c:v>
                </c:pt>
                <c:pt idx="6813">
                  <c:v> 20-07-09 01:31:45</c:v>
                </c:pt>
                <c:pt idx="6814">
                  <c:v> 20-07-09 01:31:50</c:v>
                </c:pt>
                <c:pt idx="6815">
                  <c:v> 20-07-09 01:31:55</c:v>
                </c:pt>
                <c:pt idx="6816">
                  <c:v> 20-07-09 01:32:00</c:v>
                </c:pt>
                <c:pt idx="6817">
                  <c:v> 20-07-09 01:32:05</c:v>
                </c:pt>
                <c:pt idx="6818">
                  <c:v> 20-07-09 01:32:10</c:v>
                </c:pt>
                <c:pt idx="6819">
                  <c:v> 20-07-09 01:32:15</c:v>
                </c:pt>
                <c:pt idx="6820">
                  <c:v> 20-07-09 01:32:20</c:v>
                </c:pt>
                <c:pt idx="6821">
                  <c:v> 20-07-09 01:32:25</c:v>
                </c:pt>
                <c:pt idx="6822">
                  <c:v> 20-07-09 01:32:55</c:v>
                </c:pt>
                <c:pt idx="6823">
                  <c:v> 20-07-09 01:33:00</c:v>
                </c:pt>
                <c:pt idx="6824">
                  <c:v> 20-07-09 01:33:05</c:v>
                </c:pt>
                <c:pt idx="6825">
                  <c:v> 20-07-09 01:33:10</c:v>
                </c:pt>
                <c:pt idx="6826">
                  <c:v> 20-07-09 01:33:15</c:v>
                </c:pt>
                <c:pt idx="6827">
                  <c:v> 20-07-09 01:33:20</c:v>
                </c:pt>
                <c:pt idx="6828">
                  <c:v> 20-07-09 01:33:25</c:v>
                </c:pt>
                <c:pt idx="6829">
                  <c:v> 20-07-09 01:33:30</c:v>
                </c:pt>
                <c:pt idx="6830">
                  <c:v> 20-07-09 01:33:35</c:v>
                </c:pt>
                <c:pt idx="6831">
                  <c:v> 20-07-09 01:33:40</c:v>
                </c:pt>
                <c:pt idx="6832">
                  <c:v> 20-07-09 01:33:45</c:v>
                </c:pt>
                <c:pt idx="6833">
                  <c:v> 20-07-09 01:33:50</c:v>
                </c:pt>
                <c:pt idx="6834">
                  <c:v> 20-07-09 01:33:55</c:v>
                </c:pt>
                <c:pt idx="6835">
                  <c:v> 20-07-09 01:34:00</c:v>
                </c:pt>
                <c:pt idx="6836">
                  <c:v> 20-07-09 01:34:05</c:v>
                </c:pt>
                <c:pt idx="6837">
                  <c:v> 20-07-09 01:34:10</c:v>
                </c:pt>
                <c:pt idx="6838">
                  <c:v> 20-07-09 01:34:15</c:v>
                </c:pt>
                <c:pt idx="6839">
                  <c:v> 20-07-09 01:34:20</c:v>
                </c:pt>
                <c:pt idx="6840">
                  <c:v> 20-07-09 01:34:25</c:v>
                </c:pt>
                <c:pt idx="6841">
                  <c:v> 20-07-09 01:34:30</c:v>
                </c:pt>
                <c:pt idx="6842">
                  <c:v> 20-07-09 01:35:10</c:v>
                </c:pt>
                <c:pt idx="6843">
                  <c:v> 20-07-09 01:35:15</c:v>
                </c:pt>
                <c:pt idx="6844">
                  <c:v> 20-07-09 01:35:20</c:v>
                </c:pt>
                <c:pt idx="6845">
                  <c:v> 20-07-09 01:35:25</c:v>
                </c:pt>
                <c:pt idx="6846">
                  <c:v> 20-07-09 01:35:30</c:v>
                </c:pt>
                <c:pt idx="6847">
                  <c:v> 20-07-09 01:35:35</c:v>
                </c:pt>
                <c:pt idx="6848">
                  <c:v> 20-07-09 01:35:40</c:v>
                </c:pt>
                <c:pt idx="6849">
                  <c:v> 20-07-09 01:35:45</c:v>
                </c:pt>
                <c:pt idx="6850">
                  <c:v> 20-07-09 01:35:50</c:v>
                </c:pt>
                <c:pt idx="6851">
                  <c:v> 20-07-09 01:35:55</c:v>
                </c:pt>
                <c:pt idx="6852">
                  <c:v> 20-07-09 01:36:00</c:v>
                </c:pt>
                <c:pt idx="6853">
                  <c:v> 20-07-09 01:36:05</c:v>
                </c:pt>
                <c:pt idx="6854">
                  <c:v> 20-07-09 01:36:10</c:v>
                </c:pt>
                <c:pt idx="6855">
                  <c:v> 20-07-09 01:36:15</c:v>
                </c:pt>
                <c:pt idx="6856">
                  <c:v> 20-07-09 01:36:20</c:v>
                </c:pt>
                <c:pt idx="6857">
                  <c:v> 20-07-09 01:36:25</c:v>
                </c:pt>
                <c:pt idx="6858">
                  <c:v> 20-07-09 01:36:30</c:v>
                </c:pt>
                <c:pt idx="6859">
                  <c:v> 20-07-09 01:36:35</c:v>
                </c:pt>
                <c:pt idx="6860">
                  <c:v> 20-07-09 01:36:40</c:v>
                </c:pt>
                <c:pt idx="6861">
                  <c:v> 20-07-09 01:36:45</c:v>
                </c:pt>
                <c:pt idx="6862">
                  <c:v> 20-07-09 01:36:50</c:v>
                </c:pt>
                <c:pt idx="6863">
                  <c:v> 20-07-09 01:36:55</c:v>
                </c:pt>
                <c:pt idx="6864">
                  <c:v> 20-07-09 01:37:00</c:v>
                </c:pt>
                <c:pt idx="6865">
                  <c:v> 20-07-09 01:37:05</c:v>
                </c:pt>
                <c:pt idx="6866">
                  <c:v> 20-07-09 01:37:10</c:v>
                </c:pt>
                <c:pt idx="6867">
                  <c:v> 20-07-09 01:37:15</c:v>
                </c:pt>
                <c:pt idx="6868">
                  <c:v> 20-07-09 01:37:20</c:v>
                </c:pt>
                <c:pt idx="6869">
                  <c:v> 20-07-09 01:37:25</c:v>
                </c:pt>
                <c:pt idx="6870">
                  <c:v> 20-07-09 01:37:30</c:v>
                </c:pt>
                <c:pt idx="6871">
                  <c:v> 20-07-09 01:37:35</c:v>
                </c:pt>
                <c:pt idx="6872">
                  <c:v> 20-07-09 01:37:40</c:v>
                </c:pt>
                <c:pt idx="6873">
                  <c:v> 20-07-09 01:37:45</c:v>
                </c:pt>
                <c:pt idx="6874">
                  <c:v> 20-07-09 01:37:50</c:v>
                </c:pt>
                <c:pt idx="6875">
                  <c:v> 20-07-09 01:37:55</c:v>
                </c:pt>
                <c:pt idx="6876">
                  <c:v> 20-07-09 01:38:00</c:v>
                </c:pt>
                <c:pt idx="6877">
                  <c:v> 20-07-09 01:38:05</c:v>
                </c:pt>
                <c:pt idx="6878">
                  <c:v> 20-07-09 01:38:10</c:v>
                </c:pt>
                <c:pt idx="6879">
                  <c:v> 20-07-09 01:38:15</c:v>
                </c:pt>
                <c:pt idx="6880">
                  <c:v> 20-07-09 01:38:20</c:v>
                </c:pt>
                <c:pt idx="6881">
                  <c:v> 20-07-09 01:38:25</c:v>
                </c:pt>
                <c:pt idx="6882">
                  <c:v> 20-07-09 01:38:30</c:v>
                </c:pt>
                <c:pt idx="6883">
                  <c:v> 20-07-09 01:38:35</c:v>
                </c:pt>
                <c:pt idx="6884">
                  <c:v> 20-07-09 01:38:40</c:v>
                </c:pt>
                <c:pt idx="6885">
                  <c:v> 20-07-09 01:38:45</c:v>
                </c:pt>
                <c:pt idx="6886">
                  <c:v> 20-07-09 01:38:50</c:v>
                </c:pt>
                <c:pt idx="6887">
                  <c:v> 20-07-09 01:38:55</c:v>
                </c:pt>
                <c:pt idx="6888">
                  <c:v> 20-07-09 01:39:00</c:v>
                </c:pt>
                <c:pt idx="6889">
                  <c:v> 20-07-09 01:39:05</c:v>
                </c:pt>
                <c:pt idx="6890">
                  <c:v> 20-07-09 01:39:10</c:v>
                </c:pt>
                <c:pt idx="6891">
                  <c:v> 20-07-09 01:39:15</c:v>
                </c:pt>
                <c:pt idx="6892">
                  <c:v> 20-07-09 01:39:20</c:v>
                </c:pt>
                <c:pt idx="6893">
                  <c:v> 20-07-09 01:39:25</c:v>
                </c:pt>
                <c:pt idx="6894">
                  <c:v> 20-07-09 01:39:30</c:v>
                </c:pt>
                <c:pt idx="6895">
                  <c:v> 20-07-09 01:39:35</c:v>
                </c:pt>
                <c:pt idx="6896">
                  <c:v> 20-07-09 01:39:40</c:v>
                </c:pt>
                <c:pt idx="6897">
                  <c:v> 20-07-09 01:39:45</c:v>
                </c:pt>
                <c:pt idx="6898">
                  <c:v> 20-07-09 01:39:50</c:v>
                </c:pt>
                <c:pt idx="6899">
                  <c:v> 20-07-09 01:39:55</c:v>
                </c:pt>
                <c:pt idx="6900">
                  <c:v> 20-07-09 01:40:00</c:v>
                </c:pt>
                <c:pt idx="6901">
                  <c:v> 20-07-09 01:40:05</c:v>
                </c:pt>
                <c:pt idx="6902">
                  <c:v> 20-07-09 01:40:10</c:v>
                </c:pt>
                <c:pt idx="6903">
                  <c:v> 20-07-09 01:40:15</c:v>
                </c:pt>
                <c:pt idx="6904">
                  <c:v> 20-07-09 01:40:20</c:v>
                </c:pt>
                <c:pt idx="6905">
                  <c:v> 20-07-09 01:40:25</c:v>
                </c:pt>
                <c:pt idx="6906">
                  <c:v> 20-07-09 01:40:30</c:v>
                </c:pt>
                <c:pt idx="6907">
                  <c:v> 20-07-09 01:40:35</c:v>
                </c:pt>
                <c:pt idx="6908">
                  <c:v> 20-07-09 01:40:40</c:v>
                </c:pt>
                <c:pt idx="6909">
                  <c:v> 20-07-09 01:40:45</c:v>
                </c:pt>
                <c:pt idx="6910">
                  <c:v> 20-07-09 01:40:50</c:v>
                </c:pt>
                <c:pt idx="6911">
                  <c:v> 20-07-09 01:40:55</c:v>
                </c:pt>
                <c:pt idx="6912">
                  <c:v> 20-07-09 01:41:00</c:v>
                </c:pt>
                <c:pt idx="6913">
                  <c:v> 20-07-09 01:41:05</c:v>
                </c:pt>
                <c:pt idx="6914">
                  <c:v> 20-07-09 01:41:10</c:v>
                </c:pt>
                <c:pt idx="6915">
                  <c:v> 20-07-09 01:41:15</c:v>
                </c:pt>
                <c:pt idx="6916">
                  <c:v> 20-07-09 01:41:20</c:v>
                </c:pt>
                <c:pt idx="6917">
                  <c:v> 20-07-09 01:41:25</c:v>
                </c:pt>
                <c:pt idx="6918">
                  <c:v> 20-07-09 01:41:30</c:v>
                </c:pt>
                <c:pt idx="6919">
                  <c:v> 20-07-09 01:41:35</c:v>
                </c:pt>
                <c:pt idx="6920">
                  <c:v> 20-07-09 01:41:40</c:v>
                </c:pt>
                <c:pt idx="6921">
                  <c:v> 20-07-09 01:41:45</c:v>
                </c:pt>
                <c:pt idx="6922">
                  <c:v> 20-07-09 01:41:50</c:v>
                </c:pt>
                <c:pt idx="6923">
                  <c:v> 20-07-09 01:41:55</c:v>
                </c:pt>
                <c:pt idx="6924">
                  <c:v> 20-07-09 01:42:00</c:v>
                </c:pt>
                <c:pt idx="6925">
                  <c:v> 20-07-09 01:42:05</c:v>
                </c:pt>
                <c:pt idx="6926">
                  <c:v> 20-07-09 01:42:10</c:v>
                </c:pt>
                <c:pt idx="6927">
                  <c:v> 20-07-09 01:42:15</c:v>
                </c:pt>
                <c:pt idx="6928">
                  <c:v> 20-07-09 01:42:20</c:v>
                </c:pt>
                <c:pt idx="6929">
                  <c:v> 20-07-09 01:42:25</c:v>
                </c:pt>
                <c:pt idx="6930">
                  <c:v> 20-07-09 01:42:30</c:v>
                </c:pt>
                <c:pt idx="6931">
                  <c:v> 20-07-09 01:42:35</c:v>
                </c:pt>
                <c:pt idx="6932">
                  <c:v> 20-07-09 01:42:40</c:v>
                </c:pt>
                <c:pt idx="6933">
                  <c:v> 20-07-09 01:42:45</c:v>
                </c:pt>
                <c:pt idx="6934">
                  <c:v> 20-07-09 01:42:50</c:v>
                </c:pt>
                <c:pt idx="6935">
                  <c:v> 20-07-09 01:42:55</c:v>
                </c:pt>
                <c:pt idx="6936">
                  <c:v> 20-07-09 01:43:10</c:v>
                </c:pt>
                <c:pt idx="6937">
                  <c:v> 20-07-09 01:43:15</c:v>
                </c:pt>
                <c:pt idx="6938">
                  <c:v> 20-07-09 01:43:20</c:v>
                </c:pt>
                <c:pt idx="6939">
                  <c:v> 20-07-09 01:43:25</c:v>
                </c:pt>
                <c:pt idx="6940">
                  <c:v> 20-07-09 01:43:30</c:v>
                </c:pt>
                <c:pt idx="6941">
                  <c:v> 20-07-09 01:43:35</c:v>
                </c:pt>
                <c:pt idx="6942">
                  <c:v> 20-07-09 01:43:40</c:v>
                </c:pt>
                <c:pt idx="6943">
                  <c:v> 20-07-09 01:43:45</c:v>
                </c:pt>
                <c:pt idx="6944">
                  <c:v> 20-07-09 01:43:50</c:v>
                </c:pt>
                <c:pt idx="6945">
                  <c:v> 20-07-09 01:43:55</c:v>
                </c:pt>
                <c:pt idx="6946">
                  <c:v> 20-07-09 01:44:00</c:v>
                </c:pt>
                <c:pt idx="6947">
                  <c:v> 20-07-09 01:44:05</c:v>
                </c:pt>
                <c:pt idx="6948">
                  <c:v> 20-07-09 01:44:10</c:v>
                </c:pt>
                <c:pt idx="6949">
                  <c:v> 20-07-09 01:44:25</c:v>
                </c:pt>
                <c:pt idx="6950">
                  <c:v> 20-07-09 01:44:30</c:v>
                </c:pt>
                <c:pt idx="6951">
                  <c:v> 20-07-09 01:44:35</c:v>
                </c:pt>
                <c:pt idx="6952">
                  <c:v> 20-07-09 01:44:40</c:v>
                </c:pt>
                <c:pt idx="6953">
                  <c:v> 20-07-09 01:44:45</c:v>
                </c:pt>
                <c:pt idx="6954">
                  <c:v> 20-07-09 01:44:50</c:v>
                </c:pt>
                <c:pt idx="6955">
                  <c:v> 20-07-09 01:44:55</c:v>
                </c:pt>
                <c:pt idx="6956">
                  <c:v> 20-07-09 01:45:00</c:v>
                </c:pt>
                <c:pt idx="6957">
                  <c:v> 20-07-09 01:45:05</c:v>
                </c:pt>
                <c:pt idx="6958">
                  <c:v> 20-07-09 01:45:10</c:v>
                </c:pt>
                <c:pt idx="6959">
                  <c:v> 20-07-09 01:45:15</c:v>
                </c:pt>
                <c:pt idx="6960">
                  <c:v> 20-07-09 01:45:20</c:v>
                </c:pt>
                <c:pt idx="6961">
                  <c:v> 20-07-09 01:45:25</c:v>
                </c:pt>
                <c:pt idx="6962">
                  <c:v> 20-07-09 01:45:30</c:v>
                </c:pt>
                <c:pt idx="6963">
                  <c:v> 20-07-09 01:45:35</c:v>
                </c:pt>
                <c:pt idx="6964">
                  <c:v> 20-07-09 01:45:40</c:v>
                </c:pt>
                <c:pt idx="6965">
                  <c:v> 20-07-09 01:45:45</c:v>
                </c:pt>
                <c:pt idx="6966">
                  <c:v> 20-07-09 01:45:50</c:v>
                </c:pt>
                <c:pt idx="6967">
                  <c:v> 20-07-09 01:45:55</c:v>
                </c:pt>
                <c:pt idx="6968">
                  <c:v> 20-07-09 01:46:00</c:v>
                </c:pt>
                <c:pt idx="6969">
                  <c:v> 20-07-09 01:46:05</c:v>
                </c:pt>
                <c:pt idx="6970">
                  <c:v> 20-07-09 01:46:10</c:v>
                </c:pt>
                <c:pt idx="6971">
                  <c:v> 20-07-09 01:46:15</c:v>
                </c:pt>
                <c:pt idx="6972">
                  <c:v> 20-07-09 01:46:20</c:v>
                </c:pt>
                <c:pt idx="6973">
                  <c:v> 20-07-09 01:46:25</c:v>
                </c:pt>
                <c:pt idx="6974">
                  <c:v> 20-07-09 01:46:30</c:v>
                </c:pt>
                <c:pt idx="6975">
                  <c:v> 20-07-09 01:46:35</c:v>
                </c:pt>
                <c:pt idx="6976">
                  <c:v> 20-07-09 01:46:40</c:v>
                </c:pt>
                <c:pt idx="6977">
                  <c:v> 20-07-09 01:46:45</c:v>
                </c:pt>
                <c:pt idx="6978">
                  <c:v> 20-07-09 01:47:25</c:v>
                </c:pt>
                <c:pt idx="6979">
                  <c:v> 20-07-09 01:47:30</c:v>
                </c:pt>
                <c:pt idx="6980">
                  <c:v> 20-07-09 01:47:35</c:v>
                </c:pt>
                <c:pt idx="6981">
                  <c:v> 20-07-09 01:47:40</c:v>
                </c:pt>
                <c:pt idx="6982">
                  <c:v> 20-07-09 01:47:45</c:v>
                </c:pt>
                <c:pt idx="6983">
                  <c:v> 20-07-09 01:47:50</c:v>
                </c:pt>
                <c:pt idx="6984">
                  <c:v> 20-07-09 01:47:55</c:v>
                </c:pt>
                <c:pt idx="6985">
                  <c:v> 20-07-09 01:48:00</c:v>
                </c:pt>
                <c:pt idx="6986">
                  <c:v> 20-07-09 01:48:05</c:v>
                </c:pt>
                <c:pt idx="6987">
                  <c:v> 20-07-09 01:48:10</c:v>
                </c:pt>
                <c:pt idx="6988">
                  <c:v> 20-07-09 01:48:15</c:v>
                </c:pt>
                <c:pt idx="6989">
                  <c:v> 20-07-09 01:48:20</c:v>
                </c:pt>
                <c:pt idx="6990">
                  <c:v> 20-07-09 01:48:25</c:v>
                </c:pt>
                <c:pt idx="6991">
                  <c:v> 20-07-09 01:48:30</c:v>
                </c:pt>
                <c:pt idx="6992">
                  <c:v> 20-07-09 01:48:35</c:v>
                </c:pt>
                <c:pt idx="6993">
                  <c:v> 20-07-09 01:48:40</c:v>
                </c:pt>
                <c:pt idx="6994">
                  <c:v> 20-07-09 01:48:45</c:v>
                </c:pt>
                <c:pt idx="6995">
                  <c:v> 20-07-09 01:48:50</c:v>
                </c:pt>
                <c:pt idx="6996">
                  <c:v> 20-07-09 01:48:55</c:v>
                </c:pt>
                <c:pt idx="6997">
                  <c:v> 20-07-09 01:49:00</c:v>
                </c:pt>
                <c:pt idx="6998">
                  <c:v> 20-07-09 01:49:05</c:v>
                </c:pt>
                <c:pt idx="6999">
                  <c:v> 20-07-09 01:49:10</c:v>
                </c:pt>
                <c:pt idx="7000">
                  <c:v> 20-07-09 01:49:15</c:v>
                </c:pt>
                <c:pt idx="7001">
                  <c:v> 20-07-09 01:49:20</c:v>
                </c:pt>
                <c:pt idx="7002">
                  <c:v> 20-07-09 01:49:25</c:v>
                </c:pt>
                <c:pt idx="7003">
                  <c:v> 20-07-09 01:49:30</c:v>
                </c:pt>
                <c:pt idx="7004">
                  <c:v> 20-07-09 01:49:35</c:v>
                </c:pt>
                <c:pt idx="7005">
                  <c:v> 20-07-09 01:49:40</c:v>
                </c:pt>
                <c:pt idx="7006">
                  <c:v> 20-07-09 01:49:45</c:v>
                </c:pt>
                <c:pt idx="7007">
                  <c:v> 20-07-09 01:49:50</c:v>
                </c:pt>
                <c:pt idx="7008">
                  <c:v> 20-07-09 01:49:55</c:v>
                </c:pt>
                <c:pt idx="7009">
                  <c:v> 20-07-09 01:50:00</c:v>
                </c:pt>
                <c:pt idx="7010">
                  <c:v> 20-07-09 01:50:05</c:v>
                </c:pt>
                <c:pt idx="7011">
                  <c:v> 20-07-09 01:50:10</c:v>
                </c:pt>
                <c:pt idx="7012">
                  <c:v> 20-07-09 01:50:15</c:v>
                </c:pt>
                <c:pt idx="7013">
                  <c:v> 20-07-09 01:50:20</c:v>
                </c:pt>
                <c:pt idx="7014">
                  <c:v> 20-07-09 01:50:25</c:v>
                </c:pt>
                <c:pt idx="7015">
                  <c:v> 20-07-09 01:50:30</c:v>
                </c:pt>
                <c:pt idx="7016">
                  <c:v> 20-07-09 01:50:35</c:v>
                </c:pt>
                <c:pt idx="7017">
                  <c:v> 20-07-09 01:50:40</c:v>
                </c:pt>
                <c:pt idx="7018">
                  <c:v> 20-07-09 01:50:45</c:v>
                </c:pt>
                <c:pt idx="7019">
                  <c:v> 20-07-09 01:50:50</c:v>
                </c:pt>
                <c:pt idx="7020">
                  <c:v> 20-07-09 01:50:55</c:v>
                </c:pt>
                <c:pt idx="7021">
                  <c:v> 20-07-09 01:51:00</c:v>
                </c:pt>
                <c:pt idx="7022">
                  <c:v> 20-07-09 01:51:05</c:v>
                </c:pt>
                <c:pt idx="7023">
                  <c:v> 20-07-09 01:51:10</c:v>
                </c:pt>
                <c:pt idx="7024">
                  <c:v> 20-07-09 01:51:15</c:v>
                </c:pt>
                <c:pt idx="7025">
                  <c:v> 20-07-09 01:51:20</c:v>
                </c:pt>
                <c:pt idx="7026">
                  <c:v> 20-07-09 01:51:25</c:v>
                </c:pt>
                <c:pt idx="7027">
                  <c:v> 20-07-09 01:51:30</c:v>
                </c:pt>
                <c:pt idx="7028">
                  <c:v> 20-07-09 01:51:35</c:v>
                </c:pt>
                <c:pt idx="7029">
                  <c:v> 20-07-09 01:51:40</c:v>
                </c:pt>
                <c:pt idx="7030">
                  <c:v> 20-07-09 01:51:45</c:v>
                </c:pt>
                <c:pt idx="7031">
                  <c:v> 20-07-09 01:51:50</c:v>
                </c:pt>
                <c:pt idx="7032">
                  <c:v> 20-07-09 01:51:55</c:v>
                </c:pt>
                <c:pt idx="7033">
                  <c:v> 20-07-09 01:52:00</c:v>
                </c:pt>
                <c:pt idx="7034">
                  <c:v> 20-07-09 01:52:05</c:v>
                </c:pt>
                <c:pt idx="7035">
                  <c:v> 20-07-09 01:52:10</c:v>
                </c:pt>
                <c:pt idx="7036">
                  <c:v> 20-07-09 01:52:15</c:v>
                </c:pt>
                <c:pt idx="7037">
                  <c:v> 20-07-09 01:52:20</c:v>
                </c:pt>
                <c:pt idx="7038">
                  <c:v> 20-07-09 01:52:25</c:v>
                </c:pt>
                <c:pt idx="7039">
                  <c:v> 20-07-09 01:52:30</c:v>
                </c:pt>
                <c:pt idx="7040">
                  <c:v> 20-07-09 01:52:35</c:v>
                </c:pt>
                <c:pt idx="7041">
                  <c:v> 20-07-09 01:52:40</c:v>
                </c:pt>
                <c:pt idx="7042">
                  <c:v> 20-07-09 01:52:45</c:v>
                </c:pt>
                <c:pt idx="7043">
                  <c:v> 20-07-09 01:52:50</c:v>
                </c:pt>
                <c:pt idx="7044">
                  <c:v> 20-07-09 01:52:55</c:v>
                </c:pt>
                <c:pt idx="7045">
                  <c:v> 20-07-09 01:53:00</c:v>
                </c:pt>
                <c:pt idx="7046">
                  <c:v> 20-07-09 01:53:05</c:v>
                </c:pt>
                <c:pt idx="7047">
                  <c:v> 20-07-09 01:53:10</c:v>
                </c:pt>
                <c:pt idx="7048">
                  <c:v> 20-07-09 01:53:15</c:v>
                </c:pt>
                <c:pt idx="7049">
                  <c:v> 20-07-09 01:53:20</c:v>
                </c:pt>
                <c:pt idx="7050">
                  <c:v> 20-07-09 01:53:25</c:v>
                </c:pt>
                <c:pt idx="7051">
                  <c:v> 20-07-09 01:53:30</c:v>
                </c:pt>
                <c:pt idx="7052">
                  <c:v> 20-07-09 01:53:35</c:v>
                </c:pt>
                <c:pt idx="7053">
                  <c:v> 20-07-09 01:53:40</c:v>
                </c:pt>
                <c:pt idx="7054">
                  <c:v> 20-07-09 01:53:45</c:v>
                </c:pt>
                <c:pt idx="7055">
                  <c:v> 20-07-09 01:53:50</c:v>
                </c:pt>
                <c:pt idx="7056">
                  <c:v> 20-07-09 01:53:55</c:v>
                </c:pt>
                <c:pt idx="7057">
                  <c:v> 20-07-09 01:54:00</c:v>
                </c:pt>
                <c:pt idx="7058">
                  <c:v> 20-07-09 01:54:05</c:v>
                </c:pt>
                <c:pt idx="7059">
                  <c:v> 20-07-09 01:54:10</c:v>
                </c:pt>
                <c:pt idx="7060">
                  <c:v> 20-07-09 01:54:15</c:v>
                </c:pt>
                <c:pt idx="7061">
                  <c:v> 20-07-09 01:54:20</c:v>
                </c:pt>
                <c:pt idx="7062">
                  <c:v> 20-07-09 01:54:25</c:v>
                </c:pt>
                <c:pt idx="7063">
                  <c:v> 20-07-09 01:54:30</c:v>
                </c:pt>
                <c:pt idx="7064">
                  <c:v> 20-07-09 01:54:35</c:v>
                </c:pt>
                <c:pt idx="7065">
                  <c:v> 20-07-09 01:54:40</c:v>
                </c:pt>
                <c:pt idx="7066">
                  <c:v> 20-07-09 01:54:45</c:v>
                </c:pt>
                <c:pt idx="7067">
                  <c:v> 20-07-09 01:54:50</c:v>
                </c:pt>
                <c:pt idx="7068">
                  <c:v> 20-07-09 01:54:55</c:v>
                </c:pt>
                <c:pt idx="7069">
                  <c:v> 20-07-09 01:55:00</c:v>
                </c:pt>
                <c:pt idx="7070">
                  <c:v> 20-07-09 01:55:05</c:v>
                </c:pt>
                <c:pt idx="7071">
                  <c:v> 20-07-09 01:55:10</c:v>
                </c:pt>
                <c:pt idx="7072">
                  <c:v> 20-07-09 01:55:15</c:v>
                </c:pt>
                <c:pt idx="7073">
                  <c:v> 20-07-09 01:55:20</c:v>
                </c:pt>
                <c:pt idx="7074">
                  <c:v> 20-07-09 01:55:25</c:v>
                </c:pt>
                <c:pt idx="7075">
                  <c:v> 20-07-09 01:55:30</c:v>
                </c:pt>
                <c:pt idx="7076">
                  <c:v> 20-07-09 01:55:35</c:v>
                </c:pt>
                <c:pt idx="7077">
                  <c:v> 20-07-09 01:55:40</c:v>
                </c:pt>
                <c:pt idx="7078">
                  <c:v> 20-07-09 01:55:45</c:v>
                </c:pt>
                <c:pt idx="7079">
                  <c:v> 20-07-09 01:56:00</c:v>
                </c:pt>
                <c:pt idx="7080">
                  <c:v> 20-07-09 01:56:05</c:v>
                </c:pt>
                <c:pt idx="7081">
                  <c:v> 20-07-09 01:56:10</c:v>
                </c:pt>
                <c:pt idx="7082">
                  <c:v> 20-07-09 01:56:15</c:v>
                </c:pt>
                <c:pt idx="7083">
                  <c:v> 20-07-09 01:56:20</c:v>
                </c:pt>
                <c:pt idx="7084">
                  <c:v> 20-07-09 01:56:25</c:v>
                </c:pt>
                <c:pt idx="7085">
                  <c:v> 20-07-09 01:56:30</c:v>
                </c:pt>
                <c:pt idx="7086">
                  <c:v> 20-07-09 01:56:35</c:v>
                </c:pt>
                <c:pt idx="7087">
                  <c:v> 20-07-09 01:56:40</c:v>
                </c:pt>
                <c:pt idx="7088">
                  <c:v> 20-07-09 01:56:45</c:v>
                </c:pt>
                <c:pt idx="7089">
                  <c:v> 20-07-09 01:56:50</c:v>
                </c:pt>
                <c:pt idx="7090">
                  <c:v> 20-07-09 01:56:55</c:v>
                </c:pt>
                <c:pt idx="7091">
                  <c:v> 20-07-09 01:57:00</c:v>
                </c:pt>
                <c:pt idx="7092">
                  <c:v> 20-07-09 01:57:05</c:v>
                </c:pt>
                <c:pt idx="7093">
                  <c:v> 20-07-09 01:57:10</c:v>
                </c:pt>
                <c:pt idx="7094">
                  <c:v> 20-07-09 01:57:15</c:v>
                </c:pt>
                <c:pt idx="7095">
                  <c:v> 20-07-09 01:57:20</c:v>
                </c:pt>
                <c:pt idx="7096">
                  <c:v> 20-07-09 01:57:25</c:v>
                </c:pt>
                <c:pt idx="7097">
                  <c:v> 20-07-09 01:58:40</c:v>
                </c:pt>
                <c:pt idx="7098">
                  <c:v> 20-07-09 01:58:45</c:v>
                </c:pt>
                <c:pt idx="7099">
                  <c:v> 20-07-09 01:58:50</c:v>
                </c:pt>
                <c:pt idx="7100">
                  <c:v> 20-07-09 01:58:55</c:v>
                </c:pt>
                <c:pt idx="7101">
                  <c:v> 20-07-09 01:59:00</c:v>
                </c:pt>
                <c:pt idx="7102">
                  <c:v> 20-07-09 01:59:05</c:v>
                </c:pt>
                <c:pt idx="7103">
                  <c:v> 20-07-09 01:59:10</c:v>
                </c:pt>
                <c:pt idx="7104">
                  <c:v> 20-07-09 01:59:15</c:v>
                </c:pt>
                <c:pt idx="7105">
                  <c:v> 20-07-09 01:59:20</c:v>
                </c:pt>
                <c:pt idx="7106">
                  <c:v> 20-07-09 01:59:25</c:v>
                </c:pt>
                <c:pt idx="7107">
                  <c:v> 20-07-09 01:59:30</c:v>
                </c:pt>
                <c:pt idx="7108">
                  <c:v> 20-07-09 01:59:35</c:v>
                </c:pt>
                <c:pt idx="7109">
                  <c:v> 20-07-09 01:59:40</c:v>
                </c:pt>
                <c:pt idx="7110">
                  <c:v> 20-07-09 01:59:45</c:v>
                </c:pt>
                <c:pt idx="7111">
                  <c:v> 20-07-09 01:59:50</c:v>
                </c:pt>
                <c:pt idx="7112">
                  <c:v> 20-07-09 01:59:55</c:v>
                </c:pt>
                <c:pt idx="7113">
                  <c:v> 20-07-09 02:00:00</c:v>
                </c:pt>
                <c:pt idx="7114">
                  <c:v> 20-07-09 02:00:05</c:v>
                </c:pt>
                <c:pt idx="7115">
                  <c:v> 20-07-09 02:00:10</c:v>
                </c:pt>
                <c:pt idx="7116">
                  <c:v> 20-07-09 02:00:15</c:v>
                </c:pt>
                <c:pt idx="7117">
                  <c:v> 20-07-09 02:00:20</c:v>
                </c:pt>
                <c:pt idx="7118">
                  <c:v> 20-07-09 02:00:25</c:v>
                </c:pt>
                <c:pt idx="7119">
                  <c:v> 20-07-09 02:00:30</c:v>
                </c:pt>
                <c:pt idx="7120">
                  <c:v> 20-07-09 02:00:35</c:v>
                </c:pt>
                <c:pt idx="7121">
                  <c:v> 20-07-09 02:00:40</c:v>
                </c:pt>
                <c:pt idx="7122">
                  <c:v> 20-07-09 02:00:45</c:v>
                </c:pt>
                <c:pt idx="7123">
                  <c:v> 20-07-09 02:00:50</c:v>
                </c:pt>
                <c:pt idx="7124">
                  <c:v> 20-07-09 02:00:55</c:v>
                </c:pt>
                <c:pt idx="7125">
                  <c:v> 20-07-09 02:01:00</c:v>
                </c:pt>
                <c:pt idx="7126">
                  <c:v> 20-07-09 02:01:05</c:v>
                </c:pt>
                <c:pt idx="7127">
                  <c:v> 20-07-09 02:01:10</c:v>
                </c:pt>
                <c:pt idx="7128">
                  <c:v> 20-07-09 02:01:15</c:v>
                </c:pt>
                <c:pt idx="7129">
                  <c:v> 20-07-09 02:01:20</c:v>
                </c:pt>
                <c:pt idx="7130">
                  <c:v> 20-07-09 02:01:25</c:v>
                </c:pt>
                <c:pt idx="7131">
                  <c:v> 20-07-09 02:01:30</c:v>
                </c:pt>
                <c:pt idx="7132">
                  <c:v> 20-07-09 02:01:35</c:v>
                </c:pt>
                <c:pt idx="7133">
                  <c:v> 20-07-09 02:01:40</c:v>
                </c:pt>
                <c:pt idx="7134">
                  <c:v> 20-07-09 02:01:45</c:v>
                </c:pt>
                <c:pt idx="7135">
                  <c:v> 20-07-09 02:01:50</c:v>
                </c:pt>
                <c:pt idx="7136">
                  <c:v> 20-07-09 02:01:55</c:v>
                </c:pt>
                <c:pt idx="7137">
                  <c:v> 20-07-09 02:02:00</c:v>
                </c:pt>
                <c:pt idx="7138">
                  <c:v> 20-07-09 02:02:05</c:v>
                </c:pt>
                <c:pt idx="7139">
                  <c:v> 20-07-09 02:02:10</c:v>
                </c:pt>
                <c:pt idx="7140">
                  <c:v> 20-07-09 02:02:15</c:v>
                </c:pt>
                <c:pt idx="7141">
                  <c:v> 20-07-09 02:02:20</c:v>
                </c:pt>
                <c:pt idx="7142">
                  <c:v> 20-07-09 02:02:25</c:v>
                </c:pt>
                <c:pt idx="7143">
                  <c:v> 20-07-09 02:02:30</c:v>
                </c:pt>
                <c:pt idx="7144">
                  <c:v> 20-07-09 02:03:20</c:v>
                </c:pt>
                <c:pt idx="7145">
                  <c:v> 20-07-09 02:03:25</c:v>
                </c:pt>
                <c:pt idx="7146">
                  <c:v> 20-07-09 02:03:30</c:v>
                </c:pt>
                <c:pt idx="7147">
                  <c:v> 20-07-09 02:03:35</c:v>
                </c:pt>
                <c:pt idx="7148">
                  <c:v> 20-07-09 02:03:40</c:v>
                </c:pt>
                <c:pt idx="7149">
                  <c:v> 20-07-09 02:03:45</c:v>
                </c:pt>
                <c:pt idx="7150">
                  <c:v> 20-07-09 02:03:50</c:v>
                </c:pt>
                <c:pt idx="7151">
                  <c:v> 20-07-09 02:03:55</c:v>
                </c:pt>
                <c:pt idx="7152">
                  <c:v> 20-07-09 02:04:00</c:v>
                </c:pt>
                <c:pt idx="7153">
                  <c:v> 20-07-09 02:04:05</c:v>
                </c:pt>
                <c:pt idx="7154">
                  <c:v> 20-07-09 02:04:10</c:v>
                </c:pt>
                <c:pt idx="7155">
                  <c:v> 20-07-09 02:04:15</c:v>
                </c:pt>
                <c:pt idx="7156">
                  <c:v> 20-07-09 02:04:20</c:v>
                </c:pt>
                <c:pt idx="7157">
                  <c:v> 20-07-09 02:04:25</c:v>
                </c:pt>
                <c:pt idx="7158">
                  <c:v> 20-07-09 02:04:30</c:v>
                </c:pt>
                <c:pt idx="7159">
                  <c:v> 20-07-09 02:04:35</c:v>
                </c:pt>
                <c:pt idx="7160">
                  <c:v> 20-07-09 02:04:40</c:v>
                </c:pt>
                <c:pt idx="7161">
                  <c:v> 20-07-09 02:04:45</c:v>
                </c:pt>
                <c:pt idx="7162">
                  <c:v> 20-07-09 02:04:50</c:v>
                </c:pt>
                <c:pt idx="7163">
                  <c:v> 20-07-09 02:04:55</c:v>
                </c:pt>
                <c:pt idx="7164">
                  <c:v> 20-07-09 02:05:00</c:v>
                </c:pt>
                <c:pt idx="7165">
                  <c:v> 20-07-09 02:05:05</c:v>
                </c:pt>
                <c:pt idx="7166">
                  <c:v> 20-07-09 02:05:10</c:v>
                </c:pt>
                <c:pt idx="7167">
                  <c:v> 20-07-09 02:05:15</c:v>
                </c:pt>
                <c:pt idx="7168">
                  <c:v> 20-07-09 02:05:20</c:v>
                </c:pt>
                <c:pt idx="7169">
                  <c:v> 20-07-09 02:05:25</c:v>
                </c:pt>
                <c:pt idx="7170">
                  <c:v> 20-07-09 02:05:30</c:v>
                </c:pt>
                <c:pt idx="7171">
                  <c:v> 20-07-09 02:05:35</c:v>
                </c:pt>
                <c:pt idx="7172">
                  <c:v> 20-07-09 02:05:40</c:v>
                </c:pt>
                <c:pt idx="7173">
                  <c:v> 20-07-09 02:05:45</c:v>
                </c:pt>
                <c:pt idx="7174">
                  <c:v> 20-07-09 02:05:50</c:v>
                </c:pt>
                <c:pt idx="7175">
                  <c:v> 20-07-09 02:05:55</c:v>
                </c:pt>
                <c:pt idx="7176">
                  <c:v> 20-07-09 02:06:00</c:v>
                </c:pt>
                <c:pt idx="7177">
                  <c:v> 20-07-09 02:06:05</c:v>
                </c:pt>
                <c:pt idx="7178">
                  <c:v> 20-07-09 02:06:10</c:v>
                </c:pt>
                <c:pt idx="7179">
                  <c:v> 20-07-09 02:06:15</c:v>
                </c:pt>
                <c:pt idx="7180">
                  <c:v> 20-07-09 02:06:20</c:v>
                </c:pt>
                <c:pt idx="7181">
                  <c:v> 20-07-09 02:06:25</c:v>
                </c:pt>
                <c:pt idx="7182">
                  <c:v> 20-07-09 02:06:30</c:v>
                </c:pt>
                <c:pt idx="7183">
                  <c:v> 20-07-09 02:06:35</c:v>
                </c:pt>
                <c:pt idx="7184">
                  <c:v> 20-07-09 02:06:40</c:v>
                </c:pt>
                <c:pt idx="7185">
                  <c:v> 20-07-09 02:06:45</c:v>
                </c:pt>
                <c:pt idx="7186">
                  <c:v> 20-07-09 02:06:50</c:v>
                </c:pt>
                <c:pt idx="7187">
                  <c:v> 20-07-09 02:06:55</c:v>
                </c:pt>
                <c:pt idx="7188">
                  <c:v> 20-07-09 02:07:00</c:v>
                </c:pt>
                <c:pt idx="7189">
                  <c:v> 20-07-09 02:07:05</c:v>
                </c:pt>
                <c:pt idx="7190">
                  <c:v> 20-07-09 02:07:10</c:v>
                </c:pt>
                <c:pt idx="7191">
                  <c:v> 20-07-09 02:07:15</c:v>
                </c:pt>
                <c:pt idx="7192">
                  <c:v> 20-07-09 02:07:20</c:v>
                </c:pt>
                <c:pt idx="7193">
                  <c:v> 20-07-09 02:07:25</c:v>
                </c:pt>
                <c:pt idx="7194">
                  <c:v> 20-07-09 02:07:30</c:v>
                </c:pt>
                <c:pt idx="7195">
                  <c:v> 20-07-09 02:07:35</c:v>
                </c:pt>
                <c:pt idx="7196">
                  <c:v> 20-07-09 02:07:40</c:v>
                </c:pt>
                <c:pt idx="7197">
                  <c:v> 20-07-09 02:07:45</c:v>
                </c:pt>
                <c:pt idx="7198">
                  <c:v> 20-07-09 02:07:50</c:v>
                </c:pt>
                <c:pt idx="7199">
                  <c:v> 20-07-09 02:07:55</c:v>
                </c:pt>
                <c:pt idx="7200">
                  <c:v> 20-07-09 02:08:00</c:v>
                </c:pt>
                <c:pt idx="7201">
                  <c:v> 20-07-09 02:08:05</c:v>
                </c:pt>
                <c:pt idx="7202">
                  <c:v> 20-07-09 02:08:10</c:v>
                </c:pt>
                <c:pt idx="7203">
                  <c:v> 20-07-09 02:08:15</c:v>
                </c:pt>
                <c:pt idx="7204">
                  <c:v> 20-07-09 02:08:20</c:v>
                </c:pt>
                <c:pt idx="7205">
                  <c:v> 20-07-09 02:08:25</c:v>
                </c:pt>
                <c:pt idx="7206">
                  <c:v> 20-07-09 02:08:30</c:v>
                </c:pt>
                <c:pt idx="7207">
                  <c:v> 20-07-09 02:08:35</c:v>
                </c:pt>
                <c:pt idx="7208">
                  <c:v> 20-07-09 02:08:40</c:v>
                </c:pt>
                <c:pt idx="7209">
                  <c:v> 20-07-09 02:08:45</c:v>
                </c:pt>
                <c:pt idx="7210">
                  <c:v> 20-07-09 02:08:50</c:v>
                </c:pt>
                <c:pt idx="7211">
                  <c:v> 20-07-09 02:08:55</c:v>
                </c:pt>
                <c:pt idx="7212">
                  <c:v> 20-07-09 02:09:00</c:v>
                </c:pt>
                <c:pt idx="7213">
                  <c:v> 20-07-09 02:09:05</c:v>
                </c:pt>
                <c:pt idx="7214">
                  <c:v> 20-07-09 02:09:10</c:v>
                </c:pt>
                <c:pt idx="7215">
                  <c:v> 20-07-09 02:09:15</c:v>
                </c:pt>
                <c:pt idx="7216">
                  <c:v> 20-07-09 02:09:20</c:v>
                </c:pt>
                <c:pt idx="7217">
                  <c:v> 20-07-09 02:09:25</c:v>
                </c:pt>
                <c:pt idx="7218">
                  <c:v> 20-07-09 02:09:30</c:v>
                </c:pt>
                <c:pt idx="7219">
                  <c:v> 20-07-09 02:09:35</c:v>
                </c:pt>
                <c:pt idx="7220">
                  <c:v> 20-07-09 02:09:40</c:v>
                </c:pt>
                <c:pt idx="7221">
                  <c:v> 20-07-09 02:09:45</c:v>
                </c:pt>
                <c:pt idx="7222">
                  <c:v> 20-07-09 02:09:50</c:v>
                </c:pt>
                <c:pt idx="7223">
                  <c:v> 20-07-09 02:09:55</c:v>
                </c:pt>
                <c:pt idx="7224">
                  <c:v> 20-07-09 02:10:00</c:v>
                </c:pt>
                <c:pt idx="7225">
                  <c:v> 20-07-09 02:10:05</c:v>
                </c:pt>
                <c:pt idx="7226">
                  <c:v> 20-07-09 02:10:10</c:v>
                </c:pt>
                <c:pt idx="7227">
                  <c:v> 20-07-09 02:10:15</c:v>
                </c:pt>
                <c:pt idx="7228">
                  <c:v> 20-07-09 02:10:20</c:v>
                </c:pt>
                <c:pt idx="7229">
                  <c:v> 20-07-09 02:10:25</c:v>
                </c:pt>
                <c:pt idx="7230">
                  <c:v> 20-07-09 02:10:30</c:v>
                </c:pt>
                <c:pt idx="7231">
                  <c:v> 20-07-09 02:10:35</c:v>
                </c:pt>
                <c:pt idx="7232">
                  <c:v> 20-07-09 02:10:40</c:v>
                </c:pt>
                <c:pt idx="7233">
                  <c:v> 20-07-09 02:10:45</c:v>
                </c:pt>
                <c:pt idx="7234">
                  <c:v> 20-07-09 02:10:50</c:v>
                </c:pt>
                <c:pt idx="7235">
                  <c:v> 20-07-09 02:10:55</c:v>
                </c:pt>
                <c:pt idx="7236">
                  <c:v> 20-07-09 02:11:00</c:v>
                </c:pt>
                <c:pt idx="7237">
                  <c:v> 20-07-09 02:11:05</c:v>
                </c:pt>
                <c:pt idx="7238">
                  <c:v> 20-07-09 02:11:10</c:v>
                </c:pt>
                <c:pt idx="7239">
                  <c:v> 20-07-09 02:11:15</c:v>
                </c:pt>
                <c:pt idx="7240">
                  <c:v> 20-07-09 02:11:20</c:v>
                </c:pt>
                <c:pt idx="7241">
                  <c:v> 20-07-09 02:12:40</c:v>
                </c:pt>
                <c:pt idx="7242">
                  <c:v> 20-07-09 02:12:45</c:v>
                </c:pt>
                <c:pt idx="7243">
                  <c:v> 20-07-09 02:12:50</c:v>
                </c:pt>
                <c:pt idx="7244">
                  <c:v> 20-07-09 02:12:55</c:v>
                </c:pt>
                <c:pt idx="7245">
                  <c:v> 20-07-09 02:13:00</c:v>
                </c:pt>
                <c:pt idx="7246">
                  <c:v> 20-07-09 02:13:05</c:v>
                </c:pt>
                <c:pt idx="7247">
                  <c:v> 20-07-09 02:13:10</c:v>
                </c:pt>
                <c:pt idx="7248">
                  <c:v> 20-07-09 02:13:15</c:v>
                </c:pt>
                <c:pt idx="7249">
                  <c:v> 20-07-09 02:13:20</c:v>
                </c:pt>
                <c:pt idx="7250">
                  <c:v> 20-07-09 02:13:25</c:v>
                </c:pt>
                <c:pt idx="7251">
                  <c:v> 20-07-09 02:13:30</c:v>
                </c:pt>
                <c:pt idx="7252">
                  <c:v> 20-07-09 02:13:35</c:v>
                </c:pt>
                <c:pt idx="7253">
                  <c:v> 20-07-09 02:15:10</c:v>
                </c:pt>
                <c:pt idx="7254">
                  <c:v> 20-07-09 02:15:15</c:v>
                </c:pt>
                <c:pt idx="7255">
                  <c:v> 20-07-09 02:15:20</c:v>
                </c:pt>
                <c:pt idx="7256">
                  <c:v> 20-07-09 02:15:25</c:v>
                </c:pt>
                <c:pt idx="7257">
                  <c:v> 20-07-09 02:15:30</c:v>
                </c:pt>
                <c:pt idx="7258">
                  <c:v> 20-07-09 02:15:35</c:v>
                </c:pt>
                <c:pt idx="7259">
                  <c:v> 20-07-09 02:15:40</c:v>
                </c:pt>
                <c:pt idx="7260">
                  <c:v> 20-07-09 02:15:45</c:v>
                </c:pt>
                <c:pt idx="7261">
                  <c:v> 20-07-09 02:15:50</c:v>
                </c:pt>
                <c:pt idx="7262">
                  <c:v> 20-07-09 02:15:55</c:v>
                </c:pt>
                <c:pt idx="7263">
                  <c:v> 20-07-09 02:16:00</c:v>
                </c:pt>
                <c:pt idx="7264">
                  <c:v> 20-07-09 02:16:05</c:v>
                </c:pt>
                <c:pt idx="7265">
                  <c:v> 20-07-09 02:16:10</c:v>
                </c:pt>
                <c:pt idx="7266">
                  <c:v> 20-07-09 02:16:15</c:v>
                </c:pt>
                <c:pt idx="7267">
                  <c:v> 20-07-09 02:16:20</c:v>
                </c:pt>
                <c:pt idx="7268">
                  <c:v> 20-07-09 02:16:25</c:v>
                </c:pt>
                <c:pt idx="7269">
                  <c:v> 20-07-09 02:16:30</c:v>
                </c:pt>
                <c:pt idx="7270">
                  <c:v> 20-07-09 02:16:35</c:v>
                </c:pt>
                <c:pt idx="7271">
                  <c:v> 20-07-09 02:16:40</c:v>
                </c:pt>
                <c:pt idx="7272">
                  <c:v> 20-07-09 02:16:45</c:v>
                </c:pt>
                <c:pt idx="7273">
                  <c:v> 20-07-09 02:16:50</c:v>
                </c:pt>
                <c:pt idx="7274">
                  <c:v> 20-07-09 02:16:55</c:v>
                </c:pt>
                <c:pt idx="7275">
                  <c:v> 20-07-09 02:17:00</c:v>
                </c:pt>
                <c:pt idx="7276">
                  <c:v> 20-07-09 02:17:05</c:v>
                </c:pt>
                <c:pt idx="7277">
                  <c:v> 20-07-09 02:17:10</c:v>
                </c:pt>
                <c:pt idx="7278">
                  <c:v> 20-07-09 02:17:15</c:v>
                </c:pt>
                <c:pt idx="7279">
                  <c:v> 20-07-09 02:17:20</c:v>
                </c:pt>
                <c:pt idx="7280">
                  <c:v> 20-07-09 02:17:25</c:v>
                </c:pt>
                <c:pt idx="7281">
                  <c:v> 20-07-09 02:17:30</c:v>
                </c:pt>
                <c:pt idx="7282">
                  <c:v> 20-07-09 02:17:35</c:v>
                </c:pt>
                <c:pt idx="7283">
                  <c:v> 20-07-09 02:17:40</c:v>
                </c:pt>
                <c:pt idx="7284">
                  <c:v> 20-07-09 02:17:45</c:v>
                </c:pt>
                <c:pt idx="7285">
                  <c:v> 20-07-09 02:17:50</c:v>
                </c:pt>
                <c:pt idx="7286">
                  <c:v> 20-07-09 02:17:55</c:v>
                </c:pt>
                <c:pt idx="7287">
                  <c:v> 20-07-09 02:18:00</c:v>
                </c:pt>
                <c:pt idx="7288">
                  <c:v> 20-07-09 02:18:05</c:v>
                </c:pt>
                <c:pt idx="7289">
                  <c:v> 20-07-09 02:18:10</c:v>
                </c:pt>
                <c:pt idx="7290">
                  <c:v> 20-07-09 02:18:15</c:v>
                </c:pt>
                <c:pt idx="7291">
                  <c:v> 20-07-09 02:18:20</c:v>
                </c:pt>
                <c:pt idx="7292">
                  <c:v> 20-07-09 02:18:25</c:v>
                </c:pt>
                <c:pt idx="7293">
                  <c:v> 20-07-09 02:18:30</c:v>
                </c:pt>
                <c:pt idx="7294">
                  <c:v> 20-07-09 02:18:35</c:v>
                </c:pt>
                <c:pt idx="7295">
                  <c:v> 20-07-09 02:18:40</c:v>
                </c:pt>
                <c:pt idx="7296">
                  <c:v> 20-07-09 02:18:45</c:v>
                </c:pt>
                <c:pt idx="7297">
                  <c:v> 20-07-09 02:18:50</c:v>
                </c:pt>
                <c:pt idx="7298">
                  <c:v> 20-07-09 02:18:55</c:v>
                </c:pt>
                <c:pt idx="7299">
                  <c:v> 20-07-09 02:19:00</c:v>
                </c:pt>
                <c:pt idx="7300">
                  <c:v> 20-07-09 02:19:05</c:v>
                </c:pt>
                <c:pt idx="7301">
                  <c:v> 20-07-09 02:19:10</c:v>
                </c:pt>
                <c:pt idx="7302">
                  <c:v> 20-07-09 02:19:15</c:v>
                </c:pt>
                <c:pt idx="7303">
                  <c:v> 20-07-09 02:19:20</c:v>
                </c:pt>
                <c:pt idx="7304">
                  <c:v> 20-07-09 02:19:25</c:v>
                </c:pt>
                <c:pt idx="7305">
                  <c:v> 20-07-09 02:19:30</c:v>
                </c:pt>
                <c:pt idx="7306">
                  <c:v> 20-07-09 02:19:35</c:v>
                </c:pt>
                <c:pt idx="7307">
                  <c:v> 20-07-09 02:19:40</c:v>
                </c:pt>
                <c:pt idx="7308">
                  <c:v> 20-07-09 02:19:45</c:v>
                </c:pt>
                <c:pt idx="7309">
                  <c:v> 20-07-09 02:19:50</c:v>
                </c:pt>
                <c:pt idx="7310">
                  <c:v> 20-07-09 02:19:55</c:v>
                </c:pt>
                <c:pt idx="7311">
                  <c:v> 20-07-09 02:20:00</c:v>
                </c:pt>
                <c:pt idx="7312">
                  <c:v> 20-07-09 02:20:05</c:v>
                </c:pt>
                <c:pt idx="7313">
                  <c:v> 20-07-09 02:20:10</c:v>
                </c:pt>
                <c:pt idx="7314">
                  <c:v> 20-07-09 02:20:15</c:v>
                </c:pt>
                <c:pt idx="7315">
                  <c:v> 20-07-09 02:20:20</c:v>
                </c:pt>
                <c:pt idx="7316">
                  <c:v> 20-07-09 02:20:25</c:v>
                </c:pt>
                <c:pt idx="7317">
                  <c:v> 20-07-09 02:20:30</c:v>
                </c:pt>
                <c:pt idx="7318">
                  <c:v> 20-07-09 02:20:35</c:v>
                </c:pt>
                <c:pt idx="7319">
                  <c:v> 20-07-09 02:20:40</c:v>
                </c:pt>
                <c:pt idx="7320">
                  <c:v> 20-07-09 02:20:45</c:v>
                </c:pt>
                <c:pt idx="7321">
                  <c:v> 20-07-09 02:20:50</c:v>
                </c:pt>
                <c:pt idx="7322">
                  <c:v> 20-07-09 02:20:55</c:v>
                </c:pt>
                <c:pt idx="7323">
                  <c:v> 20-07-09 02:21:00</c:v>
                </c:pt>
                <c:pt idx="7324">
                  <c:v> 20-07-09 02:21:05</c:v>
                </c:pt>
                <c:pt idx="7325">
                  <c:v> 20-07-09 02:21:10</c:v>
                </c:pt>
                <c:pt idx="7326">
                  <c:v> 20-07-09 02:21:15</c:v>
                </c:pt>
                <c:pt idx="7327">
                  <c:v> 20-07-09 02:21:20</c:v>
                </c:pt>
                <c:pt idx="7328">
                  <c:v> 20-07-09 02:21:25</c:v>
                </c:pt>
                <c:pt idx="7329">
                  <c:v> 20-07-09 02:21:30</c:v>
                </c:pt>
                <c:pt idx="7330">
                  <c:v> 20-07-09 02:21:35</c:v>
                </c:pt>
                <c:pt idx="7331">
                  <c:v> 20-07-09 02:21:40</c:v>
                </c:pt>
                <c:pt idx="7332">
                  <c:v> 20-07-09 02:21:45</c:v>
                </c:pt>
                <c:pt idx="7333">
                  <c:v> 20-07-09 02:21:50</c:v>
                </c:pt>
                <c:pt idx="7334">
                  <c:v> 20-07-09 02:21:55</c:v>
                </c:pt>
                <c:pt idx="7335">
                  <c:v> 20-07-09 02:22:00</c:v>
                </c:pt>
                <c:pt idx="7336">
                  <c:v> 20-07-09 02:22:05</c:v>
                </c:pt>
                <c:pt idx="7337">
                  <c:v> 20-07-09 02:22:10</c:v>
                </c:pt>
                <c:pt idx="7338">
                  <c:v> 20-07-09 02:22:15</c:v>
                </c:pt>
                <c:pt idx="7339">
                  <c:v> 20-07-09 02:22:20</c:v>
                </c:pt>
                <c:pt idx="7340">
                  <c:v> 20-07-09 02:22:25</c:v>
                </c:pt>
                <c:pt idx="7341">
                  <c:v> 20-07-09 02:22:30</c:v>
                </c:pt>
                <c:pt idx="7342">
                  <c:v> 20-07-09 02:22:35</c:v>
                </c:pt>
                <c:pt idx="7343">
                  <c:v> 20-07-09 02:22:40</c:v>
                </c:pt>
                <c:pt idx="7344">
                  <c:v> 20-07-09 02:22:45</c:v>
                </c:pt>
                <c:pt idx="7345">
                  <c:v> 20-07-09 02:22:50</c:v>
                </c:pt>
                <c:pt idx="7346">
                  <c:v> 20-07-09 02:22:55</c:v>
                </c:pt>
                <c:pt idx="7347">
                  <c:v> 20-07-09 02:23:00</c:v>
                </c:pt>
                <c:pt idx="7348">
                  <c:v> 20-07-09 02:23:05</c:v>
                </c:pt>
                <c:pt idx="7349">
                  <c:v> 20-07-09 02:23:10</c:v>
                </c:pt>
                <c:pt idx="7350">
                  <c:v> 20-07-09 02:23:15</c:v>
                </c:pt>
                <c:pt idx="7351">
                  <c:v> 20-07-09 02:23:20</c:v>
                </c:pt>
                <c:pt idx="7352">
                  <c:v> 20-07-09 02:23:25</c:v>
                </c:pt>
                <c:pt idx="7353">
                  <c:v> 20-07-09 02:23:30</c:v>
                </c:pt>
                <c:pt idx="7354">
                  <c:v> 20-07-09 02:23:35</c:v>
                </c:pt>
                <c:pt idx="7355">
                  <c:v> 20-07-09 02:23:40</c:v>
                </c:pt>
                <c:pt idx="7356">
                  <c:v> 20-07-09 02:23:45</c:v>
                </c:pt>
                <c:pt idx="7357">
                  <c:v> 20-07-09 02:23:50</c:v>
                </c:pt>
                <c:pt idx="7358">
                  <c:v> 20-07-09 02:23:55</c:v>
                </c:pt>
                <c:pt idx="7359">
                  <c:v> 20-07-09 02:24:00</c:v>
                </c:pt>
                <c:pt idx="7360">
                  <c:v> 20-07-09 02:24:05</c:v>
                </c:pt>
                <c:pt idx="7361">
                  <c:v> 20-07-09 02:24:10</c:v>
                </c:pt>
                <c:pt idx="7362">
                  <c:v> 20-07-09 02:24:15</c:v>
                </c:pt>
                <c:pt idx="7363">
                  <c:v> 20-07-09 02:24:20</c:v>
                </c:pt>
                <c:pt idx="7364">
                  <c:v> 20-07-09 02:24:25</c:v>
                </c:pt>
                <c:pt idx="7365">
                  <c:v> 20-07-09 02:24:30</c:v>
                </c:pt>
                <c:pt idx="7366">
                  <c:v> 20-07-09 02:24:35</c:v>
                </c:pt>
                <c:pt idx="7367">
                  <c:v> 20-07-09 02:24:40</c:v>
                </c:pt>
                <c:pt idx="7368">
                  <c:v> 20-07-09 02:24:45</c:v>
                </c:pt>
                <c:pt idx="7369">
                  <c:v> 20-07-09 02:24:50</c:v>
                </c:pt>
                <c:pt idx="7370">
                  <c:v> 20-07-09 02:24:55</c:v>
                </c:pt>
                <c:pt idx="7371">
                  <c:v> 20-07-09 02:25:00</c:v>
                </c:pt>
                <c:pt idx="7372">
                  <c:v> 20-07-09 02:25:05</c:v>
                </c:pt>
                <c:pt idx="7373">
                  <c:v> 20-07-09 02:25:10</c:v>
                </c:pt>
                <c:pt idx="7374">
                  <c:v> 20-07-09 02:25:15</c:v>
                </c:pt>
                <c:pt idx="7375">
                  <c:v> 20-07-09 02:25:20</c:v>
                </c:pt>
                <c:pt idx="7376">
                  <c:v> 20-07-09 02:25:25</c:v>
                </c:pt>
                <c:pt idx="7377">
                  <c:v> 20-07-09 02:25:30</c:v>
                </c:pt>
                <c:pt idx="7378">
                  <c:v> 20-07-09 02:25:35</c:v>
                </c:pt>
                <c:pt idx="7379">
                  <c:v> 20-07-09 02:25:40</c:v>
                </c:pt>
                <c:pt idx="7380">
                  <c:v> 20-07-09 02:25:45</c:v>
                </c:pt>
                <c:pt idx="7381">
                  <c:v> 20-07-09 02:25:50</c:v>
                </c:pt>
                <c:pt idx="7382">
                  <c:v> 20-07-09 02:25:55</c:v>
                </c:pt>
                <c:pt idx="7383">
                  <c:v> 20-07-09 02:26:00</c:v>
                </c:pt>
                <c:pt idx="7384">
                  <c:v> 20-07-09 02:26:05</c:v>
                </c:pt>
                <c:pt idx="7385">
                  <c:v> 20-07-09 02:26:10</c:v>
                </c:pt>
                <c:pt idx="7386">
                  <c:v> 20-07-09 02:26:15</c:v>
                </c:pt>
                <c:pt idx="7387">
                  <c:v> 20-07-09 02:26:20</c:v>
                </c:pt>
                <c:pt idx="7388">
                  <c:v> 20-07-09 02:26:25</c:v>
                </c:pt>
                <c:pt idx="7389">
                  <c:v> 20-07-09 02:26:35</c:v>
                </c:pt>
                <c:pt idx="7390">
                  <c:v> 20-07-09 02:26:40</c:v>
                </c:pt>
                <c:pt idx="7391">
                  <c:v> 20-07-09 02:26:45</c:v>
                </c:pt>
                <c:pt idx="7392">
                  <c:v> 20-07-09 02:26:50</c:v>
                </c:pt>
                <c:pt idx="7393">
                  <c:v> 20-07-09 02:26:55</c:v>
                </c:pt>
                <c:pt idx="7394">
                  <c:v> 20-07-09 02:27:00</c:v>
                </c:pt>
                <c:pt idx="7395">
                  <c:v> 20-07-09 02:27:05</c:v>
                </c:pt>
                <c:pt idx="7396">
                  <c:v> 20-07-09 02:27:10</c:v>
                </c:pt>
                <c:pt idx="7397">
                  <c:v> 20-07-09 02:27:15</c:v>
                </c:pt>
                <c:pt idx="7398">
                  <c:v> 20-07-09 02:27:20</c:v>
                </c:pt>
                <c:pt idx="7399">
                  <c:v> 20-07-09 02:27:25</c:v>
                </c:pt>
                <c:pt idx="7400">
                  <c:v> 20-07-09 02:27:30</c:v>
                </c:pt>
                <c:pt idx="7401">
                  <c:v> 20-07-09 02:27:35</c:v>
                </c:pt>
                <c:pt idx="7402">
                  <c:v> 20-07-09 02:27:40</c:v>
                </c:pt>
                <c:pt idx="7403">
                  <c:v> 20-07-09 02:27:45</c:v>
                </c:pt>
                <c:pt idx="7404">
                  <c:v> 20-07-09 02:27:50</c:v>
                </c:pt>
                <c:pt idx="7405">
                  <c:v> 20-07-09 02:27:55</c:v>
                </c:pt>
                <c:pt idx="7406">
                  <c:v> 20-07-09 02:28:00</c:v>
                </c:pt>
                <c:pt idx="7407">
                  <c:v> 20-07-09 02:28:05</c:v>
                </c:pt>
                <c:pt idx="7408">
                  <c:v> 20-07-09 02:28:10</c:v>
                </c:pt>
                <c:pt idx="7409">
                  <c:v> 20-07-09 02:28:15</c:v>
                </c:pt>
                <c:pt idx="7410">
                  <c:v> 20-07-09 02:28:20</c:v>
                </c:pt>
                <c:pt idx="7411">
                  <c:v> 20-07-09 02:28:25</c:v>
                </c:pt>
                <c:pt idx="7412">
                  <c:v> 20-07-09 02:28:30</c:v>
                </c:pt>
                <c:pt idx="7413">
                  <c:v> 20-07-09 02:28:35</c:v>
                </c:pt>
                <c:pt idx="7414">
                  <c:v> 20-07-09 02:28:40</c:v>
                </c:pt>
                <c:pt idx="7415">
                  <c:v> 20-07-09 02:28:45</c:v>
                </c:pt>
                <c:pt idx="7416">
                  <c:v> 20-07-09 02:28:50</c:v>
                </c:pt>
                <c:pt idx="7417">
                  <c:v> 20-07-09 02:28:55</c:v>
                </c:pt>
                <c:pt idx="7418">
                  <c:v> 20-07-09 02:29:00</c:v>
                </c:pt>
                <c:pt idx="7419">
                  <c:v> 20-07-09 02:29:05</c:v>
                </c:pt>
                <c:pt idx="7420">
                  <c:v> 20-07-09 02:29:10</c:v>
                </c:pt>
                <c:pt idx="7421">
                  <c:v> 20-07-09 02:29:15</c:v>
                </c:pt>
                <c:pt idx="7422">
                  <c:v> 20-07-09 02:29:20</c:v>
                </c:pt>
                <c:pt idx="7423">
                  <c:v> 20-07-09 02:29:25</c:v>
                </c:pt>
                <c:pt idx="7424">
                  <c:v> 20-07-09 02:29:30</c:v>
                </c:pt>
                <c:pt idx="7425">
                  <c:v> 20-07-09 02:29:35</c:v>
                </c:pt>
                <c:pt idx="7426">
                  <c:v> 20-07-09 02:29:40</c:v>
                </c:pt>
                <c:pt idx="7427">
                  <c:v> 20-07-09 02:29:45</c:v>
                </c:pt>
                <c:pt idx="7428">
                  <c:v> 20-07-09 02:29:50</c:v>
                </c:pt>
                <c:pt idx="7429">
                  <c:v> 20-07-09 02:29:55</c:v>
                </c:pt>
                <c:pt idx="7430">
                  <c:v> 20-07-09 02:30:00</c:v>
                </c:pt>
                <c:pt idx="7431">
                  <c:v> 20-07-09 02:30:05</c:v>
                </c:pt>
                <c:pt idx="7432">
                  <c:v> 20-07-09 02:30:10</c:v>
                </c:pt>
                <c:pt idx="7433">
                  <c:v> 20-07-09 02:30:15</c:v>
                </c:pt>
                <c:pt idx="7434">
                  <c:v> 20-07-09 02:30:20</c:v>
                </c:pt>
                <c:pt idx="7435">
                  <c:v> 20-07-09 02:30:25</c:v>
                </c:pt>
                <c:pt idx="7436">
                  <c:v> 20-07-09 02:30:30</c:v>
                </c:pt>
                <c:pt idx="7437">
                  <c:v> 20-07-09 02:30:35</c:v>
                </c:pt>
                <c:pt idx="7438">
                  <c:v> 20-07-09 02:30:40</c:v>
                </c:pt>
                <c:pt idx="7439">
                  <c:v> 20-07-09 02:30:45</c:v>
                </c:pt>
                <c:pt idx="7440">
                  <c:v> 20-07-09 02:30:50</c:v>
                </c:pt>
                <c:pt idx="7441">
                  <c:v> 20-07-09 02:30:55</c:v>
                </c:pt>
                <c:pt idx="7442">
                  <c:v> 20-07-09 02:31:00</c:v>
                </c:pt>
                <c:pt idx="7443">
                  <c:v> 20-07-09 02:31:05</c:v>
                </c:pt>
                <c:pt idx="7444">
                  <c:v> 20-07-09 02:31:10</c:v>
                </c:pt>
                <c:pt idx="7445">
                  <c:v> 20-07-09 02:31:15</c:v>
                </c:pt>
                <c:pt idx="7446">
                  <c:v> 20-07-09 02:31:20</c:v>
                </c:pt>
                <c:pt idx="7447">
                  <c:v> 20-07-09 02:31:25</c:v>
                </c:pt>
                <c:pt idx="7448">
                  <c:v> 20-07-09 02:31:30</c:v>
                </c:pt>
                <c:pt idx="7449">
                  <c:v> 20-07-09 02:31:35</c:v>
                </c:pt>
                <c:pt idx="7450">
                  <c:v> 20-07-09 02:31:40</c:v>
                </c:pt>
                <c:pt idx="7451">
                  <c:v> 20-07-09 02:31:45</c:v>
                </c:pt>
                <c:pt idx="7452">
                  <c:v> 20-07-09 02:31:50</c:v>
                </c:pt>
                <c:pt idx="7453">
                  <c:v> 20-07-09 02:31:55</c:v>
                </c:pt>
                <c:pt idx="7454">
                  <c:v> 20-07-09 02:32:00</c:v>
                </c:pt>
                <c:pt idx="7455">
                  <c:v> 20-07-09 02:32:05</c:v>
                </c:pt>
                <c:pt idx="7456">
                  <c:v> 20-07-09 02:32:10</c:v>
                </c:pt>
                <c:pt idx="7457">
                  <c:v> 20-07-09 02:32:15</c:v>
                </c:pt>
                <c:pt idx="7458">
                  <c:v> 20-07-09 02:32:20</c:v>
                </c:pt>
                <c:pt idx="7459">
                  <c:v> 20-07-09 02:32:25</c:v>
                </c:pt>
                <c:pt idx="7460">
                  <c:v> 20-07-09 02:32:30</c:v>
                </c:pt>
                <c:pt idx="7461">
                  <c:v> 20-07-09 02:32:35</c:v>
                </c:pt>
                <c:pt idx="7462">
                  <c:v> 20-07-09 02:32:40</c:v>
                </c:pt>
                <c:pt idx="7463">
                  <c:v> 20-07-09 02:32:45</c:v>
                </c:pt>
                <c:pt idx="7464">
                  <c:v> 20-07-09 02:32:50</c:v>
                </c:pt>
                <c:pt idx="7465">
                  <c:v> 20-07-09 02:32:55</c:v>
                </c:pt>
                <c:pt idx="7466">
                  <c:v> 20-07-09 02:33:00</c:v>
                </c:pt>
                <c:pt idx="7467">
                  <c:v> 20-07-09 02:33:05</c:v>
                </c:pt>
                <c:pt idx="7468">
                  <c:v> 20-07-09 02:33:10</c:v>
                </c:pt>
                <c:pt idx="7469">
                  <c:v> 20-07-09 02:33:15</c:v>
                </c:pt>
                <c:pt idx="7470">
                  <c:v> 20-07-09 02:33:20</c:v>
                </c:pt>
                <c:pt idx="7471">
                  <c:v> 20-07-09 02:33:25</c:v>
                </c:pt>
                <c:pt idx="7472">
                  <c:v> 20-07-09 02:33:30</c:v>
                </c:pt>
                <c:pt idx="7473">
                  <c:v> 20-07-09 02:33:35</c:v>
                </c:pt>
                <c:pt idx="7474">
                  <c:v> 20-07-09 02:33:40</c:v>
                </c:pt>
                <c:pt idx="7475">
                  <c:v> 20-07-09 02:33:45</c:v>
                </c:pt>
                <c:pt idx="7476">
                  <c:v> 20-07-09 02:33:50</c:v>
                </c:pt>
                <c:pt idx="7477">
                  <c:v> 20-07-09 02:34:40</c:v>
                </c:pt>
                <c:pt idx="7478">
                  <c:v> 20-07-09 02:34:45</c:v>
                </c:pt>
                <c:pt idx="7479">
                  <c:v> 20-07-09 02:34:50</c:v>
                </c:pt>
                <c:pt idx="7480">
                  <c:v> 20-07-09 02:34:55</c:v>
                </c:pt>
                <c:pt idx="7481">
                  <c:v> 20-07-09 02:35:00</c:v>
                </c:pt>
                <c:pt idx="7482">
                  <c:v> 20-07-09 02:35:05</c:v>
                </c:pt>
                <c:pt idx="7483">
                  <c:v> 20-07-09 02:35:10</c:v>
                </c:pt>
                <c:pt idx="7484">
                  <c:v> 20-07-09 02:35:15</c:v>
                </c:pt>
                <c:pt idx="7485">
                  <c:v> 20-07-09 02:35:20</c:v>
                </c:pt>
                <c:pt idx="7486">
                  <c:v> 20-07-09 02:35:25</c:v>
                </c:pt>
                <c:pt idx="7487">
                  <c:v> 20-07-09 02:35:30</c:v>
                </c:pt>
                <c:pt idx="7488">
                  <c:v> 20-07-09 02:35:35</c:v>
                </c:pt>
                <c:pt idx="7489">
                  <c:v> 20-07-09 02:35:40</c:v>
                </c:pt>
                <c:pt idx="7490">
                  <c:v> 20-07-09 02:35:45</c:v>
                </c:pt>
                <c:pt idx="7491">
                  <c:v> 20-07-09 02:35:50</c:v>
                </c:pt>
                <c:pt idx="7492">
                  <c:v> 20-07-09 02:35:55</c:v>
                </c:pt>
                <c:pt idx="7493">
                  <c:v> 20-07-09 02:36:00</c:v>
                </c:pt>
                <c:pt idx="7494">
                  <c:v> 20-07-09 02:36:05</c:v>
                </c:pt>
                <c:pt idx="7495">
                  <c:v> 20-07-09 02:36:10</c:v>
                </c:pt>
                <c:pt idx="7496">
                  <c:v> 20-07-09 02:36:15</c:v>
                </c:pt>
                <c:pt idx="7497">
                  <c:v> 20-07-09 02:36:20</c:v>
                </c:pt>
                <c:pt idx="7498">
                  <c:v> 20-07-09 02:36:25</c:v>
                </c:pt>
                <c:pt idx="7499">
                  <c:v> 20-07-09 02:36:30</c:v>
                </c:pt>
                <c:pt idx="7500">
                  <c:v> 20-07-09 02:36:35</c:v>
                </c:pt>
                <c:pt idx="7501">
                  <c:v> 20-07-09 02:36:40</c:v>
                </c:pt>
                <c:pt idx="7502">
                  <c:v> 20-07-09 02:36:45</c:v>
                </c:pt>
                <c:pt idx="7503">
                  <c:v> 20-07-09 02:36:50</c:v>
                </c:pt>
                <c:pt idx="7504">
                  <c:v> 20-07-09 02:36:55</c:v>
                </c:pt>
                <c:pt idx="7505">
                  <c:v> 20-07-09 02:37:00</c:v>
                </c:pt>
                <c:pt idx="7506">
                  <c:v> 20-07-09 02:37:05</c:v>
                </c:pt>
                <c:pt idx="7507">
                  <c:v> 20-07-09 02:37:10</c:v>
                </c:pt>
                <c:pt idx="7508">
                  <c:v> 20-07-09 02:37:15</c:v>
                </c:pt>
                <c:pt idx="7509">
                  <c:v> 20-07-09 02:37:20</c:v>
                </c:pt>
                <c:pt idx="7510">
                  <c:v> 20-07-09 02:37:25</c:v>
                </c:pt>
                <c:pt idx="7511">
                  <c:v> 20-07-09 02:37:30</c:v>
                </c:pt>
                <c:pt idx="7512">
                  <c:v> 20-07-09 02:37:35</c:v>
                </c:pt>
                <c:pt idx="7513">
                  <c:v> 20-07-09 02:37:40</c:v>
                </c:pt>
                <c:pt idx="7514">
                  <c:v> 20-07-09 02:37:45</c:v>
                </c:pt>
                <c:pt idx="7515">
                  <c:v> 20-07-09 02:37:50</c:v>
                </c:pt>
                <c:pt idx="7516">
                  <c:v> 20-07-09 02:37:55</c:v>
                </c:pt>
                <c:pt idx="7517">
                  <c:v> 20-07-09 02:38:50</c:v>
                </c:pt>
                <c:pt idx="7518">
                  <c:v> 20-07-09 02:38:55</c:v>
                </c:pt>
                <c:pt idx="7519">
                  <c:v> 20-07-09 02:39:00</c:v>
                </c:pt>
                <c:pt idx="7520">
                  <c:v> 20-07-09 02:39:05</c:v>
                </c:pt>
                <c:pt idx="7521">
                  <c:v> 20-07-09 02:39:10</c:v>
                </c:pt>
                <c:pt idx="7522">
                  <c:v> 20-07-09 02:39:15</c:v>
                </c:pt>
                <c:pt idx="7523">
                  <c:v> 20-07-09 02:39:20</c:v>
                </c:pt>
                <c:pt idx="7524">
                  <c:v> 20-07-09 02:39:25</c:v>
                </c:pt>
                <c:pt idx="7525">
                  <c:v> 20-07-09 02:39:30</c:v>
                </c:pt>
                <c:pt idx="7526">
                  <c:v> 20-07-09 02:39:35</c:v>
                </c:pt>
                <c:pt idx="7527">
                  <c:v> 20-07-09 02:39:40</c:v>
                </c:pt>
                <c:pt idx="7528">
                  <c:v> 20-07-09 02:39:45</c:v>
                </c:pt>
                <c:pt idx="7529">
                  <c:v> 20-07-09 02:39:50</c:v>
                </c:pt>
                <c:pt idx="7530">
                  <c:v> 20-07-09 02:39:55</c:v>
                </c:pt>
                <c:pt idx="7531">
                  <c:v> 20-07-09 02:40:00</c:v>
                </c:pt>
                <c:pt idx="7532">
                  <c:v> 20-07-09 02:40:05</c:v>
                </c:pt>
                <c:pt idx="7533">
                  <c:v> 20-07-09 02:40:10</c:v>
                </c:pt>
                <c:pt idx="7534">
                  <c:v> 20-07-09 02:40:15</c:v>
                </c:pt>
                <c:pt idx="7535">
                  <c:v> 20-07-09 02:40:20</c:v>
                </c:pt>
                <c:pt idx="7536">
                  <c:v> 20-07-09 02:40:25</c:v>
                </c:pt>
                <c:pt idx="7537">
                  <c:v> 20-07-09 02:40:30</c:v>
                </c:pt>
                <c:pt idx="7538">
                  <c:v> 20-07-09 02:40:35</c:v>
                </c:pt>
                <c:pt idx="7539">
                  <c:v> 20-07-09 02:40:40</c:v>
                </c:pt>
                <c:pt idx="7540">
                  <c:v> 20-07-09 02:40:45</c:v>
                </c:pt>
                <c:pt idx="7541">
                  <c:v> 20-07-09 02:40:50</c:v>
                </c:pt>
                <c:pt idx="7542">
                  <c:v> 20-07-09 02:40:55</c:v>
                </c:pt>
                <c:pt idx="7543">
                  <c:v> 20-07-09 02:41:00</c:v>
                </c:pt>
                <c:pt idx="7544">
                  <c:v> 20-07-09 02:41:05</c:v>
                </c:pt>
                <c:pt idx="7545">
                  <c:v> 20-07-09 02:41:10</c:v>
                </c:pt>
                <c:pt idx="7546">
                  <c:v> 20-07-09 02:41:15</c:v>
                </c:pt>
                <c:pt idx="7547">
                  <c:v> 20-07-09 02:41:20</c:v>
                </c:pt>
                <c:pt idx="7548">
                  <c:v> 20-07-09 02:41:25</c:v>
                </c:pt>
                <c:pt idx="7549">
                  <c:v> 20-07-09 02:41:30</c:v>
                </c:pt>
                <c:pt idx="7550">
                  <c:v> 20-07-09 02:41:35</c:v>
                </c:pt>
                <c:pt idx="7551">
                  <c:v> 20-07-09 02:41:40</c:v>
                </c:pt>
                <c:pt idx="7552">
                  <c:v> 20-07-09 02:41:45</c:v>
                </c:pt>
                <c:pt idx="7553">
                  <c:v> 20-07-09 02:41:50</c:v>
                </c:pt>
                <c:pt idx="7554">
                  <c:v> 20-07-09 02:41:55</c:v>
                </c:pt>
                <c:pt idx="7555">
                  <c:v> 20-07-09 02:42:00</c:v>
                </c:pt>
                <c:pt idx="7556">
                  <c:v> 20-07-09 02:42:05</c:v>
                </c:pt>
                <c:pt idx="7557">
                  <c:v> 20-07-09 02:42:10</c:v>
                </c:pt>
                <c:pt idx="7558">
                  <c:v> 20-07-09 02:42:15</c:v>
                </c:pt>
                <c:pt idx="7559">
                  <c:v> 20-07-09 02:42:20</c:v>
                </c:pt>
                <c:pt idx="7560">
                  <c:v> 20-07-09 02:42:25</c:v>
                </c:pt>
                <c:pt idx="7561">
                  <c:v> 20-07-09 02:42:30</c:v>
                </c:pt>
                <c:pt idx="7562">
                  <c:v> 20-07-09 02:42:35</c:v>
                </c:pt>
                <c:pt idx="7563">
                  <c:v> 20-07-09 02:42:40</c:v>
                </c:pt>
                <c:pt idx="7564">
                  <c:v> 20-07-09 02:42:45</c:v>
                </c:pt>
                <c:pt idx="7565">
                  <c:v> 20-07-09 02:42:50</c:v>
                </c:pt>
                <c:pt idx="7566">
                  <c:v> 20-07-09 02:42:55</c:v>
                </c:pt>
                <c:pt idx="7567">
                  <c:v> 20-07-09 02:43:00</c:v>
                </c:pt>
                <c:pt idx="7568">
                  <c:v> 20-07-09 02:43:05</c:v>
                </c:pt>
                <c:pt idx="7569">
                  <c:v> 20-07-09 02:43:10</c:v>
                </c:pt>
                <c:pt idx="7570">
                  <c:v> 20-07-09 02:43:15</c:v>
                </c:pt>
                <c:pt idx="7571">
                  <c:v> 20-07-09 02:43:20</c:v>
                </c:pt>
                <c:pt idx="7572">
                  <c:v> 20-07-09 02:43:25</c:v>
                </c:pt>
                <c:pt idx="7573">
                  <c:v> 20-07-09 02:43:30</c:v>
                </c:pt>
                <c:pt idx="7574">
                  <c:v> 20-07-09 02:43:35</c:v>
                </c:pt>
                <c:pt idx="7575">
                  <c:v> 20-07-09 02:43:40</c:v>
                </c:pt>
                <c:pt idx="7576">
                  <c:v> 20-07-09 02:43:45</c:v>
                </c:pt>
                <c:pt idx="7577">
                  <c:v> 20-07-09 02:43:50</c:v>
                </c:pt>
                <c:pt idx="7578">
                  <c:v> 20-07-09 02:43:55</c:v>
                </c:pt>
                <c:pt idx="7579">
                  <c:v> 20-07-09 02:44:00</c:v>
                </c:pt>
                <c:pt idx="7580">
                  <c:v> 20-07-09 02:44:05</c:v>
                </c:pt>
                <c:pt idx="7581">
                  <c:v> 20-07-09 02:44:10</c:v>
                </c:pt>
                <c:pt idx="7582">
                  <c:v> 20-07-09 02:44:15</c:v>
                </c:pt>
                <c:pt idx="7583">
                  <c:v> 20-07-09 02:44:20</c:v>
                </c:pt>
                <c:pt idx="7584">
                  <c:v> 20-07-09 02:44:25</c:v>
                </c:pt>
                <c:pt idx="7585">
                  <c:v> 20-07-09 02:44:30</c:v>
                </c:pt>
                <c:pt idx="7586">
                  <c:v> 20-07-09 02:44:35</c:v>
                </c:pt>
                <c:pt idx="7587">
                  <c:v> 20-07-09 02:44:40</c:v>
                </c:pt>
                <c:pt idx="7588">
                  <c:v> 20-07-09 02:44:45</c:v>
                </c:pt>
                <c:pt idx="7589">
                  <c:v> 20-07-09 02:44:50</c:v>
                </c:pt>
                <c:pt idx="7590">
                  <c:v> 20-07-09 02:44:55</c:v>
                </c:pt>
                <c:pt idx="7591">
                  <c:v> 20-07-09 02:45:00</c:v>
                </c:pt>
                <c:pt idx="7592">
                  <c:v> 20-07-09 02:45:05</c:v>
                </c:pt>
                <c:pt idx="7593">
                  <c:v> 20-07-09 02:45:10</c:v>
                </c:pt>
                <c:pt idx="7594">
                  <c:v> 20-07-09 02:45:15</c:v>
                </c:pt>
                <c:pt idx="7595">
                  <c:v> 20-07-09 02:45:20</c:v>
                </c:pt>
                <c:pt idx="7596">
                  <c:v> 20-07-09 02:45:25</c:v>
                </c:pt>
                <c:pt idx="7597">
                  <c:v> 20-07-09 02:45:30</c:v>
                </c:pt>
                <c:pt idx="7598">
                  <c:v> 20-07-09 02:45:35</c:v>
                </c:pt>
                <c:pt idx="7599">
                  <c:v> 20-07-09 02:45:40</c:v>
                </c:pt>
                <c:pt idx="7600">
                  <c:v> 20-07-09 02:45:45</c:v>
                </c:pt>
                <c:pt idx="7601">
                  <c:v> 20-07-09 02:45:50</c:v>
                </c:pt>
                <c:pt idx="7602">
                  <c:v> 20-07-09 02:45:55</c:v>
                </c:pt>
                <c:pt idx="7603">
                  <c:v> 20-07-09 02:46:00</c:v>
                </c:pt>
                <c:pt idx="7604">
                  <c:v> 20-07-09 02:46:05</c:v>
                </c:pt>
                <c:pt idx="7605">
                  <c:v> 20-07-09 02:46:10</c:v>
                </c:pt>
                <c:pt idx="7606">
                  <c:v> 20-07-09 02:46:15</c:v>
                </c:pt>
                <c:pt idx="7607">
                  <c:v> 20-07-09 02:46:20</c:v>
                </c:pt>
                <c:pt idx="7608">
                  <c:v> 20-07-09 02:46:25</c:v>
                </c:pt>
                <c:pt idx="7609">
                  <c:v> 20-07-09 02:46:30</c:v>
                </c:pt>
                <c:pt idx="7610">
                  <c:v> 20-07-09 02:46:35</c:v>
                </c:pt>
                <c:pt idx="7611">
                  <c:v> 20-07-09 02:46:40</c:v>
                </c:pt>
                <c:pt idx="7612">
                  <c:v> 20-07-09 02:46:45</c:v>
                </c:pt>
                <c:pt idx="7613">
                  <c:v> 20-07-09 02:46:50</c:v>
                </c:pt>
                <c:pt idx="7614">
                  <c:v> 20-07-09 02:46:55</c:v>
                </c:pt>
                <c:pt idx="7615">
                  <c:v> 20-07-09 02:47:00</c:v>
                </c:pt>
                <c:pt idx="7616">
                  <c:v> 20-07-09 02:47:05</c:v>
                </c:pt>
                <c:pt idx="7617">
                  <c:v> 20-07-09 02:47:10</c:v>
                </c:pt>
                <c:pt idx="7618">
                  <c:v> 20-07-09 02:47:15</c:v>
                </c:pt>
                <c:pt idx="7619">
                  <c:v> 20-07-09 02:47:20</c:v>
                </c:pt>
                <c:pt idx="7620">
                  <c:v> 20-07-09 02:47:25</c:v>
                </c:pt>
                <c:pt idx="7621">
                  <c:v> 20-07-09 02:47:30</c:v>
                </c:pt>
                <c:pt idx="7622">
                  <c:v> 20-07-09 02:47:35</c:v>
                </c:pt>
                <c:pt idx="7623">
                  <c:v> 20-07-09 02:47:40</c:v>
                </c:pt>
                <c:pt idx="7624">
                  <c:v> 20-07-09 02:47:45</c:v>
                </c:pt>
                <c:pt idx="7625">
                  <c:v> 20-07-09 02:47:50</c:v>
                </c:pt>
                <c:pt idx="7626">
                  <c:v> 20-07-09 02:47:55</c:v>
                </c:pt>
                <c:pt idx="7627">
                  <c:v> 20-07-09 02:48:00</c:v>
                </c:pt>
                <c:pt idx="7628">
                  <c:v> 20-07-09 02:48:05</c:v>
                </c:pt>
                <c:pt idx="7629">
                  <c:v> 20-07-09 02:48:10</c:v>
                </c:pt>
                <c:pt idx="7630">
                  <c:v> 20-07-09 02:48:15</c:v>
                </c:pt>
                <c:pt idx="7631">
                  <c:v> 20-07-09 02:48:20</c:v>
                </c:pt>
                <c:pt idx="7632">
                  <c:v> 20-07-09 02:48:25</c:v>
                </c:pt>
                <c:pt idx="7633">
                  <c:v> 20-07-09 02:48:30</c:v>
                </c:pt>
                <c:pt idx="7634">
                  <c:v> 20-07-09 02:48:35</c:v>
                </c:pt>
                <c:pt idx="7635">
                  <c:v> 20-07-09 02:48:40</c:v>
                </c:pt>
                <c:pt idx="7636">
                  <c:v> 20-07-09 02:48:45</c:v>
                </c:pt>
                <c:pt idx="7637">
                  <c:v> 20-07-09 02:48:50</c:v>
                </c:pt>
                <c:pt idx="7638">
                  <c:v> 20-07-09 02:48:55</c:v>
                </c:pt>
                <c:pt idx="7639">
                  <c:v> 20-07-09 02:49:05</c:v>
                </c:pt>
                <c:pt idx="7640">
                  <c:v> 20-07-09 02:49:10</c:v>
                </c:pt>
                <c:pt idx="7641">
                  <c:v> 20-07-09 02:49:15</c:v>
                </c:pt>
                <c:pt idx="7642">
                  <c:v> 20-07-09 02:49:20</c:v>
                </c:pt>
                <c:pt idx="7643">
                  <c:v> 20-07-09 02:49:25</c:v>
                </c:pt>
                <c:pt idx="7644">
                  <c:v> 20-07-09 02:49:30</c:v>
                </c:pt>
                <c:pt idx="7645">
                  <c:v> 20-07-09 02:49:35</c:v>
                </c:pt>
                <c:pt idx="7646">
                  <c:v> 20-07-09 02:49:40</c:v>
                </c:pt>
                <c:pt idx="7647">
                  <c:v> 20-07-09 02:49:45</c:v>
                </c:pt>
                <c:pt idx="7648">
                  <c:v> 20-07-09 02:49:50</c:v>
                </c:pt>
                <c:pt idx="7649">
                  <c:v> 20-07-09 02:49:55</c:v>
                </c:pt>
                <c:pt idx="7650">
                  <c:v> 20-07-09 02:50:00</c:v>
                </c:pt>
                <c:pt idx="7651">
                  <c:v> 20-07-09 02:50:15</c:v>
                </c:pt>
                <c:pt idx="7652">
                  <c:v> 20-07-09 02:50:20</c:v>
                </c:pt>
                <c:pt idx="7653">
                  <c:v> 20-07-09 02:50:25</c:v>
                </c:pt>
                <c:pt idx="7654">
                  <c:v> 20-07-09 02:50:30</c:v>
                </c:pt>
                <c:pt idx="7655">
                  <c:v> 20-07-09 02:50:35</c:v>
                </c:pt>
                <c:pt idx="7656">
                  <c:v> 20-07-09 02:50:40</c:v>
                </c:pt>
                <c:pt idx="7657">
                  <c:v> 20-07-09 02:50:45</c:v>
                </c:pt>
                <c:pt idx="7658">
                  <c:v> 20-07-09 02:50:50</c:v>
                </c:pt>
                <c:pt idx="7659">
                  <c:v> 20-07-09 02:50:55</c:v>
                </c:pt>
                <c:pt idx="7660">
                  <c:v> 20-07-09 02:51:00</c:v>
                </c:pt>
                <c:pt idx="7661">
                  <c:v> 20-07-09 02:51:05</c:v>
                </c:pt>
                <c:pt idx="7662">
                  <c:v> 20-07-09 02:51:10</c:v>
                </c:pt>
                <c:pt idx="7663">
                  <c:v> 20-07-09 02:51:15</c:v>
                </c:pt>
                <c:pt idx="7664">
                  <c:v> 20-07-09 02:51:20</c:v>
                </c:pt>
                <c:pt idx="7665">
                  <c:v> 20-07-09 02:51:25</c:v>
                </c:pt>
                <c:pt idx="7666">
                  <c:v> 20-07-09 02:51:30</c:v>
                </c:pt>
                <c:pt idx="7667">
                  <c:v> 20-07-09 02:51:35</c:v>
                </c:pt>
                <c:pt idx="7668">
                  <c:v> 20-07-09 02:51:40</c:v>
                </c:pt>
                <c:pt idx="7669">
                  <c:v> 20-07-09 02:51:45</c:v>
                </c:pt>
                <c:pt idx="7670">
                  <c:v> 20-07-09 02:51:50</c:v>
                </c:pt>
                <c:pt idx="7671">
                  <c:v> 20-07-09 02:51:55</c:v>
                </c:pt>
                <c:pt idx="7672">
                  <c:v> 20-07-09 02:52:00</c:v>
                </c:pt>
                <c:pt idx="7673">
                  <c:v> 20-07-09 02:52:05</c:v>
                </c:pt>
                <c:pt idx="7674">
                  <c:v> 20-07-09 02:52:10</c:v>
                </c:pt>
                <c:pt idx="7675">
                  <c:v> 20-07-09 02:52:15</c:v>
                </c:pt>
                <c:pt idx="7676">
                  <c:v> 20-07-09 02:52:20</c:v>
                </c:pt>
                <c:pt idx="7677">
                  <c:v> 20-07-09 02:52:25</c:v>
                </c:pt>
                <c:pt idx="7678">
                  <c:v> 20-07-09 02:52:30</c:v>
                </c:pt>
                <c:pt idx="7679">
                  <c:v> 20-07-09 02:52:35</c:v>
                </c:pt>
                <c:pt idx="7680">
                  <c:v> 20-07-09 02:52:40</c:v>
                </c:pt>
                <c:pt idx="7681">
                  <c:v> 20-07-09 02:52:45</c:v>
                </c:pt>
                <c:pt idx="7682">
                  <c:v> 20-07-09 02:52:50</c:v>
                </c:pt>
                <c:pt idx="7683">
                  <c:v> 20-07-09 02:52:55</c:v>
                </c:pt>
                <c:pt idx="7684">
                  <c:v> 20-07-09 02:53:00</c:v>
                </c:pt>
                <c:pt idx="7685">
                  <c:v> 20-07-09 02:53:05</c:v>
                </c:pt>
                <c:pt idx="7686">
                  <c:v> 20-07-09 02:53:10</c:v>
                </c:pt>
                <c:pt idx="7687">
                  <c:v> 20-07-09 02:53:15</c:v>
                </c:pt>
                <c:pt idx="7688">
                  <c:v> 20-07-09 02:53:20</c:v>
                </c:pt>
                <c:pt idx="7689">
                  <c:v> 20-07-09 02:54:35</c:v>
                </c:pt>
                <c:pt idx="7690">
                  <c:v> 20-07-09 02:54:40</c:v>
                </c:pt>
                <c:pt idx="7691">
                  <c:v> 20-07-09 02:54:45</c:v>
                </c:pt>
                <c:pt idx="7692">
                  <c:v> 20-07-09 02:54:50</c:v>
                </c:pt>
                <c:pt idx="7693">
                  <c:v> 20-07-09 02:54:55</c:v>
                </c:pt>
                <c:pt idx="7694">
                  <c:v> 20-07-09 02:55:00</c:v>
                </c:pt>
                <c:pt idx="7695">
                  <c:v> 20-07-09 02:55:05</c:v>
                </c:pt>
                <c:pt idx="7696">
                  <c:v> 20-07-09 02:55:10</c:v>
                </c:pt>
                <c:pt idx="7697">
                  <c:v> 20-07-09 02:55:15</c:v>
                </c:pt>
                <c:pt idx="7698">
                  <c:v> 20-07-09 02:55:20</c:v>
                </c:pt>
                <c:pt idx="7699">
                  <c:v> 20-07-09 02:55:25</c:v>
                </c:pt>
                <c:pt idx="7700">
                  <c:v> 20-07-09 02:55:30</c:v>
                </c:pt>
                <c:pt idx="7701">
                  <c:v> 20-07-09 02:56:10</c:v>
                </c:pt>
                <c:pt idx="7702">
                  <c:v> 20-07-09 02:56:15</c:v>
                </c:pt>
                <c:pt idx="7703">
                  <c:v> 20-07-09 02:56:20</c:v>
                </c:pt>
                <c:pt idx="7704">
                  <c:v> 20-07-09 02:56:25</c:v>
                </c:pt>
                <c:pt idx="7705">
                  <c:v> 20-07-09 02:56:30</c:v>
                </c:pt>
                <c:pt idx="7706">
                  <c:v> 20-07-09 02:56:35</c:v>
                </c:pt>
                <c:pt idx="7707">
                  <c:v> 20-07-09 02:56:40</c:v>
                </c:pt>
                <c:pt idx="7708">
                  <c:v> 20-07-09 02:56:45</c:v>
                </c:pt>
                <c:pt idx="7709">
                  <c:v> 20-07-09 02:56:50</c:v>
                </c:pt>
                <c:pt idx="7710">
                  <c:v> 20-07-09 02:56:55</c:v>
                </c:pt>
                <c:pt idx="7711">
                  <c:v> 20-07-09 02:57:00</c:v>
                </c:pt>
                <c:pt idx="7712">
                  <c:v> 20-07-09 02:57:05</c:v>
                </c:pt>
                <c:pt idx="7713">
                  <c:v> 20-07-09 02:57:10</c:v>
                </c:pt>
                <c:pt idx="7714">
                  <c:v> 20-07-09 02:57:15</c:v>
                </c:pt>
                <c:pt idx="7715">
                  <c:v> 20-07-09 02:57:20</c:v>
                </c:pt>
                <c:pt idx="7716">
                  <c:v> 20-07-09 02:57:25</c:v>
                </c:pt>
                <c:pt idx="7717">
                  <c:v> 20-07-09 02:57:50</c:v>
                </c:pt>
                <c:pt idx="7718">
                  <c:v> 20-07-09 02:57:55</c:v>
                </c:pt>
                <c:pt idx="7719">
                  <c:v> 20-07-09 02:58:00</c:v>
                </c:pt>
                <c:pt idx="7720">
                  <c:v> 20-07-09 02:58:05</c:v>
                </c:pt>
                <c:pt idx="7721">
                  <c:v> 20-07-09 02:58:10</c:v>
                </c:pt>
                <c:pt idx="7722">
                  <c:v> 20-07-09 02:58:15</c:v>
                </c:pt>
                <c:pt idx="7723">
                  <c:v> 20-07-09 02:58:20</c:v>
                </c:pt>
                <c:pt idx="7724">
                  <c:v> 20-07-09 02:58:25</c:v>
                </c:pt>
                <c:pt idx="7725">
                  <c:v> 20-07-09 02:58:30</c:v>
                </c:pt>
                <c:pt idx="7726">
                  <c:v> 20-07-09 02:58:35</c:v>
                </c:pt>
                <c:pt idx="7727">
                  <c:v> 20-07-09 02:58:40</c:v>
                </c:pt>
                <c:pt idx="7728">
                  <c:v> 20-07-09 02:58:45</c:v>
                </c:pt>
                <c:pt idx="7729">
                  <c:v> 20-07-09 02:58:50</c:v>
                </c:pt>
                <c:pt idx="7730">
                  <c:v> 20-07-09 02:58:55</c:v>
                </c:pt>
                <c:pt idx="7731">
                  <c:v> 20-07-09 02:59:00</c:v>
                </c:pt>
                <c:pt idx="7732">
                  <c:v> 20-07-09 02:59:05</c:v>
                </c:pt>
                <c:pt idx="7733">
                  <c:v> 20-07-09 02:59:10</c:v>
                </c:pt>
                <c:pt idx="7734">
                  <c:v> 20-07-09 02:59:15</c:v>
                </c:pt>
                <c:pt idx="7735">
                  <c:v> 20-07-09 02:59:20</c:v>
                </c:pt>
                <c:pt idx="7736">
                  <c:v> 20-07-09 02:59:25</c:v>
                </c:pt>
                <c:pt idx="7737">
                  <c:v> 20-07-09 02:59:30</c:v>
                </c:pt>
                <c:pt idx="7738">
                  <c:v> 20-07-09 02:59:35</c:v>
                </c:pt>
                <c:pt idx="7739">
                  <c:v> 20-07-09 02:59:40</c:v>
                </c:pt>
                <c:pt idx="7740">
                  <c:v> 20-07-09 02:59:45</c:v>
                </c:pt>
                <c:pt idx="7741">
                  <c:v> 20-07-09 02:59:50</c:v>
                </c:pt>
                <c:pt idx="7742">
                  <c:v> 20-07-09 02:59:55</c:v>
                </c:pt>
                <c:pt idx="7743">
                  <c:v> 20-07-09 03:00:00</c:v>
                </c:pt>
                <c:pt idx="7744">
                  <c:v> 20-07-09 03:00:05</c:v>
                </c:pt>
                <c:pt idx="7745">
                  <c:v> 20-07-09 03:00:10</c:v>
                </c:pt>
                <c:pt idx="7746">
                  <c:v> 20-07-09 03:00:15</c:v>
                </c:pt>
                <c:pt idx="7747">
                  <c:v> 20-07-09 03:00:20</c:v>
                </c:pt>
                <c:pt idx="7748">
                  <c:v> 20-07-09 03:00:25</c:v>
                </c:pt>
                <c:pt idx="7749">
                  <c:v> 20-07-09 03:00:50</c:v>
                </c:pt>
                <c:pt idx="7750">
                  <c:v> 20-07-09 03:00:55</c:v>
                </c:pt>
                <c:pt idx="7751">
                  <c:v> 20-07-09 03:01:00</c:v>
                </c:pt>
                <c:pt idx="7752">
                  <c:v> 20-07-09 03:01:05</c:v>
                </c:pt>
                <c:pt idx="7753">
                  <c:v> 20-07-09 03:01:10</c:v>
                </c:pt>
                <c:pt idx="7754">
                  <c:v> 20-07-09 03:01:15</c:v>
                </c:pt>
                <c:pt idx="7755">
                  <c:v> 20-07-09 03:01:20</c:v>
                </c:pt>
                <c:pt idx="7756">
                  <c:v> 20-07-09 03:01:25</c:v>
                </c:pt>
                <c:pt idx="7757">
                  <c:v> 20-07-09 03:01:30</c:v>
                </c:pt>
                <c:pt idx="7758">
                  <c:v> 20-07-09 03:01:35</c:v>
                </c:pt>
                <c:pt idx="7759">
                  <c:v> 20-07-09 03:01:40</c:v>
                </c:pt>
                <c:pt idx="7760">
                  <c:v> 20-07-09 03:01:45</c:v>
                </c:pt>
                <c:pt idx="7761">
                  <c:v> 20-07-09 03:01:50</c:v>
                </c:pt>
                <c:pt idx="7762">
                  <c:v> 20-07-09 03:01:55</c:v>
                </c:pt>
                <c:pt idx="7763">
                  <c:v> 20-07-09 03:02:00</c:v>
                </c:pt>
                <c:pt idx="7764">
                  <c:v> 20-07-09 03:02:05</c:v>
                </c:pt>
                <c:pt idx="7765">
                  <c:v> 20-07-09 03:02:10</c:v>
                </c:pt>
                <c:pt idx="7766">
                  <c:v> 20-07-09 03:02:15</c:v>
                </c:pt>
                <c:pt idx="7767">
                  <c:v> 20-07-09 03:02:20</c:v>
                </c:pt>
                <c:pt idx="7768">
                  <c:v> 20-07-09 03:02:25</c:v>
                </c:pt>
                <c:pt idx="7769">
                  <c:v> 20-07-09 03:02:30</c:v>
                </c:pt>
                <c:pt idx="7770">
                  <c:v> 20-07-09 03:02:35</c:v>
                </c:pt>
                <c:pt idx="7771">
                  <c:v> 20-07-09 03:02:40</c:v>
                </c:pt>
                <c:pt idx="7772">
                  <c:v> 20-07-09 03:02:45</c:v>
                </c:pt>
                <c:pt idx="7773">
                  <c:v> 20-07-09 03:02:50</c:v>
                </c:pt>
                <c:pt idx="7774">
                  <c:v> 20-07-09 03:03:55</c:v>
                </c:pt>
                <c:pt idx="7775">
                  <c:v> 20-07-09 03:04:00</c:v>
                </c:pt>
                <c:pt idx="7776">
                  <c:v> 20-07-09 03:04:05</c:v>
                </c:pt>
                <c:pt idx="7777">
                  <c:v> 20-07-09 03:04:10</c:v>
                </c:pt>
                <c:pt idx="7778">
                  <c:v> 20-07-09 03:04:15</c:v>
                </c:pt>
                <c:pt idx="7779">
                  <c:v> 20-07-09 03:04:20</c:v>
                </c:pt>
                <c:pt idx="7780">
                  <c:v> 20-07-09 03:04:25</c:v>
                </c:pt>
                <c:pt idx="7781">
                  <c:v> 20-07-09 03:04:30</c:v>
                </c:pt>
                <c:pt idx="7782">
                  <c:v> 20-07-09 03:04:35</c:v>
                </c:pt>
                <c:pt idx="7783">
                  <c:v> 20-07-09 03:04:40</c:v>
                </c:pt>
                <c:pt idx="7784">
                  <c:v> 20-07-09 03:04:45</c:v>
                </c:pt>
                <c:pt idx="7785">
                  <c:v> 20-07-09 03:04:50</c:v>
                </c:pt>
                <c:pt idx="7786">
                  <c:v> 20-07-09 03:04:55</c:v>
                </c:pt>
                <c:pt idx="7787">
                  <c:v> 20-07-09 03:05:00</c:v>
                </c:pt>
                <c:pt idx="7788">
                  <c:v> 20-07-09 03:05:05</c:v>
                </c:pt>
                <c:pt idx="7789">
                  <c:v> 20-07-09 03:05:10</c:v>
                </c:pt>
                <c:pt idx="7790">
                  <c:v> 20-07-09 03:05:15</c:v>
                </c:pt>
                <c:pt idx="7791">
                  <c:v> 20-07-09 03:06:30</c:v>
                </c:pt>
                <c:pt idx="7792">
                  <c:v> 20-07-09 03:06:35</c:v>
                </c:pt>
                <c:pt idx="7793">
                  <c:v> 20-07-09 03:06:40</c:v>
                </c:pt>
                <c:pt idx="7794">
                  <c:v> 20-07-09 03:06:45</c:v>
                </c:pt>
                <c:pt idx="7795">
                  <c:v> 20-07-09 03:06:50</c:v>
                </c:pt>
                <c:pt idx="7796">
                  <c:v> 20-07-09 03:06:55</c:v>
                </c:pt>
                <c:pt idx="7797">
                  <c:v> 20-07-09 03:07:00</c:v>
                </c:pt>
                <c:pt idx="7798">
                  <c:v> 20-07-09 03:07:05</c:v>
                </c:pt>
                <c:pt idx="7799">
                  <c:v> 20-07-09 03:07:10</c:v>
                </c:pt>
                <c:pt idx="7800">
                  <c:v> 20-07-09 03:07:15</c:v>
                </c:pt>
                <c:pt idx="7801">
                  <c:v> 20-07-09 03:07:20</c:v>
                </c:pt>
                <c:pt idx="7802">
                  <c:v> 20-07-09 03:07:25</c:v>
                </c:pt>
                <c:pt idx="7803">
                  <c:v> 20-07-09 03:07:30</c:v>
                </c:pt>
                <c:pt idx="7804">
                  <c:v> 20-07-09 03:07:35</c:v>
                </c:pt>
                <c:pt idx="7805">
                  <c:v> 20-07-09 03:07:40</c:v>
                </c:pt>
                <c:pt idx="7806">
                  <c:v> 20-07-09 03:07:45</c:v>
                </c:pt>
                <c:pt idx="7807">
                  <c:v> 20-07-09 03:07:50</c:v>
                </c:pt>
                <c:pt idx="7808">
                  <c:v> 20-07-09 03:07:55</c:v>
                </c:pt>
                <c:pt idx="7809">
                  <c:v> 20-07-09 03:08:00</c:v>
                </c:pt>
                <c:pt idx="7810">
                  <c:v> 20-07-09 03:08:05</c:v>
                </c:pt>
                <c:pt idx="7811">
                  <c:v> 20-07-09 03:08:10</c:v>
                </c:pt>
                <c:pt idx="7812">
                  <c:v> 20-07-09 03:08:15</c:v>
                </c:pt>
                <c:pt idx="7813">
                  <c:v> 20-07-09 03:08:20</c:v>
                </c:pt>
                <c:pt idx="7814">
                  <c:v> 20-07-09 03:08:25</c:v>
                </c:pt>
                <c:pt idx="7815">
                  <c:v> 20-07-09 03:08:30</c:v>
                </c:pt>
                <c:pt idx="7816">
                  <c:v> 20-07-09 03:08:35</c:v>
                </c:pt>
                <c:pt idx="7817">
                  <c:v> 20-07-09 03:08:40</c:v>
                </c:pt>
                <c:pt idx="7818">
                  <c:v> 20-07-09 03:08:45</c:v>
                </c:pt>
                <c:pt idx="7819">
                  <c:v> 20-07-09 03:08:50</c:v>
                </c:pt>
                <c:pt idx="7820">
                  <c:v> 20-07-09 03:08:55</c:v>
                </c:pt>
                <c:pt idx="7821">
                  <c:v> 20-07-09 03:09:00</c:v>
                </c:pt>
                <c:pt idx="7822">
                  <c:v> 20-07-09 03:09:05</c:v>
                </c:pt>
                <c:pt idx="7823">
                  <c:v> 20-07-09 03:09:10</c:v>
                </c:pt>
                <c:pt idx="7824">
                  <c:v> 20-07-09 03:09:15</c:v>
                </c:pt>
                <c:pt idx="7825">
                  <c:v> 20-07-09 03:09:20</c:v>
                </c:pt>
                <c:pt idx="7826">
                  <c:v> 20-07-09 03:09:25</c:v>
                </c:pt>
                <c:pt idx="7827">
                  <c:v> 20-07-09 03:09:30</c:v>
                </c:pt>
                <c:pt idx="7828">
                  <c:v> 20-07-09 03:09:35</c:v>
                </c:pt>
                <c:pt idx="7829">
                  <c:v> 20-07-09 03:09:40</c:v>
                </c:pt>
                <c:pt idx="7830">
                  <c:v> 20-07-09 03:09:45</c:v>
                </c:pt>
                <c:pt idx="7831">
                  <c:v> 20-07-09 03:09:50</c:v>
                </c:pt>
                <c:pt idx="7832">
                  <c:v> 20-07-09 03:09:55</c:v>
                </c:pt>
                <c:pt idx="7833">
                  <c:v> 20-07-09 03:10:00</c:v>
                </c:pt>
                <c:pt idx="7834">
                  <c:v> 20-07-09 03:10:05</c:v>
                </c:pt>
                <c:pt idx="7835">
                  <c:v> 20-07-09 03:10:10</c:v>
                </c:pt>
                <c:pt idx="7836">
                  <c:v> 20-07-09 03:10:15</c:v>
                </c:pt>
                <c:pt idx="7837">
                  <c:v> 20-07-09 03:10:20</c:v>
                </c:pt>
                <c:pt idx="7838">
                  <c:v> 20-07-09 03:10:25</c:v>
                </c:pt>
                <c:pt idx="7839">
                  <c:v> 20-07-09 03:10:30</c:v>
                </c:pt>
                <c:pt idx="7840">
                  <c:v> 20-07-09 03:10:35</c:v>
                </c:pt>
                <c:pt idx="7841">
                  <c:v> 20-07-09 03:10:40</c:v>
                </c:pt>
                <c:pt idx="7842">
                  <c:v> 20-07-09 03:10:45</c:v>
                </c:pt>
                <c:pt idx="7843">
                  <c:v> 20-07-09 03:10:50</c:v>
                </c:pt>
                <c:pt idx="7844">
                  <c:v> 20-07-09 03:10:55</c:v>
                </c:pt>
                <c:pt idx="7845">
                  <c:v> 20-07-09 03:11:00</c:v>
                </c:pt>
                <c:pt idx="7846">
                  <c:v> 20-07-09 03:11:05</c:v>
                </c:pt>
                <c:pt idx="7847">
                  <c:v> 20-07-09 03:11:10</c:v>
                </c:pt>
                <c:pt idx="7848">
                  <c:v> 20-07-09 03:11:15</c:v>
                </c:pt>
                <c:pt idx="7849">
                  <c:v> 20-07-09 03:11:20</c:v>
                </c:pt>
                <c:pt idx="7850">
                  <c:v> 20-07-09 03:11:25</c:v>
                </c:pt>
                <c:pt idx="7851">
                  <c:v> 20-07-09 03:11:30</c:v>
                </c:pt>
                <c:pt idx="7852">
                  <c:v> 20-07-09 03:11:35</c:v>
                </c:pt>
                <c:pt idx="7853">
                  <c:v> 20-07-09 03:11:40</c:v>
                </c:pt>
                <c:pt idx="7854">
                  <c:v> 20-07-09 03:11:45</c:v>
                </c:pt>
                <c:pt idx="7855">
                  <c:v> 20-07-09 03:11:50</c:v>
                </c:pt>
                <c:pt idx="7856">
                  <c:v> 20-07-09 03:11:55</c:v>
                </c:pt>
                <c:pt idx="7857">
                  <c:v> 20-07-09 03:12:00</c:v>
                </c:pt>
                <c:pt idx="7858">
                  <c:v> 20-07-09 03:12:05</c:v>
                </c:pt>
                <c:pt idx="7859">
                  <c:v> 20-07-09 03:12:10</c:v>
                </c:pt>
                <c:pt idx="7860">
                  <c:v> 20-07-09 03:12:15</c:v>
                </c:pt>
                <c:pt idx="7861">
                  <c:v> 20-07-09 03:12:20</c:v>
                </c:pt>
                <c:pt idx="7862">
                  <c:v> 20-07-09 03:12:25</c:v>
                </c:pt>
                <c:pt idx="7863">
                  <c:v> 20-07-09 03:12:30</c:v>
                </c:pt>
                <c:pt idx="7864">
                  <c:v> 20-07-09 03:12:35</c:v>
                </c:pt>
                <c:pt idx="7865">
                  <c:v> 20-07-09 03:12:40</c:v>
                </c:pt>
                <c:pt idx="7866">
                  <c:v> 20-07-09 03:12:45</c:v>
                </c:pt>
                <c:pt idx="7867">
                  <c:v> 20-07-09 03:12:50</c:v>
                </c:pt>
                <c:pt idx="7868">
                  <c:v> 20-07-09 03:12:55</c:v>
                </c:pt>
                <c:pt idx="7869">
                  <c:v> 20-07-09 03:13:00</c:v>
                </c:pt>
                <c:pt idx="7870">
                  <c:v> 20-07-09 03:13:05</c:v>
                </c:pt>
                <c:pt idx="7871">
                  <c:v> 20-07-09 03:13:10</c:v>
                </c:pt>
                <c:pt idx="7872">
                  <c:v> 20-07-09 03:13:15</c:v>
                </c:pt>
                <c:pt idx="7873">
                  <c:v> 20-07-09 03:13:20</c:v>
                </c:pt>
                <c:pt idx="7874">
                  <c:v> 20-07-09 03:13:25</c:v>
                </c:pt>
                <c:pt idx="7875">
                  <c:v> 20-07-09 03:13:30</c:v>
                </c:pt>
                <c:pt idx="7876">
                  <c:v> 20-07-09 03:13:35</c:v>
                </c:pt>
                <c:pt idx="7877">
                  <c:v> 20-07-09 03:13:40</c:v>
                </c:pt>
                <c:pt idx="7878">
                  <c:v> 20-07-09 03:13:45</c:v>
                </c:pt>
                <c:pt idx="7879">
                  <c:v> 20-07-09 03:13:50</c:v>
                </c:pt>
                <c:pt idx="7880">
                  <c:v> 20-07-09 03:13:55</c:v>
                </c:pt>
                <c:pt idx="7881">
                  <c:v> 20-07-09 03:14:00</c:v>
                </c:pt>
                <c:pt idx="7882">
                  <c:v> 20-07-09 03:14:05</c:v>
                </c:pt>
                <c:pt idx="7883">
                  <c:v> 20-07-09 03:14:10</c:v>
                </c:pt>
                <c:pt idx="7884">
                  <c:v> 20-07-09 03:14:15</c:v>
                </c:pt>
                <c:pt idx="7885">
                  <c:v> 20-07-09 03:14:20</c:v>
                </c:pt>
                <c:pt idx="7886">
                  <c:v> 20-07-09 03:14:25</c:v>
                </c:pt>
                <c:pt idx="7887">
                  <c:v> 20-07-09 03:14:30</c:v>
                </c:pt>
                <c:pt idx="7888">
                  <c:v> 20-07-09 03:14:35</c:v>
                </c:pt>
                <c:pt idx="7889">
                  <c:v> 20-07-09 03:14:40</c:v>
                </c:pt>
                <c:pt idx="7890">
                  <c:v> 20-07-09 03:14:45</c:v>
                </c:pt>
                <c:pt idx="7891">
                  <c:v> 20-07-09 03:14:50</c:v>
                </c:pt>
                <c:pt idx="7892">
                  <c:v> 20-07-09 03:14:55</c:v>
                </c:pt>
                <c:pt idx="7893">
                  <c:v> 20-07-09 03:15:00</c:v>
                </c:pt>
                <c:pt idx="7894">
                  <c:v> 20-07-09 03:15:05</c:v>
                </c:pt>
                <c:pt idx="7895">
                  <c:v> 20-07-09 03:15:10</c:v>
                </c:pt>
                <c:pt idx="7896">
                  <c:v> 20-07-09 03:15:15</c:v>
                </c:pt>
                <c:pt idx="7897">
                  <c:v> 20-07-09 03:15:20</c:v>
                </c:pt>
                <c:pt idx="7898">
                  <c:v> 20-07-09 03:15:25</c:v>
                </c:pt>
                <c:pt idx="7899">
                  <c:v> 20-07-09 03:15:30</c:v>
                </c:pt>
                <c:pt idx="7900">
                  <c:v> 20-07-09 03:15:35</c:v>
                </c:pt>
                <c:pt idx="7901">
                  <c:v> 20-07-09 03:15:40</c:v>
                </c:pt>
                <c:pt idx="7902">
                  <c:v> 20-07-09 03:15:45</c:v>
                </c:pt>
                <c:pt idx="7903">
                  <c:v> 20-07-09 03:15:50</c:v>
                </c:pt>
                <c:pt idx="7904">
                  <c:v> 20-07-09 03:15:55</c:v>
                </c:pt>
                <c:pt idx="7905">
                  <c:v> 20-07-09 03:16:00</c:v>
                </c:pt>
                <c:pt idx="7906">
                  <c:v> 20-07-09 03:16:05</c:v>
                </c:pt>
                <c:pt idx="7907">
                  <c:v> 20-07-09 03:16:10</c:v>
                </c:pt>
                <c:pt idx="7908">
                  <c:v> 20-07-09 03:16:15</c:v>
                </c:pt>
                <c:pt idx="7909">
                  <c:v> 20-07-09 03:16:20</c:v>
                </c:pt>
                <c:pt idx="7910">
                  <c:v> 20-07-09 03:16:25</c:v>
                </c:pt>
                <c:pt idx="7911">
                  <c:v> 20-07-09 03:16:30</c:v>
                </c:pt>
                <c:pt idx="7912">
                  <c:v> 20-07-09 03:16:35</c:v>
                </c:pt>
                <c:pt idx="7913">
                  <c:v> 20-07-09 03:16:40</c:v>
                </c:pt>
                <c:pt idx="7914">
                  <c:v> 20-07-09 03:16:45</c:v>
                </c:pt>
                <c:pt idx="7915">
                  <c:v> 20-07-09 03:16:50</c:v>
                </c:pt>
                <c:pt idx="7916">
                  <c:v> 20-07-09 03:16:55</c:v>
                </c:pt>
                <c:pt idx="7917">
                  <c:v> 20-07-09 03:17:00</c:v>
                </c:pt>
                <c:pt idx="7918">
                  <c:v> 20-07-09 03:17:05</c:v>
                </c:pt>
                <c:pt idx="7919">
                  <c:v> 20-07-09 03:17:10</c:v>
                </c:pt>
                <c:pt idx="7920">
                  <c:v> 20-07-09 03:17:15</c:v>
                </c:pt>
                <c:pt idx="7921">
                  <c:v> 20-07-09 03:17:20</c:v>
                </c:pt>
                <c:pt idx="7922">
                  <c:v> 20-07-09 03:17:25</c:v>
                </c:pt>
                <c:pt idx="7923">
                  <c:v> 20-07-09 03:17:30</c:v>
                </c:pt>
                <c:pt idx="7924">
                  <c:v> 20-07-09 03:17:35</c:v>
                </c:pt>
                <c:pt idx="7925">
                  <c:v> 20-07-09 03:17:40</c:v>
                </c:pt>
                <c:pt idx="7926">
                  <c:v> 20-07-09 03:17:45</c:v>
                </c:pt>
                <c:pt idx="7927">
                  <c:v> 20-07-09 03:17:50</c:v>
                </c:pt>
                <c:pt idx="7928">
                  <c:v> 20-07-09 03:17:55</c:v>
                </c:pt>
                <c:pt idx="7929">
                  <c:v> 20-07-09 03:18:00</c:v>
                </c:pt>
                <c:pt idx="7930">
                  <c:v> 20-07-09 03:18:05</c:v>
                </c:pt>
                <c:pt idx="7931">
                  <c:v> 20-07-09 03:18:10</c:v>
                </c:pt>
                <c:pt idx="7932">
                  <c:v> 20-07-09 03:18:15</c:v>
                </c:pt>
                <c:pt idx="7933">
                  <c:v> 20-07-09 03:18:20</c:v>
                </c:pt>
                <c:pt idx="7934">
                  <c:v> 20-07-09 03:18:30</c:v>
                </c:pt>
                <c:pt idx="7935">
                  <c:v> 20-07-09 03:18:35</c:v>
                </c:pt>
                <c:pt idx="7936">
                  <c:v> 20-07-09 03:18:40</c:v>
                </c:pt>
                <c:pt idx="7937">
                  <c:v> 20-07-09 03:18:45</c:v>
                </c:pt>
                <c:pt idx="7938">
                  <c:v> 20-07-09 03:18:50</c:v>
                </c:pt>
                <c:pt idx="7939">
                  <c:v> 20-07-09 03:18:55</c:v>
                </c:pt>
                <c:pt idx="7940">
                  <c:v> 20-07-09 03:19:00</c:v>
                </c:pt>
                <c:pt idx="7941">
                  <c:v> 20-07-09 03:19:05</c:v>
                </c:pt>
                <c:pt idx="7942">
                  <c:v> 20-07-09 03:19:10</c:v>
                </c:pt>
                <c:pt idx="7943">
                  <c:v> 20-07-09 03:19:15</c:v>
                </c:pt>
                <c:pt idx="7944">
                  <c:v> 20-07-09 03:19:20</c:v>
                </c:pt>
                <c:pt idx="7945">
                  <c:v> 20-07-09 03:19:25</c:v>
                </c:pt>
                <c:pt idx="7946">
                  <c:v> 20-07-09 03:19:30</c:v>
                </c:pt>
                <c:pt idx="7947">
                  <c:v> 20-07-09 03:19:35</c:v>
                </c:pt>
                <c:pt idx="7948">
                  <c:v> 20-07-09 03:19:40</c:v>
                </c:pt>
                <c:pt idx="7949">
                  <c:v> 20-07-09 03:19:45</c:v>
                </c:pt>
                <c:pt idx="7950">
                  <c:v> 20-07-09 03:19:50</c:v>
                </c:pt>
                <c:pt idx="7951">
                  <c:v> 20-07-09 03:19:55</c:v>
                </c:pt>
                <c:pt idx="7952">
                  <c:v> 20-07-09 03:20:00</c:v>
                </c:pt>
                <c:pt idx="7953">
                  <c:v> 20-07-09 03:20:05</c:v>
                </c:pt>
                <c:pt idx="7954">
                  <c:v> 20-07-09 03:20:10</c:v>
                </c:pt>
                <c:pt idx="7955">
                  <c:v> 20-07-09 03:20:15</c:v>
                </c:pt>
                <c:pt idx="7956">
                  <c:v> 20-07-09 03:20:20</c:v>
                </c:pt>
                <c:pt idx="7957">
                  <c:v> 20-07-09 03:20:25</c:v>
                </c:pt>
                <c:pt idx="7958">
                  <c:v> 20-07-09 03:20:30</c:v>
                </c:pt>
                <c:pt idx="7959">
                  <c:v> 20-07-09 03:20:35</c:v>
                </c:pt>
                <c:pt idx="7960">
                  <c:v> 20-07-09 03:20:40</c:v>
                </c:pt>
                <c:pt idx="7961">
                  <c:v> 20-07-09 03:20:45</c:v>
                </c:pt>
                <c:pt idx="7962">
                  <c:v> 20-07-09 03:20:50</c:v>
                </c:pt>
                <c:pt idx="7963">
                  <c:v> 20-07-09 03:20:55</c:v>
                </c:pt>
                <c:pt idx="7964">
                  <c:v> 20-07-09 03:21:00</c:v>
                </c:pt>
                <c:pt idx="7965">
                  <c:v> 20-07-09 03:21:05</c:v>
                </c:pt>
                <c:pt idx="7966">
                  <c:v> 20-07-09 03:21:10</c:v>
                </c:pt>
                <c:pt idx="7967">
                  <c:v> 20-07-09 03:21:15</c:v>
                </c:pt>
                <c:pt idx="7968">
                  <c:v> 20-07-09 03:21:20</c:v>
                </c:pt>
                <c:pt idx="7969">
                  <c:v> 20-07-09 03:21:25</c:v>
                </c:pt>
                <c:pt idx="7970">
                  <c:v> 20-07-09 03:21:30</c:v>
                </c:pt>
                <c:pt idx="7971">
                  <c:v> 20-07-09 03:21:35</c:v>
                </c:pt>
                <c:pt idx="7972">
                  <c:v> 20-07-09 03:21:40</c:v>
                </c:pt>
                <c:pt idx="7973">
                  <c:v> 20-07-09 03:21:45</c:v>
                </c:pt>
                <c:pt idx="7974">
                  <c:v> 20-07-09 03:21:50</c:v>
                </c:pt>
                <c:pt idx="7975">
                  <c:v> 20-07-09 03:21:55</c:v>
                </c:pt>
                <c:pt idx="7976">
                  <c:v> 20-07-09 03:22:00</c:v>
                </c:pt>
                <c:pt idx="7977">
                  <c:v> 20-07-09 03:22:05</c:v>
                </c:pt>
                <c:pt idx="7978">
                  <c:v> 20-07-09 03:22:10</c:v>
                </c:pt>
                <c:pt idx="7979">
                  <c:v> 20-07-09 03:22:15</c:v>
                </c:pt>
                <c:pt idx="7980">
                  <c:v> 20-07-09 03:22:20</c:v>
                </c:pt>
                <c:pt idx="7981">
                  <c:v> 20-07-09 03:22:25</c:v>
                </c:pt>
                <c:pt idx="7982">
                  <c:v> 20-07-09 03:22:30</c:v>
                </c:pt>
                <c:pt idx="7983">
                  <c:v> 20-07-09 03:22:35</c:v>
                </c:pt>
                <c:pt idx="7984">
                  <c:v> 20-07-09 03:22:40</c:v>
                </c:pt>
                <c:pt idx="7985">
                  <c:v> 20-07-09 03:22:45</c:v>
                </c:pt>
                <c:pt idx="7986">
                  <c:v> 20-07-09 03:22:50</c:v>
                </c:pt>
                <c:pt idx="7987">
                  <c:v> 20-07-09 03:22:55</c:v>
                </c:pt>
                <c:pt idx="7988">
                  <c:v> 20-07-09 03:23:00</c:v>
                </c:pt>
                <c:pt idx="7989">
                  <c:v> 20-07-09 03:23:05</c:v>
                </c:pt>
                <c:pt idx="7990">
                  <c:v> 20-07-09 03:23:10</c:v>
                </c:pt>
                <c:pt idx="7991">
                  <c:v> 20-07-09 03:23:15</c:v>
                </c:pt>
                <c:pt idx="7992">
                  <c:v> 20-07-09 03:23:20</c:v>
                </c:pt>
                <c:pt idx="7993">
                  <c:v> 20-07-09 03:23:25</c:v>
                </c:pt>
                <c:pt idx="7994">
                  <c:v> 20-07-09 03:23:30</c:v>
                </c:pt>
                <c:pt idx="7995">
                  <c:v> 20-07-09 03:23:35</c:v>
                </c:pt>
                <c:pt idx="7996">
                  <c:v> 20-07-09 03:23:40</c:v>
                </c:pt>
                <c:pt idx="7997">
                  <c:v> 20-07-09 03:23:45</c:v>
                </c:pt>
                <c:pt idx="7998">
                  <c:v> 20-07-09 03:23:50</c:v>
                </c:pt>
                <c:pt idx="7999">
                  <c:v> 20-07-09 03:23:55</c:v>
                </c:pt>
                <c:pt idx="8000">
                  <c:v> 20-07-09 03:24:00</c:v>
                </c:pt>
                <c:pt idx="8001">
                  <c:v> 20-07-09 03:24:05</c:v>
                </c:pt>
                <c:pt idx="8002">
                  <c:v> 20-07-09 03:24:10</c:v>
                </c:pt>
                <c:pt idx="8003">
                  <c:v> 20-07-09 03:24:15</c:v>
                </c:pt>
                <c:pt idx="8004">
                  <c:v> 20-07-09 03:24:20</c:v>
                </c:pt>
                <c:pt idx="8005">
                  <c:v> 20-07-09 03:24:25</c:v>
                </c:pt>
                <c:pt idx="8006">
                  <c:v> 20-07-09 03:24:30</c:v>
                </c:pt>
                <c:pt idx="8007">
                  <c:v> 20-07-09 03:24:35</c:v>
                </c:pt>
                <c:pt idx="8008">
                  <c:v> 20-07-09 03:24:40</c:v>
                </c:pt>
                <c:pt idx="8009">
                  <c:v> 20-07-09 03:24:45</c:v>
                </c:pt>
                <c:pt idx="8010">
                  <c:v> 20-07-09 03:24:50</c:v>
                </c:pt>
                <c:pt idx="8011">
                  <c:v> 20-07-09 03:24:55</c:v>
                </c:pt>
                <c:pt idx="8012">
                  <c:v> 20-07-09 03:25:00</c:v>
                </c:pt>
                <c:pt idx="8013">
                  <c:v> 20-07-09 03:25:05</c:v>
                </c:pt>
                <c:pt idx="8014">
                  <c:v> 20-07-09 03:25:10</c:v>
                </c:pt>
                <c:pt idx="8015">
                  <c:v> 20-07-09 03:25:15</c:v>
                </c:pt>
                <c:pt idx="8016">
                  <c:v> 20-07-09 03:25:20</c:v>
                </c:pt>
                <c:pt idx="8017">
                  <c:v> 20-07-09 03:25:25</c:v>
                </c:pt>
                <c:pt idx="8018">
                  <c:v> 20-07-09 03:25:30</c:v>
                </c:pt>
                <c:pt idx="8019">
                  <c:v> 20-07-09 03:26:00</c:v>
                </c:pt>
                <c:pt idx="8020">
                  <c:v> 20-07-09 03:26:05</c:v>
                </c:pt>
                <c:pt idx="8021">
                  <c:v> 20-07-09 03:26:10</c:v>
                </c:pt>
                <c:pt idx="8022">
                  <c:v> 20-07-09 03:26:15</c:v>
                </c:pt>
                <c:pt idx="8023">
                  <c:v> 20-07-09 03:26:20</c:v>
                </c:pt>
                <c:pt idx="8024">
                  <c:v> 20-07-09 03:26:25</c:v>
                </c:pt>
                <c:pt idx="8025">
                  <c:v> 20-07-09 03:26:30</c:v>
                </c:pt>
                <c:pt idx="8026">
                  <c:v> 20-07-09 03:26:35</c:v>
                </c:pt>
                <c:pt idx="8027">
                  <c:v> 20-07-09 03:26:40</c:v>
                </c:pt>
                <c:pt idx="8028">
                  <c:v> 20-07-09 03:26:45</c:v>
                </c:pt>
                <c:pt idx="8029">
                  <c:v> 20-07-09 03:26:50</c:v>
                </c:pt>
                <c:pt idx="8030">
                  <c:v> 20-07-09 03:26:55</c:v>
                </c:pt>
                <c:pt idx="8031">
                  <c:v> 20-07-09 03:27:00</c:v>
                </c:pt>
                <c:pt idx="8032">
                  <c:v> 20-07-09 03:27:05</c:v>
                </c:pt>
                <c:pt idx="8033">
                  <c:v> 20-07-09 03:27:10</c:v>
                </c:pt>
                <c:pt idx="8034">
                  <c:v> 20-07-09 03:27:15</c:v>
                </c:pt>
                <c:pt idx="8035">
                  <c:v> 20-07-09 03:27:20</c:v>
                </c:pt>
                <c:pt idx="8036">
                  <c:v> 20-07-09 03:27:25</c:v>
                </c:pt>
                <c:pt idx="8037">
                  <c:v> 20-07-09 03:27:30</c:v>
                </c:pt>
                <c:pt idx="8038">
                  <c:v> 20-07-09 03:27:35</c:v>
                </c:pt>
                <c:pt idx="8039">
                  <c:v> 20-07-09 03:27:40</c:v>
                </c:pt>
                <c:pt idx="8040">
                  <c:v> 20-07-09 03:27:45</c:v>
                </c:pt>
                <c:pt idx="8041">
                  <c:v> 20-07-09 03:27:50</c:v>
                </c:pt>
                <c:pt idx="8042">
                  <c:v> 20-07-09 03:27:55</c:v>
                </c:pt>
                <c:pt idx="8043">
                  <c:v> 20-07-09 03:28:00</c:v>
                </c:pt>
                <c:pt idx="8044">
                  <c:v> 20-07-09 03:28:05</c:v>
                </c:pt>
                <c:pt idx="8045">
                  <c:v> 20-07-09 03:28:10</c:v>
                </c:pt>
                <c:pt idx="8046">
                  <c:v> 20-07-09 03:28:15</c:v>
                </c:pt>
                <c:pt idx="8047">
                  <c:v> 20-07-09 03:28:20</c:v>
                </c:pt>
                <c:pt idx="8048">
                  <c:v> 20-07-09 03:28:25</c:v>
                </c:pt>
                <c:pt idx="8049">
                  <c:v> 20-07-09 03:28:30</c:v>
                </c:pt>
                <c:pt idx="8050">
                  <c:v> 20-07-09 03:28:35</c:v>
                </c:pt>
                <c:pt idx="8051">
                  <c:v> 20-07-09 03:28:40</c:v>
                </c:pt>
                <c:pt idx="8052">
                  <c:v> 20-07-09 03:28:45</c:v>
                </c:pt>
                <c:pt idx="8053">
                  <c:v> 20-07-09 03:28:50</c:v>
                </c:pt>
                <c:pt idx="8054">
                  <c:v> 20-07-09 03:28:55</c:v>
                </c:pt>
                <c:pt idx="8055">
                  <c:v> 20-07-09 03:29:00</c:v>
                </c:pt>
                <c:pt idx="8056">
                  <c:v> 20-07-09 03:29:05</c:v>
                </c:pt>
                <c:pt idx="8057">
                  <c:v> 20-07-09 03:29:10</c:v>
                </c:pt>
                <c:pt idx="8058">
                  <c:v> 20-07-09 03:29:15</c:v>
                </c:pt>
                <c:pt idx="8059">
                  <c:v> 20-07-09 03:29:20</c:v>
                </c:pt>
                <c:pt idx="8060">
                  <c:v> 20-07-09 03:29:40</c:v>
                </c:pt>
                <c:pt idx="8061">
                  <c:v> 20-07-09 03:29:45</c:v>
                </c:pt>
                <c:pt idx="8062">
                  <c:v> 20-07-09 03:29:50</c:v>
                </c:pt>
                <c:pt idx="8063">
                  <c:v> 20-07-09 03:29:55</c:v>
                </c:pt>
                <c:pt idx="8064">
                  <c:v> 20-07-09 03:30:00</c:v>
                </c:pt>
                <c:pt idx="8065">
                  <c:v> 20-07-09 03:30:05</c:v>
                </c:pt>
                <c:pt idx="8066">
                  <c:v> 20-07-09 03:30:10</c:v>
                </c:pt>
                <c:pt idx="8067">
                  <c:v> 20-07-09 03:30:15</c:v>
                </c:pt>
                <c:pt idx="8068">
                  <c:v> 20-07-09 03:30:20</c:v>
                </c:pt>
                <c:pt idx="8069">
                  <c:v> 20-07-09 03:30:25</c:v>
                </c:pt>
                <c:pt idx="8070">
                  <c:v> 20-07-09 03:30:30</c:v>
                </c:pt>
                <c:pt idx="8071">
                  <c:v> 20-07-09 03:30:35</c:v>
                </c:pt>
                <c:pt idx="8072">
                  <c:v> 20-07-09 03:30:40</c:v>
                </c:pt>
                <c:pt idx="8073">
                  <c:v> 20-07-09 03:30:45</c:v>
                </c:pt>
                <c:pt idx="8074">
                  <c:v> 20-07-09 03:30:50</c:v>
                </c:pt>
                <c:pt idx="8075">
                  <c:v> 20-07-09 03:30:55</c:v>
                </c:pt>
                <c:pt idx="8076">
                  <c:v> 20-07-09 03:31:00</c:v>
                </c:pt>
                <c:pt idx="8077">
                  <c:v> 20-07-09 03:31:05</c:v>
                </c:pt>
                <c:pt idx="8078">
                  <c:v> 20-07-09 03:31:10</c:v>
                </c:pt>
                <c:pt idx="8079">
                  <c:v> 20-07-09 03:31:15</c:v>
                </c:pt>
                <c:pt idx="8080">
                  <c:v> 20-07-09 03:31:20</c:v>
                </c:pt>
                <c:pt idx="8081">
                  <c:v> 20-07-09 03:31:25</c:v>
                </c:pt>
                <c:pt idx="8082">
                  <c:v> 20-07-09 03:31:30</c:v>
                </c:pt>
                <c:pt idx="8083">
                  <c:v> 20-07-09 03:31:35</c:v>
                </c:pt>
                <c:pt idx="8084">
                  <c:v> 20-07-09 03:31:40</c:v>
                </c:pt>
                <c:pt idx="8085">
                  <c:v> 20-07-09 03:31:45</c:v>
                </c:pt>
                <c:pt idx="8086">
                  <c:v> 20-07-09 03:31:50</c:v>
                </c:pt>
                <c:pt idx="8087">
                  <c:v> 20-07-09 03:31:55</c:v>
                </c:pt>
                <c:pt idx="8088">
                  <c:v> 20-07-09 03:32:00</c:v>
                </c:pt>
                <c:pt idx="8089">
                  <c:v> 20-07-09 03:32:05</c:v>
                </c:pt>
                <c:pt idx="8090">
                  <c:v> 20-07-09 03:32:10</c:v>
                </c:pt>
                <c:pt idx="8091">
                  <c:v> 20-07-09 03:32:15</c:v>
                </c:pt>
                <c:pt idx="8092">
                  <c:v> 20-07-09 03:32:20</c:v>
                </c:pt>
                <c:pt idx="8093">
                  <c:v> 20-07-09 03:32:25</c:v>
                </c:pt>
                <c:pt idx="8094">
                  <c:v> 20-07-09 03:32:30</c:v>
                </c:pt>
                <c:pt idx="8095">
                  <c:v> 20-07-09 03:32:35</c:v>
                </c:pt>
                <c:pt idx="8096">
                  <c:v> 20-07-09 03:32:40</c:v>
                </c:pt>
                <c:pt idx="8097">
                  <c:v> 20-07-09 03:32:45</c:v>
                </c:pt>
                <c:pt idx="8098">
                  <c:v> 20-07-09 03:32:50</c:v>
                </c:pt>
                <c:pt idx="8099">
                  <c:v> 20-07-09 03:32:55</c:v>
                </c:pt>
                <c:pt idx="8100">
                  <c:v> 20-07-09 03:33:00</c:v>
                </c:pt>
                <c:pt idx="8101">
                  <c:v> 20-07-09 03:33:05</c:v>
                </c:pt>
                <c:pt idx="8102">
                  <c:v> 20-07-09 03:33:10</c:v>
                </c:pt>
                <c:pt idx="8103">
                  <c:v> 20-07-09 03:33:15</c:v>
                </c:pt>
                <c:pt idx="8104">
                  <c:v> 20-07-09 03:33:20</c:v>
                </c:pt>
                <c:pt idx="8105">
                  <c:v> 20-07-09 03:33:25</c:v>
                </c:pt>
                <c:pt idx="8106">
                  <c:v> 20-07-09 03:33:30</c:v>
                </c:pt>
                <c:pt idx="8107">
                  <c:v> 20-07-09 03:33:35</c:v>
                </c:pt>
                <c:pt idx="8108">
                  <c:v> 20-07-09 03:33:40</c:v>
                </c:pt>
                <c:pt idx="8109">
                  <c:v> 20-07-09 03:33:45</c:v>
                </c:pt>
                <c:pt idx="8110">
                  <c:v> 20-07-09 03:33:50</c:v>
                </c:pt>
                <c:pt idx="8111">
                  <c:v> 20-07-09 03:33:55</c:v>
                </c:pt>
                <c:pt idx="8112">
                  <c:v> 20-07-09 03:34:00</c:v>
                </c:pt>
                <c:pt idx="8113">
                  <c:v> 20-07-09 03:34:05</c:v>
                </c:pt>
                <c:pt idx="8114">
                  <c:v> 20-07-09 03:34:10</c:v>
                </c:pt>
                <c:pt idx="8115">
                  <c:v> 20-07-09 03:34:15</c:v>
                </c:pt>
                <c:pt idx="8116">
                  <c:v> 20-07-09 03:34:20</c:v>
                </c:pt>
                <c:pt idx="8117">
                  <c:v> 20-07-09 03:34:25</c:v>
                </c:pt>
                <c:pt idx="8118">
                  <c:v> 20-07-09 03:34:30</c:v>
                </c:pt>
                <c:pt idx="8119">
                  <c:v> 20-07-09 03:34:35</c:v>
                </c:pt>
                <c:pt idx="8120">
                  <c:v> 20-07-09 03:34:40</c:v>
                </c:pt>
                <c:pt idx="8121">
                  <c:v> 20-07-09 03:34:45</c:v>
                </c:pt>
                <c:pt idx="8122">
                  <c:v> 20-07-09 03:34:50</c:v>
                </c:pt>
                <c:pt idx="8123">
                  <c:v> 20-07-09 03:34:55</c:v>
                </c:pt>
                <c:pt idx="8124">
                  <c:v> 20-07-09 03:35:00</c:v>
                </c:pt>
                <c:pt idx="8125">
                  <c:v> 20-07-09 03:35:05</c:v>
                </c:pt>
                <c:pt idx="8126">
                  <c:v> 20-07-09 03:35:10</c:v>
                </c:pt>
                <c:pt idx="8127">
                  <c:v> 20-07-09 03:35:15</c:v>
                </c:pt>
                <c:pt idx="8128">
                  <c:v> 20-07-09 03:35:20</c:v>
                </c:pt>
                <c:pt idx="8129">
                  <c:v> 20-07-09 03:35:25</c:v>
                </c:pt>
                <c:pt idx="8130">
                  <c:v> 20-07-09 03:35:30</c:v>
                </c:pt>
                <c:pt idx="8131">
                  <c:v> 20-07-09 03:35:35</c:v>
                </c:pt>
                <c:pt idx="8132">
                  <c:v> 20-07-09 03:35:40</c:v>
                </c:pt>
                <c:pt idx="8133">
                  <c:v> 20-07-09 03:35:45</c:v>
                </c:pt>
                <c:pt idx="8134">
                  <c:v> 20-07-09 03:35:50</c:v>
                </c:pt>
                <c:pt idx="8135">
                  <c:v> 20-07-09 03:35:55</c:v>
                </c:pt>
                <c:pt idx="8136">
                  <c:v> 20-07-09 03:36:00</c:v>
                </c:pt>
                <c:pt idx="8137">
                  <c:v> 20-07-09 03:36:05</c:v>
                </c:pt>
                <c:pt idx="8138">
                  <c:v> 20-07-09 03:36:10</c:v>
                </c:pt>
                <c:pt idx="8139">
                  <c:v> 20-07-09 03:36:15</c:v>
                </c:pt>
                <c:pt idx="8140">
                  <c:v> 20-07-09 03:36:20</c:v>
                </c:pt>
                <c:pt idx="8141">
                  <c:v> 20-07-09 03:36:25</c:v>
                </c:pt>
                <c:pt idx="8142">
                  <c:v> 20-07-09 03:36:30</c:v>
                </c:pt>
                <c:pt idx="8143">
                  <c:v> 20-07-09 03:36:35</c:v>
                </c:pt>
                <c:pt idx="8144">
                  <c:v> 20-07-09 03:36:40</c:v>
                </c:pt>
                <c:pt idx="8145">
                  <c:v> 20-07-09 03:36:45</c:v>
                </c:pt>
                <c:pt idx="8146">
                  <c:v> 20-07-09 03:36:50</c:v>
                </c:pt>
                <c:pt idx="8147">
                  <c:v> 20-07-09 03:36:55</c:v>
                </c:pt>
                <c:pt idx="8148">
                  <c:v> 20-07-09 03:37:00</c:v>
                </c:pt>
                <c:pt idx="8149">
                  <c:v> 20-07-09 03:37:05</c:v>
                </c:pt>
                <c:pt idx="8150">
                  <c:v> 20-07-09 03:37:10</c:v>
                </c:pt>
                <c:pt idx="8151">
                  <c:v> 20-07-09 03:37:15</c:v>
                </c:pt>
                <c:pt idx="8152">
                  <c:v> 20-07-09 03:37:20</c:v>
                </c:pt>
                <c:pt idx="8153">
                  <c:v> 20-07-09 03:37:25</c:v>
                </c:pt>
                <c:pt idx="8154">
                  <c:v> 20-07-09 03:37:30</c:v>
                </c:pt>
                <c:pt idx="8155">
                  <c:v> 20-07-09 03:37:35</c:v>
                </c:pt>
                <c:pt idx="8156">
                  <c:v> 20-07-09 03:37:40</c:v>
                </c:pt>
                <c:pt idx="8157">
                  <c:v> 20-07-09 03:37:45</c:v>
                </c:pt>
                <c:pt idx="8158">
                  <c:v> 20-07-09 03:37:50</c:v>
                </c:pt>
                <c:pt idx="8159">
                  <c:v> 20-07-09 03:37:55</c:v>
                </c:pt>
                <c:pt idx="8160">
                  <c:v> 20-07-09 03:38:00</c:v>
                </c:pt>
                <c:pt idx="8161">
                  <c:v> 20-07-09 03:38:05</c:v>
                </c:pt>
                <c:pt idx="8162">
                  <c:v> 20-07-09 03:38:10</c:v>
                </c:pt>
                <c:pt idx="8163">
                  <c:v> 20-07-09 03:38:15</c:v>
                </c:pt>
                <c:pt idx="8164">
                  <c:v> 20-07-09 03:38:20</c:v>
                </c:pt>
                <c:pt idx="8165">
                  <c:v> 20-07-09 03:38:25</c:v>
                </c:pt>
                <c:pt idx="8166">
                  <c:v> 20-07-09 03:38:30</c:v>
                </c:pt>
                <c:pt idx="8167">
                  <c:v> 20-07-09 03:38:35</c:v>
                </c:pt>
                <c:pt idx="8168">
                  <c:v> 20-07-09 03:38:40</c:v>
                </c:pt>
                <c:pt idx="8169">
                  <c:v> 20-07-09 03:38:45</c:v>
                </c:pt>
                <c:pt idx="8170">
                  <c:v> 20-07-09 03:38:50</c:v>
                </c:pt>
                <c:pt idx="8171">
                  <c:v> 20-07-09 03:38:55</c:v>
                </c:pt>
                <c:pt idx="8172">
                  <c:v> 20-07-09 03:39:00</c:v>
                </c:pt>
                <c:pt idx="8173">
                  <c:v> 20-07-09 03:39:05</c:v>
                </c:pt>
                <c:pt idx="8174">
                  <c:v> 20-07-09 03:39:10</c:v>
                </c:pt>
                <c:pt idx="8175">
                  <c:v> 20-07-09 03:39:15</c:v>
                </c:pt>
                <c:pt idx="8176">
                  <c:v> 20-07-09 03:39:20</c:v>
                </c:pt>
                <c:pt idx="8177">
                  <c:v> 20-07-09 03:39:30</c:v>
                </c:pt>
                <c:pt idx="8178">
                  <c:v> 20-07-09 03:39:35</c:v>
                </c:pt>
                <c:pt idx="8179">
                  <c:v> 20-07-09 03:39:40</c:v>
                </c:pt>
                <c:pt idx="8180">
                  <c:v> 20-07-09 03:39:45</c:v>
                </c:pt>
                <c:pt idx="8181">
                  <c:v> 20-07-09 03:39:50</c:v>
                </c:pt>
                <c:pt idx="8182">
                  <c:v> 20-07-09 03:39:55</c:v>
                </c:pt>
                <c:pt idx="8183">
                  <c:v> 20-07-09 03:40:00</c:v>
                </c:pt>
                <c:pt idx="8184">
                  <c:v> 20-07-09 03:40:05</c:v>
                </c:pt>
                <c:pt idx="8185">
                  <c:v> 20-07-09 03:40:10</c:v>
                </c:pt>
                <c:pt idx="8186">
                  <c:v> 20-07-09 03:40:15</c:v>
                </c:pt>
                <c:pt idx="8187">
                  <c:v> 20-07-09 03:40:20</c:v>
                </c:pt>
                <c:pt idx="8188">
                  <c:v> 20-07-09 03:40:25</c:v>
                </c:pt>
                <c:pt idx="8189">
                  <c:v> 20-07-09 03:40:30</c:v>
                </c:pt>
                <c:pt idx="8190">
                  <c:v> 20-07-09 03:40:35</c:v>
                </c:pt>
                <c:pt idx="8191">
                  <c:v> 20-07-09 03:40:40</c:v>
                </c:pt>
                <c:pt idx="8192">
                  <c:v> 20-07-09 03:40:45</c:v>
                </c:pt>
                <c:pt idx="8193">
                  <c:v> 20-07-09 03:40:50</c:v>
                </c:pt>
                <c:pt idx="8194">
                  <c:v> 20-07-09 03:40:55</c:v>
                </c:pt>
                <c:pt idx="8195">
                  <c:v> 20-07-09 03:41:00</c:v>
                </c:pt>
                <c:pt idx="8196">
                  <c:v> 20-07-09 03:41:05</c:v>
                </c:pt>
                <c:pt idx="8197">
                  <c:v> 20-07-09 03:41:10</c:v>
                </c:pt>
                <c:pt idx="8198">
                  <c:v> 20-07-09 03:41:15</c:v>
                </c:pt>
                <c:pt idx="8199">
                  <c:v> 20-07-09 03:41:20</c:v>
                </c:pt>
                <c:pt idx="8200">
                  <c:v> 20-07-09 03:41:25</c:v>
                </c:pt>
                <c:pt idx="8201">
                  <c:v> 20-07-09 03:41:30</c:v>
                </c:pt>
                <c:pt idx="8202">
                  <c:v> 20-07-09 03:41:35</c:v>
                </c:pt>
                <c:pt idx="8203">
                  <c:v> 20-07-09 03:41:40</c:v>
                </c:pt>
                <c:pt idx="8204">
                  <c:v> 20-07-09 03:41:45</c:v>
                </c:pt>
                <c:pt idx="8205">
                  <c:v> 20-07-09 03:41:50</c:v>
                </c:pt>
                <c:pt idx="8206">
                  <c:v> 20-07-09 03:41:55</c:v>
                </c:pt>
                <c:pt idx="8207">
                  <c:v> 20-07-09 03:42:00</c:v>
                </c:pt>
                <c:pt idx="8208">
                  <c:v> 20-07-09 03:42:05</c:v>
                </c:pt>
                <c:pt idx="8209">
                  <c:v> 20-07-09 03:42:10</c:v>
                </c:pt>
                <c:pt idx="8210">
                  <c:v> 20-07-09 03:42:15</c:v>
                </c:pt>
                <c:pt idx="8211">
                  <c:v> 20-07-09 03:42:20</c:v>
                </c:pt>
                <c:pt idx="8212">
                  <c:v> 20-07-09 03:42:25</c:v>
                </c:pt>
                <c:pt idx="8213">
                  <c:v> 20-07-09 03:42:30</c:v>
                </c:pt>
                <c:pt idx="8214">
                  <c:v> 20-07-09 03:42:35</c:v>
                </c:pt>
                <c:pt idx="8215">
                  <c:v> 20-07-09 03:42:40</c:v>
                </c:pt>
                <c:pt idx="8216">
                  <c:v> 20-07-09 03:42:45</c:v>
                </c:pt>
                <c:pt idx="8217">
                  <c:v> 20-07-09 03:42:50</c:v>
                </c:pt>
                <c:pt idx="8218">
                  <c:v> 20-07-09 03:42:55</c:v>
                </c:pt>
                <c:pt idx="8219">
                  <c:v> 20-07-09 03:43:00</c:v>
                </c:pt>
                <c:pt idx="8220">
                  <c:v> 20-07-09 03:43:05</c:v>
                </c:pt>
                <c:pt idx="8221">
                  <c:v> 20-07-09 03:43:10</c:v>
                </c:pt>
                <c:pt idx="8222">
                  <c:v> 20-07-09 03:43:15</c:v>
                </c:pt>
                <c:pt idx="8223">
                  <c:v> 20-07-09 03:43:20</c:v>
                </c:pt>
                <c:pt idx="8224">
                  <c:v> 20-07-09 03:43:25</c:v>
                </c:pt>
                <c:pt idx="8225">
                  <c:v> 20-07-09 03:43:30</c:v>
                </c:pt>
                <c:pt idx="8226">
                  <c:v> 20-07-09 03:43:35</c:v>
                </c:pt>
                <c:pt idx="8227">
                  <c:v> 20-07-09 03:43:40</c:v>
                </c:pt>
                <c:pt idx="8228">
                  <c:v> 20-07-09 03:43:45</c:v>
                </c:pt>
                <c:pt idx="8229">
                  <c:v> 20-07-09 03:43:50</c:v>
                </c:pt>
                <c:pt idx="8230">
                  <c:v> 20-07-09 03:43:55</c:v>
                </c:pt>
                <c:pt idx="8231">
                  <c:v> 20-07-09 03:44:00</c:v>
                </c:pt>
                <c:pt idx="8232">
                  <c:v> 20-07-09 03:44:05</c:v>
                </c:pt>
                <c:pt idx="8233">
                  <c:v> 20-07-09 03:44:15</c:v>
                </c:pt>
                <c:pt idx="8234">
                  <c:v> 20-07-09 03:44:20</c:v>
                </c:pt>
                <c:pt idx="8235">
                  <c:v> 20-07-09 03:44:25</c:v>
                </c:pt>
                <c:pt idx="8236">
                  <c:v> 20-07-09 03:44:30</c:v>
                </c:pt>
                <c:pt idx="8237">
                  <c:v> 20-07-09 03:44:35</c:v>
                </c:pt>
                <c:pt idx="8238">
                  <c:v> 20-07-09 03:44:40</c:v>
                </c:pt>
                <c:pt idx="8239">
                  <c:v> 20-07-09 03:44:45</c:v>
                </c:pt>
                <c:pt idx="8240">
                  <c:v> 20-07-09 03:44:50</c:v>
                </c:pt>
                <c:pt idx="8241">
                  <c:v> 20-07-09 03:44:55</c:v>
                </c:pt>
                <c:pt idx="8242">
                  <c:v> 20-07-09 03:45:00</c:v>
                </c:pt>
                <c:pt idx="8243">
                  <c:v> 20-07-09 03:45:05</c:v>
                </c:pt>
                <c:pt idx="8244">
                  <c:v> 20-07-09 03:45:10</c:v>
                </c:pt>
                <c:pt idx="8245">
                  <c:v> 20-07-09 03:45:15</c:v>
                </c:pt>
                <c:pt idx="8246">
                  <c:v> 20-07-09 03:45:20</c:v>
                </c:pt>
                <c:pt idx="8247">
                  <c:v> 20-07-09 03:45:25</c:v>
                </c:pt>
                <c:pt idx="8248">
                  <c:v> 20-07-09 03:45:30</c:v>
                </c:pt>
                <c:pt idx="8249">
                  <c:v> 20-07-09 03:45:35</c:v>
                </c:pt>
                <c:pt idx="8250">
                  <c:v> 20-07-09 03:45:40</c:v>
                </c:pt>
                <c:pt idx="8251">
                  <c:v> 20-07-09 03:45:45</c:v>
                </c:pt>
                <c:pt idx="8252">
                  <c:v> 20-07-09 03:45:50</c:v>
                </c:pt>
                <c:pt idx="8253">
                  <c:v> 20-07-09 03:45:55</c:v>
                </c:pt>
                <c:pt idx="8254">
                  <c:v> 20-07-09 03:46:00</c:v>
                </c:pt>
                <c:pt idx="8255">
                  <c:v> 20-07-09 03:46:05</c:v>
                </c:pt>
                <c:pt idx="8256">
                  <c:v> 20-07-09 03:46:10</c:v>
                </c:pt>
                <c:pt idx="8257">
                  <c:v> 20-07-09 03:46:15</c:v>
                </c:pt>
                <c:pt idx="8258">
                  <c:v> 20-07-09 03:46:20</c:v>
                </c:pt>
                <c:pt idx="8259">
                  <c:v> 20-07-09 03:46:25</c:v>
                </c:pt>
                <c:pt idx="8260">
                  <c:v> 20-07-09 03:46:30</c:v>
                </c:pt>
                <c:pt idx="8261">
                  <c:v> 20-07-09 03:46:35</c:v>
                </c:pt>
                <c:pt idx="8262">
                  <c:v> 20-07-09 03:46:40</c:v>
                </c:pt>
                <c:pt idx="8263">
                  <c:v> 20-07-09 03:46:45</c:v>
                </c:pt>
                <c:pt idx="8264">
                  <c:v> 20-07-09 03:46:50</c:v>
                </c:pt>
                <c:pt idx="8265">
                  <c:v> 20-07-09 03:46:55</c:v>
                </c:pt>
                <c:pt idx="8266">
                  <c:v> 20-07-09 03:47:00</c:v>
                </c:pt>
                <c:pt idx="8267">
                  <c:v> 20-07-09 03:47:05</c:v>
                </c:pt>
                <c:pt idx="8268">
                  <c:v> 20-07-09 03:47:10</c:v>
                </c:pt>
                <c:pt idx="8269">
                  <c:v> 20-07-09 03:47:15</c:v>
                </c:pt>
                <c:pt idx="8270">
                  <c:v> 20-07-09 03:47:20</c:v>
                </c:pt>
                <c:pt idx="8271">
                  <c:v> 20-07-09 03:47:25</c:v>
                </c:pt>
                <c:pt idx="8272">
                  <c:v> 20-07-09 03:47:30</c:v>
                </c:pt>
                <c:pt idx="8273">
                  <c:v> 20-07-09 03:47:35</c:v>
                </c:pt>
                <c:pt idx="8274">
                  <c:v> 20-07-09 03:47:40</c:v>
                </c:pt>
                <c:pt idx="8275">
                  <c:v> 20-07-09 03:47:45</c:v>
                </c:pt>
                <c:pt idx="8276">
                  <c:v> 20-07-09 03:47:50</c:v>
                </c:pt>
                <c:pt idx="8277">
                  <c:v> 20-07-09 03:47:55</c:v>
                </c:pt>
                <c:pt idx="8278">
                  <c:v> 20-07-09 03:48:00</c:v>
                </c:pt>
                <c:pt idx="8279">
                  <c:v> 20-07-09 03:48:05</c:v>
                </c:pt>
                <c:pt idx="8280">
                  <c:v> 20-07-09 03:48:10</c:v>
                </c:pt>
                <c:pt idx="8281">
                  <c:v> 20-07-09 03:48:15</c:v>
                </c:pt>
                <c:pt idx="8282">
                  <c:v> 20-07-09 03:48:20</c:v>
                </c:pt>
                <c:pt idx="8283">
                  <c:v> 20-07-09 03:48:25</c:v>
                </c:pt>
                <c:pt idx="8284">
                  <c:v> 20-07-09 03:48:30</c:v>
                </c:pt>
                <c:pt idx="8285">
                  <c:v> 20-07-09 03:48:35</c:v>
                </c:pt>
                <c:pt idx="8286">
                  <c:v> 20-07-09 03:48:40</c:v>
                </c:pt>
                <c:pt idx="8287">
                  <c:v> 20-07-09 03:48:45</c:v>
                </c:pt>
                <c:pt idx="8288">
                  <c:v> 20-07-09 03:48:50</c:v>
                </c:pt>
                <c:pt idx="8289">
                  <c:v> 20-07-09 03:48:55</c:v>
                </c:pt>
                <c:pt idx="8290">
                  <c:v> 20-07-09 03:49:00</c:v>
                </c:pt>
                <c:pt idx="8291">
                  <c:v> 20-07-09 03:49:05</c:v>
                </c:pt>
                <c:pt idx="8292">
                  <c:v> 20-07-09 03:49:10</c:v>
                </c:pt>
                <c:pt idx="8293">
                  <c:v> 20-07-09 03:49:15</c:v>
                </c:pt>
                <c:pt idx="8294">
                  <c:v> 20-07-09 03:49:20</c:v>
                </c:pt>
                <c:pt idx="8295">
                  <c:v> 20-07-09 03:49:25</c:v>
                </c:pt>
                <c:pt idx="8296">
                  <c:v> 20-07-09 03:49:30</c:v>
                </c:pt>
                <c:pt idx="8297">
                  <c:v> 20-07-09 03:49:35</c:v>
                </c:pt>
                <c:pt idx="8298">
                  <c:v> 20-07-09 03:49:40</c:v>
                </c:pt>
                <c:pt idx="8299">
                  <c:v> 20-07-09 03:49:45</c:v>
                </c:pt>
                <c:pt idx="8300">
                  <c:v> 20-07-09 03:49:50</c:v>
                </c:pt>
                <c:pt idx="8301">
                  <c:v> 20-07-09 03:49:55</c:v>
                </c:pt>
                <c:pt idx="8302">
                  <c:v> 20-07-09 03:50:00</c:v>
                </c:pt>
                <c:pt idx="8303">
                  <c:v> 20-07-09 03:50:05</c:v>
                </c:pt>
                <c:pt idx="8304">
                  <c:v> 20-07-09 03:50:10</c:v>
                </c:pt>
                <c:pt idx="8305">
                  <c:v> 20-07-09 03:50:15</c:v>
                </c:pt>
                <c:pt idx="8306">
                  <c:v> 20-07-09 03:50:20</c:v>
                </c:pt>
                <c:pt idx="8307">
                  <c:v> 20-07-09 03:50:25</c:v>
                </c:pt>
                <c:pt idx="8308">
                  <c:v> 20-07-09 03:50:30</c:v>
                </c:pt>
                <c:pt idx="8309">
                  <c:v> 20-07-09 03:50:35</c:v>
                </c:pt>
                <c:pt idx="8310">
                  <c:v> 20-07-09 03:50:40</c:v>
                </c:pt>
                <c:pt idx="8311">
                  <c:v> 20-07-09 03:50:45</c:v>
                </c:pt>
                <c:pt idx="8312">
                  <c:v> 20-07-09 03:50:50</c:v>
                </c:pt>
                <c:pt idx="8313">
                  <c:v> 20-07-09 03:50:55</c:v>
                </c:pt>
                <c:pt idx="8314">
                  <c:v> 20-07-09 03:51:55</c:v>
                </c:pt>
                <c:pt idx="8315">
                  <c:v> 20-07-09 03:52:00</c:v>
                </c:pt>
                <c:pt idx="8316">
                  <c:v> 20-07-09 03:52:05</c:v>
                </c:pt>
                <c:pt idx="8317">
                  <c:v> 20-07-09 03:52:10</c:v>
                </c:pt>
                <c:pt idx="8318">
                  <c:v> 20-07-09 03:52:15</c:v>
                </c:pt>
                <c:pt idx="8319">
                  <c:v> 20-07-09 03:52:20</c:v>
                </c:pt>
                <c:pt idx="8320">
                  <c:v> 20-07-09 03:52:25</c:v>
                </c:pt>
                <c:pt idx="8321">
                  <c:v> 20-07-09 03:52:30</c:v>
                </c:pt>
                <c:pt idx="8322">
                  <c:v> 20-07-09 03:52:35</c:v>
                </c:pt>
                <c:pt idx="8323">
                  <c:v> 20-07-09 03:52:40</c:v>
                </c:pt>
                <c:pt idx="8324">
                  <c:v> 20-07-09 03:52:45</c:v>
                </c:pt>
                <c:pt idx="8325">
                  <c:v> 20-07-09 03:52:50</c:v>
                </c:pt>
                <c:pt idx="8326">
                  <c:v> 20-07-09 03:52:55</c:v>
                </c:pt>
                <c:pt idx="8327">
                  <c:v> 20-07-09 03:53:00</c:v>
                </c:pt>
                <c:pt idx="8328">
                  <c:v> 20-07-09 03:53:05</c:v>
                </c:pt>
                <c:pt idx="8329">
                  <c:v> 20-07-09 03:53:10</c:v>
                </c:pt>
                <c:pt idx="8330">
                  <c:v> 20-07-09 03:53:15</c:v>
                </c:pt>
                <c:pt idx="8331">
                  <c:v> 20-07-09 03:53:20</c:v>
                </c:pt>
                <c:pt idx="8332">
                  <c:v> 20-07-09 03:54:20</c:v>
                </c:pt>
                <c:pt idx="8333">
                  <c:v> 20-07-09 03:54:25</c:v>
                </c:pt>
                <c:pt idx="8334">
                  <c:v> 20-07-09 03:54:30</c:v>
                </c:pt>
                <c:pt idx="8335">
                  <c:v> 20-07-09 03:54:35</c:v>
                </c:pt>
                <c:pt idx="8336">
                  <c:v> 20-07-09 03:54:40</c:v>
                </c:pt>
                <c:pt idx="8337">
                  <c:v> 20-07-09 03:54:45</c:v>
                </c:pt>
                <c:pt idx="8338">
                  <c:v> 20-07-09 03:54:50</c:v>
                </c:pt>
                <c:pt idx="8339">
                  <c:v> 20-07-09 03:54:55</c:v>
                </c:pt>
                <c:pt idx="8340">
                  <c:v> 20-07-09 03:55:00</c:v>
                </c:pt>
                <c:pt idx="8341">
                  <c:v> 20-07-09 03:55:05</c:v>
                </c:pt>
                <c:pt idx="8342">
                  <c:v> 20-07-09 03:55:10</c:v>
                </c:pt>
                <c:pt idx="8343">
                  <c:v> 20-07-09 03:55:15</c:v>
                </c:pt>
                <c:pt idx="8344">
                  <c:v> 20-07-09 03:55:30</c:v>
                </c:pt>
                <c:pt idx="8345">
                  <c:v> 20-07-09 03:55:35</c:v>
                </c:pt>
                <c:pt idx="8346">
                  <c:v> 20-07-09 03:55:40</c:v>
                </c:pt>
                <c:pt idx="8347">
                  <c:v> 20-07-09 03:55:45</c:v>
                </c:pt>
                <c:pt idx="8348">
                  <c:v> 20-07-09 03:55:50</c:v>
                </c:pt>
                <c:pt idx="8349">
                  <c:v> 20-07-09 03:55:55</c:v>
                </c:pt>
                <c:pt idx="8350">
                  <c:v> 20-07-09 03:56:00</c:v>
                </c:pt>
                <c:pt idx="8351">
                  <c:v> 20-07-09 03:56:05</c:v>
                </c:pt>
                <c:pt idx="8352">
                  <c:v> 20-07-09 03:56:10</c:v>
                </c:pt>
                <c:pt idx="8353">
                  <c:v> 20-07-09 03:56:15</c:v>
                </c:pt>
                <c:pt idx="8354">
                  <c:v> 20-07-09 03:56:20</c:v>
                </c:pt>
                <c:pt idx="8355">
                  <c:v> 20-07-09 03:56:25</c:v>
                </c:pt>
                <c:pt idx="8356">
                  <c:v> 20-07-09 03:56:30</c:v>
                </c:pt>
                <c:pt idx="8357">
                  <c:v> 20-07-09 03:56:35</c:v>
                </c:pt>
                <c:pt idx="8358">
                  <c:v> 20-07-09 03:56:40</c:v>
                </c:pt>
                <c:pt idx="8359">
                  <c:v> 20-07-09 03:56:45</c:v>
                </c:pt>
                <c:pt idx="8360">
                  <c:v> 20-07-09 03:56:50</c:v>
                </c:pt>
                <c:pt idx="8361">
                  <c:v> 20-07-09 03:56:55</c:v>
                </c:pt>
                <c:pt idx="8362">
                  <c:v> 20-07-09 03:57:00</c:v>
                </c:pt>
                <c:pt idx="8363">
                  <c:v> 20-07-09 03:57:05</c:v>
                </c:pt>
                <c:pt idx="8364">
                  <c:v> 20-07-09 03:57:10</c:v>
                </c:pt>
                <c:pt idx="8365">
                  <c:v> 20-07-09 03:57:15</c:v>
                </c:pt>
                <c:pt idx="8366">
                  <c:v> 20-07-09 03:57:20</c:v>
                </c:pt>
                <c:pt idx="8367">
                  <c:v> 20-07-09 03:57:25</c:v>
                </c:pt>
                <c:pt idx="8368">
                  <c:v> 20-07-09 03:57:30</c:v>
                </c:pt>
                <c:pt idx="8369">
                  <c:v> 20-07-09 03:57:35</c:v>
                </c:pt>
                <c:pt idx="8370">
                  <c:v> 20-07-09 03:57:40</c:v>
                </c:pt>
                <c:pt idx="8371">
                  <c:v> 20-07-09 03:57:45</c:v>
                </c:pt>
                <c:pt idx="8372">
                  <c:v> 20-07-09 03:57:50</c:v>
                </c:pt>
                <c:pt idx="8373">
                  <c:v> 20-07-09 03:57:55</c:v>
                </c:pt>
                <c:pt idx="8374">
                  <c:v> 20-07-09 03:58:00</c:v>
                </c:pt>
                <c:pt idx="8375">
                  <c:v> 20-07-09 03:58:05</c:v>
                </c:pt>
                <c:pt idx="8376">
                  <c:v> 20-07-09 03:58:10</c:v>
                </c:pt>
                <c:pt idx="8377">
                  <c:v> 20-07-09 03:58:15</c:v>
                </c:pt>
                <c:pt idx="8378">
                  <c:v> 20-07-09 03:58:20</c:v>
                </c:pt>
                <c:pt idx="8379">
                  <c:v> 20-07-09 03:58:25</c:v>
                </c:pt>
                <c:pt idx="8380">
                  <c:v> 20-07-09 03:58:30</c:v>
                </c:pt>
                <c:pt idx="8381">
                  <c:v> 20-07-09 03:58:35</c:v>
                </c:pt>
                <c:pt idx="8382">
                  <c:v> 20-07-09 03:58:40</c:v>
                </c:pt>
                <c:pt idx="8383">
                  <c:v> 20-07-09 03:58:45</c:v>
                </c:pt>
                <c:pt idx="8384">
                  <c:v> 20-07-09 03:58:50</c:v>
                </c:pt>
                <c:pt idx="8385">
                  <c:v> 20-07-09 03:59:25</c:v>
                </c:pt>
                <c:pt idx="8386">
                  <c:v> 20-07-09 03:59:30</c:v>
                </c:pt>
                <c:pt idx="8387">
                  <c:v> 20-07-09 03:59:35</c:v>
                </c:pt>
                <c:pt idx="8388">
                  <c:v> 20-07-09 03:59:40</c:v>
                </c:pt>
                <c:pt idx="8389">
                  <c:v> 20-07-09 03:59:45</c:v>
                </c:pt>
                <c:pt idx="8390">
                  <c:v> 20-07-09 03:59:50</c:v>
                </c:pt>
                <c:pt idx="8391">
                  <c:v> 20-07-09 03:59:55</c:v>
                </c:pt>
                <c:pt idx="8392">
                  <c:v> 20-07-09 04:00:00</c:v>
                </c:pt>
                <c:pt idx="8393">
                  <c:v> 20-07-09 04:00:05</c:v>
                </c:pt>
                <c:pt idx="8394">
                  <c:v> 20-07-09 04:00:10</c:v>
                </c:pt>
                <c:pt idx="8395">
                  <c:v> 20-07-09 04:00:15</c:v>
                </c:pt>
                <c:pt idx="8396">
                  <c:v> 20-07-09 04:00:20</c:v>
                </c:pt>
                <c:pt idx="8397">
                  <c:v> 20-07-09 04:00:25</c:v>
                </c:pt>
                <c:pt idx="8398">
                  <c:v> 20-07-09 04:00:30</c:v>
                </c:pt>
                <c:pt idx="8399">
                  <c:v> 20-07-09 04:00:35</c:v>
                </c:pt>
                <c:pt idx="8400">
                  <c:v> 20-07-09 04:00:40</c:v>
                </c:pt>
                <c:pt idx="8401">
                  <c:v> 20-07-09 04:00:45</c:v>
                </c:pt>
                <c:pt idx="8402">
                  <c:v> 20-07-09 04:00:50</c:v>
                </c:pt>
                <c:pt idx="8403">
                  <c:v> 20-07-09 04:00:55</c:v>
                </c:pt>
                <c:pt idx="8404">
                  <c:v> 20-07-09 04:01:00</c:v>
                </c:pt>
                <c:pt idx="8405">
                  <c:v> 20-07-09 04:01:05</c:v>
                </c:pt>
                <c:pt idx="8406">
                  <c:v> 20-07-09 04:01:10</c:v>
                </c:pt>
                <c:pt idx="8407">
                  <c:v> 20-07-09 04:01:15</c:v>
                </c:pt>
                <c:pt idx="8408">
                  <c:v> 20-07-09 04:01:20</c:v>
                </c:pt>
                <c:pt idx="8409">
                  <c:v> 20-07-09 04:01:25</c:v>
                </c:pt>
                <c:pt idx="8410">
                  <c:v> 20-07-09 04:01:30</c:v>
                </c:pt>
                <c:pt idx="8411">
                  <c:v> 20-07-09 04:01:35</c:v>
                </c:pt>
                <c:pt idx="8412">
                  <c:v> 20-07-09 04:01:40</c:v>
                </c:pt>
                <c:pt idx="8413">
                  <c:v> 20-07-09 04:01:45</c:v>
                </c:pt>
                <c:pt idx="8414">
                  <c:v> 20-07-09 04:01:50</c:v>
                </c:pt>
                <c:pt idx="8415">
                  <c:v> 20-07-09 04:01:55</c:v>
                </c:pt>
                <c:pt idx="8416">
                  <c:v> 20-07-09 04:02:00</c:v>
                </c:pt>
                <c:pt idx="8417">
                  <c:v> 20-07-09 04:02:05</c:v>
                </c:pt>
                <c:pt idx="8418">
                  <c:v> 20-07-09 04:02:10</c:v>
                </c:pt>
                <c:pt idx="8419">
                  <c:v> 20-07-09 04:02:15</c:v>
                </c:pt>
                <c:pt idx="8420">
                  <c:v> 20-07-09 04:02:20</c:v>
                </c:pt>
                <c:pt idx="8421">
                  <c:v> 20-07-09 04:02:25</c:v>
                </c:pt>
                <c:pt idx="8422">
                  <c:v> 20-07-09 04:02:30</c:v>
                </c:pt>
                <c:pt idx="8423">
                  <c:v> 20-07-09 04:02:35</c:v>
                </c:pt>
                <c:pt idx="8424">
                  <c:v> 20-07-09 04:02:40</c:v>
                </c:pt>
                <c:pt idx="8425">
                  <c:v> 20-07-09 04:02:45</c:v>
                </c:pt>
                <c:pt idx="8426">
                  <c:v> 20-07-09 04:02:50</c:v>
                </c:pt>
                <c:pt idx="8427">
                  <c:v> 20-07-09 04:02:55</c:v>
                </c:pt>
                <c:pt idx="8428">
                  <c:v> 20-07-09 04:03:00</c:v>
                </c:pt>
                <c:pt idx="8429">
                  <c:v> 20-07-09 04:03:05</c:v>
                </c:pt>
                <c:pt idx="8430">
                  <c:v> 20-07-09 04:03:10</c:v>
                </c:pt>
                <c:pt idx="8431">
                  <c:v> 20-07-09 04:03:15</c:v>
                </c:pt>
                <c:pt idx="8432">
                  <c:v> 20-07-09 04:03:20</c:v>
                </c:pt>
                <c:pt idx="8433">
                  <c:v> 20-07-09 04:03:50</c:v>
                </c:pt>
                <c:pt idx="8434">
                  <c:v> 20-07-09 04:03:55</c:v>
                </c:pt>
                <c:pt idx="8435">
                  <c:v> 20-07-09 04:04:00</c:v>
                </c:pt>
                <c:pt idx="8436">
                  <c:v> 20-07-09 04:04:05</c:v>
                </c:pt>
                <c:pt idx="8437">
                  <c:v> 20-07-09 04:04:10</c:v>
                </c:pt>
                <c:pt idx="8438">
                  <c:v> 20-07-09 04:04:15</c:v>
                </c:pt>
                <c:pt idx="8439">
                  <c:v> 20-07-09 04:04:20</c:v>
                </c:pt>
                <c:pt idx="8440">
                  <c:v> 20-07-09 04:04:25</c:v>
                </c:pt>
                <c:pt idx="8441">
                  <c:v> 20-07-09 04:04:30</c:v>
                </c:pt>
                <c:pt idx="8442">
                  <c:v> 20-07-09 04:04:35</c:v>
                </c:pt>
                <c:pt idx="8443">
                  <c:v> 20-07-09 04:04:40</c:v>
                </c:pt>
                <c:pt idx="8444">
                  <c:v> 20-07-09 04:04:45</c:v>
                </c:pt>
                <c:pt idx="8445">
                  <c:v> 20-07-09 04:04:50</c:v>
                </c:pt>
                <c:pt idx="8446">
                  <c:v> 20-07-09 04:04:55</c:v>
                </c:pt>
                <c:pt idx="8447">
                  <c:v> 20-07-09 04:05:00</c:v>
                </c:pt>
                <c:pt idx="8448">
                  <c:v> 20-07-09 04:05:05</c:v>
                </c:pt>
                <c:pt idx="8449">
                  <c:v> 20-07-09 04:05:10</c:v>
                </c:pt>
                <c:pt idx="8450">
                  <c:v> 20-07-09 04:05:15</c:v>
                </c:pt>
                <c:pt idx="8451">
                  <c:v> 20-07-09 04:05:20</c:v>
                </c:pt>
                <c:pt idx="8452">
                  <c:v> 20-07-09 04:05:25</c:v>
                </c:pt>
                <c:pt idx="8453">
                  <c:v> 20-07-09 04:05:30</c:v>
                </c:pt>
                <c:pt idx="8454">
                  <c:v> 20-07-09 04:05:35</c:v>
                </c:pt>
                <c:pt idx="8455">
                  <c:v> 20-07-09 04:05:40</c:v>
                </c:pt>
                <c:pt idx="8456">
                  <c:v> 20-07-09 04:05:45</c:v>
                </c:pt>
                <c:pt idx="8457">
                  <c:v> 20-07-09 04:05:50</c:v>
                </c:pt>
                <c:pt idx="8458">
                  <c:v> 20-07-09 04:05:55</c:v>
                </c:pt>
                <c:pt idx="8459">
                  <c:v> 20-07-09 04:06:00</c:v>
                </c:pt>
                <c:pt idx="8460">
                  <c:v> 20-07-09 04:06:05</c:v>
                </c:pt>
                <c:pt idx="8461">
                  <c:v> 20-07-09 04:06:10</c:v>
                </c:pt>
                <c:pt idx="8462">
                  <c:v> 20-07-09 04:06:15</c:v>
                </c:pt>
                <c:pt idx="8463">
                  <c:v> 20-07-09 04:06:20</c:v>
                </c:pt>
                <c:pt idx="8464">
                  <c:v> 20-07-09 04:06:25</c:v>
                </c:pt>
                <c:pt idx="8465">
                  <c:v> 20-07-09 04:06:30</c:v>
                </c:pt>
                <c:pt idx="8466">
                  <c:v> 20-07-09 04:06:35</c:v>
                </c:pt>
                <c:pt idx="8467">
                  <c:v> 20-07-09 04:06:40</c:v>
                </c:pt>
                <c:pt idx="8468">
                  <c:v> 20-07-09 04:06:45</c:v>
                </c:pt>
                <c:pt idx="8469">
                  <c:v> 20-07-09 04:06:50</c:v>
                </c:pt>
                <c:pt idx="8470">
                  <c:v> 20-07-09 04:06:55</c:v>
                </c:pt>
                <c:pt idx="8471">
                  <c:v> 20-07-09 04:07:00</c:v>
                </c:pt>
                <c:pt idx="8472">
                  <c:v> 20-07-09 04:07:05</c:v>
                </c:pt>
                <c:pt idx="8473">
                  <c:v> 20-07-09 04:07:10</c:v>
                </c:pt>
                <c:pt idx="8474">
                  <c:v> 20-07-09 04:07:15</c:v>
                </c:pt>
                <c:pt idx="8475">
                  <c:v> 20-07-09 04:07:20</c:v>
                </c:pt>
                <c:pt idx="8476">
                  <c:v> 20-07-09 04:07:25</c:v>
                </c:pt>
                <c:pt idx="8477">
                  <c:v> 20-07-09 04:07:30</c:v>
                </c:pt>
                <c:pt idx="8478">
                  <c:v> 20-07-09 04:07:35</c:v>
                </c:pt>
                <c:pt idx="8479">
                  <c:v> 20-07-09 04:07:40</c:v>
                </c:pt>
                <c:pt idx="8480">
                  <c:v> 20-07-09 04:07:45</c:v>
                </c:pt>
                <c:pt idx="8481">
                  <c:v> 20-07-09 04:07:50</c:v>
                </c:pt>
                <c:pt idx="8482">
                  <c:v> 20-07-09 04:07:55</c:v>
                </c:pt>
                <c:pt idx="8483">
                  <c:v> 20-07-09 04:08:00</c:v>
                </c:pt>
                <c:pt idx="8484">
                  <c:v> 20-07-09 04:08:05</c:v>
                </c:pt>
                <c:pt idx="8485">
                  <c:v> 20-07-09 04:08:10</c:v>
                </c:pt>
                <c:pt idx="8486">
                  <c:v> 20-07-09 04:08:15</c:v>
                </c:pt>
                <c:pt idx="8487">
                  <c:v> 20-07-09 04:08:20</c:v>
                </c:pt>
                <c:pt idx="8488">
                  <c:v> 20-07-09 04:08:25</c:v>
                </c:pt>
                <c:pt idx="8489">
                  <c:v> 20-07-09 04:08:40</c:v>
                </c:pt>
                <c:pt idx="8490">
                  <c:v> 20-07-09 04:08:45</c:v>
                </c:pt>
                <c:pt idx="8491">
                  <c:v> 20-07-09 04:08:50</c:v>
                </c:pt>
                <c:pt idx="8492">
                  <c:v> 20-07-09 04:08:55</c:v>
                </c:pt>
                <c:pt idx="8493">
                  <c:v> 20-07-09 04:09:00</c:v>
                </c:pt>
                <c:pt idx="8494">
                  <c:v> 20-07-09 04:09:05</c:v>
                </c:pt>
                <c:pt idx="8495">
                  <c:v> 20-07-09 04:09:10</c:v>
                </c:pt>
                <c:pt idx="8496">
                  <c:v> 20-07-09 04:09:15</c:v>
                </c:pt>
                <c:pt idx="8497">
                  <c:v> 20-07-09 04:09:20</c:v>
                </c:pt>
                <c:pt idx="8498">
                  <c:v> 20-07-09 04:09:25</c:v>
                </c:pt>
                <c:pt idx="8499">
                  <c:v> 20-07-09 04:09:30</c:v>
                </c:pt>
                <c:pt idx="8500">
                  <c:v> 20-07-09 04:09:35</c:v>
                </c:pt>
                <c:pt idx="8501">
                  <c:v> 20-07-09 04:09:40</c:v>
                </c:pt>
                <c:pt idx="8502">
                  <c:v> 20-07-09 04:09:45</c:v>
                </c:pt>
                <c:pt idx="8503">
                  <c:v> 20-07-09 04:09:50</c:v>
                </c:pt>
                <c:pt idx="8504">
                  <c:v> 20-07-09 04:09:55</c:v>
                </c:pt>
                <c:pt idx="8505">
                  <c:v> 20-07-09 04:10:00</c:v>
                </c:pt>
                <c:pt idx="8506">
                  <c:v> 20-07-09 04:10:05</c:v>
                </c:pt>
                <c:pt idx="8507">
                  <c:v> 20-07-09 04:10:40</c:v>
                </c:pt>
                <c:pt idx="8508">
                  <c:v> 20-07-09 04:10:45</c:v>
                </c:pt>
                <c:pt idx="8509">
                  <c:v> 20-07-09 04:10:50</c:v>
                </c:pt>
                <c:pt idx="8510">
                  <c:v> 20-07-09 04:10:55</c:v>
                </c:pt>
                <c:pt idx="8511">
                  <c:v> 20-07-09 04:11:00</c:v>
                </c:pt>
                <c:pt idx="8512">
                  <c:v> 20-07-09 04:11:05</c:v>
                </c:pt>
                <c:pt idx="8513">
                  <c:v> 20-07-09 04:11:10</c:v>
                </c:pt>
                <c:pt idx="8514">
                  <c:v> 20-07-09 04:11:15</c:v>
                </c:pt>
                <c:pt idx="8515">
                  <c:v> 20-07-09 04:11:20</c:v>
                </c:pt>
                <c:pt idx="8516">
                  <c:v> 20-07-09 04:11:25</c:v>
                </c:pt>
                <c:pt idx="8517">
                  <c:v> 20-07-09 04:11:30</c:v>
                </c:pt>
                <c:pt idx="8518">
                  <c:v> 20-07-09 04:11:35</c:v>
                </c:pt>
                <c:pt idx="8519">
                  <c:v> 20-07-09 04:11:40</c:v>
                </c:pt>
                <c:pt idx="8520">
                  <c:v> 20-07-09 04:11:45</c:v>
                </c:pt>
                <c:pt idx="8521">
                  <c:v> 20-07-09 04:12:00</c:v>
                </c:pt>
                <c:pt idx="8522">
                  <c:v> 20-07-09 04:12:05</c:v>
                </c:pt>
                <c:pt idx="8523">
                  <c:v> 20-07-09 04:12:10</c:v>
                </c:pt>
                <c:pt idx="8524">
                  <c:v> 20-07-09 04:12:15</c:v>
                </c:pt>
                <c:pt idx="8525">
                  <c:v> 20-07-09 04:12:20</c:v>
                </c:pt>
                <c:pt idx="8526">
                  <c:v> 20-07-09 04:12:25</c:v>
                </c:pt>
                <c:pt idx="8527">
                  <c:v> 20-07-09 04:12:30</c:v>
                </c:pt>
                <c:pt idx="8528">
                  <c:v> 20-07-09 04:12:35</c:v>
                </c:pt>
                <c:pt idx="8529">
                  <c:v> 20-07-09 04:12:40</c:v>
                </c:pt>
                <c:pt idx="8530">
                  <c:v> 20-07-09 04:12:45</c:v>
                </c:pt>
                <c:pt idx="8531">
                  <c:v> 20-07-09 04:12:50</c:v>
                </c:pt>
                <c:pt idx="8532">
                  <c:v> 20-07-09 04:12:55</c:v>
                </c:pt>
                <c:pt idx="8533">
                  <c:v> 20-07-09 04:13:00</c:v>
                </c:pt>
                <c:pt idx="8534">
                  <c:v> 20-07-09 04:13:05</c:v>
                </c:pt>
                <c:pt idx="8535">
                  <c:v> 20-07-09 04:13:10</c:v>
                </c:pt>
                <c:pt idx="8536">
                  <c:v> 20-07-09 04:13:15</c:v>
                </c:pt>
                <c:pt idx="8537">
                  <c:v> 20-07-09 04:13:20</c:v>
                </c:pt>
                <c:pt idx="8538">
                  <c:v> 20-07-09 04:13:25</c:v>
                </c:pt>
                <c:pt idx="8539">
                  <c:v> 20-07-09 04:13:30</c:v>
                </c:pt>
                <c:pt idx="8540">
                  <c:v> 20-07-09 04:13:35</c:v>
                </c:pt>
                <c:pt idx="8541">
                  <c:v> 20-07-09 04:13:40</c:v>
                </c:pt>
                <c:pt idx="8542">
                  <c:v> 20-07-09 04:13:45</c:v>
                </c:pt>
                <c:pt idx="8543">
                  <c:v> 20-07-09 04:13:50</c:v>
                </c:pt>
                <c:pt idx="8544">
                  <c:v> 20-07-09 04:13:55</c:v>
                </c:pt>
                <c:pt idx="8545">
                  <c:v> 20-07-09 04:14:00</c:v>
                </c:pt>
                <c:pt idx="8546">
                  <c:v> 20-07-09 04:14:05</c:v>
                </c:pt>
                <c:pt idx="8547">
                  <c:v> 20-07-09 04:14:10</c:v>
                </c:pt>
                <c:pt idx="8548">
                  <c:v> 20-07-09 04:14:15</c:v>
                </c:pt>
                <c:pt idx="8549">
                  <c:v> 20-07-09 04:14:20</c:v>
                </c:pt>
                <c:pt idx="8550">
                  <c:v> 20-07-09 04:14:25</c:v>
                </c:pt>
                <c:pt idx="8551">
                  <c:v> 20-07-09 04:14:30</c:v>
                </c:pt>
                <c:pt idx="8552">
                  <c:v> 20-07-09 04:14:35</c:v>
                </c:pt>
                <c:pt idx="8553">
                  <c:v> 20-07-09 04:14:40</c:v>
                </c:pt>
                <c:pt idx="8554">
                  <c:v> 20-07-09 04:14:45</c:v>
                </c:pt>
                <c:pt idx="8555">
                  <c:v> 20-07-09 04:14:50</c:v>
                </c:pt>
                <c:pt idx="8556">
                  <c:v> 20-07-09 04:14:55</c:v>
                </c:pt>
                <c:pt idx="8557">
                  <c:v> 20-07-09 04:15:00</c:v>
                </c:pt>
                <c:pt idx="8558">
                  <c:v> 20-07-09 04:15:05</c:v>
                </c:pt>
                <c:pt idx="8559">
                  <c:v> 20-07-09 04:15:10</c:v>
                </c:pt>
                <c:pt idx="8560">
                  <c:v> 20-07-09 04:15:15</c:v>
                </c:pt>
                <c:pt idx="8561">
                  <c:v> 20-07-09 04:15:20</c:v>
                </c:pt>
                <c:pt idx="8562">
                  <c:v> 20-07-09 04:15:25</c:v>
                </c:pt>
                <c:pt idx="8563">
                  <c:v> 20-07-09 04:15:30</c:v>
                </c:pt>
                <c:pt idx="8564">
                  <c:v> 20-07-09 04:15:35</c:v>
                </c:pt>
                <c:pt idx="8565">
                  <c:v> 20-07-09 04:15:40</c:v>
                </c:pt>
                <c:pt idx="8566">
                  <c:v> 20-07-09 04:15:45</c:v>
                </c:pt>
                <c:pt idx="8567">
                  <c:v> 20-07-09 04:15:50</c:v>
                </c:pt>
                <c:pt idx="8568">
                  <c:v> 20-07-09 04:15:55</c:v>
                </c:pt>
                <c:pt idx="8569">
                  <c:v> 20-07-09 04:16:00</c:v>
                </c:pt>
                <c:pt idx="8570">
                  <c:v> 20-07-09 04:16:05</c:v>
                </c:pt>
                <c:pt idx="8571">
                  <c:v> 20-07-09 04:16:10</c:v>
                </c:pt>
                <c:pt idx="8572">
                  <c:v> 20-07-09 04:16:15</c:v>
                </c:pt>
                <c:pt idx="8573">
                  <c:v> 20-07-09 04:16:20</c:v>
                </c:pt>
                <c:pt idx="8574">
                  <c:v> 20-07-09 04:16:25</c:v>
                </c:pt>
                <c:pt idx="8575">
                  <c:v> 20-07-09 04:16:30</c:v>
                </c:pt>
                <c:pt idx="8576">
                  <c:v> 20-07-09 04:16:35</c:v>
                </c:pt>
                <c:pt idx="8577">
                  <c:v> 20-07-09 04:16:40</c:v>
                </c:pt>
                <c:pt idx="8578">
                  <c:v> 20-07-09 04:16:45</c:v>
                </c:pt>
                <c:pt idx="8579">
                  <c:v> 20-07-09 04:16:50</c:v>
                </c:pt>
                <c:pt idx="8580">
                  <c:v> 20-07-09 04:16:55</c:v>
                </c:pt>
                <c:pt idx="8581">
                  <c:v> 20-07-09 04:17:00</c:v>
                </c:pt>
                <c:pt idx="8582">
                  <c:v> 20-07-09 04:17:05</c:v>
                </c:pt>
                <c:pt idx="8583">
                  <c:v> 20-07-09 04:17:10</c:v>
                </c:pt>
                <c:pt idx="8584">
                  <c:v> 20-07-09 04:17:15</c:v>
                </c:pt>
                <c:pt idx="8585">
                  <c:v> 20-07-09 04:17:20</c:v>
                </c:pt>
                <c:pt idx="8586">
                  <c:v> 20-07-09 04:17:25</c:v>
                </c:pt>
                <c:pt idx="8587">
                  <c:v> 20-07-09 04:17:30</c:v>
                </c:pt>
                <c:pt idx="8588">
                  <c:v> 20-07-09 04:17:35</c:v>
                </c:pt>
                <c:pt idx="8589">
                  <c:v> 20-07-09 04:17:40</c:v>
                </c:pt>
                <c:pt idx="8590">
                  <c:v> 20-07-09 04:17:45</c:v>
                </c:pt>
                <c:pt idx="8591">
                  <c:v> 20-07-09 04:17:50</c:v>
                </c:pt>
                <c:pt idx="8592">
                  <c:v> 20-07-09 04:17:55</c:v>
                </c:pt>
                <c:pt idx="8593">
                  <c:v> 20-07-09 04:18:00</c:v>
                </c:pt>
                <c:pt idx="8594">
                  <c:v> 20-07-09 04:18:05</c:v>
                </c:pt>
                <c:pt idx="8595">
                  <c:v> 20-07-09 04:18:10</c:v>
                </c:pt>
                <c:pt idx="8596">
                  <c:v> 20-07-09 04:18:15</c:v>
                </c:pt>
                <c:pt idx="8597">
                  <c:v> 20-07-09 04:18:20</c:v>
                </c:pt>
                <c:pt idx="8598">
                  <c:v> 20-07-09 04:18:25</c:v>
                </c:pt>
                <c:pt idx="8599">
                  <c:v> 20-07-09 04:18:30</c:v>
                </c:pt>
                <c:pt idx="8600">
                  <c:v> 20-07-09 04:18:35</c:v>
                </c:pt>
                <c:pt idx="8601">
                  <c:v> 20-07-09 04:18:40</c:v>
                </c:pt>
                <c:pt idx="8602">
                  <c:v> 20-07-09 04:18:45</c:v>
                </c:pt>
                <c:pt idx="8603">
                  <c:v> 20-07-09 04:18:50</c:v>
                </c:pt>
                <c:pt idx="8604">
                  <c:v> 20-07-09 04:18:55</c:v>
                </c:pt>
                <c:pt idx="8605">
                  <c:v> 20-07-09 04:19:00</c:v>
                </c:pt>
                <c:pt idx="8606">
                  <c:v> 20-07-09 04:19:05</c:v>
                </c:pt>
                <c:pt idx="8607">
                  <c:v> 20-07-09 04:19:10</c:v>
                </c:pt>
                <c:pt idx="8608">
                  <c:v> 20-07-09 04:19:15</c:v>
                </c:pt>
                <c:pt idx="8609">
                  <c:v> 20-07-09 04:19:20</c:v>
                </c:pt>
                <c:pt idx="8610">
                  <c:v> 20-07-09 04:19:25</c:v>
                </c:pt>
                <c:pt idx="8611">
                  <c:v> 20-07-09 04:19:30</c:v>
                </c:pt>
                <c:pt idx="8612">
                  <c:v> 20-07-09 04:19:35</c:v>
                </c:pt>
                <c:pt idx="8613">
                  <c:v> 20-07-09 04:19:40</c:v>
                </c:pt>
                <c:pt idx="8614">
                  <c:v> 20-07-09 04:19:45</c:v>
                </c:pt>
                <c:pt idx="8615">
                  <c:v> 20-07-09 04:19:50</c:v>
                </c:pt>
                <c:pt idx="8616">
                  <c:v> 20-07-09 04:19:55</c:v>
                </c:pt>
                <c:pt idx="8617">
                  <c:v> 20-07-09 04:20:00</c:v>
                </c:pt>
                <c:pt idx="8618">
                  <c:v> 20-07-09 04:20:05</c:v>
                </c:pt>
                <c:pt idx="8619">
                  <c:v> 20-07-09 04:20:10</c:v>
                </c:pt>
                <c:pt idx="8620">
                  <c:v> 20-07-09 04:20:15</c:v>
                </c:pt>
                <c:pt idx="8621">
                  <c:v> 20-07-09 04:20:20</c:v>
                </c:pt>
                <c:pt idx="8622">
                  <c:v> 20-07-09 04:20:25</c:v>
                </c:pt>
                <c:pt idx="8623">
                  <c:v> 20-07-09 04:20:30</c:v>
                </c:pt>
                <c:pt idx="8624">
                  <c:v> 20-07-09 04:20:35</c:v>
                </c:pt>
                <c:pt idx="8625">
                  <c:v> 20-07-09 04:20:40</c:v>
                </c:pt>
                <c:pt idx="8626">
                  <c:v> 20-07-09 04:20:45</c:v>
                </c:pt>
                <c:pt idx="8627">
                  <c:v> 20-07-09 04:20:50</c:v>
                </c:pt>
                <c:pt idx="8628">
                  <c:v> 20-07-09 04:20:55</c:v>
                </c:pt>
                <c:pt idx="8629">
                  <c:v> 20-07-09 04:21:00</c:v>
                </c:pt>
                <c:pt idx="8630">
                  <c:v> 20-07-09 04:21:05</c:v>
                </c:pt>
                <c:pt idx="8631">
                  <c:v> 20-07-09 04:21:10</c:v>
                </c:pt>
                <c:pt idx="8632">
                  <c:v> 20-07-09 04:21:15</c:v>
                </c:pt>
                <c:pt idx="8633">
                  <c:v> 20-07-09 04:21:20</c:v>
                </c:pt>
                <c:pt idx="8634">
                  <c:v> 20-07-09 04:21:25</c:v>
                </c:pt>
                <c:pt idx="8635">
                  <c:v> 20-07-09 04:21:30</c:v>
                </c:pt>
                <c:pt idx="8636">
                  <c:v> 20-07-09 04:21:35</c:v>
                </c:pt>
                <c:pt idx="8637">
                  <c:v> 20-07-09 04:21:40</c:v>
                </c:pt>
                <c:pt idx="8638">
                  <c:v> 20-07-09 04:21:45</c:v>
                </c:pt>
                <c:pt idx="8639">
                  <c:v> 20-07-09 04:21:50</c:v>
                </c:pt>
                <c:pt idx="8640">
                  <c:v> 20-07-09 04:21:55</c:v>
                </c:pt>
                <c:pt idx="8641">
                  <c:v> 20-07-09 04:22:00</c:v>
                </c:pt>
                <c:pt idx="8642">
                  <c:v> 20-07-09 04:22:05</c:v>
                </c:pt>
                <c:pt idx="8643">
                  <c:v> 20-07-09 04:22:10</c:v>
                </c:pt>
                <c:pt idx="8644">
                  <c:v> 20-07-09 04:22:15</c:v>
                </c:pt>
                <c:pt idx="8645">
                  <c:v> 20-07-09 04:22:20</c:v>
                </c:pt>
                <c:pt idx="8646">
                  <c:v> 20-07-09 04:22:25</c:v>
                </c:pt>
                <c:pt idx="8647">
                  <c:v> 20-07-09 04:22:30</c:v>
                </c:pt>
                <c:pt idx="8648">
                  <c:v> 20-07-09 04:22:35</c:v>
                </c:pt>
                <c:pt idx="8649">
                  <c:v> 20-07-09 04:22:40</c:v>
                </c:pt>
                <c:pt idx="8650">
                  <c:v> 20-07-09 04:22:45</c:v>
                </c:pt>
                <c:pt idx="8651">
                  <c:v> 20-07-09 04:22:50</c:v>
                </c:pt>
                <c:pt idx="8652">
                  <c:v> 20-07-09 04:22:55</c:v>
                </c:pt>
                <c:pt idx="8653">
                  <c:v> 20-07-09 04:23:00</c:v>
                </c:pt>
                <c:pt idx="8654">
                  <c:v> 20-07-09 04:23:05</c:v>
                </c:pt>
                <c:pt idx="8655">
                  <c:v> 20-07-09 04:23:10</c:v>
                </c:pt>
                <c:pt idx="8656">
                  <c:v> 20-07-09 04:23:15</c:v>
                </c:pt>
                <c:pt idx="8657">
                  <c:v> 20-07-09 04:23:20</c:v>
                </c:pt>
                <c:pt idx="8658">
                  <c:v> 20-07-09 04:23:25</c:v>
                </c:pt>
                <c:pt idx="8659">
                  <c:v> 20-07-09 04:23:30</c:v>
                </c:pt>
                <c:pt idx="8660">
                  <c:v> 20-07-09 04:23:35</c:v>
                </c:pt>
                <c:pt idx="8661">
                  <c:v> 20-07-09 04:23:40</c:v>
                </c:pt>
                <c:pt idx="8662">
                  <c:v> 20-07-09 04:23:55</c:v>
                </c:pt>
                <c:pt idx="8663">
                  <c:v> 20-07-09 04:24:00</c:v>
                </c:pt>
                <c:pt idx="8664">
                  <c:v> 20-07-09 04:24:05</c:v>
                </c:pt>
                <c:pt idx="8665">
                  <c:v> 20-07-09 04:24:10</c:v>
                </c:pt>
                <c:pt idx="8666">
                  <c:v> 20-07-09 04:24:15</c:v>
                </c:pt>
                <c:pt idx="8667">
                  <c:v> 20-07-09 04:24:20</c:v>
                </c:pt>
                <c:pt idx="8668">
                  <c:v> 20-07-09 04:24:25</c:v>
                </c:pt>
                <c:pt idx="8669">
                  <c:v> 20-07-09 04:24:30</c:v>
                </c:pt>
                <c:pt idx="8670">
                  <c:v> 20-07-09 04:24:35</c:v>
                </c:pt>
                <c:pt idx="8671">
                  <c:v> 20-07-09 04:24:40</c:v>
                </c:pt>
                <c:pt idx="8672">
                  <c:v> 20-07-09 04:24:45</c:v>
                </c:pt>
                <c:pt idx="8673">
                  <c:v> 20-07-09 04:24:50</c:v>
                </c:pt>
                <c:pt idx="8674">
                  <c:v> 20-07-09 04:27:25</c:v>
                </c:pt>
                <c:pt idx="8675">
                  <c:v> 20-07-09 04:27:30</c:v>
                </c:pt>
                <c:pt idx="8676">
                  <c:v> 20-07-09 04:27:35</c:v>
                </c:pt>
                <c:pt idx="8677">
                  <c:v> 20-07-09 04:27:40</c:v>
                </c:pt>
                <c:pt idx="8678">
                  <c:v> 20-07-09 04:27:45</c:v>
                </c:pt>
                <c:pt idx="8679">
                  <c:v> 20-07-09 04:27:50</c:v>
                </c:pt>
                <c:pt idx="8680">
                  <c:v> 20-07-09 04:27:55</c:v>
                </c:pt>
                <c:pt idx="8681">
                  <c:v> 20-07-09 04:28:00</c:v>
                </c:pt>
                <c:pt idx="8682">
                  <c:v> 20-07-09 04:28:05</c:v>
                </c:pt>
                <c:pt idx="8683">
                  <c:v> 20-07-09 04:28:10</c:v>
                </c:pt>
                <c:pt idx="8684">
                  <c:v> 20-07-09 04:28:15</c:v>
                </c:pt>
                <c:pt idx="8685">
                  <c:v> 20-07-09 04:28:20</c:v>
                </c:pt>
                <c:pt idx="8686">
                  <c:v> 20-07-09 04:28:25</c:v>
                </c:pt>
                <c:pt idx="8687">
                  <c:v> 20-07-09 04:28:30</c:v>
                </c:pt>
                <c:pt idx="8688">
                  <c:v> 20-07-09 04:28:35</c:v>
                </c:pt>
                <c:pt idx="8689">
                  <c:v> 20-07-09 04:28:40</c:v>
                </c:pt>
                <c:pt idx="8690">
                  <c:v> 20-07-09 04:28:45</c:v>
                </c:pt>
                <c:pt idx="8691">
                  <c:v> 20-07-09 04:28:50</c:v>
                </c:pt>
                <c:pt idx="8692">
                  <c:v> 20-07-09 04:28:55</c:v>
                </c:pt>
                <c:pt idx="8693">
                  <c:v> 20-07-09 04:29:00</c:v>
                </c:pt>
                <c:pt idx="8694">
                  <c:v> 20-07-09 04:29:05</c:v>
                </c:pt>
                <c:pt idx="8695">
                  <c:v> 20-07-09 04:29:10</c:v>
                </c:pt>
                <c:pt idx="8696">
                  <c:v> 20-07-09 04:29:15</c:v>
                </c:pt>
                <c:pt idx="8697">
                  <c:v> 20-07-09 04:29:20</c:v>
                </c:pt>
                <c:pt idx="8698">
                  <c:v> 20-07-09 04:29:25</c:v>
                </c:pt>
                <c:pt idx="8699">
                  <c:v> 20-07-09 04:29:30</c:v>
                </c:pt>
                <c:pt idx="8700">
                  <c:v> 20-07-09 04:29:35</c:v>
                </c:pt>
                <c:pt idx="8701">
                  <c:v> 20-07-09 04:29:40</c:v>
                </c:pt>
                <c:pt idx="8702">
                  <c:v> 20-07-09 04:29:45</c:v>
                </c:pt>
                <c:pt idx="8703">
                  <c:v> 20-07-09 04:29:50</c:v>
                </c:pt>
                <c:pt idx="8704">
                  <c:v> 20-07-09 04:29:55</c:v>
                </c:pt>
                <c:pt idx="8705">
                  <c:v> 20-07-09 04:30:00</c:v>
                </c:pt>
                <c:pt idx="8706">
                  <c:v> 20-07-09 04:30:05</c:v>
                </c:pt>
                <c:pt idx="8707">
                  <c:v> 20-07-09 04:30:10</c:v>
                </c:pt>
                <c:pt idx="8708">
                  <c:v> 20-07-09 04:30:15</c:v>
                </c:pt>
                <c:pt idx="8709">
                  <c:v> 20-07-09 04:30:20</c:v>
                </c:pt>
                <c:pt idx="8710">
                  <c:v> 20-07-09 04:30:25</c:v>
                </c:pt>
                <c:pt idx="8711">
                  <c:v> 20-07-09 04:30:30</c:v>
                </c:pt>
                <c:pt idx="8712">
                  <c:v> 20-07-09 04:30:35</c:v>
                </c:pt>
                <c:pt idx="8713">
                  <c:v> 20-07-09 04:30:40</c:v>
                </c:pt>
                <c:pt idx="8714">
                  <c:v> 20-07-09 04:30:45</c:v>
                </c:pt>
                <c:pt idx="8715">
                  <c:v> 20-07-09 04:30:50</c:v>
                </c:pt>
                <c:pt idx="8716">
                  <c:v> 20-07-09 04:30:55</c:v>
                </c:pt>
                <c:pt idx="8717">
                  <c:v> 20-07-09 04:31:00</c:v>
                </c:pt>
                <c:pt idx="8718">
                  <c:v> 20-07-09 04:31:05</c:v>
                </c:pt>
                <c:pt idx="8719">
                  <c:v> 20-07-09 04:31:10</c:v>
                </c:pt>
                <c:pt idx="8720">
                  <c:v> 20-07-09 04:31:15</c:v>
                </c:pt>
                <c:pt idx="8721">
                  <c:v> 20-07-09 04:31:20</c:v>
                </c:pt>
                <c:pt idx="8722">
                  <c:v> 20-07-09 04:31:25</c:v>
                </c:pt>
                <c:pt idx="8723">
                  <c:v> 20-07-09 04:31:30</c:v>
                </c:pt>
                <c:pt idx="8724">
                  <c:v> 20-07-09 04:31:35</c:v>
                </c:pt>
                <c:pt idx="8725">
                  <c:v> 20-07-09 04:31:40</c:v>
                </c:pt>
                <c:pt idx="8726">
                  <c:v> 20-07-09 04:31:45</c:v>
                </c:pt>
                <c:pt idx="8727">
                  <c:v> 20-07-09 04:31:50</c:v>
                </c:pt>
                <c:pt idx="8728">
                  <c:v> 20-07-09 04:31:55</c:v>
                </c:pt>
                <c:pt idx="8729">
                  <c:v> 20-07-09 04:32:00</c:v>
                </c:pt>
                <c:pt idx="8730">
                  <c:v> 20-07-09 04:32:05</c:v>
                </c:pt>
                <c:pt idx="8731">
                  <c:v> 20-07-09 04:32:10</c:v>
                </c:pt>
                <c:pt idx="8732">
                  <c:v> 20-07-09 04:32:15</c:v>
                </c:pt>
                <c:pt idx="8733">
                  <c:v> 20-07-09 04:32:20</c:v>
                </c:pt>
                <c:pt idx="8734">
                  <c:v> 20-07-09 04:32:25</c:v>
                </c:pt>
                <c:pt idx="8735">
                  <c:v> 20-07-09 04:32:30</c:v>
                </c:pt>
                <c:pt idx="8736">
                  <c:v> 20-07-09 04:32:35</c:v>
                </c:pt>
                <c:pt idx="8737">
                  <c:v> 20-07-09 04:32:40</c:v>
                </c:pt>
                <c:pt idx="8738">
                  <c:v> 20-07-09 04:32:45</c:v>
                </c:pt>
                <c:pt idx="8739">
                  <c:v> 20-07-09 04:32:50</c:v>
                </c:pt>
                <c:pt idx="8740">
                  <c:v> 20-07-09 04:32:55</c:v>
                </c:pt>
                <c:pt idx="8741">
                  <c:v> 20-07-09 04:33:00</c:v>
                </c:pt>
                <c:pt idx="8742">
                  <c:v> 20-07-09 04:33:05</c:v>
                </c:pt>
                <c:pt idx="8743">
                  <c:v> 20-07-09 04:33:10</c:v>
                </c:pt>
                <c:pt idx="8744">
                  <c:v> 20-07-09 04:33:15</c:v>
                </c:pt>
                <c:pt idx="8745">
                  <c:v> 20-07-09 04:33:20</c:v>
                </c:pt>
                <c:pt idx="8746">
                  <c:v> 20-07-09 04:33:25</c:v>
                </c:pt>
                <c:pt idx="8747">
                  <c:v> 20-07-09 04:33:30</c:v>
                </c:pt>
                <c:pt idx="8748">
                  <c:v> 20-07-09 04:33:35</c:v>
                </c:pt>
                <c:pt idx="8749">
                  <c:v> 20-07-09 04:33:40</c:v>
                </c:pt>
                <c:pt idx="8750">
                  <c:v> 20-07-09 04:33:45</c:v>
                </c:pt>
                <c:pt idx="8751">
                  <c:v> 20-07-09 04:33:50</c:v>
                </c:pt>
                <c:pt idx="8752">
                  <c:v> 20-07-09 04:33:55</c:v>
                </c:pt>
                <c:pt idx="8753">
                  <c:v> 20-07-09 04:34:00</c:v>
                </c:pt>
                <c:pt idx="8754">
                  <c:v> 20-07-09 04:34:05</c:v>
                </c:pt>
                <c:pt idx="8755">
                  <c:v> 20-07-09 04:34:10</c:v>
                </c:pt>
                <c:pt idx="8756">
                  <c:v> 20-07-09 04:34:15</c:v>
                </c:pt>
                <c:pt idx="8757">
                  <c:v> 20-07-09 04:34:20</c:v>
                </c:pt>
                <c:pt idx="8758">
                  <c:v> 20-07-09 04:34:25</c:v>
                </c:pt>
                <c:pt idx="8759">
                  <c:v> 20-07-09 04:34:30</c:v>
                </c:pt>
                <c:pt idx="8760">
                  <c:v> 20-07-09 04:34:35</c:v>
                </c:pt>
                <c:pt idx="8761">
                  <c:v> 20-07-09 04:34:40</c:v>
                </c:pt>
                <c:pt idx="8762">
                  <c:v> 20-07-09 04:34:45</c:v>
                </c:pt>
                <c:pt idx="8763">
                  <c:v> 20-07-09 04:34:50</c:v>
                </c:pt>
                <c:pt idx="8764">
                  <c:v> 20-07-09 04:34:55</c:v>
                </c:pt>
                <c:pt idx="8765">
                  <c:v> 20-07-09 04:35:00</c:v>
                </c:pt>
                <c:pt idx="8766">
                  <c:v> 20-07-09 04:35:05</c:v>
                </c:pt>
                <c:pt idx="8767">
                  <c:v> 20-07-09 04:35:10</c:v>
                </c:pt>
                <c:pt idx="8768">
                  <c:v> 20-07-09 04:35:15</c:v>
                </c:pt>
                <c:pt idx="8769">
                  <c:v> 20-07-09 04:35:20</c:v>
                </c:pt>
                <c:pt idx="8770">
                  <c:v> 20-07-09 04:35:25</c:v>
                </c:pt>
                <c:pt idx="8771">
                  <c:v> 20-07-09 04:35:30</c:v>
                </c:pt>
                <c:pt idx="8772">
                  <c:v> 20-07-09 04:35:35</c:v>
                </c:pt>
                <c:pt idx="8773">
                  <c:v> 20-07-09 04:35:40</c:v>
                </c:pt>
                <c:pt idx="8774">
                  <c:v> 20-07-09 04:35:45</c:v>
                </c:pt>
                <c:pt idx="8775">
                  <c:v> 20-07-09 04:35:50</c:v>
                </c:pt>
                <c:pt idx="8776">
                  <c:v> 20-07-09 04:35:55</c:v>
                </c:pt>
                <c:pt idx="8777">
                  <c:v> 20-07-09 04:36:00</c:v>
                </c:pt>
                <c:pt idx="8778">
                  <c:v> 20-07-09 04:36:05</c:v>
                </c:pt>
                <c:pt idx="8779">
                  <c:v> 20-07-09 04:36:10</c:v>
                </c:pt>
                <c:pt idx="8780">
                  <c:v> 20-07-09 04:36:15</c:v>
                </c:pt>
                <c:pt idx="8781">
                  <c:v> 20-07-09 04:36:20</c:v>
                </c:pt>
                <c:pt idx="8782">
                  <c:v> 20-07-09 04:36:25</c:v>
                </c:pt>
                <c:pt idx="8783">
                  <c:v> 20-07-09 04:36:30</c:v>
                </c:pt>
                <c:pt idx="8784">
                  <c:v> 20-07-09 04:36:35</c:v>
                </c:pt>
                <c:pt idx="8785">
                  <c:v> 20-07-09 04:36:40</c:v>
                </c:pt>
                <c:pt idx="8786">
                  <c:v> 20-07-09 04:36:45</c:v>
                </c:pt>
                <c:pt idx="8787">
                  <c:v> 20-07-09 04:36:50</c:v>
                </c:pt>
                <c:pt idx="8788">
                  <c:v> 20-07-09 04:36:55</c:v>
                </c:pt>
                <c:pt idx="8789">
                  <c:v> 20-07-09 04:37:00</c:v>
                </c:pt>
                <c:pt idx="8790">
                  <c:v> 20-07-09 04:37:05</c:v>
                </c:pt>
                <c:pt idx="8791">
                  <c:v> 20-07-09 04:37:10</c:v>
                </c:pt>
                <c:pt idx="8792">
                  <c:v> 20-07-09 04:37:15</c:v>
                </c:pt>
                <c:pt idx="8793">
                  <c:v> 20-07-09 04:37:20</c:v>
                </c:pt>
                <c:pt idx="8794">
                  <c:v> 20-07-09 04:37:25</c:v>
                </c:pt>
                <c:pt idx="8795">
                  <c:v> 20-07-09 04:37:30</c:v>
                </c:pt>
                <c:pt idx="8796">
                  <c:v> 20-07-09 04:37:35</c:v>
                </c:pt>
                <c:pt idx="8797">
                  <c:v> 20-07-09 04:37:40</c:v>
                </c:pt>
                <c:pt idx="8798">
                  <c:v> 20-07-09 04:37:45</c:v>
                </c:pt>
                <c:pt idx="8799">
                  <c:v> 20-07-09 04:37:50</c:v>
                </c:pt>
                <c:pt idx="8800">
                  <c:v> 20-07-09 04:37:55</c:v>
                </c:pt>
                <c:pt idx="8801">
                  <c:v> 20-07-09 04:38:00</c:v>
                </c:pt>
                <c:pt idx="8802">
                  <c:v> 20-07-09 04:38:05</c:v>
                </c:pt>
                <c:pt idx="8803">
                  <c:v> 20-07-09 04:38:10</c:v>
                </c:pt>
                <c:pt idx="8804">
                  <c:v> 20-07-09 04:38:15</c:v>
                </c:pt>
                <c:pt idx="8805">
                  <c:v> 20-07-09 04:38:20</c:v>
                </c:pt>
                <c:pt idx="8806">
                  <c:v> 20-07-09 04:38:25</c:v>
                </c:pt>
                <c:pt idx="8807">
                  <c:v> 20-07-09 04:38:30</c:v>
                </c:pt>
                <c:pt idx="8808">
                  <c:v> 20-07-09 04:38:35</c:v>
                </c:pt>
                <c:pt idx="8809">
                  <c:v> 20-07-09 04:38:40</c:v>
                </c:pt>
                <c:pt idx="8810">
                  <c:v> 20-07-09 04:38:45</c:v>
                </c:pt>
                <c:pt idx="8811">
                  <c:v> 20-07-09 04:38:50</c:v>
                </c:pt>
                <c:pt idx="8812">
                  <c:v> 20-07-09 04:38:55</c:v>
                </c:pt>
                <c:pt idx="8813">
                  <c:v> 20-07-09 04:39:00</c:v>
                </c:pt>
                <c:pt idx="8814">
                  <c:v> 20-07-09 04:39:05</c:v>
                </c:pt>
                <c:pt idx="8815">
                  <c:v> 20-07-09 04:39:10</c:v>
                </c:pt>
                <c:pt idx="8816">
                  <c:v> 20-07-09 04:39:15</c:v>
                </c:pt>
                <c:pt idx="8817">
                  <c:v> 20-07-09 04:39:20</c:v>
                </c:pt>
                <c:pt idx="8818">
                  <c:v> 20-07-09 04:39:25</c:v>
                </c:pt>
                <c:pt idx="8819">
                  <c:v> 20-07-09 04:39:30</c:v>
                </c:pt>
                <c:pt idx="8820">
                  <c:v> 20-07-09 04:39:35</c:v>
                </c:pt>
                <c:pt idx="8821">
                  <c:v> 20-07-09 04:39:40</c:v>
                </c:pt>
                <c:pt idx="8822">
                  <c:v> 20-07-09 04:39:45</c:v>
                </c:pt>
                <c:pt idx="8823">
                  <c:v> 20-07-09 04:39:50</c:v>
                </c:pt>
                <c:pt idx="8824">
                  <c:v> 20-07-09 04:39:55</c:v>
                </c:pt>
                <c:pt idx="8825">
                  <c:v> 20-07-09 04:40:00</c:v>
                </c:pt>
                <c:pt idx="8826">
                  <c:v> 20-07-09 04:40:05</c:v>
                </c:pt>
                <c:pt idx="8827">
                  <c:v> 20-07-09 04:40:40</c:v>
                </c:pt>
                <c:pt idx="8828">
                  <c:v> 20-07-09 04:40:45</c:v>
                </c:pt>
                <c:pt idx="8829">
                  <c:v> 20-07-09 04:40:50</c:v>
                </c:pt>
                <c:pt idx="8830">
                  <c:v> 20-07-09 04:40:55</c:v>
                </c:pt>
                <c:pt idx="8831">
                  <c:v> 20-07-09 04:41:00</c:v>
                </c:pt>
                <c:pt idx="8832">
                  <c:v> 20-07-09 04:41:05</c:v>
                </c:pt>
                <c:pt idx="8833">
                  <c:v> 20-07-09 04:41:10</c:v>
                </c:pt>
                <c:pt idx="8834">
                  <c:v> 20-07-09 04:41:15</c:v>
                </c:pt>
                <c:pt idx="8835">
                  <c:v> 20-07-09 04:41:20</c:v>
                </c:pt>
                <c:pt idx="8836">
                  <c:v> 20-07-09 04:41:25</c:v>
                </c:pt>
                <c:pt idx="8837">
                  <c:v> 20-07-09 04:41:30</c:v>
                </c:pt>
                <c:pt idx="8838">
                  <c:v> 20-07-09 04:41:35</c:v>
                </c:pt>
                <c:pt idx="8839">
                  <c:v> 20-07-09 04:41:40</c:v>
                </c:pt>
                <c:pt idx="8840">
                  <c:v> 20-07-09 04:41:45</c:v>
                </c:pt>
                <c:pt idx="8841">
                  <c:v> 20-07-09 04:41:50</c:v>
                </c:pt>
                <c:pt idx="8842">
                  <c:v> 20-07-09 04:41:55</c:v>
                </c:pt>
                <c:pt idx="8843">
                  <c:v> 20-07-09 04:42:00</c:v>
                </c:pt>
                <c:pt idx="8844">
                  <c:v> 20-07-09 04:42:05</c:v>
                </c:pt>
                <c:pt idx="8845">
                  <c:v> 20-07-09 04:42:10</c:v>
                </c:pt>
                <c:pt idx="8846">
                  <c:v> 20-07-09 04:42:15</c:v>
                </c:pt>
                <c:pt idx="8847">
                  <c:v> 20-07-09 04:42:20</c:v>
                </c:pt>
                <c:pt idx="8848">
                  <c:v> 20-07-09 04:42:25</c:v>
                </c:pt>
                <c:pt idx="8849">
                  <c:v> 20-07-09 04:42:30</c:v>
                </c:pt>
                <c:pt idx="8850">
                  <c:v> 20-07-09 04:42:35</c:v>
                </c:pt>
                <c:pt idx="8851">
                  <c:v> 20-07-09 04:42:40</c:v>
                </c:pt>
                <c:pt idx="8852">
                  <c:v> 20-07-09 04:42:45</c:v>
                </c:pt>
                <c:pt idx="8853">
                  <c:v> 20-07-09 04:42:50</c:v>
                </c:pt>
                <c:pt idx="8854">
                  <c:v> 20-07-09 04:42:55</c:v>
                </c:pt>
                <c:pt idx="8855">
                  <c:v> 20-07-09 04:43:00</c:v>
                </c:pt>
                <c:pt idx="8856">
                  <c:v> 20-07-09 04:43:05</c:v>
                </c:pt>
                <c:pt idx="8857">
                  <c:v> 20-07-09 04:43:10</c:v>
                </c:pt>
                <c:pt idx="8858">
                  <c:v> 20-07-09 04:43:15</c:v>
                </c:pt>
                <c:pt idx="8859">
                  <c:v> 20-07-09 04:43:20</c:v>
                </c:pt>
                <c:pt idx="8860">
                  <c:v> 20-07-09 04:43:25</c:v>
                </c:pt>
                <c:pt idx="8861">
                  <c:v> 20-07-09 04:43:30</c:v>
                </c:pt>
                <c:pt idx="8862">
                  <c:v> 20-07-09 04:43:35</c:v>
                </c:pt>
                <c:pt idx="8863">
                  <c:v> 20-07-09 04:43:40</c:v>
                </c:pt>
                <c:pt idx="8864">
                  <c:v> 20-07-09 04:43:45</c:v>
                </c:pt>
                <c:pt idx="8865">
                  <c:v> 20-07-09 04:43:50</c:v>
                </c:pt>
                <c:pt idx="8866">
                  <c:v> 20-07-09 04:43:55</c:v>
                </c:pt>
                <c:pt idx="8867">
                  <c:v> 20-07-09 04:44:00</c:v>
                </c:pt>
                <c:pt idx="8868">
                  <c:v> 20-07-09 04:44:05</c:v>
                </c:pt>
                <c:pt idx="8869">
                  <c:v> 20-07-09 04:44:10</c:v>
                </c:pt>
                <c:pt idx="8870">
                  <c:v> 20-07-09 04:44:15</c:v>
                </c:pt>
                <c:pt idx="8871">
                  <c:v> 20-07-09 04:44:20</c:v>
                </c:pt>
                <c:pt idx="8872">
                  <c:v> 20-07-09 04:44:25</c:v>
                </c:pt>
                <c:pt idx="8873">
                  <c:v> 20-07-09 04:44:30</c:v>
                </c:pt>
                <c:pt idx="8874">
                  <c:v> 20-07-09 04:44:35</c:v>
                </c:pt>
                <c:pt idx="8875">
                  <c:v> 20-07-09 04:44:40</c:v>
                </c:pt>
                <c:pt idx="8876">
                  <c:v> 20-07-09 04:44:45</c:v>
                </c:pt>
                <c:pt idx="8877">
                  <c:v> 20-07-09 04:44:50</c:v>
                </c:pt>
                <c:pt idx="8878">
                  <c:v> 20-07-09 04:44:55</c:v>
                </c:pt>
                <c:pt idx="8879">
                  <c:v> 20-07-09 04:45:00</c:v>
                </c:pt>
                <c:pt idx="8880">
                  <c:v> 20-07-09 04:45:05</c:v>
                </c:pt>
                <c:pt idx="8881">
                  <c:v> 20-07-09 04:45:10</c:v>
                </c:pt>
                <c:pt idx="8882">
                  <c:v> 20-07-09 04:45:15</c:v>
                </c:pt>
                <c:pt idx="8883">
                  <c:v> 20-07-09 04:45:20</c:v>
                </c:pt>
                <c:pt idx="8884">
                  <c:v> 20-07-09 04:45:25</c:v>
                </c:pt>
                <c:pt idx="8885">
                  <c:v> 20-07-09 04:45:30</c:v>
                </c:pt>
                <c:pt idx="8886">
                  <c:v> 20-07-09 04:45:35</c:v>
                </c:pt>
                <c:pt idx="8887">
                  <c:v> 20-07-09 04:45:40</c:v>
                </c:pt>
                <c:pt idx="8888">
                  <c:v> 20-07-09 04:45:45</c:v>
                </c:pt>
                <c:pt idx="8889">
                  <c:v> 20-07-09 04:45:50</c:v>
                </c:pt>
                <c:pt idx="8890">
                  <c:v> 20-07-09 04:46:00</c:v>
                </c:pt>
                <c:pt idx="8891">
                  <c:v> 20-07-09 04:46:05</c:v>
                </c:pt>
                <c:pt idx="8892">
                  <c:v> 20-07-09 04:46:10</c:v>
                </c:pt>
                <c:pt idx="8893">
                  <c:v> 20-07-09 04:46:15</c:v>
                </c:pt>
                <c:pt idx="8894">
                  <c:v> 20-07-09 04:46:20</c:v>
                </c:pt>
                <c:pt idx="8895">
                  <c:v> 20-07-09 04:46:25</c:v>
                </c:pt>
                <c:pt idx="8896">
                  <c:v> 20-07-09 04:46:30</c:v>
                </c:pt>
                <c:pt idx="8897">
                  <c:v> 20-07-09 04:46:35</c:v>
                </c:pt>
                <c:pt idx="8898">
                  <c:v> 20-07-09 04:46:40</c:v>
                </c:pt>
                <c:pt idx="8899">
                  <c:v> 20-07-09 04:46:45</c:v>
                </c:pt>
                <c:pt idx="8900">
                  <c:v> 20-07-09 04:46:50</c:v>
                </c:pt>
                <c:pt idx="8901">
                  <c:v> 20-07-09 04:46:55</c:v>
                </c:pt>
                <c:pt idx="8902">
                  <c:v> 20-07-09 04:47:00</c:v>
                </c:pt>
                <c:pt idx="8903">
                  <c:v> 20-07-09 04:47:05</c:v>
                </c:pt>
                <c:pt idx="8904">
                  <c:v> 20-07-09 04:47:10</c:v>
                </c:pt>
                <c:pt idx="8905">
                  <c:v> 20-07-09 04:47:15</c:v>
                </c:pt>
                <c:pt idx="8906">
                  <c:v> 20-07-09 04:47:20</c:v>
                </c:pt>
                <c:pt idx="8907">
                  <c:v> 20-07-09 04:47:25</c:v>
                </c:pt>
                <c:pt idx="8908">
                  <c:v> 20-07-09 04:47:30</c:v>
                </c:pt>
                <c:pt idx="8909">
                  <c:v> 20-07-09 04:47:35</c:v>
                </c:pt>
                <c:pt idx="8910">
                  <c:v> 20-07-09 04:47:40</c:v>
                </c:pt>
                <c:pt idx="8911">
                  <c:v> 20-07-09 04:47:45</c:v>
                </c:pt>
                <c:pt idx="8912">
                  <c:v> 20-07-09 04:47:50</c:v>
                </c:pt>
                <c:pt idx="8913">
                  <c:v> 20-07-09 04:47:55</c:v>
                </c:pt>
                <c:pt idx="8914">
                  <c:v> 20-07-09 04:48:00</c:v>
                </c:pt>
                <c:pt idx="8915">
                  <c:v> 20-07-09 04:48:05</c:v>
                </c:pt>
                <c:pt idx="8916">
                  <c:v> 20-07-09 04:48:10</c:v>
                </c:pt>
                <c:pt idx="8917">
                  <c:v> 20-07-09 04:48:15</c:v>
                </c:pt>
                <c:pt idx="8918">
                  <c:v> 20-07-09 04:48:20</c:v>
                </c:pt>
                <c:pt idx="8919">
                  <c:v> 20-07-09 04:48:25</c:v>
                </c:pt>
                <c:pt idx="8920">
                  <c:v> 20-07-09 04:48:30</c:v>
                </c:pt>
                <c:pt idx="8921">
                  <c:v> 20-07-09 04:48:35</c:v>
                </c:pt>
                <c:pt idx="8922">
                  <c:v> 20-07-09 04:48:40</c:v>
                </c:pt>
                <c:pt idx="8923">
                  <c:v> 20-07-09 04:48:45</c:v>
                </c:pt>
                <c:pt idx="8924">
                  <c:v> 20-07-09 04:48:50</c:v>
                </c:pt>
                <c:pt idx="8925">
                  <c:v> 20-07-09 04:48:55</c:v>
                </c:pt>
                <c:pt idx="8926">
                  <c:v> 20-07-09 04:49:00</c:v>
                </c:pt>
                <c:pt idx="8927">
                  <c:v> 20-07-09 04:49:05</c:v>
                </c:pt>
                <c:pt idx="8928">
                  <c:v> 20-07-09 04:49:40</c:v>
                </c:pt>
                <c:pt idx="8929">
                  <c:v> 20-07-09 04:49:45</c:v>
                </c:pt>
                <c:pt idx="8930">
                  <c:v> 20-07-09 04:49:50</c:v>
                </c:pt>
                <c:pt idx="8931">
                  <c:v> 20-07-09 04:49:55</c:v>
                </c:pt>
                <c:pt idx="8932">
                  <c:v> 20-07-09 04:50:00</c:v>
                </c:pt>
                <c:pt idx="8933">
                  <c:v> 20-07-09 04:50:05</c:v>
                </c:pt>
                <c:pt idx="8934">
                  <c:v> 20-07-09 04:50:10</c:v>
                </c:pt>
                <c:pt idx="8935">
                  <c:v> 20-07-09 04:50:15</c:v>
                </c:pt>
                <c:pt idx="8936">
                  <c:v> 20-07-09 04:50:20</c:v>
                </c:pt>
                <c:pt idx="8937">
                  <c:v> 20-07-09 04:50:25</c:v>
                </c:pt>
                <c:pt idx="8938">
                  <c:v> 20-07-09 04:50:30</c:v>
                </c:pt>
                <c:pt idx="8939">
                  <c:v> 20-07-09 04:50:35</c:v>
                </c:pt>
                <c:pt idx="8940">
                  <c:v> 20-07-09 04:50:40</c:v>
                </c:pt>
                <c:pt idx="8941">
                  <c:v> 20-07-09 04:50:45</c:v>
                </c:pt>
                <c:pt idx="8942">
                  <c:v> 20-07-09 04:50:50</c:v>
                </c:pt>
                <c:pt idx="8943">
                  <c:v> 20-07-09 04:50:55</c:v>
                </c:pt>
                <c:pt idx="8944">
                  <c:v> 20-07-09 04:51:00</c:v>
                </c:pt>
                <c:pt idx="8945">
                  <c:v> 20-07-09 04:51:05</c:v>
                </c:pt>
                <c:pt idx="8946">
                  <c:v> 20-07-09 04:51:10</c:v>
                </c:pt>
                <c:pt idx="8947">
                  <c:v> 20-07-09 04:51:15</c:v>
                </c:pt>
                <c:pt idx="8948">
                  <c:v> 20-07-09 04:51:20</c:v>
                </c:pt>
                <c:pt idx="8949">
                  <c:v> 20-07-09 04:51:25</c:v>
                </c:pt>
                <c:pt idx="8950">
                  <c:v> 20-07-09 04:51:30</c:v>
                </c:pt>
                <c:pt idx="8951">
                  <c:v> 20-07-09 04:51:35</c:v>
                </c:pt>
                <c:pt idx="8952">
                  <c:v> 20-07-09 04:51:40</c:v>
                </c:pt>
                <c:pt idx="8953">
                  <c:v> 20-07-09 04:51:45</c:v>
                </c:pt>
                <c:pt idx="8954">
                  <c:v> 20-07-09 04:51:50</c:v>
                </c:pt>
                <c:pt idx="8955">
                  <c:v> 20-07-09 04:51:55</c:v>
                </c:pt>
                <c:pt idx="8956">
                  <c:v> 20-07-09 04:52:45</c:v>
                </c:pt>
                <c:pt idx="8957">
                  <c:v> 20-07-09 04:52:50</c:v>
                </c:pt>
                <c:pt idx="8958">
                  <c:v> 20-07-09 04:52:55</c:v>
                </c:pt>
                <c:pt idx="8959">
                  <c:v> 20-07-09 04:53:00</c:v>
                </c:pt>
                <c:pt idx="8960">
                  <c:v> 20-07-09 04:53:05</c:v>
                </c:pt>
                <c:pt idx="8961">
                  <c:v> 20-07-09 04:53:10</c:v>
                </c:pt>
                <c:pt idx="8962">
                  <c:v> 20-07-09 04:53:15</c:v>
                </c:pt>
                <c:pt idx="8963">
                  <c:v> 20-07-09 04:53:20</c:v>
                </c:pt>
                <c:pt idx="8964">
                  <c:v> 20-07-09 04:53:25</c:v>
                </c:pt>
                <c:pt idx="8965">
                  <c:v> 20-07-09 04:53:30</c:v>
                </c:pt>
                <c:pt idx="8966">
                  <c:v> 20-07-09 04:53:35</c:v>
                </c:pt>
                <c:pt idx="8967">
                  <c:v> 20-07-09 04:53:40</c:v>
                </c:pt>
                <c:pt idx="8968">
                  <c:v> 20-07-09 04:53:45</c:v>
                </c:pt>
                <c:pt idx="8969">
                  <c:v> 20-07-09 04:53:50</c:v>
                </c:pt>
                <c:pt idx="8970">
                  <c:v> 20-07-09 04:53:55</c:v>
                </c:pt>
                <c:pt idx="8971">
                  <c:v> 20-07-09 04:54:00</c:v>
                </c:pt>
                <c:pt idx="8972">
                  <c:v> 20-07-09 04:54:05</c:v>
                </c:pt>
                <c:pt idx="8973">
                  <c:v> 20-07-09 04:54:10</c:v>
                </c:pt>
                <c:pt idx="8974">
                  <c:v> 20-07-09 04:54:15</c:v>
                </c:pt>
                <c:pt idx="8975">
                  <c:v> 20-07-09 04:54:20</c:v>
                </c:pt>
                <c:pt idx="8976">
                  <c:v> 20-07-09 04:54:25</c:v>
                </c:pt>
                <c:pt idx="8977">
                  <c:v> 20-07-09 04:54:30</c:v>
                </c:pt>
                <c:pt idx="8978">
                  <c:v> 20-07-09 04:54:35</c:v>
                </c:pt>
                <c:pt idx="8979">
                  <c:v> 20-07-09 04:54:40</c:v>
                </c:pt>
                <c:pt idx="8980">
                  <c:v> 20-07-09 04:54:45</c:v>
                </c:pt>
                <c:pt idx="8981">
                  <c:v> 20-07-09 04:54:50</c:v>
                </c:pt>
                <c:pt idx="8982">
                  <c:v> 20-07-09 04:54:55</c:v>
                </c:pt>
                <c:pt idx="8983">
                  <c:v> 20-07-09 04:55:00</c:v>
                </c:pt>
                <c:pt idx="8984">
                  <c:v> 20-07-09 04:55:05</c:v>
                </c:pt>
                <c:pt idx="8985">
                  <c:v> 20-07-09 04:55:10</c:v>
                </c:pt>
                <c:pt idx="8986">
                  <c:v> 20-07-09 04:55:15</c:v>
                </c:pt>
                <c:pt idx="8987">
                  <c:v> 20-07-09 04:55:20</c:v>
                </c:pt>
                <c:pt idx="8988">
                  <c:v> 20-07-09 04:55:25</c:v>
                </c:pt>
                <c:pt idx="8989">
                  <c:v> 20-07-09 04:55:30</c:v>
                </c:pt>
                <c:pt idx="8990">
                  <c:v> 20-07-09 04:55:35</c:v>
                </c:pt>
                <c:pt idx="8991">
                  <c:v> 20-07-09 04:55:40</c:v>
                </c:pt>
                <c:pt idx="8992">
                  <c:v> 20-07-09 04:55:45</c:v>
                </c:pt>
                <c:pt idx="8993">
                  <c:v> 20-07-09 04:55:50</c:v>
                </c:pt>
                <c:pt idx="8994">
                  <c:v> 20-07-09 04:55:55</c:v>
                </c:pt>
                <c:pt idx="8995">
                  <c:v> 20-07-09 04:56:00</c:v>
                </c:pt>
                <c:pt idx="8996">
                  <c:v> 20-07-09 04:56:05</c:v>
                </c:pt>
                <c:pt idx="8997">
                  <c:v> 20-07-09 04:56:10</c:v>
                </c:pt>
                <c:pt idx="8998">
                  <c:v> 20-07-09 04:56:15</c:v>
                </c:pt>
                <c:pt idx="8999">
                  <c:v> 20-07-09 04:56:20</c:v>
                </c:pt>
                <c:pt idx="9000">
                  <c:v> 20-07-09 04:56:25</c:v>
                </c:pt>
                <c:pt idx="9001">
                  <c:v> 20-07-09 04:56:30</c:v>
                </c:pt>
                <c:pt idx="9002">
                  <c:v> 20-07-09 04:56:35</c:v>
                </c:pt>
                <c:pt idx="9003">
                  <c:v> 20-07-09 04:56:40</c:v>
                </c:pt>
                <c:pt idx="9004">
                  <c:v> 20-07-09 04:56:45</c:v>
                </c:pt>
                <c:pt idx="9005">
                  <c:v> 20-07-09 04:56:50</c:v>
                </c:pt>
                <c:pt idx="9006">
                  <c:v> 20-07-09 04:56:55</c:v>
                </c:pt>
                <c:pt idx="9007">
                  <c:v> 20-07-09 04:57:00</c:v>
                </c:pt>
                <c:pt idx="9008">
                  <c:v> 20-07-09 04:57:05</c:v>
                </c:pt>
                <c:pt idx="9009">
                  <c:v> 20-07-09 04:57:10</c:v>
                </c:pt>
                <c:pt idx="9010">
                  <c:v> 20-07-09 04:57:15</c:v>
                </c:pt>
                <c:pt idx="9011">
                  <c:v> 20-07-09 04:57:20</c:v>
                </c:pt>
                <c:pt idx="9012">
                  <c:v> 20-07-09 04:57:25</c:v>
                </c:pt>
                <c:pt idx="9013">
                  <c:v> 20-07-09 04:57:30</c:v>
                </c:pt>
                <c:pt idx="9014">
                  <c:v> 20-07-09 04:57:35</c:v>
                </c:pt>
                <c:pt idx="9015">
                  <c:v> 20-07-09 04:57:40</c:v>
                </c:pt>
                <c:pt idx="9016">
                  <c:v> 20-07-09 04:57:45</c:v>
                </c:pt>
                <c:pt idx="9017">
                  <c:v> 20-07-09 04:57:50</c:v>
                </c:pt>
                <c:pt idx="9018">
                  <c:v> 20-07-09 04:58:00</c:v>
                </c:pt>
                <c:pt idx="9019">
                  <c:v> 20-07-09 04:58:05</c:v>
                </c:pt>
                <c:pt idx="9020">
                  <c:v> 20-07-09 04:58:10</c:v>
                </c:pt>
                <c:pt idx="9021">
                  <c:v> 20-07-09 04:58:15</c:v>
                </c:pt>
                <c:pt idx="9022">
                  <c:v> 20-07-09 04:58:20</c:v>
                </c:pt>
                <c:pt idx="9023">
                  <c:v> 20-07-09 04:58:25</c:v>
                </c:pt>
                <c:pt idx="9024">
                  <c:v> 20-07-09 04:58:30</c:v>
                </c:pt>
                <c:pt idx="9025">
                  <c:v> 20-07-09 04:58:35</c:v>
                </c:pt>
                <c:pt idx="9026">
                  <c:v> 20-07-09 04:58:40</c:v>
                </c:pt>
                <c:pt idx="9027">
                  <c:v> 20-07-09 04:58:45</c:v>
                </c:pt>
                <c:pt idx="9028">
                  <c:v> 20-07-09 04:58:50</c:v>
                </c:pt>
                <c:pt idx="9029">
                  <c:v> 20-07-09 04:58:55</c:v>
                </c:pt>
                <c:pt idx="9030">
                  <c:v> 20-07-09 04:59:00</c:v>
                </c:pt>
                <c:pt idx="9031">
                  <c:v> 20-07-09 04:59:05</c:v>
                </c:pt>
                <c:pt idx="9032">
                  <c:v> 20-07-09 04:59:10</c:v>
                </c:pt>
                <c:pt idx="9033">
                  <c:v> 20-07-09 04:59:15</c:v>
                </c:pt>
                <c:pt idx="9034">
                  <c:v> 20-07-09 04:59:20</c:v>
                </c:pt>
                <c:pt idx="9035">
                  <c:v> 20-07-09 04:59:25</c:v>
                </c:pt>
                <c:pt idx="9036">
                  <c:v> 20-07-09 04:59:30</c:v>
                </c:pt>
                <c:pt idx="9037">
                  <c:v> 20-07-09 04:59:35</c:v>
                </c:pt>
                <c:pt idx="9038">
                  <c:v> 20-07-09 04:59:40</c:v>
                </c:pt>
                <c:pt idx="9039">
                  <c:v> 20-07-09 04:59:45</c:v>
                </c:pt>
                <c:pt idx="9040">
                  <c:v> 20-07-09 04:59:50</c:v>
                </c:pt>
                <c:pt idx="9041">
                  <c:v> 20-07-09 04:59:55</c:v>
                </c:pt>
                <c:pt idx="9042">
                  <c:v> 20-07-09 05:00:00</c:v>
                </c:pt>
                <c:pt idx="9043">
                  <c:v> 20-07-09 05:00:05</c:v>
                </c:pt>
                <c:pt idx="9044">
                  <c:v> 20-07-09 05:00:10</c:v>
                </c:pt>
                <c:pt idx="9045">
                  <c:v> 20-07-09 05:00:15</c:v>
                </c:pt>
                <c:pt idx="9046">
                  <c:v> 20-07-09 05:00:20</c:v>
                </c:pt>
                <c:pt idx="9047">
                  <c:v> 20-07-09 05:00:25</c:v>
                </c:pt>
                <c:pt idx="9048">
                  <c:v> 20-07-09 05:00:30</c:v>
                </c:pt>
                <c:pt idx="9049">
                  <c:v> 20-07-09 05:00:35</c:v>
                </c:pt>
                <c:pt idx="9050">
                  <c:v> 20-07-09 05:00:40</c:v>
                </c:pt>
                <c:pt idx="9051">
                  <c:v> 20-07-09 05:00:45</c:v>
                </c:pt>
                <c:pt idx="9052">
                  <c:v> 20-07-09 05:00:50</c:v>
                </c:pt>
                <c:pt idx="9053">
                  <c:v> 20-07-09 05:00:55</c:v>
                </c:pt>
                <c:pt idx="9054">
                  <c:v> 20-07-09 05:01:00</c:v>
                </c:pt>
                <c:pt idx="9055">
                  <c:v> 20-07-09 05:01:05</c:v>
                </c:pt>
                <c:pt idx="9056">
                  <c:v> 20-07-09 05:01:10</c:v>
                </c:pt>
                <c:pt idx="9057">
                  <c:v> 20-07-09 05:01:15</c:v>
                </c:pt>
                <c:pt idx="9058">
                  <c:v> 20-07-09 05:01:20</c:v>
                </c:pt>
                <c:pt idx="9059">
                  <c:v> 20-07-09 05:01:25</c:v>
                </c:pt>
                <c:pt idx="9060">
                  <c:v> 20-07-09 05:01:30</c:v>
                </c:pt>
                <c:pt idx="9061">
                  <c:v> 20-07-09 05:01:35</c:v>
                </c:pt>
                <c:pt idx="9062">
                  <c:v> 20-07-09 05:01:40</c:v>
                </c:pt>
                <c:pt idx="9063">
                  <c:v> 20-07-09 05:01:45</c:v>
                </c:pt>
                <c:pt idx="9064">
                  <c:v> 20-07-09 05:01:50</c:v>
                </c:pt>
                <c:pt idx="9065">
                  <c:v> 20-07-09 05:01:55</c:v>
                </c:pt>
                <c:pt idx="9066">
                  <c:v> 20-07-09 05:02:00</c:v>
                </c:pt>
                <c:pt idx="9067">
                  <c:v> 20-07-09 05:02:05</c:v>
                </c:pt>
                <c:pt idx="9068">
                  <c:v> 20-07-09 05:02:10</c:v>
                </c:pt>
                <c:pt idx="9069">
                  <c:v> 20-07-09 05:02:15</c:v>
                </c:pt>
                <c:pt idx="9070">
                  <c:v> 20-07-09 05:02:20</c:v>
                </c:pt>
                <c:pt idx="9071">
                  <c:v> 20-07-09 05:02:25</c:v>
                </c:pt>
                <c:pt idx="9072">
                  <c:v> 20-07-09 05:02:30</c:v>
                </c:pt>
                <c:pt idx="9073">
                  <c:v> 20-07-09 05:02:35</c:v>
                </c:pt>
                <c:pt idx="9074">
                  <c:v> 20-07-09 05:02:40</c:v>
                </c:pt>
                <c:pt idx="9075">
                  <c:v> 20-07-09 05:02:45</c:v>
                </c:pt>
                <c:pt idx="9076">
                  <c:v> 20-07-09 05:02:50</c:v>
                </c:pt>
                <c:pt idx="9077">
                  <c:v> 20-07-09 05:02:55</c:v>
                </c:pt>
                <c:pt idx="9078">
                  <c:v> 20-07-09 05:03:00</c:v>
                </c:pt>
                <c:pt idx="9079">
                  <c:v> 20-07-09 05:03:05</c:v>
                </c:pt>
                <c:pt idx="9080">
                  <c:v> 20-07-09 05:03:10</c:v>
                </c:pt>
                <c:pt idx="9081">
                  <c:v> 20-07-09 05:03:15</c:v>
                </c:pt>
                <c:pt idx="9082">
                  <c:v> 20-07-09 05:03:20</c:v>
                </c:pt>
                <c:pt idx="9083">
                  <c:v> 20-07-09 05:03:25</c:v>
                </c:pt>
                <c:pt idx="9084">
                  <c:v> 20-07-09 05:03:30</c:v>
                </c:pt>
                <c:pt idx="9085">
                  <c:v> 20-07-09 05:03:35</c:v>
                </c:pt>
                <c:pt idx="9086">
                  <c:v> 20-07-09 05:03:40</c:v>
                </c:pt>
                <c:pt idx="9087">
                  <c:v> 20-07-09 05:03:45</c:v>
                </c:pt>
                <c:pt idx="9088">
                  <c:v> 20-07-09 05:03:50</c:v>
                </c:pt>
                <c:pt idx="9089">
                  <c:v> 20-07-09 05:03:55</c:v>
                </c:pt>
                <c:pt idx="9090">
                  <c:v> 20-07-09 05:04:00</c:v>
                </c:pt>
                <c:pt idx="9091">
                  <c:v> 20-07-09 05:04:05</c:v>
                </c:pt>
                <c:pt idx="9092">
                  <c:v> 20-07-09 05:04:10</c:v>
                </c:pt>
                <c:pt idx="9093">
                  <c:v> 20-07-09 05:04:15</c:v>
                </c:pt>
                <c:pt idx="9094">
                  <c:v> 20-07-09 05:04:20</c:v>
                </c:pt>
                <c:pt idx="9095">
                  <c:v> 20-07-09 05:04:25</c:v>
                </c:pt>
                <c:pt idx="9096">
                  <c:v> 20-07-09 05:04:30</c:v>
                </c:pt>
                <c:pt idx="9097">
                  <c:v> 20-07-09 05:04:35</c:v>
                </c:pt>
                <c:pt idx="9098">
                  <c:v> 20-07-09 05:04:40</c:v>
                </c:pt>
                <c:pt idx="9099">
                  <c:v> 20-07-09 05:04:45</c:v>
                </c:pt>
                <c:pt idx="9100">
                  <c:v> 20-07-09 05:04:50</c:v>
                </c:pt>
                <c:pt idx="9101">
                  <c:v> 20-07-09 05:04:55</c:v>
                </c:pt>
                <c:pt idx="9102">
                  <c:v> 20-07-09 05:05:00</c:v>
                </c:pt>
                <c:pt idx="9103">
                  <c:v> 20-07-09 05:05:05</c:v>
                </c:pt>
                <c:pt idx="9104">
                  <c:v> 20-07-09 05:05:10</c:v>
                </c:pt>
                <c:pt idx="9105">
                  <c:v> 20-07-09 05:05:15</c:v>
                </c:pt>
                <c:pt idx="9106">
                  <c:v> 20-07-09 05:05:20</c:v>
                </c:pt>
                <c:pt idx="9107">
                  <c:v> 20-07-09 05:05:25</c:v>
                </c:pt>
                <c:pt idx="9108">
                  <c:v> 20-07-09 05:05:30</c:v>
                </c:pt>
                <c:pt idx="9109">
                  <c:v> 20-07-09 05:05:35</c:v>
                </c:pt>
                <c:pt idx="9110">
                  <c:v> 20-07-09 05:05:40</c:v>
                </c:pt>
                <c:pt idx="9111">
                  <c:v> 20-07-09 05:05:45</c:v>
                </c:pt>
                <c:pt idx="9112">
                  <c:v> 20-07-09 05:05:50</c:v>
                </c:pt>
                <c:pt idx="9113">
                  <c:v> 20-07-09 05:05:55</c:v>
                </c:pt>
                <c:pt idx="9114">
                  <c:v> 20-07-09 05:06:00</c:v>
                </c:pt>
                <c:pt idx="9115">
                  <c:v> 20-07-09 05:06:05</c:v>
                </c:pt>
                <c:pt idx="9116">
                  <c:v> 20-07-09 05:06:10</c:v>
                </c:pt>
                <c:pt idx="9117">
                  <c:v> 20-07-09 05:06:15</c:v>
                </c:pt>
                <c:pt idx="9118">
                  <c:v> 20-07-09 05:06:20</c:v>
                </c:pt>
                <c:pt idx="9119">
                  <c:v> 20-07-09 05:06:25</c:v>
                </c:pt>
                <c:pt idx="9120">
                  <c:v> 20-07-09 05:06:30</c:v>
                </c:pt>
                <c:pt idx="9121">
                  <c:v> 20-07-09 05:06:35</c:v>
                </c:pt>
                <c:pt idx="9122">
                  <c:v> 20-07-09 05:06:40</c:v>
                </c:pt>
                <c:pt idx="9123">
                  <c:v> 20-07-09 05:06:45</c:v>
                </c:pt>
                <c:pt idx="9124">
                  <c:v> 20-07-09 05:06:50</c:v>
                </c:pt>
                <c:pt idx="9125">
                  <c:v> 20-07-09 05:06:55</c:v>
                </c:pt>
                <c:pt idx="9126">
                  <c:v> 20-07-09 05:07:00</c:v>
                </c:pt>
                <c:pt idx="9127">
                  <c:v> 20-07-09 05:07:05</c:v>
                </c:pt>
                <c:pt idx="9128">
                  <c:v> 20-07-09 05:07:10</c:v>
                </c:pt>
                <c:pt idx="9129">
                  <c:v> 20-07-09 05:07:15</c:v>
                </c:pt>
                <c:pt idx="9130">
                  <c:v> 20-07-09 05:07:20</c:v>
                </c:pt>
                <c:pt idx="9131">
                  <c:v> 20-07-09 05:07:25</c:v>
                </c:pt>
                <c:pt idx="9132">
                  <c:v> 20-07-09 05:07:30</c:v>
                </c:pt>
                <c:pt idx="9133">
                  <c:v> 20-07-09 05:07:35</c:v>
                </c:pt>
                <c:pt idx="9134">
                  <c:v> 20-07-09 05:07:40</c:v>
                </c:pt>
                <c:pt idx="9135">
                  <c:v> 20-07-09 05:07:45</c:v>
                </c:pt>
                <c:pt idx="9136">
                  <c:v> 20-07-09 05:07:50</c:v>
                </c:pt>
                <c:pt idx="9137">
                  <c:v> 20-07-09 05:07:55</c:v>
                </c:pt>
                <c:pt idx="9138">
                  <c:v> 20-07-09 05:08:00</c:v>
                </c:pt>
                <c:pt idx="9139">
                  <c:v> 20-07-09 05:08:05</c:v>
                </c:pt>
                <c:pt idx="9140">
                  <c:v> 20-07-09 05:08:10</c:v>
                </c:pt>
                <c:pt idx="9141">
                  <c:v> 20-07-09 05:08:15</c:v>
                </c:pt>
                <c:pt idx="9142">
                  <c:v> 20-07-09 05:08:20</c:v>
                </c:pt>
                <c:pt idx="9143">
                  <c:v> 20-07-09 05:08:25</c:v>
                </c:pt>
                <c:pt idx="9144">
                  <c:v> 20-07-09 05:08:30</c:v>
                </c:pt>
                <c:pt idx="9145">
                  <c:v> 20-07-09 05:08:35</c:v>
                </c:pt>
                <c:pt idx="9146">
                  <c:v> 20-07-09 05:08:40</c:v>
                </c:pt>
                <c:pt idx="9147">
                  <c:v> 20-07-09 05:08:45</c:v>
                </c:pt>
                <c:pt idx="9148">
                  <c:v> 20-07-09 05:08:50</c:v>
                </c:pt>
                <c:pt idx="9149">
                  <c:v> 20-07-09 05:08:55</c:v>
                </c:pt>
                <c:pt idx="9150">
                  <c:v> 20-07-09 05:09:00</c:v>
                </c:pt>
                <c:pt idx="9151">
                  <c:v> 20-07-09 05:09:05</c:v>
                </c:pt>
                <c:pt idx="9152">
                  <c:v> 20-07-09 05:09:10</c:v>
                </c:pt>
                <c:pt idx="9153">
                  <c:v> 20-07-09 05:09:15</c:v>
                </c:pt>
                <c:pt idx="9154">
                  <c:v> 20-07-09 05:09:20</c:v>
                </c:pt>
                <c:pt idx="9155">
                  <c:v> 20-07-09 05:09:25</c:v>
                </c:pt>
                <c:pt idx="9156">
                  <c:v> 20-07-09 05:09:30</c:v>
                </c:pt>
                <c:pt idx="9157">
                  <c:v> 20-07-09 05:09:35</c:v>
                </c:pt>
                <c:pt idx="9158">
                  <c:v> 20-07-09 05:09:40</c:v>
                </c:pt>
                <c:pt idx="9159">
                  <c:v> 20-07-09 05:09:45</c:v>
                </c:pt>
                <c:pt idx="9160">
                  <c:v> 20-07-09 05:09:50</c:v>
                </c:pt>
                <c:pt idx="9161">
                  <c:v> 20-07-09 05:09:55</c:v>
                </c:pt>
                <c:pt idx="9162">
                  <c:v> 20-07-09 05:10:00</c:v>
                </c:pt>
                <c:pt idx="9163">
                  <c:v> 20-07-09 05:10:15</c:v>
                </c:pt>
                <c:pt idx="9164">
                  <c:v> 20-07-09 05:10:20</c:v>
                </c:pt>
                <c:pt idx="9165">
                  <c:v> 20-07-09 05:10:25</c:v>
                </c:pt>
                <c:pt idx="9166">
                  <c:v> 20-07-09 05:10:30</c:v>
                </c:pt>
                <c:pt idx="9167">
                  <c:v> 20-07-09 05:10:35</c:v>
                </c:pt>
                <c:pt idx="9168">
                  <c:v> 20-07-09 05:10:40</c:v>
                </c:pt>
                <c:pt idx="9169">
                  <c:v> 20-07-09 05:10:45</c:v>
                </c:pt>
                <c:pt idx="9170">
                  <c:v> 20-07-09 05:10:50</c:v>
                </c:pt>
                <c:pt idx="9171">
                  <c:v> 20-07-09 05:10:55</c:v>
                </c:pt>
                <c:pt idx="9172">
                  <c:v> 20-07-09 05:11:00</c:v>
                </c:pt>
                <c:pt idx="9173">
                  <c:v> 20-07-09 05:11:05</c:v>
                </c:pt>
                <c:pt idx="9174">
                  <c:v> 20-07-09 05:11:10</c:v>
                </c:pt>
                <c:pt idx="9175">
                  <c:v> 20-07-09 05:11:15</c:v>
                </c:pt>
                <c:pt idx="9176">
                  <c:v> 20-07-09 05:11:20</c:v>
                </c:pt>
                <c:pt idx="9177">
                  <c:v> 20-07-09 05:11:30</c:v>
                </c:pt>
                <c:pt idx="9178">
                  <c:v> 20-07-09 05:11:35</c:v>
                </c:pt>
                <c:pt idx="9179">
                  <c:v> 20-07-09 05:11:40</c:v>
                </c:pt>
                <c:pt idx="9180">
                  <c:v> 20-07-09 05:11:45</c:v>
                </c:pt>
                <c:pt idx="9181">
                  <c:v> 20-07-09 05:11:50</c:v>
                </c:pt>
                <c:pt idx="9182">
                  <c:v> 20-07-09 05:11:55</c:v>
                </c:pt>
                <c:pt idx="9183">
                  <c:v> 20-07-09 05:12:00</c:v>
                </c:pt>
                <c:pt idx="9184">
                  <c:v> 20-07-09 05:12:05</c:v>
                </c:pt>
                <c:pt idx="9185">
                  <c:v> 20-07-09 05:12:10</c:v>
                </c:pt>
                <c:pt idx="9186">
                  <c:v> 20-07-09 05:12:15</c:v>
                </c:pt>
                <c:pt idx="9187">
                  <c:v> 20-07-09 05:12:20</c:v>
                </c:pt>
                <c:pt idx="9188">
                  <c:v> 20-07-09 05:12:25</c:v>
                </c:pt>
                <c:pt idx="9189">
                  <c:v> 20-07-09 05:12:30</c:v>
                </c:pt>
                <c:pt idx="9190">
                  <c:v> 20-07-09 05:12:35</c:v>
                </c:pt>
                <c:pt idx="9191">
                  <c:v> 20-07-09 05:12:40</c:v>
                </c:pt>
                <c:pt idx="9192">
                  <c:v> 20-07-09 05:13:00</c:v>
                </c:pt>
                <c:pt idx="9193">
                  <c:v> 20-07-09 05:13:05</c:v>
                </c:pt>
                <c:pt idx="9194">
                  <c:v> 20-07-09 05:13:10</c:v>
                </c:pt>
                <c:pt idx="9195">
                  <c:v> 20-07-09 05:13:15</c:v>
                </c:pt>
                <c:pt idx="9196">
                  <c:v> 20-07-09 05:13:20</c:v>
                </c:pt>
                <c:pt idx="9197">
                  <c:v> 20-07-09 05:13:25</c:v>
                </c:pt>
                <c:pt idx="9198">
                  <c:v> 20-07-09 05:13:30</c:v>
                </c:pt>
                <c:pt idx="9199">
                  <c:v> 20-07-09 05:13:35</c:v>
                </c:pt>
                <c:pt idx="9200">
                  <c:v> 20-07-09 05:13:40</c:v>
                </c:pt>
                <c:pt idx="9201">
                  <c:v> 20-07-09 05:13:45</c:v>
                </c:pt>
                <c:pt idx="9202">
                  <c:v> 20-07-09 05:13:50</c:v>
                </c:pt>
                <c:pt idx="9203">
                  <c:v> 20-07-09 05:13:55</c:v>
                </c:pt>
                <c:pt idx="9204">
                  <c:v> 20-07-09 05:14:00</c:v>
                </c:pt>
                <c:pt idx="9205">
                  <c:v> 20-07-09 05:14:05</c:v>
                </c:pt>
                <c:pt idx="9206">
                  <c:v> 20-07-09 05:14:10</c:v>
                </c:pt>
                <c:pt idx="9207">
                  <c:v> 20-07-09 05:14:15</c:v>
                </c:pt>
                <c:pt idx="9208">
                  <c:v> 20-07-09 05:14:20</c:v>
                </c:pt>
                <c:pt idx="9209">
                  <c:v> 20-07-09 05:14:25</c:v>
                </c:pt>
                <c:pt idx="9210">
                  <c:v> 20-07-09 05:14:30</c:v>
                </c:pt>
                <c:pt idx="9211">
                  <c:v> 20-07-09 05:15:30</c:v>
                </c:pt>
                <c:pt idx="9212">
                  <c:v> 20-07-09 05:15:35</c:v>
                </c:pt>
                <c:pt idx="9213">
                  <c:v> 20-07-09 05:15:40</c:v>
                </c:pt>
                <c:pt idx="9214">
                  <c:v> 20-07-09 05:15:45</c:v>
                </c:pt>
                <c:pt idx="9215">
                  <c:v> 20-07-09 05:15:50</c:v>
                </c:pt>
                <c:pt idx="9216">
                  <c:v> 20-07-09 05:15:55</c:v>
                </c:pt>
                <c:pt idx="9217">
                  <c:v> 20-07-09 05:16:00</c:v>
                </c:pt>
                <c:pt idx="9218">
                  <c:v> 20-07-09 05:16:05</c:v>
                </c:pt>
                <c:pt idx="9219">
                  <c:v> 20-07-09 05:16:10</c:v>
                </c:pt>
                <c:pt idx="9220">
                  <c:v> 20-07-09 05:16:15</c:v>
                </c:pt>
                <c:pt idx="9221">
                  <c:v> 20-07-09 05:16:20</c:v>
                </c:pt>
                <c:pt idx="9222">
                  <c:v> 20-07-09 05:16:25</c:v>
                </c:pt>
                <c:pt idx="9223">
                  <c:v> 20-07-09 05:16:30</c:v>
                </c:pt>
                <c:pt idx="9224">
                  <c:v> 20-07-09 05:16:35</c:v>
                </c:pt>
                <c:pt idx="9225">
                  <c:v> 20-07-09 05:16:40</c:v>
                </c:pt>
                <c:pt idx="9226">
                  <c:v> 20-07-09 05:16:45</c:v>
                </c:pt>
                <c:pt idx="9227">
                  <c:v> 20-07-09 05:16:50</c:v>
                </c:pt>
                <c:pt idx="9228">
                  <c:v> 20-07-09 05:16:55</c:v>
                </c:pt>
                <c:pt idx="9229">
                  <c:v> 20-07-09 05:17:00</c:v>
                </c:pt>
                <c:pt idx="9230">
                  <c:v> 20-07-09 05:17:05</c:v>
                </c:pt>
                <c:pt idx="9231">
                  <c:v> 20-07-09 05:17:10</c:v>
                </c:pt>
                <c:pt idx="9232">
                  <c:v> 20-07-09 05:17:15</c:v>
                </c:pt>
                <c:pt idx="9233">
                  <c:v> 20-07-09 05:17:20</c:v>
                </c:pt>
                <c:pt idx="9234">
                  <c:v> 20-07-09 05:17:25</c:v>
                </c:pt>
                <c:pt idx="9235">
                  <c:v> 20-07-09 05:17:30</c:v>
                </c:pt>
                <c:pt idx="9236">
                  <c:v> 20-07-09 05:17:35</c:v>
                </c:pt>
                <c:pt idx="9237">
                  <c:v> 20-07-09 05:17:40</c:v>
                </c:pt>
                <c:pt idx="9238">
                  <c:v> 20-07-09 05:17:45</c:v>
                </c:pt>
                <c:pt idx="9239">
                  <c:v> 20-07-09 05:17:50</c:v>
                </c:pt>
                <c:pt idx="9240">
                  <c:v> 20-07-09 05:17:55</c:v>
                </c:pt>
                <c:pt idx="9241">
                  <c:v> 20-07-09 05:18:00</c:v>
                </c:pt>
                <c:pt idx="9242">
                  <c:v> 20-07-09 05:18:05</c:v>
                </c:pt>
                <c:pt idx="9243">
                  <c:v> 20-07-09 05:18:10</c:v>
                </c:pt>
                <c:pt idx="9244">
                  <c:v> 20-07-09 05:18:15</c:v>
                </c:pt>
                <c:pt idx="9245">
                  <c:v> 20-07-09 05:20:20</c:v>
                </c:pt>
                <c:pt idx="9246">
                  <c:v> 20-07-09 05:20:25</c:v>
                </c:pt>
                <c:pt idx="9247">
                  <c:v> 20-07-09 05:20:30</c:v>
                </c:pt>
                <c:pt idx="9248">
                  <c:v> 20-07-09 05:20:35</c:v>
                </c:pt>
                <c:pt idx="9249">
                  <c:v> 20-07-09 05:20:40</c:v>
                </c:pt>
                <c:pt idx="9250">
                  <c:v> 20-07-09 05:20:45</c:v>
                </c:pt>
                <c:pt idx="9251">
                  <c:v> 20-07-09 05:20:50</c:v>
                </c:pt>
                <c:pt idx="9252">
                  <c:v> 20-07-09 05:20:55</c:v>
                </c:pt>
                <c:pt idx="9253">
                  <c:v> 20-07-09 05:21:00</c:v>
                </c:pt>
                <c:pt idx="9254">
                  <c:v> 20-07-09 05:21:05</c:v>
                </c:pt>
                <c:pt idx="9255">
                  <c:v> 20-07-09 05:21:10</c:v>
                </c:pt>
                <c:pt idx="9256">
                  <c:v> 20-07-09 05:21:15</c:v>
                </c:pt>
                <c:pt idx="9257">
                  <c:v> 20-07-09 05:21:20</c:v>
                </c:pt>
                <c:pt idx="9258">
                  <c:v> 20-07-09 05:21:25</c:v>
                </c:pt>
                <c:pt idx="9259">
                  <c:v> 20-07-09 05:21:30</c:v>
                </c:pt>
                <c:pt idx="9260">
                  <c:v> 20-07-09 05:21:35</c:v>
                </c:pt>
                <c:pt idx="9261">
                  <c:v> 20-07-09 05:21:40</c:v>
                </c:pt>
                <c:pt idx="9262">
                  <c:v> 20-07-09 05:21:45</c:v>
                </c:pt>
                <c:pt idx="9263">
                  <c:v> 20-07-09 05:21:50</c:v>
                </c:pt>
                <c:pt idx="9264">
                  <c:v> 20-07-09 05:21:55</c:v>
                </c:pt>
                <c:pt idx="9265">
                  <c:v> 20-07-09 05:22:45</c:v>
                </c:pt>
                <c:pt idx="9266">
                  <c:v> 20-07-09 05:22:50</c:v>
                </c:pt>
                <c:pt idx="9267">
                  <c:v> 20-07-09 05:22:55</c:v>
                </c:pt>
                <c:pt idx="9268">
                  <c:v> 20-07-09 05:23:00</c:v>
                </c:pt>
                <c:pt idx="9269">
                  <c:v> 20-07-09 05:23:05</c:v>
                </c:pt>
                <c:pt idx="9270">
                  <c:v> 20-07-09 05:23:10</c:v>
                </c:pt>
                <c:pt idx="9271">
                  <c:v> 20-07-09 05:23:15</c:v>
                </c:pt>
                <c:pt idx="9272">
                  <c:v> 20-07-09 05:23:20</c:v>
                </c:pt>
                <c:pt idx="9273">
                  <c:v> 20-07-09 05:23:25</c:v>
                </c:pt>
                <c:pt idx="9274">
                  <c:v> 20-07-09 05:23:30</c:v>
                </c:pt>
                <c:pt idx="9275">
                  <c:v> 20-07-09 05:23:35</c:v>
                </c:pt>
                <c:pt idx="9276">
                  <c:v> 20-07-09 05:23:40</c:v>
                </c:pt>
                <c:pt idx="9277">
                  <c:v> 20-07-09 05:23:45</c:v>
                </c:pt>
                <c:pt idx="9278">
                  <c:v> 20-07-09 05:23:50</c:v>
                </c:pt>
                <c:pt idx="9279">
                  <c:v> 20-07-09 05:23:55</c:v>
                </c:pt>
                <c:pt idx="9280">
                  <c:v> 20-07-09 05:24:00</c:v>
                </c:pt>
                <c:pt idx="9281">
                  <c:v> 20-07-09 05:24:05</c:v>
                </c:pt>
                <c:pt idx="9282">
                  <c:v> 20-07-09 05:24:20</c:v>
                </c:pt>
                <c:pt idx="9283">
                  <c:v> 20-07-09 05:24:25</c:v>
                </c:pt>
                <c:pt idx="9284">
                  <c:v> 20-07-09 05:24:30</c:v>
                </c:pt>
                <c:pt idx="9285">
                  <c:v> 20-07-09 05:24:35</c:v>
                </c:pt>
                <c:pt idx="9286">
                  <c:v> 20-07-09 05:24:40</c:v>
                </c:pt>
                <c:pt idx="9287">
                  <c:v> 20-07-09 05:24:45</c:v>
                </c:pt>
                <c:pt idx="9288">
                  <c:v> 20-07-09 05:24:50</c:v>
                </c:pt>
                <c:pt idx="9289">
                  <c:v> 20-07-09 05:24:55</c:v>
                </c:pt>
                <c:pt idx="9290">
                  <c:v> 20-07-09 05:25:00</c:v>
                </c:pt>
                <c:pt idx="9291">
                  <c:v> 20-07-09 05:25:05</c:v>
                </c:pt>
                <c:pt idx="9292">
                  <c:v> 20-07-09 05:25:10</c:v>
                </c:pt>
                <c:pt idx="9293">
                  <c:v> 20-07-09 05:25:15</c:v>
                </c:pt>
                <c:pt idx="9294">
                  <c:v> 20-07-09 05:25:20</c:v>
                </c:pt>
                <c:pt idx="9295">
                  <c:v> 20-07-09 05:25:25</c:v>
                </c:pt>
                <c:pt idx="9296">
                  <c:v> 20-07-09 05:25:30</c:v>
                </c:pt>
                <c:pt idx="9297">
                  <c:v> 20-07-09 05:25:35</c:v>
                </c:pt>
                <c:pt idx="9298">
                  <c:v> 20-07-09 05:25:40</c:v>
                </c:pt>
                <c:pt idx="9299">
                  <c:v> 20-07-09 05:25:45</c:v>
                </c:pt>
                <c:pt idx="9300">
                  <c:v> 20-07-09 05:25:50</c:v>
                </c:pt>
                <c:pt idx="9301">
                  <c:v> 20-07-09 05:25:55</c:v>
                </c:pt>
                <c:pt idx="9302">
                  <c:v> 20-07-09 05:26:00</c:v>
                </c:pt>
                <c:pt idx="9303">
                  <c:v> 20-07-09 05:26:05</c:v>
                </c:pt>
                <c:pt idx="9304">
                  <c:v> 20-07-09 05:26:10</c:v>
                </c:pt>
                <c:pt idx="9305">
                  <c:v> 20-07-09 05:26:15</c:v>
                </c:pt>
                <c:pt idx="9306">
                  <c:v> 20-07-09 05:26:20</c:v>
                </c:pt>
                <c:pt idx="9307">
                  <c:v> 20-07-09 05:26:25</c:v>
                </c:pt>
                <c:pt idx="9308">
                  <c:v> 20-07-09 05:26:30</c:v>
                </c:pt>
                <c:pt idx="9309">
                  <c:v> 20-07-09 05:26:50</c:v>
                </c:pt>
                <c:pt idx="9310">
                  <c:v> 20-07-09 05:26:55</c:v>
                </c:pt>
                <c:pt idx="9311">
                  <c:v> 20-07-09 05:27:00</c:v>
                </c:pt>
                <c:pt idx="9312">
                  <c:v> 20-07-09 05:27:05</c:v>
                </c:pt>
                <c:pt idx="9313">
                  <c:v> 20-07-09 05:27:10</c:v>
                </c:pt>
                <c:pt idx="9314">
                  <c:v> 20-07-09 05:27:15</c:v>
                </c:pt>
                <c:pt idx="9315">
                  <c:v> 20-07-09 05:27:20</c:v>
                </c:pt>
                <c:pt idx="9316">
                  <c:v> 20-07-09 05:27:25</c:v>
                </c:pt>
                <c:pt idx="9317">
                  <c:v> 20-07-09 05:27:30</c:v>
                </c:pt>
                <c:pt idx="9318">
                  <c:v> 20-07-09 05:27:35</c:v>
                </c:pt>
                <c:pt idx="9319">
                  <c:v> 20-07-09 05:27:40</c:v>
                </c:pt>
                <c:pt idx="9320">
                  <c:v> 20-07-09 05:27:45</c:v>
                </c:pt>
                <c:pt idx="9321">
                  <c:v> 20-07-09 05:27:50</c:v>
                </c:pt>
                <c:pt idx="9322">
                  <c:v> 20-07-09 05:27:55</c:v>
                </c:pt>
                <c:pt idx="9323">
                  <c:v> 20-07-09 05:28:00</c:v>
                </c:pt>
                <c:pt idx="9324">
                  <c:v> 20-07-09 05:28:05</c:v>
                </c:pt>
                <c:pt idx="9325">
                  <c:v> 20-07-09 05:28:10</c:v>
                </c:pt>
                <c:pt idx="9326">
                  <c:v> 20-07-09 05:28:15</c:v>
                </c:pt>
                <c:pt idx="9327">
                  <c:v> 20-07-09 05:28:20</c:v>
                </c:pt>
                <c:pt idx="9328">
                  <c:v> 20-07-09 05:28:25</c:v>
                </c:pt>
                <c:pt idx="9329">
                  <c:v> 20-07-09 05:28:30</c:v>
                </c:pt>
                <c:pt idx="9330">
                  <c:v> 20-07-09 05:28:35</c:v>
                </c:pt>
                <c:pt idx="9331">
                  <c:v> 20-07-09 05:28:40</c:v>
                </c:pt>
                <c:pt idx="9332">
                  <c:v> 20-07-09 05:28:45</c:v>
                </c:pt>
                <c:pt idx="9333">
                  <c:v> 20-07-09 05:28:50</c:v>
                </c:pt>
                <c:pt idx="9334">
                  <c:v> 20-07-09 05:28:55</c:v>
                </c:pt>
                <c:pt idx="9335">
                  <c:v> 20-07-09 05:29:00</c:v>
                </c:pt>
                <c:pt idx="9336">
                  <c:v> 20-07-09 05:29:05</c:v>
                </c:pt>
                <c:pt idx="9337">
                  <c:v> 20-07-09 05:29:10</c:v>
                </c:pt>
                <c:pt idx="9338">
                  <c:v> 20-07-09 05:29:15</c:v>
                </c:pt>
                <c:pt idx="9339">
                  <c:v> 20-07-09 05:29:20</c:v>
                </c:pt>
                <c:pt idx="9340">
                  <c:v> 20-07-09 05:29:25</c:v>
                </c:pt>
                <c:pt idx="9341">
                  <c:v> 20-07-09 05:29:30</c:v>
                </c:pt>
                <c:pt idx="9342">
                  <c:v> 20-07-09 05:29:35</c:v>
                </c:pt>
                <c:pt idx="9343">
                  <c:v> 20-07-09 05:29:40</c:v>
                </c:pt>
                <c:pt idx="9344">
                  <c:v> 20-07-09 05:29:45</c:v>
                </c:pt>
                <c:pt idx="9345">
                  <c:v> 20-07-09 05:29:50</c:v>
                </c:pt>
                <c:pt idx="9346">
                  <c:v> 20-07-09 05:29:55</c:v>
                </c:pt>
                <c:pt idx="9347">
                  <c:v> 20-07-09 05:30:00</c:v>
                </c:pt>
                <c:pt idx="9348">
                  <c:v> 20-07-09 05:30:05</c:v>
                </c:pt>
                <c:pt idx="9349">
                  <c:v> 20-07-09 05:30:10</c:v>
                </c:pt>
                <c:pt idx="9350">
                  <c:v> 20-07-09 05:30:15</c:v>
                </c:pt>
                <c:pt idx="9351">
                  <c:v> 20-07-09 05:30:20</c:v>
                </c:pt>
                <c:pt idx="9352">
                  <c:v> 20-07-09 05:30:25</c:v>
                </c:pt>
                <c:pt idx="9353">
                  <c:v> 20-07-09 05:30:30</c:v>
                </c:pt>
                <c:pt idx="9354">
                  <c:v> 20-07-09 05:30:35</c:v>
                </c:pt>
                <c:pt idx="9355">
                  <c:v> 20-07-09 05:30:40</c:v>
                </c:pt>
                <c:pt idx="9356">
                  <c:v> 20-07-09 05:30:45</c:v>
                </c:pt>
                <c:pt idx="9357">
                  <c:v> 20-07-09 05:30:50</c:v>
                </c:pt>
                <c:pt idx="9358">
                  <c:v> 20-07-09 05:30:55</c:v>
                </c:pt>
                <c:pt idx="9359">
                  <c:v> 20-07-09 05:31:00</c:v>
                </c:pt>
                <c:pt idx="9360">
                  <c:v> 20-07-09 05:31:05</c:v>
                </c:pt>
                <c:pt idx="9361">
                  <c:v> 20-07-09 05:31:10</c:v>
                </c:pt>
                <c:pt idx="9362">
                  <c:v> 20-07-09 05:31:15</c:v>
                </c:pt>
                <c:pt idx="9363">
                  <c:v> 20-07-09 05:31:20</c:v>
                </c:pt>
                <c:pt idx="9364">
                  <c:v> 20-07-09 05:31:25</c:v>
                </c:pt>
                <c:pt idx="9365">
                  <c:v> 20-07-09 05:31:30</c:v>
                </c:pt>
                <c:pt idx="9366">
                  <c:v> 20-07-09 05:31:35</c:v>
                </c:pt>
                <c:pt idx="9367">
                  <c:v> 20-07-09 05:31:40</c:v>
                </c:pt>
                <c:pt idx="9368">
                  <c:v> 20-07-09 05:31:45</c:v>
                </c:pt>
                <c:pt idx="9369">
                  <c:v> 20-07-09 05:32:00</c:v>
                </c:pt>
                <c:pt idx="9370">
                  <c:v> 20-07-09 05:32:05</c:v>
                </c:pt>
                <c:pt idx="9371">
                  <c:v> 20-07-09 05:32:10</c:v>
                </c:pt>
                <c:pt idx="9372">
                  <c:v> 20-07-09 05:32:15</c:v>
                </c:pt>
                <c:pt idx="9373">
                  <c:v> 20-07-09 05:32:20</c:v>
                </c:pt>
                <c:pt idx="9374">
                  <c:v> 20-07-09 05:32:25</c:v>
                </c:pt>
                <c:pt idx="9375">
                  <c:v> 20-07-09 05:32:30</c:v>
                </c:pt>
                <c:pt idx="9376">
                  <c:v> 20-07-09 05:32:35</c:v>
                </c:pt>
                <c:pt idx="9377">
                  <c:v> 20-07-09 05:32:40</c:v>
                </c:pt>
                <c:pt idx="9378">
                  <c:v> 20-07-09 05:32:45</c:v>
                </c:pt>
                <c:pt idx="9379">
                  <c:v> 20-07-09 05:32:50</c:v>
                </c:pt>
                <c:pt idx="9380">
                  <c:v> 20-07-09 05:32:55</c:v>
                </c:pt>
                <c:pt idx="9381">
                  <c:v> 20-07-09 05:33:00</c:v>
                </c:pt>
                <c:pt idx="9382">
                  <c:v> 20-07-09 05:33:05</c:v>
                </c:pt>
                <c:pt idx="9383">
                  <c:v> 20-07-09 05:33:10</c:v>
                </c:pt>
                <c:pt idx="9384">
                  <c:v> 20-07-09 05:33:15</c:v>
                </c:pt>
                <c:pt idx="9385">
                  <c:v> 20-07-09 05:33:20</c:v>
                </c:pt>
                <c:pt idx="9386">
                  <c:v> 20-07-09 05:33:25</c:v>
                </c:pt>
                <c:pt idx="9387">
                  <c:v> 20-07-09 05:33:30</c:v>
                </c:pt>
                <c:pt idx="9388">
                  <c:v> 20-07-09 05:33:35</c:v>
                </c:pt>
                <c:pt idx="9389">
                  <c:v> 20-07-09 05:33:40</c:v>
                </c:pt>
                <c:pt idx="9390">
                  <c:v> 20-07-09 05:33:45</c:v>
                </c:pt>
                <c:pt idx="9391">
                  <c:v> 20-07-09 05:33:50</c:v>
                </c:pt>
                <c:pt idx="9392">
                  <c:v> 20-07-09 05:33:55</c:v>
                </c:pt>
                <c:pt idx="9393">
                  <c:v> 20-07-09 05:34:00</c:v>
                </c:pt>
                <c:pt idx="9394">
                  <c:v> 20-07-09 05:34:05</c:v>
                </c:pt>
                <c:pt idx="9395">
                  <c:v> 20-07-09 05:34:10</c:v>
                </c:pt>
                <c:pt idx="9396">
                  <c:v> 20-07-09 05:34:15</c:v>
                </c:pt>
                <c:pt idx="9397">
                  <c:v> 20-07-09 05:34:20</c:v>
                </c:pt>
                <c:pt idx="9398">
                  <c:v> 20-07-09 05:35:00</c:v>
                </c:pt>
                <c:pt idx="9399">
                  <c:v> 20-07-09 05:35:05</c:v>
                </c:pt>
                <c:pt idx="9400">
                  <c:v> 20-07-09 05:35:10</c:v>
                </c:pt>
                <c:pt idx="9401">
                  <c:v> 20-07-09 05:35:15</c:v>
                </c:pt>
                <c:pt idx="9402">
                  <c:v> 20-07-09 05:35:20</c:v>
                </c:pt>
                <c:pt idx="9403">
                  <c:v> 20-07-09 05:35:25</c:v>
                </c:pt>
                <c:pt idx="9404">
                  <c:v> 20-07-09 05:35:30</c:v>
                </c:pt>
                <c:pt idx="9405">
                  <c:v> 20-07-09 05:35:35</c:v>
                </c:pt>
                <c:pt idx="9406">
                  <c:v> 20-07-09 05:35:40</c:v>
                </c:pt>
                <c:pt idx="9407">
                  <c:v> 20-07-09 05:35:45</c:v>
                </c:pt>
                <c:pt idx="9408">
                  <c:v> 20-07-09 05:35:50</c:v>
                </c:pt>
                <c:pt idx="9409">
                  <c:v> 20-07-09 05:35:55</c:v>
                </c:pt>
                <c:pt idx="9410">
                  <c:v> 20-07-09 05:36:00</c:v>
                </c:pt>
                <c:pt idx="9411">
                  <c:v> 20-07-09 05:36:05</c:v>
                </c:pt>
                <c:pt idx="9412">
                  <c:v> 20-07-09 05:36:10</c:v>
                </c:pt>
                <c:pt idx="9413">
                  <c:v> 20-07-09 05:36:15</c:v>
                </c:pt>
                <c:pt idx="9414">
                  <c:v> 20-07-09 05:36:20</c:v>
                </c:pt>
                <c:pt idx="9415">
                  <c:v> 20-07-09 05:36:25</c:v>
                </c:pt>
                <c:pt idx="9416">
                  <c:v> 20-07-09 05:36:30</c:v>
                </c:pt>
                <c:pt idx="9417">
                  <c:v> 20-07-09 05:36:35</c:v>
                </c:pt>
                <c:pt idx="9418">
                  <c:v> 20-07-09 05:36:40</c:v>
                </c:pt>
                <c:pt idx="9419">
                  <c:v> 20-07-09 05:36:45</c:v>
                </c:pt>
                <c:pt idx="9420">
                  <c:v> 20-07-09 05:36:50</c:v>
                </c:pt>
                <c:pt idx="9421">
                  <c:v> 20-07-09 05:36:55</c:v>
                </c:pt>
                <c:pt idx="9422">
                  <c:v> 20-07-09 05:37:00</c:v>
                </c:pt>
                <c:pt idx="9423">
                  <c:v> 20-07-09 05:37:05</c:v>
                </c:pt>
                <c:pt idx="9424">
                  <c:v> 20-07-09 05:37:10</c:v>
                </c:pt>
                <c:pt idx="9425">
                  <c:v> 20-07-09 05:37:15</c:v>
                </c:pt>
                <c:pt idx="9426">
                  <c:v> 20-07-09 05:37:20</c:v>
                </c:pt>
                <c:pt idx="9427">
                  <c:v> 20-07-09 05:37:25</c:v>
                </c:pt>
                <c:pt idx="9428">
                  <c:v> 20-07-09 05:37:30</c:v>
                </c:pt>
                <c:pt idx="9429">
                  <c:v> 20-07-09 05:37:35</c:v>
                </c:pt>
                <c:pt idx="9430">
                  <c:v> 20-07-09 05:37:40</c:v>
                </c:pt>
                <c:pt idx="9431">
                  <c:v> 20-07-09 05:37:45</c:v>
                </c:pt>
                <c:pt idx="9432">
                  <c:v> 20-07-09 05:37:50</c:v>
                </c:pt>
                <c:pt idx="9433">
                  <c:v> 20-07-09 05:37:55</c:v>
                </c:pt>
                <c:pt idx="9434">
                  <c:v> 20-07-09 05:38:00</c:v>
                </c:pt>
                <c:pt idx="9435">
                  <c:v> 20-07-09 05:38:05</c:v>
                </c:pt>
                <c:pt idx="9436">
                  <c:v> 20-07-09 05:38:10</c:v>
                </c:pt>
                <c:pt idx="9437">
                  <c:v> 20-07-09 05:38:15</c:v>
                </c:pt>
                <c:pt idx="9438">
                  <c:v> 20-07-09 05:38:20</c:v>
                </c:pt>
                <c:pt idx="9439">
                  <c:v> 20-07-09 05:38:25</c:v>
                </c:pt>
                <c:pt idx="9440">
                  <c:v> 20-07-09 05:38:30</c:v>
                </c:pt>
                <c:pt idx="9441">
                  <c:v> 20-07-09 05:38:35</c:v>
                </c:pt>
                <c:pt idx="9442">
                  <c:v> 20-07-09 05:38:40</c:v>
                </c:pt>
                <c:pt idx="9443">
                  <c:v> 20-07-09 05:38:45</c:v>
                </c:pt>
                <c:pt idx="9444">
                  <c:v> 20-07-09 05:38:50</c:v>
                </c:pt>
                <c:pt idx="9445">
                  <c:v> 20-07-09 05:38:55</c:v>
                </c:pt>
                <c:pt idx="9446">
                  <c:v> 20-07-09 05:39:00</c:v>
                </c:pt>
                <c:pt idx="9447">
                  <c:v> 20-07-09 05:39:05</c:v>
                </c:pt>
                <c:pt idx="9448">
                  <c:v> 20-07-09 05:39:10</c:v>
                </c:pt>
                <c:pt idx="9449">
                  <c:v> 20-07-09 05:39:15</c:v>
                </c:pt>
                <c:pt idx="9450">
                  <c:v> 20-07-09 05:39:20</c:v>
                </c:pt>
                <c:pt idx="9451">
                  <c:v> 20-07-09 05:39:25</c:v>
                </c:pt>
                <c:pt idx="9452">
                  <c:v> 20-07-09 05:39:30</c:v>
                </c:pt>
                <c:pt idx="9453">
                  <c:v> 20-07-09 05:39:35</c:v>
                </c:pt>
                <c:pt idx="9454">
                  <c:v> 20-07-09 05:39:40</c:v>
                </c:pt>
                <c:pt idx="9455">
                  <c:v> 20-07-09 05:39:45</c:v>
                </c:pt>
                <c:pt idx="9456">
                  <c:v> 20-07-09 05:39:50</c:v>
                </c:pt>
                <c:pt idx="9457">
                  <c:v> 20-07-09 05:39:55</c:v>
                </c:pt>
                <c:pt idx="9458">
                  <c:v> 20-07-09 05:40:00</c:v>
                </c:pt>
                <c:pt idx="9459">
                  <c:v> 20-07-09 05:40:05</c:v>
                </c:pt>
                <c:pt idx="9460">
                  <c:v> 20-07-09 05:40:10</c:v>
                </c:pt>
                <c:pt idx="9461">
                  <c:v> 20-07-09 05:40:15</c:v>
                </c:pt>
                <c:pt idx="9462">
                  <c:v> 20-07-09 05:40:20</c:v>
                </c:pt>
                <c:pt idx="9463">
                  <c:v> 20-07-09 05:40:25</c:v>
                </c:pt>
                <c:pt idx="9464">
                  <c:v> 20-07-09 05:40:30</c:v>
                </c:pt>
                <c:pt idx="9465">
                  <c:v> 20-07-09 05:40:35</c:v>
                </c:pt>
                <c:pt idx="9466">
                  <c:v> 20-07-09 05:40:40</c:v>
                </c:pt>
                <c:pt idx="9467">
                  <c:v> 20-07-09 05:40:45</c:v>
                </c:pt>
                <c:pt idx="9468">
                  <c:v> 20-07-09 05:40:50</c:v>
                </c:pt>
                <c:pt idx="9469">
                  <c:v> 20-07-09 05:40:55</c:v>
                </c:pt>
                <c:pt idx="9470">
                  <c:v> 20-07-09 05:41:00</c:v>
                </c:pt>
                <c:pt idx="9471">
                  <c:v> 20-07-09 05:41:05</c:v>
                </c:pt>
                <c:pt idx="9472">
                  <c:v> 20-07-09 05:41:45</c:v>
                </c:pt>
                <c:pt idx="9473">
                  <c:v> 20-07-09 05:41:50</c:v>
                </c:pt>
                <c:pt idx="9474">
                  <c:v> 20-07-09 05:41:55</c:v>
                </c:pt>
                <c:pt idx="9475">
                  <c:v> 20-07-09 05:42:00</c:v>
                </c:pt>
                <c:pt idx="9476">
                  <c:v> 20-07-09 05:42:05</c:v>
                </c:pt>
                <c:pt idx="9477">
                  <c:v> 20-07-09 05:42:10</c:v>
                </c:pt>
                <c:pt idx="9478">
                  <c:v> 20-07-09 05:42:15</c:v>
                </c:pt>
                <c:pt idx="9479">
                  <c:v> 20-07-09 05:42:20</c:v>
                </c:pt>
                <c:pt idx="9480">
                  <c:v> 20-07-09 05:42:25</c:v>
                </c:pt>
                <c:pt idx="9481">
                  <c:v> 20-07-09 05:42:30</c:v>
                </c:pt>
                <c:pt idx="9482">
                  <c:v> 20-07-09 05:42:35</c:v>
                </c:pt>
                <c:pt idx="9483">
                  <c:v> 20-07-09 05:42:40</c:v>
                </c:pt>
                <c:pt idx="9484">
                  <c:v> 20-07-09 05:43:35</c:v>
                </c:pt>
                <c:pt idx="9485">
                  <c:v> 20-07-09 05:43:40</c:v>
                </c:pt>
                <c:pt idx="9486">
                  <c:v> 20-07-09 05:43:45</c:v>
                </c:pt>
                <c:pt idx="9487">
                  <c:v> 20-07-09 05:43:50</c:v>
                </c:pt>
                <c:pt idx="9488">
                  <c:v> 20-07-09 05:43:55</c:v>
                </c:pt>
                <c:pt idx="9489">
                  <c:v> 20-07-09 05:44:00</c:v>
                </c:pt>
                <c:pt idx="9490">
                  <c:v> 20-07-09 05:44:05</c:v>
                </c:pt>
                <c:pt idx="9491">
                  <c:v> 20-07-09 05:44:10</c:v>
                </c:pt>
                <c:pt idx="9492">
                  <c:v> 20-07-09 05:44:15</c:v>
                </c:pt>
                <c:pt idx="9493">
                  <c:v> 20-07-09 05:44:20</c:v>
                </c:pt>
                <c:pt idx="9494">
                  <c:v> 20-07-09 05:44:25</c:v>
                </c:pt>
                <c:pt idx="9495">
                  <c:v> 20-07-09 05:44:30</c:v>
                </c:pt>
                <c:pt idx="9496">
                  <c:v> 20-07-09 05:45:45</c:v>
                </c:pt>
                <c:pt idx="9497">
                  <c:v> 20-07-09 05:45:50</c:v>
                </c:pt>
                <c:pt idx="9498">
                  <c:v> 20-07-09 05:45:55</c:v>
                </c:pt>
                <c:pt idx="9499">
                  <c:v> 20-07-09 05:46:00</c:v>
                </c:pt>
                <c:pt idx="9500">
                  <c:v> 20-07-09 05:46:05</c:v>
                </c:pt>
                <c:pt idx="9501">
                  <c:v> 20-07-09 05:46:10</c:v>
                </c:pt>
                <c:pt idx="9502">
                  <c:v> 20-07-09 05:46:15</c:v>
                </c:pt>
                <c:pt idx="9503">
                  <c:v> 20-07-09 05:46:20</c:v>
                </c:pt>
                <c:pt idx="9504">
                  <c:v> 20-07-09 05:46:25</c:v>
                </c:pt>
                <c:pt idx="9505">
                  <c:v> 20-07-09 05:46:30</c:v>
                </c:pt>
                <c:pt idx="9506">
                  <c:v> 20-07-09 05:46:35</c:v>
                </c:pt>
                <c:pt idx="9507">
                  <c:v> 20-07-09 05:46:40</c:v>
                </c:pt>
                <c:pt idx="9508">
                  <c:v> 20-07-09 05:47:10</c:v>
                </c:pt>
                <c:pt idx="9509">
                  <c:v> 20-07-09 05:47:15</c:v>
                </c:pt>
                <c:pt idx="9510">
                  <c:v> 20-07-09 05:47:20</c:v>
                </c:pt>
                <c:pt idx="9511">
                  <c:v> 20-07-09 05:47:25</c:v>
                </c:pt>
                <c:pt idx="9512">
                  <c:v> 20-07-09 05:47:30</c:v>
                </c:pt>
                <c:pt idx="9513">
                  <c:v> 20-07-09 05:47:35</c:v>
                </c:pt>
                <c:pt idx="9514">
                  <c:v> 20-07-09 05:47:40</c:v>
                </c:pt>
                <c:pt idx="9515">
                  <c:v> 20-07-09 05:47:45</c:v>
                </c:pt>
                <c:pt idx="9516">
                  <c:v> 20-07-09 05:47:50</c:v>
                </c:pt>
                <c:pt idx="9517">
                  <c:v> 20-07-09 05:47:55</c:v>
                </c:pt>
                <c:pt idx="9518">
                  <c:v> 20-07-09 05:48:00</c:v>
                </c:pt>
                <c:pt idx="9519">
                  <c:v> 20-07-09 05:48:05</c:v>
                </c:pt>
                <c:pt idx="9520">
                  <c:v> 20-07-09 05:48:10</c:v>
                </c:pt>
                <c:pt idx="9521">
                  <c:v> 20-07-09 05:48:15</c:v>
                </c:pt>
                <c:pt idx="9522">
                  <c:v> 20-07-09 05:48:20</c:v>
                </c:pt>
                <c:pt idx="9523">
                  <c:v> 20-07-09 05:48:25</c:v>
                </c:pt>
                <c:pt idx="9524">
                  <c:v> 20-07-09 05:48:30</c:v>
                </c:pt>
                <c:pt idx="9525">
                  <c:v> 20-07-09 05:48:35</c:v>
                </c:pt>
                <c:pt idx="9526">
                  <c:v> 20-07-09 05:48:40</c:v>
                </c:pt>
                <c:pt idx="9527">
                  <c:v> 20-07-09 05:48:45</c:v>
                </c:pt>
                <c:pt idx="9528">
                  <c:v> 20-07-09 05:48:50</c:v>
                </c:pt>
                <c:pt idx="9529">
                  <c:v> 20-07-09 05:48:55</c:v>
                </c:pt>
                <c:pt idx="9530">
                  <c:v> 20-07-09 05:49:00</c:v>
                </c:pt>
                <c:pt idx="9531">
                  <c:v> 20-07-09 05:49:05</c:v>
                </c:pt>
                <c:pt idx="9532">
                  <c:v> 20-07-09 05:49:10</c:v>
                </c:pt>
                <c:pt idx="9533">
                  <c:v> 20-07-09 05:49:15</c:v>
                </c:pt>
                <c:pt idx="9534">
                  <c:v> 20-07-09 05:49:20</c:v>
                </c:pt>
                <c:pt idx="9535">
                  <c:v> 20-07-09 05:49:25</c:v>
                </c:pt>
                <c:pt idx="9536">
                  <c:v> 20-07-09 05:49:30</c:v>
                </c:pt>
                <c:pt idx="9537">
                  <c:v> 20-07-09 05:49:35</c:v>
                </c:pt>
                <c:pt idx="9538">
                  <c:v> 20-07-09 05:49:40</c:v>
                </c:pt>
                <c:pt idx="9539">
                  <c:v> 20-07-09 05:49:45</c:v>
                </c:pt>
                <c:pt idx="9540">
                  <c:v> 20-07-09 05:49:50</c:v>
                </c:pt>
                <c:pt idx="9541">
                  <c:v> 20-07-09 05:49:55</c:v>
                </c:pt>
                <c:pt idx="9542">
                  <c:v> 20-07-09 05:50:00</c:v>
                </c:pt>
                <c:pt idx="9543">
                  <c:v> 20-07-09 05:50:05</c:v>
                </c:pt>
                <c:pt idx="9544">
                  <c:v> 20-07-09 05:50:10</c:v>
                </c:pt>
                <c:pt idx="9545">
                  <c:v> 20-07-09 05:50:15</c:v>
                </c:pt>
                <c:pt idx="9546">
                  <c:v> 20-07-09 05:50:20</c:v>
                </c:pt>
                <c:pt idx="9547">
                  <c:v> 20-07-09 05:50:25</c:v>
                </c:pt>
                <c:pt idx="9548">
                  <c:v> 20-07-09 05:51:00</c:v>
                </c:pt>
                <c:pt idx="9549">
                  <c:v> 20-07-09 05:51:05</c:v>
                </c:pt>
                <c:pt idx="9550">
                  <c:v> 20-07-09 05:51:10</c:v>
                </c:pt>
                <c:pt idx="9551">
                  <c:v> 20-07-09 05:51:15</c:v>
                </c:pt>
                <c:pt idx="9552">
                  <c:v> 20-07-09 05:51:20</c:v>
                </c:pt>
                <c:pt idx="9553">
                  <c:v> 20-07-09 05:51:25</c:v>
                </c:pt>
                <c:pt idx="9554">
                  <c:v> 20-07-09 05:51:30</c:v>
                </c:pt>
                <c:pt idx="9555">
                  <c:v> 20-07-09 05:51:35</c:v>
                </c:pt>
                <c:pt idx="9556">
                  <c:v> 20-07-09 05:51:40</c:v>
                </c:pt>
                <c:pt idx="9557">
                  <c:v> 20-07-09 05:51:45</c:v>
                </c:pt>
                <c:pt idx="9558">
                  <c:v> 20-07-09 05:51:50</c:v>
                </c:pt>
                <c:pt idx="9559">
                  <c:v> 20-07-09 05:51:55</c:v>
                </c:pt>
                <c:pt idx="9560">
                  <c:v> 20-07-09 05:52:00</c:v>
                </c:pt>
                <c:pt idx="9561">
                  <c:v> 20-07-09 05:52:05</c:v>
                </c:pt>
                <c:pt idx="9562">
                  <c:v> 20-07-09 05:52:10</c:v>
                </c:pt>
                <c:pt idx="9563">
                  <c:v> 20-07-09 05:52:15</c:v>
                </c:pt>
                <c:pt idx="9564">
                  <c:v> 20-07-09 05:52:20</c:v>
                </c:pt>
                <c:pt idx="9565">
                  <c:v> 20-07-09 05:52:25</c:v>
                </c:pt>
                <c:pt idx="9566">
                  <c:v> 20-07-09 05:52:30</c:v>
                </c:pt>
                <c:pt idx="9567">
                  <c:v> 20-07-09 05:52:35</c:v>
                </c:pt>
                <c:pt idx="9568">
                  <c:v> 20-07-09 05:52:40</c:v>
                </c:pt>
                <c:pt idx="9569">
                  <c:v> 20-07-09 05:52:45</c:v>
                </c:pt>
                <c:pt idx="9570">
                  <c:v> 20-07-09 05:52:50</c:v>
                </c:pt>
                <c:pt idx="9571">
                  <c:v> 20-07-09 05:52:55</c:v>
                </c:pt>
                <c:pt idx="9572">
                  <c:v> 20-07-09 05:53:00</c:v>
                </c:pt>
                <c:pt idx="9573">
                  <c:v> 20-07-09 05:53:10</c:v>
                </c:pt>
                <c:pt idx="9574">
                  <c:v> 20-07-09 05:53:15</c:v>
                </c:pt>
                <c:pt idx="9575">
                  <c:v> 20-07-09 05:53:20</c:v>
                </c:pt>
                <c:pt idx="9576">
                  <c:v> 20-07-09 05:53:25</c:v>
                </c:pt>
                <c:pt idx="9577">
                  <c:v> 20-07-09 05:53:30</c:v>
                </c:pt>
                <c:pt idx="9578">
                  <c:v> 20-07-09 05:53:35</c:v>
                </c:pt>
                <c:pt idx="9579">
                  <c:v> 20-07-09 05:53:40</c:v>
                </c:pt>
                <c:pt idx="9580">
                  <c:v> 20-07-09 05:53:45</c:v>
                </c:pt>
                <c:pt idx="9581">
                  <c:v> 20-07-09 05:53:50</c:v>
                </c:pt>
                <c:pt idx="9582">
                  <c:v> 20-07-09 05:53:55</c:v>
                </c:pt>
                <c:pt idx="9583">
                  <c:v> 20-07-09 05:54:00</c:v>
                </c:pt>
                <c:pt idx="9584">
                  <c:v> 20-07-09 05:54:05</c:v>
                </c:pt>
                <c:pt idx="9585">
                  <c:v> 20-07-09 05:54:10</c:v>
                </c:pt>
                <c:pt idx="9586">
                  <c:v> 20-07-09 05:54:15</c:v>
                </c:pt>
                <c:pt idx="9587">
                  <c:v> 20-07-09 05:54:20</c:v>
                </c:pt>
                <c:pt idx="9588">
                  <c:v> 20-07-09 05:54:25</c:v>
                </c:pt>
                <c:pt idx="9589">
                  <c:v> 20-07-09 05:54:30</c:v>
                </c:pt>
                <c:pt idx="9590">
                  <c:v> 20-07-09 05:54:35</c:v>
                </c:pt>
                <c:pt idx="9591">
                  <c:v> 20-07-09 05:54:40</c:v>
                </c:pt>
                <c:pt idx="9592">
                  <c:v> 20-07-09 05:54:45</c:v>
                </c:pt>
                <c:pt idx="9593">
                  <c:v> 20-07-09 05:54:50</c:v>
                </c:pt>
                <c:pt idx="9594">
                  <c:v> 20-07-09 05:54:55</c:v>
                </c:pt>
                <c:pt idx="9595">
                  <c:v> 20-07-09 05:55:00</c:v>
                </c:pt>
                <c:pt idx="9596">
                  <c:v> 20-07-09 05:55:05</c:v>
                </c:pt>
                <c:pt idx="9597">
                  <c:v> 20-07-09 05:55:25</c:v>
                </c:pt>
                <c:pt idx="9598">
                  <c:v> 20-07-09 05:55:30</c:v>
                </c:pt>
                <c:pt idx="9599">
                  <c:v> 20-07-09 05:55:35</c:v>
                </c:pt>
                <c:pt idx="9600">
                  <c:v> 20-07-09 05:55:40</c:v>
                </c:pt>
                <c:pt idx="9601">
                  <c:v> 20-07-09 05:55:45</c:v>
                </c:pt>
                <c:pt idx="9602">
                  <c:v> 20-07-09 05:55:50</c:v>
                </c:pt>
                <c:pt idx="9603">
                  <c:v> 20-07-09 05:55:55</c:v>
                </c:pt>
                <c:pt idx="9604">
                  <c:v> 20-07-09 05:56:00</c:v>
                </c:pt>
                <c:pt idx="9605">
                  <c:v> 20-07-09 05:56:05</c:v>
                </c:pt>
                <c:pt idx="9606">
                  <c:v> 20-07-09 05:56:10</c:v>
                </c:pt>
                <c:pt idx="9607">
                  <c:v> 20-07-09 05:56:15</c:v>
                </c:pt>
                <c:pt idx="9608">
                  <c:v> 20-07-09 05:56:20</c:v>
                </c:pt>
                <c:pt idx="9609">
                  <c:v> 20-07-09 05:56:25</c:v>
                </c:pt>
                <c:pt idx="9610">
                  <c:v> 20-07-09 05:56:30</c:v>
                </c:pt>
                <c:pt idx="9611">
                  <c:v> 20-07-09 05:56:35</c:v>
                </c:pt>
                <c:pt idx="9612">
                  <c:v> 20-07-09 05:56:40</c:v>
                </c:pt>
                <c:pt idx="9613">
                  <c:v> 20-07-09 05:56:45</c:v>
                </c:pt>
                <c:pt idx="9614">
                  <c:v> 20-07-09 05:56:50</c:v>
                </c:pt>
                <c:pt idx="9615">
                  <c:v> 20-07-09 05:56:55</c:v>
                </c:pt>
                <c:pt idx="9616">
                  <c:v> 20-07-09 05:57:00</c:v>
                </c:pt>
                <c:pt idx="9617">
                  <c:v> 20-07-09 05:57:45</c:v>
                </c:pt>
                <c:pt idx="9618">
                  <c:v> 20-07-09 05:57:50</c:v>
                </c:pt>
                <c:pt idx="9619">
                  <c:v> 20-07-09 05:57:55</c:v>
                </c:pt>
                <c:pt idx="9620">
                  <c:v> 20-07-09 05:58:00</c:v>
                </c:pt>
                <c:pt idx="9621">
                  <c:v> 20-07-09 05:58:05</c:v>
                </c:pt>
                <c:pt idx="9622">
                  <c:v> 20-07-09 05:58:10</c:v>
                </c:pt>
                <c:pt idx="9623">
                  <c:v> 20-07-09 05:58:15</c:v>
                </c:pt>
                <c:pt idx="9624">
                  <c:v> 20-07-09 05:58:20</c:v>
                </c:pt>
                <c:pt idx="9625">
                  <c:v> 20-07-09 05:58:25</c:v>
                </c:pt>
                <c:pt idx="9626">
                  <c:v> 20-07-09 05:58:30</c:v>
                </c:pt>
                <c:pt idx="9627">
                  <c:v> 20-07-09 05:58:35</c:v>
                </c:pt>
                <c:pt idx="9628">
                  <c:v> 20-07-09 05:58:40</c:v>
                </c:pt>
                <c:pt idx="9629">
                  <c:v> 20-07-09 05:58:45</c:v>
                </c:pt>
                <c:pt idx="9630">
                  <c:v> 20-07-09 05:58:50</c:v>
                </c:pt>
                <c:pt idx="9631">
                  <c:v> 20-07-09 05:59:15</c:v>
                </c:pt>
                <c:pt idx="9632">
                  <c:v> 20-07-09 05:59:20</c:v>
                </c:pt>
                <c:pt idx="9633">
                  <c:v> 20-07-09 05:59:25</c:v>
                </c:pt>
                <c:pt idx="9634">
                  <c:v> 20-07-09 05:59:30</c:v>
                </c:pt>
                <c:pt idx="9635">
                  <c:v> 20-07-09 05:59:35</c:v>
                </c:pt>
                <c:pt idx="9636">
                  <c:v> 20-07-09 05:59:40</c:v>
                </c:pt>
                <c:pt idx="9637">
                  <c:v> 20-07-09 05:59:45</c:v>
                </c:pt>
                <c:pt idx="9638">
                  <c:v> 20-07-09 05:59:50</c:v>
                </c:pt>
                <c:pt idx="9639">
                  <c:v> 20-07-09 05:59:55</c:v>
                </c:pt>
                <c:pt idx="9640">
                  <c:v> 20-07-09 06:00:00</c:v>
                </c:pt>
                <c:pt idx="9641">
                  <c:v> 20-07-09 06:00:05</c:v>
                </c:pt>
                <c:pt idx="9642">
                  <c:v> 20-07-09 06:00:10</c:v>
                </c:pt>
                <c:pt idx="9643">
                  <c:v> 20-07-09 06:00:15</c:v>
                </c:pt>
                <c:pt idx="9644">
                  <c:v> 20-07-09 06:00:20</c:v>
                </c:pt>
                <c:pt idx="9645">
                  <c:v> 20-07-09 06:00:25</c:v>
                </c:pt>
                <c:pt idx="9646">
                  <c:v> 20-07-09 06:00:30</c:v>
                </c:pt>
                <c:pt idx="9647">
                  <c:v> 20-07-09 06:00:35</c:v>
                </c:pt>
                <c:pt idx="9648">
                  <c:v> 20-07-09 06:00:40</c:v>
                </c:pt>
                <c:pt idx="9649">
                  <c:v> 20-07-09 06:00:45</c:v>
                </c:pt>
                <c:pt idx="9650">
                  <c:v> 20-07-09 06:00:50</c:v>
                </c:pt>
                <c:pt idx="9651">
                  <c:v> 20-07-09 06:00:55</c:v>
                </c:pt>
                <c:pt idx="9652">
                  <c:v> 20-07-09 06:01:00</c:v>
                </c:pt>
                <c:pt idx="9653">
                  <c:v> 20-07-09 06:01:05</c:v>
                </c:pt>
                <c:pt idx="9654">
                  <c:v> 20-07-09 06:01:10</c:v>
                </c:pt>
                <c:pt idx="9655">
                  <c:v> 20-07-09 06:01:15</c:v>
                </c:pt>
                <c:pt idx="9656">
                  <c:v> 20-07-09 06:01:20</c:v>
                </c:pt>
                <c:pt idx="9657">
                  <c:v> 20-07-09 06:01:25</c:v>
                </c:pt>
                <c:pt idx="9658">
                  <c:v> 20-07-09 06:01:30</c:v>
                </c:pt>
                <c:pt idx="9659">
                  <c:v> 20-07-09 06:01:35</c:v>
                </c:pt>
                <c:pt idx="9660">
                  <c:v> 20-07-09 06:01:40</c:v>
                </c:pt>
                <c:pt idx="9661">
                  <c:v> 20-07-09 06:01:45</c:v>
                </c:pt>
                <c:pt idx="9662">
                  <c:v> 20-07-09 06:01:50</c:v>
                </c:pt>
                <c:pt idx="9663">
                  <c:v> 20-07-09 06:01:55</c:v>
                </c:pt>
                <c:pt idx="9664">
                  <c:v> 20-07-09 06:02:00</c:v>
                </c:pt>
                <c:pt idx="9665">
                  <c:v> 20-07-09 06:02:05</c:v>
                </c:pt>
                <c:pt idx="9666">
                  <c:v> 20-07-09 06:02:10</c:v>
                </c:pt>
                <c:pt idx="9667">
                  <c:v> 20-07-09 06:02:15</c:v>
                </c:pt>
                <c:pt idx="9668">
                  <c:v> 20-07-09 06:02:20</c:v>
                </c:pt>
                <c:pt idx="9669">
                  <c:v> 20-07-09 06:02:25</c:v>
                </c:pt>
                <c:pt idx="9670">
                  <c:v> 20-07-09 06:02:30</c:v>
                </c:pt>
                <c:pt idx="9671">
                  <c:v> 20-07-09 06:02:35</c:v>
                </c:pt>
                <c:pt idx="9672">
                  <c:v> 20-07-09 06:02:40</c:v>
                </c:pt>
                <c:pt idx="9673">
                  <c:v> 20-07-09 06:02:45</c:v>
                </c:pt>
                <c:pt idx="9674">
                  <c:v> 20-07-09 06:02:50</c:v>
                </c:pt>
                <c:pt idx="9675">
                  <c:v> 20-07-09 06:02:55</c:v>
                </c:pt>
                <c:pt idx="9676">
                  <c:v> 20-07-09 06:03:00</c:v>
                </c:pt>
                <c:pt idx="9677">
                  <c:v> 20-07-09 06:03:05</c:v>
                </c:pt>
                <c:pt idx="9678">
                  <c:v> 20-07-09 06:03:10</c:v>
                </c:pt>
                <c:pt idx="9679">
                  <c:v> 20-07-09 06:03:15</c:v>
                </c:pt>
                <c:pt idx="9680">
                  <c:v> 20-07-09 06:03:20</c:v>
                </c:pt>
                <c:pt idx="9681">
                  <c:v> 20-07-09 06:03:25</c:v>
                </c:pt>
                <c:pt idx="9682">
                  <c:v> 20-07-09 06:03:30</c:v>
                </c:pt>
                <c:pt idx="9683">
                  <c:v> 20-07-09 06:03:35</c:v>
                </c:pt>
                <c:pt idx="9684">
                  <c:v> 20-07-09 06:03:40</c:v>
                </c:pt>
                <c:pt idx="9685">
                  <c:v> 20-07-09 06:03:45</c:v>
                </c:pt>
                <c:pt idx="9686">
                  <c:v> 20-07-09 06:03:50</c:v>
                </c:pt>
                <c:pt idx="9687">
                  <c:v> 20-07-09 06:03:55</c:v>
                </c:pt>
                <c:pt idx="9688">
                  <c:v> 20-07-09 06:04:00</c:v>
                </c:pt>
                <c:pt idx="9689">
                  <c:v> 20-07-09 06:04:05</c:v>
                </c:pt>
                <c:pt idx="9690">
                  <c:v> 20-07-09 06:04:10</c:v>
                </c:pt>
                <c:pt idx="9691">
                  <c:v> 20-07-09 06:04:15</c:v>
                </c:pt>
                <c:pt idx="9692">
                  <c:v> 20-07-09 06:04:45</c:v>
                </c:pt>
                <c:pt idx="9693">
                  <c:v> 20-07-09 06:04:50</c:v>
                </c:pt>
                <c:pt idx="9694">
                  <c:v> 20-07-09 06:04:55</c:v>
                </c:pt>
                <c:pt idx="9695">
                  <c:v> 20-07-09 06:05:00</c:v>
                </c:pt>
                <c:pt idx="9696">
                  <c:v> 20-07-09 06:05:05</c:v>
                </c:pt>
                <c:pt idx="9697">
                  <c:v> 20-07-09 06:05:10</c:v>
                </c:pt>
                <c:pt idx="9698">
                  <c:v> 20-07-09 06:05:15</c:v>
                </c:pt>
                <c:pt idx="9699">
                  <c:v> 20-07-09 06:05:20</c:v>
                </c:pt>
                <c:pt idx="9700">
                  <c:v> 20-07-09 06:05:25</c:v>
                </c:pt>
                <c:pt idx="9701">
                  <c:v> 20-07-09 06:05:30</c:v>
                </c:pt>
                <c:pt idx="9702">
                  <c:v> 20-07-09 06:05:35</c:v>
                </c:pt>
                <c:pt idx="9703">
                  <c:v> 20-07-09 06:05:40</c:v>
                </c:pt>
                <c:pt idx="9704">
                  <c:v> 20-07-09 06:05:45</c:v>
                </c:pt>
                <c:pt idx="9705">
                  <c:v> 20-07-09 06:05:50</c:v>
                </c:pt>
                <c:pt idx="9706">
                  <c:v> 20-07-09 06:05:55</c:v>
                </c:pt>
                <c:pt idx="9707">
                  <c:v> 20-07-09 06:06:00</c:v>
                </c:pt>
                <c:pt idx="9708">
                  <c:v> 20-07-09 06:06:05</c:v>
                </c:pt>
                <c:pt idx="9709">
                  <c:v> 20-07-09 06:06:10</c:v>
                </c:pt>
                <c:pt idx="9710">
                  <c:v> 20-07-09 06:06:15</c:v>
                </c:pt>
                <c:pt idx="9711">
                  <c:v> 20-07-09 06:06:20</c:v>
                </c:pt>
                <c:pt idx="9712">
                  <c:v> 20-07-09 06:06:25</c:v>
                </c:pt>
                <c:pt idx="9713">
                  <c:v> 20-07-09 06:06:50</c:v>
                </c:pt>
                <c:pt idx="9714">
                  <c:v> 20-07-09 06:06:55</c:v>
                </c:pt>
                <c:pt idx="9715">
                  <c:v> 20-07-09 06:07:00</c:v>
                </c:pt>
                <c:pt idx="9716">
                  <c:v> 20-07-09 06:07:05</c:v>
                </c:pt>
                <c:pt idx="9717">
                  <c:v> 20-07-09 06:07:10</c:v>
                </c:pt>
                <c:pt idx="9718">
                  <c:v> 20-07-09 06:07:15</c:v>
                </c:pt>
                <c:pt idx="9719">
                  <c:v> 20-07-09 06:07:20</c:v>
                </c:pt>
                <c:pt idx="9720">
                  <c:v> 20-07-09 06:07:25</c:v>
                </c:pt>
                <c:pt idx="9721">
                  <c:v> 20-07-09 06:07:30</c:v>
                </c:pt>
                <c:pt idx="9722">
                  <c:v> 20-07-09 06:07:35</c:v>
                </c:pt>
                <c:pt idx="9723">
                  <c:v> 20-07-09 06:07:40</c:v>
                </c:pt>
                <c:pt idx="9724">
                  <c:v> 20-07-09 06:07:45</c:v>
                </c:pt>
                <c:pt idx="9725">
                  <c:v> 20-07-09 06:07:50</c:v>
                </c:pt>
                <c:pt idx="9726">
                  <c:v> 20-07-09 06:07:55</c:v>
                </c:pt>
                <c:pt idx="9727">
                  <c:v> 20-07-09 06:08:00</c:v>
                </c:pt>
                <c:pt idx="9728">
                  <c:v> 20-07-09 06:08:05</c:v>
                </c:pt>
                <c:pt idx="9729">
                  <c:v> 20-07-09 06:08:10</c:v>
                </c:pt>
                <c:pt idx="9730">
                  <c:v> 20-07-09 06:08:15</c:v>
                </c:pt>
                <c:pt idx="9731">
                  <c:v> 20-07-09 06:08:20</c:v>
                </c:pt>
                <c:pt idx="9732">
                  <c:v> 20-07-09 06:08:25</c:v>
                </c:pt>
                <c:pt idx="9733">
                  <c:v> 20-07-09 06:08:30</c:v>
                </c:pt>
                <c:pt idx="9734">
                  <c:v> 20-07-09 06:08:35</c:v>
                </c:pt>
                <c:pt idx="9735">
                  <c:v> 20-07-09 06:08:40</c:v>
                </c:pt>
                <c:pt idx="9736">
                  <c:v> 20-07-09 06:08:45</c:v>
                </c:pt>
                <c:pt idx="9737">
                  <c:v> 20-07-09 06:08:50</c:v>
                </c:pt>
                <c:pt idx="9738">
                  <c:v> 20-07-09 06:08:55</c:v>
                </c:pt>
                <c:pt idx="9739">
                  <c:v> 20-07-09 06:09:00</c:v>
                </c:pt>
                <c:pt idx="9740">
                  <c:v> 20-07-09 06:09:05</c:v>
                </c:pt>
                <c:pt idx="9741">
                  <c:v> 20-07-09 06:09:10</c:v>
                </c:pt>
                <c:pt idx="9742">
                  <c:v> 20-07-09 06:09:15</c:v>
                </c:pt>
                <c:pt idx="9743">
                  <c:v> 20-07-09 06:09:20</c:v>
                </c:pt>
                <c:pt idx="9744">
                  <c:v> 20-07-09 06:09:25</c:v>
                </c:pt>
                <c:pt idx="9745">
                  <c:v> 20-07-09 06:09:30</c:v>
                </c:pt>
                <c:pt idx="9746">
                  <c:v> 20-07-09 06:09:35</c:v>
                </c:pt>
                <c:pt idx="9747">
                  <c:v> 20-07-09 06:09:40</c:v>
                </c:pt>
                <c:pt idx="9748">
                  <c:v> 20-07-09 06:09:45</c:v>
                </c:pt>
                <c:pt idx="9749">
                  <c:v> 20-07-09 06:09:50</c:v>
                </c:pt>
                <c:pt idx="9750">
                  <c:v> 20-07-09 06:09:55</c:v>
                </c:pt>
                <c:pt idx="9751">
                  <c:v> 20-07-09 06:10:00</c:v>
                </c:pt>
                <c:pt idx="9752">
                  <c:v> 20-07-09 06:10:05</c:v>
                </c:pt>
                <c:pt idx="9753">
                  <c:v> 20-07-09 06:10:10</c:v>
                </c:pt>
                <c:pt idx="9754">
                  <c:v> 20-07-09 06:10:15</c:v>
                </c:pt>
                <c:pt idx="9755">
                  <c:v> 20-07-09 06:10:20</c:v>
                </c:pt>
                <c:pt idx="9756">
                  <c:v> 20-07-09 06:10:25</c:v>
                </c:pt>
                <c:pt idx="9757">
                  <c:v> 20-07-09 06:10:30</c:v>
                </c:pt>
                <c:pt idx="9758">
                  <c:v> 20-07-09 06:10:35</c:v>
                </c:pt>
                <c:pt idx="9759">
                  <c:v> 20-07-09 06:10:40</c:v>
                </c:pt>
                <c:pt idx="9760">
                  <c:v> 20-07-09 06:10:45</c:v>
                </c:pt>
                <c:pt idx="9761">
                  <c:v> 20-07-09 06:10:50</c:v>
                </c:pt>
                <c:pt idx="9762">
                  <c:v> 20-07-09 06:10:55</c:v>
                </c:pt>
                <c:pt idx="9763">
                  <c:v> 20-07-09 06:11:00</c:v>
                </c:pt>
                <c:pt idx="9764">
                  <c:v> 20-07-09 06:11:05</c:v>
                </c:pt>
                <c:pt idx="9765">
                  <c:v> 20-07-09 06:11:10</c:v>
                </c:pt>
                <c:pt idx="9766">
                  <c:v> 20-07-09 06:11:15</c:v>
                </c:pt>
                <c:pt idx="9767">
                  <c:v> 20-07-09 06:11:20</c:v>
                </c:pt>
                <c:pt idx="9768">
                  <c:v> 20-07-09 06:11:25</c:v>
                </c:pt>
                <c:pt idx="9769">
                  <c:v> 20-07-09 06:11:30</c:v>
                </c:pt>
                <c:pt idx="9770">
                  <c:v> 20-07-09 06:11:35</c:v>
                </c:pt>
                <c:pt idx="9771">
                  <c:v> 20-07-09 06:11:40</c:v>
                </c:pt>
                <c:pt idx="9772">
                  <c:v> 20-07-09 06:11:45</c:v>
                </c:pt>
                <c:pt idx="9773">
                  <c:v> 20-07-09 06:13:35</c:v>
                </c:pt>
                <c:pt idx="9774">
                  <c:v> 20-07-09 06:13:40</c:v>
                </c:pt>
                <c:pt idx="9775">
                  <c:v> 20-07-09 06:13:45</c:v>
                </c:pt>
                <c:pt idx="9776">
                  <c:v> 20-07-09 06:13:50</c:v>
                </c:pt>
                <c:pt idx="9777">
                  <c:v> 20-07-09 06:13:55</c:v>
                </c:pt>
                <c:pt idx="9778">
                  <c:v> 20-07-09 06:14:00</c:v>
                </c:pt>
                <c:pt idx="9779">
                  <c:v> 20-07-09 06:14:05</c:v>
                </c:pt>
                <c:pt idx="9780">
                  <c:v> 20-07-09 06:14:10</c:v>
                </c:pt>
                <c:pt idx="9781">
                  <c:v> 20-07-09 06:14:15</c:v>
                </c:pt>
                <c:pt idx="9782">
                  <c:v> 20-07-09 06:14:20</c:v>
                </c:pt>
                <c:pt idx="9783">
                  <c:v> 20-07-09 06:14:25</c:v>
                </c:pt>
                <c:pt idx="9784">
                  <c:v> 20-07-09 06:14:30</c:v>
                </c:pt>
                <c:pt idx="9785">
                  <c:v> 20-07-09 06:14:35</c:v>
                </c:pt>
                <c:pt idx="9786">
                  <c:v> 20-07-09 06:14:40</c:v>
                </c:pt>
                <c:pt idx="9787">
                  <c:v> 20-07-09 06:14:45</c:v>
                </c:pt>
                <c:pt idx="9788">
                  <c:v> 20-07-09 06:14:50</c:v>
                </c:pt>
                <c:pt idx="9789">
                  <c:v> 20-07-09 06:14:55</c:v>
                </c:pt>
                <c:pt idx="9790">
                  <c:v> 20-07-09 06:15:00</c:v>
                </c:pt>
                <c:pt idx="9791">
                  <c:v> 20-07-09 06:15:05</c:v>
                </c:pt>
                <c:pt idx="9792">
                  <c:v> 20-07-09 06:15:10</c:v>
                </c:pt>
                <c:pt idx="9793">
                  <c:v> 20-07-09 06:15:15</c:v>
                </c:pt>
                <c:pt idx="9794">
                  <c:v> 20-07-09 06:15:20</c:v>
                </c:pt>
                <c:pt idx="9795">
                  <c:v> 20-07-09 06:15:25</c:v>
                </c:pt>
                <c:pt idx="9796">
                  <c:v> 20-07-09 06:15:30</c:v>
                </c:pt>
                <c:pt idx="9797">
                  <c:v> 20-07-09 06:15:35</c:v>
                </c:pt>
                <c:pt idx="9798">
                  <c:v> 20-07-09 06:15:40</c:v>
                </c:pt>
                <c:pt idx="9799">
                  <c:v> 20-07-09 06:15:45</c:v>
                </c:pt>
                <c:pt idx="9800">
                  <c:v> 20-07-09 06:16:10</c:v>
                </c:pt>
                <c:pt idx="9801">
                  <c:v> 20-07-09 06:16:15</c:v>
                </c:pt>
                <c:pt idx="9802">
                  <c:v> 20-07-09 06:16:20</c:v>
                </c:pt>
                <c:pt idx="9803">
                  <c:v> 20-07-09 06:16:25</c:v>
                </c:pt>
                <c:pt idx="9804">
                  <c:v> 20-07-09 06:16:30</c:v>
                </c:pt>
                <c:pt idx="9805">
                  <c:v> 20-07-09 06:16:35</c:v>
                </c:pt>
                <c:pt idx="9806">
                  <c:v> 20-07-09 06:16:40</c:v>
                </c:pt>
                <c:pt idx="9807">
                  <c:v> 20-07-09 06:16:45</c:v>
                </c:pt>
                <c:pt idx="9808">
                  <c:v> 20-07-09 06:16:50</c:v>
                </c:pt>
                <c:pt idx="9809">
                  <c:v> 20-07-09 06:16:55</c:v>
                </c:pt>
                <c:pt idx="9810">
                  <c:v> 20-07-09 06:17:00</c:v>
                </c:pt>
                <c:pt idx="9811">
                  <c:v> 20-07-09 06:17:05</c:v>
                </c:pt>
                <c:pt idx="9812">
                  <c:v> 20-07-09 06:17:10</c:v>
                </c:pt>
                <c:pt idx="9813">
                  <c:v> 20-07-09 06:17:15</c:v>
                </c:pt>
                <c:pt idx="9814">
                  <c:v> 20-07-09 06:17:20</c:v>
                </c:pt>
                <c:pt idx="9815">
                  <c:v> 20-07-09 06:17:25</c:v>
                </c:pt>
                <c:pt idx="9816">
                  <c:v> 20-07-09 06:17:30</c:v>
                </c:pt>
                <c:pt idx="9817">
                  <c:v> 20-07-09 06:17:35</c:v>
                </c:pt>
                <c:pt idx="9818">
                  <c:v> 20-07-09 06:17:40</c:v>
                </c:pt>
                <c:pt idx="9819">
                  <c:v> 20-07-09 06:17:45</c:v>
                </c:pt>
                <c:pt idx="9820">
                  <c:v> 20-07-09 06:17:50</c:v>
                </c:pt>
                <c:pt idx="9821">
                  <c:v> 20-07-09 06:17:55</c:v>
                </c:pt>
                <c:pt idx="9822">
                  <c:v> 20-07-09 06:18:00</c:v>
                </c:pt>
                <c:pt idx="9823">
                  <c:v> 20-07-09 06:18:05</c:v>
                </c:pt>
                <c:pt idx="9824">
                  <c:v> 20-07-09 06:18:10</c:v>
                </c:pt>
                <c:pt idx="9825">
                  <c:v> 20-07-09 06:18:15</c:v>
                </c:pt>
                <c:pt idx="9826">
                  <c:v> 20-07-09 06:18:40</c:v>
                </c:pt>
                <c:pt idx="9827">
                  <c:v> 20-07-09 06:18:45</c:v>
                </c:pt>
                <c:pt idx="9828">
                  <c:v> 20-07-09 06:18:50</c:v>
                </c:pt>
                <c:pt idx="9829">
                  <c:v> 20-07-09 06:18:55</c:v>
                </c:pt>
                <c:pt idx="9830">
                  <c:v> 20-07-09 06:19:00</c:v>
                </c:pt>
                <c:pt idx="9831">
                  <c:v> 20-07-09 06:19:05</c:v>
                </c:pt>
                <c:pt idx="9832">
                  <c:v> 20-07-09 06:19:10</c:v>
                </c:pt>
                <c:pt idx="9833">
                  <c:v> 20-07-09 06:19:15</c:v>
                </c:pt>
                <c:pt idx="9834">
                  <c:v> 20-07-09 06:19:20</c:v>
                </c:pt>
                <c:pt idx="9835">
                  <c:v> 20-07-09 06:19:25</c:v>
                </c:pt>
                <c:pt idx="9836">
                  <c:v> 20-07-09 06:19:30</c:v>
                </c:pt>
                <c:pt idx="9837">
                  <c:v> 20-07-09 06:19:35</c:v>
                </c:pt>
                <c:pt idx="9838">
                  <c:v> 20-07-09 06:19:55</c:v>
                </c:pt>
                <c:pt idx="9839">
                  <c:v> 20-07-09 06:20:00</c:v>
                </c:pt>
                <c:pt idx="9840">
                  <c:v> 20-07-09 06:20:05</c:v>
                </c:pt>
                <c:pt idx="9841">
                  <c:v> 20-07-09 06:20:10</c:v>
                </c:pt>
                <c:pt idx="9842">
                  <c:v> 20-07-09 06:20:15</c:v>
                </c:pt>
                <c:pt idx="9843">
                  <c:v> 20-07-09 06:20:20</c:v>
                </c:pt>
                <c:pt idx="9844">
                  <c:v> 20-07-09 06:20:25</c:v>
                </c:pt>
                <c:pt idx="9845">
                  <c:v> 20-07-09 06:20:30</c:v>
                </c:pt>
                <c:pt idx="9846">
                  <c:v> 20-07-09 06:20:35</c:v>
                </c:pt>
                <c:pt idx="9847">
                  <c:v> 20-07-09 06:20:40</c:v>
                </c:pt>
                <c:pt idx="9848">
                  <c:v> 20-07-09 06:20:45</c:v>
                </c:pt>
                <c:pt idx="9849">
                  <c:v> 20-07-09 06:20:50</c:v>
                </c:pt>
                <c:pt idx="9850">
                  <c:v> 20-07-09 06:20:55</c:v>
                </c:pt>
                <c:pt idx="9851">
                  <c:v> 20-07-09 06:21:00</c:v>
                </c:pt>
                <c:pt idx="9852">
                  <c:v> 20-07-09 06:21:15</c:v>
                </c:pt>
                <c:pt idx="9853">
                  <c:v> 20-07-09 06:21:20</c:v>
                </c:pt>
                <c:pt idx="9854">
                  <c:v> 20-07-09 06:21:25</c:v>
                </c:pt>
                <c:pt idx="9855">
                  <c:v> 20-07-09 06:21:30</c:v>
                </c:pt>
                <c:pt idx="9856">
                  <c:v> 20-07-09 06:21:35</c:v>
                </c:pt>
                <c:pt idx="9857">
                  <c:v> 20-07-09 06:21:40</c:v>
                </c:pt>
                <c:pt idx="9858">
                  <c:v> 20-07-09 06:21:45</c:v>
                </c:pt>
                <c:pt idx="9859">
                  <c:v> 20-07-09 06:21:50</c:v>
                </c:pt>
                <c:pt idx="9860">
                  <c:v> 20-07-09 06:21:55</c:v>
                </c:pt>
                <c:pt idx="9861">
                  <c:v> 20-07-09 06:22:00</c:v>
                </c:pt>
                <c:pt idx="9862">
                  <c:v> 20-07-09 06:22:05</c:v>
                </c:pt>
                <c:pt idx="9863">
                  <c:v> 20-07-09 06:22:10</c:v>
                </c:pt>
                <c:pt idx="9864">
                  <c:v> 20-07-09 06:22:15</c:v>
                </c:pt>
                <c:pt idx="9865">
                  <c:v> 20-07-09 06:22:20</c:v>
                </c:pt>
                <c:pt idx="9866">
                  <c:v> 20-07-09 06:22:25</c:v>
                </c:pt>
                <c:pt idx="9867">
                  <c:v> 20-07-09 06:22:30</c:v>
                </c:pt>
                <c:pt idx="9868">
                  <c:v> 20-07-09 06:22:35</c:v>
                </c:pt>
                <c:pt idx="9869">
                  <c:v> 20-07-09 06:22:40</c:v>
                </c:pt>
                <c:pt idx="9870">
                  <c:v> 20-07-09 06:22:45</c:v>
                </c:pt>
                <c:pt idx="9871">
                  <c:v> 20-07-09 06:22:50</c:v>
                </c:pt>
                <c:pt idx="9872">
                  <c:v> 20-07-09 06:22:55</c:v>
                </c:pt>
                <c:pt idx="9873">
                  <c:v> 20-07-09 06:23:00</c:v>
                </c:pt>
                <c:pt idx="9874">
                  <c:v> 20-07-09 06:23:05</c:v>
                </c:pt>
                <c:pt idx="9875">
                  <c:v> 20-07-09 06:23:10</c:v>
                </c:pt>
                <c:pt idx="9876">
                  <c:v> 20-07-09 06:23:15</c:v>
                </c:pt>
                <c:pt idx="9877">
                  <c:v> 20-07-09 06:23:20</c:v>
                </c:pt>
                <c:pt idx="9878">
                  <c:v> 20-07-09 06:23:25</c:v>
                </c:pt>
                <c:pt idx="9879">
                  <c:v> 20-07-09 06:23:30</c:v>
                </c:pt>
                <c:pt idx="9880">
                  <c:v> 20-07-09 06:23:35</c:v>
                </c:pt>
                <c:pt idx="9881">
                  <c:v> 20-07-09 06:23:40</c:v>
                </c:pt>
                <c:pt idx="9882">
                  <c:v> 20-07-09 06:23:45</c:v>
                </c:pt>
                <c:pt idx="9883">
                  <c:v> 20-07-09 06:23:50</c:v>
                </c:pt>
                <c:pt idx="9884">
                  <c:v> 20-07-09 06:23:55</c:v>
                </c:pt>
                <c:pt idx="9885">
                  <c:v> 20-07-09 06:24:00</c:v>
                </c:pt>
                <c:pt idx="9886">
                  <c:v> 20-07-09 06:24:05</c:v>
                </c:pt>
                <c:pt idx="9887">
                  <c:v> 20-07-09 06:24:10</c:v>
                </c:pt>
                <c:pt idx="9888">
                  <c:v> 20-07-09 06:24:15</c:v>
                </c:pt>
                <c:pt idx="9889">
                  <c:v> 20-07-09 06:24:20</c:v>
                </c:pt>
                <c:pt idx="9890">
                  <c:v> 20-07-09 06:24:25</c:v>
                </c:pt>
                <c:pt idx="9891">
                  <c:v> 20-07-09 06:24:30</c:v>
                </c:pt>
                <c:pt idx="9892">
                  <c:v> 20-07-09 06:24:35</c:v>
                </c:pt>
                <c:pt idx="9893">
                  <c:v> 20-07-09 06:24:40</c:v>
                </c:pt>
                <c:pt idx="9894">
                  <c:v> 20-07-09 06:24:45</c:v>
                </c:pt>
                <c:pt idx="9895">
                  <c:v> 20-07-09 06:24:50</c:v>
                </c:pt>
                <c:pt idx="9896">
                  <c:v> 20-07-09 06:24:55</c:v>
                </c:pt>
                <c:pt idx="9897">
                  <c:v> 20-07-09 06:25:00</c:v>
                </c:pt>
                <c:pt idx="9898">
                  <c:v> 20-07-09 06:25:05</c:v>
                </c:pt>
                <c:pt idx="9899">
                  <c:v> 20-07-09 06:25:10</c:v>
                </c:pt>
                <c:pt idx="9900">
                  <c:v> 20-07-09 06:25:15</c:v>
                </c:pt>
                <c:pt idx="9901">
                  <c:v> 20-07-09 06:25:20</c:v>
                </c:pt>
                <c:pt idx="9902">
                  <c:v> 20-07-09 06:25:25</c:v>
                </c:pt>
                <c:pt idx="9903">
                  <c:v> 20-07-09 06:25:30</c:v>
                </c:pt>
                <c:pt idx="9904">
                  <c:v> 20-07-09 06:25:35</c:v>
                </c:pt>
                <c:pt idx="9905">
                  <c:v> 20-07-09 06:25:40</c:v>
                </c:pt>
                <c:pt idx="9906">
                  <c:v> 20-07-09 06:25:45</c:v>
                </c:pt>
                <c:pt idx="9907">
                  <c:v> 20-07-09 06:25:50</c:v>
                </c:pt>
                <c:pt idx="9908">
                  <c:v> 20-07-09 06:25:55</c:v>
                </c:pt>
                <c:pt idx="9909">
                  <c:v> 20-07-09 06:26:00</c:v>
                </c:pt>
                <c:pt idx="9910">
                  <c:v> 20-07-09 06:26:05</c:v>
                </c:pt>
                <c:pt idx="9911">
                  <c:v> 20-07-09 06:26:10</c:v>
                </c:pt>
                <c:pt idx="9912">
                  <c:v> 20-07-09 06:26:15</c:v>
                </c:pt>
                <c:pt idx="9913">
                  <c:v> 20-07-09 06:26:20</c:v>
                </c:pt>
                <c:pt idx="9914">
                  <c:v> 20-07-09 06:26:25</c:v>
                </c:pt>
                <c:pt idx="9915">
                  <c:v> 20-07-09 06:26:30</c:v>
                </c:pt>
                <c:pt idx="9916">
                  <c:v> 20-07-09 06:26:35</c:v>
                </c:pt>
                <c:pt idx="9917">
                  <c:v> 20-07-09 06:26:40</c:v>
                </c:pt>
                <c:pt idx="9918">
                  <c:v> 20-07-09 06:26:45</c:v>
                </c:pt>
                <c:pt idx="9919">
                  <c:v> 20-07-09 06:26:50</c:v>
                </c:pt>
                <c:pt idx="9920">
                  <c:v> 20-07-09 06:26:55</c:v>
                </c:pt>
                <c:pt idx="9921">
                  <c:v> 20-07-09 06:27:00</c:v>
                </c:pt>
                <c:pt idx="9922">
                  <c:v> 20-07-09 06:27:05</c:v>
                </c:pt>
                <c:pt idx="9923">
                  <c:v> 20-07-09 06:27:10</c:v>
                </c:pt>
                <c:pt idx="9924">
                  <c:v> 20-07-09 06:27:15</c:v>
                </c:pt>
                <c:pt idx="9925">
                  <c:v> 20-07-09 06:27:20</c:v>
                </c:pt>
                <c:pt idx="9926">
                  <c:v> 20-07-09 06:27:25</c:v>
                </c:pt>
                <c:pt idx="9927">
                  <c:v> 20-07-09 06:27:30</c:v>
                </c:pt>
                <c:pt idx="9928">
                  <c:v> 20-07-09 06:27:35</c:v>
                </c:pt>
                <c:pt idx="9929">
                  <c:v> 20-07-09 06:27:40</c:v>
                </c:pt>
                <c:pt idx="9930">
                  <c:v> 20-07-09 06:27:45</c:v>
                </c:pt>
                <c:pt idx="9931">
                  <c:v> 20-07-09 06:27:50</c:v>
                </c:pt>
                <c:pt idx="9932">
                  <c:v> 20-07-09 06:27:55</c:v>
                </c:pt>
                <c:pt idx="9933">
                  <c:v> 20-07-09 06:28:00</c:v>
                </c:pt>
                <c:pt idx="9934">
                  <c:v> 20-07-09 06:28:05</c:v>
                </c:pt>
                <c:pt idx="9935">
                  <c:v> 20-07-09 06:28:10</c:v>
                </c:pt>
                <c:pt idx="9936">
                  <c:v> 20-07-09 06:28:15</c:v>
                </c:pt>
                <c:pt idx="9937">
                  <c:v> 20-07-09 06:28:20</c:v>
                </c:pt>
                <c:pt idx="9938">
                  <c:v> 20-07-09 06:28:25</c:v>
                </c:pt>
                <c:pt idx="9939">
                  <c:v> 20-07-09 06:28:30</c:v>
                </c:pt>
                <c:pt idx="9940">
                  <c:v> 20-07-09 06:28:35</c:v>
                </c:pt>
                <c:pt idx="9941">
                  <c:v> 20-07-09 06:28:40</c:v>
                </c:pt>
                <c:pt idx="9942">
                  <c:v> 20-07-09 06:28:45</c:v>
                </c:pt>
                <c:pt idx="9943">
                  <c:v> 20-07-09 06:28:50</c:v>
                </c:pt>
                <c:pt idx="9944">
                  <c:v> 20-07-09 06:28:55</c:v>
                </c:pt>
                <c:pt idx="9945">
                  <c:v> 20-07-09 06:29:00</c:v>
                </c:pt>
                <c:pt idx="9946">
                  <c:v> 20-07-09 06:29:05</c:v>
                </c:pt>
                <c:pt idx="9947">
                  <c:v> 20-07-09 06:29:10</c:v>
                </c:pt>
                <c:pt idx="9948">
                  <c:v> 20-07-09 06:29:15</c:v>
                </c:pt>
                <c:pt idx="9949">
                  <c:v> 20-07-09 06:29:20</c:v>
                </c:pt>
                <c:pt idx="9950">
                  <c:v> 20-07-09 06:29:25</c:v>
                </c:pt>
                <c:pt idx="9951">
                  <c:v> 20-07-09 06:29:30</c:v>
                </c:pt>
                <c:pt idx="9952">
                  <c:v> 20-07-09 06:29:35</c:v>
                </c:pt>
                <c:pt idx="9953">
                  <c:v> 20-07-09 06:29:40</c:v>
                </c:pt>
                <c:pt idx="9954">
                  <c:v> 20-07-09 06:29:45</c:v>
                </c:pt>
                <c:pt idx="9955">
                  <c:v> 20-07-09 06:29:50</c:v>
                </c:pt>
                <c:pt idx="9956">
                  <c:v> 20-07-09 06:29:55</c:v>
                </c:pt>
                <c:pt idx="9957">
                  <c:v> 20-07-09 06:30:00</c:v>
                </c:pt>
                <c:pt idx="9958">
                  <c:v> 20-07-09 06:30:05</c:v>
                </c:pt>
                <c:pt idx="9959">
                  <c:v> 20-07-09 06:30:10</c:v>
                </c:pt>
                <c:pt idx="9960">
                  <c:v> 20-07-09 06:30:15</c:v>
                </c:pt>
                <c:pt idx="9961">
                  <c:v> 20-07-09 06:30:20</c:v>
                </c:pt>
                <c:pt idx="9962">
                  <c:v> 20-07-09 06:30:25</c:v>
                </c:pt>
                <c:pt idx="9963">
                  <c:v> 20-07-09 06:30:30</c:v>
                </c:pt>
                <c:pt idx="9964">
                  <c:v> 20-07-09 06:30:35</c:v>
                </c:pt>
                <c:pt idx="9965">
                  <c:v> 20-07-09 06:31:10</c:v>
                </c:pt>
                <c:pt idx="9966">
                  <c:v> 20-07-09 06:31:15</c:v>
                </c:pt>
                <c:pt idx="9967">
                  <c:v> 20-07-09 06:31:20</c:v>
                </c:pt>
                <c:pt idx="9968">
                  <c:v> 20-07-09 06:31:25</c:v>
                </c:pt>
                <c:pt idx="9969">
                  <c:v> 20-07-09 06:31:30</c:v>
                </c:pt>
                <c:pt idx="9970">
                  <c:v> 20-07-09 06:31:35</c:v>
                </c:pt>
                <c:pt idx="9971">
                  <c:v> 20-07-09 06:31:40</c:v>
                </c:pt>
                <c:pt idx="9972">
                  <c:v> 20-07-09 06:31:45</c:v>
                </c:pt>
                <c:pt idx="9973">
                  <c:v> 20-07-09 06:31:50</c:v>
                </c:pt>
                <c:pt idx="9974">
                  <c:v> 20-07-09 06:31:55</c:v>
                </c:pt>
                <c:pt idx="9975">
                  <c:v> 20-07-09 06:32:00</c:v>
                </c:pt>
                <c:pt idx="9976">
                  <c:v> 20-07-09 06:32:05</c:v>
                </c:pt>
                <c:pt idx="9977">
                  <c:v> 20-07-09 06:32:10</c:v>
                </c:pt>
                <c:pt idx="9978">
                  <c:v> 20-07-09 06:32:15</c:v>
                </c:pt>
                <c:pt idx="9979">
                  <c:v> 20-07-09 06:32:20</c:v>
                </c:pt>
                <c:pt idx="9980">
                  <c:v> 20-07-09 06:32:25</c:v>
                </c:pt>
                <c:pt idx="9981">
                  <c:v> 20-07-09 06:32:30</c:v>
                </c:pt>
                <c:pt idx="9982">
                  <c:v> 20-07-09 06:33:30</c:v>
                </c:pt>
                <c:pt idx="9983">
                  <c:v> 20-07-09 06:33:35</c:v>
                </c:pt>
                <c:pt idx="9984">
                  <c:v> 20-07-09 06:33:40</c:v>
                </c:pt>
                <c:pt idx="9985">
                  <c:v> 20-07-09 06:33:45</c:v>
                </c:pt>
                <c:pt idx="9986">
                  <c:v> 20-07-09 06:33:50</c:v>
                </c:pt>
                <c:pt idx="9987">
                  <c:v> 20-07-09 06:33:55</c:v>
                </c:pt>
                <c:pt idx="9988">
                  <c:v> 20-07-09 06:34:00</c:v>
                </c:pt>
                <c:pt idx="9989">
                  <c:v> 20-07-09 06:34:05</c:v>
                </c:pt>
                <c:pt idx="9990">
                  <c:v> 20-07-09 06:34:10</c:v>
                </c:pt>
                <c:pt idx="9991">
                  <c:v> 20-07-09 06:34:15</c:v>
                </c:pt>
                <c:pt idx="9992">
                  <c:v> 20-07-09 06:34:20</c:v>
                </c:pt>
                <c:pt idx="9993">
                  <c:v> 20-07-09 06:34:25</c:v>
                </c:pt>
                <c:pt idx="9994">
                  <c:v> 20-07-09 06:34:30</c:v>
                </c:pt>
                <c:pt idx="9995">
                  <c:v> 20-07-09 06:34:35</c:v>
                </c:pt>
                <c:pt idx="9996">
                  <c:v> 20-07-09 06:34:40</c:v>
                </c:pt>
                <c:pt idx="9997">
                  <c:v> 20-07-09 06:34:45</c:v>
                </c:pt>
                <c:pt idx="9998">
                  <c:v> 20-07-09 06:34:50</c:v>
                </c:pt>
                <c:pt idx="9999">
                  <c:v> 20-07-09 06:34:55</c:v>
                </c:pt>
                <c:pt idx="10000">
                  <c:v> 20-07-09 06:35:00</c:v>
                </c:pt>
                <c:pt idx="10001">
                  <c:v> 20-07-09 06:35:05</c:v>
                </c:pt>
                <c:pt idx="10002">
                  <c:v> 20-07-09 06:35:10</c:v>
                </c:pt>
                <c:pt idx="10003">
                  <c:v> 20-07-09 06:35:15</c:v>
                </c:pt>
                <c:pt idx="10004">
                  <c:v> 20-07-09 06:35:20</c:v>
                </c:pt>
                <c:pt idx="10005">
                  <c:v> 20-07-09 06:35:25</c:v>
                </c:pt>
                <c:pt idx="10006">
                  <c:v> 20-07-09 06:35:30</c:v>
                </c:pt>
                <c:pt idx="10007">
                  <c:v> 20-07-09 06:35:35</c:v>
                </c:pt>
                <c:pt idx="10008">
                  <c:v> 20-07-09 06:35:40</c:v>
                </c:pt>
                <c:pt idx="10009">
                  <c:v> 20-07-09 06:35:45</c:v>
                </c:pt>
                <c:pt idx="10010">
                  <c:v> 20-07-09 06:35:50</c:v>
                </c:pt>
                <c:pt idx="10011">
                  <c:v> 20-07-09 06:35:55</c:v>
                </c:pt>
                <c:pt idx="10012">
                  <c:v> 20-07-09 06:36:00</c:v>
                </c:pt>
                <c:pt idx="10013">
                  <c:v> 20-07-09 06:36:05</c:v>
                </c:pt>
                <c:pt idx="10014">
                  <c:v> 20-07-09 06:36:10</c:v>
                </c:pt>
                <c:pt idx="10015">
                  <c:v> 20-07-09 06:36:20</c:v>
                </c:pt>
                <c:pt idx="10016">
                  <c:v> 20-07-09 06:36:25</c:v>
                </c:pt>
                <c:pt idx="10017">
                  <c:v> 20-07-09 06:36:30</c:v>
                </c:pt>
                <c:pt idx="10018">
                  <c:v> 20-07-09 06:36:35</c:v>
                </c:pt>
                <c:pt idx="10019">
                  <c:v> 20-07-09 06:36:40</c:v>
                </c:pt>
                <c:pt idx="10020">
                  <c:v> 20-07-09 06:36:45</c:v>
                </c:pt>
                <c:pt idx="10021">
                  <c:v> 20-07-09 06:36:50</c:v>
                </c:pt>
                <c:pt idx="10022">
                  <c:v> 20-07-09 06:36:55</c:v>
                </c:pt>
                <c:pt idx="10023">
                  <c:v> 20-07-09 06:37:00</c:v>
                </c:pt>
                <c:pt idx="10024">
                  <c:v> 20-07-09 06:37:05</c:v>
                </c:pt>
                <c:pt idx="10025">
                  <c:v> 20-07-09 06:37:10</c:v>
                </c:pt>
                <c:pt idx="10026">
                  <c:v> 20-07-09 06:37:15</c:v>
                </c:pt>
                <c:pt idx="10027">
                  <c:v> 20-07-09 06:37:20</c:v>
                </c:pt>
                <c:pt idx="10028">
                  <c:v> 20-07-09 06:37:25</c:v>
                </c:pt>
                <c:pt idx="10029">
                  <c:v> 20-07-09 06:37:30</c:v>
                </c:pt>
                <c:pt idx="10030">
                  <c:v> 20-07-09 06:37:35</c:v>
                </c:pt>
                <c:pt idx="10031">
                  <c:v> 20-07-09 06:37:40</c:v>
                </c:pt>
                <c:pt idx="10032">
                  <c:v> 20-07-09 06:37:45</c:v>
                </c:pt>
                <c:pt idx="10033">
                  <c:v> 20-07-09 06:37:50</c:v>
                </c:pt>
                <c:pt idx="10034">
                  <c:v> 20-07-09 06:37:55</c:v>
                </c:pt>
                <c:pt idx="10035">
                  <c:v> 20-07-09 06:38:00</c:v>
                </c:pt>
                <c:pt idx="10036">
                  <c:v> 20-07-09 06:38:05</c:v>
                </c:pt>
                <c:pt idx="10037">
                  <c:v> 20-07-09 06:38:10</c:v>
                </c:pt>
                <c:pt idx="10038">
                  <c:v> 20-07-09 06:38:15</c:v>
                </c:pt>
                <c:pt idx="10039">
                  <c:v> 20-07-09 06:38:20</c:v>
                </c:pt>
                <c:pt idx="10040">
                  <c:v> 20-07-09 06:38:25</c:v>
                </c:pt>
                <c:pt idx="10041">
                  <c:v> 20-07-09 06:38:30</c:v>
                </c:pt>
                <c:pt idx="10042">
                  <c:v> 20-07-09 06:38:35</c:v>
                </c:pt>
                <c:pt idx="10043">
                  <c:v> 20-07-09 06:38:40</c:v>
                </c:pt>
                <c:pt idx="10044">
                  <c:v> 20-07-09 06:38:45</c:v>
                </c:pt>
                <c:pt idx="10045">
                  <c:v> 20-07-09 06:38:50</c:v>
                </c:pt>
                <c:pt idx="10046">
                  <c:v> 20-07-09 06:38:55</c:v>
                </c:pt>
                <c:pt idx="10047">
                  <c:v> 20-07-09 06:39:00</c:v>
                </c:pt>
                <c:pt idx="10048">
                  <c:v> 20-07-09 06:39:05</c:v>
                </c:pt>
                <c:pt idx="10049">
                  <c:v> 20-07-09 06:39:10</c:v>
                </c:pt>
                <c:pt idx="10050">
                  <c:v> 20-07-09 06:39:15</c:v>
                </c:pt>
                <c:pt idx="10051">
                  <c:v> 20-07-09 06:39:20</c:v>
                </c:pt>
                <c:pt idx="10052">
                  <c:v> 20-07-09 06:39:25</c:v>
                </c:pt>
                <c:pt idx="10053">
                  <c:v> 20-07-09 06:39:30</c:v>
                </c:pt>
                <c:pt idx="10054">
                  <c:v> 20-07-09 06:39:35</c:v>
                </c:pt>
                <c:pt idx="10055">
                  <c:v> 20-07-09 06:39:40</c:v>
                </c:pt>
                <c:pt idx="10056">
                  <c:v> 20-07-09 06:39:45</c:v>
                </c:pt>
                <c:pt idx="10057">
                  <c:v> 20-07-09 06:39:50</c:v>
                </c:pt>
                <c:pt idx="10058">
                  <c:v> 20-07-09 06:39:55</c:v>
                </c:pt>
                <c:pt idx="10059">
                  <c:v> 20-07-09 06:40:00</c:v>
                </c:pt>
                <c:pt idx="10060">
                  <c:v> 20-07-09 06:40:05</c:v>
                </c:pt>
                <c:pt idx="10061">
                  <c:v> 20-07-09 06:40:10</c:v>
                </c:pt>
                <c:pt idx="10062">
                  <c:v> 20-07-09 06:40:15</c:v>
                </c:pt>
                <c:pt idx="10063">
                  <c:v> 20-07-09 06:40:20</c:v>
                </c:pt>
                <c:pt idx="10064">
                  <c:v> 20-07-09 06:40:45</c:v>
                </c:pt>
                <c:pt idx="10065">
                  <c:v> 20-07-09 06:40:50</c:v>
                </c:pt>
                <c:pt idx="10066">
                  <c:v> 20-07-09 06:40:55</c:v>
                </c:pt>
                <c:pt idx="10067">
                  <c:v> 20-07-09 06:41:00</c:v>
                </c:pt>
                <c:pt idx="10068">
                  <c:v> 20-07-09 06:41:05</c:v>
                </c:pt>
                <c:pt idx="10069">
                  <c:v> 20-07-09 06:41:10</c:v>
                </c:pt>
                <c:pt idx="10070">
                  <c:v> 20-07-09 06:41:15</c:v>
                </c:pt>
                <c:pt idx="10071">
                  <c:v> 20-07-09 06:41:20</c:v>
                </c:pt>
                <c:pt idx="10072">
                  <c:v> 20-07-09 06:41:25</c:v>
                </c:pt>
                <c:pt idx="10073">
                  <c:v> 20-07-09 06:41:30</c:v>
                </c:pt>
                <c:pt idx="10074">
                  <c:v> 20-07-09 06:41:35</c:v>
                </c:pt>
                <c:pt idx="10075">
                  <c:v> 20-07-09 06:41:40</c:v>
                </c:pt>
                <c:pt idx="10076">
                  <c:v> 20-07-09 06:42:10</c:v>
                </c:pt>
                <c:pt idx="10077">
                  <c:v> 20-07-09 06:42:15</c:v>
                </c:pt>
                <c:pt idx="10078">
                  <c:v> 20-07-09 06:42:20</c:v>
                </c:pt>
                <c:pt idx="10079">
                  <c:v> 20-07-09 06:42:25</c:v>
                </c:pt>
                <c:pt idx="10080">
                  <c:v> 20-07-09 06:42:30</c:v>
                </c:pt>
                <c:pt idx="10081">
                  <c:v> 20-07-09 06:42:35</c:v>
                </c:pt>
                <c:pt idx="10082">
                  <c:v> 20-07-09 06:42:40</c:v>
                </c:pt>
                <c:pt idx="10083">
                  <c:v> 20-07-09 06:42:45</c:v>
                </c:pt>
                <c:pt idx="10084">
                  <c:v> 20-07-09 06:42:50</c:v>
                </c:pt>
                <c:pt idx="10085">
                  <c:v> 20-07-09 06:42:55</c:v>
                </c:pt>
                <c:pt idx="10086">
                  <c:v> 20-07-09 06:43:00</c:v>
                </c:pt>
                <c:pt idx="10087">
                  <c:v> 20-07-09 06:43:05</c:v>
                </c:pt>
                <c:pt idx="10088">
                  <c:v> 20-07-09 06:43:10</c:v>
                </c:pt>
                <c:pt idx="10089">
                  <c:v> 20-07-09 06:43:15</c:v>
                </c:pt>
                <c:pt idx="10090">
                  <c:v> 20-07-09 06:43:20</c:v>
                </c:pt>
                <c:pt idx="10091">
                  <c:v> 20-07-09 06:43:25</c:v>
                </c:pt>
                <c:pt idx="10092">
                  <c:v> 20-07-09 06:43:30</c:v>
                </c:pt>
                <c:pt idx="10093">
                  <c:v> 20-07-09 06:44:15</c:v>
                </c:pt>
                <c:pt idx="10094">
                  <c:v> 20-07-09 06:44:20</c:v>
                </c:pt>
                <c:pt idx="10095">
                  <c:v> 20-07-09 06:44:25</c:v>
                </c:pt>
                <c:pt idx="10096">
                  <c:v> 20-07-09 06:44:30</c:v>
                </c:pt>
                <c:pt idx="10097">
                  <c:v> 20-07-09 06:44:35</c:v>
                </c:pt>
                <c:pt idx="10098">
                  <c:v> 20-07-09 06:44:40</c:v>
                </c:pt>
                <c:pt idx="10099">
                  <c:v> 20-07-09 06:44:45</c:v>
                </c:pt>
                <c:pt idx="10100">
                  <c:v> 20-07-09 06:44:50</c:v>
                </c:pt>
                <c:pt idx="10101">
                  <c:v> 20-07-09 06:44:55</c:v>
                </c:pt>
                <c:pt idx="10102">
                  <c:v> 20-07-09 06:45:00</c:v>
                </c:pt>
                <c:pt idx="10103">
                  <c:v> 20-07-09 06:45:05</c:v>
                </c:pt>
                <c:pt idx="10104">
                  <c:v> 20-07-09 06:45:10</c:v>
                </c:pt>
                <c:pt idx="10105">
                  <c:v> 20-07-09 06:46:00</c:v>
                </c:pt>
                <c:pt idx="10106">
                  <c:v> 20-07-09 06:46:05</c:v>
                </c:pt>
                <c:pt idx="10107">
                  <c:v> 20-07-09 06:46:10</c:v>
                </c:pt>
                <c:pt idx="10108">
                  <c:v> 20-07-09 06:46:15</c:v>
                </c:pt>
                <c:pt idx="10109">
                  <c:v> 20-07-09 06:46:20</c:v>
                </c:pt>
                <c:pt idx="10110">
                  <c:v> 20-07-09 06:46:25</c:v>
                </c:pt>
                <c:pt idx="10111">
                  <c:v> 20-07-09 06:46:30</c:v>
                </c:pt>
                <c:pt idx="10112">
                  <c:v> 20-07-09 06:46:35</c:v>
                </c:pt>
                <c:pt idx="10113">
                  <c:v> 20-07-09 06:46:40</c:v>
                </c:pt>
                <c:pt idx="10114">
                  <c:v> 20-07-09 06:46:45</c:v>
                </c:pt>
                <c:pt idx="10115">
                  <c:v> 20-07-09 06:46:50</c:v>
                </c:pt>
                <c:pt idx="10116">
                  <c:v> 20-07-09 06:46:55</c:v>
                </c:pt>
                <c:pt idx="10117">
                  <c:v> 20-07-09 06:47:10</c:v>
                </c:pt>
                <c:pt idx="10118">
                  <c:v> 20-07-09 06:47:15</c:v>
                </c:pt>
                <c:pt idx="10119">
                  <c:v> 20-07-09 06:47:20</c:v>
                </c:pt>
                <c:pt idx="10120">
                  <c:v> 20-07-09 06:47:25</c:v>
                </c:pt>
                <c:pt idx="10121">
                  <c:v> 20-07-09 06:47:30</c:v>
                </c:pt>
                <c:pt idx="10122">
                  <c:v> 20-07-09 06:47:35</c:v>
                </c:pt>
                <c:pt idx="10123">
                  <c:v> 20-07-09 06:47:40</c:v>
                </c:pt>
                <c:pt idx="10124">
                  <c:v> 20-07-09 06:47:45</c:v>
                </c:pt>
                <c:pt idx="10125">
                  <c:v> 20-07-09 06:47:50</c:v>
                </c:pt>
                <c:pt idx="10126">
                  <c:v> 20-07-09 06:47:55</c:v>
                </c:pt>
                <c:pt idx="10127">
                  <c:v> 20-07-09 06:48:00</c:v>
                </c:pt>
                <c:pt idx="10128">
                  <c:v> 20-07-09 06:48:05</c:v>
                </c:pt>
                <c:pt idx="10129">
                  <c:v> 20-07-09 06:48:10</c:v>
                </c:pt>
                <c:pt idx="10130">
                  <c:v> 20-07-09 06:48:15</c:v>
                </c:pt>
                <c:pt idx="10131">
                  <c:v> 20-07-09 06:48:20</c:v>
                </c:pt>
                <c:pt idx="10132">
                  <c:v> 20-07-09 06:48:25</c:v>
                </c:pt>
                <c:pt idx="10133">
                  <c:v> 20-07-09 06:48:30</c:v>
                </c:pt>
                <c:pt idx="10134">
                  <c:v> 20-07-09 06:48:35</c:v>
                </c:pt>
                <c:pt idx="10135">
                  <c:v> 20-07-09 06:48:40</c:v>
                </c:pt>
                <c:pt idx="10136">
                  <c:v> 20-07-09 06:48:45</c:v>
                </c:pt>
                <c:pt idx="10137">
                  <c:v> 20-07-09 06:48:50</c:v>
                </c:pt>
                <c:pt idx="10138">
                  <c:v> 20-07-09 06:48:55</c:v>
                </c:pt>
                <c:pt idx="10139">
                  <c:v> 20-07-09 06:49:00</c:v>
                </c:pt>
                <c:pt idx="10140">
                  <c:v> 20-07-09 06:49:05</c:v>
                </c:pt>
                <c:pt idx="10141">
                  <c:v> 20-07-09 06:49:10</c:v>
                </c:pt>
                <c:pt idx="10142">
                  <c:v> 20-07-09 06:49:15</c:v>
                </c:pt>
                <c:pt idx="10143">
                  <c:v> 20-07-09 06:49:20</c:v>
                </c:pt>
                <c:pt idx="10144">
                  <c:v> 20-07-09 06:49:25</c:v>
                </c:pt>
                <c:pt idx="10145">
                  <c:v> 20-07-09 06:49:30</c:v>
                </c:pt>
                <c:pt idx="10146">
                  <c:v> 20-07-09 06:49:35</c:v>
                </c:pt>
                <c:pt idx="10147">
                  <c:v> 20-07-09 06:49:40</c:v>
                </c:pt>
                <c:pt idx="10148">
                  <c:v> 20-07-09 06:49:45</c:v>
                </c:pt>
                <c:pt idx="10149">
                  <c:v> 20-07-09 06:49:50</c:v>
                </c:pt>
                <c:pt idx="10150">
                  <c:v> 20-07-09 06:49:55</c:v>
                </c:pt>
                <c:pt idx="10151">
                  <c:v> 20-07-09 06:50:00</c:v>
                </c:pt>
                <c:pt idx="10152">
                  <c:v> 20-07-09 06:50:05</c:v>
                </c:pt>
                <c:pt idx="10153">
                  <c:v> 20-07-09 06:50:10</c:v>
                </c:pt>
                <c:pt idx="10154">
                  <c:v> 20-07-09 06:50:15</c:v>
                </c:pt>
                <c:pt idx="10155">
                  <c:v> 20-07-09 06:50:20</c:v>
                </c:pt>
                <c:pt idx="10156">
                  <c:v> 20-07-09 06:50:25</c:v>
                </c:pt>
                <c:pt idx="10157">
                  <c:v> 20-07-09 06:50:30</c:v>
                </c:pt>
                <c:pt idx="10158">
                  <c:v> 20-07-09 06:50:35</c:v>
                </c:pt>
                <c:pt idx="10159">
                  <c:v> 20-07-09 06:50:40</c:v>
                </c:pt>
                <c:pt idx="10160">
                  <c:v> 20-07-09 06:50:45</c:v>
                </c:pt>
                <c:pt idx="10161">
                  <c:v> 20-07-09 06:50:50</c:v>
                </c:pt>
                <c:pt idx="10162">
                  <c:v> 20-07-09 06:50:55</c:v>
                </c:pt>
                <c:pt idx="10163">
                  <c:v> 20-07-09 06:51:00</c:v>
                </c:pt>
                <c:pt idx="10164">
                  <c:v> 20-07-09 06:51:20</c:v>
                </c:pt>
                <c:pt idx="10165">
                  <c:v> 20-07-09 06:51:25</c:v>
                </c:pt>
                <c:pt idx="10166">
                  <c:v> 20-07-09 06:51:30</c:v>
                </c:pt>
                <c:pt idx="10167">
                  <c:v> 20-07-09 06:51:35</c:v>
                </c:pt>
                <c:pt idx="10168">
                  <c:v> 20-07-09 06:51:40</c:v>
                </c:pt>
                <c:pt idx="10169">
                  <c:v> 20-07-09 06:51:45</c:v>
                </c:pt>
                <c:pt idx="10170">
                  <c:v> 20-07-09 06:51:50</c:v>
                </c:pt>
                <c:pt idx="10171">
                  <c:v> 20-07-09 06:51:55</c:v>
                </c:pt>
                <c:pt idx="10172">
                  <c:v> 20-07-09 06:52:00</c:v>
                </c:pt>
                <c:pt idx="10173">
                  <c:v> 20-07-09 06:52:05</c:v>
                </c:pt>
                <c:pt idx="10174">
                  <c:v> 20-07-09 06:52:10</c:v>
                </c:pt>
                <c:pt idx="10175">
                  <c:v> 20-07-09 06:52:15</c:v>
                </c:pt>
                <c:pt idx="10176">
                  <c:v> 20-07-09 06:52:20</c:v>
                </c:pt>
                <c:pt idx="10177">
                  <c:v> 20-07-09 06:52:25</c:v>
                </c:pt>
                <c:pt idx="10178">
                  <c:v> 20-07-09 06:52:30</c:v>
                </c:pt>
                <c:pt idx="10179">
                  <c:v> 20-07-09 06:52:35</c:v>
                </c:pt>
                <c:pt idx="10180">
                  <c:v> 20-07-09 06:52:40</c:v>
                </c:pt>
                <c:pt idx="10181">
                  <c:v> 20-07-09 06:52:45</c:v>
                </c:pt>
                <c:pt idx="10182">
                  <c:v> 20-07-09 06:52:50</c:v>
                </c:pt>
                <c:pt idx="10183">
                  <c:v> 20-07-09 06:52:55</c:v>
                </c:pt>
                <c:pt idx="10184">
                  <c:v> 20-07-09 06:53:00</c:v>
                </c:pt>
                <c:pt idx="10185">
                  <c:v> 20-07-09 06:53:05</c:v>
                </c:pt>
                <c:pt idx="10186">
                  <c:v> 20-07-09 06:53:10</c:v>
                </c:pt>
                <c:pt idx="10187">
                  <c:v> 20-07-09 06:53:15</c:v>
                </c:pt>
                <c:pt idx="10188">
                  <c:v> 20-07-09 06:53:20</c:v>
                </c:pt>
                <c:pt idx="10189">
                  <c:v> 20-07-09 06:53:25</c:v>
                </c:pt>
                <c:pt idx="10190">
                  <c:v> 20-07-09 06:53:30</c:v>
                </c:pt>
                <c:pt idx="10191">
                  <c:v> 20-07-09 06:53:35</c:v>
                </c:pt>
                <c:pt idx="10192">
                  <c:v> 20-07-09 06:53:40</c:v>
                </c:pt>
                <c:pt idx="10193">
                  <c:v> 20-07-09 06:53:45</c:v>
                </c:pt>
                <c:pt idx="10194">
                  <c:v> 20-07-09 06:53:50</c:v>
                </c:pt>
                <c:pt idx="10195">
                  <c:v> 20-07-09 06:53:55</c:v>
                </c:pt>
                <c:pt idx="10196">
                  <c:v> 20-07-09 06:54:00</c:v>
                </c:pt>
                <c:pt idx="10197">
                  <c:v> 20-07-09 06:54:05</c:v>
                </c:pt>
                <c:pt idx="10198">
                  <c:v> 20-07-09 06:54:10</c:v>
                </c:pt>
                <c:pt idx="10199">
                  <c:v> 20-07-09 06:54:15</c:v>
                </c:pt>
                <c:pt idx="10200">
                  <c:v> 20-07-09 06:54:20</c:v>
                </c:pt>
                <c:pt idx="10201">
                  <c:v> 20-07-09 06:54:25</c:v>
                </c:pt>
                <c:pt idx="10202">
                  <c:v> 20-07-09 06:54:30</c:v>
                </c:pt>
                <c:pt idx="10203">
                  <c:v> 20-07-09 06:54:35</c:v>
                </c:pt>
                <c:pt idx="10204">
                  <c:v> 20-07-09 06:54:40</c:v>
                </c:pt>
                <c:pt idx="10205">
                  <c:v> 20-07-09 06:54:45</c:v>
                </c:pt>
                <c:pt idx="10206">
                  <c:v> 20-07-09 06:54:50</c:v>
                </c:pt>
                <c:pt idx="10207">
                  <c:v> 20-07-09 06:54:55</c:v>
                </c:pt>
                <c:pt idx="10208">
                  <c:v> 20-07-09 06:55:00</c:v>
                </c:pt>
                <c:pt idx="10209">
                  <c:v> 20-07-09 06:55:05</c:v>
                </c:pt>
                <c:pt idx="10210">
                  <c:v> 20-07-09 06:55:10</c:v>
                </c:pt>
                <c:pt idx="10211">
                  <c:v> 20-07-09 06:55:15</c:v>
                </c:pt>
                <c:pt idx="10212">
                  <c:v> 20-07-09 06:55:20</c:v>
                </c:pt>
                <c:pt idx="10213">
                  <c:v> 20-07-09 06:55:25</c:v>
                </c:pt>
                <c:pt idx="10214">
                  <c:v> 20-07-09 06:55:30</c:v>
                </c:pt>
                <c:pt idx="10215">
                  <c:v> 20-07-09 06:55:35</c:v>
                </c:pt>
                <c:pt idx="10216">
                  <c:v> 20-07-09 06:55:40</c:v>
                </c:pt>
                <c:pt idx="10217">
                  <c:v> 20-07-09 06:55:45</c:v>
                </c:pt>
                <c:pt idx="10218">
                  <c:v> 20-07-09 06:55:50</c:v>
                </c:pt>
                <c:pt idx="10219">
                  <c:v> 20-07-09 06:55:55</c:v>
                </c:pt>
                <c:pt idx="10220">
                  <c:v> 20-07-09 06:56:00</c:v>
                </c:pt>
                <c:pt idx="10221">
                  <c:v> 20-07-09 06:56:05</c:v>
                </c:pt>
                <c:pt idx="10222">
                  <c:v> 20-07-09 06:56:10</c:v>
                </c:pt>
                <c:pt idx="10223">
                  <c:v> 20-07-09 06:56:15</c:v>
                </c:pt>
                <c:pt idx="10224">
                  <c:v> 20-07-09 06:56:20</c:v>
                </c:pt>
                <c:pt idx="10225">
                  <c:v> 20-07-09 06:56:25</c:v>
                </c:pt>
                <c:pt idx="10226">
                  <c:v> 20-07-09 06:56:30</c:v>
                </c:pt>
                <c:pt idx="10227">
                  <c:v> 20-07-09 06:56:35</c:v>
                </c:pt>
                <c:pt idx="10228">
                  <c:v> 20-07-09 06:56:40</c:v>
                </c:pt>
                <c:pt idx="10229">
                  <c:v> 20-07-09 06:56:45</c:v>
                </c:pt>
                <c:pt idx="10230">
                  <c:v> 20-07-09 06:56:50</c:v>
                </c:pt>
                <c:pt idx="10231">
                  <c:v> 20-07-09 06:56:55</c:v>
                </c:pt>
                <c:pt idx="10232">
                  <c:v> 20-07-09 06:57:00</c:v>
                </c:pt>
                <c:pt idx="10233">
                  <c:v> 20-07-09 06:57:05</c:v>
                </c:pt>
                <c:pt idx="10234">
                  <c:v> 20-07-09 06:57:10</c:v>
                </c:pt>
                <c:pt idx="10235">
                  <c:v> 20-07-09 06:57:15</c:v>
                </c:pt>
                <c:pt idx="10236">
                  <c:v> 20-07-09 06:57:20</c:v>
                </c:pt>
                <c:pt idx="10237">
                  <c:v> 20-07-09 06:57:25</c:v>
                </c:pt>
                <c:pt idx="10238">
                  <c:v> 20-07-09 06:57:30</c:v>
                </c:pt>
                <c:pt idx="10239">
                  <c:v> 20-07-09 06:57:35</c:v>
                </c:pt>
                <c:pt idx="10240">
                  <c:v> 20-07-09 06:57:40</c:v>
                </c:pt>
                <c:pt idx="10241">
                  <c:v> 20-07-09 06:57:45</c:v>
                </c:pt>
                <c:pt idx="10242">
                  <c:v> 20-07-09 06:57:50</c:v>
                </c:pt>
                <c:pt idx="10243">
                  <c:v> 20-07-09 06:57:55</c:v>
                </c:pt>
                <c:pt idx="10244">
                  <c:v> 20-07-09 06:58:00</c:v>
                </c:pt>
                <c:pt idx="10245">
                  <c:v> 20-07-09 06:58:05</c:v>
                </c:pt>
                <c:pt idx="10246">
                  <c:v> 20-07-09 06:58:10</c:v>
                </c:pt>
                <c:pt idx="10247">
                  <c:v> 20-07-09 06:58:15</c:v>
                </c:pt>
                <c:pt idx="10248">
                  <c:v> 20-07-09 06:58:20</c:v>
                </c:pt>
                <c:pt idx="10249">
                  <c:v> 20-07-09 06:58:25</c:v>
                </c:pt>
                <c:pt idx="10250">
                  <c:v> 20-07-09 06:58:30</c:v>
                </c:pt>
                <c:pt idx="10251">
                  <c:v> 20-07-09 06:58:35</c:v>
                </c:pt>
                <c:pt idx="10252">
                  <c:v> 20-07-09 06:58:40</c:v>
                </c:pt>
                <c:pt idx="10253">
                  <c:v> 20-07-09 06:58:45</c:v>
                </c:pt>
                <c:pt idx="10254">
                  <c:v> 20-07-09 06:58:50</c:v>
                </c:pt>
                <c:pt idx="10255">
                  <c:v> 20-07-09 06:58:55</c:v>
                </c:pt>
                <c:pt idx="10256">
                  <c:v> 20-07-09 06:59:00</c:v>
                </c:pt>
                <c:pt idx="10257">
                  <c:v> 20-07-09 06:59:05</c:v>
                </c:pt>
                <c:pt idx="10258">
                  <c:v> 20-07-09 06:59:10</c:v>
                </c:pt>
                <c:pt idx="10259">
                  <c:v> 20-07-09 06:59:15</c:v>
                </c:pt>
                <c:pt idx="10260">
                  <c:v> 20-07-09 06:59:20</c:v>
                </c:pt>
                <c:pt idx="10261">
                  <c:v> 20-07-09 06:59:25</c:v>
                </c:pt>
                <c:pt idx="10262">
                  <c:v> 20-07-09 06:59:30</c:v>
                </c:pt>
                <c:pt idx="10263">
                  <c:v> 20-07-09 06:59:35</c:v>
                </c:pt>
                <c:pt idx="10264">
                  <c:v> 20-07-09 06:59:40</c:v>
                </c:pt>
                <c:pt idx="10265">
                  <c:v> 20-07-09 06:59:45</c:v>
                </c:pt>
                <c:pt idx="10266">
                  <c:v> 20-07-09 06:59:50</c:v>
                </c:pt>
                <c:pt idx="10267">
                  <c:v> 20-07-09 06:59:55</c:v>
                </c:pt>
                <c:pt idx="10268">
                  <c:v> 20-07-09 07:00:00</c:v>
                </c:pt>
                <c:pt idx="10269">
                  <c:v> 20-07-09 07:00:05</c:v>
                </c:pt>
                <c:pt idx="10270">
                  <c:v> 20-07-09 07:00:10</c:v>
                </c:pt>
                <c:pt idx="10271">
                  <c:v> 20-07-09 07:00:15</c:v>
                </c:pt>
                <c:pt idx="10272">
                  <c:v> 20-07-09 07:00:20</c:v>
                </c:pt>
                <c:pt idx="10273">
                  <c:v> 20-07-09 07:00:25</c:v>
                </c:pt>
                <c:pt idx="10274">
                  <c:v> 20-07-09 07:00:30</c:v>
                </c:pt>
                <c:pt idx="10275">
                  <c:v> 20-07-09 07:00:35</c:v>
                </c:pt>
                <c:pt idx="10276">
                  <c:v> 20-07-09 07:00:40</c:v>
                </c:pt>
                <c:pt idx="10277">
                  <c:v> 20-07-09 07:00:45</c:v>
                </c:pt>
                <c:pt idx="10278">
                  <c:v> 20-07-09 07:00:50</c:v>
                </c:pt>
                <c:pt idx="10279">
                  <c:v> 20-07-09 07:00:55</c:v>
                </c:pt>
                <c:pt idx="10280">
                  <c:v> 20-07-09 07:01:00</c:v>
                </c:pt>
                <c:pt idx="10281">
                  <c:v> 20-07-09 07:01:05</c:v>
                </c:pt>
                <c:pt idx="10282">
                  <c:v> 20-07-09 07:01:10</c:v>
                </c:pt>
                <c:pt idx="10283">
                  <c:v> 20-07-09 07:01:15</c:v>
                </c:pt>
                <c:pt idx="10284">
                  <c:v> 20-07-09 07:01:20</c:v>
                </c:pt>
                <c:pt idx="10285">
                  <c:v> 20-07-09 07:01:25</c:v>
                </c:pt>
                <c:pt idx="10286">
                  <c:v> 20-07-09 07:01:30</c:v>
                </c:pt>
                <c:pt idx="10287">
                  <c:v> 20-07-09 07:01:35</c:v>
                </c:pt>
                <c:pt idx="10288">
                  <c:v> 20-07-09 07:01:40</c:v>
                </c:pt>
                <c:pt idx="10289">
                  <c:v> 20-07-09 07:01:45</c:v>
                </c:pt>
                <c:pt idx="10290">
                  <c:v> 20-07-09 07:01:50</c:v>
                </c:pt>
                <c:pt idx="10291">
                  <c:v> 20-07-09 07:01:55</c:v>
                </c:pt>
                <c:pt idx="10292">
                  <c:v> 20-07-09 07:02:00</c:v>
                </c:pt>
                <c:pt idx="10293">
                  <c:v> 20-07-09 07:02:05</c:v>
                </c:pt>
                <c:pt idx="10294">
                  <c:v> 20-07-09 07:02:10</c:v>
                </c:pt>
                <c:pt idx="10295">
                  <c:v> 20-07-09 07:02:15</c:v>
                </c:pt>
                <c:pt idx="10296">
                  <c:v> 20-07-09 07:02:20</c:v>
                </c:pt>
                <c:pt idx="10297">
                  <c:v> 20-07-09 07:02:25</c:v>
                </c:pt>
                <c:pt idx="10298">
                  <c:v> 20-07-09 07:02:30</c:v>
                </c:pt>
                <c:pt idx="10299">
                  <c:v> 20-07-09 07:02:35</c:v>
                </c:pt>
                <c:pt idx="10300">
                  <c:v> 20-07-09 07:02:40</c:v>
                </c:pt>
                <c:pt idx="10301">
                  <c:v> 20-07-09 07:02:45</c:v>
                </c:pt>
                <c:pt idx="10302">
                  <c:v> 20-07-09 07:02:50</c:v>
                </c:pt>
                <c:pt idx="10303">
                  <c:v> 20-07-09 07:02:55</c:v>
                </c:pt>
                <c:pt idx="10304">
                  <c:v> 20-07-09 07:03:00</c:v>
                </c:pt>
                <c:pt idx="10305">
                  <c:v> 20-07-09 07:03:05</c:v>
                </c:pt>
                <c:pt idx="10306">
                  <c:v> 20-07-09 07:03:10</c:v>
                </c:pt>
                <c:pt idx="10307">
                  <c:v> 20-07-09 07:03:15</c:v>
                </c:pt>
                <c:pt idx="10308">
                  <c:v> 20-07-09 07:03:20</c:v>
                </c:pt>
                <c:pt idx="10309">
                  <c:v> 20-07-09 07:03:25</c:v>
                </c:pt>
                <c:pt idx="10310">
                  <c:v> 20-07-09 07:03:30</c:v>
                </c:pt>
                <c:pt idx="10311">
                  <c:v> 20-07-09 07:03:35</c:v>
                </c:pt>
                <c:pt idx="10312">
                  <c:v> 20-07-09 07:03:40</c:v>
                </c:pt>
                <c:pt idx="10313">
                  <c:v> 20-07-09 07:03:45</c:v>
                </c:pt>
                <c:pt idx="10314">
                  <c:v> 20-07-09 07:03:50</c:v>
                </c:pt>
                <c:pt idx="10315">
                  <c:v> 20-07-09 07:03:55</c:v>
                </c:pt>
                <c:pt idx="10316">
                  <c:v> 20-07-09 07:04:00</c:v>
                </c:pt>
                <c:pt idx="10317">
                  <c:v> 20-07-09 07:04:05</c:v>
                </c:pt>
                <c:pt idx="10318">
                  <c:v> 20-07-09 07:04:10</c:v>
                </c:pt>
                <c:pt idx="10319">
                  <c:v> 20-07-09 07:04:15</c:v>
                </c:pt>
                <c:pt idx="10320">
                  <c:v> 20-07-09 07:04:20</c:v>
                </c:pt>
                <c:pt idx="10321">
                  <c:v> 20-07-09 07:04:25</c:v>
                </c:pt>
                <c:pt idx="10322">
                  <c:v> 20-07-09 07:04:30</c:v>
                </c:pt>
                <c:pt idx="10323">
                  <c:v> 20-07-09 07:05:00</c:v>
                </c:pt>
                <c:pt idx="10324">
                  <c:v> 20-07-09 07:05:05</c:v>
                </c:pt>
                <c:pt idx="10325">
                  <c:v> 20-07-09 07:05:10</c:v>
                </c:pt>
                <c:pt idx="10326">
                  <c:v> 20-07-09 07:05:15</c:v>
                </c:pt>
                <c:pt idx="10327">
                  <c:v> 20-07-09 07:05:20</c:v>
                </c:pt>
                <c:pt idx="10328">
                  <c:v> 20-07-09 07:05:25</c:v>
                </c:pt>
                <c:pt idx="10329">
                  <c:v> 20-07-09 07:05:30</c:v>
                </c:pt>
                <c:pt idx="10330">
                  <c:v> 20-07-09 07:05:35</c:v>
                </c:pt>
                <c:pt idx="10331">
                  <c:v> 20-07-09 07:05:40</c:v>
                </c:pt>
                <c:pt idx="10332">
                  <c:v> 20-07-09 07:05:45</c:v>
                </c:pt>
                <c:pt idx="10333">
                  <c:v> 20-07-09 07:05:50</c:v>
                </c:pt>
                <c:pt idx="10334">
                  <c:v> 20-07-09 07:05:55</c:v>
                </c:pt>
                <c:pt idx="10335">
                  <c:v> 20-07-09 07:06:00</c:v>
                </c:pt>
                <c:pt idx="10336">
                  <c:v> 20-07-09 07:06:05</c:v>
                </c:pt>
                <c:pt idx="10337">
                  <c:v> 20-07-09 07:06:10</c:v>
                </c:pt>
                <c:pt idx="10338">
                  <c:v> 20-07-09 07:06:15</c:v>
                </c:pt>
                <c:pt idx="10339">
                  <c:v> 20-07-09 07:06:20</c:v>
                </c:pt>
                <c:pt idx="10340">
                  <c:v> 20-07-09 07:06:25</c:v>
                </c:pt>
                <c:pt idx="10341">
                  <c:v> 20-07-09 07:06:30</c:v>
                </c:pt>
                <c:pt idx="10342">
                  <c:v> 20-07-09 07:06:35</c:v>
                </c:pt>
                <c:pt idx="10343">
                  <c:v> 20-07-09 07:06:40</c:v>
                </c:pt>
                <c:pt idx="10344">
                  <c:v> 20-07-09 07:06:45</c:v>
                </c:pt>
                <c:pt idx="10345">
                  <c:v> 20-07-09 07:06:50</c:v>
                </c:pt>
                <c:pt idx="10346">
                  <c:v> 20-07-09 07:06:55</c:v>
                </c:pt>
                <c:pt idx="10347">
                  <c:v> 20-07-09 07:07:00</c:v>
                </c:pt>
                <c:pt idx="10348">
                  <c:v> 20-07-09 07:07:05</c:v>
                </c:pt>
                <c:pt idx="10349">
                  <c:v> 20-07-09 07:07:10</c:v>
                </c:pt>
                <c:pt idx="10350">
                  <c:v> 20-07-09 07:07:15</c:v>
                </c:pt>
                <c:pt idx="10351">
                  <c:v> 20-07-09 07:07:20</c:v>
                </c:pt>
                <c:pt idx="10352">
                  <c:v> 20-07-09 07:08:10</c:v>
                </c:pt>
                <c:pt idx="10353">
                  <c:v> 20-07-09 07:08:15</c:v>
                </c:pt>
                <c:pt idx="10354">
                  <c:v> 20-07-09 07:08:20</c:v>
                </c:pt>
                <c:pt idx="10355">
                  <c:v> 20-07-09 07:08:25</c:v>
                </c:pt>
                <c:pt idx="10356">
                  <c:v> 20-07-09 07:08:30</c:v>
                </c:pt>
                <c:pt idx="10357">
                  <c:v> 20-07-09 07:08:35</c:v>
                </c:pt>
                <c:pt idx="10358">
                  <c:v> 20-07-09 07:08:40</c:v>
                </c:pt>
                <c:pt idx="10359">
                  <c:v> 20-07-09 07:08:45</c:v>
                </c:pt>
                <c:pt idx="10360">
                  <c:v> 20-07-09 07:08:50</c:v>
                </c:pt>
                <c:pt idx="10361">
                  <c:v> 20-07-09 07:08:55</c:v>
                </c:pt>
                <c:pt idx="10362">
                  <c:v> 20-07-09 07:09:00</c:v>
                </c:pt>
                <c:pt idx="10363">
                  <c:v> 20-07-09 07:09:05</c:v>
                </c:pt>
                <c:pt idx="10364">
                  <c:v> 20-07-09 07:09:10</c:v>
                </c:pt>
                <c:pt idx="10365">
                  <c:v> 20-07-09 07:09:15</c:v>
                </c:pt>
                <c:pt idx="10366">
                  <c:v> 20-07-09 07:09:20</c:v>
                </c:pt>
                <c:pt idx="10367">
                  <c:v> 20-07-09 07:09:25</c:v>
                </c:pt>
                <c:pt idx="10368">
                  <c:v> 20-07-09 07:09:30</c:v>
                </c:pt>
                <c:pt idx="10369">
                  <c:v> 20-07-09 07:11:15</c:v>
                </c:pt>
                <c:pt idx="10370">
                  <c:v> 20-07-09 07:11:20</c:v>
                </c:pt>
                <c:pt idx="10371">
                  <c:v> 20-07-09 07:11:25</c:v>
                </c:pt>
                <c:pt idx="10372">
                  <c:v> 20-07-09 07:11:30</c:v>
                </c:pt>
                <c:pt idx="10373">
                  <c:v> 20-07-09 07:11:35</c:v>
                </c:pt>
                <c:pt idx="10374">
                  <c:v> 20-07-09 07:11:40</c:v>
                </c:pt>
                <c:pt idx="10375">
                  <c:v> 20-07-09 07:11:45</c:v>
                </c:pt>
                <c:pt idx="10376">
                  <c:v> 20-07-09 07:11:50</c:v>
                </c:pt>
                <c:pt idx="10377">
                  <c:v> 20-07-09 07:11:55</c:v>
                </c:pt>
                <c:pt idx="10378">
                  <c:v> 20-07-09 07:12:00</c:v>
                </c:pt>
                <c:pt idx="10379">
                  <c:v> 20-07-09 07:12:05</c:v>
                </c:pt>
                <c:pt idx="10380">
                  <c:v> 20-07-09 07:12:10</c:v>
                </c:pt>
                <c:pt idx="10381">
                  <c:v> 20-07-09 07:12:15</c:v>
                </c:pt>
                <c:pt idx="10382">
                  <c:v> 20-07-09 07:12:20</c:v>
                </c:pt>
                <c:pt idx="10383">
                  <c:v> 20-07-09 07:12:25</c:v>
                </c:pt>
                <c:pt idx="10384">
                  <c:v> 20-07-09 07:12:30</c:v>
                </c:pt>
                <c:pt idx="10385">
                  <c:v> 20-07-09 07:12:35</c:v>
                </c:pt>
                <c:pt idx="10386">
                  <c:v> 20-07-09 07:12:40</c:v>
                </c:pt>
                <c:pt idx="10387">
                  <c:v> 20-07-09 07:12:45</c:v>
                </c:pt>
                <c:pt idx="10388">
                  <c:v> 20-07-09 07:12:50</c:v>
                </c:pt>
                <c:pt idx="10389">
                  <c:v> 20-07-09 07:13:10</c:v>
                </c:pt>
                <c:pt idx="10390">
                  <c:v> 20-07-09 07:13:15</c:v>
                </c:pt>
                <c:pt idx="10391">
                  <c:v> 20-07-09 07:13:20</c:v>
                </c:pt>
                <c:pt idx="10392">
                  <c:v> 20-07-09 07:13:25</c:v>
                </c:pt>
                <c:pt idx="10393">
                  <c:v> 20-07-09 07:13:30</c:v>
                </c:pt>
                <c:pt idx="10394">
                  <c:v> 20-07-09 07:13:35</c:v>
                </c:pt>
                <c:pt idx="10395">
                  <c:v> 20-07-09 07:13:40</c:v>
                </c:pt>
                <c:pt idx="10396">
                  <c:v> 20-07-09 07:13:45</c:v>
                </c:pt>
                <c:pt idx="10397">
                  <c:v> 20-07-09 07:13:50</c:v>
                </c:pt>
                <c:pt idx="10398">
                  <c:v> 20-07-09 07:13:55</c:v>
                </c:pt>
                <c:pt idx="10399">
                  <c:v> 20-07-09 07:14:00</c:v>
                </c:pt>
                <c:pt idx="10400">
                  <c:v> 20-07-09 07:14:05</c:v>
                </c:pt>
                <c:pt idx="10401">
                  <c:v> 20-07-09 07:14:30</c:v>
                </c:pt>
                <c:pt idx="10402">
                  <c:v> 20-07-09 07:14:35</c:v>
                </c:pt>
                <c:pt idx="10403">
                  <c:v> 20-07-09 07:14:40</c:v>
                </c:pt>
                <c:pt idx="10404">
                  <c:v> 20-07-09 07:14:45</c:v>
                </c:pt>
                <c:pt idx="10405">
                  <c:v> 20-07-09 07:14:50</c:v>
                </c:pt>
                <c:pt idx="10406">
                  <c:v> 20-07-09 07:14:55</c:v>
                </c:pt>
                <c:pt idx="10407">
                  <c:v> 20-07-09 07:15:00</c:v>
                </c:pt>
                <c:pt idx="10408">
                  <c:v> 20-07-09 07:15:05</c:v>
                </c:pt>
                <c:pt idx="10409">
                  <c:v> 20-07-09 07:15:10</c:v>
                </c:pt>
                <c:pt idx="10410">
                  <c:v> 20-07-09 07:15:15</c:v>
                </c:pt>
                <c:pt idx="10411">
                  <c:v> 20-07-09 07:15:20</c:v>
                </c:pt>
                <c:pt idx="10412">
                  <c:v> 20-07-09 07:15:25</c:v>
                </c:pt>
                <c:pt idx="10413">
                  <c:v> 20-07-09 07:15:30</c:v>
                </c:pt>
                <c:pt idx="10414">
                  <c:v> 20-07-09 07:15:35</c:v>
                </c:pt>
                <c:pt idx="10415">
                  <c:v> 20-07-09 07:15:40</c:v>
                </c:pt>
                <c:pt idx="10416">
                  <c:v> 20-07-09 07:15:45</c:v>
                </c:pt>
                <c:pt idx="10417">
                  <c:v> 20-07-09 07:15:50</c:v>
                </c:pt>
                <c:pt idx="10418">
                  <c:v> 20-07-09 07:15:55</c:v>
                </c:pt>
                <c:pt idx="10419">
                  <c:v> 20-07-09 07:16:00</c:v>
                </c:pt>
                <c:pt idx="10420">
                  <c:v> 20-07-09 07:16:05</c:v>
                </c:pt>
                <c:pt idx="10421">
                  <c:v> 20-07-09 07:16:10</c:v>
                </c:pt>
                <c:pt idx="10422">
                  <c:v> 20-07-09 07:17:05</c:v>
                </c:pt>
                <c:pt idx="10423">
                  <c:v> 20-07-09 07:17:10</c:v>
                </c:pt>
                <c:pt idx="10424">
                  <c:v> 20-07-09 07:17:15</c:v>
                </c:pt>
                <c:pt idx="10425">
                  <c:v> 20-07-09 07:17:20</c:v>
                </c:pt>
                <c:pt idx="10426">
                  <c:v> 20-07-09 07:17:25</c:v>
                </c:pt>
                <c:pt idx="10427">
                  <c:v> 20-07-09 07:17:30</c:v>
                </c:pt>
                <c:pt idx="10428">
                  <c:v> 20-07-09 07:17:35</c:v>
                </c:pt>
                <c:pt idx="10429">
                  <c:v> 20-07-09 07:17:40</c:v>
                </c:pt>
                <c:pt idx="10430">
                  <c:v> 20-07-09 07:17:45</c:v>
                </c:pt>
                <c:pt idx="10431">
                  <c:v> 20-07-09 07:17:50</c:v>
                </c:pt>
                <c:pt idx="10432">
                  <c:v> 20-07-09 07:17:55</c:v>
                </c:pt>
                <c:pt idx="10433">
                  <c:v> 20-07-09 07:18:00</c:v>
                </c:pt>
                <c:pt idx="10434">
                  <c:v> 20-07-09 07:18:05</c:v>
                </c:pt>
                <c:pt idx="10435">
                  <c:v> 20-07-09 07:18:10</c:v>
                </c:pt>
                <c:pt idx="10436">
                  <c:v> 20-07-09 07:18:15</c:v>
                </c:pt>
                <c:pt idx="10437">
                  <c:v> 20-07-09 07:18:20</c:v>
                </c:pt>
                <c:pt idx="10438">
                  <c:v> 20-07-09 07:18:25</c:v>
                </c:pt>
                <c:pt idx="10439">
                  <c:v> 20-07-09 07:18:30</c:v>
                </c:pt>
                <c:pt idx="10440">
                  <c:v> 20-07-09 07:18:35</c:v>
                </c:pt>
                <c:pt idx="10441">
                  <c:v> 20-07-09 07:18:40</c:v>
                </c:pt>
                <c:pt idx="10442">
                  <c:v> 20-07-09 07:18:45</c:v>
                </c:pt>
                <c:pt idx="10443">
                  <c:v> 20-07-09 07:18:50</c:v>
                </c:pt>
                <c:pt idx="10444">
                  <c:v> 20-07-09 07:19:30</c:v>
                </c:pt>
                <c:pt idx="10445">
                  <c:v> 20-07-09 07:19:35</c:v>
                </c:pt>
                <c:pt idx="10446">
                  <c:v> 20-07-09 07:19:40</c:v>
                </c:pt>
                <c:pt idx="10447">
                  <c:v> 20-07-09 07:19:45</c:v>
                </c:pt>
                <c:pt idx="10448">
                  <c:v> 20-07-09 07:19:50</c:v>
                </c:pt>
                <c:pt idx="10449">
                  <c:v> 20-07-09 07:19:55</c:v>
                </c:pt>
                <c:pt idx="10450">
                  <c:v> 20-07-09 07:20:00</c:v>
                </c:pt>
                <c:pt idx="10451">
                  <c:v> 20-07-09 07:20:05</c:v>
                </c:pt>
                <c:pt idx="10452">
                  <c:v> 20-07-09 07:20:10</c:v>
                </c:pt>
                <c:pt idx="10453">
                  <c:v> 20-07-09 07:20:15</c:v>
                </c:pt>
                <c:pt idx="10454">
                  <c:v> 20-07-09 07:20:20</c:v>
                </c:pt>
                <c:pt idx="10455">
                  <c:v> 20-07-09 07:20:25</c:v>
                </c:pt>
                <c:pt idx="10456">
                  <c:v> 20-07-09 07:20:30</c:v>
                </c:pt>
                <c:pt idx="10457">
                  <c:v> 20-07-09 07:20:35</c:v>
                </c:pt>
                <c:pt idx="10458">
                  <c:v> 20-07-09 07:20:40</c:v>
                </c:pt>
                <c:pt idx="10459">
                  <c:v> 20-07-09 07:20:45</c:v>
                </c:pt>
                <c:pt idx="10460">
                  <c:v> 20-07-09 07:20:50</c:v>
                </c:pt>
                <c:pt idx="10461">
                  <c:v> 20-07-09 07:20:55</c:v>
                </c:pt>
                <c:pt idx="10462">
                  <c:v> 20-07-09 07:21:00</c:v>
                </c:pt>
                <c:pt idx="10463">
                  <c:v> 20-07-09 07:21:05</c:v>
                </c:pt>
                <c:pt idx="10464">
                  <c:v> 20-07-09 07:21:10</c:v>
                </c:pt>
                <c:pt idx="10465">
                  <c:v> 20-07-09 07:21:15</c:v>
                </c:pt>
                <c:pt idx="10466">
                  <c:v> 20-07-09 07:21:20</c:v>
                </c:pt>
                <c:pt idx="10467">
                  <c:v> 20-07-09 07:21:25</c:v>
                </c:pt>
                <c:pt idx="10468">
                  <c:v> 20-07-09 07:21:30</c:v>
                </c:pt>
                <c:pt idx="10469">
                  <c:v> 20-07-09 07:21:35</c:v>
                </c:pt>
                <c:pt idx="10470">
                  <c:v> 20-07-09 07:21:40</c:v>
                </c:pt>
                <c:pt idx="10471">
                  <c:v> 20-07-09 07:21:45</c:v>
                </c:pt>
                <c:pt idx="10472">
                  <c:v> 20-07-09 07:21:50</c:v>
                </c:pt>
                <c:pt idx="10473">
                  <c:v> 20-07-09 07:21:55</c:v>
                </c:pt>
                <c:pt idx="10474">
                  <c:v> 20-07-09 07:22:00</c:v>
                </c:pt>
                <c:pt idx="10475">
                  <c:v> 20-07-09 07:22:05</c:v>
                </c:pt>
                <c:pt idx="10476">
                  <c:v> 20-07-09 07:22:10</c:v>
                </c:pt>
                <c:pt idx="10477">
                  <c:v> 20-07-09 07:22:15</c:v>
                </c:pt>
                <c:pt idx="10478">
                  <c:v> 20-07-09 07:22:20</c:v>
                </c:pt>
                <c:pt idx="10479">
                  <c:v> 20-07-09 07:22:25</c:v>
                </c:pt>
                <c:pt idx="10480">
                  <c:v> 20-07-09 07:22:30</c:v>
                </c:pt>
                <c:pt idx="10481">
                  <c:v> 20-07-09 07:22:35</c:v>
                </c:pt>
                <c:pt idx="10482">
                  <c:v> 20-07-09 07:22:40</c:v>
                </c:pt>
                <c:pt idx="10483">
                  <c:v> 20-07-09 07:22:45</c:v>
                </c:pt>
                <c:pt idx="10484">
                  <c:v> 20-07-09 07:22:50</c:v>
                </c:pt>
                <c:pt idx="10485">
                  <c:v> 20-07-09 07:22:55</c:v>
                </c:pt>
                <c:pt idx="10486">
                  <c:v> 20-07-09 07:23:45</c:v>
                </c:pt>
                <c:pt idx="10487">
                  <c:v> 20-07-09 07:23:50</c:v>
                </c:pt>
                <c:pt idx="10488">
                  <c:v> 20-07-09 07:23:55</c:v>
                </c:pt>
                <c:pt idx="10489">
                  <c:v> 20-07-09 07:24:00</c:v>
                </c:pt>
                <c:pt idx="10490">
                  <c:v> 20-07-09 07:24:05</c:v>
                </c:pt>
                <c:pt idx="10491">
                  <c:v> 20-07-09 07:24:10</c:v>
                </c:pt>
                <c:pt idx="10492">
                  <c:v> 20-07-09 07:24:15</c:v>
                </c:pt>
                <c:pt idx="10493">
                  <c:v> 20-07-09 07:24:20</c:v>
                </c:pt>
                <c:pt idx="10494">
                  <c:v> 20-07-09 07:24:25</c:v>
                </c:pt>
                <c:pt idx="10495">
                  <c:v> 20-07-09 07:24:30</c:v>
                </c:pt>
                <c:pt idx="10496">
                  <c:v> 20-07-09 07:24:35</c:v>
                </c:pt>
                <c:pt idx="10497">
                  <c:v> 20-07-09 07:24:40</c:v>
                </c:pt>
                <c:pt idx="10498">
                  <c:v> 20-07-09 07:24:45</c:v>
                </c:pt>
                <c:pt idx="10499">
                  <c:v> 20-07-09 07:24:50</c:v>
                </c:pt>
                <c:pt idx="10500">
                  <c:v> 20-07-09 07:24:55</c:v>
                </c:pt>
                <c:pt idx="10501">
                  <c:v> 20-07-09 07:25:00</c:v>
                </c:pt>
                <c:pt idx="10502">
                  <c:v> 20-07-09 07:25:05</c:v>
                </c:pt>
                <c:pt idx="10503">
                  <c:v> 20-07-09 07:25:10</c:v>
                </c:pt>
                <c:pt idx="10504">
                  <c:v> 20-07-09 07:25:15</c:v>
                </c:pt>
                <c:pt idx="10505">
                  <c:v> 20-07-09 07:25:20</c:v>
                </c:pt>
                <c:pt idx="10506">
                  <c:v> 20-07-09 07:25:25</c:v>
                </c:pt>
                <c:pt idx="10507">
                  <c:v> 20-07-09 07:25:30</c:v>
                </c:pt>
                <c:pt idx="10508">
                  <c:v> 20-07-09 07:25:35</c:v>
                </c:pt>
                <c:pt idx="10509">
                  <c:v> 20-07-09 07:25:40</c:v>
                </c:pt>
                <c:pt idx="10510">
                  <c:v> 20-07-09 07:25:45</c:v>
                </c:pt>
                <c:pt idx="10511">
                  <c:v> 20-07-09 07:25:50</c:v>
                </c:pt>
                <c:pt idx="10512">
                  <c:v> 20-07-09 07:25:55</c:v>
                </c:pt>
                <c:pt idx="10513">
                  <c:v> 20-07-09 07:26:00</c:v>
                </c:pt>
                <c:pt idx="10514">
                  <c:v> 20-07-09 07:26:05</c:v>
                </c:pt>
                <c:pt idx="10515">
                  <c:v> 20-07-09 07:26:10</c:v>
                </c:pt>
                <c:pt idx="10516">
                  <c:v> 20-07-09 07:26:15</c:v>
                </c:pt>
                <c:pt idx="10517">
                  <c:v> 20-07-09 07:26:20</c:v>
                </c:pt>
                <c:pt idx="10518">
                  <c:v> 20-07-09 07:26:25</c:v>
                </c:pt>
                <c:pt idx="10519">
                  <c:v> 20-07-09 07:26:30</c:v>
                </c:pt>
                <c:pt idx="10520">
                  <c:v> 20-07-09 07:26:35</c:v>
                </c:pt>
                <c:pt idx="10521">
                  <c:v> 20-07-09 07:26:40</c:v>
                </c:pt>
                <c:pt idx="10522">
                  <c:v> 20-07-09 07:26:45</c:v>
                </c:pt>
                <c:pt idx="10523">
                  <c:v> 20-07-09 07:26:50</c:v>
                </c:pt>
                <c:pt idx="10524">
                  <c:v> 20-07-09 07:26:55</c:v>
                </c:pt>
                <c:pt idx="10525">
                  <c:v> 20-07-09 07:27:00</c:v>
                </c:pt>
                <c:pt idx="10526">
                  <c:v> 20-07-09 07:27:05</c:v>
                </c:pt>
                <c:pt idx="10527">
                  <c:v> 20-07-09 07:27:10</c:v>
                </c:pt>
                <c:pt idx="10528">
                  <c:v> 20-07-09 07:27:15</c:v>
                </c:pt>
                <c:pt idx="10529">
                  <c:v> 20-07-09 07:27:20</c:v>
                </c:pt>
                <c:pt idx="10530">
                  <c:v> 20-07-09 07:27:25</c:v>
                </c:pt>
                <c:pt idx="10531">
                  <c:v> 20-07-09 07:27:30</c:v>
                </c:pt>
                <c:pt idx="10532">
                  <c:v> 20-07-09 07:28:10</c:v>
                </c:pt>
                <c:pt idx="10533">
                  <c:v> 20-07-09 07:28:15</c:v>
                </c:pt>
                <c:pt idx="10534">
                  <c:v> 20-07-09 07:28:20</c:v>
                </c:pt>
                <c:pt idx="10535">
                  <c:v> 20-07-09 07:28:25</c:v>
                </c:pt>
                <c:pt idx="10536">
                  <c:v> 20-07-09 07:28:30</c:v>
                </c:pt>
                <c:pt idx="10537">
                  <c:v> 20-07-09 07:28:35</c:v>
                </c:pt>
                <c:pt idx="10538">
                  <c:v> 20-07-09 07:28:40</c:v>
                </c:pt>
                <c:pt idx="10539">
                  <c:v> 20-07-09 07:28:45</c:v>
                </c:pt>
                <c:pt idx="10540">
                  <c:v> 20-07-09 07:28:50</c:v>
                </c:pt>
                <c:pt idx="10541">
                  <c:v> 20-07-09 07:28:55</c:v>
                </c:pt>
                <c:pt idx="10542">
                  <c:v> 20-07-09 07:29:00</c:v>
                </c:pt>
                <c:pt idx="10543">
                  <c:v> 20-07-09 07:29:05</c:v>
                </c:pt>
                <c:pt idx="10544">
                  <c:v> 20-07-09 07:29:10</c:v>
                </c:pt>
                <c:pt idx="10545">
                  <c:v> 20-07-09 07:29:15</c:v>
                </c:pt>
                <c:pt idx="10546">
                  <c:v> 20-07-09 07:29:20</c:v>
                </c:pt>
                <c:pt idx="10547">
                  <c:v> 20-07-09 07:29:25</c:v>
                </c:pt>
                <c:pt idx="10548">
                  <c:v> 20-07-09 07:29:30</c:v>
                </c:pt>
                <c:pt idx="10549">
                  <c:v> 20-07-09 07:29:35</c:v>
                </c:pt>
                <c:pt idx="10550">
                  <c:v> 20-07-09 07:29:40</c:v>
                </c:pt>
                <c:pt idx="10551">
                  <c:v> 20-07-09 07:29:45</c:v>
                </c:pt>
                <c:pt idx="10552">
                  <c:v> 20-07-09 07:29:50</c:v>
                </c:pt>
                <c:pt idx="10553">
                  <c:v> 20-07-09 07:29:55</c:v>
                </c:pt>
                <c:pt idx="10554">
                  <c:v> 20-07-09 07:30:00</c:v>
                </c:pt>
                <c:pt idx="10555">
                  <c:v> 20-07-09 07:30:05</c:v>
                </c:pt>
                <c:pt idx="10556">
                  <c:v> 20-07-09 07:30:10</c:v>
                </c:pt>
                <c:pt idx="10557">
                  <c:v> 20-07-09 07:30:15</c:v>
                </c:pt>
                <c:pt idx="10558">
                  <c:v> 20-07-09 07:30:20</c:v>
                </c:pt>
                <c:pt idx="10559">
                  <c:v> 20-07-09 07:30:25</c:v>
                </c:pt>
                <c:pt idx="10560">
                  <c:v> 20-07-09 07:30:30</c:v>
                </c:pt>
                <c:pt idx="10561">
                  <c:v> 20-07-09 07:31:45</c:v>
                </c:pt>
                <c:pt idx="10562">
                  <c:v> 20-07-09 07:31:50</c:v>
                </c:pt>
                <c:pt idx="10563">
                  <c:v> 20-07-09 07:31:55</c:v>
                </c:pt>
                <c:pt idx="10564">
                  <c:v> 20-07-09 07:32:00</c:v>
                </c:pt>
                <c:pt idx="10565">
                  <c:v> 20-07-09 07:32:05</c:v>
                </c:pt>
                <c:pt idx="10566">
                  <c:v> 20-07-09 07:32:10</c:v>
                </c:pt>
                <c:pt idx="10567">
                  <c:v> 20-07-09 07:32:15</c:v>
                </c:pt>
                <c:pt idx="10568">
                  <c:v> 20-07-09 07:32:20</c:v>
                </c:pt>
                <c:pt idx="10569">
                  <c:v> 20-07-09 07:32:25</c:v>
                </c:pt>
                <c:pt idx="10570">
                  <c:v> 20-07-09 07:32:30</c:v>
                </c:pt>
                <c:pt idx="10571">
                  <c:v> 20-07-09 07:32:35</c:v>
                </c:pt>
                <c:pt idx="10572">
                  <c:v> 20-07-09 07:32:40</c:v>
                </c:pt>
                <c:pt idx="10573">
                  <c:v> 20-07-09 07:32:45</c:v>
                </c:pt>
                <c:pt idx="10574">
                  <c:v> 20-07-09 07:32:50</c:v>
                </c:pt>
                <c:pt idx="10575">
                  <c:v> 20-07-09 07:32:55</c:v>
                </c:pt>
                <c:pt idx="10576">
                  <c:v> 20-07-09 07:33:00</c:v>
                </c:pt>
                <c:pt idx="10577">
                  <c:v> 20-07-09 07:33:05</c:v>
                </c:pt>
                <c:pt idx="10578">
                  <c:v> 20-07-09 07:33:10</c:v>
                </c:pt>
                <c:pt idx="10579">
                  <c:v> 20-07-09 07:33:15</c:v>
                </c:pt>
                <c:pt idx="10580">
                  <c:v> 20-07-09 07:33:20</c:v>
                </c:pt>
                <c:pt idx="10581">
                  <c:v> 20-07-09 07:33:25</c:v>
                </c:pt>
                <c:pt idx="10582">
                  <c:v> 20-07-09 07:33:30</c:v>
                </c:pt>
                <c:pt idx="10583">
                  <c:v> 20-07-09 07:33:35</c:v>
                </c:pt>
                <c:pt idx="10584">
                  <c:v> 20-07-09 07:33:40</c:v>
                </c:pt>
                <c:pt idx="10585">
                  <c:v> 20-07-09 07:33:45</c:v>
                </c:pt>
                <c:pt idx="10586">
                  <c:v> 20-07-09 07:33:50</c:v>
                </c:pt>
                <c:pt idx="10587">
                  <c:v> 20-07-09 07:33:55</c:v>
                </c:pt>
                <c:pt idx="10588">
                  <c:v> 20-07-09 07:34:00</c:v>
                </c:pt>
                <c:pt idx="10589">
                  <c:v> 20-07-09 07:34:05</c:v>
                </c:pt>
                <c:pt idx="10590">
                  <c:v> 20-07-09 07:34:10</c:v>
                </c:pt>
                <c:pt idx="10591">
                  <c:v> 20-07-09 07:34:15</c:v>
                </c:pt>
                <c:pt idx="10592">
                  <c:v> 20-07-09 07:34:20</c:v>
                </c:pt>
                <c:pt idx="10593">
                  <c:v> 20-07-09 07:34:25</c:v>
                </c:pt>
                <c:pt idx="10594">
                  <c:v> 20-07-09 07:34:30</c:v>
                </c:pt>
                <c:pt idx="10595">
                  <c:v> 20-07-09 07:34:35</c:v>
                </c:pt>
                <c:pt idx="10596">
                  <c:v> 20-07-09 07:34:40</c:v>
                </c:pt>
                <c:pt idx="10597">
                  <c:v> 20-07-09 07:34:45</c:v>
                </c:pt>
                <c:pt idx="10598">
                  <c:v> 20-07-09 07:34:50</c:v>
                </c:pt>
                <c:pt idx="10599">
                  <c:v> 20-07-09 07:34:55</c:v>
                </c:pt>
                <c:pt idx="10600">
                  <c:v> 20-07-09 07:35:00</c:v>
                </c:pt>
                <c:pt idx="10601">
                  <c:v> 20-07-09 07:35:05</c:v>
                </c:pt>
                <c:pt idx="10602">
                  <c:v> 20-07-09 07:35:10</c:v>
                </c:pt>
                <c:pt idx="10603">
                  <c:v> 20-07-09 07:35:15</c:v>
                </c:pt>
                <c:pt idx="10604">
                  <c:v> 20-07-09 07:35:20</c:v>
                </c:pt>
                <c:pt idx="10605">
                  <c:v> 20-07-09 07:35:25</c:v>
                </c:pt>
                <c:pt idx="10606">
                  <c:v> 20-07-09 07:35:30</c:v>
                </c:pt>
                <c:pt idx="10607">
                  <c:v> 20-07-09 07:35:35</c:v>
                </c:pt>
                <c:pt idx="10608">
                  <c:v> 20-07-09 07:36:10</c:v>
                </c:pt>
                <c:pt idx="10609">
                  <c:v> 20-07-09 07:36:15</c:v>
                </c:pt>
                <c:pt idx="10610">
                  <c:v> 20-07-09 07:36:20</c:v>
                </c:pt>
                <c:pt idx="10611">
                  <c:v> 20-07-09 07:36:25</c:v>
                </c:pt>
                <c:pt idx="10612">
                  <c:v> 20-07-09 07:36:30</c:v>
                </c:pt>
                <c:pt idx="10613">
                  <c:v> 20-07-09 07:36:35</c:v>
                </c:pt>
                <c:pt idx="10614">
                  <c:v> 20-07-09 07:36:40</c:v>
                </c:pt>
                <c:pt idx="10615">
                  <c:v> 20-07-09 07:36:45</c:v>
                </c:pt>
                <c:pt idx="10616">
                  <c:v> 20-07-09 07:36:50</c:v>
                </c:pt>
                <c:pt idx="10617">
                  <c:v> 20-07-09 07:36:55</c:v>
                </c:pt>
                <c:pt idx="10618">
                  <c:v> 20-07-09 07:37:00</c:v>
                </c:pt>
                <c:pt idx="10619">
                  <c:v> 20-07-09 07:37:05</c:v>
                </c:pt>
                <c:pt idx="10620">
                  <c:v> 20-07-09 07:37:10</c:v>
                </c:pt>
                <c:pt idx="10621">
                  <c:v> 20-07-09 07:37:15</c:v>
                </c:pt>
                <c:pt idx="10622">
                  <c:v> 20-07-09 07:37:20</c:v>
                </c:pt>
                <c:pt idx="10623">
                  <c:v> 20-07-09 07:37:25</c:v>
                </c:pt>
                <c:pt idx="10624">
                  <c:v> 20-07-09 07:37:30</c:v>
                </c:pt>
                <c:pt idx="10625">
                  <c:v> 20-07-09 07:37:35</c:v>
                </c:pt>
                <c:pt idx="10626">
                  <c:v> 20-07-09 07:37:40</c:v>
                </c:pt>
                <c:pt idx="10627">
                  <c:v> 20-07-09 07:37:45</c:v>
                </c:pt>
                <c:pt idx="10628">
                  <c:v> 20-07-09 07:37:50</c:v>
                </c:pt>
                <c:pt idx="10629">
                  <c:v> 20-07-09 07:37:55</c:v>
                </c:pt>
                <c:pt idx="10630">
                  <c:v> 20-07-09 07:38:00</c:v>
                </c:pt>
                <c:pt idx="10631">
                  <c:v> 20-07-09 07:38:05</c:v>
                </c:pt>
                <c:pt idx="10632">
                  <c:v> 20-07-09 07:38:10</c:v>
                </c:pt>
                <c:pt idx="10633">
                  <c:v> 20-07-09 07:38:15</c:v>
                </c:pt>
                <c:pt idx="10634">
                  <c:v> 20-07-09 07:38:20</c:v>
                </c:pt>
                <c:pt idx="10635">
                  <c:v> 20-07-09 07:38:25</c:v>
                </c:pt>
                <c:pt idx="10636">
                  <c:v> 20-07-09 07:38:30</c:v>
                </c:pt>
                <c:pt idx="10637">
                  <c:v> 20-07-09 07:38:35</c:v>
                </c:pt>
                <c:pt idx="10638">
                  <c:v> 20-07-09 07:38:40</c:v>
                </c:pt>
                <c:pt idx="10639">
                  <c:v> 20-07-09 07:38:45</c:v>
                </c:pt>
                <c:pt idx="10640">
                  <c:v> 20-07-09 07:38:50</c:v>
                </c:pt>
                <c:pt idx="10641">
                  <c:v> 20-07-09 07:38:55</c:v>
                </c:pt>
                <c:pt idx="10642">
                  <c:v> 20-07-09 07:39:00</c:v>
                </c:pt>
                <c:pt idx="10643">
                  <c:v> 20-07-09 07:39:05</c:v>
                </c:pt>
                <c:pt idx="10644">
                  <c:v> 20-07-09 07:39:10</c:v>
                </c:pt>
                <c:pt idx="10645">
                  <c:v> 20-07-09 07:39:15</c:v>
                </c:pt>
                <c:pt idx="10646">
                  <c:v> 20-07-09 07:39:20</c:v>
                </c:pt>
                <c:pt idx="10647">
                  <c:v> 20-07-09 07:39:25</c:v>
                </c:pt>
                <c:pt idx="10648">
                  <c:v> 20-07-09 07:39:30</c:v>
                </c:pt>
                <c:pt idx="10649">
                  <c:v> 20-07-09 07:39:35</c:v>
                </c:pt>
                <c:pt idx="10650">
                  <c:v> 20-07-09 07:39:40</c:v>
                </c:pt>
                <c:pt idx="10651">
                  <c:v> 20-07-09 07:39:45</c:v>
                </c:pt>
                <c:pt idx="10652">
                  <c:v> 20-07-09 07:39:50</c:v>
                </c:pt>
                <c:pt idx="10653">
                  <c:v> 20-07-09 07:39:55</c:v>
                </c:pt>
                <c:pt idx="10654">
                  <c:v> 20-07-09 07:40:00</c:v>
                </c:pt>
                <c:pt idx="10655">
                  <c:v> 20-07-09 07:40:05</c:v>
                </c:pt>
                <c:pt idx="10656">
                  <c:v> 20-07-09 07:40:10</c:v>
                </c:pt>
                <c:pt idx="10657">
                  <c:v> 20-07-09 07:40:15</c:v>
                </c:pt>
                <c:pt idx="10658">
                  <c:v> 20-07-09 07:40:20</c:v>
                </c:pt>
                <c:pt idx="10659">
                  <c:v> 20-07-09 07:40:25</c:v>
                </c:pt>
                <c:pt idx="10660">
                  <c:v> 20-07-09 07:40:30</c:v>
                </c:pt>
                <c:pt idx="10661">
                  <c:v> 20-07-09 07:40:35</c:v>
                </c:pt>
                <c:pt idx="10662">
                  <c:v> 20-07-09 07:40:40</c:v>
                </c:pt>
                <c:pt idx="10663">
                  <c:v> 20-07-09 07:40:45</c:v>
                </c:pt>
                <c:pt idx="10664">
                  <c:v> 20-07-09 07:40:50</c:v>
                </c:pt>
                <c:pt idx="10665">
                  <c:v> 20-07-09 07:40:55</c:v>
                </c:pt>
                <c:pt idx="10666">
                  <c:v> 20-07-09 07:41:00</c:v>
                </c:pt>
                <c:pt idx="10667">
                  <c:v> 20-07-09 07:41:05</c:v>
                </c:pt>
                <c:pt idx="10668">
                  <c:v> 20-07-09 07:41:10</c:v>
                </c:pt>
                <c:pt idx="10669">
                  <c:v> 20-07-09 07:41:15</c:v>
                </c:pt>
                <c:pt idx="10670">
                  <c:v> 20-07-09 07:41:20</c:v>
                </c:pt>
                <c:pt idx="10671">
                  <c:v> 20-07-09 07:41:25</c:v>
                </c:pt>
                <c:pt idx="10672">
                  <c:v> 20-07-09 07:41:30</c:v>
                </c:pt>
                <c:pt idx="10673">
                  <c:v> 20-07-09 07:41:35</c:v>
                </c:pt>
                <c:pt idx="10674">
                  <c:v> 20-07-09 07:41:40</c:v>
                </c:pt>
                <c:pt idx="10675">
                  <c:v> 20-07-09 07:41:45</c:v>
                </c:pt>
                <c:pt idx="10676">
                  <c:v> 20-07-09 07:41:50</c:v>
                </c:pt>
                <c:pt idx="10677">
                  <c:v> 20-07-09 07:41:55</c:v>
                </c:pt>
                <c:pt idx="10678">
                  <c:v> 20-07-09 07:42:00</c:v>
                </c:pt>
                <c:pt idx="10679">
                  <c:v> 20-07-09 07:42:05</c:v>
                </c:pt>
                <c:pt idx="10680">
                  <c:v> 20-07-09 07:42:10</c:v>
                </c:pt>
                <c:pt idx="10681">
                  <c:v> 20-07-09 07:42:15</c:v>
                </c:pt>
                <c:pt idx="10682">
                  <c:v> 20-07-09 07:42:20</c:v>
                </c:pt>
                <c:pt idx="10683">
                  <c:v> 20-07-09 07:42:25</c:v>
                </c:pt>
                <c:pt idx="10684">
                  <c:v> 20-07-09 07:42:30</c:v>
                </c:pt>
                <c:pt idx="10685">
                  <c:v> 20-07-09 07:42:35</c:v>
                </c:pt>
                <c:pt idx="10686">
                  <c:v> 20-07-09 07:42:40</c:v>
                </c:pt>
                <c:pt idx="10687">
                  <c:v> 20-07-09 07:42:45</c:v>
                </c:pt>
                <c:pt idx="10688">
                  <c:v> 20-07-09 07:42:50</c:v>
                </c:pt>
                <c:pt idx="10689">
                  <c:v> 20-07-09 07:42:55</c:v>
                </c:pt>
                <c:pt idx="10690">
                  <c:v> 20-07-09 07:43:00</c:v>
                </c:pt>
                <c:pt idx="10691">
                  <c:v> 20-07-09 07:43:05</c:v>
                </c:pt>
                <c:pt idx="10692">
                  <c:v> 20-07-09 07:43:10</c:v>
                </c:pt>
                <c:pt idx="10693">
                  <c:v> 20-07-09 07:43:15</c:v>
                </c:pt>
                <c:pt idx="10694">
                  <c:v> 20-07-09 07:43:20</c:v>
                </c:pt>
                <c:pt idx="10695">
                  <c:v> 20-07-09 07:43:25</c:v>
                </c:pt>
                <c:pt idx="10696">
                  <c:v> 20-07-09 07:43:30</c:v>
                </c:pt>
                <c:pt idx="10697">
                  <c:v> 20-07-09 07:43:35</c:v>
                </c:pt>
                <c:pt idx="10698">
                  <c:v> 20-07-09 07:44:45</c:v>
                </c:pt>
                <c:pt idx="10699">
                  <c:v> 20-07-09 07:44:50</c:v>
                </c:pt>
                <c:pt idx="10700">
                  <c:v> 20-07-09 07:44:55</c:v>
                </c:pt>
                <c:pt idx="10701">
                  <c:v> 20-07-09 07:45:00</c:v>
                </c:pt>
                <c:pt idx="10702">
                  <c:v> 20-07-09 07:45:05</c:v>
                </c:pt>
                <c:pt idx="10703">
                  <c:v> 20-07-09 07:45:10</c:v>
                </c:pt>
                <c:pt idx="10704">
                  <c:v> 20-07-09 07:45:15</c:v>
                </c:pt>
                <c:pt idx="10705">
                  <c:v> 20-07-09 07:45:20</c:v>
                </c:pt>
                <c:pt idx="10706">
                  <c:v> 20-07-09 07:45:25</c:v>
                </c:pt>
                <c:pt idx="10707">
                  <c:v> 20-07-09 07:45:30</c:v>
                </c:pt>
                <c:pt idx="10708">
                  <c:v> 20-07-09 07:45:35</c:v>
                </c:pt>
                <c:pt idx="10709">
                  <c:v> 20-07-09 07:45:40</c:v>
                </c:pt>
                <c:pt idx="10710">
                  <c:v> 20-07-09 07:46:25</c:v>
                </c:pt>
                <c:pt idx="10711">
                  <c:v> 20-07-09 07:46:30</c:v>
                </c:pt>
                <c:pt idx="10712">
                  <c:v> 20-07-09 07:46:35</c:v>
                </c:pt>
                <c:pt idx="10713">
                  <c:v> 20-07-09 07:46:40</c:v>
                </c:pt>
                <c:pt idx="10714">
                  <c:v> 20-07-09 07:46:45</c:v>
                </c:pt>
                <c:pt idx="10715">
                  <c:v> 20-07-09 07:46:50</c:v>
                </c:pt>
                <c:pt idx="10716">
                  <c:v> 20-07-09 07:46:55</c:v>
                </c:pt>
                <c:pt idx="10717">
                  <c:v> 20-07-09 07:47:00</c:v>
                </c:pt>
                <c:pt idx="10718">
                  <c:v> 20-07-09 07:47:05</c:v>
                </c:pt>
                <c:pt idx="10719">
                  <c:v> 20-07-09 07:47:10</c:v>
                </c:pt>
                <c:pt idx="10720">
                  <c:v> 20-07-09 07:47:15</c:v>
                </c:pt>
                <c:pt idx="10721">
                  <c:v> 20-07-09 07:47:20</c:v>
                </c:pt>
                <c:pt idx="10722">
                  <c:v> 20-07-09 07:47:25</c:v>
                </c:pt>
                <c:pt idx="10723">
                  <c:v> 20-07-09 07:47:30</c:v>
                </c:pt>
                <c:pt idx="10724">
                  <c:v> 20-07-09 07:47:35</c:v>
                </c:pt>
                <c:pt idx="10725">
                  <c:v> 20-07-09 07:47:40</c:v>
                </c:pt>
                <c:pt idx="10726">
                  <c:v> 20-07-09 07:47:45</c:v>
                </c:pt>
                <c:pt idx="10727">
                  <c:v> 20-07-09 07:47:50</c:v>
                </c:pt>
                <c:pt idx="10728">
                  <c:v> 20-07-09 07:47:55</c:v>
                </c:pt>
                <c:pt idx="10729">
                  <c:v> 20-07-09 07:48:00</c:v>
                </c:pt>
                <c:pt idx="10730">
                  <c:v> 20-07-09 07:48:05</c:v>
                </c:pt>
                <c:pt idx="10731">
                  <c:v> 20-07-09 07:48:10</c:v>
                </c:pt>
                <c:pt idx="10732">
                  <c:v> 20-07-09 07:48:15</c:v>
                </c:pt>
                <c:pt idx="10733">
                  <c:v> 20-07-09 07:48:20</c:v>
                </c:pt>
                <c:pt idx="10734">
                  <c:v> 20-07-09 07:48:25</c:v>
                </c:pt>
                <c:pt idx="10735">
                  <c:v> 20-07-09 07:48:30</c:v>
                </c:pt>
                <c:pt idx="10736">
                  <c:v> 20-07-09 07:48:35</c:v>
                </c:pt>
                <c:pt idx="10737">
                  <c:v> 20-07-09 07:48:40</c:v>
                </c:pt>
                <c:pt idx="10738">
                  <c:v> 20-07-09 07:48:45</c:v>
                </c:pt>
                <c:pt idx="10739">
                  <c:v> 20-07-09 07:48:50</c:v>
                </c:pt>
                <c:pt idx="10740">
                  <c:v> 20-07-09 07:48:55</c:v>
                </c:pt>
                <c:pt idx="10741">
                  <c:v> 20-07-09 07:49:00</c:v>
                </c:pt>
                <c:pt idx="10742">
                  <c:v> 20-07-09 07:49:05</c:v>
                </c:pt>
                <c:pt idx="10743">
                  <c:v> 20-07-09 07:49:10</c:v>
                </c:pt>
                <c:pt idx="10744">
                  <c:v> 20-07-09 07:49:15</c:v>
                </c:pt>
                <c:pt idx="10745">
                  <c:v> 20-07-09 07:49:20</c:v>
                </c:pt>
                <c:pt idx="10746">
                  <c:v> 20-07-09 07:49:25</c:v>
                </c:pt>
                <c:pt idx="10747">
                  <c:v> 20-07-09 07:49:30</c:v>
                </c:pt>
                <c:pt idx="10748">
                  <c:v> 20-07-09 07:49:35</c:v>
                </c:pt>
                <c:pt idx="10749">
                  <c:v> 20-07-09 07:49:40</c:v>
                </c:pt>
                <c:pt idx="10750">
                  <c:v> 20-07-09 07:49:45</c:v>
                </c:pt>
                <c:pt idx="10751">
                  <c:v> 20-07-09 07:49:50</c:v>
                </c:pt>
                <c:pt idx="10752">
                  <c:v> 20-07-09 07:49:55</c:v>
                </c:pt>
                <c:pt idx="10753">
                  <c:v> 20-07-09 07:50:00</c:v>
                </c:pt>
                <c:pt idx="10754">
                  <c:v> 20-07-09 07:50:05</c:v>
                </c:pt>
                <c:pt idx="10755">
                  <c:v> 20-07-09 07:51:40</c:v>
                </c:pt>
                <c:pt idx="10756">
                  <c:v> 20-07-09 07:51:45</c:v>
                </c:pt>
                <c:pt idx="10757">
                  <c:v> 20-07-09 07:51:50</c:v>
                </c:pt>
                <c:pt idx="10758">
                  <c:v> 20-07-09 07:51:55</c:v>
                </c:pt>
                <c:pt idx="10759">
                  <c:v> 20-07-09 07:52:00</c:v>
                </c:pt>
                <c:pt idx="10760">
                  <c:v> 20-07-09 07:52:05</c:v>
                </c:pt>
                <c:pt idx="10761">
                  <c:v> 20-07-09 07:52:10</c:v>
                </c:pt>
                <c:pt idx="10762">
                  <c:v> 20-07-09 07:52:15</c:v>
                </c:pt>
                <c:pt idx="10763">
                  <c:v> 20-07-09 07:52:20</c:v>
                </c:pt>
                <c:pt idx="10764">
                  <c:v> 20-07-09 07:52:25</c:v>
                </c:pt>
                <c:pt idx="10765">
                  <c:v> 20-07-09 07:52:30</c:v>
                </c:pt>
                <c:pt idx="10766">
                  <c:v> 20-07-09 07:52:35</c:v>
                </c:pt>
                <c:pt idx="10767">
                  <c:v> 20-07-09 07:52:40</c:v>
                </c:pt>
                <c:pt idx="10768">
                  <c:v> 20-07-09 07:52:45</c:v>
                </c:pt>
                <c:pt idx="10769">
                  <c:v> 20-07-09 07:52:50</c:v>
                </c:pt>
                <c:pt idx="10770">
                  <c:v> 20-07-09 07:52:55</c:v>
                </c:pt>
                <c:pt idx="10771">
                  <c:v> 20-07-09 07:53:00</c:v>
                </c:pt>
                <c:pt idx="10772">
                  <c:v> 20-07-09 07:53:05</c:v>
                </c:pt>
                <c:pt idx="10773">
                  <c:v> 20-07-09 07:53:10</c:v>
                </c:pt>
                <c:pt idx="10774">
                  <c:v> 20-07-09 07:53:15</c:v>
                </c:pt>
                <c:pt idx="10775">
                  <c:v> 20-07-09 07:53:20</c:v>
                </c:pt>
                <c:pt idx="10776">
                  <c:v> 20-07-09 07:53:25</c:v>
                </c:pt>
                <c:pt idx="10777">
                  <c:v> 20-07-09 07:53:30</c:v>
                </c:pt>
                <c:pt idx="10778">
                  <c:v> 20-07-09 07:53:35</c:v>
                </c:pt>
                <c:pt idx="10779">
                  <c:v> 20-07-09 07:53:40</c:v>
                </c:pt>
                <c:pt idx="10780">
                  <c:v> 20-07-09 07:53:45</c:v>
                </c:pt>
                <c:pt idx="10781">
                  <c:v> 20-07-09 07:53:50</c:v>
                </c:pt>
                <c:pt idx="10782">
                  <c:v> 20-07-09 07:53:55</c:v>
                </c:pt>
                <c:pt idx="10783">
                  <c:v> 20-07-09 07:54:00</c:v>
                </c:pt>
                <c:pt idx="10784">
                  <c:v> 20-07-09 07:54:05</c:v>
                </c:pt>
                <c:pt idx="10785">
                  <c:v> 20-07-09 07:54:10</c:v>
                </c:pt>
                <c:pt idx="10786">
                  <c:v> 20-07-09 07:54:15</c:v>
                </c:pt>
                <c:pt idx="10787">
                  <c:v> 20-07-09 07:54:20</c:v>
                </c:pt>
                <c:pt idx="10788">
                  <c:v> 20-07-09 07:54:25</c:v>
                </c:pt>
                <c:pt idx="10789">
                  <c:v> 20-07-09 07:55:05</c:v>
                </c:pt>
                <c:pt idx="10790">
                  <c:v> 20-07-09 07:55:10</c:v>
                </c:pt>
                <c:pt idx="10791">
                  <c:v> 20-07-09 07:55:15</c:v>
                </c:pt>
                <c:pt idx="10792">
                  <c:v> 20-07-09 07:55:20</c:v>
                </c:pt>
                <c:pt idx="10793">
                  <c:v> 20-07-09 07:55:25</c:v>
                </c:pt>
                <c:pt idx="10794">
                  <c:v> 20-07-09 07:55:30</c:v>
                </c:pt>
                <c:pt idx="10795">
                  <c:v> 20-07-09 07:55:35</c:v>
                </c:pt>
                <c:pt idx="10796">
                  <c:v> 20-07-09 07:55:40</c:v>
                </c:pt>
                <c:pt idx="10797">
                  <c:v> 20-07-09 07:55:45</c:v>
                </c:pt>
                <c:pt idx="10798">
                  <c:v> 20-07-09 07:55:50</c:v>
                </c:pt>
                <c:pt idx="10799">
                  <c:v> 20-07-09 07:55:55</c:v>
                </c:pt>
                <c:pt idx="10800">
                  <c:v> 20-07-09 07:56:00</c:v>
                </c:pt>
                <c:pt idx="10801">
                  <c:v> 20-07-09 07:56:05</c:v>
                </c:pt>
                <c:pt idx="10802">
                  <c:v> 20-07-09 07:56:10</c:v>
                </c:pt>
                <c:pt idx="10803">
                  <c:v> 20-07-09 07:56:15</c:v>
                </c:pt>
                <c:pt idx="10804">
                  <c:v> 20-07-09 07:56:50</c:v>
                </c:pt>
                <c:pt idx="10805">
                  <c:v> 20-07-09 07:56:55</c:v>
                </c:pt>
                <c:pt idx="10806">
                  <c:v> 20-07-09 07:57:00</c:v>
                </c:pt>
                <c:pt idx="10807">
                  <c:v> 20-07-09 07:57:05</c:v>
                </c:pt>
                <c:pt idx="10808">
                  <c:v> 20-07-09 07:57:10</c:v>
                </c:pt>
                <c:pt idx="10809">
                  <c:v> 20-07-09 07:57:15</c:v>
                </c:pt>
                <c:pt idx="10810">
                  <c:v> 20-07-09 07:57:20</c:v>
                </c:pt>
                <c:pt idx="10811">
                  <c:v> 20-07-09 07:57:25</c:v>
                </c:pt>
                <c:pt idx="10812">
                  <c:v> 20-07-09 07:57:30</c:v>
                </c:pt>
                <c:pt idx="10813">
                  <c:v> 20-07-09 07:57:35</c:v>
                </c:pt>
                <c:pt idx="10814">
                  <c:v> 20-07-09 07:57:40</c:v>
                </c:pt>
                <c:pt idx="10815">
                  <c:v> 20-07-09 07:57:45</c:v>
                </c:pt>
                <c:pt idx="10816">
                  <c:v> 20-07-09 07:57:50</c:v>
                </c:pt>
                <c:pt idx="10817">
                  <c:v> 20-07-09 07:57:55</c:v>
                </c:pt>
                <c:pt idx="10818">
                  <c:v> 20-07-09 07:58:00</c:v>
                </c:pt>
                <c:pt idx="10819">
                  <c:v> 20-07-09 07:58:05</c:v>
                </c:pt>
                <c:pt idx="10820">
                  <c:v> 20-07-09 07:58:10</c:v>
                </c:pt>
                <c:pt idx="10821">
                  <c:v> 20-07-09 07:58:15</c:v>
                </c:pt>
                <c:pt idx="10822">
                  <c:v> 20-07-09 07:58:20</c:v>
                </c:pt>
                <c:pt idx="10823">
                  <c:v> 20-07-09 07:58:25</c:v>
                </c:pt>
                <c:pt idx="10824">
                  <c:v> 20-07-09 07:58:30</c:v>
                </c:pt>
                <c:pt idx="10825">
                  <c:v> 20-07-09 07:58:35</c:v>
                </c:pt>
                <c:pt idx="10826">
                  <c:v> 20-07-09 07:58:40</c:v>
                </c:pt>
                <c:pt idx="10827">
                  <c:v> 20-07-09 07:58:45</c:v>
                </c:pt>
                <c:pt idx="10828">
                  <c:v> 20-07-09 07:58:50</c:v>
                </c:pt>
                <c:pt idx="10829">
                  <c:v> 20-07-09 07:58:55</c:v>
                </c:pt>
                <c:pt idx="10830">
                  <c:v> 20-07-09 07:59:00</c:v>
                </c:pt>
                <c:pt idx="10831">
                  <c:v> 20-07-09 07:59:05</c:v>
                </c:pt>
                <c:pt idx="10832">
                  <c:v> 20-07-09 07:59:10</c:v>
                </c:pt>
                <c:pt idx="10833">
                  <c:v> 20-07-09 07:59:15</c:v>
                </c:pt>
                <c:pt idx="10834">
                  <c:v> 20-07-09 07:59:20</c:v>
                </c:pt>
                <c:pt idx="10835">
                  <c:v> 20-07-09 07:59:25</c:v>
                </c:pt>
                <c:pt idx="10836">
                  <c:v> 20-07-09 07:59:30</c:v>
                </c:pt>
                <c:pt idx="10837">
                  <c:v> 20-07-09 07:59:35</c:v>
                </c:pt>
                <c:pt idx="10838">
                  <c:v> 20-07-09 07:59:40</c:v>
                </c:pt>
                <c:pt idx="10839">
                  <c:v> 20-07-09 07:59:45</c:v>
                </c:pt>
                <c:pt idx="10840">
                  <c:v> 20-07-09 07:59:50</c:v>
                </c:pt>
                <c:pt idx="10841">
                  <c:v> 20-07-09 07:59:55</c:v>
                </c:pt>
                <c:pt idx="10842">
                  <c:v> 20-07-09 08:00:00</c:v>
                </c:pt>
                <c:pt idx="10843">
                  <c:v> 20-07-09 08:00:05</c:v>
                </c:pt>
                <c:pt idx="10844">
                  <c:v> 20-07-09 08:00:10</c:v>
                </c:pt>
                <c:pt idx="10845">
                  <c:v> 20-07-09 08:00:15</c:v>
                </c:pt>
                <c:pt idx="10846">
                  <c:v> 20-07-09 08:00:20</c:v>
                </c:pt>
                <c:pt idx="10847">
                  <c:v> 20-07-09 08:00:25</c:v>
                </c:pt>
                <c:pt idx="10848">
                  <c:v> 20-07-09 08:00:30</c:v>
                </c:pt>
                <c:pt idx="10849">
                  <c:v> 20-07-09 08:00:35</c:v>
                </c:pt>
                <c:pt idx="10850">
                  <c:v> 20-07-09 08:00:40</c:v>
                </c:pt>
                <c:pt idx="10851">
                  <c:v> 20-07-09 08:00:45</c:v>
                </c:pt>
                <c:pt idx="10852">
                  <c:v> 20-07-09 08:00:50</c:v>
                </c:pt>
                <c:pt idx="10853">
                  <c:v> 20-07-09 08:00:55</c:v>
                </c:pt>
                <c:pt idx="10854">
                  <c:v> 20-07-09 08:01:00</c:v>
                </c:pt>
                <c:pt idx="10855">
                  <c:v> 20-07-09 08:01:05</c:v>
                </c:pt>
                <c:pt idx="10856">
                  <c:v> 20-07-09 08:01:10</c:v>
                </c:pt>
                <c:pt idx="10857">
                  <c:v> 20-07-09 08:01:15</c:v>
                </c:pt>
                <c:pt idx="10858">
                  <c:v> 20-07-09 08:01:20</c:v>
                </c:pt>
                <c:pt idx="10859">
                  <c:v> 20-07-09 08:01:25</c:v>
                </c:pt>
                <c:pt idx="10860">
                  <c:v> 20-07-09 08:01:30</c:v>
                </c:pt>
                <c:pt idx="10861">
                  <c:v> 20-07-09 08:01:35</c:v>
                </c:pt>
                <c:pt idx="10862">
                  <c:v> 20-07-09 08:01:40</c:v>
                </c:pt>
                <c:pt idx="10863">
                  <c:v> 20-07-09 08:01:45</c:v>
                </c:pt>
                <c:pt idx="10864">
                  <c:v> 20-07-09 08:01:50</c:v>
                </c:pt>
                <c:pt idx="10865">
                  <c:v> 20-07-09 08:01:55</c:v>
                </c:pt>
                <c:pt idx="10866">
                  <c:v> 20-07-09 08:02:00</c:v>
                </c:pt>
                <c:pt idx="10867">
                  <c:v> 20-07-09 08:02:05</c:v>
                </c:pt>
                <c:pt idx="10868">
                  <c:v> 20-07-09 08:02:10</c:v>
                </c:pt>
                <c:pt idx="10869">
                  <c:v> 20-07-09 08:02:15</c:v>
                </c:pt>
                <c:pt idx="10870">
                  <c:v> 20-07-09 08:02:20</c:v>
                </c:pt>
                <c:pt idx="10871">
                  <c:v> 20-07-09 08:02:25</c:v>
                </c:pt>
                <c:pt idx="10872">
                  <c:v> 20-07-09 08:02:30</c:v>
                </c:pt>
                <c:pt idx="10873">
                  <c:v> 20-07-09 08:02:35</c:v>
                </c:pt>
                <c:pt idx="10874">
                  <c:v> 20-07-09 08:02:40</c:v>
                </c:pt>
                <c:pt idx="10875">
                  <c:v> 20-07-09 08:02:45</c:v>
                </c:pt>
                <c:pt idx="10876">
                  <c:v> 20-07-09 08:02:50</c:v>
                </c:pt>
                <c:pt idx="10877">
                  <c:v> 20-07-09 08:02:55</c:v>
                </c:pt>
                <c:pt idx="10878">
                  <c:v> 20-07-09 08:03:00</c:v>
                </c:pt>
                <c:pt idx="10879">
                  <c:v> 20-07-09 08:03:05</c:v>
                </c:pt>
                <c:pt idx="10880">
                  <c:v> 20-07-09 08:03:10</c:v>
                </c:pt>
                <c:pt idx="10881">
                  <c:v> 20-07-09 08:03:15</c:v>
                </c:pt>
                <c:pt idx="10882">
                  <c:v> 20-07-09 08:03:20</c:v>
                </c:pt>
                <c:pt idx="10883">
                  <c:v> 20-07-09 08:03:25</c:v>
                </c:pt>
                <c:pt idx="10884">
                  <c:v> 20-07-09 08:03:30</c:v>
                </c:pt>
                <c:pt idx="10885">
                  <c:v> 20-07-09 08:03:35</c:v>
                </c:pt>
                <c:pt idx="10886">
                  <c:v> 20-07-09 08:03:40</c:v>
                </c:pt>
                <c:pt idx="10887">
                  <c:v> 20-07-09 08:03:45</c:v>
                </c:pt>
                <c:pt idx="10888">
                  <c:v> 20-07-09 08:03:50</c:v>
                </c:pt>
                <c:pt idx="10889">
                  <c:v> 20-07-09 08:03:55</c:v>
                </c:pt>
                <c:pt idx="10890">
                  <c:v> 20-07-09 08:04:00</c:v>
                </c:pt>
                <c:pt idx="10891">
                  <c:v> 20-07-09 08:04:05</c:v>
                </c:pt>
                <c:pt idx="10892">
                  <c:v> 20-07-09 08:04:10</c:v>
                </c:pt>
                <c:pt idx="10893">
                  <c:v> 20-07-09 08:04:15</c:v>
                </c:pt>
                <c:pt idx="10894">
                  <c:v> 20-07-09 08:04:20</c:v>
                </c:pt>
                <c:pt idx="10895">
                  <c:v> 20-07-09 08:04:25</c:v>
                </c:pt>
                <c:pt idx="10896">
                  <c:v> 20-07-09 08:04:30</c:v>
                </c:pt>
                <c:pt idx="10897">
                  <c:v> 20-07-09 08:04:35</c:v>
                </c:pt>
                <c:pt idx="10898">
                  <c:v> 20-07-09 08:04:40</c:v>
                </c:pt>
                <c:pt idx="10899">
                  <c:v> 20-07-09 08:04:45</c:v>
                </c:pt>
                <c:pt idx="10900">
                  <c:v> 20-07-09 08:04:50</c:v>
                </c:pt>
                <c:pt idx="10901">
                  <c:v> 20-07-09 08:04:55</c:v>
                </c:pt>
                <c:pt idx="10902">
                  <c:v> 20-07-09 08:05:00</c:v>
                </c:pt>
                <c:pt idx="10903">
                  <c:v> 20-07-09 08:05:05</c:v>
                </c:pt>
                <c:pt idx="10904">
                  <c:v> 20-07-09 08:05:10</c:v>
                </c:pt>
                <c:pt idx="10905">
                  <c:v> 20-07-09 08:05:15</c:v>
                </c:pt>
                <c:pt idx="10906">
                  <c:v> 20-07-09 08:05:20</c:v>
                </c:pt>
                <c:pt idx="10907">
                  <c:v> 20-07-09 08:05:25</c:v>
                </c:pt>
                <c:pt idx="10908">
                  <c:v> 20-07-09 08:05:30</c:v>
                </c:pt>
                <c:pt idx="10909">
                  <c:v> 20-07-09 08:05:35</c:v>
                </c:pt>
                <c:pt idx="10910">
                  <c:v> 20-07-09 08:05:40</c:v>
                </c:pt>
                <c:pt idx="10911">
                  <c:v> 20-07-09 08:05:45</c:v>
                </c:pt>
                <c:pt idx="10912">
                  <c:v> 20-07-09 08:05:50</c:v>
                </c:pt>
                <c:pt idx="10913">
                  <c:v> 20-07-09 08:05:55</c:v>
                </c:pt>
                <c:pt idx="10914">
                  <c:v> 20-07-09 08:06:00</c:v>
                </c:pt>
                <c:pt idx="10915">
                  <c:v> 20-07-09 08:06:05</c:v>
                </c:pt>
                <c:pt idx="10916">
                  <c:v> 20-07-09 08:06:10</c:v>
                </c:pt>
                <c:pt idx="10917">
                  <c:v> 20-07-09 08:06:15</c:v>
                </c:pt>
                <c:pt idx="10918">
                  <c:v> 20-07-09 08:06:20</c:v>
                </c:pt>
                <c:pt idx="10919">
                  <c:v> 20-07-09 08:06:25</c:v>
                </c:pt>
                <c:pt idx="10920">
                  <c:v> 20-07-09 08:06:30</c:v>
                </c:pt>
                <c:pt idx="10921">
                  <c:v> 20-07-09 08:06:35</c:v>
                </c:pt>
                <c:pt idx="10922">
                  <c:v> 20-07-09 08:06:40</c:v>
                </c:pt>
                <c:pt idx="10923">
                  <c:v> 20-07-09 08:06:45</c:v>
                </c:pt>
                <c:pt idx="10924">
                  <c:v> 20-07-09 08:06:50</c:v>
                </c:pt>
                <c:pt idx="10925">
                  <c:v> 20-07-09 08:06:55</c:v>
                </c:pt>
                <c:pt idx="10926">
                  <c:v> 20-07-09 08:07:00</c:v>
                </c:pt>
                <c:pt idx="10927">
                  <c:v> 20-07-09 08:07:05</c:v>
                </c:pt>
                <c:pt idx="10928">
                  <c:v> 20-07-09 08:07:10</c:v>
                </c:pt>
                <c:pt idx="10929">
                  <c:v> 20-07-09 08:07:15</c:v>
                </c:pt>
                <c:pt idx="10930">
                  <c:v> 20-07-09 08:07:20</c:v>
                </c:pt>
                <c:pt idx="10931">
                  <c:v> 20-07-09 08:07:25</c:v>
                </c:pt>
                <c:pt idx="10932">
                  <c:v> 20-07-09 08:07:30</c:v>
                </c:pt>
                <c:pt idx="10933">
                  <c:v> 20-07-09 08:07:35</c:v>
                </c:pt>
                <c:pt idx="10934">
                  <c:v> 20-07-09 08:07:40</c:v>
                </c:pt>
                <c:pt idx="10935">
                  <c:v> 20-07-09 08:07:45</c:v>
                </c:pt>
                <c:pt idx="10936">
                  <c:v> 20-07-09 08:07:50</c:v>
                </c:pt>
                <c:pt idx="10937">
                  <c:v> 20-07-09 08:07:55</c:v>
                </c:pt>
                <c:pt idx="10938">
                  <c:v> 20-07-09 08:08:00</c:v>
                </c:pt>
                <c:pt idx="10939">
                  <c:v> 20-07-09 08:08:05</c:v>
                </c:pt>
                <c:pt idx="10940">
                  <c:v> 20-07-09 08:08:10</c:v>
                </c:pt>
                <c:pt idx="10941">
                  <c:v> 20-07-09 08:08:15</c:v>
                </c:pt>
                <c:pt idx="10942">
                  <c:v> 20-07-09 08:08:20</c:v>
                </c:pt>
                <c:pt idx="10943">
                  <c:v> 20-07-09 08:08:25</c:v>
                </c:pt>
                <c:pt idx="10944">
                  <c:v> 20-07-09 08:08:30</c:v>
                </c:pt>
                <c:pt idx="10945">
                  <c:v> 20-07-09 08:08:35</c:v>
                </c:pt>
                <c:pt idx="10946">
                  <c:v> 20-07-09 08:08:40</c:v>
                </c:pt>
                <c:pt idx="10947">
                  <c:v> 20-07-09 08:08:45</c:v>
                </c:pt>
                <c:pt idx="10948">
                  <c:v> 20-07-09 08:08:50</c:v>
                </c:pt>
                <c:pt idx="10949">
                  <c:v> 20-07-09 08:08:55</c:v>
                </c:pt>
                <c:pt idx="10950">
                  <c:v> 20-07-09 08:09:00</c:v>
                </c:pt>
                <c:pt idx="10951">
                  <c:v> 20-07-09 08:09:05</c:v>
                </c:pt>
                <c:pt idx="10952">
                  <c:v> 20-07-09 08:09:10</c:v>
                </c:pt>
                <c:pt idx="10953">
                  <c:v> 20-07-09 08:09:15</c:v>
                </c:pt>
                <c:pt idx="10954">
                  <c:v> 20-07-09 08:09:20</c:v>
                </c:pt>
                <c:pt idx="10955">
                  <c:v> 20-07-09 08:09:25</c:v>
                </c:pt>
                <c:pt idx="10956">
                  <c:v> 20-07-09 08:09:30</c:v>
                </c:pt>
                <c:pt idx="10957">
                  <c:v> 20-07-09 08:09:35</c:v>
                </c:pt>
                <c:pt idx="10958">
                  <c:v> 20-07-09 08:09:40</c:v>
                </c:pt>
                <c:pt idx="10959">
                  <c:v> 20-07-09 08:09:45</c:v>
                </c:pt>
                <c:pt idx="10960">
                  <c:v> 20-07-09 08:09:50</c:v>
                </c:pt>
                <c:pt idx="10961">
                  <c:v> 20-07-09 08:09:55</c:v>
                </c:pt>
                <c:pt idx="10962">
                  <c:v> 20-07-09 08:10:00</c:v>
                </c:pt>
                <c:pt idx="10963">
                  <c:v> 20-07-09 08:10:05</c:v>
                </c:pt>
                <c:pt idx="10964">
                  <c:v> 20-07-09 08:10:10</c:v>
                </c:pt>
                <c:pt idx="10965">
                  <c:v> 20-07-09 08:10:15</c:v>
                </c:pt>
                <c:pt idx="10966">
                  <c:v> 20-07-09 08:10:20</c:v>
                </c:pt>
                <c:pt idx="10967">
                  <c:v> 20-07-09 08:10:55</c:v>
                </c:pt>
                <c:pt idx="10968">
                  <c:v> 20-07-09 08:11:00</c:v>
                </c:pt>
                <c:pt idx="10969">
                  <c:v> 20-07-09 08:11:05</c:v>
                </c:pt>
                <c:pt idx="10970">
                  <c:v> 20-07-09 08:11:10</c:v>
                </c:pt>
                <c:pt idx="10971">
                  <c:v> 20-07-09 08:11:15</c:v>
                </c:pt>
                <c:pt idx="10972">
                  <c:v> 20-07-09 08:11:20</c:v>
                </c:pt>
                <c:pt idx="10973">
                  <c:v> 20-07-09 08:11:25</c:v>
                </c:pt>
                <c:pt idx="10974">
                  <c:v> 20-07-09 08:11:30</c:v>
                </c:pt>
                <c:pt idx="10975">
                  <c:v> 20-07-09 08:11:35</c:v>
                </c:pt>
                <c:pt idx="10976">
                  <c:v> 20-07-09 08:11:40</c:v>
                </c:pt>
                <c:pt idx="10977">
                  <c:v> 20-07-09 08:11:45</c:v>
                </c:pt>
                <c:pt idx="10978">
                  <c:v> 20-07-09 08:11:50</c:v>
                </c:pt>
                <c:pt idx="10979">
                  <c:v> 20-07-09 08:11:55</c:v>
                </c:pt>
                <c:pt idx="10980">
                  <c:v> 20-07-09 08:12:00</c:v>
                </c:pt>
                <c:pt idx="10981">
                  <c:v> 20-07-09 08:12:05</c:v>
                </c:pt>
                <c:pt idx="10982">
                  <c:v> 20-07-09 08:12:10</c:v>
                </c:pt>
                <c:pt idx="10983">
                  <c:v> 20-07-09 08:12:55</c:v>
                </c:pt>
                <c:pt idx="10984">
                  <c:v> 20-07-09 08:13:00</c:v>
                </c:pt>
                <c:pt idx="10985">
                  <c:v> 20-07-09 08:13:05</c:v>
                </c:pt>
                <c:pt idx="10986">
                  <c:v> 20-07-09 08:13:10</c:v>
                </c:pt>
                <c:pt idx="10987">
                  <c:v> 20-07-09 08:13:15</c:v>
                </c:pt>
                <c:pt idx="10988">
                  <c:v> 20-07-09 08:13:20</c:v>
                </c:pt>
                <c:pt idx="10989">
                  <c:v> 20-07-09 08:13:25</c:v>
                </c:pt>
                <c:pt idx="10990">
                  <c:v> 20-07-09 08:13:30</c:v>
                </c:pt>
                <c:pt idx="10991">
                  <c:v> 20-07-09 08:13:35</c:v>
                </c:pt>
                <c:pt idx="10992">
                  <c:v> 20-07-09 08:13:40</c:v>
                </c:pt>
                <c:pt idx="10993">
                  <c:v> 20-07-09 08:13:45</c:v>
                </c:pt>
                <c:pt idx="10994">
                  <c:v> 20-07-09 08:13:50</c:v>
                </c:pt>
                <c:pt idx="10995">
                  <c:v> 20-07-09 08:13:55</c:v>
                </c:pt>
                <c:pt idx="10996">
                  <c:v> 20-07-09 08:14:00</c:v>
                </c:pt>
                <c:pt idx="10997">
                  <c:v> 20-07-09 08:14:05</c:v>
                </c:pt>
                <c:pt idx="10998">
                  <c:v> 20-07-09 08:14:10</c:v>
                </c:pt>
                <c:pt idx="10999">
                  <c:v> 20-07-09 08:14:15</c:v>
                </c:pt>
                <c:pt idx="11000">
                  <c:v> 20-07-09 08:14:20</c:v>
                </c:pt>
                <c:pt idx="11001">
                  <c:v> 20-07-09 08:14:25</c:v>
                </c:pt>
                <c:pt idx="11002">
                  <c:v> 20-07-09 08:14:30</c:v>
                </c:pt>
                <c:pt idx="11003">
                  <c:v> 20-07-09 08:14:35</c:v>
                </c:pt>
                <c:pt idx="11004">
                  <c:v> 20-07-09 08:14:40</c:v>
                </c:pt>
                <c:pt idx="11005">
                  <c:v> 20-07-09 08:14:45</c:v>
                </c:pt>
                <c:pt idx="11006">
                  <c:v> 20-07-09 08:14:50</c:v>
                </c:pt>
                <c:pt idx="11007">
                  <c:v> 20-07-09 08:14:55</c:v>
                </c:pt>
                <c:pt idx="11008">
                  <c:v> 20-07-09 08:15:00</c:v>
                </c:pt>
                <c:pt idx="11009">
                  <c:v> 20-07-09 08:15:05</c:v>
                </c:pt>
                <c:pt idx="11010">
                  <c:v> 20-07-09 08:15:10</c:v>
                </c:pt>
                <c:pt idx="11011">
                  <c:v> 20-07-09 08:15:15</c:v>
                </c:pt>
                <c:pt idx="11012">
                  <c:v> 20-07-09 08:15:20</c:v>
                </c:pt>
                <c:pt idx="11013">
                  <c:v> 20-07-09 08:15:25</c:v>
                </c:pt>
                <c:pt idx="11014">
                  <c:v> 20-07-09 08:15:30</c:v>
                </c:pt>
                <c:pt idx="11015">
                  <c:v> 20-07-09 08:15:35</c:v>
                </c:pt>
                <c:pt idx="11016">
                  <c:v> 20-07-09 08:15:40</c:v>
                </c:pt>
                <c:pt idx="11017">
                  <c:v> 20-07-09 08:15:45</c:v>
                </c:pt>
                <c:pt idx="11018">
                  <c:v> 20-07-09 08:15:50</c:v>
                </c:pt>
                <c:pt idx="11019">
                  <c:v> 20-07-09 08:15:55</c:v>
                </c:pt>
                <c:pt idx="11020">
                  <c:v> 20-07-09 08:16:00</c:v>
                </c:pt>
                <c:pt idx="11021">
                  <c:v> 20-07-09 08:16:05</c:v>
                </c:pt>
                <c:pt idx="11022">
                  <c:v> 20-07-09 08:16:10</c:v>
                </c:pt>
                <c:pt idx="11023">
                  <c:v> 20-07-09 08:16:15</c:v>
                </c:pt>
                <c:pt idx="11024">
                  <c:v> 20-07-09 08:16:20</c:v>
                </c:pt>
                <c:pt idx="11025">
                  <c:v> 20-07-09 08:16:25</c:v>
                </c:pt>
                <c:pt idx="11026">
                  <c:v> 20-07-09 08:16:30</c:v>
                </c:pt>
                <c:pt idx="11027">
                  <c:v> 20-07-09 08:16:35</c:v>
                </c:pt>
                <c:pt idx="11028">
                  <c:v> 20-07-09 08:16:40</c:v>
                </c:pt>
                <c:pt idx="11029">
                  <c:v> 20-07-09 08:16:45</c:v>
                </c:pt>
                <c:pt idx="11030">
                  <c:v> 20-07-09 08:16:50</c:v>
                </c:pt>
                <c:pt idx="11031">
                  <c:v> 20-07-09 08:16:55</c:v>
                </c:pt>
                <c:pt idx="11032">
                  <c:v> 20-07-09 08:17:00</c:v>
                </c:pt>
                <c:pt idx="11033">
                  <c:v> 20-07-09 08:17:05</c:v>
                </c:pt>
                <c:pt idx="11034">
                  <c:v> 20-07-09 08:17:10</c:v>
                </c:pt>
                <c:pt idx="11035">
                  <c:v> 20-07-09 08:17:15</c:v>
                </c:pt>
                <c:pt idx="11036">
                  <c:v> 20-07-09 08:17:20</c:v>
                </c:pt>
                <c:pt idx="11037">
                  <c:v> 20-07-09 08:17:25</c:v>
                </c:pt>
                <c:pt idx="11038">
                  <c:v> 20-07-09 08:17:30</c:v>
                </c:pt>
                <c:pt idx="11039">
                  <c:v> 20-07-09 08:17:35</c:v>
                </c:pt>
                <c:pt idx="11040">
                  <c:v> 20-07-09 08:17:40</c:v>
                </c:pt>
                <c:pt idx="11041">
                  <c:v> 20-07-09 08:17:45</c:v>
                </c:pt>
                <c:pt idx="11042">
                  <c:v> 20-07-09 08:17:50</c:v>
                </c:pt>
                <c:pt idx="11043">
                  <c:v> 20-07-09 08:17:55</c:v>
                </c:pt>
                <c:pt idx="11044">
                  <c:v> 20-07-09 08:18:00</c:v>
                </c:pt>
                <c:pt idx="11045">
                  <c:v> 20-07-09 08:18:05</c:v>
                </c:pt>
                <c:pt idx="11046">
                  <c:v> 20-07-09 08:18:10</c:v>
                </c:pt>
                <c:pt idx="11047">
                  <c:v> 20-07-09 08:18:15</c:v>
                </c:pt>
                <c:pt idx="11048">
                  <c:v> 20-07-09 08:18:20</c:v>
                </c:pt>
                <c:pt idx="11049">
                  <c:v> 20-07-09 08:18:25</c:v>
                </c:pt>
                <c:pt idx="11050">
                  <c:v> 20-07-09 08:18:30</c:v>
                </c:pt>
                <c:pt idx="11051">
                  <c:v> 20-07-09 08:18:35</c:v>
                </c:pt>
                <c:pt idx="11052">
                  <c:v> 20-07-09 08:18:40</c:v>
                </c:pt>
                <c:pt idx="11053">
                  <c:v> 20-07-09 08:18:45</c:v>
                </c:pt>
                <c:pt idx="11054">
                  <c:v> 20-07-09 08:18:50</c:v>
                </c:pt>
                <c:pt idx="11055">
                  <c:v> 20-07-09 08:18:55</c:v>
                </c:pt>
                <c:pt idx="11056">
                  <c:v> 20-07-09 08:19:00</c:v>
                </c:pt>
                <c:pt idx="11057">
                  <c:v> 20-07-09 08:19:05</c:v>
                </c:pt>
                <c:pt idx="11058">
                  <c:v> 20-07-09 08:19:10</c:v>
                </c:pt>
                <c:pt idx="11059">
                  <c:v> 20-07-09 08:19:15</c:v>
                </c:pt>
                <c:pt idx="11060">
                  <c:v> 20-07-09 08:19:20</c:v>
                </c:pt>
                <c:pt idx="11061">
                  <c:v> 20-07-09 08:19:25</c:v>
                </c:pt>
                <c:pt idx="11062">
                  <c:v> 20-07-09 08:19:30</c:v>
                </c:pt>
                <c:pt idx="11063">
                  <c:v> 20-07-09 08:19:35</c:v>
                </c:pt>
                <c:pt idx="11064">
                  <c:v> 20-07-09 08:20:00</c:v>
                </c:pt>
                <c:pt idx="11065">
                  <c:v> 20-07-09 08:20:05</c:v>
                </c:pt>
                <c:pt idx="11066">
                  <c:v> 20-07-09 08:20:10</c:v>
                </c:pt>
                <c:pt idx="11067">
                  <c:v> 20-07-09 08:20:15</c:v>
                </c:pt>
                <c:pt idx="11068">
                  <c:v> 20-07-09 08:20:20</c:v>
                </c:pt>
                <c:pt idx="11069">
                  <c:v> 20-07-09 08:20:25</c:v>
                </c:pt>
                <c:pt idx="11070">
                  <c:v> 20-07-09 08:20:30</c:v>
                </c:pt>
                <c:pt idx="11071">
                  <c:v> 20-07-09 08:20:35</c:v>
                </c:pt>
                <c:pt idx="11072">
                  <c:v> 20-07-09 08:20:40</c:v>
                </c:pt>
                <c:pt idx="11073">
                  <c:v> 20-07-09 08:20:45</c:v>
                </c:pt>
                <c:pt idx="11074">
                  <c:v> 20-07-09 08:20:50</c:v>
                </c:pt>
                <c:pt idx="11075">
                  <c:v> 20-07-09 08:20:55</c:v>
                </c:pt>
                <c:pt idx="11076">
                  <c:v> 20-07-09 08:21:00</c:v>
                </c:pt>
                <c:pt idx="11077">
                  <c:v> 20-07-09 08:21:05</c:v>
                </c:pt>
                <c:pt idx="11078">
                  <c:v> 20-07-09 08:21:10</c:v>
                </c:pt>
                <c:pt idx="11079">
                  <c:v> 20-07-09 08:21:15</c:v>
                </c:pt>
                <c:pt idx="11080">
                  <c:v> 20-07-09 08:21:20</c:v>
                </c:pt>
                <c:pt idx="11081">
                  <c:v> 20-07-09 08:21:25</c:v>
                </c:pt>
                <c:pt idx="11082">
                  <c:v> 20-07-09 08:21:30</c:v>
                </c:pt>
                <c:pt idx="11083">
                  <c:v> 20-07-09 08:21:35</c:v>
                </c:pt>
                <c:pt idx="11084">
                  <c:v> 20-07-09 08:21:40</c:v>
                </c:pt>
                <c:pt idx="11085">
                  <c:v> 20-07-09 08:21:45</c:v>
                </c:pt>
                <c:pt idx="11086">
                  <c:v> 20-07-09 08:21:50</c:v>
                </c:pt>
                <c:pt idx="11087">
                  <c:v> 20-07-09 08:21:55</c:v>
                </c:pt>
                <c:pt idx="11088">
                  <c:v> 20-07-09 08:22:00</c:v>
                </c:pt>
                <c:pt idx="11089">
                  <c:v> 20-07-09 08:22:05</c:v>
                </c:pt>
                <c:pt idx="11090">
                  <c:v> 20-07-09 08:22:10</c:v>
                </c:pt>
                <c:pt idx="11091">
                  <c:v> 20-07-09 08:22:15</c:v>
                </c:pt>
                <c:pt idx="11092">
                  <c:v> 20-07-09 08:22:20</c:v>
                </c:pt>
                <c:pt idx="11093">
                  <c:v> 20-07-09 08:22:25</c:v>
                </c:pt>
                <c:pt idx="11094">
                  <c:v> 20-07-09 08:22:30</c:v>
                </c:pt>
                <c:pt idx="11095">
                  <c:v> 20-07-09 08:22:35</c:v>
                </c:pt>
                <c:pt idx="11096">
                  <c:v> 20-07-09 08:22:40</c:v>
                </c:pt>
                <c:pt idx="11097">
                  <c:v> 20-07-09 08:22:45</c:v>
                </c:pt>
                <c:pt idx="11098">
                  <c:v> 20-07-09 08:22:50</c:v>
                </c:pt>
                <c:pt idx="11099">
                  <c:v> 20-07-09 08:22:55</c:v>
                </c:pt>
                <c:pt idx="11100">
                  <c:v> 20-07-09 08:23:00</c:v>
                </c:pt>
                <c:pt idx="11101">
                  <c:v> 20-07-09 08:23:05</c:v>
                </c:pt>
                <c:pt idx="11102">
                  <c:v> 20-07-09 08:23:10</c:v>
                </c:pt>
                <c:pt idx="11103">
                  <c:v> 20-07-09 08:23:15</c:v>
                </c:pt>
                <c:pt idx="11104">
                  <c:v> 20-07-09 08:23:20</c:v>
                </c:pt>
                <c:pt idx="11105">
                  <c:v> 20-07-09 08:23:25</c:v>
                </c:pt>
                <c:pt idx="11106">
                  <c:v> 20-07-09 08:23:30</c:v>
                </c:pt>
                <c:pt idx="11107">
                  <c:v> 20-07-09 08:23:35</c:v>
                </c:pt>
                <c:pt idx="11108">
                  <c:v> 20-07-09 08:23:40</c:v>
                </c:pt>
                <c:pt idx="11109">
                  <c:v> 20-07-09 08:23:45</c:v>
                </c:pt>
                <c:pt idx="11110">
                  <c:v> 20-07-09 08:23:50</c:v>
                </c:pt>
                <c:pt idx="11111">
                  <c:v> 20-07-09 08:23:55</c:v>
                </c:pt>
                <c:pt idx="11112">
                  <c:v> 20-07-09 08:24:00</c:v>
                </c:pt>
                <c:pt idx="11113">
                  <c:v> 20-07-09 08:24:05</c:v>
                </c:pt>
                <c:pt idx="11114">
                  <c:v> 20-07-09 08:24:10</c:v>
                </c:pt>
                <c:pt idx="11115">
                  <c:v> 20-07-09 08:24:15</c:v>
                </c:pt>
                <c:pt idx="11116">
                  <c:v> 20-07-09 08:24:20</c:v>
                </c:pt>
                <c:pt idx="11117">
                  <c:v> 20-07-09 08:24:25</c:v>
                </c:pt>
                <c:pt idx="11118">
                  <c:v> 20-07-09 08:24:30</c:v>
                </c:pt>
                <c:pt idx="11119">
                  <c:v> 20-07-09 08:24:35</c:v>
                </c:pt>
                <c:pt idx="11120">
                  <c:v> 20-07-09 08:24:40</c:v>
                </c:pt>
                <c:pt idx="11121">
                  <c:v> 20-07-09 08:24:45</c:v>
                </c:pt>
                <c:pt idx="11122">
                  <c:v> 20-07-09 08:24:50</c:v>
                </c:pt>
                <c:pt idx="11123">
                  <c:v> 20-07-09 08:24:55</c:v>
                </c:pt>
                <c:pt idx="11124">
                  <c:v> 20-07-09 08:25:00</c:v>
                </c:pt>
                <c:pt idx="11125">
                  <c:v> 20-07-09 08:25:05</c:v>
                </c:pt>
              </c:strCache>
            </c:strRef>
          </c:cat>
          <c:val>
            <c:numRef>
              <c:f>'Vhuge-it'!$B$2:$B$11127</c:f>
              <c:numCache>
                <c:formatCode>General</c:formatCode>
                <c:ptCount val="1112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2</c:v>
                </c:pt>
                <c:pt idx="101">
                  <c:v>2</c:v>
                </c:pt>
                <c:pt idx="102">
                  <c:v>2</c:v>
                </c:pt>
                <c:pt idx="103">
                  <c:v>2</c:v>
                </c:pt>
                <c:pt idx="104">
                  <c:v>2</c:v>
                </c:pt>
                <c:pt idx="105">
                  <c:v>2</c:v>
                </c:pt>
                <c:pt idx="106">
                  <c:v>2</c:v>
                </c:pt>
                <c:pt idx="107">
                  <c:v>2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2</c:v>
                </c:pt>
                <c:pt idx="114">
                  <c:v>2</c:v>
                </c:pt>
                <c:pt idx="115">
                  <c:v>2</c:v>
                </c:pt>
                <c:pt idx="116">
                  <c:v>2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2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2</c:v>
                </c:pt>
                <c:pt idx="135">
                  <c:v>3</c:v>
                </c:pt>
                <c:pt idx="136">
                  <c:v>3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2</c:v>
                </c:pt>
                <c:pt idx="221">
                  <c:v>2</c:v>
                </c:pt>
                <c:pt idx="222">
                  <c:v>2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2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3</c:v>
                </c:pt>
                <c:pt idx="311">
                  <c:v>4</c:v>
                </c:pt>
                <c:pt idx="312">
                  <c:v>4</c:v>
                </c:pt>
                <c:pt idx="313">
                  <c:v>4</c:v>
                </c:pt>
                <c:pt idx="314">
                  <c:v>4</c:v>
                </c:pt>
                <c:pt idx="315">
                  <c:v>3</c:v>
                </c:pt>
                <c:pt idx="316">
                  <c:v>3</c:v>
                </c:pt>
                <c:pt idx="317">
                  <c:v>3</c:v>
                </c:pt>
                <c:pt idx="318">
                  <c:v>3</c:v>
                </c:pt>
                <c:pt idx="319">
                  <c:v>3</c:v>
                </c:pt>
                <c:pt idx="320">
                  <c:v>3</c:v>
                </c:pt>
                <c:pt idx="321">
                  <c:v>3</c:v>
                </c:pt>
                <c:pt idx="322">
                  <c:v>1</c:v>
                </c:pt>
                <c:pt idx="323">
                  <c:v>2</c:v>
                </c:pt>
                <c:pt idx="324">
                  <c:v>2</c:v>
                </c:pt>
                <c:pt idx="325">
                  <c:v>2</c:v>
                </c:pt>
                <c:pt idx="326">
                  <c:v>2</c:v>
                </c:pt>
                <c:pt idx="327">
                  <c:v>2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3</c:v>
                </c:pt>
                <c:pt idx="332">
                  <c:v>3</c:v>
                </c:pt>
                <c:pt idx="333">
                  <c:v>3</c:v>
                </c:pt>
                <c:pt idx="334">
                  <c:v>3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2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2</c:v>
                </c:pt>
                <c:pt idx="379">
                  <c:v>2</c:v>
                </c:pt>
                <c:pt idx="380">
                  <c:v>2</c:v>
                </c:pt>
                <c:pt idx="381">
                  <c:v>2</c:v>
                </c:pt>
                <c:pt idx="382">
                  <c:v>2</c:v>
                </c:pt>
                <c:pt idx="383">
                  <c:v>2</c:v>
                </c:pt>
                <c:pt idx="384">
                  <c:v>2</c:v>
                </c:pt>
                <c:pt idx="385">
                  <c:v>2</c:v>
                </c:pt>
                <c:pt idx="386">
                  <c:v>2</c:v>
                </c:pt>
                <c:pt idx="387">
                  <c:v>2</c:v>
                </c:pt>
                <c:pt idx="388">
                  <c:v>2</c:v>
                </c:pt>
                <c:pt idx="389">
                  <c:v>2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2</c:v>
                </c:pt>
                <c:pt idx="413">
                  <c:v>2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2</c:v>
                </c:pt>
                <c:pt idx="421">
                  <c:v>2</c:v>
                </c:pt>
                <c:pt idx="422">
                  <c:v>2</c:v>
                </c:pt>
                <c:pt idx="423">
                  <c:v>2</c:v>
                </c:pt>
                <c:pt idx="424">
                  <c:v>1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1</c:v>
                </c:pt>
                <c:pt idx="435">
                  <c:v>1</c:v>
                </c:pt>
                <c:pt idx="436">
                  <c:v>1</c:v>
                </c:pt>
                <c:pt idx="437">
                  <c:v>2</c:v>
                </c:pt>
                <c:pt idx="438">
                  <c:v>2</c:v>
                </c:pt>
                <c:pt idx="439">
                  <c:v>2</c:v>
                </c:pt>
                <c:pt idx="440">
                  <c:v>2</c:v>
                </c:pt>
                <c:pt idx="441">
                  <c:v>2</c:v>
                </c:pt>
                <c:pt idx="442">
                  <c:v>2</c:v>
                </c:pt>
                <c:pt idx="443">
                  <c:v>2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2</c:v>
                </c:pt>
                <c:pt idx="508">
                  <c:v>2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  <c:pt idx="559">
                  <c:v>1</c:v>
                </c:pt>
                <c:pt idx="560">
                  <c:v>1</c:v>
                </c:pt>
                <c:pt idx="561">
                  <c:v>1</c:v>
                </c:pt>
                <c:pt idx="562">
                  <c:v>1</c:v>
                </c:pt>
                <c:pt idx="563">
                  <c:v>1</c:v>
                </c:pt>
                <c:pt idx="564">
                  <c:v>1</c:v>
                </c:pt>
                <c:pt idx="565">
                  <c:v>1</c:v>
                </c:pt>
                <c:pt idx="566">
                  <c:v>2</c:v>
                </c:pt>
                <c:pt idx="567">
                  <c:v>1</c:v>
                </c:pt>
                <c:pt idx="568">
                  <c:v>1</c:v>
                </c:pt>
                <c:pt idx="569">
                  <c:v>1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2</c:v>
                </c:pt>
                <c:pt idx="575">
                  <c:v>2</c:v>
                </c:pt>
                <c:pt idx="576">
                  <c:v>2</c:v>
                </c:pt>
                <c:pt idx="577">
                  <c:v>2</c:v>
                </c:pt>
                <c:pt idx="578">
                  <c:v>1</c:v>
                </c:pt>
                <c:pt idx="579">
                  <c:v>1</c:v>
                </c:pt>
                <c:pt idx="580">
                  <c:v>2</c:v>
                </c:pt>
                <c:pt idx="581">
                  <c:v>2</c:v>
                </c:pt>
                <c:pt idx="582">
                  <c:v>2</c:v>
                </c:pt>
                <c:pt idx="583">
                  <c:v>2</c:v>
                </c:pt>
                <c:pt idx="584">
                  <c:v>2</c:v>
                </c:pt>
                <c:pt idx="585">
                  <c:v>2</c:v>
                </c:pt>
                <c:pt idx="586">
                  <c:v>1</c:v>
                </c:pt>
                <c:pt idx="587">
                  <c:v>1</c:v>
                </c:pt>
                <c:pt idx="588">
                  <c:v>1</c:v>
                </c:pt>
                <c:pt idx="589">
                  <c:v>1</c:v>
                </c:pt>
                <c:pt idx="590">
                  <c:v>1</c:v>
                </c:pt>
                <c:pt idx="591">
                  <c:v>1</c:v>
                </c:pt>
                <c:pt idx="592">
                  <c:v>1</c:v>
                </c:pt>
                <c:pt idx="593">
                  <c:v>1</c:v>
                </c:pt>
                <c:pt idx="594">
                  <c:v>1</c:v>
                </c:pt>
                <c:pt idx="595">
                  <c:v>1</c:v>
                </c:pt>
                <c:pt idx="596">
                  <c:v>1</c:v>
                </c:pt>
                <c:pt idx="597">
                  <c:v>1</c:v>
                </c:pt>
                <c:pt idx="598">
                  <c:v>1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1</c:v>
                </c:pt>
                <c:pt idx="607">
                  <c:v>1</c:v>
                </c:pt>
                <c:pt idx="608">
                  <c:v>1</c:v>
                </c:pt>
                <c:pt idx="609">
                  <c:v>1</c:v>
                </c:pt>
                <c:pt idx="610">
                  <c:v>1</c:v>
                </c:pt>
                <c:pt idx="611">
                  <c:v>2</c:v>
                </c:pt>
                <c:pt idx="612">
                  <c:v>2</c:v>
                </c:pt>
                <c:pt idx="613">
                  <c:v>2</c:v>
                </c:pt>
                <c:pt idx="614">
                  <c:v>2</c:v>
                </c:pt>
                <c:pt idx="615">
                  <c:v>2</c:v>
                </c:pt>
                <c:pt idx="616">
                  <c:v>1</c:v>
                </c:pt>
                <c:pt idx="617">
                  <c:v>1</c:v>
                </c:pt>
                <c:pt idx="618">
                  <c:v>1</c:v>
                </c:pt>
                <c:pt idx="619">
                  <c:v>1</c:v>
                </c:pt>
                <c:pt idx="620">
                  <c:v>1</c:v>
                </c:pt>
                <c:pt idx="621">
                  <c:v>1</c:v>
                </c:pt>
                <c:pt idx="622">
                  <c:v>1</c:v>
                </c:pt>
                <c:pt idx="623">
                  <c:v>1</c:v>
                </c:pt>
                <c:pt idx="624">
                  <c:v>1</c:v>
                </c:pt>
                <c:pt idx="625">
                  <c:v>2</c:v>
                </c:pt>
                <c:pt idx="626">
                  <c:v>2</c:v>
                </c:pt>
                <c:pt idx="627">
                  <c:v>2</c:v>
                </c:pt>
                <c:pt idx="628">
                  <c:v>2</c:v>
                </c:pt>
                <c:pt idx="629">
                  <c:v>2</c:v>
                </c:pt>
                <c:pt idx="630">
                  <c:v>2</c:v>
                </c:pt>
                <c:pt idx="631">
                  <c:v>2</c:v>
                </c:pt>
                <c:pt idx="632">
                  <c:v>2</c:v>
                </c:pt>
                <c:pt idx="633">
                  <c:v>2</c:v>
                </c:pt>
                <c:pt idx="634">
                  <c:v>2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1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  <c:pt idx="669">
                  <c:v>1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2</c:v>
                </c:pt>
                <c:pt idx="676">
                  <c:v>3</c:v>
                </c:pt>
                <c:pt idx="677">
                  <c:v>3</c:v>
                </c:pt>
                <c:pt idx="678">
                  <c:v>3</c:v>
                </c:pt>
                <c:pt idx="679">
                  <c:v>3</c:v>
                </c:pt>
                <c:pt idx="680">
                  <c:v>3</c:v>
                </c:pt>
                <c:pt idx="681">
                  <c:v>3</c:v>
                </c:pt>
                <c:pt idx="682">
                  <c:v>3</c:v>
                </c:pt>
                <c:pt idx="683">
                  <c:v>3</c:v>
                </c:pt>
                <c:pt idx="684">
                  <c:v>3</c:v>
                </c:pt>
                <c:pt idx="685">
                  <c:v>2</c:v>
                </c:pt>
                <c:pt idx="686">
                  <c:v>2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1</c:v>
                </c:pt>
                <c:pt idx="701">
                  <c:v>1</c:v>
                </c:pt>
                <c:pt idx="702">
                  <c:v>1</c:v>
                </c:pt>
                <c:pt idx="703">
                  <c:v>1</c:v>
                </c:pt>
                <c:pt idx="704">
                  <c:v>1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2</c:v>
                </c:pt>
                <c:pt idx="710">
                  <c:v>2</c:v>
                </c:pt>
                <c:pt idx="711">
                  <c:v>2</c:v>
                </c:pt>
                <c:pt idx="712">
                  <c:v>1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1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2</c:v>
                </c:pt>
                <c:pt idx="728">
                  <c:v>4</c:v>
                </c:pt>
                <c:pt idx="729">
                  <c:v>4</c:v>
                </c:pt>
                <c:pt idx="730">
                  <c:v>4</c:v>
                </c:pt>
                <c:pt idx="731">
                  <c:v>4</c:v>
                </c:pt>
                <c:pt idx="732">
                  <c:v>4</c:v>
                </c:pt>
                <c:pt idx="733">
                  <c:v>3</c:v>
                </c:pt>
                <c:pt idx="734">
                  <c:v>3</c:v>
                </c:pt>
                <c:pt idx="735">
                  <c:v>3</c:v>
                </c:pt>
                <c:pt idx="736">
                  <c:v>3</c:v>
                </c:pt>
                <c:pt idx="737">
                  <c:v>3</c:v>
                </c:pt>
                <c:pt idx="738">
                  <c:v>3</c:v>
                </c:pt>
                <c:pt idx="739">
                  <c:v>2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1</c:v>
                </c:pt>
                <c:pt idx="760">
                  <c:v>2</c:v>
                </c:pt>
                <c:pt idx="761">
                  <c:v>2</c:v>
                </c:pt>
                <c:pt idx="762">
                  <c:v>3</c:v>
                </c:pt>
                <c:pt idx="763">
                  <c:v>3</c:v>
                </c:pt>
                <c:pt idx="764">
                  <c:v>2</c:v>
                </c:pt>
                <c:pt idx="765">
                  <c:v>2</c:v>
                </c:pt>
                <c:pt idx="766">
                  <c:v>2</c:v>
                </c:pt>
                <c:pt idx="767">
                  <c:v>2</c:v>
                </c:pt>
                <c:pt idx="768">
                  <c:v>2</c:v>
                </c:pt>
                <c:pt idx="769">
                  <c:v>2</c:v>
                </c:pt>
                <c:pt idx="770">
                  <c:v>2</c:v>
                </c:pt>
                <c:pt idx="771">
                  <c:v>2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2</c:v>
                </c:pt>
                <c:pt idx="812">
                  <c:v>2</c:v>
                </c:pt>
                <c:pt idx="813">
                  <c:v>2</c:v>
                </c:pt>
                <c:pt idx="814">
                  <c:v>2</c:v>
                </c:pt>
                <c:pt idx="815">
                  <c:v>2</c:v>
                </c:pt>
                <c:pt idx="816">
                  <c:v>2</c:v>
                </c:pt>
                <c:pt idx="817">
                  <c:v>2</c:v>
                </c:pt>
                <c:pt idx="818">
                  <c:v>2</c:v>
                </c:pt>
                <c:pt idx="819">
                  <c:v>2</c:v>
                </c:pt>
                <c:pt idx="820">
                  <c:v>2</c:v>
                </c:pt>
                <c:pt idx="821">
                  <c:v>2</c:v>
                </c:pt>
                <c:pt idx="822">
                  <c:v>2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2</c:v>
                </c:pt>
                <c:pt idx="829">
                  <c:v>2</c:v>
                </c:pt>
                <c:pt idx="830">
                  <c:v>2</c:v>
                </c:pt>
                <c:pt idx="831">
                  <c:v>2</c:v>
                </c:pt>
                <c:pt idx="832">
                  <c:v>2</c:v>
                </c:pt>
                <c:pt idx="833">
                  <c:v>2</c:v>
                </c:pt>
                <c:pt idx="834">
                  <c:v>2</c:v>
                </c:pt>
                <c:pt idx="835">
                  <c:v>2</c:v>
                </c:pt>
                <c:pt idx="836">
                  <c:v>2</c:v>
                </c:pt>
                <c:pt idx="837">
                  <c:v>2</c:v>
                </c:pt>
                <c:pt idx="838">
                  <c:v>2</c:v>
                </c:pt>
                <c:pt idx="839">
                  <c:v>2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2</c:v>
                </c:pt>
                <c:pt idx="881">
                  <c:v>2</c:v>
                </c:pt>
                <c:pt idx="882">
                  <c:v>2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2</c:v>
                </c:pt>
                <c:pt idx="899">
                  <c:v>2</c:v>
                </c:pt>
                <c:pt idx="900">
                  <c:v>2</c:v>
                </c:pt>
                <c:pt idx="901">
                  <c:v>2</c:v>
                </c:pt>
                <c:pt idx="902">
                  <c:v>2</c:v>
                </c:pt>
                <c:pt idx="903">
                  <c:v>2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2</c:v>
                </c:pt>
                <c:pt idx="908">
                  <c:v>2</c:v>
                </c:pt>
                <c:pt idx="909">
                  <c:v>2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2</c:v>
                </c:pt>
                <c:pt idx="959">
                  <c:v>2</c:v>
                </c:pt>
                <c:pt idx="960">
                  <c:v>3</c:v>
                </c:pt>
                <c:pt idx="961">
                  <c:v>3</c:v>
                </c:pt>
                <c:pt idx="962">
                  <c:v>3</c:v>
                </c:pt>
                <c:pt idx="963">
                  <c:v>3</c:v>
                </c:pt>
                <c:pt idx="964">
                  <c:v>3</c:v>
                </c:pt>
                <c:pt idx="965">
                  <c:v>3</c:v>
                </c:pt>
                <c:pt idx="966">
                  <c:v>3</c:v>
                </c:pt>
                <c:pt idx="967">
                  <c:v>2</c:v>
                </c:pt>
                <c:pt idx="968">
                  <c:v>2</c:v>
                </c:pt>
                <c:pt idx="969">
                  <c:v>3</c:v>
                </c:pt>
                <c:pt idx="970">
                  <c:v>2</c:v>
                </c:pt>
                <c:pt idx="971">
                  <c:v>2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1</c:v>
                </c:pt>
                <c:pt idx="1006">
                  <c:v>1</c:v>
                </c:pt>
                <c:pt idx="1007">
                  <c:v>1</c:v>
                </c:pt>
                <c:pt idx="1008">
                  <c:v>1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1</c:v>
                </c:pt>
                <c:pt idx="1016">
                  <c:v>1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2</c:v>
                </c:pt>
                <c:pt idx="1028">
                  <c:v>2</c:v>
                </c:pt>
                <c:pt idx="1029">
                  <c:v>2</c:v>
                </c:pt>
                <c:pt idx="1030">
                  <c:v>2</c:v>
                </c:pt>
                <c:pt idx="1031">
                  <c:v>2</c:v>
                </c:pt>
                <c:pt idx="1032">
                  <c:v>2</c:v>
                </c:pt>
                <c:pt idx="1033">
                  <c:v>2</c:v>
                </c:pt>
                <c:pt idx="1034">
                  <c:v>2</c:v>
                </c:pt>
                <c:pt idx="1035">
                  <c:v>2</c:v>
                </c:pt>
                <c:pt idx="1036">
                  <c:v>2</c:v>
                </c:pt>
                <c:pt idx="1037">
                  <c:v>2</c:v>
                </c:pt>
                <c:pt idx="1038">
                  <c:v>2</c:v>
                </c:pt>
                <c:pt idx="1039">
                  <c:v>1</c:v>
                </c:pt>
                <c:pt idx="1040">
                  <c:v>1</c:v>
                </c:pt>
                <c:pt idx="1041">
                  <c:v>1</c:v>
                </c:pt>
                <c:pt idx="1042">
                  <c:v>1</c:v>
                </c:pt>
                <c:pt idx="1043">
                  <c:v>1</c:v>
                </c:pt>
                <c:pt idx="1044">
                  <c:v>1</c:v>
                </c:pt>
                <c:pt idx="1045">
                  <c:v>1</c:v>
                </c:pt>
                <c:pt idx="1046">
                  <c:v>1</c:v>
                </c:pt>
                <c:pt idx="1047">
                  <c:v>1</c:v>
                </c:pt>
                <c:pt idx="1048">
                  <c:v>1</c:v>
                </c:pt>
                <c:pt idx="1049">
                  <c:v>1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1</c:v>
                </c:pt>
                <c:pt idx="1058">
                  <c:v>1</c:v>
                </c:pt>
                <c:pt idx="1059">
                  <c:v>1</c:v>
                </c:pt>
                <c:pt idx="1060">
                  <c:v>1</c:v>
                </c:pt>
                <c:pt idx="1061">
                  <c:v>1</c:v>
                </c:pt>
                <c:pt idx="1062">
                  <c:v>1</c:v>
                </c:pt>
                <c:pt idx="1063">
                  <c:v>1</c:v>
                </c:pt>
                <c:pt idx="1064">
                  <c:v>1</c:v>
                </c:pt>
                <c:pt idx="1065">
                  <c:v>1</c:v>
                </c:pt>
                <c:pt idx="1066">
                  <c:v>1</c:v>
                </c:pt>
                <c:pt idx="1067">
                  <c:v>1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1</c:v>
                </c:pt>
                <c:pt idx="1072">
                  <c:v>1</c:v>
                </c:pt>
                <c:pt idx="1073">
                  <c:v>1</c:v>
                </c:pt>
                <c:pt idx="1074">
                  <c:v>1</c:v>
                </c:pt>
                <c:pt idx="1075">
                  <c:v>1</c:v>
                </c:pt>
                <c:pt idx="1076">
                  <c:v>1</c:v>
                </c:pt>
                <c:pt idx="1077">
                  <c:v>1</c:v>
                </c:pt>
                <c:pt idx="1078">
                  <c:v>1</c:v>
                </c:pt>
                <c:pt idx="1079">
                  <c:v>1</c:v>
                </c:pt>
                <c:pt idx="1080">
                  <c:v>1</c:v>
                </c:pt>
                <c:pt idx="1081">
                  <c:v>1</c:v>
                </c:pt>
                <c:pt idx="1082">
                  <c:v>1</c:v>
                </c:pt>
                <c:pt idx="1083">
                  <c:v>1</c:v>
                </c:pt>
                <c:pt idx="1084">
                  <c:v>1</c:v>
                </c:pt>
                <c:pt idx="1085">
                  <c:v>1</c:v>
                </c:pt>
                <c:pt idx="1086">
                  <c:v>1</c:v>
                </c:pt>
                <c:pt idx="1087">
                  <c:v>1</c:v>
                </c:pt>
                <c:pt idx="1088">
                  <c:v>1</c:v>
                </c:pt>
                <c:pt idx="1089">
                  <c:v>1</c:v>
                </c:pt>
                <c:pt idx="1090">
                  <c:v>1</c:v>
                </c:pt>
                <c:pt idx="1091">
                  <c:v>1</c:v>
                </c:pt>
                <c:pt idx="1092">
                  <c:v>1</c:v>
                </c:pt>
                <c:pt idx="1093">
                  <c:v>1</c:v>
                </c:pt>
                <c:pt idx="1094">
                  <c:v>2</c:v>
                </c:pt>
                <c:pt idx="1095">
                  <c:v>2</c:v>
                </c:pt>
                <c:pt idx="1096">
                  <c:v>1</c:v>
                </c:pt>
                <c:pt idx="1097">
                  <c:v>1</c:v>
                </c:pt>
                <c:pt idx="1098">
                  <c:v>1</c:v>
                </c:pt>
                <c:pt idx="1099">
                  <c:v>2</c:v>
                </c:pt>
                <c:pt idx="1100">
                  <c:v>2</c:v>
                </c:pt>
                <c:pt idx="1101">
                  <c:v>2</c:v>
                </c:pt>
                <c:pt idx="1102">
                  <c:v>2</c:v>
                </c:pt>
                <c:pt idx="1103">
                  <c:v>2</c:v>
                </c:pt>
                <c:pt idx="1104">
                  <c:v>2</c:v>
                </c:pt>
                <c:pt idx="1105">
                  <c:v>2</c:v>
                </c:pt>
                <c:pt idx="1106">
                  <c:v>1</c:v>
                </c:pt>
                <c:pt idx="1107">
                  <c:v>1</c:v>
                </c:pt>
                <c:pt idx="1108">
                  <c:v>1</c:v>
                </c:pt>
                <c:pt idx="1109">
                  <c:v>1</c:v>
                </c:pt>
                <c:pt idx="1110">
                  <c:v>1</c:v>
                </c:pt>
                <c:pt idx="1111">
                  <c:v>1</c:v>
                </c:pt>
                <c:pt idx="1112">
                  <c:v>1</c:v>
                </c:pt>
                <c:pt idx="1113">
                  <c:v>1</c:v>
                </c:pt>
                <c:pt idx="1114">
                  <c:v>1</c:v>
                </c:pt>
                <c:pt idx="1115">
                  <c:v>1</c:v>
                </c:pt>
                <c:pt idx="1116">
                  <c:v>1</c:v>
                </c:pt>
                <c:pt idx="1117">
                  <c:v>1</c:v>
                </c:pt>
                <c:pt idx="1118">
                  <c:v>1</c:v>
                </c:pt>
                <c:pt idx="1119">
                  <c:v>1</c:v>
                </c:pt>
                <c:pt idx="1120">
                  <c:v>1</c:v>
                </c:pt>
                <c:pt idx="1121">
                  <c:v>1</c:v>
                </c:pt>
                <c:pt idx="1122">
                  <c:v>1</c:v>
                </c:pt>
                <c:pt idx="1123">
                  <c:v>1</c:v>
                </c:pt>
                <c:pt idx="1124">
                  <c:v>1</c:v>
                </c:pt>
                <c:pt idx="1125">
                  <c:v>1</c:v>
                </c:pt>
                <c:pt idx="1126">
                  <c:v>1</c:v>
                </c:pt>
                <c:pt idx="1127">
                  <c:v>1</c:v>
                </c:pt>
                <c:pt idx="1128">
                  <c:v>1</c:v>
                </c:pt>
                <c:pt idx="1129">
                  <c:v>1</c:v>
                </c:pt>
                <c:pt idx="1130">
                  <c:v>1</c:v>
                </c:pt>
                <c:pt idx="1131">
                  <c:v>1</c:v>
                </c:pt>
                <c:pt idx="1132">
                  <c:v>1</c:v>
                </c:pt>
                <c:pt idx="1133">
                  <c:v>1</c:v>
                </c:pt>
                <c:pt idx="1134">
                  <c:v>1</c:v>
                </c:pt>
                <c:pt idx="1135">
                  <c:v>1</c:v>
                </c:pt>
                <c:pt idx="1136">
                  <c:v>1</c:v>
                </c:pt>
                <c:pt idx="1137">
                  <c:v>1</c:v>
                </c:pt>
                <c:pt idx="1138">
                  <c:v>1</c:v>
                </c:pt>
                <c:pt idx="1139">
                  <c:v>1</c:v>
                </c:pt>
                <c:pt idx="1140">
                  <c:v>1</c:v>
                </c:pt>
                <c:pt idx="1141">
                  <c:v>1</c:v>
                </c:pt>
                <c:pt idx="1142">
                  <c:v>1</c:v>
                </c:pt>
                <c:pt idx="1143">
                  <c:v>1</c:v>
                </c:pt>
                <c:pt idx="1144">
                  <c:v>1</c:v>
                </c:pt>
                <c:pt idx="1145">
                  <c:v>1</c:v>
                </c:pt>
                <c:pt idx="1146">
                  <c:v>1</c:v>
                </c:pt>
                <c:pt idx="1147">
                  <c:v>1</c:v>
                </c:pt>
                <c:pt idx="1148">
                  <c:v>1</c:v>
                </c:pt>
                <c:pt idx="1149">
                  <c:v>1</c:v>
                </c:pt>
                <c:pt idx="1150">
                  <c:v>1</c:v>
                </c:pt>
                <c:pt idx="1151">
                  <c:v>1</c:v>
                </c:pt>
                <c:pt idx="1152">
                  <c:v>1</c:v>
                </c:pt>
                <c:pt idx="1153">
                  <c:v>1</c:v>
                </c:pt>
                <c:pt idx="1154">
                  <c:v>1</c:v>
                </c:pt>
                <c:pt idx="1155">
                  <c:v>1</c:v>
                </c:pt>
                <c:pt idx="1156">
                  <c:v>1</c:v>
                </c:pt>
                <c:pt idx="1157">
                  <c:v>1</c:v>
                </c:pt>
                <c:pt idx="1158">
                  <c:v>1</c:v>
                </c:pt>
                <c:pt idx="1159">
                  <c:v>1</c:v>
                </c:pt>
                <c:pt idx="1160">
                  <c:v>1</c:v>
                </c:pt>
                <c:pt idx="1161">
                  <c:v>1</c:v>
                </c:pt>
                <c:pt idx="1162">
                  <c:v>1</c:v>
                </c:pt>
                <c:pt idx="1163">
                  <c:v>1</c:v>
                </c:pt>
                <c:pt idx="1164">
                  <c:v>1</c:v>
                </c:pt>
                <c:pt idx="1165">
                  <c:v>1</c:v>
                </c:pt>
                <c:pt idx="1166">
                  <c:v>1</c:v>
                </c:pt>
                <c:pt idx="1167">
                  <c:v>1</c:v>
                </c:pt>
                <c:pt idx="1168">
                  <c:v>1</c:v>
                </c:pt>
                <c:pt idx="1169">
                  <c:v>1</c:v>
                </c:pt>
                <c:pt idx="1170">
                  <c:v>1</c:v>
                </c:pt>
                <c:pt idx="1171">
                  <c:v>1</c:v>
                </c:pt>
                <c:pt idx="1172">
                  <c:v>1</c:v>
                </c:pt>
                <c:pt idx="1173">
                  <c:v>1</c:v>
                </c:pt>
                <c:pt idx="1174">
                  <c:v>1</c:v>
                </c:pt>
                <c:pt idx="1175">
                  <c:v>1</c:v>
                </c:pt>
                <c:pt idx="1176">
                  <c:v>1</c:v>
                </c:pt>
                <c:pt idx="1177">
                  <c:v>1</c:v>
                </c:pt>
                <c:pt idx="1178">
                  <c:v>1</c:v>
                </c:pt>
                <c:pt idx="1179">
                  <c:v>1</c:v>
                </c:pt>
                <c:pt idx="1180">
                  <c:v>1</c:v>
                </c:pt>
                <c:pt idx="1181">
                  <c:v>1</c:v>
                </c:pt>
                <c:pt idx="1182">
                  <c:v>1</c:v>
                </c:pt>
                <c:pt idx="1183">
                  <c:v>1</c:v>
                </c:pt>
                <c:pt idx="1184">
                  <c:v>1</c:v>
                </c:pt>
                <c:pt idx="1185">
                  <c:v>1</c:v>
                </c:pt>
                <c:pt idx="1186">
                  <c:v>1</c:v>
                </c:pt>
                <c:pt idx="1187">
                  <c:v>1</c:v>
                </c:pt>
                <c:pt idx="1188">
                  <c:v>1</c:v>
                </c:pt>
                <c:pt idx="1189">
                  <c:v>1</c:v>
                </c:pt>
                <c:pt idx="1190">
                  <c:v>1</c:v>
                </c:pt>
                <c:pt idx="1191">
                  <c:v>1</c:v>
                </c:pt>
                <c:pt idx="1192">
                  <c:v>1</c:v>
                </c:pt>
                <c:pt idx="1193">
                  <c:v>1</c:v>
                </c:pt>
                <c:pt idx="1194">
                  <c:v>1</c:v>
                </c:pt>
                <c:pt idx="1195">
                  <c:v>1</c:v>
                </c:pt>
                <c:pt idx="1196">
                  <c:v>1</c:v>
                </c:pt>
                <c:pt idx="1197">
                  <c:v>1</c:v>
                </c:pt>
                <c:pt idx="1198">
                  <c:v>1</c:v>
                </c:pt>
                <c:pt idx="1199">
                  <c:v>1</c:v>
                </c:pt>
                <c:pt idx="1200">
                  <c:v>1</c:v>
                </c:pt>
                <c:pt idx="1201">
                  <c:v>1</c:v>
                </c:pt>
                <c:pt idx="1202">
                  <c:v>1</c:v>
                </c:pt>
                <c:pt idx="1203">
                  <c:v>1</c:v>
                </c:pt>
                <c:pt idx="1204">
                  <c:v>1</c:v>
                </c:pt>
                <c:pt idx="1205">
                  <c:v>1</c:v>
                </c:pt>
                <c:pt idx="1206">
                  <c:v>1</c:v>
                </c:pt>
                <c:pt idx="1207">
                  <c:v>1</c:v>
                </c:pt>
                <c:pt idx="1208">
                  <c:v>1</c:v>
                </c:pt>
                <c:pt idx="1209">
                  <c:v>1</c:v>
                </c:pt>
                <c:pt idx="1210">
                  <c:v>1</c:v>
                </c:pt>
                <c:pt idx="1211">
                  <c:v>1</c:v>
                </c:pt>
                <c:pt idx="1212">
                  <c:v>1</c:v>
                </c:pt>
                <c:pt idx="1213">
                  <c:v>1</c:v>
                </c:pt>
                <c:pt idx="1214">
                  <c:v>1</c:v>
                </c:pt>
                <c:pt idx="1215">
                  <c:v>1</c:v>
                </c:pt>
                <c:pt idx="1216">
                  <c:v>1</c:v>
                </c:pt>
                <c:pt idx="1217">
                  <c:v>1</c:v>
                </c:pt>
                <c:pt idx="1218">
                  <c:v>1</c:v>
                </c:pt>
                <c:pt idx="1219">
                  <c:v>1</c:v>
                </c:pt>
                <c:pt idx="1220">
                  <c:v>1</c:v>
                </c:pt>
                <c:pt idx="1221">
                  <c:v>1</c:v>
                </c:pt>
                <c:pt idx="1222">
                  <c:v>1</c:v>
                </c:pt>
                <c:pt idx="1223">
                  <c:v>1</c:v>
                </c:pt>
                <c:pt idx="1224">
                  <c:v>1</c:v>
                </c:pt>
                <c:pt idx="1225">
                  <c:v>1</c:v>
                </c:pt>
                <c:pt idx="1226">
                  <c:v>1</c:v>
                </c:pt>
                <c:pt idx="1227">
                  <c:v>1</c:v>
                </c:pt>
                <c:pt idx="1228">
                  <c:v>1</c:v>
                </c:pt>
                <c:pt idx="1229">
                  <c:v>1</c:v>
                </c:pt>
                <c:pt idx="1230">
                  <c:v>1</c:v>
                </c:pt>
                <c:pt idx="1231">
                  <c:v>1</c:v>
                </c:pt>
                <c:pt idx="1232">
                  <c:v>1</c:v>
                </c:pt>
                <c:pt idx="1233">
                  <c:v>1</c:v>
                </c:pt>
                <c:pt idx="1234">
                  <c:v>1</c:v>
                </c:pt>
                <c:pt idx="1235">
                  <c:v>1</c:v>
                </c:pt>
                <c:pt idx="1236">
                  <c:v>1</c:v>
                </c:pt>
                <c:pt idx="1237">
                  <c:v>1</c:v>
                </c:pt>
                <c:pt idx="1238">
                  <c:v>1</c:v>
                </c:pt>
                <c:pt idx="1239">
                  <c:v>1</c:v>
                </c:pt>
                <c:pt idx="1240">
                  <c:v>2</c:v>
                </c:pt>
                <c:pt idx="1241">
                  <c:v>2</c:v>
                </c:pt>
                <c:pt idx="1242">
                  <c:v>2</c:v>
                </c:pt>
                <c:pt idx="1243">
                  <c:v>1</c:v>
                </c:pt>
                <c:pt idx="1244">
                  <c:v>1</c:v>
                </c:pt>
                <c:pt idx="1245">
                  <c:v>1</c:v>
                </c:pt>
                <c:pt idx="1246">
                  <c:v>1</c:v>
                </c:pt>
                <c:pt idx="1247">
                  <c:v>1</c:v>
                </c:pt>
                <c:pt idx="1248">
                  <c:v>1</c:v>
                </c:pt>
                <c:pt idx="1249">
                  <c:v>1</c:v>
                </c:pt>
                <c:pt idx="1250">
                  <c:v>1</c:v>
                </c:pt>
                <c:pt idx="1251">
                  <c:v>1</c:v>
                </c:pt>
                <c:pt idx="1252">
                  <c:v>1</c:v>
                </c:pt>
                <c:pt idx="1253">
                  <c:v>1</c:v>
                </c:pt>
                <c:pt idx="1254">
                  <c:v>1</c:v>
                </c:pt>
                <c:pt idx="1255">
                  <c:v>1</c:v>
                </c:pt>
                <c:pt idx="1256">
                  <c:v>1</c:v>
                </c:pt>
                <c:pt idx="1257">
                  <c:v>1</c:v>
                </c:pt>
                <c:pt idx="1258">
                  <c:v>1</c:v>
                </c:pt>
                <c:pt idx="1259">
                  <c:v>1</c:v>
                </c:pt>
                <c:pt idx="1260">
                  <c:v>1</c:v>
                </c:pt>
                <c:pt idx="1261">
                  <c:v>1</c:v>
                </c:pt>
                <c:pt idx="1262">
                  <c:v>1</c:v>
                </c:pt>
                <c:pt idx="1263">
                  <c:v>1</c:v>
                </c:pt>
                <c:pt idx="1264">
                  <c:v>1</c:v>
                </c:pt>
                <c:pt idx="1265">
                  <c:v>1</c:v>
                </c:pt>
                <c:pt idx="1266">
                  <c:v>1</c:v>
                </c:pt>
                <c:pt idx="1267">
                  <c:v>1</c:v>
                </c:pt>
                <c:pt idx="1268">
                  <c:v>1</c:v>
                </c:pt>
                <c:pt idx="1269">
                  <c:v>1</c:v>
                </c:pt>
                <c:pt idx="1270">
                  <c:v>1</c:v>
                </c:pt>
                <c:pt idx="1271">
                  <c:v>1</c:v>
                </c:pt>
                <c:pt idx="1272">
                  <c:v>1</c:v>
                </c:pt>
                <c:pt idx="1273">
                  <c:v>1</c:v>
                </c:pt>
                <c:pt idx="1274">
                  <c:v>1</c:v>
                </c:pt>
                <c:pt idx="1275">
                  <c:v>1</c:v>
                </c:pt>
                <c:pt idx="1276">
                  <c:v>1</c:v>
                </c:pt>
                <c:pt idx="1277">
                  <c:v>1</c:v>
                </c:pt>
                <c:pt idx="1278">
                  <c:v>1</c:v>
                </c:pt>
                <c:pt idx="1279">
                  <c:v>1</c:v>
                </c:pt>
                <c:pt idx="1280">
                  <c:v>1</c:v>
                </c:pt>
                <c:pt idx="1281">
                  <c:v>1</c:v>
                </c:pt>
                <c:pt idx="1282">
                  <c:v>1</c:v>
                </c:pt>
                <c:pt idx="1283">
                  <c:v>1</c:v>
                </c:pt>
                <c:pt idx="1284">
                  <c:v>1</c:v>
                </c:pt>
                <c:pt idx="1285">
                  <c:v>1</c:v>
                </c:pt>
                <c:pt idx="1286">
                  <c:v>1</c:v>
                </c:pt>
                <c:pt idx="1287">
                  <c:v>1</c:v>
                </c:pt>
                <c:pt idx="1288">
                  <c:v>1</c:v>
                </c:pt>
                <c:pt idx="1289">
                  <c:v>1</c:v>
                </c:pt>
                <c:pt idx="1290">
                  <c:v>1</c:v>
                </c:pt>
                <c:pt idx="1291">
                  <c:v>1</c:v>
                </c:pt>
                <c:pt idx="1292">
                  <c:v>1</c:v>
                </c:pt>
                <c:pt idx="1293">
                  <c:v>1</c:v>
                </c:pt>
                <c:pt idx="1294">
                  <c:v>1</c:v>
                </c:pt>
                <c:pt idx="1295">
                  <c:v>1</c:v>
                </c:pt>
                <c:pt idx="1296">
                  <c:v>1</c:v>
                </c:pt>
                <c:pt idx="1297">
                  <c:v>1</c:v>
                </c:pt>
                <c:pt idx="1298">
                  <c:v>1</c:v>
                </c:pt>
                <c:pt idx="1299">
                  <c:v>1</c:v>
                </c:pt>
                <c:pt idx="1300">
                  <c:v>1</c:v>
                </c:pt>
                <c:pt idx="1301">
                  <c:v>1</c:v>
                </c:pt>
                <c:pt idx="1302">
                  <c:v>1</c:v>
                </c:pt>
                <c:pt idx="1303">
                  <c:v>1</c:v>
                </c:pt>
                <c:pt idx="1304">
                  <c:v>1</c:v>
                </c:pt>
                <c:pt idx="1305">
                  <c:v>1</c:v>
                </c:pt>
                <c:pt idx="1306">
                  <c:v>1</c:v>
                </c:pt>
                <c:pt idx="1307">
                  <c:v>1</c:v>
                </c:pt>
                <c:pt idx="1308">
                  <c:v>1</c:v>
                </c:pt>
                <c:pt idx="1309">
                  <c:v>1</c:v>
                </c:pt>
                <c:pt idx="1310">
                  <c:v>1</c:v>
                </c:pt>
                <c:pt idx="1311">
                  <c:v>1</c:v>
                </c:pt>
                <c:pt idx="1312">
                  <c:v>1</c:v>
                </c:pt>
                <c:pt idx="1313">
                  <c:v>1</c:v>
                </c:pt>
                <c:pt idx="1314">
                  <c:v>1</c:v>
                </c:pt>
                <c:pt idx="1315">
                  <c:v>1</c:v>
                </c:pt>
                <c:pt idx="1316">
                  <c:v>1</c:v>
                </c:pt>
                <c:pt idx="1317">
                  <c:v>1</c:v>
                </c:pt>
                <c:pt idx="1318">
                  <c:v>1</c:v>
                </c:pt>
                <c:pt idx="1319">
                  <c:v>1</c:v>
                </c:pt>
                <c:pt idx="1320">
                  <c:v>1</c:v>
                </c:pt>
                <c:pt idx="1321">
                  <c:v>1</c:v>
                </c:pt>
                <c:pt idx="1322">
                  <c:v>1</c:v>
                </c:pt>
                <c:pt idx="1323">
                  <c:v>1</c:v>
                </c:pt>
                <c:pt idx="1324">
                  <c:v>1</c:v>
                </c:pt>
                <c:pt idx="1325">
                  <c:v>2</c:v>
                </c:pt>
                <c:pt idx="1326">
                  <c:v>2</c:v>
                </c:pt>
                <c:pt idx="1327">
                  <c:v>2</c:v>
                </c:pt>
                <c:pt idx="1328">
                  <c:v>2</c:v>
                </c:pt>
                <c:pt idx="1329">
                  <c:v>2</c:v>
                </c:pt>
                <c:pt idx="1330">
                  <c:v>2</c:v>
                </c:pt>
                <c:pt idx="1331">
                  <c:v>2</c:v>
                </c:pt>
                <c:pt idx="1332">
                  <c:v>2</c:v>
                </c:pt>
                <c:pt idx="1333">
                  <c:v>2</c:v>
                </c:pt>
                <c:pt idx="1334">
                  <c:v>2</c:v>
                </c:pt>
                <c:pt idx="1335">
                  <c:v>2</c:v>
                </c:pt>
                <c:pt idx="1336">
                  <c:v>1</c:v>
                </c:pt>
                <c:pt idx="1337">
                  <c:v>1</c:v>
                </c:pt>
                <c:pt idx="1338">
                  <c:v>1</c:v>
                </c:pt>
                <c:pt idx="1339">
                  <c:v>1</c:v>
                </c:pt>
                <c:pt idx="1340">
                  <c:v>1</c:v>
                </c:pt>
                <c:pt idx="1341">
                  <c:v>1</c:v>
                </c:pt>
                <c:pt idx="1342">
                  <c:v>1</c:v>
                </c:pt>
                <c:pt idx="1343">
                  <c:v>1</c:v>
                </c:pt>
                <c:pt idx="1344">
                  <c:v>1</c:v>
                </c:pt>
                <c:pt idx="1345">
                  <c:v>1</c:v>
                </c:pt>
                <c:pt idx="1346">
                  <c:v>1</c:v>
                </c:pt>
                <c:pt idx="1347">
                  <c:v>1</c:v>
                </c:pt>
                <c:pt idx="1348">
                  <c:v>1</c:v>
                </c:pt>
                <c:pt idx="1349">
                  <c:v>1</c:v>
                </c:pt>
                <c:pt idx="1350">
                  <c:v>1</c:v>
                </c:pt>
                <c:pt idx="1351">
                  <c:v>1</c:v>
                </c:pt>
                <c:pt idx="1352">
                  <c:v>1</c:v>
                </c:pt>
                <c:pt idx="1353">
                  <c:v>1</c:v>
                </c:pt>
                <c:pt idx="1354">
                  <c:v>1</c:v>
                </c:pt>
                <c:pt idx="1355">
                  <c:v>1</c:v>
                </c:pt>
                <c:pt idx="1356">
                  <c:v>1</c:v>
                </c:pt>
                <c:pt idx="1357">
                  <c:v>1</c:v>
                </c:pt>
                <c:pt idx="1358">
                  <c:v>1</c:v>
                </c:pt>
                <c:pt idx="1359">
                  <c:v>1</c:v>
                </c:pt>
                <c:pt idx="1360">
                  <c:v>1</c:v>
                </c:pt>
                <c:pt idx="1361">
                  <c:v>1</c:v>
                </c:pt>
                <c:pt idx="1362">
                  <c:v>1</c:v>
                </c:pt>
                <c:pt idx="1363">
                  <c:v>1</c:v>
                </c:pt>
                <c:pt idx="1364">
                  <c:v>1</c:v>
                </c:pt>
                <c:pt idx="1365">
                  <c:v>1</c:v>
                </c:pt>
                <c:pt idx="1366">
                  <c:v>1</c:v>
                </c:pt>
                <c:pt idx="1367">
                  <c:v>1</c:v>
                </c:pt>
                <c:pt idx="1368">
                  <c:v>1</c:v>
                </c:pt>
                <c:pt idx="1369">
                  <c:v>1</c:v>
                </c:pt>
                <c:pt idx="1370">
                  <c:v>1</c:v>
                </c:pt>
                <c:pt idx="1371">
                  <c:v>1</c:v>
                </c:pt>
                <c:pt idx="1372">
                  <c:v>1</c:v>
                </c:pt>
                <c:pt idx="1373">
                  <c:v>1</c:v>
                </c:pt>
                <c:pt idx="1374">
                  <c:v>1</c:v>
                </c:pt>
                <c:pt idx="1375">
                  <c:v>1</c:v>
                </c:pt>
                <c:pt idx="1376">
                  <c:v>1</c:v>
                </c:pt>
                <c:pt idx="1377">
                  <c:v>1</c:v>
                </c:pt>
                <c:pt idx="1378">
                  <c:v>1</c:v>
                </c:pt>
                <c:pt idx="1379">
                  <c:v>1</c:v>
                </c:pt>
                <c:pt idx="1380">
                  <c:v>1</c:v>
                </c:pt>
                <c:pt idx="1381">
                  <c:v>1</c:v>
                </c:pt>
                <c:pt idx="1382">
                  <c:v>1</c:v>
                </c:pt>
                <c:pt idx="1383">
                  <c:v>1</c:v>
                </c:pt>
                <c:pt idx="1384">
                  <c:v>1</c:v>
                </c:pt>
                <c:pt idx="1385">
                  <c:v>1</c:v>
                </c:pt>
                <c:pt idx="1386">
                  <c:v>1</c:v>
                </c:pt>
                <c:pt idx="1387">
                  <c:v>1</c:v>
                </c:pt>
                <c:pt idx="1388">
                  <c:v>1</c:v>
                </c:pt>
                <c:pt idx="1389">
                  <c:v>1</c:v>
                </c:pt>
                <c:pt idx="1390">
                  <c:v>1</c:v>
                </c:pt>
                <c:pt idx="1391">
                  <c:v>1</c:v>
                </c:pt>
                <c:pt idx="1392">
                  <c:v>1</c:v>
                </c:pt>
                <c:pt idx="1393">
                  <c:v>2</c:v>
                </c:pt>
                <c:pt idx="1394">
                  <c:v>2</c:v>
                </c:pt>
                <c:pt idx="1395">
                  <c:v>2</c:v>
                </c:pt>
                <c:pt idx="1396">
                  <c:v>2</c:v>
                </c:pt>
                <c:pt idx="1397">
                  <c:v>1</c:v>
                </c:pt>
                <c:pt idx="1398">
                  <c:v>1</c:v>
                </c:pt>
                <c:pt idx="1399">
                  <c:v>1</c:v>
                </c:pt>
                <c:pt idx="1400">
                  <c:v>1</c:v>
                </c:pt>
                <c:pt idx="1401">
                  <c:v>1</c:v>
                </c:pt>
                <c:pt idx="1402">
                  <c:v>1</c:v>
                </c:pt>
                <c:pt idx="1403">
                  <c:v>1</c:v>
                </c:pt>
                <c:pt idx="1404">
                  <c:v>1</c:v>
                </c:pt>
                <c:pt idx="1405">
                  <c:v>1</c:v>
                </c:pt>
                <c:pt idx="1406">
                  <c:v>1</c:v>
                </c:pt>
                <c:pt idx="1407">
                  <c:v>1</c:v>
                </c:pt>
                <c:pt idx="1408">
                  <c:v>1</c:v>
                </c:pt>
                <c:pt idx="1409">
                  <c:v>1</c:v>
                </c:pt>
                <c:pt idx="1410">
                  <c:v>1</c:v>
                </c:pt>
                <c:pt idx="1411">
                  <c:v>1</c:v>
                </c:pt>
                <c:pt idx="1412">
                  <c:v>1</c:v>
                </c:pt>
                <c:pt idx="1413">
                  <c:v>1</c:v>
                </c:pt>
                <c:pt idx="1414">
                  <c:v>1</c:v>
                </c:pt>
                <c:pt idx="1415">
                  <c:v>1</c:v>
                </c:pt>
                <c:pt idx="1416">
                  <c:v>1</c:v>
                </c:pt>
                <c:pt idx="1417">
                  <c:v>1</c:v>
                </c:pt>
                <c:pt idx="1418">
                  <c:v>1</c:v>
                </c:pt>
                <c:pt idx="1419">
                  <c:v>1</c:v>
                </c:pt>
                <c:pt idx="1420">
                  <c:v>1</c:v>
                </c:pt>
                <c:pt idx="1421">
                  <c:v>1</c:v>
                </c:pt>
                <c:pt idx="1422">
                  <c:v>1</c:v>
                </c:pt>
                <c:pt idx="1423">
                  <c:v>1</c:v>
                </c:pt>
                <c:pt idx="1424">
                  <c:v>1</c:v>
                </c:pt>
                <c:pt idx="1425">
                  <c:v>1</c:v>
                </c:pt>
                <c:pt idx="1426">
                  <c:v>1</c:v>
                </c:pt>
                <c:pt idx="1427">
                  <c:v>1</c:v>
                </c:pt>
                <c:pt idx="1428">
                  <c:v>1</c:v>
                </c:pt>
                <c:pt idx="1429">
                  <c:v>1</c:v>
                </c:pt>
                <c:pt idx="1430">
                  <c:v>1</c:v>
                </c:pt>
                <c:pt idx="1431">
                  <c:v>1</c:v>
                </c:pt>
                <c:pt idx="1432">
                  <c:v>1</c:v>
                </c:pt>
                <c:pt idx="1433">
                  <c:v>1</c:v>
                </c:pt>
                <c:pt idx="1434">
                  <c:v>1</c:v>
                </c:pt>
                <c:pt idx="1435">
                  <c:v>1</c:v>
                </c:pt>
                <c:pt idx="1436">
                  <c:v>1</c:v>
                </c:pt>
                <c:pt idx="1437">
                  <c:v>1</c:v>
                </c:pt>
                <c:pt idx="1438">
                  <c:v>1</c:v>
                </c:pt>
                <c:pt idx="1439">
                  <c:v>1</c:v>
                </c:pt>
                <c:pt idx="1440">
                  <c:v>1</c:v>
                </c:pt>
                <c:pt idx="1441">
                  <c:v>1</c:v>
                </c:pt>
                <c:pt idx="1442">
                  <c:v>1</c:v>
                </c:pt>
                <c:pt idx="1443">
                  <c:v>1</c:v>
                </c:pt>
                <c:pt idx="1444">
                  <c:v>1</c:v>
                </c:pt>
                <c:pt idx="1445">
                  <c:v>1</c:v>
                </c:pt>
                <c:pt idx="1446">
                  <c:v>1</c:v>
                </c:pt>
                <c:pt idx="1447">
                  <c:v>1</c:v>
                </c:pt>
                <c:pt idx="1448">
                  <c:v>1</c:v>
                </c:pt>
                <c:pt idx="1449">
                  <c:v>1</c:v>
                </c:pt>
                <c:pt idx="1450">
                  <c:v>1</c:v>
                </c:pt>
                <c:pt idx="1451">
                  <c:v>1</c:v>
                </c:pt>
                <c:pt idx="1452">
                  <c:v>2</c:v>
                </c:pt>
                <c:pt idx="1453">
                  <c:v>1</c:v>
                </c:pt>
                <c:pt idx="1454">
                  <c:v>1</c:v>
                </c:pt>
                <c:pt idx="1455">
                  <c:v>1</c:v>
                </c:pt>
                <c:pt idx="1456">
                  <c:v>1</c:v>
                </c:pt>
                <c:pt idx="1457">
                  <c:v>1</c:v>
                </c:pt>
                <c:pt idx="1458">
                  <c:v>1</c:v>
                </c:pt>
                <c:pt idx="1459">
                  <c:v>1</c:v>
                </c:pt>
                <c:pt idx="1460">
                  <c:v>1</c:v>
                </c:pt>
                <c:pt idx="1461">
                  <c:v>1</c:v>
                </c:pt>
                <c:pt idx="1462">
                  <c:v>1</c:v>
                </c:pt>
                <c:pt idx="1463">
                  <c:v>1</c:v>
                </c:pt>
                <c:pt idx="1464">
                  <c:v>1</c:v>
                </c:pt>
                <c:pt idx="1465">
                  <c:v>1</c:v>
                </c:pt>
                <c:pt idx="1466">
                  <c:v>1</c:v>
                </c:pt>
                <c:pt idx="1467">
                  <c:v>1</c:v>
                </c:pt>
                <c:pt idx="1468">
                  <c:v>1</c:v>
                </c:pt>
                <c:pt idx="1469">
                  <c:v>1</c:v>
                </c:pt>
                <c:pt idx="1470">
                  <c:v>1</c:v>
                </c:pt>
                <c:pt idx="1471">
                  <c:v>1</c:v>
                </c:pt>
                <c:pt idx="1472">
                  <c:v>1</c:v>
                </c:pt>
                <c:pt idx="1473">
                  <c:v>1</c:v>
                </c:pt>
                <c:pt idx="1474">
                  <c:v>1</c:v>
                </c:pt>
                <c:pt idx="1475">
                  <c:v>1</c:v>
                </c:pt>
                <c:pt idx="1476">
                  <c:v>1</c:v>
                </c:pt>
                <c:pt idx="1477">
                  <c:v>1</c:v>
                </c:pt>
                <c:pt idx="1478">
                  <c:v>1</c:v>
                </c:pt>
                <c:pt idx="1479">
                  <c:v>1</c:v>
                </c:pt>
                <c:pt idx="1480">
                  <c:v>1</c:v>
                </c:pt>
                <c:pt idx="1481">
                  <c:v>1</c:v>
                </c:pt>
                <c:pt idx="1482">
                  <c:v>1</c:v>
                </c:pt>
                <c:pt idx="1483">
                  <c:v>1</c:v>
                </c:pt>
                <c:pt idx="1484">
                  <c:v>1</c:v>
                </c:pt>
                <c:pt idx="1485">
                  <c:v>1</c:v>
                </c:pt>
                <c:pt idx="1486">
                  <c:v>1</c:v>
                </c:pt>
                <c:pt idx="1487">
                  <c:v>1</c:v>
                </c:pt>
                <c:pt idx="1488">
                  <c:v>1</c:v>
                </c:pt>
                <c:pt idx="1489">
                  <c:v>1</c:v>
                </c:pt>
                <c:pt idx="1490">
                  <c:v>1</c:v>
                </c:pt>
                <c:pt idx="1491">
                  <c:v>1</c:v>
                </c:pt>
                <c:pt idx="1492">
                  <c:v>1</c:v>
                </c:pt>
                <c:pt idx="1493">
                  <c:v>1</c:v>
                </c:pt>
                <c:pt idx="1494">
                  <c:v>1</c:v>
                </c:pt>
                <c:pt idx="1495">
                  <c:v>1</c:v>
                </c:pt>
                <c:pt idx="1496">
                  <c:v>2</c:v>
                </c:pt>
                <c:pt idx="1497">
                  <c:v>2</c:v>
                </c:pt>
                <c:pt idx="1498">
                  <c:v>2</c:v>
                </c:pt>
                <c:pt idx="1499">
                  <c:v>2</c:v>
                </c:pt>
                <c:pt idx="1500">
                  <c:v>1</c:v>
                </c:pt>
                <c:pt idx="1501">
                  <c:v>1</c:v>
                </c:pt>
                <c:pt idx="1502">
                  <c:v>1</c:v>
                </c:pt>
                <c:pt idx="1503">
                  <c:v>1</c:v>
                </c:pt>
                <c:pt idx="1504">
                  <c:v>2</c:v>
                </c:pt>
                <c:pt idx="1505">
                  <c:v>2</c:v>
                </c:pt>
                <c:pt idx="1506">
                  <c:v>2</c:v>
                </c:pt>
                <c:pt idx="1507">
                  <c:v>2</c:v>
                </c:pt>
                <c:pt idx="1508">
                  <c:v>1</c:v>
                </c:pt>
                <c:pt idx="1509">
                  <c:v>1</c:v>
                </c:pt>
                <c:pt idx="1510">
                  <c:v>1</c:v>
                </c:pt>
                <c:pt idx="1511">
                  <c:v>1</c:v>
                </c:pt>
                <c:pt idx="1512">
                  <c:v>1</c:v>
                </c:pt>
                <c:pt idx="1513">
                  <c:v>1</c:v>
                </c:pt>
                <c:pt idx="1514">
                  <c:v>1</c:v>
                </c:pt>
                <c:pt idx="1515">
                  <c:v>1</c:v>
                </c:pt>
                <c:pt idx="1516">
                  <c:v>1</c:v>
                </c:pt>
                <c:pt idx="1517">
                  <c:v>1</c:v>
                </c:pt>
                <c:pt idx="1518">
                  <c:v>1</c:v>
                </c:pt>
                <c:pt idx="1519">
                  <c:v>1</c:v>
                </c:pt>
                <c:pt idx="1520">
                  <c:v>1</c:v>
                </c:pt>
                <c:pt idx="1521">
                  <c:v>1</c:v>
                </c:pt>
                <c:pt idx="1522">
                  <c:v>1</c:v>
                </c:pt>
                <c:pt idx="1523">
                  <c:v>1</c:v>
                </c:pt>
                <c:pt idx="1524">
                  <c:v>1</c:v>
                </c:pt>
                <c:pt idx="1525">
                  <c:v>1</c:v>
                </c:pt>
                <c:pt idx="1526">
                  <c:v>1</c:v>
                </c:pt>
                <c:pt idx="1527">
                  <c:v>1</c:v>
                </c:pt>
                <c:pt idx="1528">
                  <c:v>2</c:v>
                </c:pt>
                <c:pt idx="1529">
                  <c:v>2</c:v>
                </c:pt>
                <c:pt idx="1530">
                  <c:v>2</c:v>
                </c:pt>
                <c:pt idx="1531">
                  <c:v>2</c:v>
                </c:pt>
                <c:pt idx="1532">
                  <c:v>2</c:v>
                </c:pt>
                <c:pt idx="1533">
                  <c:v>2</c:v>
                </c:pt>
                <c:pt idx="1534">
                  <c:v>2</c:v>
                </c:pt>
                <c:pt idx="1535">
                  <c:v>2</c:v>
                </c:pt>
                <c:pt idx="1536">
                  <c:v>2</c:v>
                </c:pt>
                <c:pt idx="1537">
                  <c:v>2</c:v>
                </c:pt>
                <c:pt idx="1538">
                  <c:v>2</c:v>
                </c:pt>
                <c:pt idx="1539">
                  <c:v>2</c:v>
                </c:pt>
                <c:pt idx="1540">
                  <c:v>1</c:v>
                </c:pt>
                <c:pt idx="1541">
                  <c:v>1</c:v>
                </c:pt>
                <c:pt idx="1542">
                  <c:v>1</c:v>
                </c:pt>
                <c:pt idx="1543">
                  <c:v>1</c:v>
                </c:pt>
                <c:pt idx="1544">
                  <c:v>1</c:v>
                </c:pt>
                <c:pt idx="1545">
                  <c:v>1</c:v>
                </c:pt>
                <c:pt idx="1546">
                  <c:v>1</c:v>
                </c:pt>
                <c:pt idx="1547">
                  <c:v>1</c:v>
                </c:pt>
                <c:pt idx="1548">
                  <c:v>1</c:v>
                </c:pt>
                <c:pt idx="1549">
                  <c:v>1</c:v>
                </c:pt>
                <c:pt idx="1550">
                  <c:v>1</c:v>
                </c:pt>
                <c:pt idx="1551">
                  <c:v>1</c:v>
                </c:pt>
                <c:pt idx="1552">
                  <c:v>2</c:v>
                </c:pt>
                <c:pt idx="1553">
                  <c:v>2</c:v>
                </c:pt>
                <c:pt idx="1554">
                  <c:v>2</c:v>
                </c:pt>
                <c:pt idx="1555">
                  <c:v>2</c:v>
                </c:pt>
                <c:pt idx="1556">
                  <c:v>2</c:v>
                </c:pt>
                <c:pt idx="1557">
                  <c:v>2</c:v>
                </c:pt>
                <c:pt idx="1558">
                  <c:v>2</c:v>
                </c:pt>
                <c:pt idx="1559">
                  <c:v>2</c:v>
                </c:pt>
                <c:pt idx="1560">
                  <c:v>2</c:v>
                </c:pt>
                <c:pt idx="1561">
                  <c:v>2</c:v>
                </c:pt>
                <c:pt idx="1562">
                  <c:v>2</c:v>
                </c:pt>
                <c:pt idx="1563">
                  <c:v>2</c:v>
                </c:pt>
                <c:pt idx="1564">
                  <c:v>1</c:v>
                </c:pt>
                <c:pt idx="1565">
                  <c:v>1</c:v>
                </c:pt>
                <c:pt idx="1566">
                  <c:v>1</c:v>
                </c:pt>
                <c:pt idx="1567">
                  <c:v>1</c:v>
                </c:pt>
                <c:pt idx="1568">
                  <c:v>1</c:v>
                </c:pt>
                <c:pt idx="1569">
                  <c:v>1</c:v>
                </c:pt>
                <c:pt idx="1570">
                  <c:v>1</c:v>
                </c:pt>
                <c:pt idx="1571">
                  <c:v>1</c:v>
                </c:pt>
                <c:pt idx="1572">
                  <c:v>1</c:v>
                </c:pt>
                <c:pt idx="1573">
                  <c:v>1</c:v>
                </c:pt>
                <c:pt idx="1574">
                  <c:v>1</c:v>
                </c:pt>
                <c:pt idx="1575">
                  <c:v>1</c:v>
                </c:pt>
                <c:pt idx="1576">
                  <c:v>1</c:v>
                </c:pt>
                <c:pt idx="1577">
                  <c:v>1</c:v>
                </c:pt>
                <c:pt idx="1578">
                  <c:v>1</c:v>
                </c:pt>
                <c:pt idx="1579">
                  <c:v>1</c:v>
                </c:pt>
                <c:pt idx="1580">
                  <c:v>1</c:v>
                </c:pt>
                <c:pt idx="1581">
                  <c:v>1</c:v>
                </c:pt>
                <c:pt idx="1582">
                  <c:v>1</c:v>
                </c:pt>
                <c:pt idx="1583">
                  <c:v>1</c:v>
                </c:pt>
                <c:pt idx="1584">
                  <c:v>1</c:v>
                </c:pt>
                <c:pt idx="1585">
                  <c:v>1</c:v>
                </c:pt>
                <c:pt idx="1586">
                  <c:v>1</c:v>
                </c:pt>
                <c:pt idx="1587">
                  <c:v>1</c:v>
                </c:pt>
                <c:pt idx="1588">
                  <c:v>2</c:v>
                </c:pt>
                <c:pt idx="1589">
                  <c:v>2</c:v>
                </c:pt>
                <c:pt idx="1590">
                  <c:v>2</c:v>
                </c:pt>
                <c:pt idx="1591">
                  <c:v>2</c:v>
                </c:pt>
                <c:pt idx="1592">
                  <c:v>2</c:v>
                </c:pt>
                <c:pt idx="1593">
                  <c:v>2</c:v>
                </c:pt>
                <c:pt idx="1594">
                  <c:v>2</c:v>
                </c:pt>
                <c:pt idx="1595">
                  <c:v>3</c:v>
                </c:pt>
                <c:pt idx="1596">
                  <c:v>3</c:v>
                </c:pt>
                <c:pt idx="1597">
                  <c:v>3</c:v>
                </c:pt>
                <c:pt idx="1598">
                  <c:v>3</c:v>
                </c:pt>
                <c:pt idx="1599">
                  <c:v>3</c:v>
                </c:pt>
                <c:pt idx="1600">
                  <c:v>1</c:v>
                </c:pt>
                <c:pt idx="1601">
                  <c:v>2</c:v>
                </c:pt>
                <c:pt idx="1602">
                  <c:v>2</c:v>
                </c:pt>
                <c:pt idx="1603">
                  <c:v>2</c:v>
                </c:pt>
                <c:pt idx="1604">
                  <c:v>2</c:v>
                </c:pt>
                <c:pt idx="1605">
                  <c:v>2</c:v>
                </c:pt>
                <c:pt idx="1606">
                  <c:v>2</c:v>
                </c:pt>
                <c:pt idx="1607">
                  <c:v>1</c:v>
                </c:pt>
                <c:pt idx="1608">
                  <c:v>1</c:v>
                </c:pt>
                <c:pt idx="1609">
                  <c:v>1</c:v>
                </c:pt>
                <c:pt idx="1610">
                  <c:v>1</c:v>
                </c:pt>
                <c:pt idx="1611">
                  <c:v>1</c:v>
                </c:pt>
                <c:pt idx="1612">
                  <c:v>1</c:v>
                </c:pt>
                <c:pt idx="1613">
                  <c:v>1</c:v>
                </c:pt>
                <c:pt idx="1614">
                  <c:v>1</c:v>
                </c:pt>
                <c:pt idx="1615">
                  <c:v>1</c:v>
                </c:pt>
                <c:pt idx="1616">
                  <c:v>1</c:v>
                </c:pt>
                <c:pt idx="1617">
                  <c:v>1</c:v>
                </c:pt>
                <c:pt idx="1618">
                  <c:v>1</c:v>
                </c:pt>
                <c:pt idx="1619">
                  <c:v>1</c:v>
                </c:pt>
                <c:pt idx="1620">
                  <c:v>1</c:v>
                </c:pt>
                <c:pt idx="1621">
                  <c:v>1</c:v>
                </c:pt>
                <c:pt idx="1622">
                  <c:v>1</c:v>
                </c:pt>
                <c:pt idx="1623">
                  <c:v>1</c:v>
                </c:pt>
                <c:pt idx="1624">
                  <c:v>1</c:v>
                </c:pt>
                <c:pt idx="1625">
                  <c:v>1</c:v>
                </c:pt>
                <c:pt idx="1626">
                  <c:v>1</c:v>
                </c:pt>
                <c:pt idx="1627">
                  <c:v>1</c:v>
                </c:pt>
                <c:pt idx="1628">
                  <c:v>2</c:v>
                </c:pt>
                <c:pt idx="1629">
                  <c:v>2</c:v>
                </c:pt>
                <c:pt idx="1630">
                  <c:v>2</c:v>
                </c:pt>
                <c:pt idx="1631">
                  <c:v>2</c:v>
                </c:pt>
                <c:pt idx="1632">
                  <c:v>2</c:v>
                </c:pt>
                <c:pt idx="1633">
                  <c:v>2</c:v>
                </c:pt>
                <c:pt idx="1634">
                  <c:v>2</c:v>
                </c:pt>
                <c:pt idx="1635">
                  <c:v>2</c:v>
                </c:pt>
                <c:pt idx="1636">
                  <c:v>2</c:v>
                </c:pt>
                <c:pt idx="1637">
                  <c:v>1</c:v>
                </c:pt>
                <c:pt idx="1638">
                  <c:v>1</c:v>
                </c:pt>
                <c:pt idx="1639">
                  <c:v>1</c:v>
                </c:pt>
                <c:pt idx="1640">
                  <c:v>1</c:v>
                </c:pt>
                <c:pt idx="1641">
                  <c:v>1</c:v>
                </c:pt>
                <c:pt idx="1642">
                  <c:v>1</c:v>
                </c:pt>
                <c:pt idx="1643">
                  <c:v>1</c:v>
                </c:pt>
                <c:pt idx="1644">
                  <c:v>1</c:v>
                </c:pt>
                <c:pt idx="1645">
                  <c:v>1</c:v>
                </c:pt>
                <c:pt idx="1646">
                  <c:v>1</c:v>
                </c:pt>
                <c:pt idx="1647">
                  <c:v>1</c:v>
                </c:pt>
                <c:pt idx="1648">
                  <c:v>1</c:v>
                </c:pt>
                <c:pt idx="1649">
                  <c:v>1</c:v>
                </c:pt>
                <c:pt idx="1650">
                  <c:v>1</c:v>
                </c:pt>
                <c:pt idx="1651">
                  <c:v>1</c:v>
                </c:pt>
                <c:pt idx="1652">
                  <c:v>1</c:v>
                </c:pt>
                <c:pt idx="1653">
                  <c:v>1</c:v>
                </c:pt>
                <c:pt idx="1654">
                  <c:v>1</c:v>
                </c:pt>
                <c:pt idx="1655">
                  <c:v>1</c:v>
                </c:pt>
                <c:pt idx="1656">
                  <c:v>1</c:v>
                </c:pt>
                <c:pt idx="1657">
                  <c:v>1</c:v>
                </c:pt>
                <c:pt idx="1658">
                  <c:v>1</c:v>
                </c:pt>
                <c:pt idx="1659">
                  <c:v>1</c:v>
                </c:pt>
                <c:pt idx="1660">
                  <c:v>1</c:v>
                </c:pt>
                <c:pt idx="1661">
                  <c:v>1</c:v>
                </c:pt>
                <c:pt idx="1662">
                  <c:v>1</c:v>
                </c:pt>
                <c:pt idx="1663">
                  <c:v>1</c:v>
                </c:pt>
                <c:pt idx="1664">
                  <c:v>1</c:v>
                </c:pt>
                <c:pt idx="1665">
                  <c:v>1</c:v>
                </c:pt>
                <c:pt idx="1666">
                  <c:v>1</c:v>
                </c:pt>
                <c:pt idx="1667">
                  <c:v>1</c:v>
                </c:pt>
                <c:pt idx="1668">
                  <c:v>1</c:v>
                </c:pt>
                <c:pt idx="1669">
                  <c:v>1</c:v>
                </c:pt>
                <c:pt idx="1670">
                  <c:v>1</c:v>
                </c:pt>
                <c:pt idx="1671">
                  <c:v>1</c:v>
                </c:pt>
                <c:pt idx="1672">
                  <c:v>1</c:v>
                </c:pt>
                <c:pt idx="1673">
                  <c:v>1</c:v>
                </c:pt>
                <c:pt idx="1674">
                  <c:v>1</c:v>
                </c:pt>
                <c:pt idx="1675">
                  <c:v>1</c:v>
                </c:pt>
                <c:pt idx="1676">
                  <c:v>1</c:v>
                </c:pt>
                <c:pt idx="1677">
                  <c:v>1</c:v>
                </c:pt>
                <c:pt idx="1678">
                  <c:v>1</c:v>
                </c:pt>
                <c:pt idx="1679">
                  <c:v>1</c:v>
                </c:pt>
                <c:pt idx="1680">
                  <c:v>1</c:v>
                </c:pt>
                <c:pt idx="1681">
                  <c:v>1</c:v>
                </c:pt>
                <c:pt idx="1682">
                  <c:v>1</c:v>
                </c:pt>
                <c:pt idx="1683">
                  <c:v>1</c:v>
                </c:pt>
                <c:pt idx="1684">
                  <c:v>1</c:v>
                </c:pt>
                <c:pt idx="1685">
                  <c:v>1</c:v>
                </c:pt>
                <c:pt idx="1686">
                  <c:v>1</c:v>
                </c:pt>
                <c:pt idx="1687">
                  <c:v>1</c:v>
                </c:pt>
                <c:pt idx="1688">
                  <c:v>1</c:v>
                </c:pt>
                <c:pt idx="1689">
                  <c:v>1</c:v>
                </c:pt>
                <c:pt idx="1690">
                  <c:v>1</c:v>
                </c:pt>
                <c:pt idx="1691">
                  <c:v>2</c:v>
                </c:pt>
                <c:pt idx="1692">
                  <c:v>3</c:v>
                </c:pt>
                <c:pt idx="1693">
                  <c:v>4</c:v>
                </c:pt>
                <c:pt idx="1694">
                  <c:v>4</c:v>
                </c:pt>
                <c:pt idx="1695">
                  <c:v>5</c:v>
                </c:pt>
                <c:pt idx="1696">
                  <c:v>5</c:v>
                </c:pt>
                <c:pt idx="1697">
                  <c:v>5</c:v>
                </c:pt>
                <c:pt idx="1698">
                  <c:v>5</c:v>
                </c:pt>
                <c:pt idx="1699">
                  <c:v>5</c:v>
                </c:pt>
                <c:pt idx="1700">
                  <c:v>4</c:v>
                </c:pt>
                <c:pt idx="1701">
                  <c:v>4</c:v>
                </c:pt>
                <c:pt idx="1702">
                  <c:v>4</c:v>
                </c:pt>
                <c:pt idx="1703">
                  <c:v>3</c:v>
                </c:pt>
                <c:pt idx="1704">
                  <c:v>2</c:v>
                </c:pt>
                <c:pt idx="1705">
                  <c:v>1</c:v>
                </c:pt>
                <c:pt idx="1706">
                  <c:v>1</c:v>
                </c:pt>
                <c:pt idx="1707">
                  <c:v>1</c:v>
                </c:pt>
                <c:pt idx="1708">
                  <c:v>2</c:v>
                </c:pt>
                <c:pt idx="1709">
                  <c:v>2</c:v>
                </c:pt>
                <c:pt idx="1710">
                  <c:v>2</c:v>
                </c:pt>
                <c:pt idx="1711">
                  <c:v>2</c:v>
                </c:pt>
                <c:pt idx="1712">
                  <c:v>2</c:v>
                </c:pt>
                <c:pt idx="1713">
                  <c:v>2</c:v>
                </c:pt>
                <c:pt idx="1714">
                  <c:v>2</c:v>
                </c:pt>
                <c:pt idx="1715">
                  <c:v>2</c:v>
                </c:pt>
                <c:pt idx="1716">
                  <c:v>3</c:v>
                </c:pt>
                <c:pt idx="1717">
                  <c:v>3</c:v>
                </c:pt>
                <c:pt idx="1718">
                  <c:v>3</c:v>
                </c:pt>
                <c:pt idx="1719">
                  <c:v>2</c:v>
                </c:pt>
                <c:pt idx="1720">
                  <c:v>1</c:v>
                </c:pt>
                <c:pt idx="1721">
                  <c:v>1</c:v>
                </c:pt>
                <c:pt idx="1722">
                  <c:v>1</c:v>
                </c:pt>
                <c:pt idx="1723">
                  <c:v>1</c:v>
                </c:pt>
                <c:pt idx="1724">
                  <c:v>1</c:v>
                </c:pt>
                <c:pt idx="1725">
                  <c:v>1</c:v>
                </c:pt>
                <c:pt idx="1726">
                  <c:v>1</c:v>
                </c:pt>
                <c:pt idx="1727">
                  <c:v>1</c:v>
                </c:pt>
                <c:pt idx="1728">
                  <c:v>1</c:v>
                </c:pt>
                <c:pt idx="1729">
                  <c:v>1</c:v>
                </c:pt>
                <c:pt idx="1730">
                  <c:v>1</c:v>
                </c:pt>
                <c:pt idx="1731">
                  <c:v>3</c:v>
                </c:pt>
                <c:pt idx="1732">
                  <c:v>3</c:v>
                </c:pt>
                <c:pt idx="1733">
                  <c:v>3</c:v>
                </c:pt>
                <c:pt idx="1734">
                  <c:v>3</c:v>
                </c:pt>
                <c:pt idx="1735">
                  <c:v>3</c:v>
                </c:pt>
                <c:pt idx="1736">
                  <c:v>3</c:v>
                </c:pt>
                <c:pt idx="1737">
                  <c:v>3</c:v>
                </c:pt>
                <c:pt idx="1738">
                  <c:v>3</c:v>
                </c:pt>
                <c:pt idx="1739">
                  <c:v>3</c:v>
                </c:pt>
                <c:pt idx="1740">
                  <c:v>2</c:v>
                </c:pt>
                <c:pt idx="1741">
                  <c:v>2</c:v>
                </c:pt>
                <c:pt idx="1742">
                  <c:v>2</c:v>
                </c:pt>
                <c:pt idx="1743">
                  <c:v>1</c:v>
                </c:pt>
                <c:pt idx="1744">
                  <c:v>1</c:v>
                </c:pt>
                <c:pt idx="1745">
                  <c:v>1</c:v>
                </c:pt>
                <c:pt idx="1746">
                  <c:v>1</c:v>
                </c:pt>
                <c:pt idx="1747">
                  <c:v>1</c:v>
                </c:pt>
                <c:pt idx="1748">
                  <c:v>1</c:v>
                </c:pt>
                <c:pt idx="1749">
                  <c:v>2</c:v>
                </c:pt>
                <c:pt idx="1750">
                  <c:v>2</c:v>
                </c:pt>
                <c:pt idx="1751">
                  <c:v>2</c:v>
                </c:pt>
                <c:pt idx="1752">
                  <c:v>2</c:v>
                </c:pt>
                <c:pt idx="1753">
                  <c:v>2</c:v>
                </c:pt>
                <c:pt idx="1754">
                  <c:v>2</c:v>
                </c:pt>
                <c:pt idx="1755">
                  <c:v>1</c:v>
                </c:pt>
                <c:pt idx="1756">
                  <c:v>1</c:v>
                </c:pt>
                <c:pt idx="1757">
                  <c:v>1</c:v>
                </c:pt>
                <c:pt idx="1758">
                  <c:v>1</c:v>
                </c:pt>
                <c:pt idx="1759">
                  <c:v>2</c:v>
                </c:pt>
                <c:pt idx="1760">
                  <c:v>2</c:v>
                </c:pt>
                <c:pt idx="1761">
                  <c:v>2</c:v>
                </c:pt>
                <c:pt idx="1762">
                  <c:v>2</c:v>
                </c:pt>
                <c:pt idx="1763">
                  <c:v>2</c:v>
                </c:pt>
                <c:pt idx="1764">
                  <c:v>2</c:v>
                </c:pt>
                <c:pt idx="1765">
                  <c:v>3</c:v>
                </c:pt>
                <c:pt idx="1766">
                  <c:v>3</c:v>
                </c:pt>
                <c:pt idx="1767">
                  <c:v>3</c:v>
                </c:pt>
                <c:pt idx="1768">
                  <c:v>3</c:v>
                </c:pt>
                <c:pt idx="1769">
                  <c:v>3</c:v>
                </c:pt>
                <c:pt idx="1770">
                  <c:v>3</c:v>
                </c:pt>
                <c:pt idx="1771">
                  <c:v>2</c:v>
                </c:pt>
                <c:pt idx="1772">
                  <c:v>2</c:v>
                </c:pt>
                <c:pt idx="1773">
                  <c:v>1</c:v>
                </c:pt>
                <c:pt idx="1774">
                  <c:v>1</c:v>
                </c:pt>
                <c:pt idx="1775">
                  <c:v>1</c:v>
                </c:pt>
                <c:pt idx="1776">
                  <c:v>1</c:v>
                </c:pt>
                <c:pt idx="1777">
                  <c:v>1</c:v>
                </c:pt>
                <c:pt idx="1778">
                  <c:v>1</c:v>
                </c:pt>
                <c:pt idx="1779">
                  <c:v>1</c:v>
                </c:pt>
                <c:pt idx="1780">
                  <c:v>1</c:v>
                </c:pt>
                <c:pt idx="1781">
                  <c:v>1</c:v>
                </c:pt>
                <c:pt idx="1782">
                  <c:v>1</c:v>
                </c:pt>
                <c:pt idx="1783">
                  <c:v>1</c:v>
                </c:pt>
                <c:pt idx="1784">
                  <c:v>1</c:v>
                </c:pt>
                <c:pt idx="1785">
                  <c:v>1</c:v>
                </c:pt>
                <c:pt idx="1786">
                  <c:v>1</c:v>
                </c:pt>
                <c:pt idx="1787">
                  <c:v>1</c:v>
                </c:pt>
                <c:pt idx="1788">
                  <c:v>1</c:v>
                </c:pt>
                <c:pt idx="1789">
                  <c:v>3</c:v>
                </c:pt>
                <c:pt idx="1790">
                  <c:v>3</c:v>
                </c:pt>
                <c:pt idx="1791">
                  <c:v>3</c:v>
                </c:pt>
                <c:pt idx="1792">
                  <c:v>2</c:v>
                </c:pt>
                <c:pt idx="1793">
                  <c:v>2</c:v>
                </c:pt>
                <c:pt idx="1794">
                  <c:v>3</c:v>
                </c:pt>
                <c:pt idx="1795">
                  <c:v>3</c:v>
                </c:pt>
                <c:pt idx="1796">
                  <c:v>3</c:v>
                </c:pt>
                <c:pt idx="1797">
                  <c:v>3</c:v>
                </c:pt>
                <c:pt idx="1798">
                  <c:v>3</c:v>
                </c:pt>
                <c:pt idx="1799">
                  <c:v>3</c:v>
                </c:pt>
                <c:pt idx="1800">
                  <c:v>3</c:v>
                </c:pt>
                <c:pt idx="1801">
                  <c:v>1</c:v>
                </c:pt>
                <c:pt idx="1802">
                  <c:v>2</c:v>
                </c:pt>
                <c:pt idx="1803">
                  <c:v>2</c:v>
                </c:pt>
                <c:pt idx="1804">
                  <c:v>2</c:v>
                </c:pt>
                <c:pt idx="1805">
                  <c:v>2</c:v>
                </c:pt>
                <c:pt idx="1806">
                  <c:v>1</c:v>
                </c:pt>
                <c:pt idx="1807">
                  <c:v>1</c:v>
                </c:pt>
                <c:pt idx="1808">
                  <c:v>1</c:v>
                </c:pt>
                <c:pt idx="1809">
                  <c:v>1</c:v>
                </c:pt>
                <c:pt idx="1810">
                  <c:v>1</c:v>
                </c:pt>
                <c:pt idx="1811">
                  <c:v>1</c:v>
                </c:pt>
                <c:pt idx="1812">
                  <c:v>1</c:v>
                </c:pt>
                <c:pt idx="1813">
                  <c:v>1</c:v>
                </c:pt>
                <c:pt idx="1814">
                  <c:v>1</c:v>
                </c:pt>
                <c:pt idx="1815">
                  <c:v>1</c:v>
                </c:pt>
                <c:pt idx="1816">
                  <c:v>1</c:v>
                </c:pt>
                <c:pt idx="1817">
                  <c:v>1</c:v>
                </c:pt>
                <c:pt idx="1818">
                  <c:v>1</c:v>
                </c:pt>
                <c:pt idx="1819">
                  <c:v>1</c:v>
                </c:pt>
                <c:pt idx="1820">
                  <c:v>1</c:v>
                </c:pt>
                <c:pt idx="1821">
                  <c:v>1</c:v>
                </c:pt>
                <c:pt idx="1822">
                  <c:v>1</c:v>
                </c:pt>
                <c:pt idx="1823">
                  <c:v>1</c:v>
                </c:pt>
                <c:pt idx="1824">
                  <c:v>1</c:v>
                </c:pt>
                <c:pt idx="1825">
                  <c:v>1</c:v>
                </c:pt>
                <c:pt idx="1826">
                  <c:v>1</c:v>
                </c:pt>
                <c:pt idx="1827">
                  <c:v>1</c:v>
                </c:pt>
                <c:pt idx="1828">
                  <c:v>1</c:v>
                </c:pt>
                <c:pt idx="1829">
                  <c:v>1</c:v>
                </c:pt>
                <c:pt idx="1830">
                  <c:v>1</c:v>
                </c:pt>
                <c:pt idx="1831">
                  <c:v>1</c:v>
                </c:pt>
                <c:pt idx="1832">
                  <c:v>1</c:v>
                </c:pt>
                <c:pt idx="1833">
                  <c:v>1</c:v>
                </c:pt>
                <c:pt idx="1834">
                  <c:v>1</c:v>
                </c:pt>
                <c:pt idx="1835">
                  <c:v>1</c:v>
                </c:pt>
                <c:pt idx="1836">
                  <c:v>1</c:v>
                </c:pt>
                <c:pt idx="1837">
                  <c:v>1</c:v>
                </c:pt>
                <c:pt idx="1838">
                  <c:v>1</c:v>
                </c:pt>
                <c:pt idx="1839">
                  <c:v>1</c:v>
                </c:pt>
                <c:pt idx="1840">
                  <c:v>1</c:v>
                </c:pt>
                <c:pt idx="1841">
                  <c:v>1</c:v>
                </c:pt>
                <c:pt idx="1842">
                  <c:v>1</c:v>
                </c:pt>
                <c:pt idx="1843">
                  <c:v>2</c:v>
                </c:pt>
                <c:pt idx="1844">
                  <c:v>2</c:v>
                </c:pt>
                <c:pt idx="1845">
                  <c:v>2</c:v>
                </c:pt>
                <c:pt idx="1846">
                  <c:v>2</c:v>
                </c:pt>
                <c:pt idx="1847">
                  <c:v>2</c:v>
                </c:pt>
                <c:pt idx="1848">
                  <c:v>3</c:v>
                </c:pt>
                <c:pt idx="1849">
                  <c:v>3</c:v>
                </c:pt>
                <c:pt idx="1850">
                  <c:v>3</c:v>
                </c:pt>
                <c:pt idx="1851">
                  <c:v>3</c:v>
                </c:pt>
                <c:pt idx="1852">
                  <c:v>3</c:v>
                </c:pt>
                <c:pt idx="1853">
                  <c:v>2</c:v>
                </c:pt>
                <c:pt idx="1854">
                  <c:v>2</c:v>
                </c:pt>
                <c:pt idx="1855">
                  <c:v>1</c:v>
                </c:pt>
                <c:pt idx="1856">
                  <c:v>1</c:v>
                </c:pt>
                <c:pt idx="1857">
                  <c:v>1</c:v>
                </c:pt>
                <c:pt idx="1858">
                  <c:v>1</c:v>
                </c:pt>
                <c:pt idx="1859">
                  <c:v>1</c:v>
                </c:pt>
                <c:pt idx="1860">
                  <c:v>1</c:v>
                </c:pt>
                <c:pt idx="1861">
                  <c:v>1</c:v>
                </c:pt>
                <c:pt idx="1862">
                  <c:v>1</c:v>
                </c:pt>
                <c:pt idx="1863">
                  <c:v>1</c:v>
                </c:pt>
                <c:pt idx="1864">
                  <c:v>1</c:v>
                </c:pt>
                <c:pt idx="1865">
                  <c:v>1</c:v>
                </c:pt>
                <c:pt idx="1866">
                  <c:v>1</c:v>
                </c:pt>
                <c:pt idx="1867">
                  <c:v>1</c:v>
                </c:pt>
                <c:pt idx="1868">
                  <c:v>1</c:v>
                </c:pt>
                <c:pt idx="1869">
                  <c:v>2</c:v>
                </c:pt>
                <c:pt idx="1870">
                  <c:v>2</c:v>
                </c:pt>
                <c:pt idx="1871">
                  <c:v>2</c:v>
                </c:pt>
                <c:pt idx="1872">
                  <c:v>2</c:v>
                </c:pt>
                <c:pt idx="1873">
                  <c:v>2</c:v>
                </c:pt>
                <c:pt idx="1874">
                  <c:v>2</c:v>
                </c:pt>
                <c:pt idx="1875">
                  <c:v>2</c:v>
                </c:pt>
                <c:pt idx="1876">
                  <c:v>3</c:v>
                </c:pt>
                <c:pt idx="1877">
                  <c:v>3</c:v>
                </c:pt>
                <c:pt idx="1878">
                  <c:v>3</c:v>
                </c:pt>
                <c:pt idx="1879">
                  <c:v>3</c:v>
                </c:pt>
                <c:pt idx="1880">
                  <c:v>2</c:v>
                </c:pt>
                <c:pt idx="1881">
                  <c:v>1</c:v>
                </c:pt>
                <c:pt idx="1882">
                  <c:v>2</c:v>
                </c:pt>
                <c:pt idx="1883">
                  <c:v>2</c:v>
                </c:pt>
                <c:pt idx="1884">
                  <c:v>2</c:v>
                </c:pt>
                <c:pt idx="1885">
                  <c:v>2</c:v>
                </c:pt>
                <c:pt idx="1886">
                  <c:v>2</c:v>
                </c:pt>
                <c:pt idx="1887">
                  <c:v>3</c:v>
                </c:pt>
                <c:pt idx="1888">
                  <c:v>2</c:v>
                </c:pt>
                <c:pt idx="1889">
                  <c:v>2</c:v>
                </c:pt>
                <c:pt idx="1890">
                  <c:v>2</c:v>
                </c:pt>
                <c:pt idx="1891">
                  <c:v>2</c:v>
                </c:pt>
                <c:pt idx="1892">
                  <c:v>2</c:v>
                </c:pt>
                <c:pt idx="1893">
                  <c:v>2</c:v>
                </c:pt>
                <c:pt idx="1894">
                  <c:v>1</c:v>
                </c:pt>
                <c:pt idx="1895">
                  <c:v>1</c:v>
                </c:pt>
                <c:pt idx="1896">
                  <c:v>1</c:v>
                </c:pt>
                <c:pt idx="1897">
                  <c:v>1</c:v>
                </c:pt>
                <c:pt idx="1898">
                  <c:v>1</c:v>
                </c:pt>
                <c:pt idx="1899">
                  <c:v>1</c:v>
                </c:pt>
                <c:pt idx="1900">
                  <c:v>1</c:v>
                </c:pt>
                <c:pt idx="1901">
                  <c:v>1</c:v>
                </c:pt>
                <c:pt idx="1902">
                  <c:v>1</c:v>
                </c:pt>
                <c:pt idx="1903">
                  <c:v>1</c:v>
                </c:pt>
                <c:pt idx="1904">
                  <c:v>1</c:v>
                </c:pt>
                <c:pt idx="1905">
                  <c:v>1</c:v>
                </c:pt>
                <c:pt idx="1906">
                  <c:v>1</c:v>
                </c:pt>
                <c:pt idx="1907">
                  <c:v>1</c:v>
                </c:pt>
                <c:pt idx="1908">
                  <c:v>1</c:v>
                </c:pt>
                <c:pt idx="1909">
                  <c:v>1</c:v>
                </c:pt>
                <c:pt idx="1910">
                  <c:v>1</c:v>
                </c:pt>
                <c:pt idx="1911">
                  <c:v>1</c:v>
                </c:pt>
                <c:pt idx="1912">
                  <c:v>1</c:v>
                </c:pt>
                <c:pt idx="1913">
                  <c:v>1</c:v>
                </c:pt>
                <c:pt idx="1914">
                  <c:v>1</c:v>
                </c:pt>
                <c:pt idx="1915">
                  <c:v>1</c:v>
                </c:pt>
                <c:pt idx="1916">
                  <c:v>1</c:v>
                </c:pt>
                <c:pt idx="1917">
                  <c:v>1</c:v>
                </c:pt>
                <c:pt idx="1918">
                  <c:v>1</c:v>
                </c:pt>
                <c:pt idx="1919">
                  <c:v>1</c:v>
                </c:pt>
                <c:pt idx="1920">
                  <c:v>1</c:v>
                </c:pt>
                <c:pt idx="1921">
                  <c:v>1</c:v>
                </c:pt>
                <c:pt idx="1922">
                  <c:v>1</c:v>
                </c:pt>
                <c:pt idx="1923">
                  <c:v>1</c:v>
                </c:pt>
                <c:pt idx="1924">
                  <c:v>1</c:v>
                </c:pt>
                <c:pt idx="1925">
                  <c:v>1</c:v>
                </c:pt>
                <c:pt idx="1926">
                  <c:v>1</c:v>
                </c:pt>
                <c:pt idx="1927">
                  <c:v>1</c:v>
                </c:pt>
                <c:pt idx="1928">
                  <c:v>1</c:v>
                </c:pt>
                <c:pt idx="1929">
                  <c:v>1</c:v>
                </c:pt>
                <c:pt idx="1930">
                  <c:v>1</c:v>
                </c:pt>
                <c:pt idx="1931">
                  <c:v>1</c:v>
                </c:pt>
                <c:pt idx="1932">
                  <c:v>1</c:v>
                </c:pt>
                <c:pt idx="1933">
                  <c:v>1</c:v>
                </c:pt>
                <c:pt idx="1934">
                  <c:v>3</c:v>
                </c:pt>
                <c:pt idx="1935">
                  <c:v>2</c:v>
                </c:pt>
                <c:pt idx="1936">
                  <c:v>2</c:v>
                </c:pt>
                <c:pt idx="1937">
                  <c:v>2</c:v>
                </c:pt>
                <c:pt idx="1938">
                  <c:v>3</c:v>
                </c:pt>
                <c:pt idx="1939">
                  <c:v>3</c:v>
                </c:pt>
                <c:pt idx="1940">
                  <c:v>3</c:v>
                </c:pt>
                <c:pt idx="1941">
                  <c:v>3</c:v>
                </c:pt>
                <c:pt idx="1942">
                  <c:v>3</c:v>
                </c:pt>
                <c:pt idx="1943">
                  <c:v>3</c:v>
                </c:pt>
                <c:pt idx="1944">
                  <c:v>3</c:v>
                </c:pt>
                <c:pt idx="1945">
                  <c:v>3</c:v>
                </c:pt>
                <c:pt idx="1946">
                  <c:v>1</c:v>
                </c:pt>
                <c:pt idx="1947">
                  <c:v>1</c:v>
                </c:pt>
                <c:pt idx="1948">
                  <c:v>1</c:v>
                </c:pt>
                <c:pt idx="1949">
                  <c:v>1</c:v>
                </c:pt>
                <c:pt idx="1950">
                  <c:v>1</c:v>
                </c:pt>
                <c:pt idx="1951">
                  <c:v>2</c:v>
                </c:pt>
                <c:pt idx="1952">
                  <c:v>2</c:v>
                </c:pt>
                <c:pt idx="1953">
                  <c:v>2</c:v>
                </c:pt>
                <c:pt idx="1954">
                  <c:v>2</c:v>
                </c:pt>
                <c:pt idx="1955">
                  <c:v>1</c:v>
                </c:pt>
                <c:pt idx="1956">
                  <c:v>1</c:v>
                </c:pt>
                <c:pt idx="1957">
                  <c:v>1</c:v>
                </c:pt>
                <c:pt idx="1958">
                  <c:v>1</c:v>
                </c:pt>
                <c:pt idx="1959">
                  <c:v>1</c:v>
                </c:pt>
                <c:pt idx="1960">
                  <c:v>1</c:v>
                </c:pt>
                <c:pt idx="1961">
                  <c:v>1</c:v>
                </c:pt>
                <c:pt idx="1962">
                  <c:v>1</c:v>
                </c:pt>
                <c:pt idx="1963">
                  <c:v>1</c:v>
                </c:pt>
                <c:pt idx="1964">
                  <c:v>1</c:v>
                </c:pt>
                <c:pt idx="1965">
                  <c:v>1</c:v>
                </c:pt>
                <c:pt idx="1966">
                  <c:v>1</c:v>
                </c:pt>
                <c:pt idx="1967">
                  <c:v>2</c:v>
                </c:pt>
                <c:pt idx="1968">
                  <c:v>2</c:v>
                </c:pt>
                <c:pt idx="1969">
                  <c:v>3</c:v>
                </c:pt>
                <c:pt idx="1970">
                  <c:v>4</c:v>
                </c:pt>
                <c:pt idx="1971">
                  <c:v>4</c:v>
                </c:pt>
                <c:pt idx="1972">
                  <c:v>4</c:v>
                </c:pt>
                <c:pt idx="1973">
                  <c:v>4</c:v>
                </c:pt>
                <c:pt idx="1974">
                  <c:v>5</c:v>
                </c:pt>
                <c:pt idx="1975">
                  <c:v>4</c:v>
                </c:pt>
                <c:pt idx="1976">
                  <c:v>4</c:v>
                </c:pt>
                <c:pt idx="1977">
                  <c:v>4</c:v>
                </c:pt>
                <c:pt idx="1978">
                  <c:v>4</c:v>
                </c:pt>
                <c:pt idx="1979">
                  <c:v>3</c:v>
                </c:pt>
                <c:pt idx="1980">
                  <c:v>3</c:v>
                </c:pt>
                <c:pt idx="1981">
                  <c:v>2</c:v>
                </c:pt>
                <c:pt idx="1982">
                  <c:v>1</c:v>
                </c:pt>
                <c:pt idx="1983">
                  <c:v>1</c:v>
                </c:pt>
                <c:pt idx="1984">
                  <c:v>1</c:v>
                </c:pt>
                <c:pt idx="1985">
                  <c:v>2</c:v>
                </c:pt>
                <c:pt idx="1986">
                  <c:v>1</c:v>
                </c:pt>
                <c:pt idx="1987">
                  <c:v>1</c:v>
                </c:pt>
                <c:pt idx="1988">
                  <c:v>1</c:v>
                </c:pt>
                <c:pt idx="1989">
                  <c:v>1</c:v>
                </c:pt>
                <c:pt idx="1990">
                  <c:v>2</c:v>
                </c:pt>
                <c:pt idx="1991">
                  <c:v>2</c:v>
                </c:pt>
                <c:pt idx="1992">
                  <c:v>3</c:v>
                </c:pt>
                <c:pt idx="1993">
                  <c:v>4</c:v>
                </c:pt>
                <c:pt idx="1994">
                  <c:v>4</c:v>
                </c:pt>
                <c:pt idx="1995">
                  <c:v>4</c:v>
                </c:pt>
                <c:pt idx="1996">
                  <c:v>5</c:v>
                </c:pt>
                <c:pt idx="1997">
                  <c:v>4</c:v>
                </c:pt>
                <c:pt idx="1998">
                  <c:v>5</c:v>
                </c:pt>
                <c:pt idx="1999">
                  <c:v>6</c:v>
                </c:pt>
                <c:pt idx="2000">
                  <c:v>6</c:v>
                </c:pt>
                <c:pt idx="2001">
                  <c:v>6</c:v>
                </c:pt>
                <c:pt idx="2002">
                  <c:v>5</c:v>
                </c:pt>
                <c:pt idx="2003">
                  <c:v>5</c:v>
                </c:pt>
                <c:pt idx="2004">
                  <c:v>4</c:v>
                </c:pt>
                <c:pt idx="2005">
                  <c:v>4</c:v>
                </c:pt>
                <c:pt idx="2006">
                  <c:v>4</c:v>
                </c:pt>
                <c:pt idx="2007">
                  <c:v>4</c:v>
                </c:pt>
                <c:pt idx="2008">
                  <c:v>3</c:v>
                </c:pt>
                <c:pt idx="2009">
                  <c:v>3</c:v>
                </c:pt>
                <c:pt idx="2010">
                  <c:v>2</c:v>
                </c:pt>
                <c:pt idx="2011">
                  <c:v>1</c:v>
                </c:pt>
                <c:pt idx="2012">
                  <c:v>1</c:v>
                </c:pt>
                <c:pt idx="2013">
                  <c:v>1</c:v>
                </c:pt>
                <c:pt idx="2014">
                  <c:v>1</c:v>
                </c:pt>
                <c:pt idx="2015">
                  <c:v>1</c:v>
                </c:pt>
                <c:pt idx="2016">
                  <c:v>1</c:v>
                </c:pt>
                <c:pt idx="2017">
                  <c:v>1</c:v>
                </c:pt>
                <c:pt idx="2018">
                  <c:v>1</c:v>
                </c:pt>
                <c:pt idx="2019">
                  <c:v>1</c:v>
                </c:pt>
                <c:pt idx="2020">
                  <c:v>1</c:v>
                </c:pt>
                <c:pt idx="2021">
                  <c:v>1</c:v>
                </c:pt>
                <c:pt idx="2022">
                  <c:v>1</c:v>
                </c:pt>
                <c:pt idx="2023">
                  <c:v>1</c:v>
                </c:pt>
                <c:pt idx="2024">
                  <c:v>1</c:v>
                </c:pt>
                <c:pt idx="2025">
                  <c:v>1</c:v>
                </c:pt>
                <c:pt idx="2026">
                  <c:v>2</c:v>
                </c:pt>
                <c:pt idx="2027">
                  <c:v>2</c:v>
                </c:pt>
                <c:pt idx="2028">
                  <c:v>2</c:v>
                </c:pt>
                <c:pt idx="2029">
                  <c:v>2</c:v>
                </c:pt>
                <c:pt idx="2030">
                  <c:v>2</c:v>
                </c:pt>
                <c:pt idx="2031">
                  <c:v>2</c:v>
                </c:pt>
                <c:pt idx="2032">
                  <c:v>2</c:v>
                </c:pt>
                <c:pt idx="2033">
                  <c:v>2</c:v>
                </c:pt>
                <c:pt idx="2034">
                  <c:v>2</c:v>
                </c:pt>
                <c:pt idx="2035">
                  <c:v>2</c:v>
                </c:pt>
                <c:pt idx="2036">
                  <c:v>2</c:v>
                </c:pt>
                <c:pt idx="2037">
                  <c:v>2</c:v>
                </c:pt>
                <c:pt idx="2038">
                  <c:v>1</c:v>
                </c:pt>
                <c:pt idx="2039">
                  <c:v>1</c:v>
                </c:pt>
                <c:pt idx="2040">
                  <c:v>1</c:v>
                </c:pt>
                <c:pt idx="2041">
                  <c:v>1</c:v>
                </c:pt>
                <c:pt idx="2042">
                  <c:v>1</c:v>
                </c:pt>
                <c:pt idx="2043">
                  <c:v>1</c:v>
                </c:pt>
                <c:pt idx="2044">
                  <c:v>3</c:v>
                </c:pt>
                <c:pt idx="2045">
                  <c:v>3</c:v>
                </c:pt>
                <c:pt idx="2046">
                  <c:v>3</c:v>
                </c:pt>
                <c:pt idx="2047">
                  <c:v>3</c:v>
                </c:pt>
                <c:pt idx="2048">
                  <c:v>3</c:v>
                </c:pt>
                <c:pt idx="2049">
                  <c:v>3</c:v>
                </c:pt>
                <c:pt idx="2050">
                  <c:v>3</c:v>
                </c:pt>
                <c:pt idx="2051">
                  <c:v>2</c:v>
                </c:pt>
                <c:pt idx="2052">
                  <c:v>2</c:v>
                </c:pt>
                <c:pt idx="2053">
                  <c:v>2</c:v>
                </c:pt>
                <c:pt idx="2054">
                  <c:v>2</c:v>
                </c:pt>
                <c:pt idx="2055">
                  <c:v>2</c:v>
                </c:pt>
                <c:pt idx="2056">
                  <c:v>1</c:v>
                </c:pt>
                <c:pt idx="2057">
                  <c:v>1</c:v>
                </c:pt>
                <c:pt idx="2058">
                  <c:v>2</c:v>
                </c:pt>
                <c:pt idx="2059">
                  <c:v>2</c:v>
                </c:pt>
                <c:pt idx="2060">
                  <c:v>2</c:v>
                </c:pt>
                <c:pt idx="2061">
                  <c:v>3</c:v>
                </c:pt>
                <c:pt idx="2062">
                  <c:v>4</c:v>
                </c:pt>
                <c:pt idx="2063">
                  <c:v>4</c:v>
                </c:pt>
                <c:pt idx="2064">
                  <c:v>4</c:v>
                </c:pt>
                <c:pt idx="2065">
                  <c:v>4</c:v>
                </c:pt>
                <c:pt idx="2066">
                  <c:v>4</c:v>
                </c:pt>
                <c:pt idx="2067">
                  <c:v>4</c:v>
                </c:pt>
                <c:pt idx="2068">
                  <c:v>3</c:v>
                </c:pt>
                <c:pt idx="2069">
                  <c:v>4</c:v>
                </c:pt>
                <c:pt idx="2070">
                  <c:v>4</c:v>
                </c:pt>
                <c:pt idx="2071">
                  <c:v>4</c:v>
                </c:pt>
                <c:pt idx="2072">
                  <c:v>4</c:v>
                </c:pt>
                <c:pt idx="2073">
                  <c:v>3</c:v>
                </c:pt>
                <c:pt idx="2074">
                  <c:v>2</c:v>
                </c:pt>
                <c:pt idx="2075">
                  <c:v>2</c:v>
                </c:pt>
                <c:pt idx="2076">
                  <c:v>2</c:v>
                </c:pt>
                <c:pt idx="2077">
                  <c:v>2</c:v>
                </c:pt>
                <c:pt idx="2078">
                  <c:v>2</c:v>
                </c:pt>
                <c:pt idx="2079">
                  <c:v>2</c:v>
                </c:pt>
                <c:pt idx="2080">
                  <c:v>2</c:v>
                </c:pt>
                <c:pt idx="2081">
                  <c:v>1</c:v>
                </c:pt>
                <c:pt idx="2082">
                  <c:v>1</c:v>
                </c:pt>
                <c:pt idx="2083">
                  <c:v>1</c:v>
                </c:pt>
                <c:pt idx="2084">
                  <c:v>1</c:v>
                </c:pt>
                <c:pt idx="2085">
                  <c:v>2</c:v>
                </c:pt>
                <c:pt idx="2086">
                  <c:v>2</c:v>
                </c:pt>
                <c:pt idx="2087">
                  <c:v>2</c:v>
                </c:pt>
                <c:pt idx="2088">
                  <c:v>2</c:v>
                </c:pt>
                <c:pt idx="2089">
                  <c:v>2</c:v>
                </c:pt>
                <c:pt idx="2090">
                  <c:v>2</c:v>
                </c:pt>
                <c:pt idx="2091">
                  <c:v>2</c:v>
                </c:pt>
                <c:pt idx="2092">
                  <c:v>2</c:v>
                </c:pt>
                <c:pt idx="2093">
                  <c:v>2</c:v>
                </c:pt>
                <c:pt idx="2094">
                  <c:v>1</c:v>
                </c:pt>
                <c:pt idx="2095">
                  <c:v>1</c:v>
                </c:pt>
                <c:pt idx="2096">
                  <c:v>1</c:v>
                </c:pt>
                <c:pt idx="2097">
                  <c:v>1</c:v>
                </c:pt>
                <c:pt idx="2098">
                  <c:v>1</c:v>
                </c:pt>
                <c:pt idx="2099">
                  <c:v>1</c:v>
                </c:pt>
                <c:pt idx="2100">
                  <c:v>1</c:v>
                </c:pt>
                <c:pt idx="2101">
                  <c:v>1</c:v>
                </c:pt>
                <c:pt idx="2102">
                  <c:v>1</c:v>
                </c:pt>
                <c:pt idx="2103">
                  <c:v>1</c:v>
                </c:pt>
                <c:pt idx="2104">
                  <c:v>1</c:v>
                </c:pt>
                <c:pt idx="2105">
                  <c:v>2</c:v>
                </c:pt>
                <c:pt idx="2106">
                  <c:v>2</c:v>
                </c:pt>
                <c:pt idx="2107">
                  <c:v>2</c:v>
                </c:pt>
                <c:pt idx="2108">
                  <c:v>2</c:v>
                </c:pt>
                <c:pt idx="2109">
                  <c:v>1</c:v>
                </c:pt>
                <c:pt idx="2110">
                  <c:v>1</c:v>
                </c:pt>
                <c:pt idx="2111">
                  <c:v>1</c:v>
                </c:pt>
                <c:pt idx="2112">
                  <c:v>1</c:v>
                </c:pt>
                <c:pt idx="2113">
                  <c:v>1</c:v>
                </c:pt>
                <c:pt idx="2114">
                  <c:v>1</c:v>
                </c:pt>
                <c:pt idx="2115">
                  <c:v>2</c:v>
                </c:pt>
                <c:pt idx="2116">
                  <c:v>2</c:v>
                </c:pt>
                <c:pt idx="2117">
                  <c:v>1</c:v>
                </c:pt>
                <c:pt idx="2118">
                  <c:v>2</c:v>
                </c:pt>
                <c:pt idx="2119">
                  <c:v>2</c:v>
                </c:pt>
                <c:pt idx="2120">
                  <c:v>2</c:v>
                </c:pt>
                <c:pt idx="2121">
                  <c:v>2</c:v>
                </c:pt>
                <c:pt idx="2122">
                  <c:v>2</c:v>
                </c:pt>
                <c:pt idx="2123">
                  <c:v>2</c:v>
                </c:pt>
                <c:pt idx="2124">
                  <c:v>2</c:v>
                </c:pt>
                <c:pt idx="2125">
                  <c:v>2</c:v>
                </c:pt>
                <c:pt idx="2126">
                  <c:v>3</c:v>
                </c:pt>
                <c:pt idx="2127">
                  <c:v>2</c:v>
                </c:pt>
                <c:pt idx="2128">
                  <c:v>2</c:v>
                </c:pt>
                <c:pt idx="2129">
                  <c:v>2</c:v>
                </c:pt>
                <c:pt idx="2130">
                  <c:v>1</c:v>
                </c:pt>
                <c:pt idx="2131">
                  <c:v>1</c:v>
                </c:pt>
                <c:pt idx="2132">
                  <c:v>1</c:v>
                </c:pt>
                <c:pt idx="2133">
                  <c:v>1</c:v>
                </c:pt>
                <c:pt idx="2134">
                  <c:v>1</c:v>
                </c:pt>
                <c:pt idx="2135">
                  <c:v>1</c:v>
                </c:pt>
                <c:pt idx="2136">
                  <c:v>1</c:v>
                </c:pt>
                <c:pt idx="2137">
                  <c:v>1</c:v>
                </c:pt>
                <c:pt idx="2138">
                  <c:v>1</c:v>
                </c:pt>
                <c:pt idx="2139">
                  <c:v>1</c:v>
                </c:pt>
                <c:pt idx="2140">
                  <c:v>1</c:v>
                </c:pt>
                <c:pt idx="2141">
                  <c:v>1</c:v>
                </c:pt>
                <c:pt idx="2142">
                  <c:v>2</c:v>
                </c:pt>
                <c:pt idx="2143">
                  <c:v>2</c:v>
                </c:pt>
                <c:pt idx="2144">
                  <c:v>2</c:v>
                </c:pt>
                <c:pt idx="2145">
                  <c:v>2</c:v>
                </c:pt>
                <c:pt idx="2146">
                  <c:v>2</c:v>
                </c:pt>
                <c:pt idx="2147">
                  <c:v>2</c:v>
                </c:pt>
                <c:pt idx="2148">
                  <c:v>2</c:v>
                </c:pt>
                <c:pt idx="2149">
                  <c:v>2</c:v>
                </c:pt>
                <c:pt idx="2150">
                  <c:v>1</c:v>
                </c:pt>
                <c:pt idx="2151">
                  <c:v>2</c:v>
                </c:pt>
                <c:pt idx="2152">
                  <c:v>2</c:v>
                </c:pt>
                <c:pt idx="2153">
                  <c:v>2</c:v>
                </c:pt>
                <c:pt idx="2154">
                  <c:v>1</c:v>
                </c:pt>
                <c:pt idx="2155">
                  <c:v>1</c:v>
                </c:pt>
                <c:pt idx="2156">
                  <c:v>1</c:v>
                </c:pt>
                <c:pt idx="2157">
                  <c:v>1</c:v>
                </c:pt>
                <c:pt idx="2158">
                  <c:v>1</c:v>
                </c:pt>
                <c:pt idx="2159">
                  <c:v>1</c:v>
                </c:pt>
                <c:pt idx="2160">
                  <c:v>1</c:v>
                </c:pt>
                <c:pt idx="2161">
                  <c:v>1</c:v>
                </c:pt>
                <c:pt idx="2162">
                  <c:v>1</c:v>
                </c:pt>
                <c:pt idx="2163">
                  <c:v>1</c:v>
                </c:pt>
                <c:pt idx="2164">
                  <c:v>1</c:v>
                </c:pt>
                <c:pt idx="2165">
                  <c:v>1</c:v>
                </c:pt>
                <c:pt idx="2166">
                  <c:v>1</c:v>
                </c:pt>
                <c:pt idx="2167">
                  <c:v>2</c:v>
                </c:pt>
                <c:pt idx="2168">
                  <c:v>2</c:v>
                </c:pt>
                <c:pt idx="2169">
                  <c:v>2</c:v>
                </c:pt>
                <c:pt idx="2170">
                  <c:v>2</c:v>
                </c:pt>
                <c:pt idx="2171">
                  <c:v>2</c:v>
                </c:pt>
                <c:pt idx="2172">
                  <c:v>2</c:v>
                </c:pt>
                <c:pt idx="2173">
                  <c:v>2</c:v>
                </c:pt>
                <c:pt idx="2174">
                  <c:v>3</c:v>
                </c:pt>
                <c:pt idx="2175">
                  <c:v>2</c:v>
                </c:pt>
                <c:pt idx="2176">
                  <c:v>2</c:v>
                </c:pt>
                <c:pt idx="2177">
                  <c:v>2</c:v>
                </c:pt>
                <c:pt idx="2178">
                  <c:v>2</c:v>
                </c:pt>
                <c:pt idx="2179">
                  <c:v>1</c:v>
                </c:pt>
                <c:pt idx="2180">
                  <c:v>1</c:v>
                </c:pt>
                <c:pt idx="2181">
                  <c:v>1</c:v>
                </c:pt>
                <c:pt idx="2182">
                  <c:v>1</c:v>
                </c:pt>
                <c:pt idx="2183">
                  <c:v>1</c:v>
                </c:pt>
                <c:pt idx="2184">
                  <c:v>1</c:v>
                </c:pt>
                <c:pt idx="2185">
                  <c:v>1</c:v>
                </c:pt>
                <c:pt idx="2186">
                  <c:v>1</c:v>
                </c:pt>
                <c:pt idx="2187">
                  <c:v>1</c:v>
                </c:pt>
                <c:pt idx="2188">
                  <c:v>1</c:v>
                </c:pt>
                <c:pt idx="2189">
                  <c:v>1</c:v>
                </c:pt>
                <c:pt idx="2190">
                  <c:v>1</c:v>
                </c:pt>
                <c:pt idx="2191">
                  <c:v>1</c:v>
                </c:pt>
                <c:pt idx="2192">
                  <c:v>1</c:v>
                </c:pt>
                <c:pt idx="2193">
                  <c:v>1</c:v>
                </c:pt>
                <c:pt idx="2194">
                  <c:v>1</c:v>
                </c:pt>
                <c:pt idx="2195">
                  <c:v>2</c:v>
                </c:pt>
                <c:pt idx="2196">
                  <c:v>2</c:v>
                </c:pt>
                <c:pt idx="2197">
                  <c:v>2</c:v>
                </c:pt>
                <c:pt idx="2198">
                  <c:v>1</c:v>
                </c:pt>
                <c:pt idx="2199">
                  <c:v>1</c:v>
                </c:pt>
                <c:pt idx="2200">
                  <c:v>1</c:v>
                </c:pt>
                <c:pt idx="2201">
                  <c:v>1</c:v>
                </c:pt>
                <c:pt idx="2202">
                  <c:v>2</c:v>
                </c:pt>
                <c:pt idx="2203">
                  <c:v>2</c:v>
                </c:pt>
                <c:pt idx="2204">
                  <c:v>4</c:v>
                </c:pt>
                <c:pt idx="2205">
                  <c:v>4</c:v>
                </c:pt>
                <c:pt idx="2206">
                  <c:v>4</c:v>
                </c:pt>
                <c:pt idx="2207">
                  <c:v>3</c:v>
                </c:pt>
                <c:pt idx="2208">
                  <c:v>3</c:v>
                </c:pt>
                <c:pt idx="2209">
                  <c:v>3</c:v>
                </c:pt>
                <c:pt idx="2210">
                  <c:v>3</c:v>
                </c:pt>
                <c:pt idx="2211">
                  <c:v>3</c:v>
                </c:pt>
                <c:pt idx="2212">
                  <c:v>3</c:v>
                </c:pt>
                <c:pt idx="2213">
                  <c:v>3</c:v>
                </c:pt>
                <c:pt idx="2214">
                  <c:v>2</c:v>
                </c:pt>
                <c:pt idx="2215">
                  <c:v>2</c:v>
                </c:pt>
                <c:pt idx="2216">
                  <c:v>2</c:v>
                </c:pt>
                <c:pt idx="2217">
                  <c:v>2</c:v>
                </c:pt>
                <c:pt idx="2218">
                  <c:v>3</c:v>
                </c:pt>
                <c:pt idx="2219">
                  <c:v>3</c:v>
                </c:pt>
                <c:pt idx="2220">
                  <c:v>3</c:v>
                </c:pt>
                <c:pt idx="2221">
                  <c:v>3</c:v>
                </c:pt>
                <c:pt idx="2222">
                  <c:v>3</c:v>
                </c:pt>
                <c:pt idx="2223">
                  <c:v>4</c:v>
                </c:pt>
                <c:pt idx="2224">
                  <c:v>4</c:v>
                </c:pt>
                <c:pt idx="2225">
                  <c:v>4</c:v>
                </c:pt>
                <c:pt idx="2226">
                  <c:v>4</c:v>
                </c:pt>
                <c:pt idx="2227">
                  <c:v>4</c:v>
                </c:pt>
                <c:pt idx="2228">
                  <c:v>2</c:v>
                </c:pt>
                <c:pt idx="2229">
                  <c:v>2</c:v>
                </c:pt>
                <c:pt idx="2230">
                  <c:v>1</c:v>
                </c:pt>
                <c:pt idx="2231">
                  <c:v>2</c:v>
                </c:pt>
                <c:pt idx="2232">
                  <c:v>2</c:v>
                </c:pt>
                <c:pt idx="2233">
                  <c:v>2</c:v>
                </c:pt>
                <c:pt idx="2234">
                  <c:v>2</c:v>
                </c:pt>
                <c:pt idx="2235">
                  <c:v>1</c:v>
                </c:pt>
                <c:pt idx="2236">
                  <c:v>1</c:v>
                </c:pt>
                <c:pt idx="2237">
                  <c:v>1</c:v>
                </c:pt>
                <c:pt idx="2238">
                  <c:v>1</c:v>
                </c:pt>
                <c:pt idx="2239">
                  <c:v>1</c:v>
                </c:pt>
                <c:pt idx="2240">
                  <c:v>1</c:v>
                </c:pt>
                <c:pt idx="2241">
                  <c:v>1</c:v>
                </c:pt>
                <c:pt idx="2242">
                  <c:v>1</c:v>
                </c:pt>
                <c:pt idx="2243">
                  <c:v>1</c:v>
                </c:pt>
                <c:pt idx="2244">
                  <c:v>1</c:v>
                </c:pt>
                <c:pt idx="2245">
                  <c:v>1</c:v>
                </c:pt>
                <c:pt idx="2246">
                  <c:v>1</c:v>
                </c:pt>
                <c:pt idx="2247">
                  <c:v>1</c:v>
                </c:pt>
                <c:pt idx="2248">
                  <c:v>2</c:v>
                </c:pt>
                <c:pt idx="2249">
                  <c:v>3</c:v>
                </c:pt>
                <c:pt idx="2250">
                  <c:v>3</c:v>
                </c:pt>
                <c:pt idx="2251">
                  <c:v>3</c:v>
                </c:pt>
                <c:pt idx="2252">
                  <c:v>3</c:v>
                </c:pt>
                <c:pt idx="2253">
                  <c:v>3</c:v>
                </c:pt>
                <c:pt idx="2254">
                  <c:v>3</c:v>
                </c:pt>
                <c:pt idx="2255">
                  <c:v>2</c:v>
                </c:pt>
                <c:pt idx="2256">
                  <c:v>2</c:v>
                </c:pt>
                <c:pt idx="2257">
                  <c:v>2</c:v>
                </c:pt>
                <c:pt idx="2258">
                  <c:v>3</c:v>
                </c:pt>
                <c:pt idx="2259">
                  <c:v>3</c:v>
                </c:pt>
                <c:pt idx="2260">
                  <c:v>2</c:v>
                </c:pt>
                <c:pt idx="2261">
                  <c:v>1</c:v>
                </c:pt>
                <c:pt idx="2262">
                  <c:v>1</c:v>
                </c:pt>
                <c:pt idx="2263">
                  <c:v>1</c:v>
                </c:pt>
                <c:pt idx="2264">
                  <c:v>1</c:v>
                </c:pt>
                <c:pt idx="2265">
                  <c:v>1</c:v>
                </c:pt>
                <c:pt idx="2266">
                  <c:v>1</c:v>
                </c:pt>
                <c:pt idx="2267">
                  <c:v>1</c:v>
                </c:pt>
                <c:pt idx="2268">
                  <c:v>1</c:v>
                </c:pt>
                <c:pt idx="2269">
                  <c:v>1</c:v>
                </c:pt>
                <c:pt idx="2270">
                  <c:v>1</c:v>
                </c:pt>
                <c:pt idx="2271">
                  <c:v>1</c:v>
                </c:pt>
                <c:pt idx="2272">
                  <c:v>2</c:v>
                </c:pt>
                <c:pt idx="2273">
                  <c:v>2</c:v>
                </c:pt>
                <c:pt idx="2274">
                  <c:v>2</c:v>
                </c:pt>
                <c:pt idx="2275">
                  <c:v>3</c:v>
                </c:pt>
                <c:pt idx="2276">
                  <c:v>3</c:v>
                </c:pt>
                <c:pt idx="2277">
                  <c:v>3</c:v>
                </c:pt>
                <c:pt idx="2278">
                  <c:v>3</c:v>
                </c:pt>
                <c:pt idx="2279">
                  <c:v>3</c:v>
                </c:pt>
                <c:pt idx="2280">
                  <c:v>3</c:v>
                </c:pt>
                <c:pt idx="2281">
                  <c:v>3</c:v>
                </c:pt>
                <c:pt idx="2282">
                  <c:v>2</c:v>
                </c:pt>
                <c:pt idx="2283">
                  <c:v>3</c:v>
                </c:pt>
                <c:pt idx="2284">
                  <c:v>2</c:v>
                </c:pt>
                <c:pt idx="2285">
                  <c:v>2</c:v>
                </c:pt>
                <c:pt idx="2286">
                  <c:v>2</c:v>
                </c:pt>
                <c:pt idx="2287">
                  <c:v>2</c:v>
                </c:pt>
                <c:pt idx="2288">
                  <c:v>2</c:v>
                </c:pt>
                <c:pt idx="2289">
                  <c:v>2</c:v>
                </c:pt>
                <c:pt idx="2290">
                  <c:v>2</c:v>
                </c:pt>
                <c:pt idx="2291">
                  <c:v>2</c:v>
                </c:pt>
                <c:pt idx="2292">
                  <c:v>2</c:v>
                </c:pt>
                <c:pt idx="2293">
                  <c:v>2</c:v>
                </c:pt>
                <c:pt idx="2294">
                  <c:v>2</c:v>
                </c:pt>
                <c:pt idx="2295">
                  <c:v>1</c:v>
                </c:pt>
                <c:pt idx="2296">
                  <c:v>1</c:v>
                </c:pt>
                <c:pt idx="2297">
                  <c:v>1</c:v>
                </c:pt>
                <c:pt idx="2298">
                  <c:v>1</c:v>
                </c:pt>
                <c:pt idx="2299">
                  <c:v>1</c:v>
                </c:pt>
                <c:pt idx="2300">
                  <c:v>1</c:v>
                </c:pt>
                <c:pt idx="2301">
                  <c:v>1</c:v>
                </c:pt>
                <c:pt idx="2302">
                  <c:v>1</c:v>
                </c:pt>
                <c:pt idx="2303">
                  <c:v>1</c:v>
                </c:pt>
                <c:pt idx="2304">
                  <c:v>1</c:v>
                </c:pt>
                <c:pt idx="2305">
                  <c:v>1</c:v>
                </c:pt>
                <c:pt idx="2306">
                  <c:v>1</c:v>
                </c:pt>
                <c:pt idx="2307">
                  <c:v>1</c:v>
                </c:pt>
                <c:pt idx="2308">
                  <c:v>1</c:v>
                </c:pt>
                <c:pt idx="2309">
                  <c:v>2</c:v>
                </c:pt>
                <c:pt idx="2310">
                  <c:v>2</c:v>
                </c:pt>
                <c:pt idx="2311">
                  <c:v>2</c:v>
                </c:pt>
                <c:pt idx="2312">
                  <c:v>2</c:v>
                </c:pt>
                <c:pt idx="2313">
                  <c:v>2</c:v>
                </c:pt>
                <c:pt idx="2314">
                  <c:v>3</c:v>
                </c:pt>
                <c:pt idx="2315">
                  <c:v>3</c:v>
                </c:pt>
                <c:pt idx="2316">
                  <c:v>3</c:v>
                </c:pt>
                <c:pt idx="2317">
                  <c:v>3</c:v>
                </c:pt>
                <c:pt idx="2318">
                  <c:v>3</c:v>
                </c:pt>
                <c:pt idx="2319">
                  <c:v>3</c:v>
                </c:pt>
                <c:pt idx="2320">
                  <c:v>3</c:v>
                </c:pt>
                <c:pt idx="2321">
                  <c:v>2</c:v>
                </c:pt>
                <c:pt idx="2322">
                  <c:v>2</c:v>
                </c:pt>
                <c:pt idx="2323">
                  <c:v>2</c:v>
                </c:pt>
                <c:pt idx="2324">
                  <c:v>2</c:v>
                </c:pt>
                <c:pt idx="2325">
                  <c:v>1</c:v>
                </c:pt>
                <c:pt idx="2326">
                  <c:v>1</c:v>
                </c:pt>
                <c:pt idx="2327">
                  <c:v>2</c:v>
                </c:pt>
                <c:pt idx="2328">
                  <c:v>2</c:v>
                </c:pt>
                <c:pt idx="2329">
                  <c:v>2</c:v>
                </c:pt>
                <c:pt idx="2330">
                  <c:v>2</c:v>
                </c:pt>
                <c:pt idx="2331">
                  <c:v>2</c:v>
                </c:pt>
                <c:pt idx="2332">
                  <c:v>2</c:v>
                </c:pt>
                <c:pt idx="2333">
                  <c:v>2</c:v>
                </c:pt>
                <c:pt idx="2334">
                  <c:v>2</c:v>
                </c:pt>
                <c:pt idx="2335">
                  <c:v>2</c:v>
                </c:pt>
                <c:pt idx="2336">
                  <c:v>3</c:v>
                </c:pt>
                <c:pt idx="2337">
                  <c:v>3</c:v>
                </c:pt>
                <c:pt idx="2338">
                  <c:v>2</c:v>
                </c:pt>
                <c:pt idx="2339">
                  <c:v>1</c:v>
                </c:pt>
                <c:pt idx="2340">
                  <c:v>1</c:v>
                </c:pt>
                <c:pt idx="2341">
                  <c:v>2</c:v>
                </c:pt>
                <c:pt idx="2342">
                  <c:v>2</c:v>
                </c:pt>
                <c:pt idx="2343">
                  <c:v>3</c:v>
                </c:pt>
                <c:pt idx="2344">
                  <c:v>3</c:v>
                </c:pt>
                <c:pt idx="2345">
                  <c:v>3</c:v>
                </c:pt>
                <c:pt idx="2346">
                  <c:v>3</c:v>
                </c:pt>
                <c:pt idx="2347">
                  <c:v>3</c:v>
                </c:pt>
                <c:pt idx="2348">
                  <c:v>2</c:v>
                </c:pt>
                <c:pt idx="2349">
                  <c:v>4</c:v>
                </c:pt>
                <c:pt idx="2350">
                  <c:v>5</c:v>
                </c:pt>
                <c:pt idx="2351">
                  <c:v>5</c:v>
                </c:pt>
                <c:pt idx="2352">
                  <c:v>6</c:v>
                </c:pt>
                <c:pt idx="2353">
                  <c:v>5</c:v>
                </c:pt>
                <c:pt idx="2354">
                  <c:v>5</c:v>
                </c:pt>
                <c:pt idx="2355">
                  <c:v>4</c:v>
                </c:pt>
                <c:pt idx="2356">
                  <c:v>4</c:v>
                </c:pt>
                <c:pt idx="2357">
                  <c:v>4</c:v>
                </c:pt>
                <c:pt idx="2358">
                  <c:v>4</c:v>
                </c:pt>
                <c:pt idx="2359">
                  <c:v>4</c:v>
                </c:pt>
                <c:pt idx="2360">
                  <c:v>4</c:v>
                </c:pt>
                <c:pt idx="2361">
                  <c:v>2</c:v>
                </c:pt>
                <c:pt idx="2362">
                  <c:v>1</c:v>
                </c:pt>
                <c:pt idx="2363">
                  <c:v>1</c:v>
                </c:pt>
                <c:pt idx="2364">
                  <c:v>1</c:v>
                </c:pt>
                <c:pt idx="2365">
                  <c:v>1</c:v>
                </c:pt>
                <c:pt idx="2366">
                  <c:v>1</c:v>
                </c:pt>
                <c:pt idx="2367">
                  <c:v>2</c:v>
                </c:pt>
                <c:pt idx="2368">
                  <c:v>2</c:v>
                </c:pt>
                <c:pt idx="2369">
                  <c:v>2</c:v>
                </c:pt>
                <c:pt idx="2370">
                  <c:v>3</c:v>
                </c:pt>
                <c:pt idx="2371">
                  <c:v>3</c:v>
                </c:pt>
                <c:pt idx="2372">
                  <c:v>3</c:v>
                </c:pt>
                <c:pt idx="2373">
                  <c:v>3</c:v>
                </c:pt>
                <c:pt idx="2374">
                  <c:v>3</c:v>
                </c:pt>
                <c:pt idx="2375">
                  <c:v>3</c:v>
                </c:pt>
                <c:pt idx="2376">
                  <c:v>2</c:v>
                </c:pt>
                <c:pt idx="2377">
                  <c:v>2</c:v>
                </c:pt>
                <c:pt idx="2378">
                  <c:v>3</c:v>
                </c:pt>
                <c:pt idx="2379">
                  <c:v>2</c:v>
                </c:pt>
                <c:pt idx="2380">
                  <c:v>2</c:v>
                </c:pt>
                <c:pt idx="2381">
                  <c:v>2</c:v>
                </c:pt>
                <c:pt idx="2382">
                  <c:v>1</c:v>
                </c:pt>
                <c:pt idx="2383">
                  <c:v>3</c:v>
                </c:pt>
                <c:pt idx="2384">
                  <c:v>3</c:v>
                </c:pt>
                <c:pt idx="2385">
                  <c:v>3</c:v>
                </c:pt>
                <c:pt idx="2386">
                  <c:v>3</c:v>
                </c:pt>
                <c:pt idx="2387">
                  <c:v>3</c:v>
                </c:pt>
                <c:pt idx="2388">
                  <c:v>4</c:v>
                </c:pt>
                <c:pt idx="2389">
                  <c:v>4</c:v>
                </c:pt>
                <c:pt idx="2390">
                  <c:v>3</c:v>
                </c:pt>
                <c:pt idx="2391">
                  <c:v>4</c:v>
                </c:pt>
                <c:pt idx="2392">
                  <c:v>4</c:v>
                </c:pt>
                <c:pt idx="2393">
                  <c:v>5</c:v>
                </c:pt>
                <c:pt idx="2394">
                  <c:v>6</c:v>
                </c:pt>
                <c:pt idx="2395">
                  <c:v>4</c:v>
                </c:pt>
                <c:pt idx="2396">
                  <c:v>4</c:v>
                </c:pt>
                <c:pt idx="2397">
                  <c:v>4</c:v>
                </c:pt>
                <c:pt idx="2398">
                  <c:v>4</c:v>
                </c:pt>
                <c:pt idx="2399">
                  <c:v>4</c:v>
                </c:pt>
                <c:pt idx="2400">
                  <c:v>3</c:v>
                </c:pt>
                <c:pt idx="2401">
                  <c:v>3</c:v>
                </c:pt>
                <c:pt idx="2402">
                  <c:v>3</c:v>
                </c:pt>
                <c:pt idx="2403">
                  <c:v>2</c:v>
                </c:pt>
                <c:pt idx="2404">
                  <c:v>2</c:v>
                </c:pt>
                <c:pt idx="2405">
                  <c:v>1</c:v>
                </c:pt>
                <c:pt idx="2406">
                  <c:v>1</c:v>
                </c:pt>
                <c:pt idx="2407">
                  <c:v>1</c:v>
                </c:pt>
                <c:pt idx="2408">
                  <c:v>1</c:v>
                </c:pt>
                <c:pt idx="2409">
                  <c:v>1</c:v>
                </c:pt>
                <c:pt idx="2410">
                  <c:v>1</c:v>
                </c:pt>
                <c:pt idx="2411">
                  <c:v>1</c:v>
                </c:pt>
                <c:pt idx="2412">
                  <c:v>1</c:v>
                </c:pt>
                <c:pt idx="2413">
                  <c:v>1</c:v>
                </c:pt>
                <c:pt idx="2414">
                  <c:v>1</c:v>
                </c:pt>
                <c:pt idx="2415">
                  <c:v>2</c:v>
                </c:pt>
                <c:pt idx="2416">
                  <c:v>2</c:v>
                </c:pt>
                <c:pt idx="2417">
                  <c:v>2</c:v>
                </c:pt>
                <c:pt idx="2418">
                  <c:v>3</c:v>
                </c:pt>
                <c:pt idx="2419">
                  <c:v>3</c:v>
                </c:pt>
                <c:pt idx="2420">
                  <c:v>3</c:v>
                </c:pt>
                <c:pt idx="2421">
                  <c:v>3</c:v>
                </c:pt>
                <c:pt idx="2422">
                  <c:v>3</c:v>
                </c:pt>
                <c:pt idx="2423">
                  <c:v>3</c:v>
                </c:pt>
                <c:pt idx="2424">
                  <c:v>4</c:v>
                </c:pt>
                <c:pt idx="2425">
                  <c:v>4</c:v>
                </c:pt>
                <c:pt idx="2426">
                  <c:v>5</c:v>
                </c:pt>
                <c:pt idx="2427">
                  <c:v>3</c:v>
                </c:pt>
                <c:pt idx="2428">
                  <c:v>5</c:v>
                </c:pt>
                <c:pt idx="2429">
                  <c:v>5</c:v>
                </c:pt>
                <c:pt idx="2430">
                  <c:v>4</c:v>
                </c:pt>
                <c:pt idx="2431">
                  <c:v>5</c:v>
                </c:pt>
                <c:pt idx="2432">
                  <c:v>5</c:v>
                </c:pt>
                <c:pt idx="2433">
                  <c:v>5</c:v>
                </c:pt>
                <c:pt idx="2434">
                  <c:v>5</c:v>
                </c:pt>
                <c:pt idx="2435">
                  <c:v>5</c:v>
                </c:pt>
                <c:pt idx="2436">
                  <c:v>4</c:v>
                </c:pt>
                <c:pt idx="2437">
                  <c:v>4</c:v>
                </c:pt>
                <c:pt idx="2438">
                  <c:v>3</c:v>
                </c:pt>
                <c:pt idx="2439">
                  <c:v>3</c:v>
                </c:pt>
                <c:pt idx="2440">
                  <c:v>2</c:v>
                </c:pt>
                <c:pt idx="2441">
                  <c:v>2</c:v>
                </c:pt>
                <c:pt idx="2442">
                  <c:v>2</c:v>
                </c:pt>
                <c:pt idx="2443">
                  <c:v>1</c:v>
                </c:pt>
                <c:pt idx="2444">
                  <c:v>1</c:v>
                </c:pt>
                <c:pt idx="2445">
                  <c:v>1</c:v>
                </c:pt>
                <c:pt idx="2446">
                  <c:v>1</c:v>
                </c:pt>
                <c:pt idx="2447">
                  <c:v>1</c:v>
                </c:pt>
                <c:pt idx="2448">
                  <c:v>1</c:v>
                </c:pt>
                <c:pt idx="2449">
                  <c:v>1</c:v>
                </c:pt>
                <c:pt idx="2450">
                  <c:v>1</c:v>
                </c:pt>
                <c:pt idx="2451">
                  <c:v>1</c:v>
                </c:pt>
                <c:pt idx="2452">
                  <c:v>1</c:v>
                </c:pt>
                <c:pt idx="2453">
                  <c:v>1</c:v>
                </c:pt>
                <c:pt idx="2454">
                  <c:v>1</c:v>
                </c:pt>
                <c:pt idx="2455">
                  <c:v>1</c:v>
                </c:pt>
                <c:pt idx="2456">
                  <c:v>1</c:v>
                </c:pt>
                <c:pt idx="2457">
                  <c:v>1</c:v>
                </c:pt>
                <c:pt idx="2458">
                  <c:v>1</c:v>
                </c:pt>
                <c:pt idx="2459">
                  <c:v>1</c:v>
                </c:pt>
                <c:pt idx="2460">
                  <c:v>1</c:v>
                </c:pt>
                <c:pt idx="2461">
                  <c:v>1</c:v>
                </c:pt>
                <c:pt idx="2462">
                  <c:v>1</c:v>
                </c:pt>
                <c:pt idx="2463">
                  <c:v>1</c:v>
                </c:pt>
                <c:pt idx="2464">
                  <c:v>2</c:v>
                </c:pt>
                <c:pt idx="2465">
                  <c:v>5</c:v>
                </c:pt>
                <c:pt idx="2466">
                  <c:v>5</c:v>
                </c:pt>
                <c:pt idx="2467">
                  <c:v>5</c:v>
                </c:pt>
                <c:pt idx="2468">
                  <c:v>5</c:v>
                </c:pt>
                <c:pt idx="2469">
                  <c:v>5</c:v>
                </c:pt>
                <c:pt idx="2470">
                  <c:v>6</c:v>
                </c:pt>
                <c:pt idx="2471">
                  <c:v>6</c:v>
                </c:pt>
                <c:pt idx="2472">
                  <c:v>6</c:v>
                </c:pt>
                <c:pt idx="2473">
                  <c:v>6</c:v>
                </c:pt>
                <c:pt idx="2474">
                  <c:v>6</c:v>
                </c:pt>
                <c:pt idx="2475">
                  <c:v>6</c:v>
                </c:pt>
                <c:pt idx="2476">
                  <c:v>4</c:v>
                </c:pt>
                <c:pt idx="2477">
                  <c:v>2</c:v>
                </c:pt>
                <c:pt idx="2478">
                  <c:v>2</c:v>
                </c:pt>
                <c:pt idx="2479">
                  <c:v>2</c:v>
                </c:pt>
                <c:pt idx="2480">
                  <c:v>2</c:v>
                </c:pt>
                <c:pt idx="2481">
                  <c:v>2</c:v>
                </c:pt>
                <c:pt idx="2482">
                  <c:v>1</c:v>
                </c:pt>
                <c:pt idx="2483">
                  <c:v>1</c:v>
                </c:pt>
                <c:pt idx="2484">
                  <c:v>1</c:v>
                </c:pt>
                <c:pt idx="2485">
                  <c:v>1</c:v>
                </c:pt>
                <c:pt idx="2486">
                  <c:v>1</c:v>
                </c:pt>
                <c:pt idx="2487">
                  <c:v>1</c:v>
                </c:pt>
                <c:pt idx="2488">
                  <c:v>1</c:v>
                </c:pt>
                <c:pt idx="2489">
                  <c:v>1</c:v>
                </c:pt>
                <c:pt idx="2490">
                  <c:v>1</c:v>
                </c:pt>
                <c:pt idx="2491">
                  <c:v>2</c:v>
                </c:pt>
                <c:pt idx="2492">
                  <c:v>2</c:v>
                </c:pt>
                <c:pt idx="2493">
                  <c:v>2</c:v>
                </c:pt>
                <c:pt idx="2494">
                  <c:v>2</c:v>
                </c:pt>
                <c:pt idx="2495">
                  <c:v>2</c:v>
                </c:pt>
                <c:pt idx="2496">
                  <c:v>2</c:v>
                </c:pt>
                <c:pt idx="2497">
                  <c:v>2</c:v>
                </c:pt>
                <c:pt idx="2498">
                  <c:v>2</c:v>
                </c:pt>
                <c:pt idx="2499">
                  <c:v>2</c:v>
                </c:pt>
                <c:pt idx="2500">
                  <c:v>2</c:v>
                </c:pt>
                <c:pt idx="2501">
                  <c:v>2</c:v>
                </c:pt>
                <c:pt idx="2502">
                  <c:v>2</c:v>
                </c:pt>
                <c:pt idx="2503">
                  <c:v>1</c:v>
                </c:pt>
                <c:pt idx="2504">
                  <c:v>1</c:v>
                </c:pt>
                <c:pt idx="2505">
                  <c:v>1</c:v>
                </c:pt>
                <c:pt idx="2506">
                  <c:v>1</c:v>
                </c:pt>
                <c:pt idx="2507">
                  <c:v>1</c:v>
                </c:pt>
                <c:pt idx="2508">
                  <c:v>2</c:v>
                </c:pt>
                <c:pt idx="2509">
                  <c:v>3</c:v>
                </c:pt>
                <c:pt idx="2510">
                  <c:v>4</c:v>
                </c:pt>
                <c:pt idx="2511">
                  <c:v>5</c:v>
                </c:pt>
                <c:pt idx="2512">
                  <c:v>5</c:v>
                </c:pt>
                <c:pt idx="2513">
                  <c:v>5</c:v>
                </c:pt>
                <c:pt idx="2514">
                  <c:v>5</c:v>
                </c:pt>
                <c:pt idx="2515">
                  <c:v>5</c:v>
                </c:pt>
                <c:pt idx="2516">
                  <c:v>5</c:v>
                </c:pt>
                <c:pt idx="2517">
                  <c:v>4</c:v>
                </c:pt>
                <c:pt idx="2518">
                  <c:v>4</c:v>
                </c:pt>
                <c:pt idx="2519">
                  <c:v>4</c:v>
                </c:pt>
                <c:pt idx="2520">
                  <c:v>3</c:v>
                </c:pt>
                <c:pt idx="2521">
                  <c:v>2</c:v>
                </c:pt>
                <c:pt idx="2522">
                  <c:v>2</c:v>
                </c:pt>
                <c:pt idx="2523">
                  <c:v>1</c:v>
                </c:pt>
                <c:pt idx="2524">
                  <c:v>1</c:v>
                </c:pt>
                <c:pt idx="2525">
                  <c:v>1</c:v>
                </c:pt>
                <c:pt idx="2526">
                  <c:v>1</c:v>
                </c:pt>
                <c:pt idx="2527">
                  <c:v>1</c:v>
                </c:pt>
                <c:pt idx="2528">
                  <c:v>2</c:v>
                </c:pt>
                <c:pt idx="2529">
                  <c:v>2</c:v>
                </c:pt>
                <c:pt idx="2530">
                  <c:v>2</c:v>
                </c:pt>
                <c:pt idx="2531">
                  <c:v>2</c:v>
                </c:pt>
                <c:pt idx="2532">
                  <c:v>3</c:v>
                </c:pt>
                <c:pt idx="2533">
                  <c:v>3</c:v>
                </c:pt>
                <c:pt idx="2534">
                  <c:v>4</c:v>
                </c:pt>
                <c:pt idx="2535">
                  <c:v>4</c:v>
                </c:pt>
                <c:pt idx="2536">
                  <c:v>4</c:v>
                </c:pt>
                <c:pt idx="2537">
                  <c:v>4</c:v>
                </c:pt>
                <c:pt idx="2538">
                  <c:v>4</c:v>
                </c:pt>
                <c:pt idx="2539">
                  <c:v>3</c:v>
                </c:pt>
                <c:pt idx="2540">
                  <c:v>2</c:v>
                </c:pt>
                <c:pt idx="2541">
                  <c:v>2</c:v>
                </c:pt>
                <c:pt idx="2542">
                  <c:v>2</c:v>
                </c:pt>
                <c:pt idx="2543">
                  <c:v>2</c:v>
                </c:pt>
                <c:pt idx="2544">
                  <c:v>2</c:v>
                </c:pt>
                <c:pt idx="2545">
                  <c:v>2</c:v>
                </c:pt>
                <c:pt idx="2546">
                  <c:v>1</c:v>
                </c:pt>
                <c:pt idx="2547">
                  <c:v>1</c:v>
                </c:pt>
                <c:pt idx="2548">
                  <c:v>1</c:v>
                </c:pt>
                <c:pt idx="2549">
                  <c:v>1</c:v>
                </c:pt>
                <c:pt idx="2550">
                  <c:v>1</c:v>
                </c:pt>
                <c:pt idx="2551">
                  <c:v>1</c:v>
                </c:pt>
                <c:pt idx="2552">
                  <c:v>1</c:v>
                </c:pt>
                <c:pt idx="2553">
                  <c:v>1</c:v>
                </c:pt>
                <c:pt idx="2554">
                  <c:v>1</c:v>
                </c:pt>
                <c:pt idx="2555">
                  <c:v>1</c:v>
                </c:pt>
                <c:pt idx="2556">
                  <c:v>1</c:v>
                </c:pt>
                <c:pt idx="2557">
                  <c:v>1</c:v>
                </c:pt>
                <c:pt idx="2558">
                  <c:v>1</c:v>
                </c:pt>
                <c:pt idx="2559">
                  <c:v>1</c:v>
                </c:pt>
                <c:pt idx="2560">
                  <c:v>2</c:v>
                </c:pt>
                <c:pt idx="2561">
                  <c:v>2</c:v>
                </c:pt>
                <c:pt idx="2562">
                  <c:v>4</c:v>
                </c:pt>
                <c:pt idx="2563">
                  <c:v>3</c:v>
                </c:pt>
                <c:pt idx="2564">
                  <c:v>3</c:v>
                </c:pt>
                <c:pt idx="2565">
                  <c:v>3</c:v>
                </c:pt>
                <c:pt idx="2566">
                  <c:v>3</c:v>
                </c:pt>
                <c:pt idx="2567">
                  <c:v>3</c:v>
                </c:pt>
                <c:pt idx="2568">
                  <c:v>3</c:v>
                </c:pt>
                <c:pt idx="2569">
                  <c:v>3</c:v>
                </c:pt>
                <c:pt idx="2570">
                  <c:v>3</c:v>
                </c:pt>
                <c:pt idx="2571">
                  <c:v>4</c:v>
                </c:pt>
                <c:pt idx="2572">
                  <c:v>3</c:v>
                </c:pt>
                <c:pt idx="2573">
                  <c:v>4</c:v>
                </c:pt>
                <c:pt idx="2574">
                  <c:v>2</c:v>
                </c:pt>
                <c:pt idx="2575">
                  <c:v>2</c:v>
                </c:pt>
                <c:pt idx="2576">
                  <c:v>3</c:v>
                </c:pt>
                <c:pt idx="2577">
                  <c:v>3</c:v>
                </c:pt>
                <c:pt idx="2578">
                  <c:v>3</c:v>
                </c:pt>
                <c:pt idx="2579">
                  <c:v>3</c:v>
                </c:pt>
                <c:pt idx="2580">
                  <c:v>5</c:v>
                </c:pt>
                <c:pt idx="2581">
                  <c:v>5</c:v>
                </c:pt>
                <c:pt idx="2582">
                  <c:v>5</c:v>
                </c:pt>
                <c:pt idx="2583">
                  <c:v>4</c:v>
                </c:pt>
                <c:pt idx="2584">
                  <c:v>4</c:v>
                </c:pt>
                <c:pt idx="2585">
                  <c:v>3</c:v>
                </c:pt>
                <c:pt idx="2586">
                  <c:v>3</c:v>
                </c:pt>
                <c:pt idx="2587">
                  <c:v>3</c:v>
                </c:pt>
                <c:pt idx="2588">
                  <c:v>3</c:v>
                </c:pt>
                <c:pt idx="2589">
                  <c:v>3</c:v>
                </c:pt>
                <c:pt idx="2590">
                  <c:v>3</c:v>
                </c:pt>
                <c:pt idx="2591">
                  <c:v>3</c:v>
                </c:pt>
                <c:pt idx="2592">
                  <c:v>1</c:v>
                </c:pt>
                <c:pt idx="2593">
                  <c:v>1</c:v>
                </c:pt>
                <c:pt idx="2594">
                  <c:v>1</c:v>
                </c:pt>
                <c:pt idx="2595">
                  <c:v>2</c:v>
                </c:pt>
                <c:pt idx="2596">
                  <c:v>2</c:v>
                </c:pt>
                <c:pt idx="2597">
                  <c:v>2</c:v>
                </c:pt>
                <c:pt idx="2598">
                  <c:v>3</c:v>
                </c:pt>
                <c:pt idx="2599">
                  <c:v>3</c:v>
                </c:pt>
                <c:pt idx="2600">
                  <c:v>2</c:v>
                </c:pt>
                <c:pt idx="2601">
                  <c:v>2</c:v>
                </c:pt>
                <c:pt idx="2602">
                  <c:v>2</c:v>
                </c:pt>
                <c:pt idx="2603">
                  <c:v>2</c:v>
                </c:pt>
                <c:pt idx="2604">
                  <c:v>2</c:v>
                </c:pt>
                <c:pt idx="2605">
                  <c:v>3</c:v>
                </c:pt>
                <c:pt idx="2606">
                  <c:v>3</c:v>
                </c:pt>
                <c:pt idx="2607">
                  <c:v>3</c:v>
                </c:pt>
                <c:pt idx="2608">
                  <c:v>3</c:v>
                </c:pt>
                <c:pt idx="2609">
                  <c:v>3</c:v>
                </c:pt>
                <c:pt idx="2610">
                  <c:v>2</c:v>
                </c:pt>
                <c:pt idx="2611">
                  <c:v>3</c:v>
                </c:pt>
                <c:pt idx="2612">
                  <c:v>3</c:v>
                </c:pt>
                <c:pt idx="2613">
                  <c:v>3</c:v>
                </c:pt>
                <c:pt idx="2614">
                  <c:v>3</c:v>
                </c:pt>
                <c:pt idx="2615">
                  <c:v>3</c:v>
                </c:pt>
                <c:pt idx="2616">
                  <c:v>3</c:v>
                </c:pt>
                <c:pt idx="2617">
                  <c:v>2</c:v>
                </c:pt>
                <c:pt idx="2618">
                  <c:v>2</c:v>
                </c:pt>
                <c:pt idx="2619">
                  <c:v>1</c:v>
                </c:pt>
                <c:pt idx="2620">
                  <c:v>1</c:v>
                </c:pt>
                <c:pt idx="2621">
                  <c:v>1</c:v>
                </c:pt>
                <c:pt idx="2622">
                  <c:v>1</c:v>
                </c:pt>
                <c:pt idx="2623">
                  <c:v>1</c:v>
                </c:pt>
                <c:pt idx="2624">
                  <c:v>2</c:v>
                </c:pt>
                <c:pt idx="2625">
                  <c:v>4</c:v>
                </c:pt>
                <c:pt idx="2626">
                  <c:v>4</c:v>
                </c:pt>
                <c:pt idx="2627">
                  <c:v>4</c:v>
                </c:pt>
                <c:pt idx="2628">
                  <c:v>4</c:v>
                </c:pt>
                <c:pt idx="2629">
                  <c:v>4</c:v>
                </c:pt>
                <c:pt idx="2630">
                  <c:v>4</c:v>
                </c:pt>
                <c:pt idx="2631">
                  <c:v>4</c:v>
                </c:pt>
                <c:pt idx="2632">
                  <c:v>4</c:v>
                </c:pt>
                <c:pt idx="2633">
                  <c:v>4</c:v>
                </c:pt>
                <c:pt idx="2634">
                  <c:v>4</c:v>
                </c:pt>
                <c:pt idx="2635">
                  <c:v>3</c:v>
                </c:pt>
                <c:pt idx="2636">
                  <c:v>2</c:v>
                </c:pt>
                <c:pt idx="2637">
                  <c:v>1</c:v>
                </c:pt>
                <c:pt idx="2638">
                  <c:v>1</c:v>
                </c:pt>
                <c:pt idx="2639">
                  <c:v>1</c:v>
                </c:pt>
                <c:pt idx="2640">
                  <c:v>1</c:v>
                </c:pt>
                <c:pt idx="2641">
                  <c:v>1</c:v>
                </c:pt>
                <c:pt idx="2642">
                  <c:v>1</c:v>
                </c:pt>
                <c:pt idx="2643">
                  <c:v>2</c:v>
                </c:pt>
                <c:pt idx="2644">
                  <c:v>2</c:v>
                </c:pt>
                <c:pt idx="2645">
                  <c:v>2</c:v>
                </c:pt>
                <c:pt idx="2646">
                  <c:v>2</c:v>
                </c:pt>
                <c:pt idx="2647">
                  <c:v>2</c:v>
                </c:pt>
                <c:pt idx="2648">
                  <c:v>3</c:v>
                </c:pt>
                <c:pt idx="2649">
                  <c:v>2</c:v>
                </c:pt>
                <c:pt idx="2650">
                  <c:v>2</c:v>
                </c:pt>
                <c:pt idx="2651">
                  <c:v>2</c:v>
                </c:pt>
                <c:pt idx="2652">
                  <c:v>2</c:v>
                </c:pt>
                <c:pt idx="2653">
                  <c:v>2</c:v>
                </c:pt>
                <c:pt idx="2654">
                  <c:v>2</c:v>
                </c:pt>
                <c:pt idx="2655">
                  <c:v>1</c:v>
                </c:pt>
                <c:pt idx="2656">
                  <c:v>1</c:v>
                </c:pt>
                <c:pt idx="2657">
                  <c:v>1</c:v>
                </c:pt>
                <c:pt idx="2658">
                  <c:v>1</c:v>
                </c:pt>
                <c:pt idx="2659">
                  <c:v>1</c:v>
                </c:pt>
                <c:pt idx="2660">
                  <c:v>1</c:v>
                </c:pt>
                <c:pt idx="2661">
                  <c:v>1</c:v>
                </c:pt>
                <c:pt idx="2662">
                  <c:v>1</c:v>
                </c:pt>
                <c:pt idx="2663">
                  <c:v>2</c:v>
                </c:pt>
                <c:pt idx="2664">
                  <c:v>2</c:v>
                </c:pt>
                <c:pt idx="2665">
                  <c:v>2</c:v>
                </c:pt>
                <c:pt idx="2666">
                  <c:v>3</c:v>
                </c:pt>
                <c:pt idx="2667">
                  <c:v>3</c:v>
                </c:pt>
                <c:pt idx="2668">
                  <c:v>3</c:v>
                </c:pt>
                <c:pt idx="2669">
                  <c:v>3</c:v>
                </c:pt>
                <c:pt idx="2670">
                  <c:v>3</c:v>
                </c:pt>
                <c:pt idx="2671">
                  <c:v>3</c:v>
                </c:pt>
                <c:pt idx="2672">
                  <c:v>2</c:v>
                </c:pt>
                <c:pt idx="2673">
                  <c:v>2</c:v>
                </c:pt>
                <c:pt idx="2674">
                  <c:v>2</c:v>
                </c:pt>
                <c:pt idx="2675">
                  <c:v>1</c:v>
                </c:pt>
                <c:pt idx="2676">
                  <c:v>1</c:v>
                </c:pt>
                <c:pt idx="2677">
                  <c:v>1</c:v>
                </c:pt>
                <c:pt idx="2678">
                  <c:v>1</c:v>
                </c:pt>
                <c:pt idx="2679">
                  <c:v>2</c:v>
                </c:pt>
                <c:pt idx="2680">
                  <c:v>3</c:v>
                </c:pt>
                <c:pt idx="2681">
                  <c:v>3</c:v>
                </c:pt>
                <c:pt idx="2682">
                  <c:v>3</c:v>
                </c:pt>
                <c:pt idx="2683">
                  <c:v>3</c:v>
                </c:pt>
                <c:pt idx="2684">
                  <c:v>3</c:v>
                </c:pt>
                <c:pt idx="2685">
                  <c:v>3</c:v>
                </c:pt>
                <c:pt idx="2686">
                  <c:v>3</c:v>
                </c:pt>
                <c:pt idx="2687">
                  <c:v>3</c:v>
                </c:pt>
                <c:pt idx="2688">
                  <c:v>3</c:v>
                </c:pt>
                <c:pt idx="2689">
                  <c:v>3</c:v>
                </c:pt>
                <c:pt idx="2690">
                  <c:v>2</c:v>
                </c:pt>
                <c:pt idx="2691">
                  <c:v>1</c:v>
                </c:pt>
                <c:pt idx="2692">
                  <c:v>1</c:v>
                </c:pt>
                <c:pt idx="2693">
                  <c:v>1</c:v>
                </c:pt>
                <c:pt idx="2694">
                  <c:v>1</c:v>
                </c:pt>
                <c:pt idx="2695">
                  <c:v>1</c:v>
                </c:pt>
                <c:pt idx="2696">
                  <c:v>1</c:v>
                </c:pt>
                <c:pt idx="2697">
                  <c:v>2</c:v>
                </c:pt>
                <c:pt idx="2698">
                  <c:v>3</c:v>
                </c:pt>
                <c:pt idx="2699">
                  <c:v>4</c:v>
                </c:pt>
                <c:pt idx="2700">
                  <c:v>4</c:v>
                </c:pt>
                <c:pt idx="2701">
                  <c:v>4</c:v>
                </c:pt>
                <c:pt idx="2702">
                  <c:v>4</c:v>
                </c:pt>
                <c:pt idx="2703">
                  <c:v>4</c:v>
                </c:pt>
                <c:pt idx="2704">
                  <c:v>4</c:v>
                </c:pt>
                <c:pt idx="2705">
                  <c:v>4</c:v>
                </c:pt>
                <c:pt idx="2706">
                  <c:v>5</c:v>
                </c:pt>
                <c:pt idx="2707">
                  <c:v>5</c:v>
                </c:pt>
                <c:pt idx="2708">
                  <c:v>5</c:v>
                </c:pt>
                <c:pt idx="2709">
                  <c:v>4</c:v>
                </c:pt>
                <c:pt idx="2710">
                  <c:v>3</c:v>
                </c:pt>
                <c:pt idx="2711">
                  <c:v>2</c:v>
                </c:pt>
                <c:pt idx="2712">
                  <c:v>3</c:v>
                </c:pt>
                <c:pt idx="2713">
                  <c:v>3</c:v>
                </c:pt>
                <c:pt idx="2714">
                  <c:v>3</c:v>
                </c:pt>
                <c:pt idx="2715">
                  <c:v>3</c:v>
                </c:pt>
                <c:pt idx="2716">
                  <c:v>2</c:v>
                </c:pt>
                <c:pt idx="2717">
                  <c:v>2</c:v>
                </c:pt>
                <c:pt idx="2718">
                  <c:v>2</c:v>
                </c:pt>
                <c:pt idx="2719">
                  <c:v>2</c:v>
                </c:pt>
                <c:pt idx="2720">
                  <c:v>2</c:v>
                </c:pt>
                <c:pt idx="2721">
                  <c:v>2</c:v>
                </c:pt>
                <c:pt idx="2722">
                  <c:v>2</c:v>
                </c:pt>
                <c:pt idx="2723">
                  <c:v>2</c:v>
                </c:pt>
                <c:pt idx="2724">
                  <c:v>2</c:v>
                </c:pt>
                <c:pt idx="2725">
                  <c:v>2</c:v>
                </c:pt>
                <c:pt idx="2726">
                  <c:v>2</c:v>
                </c:pt>
                <c:pt idx="2727">
                  <c:v>3</c:v>
                </c:pt>
                <c:pt idx="2728">
                  <c:v>4</c:v>
                </c:pt>
                <c:pt idx="2729">
                  <c:v>6</c:v>
                </c:pt>
                <c:pt idx="2730">
                  <c:v>5</c:v>
                </c:pt>
                <c:pt idx="2731">
                  <c:v>5</c:v>
                </c:pt>
                <c:pt idx="2732">
                  <c:v>5</c:v>
                </c:pt>
                <c:pt idx="2733">
                  <c:v>5</c:v>
                </c:pt>
                <c:pt idx="2734">
                  <c:v>5</c:v>
                </c:pt>
                <c:pt idx="2735">
                  <c:v>5</c:v>
                </c:pt>
                <c:pt idx="2736">
                  <c:v>5</c:v>
                </c:pt>
                <c:pt idx="2737">
                  <c:v>5</c:v>
                </c:pt>
                <c:pt idx="2738">
                  <c:v>5</c:v>
                </c:pt>
                <c:pt idx="2739">
                  <c:v>6</c:v>
                </c:pt>
                <c:pt idx="2740">
                  <c:v>5</c:v>
                </c:pt>
                <c:pt idx="2741">
                  <c:v>3</c:v>
                </c:pt>
                <c:pt idx="2742">
                  <c:v>2</c:v>
                </c:pt>
                <c:pt idx="2743">
                  <c:v>2</c:v>
                </c:pt>
                <c:pt idx="2744">
                  <c:v>2</c:v>
                </c:pt>
                <c:pt idx="2745">
                  <c:v>2</c:v>
                </c:pt>
                <c:pt idx="2746">
                  <c:v>2</c:v>
                </c:pt>
                <c:pt idx="2747">
                  <c:v>2</c:v>
                </c:pt>
                <c:pt idx="2748">
                  <c:v>3</c:v>
                </c:pt>
                <c:pt idx="2749">
                  <c:v>3</c:v>
                </c:pt>
                <c:pt idx="2750">
                  <c:v>5</c:v>
                </c:pt>
                <c:pt idx="2751">
                  <c:v>4</c:v>
                </c:pt>
                <c:pt idx="2752">
                  <c:v>4</c:v>
                </c:pt>
                <c:pt idx="2753">
                  <c:v>4</c:v>
                </c:pt>
                <c:pt idx="2754">
                  <c:v>5</c:v>
                </c:pt>
                <c:pt idx="2755">
                  <c:v>5</c:v>
                </c:pt>
                <c:pt idx="2756">
                  <c:v>6</c:v>
                </c:pt>
                <c:pt idx="2757">
                  <c:v>6</c:v>
                </c:pt>
                <c:pt idx="2758">
                  <c:v>6</c:v>
                </c:pt>
                <c:pt idx="2759">
                  <c:v>6</c:v>
                </c:pt>
                <c:pt idx="2760">
                  <c:v>5</c:v>
                </c:pt>
                <c:pt idx="2761">
                  <c:v>5</c:v>
                </c:pt>
                <c:pt idx="2762">
                  <c:v>3</c:v>
                </c:pt>
                <c:pt idx="2763">
                  <c:v>2</c:v>
                </c:pt>
                <c:pt idx="2764">
                  <c:v>2</c:v>
                </c:pt>
                <c:pt idx="2765">
                  <c:v>2</c:v>
                </c:pt>
                <c:pt idx="2766">
                  <c:v>1</c:v>
                </c:pt>
                <c:pt idx="2767">
                  <c:v>1</c:v>
                </c:pt>
                <c:pt idx="2768">
                  <c:v>1</c:v>
                </c:pt>
                <c:pt idx="2769">
                  <c:v>1</c:v>
                </c:pt>
                <c:pt idx="2770">
                  <c:v>1</c:v>
                </c:pt>
                <c:pt idx="2771">
                  <c:v>1</c:v>
                </c:pt>
                <c:pt idx="2772">
                  <c:v>1</c:v>
                </c:pt>
                <c:pt idx="2773">
                  <c:v>1</c:v>
                </c:pt>
                <c:pt idx="2774">
                  <c:v>1</c:v>
                </c:pt>
                <c:pt idx="2775">
                  <c:v>2</c:v>
                </c:pt>
                <c:pt idx="2776">
                  <c:v>2</c:v>
                </c:pt>
                <c:pt idx="2777">
                  <c:v>2</c:v>
                </c:pt>
                <c:pt idx="2778">
                  <c:v>2</c:v>
                </c:pt>
                <c:pt idx="2779">
                  <c:v>2</c:v>
                </c:pt>
                <c:pt idx="2780">
                  <c:v>2</c:v>
                </c:pt>
                <c:pt idx="2781">
                  <c:v>2</c:v>
                </c:pt>
                <c:pt idx="2782">
                  <c:v>2</c:v>
                </c:pt>
                <c:pt idx="2783">
                  <c:v>3</c:v>
                </c:pt>
                <c:pt idx="2784">
                  <c:v>3</c:v>
                </c:pt>
                <c:pt idx="2785">
                  <c:v>4</c:v>
                </c:pt>
                <c:pt idx="2786">
                  <c:v>4</c:v>
                </c:pt>
                <c:pt idx="2787">
                  <c:v>3</c:v>
                </c:pt>
                <c:pt idx="2788">
                  <c:v>4</c:v>
                </c:pt>
                <c:pt idx="2789">
                  <c:v>4</c:v>
                </c:pt>
                <c:pt idx="2790">
                  <c:v>4</c:v>
                </c:pt>
                <c:pt idx="2791">
                  <c:v>4</c:v>
                </c:pt>
                <c:pt idx="2792">
                  <c:v>4</c:v>
                </c:pt>
                <c:pt idx="2793">
                  <c:v>4</c:v>
                </c:pt>
                <c:pt idx="2794">
                  <c:v>4</c:v>
                </c:pt>
                <c:pt idx="2795">
                  <c:v>3</c:v>
                </c:pt>
                <c:pt idx="2796">
                  <c:v>3</c:v>
                </c:pt>
                <c:pt idx="2797">
                  <c:v>3</c:v>
                </c:pt>
                <c:pt idx="2798">
                  <c:v>3</c:v>
                </c:pt>
                <c:pt idx="2799">
                  <c:v>4</c:v>
                </c:pt>
                <c:pt idx="2800">
                  <c:v>3</c:v>
                </c:pt>
                <c:pt idx="2801">
                  <c:v>3</c:v>
                </c:pt>
                <c:pt idx="2802">
                  <c:v>3</c:v>
                </c:pt>
                <c:pt idx="2803">
                  <c:v>2</c:v>
                </c:pt>
                <c:pt idx="2804">
                  <c:v>2</c:v>
                </c:pt>
                <c:pt idx="2805">
                  <c:v>2</c:v>
                </c:pt>
                <c:pt idx="2806">
                  <c:v>2</c:v>
                </c:pt>
                <c:pt idx="2807">
                  <c:v>2</c:v>
                </c:pt>
                <c:pt idx="2808">
                  <c:v>2</c:v>
                </c:pt>
                <c:pt idx="2809">
                  <c:v>2</c:v>
                </c:pt>
                <c:pt idx="2810">
                  <c:v>3</c:v>
                </c:pt>
                <c:pt idx="2811">
                  <c:v>2</c:v>
                </c:pt>
                <c:pt idx="2812">
                  <c:v>1</c:v>
                </c:pt>
                <c:pt idx="2813">
                  <c:v>1</c:v>
                </c:pt>
                <c:pt idx="2814">
                  <c:v>1</c:v>
                </c:pt>
                <c:pt idx="2815">
                  <c:v>1</c:v>
                </c:pt>
                <c:pt idx="2816">
                  <c:v>2</c:v>
                </c:pt>
                <c:pt idx="2817">
                  <c:v>2</c:v>
                </c:pt>
                <c:pt idx="2818">
                  <c:v>2</c:v>
                </c:pt>
                <c:pt idx="2819">
                  <c:v>2</c:v>
                </c:pt>
                <c:pt idx="2820">
                  <c:v>5</c:v>
                </c:pt>
                <c:pt idx="2821">
                  <c:v>5</c:v>
                </c:pt>
                <c:pt idx="2822">
                  <c:v>4</c:v>
                </c:pt>
                <c:pt idx="2823">
                  <c:v>4</c:v>
                </c:pt>
                <c:pt idx="2824">
                  <c:v>4</c:v>
                </c:pt>
                <c:pt idx="2825">
                  <c:v>4</c:v>
                </c:pt>
                <c:pt idx="2826">
                  <c:v>4</c:v>
                </c:pt>
                <c:pt idx="2827">
                  <c:v>4</c:v>
                </c:pt>
                <c:pt idx="2828">
                  <c:v>3</c:v>
                </c:pt>
                <c:pt idx="2829">
                  <c:v>4</c:v>
                </c:pt>
                <c:pt idx="2830">
                  <c:v>4</c:v>
                </c:pt>
                <c:pt idx="2831">
                  <c:v>5</c:v>
                </c:pt>
                <c:pt idx="2832">
                  <c:v>3</c:v>
                </c:pt>
                <c:pt idx="2833">
                  <c:v>3</c:v>
                </c:pt>
                <c:pt idx="2834">
                  <c:v>3</c:v>
                </c:pt>
                <c:pt idx="2835">
                  <c:v>4</c:v>
                </c:pt>
                <c:pt idx="2836">
                  <c:v>4</c:v>
                </c:pt>
                <c:pt idx="2837">
                  <c:v>4</c:v>
                </c:pt>
                <c:pt idx="2838">
                  <c:v>5</c:v>
                </c:pt>
                <c:pt idx="2839">
                  <c:v>5</c:v>
                </c:pt>
                <c:pt idx="2840">
                  <c:v>5</c:v>
                </c:pt>
                <c:pt idx="2841">
                  <c:v>5</c:v>
                </c:pt>
                <c:pt idx="2842">
                  <c:v>5</c:v>
                </c:pt>
                <c:pt idx="2843">
                  <c:v>4</c:v>
                </c:pt>
                <c:pt idx="2844">
                  <c:v>5</c:v>
                </c:pt>
                <c:pt idx="2845">
                  <c:v>5</c:v>
                </c:pt>
                <c:pt idx="2846">
                  <c:v>6</c:v>
                </c:pt>
                <c:pt idx="2847">
                  <c:v>6</c:v>
                </c:pt>
                <c:pt idx="2848">
                  <c:v>6</c:v>
                </c:pt>
                <c:pt idx="2849">
                  <c:v>6</c:v>
                </c:pt>
                <c:pt idx="2850">
                  <c:v>5</c:v>
                </c:pt>
                <c:pt idx="2851">
                  <c:v>5</c:v>
                </c:pt>
                <c:pt idx="2852">
                  <c:v>4</c:v>
                </c:pt>
                <c:pt idx="2853">
                  <c:v>4</c:v>
                </c:pt>
                <c:pt idx="2854">
                  <c:v>3</c:v>
                </c:pt>
                <c:pt idx="2855">
                  <c:v>3</c:v>
                </c:pt>
                <c:pt idx="2856">
                  <c:v>3</c:v>
                </c:pt>
                <c:pt idx="2857">
                  <c:v>3</c:v>
                </c:pt>
                <c:pt idx="2858">
                  <c:v>3</c:v>
                </c:pt>
                <c:pt idx="2859">
                  <c:v>2</c:v>
                </c:pt>
                <c:pt idx="2860">
                  <c:v>2</c:v>
                </c:pt>
                <c:pt idx="2861">
                  <c:v>2</c:v>
                </c:pt>
                <c:pt idx="2862">
                  <c:v>2</c:v>
                </c:pt>
                <c:pt idx="2863">
                  <c:v>2</c:v>
                </c:pt>
                <c:pt idx="2864">
                  <c:v>3</c:v>
                </c:pt>
                <c:pt idx="2865">
                  <c:v>3</c:v>
                </c:pt>
                <c:pt idx="2866">
                  <c:v>3</c:v>
                </c:pt>
                <c:pt idx="2867">
                  <c:v>3</c:v>
                </c:pt>
                <c:pt idx="2868">
                  <c:v>2</c:v>
                </c:pt>
                <c:pt idx="2869">
                  <c:v>2</c:v>
                </c:pt>
                <c:pt idx="2870">
                  <c:v>1</c:v>
                </c:pt>
                <c:pt idx="2871">
                  <c:v>1</c:v>
                </c:pt>
                <c:pt idx="2872">
                  <c:v>1</c:v>
                </c:pt>
                <c:pt idx="2873">
                  <c:v>1</c:v>
                </c:pt>
                <c:pt idx="2874">
                  <c:v>1</c:v>
                </c:pt>
                <c:pt idx="2875">
                  <c:v>1</c:v>
                </c:pt>
                <c:pt idx="2876">
                  <c:v>1</c:v>
                </c:pt>
                <c:pt idx="2877">
                  <c:v>2</c:v>
                </c:pt>
                <c:pt idx="2878">
                  <c:v>2</c:v>
                </c:pt>
                <c:pt idx="2879">
                  <c:v>3</c:v>
                </c:pt>
                <c:pt idx="2880">
                  <c:v>3</c:v>
                </c:pt>
                <c:pt idx="2881">
                  <c:v>3</c:v>
                </c:pt>
                <c:pt idx="2882">
                  <c:v>3</c:v>
                </c:pt>
                <c:pt idx="2883">
                  <c:v>3</c:v>
                </c:pt>
                <c:pt idx="2884">
                  <c:v>3</c:v>
                </c:pt>
                <c:pt idx="2885">
                  <c:v>3</c:v>
                </c:pt>
                <c:pt idx="2886">
                  <c:v>3</c:v>
                </c:pt>
                <c:pt idx="2887">
                  <c:v>3</c:v>
                </c:pt>
                <c:pt idx="2888">
                  <c:v>2</c:v>
                </c:pt>
                <c:pt idx="2889">
                  <c:v>2</c:v>
                </c:pt>
                <c:pt idx="2890">
                  <c:v>3</c:v>
                </c:pt>
                <c:pt idx="2891">
                  <c:v>1</c:v>
                </c:pt>
                <c:pt idx="2892">
                  <c:v>1</c:v>
                </c:pt>
                <c:pt idx="2893">
                  <c:v>1</c:v>
                </c:pt>
                <c:pt idx="2894">
                  <c:v>1</c:v>
                </c:pt>
                <c:pt idx="2895">
                  <c:v>1</c:v>
                </c:pt>
                <c:pt idx="2896">
                  <c:v>1</c:v>
                </c:pt>
                <c:pt idx="2897">
                  <c:v>1</c:v>
                </c:pt>
                <c:pt idx="2898">
                  <c:v>1</c:v>
                </c:pt>
                <c:pt idx="2899">
                  <c:v>2</c:v>
                </c:pt>
                <c:pt idx="2900">
                  <c:v>2</c:v>
                </c:pt>
                <c:pt idx="2901">
                  <c:v>2</c:v>
                </c:pt>
                <c:pt idx="2902">
                  <c:v>1</c:v>
                </c:pt>
                <c:pt idx="2903">
                  <c:v>1</c:v>
                </c:pt>
                <c:pt idx="2904">
                  <c:v>1</c:v>
                </c:pt>
                <c:pt idx="2905">
                  <c:v>1</c:v>
                </c:pt>
                <c:pt idx="2906">
                  <c:v>2</c:v>
                </c:pt>
                <c:pt idx="2907">
                  <c:v>2</c:v>
                </c:pt>
                <c:pt idx="2908">
                  <c:v>2</c:v>
                </c:pt>
                <c:pt idx="2909">
                  <c:v>2</c:v>
                </c:pt>
                <c:pt idx="2910">
                  <c:v>3</c:v>
                </c:pt>
                <c:pt idx="2911">
                  <c:v>2</c:v>
                </c:pt>
                <c:pt idx="2912">
                  <c:v>2</c:v>
                </c:pt>
                <c:pt idx="2913">
                  <c:v>2</c:v>
                </c:pt>
                <c:pt idx="2914">
                  <c:v>2</c:v>
                </c:pt>
                <c:pt idx="2915">
                  <c:v>2</c:v>
                </c:pt>
                <c:pt idx="2916">
                  <c:v>2</c:v>
                </c:pt>
                <c:pt idx="2917">
                  <c:v>2</c:v>
                </c:pt>
                <c:pt idx="2918">
                  <c:v>1</c:v>
                </c:pt>
                <c:pt idx="2919">
                  <c:v>1</c:v>
                </c:pt>
                <c:pt idx="2920">
                  <c:v>1</c:v>
                </c:pt>
                <c:pt idx="2921">
                  <c:v>1</c:v>
                </c:pt>
                <c:pt idx="2922">
                  <c:v>1</c:v>
                </c:pt>
                <c:pt idx="2923">
                  <c:v>1</c:v>
                </c:pt>
                <c:pt idx="2924">
                  <c:v>1</c:v>
                </c:pt>
                <c:pt idx="2925">
                  <c:v>1</c:v>
                </c:pt>
                <c:pt idx="2926">
                  <c:v>1</c:v>
                </c:pt>
                <c:pt idx="2927">
                  <c:v>1</c:v>
                </c:pt>
                <c:pt idx="2928">
                  <c:v>1</c:v>
                </c:pt>
                <c:pt idx="2929">
                  <c:v>1</c:v>
                </c:pt>
                <c:pt idx="2930">
                  <c:v>1</c:v>
                </c:pt>
                <c:pt idx="2931">
                  <c:v>2</c:v>
                </c:pt>
                <c:pt idx="2932">
                  <c:v>3</c:v>
                </c:pt>
                <c:pt idx="2933">
                  <c:v>3</c:v>
                </c:pt>
                <c:pt idx="2934">
                  <c:v>4</c:v>
                </c:pt>
                <c:pt idx="2935">
                  <c:v>4</c:v>
                </c:pt>
                <c:pt idx="2936">
                  <c:v>4</c:v>
                </c:pt>
                <c:pt idx="2937">
                  <c:v>5</c:v>
                </c:pt>
                <c:pt idx="2938">
                  <c:v>5</c:v>
                </c:pt>
                <c:pt idx="2939">
                  <c:v>5</c:v>
                </c:pt>
                <c:pt idx="2940">
                  <c:v>5</c:v>
                </c:pt>
                <c:pt idx="2941">
                  <c:v>4</c:v>
                </c:pt>
                <c:pt idx="2942">
                  <c:v>4</c:v>
                </c:pt>
                <c:pt idx="2943">
                  <c:v>3</c:v>
                </c:pt>
                <c:pt idx="2944">
                  <c:v>2</c:v>
                </c:pt>
                <c:pt idx="2945">
                  <c:v>2</c:v>
                </c:pt>
                <c:pt idx="2946">
                  <c:v>1</c:v>
                </c:pt>
                <c:pt idx="2947">
                  <c:v>1</c:v>
                </c:pt>
                <c:pt idx="2948">
                  <c:v>1</c:v>
                </c:pt>
                <c:pt idx="2949">
                  <c:v>1</c:v>
                </c:pt>
                <c:pt idx="2950">
                  <c:v>1</c:v>
                </c:pt>
                <c:pt idx="2951">
                  <c:v>1</c:v>
                </c:pt>
                <c:pt idx="2952">
                  <c:v>2</c:v>
                </c:pt>
                <c:pt idx="2953">
                  <c:v>2</c:v>
                </c:pt>
                <c:pt idx="2954">
                  <c:v>2</c:v>
                </c:pt>
                <c:pt idx="2955">
                  <c:v>2</c:v>
                </c:pt>
                <c:pt idx="2956">
                  <c:v>3</c:v>
                </c:pt>
                <c:pt idx="2957">
                  <c:v>3</c:v>
                </c:pt>
                <c:pt idx="2958">
                  <c:v>4</c:v>
                </c:pt>
                <c:pt idx="2959">
                  <c:v>4</c:v>
                </c:pt>
                <c:pt idx="2960">
                  <c:v>4</c:v>
                </c:pt>
                <c:pt idx="2961">
                  <c:v>3</c:v>
                </c:pt>
                <c:pt idx="2962">
                  <c:v>3</c:v>
                </c:pt>
                <c:pt idx="2963">
                  <c:v>3</c:v>
                </c:pt>
                <c:pt idx="2964">
                  <c:v>2</c:v>
                </c:pt>
                <c:pt idx="2965">
                  <c:v>3</c:v>
                </c:pt>
                <c:pt idx="2966">
                  <c:v>3</c:v>
                </c:pt>
                <c:pt idx="2967">
                  <c:v>3</c:v>
                </c:pt>
                <c:pt idx="2968">
                  <c:v>2</c:v>
                </c:pt>
                <c:pt idx="2969">
                  <c:v>3</c:v>
                </c:pt>
                <c:pt idx="2970">
                  <c:v>2</c:v>
                </c:pt>
                <c:pt idx="2971">
                  <c:v>3</c:v>
                </c:pt>
                <c:pt idx="2972">
                  <c:v>4</c:v>
                </c:pt>
                <c:pt idx="2973">
                  <c:v>4</c:v>
                </c:pt>
                <c:pt idx="2974">
                  <c:v>4</c:v>
                </c:pt>
                <c:pt idx="2975">
                  <c:v>5</c:v>
                </c:pt>
                <c:pt idx="2976">
                  <c:v>5</c:v>
                </c:pt>
                <c:pt idx="2977">
                  <c:v>5</c:v>
                </c:pt>
                <c:pt idx="2978">
                  <c:v>6</c:v>
                </c:pt>
                <c:pt idx="2979">
                  <c:v>6</c:v>
                </c:pt>
                <c:pt idx="2980">
                  <c:v>6</c:v>
                </c:pt>
                <c:pt idx="2981">
                  <c:v>5</c:v>
                </c:pt>
                <c:pt idx="2982">
                  <c:v>5</c:v>
                </c:pt>
                <c:pt idx="2983">
                  <c:v>4</c:v>
                </c:pt>
                <c:pt idx="2984">
                  <c:v>3</c:v>
                </c:pt>
                <c:pt idx="2985">
                  <c:v>4</c:v>
                </c:pt>
                <c:pt idx="2986">
                  <c:v>4</c:v>
                </c:pt>
                <c:pt idx="2987">
                  <c:v>3</c:v>
                </c:pt>
                <c:pt idx="2988">
                  <c:v>2</c:v>
                </c:pt>
                <c:pt idx="2989">
                  <c:v>3</c:v>
                </c:pt>
                <c:pt idx="2990">
                  <c:v>2</c:v>
                </c:pt>
                <c:pt idx="2991">
                  <c:v>2</c:v>
                </c:pt>
                <c:pt idx="2992">
                  <c:v>3</c:v>
                </c:pt>
                <c:pt idx="2993">
                  <c:v>3</c:v>
                </c:pt>
                <c:pt idx="2994">
                  <c:v>3</c:v>
                </c:pt>
                <c:pt idx="2995">
                  <c:v>3</c:v>
                </c:pt>
                <c:pt idx="2996">
                  <c:v>3</c:v>
                </c:pt>
                <c:pt idx="2997">
                  <c:v>2</c:v>
                </c:pt>
                <c:pt idx="2998">
                  <c:v>2</c:v>
                </c:pt>
                <c:pt idx="2999">
                  <c:v>2</c:v>
                </c:pt>
                <c:pt idx="3000">
                  <c:v>2</c:v>
                </c:pt>
                <c:pt idx="3001">
                  <c:v>1</c:v>
                </c:pt>
                <c:pt idx="3002">
                  <c:v>2</c:v>
                </c:pt>
                <c:pt idx="3003">
                  <c:v>2</c:v>
                </c:pt>
                <c:pt idx="3004">
                  <c:v>1</c:v>
                </c:pt>
                <c:pt idx="3005">
                  <c:v>1</c:v>
                </c:pt>
                <c:pt idx="3006">
                  <c:v>1</c:v>
                </c:pt>
                <c:pt idx="3007">
                  <c:v>1</c:v>
                </c:pt>
                <c:pt idx="3008">
                  <c:v>1</c:v>
                </c:pt>
                <c:pt idx="3009">
                  <c:v>1</c:v>
                </c:pt>
                <c:pt idx="3010">
                  <c:v>1</c:v>
                </c:pt>
                <c:pt idx="3011">
                  <c:v>2</c:v>
                </c:pt>
                <c:pt idx="3012">
                  <c:v>2</c:v>
                </c:pt>
                <c:pt idx="3013">
                  <c:v>3</c:v>
                </c:pt>
                <c:pt idx="3014">
                  <c:v>2</c:v>
                </c:pt>
                <c:pt idx="3015">
                  <c:v>2</c:v>
                </c:pt>
                <c:pt idx="3016">
                  <c:v>2</c:v>
                </c:pt>
                <c:pt idx="3017">
                  <c:v>3</c:v>
                </c:pt>
                <c:pt idx="3018">
                  <c:v>3</c:v>
                </c:pt>
                <c:pt idx="3019">
                  <c:v>3</c:v>
                </c:pt>
                <c:pt idx="3020">
                  <c:v>3</c:v>
                </c:pt>
                <c:pt idx="3021">
                  <c:v>3</c:v>
                </c:pt>
                <c:pt idx="3022">
                  <c:v>3</c:v>
                </c:pt>
                <c:pt idx="3023">
                  <c:v>2</c:v>
                </c:pt>
                <c:pt idx="3024">
                  <c:v>2</c:v>
                </c:pt>
                <c:pt idx="3025">
                  <c:v>1</c:v>
                </c:pt>
                <c:pt idx="3026">
                  <c:v>1</c:v>
                </c:pt>
                <c:pt idx="3027">
                  <c:v>1</c:v>
                </c:pt>
                <c:pt idx="3028">
                  <c:v>1</c:v>
                </c:pt>
                <c:pt idx="3029">
                  <c:v>1</c:v>
                </c:pt>
                <c:pt idx="3030">
                  <c:v>1</c:v>
                </c:pt>
                <c:pt idx="3031">
                  <c:v>1</c:v>
                </c:pt>
                <c:pt idx="3032">
                  <c:v>1</c:v>
                </c:pt>
                <c:pt idx="3033">
                  <c:v>1</c:v>
                </c:pt>
                <c:pt idx="3034">
                  <c:v>1</c:v>
                </c:pt>
                <c:pt idx="3035">
                  <c:v>1</c:v>
                </c:pt>
                <c:pt idx="3036">
                  <c:v>1</c:v>
                </c:pt>
                <c:pt idx="3037">
                  <c:v>1</c:v>
                </c:pt>
                <c:pt idx="3038">
                  <c:v>1</c:v>
                </c:pt>
                <c:pt idx="3039">
                  <c:v>1</c:v>
                </c:pt>
                <c:pt idx="3040">
                  <c:v>1</c:v>
                </c:pt>
                <c:pt idx="3041">
                  <c:v>1</c:v>
                </c:pt>
                <c:pt idx="3042">
                  <c:v>1</c:v>
                </c:pt>
                <c:pt idx="3043">
                  <c:v>1</c:v>
                </c:pt>
                <c:pt idx="3044">
                  <c:v>1</c:v>
                </c:pt>
                <c:pt idx="3045">
                  <c:v>1</c:v>
                </c:pt>
                <c:pt idx="3046">
                  <c:v>2</c:v>
                </c:pt>
                <c:pt idx="3047">
                  <c:v>2</c:v>
                </c:pt>
                <c:pt idx="3048">
                  <c:v>2</c:v>
                </c:pt>
                <c:pt idx="3049">
                  <c:v>2</c:v>
                </c:pt>
                <c:pt idx="3050">
                  <c:v>3</c:v>
                </c:pt>
                <c:pt idx="3051">
                  <c:v>3</c:v>
                </c:pt>
                <c:pt idx="3052">
                  <c:v>3</c:v>
                </c:pt>
                <c:pt idx="3053">
                  <c:v>2</c:v>
                </c:pt>
                <c:pt idx="3054">
                  <c:v>3</c:v>
                </c:pt>
                <c:pt idx="3055">
                  <c:v>3</c:v>
                </c:pt>
                <c:pt idx="3056">
                  <c:v>5</c:v>
                </c:pt>
                <c:pt idx="3057">
                  <c:v>5</c:v>
                </c:pt>
                <c:pt idx="3058">
                  <c:v>4</c:v>
                </c:pt>
                <c:pt idx="3059">
                  <c:v>4</c:v>
                </c:pt>
                <c:pt idx="3060">
                  <c:v>5</c:v>
                </c:pt>
                <c:pt idx="3061">
                  <c:v>5</c:v>
                </c:pt>
                <c:pt idx="3062">
                  <c:v>4</c:v>
                </c:pt>
                <c:pt idx="3063">
                  <c:v>5</c:v>
                </c:pt>
                <c:pt idx="3064">
                  <c:v>5</c:v>
                </c:pt>
                <c:pt idx="3065">
                  <c:v>5</c:v>
                </c:pt>
                <c:pt idx="3066">
                  <c:v>4</c:v>
                </c:pt>
                <c:pt idx="3067">
                  <c:v>4</c:v>
                </c:pt>
                <c:pt idx="3068">
                  <c:v>2</c:v>
                </c:pt>
                <c:pt idx="3069">
                  <c:v>2</c:v>
                </c:pt>
                <c:pt idx="3070">
                  <c:v>3</c:v>
                </c:pt>
                <c:pt idx="3071">
                  <c:v>4</c:v>
                </c:pt>
                <c:pt idx="3072">
                  <c:v>4</c:v>
                </c:pt>
                <c:pt idx="3073">
                  <c:v>4</c:v>
                </c:pt>
                <c:pt idx="3074">
                  <c:v>4</c:v>
                </c:pt>
                <c:pt idx="3075">
                  <c:v>3</c:v>
                </c:pt>
                <c:pt idx="3076">
                  <c:v>3</c:v>
                </c:pt>
                <c:pt idx="3077">
                  <c:v>3</c:v>
                </c:pt>
                <c:pt idx="3078">
                  <c:v>3</c:v>
                </c:pt>
                <c:pt idx="3079">
                  <c:v>4</c:v>
                </c:pt>
                <c:pt idx="3080">
                  <c:v>4</c:v>
                </c:pt>
                <c:pt idx="3081">
                  <c:v>4</c:v>
                </c:pt>
                <c:pt idx="3082">
                  <c:v>3</c:v>
                </c:pt>
                <c:pt idx="3083">
                  <c:v>2</c:v>
                </c:pt>
                <c:pt idx="3084">
                  <c:v>1</c:v>
                </c:pt>
                <c:pt idx="3085">
                  <c:v>1</c:v>
                </c:pt>
                <c:pt idx="3086">
                  <c:v>2</c:v>
                </c:pt>
                <c:pt idx="3087">
                  <c:v>3</c:v>
                </c:pt>
                <c:pt idx="3088">
                  <c:v>3</c:v>
                </c:pt>
                <c:pt idx="3089">
                  <c:v>3</c:v>
                </c:pt>
                <c:pt idx="3090">
                  <c:v>3</c:v>
                </c:pt>
                <c:pt idx="3091">
                  <c:v>2</c:v>
                </c:pt>
                <c:pt idx="3092">
                  <c:v>2</c:v>
                </c:pt>
                <c:pt idx="3093">
                  <c:v>2</c:v>
                </c:pt>
                <c:pt idx="3094">
                  <c:v>2</c:v>
                </c:pt>
                <c:pt idx="3095">
                  <c:v>2</c:v>
                </c:pt>
                <c:pt idx="3096">
                  <c:v>2</c:v>
                </c:pt>
                <c:pt idx="3097">
                  <c:v>2</c:v>
                </c:pt>
                <c:pt idx="3098">
                  <c:v>2</c:v>
                </c:pt>
                <c:pt idx="3099">
                  <c:v>1</c:v>
                </c:pt>
                <c:pt idx="3100">
                  <c:v>1</c:v>
                </c:pt>
                <c:pt idx="3101">
                  <c:v>1</c:v>
                </c:pt>
                <c:pt idx="3102">
                  <c:v>1</c:v>
                </c:pt>
                <c:pt idx="3103">
                  <c:v>2</c:v>
                </c:pt>
                <c:pt idx="3104">
                  <c:v>2</c:v>
                </c:pt>
                <c:pt idx="3105">
                  <c:v>2</c:v>
                </c:pt>
                <c:pt idx="3106">
                  <c:v>2</c:v>
                </c:pt>
                <c:pt idx="3107">
                  <c:v>2</c:v>
                </c:pt>
                <c:pt idx="3108">
                  <c:v>2</c:v>
                </c:pt>
                <c:pt idx="3109">
                  <c:v>1</c:v>
                </c:pt>
                <c:pt idx="3110">
                  <c:v>2</c:v>
                </c:pt>
                <c:pt idx="3111">
                  <c:v>2</c:v>
                </c:pt>
                <c:pt idx="3112">
                  <c:v>3</c:v>
                </c:pt>
                <c:pt idx="3113">
                  <c:v>3</c:v>
                </c:pt>
                <c:pt idx="3114">
                  <c:v>4</c:v>
                </c:pt>
                <c:pt idx="3115">
                  <c:v>3</c:v>
                </c:pt>
                <c:pt idx="3116">
                  <c:v>3</c:v>
                </c:pt>
                <c:pt idx="3117">
                  <c:v>3</c:v>
                </c:pt>
                <c:pt idx="3118">
                  <c:v>3</c:v>
                </c:pt>
                <c:pt idx="3119">
                  <c:v>3</c:v>
                </c:pt>
                <c:pt idx="3120">
                  <c:v>3</c:v>
                </c:pt>
                <c:pt idx="3121">
                  <c:v>3</c:v>
                </c:pt>
                <c:pt idx="3122">
                  <c:v>2</c:v>
                </c:pt>
                <c:pt idx="3123">
                  <c:v>2</c:v>
                </c:pt>
                <c:pt idx="3124">
                  <c:v>1</c:v>
                </c:pt>
                <c:pt idx="3125">
                  <c:v>1</c:v>
                </c:pt>
                <c:pt idx="3126">
                  <c:v>2</c:v>
                </c:pt>
                <c:pt idx="3127">
                  <c:v>2</c:v>
                </c:pt>
                <c:pt idx="3128">
                  <c:v>2</c:v>
                </c:pt>
                <c:pt idx="3129">
                  <c:v>2</c:v>
                </c:pt>
                <c:pt idx="3130">
                  <c:v>2</c:v>
                </c:pt>
                <c:pt idx="3131">
                  <c:v>2</c:v>
                </c:pt>
                <c:pt idx="3132">
                  <c:v>2</c:v>
                </c:pt>
                <c:pt idx="3133">
                  <c:v>3</c:v>
                </c:pt>
                <c:pt idx="3134">
                  <c:v>3</c:v>
                </c:pt>
                <c:pt idx="3135">
                  <c:v>3</c:v>
                </c:pt>
                <c:pt idx="3136">
                  <c:v>3</c:v>
                </c:pt>
                <c:pt idx="3137">
                  <c:v>3</c:v>
                </c:pt>
                <c:pt idx="3138">
                  <c:v>2</c:v>
                </c:pt>
                <c:pt idx="3139">
                  <c:v>1</c:v>
                </c:pt>
                <c:pt idx="3140">
                  <c:v>3</c:v>
                </c:pt>
                <c:pt idx="3141">
                  <c:v>3</c:v>
                </c:pt>
                <c:pt idx="3142">
                  <c:v>3</c:v>
                </c:pt>
                <c:pt idx="3143">
                  <c:v>3</c:v>
                </c:pt>
                <c:pt idx="3144">
                  <c:v>3</c:v>
                </c:pt>
                <c:pt idx="3145">
                  <c:v>2</c:v>
                </c:pt>
                <c:pt idx="3146">
                  <c:v>2</c:v>
                </c:pt>
                <c:pt idx="3147">
                  <c:v>2</c:v>
                </c:pt>
                <c:pt idx="3148">
                  <c:v>2</c:v>
                </c:pt>
                <c:pt idx="3149">
                  <c:v>2</c:v>
                </c:pt>
                <c:pt idx="3150">
                  <c:v>2</c:v>
                </c:pt>
                <c:pt idx="3151">
                  <c:v>2</c:v>
                </c:pt>
                <c:pt idx="3152">
                  <c:v>1</c:v>
                </c:pt>
                <c:pt idx="3153">
                  <c:v>1</c:v>
                </c:pt>
                <c:pt idx="3154">
                  <c:v>1</c:v>
                </c:pt>
                <c:pt idx="3155">
                  <c:v>1</c:v>
                </c:pt>
                <c:pt idx="3156">
                  <c:v>1</c:v>
                </c:pt>
                <c:pt idx="3157">
                  <c:v>1</c:v>
                </c:pt>
                <c:pt idx="3158">
                  <c:v>2</c:v>
                </c:pt>
                <c:pt idx="3159">
                  <c:v>2</c:v>
                </c:pt>
                <c:pt idx="3160">
                  <c:v>2</c:v>
                </c:pt>
                <c:pt idx="3161">
                  <c:v>2</c:v>
                </c:pt>
                <c:pt idx="3162">
                  <c:v>2</c:v>
                </c:pt>
                <c:pt idx="3163">
                  <c:v>2</c:v>
                </c:pt>
                <c:pt idx="3164">
                  <c:v>1</c:v>
                </c:pt>
                <c:pt idx="3165">
                  <c:v>2</c:v>
                </c:pt>
                <c:pt idx="3166">
                  <c:v>2</c:v>
                </c:pt>
                <c:pt idx="3167">
                  <c:v>2</c:v>
                </c:pt>
                <c:pt idx="3168">
                  <c:v>2</c:v>
                </c:pt>
                <c:pt idx="3169">
                  <c:v>2</c:v>
                </c:pt>
                <c:pt idx="3170">
                  <c:v>1</c:v>
                </c:pt>
                <c:pt idx="3171">
                  <c:v>2</c:v>
                </c:pt>
                <c:pt idx="3172">
                  <c:v>2</c:v>
                </c:pt>
                <c:pt idx="3173">
                  <c:v>2</c:v>
                </c:pt>
                <c:pt idx="3174">
                  <c:v>2</c:v>
                </c:pt>
                <c:pt idx="3175">
                  <c:v>2</c:v>
                </c:pt>
                <c:pt idx="3176">
                  <c:v>2</c:v>
                </c:pt>
                <c:pt idx="3177">
                  <c:v>3</c:v>
                </c:pt>
                <c:pt idx="3178">
                  <c:v>3</c:v>
                </c:pt>
                <c:pt idx="3179">
                  <c:v>3</c:v>
                </c:pt>
                <c:pt idx="3180">
                  <c:v>3</c:v>
                </c:pt>
                <c:pt idx="3181">
                  <c:v>4</c:v>
                </c:pt>
                <c:pt idx="3182">
                  <c:v>4</c:v>
                </c:pt>
                <c:pt idx="3183">
                  <c:v>3</c:v>
                </c:pt>
                <c:pt idx="3184">
                  <c:v>3</c:v>
                </c:pt>
                <c:pt idx="3185">
                  <c:v>3</c:v>
                </c:pt>
                <c:pt idx="3186">
                  <c:v>3</c:v>
                </c:pt>
                <c:pt idx="3187">
                  <c:v>3</c:v>
                </c:pt>
                <c:pt idx="3188">
                  <c:v>2</c:v>
                </c:pt>
                <c:pt idx="3189">
                  <c:v>2</c:v>
                </c:pt>
                <c:pt idx="3190">
                  <c:v>2</c:v>
                </c:pt>
                <c:pt idx="3191">
                  <c:v>2</c:v>
                </c:pt>
                <c:pt idx="3192">
                  <c:v>2</c:v>
                </c:pt>
                <c:pt idx="3193">
                  <c:v>2</c:v>
                </c:pt>
                <c:pt idx="3194">
                  <c:v>2</c:v>
                </c:pt>
                <c:pt idx="3195">
                  <c:v>2</c:v>
                </c:pt>
                <c:pt idx="3196">
                  <c:v>2</c:v>
                </c:pt>
                <c:pt idx="3197">
                  <c:v>2</c:v>
                </c:pt>
                <c:pt idx="3198">
                  <c:v>2</c:v>
                </c:pt>
                <c:pt idx="3199">
                  <c:v>2</c:v>
                </c:pt>
                <c:pt idx="3200">
                  <c:v>2</c:v>
                </c:pt>
                <c:pt idx="3201">
                  <c:v>2</c:v>
                </c:pt>
                <c:pt idx="3202">
                  <c:v>2</c:v>
                </c:pt>
                <c:pt idx="3203">
                  <c:v>2</c:v>
                </c:pt>
                <c:pt idx="3204">
                  <c:v>3</c:v>
                </c:pt>
                <c:pt idx="3205">
                  <c:v>1</c:v>
                </c:pt>
                <c:pt idx="3206">
                  <c:v>1</c:v>
                </c:pt>
                <c:pt idx="3207">
                  <c:v>1</c:v>
                </c:pt>
                <c:pt idx="3208">
                  <c:v>1</c:v>
                </c:pt>
                <c:pt idx="3209">
                  <c:v>1</c:v>
                </c:pt>
                <c:pt idx="3210">
                  <c:v>1</c:v>
                </c:pt>
                <c:pt idx="3211">
                  <c:v>2</c:v>
                </c:pt>
                <c:pt idx="3212">
                  <c:v>2</c:v>
                </c:pt>
                <c:pt idx="3213">
                  <c:v>3</c:v>
                </c:pt>
                <c:pt idx="3214">
                  <c:v>3</c:v>
                </c:pt>
                <c:pt idx="3215">
                  <c:v>3</c:v>
                </c:pt>
                <c:pt idx="3216">
                  <c:v>2</c:v>
                </c:pt>
                <c:pt idx="3217">
                  <c:v>2</c:v>
                </c:pt>
                <c:pt idx="3218">
                  <c:v>2</c:v>
                </c:pt>
                <c:pt idx="3219">
                  <c:v>2</c:v>
                </c:pt>
                <c:pt idx="3220">
                  <c:v>2</c:v>
                </c:pt>
                <c:pt idx="3221">
                  <c:v>2</c:v>
                </c:pt>
                <c:pt idx="3222">
                  <c:v>3</c:v>
                </c:pt>
                <c:pt idx="3223">
                  <c:v>2</c:v>
                </c:pt>
                <c:pt idx="3224">
                  <c:v>2</c:v>
                </c:pt>
                <c:pt idx="3225">
                  <c:v>1</c:v>
                </c:pt>
                <c:pt idx="3226">
                  <c:v>1</c:v>
                </c:pt>
                <c:pt idx="3227">
                  <c:v>1</c:v>
                </c:pt>
                <c:pt idx="3228">
                  <c:v>1</c:v>
                </c:pt>
                <c:pt idx="3229">
                  <c:v>1</c:v>
                </c:pt>
                <c:pt idx="3230">
                  <c:v>1</c:v>
                </c:pt>
                <c:pt idx="3231">
                  <c:v>2</c:v>
                </c:pt>
                <c:pt idx="3232">
                  <c:v>2</c:v>
                </c:pt>
                <c:pt idx="3233">
                  <c:v>2</c:v>
                </c:pt>
                <c:pt idx="3234">
                  <c:v>1</c:v>
                </c:pt>
                <c:pt idx="3235">
                  <c:v>1</c:v>
                </c:pt>
                <c:pt idx="3236">
                  <c:v>1</c:v>
                </c:pt>
                <c:pt idx="3237">
                  <c:v>1</c:v>
                </c:pt>
                <c:pt idx="3238">
                  <c:v>1</c:v>
                </c:pt>
                <c:pt idx="3239">
                  <c:v>1</c:v>
                </c:pt>
                <c:pt idx="3240">
                  <c:v>1</c:v>
                </c:pt>
                <c:pt idx="3241">
                  <c:v>2</c:v>
                </c:pt>
                <c:pt idx="3242">
                  <c:v>2</c:v>
                </c:pt>
                <c:pt idx="3243">
                  <c:v>1</c:v>
                </c:pt>
                <c:pt idx="3244">
                  <c:v>1</c:v>
                </c:pt>
                <c:pt idx="3245">
                  <c:v>1</c:v>
                </c:pt>
                <c:pt idx="3246">
                  <c:v>1</c:v>
                </c:pt>
                <c:pt idx="3247">
                  <c:v>1</c:v>
                </c:pt>
                <c:pt idx="3248">
                  <c:v>1</c:v>
                </c:pt>
                <c:pt idx="3249">
                  <c:v>1</c:v>
                </c:pt>
                <c:pt idx="3250">
                  <c:v>1</c:v>
                </c:pt>
                <c:pt idx="3251">
                  <c:v>1</c:v>
                </c:pt>
                <c:pt idx="3252">
                  <c:v>1</c:v>
                </c:pt>
                <c:pt idx="3253">
                  <c:v>2</c:v>
                </c:pt>
                <c:pt idx="3254">
                  <c:v>2</c:v>
                </c:pt>
                <c:pt idx="3255">
                  <c:v>2</c:v>
                </c:pt>
                <c:pt idx="3256">
                  <c:v>2</c:v>
                </c:pt>
                <c:pt idx="3257">
                  <c:v>2</c:v>
                </c:pt>
                <c:pt idx="3258">
                  <c:v>3</c:v>
                </c:pt>
                <c:pt idx="3259">
                  <c:v>4</c:v>
                </c:pt>
                <c:pt idx="3260">
                  <c:v>4</c:v>
                </c:pt>
                <c:pt idx="3261">
                  <c:v>3</c:v>
                </c:pt>
                <c:pt idx="3262">
                  <c:v>3</c:v>
                </c:pt>
                <c:pt idx="3263">
                  <c:v>3</c:v>
                </c:pt>
                <c:pt idx="3264">
                  <c:v>4</c:v>
                </c:pt>
                <c:pt idx="3265">
                  <c:v>5</c:v>
                </c:pt>
                <c:pt idx="3266">
                  <c:v>5</c:v>
                </c:pt>
                <c:pt idx="3267">
                  <c:v>5</c:v>
                </c:pt>
                <c:pt idx="3268">
                  <c:v>5</c:v>
                </c:pt>
                <c:pt idx="3269">
                  <c:v>6</c:v>
                </c:pt>
                <c:pt idx="3270">
                  <c:v>5</c:v>
                </c:pt>
                <c:pt idx="3271">
                  <c:v>4</c:v>
                </c:pt>
                <c:pt idx="3272">
                  <c:v>4</c:v>
                </c:pt>
                <c:pt idx="3273">
                  <c:v>4</c:v>
                </c:pt>
                <c:pt idx="3274">
                  <c:v>4</c:v>
                </c:pt>
                <c:pt idx="3275">
                  <c:v>4</c:v>
                </c:pt>
                <c:pt idx="3276">
                  <c:v>3</c:v>
                </c:pt>
                <c:pt idx="3277">
                  <c:v>1</c:v>
                </c:pt>
                <c:pt idx="3278">
                  <c:v>1</c:v>
                </c:pt>
                <c:pt idx="3279">
                  <c:v>1</c:v>
                </c:pt>
                <c:pt idx="3280">
                  <c:v>1</c:v>
                </c:pt>
                <c:pt idx="3281">
                  <c:v>1</c:v>
                </c:pt>
                <c:pt idx="3282">
                  <c:v>2</c:v>
                </c:pt>
                <c:pt idx="3283">
                  <c:v>2</c:v>
                </c:pt>
                <c:pt idx="3284">
                  <c:v>2</c:v>
                </c:pt>
                <c:pt idx="3285">
                  <c:v>2</c:v>
                </c:pt>
                <c:pt idx="3286">
                  <c:v>2</c:v>
                </c:pt>
                <c:pt idx="3287">
                  <c:v>2</c:v>
                </c:pt>
                <c:pt idx="3288">
                  <c:v>2</c:v>
                </c:pt>
                <c:pt idx="3289">
                  <c:v>2</c:v>
                </c:pt>
                <c:pt idx="3290">
                  <c:v>2</c:v>
                </c:pt>
                <c:pt idx="3291">
                  <c:v>3</c:v>
                </c:pt>
                <c:pt idx="3292">
                  <c:v>3</c:v>
                </c:pt>
                <c:pt idx="3293">
                  <c:v>2</c:v>
                </c:pt>
                <c:pt idx="3294">
                  <c:v>1</c:v>
                </c:pt>
                <c:pt idx="3295">
                  <c:v>2</c:v>
                </c:pt>
                <c:pt idx="3296">
                  <c:v>5</c:v>
                </c:pt>
                <c:pt idx="3297">
                  <c:v>5</c:v>
                </c:pt>
                <c:pt idx="3298">
                  <c:v>5</c:v>
                </c:pt>
                <c:pt idx="3299">
                  <c:v>5</c:v>
                </c:pt>
                <c:pt idx="3300">
                  <c:v>5</c:v>
                </c:pt>
                <c:pt idx="3301">
                  <c:v>5</c:v>
                </c:pt>
                <c:pt idx="3302">
                  <c:v>5</c:v>
                </c:pt>
                <c:pt idx="3303">
                  <c:v>4</c:v>
                </c:pt>
                <c:pt idx="3304">
                  <c:v>4</c:v>
                </c:pt>
                <c:pt idx="3305">
                  <c:v>4</c:v>
                </c:pt>
                <c:pt idx="3306">
                  <c:v>4</c:v>
                </c:pt>
                <c:pt idx="3307">
                  <c:v>3</c:v>
                </c:pt>
                <c:pt idx="3308">
                  <c:v>1</c:v>
                </c:pt>
                <c:pt idx="3309">
                  <c:v>2</c:v>
                </c:pt>
                <c:pt idx="3310">
                  <c:v>2</c:v>
                </c:pt>
                <c:pt idx="3311">
                  <c:v>2</c:v>
                </c:pt>
                <c:pt idx="3312">
                  <c:v>2</c:v>
                </c:pt>
                <c:pt idx="3313">
                  <c:v>3</c:v>
                </c:pt>
                <c:pt idx="3314">
                  <c:v>3</c:v>
                </c:pt>
                <c:pt idx="3315">
                  <c:v>3</c:v>
                </c:pt>
                <c:pt idx="3316">
                  <c:v>3</c:v>
                </c:pt>
                <c:pt idx="3317">
                  <c:v>4</c:v>
                </c:pt>
                <c:pt idx="3318">
                  <c:v>4</c:v>
                </c:pt>
                <c:pt idx="3319">
                  <c:v>4</c:v>
                </c:pt>
                <c:pt idx="3320">
                  <c:v>3</c:v>
                </c:pt>
                <c:pt idx="3321">
                  <c:v>3</c:v>
                </c:pt>
                <c:pt idx="3322">
                  <c:v>3</c:v>
                </c:pt>
                <c:pt idx="3323">
                  <c:v>4</c:v>
                </c:pt>
                <c:pt idx="3324">
                  <c:v>4</c:v>
                </c:pt>
                <c:pt idx="3325">
                  <c:v>3</c:v>
                </c:pt>
                <c:pt idx="3326">
                  <c:v>3</c:v>
                </c:pt>
                <c:pt idx="3327">
                  <c:v>4</c:v>
                </c:pt>
                <c:pt idx="3328">
                  <c:v>6</c:v>
                </c:pt>
                <c:pt idx="3329">
                  <c:v>5</c:v>
                </c:pt>
                <c:pt idx="3330">
                  <c:v>5</c:v>
                </c:pt>
                <c:pt idx="3331">
                  <c:v>5</c:v>
                </c:pt>
                <c:pt idx="3332">
                  <c:v>5</c:v>
                </c:pt>
                <c:pt idx="3333">
                  <c:v>4</c:v>
                </c:pt>
                <c:pt idx="3334">
                  <c:v>4</c:v>
                </c:pt>
                <c:pt idx="3335">
                  <c:v>3</c:v>
                </c:pt>
                <c:pt idx="3336">
                  <c:v>3</c:v>
                </c:pt>
                <c:pt idx="3337">
                  <c:v>3</c:v>
                </c:pt>
                <c:pt idx="3338">
                  <c:v>5</c:v>
                </c:pt>
                <c:pt idx="3339">
                  <c:v>4</c:v>
                </c:pt>
                <c:pt idx="3340">
                  <c:v>2</c:v>
                </c:pt>
                <c:pt idx="3341">
                  <c:v>2</c:v>
                </c:pt>
                <c:pt idx="3342">
                  <c:v>2</c:v>
                </c:pt>
                <c:pt idx="3343">
                  <c:v>2</c:v>
                </c:pt>
                <c:pt idx="3344">
                  <c:v>2</c:v>
                </c:pt>
                <c:pt idx="3345">
                  <c:v>3</c:v>
                </c:pt>
                <c:pt idx="3346">
                  <c:v>3</c:v>
                </c:pt>
                <c:pt idx="3347">
                  <c:v>3</c:v>
                </c:pt>
                <c:pt idx="3348">
                  <c:v>3</c:v>
                </c:pt>
                <c:pt idx="3349">
                  <c:v>3</c:v>
                </c:pt>
                <c:pt idx="3350">
                  <c:v>1</c:v>
                </c:pt>
                <c:pt idx="3351">
                  <c:v>1</c:v>
                </c:pt>
                <c:pt idx="3352">
                  <c:v>1</c:v>
                </c:pt>
                <c:pt idx="3353">
                  <c:v>1</c:v>
                </c:pt>
                <c:pt idx="3354">
                  <c:v>1</c:v>
                </c:pt>
                <c:pt idx="3355">
                  <c:v>1</c:v>
                </c:pt>
                <c:pt idx="3356">
                  <c:v>1</c:v>
                </c:pt>
                <c:pt idx="3357">
                  <c:v>1</c:v>
                </c:pt>
                <c:pt idx="3358">
                  <c:v>1</c:v>
                </c:pt>
                <c:pt idx="3359">
                  <c:v>1</c:v>
                </c:pt>
                <c:pt idx="3360">
                  <c:v>1</c:v>
                </c:pt>
                <c:pt idx="3361">
                  <c:v>2</c:v>
                </c:pt>
                <c:pt idx="3362">
                  <c:v>2</c:v>
                </c:pt>
                <c:pt idx="3363">
                  <c:v>2</c:v>
                </c:pt>
                <c:pt idx="3364">
                  <c:v>2</c:v>
                </c:pt>
                <c:pt idx="3365">
                  <c:v>3</c:v>
                </c:pt>
                <c:pt idx="3366">
                  <c:v>4</c:v>
                </c:pt>
                <c:pt idx="3367">
                  <c:v>4</c:v>
                </c:pt>
                <c:pt idx="3368">
                  <c:v>4</c:v>
                </c:pt>
                <c:pt idx="3369">
                  <c:v>3</c:v>
                </c:pt>
                <c:pt idx="3370">
                  <c:v>3</c:v>
                </c:pt>
                <c:pt idx="3371">
                  <c:v>3</c:v>
                </c:pt>
                <c:pt idx="3372">
                  <c:v>3</c:v>
                </c:pt>
                <c:pt idx="3373">
                  <c:v>2</c:v>
                </c:pt>
                <c:pt idx="3374">
                  <c:v>2</c:v>
                </c:pt>
                <c:pt idx="3375">
                  <c:v>3</c:v>
                </c:pt>
                <c:pt idx="3376">
                  <c:v>3</c:v>
                </c:pt>
                <c:pt idx="3377">
                  <c:v>2</c:v>
                </c:pt>
                <c:pt idx="3378">
                  <c:v>2</c:v>
                </c:pt>
                <c:pt idx="3379">
                  <c:v>2</c:v>
                </c:pt>
                <c:pt idx="3380">
                  <c:v>2</c:v>
                </c:pt>
                <c:pt idx="3381">
                  <c:v>2</c:v>
                </c:pt>
                <c:pt idx="3382">
                  <c:v>2</c:v>
                </c:pt>
                <c:pt idx="3383">
                  <c:v>2</c:v>
                </c:pt>
                <c:pt idx="3384">
                  <c:v>2</c:v>
                </c:pt>
                <c:pt idx="3385">
                  <c:v>2</c:v>
                </c:pt>
                <c:pt idx="3386">
                  <c:v>2</c:v>
                </c:pt>
                <c:pt idx="3387">
                  <c:v>1</c:v>
                </c:pt>
                <c:pt idx="3388">
                  <c:v>1</c:v>
                </c:pt>
                <c:pt idx="3389">
                  <c:v>1</c:v>
                </c:pt>
                <c:pt idx="3390">
                  <c:v>1</c:v>
                </c:pt>
                <c:pt idx="3391">
                  <c:v>1</c:v>
                </c:pt>
                <c:pt idx="3392">
                  <c:v>1</c:v>
                </c:pt>
                <c:pt idx="3393">
                  <c:v>3</c:v>
                </c:pt>
                <c:pt idx="3394">
                  <c:v>3</c:v>
                </c:pt>
                <c:pt idx="3395">
                  <c:v>3</c:v>
                </c:pt>
                <c:pt idx="3396">
                  <c:v>4</c:v>
                </c:pt>
                <c:pt idx="3397">
                  <c:v>4</c:v>
                </c:pt>
                <c:pt idx="3398">
                  <c:v>4</c:v>
                </c:pt>
                <c:pt idx="3399">
                  <c:v>5</c:v>
                </c:pt>
                <c:pt idx="3400">
                  <c:v>6</c:v>
                </c:pt>
                <c:pt idx="3401">
                  <c:v>6</c:v>
                </c:pt>
                <c:pt idx="3402">
                  <c:v>5</c:v>
                </c:pt>
                <c:pt idx="3403">
                  <c:v>5</c:v>
                </c:pt>
                <c:pt idx="3404">
                  <c:v>5</c:v>
                </c:pt>
                <c:pt idx="3405">
                  <c:v>3</c:v>
                </c:pt>
                <c:pt idx="3406">
                  <c:v>3</c:v>
                </c:pt>
                <c:pt idx="3407">
                  <c:v>3</c:v>
                </c:pt>
                <c:pt idx="3408">
                  <c:v>2</c:v>
                </c:pt>
                <c:pt idx="3409">
                  <c:v>2</c:v>
                </c:pt>
                <c:pt idx="3410">
                  <c:v>2</c:v>
                </c:pt>
                <c:pt idx="3411">
                  <c:v>1</c:v>
                </c:pt>
                <c:pt idx="3412">
                  <c:v>1</c:v>
                </c:pt>
                <c:pt idx="3413">
                  <c:v>1</c:v>
                </c:pt>
                <c:pt idx="3414">
                  <c:v>1</c:v>
                </c:pt>
                <c:pt idx="3415">
                  <c:v>1</c:v>
                </c:pt>
                <c:pt idx="3416">
                  <c:v>1</c:v>
                </c:pt>
                <c:pt idx="3417">
                  <c:v>1</c:v>
                </c:pt>
                <c:pt idx="3418">
                  <c:v>1</c:v>
                </c:pt>
                <c:pt idx="3419">
                  <c:v>1</c:v>
                </c:pt>
                <c:pt idx="3420">
                  <c:v>1</c:v>
                </c:pt>
                <c:pt idx="3421">
                  <c:v>1</c:v>
                </c:pt>
                <c:pt idx="3422">
                  <c:v>1</c:v>
                </c:pt>
                <c:pt idx="3423">
                  <c:v>2</c:v>
                </c:pt>
                <c:pt idx="3424">
                  <c:v>1</c:v>
                </c:pt>
                <c:pt idx="3425">
                  <c:v>2</c:v>
                </c:pt>
                <c:pt idx="3426">
                  <c:v>2</c:v>
                </c:pt>
                <c:pt idx="3427">
                  <c:v>2</c:v>
                </c:pt>
                <c:pt idx="3428">
                  <c:v>2</c:v>
                </c:pt>
                <c:pt idx="3429">
                  <c:v>3</c:v>
                </c:pt>
                <c:pt idx="3430">
                  <c:v>3</c:v>
                </c:pt>
                <c:pt idx="3431">
                  <c:v>3</c:v>
                </c:pt>
                <c:pt idx="3432">
                  <c:v>4</c:v>
                </c:pt>
                <c:pt idx="3433">
                  <c:v>4</c:v>
                </c:pt>
                <c:pt idx="3434">
                  <c:v>4</c:v>
                </c:pt>
                <c:pt idx="3435">
                  <c:v>3</c:v>
                </c:pt>
                <c:pt idx="3436">
                  <c:v>3</c:v>
                </c:pt>
                <c:pt idx="3437">
                  <c:v>2</c:v>
                </c:pt>
                <c:pt idx="3438">
                  <c:v>3</c:v>
                </c:pt>
                <c:pt idx="3439">
                  <c:v>3</c:v>
                </c:pt>
                <c:pt idx="3440">
                  <c:v>3</c:v>
                </c:pt>
                <c:pt idx="3441">
                  <c:v>2</c:v>
                </c:pt>
                <c:pt idx="3442">
                  <c:v>2</c:v>
                </c:pt>
                <c:pt idx="3443">
                  <c:v>2</c:v>
                </c:pt>
                <c:pt idx="3444">
                  <c:v>1</c:v>
                </c:pt>
                <c:pt idx="3445">
                  <c:v>1</c:v>
                </c:pt>
                <c:pt idx="3446">
                  <c:v>1</c:v>
                </c:pt>
                <c:pt idx="3447">
                  <c:v>2</c:v>
                </c:pt>
                <c:pt idx="3448">
                  <c:v>2</c:v>
                </c:pt>
                <c:pt idx="3449">
                  <c:v>2</c:v>
                </c:pt>
                <c:pt idx="3450">
                  <c:v>1</c:v>
                </c:pt>
                <c:pt idx="3451">
                  <c:v>1</c:v>
                </c:pt>
                <c:pt idx="3452">
                  <c:v>1</c:v>
                </c:pt>
                <c:pt idx="3453">
                  <c:v>1</c:v>
                </c:pt>
                <c:pt idx="3454">
                  <c:v>1</c:v>
                </c:pt>
                <c:pt idx="3455">
                  <c:v>1</c:v>
                </c:pt>
                <c:pt idx="3456">
                  <c:v>2</c:v>
                </c:pt>
                <c:pt idx="3457">
                  <c:v>2</c:v>
                </c:pt>
                <c:pt idx="3458">
                  <c:v>2</c:v>
                </c:pt>
                <c:pt idx="3459">
                  <c:v>1</c:v>
                </c:pt>
                <c:pt idx="3460">
                  <c:v>2</c:v>
                </c:pt>
                <c:pt idx="3461">
                  <c:v>2</c:v>
                </c:pt>
                <c:pt idx="3462">
                  <c:v>2</c:v>
                </c:pt>
                <c:pt idx="3463">
                  <c:v>2</c:v>
                </c:pt>
                <c:pt idx="3464">
                  <c:v>2</c:v>
                </c:pt>
                <c:pt idx="3465">
                  <c:v>2</c:v>
                </c:pt>
                <c:pt idx="3466">
                  <c:v>2</c:v>
                </c:pt>
                <c:pt idx="3467">
                  <c:v>3</c:v>
                </c:pt>
                <c:pt idx="3468">
                  <c:v>2</c:v>
                </c:pt>
                <c:pt idx="3469">
                  <c:v>2</c:v>
                </c:pt>
                <c:pt idx="3470">
                  <c:v>2</c:v>
                </c:pt>
                <c:pt idx="3471">
                  <c:v>2</c:v>
                </c:pt>
                <c:pt idx="3472">
                  <c:v>1</c:v>
                </c:pt>
                <c:pt idx="3473">
                  <c:v>1</c:v>
                </c:pt>
                <c:pt idx="3474">
                  <c:v>1</c:v>
                </c:pt>
                <c:pt idx="3475">
                  <c:v>1</c:v>
                </c:pt>
                <c:pt idx="3476">
                  <c:v>1</c:v>
                </c:pt>
                <c:pt idx="3477">
                  <c:v>1</c:v>
                </c:pt>
                <c:pt idx="3478">
                  <c:v>1</c:v>
                </c:pt>
                <c:pt idx="3479">
                  <c:v>1</c:v>
                </c:pt>
                <c:pt idx="3480">
                  <c:v>1</c:v>
                </c:pt>
                <c:pt idx="3481">
                  <c:v>1</c:v>
                </c:pt>
                <c:pt idx="3482">
                  <c:v>2</c:v>
                </c:pt>
                <c:pt idx="3483">
                  <c:v>2</c:v>
                </c:pt>
                <c:pt idx="3484">
                  <c:v>2</c:v>
                </c:pt>
                <c:pt idx="3485">
                  <c:v>3</c:v>
                </c:pt>
                <c:pt idx="3486">
                  <c:v>3</c:v>
                </c:pt>
                <c:pt idx="3487">
                  <c:v>3</c:v>
                </c:pt>
                <c:pt idx="3488">
                  <c:v>3</c:v>
                </c:pt>
                <c:pt idx="3489">
                  <c:v>3</c:v>
                </c:pt>
                <c:pt idx="3490">
                  <c:v>3</c:v>
                </c:pt>
                <c:pt idx="3491">
                  <c:v>2</c:v>
                </c:pt>
                <c:pt idx="3492">
                  <c:v>3</c:v>
                </c:pt>
                <c:pt idx="3493">
                  <c:v>3</c:v>
                </c:pt>
                <c:pt idx="3494">
                  <c:v>2</c:v>
                </c:pt>
                <c:pt idx="3495">
                  <c:v>2</c:v>
                </c:pt>
                <c:pt idx="3496">
                  <c:v>3</c:v>
                </c:pt>
                <c:pt idx="3497">
                  <c:v>2</c:v>
                </c:pt>
                <c:pt idx="3498">
                  <c:v>2</c:v>
                </c:pt>
                <c:pt idx="3499">
                  <c:v>2</c:v>
                </c:pt>
                <c:pt idx="3500">
                  <c:v>2</c:v>
                </c:pt>
                <c:pt idx="3501">
                  <c:v>2</c:v>
                </c:pt>
                <c:pt idx="3502">
                  <c:v>2</c:v>
                </c:pt>
                <c:pt idx="3503">
                  <c:v>3</c:v>
                </c:pt>
                <c:pt idx="3504">
                  <c:v>3</c:v>
                </c:pt>
                <c:pt idx="3505">
                  <c:v>5</c:v>
                </c:pt>
                <c:pt idx="3506">
                  <c:v>5</c:v>
                </c:pt>
                <c:pt idx="3507">
                  <c:v>5</c:v>
                </c:pt>
                <c:pt idx="3508">
                  <c:v>4</c:v>
                </c:pt>
                <c:pt idx="3509">
                  <c:v>4</c:v>
                </c:pt>
                <c:pt idx="3510">
                  <c:v>4</c:v>
                </c:pt>
                <c:pt idx="3511">
                  <c:v>4</c:v>
                </c:pt>
                <c:pt idx="3512">
                  <c:v>4</c:v>
                </c:pt>
                <c:pt idx="3513">
                  <c:v>4</c:v>
                </c:pt>
                <c:pt idx="3514">
                  <c:v>4</c:v>
                </c:pt>
                <c:pt idx="3515">
                  <c:v>3</c:v>
                </c:pt>
                <c:pt idx="3516">
                  <c:v>2</c:v>
                </c:pt>
                <c:pt idx="3517">
                  <c:v>1</c:v>
                </c:pt>
                <c:pt idx="3518">
                  <c:v>1</c:v>
                </c:pt>
                <c:pt idx="3519">
                  <c:v>1</c:v>
                </c:pt>
                <c:pt idx="3520">
                  <c:v>1</c:v>
                </c:pt>
                <c:pt idx="3521">
                  <c:v>1</c:v>
                </c:pt>
                <c:pt idx="3522">
                  <c:v>1</c:v>
                </c:pt>
                <c:pt idx="3523">
                  <c:v>2</c:v>
                </c:pt>
                <c:pt idx="3524">
                  <c:v>2</c:v>
                </c:pt>
                <c:pt idx="3525">
                  <c:v>2</c:v>
                </c:pt>
                <c:pt idx="3526">
                  <c:v>2</c:v>
                </c:pt>
                <c:pt idx="3527">
                  <c:v>2</c:v>
                </c:pt>
                <c:pt idx="3528">
                  <c:v>2</c:v>
                </c:pt>
                <c:pt idx="3529">
                  <c:v>1</c:v>
                </c:pt>
                <c:pt idx="3530">
                  <c:v>1</c:v>
                </c:pt>
                <c:pt idx="3531">
                  <c:v>1</c:v>
                </c:pt>
                <c:pt idx="3532">
                  <c:v>1</c:v>
                </c:pt>
                <c:pt idx="3533">
                  <c:v>1</c:v>
                </c:pt>
                <c:pt idx="3534">
                  <c:v>2</c:v>
                </c:pt>
                <c:pt idx="3535">
                  <c:v>1</c:v>
                </c:pt>
                <c:pt idx="3536">
                  <c:v>3</c:v>
                </c:pt>
                <c:pt idx="3537">
                  <c:v>3</c:v>
                </c:pt>
                <c:pt idx="3538">
                  <c:v>3</c:v>
                </c:pt>
                <c:pt idx="3539">
                  <c:v>3</c:v>
                </c:pt>
                <c:pt idx="3540">
                  <c:v>3</c:v>
                </c:pt>
                <c:pt idx="3541">
                  <c:v>3</c:v>
                </c:pt>
                <c:pt idx="3542">
                  <c:v>3</c:v>
                </c:pt>
                <c:pt idx="3543">
                  <c:v>3</c:v>
                </c:pt>
                <c:pt idx="3544">
                  <c:v>3</c:v>
                </c:pt>
                <c:pt idx="3545">
                  <c:v>3</c:v>
                </c:pt>
                <c:pt idx="3546">
                  <c:v>2</c:v>
                </c:pt>
                <c:pt idx="3547">
                  <c:v>2</c:v>
                </c:pt>
                <c:pt idx="3548">
                  <c:v>1</c:v>
                </c:pt>
                <c:pt idx="3549">
                  <c:v>1</c:v>
                </c:pt>
                <c:pt idx="3550">
                  <c:v>2</c:v>
                </c:pt>
                <c:pt idx="3551">
                  <c:v>2</c:v>
                </c:pt>
                <c:pt idx="3552">
                  <c:v>2</c:v>
                </c:pt>
                <c:pt idx="3553">
                  <c:v>2</c:v>
                </c:pt>
                <c:pt idx="3554">
                  <c:v>2</c:v>
                </c:pt>
                <c:pt idx="3555">
                  <c:v>2</c:v>
                </c:pt>
                <c:pt idx="3556">
                  <c:v>2</c:v>
                </c:pt>
                <c:pt idx="3557">
                  <c:v>2</c:v>
                </c:pt>
                <c:pt idx="3558">
                  <c:v>2</c:v>
                </c:pt>
                <c:pt idx="3559">
                  <c:v>3</c:v>
                </c:pt>
                <c:pt idx="3560">
                  <c:v>3</c:v>
                </c:pt>
                <c:pt idx="3561">
                  <c:v>3</c:v>
                </c:pt>
                <c:pt idx="3562">
                  <c:v>1</c:v>
                </c:pt>
                <c:pt idx="3563">
                  <c:v>2</c:v>
                </c:pt>
                <c:pt idx="3564">
                  <c:v>2</c:v>
                </c:pt>
                <c:pt idx="3565">
                  <c:v>2</c:v>
                </c:pt>
                <c:pt idx="3566">
                  <c:v>2</c:v>
                </c:pt>
                <c:pt idx="3567">
                  <c:v>2</c:v>
                </c:pt>
                <c:pt idx="3568">
                  <c:v>2</c:v>
                </c:pt>
                <c:pt idx="3569">
                  <c:v>2</c:v>
                </c:pt>
                <c:pt idx="3570">
                  <c:v>2</c:v>
                </c:pt>
                <c:pt idx="3571">
                  <c:v>2</c:v>
                </c:pt>
                <c:pt idx="3572">
                  <c:v>2</c:v>
                </c:pt>
                <c:pt idx="3573">
                  <c:v>3</c:v>
                </c:pt>
                <c:pt idx="3574">
                  <c:v>4</c:v>
                </c:pt>
                <c:pt idx="3575">
                  <c:v>3</c:v>
                </c:pt>
                <c:pt idx="3576">
                  <c:v>4</c:v>
                </c:pt>
                <c:pt idx="3577">
                  <c:v>3</c:v>
                </c:pt>
                <c:pt idx="3578">
                  <c:v>3</c:v>
                </c:pt>
                <c:pt idx="3579">
                  <c:v>3</c:v>
                </c:pt>
                <c:pt idx="3580">
                  <c:v>3</c:v>
                </c:pt>
                <c:pt idx="3581">
                  <c:v>3</c:v>
                </c:pt>
                <c:pt idx="3582">
                  <c:v>3</c:v>
                </c:pt>
                <c:pt idx="3583">
                  <c:v>3</c:v>
                </c:pt>
                <c:pt idx="3584">
                  <c:v>3</c:v>
                </c:pt>
                <c:pt idx="3585">
                  <c:v>2</c:v>
                </c:pt>
                <c:pt idx="3586">
                  <c:v>1</c:v>
                </c:pt>
                <c:pt idx="3587">
                  <c:v>1</c:v>
                </c:pt>
                <c:pt idx="3588">
                  <c:v>1</c:v>
                </c:pt>
                <c:pt idx="3589">
                  <c:v>1</c:v>
                </c:pt>
                <c:pt idx="3590">
                  <c:v>1</c:v>
                </c:pt>
                <c:pt idx="3591">
                  <c:v>1</c:v>
                </c:pt>
                <c:pt idx="3592">
                  <c:v>1</c:v>
                </c:pt>
                <c:pt idx="3593">
                  <c:v>1</c:v>
                </c:pt>
                <c:pt idx="3594">
                  <c:v>1</c:v>
                </c:pt>
                <c:pt idx="3595">
                  <c:v>1</c:v>
                </c:pt>
                <c:pt idx="3596">
                  <c:v>1</c:v>
                </c:pt>
                <c:pt idx="3597">
                  <c:v>1</c:v>
                </c:pt>
                <c:pt idx="3598">
                  <c:v>1</c:v>
                </c:pt>
                <c:pt idx="3599">
                  <c:v>2</c:v>
                </c:pt>
                <c:pt idx="3600">
                  <c:v>1</c:v>
                </c:pt>
                <c:pt idx="3601">
                  <c:v>2</c:v>
                </c:pt>
                <c:pt idx="3602">
                  <c:v>2</c:v>
                </c:pt>
                <c:pt idx="3603">
                  <c:v>2</c:v>
                </c:pt>
                <c:pt idx="3604">
                  <c:v>2</c:v>
                </c:pt>
                <c:pt idx="3605">
                  <c:v>2</c:v>
                </c:pt>
                <c:pt idx="3606">
                  <c:v>2</c:v>
                </c:pt>
                <c:pt idx="3607">
                  <c:v>2</c:v>
                </c:pt>
                <c:pt idx="3608">
                  <c:v>2</c:v>
                </c:pt>
                <c:pt idx="3609">
                  <c:v>2</c:v>
                </c:pt>
                <c:pt idx="3610">
                  <c:v>2</c:v>
                </c:pt>
                <c:pt idx="3611">
                  <c:v>1</c:v>
                </c:pt>
                <c:pt idx="3612">
                  <c:v>1</c:v>
                </c:pt>
                <c:pt idx="3613">
                  <c:v>2</c:v>
                </c:pt>
                <c:pt idx="3614">
                  <c:v>2</c:v>
                </c:pt>
                <c:pt idx="3615">
                  <c:v>2</c:v>
                </c:pt>
                <c:pt idx="3616">
                  <c:v>3</c:v>
                </c:pt>
                <c:pt idx="3617">
                  <c:v>3</c:v>
                </c:pt>
                <c:pt idx="3618">
                  <c:v>4</c:v>
                </c:pt>
                <c:pt idx="3619">
                  <c:v>4</c:v>
                </c:pt>
                <c:pt idx="3620">
                  <c:v>4</c:v>
                </c:pt>
                <c:pt idx="3621">
                  <c:v>4</c:v>
                </c:pt>
                <c:pt idx="3622">
                  <c:v>4</c:v>
                </c:pt>
                <c:pt idx="3623">
                  <c:v>4</c:v>
                </c:pt>
                <c:pt idx="3624">
                  <c:v>4</c:v>
                </c:pt>
                <c:pt idx="3625">
                  <c:v>2</c:v>
                </c:pt>
                <c:pt idx="3626">
                  <c:v>2</c:v>
                </c:pt>
                <c:pt idx="3627">
                  <c:v>2</c:v>
                </c:pt>
                <c:pt idx="3628">
                  <c:v>2</c:v>
                </c:pt>
                <c:pt idx="3629">
                  <c:v>2</c:v>
                </c:pt>
                <c:pt idx="3630">
                  <c:v>1</c:v>
                </c:pt>
                <c:pt idx="3631">
                  <c:v>2</c:v>
                </c:pt>
                <c:pt idx="3632">
                  <c:v>2</c:v>
                </c:pt>
                <c:pt idx="3633">
                  <c:v>2</c:v>
                </c:pt>
                <c:pt idx="3634">
                  <c:v>4</c:v>
                </c:pt>
                <c:pt idx="3635">
                  <c:v>4</c:v>
                </c:pt>
                <c:pt idx="3636">
                  <c:v>4</c:v>
                </c:pt>
                <c:pt idx="3637">
                  <c:v>5</c:v>
                </c:pt>
                <c:pt idx="3638">
                  <c:v>5</c:v>
                </c:pt>
                <c:pt idx="3639">
                  <c:v>6</c:v>
                </c:pt>
                <c:pt idx="3640">
                  <c:v>5</c:v>
                </c:pt>
                <c:pt idx="3641">
                  <c:v>5</c:v>
                </c:pt>
                <c:pt idx="3642">
                  <c:v>6</c:v>
                </c:pt>
                <c:pt idx="3643">
                  <c:v>6</c:v>
                </c:pt>
                <c:pt idx="3644">
                  <c:v>6</c:v>
                </c:pt>
                <c:pt idx="3645">
                  <c:v>6</c:v>
                </c:pt>
                <c:pt idx="3646">
                  <c:v>4</c:v>
                </c:pt>
                <c:pt idx="3647">
                  <c:v>4</c:v>
                </c:pt>
                <c:pt idx="3648">
                  <c:v>4</c:v>
                </c:pt>
                <c:pt idx="3649">
                  <c:v>4</c:v>
                </c:pt>
                <c:pt idx="3650">
                  <c:v>4</c:v>
                </c:pt>
                <c:pt idx="3651">
                  <c:v>3</c:v>
                </c:pt>
                <c:pt idx="3652">
                  <c:v>3</c:v>
                </c:pt>
                <c:pt idx="3653">
                  <c:v>3</c:v>
                </c:pt>
                <c:pt idx="3654">
                  <c:v>2</c:v>
                </c:pt>
                <c:pt idx="3655">
                  <c:v>2</c:v>
                </c:pt>
                <c:pt idx="3656">
                  <c:v>2</c:v>
                </c:pt>
                <c:pt idx="3657">
                  <c:v>2</c:v>
                </c:pt>
                <c:pt idx="3658">
                  <c:v>2</c:v>
                </c:pt>
                <c:pt idx="3659">
                  <c:v>2</c:v>
                </c:pt>
                <c:pt idx="3660">
                  <c:v>2</c:v>
                </c:pt>
                <c:pt idx="3661">
                  <c:v>1</c:v>
                </c:pt>
                <c:pt idx="3662">
                  <c:v>1</c:v>
                </c:pt>
                <c:pt idx="3663">
                  <c:v>1</c:v>
                </c:pt>
                <c:pt idx="3664">
                  <c:v>3</c:v>
                </c:pt>
                <c:pt idx="3665">
                  <c:v>3</c:v>
                </c:pt>
                <c:pt idx="3666">
                  <c:v>3</c:v>
                </c:pt>
                <c:pt idx="3667">
                  <c:v>2</c:v>
                </c:pt>
                <c:pt idx="3668">
                  <c:v>2</c:v>
                </c:pt>
                <c:pt idx="3669">
                  <c:v>2</c:v>
                </c:pt>
                <c:pt idx="3670">
                  <c:v>2</c:v>
                </c:pt>
                <c:pt idx="3671">
                  <c:v>2</c:v>
                </c:pt>
                <c:pt idx="3672">
                  <c:v>2</c:v>
                </c:pt>
                <c:pt idx="3673">
                  <c:v>2</c:v>
                </c:pt>
                <c:pt idx="3674">
                  <c:v>2</c:v>
                </c:pt>
                <c:pt idx="3675">
                  <c:v>2</c:v>
                </c:pt>
                <c:pt idx="3676">
                  <c:v>1</c:v>
                </c:pt>
                <c:pt idx="3677">
                  <c:v>1</c:v>
                </c:pt>
                <c:pt idx="3678">
                  <c:v>1</c:v>
                </c:pt>
                <c:pt idx="3679">
                  <c:v>1</c:v>
                </c:pt>
                <c:pt idx="3680">
                  <c:v>2</c:v>
                </c:pt>
                <c:pt idx="3681">
                  <c:v>2</c:v>
                </c:pt>
                <c:pt idx="3682">
                  <c:v>2</c:v>
                </c:pt>
                <c:pt idx="3683">
                  <c:v>2</c:v>
                </c:pt>
                <c:pt idx="3684">
                  <c:v>2</c:v>
                </c:pt>
                <c:pt idx="3685">
                  <c:v>3</c:v>
                </c:pt>
                <c:pt idx="3686">
                  <c:v>4</c:v>
                </c:pt>
                <c:pt idx="3687">
                  <c:v>4</c:v>
                </c:pt>
                <c:pt idx="3688">
                  <c:v>3</c:v>
                </c:pt>
                <c:pt idx="3689">
                  <c:v>3</c:v>
                </c:pt>
                <c:pt idx="3690">
                  <c:v>3</c:v>
                </c:pt>
                <c:pt idx="3691">
                  <c:v>3</c:v>
                </c:pt>
                <c:pt idx="3692">
                  <c:v>2</c:v>
                </c:pt>
                <c:pt idx="3693">
                  <c:v>2</c:v>
                </c:pt>
                <c:pt idx="3694">
                  <c:v>2</c:v>
                </c:pt>
                <c:pt idx="3695">
                  <c:v>2</c:v>
                </c:pt>
                <c:pt idx="3696">
                  <c:v>3</c:v>
                </c:pt>
                <c:pt idx="3697">
                  <c:v>3</c:v>
                </c:pt>
                <c:pt idx="3698">
                  <c:v>2</c:v>
                </c:pt>
                <c:pt idx="3699">
                  <c:v>2</c:v>
                </c:pt>
                <c:pt idx="3700">
                  <c:v>2</c:v>
                </c:pt>
                <c:pt idx="3701">
                  <c:v>2</c:v>
                </c:pt>
                <c:pt idx="3702">
                  <c:v>2</c:v>
                </c:pt>
                <c:pt idx="3703">
                  <c:v>2</c:v>
                </c:pt>
                <c:pt idx="3704">
                  <c:v>2</c:v>
                </c:pt>
                <c:pt idx="3705">
                  <c:v>2</c:v>
                </c:pt>
                <c:pt idx="3706">
                  <c:v>2</c:v>
                </c:pt>
                <c:pt idx="3707">
                  <c:v>2</c:v>
                </c:pt>
                <c:pt idx="3708">
                  <c:v>1</c:v>
                </c:pt>
                <c:pt idx="3709">
                  <c:v>2</c:v>
                </c:pt>
                <c:pt idx="3710">
                  <c:v>2</c:v>
                </c:pt>
                <c:pt idx="3711">
                  <c:v>2</c:v>
                </c:pt>
                <c:pt idx="3712">
                  <c:v>2</c:v>
                </c:pt>
                <c:pt idx="3713">
                  <c:v>2</c:v>
                </c:pt>
                <c:pt idx="3714">
                  <c:v>2</c:v>
                </c:pt>
                <c:pt idx="3715">
                  <c:v>3</c:v>
                </c:pt>
                <c:pt idx="3716">
                  <c:v>3</c:v>
                </c:pt>
                <c:pt idx="3717">
                  <c:v>3</c:v>
                </c:pt>
                <c:pt idx="3718">
                  <c:v>3</c:v>
                </c:pt>
                <c:pt idx="3719">
                  <c:v>3</c:v>
                </c:pt>
                <c:pt idx="3720">
                  <c:v>3</c:v>
                </c:pt>
                <c:pt idx="3721">
                  <c:v>1</c:v>
                </c:pt>
                <c:pt idx="3722">
                  <c:v>1</c:v>
                </c:pt>
                <c:pt idx="3723">
                  <c:v>1</c:v>
                </c:pt>
                <c:pt idx="3724">
                  <c:v>1</c:v>
                </c:pt>
                <c:pt idx="3725">
                  <c:v>1</c:v>
                </c:pt>
                <c:pt idx="3726">
                  <c:v>2</c:v>
                </c:pt>
                <c:pt idx="3727">
                  <c:v>2</c:v>
                </c:pt>
                <c:pt idx="3728">
                  <c:v>3</c:v>
                </c:pt>
                <c:pt idx="3729">
                  <c:v>3</c:v>
                </c:pt>
                <c:pt idx="3730">
                  <c:v>3</c:v>
                </c:pt>
                <c:pt idx="3731">
                  <c:v>4</c:v>
                </c:pt>
                <c:pt idx="3732">
                  <c:v>4</c:v>
                </c:pt>
                <c:pt idx="3733">
                  <c:v>4</c:v>
                </c:pt>
                <c:pt idx="3734">
                  <c:v>4</c:v>
                </c:pt>
                <c:pt idx="3735">
                  <c:v>3</c:v>
                </c:pt>
                <c:pt idx="3736">
                  <c:v>3</c:v>
                </c:pt>
                <c:pt idx="3737">
                  <c:v>3</c:v>
                </c:pt>
                <c:pt idx="3738">
                  <c:v>2</c:v>
                </c:pt>
                <c:pt idx="3739">
                  <c:v>2</c:v>
                </c:pt>
                <c:pt idx="3740">
                  <c:v>1</c:v>
                </c:pt>
                <c:pt idx="3741">
                  <c:v>1</c:v>
                </c:pt>
                <c:pt idx="3742">
                  <c:v>1</c:v>
                </c:pt>
                <c:pt idx="3743">
                  <c:v>1</c:v>
                </c:pt>
                <c:pt idx="3744">
                  <c:v>1</c:v>
                </c:pt>
                <c:pt idx="3745">
                  <c:v>1</c:v>
                </c:pt>
                <c:pt idx="3746">
                  <c:v>1</c:v>
                </c:pt>
                <c:pt idx="3747">
                  <c:v>2</c:v>
                </c:pt>
                <c:pt idx="3748">
                  <c:v>2</c:v>
                </c:pt>
                <c:pt idx="3749">
                  <c:v>3</c:v>
                </c:pt>
                <c:pt idx="3750">
                  <c:v>3</c:v>
                </c:pt>
                <c:pt idx="3751">
                  <c:v>3</c:v>
                </c:pt>
                <c:pt idx="3752">
                  <c:v>3</c:v>
                </c:pt>
                <c:pt idx="3753">
                  <c:v>3</c:v>
                </c:pt>
                <c:pt idx="3754">
                  <c:v>3</c:v>
                </c:pt>
                <c:pt idx="3755">
                  <c:v>2</c:v>
                </c:pt>
                <c:pt idx="3756">
                  <c:v>2</c:v>
                </c:pt>
                <c:pt idx="3757">
                  <c:v>3</c:v>
                </c:pt>
                <c:pt idx="3758">
                  <c:v>4</c:v>
                </c:pt>
                <c:pt idx="3759">
                  <c:v>3</c:v>
                </c:pt>
                <c:pt idx="3760">
                  <c:v>3</c:v>
                </c:pt>
                <c:pt idx="3761">
                  <c:v>3</c:v>
                </c:pt>
                <c:pt idx="3762">
                  <c:v>3</c:v>
                </c:pt>
                <c:pt idx="3763">
                  <c:v>4</c:v>
                </c:pt>
                <c:pt idx="3764">
                  <c:v>4</c:v>
                </c:pt>
                <c:pt idx="3765">
                  <c:v>4</c:v>
                </c:pt>
                <c:pt idx="3766">
                  <c:v>4</c:v>
                </c:pt>
                <c:pt idx="3767">
                  <c:v>4</c:v>
                </c:pt>
                <c:pt idx="3768">
                  <c:v>4</c:v>
                </c:pt>
                <c:pt idx="3769">
                  <c:v>3</c:v>
                </c:pt>
                <c:pt idx="3770">
                  <c:v>3</c:v>
                </c:pt>
                <c:pt idx="3771">
                  <c:v>3</c:v>
                </c:pt>
                <c:pt idx="3772">
                  <c:v>3</c:v>
                </c:pt>
                <c:pt idx="3773">
                  <c:v>3</c:v>
                </c:pt>
                <c:pt idx="3774">
                  <c:v>3</c:v>
                </c:pt>
                <c:pt idx="3775">
                  <c:v>2</c:v>
                </c:pt>
                <c:pt idx="3776">
                  <c:v>2</c:v>
                </c:pt>
                <c:pt idx="3777">
                  <c:v>2</c:v>
                </c:pt>
                <c:pt idx="3778">
                  <c:v>2</c:v>
                </c:pt>
                <c:pt idx="3779">
                  <c:v>3</c:v>
                </c:pt>
                <c:pt idx="3780">
                  <c:v>3</c:v>
                </c:pt>
                <c:pt idx="3781">
                  <c:v>3</c:v>
                </c:pt>
                <c:pt idx="3782">
                  <c:v>3</c:v>
                </c:pt>
                <c:pt idx="3783">
                  <c:v>4</c:v>
                </c:pt>
                <c:pt idx="3784">
                  <c:v>4</c:v>
                </c:pt>
                <c:pt idx="3785">
                  <c:v>3</c:v>
                </c:pt>
                <c:pt idx="3786">
                  <c:v>2</c:v>
                </c:pt>
                <c:pt idx="3787">
                  <c:v>2</c:v>
                </c:pt>
                <c:pt idx="3788">
                  <c:v>2</c:v>
                </c:pt>
                <c:pt idx="3789">
                  <c:v>2</c:v>
                </c:pt>
                <c:pt idx="3790">
                  <c:v>2</c:v>
                </c:pt>
                <c:pt idx="3791">
                  <c:v>1</c:v>
                </c:pt>
                <c:pt idx="3792">
                  <c:v>1</c:v>
                </c:pt>
                <c:pt idx="3793">
                  <c:v>1</c:v>
                </c:pt>
                <c:pt idx="3794">
                  <c:v>1</c:v>
                </c:pt>
                <c:pt idx="3795">
                  <c:v>1</c:v>
                </c:pt>
                <c:pt idx="3796">
                  <c:v>1</c:v>
                </c:pt>
                <c:pt idx="3797">
                  <c:v>1</c:v>
                </c:pt>
                <c:pt idx="3798">
                  <c:v>1</c:v>
                </c:pt>
                <c:pt idx="3799">
                  <c:v>1</c:v>
                </c:pt>
                <c:pt idx="3800">
                  <c:v>1</c:v>
                </c:pt>
                <c:pt idx="3801">
                  <c:v>2</c:v>
                </c:pt>
                <c:pt idx="3802">
                  <c:v>2</c:v>
                </c:pt>
                <c:pt idx="3803">
                  <c:v>2</c:v>
                </c:pt>
                <c:pt idx="3804">
                  <c:v>2</c:v>
                </c:pt>
                <c:pt idx="3805">
                  <c:v>2</c:v>
                </c:pt>
                <c:pt idx="3806">
                  <c:v>3</c:v>
                </c:pt>
                <c:pt idx="3807">
                  <c:v>2</c:v>
                </c:pt>
                <c:pt idx="3808">
                  <c:v>2</c:v>
                </c:pt>
                <c:pt idx="3809">
                  <c:v>3</c:v>
                </c:pt>
                <c:pt idx="3810">
                  <c:v>4</c:v>
                </c:pt>
                <c:pt idx="3811">
                  <c:v>4</c:v>
                </c:pt>
                <c:pt idx="3812">
                  <c:v>4</c:v>
                </c:pt>
                <c:pt idx="3813">
                  <c:v>5</c:v>
                </c:pt>
                <c:pt idx="3814">
                  <c:v>5</c:v>
                </c:pt>
                <c:pt idx="3815">
                  <c:v>5</c:v>
                </c:pt>
                <c:pt idx="3816">
                  <c:v>5</c:v>
                </c:pt>
                <c:pt idx="3817">
                  <c:v>5</c:v>
                </c:pt>
                <c:pt idx="3818">
                  <c:v>5</c:v>
                </c:pt>
                <c:pt idx="3819">
                  <c:v>5</c:v>
                </c:pt>
                <c:pt idx="3820">
                  <c:v>5</c:v>
                </c:pt>
                <c:pt idx="3821">
                  <c:v>3</c:v>
                </c:pt>
                <c:pt idx="3822">
                  <c:v>2</c:v>
                </c:pt>
                <c:pt idx="3823">
                  <c:v>3</c:v>
                </c:pt>
                <c:pt idx="3824">
                  <c:v>3</c:v>
                </c:pt>
                <c:pt idx="3825">
                  <c:v>4</c:v>
                </c:pt>
                <c:pt idx="3826">
                  <c:v>4</c:v>
                </c:pt>
                <c:pt idx="3827">
                  <c:v>4</c:v>
                </c:pt>
                <c:pt idx="3828">
                  <c:v>4</c:v>
                </c:pt>
                <c:pt idx="3829">
                  <c:v>5</c:v>
                </c:pt>
                <c:pt idx="3830">
                  <c:v>4</c:v>
                </c:pt>
                <c:pt idx="3831">
                  <c:v>4</c:v>
                </c:pt>
                <c:pt idx="3832">
                  <c:v>4</c:v>
                </c:pt>
                <c:pt idx="3833">
                  <c:v>4</c:v>
                </c:pt>
                <c:pt idx="3834">
                  <c:v>4</c:v>
                </c:pt>
                <c:pt idx="3835">
                  <c:v>3</c:v>
                </c:pt>
                <c:pt idx="3836">
                  <c:v>3</c:v>
                </c:pt>
                <c:pt idx="3837">
                  <c:v>1</c:v>
                </c:pt>
                <c:pt idx="3838">
                  <c:v>2</c:v>
                </c:pt>
                <c:pt idx="3839">
                  <c:v>2</c:v>
                </c:pt>
                <c:pt idx="3840">
                  <c:v>3</c:v>
                </c:pt>
                <c:pt idx="3841">
                  <c:v>3</c:v>
                </c:pt>
                <c:pt idx="3842">
                  <c:v>4</c:v>
                </c:pt>
                <c:pt idx="3843">
                  <c:v>4</c:v>
                </c:pt>
                <c:pt idx="3844">
                  <c:v>4</c:v>
                </c:pt>
                <c:pt idx="3845">
                  <c:v>4</c:v>
                </c:pt>
                <c:pt idx="3846">
                  <c:v>4</c:v>
                </c:pt>
                <c:pt idx="3847">
                  <c:v>3</c:v>
                </c:pt>
                <c:pt idx="3848">
                  <c:v>4</c:v>
                </c:pt>
                <c:pt idx="3849">
                  <c:v>4</c:v>
                </c:pt>
                <c:pt idx="3850">
                  <c:v>3</c:v>
                </c:pt>
                <c:pt idx="3851">
                  <c:v>3</c:v>
                </c:pt>
                <c:pt idx="3852">
                  <c:v>3</c:v>
                </c:pt>
                <c:pt idx="3853">
                  <c:v>3</c:v>
                </c:pt>
                <c:pt idx="3854">
                  <c:v>2</c:v>
                </c:pt>
                <c:pt idx="3855">
                  <c:v>2</c:v>
                </c:pt>
                <c:pt idx="3856">
                  <c:v>2</c:v>
                </c:pt>
                <c:pt idx="3857">
                  <c:v>2</c:v>
                </c:pt>
                <c:pt idx="3858">
                  <c:v>2</c:v>
                </c:pt>
                <c:pt idx="3859">
                  <c:v>2</c:v>
                </c:pt>
                <c:pt idx="3860">
                  <c:v>2</c:v>
                </c:pt>
                <c:pt idx="3861">
                  <c:v>1</c:v>
                </c:pt>
                <c:pt idx="3862">
                  <c:v>2</c:v>
                </c:pt>
                <c:pt idx="3863">
                  <c:v>2</c:v>
                </c:pt>
                <c:pt idx="3864">
                  <c:v>2</c:v>
                </c:pt>
                <c:pt idx="3865">
                  <c:v>2</c:v>
                </c:pt>
                <c:pt idx="3866">
                  <c:v>2</c:v>
                </c:pt>
                <c:pt idx="3867">
                  <c:v>2</c:v>
                </c:pt>
                <c:pt idx="3868">
                  <c:v>2</c:v>
                </c:pt>
                <c:pt idx="3869">
                  <c:v>2</c:v>
                </c:pt>
                <c:pt idx="3870">
                  <c:v>2</c:v>
                </c:pt>
                <c:pt idx="3871">
                  <c:v>2</c:v>
                </c:pt>
                <c:pt idx="3872">
                  <c:v>1</c:v>
                </c:pt>
                <c:pt idx="3873">
                  <c:v>1</c:v>
                </c:pt>
                <c:pt idx="3874">
                  <c:v>1</c:v>
                </c:pt>
                <c:pt idx="3875">
                  <c:v>1</c:v>
                </c:pt>
                <c:pt idx="3876">
                  <c:v>1</c:v>
                </c:pt>
                <c:pt idx="3877">
                  <c:v>1</c:v>
                </c:pt>
                <c:pt idx="3878">
                  <c:v>1</c:v>
                </c:pt>
                <c:pt idx="3879">
                  <c:v>1</c:v>
                </c:pt>
                <c:pt idx="3880">
                  <c:v>1</c:v>
                </c:pt>
                <c:pt idx="3881">
                  <c:v>1</c:v>
                </c:pt>
                <c:pt idx="3882">
                  <c:v>1</c:v>
                </c:pt>
                <c:pt idx="3883">
                  <c:v>1</c:v>
                </c:pt>
                <c:pt idx="3884">
                  <c:v>1</c:v>
                </c:pt>
                <c:pt idx="3885">
                  <c:v>1</c:v>
                </c:pt>
                <c:pt idx="3886">
                  <c:v>1</c:v>
                </c:pt>
                <c:pt idx="3887">
                  <c:v>1</c:v>
                </c:pt>
                <c:pt idx="3888">
                  <c:v>1</c:v>
                </c:pt>
                <c:pt idx="3889">
                  <c:v>1</c:v>
                </c:pt>
                <c:pt idx="3890">
                  <c:v>2</c:v>
                </c:pt>
                <c:pt idx="3891">
                  <c:v>2</c:v>
                </c:pt>
                <c:pt idx="3892">
                  <c:v>2</c:v>
                </c:pt>
                <c:pt idx="3893">
                  <c:v>3</c:v>
                </c:pt>
                <c:pt idx="3894">
                  <c:v>3</c:v>
                </c:pt>
                <c:pt idx="3895">
                  <c:v>3</c:v>
                </c:pt>
                <c:pt idx="3896">
                  <c:v>3</c:v>
                </c:pt>
                <c:pt idx="3897">
                  <c:v>4</c:v>
                </c:pt>
                <c:pt idx="3898">
                  <c:v>3</c:v>
                </c:pt>
                <c:pt idx="3899">
                  <c:v>5</c:v>
                </c:pt>
                <c:pt idx="3900">
                  <c:v>5</c:v>
                </c:pt>
                <c:pt idx="3901">
                  <c:v>6</c:v>
                </c:pt>
                <c:pt idx="3902">
                  <c:v>6</c:v>
                </c:pt>
                <c:pt idx="3903">
                  <c:v>6</c:v>
                </c:pt>
                <c:pt idx="3904">
                  <c:v>6</c:v>
                </c:pt>
                <c:pt idx="3905">
                  <c:v>5</c:v>
                </c:pt>
                <c:pt idx="3906">
                  <c:v>5</c:v>
                </c:pt>
                <c:pt idx="3907">
                  <c:v>5</c:v>
                </c:pt>
                <c:pt idx="3908">
                  <c:v>5</c:v>
                </c:pt>
                <c:pt idx="3909">
                  <c:v>4</c:v>
                </c:pt>
                <c:pt idx="3910">
                  <c:v>3</c:v>
                </c:pt>
                <c:pt idx="3911">
                  <c:v>1</c:v>
                </c:pt>
                <c:pt idx="3912">
                  <c:v>1</c:v>
                </c:pt>
                <c:pt idx="3913">
                  <c:v>1</c:v>
                </c:pt>
                <c:pt idx="3914">
                  <c:v>1</c:v>
                </c:pt>
                <c:pt idx="3915">
                  <c:v>2</c:v>
                </c:pt>
                <c:pt idx="3916">
                  <c:v>2</c:v>
                </c:pt>
                <c:pt idx="3917">
                  <c:v>2</c:v>
                </c:pt>
                <c:pt idx="3918">
                  <c:v>2</c:v>
                </c:pt>
                <c:pt idx="3919">
                  <c:v>2</c:v>
                </c:pt>
                <c:pt idx="3920">
                  <c:v>2</c:v>
                </c:pt>
                <c:pt idx="3921">
                  <c:v>2</c:v>
                </c:pt>
                <c:pt idx="3922">
                  <c:v>2</c:v>
                </c:pt>
                <c:pt idx="3923">
                  <c:v>2</c:v>
                </c:pt>
                <c:pt idx="3924">
                  <c:v>2</c:v>
                </c:pt>
                <c:pt idx="3925">
                  <c:v>2</c:v>
                </c:pt>
                <c:pt idx="3926">
                  <c:v>2</c:v>
                </c:pt>
                <c:pt idx="3927">
                  <c:v>2</c:v>
                </c:pt>
                <c:pt idx="3928">
                  <c:v>2</c:v>
                </c:pt>
                <c:pt idx="3929">
                  <c:v>3</c:v>
                </c:pt>
                <c:pt idx="3930">
                  <c:v>3</c:v>
                </c:pt>
                <c:pt idx="3931">
                  <c:v>3</c:v>
                </c:pt>
                <c:pt idx="3932">
                  <c:v>3</c:v>
                </c:pt>
                <c:pt idx="3933">
                  <c:v>3</c:v>
                </c:pt>
                <c:pt idx="3934">
                  <c:v>3</c:v>
                </c:pt>
                <c:pt idx="3935">
                  <c:v>3</c:v>
                </c:pt>
                <c:pt idx="3936">
                  <c:v>3</c:v>
                </c:pt>
                <c:pt idx="3937">
                  <c:v>2</c:v>
                </c:pt>
                <c:pt idx="3938">
                  <c:v>2</c:v>
                </c:pt>
                <c:pt idx="3939">
                  <c:v>2</c:v>
                </c:pt>
                <c:pt idx="3940">
                  <c:v>2</c:v>
                </c:pt>
                <c:pt idx="3941">
                  <c:v>1</c:v>
                </c:pt>
                <c:pt idx="3942">
                  <c:v>1</c:v>
                </c:pt>
                <c:pt idx="3943">
                  <c:v>1</c:v>
                </c:pt>
                <c:pt idx="3944">
                  <c:v>1</c:v>
                </c:pt>
                <c:pt idx="3945">
                  <c:v>1</c:v>
                </c:pt>
                <c:pt idx="3946">
                  <c:v>1</c:v>
                </c:pt>
                <c:pt idx="3947">
                  <c:v>1</c:v>
                </c:pt>
                <c:pt idx="3948">
                  <c:v>1</c:v>
                </c:pt>
                <c:pt idx="3949">
                  <c:v>2</c:v>
                </c:pt>
                <c:pt idx="3950">
                  <c:v>2</c:v>
                </c:pt>
                <c:pt idx="3951">
                  <c:v>1</c:v>
                </c:pt>
                <c:pt idx="3952">
                  <c:v>1</c:v>
                </c:pt>
                <c:pt idx="3953">
                  <c:v>1</c:v>
                </c:pt>
                <c:pt idx="3954">
                  <c:v>1</c:v>
                </c:pt>
                <c:pt idx="3955">
                  <c:v>1</c:v>
                </c:pt>
                <c:pt idx="3956">
                  <c:v>2</c:v>
                </c:pt>
                <c:pt idx="3957">
                  <c:v>2</c:v>
                </c:pt>
                <c:pt idx="3958">
                  <c:v>2</c:v>
                </c:pt>
                <c:pt idx="3959">
                  <c:v>2</c:v>
                </c:pt>
                <c:pt idx="3960">
                  <c:v>2</c:v>
                </c:pt>
                <c:pt idx="3961">
                  <c:v>2</c:v>
                </c:pt>
                <c:pt idx="3962">
                  <c:v>2</c:v>
                </c:pt>
                <c:pt idx="3963">
                  <c:v>2</c:v>
                </c:pt>
                <c:pt idx="3964">
                  <c:v>2</c:v>
                </c:pt>
                <c:pt idx="3965">
                  <c:v>2</c:v>
                </c:pt>
                <c:pt idx="3966">
                  <c:v>2</c:v>
                </c:pt>
                <c:pt idx="3967">
                  <c:v>2</c:v>
                </c:pt>
                <c:pt idx="3968">
                  <c:v>1</c:v>
                </c:pt>
                <c:pt idx="3969">
                  <c:v>1</c:v>
                </c:pt>
                <c:pt idx="3970">
                  <c:v>1</c:v>
                </c:pt>
                <c:pt idx="3971">
                  <c:v>1</c:v>
                </c:pt>
                <c:pt idx="3972">
                  <c:v>1</c:v>
                </c:pt>
                <c:pt idx="3973">
                  <c:v>2</c:v>
                </c:pt>
                <c:pt idx="3974">
                  <c:v>2</c:v>
                </c:pt>
                <c:pt idx="3975">
                  <c:v>2</c:v>
                </c:pt>
                <c:pt idx="3976">
                  <c:v>2</c:v>
                </c:pt>
                <c:pt idx="3977">
                  <c:v>2</c:v>
                </c:pt>
                <c:pt idx="3978">
                  <c:v>3</c:v>
                </c:pt>
                <c:pt idx="3979">
                  <c:v>4</c:v>
                </c:pt>
                <c:pt idx="3980">
                  <c:v>4</c:v>
                </c:pt>
                <c:pt idx="3981">
                  <c:v>4</c:v>
                </c:pt>
                <c:pt idx="3982">
                  <c:v>4</c:v>
                </c:pt>
                <c:pt idx="3983">
                  <c:v>4</c:v>
                </c:pt>
                <c:pt idx="3984">
                  <c:v>4</c:v>
                </c:pt>
                <c:pt idx="3985">
                  <c:v>2</c:v>
                </c:pt>
                <c:pt idx="3986">
                  <c:v>2</c:v>
                </c:pt>
                <c:pt idx="3987">
                  <c:v>2</c:v>
                </c:pt>
                <c:pt idx="3988">
                  <c:v>3</c:v>
                </c:pt>
                <c:pt idx="3989">
                  <c:v>4</c:v>
                </c:pt>
                <c:pt idx="3990">
                  <c:v>3</c:v>
                </c:pt>
                <c:pt idx="3991">
                  <c:v>2</c:v>
                </c:pt>
                <c:pt idx="3992">
                  <c:v>3</c:v>
                </c:pt>
                <c:pt idx="3993">
                  <c:v>3</c:v>
                </c:pt>
                <c:pt idx="3994">
                  <c:v>3</c:v>
                </c:pt>
                <c:pt idx="3995">
                  <c:v>3</c:v>
                </c:pt>
                <c:pt idx="3996">
                  <c:v>3</c:v>
                </c:pt>
                <c:pt idx="3997">
                  <c:v>3</c:v>
                </c:pt>
                <c:pt idx="3998">
                  <c:v>6</c:v>
                </c:pt>
                <c:pt idx="3999">
                  <c:v>6</c:v>
                </c:pt>
                <c:pt idx="4000">
                  <c:v>6</c:v>
                </c:pt>
                <c:pt idx="4001">
                  <c:v>6</c:v>
                </c:pt>
                <c:pt idx="4002">
                  <c:v>7</c:v>
                </c:pt>
                <c:pt idx="4003">
                  <c:v>7</c:v>
                </c:pt>
                <c:pt idx="4004">
                  <c:v>6</c:v>
                </c:pt>
                <c:pt idx="4005">
                  <c:v>7</c:v>
                </c:pt>
                <c:pt idx="4006">
                  <c:v>7</c:v>
                </c:pt>
                <c:pt idx="4007">
                  <c:v>8</c:v>
                </c:pt>
                <c:pt idx="4008">
                  <c:v>8</c:v>
                </c:pt>
                <c:pt idx="4009">
                  <c:v>8</c:v>
                </c:pt>
                <c:pt idx="4010">
                  <c:v>5</c:v>
                </c:pt>
                <c:pt idx="4011">
                  <c:v>5</c:v>
                </c:pt>
                <c:pt idx="4012">
                  <c:v>5</c:v>
                </c:pt>
                <c:pt idx="4013">
                  <c:v>5</c:v>
                </c:pt>
                <c:pt idx="4014">
                  <c:v>4</c:v>
                </c:pt>
                <c:pt idx="4015">
                  <c:v>4</c:v>
                </c:pt>
                <c:pt idx="4016">
                  <c:v>4</c:v>
                </c:pt>
                <c:pt idx="4017">
                  <c:v>3</c:v>
                </c:pt>
                <c:pt idx="4018">
                  <c:v>4</c:v>
                </c:pt>
                <c:pt idx="4019">
                  <c:v>3</c:v>
                </c:pt>
                <c:pt idx="4020">
                  <c:v>3</c:v>
                </c:pt>
                <c:pt idx="4021">
                  <c:v>2</c:v>
                </c:pt>
                <c:pt idx="4022">
                  <c:v>2</c:v>
                </c:pt>
                <c:pt idx="4023">
                  <c:v>2</c:v>
                </c:pt>
                <c:pt idx="4024">
                  <c:v>2</c:v>
                </c:pt>
                <c:pt idx="4025">
                  <c:v>1</c:v>
                </c:pt>
                <c:pt idx="4026">
                  <c:v>2</c:v>
                </c:pt>
                <c:pt idx="4027">
                  <c:v>2</c:v>
                </c:pt>
                <c:pt idx="4028">
                  <c:v>3</c:v>
                </c:pt>
                <c:pt idx="4029">
                  <c:v>3</c:v>
                </c:pt>
                <c:pt idx="4030">
                  <c:v>3</c:v>
                </c:pt>
                <c:pt idx="4031">
                  <c:v>4</c:v>
                </c:pt>
                <c:pt idx="4032">
                  <c:v>4</c:v>
                </c:pt>
                <c:pt idx="4033">
                  <c:v>4</c:v>
                </c:pt>
                <c:pt idx="4034">
                  <c:v>4</c:v>
                </c:pt>
                <c:pt idx="4035">
                  <c:v>5</c:v>
                </c:pt>
                <c:pt idx="4036">
                  <c:v>5</c:v>
                </c:pt>
                <c:pt idx="4037">
                  <c:v>5</c:v>
                </c:pt>
                <c:pt idx="4038">
                  <c:v>4</c:v>
                </c:pt>
                <c:pt idx="4039">
                  <c:v>4</c:v>
                </c:pt>
                <c:pt idx="4040">
                  <c:v>3</c:v>
                </c:pt>
                <c:pt idx="4041">
                  <c:v>4</c:v>
                </c:pt>
                <c:pt idx="4042">
                  <c:v>3</c:v>
                </c:pt>
                <c:pt idx="4043">
                  <c:v>2</c:v>
                </c:pt>
                <c:pt idx="4044">
                  <c:v>3</c:v>
                </c:pt>
                <c:pt idx="4045">
                  <c:v>4</c:v>
                </c:pt>
                <c:pt idx="4046">
                  <c:v>4</c:v>
                </c:pt>
                <c:pt idx="4047">
                  <c:v>3</c:v>
                </c:pt>
                <c:pt idx="4048">
                  <c:v>3</c:v>
                </c:pt>
                <c:pt idx="4049">
                  <c:v>3</c:v>
                </c:pt>
                <c:pt idx="4050">
                  <c:v>3</c:v>
                </c:pt>
                <c:pt idx="4051">
                  <c:v>3</c:v>
                </c:pt>
                <c:pt idx="4052">
                  <c:v>3</c:v>
                </c:pt>
                <c:pt idx="4053">
                  <c:v>2</c:v>
                </c:pt>
                <c:pt idx="4054">
                  <c:v>3</c:v>
                </c:pt>
                <c:pt idx="4055">
                  <c:v>3</c:v>
                </c:pt>
                <c:pt idx="4056">
                  <c:v>2</c:v>
                </c:pt>
                <c:pt idx="4057">
                  <c:v>1</c:v>
                </c:pt>
                <c:pt idx="4058">
                  <c:v>2</c:v>
                </c:pt>
                <c:pt idx="4059">
                  <c:v>2</c:v>
                </c:pt>
                <c:pt idx="4060">
                  <c:v>2</c:v>
                </c:pt>
                <c:pt idx="4061">
                  <c:v>3</c:v>
                </c:pt>
                <c:pt idx="4062">
                  <c:v>3</c:v>
                </c:pt>
                <c:pt idx="4063">
                  <c:v>3</c:v>
                </c:pt>
                <c:pt idx="4064">
                  <c:v>4</c:v>
                </c:pt>
                <c:pt idx="4065">
                  <c:v>4</c:v>
                </c:pt>
                <c:pt idx="4066">
                  <c:v>3</c:v>
                </c:pt>
                <c:pt idx="4067">
                  <c:v>3</c:v>
                </c:pt>
                <c:pt idx="4068">
                  <c:v>3</c:v>
                </c:pt>
                <c:pt idx="4069">
                  <c:v>4</c:v>
                </c:pt>
                <c:pt idx="4070">
                  <c:v>3</c:v>
                </c:pt>
                <c:pt idx="4071">
                  <c:v>4</c:v>
                </c:pt>
                <c:pt idx="4072">
                  <c:v>4</c:v>
                </c:pt>
                <c:pt idx="4073">
                  <c:v>4</c:v>
                </c:pt>
                <c:pt idx="4074">
                  <c:v>5</c:v>
                </c:pt>
                <c:pt idx="4075">
                  <c:v>5</c:v>
                </c:pt>
                <c:pt idx="4076">
                  <c:v>4</c:v>
                </c:pt>
                <c:pt idx="4077">
                  <c:v>5</c:v>
                </c:pt>
                <c:pt idx="4078">
                  <c:v>5</c:v>
                </c:pt>
                <c:pt idx="4079">
                  <c:v>5</c:v>
                </c:pt>
                <c:pt idx="4080">
                  <c:v>6</c:v>
                </c:pt>
                <c:pt idx="4081">
                  <c:v>6</c:v>
                </c:pt>
                <c:pt idx="4082">
                  <c:v>6</c:v>
                </c:pt>
                <c:pt idx="4083">
                  <c:v>5</c:v>
                </c:pt>
                <c:pt idx="4084">
                  <c:v>6</c:v>
                </c:pt>
                <c:pt idx="4085">
                  <c:v>5</c:v>
                </c:pt>
                <c:pt idx="4086">
                  <c:v>5</c:v>
                </c:pt>
                <c:pt idx="4087">
                  <c:v>5</c:v>
                </c:pt>
                <c:pt idx="4088">
                  <c:v>5</c:v>
                </c:pt>
                <c:pt idx="4089">
                  <c:v>4</c:v>
                </c:pt>
                <c:pt idx="4090">
                  <c:v>4</c:v>
                </c:pt>
                <c:pt idx="4091">
                  <c:v>5</c:v>
                </c:pt>
                <c:pt idx="4092">
                  <c:v>4</c:v>
                </c:pt>
                <c:pt idx="4093">
                  <c:v>3</c:v>
                </c:pt>
                <c:pt idx="4094">
                  <c:v>3</c:v>
                </c:pt>
                <c:pt idx="4095">
                  <c:v>2</c:v>
                </c:pt>
                <c:pt idx="4096">
                  <c:v>2</c:v>
                </c:pt>
                <c:pt idx="4097">
                  <c:v>2</c:v>
                </c:pt>
                <c:pt idx="4098">
                  <c:v>2</c:v>
                </c:pt>
                <c:pt idx="4099">
                  <c:v>2</c:v>
                </c:pt>
                <c:pt idx="4100">
                  <c:v>2</c:v>
                </c:pt>
                <c:pt idx="4101">
                  <c:v>2</c:v>
                </c:pt>
                <c:pt idx="4102">
                  <c:v>2</c:v>
                </c:pt>
                <c:pt idx="4103">
                  <c:v>1</c:v>
                </c:pt>
                <c:pt idx="4104">
                  <c:v>1</c:v>
                </c:pt>
                <c:pt idx="4105">
                  <c:v>1</c:v>
                </c:pt>
                <c:pt idx="4106">
                  <c:v>1</c:v>
                </c:pt>
                <c:pt idx="4107">
                  <c:v>1</c:v>
                </c:pt>
                <c:pt idx="4108">
                  <c:v>1</c:v>
                </c:pt>
                <c:pt idx="4109">
                  <c:v>1</c:v>
                </c:pt>
                <c:pt idx="4110">
                  <c:v>1</c:v>
                </c:pt>
                <c:pt idx="4111">
                  <c:v>1</c:v>
                </c:pt>
                <c:pt idx="4112">
                  <c:v>1</c:v>
                </c:pt>
                <c:pt idx="4113">
                  <c:v>1</c:v>
                </c:pt>
                <c:pt idx="4114">
                  <c:v>1</c:v>
                </c:pt>
                <c:pt idx="4115">
                  <c:v>1</c:v>
                </c:pt>
                <c:pt idx="4116">
                  <c:v>1</c:v>
                </c:pt>
                <c:pt idx="4117">
                  <c:v>1</c:v>
                </c:pt>
                <c:pt idx="4118">
                  <c:v>1</c:v>
                </c:pt>
                <c:pt idx="4119">
                  <c:v>1</c:v>
                </c:pt>
                <c:pt idx="4120">
                  <c:v>1</c:v>
                </c:pt>
                <c:pt idx="4121">
                  <c:v>1</c:v>
                </c:pt>
                <c:pt idx="4122">
                  <c:v>1</c:v>
                </c:pt>
                <c:pt idx="4123">
                  <c:v>2</c:v>
                </c:pt>
                <c:pt idx="4124">
                  <c:v>2</c:v>
                </c:pt>
                <c:pt idx="4125">
                  <c:v>2</c:v>
                </c:pt>
                <c:pt idx="4126">
                  <c:v>3</c:v>
                </c:pt>
                <c:pt idx="4127">
                  <c:v>3</c:v>
                </c:pt>
                <c:pt idx="4128">
                  <c:v>3</c:v>
                </c:pt>
                <c:pt idx="4129">
                  <c:v>3</c:v>
                </c:pt>
                <c:pt idx="4130">
                  <c:v>3</c:v>
                </c:pt>
                <c:pt idx="4131">
                  <c:v>3</c:v>
                </c:pt>
                <c:pt idx="4132">
                  <c:v>3</c:v>
                </c:pt>
                <c:pt idx="4133">
                  <c:v>3</c:v>
                </c:pt>
                <c:pt idx="4134">
                  <c:v>3</c:v>
                </c:pt>
                <c:pt idx="4135">
                  <c:v>2</c:v>
                </c:pt>
                <c:pt idx="4136">
                  <c:v>2</c:v>
                </c:pt>
                <c:pt idx="4137">
                  <c:v>2</c:v>
                </c:pt>
                <c:pt idx="4138">
                  <c:v>1</c:v>
                </c:pt>
                <c:pt idx="4139">
                  <c:v>1</c:v>
                </c:pt>
                <c:pt idx="4140">
                  <c:v>1</c:v>
                </c:pt>
                <c:pt idx="4141">
                  <c:v>1</c:v>
                </c:pt>
                <c:pt idx="4142">
                  <c:v>1</c:v>
                </c:pt>
                <c:pt idx="4143">
                  <c:v>1</c:v>
                </c:pt>
                <c:pt idx="4144">
                  <c:v>1</c:v>
                </c:pt>
                <c:pt idx="4145">
                  <c:v>1</c:v>
                </c:pt>
                <c:pt idx="4146">
                  <c:v>1</c:v>
                </c:pt>
                <c:pt idx="4147">
                  <c:v>1</c:v>
                </c:pt>
                <c:pt idx="4148">
                  <c:v>1</c:v>
                </c:pt>
                <c:pt idx="4149">
                  <c:v>1</c:v>
                </c:pt>
                <c:pt idx="4150">
                  <c:v>1</c:v>
                </c:pt>
                <c:pt idx="4151">
                  <c:v>1</c:v>
                </c:pt>
                <c:pt idx="4152">
                  <c:v>1</c:v>
                </c:pt>
                <c:pt idx="4153">
                  <c:v>1</c:v>
                </c:pt>
                <c:pt idx="4154">
                  <c:v>1</c:v>
                </c:pt>
                <c:pt idx="4155">
                  <c:v>1</c:v>
                </c:pt>
                <c:pt idx="4156">
                  <c:v>1</c:v>
                </c:pt>
                <c:pt idx="4157">
                  <c:v>2</c:v>
                </c:pt>
                <c:pt idx="4158">
                  <c:v>2</c:v>
                </c:pt>
                <c:pt idx="4159">
                  <c:v>2</c:v>
                </c:pt>
                <c:pt idx="4160">
                  <c:v>2</c:v>
                </c:pt>
                <c:pt idx="4161">
                  <c:v>2</c:v>
                </c:pt>
                <c:pt idx="4162">
                  <c:v>2</c:v>
                </c:pt>
                <c:pt idx="4163">
                  <c:v>3</c:v>
                </c:pt>
                <c:pt idx="4164">
                  <c:v>3</c:v>
                </c:pt>
                <c:pt idx="4165">
                  <c:v>2</c:v>
                </c:pt>
                <c:pt idx="4166">
                  <c:v>3</c:v>
                </c:pt>
                <c:pt idx="4167">
                  <c:v>3</c:v>
                </c:pt>
                <c:pt idx="4168">
                  <c:v>3</c:v>
                </c:pt>
                <c:pt idx="4169">
                  <c:v>2</c:v>
                </c:pt>
                <c:pt idx="4170">
                  <c:v>2</c:v>
                </c:pt>
                <c:pt idx="4171">
                  <c:v>2</c:v>
                </c:pt>
                <c:pt idx="4172">
                  <c:v>2</c:v>
                </c:pt>
                <c:pt idx="4173">
                  <c:v>3</c:v>
                </c:pt>
                <c:pt idx="4174">
                  <c:v>3</c:v>
                </c:pt>
                <c:pt idx="4175">
                  <c:v>2</c:v>
                </c:pt>
                <c:pt idx="4176">
                  <c:v>2</c:v>
                </c:pt>
                <c:pt idx="4177">
                  <c:v>2</c:v>
                </c:pt>
                <c:pt idx="4178">
                  <c:v>1</c:v>
                </c:pt>
                <c:pt idx="4179">
                  <c:v>1</c:v>
                </c:pt>
                <c:pt idx="4180">
                  <c:v>1</c:v>
                </c:pt>
                <c:pt idx="4181">
                  <c:v>1</c:v>
                </c:pt>
                <c:pt idx="4182">
                  <c:v>1</c:v>
                </c:pt>
                <c:pt idx="4183">
                  <c:v>1</c:v>
                </c:pt>
                <c:pt idx="4184">
                  <c:v>2</c:v>
                </c:pt>
                <c:pt idx="4185">
                  <c:v>1</c:v>
                </c:pt>
                <c:pt idx="4186">
                  <c:v>1</c:v>
                </c:pt>
                <c:pt idx="4187">
                  <c:v>1</c:v>
                </c:pt>
                <c:pt idx="4188">
                  <c:v>2</c:v>
                </c:pt>
                <c:pt idx="4189">
                  <c:v>2</c:v>
                </c:pt>
                <c:pt idx="4190">
                  <c:v>2</c:v>
                </c:pt>
                <c:pt idx="4191">
                  <c:v>2</c:v>
                </c:pt>
                <c:pt idx="4192">
                  <c:v>2</c:v>
                </c:pt>
                <c:pt idx="4193">
                  <c:v>2</c:v>
                </c:pt>
                <c:pt idx="4194">
                  <c:v>2</c:v>
                </c:pt>
                <c:pt idx="4195">
                  <c:v>2</c:v>
                </c:pt>
                <c:pt idx="4196">
                  <c:v>2</c:v>
                </c:pt>
                <c:pt idx="4197">
                  <c:v>2</c:v>
                </c:pt>
                <c:pt idx="4198">
                  <c:v>2</c:v>
                </c:pt>
                <c:pt idx="4199">
                  <c:v>2</c:v>
                </c:pt>
                <c:pt idx="4200">
                  <c:v>1</c:v>
                </c:pt>
                <c:pt idx="4201">
                  <c:v>1</c:v>
                </c:pt>
                <c:pt idx="4202">
                  <c:v>2</c:v>
                </c:pt>
                <c:pt idx="4203">
                  <c:v>2</c:v>
                </c:pt>
                <c:pt idx="4204">
                  <c:v>2</c:v>
                </c:pt>
                <c:pt idx="4205">
                  <c:v>2</c:v>
                </c:pt>
                <c:pt idx="4206">
                  <c:v>2</c:v>
                </c:pt>
                <c:pt idx="4207">
                  <c:v>3</c:v>
                </c:pt>
                <c:pt idx="4208">
                  <c:v>3</c:v>
                </c:pt>
                <c:pt idx="4209">
                  <c:v>3</c:v>
                </c:pt>
                <c:pt idx="4210">
                  <c:v>3</c:v>
                </c:pt>
                <c:pt idx="4211">
                  <c:v>3</c:v>
                </c:pt>
                <c:pt idx="4212">
                  <c:v>2</c:v>
                </c:pt>
                <c:pt idx="4213">
                  <c:v>2</c:v>
                </c:pt>
                <c:pt idx="4214">
                  <c:v>2</c:v>
                </c:pt>
                <c:pt idx="4215">
                  <c:v>2</c:v>
                </c:pt>
                <c:pt idx="4216">
                  <c:v>2</c:v>
                </c:pt>
                <c:pt idx="4217">
                  <c:v>2</c:v>
                </c:pt>
                <c:pt idx="4218">
                  <c:v>3</c:v>
                </c:pt>
                <c:pt idx="4219">
                  <c:v>3</c:v>
                </c:pt>
                <c:pt idx="4220">
                  <c:v>3</c:v>
                </c:pt>
                <c:pt idx="4221">
                  <c:v>3</c:v>
                </c:pt>
                <c:pt idx="4222">
                  <c:v>4</c:v>
                </c:pt>
                <c:pt idx="4223">
                  <c:v>4</c:v>
                </c:pt>
                <c:pt idx="4224">
                  <c:v>4</c:v>
                </c:pt>
                <c:pt idx="4225">
                  <c:v>4</c:v>
                </c:pt>
                <c:pt idx="4226">
                  <c:v>3</c:v>
                </c:pt>
                <c:pt idx="4227">
                  <c:v>3</c:v>
                </c:pt>
                <c:pt idx="4228">
                  <c:v>2</c:v>
                </c:pt>
                <c:pt idx="4229">
                  <c:v>2</c:v>
                </c:pt>
                <c:pt idx="4230">
                  <c:v>1</c:v>
                </c:pt>
                <c:pt idx="4231">
                  <c:v>1</c:v>
                </c:pt>
                <c:pt idx="4232">
                  <c:v>1</c:v>
                </c:pt>
                <c:pt idx="4233">
                  <c:v>1</c:v>
                </c:pt>
                <c:pt idx="4234">
                  <c:v>1</c:v>
                </c:pt>
                <c:pt idx="4235">
                  <c:v>1</c:v>
                </c:pt>
                <c:pt idx="4236">
                  <c:v>2</c:v>
                </c:pt>
                <c:pt idx="4237">
                  <c:v>2</c:v>
                </c:pt>
                <c:pt idx="4238">
                  <c:v>2</c:v>
                </c:pt>
                <c:pt idx="4239">
                  <c:v>2</c:v>
                </c:pt>
                <c:pt idx="4240">
                  <c:v>2</c:v>
                </c:pt>
                <c:pt idx="4241">
                  <c:v>2</c:v>
                </c:pt>
                <c:pt idx="4242">
                  <c:v>3</c:v>
                </c:pt>
                <c:pt idx="4243">
                  <c:v>3</c:v>
                </c:pt>
                <c:pt idx="4244">
                  <c:v>3</c:v>
                </c:pt>
                <c:pt idx="4245">
                  <c:v>3</c:v>
                </c:pt>
                <c:pt idx="4246">
                  <c:v>3</c:v>
                </c:pt>
                <c:pt idx="4247">
                  <c:v>3</c:v>
                </c:pt>
                <c:pt idx="4248">
                  <c:v>2</c:v>
                </c:pt>
                <c:pt idx="4249">
                  <c:v>2</c:v>
                </c:pt>
                <c:pt idx="4250">
                  <c:v>1</c:v>
                </c:pt>
                <c:pt idx="4251">
                  <c:v>1</c:v>
                </c:pt>
                <c:pt idx="4252">
                  <c:v>2</c:v>
                </c:pt>
                <c:pt idx="4253">
                  <c:v>2</c:v>
                </c:pt>
                <c:pt idx="4254">
                  <c:v>1</c:v>
                </c:pt>
                <c:pt idx="4255">
                  <c:v>1</c:v>
                </c:pt>
                <c:pt idx="4256">
                  <c:v>1</c:v>
                </c:pt>
                <c:pt idx="4257">
                  <c:v>1</c:v>
                </c:pt>
                <c:pt idx="4258">
                  <c:v>1</c:v>
                </c:pt>
                <c:pt idx="4259">
                  <c:v>1</c:v>
                </c:pt>
                <c:pt idx="4260">
                  <c:v>1</c:v>
                </c:pt>
                <c:pt idx="4261">
                  <c:v>1</c:v>
                </c:pt>
                <c:pt idx="4262">
                  <c:v>1</c:v>
                </c:pt>
                <c:pt idx="4263">
                  <c:v>3</c:v>
                </c:pt>
                <c:pt idx="4264">
                  <c:v>3</c:v>
                </c:pt>
                <c:pt idx="4265">
                  <c:v>5</c:v>
                </c:pt>
                <c:pt idx="4266">
                  <c:v>5</c:v>
                </c:pt>
                <c:pt idx="4267">
                  <c:v>5</c:v>
                </c:pt>
                <c:pt idx="4268">
                  <c:v>5</c:v>
                </c:pt>
                <c:pt idx="4269">
                  <c:v>5</c:v>
                </c:pt>
                <c:pt idx="4270">
                  <c:v>7</c:v>
                </c:pt>
                <c:pt idx="4271">
                  <c:v>7</c:v>
                </c:pt>
                <c:pt idx="4272">
                  <c:v>7</c:v>
                </c:pt>
                <c:pt idx="4273">
                  <c:v>8</c:v>
                </c:pt>
                <c:pt idx="4274">
                  <c:v>9</c:v>
                </c:pt>
                <c:pt idx="4275">
                  <c:v>7</c:v>
                </c:pt>
                <c:pt idx="4276">
                  <c:v>6</c:v>
                </c:pt>
                <c:pt idx="4277">
                  <c:v>4</c:v>
                </c:pt>
                <c:pt idx="4278">
                  <c:v>4</c:v>
                </c:pt>
                <c:pt idx="4279">
                  <c:v>4</c:v>
                </c:pt>
                <c:pt idx="4280">
                  <c:v>4</c:v>
                </c:pt>
                <c:pt idx="4281">
                  <c:v>4</c:v>
                </c:pt>
                <c:pt idx="4282">
                  <c:v>2</c:v>
                </c:pt>
                <c:pt idx="4283">
                  <c:v>3</c:v>
                </c:pt>
                <c:pt idx="4284">
                  <c:v>3</c:v>
                </c:pt>
                <c:pt idx="4285">
                  <c:v>3</c:v>
                </c:pt>
                <c:pt idx="4286">
                  <c:v>2</c:v>
                </c:pt>
                <c:pt idx="4287">
                  <c:v>2</c:v>
                </c:pt>
                <c:pt idx="4288">
                  <c:v>2</c:v>
                </c:pt>
                <c:pt idx="4289">
                  <c:v>2</c:v>
                </c:pt>
                <c:pt idx="4290">
                  <c:v>2</c:v>
                </c:pt>
                <c:pt idx="4291">
                  <c:v>3</c:v>
                </c:pt>
                <c:pt idx="4292">
                  <c:v>4</c:v>
                </c:pt>
                <c:pt idx="4293">
                  <c:v>4</c:v>
                </c:pt>
                <c:pt idx="4294">
                  <c:v>4</c:v>
                </c:pt>
                <c:pt idx="4295">
                  <c:v>4</c:v>
                </c:pt>
                <c:pt idx="4296">
                  <c:v>4</c:v>
                </c:pt>
                <c:pt idx="4297">
                  <c:v>4</c:v>
                </c:pt>
                <c:pt idx="4298">
                  <c:v>5</c:v>
                </c:pt>
                <c:pt idx="4299">
                  <c:v>5</c:v>
                </c:pt>
                <c:pt idx="4300">
                  <c:v>5</c:v>
                </c:pt>
                <c:pt idx="4301">
                  <c:v>6</c:v>
                </c:pt>
                <c:pt idx="4302">
                  <c:v>6</c:v>
                </c:pt>
                <c:pt idx="4303">
                  <c:v>5</c:v>
                </c:pt>
                <c:pt idx="4304">
                  <c:v>4</c:v>
                </c:pt>
                <c:pt idx="4305">
                  <c:v>4</c:v>
                </c:pt>
                <c:pt idx="4306">
                  <c:v>5</c:v>
                </c:pt>
                <c:pt idx="4307">
                  <c:v>4</c:v>
                </c:pt>
                <c:pt idx="4308">
                  <c:v>4</c:v>
                </c:pt>
                <c:pt idx="4309">
                  <c:v>4</c:v>
                </c:pt>
                <c:pt idx="4310">
                  <c:v>3</c:v>
                </c:pt>
                <c:pt idx="4311">
                  <c:v>3</c:v>
                </c:pt>
                <c:pt idx="4312">
                  <c:v>3</c:v>
                </c:pt>
                <c:pt idx="4313">
                  <c:v>2</c:v>
                </c:pt>
                <c:pt idx="4314">
                  <c:v>3</c:v>
                </c:pt>
                <c:pt idx="4315">
                  <c:v>3</c:v>
                </c:pt>
                <c:pt idx="4316">
                  <c:v>3</c:v>
                </c:pt>
                <c:pt idx="4317">
                  <c:v>2</c:v>
                </c:pt>
                <c:pt idx="4318">
                  <c:v>2</c:v>
                </c:pt>
                <c:pt idx="4319">
                  <c:v>2</c:v>
                </c:pt>
                <c:pt idx="4320">
                  <c:v>2</c:v>
                </c:pt>
                <c:pt idx="4321">
                  <c:v>2</c:v>
                </c:pt>
                <c:pt idx="4322">
                  <c:v>2</c:v>
                </c:pt>
                <c:pt idx="4323">
                  <c:v>2</c:v>
                </c:pt>
                <c:pt idx="4324">
                  <c:v>2</c:v>
                </c:pt>
                <c:pt idx="4325">
                  <c:v>2</c:v>
                </c:pt>
                <c:pt idx="4326">
                  <c:v>1</c:v>
                </c:pt>
                <c:pt idx="4327">
                  <c:v>1</c:v>
                </c:pt>
                <c:pt idx="4328">
                  <c:v>3</c:v>
                </c:pt>
                <c:pt idx="4329">
                  <c:v>3</c:v>
                </c:pt>
                <c:pt idx="4330">
                  <c:v>2</c:v>
                </c:pt>
                <c:pt idx="4331">
                  <c:v>3</c:v>
                </c:pt>
                <c:pt idx="4332">
                  <c:v>3</c:v>
                </c:pt>
                <c:pt idx="4333">
                  <c:v>3</c:v>
                </c:pt>
                <c:pt idx="4334">
                  <c:v>4</c:v>
                </c:pt>
                <c:pt idx="4335">
                  <c:v>4</c:v>
                </c:pt>
                <c:pt idx="4336">
                  <c:v>4</c:v>
                </c:pt>
                <c:pt idx="4337">
                  <c:v>4</c:v>
                </c:pt>
                <c:pt idx="4338">
                  <c:v>4</c:v>
                </c:pt>
                <c:pt idx="4339">
                  <c:v>4</c:v>
                </c:pt>
                <c:pt idx="4340">
                  <c:v>2</c:v>
                </c:pt>
                <c:pt idx="4341">
                  <c:v>2</c:v>
                </c:pt>
                <c:pt idx="4342">
                  <c:v>3</c:v>
                </c:pt>
                <c:pt idx="4343">
                  <c:v>2</c:v>
                </c:pt>
                <c:pt idx="4344">
                  <c:v>2</c:v>
                </c:pt>
                <c:pt idx="4345">
                  <c:v>2</c:v>
                </c:pt>
                <c:pt idx="4346">
                  <c:v>3</c:v>
                </c:pt>
                <c:pt idx="4347">
                  <c:v>4</c:v>
                </c:pt>
                <c:pt idx="4348">
                  <c:v>4</c:v>
                </c:pt>
                <c:pt idx="4349">
                  <c:v>4</c:v>
                </c:pt>
                <c:pt idx="4350">
                  <c:v>4</c:v>
                </c:pt>
                <c:pt idx="4351">
                  <c:v>4</c:v>
                </c:pt>
                <c:pt idx="4352">
                  <c:v>4</c:v>
                </c:pt>
                <c:pt idx="4353">
                  <c:v>4</c:v>
                </c:pt>
                <c:pt idx="4354">
                  <c:v>3</c:v>
                </c:pt>
                <c:pt idx="4355">
                  <c:v>5</c:v>
                </c:pt>
                <c:pt idx="4356">
                  <c:v>5</c:v>
                </c:pt>
                <c:pt idx="4357">
                  <c:v>5</c:v>
                </c:pt>
                <c:pt idx="4358">
                  <c:v>3</c:v>
                </c:pt>
                <c:pt idx="4359">
                  <c:v>2</c:v>
                </c:pt>
                <c:pt idx="4360">
                  <c:v>2</c:v>
                </c:pt>
                <c:pt idx="4361">
                  <c:v>2</c:v>
                </c:pt>
                <c:pt idx="4362">
                  <c:v>2</c:v>
                </c:pt>
                <c:pt idx="4363">
                  <c:v>2</c:v>
                </c:pt>
                <c:pt idx="4364">
                  <c:v>2</c:v>
                </c:pt>
                <c:pt idx="4365">
                  <c:v>2</c:v>
                </c:pt>
                <c:pt idx="4366">
                  <c:v>2</c:v>
                </c:pt>
                <c:pt idx="4367">
                  <c:v>1</c:v>
                </c:pt>
                <c:pt idx="4368">
                  <c:v>2</c:v>
                </c:pt>
                <c:pt idx="4369">
                  <c:v>2</c:v>
                </c:pt>
                <c:pt idx="4370">
                  <c:v>2</c:v>
                </c:pt>
                <c:pt idx="4371">
                  <c:v>2</c:v>
                </c:pt>
                <c:pt idx="4372">
                  <c:v>3</c:v>
                </c:pt>
                <c:pt idx="4373">
                  <c:v>3</c:v>
                </c:pt>
                <c:pt idx="4374">
                  <c:v>3</c:v>
                </c:pt>
                <c:pt idx="4375">
                  <c:v>3</c:v>
                </c:pt>
                <c:pt idx="4376">
                  <c:v>3</c:v>
                </c:pt>
                <c:pt idx="4377">
                  <c:v>3</c:v>
                </c:pt>
                <c:pt idx="4378">
                  <c:v>3</c:v>
                </c:pt>
                <c:pt idx="4379">
                  <c:v>2</c:v>
                </c:pt>
                <c:pt idx="4380">
                  <c:v>1</c:v>
                </c:pt>
                <c:pt idx="4381">
                  <c:v>2</c:v>
                </c:pt>
                <c:pt idx="4382">
                  <c:v>2</c:v>
                </c:pt>
                <c:pt idx="4383">
                  <c:v>2</c:v>
                </c:pt>
                <c:pt idx="4384">
                  <c:v>1</c:v>
                </c:pt>
                <c:pt idx="4385">
                  <c:v>2</c:v>
                </c:pt>
                <c:pt idx="4386">
                  <c:v>2</c:v>
                </c:pt>
                <c:pt idx="4387">
                  <c:v>2</c:v>
                </c:pt>
                <c:pt idx="4388">
                  <c:v>2</c:v>
                </c:pt>
                <c:pt idx="4389">
                  <c:v>2</c:v>
                </c:pt>
                <c:pt idx="4390">
                  <c:v>2</c:v>
                </c:pt>
                <c:pt idx="4391">
                  <c:v>2</c:v>
                </c:pt>
                <c:pt idx="4392">
                  <c:v>2</c:v>
                </c:pt>
                <c:pt idx="4393">
                  <c:v>1</c:v>
                </c:pt>
                <c:pt idx="4394">
                  <c:v>2</c:v>
                </c:pt>
                <c:pt idx="4395">
                  <c:v>2</c:v>
                </c:pt>
                <c:pt idx="4396">
                  <c:v>2</c:v>
                </c:pt>
                <c:pt idx="4397">
                  <c:v>1</c:v>
                </c:pt>
                <c:pt idx="4398">
                  <c:v>1</c:v>
                </c:pt>
                <c:pt idx="4399">
                  <c:v>1</c:v>
                </c:pt>
                <c:pt idx="4400">
                  <c:v>1</c:v>
                </c:pt>
                <c:pt idx="4401">
                  <c:v>2</c:v>
                </c:pt>
                <c:pt idx="4402">
                  <c:v>2</c:v>
                </c:pt>
                <c:pt idx="4403">
                  <c:v>2</c:v>
                </c:pt>
                <c:pt idx="4404">
                  <c:v>2</c:v>
                </c:pt>
                <c:pt idx="4405">
                  <c:v>2</c:v>
                </c:pt>
                <c:pt idx="4406">
                  <c:v>1</c:v>
                </c:pt>
                <c:pt idx="4407">
                  <c:v>1</c:v>
                </c:pt>
                <c:pt idx="4408">
                  <c:v>1</c:v>
                </c:pt>
                <c:pt idx="4409">
                  <c:v>1</c:v>
                </c:pt>
                <c:pt idx="4410">
                  <c:v>1</c:v>
                </c:pt>
                <c:pt idx="4411">
                  <c:v>1</c:v>
                </c:pt>
                <c:pt idx="4412">
                  <c:v>1</c:v>
                </c:pt>
                <c:pt idx="4413">
                  <c:v>1</c:v>
                </c:pt>
                <c:pt idx="4414">
                  <c:v>1</c:v>
                </c:pt>
                <c:pt idx="4415">
                  <c:v>1</c:v>
                </c:pt>
                <c:pt idx="4416">
                  <c:v>2</c:v>
                </c:pt>
                <c:pt idx="4417">
                  <c:v>2</c:v>
                </c:pt>
                <c:pt idx="4418">
                  <c:v>2</c:v>
                </c:pt>
                <c:pt idx="4419">
                  <c:v>2</c:v>
                </c:pt>
                <c:pt idx="4420">
                  <c:v>2</c:v>
                </c:pt>
                <c:pt idx="4421">
                  <c:v>2</c:v>
                </c:pt>
                <c:pt idx="4422">
                  <c:v>2</c:v>
                </c:pt>
                <c:pt idx="4423">
                  <c:v>2</c:v>
                </c:pt>
                <c:pt idx="4424">
                  <c:v>2</c:v>
                </c:pt>
                <c:pt idx="4425">
                  <c:v>1</c:v>
                </c:pt>
                <c:pt idx="4426">
                  <c:v>1</c:v>
                </c:pt>
                <c:pt idx="4427">
                  <c:v>1</c:v>
                </c:pt>
                <c:pt idx="4428">
                  <c:v>2</c:v>
                </c:pt>
                <c:pt idx="4429">
                  <c:v>2</c:v>
                </c:pt>
                <c:pt idx="4430">
                  <c:v>2</c:v>
                </c:pt>
                <c:pt idx="4431">
                  <c:v>2</c:v>
                </c:pt>
                <c:pt idx="4432">
                  <c:v>1</c:v>
                </c:pt>
                <c:pt idx="4433">
                  <c:v>1</c:v>
                </c:pt>
                <c:pt idx="4434">
                  <c:v>2</c:v>
                </c:pt>
                <c:pt idx="4435">
                  <c:v>3</c:v>
                </c:pt>
                <c:pt idx="4436">
                  <c:v>4</c:v>
                </c:pt>
                <c:pt idx="4437">
                  <c:v>4</c:v>
                </c:pt>
                <c:pt idx="4438">
                  <c:v>4</c:v>
                </c:pt>
                <c:pt idx="4439">
                  <c:v>4</c:v>
                </c:pt>
                <c:pt idx="4440">
                  <c:v>3</c:v>
                </c:pt>
                <c:pt idx="4441">
                  <c:v>3</c:v>
                </c:pt>
                <c:pt idx="4442">
                  <c:v>3</c:v>
                </c:pt>
                <c:pt idx="4443">
                  <c:v>3</c:v>
                </c:pt>
                <c:pt idx="4444">
                  <c:v>4</c:v>
                </c:pt>
                <c:pt idx="4445">
                  <c:v>4</c:v>
                </c:pt>
                <c:pt idx="4446">
                  <c:v>4</c:v>
                </c:pt>
                <c:pt idx="4447">
                  <c:v>3</c:v>
                </c:pt>
                <c:pt idx="4448">
                  <c:v>3</c:v>
                </c:pt>
                <c:pt idx="4449">
                  <c:v>3</c:v>
                </c:pt>
                <c:pt idx="4450">
                  <c:v>3</c:v>
                </c:pt>
                <c:pt idx="4451">
                  <c:v>3</c:v>
                </c:pt>
                <c:pt idx="4452">
                  <c:v>3</c:v>
                </c:pt>
                <c:pt idx="4453">
                  <c:v>3</c:v>
                </c:pt>
                <c:pt idx="4454">
                  <c:v>3</c:v>
                </c:pt>
                <c:pt idx="4455">
                  <c:v>3</c:v>
                </c:pt>
                <c:pt idx="4456">
                  <c:v>2</c:v>
                </c:pt>
                <c:pt idx="4457">
                  <c:v>2</c:v>
                </c:pt>
                <c:pt idx="4458">
                  <c:v>1</c:v>
                </c:pt>
                <c:pt idx="4459">
                  <c:v>1</c:v>
                </c:pt>
                <c:pt idx="4460">
                  <c:v>1</c:v>
                </c:pt>
                <c:pt idx="4461">
                  <c:v>1</c:v>
                </c:pt>
                <c:pt idx="4462">
                  <c:v>1</c:v>
                </c:pt>
                <c:pt idx="4463">
                  <c:v>1</c:v>
                </c:pt>
                <c:pt idx="4464">
                  <c:v>1</c:v>
                </c:pt>
                <c:pt idx="4465">
                  <c:v>1</c:v>
                </c:pt>
                <c:pt idx="4466">
                  <c:v>1</c:v>
                </c:pt>
                <c:pt idx="4467">
                  <c:v>1</c:v>
                </c:pt>
                <c:pt idx="4468">
                  <c:v>1</c:v>
                </c:pt>
                <c:pt idx="4469">
                  <c:v>1</c:v>
                </c:pt>
                <c:pt idx="4470">
                  <c:v>1</c:v>
                </c:pt>
                <c:pt idx="4471">
                  <c:v>1</c:v>
                </c:pt>
                <c:pt idx="4472">
                  <c:v>1</c:v>
                </c:pt>
                <c:pt idx="4473">
                  <c:v>1</c:v>
                </c:pt>
                <c:pt idx="4474">
                  <c:v>1</c:v>
                </c:pt>
                <c:pt idx="4475">
                  <c:v>1</c:v>
                </c:pt>
                <c:pt idx="4476">
                  <c:v>2</c:v>
                </c:pt>
                <c:pt idx="4477">
                  <c:v>3</c:v>
                </c:pt>
                <c:pt idx="4478">
                  <c:v>3</c:v>
                </c:pt>
                <c:pt idx="4479">
                  <c:v>3</c:v>
                </c:pt>
                <c:pt idx="4480">
                  <c:v>3</c:v>
                </c:pt>
                <c:pt idx="4481">
                  <c:v>3</c:v>
                </c:pt>
                <c:pt idx="4482">
                  <c:v>3</c:v>
                </c:pt>
                <c:pt idx="4483">
                  <c:v>3</c:v>
                </c:pt>
                <c:pt idx="4484">
                  <c:v>3</c:v>
                </c:pt>
                <c:pt idx="4485">
                  <c:v>5</c:v>
                </c:pt>
                <c:pt idx="4486">
                  <c:v>5</c:v>
                </c:pt>
                <c:pt idx="4487">
                  <c:v>5</c:v>
                </c:pt>
                <c:pt idx="4488">
                  <c:v>4</c:v>
                </c:pt>
                <c:pt idx="4489">
                  <c:v>3</c:v>
                </c:pt>
                <c:pt idx="4490">
                  <c:v>3</c:v>
                </c:pt>
                <c:pt idx="4491">
                  <c:v>4</c:v>
                </c:pt>
                <c:pt idx="4492">
                  <c:v>4</c:v>
                </c:pt>
                <c:pt idx="4493">
                  <c:v>4</c:v>
                </c:pt>
                <c:pt idx="4494">
                  <c:v>4</c:v>
                </c:pt>
                <c:pt idx="4495">
                  <c:v>4</c:v>
                </c:pt>
                <c:pt idx="4496">
                  <c:v>4</c:v>
                </c:pt>
                <c:pt idx="4497">
                  <c:v>4</c:v>
                </c:pt>
                <c:pt idx="4498">
                  <c:v>4</c:v>
                </c:pt>
                <c:pt idx="4499">
                  <c:v>3</c:v>
                </c:pt>
                <c:pt idx="4500">
                  <c:v>3</c:v>
                </c:pt>
                <c:pt idx="4501">
                  <c:v>3</c:v>
                </c:pt>
                <c:pt idx="4502">
                  <c:v>4</c:v>
                </c:pt>
                <c:pt idx="4503">
                  <c:v>4</c:v>
                </c:pt>
                <c:pt idx="4504">
                  <c:v>4</c:v>
                </c:pt>
                <c:pt idx="4505">
                  <c:v>4</c:v>
                </c:pt>
                <c:pt idx="4506">
                  <c:v>4</c:v>
                </c:pt>
                <c:pt idx="4507">
                  <c:v>4</c:v>
                </c:pt>
                <c:pt idx="4508">
                  <c:v>3</c:v>
                </c:pt>
                <c:pt idx="4509">
                  <c:v>2</c:v>
                </c:pt>
                <c:pt idx="4510">
                  <c:v>2</c:v>
                </c:pt>
                <c:pt idx="4511">
                  <c:v>2</c:v>
                </c:pt>
                <c:pt idx="4512">
                  <c:v>2</c:v>
                </c:pt>
                <c:pt idx="4513">
                  <c:v>3</c:v>
                </c:pt>
                <c:pt idx="4514">
                  <c:v>3</c:v>
                </c:pt>
                <c:pt idx="4515">
                  <c:v>2</c:v>
                </c:pt>
                <c:pt idx="4516">
                  <c:v>3</c:v>
                </c:pt>
                <c:pt idx="4517">
                  <c:v>3</c:v>
                </c:pt>
                <c:pt idx="4518">
                  <c:v>3</c:v>
                </c:pt>
                <c:pt idx="4519">
                  <c:v>3</c:v>
                </c:pt>
                <c:pt idx="4520">
                  <c:v>3</c:v>
                </c:pt>
                <c:pt idx="4521">
                  <c:v>3</c:v>
                </c:pt>
                <c:pt idx="4522">
                  <c:v>3</c:v>
                </c:pt>
                <c:pt idx="4523">
                  <c:v>3</c:v>
                </c:pt>
                <c:pt idx="4524">
                  <c:v>3</c:v>
                </c:pt>
                <c:pt idx="4525">
                  <c:v>2</c:v>
                </c:pt>
                <c:pt idx="4526">
                  <c:v>1</c:v>
                </c:pt>
                <c:pt idx="4527">
                  <c:v>1</c:v>
                </c:pt>
                <c:pt idx="4528">
                  <c:v>1</c:v>
                </c:pt>
                <c:pt idx="4529">
                  <c:v>1</c:v>
                </c:pt>
                <c:pt idx="4530">
                  <c:v>1</c:v>
                </c:pt>
                <c:pt idx="4531">
                  <c:v>1</c:v>
                </c:pt>
                <c:pt idx="4532">
                  <c:v>1</c:v>
                </c:pt>
                <c:pt idx="4533">
                  <c:v>1</c:v>
                </c:pt>
                <c:pt idx="4534">
                  <c:v>1</c:v>
                </c:pt>
                <c:pt idx="4535">
                  <c:v>1</c:v>
                </c:pt>
                <c:pt idx="4536">
                  <c:v>1</c:v>
                </c:pt>
                <c:pt idx="4537">
                  <c:v>1</c:v>
                </c:pt>
                <c:pt idx="4538">
                  <c:v>1</c:v>
                </c:pt>
                <c:pt idx="4539">
                  <c:v>1</c:v>
                </c:pt>
                <c:pt idx="4540">
                  <c:v>1</c:v>
                </c:pt>
                <c:pt idx="4541">
                  <c:v>1</c:v>
                </c:pt>
                <c:pt idx="4542">
                  <c:v>1</c:v>
                </c:pt>
                <c:pt idx="4543">
                  <c:v>2</c:v>
                </c:pt>
                <c:pt idx="4544">
                  <c:v>2</c:v>
                </c:pt>
                <c:pt idx="4545">
                  <c:v>2</c:v>
                </c:pt>
                <c:pt idx="4546">
                  <c:v>2</c:v>
                </c:pt>
                <c:pt idx="4547">
                  <c:v>2</c:v>
                </c:pt>
                <c:pt idx="4548">
                  <c:v>2</c:v>
                </c:pt>
                <c:pt idx="4549">
                  <c:v>2</c:v>
                </c:pt>
                <c:pt idx="4550">
                  <c:v>2</c:v>
                </c:pt>
                <c:pt idx="4551">
                  <c:v>3</c:v>
                </c:pt>
                <c:pt idx="4552">
                  <c:v>2</c:v>
                </c:pt>
                <c:pt idx="4553">
                  <c:v>2</c:v>
                </c:pt>
                <c:pt idx="4554">
                  <c:v>2</c:v>
                </c:pt>
                <c:pt idx="4555">
                  <c:v>3</c:v>
                </c:pt>
                <c:pt idx="4556">
                  <c:v>4</c:v>
                </c:pt>
                <c:pt idx="4557">
                  <c:v>4</c:v>
                </c:pt>
                <c:pt idx="4558">
                  <c:v>4</c:v>
                </c:pt>
                <c:pt idx="4559">
                  <c:v>4</c:v>
                </c:pt>
                <c:pt idx="4560">
                  <c:v>5</c:v>
                </c:pt>
                <c:pt idx="4561">
                  <c:v>5</c:v>
                </c:pt>
                <c:pt idx="4562">
                  <c:v>6</c:v>
                </c:pt>
                <c:pt idx="4563">
                  <c:v>6</c:v>
                </c:pt>
                <c:pt idx="4564">
                  <c:v>6</c:v>
                </c:pt>
                <c:pt idx="4565">
                  <c:v>6</c:v>
                </c:pt>
                <c:pt idx="4566">
                  <c:v>6</c:v>
                </c:pt>
                <c:pt idx="4567">
                  <c:v>5</c:v>
                </c:pt>
                <c:pt idx="4568">
                  <c:v>4</c:v>
                </c:pt>
                <c:pt idx="4569">
                  <c:v>4</c:v>
                </c:pt>
                <c:pt idx="4570">
                  <c:v>4</c:v>
                </c:pt>
                <c:pt idx="4571">
                  <c:v>5</c:v>
                </c:pt>
                <c:pt idx="4572">
                  <c:v>4</c:v>
                </c:pt>
                <c:pt idx="4573">
                  <c:v>4</c:v>
                </c:pt>
                <c:pt idx="4574">
                  <c:v>3</c:v>
                </c:pt>
                <c:pt idx="4575">
                  <c:v>2</c:v>
                </c:pt>
                <c:pt idx="4576">
                  <c:v>4</c:v>
                </c:pt>
                <c:pt idx="4577">
                  <c:v>4</c:v>
                </c:pt>
                <c:pt idx="4578">
                  <c:v>4</c:v>
                </c:pt>
                <c:pt idx="4579">
                  <c:v>3</c:v>
                </c:pt>
                <c:pt idx="4580">
                  <c:v>3</c:v>
                </c:pt>
                <c:pt idx="4581">
                  <c:v>4</c:v>
                </c:pt>
                <c:pt idx="4582">
                  <c:v>4</c:v>
                </c:pt>
                <c:pt idx="4583">
                  <c:v>3</c:v>
                </c:pt>
                <c:pt idx="4584">
                  <c:v>3</c:v>
                </c:pt>
                <c:pt idx="4585">
                  <c:v>3</c:v>
                </c:pt>
                <c:pt idx="4586">
                  <c:v>3</c:v>
                </c:pt>
                <c:pt idx="4587">
                  <c:v>3</c:v>
                </c:pt>
                <c:pt idx="4588">
                  <c:v>1</c:v>
                </c:pt>
                <c:pt idx="4589">
                  <c:v>1</c:v>
                </c:pt>
                <c:pt idx="4590">
                  <c:v>1</c:v>
                </c:pt>
                <c:pt idx="4591">
                  <c:v>1</c:v>
                </c:pt>
                <c:pt idx="4592">
                  <c:v>1</c:v>
                </c:pt>
                <c:pt idx="4593">
                  <c:v>1</c:v>
                </c:pt>
                <c:pt idx="4594">
                  <c:v>1</c:v>
                </c:pt>
                <c:pt idx="4595">
                  <c:v>1</c:v>
                </c:pt>
                <c:pt idx="4596">
                  <c:v>1</c:v>
                </c:pt>
                <c:pt idx="4597">
                  <c:v>1</c:v>
                </c:pt>
                <c:pt idx="4598">
                  <c:v>1</c:v>
                </c:pt>
                <c:pt idx="4599">
                  <c:v>1</c:v>
                </c:pt>
                <c:pt idx="4600">
                  <c:v>1</c:v>
                </c:pt>
                <c:pt idx="4601">
                  <c:v>1</c:v>
                </c:pt>
                <c:pt idx="4602">
                  <c:v>1</c:v>
                </c:pt>
                <c:pt idx="4603">
                  <c:v>1</c:v>
                </c:pt>
                <c:pt idx="4604">
                  <c:v>1</c:v>
                </c:pt>
                <c:pt idx="4605">
                  <c:v>2</c:v>
                </c:pt>
                <c:pt idx="4606">
                  <c:v>2</c:v>
                </c:pt>
                <c:pt idx="4607">
                  <c:v>2</c:v>
                </c:pt>
                <c:pt idx="4608">
                  <c:v>2</c:v>
                </c:pt>
                <c:pt idx="4609">
                  <c:v>3</c:v>
                </c:pt>
                <c:pt idx="4610">
                  <c:v>3</c:v>
                </c:pt>
                <c:pt idx="4611">
                  <c:v>4</c:v>
                </c:pt>
                <c:pt idx="4612">
                  <c:v>4</c:v>
                </c:pt>
                <c:pt idx="4613">
                  <c:v>4</c:v>
                </c:pt>
                <c:pt idx="4614">
                  <c:v>4</c:v>
                </c:pt>
                <c:pt idx="4615">
                  <c:v>4</c:v>
                </c:pt>
                <c:pt idx="4616">
                  <c:v>4</c:v>
                </c:pt>
                <c:pt idx="4617">
                  <c:v>2</c:v>
                </c:pt>
                <c:pt idx="4618">
                  <c:v>3</c:v>
                </c:pt>
                <c:pt idx="4619">
                  <c:v>3</c:v>
                </c:pt>
                <c:pt idx="4620">
                  <c:v>3</c:v>
                </c:pt>
                <c:pt idx="4621">
                  <c:v>2</c:v>
                </c:pt>
                <c:pt idx="4622">
                  <c:v>2</c:v>
                </c:pt>
                <c:pt idx="4623">
                  <c:v>1</c:v>
                </c:pt>
                <c:pt idx="4624">
                  <c:v>2</c:v>
                </c:pt>
                <c:pt idx="4625">
                  <c:v>2</c:v>
                </c:pt>
                <c:pt idx="4626">
                  <c:v>2</c:v>
                </c:pt>
                <c:pt idx="4627">
                  <c:v>2</c:v>
                </c:pt>
                <c:pt idx="4628">
                  <c:v>2</c:v>
                </c:pt>
                <c:pt idx="4629">
                  <c:v>3</c:v>
                </c:pt>
                <c:pt idx="4630">
                  <c:v>2</c:v>
                </c:pt>
                <c:pt idx="4631">
                  <c:v>2</c:v>
                </c:pt>
                <c:pt idx="4632">
                  <c:v>3</c:v>
                </c:pt>
                <c:pt idx="4633">
                  <c:v>3</c:v>
                </c:pt>
                <c:pt idx="4634">
                  <c:v>3</c:v>
                </c:pt>
                <c:pt idx="4635">
                  <c:v>3</c:v>
                </c:pt>
                <c:pt idx="4636">
                  <c:v>2</c:v>
                </c:pt>
                <c:pt idx="4637">
                  <c:v>2</c:v>
                </c:pt>
                <c:pt idx="4638">
                  <c:v>2</c:v>
                </c:pt>
                <c:pt idx="4639">
                  <c:v>2</c:v>
                </c:pt>
                <c:pt idx="4640">
                  <c:v>2</c:v>
                </c:pt>
                <c:pt idx="4641">
                  <c:v>1</c:v>
                </c:pt>
                <c:pt idx="4642">
                  <c:v>1</c:v>
                </c:pt>
                <c:pt idx="4643">
                  <c:v>1</c:v>
                </c:pt>
                <c:pt idx="4644">
                  <c:v>1</c:v>
                </c:pt>
                <c:pt idx="4645">
                  <c:v>1</c:v>
                </c:pt>
                <c:pt idx="4646">
                  <c:v>1</c:v>
                </c:pt>
                <c:pt idx="4647">
                  <c:v>2</c:v>
                </c:pt>
                <c:pt idx="4648">
                  <c:v>2</c:v>
                </c:pt>
                <c:pt idx="4649">
                  <c:v>2</c:v>
                </c:pt>
                <c:pt idx="4650">
                  <c:v>3</c:v>
                </c:pt>
                <c:pt idx="4651">
                  <c:v>3</c:v>
                </c:pt>
                <c:pt idx="4652">
                  <c:v>3</c:v>
                </c:pt>
                <c:pt idx="4653">
                  <c:v>3</c:v>
                </c:pt>
                <c:pt idx="4654">
                  <c:v>3</c:v>
                </c:pt>
                <c:pt idx="4655">
                  <c:v>3</c:v>
                </c:pt>
                <c:pt idx="4656">
                  <c:v>2</c:v>
                </c:pt>
                <c:pt idx="4657">
                  <c:v>2</c:v>
                </c:pt>
                <c:pt idx="4658">
                  <c:v>2</c:v>
                </c:pt>
                <c:pt idx="4659">
                  <c:v>1</c:v>
                </c:pt>
                <c:pt idx="4660">
                  <c:v>1</c:v>
                </c:pt>
                <c:pt idx="4661">
                  <c:v>4</c:v>
                </c:pt>
                <c:pt idx="4662">
                  <c:v>3</c:v>
                </c:pt>
                <c:pt idx="4663">
                  <c:v>3</c:v>
                </c:pt>
                <c:pt idx="4664">
                  <c:v>4</c:v>
                </c:pt>
                <c:pt idx="4665">
                  <c:v>4</c:v>
                </c:pt>
                <c:pt idx="4666">
                  <c:v>4</c:v>
                </c:pt>
                <c:pt idx="4667">
                  <c:v>4</c:v>
                </c:pt>
                <c:pt idx="4668">
                  <c:v>4</c:v>
                </c:pt>
                <c:pt idx="4669">
                  <c:v>4</c:v>
                </c:pt>
                <c:pt idx="4670">
                  <c:v>4</c:v>
                </c:pt>
                <c:pt idx="4671">
                  <c:v>4</c:v>
                </c:pt>
                <c:pt idx="4672">
                  <c:v>4</c:v>
                </c:pt>
                <c:pt idx="4673">
                  <c:v>1</c:v>
                </c:pt>
                <c:pt idx="4674">
                  <c:v>1</c:v>
                </c:pt>
                <c:pt idx="4675">
                  <c:v>1</c:v>
                </c:pt>
                <c:pt idx="4676">
                  <c:v>2</c:v>
                </c:pt>
                <c:pt idx="4677">
                  <c:v>2</c:v>
                </c:pt>
                <c:pt idx="4678">
                  <c:v>3</c:v>
                </c:pt>
                <c:pt idx="4679">
                  <c:v>4</c:v>
                </c:pt>
                <c:pt idx="4680">
                  <c:v>4</c:v>
                </c:pt>
                <c:pt idx="4681">
                  <c:v>4</c:v>
                </c:pt>
                <c:pt idx="4682">
                  <c:v>4</c:v>
                </c:pt>
                <c:pt idx="4683">
                  <c:v>4</c:v>
                </c:pt>
                <c:pt idx="4684">
                  <c:v>4</c:v>
                </c:pt>
                <c:pt idx="4685">
                  <c:v>5</c:v>
                </c:pt>
                <c:pt idx="4686">
                  <c:v>5</c:v>
                </c:pt>
                <c:pt idx="4687">
                  <c:v>6</c:v>
                </c:pt>
                <c:pt idx="4688">
                  <c:v>5</c:v>
                </c:pt>
                <c:pt idx="4689">
                  <c:v>5</c:v>
                </c:pt>
                <c:pt idx="4690">
                  <c:v>4</c:v>
                </c:pt>
                <c:pt idx="4691">
                  <c:v>3</c:v>
                </c:pt>
                <c:pt idx="4692">
                  <c:v>3</c:v>
                </c:pt>
                <c:pt idx="4693">
                  <c:v>3</c:v>
                </c:pt>
                <c:pt idx="4694">
                  <c:v>3</c:v>
                </c:pt>
                <c:pt idx="4695">
                  <c:v>3</c:v>
                </c:pt>
                <c:pt idx="4696">
                  <c:v>3</c:v>
                </c:pt>
                <c:pt idx="4697">
                  <c:v>3</c:v>
                </c:pt>
                <c:pt idx="4698">
                  <c:v>3</c:v>
                </c:pt>
                <c:pt idx="4699">
                  <c:v>2</c:v>
                </c:pt>
                <c:pt idx="4700">
                  <c:v>1</c:v>
                </c:pt>
                <c:pt idx="4701">
                  <c:v>2</c:v>
                </c:pt>
                <c:pt idx="4702">
                  <c:v>2</c:v>
                </c:pt>
                <c:pt idx="4703">
                  <c:v>2</c:v>
                </c:pt>
                <c:pt idx="4704">
                  <c:v>2</c:v>
                </c:pt>
                <c:pt idx="4705">
                  <c:v>4</c:v>
                </c:pt>
                <c:pt idx="4706">
                  <c:v>4</c:v>
                </c:pt>
                <c:pt idx="4707">
                  <c:v>3</c:v>
                </c:pt>
                <c:pt idx="4708">
                  <c:v>4</c:v>
                </c:pt>
                <c:pt idx="4709">
                  <c:v>4</c:v>
                </c:pt>
                <c:pt idx="4710">
                  <c:v>4</c:v>
                </c:pt>
                <c:pt idx="4711">
                  <c:v>5</c:v>
                </c:pt>
                <c:pt idx="4712">
                  <c:v>5</c:v>
                </c:pt>
                <c:pt idx="4713">
                  <c:v>5</c:v>
                </c:pt>
                <c:pt idx="4714">
                  <c:v>5</c:v>
                </c:pt>
                <c:pt idx="4715">
                  <c:v>5</c:v>
                </c:pt>
                <c:pt idx="4716">
                  <c:v>5</c:v>
                </c:pt>
                <c:pt idx="4717">
                  <c:v>3</c:v>
                </c:pt>
                <c:pt idx="4718">
                  <c:v>3</c:v>
                </c:pt>
                <c:pt idx="4719">
                  <c:v>3</c:v>
                </c:pt>
                <c:pt idx="4720">
                  <c:v>3</c:v>
                </c:pt>
                <c:pt idx="4721">
                  <c:v>3</c:v>
                </c:pt>
                <c:pt idx="4722">
                  <c:v>3</c:v>
                </c:pt>
                <c:pt idx="4723">
                  <c:v>2</c:v>
                </c:pt>
                <c:pt idx="4724">
                  <c:v>3</c:v>
                </c:pt>
                <c:pt idx="4725">
                  <c:v>2</c:v>
                </c:pt>
                <c:pt idx="4726">
                  <c:v>2</c:v>
                </c:pt>
                <c:pt idx="4727">
                  <c:v>2</c:v>
                </c:pt>
                <c:pt idx="4728">
                  <c:v>2</c:v>
                </c:pt>
                <c:pt idx="4729">
                  <c:v>2</c:v>
                </c:pt>
                <c:pt idx="4730">
                  <c:v>3</c:v>
                </c:pt>
                <c:pt idx="4731">
                  <c:v>3</c:v>
                </c:pt>
                <c:pt idx="4732">
                  <c:v>2</c:v>
                </c:pt>
                <c:pt idx="4733">
                  <c:v>2</c:v>
                </c:pt>
                <c:pt idx="4734">
                  <c:v>2</c:v>
                </c:pt>
                <c:pt idx="4735">
                  <c:v>3</c:v>
                </c:pt>
                <c:pt idx="4736">
                  <c:v>2</c:v>
                </c:pt>
                <c:pt idx="4737">
                  <c:v>2</c:v>
                </c:pt>
                <c:pt idx="4738">
                  <c:v>2</c:v>
                </c:pt>
                <c:pt idx="4739">
                  <c:v>2</c:v>
                </c:pt>
                <c:pt idx="4740">
                  <c:v>2</c:v>
                </c:pt>
                <c:pt idx="4741">
                  <c:v>2</c:v>
                </c:pt>
                <c:pt idx="4742">
                  <c:v>2</c:v>
                </c:pt>
                <c:pt idx="4743">
                  <c:v>2</c:v>
                </c:pt>
                <c:pt idx="4744">
                  <c:v>2</c:v>
                </c:pt>
                <c:pt idx="4745">
                  <c:v>2</c:v>
                </c:pt>
                <c:pt idx="4746">
                  <c:v>2</c:v>
                </c:pt>
                <c:pt idx="4747">
                  <c:v>1</c:v>
                </c:pt>
                <c:pt idx="4748">
                  <c:v>1</c:v>
                </c:pt>
                <c:pt idx="4749">
                  <c:v>1</c:v>
                </c:pt>
                <c:pt idx="4750">
                  <c:v>1</c:v>
                </c:pt>
                <c:pt idx="4751">
                  <c:v>1</c:v>
                </c:pt>
                <c:pt idx="4752">
                  <c:v>1</c:v>
                </c:pt>
                <c:pt idx="4753">
                  <c:v>1</c:v>
                </c:pt>
                <c:pt idx="4754">
                  <c:v>1</c:v>
                </c:pt>
                <c:pt idx="4755">
                  <c:v>2</c:v>
                </c:pt>
                <c:pt idx="4756">
                  <c:v>2</c:v>
                </c:pt>
                <c:pt idx="4757">
                  <c:v>2</c:v>
                </c:pt>
                <c:pt idx="4758">
                  <c:v>2</c:v>
                </c:pt>
                <c:pt idx="4759">
                  <c:v>2</c:v>
                </c:pt>
                <c:pt idx="4760">
                  <c:v>2</c:v>
                </c:pt>
                <c:pt idx="4761">
                  <c:v>2</c:v>
                </c:pt>
                <c:pt idx="4762">
                  <c:v>2</c:v>
                </c:pt>
                <c:pt idx="4763">
                  <c:v>2</c:v>
                </c:pt>
                <c:pt idx="4764">
                  <c:v>2</c:v>
                </c:pt>
                <c:pt idx="4765">
                  <c:v>3</c:v>
                </c:pt>
                <c:pt idx="4766">
                  <c:v>2</c:v>
                </c:pt>
                <c:pt idx="4767">
                  <c:v>1</c:v>
                </c:pt>
                <c:pt idx="4768">
                  <c:v>1</c:v>
                </c:pt>
                <c:pt idx="4769">
                  <c:v>1</c:v>
                </c:pt>
                <c:pt idx="4770">
                  <c:v>1</c:v>
                </c:pt>
                <c:pt idx="4771">
                  <c:v>1</c:v>
                </c:pt>
                <c:pt idx="4772">
                  <c:v>1</c:v>
                </c:pt>
                <c:pt idx="4773">
                  <c:v>1</c:v>
                </c:pt>
                <c:pt idx="4774">
                  <c:v>1</c:v>
                </c:pt>
                <c:pt idx="4775">
                  <c:v>1</c:v>
                </c:pt>
                <c:pt idx="4776">
                  <c:v>1</c:v>
                </c:pt>
                <c:pt idx="4777">
                  <c:v>1</c:v>
                </c:pt>
                <c:pt idx="4778">
                  <c:v>2</c:v>
                </c:pt>
                <c:pt idx="4779">
                  <c:v>2</c:v>
                </c:pt>
                <c:pt idx="4780">
                  <c:v>2</c:v>
                </c:pt>
                <c:pt idx="4781">
                  <c:v>3</c:v>
                </c:pt>
                <c:pt idx="4782">
                  <c:v>3</c:v>
                </c:pt>
                <c:pt idx="4783">
                  <c:v>3</c:v>
                </c:pt>
                <c:pt idx="4784">
                  <c:v>3</c:v>
                </c:pt>
                <c:pt idx="4785">
                  <c:v>3</c:v>
                </c:pt>
                <c:pt idx="4786">
                  <c:v>3</c:v>
                </c:pt>
                <c:pt idx="4787">
                  <c:v>3</c:v>
                </c:pt>
                <c:pt idx="4788">
                  <c:v>3</c:v>
                </c:pt>
                <c:pt idx="4789">
                  <c:v>2</c:v>
                </c:pt>
                <c:pt idx="4790">
                  <c:v>2</c:v>
                </c:pt>
                <c:pt idx="4791">
                  <c:v>2</c:v>
                </c:pt>
                <c:pt idx="4792">
                  <c:v>2</c:v>
                </c:pt>
                <c:pt idx="4793">
                  <c:v>1</c:v>
                </c:pt>
                <c:pt idx="4794">
                  <c:v>1</c:v>
                </c:pt>
                <c:pt idx="4795">
                  <c:v>1</c:v>
                </c:pt>
                <c:pt idx="4796">
                  <c:v>2</c:v>
                </c:pt>
                <c:pt idx="4797">
                  <c:v>3</c:v>
                </c:pt>
                <c:pt idx="4798">
                  <c:v>3</c:v>
                </c:pt>
                <c:pt idx="4799">
                  <c:v>3</c:v>
                </c:pt>
                <c:pt idx="4800">
                  <c:v>3</c:v>
                </c:pt>
                <c:pt idx="4801">
                  <c:v>3</c:v>
                </c:pt>
                <c:pt idx="4802">
                  <c:v>3</c:v>
                </c:pt>
                <c:pt idx="4803">
                  <c:v>3</c:v>
                </c:pt>
                <c:pt idx="4804">
                  <c:v>4</c:v>
                </c:pt>
                <c:pt idx="4805">
                  <c:v>4</c:v>
                </c:pt>
                <c:pt idx="4806">
                  <c:v>4</c:v>
                </c:pt>
                <c:pt idx="4807">
                  <c:v>4</c:v>
                </c:pt>
                <c:pt idx="4808">
                  <c:v>4</c:v>
                </c:pt>
                <c:pt idx="4809">
                  <c:v>3</c:v>
                </c:pt>
                <c:pt idx="4810">
                  <c:v>4</c:v>
                </c:pt>
                <c:pt idx="4811">
                  <c:v>5</c:v>
                </c:pt>
                <c:pt idx="4812">
                  <c:v>5</c:v>
                </c:pt>
                <c:pt idx="4813">
                  <c:v>5</c:v>
                </c:pt>
                <c:pt idx="4814">
                  <c:v>5</c:v>
                </c:pt>
                <c:pt idx="4815">
                  <c:v>4</c:v>
                </c:pt>
                <c:pt idx="4816">
                  <c:v>4</c:v>
                </c:pt>
                <c:pt idx="4817">
                  <c:v>4</c:v>
                </c:pt>
                <c:pt idx="4818">
                  <c:v>4</c:v>
                </c:pt>
                <c:pt idx="4819">
                  <c:v>4</c:v>
                </c:pt>
                <c:pt idx="4820">
                  <c:v>4</c:v>
                </c:pt>
                <c:pt idx="4821">
                  <c:v>5</c:v>
                </c:pt>
                <c:pt idx="4822">
                  <c:v>4</c:v>
                </c:pt>
                <c:pt idx="4823">
                  <c:v>3</c:v>
                </c:pt>
                <c:pt idx="4824">
                  <c:v>3</c:v>
                </c:pt>
                <c:pt idx="4825">
                  <c:v>4</c:v>
                </c:pt>
                <c:pt idx="4826">
                  <c:v>4</c:v>
                </c:pt>
                <c:pt idx="4827">
                  <c:v>5</c:v>
                </c:pt>
                <c:pt idx="4828">
                  <c:v>5</c:v>
                </c:pt>
                <c:pt idx="4829">
                  <c:v>6</c:v>
                </c:pt>
                <c:pt idx="4830">
                  <c:v>6</c:v>
                </c:pt>
                <c:pt idx="4831">
                  <c:v>6</c:v>
                </c:pt>
                <c:pt idx="4832">
                  <c:v>5</c:v>
                </c:pt>
                <c:pt idx="4833">
                  <c:v>4</c:v>
                </c:pt>
                <c:pt idx="4834">
                  <c:v>4</c:v>
                </c:pt>
                <c:pt idx="4835">
                  <c:v>5</c:v>
                </c:pt>
                <c:pt idx="4836">
                  <c:v>5</c:v>
                </c:pt>
                <c:pt idx="4837">
                  <c:v>4</c:v>
                </c:pt>
                <c:pt idx="4838">
                  <c:v>4</c:v>
                </c:pt>
                <c:pt idx="4839">
                  <c:v>4</c:v>
                </c:pt>
                <c:pt idx="4840">
                  <c:v>4</c:v>
                </c:pt>
                <c:pt idx="4841">
                  <c:v>3</c:v>
                </c:pt>
                <c:pt idx="4842">
                  <c:v>3</c:v>
                </c:pt>
                <c:pt idx="4843">
                  <c:v>5</c:v>
                </c:pt>
                <c:pt idx="4844">
                  <c:v>5</c:v>
                </c:pt>
                <c:pt idx="4845">
                  <c:v>5</c:v>
                </c:pt>
                <c:pt idx="4846">
                  <c:v>5</c:v>
                </c:pt>
                <c:pt idx="4847">
                  <c:v>5</c:v>
                </c:pt>
                <c:pt idx="4848">
                  <c:v>5</c:v>
                </c:pt>
                <c:pt idx="4849">
                  <c:v>5</c:v>
                </c:pt>
                <c:pt idx="4850">
                  <c:v>5</c:v>
                </c:pt>
                <c:pt idx="4851">
                  <c:v>4</c:v>
                </c:pt>
                <c:pt idx="4852">
                  <c:v>3</c:v>
                </c:pt>
                <c:pt idx="4853">
                  <c:v>3</c:v>
                </c:pt>
                <c:pt idx="4854">
                  <c:v>4</c:v>
                </c:pt>
                <c:pt idx="4855">
                  <c:v>2</c:v>
                </c:pt>
                <c:pt idx="4856">
                  <c:v>2</c:v>
                </c:pt>
                <c:pt idx="4857">
                  <c:v>3</c:v>
                </c:pt>
                <c:pt idx="4858">
                  <c:v>3</c:v>
                </c:pt>
                <c:pt idx="4859">
                  <c:v>2</c:v>
                </c:pt>
                <c:pt idx="4860">
                  <c:v>2</c:v>
                </c:pt>
                <c:pt idx="4861">
                  <c:v>2</c:v>
                </c:pt>
                <c:pt idx="4862">
                  <c:v>2</c:v>
                </c:pt>
                <c:pt idx="4863">
                  <c:v>2</c:v>
                </c:pt>
                <c:pt idx="4864">
                  <c:v>2</c:v>
                </c:pt>
                <c:pt idx="4865">
                  <c:v>3</c:v>
                </c:pt>
                <c:pt idx="4866">
                  <c:v>2</c:v>
                </c:pt>
                <c:pt idx="4867">
                  <c:v>2</c:v>
                </c:pt>
                <c:pt idx="4868">
                  <c:v>2</c:v>
                </c:pt>
                <c:pt idx="4869">
                  <c:v>1</c:v>
                </c:pt>
                <c:pt idx="4870">
                  <c:v>1</c:v>
                </c:pt>
                <c:pt idx="4871">
                  <c:v>2</c:v>
                </c:pt>
                <c:pt idx="4872">
                  <c:v>2</c:v>
                </c:pt>
                <c:pt idx="4873">
                  <c:v>2</c:v>
                </c:pt>
                <c:pt idx="4874">
                  <c:v>2</c:v>
                </c:pt>
                <c:pt idx="4875">
                  <c:v>2</c:v>
                </c:pt>
                <c:pt idx="4876">
                  <c:v>2</c:v>
                </c:pt>
                <c:pt idx="4877">
                  <c:v>1</c:v>
                </c:pt>
                <c:pt idx="4878">
                  <c:v>1</c:v>
                </c:pt>
                <c:pt idx="4879">
                  <c:v>1</c:v>
                </c:pt>
                <c:pt idx="4880">
                  <c:v>1</c:v>
                </c:pt>
                <c:pt idx="4881">
                  <c:v>1</c:v>
                </c:pt>
                <c:pt idx="4882">
                  <c:v>2</c:v>
                </c:pt>
                <c:pt idx="4883">
                  <c:v>1</c:v>
                </c:pt>
                <c:pt idx="4884">
                  <c:v>1</c:v>
                </c:pt>
                <c:pt idx="4885">
                  <c:v>1</c:v>
                </c:pt>
                <c:pt idx="4886">
                  <c:v>1</c:v>
                </c:pt>
                <c:pt idx="4887">
                  <c:v>1</c:v>
                </c:pt>
                <c:pt idx="4888">
                  <c:v>1</c:v>
                </c:pt>
                <c:pt idx="4889">
                  <c:v>1</c:v>
                </c:pt>
                <c:pt idx="4890">
                  <c:v>1</c:v>
                </c:pt>
                <c:pt idx="4891">
                  <c:v>1</c:v>
                </c:pt>
                <c:pt idx="4892">
                  <c:v>1</c:v>
                </c:pt>
                <c:pt idx="4893">
                  <c:v>1</c:v>
                </c:pt>
                <c:pt idx="4894">
                  <c:v>1</c:v>
                </c:pt>
                <c:pt idx="4895">
                  <c:v>1</c:v>
                </c:pt>
                <c:pt idx="4896">
                  <c:v>2</c:v>
                </c:pt>
                <c:pt idx="4897">
                  <c:v>2</c:v>
                </c:pt>
                <c:pt idx="4898">
                  <c:v>3</c:v>
                </c:pt>
                <c:pt idx="4899">
                  <c:v>3</c:v>
                </c:pt>
                <c:pt idx="4900">
                  <c:v>3</c:v>
                </c:pt>
                <c:pt idx="4901">
                  <c:v>3</c:v>
                </c:pt>
                <c:pt idx="4902">
                  <c:v>3</c:v>
                </c:pt>
                <c:pt idx="4903">
                  <c:v>4</c:v>
                </c:pt>
                <c:pt idx="4904">
                  <c:v>4</c:v>
                </c:pt>
                <c:pt idx="4905">
                  <c:v>4</c:v>
                </c:pt>
                <c:pt idx="4906">
                  <c:v>4</c:v>
                </c:pt>
                <c:pt idx="4907">
                  <c:v>4</c:v>
                </c:pt>
                <c:pt idx="4908">
                  <c:v>3</c:v>
                </c:pt>
                <c:pt idx="4909">
                  <c:v>3</c:v>
                </c:pt>
                <c:pt idx="4910">
                  <c:v>2</c:v>
                </c:pt>
                <c:pt idx="4911">
                  <c:v>2</c:v>
                </c:pt>
                <c:pt idx="4912">
                  <c:v>2</c:v>
                </c:pt>
                <c:pt idx="4913">
                  <c:v>2</c:v>
                </c:pt>
                <c:pt idx="4914">
                  <c:v>2</c:v>
                </c:pt>
                <c:pt idx="4915">
                  <c:v>1</c:v>
                </c:pt>
                <c:pt idx="4916">
                  <c:v>1</c:v>
                </c:pt>
                <c:pt idx="4917">
                  <c:v>1</c:v>
                </c:pt>
                <c:pt idx="4918">
                  <c:v>1</c:v>
                </c:pt>
                <c:pt idx="4919">
                  <c:v>1</c:v>
                </c:pt>
                <c:pt idx="4920">
                  <c:v>1</c:v>
                </c:pt>
                <c:pt idx="4921">
                  <c:v>2</c:v>
                </c:pt>
                <c:pt idx="4922">
                  <c:v>3</c:v>
                </c:pt>
                <c:pt idx="4923">
                  <c:v>3</c:v>
                </c:pt>
                <c:pt idx="4924">
                  <c:v>3</c:v>
                </c:pt>
                <c:pt idx="4925">
                  <c:v>3</c:v>
                </c:pt>
                <c:pt idx="4926">
                  <c:v>3</c:v>
                </c:pt>
                <c:pt idx="4927">
                  <c:v>3</c:v>
                </c:pt>
                <c:pt idx="4928">
                  <c:v>3</c:v>
                </c:pt>
                <c:pt idx="4929">
                  <c:v>3</c:v>
                </c:pt>
                <c:pt idx="4930">
                  <c:v>2</c:v>
                </c:pt>
                <c:pt idx="4931">
                  <c:v>2</c:v>
                </c:pt>
                <c:pt idx="4932">
                  <c:v>2</c:v>
                </c:pt>
                <c:pt idx="4933">
                  <c:v>1</c:v>
                </c:pt>
                <c:pt idx="4934">
                  <c:v>1</c:v>
                </c:pt>
                <c:pt idx="4935">
                  <c:v>1</c:v>
                </c:pt>
                <c:pt idx="4936">
                  <c:v>1</c:v>
                </c:pt>
                <c:pt idx="4937">
                  <c:v>1</c:v>
                </c:pt>
                <c:pt idx="4938">
                  <c:v>2</c:v>
                </c:pt>
                <c:pt idx="4939">
                  <c:v>2</c:v>
                </c:pt>
                <c:pt idx="4940">
                  <c:v>1</c:v>
                </c:pt>
                <c:pt idx="4941">
                  <c:v>2</c:v>
                </c:pt>
                <c:pt idx="4942">
                  <c:v>3</c:v>
                </c:pt>
                <c:pt idx="4943">
                  <c:v>3</c:v>
                </c:pt>
                <c:pt idx="4944">
                  <c:v>3</c:v>
                </c:pt>
                <c:pt idx="4945">
                  <c:v>3</c:v>
                </c:pt>
                <c:pt idx="4946">
                  <c:v>3</c:v>
                </c:pt>
                <c:pt idx="4947">
                  <c:v>3</c:v>
                </c:pt>
                <c:pt idx="4948">
                  <c:v>3</c:v>
                </c:pt>
                <c:pt idx="4949">
                  <c:v>3</c:v>
                </c:pt>
                <c:pt idx="4950">
                  <c:v>2</c:v>
                </c:pt>
                <c:pt idx="4951">
                  <c:v>2</c:v>
                </c:pt>
                <c:pt idx="4952">
                  <c:v>2</c:v>
                </c:pt>
                <c:pt idx="4953">
                  <c:v>2</c:v>
                </c:pt>
                <c:pt idx="4954">
                  <c:v>1</c:v>
                </c:pt>
                <c:pt idx="4955">
                  <c:v>1</c:v>
                </c:pt>
                <c:pt idx="4956">
                  <c:v>1</c:v>
                </c:pt>
                <c:pt idx="4957">
                  <c:v>1</c:v>
                </c:pt>
                <c:pt idx="4958">
                  <c:v>3</c:v>
                </c:pt>
                <c:pt idx="4959">
                  <c:v>3</c:v>
                </c:pt>
                <c:pt idx="4960">
                  <c:v>3</c:v>
                </c:pt>
                <c:pt idx="4961">
                  <c:v>4</c:v>
                </c:pt>
                <c:pt idx="4962">
                  <c:v>4</c:v>
                </c:pt>
                <c:pt idx="4963">
                  <c:v>4</c:v>
                </c:pt>
                <c:pt idx="4964">
                  <c:v>4</c:v>
                </c:pt>
                <c:pt idx="4965">
                  <c:v>5</c:v>
                </c:pt>
                <c:pt idx="4966">
                  <c:v>5</c:v>
                </c:pt>
                <c:pt idx="4967">
                  <c:v>4</c:v>
                </c:pt>
                <c:pt idx="4968">
                  <c:v>4</c:v>
                </c:pt>
                <c:pt idx="4969">
                  <c:v>4</c:v>
                </c:pt>
                <c:pt idx="4970">
                  <c:v>2</c:v>
                </c:pt>
                <c:pt idx="4971">
                  <c:v>2</c:v>
                </c:pt>
                <c:pt idx="4972">
                  <c:v>2</c:v>
                </c:pt>
                <c:pt idx="4973">
                  <c:v>1</c:v>
                </c:pt>
                <c:pt idx="4974">
                  <c:v>1</c:v>
                </c:pt>
                <c:pt idx="4975">
                  <c:v>1</c:v>
                </c:pt>
                <c:pt idx="4976">
                  <c:v>1</c:v>
                </c:pt>
                <c:pt idx="4977">
                  <c:v>1</c:v>
                </c:pt>
                <c:pt idx="4978">
                  <c:v>1</c:v>
                </c:pt>
                <c:pt idx="4979">
                  <c:v>1</c:v>
                </c:pt>
                <c:pt idx="4980">
                  <c:v>1</c:v>
                </c:pt>
                <c:pt idx="4981">
                  <c:v>1</c:v>
                </c:pt>
                <c:pt idx="4982">
                  <c:v>1</c:v>
                </c:pt>
                <c:pt idx="4983">
                  <c:v>1</c:v>
                </c:pt>
                <c:pt idx="4984">
                  <c:v>1</c:v>
                </c:pt>
                <c:pt idx="4985">
                  <c:v>1</c:v>
                </c:pt>
                <c:pt idx="4986">
                  <c:v>1</c:v>
                </c:pt>
                <c:pt idx="4987">
                  <c:v>1</c:v>
                </c:pt>
                <c:pt idx="4988">
                  <c:v>1</c:v>
                </c:pt>
                <c:pt idx="4989">
                  <c:v>2</c:v>
                </c:pt>
                <c:pt idx="4990">
                  <c:v>2</c:v>
                </c:pt>
                <c:pt idx="4991">
                  <c:v>2</c:v>
                </c:pt>
                <c:pt idx="4992">
                  <c:v>2</c:v>
                </c:pt>
                <c:pt idx="4993">
                  <c:v>2</c:v>
                </c:pt>
                <c:pt idx="4994">
                  <c:v>2</c:v>
                </c:pt>
                <c:pt idx="4995">
                  <c:v>2</c:v>
                </c:pt>
                <c:pt idx="4996">
                  <c:v>2</c:v>
                </c:pt>
                <c:pt idx="4997">
                  <c:v>2</c:v>
                </c:pt>
                <c:pt idx="4998">
                  <c:v>2</c:v>
                </c:pt>
                <c:pt idx="4999">
                  <c:v>2</c:v>
                </c:pt>
                <c:pt idx="5000">
                  <c:v>2</c:v>
                </c:pt>
                <c:pt idx="5001">
                  <c:v>1</c:v>
                </c:pt>
                <c:pt idx="5002">
                  <c:v>1</c:v>
                </c:pt>
                <c:pt idx="5003">
                  <c:v>1</c:v>
                </c:pt>
                <c:pt idx="5004">
                  <c:v>1</c:v>
                </c:pt>
                <c:pt idx="5005">
                  <c:v>1</c:v>
                </c:pt>
                <c:pt idx="5006">
                  <c:v>2</c:v>
                </c:pt>
                <c:pt idx="5007">
                  <c:v>2</c:v>
                </c:pt>
                <c:pt idx="5008">
                  <c:v>2</c:v>
                </c:pt>
                <c:pt idx="5009">
                  <c:v>2</c:v>
                </c:pt>
                <c:pt idx="5010">
                  <c:v>3</c:v>
                </c:pt>
                <c:pt idx="5011">
                  <c:v>3</c:v>
                </c:pt>
                <c:pt idx="5012">
                  <c:v>3</c:v>
                </c:pt>
                <c:pt idx="5013">
                  <c:v>3</c:v>
                </c:pt>
                <c:pt idx="5014">
                  <c:v>4</c:v>
                </c:pt>
                <c:pt idx="5015">
                  <c:v>4</c:v>
                </c:pt>
                <c:pt idx="5016">
                  <c:v>4</c:v>
                </c:pt>
                <c:pt idx="5017">
                  <c:v>4</c:v>
                </c:pt>
                <c:pt idx="5018">
                  <c:v>3</c:v>
                </c:pt>
                <c:pt idx="5019">
                  <c:v>3</c:v>
                </c:pt>
                <c:pt idx="5020">
                  <c:v>3</c:v>
                </c:pt>
                <c:pt idx="5021">
                  <c:v>3</c:v>
                </c:pt>
                <c:pt idx="5022">
                  <c:v>2</c:v>
                </c:pt>
                <c:pt idx="5023">
                  <c:v>2</c:v>
                </c:pt>
                <c:pt idx="5024">
                  <c:v>2</c:v>
                </c:pt>
                <c:pt idx="5025">
                  <c:v>2</c:v>
                </c:pt>
                <c:pt idx="5026">
                  <c:v>1</c:v>
                </c:pt>
                <c:pt idx="5027">
                  <c:v>1</c:v>
                </c:pt>
                <c:pt idx="5028">
                  <c:v>1</c:v>
                </c:pt>
                <c:pt idx="5029">
                  <c:v>1</c:v>
                </c:pt>
                <c:pt idx="5030">
                  <c:v>1</c:v>
                </c:pt>
                <c:pt idx="5031">
                  <c:v>1</c:v>
                </c:pt>
                <c:pt idx="5032">
                  <c:v>1</c:v>
                </c:pt>
                <c:pt idx="5033">
                  <c:v>1</c:v>
                </c:pt>
                <c:pt idx="5034">
                  <c:v>1</c:v>
                </c:pt>
                <c:pt idx="5035">
                  <c:v>2</c:v>
                </c:pt>
                <c:pt idx="5036">
                  <c:v>2</c:v>
                </c:pt>
                <c:pt idx="5037">
                  <c:v>1</c:v>
                </c:pt>
                <c:pt idx="5038">
                  <c:v>1</c:v>
                </c:pt>
                <c:pt idx="5039">
                  <c:v>1</c:v>
                </c:pt>
                <c:pt idx="5040">
                  <c:v>1</c:v>
                </c:pt>
                <c:pt idx="5041">
                  <c:v>1</c:v>
                </c:pt>
                <c:pt idx="5042">
                  <c:v>2</c:v>
                </c:pt>
                <c:pt idx="5043">
                  <c:v>3</c:v>
                </c:pt>
                <c:pt idx="5044">
                  <c:v>4</c:v>
                </c:pt>
                <c:pt idx="5045">
                  <c:v>4</c:v>
                </c:pt>
                <c:pt idx="5046">
                  <c:v>4</c:v>
                </c:pt>
                <c:pt idx="5047">
                  <c:v>3</c:v>
                </c:pt>
                <c:pt idx="5048">
                  <c:v>3</c:v>
                </c:pt>
                <c:pt idx="5049">
                  <c:v>3</c:v>
                </c:pt>
                <c:pt idx="5050">
                  <c:v>3</c:v>
                </c:pt>
                <c:pt idx="5051">
                  <c:v>3</c:v>
                </c:pt>
                <c:pt idx="5052">
                  <c:v>3</c:v>
                </c:pt>
                <c:pt idx="5053">
                  <c:v>3</c:v>
                </c:pt>
                <c:pt idx="5054">
                  <c:v>2</c:v>
                </c:pt>
                <c:pt idx="5055">
                  <c:v>1</c:v>
                </c:pt>
                <c:pt idx="5056">
                  <c:v>1</c:v>
                </c:pt>
                <c:pt idx="5057">
                  <c:v>1</c:v>
                </c:pt>
                <c:pt idx="5058">
                  <c:v>1</c:v>
                </c:pt>
                <c:pt idx="5059">
                  <c:v>2</c:v>
                </c:pt>
                <c:pt idx="5060">
                  <c:v>2</c:v>
                </c:pt>
                <c:pt idx="5061">
                  <c:v>2</c:v>
                </c:pt>
                <c:pt idx="5062">
                  <c:v>2</c:v>
                </c:pt>
                <c:pt idx="5063">
                  <c:v>2</c:v>
                </c:pt>
                <c:pt idx="5064">
                  <c:v>2</c:v>
                </c:pt>
                <c:pt idx="5065">
                  <c:v>2</c:v>
                </c:pt>
                <c:pt idx="5066">
                  <c:v>2</c:v>
                </c:pt>
                <c:pt idx="5067">
                  <c:v>2</c:v>
                </c:pt>
                <c:pt idx="5068">
                  <c:v>1</c:v>
                </c:pt>
                <c:pt idx="5069">
                  <c:v>1</c:v>
                </c:pt>
                <c:pt idx="5070">
                  <c:v>2</c:v>
                </c:pt>
                <c:pt idx="5071">
                  <c:v>1</c:v>
                </c:pt>
                <c:pt idx="5072">
                  <c:v>1</c:v>
                </c:pt>
                <c:pt idx="5073">
                  <c:v>1</c:v>
                </c:pt>
                <c:pt idx="5074">
                  <c:v>1</c:v>
                </c:pt>
                <c:pt idx="5075">
                  <c:v>2</c:v>
                </c:pt>
                <c:pt idx="5076">
                  <c:v>2</c:v>
                </c:pt>
                <c:pt idx="5077">
                  <c:v>2</c:v>
                </c:pt>
                <c:pt idx="5078">
                  <c:v>3</c:v>
                </c:pt>
                <c:pt idx="5079">
                  <c:v>4</c:v>
                </c:pt>
                <c:pt idx="5080">
                  <c:v>4</c:v>
                </c:pt>
                <c:pt idx="5081">
                  <c:v>4</c:v>
                </c:pt>
                <c:pt idx="5082">
                  <c:v>3</c:v>
                </c:pt>
                <c:pt idx="5083">
                  <c:v>3</c:v>
                </c:pt>
                <c:pt idx="5084">
                  <c:v>3</c:v>
                </c:pt>
                <c:pt idx="5085">
                  <c:v>3</c:v>
                </c:pt>
                <c:pt idx="5086">
                  <c:v>3</c:v>
                </c:pt>
                <c:pt idx="5087">
                  <c:v>3</c:v>
                </c:pt>
                <c:pt idx="5088">
                  <c:v>3</c:v>
                </c:pt>
                <c:pt idx="5089">
                  <c:v>3</c:v>
                </c:pt>
                <c:pt idx="5090">
                  <c:v>2</c:v>
                </c:pt>
                <c:pt idx="5091">
                  <c:v>1</c:v>
                </c:pt>
                <c:pt idx="5092">
                  <c:v>1</c:v>
                </c:pt>
                <c:pt idx="5093">
                  <c:v>1</c:v>
                </c:pt>
                <c:pt idx="5094">
                  <c:v>1</c:v>
                </c:pt>
                <c:pt idx="5095">
                  <c:v>1</c:v>
                </c:pt>
                <c:pt idx="5096">
                  <c:v>1</c:v>
                </c:pt>
                <c:pt idx="5097">
                  <c:v>1</c:v>
                </c:pt>
                <c:pt idx="5098">
                  <c:v>1</c:v>
                </c:pt>
                <c:pt idx="5099">
                  <c:v>1</c:v>
                </c:pt>
                <c:pt idx="5100">
                  <c:v>1</c:v>
                </c:pt>
                <c:pt idx="5101">
                  <c:v>1</c:v>
                </c:pt>
                <c:pt idx="5102">
                  <c:v>1</c:v>
                </c:pt>
                <c:pt idx="5103">
                  <c:v>2</c:v>
                </c:pt>
                <c:pt idx="5104">
                  <c:v>2</c:v>
                </c:pt>
                <c:pt idx="5105">
                  <c:v>2</c:v>
                </c:pt>
                <c:pt idx="5106">
                  <c:v>2</c:v>
                </c:pt>
                <c:pt idx="5107">
                  <c:v>2</c:v>
                </c:pt>
                <c:pt idx="5108">
                  <c:v>2</c:v>
                </c:pt>
                <c:pt idx="5109">
                  <c:v>2</c:v>
                </c:pt>
                <c:pt idx="5110">
                  <c:v>2</c:v>
                </c:pt>
                <c:pt idx="5111">
                  <c:v>1</c:v>
                </c:pt>
                <c:pt idx="5112">
                  <c:v>1</c:v>
                </c:pt>
                <c:pt idx="5113">
                  <c:v>1</c:v>
                </c:pt>
                <c:pt idx="5114">
                  <c:v>1</c:v>
                </c:pt>
                <c:pt idx="5115">
                  <c:v>2</c:v>
                </c:pt>
                <c:pt idx="5116">
                  <c:v>2</c:v>
                </c:pt>
                <c:pt idx="5117">
                  <c:v>2</c:v>
                </c:pt>
                <c:pt idx="5118">
                  <c:v>2</c:v>
                </c:pt>
                <c:pt idx="5119">
                  <c:v>2</c:v>
                </c:pt>
                <c:pt idx="5120">
                  <c:v>2</c:v>
                </c:pt>
                <c:pt idx="5121">
                  <c:v>2</c:v>
                </c:pt>
                <c:pt idx="5122">
                  <c:v>2</c:v>
                </c:pt>
                <c:pt idx="5123">
                  <c:v>3</c:v>
                </c:pt>
                <c:pt idx="5124">
                  <c:v>3</c:v>
                </c:pt>
                <c:pt idx="5125">
                  <c:v>3</c:v>
                </c:pt>
                <c:pt idx="5126">
                  <c:v>5</c:v>
                </c:pt>
                <c:pt idx="5127">
                  <c:v>3</c:v>
                </c:pt>
                <c:pt idx="5128">
                  <c:v>3</c:v>
                </c:pt>
                <c:pt idx="5129">
                  <c:v>3</c:v>
                </c:pt>
                <c:pt idx="5130">
                  <c:v>3</c:v>
                </c:pt>
                <c:pt idx="5131">
                  <c:v>3</c:v>
                </c:pt>
                <c:pt idx="5132">
                  <c:v>3</c:v>
                </c:pt>
                <c:pt idx="5133">
                  <c:v>3</c:v>
                </c:pt>
                <c:pt idx="5134">
                  <c:v>3</c:v>
                </c:pt>
                <c:pt idx="5135">
                  <c:v>2</c:v>
                </c:pt>
                <c:pt idx="5136">
                  <c:v>2</c:v>
                </c:pt>
                <c:pt idx="5137">
                  <c:v>2</c:v>
                </c:pt>
                <c:pt idx="5138">
                  <c:v>1</c:v>
                </c:pt>
                <c:pt idx="5139">
                  <c:v>1</c:v>
                </c:pt>
                <c:pt idx="5140">
                  <c:v>1</c:v>
                </c:pt>
                <c:pt idx="5141">
                  <c:v>1</c:v>
                </c:pt>
                <c:pt idx="5142">
                  <c:v>1</c:v>
                </c:pt>
                <c:pt idx="5143">
                  <c:v>1</c:v>
                </c:pt>
                <c:pt idx="5144">
                  <c:v>1</c:v>
                </c:pt>
                <c:pt idx="5145">
                  <c:v>1</c:v>
                </c:pt>
                <c:pt idx="5146">
                  <c:v>2</c:v>
                </c:pt>
                <c:pt idx="5147">
                  <c:v>2</c:v>
                </c:pt>
                <c:pt idx="5148">
                  <c:v>2</c:v>
                </c:pt>
                <c:pt idx="5149">
                  <c:v>2</c:v>
                </c:pt>
                <c:pt idx="5150">
                  <c:v>1</c:v>
                </c:pt>
                <c:pt idx="5151">
                  <c:v>2</c:v>
                </c:pt>
                <c:pt idx="5152">
                  <c:v>2</c:v>
                </c:pt>
                <c:pt idx="5153">
                  <c:v>3</c:v>
                </c:pt>
                <c:pt idx="5154">
                  <c:v>3</c:v>
                </c:pt>
                <c:pt idx="5155">
                  <c:v>3</c:v>
                </c:pt>
                <c:pt idx="5156">
                  <c:v>3</c:v>
                </c:pt>
                <c:pt idx="5157">
                  <c:v>3</c:v>
                </c:pt>
                <c:pt idx="5158">
                  <c:v>2</c:v>
                </c:pt>
                <c:pt idx="5159">
                  <c:v>2</c:v>
                </c:pt>
                <c:pt idx="5160">
                  <c:v>2</c:v>
                </c:pt>
                <c:pt idx="5161">
                  <c:v>3</c:v>
                </c:pt>
                <c:pt idx="5162">
                  <c:v>3</c:v>
                </c:pt>
                <c:pt idx="5163">
                  <c:v>2</c:v>
                </c:pt>
                <c:pt idx="5164">
                  <c:v>3</c:v>
                </c:pt>
                <c:pt idx="5165">
                  <c:v>3</c:v>
                </c:pt>
                <c:pt idx="5166">
                  <c:v>3</c:v>
                </c:pt>
                <c:pt idx="5167">
                  <c:v>3</c:v>
                </c:pt>
                <c:pt idx="5168">
                  <c:v>3</c:v>
                </c:pt>
                <c:pt idx="5169">
                  <c:v>3</c:v>
                </c:pt>
                <c:pt idx="5170">
                  <c:v>3</c:v>
                </c:pt>
                <c:pt idx="5171">
                  <c:v>4</c:v>
                </c:pt>
                <c:pt idx="5172">
                  <c:v>5</c:v>
                </c:pt>
                <c:pt idx="5173">
                  <c:v>4</c:v>
                </c:pt>
                <c:pt idx="5174">
                  <c:v>4</c:v>
                </c:pt>
                <c:pt idx="5175">
                  <c:v>4</c:v>
                </c:pt>
                <c:pt idx="5176">
                  <c:v>3</c:v>
                </c:pt>
                <c:pt idx="5177">
                  <c:v>2</c:v>
                </c:pt>
                <c:pt idx="5178">
                  <c:v>3</c:v>
                </c:pt>
                <c:pt idx="5179">
                  <c:v>3</c:v>
                </c:pt>
                <c:pt idx="5180">
                  <c:v>3</c:v>
                </c:pt>
                <c:pt idx="5181">
                  <c:v>3</c:v>
                </c:pt>
                <c:pt idx="5182">
                  <c:v>3</c:v>
                </c:pt>
                <c:pt idx="5183">
                  <c:v>4</c:v>
                </c:pt>
                <c:pt idx="5184">
                  <c:v>3</c:v>
                </c:pt>
                <c:pt idx="5185">
                  <c:v>3</c:v>
                </c:pt>
                <c:pt idx="5186">
                  <c:v>3</c:v>
                </c:pt>
                <c:pt idx="5187">
                  <c:v>3</c:v>
                </c:pt>
                <c:pt idx="5188">
                  <c:v>4</c:v>
                </c:pt>
                <c:pt idx="5189">
                  <c:v>4</c:v>
                </c:pt>
                <c:pt idx="5190">
                  <c:v>3</c:v>
                </c:pt>
                <c:pt idx="5191">
                  <c:v>3</c:v>
                </c:pt>
                <c:pt idx="5192">
                  <c:v>3</c:v>
                </c:pt>
                <c:pt idx="5193">
                  <c:v>3</c:v>
                </c:pt>
                <c:pt idx="5194">
                  <c:v>3</c:v>
                </c:pt>
                <c:pt idx="5195">
                  <c:v>2</c:v>
                </c:pt>
                <c:pt idx="5196">
                  <c:v>2</c:v>
                </c:pt>
                <c:pt idx="5197">
                  <c:v>2</c:v>
                </c:pt>
                <c:pt idx="5198">
                  <c:v>2</c:v>
                </c:pt>
                <c:pt idx="5199">
                  <c:v>2</c:v>
                </c:pt>
                <c:pt idx="5200">
                  <c:v>1</c:v>
                </c:pt>
                <c:pt idx="5201">
                  <c:v>1</c:v>
                </c:pt>
                <c:pt idx="5202">
                  <c:v>1</c:v>
                </c:pt>
                <c:pt idx="5203">
                  <c:v>1</c:v>
                </c:pt>
                <c:pt idx="5204">
                  <c:v>1</c:v>
                </c:pt>
                <c:pt idx="5205">
                  <c:v>1</c:v>
                </c:pt>
                <c:pt idx="5206">
                  <c:v>2</c:v>
                </c:pt>
                <c:pt idx="5207">
                  <c:v>3</c:v>
                </c:pt>
                <c:pt idx="5208">
                  <c:v>3</c:v>
                </c:pt>
                <c:pt idx="5209">
                  <c:v>4</c:v>
                </c:pt>
                <c:pt idx="5210">
                  <c:v>4</c:v>
                </c:pt>
                <c:pt idx="5211">
                  <c:v>5</c:v>
                </c:pt>
                <c:pt idx="5212">
                  <c:v>5</c:v>
                </c:pt>
                <c:pt idx="5213">
                  <c:v>5</c:v>
                </c:pt>
                <c:pt idx="5214">
                  <c:v>5</c:v>
                </c:pt>
                <c:pt idx="5215">
                  <c:v>4</c:v>
                </c:pt>
                <c:pt idx="5216">
                  <c:v>4</c:v>
                </c:pt>
                <c:pt idx="5217">
                  <c:v>4</c:v>
                </c:pt>
                <c:pt idx="5218">
                  <c:v>4</c:v>
                </c:pt>
                <c:pt idx="5219">
                  <c:v>3</c:v>
                </c:pt>
                <c:pt idx="5220">
                  <c:v>3</c:v>
                </c:pt>
                <c:pt idx="5221">
                  <c:v>2</c:v>
                </c:pt>
                <c:pt idx="5222">
                  <c:v>2</c:v>
                </c:pt>
                <c:pt idx="5223">
                  <c:v>1</c:v>
                </c:pt>
                <c:pt idx="5224">
                  <c:v>1</c:v>
                </c:pt>
                <c:pt idx="5225">
                  <c:v>1</c:v>
                </c:pt>
                <c:pt idx="5226">
                  <c:v>1</c:v>
                </c:pt>
                <c:pt idx="5227">
                  <c:v>1</c:v>
                </c:pt>
                <c:pt idx="5228">
                  <c:v>1</c:v>
                </c:pt>
                <c:pt idx="5229">
                  <c:v>2</c:v>
                </c:pt>
                <c:pt idx="5230">
                  <c:v>2</c:v>
                </c:pt>
                <c:pt idx="5231">
                  <c:v>2</c:v>
                </c:pt>
                <c:pt idx="5232">
                  <c:v>2</c:v>
                </c:pt>
                <c:pt idx="5233">
                  <c:v>2</c:v>
                </c:pt>
                <c:pt idx="5234">
                  <c:v>2</c:v>
                </c:pt>
                <c:pt idx="5235">
                  <c:v>2</c:v>
                </c:pt>
                <c:pt idx="5236">
                  <c:v>2</c:v>
                </c:pt>
                <c:pt idx="5237">
                  <c:v>2</c:v>
                </c:pt>
                <c:pt idx="5238">
                  <c:v>2</c:v>
                </c:pt>
                <c:pt idx="5239">
                  <c:v>2</c:v>
                </c:pt>
                <c:pt idx="5240">
                  <c:v>2</c:v>
                </c:pt>
                <c:pt idx="5241">
                  <c:v>2</c:v>
                </c:pt>
                <c:pt idx="5242">
                  <c:v>1</c:v>
                </c:pt>
                <c:pt idx="5243">
                  <c:v>1</c:v>
                </c:pt>
                <c:pt idx="5244">
                  <c:v>1</c:v>
                </c:pt>
                <c:pt idx="5245">
                  <c:v>1</c:v>
                </c:pt>
                <c:pt idx="5246">
                  <c:v>1</c:v>
                </c:pt>
                <c:pt idx="5247">
                  <c:v>1</c:v>
                </c:pt>
                <c:pt idx="5248">
                  <c:v>1</c:v>
                </c:pt>
                <c:pt idx="5249">
                  <c:v>1</c:v>
                </c:pt>
                <c:pt idx="5250">
                  <c:v>1</c:v>
                </c:pt>
                <c:pt idx="5251">
                  <c:v>1</c:v>
                </c:pt>
                <c:pt idx="5252">
                  <c:v>2</c:v>
                </c:pt>
                <c:pt idx="5253">
                  <c:v>1</c:v>
                </c:pt>
                <c:pt idx="5254">
                  <c:v>1</c:v>
                </c:pt>
                <c:pt idx="5255">
                  <c:v>1</c:v>
                </c:pt>
                <c:pt idx="5256">
                  <c:v>1</c:v>
                </c:pt>
                <c:pt idx="5257">
                  <c:v>1</c:v>
                </c:pt>
                <c:pt idx="5258">
                  <c:v>1</c:v>
                </c:pt>
                <c:pt idx="5259">
                  <c:v>1</c:v>
                </c:pt>
                <c:pt idx="5260">
                  <c:v>3</c:v>
                </c:pt>
                <c:pt idx="5261">
                  <c:v>3</c:v>
                </c:pt>
                <c:pt idx="5262">
                  <c:v>3</c:v>
                </c:pt>
                <c:pt idx="5263">
                  <c:v>3</c:v>
                </c:pt>
                <c:pt idx="5264">
                  <c:v>2</c:v>
                </c:pt>
                <c:pt idx="5265">
                  <c:v>2</c:v>
                </c:pt>
                <c:pt idx="5266">
                  <c:v>2</c:v>
                </c:pt>
                <c:pt idx="5267">
                  <c:v>2</c:v>
                </c:pt>
                <c:pt idx="5268">
                  <c:v>2</c:v>
                </c:pt>
                <c:pt idx="5269">
                  <c:v>3</c:v>
                </c:pt>
                <c:pt idx="5270">
                  <c:v>3</c:v>
                </c:pt>
                <c:pt idx="5271">
                  <c:v>3</c:v>
                </c:pt>
                <c:pt idx="5272">
                  <c:v>2</c:v>
                </c:pt>
                <c:pt idx="5273">
                  <c:v>2</c:v>
                </c:pt>
                <c:pt idx="5274">
                  <c:v>3</c:v>
                </c:pt>
                <c:pt idx="5275">
                  <c:v>4</c:v>
                </c:pt>
                <c:pt idx="5276">
                  <c:v>4</c:v>
                </c:pt>
                <c:pt idx="5277">
                  <c:v>5</c:v>
                </c:pt>
                <c:pt idx="5278">
                  <c:v>6</c:v>
                </c:pt>
                <c:pt idx="5279">
                  <c:v>6</c:v>
                </c:pt>
                <c:pt idx="5280">
                  <c:v>6</c:v>
                </c:pt>
                <c:pt idx="5281">
                  <c:v>5</c:v>
                </c:pt>
                <c:pt idx="5282">
                  <c:v>5</c:v>
                </c:pt>
                <c:pt idx="5283">
                  <c:v>6</c:v>
                </c:pt>
                <c:pt idx="5284">
                  <c:v>6</c:v>
                </c:pt>
                <c:pt idx="5285">
                  <c:v>6</c:v>
                </c:pt>
                <c:pt idx="5286">
                  <c:v>5</c:v>
                </c:pt>
                <c:pt idx="5287">
                  <c:v>4</c:v>
                </c:pt>
                <c:pt idx="5288">
                  <c:v>4</c:v>
                </c:pt>
                <c:pt idx="5289">
                  <c:v>3</c:v>
                </c:pt>
                <c:pt idx="5290">
                  <c:v>2</c:v>
                </c:pt>
                <c:pt idx="5291">
                  <c:v>2</c:v>
                </c:pt>
                <c:pt idx="5292">
                  <c:v>2</c:v>
                </c:pt>
                <c:pt idx="5293">
                  <c:v>2</c:v>
                </c:pt>
                <c:pt idx="5294">
                  <c:v>1</c:v>
                </c:pt>
                <c:pt idx="5295">
                  <c:v>1</c:v>
                </c:pt>
                <c:pt idx="5296">
                  <c:v>1</c:v>
                </c:pt>
                <c:pt idx="5297">
                  <c:v>1</c:v>
                </c:pt>
                <c:pt idx="5298">
                  <c:v>1</c:v>
                </c:pt>
                <c:pt idx="5299">
                  <c:v>1</c:v>
                </c:pt>
                <c:pt idx="5300">
                  <c:v>1</c:v>
                </c:pt>
                <c:pt idx="5301">
                  <c:v>1</c:v>
                </c:pt>
                <c:pt idx="5302">
                  <c:v>1</c:v>
                </c:pt>
                <c:pt idx="5303">
                  <c:v>2</c:v>
                </c:pt>
                <c:pt idx="5304">
                  <c:v>2</c:v>
                </c:pt>
                <c:pt idx="5305">
                  <c:v>2</c:v>
                </c:pt>
                <c:pt idx="5306">
                  <c:v>3</c:v>
                </c:pt>
                <c:pt idx="5307">
                  <c:v>2</c:v>
                </c:pt>
                <c:pt idx="5308">
                  <c:v>2</c:v>
                </c:pt>
                <c:pt idx="5309">
                  <c:v>2</c:v>
                </c:pt>
                <c:pt idx="5310">
                  <c:v>2</c:v>
                </c:pt>
                <c:pt idx="5311">
                  <c:v>2</c:v>
                </c:pt>
                <c:pt idx="5312">
                  <c:v>2</c:v>
                </c:pt>
                <c:pt idx="5313">
                  <c:v>2</c:v>
                </c:pt>
                <c:pt idx="5314">
                  <c:v>2</c:v>
                </c:pt>
                <c:pt idx="5315">
                  <c:v>1</c:v>
                </c:pt>
                <c:pt idx="5316">
                  <c:v>1</c:v>
                </c:pt>
                <c:pt idx="5317">
                  <c:v>1</c:v>
                </c:pt>
                <c:pt idx="5318">
                  <c:v>1</c:v>
                </c:pt>
                <c:pt idx="5319">
                  <c:v>1</c:v>
                </c:pt>
                <c:pt idx="5320">
                  <c:v>2</c:v>
                </c:pt>
                <c:pt idx="5321">
                  <c:v>2</c:v>
                </c:pt>
                <c:pt idx="5322">
                  <c:v>2</c:v>
                </c:pt>
                <c:pt idx="5323">
                  <c:v>3</c:v>
                </c:pt>
                <c:pt idx="5324">
                  <c:v>3</c:v>
                </c:pt>
                <c:pt idx="5325">
                  <c:v>3</c:v>
                </c:pt>
                <c:pt idx="5326">
                  <c:v>3</c:v>
                </c:pt>
                <c:pt idx="5327">
                  <c:v>4</c:v>
                </c:pt>
                <c:pt idx="5328">
                  <c:v>4</c:v>
                </c:pt>
                <c:pt idx="5329">
                  <c:v>4</c:v>
                </c:pt>
                <c:pt idx="5330">
                  <c:v>4</c:v>
                </c:pt>
                <c:pt idx="5331">
                  <c:v>4</c:v>
                </c:pt>
                <c:pt idx="5332">
                  <c:v>3</c:v>
                </c:pt>
                <c:pt idx="5333">
                  <c:v>3</c:v>
                </c:pt>
                <c:pt idx="5334">
                  <c:v>3</c:v>
                </c:pt>
                <c:pt idx="5335">
                  <c:v>3</c:v>
                </c:pt>
                <c:pt idx="5336">
                  <c:v>4</c:v>
                </c:pt>
                <c:pt idx="5337">
                  <c:v>5</c:v>
                </c:pt>
                <c:pt idx="5338">
                  <c:v>5</c:v>
                </c:pt>
                <c:pt idx="5339">
                  <c:v>4</c:v>
                </c:pt>
                <c:pt idx="5340">
                  <c:v>4</c:v>
                </c:pt>
                <c:pt idx="5341">
                  <c:v>5</c:v>
                </c:pt>
                <c:pt idx="5342">
                  <c:v>5</c:v>
                </c:pt>
                <c:pt idx="5343">
                  <c:v>5</c:v>
                </c:pt>
                <c:pt idx="5344">
                  <c:v>5</c:v>
                </c:pt>
                <c:pt idx="5345">
                  <c:v>5</c:v>
                </c:pt>
                <c:pt idx="5346">
                  <c:v>5</c:v>
                </c:pt>
                <c:pt idx="5347">
                  <c:v>4</c:v>
                </c:pt>
                <c:pt idx="5348">
                  <c:v>3</c:v>
                </c:pt>
                <c:pt idx="5349">
                  <c:v>2</c:v>
                </c:pt>
                <c:pt idx="5350">
                  <c:v>2</c:v>
                </c:pt>
                <c:pt idx="5351">
                  <c:v>2</c:v>
                </c:pt>
                <c:pt idx="5352">
                  <c:v>1</c:v>
                </c:pt>
                <c:pt idx="5353">
                  <c:v>1</c:v>
                </c:pt>
                <c:pt idx="5354">
                  <c:v>1</c:v>
                </c:pt>
                <c:pt idx="5355">
                  <c:v>1</c:v>
                </c:pt>
                <c:pt idx="5356">
                  <c:v>1</c:v>
                </c:pt>
                <c:pt idx="5357">
                  <c:v>1</c:v>
                </c:pt>
                <c:pt idx="5358">
                  <c:v>1</c:v>
                </c:pt>
                <c:pt idx="5359">
                  <c:v>1</c:v>
                </c:pt>
                <c:pt idx="5360">
                  <c:v>1</c:v>
                </c:pt>
                <c:pt idx="5361">
                  <c:v>1</c:v>
                </c:pt>
                <c:pt idx="5362">
                  <c:v>1</c:v>
                </c:pt>
                <c:pt idx="5363">
                  <c:v>1</c:v>
                </c:pt>
                <c:pt idx="5364">
                  <c:v>1</c:v>
                </c:pt>
                <c:pt idx="5365">
                  <c:v>1</c:v>
                </c:pt>
                <c:pt idx="5366">
                  <c:v>1</c:v>
                </c:pt>
                <c:pt idx="5367">
                  <c:v>1</c:v>
                </c:pt>
                <c:pt idx="5368">
                  <c:v>1</c:v>
                </c:pt>
                <c:pt idx="5369">
                  <c:v>1</c:v>
                </c:pt>
                <c:pt idx="5370">
                  <c:v>1</c:v>
                </c:pt>
                <c:pt idx="5371">
                  <c:v>1</c:v>
                </c:pt>
                <c:pt idx="5372">
                  <c:v>2</c:v>
                </c:pt>
                <c:pt idx="5373">
                  <c:v>3</c:v>
                </c:pt>
                <c:pt idx="5374">
                  <c:v>3</c:v>
                </c:pt>
                <c:pt idx="5375">
                  <c:v>3</c:v>
                </c:pt>
                <c:pt idx="5376">
                  <c:v>4</c:v>
                </c:pt>
                <c:pt idx="5377">
                  <c:v>4</c:v>
                </c:pt>
                <c:pt idx="5378">
                  <c:v>4</c:v>
                </c:pt>
                <c:pt idx="5379">
                  <c:v>4</c:v>
                </c:pt>
                <c:pt idx="5380">
                  <c:v>4</c:v>
                </c:pt>
                <c:pt idx="5381">
                  <c:v>4</c:v>
                </c:pt>
                <c:pt idx="5382">
                  <c:v>4</c:v>
                </c:pt>
                <c:pt idx="5383">
                  <c:v>4</c:v>
                </c:pt>
                <c:pt idx="5384">
                  <c:v>3</c:v>
                </c:pt>
                <c:pt idx="5385">
                  <c:v>2</c:v>
                </c:pt>
                <c:pt idx="5386">
                  <c:v>3</c:v>
                </c:pt>
                <c:pt idx="5387">
                  <c:v>4</c:v>
                </c:pt>
                <c:pt idx="5388">
                  <c:v>3</c:v>
                </c:pt>
                <c:pt idx="5389">
                  <c:v>4</c:v>
                </c:pt>
                <c:pt idx="5390">
                  <c:v>4</c:v>
                </c:pt>
                <c:pt idx="5391">
                  <c:v>4</c:v>
                </c:pt>
                <c:pt idx="5392">
                  <c:v>4</c:v>
                </c:pt>
                <c:pt idx="5393">
                  <c:v>3</c:v>
                </c:pt>
                <c:pt idx="5394">
                  <c:v>3</c:v>
                </c:pt>
                <c:pt idx="5395">
                  <c:v>3</c:v>
                </c:pt>
                <c:pt idx="5396">
                  <c:v>3</c:v>
                </c:pt>
                <c:pt idx="5397">
                  <c:v>4</c:v>
                </c:pt>
                <c:pt idx="5398">
                  <c:v>3</c:v>
                </c:pt>
                <c:pt idx="5399">
                  <c:v>2</c:v>
                </c:pt>
                <c:pt idx="5400">
                  <c:v>2</c:v>
                </c:pt>
                <c:pt idx="5401">
                  <c:v>1</c:v>
                </c:pt>
                <c:pt idx="5402">
                  <c:v>2</c:v>
                </c:pt>
                <c:pt idx="5403">
                  <c:v>2</c:v>
                </c:pt>
                <c:pt idx="5404">
                  <c:v>2</c:v>
                </c:pt>
                <c:pt idx="5405">
                  <c:v>2</c:v>
                </c:pt>
                <c:pt idx="5406">
                  <c:v>2</c:v>
                </c:pt>
                <c:pt idx="5407">
                  <c:v>2</c:v>
                </c:pt>
                <c:pt idx="5408">
                  <c:v>2</c:v>
                </c:pt>
                <c:pt idx="5409">
                  <c:v>1</c:v>
                </c:pt>
                <c:pt idx="5410">
                  <c:v>1</c:v>
                </c:pt>
                <c:pt idx="5411">
                  <c:v>1</c:v>
                </c:pt>
                <c:pt idx="5412">
                  <c:v>1</c:v>
                </c:pt>
                <c:pt idx="5413">
                  <c:v>1</c:v>
                </c:pt>
                <c:pt idx="5414">
                  <c:v>1</c:v>
                </c:pt>
                <c:pt idx="5415">
                  <c:v>2</c:v>
                </c:pt>
                <c:pt idx="5416">
                  <c:v>2</c:v>
                </c:pt>
                <c:pt idx="5417">
                  <c:v>2</c:v>
                </c:pt>
                <c:pt idx="5418">
                  <c:v>3</c:v>
                </c:pt>
                <c:pt idx="5419">
                  <c:v>3</c:v>
                </c:pt>
                <c:pt idx="5420">
                  <c:v>3</c:v>
                </c:pt>
                <c:pt idx="5421">
                  <c:v>3</c:v>
                </c:pt>
                <c:pt idx="5422">
                  <c:v>3</c:v>
                </c:pt>
                <c:pt idx="5423">
                  <c:v>3</c:v>
                </c:pt>
                <c:pt idx="5424">
                  <c:v>3</c:v>
                </c:pt>
                <c:pt idx="5425">
                  <c:v>3</c:v>
                </c:pt>
                <c:pt idx="5426">
                  <c:v>2</c:v>
                </c:pt>
                <c:pt idx="5427">
                  <c:v>1</c:v>
                </c:pt>
                <c:pt idx="5428">
                  <c:v>2</c:v>
                </c:pt>
                <c:pt idx="5429">
                  <c:v>2</c:v>
                </c:pt>
                <c:pt idx="5430">
                  <c:v>1</c:v>
                </c:pt>
                <c:pt idx="5431">
                  <c:v>1</c:v>
                </c:pt>
                <c:pt idx="5432">
                  <c:v>1</c:v>
                </c:pt>
                <c:pt idx="5433">
                  <c:v>1</c:v>
                </c:pt>
                <c:pt idx="5434">
                  <c:v>1</c:v>
                </c:pt>
                <c:pt idx="5435">
                  <c:v>1</c:v>
                </c:pt>
                <c:pt idx="5436">
                  <c:v>2</c:v>
                </c:pt>
                <c:pt idx="5437">
                  <c:v>3</c:v>
                </c:pt>
                <c:pt idx="5438">
                  <c:v>3</c:v>
                </c:pt>
                <c:pt idx="5439">
                  <c:v>3</c:v>
                </c:pt>
                <c:pt idx="5440">
                  <c:v>2</c:v>
                </c:pt>
                <c:pt idx="5441">
                  <c:v>2</c:v>
                </c:pt>
                <c:pt idx="5442">
                  <c:v>2</c:v>
                </c:pt>
                <c:pt idx="5443">
                  <c:v>2</c:v>
                </c:pt>
                <c:pt idx="5444">
                  <c:v>3</c:v>
                </c:pt>
                <c:pt idx="5445">
                  <c:v>3</c:v>
                </c:pt>
                <c:pt idx="5446">
                  <c:v>3</c:v>
                </c:pt>
                <c:pt idx="5447">
                  <c:v>3</c:v>
                </c:pt>
                <c:pt idx="5448">
                  <c:v>2</c:v>
                </c:pt>
                <c:pt idx="5449">
                  <c:v>1</c:v>
                </c:pt>
                <c:pt idx="5450">
                  <c:v>1</c:v>
                </c:pt>
                <c:pt idx="5451">
                  <c:v>1</c:v>
                </c:pt>
                <c:pt idx="5452">
                  <c:v>1</c:v>
                </c:pt>
                <c:pt idx="5453">
                  <c:v>1</c:v>
                </c:pt>
                <c:pt idx="5454">
                  <c:v>1</c:v>
                </c:pt>
                <c:pt idx="5455">
                  <c:v>1</c:v>
                </c:pt>
                <c:pt idx="5456">
                  <c:v>2</c:v>
                </c:pt>
                <c:pt idx="5457">
                  <c:v>2</c:v>
                </c:pt>
                <c:pt idx="5458">
                  <c:v>2</c:v>
                </c:pt>
                <c:pt idx="5459">
                  <c:v>2</c:v>
                </c:pt>
                <c:pt idx="5460">
                  <c:v>2</c:v>
                </c:pt>
                <c:pt idx="5461">
                  <c:v>2</c:v>
                </c:pt>
                <c:pt idx="5462">
                  <c:v>2</c:v>
                </c:pt>
                <c:pt idx="5463">
                  <c:v>2</c:v>
                </c:pt>
                <c:pt idx="5464">
                  <c:v>2</c:v>
                </c:pt>
                <c:pt idx="5465">
                  <c:v>2</c:v>
                </c:pt>
                <c:pt idx="5466">
                  <c:v>2</c:v>
                </c:pt>
                <c:pt idx="5467">
                  <c:v>2</c:v>
                </c:pt>
                <c:pt idx="5468">
                  <c:v>1</c:v>
                </c:pt>
                <c:pt idx="5469">
                  <c:v>1</c:v>
                </c:pt>
                <c:pt idx="5470">
                  <c:v>1</c:v>
                </c:pt>
                <c:pt idx="5471">
                  <c:v>1</c:v>
                </c:pt>
                <c:pt idx="5472">
                  <c:v>1</c:v>
                </c:pt>
                <c:pt idx="5473">
                  <c:v>1</c:v>
                </c:pt>
                <c:pt idx="5474">
                  <c:v>1</c:v>
                </c:pt>
                <c:pt idx="5475">
                  <c:v>3</c:v>
                </c:pt>
                <c:pt idx="5476">
                  <c:v>3</c:v>
                </c:pt>
                <c:pt idx="5477">
                  <c:v>3</c:v>
                </c:pt>
                <c:pt idx="5478">
                  <c:v>3</c:v>
                </c:pt>
                <c:pt idx="5479">
                  <c:v>3</c:v>
                </c:pt>
                <c:pt idx="5480">
                  <c:v>2</c:v>
                </c:pt>
                <c:pt idx="5481">
                  <c:v>2</c:v>
                </c:pt>
                <c:pt idx="5482">
                  <c:v>2</c:v>
                </c:pt>
                <c:pt idx="5483">
                  <c:v>2</c:v>
                </c:pt>
                <c:pt idx="5484">
                  <c:v>2</c:v>
                </c:pt>
                <c:pt idx="5485">
                  <c:v>2</c:v>
                </c:pt>
                <c:pt idx="5486">
                  <c:v>2</c:v>
                </c:pt>
                <c:pt idx="5487">
                  <c:v>2</c:v>
                </c:pt>
                <c:pt idx="5488">
                  <c:v>2</c:v>
                </c:pt>
                <c:pt idx="5489">
                  <c:v>2</c:v>
                </c:pt>
                <c:pt idx="5490">
                  <c:v>2</c:v>
                </c:pt>
                <c:pt idx="5491">
                  <c:v>2</c:v>
                </c:pt>
                <c:pt idx="5492">
                  <c:v>3</c:v>
                </c:pt>
                <c:pt idx="5493">
                  <c:v>4</c:v>
                </c:pt>
                <c:pt idx="5494">
                  <c:v>4</c:v>
                </c:pt>
                <c:pt idx="5495">
                  <c:v>4</c:v>
                </c:pt>
                <c:pt idx="5496">
                  <c:v>4</c:v>
                </c:pt>
                <c:pt idx="5497">
                  <c:v>5</c:v>
                </c:pt>
                <c:pt idx="5498">
                  <c:v>5</c:v>
                </c:pt>
                <c:pt idx="5499">
                  <c:v>5</c:v>
                </c:pt>
                <c:pt idx="5500">
                  <c:v>5</c:v>
                </c:pt>
                <c:pt idx="5501">
                  <c:v>6</c:v>
                </c:pt>
                <c:pt idx="5502">
                  <c:v>5</c:v>
                </c:pt>
                <c:pt idx="5503">
                  <c:v>7</c:v>
                </c:pt>
                <c:pt idx="5504">
                  <c:v>7</c:v>
                </c:pt>
                <c:pt idx="5505">
                  <c:v>6</c:v>
                </c:pt>
                <c:pt idx="5506">
                  <c:v>7</c:v>
                </c:pt>
                <c:pt idx="5507">
                  <c:v>7</c:v>
                </c:pt>
                <c:pt idx="5508">
                  <c:v>7</c:v>
                </c:pt>
                <c:pt idx="5509">
                  <c:v>6</c:v>
                </c:pt>
                <c:pt idx="5510">
                  <c:v>7</c:v>
                </c:pt>
                <c:pt idx="5511">
                  <c:v>7</c:v>
                </c:pt>
                <c:pt idx="5512">
                  <c:v>7</c:v>
                </c:pt>
                <c:pt idx="5513">
                  <c:v>6</c:v>
                </c:pt>
                <c:pt idx="5514">
                  <c:v>6</c:v>
                </c:pt>
                <c:pt idx="5515">
                  <c:v>5</c:v>
                </c:pt>
                <c:pt idx="5516">
                  <c:v>5</c:v>
                </c:pt>
                <c:pt idx="5517">
                  <c:v>5</c:v>
                </c:pt>
                <c:pt idx="5518">
                  <c:v>3</c:v>
                </c:pt>
                <c:pt idx="5519">
                  <c:v>3</c:v>
                </c:pt>
                <c:pt idx="5520">
                  <c:v>3</c:v>
                </c:pt>
                <c:pt idx="5521">
                  <c:v>3</c:v>
                </c:pt>
                <c:pt idx="5522">
                  <c:v>3</c:v>
                </c:pt>
                <c:pt idx="5523">
                  <c:v>2</c:v>
                </c:pt>
                <c:pt idx="5524">
                  <c:v>2</c:v>
                </c:pt>
                <c:pt idx="5525">
                  <c:v>2</c:v>
                </c:pt>
                <c:pt idx="5526">
                  <c:v>3</c:v>
                </c:pt>
                <c:pt idx="5527">
                  <c:v>3</c:v>
                </c:pt>
                <c:pt idx="5528">
                  <c:v>3</c:v>
                </c:pt>
                <c:pt idx="5529">
                  <c:v>3</c:v>
                </c:pt>
                <c:pt idx="5530">
                  <c:v>3</c:v>
                </c:pt>
                <c:pt idx="5531">
                  <c:v>3</c:v>
                </c:pt>
                <c:pt idx="5532">
                  <c:v>2</c:v>
                </c:pt>
                <c:pt idx="5533">
                  <c:v>3</c:v>
                </c:pt>
                <c:pt idx="5534">
                  <c:v>3</c:v>
                </c:pt>
                <c:pt idx="5535">
                  <c:v>3</c:v>
                </c:pt>
                <c:pt idx="5536">
                  <c:v>2</c:v>
                </c:pt>
                <c:pt idx="5537">
                  <c:v>2</c:v>
                </c:pt>
                <c:pt idx="5538">
                  <c:v>1</c:v>
                </c:pt>
                <c:pt idx="5539">
                  <c:v>1</c:v>
                </c:pt>
                <c:pt idx="5540">
                  <c:v>1</c:v>
                </c:pt>
                <c:pt idx="5541">
                  <c:v>3</c:v>
                </c:pt>
                <c:pt idx="5542">
                  <c:v>3</c:v>
                </c:pt>
                <c:pt idx="5543">
                  <c:v>3</c:v>
                </c:pt>
                <c:pt idx="5544">
                  <c:v>3</c:v>
                </c:pt>
                <c:pt idx="5545">
                  <c:v>4</c:v>
                </c:pt>
                <c:pt idx="5546">
                  <c:v>4</c:v>
                </c:pt>
                <c:pt idx="5547">
                  <c:v>4</c:v>
                </c:pt>
                <c:pt idx="5548">
                  <c:v>4</c:v>
                </c:pt>
                <c:pt idx="5549">
                  <c:v>4</c:v>
                </c:pt>
                <c:pt idx="5550">
                  <c:v>4</c:v>
                </c:pt>
                <c:pt idx="5551">
                  <c:v>4</c:v>
                </c:pt>
                <c:pt idx="5552">
                  <c:v>4</c:v>
                </c:pt>
                <c:pt idx="5553">
                  <c:v>2</c:v>
                </c:pt>
                <c:pt idx="5554">
                  <c:v>2</c:v>
                </c:pt>
                <c:pt idx="5555">
                  <c:v>2</c:v>
                </c:pt>
                <c:pt idx="5556">
                  <c:v>2</c:v>
                </c:pt>
                <c:pt idx="5557">
                  <c:v>1</c:v>
                </c:pt>
                <c:pt idx="5558">
                  <c:v>1</c:v>
                </c:pt>
                <c:pt idx="5559">
                  <c:v>1</c:v>
                </c:pt>
                <c:pt idx="5560">
                  <c:v>1</c:v>
                </c:pt>
                <c:pt idx="5561">
                  <c:v>1</c:v>
                </c:pt>
                <c:pt idx="5562">
                  <c:v>1</c:v>
                </c:pt>
                <c:pt idx="5563">
                  <c:v>1</c:v>
                </c:pt>
                <c:pt idx="5564">
                  <c:v>1</c:v>
                </c:pt>
                <c:pt idx="5565">
                  <c:v>1</c:v>
                </c:pt>
                <c:pt idx="5566">
                  <c:v>1</c:v>
                </c:pt>
                <c:pt idx="5567">
                  <c:v>1</c:v>
                </c:pt>
                <c:pt idx="5568">
                  <c:v>1</c:v>
                </c:pt>
                <c:pt idx="5569">
                  <c:v>1</c:v>
                </c:pt>
                <c:pt idx="5570">
                  <c:v>1</c:v>
                </c:pt>
                <c:pt idx="5571">
                  <c:v>3</c:v>
                </c:pt>
                <c:pt idx="5572">
                  <c:v>3</c:v>
                </c:pt>
                <c:pt idx="5573">
                  <c:v>3</c:v>
                </c:pt>
                <c:pt idx="5574">
                  <c:v>3</c:v>
                </c:pt>
                <c:pt idx="5575">
                  <c:v>3</c:v>
                </c:pt>
                <c:pt idx="5576">
                  <c:v>3</c:v>
                </c:pt>
                <c:pt idx="5577">
                  <c:v>3</c:v>
                </c:pt>
                <c:pt idx="5578">
                  <c:v>3</c:v>
                </c:pt>
                <c:pt idx="5579">
                  <c:v>3</c:v>
                </c:pt>
                <c:pt idx="5580">
                  <c:v>3</c:v>
                </c:pt>
                <c:pt idx="5581">
                  <c:v>2</c:v>
                </c:pt>
                <c:pt idx="5582">
                  <c:v>2</c:v>
                </c:pt>
                <c:pt idx="5583">
                  <c:v>1</c:v>
                </c:pt>
                <c:pt idx="5584">
                  <c:v>1</c:v>
                </c:pt>
                <c:pt idx="5585">
                  <c:v>1</c:v>
                </c:pt>
                <c:pt idx="5586">
                  <c:v>1</c:v>
                </c:pt>
                <c:pt idx="5587">
                  <c:v>1</c:v>
                </c:pt>
                <c:pt idx="5588">
                  <c:v>1</c:v>
                </c:pt>
                <c:pt idx="5589">
                  <c:v>1</c:v>
                </c:pt>
                <c:pt idx="5590">
                  <c:v>1</c:v>
                </c:pt>
                <c:pt idx="5591">
                  <c:v>1</c:v>
                </c:pt>
                <c:pt idx="5592">
                  <c:v>1</c:v>
                </c:pt>
                <c:pt idx="5593">
                  <c:v>1</c:v>
                </c:pt>
                <c:pt idx="5594">
                  <c:v>2</c:v>
                </c:pt>
                <c:pt idx="5595">
                  <c:v>2</c:v>
                </c:pt>
                <c:pt idx="5596">
                  <c:v>3</c:v>
                </c:pt>
                <c:pt idx="5597">
                  <c:v>4</c:v>
                </c:pt>
                <c:pt idx="5598">
                  <c:v>5</c:v>
                </c:pt>
                <c:pt idx="5599">
                  <c:v>5</c:v>
                </c:pt>
                <c:pt idx="5600">
                  <c:v>5</c:v>
                </c:pt>
                <c:pt idx="5601">
                  <c:v>5</c:v>
                </c:pt>
                <c:pt idx="5602">
                  <c:v>5</c:v>
                </c:pt>
                <c:pt idx="5603">
                  <c:v>5</c:v>
                </c:pt>
                <c:pt idx="5604">
                  <c:v>6</c:v>
                </c:pt>
                <c:pt idx="5605">
                  <c:v>6</c:v>
                </c:pt>
                <c:pt idx="5606">
                  <c:v>6</c:v>
                </c:pt>
                <c:pt idx="5607">
                  <c:v>6</c:v>
                </c:pt>
                <c:pt idx="5608">
                  <c:v>7</c:v>
                </c:pt>
                <c:pt idx="5609">
                  <c:v>6</c:v>
                </c:pt>
                <c:pt idx="5610">
                  <c:v>5</c:v>
                </c:pt>
                <c:pt idx="5611">
                  <c:v>5</c:v>
                </c:pt>
                <c:pt idx="5612">
                  <c:v>4</c:v>
                </c:pt>
                <c:pt idx="5613">
                  <c:v>4</c:v>
                </c:pt>
                <c:pt idx="5614">
                  <c:v>5</c:v>
                </c:pt>
                <c:pt idx="5615">
                  <c:v>5</c:v>
                </c:pt>
                <c:pt idx="5616">
                  <c:v>4</c:v>
                </c:pt>
                <c:pt idx="5617">
                  <c:v>4</c:v>
                </c:pt>
                <c:pt idx="5618">
                  <c:v>4</c:v>
                </c:pt>
                <c:pt idx="5619">
                  <c:v>4</c:v>
                </c:pt>
                <c:pt idx="5620">
                  <c:v>3</c:v>
                </c:pt>
                <c:pt idx="5621">
                  <c:v>4</c:v>
                </c:pt>
                <c:pt idx="5622">
                  <c:v>4</c:v>
                </c:pt>
                <c:pt idx="5623">
                  <c:v>3</c:v>
                </c:pt>
                <c:pt idx="5624">
                  <c:v>3</c:v>
                </c:pt>
                <c:pt idx="5625">
                  <c:v>2</c:v>
                </c:pt>
                <c:pt idx="5626">
                  <c:v>1</c:v>
                </c:pt>
                <c:pt idx="5627">
                  <c:v>1</c:v>
                </c:pt>
                <c:pt idx="5628">
                  <c:v>1</c:v>
                </c:pt>
                <c:pt idx="5629">
                  <c:v>1</c:v>
                </c:pt>
                <c:pt idx="5630">
                  <c:v>1</c:v>
                </c:pt>
                <c:pt idx="5631">
                  <c:v>1</c:v>
                </c:pt>
                <c:pt idx="5632">
                  <c:v>2</c:v>
                </c:pt>
                <c:pt idx="5633">
                  <c:v>1</c:v>
                </c:pt>
                <c:pt idx="5634">
                  <c:v>1</c:v>
                </c:pt>
                <c:pt idx="5635">
                  <c:v>1</c:v>
                </c:pt>
                <c:pt idx="5636">
                  <c:v>1</c:v>
                </c:pt>
                <c:pt idx="5637">
                  <c:v>1</c:v>
                </c:pt>
                <c:pt idx="5638">
                  <c:v>1</c:v>
                </c:pt>
                <c:pt idx="5639">
                  <c:v>1</c:v>
                </c:pt>
                <c:pt idx="5640">
                  <c:v>1</c:v>
                </c:pt>
                <c:pt idx="5641">
                  <c:v>1</c:v>
                </c:pt>
                <c:pt idx="5642">
                  <c:v>1</c:v>
                </c:pt>
                <c:pt idx="5643">
                  <c:v>1</c:v>
                </c:pt>
                <c:pt idx="5644">
                  <c:v>1</c:v>
                </c:pt>
                <c:pt idx="5645">
                  <c:v>1</c:v>
                </c:pt>
                <c:pt idx="5646">
                  <c:v>1</c:v>
                </c:pt>
                <c:pt idx="5647">
                  <c:v>1</c:v>
                </c:pt>
                <c:pt idx="5648">
                  <c:v>1</c:v>
                </c:pt>
                <c:pt idx="5649">
                  <c:v>1</c:v>
                </c:pt>
                <c:pt idx="5650">
                  <c:v>1</c:v>
                </c:pt>
                <c:pt idx="5651">
                  <c:v>1</c:v>
                </c:pt>
                <c:pt idx="5652">
                  <c:v>1</c:v>
                </c:pt>
                <c:pt idx="5653">
                  <c:v>1</c:v>
                </c:pt>
                <c:pt idx="5654">
                  <c:v>1</c:v>
                </c:pt>
                <c:pt idx="5655">
                  <c:v>1</c:v>
                </c:pt>
                <c:pt idx="5656">
                  <c:v>1</c:v>
                </c:pt>
                <c:pt idx="5657">
                  <c:v>1</c:v>
                </c:pt>
                <c:pt idx="5658">
                  <c:v>1</c:v>
                </c:pt>
                <c:pt idx="5659">
                  <c:v>1</c:v>
                </c:pt>
                <c:pt idx="5660">
                  <c:v>3</c:v>
                </c:pt>
                <c:pt idx="5661">
                  <c:v>3</c:v>
                </c:pt>
                <c:pt idx="5662">
                  <c:v>5</c:v>
                </c:pt>
                <c:pt idx="5663">
                  <c:v>5</c:v>
                </c:pt>
                <c:pt idx="5664">
                  <c:v>5</c:v>
                </c:pt>
                <c:pt idx="5665">
                  <c:v>5</c:v>
                </c:pt>
                <c:pt idx="5666">
                  <c:v>5</c:v>
                </c:pt>
                <c:pt idx="5667">
                  <c:v>5</c:v>
                </c:pt>
                <c:pt idx="5668">
                  <c:v>4</c:v>
                </c:pt>
                <c:pt idx="5669">
                  <c:v>4</c:v>
                </c:pt>
                <c:pt idx="5670">
                  <c:v>4</c:v>
                </c:pt>
                <c:pt idx="5671">
                  <c:v>4</c:v>
                </c:pt>
                <c:pt idx="5672">
                  <c:v>2</c:v>
                </c:pt>
                <c:pt idx="5673">
                  <c:v>2</c:v>
                </c:pt>
                <c:pt idx="5674">
                  <c:v>1</c:v>
                </c:pt>
                <c:pt idx="5675">
                  <c:v>2</c:v>
                </c:pt>
                <c:pt idx="5676">
                  <c:v>2</c:v>
                </c:pt>
                <c:pt idx="5677">
                  <c:v>2</c:v>
                </c:pt>
                <c:pt idx="5678">
                  <c:v>2</c:v>
                </c:pt>
                <c:pt idx="5679">
                  <c:v>2</c:v>
                </c:pt>
                <c:pt idx="5680">
                  <c:v>2</c:v>
                </c:pt>
                <c:pt idx="5681">
                  <c:v>3</c:v>
                </c:pt>
                <c:pt idx="5682">
                  <c:v>3</c:v>
                </c:pt>
                <c:pt idx="5683">
                  <c:v>3</c:v>
                </c:pt>
                <c:pt idx="5684">
                  <c:v>4</c:v>
                </c:pt>
                <c:pt idx="5685">
                  <c:v>5</c:v>
                </c:pt>
                <c:pt idx="5686">
                  <c:v>5</c:v>
                </c:pt>
                <c:pt idx="5687">
                  <c:v>5</c:v>
                </c:pt>
                <c:pt idx="5688">
                  <c:v>5</c:v>
                </c:pt>
                <c:pt idx="5689">
                  <c:v>5</c:v>
                </c:pt>
                <c:pt idx="5690">
                  <c:v>5</c:v>
                </c:pt>
                <c:pt idx="5691">
                  <c:v>5</c:v>
                </c:pt>
                <c:pt idx="5692">
                  <c:v>5</c:v>
                </c:pt>
                <c:pt idx="5693">
                  <c:v>5</c:v>
                </c:pt>
                <c:pt idx="5694">
                  <c:v>6</c:v>
                </c:pt>
                <c:pt idx="5695">
                  <c:v>6</c:v>
                </c:pt>
                <c:pt idx="5696">
                  <c:v>5</c:v>
                </c:pt>
                <c:pt idx="5697">
                  <c:v>4</c:v>
                </c:pt>
                <c:pt idx="5698">
                  <c:v>2</c:v>
                </c:pt>
                <c:pt idx="5699">
                  <c:v>3</c:v>
                </c:pt>
                <c:pt idx="5700">
                  <c:v>3</c:v>
                </c:pt>
                <c:pt idx="5701">
                  <c:v>3</c:v>
                </c:pt>
                <c:pt idx="5702">
                  <c:v>3</c:v>
                </c:pt>
                <c:pt idx="5703">
                  <c:v>3</c:v>
                </c:pt>
                <c:pt idx="5704">
                  <c:v>3</c:v>
                </c:pt>
                <c:pt idx="5705">
                  <c:v>2</c:v>
                </c:pt>
                <c:pt idx="5706">
                  <c:v>1</c:v>
                </c:pt>
                <c:pt idx="5707">
                  <c:v>2</c:v>
                </c:pt>
                <c:pt idx="5708">
                  <c:v>2</c:v>
                </c:pt>
                <c:pt idx="5709">
                  <c:v>2</c:v>
                </c:pt>
                <c:pt idx="5710">
                  <c:v>2</c:v>
                </c:pt>
                <c:pt idx="5711">
                  <c:v>1</c:v>
                </c:pt>
                <c:pt idx="5712">
                  <c:v>1</c:v>
                </c:pt>
                <c:pt idx="5713">
                  <c:v>1</c:v>
                </c:pt>
                <c:pt idx="5714">
                  <c:v>2</c:v>
                </c:pt>
                <c:pt idx="5715">
                  <c:v>2</c:v>
                </c:pt>
                <c:pt idx="5716">
                  <c:v>2</c:v>
                </c:pt>
                <c:pt idx="5717">
                  <c:v>4</c:v>
                </c:pt>
                <c:pt idx="5718">
                  <c:v>4</c:v>
                </c:pt>
                <c:pt idx="5719">
                  <c:v>3</c:v>
                </c:pt>
                <c:pt idx="5720">
                  <c:v>3</c:v>
                </c:pt>
                <c:pt idx="5721">
                  <c:v>3</c:v>
                </c:pt>
                <c:pt idx="5722">
                  <c:v>3</c:v>
                </c:pt>
                <c:pt idx="5723">
                  <c:v>4</c:v>
                </c:pt>
                <c:pt idx="5724">
                  <c:v>4</c:v>
                </c:pt>
                <c:pt idx="5725">
                  <c:v>4</c:v>
                </c:pt>
                <c:pt idx="5726">
                  <c:v>3</c:v>
                </c:pt>
                <c:pt idx="5727">
                  <c:v>3</c:v>
                </c:pt>
                <c:pt idx="5728">
                  <c:v>3</c:v>
                </c:pt>
                <c:pt idx="5729">
                  <c:v>2</c:v>
                </c:pt>
                <c:pt idx="5730">
                  <c:v>2</c:v>
                </c:pt>
                <c:pt idx="5731">
                  <c:v>2</c:v>
                </c:pt>
                <c:pt idx="5732">
                  <c:v>2</c:v>
                </c:pt>
                <c:pt idx="5733">
                  <c:v>3</c:v>
                </c:pt>
                <c:pt idx="5734">
                  <c:v>3</c:v>
                </c:pt>
                <c:pt idx="5735">
                  <c:v>2</c:v>
                </c:pt>
                <c:pt idx="5736">
                  <c:v>2</c:v>
                </c:pt>
                <c:pt idx="5737">
                  <c:v>2</c:v>
                </c:pt>
                <c:pt idx="5738">
                  <c:v>6</c:v>
                </c:pt>
                <c:pt idx="5739">
                  <c:v>6</c:v>
                </c:pt>
                <c:pt idx="5740">
                  <c:v>6</c:v>
                </c:pt>
                <c:pt idx="5741">
                  <c:v>5</c:v>
                </c:pt>
                <c:pt idx="5742">
                  <c:v>5</c:v>
                </c:pt>
                <c:pt idx="5743">
                  <c:v>5</c:v>
                </c:pt>
                <c:pt idx="5744">
                  <c:v>5</c:v>
                </c:pt>
                <c:pt idx="5745">
                  <c:v>4</c:v>
                </c:pt>
                <c:pt idx="5746">
                  <c:v>4</c:v>
                </c:pt>
                <c:pt idx="5747">
                  <c:v>4</c:v>
                </c:pt>
                <c:pt idx="5748">
                  <c:v>5</c:v>
                </c:pt>
                <c:pt idx="5749">
                  <c:v>5</c:v>
                </c:pt>
                <c:pt idx="5750">
                  <c:v>3</c:v>
                </c:pt>
                <c:pt idx="5751">
                  <c:v>4</c:v>
                </c:pt>
                <c:pt idx="5752">
                  <c:v>4</c:v>
                </c:pt>
                <c:pt idx="5753">
                  <c:v>4</c:v>
                </c:pt>
                <c:pt idx="5754">
                  <c:v>4</c:v>
                </c:pt>
                <c:pt idx="5755">
                  <c:v>4</c:v>
                </c:pt>
                <c:pt idx="5756">
                  <c:v>4</c:v>
                </c:pt>
                <c:pt idx="5757">
                  <c:v>4</c:v>
                </c:pt>
                <c:pt idx="5758">
                  <c:v>4</c:v>
                </c:pt>
                <c:pt idx="5759">
                  <c:v>4</c:v>
                </c:pt>
                <c:pt idx="5760">
                  <c:v>5</c:v>
                </c:pt>
                <c:pt idx="5761">
                  <c:v>4</c:v>
                </c:pt>
                <c:pt idx="5762">
                  <c:v>4</c:v>
                </c:pt>
                <c:pt idx="5763">
                  <c:v>3</c:v>
                </c:pt>
                <c:pt idx="5764">
                  <c:v>4</c:v>
                </c:pt>
                <c:pt idx="5765">
                  <c:v>4</c:v>
                </c:pt>
                <c:pt idx="5766">
                  <c:v>5</c:v>
                </c:pt>
                <c:pt idx="5767">
                  <c:v>5</c:v>
                </c:pt>
                <c:pt idx="5768">
                  <c:v>5</c:v>
                </c:pt>
                <c:pt idx="5769">
                  <c:v>5</c:v>
                </c:pt>
                <c:pt idx="5770">
                  <c:v>4</c:v>
                </c:pt>
                <c:pt idx="5771">
                  <c:v>4</c:v>
                </c:pt>
                <c:pt idx="5772">
                  <c:v>3</c:v>
                </c:pt>
                <c:pt idx="5773">
                  <c:v>3</c:v>
                </c:pt>
                <c:pt idx="5774">
                  <c:v>3</c:v>
                </c:pt>
                <c:pt idx="5775">
                  <c:v>3</c:v>
                </c:pt>
                <c:pt idx="5776">
                  <c:v>2</c:v>
                </c:pt>
                <c:pt idx="5777">
                  <c:v>2</c:v>
                </c:pt>
                <c:pt idx="5778">
                  <c:v>1</c:v>
                </c:pt>
                <c:pt idx="5779">
                  <c:v>1</c:v>
                </c:pt>
                <c:pt idx="5780">
                  <c:v>1</c:v>
                </c:pt>
                <c:pt idx="5781">
                  <c:v>1</c:v>
                </c:pt>
                <c:pt idx="5782">
                  <c:v>1</c:v>
                </c:pt>
                <c:pt idx="5783">
                  <c:v>1</c:v>
                </c:pt>
                <c:pt idx="5784">
                  <c:v>1</c:v>
                </c:pt>
                <c:pt idx="5785">
                  <c:v>1</c:v>
                </c:pt>
                <c:pt idx="5786">
                  <c:v>1</c:v>
                </c:pt>
                <c:pt idx="5787">
                  <c:v>1</c:v>
                </c:pt>
                <c:pt idx="5788">
                  <c:v>1</c:v>
                </c:pt>
                <c:pt idx="5789">
                  <c:v>1</c:v>
                </c:pt>
                <c:pt idx="5790">
                  <c:v>1</c:v>
                </c:pt>
                <c:pt idx="5791">
                  <c:v>1</c:v>
                </c:pt>
                <c:pt idx="5792">
                  <c:v>1</c:v>
                </c:pt>
                <c:pt idx="5793">
                  <c:v>1</c:v>
                </c:pt>
                <c:pt idx="5794">
                  <c:v>1</c:v>
                </c:pt>
                <c:pt idx="5795">
                  <c:v>1</c:v>
                </c:pt>
                <c:pt idx="5796">
                  <c:v>1</c:v>
                </c:pt>
                <c:pt idx="5797">
                  <c:v>1</c:v>
                </c:pt>
                <c:pt idx="5798">
                  <c:v>1</c:v>
                </c:pt>
                <c:pt idx="5799">
                  <c:v>1</c:v>
                </c:pt>
                <c:pt idx="5800">
                  <c:v>1</c:v>
                </c:pt>
                <c:pt idx="5801">
                  <c:v>1</c:v>
                </c:pt>
                <c:pt idx="5802">
                  <c:v>1</c:v>
                </c:pt>
                <c:pt idx="5803">
                  <c:v>2</c:v>
                </c:pt>
                <c:pt idx="5804">
                  <c:v>2</c:v>
                </c:pt>
                <c:pt idx="5805">
                  <c:v>2</c:v>
                </c:pt>
                <c:pt idx="5806">
                  <c:v>2</c:v>
                </c:pt>
                <c:pt idx="5807">
                  <c:v>2</c:v>
                </c:pt>
                <c:pt idx="5808">
                  <c:v>2</c:v>
                </c:pt>
                <c:pt idx="5809">
                  <c:v>2</c:v>
                </c:pt>
                <c:pt idx="5810">
                  <c:v>1</c:v>
                </c:pt>
                <c:pt idx="5811">
                  <c:v>1</c:v>
                </c:pt>
                <c:pt idx="5812">
                  <c:v>1</c:v>
                </c:pt>
                <c:pt idx="5813">
                  <c:v>1</c:v>
                </c:pt>
                <c:pt idx="5814">
                  <c:v>1</c:v>
                </c:pt>
                <c:pt idx="5815">
                  <c:v>1</c:v>
                </c:pt>
                <c:pt idx="5816">
                  <c:v>2</c:v>
                </c:pt>
                <c:pt idx="5817">
                  <c:v>2</c:v>
                </c:pt>
                <c:pt idx="5818">
                  <c:v>2</c:v>
                </c:pt>
                <c:pt idx="5819">
                  <c:v>3</c:v>
                </c:pt>
                <c:pt idx="5820">
                  <c:v>3</c:v>
                </c:pt>
                <c:pt idx="5821">
                  <c:v>3</c:v>
                </c:pt>
                <c:pt idx="5822">
                  <c:v>4</c:v>
                </c:pt>
                <c:pt idx="5823">
                  <c:v>3</c:v>
                </c:pt>
                <c:pt idx="5824">
                  <c:v>3</c:v>
                </c:pt>
                <c:pt idx="5825">
                  <c:v>3</c:v>
                </c:pt>
                <c:pt idx="5826">
                  <c:v>3</c:v>
                </c:pt>
                <c:pt idx="5827">
                  <c:v>3</c:v>
                </c:pt>
                <c:pt idx="5828">
                  <c:v>2</c:v>
                </c:pt>
                <c:pt idx="5829">
                  <c:v>2</c:v>
                </c:pt>
                <c:pt idx="5830">
                  <c:v>2</c:v>
                </c:pt>
                <c:pt idx="5831">
                  <c:v>1</c:v>
                </c:pt>
                <c:pt idx="5832">
                  <c:v>1</c:v>
                </c:pt>
                <c:pt idx="5833">
                  <c:v>1</c:v>
                </c:pt>
                <c:pt idx="5834">
                  <c:v>1</c:v>
                </c:pt>
                <c:pt idx="5835">
                  <c:v>1</c:v>
                </c:pt>
                <c:pt idx="5836">
                  <c:v>1</c:v>
                </c:pt>
                <c:pt idx="5837">
                  <c:v>1</c:v>
                </c:pt>
                <c:pt idx="5838">
                  <c:v>3</c:v>
                </c:pt>
                <c:pt idx="5839">
                  <c:v>3</c:v>
                </c:pt>
                <c:pt idx="5840">
                  <c:v>4</c:v>
                </c:pt>
                <c:pt idx="5841">
                  <c:v>4</c:v>
                </c:pt>
                <c:pt idx="5842">
                  <c:v>5</c:v>
                </c:pt>
                <c:pt idx="5843">
                  <c:v>5</c:v>
                </c:pt>
                <c:pt idx="5844">
                  <c:v>5</c:v>
                </c:pt>
                <c:pt idx="5845">
                  <c:v>5</c:v>
                </c:pt>
                <c:pt idx="5846">
                  <c:v>4</c:v>
                </c:pt>
                <c:pt idx="5847">
                  <c:v>5</c:v>
                </c:pt>
                <c:pt idx="5848">
                  <c:v>5</c:v>
                </c:pt>
                <c:pt idx="5849">
                  <c:v>5</c:v>
                </c:pt>
                <c:pt idx="5850">
                  <c:v>3</c:v>
                </c:pt>
                <c:pt idx="5851">
                  <c:v>3</c:v>
                </c:pt>
                <c:pt idx="5852">
                  <c:v>2</c:v>
                </c:pt>
                <c:pt idx="5853">
                  <c:v>2</c:v>
                </c:pt>
                <c:pt idx="5854">
                  <c:v>1</c:v>
                </c:pt>
                <c:pt idx="5855">
                  <c:v>1</c:v>
                </c:pt>
                <c:pt idx="5856">
                  <c:v>1</c:v>
                </c:pt>
                <c:pt idx="5857">
                  <c:v>1</c:v>
                </c:pt>
                <c:pt idx="5858">
                  <c:v>1</c:v>
                </c:pt>
                <c:pt idx="5859">
                  <c:v>1</c:v>
                </c:pt>
                <c:pt idx="5860">
                  <c:v>1</c:v>
                </c:pt>
                <c:pt idx="5861">
                  <c:v>1</c:v>
                </c:pt>
                <c:pt idx="5862">
                  <c:v>1</c:v>
                </c:pt>
                <c:pt idx="5863">
                  <c:v>2</c:v>
                </c:pt>
                <c:pt idx="5864">
                  <c:v>2</c:v>
                </c:pt>
                <c:pt idx="5865">
                  <c:v>2</c:v>
                </c:pt>
                <c:pt idx="5866">
                  <c:v>2</c:v>
                </c:pt>
                <c:pt idx="5867">
                  <c:v>2</c:v>
                </c:pt>
                <c:pt idx="5868">
                  <c:v>2</c:v>
                </c:pt>
                <c:pt idx="5869">
                  <c:v>2</c:v>
                </c:pt>
                <c:pt idx="5870">
                  <c:v>2</c:v>
                </c:pt>
                <c:pt idx="5871">
                  <c:v>1</c:v>
                </c:pt>
                <c:pt idx="5872">
                  <c:v>1</c:v>
                </c:pt>
                <c:pt idx="5873">
                  <c:v>1</c:v>
                </c:pt>
                <c:pt idx="5874">
                  <c:v>1</c:v>
                </c:pt>
                <c:pt idx="5875">
                  <c:v>1</c:v>
                </c:pt>
                <c:pt idx="5876">
                  <c:v>1</c:v>
                </c:pt>
                <c:pt idx="5877">
                  <c:v>1</c:v>
                </c:pt>
                <c:pt idx="5878">
                  <c:v>1</c:v>
                </c:pt>
                <c:pt idx="5879">
                  <c:v>1</c:v>
                </c:pt>
                <c:pt idx="5880">
                  <c:v>2</c:v>
                </c:pt>
                <c:pt idx="5881">
                  <c:v>2</c:v>
                </c:pt>
                <c:pt idx="5882">
                  <c:v>2</c:v>
                </c:pt>
                <c:pt idx="5883">
                  <c:v>2</c:v>
                </c:pt>
                <c:pt idx="5884">
                  <c:v>2</c:v>
                </c:pt>
                <c:pt idx="5885">
                  <c:v>3</c:v>
                </c:pt>
                <c:pt idx="5886">
                  <c:v>3</c:v>
                </c:pt>
                <c:pt idx="5887">
                  <c:v>2</c:v>
                </c:pt>
                <c:pt idx="5888">
                  <c:v>2</c:v>
                </c:pt>
                <c:pt idx="5889">
                  <c:v>2</c:v>
                </c:pt>
                <c:pt idx="5890">
                  <c:v>2</c:v>
                </c:pt>
                <c:pt idx="5891">
                  <c:v>3</c:v>
                </c:pt>
                <c:pt idx="5892">
                  <c:v>3</c:v>
                </c:pt>
                <c:pt idx="5893">
                  <c:v>3</c:v>
                </c:pt>
                <c:pt idx="5894">
                  <c:v>3</c:v>
                </c:pt>
                <c:pt idx="5895">
                  <c:v>2</c:v>
                </c:pt>
                <c:pt idx="5896">
                  <c:v>2</c:v>
                </c:pt>
                <c:pt idx="5897">
                  <c:v>1</c:v>
                </c:pt>
                <c:pt idx="5898">
                  <c:v>1</c:v>
                </c:pt>
                <c:pt idx="5899">
                  <c:v>1</c:v>
                </c:pt>
                <c:pt idx="5900">
                  <c:v>1</c:v>
                </c:pt>
                <c:pt idx="5901">
                  <c:v>1</c:v>
                </c:pt>
                <c:pt idx="5902">
                  <c:v>1</c:v>
                </c:pt>
                <c:pt idx="5903">
                  <c:v>1</c:v>
                </c:pt>
                <c:pt idx="5904">
                  <c:v>1</c:v>
                </c:pt>
                <c:pt idx="5905">
                  <c:v>1</c:v>
                </c:pt>
                <c:pt idx="5906">
                  <c:v>1</c:v>
                </c:pt>
                <c:pt idx="5907">
                  <c:v>1</c:v>
                </c:pt>
                <c:pt idx="5908">
                  <c:v>1</c:v>
                </c:pt>
                <c:pt idx="5909">
                  <c:v>1</c:v>
                </c:pt>
                <c:pt idx="5910">
                  <c:v>1</c:v>
                </c:pt>
                <c:pt idx="5911">
                  <c:v>1</c:v>
                </c:pt>
                <c:pt idx="5912">
                  <c:v>1</c:v>
                </c:pt>
                <c:pt idx="5913">
                  <c:v>1</c:v>
                </c:pt>
                <c:pt idx="5914">
                  <c:v>1</c:v>
                </c:pt>
                <c:pt idx="5915">
                  <c:v>1</c:v>
                </c:pt>
                <c:pt idx="5916">
                  <c:v>1</c:v>
                </c:pt>
                <c:pt idx="5917">
                  <c:v>1</c:v>
                </c:pt>
                <c:pt idx="5918">
                  <c:v>1</c:v>
                </c:pt>
                <c:pt idx="5919">
                  <c:v>1</c:v>
                </c:pt>
                <c:pt idx="5920">
                  <c:v>1</c:v>
                </c:pt>
                <c:pt idx="5921">
                  <c:v>1</c:v>
                </c:pt>
                <c:pt idx="5922">
                  <c:v>1</c:v>
                </c:pt>
                <c:pt idx="5923">
                  <c:v>1</c:v>
                </c:pt>
                <c:pt idx="5924">
                  <c:v>1</c:v>
                </c:pt>
                <c:pt idx="5925">
                  <c:v>1</c:v>
                </c:pt>
                <c:pt idx="5926">
                  <c:v>1</c:v>
                </c:pt>
                <c:pt idx="5927">
                  <c:v>2</c:v>
                </c:pt>
                <c:pt idx="5928">
                  <c:v>2</c:v>
                </c:pt>
                <c:pt idx="5929">
                  <c:v>2</c:v>
                </c:pt>
                <c:pt idx="5930">
                  <c:v>2</c:v>
                </c:pt>
                <c:pt idx="5931">
                  <c:v>2</c:v>
                </c:pt>
                <c:pt idx="5932">
                  <c:v>1</c:v>
                </c:pt>
                <c:pt idx="5933">
                  <c:v>1</c:v>
                </c:pt>
                <c:pt idx="5934">
                  <c:v>2</c:v>
                </c:pt>
                <c:pt idx="5935">
                  <c:v>3</c:v>
                </c:pt>
                <c:pt idx="5936">
                  <c:v>3</c:v>
                </c:pt>
                <c:pt idx="5937">
                  <c:v>3</c:v>
                </c:pt>
                <c:pt idx="5938">
                  <c:v>3</c:v>
                </c:pt>
                <c:pt idx="5939">
                  <c:v>2</c:v>
                </c:pt>
                <c:pt idx="5940">
                  <c:v>2</c:v>
                </c:pt>
                <c:pt idx="5941">
                  <c:v>2</c:v>
                </c:pt>
                <c:pt idx="5942">
                  <c:v>2</c:v>
                </c:pt>
                <c:pt idx="5943">
                  <c:v>2</c:v>
                </c:pt>
                <c:pt idx="5944">
                  <c:v>2</c:v>
                </c:pt>
                <c:pt idx="5945">
                  <c:v>2</c:v>
                </c:pt>
                <c:pt idx="5946">
                  <c:v>2</c:v>
                </c:pt>
                <c:pt idx="5947">
                  <c:v>2</c:v>
                </c:pt>
                <c:pt idx="5948">
                  <c:v>2</c:v>
                </c:pt>
                <c:pt idx="5949">
                  <c:v>1</c:v>
                </c:pt>
                <c:pt idx="5950">
                  <c:v>1</c:v>
                </c:pt>
                <c:pt idx="5951">
                  <c:v>1</c:v>
                </c:pt>
                <c:pt idx="5952">
                  <c:v>1</c:v>
                </c:pt>
                <c:pt idx="5953">
                  <c:v>1</c:v>
                </c:pt>
                <c:pt idx="5954">
                  <c:v>1</c:v>
                </c:pt>
                <c:pt idx="5955">
                  <c:v>1</c:v>
                </c:pt>
                <c:pt idx="5956">
                  <c:v>2</c:v>
                </c:pt>
                <c:pt idx="5957">
                  <c:v>2</c:v>
                </c:pt>
                <c:pt idx="5958">
                  <c:v>2</c:v>
                </c:pt>
                <c:pt idx="5959">
                  <c:v>1</c:v>
                </c:pt>
                <c:pt idx="5960">
                  <c:v>1</c:v>
                </c:pt>
                <c:pt idx="5961">
                  <c:v>2</c:v>
                </c:pt>
                <c:pt idx="5962">
                  <c:v>2</c:v>
                </c:pt>
                <c:pt idx="5963">
                  <c:v>2</c:v>
                </c:pt>
                <c:pt idx="5964">
                  <c:v>2</c:v>
                </c:pt>
                <c:pt idx="5965">
                  <c:v>4</c:v>
                </c:pt>
                <c:pt idx="5966">
                  <c:v>4</c:v>
                </c:pt>
                <c:pt idx="5967">
                  <c:v>4</c:v>
                </c:pt>
                <c:pt idx="5968">
                  <c:v>3</c:v>
                </c:pt>
                <c:pt idx="5969">
                  <c:v>3</c:v>
                </c:pt>
                <c:pt idx="5970">
                  <c:v>3</c:v>
                </c:pt>
                <c:pt idx="5971">
                  <c:v>4</c:v>
                </c:pt>
                <c:pt idx="5972">
                  <c:v>4</c:v>
                </c:pt>
                <c:pt idx="5973">
                  <c:v>3</c:v>
                </c:pt>
                <c:pt idx="5974">
                  <c:v>3</c:v>
                </c:pt>
                <c:pt idx="5975">
                  <c:v>3</c:v>
                </c:pt>
                <c:pt idx="5976">
                  <c:v>3</c:v>
                </c:pt>
                <c:pt idx="5977">
                  <c:v>1</c:v>
                </c:pt>
                <c:pt idx="5978">
                  <c:v>2</c:v>
                </c:pt>
                <c:pt idx="5979">
                  <c:v>4</c:v>
                </c:pt>
                <c:pt idx="5980">
                  <c:v>4</c:v>
                </c:pt>
                <c:pt idx="5981">
                  <c:v>4</c:v>
                </c:pt>
                <c:pt idx="5982">
                  <c:v>4</c:v>
                </c:pt>
                <c:pt idx="5983">
                  <c:v>4</c:v>
                </c:pt>
                <c:pt idx="5984">
                  <c:v>4</c:v>
                </c:pt>
                <c:pt idx="5985">
                  <c:v>4</c:v>
                </c:pt>
                <c:pt idx="5986">
                  <c:v>4</c:v>
                </c:pt>
                <c:pt idx="5987">
                  <c:v>4</c:v>
                </c:pt>
                <c:pt idx="5988">
                  <c:v>4</c:v>
                </c:pt>
                <c:pt idx="5989">
                  <c:v>4</c:v>
                </c:pt>
                <c:pt idx="5990">
                  <c:v>4</c:v>
                </c:pt>
                <c:pt idx="5991">
                  <c:v>2</c:v>
                </c:pt>
                <c:pt idx="5992">
                  <c:v>2</c:v>
                </c:pt>
                <c:pt idx="5993">
                  <c:v>2</c:v>
                </c:pt>
                <c:pt idx="5994">
                  <c:v>3</c:v>
                </c:pt>
                <c:pt idx="5995">
                  <c:v>1</c:v>
                </c:pt>
                <c:pt idx="5996">
                  <c:v>3</c:v>
                </c:pt>
                <c:pt idx="5997">
                  <c:v>3</c:v>
                </c:pt>
                <c:pt idx="5998">
                  <c:v>3</c:v>
                </c:pt>
                <c:pt idx="5999">
                  <c:v>3</c:v>
                </c:pt>
                <c:pt idx="6000">
                  <c:v>4</c:v>
                </c:pt>
                <c:pt idx="6001">
                  <c:v>4</c:v>
                </c:pt>
                <c:pt idx="6002">
                  <c:v>6</c:v>
                </c:pt>
                <c:pt idx="6003">
                  <c:v>6</c:v>
                </c:pt>
                <c:pt idx="6004">
                  <c:v>6</c:v>
                </c:pt>
                <c:pt idx="6005">
                  <c:v>6</c:v>
                </c:pt>
                <c:pt idx="6006">
                  <c:v>5</c:v>
                </c:pt>
                <c:pt idx="6007">
                  <c:v>5</c:v>
                </c:pt>
                <c:pt idx="6008">
                  <c:v>3</c:v>
                </c:pt>
                <c:pt idx="6009">
                  <c:v>3</c:v>
                </c:pt>
                <c:pt idx="6010">
                  <c:v>3</c:v>
                </c:pt>
                <c:pt idx="6011">
                  <c:v>3</c:v>
                </c:pt>
                <c:pt idx="6012">
                  <c:v>3</c:v>
                </c:pt>
                <c:pt idx="6013">
                  <c:v>3</c:v>
                </c:pt>
                <c:pt idx="6014">
                  <c:v>1</c:v>
                </c:pt>
                <c:pt idx="6015">
                  <c:v>2</c:v>
                </c:pt>
                <c:pt idx="6016">
                  <c:v>2</c:v>
                </c:pt>
                <c:pt idx="6017">
                  <c:v>2</c:v>
                </c:pt>
                <c:pt idx="6018">
                  <c:v>2</c:v>
                </c:pt>
                <c:pt idx="6019">
                  <c:v>2</c:v>
                </c:pt>
                <c:pt idx="6020">
                  <c:v>2</c:v>
                </c:pt>
                <c:pt idx="6021">
                  <c:v>2</c:v>
                </c:pt>
                <c:pt idx="6022">
                  <c:v>3</c:v>
                </c:pt>
                <c:pt idx="6023">
                  <c:v>3</c:v>
                </c:pt>
                <c:pt idx="6024">
                  <c:v>4</c:v>
                </c:pt>
                <c:pt idx="6025">
                  <c:v>4</c:v>
                </c:pt>
                <c:pt idx="6026">
                  <c:v>4</c:v>
                </c:pt>
                <c:pt idx="6027">
                  <c:v>4</c:v>
                </c:pt>
                <c:pt idx="6028">
                  <c:v>4</c:v>
                </c:pt>
                <c:pt idx="6029">
                  <c:v>6</c:v>
                </c:pt>
                <c:pt idx="6030">
                  <c:v>6</c:v>
                </c:pt>
                <c:pt idx="6031">
                  <c:v>5</c:v>
                </c:pt>
                <c:pt idx="6032">
                  <c:v>4</c:v>
                </c:pt>
                <c:pt idx="6033">
                  <c:v>4</c:v>
                </c:pt>
                <c:pt idx="6034">
                  <c:v>4</c:v>
                </c:pt>
                <c:pt idx="6035">
                  <c:v>4</c:v>
                </c:pt>
                <c:pt idx="6036">
                  <c:v>4</c:v>
                </c:pt>
                <c:pt idx="6037">
                  <c:v>4</c:v>
                </c:pt>
                <c:pt idx="6038">
                  <c:v>5</c:v>
                </c:pt>
                <c:pt idx="6039">
                  <c:v>5</c:v>
                </c:pt>
                <c:pt idx="6040">
                  <c:v>5</c:v>
                </c:pt>
                <c:pt idx="6041">
                  <c:v>4</c:v>
                </c:pt>
                <c:pt idx="6042">
                  <c:v>4</c:v>
                </c:pt>
                <c:pt idx="6043">
                  <c:v>4</c:v>
                </c:pt>
                <c:pt idx="6044">
                  <c:v>4</c:v>
                </c:pt>
                <c:pt idx="6045">
                  <c:v>4</c:v>
                </c:pt>
                <c:pt idx="6046">
                  <c:v>3</c:v>
                </c:pt>
                <c:pt idx="6047">
                  <c:v>3</c:v>
                </c:pt>
                <c:pt idx="6048">
                  <c:v>2</c:v>
                </c:pt>
                <c:pt idx="6049">
                  <c:v>2</c:v>
                </c:pt>
                <c:pt idx="6050">
                  <c:v>2</c:v>
                </c:pt>
                <c:pt idx="6051">
                  <c:v>2</c:v>
                </c:pt>
                <c:pt idx="6052">
                  <c:v>1</c:v>
                </c:pt>
                <c:pt idx="6053">
                  <c:v>1</c:v>
                </c:pt>
                <c:pt idx="6054">
                  <c:v>1</c:v>
                </c:pt>
                <c:pt idx="6055">
                  <c:v>1</c:v>
                </c:pt>
                <c:pt idx="6056">
                  <c:v>1</c:v>
                </c:pt>
                <c:pt idx="6057">
                  <c:v>3</c:v>
                </c:pt>
                <c:pt idx="6058">
                  <c:v>3</c:v>
                </c:pt>
                <c:pt idx="6059">
                  <c:v>3</c:v>
                </c:pt>
                <c:pt idx="6060">
                  <c:v>3</c:v>
                </c:pt>
                <c:pt idx="6061">
                  <c:v>3</c:v>
                </c:pt>
                <c:pt idx="6062">
                  <c:v>3</c:v>
                </c:pt>
                <c:pt idx="6063">
                  <c:v>4</c:v>
                </c:pt>
                <c:pt idx="6064">
                  <c:v>4</c:v>
                </c:pt>
                <c:pt idx="6065">
                  <c:v>4</c:v>
                </c:pt>
                <c:pt idx="6066">
                  <c:v>4</c:v>
                </c:pt>
                <c:pt idx="6067">
                  <c:v>5</c:v>
                </c:pt>
                <c:pt idx="6068">
                  <c:v>5</c:v>
                </c:pt>
                <c:pt idx="6069">
                  <c:v>5</c:v>
                </c:pt>
                <c:pt idx="6070">
                  <c:v>5</c:v>
                </c:pt>
                <c:pt idx="6071">
                  <c:v>5</c:v>
                </c:pt>
                <c:pt idx="6072">
                  <c:v>5</c:v>
                </c:pt>
                <c:pt idx="6073">
                  <c:v>5</c:v>
                </c:pt>
                <c:pt idx="6074">
                  <c:v>5</c:v>
                </c:pt>
                <c:pt idx="6075">
                  <c:v>4</c:v>
                </c:pt>
                <c:pt idx="6076">
                  <c:v>3</c:v>
                </c:pt>
                <c:pt idx="6077">
                  <c:v>3</c:v>
                </c:pt>
                <c:pt idx="6078">
                  <c:v>2</c:v>
                </c:pt>
                <c:pt idx="6079">
                  <c:v>1</c:v>
                </c:pt>
                <c:pt idx="6080">
                  <c:v>1</c:v>
                </c:pt>
                <c:pt idx="6081">
                  <c:v>2</c:v>
                </c:pt>
                <c:pt idx="6082">
                  <c:v>2</c:v>
                </c:pt>
                <c:pt idx="6083">
                  <c:v>2</c:v>
                </c:pt>
                <c:pt idx="6084">
                  <c:v>2</c:v>
                </c:pt>
                <c:pt idx="6085">
                  <c:v>2</c:v>
                </c:pt>
                <c:pt idx="6086">
                  <c:v>3</c:v>
                </c:pt>
                <c:pt idx="6087">
                  <c:v>4</c:v>
                </c:pt>
                <c:pt idx="6088">
                  <c:v>4</c:v>
                </c:pt>
                <c:pt idx="6089">
                  <c:v>4</c:v>
                </c:pt>
                <c:pt idx="6090">
                  <c:v>4</c:v>
                </c:pt>
                <c:pt idx="6091">
                  <c:v>4</c:v>
                </c:pt>
                <c:pt idx="6092">
                  <c:v>4</c:v>
                </c:pt>
                <c:pt idx="6093">
                  <c:v>2</c:v>
                </c:pt>
                <c:pt idx="6094">
                  <c:v>2</c:v>
                </c:pt>
                <c:pt idx="6095">
                  <c:v>3</c:v>
                </c:pt>
                <c:pt idx="6096">
                  <c:v>3</c:v>
                </c:pt>
                <c:pt idx="6097">
                  <c:v>3</c:v>
                </c:pt>
                <c:pt idx="6098">
                  <c:v>3</c:v>
                </c:pt>
                <c:pt idx="6099">
                  <c:v>2</c:v>
                </c:pt>
                <c:pt idx="6100">
                  <c:v>3</c:v>
                </c:pt>
                <c:pt idx="6101">
                  <c:v>3</c:v>
                </c:pt>
                <c:pt idx="6102">
                  <c:v>3</c:v>
                </c:pt>
                <c:pt idx="6103">
                  <c:v>3</c:v>
                </c:pt>
                <c:pt idx="6104">
                  <c:v>2</c:v>
                </c:pt>
                <c:pt idx="6105">
                  <c:v>2</c:v>
                </c:pt>
                <c:pt idx="6106">
                  <c:v>2</c:v>
                </c:pt>
                <c:pt idx="6107">
                  <c:v>1</c:v>
                </c:pt>
                <c:pt idx="6108">
                  <c:v>2</c:v>
                </c:pt>
                <c:pt idx="6109">
                  <c:v>2</c:v>
                </c:pt>
                <c:pt idx="6110">
                  <c:v>2</c:v>
                </c:pt>
                <c:pt idx="6111">
                  <c:v>2</c:v>
                </c:pt>
                <c:pt idx="6112">
                  <c:v>2</c:v>
                </c:pt>
                <c:pt idx="6113">
                  <c:v>2</c:v>
                </c:pt>
                <c:pt idx="6114">
                  <c:v>2</c:v>
                </c:pt>
                <c:pt idx="6115">
                  <c:v>2</c:v>
                </c:pt>
                <c:pt idx="6116">
                  <c:v>3</c:v>
                </c:pt>
                <c:pt idx="6117">
                  <c:v>3</c:v>
                </c:pt>
                <c:pt idx="6118">
                  <c:v>4</c:v>
                </c:pt>
                <c:pt idx="6119">
                  <c:v>4</c:v>
                </c:pt>
                <c:pt idx="6120">
                  <c:v>3</c:v>
                </c:pt>
                <c:pt idx="6121">
                  <c:v>3</c:v>
                </c:pt>
                <c:pt idx="6122">
                  <c:v>3</c:v>
                </c:pt>
                <c:pt idx="6123">
                  <c:v>3</c:v>
                </c:pt>
                <c:pt idx="6124">
                  <c:v>2</c:v>
                </c:pt>
                <c:pt idx="6125">
                  <c:v>3</c:v>
                </c:pt>
                <c:pt idx="6126">
                  <c:v>3</c:v>
                </c:pt>
                <c:pt idx="6127">
                  <c:v>3</c:v>
                </c:pt>
                <c:pt idx="6128">
                  <c:v>2</c:v>
                </c:pt>
                <c:pt idx="6129">
                  <c:v>3</c:v>
                </c:pt>
                <c:pt idx="6130">
                  <c:v>3</c:v>
                </c:pt>
                <c:pt idx="6131">
                  <c:v>3</c:v>
                </c:pt>
                <c:pt idx="6132">
                  <c:v>3</c:v>
                </c:pt>
                <c:pt idx="6133">
                  <c:v>3</c:v>
                </c:pt>
                <c:pt idx="6134">
                  <c:v>3</c:v>
                </c:pt>
                <c:pt idx="6135">
                  <c:v>3</c:v>
                </c:pt>
                <c:pt idx="6136">
                  <c:v>3</c:v>
                </c:pt>
                <c:pt idx="6137">
                  <c:v>2</c:v>
                </c:pt>
                <c:pt idx="6138">
                  <c:v>2</c:v>
                </c:pt>
                <c:pt idx="6139">
                  <c:v>2</c:v>
                </c:pt>
                <c:pt idx="6140">
                  <c:v>2</c:v>
                </c:pt>
                <c:pt idx="6141">
                  <c:v>1</c:v>
                </c:pt>
                <c:pt idx="6142">
                  <c:v>1</c:v>
                </c:pt>
                <c:pt idx="6143">
                  <c:v>1</c:v>
                </c:pt>
                <c:pt idx="6144">
                  <c:v>1</c:v>
                </c:pt>
                <c:pt idx="6145">
                  <c:v>1</c:v>
                </c:pt>
                <c:pt idx="6146">
                  <c:v>1</c:v>
                </c:pt>
                <c:pt idx="6147">
                  <c:v>1</c:v>
                </c:pt>
                <c:pt idx="6148">
                  <c:v>1</c:v>
                </c:pt>
                <c:pt idx="6149">
                  <c:v>1</c:v>
                </c:pt>
                <c:pt idx="6150">
                  <c:v>1</c:v>
                </c:pt>
                <c:pt idx="6151">
                  <c:v>1</c:v>
                </c:pt>
                <c:pt idx="6152">
                  <c:v>1</c:v>
                </c:pt>
                <c:pt idx="6153">
                  <c:v>2</c:v>
                </c:pt>
                <c:pt idx="6154">
                  <c:v>1</c:v>
                </c:pt>
                <c:pt idx="6155">
                  <c:v>2</c:v>
                </c:pt>
                <c:pt idx="6156">
                  <c:v>2</c:v>
                </c:pt>
                <c:pt idx="6157">
                  <c:v>2</c:v>
                </c:pt>
                <c:pt idx="6158">
                  <c:v>2</c:v>
                </c:pt>
                <c:pt idx="6159">
                  <c:v>3</c:v>
                </c:pt>
                <c:pt idx="6160">
                  <c:v>3</c:v>
                </c:pt>
                <c:pt idx="6161">
                  <c:v>3</c:v>
                </c:pt>
                <c:pt idx="6162">
                  <c:v>3</c:v>
                </c:pt>
                <c:pt idx="6163">
                  <c:v>3</c:v>
                </c:pt>
                <c:pt idx="6164">
                  <c:v>3</c:v>
                </c:pt>
                <c:pt idx="6165">
                  <c:v>2</c:v>
                </c:pt>
                <c:pt idx="6166">
                  <c:v>2</c:v>
                </c:pt>
                <c:pt idx="6167">
                  <c:v>2</c:v>
                </c:pt>
                <c:pt idx="6168">
                  <c:v>2</c:v>
                </c:pt>
                <c:pt idx="6169">
                  <c:v>2</c:v>
                </c:pt>
                <c:pt idx="6170">
                  <c:v>3</c:v>
                </c:pt>
                <c:pt idx="6171">
                  <c:v>2</c:v>
                </c:pt>
                <c:pt idx="6172">
                  <c:v>2</c:v>
                </c:pt>
                <c:pt idx="6173">
                  <c:v>2</c:v>
                </c:pt>
                <c:pt idx="6174">
                  <c:v>3</c:v>
                </c:pt>
                <c:pt idx="6175">
                  <c:v>3</c:v>
                </c:pt>
                <c:pt idx="6176">
                  <c:v>3</c:v>
                </c:pt>
                <c:pt idx="6177">
                  <c:v>4</c:v>
                </c:pt>
                <c:pt idx="6178">
                  <c:v>4</c:v>
                </c:pt>
                <c:pt idx="6179">
                  <c:v>3</c:v>
                </c:pt>
                <c:pt idx="6180">
                  <c:v>3</c:v>
                </c:pt>
                <c:pt idx="6181">
                  <c:v>3</c:v>
                </c:pt>
                <c:pt idx="6182">
                  <c:v>2</c:v>
                </c:pt>
                <c:pt idx="6183">
                  <c:v>2</c:v>
                </c:pt>
                <c:pt idx="6184">
                  <c:v>2</c:v>
                </c:pt>
                <c:pt idx="6185">
                  <c:v>2</c:v>
                </c:pt>
                <c:pt idx="6186">
                  <c:v>1</c:v>
                </c:pt>
                <c:pt idx="6187">
                  <c:v>2</c:v>
                </c:pt>
                <c:pt idx="6188">
                  <c:v>2</c:v>
                </c:pt>
                <c:pt idx="6189">
                  <c:v>1</c:v>
                </c:pt>
                <c:pt idx="6190">
                  <c:v>1</c:v>
                </c:pt>
                <c:pt idx="6191">
                  <c:v>1</c:v>
                </c:pt>
                <c:pt idx="6192">
                  <c:v>2</c:v>
                </c:pt>
                <c:pt idx="6193">
                  <c:v>2</c:v>
                </c:pt>
                <c:pt idx="6194">
                  <c:v>2</c:v>
                </c:pt>
                <c:pt idx="6195">
                  <c:v>2</c:v>
                </c:pt>
                <c:pt idx="6196">
                  <c:v>2</c:v>
                </c:pt>
                <c:pt idx="6197">
                  <c:v>2</c:v>
                </c:pt>
                <c:pt idx="6198">
                  <c:v>2</c:v>
                </c:pt>
                <c:pt idx="6199">
                  <c:v>1</c:v>
                </c:pt>
                <c:pt idx="6200">
                  <c:v>1</c:v>
                </c:pt>
                <c:pt idx="6201">
                  <c:v>1</c:v>
                </c:pt>
                <c:pt idx="6202">
                  <c:v>1</c:v>
                </c:pt>
                <c:pt idx="6203">
                  <c:v>1</c:v>
                </c:pt>
                <c:pt idx="6204">
                  <c:v>1</c:v>
                </c:pt>
                <c:pt idx="6205">
                  <c:v>1</c:v>
                </c:pt>
                <c:pt idx="6206">
                  <c:v>1</c:v>
                </c:pt>
                <c:pt idx="6207">
                  <c:v>1</c:v>
                </c:pt>
                <c:pt idx="6208">
                  <c:v>1</c:v>
                </c:pt>
                <c:pt idx="6209">
                  <c:v>1</c:v>
                </c:pt>
                <c:pt idx="6210">
                  <c:v>1</c:v>
                </c:pt>
                <c:pt idx="6211">
                  <c:v>2</c:v>
                </c:pt>
                <c:pt idx="6212">
                  <c:v>2</c:v>
                </c:pt>
                <c:pt idx="6213">
                  <c:v>3</c:v>
                </c:pt>
                <c:pt idx="6214">
                  <c:v>3</c:v>
                </c:pt>
                <c:pt idx="6215">
                  <c:v>3</c:v>
                </c:pt>
                <c:pt idx="6216">
                  <c:v>2</c:v>
                </c:pt>
                <c:pt idx="6217">
                  <c:v>2</c:v>
                </c:pt>
                <c:pt idx="6218">
                  <c:v>2</c:v>
                </c:pt>
                <c:pt idx="6219">
                  <c:v>2</c:v>
                </c:pt>
                <c:pt idx="6220">
                  <c:v>2</c:v>
                </c:pt>
                <c:pt idx="6221">
                  <c:v>2</c:v>
                </c:pt>
                <c:pt idx="6222">
                  <c:v>2</c:v>
                </c:pt>
                <c:pt idx="6223">
                  <c:v>1</c:v>
                </c:pt>
                <c:pt idx="6224">
                  <c:v>1</c:v>
                </c:pt>
                <c:pt idx="6225">
                  <c:v>1</c:v>
                </c:pt>
                <c:pt idx="6226">
                  <c:v>1</c:v>
                </c:pt>
                <c:pt idx="6227">
                  <c:v>2</c:v>
                </c:pt>
                <c:pt idx="6228">
                  <c:v>2</c:v>
                </c:pt>
                <c:pt idx="6229">
                  <c:v>3</c:v>
                </c:pt>
                <c:pt idx="6230">
                  <c:v>3</c:v>
                </c:pt>
                <c:pt idx="6231">
                  <c:v>3</c:v>
                </c:pt>
                <c:pt idx="6232">
                  <c:v>3</c:v>
                </c:pt>
                <c:pt idx="6233">
                  <c:v>3</c:v>
                </c:pt>
                <c:pt idx="6234">
                  <c:v>3</c:v>
                </c:pt>
                <c:pt idx="6235">
                  <c:v>3</c:v>
                </c:pt>
                <c:pt idx="6236">
                  <c:v>3</c:v>
                </c:pt>
                <c:pt idx="6237">
                  <c:v>2</c:v>
                </c:pt>
                <c:pt idx="6238">
                  <c:v>2</c:v>
                </c:pt>
                <c:pt idx="6239">
                  <c:v>1</c:v>
                </c:pt>
                <c:pt idx="6240">
                  <c:v>1</c:v>
                </c:pt>
                <c:pt idx="6241">
                  <c:v>1</c:v>
                </c:pt>
                <c:pt idx="6242">
                  <c:v>1</c:v>
                </c:pt>
                <c:pt idx="6243">
                  <c:v>1</c:v>
                </c:pt>
                <c:pt idx="6244">
                  <c:v>2</c:v>
                </c:pt>
                <c:pt idx="6245">
                  <c:v>3</c:v>
                </c:pt>
                <c:pt idx="6246">
                  <c:v>4</c:v>
                </c:pt>
                <c:pt idx="6247">
                  <c:v>4</c:v>
                </c:pt>
                <c:pt idx="6248">
                  <c:v>4</c:v>
                </c:pt>
                <c:pt idx="6249">
                  <c:v>4</c:v>
                </c:pt>
                <c:pt idx="6250">
                  <c:v>4</c:v>
                </c:pt>
                <c:pt idx="6251">
                  <c:v>4</c:v>
                </c:pt>
                <c:pt idx="6252">
                  <c:v>4</c:v>
                </c:pt>
                <c:pt idx="6253">
                  <c:v>3</c:v>
                </c:pt>
                <c:pt idx="6254">
                  <c:v>3</c:v>
                </c:pt>
                <c:pt idx="6255">
                  <c:v>3</c:v>
                </c:pt>
                <c:pt idx="6256">
                  <c:v>2</c:v>
                </c:pt>
                <c:pt idx="6257">
                  <c:v>1</c:v>
                </c:pt>
                <c:pt idx="6258">
                  <c:v>1</c:v>
                </c:pt>
                <c:pt idx="6259">
                  <c:v>2</c:v>
                </c:pt>
                <c:pt idx="6260">
                  <c:v>2</c:v>
                </c:pt>
                <c:pt idx="6261">
                  <c:v>2</c:v>
                </c:pt>
                <c:pt idx="6262">
                  <c:v>2</c:v>
                </c:pt>
                <c:pt idx="6263">
                  <c:v>2</c:v>
                </c:pt>
                <c:pt idx="6264">
                  <c:v>2</c:v>
                </c:pt>
                <c:pt idx="6265">
                  <c:v>2</c:v>
                </c:pt>
                <c:pt idx="6266">
                  <c:v>2</c:v>
                </c:pt>
                <c:pt idx="6267">
                  <c:v>2</c:v>
                </c:pt>
                <c:pt idx="6268">
                  <c:v>2</c:v>
                </c:pt>
                <c:pt idx="6269">
                  <c:v>2</c:v>
                </c:pt>
                <c:pt idx="6270">
                  <c:v>1</c:v>
                </c:pt>
                <c:pt idx="6271">
                  <c:v>1</c:v>
                </c:pt>
                <c:pt idx="6272">
                  <c:v>1</c:v>
                </c:pt>
                <c:pt idx="6273">
                  <c:v>2</c:v>
                </c:pt>
                <c:pt idx="6274">
                  <c:v>2</c:v>
                </c:pt>
                <c:pt idx="6275">
                  <c:v>2</c:v>
                </c:pt>
                <c:pt idx="6276">
                  <c:v>2</c:v>
                </c:pt>
                <c:pt idx="6277">
                  <c:v>3</c:v>
                </c:pt>
                <c:pt idx="6278">
                  <c:v>4</c:v>
                </c:pt>
                <c:pt idx="6279">
                  <c:v>5</c:v>
                </c:pt>
                <c:pt idx="6280">
                  <c:v>4</c:v>
                </c:pt>
                <c:pt idx="6281">
                  <c:v>4</c:v>
                </c:pt>
                <c:pt idx="6282">
                  <c:v>5</c:v>
                </c:pt>
                <c:pt idx="6283">
                  <c:v>6</c:v>
                </c:pt>
                <c:pt idx="6284">
                  <c:v>6</c:v>
                </c:pt>
                <c:pt idx="6285">
                  <c:v>6</c:v>
                </c:pt>
                <c:pt idx="6286">
                  <c:v>6</c:v>
                </c:pt>
                <c:pt idx="6287">
                  <c:v>6</c:v>
                </c:pt>
                <c:pt idx="6288">
                  <c:v>6</c:v>
                </c:pt>
                <c:pt idx="6289">
                  <c:v>5</c:v>
                </c:pt>
                <c:pt idx="6290">
                  <c:v>4</c:v>
                </c:pt>
                <c:pt idx="6291">
                  <c:v>3</c:v>
                </c:pt>
                <c:pt idx="6292">
                  <c:v>3</c:v>
                </c:pt>
                <c:pt idx="6293">
                  <c:v>3</c:v>
                </c:pt>
                <c:pt idx="6294">
                  <c:v>2</c:v>
                </c:pt>
                <c:pt idx="6295">
                  <c:v>1</c:v>
                </c:pt>
                <c:pt idx="6296">
                  <c:v>1</c:v>
                </c:pt>
                <c:pt idx="6297">
                  <c:v>1</c:v>
                </c:pt>
                <c:pt idx="6298">
                  <c:v>1</c:v>
                </c:pt>
                <c:pt idx="6299">
                  <c:v>1</c:v>
                </c:pt>
                <c:pt idx="6300">
                  <c:v>1</c:v>
                </c:pt>
                <c:pt idx="6301">
                  <c:v>1</c:v>
                </c:pt>
                <c:pt idx="6302">
                  <c:v>1</c:v>
                </c:pt>
                <c:pt idx="6303">
                  <c:v>1</c:v>
                </c:pt>
                <c:pt idx="6304">
                  <c:v>2</c:v>
                </c:pt>
                <c:pt idx="6305">
                  <c:v>2</c:v>
                </c:pt>
                <c:pt idx="6306">
                  <c:v>2</c:v>
                </c:pt>
                <c:pt idx="6307">
                  <c:v>2</c:v>
                </c:pt>
                <c:pt idx="6308">
                  <c:v>2</c:v>
                </c:pt>
                <c:pt idx="6309">
                  <c:v>1</c:v>
                </c:pt>
                <c:pt idx="6310">
                  <c:v>1</c:v>
                </c:pt>
                <c:pt idx="6311">
                  <c:v>1</c:v>
                </c:pt>
                <c:pt idx="6312">
                  <c:v>1</c:v>
                </c:pt>
                <c:pt idx="6313">
                  <c:v>1</c:v>
                </c:pt>
                <c:pt idx="6314">
                  <c:v>1</c:v>
                </c:pt>
                <c:pt idx="6315">
                  <c:v>1</c:v>
                </c:pt>
                <c:pt idx="6316">
                  <c:v>1</c:v>
                </c:pt>
                <c:pt idx="6317">
                  <c:v>1</c:v>
                </c:pt>
                <c:pt idx="6318">
                  <c:v>2</c:v>
                </c:pt>
                <c:pt idx="6319">
                  <c:v>2</c:v>
                </c:pt>
                <c:pt idx="6320">
                  <c:v>2</c:v>
                </c:pt>
                <c:pt idx="6321">
                  <c:v>3</c:v>
                </c:pt>
                <c:pt idx="6322">
                  <c:v>4</c:v>
                </c:pt>
                <c:pt idx="6323">
                  <c:v>4</c:v>
                </c:pt>
                <c:pt idx="6324">
                  <c:v>4</c:v>
                </c:pt>
                <c:pt idx="6325">
                  <c:v>4</c:v>
                </c:pt>
                <c:pt idx="6326">
                  <c:v>4</c:v>
                </c:pt>
                <c:pt idx="6327">
                  <c:v>4</c:v>
                </c:pt>
                <c:pt idx="6328">
                  <c:v>3</c:v>
                </c:pt>
                <c:pt idx="6329">
                  <c:v>3</c:v>
                </c:pt>
                <c:pt idx="6330">
                  <c:v>2</c:v>
                </c:pt>
                <c:pt idx="6331">
                  <c:v>2</c:v>
                </c:pt>
                <c:pt idx="6332">
                  <c:v>3</c:v>
                </c:pt>
                <c:pt idx="6333">
                  <c:v>2</c:v>
                </c:pt>
                <c:pt idx="6334">
                  <c:v>1</c:v>
                </c:pt>
                <c:pt idx="6335">
                  <c:v>2</c:v>
                </c:pt>
                <c:pt idx="6336">
                  <c:v>2</c:v>
                </c:pt>
                <c:pt idx="6337">
                  <c:v>2</c:v>
                </c:pt>
                <c:pt idx="6338">
                  <c:v>2</c:v>
                </c:pt>
                <c:pt idx="6339">
                  <c:v>2</c:v>
                </c:pt>
                <c:pt idx="6340">
                  <c:v>2</c:v>
                </c:pt>
                <c:pt idx="6341">
                  <c:v>2</c:v>
                </c:pt>
                <c:pt idx="6342">
                  <c:v>2</c:v>
                </c:pt>
                <c:pt idx="6343">
                  <c:v>2</c:v>
                </c:pt>
                <c:pt idx="6344">
                  <c:v>2</c:v>
                </c:pt>
                <c:pt idx="6345">
                  <c:v>2</c:v>
                </c:pt>
                <c:pt idx="6346">
                  <c:v>3</c:v>
                </c:pt>
                <c:pt idx="6347">
                  <c:v>2</c:v>
                </c:pt>
                <c:pt idx="6348">
                  <c:v>3</c:v>
                </c:pt>
                <c:pt idx="6349">
                  <c:v>3</c:v>
                </c:pt>
                <c:pt idx="6350">
                  <c:v>3</c:v>
                </c:pt>
                <c:pt idx="6351">
                  <c:v>3</c:v>
                </c:pt>
                <c:pt idx="6352">
                  <c:v>3</c:v>
                </c:pt>
                <c:pt idx="6353">
                  <c:v>3</c:v>
                </c:pt>
                <c:pt idx="6354">
                  <c:v>3</c:v>
                </c:pt>
                <c:pt idx="6355">
                  <c:v>3</c:v>
                </c:pt>
                <c:pt idx="6356">
                  <c:v>2</c:v>
                </c:pt>
                <c:pt idx="6357">
                  <c:v>2</c:v>
                </c:pt>
                <c:pt idx="6358">
                  <c:v>1</c:v>
                </c:pt>
                <c:pt idx="6359">
                  <c:v>1</c:v>
                </c:pt>
                <c:pt idx="6360">
                  <c:v>1</c:v>
                </c:pt>
                <c:pt idx="6361">
                  <c:v>1</c:v>
                </c:pt>
                <c:pt idx="6362">
                  <c:v>1</c:v>
                </c:pt>
                <c:pt idx="6363">
                  <c:v>2</c:v>
                </c:pt>
                <c:pt idx="6364">
                  <c:v>2</c:v>
                </c:pt>
                <c:pt idx="6365">
                  <c:v>3</c:v>
                </c:pt>
                <c:pt idx="6366">
                  <c:v>3</c:v>
                </c:pt>
                <c:pt idx="6367">
                  <c:v>3</c:v>
                </c:pt>
                <c:pt idx="6368">
                  <c:v>3</c:v>
                </c:pt>
                <c:pt idx="6369">
                  <c:v>4</c:v>
                </c:pt>
                <c:pt idx="6370">
                  <c:v>4</c:v>
                </c:pt>
                <c:pt idx="6371">
                  <c:v>4</c:v>
                </c:pt>
                <c:pt idx="6372">
                  <c:v>3</c:v>
                </c:pt>
                <c:pt idx="6373">
                  <c:v>3</c:v>
                </c:pt>
                <c:pt idx="6374">
                  <c:v>3</c:v>
                </c:pt>
                <c:pt idx="6375">
                  <c:v>2</c:v>
                </c:pt>
                <c:pt idx="6376">
                  <c:v>2</c:v>
                </c:pt>
                <c:pt idx="6377">
                  <c:v>3</c:v>
                </c:pt>
                <c:pt idx="6378">
                  <c:v>3</c:v>
                </c:pt>
                <c:pt idx="6379">
                  <c:v>3</c:v>
                </c:pt>
                <c:pt idx="6380">
                  <c:v>3</c:v>
                </c:pt>
                <c:pt idx="6381">
                  <c:v>2</c:v>
                </c:pt>
                <c:pt idx="6382">
                  <c:v>2</c:v>
                </c:pt>
                <c:pt idx="6383">
                  <c:v>2</c:v>
                </c:pt>
                <c:pt idx="6384">
                  <c:v>2</c:v>
                </c:pt>
                <c:pt idx="6385">
                  <c:v>2</c:v>
                </c:pt>
                <c:pt idx="6386">
                  <c:v>4</c:v>
                </c:pt>
                <c:pt idx="6387">
                  <c:v>4</c:v>
                </c:pt>
                <c:pt idx="6388">
                  <c:v>4</c:v>
                </c:pt>
                <c:pt idx="6389">
                  <c:v>4</c:v>
                </c:pt>
                <c:pt idx="6390">
                  <c:v>4</c:v>
                </c:pt>
                <c:pt idx="6391">
                  <c:v>5</c:v>
                </c:pt>
                <c:pt idx="6392">
                  <c:v>5</c:v>
                </c:pt>
                <c:pt idx="6393">
                  <c:v>5</c:v>
                </c:pt>
                <c:pt idx="6394">
                  <c:v>5</c:v>
                </c:pt>
                <c:pt idx="6395">
                  <c:v>5</c:v>
                </c:pt>
                <c:pt idx="6396">
                  <c:v>5</c:v>
                </c:pt>
                <c:pt idx="6397">
                  <c:v>5</c:v>
                </c:pt>
                <c:pt idx="6398">
                  <c:v>3</c:v>
                </c:pt>
                <c:pt idx="6399">
                  <c:v>3</c:v>
                </c:pt>
                <c:pt idx="6400">
                  <c:v>4</c:v>
                </c:pt>
                <c:pt idx="6401">
                  <c:v>2</c:v>
                </c:pt>
                <c:pt idx="6402">
                  <c:v>2</c:v>
                </c:pt>
                <c:pt idx="6403">
                  <c:v>1</c:v>
                </c:pt>
                <c:pt idx="6404">
                  <c:v>1</c:v>
                </c:pt>
                <c:pt idx="6405">
                  <c:v>2</c:v>
                </c:pt>
                <c:pt idx="6406">
                  <c:v>2</c:v>
                </c:pt>
                <c:pt idx="6407">
                  <c:v>2</c:v>
                </c:pt>
                <c:pt idx="6408">
                  <c:v>2</c:v>
                </c:pt>
                <c:pt idx="6409">
                  <c:v>2</c:v>
                </c:pt>
                <c:pt idx="6410">
                  <c:v>2</c:v>
                </c:pt>
                <c:pt idx="6411">
                  <c:v>3</c:v>
                </c:pt>
                <c:pt idx="6412">
                  <c:v>2</c:v>
                </c:pt>
                <c:pt idx="6413">
                  <c:v>3</c:v>
                </c:pt>
                <c:pt idx="6414">
                  <c:v>3</c:v>
                </c:pt>
                <c:pt idx="6415">
                  <c:v>3</c:v>
                </c:pt>
                <c:pt idx="6416">
                  <c:v>3</c:v>
                </c:pt>
                <c:pt idx="6417">
                  <c:v>2</c:v>
                </c:pt>
                <c:pt idx="6418">
                  <c:v>2</c:v>
                </c:pt>
                <c:pt idx="6419">
                  <c:v>2</c:v>
                </c:pt>
                <c:pt idx="6420">
                  <c:v>4</c:v>
                </c:pt>
                <c:pt idx="6421">
                  <c:v>4</c:v>
                </c:pt>
                <c:pt idx="6422">
                  <c:v>4</c:v>
                </c:pt>
                <c:pt idx="6423">
                  <c:v>3</c:v>
                </c:pt>
                <c:pt idx="6424">
                  <c:v>3</c:v>
                </c:pt>
                <c:pt idx="6425">
                  <c:v>2</c:v>
                </c:pt>
                <c:pt idx="6426">
                  <c:v>4</c:v>
                </c:pt>
                <c:pt idx="6427">
                  <c:v>4</c:v>
                </c:pt>
                <c:pt idx="6428">
                  <c:v>4</c:v>
                </c:pt>
                <c:pt idx="6429">
                  <c:v>4</c:v>
                </c:pt>
                <c:pt idx="6430">
                  <c:v>4</c:v>
                </c:pt>
                <c:pt idx="6431">
                  <c:v>4</c:v>
                </c:pt>
                <c:pt idx="6432">
                  <c:v>3</c:v>
                </c:pt>
                <c:pt idx="6433">
                  <c:v>3</c:v>
                </c:pt>
                <c:pt idx="6434">
                  <c:v>3</c:v>
                </c:pt>
                <c:pt idx="6435">
                  <c:v>3</c:v>
                </c:pt>
                <c:pt idx="6436">
                  <c:v>3</c:v>
                </c:pt>
                <c:pt idx="6437">
                  <c:v>3</c:v>
                </c:pt>
                <c:pt idx="6438">
                  <c:v>2</c:v>
                </c:pt>
                <c:pt idx="6439">
                  <c:v>2</c:v>
                </c:pt>
                <c:pt idx="6440">
                  <c:v>2</c:v>
                </c:pt>
                <c:pt idx="6441">
                  <c:v>3</c:v>
                </c:pt>
                <c:pt idx="6442">
                  <c:v>2</c:v>
                </c:pt>
                <c:pt idx="6443">
                  <c:v>2</c:v>
                </c:pt>
                <c:pt idx="6444">
                  <c:v>1</c:v>
                </c:pt>
                <c:pt idx="6445">
                  <c:v>2</c:v>
                </c:pt>
                <c:pt idx="6446">
                  <c:v>3</c:v>
                </c:pt>
                <c:pt idx="6447">
                  <c:v>4</c:v>
                </c:pt>
                <c:pt idx="6448">
                  <c:v>4</c:v>
                </c:pt>
                <c:pt idx="6449">
                  <c:v>4</c:v>
                </c:pt>
                <c:pt idx="6450">
                  <c:v>4</c:v>
                </c:pt>
                <c:pt idx="6451">
                  <c:v>4</c:v>
                </c:pt>
                <c:pt idx="6452">
                  <c:v>4</c:v>
                </c:pt>
                <c:pt idx="6453">
                  <c:v>3</c:v>
                </c:pt>
                <c:pt idx="6454">
                  <c:v>3</c:v>
                </c:pt>
                <c:pt idx="6455">
                  <c:v>3</c:v>
                </c:pt>
                <c:pt idx="6456">
                  <c:v>3</c:v>
                </c:pt>
                <c:pt idx="6457">
                  <c:v>2</c:v>
                </c:pt>
                <c:pt idx="6458">
                  <c:v>1</c:v>
                </c:pt>
                <c:pt idx="6459">
                  <c:v>1</c:v>
                </c:pt>
                <c:pt idx="6460">
                  <c:v>1</c:v>
                </c:pt>
                <c:pt idx="6461">
                  <c:v>1</c:v>
                </c:pt>
                <c:pt idx="6462">
                  <c:v>1</c:v>
                </c:pt>
                <c:pt idx="6463">
                  <c:v>3</c:v>
                </c:pt>
                <c:pt idx="6464">
                  <c:v>5</c:v>
                </c:pt>
                <c:pt idx="6465">
                  <c:v>5</c:v>
                </c:pt>
                <c:pt idx="6466">
                  <c:v>5</c:v>
                </c:pt>
                <c:pt idx="6467">
                  <c:v>5</c:v>
                </c:pt>
                <c:pt idx="6468">
                  <c:v>7</c:v>
                </c:pt>
                <c:pt idx="6469">
                  <c:v>8</c:v>
                </c:pt>
                <c:pt idx="6470">
                  <c:v>8</c:v>
                </c:pt>
                <c:pt idx="6471">
                  <c:v>7</c:v>
                </c:pt>
                <c:pt idx="6472">
                  <c:v>7</c:v>
                </c:pt>
                <c:pt idx="6473">
                  <c:v>7</c:v>
                </c:pt>
                <c:pt idx="6474">
                  <c:v>7</c:v>
                </c:pt>
                <c:pt idx="6475">
                  <c:v>5</c:v>
                </c:pt>
                <c:pt idx="6476">
                  <c:v>6</c:v>
                </c:pt>
                <c:pt idx="6477">
                  <c:v>7</c:v>
                </c:pt>
                <c:pt idx="6478">
                  <c:v>8</c:v>
                </c:pt>
                <c:pt idx="6479">
                  <c:v>8</c:v>
                </c:pt>
                <c:pt idx="6480">
                  <c:v>6</c:v>
                </c:pt>
                <c:pt idx="6481">
                  <c:v>6</c:v>
                </c:pt>
                <c:pt idx="6482">
                  <c:v>6</c:v>
                </c:pt>
                <c:pt idx="6483">
                  <c:v>6</c:v>
                </c:pt>
                <c:pt idx="6484">
                  <c:v>7</c:v>
                </c:pt>
                <c:pt idx="6485">
                  <c:v>7</c:v>
                </c:pt>
                <c:pt idx="6486">
                  <c:v>7</c:v>
                </c:pt>
                <c:pt idx="6487">
                  <c:v>7</c:v>
                </c:pt>
                <c:pt idx="6488">
                  <c:v>6</c:v>
                </c:pt>
                <c:pt idx="6489">
                  <c:v>5</c:v>
                </c:pt>
                <c:pt idx="6490">
                  <c:v>4</c:v>
                </c:pt>
                <c:pt idx="6491">
                  <c:v>4</c:v>
                </c:pt>
                <c:pt idx="6492">
                  <c:v>4</c:v>
                </c:pt>
                <c:pt idx="6493">
                  <c:v>3</c:v>
                </c:pt>
                <c:pt idx="6494">
                  <c:v>3</c:v>
                </c:pt>
                <c:pt idx="6495">
                  <c:v>3</c:v>
                </c:pt>
                <c:pt idx="6496">
                  <c:v>2</c:v>
                </c:pt>
                <c:pt idx="6497">
                  <c:v>2</c:v>
                </c:pt>
                <c:pt idx="6498">
                  <c:v>2</c:v>
                </c:pt>
                <c:pt idx="6499">
                  <c:v>2</c:v>
                </c:pt>
                <c:pt idx="6500">
                  <c:v>1</c:v>
                </c:pt>
                <c:pt idx="6501">
                  <c:v>2</c:v>
                </c:pt>
                <c:pt idx="6502">
                  <c:v>3</c:v>
                </c:pt>
                <c:pt idx="6503">
                  <c:v>4</c:v>
                </c:pt>
                <c:pt idx="6504">
                  <c:v>5</c:v>
                </c:pt>
                <c:pt idx="6505">
                  <c:v>5</c:v>
                </c:pt>
                <c:pt idx="6506">
                  <c:v>5</c:v>
                </c:pt>
                <c:pt idx="6507">
                  <c:v>5</c:v>
                </c:pt>
                <c:pt idx="6508">
                  <c:v>5</c:v>
                </c:pt>
                <c:pt idx="6509">
                  <c:v>5</c:v>
                </c:pt>
                <c:pt idx="6510">
                  <c:v>5</c:v>
                </c:pt>
                <c:pt idx="6511">
                  <c:v>5</c:v>
                </c:pt>
                <c:pt idx="6512">
                  <c:v>5</c:v>
                </c:pt>
                <c:pt idx="6513">
                  <c:v>4</c:v>
                </c:pt>
                <c:pt idx="6514">
                  <c:v>3</c:v>
                </c:pt>
                <c:pt idx="6515">
                  <c:v>2</c:v>
                </c:pt>
                <c:pt idx="6516">
                  <c:v>1</c:v>
                </c:pt>
                <c:pt idx="6517">
                  <c:v>1</c:v>
                </c:pt>
                <c:pt idx="6518">
                  <c:v>1</c:v>
                </c:pt>
                <c:pt idx="6519">
                  <c:v>1</c:v>
                </c:pt>
                <c:pt idx="6520">
                  <c:v>2</c:v>
                </c:pt>
                <c:pt idx="6521">
                  <c:v>2</c:v>
                </c:pt>
                <c:pt idx="6522">
                  <c:v>3</c:v>
                </c:pt>
                <c:pt idx="6523">
                  <c:v>3</c:v>
                </c:pt>
                <c:pt idx="6524">
                  <c:v>3</c:v>
                </c:pt>
                <c:pt idx="6525">
                  <c:v>3</c:v>
                </c:pt>
                <c:pt idx="6526">
                  <c:v>3</c:v>
                </c:pt>
                <c:pt idx="6527">
                  <c:v>3</c:v>
                </c:pt>
                <c:pt idx="6528">
                  <c:v>3</c:v>
                </c:pt>
                <c:pt idx="6529">
                  <c:v>3</c:v>
                </c:pt>
                <c:pt idx="6530">
                  <c:v>3</c:v>
                </c:pt>
                <c:pt idx="6531">
                  <c:v>2</c:v>
                </c:pt>
                <c:pt idx="6532">
                  <c:v>1</c:v>
                </c:pt>
                <c:pt idx="6533">
                  <c:v>1</c:v>
                </c:pt>
                <c:pt idx="6534">
                  <c:v>1</c:v>
                </c:pt>
                <c:pt idx="6535">
                  <c:v>1</c:v>
                </c:pt>
                <c:pt idx="6536">
                  <c:v>1</c:v>
                </c:pt>
                <c:pt idx="6537">
                  <c:v>1</c:v>
                </c:pt>
                <c:pt idx="6538">
                  <c:v>1</c:v>
                </c:pt>
                <c:pt idx="6539">
                  <c:v>1</c:v>
                </c:pt>
                <c:pt idx="6540">
                  <c:v>2</c:v>
                </c:pt>
                <c:pt idx="6541">
                  <c:v>2</c:v>
                </c:pt>
                <c:pt idx="6542">
                  <c:v>4</c:v>
                </c:pt>
                <c:pt idx="6543">
                  <c:v>4</c:v>
                </c:pt>
                <c:pt idx="6544">
                  <c:v>4</c:v>
                </c:pt>
                <c:pt idx="6545">
                  <c:v>4</c:v>
                </c:pt>
                <c:pt idx="6546">
                  <c:v>4</c:v>
                </c:pt>
                <c:pt idx="6547">
                  <c:v>4</c:v>
                </c:pt>
                <c:pt idx="6548">
                  <c:v>5</c:v>
                </c:pt>
                <c:pt idx="6549">
                  <c:v>5</c:v>
                </c:pt>
                <c:pt idx="6550">
                  <c:v>6</c:v>
                </c:pt>
                <c:pt idx="6551">
                  <c:v>6</c:v>
                </c:pt>
                <c:pt idx="6552">
                  <c:v>6</c:v>
                </c:pt>
                <c:pt idx="6553">
                  <c:v>6</c:v>
                </c:pt>
                <c:pt idx="6554">
                  <c:v>4</c:v>
                </c:pt>
                <c:pt idx="6555">
                  <c:v>4</c:v>
                </c:pt>
                <c:pt idx="6556">
                  <c:v>4</c:v>
                </c:pt>
                <c:pt idx="6557">
                  <c:v>4</c:v>
                </c:pt>
                <c:pt idx="6558">
                  <c:v>3</c:v>
                </c:pt>
                <c:pt idx="6559">
                  <c:v>3</c:v>
                </c:pt>
                <c:pt idx="6560">
                  <c:v>3</c:v>
                </c:pt>
                <c:pt idx="6561">
                  <c:v>3</c:v>
                </c:pt>
                <c:pt idx="6562">
                  <c:v>2</c:v>
                </c:pt>
                <c:pt idx="6563">
                  <c:v>2</c:v>
                </c:pt>
                <c:pt idx="6564">
                  <c:v>1</c:v>
                </c:pt>
                <c:pt idx="6565">
                  <c:v>1</c:v>
                </c:pt>
                <c:pt idx="6566">
                  <c:v>1</c:v>
                </c:pt>
                <c:pt idx="6567">
                  <c:v>2</c:v>
                </c:pt>
                <c:pt idx="6568">
                  <c:v>2</c:v>
                </c:pt>
                <c:pt idx="6569">
                  <c:v>2</c:v>
                </c:pt>
                <c:pt idx="6570">
                  <c:v>3</c:v>
                </c:pt>
                <c:pt idx="6571">
                  <c:v>4</c:v>
                </c:pt>
                <c:pt idx="6572">
                  <c:v>3</c:v>
                </c:pt>
                <c:pt idx="6573">
                  <c:v>3</c:v>
                </c:pt>
                <c:pt idx="6574">
                  <c:v>3</c:v>
                </c:pt>
                <c:pt idx="6575">
                  <c:v>4</c:v>
                </c:pt>
                <c:pt idx="6576">
                  <c:v>4</c:v>
                </c:pt>
                <c:pt idx="6577">
                  <c:v>4</c:v>
                </c:pt>
                <c:pt idx="6578">
                  <c:v>4</c:v>
                </c:pt>
                <c:pt idx="6579">
                  <c:v>4</c:v>
                </c:pt>
                <c:pt idx="6580">
                  <c:v>4</c:v>
                </c:pt>
                <c:pt idx="6581">
                  <c:v>4</c:v>
                </c:pt>
                <c:pt idx="6582">
                  <c:v>3</c:v>
                </c:pt>
                <c:pt idx="6583">
                  <c:v>2</c:v>
                </c:pt>
                <c:pt idx="6584">
                  <c:v>2</c:v>
                </c:pt>
                <c:pt idx="6585">
                  <c:v>3</c:v>
                </c:pt>
                <c:pt idx="6586">
                  <c:v>3</c:v>
                </c:pt>
                <c:pt idx="6587">
                  <c:v>2</c:v>
                </c:pt>
                <c:pt idx="6588">
                  <c:v>2</c:v>
                </c:pt>
                <c:pt idx="6589">
                  <c:v>2</c:v>
                </c:pt>
                <c:pt idx="6590">
                  <c:v>3</c:v>
                </c:pt>
                <c:pt idx="6591">
                  <c:v>2</c:v>
                </c:pt>
                <c:pt idx="6592">
                  <c:v>2</c:v>
                </c:pt>
                <c:pt idx="6593">
                  <c:v>2</c:v>
                </c:pt>
                <c:pt idx="6594">
                  <c:v>2</c:v>
                </c:pt>
                <c:pt idx="6595">
                  <c:v>2</c:v>
                </c:pt>
                <c:pt idx="6596">
                  <c:v>2</c:v>
                </c:pt>
                <c:pt idx="6597">
                  <c:v>1</c:v>
                </c:pt>
                <c:pt idx="6598">
                  <c:v>1</c:v>
                </c:pt>
                <c:pt idx="6599">
                  <c:v>2</c:v>
                </c:pt>
                <c:pt idx="6600">
                  <c:v>2</c:v>
                </c:pt>
                <c:pt idx="6601">
                  <c:v>2</c:v>
                </c:pt>
                <c:pt idx="6602">
                  <c:v>2</c:v>
                </c:pt>
                <c:pt idx="6603">
                  <c:v>2</c:v>
                </c:pt>
                <c:pt idx="6604">
                  <c:v>2</c:v>
                </c:pt>
                <c:pt idx="6605">
                  <c:v>2</c:v>
                </c:pt>
                <c:pt idx="6606">
                  <c:v>2</c:v>
                </c:pt>
                <c:pt idx="6607">
                  <c:v>2</c:v>
                </c:pt>
                <c:pt idx="6608">
                  <c:v>2</c:v>
                </c:pt>
                <c:pt idx="6609">
                  <c:v>5</c:v>
                </c:pt>
                <c:pt idx="6610">
                  <c:v>5</c:v>
                </c:pt>
                <c:pt idx="6611">
                  <c:v>4</c:v>
                </c:pt>
                <c:pt idx="6612">
                  <c:v>4</c:v>
                </c:pt>
                <c:pt idx="6613">
                  <c:v>4</c:v>
                </c:pt>
                <c:pt idx="6614">
                  <c:v>3</c:v>
                </c:pt>
                <c:pt idx="6615">
                  <c:v>3</c:v>
                </c:pt>
                <c:pt idx="6616">
                  <c:v>3</c:v>
                </c:pt>
                <c:pt idx="6617">
                  <c:v>3</c:v>
                </c:pt>
                <c:pt idx="6618">
                  <c:v>4</c:v>
                </c:pt>
                <c:pt idx="6619">
                  <c:v>5</c:v>
                </c:pt>
                <c:pt idx="6620">
                  <c:v>5</c:v>
                </c:pt>
                <c:pt idx="6621">
                  <c:v>3</c:v>
                </c:pt>
                <c:pt idx="6622">
                  <c:v>3</c:v>
                </c:pt>
                <c:pt idx="6623">
                  <c:v>4</c:v>
                </c:pt>
                <c:pt idx="6624">
                  <c:v>4</c:v>
                </c:pt>
                <c:pt idx="6625">
                  <c:v>5</c:v>
                </c:pt>
                <c:pt idx="6626">
                  <c:v>5</c:v>
                </c:pt>
                <c:pt idx="6627">
                  <c:v>5</c:v>
                </c:pt>
                <c:pt idx="6628">
                  <c:v>5</c:v>
                </c:pt>
                <c:pt idx="6629">
                  <c:v>5</c:v>
                </c:pt>
                <c:pt idx="6630">
                  <c:v>3</c:v>
                </c:pt>
                <c:pt idx="6631">
                  <c:v>3</c:v>
                </c:pt>
                <c:pt idx="6632">
                  <c:v>3</c:v>
                </c:pt>
                <c:pt idx="6633">
                  <c:v>3</c:v>
                </c:pt>
                <c:pt idx="6634">
                  <c:v>3</c:v>
                </c:pt>
                <c:pt idx="6635">
                  <c:v>3</c:v>
                </c:pt>
                <c:pt idx="6636">
                  <c:v>3</c:v>
                </c:pt>
                <c:pt idx="6637">
                  <c:v>2</c:v>
                </c:pt>
                <c:pt idx="6638">
                  <c:v>2</c:v>
                </c:pt>
                <c:pt idx="6639">
                  <c:v>2</c:v>
                </c:pt>
                <c:pt idx="6640">
                  <c:v>2</c:v>
                </c:pt>
                <c:pt idx="6641">
                  <c:v>2</c:v>
                </c:pt>
                <c:pt idx="6642">
                  <c:v>2</c:v>
                </c:pt>
                <c:pt idx="6643">
                  <c:v>2</c:v>
                </c:pt>
                <c:pt idx="6644">
                  <c:v>4</c:v>
                </c:pt>
                <c:pt idx="6645">
                  <c:v>4</c:v>
                </c:pt>
                <c:pt idx="6646">
                  <c:v>4</c:v>
                </c:pt>
                <c:pt idx="6647">
                  <c:v>3</c:v>
                </c:pt>
                <c:pt idx="6648">
                  <c:v>3</c:v>
                </c:pt>
                <c:pt idx="6649">
                  <c:v>4</c:v>
                </c:pt>
                <c:pt idx="6650">
                  <c:v>4</c:v>
                </c:pt>
                <c:pt idx="6651">
                  <c:v>4</c:v>
                </c:pt>
                <c:pt idx="6652">
                  <c:v>4</c:v>
                </c:pt>
                <c:pt idx="6653">
                  <c:v>3</c:v>
                </c:pt>
                <c:pt idx="6654">
                  <c:v>3</c:v>
                </c:pt>
                <c:pt idx="6655">
                  <c:v>3</c:v>
                </c:pt>
                <c:pt idx="6656">
                  <c:v>1</c:v>
                </c:pt>
                <c:pt idx="6657">
                  <c:v>2</c:v>
                </c:pt>
                <c:pt idx="6658">
                  <c:v>3</c:v>
                </c:pt>
                <c:pt idx="6659">
                  <c:v>3</c:v>
                </c:pt>
                <c:pt idx="6660">
                  <c:v>3</c:v>
                </c:pt>
                <c:pt idx="6661">
                  <c:v>2</c:v>
                </c:pt>
                <c:pt idx="6662">
                  <c:v>3</c:v>
                </c:pt>
                <c:pt idx="6663">
                  <c:v>3</c:v>
                </c:pt>
                <c:pt idx="6664">
                  <c:v>4</c:v>
                </c:pt>
                <c:pt idx="6665">
                  <c:v>4</c:v>
                </c:pt>
                <c:pt idx="6666">
                  <c:v>4</c:v>
                </c:pt>
                <c:pt idx="6667">
                  <c:v>5</c:v>
                </c:pt>
                <c:pt idx="6668">
                  <c:v>5</c:v>
                </c:pt>
                <c:pt idx="6669">
                  <c:v>4</c:v>
                </c:pt>
                <c:pt idx="6670">
                  <c:v>3</c:v>
                </c:pt>
                <c:pt idx="6671">
                  <c:v>3</c:v>
                </c:pt>
                <c:pt idx="6672">
                  <c:v>3</c:v>
                </c:pt>
                <c:pt idx="6673">
                  <c:v>3</c:v>
                </c:pt>
                <c:pt idx="6674">
                  <c:v>2</c:v>
                </c:pt>
                <c:pt idx="6675">
                  <c:v>2</c:v>
                </c:pt>
                <c:pt idx="6676">
                  <c:v>1</c:v>
                </c:pt>
                <c:pt idx="6677">
                  <c:v>1</c:v>
                </c:pt>
                <c:pt idx="6678">
                  <c:v>1</c:v>
                </c:pt>
                <c:pt idx="6679">
                  <c:v>1</c:v>
                </c:pt>
                <c:pt idx="6680">
                  <c:v>1</c:v>
                </c:pt>
                <c:pt idx="6681">
                  <c:v>1</c:v>
                </c:pt>
                <c:pt idx="6682">
                  <c:v>1</c:v>
                </c:pt>
                <c:pt idx="6683">
                  <c:v>1</c:v>
                </c:pt>
                <c:pt idx="6684">
                  <c:v>1</c:v>
                </c:pt>
                <c:pt idx="6685">
                  <c:v>1</c:v>
                </c:pt>
                <c:pt idx="6686">
                  <c:v>1</c:v>
                </c:pt>
                <c:pt idx="6687">
                  <c:v>1</c:v>
                </c:pt>
                <c:pt idx="6688">
                  <c:v>1</c:v>
                </c:pt>
                <c:pt idx="6689">
                  <c:v>1</c:v>
                </c:pt>
                <c:pt idx="6690">
                  <c:v>1</c:v>
                </c:pt>
                <c:pt idx="6691">
                  <c:v>1</c:v>
                </c:pt>
                <c:pt idx="6692">
                  <c:v>1</c:v>
                </c:pt>
                <c:pt idx="6693">
                  <c:v>2</c:v>
                </c:pt>
                <c:pt idx="6694">
                  <c:v>2</c:v>
                </c:pt>
                <c:pt idx="6695">
                  <c:v>2</c:v>
                </c:pt>
                <c:pt idx="6696">
                  <c:v>2</c:v>
                </c:pt>
                <c:pt idx="6697">
                  <c:v>3</c:v>
                </c:pt>
                <c:pt idx="6698">
                  <c:v>3</c:v>
                </c:pt>
                <c:pt idx="6699">
                  <c:v>3</c:v>
                </c:pt>
                <c:pt idx="6700">
                  <c:v>3</c:v>
                </c:pt>
                <c:pt idx="6701">
                  <c:v>3</c:v>
                </c:pt>
                <c:pt idx="6702">
                  <c:v>3</c:v>
                </c:pt>
                <c:pt idx="6703">
                  <c:v>3</c:v>
                </c:pt>
                <c:pt idx="6704">
                  <c:v>2</c:v>
                </c:pt>
                <c:pt idx="6705">
                  <c:v>1</c:v>
                </c:pt>
                <c:pt idx="6706">
                  <c:v>1</c:v>
                </c:pt>
                <c:pt idx="6707">
                  <c:v>1</c:v>
                </c:pt>
                <c:pt idx="6708">
                  <c:v>1</c:v>
                </c:pt>
                <c:pt idx="6709">
                  <c:v>1</c:v>
                </c:pt>
                <c:pt idx="6710">
                  <c:v>1</c:v>
                </c:pt>
                <c:pt idx="6711">
                  <c:v>2</c:v>
                </c:pt>
                <c:pt idx="6712">
                  <c:v>3</c:v>
                </c:pt>
                <c:pt idx="6713">
                  <c:v>4</c:v>
                </c:pt>
                <c:pt idx="6714">
                  <c:v>4</c:v>
                </c:pt>
                <c:pt idx="6715">
                  <c:v>4</c:v>
                </c:pt>
                <c:pt idx="6716">
                  <c:v>4</c:v>
                </c:pt>
                <c:pt idx="6717">
                  <c:v>4</c:v>
                </c:pt>
                <c:pt idx="6718">
                  <c:v>4</c:v>
                </c:pt>
                <c:pt idx="6719">
                  <c:v>4</c:v>
                </c:pt>
                <c:pt idx="6720">
                  <c:v>4</c:v>
                </c:pt>
                <c:pt idx="6721">
                  <c:v>3</c:v>
                </c:pt>
                <c:pt idx="6722">
                  <c:v>3</c:v>
                </c:pt>
                <c:pt idx="6723">
                  <c:v>2</c:v>
                </c:pt>
                <c:pt idx="6724">
                  <c:v>1</c:v>
                </c:pt>
                <c:pt idx="6725">
                  <c:v>1</c:v>
                </c:pt>
                <c:pt idx="6726">
                  <c:v>1</c:v>
                </c:pt>
                <c:pt idx="6727">
                  <c:v>1</c:v>
                </c:pt>
                <c:pt idx="6728">
                  <c:v>1</c:v>
                </c:pt>
                <c:pt idx="6729">
                  <c:v>1</c:v>
                </c:pt>
                <c:pt idx="6730">
                  <c:v>1</c:v>
                </c:pt>
                <c:pt idx="6731">
                  <c:v>1</c:v>
                </c:pt>
                <c:pt idx="6732">
                  <c:v>1</c:v>
                </c:pt>
                <c:pt idx="6733">
                  <c:v>1</c:v>
                </c:pt>
                <c:pt idx="6734">
                  <c:v>1</c:v>
                </c:pt>
                <c:pt idx="6735">
                  <c:v>1</c:v>
                </c:pt>
                <c:pt idx="6736">
                  <c:v>1</c:v>
                </c:pt>
                <c:pt idx="6737">
                  <c:v>1</c:v>
                </c:pt>
                <c:pt idx="6738">
                  <c:v>1</c:v>
                </c:pt>
                <c:pt idx="6739">
                  <c:v>2</c:v>
                </c:pt>
                <c:pt idx="6740">
                  <c:v>2</c:v>
                </c:pt>
                <c:pt idx="6741">
                  <c:v>2</c:v>
                </c:pt>
                <c:pt idx="6742">
                  <c:v>2</c:v>
                </c:pt>
                <c:pt idx="6743">
                  <c:v>2</c:v>
                </c:pt>
                <c:pt idx="6744">
                  <c:v>2</c:v>
                </c:pt>
                <c:pt idx="6745">
                  <c:v>2</c:v>
                </c:pt>
                <c:pt idx="6746">
                  <c:v>3</c:v>
                </c:pt>
                <c:pt idx="6747">
                  <c:v>3</c:v>
                </c:pt>
                <c:pt idx="6748">
                  <c:v>3</c:v>
                </c:pt>
                <c:pt idx="6749">
                  <c:v>2</c:v>
                </c:pt>
                <c:pt idx="6750">
                  <c:v>2</c:v>
                </c:pt>
                <c:pt idx="6751">
                  <c:v>1</c:v>
                </c:pt>
                <c:pt idx="6752">
                  <c:v>1</c:v>
                </c:pt>
                <c:pt idx="6753">
                  <c:v>1</c:v>
                </c:pt>
                <c:pt idx="6754">
                  <c:v>2</c:v>
                </c:pt>
                <c:pt idx="6755">
                  <c:v>2</c:v>
                </c:pt>
                <c:pt idx="6756">
                  <c:v>2</c:v>
                </c:pt>
                <c:pt idx="6757">
                  <c:v>2</c:v>
                </c:pt>
                <c:pt idx="6758">
                  <c:v>1</c:v>
                </c:pt>
                <c:pt idx="6759">
                  <c:v>2</c:v>
                </c:pt>
                <c:pt idx="6760">
                  <c:v>2</c:v>
                </c:pt>
                <c:pt idx="6761">
                  <c:v>2</c:v>
                </c:pt>
                <c:pt idx="6762">
                  <c:v>2</c:v>
                </c:pt>
                <c:pt idx="6763">
                  <c:v>2</c:v>
                </c:pt>
                <c:pt idx="6764">
                  <c:v>2</c:v>
                </c:pt>
                <c:pt idx="6765">
                  <c:v>2</c:v>
                </c:pt>
                <c:pt idx="6766">
                  <c:v>2</c:v>
                </c:pt>
                <c:pt idx="6767">
                  <c:v>2</c:v>
                </c:pt>
                <c:pt idx="6768">
                  <c:v>3</c:v>
                </c:pt>
                <c:pt idx="6769">
                  <c:v>3</c:v>
                </c:pt>
                <c:pt idx="6770">
                  <c:v>3</c:v>
                </c:pt>
                <c:pt idx="6771">
                  <c:v>3</c:v>
                </c:pt>
                <c:pt idx="6772">
                  <c:v>3</c:v>
                </c:pt>
                <c:pt idx="6773">
                  <c:v>5</c:v>
                </c:pt>
                <c:pt idx="6774">
                  <c:v>5</c:v>
                </c:pt>
                <c:pt idx="6775">
                  <c:v>5</c:v>
                </c:pt>
                <c:pt idx="6776">
                  <c:v>6</c:v>
                </c:pt>
                <c:pt idx="6777">
                  <c:v>6</c:v>
                </c:pt>
                <c:pt idx="6778">
                  <c:v>5</c:v>
                </c:pt>
                <c:pt idx="6779">
                  <c:v>5</c:v>
                </c:pt>
                <c:pt idx="6780">
                  <c:v>4</c:v>
                </c:pt>
                <c:pt idx="6781">
                  <c:v>4</c:v>
                </c:pt>
                <c:pt idx="6782">
                  <c:v>4</c:v>
                </c:pt>
                <c:pt idx="6783">
                  <c:v>3</c:v>
                </c:pt>
                <c:pt idx="6784">
                  <c:v>3</c:v>
                </c:pt>
                <c:pt idx="6785">
                  <c:v>1</c:v>
                </c:pt>
                <c:pt idx="6786">
                  <c:v>1</c:v>
                </c:pt>
                <c:pt idx="6787">
                  <c:v>1</c:v>
                </c:pt>
                <c:pt idx="6788">
                  <c:v>1</c:v>
                </c:pt>
                <c:pt idx="6789">
                  <c:v>1</c:v>
                </c:pt>
                <c:pt idx="6790">
                  <c:v>1</c:v>
                </c:pt>
                <c:pt idx="6791">
                  <c:v>2</c:v>
                </c:pt>
                <c:pt idx="6792">
                  <c:v>2</c:v>
                </c:pt>
                <c:pt idx="6793">
                  <c:v>2</c:v>
                </c:pt>
                <c:pt idx="6794">
                  <c:v>2</c:v>
                </c:pt>
                <c:pt idx="6795">
                  <c:v>3</c:v>
                </c:pt>
                <c:pt idx="6796">
                  <c:v>3</c:v>
                </c:pt>
                <c:pt idx="6797">
                  <c:v>3</c:v>
                </c:pt>
                <c:pt idx="6798">
                  <c:v>3</c:v>
                </c:pt>
                <c:pt idx="6799">
                  <c:v>3</c:v>
                </c:pt>
                <c:pt idx="6800">
                  <c:v>2</c:v>
                </c:pt>
                <c:pt idx="6801">
                  <c:v>3</c:v>
                </c:pt>
                <c:pt idx="6802">
                  <c:v>3</c:v>
                </c:pt>
                <c:pt idx="6803">
                  <c:v>3</c:v>
                </c:pt>
                <c:pt idx="6804">
                  <c:v>3</c:v>
                </c:pt>
                <c:pt idx="6805">
                  <c:v>3</c:v>
                </c:pt>
                <c:pt idx="6806">
                  <c:v>3</c:v>
                </c:pt>
                <c:pt idx="6807">
                  <c:v>2</c:v>
                </c:pt>
                <c:pt idx="6808">
                  <c:v>2</c:v>
                </c:pt>
                <c:pt idx="6809">
                  <c:v>2</c:v>
                </c:pt>
                <c:pt idx="6810">
                  <c:v>3</c:v>
                </c:pt>
                <c:pt idx="6811">
                  <c:v>3</c:v>
                </c:pt>
                <c:pt idx="6812">
                  <c:v>3</c:v>
                </c:pt>
                <c:pt idx="6813">
                  <c:v>2</c:v>
                </c:pt>
                <c:pt idx="6814">
                  <c:v>2</c:v>
                </c:pt>
                <c:pt idx="6815">
                  <c:v>1</c:v>
                </c:pt>
                <c:pt idx="6816">
                  <c:v>1</c:v>
                </c:pt>
                <c:pt idx="6817">
                  <c:v>1</c:v>
                </c:pt>
                <c:pt idx="6818">
                  <c:v>1</c:v>
                </c:pt>
                <c:pt idx="6819">
                  <c:v>1</c:v>
                </c:pt>
                <c:pt idx="6820">
                  <c:v>1</c:v>
                </c:pt>
                <c:pt idx="6821">
                  <c:v>1</c:v>
                </c:pt>
                <c:pt idx="6822">
                  <c:v>2</c:v>
                </c:pt>
                <c:pt idx="6823">
                  <c:v>2</c:v>
                </c:pt>
                <c:pt idx="6824">
                  <c:v>2</c:v>
                </c:pt>
                <c:pt idx="6825">
                  <c:v>2</c:v>
                </c:pt>
                <c:pt idx="6826">
                  <c:v>2</c:v>
                </c:pt>
                <c:pt idx="6827">
                  <c:v>3</c:v>
                </c:pt>
                <c:pt idx="6828">
                  <c:v>3</c:v>
                </c:pt>
                <c:pt idx="6829">
                  <c:v>3</c:v>
                </c:pt>
                <c:pt idx="6830">
                  <c:v>5</c:v>
                </c:pt>
                <c:pt idx="6831">
                  <c:v>5</c:v>
                </c:pt>
                <c:pt idx="6832">
                  <c:v>5</c:v>
                </c:pt>
                <c:pt idx="6833">
                  <c:v>5</c:v>
                </c:pt>
                <c:pt idx="6834">
                  <c:v>3</c:v>
                </c:pt>
                <c:pt idx="6835">
                  <c:v>3</c:v>
                </c:pt>
                <c:pt idx="6836">
                  <c:v>3</c:v>
                </c:pt>
                <c:pt idx="6837">
                  <c:v>3</c:v>
                </c:pt>
                <c:pt idx="6838">
                  <c:v>3</c:v>
                </c:pt>
                <c:pt idx="6839">
                  <c:v>2</c:v>
                </c:pt>
                <c:pt idx="6840">
                  <c:v>2</c:v>
                </c:pt>
                <c:pt idx="6841">
                  <c:v>2</c:v>
                </c:pt>
                <c:pt idx="6842">
                  <c:v>2</c:v>
                </c:pt>
                <c:pt idx="6843">
                  <c:v>2</c:v>
                </c:pt>
                <c:pt idx="6844">
                  <c:v>2</c:v>
                </c:pt>
                <c:pt idx="6845">
                  <c:v>3</c:v>
                </c:pt>
                <c:pt idx="6846">
                  <c:v>3</c:v>
                </c:pt>
                <c:pt idx="6847">
                  <c:v>3</c:v>
                </c:pt>
                <c:pt idx="6848">
                  <c:v>3</c:v>
                </c:pt>
                <c:pt idx="6849">
                  <c:v>3</c:v>
                </c:pt>
                <c:pt idx="6850">
                  <c:v>3</c:v>
                </c:pt>
                <c:pt idx="6851">
                  <c:v>4</c:v>
                </c:pt>
                <c:pt idx="6852">
                  <c:v>4</c:v>
                </c:pt>
                <c:pt idx="6853">
                  <c:v>4</c:v>
                </c:pt>
                <c:pt idx="6854">
                  <c:v>2</c:v>
                </c:pt>
                <c:pt idx="6855">
                  <c:v>2</c:v>
                </c:pt>
                <c:pt idx="6856">
                  <c:v>2</c:v>
                </c:pt>
                <c:pt idx="6857">
                  <c:v>1</c:v>
                </c:pt>
                <c:pt idx="6858">
                  <c:v>2</c:v>
                </c:pt>
                <c:pt idx="6859">
                  <c:v>2</c:v>
                </c:pt>
                <c:pt idx="6860">
                  <c:v>2</c:v>
                </c:pt>
                <c:pt idx="6861">
                  <c:v>2</c:v>
                </c:pt>
                <c:pt idx="6862">
                  <c:v>2</c:v>
                </c:pt>
                <c:pt idx="6863">
                  <c:v>2</c:v>
                </c:pt>
                <c:pt idx="6864">
                  <c:v>2</c:v>
                </c:pt>
                <c:pt idx="6865">
                  <c:v>2</c:v>
                </c:pt>
                <c:pt idx="6866">
                  <c:v>2</c:v>
                </c:pt>
                <c:pt idx="6867">
                  <c:v>2</c:v>
                </c:pt>
                <c:pt idx="6868">
                  <c:v>2</c:v>
                </c:pt>
                <c:pt idx="6869">
                  <c:v>2</c:v>
                </c:pt>
                <c:pt idx="6870">
                  <c:v>1</c:v>
                </c:pt>
                <c:pt idx="6871">
                  <c:v>3</c:v>
                </c:pt>
                <c:pt idx="6872">
                  <c:v>3</c:v>
                </c:pt>
                <c:pt idx="6873">
                  <c:v>3</c:v>
                </c:pt>
                <c:pt idx="6874">
                  <c:v>3</c:v>
                </c:pt>
                <c:pt idx="6875">
                  <c:v>4</c:v>
                </c:pt>
                <c:pt idx="6876">
                  <c:v>4</c:v>
                </c:pt>
                <c:pt idx="6877">
                  <c:v>6</c:v>
                </c:pt>
                <c:pt idx="6878">
                  <c:v>6</c:v>
                </c:pt>
                <c:pt idx="6879">
                  <c:v>6</c:v>
                </c:pt>
                <c:pt idx="6880">
                  <c:v>7</c:v>
                </c:pt>
                <c:pt idx="6881">
                  <c:v>7</c:v>
                </c:pt>
                <c:pt idx="6882">
                  <c:v>7</c:v>
                </c:pt>
                <c:pt idx="6883">
                  <c:v>6</c:v>
                </c:pt>
                <c:pt idx="6884">
                  <c:v>5</c:v>
                </c:pt>
                <c:pt idx="6885">
                  <c:v>5</c:v>
                </c:pt>
                <c:pt idx="6886">
                  <c:v>5</c:v>
                </c:pt>
                <c:pt idx="6887">
                  <c:v>4</c:v>
                </c:pt>
                <c:pt idx="6888">
                  <c:v>4</c:v>
                </c:pt>
                <c:pt idx="6889">
                  <c:v>2</c:v>
                </c:pt>
                <c:pt idx="6890">
                  <c:v>2</c:v>
                </c:pt>
                <c:pt idx="6891">
                  <c:v>2</c:v>
                </c:pt>
                <c:pt idx="6892">
                  <c:v>1</c:v>
                </c:pt>
                <c:pt idx="6893">
                  <c:v>2</c:v>
                </c:pt>
                <c:pt idx="6894">
                  <c:v>4</c:v>
                </c:pt>
                <c:pt idx="6895">
                  <c:v>3</c:v>
                </c:pt>
                <c:pt idx="6896">
                  <c:v>3</c:v>
                </c:pt>
                <c:pt idx="6897">
                  <c:v>3</c:v>
                </c:pt>
                <c:pt idx="6898">
                  <c:v>4</c:v>
                </c:pt>
                <c:pt idx="6899">
                  <c:v>4</c:v>
                </c:pt>
                <c:pt idx="6900">
                  <c:v>5</c:v>
                </c:pt>
                <c:pt idx="6901">
                  <c:v>5</c:v>
                </c:pt>
                <c:pt idx="6902">
                  <c:v>5</c:v>
                </c:pt>
                <c:pt idx="6903">
                  <c:v>5</c:v>
                </c:pt>
                <c:pt idx="6904">
                  <c:v>5</c:v>
                </c:pt>
                <c:pt idx="6905">
                  <c:v>6</c:v>
                </c:pt>
                <c:pt idx="6906">
                  <c:v>5</c:v>
                </c:pt>
                <c:pt idx="6907">
                  <c:v>5</c:v>
                </c:pt>
                <c:pt idx="6908">
                  <c:v>7</c:v>
                </c:pt>
                <c:pt idx="6909">
                  <c:v>7</c:v>
                </c:pt>
                <c:pt idx="6910">
                  <c:v>7</c:v>
                </c:pt>
                <c:pt idx="6911">
                  <c:v>7</c:v>
                </c:pt>
                <c:pt idx="6912">
                  <c:v>6</c:v>
                </c:pt>
                <c:pt idx="6913">
                  <c:v>6</c:v>
                </c:pt>
                <c:pt idx="6914">
                  <c:v>5</c:v>
                </c:pt>
                <c:pt idx="6915">
                  <c:v>6</c:v>
                </c:pt>
                <c:pt idx="6916">
                  <c:v>7</c:v>
                </c:pt>
                <c:pt idx="6917">
                  <c:v>6</c:v>
                </c:pt>
                <c:pt idx="6918">
                  <c:v>7</c:v>
                </c:pt>
                <c:pt idx="6919">
                  <c:v>7</c:v>
                </c:pt>
                <c:pt idx="6920">
                  <c:v>4</c:v>
                </c:pt>
                <c:pt idx="6921">
                  <c:v>4</c:v>
                </c:pt>
                <c:pt idx="6922">
                  <c:v>4</c:v>
                </c:pt>
                <c:pt idx="6923">
                  <c:v>5</c:v>
                </c:pt>
                <c:pt idx="6924">
                  <c:v>6</c:v>
                </c:pt>
                <c:pt idx="6925">
                  <c:v>6</c:v>
                </c:pt>
                <c:pt idx="6926">
                  <c:v>6</c:v>
                </c:pt>
                <c:pt idx="6927">
                  <c:v>5</c:v>
                </c:pt>
                <c:pt idx="6928">
                  <c:v>4</c:v>
                </c:pt>
                <c:pt idx="6929">
                  <c:v>4</c:v>
                </c:pt>
                <c:pt idx="6930">
                  <c:v>3</c:v>
                </c:pt>
                <c:pt idx="6931">
                  <c:v>2</c:v>
                </c:pt>
                <c:pt idx="6932">
                  <c:v>2</c:v>
                </c:pt>
                <c:pt idx="6933">
                  <c:v>2</c:v>
                </c:pt>
                <c:pt idx="6934">
                  <c:v>2</c:v>
                </c:pt>
                <c:pt idx="6935">
                  <c:v>1</c:v>
                </c:pt>
                <c:pt idx="6936">
                  <c:v>1</c:v>
                </c:pt>
                <c:pt idx="6937">
                  <c:v>3</c:v>
                </c:pt>
                <c:pt idx="6938">
                  <c:v>3</c:v>
                </c:pt>
                <c:pt idx="6939">
                  <c:v>3</c:v>
                </c:pt>
                <c:pt idx="6940">
                  <c:v>3</c:v>
                </c:pt>
                <c:pt idx="6941">
                  <c:v>3</c:v>
                </c:pt>
                <c:pt idx="6942">
                  <c:v>3</c:v>
                </c:pt>
                <c:pt idx="6943">
                  <c:v>3</c:v>
                </c:pt>
                <c:pt idx="6944">
                  <c:v>3</c:v>
                </c:pt>
                <c:pt idx="6945">
                  <c:v>3</c:v>
                </c:pt>
                <c:pt idx="6946">
                  <c:v>3</c:v>
                </c:pt>
                <c:pt idx="6947">
                  <c:v>3</c:v>
                </c:pt>
                <c:pt idx="6948">
                  <c:v>2</c:v>
                </c:pt>
                <c:pt idx="6949">
                  <c:v>1</c:v>
                </c:pt>
                <c:pt idx="6950">
                  <c:v>1</c:v>
                </c:pt>
                <c:pt idx="6951">
                  <c:v>2</c:v>
                </c:pt>
                <c:pt idx="6952">
                  <c:v>2</c:v>
                </c:pt>
                <c:pt idx="6953">
                  <c:v>2</c:v>
                </c:pt>
                <c:pt idx="6954">
                  <c:v>3</c:v>
                </c:pt>
                <c:pt idx="6955">
                  <c:v>4</c:v>
                </c:pt>
                <c:pt idx="6956">
                  <c:v>4</c:v>
                </c:pt>
                <c:pt idx="6957">
                  <c:v>5</c:v>
                </c:pt>
                <c:pt idx="6958">
                  <c:v>7</c:v>
                </c:pt>
                <c:pt idx="6959">
                  <c:v>7</c:v>
                </c:pt>
                <c:pt idx="6960">
                  <c:v>7</c:v>
                </c:pt>
                <c:pt idx="6961">
                  <c:v>6</c:v>
                </c:pt>
                <c:pt idx="6962">
                  <c:v>7</c:v>
                </c:pt>
                <c:pt idx="6963">
                  <c:v>6</c:v>
                </c:pt>
                <c:pt idx="6964">
                  <c:v>6</c:v>
                </c:pt>
                <c:pt idx="6965">
                  <c:v>6</c:v>
                </c:pt>
                <c:pt idx="6966">
                  <c:v>6</c:v>
                </c:pt>
                <c:pt idx="6967">
                  <c:v>6</c:v>
                </c:pt>
                <c:pt idx="6968">
                  <c:v>6</c:v>
                </c:pt>
                <c:pt idx="6969">
                  <c:v>5</c:v>
                </c:pt>
                <c:pt idx="6970">
                  <c:v>3</c:v>
                </c:pt>
                <c:pt idx="6971">
                  <c:v>3</c:v>
                </c:pt>
                <c:pt idx="6972">
                  <c:v>3</c:v>
                </c:pt>
                <c:pt idx="6973">
                  <c:v>3</c:v>
                </c:pt>
                <c:pt idx="6974">
                  <c:v>2</c:v>
                </c:pt>
                <c:pt idx="6975">
                  <c:v>1</c:v>
                </c:pt>
                <c:pt idx="6976">
                  <c:v>1</c:v>
                </c:pt>
                <c:pt idx="6977">
                  <c:v>1</c:v>
                </c:pt>
                <c:pt idx="6978">
                  <c:v>1</c:v>
                </c:pt>
                <c:pt idx="6979">
                  <c:v>2</c:v>
                </c:pt>
                <c:pt idx="6980">
                  <c:v>3</c:v>
                </c:pt>
                <c:pt idx="6981">
                  <c:v>3</c:v>
                </c:pt>
                <c:pt idx="6982">
                  <c:v>3</c:v>
                </c:pt>
                <c:pt idx="6983">
                  <c:v>4</c:v>
                </c:pt>
                <c:pt idx="6984">
                  <c:v>4</c:v>
                </c:pt>
                <c:pt idx="6985">
                  <c:v>5</c:v>
                </c:pt>
                <c:pt idx="6986">
                  <c:v>5</c:v>
                </c:pt>
                <c:pt idx="6987">
                  <c:v>5</c:v>
                </c:pt>
                <c:pt idx="6988">
                  <c:v>5</c:v>
                </c:pt>
                <c:pt idx="6989">
                  <c:v>5</c:v>
                </c:pt>
                <c:pt idx="6990">
                  <c:v>4</c:v>
                </c:pt>
                <c:pt idx="6991">
                  <c:v>3</c:v>
                </c:pt>
                <c:pt idx="6992">
                  <c:v>2</c:v>
                </c:pt>
                <c:pt idx="6993">
                  <c:v>3</c:v>
                </c:pt>
                <c:pt idx="6994">
                  <c:v>3</c:v>
                </c:pt>
                <c:pt idx="6995">
                  <c:v>2</c:v>
                </c:pt>
                <c:pt idx="6996">
                  <c:v>2</c:v>
                </c:pt>
                <c:pt idx="6997">
                  <c:v>1</c:v>
                </c:pt>
                <c:pt idx="6998">
                  <c:v>3</c:v>
                </c:pt>
                <c:pt idx="6999">
                  <c:v>3</c:v>
                </c:pt>
                <c:pt idx="7000">
                  <c:v>3</c:v>
                </c:pt>
                <c:pt idx="7001">
                  <c:v>3</c:v>
                </c:pt>
                <c:pt idx="7002">
                  <c:v>3</c:v>
                </c:pt>
                <c:pt idx="7003">
                  <c:v>3</c:v>
                </c:pt>
                <c:pt idx="7004">
                  <c:v>4</c:v>
                </c:pt>
                <c:pt idx="7005">
                  <c:v>3</c:v>
                </c:pt>
                <c:pt idx="7006">
                  <c:v>3</c:v>
                </c:pt>
                <c:pt idx="7007">
                  <c:v>3</c:v>
                </c:pt>
                <c:pt idx="7008">
                  <c:v>3</c:v>
                </c:pt>
                <c:pt idx="7009">
                  <c:v>3</c:v>
                </c:pt>
                <c:pt idx="7010">
                  <c:v>1</c:v>
                </c:pt>
                <c:pt idx="7011">
                  <c:v>1</c:v>
                </c:pt>
                <c:pt idx="7012">
                  <c:v>2</c:v>
                </c:pt>
                <c:pt idx="7013">
                  <c:v>2</c:v>
                </c:pt>
                <c:pt idx="7014">
                  <c:v>2</c:v>
                </c:pt>
                <c:pt idx="7015">
                  <c:v>3</c:v>
                </c:pt>
                <c:pt idx="7016">
                  <c:v>3</c:v>
                </c:pt>
                <c:pt idx="7017">
                  <c:v>3</c:v>
                </c:pt>
                <c:pt idx="7018">
                  <c:v>4</c:v>
                </c:pt>
                <c:pt idx="7019">
                  <c:v>4</c:v>
                </c:pt>
                <c:pt idx="7020">
                  <c:v>4</c:v>
                </c:pt>
                <c:pt idx="7021">
                  <c:v>4</c:v>
                </c:pt>
                <c:pt idx="7022">
                  <c:v>4</c:v>
                </c:pt>
                <c:pt idx="7023">
                  <c:v>4</c:v>
                </c:pt>
                <c:pt idx="7024">
                  <c:v>2</c:v>
                </c:pt>
                <c:pt idx="7025">
                  <c:v>2</c:v>
                </c:pt>
                <c:pt idx="7026">
                  <c:v>3</c:v>
                </c:pt>
                <c:pt idx="7027">
                  <c:v>4</c:v>
                </c:pt>
                <c:pt idx="7028">
                  <c:v>4</c:v>
                </c:pt>
                <c:pt idx="7029">
                  <c:v>4</c:v>
                </c:pt>
                <c:pt idx="7030">
                  <c:v>3</c:v>
                </c:pt>
                <c:pt idx="7031">
                  <c:v>3</c:v>
                </c:pt>
                <c:pt idx="7032">
                  <c:v>4</c:v>
                </c:pt>
                <c:pt idx="7033">
                  <c:v>5</c:v>
                </c:pt>
                <c:pt idx="7034">
                  <c:v>5</c:v>
                </c:pt>
                <c:pt idx="7035">
                  <c:v>5</c:v>
                </c:pt>
                <c:pt idx="7036">
                  <c:v>6</c:v>
                </c:pt>
                <c:pt idx="7037">
                  <c:v>5</c:v>
                </c:pt>
                <c:pt idx="7038">
                  <c:v>4</c:v>
                </c:pt>
                <c:pt idx="7039">
                  <c:v>3</c:v>
                </c:pt>
                <c:pt idx="7040">
                  <c:v>3</c:v>
                </c:pt>
                <c:pt idx="7041">
                  <c:v>3</c:v>
                </c:pt>
                <c:pt idx="7042">
                  <c:v>3</c:v>
                </c:pt>
                <c:pt idx="7043">
                  <c:v>3</c:v>
                </c:pt>
                <c:pt idx="7044">
                  <c:v>2</c:v>
                </c:pt>
                <c:pt idx="7045">
                  <c:v>1</c:v>
                </c:pt>
                <c:pt idx="7046">
                  <c:v>1</c:v>
                </c:pt>
                <c:pt idx="7047">
                  <c:v>1</c:v>
                </c:pt>
                <c:pt idx="7048">
                  <c:v>1</c:v>
                </c:pt>
                <c:pt idx="7049">
                  <c:v>1</c:v>
                </c:pt>
                <c:pt idx="7050">
                  <c:v>2</c:v>
                </c:pt>
                <c:pt idx="7051">
                  <c:v>1</c:v>
                </c:pt>
                <c:pt idx="7052">
                  <c:v>1</c:v>
                </c:pt>
                <c:pt idx="7053">
                  <c:v>1</c:v>
                </c:pt>
                <c:pt idx="7054">
                  <c:v>1</c:v>
                </c:pt>
                <c:pt idx="7055">
                  <c:v>1</c:v>
                </c:pt>
                <c:pt idx="7056">
                  <c:v>1</c:v>
                </c:pt>
                <c:pt idx="7057">
                  <c:v>2</c:v>
                </c:pt>
                <c:pt idx="7058">
                  <c:v>2</c:v>
                </c:pt>
                <c:pt idx="7059">
                  <c:v>3</c:v>
                </c:pt>
                <c:pt idx="7060">
                  <c:v>3</c:v>
                </c:pt>
                <c:pt idx="7061">
                  <c:v>3</c:v>
                </c:pt>
                <c:pt idx="7062">
                  <c:v>3</c:v>
                </c:pt>
                <c:pt idx="7063">
                  <c:v>3</c:v>
                </c:pt>
                <c:pt idx="7064">
                  <c:v>3</c:v>
                </c:pt>
                <c:pt idx="7065">
                  <c:v>3</c:v>
                </c:pt>
                <c:pt idx="7066">
                  <c:v>4</c:v>
                </c:pt>
                <c:pt idx="7067">
                  <c:v>6</c:v>
                </c:pt>
                <c:pt idx="7068">
                  <c:v>6</c:v>
                </c:pt>
                <c:pt idx="7069">
                  <c:v>5</c:v>
                </c:pt>
                <c:pt idx="7070">
                  <c:v>5</c:v>
                </c:pt>
                <c:pt idx="7071">
                  <c:v>4</c:v>
                </c:pt>
                <c:pt idx="7072">
                  <c:v>4</c:v>
                </c:pt>
                <c:pt idx="7073">
                  <c:v>4</c:v>
                </c:pt>
                <c:pt idx="7074">
                  <c:v>3</c:v>
                </c:pt>
                <c:pt idx="7075">
                  <c:v>3</c:v>
                </c:pt>
                <c:pt idx="7076">
                  <c:v>3</c:v>
                </c:pt>
                <c:pt idx="7077">
                  <c:v>3</c:v>
                </c:pt>
                <c:pt idx="7078">
                  <c:v>2</c:v>
                </c:pt>
                <c:pt idx="7079">
                  <c:v>1</c:v>
                </c:pt>
                <c:pt idx="7080">
                  <c:v>1</c:v>
                </c:pt>
                <c:pt idx="7081">
                  <c:v>1</c:v>
                </c:pt>
                <c:pt idx="7082">
                  <c:v>1</c:v>
                </c:pt>
                <c:pt idx="7083">
                  <c:v>1</c:v>
                </c:pt>
                <c:pt idx="7084">
                  <c:v>2</c:v>
                </c:pt>
                <c:pt idx="7085">
                  <c:v>3</c:v>
                </c:pt>
                <c:pt idx="7086">
                  <c:v>3</c:v>
                </c:pt>
                <c:pt idx="7087">
                  <c:v>3</c:v>
                </c:pt>
                <c:pt idx="7088">
                  <c:v>3</c:v>
                </c:pt>
                <c:pt idx="7089">
                  <c:v>3</c:v>
                </c:pt>
                <c:pt idx="7090">
                  <c:v>3</c:v>
                </c:pt>
                <c:pt idx="7091">
                  <c:v>2</c:v>
                </c:pt>
                <c:pt idx="7092">
                  <c:v>2</c:v>
                </c:pt>
                <c:pt idx="7093">
                  <c:v>2</c:v>
                </c:pt>
                <c:pt idx="7094">
                  <c:v>2</c:v>
                </c:pt>
                <c:pt idx="7095">
                  <c:v>2</c:v>
                </c:pt>
                <c:pt idx="7096">
                  <c:v>1</c:v>
                </c:pt>
                <c:pt idx="7097">
                  <c:v>1</c:v>
                </c:pt>
                <c:pt idx="7098">
                  <c:v>1</c:v>
                </c:pt>
                <c:pt idx="7099">
                  <c:v>1</c:v>
                </c:pt>
                <c:pt idx="7100">
                  <c:v>1</c:v>
                </c:pt>
                <c:pt idx="7101">
                  <c:v>1</c:v>
                </c:pt>
                <c:pt idx="7102">
                  <c:v>1</c:v>
                </c:pt>
                <c:pt idx="7103">
                  <c:v>1</c:v>
                </c:pt>
                <c:pt idx="7104">
                  <c:v>1</c:v>
                </c:pt>
                <c:pt idx="7105">
                  <c:v>1</c:v>
                </c:pt>
                <c:pt idx="7106">
                  <c:v>1</c:v>
                </c:pt>
                <c:pt idx="7107">
                  <c:v>2</c:v>
                </c:pt>
                <c:pt idx="7108">
                  <c:v>2</c:v>
                </c:pt>
                <c:pt idx="7109">
                  <c:v>1</c:v>
                </c:pt>
                <c:pt idx="7110">
                  <c:v>1</c:v>
                </c:pt>
                <c:pt idx="7111">
                  <c:v>1</c:v>
                </c:pt>
                <c:pt idx="7112">
                  <c:v>1</c:v>
                </c:pt>
                <c:pt idx="7113">
                  <c:v>1</c:v>
                </c:pt>
                <c:pt idx="7114">
                  <c:v>1</c:v>
                </c:pt>
                <c:pt idx="7115">
                  <c:v>1</c:v>
                </c:pt>
                <c:pt idx="7116">
                  <c:v>1</c:v>
                </c:pt>
                <c:pt idx="7117">
                  <c:v>4</c:v>
                </c:pt>
                <c:pt idx="7118">
                  <c:v>4</c:v>
                </c:pt>
                <c:pt idx="7119">
                  <c:v>3</c:v>
                </c:pt>
                <c:pt idx="7120">
                  <c:v>3</c:v>
                </c:pt>
                <c:pt idx="7121">
                  <c:v>3</c:v>
                </c:pt>
                <c:pt idx="7122">
                  <c:v>6</c:v>
                </c:pt>
                <c:pt idx="7123">
                  <c:v>6</c:v>
                </c:pt>
                <c:pt idx="7124">
                  <c:v>6</c:v>
                </c:pt>
                <c:pt idx="7125">
                  <c:v>7</c:v>
                </c:pt>
                <c:pt idx="7126">
                  <c:v>8</c:v>
                </c:pt>
                <c:pt idx="7127">
                  <c:v>8</c:v>
                </c:pt>
                <c:pt idx="7128">
                  <c:v>8</c:v>
                </c:pt>
                <c:pt idx="7129">
                  <c:v>6</c:v>
                </c:pt>
                <c:pt idx="7130">
                  <c:v>6</c:v>
                </c:pt>
                <c:pt idx="7131">
                  <c:v>6</c:v>
                </c:pt>
                <c:pt idx="7132">
                  <c:v>6</c:v>
                </c:pt>
                <c:pt idx="7133">
                  <c:v>6</c:v>
                </c:pt>
                <c:pt idx="7134">
                  <c:v>3</c:v>
                </c:pt>
                <c:pt idx="7135">
                  <c:v>3</c:v>
                </c:pt>
                <c:pt idx="7136">
                  <c:v>3</c:v>
                </c:pt>
                <c:pt idx="7137">
                  <c:v>2</c:v>
                </c:pt>
                <c:pt idx="7138">
                  <c:v>1</c:v>
                </c:pt>
                <c:pt idx="7139">
                  <c:v>1</c:v>
                </c:pt>
                <c:pt idx="7140">
                  <c:v>1</c:v>
                </c:pt>
                <c:pt idx="7141">
                  <c:v>1</c:v>
                </c:pt>
                <c:pt idx="7142">
                  <c:v>1</c:v>
                </c:pt>
                <c:pt idx="7143">
                  <c:v>1</c:v>
                </c:pt>
                <c:pt idx="7144">
                  <c:v>1</c:v>
                </c:pt>
                <c:pt idx="7145">
                  <c:v>2</c:v>
                </c:pt>
                <c:pt idx="7146">
                  <c:v>2</c:v>
                </c:pt>
                <c:pt idx="7147">
                  <c:v>2</c:v>
                </c:pt>
                <c:pt idx="7148">
                  <c:v>2</c:v>
                </c:pt>
                <c:pt idx="7149">
                  <c:v>3</c:v>
                </c:pt>
                <c:pt idx="7150">
                  <c:v>3</c:v>
                </c:pt>
                <c:pt idx="7151">
                  <c:v>3</c:v>
                </c:pt>
                <c:pt idx="7152">
                  <c:v>4</c:v>
                </c:pt>
                <c:pt idx="7153">
                  <c:v>5</c:v>
                </c:pt>
                <c:pt idx="7154">
                  <c:v>5</c:v>
                </c:pt>
                <c:pt idx="7155">
                  <c:v>6</c:v>
                </c:pt>
                <c:pt idx="7156">
                  <c:v>5</c:v>
                </c:pt>
                <c:pt idx="7157">
                  <c:v>5</c:v>
                </c:pt>
                <c:pt idx="7158">
                  <c:v>5</c:v>
                </c:pt>
                <c:pt idx="7159">
                  <c:v>5</c:v>
                </c:pt>
                <c:pt idx="7160">
                  <c:v>6</c:v>
                </c:pt>
                <c:pt idx="7161">
                  <c:v>5</c:v>
                </c:pt>
                <c:pt idx="7162">
                  <c:v>5</c:v>
                </c:pt>
                <c:pt idx="7163">
                  <c:v>5</c:v>
                </c:pt>
                <c:pt idx="7164">
                  <c:v>4</c:v>
                </c:pt>
                <c:pt idx="7165">
                  <c:v>3</c:v>
                </c:pt>
                <c:pt idx="7166">
                  <c:v>3</c:v>
                </c:pt>
                <c:pt idx="7167">
                  <c:v>2</c:v>
                </c:pt>
                <c:pt idx="7168">
                  <c:v>2</c:v>
                </c:pt>
                <c:pt idx="7169">
                  <c:v>1</c:v>
                </c:pt>
                <c:pt idx="7170">
                  <c:v>1</c:v>
                </c:pt>
                <c:pt idx="7171">
                  <c:v>1</c:v>
                </c:pt>
                <c:pt idx="7172">
                  <c:v>2</c:v>
                </c:pt>
                <c:pt idx="7173">
                  <c:v>2</c:v>
                </c:pt>
                <c:pt idx="7174">
                  <c:v>3</c:v>
                </c:pt>
                <c:pt idx="7175">
                  <c:v>4</c:v>
                </c:pt>
                <c:pt idx="7176">
                  <c:v>5</c:v>
                </c:pt>
                <c:pt idx="7177">
                  <c:v>5</c:v>
                </c:pt>
                <c:pt idx="7178">
                  <c:v>6</c:v>
                </c:pt>
                <c:pt idx="7179">
                  <c:v>6</c:v>
                </c:pt>
                <c:pt idx="7180">
                  <c:v>6</c:v>
                </c:pt>
                <c:pt idx="7181">
                  <c:v>6</c:v>
                </c:pt>
                <c:pt idx="7182">
                  <c:v>6</c:v>
                </c:pt>
                <c:pt idx="7183">
                  <c:v>6</c:v>
                </c:pt>
                <c:pt idx="7184">
                  <c:v>4</c:v>
                </c:pt>
                <c:pt idx="7185">
                  <c:v>4</c:v>
                </c:pt>
                <c:pt idx="7186">
                  <c:v>3</c:v>
                </c:pt>
                <c:pt idx="7187">
                  <c:v>2</c:v>
                </c:pt>
                <c:pt idx="7188">
                  <c:v>2</c:v>
                </c:pt>
                <c:pt idx="7189">
                  <c:v>2</c:v>
                </c:pt>
                <c:pt idx="7190">
                  <c:v>3</c:v>
                </c:pt>
                <c:pt idx="7191">
                  <c:v>3</c:v>
                </c:pt>
                <c:pt idx="7192">
                  <c:v>3</c:v>
                </c:pt>
                <c:pt idx="7193">
                  <c:v>4</c:v>
                </c:pt>
                <c:pt idx="7194">
                  <c:v>4</c:v>
                </c:pt>
                <c:pt idx="7195">
                  <c:v>4</c:v>
                </c:pt>
                <c:pt idx="7196">
                  <c:v>4</c:v>
                </c:pt>
                <c:pt idx="7197">
                  <c:v>4</c:v>
                </c:pt>
                <c:pt idx="7198">
                  <c:v>5</c:v>
                </c:pt>
                <c:pt idx="7199">
                  <c:v>5</c:v>
                </c:pt>
                <c:pt idx="7200">
                  <c:v>4</c:v>
                </c:pt>
                <c:pt idx="7201">
                  <c:v>4</c:v>
                </c:pt>
                <c:pt idx="7202">
                  <c:v>3</c:v>
                </c:pt>
                <c:pt idx="7203">
                  <c:v>4</c:v>
                </c:pt>
                <c:pt idx="7204">
                  <c:v>4</c:v>
                </c:pt>
                <c:pt idx="7205">
                  <c:v>3</c:v>
                </c:pt>
                <c:pt idx="7206">
                  <c:v>4</c:v>
                </c:pt>
                <c:pt idx="7207">
                  <c:v>5</c:v>
                </c:pt>
                <c:pt idx="7208">
                  <c:v>5</c:v>
                </c:pt>
                <c:pt idx="7209">
                  <c:v>5</c:v>
                </c:pt>
                <c:pt idx="7210">
                  <c:v>5</c:v>
                </c:pt>
                <c:pt idx="7211">
                  <c:v>5</c:v>
                </c:pt>
                <c:pt idx="7212">
                  <c:v>5</c:v>
                </c:pt>
                <c:pt idx="7213">
                  <c:v>5</c:v>
                </c:pt>
                <c:pt idx="7214">
                  <c:v>4</c:v>
                </c:pt>
                <c:pt idx="7215">
                  <c:v>4</c:v>
                </c:pt>
                <c:pt idx="7216">
                  <c:v>4</c:v>
                </c:pt>
                <c:pt idx="7217">
                  <c:v>4</c:v>
                </c:pt>
                <c:pt idx="7218">
                  <c:v>3</c:v>
                </c:pt>
                <c:pt idx="7219">
                  <c:v>2</c:v>
                </c:pt>
                <c:pt idx="7220">
                  <c:v>1</c:v>
                </c:pt>
                <c:pt idx="7221">
                  <c:v>1</c:v>
                </c:pt>
                <c:pt idx="7222">
                  <c:v>2</c:v>
                </c:pt>
                <c:pt idx="7223">
                  <c:v>2</c:v>
                </c:pt>
                <c:pt idx="7224">
                  <c:v>2</c:v>
                </c:pt>
                <c:pt idx="7225">
                  <c:v>2</c:v>
                </c:pt>
                <c:pt idx="7226">
                  <c:v>3</c:v>
                </c:pt>
                <c:pt idx="7227">
                  <c:v>3</c:v>
                </c:pt>
                <c:pt idx="7228">
                  <c:v>3</c:v>
                </c:pt>
                <c:pt idx="7229">
                  <c:v>4</c:v>
                </c:pt>
                <c:pt idx="7230">
                  <c:v>4</c:v>
                </c:pt>
                <c:pt idx="7231">
                  <c:v>4</c:v>
                </c:pt>
                <c:pt idx="7232">
                  <c:v>4</c:v>
                </c:pt>
                <c:pt idx="7233">
                  <c:v>4</c:v>
                </c:pt>
                <c:pt idx="7234">
                  <c:v>2</c:v>
                </c:pt>
                <c:pt idx="7235">
                  <c:v>2</c:v>
                </c:pt>
                <c:pt idx="7236">
                  <c:v>2</c:v>
                </c:pt>
                <c:pt idx="7237">
                  <c:v>2</c:v>
                </c:pt>
                <c:pt idx="7238">
                  <c:v>1</c:v>
                </c:pt>
                <c:pt idx="7239">
                  <c:v>1</c:v>
                </c:pt>
                <c:pt idx="7240">
                  <c:v>1</c:v>
                </c:pt>
                <c:pt idx="7241">
                  <c:v>1</c:v>
                </c:pt>
                <c:pt idx="7242">
                  <c:v>1</c:v>
                </c:pt>
                <c:pt idx="7243">
                  <c:v>1</c:v>
                </c:pt>
                <c:pt idx="7244">
                  <c:v>1</c:v>
                </c:pt>
                <c:pt idx="7245">
                  <c:v>1</c:v>
                </c:pt>
                <c:pt idx="7246">
                  <c:v>1</c:v>
                </c:pt>
                <c:pt idx="7247">
                  <c:v>1</c:v>
                </c:pt>
                <c:pt idx="7248">
                  <c:v>1</c:v>
                </c:pt>
                <c:pt idx="7249">
                  <c:v>1</c:v>
                </c:pt>
                <c:pt idx="7250">
                  <c:v>1</c:v>
                </c:pt>
                <c:pt idx="7251">
                  <c:v>1</c:v>
                </c:pt>
                <c:pt idx="7252">
                  <c:v>1</c:v>
                </c:pt>
                <c:pt idx="7253">
                  <c:v>2</c:v>
                </c:pt>
                <c:pt idx="7254">
                  <c:v>2</c:v>
                </c:pt>
                <c:pt idx="7255">
                  <c:v>2</c:v>
                </c:pt>
                <c:pt idx="7256">
                  <c:v>2</c:v>
                </c:pt>
                <c:pt idx="7257">
                  <c:v>2</c:v>
                </c:pt>
                <c:pt idx="7258">
                  <c:v>2</c:v>
                </c:pt>
                <c:pt idx="7259">
                  <c:v>2</c:v>
                </c:pt>
                <c:pt idx="7260">
                  <c:v>2</c:v>
                </c:pt>
                <c:pt idx="7261">
                  <c:v>2</c:v>
                </c:pt>
                <c:pt idx="7262">
                  <c:v>3</c:v>
                </c:pt>
                <c:pt idx="7263">
                  <c:v>3</c:v>
                </c:pt>
                <c:pt idx="7264">
                  <c:v>3</c:v>
                </c:pt>
                <c:pt idx="7265">
                  <c:v>1</c:v>
                </c:pt>
                <c:pt idx="7266">
                  <c:v>1</c:v>
                </c:pt>
                <c:pt idx="7267">
                  <c:v>1</c:v>
                </c:pt>
                <c:pt idx="7268">
                  <c:v>2</c:v>
                </c:pt>
                <c:pt idx="7269">
                  <c:v>2</c:v>
                </c:pt>
                <c:pt idx="7270">
                  <c:v>3</c:v>
                </c:pt>
                <c:pt idx="7271">
                  <c:v>3</c:v>
                </c:pt>
                <c:pt idx="7272">
                  <c:v>3</c:v>
                </c:pt>
                <c:pt idx="7273">
                  <c:v>4</c:v>
                </c:pt>
                <c:pt idx="7274">
                  <c:v>3</c:v>
                </c:pt>
                <c:pt idx="7275">
                  <c:v>3</c:v>
                </c:pt>
                <c:pt idx="7276">
                  <c:v>3</c:v>
                </c:pt>
                <c:pt idx="7277">
                  <c:v>3</c:v>
                </c:pt>
                <c:pt idx="7278">
                  <c:v>3</c:v>
                </c:pt>
                <c:pt idx="7279">
                  <c:v>3</c:v>
                </c:pt>
                <c:pt idx="7280">
                  <c:v>2</c:v>
                </c:pt>
                <c:pt idx="7281">
                  <c:v>2</c:v>
                </c:pt>
                <c:pt idx="7282">
                  <c:v>2</c:v>
                </c:pt>
                <c:pt idx="7283">
                  <c:v>2</c:v>
                </c:pt>
                <c:pt idx="7284">
                  <c:v>3</c:v>
                </c:pt>
                <c:pt idx="7285">
                  <c:v>2</c:v>
                </c:pt>
                <c:pt idx="7286">
                  <c:v>2</c:v>
                </c:pt>
                <c:pt idx="7287">
                  <c:v>2</c:v>
                </c:pt>
                <c:pt idx="7288">
                  <c:v>2</c:v>
                </c:pt>
                <c:pt idx="7289">
                  <c:v>2</c:v>
                </c:pt>
                <c:pt idx="7290">
                  <c:v>3</c:v>
                </c:pt>
                <c:pt idx="7291">
                  <c:v>3</c:v>
                </c:pt>
                <c:pt idx="7292">
                  <c:v>3</c:v>
                </c:pt>
                <c:pt idx="7293">
                  <c:v>3</c:v>
                </c:pt>
                <c:pt idx="7294">
                  <c:v>4</c:v>
                </c:pt>
                <c:pt idx="7295">
                  <c:v>4</c:v>
                </c:pt>
                <c:pt idx="7296">
                  <c:v>3</c:v>
                </c:pt>
                <c:pt idx="7297">
                  <c:v>4</c:v>
                </c:pt>
                <c:pt idx="7298">
                  <c:v>3</c:v>
                </c:pt>
                <c:pt idx="7299">
                  <c:v>3</c:v>
                </c:pt>
                <c:pt idx="7300">
                  <c:v>3</c:v>
                </c:pt>
                <c:pt idx="7301">
                  <c:v>3</c:v>
                </c:pt>
                <c:pt idx="7302">
                  <c:v>2</c:v>
                </c:pt>
                <c:pt idx="7303">
                  <c:v>3</c:v>
                </c:pt>
                <c:pt idx="7304">
                  <c:v>3</c:v>
                </c:pt>
                <c:pt idx="7305">
                  <c:v>3</c:v>
                </c:pt>
                <c:pt idx="7306">
                  <c:v>2</c:v>
                </c:pt>
                <c:pt idx="7307">
                  <c:v>3</c:v>
                </c:pt>
                <c:pt idx="7308">
                  <c:v>3</c:v>
                </c:pt>
                <c:pt idx="7309">
                  <c:v>2</c:v>
                </c:pt>
                <c:pt idx="7310">
                  <c:v>2</c:v>
                </c:pt>
                <c:pt idx="7311">
                  <c:v>2</c:v>
                </c:pt>
                <c:pt idx="7312">
                  <c:v>3</c:v>
                </c:pt>
                <c:pt idx="7313">
                  <c:v>3</c:v>
                </c:pt>
                <c:pt idx="7314">
                  <c:v>3</c:v>
                </c:pt>
                <c:pt idx="7315">
                  <c:v>2</c:v>
                </c:pt>
                <c:pt idx="7316">
                  <c:v>2</c:v>
                </c:pt>
                <c:pt idx="7317">
                  <c:v>2</c:v>
                </c:pt>
                <c:pt idx="7318">
                  <c:v>3</c:v>
                </c:pt>
                <c:pt idx="7319">
                  <c:v>2</c:v>
                </c:pt>
                <c:pt idx="7320">
                  <c:v>2</c:v>
                </c:pt>
                <c:pt idx="7321">
                  <c:v>2</c:v>
                </c:pt>
                <c:pt idx="7322">
                  <c:v>2</c:v>
                </c:pt>
                <c:pt idx="7323">
                  <c:v>2</c:v>
                </c:pt>
                <c:pt idx="7324">
                  <c:v>1</c:v>
                </c:pt>
                <c:pt idx="7325">
                  <c:v>2</c:v>
                </c:pt>
                <c:pt idx="7326">
                  <c:v>3</c:v>
                </c:pt>
                <c:pt idx="7327">
                  <c:v>3</c:v>
                </c:pt>
                <c:pt idx="7328">
                  <c:v>4</c:v>
                </c:pt>
                <c:pt idx="7329">
                  <c:v>4</c:v>
                </c:pt>
                <c:pt idx="7330">
                  <c:v>3</c:v>
                </c:pt>
                <c:pt idx="7331">
                  <c:v>3</c:v>
                </c:pt>
                <c:pt idx="7332">
                  <c:v>3</c:v>
                </c:pt>
                <c:pt idx="7333">
                  <c:v>3</c:v>
                </c:pt>
                <c:pt idx="7334">
                  <c:v>4</c:v>
                </c:pt>
                <c:pt idx="7335">
                  <c:v>5</c:v>
                </c:pt>
                <c:pt idx="7336">
                  <c:v>5</c:v>
                </c:pt>
                <c:pt idx="7337">
                  <c:v>5</c:v>
                </c:pt>
                <c:pt idx="7338">
                  <c:v>4</c:v>
                </c:pt>
                <c:pt idx="7339">
                  <c:v>4</c:v>
                </c:pt>
                <c:pt idx="7340">
                  <c:v>3</c:v>
                </c:pt>
                <c:pt idx="7341">
                  <c:v>3</c:v>
                </c:pt>
                <c:pt idx="7342">
                  <c:v>3</c:v>
                </c:pt>
                <c:pt idx="7343">
                  <c:v>3</c:v>
                </c:pt>
                <c:pt idx="7344">
                  <c:v>3</c:v>
                </c:pt>
                <c:pt idx="7345">
                  <c:v>3</c:v>
                </c:pt>
                <c:pt idx="7346">
                  <c:v>2</c:v>
                </c:pt>
                <c:pt idx="7347">
                  <c:v>2</c:v>
                </c:pt>
                <c:pt idx="7348">
                  <c:v>2</c:v>
                </c:pt>
                <c:pt idx="7349">
                  <c:v>1</c:v>
                </c:pt>
                <c:pt idx="7350">
                  <c:v>1</c:v>
                </c:pt>
                <c:pt idx="7351">
                  <c:v>1</c:v>
                </c:pt>
                <c:pt idx="7352">
                  <c:v>2</c:v>
                </c:pt>
                <c:pt idx="7353">
                  <c:v>2</c:v>
                </c:pt>
                <c:pt idx="7354">
                  <c:v>2</c:v>
                </c:pt>
                <c:pt idx="7355">
                  <c:v>3</c:v>
                </c:pt>
                <c:pt idx="7356">
                  <c:v>2</c:v>
                </c:pt>
                <c:pt idx="7357">
                  <c:v>2</c:v>
                </c:pt>
                <c:pt idx="7358">
                  <c:v>4</c:v>
                </c:pt>
                <c:pt idx="7359">
                  <c:v>4</c:v>
                </c:pt>
                <c:pt idx="7360">
                  <c:v>6</c:v>
                </c:pt>
                <c:pt idx="7361">
                  <c:v>6</c:v>
                </c:pt>
                <c:pt idx="7362">
                  <c:v>6</c:v>
                </c:pt>
                <c:pt idx="7363">
                  <c:v>6</c:v>
                </c:pt>
                <c:pt idx="7364">
                  <c:v>5</c:v>
                </c:pt>
                <c:pt idx="7365">
                  <c:v>5</c:v>
                </c:pt>
                <c:pt idx="7366">
                  <c:v>5</c:v>
                </c:pt>
                <c:pt idx="7367">
                  <c:v>4</c:v>
                </c:pt>
                <c:pt idx="7368">
                  <c:v>5</c:v>
                </c:pt>
                <c:pt idx="7369">
                  <c:v>5</c:v>
                </c:pt>
                <c:pt idx="7370">
                  <c:v>3</c:v>
                </c:pt>
                <c:pt idx="7371">
                  <c:v>3</c:v>
                </c:pt>
                <c:pt idx="7372">
                  <c:v>1</c:v>
                </c:pt>
                <c:pt idx="7373">
                  <c:v>1</c:v>
                </c:pt>
                <c:pt idx="7374">
                  <c:v>2</c:v>
                </c:pt>
                <c:pt idx="7375">
                  <c:v>2</c:v>
                </c:pt>
                <c:pt idx="7376">
                  <c:v>2</c:v>
                </c:pt>
                <c:pt idx="7377">
                  <c:v>4</c:v>
                </c:pt>
                <c:pt idx="7378">
                  <c:v>4</c:v>
                </c:pt>
                <c:pt idx="7379">
                  <c:v>4</c:v>
                </c:pt>
                <c:pt idx="7380">
                  <c:v>3</c:v>
                </c:pt>
                <c:pt idx="7381">
                  <c:v>3</c:v>
                </c:pt>
                <c:pt idx="7382">
                  <c:v>3</c:v>
                </c:pt>
                <c:pt idx="7383">
                  <c:v>3</c:v>
                </c:pt>
                <c:pt idx="7384">
                  <c:v>3</c:v>
                </c:pt>
                <c:pt idx="7385">
                  <c:v>3</c:v>
                </c:pt>
                <c:pt idx="7386">
                  <c:v>2</c:v>
                </c:pt>
                <c:pt idx="7387">
                  <c:v>2</c:v>
                </c:pt>
                <c:pt idx="7388">
                  <c:v>2</c:v>
                </c:pt>
                <c:pt idx="7389">
                  <c:v>1</c:v>
                </c:pt>
                <c:pt idx="7390">
                  <c:v>1</c:v>
                </c:pt>
                <c:pt idx="7391">
                  <c:v>1</c:v>
                </c:pt>
                <c:pt idx="7392">
                  <c:v>3</c:v>
                </c:pt>
                <c:pt idx="7393">
                  <c:v>3</c:v>
                </c:pt>
                <c:pt idx="7394">
                  <c:v>3</c:v>
                </c:pt>
                <c:pt idx="7395">
                  <c:v>3</c:v>
                </c:pt>
                <c:pt idx="7396">
                  <c:v>3</c:v>
                </c:pt>
                <c:pt idx="7397">
                  <c:v>3</c:v>
                </c:pt>
                <c:pt idx="7398">
                  <c:v>4</c:v>
                </c:pt>
                <c:pt idx="7399">
                  <c:v>4</c:v>
                </c:pt>
                <c:pt idx="7400">
                  <c:v>4</c:v>
                </c:pt>
                <c:pt idx="7401">
                  <c:v>3</c:v>
                </c:pt>
                <c:pt idx="7402">
                  <c:v>3</c:v>
                </c:pt>
                <c:pt idx="7403">
                  <c:v>3</c:v>
                </c:pt>
                <c:pt idx="7404">
                  <c:v>1</c:v>
                </c:pt>
                <c:pt idx="7405">
                  <c:v>1</c:v>
                </c:pt>
                <c:pt idx="7406">
                  <c:v>1</c:v>
                </c:pt>
                <c:pt idx="7407">
                  <c:v>1</c:v>
                </c:pt>
                <c:pt idx="7408">
                  <c:v>2</c:v>
                </c:pt>
                <c:pt idx="7409">
                  <c:v>2</c:v>
                </c:pt>
                <c:pt idx="7410">
                  <c:v>1</c:v>
                </c:pt>
                <c:pt idx="7411">
                  <c:v>2</c:v>
                </c:pt>
                <c:pt idx="7412">
                  <c:v>3</c:v>
                </c:pt>
                <c:pt idx="7413">
                  <c:v>3</c:v>
                </c:pt>
                <c:pt idx="7414">
                  <c:v>3</c:v>
                </c:pt>
                <c:pt idx="7415">
                  <c:v>3</c:v>
                </c:pt>
                <c:pt idx="7416">
                  <c:v>3</c:v>
                </c:pt>
                <c:pt idx="7417">
                  <c:v>3</c:v>
                </c:pt>
                <c:pt idx="7418">
                  <c:v>3</c:v>
                </c:pt>
                <c:pt idx="7419">
                  <c:v>3</c:v>
                </c:pt>
                <c:pt idx="7420">
                  <c:v>3</c:v>
                </c:pt>
                <c:pt idx="7421">
                  <c:v>3</c:v>
                </c:pt>
                <c:pt idx="7422">
                  <c:v>3</c:v>
                </c:pt>
                <c:pt idx="7423">
                  <c:v>3</c:v>
                </c:pt>
                <c:pt idx="7424">
                  <c:v>2</c:v>
                </c:pt>
                <c:pt idx="7425">
                  <c:v>2</c:v>
                </c:pt>
                <c:pt idx="7426">
                  <c:v>2</c:v>
                </c:pt>
                <c:pt idx="7427">
                  <c:v>2</c:v>
                </c:pt>
                <c:pt idx="7428">
                  <c:v>2</c:v>
                </c:pt>
                <c:pt idx="7429">
                  <c:v>3</c:v>
                </c:pt>
                <c:pt idx="7430">
                  <c:v>4</c:v>
                </c:pt>
                <c:pt idx="7431">
                  <c:v>4</c:v>
                </c:pt>
                <c:pt idx="7432">
                  <c:v>4</c:v>
                </c:pt>
                <c:pt idx="7433">
                  <c:v>4</c:v>
                </c:pt>
                <c:pt idx="7434">
                  <c:v>4</c:v>
                </c:pt>
                <c:pt idx="7435">
                  <c:v>4</c:v>
                </c:pt>
                <c:pt idx="7436">
                  <c:v>4</c:v>
                </c:pt>
                <c:pt idx="7437">
                  <c:v>5</c:v>
                </c:pt>
                <c:pt idx="7438">
                  <c:v>5</c:v>
                </c:pt>
                <c:pt idx="7439">
                  <c:v>5</c:v>
                </c:pt>
                <c:pt idx="7440">
                  <c:v>5</c:v>
                </c:pt>
                <c:pt idx="7441">
                  <c:v>4</c:v>
                </c:pt>
                <c:pt idx="7442">
                  <c:v>3</c:v>
                </c:pt>
                <c:pt idx="7443">
                  <c:v>3</c:v>
                </c:pt>
                <c:pt idx="7444">
                  <c:v>3</c:v>
                </c:pt>
                <c:pt idx="7445">
                  <c:v>3</c:v>
                </c:pt>
                <c:pt idx="7446">
                  <c:v>2</c:v>
                </c:pt>
                <c:pt idx="7447">
                  <c:v>2</c:v>
                </c:pt>
                <c:pt idx="7448">
                  <c:v>2</c:v>
                </c:pt>
                <c:pt idx="7449">
                  <c:v>1</c:v>
                </c:pt>
                <c:pt idx="7450">
                  <c:v>1</c:v>
                </c:pt>
                <c:pt idx="7451">
                  <c:v>2</c:v>
                </c:pt>
                <c:pt idx="7452">
                  <c:v>2</c:v>
                </c:pt>
                <c:pt idx="7453">
                  <c:v>2</c:v>
                </c:pt>
                <c:pt idx="7454">
                  <c:v>2</c:v>
                </c:pt>
                <c:pt idx="7455">
                  <c:v>3</c:v>
                </c:pt>
                <c:pt idx="7456">
                  <c:v>3</c:v>
                </c:pt>
                <c:pt idx="7457">
                  <c:v>3</c:v>
                </c:pt>
                <c:pt idx="7458">
                  <c:v>3</c:v>
                </c:pt>
                <c:pt idx="7459">
                  <c:v>3</c:v>
                </c:pt>
                <c:pt idx="7460">
                  <c:v>3</c:v>
                </c:pt>
                <c:pt idx="7461">
                  <c:v>4</c:v>
                </c:pt>
                <c:pt idx="7462">
                  <c:v>4</c:v>
                </c:pt>
                <c:pt idx="7463">
                  <c:v>3</c:v>
                </c:pt>
                <c:pt idx="7464">
                  <c:v>3</c:v>
                </c:pt>
                <c:pt idx="7465">
                  <c:v>4</c:v>
                </c:pt>
                <c:pt idx="7466">
                  <c:v>4</c:v>
                </c:pt>
                <c:pt idx="7467">
                  <c:v>2</c:v>
                </c:pt>
                <c:pt idx="7468">
                  <c:v>2</c:v>
                </c:pt>
                <c:pt idx="7469">
                  <c:v>2</c:v>
                </c:pt>
                <c:pt idx="7470">
                  <c:v>2</c:v>
                </c:pt>
                <c:pt idx="7471">
                  <c:v>2</c:v>
                </c:pt>
                <c:pt idx="7472">
                  <c:v>2</c:v>
                </c:pt>
                <c:pt idx="7473">
                  <c:v>1</c:v>
                </c:pt>
                <c:pt idx="7474">
                  <c:v>1</c:v>
                </c:pt>
                <c:pt idx="7475">
                  <c:v>1</c:v>
                </c:pt>
                <c:pt idx="7476">
                  <c:v>1</c:v>
                </c:pt>
                <c:pt idx="7477">
                  <c:v>1</c:v>
                </c:pt>
                <c:pt idx="7478">
                  <c:v>1</c:v>
                </c:pt>
                <c:pt idx="7479">
                  <c:v>1</c:v>
                </c:pt>
                <c:pt idx="7480">
                  <c:v>4</c:v>
                </c:pt>
                <c:pt idx="7481">
                  <c:v>4</c:v>
                </c:pt>
                <c:pt idx="7482">
                  <c:v>4</c:v>
                </c:pt>
                <c:pt idx="7483">
                  <c:v>4</c:v>
                </c:pt>
                <c:pt idx="7484">
                  <c:v>4</c:v>
                </c:pt>
                <c:pt idx="7485">
                  <c:v>4</c:v>
                </c:pt>
                <c:pt idx="7486">
                  <c:v>4</c:v>
                </c:pt>
                <c:pt idx="7487">
                  <c:v>6</c:v>
                </c:pt>
                <c:pt idx="7488">
                  <c:v>6</c:v>
                </c:pt>
                <c:pt idx="7489">
                  <c:v>5</c:v>
                </c:pt>
                <c:pt idx="7490">
                  <c:v>5</c:v>
                </c:pt>
                <c:pt idx="7491">
                  <c:v>5</c:v>
                </c:pt>
                <c:pt idx="7492">
                  <c:v>3</c:v>
                </c:pt>
                <c:pt idx="7493">
                  <c:v>4</c:v>
                </c:pt>
                <c:pt idx="7494">
                  <c:v>4</c:v>
                </c:pt>
                <c:pt idx="7495">
                  <c:v>4</c:v>
                </c:pt>
                <c:pt idx="7496">
                  <c:v>4</c:v>
                </c:pt>
                <c:pt idx="7497">
                  <c:v>4</c:v>
                </c:pt>
                <c:pt idx="7498">
                  <c:v>4</c:v>
                </c:pt>
                <c:pt idx="7499">
                  <c:v>2</c:v>
                </c:pt>
                <c:pt idx="7500">
                  <c:v>2</c:v>
                </c:pt>
                <c:pt idx="7501">
                  <c:v>2</c:v>
                </c:pt>
                <c:pt idx="7502">
                  <c:v>2</c:v>
                </c:pt>
                <c:pt idx="7503">
                  <c:v>3</c:v>
                </c:pt>
                <c:pt idx="7504">
                  <c:v>3</c:v>
                </c:pt>
                <c:pt idx="7505">
                  <c:v>3</c:v>
                </c:pt>
                <c:pt idx="7506">
                  <c:v>3</c:v>
                </c:pt>
                <c:pt idx="7507">
                  <c:v>3</c:v>
                </c:pt>
                <c:pt idx="7508">
                  <c:v>3</c:v>
                </c:pt>
                <c:pt idx="7509">
                  <c:v>3</c:v>
                </c:pt>
                <c:pt idx="7510">
                  <c:v>3</c:v>
                </c:pt>
                <c:pt idx="7511">
                  <c:v>3</c:v>
                </c:pt>
                <c:pt idx="7512">
                  <c:v>3</c:v>
                </c:pt>
                <c:pt idx="7513">
                  <c:v>3</c:v>
                </c:pt>
                <c:pt idx="7514">
                  <c:v>3</c:v>
                </c:pt>
                <c:pt idx="7515">
                  <c:v>2</c:v>
                </c:pt>
                <c:pt idx="7516">
                  <c:v>1</c:v>
                </c:pt>
                <c:pt idx="7517">
                  <c:v>1</c:v>
                </c:pt>
                <c:pt idx="7518">
                  <c:v>1</c:v>
                </c:pt>
                <c:pt idx="7519">
                  <c:v>1</c:v>
                </c:pt>
                <c:pt idx="7520">
                  <c:v>1</c:v>
                </c:pt>
                <c:pt idx="7521">
                  <c:v>1</c:v>
                </c:pt>
                <c:pt idx="7522">
                  <c:v>1</c:v>
                </c:pt>
                <c:pt idx="7523">
                  <c:v>1</c:v>
                </c:pt>
                <c:pt idx="7524">
                  <c:v>1</c:v>
                </c:pt>
                <c:pt idx="7525">
                  <c:v>2</c:v>
                </c:pt>
                <c:pt idx="7526">
                  <c:v>2</c:v>
                </c:pt>
                <c:pt idx="7527">
                  <c:v>3</c:v>
                </c:pt>
                <c:pt idx="7528">
                  <c:v>3</c:v>
                </c:pt>
                <c:pt idx="7529">
                  <c:v>2</c:v>
                </c:pt>
                <c:pt idx="7530">
                  <c:v>2</c:v>
                </c:pt>
                <c:pt idx="7531">
                  <c:v>2</c:v>
                </c:pt>
                <c:pt idx="7532">
                  <c:v>3</c:v>
                </c:pt>
                <c:pt idx="7533">
                  <c:v>3</c:v>
                </c:pt>
                <c:pt idx="7534">
                  <c:v>3</c:v>
                </c:pt>
                <c:pt idx="7535">
                  <c:v>3</c:v>
                </c:pt>
                <c:pt idx="7536">
                  <c:v>3</c:v>
                </c:pt>
                <c:pt idx="7537">
                  <c:v>3</c:v>
                </c:pt>
                <c:pt idx="7538">
                  <c:v>3</c:v>
                </c:pt>
                <c:pt idx="7539">
                  <c:v>2</c:v>
                </c:pt>
                <c:pt idx="7540">
                  <c:v>2</c:v>
                </c:pt>
                <c:pt idx="7541">
                  <c:v>2</c:v>
                </c:pt>
                <c:pt idx="7542">
                  <c:v>2</c:v>
                </c:pt>
                <c:pt idx="7543">
                  <c:v>2</c:v>
                </c:pt>
                <c:pt idx="7544">
                  <c:v>1</c:v>
                </c:pt>
                <c:pt idx="7545">
                  <c:v>2</c:v>
                </c:pt>
                <c:pt idx="7546">
                  <c:v>3</c:v>
                </c:pt>
                <c:pt idx="7547">
                  <c:v>3</c:v>
                </c:pt>
                <c:pt idx="7548">
                  <c:v>3</c:v>
                </c:pt>
                <c:pt idx="7549">
                  <c:v>3</c:v>
                </c:pt>
                <c:pt idx="7550">
                  <c:v>3</c:v>
                </c:pt>
                <c:pt idx="7551">
                  <c:v>4</c:v>
                </c:pt>
                <c:pt idx="7552">
                  <c:v>4</c:v>
                </c:pt>
                <c:pt idx="7553">
                  <c:v>5</c:v>
                </c:pt>
                <c:pt idx="7554">
                  <c:v>5</c:v>
                </c:pt>
                <c:pt idx="7555">
                  <c:v>4</c:v>
                </c:pt>
                <c:pt idx="7556">
                  <c:v>4</c:v>
                </c:pt>
                <c:pt idx="7557">
                  <c:v>4</c:v>
                </c:pt>
                <c:pt idx="7558">
                  <c:v>3</c:v>
                </c:pt>
                <c:pt idx="7559">
                  <c:v>3</c:v>
                </c:pt>
                <c:pt idx="7560">
                  <c:v>3</c:v>
                </c:pt>
                <c:pt idx="7561">
                  <c:v>3</c:v>
                </c:pt>
                <c:pt idx="7562">
                  <c:v>3</c:v>
                </c:pt>
                <c:pt idx="7563">
                  <c:v>2</c:v>
                </c:pt>
                <c:pt idx="7564">
                  <c:v>4</c:v>
                </c:pt>
                <c:pt idx="7565">
                  <c:v>4</c:v>
                </c:pt>
                <c:pt idx="7566">
                  <c:v>4</c:v>
                </c:pt>
                <c:pt idx="7567">
                  <c:v>5</c:v>
                </c:pt>
                <c:pt idx="7568">
                  <c:v>5</c:v>
                </c:pt>
                <c:pt idx="7569">
                  <c:v>4</c:v>
                </c:pt>
                <c:pt idx="7570">
                  <c:v>4</c:v>
                </c:pt>
                <c:pt idx="7571">
                  <c:v>4</c:v>
                </c:pt>
                <c:pt idx="7572">
                  <c:v>4</c:v>
                </c:pt>
                <c:pt idx="7573">
                  <c:v>4</c:v>
                </c:pt>
                <c:pt idx="7574">
                  <c:v>4</c:v>
                </c:pt>
                <c:pt idx="7575">
                  <c:v>4</c:v>
                </c:pt>
                <c:pt idx="7576">
                  <c:v>2</c:v>
                </c:pt>
                <c:pt idx="7577">
                  <c:v>2</c:v>
                </c:pt>
                <c:pt idx="7578">
                  <c:v>2</c:v>
                </c:pt>
                <c:pt idx="7579">
                  <c:v>1</c:v>
                </c:pt>
                <c:pt idx="7580">
                  <c:v>1</c:v>
                </c:pt>
                <c:pt idx="7581">
                  <c:v>1</c:v>
                </c:pt>
                <c:pt idx="7582">
                  <c:v>1</c:v>
                </c:pt>
                <c:pt idx="7583">
                  <c:v>1</c:v>
                </c:pt>
                <c:pt idx="7584">
                  <c:v>1</c:v>
                </c:pt>
                <c:pt idx="7585">
                  <c:v>1</c:v>
                </c:pt>
                <c:pt idx="7586">
                  <c:v>2</c:v>
                </c:pt>
                <c:pt idx="7587">
                  <c:v>2</c:v>
                </c:pt>
                <c:pt idx="7588">
                  <c:v>3</c:v>
                </c:pt>
                <c:pt idx="7589">
                  <c:v>2</c:v>
                </c:pt>
                <c:pt idx="7590">
                  <c:v>2</c:v>
                </c:pt>
                <c:pt idx="7591">
                  <c:v>2</c:v>
                </c:pt>
                <c:pt idx="7592">
                  <c:v>2</c:v>
                </c:pt>
                <c:pt idx="7593">
                  <c:v>2</c:v>
                </c:pt>
                <c:pt idx="7594">
                  <c:v>2</c:v>
                </c:pt>
                <c:pt idx="7595">
                  <c:v>2</c:v>
                </c:pt>
                <c:pt idx="7596">
                  <c:v>2</c:v>
                </c:pt>
                <c:pt idx="7597">
                  <c:v>2</c:v>
                </c:pt>
                <c:pt idx="7598">
                  <c:v>1</c:v>
                </c:pt>
                <c:pt idx="7599">
                  <c:v>1</c:v>
                </c:pt>
                <c:pt idx="7600">
                  <c:v>2</c:v>
                </c:pt>
                <c:pt idx="7601">
                  <c:v>2</c:v>
                </c:pt>
                <c:pt idx="7602">
                  <c:v>2</c:v>
                </c:pt>
                <c:pt idx="7603">
                  <c:v>2</c:v>
                </c:pt>
                <c:pt idx="7604">
                  <c:v>2</c:v>
                </c:pt>
                <c:pt idx="7605">
                  <c:v>2</c:v>
                </c:pt>
                <c:pt idx="7606">
                  <c:v>2</c:v>
                </c:pt>
                <c:pt idx="7607">
                  <c:v>2</c:v>
                </c:pt>
                <c:pt idx="7608">
                  <c:v>2</c:v>
                </c:pt>
                <c:pt idx="7609">
                  <c:v>2</c:v>
                </c:pt>
                <c:pt idx="7610">
                  <c:v>2</c:v>
                </c:pt>
                <c:pt idx="7611">
                  <c:v>2</c:v>
                </c:pt>
                <c:pt idx="7612">
                  <c:v>1</c:v>
                </c:pt>
                <c:pt idx="7613">
                  <c:v>1</c:v>
                </c:pt>
                <c:pt idx="7614">
                  <c:v>1</c:v>
                </c:pt>
                <c:pt idx="7615">
                  <c:v>1</c:v>
                </c:pt>
                <c:pt idx="7616">
                  <c:v>1</c:v>
                </c:pt>
                <c:pt idx="7617">
                  <c:v>1</c:v>
                </c:pt>
                <c:pt idx="7618">
                  <c:v>1</c:v>
                </c:pt>
                <c:pt idx="7619">
                  <c:v>1</c:v>
                </c:pt>
                <c:pt idx="7620">
                  <c:v>1</c:v>
                </c:pt>
                <c:pt idx="7621">
                  <c:v>1</c:v>
                </c:pt>
                <c:pt idx="7622">
                  <c:v>1</c:v>
                </c:pt>
                <c:pt idx="7623">
                  <c:v>2</c:v>
                </c:pt>
                <c:pt idx="7624">
                  <c:v>1</c:v>
                </c:pt>
                <c:pt idx="7625">
                  <c:v>1</c:v>
                </c:pt>
                <c:pt idx="7626">
                  <c:v>1</c:v>
                </c:pt>
                <c:pt idx="7627">
                  <c:v>1</c:v>
                </c:pt>
                <c:pt idx="7628">
                  <c:v>1</c:v>
                </c:pt>
                <c:pt idx="7629">
                  <c:v>1</c:v>
                </c:pt>
                <c:pt idx="7630">
                  <c:v>1</c:v>
                </c:pt>
                <c:pt idx="7631">
                  <c:v>1</c:v>
                </c:pt>
                <c:pt idx="7632">
                  <c:v>1</c:v>
                </c:pt>
                <c:pt idx="7633">
                  <c:v>1</c:v>
                </c:pt>
                <c:pt idx="7634">
                  <c:v>1</c:v>
                </c:pt>
                <c:pt idx="7635">
                  <c:v>1</c:v>
                </c:pt>
                <c:pt idx="7636">
                  <c:v>1</c:v>
                </c:pt>
                <c:pt idx="7637">
                  <c:v>1</c:v>
                </c:pt>
                <c:pt idx="7638">
                  <c:v>1</c:v>
                </c:pt>
                <c:pt idx="7639">
                  <c:v>1</c:v>
                </c:pt>
                <c:pt idx="7640">
                  <c:v>1</c:v>
                </c:pt>
                <c:pt idx="7641">
                  <c:v>1</c:v>
                </c:pt>
                <c:pt idx="7642">
                  <c:v>1</c:v>
                </c:pt>
                <c:pt idx="7643">
                  <c:v>1</c:v>
                </c:pt>
                <c:pt idx="7644">
                  <c:v>1</c:v>
                </c:pt>
                <c:pt idx="7645">
                  <c:v>1</c:v>
                </c:pt>
                <c:pt idx="7646">
                  <c:v>1</c:v>
                </c:pt>
                <c:pt idx="7647">
                  <c:v>1</c:v>
                </c:pt>
                <c:pt idx="7648">
                  <c:v>1</c:v>
                </c:pt>
                <c:pt idx="7649">
                  <c:v>1</c:v>
                </c:pt>
                <c:pt idx="7650">
                  <c:v>1</c:v>
                </c:pt>
                <c:pt idx="7651">
                  <c:v>1</c:v>
                </c:pt>
                <c:pt idx="7652">
                  <c:v>1</c:v>
                </c:pt>
                <c:pt idx="7653">
                  <c:v>1</c:v>
                </c:pt>
                <c:pt idx="7654">
                  <c:v>1</c:v>
                </c:pt>
                <c:pt idx="7655">
                  <c:v>1</c:v>
                </c:pt>
                <c:pt idx="7656">
                  <c:v>1</c:v>
                </c:pt>
                <c:pt idx="7657">
                  <c:v>2</c:v>
                </c:pt>
                <c:pt idx="7658">
                  <c:v>2</c:v>
                </c:pt>
                <c:pt idx="7659">
                  <c:v>2</c:v>
                </c:pt>
                <c:pt idx="7660">
                  <c:v>3</c:v>
                </c:pt>
                <c:pt idx="7661">
                  <c:v>3</c:v>
                </c:pt>
                <c:pt idx="7662">
                  <c:v>3</c:v>
                </c:pt>
                <c:pt idx="7663">
                  <c:v>2</c:v>
                </c:pt>
                <c:pt idx="7664">
                  <c:v>2</c:v>
                </c:pt>
                <c:pt idx="7665">
                  <c:v>2</c:v>
                </c:pt>
                <c:pt idx="7666">
                  <c:v>3</c:v>
                </c:pt>
                <c:pt idx="7667">
                  <c:v>3</c:v>
                </c:pt>
                <c:pt idx="7668">
                  <c:v>3</c:v>
                </c:pt>
                <c:pt idx="7669">
                  <c:v>3</c:v>
                </c:pt>
                <c:pt idx="7670">
                  <c:v>3</c:v>
                </c:pt>
                <c:pt idx="7671">
                  <c:v>3</c:v>
                </c:pt>
                <c:pt idx="7672">
                  <c:v>2</c:v>
                </c:pt>
                <c:pt idx="7673">
                  <c:v>2</c:v>
                </c:pt>
                <c:pt idx="7674">
                  <c:v>2</c:v>
                </c:pt>
                <c:pt idx="7675">
                  <c:v>2</c:v>
                </c:pt>
                <c:pt idx="7676">
                  <c:v>2</c:v>
                </c:pt>
                <c:pt idx="7677">
                  <c:v>3</c:v>
                </c:pt>
                <c:pt idx="7678">
                  <c:v>2</c:v>
                </c:pt>
                <c:pt idx="7679">
                  <c:v>2</c:v>
                </c:pt>
                <c:pt idx="7680">
                  <c:v>2</c:v>
                </c:pt>
                <c:pt idx="7681">
                  <c:v>1</c:v>
                </c:pt>
                <c:pt idx="7682">
                  <c:v>1</c:v>
                </c:pt>
                <c:pt idx="7683">
                  <c:v>1</c:v>
                </c:pt>
                <c:pt idx="7684">
                  <c:v>1</c:v>
                </c:pt>
                <c:pt idx="7685">
                  <c:v>1</c:v>
                </c:pt>
                <c:pt idx="7686">
                  <c:v>1</c:v>
                </c:pt>
                <c:pt idx="7687">
                  <c:v>1</c:v>
                </c:pt>
                <c:pt idx="7688">
                  <c:v>1</c:v>
                </c:pt>
                <c:pt idx="7689">
                  <c:v>1</c:v>
                </c:pt>
                <c:pt idx="7690">
                  <c:v>1</c:v>
                </c:pt>
                <c:pt idx="7691">
                  <c:v>1</c:v>
                </c:pt>
                <c:pt idx="7692">
                  <c:v>1</c:v>
                </c:pt>
                <c:pt idx="7693">
                  <c:v>1</c:v>
                </c:pt>
                <c:pt idx="7694">
                  <c:v>1</c:v>
                </c:pt>
                <c:pt idx="7695">
                  <c:v>1</c:v>
                </c:pt>
                <c:pt idx="7696">
                  <c:v>1</c:v>
                </c:pt>
                <c:pt idx="7697">
                  <c:v>1</c:v>
                </c:pt>
                <c:pt idx="7698">
                  <c:v>1</c:v>
                </c:pt>
                <c:pt idx="7699">
                  <c:v>1</c:v>
                </c:pt>
                <c:pt idx="7700">
                  <c:v>1</c:v>
                </c:pt>
                <c:pt idx="7701">
                  <c:v>1</c:v>
                </c:pt>
                <c:pt idx="7702">
                  <c:v>1</c:v>
                </c:pt>
                <c:pt idx="7703">
                  <c:v>1</c:v>
                </c:pt>
                <c:pt idx="7704">
                  <c:v>1</c:v>
                </c:pt>
                <c:pt idx="7705">
                  <c:v>2</c:v>
                </c:pt>
                <c:pt idx="7706">
                  <c:v>2</c:v>
                </c:pt>
                <c:pt idx="7707">
                  <c:v>2</c:v>
                </c:pt>
                <c:pt idx="7708">
                  <c:v>2</c:v>
                </c:pt>
                <c:pt idx="7709">
                  <c:v>2</c:v>
                </c:pt>
                <c:pt idx="7710">
                  <c:v>2</c:v>
                </c:pt>
                <c:pt idx="7711">
                  <c:v>2</c:v>
                </c:pt>
                <c:pt idx="7712">
                  <c:v>2</c:v>
                </c:pt>
                <c:pt idx="7713">
                  <c:v>1</c:v>
                </c:pt>
                <c:pt idx="7714">
                  <c:v>1</c:v>
                </c:pt>
                <c:pt idx="7715">
                  <c:v>1</c:v>
                </c:pt>
                <c:pt idx="7716">
                  <c:v>1</c:v>
                </c:pt>
                <c:pt idx="7717">
                  <c:v>1</c:v>
                </c:pt>
                <c:pt idx="7718">
                  <c:v>1</c:v>
                </c:pt>
                <c:pt idx="7719">
                  <c:v>1</c:v>
                </c:pt>
                <c:pt idx="7720">
                  <c:v>1</c:v>
                </c:pt>
                <c:pt idx="7721">
                  <c:v>1</c:v>
                </c:pt>
                <c:pt idx="7722">
                  <c:v>2</c:v>
                </c:pt>
                <c:pt idx="7723">
                  <c:v>2</c:v>
                </c:pt>
                <c:pt idx="7724">
                  <c:v>2</c:v>
                </c:pt>
                <c:pt idx="7725">
                  <c:v>2</c:v>
                </c:pt>
                <c:pt idx="7726">
                  <c:v>2</c:v>
                </c:pt>
                <c:pt idx="7727">
                  <c:v>2</c:v>
                </c:pt>
                <c:pt idx="7728">
                  <c:v>3</c:v>
                </c:pt>
                <c:pt idx="7729">
                  <c:v>2</c:v>
                </c:pt>
                <c:pt idx="7730">
                  <c:v>3</c:v>
                </c:pt>
                <c:pt idx="7731">
                  <c:v>3</c:v>
                </c:pt>
                <c:pt idx="7732">
                  <c:v>3</c:v>
                </c:pt>
                <c:pt idx="7733">
                  <c:v>3</c:v>
                </c:pt>
                <c:pt idx="7734">
                  <c:v>2</c:v>
                </c:pt>
                <c:pt idx="7735">
                  <c:v>2</c:v>
                </c:pt>
                <c:pt idx="7736">
                  <c:v>2</c:v>
                </c:pt>
                <c:pt idx="7737">
                  <c:v>2</c:v>
                </c:pt>
                <c:pt idx="7738">
                  <c:v>2</c:v>
                </c:pt>
                <c:pt idx="7739">
                  <c:v>2</c:v>
                </c:pt>
                <c:pt idx="7740">
                  <c:v>1</c:v>
                </c:pt>
                <c:pt idx="7741">
                  <c:v>1</c:v>
                </c:pt>
                <c:pt idx="7742">
                  <c:v>1</c:v>
                </c:pt>
                <c:pt idx="7743">
                  <c:v>1</c:v>
                </c:pt>
                <c:pt idx="7744">
                  <c:v>1</c:v>
                </c:pt>
                <c:pt idx="7745">
                  <c:v>1</c:v>
                </c:pt>
                <c:pt idx="7746">
                  <c:v>1</c:v>
                </c:pt>
                <c:pt idx="7747">
                  <c:v>1</c:v>
                </c:pt>
                <c:pt idx="7748">
                  <c:v>1</c:v>
                </c:pt>
                <c:pt idx="7749">
                  <c:v>1</c:v>
                </c:pt>
                <c:pt idx="7750">
                  <c:v>1</c:v>
                </c:pt>
                <c:pt idx="7751">
                  <c:v>1</c:v>
                </c:pt>
                <c:pt idx="7752">
                  <c:v>1</c:v>
                </c:pt>
                <c:pt idx="7753">
                  <c:v>2</c:v>
                </c:pt>
                <c:pt idx="7754">
                  <c:v>2</c:v>
                </c:pt>
                <c:pt idx="7755">
                  <c:v>2</c:v>
                </c:pt>
                <c:pt idx="7756">
                  <c:v>2</c:v>
                </c:pt>
                <c:pt idx="7757">
                  <c:v>2</c:v>
                </c:pt>
                <c:pt idx="7758">
                  <c:v>2</c:v>
                </c:pt>
                <c:pt idx="7759">
                  <c:v>2</c:v>
                </c:pt>
                <c:pt idx="7760">
                  <c:v>2</c:v>
                </c:pt>
                <c:pt idx="7761">
                  <c:v>1</c:v>
                </c:pt>
                <c:pt idx="7762">
                  <c:v>2</c:v>
                </c:pt>
                <c:pt idx="7763">
                  <c:v>2</c:v>
                </c:pt>
                <c:pt idx="7764">
                  <c:v>2</c:v>
                </c:pt>
                <c:pt idx="7765">
                  <c:v>1</c:v>
                </c:pt>
                <c:pt idx="7766">
                  <c:v>1</c:v>
                </c:pt>
                <c:pt idx="7767">
                  <c:v>1</c:v>
                </c:pt>
                <c:pt idx="7768">
                  <c:v>1</c:v>
                </c:pt>
                <c:pt idx="7769">
                  <c:v>1</c:v>
                </c:pt>
                <c:pt idx="7770">
                  <c:v>1</c:v>
                </c:pt>
                <c:pt idx="7771">
                  <c:v>1</c:v>
                </c:pt>
                <c:pt idx="7772">
                  <c:v>1</c:v>
                </c:pt>
                <c:pt idx="7773">
                  <c:v>1</c:v>
                </c:pt>
                <c:pt idx="7774">
                  <c:v>2</c:v>
                </c:pt>
                <c:pt idx="7775">
                  <c:v>2</c:v>
                </c:pt>
                <c:pt idx="7776">
                  <c:v>2</c:v>
                </c:pt>
                <c:pt idx="7777">
                  <c:v>2</c:v>
                </c:pt>
                <c:pt idx="7778">
                  <c:v>3</c:v>
                </c:pt>
                <c:pt idx="7779">
                  <c:v>3</c:v>
                </c:pt>
                <c:pt idx="7780">
                  <c:v>3</c:v>
                </c:pt>
                <c:pt idx="7781">
                  <c:v>3</c:v>
                </c:pt>
                <c:pt idx="7782">
                  <c:v>3</c:v>
                </c:pt>
                <c:pt idx="7783">
                  <c:v>3</c:v>
                </c:pt>
                <c:pt idx="7784">
                  <c:v>3</c:v>
                </c:pt>
                <c:pt idx="7785">
                  <c:v>3</c:v>
                </c:pt>
                <c:pt idx="7786">
                  <c:v>2</c:v>
                </c:pt>
                <c:pt idx="7787">
                  <c:v>2</c:v>
                </c:pt>
                <c:pt idx="7788">
                  <c:v>2</c:v>
                </c:pt>
                <c:pt idx="7789">
                  <c:v>2</c:v>
                </c:pt>
                <c:pt idx="7790">
                  <c:v>1</c:v>
                </c:pt>
                <c:pt idx="7791">
                  <c:v>1</c:v>
                </c:pt>
                <c:pt idx="7792">
                  <c:v>1</c:v>
                </c:pt>
                <c:pt idx="7793">
                  <c:v>1</c:v>
                </c:pt>
                <c:pt idx="7794">
                  <c:v>1</c:v>
                </c:pt>
                <c:pt idx="7795">
                  <c:v>1</c:v>
                </c:pt>
                <c:pt idx="7796">
                  <c:v>1</c:v>
                </c:pt>
                <c:pt idx="7797">
                  <c:v>1</c:v>
                </c:pt>
                <c:pt idx="7798">
                  <c:v>2</c:v>
                </c:pt>
                <c:pt idx="7799">
                  <c:v>2</c:v>
                </c:pt>
                <c:pt idx="7800">
                  <c:v>2</c:v>
                </c:pt>
                <c:pt idx="7801">
                  <c:v>2</c:v>
                </c:pt>
                <c:pt idx="7802">
                  <c:v>2</c:v>
                </c:pt>
                <c:pt idx="7803">
                  <c:v>2</c:v>
                </c:pt>
                <c:pt idx="7804">
                  <c:v>2</c:v>
                </c:pt>
                <c:pt idx="7805">
                  <c:v>2</c:v>
                </c:pt>
                <c:pt idx="7806">
                  <c:v>2</c:v>
                </c:pt>
                <c:pt idx="7807">
                  <c:v>2</c:v>
                </c:pt>
                <c:pt idx="7808">
                  <c:v>2</c:v>
                </c:pt>
                <c:pt idx="7809">
                  <c:v>3</c:v>
                </c:pt>
                <c:pt idx="7810">
                  <c:v>2</c:v>
                </c:pt>
                <c:pt idx="7811">
                  <c:v>3</c:v>
                </c:pt>
                <c:pt idx="7812">
                  <c:v>3</c:v>
                </c:pt>
                <c:pt idx="7813">
                  <c:v>5</c:v>
                </c:pt>
                <c:pt idx="7814">
                  <c:v>5</c:v>
                </c:pt>
                <c:pt idx="7815">
                  <c:v>4</c:v>
                </c:pt>
                <c:pt idx="7816">
                  <c:v>4</c:v>
                </c:pt>
                <c:pt idx="7817">
                  <c:v>4</c:v>
                </c:pt>
                <c:pt idx="7818">
                  <c:v>4</c:v>
                </c:pt>
                <c:pt idx="7819">
                  <c:v>4</c:v>
                </c:pt>
                <c:pt idx="7820">
                  <c:v>4</c:v>
                </c:pt>
                <c:pt idx="7821">
                  <c:v>4</c:v>
                </c:pt>
                <c:pt idx="7822">
                  <c:v>4</c:v>
                </c:pt>
                <c:pt idx="7823">
                  <c:v>3</c:v>
                </c:pt>
                <c:pt idx="7824">
                  <c:v>3</c:v>
                </c:pt>
                <c:pt idx="7825">
                  <c:v>1</c:v>
                </c:pt>
                <c:pt idx="7826">
                  <c:v>2</c:v>
                </c:pt>
                <c:pt idx="7827">
                  <c:v>2</c:v>
                </c:pt>
                <c:pt idx="7828">
                  <c:v>2</c:v>
                </c:pt>
                <c:pt idx="7829">
                  <c:v>2</c:v>
                </c:pt>
                <c:pt idx="7830">
                  <c:v>2</c:v>
                </c:pt>
                <c:pt idx="7831">
                  <c:v>2</c:v>
                </c:pt>
                <c:pt idx="7832">
                  <c:v>2</c:v>
                </c:pt>
                <c:pt idx="7833">
                  <c:v>1</c:v>
                </c:pt>
                <c:pt idx="7834">
                  <c:v>2</c:v>
                </c:pt>
                <c:pt idx="7835">
                  <c:v>3</c:v>
                </c:pt>
                <c:pt idx="7836">
                  <c:v>3</c:v>
                </c:pt>
                <c:pt idx="7837">
                  <c:v>3</c:v>
                </c:pt>
                <c:pt idx="7838">
                  <c:v>4</c:v>
                </c:pt>
                <c:pt idx="7839">
                  <c:v>4</c:v>
                </c:pt>
                <c:pt idx="7840">
                  <c:v>4</c:v>
                </c:pt>
                <c:pt idx="7841">
                  <c:v>5</c:v>
                </c:pt>
                <c:pt idx="7842">
                  <c:v>5</c:v>
                </c:pt>
                <c:pt idx="7843">
                  <c:v>5</c:v>
                </c:pt>
                <c:pt idx="7844">
                  <c:v>6</c:v>
                </c:pt>
                <c:pt idx="7845">
                  <c:v>7</c:v>
                </c:pt>
                <c:pt idx="7846">
                  <c:v>6</c:v>
                </c:pt>
                <c:pt idx="7847">
                  <c:v>5</c:v>
                </c:pt>
                <c:pt idx="7848">
                  <c:v>5</c:v>
                </c:pt>
                <c:pt idx="7849">
                  <c:v>5</c:v>
                </c:pt>
                <c:pt idx="7850">
                  <c:v>3</c:v>
                </c:pt>
                <c:pt idx="7851">
                  <c:v>3</c:v>
                </c:pt>
                <c:pt idx="7852">
                  <c:v>3</c:v>
                </c:pt>
                <c:pt idx="7853">
                  <c:v>2</c:v>
                </c:pt>
                <c:pt idx="7854">
                  <c:v>2</c:v>
                </c:pt>
                <c:pt idx="7855">
                  <c:v>2</c:v>
                </c:pt>
                <c:pt idx="7856">
                  <c:v>2</c:v>
                </c:pt>
                <c:pt idx="7857">
                  <c:v>1</c:v>
                </c:pt>
                <c:pt idx="7858">
                  <c:v>1</c:v>
                </c:pt>
                <c:pt idx="7859">
                  <c:v>2</c:v>
                </c:pt>
                <c:pt idx="7860">
                  <c:v>2</c:v>
                </c:pt>
                <c:pt idx="7861">
                  <c:v>2</c:v>
                </c:pt>
                <c:pt idx="7862">
                  <c:v>1</c:v>
                </c:pt>
                <c:pt idx="7863">
                  <c:v>1</c:v>
                </c:pt>
                <c:pt idx="7864">
                  <c:v>1</c:v>
                </c:pt>
                <c:pt idx="7865">
                  <c:v>1</c:v>
                </c:pt>
                <c:pt idx="7866">
                  <c:v>1</c:v>
                </c:pt>
                <c:pt idx="7867">
                  <c:v>1</c:v>
                </c:pt>
                <c:pt idx="7868">
                  <c:v>1</c:v>
                </c:pt>
                <c:pt idx="7869">
                  <c:v>1</c:v>
                </c:pt>
                <c:pt idx="7870">
                  <c:v>1</c:v>
                </c:pt>
                <c:pt idx="7871">
                  <c:v>1</c:v>
                </c:pt>
                <c:pt idx="7872">
                  <c:v>1</c:v>
                </c:pt>
                <c:pt idx="7873">
                  <c:v>1</c:v>
                </c:pt>
                <c:pt idx="7874">
                  <c:v>1</c:v>
                </c:pt>
                <c:pt idx="7875">
                  <c:v>2</c:v>
                </c:pt>
                <c:pt idx="7876">
                  <c:v>2</c:v>
                </c:pt>
                <c:pt idx="7877">
                  <c:v>2</c:v>
                </c:pt>
                <c:pt idx="7878">
                  <c:v>2</c:v>
                </c:pt>
                <c:pt idx="7879">
                  <c:v>2</c:v>
                </c:pt>
                <c:pt idx="7880">
                  <c:v>3</c:v>
                </c:pt>
                <c:pt idx="7881">
                  <c:v>3</c:v>
                </c:pt>
                <c:pt idx="7882">
                  <c:v>3</c:v>
                </c:pt>
                <c:pt idx="7883">
                  <c:v>3</c:v>
                </c:pt>
                <c:pt idx="7884">
                  <c:v>4</c:v>
                </c:pt>
                <c:pt idx="7885">
                  <c:v>4</c:v>
                </c:pt>
                <c:pt idx="7886">
                  <c:v>5</c:v>
                </c:pt>
                <c:pt idx="7887">
                  <c:v>4</c:v>
                </c:pt>
                <c:pt idx="7888">
                  <c:v>4</c:v>
                </c:pt>
                <c:pt idx="7889">
                  <c:v>4</c:v>
                </c:pt>
                <c:pt idx="7890">
                  <c:v>4</c:v>
                </c:pt>
                <c:pt idx="7891">
                  <c:v>4</c:v>
                </c:pt>
                <c:pt idx="7892">
                  <c:v>3</c:v>
                </c:pt>
                <c:pt idx="7893">
                  <c:v>3</c:v>
                </c:pt>
                <c:pt idx="7894">
                  <c:v>3</c:v>
                </c:pt>
                <c:pt idx="7895">
                  <c:v>2</c:v>
                </c:pt>
                <c:pt idx="7896">
                  <c:v>1</c:v>
                </c:pt>
                <c:pt idx="7897">
                  <c:v>1</c:v>
                </c:pt>
                <c:pt idx="7898">
                  <c:v>1</c:v>
                </c:pt>
                <c:pt idx="7899">
                  <c:v>1</c:v>
                </c:pt>
                <c:pt idx="7900">
                  <c:v>1</c:v>
                </c:pt>
                <c:pt idx="7901">
                  <c:v>1</c:v>
                </c:pt>
                <c:pt idx="7902">
                  <c:v>1</c:v>
                </c:pt>
                <c:pt idx="7903">
                  <c:v>1</c:v>
                </c:pt>
                <c:pt idx="7904">
                  <c:v>1</c:v>
                </c:pt>
                <c:pt idx="7905">
                  <c:v>1</c:v>
                </c:pt>
                <c:pt idx="7906">
                  <c:v>1</c:v>
                </c:pt>
                <c:pt idx="7907">
                  <c:v>1</c:v>
                </c:pt>
                <c:pt idx="7908">
                  <c:v>1</c:v>
                </c:pt>
                <c:pt idx="7909">
                  <c:v>1</c:v>
                </c:pt>
                <c:pt idx="7910">
                  <c:v>1</c:v>
                </c:pt>
                <c:pt idx="7911">
                  <c:v>1</c:v>
                </c:pt>
                <c:pt idx="7912">
                  <c:v>1</c:v>
                </c:pt>
                <c:pt idx="7913">
                  <c:v>1</c:v>
                </c:pt>
                <c:pt idx="7914">
                  <c:v>1</c:v>
                </c:pt>
                <c:pt idx="7915">
                  <c:v>2</c:v>
                </c:pt>
                <c:pt idx="7916">
                  <c:v>3</c:v>
                </c:pt>
                <c:pt idx="7917">
                  <c:v>4</c:v>
                </c:pt>
                <c:pt idx="7918">
                  <c:v>4</c:v>
                </c:pt>
                <c:pt idx="7919">
                  <c:v>4</c:v>
                </c:pt>
                <c:pt idx="7920">
                  <c:v>5</c:v>
                </c:pt>
                <c:pt idx="7921">
                  <c:v>5</c:v>
                </c:pt>
                <c:pt idx="7922">
                  <c:v>5</c:v>
                </c:pt>
                <c:pt idx="7923">
                  <c:v>5</c:v>
                </c:pt>
                <c:pt idx="7924">
                  <c:v>5</c:v>
                </c:pt>
                <c:pt idx="7925">
                  <c:v>5</c:v>
                </c:pt>
                <c:pt idx="7926">
                  <c:v>5</c:v>
                </c:pt>
                <c:pt idx="7927">
                  <c:v>4</c:v>
                </c:pt>
                <c:pt idx="7928">
                  <c:v>3</c:v>
                </c:pt>
                <c:pt idx="7929">
                  <c:v>2</c:v>
                </c:pt>
                <c:pt idx="7930">
                  <c:v>2</c:v>
                </c:pt>
                <c:pt idx="7931">
                  <c:v>2</c:v>
                </c:pt>
                <c:pt idx="7932">
                  <c:v>1</c:v>
                </c:pt>
                <c:pt idx="7933">
                  <c:v>1</c:v>
                </c:pt>
                <c:pt idx="7934">
                  <c:v>1</c:v>
                </c:pt>
                <c:pt idx="7935">
                  <c:v>1</c:v>
                </c:pt>
                <c:pt idx="7936">
                  <c:v>1</c:v>
                </c:pt>
                <c:pt idx="7937">
                  <c:v>1</c:v>
                </c:pt>
                <c:pt idx="7938">
                  <c:v>1</c:v>
                </c:pt>
                <c:pt idx="7939">
                  <c:v>2</c:v>
                </c:pt>
                <c:pt idx="7940">
                  <c:v>2</c:v>
                </c:pt>
                <c:pt idx="7941">
                  <c:v>2</c:v>
                </c:pt>
                <c:pt idx="7942">
                  <c:v>2</c:v>
                </c:pt>
                <c:pt idx="7943">
                  <c:v>2</c:v>
                </c:pt>
                <c:pt idx="7944">
                  <c:v>2</c:v>
                </c:pt>
                <c:pt idx="7945">
                  <c:v>2</c:v>
                </c:pt>
                <c:pt idx="7946">
                  <c:v>1</c:v>
                </c:pt>
                <c:pt idx="7947">
                  <c:v>2</c:v>
                </c:pt>
                <c:pt idx="7948">
                  <c:v>2</c:v>
                </c:pt>
                <c:pt idx="7949">
                  <c:v>2</c:v>
                </c:pt>
                <c:pt idx="7950">
                  <c:v>3</c:v>
                </c:pt>
                <c:pt idx="7951">
                  <c:v>2</c:v>
                </c:pt>
                <c:pt idx="7952">
                  <c:v>2</c:v>
                </c:pt>
                <c:pt idx="7953">
                  <c:v>2</c:v>
                </c:pt>
                <c:pt idx="7954">
                  <c:v>3</c:v>
                </c:pt>
                <c:pt idx="7955">
                  <c:v>3</c:v>
                </c:pt>
                <c:pt idx="7956">
                  <c:v>3</c:v>
                </c:pt>
                <c:pt idx="7957">
                  <c:v>3</c:v>
                </c:pt>
                <c:pt idx="7958">
                  <c:v>3</c:v>
                </c:pt>
                <c:pt idx="7959">
                  <c:v>2</c:v>
                </c:pt>
                <c:pt idx="7960">
                  <c:v>2</c:v>
                </c:pt>
                <c:pt idx="7961">
                  <c:v>3</c:v>
                </c:pt>
                <c:pt idx="7962">
                  <c:v>4</c:v>
                </c:pt>
                <c:pt idx="7963">
                  <c:v>4</c:v>
                </c:pt>
                <c:pt idx="7964">
                  <c:v>4</c:v>
                </c:pt>
                <c:pt idx="7965">
                  <c:v>4</c:v>
                </c:pt>
                <c:pt idx="7966">
                  <c:v>3</c:v>
                </c:pt>
                <c:pt idx="7967">
                  <c:v>3</c:v>
                </c:pt>
                <c:pt idx="7968">
                  <c:v>3</c:v>
                </c:pt>
                <c:pt idx="7969">
                  <c:v>3</c:v>
                </c:pt>
                <c:pt idx="7970">
                  <c:v>3</c:v>
                </c:pt>
                <c:pt idx="7971">
                  <c:v>3</c:v>
                </c:pt>
                <c:pt idx="7972">
                  <c:v>3</c:v>
                </c:pt>
                <c:pt idx="7973">
                  <c:v>2</c:v>
                </c:pt>
                <c:pt idx="7974">
                  <c:v>2</c:v>
                </c:pt>
                <c:pt idx="7975">
                  <c:v>2</c:v>
                </c:pt>
                <c:pt idx="7976">
                  <c:v>2</c:v>
                </c:pt>
                <c:pt idx="7977">
                  <c:v>3</c:v>
                </c:pt>
                <c:pt idx="7978">
                  <c:v>3</c:v>
                </c:pt>
                <c:pt idx="7979">
                  <c:v>3</c:v>
                </c:pt>
                <c:pt idx="7980">
                  <c:v>3</c:v>
                </c:pt>
                <c:pt idx="7981">
                  <c:v>3</c:v>
                </c:pt>
                <c:pt idx="7982">
                  <c:v>3</c:v>
                </c:pt>
                <c:pt idx="7983">
                  <c:v>3</c:v>
                </c:pt>
                <c:pt idx="7984">
                  <c:v>3</c:v>
                </c:pt>
                <c:pt idx="7985">
                  <c:v>3</c:v>
                </c:pt>
                <c:pt idx="7986">
                  <c:v>2</c:v>
                </c:pt>
                <c:pt idx="7987">
                  <c:v>2</c:v>
                </c:pt>
                <c:pt idx="7988">
                  <c:v>2</c:v>
                </c:pt>
                <c:pt idx="7989">
                  <c:v>1</c:v>
                </c:pt>
                <c:pt idx="7990">
                  <c:v>2</c:v>
                </c:pt>
                <c:pt idx="7991">
                  <c:v>2</c:v>
                </c:pt>
                <c:pt idx="7992">
                  <c:v>2</c:v>
                </c:pt>
                <c:pt idx="7993">
                  <c:v>2</c:v>
                </c:pt>
                <c:pt idx="7994">
                  <c:v>1</c:v>
                </c:pt>
                <c:pt idx="7995">
                  <c:v>1</c:v>
                </c:pt>
                <c:pt idx="7996">
                  <c:v>1</c:v>
                </c:pt>
                <c:pt idx="7997">
                  <c:v>2</c:v>
                </c:pt>
                <c:pt idx="7998">
                  <c:v>2</c:v>
                </c:pt>
                <c:pt idx="7999">
                  <c:v>2</c:v>
                </c:pt>
                <c:pt idx="8000">
                  <c:v>2</c:v>
                </c:pt>
                <c:pt idx="8001">
                  <c:v>2</c:v>
                </c:pt>
                <c:pt idx="8002">
                  <c:v>2</c:v>
                </c:pt>
                <c:pt idx="8003">
                  <c:v>2</c:v>
                </c:pt>
                <c:pt idx="8004">
                  <c:v>2</c:v>
                </c:pt>
                <c:pt idx="8005">
                  <c:v>2</c:v>
                </c:pt>
                <c:pt idx="8006">
                  <c:v>2</c:v>
                </c:pt>
                <c:pt idx="8007">
                  <c:v>3</c:v>
                </c:pt>
                <c:pt idx="8008">
                  <c:v>3</c:v>
                </c:pt>
                <c:pt idx="8009">
                  <c:v>2</c:v>
                </c:pt>
                <c:pt idx="8010">
                  <c:v>2</c:v>
                </c:pt>
                <c:pt idx="8011">
                  <c:v>2</c:v>
                </c:pt>
                <c:pt idx="8012">
                  <c:v>2</c:v>
                </c:pt>
                <c:pt idx="8013">
                  <c:v>2</c:v>
                </c:pt>
                <c:pt idx="8014">
                  <c:v>1</c:v>
                </c:pt>
                <c:pt idx="8015">
                  <c:v>1</c:v>
                </c:pt>
                <c:pt idx="8016">
                  <c:v>1</c:v>
                </c:pt>
                <c:pt idx="8017">
                  <c:v>1</c:v>
                </c:pt>
                <c:pt idx="8018">
                  <c:v>1</c:v>
                </c:pt>
                <c:pt idx="8019">
                  <c:v>1</c:v>
                </c:pt>
                <c:pt idx="8020">
                  <c:v>1</c:v>
                </c:pt>
                <c:pt idx="8021">
                  <c:v>2</c:v>
                </c:pt>
                <c:pt idx="8022">
                  <c:v>2</c:v>
                </c:pt>
                <c:pt idx="8023">
                  <c:v>2</c:v>
                </c:pt>
                <c:pt idx="8024">
                  <c:v>2</c:v>
                </c:pt>
                <c:pt idx="8025">
                  <c:v>2</c:v>
                </c:pt>
                <c:pt idx="8026">
                  <c:v>2</c:v>
                </c:pt>
                <c:pt idx="8027">
                  <c:v>2</c:v>
                </c:pt>
                <c:pt idx="8028">
                  <c:v>2</c:v>
                </c:pt>
                <c:pt idx="8029">
                  <c:v>2</c:v>
                </c:pt>
                <c:pt idx="8030">
                  <c:v>2</c:v>
                </c:pt>
                <c:pt idx="8031">
                  <c:v>1</c:v>
                </c:pt>
                <c:pt idx="8032">
                  <c:v>1</c:v>
                </c:pt>
                <c:pt idx="8033">
                  <c:v>1</c:v>
                </c:pt>
                <c:pt idx="8034">
                  <c:v>1</c:v>
                </c:pt>
                <c:pt idx="8035">
                  <c:v>2</c:v>
                </c:pt>
                <c:pt idx="8036">
                  <c:v>2</c:v>
                </c:pt>
                <c:pt idx="8037">
                  <c:v>2</c:v>
                </c:pt>
                <c:pt idx="8038">
                  <c:v>3</c:v>
                </c:pt>
                <c:pt idx="8039">
                  <c:v>3</c:v>
                </c:pt>
                <c:pt idx="8040">
                  <c:v>3</c:v>
                </c:pt>
                <c:pt idx="8041">
                  <c:v>3</c:v>
                </c:pt>
                <c:pt idx="8042">
                  <c:v>3</c:v>
                </c:pt>
                <c:pt idx="8043">
                  <c:v>3</c:v>
                </c:pt>
                <c:pt idx="8044">
                  <c:v>3</c:v>
                </c:pt>
                <c:pt idx="8045">
                  <c:v>2</c:v>
                </c:pt>
                <c:pt idx="8046">
                  <c:v>2</c:v>
                </c:pt>
                <c:pt idx="8047">
                  <c:v>1</c:v>
                </c:pt>
                <c:pt idx="8048">
                  <c:v>2</c:v>
                </c:pt>
                <c:pt idx="8049">
                  <c:v>2</c:v>
                </c:pt>
                <c:pt idx="8050">
                  <c:v>1</c:v>
                </c:pt>
                <c:pt idx="8051">
                  <c:v>1</c:v>
                </c:pt>
                <c:pt idx="8052">
                  <c:v>1</c:v>
                </c:pt>
                <c:pt idx="8053">
                  <c:v>1</c:v>
                </c:pt>
                <c:pt idx="8054">
                  <c:v>1</c:v>
                </c:pt>
                <c:pt idx="8055">
                  <c:v>1</c:v>
                </c:pt>
                <c:pt idx="8056">
                  <c:v>1</c:v>
                </c:pt>
                <c:pt idx="8057">
                  <c:v>1</c:v>
                </c:pt>
                <c:pt idx="8058">
                  <c:v>1</c:v>
                </c:pt>
                <c:pt idx="8059">
                  <c:v>1</c:v>
                </c:pt>
                <c:pt idx="8060">
                  <c:v>1</c:v>
                </c:pt>
                <c:pt idx="8061">
                  <c:v>2</c:v>
                </c:pt>
                <c:pt idx="8062">
                  <c:v>2</c:v>
                </c:pt>
                <c:pt idx="8063">
                  <c:v>2</c:v>
                </c:pt>
                <c:pt idx="8064">
                  <c:v>3</c:v>
                </c:pt>
                <c:pt idx="8065">
                  <c:v>3</c:v>
                </c:pt>
                <c:pt idx="8066">
                  <c:v>3</c:v>
                </c:pt>
                <c:pt idx="8067">
                  <c:v>3</c:v>
                </c:pt>
                <c:pt idx="8068">
                  <c:v>3</c:v>
                </c:pt>
                <c:pt idx="8069">
                  <c:v>4</c:v>
                </c:pt>
                <c:pt idx="8070">
                  <c:v>4</c:v>
                </c:pt>
                <c:pt idx="8071">
                  <c:v>4</c:v>
                </c:pt>
                <c:pt idx="8072">
                  <c:v>3</c:v>
                </c:pt>
                <c:pt idx="8073">
                  <c:v>3</c:v>
                </c:pt>
                <c:pt idx="8074">
                  <c:v>3</c:v>
                </c:pt>
                <c:pt idx="8075">
                  <c:v>3</c:v>
                </c:pt>
                <c:pt idx="8076">
                  <c:v>3</c:v>
                </c:pt>
                <c:pt idx="8077">
                  <c:v>3</c:v>
                </c:pt>
                <c:pt idx="8078">
                  <c:v>4</c:v>
                </c:pt>
                <c:pt idx="8079">
                  <c:v>4</c:v>
                </c:pt>
                <c:pt idx="8080">
                  <c:v>4</c:v>
                </c:pt>
                <c:pt idx="8081">
                  <c:v>3</c:v>
                </c:pt>
                <c:pt idx="8082">
                  <c:v>3</c:v>
                </c:pt>
                <c:pt idx="8083">
                  <c:v>3</c:v>
                </c:pt>
                <c:pt idx="8084">
                  <c:v>3</c:v>
                </c:pt>
                <c:pt idx="8085">
                  <c:v>3</c:v>
                </c:pt>
                <c:pt idx="8086">
                  <c:v>3</c:v>
                </c:pt>
                <c:pt idx="8087">
                  <c:v>2</c:v>
                </c:pt>
                <c:pt idx="8088">
                  <c:v>2</c:v>
                </c:pt>
                <c:pt idx="8089">
                  <c:v>2</c:v>
                </c:pt>
                <c:pt idx="8090">
                  <c:v>3</c:v>
                </c:pt>
                <c:pt idx="8091">
                  <c:v>3</c:v>
                </c:pt>
                <c:pt idx="8092">
                  <c:v>4</c:v>
                </c:pt>
                <c:pt idx="8093">
                  <c:v>4</c:v>
                </c:pt>
                <c:pt idx="8094">
                  <c:v>4</c:v>
                </c:pt>
                <c:pt idx="8095">
                  <c:v>5</c:v>
                </c:pt>
                <c:pt idx="8096">
                  <c:v>6</c:v>
                </c:pt>
                <c:pt idx="8097">
                  <c:v>6</c:v>
                </c:pt>
                <c:pt idx="8098">
                  <c:v>6</c:v>
                </c:pt>
                <c:pt idx="8099">
                  <c:v>6</c:v>
                </c:pt>
                <c:pt idx="8100">
                  <c:v>5</c:v>
                </c:pt>
                <c:pt idx="8101">
                  <c:v>5</c:v>
                </c:pt>
                <c:pt idx="8102">
                  <c:v>3</c:v>
                </c:pt>
                <c:pt idx="8103">
                  <c:v>3</c:v>
                </c:pt>
                <c:pt idx="8104">
                  <c:v>2</c:v>
                </c:pt>
                <c:pt idx="8105">
                  <c:v>2</c:v>
                </c:pt>
                <c:pt idx="8106">
                  <c:v>2</c:v>
                </c:pt>
                <c:pt idx="8107">
                  <c:v>2</c:v>
                </c:pt>
                <c:pt idx="8108">
                  <c:v>1</c:v>
                </c:pt>
                <c:pt idx="8109">
                  <c:v>1</c:v>
                </c:pt>
                <c:pt idx="8110">
                  <c:v>2</c:v>
                </c:pt>
                <c:pt idx="8111">
                  <c:v>2</c:v>
                </c:pt>
                <c:pt idx="8112">
                  <c:v>2</c:v>
                </c:pt>
                <c:pt idx="8113">
                  <c:v>3</c:v>
                </c:pt>
                <c:pt idx="8114">
                  <c:v>3</c:v>
                </c:pt>
                <c:pt idx="8115">
                  <c:v>3</c:v>
                </c:pt>
                <c:pt idx="8116">
                  <c:v>4</c:v>
                </c:pt>
                <c:pt idx="8117">
                  <c:v>5</c:v>
                </c:pt>
                <c:pt idx="8118">
                  <c:v>5</c:v>
                </c:pt>
                <c:pt idx="8119">
                  <c:v>4</c:v>
                </c:pt>
                <c:pt idx="8120">
                  <c:v>4</c:v>
                </c:pt>
                <c:pt idx="8121">
                  <c:v>4</c:v>
                </c:pt>
                <c:pt idx="8122">
                  <c:v>3</c:v>
                </c:pt>
                <c:pt idx="8123">
                  <c:v>3</c:v>
                </c:pt>
                <c:pt idx="8124">
                  <c:v>3</c:v>
                </c:pt>
                <c:pt idx="8125">
                  <c:v>2</c:v>
                </c:pt>
                <c:pt idx="8126">
                  <c:v>2</c:v>
                </c:pt>
                <c:pt idx="8127">
                  <c:v>3</c:v>
                </c:pt>
                <c:pt idx="8128">
                  <c:v>3</c:v>
                </c:pt>
                <c:pt idx="8129">
                  <c:v>3</c:v>
                </c:pt>
                <c:pt idx="8130">
                  <c:v>3</c:v>
                </c:pt>
                <c:pt idx="8131">
                  <c:v>3</c:v>
                </c:pt>
                <c:pt idx="8132">
                  <c:v>3</c:v>
                </c:pt>
                <c:pt idx="8133">
                  <c:v>3</c:v>
                </c:pt>
                <c:pt idx="8134">
                  <c:v>3</c:v>
                </c:pt>
                <c:pt idx="8135">
                  <c:v>3</c:v>
                </c:pt>
                <c:pt idx="8136">
                  <c:v>3</c:v>
                </c:pt>
                <c:pt idx="8137">
                  <c:v>3</c:v>
                </c:pt>
                <c:pt idx="8138">
                  <c:v>3</c:v>
                </c:pt>
                <c:pt idx="8139">
                  <c:v>2</c:v>
                </c:pt>
                <c:pt idx="8140">
                  <c:v>1</c:v>
                </c:pt>
                <c:pt idx="8141">
                  <c:v>1</c:v>
                </c:pt>
                <c:pt idx="8142">
                  <c:v>2</c:v>
                </c:pt>
                <c:pt idx="8143">
                  <c:v>2</c:v>
                </c:pt>
                <c:pt idx="8144">
                  <c:v>2</c:v>
                </c:pt>
                <c:pt idx="8145">
                  <c:v>2</c:v>
                </c:pt>
                <c:pt idx="8146">
                  <c:v>2</c:v>
                </c:pt>
                <c:pt idx="8147">
                  <c:v>2</c:v>
                </c:pt>
                <c:pt idx="8148">
                  <c:v>2</c:v>
                </c:pt>
                <c:pt idx="8149">
                  <c:v>2</c:v>
                </c:pt>
                <c:pt idx="8150">
                  <c:v>3</c:v>
                </c:pt>
                <c:pt idx="8151">
                  <c:v>2</c:v>
                </c:pt>
                <c:pt idx="8152">
                  <c:v>2</c:v>
                </c:pt>
                <c:pt idx="8153">
                  <c:v>2</c:v>
                </c:pt>
                <c:pt idx="8154">
                  <c:v>1</c:v>
                </c:pt>
                <c:pt idx="8155">
                  <c:v>1</c:v>
                </c:pt>
                <c:pt idx="8156">
                  <c:v>1</c:v>
                </c:pt>
                <c:pt idx="8157">
                  <c:v>1</c:v>
                </c:pt>
                <c:pt idx="8158">
                  <c:v>2</c:v>
                </c:pt>
                <c:pt idx="8159">
                  <c:v>2</c:v>
                </c:pt>
                <c:pt idx="8160">
                  <c:v>3</c:v>
                </c:pt>
                <c:pt idx="8161">
                  <c:v>3</c:v>
                </c:pt>
                <c:pt idx="8162">
                  <c:v>2</c:v>
                </c:pt>
                <c:pt idx="8163">
                  <c:v>2</c:v>
                </c:pt>
                <c:pt idx="8164">
                  <c:v>2</c:v>
                </c:pt>
                <c:pt idx="8165">
                  <c:v>3</c:v>
                </c:pt>
                <c:pt idx="8166">
                  <c:v>3</c:v>
                </c:pt>
                <c:pt idx="8167">
                  <c:v>3</c:v>
                </c:pt>
                <c:pt idx="8168">
                  <c:v>3</c:v>
                </c:pt>
                <c:pt idx="8169">
                  <c:v>3</c:v>
                </c:pt>
                <c:pt idx="8170">
                  <c:v>2</c:v>
                </c:pt>
                <c:pt idx="8171">
                  <c:v>2</c:v>
                </c:pt>
                <c:pt idx="8172">
                  <c:v>1</c:v>
                </c:pt>
                <c:pt idx="8173">
                  <c:v>1</c:v>
                </c:pt>
                <c:pt idx="8174">
                  <c:v>1</c:v>
                </c:pt>
                <c:pt idx="8175">
                  <c:v>1</c:v>
                </c:pt>
                <c:pt idx="8176">
                  <c:v>1</c:v>
                </c:pt>
                <c:pt idx="8177">
                  <c:v>1</c:v>
                </c:pt>
                <c:pt idx="8178">
                  <c:v>2</c:v>
                </c:pt>
                <c:pt idx="8179">
                  <c:v>2</c:v>
                </c:pt>
                <c:pt idx="8180">
                  <c:v>2</c:v>
                </c:pt>
                <c:pt idx="8181">
                  <c:v>2</c:v>
                </c:pt>
                <c:pt idx="8182">
                  <c:v>2</c:v>
                </c:pt>
                <c:pt idx="8183">
                  <c:v>2</c:v>
                </c:pt>
                <c:pt idx="8184">
                  <c:v>2</c:v>
                </c:pt>
                <c:pt idx="8185">
                  <c:v>2</c:v>
                </c:pt>
                <c:pt idx="8186">
                  <c:v>2</c:v>
                </c:pt>
                <c:pt idx="8187">
                  <c:v>4</c:v>
                </c:pt>
                <c:pt idx="8188">
                  <c:v>4</c:v>
                </c:pt>
                <c:pt idx="8189">
                  <c:v>3</c:v>
                </c:pt>
                <c:pt idx="8190">
                  <c:v>2</c:v>
                </c:pt>
                <c:pt idx="8191">
                  <c:v>2</c:v>
                </c:pt>
                <c:pt idx="8192">
                  <c:v>2</c:v>
                </c:pt>
                <c:pt idx="8193">
                  <c:v>2</c:v>
                </c:pt>
                <c:pt idx="8194">
                  <c:v>2</c:v>
                </c:pt>
                <c:pt idx="8195">
                  <c:v>2</c:v>
                </c:pt>
                <c:pt idx="8196">
                  <c:v>2</c:v>
                </c:pt>
                <c:pt idx="8197">
                  <c:v>3</c:v>
                </c:pt>
                <c:pt idx="8198">
                  <c:v>3</c:v>
                </c:pt>
                <c:pt idx="8199">
                  <c:v>1</c:v>
                </c:pt>
                <c:pt idx="8200">
                  <c:v>1</c:v>
                </c:pt>
                <c:pt idx="8201">
                  <c:v>2</c:v>
                </c:pt>
                <c:pt idx="8202">
                  <c:v>2</c:v>
                </c:pt>
                <c:pt idx="8203">
                  <c:v>3</c:v>
                </c:pt>
                <c:pt idx="8204">
                  <c:v>4</c:v>
                </c:pt>
                <c:pt idx="8205">
                  <c:v>5</c:v>
                </c:pt>
                <c:pt idx="8206">
                  <c:v>5</c:v>
                </c:pt>
                <c:pt idx="8207">
                  <c:v>6</c:v>
                </c:pt>
                <c:pt idx="8208">
                  <c:v>6</c:v>
                </c:pt>
                <c:pt idx="8209">
                  <c:v>5</c:v>
                </c:pt>
                <c:pt idx="8210">
                  <c:v>5</c:v>
                </c:pt>
                <c:pt idx="8211">
                  <c:v>5</c:v>
                </c:pt>
                <c:pt idx="8212">
                  <c:v>5</c:v>
                </c:pt>
                <c:pt idx="8213">
                  <c:v>4</c:v>
                </c:pt>
                <c:pt idx="8214">
                  <c:v>5</c:v>
                </c:pt>
                <c:pt idx="8215">
                  <c:v>5</c:v>
                </c:pt>
                <c:pt idx="8216">
                  <c:v>5</c:v>
                </c:pt>
                <c:pt idx="8217">
                  <c:v>4</c:v>
                </c:pt>
                <c:pt idx="8218">
                  <c:v>4</c:v>
                </c:pt>
                <c:pt idx="8219">
                  <c:v>3</c:v>
                </c:pt>
                <c:pt idx="8220">
                  <c:v>4</c:v>
                </c:pt>
                <c:pt idx="8221">
                  <c:v>5</c:v>
                </c:pt>
                <c:pt idx="8222">
                  <c:v>5</c:v>
                </c:pt>
                <c:pt idx="8223">
                  <c:v>5</c:v>
                </c:pt>
                <c:pt idx="8224">
                  <c:v>5</c:v>
                </c:pt>
                <c:pt idx="8225">
                  <c:v>5</c:v>
                </c:pt>
                <c:pt idx="8226">
                  <c:v>4</c:v>
                </c:pt>
                <c:pt idx="8227">
                  <c:v>3</c:v>
                </c:pt>
                <c:pt idx="8228">
                  <c:v>2</c:v>
                </c:pt>
                <c:pt idx="8229">
                  <c:v>2</c:v>
                </c:pt>
                <c:pt idx="8230">
                  <c:v>2</c:v>
                </c:pt>
                <c:pt idx="8231">
                  <c:v>2</c:v>
                </c:pt>
                <c:pt idx="8232">
                  <c:v>1</c:v>
                </c:pt>
                <c:pt idx="8233">
                  <c:v>1</c:v>
                </c:pt>
                <c:pt idx="8234">
                  <c:v>1</c:v>
                </c:pt>
                <c:pt idx="8235">
                  <c:v>1</c:v>
                </c:pt>
                <c:pt idx="8236">
                  <c:v>1</c:v>
                </c:pt>
                <c:pt idx="8237">
                  <c:v>1</c:v>
                </c:pt>
                <c:pt idx="8238">
                  <c:v>1</c:v>
                </c:pt>
                <c:pt idx="8239">
                  <c:v>1</c:v>
                </c:pt>
                <c:pt idx="8240">
                  <c:v>3</c:v>
                </c:pt>
                <c:pt idx="8241">
                  <c:v>3</c:v>
                </c:pt>
                <c:pt idx="8242">
                  <c:v>3</c:v>
                </c:pt>
                <c:pt idx="8243">
                  <c:v>3</c:v>
                </c:pt>
                <c:pt idx="8244">
                  <c:v>4</c:v>
                </c:pt>
                <c:pt idx="8245">
                  <c:v>3</c:v>
                </c:pt>
                <c:pt idx="8246">
                  <c:v>3</c:v>
                </c:pt>
                <c:pt idx="8247">
                  <c:v>3</c:v>
                </c:pt>
                <c:pt idx="8248">
                  <c:v>3</c:v>
                </c:pt>
                <c:pt idx="8249">
                  <c:v>3</c:v>
                </c:pt>
                <c:pt idx="8250">
                  <c:v>3</c:v>
                </c:pt>
                <c:pt idx="8251">
                  <c:v>3</c:v>
                </c:pt>
                <c:pt idx="8252">
                  <c:v>1</c:v>
                </c:pt>
                <c:pt idx="8253">
                  <c:v>1</c:v>
                </c:pt>
                <c:pt idx="8254">
                  <c:v>1</c:v>
                </c:pt>
                <c:pt idx="8255">
                  <c:v>2</c:v>
                </c:pt>
                <c:pt idx="8256">
                  <c:v>1</c:v>
                </c:pt>
                <c:pt idx="8257">
                  <c:v>2</c:v>
                </c:pt>
                <c:pt idx="8258">
                  <c:v>2</c:v>
                </c:pt>
                <c:pt idx="8259">
                  <c:v>2</c:v>
                </c:pt>
                <c:pt idx="8260">
                  <c:v>2</c:v>
                </c:pt>
                <c:pt idx="8261">
                  <c:v>3</c:v>
                </c:pt>
                <c:pt idx="8262">
                  <c:v>4</c:v>
                </c:pt>
                <c:pt idx="8263">
                  <c:v>5</c:v>
                </c:pt>
                <c:pt idx="8264">
                  <c:v>5</c:v>
                </c:pt>
                <c:pt idx="8265">
                  <c:v>5</c:v>
                </c:pt>
                <c:pt idx="8266">
                  <c:v>5</c:v>
                </c:pt>
                <c:pt idx="8267">
                  <c:v>4</c:v>
                </c:pt>
                <c:pt idx="8268">
                  <c:v>4</c:v>
                </c:pt>
                <c:pt idx="8269">
                  <c:v>4</c:v>
                </c:pt>
                <c:pt idx="8270">
                  <c:v>5</c:v>
                </c:pt>
                <c:pt idx="8271">
                  <c:v>5</c:v>
                </c:pt>
                <c:pt idx="8272">
                  <c:v>5</c:v>
                </c:pt>
                <c:pt idx="8273">
                  <c:v>4</c:v>
                </c:pt>
                <c:pt idx="8274">
                  <c:v>3</c:v>
                </c:pt>
                <c:pt idx="8275">
                  <c:v>2</c:v>
                </c:pt>
                <c:pt idx="8276">
                  <c:v>2</c:v>
                </c:pt>
                <c:pt idx="8277">
                  <c:v>4</c:v>
                </c:pt>
                <c:pt idx="8278">
                  <c:v>4</c:v>
                </c:pt>
                <c:pt idx="8279">
                  <c:v>4</c:v>
                </c:pt>
                <c:pt idx="8280">
                  <c:v>4</c:v>
                </c:pt>
                <c:pt idx="8281">
                  <c:v>3</c:v>
                </c:pt>
                <c:pt idx="8282">
                  <c:v>2</c:v>
                </c:pt>
                <c:pt idx="8283">
                  <c:v>5</c:v>
                </c:pt>
                <c:pt idx="8284">
                  <c:v>6</c:v>
                </c:pt>
                <c:pt idx="8285">
                  <c:v>8</c:v>
                </c:pt>
                <c:pt idx="8286">
                  <c:v>8</c:v>
                </c:pt>
                <c:pt idx="8287">
                  <c:v>9</c:v>
                </c:pt>
                <c:pt idx="8288">
                  <c:v>9</c:v>
                </c:pt>
                <c:pt idx="8289">
                  <c:v>7</c:v>
                </c:pt>
                <c:pt idx="8290">
                  <c:v>7</c:v>
                </c:pt>
                <c:pt idx="8291">
                  <c:v>8</c:v>
                </c:pt>
                <c:pt idx="8292">
                  <c:v>8</c:v>
                </c:pt>
                <c:pt idx="8293">
                  <c:v>8</c:v>
                </c:pt>
                <c:pt idx="8294">
                  <c:v>8</c:v>
                </c:pt>
                <c:pt idx="8295">
                  <c:v>6</c:v>
                </c:pt>
                <c:pt idx="8296">
                  <c:v>4</c:v>
                </c:pt>
                <c:pt idx="8297">
                  <c:v>2</c:v>
                </c:pt>
                <c:pt idx="8298">
                  <c:v>3</c:v>
                </c:pt>
                <c:pt idx="8299">
                  <c:v>3</c:v>
                </c:pt>
                <c:pt idx="8300">
                  <c:v>3</c:v>
                </c:pt>
                <c:pt idx="8301">
                  <c:v>3</c:v>
                </c:pt>
                <c:pt idx="8302">
                  <c:v>4</c:v>
                </c:pt>
                <c:pt idx="8303">
                  <c:v>3</c:v>
                </c:pt>
                <c:pt idx="8304">
                  <c:v>3</c:v>
                </c:pt>
                <c:pt idx="8305">
                  <c:v>3</c:v>
                </c:pt>
                <c:pt idx="8306">
                  <c:v>3</c:v>
                </c:pt>
                <c:pt idx="8307">
                  <c:v>3</c:v>
                </c:pt>
                <c:pt idx="8308">
                  <c:v>3</c:v>
                </c:pt>
                <c:pt idx="8309">
                  <c:v>3</c:v>
                </c:pt>
                <c:pt idx="8310">
                  <c:v>2</c:v>
                </c:pt>
                <c:pt idx="8311">
                  <c:v>1</c:v>
                </c:pt>
                <c:pt idx="8312">
                  <c:v>1</c:v>
                </c:pt>
                <c:pt idx="8313">
                  <c:v>1</c:v>
                </c:pt>
                <c:pt idx="8314">
                  <c:v>1</c:v>
                </c:pt>
                <c:pt idx="8315">
                  <c:v>1</c:v>
                </c:pt>
                <c:pt idx="8316">
                  <c:v>1</c:v>
                </c:pt>
                <c:pt idx="8317">
                  <c:v>1</c:v>
                </c:pt>
                <c:pt idx="8318">
                  <c:v>1</c:v>
                </c:pt>
                <c:pt idx="8319">
                  <c:v>1</c:v>
                </c:pt>
                <c:pt idx="8320">
                  <c:v>2</c:v>
                </c:pt>
                <c:pt idx="8321">
                  <c:v>2</c:v>
                </c:pt>
                <c:pt idx="8322">
                  <c:v>2</c:v>
                </c:pt>
                <c:pt idx="8323">
                  <c:v>2</c:v>
                </c:pt>
                <c:pt idx="8324">
                  <c:v>2</c:v>
                </c:pt>
                <c:pt idx="8325">
                  <c:v>2</c:v>
                </c:pt>
                <c:pt idx="8326">
                  <c:v>1</c:v>
                </c:pt>
                <c:pt idx="8327">
                  <c:v>1</c:v>
                </c:pt>
                <c:pt idx="8328">
                  <c:v>1</c:v>
                </c:pt>
                <c:pt idx="8329">
                  <c:v>1</c:v>
                </c:pt>
                <c:pt idx="8330">
                  <c:v>1</c:v>
                </c:pt>
                <c:pt idx="8331">
                  <c:v>1</c:v>
                </c:pt>
                <c:pt idx="8332">
                  <c:v>1</c:v>
                </c:pt>
                <c:pt idx="8333">
                  <c:v>1</c:v>
                </c:pt>
                <c:pt idx="8334">
                  <c:v>1</c:v>
                </c:pt>
                <c:pt idx="8335">
                  <c:v>1</c:v>
                </c:pt>
                <c:pt idx="8336">
                  <c:v>1</c:v>
                </c:pt>
                <c:pt idx="8337">
                  <c:v>1</c:v>
                </c:pt>
                <c:pt idx="8338">
                  <c:v>1</c:v>
                </c:pt>
                <c:pt idx="8339">
                  <c:v>1</c:v>
                </c:pt>
                <c:pt idx="8340">
                  <c:v>1</c:v>
                </c:pt>
                <c:pt idx="8341">
                  <c:v>1</c:v>
                </c:pt>
                <c:pt idx="8342">
                  <c:v>1</c:v>
                </c:pt>
                <c:pt idx="8343">
                  <c:v>1</c:v>
                </c:pt>
                <c:pt idx="8344">
                  <c:v>2</c:v>
                </c:pt>
                <c:pt idx="8345">
                  <c:v>2</c:v>
                </c:pt>
                <c:pt idx="8346">
                  <c:v>2</c:v>
                </c:pt>
                <c:pt idx="8347">
                  <c:v>2</c:v>
                </c:pt>
                <c:pt idx="8348">
                  <c:v>2</c:v>
                </c:pt>
                <c:pt idx="8349">
                  <c:v>2</c:v>
                </c:pt>
                <c:pt idx="8350">
                  <c:v>2</c:v>
                </c:pt>
                <c:pt idx="8351">
                  <c:v>2</c:v>
                </c:pt>
                <c:pt idx="8352">
                  <c:v>2</c:v>
                </c:pt>
                <c:pt idx="8353">
                  <c:v>2</c:v>
                </c:pt>
                <c:pt idx="8354">
                  <c:v>2</c:v>
                </c:pt>
                <c:pt idx="8355">
                  <c:v>2</c:v>
                </c:pt>
                <c:pt idx="8356">
                  <c:v>1</c:v>
                </c:pt>
                <c:pt idx="8357">
                  <c:v>1</c:v>
                </c:pt>
                <c:pt idx="8358">
                  <c:v>1</c:v>
                </c:pt>
                <c:pt idx="8359">
                  <c:v>1</c:v>
                </c:pt>
                <c:pt idx="8360">
                  <c:v>1</c:v>
                </c:pt>
                <c:pt idx="8361">
                  <c:v>1</c:v>
                </c:pt>
                <c:pt idx="8362">
                  <c:v>1</c:v>
                </c:pt>
                <c:pt idx="8363">
                  <c:v>1</c:v>
                </c:pt>
                <c:pt idx="8364">
                  <c:v>1</c:v>
                </c:pt>
                <c:pt idx="8365">
                  <c:v>1</c:v>
                </c:pt>
                <c:pt idx="8366">
                  <c:v>2</c:v>
                </c:pt>
                <c:pt idx="8367">
                  <c:v>2</c:v>
                </c:pt>
                <c:pt idx="8368">
                  <c:v>1</c:v>
                </c:pt>
                <c:pt idx="8369">
                  <c:v>1</c:v>
                </c:pt>
                <c:pt idx="8370">
                  <c:v>1</c:v>
                </c:pt>
                <c:pt idx="8371">
                  <c:v>1</c:v>
                </c:pt>
                <c:pt idx="8372">
                  <c:v>1</c:v>
                </c:pt>
                <c:pt idx="8373">
                  <c:v>2</c:v>
                </c:pt>
                <c:pt idx="8374">
                  <c:v>2</c:v>
                </c:pt>
                <c:pt idx="8375">
                  <c:v>2</c:v>
                </c:pt>
                <c:pt idx="8376">
                  <c:v>2</c:v>
                </c:pt>
                <c:pt idx="8377">
                  <c:v>2</c:v>
                </c:pt>
                <c:pt idx="8378">
                  <c:v>1</c:v>
                </c:pt>
                <c:pt idx="8379">
                  <c:v>1</c:v>
                </c:pt>
                <c:pt idx="8380">
                  <c:v>1</c:v>
                </c:pt>
                <c:pt idx="8381">
                  <c:v>1</c:v>
                </c:pt>
                <c:pt idx="8382">
                  <c:v>1</c:v>
                </c:pt>
                <c:pt idx="8383">
                  <c:v>1</c:v>
                </c:pt>
                <c:pt idx="8384">
                  <c:v>1</c:v>
                </c:pt>
                <c:pt idx="8385">
                  <c:v>1</c:v>
                </c:pt>
                <c:pt idx="8386">
                  <c:v>1</c:v>
                </c:pt>
                <c:pt idx="8387">
                  <c:v>1</c:v>
                </c:pt>
                <c:pt idx="8388">
                  <c:v>1</c:v>
                </c:pt>
                <c:pt idx="8389">
                  <c:v>1</c:v>
                </c:pt>
                <c:pt idx="8390">
                  <c:v>2</c:v>
                </c:pt>
                <c:pt idx="8391">
                  <c:v>2</c:v>
                </c:pt>
                <c:pt idx="8392">
                  <c:v>2</c:v>
                </c:pt>
                <c:pt idx="8393">
                  <c:v>2</c:v>
                </c:pt>
                <c:pt idx="8394">
                  <c:v>4</c:v>
                </c:pt>
                <c:pt idx="8395">
                  <c:v>4</c:v>
                </c:pt>
                <c:pt idx="8396">
                  <c:v>4</c:v>
                </c:pt>
                <c:pt idx="8397">
                  <c:v>3</c:v>
                </c:pt>
                <c:pt idx="8398">
                  <c:v>3</c:v>
                </c:pt>
                <c:pt idx="8399">
                  <c:v>3</c:v>
                </c:pt>
                <c:pt idx="8400">
                  <c:v>3</c:v>
                </c:pt>
                <c:pt idx="8401">
                  <c:v>3</c:v>
                </c:pt>
                <c:pt idx="8402">
                  <c:v>3</c:v>
                </c:pt>
                <c:pt idx="8403">
                  <c:v>3</c:v>
                </c:pt>
                <c:pt idx="8404">
                  <c:v>3</c:v>
                </c:pt>
                <c:pt idx="8405">
                  <c:v>4</c:v>
                </c:pt>
                <c:pt idx="8406">
                  <c:v>3</c:v>
                </c:pt>
                <c:pt idx="8407">
                  <c:v>3</c:v>
                </c:pt>
                <c:pt idx="8408">
                  <c:v>3</c:v>
                </c:pt>
                <c:pt idx="8409">
                  <c:v>4</c:v>
                </c:pt>
                <c:pt idx="8410">
                  <c:v>4</c:v>
                </c:pt>
                <c:pt idx="8411">
                  <c:v>5</c:v>
                </c:pt>
                <c:pt idx="8412">
                  <c:v>5</c:v>
                </c:pt>
                <c:pt idx="8413">
                  <c:v>5</c:v>
                </c:pt>
                <c:pt idx="8414">
                  <c:v>5</c:v>
                </c:pt>
                <c:pt idx="8415">
                  <c:v>4</c:v>
                </c:pt>
                <c:pt idx="8416">
                  <c:v>4</c:v>
                </c:pt>
                <c:pt idx="8417">
                  <c:v>3</c:v>
                </c:pt>
                <c:pt idx="8418">
                  <c:v>3</c:v>
                </c:pt>
                <c:pt idx="8419">
                  <c:v>4</c:v>
                </c:pt>
                <c:pt idx="8420">
                  <c:v>4</c:v>
                </c:pt>
                <c:pt idx="8421">
                  <c:v>4</c:v>
                </c:pt>
                <c:pt idx="8422">
                  <c:v>4</c:v>
                </c:pt>
                <c:pt idx="8423">
                  <c:v>3</c:v>
                </c:pt>
                <c:pt idx="8424">
                  <c:v>3</c:v>
                </c:pt>
                <c:pt idx="8425">
                  <c:v>3</c:v>
                </c:pt>
                <c:pt idx="8426">
                  <c:v>3</c:v>
                </c:pt>
                <c:pt idx="8427">
                  <c:v>3</c:v>
                </c:pt>
                <c:pt idx="8428">
                  <c:v>3</c:v>
                </c:pt>
                <c:pt idx="8429">
                  <c:v>3</c:v>
                </c:pt>
                <c:pt idx="8430">
                  <c:v>2</c:v>
                </c:pt>
                <c:pt idx="8431">
                  <c:v>1</c:v>
                </c:pt>
                <c:pt idx="8432">
                  <c:v>1</c:v>
                </c:pt>
                <c:pt idx="8433">
                  <c:v>1</c:v>
                </c:pt>
                <c:pt idx="8434">
                  <c:v>1</c:v>
                </c:pt>
                <c:pt idx="8435">
                  <c:v>2</c:v>
                </c:pt>
                <c:pt idx="8436">
                  <c:v>2</c:v>
                </c:pt>
                <c:pt idx="8437">
                  <c:v>2</c:v>
                </c:pt>
                <c:pt idx="8438">
                  <c:v>2</c:v>
                </c:pt>
                <c:pt idx="8439">
                  <c:v>2</c:v>
                </c:pt>
                <c:pt idx="8440">
                  <c:v>2</c:v>
                </c:pt>
                <c:pt idx="8441">
                  <c:v>2</c:v>
                </c:pt>
                <c:pt idx="8442">
                  <c:v>2</c:v>
                </c:pt>
                <c:pt idx="8443">
                  <c:v>2</c:v>
                </c:pt>
                <c:pt idx="8444">
                  <c:v>3</c:v>
                </c:pt>
                <c:pt idx="8445">
                  <c:v>2</c:v>
                </c:pt>
                <c:pt idx="8446">
                  <c:v>2</c:v>
                </c:pt>
                <c:pt idx="8447">
                  <c:v>1</c:v>
                </c:pt>
                <c:pt idx="8448">
                  <c:v>1</c:v>
                </c:pt>
                <c:pt idx="8449">
                  <c:v>1</c:v>
                </c:pt>
                <c:pt idx="8450">
                  <c:v>3</c:v>
                </c:pt>
                <c:pt idx="8451">
                  <c:v>3</c:v>
                </c:pt>
                <c:pt idx="8452">
                  <c:v>3</c:v>
                </c:pt>
                <c:pt idx="8453">
                  <c:v>3</c:v>
                </c:pt>
                <c:pt idx="8454">
                  <c:v>3</c:v>
                </c:pt>
                <c:pt idx="8455">
                  <c:v>3</c:v>
                </c:pt>
                <c:pt idx="8456">
                  <c:v>2</c:v>
                </c:pt>
                <c:pt idx="8457">
                  <c:v>2</c:v>
                </c:pt>
                <c:pt idx="8458">
                  <c:v>2</c:v>
                </c:pt>
                <c:pt idx="8459">
                  <c:v>2</c:v>
                </c:pt>
                <c:pt idx="8460">
                  <c:v>2</c:v>
                </c:pt>
                <c:pt idx="8461">
                  <c:v>2</c:v>
                </c:pt>
                <c:pt idx="8462">
                  <c:v>1</c:v>
                </c:pt>
                <c:pt idx="8463">
                  <c:v>1</c:v>
                </c:pt>
                <c:pt idx="8464">
                  <c:v>1</c:v>
                </c:pt>
                <c:pt idx="8465">
                  <c:v>1</c:v>
                </c:pt>
                <c:pt idx="8466">
                  <c:v>1</c:v>
                </c:pt>
                <c:pt idx="8467">
                  <c:v>1</c:v>
                </c:pt>
                <c:pt idx="8468">
                  <c:v>1</c:v>
                </c:pt>
                <c:pt idx="8469">
                  <c:v>2</c:v>
                </c:pt>
                <c:pt idx="8470">
                  <c:v>3</c:v>
                </c:pt>
                <c:pt idx="8471">
                  <c:v>3</c:v>
                </c:pt>
                <c:pt idx="8472">
                  <c:v>2</c:v>
                </c:pt>
                <c:pt idx="8473">
                  <c:v>3</c:v>
                </c:pt>
                <c:pt idx="8474">
                  <c:v>4</c:v>
                </c:pt>
                <c:pt idx="8475">
                  <c:v>4</c:v>
                </c:pt>
                <c:pt idx="8476">
                  <c:v>4</c:v>
                </c:pt>
                <c:pt idx="8477">
                  <c:v>5</c:v>
                </c:pt>
                <c:pt idx="8478">
                  <c:v>5</c:v>
                </c:pt>
                <c:pt idx="8479">
                  <c:v>5</c:v>
                </c:pt>
                <c:pt idx="8480">
                  <c:v>5</c:v>
                </c:pt>
                <c:pt idx="8481">
                  <c:v>4</c:v>
                </c:pt>
                <c:pt idx="8482">
                  <c:v>3</c:v>
                </c:pt>
                <c:pt idx="8483">
                  <c:v>3</c:v>
                </c:pt>
                <c:pt idx="8484">
                  <c:v>3</c:v>
                </c:pt>
                <c:pt idx="8485">
                  <c:v>2</c:v>
                </c:pt>
                <c:pt idx="8486">
                  <c:v>1</c:v>
                </c:pt>
                <c:pt idx="8487">
                  <c:v>1</c:v>
                </c:pt>
                <c:pt idx="8488">
                  <c:v>1</c:v>
                </c:pt>
                <c:pt idx="8489">
                  <c:v>1</c:v>
                </c:pt>
                <c:pt idx="8490">
                  <c:v>1</c:v>
                </c:pt>
                <c:pt idx="8491">
                  <c:v>1</c:v>
                </c:pt>
                <c:pt idx="8492">
                  <c:v>1</c:v>
                </c:pt>
                <c:pt idx="8493">
                  <c:v>1</c:v>
                </c:pt>
                <c:pt idx="8494">
                  <c:v>1</c:v>
                </c:pt>
                <c:pt idx="8495">
                  <c:v>2</c:v>
                </c:pt>
                <c:pt idx="8496">
                  <c:v>2</c:v>
                </c:pt>
                <c:pt idx="8497">
                  <c:v>2</c:v>
                </c:pt>
                <c:pt idx="8498">
                  <c:v>2</c:v>
                </c:pt>
                <c:pt idx="8499">
                  <c:v>2</c:v>
                </c:pt>
                <c:pt idx="8500">
                  <c:v>2</c:v>
                </c:pt>
                <c:pt idx="8501">
                  <c:v>1</c:v>
                </c:pt>
                <c:pt idx="8502">
                  <c:v>1</c:v>
                </c:pt>
                <c:pt idx="8503">
                  <c:v>1</c:v>
                </c:pt>
                <c:pt idx="8504">
                  <c:v>1</c:v>
                </c:pt>
                <c:pt idx="8505">
                  <c:v>1</c:v>
                </c:pt>
                <c:pt idx="8506">
                  <c:v>1</c:v>
                </c:pt>
                <c:pt idx="8507">
                  <c:v>1</c:v>
                </c:pt>
                <c:pt idx="8508">
                  <c:v>2</c:v>
                </c:pt>
                <c:pt idx="8509">
                  <c:v>4</c:v>
                </c:pt>
                <c:pt idx="8510">
                  <c:v>4</c:v>
                </c:pt>
                <c:pt idx="8511">
                  <c:v>4</c:v>
                </c:pt>
                <c:pt idx="8512">
                  <c:v>4</c:v>
                </c:pt>
                <c:pt idx="8513">
                  <c:v>4</c:v>
                </c:pt>
                <c:pt idx="8514">
                  <c:v>4</c:v>
                </c:pt>
                <c:pt idx="8515">
                  <c:v>4</c:v>
                </c:pt>
                <c:pt idx="8516">
                  <c:v>4</c:v>
                </c:pt>
                <c:pt idx="8517">
                  <c:v>4</c:v>
                </c:pt>
                <c:pt idx="8518">
                  <c:v>4</c:v>
                </c:pt>
                <c:pt idx="8519">
                  <c:v>3</c:v>
                </c:pt>
                <c:pt idx="8520">
                  <c:v>2</c:v>
                </c:pt>
                <c:pt idx="8521">
                  <c:v>1</c:v>
                </c:pt>
                <c:pt idx="8522">
                  <c:v>1</c:v>
                </c:pt>
                <c:pt idx="8523">
                  <c:v>2</c:v>
                </c:pt>
                <c:pt idx="8524">
                  <c:v>2</c:v>
                </c:pt>
                <c:pt idx="8525">
                  <c:v>2</c:v>
                </c:pt>
                <c:pt idx="8526">
                  <c:v>2</c:v>
                </c:pt>
                <c:pt idx="8527">
                  <c:v>2</c:v>
                </c:pt>
                <c:pt idx="8528">
                  <c:v>2</c:v>
                </c:pt>
                <c:pt idx="8529">
                  <c:v>2</c:v>
                </c:pt>
                <c:pt idx="8530">
                  <c:v>2</c:v>
                </c:pt>
                <c:pt idx="8531">
                  <c:v>2</c:v>
                </c:pt>
                <c:pt idx="8532">
                  <c:v>2</c:v>
                </c:pt>
                <c:pt idx="8533">
                  <c:v>2</c:v>
                </c:pt>
                <c:pt idx="8534">
                  <c:v>2</c:v>
                </c:pt>
                <c:pt idx="8535">
                  <c:v>1</c:v>
                </c:pt>
                <c:pt idx="8536">
                  <c:v>1</c:v>
                </c:pt>
                <c:pt idx="8537">
                  <c:v>1</c:v>
                </c:pt>
                <c:pt idx="8538">
                  <c:v>1</c:v>
                </c:pt>
                <c:pt idx="8539">
                  <c:v>1</c:v>
                </c:pt>
                <c:pt idx="8540">
                  <c:v>3</c:v>
                </c:pt>
                <c:pt idx="8541">
                  <c:v>3</c:v>
                </c:pt>
                <c:pt idx="8542">
                  <c:v>3</c:v>
                </c:pt>
                <c:pt idx="8543">
                  <c:v>3</c:v>
                </c:pt>
                <c:pt idx="8544">
                  <c:v>5</c:v>
                </c:pt>
                <c:pt idx="8545">
                  <c:v>4</c:v>
                </c:pt>
                <c:pt idx="8546">
                  <c:v>4</c:v>
                </c:pt>
                <c:pt idx="8547">
                  <c:v>5</c:v>
                </c:pt>
                <c:pt idx="8548">
                  <c:v>6</c:v>
                </c:pt>
                <c:pt idx="8549">
                  <c:v>6</c:v>
                </c:pt>
                <c:pt idx="8550">
                  <c:v>6</c:v>
                </c:pt>
                <c:pt idx="8551">
                  <c:v>6</c:v>
                </c:pt>
                <c:pt idx="8552">
                  <c:v>4</c:v>
                </c:pt>
                <c:pt idx="8553">
                  <c:v>4</c:v>
                </c:pt>
                <c:pt idx="8554">
                  <c:v>4</c:v>
                </c:pt>
                <c:pt idx="8555">
                  <c:v>4</c:v>
                </c:pt>
                <c:pt idx="8556">
                  <c:v>3</c:v>
                </c:pt>
                <c:pt idx="8557">
                  <c:v>3</c:v>
                </c:pt>
                <c:pt idx="8558">
                  <c:v>3</c:v>
                </c:pt>
                <c:pt idx="8559">
                  <c:v>4</c:v>
                </c:pt>
                <c:pt idx="8560">
                  <c:v>3</c:v>
                </c:pt>
                <c:pt idx="8561">
                  <c:v>4</c:v>
                </c:pt>
                <c:pt idx="8562">
                  <c:v>4</c:v>
                </c:pt>
                <c:pt idx="8563">
                  <c:v>4</c:v>
                </c:pt>
                <c:pt idx="8564">
                  <c:v>3</c:v>
                </c:pt>
                <c:pt idx="8565">
                  <c:v>3</c:v>
                </c:pt>
                <c:pt idx="8566">
                  <c:v>3</c:v>
                </c:pt>
                <c:pt idx="8567">
                  <c:v>3</c:v>
                </c:pt>
                <c:pt idx="8568">
                  <c:v>3</c:v>
                </c:pt>
                <c:pt idx="8569">
                  <c:v>3</c:v>
                </c:pt>
                <c:pt idx="8570">
                  <c:v>4</c:v>
                </c:pt>
                <c:pt idx="8571">
                  <c:v>3</c:v>
                </c:pt>
                <c:pt idx="8572">
                  <c:v>3</c:v>
                </c:pt>
                <c:pt idx="8573">
                  <c:v>2</c:v>
                </c:pt>
                <c:pt idx="8574">
                  <c:v>3</c:v>
                </c:pt>
                <c:pt idx="8575">
                  <c:v>3</c:v>
                </c:pt>
                <c:pt idx="8576">
                  <c:v>3</c:v>
                </c:pt>
                <c:pt idx="8577">
                  <c:v>3</c:v>
                </c:pt>
                <c:pt idx="8578">
                  <c:v>4</c:v>
                </c:pt>
                <c:pt idx="8579">
                  <c:v>5</c:v>
                </c:pt>
                <c:pt idx="8580">
                  <c:v>4</c:v>
                </c:pt>
                <c:pt idx="8581">
                  <c:v>4</c:v>
                </c:pt>
                <c:pt idx="8582">
                  <c:v>3</c:v>
                </c:pt>
                <c:pt idx="8583">
                  <c:v>4</c:v>
                </c:pt>
                <c:pt idx="8584">
                  <c:v>4</c:v>
                </c:pt>
                <c:pt idx="8585">
                  <c:v>4</c:v>
                </c:pt>
                <c:pt idx="8586">
                  <c:v>3</c:v>
                </c:pt>
                <c:pt idx="8587">
                  <c:v>3</c:v>
                </c:pt>
                <c:pt idx="8588">
                  <c:v>3</c:v>
                </c:pt>
                <c:pt idx="8589">
                  <c:v>3</c:v>
                </c:pt>
                <c:pt idx="8590">
                  <c:v>3</c:v>
                </c:pt>
                <c:pt idx="8591">
                  <c:v>3</c:v>
                </c:pt>
                <c:pt idx="8592">
                  <c:v>3</c:v>
                </c:pt>
                <c:pt idx="8593">
                  <c:v>3</c:v>
                </c:pt>
                <c:pt idx="8594">
                  <c:v>3</c:v>
                </c:pt>
                <c:pt idx="8595">
                  <c:v>4</c:v>
                </c:pt>
                <c:pt idx="8596">
                  <c:v>4</c:v>
                </c:pt>
                <c:pt idx="8597">
                  <c:v>6</c:v>
                </c:pt>
                <c:pt idx="8598">
                  <c:v>6</c:v>
                </c:pt>
                <c:pt idx="8599">
                  <c:v>6</c:v>
                </c:pt>
                <c:pt idx="8600">
                  <c:v>5</c:v>
                </c:pt>
                <c:pt idx="8601">
                  <c:v>5</c:v>
                </c:pt>
                <c:pt idx="8602">
                  <c:v>4</c:v>
                </c:pt>
                <c:pt idx="8603">
                  <c:v>4</c:v>
                </c:pt>
                <c:pt idx="8604">
                  <c:v>3</c:v>
                </c:pt>
                <c:pt idx="8605">
                  <c:v>4</c:v>
                </c:pt>
                <c:pt idx="8606">
                  <c:v>5</c:v>
                </c:pt>
                <c:pt idx="8607">
                  <c:v>4</c:v>
                </c:pt>
                <c:pt idx="8608">
                  <c:v>4</c:v>
                </c:pt>
                <c:pt idx="8609">
                  <c:v>3</c:v>
                </c:pt>
                <c:pt idx="8610">
                  <c:v>3</c:v>
                </c:pt>
                <c:pt idx="8611">
                  <c:v>3</c:v>
                </c:pt>
                <c:pt idx="8612">
                  <c:v>3</c:v>
                </c:pt>
                <c:pt idx="8613">
                  <c:v>3</c:v>
                </c:pt>
                <c:pt idx="8614">
                  <c:v>3</c:v>
                </c:pt>
                <c:pt idx="8615">
                  <c:v>3</c:v>
                </c:pt>
                <c:pt idx="8616">
                  <c:v>3</c:v>
                </c:pt>
                <c:pt idx="8617">
                  <c:v>3</c:v>
                </c:pt>
                <c:pt idx="8618">
                  <c:v>2</c:v>
                </c:pt>
                <c:pt idx="8619">
                  <c:v>2</c:v>
                </c:pt>
                <c:pt idx="8620">
                  <c:v>2</c:v>
                </c:pt>
                <c:pt idx="8621">
                  <c:v>1</c:v>
                </c:pt>
                <c:pt idx="8622">
                  <c:v>1</c:v>
                </c:pt>
                <c:pt idx="8623">
                  <c:v>2</c:v>
                </c:pt>
                <c:pt idx="8624">
                  <c:v>2</c:v>
                </c:pt>
                <c:pt idx="8625">
                  <c:v>2</c:v>
                </c:pt>
                <c:pt idx="8626">
                  <c:v>2</c:v>
                </c:pt>
                <c:pt idx="8627">
                  <c:v>2</c:v>
                </c:pt>
                <c:pt idx="8628">
                  <c:v>2</c:v>
                </c:pt>
                <c:pt idx="8629">
                  <c:v>3</c:v>
                </c:pt>
                <c:pt idx="8630">
                  <c:v>4</c:v>
                </c:pt>
                <c:pt idx="8631">
                  <c:v>4</c:v>
                </c:pt>
                <c:pt idx="8632">
                  <c:v>4</c:v>
                </c:pt>
                <c:pt idx="8633">
                  <c:v>4</c:v>
                </c:pt>
                <c:pt idx="8634">
                  <c:v>4</c:v>
                </c:pt>
                <c:pt idx="8635">
                  <c:v>4</c:v>
                </c:pt>
                <c:pt idx="8636">
                  <c:v>4</c:v>
                </c:pt>
                <c:pt idx="8637">
                  <c:v>3</c:v>
                </c:pt>
                <c:pt idx="8638">
                  <c:v>3</c:v>
                </c:pt>
                <c:pt idx="8639">
                  <c:v>3</c:v>
                </c:pt>
                <c:pt idx="8640">
                  <c:v>3</c:v>
                </c:pt>
                <c:pt idx="8641">
                  <c:v>2</c:v>
                </c:pt>
                <c:pt idx="8642">
                  <c:v>1</c:v>
                </c:pt>
                <c:pt idx="8643">
                  <c:v>1</c:v>
                </c:pt>
                <c:pt idx="8644">
                  <c:v>1</c:v>
                </c:pt>
                <c:pt idx="8645">
                  <c:v>1</c:v>
                </c:pt>
                <c:pt idx="8646">
                  <c:v>2</c:v>
                </c:pt>
                <c:pt idx="8647">
                  <c:v>2</c:v>
                </c:pt>
                <c:pt idx="8648">
                  <c:v>2</c:v>
                </c:pt>
                <c:pt idx="8649">
                  <c:v>2</c:v>
                </c:pt>
                <c:pt idx="8650">
                  <c:v>2</c:v>
                </c:pt>
                <c:pt idx="8651">
                  <c:v>2</c:v>
                </c:pt>
                <c:pt idx="8652">
                  <c:v>2</c:v>
                </c:pt>
                <c:pt idx="8653">
                  <c:v>2</c:v>
                </c:pt>
                <c:pt idx="8654">
                  <c:v>2</c:v>
                </c:pt>
                <c:pt idx="8655">
                  <c:v>2</c:v>
                </c:pt>
                <c:pt idx="8656">
                  <c:v>2</c:v>
                </c:pt>
                <c:pt idx="8657">
                  <c:v>2</c:v>
                </c:pt>
                <c:pt idx="8658">
                  <c:v>1</c:v>
                </c:pt>
                <c:pt idx="8659">
                  <c:v>1</c:v>
                </c:pt>
                <c:pt idx="8660">
                  <c:v>1</c:v>
                </c:pt>
                <c:pt idx="8661">
                  <c:v>1</c:v>
                </c:pt>
                <c:pt idx="8662">
                  <c:v>1</c:v>
                </c:pt>
                <c:pt idx="8663">
                  <c:v>1</c:v>
                </c:pt>
                <c:pt idx="8664">
                  <c:v>1</c:v>
                </c:pt>
                <c:pt idx="8665">
                  <c:v>1</c:v>
                </c:pt>
                <c:pt idx="8666">
                  <c:v>1</c:v>
                </c:pt>
                <c:pt idx="8667">
                  <c:v>1</c:v>
                </c:pt>
                <c:pt idx="8668">
                  <c:v>1</c:v>
                </c:pt>
                <c:pt idx="8669">
                  <c:v>1</c:v>
                </c:pt>
                <c:pt idx="8670">
                  <c:v>1</c:v>
                </c:pt>
                <c:pt idx="8671">
                  <c:v>1</c:v>
                </c:pt>
                <c:pt idx="8672">
                  <c:v>1</c:v>
                </c:pt>
                <c:pt idx="8673">
                  <c:v>1</c:v>
                </c:pt>
                <c:pt idx="8674">
                  <c:v>1</c:v>
                </c:pt>
                <c:pt idx="8675">
                  <c:v>1</c:v>
                </c:pt>
                <c:pt idx="8676">
                  <c:v>1</c:v>
                </c:pt>
                <c:pt idx="8677">
                  <c:v>1</c:v>
                </c:pt>
                <c:pt idx="8678">
                  <c:v>1</c:v>
                </c:pt>
                <c:pt idx="8679">
                  <c:v>1</c:v>
                </c:pt>
                <c:pt idx="8680">
                  <c:v>1</c:v>
                </c:pt>
                <c:pt idx="8681">
                  <c:v>1</c:v>
                </c:pt>
                <c:pt idx="8682">
                  <c:v>2</c:v>
                </c:pt>
                <c:pt idx="8683">
                  <c:v>2</c:v>
                </c:pt>
                <c:pt idx="8684">
                  <c:v>2</c:v>
                </c:pt>
                <c:pt idx="8685">
                  <c:v>2</c:v>
                </c:pt>
                <c:pt idx="8686">
                  <c:v>1</c:v>
                </c:pt>
                <c:pt idx="8687">
                  <c:v>1</c:v>
                </c:pt>
                <c:pt idx="8688">
                  <c:v>1</c:v>
                </c:pt>
                <c:pt idx="8689">
                  <c:v>3</c:v>
                </c:pt>
                <c:pt idx="8690">
                  <c:v>3</c:v>
                </c:pt>
                <c:pt idx="8691">
                  <c:v>4</c:v>
                </c:pt>
                <c:pt idx="8692">
                  <c:v>4</c:v>
                </c:pt>
                <c:pt idx="8693">
                  <c:v>4</c:v>
                </c:pt>
                <c:pt idx="8694">
                  <c:v>3</c:v>
                </c:pt>
                <c:pt idx="8695">
                  <c:v>3</c:v>
                </c:pt>
                <c:pt idx="8696">
                  <c:v>5</c:v>
                </c:pt>
                <c:pt idx="8697">
                  <c:v>5</c:v>
                </c:pt>
                <c:pt idx="8698">
                  <c:v>5</c:v>
                </c:pt>
                <c:pt idx="8699">
                  <c:v>6</c:v>
                </c:pt>
                <c:pt idx="8700">
                  <c:v>6</c:v>
                </c:pt>
                <c:pt idx="8701">
                  <c:v>5</c:v>
                </c:pt>
                <c:pt idx="8702">
                  <c:v>5</c:v>
                </c:pt>
                <c:pt idx="8703">
                  <c:v>4</c:v>
                </c:pt>
                <c:pt idx="8704">
                  <c:v>5</c:v>
                </c:pt>
                <c:pt idx="8705">
                  <c:v>5</c:v>
                </c:pt>
                <c:pt idx="8706">
                  <c:v>5</c:v>
                </c:pt>
                <c:pt idx="8707">
                  <c:v>5</c:v>
                </c:pt>
                <c:pt idx="8708">
                  <c:v>5</c:v>
                </c:pt>
                <c:pt idx="8709">
                  <c:v>6</c:v>
                </c:pt>
                <c:pt idx="8710">
                  <c:v>6</c:v>
                </c:pt>
                <c:pt idx="8711">
                  <c:v>5</c:v>
                </c:pt>
                <c:pt idx="8712">
                  <c:v>6</c:v>
                </c:pt>
                <c:pt idx="8713">
                  <c:v>5</c:v>
                </c:pt>
                <c:pt idx="8714">
                  <c:v>5</c:v>
                </c:pt>
                <c:pt idx="8715">
                  <c:v>6</c:v>
                </c:pt>
                <c:pt idx="8716">
                  <c:v>5</c:v>
                </c:pt>
                <c:pt idx="8717">
                  <c:v>5</c:v>
                </c:pt>
                <c:pt idx="8718">
                  <c:v>5</c:v>
                </c:pt>
                <c:pt idx="8719">
                  <c:v>5</c:v>
                </c:pt>
                <c:pt idx="8720">
                  <c:v>3</c:v>
                </c:pt>
                <c:pt idx="8721">
                  <c:v>2</c:v>
                </c:pt>
                <c:pt idx="8722">
                  <c:v>2</c:v>
                </c:pt>
                <c:pt idx="8723">
                  <c:v>2</c:v>
                </c:pt>
                <c:pt idx="8724">
                  <c:v>1</c:v>
                </c:pt>
                <c:pt idx="8725">
                  <c:v>2</c:v>
                </c:pt>
                <c:pt idx="8726">
                  <c:v>2</c:v>
                </c:pt>
                <c:pt idx="8727">
                  <c:v>1</c:v>
                </c:pt>
                <c:pt idx="8728">
                  <c:v>1</c:v>
                </c:pt>
                <c:pt idx="8729">
                  <c:v>1</c:v>
                </c:pt>
                <c:pt idx="8730">
                  <c:v>1</c:v>
                </c:pt>
                <c:pt idx="8731">
                  <c:v>1</c:v>
                </c:pt>
                <c:pt idx="8732">
                  <c:v>2</c:v>
                </c:pt>
                <c:pt idx="8733">
                  <c:v>2</c:v>
                </c:pt>
                <c:pt idx="8734">
                  <c:v>3</c:v>
                </c:pt>
                <c:pt idx="8735">
                  <c:v>3</c:v>
                </c:pt>
                <c:pt idx="8736">
                  <c:v>3</c:v>
                </c:pt>
                <c:pt idx="8737">
                  <c:v>2</c:v>
                </c:pt>
                <c:pt idx="8738">
                  <c:v>2</c:v>
                </c:pt>
                <c:pt idx="8739">
                  <c:v>3</c:v>
                </c:pt>
                <c:pt idx="8740">
                  <c:v>3</c:v>
                </c:pt>
                <c:pt idx="8741">
                  <c:v>3</c:v>
                </c:pt>
                <c:pt idx="8742">
                  <c:v>5</c:v>
                </c:pt>
                <c:pt idx="8743">
                  <c:v>5</c:v>
                </c:pt>
                <c:pt idx="8744">
                  <c:v>5</c:v>
                </c:pt>
                <c:pt idx="8745">
                  <c:v>6</c:v>
                </c:pt>
                <c:pt idx="8746">
                  <c:v>5</c:v>
                </c:pt>
                <c:pt idx="8747">
                  <c:v>5</c:v>
                </c:pt>
                <c:pt idx="8748">
                  <c:v>5</c:v>
                </c:pt>
                <c:pt idx="8749">
                  <c:v>6</c:v>
                </c:pt>
                <c:pt idx="8750">
                  <c:v>6</c:v>
                </c:pt>
                <c:pt idx="8751">
                  <c:v>5</c:v>
                </c:pt>
                <c:pt idx="8752">
                  <c:v>5</c:v>
                </c:pt>
                <c:pt idx="8753">
                  <c:v>5</c:v>
                </c:pt>
                <c:pt idx="8754">
                  <c:v>3</c:v>
                </c:pt>
                <c:pt idx="8755">
                  <c:v>3</c:v>
                </c:pt>
                <c:pt idx="8756">
                  <c:v>2</c:v>
                </c:pt>
                <c:pt idx="8757">
                  <c:v>2</c:v>
                </c:pt>
                <c:pt idx="8758">
                  <c:v>2</c:v>
                </c:pt>
                <c:pt idx="8759">
                  <c:v>3</c:v>
                </c:pt>
                <c:pt idx="8760">
                  <c:v>3</c:v>
                </c:pt>
                <c:pt idx="8761">
                  <c:v>3</c:v>
                </c:pt>
                <c:pt idx="8762">
                  <c:v>3</c:v>
                </c:pt>
                <c:pt idx="8763">
                  <c:v>3</c:v>
                </c:pt>
                <c:pt idx="8764">
                  <c:v>3</c:v>
                </c:pt>
                <c:pt idx="8765">
                  <c:v>3</c:v>
                </c:pt>
                <c:pt idx="8766">
                  <c:v>3</c:v>
                </c:pt>
                <c:pt idx="8767">
                  <c:v>3</c:v>
                </c:pt>
                <c:pt idx="8768">
                  <c:v>3</c:v>
                </c:pt>
                <c:pt idx="8769">
                  <c:v>2</c:v>
                </c:pt>
                <c:pt idx="8770">
                  <c:v>1</c:v>
                </c:pt>
                <c:pt idx="8771">
                  <c:v>1</c:v>
                </c:pt>
                <c:pt idx="8772">
                  <c:v>1</c:v>
                </c:pt>
                <c:pt idx="8773">
                  <c:v>1</c:v>
                </c:pt>
                <c:pt idx="8774">
                  <c:v>1</c:v>
                </c:pt>
                <c:pt idx="8775">
                  <c:v>1</c:v>
                </c:pt>
                <c:pt idx="8776">
                  <c:v>1</c:v>
                </c:pt>
                <c:pt idx="8777">
                  <c:v>3</c:v>
                </c:pt>
                <c:pt idx="8778">
                  <c:v>3</c:v>
                </c:pt>
                <c:pt idx="8779">
                  <c:v>3</c:v>
                </c:pt>
                <c:pt idx="8780">
                  <c:v>3</c:v>
                </c:pt>
                <c:pt idx="8781">
                  <c:v>3</c:v>
                </c:pt>
                <c:pt idx="8782">
                  <c:v>3</c:v>
                </c:pt>
                <c:pt idx="8783">
                  <c:v>2</c:v>
                </c:pt>
                <c:pt idx="8784">
                  <c:v>3</c:v>
                </c:pt>
                <c:pt idx="8785">
                  <c:v>4</c:v>
                </c:pt>
                <c:pt idx="8786">
                  <c:v>4</c:v>
                </c:pt>
                <c:pt idx="8787">
                  <c:v>4</c:v>
                </c:pt>
                <c:pt idx="8788">
                  <c:v>4</c:v>
                </c:pt>
                <c:pt idx="8789">
                  <c:v>3</c:v>
                </c:pt>
                <c:pt idx="8790">
                  <c:v>3</c:v>
                </c:pt>
                <c:pt idx="8791">
                  <c:v>3</c:v>
                </c:pt>
                <c:pt idx="8792">
                  <c:v>3</c:v>
                </c:pt>
                <c:pt idx="8793">
                  <c:v>3</c:v>
                </c:pt>
                <c:pt idx="8794">
                  <c:v>3</c:v>
                </c:pt>
                <c:pt idx="8795">
                  <c:v>3</c:v>
                </c:pt>
                <c:pt idx="8796">
                  <c:v>3</c:v>
                </c:pt>
                <c:pt idx="8797">
                  <c:v>2</c:v>
                </c:pt>
                <c:pt idx="8798">
                  <c:v>3</c:v>
                </c:pt>
                <c:pt idx="8799">
                  <c:v>3</c:v>
                </c:pt>
                <c:pt idx="8800">
                  <c:v>3</c:v>
                </c:pt>
                <c:pt idx="8801">
                  <c:v>2</c:v>
                </c:pt>
                <c:pt idx="8802">
                  <c:v>3</c:v>
                </c:pt>
                <c:pt idx="8803">
                  <c:v>2</c:v>
                </c:pt>
                <c:pt idx="8804">
                  <c:v>2</c:v>
                </c:pt>
                <c:pt idx="8805">
                  <c:v>3</c:v>
                </c:pt>
                <c:pt idx="8806">
                  <c:v>3</c:v>
                </c:pt>
                <c:pt idx="8807">
                  <c:v>3</c:v>
                </c:pt>
                <c:pt idx="8808">
                  <c:v>4</c:v>
                </c:pt>
                <c:pt idx="8809">
                  <c:v>4</c:v>
                </c:pt>
                <c:pt idx="8810">
                  <c:v>4</c:v>
                </c:pt>
                <c:pt idx="8811">
                  <c:v>4</c:v>
                </c:pt>
                <c:pt idx="8812">
                  <c:v>4</c:v>
                </c:pt>
                <c:pt idx="8813">
                  <c:v>5</c:v>
                </c:pt>
                <c:pt idx="8814">
                  <c:v>5</c:v>
                </c:pt>
                <c:pt idx="8815">
                  <c:v>6</c:v>
                </c:pt>
                <c:pt idx="8816">
                  <c:v>6</c:v>
                </c:pt>
                <c:pt idx="8817">
                  <c:v>5</c:v>
                </c:pt>
                <c:pt idx="8818">
                  <c:v>5</c:v>
                </c:pt>
                <c:pt idx="8819">
                  <c:v>5</c:v>
                </c:pt>
                <c:pt idx="8820">
                  <c:v>4</c:v>
                </c:pt>
                <c:pt idx="8821">
                  <c:v>4</c:v>
                </c:pt>
                <c:pt idx="8822">
                  <c:v>3</c:v>
                </c:pt>
                <c:pt idx="8823">
                  <c:v>2</c:v>
                </c:pt>
                <c:pt idx="8824">
                  <c:v>2</c:v>
                </c:pt>
                <c:pt idx="8825">
                  <c:v>1</c:v>
                </c:pt>
                <c:pt idx="8826">
                  <c:v>1</c:v>
                </c:pt>
                <c:pt idx="8827">
                  <c:v>1</c:v>
                </c:pt>
                <c:pt idx="8828">
                  <c:v>1</c:v>
                </c:pt>
                <c:pt idx="8829">
                  <c:v>1</c:v>
                </c:pt>
                <c:pt idx="8830">
                  <c:v>1</c:v>
                </c:pt>
                <c:pt idx="8831">
                  <c:v>1</c:v>
                </c:pt>
                <c:pt idx="8832">
                  <c:v>2</c:v>
                </c:pt>
                <c:pt idx="8833">
                  <c:v>2</c:v>
                </c:pt>
                <c:pt idx="8834">
                  <c:v>3</c:v>
                </c:pt>
                <c:pt idx="8835">
                  <c:v>3</c:v>
                </c:pt>
                <c:pt idx="8836">
                  <c:v>4</c:v>
                </c:pt>
                <c:pt idx="8837">
                  <c:v>4</c:v>
                </c:pt>
                <c:pt idx="8838">
                  <c:v>4</c:v>
                </c:pt>
                <c:pt idx="8839">
                  <c:v>4</c:v>
                </c:pt>
                <c:pt idx="8840">
                  <c:v>4</c:v>
                </c:pt>
                <c:pt idx="8841">
                  <c:v>4</c:v>
                </c:pt>
                <c:pt idx="8842">
                  <c:v>4</c:v>
                </c:pt>
                <c:pt idx="8843">
                  <c:v>4</c:v>
                </c:pt>
                <c:pt idx="8844">
                  <c:v>3</c:v>
                </c:pt>
                <c:pt idx="8845">
                  <c:v>2</c:v>
                </c:pt>
                <c:pt idx="8846">
                  <c:v>1</c:v>
                </c:pt>
                <c:pt idx="8847">
                  <c:v>1</c:v>
                </c:pt>
                <c:pt idx="8848">
                  <c:v>1</c:v>
                </c:pt>
                <c:pt idx="8849">
                  <c:v>1</c:v>
                </c:pt>
                <c:pt idx="8850">
                  <c:v>1</c:v>
                </c:pt>
                <c:pt idx="8851">
                  <c:v>1</c:v>
                </c:pt>
                <c:pt idx="8852">
                  <c:v>1</c:v>
                </c:pt>
                <c:pt idx="8853">
                  <c:v>2</c:v>
                </c:pt>
                <c:pt idx="8854">
                  <c:v>2</c:v>
                </c:pt>
                <c:pt idx="8855">
                  <c:v>2</c:v>
                </c:pt>
                <c:pt idx="8856">
                  <c:v>2</c:v>
                </c:pt>
                <c:pt idx="8857">
                  <c:v>2</c:v>
                </c:pt>
                <c:pt idx="8858">
                  <c:v>2</c:v>
                </c:pt>
                <c:pt idx="8859">
                  <c:v>2</c:v>
                </c:pt>
                <c:pt idx="8860">
                  <c:v>1</c:v>
                </c:pt>
                <c:pt idx="8861">
                  <c:v>1</c:v>
                </c:pt>
                <c:pt idx="8862">
                  <c:v>1</c:v>
                </c:pt>
                <c:pt idx="8863">
                  <c:v>1</c:v>
                </c:pt>
                <c:pt idx="8864">
                  <c:v>1</c:v>
                </c:pt>
                <c:pt idx="8865">
                  <c:v>2</c:v>
                </c:pt>
                <c:pt idx="8866">
                  <c:v>2</c:v>
                </c:pt>
                <c:pt idx="8867">
                  <c:v>2</c:v>
                </c:pt>
                <c:pt idx="8868">
                  <c:v>2</c:v>
                </c:pt>
                <c:pt idx="8869">
                  <c:v>2</c:v>
                </c:pt>
                <c:pt idx="8870">
                  <c:v>2</c:v>
                </c:pt>
                <c:pt idx="8871">
                  <c:v>2</c:v>
                </c:pt>
                <c:pt idx="8872">
                  <c:v>3</c:v>
                </c:pt>
                <c:pt idx="8873">
                  <c:v>3</c:v>
                </c:pt>
                <c:pt idx="8874">
                  <c:v>3</c:v>
                </c:pt>
                <c:pt idx="8875">
                  <c:v>3</c:v>
                </c:pt>
                <c:pt idx="8876">
                  <c:v>3</c:v>
                </c:pt>
                <c:pt idx="8877">
                  <c:v>3</c:v>
                </c:pt>
                <c:pt idx="8878">
                  <c:v>2</c:v>
                </c:pt>
                <c:pt idx="8879">
                  <c:v>2</c:v>
                </c:pt>
                <c:pt idx="8880">
                  <c:v>2</c:v>
                </c:pt>
                <c:pt idx="8881">
                  <c:v>2</c:v>
                </c:pt>
                <c:pt idx="8882">
                  <c:v>2</c:v>
                </c:pt>
                <c:pt idx="8883">
                  <c:v>2</c:v>
                </c:pt>
                <c:pt idx="8884">
                  <c:v>1</c:v>
                </c:pt>
                <c:pt idx="8885">
                  <c:v>1</c:v>
                </c:pt>
                <c:pt idx="8886">
                  <c:v>1</c:v>
                </c:pt>
                <c:pt idx="8887">
                  <c:v>1</c:v>
                </c:pt>
                <c:pt idx="8888">
                  <c:v>1</c:v>
                </c:pt>
                <c:pt idx="8889">
                  <c:v>1</c:v>
                </c:pt>
                <c:pt idx="8890">
                  <c:v>1</c:v>
                </c:pt>
                <c:pt idx="8891">
                  <c:v>1</c:v>
                </c:pt>
                <c:pt idx="8892">
                  <c:v>1</c:v>
                </c:pt>
                <c:pt idx="8893">
                  <c:v>3</c:v>
                </c:pt>
                <c:pt idx="8894">
                  <c:v>3</c:v>
                </c:pt>
                <c:pt idx="8895">
                  <c:v>4</c:v>
                </c:pt>
                <c:pt idx="8896">
                  <c:v>4</c:v>
                </c:pt>
                <c:pt idx="8897">
                  <c:v>4</c:v>
                </c:pt>
                <c:pt idx="8898">
                  <c:v>4</c:v>
                </c:pt>
                <c:pt idx="8899">
                  <c:v>4</c:v>
                </c:pt>
                <c:pt idx="8900">
                  <c:v>4</c:v>
                </c:pt>
                <c:pt idx="8901">
                  <c:v>5</c:v>
                </c:pt>
                <c:pt idx="8902">
                  <c:v>4</c:v>
                </c:pt>
                <c:pt idx="8903">
                  <c:v>4</c:v>
                </c:pt>
                <c:pt idx="8904">
                  <c:v>5</c:v>
                </c:pt>
                <c:pt idx="8905">
                  <c:v>4</c:v>
                </c:pt>
                <c:pt idx="8906">
                  <c:v>4</c:v>
                </c:pt>
                <c:pt idx="8907">
                  <c:v>3</c:v>
                </c:pt>
                <c:pt idx="8908">
                  <c:v>3</c:v>
                </c:pt>
                <c:pt idx="8909">
                  <c:v>3</c:v>
                </c:pt>
                <c:pt idx="8910">
                  <c:v>3</c:v>
                </c:pt>
                <c:pt idx="8911">
                  <c:v>3</c:v>
                </c:pt>
                <c:pt idx="8912">
                  <c:v>3</c:v>
                </c:pt>
                <c:pt idx="8913">
                  <c:v>2</c:v>
                </c:pt>
                <c:pt idx="8914">
                  <c:v>2</c:v>
                </c:pt>
                <c:pt idx="8915">
                  <c:v>2</c:v>
                </c:pt>
                <c:pt idx="8916">
                  <c:v>2</c:v>
                </c:pt>
                <c:pt idx="8917">
                  <c:v>1</c:v>
                </c:pt>
                <c:pt idx="8918">
                  <c:v>1</c:v>
                </c:pt>
                <c:pt idx="8919">
                  <c:v>1</c:v>
                </c:pt>
                <c:pt idx="8920">
                  <c:v>1</c:v>
                </c:pt>
                <c:pt idx="8921">
                  <c:v>1</c:v>
                </c:pt>
                <c:pt idx="8922">
                  <c:v>1</c:v>
                </c:pt>
                <c:pt idx="8923">
                  <c:v>1</c:v>
                </c:pt>
                <c:pt idx="8924">
                  <c:v>1</c:v>
                </c:pt>
                <c:pt idx="8925">
                  <c:v>1</c:v>
                </c:pt>
                <c:pt idx="8926">
                  <c:v>1</c:v>
                </c:pt>
                <c:pt idx="8927">
                  <c:v>1</c:v>
                </c:pt>
                <c:pt idx="8928">
                  <c:v>1</c:v>
                </c:pt>
                <c:pt idx="8929">
                  <c:v>2</c:v>
                </c:pt>
                <c:pt idx="8930">
                  <c:v>2</c:v>
                </c:pt>
                <c:pt idx="8931">
                  <c:v>2</c:v>
                </c:pt>
                <c:pt idx="8932">
                  <c:v>2</c:v>
                </c:pt>
                <c:pt idx="8933">
                  <c:v>2</c:v>
                </c:pt>
                <c:pt idx="8934">
                  <c:v>3</c:v>
                </c:pt>
                <c:pt idx="8935">
                  <c:v>3</c:v>
                </c:pt>
                <c:pt idx="8936">
                  <c:v>3</c:v>
                </c:pt>
                <c:pt idx="8937">
                  <c:v>3</c:v>
                </c:pt>
                <c:pt idx="8938">
                  <c:v>3</c:v>
                </c:pt>
                <c:pt idx="8939">
                  <c:v>3</c:v>
                </c:pt>
                <c:pt idx="8940">
                  <c:v>2</c:v>
                </c:pt>
                <c:pt idx="8941">
                  <c:v>2</c:v>
                </c:pt>
                <c:pt idx="8942">
                  <c:v>2</c:v>
                </c:pt>
                <c:pt idx="8943">
                  <c:v>2</c:v>
                </c:pt>
                <c:pt idx="8944">
                  <c:v>3</c:v>
                </c:pt>
                <c:pt idx="8945">
                  <c:v>3</c:v>
                </c:pt>
                <c:pt idx="8946">
                  <c:v>2</c:v>
                </c:pt>
                <c:pt idx="8947">
                  <c:v>2</c:v>
                </c:pt>
                <c:pt idx="8948">
                  <c:v>2</c:v>
                </c:pt>
                <c:pt idx="8949">
                  <c:v>2</c:v>
                </c:pt>
                <c:pt idx="8950">
                  <c:v>2</c:v>
                </c:pt>
                <c:pt idx="8951">
                  <c:v>2</c:v>
                </c:pt>
                <c:pt idx="8952">
                  <c:v>2</c:v>
                </c:pt>
                <c:pt idx="8953">
                  <c:v>1</c:v>
                </c:pt>
                <c:pt idx="8954">
                  <c:v>1</c:v>
                </c:pt>
                <c:pt idx="8955">
                  <c:v>1</c:v>
                </c:pt>
                <c:pt idx="8956">
                  <c:v>1</c:v>
                </c:pt>
                <c:pt idx="8957">
                  <c:v>1</c:v>
                </c:pt>
                <c:pt idx="8958">
                  <c:v>1</c:v>
                </c:pt>
                <c:pt idx="8959">
                  <c:v>1</c:v>
                </c:pt>
                <c:pt idx="8960">
                  <c:v>1</c:v>
                </c:pt>
                <c:pt idx="8961">
                  <c:v>1</c:v>
                </c:pt>
                <c:pt idx="8962">
                  <c:v>1</c:v>
                </c:pt>
                <c:pt idx="8963">
                  <c:v>1</c:v>
                </c:pt>
                <c:pt idx="8964">
                  <c:v>1</c:v>
                </c:pt>
                <c:pt idx="8965">
                  <c:v>1</c:v>
                </c:pt>
                <c:pt idx="8966">
                  <c:v>1</c:v>
                </c:pt>
                <c:pt idx="8967">
                  <c:v>1</c:v>
                </c:pt>
                <c:pt idx="8968">
                  <c:v>1</c:v>
                </c:pt>
                <c:pt idx="8969">
                  <c:v>2</c:v>
                </c:pt>
                <c:pt idx="8970">
                  <c:v>2</c:v>
                </c:pt>
                <c:pt idx="8971">
                  <c:v>2</c:v>
                </c:pt>
                <c:pt idx="8972">
                  <c:v>2</c:v>
                </c:pt>
                <c:pt idx="8973">
                  <c:v>2</c:v>
                </c:pt>
                <c:pt idx="8974">
                  <c:v>2</c:v>
                </c:pt>
                <c:pt idx="8975">
                  <c:v>3</c:v>
                </c:pt>
                <c:pt idx="8976">
                  <c:v>3</c:v>
                </c:pt>
                <c:pt idx="8977">
                  <c:v>3</c:v>
                </c:pt>
                <c:pt idx="8978">
                  <c:v>3</c:v>
                </c:pt>
                <c:pt idx="8979">
                  <c:v>4</c:v>
                </c:pt>
                <c:pt idx="8980">
                  <c:v>3</c:v>
                </c:pt>
                <c:pt idx="8981">
                  <c:v>4</c:v>
                </c:pt>
                <c:pt idx="8982">
                  <c:v>4</c:v>
                </c:pt>
                <c:pt idx="8983">
                  <c:v>4</c:v>
                </c:pt>
                <c:pt idx="8984">
                  <c:v>4</c:v>
                </c:pt>
                <c:pt idx="8985">
                  <c:v>4</c:v>
                </c:pt>
                <c:pt idx="8986">
                  <c:v>4</c:v>
                </c:pt>
                <c:pt idx="8987">
                  <c:v>3</c:v>
                </c:pt>
                <c:pt idx="8988">
                  <c:v>3</c:v>
                </c:pt>
                <c:pt idx="8989">
                  <c:v>3</c:v>
                </c:pt>
                <c:pt idx="8990">
                  <c:v>3</c:v>
                </c:pt>
                <c:pt idx="8991">
                  <c:v>3</c:v>
                </c:pt>
                <c:pt idx="8992">
                  <c:v>4</c:v>
                </c:pt>
                <c:pt idx="8993">
                  <c:v>2</c:v>
                </c:pt>
                <c:pt idx="8994">
                  <c:v>2</c:v>
                </c:pt>
                <c:pt idx="8995">
                  <c:v>2</c:v>
                </c:pt>
                <c:pt idx="8996">
                  <c:v>2</c:v>
                </c:pt>
                <c:pt idx="8997">
                  <c:v>2</c:v>
                </c:pt>
                <c:pt idx="8998">
                  <c:v>2</c:v>
                </c:pt>
                <c:pt idx="8999">
                  <c:v>2</c:v>
                </c:pt>
                <c:pt idx="9000">
                  <c:v>2</c:v>
                </c:pt>
                <c:pt idx="9001">
                  <c:v>2</c:v>
                </c:pt>
                <c:pt idx="9002">
                  <c:v>3</c:v>
                </c:pt>
                <c:pt idx="9003">
                  <c:v>3</c:v>
                </c:pt>
                <c:pt idx="9004">
                  <c:v>2</c:v>
                </c:pt>
                <c:pt idx="9005">
                  <c:v>2</c:v>
                </c:pt>
                <c:pt idx="9006">
                  <c:v>2</c:v>
                </c:pt>
                <c:pt idx="9007">
                  <c:v>2</c:v>
                </c:pt>
                <c:pt idx="9008">
                  <c:v>2</c:v>
                </c:pt>
                <c:pt idx="9009">
                  <c:v>2</c:v>
                </c:pt>
                <c:pt idx="9010">
                  <c:v>2</c:v>
                </c:pt>
                <c:pt idx="9011">
                  <c:v>2</c:v>
                </c:pt>
                <c:pt idx="9012">
                  <c:v>2</c:v>
                </c:pt>
                <c:pt idx="9013">
                  <c:v>2</c:v>
                </c:pt>
                <c:pt idx="9014">
                  <c:v>1</c:v>
                </c:pt>
                <c:pt idx="9015">
                  <c:v>1</c:v>
                </c:pt>
                <c:pt idx="9016">
                  <c:v>1</c:v>
                </c:pt>
                <c:pt idx="9017">
                  <c:v>1</c:v>
                </c:pt>
                <c:pt idx="9018">
                  <c:v>1</c:v>
                </c:pt>
                <c:pt idx="9019">
                  <c:v>1</c:v>
                </c:pt>
                <c:pt idx="9020">
                  <c:v>1</c:v>
                </c:pt>
                <c:pt idx="9021">
                  <c:v>1</c:v>
                </c:pt>
                <c:pt idx="9022">
                  <c:v>1</c:v>
                </c:pt>
                <c:pt idx="9023">
                  <c:v>1</c:v>
                </c:pt>
                <c:pt idx="9024">
                  <c:v>2</c:v>
                </c:pt>
                <c:pt idx="9025">
                  <c:v>2</c:v>
                </c:pt>
                <c:pt idx="9026">
                  <c:v>3</c:v>
                </c:pt>
                <c:pt idx="9027">
                  <c:v>3</c:v>
                </c:pt>
                <c:pt idx="9028">
                  <c:v>3</c:v>
                </c:pt>
                <c:pt idx="9029">
                  <c:v>3</c:v>
                </c:pt>
                <c:pt idx="9030">
                  <c:v>3</c:v>
                </c:pt>
                <c:pt idx="9031">
                  <c:v>3</c:v>
                </c:pt>
                <c:pt idx="9032">
                  <c:v>4</c:v>
                </c:pt>
                <c:pt idx="9033">
                  <c:v>5</c:v>
                </c:pt>
                <c:pt idx="9034">
                  <c:v>5</c:v>
                </c:pt>
                <c:pt idx="9035">
                  <c:v>5</c:v>
                </c:pt>
                <c:pt idx="9036">
                  <c:v>5</c:v>
                </c:pt>
                <c:pt idx="9037">
                  <c:v>5</c:v>
                </c:pt>
                <c:pt idx="9038">
                  <c:v>5</c:v>
                </c:pt>
                <c:pt idx="9039">
                  <c:v>5</c:v>
                </c:pt>
                <c:pt idx="9040">
                  <c:v>5</c:v>
                </c:pt>
                <c:pt idx="9041">
                  <c:v>5</c:v>
                </c:pt>
                <c:pt idx="9042">
                  <c:v>4</c:v>
                </c:pt>
                <c:pt idx="9043">
                  <c:v>5</c:v>
                </c:pt>
                <c:pt idx="9044">
                  <c:v>6</c:v>
                </c:pt>
                <c:pt idx="9045">
                  <c:v>4</c:v>
                </c:pt>
                <c:pt idx="9046">
                  <c:v>4</c:v>
                </c:pt>
                <c:pt idx="9047">
                  <c:v>4</c:v>
                </c:pt>
                <c:pt idx="9048">
                  <c:v>5</c:v>
                </c:pt>
                <c:pt idx="9049">
                  <c:v>5</c:v>
                </c:pt>
                <c:pt idx="9050">
                  <c:v>5</c:v>
                </c:pt>
                <c:pt idx="9051">
                  <c:v>5</c:v>
                </c:pt>
                <c:pt idx="9052">
                  <c:v>5</c:v>
                </c:pt>
                <c:pt idx="9053">
                  <c:v>5</c:v>
                </c:pt>
                <c:pt idx="9054">
                  <c:v>5</c:v>
                </c:pt>
                <c:pt idx="9055">
                  <c:v>5</c:v>
                </c:pt>
                <c:pt idx="9056">
                  <c:v>4</c:v>
                </c:pt>
                <c:pt idx="9057">
                  <c:v>4</c:v>
                </c:pt>
                <c:pt idx="9058">
                  <c:v>4</c:v>
                </c:pt>
                <c:pt idx="9059">
                  <c:v>2</c:v>
                </c:pt>
                <c:pt idx="9060">
                  <c:v>2</c:v>
                </c:pt>
                <c:pt idx="9061">
                  <c:v>3</c:v>
                </c:pt>
                <c:pt idx="9062">
                  <c:v>3</c:v>
                </c:pt>
                <c:pt idx="9063">
                  <c:v>3</c:v>
                </c:pt>
                <c:pt idx="9064">
                  <c:v>3</c:v>
                </c:pt>
                <c:pt idx="9065">
                  <c:v>2</c:v>
                </c:pt>
                <c:pt idx="9066">
                  <c:v>2</c:v>
                </c:pt>
                <c:pt idx="9067">
                  <c:v>1</c:v>
                </c:pt>
                <c:pt idx="9068">
                  <c:v>2</c:v>
                </c:pt>
                <c:pt idx="9069">
                  <c:v>2</c:v>
                </c:pt>
                <c:pt idx="9070">
                  <c:v>2</c:v>
                </c:pt>
                <c:pt idx="9071">
                  <c:v>2</c:v>
                </c:pt>
                <c:pt idx="9072">
                  <c:v>2</c:v>
                </c:pt>
                <c:pt idx="9073">
                  <c:v>1</c:v>
                </c:pt>
                <c:pt idx="9074">
                  <c:v>1</c:v>
                </c:pt>
                <c:pt idx="9075">
                  <c:v>1</c:v>
                </c:pt>
                <c:pt idx="9076">
                  <c:v>1</c:v>
                </c:pt>
                <c:pt idx="9077">
                  <c:v>1</c:v>
                </c:pt>
                <c:pt idx="9078">
                  <c:v>1</c:v>
                </c:pt>
                <c:pt idx="9079">
                  <c:v>1</c:v>
                </c:pt>
                <c:pt idx="9080">
                  <c:v>1</c:v>
                </c:pt>
                <c:pt idx="9081">
                  <c:v>1</c:v>
                </c:pt>
                <c:pt idx="9082">
                  <c:v>1</c:v>
                </c:pt>
                <c:pt idx="9083">
                  <c:v>2</c:v>
                </c:pt>
                <c:pt idx="9084">
                  <c:v>2</c:v>
                </c:pt>
                <c:pt idx="9085">
                  <c:v>3</c:v>
                </c:pt>
                <c:pt idx="9086">
                  <c:v>3</c:v>
                </c:pt>
                <c:pt idx="9087">
                  <c:v>4</c:v>
                </c:pt>
                <c:pt idx="9088">
                  <c:v>4</c:v>
                </c:pt>
                <c:pt idx="9089">
                  <c:v>4</c:v>
                </c:pt>
                <c:pt idx="9090">
                  <c:v>4</c:v>
                </c:pt>
                <c:pt idx="9091">
                  <c:v>4</c:v>
                </c:pt>
                <c:pt idx="9092">
                  <c:v>4</c:v>
                </c:pt>
                <c:pt idx="9093">
                  <c:v>4</c:v>
                </c:pt>
                <c:pt idx="9094">
                  <c:v>5</c:v>
                </c:pt>
                <c:pt idx="9095">
                  <c:v>4</c:v>
                </c:pt>
                <c:pt idx="9096">
                  <c:v>4</c:v>
                </c:pt>
                <c:pt idx="9097">
                  <c:v>3</c:v>
                </c:pt>
                <c:pt idx="9098">
                  <c:v>5</c:v>
                </c:pt>
                <c:pt idx="9099">
                  <c:v>4</c:v>
                </c:pt>
                <c:pt idx="9100">
                  <c:v>4</c:v>
                </c:pt>
                <c:pt idx="9101">
                  <c:v>4</c:v>
                </c:pt>
                <c:pt idx="9102">
                  <c:v>4</c:v>
                </c:pt>
                <c:pt idx="9103">
                  <c:v>4</c:v>
                </c:pt>
                <c:pt idx="9104">
                  <c:v>3</c:v>
                </c:pt>
                <c:pt idx="9105">
                  <c:v>3</c:v>
                </c:pt>
                <c:pt idx="9106">
                  <c:v>2</c:v>
                </c:pt>
                <c:pt idx="9107">
                  <c:v>2</c:v>
                </c:pt>
                <c:pt idx="9108">
                  <c:v>3</c:v>
                </c:pt>
                <c:pt idx="9109">
                  <c:v>3</c:v>
                </c:pt>
                <c:pt idx="9110">
                  <c:v>3</c:v>
                </c:pt>
                <c:pt idx="9111">
                  <c:v>3</c:v>
                </c:pt>
                <c:pt idx="9112">
                  <c:v>3</c:v>
                </c:pt>
                <c:pt idx="9113">
                  <c:v>3</c:v>
                </c:pt>
                <c:pt idx="9114">
                  <c:v>2</c:v>
                </c:pt>
                <c:pt idx="9115">
                  <c:v>2</c:v>
                </c:pt>
                <c:pt idx="9116">
                  <c:v>3</c:v>
                </c:pt>
                <c:pt idx="9117">
                  <c:v>3</c:v>
                </c:pt>
                <c:pt idx="9118">
                  <c:v>3</c:v>
                </c:pt>
                <c:pt idx="9119">
                  <c:v>3</c:v>
                </c:pt>
                <c:pt idx="9120">
                  <c:v>2</c:v>
                </c:pt>
                <c:pt idx="9121">
                  <c:v>2</c:v>
                </c:pt>
                <c:pt idx="9122">
                  <c:v>1</c:v>
                </c:pt>
                <c:pt idx="9123">
                  <c:v>1</c:v>
                </c:pt>
                <c:pt idx="9124">
                  <c:v>1</c:v>
                </c:pt>
                <c:pt idx="9125">
                  <c:v>1</c:v>
                </c:pt>
                <c:pt idx="9126">
                  <c:v>2</c:v>
                </c:pt>
                <c:pt idx="9127">
                  <c:v>2</c:v>
                </c:pt>
                <c:pt idx="9128">
                  <c:v>1</c:v>
                </c:pt>
                <c:pt idx="9129">
                  <c:v>1</c:v>
                </c:pt>
                <c:pt idx="9130">
                  <c:v>1</c:v>
                </c:pt>
                <c:pt idx="9131">
                  <c:v>1</c:v>
                </c:pt>
                <c:pt idx="9132">
                  <c:v>1</c:v>
                </c:pt>
                <c:pt idx="9133">
                  <c:v>2</c:v>
                </c:pt>
                <c:pt idx="9134">
                  <c:v>2</c:v>
                </c:pt>
                <c:pt idx="9135">
                  <c:v>2</c:v>
                </c:pt>
                <c:pt idx="9136">
                  <c:v>2</c:v>
                </c:pt>
                <c:pt idx="9137">
                  <c:v>2</c:v>
                </c:pt>
                <c:pt idx="9138">
                  <c:v>2</c:v>
                </c:pt>
                <c:pt idx="9139">
                  <c:v>2</c:v>
                </c:pt>
                <c:pt idx="9140">
                  <c:v>2</c:v>
                </c:pt>
                <c:pt idx="9141">
                  <c:v>2</c:v>
                </c:pt>
                <c:pt idx="9142">
                  <c:v>3</c:v>
                </c:pt>
                <c:pt idx="9143">
                  <c:v>3</c:v>
                </c:pt>
                <c:pt idx="9144">
                  <c:v>3</c:v>
                </c:pt>
                <c:pt idx="9145">
                  <c:v>2</c:v>
                </c:pt>
                <c:pt idx="9146">
                  <c:v>2</c:v>
                </c:pt>
                <c:pt idx="9147">
                  <c:v>2</c:v>
                </c:pt>
                <c:pt idx="9148">
                  <c:v>2</c:v>
                </c:pt>
                <c:pt idx="9149">
                  <c:v>2</c:v>
                </c:pt>
                <c:pt idx="9150">
                  <c:v>1</c:v>
                </c:pt>
                <c:pt idx="9151">
                  <c:v>2</c:v>
                </c:pt>
                <c:pt idx="9152">
                  <c:v>2</c:v>
                </c:pt>
                <c:pt idx="9153">
                  <c:v>2</c:v>
                </c:pt>
                <c:pt idx="9154">
                  <c:v>1</c:v>
                </c:pt>
                <c:pt idx="9155">
                  <c:v>1</c:v>
                </c:pt>
                <c:pt idx="9156">
                  <c:v>1</c:v>
                </c:pt>
                <c:pt idx="9157">
                  <c:v>1</c:v>
                </c:pt>
                <c:pt idx="9158">
                  <c:v>1</c:v>
                </c:pt>
                <c:pt idx="9159">
                  <c:v>1</c:v>
                </c:pt>
                <c:pt idx="9160">
                  <c:v>1</c:v>
                </c:pt>
                <c:pt idx="9161">
                  <c:v>1</c:v>
                </c:pt>
                <c:pt idx="9162">
                  <c:v>1</c:v>
                </c:pt>
                <c:pt idx="9163">
                  <c:v>1</c:v>
                </c:pt>
                <c:pt idx="9164">
                  <c:v>1</c:v>
                </c:pt>
                <c:pt idx="9165">
                  <c:v>2</c:v>
                </c:pt>
                <c:pt idx="9166">
                  <c:v>2</c:v>
                </c:pt>
                <c:pt idx="9167">
                  <c:v>2</c:v>
                </c:pt>
                <c:pt idx="9168">
                  <c:v>2</c:v>
                </c:pt>
                <c:pt idx="9169">
                  <c:v>2</c:v>
                </c:pt>
                <c:pt idx="9170">
                  <c:v>2</c:v>
                </c:pt>
                <c:pt idx="9171">
                  <c:v>2</c:v>
                </c:pt>
                <c:pt idx="9172">
                  <c:v>2</c:v>
                </c:pt>
                <c:pt idx="9173">
                  <c:v>2</c:v>
                </c:pt>
                <c:pt idx="9174">
                  <c:v>2</c:v>
                </c:pt>
                <c:pt idx="9175">
                  <c:v>1</c:v>
                </c:pt>
                <c:pt idx="9176">
                  <c:v>1</c:v>
                </c:pt>
                <c:pt idx="9177">
                  <c:v>1</c:v>
                </c:pt>
                <c:pt idx="9178">
                  <c:v>2</c:v>
                </c:pt>
                <c:pt idx="9179">
                  <c:v>2</c:v>
                </c:pt>
                <c:pt idx="9180">
                  <c:v>3</c:v>
                </c:pt>
                <c:pt idx="9181">
                  <c:v>3</c:v>
                </c:pt>
                <c:pt idx="9182">
                  <c:v>3</c:v>
                </c:pt>
                <c:pt idx="9183">
                  <c:v>3</c:v>
                </c:pt>
                <c:pt idx="9184">
                  <c:v>3</c:v>
                </c:pt>
                <c:pt idx="9185">
                  <c:v>3</c:v>
                </c:pt>
                <c:pt idx="9186">
                  <c:v>3</c:v>
                </c:pt>
                <c:pt idx="9187">
                  <c:v>3</c:v>
                </c:pt>
                <c:pt idx="9188">
                  <c:v>3</c:v>
                </c:pt>
                <c:pt idx="9189">
                  <c:v>2</c:v>
                </c:pt>
                <c:pt idx="9190">
                  <c:v>1</c:v>
                </c:pt>
                <c:pt idx="9191">
                  <c:v>1</c:v>
                </c:pt>
                <c:pt idx="9192">
                  <c:v>1</c:v>
                </c:pt>
                <c:pt idx="9193">
                  <c:v>1</c:v>
                </c:pt>
                <c:pt idx="9194">
                  <c:v>1</c:v>
                </c:pt>
                <c:pt idx="9195">
                  <c:v>1</c:v>
                </c:pt>
                <c:pt idx="9196">
                  <c:v>1</c:v>
                </c:pt>
                <c:pt idx="9197">
                  <c:v>1</c:v>
                </c:pt>
                <c:pt idx="9198">
                  <c:v>1</c:v>
                </c:pt>
                <c:pt idx="9199">
                  <c:v>2</c:v>
                </c:pt>
                <c:pt idx="9200">
                  <c:v>2</c:v>
                </c:pt>
                <c:pt idx="9201">
                  <c:v>2</c:v>
                </c:pt>
                <c:pt idx="9202">
                  <c:v>2</c:v>
                </c:pt>
                <c:pt idx="9203">
                  <c:v>2</c:v>
                </c:pt>
                <c:pt idx="9204">
                  <c:v>1</c:v>
                </c:pt>
                <c:pt idx="9205">
                  <c:v>1</c:v>
                </c:pt>
                <c:pt idx="9206">
                  <c:v>1</c:v>
                </c:pt>
                <c:pt idx="9207">
                  <c:v>1</c:v>
                </c:pt>
                <c:pt idx="9208">
                  <c:v>1</c:v>
                </c:pt>
                <c:pt idx="9209">
                  <c:v>1</c:v>
                </c:pt>
                <c:pt idx="9210">
                  <c:v>1</c:v>
                </c:pt>
                <c:pt idx="9211">
                  <c:v>2</c:v>
                </c:pt>
                <c:pt idx="9212">
                  <c:v>2</c:v>
                </c:pt>
                <c:pt idx="9213">
                  <c:v>2</c:v>
                </c:pt>
                <c:pt idx="9214">
                  <c:v>2</c:v>
                </c:pt>
                <c:pt idx="9215">
                  <c:v>2</c:v>
                </c:pt>
                <c:pt idx="9216">
                  <c:v>2</c:v>
                </c:pt>
                <c:pt idx="9217">
                  <c:v>2</c:v>
                </c:pt>
                <c:pt idx="9218">
                  <c:v>2</c:v>
                </c:pt>
                <c:pt idx="9219">
                  <c:v>2</c:v>
                </c:pt>
                <c:pt idx="9220">
                  <c:v>2</c:v>
                </c:pt>
                <c:pt idx="9221">
                  <c:v>2</c:v>
                </c:pt>
                <c:pt idx="9222">
                  <c:v>2</c:v>
                </c:pt>
                <c:pt idx="9223">
                  <c:v>1</c:v>
                </c:pt>
                <c:pt idx="9224">
                  <c:v>1</c:v>
                </c:pt>
                <c:pt idx="9225">
                  <c:v>1</c:v>
                </c:pt>
                <c:pt idx="9226">
                  <c:v>1</c:v>
                </c:pt>
                <c:pt idx="9227">
                  <c:v>1</c:v>
                </c:pt>
                <c:pt idx="9228">
                  <c:v>2</c:v>
                </c:pt>
                <c:pt idx="9229">
                  <c:v>2</c:v>
                </c:pt>
                <c:pt idx="9230">
                  <c:v>2</c:v>
                </c:pt>
                <c:pt idx="9231">
                  <c:v>2</c:v>
                </c:pt>
                <c:pt idx="9232">
                  <c:v>2</c:v>
                </c:pt>
                <c:pt idx="9233">
                  <c:v>2</c:v>
                </c:pt>
                <c:pt idx="9234">
                  <c:v>2</c:v>
                </c:pt>
                <c:pt idx="9235">
                  <c:v>2</c:v>
                </c:pt>
                <c:pt idx="9236">
                  <c:v>2</c:v>
                </c:pt>
                <c:pt idx="9237">
                  <c:v>2</c:v>
                </c:pt>
                <c:pt idx="9238">
                  <c:v>2</c:v>
                </c:pt>
                <c:pt idx="9239">
                  <c:v>2</c:v>
                </c:pt>
                <c:pt idx="9240">
                  <c:v>1</c:v>
                </c:pt>
                <c:pt idx="9241">
                  <c:v>1</c:v>
                </c:pt>
                <c:pt idx="9242">
                  <c:v>1</c:v>
                </c:pt>
                <c:pt idx="9243">
                  <c:v>1</c:v>
                </c:pt>
                <c:pt idx="9244">
                  <c:v>1</c:v>
                </c:pt>
                <c:pt idx="9245">
                  <c:v>1</c:v>
                </c:pt>
                <c:pt idx="9246">
                  <c:v>1</c:v>
                </c:pt>
                <c:pt idx="9247">
                  <c:v>1</c:v>
                </c:pt>
                <c:pt idx="9248">
                  <c:v>1</c:v>
                </c:pt>
                <c:pt idx="9249">
                  <c:v>1</c:v>
                </c:pt>
                <c:pt idx="9250">
                  <c:v>1</c:v>
                </c:pt>
                <c:pt idx="9251">
                  <c:v>1</c:v>
                </c:pt>
                <c:pt idx="9252">
                  <c:v>2</c:v>
                </c:pt>
                <c:pt idx="9253">
                  <c:v>3</c:v>
                </c:pt>
                <c:pt idx="9254">
                  <c:v>3</c:v>
                </c:pt>
                <c:pt idx="9255">
                  <c:v>3</c:v>
                </c:pt>
                <c:pt idx="9256">
                  <c:v>3</c:v>
                </c:pt>
                <c:pt idx="9257">
                  <c:v>2</c:v>
                </c:pt>
                <c:pt idx="9258">
                  <c:v>2</c:v>
                </c:pt>
                <c:pt idx="9259">
                  <c:v>2</c:v>
                </c:pt>
                <c:pt idx="9260">
                  <c:v>2</c:v>
                </c:pt>
                <c:pt idx="9261">
                  <c:v>2</c:v>
                </c:pt>
                <c:pt idx="9262">
                  <c:v>2</c:v>
                </c:pt>
                <c:pt idx="9263">
                  <c:v>2</c:v>
                </c:pt>
                <c:pt idx="9264">
                  <c:v>1</c:v>
                </c:pt>
                <c:pt idx="9265">
                  <c:v>1</c:v>
                </c:pt>
                <c:pt idx="9266">
                  <c:v>1</c:v>
                </c:pt>
                <c:pt idx="9267">
                  <c:v>1</c:v>
                </c:pt>
                <c:pt idx="9268">
                  <c:v>1</c:v>
                </c:pt>
                <c:pt idx="9269">
                  <c:v>2</c:v>
                </c:pt>
                <c:pt idx="9270">
                  <c:v>3</c:v>
                </c:pt>
                <c:pt idx="9271">
                  <c:v>3</c:v>
                </c:pt>
                <c:pt idx="9272">
                  <c:v>3</c:v>
                </c:pt>
                <c:pt idx="9273">
                  <c:v>3</c:v>
                </c:pt>
                <c:pt idx="9274">
                  <c:v>3</c:v>
                </c:pt>
                <c:pt idx="9275">
                  <c:v>3</c:v>
                </c:pt>
                <c:pt idx="9276">
                  <c:v>3</c:v>
                </c:pt>
                <c:pt idx="9277">
                  <c:v>2</c:v>
                </c:pt>
                <c:pt idx="9278">
                  <c:v>2</c:v>
                </c:pt>
                <c:pt idx="9279">
                  <c:v>2</c:v>
                </c:pt>
                <c:pt idx="9280">
                  <c:v>2</c:v>
                </c:pt>
                <c:pt idx="9281">
                  <c:v>1</c:v>
                </c:pt>
                <c:pt idx="9282">
                  <c:v>1</c:v>
                </c:pt>
                <c:pt idx="9283">
                  <c:v>1</c:v>
                </c:pt>
                <c:pt idx="9284">
                  <c:v>1</c:v>
                </c:pt>
                <c:pt idx="9285">
                  <c:v>1</c:v>
                </c:pt>
                <c:pt idx="9286">
                  <c:v>1</c:v>
                </c:pt>
                <c:pt idx="9287">
                  <c:v>1</c:v>
                </c:pt>
                <c:pt idx="9288">
                  <c:v>2</c:v>
                </c:pt>
                <c:pt idx="9289">
                  <c:v>2</c:v>
                </c:pt>
                <c:pt idx="9290">
                  <c:v>2</c:v>
                </c:pt>
                <c:pt idx="9291">
                  <c:v>3</c:v>
                </c:pt>
                <c:pt idx="9292">
                  <c:v>3</c:v>
                </c:pt>
                <c:pt idx="9293">
                  <c:v>3</c:v>
                </c:pt>
                <c:pt idx="9294">
                  <c:v>2</c:v>
                </c:pt>
                <c:pt idx="9295">
                  <c:v>2</c:v>
                </c:pt>
                <c:pt idx="9296">
                  <c:v>2</c:v>
                </c:pt>
                <c:pt idx="9297">
                  <c:v>3</c:v>
                </c:pt>
                <c:pt idx="9298">
                  <c:v>3</c:v>
                </c:pt>
                <c:pt idx="9299">
                  <c:v>3</c:v>
                </c:pt>
                <c:pt idx="9300">
                  <c:v>2</c:v>
                </c:pt>
                <c:pt idx="9301">
                  <c:v>2</c:v>
                </c:pt>
                <c:pt idx="9302">
                  <c:v>2</c:v>
                </c:pt>
                <c:pt idx="9303">
                  <c:v>1</c:v>
                </c:pt>
                <c:pt idx="9304">
                  <c:v>1</c:v>
                </c:pt>
                <c:pt idx="9305">
                  <c:v>1</c:v>
                </c:pt>
                <c:pt idx="9306">
                  <c:v>1</c:v>
                </c:pt>
                <c:pt idx="9307">
                  <c:v>1</c:v>
                </c:pt>
                <c:pt idx="9308">
                  <c:v>1</c:v>
                </c:pt>
                <c:pt idx="9309">
                  <c:v>1</c:v>
                </c:pt>
                <c:pt idx="9310">
                  <c:v>1</c:v>
                </c:pt>
                <c:pt idx="9311">
                  <c:v>1</c:v>
                </c:pt>
                <c:pt idx="9312">
                  <c:v>1</c:v>
                </c:pt>
                <c:pt idx="9313">
                  <c:v>1</c:v>
                </c:pt>
                <c:pt idx="9314">
                  <c:v>2</c:v>
                </c:pt>
                <c:pt idx="9315">
                  <c:v>2</c:v>
                </c:pt>
                <c:pt idx="9316">
                  <c:v>2</c:v>
                </c:pt>
                <c:pt idx="9317">
                  <c:v>2</c:v>
                </c:pt>
                <c:pt idx="9318">
                  <c:v>2</c:v>
                </c:pt>
                <c:pt idx="9319">
                  <c:v>2</c:v>
                </c:pt>
                <c:pt idx="9320">
                  <c:v>2</c:v>
                </c:pt>
                <c:pt idx="9321">
                  <c:v>1</c:v>
                </c:pt>
                <c:pt idx="9322">
                  <c:v>1</c:v>
                </c:pt>
                <c:pt idx="9323">
                  <c:v>2</c:v>
                </c:pt>
                <c:pt idx="9324">
                  <c:v>2</c:v>
                </c:pt>
                <c:pt idx="9325">
                  <c:v>2</c:v>
                </c:pt>
                <c:pt idx="9326">
                  <c:v>1</c:v>
                </c:pt>
                <c:pt idx="9327">
                  <c:v>1</c:v>
                </c:pt>
                <c:pt idx="9328">
                  <c:v>1</c:v>
                </c:pt>
                <c:pt idx="9329">
                  <c:v>1</c:v>
                </c:pt>
                <c:pt idx="9330">
                  <c:v>1</c:v>
                </c:pt>
                <c:pt idx="9331">
                  <c:v>1</c:v>
                </c:pt>
                <c:pt idx="9332">
                  <c:v>2</c:v>
                </c:pt>
                <c:pt idx="9333">
                  <c:v>2</c:v>
                </c:pt>
                <c:pt idx="9334">
                  <c:v>2</c:v>
                </c:pt>
                <c:pt idx="9335">
                  <c:v>1</c:v>
                </c:pt>
                <c:pt idx="9336">
                  <c:v>1</c:v>
                </c:pt>
                <c:pt idx="9337">
                  <c:v>2</c:v>
                </c:pt>
                <c:pt idx="9338">
                  <c:v>2</c:v>
                </c:pt>
                <c:pt idx="9339">
                  <c:v>2</c:v>
                </c:pt>
                <c:pt idx="9340">
                  <c:v>2</c:v>
                </c:pt>
                <c:pt idx="9341">
                  <c:v>2</c:v>
                </c:pt>
                <c:pt idx="9342">
                  <c:v>2</c:v>
                </c:pt>
                <c:pt idx="9343">
                  <c:v>2</c:v>
                </c:pt>
                <c:pt idx="9344">
                  <c:v>2</c:v>
                </c:pt>
                <c:pt idx="9345">
                  <c:v>2</c:v>
                </c:pt>
                <c:pt idx="9346">
                  <c:v>2</c:v>
                </c:pt>
                <c:pt idx="9347">
                  <c:v>2</c:v>
                </c:pt>
                <c:pt idx="9348">
                  <c:v>2</c:v>
                </c:pt>
                <c:pt idx="9349">
                  <c:v>3</c:v>
                </c:pt>
                <c:pt idx="9350">
                  <c:v>3</c:v>
                </c:pt>
                <c:pt idx="9351">
                  <c:v>3</c:v>
                </c:pt>
                <c:pt idx="9352">
                  <c:v>3</c:v>
                </c:pt>
                <c:pt idx="9353">
                  <c:v>4</c:v>
                </c:pt>
                <c:pt idx="9354">
                  <c:v>4</c:v>
                </c:pt>
                <c:pt idx="9355">
                  <c:v>4</c:v>
                </c:pt>
                <c:pt idx="9356">
                  <c:v>2</c:v>
                </c:pt>
                <c:pt idx="9357">
                  <c:v>3</c:v>
                </c:pt>
                <c:pt idx="9358">
                  <c:v>3</c:v>
                </c:pt>
                <c:pt idx="9359">
                  <c:v>3</c:v>
                </c:pt>
                <c:pt idx="9360">
                  <c:v>3</c:v>
                </c:pt>
                <c:pt idx="9361">
                  <c:v>2</c:v>
                </c:pt>
                <c:pt idx="9362">
                  <c:v>2</c:v>
                </c:pt>
                <c:pt idx="9363">
                  <c:v>2</c:v>
                </c:pt>
                <c:pt idx="9364">
                  <c:v>2</c:v>
                </c:pt>
                <c:pt idx="9365">
                  <c:v>1</c:v>
                </c:pt>
                <c:pt idx="9366">
                  <c:v>1</c:v>
                </c:pt>
                <c:pt idx="9367">
                  <c:v>1</c:v>
                </c:pt>
                <c:pt idx="9368">
                  <c:v>1</c:v>
                </c:pt>
                <c:pt idx="9369">
                  <c:v>1</c:v>
                </c:pt>
                <c:pt idx="9370">
                  <c:v>1</c:v>
                </c:pt>
                <c:pt idx="9371">
                  <c:v>1</c:v>
                </c:pt>
                <c:pt idx="9372">
                  <c:v>2</c:v>
                </c:pt>
                <c:pt idx="9373">
                  <c:v>3</c:v>
                </c:pt>
                <c:pt idx="9374">
                  <c:v>3</c:v>
                </c:pt>
                <c:pt idx="9375">
                  <c:v>4</c:v>
                </c:pt>
                <c:pt idx="9376">
                  <c:v>4</c:v>
                </c:pt>
                <c:pt idx="9377">
                  <c:v>4</c:v>
                </c:pt>
                <c:pt idx="9378">
                  <c:v>4</c:v>
                </c:pt>
                <c:pt idx="9379">
                  <c:v>4</c:v>
                </c:pt>
                <c:pt idx="9380">
                  <c:v>4</c:v>
                </c:pt>
                <c:pt idx="9381">
                  <c:v>3</c:v>
                </c:pt>
                <c:pt idx="9382">
                  <c:v>5</c:v>
                </c:pt>
                <c:pt idx="9383">
                  <c:v>5</c:v>
                </c:pt>
                <c:pt idx="9384">
                  <c:v>4</c:v>
                </c:pt>
                <c:pt idx="9385">
                  <c:v>3</c:v>
                </c:pt>
                <c:pt idx="9386">
                  <c:v>4</c:v>
                </c:pt>
                <c:pt idx="9387">
                  <c:v>3</c:v>
                </c:pt>
                <c:pt idx="9388">
                  <c:v>3</c:v>
                </c:pt>
                <c:pt idx="9389">
                  <c:v>3</c:v>
                </c:pt>
                <c:pt idx="9390">
                  <c:v>3</c:v>
                </c:pt>
                <c:pt idx="9391">
                  <c:v>3</c:v>
                </c:pt>
                <c:pt idx="9392">
                  <c:v>3</c:v>
                </c:pt>
                <c:pt idx="9393">
                  <c:v>3</c:v>
                </c:pt>
                <c:pt idx="9394">
                  <c:v>1</c:v>
                </c:pt>
                <c:pt idx="9395">
                  <c:v>1</c:v>
                </c:pt>
                <c:pt idx="9396">
                  <c:v>1</c:v>
                </c:pt>
                <c:pt idx="9397">
                  <c:v>1</c:v>
                </c:pt>
                <c:pt idx="9398">
                  <c:v>1</c:v>
                </c:pt>
                <c:pt idx="9399">
                  <c:v>1</c:v>
                </c:pt>
                <c:pt idx="9400">
                  <c:v>1</c:v>
                </c:pt>
                <c:pt idx="9401">
                  <c:v>1</c:v>
                </c:pt>
                <c:pt idx="9402">
                  <c:v>2</c:v>
                </c:pt>
                <c:pt idx="9403">
                  <c:v>2</c:v>
                </c:pt>
                <c:pt idx="9404">
                  <c:v>3</c:v>
                </c:pt>
                <c:pt idx="9405">
                  <c:v>3</c:v>
                </c:pt>
                <c:pt idx="9406">
                  <c:v>3</c:v>
                </c:pt>
                <c:pt idx="9407">
                  <c:v>3</c:v>
                </c:pt>
                <c:pt idx="9408">
                  <c:v>3</c:v>
                </c:pt>
                <c:pt idx="9409">
                  <c:v>3</c:v>
                </c:pt>
                <c:pt idx="9410">
                  <c:v>2</c:v>
                </c:pt>
                <c:pt idx="9411">
                  <c:v>2</c:v>
                </c:pt>
                <c:pt idx="9412">
                  <c:v>2</c:v>
                </c:pt>
                <c:pt idx="9413">
                  <c:v>2</c:v>
                </c:pt>
                <c:pt idx="9414">
                  <c:v>2</c:v>
                </c:pt>
                <c:pt idx="9415">
                  <c:v>2</c:v>
                </c:pt>
                <c:pt idx="9416">
                  <c:v>1</c:v>
                </c:pt>
                <c:pt idx="9417">
                  <c:v>1</c:v>
                </c:pt>
                <c:pt idx="9418">
                  <c:v>1</c:v>
                </c:pt>
                <c:pt idx="9419">
                  <c:v>2</c:v>
                </c:pt>
                <c:pt idx="9420">
                  <c:v>2</c:v>
                </c:pt>
                <c:pt idx="9421">
                  <c:v>2</c:v>
                </c:pt>
                <c:pt idx="9422">
                  <c:v>3</c:v>
                </c:pt>
                <c:pt idx="9423">
                  <c:v>3</c:v>
                </c:pt>
                <c:pt idx="9424">
                  <c:v>3</c:v>
                </c:pt>
                <c:pt idx="9425">
                  <c:v>3</c:v>
                </c:pt>
                <c:pt idx="9426">
                  <c:v>2</c:v>
                </c:pt>
                <c:pt idx="9427">
                  <c:v>2</c:v>
                </c:pt>
                <c:pt idx="9428">
                  <c:v>3</c:v>
                </c:pt>
                <c:pt idx="9429">
                  <c:v>3</c:v>
                </c:pt>
                <c:pt idx="9430">
                  <c:v>3</c:v>
                </c:pt>
                <c:pt idx="9431">
                  <c:v>2</c:v>
                </c:pt>
                <c:pt idx="9432">
                  <c:v>2</c:v>
                </c:pt>
                <c:pt idx="9433">
                  <c:v>2</c:v>
                </c:pt>
                <c:pt idx="9434">
                  <c:v>2</c:v>
                </c:pt>
                <c:pt idx="9435">
                  <c:v>2</c:v>
                </c:pt>
                <c:pt idx="9436">
                  <c:v>2</c:v>
                </c:pt>
                <c:pt idx="9437">
                  <c:v>2</c:v>
                </c:pt>
                <c:pt idx="9438">
                  <c:v>3</c:v>
                </c:pt>
                <c:pt idx="9439">
                  <c:v>3</c:v>
                </c:pt>
                <c:pt idx="9440">
                  <c:v>2</c:v>
                </c:pt>
                <c:pt idx="9441">
                  <c:v>2</c:v>
                </c:pt>
                <c:pt idx="9442">
                  <c:v>2</c:v>
                </c:pt>
                <c:pt idx="9443">
                  <c:v>2</c:v>
                </c:pt>
                <c:pt idx="9444">
                  <c:v>2</c:v>
                </c:pt>
                <c:pt idx="9445">
                  <c:v>3</c:v>
                </c:pt>
                <c:pt idx="9446">
                  <c:v>2</c:v>
                </c:pt>
                <c:pt idx="9447">
                  <c:v>2</c:v>
                </c:pt>
                <c:pt idx="9448">
                  <c:v>3</c:v>
                </c:pt>
                <c:pt idx="9449">
                  <c:v>3</c:v>
                </c:pt>
                <c:pt idx="9450">
                  <c:v>2</c:v>
                </c:pt>
                <c:pt idx="9451">
                  <c:v>2</c:v>
                </c:pt>
                <c:pt idx="9452">
                  <c:v>2</c:v>
                </c:pt>
                <c:pt idx="9453">
                  <c:v>2</c:v>
                </c:pt>
                <c:pt idx="9454">
                  <c:v>2</c:v>
                </c:pt>
                <c:pt idx="9455">
                  <c:v>2</c:v>
                </c:pt>
                <c:pt idx="9456">
                  <c:v>2</c:v>
                </c:pt>
                <c:pt idx="9457">
                  <c:v>1</c:v>
                </c:pt>
                <c:pt idx="9458">
                  <c:v>2</c:v>
                </c:pt>
                <c:pt idx="9459">
                  <c:v>2</c:v>
                </c:pt>
                <c:pt idx="9460">
                  <c:v>2</c:v>
                </c:pt>
                <c:pt idx="9461">
                  <c:v>2</c:v>
                </c:pt>
                <c:pt idx="9462">
                  <c:v>2</c:v>
                </c:pt>
                <c:pt idx="9463">
                  <c:v>2</c:v>
                </c:pt>
                <c:pt idx="9464">
                  <c:v>2</c:v>
                </c:pt>
                <c:pt idx="9465">
                  <c:v>2</c:v>
                </c:pt>
                <c:pt idx="9466">
                  <c:v>2</c:v>
                </c:pt>
                <c:pt idx="9467">
                  <c:v>2</c:v>
                </c:pt>
                <c:pt idx="9468">
                  <c:v>2</c:v>
                </c:pt>
                <c:pt idx="9469">
                  <c:v>2</c:v>
                </c:pt>
                <c:pt idx="9470">
                  <c:v>1</c:v>
                </c:pt>
                <c:pt idx="9471">
                  <c:v>1</c:v>
                </c:pt>
                <c:pt idx="9472">
                  <c:v>1</c:v>
                </c:pt>
                <c:pt idx="9473">
                  <c:v>1</c:v>
                </c:pt>
                <c:pt idx="9474">
                  <c:v>1</c:v>
                </c:pt>
                <c:pt idx="9475">
                  <c:v>1</c:v>
                </c:pt>
                <c:pt idx="9476">
                  <c:v>1</c:v>
                </c:pt>
                <c:pt idx="9477">
                  <c:v>1</c:v>
                </c:pt>
                <c:pt idx="9478">
                  <c:v>1</c:v>
                </c:pt>
                <c:pt idx="9479">
                  <c:v>1</c:v>
                </c:pt>
                <c:pt idx="9480">
                  <c:v>1</c:v>
                </c:pt>
                <c:pt idx="9481">
                  <c:v>1</c:v>
                </c:pt>
                <c:pt idx="9482">
                  <c:v>1</c:v>
                </c:pt>
                <c:pt idx="9483">
                  <c:v>1</c:v>
                </c:pt>
                <c:pt idx="9484">
                  <c:v>1</c:v>
                </c:pt>
                <c:pt idx="9485">
                  <c:v>1</c:v>
                </c:pt>
                <c:pt idx="9486">
                  <c:v>1</c:v>
                </c:pt>
                <c:pt idx="9487">
                  <c:v>1</c:v>
                </c:pt>
                <c:pt idx="9488">
                  <c:v>1</c:v>
                </c:pt>
                <c:pt idx="9489">
                  <c:v>1</c:v>
                </c:pt>
                <c:pt idx="9490">
                  <c:v>1</c:v>
                </c:pt>
                <c:pt idx="9491">
                  <c:v>1</c:v>
                </c:pt>
                <c:pt idx="9492">
                  <c:v>1</c:v>
                </c:pt>
                <c:pt idx="9493">
                  <c:v>1</c:v>
                </c:pt>
                <c:pt idx="9494">
                  <c:v>1</c:v>
                </c:pt>
                <c:pt idx="9495">
                  <c:v>1</c:v>
                </c:pt>
                <c:pt idx="9496">
                  <c:v>1</c:v>
                </c:pt>
                <c:pt idx="9497">
                  <c:v>1</c:v>
                </c:pt>
                <c:pt idx="9498">
                  <c:v>1</c:v>
                </c:pt>
                <c:pt idx="9499">
                  <c:v>1</c:v>
                </c:pt>
                <c:pt idx="9500">
                  <c:v>1</c:v>
                </c:pt>
                <c:pt idx="9501">
                  <c:v>1</c:v>
                </c:pt>
                <c:pt idx="9502">
                  <c:v>1</c:v>
                </c:pt>
                <c:pt idx="9503">
                  <c:v>1</c:v>
                </c:pt>
                <c:pt idx="9504">
                  <c:v>1</c:v>
                </c:pt>
                <c:pt idx="9505">
                  <c:v>1</c:v>
                </c:pt>
                <c:pt idx="9506">
                  <c:v>1</c:v>
                </c:pt>
                <c:pt idx="9507">
                  <c:v>1</c:v>
                </c:pt>
                <c:pt idx="9508">
                  <c:v>1</c:v>
                </c:pt>
                <c:pt idx="9509">
                  <c:v>1</c:v>
                </c:pt>
                <c:pt idx="9510">
                  <c:v>1</c:v>
                </c:pt>
                <c:pt idx="9511">
                  <c:v>1</c:v>
                </c:pt>
                <c:pt idx="9512">
                  <c:v>1</c:v>
                </c:pt>
                <c:pt idx="9513">
                  <c:v>1</c:v>
                </c:pt>
                <c:pt idx="9514">
                  <c:v>1</c:v>
                </c:pt>
                <c:pt idx="9515">
                  <c:v>2</c:v>
                </c:pt>
                <c:pt idx="9516">
                  <c:v>2</c:v>
                </c:pt>
                <c:pt idx="9517">
                  <c:v>2</c:v>
                </c:pt>
                <c:pt idx="9518">
                  <c:v>2</c:v>
                </c:pt>
                <c:pt idx="9519">
                  <c:v>2</c:v>
                </c:pt>
                <c:pt idx="9520">
                  <c:v>1</c:v>
                </c:pt>
                <c:pt idx="9521">
                  <c:v>2</c:v>
                </c:pt>
                <c:pt idx="9522">
                  <c:v>3</c:v>
                </c:pt>
                <c:pt idx="9523">
                  <c:v>3</c:v>
                </c:pt>
                <c:pt idx="9524">
                  <c:v>3</c:v>
                </c:pt>
                <c:pt idx="9525">
                  <c:v>3</c:v>
                </c:pt>
                <c:pt idx="9526">
                  <c:v>4</c:v>
                </c:pt>
                <c:pt idx="9527">
                  <c:v>3</c:v>
                </c:pt>
                <c:pt idx="9528">
                  <c:v>3</c:v>
                </c:pt>
                <c:pt idx="9529">
                  <c:v>3</c:v>
                </c:pt>
                <c:pt idx="9530">
                  <c:v>3</c:v>
                </c:pt>
                <c:pt idx="9531">
                  <c:v>3</c:v>
                </c:pt>
                <c:pt idx="9532">
                  <c:v>3</c:v>
                </c:pt>
                <c:pt idx="9533">
                  <c:v>3</c:v>
                </c:pt>
                <c:pt idx="9534">
                  <c:v>2</c:v>
                </c:pt>
                <c:pt idx="9535">
                  <c:v>2</c:v>
                </c:pt>
                <c:pt idx="9536">
                  <c:v>2</c:v>
                </c:pt>
                <c:pt idx="9537">
                  <c:v>2</c:v>
                </c:pt>
                <c:pt idx="9538">
                  <c:v>1</c:v>
                </c:pt>
                <c:pt idx="9539">
                  <c:v>1</c:v>
                </c:pt>
                <c:pt idx="9540">
                  <c:v>1</c:v>
                </c:pt>
                <c:pt idx="9541">
                  <c:v>1</c:v>
                </c:pt>
                <c:pt idx="9542">
                  <c:v>1</c:v>
                </c:pt>
                <c:pt idx="9543">
                  <c:v>1</c:v>
                </c:pt>
                <c:pt idx="9544">
                  <c:v>1</c:v>
                </c:pt>
                <c:pt idx="9545">
                  <c:v>1</c:v>
                </c:pt>
                <c:pt idx="9546">
                  <c:v>1</c:v>
                </c:pt>
                <c:pt idx="9547">
                  <c:v>1</c:v>
                </c:pt>
                <c:pt idx="9548">
                  <c:v>1</c:v>
                </c:pt>
                <c:pt idx="9549">
                  <c:v>2</c:v>
                </c:pt>
                <c:pt idx="9550">
                  <c:v>2</c:v>
                </c:pt>
                <c:pt idx="9551">
                  <c:v>2</c:v>
                </c:pt>
                <c:pt idx="9552">
                  <c:v>2</c:v>
                </c:pt>
                <c:pt idx="9553">
                  <c:v>2</c:v>
                </c:pt>
                <c:pt idx="9554">
                  <c:v>2</c:v>
                </c:pt>
                <c:pt idx="9555">
                  <c:v>2</c:v>
                </c:pt>
                <c:pt idx="9556">
                  <c:v>2</c:v>
                </c:pt>
                <c:pt idx="9557">
                  <c:v>2</c:v>
                </c:pt>
                <c:pt idx="9558">
                  <c:v>2</c:v>
                </c:pt>
                <c:pt idx="9559">
                  <c:v>2</c:v>
                </c:pt>
                <c:pt idx="9560">
                  <c:v>1</c:v>
                </c:pt>
                <c:pt idx="9561">
                  <c:v>1</c:v>
                </c:pt>
                <c:pt idx="9562">
                  <c:v>1</c:v>
                </c:pt>
                <c:pt idx="9563">
                  <c:v>1</c:v>
                </c:pt>
                <c:pt idx="9564">
                  <c:v>1</c:v>
                </c:pt>
                <c:pt idx="9565">
                  <c:v>1</c:v>
                </c:pt>
                <c:pt idx="9566">
                  <c:v>1</c:v>
                </c:pt>
                <c:pt idx="9567">
                  <c:v>1</c:v>
                </c:pt>
                <c:pt idx="9568">
                  <c:v>1</c:v>
                </c:pt>
                <c:pt idx="9569">
                  <c:v>1</c:v>
                </c:pt>
                <c:pt idx="9570">
                  <c:v>1</c:v>
                </c:pt>
                <c:pt idx="9571">
                  <c:v>1</c:v>
                </c:pt>
                <c:pt idx="9572">
                  <c:v>1</c:v>
                </c:pt>
                <c:pt idx="9573">
                  <c:v>1</c:v>
                </c:pt>
                <c:pt idx="9574">
                  <c:v>1</c:v>
                </c:pt>
                <c:pt idx="9575">
                  <c:v>1</c:v>
                </c:pt>
                <c:pt idx="9576">
                  <c:v>1</c:v>
                </c:pt>
                <c:pt idx="9577">
                  <c:v>1</c:v>
                </c:pt>
                <c:pt idx="9578">
                  <c:v>1</c:v>
                </c:pt>
                <c:pt idx="9579">
                  <c:v>1</c:v>
                </c:pt>
                <c:pt idx="9580">
                  <c:v>1</c:v>
                </c:pt>
                <c:pt idx="9581">
                  <c:v>1</c:v>
                </c:pt>
                <c:pt idx="9582">
                  <c:v>1</c:v>
                </c:pt>
                <c:pt idx="9583">
                  <c:v>1</c:v>
                </c:pt>
                <c:pt idx="9584">
                  <c:v>1</c:v>
                </c:pt>
                <c:pt idx="9585">
                  <c:v>1</c:v>
                </c:pt>
                <c:pt idx="9586">
                  <c:v>1</c:v>
                </c:pt>
                <c:pt idx="9587">
                  <c:v>1</c:v>
                </c:pt>
                <c:pt idx="9588">
                  <c:v>1</c:v>
                </c:pt>
                <c:pt idx="9589">
                  <c:v>1</c:v>
                </c:pt>
                <c:pt idx="9590">
                  <c:v>1</c:v>
                </c:pt>
                <c:pt idx="9591">
                  <c:v>1</c:v>
                </c:pt>
                <c:pt idx="9592">
                  <c:v>1</c:v>
                </c:pt>
                <c:pt idx="9593">
                  <c:v>1</c:v>
                </c:pt>
                <c:pt idx="9594">
                  <c:v>1</c:v>
                </c:pt>
                <c:pt idx="9595">
                  <c:v>1</c:v>
                </c:pt>
                <c:pt idx="9596">
                  <c:v>1</c:v>
                </c:pt>
                <c:pt idx="9597">
                  <c:v>1</c:v>
                </c:pt>
                <c:pt idx="9598">
                  <c:v>1</c:v>
                </c:pt>
                <c:pt idx="9599">
                  <c:v>1</c:v>
                </c:pt>
                <c:pt idx="9600">
                  <c:v>2</c:v>
                </c:pt>
                <c:pt idx="9601">
                  <c:v>2</c:v>
                </c:pt>
                <c:pt idx="9602">
                  <c:v>2</c:v>
                </c:pt>
                <c:pt idx="9603">
                  <c:v>2</c:v>
                </c:pt>
                <c:pt idx="9604">
                  <c:v>2</c:v>
                </c:pt>
                <c:pt idx="9605">
                  <c:v>3</c:v>
                </c:pt>
                <c:pt idx="9606">
                  <c:v>3</c:v>
                </c:pt>
                <c:pt idx="9607">
                  <c:v>3</c:v>
                </c:pt>
                <c:pt idx="9608">
                  <c:v>3</c:v>
                </c:pt>
                <c:pt idx="9609">
                  <c:v>2</c:v>
                </c:pt>
                <c:pt idx="9610">
                  <c:v>2</c:v>
                </c:pt>
                <c:pt idx="9611">
                  <c:v>2</c:v>
                </c:pt>
                <c:pt idx="9612">
                  <c:v>1</c:v>
                </c:pt>
                <c:pt idx="9613">
                  <c:v>1</c:v>
                </c:pt>
                <c:pt idx="9614">
                  <c:v>1</c:v>
                </c:pt>
                <c:pt idx="9615">
                  <c:v>1</c:v>
                </c:pt>
                <c:pt idx="9616">
                  <c:v>1</c:v>
                </c:pt>
                <c:pt idx="9617">
                  <c:v>1</c:v>
                </c:pt>
                <c:pt idx="9618">
                  <c:v>1</c:v>
                </c:pt>
                <c:pt idx="9619">
                  <c:v>2</c:v>
                </c:pt>
                <c:pt idx="9620">
                  <c:v>2</c:v>
                </c:pt>
                <c:pt idx="9621">
                  <c:v>2</c:v>
                </c:pt>
                <c:pt idx="9622">
                  <c:v>2</c:v>
                </c:pt>
                <c:pt idx="9623">
                  <c:v>2</c:v>
                </c:pt>
                <c:pt idx="9624">
                  <c:v>2</c:v>
                </c:pt>
                <c:pt idx="9625">
                  <c:v>2</c:v>
                </c:pt>
                <c:pt idx="9626">
                  <c:v>2</c:v>
                </c:pt>
                <c:pt idx="9627">
                  <c:v>2</c:v>
                </c:pt>
                <c:pt idx="9628">
                  <c:v>2</c:v>
                </c:pt>
                <c:pt idx="9629">
                  <c:v>1</c:v>
                </c:pt>
                <c:pt idx="9630">
                  <c:v>1</c:v>
                </c:pt>
                <c:pt idx="9631">
                  <c:v>1</c:v>
                </c:pt>
                <c:pt idx="9632">
                  <c:v>1</c:v>
                </c:pt>
                <c:pt idx="9633">
                  <c:v>1</c:v>
                </c:pt>
                <c:pt idx="9634">
                  <c:v>1</c:v>
                </c:pt>
                <c:pt idx="9635">
                  <c:v>2</c:v>
                </c:pt>
                <c:pt idx="9636">
                  <c:v>2</c:v>
                </c:pt>
                <c:pt idx="9637">
                  <c:v>3</c:v>
                </c:pt>
                <c:pt idx="9638">
                  <c:v>3</c:v>
                </c:pt>
                <c:pt idx="9639">
                  <c:v>3</c:v>
                </c:pt>
                <c:pt idx="9640">
                  <c:v>3</c:v>
                </c:pt>
                <c:pt idx="9641">
                  <c:v>3</c:v>
                </c:pt>
                <c:pt idx="9642">
                  <c:v>3</c:v>
                </c:pt>
                <c:pt idx="9643">
                  <c:v>2</c:v>
                </c:pt>
                <c:pt idx="9644">
                  <c:v>2</c:v>
                </c:pt>
                <c:pt idx="9645">
                  <c:v>2</c:v>
                </c:pt>
                <c:pt idx="9646">
                  <c:v>3</c:v>
                </c:pt>
                <c:pt idx="9647">
                  <c:v>2</c:v>
                </c:pt>
                <c:pt idx="9648">
                  <c:v>2</c:v>
                </c:pt>
                <c:pt idx="9649">
                  <c:v>1</c:v>
                </c:pt>
                <c:pt idx="9650">
                  <c:v>2</c:v>
                </c:pt>
                <c:pt idx="9651">
                  <c:v>3</c:v>
                </c:pt>
                <c:pt idx="9652">
                  <c:v>4</c:v>
                </c:pt>
                <c:pt idx="9653">
                  <c:v>4</c:v>
                </c:pt>
                <c:pt idx="9654">
                  <c:v>4</c:v>
                </c:pt>
                <c:pt idx="9655">
                  <c:v>5</c:v>
                </c:pt>
                <c:pt idx="9656">
                  <c:v>5</c:v>
                </c:pt>
                <c:pt idx="9657">
                  <c:v>5</c:v>
                </c:pt>
                <c:pt idx="9658">
                  <c:v>4</c:v>
                </c:pt>
                <c:pt idx="9659">
                  <c:v>4</c:v>
                </c:pt>
                <c:pt idx="9660">
                  <c:v>4</c:v>
                </c:pt>
                <c:pt idx="9661">
                  <c:v>5</c:v>
                </c:pt>
                <c:pt idx="9662">
                  <c:v>4</c:v>
                </c:pt>
                <c:pt idx="9663">
                  <c:v>3</c:v>
                </c:pt>
                <c:pt idx="9664">
                  <c:v>2</c:v>
                </c:pt>
                <c:pt idx="9665">
                  <c:v>2</c:v>
                </c:pt>
                <c:pt idx="9666">
                  <c:v>2</c:v>
                </c:pt>
                <c:pt idx="9667">
                  <c:v>1</c:v>
                </c:pt>
                <c:pt idx="9668">
                  <c:v>2</c:v>
                </c:pt>
                <c:pt idx="9669">
                  <c:v>2</c:v>
                </c:pt>
                <c:pt idx="9670">
                  <c:v>2</c:v>
                </c:pt>
                <c:pt idx="9671">
                  <c:v>2</c:v>
                </c:pt>
                <c:pt idx="9672">
                  <c:v>3</c:v>
                </c:pt>
                <c:pt idx="9673">
                  <c:v>2</c:v>
                </c:pt>
                <c:pt idx="9674">
                  <c:v>2</c:v>
                </c:pt>
                <c:pt idx="9675">
                  <c:v>2</c:v>
                </c:pt>
                <c:pt idx="9676">
                  <c:v>2</c:v>
                </c:pt>
                <c:pt idx="9677">
                  <c:v>2</c:v>
                </c:pt>
                <c:pt idx="9678">
                  <c:v>3</c:v>
                </c:pt>
                <c:pt idx="9679">
                  <c:v>3</c:v>
                </c:pt>
                <c:pt idx="9680">
                  <c:v>3</c:v>
                </c:pt>
                <c:pt idx="9681">
                  <c:v>3</c:v>
                </c:pt>
                <c:pt idx="9682">
                  <c:v>3</c:v>
                </c:pt>
                <c:pt idx="9683">
                  <c:v>3</c:v>
                </c:pt>
                <c:pt idx="9684">
                  <c:v>2</c:v>
                </c:pt>
                <c:pt idx="9685">
                  <c:v>2</c:v>
                </c:pt>
                <c:pt idx="9686">
                  <c:v>2</c:v>
                </c:pt>
                <c:pt idx="9687">
                  <c:v>2</c:v>
                </c:pt>
                <c:pt idx="9688">
                  <c:v>2</c:v>
                </c:pt>
                <c:pt idx="9689">
                  <c:v>2</c:v>
                </c:pt>
                <c:pt idx="9690">
                  <c:v>1</c:v>
                </c:pt>
                <c:pt idx="9691">
                  <c:v>1</c:v>
                </c:pt>
                <c:pt idx="9692">
                  <c:v>1</c:v>
                </c:pt>
                <c:pt idx="9693">
                  <c:v>1</c:v>
                </c:pt>
                <c:pt idx="9694">
                  <c:v>1</c:v>
                </c:pt>
                <c:pt idx="9695">
                  <c:v>1</c:v>
                </c:pt>
                <c:pt idx="9696">
                  <c:v>1</c:v>
                </c:pt>
                <c:pt idx="9697">
                  <c:v>1</c:v>
                </c:pt>
                <c:pt idx="9698">
                  <c:v>1</c:v>
                </c:pt>
                <c:pt idx="9699">
                  <c:v>1</c:v>
                </c:pt>
                <c:pt idx="9700">
                  <c:v>1</c:v>
                </c:pt>
                <c:pt idx="9701">
                  <c:v>2</c:v>
                </c:pt>
                <c:pt idx="9702">
                  <c:v>2</c:v>
                </c:pt>
                <c:pt idx="9703">
                  <c:v>2</c:v>
                </c:pt>
                <c:pt idx="9704">
                  <c:v>1</c:v>
                </c:pt>
                <c:pt idx="9705">
                  <c:v>1</c:v>
                </c:pt>
                <c:pt idx="9706">
                  <c:v>1</c:v>
                </c:pt>
                <c:pt idx="9707">
                  <c:v>1</c:v>
                </c:pt>
                <c:pt idx="9708">
                  <c:v>1</c:v>
                </c:pt>
                <c:pt idx="9709">
                  <c:v>1</c:v>
                </c:pt>
                <c:pt idx="9710">
                  <c:v>1</c:v>
                </c:pt>
                <c:pt idx="9711">
                  <c:v>1</c:v>
                </c:pt>
                <c:pt idx="9712">
                  <c:v>1</c:v>
                </c:pt>
                <c:pt idx="9713">
                  <c:v>1</c:v>
                </c:pt>
                <c:pt idx="9714">
                  <c:v>1</c:v>
                </c:pt>
                <c:pt idx="9715">
                  <c:v>3</c:v>
                </c:pt>
                <c:pt idx="9716">
                  <c:v>3</c:v>
                </c:pt>
                <c:pt idx="9717">
                  <c:v>3</c:v>
                </c:pt>
                <c:pt idx="9718">
                  <c:v>3</c:v>
                </c:pt>
                <c:pt idx="9719">
                  <c:v>3</c:v>
                </c:pt>
                <c:pt idx="9720">
                  <c:v>3</c:v>
                </c:pt>
                <c:pt idx="9721">
                  <c:v>5</c:v>
                </c:pt>
                <c:pt idx="9722">
                  <c:v>5</c:v>
                </c:pt>
                <c:pt idx="9723">
                  <c:v>6</c:v>
                </c:pt>
                <c:pt idx="9724">
                  <c:v>6</c:v>
                </c:pt>
                <c:pt idx="9725">
                  <c:v>6</c:v>
                </c:pt>
                <c:pt idx="9726">
                  <c:v>6</c:v>
                </c:pt>
                <c:pt idx="9727">
                  <c:v>4</c:v>
                </c:pt>
                <c:pt idx="9728">
                  <c:v>4</c:v>
                </c:pt>
                <c:pt idx="9729">
                  <c:v>4</c:v>
                </c:pt>
                <c:pt idx="9730">
                  <c:v>4</c:v>
                </c:pt>
                <c:pt idx="9731">
                  <c:v>4</c:v>
                </c:pt>
                <c:pt idx="9732">
                  <c:v>4</c:v>
                </c:pt>
                <c:pt idx="9733">
                  <c:v>3</c:v>
                </c:pt>
                <c:pt idx="9734">
                  <c:v>3</c:v>
                </c:pt>
                <c:pt idx="9735">
                  <c:v>5</c:v>
                </c:pt>
                <c:pt idx="9736">
                  <c:v>5</c:v>
                </c:pt>
                <c:pt idx="9737">
                  <c:v>4</c:v>
                </c:pt>
                <c:pt idx="9738">
                  <c:v>4</c:v>
                </c:pt>
                <c:pt idx="9739">
                  <c:v>4</c:v>
                </c:pt>
                <c:pt idx="9740">
                  <c:v>4</c:v>
                </c:pt>
                <c:pt idx="9741">
                  <c:v>4</c:v>
                </c:pt>
                <c:pt idx="9742">
                  <c:v>4</c:v>
                </c:pt>
                <c:pt idx="9743">
                  <c:v>4</c:v>
                </c:pt>
                <c:pt idx="9744">
                  <c:v>4</c:v>
                </c:pt>
                <c:pt idx="9745">
                  <c:v>3</c:v>
                </c:pt>
                <c:pt idx="9746">
                  <c:v>4</c:v>
                </c:pt>
                <c:pt idx="9747">
                  <c:v>1</c:v>
                </c:pt>
                <c:pt idx="9748">
                  <c:v>1</c:v>
                </c:pt>
                <c:pt idx="9749">
                  <c:v>1</c:v>
                </c:pt>
                <c:pt idx="9750">
                  <c:v>1</c:v>
                </c:pt>
                <c:pt idx="9751">
                  <c:v>1</c:v>
                </c:pt>
                <c:pt idx="9752">
                  <c:v>1</c:v>
                </c:pt>
                <c:pt idx="9753">
                  <c:v>1</c:v>
                </c:pt>
                <c:pt idx="9754">
                  <c:v>1</c:v>
                </c:pt>
                <c:pt idx="9755">
                  <c:v>1</c:v>
                </c:pt>
                <c:pt idx="9756">
                  <c:v>2</c:v>
                </c:pt>
                <c:pt idx="9757">
                  <c:v>2</c:v>
                </c:pt>
                <c:pt idx="9758">
                  <c:v>1</c:v>
                </c:pt>
                <c:pt idx="9759">
                  <c:v>1</c:v>
                </c:pt>
                <c:pt idx="9760">
                  <c:v>1</c:v>
                </c:pt>
                <c:pt idx="9761">
                  <c:v>2</c:v>
                </c:pt>
                <c:pt idx="9762">
                  <c:v>2</c:v>
                </c:pt>
                <c:pt idx="9763">
                  <c:v>2</c:v>
                </c:pt>
                <c:pt idx="9764">
                  <c:v>2</c:v>
                </c:pt>
                <c:pt idx="9765">
                  <c:v>2</c:v>
                </c:pt>
                <c:pt idx="9766">
                  <c:v>2</c:v>
                </c:pt>
                <c:pt idx="9767">
                  <c:v>2</c:v>
                </c:pt>
                <c:pt idx="9768">
                  <c:v>1</c:v>
                </c:pt>
                <c:pt idx="9769">
                  <c:v>1</c:v>
                </c:pt>
                <c:pt idx="9770">
                  <c:v>1</c:v>
                </c:pt>
                <c:pt idx="9771">
                  <c:v>1</c:v>
                </c:pt>
                <c:pt idx="9772">
                  <c:v>1</c:v>
                </c:pt>
                <c:pt idx="9773">
                  <c:v>1</c:v>
                </c:pt>
                <c:pt idx="9774">
                  <c:v>1</c:v>
                </c:pt>
                <c:pt idx="9775">
                  <c:v>1</c:v>
                </c:pt>
                <c:pt idx="9776">
                  <c:v>2</c:v>
                </c:pt>
                <c:pt idx="9777">
                  <c:v>2</c:v>
                </c:pt>
                <c:pt idx="9778">
                  <c:v>2</c:v>
                </c:pt>
                <c:pt idx="9779">
                  <c:v>2</c:v>
                </c:pt>
                <c:pt idx="9780">
                  <c:v>3</c:v>
                </c:pt>
                <c:pt idx="9781">
                  <c:v>3</c:v>
                </c:pt>
                <c:pt idx="9782">
                  <c:v>4</c:v>
                </c:pt>
                <c:pt idx="9783">
                  <c:v>4</c:v>
                </c:pt>
                <c:pt idx="9784">
                  <c:v>4</c:v>
                </c:pt>
                <c:pt idx="9785">
                  <c:v>3</c:v>
                </c:pt>
                <c:pt idx="9786">
                  <c:v>3</c:v>
                </c:pt>
                <c:pt idx="9787">
                  <c:v>3</c:v>
                </c:pt>
                <c:pt idx="9788">
                  <c:v>3</c:v>
                </c:pt>
                <c:pt idx="9789">
                  <c:v>3</c:v>
                </c:pt>
                <c:pt idx="9790">
                  <c:v>3</c:v>
                </c:pt>
                <c:pt idx="9791">
                  <c:v>3</c:v>
                </c:pt>
                <c:pt idx="9792">
                  <c:v>2</c:v>
                </c:pt>
                <c:pt idx="9793">
                  <c:v>2</c:v>
                </c:pt>
                <c:pt idx="9794">
                  <c:v>1</c:v>
                </c:pt>
                <c:pt idx="9795">
                  <c:v>1</c:v>
                </c:pt>
                <c:pt idx="9796">
                  <c:v>1</c:v>
                </c:pt>
                <c:pt idx="9797">
                  <c:v>1</c:v>
                </c:pt>
                <c:pt idx="9798">
                  <c:v>1</c:v>
                </c:pt>
                <c:pt idx="9799">
                  <c:v>1</c:v>
                </c:pt>
                <c:pt idx="9800">
                  <c:v>1</c:v>
                </c:pt>
                <c:pt idx="9801">
                  <c:v>1</c:v>
                </c:pt>
                <c:pt idx="9802">
                  <c:v>2</c:v>
                </c:pt>
                <c:pt idx="9803">
                  <c:v>2</c:v>
                </c:pt>
                <c:pt idx="9804">
                  <c:v>2</c:v>
                </c:pt>
                <c:pt idx="9805">
                  <c:v>2</c:v>
                </c:pt>
                <c:pt idx="9806">
                  <c:v>2</c:v>
                </c:pt>
                <c:pt idx="9807">
                  <c:v>2</c:v>
                </c:pt>
                <c:pt idx="9808">
                  <c:v>3</c:v>
                </c:pt>
                <c:pt idx="9809">
                  <c:v>4</c:v>
                </c:pt>
                <c:pt idx="9810">
                  <c:v>4</c:v>
                </c:pt>
                <c:pt idx="9811">
                  <c:v>6</c:v>
                </c:pt>
                <c:pt idx="9812">
                  <c:v>6</c:v>
                </c:pt>
                <c:pt idx="9813">
                  <c:v>6</c:v>
                </c:pt>
                <c:pt idx="9814">
                  <c:v>6</c:v>
                </c:pt>
                <c:pt idx="9815">
                  <c:v>6</c:v>
                </c:pt>
                <c:pt idx="9816">
                  <c:v>6</c:v>
                </c:pt>
                <c:pt idx="9817">
                  <c:v>6</c:v>
                </c:pt>
                <c:pt idx="9818">
                  <c:v>6</c:v>
                </c:pt>
                <c:pt idx="9819">
                  <c:v>6</c:v>
                </c:pt>
                <c:pt idx="9820">
                  <c:v>5</c:v>
                </c:pt>
                <c:pt idx="9821">
                  <c:v>4</c:v>
                </c:pt>
                <c:pt idx="9822">
                  <c:v>4</c:v>
                </c:pt>
                <c:pt idx="9823">
                  <c:v>2</c:v>
                </c:pt>
                <c:pt idx="9824">
                  <c:v>1</c:v>
                </c:pt>
                <c:pt idx="9825">
                  <c:v>1</c:v>
                </c:pt>
                <c:pt idx="9826">
                  <c:v>1</c:v>
                </c:pt>
                <c:pt idx="9827">
                  <c:v>1</c:v>
                </c:pt>
                <c:pt idx="9828">
                  <c:v>1</c:v>
                </c:pt>
                <c:pt idx="9829">
                  <c:v>1</c:v>
                </c:pt>
                <c:pt idx="9830">
                  <c:v>1</c:v>
                </c:pt>
                <c:pt idx="9831">
                  <c:v>1</c:v>
                </c:pt>
                <c:pt idx="9832">
                  <c:v>1</c:v>
                </c:pt>
                <c:pt idx="9833">
                  <c:v>1</c:v>
                </c:pt>
                <c:pt idx="9834">
                  <c:v>1</c:v>
                </c:pt>
                <c:pt idx="9835">
                  <c:v>1</c:v>
                </c:pt>
                <c:pt idx="9836">
                  <c:v>1</c:v>
                </c:pt>
                <c:pt idx="9837">
                  <c:v>1</c:v>
                </c:pt>
                <c:pt idx="9838">
                  <c:v>1</c:v>
                </c:pt>
                <c:pt idx="9839">
                  <c:v>1</c:v>
                </c:pt>
                <c:pt idx="9840">
                  <c:v>4</c:v>
                </c:pt>
                <c:pt idx="9841">
                  <c:v>4</c:v>
                </c:pt>
                <c:pt idx="9842">
                  <c:v>4</c:v>
                </c:pt>
                <c:pt idx="9843">
                  <c:v>4</c:v>
                </c:pt>
                <c:pt idx="9844">
                  <c:v>4</c:v>
                </c:pt>
                <c:pt idx="9845">
                  <c:v>4</c:v>
                </c:pt>
                <c:pt idx="9846">
                  <c:v>4</c:v>
                </c:pt>
                <c:pt idx="9847">
                  <c:v>4</c:v>
                </c:pt>
                <c:pt idx="9848">
                  <c:v>4</c:v>
                </c:pt>
                <c:pt idx="9849">
                  <c:v>4</c:v>
                </c:pt>
                <c:pt idx="9850">
                  <c:v>3</c:v>
                </c:pt>
                <c:pt idx="9851">
                  <c:v>3</c:v>
                </c:pt>
                <c:pt idx="9852">
                  <c:v>1</c:v>
                </c:pt>
                <c:pt idx="9853">
                  <c:v>3</c:v>
                </c:pt>
                <c:pt idx="9854">
                  <c:v>3</c:v>
                </c:pt>
                <c:pt idx="9855">
                  <c:v>3</c:v>
                </c:pt>
                <c:pt idx="9856">
                  <c:v>3</c:v>
                </c:pt>
                <c:pt idx="9857">
                  <c:v>3</c:v>
                </c:pt>
                <c:pt idx="9858">
                  <c:v>3</c:v>
                </c:pt>
                <c:pt idx="9859">
                  <c:v>3</c:v>
                </c:pt>
                <c:pt idx="9860">
                  <c:v>3</c:v>
                </c:pt>
                <c:pt idx="9861">
                  <c:v>3</c:v>
                </c:pt>
                <c:pt idx="9862">
                  <c:v>3</c:v>
                </c:pt>
                <c:pt idx="9863">
                  <c:v>3</c:v>
                </c:pt>
                <c:pt idx="9864">
                  <c:v>3</c:v>
                </c:pt>
                <c:pt idx="9865">
                  <c:v>1</c:v>
                </c:pt>
                <c:pt idx="9866">
                  <c:v>2</c:v>
                </c:pt>
                <c:pt idx="9867">
                  <c:v>3</c:v>
                </c:pt>
                <c:pt idx="9868">
                  <c:v>3</c:v>
                </c:pt>
                <c:pt idx="9869">
                  <c:v>3</c:v>
                </c:pt>
                <c:pt idx="9870">
                  <c:v>3</c:v>
                </c:pt>
                <c:pt idx="9871">
                  <c:v>3</c:v>
                </c:pt>
                <c:pt idx="9872">
                  <c:v>5</c:v>
                </c:pt>
                <c:pt idx="9873">
                  <c:v>5</c:v>
                </c:pt>
                <c:pt idx="9874">
                  <c:v>5</c:v>
                </c:pt>
                <c:pt idx="9875">
                  <c:v>5</c:v>
                </c:pt>
                <c:pt idx="9876">
                  <c:v>4</c:v>
                </c:pt>
                <c:pt idx="9877">
                  <c:v>4</c:v>
                </c:pt>
                <c:pt idx="9878">
                  <c:v>3</c:v>
                </c:pt>
                <c:pt idx="9879">
                  <c:v>2</c:v>
                </c:pt>
                <c:pt idx="9880">
                  <c:v>2</c:v>
                </c:pt>
                <c:pt idx="9881">
                  <c:v>2</c:v>
                </c:pt>
                <c:pt idx="9882">
                  <c:v>2</c:v>
                </c:pt>
                <c:pt idx="9883">
                  <c:v>3</c:v>
                </c:pt>
                <c:pt idx="9884">
                  <c:v>1</c:v>
                </c:pt>
                <c:pt idx="9885">
                  <c:v>1</c:v>
                </c:pt>
                <c:pt idx="9886">
                  <c:v>1</c:v>
                </c:pt>
                <c:pt idx="9887">
                  <c:v>1</c:v>
                </c:pt>
                <c:pt idx="9888">
                  <c:v>1</c:v>
                </c:pt>
                <c:pt idx="9889">
                  <c:v>1</c:v>
                </c:pt>
                <c:pt idx="9890">
                  <c:v>1</c:v>
                </c:pt>
                <c:pt idx="9891">
                  <c:v>1</c:v>
                </c:pt>
                <c:pt idx="9892">
                  <c:v>1</c:v>
                </c:pt>
                <c:pt idx="9893">
                  <c:v>1</c:v>
                </c:pt>
                <c:pt idx="9894">
                  <c:v>1</c:v>
                </c:pt>
                <c:pt idx="9895">
                  <c:v>1</c:v>
                </c:pt>
                <c:pt idx="9896">
                  <c:v>2</c:v>
                </c:pt>
                <c:pt idx="9897">
                  <c:v>2</c:v>
                </c:pt>
                <c:pt idx="9898">
                  <c:v>2</c:v>
                </c:pt>
                <c:pt idx="9899">
                  <c:v>2</c:v>
                </c:pt>
                <c:pt idx="9900">
                  <c:v>3</c:v>
                </c:pt>
                <c:pt idx="9901">
                  <c:v>3</c:v>
                </c:pt>
                <c:pt idx="9902">
                  <c:v>4</c:v>
                </c:pt>
                <c:pt idx="9903">
                  <c:v>4</c:v>
                </c:pt>
                <c:pt idx="9904">
                  <c:v>4</c:v>
                </c:pt>
                <c:pt idx="9905">
                  <c:v>4</c:v>
                </c:pt>
                <c:pt idx="9906">
                  <c:v>4</c:v>
                </c:pt>
                <c:pt idx="9907">
                  <c:v>4</c:v>
                </c:pt>
                <c:pt idx="9908">
                  <c:v>2</c:v>
                </c:pt>
                <c:pt idx="9909">
                  <c:v>2</c:v>
                </c:pt>
                <c:pt idx="9910">
                  <c:v>2</c:v>
                </c:pt>
                <c:pt idx="9911">
                  <c:v>3</c:v>
                </c:pt>
                <c:pt idx="9912">
                  <c:v>2</c:v>
                </c:pt>
                <c:pt idx="9913">
                  <c:v>2</c:v>
                </c:pt>
                <c:pt idx="9914">
                  <c:v>1</c:v>
                </c:pt>
                <c:pt idx="9915">
                  <c:v>2</c:v>
                </c:pt>
                <c:pt idx="9916">
                  <c:v>2</c:v>
                </c:pt>
                <c:pt idx="9917">
                  <c:v>2</c:v>
                </c:pt>
                <c:pt idx="9918">
                  <c:v>2</c:v>
                </c:pt>
                <c:pt idx="9919">
                  <c:v>2</c:v>
                </c:pt>
                <c:pt idx="9920">
                  <c:v>3</c:v>
                </c:pt>
                <c:pt idx="9921">
                  <c:v>3</c:v>
                </c:pt>
                <c:pt idx="9922">
                  <c:v>3</c:v>
                </c:pt>
                <c:pt idx="9923">
                  <c:v>3</c:v>
                </c:pt>
                <c:pt idx="9924">
                  <c:v>3</c:v>
                </c:pt>
                <c:pt idx="9925">
                  <c:v>3</c:v>
                </c:pt>
                <c:pt idx="9926">
                  <c:v>3</c:v>
                </c:pt>
                <c:pt idx="9927">
                  <c:v>2</c:v>
                </c:pt>
                <c:pt idx="9928">
                  <c:v>2</c:v>
                </c:pt>
                <c:pt idx="9929">
                  <c:v>2</c:v>
                </c:pt>
                <c:pt idx="9930">
                  <c:v>2</c:v>
                </c:pt>
                <c:pt idx="9931">
                  <c:v>3</c:v>
                </c:pt>
                <c:pt idx="9932">
                  <c:v>3</c:v>
                </c:pt>
                <c:pt idx="9933">
                  <c:v>3</c:v>
                </c:pt>
                <c:pt idx="9934">
                  <c:v>4</c:v>
                </c:pt>
                <c:pt idx="9935">
                  <c:v>3</c:v>
                </c:pt>
                <c:pt idx="9936">
                  <c:v>3</c:v>
                </c:pt>
                <c:pt idx="9937">
                  <c:v>3</c:v>
                </c:pt>
                <c:pt idx="9938">
                  <c:v>3</c:v>
                </c:pt>
                <c:pt idx="9939">
                  <c:v>3</c:v>
                </c:pt>
                <c:pt idx="9940">
                  <c:v>3</c:v>
                </c:pt>
                <c:pt idx="9941">
                  <c:v>3</c:v>
                </c:pt>
                <c:pt idx="9942">
                  <c:v>4</c:v>
                </c:pt>
                <c:pt idx="9943">
                  <c:v>3</c:v>
                </c:pt>
                <c:pt idx="9944">
                  <c:v>2</c:v>
                </c:pt>
                <c:pt idx="9945">
                  <c:v>2</c:v>
                </c:pt>
                <c:pt idx="9946">
                  <c:v>1</c:v>
                </c:pt>
                <c:pt idx="9947">
                  <c:v>2</c:v>
                </c:pt>
                <c:pt idx="9948">
                  <c:v>2</c:v>
                </c:pt>
                <c:pt idx="9949">
                  <c:v>2</c:v>
                </c:pt>
                <c:pt idx="9950">
                  <c:v>2</c:v>
                </c:pt>
                <c:pt idx="9951">
                  <c:v>2</c:v>
                </c:pt>
                <c:pt idx="9952">
                  <c:v>3</c:v>
                </c:pt>
                <c:pt idx="9953">
                  <c:v>4</c:v>
                </c:pt>
                <c:pt idx="9954">
                  <c:v>3</c:v>
                </c:pt>
                <c:pt idx="9955">
                  <c:v>3</c:v>
                </c:pt>
                <c:pt idx="9956">
                  <c:v>3</c:v>
                </c:pt>
                <c:pt idx="9957">
                  <c:v>3</c:v>
                </c:pt>
                <c:pt idx="9958">
                  <c:v>3</c:v>
                </c:pt>
                <c:pt idx="9959">
                  <c:v>2</c:v>
                </c:pt>
                <c:pt idx="9960">
                  <c:v>2</c:v>
                </c:pt>
                <c:pt idx="9961">
                  <c:v>2</c:v>
                </c:pt>
                <c:pt idx="9962">
                  <c:v>2</c:v>
                </c:pt>
                <c:pt idx="9963">
                  <c:v>2</c:v>
                </c:pt>
                <c:pt idx="9964">
                  <c:v>1</c:v>
                </c:pt>
                <c:pt idx="9965">
                  <c:v>1</c:v>
                </c:pt>
                <c:pt idx="9966">
                  <c:v>1</c:v>
                </c:pt>
                <c:pt idx="9967">
                  <c:v>1</c:v>
                </c:pt>
                <c:pt idx="9968">
                  <c:v>1</c:v>
                </c:pt>
                <c:pt idx="9969">
                  <c:v>1</c:v>
                </c:pt>
                <c:pt idx="9970">
                  <c:v>2</c:v>
                </c:pt>
                <c:pt idx="9971">
                  <c:v>2</c:v>
                </c:pt>
                <c:pt idx="9972">
                  <c:v>2</c:v>
                </c:pt>
                <c:pt idx="9973">
                  <c:v>2</c:v>
                </c:pt>
                <c:pt idx="9974">
                  <c:v>2</c:v>
                </c:pt>
                <c:pt idx="9975">
                  <c:v>2</c:v>
                </c:pt>
                <c:pt idx="9976">
                  <c:v>2</c:v>
                </c:pt>
                <c:pt idx="9977">
                  <c:v>1</c:v>
                </c:pt>
                <c:pt idx="9978">
                  <c:v>1</c:v>
                </c:pt>
                <c:pt idx="9979">
                  <c:v>1</c:v>
                </c:pt>
                <c:pt idx="9980">
                  <c:v>1</c:v>
                </c:pt>
                <c:pt idx="9981">
                  <c:v>1</c:v>
                </c:pt>
                <c:pt idx="9982">
                  <c:v>1</c:v>
                </c:pt>
                <c:pt idx="9983">
                  <c:v>1</c:v>
                </c:pt>
                <c:pt idx="9984">
                  <c:v>1</c:v>
                </c:pt>
                <c:pt idx="9985">
                  <c:v>1</c:v>
                </c:pt>
                <c:pt idx="9986">
                  <c:v>1</c:v>
                </c:pt>
                <c:pt idx="9987">
                  <c:v>1</c:v>
                </c:pt>
                <c:pt idx="9988">
                  <c:v>1</c:v>
                </c:pt>
                <c:pt idx="9989">
                  <c:v>1</c:v>
                </c:pt>
                <c:pt idx="9990">
                  <c:v>1</c:v>
                </c:pt>
                <c:pt idx="9991">
                  <c:v>1</c:v>
                </c:pt>
                <c:pt idx="9992">
                  <c:v>1</c:v>
                </c:pt>
                <c:pt idx="9993">
                  <c:v>1</c:v>
                </c:pt>
                <c:pt idx="9994">
                  <c:v>1</c:v>
                </c:pt>
                <c:pt idx="9995">
                  <c:v>1</c:v>
                </c:pt>
                <c:pt idx="9996">
                  <c:v>2</c:v>
                </c:pt>
                <c:pt idx="9997">
                  <c:v>2</c:v>
                </c:pt>
                <c:pt idx="9998">
                  <c:v>2</c:v>
                </c:pt>
                <c:pt idx="9999">
                  <c:v>2</c:v>
                </c:pt>
                <c:pt idx="10000">
                  <c:v>2</c:v>
                </c:pt>
                <c:pt idx="10001">
                  <c:v>2</c:v>
                </c:pt>
                <c:pt idx="10002">
                  <c:v>2</c:v>
                </c:pt>
                <c:pt idx="10003">
                  <c:v>3</c:v>
                </c:pt>
                <c:pt idx="10004">
                  <c:v>2</c:v>
                </c:pt>
                <c:pt idx="10005">
                  <c:v>2</c:v>
                </c:pt>
                <c:pt idx="10006">
                  <c:v>2</c:v>
                </c:pt>
                <c:pt idx="10007">
                  <c:v>2</c:v>
                </c:pt>
                <c:pt idx="10008">
                  <c:v>1</c:v>
                </c:pt>
                <c:pt idx="10009">
                  <c:v>1</c:v>
                </c:pt>
                <c:pt idx="10010">
                  <c:v>1</c:v>
                </c:pt>
                <c:pt idx="10011">
                  <c:v>1</c:v>
                </c:pt>
                <c:pt idx="10012">
                  <c:v>1</c:v>
                </c:pt>
                <c:pt idx="10013">
                  <c:v>1</c:v>
                </c:pt>
                <c:pt idx="10014">
                  <c:v>1</c:v>
                </c:pt>
                <c:pt idx="10015">
                  <c:v>1</c:v>
                </c:pt>
                <c:pt idx="10016">
                  <c:v>2</c:v>
                </c:pt>
                <c:pt idx="10017">
                  <c:v>3</c:v>
                </c:pt>
                <c:pt idx="10018">
                  <c:v>3</c:v>
                </c:pt>
                <c:pt idx="10019">
                  <c:v>3</c:v>
                </c:pt>
                <c:pt idx="10020">
                  <c:v>3</c:v>
                </c:pt>
                <c:pt idx="10021">
                  <c:v>4</c:v>
                </c:pt>
                <c:pt idx="10022">
                  <c:v>4</c:v>
                </c:pt>
                <c:pt idx="10023">
                  <c:v>5</c:v>
                </c:pt>
                <c:pt idx="10024">
                  <c:v>5</c:v>
                </c:pt>
                <c:pt idx="10025">
                  <c:v>5</c:v>
                </c:pt>
                <c:pt idx="10026">
                  <c:v>5</c:v>
                </c:pt>
                <c:pt idx="10027">
                  <c:v>4</c:v>
                </c:pt>
                <c:pt idx="10028">
                  <c:v>3</c:v>
                </c:pt>
                <c:pt idx="10029">
                  <c:v>2</c:v>
                </c:pt>
                <c:pt idx="10030">
                  <c:v>2</c:v>
                </c:pt>
                <c:pt idx="10031">
                  <c:v>2</c:v>
                </c:pt>
                <c:pt idx="10032">
                  <c:v>2</c:v>
                </c:pt>
                <c:pt idx="10033">
                  <c:v>2</c:v>
                </c:pt>
                <c:pt idx="10034">
                  <c:v>2</c:v>
                </c:pt>
                <c:pt idx="10035">
                  <c:v>1</c:v>
                </c:pt>
                <c:pt idx="10036">
                  <c:v>1</c:v>
                </c:pt>
                <c:pt idx="10037">
                  <c:v>1</c:v>
                </c:pt>
                <c:pt idx="10038">
                  <c:v>1</c:v>
                </c:pt>
                <c:pt idx="10039">
                  <c:v>1</c:v>
                </c:pt>
                <c:pt idx="10040">
                  <c:v>2</c:v>
                </c:pt>
                <c:pt idx="10041">
                  <c:v>2</c:v>
                </c:pt>
                <c:pt idx="10042">
                  <c:v>2</c:v>
                </c:pt>
                <c:pt idx="10043">
                  <c:v>2</c:v>
                </c:pt>
                <c:pt idx="10044">
                  <c:v>2</c:v>
                </c:pt>
                <c:pt idx="10045">
                  <c:v>1</c:v>
                </c:pt>
                <c:pt idx="10046">
                  <c:v>2</c:v>
                </c:pt>
                <c:pt idx="10047">
                  <c:v>2</c:v>
                </c:pt>
                <c:pt idx="10048">
                  <c:v>2</c:v>
                </c:pt>
                <c:pt idx="10049">
                  <c:v>2</c:v>
                </c:pt>
                <c:pt idx="10050">
                  <c:v>2</c:v>
                </c:pt>
                <c:pt idx="10051">
                  <c:v>2</c:v>
                </c:pt>
                <c:pt idx="10052">
                  <c:v>2</c:v>
                </c:pt>
                <c:pt idx="10053">
                  <c:v>2</c:v>
                </c:pt>
                <c:pt idx="10054">
                  <c:v>2</c:v>
                </c:pt>
                <c:pt idx="10055">
                  <c:v>2</c:v>
                </c:pt>
                <c:pt idx="10056">
                  <c:v>2</c:v>
                </c:pt>
                <c:pt idx="10057">
                  <c:v>2</c:v>
                </c:pt>
                <c:pt idx="10058">
                  <c:v>1</c:v>
                </c:pt>
                <c:pt idx="10059">
                  <c:v>1</c:v>
                </c:pt>
                <c:pt idx="10060">
                  <c:v>1</c:v>
                </c:pt>
                <c:pt idx="10061">
                  <c:v>1</c:v>
                </c:pt>
                <c:pt idx="10062">
                  <c:v>1</c:v>
                </c:pt>
                <c:pt idx="10063">
                  <c:v>1</c:v>
                </c:pt>
                <c:pt idx="10064">
                  <c:v>1</c:v>
                </c:pt>
                <c:pt idx="10065">
                  <c:v>1</c:v>
                </c:pt>
                <c:pt idx="10066">
                  <c:v>1</c:v>
                </c:pt>
                <c:pt idx="10067">
                  <c:v>1</c:v>
                </c:pt>
                <c:pt idx="10068">
                  <c:v>1</c:v>
                </c:pt>
                <c:pt idx="10069">
                  <c:v>1</c:v>
                </c:pt>
                <c:pt idx="10070">
                  <c:v>1</c:v>
                </c:pt>
                <c:pt idx="10071">
                  <c:v>1</c:v>
                </c:pt>
                <c:pt idx="10072">
                  <c:v>1</c:v>
                </c:pt>
                <c:pt idx="10073">
                  <c:v>1</c:v>
                </c:pt>
                <c:pt idx="10074">
                  <c:v>1</c:v>
                </c:pt>
                <c:pt idx="10075">
                  <c:v>1</c:v>
                </c:pt>
                <c:pt idx="10076">
                  <c:v>1</c:v>
                </c:pt>
                <c:pt idx="10077">
                  <c:v>2</c:v>
                </c:pt>
                <c:pt idx="10078">
                  <c:v>2</c:v>
                </c:pt>
                <c:pt idx="10079">
                  <c:v>2</c:v>
                </c:pt>
                <c:pt idx="10080">
                  <c:v>2</c:v>
                </c:pt>
                <c:pt idx="10081">
                  <c:v>3</c:v>
                </c:pt>
                <c:pt idx="10082">
                  <c:v>3</c:v>
                </c:pt>
                <c:pt idx="10083">
                  <c:v>3</c:v>
                </c:pt>
                <c:pt idx="10084">
                  <c:v>3</c:v>
                </c:pt>
                <c:pt idx="10085">
                  <c:v>3</c:v>
                </c:pt>
                <c:pt idx="10086">
                  <c:v>3</c:v>
                </c:pt>
                <c:pt idx="10087">
                  <c:v>3</c:v>
                </c:pt>
                <c:pt idx="10088">
                  <c:v>2</c:v>
                </c:pt>
                <c:pt idx="10089">
                  <c:v>1</c:v>
                </c:pt>
                <c:pt idx="10090">
                  <c:v>1</c:v>
                </c:pt>
                <c:pt idx="10091">
                  <c:v>1</c:v>
                </c:pt>
                <c:pt idx="10092">
                  <c:v>1</c:v>
                </c:pt>
                <c:pt idx="10093">
                  <c:v>1</c:v>
                </c:pt>
                <c:pt idx="10094">
                  <c:v>1</c:v>
                </c:pt>
                <c:pt idx="10095">
                  <c:v>1</c:v>
                </c:pt>
                <c:pt idx="10096">
                  <c:v>1</c:v>
                </c:pt>
                <c:pt idx="10097">
                  <c:v>1</c:v>
                </c:pt>
                <c:pt idx="10098">
                  <c:v>1</c:v>
                </c:pt>
                <c:pt idx="10099">
                  <c:v>1</c:v>
                </c:pt>
                <c:pt idx="10100">
                  <c:v>1</c:v>
                </c:pt>
                <c:pt idx="10101">
                  <c:v>1</c:v>
                </c:pt>
                <c:pt idx="10102">
                  <c:v>1</c:v>
                </c:pt>
                <c:pt idx="10103">
                  <c:v>1</c:v>
                </c:pt>
                <c:pt idx="10104">
                  <c:v>1</c:v>
                </c:pt>
                <c:pt idx="10105">
                  <c:v>1</c:v>
                </c:pt>
                <c:pt idx="10106">
                  <c:v>1</c:v>
                </c:pt>
                <c:pt idx="10107">
                  <c:v>1</c:v>
                </c:pt>
                <c:pt idx="10108">
                  <c:v>1</c:v>
                </c:pt>
                <c:pt idx="10109">
                  <c:v>1</c:v>
                </c:pt>
                <c:pt idx="10110">
                  <c:v>1</c:v>
                </c:pt>
                <c:pt idx="10111">
                  <c:v>1</c:v>
                </c:pt>
                <c:pt idx="10112">
                  <c:v>1</c:v>
                </c:pt>
                <c:pt idx="10113">
                  <c:v>1</c:v>
                </c:pt>
                <c:pt idx="10114">
                  <c:v>1</c:v>
                </c:pt>
                <c:pt idx="10115">
                  <c:v>1</c:v>
                </c:pt>
                <c:pt idx="10116">
                  <c:v>1</c:v>
                </c:pt>
                <c:pt idx="10117">
                  <c:v>1</c:v>
                </c:pt>
                <c:pt idx="10118">
                  <c:v>1</c:v>
                </c:pt>
                <c:pt idx="10119">
                  <c:v>1</c:v>
                </c:pt>
                <c:pt idx="10120">
                  <c:v>1</c:v>
                </c:pt>
                <c:pt idx="10121">
                  <c:v>1</c:v>
                </c:pt>
                <c:pt idx="10122">
                  <c:v>1</c:v>
                </c:pt>
                <c:pt idx="10123">
                  <c:v>1</c:v>
                </c:pt>
                <c:pt idx="10124">
                  <c:v>1</c:v>
                </c:pt>
                <c:pt idx="10125">
                  <c:v>2</c:v>
                </c:pt>
                <c:pt idx="10126">
                  <c:v>2</c:v>
                </c:pt>
                <c:pt idx="10127">
                  <c:v>2</c:v>
                </c:pt>
                <c:pt idx="10128">
                  <c:v>2</c:v>
                </c:pt>
                <c:pt idx="10129">
                  <c:v>1</c:v>
                </c:pt>
                <c:pt idx="10130">
                  <c:v>1</c:v>
                </c:pt>
                <c:pt idx="10131">
                  <c:v>1</c:v>
                </c:pt>
                <c:pt idx="10132">
                  <c:v>1</c:v>
                </c:pt>
                <c:pt idx="10133">
                  <c:v>1</c:v>
                </c:pt>
                <c:pt idx="10134">
                  <c:v>3</c:v>
                </c:pt>
                <c:pt idx="10135">
                  <c:v>3</c:v>
                </c:pt>
                <c:pt idx="10136">
                  <c:v>3</c:v>
                </c:pt>
                <c:pt idx="10137">
                  <c:v>3</c:v>
                </c:pt>
                <c:pt idx="10138">
                  <c:v>3</c:v>
                </c:pt>
                <c:pt idx="10139">
                  <c:v>4</c:v>
                </c:pt>
                <c:pt idx="10140">
                  <c:v>4</c:v>
                </c:pt>
                <c:pt idx="10141">
                  <c:v>4</c:v>
                </c:pt>
                <c:pt idx="10142">
                  <c:v>4</c:v>
                </c:pt>
                <c:pt idx="10143">
                  <c:v>4</c:v>
                </c:pt>
                <c:pt idx="10144">
                  <c:v>4</c:v>
                </c:pt>
                <c:pt idx="10145">
                  <c:v>5</c:v>
                </c:pt>
                <c:pt idx="10146">
                  <c:v>3</c:v>
                </c:pt>
                <c:pt idx="10147">
                  <c:v>3</c:v>
                </c:pt>
                <c:pt idx="10148">
                  <c:v>3</c:v>
                </c:pt>
                <c:pt idx="10149">
                  <c:v>2</c:v>
                </c:pt>
                <c:pt idx="10150">
                  <c:v>2</c:v>
                </c:pt>
                <c:pt idx="10151">
                  <c:v>1</c:v>
                </c:pt>
                <c:pt idx="10152">
                  <c:v>2</c:v>
                </c:pt>
                <c:pt idx="10153">
                  <c:v>2</c:v>
                </c:pt>
                <c:pt idx="10154">
                  <c:v>2</c:v>
                </c:pt>
                <c:pt idx="10155">
                  <c:v>2</c:v>
                </c:pt>
                <c:pt idx="10156">
                  <c:v>2</c:v>
                </c:pt>
                <c:pt idx="10157">
                  <c:v>1</c:v>
                </c:pt>
                <c:pt idx="10158">
                  <c:v>1</c:v>
                </c:pt>
                <c:pt idx="10159">
                  <c:v>1</c:v>
                </c:pt>
                <c:pt idx="10160">
                  <c:v>1</c:v>
                </c:pt>
                <c:pt idx="10161">
                  <c:v>1</c:v>
                </c:pt>
                <c:pt idx="10162">
                  <c:v>1</c:v>
                </c:pt>
                <c:pt idx="10163">
                  <c:v>1</c:v>
                </c:pt>
                <c:pt idx="10164">
                  <c:v>1</c:v>
                </c:pt>
                <c:pt idx="10165">
                  <c:v>2</c:v>
                </c:pt>
                <c:pt idx="10166">
                  <c:v>2</c:v>
                </c:pt>
                <c:pt idx="10167">
                  <c:v>2</c:v>
                </c:pt>
                <c:pt idx="10168">
                  <c:v>2</c:v>
                </c:pt>
                <c:pt idx="10169">
                  <c:v>2</c:v>
                </c:pt>
                <c:pt idx="10170">
                  <c:v>2</c:v>
                </c:pt>
                <c:pt idx="10171">
                  <c:v>2</c:v>
                </c:pt>
                <c:pt idx="10172">
                  <c:v>4</c:v>
                </c:pt>
                <c:pt idx="10173">
                  <c:v>5</c:v>
                </c:pt>
                <c:pt idx="10174">
                  <c:v>5</c:v>
                </c:pt>
                <c:pt idx="10175">
                  <c:v>5</c:v>
                </c:pt>
                <c:pt idx="10176">
                  <c:v>4</c:v>
                </c:pt>
                <c:pt idx="10177">
                  <c:v>3</c:v>
                </c:pt>
                <c:pt idx="10178">
                  <c:v>3</c:v>
                </c:pt>
                <c:pt idx="10179">
                  <c:v>3</c:v>
                </c:pt>
                <c:pt idx="10180">
                  <c:v>3</c:v>
                </c:pt>
                <c:pt idx="10181">
                  <c:v>3</c:v>
                </c:pt>
                <c:pt idx="10182">
                  <c:v>3</c:v>
                </c:pt>
                <c:pt idx="10183">
                  <c:v>4</c:v>
                </c:pt>
                <c:pt idx="10184">
                  <c:v>3</c:v>
                </c:pt>
                <c:pt idx="10185">
                  <c:v>2</c:v>
                </c:pt>
                <c:pt idx="10186">
                  <c:v>2</c:v>
                </c:pt>
                <c:pt idx="10187">
                  <c:v>2</c:v>
                </c:pt>
                <c:pt idx="10188">
                  <c:v>2</c:v>
                </c:pt>
                <c:pt idx="10189">
                  <c:v>2</c:v>
                </c:pt>
                <c:pt idx="10190">
                  <c:v>2</c:v>
                </c:pt>
                <c:pt idx="10191">
                  <c:v>3</c:v>
                </c:pt>
                <c:pt idx="10192">
                  <c:v>3</c:v>
                </c:pt>
                <c:pt idx="10193">
                  <c:v>3</c:v>
                </c:pt>
                <c:pt idx="10194">
                  <c:v>3</c:v>
                </c:pt>
                <c:pt idx="10195">
                  <c:v>3</c:v>
                </c:pt>
                <c:pt idx="10196">
                  <c:v>3</c:v>
                </c:pt>
                <c:pt idx="10197">
                  <c:v>3</c:v>
                </c:pt>
                <c:pt idx="10198">
                  <c:v>3</c:v>
                </c:pt>
                <c:pt idx="10199">
                  <c:v>4</c:v>
                </c:pt>
                <c:pt idx="10200">
                  <c:v>5</c:v>
                </c:pt>
                <c:pt idx="10201">
                  <c:v>5</c:v>
                </c:pt>
                <c:pt idx="10202">
                  <c:v>5</c:v>
                </c:pt>
                <c:pt idx="10203">
                  <c:v>4</c:v>
                </c:pt>
                <c:pt idx="10204">
                  <c:v>4</c:v>
                </c:pt>
                <c:pt idx="10205">
                  <c:v>4</c:v>
                </c:pt>
                <c:pt idx="10206">
                  <c:v>4</c:v>
                </c:pt>
                <c:pt idx="10207">
                  <c:v>3</c:v>
                </c:pt>
                <c:pt idx="10208">
                  <c:v>3</c:v>
                </c:pt>
                <c:pt idx="10209">
                  <c:v>3</c:v>
                </c:pt>
                <c:pt idx="10210">
                  <c:v>3</c:v>
                </c:pt>
                <c:pt idx="10211">
                  <c:v>2</c:v>
                </c:pt>
                <c:pt idx="10212">
                  <c:v>1</c:v>
                </c:pt>
                <c:pt idx="10213">
                  <c:v>1</c:v>
                </c:pt>
                <c:pt idx="10214">
                  <c:v>1</c:v>
                </c:pt>
                <c:pt idx="10215">
                  <c:v>1</c:v>
                </c:pt>
                <c:pt idx="10216">
                  <c:v>1</c:v>
                </c:pt>
                <c:pt idx="10217">
                  <c:v>1</c:v>
                </c:pt>
                <c:pt idx="10218">
                  <c:v>1</c:v>
                </c:pt>
                <c:pt idx="10219">
                  <c:v>1</c:v>
                </c:pt>
                <c:pt idx="10220">
                  <c:v>1</c:v>
                </c:pt>
                <c:pt idx="10221">
                  <c:v>2</c:v>
                </c:pt>
                <c:pt idx="10222">
                  <c:v>2</c:v>
                </c:pt>
                <c:pt idx="10223">
                  <c:v>1</c:v>
                </c:pt>
                <c:pt idx="10224">
                  <c:v>1</c:v>
                </c:pt>
                <c:pt idx="10225">
                  <c:v>1</c:v>
                </c:pt>
                <c:pt idx="10226">
                  <c:v>3</c:v>
                </c:pt>
                <c:pt idx="10227">
                  <c:v>3</c:v>
                </c:pt>
                <c:pt idx="10228">
                  <c:v>3</c:v>
                </c:pt>
                <c:pt idx="10229">
                  <c:v>3</c:v>
                </c:pt>
                <c:pt idx="10230">
                  <c:v>3</c:v>
                </c:pt>
                <c:pt idx="10231">
                  <c:v>3</c:v>
                </c:pt>
                <c:pt idx="10232">
                  <c:v>3</c:v>
                </c:pt>
                <c:pt idx="10233">
                  <c:v>3</c:v>
                </c:pt>
                <c:pt idx="10234">
                  <c:v>3</c:v>
                </c:pt>
                <c:pt idx="10235">
                  <c:v>3</c:v>
                </c:pt>
                <c:pt idx="10236">
                  <c:v>3</c:v>
                </c:pt>
                <c:pt idx="10237">
                  <c:v>4</c:v>
                </c:pt>
                <c:pt idx="10238">
                  <c:v>3</c:v>
                </c:pt>
                <c:pt idx="10239">
                  <c:v>3</c:v>
                </c:pt>
                <c:pt idx="10240">
                  <c:v>3</c:v>
                </c:pt>
                <c:pt idx="10241">
                  <c:v>3</c:v>
                </c:pt>
                <c:pt idx="10242">
                  <c:v>3</c:v>
                </c:pt>
                <c:pt idx="10243">
                  <c:v>3</c:v>
                </c:pt>
                <c:pt idx="10244">
                  <c:v>3</c:v>
                </c:pt>
                <c:pt idx="10245">
                  <c:v>3</c:v>
                </c:pt>
                <c:pt idx="10246">
                  <c:v>3</c:v>
                </c:pt>
                <c:pt idx="10247">
                  <c:v>3</c:v>
                </c:pt>
                <c:pt idx="10248">
                  <c:v>3</c:v>
                </c:pt>
                <c:pt idx="10249">
                  <c:v>2</c:v>
                </c:pt>
                <c:pt idx="10250">
                  <c:v>2</c:v>
                </c:pt>
                <c:pt idx="10251">
                  <c:v>2</c:v>
                </c:pt>
                <c:pt idx="10252">
                  <c:v>2</c:v>
                </c:pt>
                <c:pt idx="10253">
                  <c:v>2</c:v>
                </c:pt>
                <c:pt idx="10254">
                  <c:v>2</c:v>
                </c:pt>
                <c:pt idx="10255">
                  <c:v>2</c:v>
                </c:pt>
                <c:pt idx="10256">
                  <c:v>2</c:v>
                </c:pt>
                <c:pt idx="10257">
                  <c:v>1</c:v>
                </c:pt>
                <c:pt idx="10258">
                  <c:v>1</c:v>
                </c:pt>
                <c:pt idx="10259">
                  <c:v>1</c:v>
                </c:pt>
                <c:pt idx="10260">
                  <c:v>1</c:v>
                </c:pt>
                <c:pt idx="10261">
                  <c:v>1</c:v>
                </c:pt>
                <c:pt idx="10262">
                  <c:v>1</c:v>
                </c:pt>
                <c:pt idx="10263">
                  <c:v>2</c:v>
                </c:pt>
                <c:pt idx="10264">
                  <c:v>2</c:v>
                </c:pt>
                <c:pt idx="10265">
                  <c:v>4</c:v>
                </c:pt>
                <c:pt idx="10266">
                  <c:v>4</c:v>
                </c:pt>
                <c:pt idx="10267">
                  <c:v>4</c:v>
                </c:pt>
                <c:pt idx="10268">
                  <c:v>4</c:v>
                </c:pt>
                <c:pt idx="10269">
                  <c:v>4</c:v>
                </c:pt>
                <c:pt idx="10270">
                  <c:v>4</c:v>
                </c:pt>
                <c:pt idx="10271">
                  <c:v>5</c:v>
                </c:pt>
                <c:pt idx="10272">
                  <c:v>5</c:v>
                </c:pt>
                <c:pt idx="10273">
                  <c:v>5</c:v>
                </c:pt>
                <c:pt idx="10274">
                  <c:v>4</c:v>
                </c:pt>
                <c:pt idx="10275">
                  <c:v>3</c:v>
                </c:pt>
                <c:pt idx="10276">
                  <c:v>3</c:v>
                </c:pt>
                <c:pt idx="10277">
                  <c:v>3</c:v>
                </c:pt>
                <c:pt idx="10278">
                  <c:v>3</c:v>
                </c:pt>
                <c:pt idx="10279">
                  <c:v>3</c:v>
                </c:pt>
                <c:pt idx="10280">
                  <c:v>3</c:v>
                </c:pt>
                <c:pt idx="10281">
                  <c:v>3</c:v>
                </c:pt>
                <c:pt idx="10282">
                  <c:v>3</c:v>
                </c:pt>
                <c:pt idx="10283">
                  <c:v>2</c:v>
                </c:pt>
                <c:pt idx="10284">
                  <c:v>1</c:v>
                </c:pt>
                <c:pt idx="10285">
                  <c:v>1</c:v>
                </c:pt>
                <c:pt idx="10286">
                  <c:v>2</c:v>
                </c:pt>
                <c:pt idx="10287">
                  <c:v>2</c:v>
                </c:pt>
                <c:pt idx="10288">
                  <c:v>2</c:v>
                </c:pt>
                <c:pt idx="10289">
                  <c:v>1</c:v>
                </c:pt>
                <c:pt idx="10290">
                  <c:v>2</c:v>
                </c:pt>
                <c:pt idx="10291">
                  <c:v>2</c:v>
                </c:pt>
                <c:pt idx="10292">
                  <c:v>2</c:v>
                </c:pt>
                <c:pt idx="10293">
                  <c:v>2</c:v>
                </c:pt>
                <c:pt idx="10294">
                  <c:v>2</c:v>
                </c:pt>
                <c:pt idx="10295">
                  <c:v>2</c:v>
                </c:pt>
                <c:pt idx="10296">
                  <c:v>3</c:v>
                </c:pt>
                <c:pt idx="10297">
                  <c:v>3</c:v>
                </c:pt>
                <c:pt idx="10298">
                  <c:v>3</c:v>
                </c:pt>
                <c:pt idx="10299">
                  <c:v>3</c:v>
                </c:pt>
                <c:pt idx="10300">
                  <c:v>3</c:v>
                </c:pt>
                <c:pt idx="10301">
                  <c:v>3</c:v>
                </c:pt>
                <c:pt idx="10302">
                  <c:v>2</c:v>
                </c:pt>
                <c:pt idx="10303">
                  <c:v>2</c:v>
                </c:pt>
                <c:pt idx="10304">
                  <c:v>2</c:v>
                </c:pt>
                <c:pt idx="10305">
                  <c:v>2</c:v>
                </c:pt>
                <c:pt idx="10306">
                  <c:v>2</c:v>
                </c:pt>
                <c:pt idx="10307">
                  <c:v>2</c:v>
                </c:pt>
                <c:pt idx="10308">
                  <c:v>1</c:v>
                </c:pt>
                <c:pt idx="10309">
                  <c:v>2</c:v>
                </c:pt>
                <c:pt idx="10310">
                  <c:v>1</c:v>
                </c:pt>
                <c:pt idx="10311">
                  <c:v>2</c:v>
                </c:pt>
                <c:pt idx="10312">
                  <c:v>2</c:v>
                </c:pt>
                <c:pt idx="10313">
                  <c:v>2</c:v>
                </c:pt>
                <c:pt idx="10314">
                  <c:v>2</c:v>
                </c:pt>
                <c:pt idx="10315">
                  <c:v>2</c:v>
                </c:pt>
                <c:pt idx="10316">
                  <c:v>2</c:v>
                </c:pt>
                <c:pt idx="10317">
                  <c:v>2</c:v>
                </c:pt>
                <c:pt idx="10318">
                  <c:v>2</c:v>
                </c:pt>
                <c:pt idx="10319">
                  <c:v>2</c:v>
                </c:pt>
                <c:pt idx="10320">
                  <c:v>2</c:v>
                </c:pt>
                <c:pt idx="10321">
                  <c:v>1</c:v>
                </c:pt>
                <c:pt idx="10322">
                  <c:v>1</c:v>
                </c:pt>
                <c:pt idx="10323">
                  <c:v>2</c:v>
                </c:pt>
                <c:pt idx="10324">
                  <c:v>3</c:v>
                </c:pt>
                <c:pt idx="10325">
                  <c:v>3</c:v>
                </c:pt>
                <c:pt idx="10326">
                  <c:v>3</c:v>
                </c:pt>
                <c:pt idx="10327">
                  <c:v>3</c:v>
                </c:pt>
                <c:pt idx="10328">
                  <c:v>3</c:v>
                </c:pt>
                <c:pt idx="10329">
                  <c:v>3</c:v>
                </c:pt>
                <c:pt idx="10330">
                  <c:v>3</c:v>
                </c:pt>
                <c:pt idx="10331">
                  <c:v>3</c:v>
                </c:pt>
                <c:pt idx="10332">
                  <c:v>3</c:v>
                </c:pt>
                <c:pt idx="10333">
                  <c:v>3</c:v>
                </c:pt>
                <c:pt idx="10334">
                  <c:v>4</c:v>
                </c:pt>
                <c:pt idx="10335">
                  <c:v>2</c:v>
                </c:pt>
                <c:pt idx="10336">
                  <c:v>1</c:v>
                </c:pt>
                <c:pt idx="10337">
                  <c:v>2</c:v>
                </c:pt>
                <c:pt idx="10338">
                  <c:v>2</c:v>
                </c:pt>
                <c:pt idx="10339">
                  <c:v>2</c:v>
                </c:pt>
                <c:pt idx="10340">
                  <c:v>3</c:v>
                </c:pt>
                <c:pt idx="10341">
                  <c:v>3</c:v>
                </c:pt>
                <c:pt idx="10342">
                  <c:v>3</c:v>
                </c:pt>
                <c:pt idx="10343">
                  <c:v>3</c:v>
                </c:pt>
                <c:pt idx="10344">
                  <c:v>3</c:v>
                </c:pt>
                <c:pt idx="10345">
                  <c:v>3</c:v>
                </c:pt>
                <c:pt idx="10346">
                  <c:v>2</c:v>
                </c:pt>
                <c:pt idx="10347">
                  <c:v>2</c:v>
                </c:pt>
                <c:pt idx="10348">
                  <c:v>2</c:v>
                </c:pt>
                <c:pt idx="10349">
                  <c:v>1</c:v>
                </c:pt>
                <c:pt idx="10350">
                  <c:v>1</c:v>
                </c:pt>
                <c:pt idx="10351">
                  <c:v>1</c:v>
                </c:pt>
                <c:pt idx="10352">
                  <c:v>1</c:v>
                </c:pt>
                <c:pt idx="10353">
                  <c:v>1</c:v>
                </c:pt>
                <c:pt idx="10354">
                  <c:v>1</c:v>
                </c:pt>
                <c:pt idx="10355">
                  <c:v>1</c:v>
                </c:pt>
                <c:pt idx="10356">
                  <c:v>1</c:v>
                </c:pt>
                <c:pt idx="10357">
                  <c:v>2</c:v>
                </c:pt>
                <c:pt idx="10358">
                  <c:v>2</c:v>
                </c:pt>
                <c:pt idx="10359">
                  <c:v>2</c:v>
                </c:pt>
                <c:pt idx="10360">
                  <c:v>2</c:v>
                </c:pt>
                <c:pt idx="10361">
                  <c:v>2</c:v>
                </c:pt>
                <c:pt idx="10362">
                  <c:v>2</c:v>
                </c:pt>
                <c:pt idx="10363">
                  <c:v>2</c:v>
                </c:pt>
                <c:pt idx="10364">
                  <c:v>1</c:v>
                </c:pt>
                <c:pt idx="10365">
                  <c:v>1</c:v>
                </c:pt>
                <c:pt idx="10366">
                  <c:v>1</c:v>
                </c:pt>
                <c:pt idx="10367">
                  <c:v>1</c:v>
                </c:pt>
                <c:pt idx="10368">
                  <c:v>1</c:v>
                </c:pt>
                <c:pt idx="10369">
                  <c:v>1</c:v>
                </c:pt>
                <c:pt idx="10370">
                  <c:v>2</c:v>
                </c:pt>
                <c:pt idx="10371">
                  <c:v>2</c:v>
                </c:pt>
                <c:pt idx="10372">
                  <c:v>2</c:v>
                </c:pt>
                <c:pt idx="10373">
                  <c:v>2</c:v>
                </c:pt>
                <c:pt idx="10374">
                  <c:v>2</c:v>
                </c:pt>
                <c:pt idx="10375">
                  <c:v>2</c:v>
                </c:pt>
                <c:pt idx="10376">
                  <c:v>3</c:v>
                </c:pt>
                <c:pt idx="10377">
                  <c:v>4</c:v>
                </c:pt>
                <c:pt idx="10378">
                  <c:v>4</c:v>
                </c:pt>
                <c:pt idx="10379">
                  <c:v>4</c:v>
                </c:pt>
                <c:pt idx="10380">
                  <c:v>4</c:v>
                </c:pt>
                <c:pt idx="10381">
                  <c:v>3</c:v>
                </c:pt>
                <c:pt idx="10382">
                  <c:v>2</c:v>
                </c:pt>
                <c:pt idx="10383">
                  <c:v>2</c:v>
                </c:pt>
                <c:pt idx="10384">
                  <c:v>2</c:v>
                </c:pt>
                <c:pt idx="10385">
                  <c:v>2</c:v>
                </c:pt>
                <c:pt idx="10386">
                  <c:v>2</c:v>
                </c:pt>
                <c:pt idx="10387">
                  <c:v>2</c:v>
                </c:pt>
                <c:pt idx="10388">
                  <c:v>1</c:v>
                </c:pt>
                <c:pt idx="10389">
                  <c:v>1</c:v>
                </c:pt>
                <c:pt idx="10390">
                  <c:v>1</c:v>
                </c:pt>
                <c:pt idx="10391">
                  <c:v>1</c:v>
                </c:pt>
                <c:pt idx="10392">
                  <c:v>1</c:v>
                </c:pt>
                <c:pt idx="10393">
                  <c:v>1</c:v>
                </c:pt>
                <c:pt idx="10394">
                  <c:v>1</c:v>
                </c:pt>
                <c:pt idx="10395">
                  <c:v>1</c:v>
                </c:pt>
                <c:pt idx="10396">
                  <c:v>1</c:v>
                </c:pt>
                <c:pt idx="10397">
                  <c:v>1</c:v>
                </c:pt>
                <c:pt idx="10398">
                  <c:v>1</c:v>
                </c:pt>
                <c:pt idx="10399">
                  <c:v>1</c:v>
                </c:pt>
                <c:pt idx="10400">
                  <c:v>1</c:v>
                </c:pt>
                <c:pt idx="10401">
                  <c:v>1</c:v>
                </c:pt>
                <c:pt idx="10402">
                  <c:v>1</c:v>
                </c:pt>
                <c:pt idx="10403">
                  <c:v>1</c:v>
                </c:pt>
                <c:pt idx="10404">
                  <c:v>1</c:v>
                </c:pt>
                <c:pt idx="10405">
                  <c:v>1</c:v>
                </c:pt>
                <c:pt idx="10406">
                  <c:v>1</c:v>
                </c:pt>
                <c:pt idx="10407">
                  <c:v>1</c:v>
                </c:pt>
                <c:pt idx="10408">
                  <c:v>2</c:v>
                </c:pt>
                <c:pt idx="10409">
                  <c:v>2</c:v>
                </c:pt>
                <c:pt idx="10410">
                  <c:v>3</c:v>
                </c:pt>
                <c:pt idx="10411">
                  <c:v>3</c:v>
                </c:pt>
                <c:pt idx="10412">
                  <c:v>3</c:v>
                </c:pt>
                <c:pt idx="10413">
                  <c:v>2</c:v>
                </c:pt>
                <c:pt idx="10414">
                  <c:v>2</c:v>
                </c:pt>
                <c:pt idx="10415">
                  <c:v>2</c:v>
                </c:pt>
                <c:pt idx="10416">
                  <c:v>2</c:v>
                </c:pt>
                <c:pt idx="10417">
                  <c:v>2</c:v>
                </c:pt>
                <c:pt idx="10418">
                  <c:v>2</c:v>
                </c:pt>
                <c:pt idx="10419">
                  <c:v>2</c:v>
                </c:pt>
                <c:pt idx="10420">
                  <c:v>1</c:v>
                </c:pt>
                <c:pt idx="10421">
                  <c:v>1</c:v>
                </c:pt>
                <c:pt idx="10422">
                  <c:v>1</c:v>
                </c:pt>
                <c:pt idx="10423">
                  <c:v>1</c:v>
                </c:pt>
                <c:pt idx="10424">
                  <c:v>1</c:v>
                </c:pt>
                <c:pt idx="10425">
                  <c:v>1</c:v>
                </c:pt>
                <c:pt idx="10426">
                  <c:v>1</c:v>
                </c:pt>
                <c:pt idx="10427">
                  <c:v>1</c:v>
                </c:pt>
                <c:pt idx="10428">
                  <c:v>1</c:v>
                </c:pt>
                <c:pt idx="10429">
                  <c:v>1</c:v>
                </c:pt>
                <c:pt idx="10430">
                  <c:v>1</c:v>
                </c:pt>
                <c:pt idx="10431">
                  <c:v>2</c:v>
                </c:pt>
                <c:pt idx="10432">
                  <c:v>2</c:v>
                </c:pt>
                <c:pt idx="10433">
                  <c:v>2</c:v>
                </c:pt>
                <c:pt idx="10434">
                  <c:v>2</c:v>
                </c:pt>
                <c:pt idx="10435">
                  <c:v>2</c:v>
                </c:pt>
                <c:pt idx="10436">
                  <c:v>2</c:v>
                </c:pt>
                <c:pt idx="10437">
                  <c:v>2</c:v>
                </c:pt>
                <c:pt idx="10438">
                  <c:v>2</c:v>
                </c:pt>
                <c:pt idx="10439">
                  <c:v>2</c:v>
                </c:pt>
                <c:pt idx="10440">
                  <c:v>2</c:v>
                </c:pt>
                <c:pt idx="10441">
                  <c:v>1</c:v>
                </c:pt>
                <c:pt idx="10442">
                  <c:v>1</c:v>
                </c:pt>
                <c:pt idx="10443">
                  <c:v>1</c:v>
                </c:pt>
                <c:pt idx="10444">
                  <c:v>1</c:v>
                </c:pt>
                <c:pt idx="10445">
                  <c:v>1</c:v>
                </c:pt>
                <c:pt idx="10446">
                  <c:v>1</c:v>
                </c:pt>
                <c:pt idx="10447">
                  <c:v>1</c:v>
                </c:pt>
                <c:pt idx="10448">
                  <c:v>1</c:v>
                </c:pt>
                <c:pt idx="10449">
                  <c:v>1</c:v>
                </c:pt>
                <c:pt idx="10450">
                  <c:v>1</c:v>
                </c:pt>
                <c:pt idx="10451">
                  <c:v>1</c:v>
                </c:pt>
                <c:pt idx="10452">
                  <c:v>2</c:v>
                </c:pt>
                <c:pt idx="10453">
                  <c:v>2</c:v>
                </c:pt>
                <c:pt idx="10454">
                  <c:v>2</c:v>
                </c:pt>
                <c:pt idx="10455">
                  <c:v>2</c:v>
                </c:pt>
                <c:pt idx="10456">
                  <c:v>1</c:v>
                </c:pt>
                <c:pt idx="10457">
                  <c:v>1</c:v>
                </c:pt>
                <c:pt idx="10458">
                  <c:v>1</c:v>
                </c:pt>
                <c:pt idx="10459">
                  <c:v>1</c:v>
                </c:pt>
                <c:pt idx="10460">
                  <c:v>1</c:v>
                </c:pt>
                <c:pt idx="10461">
                  <c:v>1</c:v>
                </c:pt>
                <c:pt idx="10462">
                  <c:v>1</c:v>
                </c:pt>
                <c:pt idx="10463">
                  <c:v>1</c:v>
                </c:pt>
                <c:pt idx="10464">
                  <c:v>1</c:v>
                </c:pt>
                <c:pt idx="10465">
                  <c:v>1</c:v>
                </c:pt>
                <c:pt idx="10466">
                  <c:v>1</c:v>
                </c:pt>
                <c:pt idx="10467">
                  <c:v>1</c:v>
                </c:pt>
                <c:pt idx="10468">
                  <c:v>1</c:v>
                </c:pt>
                <c:pt idx="10469">
                  <c:v>1</c:v>
                </c:pt>
                <c:pt idx="10470">
                  <c:v>1</c:v>
                </c:pt>
                <c:pt idx="10471">
                  <c:v>1</c:v>
                </c:pt>
                <c:pt idx="10472">
                  <c:v>1</c:v>
                </c:pt>
                <c:pt idx="10473">
                  <c:v>1</c:v>
                </c:pt>
                <c:pt idx="10474">
                  <c:v>2</c:v>
                </c:pt>
                <c:pt idx="10475">
                  <c:v>2</c:v>
                </c:pt>
                <c:pt idx="10476">
                  <c:v>2</c:v>
                </c:pt>
                <c:pt idx="10477">
                  <c:v>2</c:v>
                </c:pt>
                <c:pt idx="10478">
                  <c:v>1</c:v>
                </c:pt>
                <c:pt idx="10479">
                  <c:v>1</c:v>
                </c:pt>
                <c:pt idx="10480">
                  <c:v>1</c:v>
                </c:pt>
                <c:pt idx="10481">
                  <c:v>1</c:v>
                </c:pt>
                <c:pt idx="10482">
                  <c:v>1</c:v>
                </c:pt>
                <c:pt idx="10483">
                  <c:v>1</c:v>
                </c:pt>
                <c:pt idx="10484">
                  <c:v>1</c:v>
                </c:pt>
                <c:pt idx="10485">
                  <c:v>1</c:v>
                </c:pt>
                <c:pt idx="10486">
                  <c:v>1</c:v>
                </c:pt>
                <c:pt idx="10487">
                  <c:v>1</c:v>
                </c:pt>
                <c:pt idx="10488">
                  <c:v>1</c:v>
                </c:pt>
                <c:pt idx="10489">
                  <c:v>1</c:v>
                </c:pt>
                <c:pt idx="10490">
                  <c:v>1</c:v>
                </c:pt>
                <c:pt idx="10491">
                  <c:v>1</c:v>
                </c:pt>
                <c:pt idx="10492">
                  <c:v>1</c:v>
                </c:pt>
                <c:pt idx="10493">
                  <c:v>1</c:v>
                </c:pt>
                <c:pt idx="10494">
                  <c:v>1</c:v>
                </c:pt>
                <c:pt idx="10495">
                  <c:v>2</c:v>
                </c:pt>
                <c:pt idx="10496">
                  <c:v>2</c:v>
                </c:pt>
                <c:pt idx="10497">
                  <c:v>2</c:v>
                </c:pt>
                <c:pt idx="10498">
                  <c:v>1</c:v>
                </c:pt>
                <c:pt idx="10499">
                  <c:v>1</c:v>
                </c:pt>
                <c:pt idx="10500">
                  <c:v>2</c:v>
                </c:pt>
                <c:pt idx="10501">
                  <c:v>2</c:v>
                </c:pt>
                <c:pt idx="10502">
                  <c:v>2</c:v>
                </c:pt>
                <c:pt idx="10503">
                  <c:v>2</c:v>
                </c:pt>
                <c:pt idx="10504">
                  <c:v>2</c:v>
                </c:pt>
                <c:pt idx="10505">
                  <c:v>2</c:v>
                </c:pt>
                <c:pt idx="10506">
                  <c:v>2</c:v>
                </c:pt>
                <c:pt idx="10507">
                  <c:v>1</c:v>
                </c:pt>
                <c:pt idx="10508">
                  <c:v>1</c:v>
                </c:pt>
                <c:pt idx="10509">
                  <c:v>2</c:v>
                </c:pt>
                <c:pt idx="10510">
                  <c:v>2</c:v>
                </c:pt>
                <c:pt idx="10511">
                  <c:v>2</c:v>
                </c:pt>
                <c:pt idx="10512">
                  <c:v>1</c:v>
                </c:pt>
                <c:pt idx="10513">
                  <c:v>1</c:v>
                </c:pt>
                <c:pt idx="10514">
                  <c:v>1</c:v>
                </c:pt>
                <c:pt idx="10515">
                  <c:v>1</c:v>
                </c:pt>
                <c:pt idx="10516">
                  <c:v>1</c:v>
                </c:pt>
                <c:pt idx="10517">
                  <c:v>1</c:v>
                </c:pt>
                <c:pt idx="10518">
                  <c:v>1</c:v>
                </c:pt>
                <c:pt idx="10519">
                  <c:v>1</c:v>
                </c:pt>
                <c:pt idx="10520">
                  <c:v>1</c:v>
                </c:pt>
                <c:pt idx="10521">
                  <c:v>1</c:v>
                </c:pt>
                <c:pt idx="10522">
                  <c:v>1</c:v>
                </c:pt>
                <c:pt idx="10523">
                  <c:v>1</c:v>
                </c:pt>
                <c:pt idx="10524">
                  <c:v>1</c:v>
                </c:pt>
                <c:pt idx="10525">
                  <c:v>1</c:v>
                </c:pt>
                <c:pt idx="10526">
                  <c:v>1</c:v>
                </c:pt>
                <c:pt idx="10527">
                  <c:v>1</c:v>
                </c:pt>
                <c:pt idx="10528">
                  <c:v>1</c:v>
                </c:pt>
                <c:pt idx="10529">
                  <c:v>1</c:v>
                </c:pt>
                <c:pt idx="10530">
                  <c:v>1</c:v>
                </c:pt>
                <c:pt idx="10531">
                  <c:v>1</c:v>
                </c:pt>
                <c:pt idx="10532">
                  <c:v>1</c:v>
                </c:pt>
                <c:pt idx="10533">
                  <c:v>1</c:v>
                </c:pt>
                <c:pt idx="10534">
                  <c:v>1</c:v>
                </c:pt>
                <c:pt idx="10535">
                  <c:v>1</c:v>
                </c:pt>
                <c:pt idx="10536">
                  <c:v>1</c:v>
                </c:pt>
                <c:pt idx="10537">
                  <c:v>1</c:v>
                </c:pt>
                <c:pt idx="10538">
                  <c:v>1</c:v>
                </c:pt>
                <c:pt idx="10539">
                  <c:v>1</c:v>
                </c:pt>
                <c:pt idx="10540">
                  <c:v>1</c:v>
                </c:pt>
                <c:pt idx="10541">
                  <c:v>2</c:v>
                </c:pt>
                <c:pt idx="10542">
                  <c:v>4</c:v>
                </c:pt>
                <c:pt idx="10543">
                  <c:v>4</c:v>
                </c:pt>
                <c:pt idx="10544">
                  <c:v>3</c:v>
                </c:pt>
                <c:pt idx="10545">
                  <c:v>3</c:v>
                </c:pt>
                <c:pt idx="10546">
                  <c:v>4</c:v>
                </c:pt>
                <c:pt idx="10547">
                  <c:v>4</c:v>
                </c:pt>
                <c:pt idx="10548">
                  <c:v>4</c:v>
                </c:pt>
                <c:pt idx="10549">
                  <c:v>5</c:v>
                </c:pt>
                <c:pt idx="10550">
                  <c:v>5</c:v>
                </c:pt>
                <c:pt idx="10551">
                  <c:v>5</c:v>
                </c:pt>
                <c:pt idx="10552">
                  <c:v>5</c:v>
                </c:pt>
                <c:pt idx="10553">
                  <c:v>4</c:v>
                </c:pt>
                <c:pt idx="10554">
                  <c:v>2</c:v>
                </c:pt>
                <c:pt idx="10555">
                  <c:v>2</c:v>
                </c:pt>
                <c:pt idx="10556">
                  <c:v>2</c:v>
                </c:pt>
                <c:pt idx="10557">
                  <c:v>2</c:v>
                </c:pt>
                <c:pt idx="10558">
                  <c:v>1</c:v>
                </c:pt>
                <c:pt idx="10559">
                  <c:v>1</c:v>
                </c:pt>
                <c:pt idx="10560">
                  <c:v>1</c:v>
                </c:pt>
                <c:pt idx="10561">
                  <c:v>1</c:v>
                </c:pt>
                <c:pt idx="10562">
                  <c:v>1</c:v>
                </c:pt>
                <c:pt idx="10563">
                  <c:v>1</c:v>
                </c:pt>
                <c:pt idx="10564">
                  <c:v>1</c:v>
                </c:pt>
                <c:pt idx="10565">
                  <c:v>3</c:v>
                </c:pt>
                <c:pt idx="10566">
                  <c:v>4</c:v>
                </c:pt>
                <c:pt idx="10567">
                  <c:v>4</c:v>
                </c:pt>
                <c:pt idx="10568">
                  <c:v>4</c:v>
                </c:pt>
                <c:pt idx="10569">
                  <c:v>4</c:v>
                </c:pt>
                <c:pt idx="10570">
                  <c:v>4</c:v>
                </c:pt>
                <c:pt idx="10571">
                  <c:v>4</c:v>
                </c:pt>
                <c:pt idx="10572">
                  <c:v>4</c:v>
                </c:pt>
                <c:pt idx="10573">
                  <c:v>3</c:v>
                </c:pt>
                <c:pt idx="10574">
                  <c:v>3</c:v>
                </c:pt>
                <c:pt idx="10575">
                  <c:v>3</c:v>
                </c:pt>
                <c:pt idx="10576">
                  <c:v>3</c:v>
                </c:pt>
                <c:pt idx="10577">
                  <c:v>2</c:v>
                </c:pt>
                <c:pt idx="10578">
                  <c:v>1</c:v>
                </c:pt>
                <c:pt idx="10579">
                  <c:v>1</c:v>
                </c:pt>
                <c:pt idx="10580">
                  <c:v>1</c:v>
                </c:pt>
                <c:pt idx="10581">
                  <c:v>1</c:v>
                </c:pt>
                <c:pt idx="10582">
                  <c:v>1</c:v>
                </c:pt>
                <c:pt idx="10583">
                  <c:v>1</c:v>
                </c:pt>
                <c:pt idx="10584">
                  <c:v>1</c:v>
                </c:pt>
                <c:pt idx="10585">
                  <c:v>1</c:v>
                </c:pt>
                <c:pt idx="10586">
                  <c:v>2</c:v>
                </c:pt>
                <c:pt idx="10587">
                  <c:v>2</c:v>
                </c:pt>
                <c:pt idx="10588">
                  <c:v>3</c:v>
                </c:pt>
                <c:pt idx="10589">
                  <c:v>2</c:v>
                </c:pt>
                <c:pt idx="10590">
                  <c:v>2</c:v>
                </c:pt>
                <c:pt idx="10591">
                  <c:v>2</c:v>
                </c:pt>
                <c:pt idx="10592">
                  <c:v>2</c:v>
                </c:pt>
                <c:pt idx="10593">
                  <c:v>2</c:v>
                </c:pt>
                <c:pt idx="10594">
                  <c:v>2</c:v>
                </c:pt>
                <c:pt idx="10595">
                  <c:v>2</c:v>
                </c:pt>
                <c:pt idx="10596">
                  <c:v>4</c:v>
                </c:pt>
                <c:pt idx="10597">
                  <c:v>4</c:v>
                </c:pt>
                <c:pt idx="10598">
                  <c:v>3</c:v>
                </c:pt>
                <c:pt idx="10599">
                  <c:v>3</c:v>
                </c:pt>
                <c:pt idx="10600">
                  <c:v>2</c:v>
                </c:pt>
                <c:pt idx="10601">
                  <c:v>2</c:v>
                </c:pt>
                <c:pt idx="10602">
                  <c:v>2</c:v>
                </c:pt>
                <c:pt idx="10603">
                  <c:v>2</c:v>
                </c:pt>
                <c:pt idx="10604">
                  <c:v>2</c:v>
                </c:pt>
                <c:pt idx="10605">
                  <c:v>2</c:v>
                </c:pt>
                <c:pt idx="10606">
                  <c:v>2</c:v>
                </c:pt>
                <c:pt idx="10607">
                  <c:v>2</c:v>
                </c:pt>
                <c:pt idx="10608">
                  <c:v>1</c:v>
                </c:pt>
                <c:pt idx="10609">
                  <c:v>1</c:v>
                </c:pt>
                <c:pt idx="10610">
                  <c:v>1</c:v>
                </c:pt>
                <c:pt idx="10611">
                  <c:v>1</c:v>
                </c:pt>
                <c:pt idx="10612">
                  <c:v>1</c:v>
                </c:pt>
                <c:pt idx="10613">
                  <c:v>1</c:v>
                </c:pt>
                <c:pt idx="10614">
                  <c:v>1</c:v>
                </c:pt>
                <c:pt idx="10615">
                  <c:v>1</c:v>
                </c:pt>
                <c:pt idx="10616">
                  <c:v>1</c:v>
                </c:pt>
                <c:pt idx="10617">
                  <c:v>1</c:v>
                </c:pt>
                <c:pt idx="10618">
                  <c:v>2</c:v>
                </c:pt>
                <c:pt idx="10619">
                  <c:v>2</c:v>
                </c:pt>
                <c:pt idx="10620">
                  <c:v>1</c:v>
                </c:pt>
                <c:pt idx="10621">
                  <c:v>1</c:v>
                </c:pt>
                <c:pt idx="10622">
                  <c:v>1</c:v>
                </c:pt>
                <c:pt idx="10623">
                  <c:v>1</c:v>
                </c:pt>
                <c:pt idx="10624">
                  <c:v>1</c:v>
                </c:pt>
                <c:pt idx="10625">
                  <c:v>1</c:v>
                </c:pt>
                <c:pt idx="10626">
                  <c:v>1</c:v>
                </c:pt>
                <c:pt idx="10627">
                  <c:v>1</c:v>
                </c:pt>
                <c:pt idx="10628">
                  <c:v>1</c:v>
                </c:pt>
                <c:pt idx="10629">
                  <c:v>2</c:v>
                </c:pt>
                <c:pt idx="10630">
                  <c:v>1</c:v>
                </c:pt>
                <c:pt idx="10631">
                  <c:v>1</c:v>
                </c:pt>
                <c:pt idx="10632">
                  <c:v>1</c:v>
                </c:pt>
                <c:pt idx="10633">
                  <c:v>2</c:v>
                </c:pt>
                <c:pt idx="10634">
                  <c:v>2</c:v>
                </c:pt>
                <c:pt idx="10635">
                  <c:v>2</c:v>
                </c:pt>
                <c:pt idx="10636">
                  <c:v>2</c:v>
                </c:pt>
                <c:pt idx="10637">
                  <c:v>2</c:v>
                </c:pt>
                <c:pt idx="10638">
                  <c:v>2</c:v>
                </c:pt>
                <c:pt idx="10639">
                  <c:v>2</c:v>
                </c:pt>
                <c:pt idx="10640">
                  <c:v>3</c:v>
                </c:pt>
                <c:pt idx="10641">
                  <c:v>2</c:v>
                </c:pt>
                <c:pt idx="10642">
                  <c:v>2</c:v>
                </c:pt>
                <c:pt idx="10643">
                  <c:v>2</c:v>
                </c:pt>
                <c:pt idx="10644">
                  <c:v>3</c:v>
                </c:pt>
                <c:pt idx="10645">
                  <c:v>2</c:v>
                </c:pt>
                <c:pt idx="10646">
                  <c:v>3</c:v>
                </c:pt>
                <c:pt idx="10647">
                  <c:v>3</c:v>
                </c:pt>
                <c:pt idx="10648">
                  <c:v>3</c:v>
                </c:pt>
                <c:pt idx="10649">
                  <c:v>3</c:v>
                </c:pt>
                <c:pt idx="10650">
                  <c:v>3</c:v>
                </c:pt>
                <c:pt idx="10651">
                  <c:v>3</c:v>
                </c:pt>
                <c:pt idx="10652">
                  <c:v>3</c:v>
                </c:pt>
                <c:pt idx="10653">
                  <c:v>3</c:v>
                </c:pt>
                <c:pt idx="10654">
                  <c:v>3</c:v>
                </c:pt>
                <c:pt idx="10655">
                  <c:v>4</c:v>
                </c:pt>
                <c:pt idx="10656">
                  <c:v>3</c:v>
                </c:pt>
                <c:pt idx="10657">
                  <c:v>3</c:v>
                </c:pt>
                <c:pt idx="10658">
                  <c:v>2</c:v>
                </c:pt>
                <c:pt idx="10659">
                  <c:v>2</c:v>
                </c:pt>
                <c:pt idx="10660">
                  <c:v>2</c:v>
                </c:pt>
                <c:pt idx="10661">
                  <c:v>2</c:v>
                </c:pt>
                <c:pt idx="10662">
                  <c:v>3</c:v>
                </c:pt>
                <c:pt idx="10663">
                  <c:v>3</c:v>
                </c:pt>
                <c:pt idx="10664">
                  <c:v>2</c:v>
                </c:pt>
                <c:pt idx="10665">
                  <c:v>3</c:v>
                </c:pt>
                <c:pt idx="10666">
                  <c:v>3</c:v>
                </c:pt>
                <c:pt idx="10667">
                  <c:v>2</c:v>
                </c:pt>
                <c:pt idx="10668">
                  <c:v>2</c:v>
                </c:pt>
                <c:pt idx="10669">
                  <c:v>2</c:v>
                </c:pt>
                <c:pt idx="10670">
                  <c:v>2</c:v>
                </c:pt>
                <c:pt idx="10671">
                  <c:v>2</c:v>
                </c:pt>
                <c:pt idx="10672">
                  <c:v>3</c:v>
                </c:pt>
                <c:pt idx="10673">
                  <c:v>4</c:v>
                </c:pt>
                <c:pt idx="10674">
                  <c:v>3</c:v>
                </c:pt>
                <c:pt idx="10675">
                  <c:v>3</c:v>
                </c:pt>
                <c:pt idx="10676">
                  <c:v>3</c:v>
                </c:pt>
                <c:pt idx="10677">
                  <c:v>2</c:v>
                </c:pt>
                <c:pt idx="10678">
                  <c:v>2</c:v>
                </c:pt>
                <c:pt idx="10679">
                  <c:v>3</c:v>
                </c:pt>
                <c:pt idx="10680">
                  <c:v>3</c:v>
                </c:pt>
                <c:pt idx="10681">
                  <c:v>3</c:v>
                </c:pt>
                <c:pt idx="10682">
                  <c:v>3</c:v>
                </c:pt>
                <c:pt idx="10683">
                  <c:v>4</c:v>
                </c:pt>
                <c:pt idx="10684">
                  <c:v>3</c:v>
                </c:pt>
                <c:pt idx="10685">
                  <c:v>2</c:v>
                </c:pt>
                <c:pt idx="10686">
                  <c:v>3</c:v>
                </c:pt>
                <c:pt idx="10687">
                  <c:v>3</c:v>
                </c:pt>
                <c:pt idx="10688">
                  <c:v>3</c:v>
                </c:pt>
                <c:pt idx="10689">
                  <c:v>3</c:v>
                </c:pt>
                <c:pt idx="10690">
                  <c:v>3</c:v>
                </c:pt>
                <c:pt idx="10691">
                  <c:v>2</c:v>
                </c:pt>
                <c:pt idx="10692">
                  <c:v>2</c:v>
                </c:pt>
                <c:pt idx="10693">
                  <c:v>2</c:v>
                </c:pt>
                <c:pt idx="10694">
                  <c:v>2</c:v>
                </c:pt>
                <c:pt idx="10695">
                  <c:v>1</c:v>
                </c:pt>
                <c:pt idx="10696">
                  <c:v>1</c:v>
                </c:pt>
                <c:pt idx="10697">
                  <c:v>1</c:v>
                </c:pt>
                <c:pt idx="10698">
                  <c:v>1</c:v>
                </c:pt>
                <c:pt idx="10699">
                  <c:v>1</c:v>
                </c:pt>
                <c:pt idx="10700">
                  <c:v>1</c:v>
                </c:pt>
                <c:pt idx="10701">
                  <c:v>1</c:v>
                </c:pt>
                <c:pt idx="10702">
                  <c:v>1</c:v>
                </c:pt>
                <c:pt idx="10703">
                  <c:v>1</c:v>
                </c:pt>
                <c:pt idx="10704">
                  <c:v>1</c:v>
                </c:pt>
                <c:pt idx="10705">
                  <c:v>1</c:v>
                </c:pt>
                <c:pt idx="10706">
                  <c:v>1</c:v>
                </c:pt>
                <c:pt idx="10707">
                  <c:v>1</c:v>
                </c:pt>
                <c:pt idx="10708">
                  <c:v>1</c:v>
                </c:pt>
                <c:pt idx="10709">
                  <c:v>1</c:v>
                </c:pt>
                <c:pt idx="10710">
                  <c:v>1</c:v>
                </c:pt>
                <c:pt idx="10711">
                  <c:v>1</c:v>
                </c:pt>
                <c:pt idx="10712">
                  <c:v>1</c:v>
                </c:pt>
                <c:pt idx="10713">
                  <c:v>1</c:v>
                </c:pt>
                <c:pt idx="10714">
                  <c:v>1</c:v>
                </c:pt>
                <c:pt idx="10715">
                  <c:v>1</c:v>
                </c:pt>
                <c:pt idx="10716">
                  <c:v>1</c:v>
                </c:pt>
                <c:pt idx="10717">
                  <c:v>2</c:v>
                </c:pt>
                <c:pt idx="10718">
                  <c:v>2</c:v>
                </c:pt>
                <c:pt idx="10719">
                  <c:v>3</c:v>
                </c:pt>
                <c:pt idx="10720">
                  <c:v>3</c:v>
                </c:pt>
                <c:pt idx="10721">
                  <c:v>3</c:v>
                </c:pt>
                <c:pt idx="10722">
                  <c:v>2</c:v>
                </c:pt>
                <c:pt idx="10723">
                  <c:v>2</c:v>
                </c:pt>
                <c:pt idx="10724">
                  <c:v>2</c:v>
                </c:pt>
                <c:pt idx="10725">
                  <c:v>2</c:v>
                </c:pt>
                <c:pt idx="10726">
                  <c:v>2</c:v>
                </c:pt>
                <c:pt idx="10727">
                  <c:v>3</c:v>
                </c:pt>
                <c:pt idx="10728">
                  <c:v>3</c:v>
                </c:pt>
                <c:pt idx="10729">
                  <c:v>2</c:v>
                </c:pt>
                <c:pt idx="10730">
                  <c:v>2</c:v>
                </c:pt>
                <c:pt idx="10731">
                  <c:v>1</c:v>
                </c:pt>
                <c:pt idx="10732">
                  <c:v>1</c:v>
                </c:pt>
                <c:pt idx="10733">
                  <c:v>1</c:v>
                </c:pt>
                <c:pt idx="10734">
                  <c:v>3</c:v>
                </c:pt>
                <c:pt idx="10735">
                  <c:v>3</c:v>
                </c:pt>
                <c:pt idx="10736">
                  <c:v>3</c:v>
                </c:pt>
                <c:pt idx="10737">
                  <c:v>3</c:v>
                </c:pt>
                <c:pt idx="10738">
                  <c:v>3</c:v>
                </c:pt>
                <c:pt idx="10739">
                  <c:v>3</c:v>
                </c:pt>
                <c:pt idx="10740">
                  <c:v>3</c:v>
                </c:pt>
                <c:pt idx="10741">
                  <c:v>3</c:v>
                </c:pt>
                <c:pt idx="10742">
                  <c:v>3</c:v>
                </c:pt>
                <c:pt idx="10743">
                  <c:v>4</c:v>
                </c:pt>
                <c:pt idx="10744">
                  <c:v>4</c:v>
                </c:pt>
                <c:pt idx="10745">
                  <c:v>4</c:v>
                </c:pt>
                <c:pt idx="10746">
                  <c:v>2</c:v>
                </c:pt>
                <c:pt idx="10747">
                  <c:v>2</c:v>
                </c:pt>
                <c:pt idx="10748">
                  <c:v>2</c:v>
                </c:pt>
                <c:pt idx="10749">
                  <c:v>2</c:v>
                </c:pt>
                <c:pt idx="10750">
                  <c:v>2</c:v>
                </c:pt>
                <c:pt idx="10751">
                  <c:v>1</c:v>
                </c:pt>
                <c:pt idx="10752">
                  <c:v>1</c:v>
                </c:pt>
                <c:pt idx="10753">
                  <c:v>1</c:v>
                </c:pt>
                <c:pt idx="10754">
                  <c:v>1</c:v>
                </c:pt>
                <c:pt idx="10755">
                  <c:v>1</c:v>
                </c:pt>
                <c:pt idx="10756">
                  <c:v>1</c:v>
                </c:pt>
                <c:pt idx="10757">
                  <c:v>2</c:v>
                </c:pt>
                <c:pt idx="10758">
                  <c:v>2</c:v>
                </c:pt>
                <c:pt idx="10759">
                  <c:v>4</c:v>
                </c:pt>
                <c:pt idx="10760">
                  <c:v>4</c:v>
                </c:pt>
                <c:pt idx="10761">
                  <c:v>4</c:v>
                </c:pt>
                <c:pt idx="10762">
                  <c:v>4</c:v>
                </c:pt>
                <c:pt idx="10763">
                  <c:v>4</c:v>
                </c:pt>
                <c:pt idx="10764">
                  <c:v>4</c:v>
                </c:pt>
                <c:pt idx="10765">
                  <c:v>5</c:v>
                </c:pt>
                <c:pt idx="10766">
                  <c:v>6</c:v>
                </c:pt>
                <c:pt idx="10767">
                  <c:v>6</c:v>
                </c:pt>
                <c:pt idx="10768">
                  <c:v>5</c:v>
                </c:pt>
                <c:pt idx="10769">
                  <c:v>4</c:v>
                </c:pt>
                <c:pt idx="10770">
                  <c:v>4</c:v>
                </c:pt>
                <c:pt idx="10771">
                  <c:v>2</c:v>
                </c:pt>
                <c:pt idx="10772">
                  <c:v>2</c:v>
                </c:pt>
                <c:pt idx="10773">
                  <c:v>2</c:v>
                </c:pt>
                <c:pt idx="10774">
                  <c:v>4</c:v>
                </c:pt>
                <c:pt idx="10775">
                  <c:v>5</c:v>
                </c:pt>
                <c:pt idx="10776">
                  <c:v>5</c:v>
                </c:pt>
                <c:pt idx="10777">
                  <c:v>6</c:v>
                </c:pt>
                <c:pt idx="10778">
                  <c:v>6</c:v>
                </c:pt>
                <c:pt idx="10779">
                  <c:v>6</c:v>
                </c:pt>
                <c:pt idx="10780">
                  <c:v>6</c:v>
                </c:pt>
                <c:pt idx="10781">
                  <c:v>6</c:v>
                </c:pt>
                <c:pt idx="10782">
                  <c:v>6</c:v>
                </c:pt>
                <c:pt idx="10783">
                  <c:v>6</c:v>
                </c:pt>
                <c:pt idx="10784">
                  <c:v>6</c:v>
                </c:pt>
                <c:pt idx="10785">
                  <c:v>6</c:v>
                </c:pt>
                <c:pt idx="10786">
                  <c:v>4</c:v>
                </c:pt>
                <c:pt idx="10787">
                  <c:v>2</c:v>
                </c:pt>
                <c:pt idx="10788">
                  <c:v>1</c:v>
                </c:pt>
                <c:pt idx="10789">
                  <c:v>1</c:v>
                </c:pt>
                <c:pt idx="10790">
                  <c:v>2</c:v>
                </c:pt>
                <c:pt idx="10791">
                  <c:v>2</c:v>
                </c:pt>
                <c:pt idx="10792">
                  <c:v>3</c:v>
                </c:pt>
                <c:pt idx="10793">
                  <c:v>3</c:v>
                </c:pt>
                <c:pt idx="10794">
                  <c:v>3</c:v>
                </c:pt>
                <c:pt idx="10795">
                  <c:v>3</c:v>
                </c:pt>
                <c:pt idx="10796">
                  <c:v>3</c:v>
                </c:pt>
                <c:pt idx="10797">
                  <c:v>3</c:v>
                </c:pt>
                <c:pt idx="10798">
                  <c:v>3</c:v>
                </c:pt>
                <c:pt idx="10799">
                  <c:v>3</c:v>
                </c:pt>
                <c:pt idx="10800">
                  <c:v>3</c:v>
                </c:pt>
                <c:pt idx="10801">
                  <c:v>2</c:v>
                </c:pt>
                <c:pt idx="10802">
                  <c:v>1</c:v>
                </c:pt>
                <c:pt idx="10803">
                  <c:v>1</c:v>
                </c:pt>
                <c:pt idx="10804">
                  <c:v>1</c:v>
                </c:pt>
                <c:pt idx="10805">
                  <c:v>1</c:v>
                </c:pt>
                <c:pt idx="10806">
                  <c:v>1</c:v>
                </c:pt>
                <c:pt idx="10807">
                  <c:v>1</c:v>
                </c:pt>
                <c:pt idx="10808">
                  <c:v>1</c:v>
                </c:pt>
                <c:pt idx="10809">
                  <c:v>1</c:v>
                </c:pt>
                <c:pt idx="10810">
                  <c:v>1</c:v>
                </c:pt>
                <c:pt idx="10811">
                  <c:v>1</c:v>
                </c:pt>
                <c:pt idx="10812">
                  <c:v>1</c:v>
                </c:pt>
                <c:pt idx="10813">
                  <c:v>1</c:v>
                </c:pt>
                <c:pt idx="10814">
                  <c:v>1</c:v>
                </c:pt>
                <c:pt idx="10815">
                  <c:v>1</c:v>
                </c:pt>
                <c:pt idx="10816">
                  <c:v>1</c:v>
                </c:pt>
                <c:pt idx="10817">
                  <c:v>1</c:v>
                </c:pt>
                <c:pt idx="10818">
                  <c:v>1</c:v>
                </c:pt>
                <c:pt idx="10819">
                  <c:v>2</c:v>
                </c:pt>
                <c:pt idx="10820">
                  <c:v>2</c:v>
                </c:pt>
                <c:pt idx="10821">
                  <c:v>2</c:v>
                </c:pt>
                <c:pt idx="10822">
                  <c:v>3</c:v>
                </c:pt>
                <c:pt idx="10823">
                  <c:v>4</c:v>
                </c:pt>
                <c:pt idx="10824">
                  <c:v>4</c:v>
                </c:pt>
                <c:pt idx="10825">
                  <c:v>4</c:v>
                </c:pt>
                <c:pt idx="10826">
                  <c:v>4</c:v>
                </c:pt>
                <c:pt idx="10827">
                  <c:v>4</c:v>
                </c:pt>
                <c:pt idx="10828">
                  <c:v>3</c:v>
                </c:pt>
                <c:pt idx="10829">
                  <c:v>3</c:v>
                </c:pt>
                <c:pt idx="10830">
                  <c:v>4</c:v>
                </c:pt>
                <c:pt idx="10831">
                  <c:v>4</c:v>
                </c:pt>
                <c:pt idx="10832">
                  <c:v>4</c:v>
                </c:pt>
                <c:pt idx="10833">
                  <c:v>4</c:v>
                </c:pt>
                <c:pt idx="10834">
                  <c:v>4</c:v>
                </c:pt>
                <c:pt idx="10835">
                  <c:v>3</c:v>
                </c:pt>
                <c:pt idx="10836">
                  <c:v>4</c:v>
                </c:pt>
                <c:pt idx="10837">
                  <c:v>4</c:v>
                </c:pt>
                <c:pt idx="10838">
                  <c:v>4</c:v>
                </c:pt>
                <c:pt idx="10839">
                  <c:v>5</c:v>
                </c:pt>
                <c:pt idx="10840">
                  <c:v>5</c:v>
                </c:pt>
                <c:pt idx="10841">
                  <c:v>5</c:v>
                </c:pt>
                <c:pt idx="10842">
                  <c:v>4</c:v>
                </c:pt>
                <c:pt idx="10843">
                  <c:v>3</c:v>
                </c:pt>
                <c:pt idx="10844">
                  <c:v>3</c:v>
                </c:pt>
                <c:pt idx="10845">
                  <c:v>3</c:v>
                </c:pt>
                <c:pt idx="10846">
                  <c:v>2</c:v>
                </c:pt>
                <c:pt idx="10847">
                  <c:v>2</c:v>
                </c:pt>
                <c:pt idx="10848">
                  <c:v>1</c:v>
                </c:pt>
                <c:pt idx="10849">
                  <c:v>1</c:v>
                </c:pt>
                <c:pt idx="10850">
                  <c:v>2</c:v>
                </c:pt>
                <c:pt idx="10851">
                  <c:v>1</c:v>
                </c:pt>
                <c:pt idx="10852">
                  <c:v>1</c:v>
                </c:pt>
                <c:pt idx="10853">
                  <c:v>1</c:v>
                </c:pt>
                <c:pt idx="10854">
                  <c:v>1</c:v>
                </c:pt>
                <c:pt idx="10855">
                  <c:v>1</c:v>
                </c:pt>
                <c:pt idx="10856">
                  <c:v>1</c:v>
                </c:pt>
                <c:pt idx="10857">
                  <c:v>3</c:v>
                </c:pt>
                <c:pt idx="10858">
                  <c:v>3</c:v>
                </c:pt>
                <c:pt idx="10859">
                  <c:v>3</c:v>
                </c:pt>
                <c:pt idx="10860">
                  <c:v>3</c:v>
                </c:pt>
                <c:pt idx="10861">
                  <c:v>3</c:v>
                </c:pt>
                <c:pt idx="10862">
                  <c:v>2</c:v>
                </c:pt>
                <c:pt idx="10863">
                  <c:v>2</c:v>
                </c:pt>
                <c:pt idx="10864">
                  <c:v>2</c:v>
                </c:pt>
                <c:pt idx="10865">
                  <c:v>2</c:v>
                </c:pt>
                <c:pt idx="10866">
                  <c:v>2</c:v>
                </c:pt>
                <c:pt idx="10867">
                  <c:v>2</c:v>
                </c:pt>
                <c:pt idx="10868">
                  <c:v>2</c:v>
                </c:pt>
                <c:pt idx="10869">
                  <c:v>1</c:v>
                </c:pt>
                <c:pt idx="10870">
                  <c:v>1</c:v>
                </c:pt>
                <c:pt idx="10871">
                  <c:v>2</c:v>
                </c:pt>
                <c:pt idx="10872">
                  <c:v>2</c:v>
                </c:pt>
                <c:pt idx="10873">
                  <c:v>2</c:v>
                </c:pt>
                <c:pt idx="10874">
                  <c:v>1</c:v>
                </c:pt>
                <c:pt idx="10875">
                  <c:v>1</c:v>
                </c:pt>
                <c:pt idx="10876">
                  <c:v>1</c:v>
                </c:pt>
                <c:pt idx="10877">
                  <c:v>1</c:v>
                </c:pt>
                <c:pt idx="10878">
                  <c:v>1</c:v>
                </c:pt>
                <c:pt idx="10879">
                  <c:v>2</c:v>
                </c:pt>
                <c:pt idx="10880">
                  <c:v>2</c:v>
                </c:pt>
                <c:pt idx="10881">
                  <c:v>2</c:v>
                </c:pt>
                <c:pt idx="10882">
                  <c:v>2</c:v>
                </c:pt>
                <c:pt idx="10883">
                  <c:v>1</c:v>
                </c:pt>
                <c:pt idx="10884">
                  <c:v>1</c:v>
                </c:pt>
                <c:pt idx="10885">
                  <c:v>2</c:v>
                </c:pt>
                <c:pt idx="10886">
                  <c:v>2</c:v>
                </c:pt>
                <c:pt idx="10887">
                  <c:v>2</c:v>
                </c:pt>
                <c:pt idx="10888">
                  <c:v>2</c:v>
                </c:pt>
                <c:pt idx="10889">
                  <c:v>2</c:v>
                </c:pt>
                <c:pt idx="10890">
                  <c:v>2</c:v>
                </c:pt>
                <c:pt idx="10891">
                  <c:v>1</c:v>
                </c:pt>
                <c:pt idx="10892">
                  <c:v>1</c:v>
                </c:pt>
                <c:pt idx="10893">
                  <c:v>2</c:v>
                </c:pt>
                <c:pt idx="10894">
                  <c:v>2</c:v>
                </c:pt>
                <c:pt idx="10895">
                  <c:v>2</c:v>
                </c:pt>
                <c:pt idx="10896">
                  <c:v>2</c:v>
                </c:pt>
                <c:pt idx="10897">
                  <c:v>1</c:v>
                </c:pt>
                <c:pt idx="10898">
                  <c:v>1</c:v>
                </c:pt>
                <c:pt idx="10899">
                  <c:v>1</c:v>
                </c:pt>
                <c:pt idx="10900">
                  <c:v>1</c:v>
                </c:pt>
                <c:pt idx="10901">
                  <c:v>2</c:v>
                </c:pt>
                <c:pt idx="10902">
                  <c:v>2</c:v>
                </c:pt>
                <c:pt idx="10903">
                  <c:v>3</c:v>
                </c:pt>
                <c:pt idx="10904">
                  <c:v>3</c:v>
                </c:pt>
                <c:pt idx="10905">
                  <c:v>2</c:v>
                </c:pt>
                <c:pt idx="10906">
                  <c:v>2</c:v>
                </c:pt>
                <c:pt idx="10907">
                  <c:v>2</c:v>
                </c:pt>
                <c:pt idx="10908">
                  <c:v>2</c:v>
                </c:pt>
                <c:pt idx="10909">
                  <c:v>3</c:v>
                </c:pt>
                <c:pt idx="10910">
                  <c:v>3</c:v>
                </c:pt>
                <c:pt idx="10911">
                  <c:v>3</c:v>
                </c:pt>
                <c:pt idx="10912">
                  <c:v>3</c:v>
                </c:pt>
                <c:pt idx="10913">
                  <c:v>3</c:v>
                </c:pt>
                <c:pt idx="10914">
                  <c:v>3</c:v>
                </c:pt>
                <c:pt idx="10915">
                  <c:v>2</c:v>
                </c:pt>
                <c:pt idx="10916">
                  <c:v>2</c:v>
                </c:pt>
                <c:pt idx="10917">
                  <c:v>2</c:v>
                </c:pt>
                <c:pt idx="10918">
                  <c:v>2</c:v>
                </c:pt>
                <c:pt idx="10919">
                  <c:v>2</c:v>
                </c:pt>
                <c:pt idx="10920">
                  <c:v>2</c:v>
                </c:pt>
                <c:pt idx="10921">
                  <c:v>2</c:v>
                </c:pt>
                <c:pt idx="10922">
                  <c:v>2</c:v>
                </c:pt>
                <c:pt idx="10923">
                  <c:v>2</c:v>
                </c:pt>
                <c:pt idx="10924">
                  <c:v>2</c:v>
                </c:pt>
                <c:pt idx="10925">
                  <c:v>1</c:v>
                </c:pt>
                <c:pt idx="10926">
                  <c:v>1</c:v>
                </c:pt>
                <c:pt idx="10927">
                  <c:v>1</c:v>
                </c:pt>
                <c:pt idx="10928">
                  <c:v>1</c:v>
                </c:pt>
                <c:pt idx="10929">
                  <c:v>1</c:v>
                </c:pt>
                <c:pt idx="10930">
                  <c:v>1</c:v>
                </c:pt>
                <c:pt idx="10931">
                  <c:v>1</c:v>
                </c:pt>
                <c:pt idx="10932">
                  <c:v>2</c:v>
                </c:pt>
                <c:pt idx="10933">
                  <c:v>2</c:v>
                </c:pt>
                <c:pt idx="10934">
                  <c:v>2</c:v>
                </c:pt>
                <c:pt idx="10935">
                  <c:v>2</c:v>
                </c:pt>
                <c:pt idx="10936">
                  <c:v>2</c:v>
                </c:pt>
                <c:pt idx="10937">
                  <c:v>2</c:v>
                </c:pt>
                <c:pt idx="10938">
                  <c:v>2</c:v>
                </c:pt>
                <c:pt idx="10939">
                  <c:v>2</c:v>
                </c:pt>
                <c:pt idx="10940">
                  <c:v>2</c:v>
                </c:pt>
                <c:pt idx="10941">
                  <c:v>3</c:v>
                </c:pt>
                <c:pt idx="10942">
                  <c:v>3</c:v>
                </c:pt>
                <c:pt idx="10943">
                  <c:v>3</c:v>
                </c:pt>
                <c:pt idx="10944">
                  <c:v>2</c:v>
                </c:pt>
                <c:pt idx="10945">
                  <c:v>1</c:v>
                </c:pt>
                <c:pt idx="10946">
                  <c:v>1</c:v>
                </c:pt>
                <c:pt idx="10947">
                  <c:v>2</c:v>
                </c:pt>
                <c:pt idx="10948">
                  <c:v>3</c:v>
                </c:pt>
                <c:pt idx="10949">
                  <c:v>4</c:v>
                </c:pt>
                <c:pt idx="10950">
                  <c:v>4</c:v>
                </c:pt>
                <c:pt idx="10951">
                  <c:v>4</c:v>
                </c:pt>
                <c:pt idx="10952">
                  <c:v>4</c:v>
                </c:pt>
                <c:pt idx="10953">
                  <c:v>3</c:v>
                </c:pt>
                <c:pt idx="10954">
                  <c:v>3</c:v>
                </c:pt>
                <c:pt idx="10955">
                  <c:v>4</c:v>
                </c:pt>
                <c:pt idx="10956">
                  <c:v>4</c:v>
                </c:pt>
                <c:pt idx="10957">
                  <c:v>4</c:v>
                </c:pt>
                <c:pt idx="10958">
                  <c:v>4</c:v>
                </c:pt>
                <c:pt idx="10959">
                  <c:v>3</c:v>
                </c:pt>
                <c:pt idx="10960">
                  <c:v>3</c:v>
                </c:pt>
                <c:pt idx="10961">
                  <c:v>1</c:v>
                </c:pt>
                <c:pt idx="10962">
                  <c:v>1</c:v>
                </c:pt>
                <c:pt idx="10963">
                  <c:v>1</c:v>
                </c:pt>
                <c:pt idx="10964">
                  <c:v>1</c:v>
                </c:pt>
                <c:pt idx="10965">
                  <c:v>1</c:v>
                </c:pt>
                <c:pt idx="10966">
                  <c:v>1</c:v>
                </c:pt>
                <c:pt idx="10967">
                  <c:v>1</c:v>
                </c:pt>
                <c:pt idx="10968">
                  <c:v>2</c:v>
                </c:pt>
                <c:pt idx="10969">
                  <c:v>3</c:v>
                </c:pt>
                <c:pt idx="10970">
                  <c:v>3</c:v>
                </c:pt>
                <c:pt idx="10971">
                  <c:v>4</c:v>
                </c:pt>
                <c:pt idx="10972">
                  <c:v>4</c:v>
                </c:pt>
                <c:pt idx="10973">
                  <c:v>4</c:v>
                </c:pt>
                <c:pt idx="10974">
                  <c:v>4</c:v>
                </c:pt>
                <c:pt idx="10975">
                  <c:v>4</c:v>
                </c:pt>
                <c:pt idx="10976">
                  <c:v>4</c:v>
                </c:pt>
                <c:pt idx="10977">
                  <c:v>4</c:v>
                </c:pt>
                <c:pt idx="10978">
                  <c:v>4</c:v>
                </c:pt>
                <c:pt idx="10979">
                  <c:v>3</c:v>
                </c:pt>
                <c:pt idx="10980">
                  <c:v>2</c:v>
                </c:pt>
                <c:pt idx="10981">
                  <c:v>1</c:v>
                </c:pt>
                <c:pt idx="10982">
                  <c:v>1</c:v>
                </c:pt>
                <c:pt idx="10983">
                  <c:v>1</c:v>
                </c:pt>
                <c:pt idx="10984">
                  <c:v>1</c:v>
                </c:pt>
                <c:pt idx="10985">
                  <c:v>1</c:v>
                </c:pt>
                <c:pt idx="10986">
                  <c:v>2</c:v>
                </c:pt>
                <c:pt idx="10987">
                  <c:v>3</c:v>
                </c:pt>
                <c:pt idx="10988">
                  <c:v>3</c:v>
                </c:pt>
                <c:pt idx="10989">
                  <c:v>3</c:v>
                </c:pt>
                <c:pt idx="10990">
                  <c:v>3</c:v>
                </c:pt>
                <c:pt idx="10991">
                  <c:v>3</c:v>
                </c:pt>
                <c:pt idx="10992">
                  <c:v>3</c:v>
                </c:pt>
                <c:pt idx="10993">
                  <c:v>5</c:v>
                </c:pt>
                <c:pt idx="10994">
                  <c:v>6</c:v>
                </c:pt>
                <c:pt idx="10995">
                  <c:v>5</c:v>
                </c:pt>
                <c:pt idx="10996">
                  <c:v>5</c:v>
                </c:pt>
                <c:pt idx="10997">
                  <c:v>6</c:v>
                </c:pt>
                <c:pt idx="10998">
                  <c:v>5</c:v>
                </c:pt>
                <c:pt idx="10999">
                  <c:v>5</c:v>
                </c:pt>
                <c:pt idx="11000">
                  <c:v>5</c:v>
                </c:pt>
                <c:pt idx="11001">
                  <c:v>5</c:v>
                </c:pt>
                <c:pt idx="11002">
                  <c:v>5</c:v>
                </c:pt>
                <c:pt idx="11003">
                  <c:v>6</c:v>
                </c:pt>
                <c:pt idx="11004">
                  <c:v>6</c:v>
                </c:pt>
                <c:pt idx="11005">
                  <c:v>4</c:v>
                </c:pt>
                <c:pt idx="11006">
                  <c:v>3</c:v>
                </c:pt>
                <c:pt idx="11007">
                  <c:v>3</c:v>
                </c:pt>
                <c:pt idx="11008">
                  <c:v>3</c:v>
                </c:pt>
                <c:pt idx="11009">
                  <c:v>3</c:v>
                </c:pt>
                <c:pt idx="11010">
                  <c:v>3</c:v>
                </c:pt>
                <c:pt idx="11011">
                  <c:v>2</c:v>
                </c:pt>
                <c:pt idx="11012">
                  <c:v>2</c:v>
                </c:pt>
                <c:pt idx="11013">
                  <c:v>2</c:v>
                </c:pt>
                <c:pt idx="11014">
                  <c:v>2</c:v>
                </c:pt>
                <c:pt idx="11015">
                  <c:v>2</c:v>
                </c:pt>
                <c:pt idx="11016">
                  <c:v>2</c:v>
                </c:pt>
                <c:pt idx="11017">
                  <c:v>3</c:v>
                </c:pt>
                <c:pt idx="11018">
                  <c:v>4</c:v>
                </c:pt>
                <c:pt idx="11019">
                  <c:v>4</c:v>
                </c:pt>
                <c:pt idx="11020">
                  <c:v>4</c:v>
                </c:pt>
                <c:pt idx="11021">
                  <c:v>3</c:v>
                </c:pt>
                <c:pt idx="11022">
                  <c:v>3</c:v>
                </c:pt>
                <c:pt idx="11023">
                  <c:v>5</c:v>
                </c:pt>
                <c:pt idx="11024">
                  <c:v>5</c:v>
                </c:pt>
                <c:pt idx="11025">
                  <c:v>5</c:v>
                </c:pt>
                <c:pt idx="11026">
                  <c:v>5</c:v>
                </c:pt>
                <c:pt idx="11027">
                  <c:v>4</c:v>
                </c:pt>
                <c:pt idx="11028">
                  <c:v>4</c:v>
                </c:pt>
                <c:pt idx="11029">
                  <c:v>3</c:v>
                </c:pt>
                <c:pt idx="11030">
                  <c:v>2</c:v>
                </c:pt>
                <c:pt idx="11031">
                  <c:v>2</c:v>
                </c:pt>
                <c:pt idx="11032">
                  <c:v>2</c:v>
                </c:pt>
                <c:pt idx="11033">
                  <c:v>2</c:v>
                </c:pt>
                <c:pt idx="11034">
                  <c:v>3</c:v>
                </c:pt>
                <c:pt idx="11035">
                  <c:v>1</c:v>
                </c:pt>
                <c:pt idx="11036">
                  <c:v>1</c:v>
                </c:pt>
                <c:pt idx="11037">
                  <c:v>1</c:v>
                </c:pt>
                <c:pt idx="11038">
                  <c:v>1</c:v>
                </c:pt>
                <c:pt idx="11039">
                  <c:v>1</c:v>
                </c:pt>
                <c:pt idx="11040">
                  <c:v>2</c:v>
                </c:pt>
                <c:pt idx="11041">
                  <c:v>2</c:v>
                </c:pt>
                <c:pt idx="11042">
                  <c:v>2</c:v>
                </c:pt>
                <c:pt idx="11043">
                  <c:v>2</c:v>
                </c:pt>
                <c:pt idx="11044">
                  <c:v>2</c:v>
                </c:pt>
                <c:pt idx="11045">
                  <c:v>2</c:v>
                </c:pt>
                <c:pt idx="11046">
                  <c:v>1</c:v>
                </c:pt>
                <c:pt idx="11047">
                  <c:v>2</c:v>
                </c:pt>
                <c:pt idx="11048">
                  <c:v>2</c:v>
                </c:pt>
                <c:pt idx="11049">
                  <c:v>2</c:v>
                </c:pt>
                <c:pt idx="11050">
                  <c:v>3</c:v>
                </c:pt>
                <c:pt idx="11051">
                  <c:v>3</c:v>
                </c:pt>
                <c:pt idx="11052">
                  <c:v>3</c:v>
                </c:pt>
                <c:pt idx="11053">
                  <c:v>3</c:v>
                </c:pt>
                <c:pt idx="11054">
                  <c:v>3</c:v>
                </c:pt>
                <c:pt idx="11055">
                  <c:v>3</c:v>
                </c:pt>
                <c:pt idx="11056">
                  <c:v>3</c:v>
                </c:pt>
                <c:pt idx="11057">
                  <c:v>3</c:v>
                </c:pt>
                <c:pt idx="11058">
                  <c:v>3</c:v>
                </c:pt>
                <c:pt idx="11059">
                  <c:v>2</c:v>
                </c:pt>
                <c:pt idx="11060">
                  <c:v>2</c:v>
                </c:pt>
                <c:pt idx="11061">
                  <c:v>2</c:v>
                </c:pt>
                <c:pt idx="11062">
                  <c:v>1</c:v>
                </c:pt>
                <c:pt idx="11063">
                  <c:v>1</c:v>
                </c:pt>
                <c:pt idx="11064">
                  <c:v>1</c:v>
                </c:pt>
                <c:pt idx="11065">
                  <c:v>1</c:v>
                </c:pt>
                <c:pt idx="11066">
                  <c:v>1</c:v>
                </c:pt>
                <c:pt idx="11067">
                  <c:v>1</c:v>
                </c:pt>
                <c:pt idx="11068">
                  <c:v>1</c:v>
                </c:pt>
                <c:pt idx="11069">
                  <c:v>1</c:v>
                </c:pt>
                <c:pt idx="11070">
                  <c:v>1</c:v>
                </c:pt>
                <c:pt idx="11071">
                  <c:v>1</c:v>
                </c:pt>
                <c:pt idx="11072">
                  <c:v>1</c:v>
                </c:pt>
                <c:pt idx="11073">
                  <c:v>1</c:v>
                </c:pt>
                <c:pt idx="11074">
                  <c:v>2</c:v>
                </c:pt>
                <c:pt idx="11075">
                  <c:v>2</c:v>
                </c:pt>
                <c:pt idx="11076">
                  <c:v>1</c:v>
                </c:pt>
                <c:pt idx="11077">
                  <c:v>2</c:v>
                </c:pt>
                <c:pt idx="11078">
                  <c:v>2</c:v>
                </c:pt>
                <c:pt idx="11079">
                  <c:v>2</c:v>
                </c:pt>
                <c:pt idx="11080">
                  <c:v>2</c:v>
                </c:pt>
                <c:pt idx="11081">
                  <c:v>2</c:v>
                </c:pt>
                <c:pt idx="11082">
                  <c:v>2</c:v>
                </c:pt>
                <c:pt idx="11083">
                  <c:v>3</c:v>
                </c:pt>
                <c:pt idx="11084">
                  <c:v>3</c:v>
                </c:pt>
                <c:pt idx="11085">
                  <c:v>3</c:v>
                </c:pt>
                <c:pt idx="11086">
                  <c:v>3</c:v>
                </c:pt>
                <c:pt idx="11087">
                  <c:v>3</c:v>
                </c:pt>
                <c:pt idx="11088">
                  <c:v>3</c:v>
                </c:pt>
                <c:pt idx="11089">
                  <c:v>2</c:v>
                </c:pt>
                <c:pt idx="11090">
                  <c:v>1</c:v>
                </c:pt>
                <c:pt idx="11091">
                  <c:v>1</c:v>
                </c:pt>
                <c:pt idx="11092">
                  <c:v>2</c:v>
                </c:pt>
                <c:pt idx="11093">
                  <c:v>2</c:v>
                </c:pt>
                <c:pt idx="11094">
                  <c:v>2</c:v>
                </c:pt>
                <c:pt idx="11095">
                  <c:v>1</c:v>
                </c:pt>
                <c:pt idx="11096">
                  <c:v>1</c:v>
                </c:pt>
                <c:pt idx="11097">
                  <c:v>1</c:v>
                </c:pt>
                <c:pt idx="11098">
                  <c:v>1</c:v>
                </c:pt>
                <c:pt idx="11099">
                  <c:v>2</c:v>
                </c:pt>
                <c:pt idx="11100">
                  <c:v>2</c:v>
                </c:pt>
                <c:pt idx="11101">
                  <c:v>2</c:v>
                </c:pt>
                <c:pt idx="11102">
                  <c:v>2</c:v>
                </c:pt>
                <c:pt idx="11103">
                  <c:v>2</c:v>
                </c:pt>
                <c:pt idx="11104">
                  <c:v>1</c:v>
                </c:pt>
                <c:pt idx="11105">
                  <c:v>1</c:v>
                </c:pt>
                <c:pt idx="11106">
                  <c:v>1</c:v>
                </c:pt>
                <c:pt idx="11107">
                  <c:v>1</c:v>
                </c:pt>
                <c:pt idx="11108">
                  <c:v>2</c:v>
                </c:pt>
                <c:pt idx="11109">
                  <c:v>2</c:v>
                </c:pt>
                <c:pt idx="11110">
                  <c:v>2</c:v>
                </c:pt>
                <c:pt idx="11111">
                  <c:v>1</c:v>
                </c:pt>
                <c:pt idx="11112">
                  <c:v>1</c:v>
                </c:pt>
                <c:pt idx="11113">
                  <c:v>2</c:v>
                </c:pt>
                <c:pt idx="11114">
                  <c:v>2</c:v>
                </c:pt>
                <c:pt idx="11115">
                  <c:v>2</c:v>
                </c:pt>
                <c:pt idx="11116">
                  <c:v>2</c:v>
                </c:pt>
                <c:pt idx="11117">
                  <c:v>2</c:v>
                </c:pt>
                <c:pt idx="11118">
                  <c:v>2</c:v>
                </c:pt>
                <c:pt idx="11119">
                  <c:v>2</c:v>
                </c:pt>
                <c:pt idx="11120">
                  <c:v>1</c:v>
                </c:pt>
                <c:pt idx="11121">
                  <c:v>1</c:v>
                </c:pt>
                <c:pt idx="11122">
                  <c:v>1</c:v>
                </c:pt>
                <c:pt idx="11123">
                  <c:v>1</c:v>
                </c:pt>
                <c:pt idx="11124">
                  <c:v>1</c:v>
                </c:pt>
                <c:pt idx="1112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3B-2241-955D-72EB2980BAF4}"/>
            </c:ext>
          </c:extLst>
        </c:ser>
        <c:ser>
          <c:idx val="1"/>
          <c:order val="1"/>
          <c:tx>
            <c:strRef>
              <c:f>'Vhuge-it'!$C$1</c:f>
              <c:strCache>
                <c:ptCount val="1"/>
                <c:pt idx="0">
                  <c:v>Sentiment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'Vhuge-it'!$A$2:$A$11127</c:f>
              <c:strCache>
                <c:ptCount val="11126"/>
                <c:pt idx="0">
                  <c:v> 20-07-08 09:23:10</c:v>
                </c:pt>
                <c:pt idx="1">
                  <c:v> 20-07-08 09:23:15</c:v>
                </c:pt>
                <c:pt idx="2">
                  <c:v> 20-07-08 09:23:20</c:v>
                </c:pt>
                <c:pt idx="3">
                  <c:v> 20-07-08 09:23:25</c:v>
                </c:pt>
                <c:pt idx="4">
                  <c:v> 20-07-08 09:23:30</c:v>
                </c:pt>
                <c:pt idx="5">
                  <c:v> 20-07-08 09:23:35</c:v>
                </c:pt>
                <c:pt idx="6">
                  <c:v> 20-07-08 09:23:40</c:v>
                </c:pt>
                <c:pt idx="7">
                  <c:v> 20-07-08 09:23:45</c:v>
                </c:pt>
                <c:pt idx="8">
                  <c:v> 20-07-08 09:23:50</c:v>
                </c:pt>
                <c:pt idx="9">
                  <c:v> 20-07-08 09:23:55</c:v>
                </c:pt>
                <c:pt idx="10">
                  <c:v> 20-07-08 09:24:00</c:v>
                </c:pt>
                <c:pt idx="11">
                  <c:v> 20-07-08 09:24:05</c:v>
                </c:pt>
                <c:pt idx="12">
                  <c:v> 20-07-08 09:24:10</c:v>
                </c:pt>
                <c:pt idx="13">
                  <c:v> 20-07-08 09:24:15</c:v>
                </c:pt>
                <c:pt idx="14">
                  <c:v> 20-07-08 09:24:20</c:v>
                </c:pt>
                <c:pt idx="15">
                  <c:v> 20-07-08 09:24:25</c:v>
                </c:pt>
                <c:pt idx="16">
                  <c:v> 20-07-08 09:24:30</c:v>
                </c:pt>
                <c:pt idx="17">
                  <c:v> 20-07-08 09:24:35</c:v>
                </c:pt>
                <c:pt idx="18">
                  <c:v> 20-07-08 09:24:40</c:v>
                </c:pt>
                <c:pt idx="19">
                  <c:v> 20-07-08 09:24:45</c:v>
                </c:pt>
                <c:pt idx="20">
                  <c:v> 20-07-08 09:24:50</c:v>
                </c:pt>
                <c:pt idx="21">
                  <c:v> 20-07-08 09:24:55</c:v>
                </c:pt>
                <c:pt idx="22">
                  <c:v> 20-07-08 09:25:00</c:v>
                </c:pt>
                <c:pt idx="23">
                  <c:v> 20-07-08 09:25:05</c:v>
                </c:pt>
                <c:pt idx="24">
                  <c:v> 20-07-08 09:25:10</c:v>
                </c:pt>
                <c:pt idx="25">
                  <c:v> 20-07-08 09:25:15</c:v>
                </c:pt>
                <c:pt idx="26">
                  <c:v> 20-07-08 09:25:20</c:v>
                </c:pt>
                <c:pt idx="27">
                  <c:v> 20-07-08 09:25:25</c:v>
                </c:pt>
                <c:pt idx="28">
                  <c:v> 20-07-08 09:25:30</c:v>
                </c:pt>
                <c:pt idx="29">
                  <c:v> 20-07-08 09:25:35</c:v>
                </c:pt>
                <c:pt idx="30">
                  <c:v> 20-07-08 09:25:55</c:v>
                </c:pt>
                <c:pt idx="31">
                  <c:v> 20-07-08 09:26:00</c:v>
                </c:pt>
                <c:pt idx="32">
                  <c:v> 20-07-08 09:26:05</c:v>
                </c:pt>
                <c:pt idx="33">
                  <c:v> 20-07-08 09:26:10</c:v>
                </c:pt>
                <c:pt idx="34">
                  <c:v> 20-07-08 09:26:15</c:v>
                </c:pt>
                <c:pt idx="35">
                  <c:v> 20-07-08 09:26:20</c:v>
                </c:pt>
                <c:pt idx="36">
                  <c:v> 20-07-08 09:26:25</c:v>
                </c:pt>
                <c:pt idx="37">
                  <c:v> 20-07-08 09:26:30</c:v>
                </c:pt>
                <c:pt idx="38">
                  <c:v> 20-07-08 09:26:35</c:v>
                </c:pt>
                <c:pt idx="39">
                  <c:v> 20-07-08 09:26:40</c:v>
                </c:pt>
                <c:pt idx="40">
                  <c:v> 20-07-08 09:26:45</c:v>
                </c:pt>
                <c:pt idx="41">
                  <c:v> 20-07-08 09:26:50</c:v>
                </c:pt>
                <c:pt idx="42">
                  <c:v> 20-07-08 09:26:55</c:v>
                </c:pt>
                <c:pt idx="43">
                  <c:v> 20-07-08 09:27:00</c:v>
                </c:pt>
                <c:pt idx="44">
                  <c:v> 20-07-08 09:27:05</c:v>
                </c:pt>
                <c:pt idx="45">
                  <c:v> 20-07-08 09:27:10</c:v>
                </c:pt>
                <c:pt idx="46">
                  <c:v> 20-07-08 09:27:15</c:v>
                </c:pt>
                <c:pt idx="47">
                  <c:v> 20-07-08 09:27:20</c:v>
                </c:pt>
                <c:pt idx="48">
                  <c:v> 20-07-08 09:28:10</c:v>
                </c:pt>
                <c:pt idx="49">
                  <c:v> 20-07-08 09:28:15</c:v>
                </c:pt>
                <c:pt idx="50">
                  <c:v> 20-07-08 09:28:20</c:v>
                </c:pt>
                <c:pt idx="51">
                  <c:v> 20-07-08 09:28:25</c:v>
                </c:pt>
                <c:pt idx="52">
                  <c:v> 20-07-08 09:28:30</c:v>
                </c:pt>
                <c:pt idx="53">
                  <c:v> 20-07-08 09:28:35</c:v>
                </c:pt>
                <c:pt idx="54">
                  <c:v> 20-07-08 09:28:40</c:v>
                </c:pt>
                <c:pt idx="55">
                  <c:v> 20-07-08 09:28:45</c:v>
                </c:pt>
                <c:pt idx="56">
                  <c:v> 20-07-08 09:28:50</c:v>
                </c:pt>
                <c:pt idx="57">
                  <c:v> 20-07-08 09:28:55</c:v>
                </c:pt>
                <c:pt idx="58">
                  <c:v> 20-07-08 09:29:00</c:v>
                </c:pt>
                <c:pt idx="59">
                  <c:v> 20-07-08 09:29:05</c:v>
                </c:pt>
                <c:pt idx="60">
                  <c:v> 20-07-08 09:29:55</c:v>
                </c:pt>
                <c:pt idx="61">
                  <c:v> 20-07-08 09:30:00</c:v>
                </c:pt>
                <c:pt idx="62">
                  <c:v> 20-07-08 09:30:05</c:v>
                </c:pt>
                <c:pt idx="63">
                  <c:v> 20-07-08 09:30:10</c:v>
                </c:pt>
                <c:pt idx="64">
                  <c:v> 20-07-08 09:30:15</c:v>
                </c:pt>
                <c:pt idx="65">
                  <c:v> 20-07-08 09:30:20</c:v>
                </c:pt>
                <c:pt idx="66">
                  <c:v> 20-07-08 09:30:25</c:v>
                </c:pt>
                <c:pt idx="67">
                  <c:v> 20-07-08 09:30:30</c:v>
                </c:pt>
                <c:pt idx="68">
                  <c:v> 20-07-08 09:30:35</c:v>
                </c:pt>
                <c:pt idx="69">
                  <c:v> 20-07-08 09:30:40</c:v>
                </c:pt>
                <c:pt idx="70">
                  <c:v> 20-07-08 09:30:45</c:v>
                </c:pt>
                <c:pt idx="71">
                  <c:v> 20-07-08 09:30:50</c:v>
                </c:pt>
                <c:pt idx="72">
                  <c:v> 20-07-08 09:31:15</c:v>
                </c:pt>
                <c:pt idx="73">
                  <c:v> 20-07-08 09:31:20</c:v>
                </c:pt>
                <c:pt idx="74">
                  <c:v> 20-07-08 09:31:25</c:v>
                </c:pt>
                <c:pt idx="75">
                  <c:v> 20-07-08 09:31:30</c:v>
                </c:pt>
                <c:pt idx="76">
                  <c:v> 20-07-08 09:31:35</c:v>
                </c:pt>
                <c:pt idx="77">
                  <c:v> 20-07-08 09:31:40</c:v>
                </c:pt>
                <c:pt idx="78">
                  <c:v> 20-07-08 09:31:45</c:v>
                </c:pt>
                <c:pt idx="79">
                  <c:v> 20-07-08 09:31:50</c:v>
                </c:pt>
                <c:pt idx="80">
                  <c:v> 20-07-08 09:31:55</c:v>
                </c:pt>
                <c:pt idx="81">
                  <c:v> 20-07-08 09:32:00</c:v>
                </c:pt>
                <c:pt idx="82">
                  <c:v> 20-07-08 09:32:05</c:v>
                </c:pt>
                <c:pt idx="83">
                  <c:v> 20-07-08 09:32:10</c:v>
                </c:pt>
                <c:pt idx="84">
                  <c:v> 20-07-08 09:32:50</c:v>
                </c:pt>
                <c:pt idx="85">
                  <c:v> 20-07-08 09:32:55</c:v>
                </c:pt>
                <c:pt idx="86">
                  <c:v> 20-07-08 09:33:00</c:v>
                </c:pt>
                <c:pt idx="87">
                  <c:v> 20-07-08 09:33:05</c:v>
                </c:pt>
                <c:pt idx="88">
                  <c:v> 20-07-08 09:33:10</c:v>
                </c:pt>
                <c:pt idx="89">
                  <c:v> 20-07-08 09:33:15</c:v>
                </c:pt>
                <c:pt idx="90">
                  <c:v> 20-07-08 09:33:20</c:v>
                </c:pt>
                <c:pt idx="91">
                  <c:v> 20-07-08 09:33:25</c:v>
                </c:pt>
                <c:pt idx="92">
                  <c:v> 20-07-08 09:33:30</c:v>
                </c:pt>
                <c:pt idx="93">
                  <c:v> 20-07-08 09:33:35</c:v>
                </c:pt>
                <c:pt idx="94">
                  <c:v> 20-07-08 09:33:40</c:v>
                </c:pt>
                <c:pt idx="95">
                  <c:v> 20-07-08 09:33:45</c:v>
                </c:pt>
                <c:pt idx="96">
                  <c:v> 20-07-08 09:34:55</c:v>
                </c:pt>
                <c:pt idx="97">
                  <c:v> 20-07-08 09:35:00</c:v>
                </c:pt>
                <c:pt idx="98">
                  <c:v> 20-07-08 09:35:05</c:v>
                </c:pt>
                <c:pt idx="99">
                  <c:v> 20-07-08 09:35:10</c:v>
                </c:pt>
                <c:pt idx="100">
                  <c:v> 20-07-08 09:35:15</c:v>
                </c:pt>
                <c:pt idx="101">
                  <c:v> 20-07-08 09:35:20</c:v>
                </c:pt>
                <c:pt idx="102">
                  <c:v> 20-07-08 09:35:25</c:v>
                </c:pt>
                <c:pt idx="103">
                  <c:v> 20-07-08 09:35:30</c:v>
                </c:pt>
                <c:pt idx="104">
                  <c:v> 20-07-08 09:35:35</c:v>
                </c:pt>
                <c:pt idx="105">
                  <c:v> 20-07-08 09:35:40</c:v>
                </c:pt>
                <c:pt idx="106">
                  <c:v> 20-07-08 09:35:45</c:v>
                </c:pt>
                <c:pt idx="107">
                  <c:v> 20-07-08 09:35:50</c:v>
                </c:pt>
                <c:pt idx="108">
                  <c:v> 20-07-08 09:35:55</c:v>
                </c:pt>
                <c:pt idx="109">
                  <c:v> 20-07-08 09:36:00</c:v>
                </c:pt>
                <c:pt idx="110">
                  <c:v> 20-07-08 09:36:05</c:v>
                </c:pt>
                <c:pt idx="111">
                  <c:v> 20-07-08 09:36:10</c:v>
                </c:pt>
                <c:pt idx="112">
                  <c:v> 20-07-08 09:36:45</c:v>
                </c:pt>
                <c:pt idx="113">
                  <c:v> 20-07-08 09:36:50</c:v>
                </c:pt>
                <c:pt idx="114">
                  <c:v> 20-07-08 09:36:55</c:v>
                </c:pt>
                <c:pt idx="115">
                  <c:v> 20-07-08 09:37:00</c:v>
                </c:pt>
                <c:pt idx="116">
                  <c:v> 20-07-08 09:37:05</c:v>
                </c:pt>
                <c:pt idx="117">
                  <c:v> 20-07-08 09:37:10</c:v>
                </c:pt>
                <c:pt idx="118">
                  <c:v> 20-07-08 09:37:15</c:v>
                </c:pt>
                <c:pt idx="119">
                  <c:v> 20-07-08 09:37:20</c:v>
                </c:pt>
                <c:pt idx="120">
                  <c:v> 20-07-08 09:37:25</c:v>
                </c:pt>
                <c:pt idx="121">
                  <c:v> 20-07-08 09:37:30</c:v>
                </c:pt>
                <c:pt idx="122">
                  <c:v> 20-07-08 09:37:35</c:v>
                </c:pt>
                <c:pt idx="123">
                  <c:v> 20-07-08 09:37:40</c:v>
                </c:pt>
                <c:pt idx="124">
                  <c:v> 20-07-08 09:37:45</c:v>
                </c:pt>
                <c:pt idx="125">
                  <c:v> 20-07-08 09:41:25</c:v>
                </c:pt>
                <c:pt idx="126">
                  <c:v> 20-07-08 09:41:30</c:v>
                </c:pt>
                <c:pt idx="127">
                  <c:v> 20-07-08 09:41:35</c:v>
                </c:pt>
                <c:pt idx="128">
                  <c:v> 20-07-08 09:41:40</c:v>
                </c:pt>
                <c:pt idx="129">
                  <c:v> 20-07-08 09:41:45</c:v>
                </c:pt>
                <c:pt idx="130">
                  <c:v> 20-07-08 09:41:50</c:v>
                </c:pt>
                <c:pt idx="131">
                  <c:v> 20-07-08 09:41:55</c:v>
                </c:pt>
                <c:pt idx="132">
                  <c:v> 20-07-08 09:42:00</c:v>
                </c:pt>
                <c:pt idx="133">
                  <c:v> 20-07-08 09:42:05</c:v>
                </c:pt>
                <c:pt idx="134">
                  <c:v> 20-07-08 09:42:10</c:v>
                </c:pt>
                <c:pt idx="135">
                  <c:v> 20-07-08 09:42:15</c:v>
                </c:pt>
                <c:pt idx="136">
                  <c:v> 20-07-08 09:42:20</c:v>
                </c:pt>
                <c:pt idx="137">
                  <c:v> 20-07-08 09:42:25</c:v>
                </c:pt>
                <c:pt idx="138">
                  <c:v> 20-07-08 09:42:30</c:v>
                </c:pt>
                <c:pt idx="139">
                  <c:v> 20-07-08 09:42:35</c:v>
                </c:pt>
                <c:pt idx="140">
                  <c:v> 20-07-08 09:42:40</c:v>
                </c:pt>
                <c:pt idx="141">
                  <c:v> 20-07-08 09:42:45</c:v>
                </c:pt>
                <c:pt idx="142">
                  <c:v> 20-07-08 09:42:50</c:v>
                </c:pt>
                <c:pt idx="143">
                  <c:v> 20-07-08 09:42:55</c:v>
                </c:pt>
                <c:pt idx="144">
                  <c:v> 20-07-08 09:43:00</c:v>
                </c:pt>
                <c:pt idx="145">
                  <c:v> 20-07-08 09:43:05</c:v>
                </c:pt>
                <c:pt idx="146">
                  <c:v> 20-07-08 09:43:10</c:v>
                </c:pt>
                <c:pt idx="147">
                  <c:v> 20-07-08 09:44:05</c:v>
                </c:pt>
                <c:pt idx="148">
                  <c:v> 20-07-08 09:44:10</c:v>
                </c:pt>
                <c:pt idx="149">
                  <c:v> 20-07-08 09:44:15</c:v>
                </c:pt>
                <c:pt idx="150">
                  <c:v> 20-07-08 09:44:20</c:v>
                </c:pt>
                <c:pt idx="151">
                  <c:v> 20-07-08 09:44:25</c:v>
                </c:pt>
                <c:pt idx="152">
                  <c:v> 20-07-08 09:44:30</c:v>
                </c:pt>
                <c:pt idx="153">
                  <c:v> 20-07-08 09:44:35</c:v>
                </c:pt>
                <c:pt idx="154">
                  <c:v> 20-07-08 09:44:40</c:v>
                </c:pt>
                <c:pt idx="155">
                  <c:v> 20-07-08 09:44:45</c:v>
                </c:pt>
                <c:pt idx="156">
                  <c:v> 20-07-08 09:44:50</c:v>
                </c:pt>
                <c:pt idx="157">
                  <c:v> 20-07-08 09:44:55</c:v>
                </c:pt>
                <c:pt idx="158">
                  <c:v> 20-07-08 09:45:00</c:v>
                </c:pt>
                <c:pt idx="159">
                  <c:v> 20-07-08 09:45:05</c:v>
                </c:pt>
                <c:pt idx="160">
                  <c:v> 20-07-08 09:45:10</c:v>
                </c:pt>
                <c:pt idx="161">
                  <c:v> 20-07-08 09:45:15</c:v>
                </c:pt>
                <c:pt idx="162">
                  <c:v> 20-07-08 09:45:20</c:v>
                </c:pt>
                <c:pt idx="163">
                  <c:v> 20-07-08 09:45:25</c:v>
                </c:pt>
                <c:pt idx="164">
                  <c:v> 20-07-08 09:45:30</c:v>
                </c:pt>
                <c:pt idx="165">
                  <c:v> 20-07-08 09:45:35</c:v>
                </c:pt>
                <c:pt idx="166">
                  <c:v> 20-07-08 09:45:40</c:v>
                </c:pt>
                <c:pt idx="167">
                  <c:v> 20-07-08 09:45:45</c:v>
                </c:pt>
                <c:pt idx="168">
                  <c:v> 20-07-08 09:46:20</c:v>
                </c:pt>
                <c:pt idx="169">
                  <c:v> 20-07-08 09:46:25</c:v>
                </c:pt>
                <c:pt idx="170">
                  <c:v> 20-07-08 09:46:30</c:v>
                </c:pt>
                <c:pt idx="171">
                  <c:v> 20-07-08 09:46:35</c:v>
                </c:pt>
                <c:pt idx="172">
                  <c:v> 20-07-08 09:46:40</c:v>
                </c:pt>
                <c:pt idx="173">
                  <c:v> 20-07-08 09:46:45</c:v>
                </c:pt>
                <c:pt idx="174">
                  <c:v> 20-07-08 09:46:50</c:v>
                </c:pt>
                <c:pt idx="175">
                  <c:v> 20-07-08 09:46:55</c:v>
                </c:pt>
                <c:pt idx="176">
                  <c:v> 20-07-08 09:47:00</c:v>
                </c:pt>
                <c:pt idx="177">
                  <c:v> 20-07-08 09:47:05</c:v>
                </c:pt>
                <c:pt idx="178">
                  <c:v> 20-07-08 09:47:10</c:v>
                </c:pt>
                <c:pt idx="179">
                  <c:v> 20-07-08 09:47:15</c:v>
                </c:pt>
                <c:pt idx="180">
                  <c:v> 20-07-08 09:47:20</c:v>
                </c:pt>
                <c:pt idx="181">
                  <c:v> 20-07-08 09:47:25</c:v>
                </c:pt>
                <c:pt idx="182">
                  <c:v> 20-07-08 09:47:30</c:v>
                </c:pt>
                <c:pt idx="183">
                  <c:v> 20-07-08 09:47:35</c:v>
                </c:pt>
                <c:pt idx="184">
                  <c:v> 20-07-08 09:47:40</c:v>
                </c:pt>
                <c:pt idx="185">
                  <c:v> 20-07-08 09:47:45</c:v>
                </c:pt>
                <c:pt idx="186">
                  <c:v> 20-07-08 09:47:50</c:v>
                </c:pt>
                <c:pt idx="187">
                  <c:v> 20-07-08 09:47:55</c:v>
                </c:pt>
                <c:pt idx="188">
                  <c:v> 20-07-08 09:48:00</c:v>
                </c:pt>
                <c:pt idx="189">
                  <c:v> 20-07-08 09:48:05</c:v>
                </c:pt>
                <c:pt idx="190">
                  <c:v> 20-07-08 09:48:10</c:v>
                </c:pt>
                <c:pt idx="191">
                  <c:v> 20-07-08 09:48:15</c:v>
                </c:pt>
                <c:pt idx="192">
                  <c:v> 20-07-08 09:48:45</c:v>
                </c:pt>
                <c:pt idx="193">
                  <c:v> 20-07-08 09:48:50</c:v>
                </c:pt>
                <c:pt idx="194">
                  <c:v> 20-07-08 09:48:55</c:v>
                </c:pt>
                <c:pt idx="195">
                  <c:v> 20-07-08 09:49:00</c:v>
                </c:pt>
                <c:pt idx="196">
                  <c:v> 20-07-08 09:49:05</c:v>
                </c:pt>
                <c:pt idx="197">
                  <c:v> 20-07-08 09:49:10</c:v>
                </c:pt>
                <c:pt idx="198">
                  <c:v> 20-07-08 09:49:15</c:v>
                </c:pt>
                <c:pt idx="199">
                  <c:v> 20-07-08 09:49:20</c:v>
                </c:pt>
                <c:pt idx="200">
                  <c:v> 20-07-08 09:49:25</c:v>
                </c:pt>
                <c:pt idx="201">
                  <c:v> 20-07-08 09:49:30</c:v>
                </c:pt>
                <c:pt idx="202">
                  <c:v> 20-07-08 09:49:35</c:v>
                </c:pt>
                <c:pt idx="203">
                  <c:v> 20-07-08 09:49:40</c:v>
                </c:pt>
                <c:pt idx="204">
                  <c:v> 20-07-08 09:51:40</c:v>
                </c:pt>
                <c:pt idx="205">
                  <c:v> 20-07-08 09:51:45</c:v>
                </c:pt>
                <c:pt idx="206">
                  <c:v> 20-07-08 09:51:50</c:v>
                </c:pt>
                <c:pt idx="207">
                  <c:v> 20-07-08 09:51:55</c:v>
                </c:pt>
                <c:pt idx="208">
                  <c:v> 20-07-08 09:52:00</c:v>
                </c:pt>
                <c:pt idx="209">
                  <c:v> 20-07-08 09:52:05</c:v>
                </c:pt>
                <c:pt idx="210">
                  <c:v> 20-07-08 09:52:10</c:v>
                </c:pt>
                <c:pt idx="211">
                  <c:v> 20-07-08 09:52:15</c:v>
                </c:pt>
                <c:pt idx="212">
                  <c:v> 20-07-08 09:52:20</c:v>
                </c:pt>
                <c:pt idx="213">
                  <c:v> 20-07-08 09:52:25</c:v>
                </c:pt>
                <c:pt idx="214">
                  <c:v> 20-07-08 09:52:30</c:v>
                </c:pt>
                <c:pt idx="215">
                  <c:v> 20-07-08 09:52:35</c:v>
                </c:pt>
                <c:pt idx="216">
                  <c:v> 20-07-08 09:52:40</c:v>
                </c:pt>
                <c:pt idx="217">
                  <c:v> 20-07-08 09:52:45</c:v>
                </c:pt>
                <c:pt idx="218">
                  <c:v> 20-07-08 09:52:50</c:v>
                </c:pt>
                <c:pt idx="219">
                  <c:v> 20-07-08 09:52:55</c:v>
                </c:pt>
                <c:pt idx="220">
                  <c:v> 20-07-08 09:53:00</c:v>
                </c:pt>
                <c:pt idx="221">
                  <c:v> 20-07-08 09:53:05</c:v>
                </c:pt>
                <c:pt idx="222">
                  <c:v> 20-07-08 09:53:10</c:v>
                </c:pt>
                <c:pt idx="223">
                  <c:v> 20-07-08 09:53:15</c:v>
                </c:pt>
                <c:pt idx="224">
                  <c:v> 20-07-08 09:53:20</c:v>
                </c:pt>
                <c:pt idx="225">
                  <c:v> 20-07-08 09:53:25</c:v>
                </c:pt>
                <c:pt idx="226">
                  <c:v> 20-07-08 09:53:30</c:v>
                </c:pt>
                <c:pt idx="227">
                  <c:v> 20-07-08 09:53:35</c:v>
                </c:pt>
                <c:pt idx="228">
                  <c:v> 20-07-08 09:53:40</c:v>
                </c:pt>
                <c:pt idx="229">
                  <c:v> 20-07-08 09:53:45</c:v>
                </c:pt>
                <c:pt idx="230">
                  <c:v> 20-07-08 09:53:50</c:v>
                </c:pt>
                <c:pt idx="231">
                  <c:v> 20-07-08 09:53:55</c:v>
                </c:pt>
                <c:pt idx="232">
                  <c:v> 20-07-08 09:55:40</c:v>
                </c:pt>
                <c:pt idx="233">
                  <c:v> 20-07-08 09:55:45</c:v>
                </c:pt>
                <c:pt idx="234">
                  <c:v> 20-07-08 09:55:50</c:v>
                </c:pt>
                <c:pt idx="235">
                  <c:v> 20-07-08 09:55:55</c:v>
                </c:pt>
                <c:pt idx="236">
                  <c:v> 20-07-08 09:56:00</c:v>
                </c:pt>
                <c:pt idx="237">
                  <c:v> 20-07-08 09:56:05</c:v>
                </c:pt>
                <c:pt idx="238">
                  <c:v> 20-07-08 09:56:10</c:v>
                </c:pt>
                <c:pt idx="239">
                  <c:v> 20-07-08 09:56:15</c:v>
                </c:pt>
                <c:pt idx="240">
                  <c:v> 20-07-08 09:56:20</c:v>
                </c:pt>
                <c:pt idx="241">
                  <c:v> 20-07-08 09:56:25</c:v>
                </c:pt>
                <c:pt idx="242">
                  <c:v> 20-07-08 09:56:30</c:v>
                </c:pt>
                <c:pt idx="243">
                  <c:v> 20-07-08 09:56:35</c:v>
                </c:pt>
                <c:pt idx="244">
                  <c:v> 20-07-08 09:58:45</c:v>
                </c:pt>
                <c:pt idx="245">
                  <c:v> 20-07-08 09:58:50</c:v>
                </c:pt>
                <c:pt idx="246">
                  <c:v> 20-07-08 09:58:55</c:v>
                </c:pt>
                <c:pt idx="247">
                  <c:v> 20-07-08 09:59:00</c:v>
                </c:pt>
                <c:pt idx="248">
                  <c:v> 20-07-08 09:59:05</c:v>
                </c:pt>
                <c:pt idx="249">
                  <c:v> 20-07-08 09:59:10</c:v>
                </c:pt>
                <c:pt idx="250">
                  <c:v> 20-07-08 09:59:15</c:v>
                </c:pt>
                <c:pt idx="251">
                  <c:v> 20-07-08 09:59:20</c:v>
                </c:pt>
                <c:pt idx="252">
                  <c:v> 20-07-08 09:59:25</c:v>
                </c:pt>
                <c:pt idx="253">
                  <c:v> 20-07-08 09:59:30</c:v>
                </c:pt>
                <c:pt idx="254">
                  <c:v> 20-07-08 09:59:35</c:v>
                </c:pt>
                <c:pt idx="255">
                  <c:v> 20-07-08 09:59:40</c:v>
                </c:pt>
                <c:pt idx="256">
                  <c:v> 20-07-08 09:59:45</c:v>
                </c:pt>
                <c:pt idx="257">
                  <c:v> 20-07-08 09:59:50</c:v>
                </c:pt>
                <c:pt idx="258">
                  <c:v> 20-07-08 09:59:55</c:v>
                </c:pt>
                <c:pt idx="259">
                  <c:v> 20-07-08 10:00:00</c:v>
                </c:pt>
                <c:pt idx="260">
                  <c:v> 20-07-08 10:00:05</c:v>
                </c:pt>
                <c:pt idx="261">
                  <c:v> 20-07-08 10:00:10</c:v>
                </c:pt>
                <c:pt idx="262">
                  <c:v> 20-07-08 10:00:15</c:v>
                </c:pt>
                <c:pt idx="263">
                  <c:v> 20-07-08 10:00:20</c:v>
                </c:pt>
                <c:pt idx="264">
                  <c:v> 20-07-08 10:01:35</c:v>
                </c:pt>
                <c:pt idx="265">
                  <c:v> 20-07-08 10:01:40</c:v>
                </c:pt>
                <c:pt idx="266">
                  <c:v> 20-07-08 10:01:45</c:v>
                </c:pt>
                <c:pt idx="267">
                  <c:v> 20-07-08 10:01:50</c:v>
                </c:pt>
                <c:pt idx="268">
                  <c:v> 20-07-08 10:01:55</c:v>
                </c:pt>
                <c:pt idx="269">
                  <c:v> 20-07-08 10:02:00</c:v>
                </c:pt>
                <c:pt idx="270">
                  <c:v> 20-07-08 10:02:05</c:v>
                </c:pt>
                <c:pt idx="271">
                  <c:v> 20-07-08 10:02:10</c:v>
                </c:pt>
                <c:pt idx="272">
                  <c:v> 20-07-08 10:02:15</c:v>
                </c:pt>
                <c:pt idx="273">
                  <c:v> 20-07-08 10:02:20</c:v>
                </c:pt>
                <c:pt idx="274">
                  <c:v> 20-07-08 10:02:25</c:v>
                </c:pt>
                <c:pt idx="275">
                  <c:v> 20-07-08 10:02:30</c:v>
                </c:pt>
                <c:pt idx="276">
                  <c:v> 20-07-08 10:02:35</c:v>
                </c:pt>
                <c:pt idx="277">
                  <c:v> 20-07-08 10:02:40</c:v>
                </c:pt>
                <c:pt idx="278">
                  <c:v> 20-07-08 10:02:45</c:v>
                </c:pt>
                <c:pt idx="279">
                  <c:v> 20-07-08 10:02:50</c:v>
                </c:pt>
                <c:pt idx="280">
                  <c:v> 20-07-08 10:02:55</c:v>
                </c:pt>
                <c:pt idx="281">
                  <c:v> 20-07-08 10:03:00</c:v>
                </c:pt>
                <c:pt idx="282">
                  <c:v> 20-07-08 10:03:05</c:v>
                </c:pt>
                <c:pt idx="283">
                  <c:v> 20-07-08 10:03:10</c:v>
                </c:pt>
                <c:pt idx="284">
                  <c:v> 20-07-08 10:03:15</c:v>
                </c:pt>
                <c:pt idx="285">
                  <c:v> 20-07-08 10:03:20</c:v>
                </c:pt>
                <c:pt idx="286">
                  <c:v> 20-07-08 10:03:25</c:v>
                </c:pt>
                <c:pt idx="287">
                  <c:v> 20-07-08 10:03:30</c:v>
                </c:pt>
                <c:pt idx="288">
                  <c:v> 20-07-08 10:03:35</c:v>
                </c:pt>
                <c:pt idx="289">
                  <c:v> 20-07-08 10:03:40</c:v>
                </c:pt>
                <c:pt idx="290">
                  <c:v> 20-07-08 10:03:45</c:v>
                </c:pt>
                <c:pt idx="291">
                  <c:v> 20-07-08 10:04:50</c:v>
                </c:pt>
                <c:pt idx="292">
                  <c:v> 20-07-08 10:04:55</c:v>
                </c:pt>
                <c:pt idx="293">
                  <c:v> 20-07-08 10:05:00</c:v>
                </c:pt>
                <c:pt idx="294">
                  <c:v> 20-07-08 10:05:05</c:v>
                </c:pt>
                <c:pt idx="295">
                  <c:v> 20-07-08 10:05:10</c:v>
                </c:pt>
                <c:pt idx="296">
                  <c:v> 20-07-08 10:05:15</c:v>
                </c:pt>
                <c:pt idx="297">
                  <c:v> 20-07-08 10:05:20</c:v>
                </c:pt>
                <c:pt idx="298">
                  <c:v> 20-07-08 10:05:25</c:v>
                </c:pt>
                <c:pt idx="299">
                  <c:v> 20-07-08 10:05:30</c:v>
                </c:pt>
                <c:pt idx="300">
                  <c:v> 20-07-08 10:05:35</c:v>
                </c:pt>
                <c:pt idx="301">
                  <c:v> 20-07-08 10:05:40</c:v>
                </c:pt>
                <c:pt idx="302">
                  <c:v> 20-07-08 10:05:45</c:v>
                </c:pt>
                <c:pt idx="303">
                  <c:v> 20-07-08 10:06:40</c:v>
                </c:pt>
                <c:pt idx="304">
                  <c:v> 20-07-08 10:06:45</c:v>
                </c:pt>
                <c:pt idx="305">
                  <c:v> 20-07-08 10:06:50</c:v>
                </c:pt>
                <c:pt idx="306">
                  <c:v> 20-07-08 10:06:55</c:v>
                </c:pt>
                <c:pt idx="307">
                  <c:v> 20-07-08 10:07:00</c:v>
                </c:pt>
                <c:pt idx="308">
                  <c:v> 20-07-08 10:07:05</c:v>
                </c:pt>
                <c:pt idx="309">
                  <c:v> 20-07-08 10:07:10</c:v>
                </c:pt>
                <c:pt idx="310">
                  <c:v> 20-07-08 10:07:15</c:v>
                </c:pt>
                <c:pt idx="311">
                  <c:v> 20-07-08 10:07:20</c:v>
                </c:pt>
                <c:pt idx="312">
                  <c:v> 20-07-08 10:07:25</c:v>
                </c:pt>
                <c:pt idx="313">
                  <c:v> 20-07-08 10:07:30</c:v>
                </c:pt>
                <c:pt idx="314">
                  <c:v> 20-07-08 10:07:35</c:v>
                </c:pt>
                <c:pt idx="315">
                  <c:v> 20-07-08 10:07:40</c:v>
                </c:pt>
                <c:pt idx="316">
                  <c:v> 20-07-08 10:07:45</c:v>
                </c:pt>
                <c:pt idx="317">
                  <c:v> 20-07-08 10:07:50</c:v>
                </c:pt>
                <c:pt idx="318">
                  <c:v> 20-07-08 10:07:55</c:v>
                </c:pt>
                <c:pt idx="319">
                  <c:v> 20-07-08 10:08:00</c:v>
                </c:pt>
                <c:pt idx="320">
                  <c:v> 20-07-08 10:08:05</c:v>
                </c:pt>
                <c:pt idx="321">
                  <c:v> 20-07-08 10:08:10</c:v>
                </c:pt>
                <c:pt idx="322">
                  <c:v> 20-07-08 10:08:15</c:v>
                </c:pt>
                <c:pt idx="323">
                  <c:v> 20-07-08 10:10:10</c:v>
                </c:pt>
                <c:pt idx="324">
                  <c:v> 20-07-08 10:10:15</c:v>
                </c:pt>
                <c:pt idx="325">
                  <c:v> 20-07-08 10:10:20</c:v>
                </c:pt>
                <c:pt idx="326">
                  <c:v> 20-07-08 10:10:25</c:v>
                </c:pt>
                <c:pt idx="327">
                  <c:v> 20-07-08 10:10:30</c:v>
                </c:pt>
                <c:pt idx="328">
                  <c:v> 20-07-08 10:10:35</c:v>
                </c:pt>
                <c:pt idx="329">
                  <c:v> 20-07-08 10:10:40</c:v>
                </c:pt>
                <c:pt idx="330">
                  <c:v> 20-07-08 10:10:45</c:v>
                </c:pt>
                <c:pt idx="331">
                  <c:v> 20-07-08 10:10:50</c:v>
                </c:pt>
                <c:pt idx="332">
                  <c:v> 20-07-08 10:10:55</c:v>
                </c:pt>
                <c:pt idx="333">
                  <c:v> 20-07-08 10:11:00</c:v>
                </c:pt>
                <c:pt idx="334">
                  <c:v> 20-07-08 10:11:05</c:v>
                </c:pt>
                <c:pt idx="335">
                  <c:v> 20-07-08 10:11:10</c:v>
                </c:pt>
                <c:pt idx="336">
                  <c:v> 20-07-08 10:11:15</c:v>
                </c:pt>
                <c:pt idx="337">
                  <c:v> 20-07-08 10:11:20</c:v>
                </c:pt>
                <c:pt idx="338">
                  <c:v> 20-07-08 10:11:25</c:v>
                </c:pt>
                <c:pt idx="339">
                  <c:v> 20-07-08 10:11:30</c:v>
                </c:pt>
                <c:pt idx="340">
                  <c:v> 20-07-08 10:11:35</c:v>
                </c:pt>
                <c:pt idx="341">
                  <c:v> 20-07-08 10:11:40</c:v>
                </c:pt>
                <c:pt idx="342">
                  <c:v> 20-07-08 10:11:45</c:v>
                </c:pt>
                <c:pt idx="343">
                  <c:v> 20-07-08 10:12:25</c:v>
                </c:pt>
                <c:pt idx="344">
                  <c:v> 20-07-08 10:12:30</c:v>
                </c:pt>
                <c:pt idx="345">
                  <c:v> 20-07-08 10:12:35</c:v>
                </c:pt>
                <c:pt idx="346">
                  <c:v> 20-07-08 10:12:40</c:v>
                </c:pt>
                <c:pt idx="347">
                  <c:v> 20-07-08 10:12:45</c:v>
                </c:pt>
                <c:pt idx="348">
                  <c:v> 20-07-08 10:12:50</c:v>
                </c:pt>
                <c:pt idx="349">
                  <c:v> 20-07-08 10:12:55</c:v>
                </c:pt>
                <c:pt idx="350">
                  <c:v> 20-07-08 10:13:00</c:v>
                </c:pt>
                <c:pt idx="351">
                  <c:v> 20-07-08 10:13:05</c:v>
                </c:pt>
                <c:pt idx="352">
                  <c:v> 20-07-08 10:13:10</c:v>
                </c:pt>
                <c:pt idx="353">
                  <c:v> 20-07-08 10:13:15</c:v>
                </c:pt>
                <c:pt idx="354">
                  <c:v> 20-07-08 10:13:20</c:v>
                </c:pt>
                <c:pt idx="355">
                  <c:v> 20-07-08 10:15:15</c:v>
                </c:pt>
                <c:pt idx="356">
                  <c:v> 20-07-08 10:15:20</c:v>
                </c:pt>
                <c:pt idx="357">
                  <c:v> 20-07-08 10:15:25</c:v>
                </c:pt>
                <c:pt idx="358">
                  <c:v> 20-07-08 10:15:30</c:v>
                </c:pt>
                <c:pt idx="359">
                  <c:v> 20-07-08 10:15:35</c:v>
                </c:pt>
                <c:pt idx="360">
                  <c:v> 20-07-08 10:15:40</c:v>
                </c:pt>
                <c:pt idx="361">
                  <c:v> 20-07-08 10:15:45</c:v>
                </c:pt>
                <c:pt idx="362">
                  <c:v> 20-07-08 10:15:50</c:v>
                </c:pt>
                <c:pt idx="363">
                  <c:v> 20-07-08 10:15:55</c:v>
                </c:pt>
                <c:pt idx="364">
                  <c:v> 20-07-08 10:16:00</c:v>
                </c:pt>
                <c:pt idx="365">
                  <c:v> 20-07-08 10:16:05</c:v>
                </c:pt>
                <c:pt idx="366">
                  <c:v> 20-07-08 10:16:10</c:v>
                </c:pt>
                <c:pt idx="367">
                  <c:v> 20-07-08 10:16:15</c:v>
                </c:pt>
                <c:pt idx="368">
                  <c:v> 20-07-08 10:16:20</c:v>
                </c:pt>
                <c:pt idx="369">
                  <c:v> 20-07-08 10:16:25</c:v>
                </c:pt>
                <c:pt idx="370">
                  <c:v> 20-07-08 10:16:30</c:v>
                </c:pt>
                <c:pt idx="371">
                  <c:v> 20-07-08 10:16:35</c:v>
                </c:pt>
                <c:pt idx="372">
                  <c:v> 20-07-08 10:16:40</c:v>
                </c:pt>
                <c:pt idx="373">
                  <c:v> 20-07-08 10:16:45</c:v>
                </c:pt>
                <c:pt idx="374">
                  <c:v> 20-07-08 10:16:50</c:v>
                </c:pt>
                <c:pt idx="375">
                  <c:v> 20-07-08 10:16:55</c:v>
                </c:pt>
                <c:pt idx="376">
                  <c:v> 20-07-08 10:17:00</c:v>
                </c:pt>
                <c:pt idx="377">
                  <c:v> 20-07-08 10:17:05</c:v>
                </c:pt>
                <c:pt idx="378">
                  <c:v> 20-07-08 10:17:30</c:v>
                </c:pt>
                <c:pt idx="379">
                  <c:v> 20-07-08 10:17:35</c:v>
                </c:pt>
                <c:pt idx="380">
                  <c:v> 20-07-08 10:17:40</c:v>
                </c:pt>
                <c:pt idx="381">
                  <c:v> 20-07-08 10:17:45</c:v>
                </c:pt>
                <c:pt idx="382">
                  <c:v> 20-07-08 10:17:50</c:v>
                </c:pt>
                <c:pt idx="383">
                  <c:v> 20-07-08 10:17:55</c:v>
                </c:pt>
                <c:pt idx="384">
                  <c:v> 20-07-08 10:18:00</c:v>
                </c:pt>
                <c:pt idx="385">
                  <c:v> 20-07-08 10:18:05</c:v>
                </c:pt>
                <c:pt idx="386">
                  <c:v> 20-07-08 10:18:10</c:v>
                </c:pt>
                <c:pt idx="387">
                  <c:v> 20-07-08 10:18:15</c:v>
                </c:pt>
                <c:pt idx="388">
                  <c:v> 20-07-08 10:18:20</c:v>
                </c:pt>
                <c:pt idx="389">
                  <c:v> 20-07-08 10:18:25</c:v>
                </c:pt>
                <c:pt idx="390">
                  <c:v> 20-07-08 10:19:00</c:v>
                </c:pt>
                <c:pt idx="391">
                  <c:v> 20-07-08 10:19:05</c:v>
                </c:pt>
                <c:pt idx="392">
                  <c:v> 20-07-08 10:19:10</c:v>
                </c:pt>
                <c:pt idx="393">
                  <c:v> 20-07-08 10:19:15</c:v>
                </c:pt>
                <c:pt idx="394">
                  <c:v> 20-07-08 10:19:20</c:v>
                </c:pt>
                <c:pt idx="395">
                  <c:v> 20-07-08 10:19:25</c:v>
                </c:pt>
                <c:pt idx="396">
                  <c:v> 20-07-08 10:19:30</c:v>
                </c:pt>
                <c:pt idx="397">
                  <c:v> 20-07-08 10:19:35</c:v>
                </c:pt>
                <c:pt idx="398">
                  <c:v> 20-07-08 10:19:40</c:v>
                </c:pt>
                <c:pt idx="399">
                  <c:v> 20-07-08 10:19:45</c:v>
                </c:pt>
                <c:pt idx="400">
                  <c:v> 20-07-08 10:19:50</c:v>
                </c:pt>
                <c:pt idx="401">
                  <c:v> 20-07-08 10:19:55</c:v>
                </c:pt>
                <c:pt idx="402">
                  <c:v> 20-07-08 10:20:15</c:v>
                </c:pt>
                <c:pt idx="403">
                  <c:v> 20-07-08 10:20:20</c:v>
                </c:pt>
                <c:pt idx="404">
                  <c:v> 20-07-08 10:20:25</c:v>
                </c:pt>
                <c:pt idx="405">
                  <c:v> 20-07-08 10:20:30</c:v>
                </c:pt>
                <c:pt idx="406">
                  <c:v> 20-07-08 10:20:35</c:v>
                </c:pt>
                <c:pt idx="407">
                  <c:v> 20-07-08 10:20:40</c:v>
                </c:pt>
                <c:pt idx="408">
                  <c:v> 20-07-08 10:20:45</c:v>
                </c:pt>
                <c:pt idx="409">
                  <c:v> 20-07-08 10:20:50</c:v>
                </c:pt>
                <c:pt idx="410">
                  <c:v> 20-07-08 10:20:55</c:v>
                </c:pt>
                <c:pt idx="411">
                  <c:v> 20-07-08 10:21:00</c:v>
                </c:pt>
                <c:pt idx="412">
                  <c:v> 20-07-08 10:21:05</c:v>
                </c:pt>
                <c:pt idx="413">
                  <c:v> 20-07-08 10:21:10</c:v>
                </c:pt>
                <c:pt idx="414">
                  <c:v> 20-07-08 10:21:15</c:v>
                </c:pt>
                <c:pt idx="415">
                  <c:v> 20-07-08 10:21:20</c:v>
                </c:pt>
                <c:pt idx="416">
                  <c:v> 20-07-08 10:21:25</c:v>
                </c:pt>
                <c:pt idx="417">
                  <c:v> 20-07-08 10:21:30</c:v>
                </c:pt>
                <c:pt idx="418">
                  <c:v> 20-07-08 10:21:35</c:v>
                </c:pt>
                <c:pt idx="419">
                  <c:v> 20-07-08 10:21:40</c:v>
                </c:pt>
                <c:pt idx="420">
                  <c:v> 20-07-08 10:21:45</c:v>
                </c:pt>
                <c:pt idx="421">
                  <c:v> 20-07-08 10:21:50</c:v>
                </c:pt>
                <c:pt idx="422">
                  <c:v> 20-07-08 10:21:55</c:v>
                </c:pt>
                <c:pt idx="423">
                  <c:v> 20-07-08 10:22:00</c:v>
                </c:pt>
                <c:pt idx="424">
                  <c:v> 20-07-08 10:22:05</c:v>
                </c:pt>
                <c:pt idx="425">
                  <c:v> 20-07-08 10:22:10</c:v>
                </c:pt>
                <c:pt idx="426">
                  <c:v> 20-07-08 10:22:15</c:v>
                </c:pt>
                <c:pt idx="427">
                  <c:v> 20-07-08 10:22:20</c:v>
                </c:pt>
                <c:pt idx="428">
                  <c:v> 20-07-08 10:22:25</c:v>
                </c:pt>
                <c:pt idx="429">
                  <c:v> 20-07-08 10:22:30</c:v>
                </c:pt>
                <c:pt idx="430">
                  <c:v> 20-07-08 10:22:35</c:v>
                </c:pt>
                <c:pt idx="431">
                  <c:v> 20-07-08 10:22:40</c:v>
                </c:pt>
                <c:pt idx="432">
                  <c:v> 20-07-08 10:25:40</c:v>
                </c:pt>
                <c:pt idx="433">
                  <c:v> 20-07-08 10:25:45</c:v>
                </c:pt>
                <c:pt idx="434">
                  <c:v> 20-07-08 10:25:50</c:v>
                </c:pt>
                <c:pt idx="435">
                  <c:v> 20-07-08 10:25:55</c:v>
                </c:pt>
                <c:pt idx="436">
                  <c:v> 20-07-08 10:26:00</c:v>
                </c:pt>
                <c:pt idx="437">
                  <c:v> 20-07-08 10:26:05</c:v>
                </c:pt>
                <c:pt idx="438">
                  <c:v> 20-07-08 10:26:10</c:v>
                </c:pt>
                <c:pt idx="439">
                  <c:v> 20-07-08 10:26:15</c:v>
                </c:pt>
                <c:pt idx="440">
                  <c:v> 20-07-08 10:26:20</c:v>
                </c:pt>
                <c:pt idx="441">
                  <c:v> 20-07-08 10:26:25</c:v>
                </c:pt>
                <c:pt idx="442">
                  <c:v> 20-07-08 10:26:30</c:v>
                </c:pt>
                <c:pt idx="443">
                  <c:v> 20-07-08 10:26:35</c:v>
                </c:pt>
                <c:pt idx="444">
                  <c:v> 20-07-08 10:26:40</c:v>
                </c:pt>
                <c:pt idx="445">
                  <c:v> 20-07-08 10:26:45</c:v>
                </c:pt>
                <c:pt idx="446">
                  <c:v> 20-07-08 10:26:50</c:v>
                </c:pt>
                <c:pt idx="447">
                  <c:v> 20-07-08 10:26:55</c:v>
                </c:pt>
                <c:pt idx="448">
                  <c:v> 20-07-08 10:27:00</c:v>
                </c:pt>
                <c:pt idx="449">
                  <c:v> 20-07-08 10:28:55</c:v>
                </c:pt>
                <c:pt idx="450">
                  <c:v> 20-07-08 10:29:00</c:v>
                </c:pt>
                <c:pt idx="451">
                  <c:v> 20-07-08 10:29:05</c:v>
                </c:pt>
                <c:pt idx="452">
                  <c:v> 20-07-08 10:29:10</c:v>
                </c:pt>
                <c:pt idx="453">
                  <c:v> 20-07-08 10:29:15</c:v>
                </c:pt>
                <c:pt idx="454">
                  <c:v> 20-07-08 10:29:20</c:v>
                </c:pt>
                <c:pt idx="455">
                  <c:v> 20-07-08 10:29:25</c:v>
                </c:pt>
                <c:pt idx="456">
                  <c:v> 20-07-08 10:29:30</c:v>
                </c:pt>
                <c:pt idx="457">
                  <c:v> 20-07-08 10:29:35</c:v>
                </c:pt>
                <c:pt idx="458">
                  <c:v> 20-07-08 10:29:40</c:v>
                </c:pt>
                <c:pt idx="459">
                  <c:v> 20-07-08 10:29:45</c:v>
                </c:pt>
                <c:pt idx="460">
                  <c:v> 20-07-08 10:29:50</c:v>
                </c:pt>
                <c:pt idx="461">
                  <c:v> 20-07-08 10:29:55</c:v>
                </c:pt>
                <c:pt idx="462">
                  <c:v> 20-07-08 10:30:00</c:v>
                </c:pt>
                <c:pt idx="463">
                  <c:v> 20-07-08 10:30:05</c:v>
                </c:pt>
                <c:pt idx="464">
                  <c:v> 20-07-08 10:30:10</c:v>
                </c:pt>
                <c:pt idx="465">
                  <c:v> 20-07-08 10:30:15</c:v>
                </c:pt>
                <c:pt idx="466">
                  <c:v> 20-07-08 10:30:20</c:v>
                </c:pt>
                <c:pt idx="467">
                  <c:v> 20-07-08 10:30:25</c:v>
                </c:pt>
                <c:pt idx="468">
                  <c:v> 20-07-08 10:30:30</c:v>
                </c:pt>
                <c:pt idx="469">
                  <c:v> 20-07-08 10:30:35</c:v>
                </c:pt>
                <c:pt idx="470">
                  <c:v> 20-07-08 10:30:40</c:v>
                </c:pt>
                <c:pt idx="471">
                  <c:v> 20-07-08 10:30:45</c:v>
                </c:pt>
                <c:pt idx="472">
                  <c:v> 20-07-08 10:30:50</c:v>
                </c:pt>
                <c:pt idx="473">
                  <c:v> 20-07-08 10:31:35</c:v>
                </c:pt>
                <c:pt idx="474">
                  <c:v> 20-07-08 10:31:40</c:v>
                </c:pt>
                <c:pt idx="475">
                  <c:v> 20-07-08 10:31:45</c:v>
                </c:pt>
                <c:pt idx="476">
                  <c:v> 20-07-08 10:31:50</c:v>
                </c:pt>
                <c:pt idx="477">
                  <c:v> 20-07-08 10:31:55</c:v>
                </c:pt>
                <c:pt idx="478">
                  <c:v> 20-07-08 10:32:00</c:v>
                </c:pt>
                <c:pt idx="479">
                  <c:v> 20-07-08 10:32:05</c:v>
                </c:pt>
                <c:pt idx="480">
                  <c:v> 20-07-08 10:32:10</c:v>
                </c:pt>
                <c:pt idx="481">
                  <c:v> 20-07-08 10:32:15</c:v>
                </c:pt>
                <c:pt idx="482">
                  <c:v> 20-07-08 10:32:20</c:v>
                </c:pt>
                <c:pt idx="483">
                  <c:v> 20-07-08 10:32:25</c:v>
                </c:pt>
                <c:pt idx="484">
                  <c:v> 20-07-08 10:32:30</c:v>
                </c:pt>
                <c:pt idx="485">
                  <c:v> 20-07-08 10:34:40</c:v>
                </c:pt>
                <c:pt idx="486">
                  <c:v> 20-07-08 10:34:45</c:v>
                </c:pt>
                <c:pt idx="487">
                  <c:v> 20-07-08 10:34:50</c:v>
                </c:pt>
                <c:pt idx="488">
                  <c:v> 20-07-08 10:34:55</c:v>
                </c:pt>
                <c:pt idx="489">
                  <c:v> 20-07-08 10:35:00</c:v>
                </c:pt>
                <c:pt idx="490">
                  <c:v> 20-07-08 10:35:05</c:v>
                </c:pt>
                <c:pt idx="491">
                  <c:v> 20-07-08 10:35:10</c:v>
                </c:pt>
                <c:pt idx="492">
                  <c:v> 20-07-08 10:35:15</c:v>
                </c:pt>
                <c:pt idx="493">
                  <c:v> 20-07-08 10:35:20</c:v>
                </c:pt>
                <c:pt idx="494">
                  <c:v> 20-07-08 10:35:25</c:v>
                </c:pt>
                <c:pt idx="495">
                  <c:v> 20-07-08 10:35:30</c:v>
                </c:pt>
                <c:pt idx="496">
                  <c:v> 20-07-08 10:35:35</c:v>
                </c:pt>
                <c:pt idx="497">
                  <c:v> 20-07-08 10:37:45</c:v>
                </c:pt>
                <c:pt idx="498">
                  <c:v> 20-07-08 10:37:50</c:v>
                </c:pt>
                <c:pt idx="499">
                  <c:v> 20-07-08 10:37:55</c:v>
                </c:pt>
                <c:pt idx="500">
                  <c:v> 20-07-08 10:38:00</c:v>
                </c:pt>
                <c:pt idx="501">
                  <c:v> 20-07-08 10:38:05</c:v>
                </c:pt>
                <c:pt idx="502">
                  <c:v> 20-07-08 10:38:10</c:v>
                </c:pt>
                <c:pt idx="503">
                  <c:v> 20-07-08 10:38:15</c:v>
                </c:pt>
                <c:pt idx="504">
                  <c:v> 20-07-08 10:38:20</c:v>
                </c:pt>
                <c:pt idx="505">
                  <c:v> 20-07-08 10:38:25</c:v>
                </c:pt>
                <c:pt idx="506">
                  <c:v> 20-07-08 10:38:30</c:v>
                </c:pt>
                <c:pt idx="507">
                  <c:v> 20-07-08 10:38:35</c:v>
                </c:pt>
                <c:pt idx="508">
                  <c:v> 20-07-08 10:38:40</c:v>
                </c:pt>
                <c:pt idx="509">
                  <c:v> 20-07-08 10:38:45</c:v>
                </c:pt>
                <c:pt idx="510">
                  <c:v> 20-07-08 10:38:50</c:v>
                </c:pt>
                <c:pt idx="511">
                  <c:v> 20-07-08 10:38:55</c:v>
                </c:pt>
                <c:pt idx="512">
                  <c:v> 20-07-08 10:39:00</c:v>
                </c:pt>
                <c:pt idx="513">
                  <c:v> 20-07-08 10:39:05</c:v>
                </c:pt>
                <c:pt idx="514">
                  <c:v> 20-07-08 10:39:10</c:v>
                </c:pt>
                <c:pt idx="515">
                  <c:v> 20-07-08 10:39:15</c:v>
                </c:pt>
                <c:pt idx="516">
                  <c:v> 20-07-08 10:39:20</c:v>
                </c:pt>
                <c:pt idx="517">
                  <c:v> 20-07-08 10:39:25</c:v>
                </c:pt>
                <c:pt idx="518">
                  <c:v> 20-07-08 10:39:30</c:v>
                </c:pt>
                <c:pt idx="519">
                  <c:v> 20-07-08 10:39:55</c:v>
                </c:pt>
                <c:pt idx="520">
                  <c:v> 20-07-08 10:40:00</c:v>
                </c:pt>
                <c:pt idx="521">
                  <c:v> 20-07-08 10:40:05</c:v>
                </c:pt>
                <c:pt idx="522">
                  <c:v> 20-07-08 10:40:10</c:v>
                </c:pt>
                <c:pt idx="523">
                  <c:v> 20-07-08 10:40:15</c:v>
                </c:pt>
                <c:pt idx="524">
                  <c:v> 20-07-08 10:40:20</c:v>
                </c:pt>
                <c:pt idx="525">
                  <c:v> 20-07-08 10:40:25</c:v>
                </c:pt>
                <c:pt idx="526">
                  <c:v> 20-07-08 10:40:30</c:v>
                </c:pt>
                <c:pt idx="527">
                  <c:v> 20-07-08 10:40:35</c:v>
                </c:pt>
                <c:pt idx="528">
                  <c:v> 20-07-08 10:40:40</c:v>
                </c:pt>
                <c:pt idx="529">
                  <c:v> 20-07-08 10:40:45</c:v>
                </c:pt>
                <c:pt idx="530">
                  <c:v> 20-07-08 10:40:50</c:v>
                </c:pt>
                <c:pt idx="531">
                  <c:v> 20-07-08 10:48:00</c:v>
                </c:pt>
                <c:pt idx="532">
                  <c:v> 20-07-08 10:48:05</c:v>
                </c:pt>
                <c:pt idx="533">
                  <c:v> 20-07-08 10:48:10</c:v>
                </c:pt>
                <c:pt idx="534">
                  <c:v> 20-07-08 10:48:15</c:v>
                </c:pt>
                <c:pt idx="535">
                  <c:v> 20-07-08 10:48:20</c:v>
                </c:pt>
                <c:pt idx="536">
                  <c:v> 20-07-08 10:48:25</c:v>
                </c:pt>
                <c:pt idx="537">
                  <c:v> 20-07-08 10:48:30</c:v>
                </c:pt>
                <c:pt idx="538">
                  <c:v> 20-07-08 10:48:35</c:v>
                </c:pt>
                <c:pt idx="539">
                  <c:v> 20-07-08 10:48:40</c:v>
                </c:pt>
                <c:pt idx="540">
                  <c:v> 20-07-08 10:48:45</c:v>
                </c:pt>
                <c:pt idx="541">
                  <c:v> 20-07-08 10:48:50</c:v>
                </c:pt>
                <c:pt idx="542">
                  <c:v> 20-07-08 10:48:55</c:v>
                </c:pt>
                <c:pt idx="543">
                  <c:v> 20-07-08 10:49:55</c:v>
                </c:pt>
                <c:pt idx="544">
                  <c:v> 20-07-08 10:50:00</c:v>
                </c:pt>
                <c:pt idx="545">
                  <c:v> 20-07-08 10:50:05</c:v>
                </c:pt>
                <c:pt idx="546">
                  <c:v> 20-07-08 10:50:10</c:v>
                </c:pt>
                <c:pt idx="547">
                  <c:v> 20-07-08 10:50:15</c:v>
                </c:pt>
                <c:pt idx="548">
                  <c:v> 20-07-08 10:50:20</c:v>
                </c:pt>
                <c:pt idx="549">
                  <c:v> 20-07-08 10:50:25</c:v>
                </c:pt>
                <c:pt idx="550">
                  <c:v> 20-07-08 10:50:30</c:v>
                </c:pt>
                <c:pt idx="551">
                  <c:v> 20-07-08 10:50:35</c:v>
                </c:pt>
                <c:pt idx="552">
                  <c:v> 20-07-08 10:50:40</c:v>
                </c:pt>
                <c:pt idx="553">
                  <c:v> 20-07-08 10:50:45</c:v>
                </c:pt>
                <c:pt idx="554">
                  <c:v> 20-07-08 10:50:50</c:v>
                </c:pt>
                <c:pt idx="555">
                  <c:v> 20-07-08 10:52:05</c:v>
                </c:pt>
                <c:pt idx="556">
                  <c:v> 20-07-08 10:52:10</c:v>
                </c:pt>
                <c:pt idx="557">
                  <c:v> 20-07-08 10:52:15</c:v>
                </c:pt>
                <c:pt idx="558">
                  <c:v> 20-07-08 10:52:20</c:v>
                </c:pt>
                <c:pt idx="559">
                  <c:v> 20-07-08 10:52:25</c:v>
                </c:pt>
                <c:pt idx="560">
                  <c:v> 20-07-08 10:52:30</c:v>
                </c:pt>
                <c:pt idx="561">
                  <c:v> 20-07-08 10:52:35</c:v>
                </c:pt>
                <c:pt idx="562">
                  <c:v> 20-07-08 10:52:40</c:v>
                </c:pt>
                <c:pt idx="563">
                  <c:v> 20-07-08 10:52:45</c:v>
                </c:pt>
                <c:pt idx="564">
                  <c:v> 20-07-08 10:52:50</c:v>
                </c:pt>
                <c:pt idx="565">
                  <c:v> 20-07-08 10:52:55</c:v>
                </c:pt>
                <c:pt idx="566">
                  <c:v> 20-07-08 10:53:00</c:v>
                </c:pt>
                <c:pt idx="567">
                  <c:v> 20-07-08 10:53:05</c:v>
                </c:pt>
                <c:pt idx="568">
                  <c:v> 20-07-08 10:53:10</c:v>
                </c:pt>
                <c:pt idx="569">
                  <c:v> 20-07-08 10:53:15</c:v>
                </c:pt>
                <c:pt idx="570">
                  <c:v> 20-07-08 10:53:20</c:v>
                </c:pt>
                <c:pt idx="571">
                  <c:v> 20-07-08 10:53:25</c:v>
                </c:pt>
                <c:pt idx="572">
                  <c:v> 20-07-08 10:53:30</c:v>
                </c:pt>
                <c:pt idx="573">
                  <c:v> 20-07-08 10:53:35</c:v>
                </c:pt>
                <c:pt idx="574">
                  <c:v> 20-07-08 10:53:40</c:v>
                </c:pt>
                <c:pt idx="575">
                  <c:v> 20-07-08 10:53:45</c:v>
                </c:pt>
                <c:pt idx="576">
                  <c:v> 20-07-08 10:53:50</c:v>
                </c:pt>
                <c:pt idx="577">
                  <c:v> 20-07-08 10:53:55</c:v>
                </c:pt>
                <c:pt idx="578">
                  <c:v> 20-07-08 10:54:00</c:v>
                </c:pt>
                <c:pt idx="579">
                  <c:v> 20-07-08 10:54:05</c:v>
                </c:pt>
                <c:pt idx="580">
                  <c:v> 20-07-08 10:54:10</c:v>
                </c:pt>
                <c:pt idx="581">
                  <c:v> 20-07-08 10:54:15</c:v>
                </c:pt>
                <c:pt idx="582">
                  <c:v> 20-07-08 10:54:20</c:v>
                </c:pt>
                <c:pt idx="583">
                  <c:v> 20-07-08 10:54:25</c:v>
                </c:pt>
                <c:pt idx="584">
                  <c:v> 20-07-08 10:54:30</c:v>
                </c:pt>
                <c:pt idx="585">
                  <c:v> 20-07-08 10:54:35</c:v>
                </c:pt>
                <c:pt idx="586">
                  <c:v> 20-07-08 10:54:40</c:v>
                </c:pt>
                <c:pt idx="587">
                  <c:v> 20-07-08 10:54:45</c:v>
                </c:pt>
                <c:pt idx="588">
                  <c:v> 20-07-08 10:54:50</c:v>
                </c:pt>
                <c:pt idx="589">
                  <c:v> 20-07-08 10:54:55</c:v>
                </c:pt>
                <c:pt idx="590">
                  <c:v> 20-07-08 10:55:00</c:v>
                </c:pt>
                <c:pt idx="591">
                  <c:v> 20-07-08 10:55:05</c:v>
                </c:pt>
                <c:pt idx="592">
                  <c:v> 20-07-08 10:55:10</c:v>
                </c:pt>
                <c:pt idx="593">
                  <c:v> 20-07-08 10:55:15</c:v>
                </c:pt>
                <c:pt idx="594">
                  <c:v> 20-07-08 10:55:20</c:v>
                </c:pt>
                <c:pt idx="595">
                  <c:v> 20-07-08 10:55:25</c:v>
                </c:pt>
                <c:pt idx="596">
                  <c:v> 20-07-08 10:55:30</c:v>
                </c:pt>
                <c:pt idx="597">
                  <c:v> 20-07-08 10:55:35</c:v>
                </c:pt>
                <c:pt idx="598">
                  <c:v> 20-07-08 10:55:40</c:v>
                </c:pt>
                <c:pt idx="599">
                  <c:v> 20-07-08 10:55:45</c:v>
                </c:pt>
                <c:pt idx="600">
                  <c:v> 20-07-08 10:55:50</c:v>
                </c:pt>
                <c:pt idx="601">
                  <c:v> 20-07-08 10:55:55</c:v>
                </c:pt>
                <c:pt idx="602">
                  <c:v> 20-07-08 10:56:00</c:v>
                </c:pt>
                <c:pt idx="603">
                  <c:v> 20-07-08 10:56:05</c:v>
                </c:pt>
                <c:pt idx="604">
                  <c:v> 20-07-08 10:56:50</c:v>
                </c:pt>
                <c:pt idx="605">
                  <c:v> 20-07-08 10:56:55</c:v>
                </c:pt>
                <c:pt idx="606">
                  <c:v> 20-07-08 10:57:00</c:v>
                </c:pt>
                <c:pt idx="607">
                  <c:v> 20-07-08 10:57:05</c:v>
                </c:pt>
                <c:pt idx="608">
                  <c:v> 20-07-08 10:57:10</c:v>
                </c:pt>
                <c:pt idx="609">
                  <c:v> 20-07-08 10:57:15</c:v>
                </c:pt>
                <c:pt idx="610">
                  <c:v> 20-07-08 10:57:20</c:v>
                </c:pt>
                <c:pt idx="611">
                  <c:v> 20-07-08 10:57:25</c:v>
                </c:pt>
                <c:pt idx="612">
                  <c:v> 20-07-08 10:57:30</c:v>
                </c:pt>
                <c:pt idx="613">
                  <c:v> 20-07-08 10:57:35</c:v>
                </c:pt>
                <c:pt idx="614">
                  <c:v> 20-07-08 10:57:40</c:v>
                </c:pt>
                <c:pt idx="615">
                  <c:v> 20-07-08 10:57:45</c:v>
                </c:pt>
                <c:pt idx="616">
                  <c:v> 20-07-08 10:57:50</c:v>
                </c:pt>
                <c:pt idx="617">
                  <c:v> 20-07-08 10:57:55</c:v>
                </c:pt>
                <c:pt idx="618">
                  <c:v> 20-07-08 10:58:00</c:v>
                </c:pt>
                <c:pt idx="619">
                  <c:v> 20-07-08 10:58:05</c:v>
                </c:pt>
                <c:pt idx="620">
                  <c:v> 20-07-08 10:58:10</c:v>
                </c:pt>
                <c:pt idx="621">
                  <c:v> 20-07-08 10:58:15</c:v>
                </c:pt>
                <c:pt idx="622">
                  <c:v> 20-07-08 10:58:20</c:v>
                </c:pt>
                <c:pt idx="623">
                  <c:v> 20-07-08 11:01:25</c:v>
                </c:pt>
                <c:pt idx="624">
                  <c:v> 20-07-08 11:01:30</c:v>
                </c:pt>
                <c:pt idx="625">
                  <c:v> 20-07-08 11:01:35</c:v>
                </c:pt>
                <c:pt idx="626">
                  <c:v> 20-07-08 11:01:40</c:v>
                </c:pt>
                <c:pt idx="627">
                  <c:v> 20-07-08 11:01:45</c:v>
                </c:pt>
                <c:pt idx="628">
                  <c:v> 20-07-08 11:01:50</c:v>
                </c:pt>
                <c:pt idx="629">
                  <c:v> 20-07-08 11:01:55</c:v>
                </c:pt>
                <c:pt idx="630">
                  <c:v> 20-07-08 11:02:00</c:v>
                </c:pt>
                <c:pt idx="631">
                  <c:v> 20-07-08 11:02:05</c:v>
                </c:pt>
                <c:pt idx="632">
                  <c:v> 20-07-08 11:02:10</c:v>
                </c:pt>
                <c:pt idx="633">
                  <c:v> 20-07-08 11:02:15</c:v>
                </c:pt>
                <c:pt idx="634">
                  <c:v> 20-07-08 11:02:20</c:v>
                </c:pt>
                <c:pt idx="635">
                  <c:v> 20-07-08 11:02:25</c:v>
                </c:pt>
                <c:pt idx="636">
                  <c:v> 20-07-08 11:02:30</c:v>
                </c:pt>
                <c:pt idx="637">
                  <c:v> 20-07-08 11:02:35</c:v>
                </c:pt>
                <c:pt idx="638">
                  <c:v> 20-07-08 11:02:40</c:v>
                </c:pt>
                <c:pt idx="639">
                  <c:v> 20-07-08 11:02:45</c:v>
                </c:pt>
                <c:pt idx="640">
                  <c:v> 20-07-08 11:02:50</c:v>
                </c:pt>
                <c:pt idx="641">
                  <c:v> 20-07-08 11:02:55</c:v>
                </c:pt>
                <c:pt idx="642">
                  <c:v> 20-07-08 11:03:00</c:v>
                </c:pt>
                <c:pt idx="643">
                  <c:v> 20-07-08 11:03:05</c:v>
                </c:pt>
                <c:pt idx="644">
                  <c:v> 20-07-08 11:03:10</c:v>
                </c:pt>
                <c:pt idx="645">
                  <c:v> 20-07-08 11:03:15</c:v>
                </c:pt>
                <c:pt idx="646">
                  <c:v> 20-07-08 11:03:20</c:v>
                </c:pt>
                <c:pt idx="647">
                  <c:v> 20-07-08 11:03:25</c:v>
                </c:pt>
                <c:pt idx="648">
                  <c:v> 20-07-08 11:03:30</c:v>
                </c:pt>
                <c:pt idx="649">
                  <c:v> 20-07-08 11:04:05</c:v>
                </c:pt>
                <c:pt idx="650">
                  <c:v> 20-07-08 11:04:10</c:v>
                </c:pt>
                <c:pt idx="651">
                  <c:v> 20-07-08 11:04:15</c:v>
                </c:pt>
                <c:pt idx="652">
                  <c:v> 20-07-08 11:04:20</c:v>
                </c:pt>
                <c:pt idx="653">
                  <c:v> 20-07-08 11:04:25</c:v>
                </c:pt>
                <c:pt idx="654">
                  <c:v> 20-07-08 11:04:30</c:v>
                </c:pt>
                <c:pt idx="655">
                  <c:v> 20-07-08 11:04:35</c:v>
                </c:pt>
                <c:pt idx="656">
                  <c:v> 20-07-08 11:04:40</c:v>
                </c:pt>
                <c:pt idx="657">
                  <c:v> 20-07-08 11:04:45</c:v>
                </c:pt>
                <c:pt idx="658">
                  <c:v> 20-07-08 11:04:50</c:v>
                </c:pt>
                <c:pt idx="659">
                  <c:v> 20-07-08 11:04:55</c:v>
                </c:pt>
                <c:pt idx="660">
                  <c:v> 20-07-08 11:05:00</c:v>
                </c:pt>
                <c:pt idx="661">
                  <c:v> 20-07-08 11:06:25</c:v>
                </c:pt>
                <c:pt idx="662">
                  <c:v> 20-07-08 11:06:30</c:v>
                </c:pt>
                <c:pt idx="663">
                  <c:v> 20-07-08 11:06:35</c:v>
                </c:pt>
                <c:pt idx="664">
                  <c:v> 20-07-08 11:06:40</c:v>
                </c:pt>
                <c:pt idx="665">
                  <c:v> 20-07-08 11:06:45</c:v>
                </c:pt>
                <c:pt idx="666">
                  <c:v> 20-07-08 11:06:50</c:v>
                </c:pt>
                <c:pt idx="667">
                  <c:v> 20-07-08 11:06:55</c:v>
                </c:pt>
                <c:pt idx="668">
                  <c:v> 20-07-08 11:07:00</c:v>
                </c:pt>
                <c:pt idx="669">
                  <c:v> 20-07-08 11:07:05</c:v>
                </c:pt>
                <c:pt idx="670">
                  <c:v> 20-07-08 11:07:10</c:v>
                </c:pt>
                <c:pt idx="671">
                  <c:v> 20-07-08 11:07:15</c:v>
                </c:pt>
                <c:pt idx="672">
                  <c:v> 20-07-08 11:07:20</c:v>
                </c:pt>
                <c:pt idx="673">
                  <c:v> 20-07-08 11:10:10</c:v>
                </c:pt>
                <c:pt idx="674">
                  <c:v> 20-07-08 11:10:15</c:v>
                </c:pt>
                <c:pt idx="675">
                  <c:v> 20-07-08 11:10:20</c:v>
                </c:pt>
                <c:pt idx="676">
                  <c:v> 20-07-08 11:10:25</c:v>
                </c:pt>
                <c:pt idx="677">
                  <c:v> 20-07-08 11:10:30</c:v>
                </c:pt>
                <c:pt idx="678">
                  <c:v> 20-07-08 11:10:35</c:v>
                </c:pt>
                <c:pt idx="679">
                  <c:v> 20-07-08 11:10:40</c:v>
                </c:pt>
                <c:pt idx="680">
                  <c:v> 20-07-08 11:10:45</c:v>
                </c:pt>
                <c:pt idx="681">
                  <c:v> 20-07-08 11:10:50</c:v>
                </c:pt>
                <c:pt idx="682">
                  <c:v> 20-07-08 11:10:55</c:v>
                </c:pt>
                <c:pt idx="683">
                  <c:v> 20-07-08 11:11:00</c:v>
                </c:pt>
                <c:pt idx="684">
                  <c:v> 20-07-08 11:11:05</c:v>
                </c:pt>
                <c:pt idx="685">
                  <c:v> 20-07-08 11:11:10</c:v>
                </c:pt>
                <c:pt idx="686">
                  <c:v> 20-07-08 11:11:15</c:v>
                </c:pt>
                <c:pt idx="687">
                  <c:v> 20-07-08 11:11:20</c:v>
                </c:pt>
                <c:pt idx="688">
                  <c:v> 20-07-08 11:11:35</c:v>
                </c:pt>
                <c:pt idx="689">
                  <c:v> 20-07-08 11:11:40</c:v>
                </c:pt>
                <c:pt idx="690">
                  <c:v> 20-07-08 11:11:45</c:v>
                </c:pt>
                <c:pt idx="691">
                  <c:v> 20-07-08 11:11:50</c:v>
                </c:pt>
                <c:pt idx="692">
                  <c:v> 20-07-08 11:11:55</c:v>
                </c:pt>
                <c:pt idx="693">
                  <c:v> 20-07-08 11:12:00</c:v>
                </c:pt>
                <c:pt idx="694">
                  <c:v> 20-07-08 11:12:05</c:v>
                </c:pt>
                <c:pt idx="695">
                  <c:v> 20-07-08 11:12:10</c:v>
                </c:pt>
                <c:pt idx="696">
                  <c:v> 20-07-08 11:12:15</c:v>
                </c:pt>
                <c:pt idx="697">
                  <c:v> 20-07-08 11:12:20</c:v>
                </c:pt>
                <c:pt idx="698">
                  <c:v> 20-07-08 11:12:25</c:v>
                </c:pt>
                <c:pt idx="699">
                  <c:v> 20-07-08 11:12:30</c:v>
                </c:pt>
                <c:pt idx="700">
                  <c:v> 20-07-08 11:15:20</c:v>
                </c:pt>
                <c:pt idx="701">
                  <c:v> 20-07-08 11:15:25</c:v>
                </c:pt>
                <c:pt idx="702">
                  <c:v> 20-07-08 11:15:30</c:v>
                </c:pt>
                <c:pt idx="703">
                  <c:v> 20-07-08 11:15:35</c:v>
                </c:pt>
                <c:pt idx="704">
                  <c:v> 20-07-08 11:15:40</c:v>
                </c:pt>
                <c:pt idx="705">
                  <c:v> 20-07-08 11:15:45</c:v>
                </c:pt>
                <c:pt idx="706">
                  <c:v> 20-07-08 11:15:50</c:v>
                </c:pt>
                <c:pt idx="707">
                  <c:v> 20-07-08 11:15:55</c:v>
                </c:pt>
                <c:pt idx="708">
                  <c:v> 20-07-08 11:16:00</c:v>
                </c:pt>
                <c:pt idx="709">
                  <c:v> 20-07-08 11:16:05</c:v>
                </c:pt>
                <c:pt idx="710">
                  <c:v> 20-07-08 11:16:10</c:v>
                </c:pt>
                <c:pt idx="711">
                  <c:v> 20-07-08 11:16:15</c:v>
                </c:pt>
                <c:pt idx="712">
                  <c:v> 20-07-08 11:16:20</c:v>
                </c:pt>
                <c:pt idx="713">
                  <c:v> 20-07-08 11:16:25</c:v>
                </c:pt>
                <c:pt idx="714">
                  <c:v> 20-07-08 11:16:30</c:v>
                </c:pt>
                <c:pt idx="715">
                  <c:v> 20-07-08 11:16:35</c:v>
                </c:pt>
                <c:pt idx="716">
                  <c:v> 20-07-08 11:16:40</c:v>
                </c:pt>
                <c:pt idx="717">
                  <c:v> 20-07-08 11:16:45</c:v>
                </c:pt>
                <c:pt idx="718">
                  <c:v> 20-07-08 11:16:50</c:v>
                </c:pt>
                <c:pt idx="719">
                  <c:v> 20-07-08 11:16:55</c:v>
                </c:pt>
                <c:pt idx="720">
                  <c:v> 20-07-08 11:17:00</c:v>
                </c:pt>
                <c:pt idx="721">
                  <c:v> 20-07-08 11:17:50</c:v>
                </c:pt>
                <c:pt idx="722">
                  <c:v> 20-07-08 11:17:55</c:v>
                </c:pt>
                <c:pt idx="723">
                  <c:v> 20-07-08 11:18:00</c:v>
                </c:pt>
                <c:pt idx="724">
                  <c:v> 20-07-08 11:18:05</c:v>
                </c:pt>
                <c:pt idx="725">
                  <c:v> 20-07-08 11:18:10</c:v>
                </c:pt>
                <c:pt idx="726">
                  <c:v> 20-07-08 11:18:15</c:v>
                </c:pt>
                <c:pt idx="727">
                  <c:v> 20-07-08 11:18:20</c:v>
                </c:pt>
                <c:pt idx="728">
                  <c:v> 20-07-08 11:18:25</c:v>
                </c:pt>
                <c:pt idx="729">
                  <c:v> 20-07-08 11:18:30</c:v>
                </c:pt>
                <c:pt idx="730">
                  <c:v> 20-07-08 11:18:35</c:v>
                </c:pt>
                <c:pt idx="731">
                  <c:v> 20-07-08 11:18:40</c:v>
                </c:pt>
                <c:pt idx="732">
                  <c:v> 20-07-08 11:18:45</c:v>
                </c:pt>
                <c:pt idx="733">
                  <c:v> 20-07-08 11:18:50</c:v>
                </c:pt>
                <c:pt idx="734">
                  <c:v> 20-07-08 11:18:55</c:v>
                </c:pt>
                <c:pt idx="735">
                  <c:v> 20-07-08 11:19:00</c:v>
                </c:pt>
                <c:pt idx="736">
                  <c:v> 20-07-08 11:19:05</c:v>
                </c:pt>
                <c:pt idx="737">
                  <c:v> 20-07-08 11:19:10</c:v>
                </c:pt>
                <c:pt idx="738">
                  <c:v> 20-07-08 11:19:15</c:v>
                </c:pt>
                <c:pt idx="739">
                  <c:v> 20-07-08 11:19:20</c:v>
                </c:pt>
                <c:pt idx="740">
                  <c:v> 20-07-08 11:22:45</c:v>
                </c:pt>
                <c:pt idx="741">
                  <c:v> 20-07-08 11:22:50</c:v>
                </c:pt>
                <c:pt idx="742">
                  <c:v> 20-07-08 11:22:55</c:v>
                </c:pt>
                <c:pt idx="743">
                  <c:v> 20-07-08 11:23:00</c:v>
                </c:pt>
                <c:pt idx="744">
                  <c:v> 20-07-08 11:23:05</c:v>
                </c:pt>
                <c:pt idx="745">
                  <c:v> 20-07-08 11:23:10</c:v>
                </c:pt>
                <c:pt idx="746">
                  <c:v> 20-07-08 11:23:15</c:v>
                </c:pt>
                <c:pt idx="747">
                  <c:v> 20-07-08 11:23:20</c:v>
                </c:pt>
                <c:pt idx="748">
                  <c:v> 20-07-08 11:23:25</c:v>
                </c:pt>
                <c:pt idx="749">
                  <c:v> 20-07-08 11:23:30</c:v>
                </c:pt>
                <c:pt idx="750">
                  <c:v> 20-07-08 11:23:35</c:v>
                </c:pt>
                <c:pt idx="751">
                  <c:v> 20-07-08 11:23:40</c:v>
                </c:pt>
                <c:pt idx="752">
                  <c:v> 20-07-08 11:26:20</c:v>
                </c:pt>
                <c:pt idx="753">
                  <c:v> 20-07-08 11:26:25</c:v>
                </c:pt>
                <c:pt idx="754">
                  <c:v> 20-07-08 11:26:30</c:v>
                </c:pt>
                <c:pt idx="755">
                  <c:v> 20-07-08 11:26:35</c:v>
                </c:pt>
                <c:pt idx="756">
                  <c:v> 20-07-08 11:26:40</c:v>
                </c:pt>
                <c:pt idx="757">
                  <c:v> 20-07-08 11:26:45</c:v>
                </c:pt>
                <c:pt idx="758">
                  <c:v> 20-07-08 11:26:50</c:v>
                </c:pt>
                <c:pt idx="759">
                  <c:v> 20-07-08 11:26:55</c:v>
                </c:pt>
                <c:pt idx="760">
                  <c:v> 20-07-08 11:27:00</c:v>
                </c:pt>
                <c:pt idx="761">
                  <c:v> 20-07-08 11:27:05</c:v>
                </c:pt>
                <c:pt idx="762">
                  <c:v> 20-07-08 11:27:10</c:v>
                </c:pt>
                <c:pt idx="763">
                  <c:v> 20-07-08 11:27:15</c:v>
                </c:pt>
                <c:pt idx="764">
                  <c:v> 20-07-08 11:27:20</c:v>
                </c:pt>
                <c:pt idx="765">
                  <c:v> 20-07-08 11:27:25</c:v>
                </c:pt>
                <c:pt idx="766">
                  <c:v> 20-07-08 11:27:30</c:v>
                </c:pt>
                <c:pt idx="767">
                  <c:v> 20-07-08 11:27:35</c:v>
                </c:pt>
                <c:pt idx="768">
                  <c:v> 20-07-08 11:27:40</c:v>
                </c:pt>
                <c:pt idx="769">
                  <c:v> 20-07-08 11:27:45</c:v>
                </c:pt>
                <c:pt idx="770">
                  <c:v> 20-07-08 11:27:50</c:v>
                </c:pt>
                <c:pt idx="771">
                  <c:v> 20-07-08 11:27:55</c:v>
                </c:pt>
                <c:pt idx="772">
                  <c:v> 20-07-08 11:28:00</c:v>
                </c:pt>
                <c:pt idx="773">
                  <c:v> 20-07-08 11:28:05</c:v>
                </c:pt>
                <c:pt idx="774">
                  <c:v> 20-07-08 11:28:55</c:v>
                </c:pt>
                <c:pt idx="775">
                  <c:v> 20-07-08 11:29:00</c:v>
                </c:pt>
                <c:pt idx="776">
                  <c:v> 20-07-08 11:29:05</c:v>
                </c:pt>
                <c:pt idx="777">
                  <c:v> 20-07-08 11:29:10</c:v>
                </c:pt>
                <c:pt idx="778">
                  <c:v> 20-07-08 11:29:15</c:v>
                </c:pt>
                <c:pt idx="779">
                  <c:v> 20-07-08 11:29:20</c:v>
                </c:pt>
                <c:pt idx="780">
                  <c:v> 20-07-08 11:29:25</c:v>
                </c:pt>
                <c:pt idx="781">
                  <c:v> 20-07-08 11:29:30</c:v>
                </c:pt>
                <c:pt idx="782">
                  <c:v> 20-07-08 11:29:35</c:v>
                </c:pt>
                <c:pt idx="783">
                  <c:v> 20-07-08 11:29:40</c:v>
                </c:pt>
                <c:pt idx="784">
                  <c:v> 20-07-08 11:29:45</c:v>
                </c:pt>
                <c:pt idx="785">
                  <c:v> 20-07-08 11:29:50</c:v>
                </c:pt>
                <c:pt idx="786">
                  <c:v> 20-07-08 11:29:55</c:v>
                </c:pt>
                <c:pt idx="787">
                  <c:v> 20-07-08 11:30:00</c:v>
                </c:pt>
                <c:pt idx="788">
                  <c:v> 20-07-08 11:30:05</c:v>
                </c:pt>
                <c:pt idx="789">
                  <c:v> 20-07-08 11:30:10</c:v>
                </c:pt>
                <c:pt idx="790">
                  <c:v> 20-07-08 11:30:15</c:v>
                </c:pt>
                <c:pt idx="791">
                  <c:v> 20-07-08 11:30:20</c:v>
                </c:pt>
                <c:pt idx="792">
                  <c:v> 20-07-08 11:30:25</c:v>
                </c:pt>
                <c:pt idx="793">
                  <c:v> 20-07-08 11:30:30</c:v>
                </c:pt>
                <c:pt idx="794">
                  <c:v> 20-07-08 11:30:35</c:v>
                </c:pt>
                <c:pt idx="795">
                  <c:v> 20-07-08 11:30:40</c:v>
                </c:pt>
                <c:pt idx="796">
                  <c:v> 20-07-08 11:30:45</c:v>
                </c:pt>
                <c:pt idx="797">
                  <c:v> 20-07-08 11:30:50</c:v>
                </c:pt>
                <c:pt idx="798">
                  <c:v> 20-07-08 11:32:25</c:v>
                </c:pt>
                <c:pt idx="799">
                  <c:v> 20-07-08 11:32:30</c:v>
                </c:pt>
                <c:pt idx="800">
                  <c:v> 20-07-08 11:32:35</c:v>
                </c:pt>
                <c:pt idx="801">
                  <c:v> 20-07-08 11:32:40</c:v>
                </c:pt>
                <c:pt idx="802">
                  <c:v> 20-07-08 11:32:45</c:v>
                </c:pt>
                <c:pt idx="803">
                  <c:v> 20-07-08 11:32:50</c:v>
                </c:pt>
                <c:pt idx="804">
                  <c:v> 20-07-08 11:32:55</c:v>
                </c:pt>
                <c:pt idx="805">
                  <c:v> 20-07-08 11:33:00</c:v>
                </c:pt>
                <c:pt idx="806">
                  <c:v> 20-07-08 11:33:05</c:v>
                </c:pt>
                <c:pt idx="807">
                  <c:v> 20-07-08 11:33:10</c:v>
                </c:pt>
                <c:pt idx="808">
                  <c:v> 20-07-08 11:33:15</c:v>
                </c:pt>
                <c:pt idx="809">
                  <c:v> 20-07-08 11:33:20</c:v>
                </c:pt>
                <c:pt idx="810">
                  <c:v> 20-07-08 11:34:10</c:v>
                </c:pt>
                <c:pt idx="811">
                  <c:v> 20-07-08 11:34:15</c:v>
                </c:pt>
                <c:pt idx="812">
                  <c:v> 20-07-08 11:34:20</c:v>
                </c:pt>
                <c:pt idx="813">
                  <c:v> 20-07-08 11:34:25</c:v>
                </c:pt>
                <c:pt idx="814">
                  <c:v> 20-07-08 11:34:30</c:v>
                </c:pt>
                <c:pt idx="815">
                  <c:v> 20-07-08 11:34:35</c:v>
                </c:pt>
                <c:pt idx="816">
                  <c:v> 20-07-08 11:34:40</c:v>
                </c:pt>
                <c:pt idx="817">
                  <c:v> 20-07-08 11:34:45</c:v>
                </c:pt>
                <c:pt idx="818">
                  <c:v> 20-07-08 11:34:50</c:v>
                </c:pt>
                <c:pt idx="819">
                  <c:v> 20-07-08 11:34:55</c:v>
                </c:pt>
                <c:pt idx="820">
                  <c:v> 20-07-08 11:35:00</c:v>
                </c:pt>
                <c:pt idx="821">
                  <c:v> 20-07-08 11:35:05</c:v>
                </c:pt>
                <c:pt idx="822">
                  <c:v> 20-07-08 11:35:10</c:v>
                </c:pt>
                <c:pt idx="823">
                  <c:v> 20-07-08 11:35:15</c:v>
                </c:pt>
                <c:pt idx="824">
                  <c:v> 20-07-08 11:35:20</c:v>
                </c:pt>
                <c:pt idx="825">
                  <c:v> 20-07-08 11:35:25</c:v>
                </c:pt>
                <c:pt idx="826">
                  <c:v> 20-07-08 11:35:30</c:v>
                </c:pt>
                <c:pt idx="827">
                  <c:v> 20-07-08 11:35:35</c:v>
                </c:pt>
                <c:pt idx="828">
                  <c:v> 20-07-08 11:35:40</c:v>
                </c:pt>
                <c:pt idx="829">
                  <c:v> 20-07-08 11:35:45</c:v>
                </c:pt>
                <c:pt idx="830">
                  <c:v> 20-07-08 11:35:50</c:v>
                </c:pt>
                <c:pt idx="831">
                  <c:v> 20-07-08 11:35:55</c:v>
                </c:pt>
                <c:pt idx="832">
                  <c:v> 20-07-08 11:36:00</c:v>
                </c:pt>
                <c:pt idx="833">
                  <c:v> 20-07-08 11:36:05</c:v>
                </c:pt>
                <c:pt idx="834">
                  <c:v> 20-07-08 11:36:10</c:v>
                </c:pt>
                <c:pt idx="835">
                  <c:v> 20-07-08 11:36:15</c:v>
                </c:pt>
                <c:pt idx="836">
                  <c:v> 20-07-08 11:36:20</c:v>
                </c:pt>
                <c:pt idx="837">
                  <c:v> 20-07-08 11:36:25</c:v>
                </c:pt>
                <c:pt idx="838">
                  <c:v> 20-07-08 11:36:30</c:v>
                </c:pt>
                <c:pt idx="839">
                  <c:v> 20-07-08 11:36:35</c:v>
                </c:pt>
                <c:pt idx="840">
                  <c:v> 20-07-08 11:36:40</c:v>
                </c:pt>
                <c:pt idx="841">
                  <c:v> 20-07-08 11:36:45</c:v>
                </c:pt>
                <c:pt idx="842">
                  <c:v> 20-07-08 11:36:50</c:v>
                </c:pt>
                <c:pt idx="843">
                  <c:v> 20-07-08 11:36:55</c:v>
                </c:pt>
                <c:pt idx="844">
                  <c:v> 20-07-08 11:37:00</c:v>
                </c:pt>
                <c:pt idx="845">
                  <c:v> 20-07-08 11:37:05</c:v>
                </c:pt>
                <c:pt idx="846">
                  <c:v> 20-07-08 11:37:10</c:v>
                </c:pt>
                <c:pt idx="847">
                  <c:v> 20-07-08 11:37:20</c:v>
                </c:pt>
                <c:pt idx="848">
                  <c:v> 20-07-08 11:37:25</c:v>
                </c:pt>
                <c:pt idx="849">
                  <c:v> 20-07-08 11:37:30</c:v>
                </c:pt>
                <c:pt idx="850">
                  <c:v> 20-07-08 11:37:35</c:v>
                </c:pt>
                <c:pt idx="851">
                  <c:v> 20-07-08 11:37:40</c:v>
                </c:pt>
                <c:pt idx="852">
                  <c:v> 20-07-08 11:37:45</c:v>
                </c:pt>
                <c:pt idx="853">
                  <c:v> 20-07-08 11:37:50</c:v>
                </c:pt>
                <c:pt idx="854">
                  <c:v> 20-07-08 11:37:55</c:v>
                </c:pt>
                <c:pt idx="855">
                  <c:v> 20-07-08 11:38:00</c:v>
                </c:pt>
                <c:pt idx="856">
                  <c:v> 20-07-08 11:38:05</c:v>
                </c:pt>
                <c:pt idx="857">
                  <c:v> 20-07-08 11:38:10</c:v>
                </c:pt>
                <c:pt idx="858">
                  <c:v> 20-07-08 11:38:15</c:v>
                </c:pt>
                <c:pt idx="859">
                  <c:v> 20-07-08 11:38:30</c:v>
                </c:pt>
                <c:pt idx="860">
                  <c:v> 20-07-08 11:38:35</c:v>
                </c:pt>
                <c:pt idx="861">
                  <c:v> 20-07-08 11:38:40</c:v>
                </c:pt>
                <c:pt idx="862">
                  <c:v> 20-07-08 11:38:45</c:v>
                </c:pt>
                <c:pt idx="863">
                  <c:v> 20-07-08 11:38:50</c:v>
                </c:pt>
                <c:pt idx="864">
                  <c:v> 20-07-08 11:38:55</c:v>
                </c:pt>
                <c:pt idx="865">
                  <c:v> 20-07-08 11:39:00</c:v>
                </c:pt>
                <c:pt idx="866">
                  <c:v> 20-07-08 11:39:05</c:v>
                </c:pt>
                <c:pt idx="867">
                  <c:v> 20-07-08 11:39:10</c:v>
                </c:pt>
                <c:pt idx="868">
                  <c:v> 20-07-08 11:39:15</c:v>
                </c:pt>
                <c:pt idx="869">
                  <c:v> 20-07-08 11:39:20</c:v>
                </c:pt>
                <c:pt idx="870">
                  <c:v> 20-07-08 11:39:25</c:v>
                </c:pt>
                <c:pt idx="871">
                  <c:v> 20-07-08 11:39:50</c:v>
                </c:pt>
                <c:pt idx="872">
                  <c:v> 20-07-08 11:39:55</c:v>
                </c:pt>
                <c:pt idx="873">
                  <c:v> 20-07-08 11:40:00</c:v>
                </c:pt>
                <c:pt idx="874">
                  <c:v> 20-07-08 11:40:05</c:v>
                </c:pt>
                <c:pt idx="875">
                  <c:v> 20-07-08 11:40:10</c:v>
                </c:pt>
                <c:pt idx="876">
                  <c:v> 20-07-08 11:40:15</c:v>
                </c:pt>
                <c:pt idx="877">
                  <c:v> 20-07-08 11:40:20</c:v>
                </c:pt>
                <c:pt idx="878">
                  <c:v> 20-07-08 11:40:25</c:v>
                </c:pt>
                <c:pt idx="879">
                  <c:v> 20-07-08 11:40:30</c:v>
                </c:pt>
                <c:pt idx="880">
                  <c:v> 20-07-08 11:40:35</c:v>
                </c:pt>
                <c:pt idx="881">
                  <c:v> 20-07-08 11:40:40</c:v>
                </c:pt>
                <c:pt idx="882">
                  <c:v> 20-07-08 11:40:45</c:v>
                </c:pt>
                <c:pt idx="883">
                  <c:v> 20-07-08 11:40:50</c:v>
                </c:pt>
                <c:pt idx="884">
                  <c:v> 20-07-08 11:40:55</c:v>
                </c:pt>
                <c:pt idx="885">
                  <c:v> 20-07-08 11:41:00</c:v>
                </c:pt>
                <c:pt idx="886">
                  <c:v> 20-07-08 11:41:05</c:v>
                </c:pt>
                <c:pt idx="887">
                  <c:v> 20-07-08 11:41:10</c:v>
                </c:pt>
                <c:pt idx="888">
                  <c:v> 20-07-08 11:41:15</c:v>
                </c:pt>
                <c:pt idx="889">
                  <c:v> 20-07-08 11:41:20</c:v>
                </c:pt>
                <c:pt idx="890">
                  <c:v> 20-07-08 11:41:25</c:v>
                </c:pt>
                <c:pt idx="891">
                  <c:v> 20-07-08 11:41:30</c:v>
                </c:pt>
                <c:pt idx="892">
                  <c:v> 20-07-08 11:41:45</c:v>
                </c:pt>
                <c:pt idx="893">
                  <c:v> 20-07-08 11:41:50</c:v>
                </c:pt>
                <c:pt idx="894">
                  <c:v> 20-07-08 11:41:55</c:v>
                </c:pt>
                <c:pt idx="895">
                  <c:v> 20-07-08 11:42:00</c:v>
                </c:pt>
                <c:pt idx="896">
                  <c:v> 20-07-08 11:42:05</c:v>
                </c:pt>
                <c:pt idx="897">
                  <c:v> 20-07-08 11:42:10</c:v>
                </c:pt>
                <c:pt idx="898">
                  <c:v> 20-07-08 11:42:15</c:v>
                </c:pt>
                <c:pt idx="899">
                  <c:v> 20-07-08 11:42:20</c:v>
                </c:pt>
                <c:pt idx="900">
                  <c:v> 20-07-08 11:42:25</c:v>
                </c:pt>
                <c:pt idx="901">
                  <c:v> 20-07-08 11:42:30</c:v>
                </c:pt>
                <c:pt idx="902">
                  <c:v> 20-07-08 11:42:35</c:v>
                </c:pt>
                <c:pt idx="903">
                  <c:v> 20-07-08 11:42:40</c:v>
                </c:pt>
                <c:pt idx="904">
                  <c:v> 20-07-08 11:42:45</c:v>
                </c:pt>
                <c:pt idx="905">
                  <c:v> 20-07-08 11:42:50</c:v>
                </c:pt>
                <c:pt idx="906">
                  <c:v> 20-07-08 11:42:55</c:v>
                </c:pt>
                <c:pt idx="907">
                  <c:v> 20-07-08 11:43:00</c:v>
                </c:pt>
                <c:pt idx="908">
                  <c:v> 20-07-08 11:43:05</c:v>
                </c:pt>
                <c:pt idx="909">
                  <c:v> 20-07-08 11:43:10</c:v>
                </c:pt>
                <c:pt idx="910">
                  <c:v> 20-07-08 11:43:15</c:v>
                </c:pt>
                <c:pt idx="911">
                  <c:v> 20-07-08 11:43:20</c:v>
                </c:pt>
                <c:pt idx="912">
                  <c:v> 20-07-08 11:43:25</c:v>
                </c:pt>
                <c:pt idx="913">
                  <c:v> 20-07-08 11:43:30</c:v>
                </c:pt>
                <c:pt idx="914">
                  <c:v> 20-07-08 11:43:35</c:v>
                </c:pt>
                <c:pt idx="915">
                  <c:v> 20-07-08 11:43:40</c:v>
                </c:pt>
                <c:pt idx="916">
                  <c:v> 20-07-08 11:43:45</c:v>
                </c:pt>
                <c:pt idx="917">
                  <c:v> 20-07-08 11:43:50</c:v>
                </c:pt>
                <c:pt idx="918">
                  <c:v> 20-07-08 11:43:55</c:v>
                </c:pt>
                <c:pt idx="919">
                  <c:v> 20-07-08 11:44:10</c:v>
                </c:pt>
                <c:pt idx="920">
                  <c:v> 20-07-08 11:44:15</c:v>
                </c:pt>
                <c:pt idx="921">
                  <c:v> 20-07-08 11:44:20</c:v>
                </c:pt>
                <c:pt idx="922">
                  <c:v> 20-07-08 11:44:25</c:v>
                </c:pt>
                <c:pt idx="923">
                  <c:v> 20-07-08 11:44:30</c:v>
                </c:pt>
                <c:pt idx="924">
                  <c:v> 20-07-08 11:44:35</c:v>
                </c:pt>
                <c:pt idx="925">
                  <c:v> 20-07-08 11:44:40</c:v>
                </c:pt>
                <c:pt idx="926">
                  <c:v> 20-07-08 11:44:45</c:v>
                </c:pt>
                <c:pt idx="927">
                  <c:v> 20-07-08 11:44:50</c:v>
                </c:pt>
                <c:pt idx="928">
                  <c:v> 20-07-08 11:44:55</c:v>
                </c:pt>
                <c:pt idx="929">
                  <c:v> 20-07-08 11:45:00</c:v>
                </c:pt>
                <c:pt idx="930">
                  <c:v> 20-07-08 11:45:05</c:v>
                </c:pt>
                <c:pt idx="931">
                  <c:v> 20-07-08 11:46:10</c:v>
                </c:pt>
                <c:pt idx="932">
                  <c:v> 20-07-08 11:46:15</c:v>
                </c:pt>
                <c:pt idx="933">
                  <c:v> 20-07-08 11:46:20</c:v>
                </c:pt>
                <c:pt idx="934">
                  <c:v> 20-07-08 11:46:25</c:v>
                </c:pt>
                <c:pt idx="935">
                  <c:v> 20-07-08 11:46:30</c:v>
                </c:pt>
                <c:pt idx="936">
                  <c:v> 20-07-08 11:46:35</c:v>
                </c:pt>
                <c:pt idx="937">
                  <c:v> 20-07-08 11:46:40</c:v>
                </c:pt>
                <c:pt idx="938">
                  <c:v> 20-07-08 11:46:45</c:v>
                </c:pt>
                <c:pt idx="939">
                  <c:v> 20-07-08 11:46:50</c:v>
                </c:pt>
                <c:pt idx="940">
                  <c:v> 20-07-08 11:46:55</c:v>
                </c:pt>
                <c:pt idx="941">
                  <c:v> 20-07-08 11:47:00</c:v>
                </c:pt>
                <c:pt idx="942">
                  <c:v> 20-07-08 11:47:05</c:v>
                </c:pt>
                <c:pt idx="943">
                  <c:v> 20-07-08 11:47:40</c:v>
                </c:pt>
                <c:pt idx="944">
                  <c:v> 20-07-08 11:47:45</c:v>
                </c:pt>
                <c:pt idx="945">
                  <c:v> 20-07-08 11:47:50</c:v>
                </c:pt>
                <c:pt idx="946">
                  <c:v> 20-07-08 11:47:55</c:v>
                </c:pt>
                <c:pt idx="947">
                  <c:v> 20-07-08 11:48:00</c:v>
                </c:pt>
                <c:pt idx="948">
                  <c:v> 20-07-08 11:48:05</c:v>
                </c:pt>
                <c:pt idx="949">
                  <c:v> 20-07-08 11:48:10</c:v>
                </c:pt>
                <c:pt idx="950">
                  <c:v> 20-07-08 11:48:15</c:v>
                </c:pt>
                <c:pt idx="951">
                  <c:v> 20-07-08 11:48:20</c:v>
                </c:pt>
                <c:pt idx="952">
                  <c:v> 20-07-08 11:48:25</c:v>
                </c:pt>
                <c:pt idx="953">
                  <c:v> 20-07-08 11:48:30</c:v>
                </c:pt>
                <c:pt idx="954">
                  <c:v> 20-07-08 11:48:35</c:v>
                </c:pt>
                <c:pt idx="955">
                  <c:v> 20-07-08 11:49:55</c:v>
                </c:pt>
                <c:pt idx="956">
                  <c:v> 20-07-08 11:50:00</c:v>
                </c:pt>
                <c:pt idx="957">
                  <c:v> 20-07-08 11:50:05</c:v>
                </c:pt>
                <c:pt idx="958">
                  <c:v> 20-07-08 11:50:10</c:v>
                </c:pt>
                <c:pt idx="959">
                  <c:v> 20-07-08 11:50:15</c:v>
                </c:pt>
                <c:pt idx="960">
                  <c:v> 20-07-08 11:50:20</c:v>
                </c:pt>
                <c:pt idx="961">
                  <c:v> 20-07-08 11:50:25</c:v>
                </c:pt>
                <c:pt idx="962">
                  <c:v> 20-07-08 11:50:30</c:v>
                </c:pt>
                <c:pt idx="963">
                  <c:v> 20-07-08 11:50:35</c:v>
                </c:pt>
                <c:pt idx="964">
                  <c:v> 20-07-08 11:50:40</c:v>
                </c:pt>
                <c:pt idx="965">
                  <c:v> 20-07-08 11:50:45</c:v>
                </c:pt>
                <c:pt idx="966">
                  <c:v> 20-07-08 11:50:50</c:v>
                </c:pt>
                <c:pt idx="967">
                  <c:v> 20-07-08 11:50:55</c:v>
                </c:pt>
                <c:pt idx="968">
                  <c:v> 20-07-08 11:51:00</c:v>
                </c:pt>
                <c:pt idx="969">
                  <c:v> 20-07-08 11:51:05</c:v>
                </c:pt>
                <c:pt idx="970">
                  <c:v> 20-07-08 11:51:10</c:v>
                </c:pt>
                <c:pt idx="971">
                  <c:v> 20-07-08 11:51:15</c:v>
                </c:pt>
                <c:pt idx="972">
                  <c:v> 20-07-08 11:51:20</c:v>
                </c:pt>
                <c:pt idx="973">
                  <c:v> 20-07-08 11:51:25</c:v>
                </c:pt>
                <c:pt idx="974">
                  <c:v> 20-07-08 11:51:30</c:v>
                </c:pt>
                <c:pt idx="975">
                  <c:v> 20-07-08 11:51:35</c:v>
                </c:pt>
                <c:pt idx="976">
                  <c:v> 20-07-08 11:51:40</c:v>
                </c:pt>
                <c:pt idx="977">
                  <c:v> 20-07-08 11:51:45</c:v>
                </c:pt>
                <c:pt idx="978">
                  <c:v> 20-07-08 11:51:50</c:v>
                </c:pt>
                <c:pt idx="979">
                  <c:v> 20-07-08 11:51:55</c:v>
                </c:pt>
                <c:pt idx="980">
                  <c:v> 20-07-08 11:52:00</c:v>
                </c:pt>
                <c:pt idx="981">
                  <c:v> 20-07-08 11:54:50</c:v>
                </c:pt>
                <c:pt idx="982">
                  <c:v> 20-07-08 11:54:55</c:v>
                </c:pt>
                <c:pt idx="983">
                  <c:v> 20-07-08 11:55:00</c:v>
                </c:pt>
                <c:pt idx="984">
                  <c:v> 20-07-08 11:55:05</c:v>
                </c:pt>
                <c:pt idx="985">
                  <c:v> 20-07-08 11:55:10</c:v>
                </c:pt>
                <c:pt idx="986">
                  <c:v> 20-07-08 11:55:15</c:v>
                </c:pt>
                <c:pt idx="987">
                  <c:v> 20-07-08 11:55:20</c:v>
                </c:pt>
                <c:pt idx="988">
                  <c:v> 20-07-08 11:55:25</c:v>
                </c:pt>
                <c:pt idx="989">
                  <c:v> 20-07-08 11:55:30</c:v>
                </c:pt>
                <c:pt idx="990">
                  <c:v> 20-07-08 11:55:35</c:v>
                </c:pt>
                <c:pt idx="991">
                  <c:v> 20-07-08 11:55:40</c:v>
                </c:pt>
                <c:pt idx="992">
                  <c:v> 20-07-08 11:55:45</c:v>
                </c:pt>
                <c:pt idx="993">
                  <c:v> 20-07-08 11:55:50</c:v>
                </c:pt>
                <c:pt idx="994">
                  <c:v> 20-07-08 11:55:55</c:v>
                </c:pt>
                <c:pt idx="995">
                  <c:v> 20-07-08 11:56:00</c:v>
                </c:pt>
                <c:pt idx="996">
                  <c:v> 20-07-08 11:56:05</c:v>
                </c:pt>
                <c:pt idx="997">
                  <c:v> 20-07-08 11:56:10</c:v>
                </c:pt>
                <c:pt idx="998">
                  <c:v> 20-07-08 11:56:15</c:v>
                </c:pt>
                <c:pt idx="999">
                  <c:v> 20-07-08 11:56:20</c:v>
                </c:pt>
                <c:pt idx="1000">
                  <c:v> 20-07-08 11:56:25</c:v>
                </c:pt>
                <c:pt idx="1001">
                  <c:v> 20-07-08 11:56:30</c:v>
                </c:pt>
                <c:pt idx="1002">
                  <c:v> 20-07-08 11:56:35</c:v>
                </c:pt>
                <c:pt idx="1003">
                  <c:v> 20-07-09 12:01:35</c:v>
                </c:pt>
                <c:pt idx="1004">
                  <c:v> 20-07-09 12:01:40</c:v>
                </c:pt>
                <c:pt idx="1005">
                  <c:v> 20-07-09 12:01:45</c:v>
                </c:pt>
                <c:pt idx="1006">
                  <c:v> 20-07-09 12:01:50</c:v>
                </c:pt>
                <c:pt idx="1007">
                  <c:v> 20-07-09 12:01:55</c:v>
                </c:pt>
                <c:pt idx="1008">
                  <c:v> 20-07-09 12:02:00</c:v>
                </c:pt>
                <c:pt idx="1009">
                  <c:v> 20-07-09 12:02:05</c:v>
                </c:pt>
                <c:pt idx="1010">
                  <c:v> 20-07-09 12:02:10</c:v>
                </c:pt>
                <c:pt idx="1011">
                  <c:v> 20-07-09 12:02:15</c:v>
                </c:pt>
                <c:pt idx="1012">
                  <c:v> 20-07-09 12:02:20</c:v>
                </c:pt>
                <c:pt idx="1013">
                  <c:v> 20-07-09 12:02:25</c:v>
                </c:pt>
                <c:pt idx="1014">
                  <c:v> 20-07-09 12:02:30</c:v>
                </c:pt>
                <c:pt idx="1015">
                  <c:v> 20-07-09 12:06:00</c:v>
                </c:pt>
                <c:pt idx="1016">
                  <c:v> 20-07-09 12:06:05</c:v>
                </c:pt>
                <c:pt idx="1017">
                  <c:v> 20-07-09 12:06:10</c:v>
                </c:pt>
                <c:pt idx="1018">
                  <c:v> 20-07-09 12:06:15</c:v>
                </c:pt>
                <c:pt idx="1019">
                  <c:v> 20-07-09 12:06:20</c:v>
                </c:pt>
                <c:pt idx="1020">
                  <c:v> 20-07-09 12:06:25</c:v>
                </c:pt>
                <c:pt idx="1021">
                  <c:v> 20-07-09 12:06:30</c:v>
                </c:pt>
                <c:pt idx="1022">
                  <c:v> 20-07-09 12:06:35</c:v>
                </c:pt>
                <c:pt idx="1023">
                  <c:v> 20-07-09 12:06:40</c:v>
                </c:pt>
                <c:pt idx="1024">
                  <c:v> 20-07-09 12:06:45</c:v>
                </c:pt>
                <c:pt idx="1025">
                  <c:v> 20-07-09 12:06:50</c:v>
                </c:pt>
                <c:pt idx="1026">
                  <c:v> 20-07-09 12:06:55</c:v>
                </c:pt>
                <c:pt idx="1027">
                  <c:v> 20-07-09 12:12:00</c:v>
                </c:pt>
                <c:pt idx="1028">
                  <c:v> 20-07-09 12:12:05</c:v>
                </c:pt>
                <c:pt idx="1029">
                  <c:v> 20-07-09 12:12:10</c:v>
                </c:pt>
                <c:pt idx="1030">
                  <c:v> 20-07-09 12:12:15</c:v>
                </c:pt>
                <c:pt idx="1031">
                  <c:v> 20-07-09 12:12:20</c:v>
                </c:pt>
                <c:pt idx="1032">
                  <c:v> 20-07-09 12:12:25</c:v>
                </c:pt>
                <c:pt idx="1033">
                  <c:v> 20-07-09 12:12:30</c:v>
                </c:pt>
                <c:pt idx="1034">
                  <c:v> 20-07-09 12:12:35</c:v>
                </c:pt>
                <c:pt idx="1035">
                  <c:v> 20-07-09 12:12:40</c:v>
                </c:pt>
                <c:pt idx="1036">
                  <c:v> 20-07-09 12:12:45</c:v>
                </c:pt>
                <c:pt idx="1037">
                  <c:v> 20-07-09 12:12:50</c:v>
                </c:pt>
                <c:pt idx="1038">
                  <c:v> 20-07-09 12:12:55</c:v>
                </c:pt>
                <c:pt idx="1039">
                  <c:v> 20-07-09 12:13:00</c:v>
                </c:pt>
                <c:pt idx="1040">
                  <c:v> 20-07-09 12:13:05</c:v>
                </c:pt>
                <c:pt idx="1041">
                  <c:v> 20-07-09 12:13:10</c:v>
                </c:pt>
                <c:pt idx="1042">
                  <c:v> 20-07-09 12:13:15</c:v>
                </c:pt>
                <c:pt idx="1043">
                  <c:v> 20-07-09 12:13:20</c:v>
                </c:pt>
                <c:pt idx="1044">
                  <c:v> 20-07-09 12:13:25</c:v>
                </c:pt>
                <c:pt idx="1045">
                  <c:v> 20-07-09 12:13:30</c:v>
                </c:pt>
                <c:pt idx="1046">
                  <c:v> 20-07-09 12:13:35</c:v>
                </c:pt>
                <c:pt idx="1047">
                  <c:v> 20-07-09 12:13:40</c:v>
                </c:pt>
                <c:pt idx="1048">
                  <c:v> 20-07-09 12:23:00</c:v>
                </c:pt>
                <c:pt idx="1049">
                  <c:v> 20-07-09 12:23:05</c:v>
                </c:pt>
                <c:pt idx="1050">
                  <c:v> 20-07-09 12:23:10</c:v>
                </c:pt>
                <c:pt idx="1051">
                  <c:v> 20-07-09 12:23:15</c:v>
                </c:pt>
                <c:pt idx="1052">
                  <c:v> 20-07-09 12:23:20</c:v>
                </c:pt>
                <c:pt idx="1053">
                  <c:v> 20-07-09 12:23:25</c:v>
                </c:pt>
                <c:pt idx="1054">
                  <c:v> 20-07-09 12:23:30</c:v>
                </c:pt>
                <c:pt idx="1055">
                  <c:v> 20-07-09 12:23:35</c:v>
                </c:pt>
                <c:pt idx="1056">
                  <c:v> 20-07-09 12:23:40</c:v>
                </c:pt>
                <c:pt idx="1057">
                  <c:v> 20-07-09 12:23:45</c:v>
                </c:pt>
                <c:pt idx="1058">
                  <c:v> 20-07-09 12:23:50</c:v>
                </c:pt>
                <c:pt idx="1059">
                  <c:v> 20-07-09 12:23:55</c:v>
                </c:pt>
                <c:pt idx="1060">
                  <c:v> 20-07-09 12:25:45</c:v>
                </c:pt>
                <c:pt idx="1061">
                  <c:v> 20-07-09 12:25:50</c:v>
                </c:pt>
                <c:pt idx="1062">
                  <c:v> 20-07-09 12:25:55</c:v>
                </c:pt>
                <c:pt idx="1063">
                  <c:v> 20-07-09 12:26:00</c:v>
                </c:pt>
                <c:pt idx="1064">
                  <c:v> 20-07-09 12:26:05</c:v>
                </c:pt>
                <c:pt idx="1065">
                  <c:v> 20-07-09 12:26:10</c:v>
                </c:pt>
                <c:pt idx="1066">
                  <c:v> 20-07-09 12:26:15</c:v>
                </c:pt>
                <c:pt idx="1067">
                  <c:v> 20-07-09 12:26:20</c:v>
                </c:pt>
                <c:pt idx="1068">
                  <c:v> 20-07-09 12:26:25</c:v>
                </c:pt>
                <c:pt idx="1069">
                  <c:v> 20-07-09 12:26:30</c:v>
                </c:pt>
                <c:pt idx="1070">
                  <c:v> 20-07-09 12:26:35</c:v>
                </c:pt>
                <c:pt idx="1071">
                  <c:v> 20-07-09 12:26:40</c:v>
                </c:pt>
                <c:pt idx="1072">
                  <c:v> 20-07-09 12:44:25</c:v>
                </c:pt>
                <c:pt idx="1073">
                  <c:v> 20-07-09 12:44:30</c:v>
                </c:pt>
                <c:pt idx="1074">
                  <c:v> 20-07-09 12:44:35</c:v>
                </c:pt>
                <c:pt idx="1075">
                  <c:v> 20-07-09 12:44:40</c:v>
                </c:pt>
                <c:pt idx="1076">
                  <c:v> 20-07-09 12:44:45</c:v>
                </c:pt>
                <c:pt idx="1077">
                  <c:v> 20-07-09 12:44:50</c:v>
                </c:pt>
                <c:pt idx="1078">
                  <c:v> 20-07-09 12:44:55</c:v>
                </c:pt>
                <c:pt idx="1079">
                  <c:v> 20-07-09 12:45:00</c:v>
                </c:pt>
                <c:pt idx="1080">
                  <c:v> 20-07-09 12:45:05</c:v>
                </c:pt>
                <c:pt idx="1081">
                  <c:v> 20-07-09 12:45:10</c:v>
                </c:pt>
                <c:pt idx="1082">
                  <c:v> 20-07-09 12:45:15</c:v>
                </c:pt>
                <c:pt idx="1083">
                  <c:v> 20-07-09 12:45:20</c:v>
                </c:pt>
                <c:pt idx="1084">
                  <c:v> 20-07-09 12:52:35</c:v>
                </c:pt>
                <c:pt idx="1085">
                  <c:v> 20-07-09 12:52:40</c:v>
                </c:pt>
                <c:pt idx="1086">
                  <c:v> 20-07-09 12:52:45</c:v>
                </c:pt>
                <c:pt idx="1087">
                  <c:v> 20-07-09 12:52:50</c:v>
                </c:pt>
                <c:pt idx="1088">
                  <c:v> 20-07-09 12:52:55</c:v>
                </c:pt>
                <c:pt idx="1089">
                  <c:v> 20-07-09 12:53:00</c:v>
                </c:pt>
                <c:pt idx="1090">
                  <c:v> 20-07-09 12:53:05</c:v>
                </c:pt>
                <c:pt idx="1091">
                  <c:v> 20-07-09 12:53:10</c:v>
                </c:pt>
                <c:pt idx="1092">
                  <c:v> 20-07-09 12:53:15</c:v>
                </c:pt>
                <c:pt idx="1093">
                  <c:v> 20-07-09 12:53:20</c:v>
                </c:pt>
                <c:pt idx="1094">
                  <c:v> 20-07-09 12:53:25</c:v>
                </c:pt>
                <c:pt idx="1095">
                  <c:v> 20-07-09 12:53:30</c:v>
                </c:pt>
                <c:pt idx="1096">
                  <c:v> 20-07-09 12:53:35</c:v>
                </c:pt>
                <c:pt idx="1097">
                  <c:v> 20-07-09 12:53:40</c:v>
                </c:pt>
                <c:pt idx="1098">
                  <c:v> 20-07-09 12:53:45</c:v>
                </c:pt>
                <c:pt idx="1099">
                  <c:v> 20-07-09 12:53:50</c:v>
                </c:pt>
                <c:pt idx="1100">
                  <c:v> 20-07-09 12:53:55</c:v>
                </c:pt>
                <c:pt idx="1101">
                  <c:v> 20-07-09 12:54:00</c:v>
                </c:pt>
                <c:pt idx="1102">
                  <c:v> 20-07-09 12:54:05</c:v>
                </c:pt>
                <c:pt idx="1103">
                  <c:v> 20-07-09 12:54:10</c:v>
                </c:pt>
                <c:pt idx="1104">
                  <c:v> 20-07-09 12:54:15</c:v>
                </c:pt>
                <c:pt idx="1105">
                  <c:v> 20-07-09 12:54:20</c:v>
                </c:pt>
                <c:pt idx="1106">
                  <c:v> 20-07-09 12:54:25</c:v>
                </c:pt>
                <c:pt idx="1107">
                  <c:v> 20-07-09 12:54:30</c:v>
                </c:pt>
                <c:pt idx="1108">
                  <c:v> 20-07-09 12:54:35</c:v>
                </c:pt>
                <c:pt idx="1109">
                  <c:v> 20-07-09 12:54:40</c:v>
                </c:pt>
                <c:pt idx="1110">
                  <c:v> 20-07-09 12:54:45</c:v>
                </c:pt>
                <c:pt idx="1111">
                  <c:v> 20-07-09 01:05:45</c:v>
                </c:pt>
                <c:pt idx="1112">
                  <c:v> 20-07-09 01:05:50</c:v>
                </c:pt>
                <c:pt idx="1113">
                  <c:v> 20-07-09 01:05:55</c:v>
                </c:pt>
                <c:pt idx="1114">
                  <c:v> 20-07-09 01:06:00</c:v>
                </c:pt>
                <c:pt idx="1115">
                  <c:v> 20-07-09 01:06:05</c:v>
                </c:pt>
                <c:pt idx="1116">
                  <c:v> 20-07-09 01:06:10</c:v>
                </c:pt>
                <c:pt idx="1117">
                  <c:v> 20-07-09 01:06:15</c:v>
                </c:pt>
                <c:pt idx="1118">
                  <c:v> 20-07-09 01:06:20</c:v>
                </c:pt>
                <c:pt idx="1119">
                  <c:v> 20-07-09 01:06:25</c:v>
                </c:pt>
                <c:pt idx="1120">
                  <c:v> 20-07-09 01:06:30</c:v>
                </c:pt>
                <c:pt idx="1121">
                  <c:v> 20-07-09 01:06:35</c:v>
                </c:pt>
                <c:pt idx="1122">
                  <c:v> 20-07-09 01:06:40</c:v>
                </c:pt>
                <c:pt idx="1123">
                  <c:v> 20-07-09 01:13:00</c:v>
                </c:pt>
                <c:pt idx="1124">
                  <c:v> 20-07-09 01:13:05</c:v>
                </c:pt>
                <c:pt idx="1125">
                  <c:v> 20-07-09 01:13:10</c:v>
                </c:pt>
                <c:pt idx="1126">
                  <c:v> 20-07-09 01:13:15</c:v>
                </c:pt>
                <c:pt idx="1127">
                  <c:v> 20-07-09 01:13:20</c:v>
                </c:pt>
                <c:pt idx="1128">
                  <c:v> 20-07-09 01:13:25</c:v>
                </c:pt>
                <c:pt idx="1129">
                  <c:v> 20-07-09 01:13:30</c:v>
                </c:pt>
                <c:pt idx="1130">
                  <c:v> 20-07-09 01:13:35</c:v>
                </c:pt>
                <c:pt idx="1131">
                  <c:v> 20-07-09 01:13:40</c:v>
                </c:pt>
                <c:pt idx="1132">
                  <c:v> 20-07-09 01:13:45</c:v>
                </c:pt>
                <c:pt idx="1133">
                  <c:v> 20-07-09 01:13:50</c:v>
                </c:pt>
                <c:pt idx="1134">
                  <c:v> 20-07-09 01:13:55</c:v>
                </c:pt>
                <c:pt idx="1135">
                  <c:v> 20-07-09 01:20:05</c:v>
                </c:pt>
                <c:pt idx="1136">
                  <c:v> 20-07-09 01:20:10</c:v>
                </c:pt>
                <c:pt idx="1137">
                  <c:v> 20-07-09 01:20:15</c:v>
                </c:pt>
                <c:pt idx="1138">
                  <c:v> 20-07-09 01:20:20</c:v>
                </c:pt>
                <c:pt idx="1139">
                  <c:v> 20-07-09 01:20:25</c:v>
                </c:pt>
                <c:pt idx="1140">
                  <c:v> 20-07-09 01:20:30</c:v>
                </c:pt>
                <c:pt idx="1141">
                  <c:v> 20-07-09 01:20:35</c:v>
                </c:pt>
                <c:pt idx="1142">
                  <c:v> 20-07-09 01:20:40</c:v>
                </c:pt>
                <c:pt idx="1143">
                  <c:v> 20-07-09 01:20:45</c:v>
                </c:pt>
                <c:pt idx="1144">
                  <c:v> 20-07-09 01:20:50</c:v>
                </c:pt>
                <c:pt idx="1145">
                  <c:v> 20-07-09 01:20:55</c:v>
                </c:pt>
                <c:pt idx="1146">
                  <c:v> 20-07-09 01:21:00</c:v>
                </c:pt>
                <c:pt idx="1147">
                  <c:v> 20-07-09 01:22:30</c:v>
                </c:pt>
                <c:pt idx="1148">
                  <c:v> 20-07-09 01:22:35</c:v>
                </c:pt>
                <c:pt idx="1149">
                  <c:v> 20-07-09 01:22:40</c:v>
                </c:pt>
                <c:pt idx="1150">
                  <c:v> 20-07-09 01:22:45</c:v>
                </c:pt>
                <c:pt idx="1151">
                  <c:v> 20-07-09 01:22:50</c:v>
                </c:pt>
                <c:pt idx="1152">
                  <c:v> 20-07-09 01:22:55</c:v>
                </c:pt>
                <c:pt idx="1153">
                  <c:v> 20-07-09 01:23:00</c:v>
                </c:pt>
                <c:pt idx="1154">
                  <c:v> 20-07-09 01:23:05</c:v>
                </c:pt>
                <c:pt idx="1155">
                  <c:v> 20-07-09 01:23:10</c:v>
                </c:pt>
                <c:pt idx="1156">
                  <c:v> 20-07-09 01:23:15</c:v>
                </c:pt>
                <c:pt idx="1157">
                  <c:v> 20-07-09 01:23:20</c:v>
                </c:pt>
                <c:pt idx="1158">
                  <c:v> 20-07-09 01:23:25</c:v>
                </c:pt>
                <c:pt idx="1159">
                  <c:v> 20-07-09 01:45:05</c:v>
                </c:pt>
                <c:pt idx="1160">
                  <c:v> 20-07-09 01:45:10</c:v>
                </c:pt>
                <c:pt idx="1161">
                  <c:v> 20-07-09 01:45:15</c:v>
                </c:pt>
                <c:pt idx="1162">
                  <c:v> 20-07-09 01:45:20</c:v>
                </c:pt>
                <c:pt idx="1163">
                  <c:v> 20-07-09 01:45:25</c:v>
                </c:pt>
                <c:pt idx="1164">
                  <c:v> 20-07-09 01:45:30</c:v>
                </c:pt>
                <c:pt idx="1165">
                  <c:v> 20-07-09 01:45:35</c:v>
                </c:pt>
                <c:pt idx="1166">
                  <c:v> 20-07-09 01:45:40</c:v>
                </c:pt>
                <c:pt idx="1167">
                  <c:v> 20-07-09 01:45:45</c:v>
                </c:pt>
                <c:pt idx="1168">
                  <c:v> 20-07-09 01:45:50</c:v>
                </c:pt>
                <c:pt idx="1169">
                  <c:v> 20-07-09 01:45:55</c:v>
                </c:pt>
                <c:pt idx="1170">
                  <c:v> 20-07-09 01:46:00</c:v>
                </c:pt>
                <c:pt idx="1171">
                  <c:v> 20-07-09 02:16:40</c:v>
                </c:pt>
                <c:pt idx="1172">
                  <c:v> 20-07-09 02:16:45</c:v>
                </c:pt>
                <c:pt idx="1173">
                  <c:v> 20-07-09 02:16:50</c:v>
                </c:pt>
                <c:pt idx="1174">
                  <c:v> 20-07-09 02:16:55</c:v>
                </c:pt>
                <c:pt idx="1175">
                  <c:v> 20-07-09 02:17:00</c:v>
                </c:pt>
                <c:pt idx="1176">
                  <c:v> 20-07-09 02:17:05</c:v>
                </c:pt>
                <c:pt idx="1177">
                  <c:v> 20-07-09 02:17:10</c:v>
                </c:pt>
                <c:pt idx="1178">
                  <c:v> 20-07-09 02:17:15</c:v>
                </c:pt>
                <c:pt idx="1179">
                  <c:v> 20-07-09 02:17:20</c:v>
                </c:pt>
                <c:pt idx="1180">
                  <c:v> 20-07-09 02:17:25</c:v>
                </c:pt>
                <c:pt idx="1181">
                  <c:v> 20-07-09 02:17:30</c:v>
                </c:pt>
                <c:pt idx="1182">
                  <c:v> 20-07-09 02:17:35</c:v>
                </c:pt>
                <c:pt idx="1183">
                  <c:v> 20-07-09 02:23:25</c:v>
                </c:pt>
                <c:pt idx="1184">
                  <c:v> 20-07-09 02:23:30</c:v>
                </c:pt>
                <c:pt idx="1185">
                  <c:v> 20-07-09 02:23:35</c:v>
                </c:pt>
                <c:pt idx="1186">
                  <c:v> 20-07-09 02:23:40</c:v>
                </c:pt>
                <c:pt idx="1187">
                  <c:v> 20-07-09 02:23:45</c:v>
                </c:pt>
                <c:pt idx="1188">
                  <c:v> 20-07-09 02:23:50</c:v>
                </c:pt>
                <c:pt idx="1189">
                  <c:v> 20-07-09 02:23:55</c:v>
                </c:pt>
                <c:pt idx="1190">
                  <c:v> 20-07-09 02:24:00</c:v>
                </c:pt>
                <c:pt idx="1191">
                  <c:v> 20-07-09 02:24:05</c:v>
                </c:pt>
                <c:pt idx="1192">
                  <c:v> 20-07-09 02:24:10</c:v>
                </c:pt>
                <c:pt idx="1193">
                  <c:v> 20-07-09 02:24:15</c:v>
                </c:pt>
                <c:pt idx="1194">
                  <c:v> 20-07-09 02:24:20</c:v>
                </c:pt>
                <c:pt idx="1195">
                  <c:v> 20-07-09 02:27:55</c:v>
                </c:pt>
                <c:pt idx="1196">
                  <c:v> 20-07-09 02:28:00</c:v>
                </c:pt>
                <c:pt idx="1197">
                  <c:v> 20-07-09 02:28:05</c:v>
                </c:pt>
                <c:pt idx="1198">
                  <c:v> 20-07-09 02:28:10</c:v>
                </c:pt>
                <c:pt idx="1199">
                  <c:v> 20-07-09 02:28:15</c:v>
                </c:pt>
                <c:pt idx="1200">
                  <c:v> 20-07-09 02:28:20</c:v>
                </c:pt>
                <c:pt idx="1201">
                  <c:v> 20-07-09 02:28:25</c:v>
                </c:pt>
                <c:pt idx="1202">
                  <c:v> 20-07-09 02:28:30</c:v>
                </c:pt>
                <c:pt idx="1203">
                  <c:v> 20-07-09 02:28:35</c:v>
                </c:pt>
                <c:pt idx="1204">
                  <c:v> 20-07-09 02:28:40</c:v>
                </c:pt>
                <c:pt idx="1205">
                  <c:v> 20-07-09 02:28:45</c:v>
                </c:pt>
                <c:pt idx="1206">
                  <c:v> 20-07-09 02:28:50</c:v>
                </c:pt>
                <c:pt idx="1207">
                  <c:v> 20-07-09 02:49:45</c:v>
                </c:pt>
                <c:pt idx="1208">
                  <c:v> 20-07-09 02:49:50</c:v>
                </c:pt>
                <c:pt idx="1209">
                  <c:v> 20-07-09 02:49:55</c:v>
                </c:pt>
                <c:pt idx="1210">
                  <c:v> 20-07-09 02:50:00</c:v>
                </c:pt>
                <c:pt idx="1211">
                  <c:v> 20-07-09 02:50:05</c:v>
                </c:pt>
                <c:pt idx="1212">
                  <c:v> 20-07-09 02:50:10</c:v>
                </c:pt>
                <c:pt idx="1213">
                  <c:v> 20-07-09 02:50:15</c:v>
                </c:pt>
                <c:pt idx="1214">
                  <c:v> 20-07-09 02:50:20</c:v>
                </c:pt>
                <c:pt idx="1215">
                  <c:v> 20-07-09 02:50:25</c:v>
                </c:pt>
                <c:pt idx="1216">
                  <c:v> 20-07-09 02:50:30</c:v>
                </c:pt>
                <c:pt idx="1217">
                  <c:v> 20-07-09 02:50:35</c:v>
                </c:pt>
                <c:pt idx="1218">
                  <c:v> 20-07-09 02:50:40</c:v>
                </c:pt>
                <c:pt idx="1219">
                  <c:v> 20-07-09 03:00:40</c:v>
                </c:pt>
                <c:pt idx="1220">
                  <c:v> 20-07-09 03:00:45</c:v>
                </c:pt>
                <c:pt idx="1221">
                  <c:v> 20-07-09 03:00:50</c:v>
                </c:pt>
                <c:pt idx="1222">
                  <c:v> 20-07-09 03:00:55</c:v>
                </c:pt>
                <c:pt idx="1223">
                  <c:v> 20-07-09 03:01:00</c:v>
                </c:pt>
                <c:pt idx="1224">
                  <c:v> 20-07-09 03:01:05</c:v>
                </c:pt>
                <c:pt idx="1225">
                  <c:v> 20-07-09 03:01:10</c:v>
                </c:pt>
                <c:pt idx="1226">
                  <c:v> 20-07-09 03:01:15</c:v>
                </c:pt>
                <c:pt idx="1227">
                  <c:v> 20-07-09 03:01:20</c:v>
                </c:pt>
                <c:pt idx="1228">
                  <c:v> 20-07-09 03:01:25</c:v>
                </c:pt>
                <c:pt idx="1229">
                  <c:v> 20-07-09 03:01:30</c:v>
                </c:pt>
                <c:pt idx="1230">
                  <c:v> 20-07-09 03:01:35</c:v>
                </c:pt>
                <c:pt idx="1231">
                  <c:v> 20-07-09 03:02:15</c:v>
                </c:pt>
                <c:pt idx="1232">
                  <c:v> 20-07-09 03:02:20</c:v>
                </c:pt>
                <c:pt idx="1233">
                  <c:v> 20-07-09 03:02:25</c:v>
                </c:pt>
                <c:pt idx="1234">
                  <c:v> 20-07-09 03:02:30</c:v>
                </c:pt>
                <c:pt idx="1235">
                  <c:v> 20-07-09 03:02:35</c:v>
                </c:pt>
                <c:pt idx="1236">
                  <c:v> 20-07-09 03:02:40</c:v>
                </c:pt>
                <c:pt idx="1237">
                  <c:v> 20-07-09 03:02:45</c:v>
                </c:pt>
                <c:pt idx="1238">
                  <c:v> 20-07-09 03:02:50</c:v>
                </c:pt>
                <c:pt idx="1239">
                  <c:v> 20-07-09 03:02:55</c:v>
                </c:pt>
                <c:pt idx="1240">
                  <c:v> 20-07-09 03:03:00</c:v>
                </c:pt>
                <c:pt idx="1241">
                  <c:v> 20-07-09 03:03:05</c:v>
                </c:pt>
                <c:pt idx="1242">
                  <c:v> 20-07-09 03:03:10</c:v>
                </c:pt>
                <c:pt idx="1243">
                  <c:v> 20-07-09 03:03:15</c:v>
                </c:pt>
                <c:pt idx="1244">
                  <c:v> 20-07-09 03:03:20</c:v>
                </c:pt>
                <c:pt idx="1245">
                  <c:v> 20-07-09 03:03:25</c:v>
                </c:pt>
                <c:pt idx="1246">
                  <c:v> 20-07-09 03:03:30</c:v>
                </c:pt>
                <c:pt idx="1247">
                  <c:v> 20-07-09 03:03:35</c:v>
                </c:pt>
                <c:pt idx="1248">
                  <c:v> 20-07-09 03:03:40</c:v>
                </c:pt>
                <c:pt idx="1249">
                  <c:v> 20-07-09 03:03:45</c:v>
                </c:pt>
                <c:pt idx="1250">
                  <c:v> 20-07-09 03:03:50</c:v>
                </c:pt>
                <c:pt idx="1251">
                  <c:v> 20-07-09 03:03:55</c:v>
                </c:pt>
                <c:pt idx="1252">
                  <c:v> 20-07-09 03:08:50</c:v>
                </c:pt>
                <c:pt idx="1253">
                  <c:v> 20-07-09 03:08:55</c:v>
                </c:pt>
                <c:pt idx="1254">
                  <c:v> 20-07-09 03:09:00</c:v>
                </c:pt>
                <c:pt idx="1255">
                  <c:v> 20-07-09 03:09:05</c:v>
                </c:pt>
                <c:pt idx="1256">
                  <c:v> 20-07-09 03:09:10</c:v>
                </c:pt>
                <c:pt idx="1257">
                  <c:v> 20-07-09 03:09:15</c:v>
                </c:pt>
                <c:pt idx="1258">
                  <c:v> 20-07-09 03:09:20</c:v>
                </c:pt>
                <c:pt idx="1259">
                  <c:v> 20-07-09 03:09:25</c:v>
                </c:pt>
                <c:pt idx="1260">
                  <c:v> 20-07-09 03:09:30</c:v>
                </c:pt>
                <c:pt idx="1261">
                  <c:v> 20-07-09 03:09:35</c:v>
                </c:pt>
                <c:pt idx="1262">
                  <c:v> 20-07-09 03:09:40</c:v>
                </c:pt>
                <c:pt idx="1263">
                  <c:v> 20-07-09 03:09:45</c:v>
                </c:pt>
                <c:pt idx="1264">
                  <c:v> 20-07-09 03:25:20</c:v>
                </c:pt>
                <c:pt idx="1265">
                  <c:v> 20-07-09 03:25:25</c:v>
                </c:pt>
                <c:pt idx="1266">
                  <c:v> 20-07-09 03:25:30</c:v>
                </c:pt>
                <c:pt idx="1267">
                  <c:v> 20-07-09 03:25:35</c:v>
                </c:pt>
                <c:pt idx="1268">
                  <c:v> 20-07-09 03:25:40</c:v>
                </c:pt>
                <c:pt idx="1269">
                  <c:v> 20-07-09 03:25:45</c:v>
                </c:pt>
                <c:pt idx="1270">
                  <c:v> 20-07-09 03:25:50</c:v>
                </c:pt>
                <c:pt idx="1271">
                  <c:v> 20-07-09 03:25:55</c:v>
                </c:pt>
                <c:pt idx="1272">
                  <c:v> 20-07-09 03:26:00</c:v>
                </c:pt>
                <c:pt idx="1273">
                  <c:v> 20-07-09 03:26:05</c:v>
                </c:pt>
                <c:pt idx="1274">
                  <c:v> 20-07-09 03:26:10</c:v>
                </c:pt>
                <c:pt idx="1275">
                  <c:v> 20-07-09 03:26:15</c:v>
                </c:pt>
                <c:pt idx="1276">
                  <c:v> 20-07-09 03:38:25</c:v>
                </c:pt>
                <c:pt idx="1277">
                  <c:v> 20-07-09 03:38:30</c:v>
                </c:pt>
                <c:pt idx="1278">
                  <c:v> 20-07-09 03:38:35</c:v>
                </c:pt>
                <c:pt idx="1279">
                  <c:v> 20-07-09 03:38:40</c:v>
                </c:pt>
                <c:pt idx="1280">
                  <c:v> 20-07-09 03:38:45</c:v>
                </c:pt>
                <c:pt idx="1281">
                  <c:v> 20-07-09 03:38:50</c:v>
                </c:pt>
                <c:pt idx="1282">
                  <c:v> 20-07-09 03:38:55</c:v>
                </c:pt>
                <c:pt idx="1283">
                  <c:v> 20-07-09 03:39:00</c:v>
                </c:pt>
                <c:pt idx="1284">
                  <c:v> 20-07-09 03:39:05</c:v>
                </c:pt>
                <c:pt idx="1285">
                  <c:v> 20-07-09 03:39:10</c:v>
                </c:pt>
                <c:pt idx="1286">
                  <c:v> 20-07-09 03:39:15</c:v>
                </c:pt>
                <c:pt idx="1287">
                  <c:v> 20-07-09 03:39:20</c:v>
                </c:pt>
                <c:pt idx="1288">
                  <c:v> 20-07-09 03:49:30</c:v>
                </c:pt>
                <c:pt idx="1289">
                  <c:v> 20-07-09 03:49:35</c:v>
                </c:pt>
                <c:pt idx="1290">
                  <c:v> 20-07-09 03:49:40</c:v>
                </c:pt>
                <c:pt idx="1291">
                  <c:v> 20-07-09 03:49:45</c:v>
                </c:pt>
                <c:pt idx="1292">
                  <c:v> 20-07-09 03:49:50</c:v>
                </c:pt>
                <c:pt idx="1293">
                  <c:v> 20-07-09 03:49:55</c:v>
                </c:pt>
                <c:pt idx="1294">
                  <c:v> 20-07-09 03:50:00</c:v>
                </c:pt>
                <c:pt idx="1295">
                  <c:v> 20-07-09 03:50:05</c:v>
                </c:pt>
                <c:pt idx="1296">
                  <c:v> 20-07-09 03:50:10</c:v>
                </c:pt>
                <c:pt idx="1297">
                  <c:v> 20-07-09 03:50:15</c:v>
                </c:pt>
                <c:pt idx="1298">
                  <c:v> 20-07-09 03:50:20</c:v>
                </c:pt>
                <c:pt idx="1299">
                  <c:v> 20-07-09 03:50:25</c:v>
                </c:pt>
                <c:pt idx="1300">
                  <c:v> 20-07-09 03:55:00</c:v>
                </c:pt>
                <c:pt idx="1301">
                  <c:v> 20-07-09 03:55:05</c:v>
                </c:pt>
                <c:pt idx="1302">
                  <c:v> 20-07-09 03:55:10</c:v>
                </c:pt>
                <c:pt idx="1303">
                  <c:v> 20-07-09 03:55:15</c:v>
                </c:pt>
                <c:pt idx="1304">
                  <c:v> 20-07-09 03:55:20</c:v>
                </c:pt>
                <c:pt idx="1305">
                  <c:v> 20-07-09 03:55:25</c:v>
                </c:pt>
                <c:pt idx="1306">
                  <c:v> 20-07-09 03:55:30</c:v>
                </c:pt>
                <c:pt idx="1307">
                  <c:v> 20-07-09 03:55:35</c:v>
                </c:pt>
                <c:pt idx="1308">
                  <c:v> 20-07-09 03:55:40</c:v>
                </c:pt>
                <c:pt idx="1309">
                  <c:v> 20-07-09 03:55:45</c:v>
                </c:pt>
                <c:pt idx="1310">
                  <c:v> 20-07-09 03:55:50</c:v>
                </c:pt>
                <c:pt idx="1311">
                  <c:v> 20-07-09 03:55:55</c:v>
                </c:pt>
                <c:pt idx="1312">
                  <c:v> 20-07-09 03:56:30</c:v>
                </c:pt>
                <c:pt idx="1313">
                  <c:v> 20-07-09 03:56:35</c:v>
                </c:pt>
                <c:pt idx="1314">
                  <c:v> 20-07-09 03:56:40</c:v>
                </c:pt>
                <c:pt idx="1315">
                  <c:v> 20-07-09 03:56:45</c:v>
                </c:pt>
                <c:pt idx="1316">
                  <c:v> 20-07-09 03:56:50</c:v>
                </c:pt>
                <c:pt idx="1317">
                  <c:v> 20-07-09 03:56:55</c:v>
                </c:pt>
                <c:pt idx="1318">
                  <c:v> 20-07-09 03:57:00</c:v>
                </c:pt>
                <c:pt idx="1319">
                  <c:v> 20-07-09 03:57:05</c:v>
                </c:pt>
                <c:pt idx="1320">
                  <c:v> 20-07-09 03:57:10</c:v>
                </c:pt>
                <c:pt idx="1321">
                  <c:v> 20-07-09 03:57:15</c:v>
                </c:pt>
                <c:pt idx="1322">
                  <c:v> 20-07-09 03:57:20</c:v>
                </c:pt>
                <c:pt idx="1323">
                  <c:v> 20-07-09 03:57:25</c:v>
                </c:pt>
                <c:pt idx="1324">
                  <c:v> 20-07-09 04:07:00</c:v>
                </c:pt>
                <c:pt idx="1325">
                  <c:v> 20-07-09 04:07:05</c:v>
                </c:pt>
                <c:pt idx="1326">
                  <c:v> 20-07-09 04:07:10</c:v>
                </c:pt>
                <c:pt idx="1327">
                  <c:v> 20-07-09 04:07:15</c:v>
                </c:pt>
                <c:pt idx="1328">
                  <c:v> 20-07-09 04:07:20</c:v>
                </c:pt>
                <c:pt idx="1329">
                  <c:v> 20-07-09 04:07:25</c:v>
                </c:pt>
                <c:pt idx="1330">
                  <c:v> 20-07-09 04:07:30</c:v>
                </c:pt>
                <c:pt idx="1331">
                  <c:v> 20-07-09 04:07:35</c:v>
                </c:pt>
                <c:pt idx="1332">
                  <c:v> 20-07-09 04:07:40</c:v>
                </c:pt>
                <c:pt idx="1333">
                  <c:v> 20-07-09 04:07:45</c:v>
                </c:pt>
                <c:pt idx="1334">
                  <c:v> 20-07-09 04:07:50</c:v>
                </c:pt>
                <c:pt idx="1335">
                  <c:v> 20-07-09 04:07:55</c:v>
                </c:pt>
                <c:pt idx="1336">
                  <c:v> 20-07-09 04:08:00</c:v>
                </c:pt>
                <c:pt idx="1337">
                  <c:v> 20-07-09 04:16:40</c:v>
                </c:pt>
                <c:pt idx="1338">
                  <c:v> 20-07-09 04:16:45</c:v>
                </c:pt>
                <c:pt idx="1339">
                  <c:v> 20-07-09 04:16:50</c:v>
                </c:pt>
                <c:pt idx="1340">
                  <c:v> 20-07-09 04:16:55</c:v>
                </c:pt>
                <c:pt idx="1341">
                  <c:v> 20-07-09 04:17:00</c:v>
                </c:pt>
                <c:pt idx="1342">
                  <c:v> 20-07-09 04:17:05</c:v>
                </c:pt>
                <c:pt idx="1343">
                  <c:v> 20-07-09 04:17:10</c:v>
                </c:pt>
                <c:pt idx="1344">
                  <c:v> 20-07-09 04:17:15</c:v>
                </c:pt>
                <c:pt idx="1345">
                  <c:v> 20-07-09 04:17:20</c:v>
                </c:pt>
                <c:pt idx="1346">
                  <c:v> 20-07-09 04:17:25</c:v>
                </c:pt>
                <c:pt idx="1347">
                  <c:v> 20-07-09 04:17:30</c:v>
                </c:pt>
                <c:pt idx="1348">
                  <c:v> 20-07-09 04:17:35</c:v>
                </c:pt>
                <c:pt idx="1349">
                  <c:v> 20-07-09 04:21:00</c:v>
                </c:pt>
                <c:pt idx="1350">
                  <c:v> 20-07-09 04:21:05</c:v>
                </c:pt>
                <c:pt idx="1351">
                  <c:v> 20-07-09 04:21:10</c:v>
                </c:pt>
                <c:pt idx="1352">
                  <c:v> 20-07-09 04:21:15</c:v>
                </c:pt>
                <c:pt idx="1353">
                  <c:v> 20-07-09 04:21:20</c:v>
                </c:pt>
                <c:pt idx="1354">
                  <c:v> 20-07-09 04:21:25</c:v>
                </c:pt>
                <c:pt idx="1355">
                  <c:v> 20-07-09 04:21:30</c:v>
                </c:pt>
                <c:pt idx="1356">
                  <c:v> 20-07-09 04:21:35</c:v>
                </c:pt>
                <c:pt idx="1357">
                  <c:v> 20-07-09 04:21:40</c:v>
                </c:pt>
                <c:pt idx="1358">
                  <c:v> 20-07-09 04:21:45</c:v>
                </c:pt>
                <c:pt idx="1359">
                  <c:v> 20-07-09 04:21:50</c:v>
                </c:pt>
                <c:pt idx="1360">
                  <c:v> 20-07-09 04:21:55</c:v>
                </c:pt>
                <c:pt idx="1361">
                  <c:v> 20-07-09 04:24:55</c:v>
                </c:pt>
                <c:pt idx="1362">
                  <c:v> 20-07-09 04:25:00</c:v>
                </c:pt>
                <c:pt idx="1363">
                  <c:v> 20-07-09 04:25:05</c:v>
                </c:pt>
                <c:pt idx="1364">
                  <c:v> 20-07-09 04:25:10</c:v>
                </c:pt>
                <c:pt idx="1365">
                  <c:v> 20-07-09 04:25:15</c:v>
                </c:pt>
                <c:pt idx="1366">
                  <c:v> 20-07-09 04:25:20</c:v>
                </c:pt>
                <c:pt idx="1367">
                  <c:v> 20-07-09 04:25:25</c:v>
                </c:pt>
                <c:pt idx="1368">
                  <c:v> 20-07-09 04:25:30</c:v>
                </c:pt>
                <c:pt idx="1369">
                  <c:v> 20-07-09 04:25:35</c:v>
                </c:pt>
                <c:pt idx="1370">
                  <c:v> 20-07-09 04:25:40</c:v>
                </c:pt>
                <c:pt idx="1371">
                  <c:v> 20-07-09 04:25:45</c:v>
                </c:pt>
                <c:pt idx="1372">
                  <c:v> 20-07-09 04:25:50</c:v>
                </c:pt>
                <c:pt idx="1373">
                  <c:v> 20-07-09 04:26:25</c:v>
                </c:pt>
                <c:pt idx="1374">
                  <c:v> 20-07-09 04:26:30</c:v>
                </c:pt>
                <c:pt idx="1375">
                  <c:v> 20-07-09 04:26:35</c:v>
                </c:pt>
                <c:pt idx="1376">
                  <c:v> 20-07-09 04:26:40</c:v>
                </c:pt>
                <c:pt idx="1377">
                  <c:v> 20-07-09 04:26:45</c:v>
                </c:pt>
                <c:pt idx="1378">
                  <c:v> 20-07-09 04:26:50</c:v>
                </c:pt>
                <c:pt idx="1379">
                  <c:v> 20-07-09 04:26:55</c:v>
                </c:pt>
                <c:pt idx="1380">
                  <c:v> 20-07-09 04:27:00</c:v>
                </c:pt>
                <c:pt idx="1381">
                  <c:v> 20-07-09 04:27:05</c:v>
                </c:pt>
                <c:pt idx="1382">
                  <c:v> 20-07-09 04:27:10</c:v>
                </c:pt>
                <c:pt idx="1383">
                  <c:v> 20-07-09 04:27:15</c:v>
                </c:pt>
                <c:pt idx="1384">
                  <c:v> 20-07-09 04:27:20</c:v>
                </c:pt>
                <c:pt idx="1385">
                  <c:v> 20-07-09 04:30:40</c:v>
                </c:pt>
                <c:pt idx="1386">
                  <c:v> 20-07-09 04:30:45</c:v>
                </c:pt>
                <c:pt idx="1387">
                  <c:v> 20-07-09 04:30:50</c:v>
                </c:pt>
                <c:pt idx="1388">
                  <c:v> 20-07-09 04:30:55</c:v>
                </c:pt>
                <c:pt idx="1389">
                  <c:v> 20-07-09 04:31:00</c:v>
                </c:pt>
                <c:pt idx="1390">
                  <c:v> 20-07-09 04:31:05</c:v>
                </c:pt>
                <c:pt idx="1391">
                  <c:v> 20-07-09 04:31:10</c:v>
                </c:pt>
                <c:pt idx="1392">
                  <c:v> 20-07-09 04:31:15</c:v>
                </c:pt>
                <c:pt idx="1393">
                  <c:v> 20-07-09 04:31:20</c:v>
                </c:pt>
                <c:pt idx="1394">
                  <c:v> 20-07-09 04:31:25</c:v>
                </c:pt>
                <c:pt idx="1395">
                  <c:v> 20-07-09 04:31:30</c:v>
                </c:pt>
                <c:pt idx="1396">
                  <c:v> 20-07-09 04:31:35</c:v>
                </c:pt>
                <c:pt idx="1397">
                  <c:v> 20-07-09 04:31:40</c:v>
                </c:pt>
                <c:pt idx="1398">
                  <c:v> 20-07-09 04:31:45</c:v>
                </c:pt>
                <c:pt idx="1399">
                  <c:v> 20-07-09 04:31:50</c:v>
                </c:pt>
                <c:pt idx="1400">
                  <c:v> 20-07-09 04:31:55</c:v>
                </c:pt>
                <c:pt idx="1401">
                  <c:v> 20-07-09 04:32:00</c:v>
                </c:pt>
                <c:pt idx="1402">
                  <c:v> 20-07-09 04:32:05</c:v>
                </c:pt>
                <c:pt idx="1403">
                  <c:v> 20-07-09 04:32:10</c:v>
                </c:pt>
                <c:pt idx="1404">
                  <c:v> 20-07-09 04:32:15</c:v>
                </c:pt>
                <c:pt idx="1405">
                  <c:v> 20-07-09 04:33:00</c:v>
                </c:pt>
                <c:pt idx="1406">
                  <c:v> 20-07-09 04:33:05</c:v>
                </c:pt>
                <c:pt idx="1407">
                  <c:v> 20-07-09 04:33:10</c:v>
                </c:pt>
                <c:pt idx="1408">
                  <c:v> 20-07-09 04:33:15</c:v>
                </c:pt>
                <c:pt idx="1409">
                  <c:v> 20-07-09 04:33:20</c:v>
                </c:pt>
                <c:pt idx="1410">
                  <c:v> 20-07-09 04:33:25</c:v>
                </c:pt>
                <c:pt idx="1411">
                  <c:v> 20-07-09 04:33:30</c:v>
                </c:pt>
                <c:pt idx="1412">
                  <c:v> 20-07-09 04:33:35</c:v>
                </c:pt>
                <c:pt idx="1413">
                  <c:v> 20-07-09 04:33:40</c:v>
                </c:pt>
                <c:pt idx="1414">
                  <c:v> 20-07-09 04:33:45</c:v>
                </c:pt>
                <c:pt idx="1415">
                  <c:v> 20-07-09 04:33:50</c:v>
                </c:pt>
                <c:pt idx="1416">
                  <c:v> 20-07-09 04:33:55</c:v>
                </c:pt>
                <c:pt idx="1417">
                  <c:v> 20-07-09 04:36:50</c:v>
                </c:pt>
                <c:pt idx="1418">
                  <c:v> 20-07-09 04:36:55</c:v>
                </c:pt>
                <c:pt idx="1419">
                  <c:v> 20-07-09 04:37:00</c:v>
                </c:pt>
                <c:pt idx="1420">
                  <c:v> 20-07-09 04:37:05</c:v>
                </c:pt>
                <c:pt idx="1421">
                  <c:v> 20-07-09 04:37:10</c:v>
                </c:pt>
                <c:pt idx="1422">
                  <c:v> 20-07-09 04:37:15</c:v>
                </c:pt>
                <c:pt idx="1423">
                  <c:v> 20-07-09 04:37:20</c:v>
                </c:pt>
                <c:pt idx="1424">
                  <c:v> 20-07-09 04:37:25</c:v>
                </c:pt>
                <c:pt idx="1425">
                  <c:v> 20-07-09 04:37:30</c:v>
                </c:pt>
                <c:pt idx="1426">
                  <c:v> 20-07-09 04:37:35</c:v>
                </c:pt>
                <c:pt idx="1427">
                  <c:v> 20-07-09 04:37:40</c:v>
                </c:pt>
                <c:pt idx="1428">
                  <c:v> 20-07-09 04:37:45</c:v>
                </c:pt>
                <c:pt idx="1429">
                  <c:v> 20-07-09 04:46:55</c:v>
                </c:pt>
                <c:pt idx="1430">
                  <c:v> 20-07-09 04:47:00</c:v>
                </c:pt>
                <c:pt idx="1431">
                  <c:v> 20-07-09 04:47:05</c:v>
                </c:pt>
                <c:pt idx="1432">
                  <c:v> 20-07-09 04:47:10</c:v>
                </c:pt>
                <c:pt idx="1433">
                  <c:v> 20-07-09 04:47:15</c:v>
                </c:pt>
                <c:pt idx="1434">
                  <c:v> 20-07-09 04:47:20</c:v>
                </c:pt>
                <c:pt idx="1435">
                  <c:v> 20-07-09 04:47:25</c:v>
                </c:pt>
                <c:pt idx="1436">
                  <c:v> 20-07-09 04:47:30</c:v>
                </c:pt>
                <c:pt idx="1437">
                  <c:v> 20-07-09 04:47:35</c:v>
                </c:pt>
                <c:pt idx="1438">
                  <c:v> 20-07-09 04:47:40</c:v>
                </c:pt>
                <c:pt idx="1439">
                  <c:v> 20-07-09 04:47:45</c:v>
                </c:pt>
                <c:pt idx="1440">
                  <c:v> 20-07-09 04:47:50</c:v>
                </c:pt>
                <c:pt idx="1441">
                  <c:v> 20-07-09 04:48:00</c:v>
                </c:pt>
                <c:pt idx="1442">
                  <c:v> 20-07-09 04:48:05</c:v>
                </c:pt>
                <c:pt idx="1443">
                  <c:v> 20-07-09 04:48:10</c:v>
                </c:pt>
                <c:pt idx="1444">
                  <c:v> 20-07-09 04:48:15</c:v>
                </c:pt>
                <c:pt idx="1445">
                  <c:v> 20-07-09 04:48:20</c:v>
                </c:pt>
                <c:pt idx="1446">
                  <c:v> 20-07-09 04:48:25</c:v>
                </c:pt>
                <c:pt idx="1447">
                  <c:v> 20-07-09 04:48:30</c:v>
                </c:pt>
                <c:pt idx="1448">
                  <c:v> 20-07-09 04:48:35</c:v>
                </c:pt>
                <c:pt idx="1449">
                  <c:v> 20-07-09 04:48:40</c:v>
                </c:pt>
                <c:pt idx="1450">
                  <c:v> 20-07-09 04:48:45</c:v>
                </c:pt>
                <c:pt idx="1451">
                  <c:v> 20-07-09 04:48:50</c:v>
                </c:pt>
                <c:pt idx="1452">
                  <c:v> 20-07-09 04:48:55</c:v>
                </c:pt>
                <c:pt idx="1453">
                  <c:v> 20-07-09 04:49:00</c:v>
                </c:pt>
                <c:pt idx="1454">
                  <c:v> 20-07-09 04:49:05</c:v>
                </c:pt>
                <c:pt idx="1455">
                  <c:v> 20-07-09 04:49:10</c:v>
                </c:pt>
                <c:pt idx="1456">
                  <c:v> 20-07-09 04:49:15</c:v>
                </c:pt>
                <c:pt idx="1457">
                  <c:v> 20-07-09 04:49:20</c:v>
                </c:pt>
                <c:pt idx="1458">
                  <c:v> 20-07-09 04:49:25</c:v>
                </c:pt>
                <c:pt idx="1459">
                  <c:v> 20-07-09 04:49:30</c:v>
                </c:pt>
                <c:pt idx="1460">
                  <c:v> 20-07-09 04:49:35</c:v>
                </c:pt>
                <c:pt idx="1461">
                  <c:v> 20-07-09 04:49:40</c:v>
                </c:pt>
                <c:pt idx="1462">
                  <c:v> 20-07-09 04:49:45</c:v>
                </c:pt>
                <c:pt idx="1463">
                  <c:v> 20-07-09 04:49:50</c:v>
                </c:pt>
                <c:pt idx="1464">
                  <c:v> 20-07-09 04:50:40</c:v>
                </c:pt>
                <c:pt idx="1465">
                  <c:v> 20-07-09 04:50:45</c:v>
                </c:pt>
                <c:pt idx="1466">
                  <c:v> 20-07-09 04:50:50</c:v>
                </c:pt>
                <c:pt idx="1467">
                  <c:v> 20-07-09 04:50:55</c:v>
                </c:pt>
                <c:pt idx="1468">
                  <c:v> 20-07-09 04:51:00</c:v>
                </c:pt>
                <c:pt idx="1469">
                  <c:v> 20-07-09 04:51:05</c:v>
                </c:pt>
                <c:pt idx="1470">
                  <c:v> 20-07-09 04:51:10</c:v>
                </c:pt>
                <c:pt idx="1471">
                  <c:v> 20-07-09 04:51:15</c:v>
                </c:pt>
                <c:pt idx="1472">
                  <c:v> 20-07-09 04:51:20</c:v>
                </c:pt>
                <c:pt idx="1473">
                  <c:v> 20-07-09 04:51:25</c:v>
                </c:pt>
                <c:pt idx="1474">
                  <c:v> 20-07-09 04:51:30</c:v>
                </c:pt>
                <c:pt idx="1475">
                  <c:v> 20-07-09 04:51:35</c:v>
                </c:pt>
                <c:pt idx="1476">
                  <c:v> 20-07-09 04:53:10</c:v>
                </c:pt>
                <c:pt idx="1477">
                  <c:v> 20-07-09 04:53:15</c:v>
                </c:pt>
                <c:pt idx="1478">
                  <c:v> 20-07-09 04:53:20</c:v>
                </c:pt>
                <c:pt idx="1479">
                  <c:v> 20-07-09 04:53:25</c:v>
                </c:pt>
                <c:pt idx="1480">
                  <c:v> 20-07-09 04:53:30</c:v>
                </c:pt>
                <c:pt idx="1481">
                  <c:v> 20-07-09 04:53:35</c:v>
                </c:pt>
                <c:pt idx="1482">
                  <c:v> 20-07-09 04:53:40</c:v>
                </c:pt>
                <c:pt idx="1483">
                  <c:v> 20-07-09 04:53:45</c:v>
                </c:pt>
                <c:pt idx="1484">
                  <c:v> 20-07-09 04:53:50</c:v>
                </c:pt>
                <c:pt idx="1485">
                  <c:v> 20-07-09 04:53:55</c:v>
                </c:pt>
                <c:pt idx="1486">
                  <c:v> 20-07-09 04:54:00</c:v>
                </c:pt>
                <c:pt idx="1487">
                  <c:v> 20-07-09 04:54:05</c:v>
                </c:pt>
                <c:pt idx="1488">
                  <c:v> 20-07-09 04:55:05</c:v>
                </c:pt>
                <c:pt idx="1489">
                  <c:v> 20-07-09 04:55:10</c:v>
                </c:pt>
                <c:pt idx="1490">
                  <c:v> 20-07-09 04:55:15</c:v>
                </c:pt>
                <c:pt idx="1491">
                  <c:v> 20-07-09 04:55:20</c:v>
                </c:pt>
                <c:pt idx="1492">
                  <c:v> 20-07-09 04:55:25</c:v>
                </c:pt>
                <c:pt idx="1493">
                  <c:v> 20-07-09 04:55:30</c:v>
                </c:pt>
                <c:pt idx="1494">
                  <c:v> 20-07-09 04:55:35</c:v>
                </c:pt>
                <c:pt idx="1495">
                  <c:v> 20-07-09 04:55:40</c:v>
                </c:pt>
                <c:pt idx="1496">
                  <c:v> 20-07-09 04:55:45</c:v>
                </c:pt>
                <c:pt idx="1497">
                  <c:v> 20-07-09 04:55:50</c:v>
                </c:pt>
                <c:pt idx="1498">
                  <c:v> 20-07-09 04:55:55</c:v>
                </c:pt>
                <c:pt idx="1499">
                  <c:v> 20-07-09 04:56:00</c:v>
                </c:pt>
                <c:pt idx="1500">
                  <c:v> 20-07-09 04:56:05</c:v>
                </c:pt>
                <c:pt idx="1501">
                  <c:v> 20-07-09 04:56:10</c:v>
                </c:pt>
                <c:pt idx="1502">
                  <c:v> 20-07-09 04:56:15</c:v>
                </c:pt>
                <c:pt idx="1503">
                  <c:v> 20-07-09 04:56:20</c:v>
                </c:pt>
                <c:pt idx="1504">
                  <c:v> 20-07-09 04:56:25</c:v>
                </c:pt>
                <c:pt idx="1505">
                  <c:v> 20-07-09 04:56:30</c:v>
                </c:pt>
                <c:pt idx="1506">
                  <c:v> 20-07-09 04:56:35</c:v>
                </c:pt>
                <c:pt idx="1507">
                  <c:v> 20-07-09 04:56:40</c:v>
                </c:pt>
                <c:pt idx="1508">
                  <c:v> 20-07-09 04:56:45</c:v>
                </c:pt>
                <c:pt idx="1509">
                  <c:v> 20-07-09 04:56:50</c:v>
                </c:pt>
                <c:pt idx="1510">
                  <c:v> 20-07-09 04:56:55</c:v>
                </c:pt>
                <c:pt idx="1511">
                  <c:v> 20-07-09 04:57:00</c:v>
                </c:pt>
                <c:pt idx="1512">
                  <c:v> 20-07-09 04:57:05</c:v>
                </c:pt>
                <c:pt idx="1513">
                  <c:v> 20-07-09 04:57:10</c:v>
                </c:pt>
                <c:pt idx="1514">
                  <c:v> 20-07-09 04:57:15</c:v>
                </c:pt>
                <c:pt idx="1515">
                  <c:v> 20-07-09 04:57:20</c:v>
                </c:pt>
                <c:pt idx="1516">
                  <c:v> 20-07-09 04:59:35</c:v>
                </c:pt>
                <c:pt idx="1517">
                  <c:v> 20-07-09 04:59:40</c:v>
                </c:pt>
                <c:pt idx="1518">
                  <c:v> 20-07-09 04:59:45</c:v>
                </c:pt>
                <c:pt idx="1519">
                  <c:v> 20-07-09 04:59:50</c:v>
                </c:pt>
                <c:pt idx="1520">
                  <c:v> 20-07-09 04:59:55</c:v>
                </c:pt>
                <c:pt idx="1521">
                  <c:v> 20-07-09 05:00:00</c:v>
                </c:pt>
                <c:pt idx="1522">
                  <c:v> 20-07-09 05:00:05</c:v>
                </c:pt>
                <c:pt idx="1523">
                  <c:v> 20-07-09 05:00:10</c:v>
                </c:pt>
                <c:pt idx="1524">
                  <c:v> 20-07-09 05:00:15</c:v>
                </c:pt>
                <c:pt idx="1525">
                  <c:v> 20-07-09 05:00:20</c:v>
                </c:pt>
                <c:pt idx="1526">
                  <c:v> 20-07-09 05:00:25</c:v>
                </c:pt>
                <c:pt idx="1527">
                  <c:v> 20-07-09 05:00:30</c:v>
                </c:pt>
                <c:pt idx="1528">
                  <c:v> 20-07-09 05:01:10</c:v>
                </c:pt>
                <c:pt idx="1529">
                  <c:v> 20-07-09 05:01:15</c:v>
                </c:pt>
                <c:pt idx="1530">
                  <c:v> 20-07-09 05:01:20</c:v>
                </c:pt>
                <c:pt idx="1531">
                  <c:v> 20-07-09 05:01:25</c:v>
                </c:pt>
                <c:pt idx="1532">
                  <c:v> 20-07-09 05:01:30</c:v>
                </c:pt>
                <c:pt idx="1533">
                  <c:v> 20-07-09 05:01:35</c:v>
                </c:pt>
                <c:pt idx="1534">
                  <c:v> 20-07-09 05:01:40</c:v>
                </c:pt>
                <c:pt idx="1535">
                  <c:v> 20-07-09 05:01:45</c:v>
                </c:pt>
                <c:pt idx="1536">
                  <c:v> 20-07-09 05:01:50</c:v>
                </c:pt>
                <c:pt idx="1537">
                  <c:v> 20-07-09 05:01:55</c:v>
                </c:pt>
                <c:pt idx="1538">
                  <c:v> 20-07-09 05:02:00</c:v>
                </c:pt>
                <c:pt idx="1539">
                  <c:v> 20-07-09 05:02:05</c:v>
                </c:pt>
                <c:pt idx="1540">
                  <c:v> 20-07-09 05:03:00</c:v>
                </c:pt>
                <c:pt idx="1541">
                  <c:v> 20-07-09 05:03:05</c:v>
                </c:pt>
                <c:pt idx="1542">
                  <c:v> 20-07-09 05:03:10</c:v>
                </c:pt>
                <c:pt idx="1543">
                  <c:v> 20-07-09 05:03:15</c:v>
                </c:pt>
                <c:pt idx="1544">
                  <c:v> 20-07-09 05:03:20</c:v>
                </c:pt>
                <c:pt idx="1545">
                  <c:v> 20-07-09 05:03:25</c:v>
                </c:pt>
                <c:pt idx="1546">
                  <c:v> 20-07-09 05:03:30</c:v>
                </c:pt>
                <c:pt idx="1547">
                  <c:v> 20-07-09 05:03:35</c:v>
                </c:pt>
                <c:pt idx="1548">
                  <c:v> 20-07-09 05:03:40</c:v>
                </c:pt>
                <c:pt idx="1549">
                  <c:v> 20-07-09 05:03:45</c:v>
                </c:pt>
                <c:pt idx="1550">
                  <c:v> 20-07-09 05:03:50</c:v>
                </c:pt>
                <c:pt idx="1551">
                  <c:v> 20-07-09 05:03:55</c:v>
                </c:pt>
                <c:pt idx="1552">
                  <c:v> 20-07-09 05:06:50</c:v>
                </c:pt>
                <c:pt idx="1553">
                  <c:v> 20-07-09 05:06:55</c:v>
                </c:pt>
                <c:pt idx="1554">
                  <c:v> 20-07-09 05:07:00</c:v>
                </c:pt>
                <c:pt idx="1555">
                  <c:v> 20-07-09 05:07:05</c:v>
                </c:pt>
                <c:pt idx="1556">
                  <c:v> 20-07-09 05:07:10</c:v>
                </c:pt>
                <c:pt idx="1557">
                  <c:v> 20-07-09 05:07:15</c:v>
                </c:pt>
                <c:pt idx="1558">
                  <c:v> 20-07-09 05:07:20</c:v>
                </c:pt>
                <c:pt idx="1559">
                  <c:v> 20-07-09 05:07:25</c:v>
                </c:pt>
                <c:pt idx="1560">
                  <c:v> 20-07-09 05:07:30</c:v>
                </c:pt>
                <c:pt idx="1561">
                  <c:v> 20-07-09 05:07:35</c:v>
                </c:pt>
                <c:pt idx="1562">
                  <c:v> 20-07-09 05:07:40</c:v>
                </c:pt>
                <c:pt idx="1563">
                  <c:v> 20-07-09 05:07:45</c:v>
                </c:pt>
                <c:pt idx="1564">
                  <c:v> 20-07-09 05:13:15</c:v>
                </c:pt>
                <c:pt idx="1565">
                  <c:v> 20-07-09 05:13:20</c:v>
                </c:pt>
                <c:pt idx="1566">
                  <c:v> 20-07-09 05:13:25</c:v>
                </c:pt>
                <c:pt idx="1567">
                  <c:v> 20-07-09 05:13:30</c:v>
                </c:pt>
                <c:pt idx="1568">
                  <c:v> 20-07-09 05:13:35</c:v>
                </c:pt>
                <c:pt idx="1569">
                  <c:v> 20-07-09 05:13:40</c:v>
                </c:pt>
                <c:pt idx="1570">
                  <c:v> 20-07-09 05:13:45</c:v>
                </c:pt>
                <c:pt idx="1571">
                  <c:v> 20-07-09 05:13:50</c:v>
                </c:pt>
                <c:pt idx="1572">
                  <c:v> 20-07-09 05:13:55</c:v>
                </c:pt>
                <c:pt idx="1573">
                  <c:v> 20-07-09 05:14:00</c:v>
                </c:pt>
                <c:pt idx="1574">
                  <c:v> 20-07-09 05:14:05</c:v>
                </c:pt>
                <c:pt idx="1575">
                  <c:v> 20-07-09 05:14:10</c:v>
                </c:pt>
                <c:pt idx="1576">
                  <c:v> 20-07-09 05:15:40</c:v>
                </c:pt>
                <c:pt idx="1577">
                  <c:v> 20-07-09 05:15:45</c:v>
                </c:pt>
                <c:pt idx="1578">
                  <c:v> 20-07-09 05:15:50</c:v>
                </c:pt>
                <c:pt idx="1579">
                  <c:v> 20-07-09 05:15:55</c:v>
                </c:pt>
                <c:pt idx="1580">
                  <c:v> 20-07-09 05:16:00</c:v>
                </c:pt>
                <c:pt idx="1581">
                  <c:v> 20-07-09 05:16:05</c:v>
                </c:pt>
                <c:pt idx="1582">
                  <c:v> 20-07-09 05:16:10</c:v>
                </c:pt>
                <c:pt idx="1583">
                  <c:v> 20-07-09 05:16:15</c:v>
                </c:pt>
                <c:pt idx="1584">
                  <c:v> 20-07-09 05:16:20</c:v>
                </c:pt>
                <c:pt idx="1585">
                  <c:v> 20-07-09 05:16:25</c:v>
                </c:pt>
                <c:pt idx="1586">
                  <c:v> 20-07-09 05:16:30</c:v>
                </c:pt>
                <c:pt idx="1587">
                  <c:v> 20-07-09 05:16:35</c:v>
                </c:pt>
                <c:pt idx="1588">
                  <c:v> 20-07-09 05:17:10</c:v>
                </c:pt>
                <c:pt idx="1589">
                  <c:v> 20-07-09 05:17:15</c:v>
                </c:pt>
                <c:pt idx="1590">
                  <c:v> 20-07-09 05:17:20</c:v>
                </c:pt>
                <c:pt idx="1591">
                  <c:v> 20-07-09 05:17:25</c:v>
                </c:pt>
                <c:pt idx="1592">
                  <c:v> 20-07-09 05:17:30</c:v>
                </c:pt>
                <c:pt idx="1593">
                  <c:v> 20-07-09 05:17:35</c:v>
                </c:pt>
                <c:pt idx="1594">
                  <c:v> 20-07-09 05:17:40</c:v>
                </c:pt>
                <c:pt idx="1595">
                  <c:v> 20-07-09 05:17:45</c:v>
                </c:pt>
                <c:pt idx="1596">
                  <c:v> 20-07-09 05:17:50</c:v>
                </c:pt>
                <c:pt idx="1597">
                  <c:v> 20-07-09 05:17:55</c:v>
                </c:pt>
                <c:pt idx="1598">
                  <c:v> 20-07-09 05:18:00</c:v>
                </c:pt>
                <c:pt idx="1599">
                  <c:v> 20-07-09 05:18:05</c:v>
                </c:pt>
                <c:pt idx="1600">
                  <c:v> 20-07-09 05:18:10</c:v>
                </c:pt>
                <c:pt idx="1601">
                  <c:v> 20-07-09 05:18:15</c:v>
                </c:pt>
                <c:pt idx="1602">
                  <c:v> 20-07-09 05:18:20</c:v>
                </c:pt>
                <c:pt idx="1603">
                  <c:v> 20-07-09 05:18:25</c:v>
                </c:pt>
                <c:pt idx="1604">
                  <c:v> 20-07-09 05:18:30</c:v>
                </c:pt>
                <c:pt idx="1605">
                  <c:v> 20-07-09 05:18:35</c:v>
                </c:pt>
                <c:pt idx="1606">
                  <c:v> 20-07-09 05:18:40</c:v>
                </c:pt>
                <c:pt idx="1607">
                  <c:v> 20-07-09 05:18:45</c:v>
                </c:pt>
                <c:pt idx="1608">
                  <c:v> 20-07-09 05:18:50</c:v>
                </c:pt>
                <c:pt idx="1609">
                  <c:v> 20-07-09 05:18:55</c:v>
                </c:pt>
                <c:pt idx="1610">
                  <c:v> 20-07-09 05:19:00</c:v>
                </c:pt>
                <c:pt idx="1611">
                  <c:v> 20-07-09 05:19:05</c:v>
                </c:pt>
                <c:pt idx="1612">
                  <c:v> 20-07-09 05:19:10</c:v>
                </c:pt>
                <c:pt idx="1613">
                  <c:v> 20-07-09 05:20:00</c:v>
                </c:pt>
                <c:pt idx="1614">
                  <c:v> 20-07-09 05:20:05</c:v>
                </c:pt>
                <c:pt idx="1615">
                  <c:v> 20-07-09 05:20:10</c:v>
                </c:pt>
                <c:pt idx="1616">
                  <c:v> 20-07-09 05:20:15</c:v>
                </c:pt>
                <c:pt idx="1617">
                  <c:v> 20-07-09 05:20:20</c:v>
                </c:pt>
                <c:pt idx="1618">
                  <c:v> 20-07-09 05:20:25</c:v>
                </c:pt>
                <c:pt idx="1619">
                  <c:v> 20-07-09 05:20:30</c:v>
                </c:pt>
                <c:pt idx="1620">
                  <c:v> 20-07-09 05:20:35</c:v>
                </c:pt>
                <c:pt idx="1621">
                  <c:v> 20-07-09 05:20:40</c:v>
                </c:pt>
                <c:pt idx="1622">
                  <c:v> 20-07-09 05:20:45</c:v>
                </c:pt>
                <c:pt idx="1623">
                  <c:v> 20-07-09 05:20:50</c:v>
                </c:pt>
                <c:pt idx="1624">
                  <c:v> 20-07-09 05:20:55</c:v>
                </c:pt>
                <c:pt idx="1625">
                  <c:v> 20-07-09 05:23:00</c:v>
                </c:pt>
                <c:pt idx="1626">
                  <c:v> 20-07-09 05:23:05</c:v>
                </c:pt>
                <c:pt idx="1627">
                  <c:v> 20-07-09 05:23:10</c:v>
                </c:pt>
                <c:pt idx="1628">
                  <c:v> 20-07-09 05:23:15</c:v>
                </c:pt>
                <c:pt idx="1629">
                  <c:v> 20-07-09 05:23:20</c:v>
                </c:pt>
                <c:pt idx="1630">
                  <c:v> 20-07-09 05:23:25</c:v>
                </c:pt>
                <c:pt idx="1631">
                  <c:v> 20-07-09 05:23:30</c:v>
                </c:pt>
                <c:pt idx="1632">
                  <c:v> 20-07-09 05:23:35</c:v>
                </c:pt>
                <c:pt idx="1633">
                  <c:v> 20-07-09 05:23:40</c:v>
                </c:pt>
                <c:pt idx="1634">
                  <c:v> 20-07-09 05:23:45</c:v>
                </c:pt>
                <c:pt idx="1635">
                  <c:v> 20-07-09 05:23:50</c:v>
                </c:pt>
                <c:pt idx="1636">
                  <c:v> 20-07-09 05:23:55</c:v>
                </c:pt>
                <c:pt idx="1637">
                  <c:v> 20-07-09 05:24:00</c:v>
                </c:pt>
                <c:pt idx="1638">
                  <c:v> 20-07-09 05:24:05</c:v>
                </c:pt>
                <c:pt idx="1639">
                  <c:v> 20-07-09 05:24:10</c:v>
                </c:pt>
                <c:pt idx="1640">
                  <c:v> 20-07-09 05:24:25</c:v>
                </c:pt>
                <c:pt idx="1641">
                  <c:v> 20-07-09 05:24:30</c:v>
                </c:pt>
                <c:pt idx="1642">
                  <c:v> 20-07-09 05:24:35</c:v>
                </c:pt>
                <c:pt idx="1643">
                  <c:v> 20-07-09 05:24:40</c:v>
                </c:pt>
                <c:pt idx="1644">
                  <c:v> 20-07-09 05:24:45</c:v>
                </c:pt>
                <c:pt idx="1645">
                  <c:v> 20-07-09 05:24:50</c:v>
                </c:pt>
                <c:pt idx="1646">
                  <c:v> 20-07-09 05:24:55</c:v>
                </c:pt>
                <c:pt idx="1647">
                  <c:v> 20-07-09 05:25:00</c:v>
                </c:pt>
                <c:pt idx="1648">
                  <c:v> 20-07-09 05:25:05</c:v>
                </c:pt>
                <c:pt idx="1649">
                  <c:v> 20-07-09 05:25:10</c:v>
                </c:pt>
                <c:pt idx="1650">
                  <c:v> 20-07-09 05:25:15</c:v>
                </c:pt>
                <c:pt idx="1651">
                  <c:v> 20-07-09 05:25:20</c:v>
                </c:pt>
                <c:pt idx="1652">
                  <c:v> 20-07-09 05:25:40</c:v>
                </c:pt>
                <c:pt idx="1653">
                  <c:v> 20-07-09 05:25:45</c:v>
                </c:pt>
                <c:pt idx="1654">
                  <c:v> 20-07-09 05:25:50</c:v>
                </c:pt>
                <c:pt idx="1655">
                  <c:v> 20-07-09 05:25:55</c:v>
                </c:pt>
                <c:pt idx="1656">
                  <c:v> 20-07-09 05:26:00</c:v>
                </c:pt>
                <c:pt idx="1657">
                  <c:v> 20-07-09 05:26:05</c:v>
                </c:pt>
                <c:pt idx="1658">
                  <c:v> 20-07-09 05:26:10</c:v>
                </c:pt>
                <c:pt idx="1659">
                  <c:v> 20-07-09 05:26:15</c:v>
                </c:pt>
                <c:pt idx="1660">
                  <c:v> 20-07-09 05:26:20</c:v>
                </c:pt>
                <c:pt idx="1661">
                  <c:v> 20-07-09 05:26:25</c:v>
                </c:pt>
                <c:pt idx="1662">
                  <c:v> 20-07-09 05:26:30</c:v>
                </c:pt>
                <c:pt idx="1663">
                  <c:v> 20-07-09 05:26:35</c:v>
                </c:pt>
                <c:pt idx="1664">
                  <c:v> 20-07-09 05:26:40</c:v>
                </c:pt>
                <c:pt idx="1665">
                  <c:v> 20-07-09 05:26:45</c:v>
                </c:pt>
                <c:pt idx="1666">
                  <c:v> 20-07-09 05:26:50</c:v>
                </c:pt>
                <c:pt idx="1667">
                  <c:v> 20-07-09 05:26:55</c:v>
                </c:pt>
                <c:pt idx="1668">
                  <c:v> 20-07-09 05:27:00</c:v>
                </c:pt>
                <c:pt idx="1669">
                  <c:v> 20-07-09 05:27:05</c:v>
                </c:pt>
                <c:pt idx="1670">
                  <c:v> 20-07-09 05:27:10</c:v>
                </c:pt>
                <c:pt idx="1671">
                  <c:v> 20-07-09 05:27:15</c:v>
                </c:pt>
                <c:pt idx="1672">
                  <c:v> 20-07-09 05:27:20</c:v>
                </c:pt>
                <c:pt idx="1673">
                  <c:v> 20-07-09 05:27:25</c:v>
                </c:pt>
                <c:pt idx="1674">
                  <c:v> 20-07-09 05:27:30</c:v>
                </c:pt>
                <c:pt idx="1675">
                  <c:v> 20-07-09 05:27:35</c:v>
                </c:pt>
                <c:pt idx="1676">
                  <c:v> 20-07-09 05:27:50</c:v>
                </c:pt>
                <c:pt idx="1677">
                  <c:v> 20-07-09 05:27:55</c:v>
                </c:pt>
                <c:pt idx="1678">
                  <c:v> 20-07-09 05:28:00</c:v>
                </c:pt>
                <c:pt idx="1679">
                  <c:v> 20-07-09 05:28:05</c:v>
                </c:pt>
                <c:pt idx="1680">
                  <c:v> 20-07-09 05:28:10</c:v>
                </c:pt>
                <c:pt idx="1681">
                  <c:v> 20-07-09 05:28:15</c:v>
                </c:pt>
                <c:pt idx="1682">
                  <c:v> 20-07-09 05:28:20</c:v>
                </c:pt>
                <c:pt idx="1683">
                  <c:v> 20-07-09 05:28:25</c:v>
                </c:pt>
                <c:pt idx="1684">
                  <c:v> 20-07-09 05:28:30</c:v>
                </c:pt>
                <c:pt idx="1685">
                  <c:v> 20-07-09 05:28:35</c:v>
                </c:pt>
                <c:pt idx="1686">
                  <c:v> 20-07-09 05:28:40</c:v>
                </c:pt>
                <c:pt idx="1687">
                  <c:v> 20-07-09 05:28:45</c:v>
                </c:pt>
                <c:pt idx="1688">
                  <c:v> 20-07-09 05:29:55</c:v>
                </c:pt>
                <c:pt idx="1689">
                  <c:v> 20-07-09 05:30:00</c:v>
                </c:pt>
                <c:pt idx="1690">
                  <c:v> 20-07-09 05:30:05</c:v>
                </c:pt>
                <c:pt idx="1691">
                  <c:v> 20-07-09 05:30:10</c:v>
                </c:pt>
                <c:pt idx="1692">
                  <c:v> 20-07-09 05:30:15</c:v>
                </c:pt>
                <c:pt idx="1693">
                  <c:v> 20-07-09 05:30:20</c:v>
                </c:pt>
                <c:pt idx="1694">
                  <c:v> 20-07-09 05:30:25</c:v>
                </c:pt>
                <c:pt idx="1695">
                  <c:v> 20-07-09 05:30:30</c:v>
                </c:pt>
                <c:pt idx="1696">
                  <c:v> 20-07-09 05:30:35</c:v>
                </c:pt>
                <c:pt idx="1697">
                  <c:v> 20-07-09 05:30:40</c:v>
                </c:pt>
                <c:pt idx="1698">
                  <c:v> 20-07-09 05:30:45</c:v>
                </c:pt>
                <c:pt idx="1699">
                  <c:v> 20-07-09 05:30:50</c:v>
                </c:pt>
                <c:pt idx="1700">
                  <c:v> 20-07-09 05:30:55</c:v>
                </c:pt>
                <c:pt idx="1701">
                  <c:v> 20-07-09 05:31:00</c:v>
                </c:pt>
                <c:pt idx="1702">
                  <c:v> 20-07-09 05:31:05</c:v>
                </c:pt>
                <c:pt idx="1703">
                  <c:v> 20-07-09 05:31:10</c:v>
                </c:pt>
                <c:pt idx="1704">
                  <c:v> 20-07-09 05:31:15</c:v>
                </c:pt>
                <c:pt idx="1705">
                  <c:v> 20-07-09 05:31:20</c:v>
                </c:pt>
                <c:pt idx="1706">
                  <c:v> 20-07-09 05:31:25</c:v>
                </c:pt>
                <c:pt idx="1707">
                  <c:v> 20-07-09 05:31:45</c:v>
                </c:pt>
                <c:pt idx="1708">
                  <c:v> 20-07-09 05:31:50</c:v>
                </c:pt>
                <c:pt idx="1709">
                  <c:v> 20-07-09 05:31:55</c:v>
                </c:pt>
                <c:pt idx="1710">
                  <c:v> 20-07-09 05:32:00</c:v>
                </c:pt>
                <c:pt idx="1711">
                  <c:v> 20-07-09 05:32:05</c:v>
                </c:pt>
                <c:pt idx="1712">
                  <c:v> 20-07-09 05:32:10</c:v>
                </c:pt>
                <c:pt idx="1713">
                  <c:v> 20-07-09 05:32:15</c:v>
                </c:pt>
                <c:pt idx="1714">
                  <c:v> 20-07-09 05:32:20</c:v>
                </c:pt>
                <c:pt idx="1715">
                  <c:v> 20-07-09 05:32:25</c:v>
                </c:pt>
                <c:pt idx="1716">
                  <c:v> 20-07-09 05:32:30</c:v>
                </c:pt>
                <c:pt idx="1717">
                  <c:v> 20-07-09 05:32:35</c:v>
                </c:pt>
                <c:pt idx="1718">
                  <c:v> 20-07-09 05:32:40</c:v>
                </c:pt>
                <c:pt idx="1719">
                  <c:v> 20-07-09 05:32:45</c:v>
                </c:pt>
                <c:pt idx="1720">
                  <c:v> 20-07-09 05:32:50</c:v>
                </c:pt>
                <c:pt idx="1721">
                  <c:v> 20-07-09 05:32:55</c:v>
                </c:pt>
                <c:pt idx="1722">
                  <c:v> 20-07-09 05:33:00</c:v>
                </c:pt>
                <c:pt idx="1723">
                  <c:v> 20-07-09 05:33:05</c:v>
                </c:pt>
                <c:pt idx="1724">
                  <c:v> 20-07-09 05:33:10</c:v>
                </c:pt>
                <c:pt idx="1725">
                  <c:v> 20-07-09 05:33:15</c:v>
                </c:pt>
                <c:pt idx="1726">
                  <c:v> 20-07-09 05:33:20</c:v>
                </c:pt>
                <c:pt idx="1727">
                  <c:v> 20-07-09 05:33:25</c:v>
                </c:pt>
                <c:pt idx="1728">
                  <c:v> 20-07-09 05:34:10</c:v>
                </c:pt>
                <c:pt idx="1729">
                  <c:v> 20-07-09 05:34:15</c:v>
                </c:pt>
                <c:pt idx="1730">
                  <c:v> 20-07-09 05:34:20</c:v>
                </c:pt>
                <c:pt idx="1731">
                  <c:v> 20-07-09 05:34:25</c:v>
                </c:pt>
                <c:pt idx="1732">
                  <c:v> 20-07-09 05:34:30</c:v>
                </c:pt>
                <c:pt idx="1733">
                  <c:v> 20-07-09 05:34:35</c:v>
                </c:pt>
                <c:pt idx="1734">
                  <c:v> 20-07-09 05:34:40</c:v>
                </c:pt>
                <c:pt idx="1735">
                  <c:v> 20-07-09 05:34:45</c:v>
                </c:pt>
                <c:pt idx="1736">
                  <c:v> 20-07-09 05:34:50</c:v>
                </c:pt>
                <c:pt idx="1737">
                  <c:v> 20-07-09 05:34:55</c:v>
                </c:pt>
                <c:pt idx="1738">
                  <c:v> 20-07-09 05:35:00</c:v>
                </c:pt>
                <c:pt idx="1739">
                  <c:v> 20-07-09 05:35:05</c:v>
                </c:pt>
                <c:pt idx="1740">
                  <c:v> 20-07-09 05:35:10</c:v>
                </c:pt>
                <c:pt idx="1741">
                  <c:v> 20-07-09 05:35:15</c:v>
                </c:pt>
                <c:pt idx="1742">
                  <c:v> 20-07-09 05:35:20</c:v>
                </c:pt>
                <c:pt idx="1743">
                  <c:v> 20-07-09 05:35:40</c:v>
                </c:pt>
                <c:pt idx="1744">
                  <c:v> 20-07-09 05:35:45</c:v>
                </c:pt>
                <c:pt idx="1745">
                  <c:v> 20-07-09 05:35:50</c:v>
                </c:pt>
                <c:pt idx="1746">
                  <c:v> 20-07-09 05:35:55</c:v>
                </c:pt>
                <c:pt idx="1747">
                  <c:v> 20-07-09 05:36:00</c:v>
                </c:pt>
                <c:pt idx="1748">
                  <c:v> 20-07-09 05:36:05</c:v>
                </c:pt>
                <c:pt idx="1749">
                  <c:v> 20-07-09 05:36:10</c:v>
                </c:pt>
                <c:pt idx="1750">
                  <c:v> 20-07-09 05:36:15</c:v>
                </c:pt>
                <c:pt idx="1751">
                  <c:v> 20-07-09 05:36:20</c:v>
                </c:pt>
                <c:pt idx="1752">
                  <c:v> 20-07-09 05:36:25</c:v>
                </c:pt>
                <c:pt idx="1753">
                  <c:v> 20-07-09 05:36:30</c:v>
                </c:pt>
                <c:pt idx="1754">
                  <c:v> 20-07-09 05:36:35</c:v>
                </c:pt>
                <c:pt idx="1755">
                  <c:v> 20-07-09 05:36:40</c:v>
                </c:pt>
                <c:pt idx="1756">
                  <c:v> 20-07-09 05:36:45</c:v>
                </c:pt>
                <c:pt idx="1757">
                  <c:v> 20-07-09 05:36:50</c:v>
                </c:pt>
                <c:pt idx="1758">
                  <c:v> 20-07-09 05:36:55</c:v>
                </c:pt>
                <c:pt idx="1759">
                  <c:v> 20-07-09 05:37:00</c:v>
                </c:pt>
                <c:pt idx="1760">
                  <c:v> 20-07-09 05:37:05</c:v>
                </c:pt>
                <c:pt idx="1761">
                  <c:v> 20-07-09 05:37:10</c:v>
                </c:pt>
                <c:pt idx="1762">
                  <c:v> 20-07-09 05:37:15</c:v>
                </c:pt>
                <c:pt idx="1763">
                  <c:v> 20-07-09 05:37:20</c:v>
                </c:pt>
                <c:pt idx="1764">
                  <c:v> 20-07-09 05:37:25</c:v>
                </c:pt>
                <c:pt idx="1765">
                  <c:v> 20-07-09 05:37:30</c:v>
                </c:pt>
                <c:pt idx="1766">
                  <c:v> 20-07-09 05:37:35</c:v>
                </c:pt>
                <c:pt idx="1767">
                  <c:v> 20-07-09 05:37:40</c:v>
                </c:pt>
                <c:pt idx="1768">
                  <c:v> 20-07-09 05:37:45</c:v>
                </c:pt>
                <c:pt idx="1769">
                  <c:v> 20-07-09 05:37:50</c:v>
                </c:pt>
                <c:pt idx="1770">
                  <c:v> 20-07-09 05:37:55</c:v>
                </c:pt>
                <c:pt idx="1771">
                  <c:v> 20-07-09 05:38:00</c:v>
                </c:pt>
                <c:pt idx="1772">
                  <c:v> 20-07-09 05:38:05</c:v>
                </c:pt>
                <c:pt idx="1773">
                  <c:v> 20-07-09 05:38:10</c:v>
                </c:pt>
                <c:pt idx="1774">
                  <c:v> 20-07-09 05:38:15</c:v>
                </c:pt>
                <c:pt idx="1775">
                  <c:v> 20-07-09 05:38:20</c:v>
                </c:pt>
                <c:pt idx="1776">
                  <c:v> 20-07-09 05:38:25</c:v>
                </c:pt>
                <c:pt idx="1777">
                  <c:v> 20-07-09 05:38:35</c:v>
                </c:pt>
                <c:pt idx="1778">
                  <c:v> 20-07-09 05:38:40</c:v>
                </c:pt>
                <c:pt idx="1779">
                  <c:v> 20-07-09 05:38:45</c:v>
                </c:pt>
                <c:pt idx="1780">
                  <c:v> 20-07-09 05:38:50</c:v>
                </c:pt>
                <c:pt idx="1781">
                  <c:v> 20-07-09 05:38:55</c:v>
                </c:pt>
                <c:pt idx="1782">
                  <c:v> 20-07-09 05:39:00</c:v>
                </c:pt>
                <c:pt idx="1783">
                  <c:v> 20-07-09 05:39:05</c:v>
                </c:pt>
                <c:pt idx="1784">
                  <c:v> 20-07-09 05:39:10</c:v>
                </c:pt>
                <c:pt idx="1785">
                  <c:v> 20-07-09 05:39:15</c:v>
                </c:pt>
                <c:pt idx="1786">
                  <c:v> 20-07-09 05:39:20</c:v>
                </c:pt>
                <c:pt idx="1787">
                  <c:v> 20-07-09 05:39:25</c:v>
                </c:pt>
                <c:pt idx="1788">
                  <c:v> 20-07-09 05:39:30</c:v>
                </c:pt>
                <c:pt idx="1789">
                  <c:v> 20-07-09 05:39:35</c:v>
                </c:pt>
                <c:pt idx="1790">
                  <c:v> 20-07-09 05:39:40</c:v>
                </c:pt>
                <c:pt idx="1791">
                  <c:v> 20-07-09 05:39:45</c:v>
                </c:pt>
                <c:pt idx="1792">
                  <c:v> 20-07-09 05:39:50</c:v>
                </c:pt>
                <c:pt idx="1793">
                  <c:v> 20-07-09 05:39:55</c:v>
                </c:pt>
                <c:pt idx="1794">
                  <c:v> 20-07-09 05:40:00</c:v>
                </c:pt>
                <c:pt idx="1795">
                  <c:v> 20-07-09 05:40:05</c:v>
                </c:pt>
                <c:pt idx="1796">
                  <c:v> 20-07-09 05:40:10</c:v>
                </c:pt>
                <c:pt idx="1797">
                  <c:v> 20-07-09 05:40:15</c:v>
                </c:pt>
                <c:pt idx="1798">
                  <c:v> 20-07-09 05:40:20</c:v>
                </c:pt>
                <c:pt idx="1799">
                  <c:v> 20-07-09 05:40:25</c:v>
                </c:pt>
                <c:pt idx="1800">
                  <c:v> 20-07-09 05:40:30</c:v>
                </c:pt>
                <c:pt idx="1801">
                  <c:v> 20-07-09 05:40:35</c:v>
                </c:pt>
                <c:pt idx="1802">
                  <c:v> 20-07-09 05:40:40</c:v>
                </c:pt>
                <c:pt idx="1803">
                  <c:v> 20-07-09 05:40:45</c:v>
                </c:pt>
                <c:pt idx="1804">
                  <c:v> 20-07-09 05:40:50</c:v>
                </c:pt>
                <c:pt idx="1805">
                  <c:v> 20-07-09 05:40:55</c:v>
                </c:pt>
                <c:pt idx="1806">
                  <c:v> 20-07-09 05:41:00</c:v>
                </c:pt>
                <c:pt idx="1807">
                  <c:v> 20-07-09 05:41:05</c:v>
                </c:pt>
                <c:pt idx="1808">
                  <c:v> 20-07-09 05:41:10</c:v>
                </c:pt>
                <c:pt idx="1809">
                  <c:v> 20-07-09 05:41:15</c:v>
                </c:pt>
                <c:pt idx="1810">
                  <c:v> 20-07-09 05:41:20</c:v>
                </c:pt>
                <c:pt idx="1811">
                  <c:v> 20-07-09 05:41:25</c:v>
                </c:pt>
                <c:pt idx="1812">
                  <c:v> 20-07-09 05:41:30</c:v>
                </c:pt>
                <c:pt idx="1813">
                  <c:v> 20-07-09 05:41:35</c:v>
                </c:pt>
                <c:pt idx="1814">
                  <c:v> 20-07-09 05:41:40</c:v>
                </c:pt>
                <c:pt idx="1815">
                  <c:v> 20-07-09 05:41:45</c:v>
                </c:pt>
                <c:pt idx="1816">
                  <c:v> 20-07-09 05:41:50</c:v>
                </c:pt>
                <c:pt idx="1817">
                  <c:v> 20-07-09 05:41:55</c:v>
                </c:pt>
                <c:pt idx="1818">
                  <c:v> 20-07-09 05:42:00</c:v>
                </c:pt>
                <c:pt idx="1819">
                  <c:v> 20-07-09 05:42:05</c:v>
                </c:pt>
                <c:pt idx="1820">
                  <c:v> 20-07-09 05:42:10</c:v>
                </c:pt>
                <c:pt idx="1821">
                  <c:v> 20-07-09 05:42:15</c:v>
                </c:pt>
                <c:pt idx="1822">
                  <c:v> 20-07-09 05:42:20</c:v>
                </c:pt>
                <c:pt idx="1823">
                  <c:v> 20-07-09 05:42:25</c:v>
                </c:pt>
                <c:pt idx="1824">
                  <c:v> 20-07-09 05:42:30</c:v>
                </c:pt>
                <c:pt idx="1825">
                  <c:v> 20-07-09 05:42:35</c:v>
                </c:pt>
                <c:pt idx="1826">
                  <c:v> 20-07-09 05:43:55</c:v>
                </c:pt>
                <c:pt idx="1827">
                  <c:v> 20-07-09 05:44:00</c:v>
                </c:pt>
                <c:pt idx="1828">
                  <c:v> 20-07-09 05:44:05</c:v>
                </c:pt>
                <c:pt idx="1829">
                  <c:v> 20-07-09 05:44:10</c:v>
                </c:pt>
                <c:pt idx="1830">
                  <c:v> 20-07-09 05:44:15</c:v>
                </c:pt>
                <c:pt idx="1831">
                  <c:v> 20-07-09 05:44:20</c:v>
                </c:pt>
                <c:pt idx="1832">
                  <c:v> 20-07-09 05:44:25</c:v>
                </c:pt>
                <c:pt idx="1833">
                  <c:v> 20-07-09 05:44:30</c:v>
                </c:pt>
                <c:pt idx="1834">
                  <c:v> 20-07-09 05:44:35</c:v>
                </c:pt>
                <c:pt idx="1835">
                  <c:v> 20-07-09 05:44:40</c:v>
                </c:pt>
                <c:pt idx="1836">
                  <c:v> 20-07-09 05:44:45</c:v>
                </c:pt>
                <c:pt idx="1837">
                  <c:v> 20-07-09 05:44:50</c:v>
                </c:pt>
                <c:pt idx="1838">
                  <c:v> 20-07-09 05:44:55</c:v>
                </c:pt>
                <c:pt idx="1839">
                  <c:v> 20-07-09 05:45:00</c:v>
                </c:pt>
                <c:pt idx="1840">
                  <c:v> 20-07-09 05:45:05</c:v>
                </c:pt>
                <c:pt idx="1841">
                  <c:v> 20-07-09 05:45:10</c:v>
                </c:pt>
                <c:pt idx="1842">
                  <c:v> 20-07-09 05:45:15</c:v>
                </c:pt>
                <c:pt idx="1843">
                  <c:v> 20-07-09 05:45:20</c:v>
                </c:pt>
                <c:pt idx="1844">
                  <c:v> 20-07-09 05:45:25</c:v>
                </c:pt>
                <c:pt idx="1845">
                  <c:v> 20-07-09 05:45:30</c:v>
                </c:pt>
                <c:pt idx="1846">
                  <c:v> 20-07-09 05:45:35</c:v>
                </c:pt>
                <c:pt idx="1847">
                  <c:v> 20-07-09 05:45:40</c:v>
                </c:pt>
                <c:pt idx="1848">
                  <c:v> 20-07-09 05:45:45</c:v>
                </c:pt>
                <c:pt idx="1849">
                  <c:v> 20-07-09 05:45:50</c:v>
                </c:pt>
                <c:pt idx="1850">
                  <c:v> 20-07-09 05:45:55</c:v>
                </c:pt>
                <c:pt idx="1851">
                  <c:v> 20-07-09 05:46:00</c:v>
                </c:pt>
                <c:pt idx="1852">
                  <c:v> 20-07-09 05:46:05</c:v>
                </c:pt>
                <c:pt idx="1853">
                  <c:v> 20-07-09 05:46:10</c:v>
                </c:pt>
                <c:pt idx="1854">
                  <c:v> 20-07-09 05:46:15</c:v>
                </c:pt>
                <c:pt idx="1855">
                  <c:v> 20-07-09 05:46:20</c:v>
                </c:pt>
                <c:pt idx="1856">
                  <c:v> 20-07-09 05:46:25</c:v>
                </c:pt>
                <c:pt idx="1857">
                  <c:v> 20-07-09 05:46:30</c:v>
                </c:pt>
                <c:pt idx="1858">
                  <c:v> 20-07-09 05:46:35</c:v>
                </c:pt>
                <c:pt idx="1859">
                  <c:v> 20-07-09 05:46:40</c:v>
                </c:pt>
                <c:pt idx="1860">
                  <c:v> 20-07-09 05:46:45</c:v>
                </c:pt>
                <c:pt idx="1861">
                  <c:v> 20-07-09 05:46:50</c:v>
                </c:pt>
                <c:pt idx="1862">
                  <c:v> 20-07-09 05:46:55</c:v>
                </c:pt>
                <c:pt idx="1863">
                  <c:v> 20-07-09 05:47:00</c:v>
                </c:pt>
                <c:pt idx="1864">
                  <c:v> 20-07-09 05:47:05</c:v>
                </c:pt>
                <c:pt idx="1865">
                  <c:v> 20-07-09 05:47:10</c:v>
                </c:pt>
                <c:pt idx="1866">
                  <c:v> 20-07-09 05:47:15</c:v>
                </c:pt>
                <c:pt idx="1867">
                  <c:v> 20-07-09 05:47:20</c:v>
                </c:pt>
                <c:pt idx="1868">
                  <c:v> 20-07-09 05:47:40</c:v>
                </c:pt>
                <c:pt idx="1869">
                  <c:v> 20-07-09 05:47:45</c:v>
                </c:pt>
                <c:pt idx="1870">
                  <c:v> 20-07-09 05:47:50</c:v>
                </c:pt>
                <c:pt idx="1871">
                  <c:v> 20-07-09 05:47:55</c:v>
                </c:pt>
                <c:pt idx="1872">
                  <c:v> 20-07-09 05:48:00</c:v>
                </c:pt>
                <c:pt idx="1873">
                  <c:v> 20-07-09 05:48:05</c:v>
                </c:pt>
                <c:pt idx="1874">
                  <c:v> 20-07-09 05:48:10</c:v>
                </c:pt>
                <c:pt idx="1875">
                  <c:v> 20-07-09 05:48:15</c:v>
                </c:pt>
                <c:pt idx="1876">
                  <c:v> 20-07-09 05:48:20</c:v>
                </c:pt>
                <c:pt idx="1877">
                  <c:v> 20-07-09 05:48:25</c:v>
                </c:pt>
                <c:pt idx="1878">
                  <c:v> 20-07-09 05:48:30</c:v>
                </c:pt>
                <c:pt idx="1879">
                  <c:v> 20-07-09 05:48:35</c:v>
                </c:pt>
                <c:pt idx="1880">
                  <c:v> 20-07-09 05:48:40</c:v>
                </c:pt>
                <c:pt idx="1881">
                  <c:v> 20-07-09 05:48:45</c:v>
                </c:pt>
                <c:pt idx="1882">
                  <c:v> 20-07-09 05:48:50</c:v>
                </c:pt>
                <c:pt idx="1883">
                  <c:v> 20-07-09 05:48:55</c:v>
                </c:pt>
                <c:pt idx="1884">
                  <c:v> 20-07-09 05:49:00</c:v>
                </c:pt>
                <c:pt idx="1885">
                  <c:v> 20-07-09 05:49:05</c:v>
                </c:pt>
                <c:pt idx="1886">
                  <c:v> 20-07-09 05:49:10</c:v>
                </c:pt>
                <c:pt idx="1887">
                  <c:v> 20-07-09 05:49:15</c:v>
                </c:pt>
                <c:pt idx="1888">
                  <c:v> 20-07-09 05:49:20</c:v>
                </c:pt>
                <c:pt idx="1889">
                  <c:v> 20-07-09 05:49:25</c:v>
                </c:pt>
                <c:pt idx="1890">
                  <c:v> 20-07-09 05:49:30</c:v>
                </c:pt>
                <c:pt idx="1891">
                  <c:v> 20-07-09 05:49:35</c:v>
                </c:pt>
                <c:pt idx="1892">
                  <c:v> 20-07-09 05:49:40</c:v>
                </c:pt>
                <c:pt idx="1893">
                  <c:v> 20-07-09 05:49:45</c:v>
                </c:pt>
                <c:pt idx="1894">
                  <c:v> 20-07-09 05:49:50</c:v>
                </c:pt>
                <c:pt idx="1895">
                  <c:v> 20-07-09 05:49:55</c:v>
                </c:pt>
                <c:pt idx="1896">
                  <c:v> 20-07-09 05:50:00</c:v>
                </c:pt>
                <c:pt idx="1897">
                  <c:v> 20-07-09 05:50:05</c:v>
                </c:pt>
                <c:pt idx="1898">
                  <c:v> 20-07-09 05:50:10</c:v>
                </c:pt>
                <c:pt idx="1899">
                  <c:v> 20-07-09 05:50:40</c:v>
                </c:pt>
                <c:pt idx="1900">
                  <c:v> 20-07-09 05:50:45</c:v>
                </c:pt>
                <c:pt idx="1901">
                  <c:v> 20-07-09 05:50:50</c:v>
                </c:pt>
                <c:pt idx="1902">
                  <c:v> 20-07-09 05:50:55</c:v>
                </c:pt>
                <c:pt idx="1903">
                  <c:v> 20-07-09 05:51:00</c:v>
                </c:pt>
                <c:pt idx="1904">
                  <c:v> 20-07-09 05:51:05</c:v>
                </c:pt>
                <c:pt idx="1905">
                  <c:v> 20-07-09 05:51:10</c:v>
                </c:pt>
                <c:pt idx="1906">
                  <c:v> 20-07-09 05:51:15</c:v>
                </c:pt>
                <c:pt idx="1907">
                  <c:v> 20-07-09 05:51:20</c:v>
                </c:pt>
                <c:pt idx="1908">
                  <c:v> 20-07-09 05:51:25</c:v>
                </c:pt>
                <c:pt idx="1909">
                  <c:v> 20-07-09 05:51:30</c:v>
                </c:pt>
                <c:pt idx="1910">
                  <c:v> 20-07-09 05:51:35</c:v>
                </c:pt>
                <c:pt idx="1911">
                  <c:v> 20-07-09 05:51:55</c:v>
                </c:pt>
                <c:pt idx="1912">
                  <c:v> 20-07-09 05:52:00</c:v>
                </c:pt>
                <c:pt idx="1913">
                  <c:v> 20-07-09 05:52:05</c:v>
                </c:pt>
                <c:pt idx="1914">
                  <c:v> 20-07-09 05:52:10</c:v>
                </c:pt>
                <c:pt idx="1915">
                  <c:v> 20-07-09 05:52:15</c:v>
                </c:pt>
                <c:pt idx="1916">
                  <c:v> 20-07-09 05:52:20</c:v>
                </c:pt>
                <c:pt idx="1917">
                  <c:v> 20-07-09 05:52:25</c:v>
                </c:pt>
                <c:pt idx="1918">
                  <c:v> 20-07-09 05:52:30</c:v>
                </c:pt>
                <c:pt idx="1919">
                  <c:v> 20-07-09 05:52:35</c:v>
                </c:pt>
                <c:pt idx="1920">
                  <c:v> 20-07-09 05:52:40</c:v>
                </c:pt>
                <c:pt idx="1921">
                  <c:v> 20-07-09 05:52:45</c:v>
                </c:pt>
                <c:pt idx="1922">
                  <c:v> 20-07-09 05:52:50</c:v>
                </c:pt>
                <c:pt idx="1923">
                  <c:v> 20-07-09 05:53:15</c:v>
                </c:pt>
                <c:pt idx="1924">
                  <c:v> 20-07-09 05:53:20</c:v>
                </c:pt>
                <c:pt idx="1925">
                  <c:v> 20-07-09 05:53:25</c:v>
                </c:pt>
                <c:pt idx="1926">
                  <c:v> 20-07-09 05:53:30</c:v>
                </c:pt>
                <c:pt idx="1927">
                  <c:v> 20-07-09 05:53:35</c:v>
                </c:pt>
                <c:pt idx="1928">
                  <c:v> 20-07-09 05:53:40</c:v>
                </c:pt>
                <c:pt idx="1929">
                  <c:v> 20-07-09 05:53:45</c:v>
                </c:pt>
                <c:pt idx="1930">
                  <c:v> 20-07-09 05:53:50</c:v>
                </c:pt>
                <c:pt idx="1931">
                  <c:v> 20-07-09 05:53:55</c:v>
                </c:pt>
                <c:pt idx="1932">
                  <c:v> 20-07-09 05:54:00</c:v>
                </c:pt>
                <c:pt idx="1933">
                  <c:v> 20-07-09 05:54:05</c:v>
                </c:pt>
                <c:pt idx="1934">
                  <c:v> 20-07-09 05:54:10</c:v>
                </c:pt>
                <c:pt idx="1935">
                  <c:v> 20-07-09 05:54:15</c:v>
                </c:pt>
                <c:pt idx="1936">
                  <c:v> 20-07-09 05:54:20</c:v>
                </c:pt>
                <c:pt idx="1937">
                  <c:v> 20-07-09 05:54:25</c:v>
                </c:pt>
                <c:pt idx="1938">
                  <c:v> 20-07-09 05:54:30</c:v>
                </c:pt>
                <c:pt idx="1939">
                  <c:v> 20-07-09 05:54:35</c:v>
                </c:pt>
                <c:pt idx="1940">
                  <c:v> 20-07-09 05:54:40</c:v>
                </c:pt>
                <c:pt idx="1941">
                  <c:v> 20-07-09 05:54:45</c:v>
                </c:pt>
                <c:pt idx="1942">
                  <c:v> 20-07-09 05:54:50</c:v>
                </c:pt>
                <c:pt idx="1943">
                  <c:v> 20-07-09 05:54:55</c:v>
                </c:pt>
                <c:pt idx="1944">
                  <c:v> 20-07-09 05:55:00</c:v>
                </c:pt>
                <c:pt idx="1945">
                  <c:v> 20-07-09 05:55:05</c:v>
                </c:pt>
                <c:pt idx="1946">
                  <c:v> 20-07-09 05:55:10</c:v>
                </c:pt>
                <c:pt idx="1947">
                  <c:v> 20-07-09 05:55:15</c:v>
                </c:pt>
                <c:pt idx="1948">
                  <c:v> 20-07-09 05:55:20</c:v>
                </c:pt>
                <c:pt idx="1949">
                  <c:v> 20-07-09 05:55:25</c:v>
                </c:pt>
                <c:pt idx="1950">
                  <c:v> 20-07-09 05:55:30</c:v>
                </c:pt>
                <c:pt idx="1951">
                  <c:v> 20-07-09 05:55:35</c:v>
                </c:pt>
                <c:pt idx="1952">
                  <c:v> 20-07-09 05:55:40</c:v>
                </c:pt>
                <c:pt idx="1953">
                  <c:v> 20-07-09 05:55:45</c:v>
                </c:pt>
                <c:pt idx="1954">
                  <c:v> 20-07-09 05:55:50</c:v>
                </c:pt>
                <c:pt idx="1955">
                  <c:v> 20-07-09 05:55:55</c:v>
                </c:pt>
                <c:pt idx="1956">
                  <c:v> 20-07-09 05:56:00</c:v>
                </c:pt>
                <c:pt idx="1957">
                  <c:v> 20-07-09 05:56:05</c:v>
                </c:pt>
                <c:pt idx="1958">
                  <c:v> 20-07-09 05:56:10</c:v>
                </c:pt>
                <c:pt idx="1959">
                  <c:v> 20-07-09 05:56:15</c:v>
                </c:pt>
                <c:pt idx="1960">
                  <c:v> 20-07-09 05:56:20</c:v>
                </c:pt>
                <c:pt idx="1961">
                  <c:v> 20-07-09 05:56:25</c:v>
                </c:pt>
                <c:pt idx="1962">
                  <c:v> 20-07-09 05:56:30</c:v>
                </c:pt>
                <c:pt idx="1963">
                  <c:v> 20-07-09 05:57:10</c:v>
                </c:pt>
                <c:pt idx="1964">
                  <c:v> 20-07-09 05:57:15</c:v>
                </c:pt>
                <c:pt idx="1965">
                  <c:v> 20-07-09 05:57:20</c:v>
                </c:pt>
                <c:pt idx="1966">
                  <c:v> 20-07-09 05:57:25</c:v>
                </c:pt>
                <c:pt idx="1967">
                  <c:v> 20-07-09 05:57:30</c:v>
                </c:pt>
                <c:pt idx="1968">
                  <c:v> 20-07-09 05:57:35</c:v>
                </c:pt>
                <c:pt idx="1969">
                  <c:v> 20-07-09 05:57:40</c:v>
                </c:pt>
                <c:pt idx="1970">
                  <c:v> 20-07-09 05:57:45</c:v>
                </c:pt>
                <c:pt idx="1971">
                  <c:v> 20-07-09 05:57:50</c:v>
                </c:pt>
                <c:pt idx="1972">
                  <c:v> 20-07-09 05:57:55</c:v>
                </c:pt>
                <c:pt idx="1973">
                  <c:v> 20-07-09 05:58:00</c:v>
                </c:pt>
                <c:pt idx="1974">
                  <c:v> 20-07-09 05:58:05</c:v>
                </c:pt>
                <c:pt idx="1975">
                  <c:v> 20-07-09 05:58:10</c:v>
                </c:pt>
                <c:pt idx="1976">
                  <c:v> 20-07-09 05:58:15</c:v>
                </c:pt>
                <c:pt idx="1977">
                  <c:v> 20-07-09 05:58:20</c:v>
                </c:pt>
                <c:pt idx="1978">
                  <c:v> 20-07-09 05:58:25</c:v>
                </c:pt>
                <c:pt idx="1979">
                  <c:v> 20-07-09 05:58:30</c:v>
                </c:pt>
                <c:pt idx="1980">
                  <c:v> 20-07-09 05:58:35</c:v>
                </c:pt>
                <c:pt idx="1981">
                  <c:v> 20-07-09 05:58:40</c:v>
                </c:pt>
                <c:pt idx="1982">
                  <c:v> 20-07-09 05:58:45</c:v>
                </c:pt>
                <c:pt idx="1983">
                  <c:v> 20-07-09 05:58:50</c:v>
                </c:pt>
                <c:pt idx="1984">
                  <c:v> 20-07-09 05:58:55</c:v>
                </c:pt>
                <c:pt idx="1985">
                  <c:v> 20-07-09 05:59:00</c:v>
                </c:pt>
                <c:pt idx="1986">
                  <c:v> 20-07-09 05:59:05</c:v>
                </c:pt>
                <c:pt idx="1987">
                  <c:v> 20-07-09 05:59:10</c:v>
                </c:pt>
                <c:pt idx="1988">
                  <c:v> 20-07-09 05:59:15</c:v>
                </c:pt>
                <c:pt idx="1989">
                  <c:v> 20-07-09 05:59:20</c:v>
                </c:pt>
                <c:pt idx="1990">
                  <c:v> 20-07-09 05:59:25</c:v>
                </c:pt>
                <c:pt idx="1991">
                  <c:v> 20-07-09 05:59:30</c:v>
                </c:pt>
                <c:pt idx="1992">
                  <c:v> 20-07-09 05:59:35</c:v>
                </c:pt>
                <c:pt idx="1993">
                  <c:v> 20-07-09 05:59:40</c:v>
                </c:pt>
                <c:pt idx="1994">
                  <c:v> 20-07-09 05:59:45</c:v>
                </c:pt>
                <c:pt idx="1995">
                  <c:v> 20-07-09 05:59:50</c:v>
                </c:pt>
                <c:pt idx="1996">
                  <c:v> 20-07-09 05:59:55</c:v>
                </c:pt>
                <c:pt idx="1997">
                  <c:v> 20-07-09 06:00:00</c:v>
                </c:pt>
                <c:pt idx="1998">
                  <c:v> 20-07-09 06:00:05</c:v>
                </c:pt>
                <c:pt idx="1999">
                  <c:v> 20-07-09 06:00:10</c:v>
                </c:pt>
                <c:pt idx="2000">
                  <c:v> 20-07-09 06:00:15</c:v>
                </c:pt>
                <c:pt idx="2001">
                  <c:v> 20-07-09 06:00:20</c:v>
                </c:pt>
                <c:pt idx="2002">
                  <c:v> 20-07-09 06:00:25</c:v>
                </c:pt>
                <c:pt idx="2003">
                  <c:v> 20-07-09 06:00:30</c:v>
                </c:pt>
                <c:pt idx="2004">
                  <c:v> 20-07-09 06:00:35</c:v>
                </c:pt>
                <c:pt idx="2005">
                  <c:v> 20-07-09 06:00:40</c:v>
                </c:pt>
                <c:pt idx="2006">
                  <c:v> 20-07-09 06:00:45</c:v>
                </c:pt>
                <c:pt idx="2007">
                  <c:v> 20-07-09 06:00:50</c:v>
                </c:pt>
                <c:pt idx="2008">
                  <c:v> 20-07-09 06:00:55</c:v>
                </c:pt>
                <c:pt idx="2009">
                  <c:v> 20-07-09 06:01:00</c:v>
                </c:pt>
                <c:pt idx="2010">
                  <c:v> 20-07-09 06:01:05</c:v>
                </c:pt>
                <c:pt idx="2011">
                  <c:v> 20-07-09 06:01:10</c:v>
                </c:pt>
                <c:pt idx="2012">
                  <c:v> 20-07-09 06:01:15</c:v>
                </c:pt>
                <c:pt idx="2013">
                  <c:v> 20-07-09 06:01:20</c:v>
                </c:pt>
                <c:pt idx="2014">
                  <c:v> 20-07-09 06:01:25</c:v>
                </c:pt>
                <c:pt idx="2015">
                  <c:v> 20-07-09 06:01:30</c:v>
                </c:pt>
                <c:pt idx="2016">
                  <c:v> 20-07-09 06:01:35</c:v>
                </c:pt>
                <c:pt idx="2017">
                  <c:v> 20-07-09 06:02:35</c:v>
                </c:pt>
                <c:pt idx="2018">
                  <c:v> 20-07-09 06:02:40</c:v>
                </c:pt>
                <c:pt idx="2019">
                  <c:v> 20-07-09 06:02:45</c:v>
                </c:pt>
                <c:pt idx="2020">
                  <c:v> 20-07-09 06:02:50</c:v>
                </c:pt>
                <c:pt idx="2021">
                  <c:v> 20-07-09 06:02:55</c:v>
                </c:pt>
                <c:pt idx="2022">
                  <c:v> 20-07-09 06:03:00</c:v>
                </c:pt>
                <c:pt idx="2023">
                  <c:v> 20-07-09 06:03:05</c:v>
                </c:pt>
                <c:pt idx="2024">
                  <c:v> 20-07-09 06:03:10</c:v>
                </c:pt>
                <c:pt idx="2025">
                  <c:v> 20-07-09 06:03:15</c:v>
                </c:pt>
                <c:pt idx="2026">
                  <c:v> 20-07-09 06:03:20</c:v>
                </c:pt>
                <c:pt idx="2027">
                  <c:v> 20-07-09 06:03:25</c:v>
                </c:pt>
                <c:pt idx="2028">
                  <c:v> 20-07-09 06:03:30</c:v>
                </c:pt>
                <c:pt idx="2029">
                  <c:v> 20-07-09 06:03:35</c:v>
                </c:pt>
                <c:pt idx="2030">
                  <c:v> 20-07-09 06:03:40</c:v>
                </c:pt>
                <c:pt idx="2031">
                  <c:v> 20-07-09 06:03:45</c:v>
                </c:pt>
                <c:pt idx="2032">
                  <c:v> 20-07-09 06:03:50</c:v>
                </c:pt>
                <c:pt idx="2033">
                  <c:v> 20-07-09 06:03:55</c:v>
                </c:pt>
                <c:pt idx="2034">
                  <c:v> 20-07-09 06:04:00</c:v>
                </c:pt>
                <c:pt idx="2035">
                  <c:v> 20-07-09 06:04:05</c:v>
                </c:pt>
                <c:pt idx="2036">
                  <c:v> 20-07-09 06:04:10</c:v>
                </c:pt>
                <c:pt idx="2037">
                  <c:v> 20-07-09 06:04:15</c:v>
                </c:pt>
                <c:pt idx="2038">
                  <c:v> 20-07-09 06:04:20</c:v>
                </c:pt>
                <c:pt idx="2039">
                  <c:v> 20-07-09 06:04:40</c:v>
                </c:pt>
                <c:pt idx="2040">
                  <c:v> 20-07-09 06:04:45</c:v>
                </c:pt>
                <c:pt idx="2041">
                  <c:v> 20-07-09 06:04:50</c:v>
                </c:pt>
                <c:pt idx="2042">
                  <c:v> 20-07-09 06:04:55</c:v>
                </c:pt>
                <c:pt idx="2043">
                  <c:v> 20-07-09 06:05:00</c:v>
                </c:pt>
                <c:pt idx="2044">
                  <c:v> 20-07-09 06:05:05</c:v>
                </c:pt>
                <c:pt idx="2045">
                  <c:v> 20-07-09 06:05:10</c:v>
                </c:pt>
                <c:pt idx="2046">
                  <c:v> 20-07-09 06:05:15</c:v>
                </c:pt>
                <c:pt idx="2047">
                  <c:v> 20-07-09 06:05:20</c:v>
                </c:pt>
                <c:pt idx="2048">
                  <c:v> 20-07-09 06:05:25</c:v>
                </c:pt>
                <c:pt idx="2049">
                  <c:v> 20-07-09 06:05:30</c:v>
                </c:pt>
                <c:pt idx="2050">
                  <c:v> 20-07-09 06:05:35</c:v>
                </c:pt>
                <c:pt idx="2051">
                  <c:v> 20-07-09 06:05:40</c:v>
                </c:pt>
                <c:pt idx="2052">
                  <c:v> 20-07-09 06:05:45</c:v>
                </c:pt>
                <c:pt idx="2053">
                  <c:v> 20-07-09 06:05:50</c:v>
                </c:pt>
                <c:pt idx="2054">
                  <c:v> 20-07-09 06:05:55</c:v>
                </c:pt>
                <c:pt idx="2055">
                  <c:v> 20-07-09 06:06:00</c:v>
                </c:pt>
                <c:pt idx="2056">
                  <c:v> 20-07-09 06:06:25</c:v>
                </c:pt>
                <c:pt idx="2057">
                  <c:v> 20-07-09 06:06:30</c:v>
                </c:pt>
                <c:pt idx="2058">
                  <c:v> 20-07-09 06:06:35</c:v>
                </c:pt>
                <c:pt idx="2059">
                  <c:v> 20-07-09 06:06:40</c:v>
                </c:pt>
                <c:pt idx="2060">
                  <c:v> 20-07-09 06:06:45</c:v>
                </c:pt>
                <c:pt idx="2061">
                  <c:v> 20-07-09 06:06:50</c:v>
                </c:pt>
                <c:pt idx="2062">
                  <c:v> 20-07-09 06:06:55</c:v>
                </c:pt>
                <c:pt idx="2063">
                  <c:v> 20-07-09 06:07:00</c:v>
                </c:pt>
                <c:pt idx="2064">
                  <c:v> 20-07-09 06:07:05</c:v>
                </c:pt>
                <c:pt idx="2065">
                  <c:v> 20-07-09 06:07:10</c:v>
                </c:pt>
                <c:pt idx="2066">
                  <c:v> 20-07-09 06:07:15</c:v>
                </c:pt>
                <c:pt idx="2067">
                  <c:v> 20-07-09 06:07:20</c:v>
                </c:pt>
                <c:pt idx="2068">
                  <c:v> 20-07-09 06:07:25</c:v>
                </c:pt>
                <c:pt idx="2069">
                  <c:v> 20-07-09 06:07:30</c:v>
                </c:pt>
                <c:pt idx="2070">
                  <c:v> 20-07-09 06:07:35</c:v>
                </c:pt>
                <c:pt idx="2071">
                  <c:v> 20-07-09 06:07:40</c:v>
                </c:pt>
                <c:pt idx="2072">
                  <c:v> 20-07-09 06:07:45</c:v>
                </c:pt>
                <c:pt idx="2073">
                  <c:v> 20-07-09 06:07:50</c:v>
                </c:pt>
                <c:pt idx="2074">
                  <c:v> 20-07-09 06:07:55</c:v>
                </c:pt>
                <c:pt idx="2075">
                  <c:v> 20-07-09 06:08:00</c:v>
                </c:pt>
                <c:pt idx="2076">
                  <c:v> 20-07-09 06:08:05</c:v>
                </c:pt>
                <c:pt idx="2077">
                  <c:v> 20-07-09 06:08:10</c:v>
                </c:pt>
                <c:pt idx="2078">
                  <c:v> 20-07-09 06:08:15</c:v>
                </c:pt>
                <c:pt idx="2079">
                  <c:v> 20-07-09 06:08:20</c:v>
                </c:pt>
                <c:pt idx="2080">
                  <c:v> 20-07-09 06:08:25</c:v>
                </c:pt>
                <c:pt idx="2081">
                  <c:v> 20-07-09 06:08:30</c:v>
                </c:pt>
                <c:pt idx="2082">
                  <c:v> 20-07-09 06:09:35</c:v>
                </c:pt>
                <c:pt idx="2083">
                  <c:v> 20-07-09 06:09:40</c:v>
                </c:pt>
                <c:pt idx="2084">
                  <c:v> 20-07-09 06:09:45</c:v>
                </c:pt>
                <c:pt idx="2085">
                  <c:v> 20-07-09 06:09:50</c:v>
                </c:pt>
                <c:pt idx="2086">
                  <c:v> 20-07-09 06:09:55</c:v>
                </c:pt>
                <c:pt idx="2087">
                  <c:v> 20-07-09 06:10:00</c:v>
                </c:pt>
                <c:pt idx="2088">
                  <c:v> 20-07-09 06:10:05</c:v>
                </c:pt>
                <c:pt idx="2089">
                  <c:v> 20-07-09 06:10:10</c:v>
                </c:pt>
                <c:pt idx="2090">
                  <c:v> 20-07-09 06:10:15</c:v>
                </c:pt>
                <c:pt idx="2091">
                  <c:v> 20-07-09 06:10:20</c:v>
                </c:pt>
                <c:pt idx="2092">
                  <c:v> 20-07-09 06:10:25</c:v>
                </c:pt>
                <c:pt idx="2093">
                  <c:v> 20-07-09 06:10:30</c:v>
                </c:pt>
                <c:pt idx="2094">
                  <c:v> 20-07-09 06:10:35</c:v>
                </c:pt>
                <c:pt idx="2095">
                  <c:v> 20-07-09 06:10:40</c:v>
                </c:pt>
                <c:pt idx="2096">
                  <c:v> 20-07-09 06:10:45</c:v>
                </c:pt>
                <c:pt idx="2097">
                  <c:v> 20-07-09 06:11:25</c:v>
                </c:pt>
                <c:pt idx="2098">
                  <c:v> 20-07-09 06:11:30</c:v>
                </c:pt>
                <c:pt idx="2099">
                  <c:v> 20-07-09 06:11:35</c:v>
                </c:pt>
                <c:pt idx="2100">
                  <c:v> 20-07-09 06:11:40</c:v>
                </c:pt>
                <c:pt idx="2101">
                  <c:v> 20-07-09 06:11:45</c:v>
                </c:pt>
                <c:pt idx="2102">
                  <c:v> 20-07-09 06:11:50</c:v>
                </c:pt>
                <c:pt idx="2103">
                  <c:v> 20-07-09 06:11:55</c:v>
                </c:pt>
                <c:pt idx="2104">
                  <c:v> 20-07-09 06:12:00</c:v>
                </c:pt>
                <c:pt idx="2105">
                  <c:v> 20-07-09 06:12:05</c:v>
                </c:pt>
                <c:pt idx="2106">
                  <c:v> 20-07-09 06:12:10</c:v>
                </c:pt>
                <c:pt idx="2107">
                  <c:v> 20-07-09 06:12:15</c:v>
                </c:pt>
                <c:pt idx="2108">
                  <c:v> 20-07-09 06:12:20</c:v>
                </c:pt>
                <c:pt idx="2109">
                  <c:v> 20-07-09 06:12:25</c:v>
                </c:pt>
                <c:pt idx="2110">
                  <c:v> 20-07-09 06:12:30</c:v>
                </c:pt>
                <c:pt idx="2111">
                  <c:v> 20-07-09 06:12:35</c:v>
                </c:pt>
                <c:pt idx="2112">
                  <c:v> 20-07-09 06:12:40</c:v>
                </c:pt>
                <c:pt idx="2113">
                  <c:v> 20-07-09 06:12:45</c:v>
                </c:pt>
                <c:pt idx="2114">
                  <c:v> 20-07-09 06:12:50</c:v>
                </c:pt>
                <c:pt idx="2115">
                  <c:v> 20-07-09 06:12:55</c:v>
                </c:pt>
                <c:pt idx="2116">
                  <c:v> 20-07-09 06:13:00</c:v>
                </c:pt>
                <c:pt idx="2117">
                  <c:v> 20-07-09 06:13:05</c:v>
                </c:pt>
                <c:pt idx="2118">
                  <c:v> 20-07-09 06:13:10</c:v>
                </c:pt>
                <c:pt idx="2119">
                  <c:v> 20-07-09 06:13:15</c:v>
                </c:pt>
                <c:pt idx="2120">
                  <c:v> 20-07-09 06:13:20</c:v>
                </c:pt>
                <c:pt idx="2121">
                  <c:v> 20-07-09 06:13:25</c:v>
                </c:pt>
                <c:pt idx="2122">
                  <c:v> 20-07-09 06:13:30</c:v>
                </c:pt>
                <c:pt idx="2123">
                  <c:v> 20-07-09 06:13:35</c:v>
                </c:pt>
                <c:pt idx="2124">
                  <c:v> 20-07-09 06:13:40</c:v>
                </c:pt>
                <c:pt idx="2125">
                  <c:v> 20-07-09 06:13:45</c:v>
                </c:pt>
                <c:pt idx="2126">
                  <c:v> 20-07-09 06:13:50</c:v>
                </c:pt>
                <c:pt idx="2127">
                  <c:v> 20-07-09 06:13:55</c:v>
                </c:pt>
                <c:pt idx="2128">
                  <c:v> 20-07-09 06:14:00</c:v>
                </c:pt>
                <c:pt idx="2129">
                  <c:v> 20-07-09 06:14:05</c:v>
                </c:pt>
                <c:pt idx="2130">
                  <c:v> 20-07-09 06:14:10</c:v>
                </c:pt>
                <c:pt idx="2131">
                  <c:v> 20-07-09 06:14:15</c:v>
                </c:pt>
                <c:pt idx="2132">
                  <c:v> 20-07-09 06:14:20</c:v>
                </c:pt>
                <c:pt idx="2133">
                  <c:v> 20-07-09 06:14:25</c:v>
                </c:pt>
                <c:pt idx="2134">
                  <c:v> 20-07-09 06:14:30</c:v>
                </c:pt>
                <c:pt idx="2135">
                  <c:v> 20-07-09 06:14:35</c:v>
                </c:pt>
                <c:pt idx="2136">
                  <c:v> 20-07-09 06:14:40</c:v>
                </c:pt>
                <c:pt idx="2137">
                  <c:v> 20-07-09 06:14:45</c:v>
                </c:pt>
                <c:pt idx="2138">
                  <c:v> 20-07-09 06:14:55</c:v>
                </c:pt>
                <c:pt idx="2139">
                  <c:v> 20-07-09 06:15:00</c:v>
                </c:pt>
                <c:pt idx="2140">
                  <c:v> 20-07-09 06:15:05</c:v>
                </c:pt>
                <c:pt idx="2141">
                  <c:v> 20-07-09 06:15:10</c:v>
                </c:pt>
                <c:pt idx="2142">
                  <c:v> 20-07-09 06:15:15</c:v>
                </c:pt>
                <c:pt idx="2143">
                  <c:v> 20-07-09 06:15:20</c:v>
                </c:pt>
                <c:pt idx="2144">
                  <c:v> 20-07-09 06:15:25</c:v>
                </c:pt>
                <c:pt idx="2145">
                  <c:v> 20-07-09 06:15:30</c:v>
                </c:pt>
                <c:pt idx="2146">
                  <c:v> 20-07-09 06:15:35</c:v>
                </c:pt>
                <c:pt idx="2147">
                  <c:v> 20-07-09 06:15:40</c:v>
                </c:pt>
                <c:pt idx="2148">
                  <c:v> 20-07-09 06:15:45</c:v>
                </c:pt>
                <c:pt idx="2149">
                  <c:v> 20-07-09 06:15:50</c:v>
                </c:pt>
                <c:pt idx="2150">
                  <c:v> 20-07-09 06:15:55</c:v>
                </c:pt>
                <c:pt idx="2151">
                  <c:v> 20-07-09 06:16:00</c:v>
                </c:pt>
                <c:pt idx="2152">
                  <c:v> 20-07-09 06:16:05</c:v>
                </c:pt>
                <c:pt idx="2153">
                  <c:v> 20-07-09 06:16:10</c:v>
                </c:pt>
                <c:pt idx="2154">
                  <c:v> 20-07-09 06:16:15</c:v>
                </c:pt>
                <c:pt idx="2155">
                  <c:v> 20-07-09 06:16:20</c:v>
                </c:pt>
                <c:pt idx="2156">
                  <c:v> 20-07-09 06:16:25</c:v>
                </c:pt>
                <c:pt idx="2157">
                  <c:v> 20-07-09 06:16:30</c:v>
                </c:pt>
                <c:pt idx="2158">
                  <c:v> 20-07-09 06:16:35</c:v>
                </c:pt>
                <c:pt idx="2159">
                  <c:v> 20-07-09 06:16:40</c:v>
                </c:pt>
                <c:pt idx="2160">
                  <c:v> 20-07-09 06:16:45</c:v>
                </c:pt>
                <c:pt idx="2161">
                  <c:v> 20-07-09 06:16:50</c:v>
                </c:pt>
                <c:pt idx="2162">
                  <c:v> 20-07-09 06:16:55</c:v>
                </c:pt>
                <c:pt idx="2163">
                  <c:v> 20-07-09 06:17:35</c:v>
                </c:pt>
                <c:pt idx="2164">
                  <c:v> 20-07-09 06:17:40</c:v>
                </c:pt>
                <c:pt idx="2165">
                  <c:v> 20-07-09 06:17:45</c:v>
                </c:pt>
                <c:pt idx="2166">
                  <c:v> 20-07-09 06:17:50</c:v>
                </c:pt>
                <c:pt idx="2167">
                  <c:v> 20-07-09 06:17:55</c:v>
                </c:pt>
                <c:pt idx="2168">
                  <c:v> 20-07-09 06:18:00</c:v>
                </c:pt>
                <c:pt idx="2169">
                  <c:v> 20-07-09 06:18:05</c:v>
                </c:pt>
                <c:pt idx="2170">
                  <c:v> 20-07-09 06:18:10</c:v>
                </c:pt>
                <c:pt idx="2171">
                  <c:v> 20-07-09 06:18:15</c:v>
                </c:pt>
                <c:pt idx="2172">
                  <c:v> 20-07-09 06:18:20</c:v>
                </c:pt>
                <c:pt idx="2173">
                  <c:v> 20-07-09 06:18:25</c:v>
                </c:pt>
                <c:pt idx="2174">
                  <c:v> 20-07-09 06:18:30</c:v>
                </c:pt>
                <c:pt idx="2175">
                  <c:v> 20-07-09 06:18:35</c:v>
                </c:pt>
                <c:pt idx="2176">
                  <c:v> 20-07-09 06:18:40</c:v>
                </c:pt>
                <c:pt idx="2177">
                  <c:v> 20-07-09 06:18:45</c:v>
                </c:pt>
                <c:pt idx="2178">
                  <c:v> 20-07-09 06:18:50</c:v>
                </c:pt>
                <c:pt idx="2179">
                  <c:v> 20-07-09 06:18:55</c:v>
                </c:pt>
                <c:pt idx="2180">
                  <c:v> 20-07-09 06:19:00</c:v>
                </c:pt>
                <c:pt idx="2181">
                  <c:v> 20-07-09 06:19:05</c:v>
                </c:pt>
                <c:pt idx="2182">
                  <c:v> 20-07-09 06:19:10</c:v>
                </c:pt>
                <c:pt idx="2183">
                  <c:v> 20-07-09 06:19:15</c:v>
                </c:pt>
                <c:pt idx="2184">
                  <c:v> 20-07-09 06:19:20</c:v>
                </c:pt>
                <c:pt idx="2185">
                  <c:v> 20-07-09 06:19:25</c:v>
                </c:pt>
                <c:pt idx="2186">
                  <c:v> 20-07-09 06:20:10</c:v>
                </c:pt>
                <c:pt idx="2187">
                  <c:v> 20-07-09 06:20:15</c:v>
                </c:pt>
                <c:pt idx="2188">
                  <c:v> 20-07-09 06:20:20</c:v>
                </c:pt>
                <c:pt idx="2189">
                  <c:v> 20-07-09 06:20:25</c:v>
                </c:pt>
                <c:pt idx="2190">
                  <c:v> 20-07-09 06:20:30</c:v>
                </c:pt>
                <c:pt idx="2191">
                  <c:v> 20-07-09 06:20:35</c:v>
                </c:pt>
                <c:pt idx="2192">
                  <c:v> 20-07-09 06:20:40</c:v>
                </c:pt>
                <c:pt idx="2193">
                  <c:v> 20-07-09 06:20:45</c:v>
                </c:pt>
                <c:pt idx="2194">
                  <c:v> 20-07-09 06:20:50</c:v>
                </c:pt>
                <c:pt idx="2195">
                  <c:v> 20-07-09 06:20:55</c:v>
                </c:pt>
                <c:pt idx="2196">
                  <c:v> 20-07-09 06:21:00</c:v>
                </c:pt>
                <c:pt idx="2197">
                  <c:v> 20-07-09 06:21:05</c:v>
                </c:pt>
                <c:pt idx="2198">
                  <c:v> 20-07-09 06:21:10</c:v>
                </c:pt>
                <c:pt idx="2199">
                  <c:v> 20-07-09 06:21:15</c:v>
                </c:pt>
                <c:pt idx="2200">
                  <c:v> 20-07-09 06:21:20</c:v>
                </c:pt>
                <c:pt idx="2201">
                  <c:v> 20-07-09 06:21:25</c:v>
                </c:pt>
                <c:pt idx="2202">
                  <c:v> 20-07-09 06:21:30</c:v>
                </c:pt>
                <c:pt idx="2203">
                  <c:v> 20-07-09 06:21:35</c:v>
                </c:pt>
                <c:pt idx="2204">
                  <c:v> 20-07-09 06:21:40</c:v>
                </c:pt>
                <c:pt idx="2205">
                  <c:v> 20-07-09 06:21:45</c:v>
                </c:pt>
                <c:pt idx="2206">
                  <c:v> 20-07-09 06:21:50</c:v>
                </c:pt>
                <c:pt idx="2207">
                  <c:v> 20-07-09 06:21:55</c:v>
                </c:pt>
                <c:pt idx="2208">
                  <c:v> 20-07-09 06:22:00</c:v>
                </c:pt>
                <c:pt idx="2209">
                  <c:v> 20-07-09 06:22:05</c:v>
                </c:pt>
                <c:pt idx="2210">
                  <c:v> 20-07-09 06:22:10</c:v>
                </c:pt>
                <c:pt idx="2211">
                  <c:v> 20-07-09 06:22:15</c:v>
                </c:pt>
                <c:pt idx="2212">
                  <c:v> 20-07-09 06:22:20</c:v>
                </c:pt>
                <c:pt idx="2213">
                  <c:v> 20-07-09 06:22:25</c:v>
                </c:pt>
                <c:pt idx="2214">
                  <c:v> 20-07-09 06:22:30</c:v>
                </c:pt>
                <c:pt idx="2215">
                  <c:v> 20-07-09 06:22:35</c:v>
                </c:pt>
                <c:pt idx="2216">
                  <c:v> 20-07-09 06:23:25</c:v>
                </c:pt>
                <c:pt idx="2217">
                  <c:v> 20-07-09 06:23:30</c:v>
                </c:pt>
                <c:pt idx="2218">
                  <c:v> 20-07-09 06:23:35</c:v>
                </c:pt>
                <c:pt idx="2219">
                  <c:v> 20-07-09 06:23:40</c:v>
                </c:pt>
                <c:pt idx="2220">
                  <c:v> 20-07-09 06:23:45</c:v>
                </c:pt>
                <c:pt idx="2221">
                  <c:v> 20-07-09 06:23:50</c:v>
                </c:pt>
                <c:pt idx="2222">
                  <c:v> 20-07-09 06:23:55</c:v>
                </c:pt>
                <c:pt idx="2223">
                  <c:v> 20-07-09 06:24:00</c:v>
                </c:pt>
                <c:pt idx="2224">
                  <c:v> 20-07-09 06:24:05</c:v>
                </c:pt>
                <c:pt idx="2225">
                  <c:v> 20-07-09 06:24:10</c:v>
                </c:pt>
                <c:pt idx="2226">
                  <c:v> 20-07-09 06:24:15</c:v>
                </c:pt>
                <c:pt idx="2227">
                  <c:v> 20-07-09 06:24:20</c:v>
                </c:pt>
                <c:pt idx="2228">
                  <c:v> 20-07-09 06:24:25</c:v>
                </c:pt>
                <c:pt idx="2229">
                  <c:v> 20-07-09 06:24:30</c:v>
                </c:pt>
                <c:pt idx="2230">
                  <c:v> 20-07-09 06:24:35</c:v>
                </c:pt>
                <c:pt idx="2231">
                  <c:v> 20-07-09 06:24:40</c:v>
                </c:pt>
                <c:pt idx="2232">
                  <c:v> 20-07-09 06:24:45</c:v>
                </c:pt>
                <c:pt idx="2233">
                  <c:v> 20-07-09 06:24:50</c:v>
                </c:pt>
                <c:pt idx="2234">
                  <c:v> 20-07-09 06:24:55</c:v>
                </c:pt>
                <c:pt idx="2235">
                  <c:v> 20-07-09 06:25:00</c:v>
                </c:pt>
                <c:pt idx="2236">
                  <c:v> 20-07-09 06:25:05</c:v>
                </c:pt>
                <c:pt idx="2237">
                  <c:v> 20-07-09 06:25:10</c:v>
                </c:pt>
                <c:pt idx="2238">
                  <c:v> 20-07-09 06:25:15</c:v>
                </c:pt>
                <c:pt idx="2239">
                  <c:v> 20-07-09 06:25:20</c:v>
                </c:pt>
                <c:pt idx="2240">
                  <c:v> 20-07-09 06:25:25</c:v>
                </c:pt>
                <c:pt idx="2241">
                  <c:v> 20-07-09 06:25:30</c:v>
                </c:pt>
                <c:pt idx="2242">
                  <c:v> 20-07-09 06:25:35</c:v>
                </c:pt>
                <c:pt idx="2243">
                  <c:v> 20-07-09 06:25:55</c:v>
                </c:pt>
                <c:pt idx="2244">
                  <c:v> 20-07-09 06:26:00</c:v>
                </c:pt>
                <c:pt idx="2245">
                  <c:v> 20-07-09 06:26:05</c:v>
                </c:pt>
                <c:pt idx="2246">
                  <c:v> 20-07-09 06:26:10</c:v>
                </c:pt>
                <c:pt idx="2247">
                  <c:v> 20-07-09 06:26:15</c:v>
                </c:pt>
                <c:pt idx="2248">
                  <c:v> 20-07-09 06:26:20</c:v>
                </c:pt>
                <c:pt idx="2249">
                  <c:v> 20-07-09 06:26:25</c:v>
                </c:pt>
                <c:pt idx="2250">
                  <c:v> 20-07-09 06:26:30</c:v>
                </c:pt>
                <c:pt idx="2251">
                  <c:v> 20-07-09 06:26:35</c:v>
                </c:pt>
                <c:pt idx="2252">
                  <c:v> 20-07-09 06:26:40</c:v>
                </c:pt>
                <c:pt idx="2253">
                  <c:v> 20-07-09 06:26:45</c:v>
                </c:pt>
                <c:pt idx="2254">
                  <c:v> 20-07-09 06:26:50</c:v>
                </c:pt>
                <c:pt idx="2255">
                  <c:v> 20-07-09 06:26:55</c:v>
                </c:pt>
                <c:pt idx="2256">
                  <c:v> 20-07-09 06:27:00</c:v>
                </c:pt>
                <c:pt idx="2257">
                  <c:v> 20-07-09 06:27:05</c:v>
                </c:pt>
                <c:pt idx="2258">
                  <c:v> 20-07-09 06:27:10</c:v>
                </c:pt>
                <c:pt idx="2259">
                  <c:v> 20-07-09 06:27:15</c:v>
                </c:pt>
                <c:pt idx="2260">
                  <c:v> 20-07-09 06:27:20</c:v>
                </c:pt>
                <c:pt idx="2261">
                  <c:v> 20-07-09 06:27:25</c:v>
                </c:pt>
                <c:pt idx="2262">
                  <c:v> 20-07-09 06:27:30</c:v>
                </c:pt>
                <c:pt idx="2263">
                  <c:v> 20-07-09 06:27:35</c:v>
                </c:pt>
                <c:pt idx="2264">
                  <c:v> 20-07-09 06:27:40</c:v>
                </c:pt>
                <c:pt idx="2265">
                  <c:v> 20-07-09 06:27:45</c:v>
                </c:pt>
                <c:pt idx="2266">
                  <c:v> 20-07-09 06:27:50</c:v>
                </c:pt>
                <c:pt idx="2267">
                  <c:v> 20-07-09 06:27:55</c:v>
                </c:pt>
                <c:pt idx="2268">
                  <c:v> 20-07-09 06:28:00</c:v>
                </c:pt>
                <c:pt idx="2269">
                  <c:v> 20-07-09 06:28:05</c:v>
                </c:pt>
                <c:pt idx="2270">
                  <c:v> 20-07-09 06:28:10</c:v>
                </c:pt>
                <c:pt idx="2271">
                  <c:v> 20-07-09 06:28:15</c:v>
                </c:pt>
                <c:pt idx="2272">
                  <c:v> 20-07-09 06:28:20</c:v>
                </c:pt>
                <c:pt idx="2273">
                  <c:v> 20-07-09 06:28:25</c:v>
                </c:pt>
                <c:pt idx="2274">
                  <c:v> 20-07-09 06:28:30</c:v>
                </c:pt>
                <c:pt idx="2275">
                  <c:v> 20-07-09 06:28:35</c:v>
                </c:pt>
                <c:pt idx="2276">
                  <c:v> 20-07-09 06:28:40</c:v>
                </c:pt>
                <c:pt idx="2277">
                  <c:v> 20-07-09 06:28:45</c:v>
                </c:pt>
                <c:pt idx="2278">
                  <c:v> 20-07-09 06:28:50</c:v>
                </c:pt>
                <c:pt idx="2279">
                  <c:v> 20-07-09 06:28:55</c:v>
                </c:pt>
                <c:pt idx="2280">
                  <c:v> 20-07-09 06:29:00</c:v>
                </c:pt>
                <c:pt idx="2281">
                  <c:v> 20-07-09 06:29:05</c:v>
                </c:pt>
                <c:pt idx="2282">
                  <c:v> 20-07-09 06:29:10</c:v>
                </c:pt>
                <c:pt idx="2283">
                  <c:v> 20-07-09 06:29:15</c:v>
                </c:pt>
                <c:pt idx="2284">
                  <c:v> 20-07-09 06:29:20</c:v>
                </c:pt>
                <c:pt idx="2285">
                  <c:v> 20-07-09 06:29:25</c:v>
                </c:pt>
                <c:pt idx="2286">
                  <c:v> 20-07-09 06:29:30</c:v>
                </c:pt>
                <c:pt idx="2287">
                  <c:v> 20-07-09 06:29:35</c:v>
                </c:pt>
                <c:pt idx="2288">
                  <c:v> 20-07-09 06:29:40</c:v>
                </c:pt>
                <c:pt idx="2289">
                  <c:v> 20-07-09 06:29:45</c:v>
                </c:pt>
                <c:pt idx="2290">
                  <c:v> 20-07-09 06:29:50</c:v>
                </c:pt>
                <c:pt idx="2291">
                  <c:v> 20-07-09 06:29:55</c:v>
                </c:pt>
                <c:pt idx="2292">
                  <c:v> 20-07-09 06:30:00</c:v>
                </c:pt>
                <c:pt idx="2293">
                  <c:v> 20-07-09 06:30:05</c:v>
                </c:pt>
                <c:pt idx="2294">
                  <c:v> 20-07-09 06:30:10</c:v>
                </c:pt>
                <c:pt idx="2295">
                  <c:v> 20-07-09 06:30:15</c:v>
                </c:pt>
                <c:pt idx="2296">
                  <c:v> 20-07-09 06:30:20</c:v>
                </c:pt>
                <c:pt idx="2297">
                  <c:v> 20-07-09 06:30:25</c:v>
                </c:pt>
                <c:pt idx="2298">
                  <c:v> 20-07-09 06:30:30</c:v>
                </c:pt>
                <c:pt idx="2299">
                  <c:v> 20-07-09 06:30:40</c:v>
                </c:pt>
                <c:pt idx="2300">
                  <c:v> 20-07-09 06:30:45</c:v>
                </c:pt>
                <c:pt idx="2301">
                  <c:v> 20-07-09 06:30:50</c:v>
                </c:pt>
                <c:pt idx="2302">
                  <c:v> 20-07-09 06:30:55</c:v>
                </c:pt>
                <c:pt idx="2303">
                  <c:v> 20-07-09 06:31:00</c:v>
                </c:pt>
                <c:pt idx="2304">
                  <c:v> 20-07-09 06:31:05</c:v>
                </c:pt>
                <c:pt idx="2305">
                  <c:v> 20-07-09 06:31:10</c:v>
                </c:pt>
                <c:pt idx="2306">
                  <c:v> 20-07-09 06:31:15</c:v>
                </c:pt>
                <c:pt idx="2307">
                  <c:v> 20-07-09 06:31:20</c:v>
                </c:pt>
                <c:pt idx="2308">
                  <c:v> 20-07-09 06:31:25</c:v>
                </c:pt>
                <c:pt idx="2309">
                  <c:v> 20-07-09 06:31:30</c:v>
                </c:pt>
                <c:pt idx="2310">
                  <c:v> 20-07-09 06:31:35</c:v>
                </c:pt>
                <c:pt idx="2311">
                  <c:v> 20-07-09 06:31:40</c:v>
                </c:pt>
                <c:pt idx="2312">
                  <c:v> 20-07-09 06:31:45</c:v>
                </c:pt>
                <c:pt idx="2313">
                  <c:v> 20-07-09 06:31:50</c:v>
                </c:pt>
                <c:pt idx="2314">
                  <c:v> 20-07-09 06:31:55</c:v>
                </c:pt>
                <c:pt idx="2315">
                  <c:v> 20-07-09 06:32:00</c:v>
                </c:pt>
                <c:pt idx="2316">
                  <c:v> 20-07-09 06:32:05</c:v>
                </c:pt>
                <c:pt idx="2317">
                  <c:v> 20-07-09 06:32:10</c:v>
                </c:pt>
                <c:pt idx="2318">
                  <c:v> 20-07-09 06:32:15</c:v>
                </c:pt>
                <c:pt idx="2319">
                  <c:v> 20-07-09 06:32:20</c:v>
                </c:pt>
                <c:pt idx="2320">
                  <c:v> 20-07-09 06:32:25</c:v>
                </c:pt>
                <c:pt idx="2321">
                  <c:v> 20-07-09 06:32:30</c:v>
                </c:pt>
                <c:pt idx="2322">
                  <c:v> 20-07-09 06:32:35</c:v>
                </c:pt>
                <c:pt idx="2323">
                  <c:v> 20-07-09 06:32:40</c:v>
                </c:pt>
                <c:pt idx="2324">
                  <c:v> 20-07-09 06:32:45</c:v>
                </c:pt>
                <c:pt idx="2325">
                  <c:v> 20-07-09 06:32:50</c:v>
                </c:pt>
                <c:pt idx="2326">
                  <c:v> 20-07-09 06:33:10</c:v>
                </c:pt>
                <c:pt idx="2327">
                  <c:v> 20-07-09 06:33:15</c:v>
                </c:pt>
                <c:pt idx="2328">
                  <c:v> 20-07-09 06:33:20</c:v>
                </c:pt>
                <c:pt idx="2329">
                  <c:v> 20-07-09 06:33:25</c:v>
                </c:pt>
                <c:pt idx="2330">
                  <c:v> 20-07-09 06:33:30</c:v>
                </c:pt>
                <c:pt idx="2331">
                  <c:v> 20-07-09 06:33:35</c:v>
                </c:pt>
                <c:pt idx="2332">
                  <c:v> 20-07-09 06:33:40</c:v>
                </c:pt>
                <c:pt idx="2333">
                  <c:v> 20-07-09 06:33:45</c:v>
                </c:pt>
                <c:pt idx="2334">
                  <c:v> 20-07-09 06:33:50</c:v>
                </c:pt>
                <c:pt idx="2335">
                  <c:v> 20-07-09 06:33:55</c:v>
                </c:pt>
                <c:pt idx="2336">
                  <c:v> 20-07-09 06:34:00</c:v>
                </c:pt>
                <c:pt idx="2337">
                  <c:v> 20-07-09 06:34:05</c:v>
                </c:pt>
                <c:pt idx="2338">
                  <c:v> 20-07-09 06:34:10</c:v>
                </c:pt>
                <c:pt idx="2339">
                  <c:v> 20-07-09 06:34:15</c:v>
                </c:pt>
                <c:pt idx="2340">
                  <c:v> 20-07-09 06:34:20</c:v>
                </c:pt>
                <c:pt idx="2341">
                  <c:v> 20-07-09 06:34:25</c:v>
                </c:pt>
                <c:pt idx="2342">
                  <c:v> 20-07-09 06:34:30</c:v>
                </c:pt>
                <c:pt idx="2343">
                  <c:v> 20-07-09 06:34:35</c:v>
                </c:pt>
                <c:pt idx="2344">
                  <c:v> 20-07-09 06:34:40</c:v>
                </c:pt>
                <c:pt idx="2345">
                  <c:v> 20-07-09 06:34:45</c:v>
                </c:pt>
                <c:pt idx="2346">
                  <c:v> 20-07-09 06:34:50</c:v>
                </c:pt>
                <c:pt idx="2347">
                  <c:v> 20-07-09 06:34:55</c:v>
                </c:pt>
                <c:pt idx="2348">
                  <c:v> 20-07-09 06:35:00</c:v>
                </c:pt>
                <c:pt idx="2349">
                  <c:v> 20-07-09 06:35:05</c:v>
                </c:pt>
                <c:pt idx="2350">
                  <c:v> 20-07-09 06:35:10</c:v>
                </c:pt>
                <c:pt idx="2351">
                  <c:v> 20-07-09 06:35:15</c:v>
                </c:pt>
                <c:pt idx="2352">
                  <c:v> 20-07-09 06:35:20</c:v>
                </c:pt>
                <c:pt idx="2353">
                  <c:v> 20-07-09 06:35:25</c:v>
                </c:pt>
                <c:pt idx="2354">
                  <c:v> 20-07-09 06:35:30</c:v>
                </c:pt>
                <c:pt idx="2355">
                  <c:v> 20-07-09 06:35:35</c:v>
                </c:pt>
                <c:pt idx="2356">
                  <c:v> 20-07-09 06:35:40</c:v>
                </c:pt>
                <c:pt idx="2357">
                  <c:v> 20-07-09 06:35:45</c:v>
                </c:pt>
                <c:pt idx="2358">
                  <c:v> 20-07-09 06:35:50</c:v>
                </c:pt>
                <c:pt idx="2359">
                  <c:v> 20-07-09 06:35:55</c:v>
                </c:pt>
                <c:pt idx="2360">
                  <c:v> 20-07-09 06:36:00</c:v>
                </c:pt>
                <c:pt idx="2361">
                  <c:v> 20-07-09 06:36:05</c:v>
                </c:pt>
                <c:pt idx="2362">
                  <c:v> 20-07-09 06:36:10</c:v>
                </c:pt>
                <c:pt idx="2363">
                  <c:v> 20-07-09 06:36:15</c:v>
                </c:pt>
                <c:pt idx="2364">
                  <c:v> 20-07-09 06:36:35</c:v>
                </c:pt>
                <c:pt idx="2365">
                  <c:v> 20-07-09 06:36:40</c:v>
                </c:pt>
                <c:pt idx="2366">
                  <c:v> 20-07-09 06:36:45</c:v>
                </c:pt>
                <c:pt idx="2367">
                  <c:v> 20-07-09 06:36:50</c:v>
                </c:pt>
                <c:pt idx="2368">
                  <c:v> 20-07-09 06:36:55</c:v>
                </c:pt>
                <c:pt idx="2369">
                  <c:v> 20-07-09 06:37:00</c:v>
                </c:pt>
                <c:pt idx="2370">
                  <c:v> 20-07-09 06:37:05</c:v>
                </c:pt>
                <c:pt idx="2371">
                  <c:v> 20-07-09 06:37:10</c:v>
                </c:pt>
                <c:pt idx="2372">
                  <c:v> 20-07-09 06:37:15</c:v>
                </c:pt>
                <c:pt idx="2373">
                  <c:v> 20-07-09 06:37:20</c:v>
                </c:pt>
                <c:pt idx="2374">
                  <c:v> 20-07-09 06:37:25</c:v>
                </c:pt>
                <c:pt idx="2375">
                  <c:v> 20-07-09 06:37:30</c:v>
                </c:pt>
                <c:pt idx="2376">
                  <c:v> 20-07-09 06:37:35</c:v>
                </c:pt>
                <c:pt idx="2377">
                  <c:v> 20-07-09 06:37:40</c:v>
                </c:pt>
                <c:pt idx="2378">
                  <c:v> 20-07-09 06:37:45</c:v>
                </c:pt>
                <c:pt idx="2379">
                  <c:v> 20-07-09 06:37:50</c:v>
                </c:pt>
                <c:pt idx="2380">
                  <c:v> 20-07-09 06:37:55</c:v>
                </c:pt>
                <c:pt idx="2381">
                  <c:v> 20-07-09 06:38:00</c:v>
                </c:pt>
                <c:pt idx="2382">
                  <c:v> 20-07-09 06:38:05</c:v>
                </c:pt>
                <c:pt idx="2383">
                  <c:v> 20-07-09 06:38:10</c:v>
                </c:pt>
                <c:pt idx="2384">
                  <c:v> 20-07-09 06:38:15</c:v>
                </c:pt>
                <c:pt idx="2385">
                  <c:v> 20-07-09 06:38:20</c:v>
                </c:pt>
                <c:pt idx="2386">
                  <c:v> 20-07-09 06:38:25</c:v>
                </c:pt>
                <c:pt idx="2387">
                  <c:v> 20-07-09 06:38:30</c:v>
                </c:pt>
                <c:pt idx="2388">
                  <c:v> 20-07-09 06:38:35</c:v>
                </c:pt>
                <c:pt idx="2389">
                  <c:v> 20-07-09 06:38:40</c:v>
                </c:pt>
                <c:pt idx="2390">
                  <c:v> 20-07-09 06:38:45</c:v>
                </c:pt>
                <c:pt idx="2391">
                  <c:v> 20-07-09 06:38:50</c:v>
                </c:pt>
                <c:pt idx="2392">
                  <c:v> 20-07-09 06:38:55</c:v>
                </c:pt>
                <c:pt idx="2393">
                  <c:v> 20-07-09 06:39:00</c:v>
                </c:pt>
                <c:pt idx="2394">
                  <c:v> 20-07-09 06:39:05</c:v>
                </c:pt>
                <c:pt idx="2395">
                  <c:v> 20-07-09 06:39:10</c:v>
                </c:pt>
                <c:pt idx="2396">
                  <c:v> 20-07-09 06:39:15</c:v>
                </c:pt>
                <c:pt idx="2397">
                  <c:v> 20-07-09 06:39:20</c:v>
                </c:pt>
                <c:pt idx="2398">
                  <c:v> 20-07-09 06:39:25</c:v>
                </c:pt>
                <c:pt idx="2399">
                  <c:v> 20-07-09 06:39:30</c:v>
                </c:pt>
                <c:pt idx="2400">
                  <c:v> 20-07-09 06:39:35</c:v>
                </c:pt>
                <c:pt idx="2401">
                  <c:v> 20-07-09 06:39:40</c:v>
                </c:pt>
                <c:pt idx="2402">
                  <c:v> 20-07-09 06:39:45</c:v>
                </c:pt>
                <c:pt idx="2403">
                  <c:v> 20-07-09 06:39:50</c:v>
                </c:pt>
                <c:pt idx="2404">
                  <c:v> 20-07-09 06:39:55</c:v>
                </c:pt>
                <c:pt idx="2405">
                  <c:v> 20-07-09 06:40:00</c:v>
                </c:pt>
                <c:pt idx="2406">
                  <c:v> 20-07-09 06:40:05</c:v>
                </c:pt>
                <c:pt idx="2407">
                  <c:v> 20-07-09 06:40:10</c:v>
                </c:pt>
                <c:pt idx="2408">
                  <c:v> 20-07-09 06:40:15</c:v>
                </c:pt>
                <c:pt idx="2409">
                  <c:v> 20-07-09 06:40:20</c:v>
                </c:pt>
                <c:pt idx="2410">
                  <c:v> 20-07-09 06:40:25</c:v>
                </c:pt>
                <c:pt idx="2411">
                  <c:v> 20-07-09 06:40:30</c:v>
                </c:pt>
                <c:pt idx="2412">
                  <c:v> 20-07-09 06:40:35</c:v>
                </c:pt>
                <c:pt idx="2413">
                  <c:v> 20-07-09 06:40:40</c:v>
                </c:pt>
                <c:pt idx="2414">
                  <c:v> 20-07-09 06:40:45</c:v>
                </c:pt>
                <c:pt idx="2415">
                  <c:v> 20-07-09 06:41:05</c:v>
                </c:pt>
                <c:pt idx="2416">
                  <c:v> 20-07-09 06:41:10</c:v>
                </c:pt>
                <c:pt idx="2417">
                  <c:v> 20-07-09 06:41:15</c:v>
                </c:pt>
                <c:pt idx="2418">
                  <c:v> 20-07-09 06:41:20</c:v>
                </c:pt>
                <c:pt idx="2419">
                  <c:v> 20-07-09 06:41:25</c:v>
                </c:pt>
                <c:pt idx="2420">
                  <c:v> 20-07-09 06:41:30</c:v>
                </c:pt>
                <c:pt idx="2421">
                  <c:v> 20-07-09 06:41:35</c:v>
                </c:pt>
                <c:pt idx="2422">
                  <c:v> 20-07-09 06:41:40</c:v>
                </c:pt>
                <c:pt idx="2423">
                  <c:v> 20-07-09 06:41:45</c:v>
                </c:pt>
                <c:pt idx="2424">
                  <c:v> 20-07-09 06:41:50</c:v>
                </c:pt>
                <c:pt idx="2425">
                  <c:v> 20-07-09 06:41:55</c:v>
                </c:pt>
                <c:pt idx="2426">
                  <c:v> 20-07-09 06:42:00</c:v>
                </c:pt>
                <c:pt idx="2427">
                  <c:v> 20-07-09 06:42:05</c:v>
                </c:pt>
                <c:pt idx="2428">
                  <c:v> 20-07-09 06:42:10</c:v>
                </c:pt>
                <c:pt idx="2429">
                  <c:v> 20-07-09 06:42:15</c:v>
                </c:pt>
                <c:pt idx="2430">
                  <c:v> 20-07-09 06:42:20</c:v>
                </c:pt>
                <c:pt idx="2431">
                  <c:v> 20-07-09 06:42:25</c:v>
                </c:pt>
                <c:pt idx="2432">
                  <c:v> 20-07-09 06:42:30</c:v>
                </c:pt>
                <c:pt idx="2433">
                  <c:v> 20-07-09 06:42:35</c:v>
                </c:pt>
                <c:pt idx="2434">
                  <c:v> 20-07-09 06:42:40</c:v>
                </c:pt>
                <c:pt idx="2435">
                  <c:v> 20-07-09 06:42:45</c:v>
                </c:pt>
                <c:pt idx="2436">
                  <c:v> 20-07-09 06:42:50</c:v>
                </c:pt>
                <c:pt idx="2437">
                  <c:v> 20-07-09 06:42:55</c:v>
                </c:pt>
                <c:pt idx="2438">
                  <c:v> 20-07-09 06:43:00</c:v>
                </c:pt>
                <c:pt idx="2439">
                  <c:v> 20-07-09 06:43:05</c:v>
                </c:pt>
                <c:pt idx="2440">
                  <c:v> 20-07-09 06:43:10</c:v>
                </c:pt>
                <c:pt idx="2441">
                  <c:v> 20-07-09 06:43:15</c:v>
                </c:pt>
                <c:pt idx="2442">
                  <c:v> 20-07-09 06:43:20</c:v>
                </c:pt>
                <c:pt idx="2443">
                  <c:v> 20-07-09 06:43:25</c:v>
                </c:pt>
                <c:pt idx="2444">
                  <c:v> 20-07-09 06:43:30</c:v>
                </c:pt>
                <c:pt idx="2445">
                  <c:v> 20-07-09 06:43:35</c:v>
                </c:pt>
                <c:pt idx="2446">
                  <c:v> 20-07-09 06:43:40</c:v>
                </c:pt>
                <c:pt idx="2447">
                  <c:v> 20-07-09 06:43:45</c:v>
                </c:pt>
                <c:pt idx="2448">
                  <c:v> 20-07-09 06:43:50</c:v>
                </c:pt>
                <c:pt idx="2449">
                  <c:v> 20-07-09 06:43:55</c:v>
                </c:pt>
                <c:pt idx="2450">
                  <c:v> 20-07-09 06:44:00</c:v>
                </c:pt>
                <c:pt idx="2451">
                  <c:v> 20-07-09 06:44:05</c:v>
                </c:pt>
                <c:pt idx="2452">
                  <c:v> 20-07-09 06:44:10</c:v>
                </c:pt>
                <c:pt idx="2453">
                  <c:v> 20-07-09 06:44:15</c:v>
                </c:pt>
                <c:pt idx="2454">
                  <c:v> 20-07-09 06:44:20</c:v>
                </c:pt>
                <c:pt idx="2455">
                  <c:v> 20-07-09 06:44:25</c:v>
                </c:pt>
                <c:pt idx="2456">
                  <c:v> 20-07-09 06:44:30</c:v>
                </c:pt>
                <c:pt idx="2457">
                  <c:v> 20-07-09 06:44:35</c:v>
                </c:pt>
                <c:pt idx="2458">
                  <c:v> 20-07-09 06:44:40</c:v>
                </c:pt>
                <c:pt idx="2459">
                  <c:v> 20-07-09 06:44:45</c:v>
                </c:pt>
                <c:pt idx="2460">
                  <c:v> 20-07-09 06:44:50</c:v>
                </c:pt>
                <c:pt idx="2461">
                  <c:v> 20-07-09 06:44:55</c:v>
                </c:pt>
                <c:pt idx="2462">
                  <c:v> 20-07-09 06:45:00</c:v>
                </c:pt>
                <c:pt idx="2463">
                  <c:v> 20-07-09 06:45:05</c:v>
                </c:pt>
                <c:pt idx="2464">
                  <c:v> 20-07-09 06:45:25</c:v>
                </c:pt>
                <c:pt idx="2465">
                  <c:v> 20-07-09 06:45:30</c:v>
                </c:pt>
                <c:pt idx="2466">
                  <c:v> 20-07-09 06:45:35</c:v>
                </c:pt>
                <c:pt idx="2467">
                  <c:v> 20-07-09 06:45:40</c:v>
                </c:pt>
                <c:pt idx="2468">
                  <c:v> 20-07-09 06:45:45</c:v>
                </c:pt>
                <c:pt idx="2469">
                  <c:v> 20-07-09 06:45:50</c:v>
                </c:pt>
                <c:pt idx="2470">
                  <c:v> 20-07-09 06:45:55</c:v>
                </c:pt>
                <c:pt idx="2471">
                  <c:v> 20-07-09 06:46:00</c:v>
                </c:pt>
                <c:pt idx="2472">
                  <c:v> 20-07-09 06:46:05</c:v>
                </c:pt>
                <c:pt idx="2473">
                  <c:v> 20-07-09 06:46:10</c:v>
                </c:pt>
                <c:pt idx="2474">
                  <c:v> 20-07-09 06:46:15</c:v>
                </c:pt>
                <c:pt idx="2475">
                  <c:v> 20-07-09 06:46:20</c:v>
                </c:pt>
                <c:pt idx="2476">
                  <c:v> 20-07-09 06:46:25</c:v>
                </c:pt>
                <c:pt idx="2477">
                  <c:v> 20-07-09 06:46:30</c:v>
                </c:pt>
                <c:pt idx="2478">
                  <c:v> 20-07-09 06:46:35</c:v>
                </c:pt>
                <c:pt idx="2479">
                  <c:v> 20-07-09 06:46:40</c:v>
                </c:pt>
                <c:pt idx="2480">
                  <c:v> 20-07-09 06:46:45</c:v>
                </c:pt>
                <c:pt idx="2481">
                  <c:v> 20-07-09 06:46:50</c:v>
                </c:pt>
                <c:pt idx="2482">
                  <c:v> 20-07-09 06:49:10</c:v>
                </c:pt>
                <c:pt idx="2483">
                  <c:v> 20-07-09 06:49:15</c:v>
                </c:pt>
                <c:pt idx="2484">
                  <c:v> 20-07-09 06:49:20</c:v>
                </c:pt>
                <c:pt idx="2485">
                  <c:v> 20-07-09 06:49:25</c:v>
                </c:pt>
                <c:pt idx="2486">
                  <c:v> 20-07-09 06:49:30</c:v>
                </c:pt>
                <c:pt idx="2487">
                  <c:v> 20-07-09 06:49:35</c:v>
                </c:pt>
                <c:pt idx="2488">
                  <c:v> 20-07-09 06:49:40</c:v>
                </c:pt>
                <c:pt idx="2489">
                  <c:v> 20-07-09 06:49:45</c:v>
                </c:pt>
                <c:pt idx="2490">
                  <c:v> 20-07-09 06:49:50</c:v>
                </c:pt>
                <c:pt idx="2491">
                  <c:v> 20-07-09 06:49:55</c:v>
                </c:pt>
                <c:pt idx="2492">
                  <c:v> 20-07-09 06:50:00</c:v>
                </c:pt>
                <c:pt idx="2493">
                  <c:v> 20-07-09 06:50:05</c:v>
                </c:pt>
                <c:pt idx="2494">
                  <c:v> 20-07-09 06:50:10</c:v>
                </c:pt>
                <c:pt idx="2495">
                  <c:v> 20-07-09 06:50:15</c:v>
                </c:pt>
                <c:pt idx="2496">
                  <c:v> 20-07-09 06:50:20</c:v>
                </c:pt>
                <c:pt idx="2497">
                  <c:v> 20-07-09 06:50:25</c:v>
                </c:pt>
                <c:pt idx="2498">
                  <c:v> 20-07-09 06:50:30</c:v>
                </c:pt>
                <c:pt idx="2499">
                  <c:v> 20-07-09 06:50:35</c:v>
                </c:pt>
                <c:pt idx="2500">
                  <c:v> 20-07-09 06:50:40</c:v>
                </c:pt>
                <c:pt idx="2501">
                  <c:v> 20-07-09 06:50:45</c:v>
                </c:pt>
                <c:pt idx="2502">
                  <c:v> 20-07-09 06:50:50</c:v>
                </c:pt>
                <c:pt idx="2503">
                  <c:v> 20-07-09 06:50:55</c:v>
                </c:pt>
                <c:pt idx="2504">
                  <c:v> 20-07-09 06:51:00</c:v>
                </c:pt>
                <c:pt idx="2505">
                  <c:v> 20-07-09 06:51:40</c:v>
                </c:pt>
                <c:pt idx="2506">
                  <c:v> 20-07-09 06:51:45</c:v>
                </c:pt>
                <c:pt idx="2507">
                  <c:v> 20-07-09 06:51:50</c:v>
                </c:pt>
                <c:pt idx="2508">
                  <c:v> 20-07-09 06:51:55</c:v>
                </c:pt>
                <c:pt idx="2509">
                  <c:v> 20-07-09 06:52:00</c:v>
                </c:pt>
                <c:pt idx="2510">
                  <c:v> 20-07-09 06:52:05</c:v>
                </c:pt>
                <c:pt idx="2511">
                  <c:v> 20-07-09 06:52:10</c:v>
                </c:pt>
                <c:pt idx="2512">
                  <c:v> 20-07-09 06:52:15</c:v>
                </c:pt>
                <c:pt idx="2513">
                  <c:v> 20-07-09 06:52:20</c:v>
                </c:pt>
                <c:pt idx="2514">
                  <c:v> 20-07-09 06:52:25</c:v>
                </c:pt>
                <c:pt idx="2515">
                  <c:v> 20-07-09 06:52:30</c:v>
                </c:pt>
                <c:pt idx="2516">
                  <c:v> 20-07-09 06:52:35</c:v>
                </c:pt>
                <c:pt idx="2517">
                  <c:v> 20-07-09 06:52:40</c:v>
                </c:pt>
                <c:pt idx="2518">
                  <c:v> 20-07-09 06:52:45</c:v>
                </c:pt>
                <c:pt idx="2519">
                  <c:v> 20-07-09 06:52:50</c:v>
                </c:pt>
                <c:pt idx="2520">
                  <c:v> 20-07-09 06:52:55</c:v>
                </c:pt>
                <c:pt idx="2521">
                  <c:v> 20-07-09 06:53:00</c:v>
                </c:pt>
                <c:pt idx="2522">
                  <c:v> 20-07-09 06:53:05</c:v>
                </c:pt>
                <c:pt idx="2523">
                  <c:v> 20-07-09 06:53:10</c:v>
                </c:pt>
                <c:pt idx="2524">
                  <c:v> 20-07-09 06:53:15</c:v>
                </c:pt>
                <c:pt idx="2525">
                  <c:v> 20-07-09 06:53:20</c:v>
                </c:pt>
                <c:pt idx="2526">
                  <c:v> 20-07-09 06:53:25</c:v>
                </c:pt>
                <c:pt idx="2527">
                  <c:v> 20-07-09 06:53:55</c:v>
                </c:pt>
                <c:pt idx="2528">
                  <c:v> 20-07-09 06:54:00</c:v>
                </c:pt>
                <c:pt idx="2529">
                  <c:v> 20-07-09 06:54:05</c:v>
                </c:pt>
                <c:pt idx="2530">
                  <c:v> 20-07-09 06:54:10</c:v>
                </c:pt>
                <c:pt idx="2531">
                  <c:v> 20-07-09 06:54:15</c:v>
                </c:pt>
                <c:pt idx="2532">
                  <c:v> 20-07-09 06:54:20</c:v>
                </c:pt>
                <c:pt idx="2533">
                  <c:v> 20-07-09 06:54:25</c:v>
                </c:pt>
                <c:pt idx="2534">
                  <c:v> 20-07-09 06:54:30</c:v>
                </c:pt>
                <c:pt idx="2535">
                  <c:v> 20-07-09 06:54:35</c:v>
                </c:pt>
                <c:pt idx="2536">
                  <c:v> 20-07-09 06:54:40</c:v>
                </c:pt>
                <c:pt idx="2537">
                  <c:v> 20-07-09 06:54:45</c:v>
                </c:pt>
                <c:pt idx="2538">
                  <c:v> 20-07-09 06:54:50</c:v>
                </c:pt>
                <c:pt idx="2539">
                  <c:v> 20-07-09 06:54:55</c:v>
                </c:pt>
                <c:pt idx="2540">
                  <c:v> 20-07-09 06:55:00</c:v>
                </c:pt>
                <c:pt idx="2541">
                  <c:v> 20-07-09 06:55:05</c:v>
                </c:pt>
                <c:pt idx="2542">
                  <c:v> 20-07-09 06:55:10</c:v>
                </c:pt>
                <c:pt idx="2543">
                  <c:v> 20-07-09 06:55:15</c:v>
                </c:pt>
                <c:pt idx="2544">
                  <c:v> 20-07-09 06:55:20</c:v>
                </c:pt>
                <c:pt idx="2545">
                  <c:v> 20-07-09 06:55:25</c:v>
                </c:pt>
                <c:pt idx="2546">
                  <c:v> 20-07-09 06:55:30</c:v>
                </c:pt>
                <c:pt idx="2547">
                  <c:v> 20-07-09 06:55:35</c:v>
                </c:pt>
                <c:pt idx="2548">
                  <c:v> 20-07-09 06:55:40</c:v>
                </c:pt>
                <c:pt idx="2549">
                  <c:v> 20-07-09 06:55:45</c:v>
                </c:pt>
                <c:pt idx="2550">
                  <c:v> 20-07-09 06:55:50</c:v>
                </c:pt>
                <c:pt idx="2551">
                  <c:v> 20-07-09 06:56:00</c:v>
                </c:pt>
                <c:pt idx="2552">
                  <c:v> 20-07-09 06:56:05</c:v>
                </c:pt>
                <c:pt idx="2553">
                  <c:v> 20-07-09 06:56:10</c:v>
                </c:pt>
                <c:pt idx="2554">
                  <c:v> 20-07-09 06:56:15</c:v>
                </c:pt>
                <c:pt idx="2555">
                  <c:v> 20-07-09 06:56:20</c:v>
                </c:pt>
                <c:pt idx="2556">
                  <c:v> 20-07-09 06:56:25</c:v>
                </c:pt>
                <c:pt idx="2557">
                  <c:v> 20-07-09 06:56:30</c:v>
                </c:pt>
                <c:pt idx="2558">
                  <c:v> 20-07-09 06:56:35</c:v>
                </c:pt>
                <c:pt idx="2559">
                  <c:v> 20-07-09 06:56:40</c:v>
                </c:pt>
                <c:pt idx="2560">
                  <c:v> 20-07-09 06:56:45</c:v>
                </c:pt>
                <c:pt idx="2561">
                  <c:v> 20-07-09 06:56:50</c:v>
                </c:pt>
                <c:pt idx="2562">
                  <c:v> 20-07-09 06:56:55</c:v>
                </c:pt>
                <c:pt idx="2563">
                  <c:v> 20-07-09 06:57:00</c:v>
                </c:pt>
                <c:pt idx="2564">
                  <c:v> 20-07-09 06:57:05</c:v>
                </c:pt>
                <c:pt idx="2565">
                  <c:v> 20-07-09 06:57:10</c:v>
                </c:pt>
                <c:pt idx="2566">
                  <c:v> 20-07-09 06:57:15</c:v>
                </c:pt>
                <c:pt idx="2567">
                  <c:v> 20-07-09 06:57:20</c:v>
                </c:pt>
                <c:pt idx="2568">
                  <c:v> 20-07-09 06:57:25</c:v>
                </c:pt>
                <c:pt idx="2569">
                  <c:v> 20-07-09 06:57:30</c:v>
                </c:pt>
                <c:pt idx="2570">
                  <c:v> 20-07-09 06:57:35</c:v>
                </c:pt>
                <c:pt idx="2571">
                  <c:v> 20-07-09 06:57:40</c:v>
                </c:pt>
                <c:pt idx="2572">
                  <c:v> 20-07-09 06:57:45</c:v>
                </c:pt>
                <c:pt idx="2573">
                  <c:v> 20-07-09 06:57:50</c:v>
                </c:pt>
                <c:pt idx="2574">
                  <c:v> 20-07-09 06:57:55</c:v>
                </c:pt>
                <c:pt idx="2575">
                  <c:v> 20-07-09 06:58:00</c:v>
                </c:pt>
                <c:pt idx="2576">
                  <c:v> 20-07-09 06:58:05</c:v>
                </c:pt>
                <c:pt idx="2577">
                  <c:v> 20-07-09 06:58:10</c:v>
                </c:pt>
                <c:pt idx="2578">
                  <c:v> 20-07-09 06:58:15</c:v>
                </c:pt>
                <c:pt idx="2579">
                  <c:v> 20-07-09 06:58:20</c:v>
                </c:pt>
                <c:pt idx="2580">
                  <c:v> 20-07-09 06:58:25</c:v>
                </c:pt>
                <c:pt idx="2581">
                  <c:v> 20-07-09 06:58:30</c:v>
                </c:pt>
                <c:pt idx="2582">
                  <c:v> 20-07-09 06:58:35</c:v>
                </c:pt>
                <c:pt idx="2583">
                  <c:v> 20-07-09 06:58:40</c:v>
                </c:pt>
                <c:pt idx="2584">
                  <c:v> 20-07-09 06:58:45</c:v>
                </c:pt>
                <c:pt idx="2585">
                  <c:v> 20-07-09 06:58:50</c:v>
                </c:pt>
                <c:pt idx="2586">
                  <c:v> 20-07-09 06:58:55</c:v>
                </c:pt>
                <c:pt idx="2587">
                  <c:v> 20-07-09 06:59:00</c:v>
                </c:pt>
                <c:pt idx="2588">
                  <c:v> 20-07-09 06:59:05</c:v>
                </c:pt>
                <c:pt idx="2589">
                  <c:v> 20-07-09 06:59:10</c:v>
                </c:pt>
                <c:pt idx="2590">
                  <c:v> 20-07-09 06:59:15</c:v>
                </c:pt>
                <c:pt idx="2591">
                  <c:v> 20-07-09 06:59:20</c:v>
                </c:pt>
                <c:pt idx="2592">
                  <c:v> 20-07-09 06:59:25</c:v>
                </c:pt>
                <c:pt idx="2593">
                  <c:v> 20-07-09 06:59:30</c:v>
                </c:pt>
                <c:pt idx="2594">
                  <c:v> 20-07-09 06:59:35</c:v>
                </c:pt>
                <c:pt idx="2595">
                  <c:v> 20-07-09 06:59:40</c:v>
                </c:pt>
                <c:pt idx="2596">
                  <c:v> 20-07-09 06:59:45</c:v>
                </c:pt>
                <c:pt idx="2597">
                  <c:v> 20-07-09 06:59:50</c:v>
                </c:pt>
                <c:pt idx="2598">
                  <c:v> 20-07-09 06:59:55</c:v>
                </c:pt>
                <c:pt idx="2599">
                  <c:v> 20-07-09 07:00:00</c:v>
                </c:pt>
                <c:pt idx="2600">
                  <c:v> 20-07-09 07:00:05</c:v>
                </c:pt>
                <c:pt idx="2601">
                  <c:v> 20-07-09 07:00:10</c:v>
                </c:pt>
                <c:pt idx="2602">
                  <c:v> 20-07-09 07:00:15</c:v>
                </c:pt>
                <c:pt idx="2603">
                  <c:v> 20-07-09 07:00:20</c:v>
                </c:pt>
                <c:pt idx="2604">
                  <c:v> 20-07-09 07:00:25</c:v>
                </c:pt>
                <c:pt idx="2605">
                  <c:v> 20-07-09 07:00:30</c:v>
                </c:pt>
                <c:pt idx="2606">
                  <c:v> 20-07-09 07:00:35</c:v>
                </c:pt>
                <c:pt idx="2607">
                  <c:v> 20-07-09 07:00:40</c:v>
                </c:pt>
                <c:pt idx="2608">
                  <c:v> 20-07-09 07:00:45</c:v>
                </c:pt>
                <c:pt idx="2609">
                  <c:v> 20-07-09 07:00:50</c:v>
                </c:pt>
                <c:pt idx="2610">
                  <c:v> 20-07-09 07:00:55</c:v>
                </c:pt>
                <c:pt idx="2611">
                  <c:v> 20-07-09 07:01:00</c:v>
                </c:pt>
                <c:pt idx="2612">
                  <c:v> 20-07-09 07:01:05</c:v>
                </c:pt>
                <c:pt idx="2613">
                  <c:v> 20-07-09 07:01:10</c:v>
                </c:pt>
                <c:pt idx="2614">
                  <c:v> 20-07-09 07:01:15</c:v>
                </c:pt>
                <c:pt idx="2615">
                  <c:v> 20-07-09 07:01:20</c:v>
                </c:pt>
                <c:pt idx="2616">
                  <c:v> 20-07-09 07:01:25</c:v>
                </c:pt>
                <c:pt idx="2617">
                  <c:v> 20-07-09 07:01:30</c:v>
                </c:pt>
                <c:pt idx="2618">
                  <c:v> 20-07-09 07:01:35</c:v>
                </c:pt>
                <c:pt idx="2619">
                  <c:v> 20-07-09 07:01:40</c:v>
                </c:pt>
                <c:pt idx="2620">
                  <c:v> 20-07-09 07:01:45</c:v>
                </c:pt>
                <c:pt idx="2621">
                  <c:v> 20-07-09 07:01:50</c:v>
                </c:pt>
                <c:pt idx="2622">
                  <c:v> 20-07-09 07:01:55</c:v>
                </c:pt>
                <c:pt idx="2623">
                  <c:v> 20-07-09 07:02:05</c:v>
                </c:pt>
                <c:pt idx="2624">
                  <c:v> 20-07-09 07:02:10</c:v>
                </c:pt>
                <c:pt idx="2625">
                  <c:v> 20-07-09 07:02:15</c:v>
                </c:pt>
                <c:pt idx="2626">
                  <c:v> 20-07-09 07:02:20</c:v>
                </c:pt>
                <c:pt idx="2627">
                  <c:v> 20-07-09 07:02:25</c:v>
                </c:pt>
                <c:pt idx="2628">
                  <c:v> 20-07-09 07:02:30</c:v>
                </c:pt>
                <c:pt idx="2629">
                  <c:v> 20-07-09 07:02:35</c:v>
                </c:pt>
                <c:pt idx="2630">
                  <c:v> 20-07-09 07:02:40</c:v>
                </c:pt>
                <c:pt idx="2631">
                  <c:v> 20-07-09 07:02:45</c:v>
                </c:pt>
                <c:pt idx="2632">
                  <c:v> 20-07-09 07:02:50</c:v>
                </c:pt>
                <c:pt idx="2633">
                  <c:v> 20-07-09 07:02:55</c:v>
                </c:pt>
                <c:pt idx="2634">
                  <c:v> 20-07-09 07:03:00</c:v>
                </c:pt>
                <c:pt idx="2635">
                  <c:v> 20-07-09 07:03:05</c:v>
                </c:pt>
                <c:pt idx="2636">
                  <c:v> 20-07-09 07:03:10</c:v>
                </c:pt>
                <c:pt idx="2637">
                  <c:v> 20-07-09 07:03:35</c:v>
                </c:pt>
                <c:pt idx="2638">
                  <c:v> 20-07-09 07:03:40</c:v>
                </c:pt>
                <c:pt idx="2639">
                  <c:v> 20-07-09 07:03:45</c:v>
                </c:pt>
                <c:pt idx="2640">
                  <c:v> 20-07-09 07:03:50</c:v>
                </c:pt>
                <c:pt idx="2641">
                  <c:v> 20-07-09 07:03:55</c:v>
                </c:pt>
                <c:pt idx="2642">
                  <c:v> 20-07-09 07:04:00</c:v>
                </c:pt>
                <c:pt idx="2643">
                  <c:v> 20-07-09 07:04:05</c:v>
                </c:pt>
                <c:pt idx="2644">
                  <c:v> 20-07-09 07:04:10</c:v>
                </c:pt>
                <c:pt idx="2645">
                  <c:v> 20-07-09 07:04:15</c:v>
                </c:pt>
                <c:pt idx="2646">
                  <c:v> 20-07-09 07:04:20</c:v>
                </c:pt>
                <c:pt idx="2647">
                  <c:v> 20-07-09 07:04:25</c:v>
                </c:pt>
                <c:pt idx="2648">
                  <c:v> 20-07-09 07:04:30</c:v>
                </c:pt>
                <c:pt idx="2649">
                  <c:v> 20-07-09 07:04:35</c:v>
                </c:pt>
                <c:pt idx="2650">
                  <c:v> 20-07-09 07:04:40</c:v>
                </c:pt>
                <c:pt idx="2651">
                  <c:v> 20-07-09 07:04:45</c:v>
                </c:pt>
                <c:pt idx="2652">
                  <c:v> 20-07-09 07:04:50</c:v>
                </c:pt>
                <c:pt idx="2653">
                  <c:v> 20-07-09 07:04:55</c:v>
                </c:pt>
                <c:pt idx="2654">
                  <c:v> 20-07-09 07:05:00</c:v>
                </c:pt>
                <c:pt idx="2655">
                  <c:v> 20-07-09 07:05:05</c:v>
                </c:pt>
                <c:pt idx="2656">
                  <c:v> 20-07-09 07:05:10</c:v>
                </c:pt>
                <c:pt idx="2657">
                  <c:v> 20-07-09 07:05:15</c:v>
                </c:pt>
                <c:pt idx="2658">
                  <c:v> 20-07-09 07:05:20</c:v>
                </c:pt>
                <c:pt idx="2659">
                  <c:v> 20-07-09 07:05:25</c:v>
                </c:pt>
                <c:pt idx="2660">
                  <c:v> 20-07-09 07:05:35</c:v>
                </c:pt>
                <c:pt idx="2661">
                  <c:v> 20-07-09 07:05:40</c:v>
                </c:pt>
                <c:pt idx="2662">
                  <c:v> 20-07-09 07:05:45</c:v>
                </c:pt>
                <c:pt idx="2663">
                  <c:v> 20-07-09 07:05:50</c:v>
                </c:pt>
                <c:pt idx="2664">
                  <c:v> 20-07-09 07:05:55</c:v>
                </c:pt>
                <c:pt idx="2665">
                  <c:v> 20-07-09 07:06:00</c:v>
                </c:pt>
                <c:pt idx="2666">
                  <c:v> 20-07-09 07:06:05</c:v>
                </c:pt>
                <c:pt idx="2667">
                  <c:v> 20-07-09 07:06:10</c:v>
                </c:pt>
                <c:pt idx="2668">
                  <c:v> 20-07-09 07:06:15</c:v>
                </c:pt>
                <c:pt idx="2669">
                  <c:v> 20-07-09 07:06:20</c:v>
                </c:pt>
                <c:pt idx="2670">
                  <c:v> 20-07-09 07:06:25</c:v>
                </c:pt>
                <c:pt idx="2671">
                  <c:v> 20-07-09 07:06:30</c:v>
                </c:pt>
                <c:pt idx="2672">
                  <c:v> 20-07-09 07:06:35</c:v>
                </c:pt>
                <c:pt idx="2673">
                  <c:v> 20-07-09 07:06:40</c:v>
                </c:pt>
                <c:pt idx="2674">
                  <c:v> 20-07-09 07:06:45</c:v>
                </c:pt>
                <c:pt idx="2675">
                  <c:v> 20-07-09 07:06:50</c:v>
                </c:pt>
                <c:pt idx="2676">
                  <c:v> 20-07-09 07:06:55</c:v>
                </c:pt>
                <c:pt idx="2677">
                  <c:v> 20-07-09 07:07:00</c:v>
                </c:pt>
                <c:pt idx="2678">
                  <c:v> 20-07-09 07:08:20</c:v>
                </c:pt>
                <c:pt idx="2679">
                  <c:v> 20-07-09 07:08:25</c:v>
                </c:pt>
                <c:pt idx="2680">
                  <c:v> 20-07-09 07:08:30</c:v>
                </c:pt>
                <c:pt idx="2681">
                  <c:v> 20-07-09 07:08:35</c:v>
                </c:pt>
                <c:pt idx="2682">
                  <c:v> 20-07-09 07:08:40</c:v>
                </c:pt>
                <c:pt idx="2683">
                  <c:v> 20-07-09 07:08:45</c:v>
                </c:pt>
                <c:pt idx="2684">
                  <c:v> 20-07-09 07:08:50</c:v>
                </c:pt>
                <c:pt idx="2685">
                  <c:v> 20-07-09 07:08:55</c:v>
                </c:pt>
                <c:pt idx="2686">
                  <c:v> 20-07-09 07:09:00</c:v>
                </c:pt>
                <c:pt idx="2687">
                  <c:v> 20-07-09 07:09:05</c:v>
                </c:pt>
                <c:pt idx="2688">
                  <c:v> 20-07-09 07:09:10</c:v>
                </c:pt>
                <c:pt idx="2689">
                  <c:v> 20-07-09 07:09:15</c:v>
                </c:pt>
                <c:pt idx="2690">
                  <c:v> 20-07-09 07:09:20</c:v>
                </c:pt>
                <c:pt idx="2691">
                  <c:v> 20-07-09 07:09:25</c:v>
                </c:pt>
                <c:pt idx="2692">
                  <c:v> 20-07-09 07:09:30</c:v>
                </c:pt>
                <c:pt idx="2693">
                  <c:v> 20-07-09 07:09:35</c:v>
                </c:pt>
                <c:pt idx="2694">
                  <c:v> 20-07-09 07:09:40</c:v>
                </c:pt>
                <c:pt idx="2695">
                  <c:v> 20-07-09 07:09:45</c:v>
                </c:pt>
                <c:pt idx="2696">
                  <c:v> 20-07-09 07:09:50</c:v>
                </c:pt>
                <c:pt idx="2697">
                  <c:v> 20-07-09 07:09:55</c:v>
                </c:pt>
                <c:pt idx="2698">
                  <c:v> 20-07-09 07:10:00</c:v>
                </c:pt>
                <c:pt idx="2699">
                  <c:v> 20-07-09 07:10:05</c:v>
                </c:pt>
                <c:pt idx="2700">
                  <c:v> 20-07-09 07:10:10</c:v>
                </c:pt>
                <c:pt idx="2701">
                  <c:v> 20-07-09 07:10:15</c:v>
                </c:pt>
                <c:pt idx="2702">
                  <c:v> 20-07-09 07:10:20</c:v>
                </c:pt>
                <c:pt idx="2703">
                  <c:v> 20-07-09 07:10:25</c:v>
                </c:pt>
                <c:pt idx="2704">
                  <c:v> 20-07-09 07:10:30</c:v>
                </c:pt>
                <c:pt idx="2705">
                  <c:v> 20-07-09 07:10:35</c:v>
                </c:pt>
                <c:pt idx="2706">
                  <c:v> 20-07-09 07:10:40</c:v>
                </c:pt>
                <c:pt idx="2707">
                  <c:v> 20-07-09 07:10:45</c:v>
                </c:pt>
                <c:pt idx="2708">
                  <c:v> 20-07-09 07:10:50</c:v>
                </c:pt>
                <c:pt idx="2709">
                  <c:v> 20-07-09 07:10:55</c:v>
                </c:pt>
                <c:pt idx="2710">
                  <c:v> 20-07-09 07:11:00</c:v>
                </c:pt>
                <c:pt idx="2711">
                  <c:v> 20-07-09 07:11:05</c:v>
                </c:pt>
                <c:pt idx="2712">
                  <c:v> 20-07-09 07:11:10</c:v>
                </c:pt>
                <c:pt idx="2713">
                  <c:v> 20-07-09 07:11:15</c:v>
                </c:pt>
                <c:pt idx="2714">
                  <c:v> 20-07-09 07:11:20</c:v>
                </c:pt>
                <c:pt idx="2715">
                  <c:v> 20-07-09 07:11:25</c:v>
                </c:pt>
                <c:pt idx="2716">
                  <c:v> 20-07-09 07:11:30</c:v>
                </c:pt>
                <c:pt idx="2717">
                  <c:v> 20-07-09 07:11:35</c:v>
                </c:pt>
                <c:pt idx="2718">
                  <c:v> 20-07-09 07:11:40</c:v>
                </c:pt>
                <c:pt idx="2719">
                  <c:v> 20-07-09 07:11:45</c:v>
                </c:pt>
                <c:pt idx="2720">
                  <c:v> 20-07-09 07:11:50</c:v>
                </c:pt>
                <c:pt idx="2721">
                  <c:v> 20-07-09 07:11:55</c:v>
                </c:pt>
                <c:pt idx="2722">
                  <c:v> 20-07-09 07:12:00</c:v>
                </c:pt>
                <c:pt idx="2723">
                  <c:v> 20-07-09 07:12:05</c:v>
                </c:pt>
                <c:pt idx="2724">
                  <c:v> 20-07-09 07:12:10</c:v>
                </c:pt>
                <c:pt idx="2725">
                  <c:v> 20-07-09 07:12:15</c:v>
                </c:pt>
                <c:pt idx="2726">
                  <c:v> 20-07-09 07:12:20</c:v>
                </c:pt>
                <c:pt idx="2727">
                  <c:v> 20-07-09 07:12:25</c:v>
                </c:pt>
                <c:pt idx="2728">
                  <c:v> 20-07-09 07:12:30</c:v>
                </c:pt>
                <c:pt idx="2729">
                  <c:v> 20-07-09 07:12:35</c:v>
                </c:pt>
                <c:pt idx="2730">
                  <c:v> 20-07-09 07:12:40</c:v>
                </c:pt>
                <c:pt idx="2731">
                  <c:v> 20-07-09 07:12:45</c:v>
                </c:pt>
                <c:pt idx="2732">
                  <c:v> 20-07-09 07:12:50</c:v>
                </c:pt>
                <c:pt idx="2733">
                  <c:v> 20-07-09 07:12:55</c:v>
                </c:pt>
                <c:pt idx="2734">
                  <c:v> 20-07-09 07:13:00</c:v>
                </c:pt>
                <c:pt idx="2735">
                  <c:v> 20-07-09 07:13:05</c:v>
                </c:pt>
                <c:pt idx="2736">
                  <c:v> 20-07-09 07:13:10</c:v>
                </c:pt>
                <c:pt idx="2737">
                  <c:v> 20-07-09 07:13:15</c:v>
                </c:pt>
                <c:pt idx="2738">
                  <c:v> 20-07-09 07:13:20</c:v>
                </c:pt>
                <c:pt idx="2739">
                  <c:v> 20-07-09 07:13:25</c:v>
                </c:pt>
                <c:pt idx="2740">
                  <c:v> 20-07-09 07:13:30</c:v>
                </c:pt>
                <c:pt idx="2741">
                  <c:v> 20-07-09 07:13:35</c:v>
                </c:pt>
                <c:pt idx="2742">
                  <c:v> 20-07-09 07:13:40</c:v>
                </c:pt>
                <c:pt idx="2743">
                  <c:v> 20-07-09 07:13:45</c:v>
                </c:pt>
                <c:pt idx="2744">
                  <c:v> 20-07-09 07:13:50</c:v>
                </c:pt>
                <c:pt idx="2745">
                  <c:v> 20-07-09 07:13:55</c:v>
                </c:pt>
                <c:pt idx="2746">
                  <c:v> 20-07-09 07:14:00</c:v>
                </c:pt>
                <c:pt idx="2747">
                  <c:v> 20-07-09 07:14:05</c:v>
                </c:pt>
                <c:pt idx="2748">
                  <c:v> 20-07-09 07:14:10</c:v>
                </c:pt>
                <c:pt idx="2749">
                  <c:v> 20-07-09 07:14:15</c:v>
                </c:pt>
                <c:pt idx="2750">
                  <c:v> 20-07-09 07:14:20</c:v>
                </c:pt>
                <c:pt idx="2751">
                  <c:v> 20-07-09 07:14:25</c:v>
                </c:pt>
                <c:pt idx="2752">
                  <c:v> 20-07-09 07:14:30</c:v>
                </c:pt>
                <c:pt idx="2753">
                  <c:v> 20-07-09 07:14:35</c:v>
                </c:pt>
                <c:pt idx="2754">
                  <c:v> 20-07-09 07:14:40</c:v>
                </c:pt>
                <c:pt idx="2755">
                  <c:v> 20-07-09 07:14:45</c:v>
                </c:pt>
                <c:pt idx="2756">
                  <c:v> 20-07-09 07:14:50</c:v>
                </c:pt>
                <c:pt idx="2757">
                  <c:v> 20-07-09 07:14:55</c:v>
                </c:pt>
                <c:pt idx="2758">
                  <c:v> 20-07-09 07:15:00</c:v>
                </c:pt>
                <c:pt idx="2759">
                  <c:v> 20-07-09 07:15:05</c:v>
                </c:pt>
                <c:pt idx="2760">
                  <c:v> 20-07-09 07:15:10</c:v>
                </c:pt>
                <c:pt idx="2761">
                  <c:v> 20-07-09 07:15:15</c:v>
                </c:pt>
                <c:pt idx="2762">
                  <c:v> 20-07-09 07:15:20</c:v>
                </c:pt>
                <c:pt idx="2763">
                  <c:v> 20-07-09 07:15:25</c:v>
                </c:pt>
                <c:pt idx="2764">
                  <c:v> 20-07-09 07:15:30</c:v>
                </c:pt>
                <c:pt idx="2765">
                  <c:v> 20-07-09 07:15:35</c:v>
                </c:pt>
                <c:pt idx="2766">
                  <c:v> 20-07-09 07:15:40</c:v>
                </c:pt>
                <c:pt idx="2767">
                  <c:v> 20-07-09 07:15:45</c:v>
                </c:pt>
                <c:pt idx="2768">
                  <c:v> 20-07-09 07:15:55</c:v>
                </c:pt>
                <c:pt idx="2769">
                  <c:v> 20-07-09 07:16:00</c:v>
                </c:pt>
                <c:pt idx="2770">
                  <c:v> 20-07-09 07:16:05</c:v>
                </c:pt>
                <c:pt idx="2771">
                  <c:v> 20-07-09 07:16:10</c:v>
                </c:pt>
                <c:pt idx="2772">
                  <c:v> 20-07-09 07:16:15</c:v>
                </c:pt>
                <c:pt idx="2773">
                  <c:v> 20-07-09 07:16:20</c:v>
                </c:pt>
                <c:pt idx="2774">
                  <c:v> 20-07-09 07:16:25</c:v>
                </c:pt>
                <c:pt idx="2775">
                  <c:v> 20-07-09 07:16:30</c:v>
                </c:pt>
                <c:pt idx="2776">
                  <c:v> 20-07-09 07:16:35</c:v>
                </c:pt>
                <c:pt idx="2777">
                  <c:v> 20-07-09 07:16:40</c:v>
                </c:pt>
                <c:pt idx="2778">
                  <c:v> 20-07-09 07:16:45</c:v>
                </c:pt>
                <c:pt idx="2779">
                  <c:v> 20-07-09 07:16:50</c:v>
                </c:pt>
                <c:pt idx="2780">
                  <c:v> 20-07-09 07:16:55</c:v>
                </c:pt>
                <c:pt idx="2781">
                  <c:v> 20-07-09 07:17:00</c:v>
                </c:pt>
                <c:pt idx="2782">
                  <c:v> 20-07-09 07:17:05</c:v>
                </c:pt>
                <c:pt idx="2783">
                  <c:v> 20-07-09 07:17:10</c:v>
                </c:pt>
                <c:pt idx="2784">
                  <c:v> 20-07-09 07:17:15</c:v>
                </c:pt>
                <c:pt idx="2785">
                  <c:v> 20-07-09 07:17:20</c:v>
                </c:pt>
                <c:pt idx="2786">
                  <c:v> 20-07-09 07:17:25</c:v>
                </c:pt>
                <c:pt idx="2787">
                  <c:v> 20-07-09 07:17:30</c:v>
                </c:pt>
                <c:pt idx="2788">
                  <c:v> 20-07-09 07:17:35</c:v>
                </c:pt>
                <c:pt idx="2789">
                  <c:v> 20-07-09 07:17:40</c:v>
                </c:pt>
                <c:pt idx="2790">
                  <c:v> 20-07-09 07:17:45</c:v>
                </c:pt>
                <c:pt idx="2791">
                  <c:v> 20-07-09 07:17:50</c:v>
                </c:pt>
                <c:pt idx="2792">
                  <c:v> 20-07-09 07:17:55</c:v>
                </c:pt>
                <c:pt idx="2793">
                  <c:v> 20-07-09 07:18:00</c:v>
                </c:pt>
                <c:pt idx="2794">
                  <c:v> 20-07-09 07:18:05</c:v>
                </c:pt>
                <c:pt idx="2795">
                  <c:v> 20-07-09 07:18:10</c:v>
                </c:pt>
                <c:pt idx="2796">
                  <c:v> 20-07-09 07:18:15</c:v>
                </c:pt>
                <c:pt idx="2797">
                  <c:v> 20-07-09 07:18:20</c:v>
                </c:pt>
                <c:pt idx="2798">
                  <c:v> 20-07-09 07:18:25</c:v>
                </c:pt>
                <c:pt idx="2799">
                  <c:v> 20-07-09 07:18:30</c:v>
                </c:pt>
                <c:pt idx="2800">
                  <c:v> 20-07-09 07:18:35</c:v>
                </c:pt>
                <c:pt idx="2801">
                  <c:v> 20-07-09 07:18:40</c:v>
                </c:pt>
                <c:pt idx="2802">
                  <c:v> 20-07-09 07:18:45</c:v>
                </c:pt>
                <c:pt idx="2803">
                  <c:v> 20-07-09 07:18:50</c:v>
                </c:pt>
                <c:pt idx="2804">
                  <c:v> 20-07-09 07:18:55</c:v>
                </c:pt>
                <c:pt idx="2805">
                  <c:v> 20-07-09 07:19:00</c:v>
                </c:pt>
                <c:pt idx="2806">
                  <c:v> 20-07-09 07:19:05</c:v>
                </c:pt>
                <c:pt idx="2807">
                  <c:v> 20-07-09 07:19:10</c:v>
                </c:pt>
                <c:pt idx="2808">
                  <c:v> 20-07-09 07:19:15</c:v>
                </c:pt>
                <c:pt idx="2809">
                  <c:v> 20-07-09 07:19:20</c:v>
                </c:pt>
                <c:pt idx="2810">
                  <c:v> 20-07-09 07:19:25</c:v>
                </c:pt>
                <c:pt idx="2811">
                  <c:v> 20-07-09 07:19:30</c:v>
                </c:pt>
                <c:pt idx="2812">
                  <c:v> 20-07-09 07:19:35</c:v>
                </c:pt>
                <c:pt idx="2813">
                  <c:v> 20-07-09 07:19:40</c:v>
                </c:pt>
                <c:pt idx="2814">
                  <c:v> 20-07-09 07:19:45</c:v>
                </c:pt>
                <c:pt idx="2815">
                  <c:v> 20-07-09 07:19:50</c:v>
                </c:pt>
                <c:pt idx="2816">
                  <c:v> 20-07-09 07:19:55</c:v>
                </c:pt>
                <c:pt idx="2817">
                  <c:v> 20-07-09 07:20:00</c:v>
                </c:pt>
                <c:pt idx="2818">
                  <c:v> 20-07-09 07:20:05</c:v>
                </c:pt>
                <c:pt idx="2819">
                  <c:v> 20-07-09 07:20:10</c:v>
                </c:pt>
                <c:pt idx="2820">
                  <c:v> 20-07-09 07:20:15</c:v>
                </c:pt>
                <c:pt idx="2821">
                  <c:v> 20-07-09 07:20:20</c:v>
                </c:pt>
                <c:pt idx="2822">
                  <c:v> 20-07-09 07:20:25</c:v>
                </c:pt>
                <c:pt idx="2823">
                  <c:v> 20-07-09 07:20:30</c:v>
                </c:pt>
                <c:pt idx="2824">
                  <c:v> 20-07-09 07:20:35</c:v>
                </c:pt>
                <c:pt idx="2825">
                  <c:v> 20-07-09 07:20:40</c:v>
                </c:pt>
                <c:pt idx="2826">
                  <c:v> 20-07-09 07:20:45</c:v>
                </c:pt>
                <c:pt idx="2827">
                  <c:v> 20-07-09 07:20:50</c:v>
                </c:pt>
                <c:pt idx="2828">
                  <c:v> 20-07-09 07:20:55</c:v>
                </c:pt>
                <c:pt idx="2829">
                  <c:v> 20-07-09 07:21:00</c:v>
                </c:pt>
                <c:pt idx="2830">
                  <c:v> 20-07-09 07:21:05</c:v>
                </c:pt>
                <c:pt idx="2831">
                  <c:v> 20-07-09 07:21:10</c:v>
                </c:pt>
                <c:pt idx="2832">
                  <c:v> 20-07-09 07:21:15</c:v>
                </c:pt>
                <c:pt idx="2833">
                  <c:v> 20-07-09 07:21:20</c:v>
                </c:pt>
                <c:pt idx="2834">
                  <c:v> 20-07-09 07:21:25</c:v>
                </c:pt>
                <c:pt idx="2835">
                  <c:v> 20-07-09 07:21:30</c:v>
                </c:pt>
                <c:pt idx="2836">
                  <c:v> 20-07-09 07:21:35</c:v>
                </c:pt>
                <c:pt idx="2837">
                  <c:v> 20-07-09 07:21:40</c:v>
                </c:pt>
                <c:pt idx="2838">
                  <c:v> 20-07-09 07:21:45</c:v>
                </c:pt>
                <c:pt idx="2839">
                  <c:v> 20-07-09 07:21:50</c:v>
                </c:pt>
                <c:pt idx="2840">
                  <c:v> 20-07-09 07:21:55</c:v>
                </c:pt>
                <c:pt idx="2841">
                  <c:v> 20-07-09 07:22:00</c:v>
                </c:pt>
                <c:pt idx="2842">
                  <c:v> 20-07-09 07:22:05</c:v>
                </c:pt>
                <c:pt idx="2843">
                  <c:v> 20-07-09 07:22:10</c:v>
                </c:pt>
                <c:pt idx="2844">
                  <c:v> 20-07-09 07:22:15</c:v>
                </c:pt>
                <c:pt idx="2845">
                  <c:v> 20-07-09 07:22:20</c:v>
                </c:pt>
                <c:pt idx="2846">
                  <c:v> 20-07-09 07:22:25</c:v>
                </c:pt>
                <c:pt idx="2847">
                  <c:v> 20-07-09 07:22:30</c:v>
                </c:pt>
                <c:pt idx="2848">
                  <c:v> 20-07-09 07:22:35</c:v>
                </c:pt>
                <c:pt idx="2849">
                  <c:v> 20-07-09 07:22:40</c:v>
                </c:pt>
                <c:pt idx="2850">
                  <c:v> 20-07-09 07:22:45</c:v>
                </c:pt>
                <c:pt idx="2851">
                  <c:v> 20-07-09 07:22:50</c:v>
                </c:pt>
                <c:pt idx="2852">
                  <c:v> 20-07-09 07:22:55</c:v>
                </c:pt>
                <c:pt idx="2853">
                  <c:v> 20-07-09 07:23:00</c:v>
                </c:pt>
                <c:pt idx="2854">
                  <c:v> 20-07-09 07:23:05</c:v>
                </c:pt>
                <c:pt idx="2855">
                  <c:v> 20-07-09 07:23:10</c:v>
                </c:pt>
                <c:pt idx="2856">
                  <c:v> 20-07-09 07:23:15</c:v>
                </c:pt>
                <c:pt idx="2857">
                  <c:v> 20-07-09 07:23:20</c:v>
                </c:pt>
                <c:pt idx="2858">
                  <c:v> 20-07-09 07:23:25</c:v>
                </c:pt>
                <c:pt idx="2859">
                  <c:v> 20-07-09 07:23:30</c:v>
                </c:pt>
                <c:pt idx="2860">
                  <c:v> 20-07-09 07:23:35</c:v>
                </c:pt>
                <c:pt idx="2861">
                  <c:v> 20-07-09 07:23:40</c:v>
                </c:pt>
                <c:pt idx="2862">
                  <c:v> 20-07-09 07:23:45</c:v>
                </c:pt>
                <c:pt idx="2863">
                  <c:v> 20-07-09 07:23:50</c:v>
                </c:pt>
                <c:pt idx="2864">
                  <c:v> 20-07-09 07:23:55</c:v>
                </c:pt>
                <c:pt idx="2865">
                  <c:v> 20-07-09 07:24:00</c:v>
                </c:pt>
                <c:pt idx="2866">
                  <c:v> 20-07-09 07:24:05</c:v>
                </c:pt>
                <c:pt idx="2867">
                  <c:v> 20-07-09 07:24:10</c:v>
                </c:pt>
                <c:pt idx="2868">
                  <c:v> 20-07-09 07:24:15</c:v>
                </c:pt>
                <c:pt idx="2869">
                  <c:v> 20-07-09 07:24:20</c:v>
                </c:pt>
                <c:pt idx="2870">
                  <c:v> 20-07-09 07:24:25</c:v>
                </c:pt>
                <c:pt idx="2871">
                  <c:v> 20-07-09 07:24:30</c:v>
                </c:pt>
                <c:pt idx="2872">
                  <c:v> 20-07-09 07:24:35</c:v>
                </c:pt>
                <c:pt idx="2873">
                  <c:v> 20-07-09 07:24:40</c:v>
                </c:pt>
                <c:pt idx="2874">
                  <c:v> 20-07-09 07:24:45</c:v>
                </c:pt>
                <c:pt idx="2875">
                  <c:v> 20-07-09 07:24:50</c:v>
                </c:pt>
                <c:pt idx="2876">
                  <c:v> 20-07-09 07:25:35</c:v>
                </c:pt>
                <c:pt idx="2877">
                  <c:v> 20-07-09 07:25:40</c:v>
                </c:pt>
                <c:pt idx="2878">
                  <c:v> 20-07-09 07:25:45</c:v>
                </c:pt>
                <c:pt idx="2879">
                  <c:v> 20-07-09 07:25:50</c:v>
                </c:pt>
                <c:pt idx="2880">
                  <c:v> 20-07-09 07:25:55</c:v>
                </c:pt>
                <c:pt idx="2881">
                  <c:v> 20-07-09 07:26:00</c:v>
                </c:pt>
                <c:pt idx="2882">
                  <c:v> 20-07-09 07:26:05</c:v>
                </c:pt>
                <c:pt idx="2883">
                  <c:v> 20-07-09 07:26:10</c:v>
                </c:pt>
                <c:pt idx="2884">
                  <c:v> 20-07-09 07:26:15</c:v>
                </c:pt>
                <c:pt idx="2885">
                  <c:v> 20-07-09 07:26:20</c:v>
                </c:pt>
                <c:pt idx="2886">
                  <c:v> 20-07-09 07:26:25</c:v>
                </c:pt>
                <c:pt idx="2887">
                  <c:v> 20-07-09 07:26:30</c:v>
                </c:pt>
                <c:pt idx="2888">
                  <c:v> 20-07-09 07:26:35</c:v>
                </c:pt>
                <c:pt idx="2889">
                  <c:v> 20-07-09 07:26:40</c:v>
                </c:pt>
                <c:pt idx="2890">
                  <c:v> 20-07-09 07:26:45</c:v>
                </c:pt>
                <c:pt idx="2891">
                  <c:v> 20-07-09 07:26:50</c:v>
                </c:pt>
                <c:pt idx="2892">
                  <c:v> 20-07-09 07:26:55</c:v>
                </c:pt>
                <c:pt idx="2893">
                  <c:v> 20-07-09 07:27:00</c:v>
                </c:pt>
                <c:pt idx="2894">
                  <c:v> 20-07-09 07:27:05</c:v>
                </c:pt>
                <c:pt idx="2895">
                  <c:v> 20-07-09 07:27:10</c:v>
                </c:pt>
                <c:pt idx="2896">
                  <c:v> 20-07-09 07:27:15</c:v>
                </c:pt>
                <c:pt idx="2897">
                  <c:v> 20-07-09 07:27:20</c:v>
                </c:pt>
                <c:pt idx="2898">
                  <c:v> 20-07-09 07:27:25</c:v>
                </c:pt>
                <c:pt idx="2899">
                  <c:v> 20-07-09 07:27:30</c:v>
                </c:pt>
                <c:pt idx="2900">
                  <c:v> 20-07-09 07:27:35</c:v>
                </c:pt>
                <c:pt idx="2901">
                  <c:v> 20-07-09 07:27:40</c:v>
                </c:pt>
                <c:pt idx="2902">
                  <c:v> 20-07-09 07:27:45</c:v>
                </c:pt>
                <c:pt idx="2903">
                  <c:v> 20-07-09 07:27:50</c:v>
                </c:pt>
                <c:pt idx="2904">
                  <c:v> 20-07-09 07:27:55</c:v>
                </c:pt>
                <c:pt idx="2905">
                  <c:v> 20-07-09 07:28:00</c:v>
                </c:pt>
                <c:pt idx="2906">
                  <c:v> 20-07-09 07:28:05</c:v>
                </c:pt>
                <c:pt idx="2907">
                  <c:v> 20-07-09 07:28:10</c:v>
                </c:pt>
                <c:pt idx="2908">
                  <c:v> 20-07-09 07:28:15</c:v>
                </c:pt>
                <c:pt idx="2909">
                  <c:v> 20-07-09 07:28:20</c:v>
                </c:pt>
                <c:pt idx="2910">
                  <c:v> 20-07-09 07:28:25</c:v>
                </c:pt>
                <c:pt idx="2911">
                  <c:v> 20-07-09 07:28:30</c:v>
                </c:pt>
                <c:pt idx="2912">
                  <c:v> 20-07-09 07:28:35</c:v>
                </c:pt>
                <c:pt idx="2913">
                  <c:v> 20-07-09 07:28:40</c:v>
                </c:pt>
                <c:pt idx="2914">
                  <c:v> 20-07-09 07:28:45</c:v>
                </c:pt>
                <c:pt idx="2915">
                  <c:v> 20-07-09 07:28:50</c:v>
                </c:pt>
                <c:pt idx="2916">
                  <c:v> 20-07-09 07:28:55</c:v>
                </c:pt>
                <c:pt idx="2917">
                  <c:v> 20-07-09 07:29:00</c:v>
                </c:pt>
                <c:pt idx="2918">
                  <c:v> 20-07-09 07:29:05</c:v>
                </c:pt>
                <c:pt idx="2919">
                  <c:v> 20-07-09 07:29:10</c:v>
                </c:pt>
                <c:pt idx="2920">
                  <c:v> 20-07-09 07:29:15</c:v>
                </c:pt>
                <c:pt idx="2921">
                  <c:v> 20-07-09 07:29:20</c:v>
                </c:pt>
                <c:pt idx="2922">
                  <c:v> 20-07-09 07:29:25</c:v>
                </c:pt>
                <c:pt idx="2923">
                  <c:v> 20-07-09 07:29:30</c:v>
                </c:pt>
                <c:pt idx="2924">
                  <c:v> 20-07-09 07:29:35</c:v>
                </c:pt>
                <c:pt idx="2925">
                  <c:v> 20-07-09 07:29:40</c:v>
                </c:pt>
                <c:pt idx="2926">
                  <c:v> 20-07-09 07:29:45</c:v>
                </c:pt>
                <c:pt idx="2927">
                  <c:v> 20-07-09 07:29:50</c:v>
                </c:pt>
                <c:pt idx="2928">
                  <c:v> 20-07-09 07:29:55</c:v>
                </c:pt>
                <c:pt idx="2929">
                  <c:v> 20-07-09 07:30:00</c:v>
                </c:pt>
                <c:pt idx="2930">
                  <c:v> 20-07-09 07:30:05</c:v>
                </c:pt>
                <c:pt idx="2931">
                  <c:v> 20-07-09 07:30:10</c:v>
                </c:pt>
                <c:pt idx="2932">
                  <c:v> 20-07-09 07:30:15</c:v>
                </c:pt>
                <c:pt idx="2933">
                  <c:v> 20-07-09 07:30:20</c:v>
                </c:pt>
                <c:pt idx="2934">
                  <c:v> 20-07-09 07:30:25</c:v>
                </c:pt>
                <c:pt idx="2935">
                  <c:v> 20-07-09 07:30:30</c:v>
                </c:pt>
                <c:pt idx="2936">
                  <c:v> 20-07-09 07:30:35</c:v>
                </c:pt>
                <c:pt idx="2937">
                  <c:v> 20-07-09 07:30:40</c:v>
                </c:pt>
                <c:pt idx="2938">
                  <c:v> 20-07-09 07:30:45</c:v>
                </c:pt>
                <c:pt idx="2939">
                  <c:v> 20-07-09 07:30:50</c:v>
                </c:pt>
                <c:pt idx="2940">
                  <c:v> 20-07-09 07:30:55</c:v>
                </c:pt>
                <c:pt idx="2941">
                  <c:v> 20-07-09 07:31:00</c:v>
                </c:pt>
                <c:pt idx="2942">
                  <c:v> 20-07-09 07:31:05</c:v>
                </c:pt>
                <c:pt idx="2943">
                  <c:v> 20-07-09 07:31:10</c:v>
                </c:pt>
                <c:pt idx="2944">
                  <c:v> 20-07-09 07:31:15</c:v>
                </c:pt>
                <c:pt idx="2945">
                  <c:v> 20-07-09 07:31:20</c:v>
                </c:pt>
                <c:pt idx="2946">
                  <c:v> 20-07-09 07:31:25</c:v>
                </c:pt>
                <c:pt idx="2947">
                  <c:v> 20-07-09 07:31:30</c:v>
                </c:pt>
                <c:pt idx="2948">
                  <c:v> 20-07-09 07:31:35</c:v>
                </c:pt>
                <c:pt idx="2949">
                  <c:v> 20-07-09 07:31:50</c:v>
                </c:pt>
                <c:pt idx="2950">
                  <c:v> 20-07-09 07:31:55</c:v>
                </c:pt>
                <c:pt idx="2951">
                  <c:v> 20-07-09 07:32:00</c:v>
                </c:pt>
                <c:pt idx="2952">
                  <c:v> 20-07-09 07:32:05</c:v>
                </c:pt>
                <c:pt idx="2953">
                  <c:v> 20-07-09 07:32:10</c:v>
                </c:pt>
                <c:pt idx="2954">
                  <c:v> 20-07-09 07:32:15</c:v>
                </c:pt>
                <c:pt idx="2955">
                  <c:v> 20-07-09 07:32:20</c:v>
                </c:pt>
                <c:pt idx="2956">
                  <c:v> 20-07-09 07:32:25</c:v>
                </c:pt>
                <c:pt idx="2957">
                  <c:v> 20-07-09 07:32:30</c:v>
                </c:pt>
                <c:pt idx="2958">
                  <c:v> 20-07-09 07:32:35</c:v>
                </c:pt>
                <c:pt idx="2959">
                  <c:v> 20-07-09 07:32:40</c:v>
                </c:pt>
                <c:pt idx="2960">
                  <c:v> 20-07-09 07:32:45</c:v>
                </c:pt>
                <c:pt idx="2961">
                  <c:v> 20-07-09 07:32:50</c:v>
                </c:pt>
                <c:pt idx="2962">
                  <c:v> 20-07-09 07:32:55</c:v>
                </c:pt>
                <c:pt idx="2963">
                  <c:v> 20-07-09 07:33:00</c:v>
                </c:pt>
                <c:pt idx="2964">
                  <c:v> 20-07-09 07:33:05</c:v>
                </c:pt>
                <c:pt idx="2965">
                  <c:v> 20-07-09 07:33:10</c:v>
                </c:pt>
                <c:pt idx="2966">
                  <c:v> 20-07-09 07:33:15</c:v>
                </c:pt>
                <c:pt idx="2967">
                  <c:v> 20-07-09 07:33:20</c:v>
                </c:pt>
                <c:pt idx="2968">
                  <c:v> 20-07-09 07:33:25</c:v>
                </c:pt>
                <c:pt idx="2969">
                  <c:v> 20-07-09 07:33:30</c:v>
                </c:pt>
                <c:pt idx="2970">
                  <c:v> 20-07-09 07:33:35</c:v>
                </c:pt>
                <c:pt idx="2971">
                  <c:v> 20-07-09 07:33:40</c:v>
                </c:pt>
                <c:pt idx="2972">
                  <c:v> 20-07-09 07:33:45</c:v>
                </c:pt>
                <c:pt idx="2973">
                  <c:v> 20-07-09 07:33:50</c:v>
                </c:pt>
                <c:pt idx="2974">
                  <c:v> 20-07-09 07:33:55</c:v>
                </c:pt>
                <c:pt idx="2975">
                  <c:v> 20-07-09 07:34:00</c:v>
                </c:pt>
                <c:pt idx="2976">
                  <c:v> 20-07-09 07:34:05</c:v>
                </c:pt>
                <c:pt idx="2977">
                  <c:v> 20-07-09 07:34:10</c:v>
                </c:pt>
                <c:pt idx="2978">
                  <c:v> 20-07-09 07:34:15</c:v>
                </c:pt>
                <c:pt idx="2979">
                  <c:v> 20-07-09 07:34:20</c:v>
                </c:pt>
                <c:pt idx="2980">
                  <c:v> 20-07-09 07:34:25</c:v>
                </c:pt>
                <c:pt idx="2981">
                  <c:v> 20-07-09 07:34:30</c:v>
                </c:pt>
                <c:pt idx="2982">
                  <c:v> 20-07-09 07:34:35</c:v>
                </c:pt>
                <c:pt idx="2983">
                  <c:v> 20-07-09 07:34:40</c:v>
                </c:pt>
                <c:pt idx="2984">
                  <c:v> 20-07-09 07:34:45</c:v>
                </c:pt>
                <c:pt idx="2985">
                  <c:v> 20-07-09 07:34:50</c:v>
                </c:pt>
                <c:pt idx="2986">
                  <c:v> 20-07-09 07:34:55</c:v>
                </c:pt>
                <c:pt idx="2987">
                  <c:v> 20-07-09 07:35:00</c:v>
                </c:pt>
                <c:pt idx="2988">
                  <c:v> 20-07-09 07:35:05</c:v>
                </c:pt>
                <c:pt idx="2989">
                  <c:v> 20-07-09 07:35:10</c:v>
                </c:pt>
                <c:pt idx="2990">
                  <c:v> 20-07-09 07:35:15</c:v>
                </c:pt>
                <c:pt idx="2991">
                  <c:v> 20-07-09 07:35:20</c:v>
                </c:pt>
                <c:pt idx="2992">
                  <c:v> 20-07-09 07:35:25</c:v>
                </c:pt>
                <c:pt idx="2993">
                  <c:v> 20-07-09 07:35:30</c:v>
                </c:pt>
                <c:pt idx="2994">
                  <c:v> 20-07-09 07:35:35</c:v>
                </c:pt>
                <c:pt idx="2995">
                  <c:v> 20-07-09 07:35:40</c:v>
                </c:pt>
                <c:pt idx="2996">
                  <c:v> 20-07-09 07:35:45</c:v>
                </c:pt>
                <c:pt idx="2997">
                  <c:v> 20-07-09 07:35:50</c:v>
                </c:pt>
                <c:pt idx="2998">
                  <c:v> 20-07-09 07:35:55</c:v>
                </c:pt>
                <c:pt idx="2999">
                  <c:v> 20-07-09 07:36:00</c:v>
                </c:pt>
                <c:pt idx="3000">
                  <c:v> 20-07-09 07:36:05</c:v>
                </c:pt>
                <c:pt idx="3001">
                  <c:v> 20-07-09 07:36:10</c:v>
                </c:pt>
                <c:pt idx="3002">
                  <c:v> 20-07-09 07:36:15</c:v>
                </c:pt>
                <c:pt idx="3003">
                  <c:v> 20-07-09 07:36:20</c:v>
                </c:pt>
                <c:pt idx="3004">
                  <c:v> 20-07-09 07:36:25</c:v>
                </c:pt>
                <c:pt idx="3005">
                  <c:v> 20-07-09 07:36:30</c:v>
                </c:pt>
                <c:pt idx="3006">
                  <c:v> 20-07-09 07:36:35</c:v>
                </c:pt>
                <c:pt idx="3007">
                  <c:v> 20-07-09 07:36:40</c:v>
                </c:pt>
                <c:pt idx="3008">
                  <c:v> 20-07-09 07:36:45</c:v>
                </c:pt>
                <c:pt idx="3009">
                  <c:v> 20-07-09 07:36:50</c:v>
                </c:pt>
                <c:pt idx="3010">
                  <c:v> 20-07-09 07:36:55</c:v>
                </c:pt>
                <c:pt idx="3011">
                  <c:v> 20-07-09 07:37:00</c:v>
                </c:pt>
                <c:pt idx="3012">
                  <c:v> 20-07-09 07:37:05</c:v>
                </c:pt>
                <c:pt idx="3013">
                  <c:v> 20-07-09 07:37:10</c:v>
                </c:pt>
                <c:pt idx="3014">
                  <c:v> 20-07-09 07:37:15</c:v>
                </c:pt>
                <c:pt idx="3015">
                  <c:v> 20-07-09 07:37:20</c:v>
                </c:pt>
                <c:pt idx="3016">
                  <c:v> 20-07-09 07:37:25</c:v>
                </c:pt>
                <c:pt idx="3017">
                  <c:v> 20-07-09 07:37:30</c:v>
                </c:pt>
                <c:pt idx="3018">
                  <c:v> 20-07-09 07:37:35</c:v>
                </c:pt>
                <c:pt idx="3019">
                  <c:v> 20-07-09 07:37:40</c:v>
                </c:pt>
                <c:pt idx="3020">
                  <c:v> 20-07-09 07:37:45</c:v>
                </c:pt>
                <c:pt idx="3021">
                  <c:v> 20-07-09 07:37:50</c:v>
                </c:pt>
                <c:pt idx="3022">
                  <c:v> 20-07-09 07:37:55</c:v>
                </c:pt>
                <c:pt idx="3023">
                  <c:v> 20-07-09 07:38:00</c:v>
                </c:pt>
                <c:pt idx="3024">
                  <c:v> 20-07-09 07:38:05</c:v>
                </c:pt>
                <c:pt idx="3025">
                  <c:v> 20-07-09 07:38:10</c:v>
                </c:pt>
                <c:pt idx="3026">
                  <c:v> 20-07-09 07:38:15</c:v>
                </c:pt>
                <c:pt idx="3027">
                  <c:v> 20-07-09 07:38:20</c:v>
                </c:pt>
                <c:pt idx="3028">
                  <c:v> 20-07-09 07:38:25</c:v>
                </c:pt>
                <c:pt idx="3029">
                  <c:v> 20-07-09 07:38:30</c:v>
                </c:pt>
                <c:pt idx="3030">
                  <c:v> 20-07-09 07:38:35</c:v>
                </c:pt>
                <c:pt idx="3031">
                  <c:v> 20-07-09 07:38:40</c:v>
                </c:pt>
                <c:pt idx="3032">
                  <c:v> 20-07-09 07:38:45</c:v>
                </c:pt>
                <c:pt idx="3033">
                  <c:v> 20-07-09 07:38:50</c:v>
                </c:pt>
                <c:pt idx="3034">
                  <c:v> 20-07-09 07:38:55</c:v>
                </c:pt>
                <c:pt idx="3035">
                  <c:v> 20-07-09 07:39:00</c:v>
                </c:pt>
                <c:pt idx="3036">
                  <c:v> 20-07-09 07:39:05</c:v>
                </c:pt>
                <c:pt idx="3037">
                  <c:v> 20-07-09 07:39:10</c:v>
                </c:pt>
                <c:pt idx="3038">
                  <c:v> 20-07-09 07:39:15</c:v>
                </c:pt>
                <c:pt idx="3039">
                  <c:v> 20-07-09 07:39:20</c:v>
                </c:pt>
                <c:pt idx="3040">
                  <c:v> 20-07-09 07:39:25</c:v>
                </c:pt>
                <c:pt idx="3041">
                  <c:v> 20-07-09 07:39:45</c:v>
                </c:pt>
                <c:pt idx="3042">
                  <c:v> 20-07-09 07:39:50</c:v>
                </c:pt>
                <c:pt idx="3043">
                  <c:v> 20-07-09 07:39:55</c:v>
                </c:pt>
                <c:pt idx="3044">
                  <c:v> 20-07-09 07:40:00</c:v>
                </c:pt>
                <c:pt idx="3045">
                  <c:v> 20-07-09 07:40:05</c:v>
                </c:pt>
                <c:pt idx="3046">
                  <c:v> 20-07-09 07:40:10</c:v>
                </c:pt>
                <c:pt idx="3047">
                  <c:v> 20-07-09 07:40:15</c:v>
                </c:pt>
                <c:pt idx="3048">
                  <c:v> 20-07-09 07:40:20</c:v>
                </c:pt>
                <c:pt idx="3049">
                  <c:v> 20-07-09 07:40:25</c:v>
                </c:pt>
                <c:pt idx="3050">
                  <c:v> 20-07-09 07:40:30</c:v>
                </c:pt>
                <c:pt idx="3051">
                  <c:v> 20-07-09 07:40:35</c:v>
                </c:pt>
                <c:pt idx="3052">
                  <c:v> 20-07-09 07:40:40</c:v>
                </c:pt>
                <c:pt idx="3053">
                  <c:v> 20-07-09 07:40:45</c:v>
                </c:pt>
                <c:pt idx="3054">
                  <c:v> 20-07-09 07:40:50</c:v>
                </c:pt>
                <c:pt idx="3055">
                  <c:v> 20-07-09 07:40:55</c:v>
                </c:pt>
                <c:pt idx="3056">
                  <c:v> 20-07-09 07:41:00</c:v>
                </c:pt>
                <c:pt idx="3057">
                  <c:v> 20-07-09 07:41:05</c:v>
                </c:pt>
                <c:pt idx="3058">
                  <c:v> 20-07-09 07:41:10</c:v>
                </c:pt>
                <c:pt idx="3059">
                  <c:v> 20-07-09 07:41:15</c:v>
                </c:pt>
                <c:pt idx="3060">
                  <c:v> 20-07-09 07:41:20</c:v>
                </c:pt>
                <c:pt idx="3061">
                  <c:v> 20-07-09 07:41:25</c:v>
                </c:pt>
                <c:pt idx="3062">
                  <c:v> 20-07-09 07:41:30</c:v>
                </c:pt>
                <c:pt idx="3063">
                  <c:v> 20-07-09 07:41:35</c:v>
                </c:pt>
                <c:pt idx="3064">
                  <c:v> 20-07-09 07:41:40</c:v>
                </c:pt>
                <c:pt idx="3065">
                  <c:v> 20-07-09 07:41:45</c:v>
                </c:pt>
                <c:pt idx="3066">
                  <c:v> 20-07-09 07:41:50</c:v>
                </c:pt>
                <c:pt idx="3067">
                  <c:v> 20-07-09 07:41:55</c:v>
                </c:pt>
                <c:pt idx="3068">
                  <c:v> 20-07-09 07:42:00</c:v>
                </c:pt>
                <c:pt idx="3069">
                  <c:v> 20-07-09 07:42:05</c:v>
                </c:pt>
                <c:pt idx="3070">
                  <c:v> 20-07-09 07:42:10</c:v>
                </c:pt>
                <c:pt idx="3071">
                  <c:v> 20-07-09 07:42:15</c:v>
                </c:pt>
                <c:pt idx="3072">
                  <c:v> 20-07-09 07:42:20</c:v>
                </c:pt>
                <c:pt idx="3073">
                  <c:v> 20-07-09 07:42:25</c:v>
                </c:pt>
                <c:pt idx="3074">
                  <c:v> 20-07-09 07:42:30</c:v>
                </c:pt>
                <c:pt idx="3075">
                  <c:v> 20-07-09 07:42:35</c:v>
                </c:pt>
                <c:pt idx="3076">
                  <c:v> 20-07-09 07:42:40</c:v>
                </c:pt>
                <c:pt idx="3077">
                  <c:v> 20-07-09 07:42:45</c:v>
                </c:pt>
                <c:pt idx="3078">
                  <c:v> 20-07-09 07:42:50</c:v>
                </c:pt>
                <c:pt idx="3079">
                  <c:v> 20-07-09 07:42:55</c:v>
                </c:pt>
                <c:pt idx="3080">
                  <c:v> 20-07-09 07:43:00</c:v>
                </c:pt>
                <c:pt idx="3081">
                  <c:v> 20-07-09 07:43:05</c:v>
                </c:pt>
                <c:pt idx="3082">
                  <c:v> 20-07-09 07:43:10</c:v>
                </c:pt>
                <c:pt idx="3083">
                  <c:v> 20-07-09 07:43:15</c:v>
                </c:pt>
                <c:pt idx="3084">
                  <c:v> 20-07-09 07:43:20</c:v>
                </c:pt>
                <c:pt idx="3085">
                  <c:v> 20-07-09 07:43:25</c:v>
                </c:pt>
                <c:pt idx="3086">
                  <c:v> 20-07-09 07:43:30</c:v>
                </c:pt>
                <c:pt idx="3087">
                  <c:v> 20-07-09 07:43:35</c:v>
                </c:pt>
                <c:pt idx="3088">
                  <c:v> 20-07-09 07:43:40</c:v>
                </c:pt>
                <c:pt idx="3089">
                  <c:v> 20-07-09 07:43:45</c:v>
                </c:pt>
                <c:pt idx="3090">
                  <c:v> 20-07-09 07:43:50</c:v>
                </c:pt>
                <c:pt idx="3091">
                  <c:v> 20-07-09 07:43:55</c:v>
                </c:pt>
                <c:pt idx="3092">
                  <c:v> 20-07-09 07:44:00</c:v>
                </c:pt>
                <c:pt idx="3093">
                  <c:v> 20-07-09 07:44:05</c:v>
                </c:pt>
                <c:pt idx="3094">
                  <c:v> 20-07-09 07:44:10</c:v>
                </c:pt>
                <c:pt idx="3095">
                  <c:v> 20-07-09 07:44:15</c:v>
                </c:pt>
                <c:pt idx="3096">
                  <c:v> 20-07-09 07:44:20</c:v>
                </c:pt>
                <c:pt idx="3097">
                  <c:v> 20-07-09 07:44:25</c:v>
                </c:pt>
                <c:pt idx="3098">
                  <c:v> 20-07-09 07:44:30</c:v>
                </c:pt>
                <c:pt idx="3099">
                  <c:v> 20-07-09 07:44:35</c:v>
                </c:pt>
                <c:pt idx="3100">
                  <c:v> 20-07-09 07:44:40</c:v>
                </c:pt>
                <c:pt idx="3101">
                  <c:v> 20-07-09 07:44:45</c:v>
                </c:pt>
                <c:pt idx="3102">
                  <c:v> 20-07-09 07:44:50</c:v>
                </c:pt>
                <c:pt idx="3103">
                  <c:v> 20-07-09 07:44:55</c:v>
                </c:pt>
                <c:pt idx="3104">
                  <c:v> 20-07-09 07:45:00</c:v>
                </c:pt>
                <c:pt idx="3105">
                  <c:v> 20-07-09 07:45:05</c:v>
                </c:pt>
                <c:pt idx="3106">
                  <c:v> 20-07-09 07:45:10</c:v>
                </c:pt>
                <c:pt idx="3107">
                  <c:v> 20-07-09 07:45:15</c:v>
                </c:pt>
                <c:pt idx="3108">
                  <c:v> 20-07-09 07:45:20</c:v>
                </c:pt>
                <c:pt idx="3109">
                  <c:v> 20-07-09 07:45:25</c:v>
                </c:pt>
                <c:pt idx="3110">
                  <c:v> 20-07-09 07:45:30</c:v>
                </c:pt>
                <c:pt idx="3111">
                  <c:v> 20-07-09 07:45:35</c:v>
                </c:pt>
                <c:pt idx="3112">
                  <c:v> 20-07-09 07:45:40</c:v>
                </c:pt>
                <c:pt idx="3113">
                  <c:v> 20-07-09 07:45:45</c:v>
                </c:pt>
                <c:pt idx="3114">
                  <c:v> 20-07-09 07:45:50</c:v>
                </c:pt>
                <c:pt idx="3115">
                  <c:v> 20-07-09 07:45:55</c:v>
                </c:pt>
                <c:pt idx="3116">
                  <c:v> 20-07-09 07:46:00</c:v>
                </c:pt>
                <c:pt idx="3117">
                  <c:v> 20-07-09 07:46:05</c:v>
                </c:pt>
                <c:pt idx="3118">
                  <c:v> 20-07-09 07:46:10</c:v>
                </c:pt>
                <c:pt idx="3119">
                  <c:v> 20-07-09 07:46:15</c:v>
                </c:pt>
                <c:pt idx="3120">
                  <c:v> 20-07-09 07:46:20</c:v>
                </c:pt>
                <c:pt idx="3121">
                  <c:v> 20-07-09 07:46:25</c:v>
                </c:pt>
                <c:pt idx="3122">
                  <c:v> 20-07-09 07:46:30</c:v>
                </c:pt>
                <c:pt idx="3123">
                  <c:v> 20-07-09 07:46:35</c:v>
                </c:pt>
                <c:pt idx="3124">
                  <c:v> 20-07-09 07:46:40</c:v>
                </c:pt>
                <c:pt idx="3125">
                  <c:v> 20-07-09 07:46:45</c:v>
                </c:pt>
                <c:pt idx="3126">
                  <c:v> 20-07-09 07:47:30</c:v>
                </c:pt>
                <c:pt idx="3127">
                  <c:v> 20-07-09 07:47:35</c:v>
                </c:pt>
                <c:pt idx="3128">
                  <c:v> 20-07-09 07:47:40</c:v>
                </c:pt>
                <c:pt idx="3129">
                  <c:v> 20-07-09 07:47:45</c:v>
                </c:pt>
                <c:pt idx="3130">
                  <c:v> 20-07-09 07:47:50</c:v>
                </c:pt>
                <c:pt idx="3131">
                  <c:v> 20-07-09 07:47:55</c:v>
                </c:pt>
                <c:pt idx="3132">
                  <c:v> 20-07-09 07:48:00</c:v>
                </c:pt>
                <c:pt idx="3133">
                  <c:v> 20-07-09 07:48:05</c:v>
                </c:pt>
                <c:pt idx="3134">
                  <c:v> 20-07-09 07:48:10</c:v>
                </c:pt>
                <c:pt idx="3135">
                  <c:v> 20-07-09 07:48:15</c:v>
                </c:pt>
                <c:pt idx="3136">
                  <c:v> 20-07-09 07:48:20</c:v>
                </c:pt>
                <c:pt idx="3137">
                  <c:v> 20-07-09 07:48:25</c:v>
                </c:pt>
                <c:pt idx="3138">
                  <c:v> 20-07-09 07:48:30</c:v>
                </c:pt>
                <c:pt idx="3139">
                  <c:v> 20-07-09 07:48:35</c:v>
                </c:pt>
                <c:pt idx="3140">
                  <c:v> 20-07-09 07:48:40</c:v>
                </c:pt>
                <c:pt idx="3141">
                  <c:v> 20-07-09 07:48:45</c:v>
                </c:pt>
                <c:pt idx="3142">
                  <c:v> 20-07-09 07:48:50</c:v>
                </c:pt>
                <c:pt idx="3143">
                  <c:v> 20-07-09 07:48:55</c:v>
                </c:pt>
                <c:pt idx="3144">
                  <c:v> 20-07-09 07:49:00</c:v>
                </c:pt>
                <c:pt idx="3145">
                  <c:v> 20-07-09 07:49:05</c:v>
                </c:pt>
                <c:pt idx="3146">
                  <c:v> 20-07-09 07:49:10</c:v>
                </c:pt>
                <c:pt idx="3147">
                  <c:v> 20-07-09 07:49:15</c:v>
                </c:pt>
                <c:pt idx="3148">
                  <c:v> 20-07-09 07:49:20</c:v>
                </c:pt>
                <c:pt idx="3149">
                  <c:v> 20-07-09 07:49:25</c:v>
                </c:pt>
                <c:pt idx="3150">
                  <c:v> 20-07-09 07:49:30</c:v>
                </c:pt>
                <c:pt idx="3151">
                  <c:v> 20-07-09 07:49:35</c:v>
                </c:pt>
                <c:pt idx="3152">
                  <c:v> 20-07-09 07:50:15</c:v>
                </c:pt>
                <c:pt idx="3153">
                  <c:v> 20-07-09 07:50:20</c:v>
                </c:pt>
                <c:pt idx="3154">
                  <c:v> 20-07-09 07:50:25</c:v>
                </c:pt>
                <c:pt idx="3155">
                  <c:v> 20-07-09 07:50:30</c:v>
                </c:pt>
                <c:pt idx="3156">
                  <c:v> 20-07-09 07:50:35</c:v>
                </c:pt>
                <c:pt idx="3157">
                  <c:v> 20-07-09 07:50:40</c:v>
                </c:pt>
                <c:pt idx="3158">
                  <c:v> 20-07-09 07:50:45</c:v>
                </c:pt>
                <c:pt idx="3159">
                  <c:v> 20-07-09 07:50:50</c:v>
                </c:pt>
                <c:pt idx="3160">
                  <c:v> 20-07-09 07:50:55</c:v>
                </c:pt>
                <c:pt idx="3161">
                  <c:v> 20-07-09 07:51:00</c:v>
                </c:pt>
                <c:pt idx="3162">
                  <c:v> 20-07-09 07:51:05</c:v>
                </c:pt>
                <c:pt idx="3163">
                  <c:v> 20-07-09 07:51:10</c:v>
                </c:pt>
                <c:pt idx="3164">
                  <c:v> 20-07-09 07:51:15</c:v>
                </c:pt>
                <c:pt idx="3165">
                  <c:v> 20-07-09 07:51:20</c:v>
                </c:pt>
                <c:pt idx="3166">
                  <c:v> 20-07-09 07:51:25</c:v>
                </c:pt>
                <c:pt idx="3167">
                  <c:v> 20-07-09 07:51:30</c:v>
                </c:pt>
                <c:pt idx="3168">
                  <c:v> 20-07-09 07:51:35</c:v>
                </c:pt>
                <c:pt idx="3169">
                  <c:v> 20-07-09 07:51:40</c:v>
                </c:pt>
                <c:pt idx="3170">
                  <c:v> 20-07-09 07:51:45</c:v>
                </c:pt>
                <c:pt idx="3171">
                  <c:v> 20-07-09 07:51:50</c:v>
                </c:pt>
                <c:pt idx="3172">
                  <c:v> 20-07-09 07:51:55</c:v>
                </c:pt>
                <c:pt idx="3173">
                  <c:v> 20-07-09 07:52:00</c:v>
                </c:pt>
                <c:pt idx="3174">
                  <c:v> 20-07-09 07:52:05</c:v>
                </c:pt>
                <c:pt idx="3175">
                  <c:v> 20-07-09 07:52:10</c:v>
                </c:pt>
                <c:pt idx="3176">
                  <c:v> 20-07-09 07:52:15</c:v>
                </c:pt>
                <c:pt idx="3177">
                  <c:v> 20-07-09 07:52:20</c:v>
                </c:pt>
                <c:pt idx="3178">
                  <c:v> 20-07-09 07:52:25</c:v>
                </c:pt>
                <c:pt idx="3179">
                  <c:v> 20-07-09 07:52:30</c:v>
                </c:pt>
                <c:pt idx="3180">
                  <c:v> 20-07-09 07:52:35</c:v>
                </c:pt>
                <c:pt idx="3181">
                  <c:v> 20-07-09 07:52:40</c:v>
                </c:pt>
                <c:pt idx="3182">
                  <c:v> 20-07-09 07:52:45</c:v>
                </c:pt>
                <c:pt idx="3183">
                  <c:v> 20-07-09 07:52:50</c:v>
                </c:pt>
                <c:pt idx="3184">
                  <c:v> 20-07-09 07:52:55</c:v>
                </c:pt>
                <c:pt idx="3185">
                  <c:v> 20-07-09 07:53:00</c:v>
                </c:pt>
                <c:pt idx="3186">
                  <c:v> 20-07-09 07:53:05</c:v>
                </c:pt>
                <c:pt idx="3187">
                  <c:v> 20-07-09 07:53:10</c:v>
                </c:pt>
                <c:pt idx="3188">
                  <c:v> 20-07-09 07:53:15</c:v>
                </c:pt>
                <c:pt idx="3189">
                  <c:v> 20-07-09 07:53:20</c:v>
                </c:pt>
                <c:pt idx="3190">
                  <c:v> 20-07-09 07:53:25</c:v>
                </c:pt>
                <c:pt idx="3191">
                  <c:v> 20-07-09 07:53:30</c:v>
                </c:pt>
                <c:pt idx="3192">
                  <c:v> 20-07-09 07:53:35</c:v>
                </c:pt>
                <c:pt idx="3193">
                  <c:v> 20-07-09 07:54:10</c:v>
                </c:pt>
                <c:pt idx="3194">
                  <c:v> 20-07-09 07:54:15</c:v>
                </c:pt>
                <c:pt idx="3195">
                  <c:v> 20-07-09 07:54:20</c:v>
                </c:pt>
                <c:pt idx="3196">
                  <c:v> 20-07-09 07:54:25</c:v>
                </c:pt>
                <c:pt idx="3197">
                  <c:v> 20-07-09 07:54:30</c:v>
                </c:pt>
                <c:pt idx="3198">
                  <c:v> 20-07-09 07:54:35</c:v>
                </c:pt>
                <c:pt idx="3199">
                  <c:v> 20-07-09 07:54:40</c:v>
                </c:pt>
                <c:pt idx="3200">
                  <c:v> 20-07-09 07:54:45</c:v>
                </c:pt>
                <c:pt idx="3201">
                  <c:v> 20-07-09 07:54:50</c:v>
                </c:pt>
                <c:pt idx="3202">
                  <c:v> 20-07-09 07:54:55</c:v>
                </c:pt>
                <c:pt idx="3203">
                  <c:v> 20-07-09 07:55:00</c:v>
                </c:pt>
                <c:pt idx="3204">
                  <c:v> 20-07-09 07:55:05</c:v>
                </c:pt>
                <c:pt idx="3205">
                  <c:v> 20-07-09 07:55:10</c:v>
                </c:pt>
                <c:pt idx="3206">
                  <c:v> 20-07-09 07:55:15</c:v>
                </c:pt>
                <c:pt idx="3207">
                  <c:v> 20-07-09 07:55:20</c:v>
                </c:pt>
                <c:pt idx="3208">
                  <c:v> 20-07-09 07:55:25</c:v>
                </c:pt>
                <c:pt idx="3209">
                  <c:v> 20-07-09 07:55:30</c:v>
                </c:pt>
                <c:pt idx="3210">
                  <c:v> 20-07-09 07:55:35</c:v>
                </c:pt>
                <c:pt idx="3211">
                  <c:v> 20-07-09 07:55:40</c:v>
                </c:pt>
                <c:pt idx="3212">
                  <c:v> 20-07-09 07:55:45</c:v>
                </c:pt>
                <c:pt idx="3213">
                  <c:v> 20-07-09 07:55:50</c:v>
                </c:pt>
                <c:pt idx="3214">
                  <c:v> 20-07-09 07:55:55</c:v>
                </c:pt>
                <c:pt idx="3215">
                  <c:v> 20-07-09 07:56:00</c:v>
                </c:pt>
                <c:pt idx="3216">
                  <c:v> 20-07-09 07:56:05</c:v>
                </c:pt>
                <c:pt idx="3217">
                  <c:v> 20-07-09 07:56:10</c:v>
                </c:pt>
                <c:pt idx="3218">
                  <c:v> 20-07-09 07:56:15</c:v>
                </c:pt>
                <c:pt idx="3219">
                  <c:v> 20-07-09 07:56:20</c:v>
                </c:pt>
                <c:pt idx="3220">
                  <c:v> 20-07-09 07:56:25</c:v>
                </c:pt>
                <c:pt idx="3221">
                  <c:v> 20-07-09 07:56:30</c:v>
                </c:pt>
                <c:pt idx="3222">
                  <c:v> 20-07-09 07:56:35</c:v>
                </c:pt>
                <c:pt idx="3223">
                  <c:v> 20-07-09 07:56:40</c:v>
                </c:pt>
                <c:pt idx="3224">
                  <c:v> 20-07-09 07:56:45</c:v>
                </c:pt>
                <c:pt idx="3225">
                  <c:v> 20-07-09 07:56:50</c:v>
                </c:pt>
                <c:pt idx="3226">
                  <c:v> 20-07-09 07:56:55</c:v>
                </c:pt>
                <c:pt idx="3227">
                  <c:v> 20-07-09 07:57:00</c:v>
                </c:pt>
                <c:pt idx="3228">
                  <c:v> 20-07-09 07:57:05</c:v>
                </c:pt>
                <c:pt idx="3229">
                  <c:v> 20-07-09 07:57:10</c:v>
                </c:pt>
                <c:pt idx="3230">
                  <c:v> 20-07-09 07:57:15</c:v>
                </c:pt>
                <c:pt idx="3231">
                  <c:v> 20-07-09 07:57:20</c:v>
                </c:pt>
                <c:pt idx="3232">
                  <c:v> 20-07-09 07:57:25</c:v>
                </c:pt>
                <c:pt idx="3233">
                  <c:v> 20-07-09 07:57:30</c:v>
                </c:pt>
                <c:pt idx="3234">
                  <c:v> 20-07-09 07:57:35</c:v>
                </c:pt>
                <c:pt idx="3235">
                  <c:v> 20-07-09 07:57:40</c:v>
                </c:pt>
                <c:pt idx="3236">
                  <c:v> 20-07-09 07:57:45</c:v>
                </c:pt>
                <c:pt idx="3237">
                  <c:v> 20-07-09 07:57:50</c:v>
                </c:pt>
                <c:pt idx="3238">
                  <c:v> 20-07-09 07:57:55</c:v>
                </c:pt>
                <c:pt idx="3239">
                  <c:v> 20-07-09 07:58:00</c:v>
                </c:pt>
                <c:pt idx="3240">
                  <c:v> 20-07-09 07:58:05</c:v>
                </c:pt>
                <c:pt idx="3241">
                  <c:v> 20-07-09 07:58:10</c:v>
                </c:pt>
                <c:pt idx="3242">
                  <c:v> 20-07-09 07:58:15</c:v>
                </c:pt>
                <c:pt idx="3243">
                  <c:v> 20-07-09 07:58:20</c:v>
                </c:pt>
                <c:pt idx="3244">
                  <c:v> 20-07-09 07:58:25</c:v>
                </c:pt>
                <c:pt idx="3245">
                  <c:v> 20-07-09 07:58:30</c:v>
                </c:pt>
                <c:pt idx="3246">
                  <c:v> 20-07-09 07:58:35</c:v>
                </c:pt>
                <c:pt idx="3247">
                  <c:v> 20-07-09 07:58:40</c:v>
                </c:pt>
                <c:pt idx="3248">
                  <c:v> 20-07-09 07:58:45</c:v>
                </c:pt>
                <c:pt idx="3249">
                  <c:v> 20-07-09 07:58:50</c:v>
                </c:pt>
                <c:pt idx="3250">
                  <c:v> 20-07-09 07:58:55</c:v>
                </c:pt>
                <c:pt idx="3251">
                  <c:v> 20-07-09 07:59:00</c:v>
                </c:pt>
                <c:pt idx="3252">
                  <c:v> 20-07-09 07:59:05</c:v>
                </c:pt>
                <c:pt idx="3253">
                  <c:v> 20-07-09 07:59:10</c:v>
                </c:pt>
                <c:pt idx="3254">
                  <c:v> 20-07-09 07:59:15</c:v>
                </c:pt>
                <c:pt idx="3255">
                  <c:v> 20-07-09 07:59:20</c:v>
                </c:pt>
                <c:pt idx="3256">
                  <c:v> 20-07-09 07:59:25</c:v>
                </c:pt>
                <c:pt idx="3257">
                  <c:v> 20-07-09 07:59:30</c:v>
                </c:pt>
                <c:pt idx="3258">
                  <c:v> 20-07-09 07:59:35</c:v>
                </c:pt>
                <c:pt idx="3259">
                  <c:v> 20-07-09 07:59:40</c:v>
                </c:pt>
                <c:pt idx="3260">
                  <c:v> 20-07-09 07:59:45</c:v>
                </c:pt>
                <c:pt idx="3261">
                  <c:v> 20-07-09 07:59:50</c:v>
                </c:pt>
                <c:pt idx="3262">
                  <c:v> 20-07-09 07:59:55</c:v>
                </c:pt>
                <c:pt idx="3263">
                  <c:v> 20-07-09 08:00:00</c:v>
                </c:pt>
                <c:pt idx="3264">
                  <c:v> 20-07-09 08:00:05</c:v>
                </c:pt>
                <c:pt idx="3265">
                  <c:v> 20-07-09 08:00:10</c:v>
                </c:pt>
                <c:pt idx="3266">
                  <c:v> 20-07-09 08:00:15</c:v>
                </c:pt>
                <c:pt idx="3267">
                  <c:v> 20-07-09 08:00:20</c:v>
                </c:pt>
                <c:pt idx="3268">
                  <c:v> 20-07-09 08:00:25</c:v>
                </c:pt>
                <c:pt idx="3269">
                  <c:v> 20-07-09 08:00:30</c:v>
                </c:pt>
                <c:pt idx="3270">
                  <c:v> 20-07-09 08:00:35</c:v>
                </c:pt>
                <c:pt idx="3271">
                  <c:v> 20-07-09 08:00:40</c:v>
                </c:pt>
                <c:pt idx="3272">
                  <c:v> 20-07-09 08:00:45</c:v>
                </c:pt>
                <c:pt idx="3273">
                  <c:v> 20-07-09 08:00:50</c:v>
                </c:pt>
                <c:pt idx="3274">
                  <c:v> 20-07-09 08:00:55</c:v>
                </c:pt>
                <c:pt idx="3275">
                  <c:v> 20-07-09 08:01:00</c:v>
                </c:pt>
                <c:pt idx="3276">
                  <c:v> 20-07-09 08:01:05</c:v>
                </c:pt>
                <c:pt idx="3277">
                  <c:v> 20-07-09 08:01:10</c:v>
                </c:pt>
                <c:pt idx="3278">
                  <c:v> 20-07-09 08:01:15</c:v>
                </c:pt>
                <c:pt idx="3279">
                  <c:v> 20-07-09 08:01:20</c:v>
                </c:pt>
                <c:pt idx="3280">
                  <c:v> 20-07-09 08:01:25</c:v>
                </c:pt>
                <c:pt idx="3281">
                  <c:v> 20-07-09 08:01:45</c:v>
                </c:pt>
                <c:pt idx="3282">
                  <c:v> 20-07-09 08:01:50</c:v>
                </c:pt>
                <c:pt idx="3283">
                  <c:v> 20-07-09 08:01:55</c:v>
                </c:pt>
                <c:pt idx="3284">
                  <c:v> 20-07-09 08:02:00</c:v>
                </c:pt>
                <c:pt idx="3285">
                  <c:v> 20-07-09 08:02:05</c:v>
                </c:pt>
                <c:pt idx="3286">
                  <c:v> 20-07-09 08:02:10</c:v>
                </c:pt>
                <c:pt idx="3287">
                  <c:v> 20-07-09 08:02:15</c:v>
                </c:pt>
                <c:pt idx="3288">
                  <c:v> 20-07-09 08:02:20</c:v>
                </c:pt>
                <c:pt idx="3289">
                  <c:v> 20-07-09 08:02:25</c:v>
                </c:pt>
                <c:pt idx="3290">
                  <c:v> 20-07-09 08:02:30</c:v>
                </c:pt>
                <c:pt idx="3291">
                  <c:v> 20-07-09 08:02:35</c:v>
                </c:pt>
                <c:pt idx="3292">
                  <c:v> 20-07-09 08:02:40</c:v>
                </c:pt>
                <c:pt idx="3293">
                  <c:v> 20-07-09 08:02:45</c:v>
                </c:pt>
                <c:pt idx="3294">
                  <c:v> 20-07-09 08:02:50</c:v>
                </c:pt>
                <c:pt idx="3295">
                  <c:v> 20-07-09 08:02:55</c:v>
                </c:pt>
                <c:pt idx="3296">
                  <c:v> 20-07-09 08:03:00</c:v>
                </c:pt>
                <c:pt idx="3297">
                  <c:v> 20-07-09 08:03:05</c:v>
                </c:pt>
                <c:pt idx="3298">
                  <c:v> 20-07-09 08:03:10</c:v>
                </c:pt>
                <c:pt idx="3299">
                  <c:v> 20-07-09 08:03:15</c:v>
                </c:pt>
                <c:pt idx="3300">
                  <c:v> 20-07-09 08:03:20</c:v>
                </c:pt>
                <c:pt idx="3301">
                  <c:v> 20-07-09 08:03:25</c:v>
                </c:pt>
                <c:pt idx="3302">
                  <c:v> 20-07-09 08:03:30</c:v>
                </c:pt>
                <c:pt idx="3303">
                  <c:v> 20-07-09 08:03:35</c:v>
                </c:pt>
                <c:pt idx="3304">
                  <c:v> 20-07-09 08:03:40</c:v>
                </c:pt>
                <c:pt idx="3305">
                  <c:v> 20-07-09 08:03:45</c:v>
                </c:pt>
                <c:pt idx="3306">
                  <c:v> 20-07-09 08:03:50</c:v>
                </c:pt>
                <c:pt idx="3307">
                  <c:v> 20-07-09 08:03:55</c:v>
                </c:pt>
                <c:pt idx="3308">
                  <c:v> 20-07-09 08:04:25</c:v>
                </c:pt>
                <c:pt idx="3309">
                  <c:v> 20-07-09 08:04:30</c:v>
                </c:pt>
                <c:pt idx="3310">
                  <c:v> 20-07-09 08:04:35</c:v>
                </c:pt>
                <c:pt idx="3311">
                  <c:v> 20-07-09 08:04:40</c:v>
                </c:pt>
                <c:pt idx="3312">
                  <c:v> 20-07-09 08:04:45</c:v>
                </c:pt>
                <c:pt idx="3313">
                  <c:v> 20-07-09 08:04:50</c:v>
                </c:pt>
                <c:pt idx="3314">
                  <c:v> 20-07-09 08:04:55</c:v>
                </c:pt>
                <c:pt idx="3315">
                  <c:v> 20-07-09 08:05:00</c:v>
                </c:pt>
                <c:pt idx="3316">
                  <c:v> 20-07-09 08:05:05</c:v>
                </c:pt>
                <c:pt idx="3317">
                  <c:v> 20-07-09 08:05:10</c:v>
                </c:pt>
                <c:pt idx="3318">
                  <c:v> 20-07-09 08:05:15</c:v>
                </c:pt>
                <c:pt idx="3319">
                  <c:v> 20-07-09 08:05:20</c:v>
                </c:pt>
                <c:pt idx="3320">
                  <c:v> 20-07-09 08:05:25</c:v>
                </c:pt>
                <c:pt idx="3321">
                  <c:v> 20-07-09 08:05:30</c:v>
                </c:pt>
                <c:pt idx="3322">
                  <c:v> 20-07-09 08:05:35</c:v>
                </c:pt>
                <c:pt idx="3323">
                  <c:v> 20-07-09 08:05:40</c:v>
                </c:pt>
                <c:pt idx="3324">
                  <c:v> 20-07-09 08:05:45</c:v>
                </c:pt>
                <c:pt idx="3325">
                  <c:v> 20-07-09 08:05:50</c:v>
                </c:pt>
                <c:pt idx="3326">
                  <c:v> 20-07-09 08:05:55</c:v>
                </c:pt>
                <c:pt idx="3327">
                  <c:v> 20-07-09 08:06:00</c:v>
                </c:pt>
                <c:pt idx="3328">
                  <c:v> 20-07-09 08:06:05</c:v>
                </c:pt>
                <c:pt idx="3329">
                  <c:v> 20-07-09 08:06:10</c:v>
                </c:pt>
                <c:pt idx="3330">
                  <c:v> 20-07-09 08:06:15</c:v>
                </c:pt>
                <c:pt idx="3331">
                  <c:v> 20-07-09 08:06:20</c:v>
                </c:pt>
                <c:pt idx="3332">
                  <c:v> 20-07-09 08:06:25</c:v>
                </c:pt>
                <c:pt idx="3333">
                  <c:v> 20-07-09 08:06:30</c:v>
                </c:pt>
                <c:pt idx="3334">
                  <c:v> 20-07-09 08:06:35</c:v>
                </c:pt>
                <c:pt idx="3335">
                  <c:v> 20-07-09 08:06:40</c:v>
                </c:pt>
                <c:pt idx="3336">
                  <c:v> 20-07-09 08:06:45</c:v>
                </c:pt>
                <c:pt idx="3337">
                  <c:v> 20-07-09 08:06:50</c:v>
                </c:pt>
                <c:pt idx="3338">
                  <c:v> 20-07-09 08:06:55</c:v>
                </c:pt>
                <c:pt idx="3339">
                  <c:v> 20-07-09 08:07:00</c:v>
                </c:pt>
                <c:pt idx="3340">
                  <c:v> 20-07-09 08:07:05</c:v>
                </c:pt>
                <c:pt idx="3341">
                  <c:v> 20-07-09 08:07:10</c:v>
                </c:pt>
                <c:pt idx="3342">
                  <c:v> 20-07-09 08:07:15</c:v>
                </c:pt>
                <c:pt idx="3343">
                  <c:v> 20-07-09 08:07:20</c:v>
                </c:pt>
                <c:pt idx="3344">
                  <c:v> 20-07-09 08:07:25</c:v>
                </c:pt>
                <c:pt idx="3345">
                  <c:v> 20-07-09 08:07:30</c:v>
                </c:pt>
                <c:pt idx="3346">
                  <c:v> 20-07-09 08:07:35</c:v>
                </c:pt>
                <c:pt idx="3347">
                  <c:v> 20-07-09 08:07:40</c:v>
                </c:pt>
                <c:pt idx="3348">
                  <c:v> 20-07-09 08:07:45</c:v>
                </c:pt>
                <c:pt idx="3349">
                  <c:v> 20-07-09 08:07:50</c:v>
                </c:pt>
                <c:pt idx="3350">
                  <c:v> 20-07-09 08:07:55</c:v>
                </c:pt>
                <c:pt idx="3351">
                  <c:v> 20-07-09 08:08:00</c:v>
                </c:pt>
                <c:pt idx="3352">
                  <c:v> 20-07-09 08:08:05</c:v>
                </c:pt>
                <c:pt idx="3353">
                  <c:v> 20-07-09 08:08:10</c:v>
                </c:pt>
                <c:pt idx="3354">
                  <c:v> 20-07-09 08:08:15</c:v>
                </c:pt>
                <c:pt idx="3355">
                  <c:v> 20-07-09 08:08:20</c:v>
                </c:pt>
                <c:pt idx="3356">
                  <c:v> 20-07-09 08:08:25</c:v>
                </c:pt>
                <c:pt idx="3357">
                  <c:v> 20-07-09 08:09:25</c:v>
                </c:pt>
                <c:pt idx="3358">
                  <c:v> 20-07-09 08:09:30</c:v>
                </c:pt>
                <c:pt idx="3359">
                  <c:v> 20-07-09 08:09:35</c:v>
                </c:pt>
                <c:pt idx="3360">
                  <c:v> 20-07-09 08:09:40</c:v>
                </c:pt>
                <c:pt idx="3361">
                  <c:v> 20-07-09 08:09:45</c:v>
                </c:pt>
                <c:pt idx="3362">
                  <c:v> 20-07-09 08:09:50</c:v>
                </c:pt>
                <c:pt idx="3363">
                  <c:v> 20-07-09 08:09:55</c:v>
                </c:pt>
                <c:pt idx="3364">
                  <c:v> 20-07-09 08:10:00</c:v>
                </c:pt>
                <c:pt idx="3365">
                  <c:v> 20-07-09 08:10:05</c:v>
                </c:pt>
                <c:pt idx="3366">
                  <c:v> 20-07-09 08:10:10</c:v>
                </c:pt>
                <c:pt idx="3367">
                  <c:v> 20-07-09 08:10:15</c:v>
                </c:pt>
                <c:pt idx="3368">
                  <c:v> 20-07-09 08:10:20</c:v>
                </c:pt>
                <c:pt idx="3369">
                  <c:v> 20-07-09 08:10:25</c:v>
                </c:pt>
                <c:pt idx="3370">
                  <c:v> 20-07-09 08:10:30</c:v>
                </c:pt>
                <c:pt idx="3371">
                  <c:v> 20-07-09 08:10:35</c:v>
                </c:pt>
                <c:pt idx="3372">
                  <c:v> 20-07-09 08:10:40</c:v>
                </c:pt>
                <c:pt idx="3373">
                  <c:v> 20-07-09 08:10:45</c:v>
                </c:pt>
                <c:pt idx="3374">
                  <c:v> 20-07-09 08:10:50</c:v>
                </c:pt>
                <c:pt idx="3375">
                  <c:v> 20-07-09 08:10:55</c:v>
                </c:pt>
                <c:pt idx="3376">
                  <c:v> 20-07-09 08:11:00</c:v>
                </c:pt>
                <c:pt idx="3377">
                  <c:v> 20-07-09 08:11:05</c:v>
                </c:pt>
                <c:pt idx="3378">
                  <c:v> 20-07-09 08:11:10</c:v>
                </c:pt>
                <c:pt idx="3379">
                  <c:v> 20-07-09 08:11:15</c:v>
                </c:pt>
                <c:pt idx="3380">
                  <c:v> 20-07-09 08:11:20</c:v>
                </c:pt>
                <c:pt idx="3381">
                  <c:v> 20-07-09 08:11:25</c:v>
                </c:pt>
                <c:pt idx="3382">
                  <c:v> 20-07-09 08:11:30</c:v>
                </c:pt>
                <c:pt idx="3383">
                  <c:v> 20-07-09 08:11:35</c:v>
                </c:pt>
                <c:pt idx="3384">
                  <c:v> 20-07-09 08:11:40</c:v>
                </c:pt>
                <c:pt idx="3385">
                  <c:v> 20-07-09 08:11:45</c:v>
                </c:pt>
                <c:pt idx="3386">
                  <c:v> 20-07-09 08:11:50</c:v>
                </c:pt>
                <c:pt idx="3387">
                  <c:v> 20-07-09 08:11:55</c:v>
                </c:pt>
                <c:pt idx="3388">
                  <c:v> 20-07-09 08:12:00</c:v>
                </c:pt>
                <c:pt idx="3389">
                  <c:v> 20-07-09 08:12:05</c:v>
                </c:pt>
                <c:pt idx="3390">
                  <c:v> 20-07-09 08:12:10</c:v>
                </c:pt>
                <c:pt idx="3391">
                  <c:v> 20-07-09 08:12:15</c:v>
                </c:pt>
                <c:pt idx="3392">
                  <c:v> 20-07-09 08:12:20</c:v>
                </c:pt>
                <c:pt idx="3393">
                  <c:v> 20-07-09 08:12:25</c:v>
                </c:pt>
                <c:pt idx="3394">
                  <c:v> 20-07-09 08:12:30</c:v>
                </c:pt>
                <c:pt idx="3395">
                  <c:v> 20-07-09 08:12:35</c:v>
                </c:pt>
                <c:pt idx="3396">
                  <c:v> 20-07-09 08:12:40</c:v>
                </c:pt>
                <c:pt idx="3397">
                  <c:v> 20-07-09 08:12:45</c:v>
                </c:pt>
                <c:pt idx="3398">
                  <c:v> 20-07-09 08:12:50</c:v>
                </c:pt>
                <c:pt idx="3399">
                  <c:v> 20-07-09 08:12:55</c:v>
                </c:pt>
                <c:pt idx="3400">
                  <c:v> 20-07-09 08:13:00</c:v>
                </c:pt>
                <c:pt idx="3401">
                  <c:v> 20-07-09 08:13:05</c:v>
                </c:pt>
                <c:pt idx="3402">
                  <c:v> 20-07-09 08:13:10</c:v>
                </c:pt>
                <c:pt idx="3403">
                  <c:v> 20-07-09 08:13:15</c:v>
                </c:pt>
                <c:pt idx="3404">
                  <c:v> 20-07-09 08:13:20</c:v>
                </c:pt>
                <c:pt idx="3405">
                  <c:v> 20-07-09 08:13:25</c:v>
                </c:pt>
                <c:pt idx="3406">
                  <c:v> 20-07-09 08:13:30</c:v>
                </c:pt>
                <c:pt idx="3407">
                  <c:v> 20-07-09 08:13:35</c:v>
                </c:pt>
                <c:pt idx="3408">
                  <c:v> 20-07-09 08:13:40</c:v>
                </c:pt>
                <c:pt idx="3409">
                  <c:v> 20-07-09 08:13:45</c:v>
                </c:pt>
                <c:pt idx="3410">
                  <c:v> 20-07-09 08:13:50</c:v>
                </c:pt>
                <c:pt idx="3411">
                  <c:v> 20-07-09 08:13:55</c:v>
                </c:pt>
                <c:pt idx="3412">
                  <c:v> 20-07-09 08:16:15</c:v>
                </c:pt>
                <c:pt idx="3413">
                  <c:v> 20-07-09 08:16:20</c:v>
                </c:pt>
                <c:pt idx="3414">
                  <c:v> 20-07-09 08:16:25</c:v>
                </c:pt>
                <c:pt idx="3415">
                  <c:v> 20-07-09 08:16:30</c:v>
                </c:pt>
                <c:pt idx="3416">
                  <c:v> 20-07-09 08:16:35</c:v>
                </c:pt>
                <c:pt idx="3417">
                  <c:v> 20-07-09 08:16:40</c:v>
                </c:pt>
                <c:pt idx="3418">
                  <c:v> 20-07-09 08:16:45</c:v>
                </c:pt>
                <c:pt idx="3419">
                  <c:v> 20-07-09 08:16:50</c:v>
                </c:pt>
                <c:pt idx="3420">
                  <c:v> 20-07-09 08:16:55</c:v>
                </c:pt>
                <c:pt idx="3421">
                  <c:v> 20-07-09 08:17:00</c:v>
                </c:pt>
                <c:pt idx="3422">
                  <c:v> 20-07-09 08:17:05</c:v>
                </c:pt>
                <c:pt idx="3423">
                  <c:v> 20-07-09 08:17:10</c:v>
                </c:pt>
                <c:pt idx="3424">
                  <c:v> 20-07-09 08:17:15</c:v>
                </c:pt>
                <c:pt idx="3425">
                  <c:v> 20-07-09 08:17:20</c:v>
                </c:pt>
                <c:pt idx="3426">
                  <c:v> 20-07-09 08:17:25</c:v>
                </c:pt>
                <c:pt idx="3427">
                  <c:v> 20-07-09 08:17:30</c:v>
                </c:pt>
                <c:pt idx="3428">
                  <c:v> 20-07-09 08:17:35</c:v>
                </c:pt>
                <c:pt idx="3429">
                  <c:v> 20-07-09 08:17:40</c:v>
                </c:pt>
                <c:pt idx="3430">
                  <c:v> 20-07-09 08:17:45</c:v>
                </c:pt>
                <c:pt idx="3431">
                  <c:v> 20-07-09 08:17:50</c:v>
                </c:pt>
                <c:pt idx="3432">
                  <c:v> 20-07-09 08:17:55</c:v>
                </c:pt>
                <c:pt idx="3433">
                  <c:v> 20-07-09 08:18:00</c:v>
                </c:pt>
                <c:pt idx="3434">
                  <c:v> 20-07-09 08:18:05</c:v>
                </c:pt>
                <c:pt idx="3435">
                  <c:v> 20-07-09 08:18:10</c:v>
                </c:pt>
                <c:pt idx="3436">
                  <c:v> 20-07-09 08:18:15</c:v>
                </c:pt>
                <c:pt idx="3437">
                  <c:v> 20-07-09 08:18:20</c:v>
                </c:pt>
                <c:pt idx="3438">
                  <c:v> 20-07-09 08:18:25</c:v>
                </c:pt>
                <c:pt idx="3439">
                  <c:v> 20-07-09 08:18:30</c:v>
                </c:pt>
                <c:pt idx="3440">
                  <c:v> 20-07-09 08:18:35</c:v>
                </c:pt>
                <c:pt idx="3441">
                  <c:v> 20-07-09 08:18:40</c:v>
                </c:pt>
                <c:pt idx="3442">
                  <c:v> 20-07-09 08:18:45</c:v>
                </c:pt>
                <c:pt idx="3443">
                  <c:v> 20-07-09 08:18:50</c:v>
                </c:pt>
                <c:pt idx="3444">
                  <c:v> 20-07-09 08:18:55</c:v>
                </c:pt>
                <c:pt idx="3445">
                  <c:v> 20-07-09 08:19:00</c:v>
                </c:pt>
                <c:pt idx="3446">
                  <c:v> 20-07-09 08:19:05</c:v>
                </c:pt>
                <c:pt idx="3447">
                  <c:v> 20-07-09 08:19:10</c:v>
                </c:pt>
                <c:pt idx="3448">
                  <c:v> 20-07-09 08:19:15</c:v>
                </c:pt>
                <c:pt idx="3449">
                  <c:v> 20-07-09 08:19:20</c:v>
                </c:pt>
                <c:pt idx="3450">
                  <c:v> 20-07-09 08:19:25</c:v>
                </c:pt>
                <c:pt idx="3451">
                  <c:v> 20-07-09 08:19:30</c:v>
                </c:pt>
                <c:pt idx="3452">
                  <c:v> 20-07-09 08:19:35</c:v>
                </c:pt>
                <c:pt idx="3453">
                  <c:v> 20-07-09 08:19:40</c:v>
                </c:pt>
                <c:pt idx="3454">
                  <c:v> 20-07-09 08:19:45</c:v>
                </c:pt>
                <c:pt idx="3455">
                  <c:v> 20-07-09 08:19:50</c:v>
                </c:pt>
                <c:pt idx="3456">
                  <c:v> 20-07-09 08:19:55</c:v>
                </c:pt>
                <c:pt idx="3457">
                  <c:v> 20-07-09 08:20:00</c:v>
                </c:pt>
                <c:pt idx="3458">
                  <c:v> 20-07-09 08:20:05</c:v>
                </c:pt>
                <c:pt idx="3459">
                  <c:v> 20-07-09 08:20:10</c:v>
                </c:pt>
                <c:pt idx="3460">
                  <c:v> 20-07-09 08:20:15</c:v>
                </c:pt>
                <c:pt idx="3461">
                  <c:v> 20-07-09 08:20:20</c:v>
                </c:pt>
                <c:pt idx="3462">
                  <c:v> 20-07-09 08:20:25</c:v>
                </c:pt>
                <c:pt idx="3463">
                  <c:v> 20-07-09 08:20:30</c:v>
                </c:pt>
                <c:pt idx="3464">
                  <c:v> 20-07-09 08:20:35</c:v>
                </c:pt>
                <c:pt idx="3465">
                  <c:v> 20-07-09 08:20:40</c:v>
                </c:pt>
                <c:pt idx="3466">
                  <c:v> 20-07-09 08:20:45</c:v>
                </c:pt>
                <c:pt idx="3467">
                  <c:v> 20-07-09 08:20:50</c:v>
                </c:pt>
                <c:pt idx="3468">
                  <c:v> 20-07-09 08:20:55</c:v>
                </c:pt>
                <c:pt idx="3469">
                  <c:v> 20-07-09 08:21:00</c:v>
                </c:pt>
                <c:pt idx="3470">
                  <c:v> 20-07-09 08:21:05</c:v>
                </c:pt>
                <c:pt idx="3471">
                  <c:v> 20-07-09 08:21:10</c:v>
                </c:pt>
                <c:pt idx="3472">
                  <c:v> 20-07-09 08:21:15</c:v>
                </c:pt>
                <c:pt idx="3473">
                  <c:v> 20-07-09 08:21:20</c:v>
                </c:pt>
                <c:pt idx="3474">
                  <c:v> 20-07-09 08:21:25</c:v>
                </c:pt>
                <c:pt idx="3475">
                  <c:v> 20-07-09 08:21:30</c:v>
                </c:pt>
                <c:pt idx="3476">
                  <c:v> 20-07-09 08:21:35</c:v>
                </c:pt>
                <c:pt idx="3477">
                  <c:v> 20-07-09 08:21:40</c:v>
                </c:pt>
                <c:pt idx="3478">
                  <c:v> 20-07-09 08:21:45</c:v>
                </c:pt>
                <c:pt idx="3479">
                  <c:v> 20-07-09 08:22:10</c:v>
                </c:pt>
                <c:pt idx="3480">
                  <c:v> 20-07-09 08:22:15</c:v>
                </c:pt>
                <c:pt idx="3481">
                  <c:v> 20-07-09 08:22:20</c:v>
                </c:pt>
                <c:pt idx="3482">
                  <c:v> 20-07-09 08:22:25</c:v>
                </c:pt>
                <c:pt idx="3483">
                  <c:v> 20-07-09 08:22:30</c:v>
                </c:pt>
                <c:pt idx="3484">
                  <c:v> 20-07-09 08:22:35</c:v>
                </c:pt>
                <c:pt idx="3485">
                  <c:v> 20-07-09 08:22:40</c:v>
                </c:pt>
                <c:pt idx="3486">
                  <c:v> 20-07-09 08:22:45</c:v>
                </c:pt>
                <c:pt idx="3487">
                  <c:v> 20-07-09 08:22:50</c:v>
                </c:pt>
                <c:pt idx="3488">
                  <c:v> 20-07-09 08:22:55</c:v>
                </c:pt>
                <c:pt idx="3489">
                  <c:v> 20-07-09 08:23:00</c:v>
                </c:pt>
                <c:pt idx="3490">
                  <c:v> 20-07-09 08:23:05</c:v>
                </c:pt>
                <c:pt idx="3491">
                  <c:v> 20-07-09 08:23:10</c:v>
                </c:pt>
                <c:pt idx="3492">
                  <c:v> 20-07-09 08:23:15</c:v>
                </c:pt>
                <c:pt idx="3493">
                  <c:v> 20-07-09 08:23:20</c:v>
                </c:pt>
                <c:pt idx="3494">
                  <c:v> 20-07-09 08:23:25</c:v>
                </c:pt>
                <c:pt idx="3495">
                  <c:v> 20-07-09 08:23:30</c:v>
                </c:pt>
                <c:pt idx="3496">
                  <c:v> 20-07-09 08:23:35</c:v>
                </c:pt>
                <c:pt idx="3497">
                  <c:v> 20-07-09 08:23:40</c:v>
                </c:pt>
                <c:pt idx="3498">
                  <c:v> 20-07-09 08:23:45</c:v>
                </c:pt>
                <c:pt idx="3499">
                  <c:v> 20-07-09 08:23:50</c:v>
                </c:pt>
                <c:pt idx="3500">
                  <c:v> 20-07-09 08:23:55</c:v>
                </c:pt>
                <c:pt idx="3501">
                  <c:v> 20-07-09 08:24:00</c:v>
                </c:pt>
                <c:pt idx="3502">
                  <c:v> 20-07-09 08:24:05</c:v>
                </c:pt>
                <c:pt idx="3503">
                  <c:v> 20-07-09 08:24:10</c:v>
                </c:pt>
                <c:pt idx="3504">
                  <c:v> 20-07-09 08:24:15</c:v>
                </c:pt>
                <c:pt idx="3505">
                  <c:v> 20-07-09 08:24:20</c:v>
                </c:pt>
                <c:pt idx="3506">
                  <c:v> 20-07-09 08:24:25</c:v>
                </c:pt>
                <c:pt idx="3507">
                  <c:v> 20-07-09 08:24:30</c:v>
                </c:pt>
                <c:pt idx="3508">
                  <c:v> 20-07-09 08:24:35</c:v>
                </c:pt>
                <c:pt idx="3509">
                  <c:v> 20-07-09 08:24:40</c:v>
                </c:pt>
                <c:pt idx="3510">
                  <c:v> 20-07-09 08:24:45</c:v>
                </c:pt>
                <c:pt idx="3511">
                  <c:v> 20-07-09 08:24:50</c:v>
                </c:pt>
                <c:pt idx="3512">
                  <c:v> 20-07-09 08:24:55</c:v>
                </c:pt>
                <c:pt idx="3513">
                  <c:v> 20-07-09 08:25:00</c:v>
                </c:pt>
                <c:pt idx="3514">
                  <c:v> 20-07-09 08:25:05</c:v>
                </c:pt>
                <c:pt idx="3515">
                  <c:v> 20-07-09 08:25:10</c:v>
                </c:pt>
                <c:pt idx="3516">
                  <c:v> 20-07-09 08:25:15</c:v>
                </c:pt>
                <c:pt idx="3517">
                  <c:v> 20-07-09 08:25:25</c:v>
                </c:pt>
                <c:pt idx="3518">
                  <c:v> 20-07-09 08:25:30</c:v>
                </c:pt>
                <c:pt idx="3519">
                  <c:v> 20-07-09 08:25:35</c:v>
                </c:pt>
                <c:pt idx="3520">
                  <c:v> 20-07-09 08:25:40</c:v>
                </c:pt>
                <c:pt idx="3521">
                  <c:v> 20-07-09 08:25:45</c:v>
                </c:pt>
                <c:pt idx="3522">
                  <c:v> 20-07-09 08:25:50</c:v>
                </c:pt>
                <c:pt idx="3523">
                  <c:v> 20-07-09 08:25:55</c:v>
                </c:pt>
                <c:pt idx="3524">
                  <c:v> 20-07-09 08:26:00</c:v>
                </c:pt>
                <c:pt idx="3525">
                  <c:v> 20-07-09 08:26:05</c:v>
                </c:pt>
                <c:pt idx="3526">
                  <c:v> 20-07-09 08:26:10</c:v>
                </c:pt>
                <c:pt idx="3527">
                  <c:v> 20-07-09 08:26:15</c:v>
                </c:pt>
                <c:pt idx="3528">
                  <c:v> 20-07-09 08:26:20</c:v>
                </c:pt>
                <c:pt idx="3529">
                  <c:v> 20-07-09 08:26:25</c:v>
                </c:pt>
                <c:pt idx="3530">
                  <c:v> 20-07-09 08:26:30</c:v>
                </c:pt>
                <c:pt idx="3531">
                  <c:v> 20-07-09 08:26:35</c:v>
                </c:pt>
                <c:pt idx="3532">
                  <c:v> 20-07-09 08:26:40</c:v>
                </c:pt>
                <c:pt idx="3533">
                  <c:v> 20-07-09 08:26:45</c:v>
                </c:pt>
                <c:pt idx="3534">
                  <c:v> 20-07-09 08:26:50</c:v>
                </c:pt>
                <c:pt idx="3535">
                  <c:v> 20-07-09 08:26:55</c:v>
                </c:pt>
                <c:pt idx="3536">
                  <c:v> 20-07-09 08:27:00</c:v>
                </c:pt>
                <c:pt idx="3537">
                  <c:v> 20-07-09 08:27:05</c:v>
                </c:pt>
                <c:pt idx="3538">
                  <c:v> 20-07-09 08:27:10</c:v>
                </c:pt>
                <c:pt idx="3539">
                  <c:v> 20-07-09 08:27:15</c:v>
                </c:pt>
                <c:pt idx="3540">
                  <c:v> 20-07-09 08:27:20</c:v>
                </c:pt>
                <c:pt idx="3541">
                  <c:v> 20-07-09 08:27:25</c:v>
                </c:pt>
                <c:pt idx="3542">
                  <c:v> 20-07-09 08:27:30</c:v>
                </c:pt>
                <c:pt idx="3543">
                  <c:v> 20-07-09 08:27:35</c:v>
                </c:pt>
                <c:pt idx="3544">
                  <c:v> 20-07-09 08:27:40</c:v>
                </c:pt>
                <c:pt idx="3545">
                  <c:v> 20-07-09 08:27:45</c:v>
                </c:pt>
                <c:pt idx="3546">
                  <c:v> 20-07-09 08:27:50</c:v>
                </c:pt>
                <c:pt idx="3547">
                  <c:v> 20-07-09 08:27:55</c:v>
                </c:pt>
                <c:pt idx="3548">
                  <c:v> 20-07-09 08:28:00</c:v>
                </c:pt>
                <c:pt idx="3549">
                  <c:v> 20-07-09 08:28:05</c:v>
                </c:pt>
                <c:pt idx="3550">
                  <c:v> 20-07-09 08:28:30</c:v>
                </c:pt>
                <c:pt idx="3551">
                  <c:v> 20-07-09 08:28:35</c:v>
                </c:pt>
                <c:pt idx="3552">
                  <c:v> 20-07-09 08:28:40</c:v>
                </c:pt>
                <c:pt idx="3553">
                  <c:v> 20-07-09 08:28:45</c:v>
                </c:pt>
                <c:pt idx="3554">
                  <c:v> 20-07-09 08:28:50</c:v>
                </c:pt>
                <c:pt idx="3555">
                  <c:v> 20-07-09 08:28:55</c:v>
                </c:pt>
                <c:pt idx="3556">
                  <c:v> 20-07-09 08:29:00</c:v>
                </c:pt>
                <c:pt idx="3557">
                  <c:v> 20-07-09 08:29:05</c:v>
                </c:pt>
                <c:pt idx="3558">
                  <c:v> 20-07-09 08:29:10</c:v>
                </c:pt>
                <c:pt idx="3559">
                  <c:v> 20-07-09 08:29:15</c:v>
                </c:pt>
                <c:pt idx="3560">
                  <c:v> 20-07-09 08:29:20</c:v>
                </c:pt>
                <c:pt idx="3561">
                  <c:v> 20-07-09 08:29:25</c:v>
                </c:pt>
                <c:pt idx="3562">
                  <c:v> 20-07-09 08:29:30</c:v>
                </c:pt>
                <c:pt idx="3563">
                  <c:v> 20-07-09 08:29:35</c:v>
                </c:pt>
                <c:pt idx="3564">
                  <c:v> 20-07-09 08:29:40</c:v>
                </c:pt>
                <c:pt idx="3565">
                  <c:v> 20-07-09 08:29:45</c:v>
                </c:pt>
                <c:pt idx="3566">
                  <c:v> 20-07-09 08:29:50</c:v>
                </c:pt>
                <c:pt idx="3567">
                  <c:v> 20-07-09 08:29:55</c:v>
                </c:pt>
                <c:pt idx="3568">
                  <c:v> 20-07-09 08:30:00</c:v>
                </c:pt>
                <c:pt idx="3569">
                  <c:v> 20-07-09 08:30:05</c:v>
                </c:pt>
                <c:pt idx="3570">
                  <c:v> 20-07-09 08:30:10</c:v>
                </c:pt>
                <c:pt idx="3571">
                  <c:v> 20-07-09 08:30:15</c:v>
                </c:pt>
                <c:pt idx="3572">
                  <c:v> 20-07-09 08:30:20</c:v>
                </c:pt>
                <c:pt idx="3573">
                  <c:v> 20-07-09 08:30:25</c:v>
                </c:pt>
                <c:pt idx="3574">
                  <c:v> 20-07-09 08:30:30</c:v>
                </c:pt>
                <c:pt idx="3575">
                  <c:v> 20-07-09 08:30:35</c:v>
                </c:pt>
                <c:pt idx="3576">
                  <c:v> 20-07-09 08:30:40</c:v>
                </c:pt>
                <c:pt idx="3577">
                  <c:v> 20-07-09 08:30:45</c:v>
                </c:pt>
                <c:pt idx="3578">
                  <c:v> 20-07-09 08:30:50</c:v>
                </c:pt>
                <c:pt idx="3579">
                  <c:v> 20-07-09 08:30:55</c:v>
                </c:pt>
                <c:pt idx="3580">
                  <c:v> 20-07-09 08:31:00</c:v>
                </c:pt>
                <c:pt idx="3581">
                  <c:v> 20-07-09 08:31:05</c:v>
                </c:pt>
                <c:pt idx="3582">
                  <c:v> 20-07-09 08:31:10</c:v>
                </c:pt>
                <c:pt idx="3583">
                  <c:v> 20-07-09 08:31:15</c:v>
                </c:pt>
                <c:pt idx="3584">
                  <c:v> 20-07-09 08:31:20</c:v>
                </c:pt>
                <c:pt idx="3585">
                  <c:v> 20-07-09 08:31:25</c:v>
                </c:pt>
                <c:pt idx="3586">
                  <c:v> 20-07-09 08:31:30</c:v>
                </c:pt>
                <c:pt idx="3587">
                  <c:v> 20-07-09 08:31:35</c:v>
                </c:pt>
                <c:pt idx="3588">
                  <c:v> 20-07-09 08:31:45</c:v>
                </c:pt>
                <c:pt idx="3589">
                  <c:v> 20-07-09 08:31:50</c:v>
                </c:pt>
                <c:pt idx="3590">
                  <c:v> 20-07-09 08:31:55</c:v>
                </c:pt>
                <c:pt idx="3591">
                  <c:v> 20-07-09 08:32:00</c:v>
                </c:pt>
                <c:pt idx="3592">
                  <c:v> 20-07-09 08:32:05</c:v>
                </c:pt>
                <c:pt idx="3593">
                  <c:v> 20-07-09 08:32:10</c:v>
                </c:pt>
                <c:pt idx="3594">
                  <c:v> 20-07-09 08:32:15</c:v>
                </c:pt>
                <c:pt idx="3595">
                  <c:v> 20-07-09 08:32:20</c:v>
                </c:pt>
                <c:pt idx="3596">
                  <c:v> 20-07-09 08:32:25</c:v>
                </c:pt>
                <c:pt idx="3597">
                  <c:v> 20-07-09 08:32:30</c:v>
                </c:pt>
                <c:pt idx="3598">
                  <c:v> 20-07-09 08:32:35</c:v>
                </c:pt>
                <c:pt idx="3599">
                  <c:v> 20-07-09 08:32:40</c:v>
                </c:pt>
                <c:pt idx="3600">
                  <c:v> 20-07-09 08:32:45</c:v>
                </c:pt>
                <c:pt idx="3601">
                  <c:v> 20-07-09 08:32:50</c:v>
                </c:pt>
                <c:pt idx="3602">
                  <c:v> 20-07-09 08:32:55</c:v>
                </c:pt>
                <c:pt idx="3603">
                  <c:v> 20-07-09 08:33:00</c:v>
                </c:pt>
                <c:pt idx="3604">
                  <c:v> 20-07-09 08:33:05</c:v>
                </c:pt>
                <c:pt idx="3605">
                  <c:v> 20-07-09 08:33:10</c:v>
                </c:pt>
                <c:pt idx="3606">
                  <c:v> 20-07-09 08:33:15</c:v>
                </c:pt>
                <c:pt idx="3607">
                  <c:v> 20-07-09 08:33:20</c:v>
                </c:pt>
                <c:pt idx="3608">
                  <c:v> 20-07-09 08:33:25</c:v>
                </c:pt>
                <c:pt idx="3609">
                  <c:v> 20-07-09 08:33:30</c:v>
                </c:pt>
                <c:pt idx="3610">
                  <c:v> 20-07-09 08:33:35</c:v>
                </c:pt>
                <c:pt idx="3611">
                  <c:v> 20-07-09 08:33:40</c:v>
                </c:pt>
                <c:pt idx="3612">
                  <c:v> 20-07-09 08:33:45</c:v>
                </c:pt>
                <c:pt idx="3613">
                  <c:v> 20-07-09 08:34:20</c:v>
                </c:pt>
                <c:pt idx="3614">
                  <c:v> 20-07-09 08:34:25</c:v>
                </c:pt>
                <c:pt idx="3615">
                  <c:v> 20-07-09 08:34:30</c:v>
                </c:pt>
                <c:pt idx="3616">
                  <c:v> 20-07-09 08:34:35</c:v>
                </c:pt>
                <c:pt idx="3617">
                  <c:v> 20-07-09 08:34:40</c:v>
                </c:pt>
                <c:pt idx="3618">
                  <c:v> 20-07-09 08:34:45</c:v>
                </c:pt>
                <c:pt idx="3619">
                  <c:v> 20-07-09 08:34:50</c:v>
                </c:pt>
                <c:pt idx="3620">
                  <c:v> 20-07-09 08:34:55</c:v>
                </c:pt>
                <c:pt idx="3621">
                  <c:v> 20-07-09 08:35:00</c:v>
                </c:pt>
                <c:pt idx="3622">
                  <c:v> 20-07-09 08:35:05</c:v>
                </c:pt>
                <c:pt idx="3623">
                  <c:v> 20-07-09 08:35:10</c:v>
                </c:pt>
                <c:pt idx="3624">
                  <c:v> 20-07-09 08:35:15</c:v>
                </c:pt>
                <c:pt idx="3625">
                  <c:v> 20-07-09 08:35:20</c:v>
                </c:pt>
                <c:pt idx="3626">
                  <c:v> 20-07-09 08:35:25</c:v>
                </c:pt>
                <c:pt idx="3627">
                  <c:v> 20-07-09 08:35:30</c:v>
                </c:pt>
                <c:pt idx="3628">
                  <c:v> 20-07-09 08:35:35</c:v>
                </c:pt>
                <c:pt idx="3629">
                  <c:v> 20-07-09 08:35:40</c:v>
                </c:pt>
                <c:pt idx="3630">
                  <c:v> 20-07-09 08:35:45</c:v>
                </c:pt>
                <c:pt idx="3631">
                  <c:v> 20-07-09 08:35:50</c:v>
                </c:pt>
                <c:pt idx="3632">
                  <c:v> 20-07-09 08:35:55</c:v>
                </c:pt>
                <c:pt idx="3633">
                  <c:v> 20-07-09 08:36:00</c:v>
                </c:pt>
                <c:pt idx="3634">
                  <c:v> 20-07-09 08:36:05</c:v>
                </c:pt>
                <c:pt idx="3635">
                  <c:v> 20-07-09 08:36:10</c:v>
                </c:pt>
                <c:pt idx="3636">
                  <c:v> 20-07-09 08:36:15</c:v>
                </c:pt>
                <c:pt idx="3637">
                  <c:v> 20-07-09 08:36:20</c:v>
                </c:pt>
                <c:pt idx="3638">
                  <c:v> 20-07-09 08:36:25</c:v>
                </c:pt>
                <c:pt idx="3639">
                  <c:v> 20-07-09 08:36:30</c:v>
                </c:pt>
                <c:pt idx="3640">
                  <c:v> 20-07-09 08:36:35</c:v>
                </c:pt>
                <c:pt idx="3641">
                  <c:v> 20-07-09 08:36:40</c:v>
                </c:pt>
                <c:pt idx="3642">
                  <c:v> 20-07-09 08:36:45</c:v>
                </c:pt>
                <c:pt idx="3643">
                  <c:v> 20-07-09 08:36:50</c:v>
                </c:pt>
                <c:pt idx="3644">
                  <c:v> 20-07-09 08:36:55</c:v>
                </c:pt>
                <c:pt idx="3645">
                  <c:v> 20-07-09 08:37:00</c:v>
                </c:pt>
                <c:pt idx="3646">
                  <c:v> 20-07-09 08:37:05</c:v>
                </c:pt>
                <c:pt idx="3647">
                  <c:v> 20-07-09 08:37:10</c:v>
                </c:pt>
                <c:pt idx="3648">
                  <c:v> 20-07-09 08:37:15</c:v>
                </c:pt>
                <c:pt idx="3649">
                  <c:v> 20-07-09 08:37:20</c:v>
                </c:pt>
                <c:pt idx="3650">
                  <c:v> 20-07-09 08:37:25</c:v>
                </c:pt>
                <c:pt idx="3651">
                  <c:v> 20-07-09 08:37:30</c:v>
                </c:pt>
                <c:pt idx="3652">
                  <c:v> 20-07-09 08:37:35</c:v>
                </c:pt>
                <c:pt idx="3653">
                  <c:v> 20-07-09 08:37:40</c:v>
                </c:pt>
                <c:pt idx="3654">
                  <c:v> 20-07-09 08:37:45</c:v>
                </c:pt>
                <c:pt idx="3655">
                  <c:v> 20-07-09 08:37:50</c:v>
                </c:pt>
                <c:pt idx="3656">
                  <c:v> 20-07-09 08:37:55</c:v>
                </c:pt>
                <c:pt idx="3657">
                  <c:v> 20-07-09 08:38:00</c:v>
                </c:pt>
                <c:pt idx="3658">
                  <c:v> 20-07-09 08:38:05</c:v>
                </c:pt>
                <c:pt idx="3659">
                  <c:v> 20-07-09 08:38:10</c:v>
                </c:pt>
                <c:pt idx="3660">
                  <c:v> 20-07-09 08:38:15</c:v>
                </c:pt>
                <c:pt idx="3661">
                  <c:v> 20-07-09 08:38:20</c:v>
                </c:pt>
                <c:pt idx="3662">
                  <c:v> 20-07-09 08:38:25</c:v>
                </c:pt>
                <c:pt idx="3663">
                  <c:v> 20-07-09 08:38:30</c:v>
                </c:pt>
                <c:pt idx="3664">
                  <c:v> 20-07-09 08:38:35</c:v>
                </c:pt>
                <c:pt idx="3665">
                  <c:v> 20-07-09 08:38:40</c:v>
                </c:pt>
                <c:pt idx="3666">
                  <c:v> 20-07-09 08:38:45</c:v>
                </c:pt>
                <c:pt idx="3667">
                  <c:v> 20-07-09 08:38:50</c:v>
                </c:pt>
                <c:pt idx="3668">
                  <c:v> 20-07-09 08:38:55</c:v>
                </c:pt>
                <c:pt idx="3669">
                  <c:v> 20-07-09 08:39:00</c:v>
                </c:pt>
                <c:pt idx="3670">
                  <c:v> 20-07-09 08:39:05</c:v>
                </c:pt>
                <c:pt idx="3671">
                  <c:v> 20-07-09 08:39:10</c:v>
                </c:pt>
                <c:pt idx="3672">
                  <c:v> 20-07-09 08:39:15</c:v>
                </c:pt>
                <c:pt idx="3673">
                  <c:v> 20-07-09 08:39:20</c:v>
                </c:pt>
                <c:pt idx="3674">
                  <c:v> 20-07-09 08:39:25</c:v>
                </c:pt>
                <c:pt idx="3675">
                  <c:v> 20-07-09 08:39:30</c:v>
                </c:pt>
                <c:pt idx="3676">
                  <c:v> 20-07-09 08:39:45</c:v>
                </c:pt>
                <c:pt idx="3677">
                  <c:v> 20-07-09 08:39:50</c:v>
                </c:pt>
                <c:pt idx="3678">
                  <c:v> 20-07-09 08:39:55</c:v>
                </c:pt>
                <c:pt idx="3679">
                  <c:v> 20-07-09 08:40:00</c:v>
                </c:pt>
                <c:pt idx="3680">
                  <c:v> 20-07-09 08:40:05</c:v>
                </c:pt>
                <c:pt idx="3681">
                  <c:v> 20-07-09 08:40:10</c:v>
                </c:pt>
                <c:pt idx="3682">
                  <c:v> 20-07-09 08:40:15</c:v>
                </c:pt>
                <c:pt idx="3683">
                  <c:v> 20-07-09 08:40:20</c:v>
                </c:pt>
                <c:pt idx="3684">
                  <c:v> 20-07-09 08:40:25</c:v>
                </c:pt>
                <c:pt idx="3685">
                  <c:v> 20-07-09 08:40:30</c:v>
                </c:pt>
                <c:pt idx="3686">
                  <c:v> 20-07-09 08:40:35</c:v>
                </c:pt>
                <c:pt idx="3687">
                  <c:v> 20-07-09 08:40:40</c:v>
                </c:pt>
                <c:pt idx="3688">
                  <c:v> 20-07-09 08:40:45</c:v>
                </c:pt>
                <c:pt idx="3689">
                  <c:v> 20-07-09 08:40:50</c:v>
                </c:pt>
                <c:pt idx="3690">
                  <c:v> 20-07-09 08:40:55</c:v>
                </c:pt>
                <c:pt idx="3691">
                  <c:v> 20-07-09 08:41:00</c:v>
                </c:pt>
                <c:pt idx="3692">
                  <c:v> 20-07-09 08:41:05</c:v>
                </c:pt>
                <c:pt idx="3693">
                  <c:v> 20-07-09 08:41:10</c:v>
                </c:pt>
                <c:pt idx="3694">
                  <c:v> 20-07-09 08:41:15</c:v>
                </c:pt>
                <c:pt idx="3695">
                  <c:v> 20-07-09 08:41:20</c:v>
                </c:pt>
                <c:pt idx="3696">
                  <c:v> 20-07-09 08:41:25</c:v>
                </c:pt>
                <c:pt idx="3697">
                  <c:v> 20-07-09 08:41:30</c:v>
                </c:pt>
                <c:pt idx="3698">
                  <c:v> 20-07-09 08:41:35</c:v>
                </c:pt>
                <c:pt idx="3699">
                  <c:v> 20-07-09 08:41:40</c:v>
                </c:pt>
                <c:pt idx="3700">
                  <c:v> 20-07-09 08:41:45</c:v>
                </c:pt>
                <c:pt idx="3701">
                  <c:v> 20-07-09 08:41:50</c:v>
                </c:pt>
                <c:pt idx="3702">
                  <c:v> 20-07-09 08:41:55</c:v>
                </c:pt>
                <c:pt idx="3703">
                  <c:v> 20-07-09 08:42:00</c:v>
                </c:pt>
                <c:pt idx="3704">
                  <c:v> 20-07-09 08:42:05</c:v>
                </c:pt>
                <c:pt idx="3705">
                  <c:v> 20-07-09 08:42:10</c:v>
                </c:pt>
                <c:pt idx="3706">
                  <c:v> 20-07-09 08:42:15</c:v>
                </c:pt>
                <c:pt idx="3707">
                  <c:v> 20-07-09 08:42:20</c:v>
                </c:pt>
                <c:pt idx="3708">
                  <c:v> 20-07-09 08:42:25</c:v>
                </c:pt>
                <c:pt idx="3709">
                  <c:v> 20-07-09 08:42:55</c:v>
                </c:pt>
                <c:pt idx="3710">
                  <c:v> 20-07-09 08:43:00</c:v>
                </c:pt>
                <c:pt idx="3711">
                  <c:v> 20-07-09 08:43:05</c:v>
                </c:pt>
                <c:pt idx="3712">
                  <c:v> 20-07-09 08:43:10</c:v>
                </c:pt>
                <c:pt idx="3713">
                  <c:v> 20-07-09 08:43:15</c:v>
                </c:pt>
                <c:pt idx="3714">
                  <c:v> 20-07-09 08:43:20</c:v>
                </c:pt>
                <c:pt idx="3715">
                  <c:v> 20-07-09 08:43:25</c:v>
                </c:pt>
                <c:pt idx="3716">
                  <c:v> 20-07-09 08:43:30</c:v>
                </c:pt>
                <c:pt idx="3717">
                  <c:v> 20-07-09 08:43:35</c:v>
                </c:pt>
                <c:pt idx="3718">
                  <c:v> 20-07-09 08:43:40</c:v>
                </c:pt>
                <c:pt idx="3719">
                  <c:v> 20-07-09 08:43:45</c:v>
                </c:pt>
                <c:pt idx="3720">
                  <c:v> 20-07-09 08:43:50</c:v>
                </c:pt>
                <c:pt idx="3721">
                  <c:v> 20-07-09 08:43:55</c:v>
                </c:pt>
                <c:pt idx="3722">
                  <c:v> 20-07-09 08:44:00</c:v>
                </c:pt>
                <c:pt idx="3723">
                  <c:v> 20-07-09 08:44:05</c:v>
                </c:pt>
                <c:pt idx="3724">
                  <c:v> 20-07-09 08:44:10</c:v>
                </c:pt>
                <c:pt idx="3725">
                  <c:v> 20-07-09 08:44:15</c:v>
                </c:pt>
                <c:pt idx="3726">
                  <c:v> 20-07-09 08:44:20</c:v>
                </c:pt>
                <c:pt idx="3727">
                  <c:v> 20-07-09 08:44:25</c:v>
                </c:pt>
                <c:pt idx="3728">
                  <c:v> 20-07-09 08:44:30</c:v>
                </c:pt>
                <c:pt idx="3729">
                  <c:v> 20-07-09 08:44:35</c:v>
                </c:pt>
                <c:pt idx="3730">
                  <c:v> 20-07-09 08:44:40</c:v>
                </c:pt>
                <c:pt idx="3731">
                  <c:v> 20-07-09 08:44:45</c:v>
                </c:pt>
                <c:pt idx="3732">
                  <c:v> 20-07-09 08:44:50</c:v>
                </c:pt>
                <c:pt idx="3733">
                  <c:v> 20-07-09 08:44:55</c:v>
                </c:pt>
                <c:pt idx="3734">
                  <c:v> 20-07-09 08:45:00</c:v>
                </c:pt>
                <c:pt idx="3735">
                  <c:v> 20-07-09 08:45:05</c:v>
                </c:pt>
                <c:pt idx="3736">
                  <c:v> 20-07-09 08:45:10</c:v>
                </c:pt>
                <c:pt idx="3737">
                  <c:v> 20-07-09 08:45:15</c:v>
                </c:pt>
                <c:pt idx="3738">
                  <c:v> 20-07-09 08:45:20</c:v>
                </c:pt>
                <c:pt idx="3739">
                  <c:v> 20-07-09 08:45:25</c:v>
                </c:pt>
                <c:pt idx="3740">
                  <c:v> 20-07-09 08:45:30</c:v>
                </c:pt>
                <c:pt idx="3741">
                  <c:v> 20-07-09 08:45:35</c:v>
                </c:pt>
                <c:pt idx="3742">
                  <c:v> 20-07-09 08:45:40</c:v>
                </c:pt>
                <c:pt idx="3743">
                  <c:v> 20-07-09 08:46:15</c:v>
                </c:pt>
                <c:pt idx="3744">
                  <c:v> 20-07-09 08:46:20</c:v>
                </c:pt>
                <c:pt idx="3745">
                  <c:v> 20-07-09 08:46:25</c:v>
                </c:pt>
                <c:pt idx="3746">
                  <c:v> 20-07-09 08:46:30</c:v>
                </c:pt>
                <c:pt idx="3747">
                  <c:v> 20-07-09 08:46:35</c:v>
                </c:pt>
                <c:pt idx="3748">
                  <c:v> 20-07-09 08:46:40</c:v>
                </c:pt>
                <c:pt idx="3749">
                  <c:v> 20-07-09 08:46:45</c:v>
                </c:pt>
                <c:pt idx="3750">
                  <c:v> 20-07-09 08:46:50</c:v>
                </c:pt>
                <c:pt idx="3751">
                  <c:v> 20-07-09 08:46:55</c:v>
                </c:pt>
                <c:pt idx="3752">
                  <c:v> 20-07-09 08:47:00</c:v>
                </c:pt>
                <c:pt idx="3753">
                  <c:v> 20-07-09 08:47:05</c:v>
                </c:pt>
                <c:pt idx="3754">
                  <c:v> 20-07-09 08:47:10</c:v>
                </c:pt>
                <c:pt idx="3755">
                  <c:v> 20-07-09 08:47:15</c:v>
                </c:pt>
                <c:pt idx="3756">
                  <c:v> 20-07-09 08:47:20</c:v>
                </c:pt>
                <c:pt idx="3757">
                  <c:v> 20-07-09 08:47:25</c:v>
                </c:pt>
                <c:pt idx="3758">
                  <c:v> 20-07-09 08:47:30</c:v>
                </c:pt>
                <c:pt idx="3759">
                  <c:v> 20-07-09 08:47:35</c:v>
                </c:pt>
                <c:pt idx="3760">
                  <c:v> 20-07-09 08:47:40</c:v>
                </c:pt>
                <c:pt idx="3761">
                  <c:v> 20-07-09 08:47:45</c:v>
                </c:pt>
                <c:pt idx="3762">
                  <c:v> 20-07-09 08:47:50</c:v>
                </c:pt>
                <c:pt idx="3763">
                  <c:v> 20-07-09 08:47:55</c:v>
                </c:pt>
                <c:pt idx="3764">
                  <c:v> 20-07-09 08:48:00</c:v>
                </c:pt>
                <c:pt idx="3765">
                  <c:v> 20-07-09 08:48:05</c:v>
                </c:pt>
                <c:pt idx="3766">
                  <c:v> 20-07-09 08:48:10</c:v>
                </c:pt>
                <c:pt idx="3767">
                  <c:v> 20-07-09 08:48:15</c:v>
                </c:pt>
                <c:pt idx="3768">
                  <c:v> 20-07-09 08:48:20</c:v>
                </c:pt>
                <c:pt idx="3769">
                  <c:v> 20-07-09 08:48:25</c:v>
                </c:pt>
                <c:pt idx="3770">
                  <c:v> 20-07-09 08:48:30</c:v>
                </c:pt>
                <c:pt idx="3771">
                  <c:v> 20-07-09 08:48:35</c:v>
                </c:pt>
                <c:pt idx="3772">
                  <c:v> 20-07-09 08:48:40</c:v>
                </c:pt>
                <c:pt idx="3773">
                  <c:v> 20-07-09 08:48:45</c:v>
                </c:pt>
                <c:pt idx="3774">
                  <c:v> 20-07-09 08:48:50</c:v>
                </c:pt>
                <c:pt idx="3775">
                  <c:v> 20-07-09 08:48:55</c:v>
                </c:pt>
                <c:pt idx="3776">
                  <c:v> 20-07-09 08:49:00</c:v>
                </c:pt>
                <c:pt idx="3777">
                  <c:v> 20-07-09 08:49:05</c:v>
                </c:pt>
                <c:pt idx="3778">
                  <c:v> 20-07-09 08:49:10</c:v>
                </c:pt>
                <c:pt idx="3779">
                  <c:v> 20-07-09 08:49:15</c:v>
                </c:pt>
                <c:pt idx="3780">
                  <c:v> 20-07-09 08:49:20</c:v>
                </c:pt>
                <c:pt idx="3781">
                  <c:v> 20-07-09 08:49:25</c:v>
                </c:pt>
                <c:pt idx="3782">
                  <c:v> 20-07-09 08:49:30</c:v>
                </c:pt>
                <c:pt idx="3783">
                  <c:v> 20-07-09 08:49:35</c:v>
                </c:pt>
                <c:pt idx="3784">
                  <c:v> 20-07-09 08:49:40</c:v>
                </c:pt>
                <c:pt idx="3785">
                  <c:v> 20-07-09 08:49:45</c:v>
                </c:pt>
                <c:pt idx="3786">
                  <c:v> 20-07-09 08:49:50</c:v>
                </c:pt>
                <c:pt idx="3787">
                  <c:v> 20-07-09 08:49:55</c:v>
                </c:pt>
                <c:pt idx="3788">
                  <c:v> 20-07-09 08:50:00</c:v>
                </c:pt>
                <c:pt idx="3789">
                  <c:v> 20-07-09 08:50:05</c:v>
                </c:pt>
                <c:pt idx="3790">
                  <c:v> 20-07-09 08:50:10</c:v>
                </c:pt>
                <c:pt idx="3791">
                  <c:v> 20-07-09 08:50:15</c:v>
                </c:pt>
                <c:pt idx="3792">
                  <c:v> 20-07-09 08:50:20</c:v>
                </c:pt>
                <c:pt idx="3793">
                  <c:v> 20-07-09 08:50:25</c:v>
                </c:pt>
                <c:pt idx="3794">
                  <c:v> 20-07-09 08:50:30</c:v>
                </c:pt>
                <c:pt idx="3795">
                  <c:v> 20-07-09 08:50:40</c:v>
                </c:pt>
                <c:pt idx="3796">
                  <c:v> 20-07-09 08:50:45</c:v>
                </c:pt>
                <c:pt idx="3797">
                  <c:v> 20-07-09 08:50:50</c:v>
                </c:pt>
                <c:pt idx="3798">
                  <c:v> 20-07-09 08:50:55</c:v>
                </c:pt>
                <c:pt idx="3799">
                  <c:v> 20-07-09 08:51:00</c:v>
                </c:pt>
                <c:pt idx="3800">
                  <c:v> 20-07-09 08:51:05</c:v>
                </c:pt>
                <c:pt idx="3801">
                  <c:v> 20-07-09 08:51:10</c:v>
                </c:pt>
                <c:pt idx="3802">
                  <c:v> 20-07-09 08:51:15</c:v>
                </c:pt>
                <c:pt idx="3803">
                  <c:v> 20-07-09 08:51:20</c:v>
                </c:pt>
                <c:pt idx="3804">
                  <c:v> 20-07-09 08:51:25</c:v>
                </c:pt>
                <c:pt idx="3805">
                  <c:v> 20-07-09 08:51:30</c:v>
                </c:pt>
                <c:pt idx="3806">
                  <c:v> 20-07-09 08:51:35</c:v>
                </c:pt>
                <c:pt idx="3807">
                  <c:v> 20-07-09 08:51:40</c:v>
                </c:pt>
                <c:pt idx="3808">
                  <c:v> 20-07-09 08:51:45</c:v>
                </c:pt>
                <c:pt idx="3809">
                  <c:v> 20-07-09 08:51:50</c:v>
                </c:pt>
                <c:pt idx="3810">
                  <c:v> 20-07-09 08:51:55</c:v>
                </c:pt>
                <c:pt idx="3811">
                  <c:v> 20-07-09 08:52:00</c:v>
                </c:pt>
                <c:pt idx="3812">
                  <c:v> 20-07-09 08:52:05</c:v>
                </c:pt>
                <c:pt idx="3813">
                  <c:v> 20-07-09 08:52:10</c:v>
                </c:pt>
                <c:pt idx="3814">
                  <c:v> 20-07-09 08:52:15</c:v>
                </c:pt>
                <c:pt idx="3815">
                  <c:v> 20-07-09 08:52:20</c:v>
                </c:pt>
                <c:pt idx="3816">
                  <c:v> 20-07-09 08:52:25</c:v>
                </c:pt>
                <c:pt idx="3817">
                  <c:v> 20-07-09 08:52:30</c:v>
                </c:pt>
                <c:pt idx="3818">
                  <c:v> 20-07-09 08:52:35</c:v>
                </c:pt>
                <c:pt idx="3819">
                  <c:v> 20-07-09 08:52:40</c:v>
                </c:pt>
                <c:pt idx="3820">
                  <c:v> 20-07-09 08:52:45</c:v>
                </c:pt>
                <c:pt idx="3821">
                  <c:v> 20-07-09 08:52:50</c:v>
                </c:pt>
                <c:pt idx="3822">
                  <c:v> 20-07-09 08:52:55</c:v>
                </c:pt>
                <c:pt idx="3823">
                  <c:v> 20-07-09 08:53:00</c:v>
                </c:pt>
                <c:pt idx="3824">
                  <c:v> 20-07-09 08:53:05</c:v>
                </c:pt>
                <c:pt idx="3825">
                  <c:v> 20-07-09 08:53:10</c:v>
                </c:pt>
                <c:pt idx="3826">
                  <c:v> 20-07-09 08:53:15</c:v>
                </c:pt>
                <c:pt idx="3827">
                  <c:v> 20-07-09 08:53:20</c:v>
                </c:pt>
                <c:pt idx="3828">
                  <c:v> 20-07-09 08:53:25</c:v>
                </c:pt>
                <c:pt idx="3829">
                  <c:v> 20-07-09 08:53:30</c:v>
                </c:pt>
                <c:pt idx="3830">
                  <c:v> 20-07-09 08:53:35</c:v>
                </c:pt>
                <c:pt idx="3831">
                  <c:v> 20-07-09 08:53:40</c:v>
                </c:pt>
                <c:pt idx="3832">
                  <c:v> 20-07-09 08:53:45</c:v>
                </c:pt>
                <c:pt idx="3833">
                  <c:v> 20-07-09 08:53:50</c:v>
                </c:pt>
                <c:pt idx="3834">
                  <c:v> 20-07-09 08:53:55</c:v>
                </c:pt>
                <c:pt idx="3835">
                  <c:v> 20-07-09 08:54:00</c:v>
                </c:pt>
                <c:pt idx="3836">
                  <c:v> 20-07-09 08:54:05</c:v>
                </c:pt>
                <c:pt idx="3837">
                  <c:v> 20-07-09 08:54:10</c:v>
                </c:pt>
                <c:pt idx="3838">
                  <c:v> 20-07-09 08:54:15</c:v>
                </c:pt>
                <c:pt idx="3839">
                  <c:v> 20-07-09 08:54:20</c:v>
                </c:pt>
                <c:pt idx="3840">
                  <c:v> 20-07-09 08:54:25</c:v>
                </c:pt>
                <c:pt idx="3841">
                  <c:v> 20-07-09 08:54:30</c:v>
                </c:pt>
                <c:pt idx="3842">
                  <c:v> 20-07-09 08:54:35</c:v>
                </c:pt>
                <c:pt idx="3843">
                  <c:v> 20-07-09 08:54:40</c:v>
                </c:pt>
                <c:pt idx="3844">
                  <c:v> 20-07-09 08:54:45</c:v>
                </c:pt>
                <c:pt idx="3845">
                  <c:v> 20-07-09 08:54:50</c:v>
                </c:pt>
                <c:pt idx="3846">
                  <c:v> 20-07-09 08:54:55</c:v>
                </c:pt>
                <c:pt idx="3847">
                  <c:v> 20-07-09 08:55:00</c:v>
                </c:pt>
                <c:pt idx="3848">
                  <c:v> 20-07-09 08:55:05</c:v>
                </c:pt>
                <c:pt idx="3849">
                  <c:v> 20-07-09 08:55:10</c:v>
                </c:pt>
                <c:pt idx="3850">
                  <c:v> 20-07-09 08:55:15</c:v>
                </c:pt>
                <c:pt idx="3851">
                  <c:v> 20-07-09 08:55:20</c:v>
                </c:pt>
                <c:pt idx="3852">
                  <c:v> 20-07-09 08:55:25</c:v>
                </c:pt>
                <c:pt idx="3853">
                  <c:v> 20-07-09 08:55:30</c:v>
                </c:pt>
                <c:pt idx="3854">
                  <c:v> 20-07-09 08:55:35</c:v>
                </c:pt>
                <c:pt idx="3855">
                  <c:v> 20-07-09 08:55:40</c:v>
                </c:pt>
                <c:pt idx="3856">
                  <c:v> 20-07-09 08:55:45</c:v>
                </c:pt>
                <c:pt idx="3857">
                  <c:v> 20-07-09 08:55:50</c:v>
                </c:pt>
                <c:pt idx="3858">
                  <c:v> 20-07-09 08:55:55</c:v>
                </c:pt>
                <c:pt idx="3859">
                  <c:v> 20-07-09 08:56:00</c:v>
                </c:pt>
                <c:pt idx="3860">
                  <c:v> 20-07-09 08:56:05</c:v>
                </c:pt>
                <c:pt idx="3861">
                  <c:v> 20-07-09 08:56:10</c:v>
                </c:pt>
                <c:pt idx="3862">
                  <c:v> 20-07-09 08:56:15</c:v>
                </c:pt>
                <c:pt idx="3863">
                  <c:v> 20-07-09 08:56:20</c:v>
                </c:pt>
                <c:pt idx="3864">
                  <c:v> 20-07-09 08:56:25</c:v>
                </c:pt>
                <c:pt idx="3865">
                  <c:v> 20-07-09 08:56:30</c:v>
                </c:pt>
                <c:pt idx="3866">
                  <c:v> 20-07-09 08:56:35</c:v>
                </c:pt>
                <c:pt idx="3867">
                  <c:v> 20-07-09 08:56:40</c:v>
                </c:pt>
                <c:pt idx="3868">
                  <c:v> 20-07-09 08:56:45</c:v>
                </c:pt>
                <c:pt idx="3869">
                  <c:v> 20-07-09 08:56:50</c:v>
                </c:pt>
                <c:pt idx="3870">
                  <c:v> 20-07-09 08:56:55</c:v>
                </c:pt>
                <c:pt idx="3871">
                  <c:v> 20-07-09 08:57:00</c:v>
                </c:pt>
                <c:pt idx="3872">
                  <c:v> 20-07-09 08:57:05</c:v>
                </c:pt>
                <c:pt idx="3873">
                  <c:v> 20-07-09 08:57:10</c:v>
                </c:pt>
                <c:pt idx="3874">
                  <c:v> 20-07-09 08:57:20</c:v>
                </c:pt>
                <c:pt idx="3875">
                  <c:v> 20-07-09 08:57:25</c:v>
                </c:pt>
                <c:pt idx="3876">
                  <c:v> 20-07-09 08:57:30</c:v>
                </c:pt>
                <c:pt idx="3877">
                  <c:v> 20-07-09 08:57:35</c:v>
                </c:pt>
                <c:pt idx="3878">
                  <c:v> 20-07-09 08:57:40</c:v>
                </c:pt>
                <c:pt idx="3879">
                  <c:v> 20-07-09 08:57:45</c:v>
                </c:pt>
                <c:pt idx="3880">
                  <c:v> 20-07-09 08:57:50</c:v>
                </c:pt>
                <c:pt idx="3881">
                  <c:v> 20-07-09 08:57:55</c:v>
                </c:pt>
                <c:pt idx="3882">
                  <c:v> 20-07-09 08:58:00</c:v>
                </c:pt>
                <c:pt idx="3883">
                  <c:v> 20-07-09 08:58:05</c:v>
                </c:pt>
                <c:pt idx="3884">
                  <c:v> 20-07-09 08:58:10</c:v>
                </c:pt>
                <c:pt idx="3885">
                  <c:v> 20-07-09 08:58:15</c:v>
                </c:pt>
                <c:pt idx="3886">
                  <c:v> 20-07-09 08:59:10</c:v>
                </c:pt>
                <c:pt idx="3887">
                  <c:v> 20-07-09 08:59:15</c:v>
                </c:pt>
                <c:pt idx="3888">
                  <c:v> 20-07-09 08:59:20</c:v>
                </c:pt>
                <c:pt idx="3889">
                  <c:v> 20-07-09 08:59:25</c:v>
                </c:pt>
                <c:pt idx="3890">
                  <c:v> 20-07-09 08:59:30</c:v>
                </c:pt>
                <c:pt idx="3891">
                  <c:v> 20-07-09 08:59:35</c:v>
                </c:pt>
                <c:pt idx="3892">
                  <c:v> 20-07-09 08:59:40</c:v>
                </c:pt>
                <c:pt idx="3893">
                  <c:v> 20-07-09 08:59:45</c:v>
                </c:pt>
                <c:pt idx="3894">
                  <c:v> 20-07-09 08:59:50</c:v>
                </c:pt>
                <c:pt idx="3895">
                  <c:v> 20-07-09 08:59:55</c:v>
                </c:pt>
                <c:pt idx="3896">
                  <c:v> 20-07-09 09:00:00</c:v>
                </c:pt>
                <c:pt idx="3897">
                  <c:v> 20-07-09 09:00:05</c:v>
                </c:pt>
                <c:pt idx="3898">
                  <c:v> 20-07-09 09:00:10</c:v>
                </c:pt>
                <c:pt idx="3899">
                  <c:v> 20-07-09 09:00:15</c:v>
                </c:pt>
                <c:pt idx="3900">
                  <c:v> 20-07-09 09:00:20</c:v>
                </c:pt>
                <c:pt idx="3901">
                  <c:v> 20-07-09 09:00:25</c:v>
                </c:pt>
                <c:pt idx="3902">
                  <c:v> 20-07-09 09:00:30</c:v>
                </c:pt>
                <c:pt idx="3903">
                  <c:v> 20-07-09 09:00:35</c:v>
                </c:pt>
                <c:pt idx="3904">
                  <c:v> 20-07-09 09:00:40</c:v>
                </c:pt>
                <c:pt idx="3905">
                  <c:v> 20-07-09 09:00:45</c:v>
                </c:pt>
                <c:pt idx="3906">
                  <c:v> 20-07-09 09:00:50</c:v>
                </c:pt>
                <c:pt idx="3907">
                  <c:v> 20-07-09 09:00:55</c:v>
                </c:pt>
                <c:pt idx="3908">
                  <c:v> 20-07-09 09:01:00</c:v>
                </c:pt>
                <c:pt idx="3909">
                  <c:v> 20-07-09 09:01:05</c:v>
                </c:pt>
                <c:pt idx="3910">
                  <c:v> 20-07-09 09:01:10</c:v>
                </c:pt>
                <c:pt idx="3911">
                  <c:v> 20-07-09 09:01:15</c:v>
                </c:pt>
                <c:pt idx="3912">
                  <c:v> 20-07-09 09:01:20</c:v>
                </c:pt>
                <c:pt idx="3913">
                  <c:v> 20-07-09 09:01:30</c:v>
                </c:pt>
                <c:pt idx="3914">
                  <c:v> 20-07-09 09:01:35</c:v>
                </c:pt>
                <c:pt idx="3915">
                  <c:v> 20-07-09 09:01:40</c:v>
                </c:pt>
                <c:pt idx="3916">
                  <c:v> 20-07-09 09:01:45</c:v>
                </c:pt>
                <c:pt idx="3917">
                  <c:v> 20-07-09 09:01:50</c:v>
                </c:pt>
                <c:pt idx="3918">
                  <c:v> 20-07-09 09:01:55</c:v>
                </c:pt>
                <c:pt idx="3919">
                  <c:v> 20-07-09 09:02:00</c:v>
                </c:pt>
                <c:pt idx="3920">
                  <c:v> 20-07-09 09:02:05</c:v>
                </c:pt>
                <c:pt idx="3921">
                  <c:v> 20-07-09 09:02:10</c:v>
                </c:pt>
                <c:pt idx="3922">
                  <c:v> 20-07-09 09:02:15</c:v>
                </c:pt>
                <c:pt idx="3923">
                  <c:v> 20-07-09 09:02:20</c:v>
                </c:pt>
                <c:pt idx="3924">
                  <c:v> 20-07-09 09:02:25</c:v>
                </c:pt>
                <c:pt idx="3925">
                  <c:v> 20-07-09 09:02:30</c:v>
                </c:pt>
                <c:pt idx="3926">
                  <c:v> 20-07-09 09:02:35</c:v>
                </c:pt>
                <c:pt idx="3927">
                  <c:v> 20-07-09 09:02:40</c:v>
                </c:pt>
                <c:pt idx="3928">
                  <c:v> 20-07-09 09:02:45</c:v>
                </c:pt>
                <c:pt idx="3929">
                  <c:v> 20-07-09 09:02:50</c:v>
                </c:pt>
                <c:pt idx="3930">
                  <c:v> 20-07-09 09:02:55</c:v>
                </c:pt>
                <c:pt idx="3931">
                  <c:v> 20-07-09 09:03:00</c:v>
                </c:pt>
                <c:pt idx="3932">
                  <c:v> 20-07-09 09:03:05</c:v>
                </c:pt>
                <c:pt idx="3933">
                  <c:v> 20-07-09 09:03:10</c:v>
                </c:pt>
                <c:pt idx="3934">
                  <c:v> 20-07-09 09:03:15</c:v>
                </c:pt>
                <c:pt idx="3935">
                  <c:v> 20-07-09 09:03:20</c:v>
                </c:pt>
                <c:pt idx="3936">
                  <c:v> 20-07-09 09:03:25</c:v>
                </c:pt>
                <c:pt idx="3937">
                  <c:v> 20-07-09 09:03:30</c:v>
                </c:pt>
                <c:pt idx="3938">
                  <c:v> 20-07-09 09:03:35</c:v>
                </c:pt>
                <c:pt idx="3939">
                  <c:v> 20-07-09 09:03:40</c:v>
                </c:pt>
                <c:pt idx="3940">
                  <c:v> 20-07-09 09:03:45</c:v>
                </c:pt>
                <c:pt idx="3941">
                  <c:v> 20-07-09 09:03:50</c:v>
                </c:pt>
                <c:pt idx="3942">
                  <c:v> 20-07-09 09:03:55</c:v>
                </c:pt>
                <c:pt idx="3943">
                  <c:v> 20-07-09 09:04:00</c:v>
                </c:pt>
                <c:pt idx="3944">
                  <c:v> 20-07-09 09:04:05</c:v>
                </c:pt>
                <c:pt idx="3945">
                  <c:v> 20-07-09 09:04:10</c:v>
                </c:pt>
                <c:pt idx="3946">
                  <c:v> 20-07-09 09:04:15</c:v>
                </c:pt>
                <c:pt idx="3947">
                  <c:v> 20-07-09 09:04:20</c:v>
                </c:pt>
                <c:pt idx="3948">
                  <c:v> 20-07-09 09:04:25</c:v>
                </c:pt>
                <c:pt idx="3949">
                  <c:v> 20-07-09 09:04:30</c:v>
                </c:pt>
                <c:pt idx="3950">
                  <c:v> 20-07-09 09:04:35</c:v>
                </c:pt>
                <c:pt idx="3951">
                  <c:v> 20-07-09 09:04:40</c:v>
                </c:pt>
                <c:pt idx="3952">
                  <c:v> 20-07-09 09:04:45</c:v>
                </c:pt>
                <c:pt idx="3953">
                  <c:v> 20-07-09 09:04:50</c:v>
                </c:pt>
                <c:pt idx="3954">
                  <c:v> 20-07-09 09:04:55</c:v>
                </c:pt>
                <c:pt idx="3955">
                  <c:v> 20-07-09 09:05:00</c:v>
                </c:pt>
                <c:pt idx="3956">
                  <c:v> 20-07-09 09:05:05</c:v>
                </c:pt>
                <c:pt idx="3957">
                  <c:v> 20-07-09 09:05:10</c:v>
                </c:pt>
                <c:pt idx="3958">
                  <c:v> 20-07-09 09:05:15</c:v>
                </c:pt>
                <c:pt idx="3959">
                  <c:v> 20-07-09 09:05:20</c:v>
                </c:pt>
                <c:pt idx="3960">
                  <c:v> 20-07-09 09:05:25</c:v>
                </c:pt>
                <c:pt idx="3961">
                  <c:v> 20-07-09 09:05:30</c:v>
                </c:pt>
                <c:pt idx="3962">
                  <c:v> 20-07-09 09:05:35</c:v>
                </c:pt>
                <c:pt idx="3963">
                  <c:v> 20-07-09 09:05:40</c:v>
                </c:pt>
                <c:pt idx="3964">
                  <c:v> 20-07-09 09:05:45</c:v>
                </c:pt>
                <c:pt idx="3965">
                  <c:v> 20-07-09 09:05:50</c:v>
                </c:pt>
                <c:pt idx="3966">
                  <c:v> 20-07-09 09:05:55</c:v>
                </c:pt>
                <c:pt idx="3967">
                  <c:v> 20-07-09 09:06:00</c:v>
                </c:pt>
                <c:pt idx="3968">
                  <c:v> 20-07-09 09:06:05</c:v>
                </c:pt>
                <c:pt idx="3969">
                  <c:v> 20-07-09 09:06:10</c:v>
                </c:pt>
                <c:pt idx="3970">
                  <c:v> 20-07-09 09:06:15</c:v>
                </c:pt>
                <c:pt idx="3971">
                  <c:v> 20-07-09 09:06:20</c:v>
                </c:pt>
                <c:pt idx="3972">
                  <c:v> 20-07-09 09:06:25</c:v>
                </c:pt>
                <c:pt idx="3973">
                  <c:v> 20-07-09 09:07:10</c:v>
                </c:pt>
                <c:pt idx="3974">
                  <c:v> 20-07-09 09:07:15</c:v>
                </c:pt>
                <c:pt idx="3975">
                  <c:v> 20-07-09 09:07:20</c:v>
                </c:pt>
                <c:pt idx="3976">
                  <c:v> 20-07-09 09:07:25</c:v>
                </c:pt>
                <c:pt idx="3977">
                  <c:v> 20-07-09 09:07:30</c:v>
                </c:pt>
                <c:pt idx="3978">
                  <c:v> 20-07-09 09:07:35</c:v>
                </c:pt>
                <c:pt idx="3979">
                  <c:v> 20-07-09 09:07:40</c:v>
                </c:pt>
                <c:pt idx="3980">
                  <c:v> 20-07-09 09:07:45</c:v>
                </c:pt>
                <c:pt idx="3981">
                  <c:v> 20-07-09 09:07:50</c:v>
                </c:pt>
                <c:pt idx="3982">
                  <c:v> 20-07-09 09:07:55</c:v>
                </c:pt>
                <c:pt idx="3983">
                  <c:v> 20-07-09 09:08:00</c:v>
                </c:pt>
                <c:pt idx="3984">
                  <c:v> 20-07-09 09:08:05</c:v>
                </c:pt>
                <c:pt idx="3985">
                  <c:v> 20-07-09 09:08:10</c:v>
                </c:pt>
                <c:pt idx="3986">
                  <c:v> 20-07-09 09:08:15</c:v>
                </c:pt>
                <c:pt idx="3987">
                  <c:v> 20-07-09 09:08:20</c:v>
                </c:pt>
                <c:pt idx="3988">
                  <c:v> 20-07-09 09:08:25</c:v>
                </c:pt>
                <c:pt idx="3989">
                  <c:v> 20-07-09 09:08:30</c:v>
                </c:pt>
                <c:pt idx="3990">
                  <c:v> 20-07-09 09:08:35</c:v>
                </c:pt>
                <c:pt idx="3991">
                  <c:v> 20-07-09 09:08:40</c:v>
                </c:pt>
                <c:pt idx="3992">
                  <c:v> 20-07-09 09:08:45</c:v>
                </c:pt>
                <c:pt idx="3993">
                  <c:v> 20-07-09 09:08:50</c:v>
                </c:pt>
                <c:pt idx="3994">
                  <c:v> 20-07-09 09:08:55</c:v>
                </c:pt>
                <c:pt idx="3995">
                  <c:v> 20-07-09 09:09:00</c:v>
                </c:pt>
                <c:pt idx="3996">
                  <c:v> 20-07-09 09:09:05</c:v>
                </c:pt>
                <c:pt idx="3997">
                  <c:v> 20-07-09 09:09:10</c:v>
                </c:pt>
                <c:pt idx="3998">
                  <c:v> 20-07-09 09:09:15</c:v>
                </c:pt>
                <c:pt idx="3999">
                  <c:v> 20-07-09 09:09:20</c:v>
                </c:pt>
                <c:pt idx="4000">
                  <c:v> 20-07-09 09:09:25</c:v>
                </c:pt>
                <c:pt idx="4001">
                  <c:v> 20-07-09 09:09:30</c:v>
                </c:pt>
                <c:pt idx="4002">
                  <c:v> 20-07-09 09:09:35</c:v>
                </c:pt>
                <c:pt idx="4003">
                  <c:v> 20-07-09 09:09:40</c:v>
                </c:pt>
                <c:pt idx="4004">
                  <c:v> 20-07-09 09:09:45</c:v>
                </c:pt>
                <c:pt idx="4005">
                  <c:v> 20-07-09 09:09:50</c:v>
                </c:pt>
                <c:pt idx="4006">
                  <c:v> 20-07-09 09:09:55</c:v>
                </c:pt>
                <c:pt idx="4007">
                  <c:v> 20-07-09 09:10:00</c:v>
                </c:pt>
                <c:pt idx="4008">
                  <c:v> 20-07-09 09:10:05</c:v>
                </c:pt>
                <c:pt idx="4009">
                  <c:v> 20-07-09 09:10:10</c:v>
                </c:pt>
                <c:pt idx="4010">
                  <c:v> 20-07-09 09:10:15</c:v>
                </c:pt>
                <c:pt idx="4011">
                  <c:v> 20-07-09 09:10:20</c:v>
                </c:pt>
                <c:pt idx="4012">
                  <c:v> 20-07-09 09:10:25</c:v>
                </c:pt>
                <c:pt idx="4013">
                  <c:v> 20-07-09 09:10:30</c:v>
                </c:pt>
                <c:pt idx="4014">
                  <c:v> 20-07-09 09:10:35</c:v>
                </c:pt>
                <c:pt idx="4015">
                  <c:v> 20-07-09 09:10:40</c:v>
                </c:pt>
                <c:pt idx="4016">
                  <c:v> 20-07-09 09:10:45</c:v>
                </c:pt>
                <c:pt idx="4017">
                  <c:v> 20-07-09 09:10:50</c:v>
                </c:pt>
                <c:pt idx="4018">
                  <c:v> 20-07-09 09:10:55</c:v>
                </c:pt>
                <c:pt idx="4019">
                  <c:v> 20-07-09 09:11:00</c:v>
                </c:pt>
                <c:pt idx="4020">
                  <c:v> 20-07-09 09:11:05</c:v>
                </c:pt>
                <c:pt idx="4021">
                  <c:v> 20-07-09 09:11:10</c:v>
                </c:pt>
                <c:pt idx="4022">
                  <c:v> 20-07-09 09:11:15</c:v>
                </c:pt>
                <c:pt idx="4023">
                  <c:v> 20-07-09 09:11:20</c:v>
                </c:pt>
                <c:pt idx="4024">
                  <c:v> 20-07-09 09:11:25</c:v>
                </c:pt>
                <c:pt idx="4025">
                  <c:v> 20-07-09 09:11:30</c:v>
                </c:pt>
                <c:pt idx="4026">
                  <c:v> 20-07-09 09:11:35</c:v>
                </c:pt>
                <c:pt idx="4027">
                  <c:v> 20-07-09 09:11:40</c:v>
                </c:pt>
                <c:pt idx="4028">
                  <c:v> 20-07-09 09:11:45</c:v>
                </c:pt>
                <c:pt idx="4029">
                  <c:v> 20-07-09 09:11:50</c:v>
                </c:pt>
                <c:pt idx="4030">
                  <c:v> 20-07-09 09:11:55</c:v>
                </c:pt>
                <c:pt idx="4031">
                  <c:v> 20-07-09 09:12:00</c:v>
                </c:pt>
                <c:pt idx="4032">
                  <c:v> 20-07-09 09:12:05</c:v>
                </c:pt>
                <c:pt idx="4033">
                  <c:v> 20-07-09 09:12:10</c:v>
                </c:pt>
                <c:pt idx="4034">
                  <c:v> 20-07-09 09:12:15</c:v>
                </c:pt>
                <c:pt idx="4035">
                  <c:v> 20-07-09 09:12:20</c:v>
                </c:pt>
                <c:pt idx="4036">
                  <c:v> 20-07-09 09:12:25</c:v>
                </c:pt>
                <c:pt idx="4037">
                  <c:v> 20-07-09 09:12:30</c:v>
                </c:pt>
                <c:pt idx="4038">
                  <c:v> 20-07-09 09:12:35</c:v>
                </c:pt>
                <c:pt idx="4039">
                  <c:v> 20-07-09 09:12:40</c:v>
                </c:pt>
                <c:pt idx="4040">
                  <c:v> 20-07-09 09:12:45</c:v>
                </c:pt>
                <c:pt idx="4041">
                  <c:v> 20-07-09 09:12:50</c:v>
                </c:pt>
                <c:pt idx="4042">
                  <c:v> 20-07-09 09:12:55</c:v>
                </c:pt>
                <c:pt idx="4043">
                  <c:v> 20-07-09 09:13:00</c:v>
                </c:pt>
                <c:pt idx="4044">
                  <c:v> 20-07-09 09:13:05</c:v>
                </c:pt>
                <c:pt idx="4045">
                  <c:v> 20-07-09 09:13:10</c:v>
                </c:pt>
                <c:pt idx="4046">
                  <c:v> 20-07-09 09:13:15</c:v>
                </c:pt>
                <c:pt idx="4047">
                  <c:v> 20-07-09 09:13:20</c:v>
                </c:pt>
                <c:pt idx="4048">
                  <c:v> 20-07-09 09:13:25</c:v>
                </c:pt>
                <c:pt idx="4049">
                  <c:v> 20-07-09 09:13:30</c:v>
                </c:pt>
                <c:pt idx="4050">
                  <c:v> 20-07-09 09:13:35</c:v>
                </c:pt>
                <c:pt idx="4051">
                  <c:v> 20-07-09 09:13:40</c:v>
                </c:pt>
                <c:pt idx="4052">
                  <c:v> 20-07-09 09:13:45</c:v>
                </c:pt>
                <c:pt idx="4053">
                  <c:v> 20-07-09 09:13:50</c:v>
                </c:pt>
                <c:pt idx="4054">
                  <c:v> 20-07-09 09:13:55</c:v>
                </c:pt>
                <c:pt idx="4055">
                  <c:v> 20-07-09 09:14:00</c:v>
                </c:pt>
                <c:pt idx="4056">
                  <c:v> 20-07-09 09:14:05</c:v>
                </c:pt>
                <c:pt idx="4057">
                  <c:v> 20-07-09 09:14:10</c:v>
                </c:pt>
                <c:pt idx="4058">
                  <c:v> 20-07-09 09:14:15</c:v>
                </c:pt>
                <c:pt idx="4059">
                  <c:v> 20-07-09 09:14:20</c:v>
                </c:pt>
                <c:pt idx="4060">
                  <c:v> 20-07-09 09:14:25</c:v>
                </c:pt>
                <c:pt idx="4061">
                  <c:v> 20-07-09 09:14:30</c:v>
                </c:pt>
                <c:pt idx="4062">
                  <c:v> 20-07-09 09:14:35</c:v>
                </c:pt>
                <c:pt idx="4063">
                  <c:v> 20-07-09 09:14:40</c:v>
                </c:pt>
                <c:pt idx="4064">
                  <c:v> 20-07-09 09:14:45</c:v>
                </c:pt>
                <c:pt idx="4065">
                  <c:v> 20-07-09 09:14:50</c:v>
                </c:pt>
                <c:pt idx="4066">
                  <c:v> 20-07-09 09:14:55</c:v>
                </c:pt>
                <c:pt idx="4067">
                  <c:v> 20-07-09 09:15:00</c:v>
                </c:pt>
                <c:pt idx="4068">
                  <c:v> 20-07-09 09:15:05</c:v>
                </c:pt>
                <c:pt idx="4069">
                  <c:v> 20-07-09 09:15:10</c:v>
                </c:pt>
                <c:pt idx="4070">
                  <c:v> 20-07-09 09:15:15</c:v>
                </c:pt>
                <c:pt idx="4071">
                  <c:v> 20-07-09 09:15:20</c:v>
                </c:pt>
                <c:pt idx="4072">
                  <c:v> 20-07-09 09:15:25</c:v>
                </c:pt>
                <c:pt idx="4073">
                  <c:v> 20-07-09 09:15:30</c:v>
                </c:pt>
                <c:pt idx="4074">
                  <c:v> 20-07-09 09:15:35</c:v>
                </c:pt>
                <c:pt idx="4075">
                  <c:v> 20-07-09 09:15:40</c:v>
                </c:pt>
                <c:pt idx="4076">
                  <c:v> 20-07-09 09:15:45</c:v>
                </c:pt>
                <c:pt idx="4077">
                  <c:v> 20-07-09 09:15:50</c:v>
                </c:pt>
                <c:pt idx="4078">
                  <c:v> 20-07-09 09:15:55</c:v>
                </c:pt>
                <c:pt idx="4079">
                  <c:v> 20-07-09 09:16:00</c:v>
                </c:pt>
                <c:pt idx="4080">
                  <c:v> 20-07-09 09:16:05</c:v>
                </c:pt>
                <c:pt idx="4081">
                  <c:v> 20-07-09 09:16:10</c:v>
                </c:pt>
                <c:pt idx="4082">
                  <c:v> 20-07-09 09:16:15</c:v>
                </c:pt>
                <c:pt idx="4083">
                  <c:v> 20-07-09 09:16:20</c:v>
                </c:pt>
                <c:pt idx="4084">
                  <c:v> 20-07-09 09:16:25</c:v>
                </c:pt>
                <c:pt idx="4085">
                  <c:v> 20-07-09 09:16:30</c:v>
                </c:pt>
                <c:pt idx="4086">
                  <c:v> 20-07-09 09:16:35</c:v>
                </c:pt>
                <c:pt idx="4087">
                  <c:v> 20-07-09 09:16:40</c:v>
                </c:pt>
                <c:pt idx="4088">
                  <c:v> 20-07-09 09:16:45</c:v>
                </c:pt>
                <c:pt idx="4089">
                  <c:v> 20-07-09 09:16:50</c:v>
                </c:pt>
                <c:pt idx="4090">
                  <c:v> 20-07-09 09:16:55</c:v>
                </c:pt>
                <c:pt idx="4091">
                  <c:v> 20-07-09 09:17:00</c:v>
                </c:pt>
                <c:pt idx="4092">
                  <c:v> 20-07-09 09:17:05</c:v>
                </c:pt>
                <c:pt idx="4093">
                  <c:v> 20-07-09 09:17:10</c:v>
                </c:pt>
                <c:pt idx="4094">
                  <c:v> 20-07-09 09:17:15</c:v>
                </c:pt>
                <c:pt idx="4095">
                  <c:v> 20-07-09 09:17:20</c:v>
                </c:pt>
                <c:pt idx="4096">
                  <c:v> 20-07-09 09:17:25</c:v>
                </c:pt>
                <c:pt idx="4097">
                  <c:v> 20-07-09 09:17:30</c:v>
                </c:pt>
                <c:pt idx="4098">
                  <c:v> 20-07-09 09:17:35</c:v>
                </c:pt>
                <c:pt idx="4099">
                  <c:v> 20-07-09 09:17:40</c:v>
                </c:pt>
                <c:pt idx="4100">
                  <c:v> 20-07-09 09:17:45</c:v>
                </c:pt>
                <c:pt idx="4101">
                  <c:v> 20-07-09 09:17:50</c:v>
                </c:pt>
                <c:pt idx="4102">
                  <c:v> 20-07-09 09:17:55</c:v>
                </c:pt>
                <c:pt idx="4103">
                  <c:v> 20-07-09 09:18:00</c:v>
                </c:pt>
                <c:pt idx="4104">
                  <c:v> 20-07-09 09:18:05</c:v>
                </c:pt>
                <c:pt idx="4105">
                  <c:v> 20-07-09 09:18:10</c:v>
                </c:pt>
                <c:pt idx="4106">
                  <c:v> 20-07-09 09:18:15</c:v>
                </c:pt>
                <c:pt idx="4107">
                  <c:v> 20-07-09 09:18:20</c:v>
                </c:pt>
                <c:pt idx="4108">
                  <c:v> 20-07-09 09:18:40</c:v>
                </c:pt>
                <c:pt idx="4109">
                  <c:v> 20-07-09 09:18:45</c:v>
                </c:pt>
                <c:pt idx="4110">
                  <c:v> 20-07-09 09:18:50</c:v>
                </c:pt>
                <c:pt idx="4111">
                  <c:v> 20-07-09 09:18:55</c:v>
                </c:pt>
                <c:pt idx="4112">
                  <c:v> 20-07-09 09:19:00</c:v>
                </c:pt>
                <c:pt idx="4113">
                  <c:v> 20-07-09 09:19:05</c:v>
                </c:pt>
                <c:pt idx="4114">
                  <c:v> 20-07-09 09:19:10</c:v>
                </c:pt>
                <c:pt idx="4115">
                  <c:v> 20-07-09 09:19:15</c:v>
                </c:pt>
                <c:pt idx="4116">
                  <c:v> 20-07-09 09:19:20</c:v>
                </c:pt>
                <c:pt idx="4117">
                  <c:v> 20-07-09 09:19:25</c:v>
                </c:pt>
                <c:pt idx="4118">
                  <c:v> 20-07-09 09:19:30</c:v>
                </c:pt>
                <c:pt idx="4119">
                  <c:v> 20-07-09 09:19:35</c:v>
                </c:pt>
                <c:pt idx="4120">
                  <c:v> 20-07-09 09:19:55</c:v>
                </c:pt>
                <c:pt idx="4121">
                  <c:v> 20-07-09 09:20:00</c:v>
                </c:pt>
                <c:pt idx="4122">
                  <c:v> 20-07-09 09:20:05</c:v>
                </c:pt>
                <c:pt idx="4123">
                  <c:v> 20-07-09 09:20:10</c:v>
                </c:pt>
                <c:pt idx="4124">
                  <c:v> 20-07-09 09:20:15</c:v>
                </c:pt>
                <c:pt idx="4125">
                  <c:v> 20-07-09 09:20:20</c:v>
                </c:pt>
                <c:pt idx="4126">
                  <c:v> 20-07-09 09:20:25</c:v>
                </c:pt>
                <c:pt idx="4127">
                  <c:v> 20-07-09 09:20:30</c:v>
                </c:pt>
                <c:pt idx="4128">
                  <c:v> 20-07-09 09:20:35</c:v>
                </c:pt>
                <c:pt idx="4129">
                  <c:v> 20-07-09 09:20:40</c:v>
                </c:pt>
                <c:pt idx="4130">
                  <c:v> 20-07-09 09:20:45</c:v>
                </c:pt>
                <c:pt idx="4131">
                  <c:v> 20-07-09 09:20:50</c:v>
                </c:pt>
                <c:pt idx="4132">
                  <c:v> 20-07-09 09:20:55</c:v>
                </c:pt>
                <c:pt idx="4133">
                  <c:v> 20-07-09 09:21:00</c:v>
                </c:pt>
                <c:pt idx="4134">
                  <c:v> 20-07-09 09:21:05</c:v>
                </c:pt>
                <c:pt idx="4135">
                  <c:v> 20-07-09 09:21:10</c:v>
                </c:pt>
                <c:pt idx="4136">
                  <c:v> 20-07-09 09:21:15</c:v>
                </c:pt>
                <c:pt idx="4137">
                  <c:v> 20-07-09 09:21:20</c:v>
                </c:pt>
                <c:pt idx="4138">
                  <c:v> 20-07-09 09:21:25</c:v>
                </c:pt>
                <c:pt idx="4139">
                  <c:v> 20-07-09 09:21:30</c:v>
                </c:pt>
                <c:pt idx="4140">
                  <c:v> 20-07-09 09:21:35</c:v>
                </c:pt>
                <c:pt idx="4141">
                  <c:v> 20-07-09 09:21:40</c:v>
                </c:pt>
                <c:pt idx="4142">
                  <c:v> 20-07-09 09:21:45</c:v>
                </c:pt>
                <c:pt idx="4143">
                  <c:v> 20-07-09 09:21:50</c:v>
                </c:pt>
                <c:pt idx="4144">
                  <c:v> 20-07-09 09:21:55</c:v>
                </c:pt>
                <c:pt idx="4145">
                  <c:v> 20-07-09 09:22:00</c:v>
                </c:pt>
                <c:pt idx="4146">
                  <c:v> 20-07-09 09:22:05</c:v>
                </c:pt>
                <c:pt idx="4147">
                  <c:v> 20-07-09 09:22:10</c:v>
                </c:pt>
                <c:pt idx="4148">
                  <c:v> 20-07-09 09:22:15</c:v>
                </c:pt>
                <c:pt idx="4149">
                  <c:v> 20-07-09 09:22:20</c:v>
                </c:pt>
                <c:pt idx="4150">
                  <c:v> 20-07-09 09:22:25</c:v>
                </c:pt>
                <c:pt idx="4151">
                  <c:v> 20-07-09 09:22:30</c:v>
                </c:pt>
                <c:pt idx="4152">
                  <c:v> 20-07-09 09:22:35</c:v>
                </c:pt>
                <c:pt idx="4153">
                  <c:v> 20-07-09 09:22:50</c:v>
                </c:pt>
                <c:pt idx="4154">
                  <c:v> 20-07-09 09:22:55</c:v>
                </c:pt>
                <c:pt idx="4155">
                  <c:v> 20-07-09 09:23:00</c:v>
                </c:pt>
                <c:pt idx="4156">
                  <c:v> 20-07-09 09:23:05</c:v>
                </c:pt>
                <c:pt idx="4157">
                  <c:v> 20-07-09 09:23:10</c:v>
                </c:pt>
                <c:pt idx="4158">
                  <c:v> 20-07-09 09:23:15</c:v>
                </c:pt>
                <c:pt idx="4159">
                  <c:v> 20-07-09 09:23:20</c:v>
                </c:pt>
                <c:pt idx="4160">
                  <c:v> 20-07-09 09:23:25</c:v>
                </c:pt>
                <c:pt idx="4161">
                  <c:v> 20-07-09 09:23:30</c:v>
                </c:pt>
                <c:pt idx="4162">
                  <c:v> 20-07-09 09:23:35</c:v>
                </c:pt>
                <c:pt idx="4163">
                  <c:v> 20-07-09 09:23:40</c:v>
                </c:pt>
                <c:pt idx="4164">
                  <c:v> 20-07-09 09:23:45</c:v>
                </c:pt>
                <c:pt idx="4165">
                  <c:v> 20-07-09 09:23:50</c:v>
                </c:pt>
                <c:pt idx="4166">
                  <c:v> 20-07-09 09:23:55</c:v>
                </c:pt>
                <c:pt idx="4167">
                  <c:v> 20-07-09 09:24:00</c:v>
                </c:pt>
                <c:pt idx="4168">
                  <c:v> 20-07-09 09:24:05</c:v>
                </c:pt>
                <c:pt idx="4169">
                  <c:v> 20-07-09 09:24:10</c:v>
                </c:pt>
                <c:pt idx="4170">
                  <c:v> 20-07-09 09:24:15</c:v>
                </c:pt>
                <c:pt idx="4171">
                  <c:v> 20-07-09 09:24:20</c:v>
                </c:pt>
                <c:pt idx="4172">
                  <c:v> 20-07-09 09:24:25</c:v>
                </c:pt>
                <c:pt idx="4173">
                  <c:v> 20-07-09 09:24:30</c:v>
                </c:pt>
                <c:pt idx="4174">
                  <c:v> 20-07-09 09:24:35</c:v>
                </c:pt>
                <c:pt idx="4175">
                  <c:v> 20-07-09 09:24:40</c:v>
                </c:pt>
                <c:pt idx="4176">
                  <c:v> 20-07-09 09:24:45</c:v>
                </c:pt>
                <c:pt idx="4177">
                  <c:v> 20-07-09 09:24:50</c:v>
                </c:pt>
                <c:pt idx="4178">
                  <c:v> 20-07-09 09:24:55</c:v>
                </c:pt>
                <c:pt idx="4179">
                  <c:v> 20-07-09 09:25:00</c:v>
                </c:pt>
                <c:pt idx="4180">
                  <c:v> 20-07-09 09:25:05</c:v>
                </c:pt>
                <c:pt idx="4181">
                  <c:v> 20-07-09 09:25:10</c:v>
                </c:pt>
                <c:pt idx="4182">
                  <c:v> 20-07-09 09:25:15</c:v>
                </c:pt>
                <c:pt idx="4183">
                  <c:v> 20-07-09 09:25:20</c:v>
                </c:pt>
                <c:pt idx="4184">
                  <c:v> 20-07-09 09:25:25</c:v>
                </c:pt>
                <c:pt idx="4185">
                  <c:v> 20-07-09 09:25:30</c:v>
                </c:pt>
                <c:pt idx="4186">
                  <c:v> 20-07-09 09:25:35</c:v>
                </c:pt>
                <c:pt idx="4187">
                  <c:v> 20-07-09 09:25:40</c:v>
                </c:pt>
                <c:pt idx="4188">
                  <c:v> 20-07-09 09:25:45</c:v>
                </c:pt>
                <c:pt idx="4189">
                  <c:v> 20-07-09 09:25:50</c:v>
                </c:pt>
                <c:pt idx="4190">
                  <c:v> 20-07-09 09:25:55</c:v>
                </c:pt>
                <c:pt idx="4191">
                  <c:v> 20-07-09 09:26:00</c:v>
                </c:pt>
                <c:pt idx="4192">
                  <c:v> 20-07-09 09:26:05</c:v>
                </c:pt>
                <c:pt idx="4193">
                  <c:v> 20-07-09 09:26:10</c:v>
                </c:pt>
                <c:pt idx="4194">
                  <c:v> 20-07-09 09:26:15</c:v>
                </c:pt>
                <c:pt idx="4195">
                  <c:v> 20-07-09 09:26:20</c:v>
                </c:pt>
                <c:pt idx="4196">
                  <c:v> 20-07-09 09:26:25</c:v>
                </c:pt>
                <c:pt idx="4197">
                  <c:v> 20-07-09 09:26:30</c:v>
                </c:pt>
                <c:pt idx="4198">
                  <c:v> 20-07-09 09:26:35</c:v>
                </c:pt>
                <c:pt idx="4199">
                  <c:v> 20-07-09 09:26:40</c:v>
                </c:pt>
                <c:pt idx="4200">
                  <c:v> 20-07-09 09:27:10</c:v>
                </c:pt>
                <c:pt idx="4201">
                  <c:v> 20-07-09 09:27:15</c:v>
                </c:pt>
                <c:pt idx="4202">
                  <c:v> 20-07-09 09:27:20</c:v>
                </c:pt>
                <c:pt idx="4203">
                  <c:v> 20-07-09 09:27:25</c:v>
                </c:pt>
                <c:pt idx="4204">
                  <c:v> 20-07-09 09:27:30</c:v>
                </c:pt>
                <c:pt idx="4205">
                  <c:v> 20-07-09 09:27:35</c:v>
                </c:pt>
                <c:pt idx="4206">
                  <c:v> 20-07-09 09:27:40</c:v>
                </c:pt>
                <c:pt idx="4207">
                  <c:v> 20-07-09 09:27:45</c:v>
                </c:pt>
                <c:pt idx="4208">
                  <c:v> 20-07-09 09:27:50</c:v>
                </c:pt>
                <c:pt idx="4209">
                  <c:v> 20-07-09 09:27:55</c:v>
                </c:pt>
                <c:pt idx="4210">
                  <c:v> 20-07-09 09:28:00</c:v>
                </c:pt>
                <c:pt idx="4211">
                  <c:v> 20-07-09 09:28:05</c:v>
                </c:pt>
                <c:pt idx="4212">
                  <c:v> 20-07-09 09:28:10</c:v>
                </c:pt>
                <c:pt idx="4213">
                  <c:v> 20-07-09 09:28:15</c:v>
                </c:pt>
                <c:pt idx="4214">
                  <c:v> 20-07-09 09:28:20</c:v>
                </c:pt>
                <c:pt idx="4215">
                  <c:v> 20-07-09 09:28:25</c:v>
                </c:pt>
                <c:pt idx="4216">
                  <c:v> 20-07-09 09:28:30</c:v>
                </c:pt>
                <c:pt idx="4217">
                  <c:v> 20-07-09 09:28:35</c:v>
                </c:pt>
                <c:pt idx="4218">
                  <c:v> 20-07-09 09:28:40</c:v>
                </c:pt>
                <c:pt idx="4219">
                  <c:v> 20-07-09 09:28:45</c:v>
                </c:pt>
                <c:pt idx="4220">
                  <c:v> 20-07-09 09:28:50</c:v>
                </c:pt>
                <c:pt idx="4221">
                  <c:v> 20-07-09 09:28:55</c:v>
                </c:pt>
                <c:pt idx="4222">
                  <c:v> 20-07-09 09:29:00</c:v>
                </c:pt>
                <c:pt idx="4223">
                  <c:v> 20-07-09 09:29:05</c:v>
                </c:pt>
                <c:pt idx="4224">
                  <c:v> 20-07-09 09:29:10</c:v>
                </c:pt>
                <c:pt idx="4225">
                  <c:v> 20-07-09 09:29:15</c:v>
                </c:pt>
                <c:pt idx="4226">
                  <c:v> 20-07-09 09:29:20</c:v>
                </c:pt>
                <c:pt idx="4227">
                  <c:v> 20-07-09 09:29:25</c:v>
                </c:pt>
                <c:pt idx="4228">
                  <c:v> 20-07-09 09:29:30</c:v>
                </c:pt>
                <c:pt idx="4229">
                  <c:v> 20-07-09 09:29:35</c:v>
                </c:pt>
                <c:pt idx="4230">
                  <c:v> 20-07-09 09:29:40</c:v>
                </c:pt>
                <c:pt idx="4231">
                  <c:v> 20-07-09 09:29:45</c:v>
                </c:pt>
                <c:pt idx="4232">
                  <c:v> 20-07-09 09:29:50</c:v>
                </c:pt>
                <c:pt idx="4233">
                  <c:v> 20-07-09 09:29:55</c:v>
                </c:pt>
                <c:pt idx="4234">
                  <c:v> 20-07-09 09:30:10</c:v>
                </c:pt>
                <c:pt idx="4235">
                  <c:v> 20-07-09 09:30:15</c:v>
                </c:pt>
                <c:pt idx="4236">
                  <c:v> 20-07-09 09:30:20</c:v>
                </c:pt>
                <c:pt idx="4237">
                  <c:v> 20-07-09 09:30:25</c:v>
                </c:pt>
                <c:pt idx="4238">
                  <c:v> 20-07-09 09:30:30</c:v>
                </c:pt>
                <c:pt idx="4239">
                  <c:v> 20-07-09 09:30:35</c:v>
                </c:pt>
                <c:pt idx="4240">
                  <c:v> 20-07-09 09:30:40</c:v>
                </c:pt>
                <c:pt idx="4241">
                  <c:v> 20-07-09 09:30:45</c:v>
                </c:pt>
                <c:pt idx="4242">
                  <c:v> 20-07-09 09:30:50</c:v>
                </c:pt>
                <c:pt idx="4243">
                  <c:v> 20-07-09 09:30:55</c:v>
                </c:pt>
                <c:pt idx="4244">
                  <c:v> 20-07-09 09:31:00</c:v>
                </c:pt>
                <c:pt idx="4245">
                  <c:v> 20-07-09 09:31:05</c:v>
                </c:pt>
                <c:pt idx="4246">
                  <c:v> 20-07-09 09:31:10</c:v>
                </c:pt>
                <c:pt idx="4247">
                  <c:v> 20-07-09 09:31:15</c:v>
                </c:pt>
                <c:pt idx="4248">
                  <c:v> 20-07-09 09:31:20</c:v>
                </c:pt>
                <c:pt idx="4249">
                  <c:v> 20-07-09 09:31:25</c:v>
                </c:pt>
                <c:pt idx="4250">
                  <c:v> 20-07-09 09:31:30</c:v>
                </c:pt>
                <c:pt idx="4251">
                  <c:v> 20-07-09 09:31:35</c:v>
                </c:pt>
                <c:pt idx="4252">
                  <c:v> 20-07-09 09:31:40</c:v>
                </c:pt>
                <c:pt idx="4253">
                  <c:v> 20-07-09 09:31:45</c:v>
                </c:pt>
                <c:pt idx="4254">
                  <c:v> 20-07-09 09:31:50</c:v>
                </c:pt>
                <c:pt idx="4255">
                  <c:v> 20-07-09 09:31:55</c:v>
                </c:pt>
                <c:pt idx="4256">
                  <c:v> 20-07-09 09:32:00</c:v>
                </c:pt>
                <c:pt idx="4257">
                  <c:v> 20-07-09 09:32:05</c:v>
                </c:pt>
                <c:pt idx="4258">
                  <c:v> 20-07-09 09:32:10</c:v>
                </c:pt>
                <c:pt idx="4259">
                  <c:v> 20-07-09 09:32:15</c:v>
                </c:pt>
                <c:pt idx="4260">
                  <c:v> 20-07-09 09:32:20</c:v>
                </c:pt>
                <c:pt idx="4261">
                  <c:v> 20-07-09 09:32:25</c:v>
                </c:pt>
                <c:pt idx="4262">
                  <c:v> 20-07-09 09:32:30</c:v>
                </c:pt>
                <c:pt idx="4263">
                  <c:v> 20-07-09 09:32:35</c:v>
                </c:pt>
                <c:pt idx="4264">
                  <c:v> 20-07-09 09:32:40</c:v>
                </c:pt>
                <c:pt idx="4265">
                  <c:v> 20-07-09 09:32:45</c:v>
                </c:pt>
                <c:pt idx="4266">
                  <c:v> 20-07-09 09:32:50</c:v>
                </c:pt>
                <c:pt idx="4267">
                  <c:v> 20-07-09 09:32:55</c:v>
                </c:pt>
                <c:pt idx="4268">
                  <c:v> 20-07-09 09:33:00</c:v>
                </c:pt>
                <c:pt idx="4269">
                  <c:v> 20-07-09 09:33:05</c:v>
                </c:pt>
                <c:pt idx="4270">
                  <c:v> 20-07-09 09:33:10</c:v>
                </c:pt>
                <c:pt idx="4271">
                  <c:v> 20-07-09 09:33:15</c:v>
                </c:pt>
                <c:pt idx="4272">
                  <c:v> 20-07-09 09:33:20</c:v>
                </c:pt>
                <c:pt idx="4273">
                  <c:v> 20-07-09 09:33:25</c:v>
                </c:pt>
                <c:pt idx="4274">
                  <c:v> 20-07-09 09:33:30</c:v>
                </c:pt>
                <c:pt idx="4275">
                  <c:v> 20-07-09 09:33:35</c:v>
                </c:pt>
                <c:pt idx="4276">
                  <c:v> 20-07-09 09:33:40</c:v>
                </c:pt>
                <c:pt idx="4277">
                  <c:v> 20-07-09 09:33:45</c:v>
                </c:pt>
                <c:pt idx="4278">
                  <c:v> 20-07-09 09:33:50</c:v>
                </c:pt>
                <c:pt idx="4279">
                  <c:v> 20-07-09 09:33:55</c:v>
                </c:pt>
                <c:pt idx="4280">
                  <c:v> 20-07-09 09:34:00</c:v>
                </c:pt>
                <c:pt idx="4281">
                  <c:v> 20-07-09 09:34:05</c:v>
                </c:pt>
                <c:pt idx="4282">
                  <c:v> 20-07-09 09:34:10</c:v>
                </c:pt>
                <c:pt idx="4283">
                  <c:v> 20-07-09 09:34:15</c:v>
                </c:pt>
                <c:pt idx="4284">
                  <c:v> 20-07-09 09:34:20</c:v>
                </c:pt>
                <c:pt idx="4285">
                  <c:v> 20-07-09 09:34:25</c:v>
                </c:pt>
                <c:pt idx="4286">
                  <c:v> 20-07-09 09:34:30</c:v>
                </c:pt>
                <c:pt idx="4287">
                  <c:v> 20-07-09 09:34:35</c:v>
                </c:pt>
                <c:pt idx="4288">
                  <c:v> 20-07-09 09:34:40</c:v>
                </c:pt>
                <c:pt idx="4289">
                  <c:v> 20-07-09 09:34:45</c:v>
                </c:pt>
                <c:pt idx="4290">
                  <c:v> 20-07-09 09:34:50</c:v>
                </c:pt>
                <c:pt idx="4291">
                  <c:v> 20-07-09 09:34:55</c:v>
                </c:pt>
                <c:pt idx="4292">
                  <c:v> 20-07-09 09:35:00</c:v>
                </c:pt>
                <c:pt idx="4293">
                  <c:v> 20-07-09 09:35:05</c:v>
                </c:pt>
                <c:pt idx="4294">
                  <c:v> 20-07-09 09:35:10</c:v>
                </c:pt>
                <c:pt idx="4295">
                  <c:v> 20-07-09 09:35:15</c:v>
                </c:pt>
                <c:pt idx="4296">
                  <c:v> 20-07-09 09:35:20</c:v>
                </c:pt>
                <c:pt idx="4297">
                  <c:v> 20-07-09 09:35:25</c:v>
                </c:pt>
                <c:pt idx="4298">
                  <c:v> 20-07-09 09:35:30</c:v>
                </c:pt>
                <c:pt idx="4299">
                  <c:v> 20-07-09 09:35:35</c:v>
                </c:pt>
                <c:pt idx="4300">
                  <c:v> 20-07-09 09:35:40</c:v>
                </c:pt>
                <c:pt idx="4301">
                  <c:v> 20-07-09 09:35:45</c:v>
                </c:pt>
                <c:pt idx="4302">
                  <c:v> 20-07-09 09:35:50</c:v>
                </c:pt>
                <c:pt idx="4303">
                  <c:v> 20-07-09 09:35:55</c:v>
                </c:pt>
                <c:pt idx="4304">
                  <c:v> 20-07-09 09:36:00</c:v>
                </c:pt>
                <c:pt idx="4305">
                  <c:v> 20-07-09 09:36:05</c:v>
                </c:pt>
                <c:pt idx="4306">
                  <c:v> 20-07-09 09:36:10</c:v>
                </c:pt>
                <c:pt idx="4307">
                  <c:v> 20-07-09 09:36:15</c:v>
                </c:pt>
                <c:pt idx="4308">
                  <c:v> 20-07-09 09:36:20</c:v>
                </c:pt>
                <c:pt idx="4309">
                  <c:v> 20-07-09 09:36:25</c:v>
                </c:pt>
                <c:pt idx="4310">
                  <c:v> 20-07-09 09:36:30</c:v>
                </c:pt>
                <c:pt idx="4311">
                  <c:v> 20-07-09 09:36:35</c:v>
                </c:pt>
                <c:pt idx="4312">
                  <c:v> 20-07-09 09:36:40</c:v>
                </c:pt>
                <c:pt idx="4313">
                  <c:v> 20-07-09 09:36:45</c:v>
                </c:pt>
                <c:pt idx="4314">
                  <c:v> 20-07-09 09:36:50</c:v>
                </c:pt>
                <c:pt idx="4315">
                  <c:v> 20-07-09 09:36:55</c:v>
                </c:pt>
                <c:pt idx="4316">
                  <c:v> 20-07-09 09:37:00</c:v>
                </c:pt>
                <c:pt idx="4317">
                  <c:v> 20-07-09 09:37:05</c:v>
                </c:pt>
                <c:pt idx="4318">
                  <c:v> 20-07-09 09:37:10</c:v>
                </c:pt>
                <c:pt idx="4319">
                  <c:v> 20-07-09 09:37:15</c:v>
                </c:pt>
                <c:pt idx="4320">
                  <c:v> 20-07-09 09:37:20</c:v>
                </c:pt>
                <c:pt idx="4321">
                  <c:v> 20-07-09 09:37:25</c:v>
                </c:pt>
                <c:pt idx="4322">
                  <c:v> 20-07-09 09:37:30</c:v>
                </c:pt>
                <c:pt idx="4323">
                  <c:v> 20-07-09 09:37:35</c:v>
                </c:pt>
                <c:pt idx="4324">
                  <c:v> 20-07-09 09:37:40</c:v>
                </c:pt>
                <c:pt idx="4325">
                  <c:v> 20-07-09 09:37:45</c:v>
                </c:pt>
                <c:pt idx="4326">
                  <c:v> 20-07-09 09:37:50</c:v>
                </c:pt>
                <c:pt idx="4327">
                  <c:v> 20-07-09 09:37:55</c:v>
                </c:pt>
                <c:pt idx="4328">
                  <c:v> 20-07-09 09:38:00</c:v>
                </c:pt>
                <c:pt idx="4329">
                  <c:v> 20-07-09 09:38:05</c:v>
                </c:pt>
                <c:pt idx="4330">
                  <c:v> 20-07-09 09:38:10</c:v>
                </c:pt>
                <c:pt idx="4331">
                  <c:v> 20-07-09 09:38:15</c:v>
                </c:pt>
                <c:pt idx="4332">
                  <c:v> 20-07-09 09:38:20</c:v>
                </c:pt>
                <c:pt idx="4333">
                  <c:v> 20-07-09 09:38:25</c:v>
                </c:pt>
                <c:pt idx="4334">
                  <c:v> 20-07-09 09:38:30</c:v>
                </c:pt>
                <c:pt idx="4335">
                  <c:v> 20-07-09 09:38:35</c:v>
                </c:pt>
                <c:pt idx="4336">
                  <c:v> 20-07-09 09:38:40</c:v>
                </c:pt>
                <c:pt idx="4337">
                  <c:v> 20-07-09 09:38:45</c:v>
                </c:pt>
                <c:pt idx="4338">
                  <c:v> 20-07-09 09:38:50</c:v>
                </c:pt>
                <c:pt idx="4339">
                  <c:v> 20-07-09 09:38:55</c:v>
                </c:pt>
                <c:pt idx="4340">
                  <c:v> 20-07-09 09:39:00</c:v>
                </c:pt>
                <c:pt idx="4341">
                  <c:v> 20-07-09 09:39:05</c:v>
                </c:pt>
                <c:pt idx="4342">
                  <c:v> 20-07-09 09:39:10</c:v>
                </c:pt>
                <c:pt idx="4343">
                  <c:v> 20-07-09 09:39:15</c:v>
                </c:pt>
                <c:pt idx="4344">
                  <c:v> 20-07-09 09:39:20</c:v>
                </c:pt>
                <c:pt idx="4345">
                  <c:v> 20-07-09 09:39:25</c:v>
                </c:pt>
                <c:pt idx="4346">
                  <c:v> 20-07-09 09:39:30</c:v>
                </c:pt>
                <c:pt idx="4347">
                  <c:v> 20-07-09 09:39:35</c:v>
                </c:pt>
                <c:pt idx="4348">
                  <c:v> 20-07-09 09:39:40</c:v>
                </c:pt>
                <c:pt idx="4349">
                  <c:v> 20-07-09 09:39:45</c:v>
                </c:pt>
                <c:pt idx="4350">
                  <c:v> 20-07-09 09:39:50</c:v>
                </c:pt>
                <c:pt idx="4351">
                  <c:v> 20-07-09 09:39:55</c:v>
                </c:pt>
                <c:pt idx="4352">
                  <c:v> 20-07-09 09:40:00</c:v>
                </c:pt>
                <c:pt idx="4353">
                  <c:v> 20-07-09 09:40:05</c:v>
                </c:pt>
                <c:pt idx="4354">
                  <c:v> 20-07-09 09:40:10</c:v>
                </c:pt>
                <c:pt idx="4355">
                  <c:v> 20-07-09 09:40:15</c:v>
                </c:pt>
                <c:pt idx="4356">
                  <c:v> 20-07-09 09:40:20</c:v>
                </c:pt>
                <c:pt idx="4357">
                  <c:v> 20-07-09 09:40:25</c:v>
                </c:pt>
                <c:pt idx="4358">
                  <c:v> 20-07-09 09:40:30</c:v>
                </c:pt>
                <c:pt idx="4359">
                  <c:v> 20-07-09 09:40:35</c:v>
                </c:pt>
                <c:pt idx="4360">
                  <c:v> 20-07-09 09:40:40</c:v>
                </c:pt>
                <c:pt idx="4361">
                  <c:v> 20-07-09 09:40:45</c:v>
                </c:pt>
                <c:pt idx="4362">
                  <c:v> 20-07-09 09:40:50</c:v>
                </c:pt>
                <c:pt idx="4363">
                  <c:v> 20-07-09 09:40:55</c:v>
                </c:pt>
                <c:pt idx="4364">
                  <c:v> 20-07-09 09:41:00</c:v>
                </c:pt>
                <c:pt idx="4365">
                  <c:v> 20-07-09 09:41:05</c:v>
                </c:pt>
                <c:pt idx="4366">
                  <c:v> 20-07-09 09:41:10</c:v>
                </c:pt>
                <c:pt idx="4367">
                  <c:v> 20-07-09 09:41:45</c:v>
                </c:pt>
                <c:pt idx="4368">
                  <c:v> 20-07-09 09:41:50</c:v>
                </c:pt>
                <c:pt idx="4369">
                  <c:v> 20-07-09 09:41:55</c:v>
                </c:pt>
                <c:pt idx="4370">
                  <c:v> 20-07-09 09:42:00</c:v>
                </c:pt>
                <c:pt idx="4371">
                  <c:v> 20-07-09 09:42:05</c:v>
                </c:pt>
                <c:pt idx="4372">
                  <c:v> 20-07-09 09:42:10</c:v>
                </c:pt>
                <c:pt idx="4373">
                  <c:v> 20-07-09 09:42:15</c:v>
                </c:pt>
                <c:pt idx="4374">
                  <c:v> 20-07-09 09:42:20</c:v>
                </c:pt>
                <c:pt idx="4375">
                  <c:v> 20-07-09 09:42:25</c:v>
                </c:pt>
                <c:pt idx="4376">
                  <c:v> 20-07-09 09:42:30</c:v>
                </c:pt>
                <c:pt idx="4377">
                  <c:v> 20-07-09 09:42:35</c:v>
                </c:pt>
                <c:pt idx="4378">
                  <c:v> 20-07-09 09:42:40</c:v>
                </c:pt>
                <c:pt idx="4379">
                  <c:v> 20-07-09 09:42:45</c:v>
                </c:pt>
                <c:pt idx="4380">
                  <c:v> 20-07-09 09:42:50</c:v>
                </c:pt>
                <c:pt idx="4381">
                  <c:v> 20-07-09 09:42:55</c:v>
                </c:pt>
                <c:pt idx="4382">
                  <c:v> 20-07-09 09:43:00</c:v>
                </c:pt>
                <c:pt idx="4383">
                  <c:v> 20-07-09 09:43:05</c:v>
                </c:pt>
                <c:pt idx="4384">
                  <c:v> 20-07-09 09:43:10</c:v>
                </c:pt>
                <c:pt idx="4385">
                  <c:v> 20-07-09 09:43:15</c:v>
                </c:pt>
                <c:pt idx="4386">
                  <c:v> 20-07-09 09:43:20</c:v>
                </c:pt>
                <c:pt idx="4387">
                  <c:v> 20-07-09 09:43:25</c:v>
                </c:pt>
                <c:pt idx="4388">
                  <c:v> 20-07-09 09:43:30</c:v>
                </c:pt>
                <c:pt idx="4389">
                  <c:v> 20-07-09 09:43:35</c:v>
                </c:pt>
                <c:pt idx="4390">
                  <c:v> 20-07-09 09:43:40</c:v>
                </c:pt>
                <c:pt idx="4391">
                  <c:v> 20-07-09 09:43:45</c:v>
                </c:pt>
                <c:pt idx="4392">
                  <c:v> 20-07-09 09:43:50</c:v>
                </c:pt>
                <c:pt idx="4393">
                  <c:v> 20-07-09 09:43:55</c:v>
                </c:pt>
                <c:pt idx="4394">
                  <c:v> 20-07-09 09:44:00</c:v>
                </c:pt>
                <c:pt idx="4395">
                  <c:v> 20-07-09 09:44:05</c:v>
                </c:pt>
                <c:pt idx="4396">
                  <c:v> 20-07-09 09:44:10</c:v>
                </c:pt>
                <c:pt idx="4397">
                  <c:v> 20-07-09 09:44:15</c:v>
                </c:pt>
                <c:pt idx="4398">
                  <c:v> 20-07-09 09:44:20</c:v>
                </c:pt>
                <c:pt idx="4399">
                  <c:v> 20-07-09 09:44:25</c:v>
                </c:pt>
                <c:pt idx="4400">
                  <c:v> 20-07-09 09:44:30</c:v>
                </c:pt>
                <c:pt idx="4401">
                  <c:v> 20-07-09 09:44:35</c:v>
                </c:pt>
                <c:pt idx="4402">
                  <c:v> 20-07-09 09:44:40</c:v>
                </c:pt>
                <c:pt idx="4403">
                  <c:v> 20-07-09 09:44:45</c:v>
                </c:pt>
                <c:pt idx="4404">
                  <c:v> 20-07-09 09:44:50</c:v>
                </c:pt>
                <c:pt idx="4405">
                  <c:v> 20-07-09 09:44:55</c:v>
                </c:pt>
                <c:pt idx="4406">
                  <c:v> 20-07-09 09:45:00</c:v>
                </c:pt>
                <c:pt idx="4407">
                  <c:v> 20-07-09 09:45:05</c:v>
                </c:pt>
                <c:pt idx="4408">
                  <c:v> 20-07-09 09:45:10</c:v>
                </c:pt>
                <c:pt idx="4409">
                  <c:v> 20-07-09 09:45:15</c:v>
                </c:pt>
                <c:pt idx="4410">
                  <c:v> 20-07-09 09:45:20</c:v>
                </c:pt>
                <c:pt idx="4411">
                  <c:v> 20-07-09 09:45:25</c:v>
                </c:pt>
                <c:pt idx="4412">
                  <c:v> 20-07-09 09:45:30</c:v>
                </c:pt>
                <c:pt idx="4413">
                  <c:v> 20-07-09 09:46:15</c:v>
                </c:pt>
                <c:pt idx="4414">
                  <c:v> 20-07-09 09:46:20</c:v>
                </c:pt>
                <c:pt idx="4415">
                  <c:v> 20-07-09 09:46:25</c:v>
                </c:pt>
                <c:pt idx="4416">
                  <c:v> 20-07-09 09:46:30</c:v>
                </c:pt>
                <c:pt idx="4417">
                  <c:v> 20-07-09 09:46:35</c:v>
                </c:pt>
                <c:pt idx="4418">
                  <c:v> 20-07-09 09:46:40</c:v>
                </c:pt>
                <c:pt idx="4419">
                  <c:v> 20-07-09 09:46:45</c:v>
                </c:pt>
                <c:pt idx="4420">
                  <c:v> 20-07-09 09:46:50</c:v>
                </c:pt>
                <c:pt idx="4421">
                  <c:v> 20-07-09 09:46:55</c:v>
                </c:pt>
                <c:pt idx="4422">
                  <c:v> 20-07-09 09:47:00</c:v>
                </c:pt>
                <c:pt idx="4423">
                  <c:v> 20-07-09 09:47:05</c:v>
                </c:pt>
                <c:pt idx="4424">
                  <c:v> 20-07-09 09:47:10</c:v>
                </c:pt>
                <c:pt idx="4425">
                  <c:v> 20-07-09 09:47:15</c:v>
                </c:pt>
                <c:pt idx="4426">
                  <c:v> 20-07-09 09:47:20</c:v>
                </c:pt>
                <c:pt idx="4427">
                  <c:v> 20-07-09 09:47:25</c:v>
                </c:pt>
                <c:pt idx="4428">
                  <c:v> 20-07-09 09:47:30</c:v>
                </c:pt>
                <c:pt idx="4429">
                  <c:v> 20-07-09 09:47:35</c:v>
                </c:pt>
                <c:pt idx="4430">
                  <c:v> 20-07-09 09:47:40</c:v>
                </c:pt>
                <c:pt idx="4431">
                  <c:v> 20-07-09 09:47:45</c:v>
                </c:pt>
                <c:pt idx="4432">
                  <c:v> 20-07-09 09:47:50</c:v>
                </c:pt>
                <c:pt idx="4433">
                  <c:v> 20-07-09 09:47:55</c:v>
                </c:pt>
                <c:pt idx="4434">
                  <c:v> 20-07-09 09:48:00</c:v>
                </c:pt>
                <c:pt idx="4435">
                  <c:v> 20-07-09 09:48:05</c:v>
                </c:pt>
                <c:pt idx="4436">
                  <c:v> 20-07-09 09:48:10</c:v>
                </c:pt>
                <c:pt idx="4437">
                  <c:v> 20-07-09 09:48:15</c:v>
                </c:pt>
                <c:pt idx="4438">
                  <c:v> 20-07-09 09:48:20</c:v>
                </c:pt>
                <c:pt idx="4439">
                  <c:v> 20-07-09 09:48:25</c:v>
                </c:pt>
                <c:pt idx="4440">
                  <c:v> 20-07-09 09:48:30</c:v>
                </c:pt>
                <c:pt idx="4441">
                  <c:v> 20-07-09 09:48:35</c:v>
                </c:pt>
                <c:pt idx="4442">
                  <c:v> 20-07-09 09:48:40</c:v>
                </c:pt>
                <c:pt idx="4443">
                  <c:v> 20-07-09 09:48:45</c:v>
                </c:pt>
                <c:pt idx="4444">
                  <c:v> 20-07-09 09:48:50</c:v>
                </c:pt>
                <c:pt idx="4445">
                  <c:v> 20-07-09 09:48:55</c:v>
                </c:pt>
                <c:pt idx="4446">
                  <c:v> 20-07-09 09:49:00</c:v>
                </c:pt>
                <c:pt idx="4447">
                  <c:v> 20-07-09 09:49:05</c:v>
                </c:pt>
                <c:pt idx="4448">
                  <c:v> 20-07-09 09:49:10</c:v>
                </c:pt>
                <c:pt idx="4449">
                  <c:v> 20-07-09 09:49:15</c:v>
                </c:pt>
                <c:pt idx="4450">
                  <c:v> 20-07-09 09:49:20</c:v>
                </c:pt>
                <c:pt idx="4451">
                  <c:v> 20-07-09 09:49:25</c:v>
                </c:pt>
                <c:pt idx="4452">
                  <c:v> 20-07-09 09:49:30</c:v>
                </c:pt>
                <c:pt idx="4453">
                  <c:v> 20-07-09 09:49:35</c:v>
                </c:pt>
                <c:pt idx="4454">
                  <c:v> 20-07-09 09:49:40</c:v>
                </c:pt>
                <c:pt idx="4455">
                  <c:v> 20-07-09 09:49:45</c:v>
                </c:pt>
                <c:pt idx="4456">
                  <c:v> 20-07-09 09:49:50</c:v>
                </c:pt>
                <c:pt idx="4457">
                  <c:v> 20-07-09 09:49:55</c:v>
                </c:pt>
                <c:pt idx="4458">
                  <c:v> 20-07-09 09:50:00</c:v>
                </c:pt>
                <c:pt idx="4459">
                  <c:v> 20-07-09 09:50:05</c:v>
                </c:pt>
                <c:pt idx="4460">
                  <c:v> 20-07-09 09:51:05</c:v>
                </c:pt>
                <c:pt idx="4461">
                  <c:v> 20-07-09 09:51:10</c:v>
                </c:pt>
                <c:pt idx="4462">
                  <c:v> 20-07-09 09:51:15</c:v>
                </c:pt>
                <c:pt idx="4463">
                  <c:v> 20-07-09 09:51:20</c:v>
                </c:pt>
                <c:pt idx="4464">
                  <c:v> 20-07-09 09:51:25</c:v>
                </c:pt>
                <c:pt idx="4465">
                  <c:v> 20-07-09 09:51:30</c:v>
                </c:pt>
                <c:pt idx="4466">
                  <c:v> 20-07-09 09:51:35</c:v>
                </c:pt>
                <c:pt idx="4467">
                  <c:v> 20-07-09 09:51:40</c:v>
                </c:pt>
                <c:pt idx="4468">
                  <c:v> 20-07-09 09:51:45</c:v>
                </c:pt>
                <c:pt idx="4469">
                  <c:v> 20-07-09 09:51:50</c:v>
                </c:pt>
                <c:pt idx="4470">
                  <c:v> 20-07-09 09:51:55</c:v>
                </c:pt>
                <c:pt idx="4471">
                  <c:v> 20-07-09 09:52:00</c:v>
                </c:pt>
                <c:pt idx="4472">
                  <c:v> 20-07-09 09:53:40</c:v>
                </c:pt>
                <c:pt idx="4473">
                  <c:v> 20-07-09 09:53:45</c:v>
                </c:pt>
                <c:pt idx="4474">
                  <c:v> 20-07-09 09:53:50</c:v>
                </c:pt>
                <c:pt idx="4475">
                  <c:v> 20-07-09 09:53:55</c:v>
                </c:pt>
                <c:pt idx="4476">
                  <c:v> 20-07-09 09:54:00</c:v>
                </c:pt>
                <c:pt idx="4477">
                  <c:v> 20-07-09 09:54:05</c:v>
                </c:pt>
                <c:pt idx="4478">
                  <c:v> 20-07-09 09:54:10</c:v>
                </c:pt>
                <c:pt idx="4479">
                  <c:v> 20-07-09 09:54:15</c:v>
                </c:pt>
                <c:pt idx="4480">
                  <c:v> 20-07-09 09:54:20</c:v>
                </c:pt>
                <c:pt idx="4481">
                  <c:v> 20-07-09 09:54:25</c:v>
                </c:pt>
                <c:pt idx="4482">
                  <c:v> 20-07-09 09:54:30</c:v>
                </c:pt>
                <c:pt idx="4483">
                  <c:v> 20-07-09 09:54:35</c:v>
                </c:pt>
                <c:pt idx="4484">
                  <c:v> 20-07-09 09:54:40</c:v>
                </c:pt>
                <c:pt idx="4485">
                  <c:v> 20-07-09 09:54:45</c:v>
                </c:pt>
                <c:pt idx="4486">
                  <c:v> 20-07-09 09:54:50</c:v>
                </c:pt>
                <c:pt idx="4487">
                  <c:v> 20-07-09 09:54:55</c:v>
                </c:pt>
                <c:pt idx="4488">
                  <c:v> 20-07-09 09:55:00</c:v>
                </c:pt>
                <c:pt idx="4489">
                  <c:v> 20-07-09 09:55:05</c:v>
                </c:pt>
                <c:pt idx="4490">
                  <c:v> 20-07-09 09:55:10</c:v>
                </c:pt>
                <c:pt idx="4491">
                  <c:v> 20-07-09 09:55:15</c:v>
                </c:pt>
                <c:pt idx="4492">
                  <c:v> 20-07-09 09:55:20</c:v>
                </c:pt>
                <c:pt idx="4493">
                  <c:v> 20-07-09 09:55:25</c:v>
                </c:pt>
                <c:pt idx="4494">
                  <c:v> 20-07-09 09:55:30</c:v>
                </c:pt>
                <c:pt idx="4495">
                  <c:v> 20-07-09 09:55:35</c:v>
                </c:pt>
                <c:pt idx="4496">
                  <c:v> 20-07-09 09:55:40</c:v>
                </c:pt>
                <c:pt idx="4497">
                  <c:v> 20-07-09 09:55:45</c:v>
                </c:pt>
                <c:pt idx="4498">
                  <c:v> 20-07-09 09:55:50</c:v>
                </c:pt>
                <c:pt idx="4499">
                  <c:v> 20-07-09 09:55:55</c:v>
                </c:pt>
                <c:pt idx="4500">
                  <c:v> 20-07-09 09:56:00</c:v>
                </c:pt>
                <c:pt idx="4501">
                  <c:v> 20-07-09 09:56:05</c:v>
                </c:pt>
                <c:pt idx="4502">
                  <c:v> 20-07-09 09:56:10</c:v>
                </c:pt>
                <c:pt idx="4503">
                  <c:v> 20-07-09 09:56:15</c:v>
                </c:pt>
                <c:pt idx="4504">
                  <c:v> 20-07-09 09:56:20</c:v>
                </c:pt>
                <c:pt idx="4505">
                  <c:v> 20-07-09 09:56:25</c:v>
                </c:pt>
                <c:pt idx="4506">
                  <c:v> 20-07-09 09:56:30</c:v>
                </c:pt>
                <c:pt idx="4507">
                  <c:v> 20-07-09 09:56:35</c:v>
                </c:pt>
                <c:pt idx="4508">
                  <c:v> 20-07-09 09:56:40</c:v>
                </c:pt>
                <c:pt idx="4509">
                  <c:v> 20-07-09 09:56:45</c:v>
                </c:pt>
                <c:pt idx="4510">
                  <c:v> 20-07-09 09:56:50</c:v>
                </c:pt>
                <c:pt idx="4511">
                  <c:v> 20-07-09 09:56:55</c:v>
                </c:pt>
                <c:pt idx="4512">
                  <c:v> 20-07-09 09:57:00</c:v>
                </c:pt>
                <c:pt idx="4513">
                  <c:v> 20-07-09 09:57:05</c:v>
                </c:pt>
                <c:pt idx="4514">
                  <c:v> 20-07-09 09:57:10</c:v>
                </c:pt>
                <c:pt idx="4515">
                  <c:v> 20-07-09 09:57:15</c:v>
                </c:pt>
                <c:pt idx="4516">
                  <c:v> 20-07-09 09:57:20</c:v>
                </c:pt>
                <c:pt idx="4517">
                  <c:v> 20-07-09 09:57:25</c:v>
                </c:pt>
                <c:pt idx="4518">
                  <c:v> 20-07-09 09:57:30</c:v>
                </c:pt>
                <c:pt idx="4519">
                  <c:v> 20-07-09 09:57:35</c:v>
                </c:pt>
                <c:pt idx="4520">
                  <c:v> 20-07-09 09:57:40</c:v>
                </c:pt>
                <c:pt idx="4521">
                  <c:v> 20-07-09 09:57:45</c:v>
                </c:pt>
                <c:pt idx="4522">
                  <c:v> 20-07-09 09:57:50</c:v>
                </c:pt>
                <c:pt idx="4523">
                  <c:v> 20-07-09 09:57:55</c:v>
                </c:pt>
                <c:pt idx="4524">
                  <c:v> 20-07-09 09:58:00</c:v>
                </c:pt>
                <c:pt idx="4525">
                  <c:v> 20-07-09 09:58:05</c:v>
                </c:pt>
                <c:pt idx="4526">
                  <c:v> 20-07-09 09:58:10</c:v>
                </c:pt>
                <c:pt idx="4527">
                  <c:v> 20-07-09 09:58:15</c:v>
                </c:pt>
                <c:pt idx="4528">
                  <c:v> 20-07-09 09:58:45</c:v>
                </c:pt>
                <c:pt idx="4529">
                  <c:v> 20-07-09 09:58:50</c:v>
                </c:pt>
                <c:pt idx="4530">
                  <c:v> 20-07-09 09:58:55</c:v>
                </c:pt>
                <c:pt idx="4531">
                  <c:v> 20-07-09 09:59:00</c:v>
                </c:pt>
                <c:pt idx="4532">
                  <c:v> 20-07-09 09:59:05</c:v>
                </c:pt>
                <c:pt idx="4533">
                  <c:v> 20-07-09 09:59:10</c:v>
                </c:pt>
                <c:pt idx="4534">
                  <c:v> 20-07-09 09:59:15</c:v>
                </c:pt>
                <c:pt idx="4535">
                  <c:v> 20-07-09 09:59:20</c:v>
                </c:pt>
                <c:pt idx="4536">
                  <c:v> 20-07-09 09:59:25</c:v>
                </c:pt>
                <c:pt idx="4537">
                  <c:v> 20-07-09 09:59:30</c:v>
                </c:pt>
                <c:pt idx="4538">
                  <c:v> 20-07-09 09:59:35</c:v>
                </c:pt>
                <c:pt idx="4539">
                  <c:v> 20-07-09 09:59:40</c:v>
                </c:pt>
                <c:pt idx="4540">
                  <c:v> 20-07-09 09:59:55</c:v>
                </c:pt>
                <c:pt idx="4541">
                  <c:v> 20-07-09 10:00:00</c:v>
                </c:pt>
                <c:pt idx="4542">
                  <c:v> 20-07-09 10:00:05</c:v>
                </c:pt>
                <c:pt idx="4543">
                  <c:v> 20-07-09 10:00:10</c:v>
                </c:pt>
                <c:pt idx="4544">
                  <c:v> 20-07-09 10:00:15</c:v>
                </c:pt>
                <c:pt idx="4545">
                  <c:v> 20-07-09 10:00:20</c:v>
                </c:pt>
                <c:pt idx="4546">
                  <c:v> 20-07-09 10:00:25</c:v>
                </c:pt>
                <c:pt idx="4547">
                  <c:v> 20-07-09 10:00:30</c:v>
                </c:pt>
                <c:pt idx="4548">
                  <c:v> 20-07-09 10:00:35</c:v>
                </c:pt>
                <c:pt idx="4549">
                  <c:v> 20-07-09 10:00:40</c:v>
                </c:pt>
                <c:pt idx="4550">
                  <c:v> 20-07-09 10:00:45</c:v>
                </c:pt>
                <c:pt idx="4551">
                  <c:v> 20-07-09 10:00:50</c:v>
                </c:pt>
                <c:pt idx="4552">
                  <c:v> 20-07-09 10:00:55</c:v>
                </c:pt>
                <c:pt idx="4553">
                  <c:v> 20-07-09 10:01:00</c:v>
                </c:pt>
                <c:pt idx="4554">
                  <c:v> 20-07-09 10:01:05</c:v>
                </c:pt>
                <c:pt idx="4555">
                  <c:v> 20-07-09 10:01:10</c:v>
                </c:pt>
                <c:pt idx="4556">
                  <c:v> 20-07-09 10:01:15</c:v>
                </c:pt>
                <c:pt idx="4557">
                  <c:v> 20-07-09 10:01:20</c:v>
                </c:pt>
                <c:pt idx="4558">
                  <c:v> 20-07-09 10:01:25</c:v>
                </c:pt>
                <c:pt idx="4559">
                  <c:v> 20-07-09 10:01:30</c:v>
                </c:pt>
                <c:pt idx="4560">
                  <c:v> 20-07-09 10:01:35</c:v>
                </c:pt>
                <c:pt idx="4561">
                  <c:v> 20-07-09 10:01:40</c:v>
                </c:pt>
                <c:pt idx="4562">
                  <c:v> 20-07-09 10:01:45</c:v>
                </c:pt>
                <c:pt idx="4563">
                  <c:v> 20-07-09 10:01:50</c:v>
                </c:pt>
                <c:pt idx="4564">
                  <c:v> 20-07-09 10:01:55</c:v>
                </c:pt>
                <c:pt idx="4565">
                  <c:v> 20-07-09 10:02:00</c:v>
                </c:pt>
                <c:pt idx="4566">
                  <c:v> 20-07-09 10:02:05</c:v>
                </c:pt>
                <c:pt idx="4567">
                  <c:v> 20-07-09 10:02:10</c:v>
                </c:pt>
                <c:pt idx="4568">
                  <c:v> 20-07-09 10:02:15</c:v>
                </c:pt>
                <c:pt idx="4569">
                  <c:v> 20-07-09 10:02:20</c:v>
                </c:pt>
                <c:pt idx="4570">
                  <c:v> 20-07-09 10:02:25</c:v>
                </c:pt>
                <c:pt idx="4571">
                  <c:v> 20-07-09 10:02:30</c:v>
                </c:pt>
                <c:pt idx="4572">
                  <c:v> 20-07-09 10:02:35</c:v>
                </c:pt>
                <c:pt idx="4573">
                  <c:v> 20-07-09 10:02:40</c:v>
                </c:pt>
                <c:pt idx="4574">
                  <c:v> 20-07-09 10:02:45</c:v>
                </c:pt>
                <c:pt idx="4575">
                  <c:v> 20-07-09 10:02:50</c:v>
                </c:pt>
                <c:pt idx="4576">
                  <c:v> 20-07-09 10:02:55</c:v>
                </c:pt>
                <c:pt idx="4577">
                  <c:v> 20-07-09 10:03:00</c:v>
                </c:pt>
                <c:pt idx="4578">
                  <c:v> 20-07-09 10:03:05</c:v>
                </c:pt>
                <c:pt idx="4579">
                  <c:v> 20-07-09 10:03:10</c:v>
                </c:pt>
                <c:pt idx="4580">
                  <c:v> 20-07-09 10:03:15</c:v>
                </c:pt>
                <c:pt idx="4581">
                  <c:v> 20-07-09 10:03:20</c:v>
                </c:pt>
                <c:pt idx="4582">
                  <c:v> 20-07-09 10:03:25</c:v>
                </c:pt>
                <c:pt idx="4583">
                  <c:v> 20-07-09 10:03:30</c:v>
                </c:pt>
                <c:pt idx="4584">
                  <c:v> 20-07-09 10:03:35</c:v>
                </c:pt>
                <c:pt idx="4585">
                  <c:v> 20-07-09 10:03:40</c:v>
                </c:pt>
                <c:pt idx="4586">
                  <c:v> 20-07-09 10:03:45</c:v>
                </c:pt>
                <c:pt idx="4587">
                  <c:v> 20-07-09 10:03:50</c:v>
                </c:pt>
                <c:pt idx="4588">
                  <c:v> 20-07-09 10:03:55</c:v>
                </c:pt>
                <c:pt idx="4589">
                  <c:v> 20-07-09 10:04:00</c:v>
                </c:pt>
                <c:pt idx="4590">
                  <c:v> 20-07-09 10:04:05</c:v>
                </c:pt>
                <c:pt idx="4591">
                  <c:v> 20-07-09 10:04:10</c:v>
                </c:pt>
                <c:pt idx="4592">
                  <c:v> 20-07-09 10:04:15</c:v>
                </c:pt>
                <c:pt idx="4593">
                  <c:v> 20-07-09 10:05:40</c:v>
                </c:pt>
                <c:pt idx="4594">
                  <c:v> 20-07-09 10:05:45</c:v>
                </c:pt>
                <c:pt idx="4595">
                  <c:v> 20-07-09 10:05:50</c:v>
                </c:pt>
                <c:pt idx="4596">
                  <c:v> 20-07-09 10:05:55</c:v>
                </c:pt>
                <c:pt idx="4597">
                  <c:v> 20-07-09 10:06:00</c:v>
                </c:pt>
                <c:pt idx="4598">
                  <c:v> 20-07-09 10:06:05</c:v>
                </c:pt>
                <c:pt idx="4599">
                  <c:v> 20-07-09 10:06:10</c:v>
                </c:pt>
                <c:pt idx="4600">
                  <c:v> 20-07-09 10:06:15</c:v>
                </c:pt>
                <c:pt idx="4601">
                  <c:v> 20-07-09 10:06:20</c:v>
                </c:pt>
                <c:pt idx="4602">
                  <c:v> 20-07-09 10:06:25</c:v>
                </c:pt>
                <c:pt idx="4603">
                  <c:v> 20-07-09 10:06:30</c:v>
                </c:pt>
                <c:pt idx="4604">
                  <c:v> 20-07-09 10:06:35</c:v>
                </c:pt>
                <c:pt idx="4605">
                  <c:v> 20-07-09 10:06:45</c:v>
                </c:pt>
                <c:pt idx="4606">
                  <c:v> 20-07-09 10:06:50</c:v>
                </c:pt>
                <c:pt idx="4607">
                  <c:v> 20-07-09 10:06:55</c:v>
                </c:pt>
                <c:pt idx="4608">
                  <c:v> 20-07-09 10:07:00</c:v>
                </c:pt>
                <c:pt idx="4609">
                  <c:v> 20-07-09 10:07:05</c:v>
                </c:pt>
                <c:pt idx="4610">
                  <c:v> 20-07-09 10:07:10</c:v>
                </c:pt>
                <c:pt idx="4611">
                  <c:v> 20-07-09 10:07:15</c:v>
                </c:pt>
                <c:pt idx="4612">
                  <c:v> 20-07-09 10:07:20</c:v>
                </c:pt>
                <c:pt idx="4613">
                  <c:v> 20-07-09 10:07:25</c:v>
                </c:pt>
                <c:pt idx="4614">
                  <c:v> 20-07-09 10:07:30</c:v>
                </c:pt>
                <c:pt idx="4615">
                  <c:v> 20-07-09 10:07:35</c:v>
                </c:pt>
                <c:pt idx="4616">
                  <c:v> 20-07-09 10:07:40</c:v>
                </c:pt>
                <c:pt idx="4617">
                  <c:v> 20-07-09 10:07:45</c:v>
                </c:pt>
                <c:pt idx="4618">
                  <c:v> 20-07-09 10:07:50</c:v>
                </c:pt>
                <c:pt idx="4619">
                  <c:v> 20-07-09 10:07:55</c:v>
                </c:pt>
                <c:pt idx="4620">
                  <c:v> 20-07-09 10:08:00</c:v>
                </c:pt>
                <c:pt idx="4621">
                  <c:v> 20-07-09 10:08:05</c:v>
                </c:pt>
                <c:pt idx="4622">
                  <c:v> 20-07-09 10:08:10</c:v>
                </c:pt>
                <c:pt idx="4623">
                  <c:v> 20-07-09 10:08:15</c:v>
                </c:pt>
                <c:pt idx="4624">
                  <c:v> 20-07-09 10:08:20</c:v>
                </c:pt>
                <c:pt idx="4625">
                  <c:v> 20-07-09 10:08:25</c:v>
                </c:pt>
                <c:pt idx="4626">
                  <c:v> 20-07-09 10:08:30</c:v>
                </c:pt>
                <c:pt idx="4627">
                  <c:v> 20-07-09 10:08:35</c:v>
                </c:pt>
                <c:pt idx="4628">
                  <c:v> 20-07-09 10:08:40</c:v>
                </c:pt>
                <c:pt idx="4629">
                  <c:v> 20-07-09 10:08:45</c:v>
                </c:pt>
                <c:pt idx="4630">
                  <c:v> 20-07-09 10:08:50</c:v>
                </c:pt>
                <c:pt idx="4631">
                  <c:v> 20-07-09 10:08:55</c:v>
                </c:pt>
                <c:pt idx="4632">
                  <c:v> 20-07-09 10:09:00</c:v>
                </c:pt>
                <c:pt idx="4633">
                  <c:v> 20-07-09 10:09:05</c:v>
                </c:pt>
                <c:pt idx="4634">
                  <c:v> 20-07-09 10:09:10</c:v>
                </c:pt>
                <c:pt idx="4635">
                  <c:v> 20-07-09 10:09:15</c:v>
                </c:pt>
                <c:pt idx="4636">
                  <c:v> 20-07-09 10:09:20</c:v>
                </c:pt>
                <c:pt idx="4637">
                  <c:v> 20-07-09 10:09:25</c:v>
                </c:pt>
                <c:pt idx="4638">
                  <c:v> 20-07-09 10:09:30</c:v>
                </c:pt>
                <c:pt idx="4639">
                  <c:v> 20-07-09 10:09:35</c:v>
                </c:pt>
                <c:pt idx="4640">
                  <c:v> 20-07-09 10:09:40</c:v>
                </c:pt>
                <c:pt idx="4641">
                  <c:v> 20-07-09 10:09:45</c:v>
                </c:pt>
                <c:pt idx="4642">
                  <c:v> 20-07-09 10:09:50</c:v>
                </c:pt>
                <c:pt idx="4643">
                  <c:v> 20-07-09 10:09:55</c:v>
                </c:pt>
                <c:pt idx="4644">
                  <c:v> 20-07-09 10:10:00</c:v>
                </c:pt>
                <c:pt idx="4645">
                  <c:v> 20-07-09 10:10:05</c:v>
                </c:pt>
                <c:pt idx="4646">
                  <c:v> 20-07-09 10:10:10</c:v>
                </c:pt>
                <c:pt idx="4647">
                  <c:v> 20-07-09 10:10:15</c:v>
                </c:pt>
                <c:pt idx="4648">
                  <c:v> 20-07-09 10:10:20</c:v>
                </c:pt>
                <c:pt idx="4649">
                  <c:v> 20-07-09 10:10:25</c:v>
                </c:pt>
                <c:pt idx="4650">
                  <c:v> 20-07-09 10:10:30</c:v>
                </c:pt>
                <c:pt idx="4651">
                  <c:v> 20-07-09 10:10:35</c:v>
                </c:pt>
                <c:pt idx="4652">
                  <c:v> 20-07-09 10:10:40</c:v>
                </c:pt>
                <c:pt idx="4653">
                  <c:v> 20-07-09 10:10:45</c:v>
                </c:pt>
                <c:pt idx="4654">
                  <c:v> 20-07-09 10:10:50</c:v>
                </c:pt>
                <c:pt idx="4655">
                  <c:v> 20-07-09 10:10:55</c:v>
                </c:pt>
                <c:pt idx="4656">
                  <c:v> 20-07-09 10:11:00</c:v>
                </c:pt>
                <c:pt idx="4657">
                  <c:v> 20-07-09 10:11:05</c:v>
                </c:pt>
                <c:pt idx="4658">
                  <c:v> 20-07-09 10:11:10</c:v>
                </c:pt>
                <c:pt idx="4659">
                  <c:v> 20-07-09 10:11:15</c:v>
                </c:pt>
                <c:pt idx="4660">
                  <c:v> 20-07-09 10:11:20</c:v>
                </c:pt>
                <c:pt idx="4661">
                  <c:v> 20-07-09 10:11:25</c:v>
                </c:pt>
                <c:pt idx="4662">
                  <c:v> 20-07-09 10:11:30</c:v>
                </c:pt>
                <c:pt idx="4663">
                  <c:v> 20-07-09 10:11:35</c:v>
                </c:pt>
                <c:pt idx="4664">
                  <c:v> 20-07-09 10:11:40</c:v>
                </c:pt>
                <c:pt idx="4665">
                  <c:v> 20-07-09 10:11:45</c:v>
                </c:pt>
                <c:pt idx="4666">
                  <c:v> 20-07-09 10:11:50</c:v>
                </c:pt>
                <c:pt idx="4667">
                  <c:v> 20-07-09 10:11:55</c:v>
                </c:pt>
                <c:pt idx="4668">
                  <c:v> 20-07-09 10:12:00</c:v>
                </c:pt>
                <c:pt idx="4669">
                  <c:v> 20-07-09 10:12:05</c:v>
                </c:pt>
                <c:pt idx="4670">
                  <c:v> 20-07-09 10:12:10</c:v>
                </c:pt>
                <c:pt idx="4671">
                  <c:v> 20-07-09 10:12:15</c:v>
                </c:pt>
                <c:pt idx="4672">
                  <c:v> 20-07-09 10:12:20</c:v>
                </c:pt>
                <c:pt idx="4673">
                  <c:v> 20-07-09 10:12:25</c:v>
                </c:pt>
                <c:pt idx="4674">
                  <c:v> 20-07-09 10:12:30</c:v>
                </c:pt>
                <c:pt idx="4675">
                  <c:v> 20-07-09 10:12:35</c:v>
                </c:pt>
                <c:pt idx="4676">
                  <c:v> 20-07-09 10:13:30</c:v>
                </c:pt>
                <c:pt idx="4677">
                  <c:v> 20-07-09 10:13:35</c:v>
                </c:pt>
                <c:pt idx="4678">
                  <c:v> 20-07-09 10:13:40</c:v>
                </c:pt>
                <c:pt idx="4679">
                  <c:v> 20-07-09 10:13:45</c:v>
                </c:pt>
                <c:pt idx="4680">
                  <c:v> 20-07-09 10:13:50</c:v>
                </c:pt>
                <c:pt idx="4681">
                  <c:v> 20-07-09 10:13:55</c:v>
                </c:pt>
                <c:pt idx="4682">
                  <c:v> 20-07-09 10:14:00</c:v>
                </c:pt>
                <c:pt idx="4683">
                  <c:v> 20-07-09 10:14:05</c:v>
                </c:pt>
                <c:pt idx="4684">
                  <c:v> 20-07-09 10:14:10</c:v>
                </c:pt>
                <c:pt idx="4685">
                  <c:v> 20-07-09 10:14:15</c:v>
                </c:pt>
                <c:pt idx="4686">
                  <c:v> 20-07-09 10:14:20</c:v>
                </c:pt>
                <c:pt idx="4687">
                  <c:v> 20-07-09 10:14:25</c:v>
                </c:pt>
                <c:pt idx="4688">
                  <c:v> 20-07-09 10:14:30</c:v>
                </c:pt>
                <c:pt idx="4689">
                  <c:v> 20-07-09 10:14:35</c:v>
                </c:pt>
                <c:pt idx="4690">
                  <c:v> 20-07-09 10:14:40</c:v>
                </c:pt>
                <c:pt idx="4691">
                  <c:v> 20-07-09 10:14:45</c:v>
                </c:pt>
                <c:pt idx="4692">
                  <c:v> 20-07-09 10:14:50</c:v>
                </c:pt>
                <c:pt idx="4693">
                  <c:v> 20-07-09 10:14:55</c:v>
                </c:pt>
                <c:pt idx="4694">
                  <c:v> 20-07-09 10:15:00</c:v>
                </c:pt>
                <c:pt idx="4695">
                  <c:v> 20-07-09 10:15:05</c:v>
                </c:pt>
                <c:pt idx="4696">
                  <c:v> 20-07-09 10:15:10</c:v>
                </c:pt>
                <c:pt idx="4697">
                  <c:v> 20-07-09 10:15:15</c:v>
                </c:pt>
                <c:pt idx="4698">
                  <c:v> 20-07-09 10:15:20</c:v>
                </c:pt>
                <c:pt idx="4699">
                  <c:v> 20-07-09 10:15:25</c:v>
                </c:pt>
                <c:pt idx="4700">
                  <c:v> 20-07-09 10:15:30</c:v>
                </c:pt>
                <c:pt idx="4701">
                  <c:v> 20-07-09 10:15:35</c:v>
                </c:pt>
                <c:pt idx="4702">
                  <c:v> 20-07-09 10:15:40</c:v>
                </c:pt>
                <c:pt idx="4703">
                  <c:v> 20-07-09 10:15:45</c:v>
                </c:pt>
                <c:pt idx="4704">
                  <c:v> 20-07-09 10:15:50</c:v>
                </c:pt>
                <c:pt idx="4705">
                  <c:v> 20-07-09 10:15:55</c:v>
                </c:pt>
                <c:pt idx="4706">
                  <c:v> 20-07-09 10:16:00</c:v>
                </c:pt>
                <c:pt idx="4707">
                  <c:v> 20-07-09 10:16:05</c:v>
                </c:pt>
                <c:pt idx="4708">
                  <c:v> 20-07-09 10:16:10</c:v>
                </c:pt>
                <c:pt idx="4709">
                  <c:v> 20-07-09 10:16:15</c:v>
                </c:pt>
                <c:pt idx="4710">
                  <c:v> 20-07-09 10:16:20</c:v>
                </c:pt>
                <c:pt idx="4711">
                  <c:v> 20-07-09 10:16:25</c:v>
                </c:pt>
                <c:pt idx="4712">
                  <c:v> 20-07-09 10:16:30</c:v>
                </c:pt>
                <c:pt idx="4713">
                  <c:v> 20-07-09 10:16:35</c:v>
                </c:pt>
                <c:pt idx="4714">
                  <c:v> 20-07-09 10:16:40</c:v>
                </c:pt>
                <c:pt idx="4715">
                  <c:v> 20-07-09 10:16:45</c:v>
                </c:pt>
                <c:pt idx="4716">
                  <c:v> 20-07-09 10:16:50</c:v>
                </c:pt>
                <c:pt idx="4717">
                  <c:v> 20-07-09 10:16:55</c:v>
                </c:pt>
                <c:pt idx="4718">
                  <c:v> 20-07-09 10:17:00</c:v>
                </c:pt>
                <c:pt idx="4719">
                  <c:v> 20-07-09 10:17:05</c:v>
                </c:pt>
                <c:pt idx="4720">
                  <c:v> 20-07-09 10:17:10</c:v>
                </c:pt>
                <c:pt idx="4721">
                  <c:v> 20-07-09 10:17:15</c:v>
                </c:pt>
                <c:pt idx="4722">
                  <c:v> 20-07-09 10:17:20</c:v>
                </c:pt>
                <c:pt idx="4723">
                  <c:v> 20-07-09 10:17:25</c:v>
                </c:pt>
                <c:pt idx="4724">
                  <c:v> 20-07-09 10:17:30</c:v>
                </c:pt>
                <c:pt idx="4725">
                  <c:v> 20-07-09 10:17:35</c:v>
                </c:pt>
                <c:pt idx="4726">
                  <c:v> 20-07-09 10:17:40</c:v>
                </c:pt>
                <c:pt idx="4727">
                  <c:v> 20-07-09 10:17:45</c:v>
                </c:pt>
                <c:pt idx="4728">
                  <c:v> 20-07-09 10:17:50</c:v>
                </c:pt>
                <c:pt idx="4729">
                  <c:v> 20-07-09 10:17:55</c:v>
                </c:pt>
                <c:pt idx="4730">
                  <c:v> 20-07-09 10:18:00</c:v>
                </c:pt>
                <c:pt idx="4731">
                  <c:v> 20-07-09 10:18:05</c:v>
                </c:pt>
                <c:pt idx="4732">
                  <c:v> 20-07-09 10:18:10</c:v>
                </c:pt>
                <c:pt idx="4733">
                  <c:v> 20-07-09 10:18:15</c:v>
                </c:pt>
                <c:pt idx="4734">
                  <c:v> 20-07-09 10:18:20</c:v>
                </c:pt>
                <c:pt idx="4735">
                  <c:v> 20-07-09 10:18:25</c:v>
                </c:pt>
                <c:pt idx="4736">
                  <c:v> 20-07-09 10:18:30</c:v>
                </c:pt>
                <c:pt idx="4737">
                  <c:v> 20-07-09 10:18:35</c:v>
                </c:pt>
                <c:pt idx="4738">
                  <c:v> 20-07-09 10:18:40</c:v>
                </c:pt>
                <c:pt idx="4739">
                  <c:v> 20-07-09 10:18:45</c:v>
                </c:pt>
                <c:pt idx="4740">
                  <c:v> 20-07-09 10:18:50</c:v>
                </c:pt>
                <c:pt idx="4741">
                  <c:v> 20-07-09 10:18:55</c:v>
                </c:pt>
                <c:pt idx="4742">
                  <c:v> 20-07-09 10:19:00</c:v>
                </c:pt>
                <c:pt idx="4743">
                  <c:v> 20-07-09 10:19:05</c:v>
                </c:pt>
                <c:pt idx="4744">
                  <c:v> 20-07-09 10:19:10</c:v>
                </c:pt>
                <c:pt idx="4745">
                  <c:v> 20-07-09 10:19:15</c:v>
                </c:pt>
                <c:pt idx="4746">
                  <c:v> 20-07-09 10:19:20</c:v>
                </c:pt>
                <c:pt idx="4747">
                  <c:v> 20-07-09 10:19:25</c:v>
                </c:pt>
                <c:pt idx="4748">
                  <c:v> 20-07-09 10:19:30</c:v>
                </c:pt>
                <c:pt idx="4749">
                  <c:v> 20-07-09 10:19:35</c:v>
                </c:pt>
                <c:pt idx="4750">
                  <c:v> 20-07-09 10:19:40</c:v>
                </c:pt>
                <c:pt idx="4751">
                  <c:v> 20-07-09 10:19:45</c:v>
                </c:pt>
                <c:pt idx="4752">
                  <c:v> 20-07-09 10:19:50</c:v>
                </c:pt>
                <c:pt idx="4753">
                  <c:v> 20-07-09 10:19:55</c:v>
                </c:pt>
                <c:pt idx="4754">
                  <c:v> 20-07-09 10:20:20</c:v>
                </c:pt>
                <c:pt idx="4755">
                  <c:v> 20-07-09 10:20:25</c:v>
                </c:pt>
                <c:pt idx="4756">
                  <c:v> 20-07-09 10:20:30</c:v>
                </c:pt>
                <c:pt idx="4757">
                  <c:v> 20-07-09 10:20:35</c:v>
                </c:pt>
                <c:pt idx="4758">
                  <c:v> 20-07-09 10:20:40</c:v>
                </c:pt>
                <c:pt idx="4759">
                  <c:v> 20-07-09 10:20:45</c:v>
                </c:pt>
                <c:pt idx="4760">
                  <c:v> 20-07-09 10:20:50</c:v>
                </c:pt>
                <c:pt idx="4761">
                  <c:v> 20-07-09 10:20:55</c:v>
                </c:pt>
                <c:pt idx="4762">
                  <c:v> 20-07-09 10:21:00</c:v>
                </c:pt>
                <c:pt idx="4763">
                  <c:v> 20-07-09 10:21:05</c:v>
                </c:pt>
                <c:pt idx="4764">
                  <c:v> 20-07-09 10:21:10</c:v>
                </c:pt>
                <c:pt idx="4765">
                  <c:v> 20-07-09 10:21:15</c:v>
                </c:pt>
                <c:pt idx="4766">
                  <c:v> 20-07-09 10:21:20</c:v>
                </c:pt>
                <c:pt idx="4767">
                  <c:v> 20-07-09 10:21:25</c:v>
                </c:pt>
                <c:pt idx="4768">
                  <c:v> 20-07-09 10:21:30</c:v>
                </c:pt>
                <c:pt idx="4769">
                  <c:v> 20-07-09 10:21:35</c:v>
                </c:pt>
                <c:pt idx="4770">
                  <c:v> 20-07-09 10:21:40</c:v>
                </c:pt>
                <c:pt idx="4771">
                  <c:v> 20-07-09 10:21:45</c:v>
                </c:pt>
                <c:pt idx="4772">
                  <c:v> 20-07-09 10:21:50</c:v>
                </c:pt>
                <c:pt idx="4773">
                  <c:v> 20-07-09 10:21:55</c:v>
                </c:pt>
                <c:pt idx="4774">
                  <c:v> 20-07-09 10:22:00</c:v>
                </c:pt>
                <c:pt idx="4775">
                  <c:v> 20-07-09 10:22:05</c:v>
                </c:pt>
                <c:pt idx="4776">
                  <c:v> 20-07-09 10:22:10</c:v>
                </c:pt>
                <c:pt idx="4777">
                  <c:v> 20-07-09 10:22:20</c:v>
                </c:pt>
                <c:pt idx="4778">
                  <c:v> 20-07-09 10:22:25</c:v>
                </c:pt>
                <c:pt idx="4779">
                  <c:v> 20-07-09 10:22:30</c:v>
                </c:pt>
                <c:pt idx="4780">
                  <c:v> 20-07-09 10:22:35</c:v>
                </c:pt>
                <c:pt idx="4781">
                  <c:v> 20-07-09 10:22:40</c:v>
                </c:pt>
                <c:pt idx="4782">
                  <c:v> 20-07-09 10:22:45</c:v>
                </c:pt>
                <c:pt idx="4783">
                  <c:v> 20-07-09 10:22:50</c:v>
                </c:pt>
                <c:pt idx="4784">
                  <c:v> 20-07-09 10:22:55</c:v>
                </c:pt>
                <c:pt idx="4785">
                  <c:v> 20-07-09 10:23:00</c:v>
                </c:pt>
                <c:pt idx="4786">
                  <c:v> 20-07-09 10:23:05</c:v>
                </c:pt>
                <c:pt idx="4787">
                  <c:v> 20-07-09 10:23:10</c:v>
                </c:pt>
                <c:pt idx="4788">
                  <c:v> 20-07-09 10:23:15</c:v>
                </c:pt>
                <c:pt idx="4789">
                  <c:v> 20-07-09 10:23:20</c:v>
                </c:pt>
                <c:pt idx="4790">
                  <c:v> 20-07-09 10:23:25</c:v>
                </c:pt>
                <c:pt idx="4791">
                  <c:v> 20-07-09 10:23:30</c:v>
                </c:pt>
                <c:pt idx="4792">
                  <c:v> 20-07-09 10:23:35</c:v>
                </c:pt>
                <c:pt idx="4793">
                  <c:v> 20-07-09 10:23:40</c:v>
                </c:pt>
                <c:pt idx="4794">
                  <c:v> 20-07-09 10:23:45</c:v>
                </c:pt>
                <c:pt idx="4795">
                  <c:v> 20-07-09 10:23:50</c:v>
                </c:pt>
                <c:pt idx="4796">
                  <c:v> 20-07-09 10:23:55</c:v>
                </c:pt>
                <c:pt idx="4797">
                  <c:v> 20-07-09 10:24:00</c:v>
                </c:pt>
                <c:pt idx="4798">
                  <c:v> 20-07-09 10:24:05</c:v>
                </c:pt>
                <c:pt idx="4799">
                  <c:v> 20-07-09 10:24:10</c:v>
                </c:pt>
                <c:pt idx="4800">
                  <c:v> 20-07-09 10:24:15</c:v>
                </c:pt>
                <c:pt idx="4801">
                  <c:v> 20-07-09 10:24:20</c:v>
                </c:pt>
                <c:pt idx="4802">
                  <c:v> 20-07-09 10:24:25</c:v>
                </c:pt>
                <c:pt idx="4803">
                  <c:v> 20-07-09 10:24:30</c:v>
                </c:pt>
                <c:pt idx="4804">
                  <c:v> 20-07-09 10:24:35</c:v>
                </c:pt>
                <c:pt idx="4805">
                  <c:v> 20-07-09 10:24:40</c:v>
                </c:pt>
                <c:pt idx="4806">
                  <c:v> 20-07-09 10:24:45</c:v>
                </c:pt>
                <c:pt idx="4807">
                  <c:v> 20-07-09 10:24:50</c:v>
                </c:pt>
                <c:pt idx="4808">
                  <c:v> 20-07-09 10:24:55</c:v>
                </c:pt>
                <c:pt idx="4809">
                  <c:v> 20-07-09 10:25:00</c:v>
                </c:pt>
                <c:pt idx="4810">
                  <c:v> 20-07-09 10:25:05</c:v>
                </c:pt>
                <c:pt idx="4811">
                  <c:v> 20-07-09 10:25:10</c:v>
                </c:pt>
                <c:pt idx="4812">
                  <c:v> 20-07-09 10:25:15</c:v>
                </c:pt>
                <c:pt idx="4813">
                  <c:v> 20-07-09 10:25:20</c:v>
                </c:pt>
                <c:pt idx="4814">
                  <c:v> 20-07-09 10:25:25</c:v>
                </c:pt>
                <c:pt idx="4815">
                  <c:v> 20-07-09 10:25:30</c:v>
                </c:pt>
                <c:pt idx="4816">
                  <c:v> 20-07-09 10:25:35</c:v>
                </c:pt>
                <c:pt idx="4817">
                  <c:v> 20-07-09 10:25:40</c:v>
                </c:pt>
                <c:pt idx="4818">
                  <c:v> 20-07-09 10:25:45</c:v>
                </c:pt>
                <c:pt idx="4819">
                  <c:v> 20-07-09 10:25:50</c:v>
                </c:pt>
                <c:pt idx="4820">
                  <c:v> 20-07-09 10:25:55</c:v>
                </c:pt>
                <c:pt idx="4821">
                  <c:v> 20-07-09 10:26:00</c:v>
                </c:pt>
                <c:pt idx="4822">
                  <c:v> 20-07-09 10:26:05</c:v>
                </c:pt>
                <c:pt idx="4823">
                  <c:v> 20-07-09 10:26:10</c:v>
                </c:pt>
                <c:pt idx="4824">
                  <c:v> 20-07-09 10:26:15</c:v>
                </c:pt>
                <c:pt idx="4825">
                  <c:v> 20-07-09 10:26:20</c:v>
                </c:pt>
                <c:pt idx="4826">
                  <c:v> 20-07-09 10:26:25</c:v>
                </c:pt>
                <c:pt idx="4827">
                  <c:v> 20-07-09 10:26:30</c:v>
                </c:pt>
                <c:pt idx="4828">
                  <c:v> 20-07-09 10:26:35</c:v>
                </c:pt>
                <c:pt idx="4829">
                  <c:v> 20-07-09 10:26:40</c:v>
                </c:pt>
                <c:pt idx="4830">
                  <c:v> 20-07-09 10:26:45</c:v>
                </c:pt>
                <c:pt idx="4831">
                  <c:v> 20-07-09 10:26:50</c:v>
                </c:pt>
                <c:pt idx="4832">
                  <c:v> 20-07-09 10:26:55</c:v>
                </c:pt>
                <c:pt idx="4833">
                  <c:v> 20-07-09 10:27:00</c:v>
                </c:pt>
                <c:pt idx="4834">
                  <c:v> 20-07-09 10:27:05</c:v>
                </c:pt>
                <c:pt idx="4835">
                  <c:v> 20-07-09 10:27:10</c:v>
                </c:pt>
                <c:pt idx="4836">
                  <c:v> 20-07-09 10:27:15</c:v>
                </c:pt>
                <c:pt idx="4837">
                  <c:v> 20-07-09 10:27:20</c:v>
                </c:pt>
                <c:pt idx="4838">
                  <c:v> 20-07-09 10:27:25</c:v>
                </c:pt>
                <c:pt idx="4839">
                  <c:v> 20-07-09 10:27:30</c:v>
                </c:pt>
                <c:pt idx="4840">
                  <c:v> 20-07-09 10:27:35</c:v>
                </c:pt>
                <c:pt idx="4841">
                  <c:v> 20-07-09 10:27:40</c:v>
                </c:pt>
                <c:pt idx="4842">
                  <c:v> 20-07-09 10:27:45</c:v>
                </c:pt>
                <c:pt idx="4843">
                  <c:v> 20-07-09 10:27:50</c:v>
                </c:pt>
                <c:pt idx="4844">
                  <c:v> 20-07-09 10:27:55</c:v>
                </c:pt>
                <c:pt idx="4845">
                  <c:v> 20-07-09 10:28:00</c:v>
                </c:pt>
                <c:pt idx="4846">
                  <c:v> 20-07-09 10:28:05</c:v>
                </c:pt>
                <c:pt idx="4847">
                  <c:v> 20-07-09 10:28:10</c:v>
                </c:pt>
                <c:pt idx="4848">
                  <c:v> 20-07-09 10:28:15</c:v>
                </c:pt>
                <c:pt idx="4849">
                  <c:v> 20-07-09 10:28:20</c:v>
                </c:pt>
                <c:pt idx="4850">
                  <c:v> 20-07-09 10:28:25</c:v>
                </c:pt>
                <c:pt idx="4851">
                  <c:v> 20-07-09 10:28:30</c:v>
                </c:pt>
                <c:pt idx="4852">
                  <c:v> 20-07-09 10:28:35</c:v>
                </c:pt>
                <c:pt idx="4853">
                  <c:v> 20-07-09 10:28:40</c:v>
                </c:pt>
                <c:pt idx="4854">
                  <c:v> 20-07-09 10:28:45</c:v>
                </c:pt>
                <c:pt idx="4855">
                  <c:v> 20-07-09 10:28:50</c:v>
                </c:pt>
                <c:pt idx="4856">
                  <c:v> 20-07-09 10:28:55</c:v>
                </c:pt>
                <c:pt idx="4857">
                  <c:v> 20-07-09 10:29:00</c:v>
                </c:pt>
                <c:pt idx="4858">
                  <c:v> 20-07-09 10:29:05</c:v>
                </c:pt>
                <c:pt idx="4859">
                  <c:v> 20-07-09 10:29:10</c:v>
                </c:pt>
                <c:pt idx="4860">
                  <c:v> 20-07-09 10:29:15</c:v>
                </c:pt>
                <c:pt idx="4861">
                  <c:v> 20-07-09 10:29:20</c:v>
                </c:pt>
                <c:pt idx="4862">
                  <c:v> 20-07-09 10:29:25</c:v>
                </c:pt>
                <c:pt idx="4863">
                  <c:v> 20-07-09 10:29:30</c:v>
                </c:pt>
                <c:pt idx="4864">
                  <c:v> 20-07-09 10:29:35</c:v>
                </c:pt>
                <c:pt idx="4865">
                  <c:v> 20-07-09 10:29:40</c:v>
                </c:pt>
                <c:pt idx="4866">
                  <c:v> 20-07-09 10:29:45</c:v>
                </c:pt>
                <c:pt idx="4867">
                  <c:v> 20-07-09 10:29:50</c:v>
                </c:pt>
                <c:pt idx="4868">
                  <c:v> 20-07-09 10:29:55</c:v>
                </c:pt>
                <c:pt idx="4869">
                  <c:v> 20-07-09 10:30:00</c:v>
                </c:pt>
                <c:pt idx="4870">
                  <c:v> 20-07-09 10:30:05</c:v>
                </c:pt>
                <c:pt idx="4871">
                  <c:v> 20-07-09 10:30:10</c:v>
                </c:pt>
                <c:pt idx="4872">
                  <c:v> 20-07-09 10:30:15</c:v>
                </c:pt>
                <c:pt idx="4873">
                  <c:v> 20-07-09 10:30:20</c:v>
                </c:pt>
                <c:pt idx="4874">
                  <c:v> 20-07-09 10:30:25</c:v>
                </c:pt>
                <c:pt idx="4875">
                  <c:v> 20-07-09 10:30:30</c:v>
                </c:pt>
                <c:pt idx="4876">
                  <c:v> 20-07-09 10:30:35</c:v>
                </c:pt>
                <c:pt idx="4877">
                  <c:v> 20-07-09 10:30:40</c:v>
                </c:pt>
                <c:pt idx="4878">
                  <c:v> 20-07-09 10:30:45</c:v>
                </c:pt>
                <c:pt idx="4879">
                  <c:v> 20-07-09 10:30:50</c:v>
                </c:pt>
                <c:pt idx="4880">
                  <c:v> 20-07-09 10:30:55</c:v>
                </c:pt>
                <c:pt idx="4881">
                  <c:v> 20-07-09 10:31:00</c:v>
                </c:pt>
                <c:pt idx="4882">
                  <c:v> 20-07-09 10:31:05</c:v>
                </c:pt>
                <c:pt idx="4883">
                  <c:v> 20-07-09 10:31:10</c:v>
                </c:pt>
                <c:pt idx="4884">
                  <c:v> 20-07-09 10:31:15</c:v>
                </c:pt>
                <c:pt idx="4885">
                  <c:v> 20-07-09 10:31:20</c:v>
                </c:pt>
                <c:pt idx="4886">
                  <c:v> 20-07-09 10:31:25</c:v>
                </c:pt>
                <c:pt idx="4887">
                  <c:v> 20-07-09 10:31:30</c:v>
                </c:pt>
                <c:pt idx="4888">
                  <c:v> 20-07-09 10:31:35</c:v>
                </c:pt>
                <c:pt idx="4889">
                  <c:v> 20-07-09 10:31:40</c:v>
                </c:pt>
                <c:pt idx="4890">
                  <c:v> 20-07-09 10:31:45</c:v>
                </c:pt>
                <c:pt idx="4891">
                  <c:v> 20-07-09 10:31:50</c:v>
                </c:pt>
                <c:pt idx="4892">
                  <c:v> 20-07-09 10:31:55</c:v>
                </c:pt>
                <c:pt idx="4893">
                  <c:v> 20-07-09 10:32:00</c:v>
                </c:pt>
                <c:pt idx="4894">
                  <c:v> 20-07-09 10:33:00</c:v>
                </c:pt>
                <c:pt idx="4895">
                  <c:v> 20-07-09 10:33:05</c:v>
                </c:pt>
                <c:pt idx="4896">
                  <c:v> 20-07-09 10:33:10</c:v>
                </c:pt>
                <c:pt idx="4897">
                  <c:v> 20-07-09 10:33:15</c:v>
                </c:pt>
                <c:pt idx="4898">
                  <c:v> 20-07-09 10:33:20</c:v>
                </c:pt>
                <c:pt idx="4899">
                  <c:v> 20-07-09 10:33:25</c:v>
                </c:pt>
                <c:pt idx="4900">
                  <c:v> 20-07-09 10:33:30</c:v>
                </c:pt>
                <c:pt idx="4901">
                  <c:v> 20-07-09 10:33:35</c:v>
                </c:pt>
                <c:pt idx="4902">
                  <c:v> 20-07-09 10:33:40</c:v>
                </c:pt>
                <c:pt idx="4903">
                  <c:v> 20-07-09 10:33:45</c:v>
                </c:pt>
                <c:pt idx="4904">
                  <c:v> 20-07-09 10:33:50</c:v>
                </c:pt>
                <c:pt idx="4905">
                  <c:v> 20-07-09 10:33:55</c:v>
                </c:pt>
                <c:pt idx="4906">
                  <c:v> 20-07-09 10:34:00</c:v>
                </c:pt>
                <c:pt idx="4907">
                  <c:v> 20-07-09 10:34:05</c:v>
                </c:pt>
                <c:pt idx="4908">
                  <c:v> 20-07-09 10:34:10</c:v>
                </c:pt>
                <c:pt idx="4909">
                  <c:v> 20-07-09 10:34:15</c:v>
                </c:pt>
                <c:pt idx="4910">
                  <c:v> 20-07-09 10:34:20</c:v>
                </c:pt>
                <c:pt idx="4911">
                  <c:v> 20-07-09 10:34:25</c:v>
                </c:pt>
                <c:pt idx="4912">
                  <c:v> 20-07-09 10:34:30</c:v>
                </c:pt>
                <c:pt idx="4913">
                  <c:v> 20-07-09 10:34:35</c:v>
                </c:pt>
                <c:pt idx="4914">
                  <c:v> 20-07-09 10:34:40</c:v>
                </c:pt>
                <c:pt idx="4915">
                  <c:v> 20-07-09 10:34:45</c:v>
                </c:pt>
                <c:pt idx="4916">
                  <c:v> 20-07-09 10:34:50</c:v>
                </c:pt>
                <c:pt idx="4917">
                  <c:v> 20-07-09 10:34:55</c:v>
                </c:pt>
                <c:pt idx="4918">
                  <c:v> 20-07-09 10:35:15</c:v>
                </c:pt>
                <c:pt idx="4919">
                  <c:v> 20-07-09 10:35:20</c:v>
                </c:pt>
                <c:pt idx="4920">
                  <c:v> 20-07-09 10:35:25</c:v>
                </c:pt>
                <c:pt idx="4921">
                  <c:v> 20-07-09 10:35:30</c:v>
                </c:pt>
                <c:pt idx="4922">
                  <c:v> 20-07-09 10:35:35</c:v>
                </c:pt>
                <c:pt idx="4923">
                  <c:v> 20-07-09 10:35:40</c:v>
                </c:pt>
                <c:pt idx="4924">
                  <c:v> 20-07-09 10:35:45</c:v>
                </c:pt>
                <c:pt idx="4925">
                  <c:v> 20-07-09 10:35:50</c:v>
                </c:pt>
                <c:pt idx="4926">
                  <c:v> 20-07-09 10:35:55</c:v>
                </c:pt>
                <c:pt idx="4927">
                  <c:v> 20-07-09 10:36:00</c:v>
                </c:pt>
                <c:pt idx="4928">
                  <c:v> 20-07-09 10:36:05</c:v>
                </c:pt>
                <c:pt idx="4929">
                  <c:v> 20-07-09 10:36:10</c:v>
                </c:pt>
                <c:pt idx="4930">
                  <c:v> 20-07-09 10:36:15</c:v>
                </c:pt>
                <c:pt idx="4931">
                  <c:v> 20-07-09 10:36:20</c:v>
                </c:pt>
                <c:pt idx="4932">
                  <c:v> 20-07-09 10:36:25</c:v>
                </c:pt>
                <c:pt idx="4933">
                  <c:v> 20-07-09 10:36:30</c:v>
                </c:pt>
                <c:pt idx="4934">
                  <c:v> 20-07-09 10:36:35</c:v>
                </c:pt>
                <c:pt idx="4935">
                  <c:v> 20-07-09 10:36:40</c:v>
                </c:pt>
                <c:pt idx="4936">
                  <c:v> 20-07-09 10:36:45</c:v>
                </c:pt>
                <c:pt idx="4937">
                  <c:v> 20-07-09 10:36:50</c:v>
                </c:pt>
                <c:pt idx="4938">
                  <c:v> 20-07-09 10:36:55</c:v>
                </c:pt>
                <c:pt idx="4939">
                  <c:v> 20-07-09 10:37:00</c:v>
                </c:pt>
                <c:pt idx="4940">
                  <c:v> 20-07-09 10:37:05</c:v>
                </c:pt>
                <c:pt idx="4941">
                  <c:v> 20-07-09 10:37:10</c:v>
                </c:pt>
                <c:pt idx="4942">
                  <c:v> 20-07-09 10:37:15</c:v>
                </c:pt>
                <c:pt idx="4943">
                  <c:v> 20-07-09 10:37:20</c:v>
                </c:pt>
                <c:pt idx="4944">
                  <c:v> 20-07-09 10:37:25</c:v>
                </c:pt>
                <c:pt idx="4945">
                  <c:v> 20-07-09 10:37:30</c:v>
                </c:pt>
                <c:pt idx="4946">
                  <c:v> 20-07-09 10:37:35</c:v>
                </c:pt>
                <c:pt idx="4947">
                  <c:v> 20-07-09 10:37:40</c:v>
                </c:pt>
                <c:pt idx="4948">
                  <c:v> 20-07-09 10:37:45</c:v>
                </c:pt>
                <c:pt idx="4949">
                  <c:v> 20-07-09 10:37:50</c:v>
                </c:pt>
                <c:pt idx="4950">
                  <c:v> 20-07-09 10:37:55</c:v>
                </c:pt>
                <c:pt idx="4951">
                  <c:v> 20-07-09 10:38:00</c:v>
                </c:pt>
                <c:pt idx="4952">
                  <c:v> 20-07-09 10:38:05</c:v>
                </c:pt>
                <c:pt idx="4953">
                  <c:v> 20-07-09 10:38:10</c:v>
                </c:pt>
                <c:pt idx="4954">
                  <c:v> 20-07-09 10:38:15</c:v>
                </c:pt>
                <c:pt idx="4955">
                  <c:v> 20-07-09 10:38:35</c:v>
                </c:pt>
                <c:pt idx="4956">
                  <c:v> 20-07-09 10:38:40</c:v>
                </c:pt>
                <c:pt idx="4957">
                  <c:v> 20-07-09 10:38:45</c:v>
                </c:pt>
                <c:pt idx="4958">
                  <c:v> 20-07-09 10:38:50</c:v>
                </c:pt>
                <c:pt idx="4959">
                  <c:v> 20-07-09 10:38:55</c:v>
                </c:pt>
                <c:pt idx="4960">
                  <c:v> 20-07-09 10:39:00</c:v>
                </c:pt>
                <c:pt idx="4961">
                  <c:v> 20-07-09 10:39:05</c:v>
                </c:pt>
                <c:pt idx="4962">
                  <c:v> 20-07-09 10:39:10</c:v>
                </c:pt>
                <c:pt idx="4963">
                  <c:v> 20-07-09 10:39:15</c:v>
                </c:pt>
                <c:pt idx="4964">
                  <c:v> 20-07-09 10:39:20</c:v>
                </c:pt>
                <c:pt idx="4965">
                  <c:v> 20-07-09 10:39:25</c:v>
                </c:pt>
                <c:pt idx="4966">
                  <c:v> 20-07-09 10:39:30</c:v>
                </c:pt>
                <c:pt idx="4967">
                  <c:v> 20-07-09 10:39:35</c:v>
                </c:pt>
                <c:pt idx="4968">
                  <c:v> 20-07-09 10:39:40</c:v>
                </c:pt>
                <c:pt idx="4969">
                  <c:v> 20-07-09 10:39:45</c:v>
                </c:pt>
                <c:pt idx="4970">
                  <c:v> 20-07-09 10:39:50</c:v>
                </c:pt>
                <c:pt idx="4971">
                  <c:v> 20-07-09 10:39:55</c:v>
                </c:pt>
                <c:pt idx="4972">
                  <c:v> 20-07-09 10:40:00</c:v>
                </c:pt>
                <c:pt idx="4973">
                  <c:v> 20-07-09 10:40:05</c:v>
                </c:pt>
                <c:pt idx="4974">
                  <c:v> 20-07-09 10:40:10</c:v>
                </c:pt>
                <c:pt idx="4975">
                  <c:v> 20-07-09 10:40:15</c:v>
                </c:pt>
                <c:pt idx="4976">
                  <c:v> 20-07-09 10:40:20</c:v>
                </c:pt>
                <c:pt idx="4977">
                  <c:v> 20-07-09 10:40:30</c:v>
                </c:pt>
                <c:pt idx="4978">
                  <c:v> 20-07-09 10:40:35</c:v>
                </c:pt>
                <c:pt idx="4979">
                  <c:v> 20-07-09 10:40:40</c:v>
                </c:pt>
                <c:pt idx="4980">
                  <c:v> 20-07-09 10:40:45</c:v>
                </c:pt>
                <c:pt idx="4981">
                  <c:v> 20-07-09 10:40:50</c:v>
                </c:pt>
                <c:pt idx="4982">
                  <c:v> 20-07-09 10:40:55</c:v>
                </c:pt>
                <c:pt idx="4983">
                  <c:v> 20-07-09 10:41:00</c:v>
                </c:pt>
                <c:pt idx="4984">
                  <c:v> 20-07-09 10:41:05</c:v>
                </c:pt>
                <c:pt idx="4985">
                  <c:v> 20-07-09 10:41:10</c:v>
                </c:pt>
                <c:pt idx="4986">
                  <c:v> 20-07-09 10:41:15</c:v>
                </c:pt>
                <c:pt idx="4987">
                  <c:v> 20-07-09 10:41:20</c:v>
                </c:pt>
                <c:pt idx="4988">
                  <c:v> 20-07-09 10:41:25</c:v>
                </c:pt>
                <c:pt idx="4989">
                  <c:v> 20-07-09 10:41:55</c:v>
                </c:pt>
                <c:pt idx="4990">
                  <c:v> 20-07-09 10:42:00</c:v>
                </c:pt>
                <c:pt idx="4991">
                  <c:v> 20-07-09 10:42:05</c:v>
                </c:pt>
                <c:pt idx="4992">
                  <c:v> 20-07-09 10:42:10</c:v>
                </c:pt>
                <c:pt idx="4993">
                  <c:v> 20-07-09 10:42:15</c:v>
                </c:pt>
                <c:pt idx="4994">
                  <c:v> 20-07-09 10:42:20</c:v>
                </c:pt>
                <c:pt idx="4995">
                  <c:v> 20-07-09 10:42:25</c:v>
                </c:pt>
                <c:pt idx="4996">
                  <c:v> 20-07-09 10:42:30</c:v>
                </c:pt>
                <c:pt idx="4997">
                  <c:v> 20-07-09 10:42:35</c:v>
                </c:pt>
                <c:pt idx="4998">
                  <c:v> 20-07-09 10:42:40</c:v>
                </c:pt>
                <c:pt idx="4999">
                  <c:v> 20-07-09 10:42:45</c:v>
                </c:pt>
                <c:pt idx="5000">
                  <c:v> 20-07-09 10:42:50</c:v>
                </c:pt>
                <c:pt idx="5001">
                  <c:v> 20-07-09 10:43:45</c:v>
                </c:pt>
                <c:pt idx="5002">
                  <c:v> 20-07-09 10:43:50</c:v>
                </c:pt>
                <c:pt idx="5003">
                  <c:v> 20-07-09 10:43:55</c:v>
                </c:pt>
                <c:pt idx="5004">
                  <c:v> 20-07-09 10:44:00</c:v>
                </c:pt>
                <c:pt idx="5005">
                  <c:v> 20-07-09 10:44:05</c:v>
                </c:pt>
                <c:pt idx="5006">
                  <c:v> 20-07-09 10:44:10</c:v>
                </c:pt>
                <c:pt idx="5007">
                  <c:v> 20-07-09 10:44:15</c:v>
                </c:pt>
                <c:pt idx="5008">
                  <c:v> 20-07-09 10:44:20</c:v>
                </c:pt>
                <c:pt idx="5009">
                  <c:v> 20-07-09 10:44:25</c:v>
                </c:pt>
                <c:pt idx="5010">
                  <c:v> 20-07-09 10:44:30</c:v>
                </c:pt>
                <c:pt idx="5011">
                  <c:v> 20-07-09 10:44:35</c:v>
                </c:pt>
                <c:pt idx="5012">
                  <c:v> 20-07-09 10:44:40</c:v>
                </c:pt>
                <c:pt idx="5013">
                  <c:v> 20-07-09 10:44:45</c:v>
                </c:pt>
                <c:pt idx="5014">
                  <c:v> 20-07-09 10:44:50</c:v>
                </c:pt>
                <c:pt idx="5015">
                  <c:v> 20-07-09 10:44:55</c:v>
                </c:pt>
                <c:pt idx="5016">
                  <c:v> 20-07-09 10:45:00</c:v>
                </c:pt>
                <c:pt idx="5017">
                  <c:v> 20-07-09 10:45:05</c:v>
                </c:pt>
                <c:pt idx="5018">
                  <c:v> 20-07-09 10:45:10</c:v>
                </c:pt>
                <c:pt idx="5019">
                  <c:v> 20-07-09 10:45:15</c:v>
                </c:pt>
                <c:pt idx="5020">
                  <c:v> 20-07-09 10:45:20</c:v>
                </c:pt>
                <c:pt idx="5021">
                  <c:v> 20-07-09 10:45:25</c:v>
                </c:pt>
                <c:pt idx="5022">
                  <c:v> 20-07-09 10:45:30</c:v>
                </c:pt>
                <c:pt idx="5023">
                  <c:v> 20-07-09 10:45:35</c:v>
                </c:pt>
                <c:pt idx="5024">
                  <c:v> 20-07-09 10:45:40</c:v>
                </c:pt>
                <c:pt idx="5025">
                  <c:v> 20-07-09 10:45:45</c:v>
                </c:pt>
                <c:pt idx="5026">
                  <c:v> 20-07-09 10:45:50</c:v>
                </c:pt>
                <c:pt idx="5027">
                  <c:v> 20-07-09 10:45:55</c:v>
                </c:pt>
                <c:pt idx="5028">
                  <c:v> 20-07-09 10:46:00</c:v>
                </c:pt>
                <c:pt idx="5029">
                  <c:v> 20-07-09 10:46:05</c:v>
                </c:pt>
                <c:pt idx="5030">
                  <c:v> 20-07-09 10:46:10</c:v>
                </c:pt>
                <c:pt idx="5031">
                  <c:v> 20-07-09 10:46:15</c:v>
                </c:pt>
                <c:pt idx="5032">
                  <c:v> 20-07-09 10:46:20</c:v>
                </c:pt>
                <c:pt idx="5033">
                  <c:v> 20-07-09 10:46:25</c:v>
                </c:pt>
                <c:pt idx="5034">
                  <c:v> 20-07-09 10:46:30</c:v>
                </c:pt>
                <c:pt idx="5035">
                  <c:v> 20-07-09 10:46:35</c:v>
                </c:pt>
                <c:pt idx="5036">
                  <c:v> 20-07-09 10:46:40</c:v>
                </c:pt>
                <c:pt idx="5037">
                  <c:v> 20-07-09 10:46:45</c:v>
                </c:pt>
                <c:pt idx="5038">
                  <c:v> 20-07-09 10:46:50</c:v>
                </c:pt>
                <c:pt idx="5039">
                  <c:v> 20-07-09 10:46:55</c:v>
                </c:pt>
                <c:pt idx="5040">
                  <c:v> 20-07-09 10:47:00</c:v>
                </c:pt>
                <c:pt idx="5041">
                  <c:v> 20-07-09 10:47:05</c:v>
                </c:pt>
                <c:pt idx="5042">
                  <c:v> 20-07-09 10:47:10</c:v>
                </c:pt>
                <c:pt idx="5043">
                  <c:v> 20-07-09 10:47:15</c:v>
                </c:pt>
                <c:pt idx="5044">
                  <c:v> 20-07-09 10:47:20</c:v>
                </c:pt>
                <c:pt idx="5045">
                  <c:v> 20-07-09 10:47:25</c:v>
                </c:pt>
                <c:pt idx="5046">
                  <c:v> 20-07-09 10:47:30</c:v>
                </c:pt>
                <c:pt idx="5047">
                  <c:v> 20-07-09 10:47:35</c:v>
                </c:pt>
                <c:pt idx="5048">
                  <c:v> 20-07-09 10:47:40</c:v>
                </c:pt>
                <c:pt idx="5049">
                  <c:v> 20-07-09 10:47:45</c:v>
                </c:pt>
                <c:pt idx="5050">
                  <c:v> 20-07-09 10:47:50</c:v>
                </c:pt>
                <c:pt idx="5051">
                  <c:v> 20-07-09 10:47:55</c:v>
                </c:pt>
                <c:pt idx="5052">
                  <c:v> 20-07-09 10:48:00</c:v>
                </c:pt>
                <c:pt idx="5053">
                  <c:v> 20-07-09 10:48:05</c:v>
                </c:pt>
                <c:pt idx="5054">
                  <c:v> 20-07-09 10:48:10</c:v>
                </c:pt>
                <c:pt idx="5055">
                  <c:v> 20-07-09 10:48:15</c:v>
                </c:pt>
                <c:pt idx="5056">
                  <c:v> 20-07-09 10:48:30</c:v>
                </c:pt>
                <c:pt idx="5057">
                  <c:v> 20-07-09 10:48:35</c:v>
                </c:pt>
                <c:pt idx="5058">
                  <c:v> 20-07-09 10:48:40</c:v>
                </c:pt>
                <c:pt idx="5059">
                  <c:v> 20-07-09 10:48:45</c:v>
                </c:pt>
                <c:pt idx="5060">
                  <c:v> 20-07-09 10:48:50</c:v>
                </c:pt>
                <c:pt idx="5061">
                  <c:v> 20-07-09 10:48:55</c:v>
                </c:pt>
                <c:pt idx="5062">
                  <c:v> 20-07-09 10:49:00</c:v>
                </c:pt>
                <c:pt idx="5063">
                  <c:v> 20-07-09 10:49:05</c:v>
                </c:pt>
                <c:pt idx="5064">
                  <c:v> 20-07-09 10:49:10</c:v>
                </c:pt>
                <c:pt idx="5065">
                  <c:v> 20-07-09 10:49:15</c:v>
                </c:pt>
                <c:pt idx="5066">
                  <c:v> 20-07-09 10:49:20</c:v>
                </c:pt>
                <c:pt idx="5067">
                  <c:v> 20-07-09 10:49:25</c:v>
                </c:pt>
                <c:pt idx="5068">
                  <c:v> 20-07-09 10:49:30</c:v>
                </c:pt>
                <c:pt idx="5069">
                  <c:v> 20-07-09 10:49:35</c:v>
                </c:pt>
                <c:pt idx="5070">
                  <c:v> 20-07-09 10:49:40</c:v>
                </c:pt>
                <c:pt idx="5071">
                  <c:v> 20-07-09 10:49:45</c:v>
                </c:pt>
                <c:pt idx="5072">
                  <c:v> 20-07-09 10:49:50</c:v>
                </c:pt>
                <c:pt idx="5073">
                  <c:v> 20-07-09 10:49:55</c:v>
                </c:pt>
                <c:pt idx="5074">
                  <c:v> 20-07-09 10:50:00</c:v>
                </c:pt>
                <c:pt idx="5075">
                  <c:v> 20-07-09 10:50:05</c:v>
                </c:pt>
                <c:pt idx="5076">
                  <c:v> 20-07-09 10:50:10</c:v>
                </c:pt>
                <c:pt idx="5077">
                  <c:v> 20-07-09 10:50:15</c:v>
                </c:pt>
                <c:pt idx="5078">
                  <c:v> 20-07-09 10:50:20</c:v>
                </c:pt>
                <c:pt idx="5079">
                  <c:v> 20-07-09 10:50:25</c:v>
                </c:pt>
                <c:pt idx="5080">
                  <c:v> 20-07-09 10:50:30</c:v>
                </c:pt>
                <c:pt idx="5081">
                  <c:v> 20-07-09 10:50:35</c:v>
                </c:pt>
                <c:pt idx="5082">
                  <c:v> 20-07-09 10:50:40</c:v>
                </c:pt>
                <c:pt idx="5083">
                  <c:v> 20-07-09 10:50:45</c:v>
                </c:pt>
                <c:pt idx="5084">
                  <c:v> 20-07-09 10:50:50</c:v>
                </c:pt>
                <c:pt idx="5085">
                  <c:v> 20-07-09 10:50:55</c:v>
                </c:pt>
                <c:pt idx="5086">
                  <c:v> 20-07-09 10:51:00</c:v>
                </c:pt>
                <c:pt idx="5087">
                  <c:v> 20-07-09 10:51:05</c:v>
                </c:pt>
                <c:pt idx="5088">
                  <c:v> 20-07-09 10:51:10</c:v>
                </c:pt>
                <c:pt idx="5089">
                  <c:v> 20-07-09 10:51:15</c:v>
                </c:pt>
                <c:pt idx="5090">
                  <c:v> 20-07-09 10:51:20</c:v>
                </c:pt>
                <c:pt idx="5091">
                  <c:v> 20-07-09 10:51:25</c:v>
                </c:pt>
                <c:pt idx="5092">
                  <c:v> 20-07-09 10:51:30</c:v>
                </c:pt>
                <c:pt idx="5093">
                  <c:v> 20-07-09 10:51:35</c:v>
                </c:pt>
                <c:pt idx="5094">
                  <c:v> 20-07-09 10:51:40</c:v>
                </c:pt>
                <c:pt idx="5095">
                  <c:v> 20-07-09 10:51:45</c:v>
                </c:pt>
                <c:pt idx="5096">
                  <c:v> 20-07-09 10:51:50</c:v>
                </c:pt>
                <c:pt idx="5097">
                  <c:v> 20-07-09 10:51:55</c:v>
                </c:pt>
                <c:pt idx="5098">
                  <c:v> 20-07-09 10:52:00</c:v>
                </c:pt>
                <c:pt idx="5099">
                  <c:v> 20-07-09 10:52:05</c:v>
                </c:pt>
                <c:pt idx="5100">
                  <c:v> 20-07-09 10:52:10</c:v>
                </c:pt>
                <c:pt idx="5101">
                  <c:v> 20-07-09 10:52:15</c:v>
                </c:pt>
                <c:pt idx="5102">
                  <c:v> 20-07-09 10:52:20</c:v>
                </c:pt>
                <c:pt idx="5103">
                  <c:v> 20-07-09 10:52:25</c:v>
                </c:pt>
                <c:pt idx="5104">
                  <c:v> 20-07-09 10:52:30</c:v>
                </c:pt>
                <c:pt idx="5105">
                  <c:v> 20-07-09 10:52:35</c:v>
                </c:pt>
                <c:pt idx="5106">
                  <c:v> 20-07-09 10:52:40</c:v>
                </c:pt>
                <c:pt idx="5107">
                  <c:v> 20-07-09 10:52:45</c:v>
                </c:pt>
                <c:pt idx="5108">
                  <c:v> 20-07-09 10:52:50</c:v>
                </c:pt>
                <c:pt idx="5109">
                  <c:v> 20-07-09 10:52:55</c:v>
                </c:pt>
                <c:pt idx="5110">
                  <c:v> 20-07-09 10:53:00</c:v>
                </c:pt>
                <c:pt idx="5111">
                  <c:v> 20-07-09 10:53:05</c:v>
                </c:pt>
                <c:pt idx="5112">
                  <c:v> 20-07-09 10:53:10</c:v>
                </c:pt>
                <c:pt idx="5113">
                  <c:v> 20-07-09 10:53:15</c:v>
                </c:pt>
                <c:pt idx="5114">
                  <c:v> 20-07-09 10:53:20</c:v>
                </c:pt>
                <c:pt idx="5115">
                  <c:v> 20-07-09 10:53:30</c:v>
                </c:pt>
                <c:pt idx="5116">
                  <c:v> 20-07-09 10:53:35</c:v>
                </c:pt>
                <c:pt idx="5117">
                  <c:v> 20-07-09 10:53:40</c:v>
                </c:pt>
                <c:pt idx="5118">
                  <c:v> 20-07-09 10:53:45</c:v>
                </c:pt>
                <c:pt idx="5119">
                  <c:v> 20-07-09 10:53:50</c:v>
                </c:pt>
                <c:pt idx="5120">
                  <c:v> 20-07-09 10:53:55</c:v>
                </c:pt>
                <c:pt idx="5121">
                  <c:v> 20-07-09 10:54:00</c:v>
                </c:pt>
                <c:pt idx="5122">
                  <c:v> 20-07-09 10:54:05</c:v>
                </c:pt>
                <c:pt idx="5123">
                  <c:v> 20-07-09 10:54:10</c:v>
                </c:pt>
                <c:pt idx="5124">
                  <c:v> 20-07-09 10:54:15</c:v>
                </c:pt>
                <c:pt idx="5125">
                  <c:v> 20-07-09 10:54:20</c:v>
                </c:pt>
                <c:pt idx="5126">
                  <c:v> 20-07-09 10:54:25</c:v>
                </c:pt>
                <c:pt idx="5127">
                  <c:v> 20-07-09 10:54:30</c:v>
                </c:pt>
                <c:pt idx="5128">
                  <c:v> 20-07-09 10:54:35</c:v>
                </c:pt>
                <c:pt idx="5129">
                  <c:v> 20-07-09 10:54:40</c:v>
                </c:pt>
                <c:pt idx="5130">
                  <c:v> 20-07-09 10:54:45</c:v>
                </c:pt>
                <c:pt idx="5131">
                  <c:v> 20-07-09 10:54:50</c:v>
                </c:pt>
                <c:pt idx="5132">
                  <c:v> 20-07-09 10:54:55</c:v>
                </c:pt>
                <c:pt idx="5133">
                  <c:v> 20-07-09 10:55:00</c:v>
                </c:pt>
                <c:pt idx="5134">
                  <c:v> 20-07-09 10:55:05</c:v>
                </c:pt>
                <c:pt idx="5135">
                  <c:v> 20-07-09 10:55:10</c:v>
                </c:pt>
                <c:pt idx="5136">
                  <c:v> 20-07-09 10:55:15</c:v>
                </c:pt>
                <c:pt idx="5137">
                  <c:v> 20-07-09 10:55:20</c:v>
                </c:pt>
                <c:pt idx="5138">
                  <c:v> 20-07-09 10:55:25</c:v>
                </c:pt>
                <c:pt idx="5139">
                  <c:v> 20-07-09 10:55:30</c:v>
                </c:pt>
                <c:pt idx="5140">
                  <c:v> 20-07-09 10:55:35</c:v>
                </c:pt>
                <c:pt idx="5141">
                  <c:v> 20-07-09 10:55:40</c:v>
                </c:pt>
                <c:pt idx="5142">
                  <c:v> 20-07-09 10:55:45</c:v>
                </c:pt>
                <c:pt idx="5143">
                  <c:v> 20-07-09 10:55:50</c:v>
                </c:pt>
                <c:pt idx="5144">
                  <c:v> 20-07-09 10:55:55</c:v>
                </c:pt>
                <c:pt idx="5145">
                  <c:v> 20-07-09 10:56:00</c:v>
                </c:pt>
                <c:pt idx="5146">
                  <c:v> 20-07-09 10:56:05</c:v>
                </c:pt>
                <c:pt idx="5147">
                  <c:v> 20-07-09 10:56:10</c:v>
                </c:pt>
                <c:pt idx="5148">
                  <c:v> 20-07-09 10:56:15</c:v>
                </c:pt>
                <c:pt idx="5149">
                  <c:v> 20-07-09 10:56:20</c:v>
                </c:pt>
                <c:pt idx="5150">
                  <c:v> 20-07-09 10:56:25</c:v>
                </c:pt>
                <c:pt idx="5151">
                  <c:v> 20-07-09 10:56:30</c:v>
                </c:pt>
                <c:pt idx="5152">
                  <c:v> 20-07-09 10:56:35</c:v>
                </c:pt>
                <c:pt idx="5153">
                  <c:v> 20-07-09 10:56:40</c:v>
                </c:pt>
                <c:pt idx="5154">
                  <c:v> 20-07-09 10:56:45</c:v>
                </c:pt>
                <c:pt idx="5155">
                  <c:v> 20-07-09 10:56:50</c:v>
                </c:pt>
                <c:pt idx="5156">
                  <c:v> 20-07-09 10:56:55</c:v>
                </c:pt>
                <c:pt idx="5157">
                  <c:v> 20-07-09 10:57:00</c:v>
                </c:pt>
                <c:pt idx="5158">
                  <c:v> 20-07-09 10:57:05</c:v>
                </c:pt>
                <c:pt idx="5159">
                  <c:v> 20-07-09 10:57:10</c:v>
                </c:pt>
                <c:pt idx="5160">
                  <c:v> 20-07-09 10:57:15</c:v>
                </c:pt>
                <c:pt idx="5161">
                  <c:v> 20-07-09 10:57:20</c:v>
                </c:pt>
                <c:pt idx="5162">
                  <c:v> 20-07-09 10:57:25</c:v>
                </c:pt>
                <c:pt idx="5163">
                  <c:v> 20-07-09 10:57:30</c:v>
                </c:pt>
                <c:pt idx="5164">
                  <c:v> 20-07-09 10:57:35</c:v>
                </c:pt>
                <c:pt idx="5165">
                  <c:v> 20-07-09 10:57:40</c:v>
                </c:pt>
                <c:pt idx="5166">
                  <c:v> 20-07-09 10:57:45</c:v>
                </c:pt>
                <c:pt idx="5167">
                  <c:v> 20-07-09 10:57:50</c:v>
                </c:pt>
                <c:pt idx="5168">
                  <c:v> 20-07-09 10:57:55</c:v>
                </c:pt>
                <c:pt idx="5169">
                  <c:v> 20-07-09 10:58:00</c:v>
                </c:pt>
                <c:pt idx="5170">
                  <c:v> 20-07-09 10:58:05</c:v>
                </c:pt>
                <c:pt idx="5171">
                  <c:v> 20-07-09 10:58:10</c:v>
                </c:pt>
                <c:pt idx="5172">
                  <c:v> 20-07-09 10:58:15</c:v>
                </c:pt>
                <c:pt idx="5173">
                  <c:v> 20-07-09 10:58:20</c:v>
                </c:pt>
                <c:pt idx="5174">
                  <c:v> 20-07-09 10:58:25</c:v>
                </c:pt>
                <c:pt idx="5175">
                  <c:v> 20-07-09 10:58:30</c:v>
                </c:pt>
                <c:pt idx="5176">
                  <c:v> 20-07-09 10:58:35</c:v>
                </c:pt>
                <c:pt idx="5177">
                  <c:v> 20-07-09 10:58:40</c:v>
                </c:pt>
                <c:pt idx="5178">
                  <c:v> 20-07-09 10:58:45</c:v>
                </c:pt>
                <c:pt idx="5179">
                  <c:v> 20-07-09 10:58:50</c:v>
                </c:pt>
                <c:pt idx="5180">
                  <c:v> 20-07-09 10:58:55</c:v>
                </c:pt>
                <c:pt idx="5181">
                  <c:v> 20-07-09 10:59:00</c:v>
                </c:pt>
                <c:pt idx="5182">
                  <c:v> 20-07-09 10:59:05</c:v>
                </c:pt>
                <c:pt idx="5183">
                  <c:v> 20-07-09 10:59:10</c:v>
                </c:pt>
                <c:pt idx="5184">
                  <c:v> 20-07-09 10:59:15</c:v>
                </c:pt>
                <c:pt idx="5185">
                  <c:v> 20-07-09 10:59:20</c:v>
                </c:pt>
                <c:pt idx="5186">
                  <c:v> 20-07-09 10:59:25</c:v>
                </c:pt>
                <c:pt idx="5187">
                  <c:v> 20-07-09 10:59:30</c:v>
                </c:pt>
                <c:pt idx="5188">
                  <c:v> 20-07-09 10:59:35</c:v>
                </c:pt>
                <c:pt idx="5189">
                  <c:v> 20-07-09 10:59:40</c:v>
                </c:pt>
                <c:pt idx="5190">
                  <c:v> 20-07-09 10:59:45</c:v>
                </c:pt>
                <c:pt idx="5191">
                  <c:v> 20-07-09 10:59:50</c:v>
                </c:pt>
                <c:pt idx="5192">
                  <c:v> 20-07-09 10:59:55</c:v>
                </c:pt>
                <c:pt idx="5193">
                  <c:v> 20-07-09 11:00:00</c:v>
                </c:pt>
                <c:pt idx="5194">
                  <c:v> 20-07-09 11:00:05</c:v>
                </c:pt>
                <c:pt idx="5195">
                  <c:v> 20-07-09 11:00:10</c:v>
                </c:pt>
                <c:pt idx="5196">
                  <c:v> 20-07-09 11:00:15</c:v>
                </c:pt>
                <c:pt idx="5197">
                  <c:v> 20-07-09 11:00:20</c:v>
                </c:pt>
                <c:pt idx="5198">
                  <c:v> 20-07-09 11:00:25</c:v>
                </c:pt>
                <c:pt idx="5199">
                  <c:v> 20-07-09 11:00:30</c:v>
                </c:pt>
                <c:pt idx="5200">
                  <c:v> 20-07-09 11:00:35</c:v>
                </c:pt>
                <c:pt idx="5201">
                  <c:v> 20-07-09 11:00:40</c:v>
                </c:pt>
                <c:pt idx="5202">
                  <c:v> 20-07-09 11:00:45</c:v>
                </c:pt>
                <c:pt idx="5203">
                  <c:v> 20-07-09 11:01:05</c:v>
                </c:pt>
                <c:pt idx="5204">
                  <c:v> 20-07-09 11:01:10</c:v>
                </c:pt>
                <c:pt idx="5205">
                  <c:v> 20-07-09 11:01:15</c:v>
                </c:pt>
                <c:pt idx="5206">
                  <c:v> 20-07-09 11:01:20</c:v>
                </c:pt>
                <c:pt idx="5207">
                  <c:v> 20-07-09 11:01:25</c:v>
                </c:pt>
                <c:pt idx="5208">
                  <c:v> 20-07-09 11:01:30</c:v>
                </c:pt>
                <c:pt idx="5209">
                  <c:v> 20-07-09 11:01:35</c:v>
                </c:pt>
                <c:pt idx="5210">
                  <c:v> 20-07-09 11:01:40</c:v>
                </c:pt>
                <c:pt idx="5211">
                  <c:v> 20-07-09 11:01:45</c:v>
                </c:pt>
                <c:pt idx="5212">
                  <c:v> 20-07-09 11:01:50</c:v>
                </c:pt>
                <c:pt idx="5213">
                  <c:v> 20-07-09 11:01:55</c:v>
                </c:pt>
                <c:pt idx="5214">
                  <c:v> 20-07-09 11:02:00</c:v>
                </c:pt>
                <c:pt idx="5215">
                  <c:v> 20-07-09 11:02:05</c:v>
                </c:pt>
                <c:pt idx="5216">
                  <c:v> 20-07-09 11:02:10</c:v>
                </c:pt>
                <c:pt idx="5217">
                  <c:v> 20-07-09 11:02:15</c:v>
                </c:pt>
                <c:pt idx="5218">
                  <c:v> 20-07-09 11:02:20</c:v>
                </c:pt>
                <c:pt idx="5219">
                  <c:v> 20-07-09 11:02:25</c:v>
                </c:pt>
                <c:pt idx="5220">
                  <c:v> 20-07-09 11:02:30</c:v>
                </c:pt>
                <c:pt idx="5221">
                  <c:v> 20-07-09 11:02:35</c:v>
                </c:pt>
                <c:pt idx="5222">
                  <c:v> 20-07-09 11:02:40</c:v>
                </c:pt>
                <c:pt idx="5223">
                  <c:v> 20-07-09 11:02:45</c:v>
                </c:pt>
                <c:pt idx="5224">
                  <c:v> 20-07-09 11:02:50</c:v>
                </c:pt>
                <c:pt idx="5225">
                  <c:v> 20-07-09 11:02:55</c:v>
                </c:pt>
                <c:pt idx="5226">
                  <c:v> 20-07-09 11:03:00</c:v>
                </c:pt>
                <c:pt idx="5227">
                  <c:v> 20-07-09 11:03:05</c:v>
                </c:pt>
                <c:pt idx="5228">
                  <c:v> 20-07-09 11:03:10</c:v>
                </c:pt>
                <c:pt idx="5229">
                  <c:v> 20-07-09 11:03:15</c:v>
                </c:pt>
                <c:pt idx="5230">
                  <c:v> 20-07-09 11:03:20</c:v>
                </c:pt>
                <c:pt idx="5231">
                  <c:v> 20-07-09 11:03:25</c:v>
                </c:pt>
                <c:pt idx="5232">
                  <c:v> 20-07-09 11:03:30</c:v>
                </c:pt>
                <c:pt idx="5233">
                  <c:v> 20-07-09 11:03:35</c:v>
                </c:pt>
                <c:pt idx="5234">
                  <c:v> 20-07-09 11:03:40</c:v>
                </c:pt>
                <c:pt idx="5235">
                  <c:v> 20-07-09 11:03:45</c:v>
                </c:pt>
                <c:pt idx="5236">
                  <c:v> 20-07-09 11:03:50</c:v>
                </c:pt>
                <c:pt idx="5237">
                  <c:v> 20-07-09 11:03:55</c:v>
                </c:pt>
                <c:pt idx="5238">
                  <c:v> 20-07-09 11:04:00</c:v>
                </c:pt>
                <c:pt idx="5239">
                  <c:v> 20-07-09 11:04:05</c:v>
                </c:pt>
                <c:pt idx="5240">
                  <c:v> 20-07-09 11:04:10</c:v>
                </c:pt>
                <c:pt idx="5241">
                  <c:v> 20-07-09 11:04:15</c:v>
                </c:pt>
                <c:pt idx="5242">
                  <c:v> 20-07-09 11:04:20</c:v>
                </c:pt>
                <c:pt idx="5243">
                  <c:v> 20-07-09 11:04:25</c:v>
                </c:pt>
                <c:pt idx="5244">
                  <c:v> 20-07-09 11:04:30</c:v>
                </c:pt>
                <c:pt idx="5245">
                  <c:v> 20-07-09 11:04:35</c:v>
                </c:pt>
                <c:pt idx="5246">
                  <c:v> 20-07-09 11:04:40</c:v>
                </c:pt>
                <c:pt idx="5247">
                  <c:v> 20-07-09 11:04:45</c:v>
                </c:pt>
                <c:pt idx="5248">
                  <c:v> 20-07-09 11:04:50</c:v>
                </c:pt>
                <c:pt idx="5249">
                  <c:v> 20-07-09 11:04:55</c:v>
                </c:pt>
                <c:pt idx="5250">
                  <c:v> 20-07-09 11:05:00</c:v>
                </c:pt>
                <c:pt idx="5251">
                  <c:v> 20-07-09 11:05:05</c:v>
                </c:pt>
                <c:pt idx="5252">
                  <c:v> 20-07-09 11:05:10</c:v>
                </c:pt>
                <c:pt idx="5253">
                  <c:v> 20-07-09 11:05:15</c:v>
                </c:pt>
                <c:pt idx="5254">
                  <c:v> 20-07-09 11:05:20</c:v>
                </c:pt>
                <c:pt idx="5255">
                  <c:v> 20-07-09 11:05:25</c:v>
                </c:pt>
                <c:pt idx="5256">
                  <c:v> 20-07-09 11:05:30</c:v>
                </c:pt>
                <c:pt idx="5257">
                  <c:v> 20-07-09 11:05:35</c:v>
                </c:pt>
                <c:pt idx="5258">
                  <c:v> 20-07-09 11:05:40</c:v>
                </c:pt>
                <c:pt idx="5259">
                  <c:v> 20-07-09 11:05:45</c:v>
                </c:pt>
                <c:pt idx="5260">
                  <c:v> 20-07-09 11:05:50</c:v>
                </c:pt>
                <c:pt idx="5261">
                  <c:v> 20-07-09 11:05:55</c:v>
                </c:pt>
                <c:pt idx="5262">
                  <c:v> 20-07-09 11:06:00</c:v>
                </c:pt>
                <c:pt idx="5263">
                  <c:v> 20-07-09 11:06:05</c:v>
                </c:pt>
                <c:pt idx="5264">
                  <c:v> 20-07-09 11:06:10</c:v>
                </c:pt>
                <c:pt idx="5265">
                  <c:v> 20-07-09 11:06:15</c:v>
                </c:pt>
                <c:pt idx="5266">
                  <c:v> 20-07-09 11:06:20</c:v>
                </c:pt>
                <c:pt idx="5267">
                  <c:v> 20-07-09 11:06:25</c:v>
                </c:pt>
                <c:pt idx="5268">
                  <c:v> 20-07-09 11:06:30</c:v>
                </c:pt>
                <c:pt idx="5269">
                  <c:v> 20-07-09 11:06:35</c:v>
                </c:pt>
                <c:pt idx="5270">
                  <c:v> 20-07-09 11:06:40</c:v>
                </c:pt>
                <c:pt idx="5271">
                  <c:v> 20-07-09 11:06:45</c:v>
                </c:pt>
                <c:pt idx="5272">
                  <c:v> 20-07-09 11:06:50</c:v>
                </c:pt>
                <c:pt idx="5273">
                  <c:v> 20-07-09 11:06:55</c:v>
                </c:pt>
                <c:pt idx="5274">
                  <c:v> 20-07-09 11:07:00</c:v>
                </c:pt>
                <c:pt idx="5275">
                  <c:v> 20-07-09 11:07:05</c:v>
                </c:pt>
                <c:pt idx="5276">
                  <c:v> 20-07-09 11:07:10</c:v>
                </c:pt>
                <c:pt idx="5277">
                  <c:v> 20-07-09 11:07:15</c:v>
                </c:pt>
                <c:pt idx="5278">
                  <c:v> 20-07-09 11:07:20</c:v>
                </c:pt>
                <c:pt idx="5279">
                  <c:v> 20-07-09 11:07:25</c:v>
                </c:pt>
                <c:pt idx="5280">
                  <c:v> 20-07-09 11:07:30</c:v>
                </c:pt>
                <c:pt idx="5281">
                  <c:v> 20-07-09 11:07:35</c:v>
                </c:pt>
                <c:pt idx="5282">
                  <c:v> 20-07-09 11:07:40</c:v>
                </c:pt>
                <c:pt idx="5283">
                  <c:v> 20-07-09 11:07:45</c:v>
                </c:pt>
                <c:pt idx="5284">
                  <c:v> 20-07-09 11:07:50</c:v>
                </c:pt>
                <c:pt idx="5285">
                  <c:v> 20-07-09 11:07:55</c:v>
                </c:pt>
                <c:pt idx="5286">
                  <c:v> 20-07-09 11:08:00</c:v>
                </c:pt>
                <c:pt idx="5287">
                  <c:v> 20-07-09 11:08:05</c:v>
                </c:pt>
                <c:pt idx="5288">
                  <c:v> 20-07-09 11:08:10</c:v>
                </c:pt>
                <c:pt idx="5289">
                  <c:v> 20-07-09 11:08:15</c:v>
                </c:pt>
                <c:pt idx="5290">
                  <c:v> 20-07-09 11:08:20</c:v>
                </c:pt>
                <c:pt idx="5291">
                  <c:v> 20-07-09 11:08:25</c:v>
                </c:pt>
                <c:pt idx="5292">
                  <c:v> 20-07-09 11:08:30</c:v>
                </c:pt>
                <c:pt idx="5293">
                  <c:v> 20-07-09 11:08:35</c:v>
                </c:pt>
                <c:pt idx="5294">
                  <c:v> 20-07-09 11:08:40</c:v>
                </c:pt>
                <c:pt idx="5295">
                  <c:v> 20-07-09 11:09:10</c:v>
                </c:pt>
                <c:pt idx="5296">
                  <c:v> 20-07-09 11:09:15</c:v>
                </c:pt>
                <c:pt idx="5297">
                  <c:v> 20-07-09 11:09:20</c:v>
                </c:pt>
                <c:pt idx="5298">
                  <c:v> 20-07-09 11:09:25</c:v>
                </c:pt>
                <c:pt idx="5299">
                  <c:v> 20-07-09 11:09:30</c:v>
                </c:pt>
                <c:pt idx="5300">
                  <c:v> 20-07-09 11:09:35</c:v>
                </c:pt>
                <c:pt idx="5301">
                  <c:v> 20-07-09 11:09:40</c:v>
                </c:pt>
                <c:pt idx="5302">
                  <c:v> 20-07-09 11:09:45</c:v>
                </c:pt>
                <c:pt idx="5303">
                  <c:v> 20-07-09 11:09:50</c:v>
                </c:pt>
                <c:pt idx="5304">
                  <c:v> 20-07-09 11:09:55</c:v>
                </c:pt>
                <c:pt idx="5305">
                  <c:v> 20-07-09 11:10:00</c:v>
                </c:pt>
                <c:pt idx="5306">
                  <c:v> 20-07-09 11:10:05</c:v>
                </c:pt>
                <c:pt idx="5307">
                  <c:v> 20-07-09 11:10:10</c:v>
                </c:pt>
                <c:pt idx="5308">
                  <c:v> 20-07-09 11:10:15</c:v>
                </c:pt>
                <c:pt idx="5309">
                  <c:v> 20-07-09 11:10:20</c:v>
                </c:pt>
                <c:pt idx="5310">
                  <c:v> 20-07-09 11:10:25</c:v>
                </c:pt>
                <c:pt idx="5311">
                  <c:v> 20-07-09 11:10:30</c:v>
                </c:pt>
                <c:pt idx="5312">
                  <c:v> 20-07-09 11:10:35</c:v>
                </c:pt>
                <c:pt idx="5313">
                  <c:v> 20-07-09 11:10:40</c:v>
                </c:pt>
                <c:pt idx="5314">
                  <c:v> 20-07-09 11:10:45</c:v>
                </c:pt>
                <c:pt idx="5315">
                  <c:v> 20-07-09 11:10:50</c:v>
                </c:pt>
                <c:pt idx="5316">
                  <c:v> 20-07-09 11:10:55</c:v>
                </c:pt>
                <c:pt idx="5317">
                  <c:v> 20-07-09 11:11:00</c:v>
                </c:pt>
                <c:pt idx="5318">
                  <c:v> 20-07-09 11:11:35</c:v>
                </c:pt>
                <c:pt idx="5319">
                  <c:v> 20-07-09 11:11:40</c:v>
                </c:pt>
                <c:pt idx="5320">
                  <c:v> 20-07-09 11:11:45</c:v>
                </c:pt>
                <c:pt idx="5321">
                  <c:v> 20-07-09 11:11:50</c:v>
                </c:pt>
                <c:pt idx="5322">
                  <c:v> 20-07-09 11:11:55</c:v>
                </c:pt>
                <c:pt idx="5323">
                  <c:v> 20-07-09 11:12:00</c:v>
                </c:pt>
                <c:pt idx="5324">
                  <c:v> 20-07-09 11:12:05</c:v>
                </c:pt>
                <c:pt idx="5325">
                  <c:v> 20-07-09 11:12:10</c:v>
                </c:pt>
                <c:pt idx="5326">
                  <c:v> 20-07-09 11:12:15</c:v>
                </c:pt>
                <c:pt idx="5327">
                  <c:v> 20-07-09 11:12:20</c:v>
                </c:pt>
                <c:pt idx="5328">
                  <c:v> 20-07-09 11:12:25</c:v>
                </c:pt>
                <c:pt idx="5329">
                  <c:v> 20-07-09 11:12:30</c:v>
                </c:pt>
                <c:pt idx="5330">
                  <c:v> 20-07-09 11:12:35</c:v>
                </c:pt>
                <c:pt idx="5331">
                  <c:v> 20-07-09 11:12:40</c:v>
                </c:pt>
                <c:pt idx="5332">
                  <c:v> 20-07-09 11:12:45</c:v>
                </c:pt>
                <c:pt idx="5333">
                  <c:v> 20-07-09 11:12:50</c:v>
                </c:pt>
                <c:pt idx="5334">
                  <c:v> 20-07-09 11:12:55</c:v>
                </c:pt>
                <c:pt idx="5335">
                  <c:v> 20-07-09 11:13:00</c:v>
                </c:pt>
                <c:pt idx="5336">
                  <c:v> 20-07-09 11:13:05</c:v>
                </c:pt>
                <c:pt idx="5337">
                  <c:v> 20-07-09 11:13:10</c:v>
                </c:pt>
                <c:pt idx="5338">
                  <c:v> 20-07-09 11:13:15</c:v>
                </c:pt>
                <c:pt idx="5339">
                  <c:v> 20-07-09 11:13:20</c:v>
                </c:pt>
                <c:pt idx="5340">
                  <c:v> 20-07-09 11:13:25</c:v>
                </c:pt>
                <c:pt idx="5341">
                  <c:v> 20-07-09 11:13:30</c:v>
                </c:pt>
                <c:pt idx="5342">
                  <c:v> 20-07-09 11:13:35</c:v>
                </c:pt>
                <c:pt idx="5343">
                  <c:v> 20-07-09 11:13:40</c:v>
                </c:pt>
                <c:pt idx="5344">
                  <c:v> 20-07-09 11:13:45</c:v>
                </c:pt>
                <c:pt idx="5345">
                  <c:v> 20-07-09 11:13:50</c:v>
                </c:pt>
                <c:pt idx="5346">
                  <c:v> 20-07-09 11:13:55</c:v>
                </c:pt>
                <c:pt idx="5347">
                  <c:v> 20-07-09 11:14:00</c:v>
                </c:pt>
                <c:pt idx="5348">
                  <c:v> 20-07-09 11:14:05</c:v>
                </c:pt>
                <c:pt idx="5349">
                  <c:v> 20-07-09 11:14:10</c:v>
                </c:pt>
                <c:pt idx="5350">
                  <c:v> 20-07-09 11:14:15</c:v>
                </c:pt>
                <c:pt idx="5351">
                  <c:v> 20-07-09 11:14:20</c:v>
                </c:pt>
                <c:pt idx="5352">
                  <c:v> 20-07-09 11:14:25</c:v>
                </c:pt>
                <c:pt idx="5353">
                  <c:v> 20-07-09 11:14:30</c:v>
                </c:pt>
                <c:pt idx="5354">
                  <c:v> 20-07-09 11:14:35</c:v>
                </c:pt>
                <c:pt idx="5355">
                  <c:v> 20-07-09 11:14:40</c:v>
                </c:pt>
                <c:pt idx="5356">
                  <c:v> 20-07-09 11:14:45</c:v>
                </c:pt>
                <c:pt idx="5357">
                  <c:v> 20-07-09 11:17:10</c:v>
                </c:pt>
                <c:pt idx="5358">
                  <c:v> 20-07-09 11:17:15</c:v>
                </c:pt>
                <c:pt idx="5359">
                  <c:v> 20-07-09 11:17:20</c:v>
                </c:pt>
                <c:pt idx="5360">
                  <c:v> 20-07-09 11:17:25</c:v>
                </c:pt>
                <c:pt idx="5361">
                  <c:v> 20-07-09 11:17:30</c:v>
                </c:pt>
                <c:pt idx="5362">
                  <c:v> 20-07-09 11:17:35</c:v>
                </c:pt>
                <c:pt idx="5363">
                  <c:v> 20-07-09 11:17:40</c:v>
                </c:pt>
                <c:pt idx="5364">
                  <c:v> 20-07-09 11:17:45</c:v>
                </c:pt>
                <c:pt idx="5365">
                  <c:v> 20-07-09 11:17:50</c:v>
                </c:pt>
                <c:pt idx="5366">
                  <c:v> 20-07-09 11:17:55</c:v>
                </c:pt>
                <c:pt idx="5367">
                  <c:v> 20-07-09 11:18:00</c:v>
                </c:pt>
                <c:pt idx="5368">
                  <c:v> 20-07-09 11:18:05</c:v>
                </c:pt>
                <c:pt idx="5369">
                  <c:v> 20-07-09 11:19:40</c:v>
                </c:pt>
                <c:pt idx="5370">
                  <c:v> 20-07-09 11:19:45</c:v>
                </c:pt>
                <c:pt idx="5371">
                  <c:v> 20-07-09 11:19:50</c:v>
                </c:pt>
                <c:pt idx="5372">
                  <c:v> 20-07-09 11:19:55</c:v>
                </c:pt>
                <c:pt idx="5373">
                  <c:v> 20-07-09 11:20:00</c:v>
                </c:pt>
                <c:pt idx="5374">
                  <c:v> 20-07-09 11:20:05</c:v>
                </c:pt>
                <c:pt idx="5375">
                  <c:v> 20-07-09 11:20:10</c:v>
                </c:pt>
                <c:pt idx="5376">
                  <c:v> 20-07-09 11:20:15</c:v>
                </c:pt>
                <c:pt idx="5377">
                  <c:v> 20-07-09 11:20:20</c:v>
                </c:pt>
                <c:pt idx="5378">
                  <c:v> 20-07-09 11:20:25</c:v>
                </c:pt>
                <c:pt idx="5379">
                  <c:v> 20-07-09 11:20:30</c:v>
                </c:pt>
                <c:pt idx="5380">
                  <c:v> 20-07-09 11:20:35</c:v>
                </c:pt>
                <c:pt idx="5381">
                  <c:v> 20-07-09 11:20:40</c:v>
                </c:pt>
                <c:pt idx="5382">
                  <c:v> 20-07-09 11:20:45</c:v>
                </c:pt>
                <c:pt idx="5383">
                  <c:v> 20-07-09 11:20:50</c:v>
                </c:pt>
                <c:pt idx="5384">
                  <c:v> 20-07-09 11:20:55</c:v>
                </c:pt>
                <c:pt idx="5385">
                  <c:v> 20-07-09 11:21:00</c:v>
                </c:pt>
                <c:pt idx="5386">
                  <c:v> 20-07-09 11:21:05</c:v>
                </c:pt>
                <c:pt idx="5387">
                  <c:v> 20-07-09 11:21:10</c:v>
                </c:pt>
                <c:pt idx="5388">
                  <c:v> 20-07-09 11:21:15</c:v>
                </c:pt>
                <c:pt idx="5389">
                  <c:v> 20-07-09 11:21:20</c:v>
                </c:pt>
                <c:pt idx="5390">
                  <c:v> 20-07-09 11:21:25</c:v>
                </c:pt>
                <c:pt idx="5391">
                  <c:v> 20-07-09 11:21:30</c:v>
                </c:pt>
                <c:pt idx="5392">
                  <c:v> 20-07-09 11:21:35</c:v>
                </c:pt>
                <c:pt idx="5393">
                  <c:v> 20-07-09 11:21:40</c:v>
                </c:pt>
                <c:pt idx="5394">
                  <c:v> 20-07-09 11:21:45</c:v>
                </c:pt>
                <c:pt idx="5395">
                  <c:v> 20-07-09 11:21:50</c:v>
                </c:pt>
                <c:pt idx="5396">
                  <c:v> 20-07-09 11:21:55</c:v>
                </c:pt>
                <c:pt idx="5397">
                  <c:v> 20-07-09 11:22:00</c:v>
                </c:pt>
                <c:pt idx="5398">
                  <c:v> 20-07-09 11:22:05</c:v>
                </c:pt>
                <c:pt idx="5399">
                  <c:v> 20-07-09 11:22:10</c:v>
                </c:pt>
                <c:pt idx="5400">
                  <c:v> 20-07-09 11:22:15</c:v>
                </c:pt>
                <c:pt idx="5401">
                  <c:v> 20-07-09 11:22:20</c:v>
                </c:pt>
                <c:pt idx="5402">
                  <c:v> 20-07-09 11:22:25</c:v>
                </c:pt>
                <c:pt idx="5403">
                  <c:v> 20-07-09 11:22:30</c:v>
                </c:pt>
                <c:pt idx="5404">
                  <c:v> 20-07-09 11:22:35</c:v>
                </c:pt>
                <c:pt idx="5405">
                  <c:v> 20-07-09 11:22:40</c:v>
                </c:pt>
                <c:pt idx="5406">
                  <c:v> 20-07-09 11:22:45</c:v>
                </c:pt>
                <c:pt idx="5407">
                  <c:v> 20-07-09 11:22:50</c:v>
                </c:pt>
                <c:pt idx="5408">
                  <c:v> 20-07-09 11:22:55</c:v>
                </c:pt>
                <c:pt idx="5409">
                  <c:v> 20-07-09 11:23:00</c:v>
                </c:pt>
                <c:pt idx="5410">
                  <c:v> 20-07-09 11:23:05</c:v>
                </c:pt>
                <c:pt idx="5411">
                  <c:v> 20-07-09 11:23:10</c:v>
                </c:pt>
                <c:pt idx="5412">
                  <c:v> 20-07-09 11:23:15</c:v>
                </c:pt>
                <c:pt idx="5413">
                  <c:v> 20-07-09 11:23:20</c:v>
                </c:pt>
                <c:pt idx="5414">
                  <c:v> 20-07-09 11:23:40</c:v>
                </c:pt>
                <c:pt idx="5415">
                  <c:v> 20-07-09 11:23:45</c:v>
                </c:pt>
                <c:pt idx="5416">
                  <c:v> 20-07-09 11:23:50</c:v>
                </c:pt>
                <c:pt idx="5417">
                  <c:v> 20-07-09 11:23:55</c:v>
                </c:pt>
                <c:pt idx="5418">
                  <c:v> 20-07-09 11:24:00</c:v>
                </c:pt>
                <c:pt idx="5419">
                  <c:v> 20-07-09 11:24:05</c:v>
                </c:pt>
                <c:pt idx="5420">
                  <c:v> 20-07-09 11:24:10</c:v>
                </c:pt>
                <c:pt idx="5421">
                  <c:v> 20-07-09 11:24:15</c:v>
                </c:pt>
                <c:pt idx="5422">
                  <c:v> 20-07-09 11:24:20</c:v>
                </c:pt>
                <c:pt idx="5423">
                  <c:v> 20-07-09 11:24:25</c:v>
                </c:pt>
                <c:pt idx="5424">
                  <c:v> 20-07-09 11:24:30</c:v>
                </c:pt>
                <c:pt idx="5425">
                  <c:v> 20-07-09 11:24:35</c:v>
                </c:pt>
                <c:pt idx="5426">
                  <c:v> 20-07-09 11:24:40</c:v>
                </c:pt>
                <c:pt idx="5427">
                  <c:v> 20-07-09 11:24:45</c:v>
                </c:pt>
                <c:pt idx="5428">
                  <c:v> 20-07-09 11:24:50</c:v>
                </c:pt>
                <c:pt idx="5429">
                  <c:v> 20-07-09 11:24:55</c:v>
                </c:pt>
                <c:pt idx="5430">
                  <c:v> 20-07-09 11:25:00</c:v>
                </c:pt>
                <c:pt idx="5431">
                  <c:v> 20-07-09 11:25:05</c:v>
                </c:pt>
                <c:pt idx="5432">
                  <c:v> 20-07-09 11:25:10</c:v>
                </c:pt>
                <c:pt idx="5433">
                  <c:v> 20-07-09 11:25:15</c:v>
                </c:pt>
                <c:pt idx="5434">
                  <c:v> 20-07-09 11:25:20</c:v>
                </c:pt>
                <c:pt idx="5435">
                  <c:v> 20-07-09 11:25:25</c:v>
                </c:pt>
                <c:pt idx="5436">
                  <c:v> 20-07-09 11:25:30</c:v>
                </c:pt>
                <c:pt idx="5437">
                  <c:v> 20-07-09 11:25:35</c:v>
                </c:pt>
                <c:pt idx="5438">
                  <c:v> 20-07-09 11:25:40</c:v>
                </c:pt>
                <c:pt idx="5439">
                  <c:v> 20-07-09 11:25:45</c:v>
                </c:pt>
                <c:pt idx="5440">
                  <c:v> 20-07-09 11:25:50</c:v>
                </c:pt>
                <c:pt idx="5441">
                  <c:v> 20-07-09 11:25:55</c:v>
                </c:pt>
                <c:pt idx="5442">
                  <c:v> 20-07-09 11:26:00</c:v>
                </c:pt>
                <c:pt idx="5443">
                  <c:v> 20-07-09 11:26:05</c:v>
                </c:pt>
                <c:pt idx="5444">
                  <c:v> 20-07-09 11:26:10</c:v>
                </c:pt>
                <c:pt idx="5445">
                  <c:v> 20-07-09 11:26:15</c:v>
                </c:pt>
                <c:pt idx="5446">
                  <c:v> 20-07-09 11:26:20</c:v>
                </c:pt>
                <c:pt idx="5447">
                  <c:v> 20-07-09 11:26:25</c:v>
                </c:pt>
                <c:pt idx="5448">
                  <c:v> 20-07-09 11:26:30</c:v>
                </c:pt>
                <c:pt idx="5449">
                  <c:v> 20-07-09 11:26:35</c:v>
                </c:pt>
                <c:pt idx="5450">
                  <c:v> 20-07-09 11:26:40</c:v>
                </c:pt>
                <c:pt idx="5451">
                  <c:v> 20-07-09 11:26:45</c:v>
                </c:pt>
                <c:pt idx="5452">
                  <c:v> 20-07-09 11:26:50</c:v>
                </c:pt>
                <c:pt idx="5453">
                  <c:v> 20-07-09 11:26:55</c:v>
                </c:pt>
                <c:pt idx="5454">
                  <c:v> 20-07-09 11:27:00</c:v>
                </c:pt>
                <c:pt idx="5455">
                  <c:v> 20-07-09 11:27:05</c:v>
                </c:pt>
                <c:pt idx="5456">
                  <c:v> 20-07-09 11:27:10</c:v>
                </c:pt>
                <c:pt idx="5457">
                  <c:v> 20-07-09 11:27:15</c:v>
                </c:pt>
                <c:pt idx="5458">
                  <c:v> 20-07-09 11:27:20</c:v>
                </c:pt>
                <c:pt idx="5459">
                  <c:v> 20-07-09 11:27:25</c:v>
                </c:pt>
                <c:pt idx="5460">
                  <c:v> 20-07-09 11:27:30</c:v>
                </c:pt>
                <c:pt idx="5461">
                  <c:v> 20-07-09 11:27:35</c:v>
                </c:pt>
                <c:pt idx="5462">
                  <c:v> 20-07-09 11:27:40</c:v>
                </c:pt>
                <c:pt idx="5463">
                  <c:v> 20-07-09 11:27:45</c:v>
                </c:pt>
                <c:pt idx="5464">
                  <c:v> 20-07-09 11:27:50</c:v>
                </c:pt>
                <c:pt idx="5465">
                  <c:v> 20-07-09 11:27:55</c:v>
                </c:pt>
                <c:pt idx="5466">
                  <c:v> 20-07-09 11:28:00</c:v>
                </c:pt>
                <c:pt idx="5467">
                  <c:v> 20-07-09 11:28:05</c:v>
                </c:pt>
                <c:pt idx="5468">
                  <c:v> 20-07-09 11:28:15</c:v>
                </c:pt>
                <c:pt idx="5469">
                  <c:v> 20-07-09 11:28:20</c:v>
                </c:pt>
                <c:pt idx="5470">
                  <c:v> 20-07-09 11:28:25</c:v>
                </c:pt>
                <c:pt idx="5471">
                  <c:v> 20-07-09 11:28:30</c:v>
                </c:pt>
                <c:pt idx="5472">
                  <c:v> 20-07-09 11:28:35</c:v>
                </c:pt>
                <c:pt idx="5473">
                  <c:v> 20-07-09 11:28:40</c:v>
                </c:pt>
                <c:pt idx="5474">
                  <c:v> 20-07-09 11:28:45</c:v>
                </c:pt>
                <c:pt idx="5475">
                  <c:v> 20-07-09 11:28:50</c:v>
                </c:pt>
                <c:pt idx="5476">
                  <c:v> 20-07-09 11:28:55</c:v>
                </c:pt>
                <c:pt idx="5477">
                  <c:v> 20-07-09 11:29:00</c:v>
                </c:pt>
                <c:pt idx="5478">
                  <c:v> 20-07-09 11:29:05</c:v>
                </c:pt>
                <c:pt idx="5479">
                  <c:v> 20-07-09 11:29:10</c:v>
                </c:pt>
                <c:pt idx="5480">
                  <c:v> 20-07-09 11:29:15</c:v>
                </c:pt>
                <c:pt idx="5481">
                  <c:v> 20-07-09 11:29:20</c:v>
                </c:pt>
                <c:pt idx="5482">
                  <c:v> 20-07-09 11:29:25</c:v>
                </c:pt>
                <c:pt idx="5483">
                  <c:v> 20-07-09 11:29:30</c:v>
                </c:pt>
                <c:pt idx="5484">
                  <c:v> 20-07-09 11:29:35</c:v>
                </c:pt>
                <c:pt idx="5485">
                  <c:v> 20-07-09 11:29:40</c:v>
                </c:pt>
                <c:pt idx="5486">
                  <c:v> 20-07-09 11:29:45</c:v>
                </c:pt>
                <c:pt idx="5487">
                  <c:v> 20-07-09 11:30:10</c:v>
                </c:pt>
                <c:pt idx="5488">
                  <c:v> 20-07-09 11:30:15</c:v>
                </c:pt>
                <c:pt idx="5489">
                  <c:v> 20-07-09 11:30:20</c:v>
                </c:pt>
                <c:pt idx="5490">
                  <c:v> 20-07-09 11:30:25</c:v>
                </c:pt>
                <c:pt idx="5491">
                  <c:v> 20-07-09 11:30:30</c:v>
                </c:pt>
                <c:pt idx="5492">
                  <c:v> 20-07-09 11:30:35</c:v>
                </c:pt>
                <c:pt idx="5493">
                  <c:v> 20-07-09 11:30:40</c:v>
                </c:pt>
                <c:pt idx="5494">
                  <c:v> 20-07-09 11:30:45</c:v>
                </c:pt>
                <c:pt idx="5495">
                  <c:v> 20-07-09 11:30:50</c:v>
                </c:pt>
                <c:pt idx="5496">
                  <c:v> 20-07-09 11:30:55</c:v>
                </c:pt>
                <c:pt idx="5497">
                  <c:v> 20-07-09 11:31:00</c:v>
                </c:pt>
                <c:pt idx="5498">
                  <c:v> 20-07-09 11:31:05</c:v>
                </c:pt>
                <c:pt idx="5499">
                  <c:v> 20-07-09 11:31:10</c:v>
                </c:pt>
                <c:pt idx="5500">
                  <c:v> 20-07-09 11:31:15</c:v>
                </c:pt>
                <c:pt idx="5501">
                  <c:v> 20-07-09 11:31:20</c:v>
                </c:pt>
                <c:pt idx="5502">
                  <c:v> 20-07-09 11:31:25</c:v>
                </c:pt>
                <c:pt idx="5503">
                  <c:v> 20-07-09 11:31:30</c:v>
                </c:pt>
                <c:pt idx="5504">
                  <c:v> 20-07-09 11:31:35</c:v>
                </c:pt>
                <c:pt idx="5505">
                  <c:v> 20-07-09 11:31:40</c:v>
                </c:pt>
                <c:pt idx="5506">
                  <c:v> 20-07-09 11:31:45</c:v>
                </c:pt>
                <c:pt idx="5507">
                  <c:v> 20-07-09 11:31:50</c:v>
                </c:pt>
                <c:pt idx="5508">
                  <c:v> 20-07-09 11:31:55</c:v>
                </c:pt>
                <c:pt idx="5509">
                  <c:v> 20-07-09 11:32:00</c:v>
                </c:pt>
                <c:pt idx="5510">
                  <c:v> 20-07-09 11:32:05</c:v>
                </c:pt>
                <c:pt idx="5511">
                  <c:v> 20-07-09 11:32:10</c:v>
                </c:pt>
                <c:pt idx="5512">
                  <c:v> 20-07-09 11:32:15</c:v>
                </c:pt>
                <c:pt idx="5513">
                  <c:v> 20-07-09 11:32:20</c:v>
                </c:pt>
                <c:pt idx="5514">
                  <c:v> 20-07-09 11:32:25</c:v>
                </c:pt>
                <c:pt idx="5515">
                  <c:v> 20-07-09 11:32:30</c:v>
                </c:pt>
                <c:pt idx="5516">
                  <c:v> 20-07-09 11:32:35</c:v>
                </c:pt>
                <c:pt idx="5517">
                  <c:v> 20-07-09 11:32:40</c:v>
                </c:pt>
                <c:pt idx="5518">
                  <c:v> 20-07-09 11:32:45</c:v>
                </c:pt>
                <c:pt idx="5519">
                  <c:v> 20-07-09 11:32:50</c:v>
                </c:pt>
                <c:pt idx="5520">
                  <c:v> 20-07-09 11:32:55</c:v>
                </c:pt>
                <c:pt idx="5521">
                  <c:v> 20-07-09 11:33:00</c:v>
                </c:pt>
                <c:pt idx="5522">
                  <c:v> 20-07-09 11:33:05</c:v>
                </c:pt>
                <c:pt idx="5523">
                  <c:v> 20-07-09 11:33:10</c:v>
                </c:pt>
                <c:pt idx="5524">
                  <c:v> 20-07-09 11:33:15</c:v>
                </c:pt>
                <c:pt idx="5525">
                  <c:v> 20-07-09 11:33:20</c:v>
                </c:pt>
                <c:pt idx="5526">
                  <c:v> 20-07-09 11:33:25</c:v>
                </c:pt>
                <c:pt idx="5527">
                  <c:v> 20-07-09 11:33:30</c:v>
                </c:pt>
                <c:pt idx="5528">
                  <c:v> 20-07-09 11:33:35</c:v>
                </c:pt>
                <c:pt idx="5529">
                  <c:v> 20-07-09 11:33:40</c:v>
                </c:pt>
                <c:pt idx="5530">
                  <c:v> 20-07-09 11:33:45</c:v>
                </c:pt>
                <c:pt idx="5531">
                  <c:v> 20-07-09 11:33:50</c:v>
                </c:pt>
                <c:pt idx="5532">
                  <c:v> 20-07-09 11:33:55</c:v>
                </c:pt>
                <c:pt idx="5533">
                  <c:v> 20-07-09 11:34:00</c:v>
                </c:pt>
                <c:pt idx="5534">
                  <c:v> 20-07-09 11:34:05</c:v>
                </c:pt>
                <c:pt idx="5535">
                  <c:v> 20-07-09 11:34:10</c:v>
                </c:pt>
                <c:pt idx="5536">
                  <c:v> 20-07-09 11:34:15</c:v>
                </c:pt>
                <c:pt idx="5537">
                  <c:v> 20-07-09 11:34:20</c:v>
                </c:pt>
                <c:pt idx="5538">
                  <c:v> 20-07-09 11:34:25</c:v>
                </c:pt>
                <c:pt idx="5539">
                  <c:v> 20-07-09 11:34:30</c:v>
                </c:pt>
                <c:pt idx="5540">
                  <c:v> 20-07-09 11:34:35</c:v>
                </c:pt>
                <c:pt idx="5541">
                  <c:v> 20-07-09 11:34:40</c:v>
                </c:pt>
                <c:pt idx="5542">
                  <c:v> 20-07-09 11:34:45</c:v>
                </c:pt>
                <c:pt idx="5543">
                  <c:v> 20-07-09 11:34:50</c:v>
                </c:pt>
                <c:pt idx="5544">
                  <c:v> 20-07-09 11:34:55</c:v>
                </c:pt>
                <c:pt idx="5545">
                  <c:v> 20-07-09 11:35:00</c:v>
                </c:pt>
                <c:pt idx="5546">
                  <c:v> 20-07-09 11:35:05</c:v>
                </c:pt>
                <c:pt idx="5547">
                  <c:v> 20-07-09 11:35:10</c:v>
                </c:pt>
                <c:pt idx="5548">
                  <c:v> 20-07-09 11:35:15</c:v>
                </c:pt>
                <c:pt idx="5549">
                  <c:v> 20-07-09 11:35:20</c:v>
                </c:pt>
                <c:pt idx="5550">
                  <c:v> 20-07-09 11:35:25</c:v>
                </c:pt>
                <c:pt idx="5551">
                  <c:v> 20-07-09 11:35:30</c:v>
                </c:pt>
                <c:pt idx="5552">
                  <c:v> 20-07-09 11:35:35</c:v>
                </c:pt>
                <c:pt idx="5553">
                  <c:v> 20-07-09 11:35:40</c:v>
                </c:pt>
                <c:pt idx="5554">
                  <c:v> 20-07-09 11:35:45</c:v>
                </c:pt>
                <c:pt idx="5555">
                  <c:v> 20-07-09 11:35:50</c:v>
                </c:pt>
                <c:pt idx="5556">
                  <c:v> 20-07-09 11:35:55</c:v>
                </c:pt>
                <c:pt idx="5557">
                  <c:v> 20-07-09 11:36:25</c:v>
                </c:pt>
                <c:pt idx="5558">
                  <c:v> 20-07-09 11:36:30</c:v>
                </c:pt>
                <c:pt idx="5559">
                  <c:v> 20-07-09 11:36:35</c:v>
                </c:pt>
                <c:pt idx="5560">
                  <c:v> 20-07-09 11:36:40</c:v>
                </c:pt>
                <c:pt idx="5561">
                  <c:v> 20-07-09 11:36:45</c:v>
                </c:pt>
                <c:pt idx="5562">
                  <c:v> 20-07-09 11:36:50</c:v>
                </c:pt>
                <c:pt idx="5563">
                  <c:v> 20-07-09 11:36:55</c:v>
                </c:pt>
                <c:pt idx="5564">
                  <c:v> 20-07-09 11:37:00</c:v>
                </c:pt>
                <c:pt idx="5565">
                  <c:v> 20-07-09 11:37:05</c:v>
                </c:pt>
                <c:pt idx="5566">
                  <c:v> 20-07-09 11:37:10</c:v>
                </c:pt>
                <c:pt idx="5567">
                  <c:v> 20-07-09 11:37:15</c:v>
                </c:pt>
                <c:pt idx="5568">
                  <c:v> 20-07-09 11:37:20</c:v>
                </c:pt>
                <c:pt idx="5569">
                  <c:v> 20-07-09 11:38:20</c:v>
                </c:pt>
                <c:pt idx="5570">
                  <c:v> 20-07-09 11:38:25</c:v>
                </c:pt>
                <c:pt idx="5571">
                  <c:v> 20-07-09 11:38:30</c:v>
                </c:pt>
                <c:pt idx="5572">
                  <c:v> 20-07-09 11:38:35</c:v>
                </c:pt>
                <c:pt idx="5573">
                  <c:v> 20-07-09 11:38:40</c:v>
                </c:pt>
                <c:pt idx="5574">
                  <c:v> 20-07-09 11:38:45</c:v>
                </c:pt>
                <c:pt idx="5575">
                  <c:v> 20-07-09 11:38:50</c:v>
                </c:pt>
                <c:pt idx="5576">
                  <c:v> 20-07-09 11:38:55</c:v>
                </c:pt>
                <c:pt idx="5577">
                  <c:v> 20-07-09 11:39:00</c:v>
                </c:pt>
                <c:pt idx="5578">
                  <c:v> 20-07-09 11:39:05</c:v>
                </c:pt>
                <c:pt idx="5579">
                  <c:v> 20-07-09 11:39:10</c:v>
                </c:pt>
                <c:pt idx="5580">
                  <c:v> 20-07-09 11:39:15</c:v>
                </c:pt>
                <c:pt idx="5581">
                  <c:v> 20-07-09 11:39:20</c:v>
                </c:pt>
                <c:pt idx="5582">
                  <c:v> 20-07-09 11:39:25</c:v>
                </c:pt>
                <c:pt idx="5583">
                  <c:v> 20-07-09 11:39:35</c:v>
                </c:pt>
                <c:pt idx="5584">
                  <c:v> 20-07-09 11:39:40</c:v>
                </c:pt>
                <c:pt idx="5585">
                  <c:v> 20-07-09 11:39:45</c:v>
                </c:pt>
                <c:pt idx="5586">
                  <c:v> 20-07-09 11:39:50</c:v>
                </c:pt>
                <c:pt idx="5587">
                  <c:v> 20-07-09 11:39:55</c:v>
                </c:pt>
                <c:pt idx="5588">
                  <c:v> 20-07-09 11:40:00</c:v>
                </c:pt>
                <c:pt idx="5589">
                  <c:v> 20-07-09 11:40:05</c:v>
                </c:pt>
                <c:pt idx="5590">
                  <c:v> 20-07-09 11:40:10</c:v>
                </c:pt>
                <c:pt idx="5591">
                  <c:v> 20-07-09 11:40:15</c:v>
                </c:pt>
                <c:pt idx="5592">
                  <c:v> 20-07-09 11:40:20</c:v>
                </c:pt>
                <c:pt idx="5593">
                  <c:v> 20-07-09 11:40:25</c:v>
                </c:pt>
                <c:pt idx="5594">
                  <c:v> 20-07-09 11:40:30</c:v>
                </c:pt>
                <c:pt idx="5595">
                  <c:v> 20-07-09 11:40:35</c:v>
                </c:pt>
                <c:pt idx="5596">
                  <c:v> 20-07-09 11:40:40</c:v>
                </c:pt>
                <c:pt idx="5597">
                  <c:v> 20-07-09 11:40:45</c:v>
                </c:pt>
                <c:pt idx="5598">
                  <c:v> 20-07-09 11:40:50</c:v>
                </c:pt>
                <c:pt idx="5599">
                  <c:v> 20-07-09 11:40:55</c:v>
                </c:pt>
                <c:pt idx="5600">
                  <c:v> 20-07-09 11:41:00</c:v>
                </c:pt>
                <c:pt idx="5601">
                  <c:v> 20-07-09 11:41:05</c:v>
                </c:pt>
                <c:pt idx="5602">
                  <c:v> 20-07-09 11:41:10</c:v>
                </c:pt>
                <c:pt idx="5603">
                  <c:v> 20-07-09 11:41:15</c:v>
                </c:pt>
                <c:pt idx="5604">
                  <c:v> 20-07-09 11:41:20</c:v>
                </c:pt>
                <c:pt idx="5605">
                  <c:v> 20-07-09 11:41:25</c:v>
                </c:pt>
                <c:pt idx="5606">
                  <c:v> 20-07-09 11:41:30</c:v>
                </c:pt>
                <c:pt idx="5607">
                  <c:v> 20-07-09 11:41:35</c:v>
                </c:pt>
                <c:pt idx="5608">
                  <c:v> 20-07-09 11:41:40</c:v>
                </c:pt>
                <c:pt idx="5609">
                  <c:v> 20-07-09 11:41:45</c:v>
                </c:pt>
                <c:pt idx="5610">
                  <c:v> 20-07-09 11:41:50</c:v>
                </c:pt>
                <c:pt idx="5611">
                  <c:v> 20-07-09 11:41:55</c:v>
                </c:pt>
                <c:pt idx="5612">
                  <c:v> 20-07-09 11:42:00</c:v>
                </c:pt>
                <c:pt idx="5613">
                  <c:v> 20-07-09 11:42:05</c:v>
                </c:pt>
                <c:pt idx="5614">
                  <c:v> 20-07-09 11:42:10</c:v>
                </c:pt>
                <c:pt idx="5615">
                  <c:v> 20-07-09 11:42:15</c:v>
                </c:pt>
                <c:pt idx="5616">
                  <c:v> 20-07-09 11:42:20</c:v>
                </c:pt>
                <c:pt idx="5617">
                  <c:v> 20-07-09 11:42:25</c:v>
                </c:pt>
                <c:pt idx="5618">
                  <c:v> 20-07-09 11:42:30</c:v>
                </c:pt>
                <c:pt idx="5619">
                  <c:v> 20-07-09 11:42:35</c:v>
                </c:pt>
                <c:pt idx="5620">
                  <c:v> 20-07-09 11:42:40</c:v>
                </c:pt>
                <c:pt idx="5621">
                  <c:v> 20-07-09 11:42:45</c:v>
                </c:pt>
                <c:pt idx="5622">
                  <c:v> 20-07-09 11:42:50</c:v>
                </c:pt>
                <c:pt idx="5623">
                  <c:v> 20-07-09 11:42:55</c:v>
                </c:pt>
                <c:pt idx="5624">
                  <c:v> 20-07-09 11:43:00</c:v>
                </c:pt>
                <c:pt idx="5625">
                  <c:v> 20-07-09 11:43:05</c:v>
                </c:pt>
                <c:pt idx="5626">
                  <c:v> 20-07-09 11:43:10</c:v>
                </c:pt>
                <c:pt idx="5627">
                  <c:v> 20-07-09 11:43:15</c:v>
                </c:pt>
                <c:pt idx="5628">
                  <c:v> 20-07-09 11:43:20</c:v>
                </c:pt>
                <c:pt idx="5629">
                  <c:v> 20-07-09 11:43:25</c:v>
                </c:pt>
                <c:pt idx="5630">
                  <c:v> 20-07-09 11:43:30</c:v>
                </c:pt>
                <c:pt idx="5631">
                  <c:v> 20-07-09 11:43:35</c:v>
                </c:pt>
                <c:pt idx="5632">
                  <c:v> 20-07-09 11:43:40</c:v>
                </c:pt>
                <c:pt idx="5633">
                  <c:v> 20-07-09 11:43:45</c:v>
                </c:pt>
                <c:pt idx="5634">
                  <c:v> 20-07-09 11:43:50</c:v>
                </c:pt>
                <c:pt idx="5635">
                  <c:v> 20-07-09 11:43:55</c:v>
                </c:pt>
                <c:pt idx="5636">
                  <c:v> 20-07-09 11:44:00</c:v>
                </c:pt>
                <c:pt idx="5637">
                  <c:v> 20-07-09 11:44:05</c:v>
                </c:pt>
                <c:pt idx="5638">
                  <c:v> 20-07-09 11:44:10</c:v>
                </c:pt>
                <c:pt idx="5639">
                  <c:v> 20-07-09 11:44:15</c:v>
                </c:pt>
                <c:pt idx="5640">
                  <c:v> 20-07-09 11:44:20</c:v>
                </c:pt>
                <c:pt idx="5641">
                  <c:v> 20-07-09 11:44:25</c:v>
                </c:pt>
                <c:pt idx="5642">
                  <c:v> 20-07-09 11:44:30</c:v>
                </c:pt>
                <c:pt idx="5643">
                  <c:v> 20-07-09 11:44:35</c:v>
                </c:pt>
                <c:pt idx="5644">
                  <c:v> 20-07-09 11:44:40</c:v>
                </c:pt>
                <c:pt idx="5645">
                  <c:v> 20-07-09 11:44:45</c:v>
                </c:pt>
                <c:pt idx="5646">
                  <c:v> 20-07-09 11:44:50</c:v>
                </c:pt>
                <c:pt idx="5647">
                  <c:v> 20-07-09 11:44:55</c:v>
                </c:pt>
                <c:pt idx="5648">
                  <c:v> 20-07-09 11:45:00</c:v>
                </c:pt>
                <c:pt idx="5649">
                  <c:v> 20-07-09 11:45:05</c:v>
                </c:pt>
                <c:pt idx="5650">
                  <c:v> 20-07-09 11:45:10</c:v>
                </c:pt>
                <c:pt idx="5651">
                  <c:v> 20-07-09 11:45:15</c:v>
                </c:pt>
                <c:pt idx="5652">
                  <c:v> 20-07-09 11:45:20</c:v>
                </c:pt>
                <c:pt idx="5653">
                  <c:v> 20-07-09 11:45:25</c:v>
                </c:pt>
                <c:pt idx="5654">
                  <c:v> 20-07-09 11:45:30</c:v>
                </c:pt>
                <c:pt idx="5655">
                  <c:v> 20-07-09 11:45:35</c:v>
                </c:pt>
                <c:pt idx="5656">
                  <c:v> 20-07-09 11:45:50</c:v>
                </c:pt>
                <c:pt idx="5657">
                  <c:v> 20-07-09 11:45:55</c:v>
                </c:pt>
                <c:pt idx="5658">
                  <c:v> 20-07-09 11:46:00</c:v>
                </c:pt>
                <c:pt idx="5659">
                  <c:v> 20-07-09 11:46:05</c:v>
                </c:pt>
                <c:pt idx="5660">
                  <c:v> 20-07-09 11:46:10</c:v>
                </c:pt>
                <c:pt idx="5661">
                  <c:v> 20-07-09 11:46:15</c:v>
                </c:pt>
                <c:pt idx="5662">
                  <c:v> 20-07-09 11:46:20</c:v>
                </c:pt>
                <c:pt idx="5663">
                  <c:v> 20-07-09 11:46:25</c:v>
                </c:pt>
                <c:pt idx="5664">
                  <c:v> 20-07-09 11:46:30</c:v>
                </c:pt>
                <c:pt idx="5665">
                  <c:v> 20-07-09 11:46:35</c:v>
                </c:pt>
                <c:pt idx="5666">
                  <c:v> 20-07-09 11:46:40</c:v>
                </c:pt>
                <c:pt idx="5667">
                  <c:v> 20-07-09 11:46:45</c:v>
                </c:pt>
                <c:pt idx="5668">
                  <c:v> 20-07-09 11:46:50</c:v>
                </c:pt>
                <c:pt idx="5669">
                  <c:v> 20-07-09 11:46:55</c:v>
                </c:pt>
                <c:pt idx="5670">
                  <c:v> 20-07-09 11:47:00</c:v>
                </c:pt>
                <c:pt idx="5671">
                  <c:v> 20-07-09 11:47:05</c:v>
                </c:pt>
                <c:pt idx="5672">
                  <c:v> 20-07-09 11:47:10</c:v>
                </c:pt>
                <c:pt idx="5673">
                  <c:v> 20-07-09 11:47:15</c:v>
                </c:pt>
                <c:pt idx="5674">
                  <c:v> 20-07-09 11:47:55</c:v>
                </c:pt>
                <c:pt idx="5675">
                  <c:v> 20-07-09 11:48:00</c:v>
                </c:pt>
                <c:pt idx="5676">
                  <c:v> 20-07-09 11:48:05</c:v>
                </c:pt>
                <c:pt idx="5677">
                  <c:v> 20-07-09 11:48:10</c:v>
                </c:pt>
                <c:pt idx="5678">
                  <c:v> 20-07-09 11:48:15</c:v>
                </c:pt>
                <c:pt idx="5679">
                  <c:v> 20-07-09 11:48:20</c:v>
                </c:pt>
                <c:pt idx="5680">
                  <c:v> 20-07-09 11:48:25</c:v>
                </c:pt>
                <c:pt idx="5681">
                  <c:v> 20-07-09 11:48:30</c:v>
                </c:pt>
                <c:pt idx="5682">
                  <c:v> 20-07-09 11:48:35</c:v>
                </c:pt>
                <c:pt idx="5683">
                  <c:v> 20-07-09 11:48:40</c:v>
                </c:pt>
                <c:pt idx="5684">
                  <c:v> 20-07-09 11:48:45</c:v>
                </c:pt>
                <c:pt idx="5685">
                  <c:v> 20-07-09 11:48:50</c:v>
                </c:pt>
                <c:pt idx="5686">
                  <c:v> 20-07-09 11:48:55</c:v>
                </c:pt>
                <c:pt idx="5687">
                  <c:v> 20-07-09 11:49:00</c:v>
                </c:pt>
                <c:pt idx="5688">
                  <c:v> 20-07-09 11:49:05</c:v>
                </c:pt>
                <c:pt idx="5689">
                  <c:v> 20-07-09 11:49:10</c:v>
                </c:pt>
                <c:pt idx="5690">
                  <c:v> 20-07-09 11:49:15</c:v>
                </c:pt>
                <c:pt idx="5691">
                  <c:v> 20-07-09 11:49:20</c:v>
                </c:pt>
                <c:pt idx="5692">
                  <c:v> 20-07-09 11:49:25</c:v>
                </c:pt>
                <c:pt idx="5693">
                  <c:v> 20-07-09 11:49:30</c:v>
                </c:pt>
                <c:pt idx="5694">
                  <c:v> 20-07-09 11:49:35</c:v>
                </c:pt>
                <c:pt idx="5695">
                  <c:v> 20-07-09 11:49:40</c:v>
                </c:pt>
                <c:pt idx="5696">
                  <c:v> 20-07-09 11:49:45</c:v>
                </c:pt>
                <c:pt idx="5697">
                  <c:v> 20-07-09 11:49:50</c:v>
                </c:pt>
                <c:pt idx="5698">
                  <c:v> 20-07-09 11:49:55</c:v>
                </c:pt>
                <c:pt idx="5699">
                  <c:v> 20-07-09 11:50:00</c:v>
                </c:pt>
                <c:pt idx="5700">
                  <c:v> 20-07-09 11:50:05</c:v>
                </c:pt>
                <c:pt idx="5701">
                  <c:v> 20-07-09 11:50:10</c:v>
                </c:pt>
                <c:pt idx="5702">
                  <c:v> 20-07-09 11:50:15</c:v>
                </c:pt>
                <c:pt idx="5703">
                  <c:v> 20-07-09 11:50:20</c:v>
                </c:pt>
                <c:pt idx="5704">
                  <c:v> 20-07-09 11:50:25</c:v>
                </c:pt>
                <c:pt idx="5705">
                  <c:v> 20-07-09 11:50:30</c:v>
                </c:pt>
                <c:pt idx="5706">
                  <c:v> 20-07-09 11:50:35</c:v>
                </c:pt>
                <c:pt idx="5707">
                  <c:v> 20-07-09 11:50:40</c:v>
                </c:pt>
                <c:pt idx="5708">
                  <c:v> 20-07-09 11:50:45</c:v>
                </c:pt>
                <c:pt idx="5709">
                  <c:v> 20-07-09 11:50:50</c:v>
                </c:pt>
                <c:pt idx="5710">
                  <c:v> 20-07-09 11:50:55</c:v>
                </c:pt>
                <c:pt idx="5711">
                  <c:v> 20-07-09 11:51:00</c:v>
                </c:pt>
                <c:pt idx="5712">
                  <c:v> 20-07-09 11:51:05</c:v>
                </c:pt>
                <c:pt idx="5713">
                  <c:v> 20-07-09 11:51:10</c:v>
                </c:pt>
                <c:pt idx="5714">
                  <c:v> 20-07-09 11:51:15</c:v>
                </c:pt>
                <c:pt idx="5715">
                  <c:v> 20-07-09 11:51:20</c:v>
                </c:pt>
                <c:pt idx="5716">
                  <c:v> 20-07-09 11:51:25</c:v>
                </c:pt>
                <c:pt idx="5717">
                  <c:v> 20-07-09 11:51:30</c:v>
                </c:pt>
                <c:pt idx="5718">
                  <c:v> 20-07-09 11:51:35</c:v>
                </c:pt>
                <c:pt idx="5719">
                  <c:v> 20-07-09 11:51:40</c:v>
                </c:pt>
                <c:pt idx="5720">
                  <c:v> 20-07-09 11:51:45</c:v>
                </c:pt>
                <c:pt idx="5721">
                  <c:v> 20-07-09 11:51:50</c:v>
                </c:pt>
                <c:pt idx="5722">
                  <c:v> 20-07-09 11:51:55</c:v>
                </c:pt>
                <c:pt idx="5723">
                  <c:v> 20-07-09 11:52:00</c:v>
                </c:pt>
                <c:pt idx="5724">
                  <c:v> 20-07-09 11:52:05</c:v>
                </c:pt>
                <c:pt idx="5725">
                  <c:v> 20-07-09 11:52:10</c:v>
                </c:pt>
                <c:pt idx="5726">
                  <c:v> 20-07-09 11:52:15</c:v>
                </c:pt>
                <c:pt idx="5727">
                  <c:v> 20-07-09 11:52:20</c:v>
                </c:pt>
                <c:pt idx="5728">
                  <c:v> 20-07-09 11:52:25</c:v>
                </c:pt>
                <c:pt idx="5729">
                  <c:v> 20-07-09 11:52:30</c:v>
                </c:pt>
                <c:pt idx="5730">
                  <c:v> 20-07-09 11:52:35</c:v>
                </c:pt>
                <c:pt idx="5731">
                  <c:v> 20-07-09 11:52:40</c:v>
                </c:pt>
                <c:pt idx="5732">
                  <c:v> 20-07-09 11:52:45</c:v>
                </c:pt>
                <c:pt idx="5733">
                  <c:v> 20-07-09 11:52:50</c:v>
                </c:pt>
                <c:pt idx="5734">
                  <c:v> 20-07-09 11:52:55</c:v>
                </c:pt>
                <c:pt idx="5735">
                  <c:v> 20-07-09 11:53:00</c:v>
                </c:pt>
                <c:pt idx="5736">
                  <c:v> 20-07-09 11:53:05</c:v>
                </c:pt>
                <c:pt idx="5737">
                  <c:v> 20-07-09 11:53:10</c:v>
                </c:pt>
                <c:pt idx="5738">
                  <c:v> 20-07-09 11:53:15</c:v>
                </c:pt>
                <c:pt idx="5739">
                  <c:v> 20-07-09 11:53:20</c:v>
                </c:pt>
                <c:pt idx="5740">
                  <c:v> 20-07-09 11:53:25</c:v>
                </c:pt>
                <c:pt idx="5741">
                  <c:v> 20-07-09 11:53:30</c:v>
                </c:pt>
                <c:pt idx="5742">
                  <c:v> 20-07-09 11:53:35</c:v>
                </c:pt>
                <c:pt idx="5743">
                  <c:v> 20-07-09 11:53:40</c:v>
                </c:pt>
                <c:pt idx="5744">
                  <c:v> 20-07-09 11:53:45</c:v>
                </c:pt>
                <c:pt idx="5745">
                  <c:v> 20-07-09 11:53:50</c:v>
                </c:pt>
                <c:pt idx="5746">
                  <c:v> 20-07-09 11:53:55</c:v>
                </c:pt>
                <c:pt idx="5747">
                  <c:v> 20-07-09 11:54:00</c:v>
                </c:pt>
                <c:pt idx="5748">
                  <c:v> 20-07-09 11:54:05</c:v>
                </c:pt>
                <c:pt idx="5749">
                  <c:v> 20-07-09 11:54:10</c:v>
                </c:pt>
                <c:pt idx="5750">
                  <c:v> 20-07-09 11:54:15</c:v>
                </c:pt>
                <c:pt idx="5751">
                  <c:v> 20-07-09 11:54:20</c:v>
                </c:pt>
                <c:pt idx="5752">
                  <c:v> 20-07-09 11:54:25</c:v>
                </c:pt>
                <c:pt idx="5753">
                  <c:v> 20-07-09 11:54:30</c:v>
                </c:pt>
                <c:pt idx="5754">
                  <c:v> 20-07-09 11:54:35</c:v>
                </c:pt>
                <c:pt idx="5755">
                  <c:v> 20-07-09 11:54:40</c:v>
                </c:pt>
                <c:pt idx="5756">
                  <c:v> 20-07-09 11:54:45</c:v>
                </c:pt>
                <c:pt idx="5757">
                  <c:v> 20-07-09 11:54:50</c:v>
                </c:pt>
                <c:pt idx="5758">
                  <c:v> 20-07-09 11:54:55</c:v>
                </c:pt>
                <c:pt idx="5759">
                  <c:v> 20-07-09 11:55:00</c:v>
                </c:pt>
                <c:pt idx="5760">
                  <c:v> 20-07-09 11:55:05</c:v>
                </c:pt>
                <c:pt idx="5761">
                  <c:v> 20-07-09 11:55:10</c:v>
                </c:pt>
                <c:pt idx="5762">
                  <c:v> 20-07-09 11:55:15</c:v>
                </c:pt>
                <c:pt idx="5763">
                  <c:v> 20-07-09 11:55:20</c:v>
                </c:pt>
                <c:pt idx="5764">
                  <c:v> 20-07-09 11:55:25</c:v>
                </c:pt>
                <c:pt idx="5765">
                  <c:v> 20-07-09 11:55:30</c:v>
                </c:pt>
                <c:pt idx="5766">
                  <c:v> 20-07-09 11:55:35</c:v>
                </c:pt>
                <c:pt idx="5767">
                  <c:v> 20-07-09 11:55:40</c:v>
                </c:pt>
                <c:pt idx="5768">
                  <c:v> 20-07-09 11:55:45</c:v>
                </c:pt>
                <c:pt idx="5769">
                  <c:v> 20-07-09 11:55:50</c:v>
                </c:pt>
                <c:pt idx="5770">
                  <c:v> 20-07-09 11:55:55</c:v>
                </c:pt>
                <c:pt idx="5771">
                  <c:v> 20-07-09 11:56:00</c:v>
                </c:pt>
                <c:pt idx="5772">
                  <c:v> 20-07-09 11:56:05</c:v>
                </c:pt>
                <c:pt idx="5773">
                  <c:v> 20-07-09 11:56:10</c:v>
                </c:pt>
                <c:pt idx="5774">
                  <c:v> 20-07-09 11:56:15</c:v>
                </c:pt>
                <c:pt idx="5775">
                  <c:v> 20-07-09 11:56:20</c:v>
                </c:pt>
                <c:pt idx="5776">
                  <c:v> 20-07-09 11:56:25</c:v>
                </c:pt>
                <c:pt idx="5777">
                  <c:v> 20-07-09 11:56:30</c:v>
                </c:pt>
                <c:pt idx="5778">
                  <c:v> 20-07-09 11:56:35</c:v>
                </c:pt>
                <c:pt idx="5779">
                  <c:v> 20-07-09 11:56:40</c:v>
                </c:pt>
                <c:pt idx="5780">
                  <c:v> 20-07-09 11:56:45</c:v>
                </c:pt>
                <c:pt idx="5781">
                  <c:v> 20-07-09 11:56:50</c:v>
                </c:pt>
                <c:pt idx="5782">
                  <c:v> 20-07-09 11:56:55</c:v>
                </c:pt>
                <c:pt idx="5783">
                  <c:v> 20-07-09 11:57:00</c:v>
                </c:pt>
                <c:pt idx="5784">
                  <c:v> 20-07-09 11:57:05</c:v>
                </c:pt>
                <c:pt idx="5785">
                  <c:v> 20-07-09 11:57:10</c:v>
                </c:pt>
                <c:pt idx="5786">
                  <c:v> 20-07-09 11:57:45</c:v>
                </c:pt>
                <c:pt idx="5787">
                  <c:v> 20-07-09 11:57:50</c:v>
                </c:pt>
                <c:pt idx="5788">
                  <c:v> 20-07-09 11:57:55</c:v>
                </c:pt>
                <c:pt idx="5789">
                  <c:v> 20-07-09 11:58:00</c:v>
                </c:pt>
                <c:pt idx="5790">
                  <c:v> 20-07-09 11:58:05</c:v>
                </c:pt>
                <c:pt idx="5791">
                  <c:v> 20-07-09 11:58:10</c:v>
                </c:pt>
                <c:pt idx="5792">
                  <c:v> 20-07-09 11:58:15</c:v>
                </c:pt>
                <c:pt idx="5793">
                  <c:v> 20-07-09 11:58:20</c:v>
                </c:pt>
                <c:pt idx="5794">
                  <c:v> 20-07-09 11:58:25</c:v>
                </c:pt>
                <c:pt idx="5795">
                  <c:v> 20-07-09 11:58:30</c:v>
                </c:pt>
                <c:pt idx="5796">
                  <c:v> 20-07-09 11:58:35</c:v>
                </c:pt>
                <c:pt idx="5797">
                  <c:v> 20-07-09 11:58:40</c:v>
                </c:pt>
                <c:pt idx="5798">
                  <c:v> 20-07-09 11:58:45</c:v>
                </c:pt>
                <c:pt idx="5799">
                  <c:v> 20-07-09 11:58:50</c:v>
                </c:pt>
                <c:pt idx="5800">
                  <c:v> 20-07-09 11:58:55</c:v>
                </c:pt>
                <c:pt idx="5801">
                  <c:v> 20-07-09 11:59:00</c:v>
                </c:pt>
                <c:pt idx="5802">
                  <c:v> 20-07-09 11:59:05</c:v>
                </c:pt>
                <c:pt idx="5803">
                  <c:v> 20-07-09 11:59:10</c:v>
                </c:pt>
                <c:pt idx="5804">
                  <c:v> 20-07-09 11:59:15</c:v>
                </c:pt>
                <c:pt idx="5805">
                  <c:v> 20-07-09 11:59:20</c:v>
                </c:pt>
                <c:pt idx="5806">
                  <c:v> 20-07-09 11:59:25</c:v>
                </c:pt>
                <c:pt idx="5807">
                  <c:v> 20-07-09 11:59:30</c:v>
                </c:pt>
                <c:pt idx="5808">
                  <c:v> 20-07-09 11:59:35</c:v>
                </c:pt>
                <c:pt idx="5809">
                  <c:v> 20-07-09 11:59:40</c:v>
                </c:pt>
                <c:pt idx="5810">
                  <c:v> 20-07-09 11:59:45</c:v>
                </c:pt>
                <c:pt idx="5811">
                  <c:v> 20-07-09 11:59:50</c:v>
                </c:pt>
                <c:pt idx="5812">
                  <c:v> 20-07-09 11:59:55</c:v>
                </c:pt>
                <c:pt idx="5813">
                  <c:v> 20-07-09 12:00:00</c:v>
                </c:pt>
                <c:pt idx="5814">
                  <c:v> 20-07-09 12:00:05</c:v>
                </c:pt>
                <c:pt idx="5815">
                  <c:v> 20-07-09 12:00:10</c:v>
                </c:pt>
                <c:pt idx="5816">
                  <c:v> 20-07-09 12:00:15</c:v>
                </c:pt>
                <c:pt idx="5817">
                  <c:v> 20-07-09 12:00:20</c:v>
                </c:pt>
                <c:pt idx="5818">
                  <c:v> 20-07-09 12:00:25</c:v>
                </c:pt>
                <c:pt idx="5819">
                  <c:v> 20-07-09 12:00:30</c:v>
                </c:pt>
                <c:pt idx="5820">
                  <c:v> 20-07-09 12:00:35</c:v>
                </c:pt>
                <c:pt idx="5821">
                  <c:v> 20-07-09 12:00:40</c:v>
                </c:pt>
                <c:pt idx="5822">
                  <c:v> 20-07-09 12:00:45</c:v>
                </c:pt>
                <c:pt idx="5823">
                  <c:v> 20-07-09 12:00:50</c:v>
                </c:pt>
                <c:pt idx="5824">
                  <c:v> 20-07-09 12:00:55</c:v>
                </c:pt>
                <c:pt idx="5825">
                  <c:v> 20-07-09 12:01:00</c:v>
                </c:pt>
                <c:pt idx="5826">
                  <c:v> 20-07-09 12:01:05</c:v>
                </c:pt>
                <c:pt idx="5827">
                  <c:v> 20-07-09 12:01:10</c:v>
                </c:pt>
                <c:pt idx="5828">
                  <c:v> 20-07-09 12:01:15</c:v>
                </c:pt>
                <c:pt idx="5829">
                  <c:v> 20-07-09 12:01:20</c:v>
                </c:pt>
                <c:pt idx="5830">
                  <c:v> 20-07-09 12:01:25</c:v>
                </c:pt>
                <c:pt idx="5831">
                  <c:v> 20-07-09 12:01:30</c:v>
                </c:pt>
                <c:pt idx="5832">
                  <c:v> 20-07-09 12:01:35</c:v>
                </c:pt>
                <c:pt idx="5833">
                  <c:v> 20-07-09 12:01:40</c:v>
                </c:pt>
                <c:pt idx="5834">
                  <c:v> 20-07-09 12:01:55</c:v>
                </c:pt>
                <c:pt idx="5835">
                  <c:v> 20-07-09 12:02:00</c:v>
                </c:pt>
                <c:pt idx="5836">
                  <c:v> 20-07-09 12:02:05</c:v>
                </c:pt>
                <c:pt idx="5837">
                  <c:v> 20-07-09 12:02:10</c:v>
                </c:pt>
                <c:pt idx="5838">
                  <c:v> 20-07-09 12:02:15</c:v>
                </c:pt>
                <c:pt idx="5839">
                  <c:v> 20-07-09 12:02:20</c:v>
                </c:pt>
                <c:pt idx="5840">
                  <c:v> 20-07-09 12:02:25</c:v>
                </c:pt>
                <c:pt idx="5841">
                  <c:v> 20-07-09 12:02:30</c:v>
                </c:pt>
                <c:pt idx="5842">
                  <c:v> 20-07-09 12:02:35</c:v>
                </c:pt>
                <c:pt idx="5843">
                  <c:v> 20-07-09 12:02:40</c:v>
                </c:pt>
                <c:pt idx="5844">
                  <c:v> 20-07-09 12:02:45</c:v>
                </c:pt>
                <c:pt idx="5845">
                  <c:v> 20-07-09 12:02:50</c:v>
                </c:pt>
                <c:pt idx="5846">
                  <c:v> 20-07-09 12:02:55</c:v>
                </c:pt>
                <c:pt idx="5847">
                  <c:v> 20-07-09 12:03:00</c:v>
                </c:pt>
                <c:pt idx="5848">
                  <c:v> 20-07-09 12:03:05</c:v>
                </c:pt>
                <c:pt idx="5849">
                  <c:v> 20-07-09 12:03:10</c:v>
                </c:pt>
                <c:pt idx="5850">
                  <c:v> 20-07-09 12:03:15</c:v>
                </c:pt>
                <c:pt idx="5851">
                  <c:v> 20-07-09 12:03:20</c:v>
                </c:pt>
                <c:pt idx="5852">
                  <c:v> 20-07-09 12:03:25</c:v>
                </c:pt>
                <c:pt idx="5853">
                  <c:v> 20-07-09 12:03:30</c:v>
                </c:pt>
                <c:pt idx="5854">
                  <c:v> 20-07-09 12:03:35</c:v>
                </c:pt>
                <c:pt idx="5855">
                  <c:v> 20-07-09 12:03:40</c:v>
                </c:pt>
                <c:pt idx="5856">
                  <c:v> 20-07-09 12:03:45</c:v>
                </c:pt>
                <c:pt idx="5857">
                  <c:v> 20-07-09 12:03:50</c:v>
                </c:pt>
                <c:pt idx="5858">
                  <c:v> 20-07-09 12:03:55</c:v>
                </c:pt>
                <c:pt idx="5859">
                  <c:v> 20-07-09 12:04:30</c:v>
                </c:pt>
                <c:pt idx="5860">
                  <c:v> 20-07-09 12:04:35</c:v>
                </c:pt>
                <c:pt idx="5861">
                  <c:v> 20-07-09 12:04:40</c:v>
                </c:pt>
                <c:pt idx="5862">
                  <c:v> 20-07-09 12:04:45</c:v>
                </c:pt>
                <c:pt idx="5863">
                  <c:v> 20-07-09 12:04:50</c:v>
                </c:pt>
                <c:pt idx="5864">
                  <c:v> 20-07-09 12:04:55</c:v>
                </c:pt>
                <c:pt idx="5865">
                  <c:v> 20-07-09 12:05:00</c:v>
                </c:pt>
                <c:pt idx="5866">
                  <c:v> 20-07-09 12:05:05</c:v>
                </c:pt>
                <c:pt idx="5867">
                  <c:v> 20-07-09 12:05:10</c:v>
                </c:pt>
                <c:pt idx="5868">
                  <c:v> 20-07-09 12:05:15</c:v>
                </c:pt>
                <c:pt idx="5869">
                  <c:v> 20-07-09 12:05:20</c:v>
                </c:pt>
                <c:pt idx="5870">
                  <c:v> 20-07-09 12:05:25</c:v>
                </c:pt>
                <c:pt idx="5871">
                  <c:v> 20-07-09 12:05:30</c:v>
                </c:pt>
                <c:pt idx="5872">
                  <c:v> 20-07-09 12:05:35</c:v>
                </c:pt>
                <c:pt idx="5873">
                  <c:v> 20-07-09 12:05:40</c:v>
                </c:pt>
                <c:pt idx="5874">
                  <c:v> 20-07-09 12:05:45</c:v>
                </c:pt>
                <c:pt idx="5875">
                  <c:v> 20-07-09 12:05:50</c:v>
                </c:pt>
                <c:pt idx="5876">
                  <c:v> 20-07-09 12:05:55</c:v>
                </c:pt>
                <c:pt idx="5877">
                  <c:v> 20-07-09 12:06:00</c:v>
                </c:pt>
                <c:pt idx="5878">
                  <c:v> 20-07-09 12:06:05</c:v>
                </c:pt>
                <c:pt idx="5879">
                  <c:v> 20-07-09 12:06:10</c:v>
                </c:pt>
                <c:pt idx="5880">
                  <c:v> 20-07-09 12:06:15</c:v>
                </c:pt>
                <c:pt idx="5881">
                  <c:v> 20-07-09 12:06:20</c:v>
                </c:pt>
                <c:pt idx="5882">
                  <c:v> 20-07-09 12:06:25</c:v>
                </c:pt>
                <c:pt idx="5883">
                  <c:v> 20-07-09 12:06:30</c:v>
                </c:pt>
                <c:pt idx="5884">
                  <c:v> 20-07-09 12:06:35</c:v>
                </c:pt>
                <c:pt idx="5885">
                  <c:v> 20-07-09 12:06:40</c:v>
                </c:pt>
                <c:pt idx="5886">
                  <c:v> 20-07-09 12:06:45</c:v>
                </c:pt>
                <c:pt idx="5887">
                  <c:v> 20-07-09 12:06:50</c:v>
                </c:pt>
                <c:pt idx="5888">
                  <c:v> 20-07-09 12:06:55</c:v>
                </c:pt>
                <c:pt idx="5889">
                  <c:v> 20-07-09 12:07:00</c:v>
                </c:pt>
                <c:pt idx="5890">
                  <c:v> 20-07-09 12:07:05</c:v>
                </c:pt>
                <c:pt idx="5891">
                  <c:v> 20-07-09 12:07:10</c:v>
                </c:pt>
                <c:pt idx="5892">
                  <c:v> 20-07-09 12:07:15</c:v>
                </c:pt>
                <c:pt idx="5893">
                  <c:v> 20-07-09 12:07:20</c:v>
                </c:pt>
                <c:pt idx="5894">
                  <c:v> 20-07-09 12:07:25</c:v>
                </c:pt>
                <c:pt idx="5895">
                  <c:v> 20-07-09 12:07:30</c:v>
                </c:pt>
                <c:pt idx="5896">
                  <c:v> 20-07-09 12:07:35</c:v>
                </c:pt>
                <c:pt idx="5897">
                  <c:v> 20-07-09 12:07:40</c:v>
                </c:pt>
                <c:pt idx="5898">
                  <c:v> 20-07-09 12:07:45</c:v>
                </c:pt>
                <c:pt idx="5899">
                  <c:v> 20-07-09 12:07:50</c:v>
                </c:pt>
                <c:pt idx="5900">
                  <c:v> 20-07-09 12:07:55</c:v>
                </c:pt>
                <c:pt idx="5901">
                  <c:v> 20-07-09 12:08:00</c:v>
                </c:pt>
                <c:pt idx="5902">
                  <c:v> 20-07-09 12:08:05</c:v>
                </c:pt>
                <c:pt idx="5903">
                  <c:v> 20-07-09 12:08:10</c:v>
                </c:pt>
                <c:pt idx="5904">
                  <c:v> 20-07-09 12:08:15</c:v>
                </c:pt>
                <c:pt idx="5905">
                  <c:v> 20-07-09 12:08:20</c:v>
                </c:pt>
                <c:pt idx="5906">
                  <c:v> 20-07-09 12:08:25</c:v>
                </c:pt>
                <c:pt idx="5907">
                  <c:v> 20-07-09 12:08:30</c:v>
                </c:pt>
                <c:pt idx="5908">
                  <c:v> 20-07-09 12:08:35</c:v>
                </c:pt>
                <c:pt idx="5909">
                  <c:v> 20-07-09 12:08:40</c:v>
                </c:pt>
                <c:pt idx="5910">
                  <c:v> 20-07-09 12:08:45</c:v>
                </c:pt>
                <c:pt idx="5911">
                  <c:v> 20-07-09 12:08:50</c:v>
                </c:pt>
                <c:pt idx="5912">
                  <c:v> 20-07-09 12:08:55</c:v>
                </c:pt>
                <c:pt idx="5913">
                  <c:v> 20-07-09 12:09:00</c:v>
                </c:pt>
                <c:pt idx="5914">
                  <c:v> 20-07-09 12:09:05</c:v>
                </c:pt>
                <c:pt idx="5915">
                  <c:v> 20-07-09 12:09:10</c:v>
                </c:pt>
                <c:pt idx="5916">
                  <c:v> 20-07-09 12:09:15</c:v>
                </c:pt>
                <c:pt idx="5917">
                  <c:v> 20-07-09 12:09:20</c:v>
                </c:pt>
                <c:pt idx="5918">
                  <c:v> 20-07-09 12:09:25</c:v>
                </c:pt>
                <c:pt idx="5919">
                  <c:v> 20-07-09 12:09:30</c:v>
                </c:pt>
                <c:pt idx="5920">
                  <c:v> 20-07-09 12:10:05</c:v>
                </c:pt>
                <c:pt idx="5921">
                  <c:v> 20-07-09 12:10:10</c:v>
                </c:pt>
                <c:pt idx="5922">
                  <c:v> 20-07-09 12:10:15</c:v>
                </c:pt>
                <c:pt idx="5923">
                  <c:v> 20-07-09 12:10:20</c:v>
                </c:pt>
                <c:pt idx="5924">
                  <c:v> 20-07-09 12:10:25</c:v>
                </c:pt>
                <c:pt idx="5925">
                  <c:v> 20-07-09 12:10:30</c:v>
                </c:pt>
                <c:pt idx="5926">
                  <c:v> 20-07-09 12:10:35</c:v>
                </c:pt>
                <c:pt idx="5927">
                  <c:v> 20-07-09 12:10:40</c:v>
                </c:pt>
                <c:pt idx="5928">
                  <c:v> 20-07-09 12:10:45</c:v>
                </c:pt>
                <c:pt idx="5929">
                  <c:v> 20-07-09 12:10:50</c:v>
                </c:pt>
                <c:pt idx="5930">
                  <c:v> 20-07-09 12:10:55</c:v>
                </c:pt>
                <c:pt idx="5931">
                  <c:v> 20-07-09 12:11:00</c:v>
                </c:pt>
                <c:pt idx="5932">
                  <c:v> 20-07-09 12:11:05</c:v>
                </c:pt>
                <c:pt idx="5933">
                  <c:v> 20-07-09 12:11:10</c:v>
                </c:pt>
                <c:pt idx="5934">
                  <c:v> 20-07-09 12:11:15</c:v>
                </c:pt>
                <c:pt idx="5935">
                  <c:v> 20-07-09 12:11:20</c:v>
                </c:pt>
                <c:pt idx="5936">
                  <c:v> 20-07-09 12:11:25</c:v>
                </c:pt>
                <c:pt idx="5937">
                  <c:v> 20-07-09 12:11:30</c:v>
                </c:pt>
                <c:pt idx="5938">
                  <c:v> 20-07-09 12:11:35</c:v>
                </c:pt>
                <c:pt idx="5939">
                  <c:v> 20-07-09 12:11:40</c:v>
                </c:pt>
                <c:pt idx="5940">
                  <c:v> 20-07-09 12:11:45</c:v>
                </c:pt>
                <c:pt idx="5941">
                  <c:v> 20-07-09 12:11:50</c:v>
                </c:pt>
                <c:pt idx="5942">
                  <c:v> 20-07-09 12:11:55</c:v>
                </c:pt>
                <c:pt idx="5943">
                  <c:v> 20-07-09 12:12:00</c:v>
                </c:pt>
                <c:pt idx="5944">
                  <c:v> 20-07-09 12:12:05</c:v>
                </c:pt>
                <c:pt idx="5945">
                  <c:v> 20-07-09 12:12:10</c:v>
                </c:pt>
                <c:pt idx="5946">
                  <c:v> 20-07-09 12:12:15</c:v>
                </c:pt>
                <c:pt idx="5947">
                  <c:v> 20-07-09 12:12:20</c:v>
                </c:pt>
                <c:pt idx="5948">
                  <c:v> 20-07-09 12:12:25</c:v>
                </c:pt>
                <c:pt idx="5949">
                  <c:v> 20-07-09 12:12:30</c:v>
                </c:pt>
                <c:pt idx="5950">
                  <c:v> 20-07-09 12:12:35</c:v>
                </c:pt>
                <c:pt idx="5951">
                  <c:v> 20-07-09 12:12:40</c:v>
                </c:pt>
                <c:pt idx="5952">
                  <c:v> 20-07-09 12:12:45</c:v>
                </c:pt>
                <c:pt idx="5953">
                  <c:v> 20-07-09 12:12:50</c:v>
                </c:pt>
                <c:pt idx="5954">
                  <c:v> 20-07-09 12:12:55</c:v>
                </c:pt>
                <c:pt idx="5955">
                  <c:v> 20-07-09 12:13:00</c:v>
                </c:pt>
                <c:pt idx="5956">
                  <c:v> 20-07-09 12:13:05</c:v>
                </c:pt>
                <c:pt idx="5957">
                  <c:v> 20-07-09 12:13:10</c:v>
                </c:pt>
                <c:pt idx="5958">
                  <c:v> 20-07-09 12:13:15</c:v>
                </c:pt>
                <c:pt idx="5959">
                  <c:v> 20-07-09 12:13:20</c:v>
                </c:pt>
                <c:pt idx="5960">
                  <c:v> 20-07-09 12:13:25</c:v>
                </c:pt>
                <c:pt idx="5961">
                  <c:v> 20-07-09 12:13:30</c:v>
                </c:pt>
                <c:pt idx="5962">
                  <c:v> 20-07-09 12:13:35</c:v>
                </c:pt>
                <c:pt idx="5963">
                  <c:v> 20-07-09 12:13:40</c:v>
                </c:pt>
                <c:pt idx="5964">
                  <c:v> 20-07-09 12:13:45</c:v>
                </c:pt>
                <c:pt idx="5965">
                  <c:v> 20-07-09 12:13:50</c:v>
                </c:pt>
                <c:pt idx="5966">
                  <c:v> 20-07-09 12:13:55</c:v>
                </c:pt>
                <c:pt idx="5967">
                  <c:v> 20-07-09 12:14:00</c:v>
                </c:pt>
                <c:pt idx="5968">
                  <c:v> 20-07-09 12:14:05</c:v>
                </c:pt>
                <c:pt idx="5969">
                  <c:v> 20-07-09 12:14:10</c:v>
                </c:pt>
                <c:pt idx="5970">
                  <c:v> 20-07-09 12:14:15</c:v>
                </c:pt>
                <c:pt idx="5971">
                  <c:v> 20-07-09 12:14:20</c:v>
                </c:pt>
                <c:pt idx="5972">
                  <c:v> 20-07-09 12:14:25</c:v>
                </c:pt>
                <c:pt idx="5973">
                  <c:v> 20-07-09 12:14:30</c:v>
                </c:pt>
                <c:pt idx="5974">
                  <c:v> 20-07-09 12:14:35</c:v>
                </c:pt>
                <c:pt idx="5975">
                  <c:v> 20-07-09 12:14:40</c:v>
                </c:pt>
                <c:pt idx="5976">
                  <c:v> 20-07-09 12:14:45</c:v>
                </c:pt>
                <c:pt idx="5977">
                  <c:v> 20-07-09 12:14:50</c:v>
                </c:pt>
                <c:pt idx="5978">
                  <c:v> 20-07-09 12:14:55</c:v>
                </c:pt>
                <c:pt idx="5979">
                  <c:v> 20-07-09 12:15:00</c:v>
                </c:pt>
                <c:pt idx="5980">
                  <c:v> 20-07-09 12:15:05</c:v>
                </c:pt>
                <c:pt idx="5981">
                  <c:v> 20-07-09 12:15:10</c:v>
                </c:pt>
                <c:pt idx="5982">
                  <c:v> 20-07-09 12:15:15</c:v>
                </c:pt>
                <c:pt idx="5983">
                  <c:v> 20-07-09 12:15:20</c:v>
                </c:pt>
                <c:pt idx="5984">
                  <c:v> 20-07-09 12:15:25</c:v>
                </c:pt>
                <c:pt idx="5985">
                  <c:v> 20-07-09 12:15:30</c:v>
                </c:pt>
                <c:pt idx="5986">
                  <c:v> 20-07-09 12:15:35</c:v>
                </c:pt>
                <c:pt idx="5987">
                  <c:v> 20-07-09 12:15:40</c:v>
                </c:pt>
                <c:pt idx="5988">
                  <c:v> 20-07-09 12:15:45</c:v>
                </c:pt>
                <c:pt idx="5989">
                  <c:v> 20-07-09 12:15:50</c:v>
                </c:pt>
                <c:pt idx="5990">
                  <c:v> 20-07-09 12:15:55</c:v>
                </c:pt>
                <c:pt idx="5991">
                  <c:v> 20-07-09 12:16:00</c:v>
                </c:pt>
                <c:pt idx="5992">
                  <c:v> 20-07-09 12:16:05</c:v>
                </c:pt>
                <c:pt idx="5993">
                  <c:v> 20-07-09 12:16:10</c:v>
                </c:pt>
                <c:pt idx="5994">
                  <c:v> 20-07-09 12:16:15</c:v>
                </c:pt>
                <c:pt idx="5995">
                  <c:v> 20-07-09 12:16:20</c:v>
                </c:pt>
                <c:pt idx="5996">
                  <c:v> 20-07-09 12:16:25</c:v>
                </c:pt>
                <c:pt idx="5997">
                  <c:v> 20-07-09 12:16:30</c:v>
                </c:pt>
                <c:pt idx="5998">
                  <c:v> 20-07-09 12:16:35</c:v>
                </c:pt>
                <c:pt idx="5999">
                  <c:v> 20-07-09 12:16:40</c:v>
                </c:pt>
                <c:pt idx="6000">
                  <c:v> 20-07-09 12:16:45</c:v>
                </c:pt>
                <c:pt idx="6001">
                  <c:v> 20-07-09 12:16:50</c:v>
                </c:pt>
                <c:pt idx="6002">
                  <c:v> 20-07-09 12:16:55</c:v>
                </c:pt>
                <c:pt idx="6003">
                  <c:v> 20-07-09 12:17:00</c:v>
                </c:pt>
                <c:pt idx="6004">
                  <c:v> 20-07-09 12:17:05</c:v>
                </c:pt>
                <c:pt idx="6005">
                  <c:v> 20-07-09 12:17:10</c:v>
                </c:pt>
                <c:pt idx="6006">
                  <c:v> 20-07-09 12:17:15</c:v>
                </c:pt>
                <c:pt idx="6007">
                  <c:v> 20-07-09 12:17:20</c:v>
                </c:pt>
                <c:pt idx="6008">
                  <c:v> 20-07-09 12:17:25</c:v>
                </c:pt>
                <c:pt idx="6009">
                  <c:v> 20-07-09 12:17:30</c:v>
                </c:pt>
                <c:pt idx="6010">
                  <c:v> 20-07-09 12:17:35</c:v>
                </c:pt>
                <c:pt idx="6011">
                  <c:v> 20-07-09 12:17:40</c:v>
                </c:pt>
                <c:pt idx="6012">
                  <c:v> 20-07-09 12:17:45</c:v>
                </c:pt>
                <c:pt idx="6013">
                  <c:v> 20-07-09 12:17:50</c:v>
                </c:pt>
                <c:pt idx="6014">
                  <c:v> 20-07-09 12:17:55</c:v>
                </c:pt>
                <c:pt idx="6015">
                  <c:v> 20-07-09 12:18:00</c:v>
                </c:pt>
                <c:pt idx="6016">
                  <c:v> 20-07-09 12:18:05</c:v>
                </c:pt>
                <c:pt idx="6017">
                  <c:v> 20-07-09 12:18:10</c:v>
                </c:pt>
                <c:pt idx="6018">
                  <c:v> 20-07-09 12:18:15</c:v>
                </c:pt>
                <c:pt idx="6019">
                  <c:v> 20-07-09 12:18:20</c:v>
                </c:pt>
                <c:pt idx="6020">
                  <c:v> 20-07-09 12:18:25</c:v>
                </c:pt>
                <c:pt idx="6021">
                  <c:v> 20-07-09 12:18:30</c:v>
                </c:pt>
                <c:pt idx="6022">
                  <c:v> 20-07-09 12:18:35</c:v>
                </c:pt>
                <c:pt idx="6023">
                  <c:v> 20-07-09 12:18:40</c:v>
                </c:pt>
                <c:pt idx="6024">
                  <c:v> 20-07-09 12:18:45</c:v>
                </c:pt>
                <c:pt idx="6025">
                  <c:v> 20-07-09 12:18:50</c:v>
                </c:pt>
                <c:pt idx="6026">
                  <c:v> 20-07-09 12:18:55</c:v>
                </c:pt>
                <c:pt idx="6027">
                  <c:v> 20-07-09 12:19:00</c:v>
                </c:pt>
                <c:pt idx="6028">
                  <c:v> 20-07-09 12:19:05</c:v>
                </c:pt>
                <c:pt idx="6029">
                  <c:v> 20-07-09 12:19:10</c:v>
                </c:pt>
                <c:pt idx="6030">
                  <c:v> 20-07-09 12:19:15</c:v>
                </c:pt>
                <c:pt idx="6031">
                  <c:v> 20-07-09 12:19:20</c:v>
                </c:pt>
                <c:pt idx="6032">
                  <c:v> 20-07-09 12:19:25</c:v>
                </c:pt>
                <c:pt idx="6033">
                  <c:v> 20-07-09 12:19:30</c:v>
                </c:pt>
                <c:pt idx="6034">
                  <c:v> 20-07-09 12:19:35</c:v>
                </c:pt>
                <c:pt idx="6035">
                  <c:v> 20-07-09 12:19:40</c:v>
                </c:pt>
                <c:pt idx="6036">
                  <c:v> 20-07-09 12:19:45</c:v>
                </c:pt>
                <c:pt idx="6037">
                  <c:v> 20-07-09 12:19:50</c:v>
                </c:pt>
                <c:pt idx="6038">
                  <c:v> 20-07-09 12:19:55</c:v>
                </c:pt>
                <c:pt idx="6039">
                  <c:v> 20-07-09 12:20:00</c:v>
                </c:pt>
                <c:pt idx="6040">
                  <c:v> 20-07-09 12:20:05</c:v>
                </c:pt>
                <c:pt idx="6041">
                  <c:v> 20-07-09 12:20:10</c:v>
                </c:pt>
                <c:pt idx="6042">
                  <c:v> 20-07-09 12:20:15</c:v>
                </c:pt>
                <c:pt idx="6043">
                  <c:v> 20-07-09 12:20:20</c:v>
                </c:pt>
                <c:pt idx="6044">
                  <c:v> 20-07-09 12:20:25</c:v>
                </c:pt>
                <c:pt idx="6045">
                  <c:v> 20-07-09 12:20:30</c:v>
                </c:pt>
                <c:pt idx="6046">
                  <c:v> 20-07-09 12:20:35</c:v>
                </c:pt>
                <c:pt idx="6047">
                  <c:v> 20-07-09 12:20:40</c:v>
                </c:pt>
                <c:pt idx="6048">
                  <c:v> 20-07-09 12:20:45</c:v>
                </c:pt>
                <c:pt idx="6049">
                  <c:v> 20-07-09 12:20:50</c:v>
                </c:pt>
                <c:pt idx="6050">
                  <c:v> 20-07-09 12:20:55</c:v>
                </c:pt>
                <c:pt idx="6051">
                  <c:v> 20-07-09 12:21:00</c:v>
                </c:pt>
                <c:pt idx="6052">
                  <c:v> 20-07-09 12:21:05</c:v>
                </c:pt>
                <c:pt idx="6053">
                  <c:v> 20-07-09 12:21:10</c:v>
                </c:pt>
                <c:pt idx="6054">
                  <c:v> 20-07-09 12:21:15</c:v>
                </c:pt>
                <c:pt idx="6055">
                  <c:v> 20-07-09 12:21:20</c:v>
                </c:pt>
                <c:pt idx="6056">
                  <c:v> 20-07-09 12:21:25</c:v>
                </c:pt>
                <c:pt idx="6057">
                  <c:v> 20-07-09 12:21:30</c:v>
                </c:pt>
                <c:pt idx="6058">
                  <c:v> 20-07-09 12:21:35</c:v>
                </c:pt>
                <c:pt idx="6059">
                  <c:v> 20-07-09 12:21:40</c:v>
                </c:pt>
                <c:pt idx="6060">
                  <c:v> 20-07-09 12:21:45</c:v>
                </c:pt>
                <c:pt idx="6061">
                  <c:v> 20-07-09 12:21:50</c:v>
                </c:pt>
                <c:pt idx="6062">
                  <c:v> 20-07-09 12:21:55</c:v>
                </c:pt>
                <c:pt idx="6063">
                  <c:v> 20-07-09 12:22:00</c:v>
                </c:pt>
                <c:pt idx="6064">
                  <c:v> 20-07-09 12:22:05</c:v>
                </c:pt>
                <c:pt idx="6065">
                  <c:v> 20-07-09 12:22:10</c:v>
                </c:pt>
                <c:pt idx="6066">
                  <c:v> 20-07-09 12:22:15</c:v>
                </c:pt>
                <c:pt idx="6067">
                  <c:v> 20-07-09 12:22:20</c:v>
                </c:pt>
                <c:pt idx="6068">
                  <c:v> 20-07-09 12:22:25</c:v>
                </c:pt>
                <c:pt idx="6069">
                  <c:v> 20-07-09 12:22:30</c:v>
                </c:pt>
                <c:pt idx="6070">
                  <c:v> 20-07-09 12:22:35</c:v>
                </c:pt>
                <c:pt idx="6071">
                  <c:v> 20-07-09 12:22:40</c:v>
                </c:pt>
                <c:pt idx="6072">
                  <c:v> 20-07-09 12:22:45</c:v>
                </c:pt>
                <c:pt idx="6073">
                  <c:v> 20-07-09 12:22:50</c:v>
                </c:pt>
                <c:pt idx="6074">
                  <c:v> 20-07-09 12:22:55</c:v>
                </c:pt>
                <c:pt idx="6075">
                  <c:v> 20-07-09 12:23:00</c:v>
                </c:pt>
                <c:pt idx="6076">
                  <c:v> 20-07-09 12:23:05</c:v>
                </c:pt>
                <c:pt idx="6077">
                  <c:v> 20-07-09 12:23:10</c:v>
                </c:pt>
                <c:pt idx="6078">
                  <c:v> 20-07-09 12:23:15</c:v>
                </c:pt>
                <c:pt idx="6079">
                  <c:v> 20-07-09 12:23:20</c:v>
                </c:pt>
                <c:pt idx="6080">
                  <c:v> 20-07-09 12:23:25</c:v>
                </c:pt>
                <c:pt idx="6081">
                  <c:v> 20-07-09 12:24:25</c:v>
                </c:pt>
                <c:pt idx="6082">
                  <c:v> 20-07-09 12:24:30</c:v>
                </c:pt>
                <c:pt idx="6083">
                  <c:v> 20-07-09 12:24:35</c:v>
                </c:pt>
                <c:pt idx="6084">
                  <c:v> 20-07-09 12:24:40</c:v>
                </c:pt>
                <c:pt idx="6085">
                  <c:v> 20-07-09 12:24:45</c:v>
                </c:pt>
                <c:pt idx="6086">
                  <c:v> 20-07-09 12:24:50</c:v>
                </c:pt>
                <c:pt idx="6087">
                  <c:v> 20-07-09 12:24:55</c:v>
                </c:pt>
                <c:pt idx="6088">
                  <c:v> 20-07-09 12:25:00</c:v>
                </c:pt>
                <c:pt idx="6089">
                  <c:v> 20-07-09 12:25:05</c:v>
                </c:pt>
                <c:pt idx="6090">
                  <c:v> 20-07-09 12:25:10</c:v>
                </c:pt>
                <c:pt idx="6091">
                  <c:v> 20-07-09 12:25:15</c:v>
                </c:pt>
                <c:pt idx="6092">
                  <c:v> 20-07-09 12:25:20</c:v>
                </c:pt>
                <c:pt idx="6093">
                  <c:v> 20-07-09 12:25:25</c:v>
                </c:pt>
                <c:pt idx="6094">
                  <c:v> 20-07-09 12:25:30</c:v>
                </c:pt>
                <c:pt idx="6095">
                  <c:v> 20-07-09 12:25:35</c:v>
                </c:pt>
                <c:pt idx="6096">
                  <c:v> 20-07-09 12:25:40</c:v>
                </c:pt>
                <c:pt idx="6097">
                  <c:v> 20-07-09 12:25:45</c:v>
                </c:pt>
                <c:pt idx="6098">
                  <c:v> 20-07-09 12:25:50</c:v>
                </c:pt>
                <c:pt idx="6099">
                  <c:v> 20-07-09 12:25:55</c:v>
                </c:pt>
                <c:pt idx="6100">
                  <c:v> 20-07-09 12:26:00</c:v>
                </c:pt>
                <c:pt idx="6101">
                  <c:v> 20-07-09 12:26:05</c:v>
                </c:pt>
                <c:pt idx="6102">
                  <c:v> 20-07-09 12:26:10</c:v>
                </c:pt>
                <c:pt idx="6103">
                  <c:v> 20-07-09 12:26:15</c:v>
                </c:pt>
                <c:pt idx="6104">
                  <c:v> 20-07-09 12:26:20</c:v>
                </c:pt>
                <c:pt idx="6105">
                  <c:v> 20-07-09 12:26:25</c:v>
                </c:pt>
                <c:pt idx="6106">
                  <c:v> 20-07-09 12:26:30</c:v>
                </c:pt>
                <c:pt idx="6107">
                  <c:v> 20-07-09 12:26:35</c:v>
                </c:pt>
                <c:pt idx="6108">
                  <c:v> 20-07-09 12:26:40</c:v>
                </c:pt>
                <c:pt idx="6109">
                  <c:v> 20-07-09 12:26:45</c:v>
                </c:pt>
                <c:pt idx="6110">
                  <c:v> 20-07-09 12:26:50</c:v>
                </c:pt>
                <c:pt idx="6111">
                  <c:v> 20-07-09 12:26:55</c:v>
                </c:pt>
                <c:pt idx="6112">
                  <c:v> 20-07-09 12:27:00</c:v>
                </c:pt>
                <c:pt idx="6113">
                  <c:v> 20-07-09 12:27:05</c:v>
                </c:pt>
                <c:pt idx="6114">
                  <c:v> 20-07-09 12:27:10</c:v>
                </c:pt>
                <c:pt idx="6115">
                  <c:v> 20-07-09 12:27:15</c:v>
                </c:pt>
                <c:pt idx="6116">
                  <c:v> 20-07-09 12:27:20</c:v>
                </c:pt>
                <c:pt idx="6117">
                  <c:v> 20-07-09 12:27:25</c:v>
                </c:pt>
                <c:pt idx="6118">
                  <c:v> 20-07-09 12:27:30</c:v>
                </c:pt>
                <c:pt idx="6119">
                  <c:v> 20-07-09 12:27:35</c:v>
                </c:pt>
                <c:pt idx="6120">
                  <c:v> 20-07-09 12:27:40</c:v>
                </c:pt>
                <c:pt idx="6121">
                  <c:v> 20-07-09 12:27:45</c:v>
                </c:pt>
                <c:pt idx="6122">
                  <c:v> 20-07-09 12:27:50</c:v>
                </c:pt>
                <c:pt idx="6123">
                  <c:v> 20-07-09 12:27:55</c:v>
                </c:pt>
                <c:pt idx="6124">
                  <c:v> 20-07-09 12:28:00</c:v>
                </c:pt>
                <c:pt idx="6125">
                  <c:v> 20-07-09 12:28:05</c:v>
                </c:pt>
                <c:pt idx="6126">
                  <c:v> 20-07-09 12:28:10</c:v>
                </c:pt>
                <c:pt idx="6127">
                  <c:v> 20-07-09 12:28:15</c:v>
                </c:pt>
                <c:pt idx="6128">
                  <c:v> 20-07-09 12:28:20</c:v>
                </c:pt>
                <c:pt idx="6129">
                  <c:v> 20-07-09 12:28:25</c:v>
                </c:pt>
                <c:pt idx="6130">
                  <c:v> 20-07-09 12:28:30</c:v>
                </c:pt>
                <c:pt idx="6131">
                  <c:v> 20-07-09 12:28:35</c:v>
                </c:pt>
                <c:pt idx="6132">
                  <c:v> 20-07-09 12:28:40</c:v>
                </c:pt>
                <c:pt idx="6133">
                  <c:v> 20-07-09 12:28:45</c:v>
                </c:pt>
                <c:pt idx="6134">
                  <c:v> 20-07-09 12:28:50</c:v>
                </c:pt>
                <c:pt idx="6135">
                  <c:v> 20-07-09 12:28:55</c:v>
                </c:pt>
                <c:pt idx="6136">
                  <c:v> 20-07-09 12:29:00</c:v>
                </c:pt>
                <c:pt idx="6137">
                  <c:v> 20-07-09 12:29:05</c:v>
                </c:pt>
                <c:pt idx="6138">
                  <c:v> 20-07-09 12:29:10</c:v>
                </c:pt>
                <c:pt idx="6139">
                  <c:v> 20-07-09 12:29:15</c:v>
                </c:pt>
                <c:pt idx="6140">
                  <c:v> 20-07-09 12:29:20</c:v>
                </c:pt>
                <c:pt idx="6141">
                  <c:v> 20-07-09 12:29:25</c:v>
                </c:pt>
                <c:pt idx="6142">
                  <c:v> 20-07-09 12:29:35</c:v>
                </c:pt>
                <c:pt idx="6143">
                  <c:v> 20-07-09 12:29:40</c:v>
                </c:pt>
                <c:pt idx="6144">
                  <c:v> 20-07-09 12:29:45</c:v>
                </c:pt>
                <c:pt idx="6145">
                  <c:v> 20-07-09 12:29:50</c:v>
                </c:pt>
                <c:pt idx="6146">
                  <c:v> 20-07-09 12:29:55</c:v>
                </c:pt>
                <c:pt idx="6147">
                  <c:v> 20-07-09 12:30:00</c:v>
                </c:pt>
                <c:pt idx="6148">
                  <c:v> 20-07-09 12:30:05</c:v>
                </c:pt>
                <c:pt idx="6149">
                  <c:v> 20-07-09 12:30:10</c:v>
                </c:pt>
                <c:pt idx="6150">
                  <c:v> 20-07-09 12:30:15</c:v>
                </c:pt>
                <c:pt idx="6151">
                  <c:v> 20-07-09 12:30:20</c:v>
                </c:pt>
                <c:pt idx="6152">
                  <c:v> 20-07-09 12:30:25</c:v>
                </c:pt>
                <c:pt idx="6153">
                  <c:v> 20-07-09 12:30:30</c:v>
                </c:pt>
                <c:pt idx="6154">
                  <c:v> 20-07-09 12:30:35</c:v>
                </c:pt>
                <c:pt idx="6155">
                  <c:v> 20-07-09 12:30:40</c:v>
                </c:pt>
                <c:pt idx="6156">
                  <c:v> 20-07-09 12:30:45</c:v>
                </c:pt>
                <c:pt idx="6157">
                  <c:v> 20-07-09 12:30:50</c:v>
                </c:pt>
                <c:pt idx="6158">
                  <c:v> 20-07-09 12:30:55</c:v>
                </c:pt>
                <c:pt idx="6159">
                  <c:v> 20-07-09 12:31:00</c:v>
                </c:pt>
                <c:pt idx="6160">
                  <c:v> 20-07-09 12:31:05</c:v>
                </c:pt>
                <c:pt idx="6161">
                  <c:v> 20-07-09 12:31:10</c:v>
                </c:pt>
                <c:pt idx="6162">
                  <c:v> 20-07-09 12:31:15</c:v>
                </c:pt>
                <c:pt idx="6163">
                  <c:v> 20-07-09 12:31:20</c:v>
                </c:pt>
                <c:pt idx="6164">
                  <c:v> 20-07-09 12:31:25</c:v>
                </c:pt>
                <c:pt idx="6165">
                  <c:v> 20-07-09 12:31:30</c:v>
                </c:pt>
                <c:pt idx="6166">
                  <c:v> 20-07-09 12:31:35</c:v>
                </c:pt>
                <c:pt idx="6167">
                  <c:v> 20-07-09 12:31:40</c:v>
                </c:pt>
                <c:pt idx="6168">
                  <c:v> 20-07-09 12:31:45</c:v>
                </c:pt>
                <c:pt idx="6169">
                  <c:v> 20-07-09 12:31:50</c:v>
                </c:pt>
                <c:pt idx="6170">
                  <c:v> 20-07-09 12:31:55</c:v>
                </c:pt>
                <c:pt idx="6171">
                  <c:v> 20-07-09 12:32:00</c:v>
                </c:pt>
                <c:pt idx="6172">
                  <c:v> 20-07-09 12:32:05</c:v>
                </c:pt>
                <c:pt idx="6173">
                  <c:v> 20-07-09 12:32:10</c:v>
                </c:pt>
                <c:pt idx="6174">
                  <c:v> 20-07-09 12:32:15</c:v>
                </c:pt>
                <c:pt idx="6175">
                  <c:v> 20-07-09 12:32:20</c:v>
                </c:pt>
                <c:pt idx="6176">
                  <c:v> 20-07-09 12:32:25</c:v>
                </c:pt>
                <c:pt idx="6177">
                  <c:v> 20-07-09 12:32:30</c:v>
                </c:pt>
                <c:pt idx="6178">
                  <c:v> 20-07-09 12:32:35</c:v>
                </c:pt>
                <c:pt idx="6179">
                  <c:v> 20-07-09 12:32:40</c:v>
                </c:pt>
                <c:pt idx="6180">
                  <c:v> 20-07-09 12:32:45</c:v>
                </c:pt>
                <c:pt idx="6181">
                  <c:v> 20-07-09 12:32:50</c:v>
                </c:pt>
                <c:pt idx="6182">
                  <c:v> 20-07-09 12:32:55</c:v>
                </c:pt>
                <c:pt idx="6183">
                  <c:v> 20-07-09 12:33:00</c:v>
                </c:pt>
                <c:pt idx="6184">
                  <c:v> 20-07-09 12:33:05</c:v>
                </c:pt>
                <c:pt idx="6185">
                  <c:v> 20-07-09 12:33:10</c:v>
                </c:pt>
                <c:pt idx="6186">
                  <c:v> 20-07-09 12:33:15</c:v>
                </c:pt>
                <c:pt idx="6187">
                  <c:v> 20-07-09 12:33:20</c:v>
                </c:pt>
                <c:pt idx="6188">
                  <c:v> 20-07-09 12:33:25</c:v>
                </c:pt>
                <c:pt idx="6189">
                  <c:v> 20-07-09 12:33:30</c:v>
                </c:pt>
                <c:pt idx="6190">
                  <c:v> 20-07-09 12:33:35</c:v>
                </c:pt>
                <c:pt idx="6191">
                  <c:v> 20-07-09 12:33:40</c:v>
                </c:pt>
                <c:pt idx="6192">
                  <c:v> 20-07-09 12:33:45</c:v>
                </c:pt>
                <c:pt idx="6193">
                  <c:v> 20-07-09 12:33:50</c:v>
                </c:pt>
                <c:pt idx="6194">
                  <c:v> 20-07-09 12:33:55</c:v>
                </c:pt>
                <c:pt idx="6195">
                  <c:v> 20-07-09 12:34:00</c:v>
                </c:pt>
                <c:pt idx="6196">
                  <c:v> 20-07-09 12:34:05</c:v>
                </c:pt>
                <c:pt idx="6197">
                  <c:v> 20-07-09 12:34:10</c:v>
                </c:pt>
                <c:pt idx="6198">
                  <c:v> 20-07-09 12:34:15</c:v>
                </c:pt>
                <c:pt idx="6199">
                  <c:v> 20-07-09 12:34:20</c:v>
                </c:pt>
                <c:pt idx="6200">
                  <c:v> 20-07-09 12:34:25</c:v>
                </c:pt>
                <c:pt idx="6201">
                  <c:v> 20-07-09 12:34:30</c:v>
                </c:pt>
                <c:pt idx="6202">
                  <c:v> 20-07-09 12:34:35</c:v>
                </c:pt>
                <c:pt idx="6203">
                  <c:v> 20-07-09 12:34:40</c:v>
                </c:pt>
                <c:pt idx="6204">
                  <c:v> 20-07-09 12:35:00</c:v>
                </c:pt>
                <c:pt idx="6205">
                  <c:v> 20-07-09 12:35:05</c:v>
                </c:pt>
                <c:pt idx="6206">
                  <c:v> 20-07-09 12:35:10</c:v>
                </c:pt>
                <c:pt idx="6207">
                  <c:v> 20-07-09 12:35:15</c:v>
                </c:pt>
                <c:pt idx="6208">
                  <c:v> 20-07-09 12:35:20</c:v>
                </c:pt>
                <c:pt idx="6209">
                  <c:v> 20-07-09 12:35:25</c:v>
                </c:pt>
                <c:pt idx="6210">
                  <c:v> 20-07-09 12:35:30</c:v>
                </c:pt>
                <c:pt idx="6211">
                  <c:v> 20-07-09 12:35:35</c:v>
                </c:pt>
                <c:pt idx="6212">
                  <c:v> 20-07-09 12:35:40</c:v>
                </c:pt>
                <c:pt idx="6213">
                  <c:v> 20-07-09 12:35:45</c:v>
                </c:pt>
                <c:pt idx="6214">
                  <c:v> 20-07-09 12:35:50</c:v>
                </c:pt>
                <c:pt idx="6215">
                  <c:v> 20-07-09 12:35:55</c:v>
                </c:pt>
                <c:pt idx="6216">
                  <c:v> 20-07-09 12:36:00</c:v>
                </c:pt>
                <c:pt idx="6217">
                  <c:v> 20-07-09 12:36:05</c:v>
                </c:pt>
                <c:pt idx="6218">
                  <c:v> 20-07-09 12:36:10</c:v>
                </c:pt>
                <c:pt idx="6219">
                  <c:v> 20-07-09 12:36:15</c:v>
                </c:pt>
                <c:pt idx="6220">
                  <c:v> 20-07-09 12:36:20</c:v>
                </c:pt>
                <c:pt idx="6221">
                  <c:v> 20-07-09 12:36:25</c:v>
                </c:pt>
                <c:pt idx="6222">
                  <c:v> 20-07-09 12:36:30</c:v>
                </c:pt>
                <c:pt idx="6223">
                  <c:v> 20-07-09 12:36:35</c:v>
                </c:pt>
                <c:pt idx="6224">
                  <c:v> 20-07-09 12:36:40</c:v>
                </c:pt>
                <c:pt idx="6225">
                  <c:v> 20-07-09 12:36:55</c:v>
                </c:pt>
                <c:pt idx="6226">
                  <c:v> 20-07-09 12:37:00</c:v>
                </c:pt>
                <c:pt idx="6227">
                  <c:v> 20-07-09 12:37:05</c:v>
                </c:pt>
                <c:pt idx="6228">
                  <c:v> 20-07-09 12:37:10</c:v>
                </c:pt>
                <c:pt idx="6229">
                  <c:v> 20-07-09 12:37:15</c:v>
                </c:pt>
                <c:pt idx="6230">
                  <c:v> 20-07-09 12:37:20</c:v>
                </c:pt>
                <c:pt idx="6231">
                  <c:v> 20-07-09 12:37:25</c:v>
                </c:pt>
                <c:pt idx="6232">
                  <c:v> 20-07-09 12:37:30</c:v>
                </c:pt>
                <c:pt idx="6233">
                  <c:v> 20-07-09 12:37:35</c:v>
                </c:pt>
                <c:pt idx="6234">
                  <c:v> 20-07-09 12:37:40</c:v>
                </c:pt>
                <c:pt idx="6235">
                  <c:v> 20-07-09 12:37:45</c:v>
                </c:pt>
                <c:pt idx="6236">
                  <c:v> 20-07-09 12:37:50</c:v>
                </c:pt>
                <c:pt idx="6237">
                  <c:v> 20-07-09 12:37:55</c:v>
                </c:pt>
                <c:pt idx="6238">
                  <c:v> 20-07-09 12:38:00</c:v>
                </c:pt>
                <c:pt idx="6239">
                  <c:v> 20-07-09 12:38:05</c:v>
                </c:pt>
                <c:pt idx="6240">
                  <c:v> 20-07-09 12:38:10</c:v>
                </c:pt>
                <c:pt idx="6241">
                  <c:v> 20-07-09 12:38:45</c:v>
                </c:pt>
                <c:pt idx="6242">
                  <c:v> 20-07-09 12:38:50</c:v>
                </c:pt>
                <c:pt idx="6243">
                  <c:v> 20-07-09 12:38:55</c:v>
                </c:pt>
                <c:pt idx="6244">
                  <c:v> 20-07-09 12:39:00</c:v>
                </c:pt>
                <c:pt idx="6245">
                  <c:v> 20-07-09 12:39:05</c:v>
                </c:pt>
                <c:pt idx="6246">
                  <c:v> 20-07-09 12:39:10</c:v>
                </c:pt>
                <c:pt idx="6247">
                  <c:v> 20-07-09 12:39:15</c:v>
                </c:pt>
                <c:pt idx="6248">
                  <c:v> 20-07-09 12:39:20</c:v>
                </c:pt>
                <c:pt idx="6249">
                  <c:v> 20-07-09 12:39:25</c:v>
                </c:pt>
                <c:pt idx="6250">
                  <c:v> 20-07-09 12:39:30</c:v>
                </c:pt>
                <c:pt idx="6251">
                  <c:v> 20-07-09 12:39:35</c:v>
                </c:pt>
                <c:pt idx="6252">
                  <c:v> 20-07-09 12:39:40</c:v>
                </c:pt>
                <c:pt idx="6253">
                  <c:v> 20-07-09 12:39:45</c:v>
                </c:pt>
                <c:pt idx="6254">
                  <c:v> 20-07-09 12:39:50</c:v>
                </c:pt>
                <c:pt idx="6255">
                  <c:v> 20-07-09 12:39:55</c:v>
                </c:pt>
                <c:pt idx="6256">
                  <c:v> 20-07-09 12:40:00</c:v>
                </c:pt>
                <c:pt idx="6257">
                  <c:v> 20-07-09 12:40:05</c:v>
                </c:pt>
                <c:pt idx="6258">
                  <c:v> 20-07-09 12:40:25</c:v>
                </c:pt>
                <c:pt idx="6259">
                  <c:v> 20-07-09 12:40:30</c:v>
                </c:pt>
                <c:pt idx="6260">
                  <c:v> 20-07-09 12:40:35</c:v>
                </c:pt>
                <c:pt idx="6261">
                  <c:v> 20-07-09 12:40:40</c:v>
                </c:pt>
                <c:pt idx="6262">
                  <c:v> 20-07-09 12:40:45</c:v>
                </c:pt>
                <c:pt idx="6263">
                  <c:v> 20-07-09 12:40:50</c:v>
                </c:pt>
                <c:pt idx="6264">
                  <c:v> 20-07-09 12:40:55</c:v>
                </c:pt>
                <c:pt idx="6265">
                  <c:v> 20-07-09 12:41:00</c:v>
                </c:pt>
                <c:pt idx="6266">
                  <c:v> 20-07-09 12:41:05</c:v>
                </c:pt>
                <c:pt idx="6267">
                  <c:v> 20-07-09 12:41:10</c:v>
                </c:pt>
                <c:pt idx="6268">
                  <c:v> 20-07-09 12:41:15</c:v>
                </c:pt>
                <c:pt idx="6269">
                  <c:v> 20-07-09 12:41:20</c:v>
                </c:pt>
                <c:pt idx="6270">
                  <c:v> 20-07-09 12:41:25</c:v>
                </c:pt>
                <c:pt idx="6271">
                  <c:v> 20-07-09 12:41:30</c:v>
                </c:pt>
                <c:pt idx="6272">
                  <c:v> 20-07-09 12:41:35</c:v>
                </c:pt>
                <c:pt idx="6273">
                  <c:v> 20-07-09 12:41:40</c:v>
                </c:pt>
                <c:pt idx="6274">
                  <c:v> 20-07-09 12:41:45</c:v>
                </c:pt>
                <c:pt idx="6275">
                  <c:v> 20-07-09 12:41:50</c:v>
                </c:pt>
                <c:pt idx="6276">
                  <c:v> 20-07-09 12:41:55</c:v>
                </c:pt>
                <c:pt idx="6277">
                  <c:v> 20-07-09 12:42:00</c:v>
                </c:pt>
                <c:pt idx="6278">
                  <c:v> 20-07-09 12:42:05</c:v>
                </c:pt>
                <c:pt idx="6279">
                  <c:v> 20-07-09 12:42:10</c:v>
                </c:pt>
                <c:pt idx="6280">
                  <c:v> 20-07-09 12:42:15</c:v>
                </c:pt>
                <c:pt idx="6281">
                  <c:v> 20-07-09 12:42:20</c:v>
                </c:pt>
                <c:pt idx="6282">
                  <c:v> 20-07-09 12:42:25</c:v>
                </c:pt>
                <c:pt idx="6283">
                  <c:v> 20-07-09 12:42:30</c:v>
                </c:pt>
                <c:pt idx="6284">
                  <c:v> 20-07-09 12:42:35</c:v>
                </c:pt>
                <c:pt idx="6285">
                  <c:v> 20-07-09 12:42:40</c:v>
                </c:pt>
                <c:pt idx="6286">
                  <c:v> 20-07-09 12:42:45</c:v>
                </c:pt>
                <c:pt idx="6287">
                  <c:v> 20-07-09 12:42:50</c:v>
                </c:pt>
                <c:pt idx="6288">
                  <c:v> 20-07-09 12:42:55</c:v>
                </c:pt>
                <c:pt idx="6289">
                  <c:v> 20-07-09 12:43:00</c:v>
                </c:pt>
                <c:pt idx="6290">
                  <c:v> 20-07-09 12:43:05</c:v>
                </c:pt>
                <c:pt idx="6291">
                  <c:v> 20-07-09 12:43:10</c:v>
                </c:pt>
                <c:pt idx="6292">
                  <c:v> 20-07-09 12:43:15</c:v>
                </c:pt>
                <c:pt idx="6293">
                  <c:v> 20-07-09 12:43:20</c:v>
                </c:pt>
                <c:pt idx="6294">
                  <c:v> 20-07-09 12:43:25</c:v>
                </c:pt>
                <c:pt idx="6295">
                  <c:v> 20-07-09 12:43:30</c:v>
                </c:pt>
                <c:pt idx="6296">
                  <c:v> 20-07-09 12:43:35</c:v>
                </c:pt>
                <c:pt idx="6297">
                  <c:v> 20-07-09 12:44:25</c:v>
                </c:pt>
                <c:pt idx="6298">
                  <c:v> 20-07-09 12:44:30</c:v>
                </c:pt>
                <c:pt idx="6299">
                  <c:v> 20-07-09 12:44:35</c:v>
                </c:pt>
                <c:pt idx="6300">
                  <c:v> 20-07-09 12:44:40</c:v>
                </c:pt>
                <c:pt idx="6301">
                  <c:v> 20-07-09 12:44:45</c:v>
                </c:pt>
                <c:pt idx="6302">
                  <c:v> 20-07-09 12:44:50</c:v>
                </c:pt>
                <c:pt idx="6303">
                  <c:v> 20-07-09 12:44:55</c:v>
                </c:pt>
                <c:pt idx="6304">
                  <c:v> 20-07-09 12:45:00</c:v>
                </c:pt>
                <c:pt idx="6305">
                  <c:v> 20-07-09 12:45:05</c:v>
                </c:pt>
                <c:pt idx="6306">
                  <c:v> 20-07-09 12:45:10</c:v>
                </c:pt>
                <c:pt idx="6307">
                  <c:v> 20-07-09 12:45:15</c:v>
                </c:pt>
                <c:pt idx="6308">
                  <c:v> 20-07-09 12:45:20</c:v>
                </c:pt>
                <c:pt idx="6309">
                  <c:v> 20-07-09 12:45:25</c:v>
                </c:pt>
                <c:pt idx="6310">
                  <c:v> 20-07-09 12:45:30</c:v>
                </c:pt>
                <c:pt idx="6311">
                  <c:v> 20-07-09 12:45:35</c:v>
                </c:pt>
                <c:pt idx="6312">
                  <c:v> 20-07-09 12:45:40</c:v>
                </c:pt>
                <c:pt idx="6313">
                  <c:v> 20-07-09 12:45:45</c:v>
                </c:pt>
                <c:pt idx="6314">
                  <c:v> 20-07-09 12:45:50</c:v>
                </c:pt>
                <c:pt idx="6315">
                  <c:v> 20-07-09 12:45:55</c:v>
                </c:pt>
                <c:pt idx="6316">
                  <c:v> 20-07-09 12:46:50</c:v>
                </c:pt>
                <c:pt idx="6317">
                  <c:v> 20-07-09 12:46:55</c:v>
                </c:pt>
                <c:pt idx="6318">
                  <c:v> 20-07-09 12:47:00</c:v>
                </c:pt>
                <c:pt idx="6319">
                  <c:v> 20-07-09 12:47:05</c:v>
                </c:pt>
                <c:pt idx="6320">
                  <c:v> 20-07-09 12:47:10</c:v>
                </c:pt>
                <c:pt idx="6321">
                  <c:v> 20-07-09 12:47:15</c:v>
                </c:pt>
                <c:pt idx="6322">
                  <c:v> 20-07-09 12:47:20</c:v>
                </c:pt>
                <c:pt idx="6323">
                  <c:v> 20-07-09 12:47:25</c:v>
                </c:pt>
                <c:pt idx="6324">
                  <c:v> 20-07-09 12:47:30</c:v>
                </c:pt>
                <c:pt idx="6325">
                  <c:v> 20-07-09 12:47:35</c:v>
                </c:pt>
                <c:pt idx="6326">
                  <c:v> 20-07-09 12:47:40</c:v>
                </c:pt>
                <c:pt idx="6327">
                  <c:v> 20-07-09 12:47:45</c:v>
                </c:pt>
                <c:pt idx="6328">
                  <c:v> 20-07-09 12:47:50</c:v>
                </c:pt>
                <c:pt idx="6329">
                  <c:v> 20-07-09 12:47:55</c:v>
                </c:pt>
                <c:pt idx="6330">
                  <c:v> 20-07-09 12:48:00</c:v>
                </c:pt>
                <c:pt idx="6331">
                  <c:v> 20-07-09 12:48:05</c:v>
                </c:pt>
                <c:pt idx="6332">
                  <c:v> 20-07-09 12:48:10</c:v>
                </c:pt>
                <c:pt idx="6333">
                  <c:v> 20-07-09 12:48:15</c:v>
                </c:pt>
                <c:pt idx="6334">
                  <c:v> 20-07-09 12:48:20</c:v>
                </c:pt>
                <c:pt idx="6335">
                  <c:v> 20-07-09 12:48:25</c:v>
                </c:pt>
                <c:pt idx="6336">
                  <c:v> 20-07-09 12:48:30</c:v>
                </c:pt>
                <c:pt idx="6337">
                  <c:v> 20-07-09 12:48:35</c:v>
                </c:pt>
                <c:pt idx="6338">
                  <c:v> 20-07-09 12:48:40</c:v>
                </c:pt>
                <c:pt idx="6339">
                  <c:v> 20-07-09 12:48:45</c:v>
                </c:pt>
                <c:pt idx="6340">
                  <c:v> 20-07-09 12:48:50</c:v>
                </c:pt>
                <c:pt idx="6341">
                  <c:v> 20-07-09 12:48:55</c:v>
                </c:pt>
                <c:pt idx="6342">
                  <c:v> 20-07-09 12:49:00</c:v>
                </c:pt>
                <c:pt idx="6343">
                  <c:v> 20-07-09 12:49:05</c:v>
                </c:pt>
                <c:pt idx="6344">
                  <c:v> 20-07-09 12:49:10</c:v>
                </c:pt>
                <c:pt idx="6345">
                  <c:v> 20-07-09 12:49:15</c:v>
                </c:pt>
                <c:pt idx="6346">
                  <c:v> 20-07-09 12:49:20</c:v>
                </c:pt>
                <c:pt idx="6347">
                  <c:v> 20-07-09 12:49:25</c:v>
                </c:pt>
                <c:pt idx="6348">
                  <c:v> 20-07-09 12:49:30</c:v>
                </c:pt>
                <c:pt idx="6349">
                  <c:v> 20-07-09 12:49:35</c:v>
                </c:pt>
                <c:pt idx="6350">
                  <c:v> 20-07-09 12:49:40</c:v>
                </c:pt>
                <c:pt idx="6351">
                  <c:v> 20-07-09 12:49:45</c:v>
                </c:pt>
                <c:pt idx="6352">
                  <c:v> 20-07-09 12:49:50</c:v>
                </c:pt>
                <c:pt idx="6353">
                  <c:v> 20-07-09 12:49:55</c:v>
                </c:pt>
                <c:pt idx="6354">
                  <c:v> 20-07-09 12:50:00</c:v>
                </c:pt>
                <c:pt idx="6355">
                  <c:v> 20-07-09 12:50:05</c:v>
                </c:pt>
                <c:pt idx="6356">
                  <c:v> 20-07-09 12:50:10</c:v>
                </c:pt>
                <c:pt idx="6357">
                  <c:v> 20-07-09 12:50:15</c:v>
                </c:pt>
                <c:pt idx="6358">
                  <c:v> 20-07-09 12:50:20</c:v>
                </c:pt>
                <c:pt idx="6359">
                  <c:v> 20-07-09 12:50:25</c:v>
                </c:pt>
                <c:pt idx="6360">
                  <c:v> 20-07-09 12:51:10</c:v>
                </c:pt>
                <c:pt idx="6361">
                  <c:v> 20-07-09 12:51:15</c:v>
                </c:pt>
                <c:pt idx="6362">
                  <c:v> 20-07-09 12:51:20</c:v>
                </c:pt>
                <c:pt idx="6363">
                  <c:v> 20-07-09 12:51:25</c:v>
                </c:pt>
                <c:pt idx="6364">
                  <c:v> 20-07-09 12:51:30</c:v>
                </c:pt>
                <c:pt idx="6365">
                  <c:v> 20-07-09 12:51:35</c:v>
                </c:pt>
                <c:pt idx="6366">
                  <c:v> 20-07-09 12:51:40</c:v>
                </c:pt>
                <c:pt idx="6367">
                  <c:v> 20-07-09 12:51:45</c:v>
                </c:pt>
                <c:pt idx="6368">
                  <c:v> 20-07-09 12:51:50</c:v>
                </c:pt>
                <c:pt idx="6369">
                  <c:v> 20-07-09 12:51:55</c:v>
                </c:pt>
                <c:pt idx="6370">
                  <c:v> 20-07-09 12:52:00</c:v>
                </c:pt>
                <c:pt idx="6371">
                  <c:v> 20-07-09 12:52:05</c:v>
                </c:pt>
                <c:pt idx="6372">
                  <c:v> 20-07-09 12:52:10</c:v>
                </c:pt>
                <c:pt idx="6373">
                  <c:v> 20-07-09 12:52:15</c:v>
                </c:pt>
                <c:pt idx="6374">
                  <c:v> 20-07-09 12:52:20</c:v>
                </c:pt>
                <c:pt idx="6375">
                  <c:v> 20-07-09 12:52:25</c:v>
                </c:pt>
                <c:pt idx="6376">
                  <c:v> 20-07-09 12:52:30</c:v>
                </c:pt>
                <c:pt idx="6377">
                  <c:v> 20-07-09 12:52:35</c:v>
                </c:pt>
                <c:pt idx="6378">
                  <c:v> 20-07-09 12:52:40</c:v>
                </c:pt>
                <c:pt idx="6379">
                  <c:v> 20-07-09 12:52:45</c:v>
                </c:pt>
                <c:pt idx="6380">
                  <c:v> 20-07-09 12:52:50</c:v>
                </c:pt>
                <c:pt idx="6381">
                  <c:v> 20-07-09 12:52:55</c:v>
                </c:pt>
                <c:pt idx="6382">
                  <c:v> 20-07-09 12:53:00</c:v>
                </c:pt>
                <c:pt idx="6383">
                  <c:v> 20-07-09 12:53:05</c:v>
                </c:pt>
                <c:pt idx="6384">
                  <c:v> 20-07-09 12:53:10</c:v>
                </c:pt>
                <c:pt idx="6385">
                  <c:v> 20-07-09 12:53:15</c:v>
                </c:pt>
                <c:pt idx="6386">
                  <c:v> 20-07-09 12:53:20</c:v>
                </c:pt>
                <c:pt idx="6387">
                  <c:v> 20-07-09 12:53:25</c:v>
                </c:pt>
                <c:pt idx="6388">
                  <c:v> 20-07-09 12:53:30</c:v>
                </c:pt>
                <c:pt idx="6389">
                  <c:v> 20-07-09 12:53:35</c:v>
                </c:pt>
                <c:pt idx="6390">
                  <c:v> 20-07-09 12:53:40</c:v>
                </c:pt>
                <c:pt idx="6391">
                  <c:v> 20-07-09 12:53:45</c:v>
                </c:pt>
                <c:pt idx="6392">
                  <c:v> 20-07-09 12:53:50</c:v>
                </c:pt>
                <c:pt idx="6393">
                  <c:v> 20-07-09 12:53:55</c:v>
                </c:pt>
                <c:pt idx="6394">
                  <c:v> 20-07-09 12:54:00</c:v>
                </c:pt>
                <c:pt idx="6395">
                  <c:v> 20-07-09 12:54:05</c:v>
                </c:pt>
                <c:pt idx="6396">
                  <c:v> 20-07-09 12:54:10</c:v>
                </c:pt>
                <c:pt idx="6397">
                  <c:v> 20-07-09 12:54:15</c:v>
                </c:pt>
                <c:pt idx="6398">
                  <c:v> 20-07-09 12:54:20</c:v>
                </c:pt>
                <c:pt idx="6399">
                  <c:v> 20-07-09 12:54:25</c:v>
                </c:pt>
                <c:pt idx="6400">
                  <c:v> 20-07-09 12:54:30</c:v>
                </c:pt>
                <c:pt idx="6401">
                  <c:v> 20-07-09 12:54:35</c:v>
                </c:pt>
                <c:pt idx="6402">
                  <c:v> 20-07-09 12:54:40</c:v>
                </c:pt>
                <c:pt idx="6403">
                  <c:v> 20-07-09 12:54:45</c:v>
                </c:pt>
                <c:pt idx="6404">
                  <c:v> 20-07-09 12:54:50</c:v>
                </c:pt>
                <c:pt idx="6405">
                  <c:v> 20-07-09 12:54:55</c:v>
                </c:pt>
                <c:pt idx="6406">
                  <c:v> 20-07-09 12:55:00</c:v>
                </c:pt>
                <c:pt idx="6407">
                  <c:v> 20-07-09 12:55:05</c:v>
                </c:pt>
                <c:pt idx="6408">
                  <c:v> 20-07-09 12:55:10</c:v>
                </c:pt>
                <c:pt idx="6409">
                  <c:v> 20-07-09 12:55:15</c:v>
                </c:pt>
                <c:pt idx="6410">
                  <c:v> 20-07-09 12:55:20</c:v>
                </c:pt>
                <c:pt idx="6411">
                  <c:v> 20-07-09 12:55:25</c:v>
                </c:pt>
                <c:pt idx="6412">
                  <c:v> 20-07-09 12:55:30</c:v>
                </c:pt>
                <c:pt idx="6413">
                  <c:v> 20-07-09 12:55:35</c:v>
                </c:pt>
                <c:pt idx="6414">
                  <c:v> 20-07-09 12:55:40</c:v>
                </c:pt>
                <c:pt idx="6415">
                  <c:v> 20-07-09 12:55:45</c:v>
                </c:pt>
                <c:pt idx="6416">
                  <c:v> 20-07-09 12:55:50</c:v>
                </c:pt>
                <c:pt idx="6417">
                  <c:v> 20-07-09 12:55:55</c:v>
                </c:pt>
                <c:pt idx="6418">
                  <c:v> 20-07-09 12:56:00</c:v>
                </c:pt>
                <c:pt idx="6419">
                  <c:v> 20-07-09 12:56:05</c:v>
                </c:pt>
                <c:pt idx="6420">
                  <c:v> 20-07-09 12:56:10</c:v>
                </c:pt>
                <c:pt idx="6421">
                  <c:v> 20-07-09 12:56:15</c:v>
                </c:pt>
                <c:pt idx="6422">
                  <c:v> 20-07-09 12:56:20</c:v>
                </c:pt>
                <c:pt idx="6423">
                  <c:v> 20-07-09 12:56:25</c:v>
                </c:pt>
                <c:pt idx="6424">
                  <c:v> 20-07-09 12:56:30</c:v>
                </c:pt>
                <c:pt idx="6425">
                  <c:v> 20-07-09 12:56:35</c:v>
                </c:pt>
                <c:pt idx="6426">
                  <c:v> 20-07-09 12:56:40</c:v>
                </c:pt>
                <c:pt idx="6427">
                  <c:v> 20-07-09 12:56:45</c:v>
                </c:pt>
                <c:pt idx="6428">
                  <c:v> 20-07-09 12:56:50</c:v>
                </c:pt>
                <c:pt idx="6429">
                  <c:v> 20-07-09 12:56:55</c:v>
                </c:pt>
                <c:pt idx="6430">
                  <c:v> 20-07-09 12:57:00</c:v>
                </c:pt>
                <c:pt idx="6431">
                  <c:v> 20-07-09 12:57:05</c:v>
                </c:pt>
                <c:pt idx="6432">
                  <c:v> 20-07-09 12:57:10</c:v>
                </c:pt>
                <c:pt idx="6433">
                  <c:v> 20-07-09 12:57:15</c:v>
                </c:pt>
                <c:pt idx="6434">
                  <c:v> 20-07-09 12:57:20</c:v>
                </c:pt>
                <c:pt idx="6435">
                  <c:v> 20-07-09 12:57:25</c:v>
                </c:pt>
                <c:pt idx="6436">
                  <c:v> 20-07-09 12:57:30</c:v>
                </c:pt>
                <c:pt idx="6437">
                  <c:v> 20-07-09 12:57:35</c:v>
                </c:pt>
                <c:pt idx="6438">
                  <c:v> 20-07-09 12:57:40</c:v>
                </c:pt>
                <c:pt idx="6439">
                  <c:v> 20-07-09 12:57:45</c:v>
                </c:pt>
                <c:pt idx="6440">
                  <c:v> 20-07-09 12:57:50</c:v>
                </c:pt>
                <c:pt idx="6441">
                  <c:v> 20-07-09 12:57:55</c:v>
                </c:pt>
                <c:pt idx="6442">
                  <c:v> 20-07-09 12:58:00</c:v>
                </c:pt>
                <c:pt idx="6443">
                  <c:v> 20-07-09 12:58:05</c:v>
                </c:pt>
                <c:pt idx="6444">
                  <c:v> 20-07-09 12:58:10</c:v>
                </c:pt>
                <c:pt idx="6445">
                  <c:v> 20-07-09 12:58:15</c:v>
                </c:pt>
                <c:pt idx="6446">
                  <c:v> 20-07-09 12:58:20</c:v>
                </c:pt>
                <c:pt idx="6447">
                  <c:v> 20-07-09 12:58:25</c:v>
                </c:pt>
                <c:pt idx="6448">
                  <c:v> 20-07-09 12:58:30</c:v>
                </c:pt>
                <c:pt idx="6449">
                  <c:v> 20-07-09 12:58:35</c:v>
                </c:pt>
                <c:pt idx="6450">
                  <c:v> 20-07-09 12:58:40</c:v>
                </c:pt>
                <c:pt idx="6451">
                  <c:v> 20-07-09 12:58:45</c:v>
                </c:pt>
                <c:pt idx="6452">
                  <c:v> 20-07-09 12:58:50</c:v>
                </c:pt>
                <c:pt idx="6453">
                  <c:v> 20-07-09 12:58:55</c:v>
                </c:pt>
                <c:pt idx="6454">
                  <c:v> 20-07-09 12:59:00</c:v>
                </c:pt>
                <c:pt idx="6455">
                  <c:v> 20-07-09 12:59:05</c:v>
                </c:pt>
                <c:pt idx="6456">
                  <c:v> 20-07-09 12:59:10</c:v>
                </c:pt>
                <c:pt idx="6457">
                  <c:v> 20-07-09 12:59:15</c:v>
                </c:pt>
                <c:pt idx="6458">
                  <c:v> 20-07-09 12:59:20</c:v>
                </c:pt>
                <c:pt idx="6459">
                  <c:v> 20-07-09 12:59:50</c:v>
                </c:pt>
                <c:pt idx="6460">
                  <c:v> 20-07-09 12:59:55</c:v>
                </c:pt>
                <c:pt idx="6461">
                  <c:v> 20-07-09 01:00:00</c:v>
                </c:pt>
                <c:pt idx="6462">
                  <c:v> 20-07-09 01:00:05</c:v>
                </c:pt>
                <c:pt idx="6463">
                  <c:v> 20-07-09 01:00:10</c:v>
                </c:pt>
                <c:pt idx="6464">
                  <c:v> 20-07-09 01:00:15</c:v>
                </c:pt>
                <c:pt idx="6465">
                  <c:v> 20-07-09 01:00:20</c:v>
                </c:pt>
                <c:pt idx="6466">
                  <c:v> 20-07-09 01:00:25</c:v>
                </c:pt>
                <c:pt idx="6467">
                  <c:v> 20-07-09 01:00:30</c:v>
                </c:pt>
                <c:pt idx="6468">
                  <c:v> 20-07-09 01:00:35</c:v>
                </c:pt>
                <c:pt idx="6469">
                  <c:v> 20-07-09 01:00:40</c:v>
                </c:pt>
                <c:pt idx="6470">
                  <c:v> 20-07-09 01:00:45</c:v>
                </c:pt>
                <c:pt idx="6471">
                  <c:v> 20-07-09 01:00:50</c:v>
                </c:pt>
                <c:pt idx="6472">
                  <c:v> 20-07-09 01:00:55</c:v>
                </c:pt>
                <c:pt idx="6473">
                  <c:v> 20-07-09 01:01:00</c:v>
                </c:pt>
                <c:pt idx="6474">
                  <c:v> 20-07-09 01:01:05</c:v>
                </c:pt>
                <c:pt idx="6475">
                  <c:v> 20-07-09 01:01:10</c:v>
                </c:pt>
                <c:pt idx="6476">
                  <c:v> 20-07-09 01:01:15</c:v>
                </c:pt>
                <c:pt idx="6477">
                  <c:v> 20-07-09 01:01:20</c:v>
                </c:pt>
                <c:pt idx="6478">
                  <c:v> 20-07-09 01:01:25</c:v>
                </c:pt>
                <c:pt idx="6479">
                  <c:v> 20-07-09 01:01:30</c:v>
                </c:pt>
                <c:pt idx="6480">
                  <c:v> 20-07-09 01:01:35</c:v>
                </c:pt>
                <c:pt idx="6481">
                  <c:v> 20-07-09 01:01:40</c:v>
                </c:pt>
                <c:pt idx="6482">
                  <c:v> 20-07-09 01:01:45</c:v>
                </c:pt>
                <c:pt idx="6483">
                  <c:v> 20-07-09 01:01:50</c:v>
                </c:pt>
                <c:pt idx="6484">
                  <c:v> 20-07-09 01:01:55</c:v>
                </c:pt>
                <c:pt idx="6485">
                  <c:v> 20-07-09 01:02:00</c:v>
                </c:pt>
                <c:pt idx="6486">
                  <c:v> 20-07-09 01:02:05</c:v>
                </c:pt>
                <c:pt idx="6487">
                  <c:v> 20-07-09 01:02:10</c:v>
                </c:pt>
                <c:pt idx="6488">
                  <c:v> 20-07-09 01:02:15</c:v>
                </c:pt>
                <c:pt idx="6489">
                  <c:v> 20-07-09 01:02:20</c:v>
                </c:pt>
                <c:pt idx="6490">
                  <c:v> 20-07-09 01:02:25</c:v>
                </c:pt>
                <c:pt idx="6491">
                  <c:v> 20-07-09 01:02:30</c:v>
                </c:pt>
                <c:pt idx="6492">
                  <c:v> 20-07-09 01:02:35</c:v>
                </c:pt>
                <c:pt idx="6493">
                  <c:v> 20-07-09 01:02:40</c:v>
                </c:pt>
                <c:pt idx="6494">
                  <c:v> 20-07-09 01:02:45</c:v>
                </c:pt>
                <c:pt idx="6495">
                  <c:v> 20-07-09 01:02:50</c:v>
                </c:pt>
                <c:pt idx="6496">
                  <c:v> 20-07-09 01:02:55</c:v>
                </c:pt>
                <c:pt idx="6497">
                  <c:v> 20-07-09 01:03:00</c:v>
                </c:pt>
                <c:pt idx="6498">
                  <c:v> 20-07-09 01:03:05</c:v>
                </c:pt>
                <c:pt idx="6499">
                  <c:v> 20-07-09 01:03:10</c:v>
                </c:pt>
                <c:pt idx="6500">
                  <c:v> 20-07-09 01:03:15</c:v>
                </c:pt>
                <c:pt idx="6501">
                  <c:v> 20-07-09 01:03:20</c:v>
                </c:pt>
                <c:pt idx="6502">
                  <c:v> 20-07-09 01:03:25</c:v>
                </c:pt>
                <c:pt idx="6503">
                  <c:v> 20-07-09 01:03:30</c:v>
                </c:pt>
                <c:pt idx="6504">
                  <c:v> 20-07-09 01:03:35</c:v>
                </c:pt>
                <c:pt idx="6505">
                  <c:v> 20-07-09 01:03:40</c:v>
                </c:pt>
                <c:pt idx="6506">
                  <c:v> 20-07-09 01:03:45</c:v>
                </c:pt>
                <c:pt idx="6507">
                  <c:v> 20-07-09 01:03:50</c:v>
                </c:pt>
                <c:pt idx="6508">
                  <c:v> 20-07-09 01:03:55</c:v>
                </c:pt>
                <c:pt idx="6509">
                  <c:v> 20-07-09 01:04:00</c:v>
                </c:pt>
                <c:pt idx="6510">
                  <c:v> 20-07-09 01:04:05</c:v>
                </c:pt>
                <c:pt idx="6511">
                  <c:v> 20-07-09 01:04:10</c:v>
                </c:pt>
                <c:pt idx="6512">
                  <c:v> 20-07-09 01:04:15</c:v>
                </c:pt>
                <c:pt idx="6513">
                  <c:v> 20-07-09 01:04:20</c:v>
                </c:pt>
                <c:pt idx="6514">
                  <c:v> 20-07-09 01:04:25</c:v>
                </c:pt>
                <c:pt idx="6515">
                  <c:v> 20-07-09 01:04:30</c:v>
                </c:pt>
                <c:pt idx="6516">
                  <c:v> 20-07-09 01:04:35</c:v>
                </c:pt>
                <c:pt idx="6517">
                  <c:v> 20-07-09 01:04:40</c:v>
                </c:pt>
                <c:pt idx="6518">
                  <c:v> 20-07-09 01:04:45</c:v>
                </c:pt>
                <c:pt idx="6519">
                  <c:v> 20-07-09 01:04:50</c:v>
                </c:pt>
                <c:pt idx="6520">
                  <c:v> 20-07-09 01:04:55</c:v>
                </c:pt>
                <c:pt idx="6521">
                  <c:v> 20-07-09 01:05:00</c:v>
                </c:pt>
                <c:pt idx="6522">
                  <c:v> 20-07-09 01:05:05</c:v>
                </c:pt>
                <c:pt idx="6523">
                  <c:v> 20-07-09 01:05:10</c:v>
                </c:pt>
                <c:pt idx="6524">
                  <c:v> 20-07-09 01:05:15</c:v>
                </c:pt>
                <c:pt idx="6525">
                  <c:v> 20-07-09 01:05:20</c:v>
                </c:pt>
                <c:pt idx="6526">
                  <c:v> 20-07-09 01:05:25</c:v>
                </c:pt>
                <c:pt idx="6527">
                  <c:v> 20-07-09 01:05:30</c:v>
                </c:pt>
                <c:pt idx="6528">
                  <c:v> 20-07-09 01:05:35</c:v>
                </c:pt>
                <c:pt idx="6529">
                  <c:v> 20-07-09 01:05:40</c:v>
                </c:pt>
                <c:pt idx="6530">
                  <c:v> 20-07-09 01:05:45</c:v>
                </c:pt>
                <c:pt idx="6531">
                  <c:v> 20-07-09 01:05:50</c:v>
                </c:pt>
                <c:pt idx="6532">
                  <c:v> 20-07-09 01:05:55</c:v>
                </c:pt>
                <c:pt idx="6533">
                  <c:v> 20-07-09 01:06:00</c:v>
                </c:pt>
                <c:pt idx="6534">
                  <c:v> 20-07-09 01:06:40</c:v>
                </c:pt>
                <c:pt idx="6535">
                  <c:v> 20-07-09 01:06:45</c:v>
                </c:pt>
                <c:pt idx="6536">
                  <c:v> 20-07-09 01:06:50</c:v>
                </c:pt>
                <c:pt idx="6537">
                  <c:v> 20-07-09 01:06:55</c:v>
                </c:pt>
                <c:pt idx="6538">
                  <c:v> 20-07-09 01:07:00</c:v>
                </c:pt>
                <c:pt idx="6539">
                  <c:v> 20-07-09 01:07:05</c:v>
                </c:pt>
                <c:pt idx="6540">
                  <c:v> 20-07-09 01:07:10</c:v>
                </c:pt>
                <c:pt idx="6541">
                  <c:v> 20-07-09 01:07:15</c:v>
                </c:pt>
                <c:pt idx="6542">
                  <c:v> 20-07-09 01:07:20</c:v>
                </c:pt>
                <c:pt idx="6543">
                  <c:v> 20-07-09 01:07:25</c:v>
                </c:pt>
                <c:pt idx="6544">
                  <c:v> 20-07-09 01:07:30</c:v>
                </c:pt>
                <c:pt idx="6545">
                  <c:v> 20-07-09 01:07:35</c:v>
                </c:pt>
                <c:pt idx="6546">
                  <c:v> 20-07-09 01:07:40</c:v>
                </c:pt>
                <c:pt idx="6547">
                  <c:v> 20-07-09 01:07:45</c:v>
                </c:pt>
                <c:pt idx="6548">
                  <c:v> 20-07-09 01:07:50</c:v>
                </c:pt>
                <c:pt idx="6549">
                  <c:v> 20-07-09 01:07:55</c:v>
                </c:pt>
                <c:pt idx="6550">
                  <c:v> 20-07-09 01:08:00</c:v>
                </c:pt>
                <c:pt idx="6551">
                  <c:v> 20-07-09 01:08:05</c:v>
                </c:pt>
                <c:pt idx="6552">
                  <c:v> 20-07-09 01:08:10</c:v>
                </c:pt>
                <c:pt idx="6553">
                  <c:v> 20-07-09 01:08:15</c:v>
                </c:pt>
                <c:pt idx="6554">
                  <c:v> 20-07-09 01:08:20</c:v>
                </c:pt>
                <c:pt idx="6555">
                  <c:v> 20-07-09 01:08:25</c:v>
                </c:pt>
                <c:pt idx="6556">
                  <c:v> 20-07-09 01:08:30</c:v>
                </c:pt>
                <c:pt idx="6557">
                  <c:v> 20-07-09 01:08:35</c:v>
                </c:pt>
                <c:pt idx="6558">
                  <c:v> 20-07-09 01:08:40</c:v>
                </c:pt>
                <c:pt idx="6559">
                  <c:v> 20-07-09 01:08:45</c:v>
                </c:pt>
                <c:pt idx="6560">
                  <c:v> 20-07-09 01:08:50</c:v>
                </c:pt>
                <c:pt idx="6561">
                  <c:v> 20-07-09 01:08:55</c:v>
                </c:pt>
                <c:pt idx="6562">
                  <c:v> 20-07-09 01:09:00</c:v>
                </c:pt>
                <c:pt idx="6563">
                  <c:v> 20-07-09 01:09:05</c:v>
                </c:pt>
                <c:pt idx="6564">
                  <c:v> 20-07-09 01:09:10</c:v>
                </c:pt>
                <c:pt idx="6565">
                  <c:v> 20-07-09 01:09:15</c:v>
                </c:pt>
                <c:pt idx="6566">
                  <c:v> 20-07-09 01:09:20</c:v>
                </c:pt>
                <c:pt idx="6567">
                  <c:v> 20-07-09 01:09:25</c:v>
                </c:pt>
                <c:pt idx="6568">
                  <c:v> 20-07-09 01:09:30</c:v>
                </c:pt>
                <c:pt idx="6569">
                  <c:v> 20-07-09 01:09:35</c:v>
                </c:pt>
                <c:pt idx="6570">
                  <c:v> 20-07-09 01:09:40</c:v>
                </c:pt>
                <c:pt idx="6571">
                  <c:v> 20-07-09 01:09:45</c:v>
                </c:pt>
                <c:pt idx="6572">
                  <c:v> 20-07-09 01:09:50</c:v>
                </c:pt>
                <c:pt idx="6573">
                  <c:v> 20-07-09 01:09:55</c:v>
                </c:pt>
                <c:pt idx="6574">
                  <c:v> 20-07-09 01:10:00</c:v>
                </c:pt>
                <c:pt idx="6575">
                  <c:v> 20-07-09 01:10:05</c:v>
                </c:pt>
                <c:pt idx="6576">
                  <c:v> 20-07-09 01:10:10</c:v>
                </c:pt>
                <c:pt idx="6577">
                  <c:v> 20-07-09 01:10:15</c:v>
                </c:pt>
                <c:pt idx="6578">
                  <c:v> 20-07-09 01:10:20</c:v>
                </c:pt>
                <c:pt idx="6579">
                  <c:v> 20-07-09 01:10:25</c:v>
                </c:pt>
                <c:pt idx="6580">
                  <c:v> 20-07-09 01:10:30</c:v>
                </c:pt>
                <c:pt idx="6581">
                  <c:v> 20-07-09 01:10:35</c:v>
                </c:pt>
                <c:pt idx="6582">
                  <c:v> 20-07-09 01:10:40</c:v>
                </c:pt>
                <c:pt idx="6583">
                  <c:v> 20-07-09 01:10:45</c:v>
                </c:pt>
                <c:pt idx="6584">
                  <c:v> 20-07-09 01:10:50</c:v>
                </c:pt>
                <c:pt idx="6585">
                  <c:v> 20-07-09 01:10:55</c:v>
                </c:pt>
                <c:pt idx="6586">
                  <c:v> 20-07-09 01:11:00</c:v>
                </c:pt>
                <c:pt idx="6587">
                  <c:v> 20-07-09 01:11:05</c:v>
                </c:pt>
                <c:pt idx="6588">
                  <c:v> 20-07-09 01:11:10</c:v>
                </c:pt>
                <c:pt idx="6589">
                  <c:v> 20-07-09 01:11:15</c:v>
                </c:pt>
                <c:pt idx="6590">
                  <c:v> 20-07-09 01:11:20</c:v>
                </c:pt>
                <c:pt idx="6591">
                  <c:v> 20-07-09 01:11:25</c:v>
                </c:pt>
                <c:pt idx="6592">
                  <c:v> 20-07-09 01:11:30</c:v>
                </c:pt>
                <c:pt idx="6593">
                  <c:v> 20-07-09 01:11:35</c:v>
                </c:pt>
                <c:pt idx="6594">
                  <c:v> 20-07-09 01:11:40</c:v>
                </c:pt>
                <c:pt idx="6595">
                  <c:v> 20-07-09 01:11:45</c:v>
                </c:pt>
                <c:pt idx="6596">
                  <c:v> 20-07-09 01:11:50</c:v>
                </c:pt>
                <c:pt idx="6597">
                  <c:v> 20-07-09 01:11:55</c:v>
                </c:pt>
                <c:pt idx="6598">
                  <c:v> 20-07-09 01:12:00</c:v>
                </c:pt>
                <c:pt idx="6599">
                  <c:v> 20-07-09 01:12:05</c:v>
                </c:pt>
                <c:pt idx="6600">
                  <c:v> 20-07-09 01:12:10</c:v>
                </c:pt>
                <c:pt idx="6601">
                  <c:v> 20-07-09 01:12:15</c:v>
                </c:pt>
                <c:pt idx="6602">
                  <c:v> 20-07-09 01:12:20</c:v>
                </c:pt>
                <c:pt idx="6603">
                  <c:v> 20-07-09 01:12:25</c:v>
                </c:pt>
                <c:pt idx="6604">
                  <c:v> 20-07-09 01:12:30</c:v>
                </c:pt>
                <c:pt idx="6605">
                  <c:v> 20-07-09 01:12:35</c:v>
                </c:pt>
                <c:pt idx="6606">
                  <c:v> 20-07-09 01:12:40</c:v>
                </c:pt>
                <c:pt idx="6607">
                  <c:v> 20-07-09 01:12:45</c:v>
                </c:pt>
                <c:pt idx="6608">
                  <c:v> 20-07-09 01:12:50</c:v>
                </c:pt>
                <c:pt idx="6609">
                  <c:v> 20-07-09 01:12:55</c:v>
                </c:pt>
                <c:pt idx="6610">
                  <c:v> 20-07-09 01:13:00</c:v>
                </c:pt>
                <c:pt idx="6611">
                  <c:v> 20-07-09 01:13:05</c:v>
                </c:pt>
                <c:pt idx="6612">
                  <c:v> 20-07-09 01:13:10</c:v>
                </c:pt>
                <c:pt idx="6613">
                  <c:v> 20-07-09 01:13:15</c:v>
                </c:pt>
                <c:pt idx="6614">
                  <c:v> 20-07-09 01:13:20</c:v>
                </c:pt>
                <c:pt idx="6615">
                  <c:v> 20-07-09 01:13:25</c:v>
                </c:pt>
                <c:pt idx="6616">
                  <c:v> 20-07-09 01:13:30</c:v>
                </c:pt>
                <c:pt idx="6617">
                  <c:v> 20-07-09 01:13:35</c:v>
                </c:pt>
                <c:pt idx="6618">
                  <c:v> 20-07-09 01:13:40</c:v>
                </c:pt>
                <c:pt idx="6619">
                  <c:v> 20-07-09 01:13:45</c:v>
                </c:pt>
                <c:pt idx="6620">
                  <c:v> 20-07-09 01:13:50</c:v>
                </c:pt>
                <c:pt idx="6621">
                  <c:v> 20-07-09 01:13:55</c:v>
                </c:pt>
                <c:pt idx="6622">
                  <c:v> 20-07-09 01:14:00</c:v>
                </c:pt>
                <c:pt idx="6623">
                  <c:v> 20-07-09 01:14:05</c:v>
                </c:pt>
                <c:pt idx="6624">
                  <c:v> 20-07-09 01:14:10</c:v>
                </c:pt>
                <c:pt idx="6625">
                  <c:v> 20-07-09 01:14:15</c:v>
                </c:pt>
                <c:pt idx="6626">
                  <c:v> 20-07-09 01:14:20</c:v>
                </c:pt>
                <c:pt idx="6627">
                  <c:v> 20-07-09 01:14:25</c:v>
                </c:pt>
                <c:pt idx="6628">
                  <c:v> 20-07-09 01:14:30</c:v>
                </c:pt>
                <c:pt idx="6629">
                  <c:v> 20-07-09 01:14:35</c:v>
                </c:pt>
                <c:pt idx="6630">
                  <c:v> 20-07-09 01:14:40</c:v>
                </c:pt>
                <c:pt idx="6631">
                  <c:v> 20-07-09 01:14:45</c:v>
                </c:pt>
                <c:pt idx="6632">
                  <c:v> 20-07-09 01:14:50</c:v>
                </c:pt>
                <c:pt idx="6633">
                  <c:v> 20-07-09 01:14:55</c:v>
                </c:pt>
                <c:pt idx="6634">
                  <c:v> 20-07-09 01:15:00</c:v>
                </c:pt>
                <c:pt idx="6635">
                  <c:v> 20-07-09 01:15:05</c:v>
                </c:pt>
                <c:pt idx="6636">
                  <c:v> 20-07-09 01:15:10</c:v>
                </c:pt>
                <c:pt idx="6637">
                  <c:v> 20-07-09 01:15:15</c:v>
                </c:pt>
                <c:pt idx="6638">
                  <c:v> 20-07-09 01:15:20</c:v>
                </c:pt>
                <c:pt idx="6639">
                  <c:v> 20-07-09 01:15:25</c:v>
                </c:pt>
                <c:pt idx="6640">
                  <c:v> 20-07-09 01:15:30</c:v>
                </c:pt>
                <c:pt idx="6641">
                  <c:v> 20-07-09 01:15:35</c:v>
                </c:pt>
                <c:pt idx="6642">
                  <c:v> 20-07-09 01:15:40</c:v>
                </c:pt>
                <c:pt idx="6643">
                  <c:v> 20-07-09 01:15:45</c:v>
                </c:pt>
                <c:pt idx="6644">
                  <c:v> 20-07-09 01:15:50</c:v>
                </c:pt>
                <c:pt idx="6645">
                  <c:v> 20-07-09 01:15:55</c:v>
                </c:pt>
                <c:pt idx="6646">
                  <c:v> 20-07-09 01:16:00</c:v>
                </c:pt>
                <c:pt idx="6647">
                  <c:v> 20-07-09 01:16:05</c:v>
                </c:pt>
                <c:pt idx="6648">
                  <c:v> 20-07-09 01:16:10</c:v>
                </c:pt>
                <c:pt idx="6649">
                  <c:v> 20-07-09 01:16:15</c:v>
                </c:pt>
                <c:pt idx="6650">
                  <c:v> 20-07-09 01:16:20</c:v>
                </c:pt>
                <c:pt idx="6651">
                  <c:v> 20-07-09 01:16:25</c:v>
                </c:pt>
                <c:pt idx="6652">
                  <c:v> 20-07-09 01:16:30</c:v>
                </c:pt>
                <c:pt idx="6653">
                  <c:v> 20-07-09 01:16:35</c:v>
                </c:pt>
                <c:pt idx="6654">
                  <c:v> 20-07-09 01:16:40</c:v>
                </c:pt>
                <c:pt idx="6655">
                  <c:v> 20-07-09 01:16:45</c:v>
                </c:pt>
                <c:pt idx="6656">
                  <c:v> 20-07-09 01:16:50</c:v>
                </c:pt>
                <c:pt idx="6657">
                  <c:v> 20-07-09 01:16:55</c:v>
                </c:pt>
                <c:pt idx="6658">
                  <c:v> 20-07-09 01:17:00</c:v>
                </c:pt>
                <c:pt idx="6659">
                  <c:v> 20-07-09 01:17:05</c:v>
                </c:pt>
                <c:pt idx="6660">
                  <c:v> 20-07-09 01:17:10</c:v>
                </c:pt>
                <c:pt idx="6661">
                  <c:v> 20-07-09 01:17:15</c:v>
                </c:pt>
                <c:pt idx="6662">
                  <c:v> 20-07-09 01:17:20</c:v>
                </c:pt>
                <c:pt idx="6663">
                  <c:v> 20-07-09 01:17:25</c:v>
                </c:pt>
                <c:pt idx="6664">
                  <c:v> 20-07-09 01:17:30</c:v>
                </c:pt>
                <c:pt idx="6665">
                  <c:v> 20-07-09 01:17:35</c:v>
                </c:pt>
                <c:pt idx="6666">
                  <c:v> 20-07-09 01:17:40</c:v>
                </c:pt>
                <c:pt idx="6667">
                  <c:v> 20-07-09 01:17:45</c:v>
                </c:pt>
                <c:pt idx="6668">
                  <c:v> 20-07-09 01:17:50</c:v>
                </c:pt>
                <c:pt idx="6669">
                  <c:v> 20-07-09 01:17:55</c:v>
                </c:pt>
                <c:pt idx="6670">
                  <c:v> 20-07-09 01:18:00</c:v>
                </c:pt>
                <c:pt idx="6671">
                  <c:v> 20-07-09 01:18:05</c:v>
                </c:pt>
                <c:pt idx="6672">
                  <c:v> 20-07-09 01:18:10</c:v>
                </c:pt>
                <c:pt idx="6673">
                  <c:v> 20-07-09 01:18:15</c:v>
                </c:pt>
                <c:pt idx="6674">
                  <c:v> 20-07-09 01:18:20</c:v>
                </c:pt>
                <c:pt idx="6675">
                  <c:v> 20-07-09 01:18:25</c:v>
                </c:pt>
                <c:pt idx="6676">
                  <c:v> 20-07-09 01:18:30</c:v>
                </c:pt>
                <c:pt idx="6677">
                  <c:v> 20-07-09 01:18:35</c:v>
                </c:pt>
                <c:pt idx="6678">
                  <c:v> 20-07-09 01:18:40</c:v>
                </c:pt>
                <c:pt idx="6679">
                  <c:v> 20-07-09 01:18:45</c:v>
                </c:pt>
                <c:pt idx="6680">
                  <c:v> 20-07-09 01:19:05</c:v>
                </c:pt>
                <c:pt idx="6681">
                  <c:v> 20-07-09 01:19:10</c:v>
                </c:pt>
                <c:pt idx="6682">
                  <c:v> 20-07-09 01:19:15</c:v>
                </c:pt>
                <c:pt idx="6683">
                  <c:v> 20-07-09 01:19:20</c:v>
                </c:pt>
                <c:pt idx="6684">
                  <c:v> 20-07-09 01:19:25</c:v>
                </c:pt>
                <c:pt idx="6685">
                  <c:v> 20-07-09 01:19:30</c:v>
                </c:pt>
                <c:pt idx="6686">
                  <c:v> 20-07-09 01:19:35</c:v>
                </c:pt>
                <c:pt idx="6687">
                  <c:v> 20-07-09 01:19:40</c:v>
                </c:pt>
                <c:pt idx="6688">
                  <c:v> 20-07-09 01:19:45</c:v>
                </c:pt>
                <c:pt idx="6689">
                  <c:v> 20-07-09 01:19:50</c:v>
                </c:pt>
                <c:pt idx="6690">
                  <c:v> 20-07-09 01:19:55</c:v>
                </c:pt>
                <c:pt idx="6691">
                  <c:v> 20-07-09 01:20:00</c:v>
                </c:pt>
                <c:pt idx="6692">
                  <c:v> 20-07-09 01:20:20</c:v>
                </c:pt>
                <c:pt idx="6693">
                  <c:v> 20-07-09 01:20:25</c:v>
                </c:pt>
                <c:pt idx="6694">
                  <c:v> 20-07-09 01:20:30</c:v>
                </c:pt>
                <c:pt idx="6695">
                  <c:v> 20-07-09 01:20:35</c:v>
                </c:pt>
                <c:pt idx="6696">
                  <c:v> 20-07-09 01:20:40</c:v>
                </c:pt>
                <c:pt idx="6697">
                  <c:v> 20-07-09 01:20:45</c:v>
                </c:pt>
                <c:pt idx="6698">
                  <c:v> 20-07-09 01:20:50</c:v>
                </c:pt>
                <c:pt idx="6699">
                  <c:v> 20-07-09 01:20:55</c:v>
                </c:pt>
                <c:pt idx="6700">
                  <c:v> 20-07-09 01:21:00</c:v>
                </c:pt>
                <c:pt idx="6701">
                  <c:v> 20-07-09 01:21:05</c:v>
                </c:pt>
                <c:pt idx="6702">
                  <c:v> 20-07-09 01:21:10</c:v>
                </c:pt>
                <c:pt idx="6703">
                  <c:v> 20-07-09 01:21:15</c:v>
                </c:pt>
                <c:pt idx="6704">
                  <c:v> 20-07-09 01:21:20</c:v>
                </c:pt>
                <c:pt idx="6705">
                  <c:v> 20-07-09 01:21:25</c:v>
                </c:pt>
                <c:pt idx="6706">
                  <c:v> 20-07-09 01:21:30</c:v>
                </c:pt>
                <c:pt idx="6707">
                  <c:v> 20-07-09 01:21:35</c:v>
                </c:pt>
                <c:pt idx="6708">
                  <c:v> 20-07-09 01:21:40</c:v>
                </c:pt>
                <c:pt idx="6709">
                  <c:v> 20-07-09 01:21:50</c:v>
                </c:pt>
                <c:pt idx="6710">
                  <c:v> 20-07-09 01:21:55</c:v>
                </c:pt>
                <c:pt idx="6711">
                  <c:v> 20-07-09 01:22:00</c:v>
                </c:pt>
                <c:pt idx="6712">
                  <c:v> 20-07-09 01:22:05</c:v>
                </c:pt>
                <c:pt idx="6713">
                  <c:v> 20-07-09 01:22:10</c:v>
                </c:pt>
                <c:pt idx="6714">
                  <c:v> 20-07-09 01:22:15</c:v>
                </c:pt>
                <c:pt idx="6715">
                  <c:v> 20-07-09 01:22:20</c:v>
                </c:pt>
                <c:pt idx="6716">
                  <c:v> 20-07-09 01:22:25</c:v>
                </c:pt>
                <c:pt idx="6717">
                  <c:v> 20-07-09 01:22:30</c:v>
                </c:pt>
                <c:pt idx="6718">
                  <c:v> 20-07-09 01:22:35</c:v>
                </c:pt>
                <c:pt idx="6719">
                  <c:v> 20-07-09 01:22:40</c:v>
                </c:pt>
                <c:pt idx="6720">
                  <c:v> 20-07-09 01:22:45</c:v>
                </c:pt>
                <c:pt idx="6721">
                  <c:v> 20-07-09 01:22:50</c:v>
                </c:pt>
                <c:pt idx="6722">
                  <c:v> 20-07-09 01:22:55</c:v>
                </c:pt>
                <c:pt idx="6723">
                  <c:v> 20-07-09 01:23:00</c:v>
                </c:pt>
                <c:pt idx="6724">
                  <c:v> 20-07-09 01:23:05</c:v>
                </c:pt>
                <c:pt idx="6725">
                  <c:v> 20-07-09 01:23:40</c:v>
                </c:pt>
                <c:pt idx="6726">
                  <c:v> 20-07-09 01:23:45</c:v>
                </c:pt>
                <c:pt idx="6727">
                  <c:v> 20-07-09 01:23:50</c:v>
                </c:pt>
                <c:pt idx="6728">
                  <c:v> 20-07-09 01:23:55</c:v>
                </c:pt>
                <c:pt idx="6729">
                  <c:v> 20-07-09 01:24:00</c:v>
                </c:pt>
                <c:pt idx="6730">
                  <c:v> 20-07-09 01:24:05</c:v>
                </c:pt>
                <c:pt idx="6731">
                  <c:v> 20-07-09 01:24:10</c:v>
                </c:pt>
                <c:pt idx="6732">
                  <c:v> 20-07-09 01:24:15</c:v>
                </c:pt>
                <c:pt idx="6733">
                  <c:v> 20-07-09 01:24:20</c:v>
                </c:pt>
                <c:pt idx="6734">
                  <c:v> 20-07-09 01:24:25</c:v>
                </c:pt>
                <c:pt idx="6735">
                  <c:v> 20-07-09 01:24:30</c:v>
                </c:pt>
                <c:pt idx="6736">
                  <c:v> 20-07-09 01:24:35</c:v>
                </c:pt>
                <c:pt idx="6737">
                  <c:v> 20-07-09 01:24:45</c:v>
                </c:pt>
                <c:pt idx="6738">
                  <c:v> 20-07-09 01:24:50</c:v>
                </c:pt>
                <c:pt idx="6739">
                  <c:v> 20-07-09 01:24:55</c:v>
                </c:pt>
                <c:pt idx="6740">
                  <c:v> 20-07-09 01:25:00</c:v>
                </c:pt>
                <c:pt idx="6741">
                  <c:v> 20-07-09 01:25:05</c:v>
                </c:pt>
                <c:pt idx="6742">
                  <c:v> 20-07-09 01:25:10</c:v>
                </c:pt>
                <c:pt idx="6743">
                  <c:v> 20-07-09 01:25:15</c:v>
                </c:pt>
                <c:pt idx="6744">
                  <c:v> 20-07-09 01:25:20</c:v>
                </c:pt>
                <c:pt idx="6745">
                  <c:v> 20-07-09 01:25:25</c:v>
                </c:pt>
                <c:pt idx="6746">
                  <c:v> 20-07-09 01:25:30</c:v>
                </c:pt>
                <c:pt idx="6747">
                  <c:v> 20-07-09 01:25:35</c:v>
                </c:pt>
                <c:pt idx="6748">
                  <c:v> 20-07-09 01:25:40</c:v>
                </c:pt>
                <c:pt idx="6749">
                  <c:v> 20-07-09 01:25:45</c:v>
                </c:pt>
                <c:pt idx="6750">
                  <c:v> 20-07-09 01:25:50</c:v>
                </c:pt>
                <c:pt idx="6751">
                  <c:v> 20-07-09 01:25:55</c:v>
                </c:pt>
                <c:pt idx="6752">
                  <c:v> 20-07-09 01:26:00</c:v>
                </c:pt>
                <c:pt idx="6753">
                  <c:v> 20-07-09 01:26:05</c:v>
                </c:pt>
                <c:pt idx="6754">
                  <c:v> 20-07-09 01:26:10</c:v>
                </c:pt>
                <c:pt idx="6755">
                  <c:v> 20-07-09 01:26:15</c:v>
                </c:pt>
                <c:pt idx="6756">
                  <c:v> 20-07-09 01:26:20</c:v>
                </c:pt>
                <c:pt idx="6757">
                  <c:v> 20-07-09 01:26:25</c:v>
                </c:pt>
                <c:pt idx="6758">
                  <c:v> 20-07-09 01:26:30</c:v>
                </c:pt>
                <c:pt idx="6759">
                  <c:v> 20-07-09 01:26:35</c:v>
                </c:pt>
                <c:pt idx="6760">
                  <c:v> 20-07-09 01:26:40</c:v>
                </c:pt>
                <c:pt idx="6761">
                  <c:v> 20-07-09 01:26:45</c:v>
                </c:pt>
                <c:pt idx="6762">
                  <c:v> 20-07-09 01:26:50</c:v>
                </c:pt>
                <c:pt idx="6763">
                  <c:v> 20-07-09 01:26:55</c:v>
                </c:pt>
                <c:pt idx="6764">
                  <c:v> 20-07-09 01:27:00</c:v>
                </c:pt>
                <c:pt idx="6765">
                  <c:v> 20-07-09 01:27:05</c:v>
                </c:pt>
                <c:pt idx="6766">
                  <c:v> 20-07-09 01:27:10</c:v>
                </c:pt>
                <c:pt idx="6767">
                  <c:v> 20-07-09 01:27:15</c:v>
                </c:pt>
                <c:pt idx="6768">
                  <c:v> 20-07-09 01:27:20</c:v>
                </c:pt>
                <c:pt idx="6769">
                  <c:v> 20-07-09 01:27:25</c:v>
                </c:pt>
                <c:pt idx="6770">
                  <c:v> 20-07-09 01:27:30</c:v>
                </c:pt>
                <c:pt idx="6771">
                  <c:v> 20-07-09 01:27:35</c:v>
                </c:pt>
                <c:pt idx="6772">
                  <c:v> 20-07-09 01:27:40</c:v>
                </c:pt>
                <c:pt idx="6773">
                  <c:v> 20-07-09 01:27:45</c:v>
                </c:pt>
                <c:pt idx="6774">
                  <c:v> 20-07-09 01:27:50</c:v>
                </c:pt>
                <c:pt idx="6775">
                  <c:v> 20-07-09 01:27:55</c:v>
                </c:pt>
                <c:pt idx="6776">
                  <c:v> 20-07-09 01:28:00</c:v>
                </c:pt>
                <c:pt idx="6777">
                  <c:v> 20-07-09 01:28:05</c:v>
                </c:pt>
                <c:pt idx="6778">
                  <c:v> 20-07-09 01:28:10</c:v>
                </c:pt>
                <c:pt idx="6779">
                  <c:v> 20-07-09 01:28:15</c:v>
                </c:pt>
                <c:pt idx="6780">
                  <c:v> 20-07-09 01:28:20</c:v>
                </c:pt>
                <c:pt idx="6781">
                  <c:v> 20-07-09 01:28:25</c:v>
                </c:pt>
                <c:pt idx="6782">
                  <c:v> 20-07-09 01:28:30</c:v>
                </c:pt>
                <c:pt idx="6783">
                  <c:v> 20-07-09 01:28:35</c:v>
                </c:pt>
                <c:pt idx="6784">
                  <c:v> 20-07-09 01:28:40</c:v>
                </c:pt>
                <c:pt idx="6785">
                  <c:v> 20-07-09 01:28:45</c:v>
                </c:pt>
                <c:pt idx="6786">
                  <c:v> 20-07-09 01:28:50</c:v>
                </c:pt>
                <c:pt idx="6787">
                  <c:v> 20-07-09 01:28:55</c:v>
                </c:pt>
                <c:pt idx="6788">
                  <c:v> 20-07-09 01:29:40</c:v>
                </c:pt>
                <c:pt idx="6789">
                  <c:v> 20-07-09 01:29:45</c:v>
                </c:pt>
                <c:pt idx="6790">
                  <c:v> 20-07-09 01:29:50</c:v>
                </c:pt>
                <c:pt idx="6791">
                  <c:v> 20-07-09 01:29:55</c:v>
                </c:pt>
                <c:pt idx="6792">
                  <c:v> 20-07-09 01:30:00</c:v>
                </c:pt>
                <c:pt idx="6793">
                  <c:v> 20-07-09 01:30:05</c:v>
                </c:pt>
                <c:pt idx="6794">
                  <c:v> 20-07-09 01:30:10</c:v>
                </c:pt>
                <c:pt idx="6795">
                  <c:v> 20-07-09 01:30:15</c:v>
                </c:pt>
                <c:pt idx="6796">
                  <c:v> 20-07-09 01:30:20</c:v>
                </c:pt>
                <c:pt idx="6797">
                  <c:v> 20-07-09 01:30:25</c:v>
                </c:pt>
                <c:pt idx="6798">
                  <c:v> 20-07-09 01:30:30</c:v>
                </c:pt>
                <c:pt idx="6799">
                  <c:v> 20-07-09 01:30:35</c:v>
                </c:pt>
                <c:pt idx="6800">
                  <c:v> 20-07-09 01:30:40</c:v>
                </c:pt>
                <c:pt idx="6801">
                  <c:v> 20-07-09 01:30:45</c:v>
                </c:pt>
                <c:pt idx="6802">
                  <c:v> 20-07-09 01:30:50</c:v>
                </c:pt>
                <c:pt idx="6803">
                  <c:v> 20-07-09 01:30:55</c:v>
                </c:pt>
                <c:pt idx="6804">
                  <c:v> 20-07-09 01:31:00</c:v>
                </c:pt>
                <c:pt idx="6805">
                  <c:v> 20-07-09 01:31:05</c:v>
                </c:pt>
                <c:pt idx="6806">
                  <c:v> 20-07-09 01:31:10</c:v>
                </c:pt>
                <c:pt idx="6807">
                  <c:v> 20-07-09 01:31:15</c:v>
                </c:pt>
                <c:pt idx="6808">
                  <c:v> 20-07-09 01:31:20</c:v>
                </c:pt>
                <c:pt idx="6809">
                  <c:v> 20-07-09 01:31:25</c:v>
                </c:pt>
                <c:pt idx="6810">
                  <c:v> 20-07-09 01:31:30</c:v>
                </c:pt>
                <c:pt idx="6811">
                  <c:v> 20-07-09 01:31:35</c:v>
                </c:pt>
                <c:pt idx="6812">
                  <c:v> 20-07-09 01:31:40</c:v>
                </c:pt>
                <c:pt idx="6813">
                  <c:v> 20-07-09 01:31:45</c:v>
                </c:pt>
                <c:pt idx="6814">
                  <c:v> 20-07-09 01:31:50</c:v>
                </c:pt>
                <c:pt idx="6815">
                  <c:v> 20-07-09 01:31:55</c:v>
                </c:pt>
                <c:pt idx="6816">
                  <c:v> 20-07-09 01:32:00</c:v>
                </c:pt>
                <c:pt idx="6817">
                  <c:v> 20-07-09 01:32:05</c:v>
                </c:pt>
                <c:pt idx="6818">
                  <c:v> 20-07-09 01:32:10</c:v>
                </c:pt>
                <c:pt idx="6819">
                  <c:v> 20-07-09 01:32:15</c:v>
                </c:pt>
                <c:pt idx="6820">
                  <c:v> 20-07-09 01:32:20</c:v>
                </c:pt>
                <c:pt idx="6821">
                  <c:v> 20-07-09 01:32:25</c:v>
                </c:pt>
                <c:pt idx="6822">
                  <c:v> 20-07-09 01:32:55</c:v>
                </c:pt>
                <c:pt idx="6823">
                  <c:v> 20-07-09 01:33:00</c:v>
                </c:pt>
                <c:pt idx="6824">
                  <c:v> 20-07-09 01:33:05</c:v>
                </c:pt>
                <c:pt idx="6825">
                  <c:v> 20-07-09 01:33:10</c:v>
                </c:pt>
                <c:pt idx="6826">
                  <c:v> 20-07-09 01:33:15</c:v>
                </c:pt>
                <c:pt idx="6827">
                  <c:v> 20-07-09 01:33:20</c:v>
                </c:pt>
                <c:pt idx="6828">
                  <c:v> 20-07-09 01:33:25</c:v>
                </c:pt>
                <c:pt idx="6829">
                  <c:v> 20-07-09 01:33:30</c:v>
                </c:pt>
                <c:pt idx="6830">
                  <c:v> 20-07-09 01:33:35</c:v>
                </c:pt>
                <c:pt idx="6831">
                  <c:v> 20-07-09 01:33:40</c:v>
                </c:pt>
                <c:pt idx="6832">
                  <c:v> 20-07-09 01:33:45</c:v>
                </c:pt>
                <c:pt idx="6833">
                  <c:v> 20-07-09 01:33:50</c:v>
                </c:pt>
                <c:pt idx="6834">
                  <c:v> 20-07-09 01:33:55</c:v>
                </c:pt>
                <c:pt idx="6835">
                  <c:v> 20-07-09 01:34:00</c:v>
                </c:pt>
                <c:pt idx="6836">
                  <c:v> 20-07-09 01:34:05</c:v>
                </c:pt>
                <c:pt idx="6837">
                  <c:v> 20-07-09 01:34:10</c:v>
                </c:pt>
                <c:pt idx="6838">
                  <c:v> 20-07-09 01:34:15</c:v>
                </c:pt>
                <c:pt idx="6839">
                  <c:v> 20-07-09 01:34:20</c:v>
                </c:pt>
                <c:pt idx="6840">
                  <c:v> 20-07-09 01:34:25</c:v>
                </c:pt>
                <c:pt idx="6841">
                  <c:v> 20-07-09 01:34:30</c:v>
                </c:pt>
                <c:pt idx="6842">
                  <c:v> 20-07-09 01:35:10</c:v>
                </c:pt>
                <c:pt idx="6843">
                  <c:v> 20-07-09 01:35:15</c:v>
                </c:pt>
                <c:pt idx="6844">
                  <c:v> 20-07-09 01:35:20</c:v>
                </c:pt>
                <c:pt idx="6845">
                  <c:v> 20-07-09 01:35:25</c:v>
                </c:pt>
                <c:pt idx="6846">
                  <c:v> 20-07-09 01:35:30</c:v>
                </c:pt>
                <c:pt idx="6847">
                  <c:v> 20-07-09 01:35:35</c:v>
                </c:pt>
                <c:pt idx="6848">
                  <c:v> 20-07-09 01:35:40</c:v>
                </c:pt>
                <c:pt idx="6849">
                  <c:v> 20-07-09 01:35:45</c:v>
                </c:pt>
                <c:pt idx="6850">
                  <c:v> 20-07-09 01:35:50</c:v>
                </c:pt>
                <c:pt idx="6851">
                  <c:v> 20-07-09 01:35:55</c:v>
                </c:pt>
                <c:pt idx="6852">
                  <c:v> 20-07-09 01:36:00</c:v>
                </c:pt>
                <c:pt idx="6853">
                  <c:v> 20-07-09 01:36:05</c:v>
                </c:pt>
                <c:pt idx="6854">
                  <c:v> 20-07-09 01:36:10</c:v>
                </c:pt>
                <c:pt idx="6855">
                  <c:v> 20-07-09 01:36:15</c:v>
                </c:pt>
                <c:pt idx="6856">
                  <c:v> 20-07-09 01:36:20</c:v>
                </c:pt>
                <c:pt idx="6857">
                  <c:v> 20-07-09 01:36:25</c:v>
                </c:pt>
                <c:pt idx="6858">
                  <c:v> 20-07-09 01:36:30</c:v>
                </c:pt>
                <c:pt idx="6859">
                  <c:v> 20-07-09 01:36:35</c:v>
                </c:pt>
                <c:pt idx="6860">
                  <c:v> 20-07-09 01:36:40</c:v>
                </c:pt>
                <c:pt idx="6861">
                  <c:v> 20-07-09 01:36:45</c:v>
                </c:pt>
                <c:pt idx="6862">
                  <c:v> 20-07-09 01:36:50</c:v>
                </c:pt>
                <c:pt idx="6863">
                  <c:v> 20-07-09 01:36:55</c:v>
                </c:pt>
                <c:pt idx="6864">
                  <c:v> 20-07-09 01:37:00</c:v>
                </c:pt>
                <c:pt idx="6865">
                  <c:v> 20-07-09 01:37:05</c:v>
                </c:pt>
                <c:pt idx="6866">
                  <c:v> 20-07-09 01:37:10</c:v>
                </c:pt>
                <c:pt idx="6867">
                  <c:v> 20-07-09 01:37:15</c:v>
                </c:pt>
                <c:pt idx="6868">
                  <c:v> 20-07-09 01:37:20</c:v>
                </c:pt>
                <c:pt idx="6869">
                  <c:v> 20-07-09 01:37:25</c:v>
                </c:pt>
                <c:pt idx="6870">
                  <c:v> 20-07-09 01:37:30</c:v>
                </c:pt>
                <c:pt idx="6871">
                  <c:v> 20-07-09 01:37:35</c:v>
                </c:pt>
                <c:pt idx="6872">
                  <c:v> 20-07-09 01:37:40</c:v>
                </c:pt>
                <c:pt idx="6873">
                  <c:v> 20-07-09 01:37:45</c:v>
                </c:pt>
                <c:pt idx="6874">
                  <c:v> 20-07-09 01:37:50</c:v>
                </c:pt>
                <c:pt idx="6875">
                  <c:v> 20-07-09 01:37:55</c:v>
                </c:pt>
                <c:pt idx="6876">
                  <c:v> 20-07-09 01:38:00</c:v>
                </c:pt>
                <c:pt idx="6877">
                  <c:v> 20-07-09 01:38:05</c:v>
                </c:pt>
                <c:pt idx="6878">
                  <c:v> 20-07-09 01:38:10</c:v>
                </c:pt>
                <c:pt idx="6879">
                  <c:v> 20-07-09 01:38:15</c:v>
                </c:pt>
                <c:pt idx="6880">
                  <c:v> 20-07-09 01:38:20</c:v>
                </c:pt>
                <c:pt idx="6881">
                  <c:v> 20-07-09 01:38:25</c:v>
                </c:pt>
                <c:pt idx="6882">
                  <c:v> 20-07-09 01:38:30</c:v>
                </c:pt>
                <c:pt idx="6883">
                  <c:v> 20-07-09 01:38:35</c:v>
                </c:pt>
                <c:pt idx="6884">
                  <c:v> 20-07-09 01:38:40</c:v>
                </c:pt>
                <c:pt idx="6885">
                  <c:v> 20-07-09 01:38:45</c:v>
                </c:pt>
                <c:pt idx="6886">
                  <c:v> 20-07-09 01:38:50</c:v>
                </c:pt>
                <c:pt idx="6887">
                  <c:v> 20-07-09 01:38:55</c:v>
                </c:pt>
                <c:pt idx="6888">
                  <c:v> 20-07-09 01:39:00</c:v>
                </c:pt>
                <c:pt idx="6889">
                  <c:v> 20-07-09 01:39:05</c:v>
                </c:pt>
                <c:pt idx="6890">
                  <c:v> 20-07-09 01:39:10</c:v>
                </c:pt>
                <c:pt idx="6891">
                  <c:v> 20-07-09 01:39:15</c:v>
                </c:pt>
                <c:pt idx="6892">
                  <c:v> 20-07-09 01:39:20</c:v>
                </c:pt>
                <c:pt idx="6893">
                  <c:v> 20-07-09 01:39:25</c:v>
                </c:pt>
                <c:pt idx="6894">
                  <c:v> 20-07-09 01:39:30</c:v>
                </c:pt>
                <c:pt idx="6895">
                  <c:v> 20-07-09 01:39:35</c:v>
                </c:pt>
                <c:pt idx="6896">
                  <c:v> 20-07-09 01:39:40</c:v>
                </c:pt>
                <c:pt idx="6897">
                  <c:v> 20-07-09 01:39:45</c:v>
                </c:pt>
                <c:pt idx="6898">
                  <c:v> 20-07-09 01:39:50</c:v>
                </c:pt>
                <c:pt idx="6899">
                  <c:v> 20-07-09 01:39:55</c:v>
                </c:pt>
                <c:pt idx="6900">
                  <c:v> 20-07-09 01:40:00</c:v>
                </c:pt>
                <c:pt idx="6901">
                  <c:v> 20-07-09 01:40:05</c:v>
                </c:pt>
                <c:pt idx="6902">
                  <c:v> 20-07-09 01:40:10</c:v>
                </c:pt>
                <c:pt idx="6903">
                  <c:v> 20-07-09 01:40:15</c:v>
                </c:pt>
                <c:pt idx="6904">
                  <c:v> 20-07-09 01:40:20</c:v>
                </c:pt>
                <c:pt idx="6905">
                  <c:v> 20-07-09 01:40:25</c:v>
                </c:pt>
                <c:pt idx="6906">
                  <c:v> 20-07-09 01:40:30</c:v>
                </c:pt>
                <c:pt idx="6907">
                  <c:v> 20-07-09 01:40:35</c:v>
                </c:pt>
                <c:pt idx="6908">
                  <c:v> 20-07-09 01:40:40</c:v>
                </c:pt>
                <c:pt idx="6909">
                  <c:v> 20-07-09 01:40:45</c:v>
                </c:pt>
                <c:pt idx="6910">
                  <c:v> 20-07-09 01:40:50</c:v>
                </c:pt>
                <c:pt idx="6911">
                  <c:v> 20-07-09 01:40:55</c:v>
                </c:pt>
                <c:pt idx="6912">
                  <c:v> 20-07-09 01:41:00</c:v>
                </c:pt>
                <c:pt idx="6913">
                  <c:v> 20-07-09 01:41:05</c:v>
                </c:pt>
                <c:pt idx="6914">
                  <c:v> 20-07-09 01:41:10</c:v>
                </c:pt>
                <c:pt idx="6915">
                  <c:v> 20-07-09 01:41:15</c:v>
                </c:pt>
                <c:pt idx="6916">
                  <c:v> 20-07-09 01:41:20</c:v>
                </c:pt>
                <c:pt idx="6917">
                  <c:v> 20-07-09 01:41:25</c:v>
                </c:pt>
                <c:pt idx="6918">
                  <c:v> 20-07-09 01:41:30</c:v>
                </c:pt>
                <c:pt idx="6919">
                  <c:v> 20-07-09 01:41:35</c:v>
                </c:pt>
                <c:pt idx="6920">
                  <c:v> 20-07-09 01:41:40</c:v>
                </c:pt>
                <c:pt idx="6921">
                  <c:v> 20-07-09 01:41:45</c:v>
                </c:pt>
                <c:pt idx="6922">
                  <c:v> 20-07-09 01:41:50</c:v>
                </c:pt>
                <c:pt idx="6923">
                  <c:v> 20-07-09 01:41:55</c:v>
                </c:pt>
                <c:pt idx="6924">
                  <c:v> 20-07-09 01:42:00</c:v>
                </c:pt>
                <c:pt idx="6925">
                  <c:v> 20-07-09 01:42:05</c:v>
                </c:pt>
                <c:pt idx="6926">
                  <c:v> 20-07-09 01:42:10</c:v>
                </c:pt>
                <c:pt idx="6927">
                  <c:v> 20-07-09 01:42:15</c:v>
                </c:pt>
                <c:pt idx="6928">
                  <c:v> 20-07-09 01:42:20</c:v>
                </c:pt>
                <c:pt idx="6929">
                  <c:v> 20-07-09 01:42:25</c:v>
                </c:pt>
                <c:pt idx="6930">
                  <c:v> 20-07-09 01:42:30</c:v>
                </c:pt>
                <c:pt idx="6931">
                  <c:v> 20-07-09 01:42:35</c:v>
                </c:pt>
                <c:pt idx="6932">
                  <c:v> 20-07-09 01:42:40</c:v>
                </c:pt>
                <c:pt idx="6933">
                  <c:v> 20-07-09 01:42:45</c:v>
                </c:pt>
                <c:pt idx="6934">
                  <c:v> 20-07-09 01:42:50</c:v>
                </c:pt>
                <c:pt idx="6935">
                  <c:v> 20-07-09 01:42:55</c:v>
                </c:pt>
                <c:pt idx="6936">
                  <c:v> 20-07-09 01:43:10</c:v>
                </c:pt>
                <c:pt idx="6937">
                  <c:v> 20-07-09 01:43:15</c:v>
                </c:pt>
                <c:pt idx="6938">
                  <c:v> 20-07-09 01:43:20</c:v>
                </c:pt>
                <c:pt idx="6939">
                  <c:v> 20-07-09 01:43:25</c:v>
                </c:pt>
                <c:pt idx="6940">
                  <c:v> 20-07-09 01:43:30</c:v>
                </c:pt>
                <c:pt idx="6941">
                  <c:v> 20-07-09 01:43:35</c:v>
                </c:pt>
                <c:pt idx="6942">
                  <c:v> 20-07-09 01:43:40</c:v>
                </c:pt>
                <c:pt idx="6943">
                  <c:v> 20-07-09 01:43:45</c:v>
                </c:pt>
                <c:pt idx="6944">
                  <c:v> 20-07-09 01:43:50</c:v>
                </c:pt>
                <c:pt idx="6945">
                  <c:v> 20-07-09 01:43:55</c:v>
                </c:pt>
                <c:pt idx="6946">
                  <c:v> 20-07-09 01:44:00</c:v>
                </c:pt>
                <c:pt idx="6947">
                  <c:v> 20-07-09 01:44:05</c:v>
                </c:pt>
                <c:pt idx="6948">
                  <c:v> 20-07-09 01:44:10</c:v>
                </c:pt>
                <c:pt idx="6949">
                  <c:v> 20-07-09 01:44:25</c:v>
                </c:pt>
                <c:pt idx="6950">
                  <c:v> 20-07-09 01:44:30</c:v>
                </c:pt>
                <c:pt idx="6951">
                  <c:v> 20-07-09 01:44:35</c:v>
                </c:pt>
                <c:pt idx="6952">
                  <c:v> 20-07-09 01:44:40</c:v>
                </c:pt>
                <c:pt idx="6953">
                  <c:v> 20-07-09 01:44:45</c:v>
                </c:pt>
                <c:pt idx="6954">
                  <c:v> 20-07-09 01:44:50</c:v>
                </c:pt>
                <c:pt idx="6955">
                  <c:v> 20-07-09 01:44:55</c:v>
                </c:pt>
                <c:pt idx="6956">
                  <c:v> 20-07-09 01:45:00</c:v>
                </c:pt>
                <c:pt idx="6957">
                  <c:v> 20-07-09 01:45:05</c:v>
                </c:pt>
                <c:pt idx="6958">
                  <c:v> 20-07-09 01:45:10</c:v>
                </c:pt>
                <c:pt idx="6959">
                  <c:v> 20-07-09 01:45:15</c:v>
                </c:pt>
                <c:pt idx="6960">
                  <c:v> 20-07-09 01:45:20</c:v>
                </c:pt>
                <c:pt idx="6961">
                  <c:v> 20-07-09 01:45:25</c:v>
                </c:pt>
                <c:pt idx="6962">
                  <c:v> 20-07-09 01:45:30</c:v>
                </c:pt>
                <c:pt idx="6963">
                  <c:v> 20-07-09 01:45:35</c:v>
                </c:pt>
                <c:pt idx="6964">
                  <c:v> 20-07-09 01:45:40</c:v>
                </c:pt>
                <c:pt idx="6965">
                  <c:v> 20-07-09 01:45:45</c:v>
                </c:pt>
                <c:pt idx="6966">
                  <c:v> 20-07-09 01:45:50</c:v>
                </c:pt>
                <c:pt idx="6967">
                  <c:v> 20-07-09 01:45:55</c:v>
                </c:pt>
                <c:pt idx="6968">
                  <c:v> 20-07-09 01:46:00</c:v>
                </c:pt>
                <c:pt idx="6969">
                  <c:v> 20-07-09 01:46:05</c:v>
                </c:pt>
                <c:pt idx="6970">
                  <c:v> 20-07-09 01:46:10</c:v>
                </c:pt>
                <c:pt idx="6971">
                  <c:v> 20-07-09 01:46:15</c:v>
                </c:pt>
                <c:pt idx="6972">
                  <c:v> 20-07-09 01:46:20</c:v>
                </c:pt>
                <c:pt idx="6973">
                  <c:v> 20-07-09 01:46:25</c:v>
                </c:pt>
                <c:pt idx="6974">
                  <c:v> 20-07-09 01:46:30</c:v>
                </c:pt>
                <c:pt idx="6975">
                  <c:v> 20-07-09 01:46:35</c:v>
                </c:pt>
                <c:pt idx="6976">
                  <c:v> 20-07-09 01:46:40</c:v>
                </c:pt>
                <c:pt idx="6977">
                  <c:v> 20-07-09 01:46:45</c:v>
                </c:pt>
                <c:pt idx="6978">
                  <c:v> 20-07-09 01:47:25</c:v>
                </c:pt>
                <c:pt idx="6979">
                  <c:v> 20-07-09 01:47:30</c:v>
                </c:pt>
                <c:pt idx="6980">
                  <c:v> 20-07-09 01:47:35</c:v>
                </c:pt>
                <c:pt idx="6981">
                  <c:v> 20-07-09 01:47:40</c:v>
                </c:pt>
                <c:pt idx="6982">
                  <c:v> 20-07-09 01:47:45</c:v>
                </c:pt>
                <c:pt idx="6983">
                  <c:v> 20-07-09 01:47:50</c:v>
                </c:pt>
                <c:pt idx="6984">
                  <c:v> 20-07-09 01:47:55</c:v>
                </c:pt>
                <c:pt idx="6985">
                  <c:v> 20-07-09 01:48:00</c:v>
                </c:pt>
                <c:pt idx="6986">
                  <c:v> 20-07-09 01:48:05</c:v>
                </c:pt>
                <c:pt idx="6987">
                  <c:v> 20-07-09 01:48:10</c:v>
                </c:pt>
                <c:pt idx="6988">
                  <c:v> 20-07-09 01:48:15</c:v>
                </c:pt>
                <c:pt idx="6989">
                  <c:v> 20-07-09 01:48:20</c:v>
                </c:pt>
                <c:pt idx="6990">
                  <c:v> 20-07-09 01:48:25</c:v>
                </c:pt>
                <c:pt idx="6991">
                  <c:v> 20-07-09 01:48:30</c:v>
                </c:pt>
                <c:pt idx="6992">
                  <c:v> 20-07-09 01:48:35</c:v>
                </c:pt>
                <c:pt idx="6993">
                  <c:v> 20-07-09 01:48:40</c:v>
                </c:pt>
                <c:pt idx="6994">
                  <c:v> 20-07-09 01:48:45</c:v>
                </c:pt>
                <c:pt idx="6995">
                  <c:v> 20-07-09 01:48:50</c:v>
                </c:pt>
                <c:pt idx="6996">
                  <c:v> 20-07-09 01:48:55</c:v>
                </c:pt>
                <c:pt idx="6997">
                  <c:v> 20-07-09 01:49:00</c:v>
                </c:pt>
                <c:pt idx="6998">
                  <c:v> 20-07-09 01:49:05</c:v>
                </c:pt>
                <c:pt idx="6999">
                  <c:v> 20-07-09 01:49:10</c:v>
                </c:pt>
                <c:pt idx="7000">
                  <c:v> 20-07-09 01:49:15</c:v>
                </c:pt>
                <c:pt idx="7001">
                  <c:v> 20-07-09 01:49:20</c:v>
                </c:pt>
                <c:pt idx="7002">
                  <c:v> 20-07-09 01:49:25</c:v>
                </c:pt>
                <c:pt idx="7003">
                  <c:v> 20-07-09 01:49:30</c:v>
                </c:pt>
                <c:pt idx="7004">
                  <c:v> 20-07-09 01:49:35</c:v>
                </c:pt>
                <c:pt idx="7005">
                  <c:v> 20-07-09 01:49:40</c:v>
                </c:pt>
                <c:pt idx="7006">
                  <c:v> 20-07-09 01:49:45</c:v>
                </c:pt>
                <c:pt idx="7007">
                  <c:v> 20-07-09 01:49:50</c:v>
                </c:pt>
                <c:pt idx="7008">
                  <c:v> 20-07-09 01:49:55</c:v>
                </c:pt>
                <c:pt idx="7009">
                  <c:v> 20-07-09 01:50:00</c:v>
                </c:pt>
                <c:pt idx="7010">
                  <c:v> 20-07-09 01:50:05</c:v>
                </c:pt>
                <c:pt idx="7011">
                  <c:v> 20-07-09 01:50:10</c:v>
                </c:pt>
                <c:pt idx="7012">
                  <c:v> 20-07-09 01:50:15</c:v>
                </c:pt>
                <c:pt idx="7013">
                  <c:v> 20-07-09 01:50:20</c:v>
                </c:pt>
                <c:pt idx="7014">
                  <c:v> 20-07-09 01:50:25</c:v>
                </c:pt>
                <c:pt idx="7015">
                  <c:v> 20-07-09 01:50:30</c:v>
                </c:pt>
                <c:pt idx="7016">
                  <c:v> 20-07-09 01:50:35</c:v>
                </c:pt>
                <c:pt idx="7017">
                  <c:v> 20-07-09 01:50:40</c:v>
                </c:pt>
                <c:pt idx="7018">
                  <c:v> 20-07-09 01:50:45</c:v>
                </c:pt>
                <c:pt idx="7019">
                  <c:v> 20-07-09 01:50:50</c:v>
                </c:pt>
                <c:pt idx="7020">
                  <c:v> 20-07-09 01:50:55</c:v>
                </c:pt>
                <c:pt idx="7021">
                  <c:v> 20-07-09 01:51:00</c:v>
                </c:pt>
                <c:pt idx="7022">
                  <c:v> 20-07-09 01:51:05</c:v>
                </c:pt>
                <c:pt idx="7023">
                  <c:v> 20-07-09 01:51:10</c:v>
                </c:pt>
                <c:pt idx="7024">
                  <c:v> 20-07-09 01:51:15</c:v>
                </c:pt>
                <c:pt idx="7025">
                  <c:v> 20-07-09 01:51:20</c:v>
                </c:pt>
                <c:pt idx="7026">
                  <c:v> 20-07-09 01:51:25</c:v>
                </c:pt>
                <c:pt idx="7027">
                  <c:v> 20-07-09 01:51:30</c:v>
                </c:pt>
                <c:pt idx="7028">
                  <c:v> 20-07-09 01:51:35</c:v>
                </c:pt>
                <c:pt idx="7029">
                  <c:v> 20-07-09 01:51:40</c:v>
                </c:pt>
                <c:pt idx="7030">
                  <c:v> 20-07-09 01:51:45</c:v>
                </c:pt>
                <c:pt idx="7031">
                  <c:v> 20-07-09 01:51:50</c:v>
                </c:pt>
                <c:pt idx="7032">
                  <c:v> 20-07-09 01:51:55</c:v>
                </c:pt>
                <c:pt idx="7033">
                  <c:v> 20-07-09 01:52:00</c:v>
                </c:pt>
                <c:pt idx="7034">
                  <c:v> 20-07-09 01:52:05</c:v>
                </c:pt>
                <c:pt idx="7035">
                  <c:v> 20-07-09 01:52:10</c:v>
                </c:pt>
                <c:pt idx="7036">
                  <c:v> 20-07-09 01:52:15</c:v>
                </c:pt>
                <c:pt idx="7037">
                  <c:v> 20-07-09 01:52:20</c:v>
                </c:pt>
                <c:pt idx="7038">
                  <c:v> 20-07-09 01:52:25</c:v>
                </c:pt>
                <c:pt idx="7039">
                  <c:v> 20-07-09 01:52:30</c:v>
                </c:pt>
                <c:pt idx="7040">
                  <c:v> 20-07-09 01:52:35</c:v>
                </c:pt>
                <c:pt idx="7041">
                  <c:v> 20-07-09 01:52:40</c:v>
                </c:pt>
                <c:pt idx="7042">
                  <c:v> 20-07-09 01:52:45</c:v>
                </c:pt>
                <c:pt idx="7043">
                  <c:v> 20-07-09 01:52:50</c:v>
                </c:pt>
                <c:pt idx="7044">
                  <c:v> 20-07-09 01:52:55</c:v>
                </c:pt>
                <c:pt idx="7045">
                  <c:v> 20-07-09 01:53:00</c:v>
                </c:pt>
                <c:pt idx="7046">
                  <c:v> 20-07-09 01:53:05</c:v>
                </c:pt>
                <c:pt idx="7047">
                  <c:v> 20-07-09 01:53:10</c:v>
                </c:pt>
                <c:pt idx="7048">
                  <c:v> 20-07-09 01:53:15</c:v>
                </c:pt>
                <c:pt idx="7049">
                  <c:v> 20-07-09 01:53:20</c:v>
                </c:pt>
                <c:pt idx="7050">
                  <c:v> 20-07-09 01:53:25</c:v>
                </c:pt>
                <c:pt idx="7051">
                  <c:v> 20-07-09 01:53:30</c:v>
                </c:pt>
                <c:pt idx="7052">
                  <c:v> 20-07-09 01:53:35</c:v>
                </c:pt>
                <c:pt idx="7053">
                  <c:v> 20-07-09 01:53:40</c:v>
                </c:pt>
                <c:pt idx="7054">
                  <c:v> 20-07-09 01:53:45</c:v>
                </c:pt>
                <c:pt idx="7055">
                  <c:v> 20-07-09 01:53:50</c:v>
                </c:pt>
                <c:pt idx="7056">
                  <c:v> 20-07-09 01:53:55</c:v>
                </c:pt>
                <c:pt idx="7057">
                  <c:v> 20-07-09 01:54:00</c:v>
                </c:pt>
                <c:pt idx="7058">
                  <c:v> 20-07-09 01:54:05</c:v>
                </c:pt>
                <c:pt idx="7059">
                  <c:v> 20-07-09 01:54:10</c:v>
                </c:pt>
                <c:pt idx="7060">
                  <c:v> 20-07-09 01:54:15</c:v>
                </c:pt>
                <c:pt idx="7061">
                  <c:v> 20-07-09 01:54:20</c:v>
                </c:pt>
                <c:pt idx="7062">
                  <c:v> 20-07-09 01:54:25</c:v>
                </c:pt>
                <c:pt idx="7063">
                  <c:v> 20-07-09 01:54:30</c:v>
                </c:pt>
                <c:pt idx="7064">
                  <c:v> 20-07-09 01:54:35</c:v>
                </c:pt>
                <c:pt idx="7065">
                  <c:v> 20-07-09 01:54:40</c:v>
                </c:pt>
                <c:pt idx="7066">
                  <c:v> 20-07-09 01:54:45</c:v>
                </c:pt>
                <c:pt idx="7067">
                  <c:v> 20-07-09 01:54:50</c:v>
                </c:pt>
                <c:pt idx="7068">
                  <c:v> 20-07-09 01:54:55</c:v>
                </c:pt>
                <c:pt idx="7069">
                  <c:v> 20-07-09 01:55:00</c:v>
                </c:pt>
                <c:pt idx="7070">
                  <c:v> 20-07-09 01:55:05</c:v>
                </c:pt>
                <c:pt idx="7071">
                  <c:v> 20-07-09 01:55:10</c:v>
                </c:pt>
                <c:pt idx="7072">
                  <c:v> 20-07-09 01:55:15</c:v>
                </c:pt>
                <c:pt idx="7073">
                  <c:v> 20-07-09 01:55:20</c:v>
                </c:pt>
                <c:pt idx="7074">
                  <c:v> 20-07-09 01:55:25</c:v>
                </c:pt>
                <c:pt idx="7075">
                  <c:v> 20-07-09 01:55:30</c:v>
                </c:pt>
                <c:pt idx="7076">
                  <c:v> 20-07-09 01:55:35</c:v>
                </c:pt>
                <c:pt idx="7077">
                  <c:v> 20-07-09 01:55:40</c:v>
                </c:pt>
                <c:pt idx="7078">
                  <c:v> 20-07-09 01:55:45</c:v>
                </c:pt>
                <c:pt idx="7079">
                  <c:v> 20-07-09 01:56:00</c:v>
                </c:pt>
                <c:pt idx="7080">
                  <c:v> 20-07-09 01:56:05</c:v>
                </c:pt>
                <c:pt idx="7081">
                  <c:v> 20-07-09 01:56:10</c:v>
                </c:pt>
                <c:pt idx="7082">
                  <c:v> 20-07-09 01:56:15</c:v>
                </c:pt>
                <c:pt idx="7083">
                  <c:v> 20-07-09 01:56:20</c:v>
                </c:pt>
                <c:pt idx="7084">
                  <c:v> 20-07-09 01:56:25</c:v>
                </c:pt>
                <c:pt idx="7085">
                  <c:v> 20-07-09 01:56:30</c:v>
                </c:pt>
                <c:pt idx="7086">
                  <c:v> 20-07-09 01:56:35</c:v>
                </c:pt>
                <c:pt idx="7087">
                  <c:v> 20-07-09 01:56:40</c:v>
                </c:pt>
                <c:pt idx="7088">
                  <c:v> 20-07-09 01:56:45</c:v>
                </c:pt>
                <c:pt idx="7089">
                  <c:v> 20-07-09 01:56:50</c:v>
                </c:pt>
                <c:pt idx="7090">
                  <c:v> 20-07-09 01:56:55</c:v>
                </c:pt>
                <c:pt idx="7091">
                  <c:v> 20-07-09 01:57:00</c:v>
                </c:pt>
                <c:pt idx="7092">
                  <c:v> 20-07-09 01:57:05</c:v>
                </c:pt>
                <c:pt idx="7093">
                  <c:v> 20-07-09 01:57:10</c:v>
                </c:pt>
                <c:pt idx="7094">
                  <c:v> 20-07-09 01:57:15</c:v>
                </c:pt>
                <c:pt idx="7095">
                  <c:v> 20-07-09 01:57:20</c:v>
                </c:pt>
                <c:pt idx="7096">
                  <c:v> 20-07-09 01:57:25</c:v>
                </c:pt>
                <c:pt idx="7097">
                  <c:v> 20-07-09 01:58:40</c:v>
                </c:pt>
                <c:pt idx="7098">
                  <c:v> 20-07-09 01:58:45</c:v>
                </c:pt>
                <c:pt idx="7099">
                  <c:v> 20-07-09 01:58:50</c:v>
                </c:pt>
                <c:pt idx="7100">
                  <c:v> 20-07-09 01:58:55</c:v>
                </c:pt>
                <c:pt idx="7101">
                  <c:v> 20-07-09 01:59:00</c:v>
                </c:pt>
                <c:pt idx="7102">
                  <c:v> 20-07-09 01:59:05</c:v>
                </c:pt>
                <c:pt idx="7103">
                  <c:v> 20-07-09 01:59:10</c:v>
                </c:pt>
                <c:pt idx="7104">
                  <c:v> 20-07-09 01:59:15</c:v>
                </c:pt>
                <c:pt idx="7105">
                  <c:v> 20-07-09 01:59:20</c:v>
                </c:pt>
                <c:pt idx="7106">
                  <c:v> 20-07-09 01:59:25</c:v>
                </c:pt>
                <c:pt idx="7107">
                  <c:v> 20-07-09 01:59:30</c:v>
                </c:pt>
                <c:pt idx="7108">
                  <c:v> 20-07-09 01:59:35</c:v>
                </c:pt>
                <c:pt idx="7109">
                  <c:v> 20-07-09 01:59:40</c:v>
                </c:pt>
                <c:pt idx="7110">
                  <c:v> 20-07-09 01:59:45</c:v>
                </c:pt>
                <c:pt idx="7111">
                  <c:v> 20-07-09 01:59:50</c:v>
                </c:pt>
                <c:pt idx="7112">
                  <c:v> 20-07-09 01:59:55</c:v>
                </c:pt>
                <c:pt idx="7113">
                  <c:v> 20-07-09 02:00:00</c:v>
                </c:pt>
                <c:pt idx="7114">
                  <c:v> 20-07-09 02:00:05</c:v>
                </c:pt>
                <c:pt idx="7115">
                  <c:v> 20-07-09 02:00:10</c:v>
                </c:pt>
                <c:pt idx="7116">
                  <c:v> 20-07-09 02:00:15</c:v>
                </c:pt>
                <c:pt idx="7117">
                  <c:v> 20-07-09 02:00:20</c:v>
                </c:pt>
                <c:pt idx="7118">
                  <c:v> 20-07-09 02:00:25</c:v>
                </c:pt>
                <c:pt idx="7119">
                  <c:v> 20-07-09 02:00:30</c:v>
                </c:pt>
                <c:pt idx="7120">
                  <c:v> 20-07-09 02:00:35</c:v>
                </c:pt>
                <c:pt idx="7121">
                  <c:v> 20-07-09 02:00:40</c:v>
                </c:pt>
                <c:pt idx="7122">
                  <c:v> 20-07-09 02:00:45</c:v>
                </c:pt>
                <c:pt idx="7123">
                  <c:v> 20-07-09 02:00:50</c:v>
                </c:pt>
                <c:pt idx="7124">
                  <c:v> 20-07-09 02:00:55</c:v>
                </c:pt>
                <c:pt idx="7125">
                  <c:v> 20-07-09 02:01:00</c:v>
                </c:pt>
                <c:pt idx="7126">
                  <c:v> 20-07-09 02:01:05</c:v>
                </c:pt>
                <c:pt idx="7127">
                  <c:v> 20-07-09 02:01:10</c:v>
                </c:pt>
                <c:pt idx="7128">
                  <c:v> 20-07-09 02:01:15</c:v>
                </c:pt>
                <c:pt idx="7129">
                  <c:v> 20-07-09 02:01:20</c:v>
                </c:pt>
                <c:pt idx="7130">
                  <c:v> 20-07-09 02:01:25</c:v>
                </c:pt>
                <c:pt idx="7131">
                  <c:v> 20-07-09 02:01:30</c:v>
                </c:pt>
                <c:pt idx="7132">
                  <c:v> 20-07-09 02:01:35</c:v>
                </c:pt>
                <c:pt idx="7133">
                  <c:v> 20-07-09 02:01:40</c:v>
                </c:pt>
                <c:pt idx="7134">
                  <c:v> 20-07-09 02:01:45</c:v>
                </c:pt>
                <c:pt idx="7135">
                  <c:v> 20-07-09 02:01:50</c:v>
                </c:pt>
                <c:pt idx="7136">
                  <c:v> 20-07-09 02:01:55</c:v>
                </c:pt>
                <c:pt idx="7137">
                  <c:v> 20-07-09 02:02:00</c:v>
                </c:pt>
                <c:pt idx="7138">
                  <c:v> 20-07-09 02:02:05</c:v>
                </c:pt>
                <c:pt idx="7139">
                  <c:v> 20-07-09 02:02:10</c:v>
                </c:pt>
                <c:pt idx="7140">
                  <c:v> 20-07-09 02:02:15</c:v>
                </c:pt>
                <c:pt idx="7141">
                  <c:v> 20-07-09 02:02:20</c:v>
                </c:pt>
                <c:pt idx="7142">
                  <c:v> 20-07-09 02:02:25</c:v>
                </c:pt>
                <c:pt idx="7143">
                  <c:v> 20-07-09 02:02:30</c:v>
                </c:pt>
                <c:pt idx="7144">
                  <c:v> 20-07-09 02:03:20</c:v>
                </c:pt>
                <c:pt idx="7145">
                  <c:v> 20-07-09 02:03:25</c:v>
                </c:pt>
                <c:pt idx="7146">
                  <c:v> 20-07-09 02:03:30</c:v>
                </c:pt>
                <c:pt idx="7147">
                  <c:v> 20-07-09 02:03:35</c:v>
                </c:pt>
                <c:pt idx="7148">
                  <c:v> 20-07-09 02:03:40</c:v>
                </c:pt>
                <c:pt idx="7149">
                  <c:v> 20-07-09 02:03:45</c:v>
                </c:pt>
                <c:pt idx="7150">
                  <c:v> 20-07-09 02:03:50</c:v>
                </c:pt>
                <c:pt idx="7151">
                  <c:v> 20-07-09 02:03:55</c:v>
                </c:pt>
                <c:pt idx="7152">
                  <c:v> 20-07-09 02:04:00</c:v>
                </c:pt>
                <c:pt idx="7153">
                  <c:v> 20-07-09 02:04:05</c:v>
                </c:pt>
                <c:pt idx="7154">
                  <c:v> 20-07-09 02:04:10</c:v>
                </c:pt>
                <c:pt idx="7155">
                  <c:v> 20-07-09 02:04:15</c:v>
                </c:pt>
                <c:pt idx="7156">
                  <c:v> 20-07-09 02:04:20</c:v>
                </c:pt>
                <c:pt idx="7157">
                  <c:v> 20-07-09 02:04:25</c:v>
                </c:pt>
                <c:pt idx="7158">
                  <c:v> 20-07-09 02:04:30</c:v>
                </c:pt>
                <c:pt idx="7159">
                  <c:v> 20-07-09 02:04:35</c:v>
                </c:pt>
                <c:pt idx="7160">
                  <c:v> 20-07-09 02:04:40</c:v>
                </c:pt>
                <c:pt idx="7161">
                  <c:v> 20-07-09 02:04:45</c:v>
                </c:pt>
                <c:pt idx="7162">
                  <c:v> 20-07-09 02:04:50</c:v>
                </c:pt>
                <c:pt idx="7163">
                  <c:v> 20-07-09 02:04:55</c:v>
                </c:pt>
                <c:pt idx="7164">
                  <c:v> 20-07-09 02:05:00</c:v>
                </c:pt>
                <c:pt idx="7165">
                  <c:v> 20-07-09 02:05:05</c:v>
                </c:pt>
                <c:pt idx="7166">
                  <c:v> 20-07-09 02:05:10</c:v>
                </c:pt>
                <c:pt idx="7167">
                  <c:v> 20-07-09 02:05:15</c:v>
                </c:pt>
                <c:pt idx="7168">
                  <c:v> 20-07-09 02:05:20</c:v>
                </c:pt>
                <c:pt idx="7169">
                  <c:v> 20-07-09 02:05:25</c:v>
                </c:pt>
                <c:pt idx="7170">
                  <c:v> 20-07-09 02:05:30</c:v>
                </c:pt>
                <c:pt idx="7171">
                  <c:v> 20-07-09 02:05:35</c:v>
                </c:pt>
                <c:pt idx="7172">
                  <c:v> 20-07-09 02:05:40</c:v>
                </c:pt>
                <c:pt idx="7173">
                  <c:v> 20-07-09 02:05:45</c:v>
                </c:pt>
                <c:pt idx="7174">
                  <c:v> 20-07-09 02:05:50</c:v>
                </c:pt>
                <c:pt idx="7175">
                  <c:v> 20-07-09 02:05:55</c:v>
                </c:pt>
                <c:pt idx="7176">
                  <c:v> 20-07-09 02:06:00</c:v>
                </c:pt>
                <c:pt idx="7177">
                  <c:v> 20-07-09 02:06:05</c:v>
                </c:pt>
                <c:pt idx="7178">
                  <c:v> 20-07-09 02:06:10</c:v>
                </c:pt>
                <c:pt idx="7179">
                  <c:v> 20-07-09 02:06:15</c:v>
                </c:pt>
                <c:pt idx="7180">
                  <c:v> 20-07-09 02:06:20</c:v>
                </c:pt>
                <c:pt idx="7181">
                  <c:v> 20-07-09 02:06:25</c:v>
                </c:pt>
                <c:pt idx="7182">
                  <c:v> 20-07-09 02:06:30</c:v>
                </c:pt>
                <c:pt idx="7183">
                  <c:v> 20-07-09 02:06:35</c:v>
                </c:pt>
                <c:pt idx="7184">
                  <c:v> 20-07-09 02:06:40</c:v>
                </c:pt>
                <c:pt idx="7185">
                  <c:v> 20-07-09 02:06:45</c:v>
                </c:pt>
                <c:pt idx="7186">
                  <c:v> 20-07-09 02:06:50</c:v>
                </c:pt>
                <c:pt idx="7187">
                  <c:v> 20-07-09 02:06:55</c:v>
                </c:pt>
                <c:pt idx="7188">
                  <c:v> 20-07-09 02:07:00</c:v>
                </c:pt>
                <c:pt idx="7189">
                  <c:v> 20-07-09 02:07:05</c:v>
                </c:pt>
                <c:pt idx="7190">
                  <c:v> 20-07-09 02:07:10</c:v>
                </c:pt>
                <c:pt idx="7191">
                  <c:v> 20-07-09 02:07:15</c:v>
                </c:pt>
                <c:pt idx="7192">
                  <c:v> 20-07-09 02:07:20</c:v>
                </c:pt>
                <c:pt idx="7193">
                  <c:v> 20-07-09 02:07:25</c:v>
                </c:pt>
                <c:pt idx="7194">
                  <c:v> 20-07-09 02:07:30</c:v>
                </c:pt>
                <c:pt idx="7195">
                  <c:v> 20-07-09 02:07:35</c:v>
                </c:pt>
                <c:pt idx="7196">
                  <c:v> 20-07-09 02:07:40</c:v>
                </c:pt>
                <c:pt idx="7197">
                  <c:v> 20-07-09 02:07:45</c:v>
                </c:pt>
                <c:pt idx="7198">
                  <c:v> 20-07-09 02:07:50</c:v>
                </c:pt>
                <c:pt idx="7199">
                  <c:v> 20-07-09 02:07:55</c:v>
                </c:pt>
                <c:pt idx="7200">
                  <c:v> 20-07-09 02:08:00</c:v>
                </c:pt>
                <c:pt idx="7201">
                  <c:v> 20-07-09 02:08:05</c:v>
                </c:pt>
                <c:pt idx="7202">
                  <c:v> 20-07-09 02:08:10</c:v>
                </c:pt>
                <c:pt idx="7203">
                  <c:v> 20-07-09 02:08:15</c:v>
                </c:pt>
                <c:pt idx="7204">
                  <c:v> 20-07-09 02:08:20</c:v>
                </c:pt>
                <c:pt idx="7205">
                  <c:v> 20-07-09 02:08:25</c:v>
                </c:pt>
                <c:pt idx="7206">
                  <c:v> 20-07-09 02:08:30</c:v>
                </c:pt>
                <c:pt idx="7207">
                  <c:v> 20-07-09 02:08:35</c:v>
                </c:pt>
                <c:pt idx="7208">
                  <c:v> 20-07-09 02:08:40</c:v>
                </c:pt>
                <c:pt idx="7209">
                  <c:v> 20-07-09 02:08:45</c:v>
                </c:pt>
                <c:pt idx="7210">
                  <c:v> 20-07-09 02:08:50</c:v>
                </c:pt>
                <c:pt idx="7211">
                  <c:v> 20-07-09 02:08:55</c:v>
                </c:pt>
                <c:pt idx="7212">
                  <c:v> 20-07-09 02:09:00</c:v>
                </c:pt>
                <c:pt idx="7213">
                  <c:v> 20-07-09 02:09:05</c:v>
                </c:pt>
                <c:pt idx="7214">
                  <c:v> 20-07-09 02:09:10</c:v>
                </c:pt>
                <c:pt idx="7215">
                  <c:v> 20-07-09 02:09:15</c:v>
                </c:pt>
                <c:pt idx="7216">
                  <c:v> 20-07-09 02:09:20</c:v>
                </c:pt>
                <c:pt idx="7217">
                  <c:v> 20-07-09 02:09:25</c:v>
                </c:pt>
                <c:pt idx="7218">
                  <c:v> 20-07-09 02:09:30</c:v>
                </c:pt>
                <c:pt idx="7219">
                  <c:v> 20-07-09 02:09:35</c:v>
                </c:pt>
                <c:pt idx="7220">
                  <c:v> 20-07-09 02:09:40</c:v>
                </c:pt>
                <c:pt idx="7221">
                  <c:v> 20-07-09 02:09:45</c:v>
                </c:pt>
                <c:pt idx="7222">
                  <c:v> 20-07-09 02:09:50</c:v>
                </c:pt>
                <c:pt idx="7223">
                  <c:v> 20-07-09 02:09:55</c:v>
                </c:pt>
                <c:pt idx="7224">
                  <c:v> 20-07-09 02:10:00</c:v>
                </c:pt>
                <c:pt idx="7225">
                  <c:v> 20-07-09 02:10:05</c:v>
                </c:pt>
                <c:pt idx="7226">
                  <c:v> 20-07-09 02:10:10</c:v>
                </c:pt>
                <c:pt idx="7227">
                  <c:v> 20-07-09 02:10:15</c:v>
                </c:pt>
                <c:pt idx="7228">
                  <c:v> 20-07-09 02:10:20</c:v>
                </c:pt>
                <c:pt idx="7229">
                  <c:v> 20-07-09 02:10:25</c:v>
                </c:pt>
                <c:pt idx="7230">
                  <c:v> 20-07-09 02:10:30</c:v>
                </c:pt>
                <c:pt idx="7231">
                  <c:v> 20-07-09 02:10:35</c:v>
                </c:pt>
                <c:pt idx="7232">
                  <c:v> 20-07-09 02:10:40</c:v>
                </c:pt>
                <c:pt idx="7233">
                  <c:v> 20-07-09 02:10:45</c:v>
                </c:pt>
                <c:pt idx="7234">
                  <c:v> 20-07-09 02:10:50</c:v>
                </c:pt>
                <c:pt idx="7235">
                  <c:v> 20-07-09 02:10:55</c:v>
                </c:pt>
                <c:pt idx="7236">
                  <c:v> 20-07-09 02:11:00</c:v>
                </c:pt>
                <c:pt idx="7237">
                  <c:v> 20-07-09 02:11:05</c:v>
                </c:pt>
                <c:pt idx="7238">
                  <c:v> 20-07-09 02:11:10</c:v>
                </c:pt>
                <c:pt idx="7239">
                  <c:v> 20-07-09 02:11:15</c:v>
                </c:pt>
                <c:pt idx="7240">
                  <c:v> 20-07-09 02:11:20</c:v>
                </c:pt>
                <c:pt idx="7241">
                  <c:v> 20-07-09 02:12:40</c:v>
                </c:pt>
                <c:pt idx="7242">
                  <c:v> 20-07-09 02:12:45</c:v>
                </c:pt>
                <c:pt idx="7243">
                  <c:v> 20-07-09 02:12:50</c:v>
                </c:pt>
                <c:pt idx="7244">
                  <c:v> 20-07-09 02:12:55</c:v>
                </c:pt>
                <c:pt idx="7245">
                  <c:v> 20-07-09 02:13:00</c:v>
                </c:pt>
                <c:pt idx="7246">
                  <c:v> 20-07-09 02:13:05</c:v>
                </c:pt>
                <c:pt idx="7247">
                  <c:v> 20-07-09 02:13:10</c:v>
                </c:pt>
                <c:pt idx="7248">
                  <c:v> 20-07-09 02:13:15</c:v>
                </c:pt>
                <c:pt idx="7249">
                  <c:v> 20-07-09 02:13:20</c:v>
                </c:pt>
                <c:pt idx="7250">
                  <c:v> 20-07-09 02:13:25</c:v>
                </c:pt>
                <c:pt idx="7251">
                  <c:v> 20-07-09 02:13:30</c:v>
                </c:pt>
                <c:pt idx="7252">
                  <c:v> 20-07-09 02:13:35</c:v>
                </c:pt>
                <c:pt idx="7253">
                  <c:v> 20-07-09 02:15:10</c:v>
                </c:pt>
                <c:pt idx="7254">
                  <c:v> 20-07-09 02:15:15</c:v>
                </c:pt>
                <c:pt idx="7255">
                  <c:v> 20-07-09 02:15:20</c:v>
                </c:pt>
                <c:pt idx="7256">
                  <c:v> 20-07-09 02:15:25</c:v>
                </c:pt>
                <c:pt idx="7257">
                  <c:v> 20-07-09 02:15:30</c:v>
                </c:pt>
                <c:pt idx="7258">
                  <c:v> 20-07-09 02:15:35</c:v>
                </c:pt>
                <c:pt idx="7259">
                  <c:v> 20-07-09 02:15:40</c:v>
                </c:pt>
                <c:pt idx="7260">
                  <c:v> 20-07-09 02:15:45</c:v>
                </c:pt>
                <c:pt idx="7261">
                  <c:v> 20-07-09 02:15:50</c:v>
                </c:pt>
                <c:pt idx="7262">
                  <c:v> 20-07-09 02:15:55</c:v>
                </c:pt>
                <c:pt idx="7263">
                  <c:v> 20-07-09 02:16:00</c:v>
                </c:pt>
                <c:pt idx="7264">
                  <c:v> 20-07-09 02:16:05</c:v>
                </c:pt>
                <c:pt idx="7265">
                  <c:v> 20-07-09 02:16:10</c:v>
                </c:pt>
                <c:pt idx="7266">
                  <c:v> 20-07-09 02:16:15</c:v>
                </c:pt>
                <c:pt idx="7267">
                  <c:v> 20-07-09 02:16:20</c:v>
                </c:pt>
                <c:pt idx="7268">
                  <c:v> 20-07-09 02:16:25</c:v>
                </c:pt>
                <c:pt idx="7269">
                  <c:v> 20-07-09 02:16:30</c:v>
                </c:pt>
                <c:pt idx="7270">
                  <c:v> 20-07-09 02:16:35</c:v>
                </c:pt>
                <c:pt idx="7271">
                  <c:v> 20-07-09 02:16:40</c:v>
                </c:pt>
                <c:pt idx="7272">
                  <c:v> 20-07-09 02:16:45</c:v>
                </c:pt>
                <c:pt idx="7273">
                  <c:v> 20-07-09 02:16:50</c:v>
                </c:pt>
                <c:pt idx="7274">
                  <c:v> 20-07-09 02:16:55</c:v>
                </c:pt>
                <c:pt idx="7275">
                  <c:v> 20-07-09 02:17:00</c:v>
                </c:pt>
                <c:pt idx="7276">
                  <c:v> 20-07-09 02:17:05</c:v>
                </c:pt>
                <c:pt idx="7277">
                  <c:v> 20-07-09 02:17:10</c:v>
                </c:pt>
                <c:pt idx="7278">
                  <c:v> 20-07-09 02:17:15</c:v>
                </c:pt>
                <c:pt idx="7279">
                  <c:v> 20-07-09 02:17:20</c:v>
                </c:pt>
                <c:pt idx="7280">
                  <c:v> 20-07-09 02:17:25</c:v>
                </c:pt>
                <c:pt idx="7281">
                  <c:v> 20-07-09 02:17:30</c:v>
                </c:pt>
                <c:pt idx="7282">
                  <c:v> 20-07-09 02:17:35</c:v>
                </c:pt>
                <c:pt idx="7283">
                  <c:v> 20-07-09 02:17:40</c:v>
                </c:pt>
                <c:pt idx="7284">
                  <c:v> 20-07-09 02:17:45</c:v>
                </c:pt>
                <c:pt idx="7285">
                  <c:v> 20-07-09 02:17:50</c:v>
                </c:pt>
                <c:pt idx="7286">
                  <c:v> 20-07-09 02:17:55</c:v>
                </c:pt>
                <c:pt idx="7287">
                  <c:v> 20-07-09 02:18:00</c:v>
                </c:pt>
                <c:pt idx="7288">
                  <c:v> 20-07-09 02:18:05</c:v>
                </c:pt>
                <c:pt idx="7289">
                  <c:v> 20-07-09 02:18:10</c:v>
                </c:pt>
                <c:pt idx="7290">
                  <c:v> 20-07-09 02:18:15</c:v>
                </c:pt>
                <c:pt idx="7291">
                  <c:v> 20-07-09 02:18:20</c:v>
                </c:pt>
                <c:pt idx="7292">
                  <c:v> 20-07-09 02:18:25</c:v>
                </c:pt>
                <c:pt idx="7293">
                  <c:v> 20-07-09 02:18:30</c:v>
                </c:pt>
                <c:pt idx="7294">
                  <c:v> 20-07-09 02:18:35</c:v>
                </c:pt>
                <c:pt idx="7295">
                  <c:v> 20-07-09 02:18:40</c:v>
                </c:pt>
                <c:pt idx="7296">
                  <c:v> 20-07-09 02:18:45</c:v>
                </c:pt>
                <c:pt idx="7297">
                  <c:v> 20-07-09 02:18:50</c:v>
                </c:pt>
                <c:pt idx="7298">
                  <c:v> 20-07-09 02:18:55</c:v>
                </c:pt>
                <c:pt idx="7299">
                  <c:v> 20-07-09 02:19:00</c:v>
                </c:pt>
                <c:pt idx="7300">
                  <c:v> 20-07-09 02:19:05</c:v>
                </c:pt>
                <c:pt idx="7301">
                  <c:v> 20-07-09 02:19:10</c:v>
                </c:pt>
                <c:pt idx="7302">
                  <c:v> 20-07-09 02:19:15</c:v>
                </c:pt>
                <c:pt idx="7303">
                  <c:v> 20-07-09 02:19:20</c:v>
                </c:pt>
                <c:pt idx="7304">
                  <c:v> 20-07-09 02:19:25</c:v>
                </c:pt>
                <c:pt idx="7305">
                  <c:v> 20-07-09 02:19:30</c:v>
                </c:pt>
                <c:pt idx="7306">
                  <c:v> 20-07-09 02:19:35</c:v>
                </c:pt>
                <c:pt idx="7307">
                  <c:v> 20-07-09 02:19:40</c:v>
                </c:pt>
                <c:pt idx="7308">
                  <c:v> 20-07-09 02:19:45</c:v>
                </c:pt>
                <c:pt idx="7309">
                  <c:v> 20-07-09 02:19:50</c:v>
                </c:pt>
                <c:pt idx="7310">
                  <c:v> 20-07-09 02:19:55</c:v>
                </c:pt>
                <c:pt idx="7311">
                  <c:v> 20-07-09 02:20:00</c:v>
                </c:pt>
                <c:pt idx="7312">
                  <c:v> 20-07-09 02:20:05</c:v>
                </c:pt>
                <c:pt idx="7313">
                  <c:v> 20-07-09 02:20:10</c:v>
                </c:pt>
                <c:pt idx="7314">
                  <c:v> 20-07-09 02:20:15</c:v>
                </c:pt>
                <c:pt idx="7315">
                  <c:v> 20-07-09 02:20:20</c:v>
                </c:pt>
                <c:pt idx="7316">
                  <c:v> 20-07-09 02:20:25</c:v>
                </c:pt>
                <c:pt idx="7317">
                  <c:v> 20-07-09 02:20:30</c:v>
                </c:pt>
                <c:pt idx="7318">
                  <c:v> 20-07-09 02:20:35</c:v>
                </c:pt>
                <c:pt idx="7319">
                  <c:v> 20-07-09 02:20:40</c:v>
                </c:pt>
                <c:pt idx="7320">
                  <c:v> 20-07-09 02:20:45</c:v>
                </c:pt>
                <c:pt idx="7321">
                  <c:v> 20-07-09 02:20:50</c:v>
                </c:pt>
                <c:pt idx="7322">
                  <c:v> 20-07-09 02:20:55</c:v>
                </c:pt>
                <c:pt idx="7323">
                  <c:v> 20-07-09 02:21:00</c:v>
                </c:pt>
                <c:pt idx="7324">
                  <c:v> 20-07-09 02:21:05</c:v>
                </c:pt>
                <c:pt idx="7325">
                  <c:v> 20-07-09 02:21:10</c:v>
                </c:pt>
                <c:pt idx="7326">
                  <c:v> 20-07-09 02:21:15</c:v>
                </c:pt>
                <c:pt idx="7327">
                  <c:v> 20-07-09 02:21:20</c:v>
                </c:pt>
                <c:pt idx="7328">
                  <c:v> 20-07-09 02:21:25</c:v>
                </c:pt>
                <c:pt idx="7329">
                  <c:v> 20-07-09 02:21:30</c:v>
                </c:pt>
                <c:pt idx="7330">
                  <c:v> 20-07-09 02:21:35</c:v>
                </c:pt>
                <c:pt idx="7331">
                  <c:v> 20-07-09 02:21:40</c:v>
                </c:pt>
                <c:pt idx="7332">
                  <c:v> 20-07-09 02:21:45</c:v>
                </c:pt>
                <c:pt idx="7333">
                  <c:v> 20-07-09 02:21:50</c:v>
                </c:pt>
                <c:pt idx="7334">
                  <c:v> 20-07-09 02:21:55</c:v>
                </c:pt>
                <c:pt idx="7335">
                  <c:v> 20-07-09 02:22:00</c:v>
                </c:pt>
                <c:pt idx="7336">
                  <c:v> 20-07-09 02:22:05</c:v>
                </c:pt>
                <c:pt idx="7337">
                  <c:v> 20-07-09 02:22:10</c:v>
                </c:pt>
                <c:pt idx="7338">
                  <c:v> 20-07-09 02:22:15</c:v>
                </c:pt>
                <c:pt idx="7339">
                  <c:v> 20-07-09 02:22:20</c:v>
                </c:pt>
                <c:pt idx="7340">
                  <c:v> 20-07-09 02:22:25</c:v>
                </c:pt>
                <c:pt idx="7341">
                  <c:v> 20-07-09 02:22:30</c:v>
                </c:pt>
                <c:pt idx="7342">
                  <c:v> 20-07-09 02:22:35</c:v>
                </c:pt>
                <c:pt idx="7343">
                  <c:v> 20-07-09 02:22:40</c:v>
                </c:pt>
                <c:pt idx="7344">
                  <c:v> 20-07-09 02:22:45</c:v>
                </c:pt>
                <c:pt idx="7345">
                  <c:v> 20-07-09 02:22:50</c:v>
                </c:pt>
                <c:pt idx="7346">
                  <c:v> 20-07-09 02:22:55</c:v>
                </c:pt>
                <c:pt idx="7347">
                  <c:v> 20-07-09 02:23:00</c:v>
                </c:pt>
                <c:pt idx="7348">
                  <c:v> 20-07-09 02:23:05</c:v>
                </c:pt>
                <c:pt idx="7349">
                  <c:v> 20-07-09 02:23:10</c:v>
                </c:pt>
                <c:pt idx="7350">
                  <c:v> 20-07-09 02:23:15</c:v>
                </c:pt>
                <c:pt idx="7351">
                  <c:v> 20-07-09 02:23:20</c:v>
                </c:pt>
                <c:pt idx="7352">
                  <c:v> 20-07-09 02:23:25</c:v>
                </c:pt>
                <c:pt idx="7353">
                  <c:v> 20-07-09 02:23:30</c:v>
                </c:pt>
                <c:pt idx="7354">
                  <c:v> 20-07-09 02:23:35</c:v>
                </c:pt>
                <c:pt idx="7355">
                  <c:v> 20-07-09 02:23:40</c:v>
                </c:pt>
                <c:pt idx="7356">
                  <c:v> 20-07-09 02:23:45</c:v>
                </c:pt>
                <c:pt idx="7357">
                  <c:v> 20-07-09 02:23:50</c:v>
                </c:pt>
                <c:pt idx="7358">
                  <c:v> 20-07-09 02:23:55</c:v>
                </c:pt>
                <c:pt idx="7359">
                  <c:v> 20-07-09 02:24:00</c:v>
                </c:pt>
                <c:pt idx="7360">
                  <c:v> 20-07-09 02:24:05</c:v>
                </c:pt>
                <c:pt idx="7361">
                  <c:v> 20-07-09 02:24:10</c:v>
                </c:pt>
                <c:pt idx="7362">
                  <c:v> 20-07-09 02:24:15</c:v>
                </c:pt>
                <c:pt idx="7363">
                  <c:v> 20-07-09 02:24:20</c:v>
                </c:pt>
                <c:pt idx="7364">
                  <c:v> 20-07-09 02:24:25</c:v>
                </c:pt>
                <c:pt idx="7365">
                  <c:v> 20-07-09 02:24:30</c:v>
                </c:pt>
                <c:pt idx="7366">
                  <c:v> 20-07-09 02:24:35</c:v>
                </c:pt>
                <c:pt idx="7367">
                  <c:v> 20-07-09 02:24:40</c:v>
                </c:pt>
                <c:pt idx="7368">
                  <c:v> 20-07-09 02:24:45</c:v>
                </c:pt>
                <c:pt idx="7369">
                  <c:v> 20-07-09 02:24:50</c:v>
                </c:pt>
                <c:pt idx="7370">
                  <c:v> 20-07-09 02:24:55</c:v>
                </c:pt>
                <c:pt idx="7371">
                  <c:v> 20-07-09 02:25:00</c:v>
                </c:pt>
                <c:pt idx="7372">
                  <c:v> 20-07-09 02:25:05</c:v>
                </c:pt>
                <c:pt idx="7373">
                  <c:v> 20-07-09 02:25:10</c:v>
                </c:pt>
                <c:pt idx="7374">
                  <c:v> 20-07-09 02:25:15</c:v>
                </c:pt>
                <c:pt idx="7375">
                  <c:v> 20-07-09 02:25:20</c:v>
                </c:pt>
                <c:pt idx="7376">
                  <c:v> 20-07-09 02:25:25</c:v>
                </c:pt>
                <c:pt idx="7377">
                  <c:v> 20-07-09 02:25:30</c:v>
                </c:pt>
                <c:pt idx="7378">
                  <c:v> 20-07-09 02:25:35</c:v>
                </c:pt>
                <c:pt idx="7379">
                  <c:v> 20-07-09 02:25:40</c:v>
                </c:pt>
                <c:pt idx="7380">
                  <c:v> 20-07-09 02:25:45</c:v>
                </c:pt>
                <c:pt idx="7381">
                  <c:v> 20-07-09 02:25:50</c:v>
                </c:pt>
                <c:pt idx="7382">
                  <c:v> 20-07-09 02:25:55</c:v>
                </c:pt>
                <c:pt idx="7383">
                  <c:v> 20-07-09 02:26:00</c:v>
                </c:pt>
                <c:pt idx="7384">
                  <c:v> 20-07-09 02:26:05</c:v>
                </c:pt>
                <c:pt idx="7385">
                  <c:v> 20-07-09 02:26:10</c:v>
                </c:pt>
                <c:pt idx="7386">
                  <c:v> 20-07-09 02:26:15</c:v>
                </c:pt>
                <c:pt idx="7387">
                  <c:v> 20-07-09 02:26:20</c:v>
                </c:pt>
                <c:pt idx="7388">
                  <c:v> 20-07-09 02:26:25</c:v>
                </c:pt>
                <c:pt idx="7389">
                  <c:v> 20-07-09 02:26:35</c:v>
                </c:pt>
                <c:pt idx="7390">
                  <c:v> 20-07-09 02:26:40</c:v>
                </c:pt>
                <c:pt idx="7391">
                  <c:v> 20-07-09 02:26:45</c:v>
                </c:pt>
                <c:pt idx="7392">
                  <c:v> 20-07-09 02:26:50</c:v>
                </c:pt>
                <c:pt idx="7393">
                  <c:v> 20-07-09 02:26:55</c:v>
                </c:pt>
                <c:pt idx="7394">
                  <c:v> 20-07-09 02:27:00</c:v>
                </c:pt>
                <c:pt idx="7395">
                  <c:v> 20-07-09 02:27:05</c:v>
                </c:pt>
                <c:pt idx="7396">
                  <c:v> 20-07-09 02:27:10</c:v>
                </c:pt>
                <c:pt idx="7397">
                  <c:v> 20-07-09 02:27:15</c:v>
                </c:pt>
                <c:pt idx="7398">
                  <c:v> 20-07-09 02:27:20</c:v>
                </c:pt>
                <c:pt idx="7399">
                  <c:v> 20-07-09 02:27:25</c:v>
                </c:pt>
                <c:pt idx="7400">
                  <c:v> 20-07-09 02:27:30</c:v>
                </c:pt>
                <c:pt idx="7401">
                  <c:v> 20-07-09 02:27:35</c:v>
                </c:pt>
                <c:pt idx="7402">
                  <c:v> 20-07-09 02:27:40</c:v>
                </c:pt>
                <c:pt idx="7403">
                  <c:v> 20-07-09 02:27:45</c:v>
                </c:pt>
                <c:pt idx="7404">
                  <c:v> 20-07-09 02:27:50</c:v>
                </c:pt>
                <c:pt idx="7405">
                  <c:v> 20-07-09 02:27:55</c:v>
                </c:pt>
                <c:pt idx="7406">
                  <c:v> 20-07-09 02:28:00</c:v>
                </c:pt>
                <c:pt idx="7407">
                  <c:v> 20-07-09 02:28:05</c:v>
                </c:pt>
                <c:pt idx="7408">
                  <c:v> 20-07-09 02:28:10</c:v>
                </c:pt>
                <c:pt idx="7409">
                  <c:v> 20-07-09 02:28:15</c:v>
                </c:pt>
                <c:pt idx="7410">
                  <c:v> 20-07-09 02:28:20</c:v>
                </c:pt>
                <c:pt idx="7411">
                  <c:v> 20-07-09 02:28:25</c:v>
                </c:pt>
                <c:pt idx="7412">
                  <c:v> 20-07-09 02:28:30</c:v>
                </c:pt>
                <c:pt idx="7413">
                  <c:v> 20-07-09 02:28:35</c:v>
                </c:pt>
                <c:pt idx="7414">
                  <c:v> 20-07-09 02:28:40</c:v>
                </c:pt>
                <c:pt idx="7415">
                  <c:v> 20-07-09 02:28:45</c:v>
                </c:pt>
                <c:pt idx="7416">
                  <c:v> 20-07-09 02:28:50</c:v>
                </c:pt>
                <c:pt idx="7417">
                  <c:v> 20-07-09 02:28:55</c:v>
                </c:pt>
                <c:pt idx="7418">
                  <c:v> 20-07-09 02:29:00</c:v>
                </c:pt>
                <c:pt idx="7419">
                  <c:v> 20-07-09 02:29:05</c:v>
                </c:pt>
                <c:pt idx="7420">
                  <c:v> 20-07-09 02:29:10</c:v>
                </c:pt>
                <c:pt idx="7421">
                  <c:v> 20-07-09 02:29:15</c:v>
                </c:pt>
                <c:pt idx="7422">
                  <c:v> 20-07-09 02:29:20</c:v>
                </c:pt>
                <c:pt idx="7423">
                  <c:v> 20-07-09 02:29:25</c:v>
                </c:pt>
                <c:pt idx="7424">
                  <c:v> 20-07-09 02:29:30</c:v>
                </c:pt>
                <c:pt idx="7425">
                  <c:v> 20-07-09 02:29:35</c:v>
                </c:pt>
                <c:pt idx="7426">
                  <c:v> 20-07-09 02:29:40</c:v>
                </c:pt>
                <c:pt idx="7427">
                  <c:v> 20-07-09 02:29:45</c:v>
                </c:pt>
                <c:pt idx="7428">
                  <c:v> 20-07-09 02:29:50</c:v>
                </c:pt>
                <c:pt idx="7429">
                  <c:v> 20-07-09 02:29:55</c:v>
                </c:pt>
                <c:pt idx="7430">
                  <c:v> 20-07-09 02:30:00</c:v>
                </c:pt>
                <c:pt idx="7431">
                  <c:v> 20-07-09 02:30:05</c:v>
                </c:pt>
                <c:pt idx="7432">
                  <c:v> 20-07-09 02:30:10</c:v>
                </c:pt>
                <c:pt idx="7433">
                  <c:v> 20-07-09 02:30:15</c:v>
                </c:pt>
                <c:pt idx="7434">
                  <c:v> 20-07-09 02:30:20</c:v>
                </c:pt>
                <c:pt idx="7435">
                  <c:v> 20-07-09 02:30:25</c:v>
                </c:pt>
                <c:pt idx="7436">
                  <c:v> 20-07-09 02:30:30</c:v>
                </c:pt>
                <c:pt idx="7437">
                  <c:v> 20-07-09 02:30:35</c:v>
                </c:pt>
                <c:pt idx="7438">
                  <c:v> 20-07-09 02:30:40</c:v>
                </c:pt>
                <c:pt idx="7439">
                  <c:v> 20-07-09 02:30:45</c:v>
                </c:pt>
                <c:pt idx="7440">
                  <c:v> 20-07-09 02:30:50</c:v>
                </c:pt>
                <c:pt idx="7441">
                  <c:v> 20-07-09 02:30:55</c:v>
                </c:pt>
                <c:pt idx="7442">
                  <c:v> 20-07-09 02:31:00</c:v>
                </c:pt>
                <c:pt idx="7443">
                  <c:v> 20-07-09 02:31:05</c:v>
                </c:pt>
                <c:pt idx="7444">
                  <c:v> 20-07-09 02:31:10</c:v>
                </c:pt>
                <c:pt idx="7445">
                  <c:v> 20-07-09 02:31:15</c:v>
                </c:pt>
                <c:pt idx="7446">
                  <c:v> 20-07-09 02:31:20</c:v>
                </c:pt>
                <c:pt idx="7447">
                  <c:v> 20-07-09 02:31:25</c:v>
                </c:pt>
                <c:pt idx="7448">
                  <c:v> 20-07-09 02:31:30</c:v>
                </c:pt>
                <c:pt idx="7449">
                  <c:v> 20-07-09 02:31:35</c:v>
                </c:pt>
                <c:pt idx="7450">
                  <c:v> 20-07-09 02:31:40</c:v>
                </c:pt>
                <c:pt idx="7451">
                  <c:v> 20-07-09 02:31:45</c:v>
                </c:pt>
                <c:pt idx="7452">
                  <c:v> 20-07-09 02:31:50</c:v>
                </c:pt>
                <c:pt idx="7453">
                  <c:v> 20-07-09 02:31:55</c:v>
                </c:pt>
                <c:pt idx="7454">
                  <c:v> 20-07-09 02:32:00</c:v>
                </c:pt>
                <c:pt idx="7455">
                  <c:v> 20-07-09 02:32:05</c:v>
                </c:pt>
                <c:pt idx="7456">
                  <c:v> 20-07-09 02:32:10</c:v>
                </c:pt>
                <c:pt idx="7457">
                  <c:v> 20-07-09 02:32:15</c:v>
                </c:pt>
                <c:pt idx="7458">
                  <c:v> 20-07-09 02:32:20</c:v>
                </c:pt>
                <c:pt idx="7459">
                  <c:v> 20-07-09 02:32:25</c:v>
                </c:pt>
                <c:pt idx="7460">
                  <c:v> 20-07-09 02:32:30</c:v>
                </c:pt>
                <c:pt idx="7461">
                  <c:v> 20-07-09 02:32:35</c:v>
                </c:pt>
                <c:pt idx="7462">
                  <c:v> 20-07-09 02:32:40</c:v>
                </c:pt>
                <c:pt idx="7463">
                  <c:v> 20-07-09 02:32:45</c:v>
                </c:pt>
                <c:pt idx="7464">
                  <c:v> 20-07-09 02:32:50</c:v>
                </c:pt>
                <c:pt idx="7465">
                  <c:v> 20-07-09 02:32:55</c:v>
                </c:pt>
                <c:pt idx="7466">
                  <c:v> 20-07-09 02:33:00</c:v>
                </c:pt>
                <c:pt idx="7467">
                  <c:v> 20-07-09 02:33:05</c:v>
                </c:pt>
                <c:pt idx="7468">
                  <c:v> 20-07-09 02:33:10</c:v>
                </c:pt>
                <c:pt idx="7469">
                  <c:v> 20-07-09 02:33:15</c:v>
                </c:pt>
                <c:pt idx="7470">
                  <c:v> 20-07-09 02:33:20</c:v>
                </c:pt>
                <c:pt idx="7471">
                  <c:v> 20-07-09 02:33:25</c:v>
                </c:pt>
                <c:pt idx="7472">
                  <c:v> 20-07-09 02:33:30</c:v>
                </c:pt>
                <c:pt idx="7473">
                  <c:v> 20-07-09 02:33:35</c:v>
                </c:pt>
                <c:pt idx="7474">
                  <c:v> 20-07-09 02:33:40</c:v>
                </c:pt>
                <c:pt idx="7475">
                  <c:v> 20-07-09 02:33:45</c:v>
                </c:pt>
                <c:pt idx="7476">
                  <c:v> 20-07-09 02:33:50</c:v>
                </c:pt>
                <c:pt idx="7477">
                  <c:v> 20-07-09 02:34:40</c:v>
                </c:pt>
                <c:pt idx="7478">
                  <c:v> 20-07-09 02:34:45</c:v>
                </c:pt>
                <c:pt idx="7479">
                  <c:v> 20-07-09 02:34:50</c:v>
                </c:pt>
                <c:pt idx="7480">
                  <c:v> 20-07-09 02:34:55</c:v>
                </c:pt>
                <c:pt idx="7481">
                  <c:v> 20-07-09 02:35:00</c:v>
                </c:pt>
                <c:pt idx="7482">
                  <c:v> 20-07-09 02:35:05</c:v>
                </c:pt>
                <c:pt idx="7483">
                  <c:v> 20-07-09 02:35:10</c:v>
                </c:pt>
                <c:pt idx="7484">
                  <c:v> 20-07-09 02:35:15</c:v>
                </c:pt>
                <c:pt idx="7485">
                  <c:v> 20-07-09 02:35:20</c:v>
                </c:pt>
                <c:pt idx="7486">
                  <c:v> 20-07-09 02:35:25</c:v>
                </c:pt>
                <c:pt idx="7487">
                  <c:v> 20-07-09 02:35:30</c:v>
                </c:pt>
                <c:pt idx="7488">
                  <c:v> 20-07-09 02:35:35</c:v>
                </c:pt>
                <c:pt idx="7489">
                  <c:v> 20-07-09 02:35:40</c:v>
                </c:pt>
                <c:pt idx="7490">
                  <c:v> 20-07-09 02:35:45</c:v>
                </c:pt>
                <c:pt idx="7491">
                  <c:v> 20-07-09 02:35:50</c:v>
                </c:pt>
                <c:pt idx="7492">
                  <c:v> 20-07-09 02:35:55</c:v>
                </c:pt>
                <c:pt idx="7493">
                  <c:v> 20-07-09 02:36:00</c:v>
                </c:pt>
                <c:pt idx="7494">
                  <c:v> 20-07-09 02:36:05</c:v>
                </c:pt>
                <c:pt idx="7495">
                  <c:v> 20-07-09 02:36:10</c:v>
                </c:pt>
                <c:pt idx="7496">
                  <c:v> 20-07-09 02:36:15</c:v>
                </c:pt>
                <c:pt idx="7497">
                  <c:v> 20-07-09 02:36:20</c:v>
                </c:pt>
                <c:pt idx="7498">
                  <c:v> 20-07-09 02:36:25</c:v>
                </c:pt>
                <c:pt idx="7499">
                  <c:v> 20-07-09 02:36:30</c:v>
                </c:pt>
                <c:pt idx="7500">
                  <c:v> 20-07-09 02:36:35</c:v>
                </c:pt>
                <c:pt idx="7501">
                  <c:v> 20-07-09 02:36:40</c:v>
                </c:pt>
                <c:pt idx="7502">
                  <c:v> 20-07-09 02:36:45</c:v>
                </c:pt>
                <c:pt idx="7503">
                  <c:v> 20-07-09 02:36:50</c:v>
                </c:pt>
                <c:pt idx="7504">
                  <c:v> 20-07-09 02:36:55</c:v>
                </c:pt>
                <c:pt idx="7505">
                  <c:v> 20-07-09 02:37:00</c:v>
                </c:pt>
                <c:pt idx="7506">
                  <c:v> 20-07-09 02:37:05</c:v>
                </c:pt>
                <c:pt idx="7507">
                  <c:v> 20-07-09 02:37:10</c:v>
                </c:pt>
                <c:pt idx="7508">
                  <c:v> 20-07-09 02:37:15</c:v>
                </c:pt>
                <c:pt idx="7509">
                  <c:v> 20-07-09 02:37:20</c:v>
                </c:pt>
                <c:pt idx="7510">
                  <c:v> 20-07-09 02:37:25</c:v>
                </c:pt>
                <c:pt idx="7511">
                  <c:v> 20-07-09 02:37:30</c:v>
                </c:pt>
                <c:pt idx="7512">
                  <c:v> 20-07-09 02:37:35</c:v>
                </c:pt>
                <c:pt idx="7513">
                  <c:v> 20-07-09 02:37:40</c:v>
                </c:pt>
                <c:pt idx="7514">
                  <c:v> 20-07-09 02:37:45</c:v>
                </c:pt>
                <c:pt idx="7515">
                  <c:v> 20-07-09 02:37:50</c:v>
                </c:pt>
                <c:pt idx="7516">
                  <c:v> 20-07-09 02:37:55</c:v>
                </c:pt>
                <c:pt idx="7517">
                  <c:v> 20-07-09 02:38:50</c:v>
                </c:pt>
                <c:pt idx="7518">
                  <c:v> 20-07-09 02:38:55</c:v>
                </c:pt>
                <c:pt idx="7519">
                  <c:v> 20-07-09 02:39:00</c:v>
                </c:pt>
                <c:pt idx="7520">
                  <c:v> 20-07-09 02:39:05</c:v>
                </c:pt>
                <c:pt idx="7521">
                  <c:v> 20-07-09 02:39:10</c:v>
                </c:pt>
                <c:pt idx="7522">
                  <c:v> 20-07-09 02:39:15</c:v>
                </c:pt>
                <c:pt idx="7523">
                  <c:v> 20-07-09 02:39:20</c:v>
                </c:pt>
                <c:pt idx="7524">
                  <c:v> 20-07-09 02:39:25</c:v>
                </c:pt>
                <c:pt idx="7525">
                  <c:v> 20-07-09 02:39:30</c:v>
                </c:pt>
                <c:pt idx="7526">
                  <c:v> 20-07-09 02:39:35</c:v>
                </c:pt>
                <c:pt idx="7527">
                  <c:v> 20-07-09 02:39:40</c:v>
                </c:pt>
                <c:pt idx="7528">
                  <c:v> 20-07-09 02:39:45</c:v>
                </c:pt>
                <c:pt idx="7529">
                  <c:v> 20-07-09 02:39:50</c:v>
                </c:pt>
                <c:pt idx="7530">
                  <c:v> 20-07-09 02:39:55</c:v>
                </c:pt>
                <c:pt idx="7531">
                  <c:v> 20-07-09 02:40:00</c:v>
                </c:pt>
                <c:pt idx="7532">
                  <c:v> 20-07-09 02:40:05</c:v>
                </c:pt>
                <c:pt idx="7533">
                  <c:v> 20-07-09 02:40:10</c:v>
                </c:pt>
                <c:pt idx="7534">
                  <c:v> 20-07-09 02:40:15</c:v>
                </c:pt>
                <c:pt idx="7535">
                  <c:v> 20-07-09 02:40:20</c:v>
                </c:pt>
                <c:pt idx="7536">
                  <c:v> 20-07-09 02:40:25</c:v>
                </c:pt>
                <c:pt idx="7537">
                  <c:v> 20-07-09 02:40:30</c:v>
                </c:pt>
                <c:pt idx="7538">
                  <c:v> 20-07-09 02:40:35</c:v>
                </c:pt>
                <c:pt idx="7539">
                  <c:v> 20-07-09 02:40:40</c:v>
                </c:pt>
                <c:pt idx="7540">
                  <c:v> 20-07-09 02:40:45</c:v>
                </c:pt>
                <c:pt idx="7541">
                  <c:v> 20-07-09 02:40:50</c:v>
                </c:pt>
                <c:pt idx="7542">
                  <c:v> 20-07-09 02:40:55</c:v>
                </c:pt>
                <c:pt idx="7543">
                  <c:v> 20-07-09 02:41:00</c:v>
                </c:pt>
                <c:pt idx="7544">
                  <c:v> 20-07-09 02:41:05</c:v>
                </c:pt>
                <c:pt idx="7545">
                  <c:v> 20-07-09 02:41:10</c:v>
                </c:pt>
                <c:pt idx="7546">
                  <c:v> 20-07-09 02:41:15</c:v>
                </c:pt>
                <c:pt idx="7547">
                  <c:v> 20-07-09 02:41:20</c:v>
                </c:pt>
                <c:pt idx="7548">
                  <c:v> 20-07-09 02:41:25</c:v>
                </c:pt>
                <c:pt idx="7549">
                  <c:v> 20-07-09 02:41:30</c:v>
                </c:pt>
                <c:pt idx="7550">
                  <c:v> 20-07-09 02:41:35</c:v>
                </c:pt>
                <c:pt idx="7551">
                  <c:v> 20-07-09 02:41:40</c:v>
                </c:pt>
                <c:pt idx="7552">
                  <c:v> 20-07-09 02:41:45</c:v>
                </c:pt>
                <c:pt idx="7553">
                  <c:v> 20-07-09 02:41:50</c:v>
                </c:pt>
                <c:pt idx="7554">
                  <c:v> 20-07-09 02:41:55</c:v>
                </c:pt>
                <c:pt idx="7555">
                  <c:v> 20-07-09 02:42:00</c:v>
                </c:pt>
                <c:pt idx="7556">
                  <c:v> 20-07-09 02:42:05</c:v>
                </c:pt>
                <c:pt idx="7557">
                  <c:v> 20-07-09 02:42:10</c:v>
                </c:pt>
                <c:pt idx="7558">
                  <c:v> 20-07-09 02:42:15</c:v>
                </c:pt>
                <c:pt idx="7559">
                  <c:v> 20-07-09 02:42:20</c:v>
                </c:pt>
                <c:pt idx="7560">
                  <c:v> 20-07-09 02:42:25</c:v>
                </c:pt>
                <c:pt idx="7561">
                  <c:v> 20-07-09 02:42:30</c:v>
                </c:pt>
                <c:pt idx="7562">
                  <c:v> 20-07-09 02:42:35</c:v>
                </c:pt>
                <c:pt idx="7563">
                  <c:v> 20-07-09 02:42:40</c:v>
                </c:pt>
                <c:pt idx="7564">
                  <c:v> 20-07-09 02:42:45</c:v>
                </c:pt>
                <c:pt idx="7565">
                  <c:v> 20-07-09 02:42:50</c:v>
                </c:pt>
                <c:pt idx="7566">
                  <c:v> 20-07-09 02:42:55</c:v>
                </c:pt>
                <c:pt idx="7567">
                  <c:v> 20-07-09 02:43:00</c:v>
                </c:pt>
                <c:pt idx="7568">
                  <c:v> 20-07-09 02:43:05</c:v>
                </c:pt>
                <c:pt idx="7569">
                  <c:v> 20-07-09 02:43:10</c:v>
                </c:pt>
                <c:pt idx="7570">
                  <c:v> 20-07-09 02:43:15</c:v>
                </c:pt>
                <c:pt idx="7571">
                  <c:v> 20-07-09 02:43:20</c:v>
                </c:pt>
                <c:pt idx="7572">
                  <c:v> 20-07-09 02:43:25</c:v>
                </c:pt>
                <c:pt idx="7573">
                  <c:v> 20-07-09 02:43:30</c:v>
                </c:pt>
                <c:pt idx="7574">
                  <c:v> 20-07-09 02:43:35</c:v>
                </c:pt>
                <c:pt idx="7575">
                  <c:v> 20-07-09 02:43:40</c:v>
                </c:pt>
                <c:pt idx="7576">
                  <c:v> 20-07-09 02:43:45</c:v>
                </c:pt>
                <c:pt idx="7577">
                  <c:v> 20-07-09 02:43:50</c:v>
                </c:pt>
                <c:pt idx="7578">
                  <c:v> 20-07-09 02:43:55</c:v>
                </c:pt>
                <c:pt idx="7579">
                  <c:v> 20-07-09 02:44:00</c:v>
                </c:pt>
                <c:pt idx="7580">
                  <c:v> 20-07-09 02:44:05</c:v>
                </c:pt>
                <c:pt idx="7581">
                  <c:v> 20-07-09 02:44:10</c:v>
                </c:pt>
                <c:pt idx="7582">
                  <c:v> 20-07-09 02:44:15</c:v>
                </c:pt>
                <c:pt idx="7583">
                  <c:v> 20-07-09 02:44:20</c:v>
                </c:pt>
                <c:pt idx="7584">
                  <c:v> 20-07-09 02:44:25</c:v>
                </c:pt>
                <c:pt idx="7585">
                  <c:v> 20-07-09 02:44:30</c:v>
                </c:pt>
                <c:pt idx="7586">
                  <c:v> 20-07-09 02:44:35</c:v>
                </c:pt>
                <c:pt idx="7587">
                  <c:v> 20-07-09 02:44:40</c:v>
                </c:pt>
                <c:pt idx="7588">
                  <c:v> 20-07-09 02:44:45</c:v>
                </c:pt>
                <c:pt idx="7589">
                  <c:v> 20-07-09 02:44:50</c:v>
                </c:pt>
                <c:pt idx="7590">
                  <c:v> 20-07-09 02:44:55</c:v>
                </c:pt>
                <c:pt idx="7591">
                  <c:v> 20-07-09 02:45:00</c:v>
                </c:pt>
                <c:pt idx="7592">
                  <c:v> 20-07-09 02:45:05</c:v>
                </c:pt>
                <c:pt idx="7593">
                  <c:v> 20-07-09 02:45:10</c:v>
                </c:pt>
                <c:pt idx="7594">
                  <c:v> 20-07-09 02:45:15</c:v>
                </c:pt>
                <c:pt idx="7595">
                  <c:v> 20-07-09 02:45:20</c:v>
                </c:pt>
                <c:pt idx="7596">
                  <c:v> 20-07-09 02:45:25</c:v>
                </c:pt>
                <c:pt idx="7597">
                  <c:v> 20-07-09 02:45:30</c:v>
                </c:pt>
                <c:pt idx="7598">
                  <c:v> 20-07-09 02:45:35</c:v>
                </c:pt>
                <c:pt idx="7599">
                  <c:v> 20-07-09 02:45:40</c:v>
                </c:pt>
                <c:pt idx="7600">
                  <c:v> 20-07-09 02:45:45</c:v>
                </c:pt>
                <c:pt idx="7601">
                  <c:v> 20-07-09 02:45:50</c:v>
                </c:pt>
                <c:pt idx="7602">
                  <c:v> 20-07-09 02:45:55</c:v>
                </c:pt>
                <c:pt idx="7603">
                  <c:v> 20-07-09 02:46:00</c:v>
                </c:pt>
                <c:pt idx="7604">
                  <c:v> 20-07-09 02:46:05</c:v>
                </c:pt>
                <c:pt idx="7605">
                  <c:v> 20-07-09 02:46:10</c:v>
                </c:pt>
                <c:pt idx="7606">
                  <c:v> 20-07-09 02:46:15</c:v>
                </c:pt>
                <c:pt idx="7607">
                  <c:v> 20-07-09 02:46:20</c:v>
                </c:pt>
                <c:pt idx="7608">
                  <c:v> 20-07-09 02:46:25</c:v>
                </c:pt>
                <c:pt idx="7609">
                  <c:v> 20-07-09 02:46:30</c:v>
                </c:pt>
                <c:pt idx="7610">
                  <c:v> 20-07-09 02:46:35</c:v>
                </c:pt>
                <c:pt idx="7611">
                  <c:v> 20-07-09 02:46:40</c:v>
                </c:pt>
                <c:pt idx="7612">
                  <c:v> 20-07-09 02:46:45</c:v>
                </c:pt>
                <c:pt idx="7613">
                  <c:v> 20-07-09 02:46:50</c:v>
                </c:pt>
                <c:pt idx="7614">
                  <c:v> 20-07-09 02:46:55</c:v>
                </c:pt>
                <c:pt idx="7615">
                  <c:v> 20-07-09 02:47:00</c:v>
                </c:pt>
                <c:pt idx="7616">
                  <c:v> 20-07-09 02:47:05</c:v>
                </c:pt>
                <c:pt idx="7617">
                  <c:v> 20-07-09 02:47:10</c:v>
                </c:pt>
                <c:pt idx="7618">
                  <c:v> 20-07-09 02:47:15</c:v>
                </c:pt>
                <c:pt idx="7619">
                  <c:v> 20-07-09 02:47:20</c:v>
                </c:pt>
                <c:pt idx="7620">
                  <c:v> 20-07-09 02:47:25</c:v>
                </c:pt>
                <c:pt idx="7621">
                  <c:v> 20-07-09 02:47:30</c:v>
                </c:pt>
                <c:pt idx="7622">
                  <c:v> 20-07-09 02:47:35</c:v>
                </c:pt>
                <c:pt idx="7623">
                  <c:v> 20-07-09 02:47:40</c:v>
                </c:pt>
                <c:pt idx="7624">
                  <c:v> 20-07-09 02:47:45</c:v>
                </c:pt>
                <c:pt idx="7625">
                  <c:v> 20-07-09 02:47:50</c:v>
                </c:pt>
                <c:pt idx="7626">
                  <c:v> 20-07-09 02:47:55</c:v>
                </c:pt>
                <c:pt idx="7627">
                  <c:v> 20-07-09 02:48:00</c:v>
                </c:pt>
                <c:pt idx="7628">
                  <c:v> 20-07-09 02:48:05</c:v>
                </c:pt>
                <c:pt idx="7629">
                  <c:v> 20-07-09 02:48:10</c:v>
                </c:pt>
                <c:pt idx="7630">
                  <c:v> 20-07-09 02:48:15</c:v>
                </c:pt>
                <c:pt idx="7631">
                  <c:v> 20-07-09 02:48:20</c:v>
                </c:pt>
                <c:pt idx="7632">
                  <c:v> 20-07-09 02:48:25</c:v>
                </c:pt>
                <c:pt idx="7633">
                  <c:v> 20-07-09 02:48:30</c:v>
                </c:pt>
                <c:pt idx="7634">
                  <c:v> 20-07-09 02:48:35</c:v>
                </c:pt>
                <c:pt idx="7635">
                  <c:v> 20-07-09 02:48:40</c:v>
                </c:pt>
                <c:pt idx="7636">
                  <c:v> 20-07-09 02:48:45</c:v>
                </c:pt>
                <c:pt idx="7637">
                  <c:v> 20-07-09 02:48:50</c:v>
                </c:pt>
                <c:pt idx="7638">
                  <c:v> 20-07-09 02:48:55</c:v>
                </c:pt>
                <c:pt idx="7639">
                  <c:v> 20-07-09 02:49:05</c:v>
                </c:pt>
                <c:pt idx="7640">
                  <c:v> 20-07-09 02:49:10</c:v>
                </c:pt>
                <c:pt idx="7641">
                  <c:v> 20-07-09 02:49:15</c:v>
                </c:pt>
                <c:pt idx="7642">
                  <c:v> 20-07-09 02:49:20</c:v>
                </c:pt>
                <c:pt idx="7643">
                  <c:v> 20-07-09 02:49:25</c:v>
                </c:pt>
                <c:pt idx="7644">
                  <c:v> 20-07-09 02:49:30</c:v>
                </c:pt>
                <c:pt idx="7645">
                  <c:v> 20-07-09 02:49:35</c:v>
                </c:pt>
                <c:pt idx="7646">
                  <c:v> 20-07-09 02:49:40</c:v>
                </c:pt>
                <c:pt idx="7647">
                  <c:v> 20-07-09 02:49:45</c:v>
                </c:pt>
                <c:pt idx="7648">
                  <c:v> 20-07-09 02:49:50</c:v>
                </c:pt>
                <c:pt idx="7649">
                  <c:v> 20-07-09 02:49:55</c:v>
                </c:pt>
                <c:pt idx="7650">
                  <c:v> 20-07-09 02:50:00</c:v>
                </c:pt>
                <c:pt idx="7651">
                  <c:v> 20-07-09 02:50:15</c:v>
                </c:pt>
                <c:pt idx="7652">
                  <c:v> 20-07-09 02:50:20</c:v>
                </c:pt>
                <c:pt idx="7653">
                  <c:v> 20-07-09 02:50:25</c:v>
                </c:pt>
                <c:pt idx="7654">
                  <c:v> 20-07-09 02:50:30</c:v>
                </c:pt>
                <c:pt idx="7655">
                  <c:v> 20-07-09 02:50:35</c:v>
                </c:pt>
                <c:pt idx="7656">
                  <c:v> 20-07-09 02:50:40</c:v>
                </c:pt>
                <c:pt idx="7657">
                  <c:v> 20-07-09 02:50:45</c:v>
                </c:pt>
                <c:pt idx="7658">
                  <c:v> 20-07-09 02:50:50</c:v>
                </c:pt>
                <c:pt idx="7659">
                  <c:v> 20-07-09 02:50:55</c:v>
                </c:pt>
                <c:pt idx="7660">
                  <c:v> 20-07-09 02:51:00</c:v>
                </c:pt>
                <c:pt idx="7661">
                  <c:v> 20-07-09 02:51:05</c:v>
                </c:pt>
                <c:pt idx="7662">
                  <c:v> 20-07-09 02:51:10</c:v>
                </c:pt>
                <c:pt idx="7663">
                  <c:v> 20-07-09 02:51:15</c:v>
                </c:pt>
                <c:pt idx="7664">
                  <c:v> 20-07-09 02:51:20</c:v>
                </c:pt>
                <c:pt idx="7665">
                  <c:v> 20-07-09 02:51:25</c:v>
                </c:pt>
                <c:pt idx="7666">
                  <c:v> 20-07-09 02:51:30</c:v>
                </c:pt>
                <c:pt idx="7667">
                  <c:v> 20-07-09 02:51:35</c:v>
                </c:pt>
                <c:pt idx="7668">
                  <c:v> 20-07-09 02:51:40</c:v>
                </c:pt>
                <c:pt idx="7669">
                  <c:v> 20-07-09 02:51:45</c:v>
                </c:pt>
                <c:pt idx="7670">
                  <c:v> 20-07-09 02:51:50</c:v>
                </c:pt>
                <c:pt idx="7671">
                  <c:v> 20-07-09 02:51:55</c:v>
                </c:pt>
                <c:pt idx="7672">
                  <c:v> 20-07-09 02:52:00</c:v>
                </c:pt>
                <c:pt idx="7673">
                  <c:v> 20-07-09 02:52:05</c:v>
                </c:pt>
                <c:pt idx="7674">
                  <c:v> 20-07-09 02:52:10</c:v>
                </c:pt>
                <c:pt idx="7675">
                  <c:v> 20-07-09 02:52:15</c:v>
                </c:pt>
                <c:pt idx="7676">
                  <c:v> 20-07-09 02:52:20</c:v>
                </c:pt>
                <c:pt idx="7677">
                  <c:v> 20-07-09 02:52:25</c:v>
                </c:pt>
                <c:pt idx="7678">
                  <c:v> 20-07-09 02:52:30</c:v>
                </c:pt>
                <c:pt idx="7679">
                  <c:v> 20-07-09 02:52:35</c:v>
                </c:pt>
                <c:pt idx="7680">
                  <c:v> 20-07-09 02:52:40</c:v>
                </c:pt>
                <c:pt idx="7681">
                  <c:v> 20-07-09 02:52:45</c:v>
                </c:pt>
                <c:pt idx="7682">
                  <c:v> 20-07-09 02:52:50</c:v>
                </c:pt>
                <c:pt idx="7683">
                  <c:v> 20-07-09 02:52:55</c:v>
                </c:pt>
                <c:pt idx="7684">
                  <c:v> 20-07-09 02:53:00</c:v>
                </c:pt>
                <c:pt idx="7685">
                  <c:v> 20-07-09 02:53:05</c:v>
                </c:pt>
                <c:pt idx="7686">
                  <c:v> 20-07-09 02:53:10</c:v>
                </c:pt>
                <c:pt idx="7687">
                  <c:v> 20-07-09 02:53:15</c:v>
                </c:pt>
                <c:pt idx="7688">
                  <c:v> 20-07-09 02:53:20</c:v>
                </c:pt>
                <c:pt idx="7689">
                  <c:v> 20-07-09 02:54:35</c:v>
                </c:pt>
                <c:pt idx="7690">
                  <c:v> 20-07-09 02:54:40</c:v>
                </c:pt>
                <c:pt idx="7691">
                  <c:v> 20-07-09 02:54:45</c:v>
                </c:pt>
                <c:pt idx="7692">
                  <c:v> 20-07-09 02:54:50</c:v>
                </c:pt>
                <c:pt idx="7693">
                  <c:v> 20-07-09 02:54:55</c:v>
                </c:pt>
                <c:pt idx="7694">
                  <c:v> 20-07-09 02:55:00</c:v>
                </c:pt>
                <c:pt idx="7695">
                  <c:v> 20-07-09 02:55:05</c:v>
                </c:pt>
                <c:pt idx="7696">
                  <c:v> 20-07-09 02:55:10</c:v>
                </c:pt>
                <c:pt idx="7697">
                  <c:v> 20-07-09 02:55:15</c:v>
                </c:pt>
                <c:pt idx="7698">
                  <c:v> 20-07-09 02:55:20</c:v>
                </c:pt>
                <c:pt idx="7699">
                  <c:v> 20-07-09 02:55:25</c:v>
                </c:pt>
                <c:pt idx="7700">
                  <c:v> 20-07-09 02:55:30</c:v>
                </c:pt>
                <c:pt idx="7701">
                  <c:v> 20-07-09 02:56:10</c:v>
                </c:pt>
                <c:pt idx="7702">
                  <c:v> 20-07-09 02:56:15</c:v>
                </c:pt>
                <c:pt idx="7703">
                  <c:v> 20-07-09 02:56:20</c:v>
                </c:pt>
                <c:pt idx="7704">
                  <c:v> 20-07-09 02:56:25</c:v>
                </c:pt>
                <c:pt idx="7705">
                  <c:v> 20-07-09 02:56:30</c:v>
                </c:pt>
                <c:pt idx="7706">
                  <c:v> 20-07-09 02:56:35</c:v>
                </c:pt>
                <c:pt idx="7707">
                  <c:v> 20-07-09 02:56:40</c:v>
                </c:pt>
                <c:pt idx="7708">
                  <c:v> 20-07-09 02:56:45</c:v>
                </c:pt>
                <c:pt idx="7709">
                  <c:v> 20-07-09 02:56:50</c:v>
                </c:pt>
                <c:pt idx="7710">
                  <c:v> 20-07-09 02:56:55</c:v>
                </c:pt>
                <c:pt idx="7711">
                  <c:v> 20-07-09 02:57:00</c:v>
                </c:pt>
                <c:pt idx="7712">
                  <c:v> 20-07-09 02:57:05</c:v>
                </c:pt>
                <c:pt idx="7713">
                  <c:v> 20-07-09 02:57:10</c:v>
                </c:pt>
                <c:pt idx="7714">
                  <c:v> 20-07-09 02:57:15</c:v>
                </c:pt>
                <c:pt idx="7715">
                  <c:v> 20-07-09 02:57:20</c:v>
                </c:pt>
                <c:pt idx="7716">
                  <c:v> 20-07-09 02:57:25</c:v>
                </c:pt>
                <c:pt idx="7717">
                  <c:v> 20-07-09 02:57:50</c:v>
                </c:pt>
                <c:pt idx="7718">
                  <c:v> 20-07-09 02:57:55</c:v>
                </c:pt>
                <c:pt idx="7719">
                  <c:v> 20-07-09 02:58:00</c:v>
                </c:pt>
                <c:pt idx="7720">
                  <c:v> 20-07-09 02:58:05</c:v>
                </c:pt>
                <c:pt idx="7721">
                  <c:v> 20-07-09 02:58:10</c:v>
                </c:pt>
                <c:pt idx="7722">
                  <c:v> 20-07-09 02:58:15</c:v>
                </c:pt>
                <c:pt idx="7723">
                  <c:v> 20-07-09 02:58:20</c:v>
                </c:pt>
                <c:pt idx="7724">
                  <c:v> 20-07-09 02:58:25</c:v>
                </c:pt>
                <c:pt idx="7725">
                  <c:v> 20-07-09 02:58:30</c:v>
                </c:pt>
                <c:pt idx="7726">
                  <c:v> 20-07-09 02:58:35</c:v>
                </c:pt>
                <c:pt idx="7727">
                  <c:v> 20-07-09 02:58:40</c:v>
                </c:pt>
                <c:pt idx="7728">
                  <c:v> 20-07-09 02:58:45</c:v>
                </c:pt>
                <c:pt idx="7729">
                  <c:v> 20-07-09 02:58:50</c:v>
                </c:pt>
                <c:pt idx="7730">
                  <c:v> 20-07-09 02:58:55</c:v>
                </c:pt>
                <c:pt idx="7731">
                  <c:v> 20-07-09 02:59:00</c:v>
                </c:pt>
                <c:pt idx="7732">
                  <c:v> 20-07-09 02:59:05</c:v>
                </c:pt>
                <c:pt idx="7733">
                  <c:v> 20-07-09 02:59:10</c:v>
                </c:pt>
                <c:pt idx="7734">
                  <c:v> 20-07-09 02:59:15</c:v>
                </c:pt>
                <c:pt idx="7735">
                  <c:v> 20-07-09 02:59:20</c:v>
                </c:pt>
                <c:pt idx="7736">
                  <c:v> 20-07-09 02:59:25</c:v>
                </c:pt>
                <c:pt idx="7737">
                  <c:v> 20-07-09 02:59:30</c:v>
                </c:pt>
                <c:pt idx="7738">
                  <c:v> 20-07-09 02:59:35</c:v>
                </c:pt>
                <c:pt idx="7739">
                  <c:v> 20-07-09 02:59:40</c:v>
                </c:pt>
                <c:pt idx="7740">
                  <c:v> 20-07-09 02:59:45</c:v>
                </c:pt>
                <c:pt idx="7741">
                  <c:v> 20-07-09 02:59:50</c:v>
                </c:pt>
                <c:pt idx="7742">
                  <c:v> 20-07-09 02:59:55</c:v>
                </c:pt>
                <c:pt idx="7743">
                  <c:v> 20-07-09 03:00:00</c:v>
                </c:pt>
                <c:pt idx="7744">
                  <c:v> 20-07-09 03:00:05</c:v>
                </c:pt>
                <c:pt idx="7745">
                  <c:v> 20-07-09 03:00:10</c:v>
                </c:pt>
                <c:pt idx="7746">
                  <c:v> 20-07-09 03:00:15</c:v>
                </c:pt>
                <c:pt idx="7747">
                  <c:v> 20-07-09 03:00:20</c:v>
                </c:pt>
                <c:pt idx="7748">
                  <c:v> 20-07-09 03:00:25</c:v>
                </c:pt>
                <c:pt idx="7749">
                  <c:v> 20-07-09 03:00:50</c:v>
                </c:pt>
                <c:pt idx="7750">
                  <c:v> 20-07-09 03:00:55</c:v>
                </c:pt>
                <c:pt idx="7751">
                  <c:v> 20-07-09 03:01:00</c:v>
                </c:pt>
                <c:pt idx="7752">
                  <c:v> 20-07-09 03:01:05</c:v>
                </c:pt>
                <c:pt idx="7753">
                  <c:v> 20-07-09 03:01:10</c:v>
                </c:pt>
                <c:pt idx="7754">
                  <c:v> 20-07-09 03:01:15</c:v>
                </c:pt>
                <c:pt idx="7755">
                  <c:v> 20-07-09 03:01:20</c:v>
                </c:pt>
                <c:pt idx="7756">
                  <c:v> 20-07-09 03:01:25</c:v>
                </c:pt>
                <c:pt idx="7757">
                  <c:v> 20-07-09 03:01:30</c:v>
                </c:pt>
                <c:pt idx="7758">
                  <c:v> 20-07-09 03:01:35</c:v>
                </c:pt>
                <c:pt idx="7759">
                  <c:v> 20-07-09 03:01:40</c:v>
                </c:pt>
                <c:pt idx="7760">
                  <c:v> 20-07-09 03:01:45</c:v>
                </c:pt>
                <c:pt idx="7761">
                  <c:v> 20-07-09 03:01:50</c:v>
                </c:pt>
                <c:pt idx="7762">
                  <c:v> 20-07-09 03:01:55</c:v>
                </c:pt>
                <c:pt idx="7763">
                  <c:v> 20-07-09 03:02:00</c:v>
                </c:pt>
                <c:pt idx="7764">
                  <c:v> 20-07-09 03:02:05</c:v>
                </c:pt>
                <c:pt idx="7765">
                  <c:v> 20-07-09 03:02:10</c:v>
                </c:pt>
                <c:pt idx="7766">
                  <c:v> 20-07-09 03:02:15</c:v>
                </c:pt>
                <c:pt idx="7767">
                  <c:v> 20-07-09 03:02:20</c:v>
                </c:pt>
                <c:pt idx="7768">
                  <c:v> 20-07-09 03:02:25</c:v>
                </c:pt>
                <c:pt idx="7769">
                  <c:v> 20-07-09 03:02:30</c:v>
                </c:pt>
                <c:pt idx="7770">
                  <c:v> 20-07-09 03:02:35</c:v>
                </c:pt>
                <c:pt idx="7771">
                  <c:v> 20-07-09 03:02:40</c:v>
                </c:pt>
                <c:pt idx="7772">
                  <c:v> 20-07-09 03:02:45</c:v>
                </c:pt>
                <c:pt idx="7773">
                  <c:v> 20-07-09 03:02:50</c:v>
                </c:pt>
                <c:pt idx="7774">
                  <c:v> 20-07-09 03:03:55</c:v>
                </c:pt>
                <c:pt idx="7775">
                  <c:v> 20-07-09 03:04:00</c:v>
                </c:pt>
                <c:pt idx="7776">
                  <c:v> 20-07-09 03:04:05</c:v>
                </c:pt>
                <c:pt idx="7777">
                  <c:v> 20-07-09 03:04:10</c:v>
                </c:pt>
                <c:pt idx="7778">
                  <c:v> 20-07-09 03:04:15</c:v>
                </c:pt>
                <c:pt idx="7779">
                  <c:v> 20-07-09 03:04:20</c:v>
                </c:pt>
                <c:pt idx="7780">
                  <c:v> 20-07-09 03:04:25</c:v>
                </c:pt>
                <c:pt idx="7781">
                  <c:v> 20-07-09 03:04:30</c:v>
                </c:pt>
                <c:pt idx="7782">
                  <c:v> 20-07-09 03:04:35</c:v>
                </c:pt>
                <c:pt idx="7783">
                  <c:v> 20-07-09 03:04:40</c:v>
                </c:pt>
                <c:pt idx="7784">
                  <c:v> 20-07-09 03:04:45</c:v>
                </c:pt>
                <c:pt idx="7785">
                  <c:v> 20-07-09 03:04:50</c:v>
                </c:pt>
                <c:pt idx="7786">
                  <c:v> 20-07-09 03:04:55</c:v>
                </c:pt>
                <c:pt idx="7787">
                  <c:v> 20-07-09 03:05:00</c:v>
                </c:pt>
                <c:pt idx="7788">
                  <c:v> 20-07-09 03:05:05</c:v>
                </c:pt>
                <c:pt idx="7789">
                  <c:v> 20-07-09 03:05:10</c:v>
                </c:pt>
                <c:pt idx="7790">
                  <c:v> 20-07-09 03:05:15</c:v>
                </c:pt>
                <c:pt idx="7791">
                  <c:v> 20-07-09 03:06:30</c:v>
                </c:pt>
                <c:pt idx="7792">
                  <c:v> 20-07-09 03:06:35</c:v>
                </c:pt>
                <c:pt idx="7793">
                  <c:v> 20-07-09 03:06:40</c:v>
                </c:pt>
                <c:pt idx="7794">
                  <c:v> 20-07-09 03:06:45</c:v>
                </c:pt>
                <c:pt idx="7795">
                  <c:v> 20-07-09 03:06:50</c:v>
                </c:pt>
                <c:pt idx="7796">
                  <c:v> 20-07-09 03:06:55</c:v>
                </c:pt>
                <c:pt idx="7797">
                  <c:v> 20-07-09 03:07:00</c:v>
                </c:pt>
                <c:pt idx="7798">
                  <c:v> 20-07-09 03:07:05</c:v>
                </c:pt>
                <c:pt idx="7799">
                  <c:v> 20-07-09 03:07:10</c:v>
                </c:pt>
                <c:pt idx="7800">
                  <c:v> 20-07-09 03:07:15</c:v>
                </c:pt>
                <c:pt idx="7801">
                  <c:v> 20-07-09 03:07:20</c:v>
                </c:pt>
                <c:pt idx="7802">
                  <c:v> 20-07-09 03:07:25</c:v>
                </c:pt>
                <c:pt idx="7803">
                  <c:v> 20-07-09 03:07:30</c:v>
                </c:pt>
                <c:pt idx="7804">
                  <c:v> 20-07-09 03:07:35</c:v>
                </c:pt>
                <c:pt idx="7805">
                  <c:v> 20-07-09 03:07:40</c:v>
                </c:pt>
                <c:pt idx="7806">
                  <c:v> 20-07-09 03:07:45</c:v>
                </c:pt>
                <c:pt idx="7807">
                  <c:v> 20-07-09 03:07:50</c:v>
                </c:pt>
                <c:pt idx="7808">
                  <c:v> 20-07-09 03:07:55</c:v>
                </c:pt>
                <c:pt idx="7809">
                  <c:v> 20-07-09 03:08:00</c:v>
                </c:pt>
                <c:pt idx="7810">
                  <c:v> 20-07-09 03:08:05</c:v>
                </c:pt>
                <c:pt idx="7811">
                  <c:v> 20-07-09 03:08:10</c:v>
                </c:pt>
                <c:pt idx="7812">
                  <c:v> 20-07-09 03:08:15</c:v>
                </c:pt>
                <c:pt idx="7813">
                  <c:v> 20-07-09 03:08:20</c:v>
                </c:pt>
                <c:pt idx="7814">
                  <c:v> 20-07-09 03:08:25</c:v>
                </c:pt>
                <c:pt idx="7815">
                  <c:v> 20-07-09 03:08:30</c:v>
                </c:pt>
                <c:pt idx="7816">
                  <c:v> 20-07-09 03:08:35</c:v>
                </c:pt>
                <c:pt idx="7817">
                  <c:v> 20-07-09 03:08:40</c:v>
                </c:pt>
                <c:pt idx="7818">
                  <c:v> 20-07-09 03:08:45</c:v>
                </c:pt>
                <c:pt idx="7819">
                  <c:v> 20-07-09 03:08:50</c:v>
                </c:pt>
                <c:pt idx="7820">
                  <c:v> 20-07-09 03:08:55</c:v>
                </c:pt>
                <c:pt idx="7821">
                  <c:v> 20-07-09 03:09:00</c:v>
                </c:pt>
                <c:pt idx="7822">
                  <c:v> 20-07-09 03:09:05</c:v>
                </c:pt>
                <c:pt idx="7823">
                  <c:v> 20-07-09 03:09:10</c:v>
                </c:pt>
                <c:pt idx="7824">
                  <c:v> 20-07-09 03:09:15</c:v>
                </c:pt>
                <c:pt idx="7825">
                  <c:v> 20-07-09 03:09:20</c:v>
                </c:pt>
                <c:pt idx="7826">
                  <c:v> 20-07-09 03:09:25</c:v>
                </c:pt>
                <c:pt idx="7827">
                  <c:v> 20-07-09 03:09:30</c:v>
                </c:pt>
                <c:pt idx="7828">
                  <c:v> 20-07-09 03:09:35</c:v>
                </c:pt>
                <c:pt idx="7829">
                  <c:v> 20-07-09 03:09:40</c:v>
                </c:pt>
                <c:pt idx="7830">
                  <c:v> 20-07-09 03:09:45</c:v>
                </c:pt>
                <c:pt idx="7831">
                  <c:v> 20-07-09 03:09:50</c:v>
                </c:pt>
                <c:pt idx="7832">
                  <c:v> 20-07-09 03:09:55</c:v>
                </c:pt>
                <c:pt idx="7833">
                  <c:v> 20-07-09 03:10:00</c:v>
                </c:pt>
                <c:pt idx="7834">
                  <c:v> 20-07-09 03:10:05</c:v>
                </c:pt>
                <c:pt idx="7835">
                  <c:v> 20-07-09 03:10:10</c:v>
                </c:pt>
                <c:pt idx="7836">
                  <c:v> 20-07-09 03:10:15</c:v>
                </c:pt>
                <c:pt idx="7837">
                  <c:v> 20-07-09 03:10:20</c:v>
                </c:pt>
                <c:pt idx="7838">
                  <c:v> 20-07-09 03:10:25</c:v>
                </c:pt>
                <c:pt idx="7839">
                  <c:v> 20-07-09 03:10:30</c:v>
                </c:pt>
                <c:pt idx="7840">
                  <c:v> 20-07-09 03:10:35</c:v>
                </c:pt>
                <c:pt idx="7841">
                  <c:v> 20-07-09 03:10:40</c:v>
                </c:pt>
                <c:pt idx="7842">
                  <c:v> 20-07-09 03:10:45</c:v>
                </c:pt>
                <c:pt idx="7843">
                  <c:v> 20-07-09 03:10:50</c:v>
                </c:pt>
                <c:pt idx="7844">
                  <c:v> 20-07-09 03:10:55</c:v>
                </c:pt>
                <c:pt idx="7845">
                  <c:v> 20-07-09 03:11:00</c:v>
                </c:pt>
                <c:pt idx="7846">
                  <c:v> 20-07-09 03:11:05</c:v>
                </c:pt>
                <c:pt idx="7847">
                  <c:v> 20-07-09 03:11:10</c:v>
                </c:pt>
                <c:pt idx="7848">
                  <c:v> 20-07-09 03:11:15</c:v>
                </c:pt>
                <c:pt idx="7849">
                  <c:v> 20-07-09 03:11:20</c:v>
                </c:pt>
                <c:pt idx="7850">
                  <c:v> 20-07-09 03:11:25</c:v>
                </c:pt>
                <c:pt idx="7851">
                  <c:v> 20-07-09 03:11:30</c:v>
                </c:pt>
                <c:pt idx="7852">
                  <c:v> 20-07-09 03:11:35</c:v>
                </c:pt>
                <c:pt idx="7853">
                  <c:v> 20-07-09 03:11:40</c:v>
                </c:pt>
                <c:pt idx="7854">
                  <c:v> 20-07-09 03:11:45</c:v>
                </c:pt>
                <c:pt idx="7855">
                  <c:v> 20-07-09 03:11:50</c:v>
                </c:pt>
                <c:pt idx="7856">
                  <c:v> 20-07-09 03:11:55</c:v>
                </c:pt>
                <c:pt idx="7857">
                  <c:v> 20-07-09 03:12:00</c:v>
                </c:pt>
                <c:pt idx="7858">
                  <c:v> 20-07-09 03:12:05</c:v>
                </c:pt>
                <c:pt idx="7859">
                  <c:v> 20-07-09 03:12:10</c:v>
                </c:pt>
                <c:pt idx="7860">
                  <c:v> 20-07-09 03:12:15</c:v>
                </c:pt>
                <c:pt idx="7861">
                  <c:v> 20-07-09 03:12:20</c:v>
                </c:pt>
                <c:pt idx="7862">
                  <c:v> 20-07-09 03:12:25</c:v>
                </c:pt>
                <c:pt idx="7863">
                  <c:v> 20-07-09 03:12:30</c:v>
                </c:pt>
                <c:pt idx="7864">
                  <c:v> 20-07-09 03:12:35</c:v>
                </c:pt>
                <c:pt idx="7865">
                  <c:v> 20-07-09 03:12:40</c:v>
                </c:pt>
                <c:pt idx="7866">
                  <c:v> 20-07-09 03:12:45</c:v>
                </c:pt>
                <c:pt idx="7867">
                  <c:v> 20-07-09 03:12:50</c:v>
                </c:pt>
                <c:pt idx="7868">
                  <c:v> 20-07-09 03:12:55</c:v>
                </c:pt>
                <c:pt idx="7869">
                  <c:v> 20-07-09 03:13:00</c:v>
                </c:pt>
                <c:pt idx="7870">
                  <c:v> 20-07-09 03:13:05</c:v>
                </c:pt>
                <c:pt idx="7871">
                  <c:v> 20-07-09 03:13:10</c:v>
                </c:pt>
                <c:pt idx="7872">
                  <c:v> 20-07-09 03:13:15</c:v>
                </c:pt>
                <c:pt idx="7873">
                  <c:v> 20-07-09 03:13:20</c:v>
                </c:pt>
                <c:pt idx="7874">
                  <c:v> 20-07-09 03:13:25</c:v>
                </c:pt>
                <c:pt idx="7875">
                  <c:v> 20-07-09 03:13:30</c:v>
                </c:pt>
                <c:pt idx="7876">
                  <c:v> 20-07-09 03:13:35</c:v>
                </c:pt>
                <c:pt idx="7877">
                  <c:v> 20-07-09 03:13:40</c:v>
                </c:pt>
                <c:pt idx="7878">
                  <c:v> 20-07-09 03:13:45</c:v>
                </c:pt>
                <c:pt idx="7879">
                  <c:v> 20-07-09 03:13:50</c:v>
                </c:pt>
                <c:pt idx="7880">
                  <c:v> 20-07-09 03:13:55</c:v>
                </c:pt>
                <c:pt idx="7881">
                  <c:v> 20-07-09 03:14:00</c:v>
                </c:pt>
                <c:pt idx="7882">
                  <c:v> 20-07-09 03:14:05</c:v>
                </c:pt>
                <c:pt idx="7883">
                  <c:v> 20-07-09 03:14:10</c:v>
                </c:pt>
                <c:pt idx="7884">
                  <c:v> 20-07-09 03:14:15</c:v>
                </c:pt>
                <c:pt idx="7885">
                  <c:v> 20-07-09 03:14:20</c:v>
                </c:pt>
                <c:pt idx="7886">
                  <c:v> 20-07-09 03:14:25</c:v>
                </c:pt>
                <c:pt idx="7887">
                  <c:v> 20-07-09 03:14:30</c:v>
                </c:pt>
                <c:pt idx="7888">
                  <c:v> 20-07-09 03:14:35</c:v>
                </c:pt>
                <c:pt idx="7889">
                  <c:v> 20-07-09 03:14:40</c:v>
                </c:pt>
                <c:pt idx="7890">
                  <c:v> 20-07-09 03:14:45</c:v>
                </c:pt>
                <c:pt idx="7891">
                  <c:v> 20-07-09 03:14:50</c:v>
                </c:pt>
                <c:pt idx="7892">
                  <c:v> 20-07-09 03:14:55</c:v>
                </c:pt>
                <c:pt idx="7893">
                  <c:v> 20-07-09 03:15:00</c:v>
                </c:pt>
                <c:pt idx="7894">
                  <c:v> 20-07-09 03:15:05</c:v>
                </c:pt>
                <c:pt idx="7895">
                  <c:v> 20-07-09 03:15:10</c:v>
                </c:pt>
                <c:pt idx="7896">
                  <c:v> 20-07-09 03:15:15</c:v>
                </c:pt>
                <c:pt idx="7897">
                  <c:v> 20-07-09 03:15:20</c:v>
                </c:pt>
                <c:pt idx="7898">
                  <c:v> 20-07-09 03:15:25</c:v>
                </c:pt>
                <c:pt idx="7899">
                  <c:v> 20-07-09 03:15:30</c:v>
                </c:pt>
                <c:pt idx="7900">
                  <c:v> 20-07-09 03:15:35</c:v>
                </c:pt>
                <c:pt idx="7901">
                  <c:v> 20-07-09 03:15:40</c:v>
                </c:pt>
                <c:pt idx="7902">
                  <c:v> 20-07-09 03:15:45</c:v>
                </c:pt>
                <c:pt idx="7903">
                  <c:v> 20-07-09 03:15:50</c:v>
                </c:pt>
                <c:pt idx="7904">
                  <c:v> 20-07-09 03:15:55</c:v>
                </c:pt>
                <c:pt idx="7905">
                  <c:v> 20-07-09 03:16:00</c:v>
                </c:pt>
                <c:pt idx="7906">
                  <c:v> 20-07-09 03:16:05</c:v>
                </c:pt>
                <c:pt idx="7907">
                  <c:v> 20-07-09 03:16:10</c:v>
                </c:pt>
                <c:pt idx="7908">
                  <c:v> 20-07-09 03:16:15</c:v>
                </c:pt>
                <c:pt idx="7909">
                  <c:v> 20-07-09 03:16:20</c:v>
                </c:pt>
                <c:pt idx="7910">
                  <c:v> 20-07-09 03:16:25</c:v>
                </c:pt>
                <c:pt idx="7911">
                  <c:v> 20-07-09 03:16:30</c:v>
                </c:pt>
                <c:pt idx="7912">
                  <c:v> 20-07-09 03:16:35</c:v>
                </c:pt>
                <c:pt idx="7913">
                  <c:v> 20-07-09 03:16:40</c:v>
                </c:pt>
                <c:pt idx="7914">
                  <c:v> 20-07-09 03:16:45</c:v>
                </c:pt>
                <c:pt idx="7915">
                  <c:v> 20-07-09 03:16:50</c:v>
                </c:pt>
                <c:pt idx="7916">
                  <c:v> 20-07-09 03:16:55</c:v>
                </c:pt>
                <c:pt idx="7917">
                  <c:v> 20-07-09 03:17:00</c:v>
                </c:pt>
                <c:pt idx="7918">
                  <c:v> 20-07-09 03:17:05</c:v>
                </c:pt>
                <c:pt idx="7919">
                  <c:v> 20-07-09 03:17:10</c:v>
                </c:pt>
                <c:pt idx="7920">
                  <c:v> 20-07-09 03:17:15</c:v>
                </c:pt>
                <c:pt idx="7921">
                  <c:v> 20-07-09 03:17:20</c:v>
                </c:pt>
                <c:pt idx="7922">
                  <c:v> 20-07-09 03:17:25</c:v>
                </c:pt>
                <c:pt idx="7923">
                  <c:v> 20-07-09 03:17:30</c:v>
                </c:pt>
                <c:pt idx="7924">
                  <c:v> 20-07-09 03:17:35</c:v>
                </c:pt>
                <c:pt idx="7925">
                  <c:v> 20-07-09 03:17:40</c:v>
                </c:pt>
                <c:pt idx="7926">
                  <c:v> 20-07-09 03:17:45</c:v>
                </c:pt>
                <c:pt idx="7927">
                  <c:v> 20-07-09 03:17:50</c:v>
                </c:pt>
                <c:pt idx="7928">
                  <c:v> 20-07-09 03:17:55</c:v>
                </c:pt>
                <c:pt idx="7929">
                  <c:v> 20-07-09 03:18:00</c:v>
                </c:pt>
                <c:pt idx="7930">
                  <c:v> 20-07-09 03:18:05</c:v>
                </c:pt>
                <c:pt idx="7931">
                  <c:v> 20-07-09 03:18:10</c:v>
                </c:pt>
                <c:pt idx="7932">
                  <c:v> 20-07-09 03:18:15</c:v>
                </c:pt>
                <c:pt idx="7933">
                  <c:v> 20-07-09 03:18:20</c:v>
                </c:pt>
                <c:pt idx="7934">
                  <c:v> 20-07-09 03:18:30</c:v>
                </c:pt>
                <c:pt idx="7935">
                  <c:v> 20-07-09 03:18:35</c:v>
                </c:pt>
                <c:pt idx="7936">
                  <c:v> 20-07-09 03:18:40</c:v>
                </c:pt>
                <c:pt idx="7937">
                  <c:v> 20-07-09 03:18:45</c:v>
                </c:pt>
                <c:pt idx="7938">
                  <c:v> 20-07-09 03:18:50</c:v>
                </c:pt>
                <c:pt idx="7939">
                  <c:v> 20-07-09 03:18:55</c:v>
                </c:pt>
                <c:pt idx="7940">
                  <c:v> 20-07-09 03:19:00</c:v>
                </c:pt>
                <c:pt idx="7941">
                  <c:v> 20-07-09 03:19:05</c:v>
                </c:pt>
                <c:pt idx="7942">
                  <c:v> 20-07-09 03:19:10</c:v>
                </c:pt>
                <c:pt idx="7943">
                  <c:v> 20-07-09 03:19:15</c:v>
                </c:pt>
                <c:pt idx="7944">
                  <c:v> 20-07-09 03:19:20</c:v>
                </c:pt>
                <c:pt idx="7945">
                  <c:v> 20-07-09 03:19:25</c:v>
                </c:pt>
                <c:pt idx="7946">
                  <c:v> 20-07-09 03:19:30</c:v>
                </c:pt>
                <c:pt idx="7947">
                  <c:v> 20-07-09 03:19:35</c:v>
                </c:pt>
                <c:pt idx="7948">
                  <c:v> 20-07-09 03:19:40</c:v>
                </c:pt>
                <c:pt idx="7949">
                  <c:v> 20-07-09 03:19:45</c:v>
                </c:pt>
                <c:pt idx="7950">
                  <c:v> 20-07-09 03:19:50</c:v>
                </c:pt>
                <c:pt idx="7951">
                  <c:v> 20-07-09 03:19:55</c:v>
                </c:pt>
                <c:pt idx="7952">
                  <c:v> 20-07-09 03:20:00</c:v>
                </c:pt>
                <c:pt idx="7953">
                  <c:v> 20-07-09 03:20:05</c:v>
                </c:pt>
                <c:pt idx="7954">
                  <c:v> 20-07-09 03:20:10</c:v>
                </c:pt>
                <c:pt idx="7955">
                  <c:v> 20-07-09 03:20:15</c:v>
                </c:pt>
                <c:pt idx="7956">
                  <c:v> 20-07-09 03:20:20</c:v>
                </c:pt>
                <c:pt idx="7957">
                  <c:v> 20-07-09 03:20:25</c:v>
                </c:pt>
                <c:pt idx="7958">
                  <c:v> 20-07-09 03:20:30</c:v>
                </c:pt>
                <c:pt idx="7959">
                  <c:v> 20-07-09 03:20:35</c:v>
                </c:pt>
                <c:pt idx="7960">
                  <c:v> 20-07-09 03:20:40</c:v>
                </c:pt>
                <c:pt idx="7961">
                  <c:v> 20-07-09 03:20:45</c:v>
                </c:pt>
                <c:pt idx="7962">
                  <c:v> 20-07-09 03:20:50</c:v>
                </c:pt>
                <c:pt idx="7963">
                  <c:v> 20-07-09 03:20:55</c:v>
                </c:pt>
                <c:pt idx="7964">
                  <c:v> 20-07-09 03:21:00</c:v>
                </c:pt>
                <c:pt idx="7965">
                  <c:v> 20-07-09 03:21:05</c:v>
                </c:pt>
                <c:pt idx="7966">
                  <c:v> 20-07-09 03:21:10</c:v>
                </c:pt>
                <c:pt idx="7967">
                  <c:v> 20-07-09 03:21:15</c:v>
                </c:pt>
                <c:pt idx="7968">
                  <c:v> 20-07-09 03:21:20</c:v>
                </c:pt>
                <c:pt idx="7969">
                  <c:v> 20-07-09 03:21:25</c:v>
                </c:pt>
                <c:pt idx="7970">
                  <c:v> 20-07-09 03:21:30</c:v>
                </c:pt>
                <c:pt idx="7971">
                  <c:v> 20-07-09 03:21:35</c:v>
                </c:pt>
                <c:pt idx="7972">
                  <c:v> 20-07-09 03:21:40</c:v>
                </c:pt>
                <c:pt idx="7973">
                  <c:v> 20-07-09 03:21:45</c:v>
                </c:pt>
                <c:pt idx="7974">
                  <c:v> 20-07-09 03:21:50</c:v>
                </c:pt>
                <c:pt idx="7975">
                  <c:v> 20-07-09 03:21:55</c:v>
                </c:pt>
                <c:pt idx="7976">
                  <c:v> 20-07-09 03:22:00</c:v>
                </c:pt>
                <c:pt idx="7977">
                  <c:v> 20-07-09 03:22:05</c:v>
                </c:pt>
                <c:pt idx="7978">
                  <c:v> 20-07-09 03:22:10</c:v>
                </c:pt>
                <c:pt idx="7979">
                  <c:v> 20-07-09 03:22:15</c:v>
                </c:pt>
                <c:pt idx="7980">
                  <c:v> 20-07-09 03:22:20</c:v>
                </c:pt>
                <c:pt idx="7981">
                  <c:v> 20-07-09 03:22:25</c:v>
                </c:pt>
                <c:pt idx="7982">
                  <c:v> 20-07-09 03:22:30</c:v>
                </c:pt>
                <c:pt idx="7983">
                  <c:v> 20-07-09 03:22:35</c:v>
                </c:pt>
                <c:pt idx="7984">
                  <c:v> 20-07-09 03:22:40</c:v>
                </c:pt>
                <c:pt idx="7985">
                  <c:v> 20-07-09 03:22:45</c:v>
                </c:pt>
                <c:pt idx="7986">
                  <c:v> 20-07-09 03:22:50</c:v>
                </c:pt>
                <c:pt idx="7987">
                  <c:v> 20-07-09 03:22:55</c:v>
                </c:pt>
                <c:pt idx="7988">
                  <c:v> 20-07-09 03:23:00</c:v>
                </c:pt>
                <c:pt idx="7989">
                  <c:v> 20-07-09 03:23:05</c:v>
                </c:pt>
                <c:pt idx="7990">
                  <c:v> 20-07-09 03:23:10</c:v>
                </c:pt>
                <c:pt idx="7991">
                  <c:v> 20-07-09 03:23:15</c:v>
                </c:pt>
                <c:pt idx="7992">
                  <c:v> 20-07-09 03:23:20</c:v>
                </c:pt>
                <c:pt idx="7993">
                  <c:v> 20-07-09 03:23:25</c:v>
                </c:pt>
                <c:pt idx="7994">
                  <c:v> 20-07-09 03:23:30</c:v>
                </c:pt>
                <c:pt idx="7995">
                  <c:v> 20-07-09 03:23:35</c:v>
                </c:pt>
                <c:pt idx="7996">
                  <c:v> 20-07-09 03:23:40</c:v>
                </c:pt>
                <c:pt idx="7997">
                  <c:v> 20-07-09 03:23:45</c:v>
                </c:pt>
                <c:pt idx="7998">
                  <c:v> 20-07-09 03:23:50</c:v>
                </c:pt>
                <c:pt idx="7999">
                  <c:v> 20-07-09 03:23:55</c:v>
                </c:pt>
                <c:pt idx="8000">
                  <c:v> 20-07-09 03:24:00</c:v>
                </c:pt>
                <c:pt idx="8001">
                  <c:v> 20-07-09 03:24:05</c:v>
                </c:pt>
                <c:pt idx="8002">
                  <c:v> 20-07-09 03:24:10</c:v>
                </c:pt>
                <c:pt idx="8003">
                  <c:v> 20-07-09 03:24:15</c:v>
                </c:pt>
                <c:pt idx="8004">
                  <c:v> 20-07-09 03:24:20</c:v>
                </c:pt>
                <c:pt idx="8005">
                  <c:v> 20-07-09 03:24:25</c:v>
                </c:pt>
                <c:pt idx="8006">
                  <c:v> 20-07-09 03:24:30</c:v>
                </c:pt>
                <c:pt idx="8007">
                  <c:v> 20-07-09 03:24:35</c:v>
                </c:pt>
                <c:pt idx="8008">
                  <c:v> 20-07-09 03:24:40</c:v>
                </c:pt>
                <c:pt idx="8009">
                  <c:v> 20-07-09 03:24:45</c:v>
                </c:pt>
                <c:pt idx="8010">
                  <c:v> 20-07-09 03:24:50</c:v>
                </c:pt>
                <c:pt idx="8011">
                  <c:v> 20-07-09 03:24:55</c:v>
                </c:pt>
                <c:pt idx="8012">
                  <c:v> 20-07-09 03:25:00</c:v>
                </c:pt>
                <c:pt idx="8013">
                  <c:v> 20-07-09 03:25:05</c:v>
                </c:pt>
                <c:pt idx="8014">
                  <c:v> 20-07-09 03:25:10</c:v>
                </c:pt>
                <c:pt idx="8015">
                  <c:v> 20-07-09 03:25:15</c:v>
                </c:pt>
                <c:pt idx="8016">
                  <c:v> 20-07-09 03:25:20</c:v>
                </c:pt>
                <c:pt idx="8017">
                  <c:v> 20-07-09 03:25:25</c:v>
                </c:pt>
                <c:pt idx="8018">
                  <c:v> 20-07-09 03:25:30</c:v>
                </c:pt>
                <c:pt idx="8019">
                  <c:v> 20-07-09 03:26:00</c:v>
                </c:pt>
                <c:pt idx="8020">
                  <c:v> 20-07-09 03:26:05</c:v>
                </c:pt>
                <c:pt idx="8021">
                  <c:v> 20-07-09 03:26:10</c:v>
                </c:pt>
                <c:pt idx="8022">
                  <c:v> 20-07-09 03:26:15</c:v>
                </c:pt>
                <c:pt idx="8023">
                  <c:v> 20-07-09 03:26:20</c:v>
                </c:pt>
                <c:pt idx="8024">
                  <c:v> 20-07-09 03:26:25</c:v>
                </c:pt>
                <c:pt idx="8025">
                  <c:v> 20-07-09 03:26:30</c:v>
                </c:pt>
                <c:pt idx="8026">
                  <c:v> 20-07-09 03:26:35</c:v>
                </c:pt>
                <c:pt idx="8027">
                  <c:v> 20-07-09 03:26:40</c:v>
                </c:pt>
                <c:pt idx="8028">
                  <c:v> 20-07-09 03:26:45</c:v>
                </c:pt>
                <c:pt idx="8029">
                  <c:v> 20-07-09 03:26:50</c:v>
                </c:pt>
                <c:pt idx="8030">
                  <c:v> 20-07-09 03:26:55</c:v>
                </c:pt>
                <c:pt idx="8031">
                  <c:v> 20-07-09 03:27:00</c:v>
                </c:pt>
                <c:pt idx="8032">
                  <c:v> 20-07-09 03:27:05</c:v>
                </c:pt>
                <c:pt idx="8033">
                  <c:v> 20-07-09 03:27:10</c:v>
                </c:pt>
                <c:pt idx="8034">
                  <c:v> 20-07-09 03:27:15</c:v>
                </c:pt>
                <c:pt idx="8035">
                  <c:v> 20-07-09 03:27:20</c:v>
                </c:pt>
                <c:pt idx="8036">
                  <c:v> 20-07-09 03:27:25</c:v>
                </c:pt>
                <c:pt idx="8037">
                  <c:v> 20-07-09 03:27:30</c:v>
                </c:pt>
                <c:pt idx="8038">
                  <c:v> 20-07-09 03:27:35</c:v>
                </c:pt>
                <c:pt idx="8039">
                  <c:v> 20-07-09 03:27:40</c:v>
                </c:pt>
                <c:pt idx="8040">
                  <c:v> 20-07-09 03:27:45</c:v>
                </c:pt>
                <c:pt idx="8041">
                  <c:v> 20-07-09 03:27:50</c:v>
                </c:pt>
                <c:pt idx="8042">
                  <c:v> 20-07-09 03:27:55</c:v>
                </c:pt>
                <c:pt idx="8043">
                  <c:v> 20-07-09 03:28:00</c:v>
                </c:pt>
                <c:pt idx="8044">
                  <c:v> 20-07-09 03:28:05</c:v>
                </c:pt>
                <c:pt idx="8045">
                  <c:v> 20-07-09 03:28:10</c:v>
                </c:pt>
                <c:pt idx="8046">
                  <c:v> 20-07-09 03:28:15</c:v>
                </c:pt>
                <c:pt idx="8047">
                  <c:v> 20-07-09 03:28:20</c:v>
                </c:pt>
                <c:pt idx="8048">
                  <c:v> 20-07-09 03:28:25</c:v>
                </c:pt>
                <c:pt idx="8049">
                  <c:v> 20-07-09 03:28:30</c:v>
                </c:pt>
                <c:pt idx="8050">
                  <c:v> 20-07-09 03:28:35</c:v>
                </c:pt>
                <c:pt idx="8051">
                  <c:v> 20-07-09 03:28:40</c:v>
                </c:pt>
                <c:pt idx="8052">
                  <c:v> 20-07-09 03:28:45</c:v>
                </c:pt>
                <c:pt idx="8053">
                  <c:v> 20-07-09 03:28:50</c:v>
                </c:pt>
                <c:pt idx="8054">
                  <c:v> 20-07-09 03:28:55</c:v>
                </c:pt>
                <c:pt idx="8055">
                  <c:v> 20-07-09 03:29:00</c:v>
                </c:pt>
                <c:pt idx="8056">
                  <c:v> 20-07-09 03:29:05</c:v>
                </c:pt>
                <c:pt idx="8057">
                  <c:v> 20-07-09 03:29:10</c:v>
                </c:pt>
                <c:pt idx="8058">
                  <c:v> 20-07-09 03:29:15</c:v>
                </c:pt>
                <c:pt idx="8059">
                  <c:v> 20-07-09 03:29:20</c:v>
                </c:pt>
                <c:pt idx="8060">
                  <c:v> 20-07-09 03:29:40</c:v>
                </c:pt>
                <c:pt idx="8061">
                  <c:v> 20-07-09 03:29:45</c:v>
                </c:pt>
                <c:pt idx="8062">
                  <c:v> 20-07-09 03:29:50</c:v>
                </c:pt>
                <c:pt idx="8063">
                  <c:v> 20-07-09 03:29:55</c:v>
                </c:pt>
                <c:pt idx="8064">
                  <c:v> 20-07-09 03:30:00</c:v>
                </c:pt>
                <c:pt idx="8065">
                  <c:v> 20-07-09 03:30:05</c:v>
                </c:pt>
                <c:pt idx="8066">
                  <c:v> 20-07-09 03:30:10</c:v>
                </c:pt>
                <c:pt idx="8067">
                  <c:v> 20-07-09 03:30:15</c:v>
                </c:pt>
                <c:pt idx="8068">
                  <c:v> 20-07-09 03:30:20</c:v>
                </c:pt>
                <c:pt idx="8069">
                  <c:v> 20-07-09 03:30:25</c:v>
                </c:pt>
                <c:pt idx="8070">
                  <c:v> 20-07-09 03:30:30</c:v>
                </c:pt>
                <c:pt idx="8071">
                  <c:v> 20-07-09 03:30:35</c:v>
                </c:pt>
                <c:pt idx="8072">
                  <c:v> 20-07-09 03:30:40</c:v>
                </c:pt>
                <c:pt idx="8073">
                  <c:v> 20-07-09 03:30:45</c:v>
                </c:pt>
                <c:pt idx="8074">
                  <c:v> 20-07-09 03:30:50</c:v>
                </c:pt>
                <c:pt idx="8075">
                  <c:v> 20-07-09 03:30:55</c:v>
                </c:pt>
                <c:pt idx="8076">
                  <c:v> 20-07-09 03:31:00</c:v>
                </c:pt>
                <c:pt idx="8077">
                  <c:v> 20-07-09 03:31:05</c:v>
                </c:pt>
                <c:pt idx="8078">
                  <c:v> 20-07-09 03:31:10</c:v>
                </c:pt>
                <c:pt idx="8079">
                  <c:v> 20-07-09 03:31:15</c:v>
                </c:pt>
                <c:pt idx="8080">
                  <c:v> 20-07-09 03:31:20</c:v>
                </c:pt>
                <c:pt idx="8081">
                  <c:v> 20-07-09 03:31:25</c:v>
                </c:pt>
                <c:pt idx="8082">
                  <c:v> 20-07-09 03:31:30</c:v>
                </c:pt>
                <c:pt idx="8083">
                  <c:v> 20-07-09 03:31:35</c:v>
                </c:pt>
                <c:pt idx="8084">
                  <c:v> 20-07-09 03:31:40</c:v>
                </c:pt>
                <c:pt idx="8085">
                  <c:v> 20-07-09 03:31:45</c:v>
                </c:pt>
                <c:pt idx="8086">
                  <c:v> 20-07-09 03:31:50</c:v>
                </c:pt>
                <c:pt idx="8087">
                  <c:v> 20-07-09 03:31:55</c:v>
                </c:pt>
                <c:pt idx="8088">
                  <c:v> 20-07-09 03:32:00</c:v>
                </c:pt>
                <c:pt idx="8089">
                  <c:v> 20-07-09 03:32:05</c:v>
                </c:pt>
                <c:pt idx="8090">
                  <c:v> 20-07-09 03:32:10</c:v>
                </c:pt>
                <c:pt idx="8091">
                  <c:v> 20-07-09 03:32:15</c:v>
                </c:pt>
                <c:pt idx="8092">
                  <c:v> 20-07-09 03:32:20</c:v>
                </c:pt>
                <c:pt idx="8093">
                  <c:v> 20-07-09 03:32:25</c:v>
                </c:pt>
                <c:pt idx="8094">
                  <c:v> 20-07-09 03:32:30</c:v>
                </c:pt>
                <c:pt idx="8095">
                  <c:v> 20-07-09 03:32:35</c:v>
                </c:pt>
                <c:pt idx="8096">
                  <c:v> 20-07-09 03:32:40</c:v>
                </c:pt>
                <c:pt idx="8097">
                  <c:v> 20-07-09 03:32:45</c:v>
                </c:pt>
                <c:pt idx="8098">
                  <c:v> 20-07-09 03:32:50</c:v>
                </c:pt>
                <c:pt idx="8099">
                  <c:v> 20-07-09 03:32:55</c:v>
                </c:pt>
                <c:pt idx="8100">
                  <c:v> 20-07-09 03:33:00</c:v>
                </c:pt>
                <c:pt idx="8101">
                  <c:v> 20-07-09 03:33:05</c:v>
                </c:pt>
                <c:pt idx="8102">
                  <c:v> 20-07-09 03:33:10</c:v>
                </c:pt>
                <c:pt idx="8103">
                  <c:v> 20-07-09 03:33:15</c:v>
                </c:pt>
                <c:pt idx="8104">
                  <c:v> 20-07-09 03:33:20</c:v>
                </c:pt>
                <c:pt idx="8105">
                  <c:v> 20-07-09 03:33:25</c:v>
                </c:pt>
                <c:pt idx="8106">
                  <c:v> 20-07-09 03:33:30</c:v>
                </c:pt>
                <c:pt idx="8107">
                  <c:v> 20-07-09 03:33:35</c:v>
                </c:pt>
                <c:pt idx="8108">
                  <c:v> 20-07-09 03:33:40</c:v>
                </c:pt>
                <c:pt idx="8109">
                  <c:v> 20-07-09 03:33:45</c:v>
                </c:pt>
                <c:pt idx="8110">
                  <c:v> 20-07-09 03:33:50</c:v>
                </c:pt>
                <c:pt idx="8111">
                  <c:v> 20-07-09 03:33:55</c:v>
                </c:pt>
                <c:pt idx="8112">
                  <c:v> 20-07-09 03:34:00</c:v>
                </c:pt>
                <c:pt idx="8113">
                  <c:v> 20-07-09 03:34:05</c:v>
                </c:pt>
                <c:pt idx="8114">
                  <c:v> 20-07-09 03:34:10</c:v>
                </c:pt>
                <c:pt idx="8115">
                  <c:v> 20-07-09 03:34:15</c:v>
                </c:pt>
                <c:pt idx="8116">
                  <c:v> 20-07-09 03:34:20</c:v>
                </c:pt>
                <c:pt idx="8117">
                  <c:v> 20-07-09 03:34:25</c:v>
                </c:pt>
                <c:pt idx="8118">
                  <c:v> 20-07-09 03:34:30</c:v>
                </c:pt>
                <c:pt idx="8119">
                  <c:v> 20-07-09 03:34:35</c:v>
                </c:pt>
                <c:pt idx="8120">
                  <c:v> 20-07-09 03:34:40</c:v>
                </c:pt>
                <c:pt idx="8121">
                  <c:v> 20-07-09 03:34:45</c:v>
                </c:pt>
                <c:pt idx="8122">
                  <c:v> 20-07-09 03:34:50</c:v>
                </c:pt>
                <c:pt idx="8123">
                  <c:v> 20-07-09 03:34:55</c:v>
                </c:pt>
                <c:pt idx="8124">
                  <c:v> 20-07-09 03:35:00</c:v>
                </c:pt>
                <c:pt idx="8125">
                  <c:v> 20-07-09 03:35:05</c:v>
                </c:pt>
                <c:pt idx="8126">
                  <c:v> 20-07-09 03:35:10</c:v>
                </c:pt>
                <c:pt idx="8127">
                  <c:v> 20-07-09 03:35:15</c:v>
                </c:pt>
                <c:pt idx="8128">
                  <c:v> 20-07-09 03:35:20</c:v>
                </c:pt>
                <c:pt idx="8129">
                  <c:v> 20-07-09 03:35:25</c:v>
                </c:pt>
                <c:pt idx="8130">
                  <c:v> 20-07-09 03:35:30</c:v>
                </c:pt>
                <c:pt idx="8131">
                  <c:v> 20-07-09 03:35:35</c:v>
                </c:pt>
                <c:pt idx="8132">
                  <c:v> 20-07-09 03:35:40</c:v>
                </c:pt>
                <c:pt idx="8133">
                  <c:v> 20-07-09 03:35:45</c:v>
                </c:pt>
                <c:pt idx="8134">
                  <c:v> 20-07-09 03:35:50</c:v>
                </c:pt>
                <c:pt idx="8135">
                  <c:v> 20-07-09 03:35:55</c:v>
                </c:pt>
                <c:pt idx="8136">
                  <c:v> 20-07-09 03:36:00</c:v>
                </c:pt>
                <c:pt idx="8137">
                  <c:v> 20-07-09 03:36:05</c:v>
                </c:pt>
                <c:pt idx="8138">
                  <c:v> 20-07-09 03:36:10</c:v>
                </c:pt>
                <c:pt idx="8139">
                  <c:v> 20-07-09 03:36:15</c:v>
                </c:pt>
                <c:pt idx="8140">
                  <c:v> 20-07-09 03:36:20</c:v>
                </c:pt>
                <c:pt idx="8141">
                  <c:v> 20-07-09 03:36:25</c:v>
                </c:pt>
                <c:pt idx="8142">
                  <c:v> 20-07-09 03:36:30</c:v>
                </c:pt>
                <c:pt idx="8143">
                  <c:v> 20-07-09 03:36:35</c:v>
                </c:pt>
                <c:pt idx="8144">
                  <c:v> 20-07-09 03:36:40</c:v>
                </c:pt>
                <c:pt idx="8145">
                  <c:v> 20-07-09 03:36:45</c:v>
                </c:pt>
                <c:pt idx="8146">
                  <c:v> 20-07-09 03:36:50</c:v>
                </c:pt>
                <c:pt idx="8147">
                  <c:v> 20-07-09 03:36:55</c:v>
                </c:pt>
                <c:pt idx="8148">
                  <c:v> 20-07-09 03:37:00</c:v>
                </c:pt>
                <c:pt idx="8149">
                  <c:v> 20-07-09 03:37:05</c:v>
                </c:pt>
                <c:pt idx="8150">
                  <c:v> 20-07-09 03:37:10</c:v>
                </c:pt>
                <c:pt idx="8151">
                  <c:v> 20-07-09 03:37:15</c:v>
                </c:pt>
                <c:pt idx="8152">
                  <c:v> 20-07-09 03:37:20</c:v>
                </c:pt>
                <c:pt idx="8153">
                  <c:v> 20-07-09 03:37:25</c:v>
                </c:pt>
                <c:pt idx="8154">
                  <c:v> 20-07-09 03:37:30</c:v>
                </c:pt>
                <c:pt idx="8155">
                  <c:v> 20-07-09 03:37:35</c:v>
                </c:pt>
                <c:pt idx="8156">
                  <c:v> 20-07-09 03:37:40</c:v>
                </c:pt>
                <c:pt idx="8157">
                  <c:v> 20-07-09 03:37:45</c:v>
                </c:pt>
                <c:pt idx="8158">
                  <c:v> 20-07-09 03:37:50</c:v>
                </c:pt>
                <c:pt idx="8159">
                  <c:v> 20-07-09 03:37:55</c:v>
                </c:pt>
                <c:pt idx="8160">
                  <c:v> 20-07-09 03:38:00</c:v>
                </c:pt>
                <c:pt idx="8161">
                  <c:v> 20-07-09 03:38:05</c:v>
                </c:pt>
                <c:pt idx="8162">
                  <c:v> 20-07-09 03:38:10</c:v>
                </c:pt>
                <c:pt idx="8163">
                  <c:v> 20-07-09 03:38:15</c:v>
                </c:pt>
                <c:pt idx="8164">
                  <c:v> 20-07-09 03:38:20</c:v>
                </c:pt>
                <c:pt idx="8165">
                  <c:v> 20-07-09 03:38:25</c:v>
                </c:pt>
                <c:pt idx="8166">
                  <c:v> 20-07-09 03:38:30</c:v>
                </c:pt>
                <c:pt idx="8167">
                  <c:v> 20-07-09 03:38:35</c:v>
                </c:pt>
                <c:pt idx="8168">
                  <c:v> 20-07-09 03:38:40</c:v>
                </c:pt>
                <c:pt idx="8169">
                  <c:v> 20-07-09 03:38:45</c:v>
                </c:pt>
                <c:pt idx="8170">
                  <c:v> 20-07-09 03:38:50</c:v>
                </c:pt>
                <c:pt idx="8171">
                  <c:v> 20-07-09 03:38:55</c:v>
                </c:pt>
                <c:pt idx="8172">
                  <c:v> 20-07-09 03:39:00</c:v>
                </c:pt>
                <c:pt idx="8173">
                  <c:v> 20-07-09 03:39:05</c:v>
                </c:pt>
                <c:pt idx="8174">
                  <c:v> 20-07-09 03:39:10</c:v>
                </c:pt>
                <c:pt idx="8175">
                  <c:v> 20-07-09 03:39:15</c:v>
                </c:pt>
                <c:pt idx="8176">
                  <c:v> 20-07-09 03:39:20</c:v>
                </c:pt>
                <c:pt idx="8177">
                  <c:v> 20-07-09 03:39:30</c:v>
                </c:pt>
                <c:pt idx="8178">
                  <c:v> 20-07-09 03:39:35</c:v>
                </c:pt>
                <c:pt idx="8179">
                  <c:v> 20-07-09 03:39:40</c:v>
                </c:pt>
                <c:pt idx="8180">
                  <c:v> 20-07-09 03:39:45</c:v>
                </c:pt>
                <c:pt idx="8181">
                  <c:v> 20-07-09 03:39:50</c:v>
                </c:pt>
                <c:pt idx="8182">
                  <c:v> 20-07-09 03:39:55</c:v>
                </c:pt>
                <c:pt idx="8183">
                  <c:v> 20-07-09 03:40:00</c:v>
                </c:pt>
                <c:pt idx="8184">
                  <c:v> 20-07-09 03:40:05</c:v>
                </c:pt>
                <c:pt idx="8185">
                  <c:v> 20-07-09 03:40:10</c:v>
                </c:pt>
                <c:pt idx="8186">
                  <c:v> 20-07-09 03:40:15</c:v>
                </c:pt>
                <c:pt idx="8187">
                  <c:v> 20-07-09 03:40:20</c:v>
                </c:pt>
                <c:pt idx="8188">
                  <c:v> 20-07-09 03:40:25</c:v>
                </c:pt>
                <c:pt idx="8189">
                  <c:v> 20-07-09 03:40:30</c:v>
                </c:pt>
                <c:pt idx="8190">
                  <c:v> 20-07-09 03:40:35</c:v>
                </c:pt>
                <c:pt idx="8191">
                  <c:v> 20-07-09 03:40:40</c:v>
                </c:pt>
                <c:pt idx="8192">
                  <c:v> 20-07-09 03:40:45</c:v>
                </c:pt>
                <c:pt idx="8193">
                  <c:v> 20-07-09 03:40:50</c:v>
                </c:pt>
                <c:pt idx="8194">
                  <c:v> 20-07-09 03:40:55</c:v>
                </c:pt>
                <c:pt idx="8195">
                  <c:v> 20-07-09 03:41:00</c:v>
                </c:pt>
                <c:pt idx="8196">
                  <c:v> 20-07-09 03:41:05</c:v>
                </c:pt>
                <c:pt idx="8197">
                  <c:v> 20-07-09 03:41:10</c:v>
                </c:pt>
                <c:pt idx="8198">
                  <c:v> 20-07-09 03:41:15</c:v>
                </c:pt>
                <c:pt idx="8199">
                  <c:v> 20-07-09 03:41:20</c:v>
                </c:pt>
                <c:pt idx="8200">
                  <c:v> 20-07-09 03:41:25</c:v>
                </c:pt>
                <c:pt idx="8201">
                  <c:v> 20-07-09 03:41:30</c:v>
                </c:pt>
                <c:pt idx="8202">
                  <c:v> 20-07-09 03:41:35</c:v>
                </c:pt>
                <c:pt idx="8203">
                  <c:v> 20-07-09 03:41:40</c:v>
                </c:pt>
                <c:pt idx="8204">
                  <c:v> 20-07-09 03:41:45</c:v>
                </c:pt>
                <c:pt idx="8205">
                  <c:v> 20-07-09 03:41:50</c:v>
                </c:pt>
                <c:pt idx="8206">
                  <c:v> 20-07-09 03:41:55</c:v>
                </c:pt>
                <c:pt idx="8207">
                  <c:v> 20-07-09 03:42:00</c:v>
                </c:pt>
                <c:pt idx="8208">
                  <c:v> 20-07-09 03:42:05</c:v>
                </c:pt>
                <c:pt idx="8209">
                  <c:v> 20-07-09 03:42:10</c:v>
                </c:pt>
                <c:pt idx="8210">
                  <c:v> 20-07-09 03:42:15</c:v>
                </c:pt>
                <c:pt idx="8211">
                  <c:v> 20-07-09 03:42:20</c:v>
                </c:pt>
                <c:pt idx="8212">
                  <c:v> 20-07-09 03:42:25</c:v>
                </c:pt>
                <c:pt idx="8213">
                  <c:v> 20-07-09 03:42:30</c:v>
                </c:pt>
                <c:pt idx="8214">
                  <c:v> 20-07-09 03:42:35</c:v>
                </c:pt>
                <c:pt idx="8215">
                  <c:v> 20-07-09 03:42:40</c:v>
                </c:pt>
                <c:pt idx="8216">
                  <c:v> 20-07-09 03:42:45</c:v>
                </c:pt>
                <c:pt idx="8217">
                  <c:v> 20-07-09 03:42:50</c:v>
                </c:pt>
                <c:pt idx="8218">
                  <c:v> 20-07-09 03:42:55</c:v>
                </c:pt>
                <c:pt idx="8219">
                  <c:v> 20-07-09 03:43:00</c:v>
                </c:pt>
                <c:pt idx="8220">
                  <c:v> 20-07-09 03:43:05</c:v>
                </c:pt>
                <c:pt idx="8221">
                  <c:v> 20-07-09 03:43:10</c:v>
                </c:pt>
                <c:pt idx="8222">
                  <c:v> 20-07-09 03:43:15</c:v>
                </c:pt>
                <c:pt idx="8223">
                  <c:v> 20-07-09 03:43:20</c:v>
                </c:pt>
                <c:pt idx="8224">
                  <c:v> 20-07-09 03:43:25</c:v>
                </c:pt>
                <c:pt idx="8225">
                  <c:v> 20-07-09 03:43:30</c:v>
                </c:pt>
                <c:pt idx="8226">
                  <c:v> 20-07-09 03:43:35</c:v>
                </c:pt>
                <c:pt idx="8227">
                  <c:v> 20-07-09 03:43:40</c:v>
                </c:pt>
                <c:pt idx="8228">
                  <c:v> 20-07-09 03:43:45</c:v>
                </c:pt>
                <c:pt idx="8229">
                  <c:v> 20-07-09 03:43:50</c:v>
                </c:pt>
                <c:pt idx="8230">
                  <c:v> 20-07-09 03:43:55</c:v>
                </c:pt>
                <c:pt idx="8231">
                  <c:v> 20-07-09 03:44:00</c:v>
                </c:pt>
                <c:pt idx="8232">
                  <c:v> 20-07-09 03:44:05</c:v>
                </c:pt>
                <c:pt idx="8233">
                  <c:v> 20-07-09 03:44:15</c:v>
                </c:pt>
                <c:pt idx="8234">
                  <c:v> 20-07-09 03:44:20</c:v>
                </c:pt>
                <c:pt idx="8235">
                  <c:v> 20-07-09 03:44:25</c:v>
                </c:pt>
                <c:pt idx="8236">
                  <c:v> 20-07-09 03:44:30</c:v>
                </c:pt>
                <c:pt idx="8237">
                  <c:v> 20-07-09 03:44:35</c:v>
                </c:pt>
                <c:pt idx="8238">
                  <c:v> 20-07-09 03:44:40</c:v>
                </c:pt>
                <c:pt idx="8239">
                  <c:v> 20-07-09 03:44:45</c:v>
                </c:pt>
                <c:pt idx="8240">
                  <c:v> 20-07-09 03:44:50</c:v>
                </c:pt>
                <c:pt idx="8241">
                  <c:v> 20-07-09 03:44:55</c:v>
                </c:pt>
                <c:pt idx="8242">
                  <c:v> 20-07-09 03:45:00</c:v>
                </c:pt>
                <c:pt idx="8243">
                  <c:v> 20-07-09 03:45:05</c:v>
                </c:pt>
                <c:pt idx="8244">
                  <c:v> 20-07-09 03:45:10</c:v>
                </c:pt>
                <c:pt idx="8245">
                  <c:v> 20-07-09 03:45:15</c:v>
                </c:pt>
                <c:pt idx="8246">
                  <c:v> 20-07-09 03:45:20</c:v>
                </c:pt>
                <c:pt idx="8247">
                  <c:v> 20-07-09 03:45:25</c:v>
                </c:pt>
                <c:pt idx="8248">
                  <c:v> 20-07-09 03:45:30</c:v>
                </c:pt>
                <c:pt idx="8249">
                  <c:v> 20-07-09 03:45:35</c:v>
                </c:pt>
                <c:pt idx="8250">
                  <c:v> 20-07-09 03:45:40</c:v>
                </c:pt>
                <c:pt idx="8251">
                  <c:v> 20-07-09 03:45:45</c:v>
                </c:pt>
                <c:pt idx="8252">
                  <c:v> 20-07-09 03:45:50</c:v>
                </c:pt>
                <c:pt idx="8253">
                  <c:v> 20-07-09 03:45:55</c:v>
                </c:pt>
                <c:pt idx="8254">
                  <c:v> 20-07-09 03:46:00</c:v>
                </c:pt>
                <c:pt idx="8255">
                  <c:v> 20-07-09 03:46:05</c:v>
                </c:pt>
                <c:pt idx="8256">
                  <c:v> 20-07-09 03:46:10</c:v>
                </c:pt>
                <c:pt idx="8257">
                  <c:v> 20-07-09 03:46:15</c:v>
                </c:pt>
                <c:pt idx="8258">
                  <c:v> 20-07-09 03:46:20</c:v>
                </c:pt>
                <c:pt idx="8259">
                  <c:v> 20-07-09 03:46:25</c:v>
                </c:pt>
                <c:pt idx="8260">
                  <c:v> 20-07-09 03:46:30</c:v>
                </c:pt>
                <c:pt idx="8261">
                  <c:v> 20-07-09 03:46:35</c:v>
                </c:pt>
                <c:pt idx="8262">
                  <c:v> 20-07-09 03:46:40</c:v>
                </c:pt>
                <c:pt idx="8263">
                  <c:v> 20-07-09 03:46:45</c:v>
                </c:pt>
                <c:pt idx="8264">
                  <c:v> 20-07-09 03:46:50</c:v>
                </c:pt>
                <c:pt idx="8265">
                  <c:v> 20-07-09 03:46:55</c:v>
                </c:pt>
                <c:pt idx="8266">
                  <c:v> 20-07-09 03:47:00</c:v>
                </c:pt>
                <c:pt idx="8267">
                  <c:v> 20-07-09 03:47:05</c:v>
                </c:pt>
                <c:pt idx="8268">
                  <c:v> 20-07-09 03:47:10</c:v>
                </c:pt>
                <c:pt idx="8269">
                  <c:v> 20-07-09 03:47:15</c:v>
                </c:pt>
                <c:pt idx="8270">
                  <c:v> 20-07-09 03:47:20</c:v>
                </c:pt>
                <c:pt idx="8271">
                  <c:v> 20-07-09 03:47:25</c:v>
                </c:pt>
                <c:pt idx="8272">
                  <c:v> 20-07-09 03:47:30</c:v>
                </c:pt>
                <c:pt idx="8273">
                  <c:v> 20-07-09 03:47:35</c:v>
                </c:pt>
                <c:pt idx="8274">
                  <c:v> 20-07-09 03:47:40</c:v>
                </c:pt>
                <c:pt idx="8275">
                  <c:v> 20-07-09 03:47:45</c:v>
                </c:pt>
                <c:pt idx="8276">
                  <c:v> 20-07-09 03:47:50</c:v>
                </c:pt>
                <c:pt idx="8277">
                  <c:v> 20-07-09 03:47:55</c:v>
                </c:pt>
                <c:pt idx="8278">
                  <c:v> 20-07-09 03:48:00</c:v>
                </c:pt>
                <c:pt idx="8279">
                  <c:v> 20-07-09 03:48:05</c:v>
                </c:pt>
                <c:pt idx="8280">
                  <c:v> 20-07-09 03:48:10</c:v>
                </c:pt>
                <c:pt idx="8281">
                  <c:v> 20-07-09 03:48:15</c:v>
                </c:pt>
                <c:pt idx="8282">
                  <c:v> 20-07-09 03:48:20</c:v>
                </c:pt>
                <c:pt idx="8283">
                  <c:v> 20-07-09 03:48:25</c:v>
                </c:pt>
                <c:pt idx="8284">
                  <c:v> 20-07-09 03:48:30</c:v>
                </c:pt>
                <c:pt idx="8285">
                  <c:v> 20-07-09 03:48:35</c:v>
                </c:pt>
                <c:pt idx="8286">
                  <c:v> 20-07-09 03:48:40</c:v>
                </c:pt>
                <c:pt idx="8287">
                  <c:v> 20-07-09 03:48:45</c:v>
                </c:pt>
                <c:pt idx="8288">
                  <c:v> 20-07-09 03:48:50</c:v>
                </c:pt>
                <c:pt idx="8289">
                  <c:v> 20-07-09 03:48:55</c:v>
                </c:pt>
                <c:pt idx="8290">
                  <c:v> 20-07-09 03:49:00</c:v>
                </c:pt>
                <c:pt idx="8291">
                  <c:v> 20-07-09 03:49:05</c:v>
                </c:pt>
                <c:pt idx="8292">
                  <c:v> 20-07-09 03:49:10</c:v>
                </c:pt>
                <c:pt idx="8293">
                  <c:v> 20-07-09 03:49:15</c:v>
                </c:pt>
                <c:pt idx="8294">
                  <c:v> 20-07-09 03:49:20</c:v>
                </c:pt>
                <c:pt idx="8295">
                  <c:v> 20-07-09 03:49:25</c:v>
                </c:pt>
                <c:pt idx="8296">
                  <c:v> 20-07-09 03:49:30</c:v>
                </c:pt>
                <c:pt idx="8297">
                  <c:v> 20-07-09 03:49:35</c:v>
                </c:pt>
                <c:pt idx="8298">
                  <c:v> 20-07-09 03:49:40</c:v>
                </c:pt>
                <c:pt idx="8299">
                  <c:v> 20-07-09 03:49:45</c:v>
                </c:pt>
                <c:pt idx="8300">
                  <c:v> 20-07-09 03:49:50</c:v>
                </c:pt>
                <c:pt idx="8301">
                  <c:v> 20-07-09 03:49:55</c:v>
                </c:pt>
                <c:pt idx="8302">
                  <c:v> 20-07-09 03:50:00</c:v>
                </c:pt>
                <c:pt idx="8303">
                  <c:v> 20-07-09 03:50:05</c:v>
                </c:pt>
                <c:pt idx="8304">
                  <c:v> 20-07-09 03:50:10</c:v>
                </c:pt>
                <c:pt idx="8305">
                  <c:v> 20-07-09 03:50:15</c:v>
                </c:pt>
                <c:pt idx="8306">
                  <c:v> 20-07-09 03:50:20</c:v>
                </c:pt>
                <c:pt idx="8307">
                  <c:v> 20-07-09 03:50:25</c:v>
                </c:pt>
                <c:pt idx="8308">
                  <c:v> 20-07-09 03:50:30</c:v>
                </c:pt>
                <c:pt idx="8309">
                  <c:v> 20-07-09 03:50:35</c:v>
                </c:pt>
                <c:pt idx="8310">
                  <c:v> 20-07-09 03:50:40</c:v>
                </c:pt>
                <c:pt idx="8311">
                  <c:v> 20-07-09 03:50:45</c:v>
                </c:pt>
                <c:pt idx="8312">
                  <c:v> 20-07-09 03:50:50</c:v>
                </c:pt>
                <c:pt idx="8313">
                  <c:v> 20-07-09 03:50:55</c:v>
                </c:pt>
                <c:pt idx="8314">
                  <c:v> 20-07-09 03:51:55</c:v>
                </c:pt>
                <c:pt idx="8315">
                  <c:v> 20-07-09 03:52:00</c:v>
                </c:pt>
                <c:pt idx="8316">
                  <c:v> 20-07-09 03:52:05</c:v>
                </c:pt>
                <c:pt idx="8317">
                  <c:v> 20-07-09 03:52:10</c:v>
                </c:pt>
                <c:pt idx="8318">
                  <c:v> 20-07-09 03:52:15</c:v>
                </c:pt>
                <c:pt idx="8319">
                  <c:v> 20-07-09 03:52:20</c:v>
                </c:pt>
                <c:pt idx="8320">
                  <c:v> 20-07-09 03:52:25</c:v>
                </c:pt>
                <c:pt idx="8321">
                  <c:v> 20-07-09 03:52:30</c:v>
                </c:pt>
                <c:pt idx="8322">
                  <c:v> 20-07-09 03:52:35</c:v>
                </c:pt>
                <c:pt idx="8323">
                  <c:v> 20-07-09 03:52:40</c:v>
                </c:pt>
                <c:pt idx="8324">
                  <c:v> 20-07-09 03:52:45</c:v>
                </c:pt>
                <c:pt idx="8325">
                  <c:v> 20-07-09 03:52:50</c:v>
                </c:pt>
                <c:pt idx="8326">
                  <c:v> 20-07-09 03:52:55</c:v>
                </c:pt>
                <c:pt idx="8327">
                  <c:v> 20-07-09 03:53:00</c:v>
                </c:pt>
                <c:pt idx="8328">
                  <c:v> 20-07-09 03:53:05</c:v>
                </c:pt>
                <c:pt idx="8329">
                  <c:v> 20-07-09 03:53:10</c:v>
                </c:pt>
                <c:pt idx="8330">
                  <c:v> 20-07-09 03:53:15</c:v>
                </c:pt>
                <c:pt idx="8331">
                  <c:v> 20-07-09 03:53:20</c:v>
                </c:pt>
                <c:pt idx="8332">
                  <c:v> 20-07-09 03:54:20</c:v>
                </c:pt>
                <c:pt idx="8333">
                  <c:v> 20-07-09 03:54:25</c:v>
                </c:pt>
                <c:pt idx="8334">
                  <c:v> 20-07-09 03:54:30</c:v>
                </c:pt>
                <c:pt idx="8335">
                  <c:v> 20-07-09 03:54:35</c:v>
                </c:pt>
                <c:pt idx="8336">
                  <c:v> 20-07-09 03:54:40</c:v>
                </c:pt>
                <c:pt idx="8337">
                  <c:v> 20-07-09 03:54:45</c:v>
                </c:pt>
                <c:pt idx="8338">
                  <c:v> 20-07-09 03:54:50</c:v>
                </c:pt>
                <c:pt idx="8339">
                  <c:v> 20-07-09 03:54:55</c:v>
                </c:pt>
                <c:pt idx="8340">
                  <c:v> 20-07-09 03:55:00</c:v>
                </c:pt>
                <c:pt idx="8341">
                  <c:v> 20-07-09 03:55:05</c:v>
                </c:pt>
                <c:pt idx="8342">
                  <c:v> 20-07-09 03:55:10</c:v>
                </c:pt>
                <c:pt idx="8343">
                  <c:v> 20-07-09 03:55:15</c:v>
                </c:pt>
                <c:pt idx="8344">
                  <c:v> 20-07-09 03:55:30</c:v>
                </c:pt>
                <c:pt idx="8345">
                  <c:v> 20-07-09 03:55:35</c:v>
                </c:pt>
                <c:pt idx="8346">
                  <c:v> 20-07-09 03:55:40</c:v>
                </c:pt>
                <c:pt idx="8347">
                  <c:v> 20-07-09 03:55:45</c:v>
                </c:pt>
                <c:pt idx="8348">
                  <c:v> 20-07-09 03:55:50</c:v>
                </c:pt>
                <c:pt idx="8349">
                  <c:v> 20-07-09 03:55:55</c:v>
                </c:pt>
                <c:pt idx="8350">
                  <c:v> 20-07-09 03:56:00</c:v>
                </c:pt>
                <c:pt idx="8351">
                  <c:v> 20-07-09 03:56:05</c:v>
                </c:pt>
                <c:pt idx="8352">
                  <c:v> 20-07-09 03:56:10</c:v>
                </c:pt>
                <c:pt idx="8353">
                  <c:v> 20-07-09 03:56:15</c:v>
                </c:pt>
                <c:pt idx="8354">
                  <c:v> 20-07-09 03:56:20</c:v>
                </c:pt>
                <c:pt idx="8355">
                  <c:v> 20-07-09 03:56:25</c:v>
                </c:pt>
                <c:pt idx="8356">
                  <c:v> 20-07-09 03:56:30</c:v>
                </c:pt>
                <c:pt idx="8357">
                  <c:v> 20-07-09 03:56:35</c:v>
                </c:pt>
                <c:pt idx="8358">
                  <c:v> 20-07-09 03:56:40</c:v>
                </c:pt>
                <c:pt idx="8359">
                  <c:v> 20-07-09 03:56:45</c:v>
                </c:pt>
                <c:pt idx="8360">
                  <c:v> 20-07-09 03:56:50</c:v>
                </c:pt>
                <c:pt idx="8361">
                  <c:v> 20-07-09 03:56:55</c:v>
                </c:pt>
                <c:pt idx="8362">
                  <c:v> 20-07-09 03:57:00</c:v>
                </c:pt>
                <c:pt idx="8363">
                  <c:v> 20-07-09 03:57:05</c:v>
                </c:pt>
                <c:pt idx="8364">
                  <c:v> 20-07-09 03:57:10</c:v>
                </c:pt>
                <c:pt idx="8365">
                  <c:v> 20-07-09 03:57:15</c:v>
                </c:pt>
                <c:pt idx="8366">
                  <c:v> 20-07-09 03:57:20</c:v>
                </c:pt>
                <c:pt idx="8367">
                  <c:v> 20-07-09 03:57:25</c:v>
                </c:pt>
                <c:pt idx="8368">
                  <c:v> 20-07-09 03:57:30</c:v>
                </c:pt>
                <c:pt idx="8369">
                  <c:v> 20-07-09 03:57:35</c:v>
                </c:pt>
                <c:pt idx="8370">
                  <c:v> 20-07-09 03:57:40</c:v>
                </c:pt>
                <c:pt idx="8371">
                  <c:v> 20-07-09 03:57:45</c:v>
                </c:pt>
                <c:pt idx="8372">
                  <c:v> 20-07-09 03:57:50</c:v>
                </c:pt>
                <c:pt idx="8373">
                  <c:v> 20-07-09 03:57:55</c:v>
                </c:pt>
                <c:pt idx="8374">
                  <c:v> 20-07-09 03:58:00</c:v>
                </c:pt>
                <c:pt idx="8375">
                  <c:v> 20-07-09 03:58:05</c:v>
                </c:pt>
                <c:pt idx="8376">
                  <c:v> 20-07-09 03:58:10</c:v>
                </c:pt>
                <c:pt idx="8377">
                  <c:v> 20-07-09 03:58:15</c:v>
                </c:pt>
                <c:pt idx="8378">
                  <c:v> 20-07-09 03:58:20</c:v>
                </c:pt>
                <c:pt idx="8379">
                  <c:v> 20-07-09 03:58:25</c:v>
                </c:pt>
                <c:pt idx="8380">
                  <c:v> 20-07-09 03:58:30</c:v>
                </c:pt>
                <c:pt idx="8381">
                  <c:v> 20-07-09 03:58:35</c:v>
                </c:pt>
                <c:pt idx="8382">
                  <c:v> 20-07-09 03:58:40</c:v>
                </c:pt>
                <c:pt idx="8383">
                  <c:v> 20-07-09 03:58:45</c:v>
                </c:pt>
                <c:pt idx="8384">
                  <c:v> 20-07-09 03:58:50</c:v>
                </c:pt>
                <c:pt idx="8385">
                  <c:v> 20-07-09 03:59:25</c:v>
                </c:pt>
                <c:pt idx="8386">
                  <c:v> 20-07-09 03:59:30</c:v>
                </c:pt>
                <c:pt idx="8387">
                  <c:v> 20-07-09 03:59:35</c:v>
                </c:pt>
                <c:pt idx="8388">
                  <c:v> 20-07-09 03:59:40</c:v>
                </c:pt>
                <c:pt idx="8389">
                  <c:v> 20-07-09 03:59:45</c:v>
                </c:pt>
                <c:pt idx="8390">
                  <c:v> 20-07-09 03:59:50</c:v>
                </c:pt>
                <c:pt idx="8391">
                  <c:v> 20-07-09 03:59:55</c:v>
                </c:pt>
                <c:pt idx="8392">
                  <c:v> 20-07-09 04:00:00</c:v>
                </c:pt>
                <c:pt idx="8393">
                  <c:v> 20-07-09 04:00:05</c:v>
                </c:pt>
                <c:pt idx="8394">
                  <c:v> 20-07-09 04:00:10</c:v>
                </c:pt>
                <c:pt idx="8395">
                  <c:v> 20-07-09 04:00:15</c:v>
                </c:pt>
                <c:pt idx="8396">
                  <c:v> 20-07-09 04:00:20</c:v>
                </c:pt>
                <c:pt idx="8397">
                  <c:v> 20-07-09 04:00:25</c:v>
                </c:pt>
                <c:pt idx="8398">
                  <c:v> 20-07-09 04:00:30</c:v>
                </c:pt>
                <c:pt idx="8399">
                  <c:v> 20-07-09 04:00:35</c:v>
                </c:pt>
                <c:pt idx="8400">
                  <c:v> 20-07-09 04:00:40</c:v>
                </c:pt>
                <c:pt idx="8401">
                  <c:v> 20-07-09 04:00:45</c:v>
                </c:pt>
                <c:pt idx="8402">
                  <c:v> 20-07-09 04:00:50</c:v>
                </c:pt>
                <c:pt idx="8403">
                  <c:v> 20-07-09 04:00:55</c:v>
                </c:pt>
                <c:pt idx="8404">
                  <c:v> 20-07-09 04:01:00</c:v>
                </c:pt>
                <c:pt idx="8405">
                  <c:v> 20-07-09 04:01:05</c:v>
                </c:pt>
                <c:pt idx="8406">
                  <c:v> 20-07-09 04:01:10</c:v>
                </c:pt>
                <c:pt idx="8407">
                  <c:v> 20-07-09 04:01:15</c:v>
                </c:pt>
                <c:pt idx="8408">
                  <c:v> 20-07-09 04:01:20</c:v>
                </c:pt>
                <c:pt idx="8409">
                  <c:v> 20-07-09 04:01:25</c:v>
                </c:pt>
                <c:pt idx="8410">
                  <c:v> 20-07-09 04:01:30</c:v>
                </c:pt>
                <c:pt idx="8411">
                  <c:v> 20-07-09 04:01:35</c:v>
                </c:pt>
                <c:pt idx="8412">
                  <c:v> 20-07-09 04:01:40</c:v>
                </c:pt>
                <c:pt idx="8413">
                  <c:v> 20-07-09 04:01:45</c:v>
                </c:pt>
                <c:pt idx="8414">
                  <c:v> 20-07-09 04:01:50</c:v>
                </c:pt>
                <c:pt idx="8415">
                  <c:v> 20-07-09 04:01:55</c:v>
                </c:pt>
                <c:pt idx="8416">
                  <c:v> 20-07-09 04:02:00</c:v>
                </c:pt>
                <c:pt idx="8417">
                  <c:v> 20-07-09 04:02:05</c:v>
                </c:pt>
                <c:pt idx="8418">
                  <c:v> 20-07-09 04:02:10</c:v>
                </c:pt>
                <c:pt idx="8419">
                  <c:v> 20-07-09 04:02:15</c:v>
                </c:pt>
                <c:pt idx="8420">
                  <c:v> 20-07-09 04:02:20</c:v>
                </c:pt>
                <c:pt idx="8421">
                  <c:v> 20-07-09 04:02:25</c:v>
                </c:pt>
                <c:pt idx="8422">
                  <c:v> 20-07-09 04:02:30</c:v>
                </c:pt>
                <c:pt idx="8423">
                  <c:v> 20-07-09 04:02:35</c:v>
                </c:pt>
                <c:pt idx="8424">
                  <c:v> 20-07-09 04:02:40</c:v>
                </c:pt>
                <c:pt idx="8425">
                  <c:v> 20-07-09 04:02:45</c:v>
                </c:pt>
                <c:pt idx="8426">
                  <c:v> 20-07-09 04:02:50</c:v>
                </c:pt>
                <c:pt idx="8427">
                  <c:v> 20-07-09 04:02:55</c:v>
                </c:pt>
                <c:pt idx="8428">
                  <c:v> 20-07-09 04:03:00</c:v>
                </c:pt>
                <c:pt idx="8429">
                  <c:v> 20-07-09 04:03:05</c:v>
                </c:pt>
                <c:pt idx="8430">
                  <c:v> 20-07-09 04:03:10</c:v>
                </c:pt>
                <c:pt idx="8431">
                  <c:v> 20-07-09 04:03:15</c:v>
                </c:pt>
                <c:pt idx="8432">
                  <c:v> 20-07-09 04:03:20</c:v>
                </c:pt>
                <c:pt idx="8433">
                  <c:v> 20-07-09 04:03:50</c:v>
                </c:pt>
                <c:pt idx="8434">
                  <c:v> 20-07-09 04:03:55</c:v>
                </c:pt>
                <c:pt idx="8435">
                  <c:v> 20-07-09 04:04:00</c:v>
                </c:pt>
                <c:pt idx="8436">
                  <c:v> 20-07-09 04:04:05</c:v>
                </c:pt>
                <c:pt idx="8437">
                  <c:v> 20-07-09 04:04:10</c:v>
                </c:pt>
                <c:pt idx="8438">
                  <c:v> 20-07-09 04:04:15</c:v>
                </c:pt>
                <c:pt idx="8439">
                  <c:v> 20-07-09 04:04:20</c:v>
                </c:pt>
                <c:pt idx="8440">
                  <c:v> 20-07-09 04:04:25</c:v>
                </c:pt>
                <c:pt idx="8441">
                  <c:v> 20-07-09 04:04:30</c:v>
                </c:pt>
                <c:pt idx="8442">
                  <c:v> 20-07-09 04:04:35</c:v>
                </c:pt>
                <c:pt idx="8443">
                  <c:v> 20-07-09 04:04:40</c:v>
                </c:pt>
                <c:pt idx="8444">
                  <c:v> 20-07-09 04:04:45</c:v>
                </c:pt>
                <c:pt idx="8445">
                  <c:v> 20-07-09 04:04:50</c:v>
                </c:pt>
                <c:pt idx="8446">
                  <c:v> 20-07-09 04:04:55</c:v>
                </c:pt>
                <c:pt idx="8447">
                  <c:v> 20-07-09 04:05:00</c:v>
                </c:pt>
                <c:pt idx="8448">
                  <c:v> 20-07-09 04:05:05</c:v>
                </c:pt>
                <c:pt idx="8449">
                  <c:v> 20-07-09 04:05:10</c:v>
                </c:pt>
                <c:pt idx="8450">
                  <c:v> 20-07-09 04:05:15</c:v>
                </c:pt>
                <c:pt idx="8451">
                  <c:v> 20-07-09 04:05:20</c:v>
                </c:pt>
                <c:pt idx="8452">
                  <c:v> 20-07-09 04:05:25</c:v>
                </c:pt>
                <c:pt idx="8453">
                  <c:v> 20-07-09 04:05:30</c:v>
                </c:pt>
                <c:pt idx="8454">
                  <c:v> 20-07-09 04:05:35</c:v>
                </c:pt>
                <c:pt idx="8455">
                  <c:v> 20-07-09 04:05:40</c:v>
                </c:pt>
                <c:pt idx="8456">
                  <c:v> 20-07-09 04:05:45</c:v>
                </c:pt>
                <c:pt idx="8457">
                  <c:v> 20-07-09 04:05:50</c:v>
                </c:pt>
                <c:pt idx="8458">
                  <c:v> 20-07-09 04:05:55</c:v>
                </c:pt>
                <c:pt idx="8459">
                  <c:v> 20-07-09 04:06:00</c:v>
                </c:pt>
                <c:pt idx="8460">
                  <c:v> 20-07-09 04:06:05</c:v>
                </c:pt>
                <c:pt idx="8461">
                  <c:v> 20-07-09 04:06:10</c:v>
                </c:pt>
                <c:pt idx="8462">
                  <c:v> 20-07-09 04:06:15</c:v>
                </c:pt>
                <c:pt idx="8463">
                  <c:v> 20-07-09 04:06:20</c:v>
                </c:pt>
                <c:pt idx="8464">
                  <c:v> 20-07-09 04:06:25</c:v>
                </c:pt>
                <c:pt idx="8465">
                  <c:v> 20-07-09 04:06:30</c:v>
                </c:pt>
                <c:pt idx="8466">
                  <c:v> 20-07-09 04:06:35</c:v>
                </c:pt>
                <c:pt idx="8467">
                  <c:v> 20-07-09 04:06:40</c:v>
                </c:pt>
                <c:pt idx="8468">
                  <c:v> 20-07-09 04:06:45</c:v>
                </c:pt>
                <c:pt idx="8469">
                  <c:v> 20-07-09 04:06:50</c:v>
                </c:pt>
                <c:pt idx="8470">
                  <c:v> 20-07-09 04:06:55</c:v>
                </c:pt>
                <c:pt idx="8471">
                  <c:v> 20-07-09 04:07:00</c:v>
                </c:pt>
                <c:pt idx="8472">
                  <c:v> 20-07-09 04:07:05</c:v>
                </c:pt>
                <c:pt idx="8473">
                  <c:v> 20-07-09 04:07:10</c:v>
                </c:pt>
                <c:pt idx="8474">
                  <c:v> 20-07-09 04:07:15</c:v>
                </c:pt>
                <c:pt idx="8475">
                  <c:v> 20-07-09 04:07:20</c:v>
                </c:pt>
                <c:pt idx="8476">
                  <c:v> 20-07-09 04:07:25</c:v>
                </c:pt>
                <c:pt idx="8477">
                  <c:v> 20-07-09 04:07:30</c:v>
                </c:pt>
                <c:pt idx="8478">
                  <c:v> 20-07-09 04:07:35</c:v>
                </c:pt>
                <c:pt idx="8479">
                  <c:v> 20-07-09 04:07:40</c:v>
                </c:pt>
                <c:pt idx="8480">
                  <c:v> 20-07-09 04:07:45</c:v>
                </c:pt>
                <c:pt idx="8481">
                  <c:v> 20-07-09 04:07:50</c:v>
                </c:pt>
                <c:pt idx="8482">
                  <c:v> 20-07-09 04:07:55</c:v>
                </c:pt>
                <c:pt idx="8483">
                  <c:v> 20-07-09 04:08:00</c:v>
                </c:pt>
                <c:pt idx="8484">
                  <c:v> 20-07-09 04:08:05</c:v>
                </c:pt>
                <c:pt idx="8485">
                  <c:v> 20-07-09 04:08:10</c:v>
                </c:pt>
                <c:pt idx="8486">
                  <c:v> 20-07-09 04:08:15</c:v>
                </c:pt>
                <c:pt idx="8487">
                  <c:v> 20-07-09 04:08:20</c:v>
                </c:pt>
                <c:pt idx="8488">
                  <c:v> 20-07-09 04:08:25</c:v>
                </c:pt>
                <c:pt idx="8489">
                  <c:v> 20-07-09 04:08:40</c:v>
                </c:pt>
                <c:pt idx="8490">
                  <c:v> 20-07-09 04:08:45</c:v>
                </c:pt>
                <c:pt idx="8491">
                  <c:v> 20-07-09 04:08:50</c:v>
                </c:pt>
                <c:pt idx="8492">
                  <c:v> 20-07-09 04:08:55</c:v>
                </c:pt>
                <c:pt idx="8493">
                  <c:v> 20-07-09 04:09:00</c:v>
                </c:pt>
                <c:pt idx="8494">
                  <c:v> 20-07-09 04:09:05</c:v>
                </c:pt>
                <c:pt idx="8495">
                  <c:v> 20-07-09 04:09:10</c:v>
                </c:pt>
                <c:pt idx="8496">
                  <c:v> 20-07-09 04:09:15</c:v>
                </c:pt>
                <c:pt idx="8497">
                  <c:v> 20-07-09 04:09:20</c:v>
                </c:pt>
                <c:pt idx="8498">
                  <c:v> 20-07-09 04:09:25</c:v>
                </c:pt>
                <c:pt idx="8499">
                  <c:v> 20-07-09 04:09:30</c:v>
                </c:pt>
                <c:pt idx="8500">
                  <c:v> 20-07-09 04:09:35</c:v>
                </c:pt>
                <c:pt idx="8501">
                  <c:v> 20-07-09 04:09:40</c:v>
                </c:pt>
                <c:pt idx="8502">
                  <c:v> 20-07-09 04:09:45</c:v>
                </c:pt>
                <c:pt idx="8503">
                  <c:v> 20-07-09 04:09:50</c:v>
                </c:pt>
                <c:pt idx="8504">
                  <c:v> 20-07-09 04:09:55</c:v>
                </c:pt>
                <c:pt idx="8505">
                  <c:v> 20-07-09 04:10:00</c:v>
                </c:pt>
                <c:pt idx="8506">
                  <c:v> 20-07-09 04:10:05</c:v>
                </c:pt>
                <c:pt idx="8507">
                  <c:v> 20-07-09 04:10:40</c:v>
                </c:pt>
                <c:pt idx="8508">
                  <c:v> 20-07-09 04:10:45</c:v>
                </c:pt>
                <c:pt idx="8509">
                  <c:v> 20-07-09 04:10:50</c:v>
                </c:pt>
                <c:pt idx="8510">
                  <c:v> 20-07-09 04:10:55</c:v>
                </c:pt>
                <c:pt idx="8511">
                  <c:v> 20-07-09 04:11:00</c:v>
                </c:pt>
                <c:pt idx="8512">
                  <c:v> 20-07-09 04:11:05</c:v>
                </c:pt>
                <c:pt idx="8513">
                  <c:v> 20-07-09 04:11:10</c:v>
                </c:pt>
                <c:pt idx="8514">
                  <c:v> 20-07-09 04:11:15</c:v>
                </c:pt>
                <c:pt idx="8515">
                  <c:v> 20-07-09 04:11:20</c:v>
                </c:pt>
                <c:pt idx="8516">
                  <c:v> 20-07-09 04:11:25</c:v>
                </c:pt>
                <c:pt idx="8517">
                  <c:v> 20-07-09 04:11:30</c:v>
                </c:pt>
                <c:pt idx="8518">
                  <c:v> 20-07-09 04:11:35</c:v>
                </c:pt>
                <c:pt idx="8519">
                  <c:v> 20-07-09 04:11:40</c:v>
                </c:pt>
                <c:pt idx="8520">
                  <c:v> 20-07-09 04:11:45</c:v>
                </c:pt>
                <c:pt idx="8521">
                  <c:v> 20-07-09 04:12:00</c:v>
                </c:pt>
                <c:pt idx="8522">
                  <c:v> 20-07-09 04:12:05</c:v>
                </c:pt>
                <c:pt idx="8523">
                  <c:v> 20-07-09 04:12:10</c:v>
                </c:pt>
                <c:pt idx="8524">
                  <c:v> 20-07-09 04:12:15</c:v>
                </c:pt>
                <c:pt idx="8525">
                  <c:v> 20-07-09 04:12:20</c:v>
                </c:pt>
                <c:pt idx="8526">
                  <c:v> 20-07-09 04:12:25</c:v>
                </c:pt>
                <c:pt idx="8527">
                  <c:v> 20-07-09 04:12:30</c:v>
                </c:pt>
                <c:pt idx="8528">
                  <c:v> 20-07-09 04:12:35</c:v>
                </c:pt>
                <c:pt idx="8529">
                  <c:v> 20-07-09 04:12:40</c:v>
                </c:pt>
                <c:pt idx="8530">
                  <c:v> 20-07-09 04:12:45</c:v>
                </c:pt>
                <c:pt idx="8531">
                  <c:v> 20-07-09 04:12:50</c:v>
                </c:pt>
                <c:pt idx="8532">
                  <c:v> 20-07-09 04:12:55</c:v>
                </c:pt>
                <c:pt idx="8533">
                  <c:v> 20-07-09 04:13:00</c:v>
                </c:pt>
                <c:pt idx="8534">
                  <c:v> 20-07-09 04:13:05</c:v>
                </c:pt>
                <c:pt idx="8535">
                  <c:v> 20-07-09 04:13:10</c:v>
                </c:pt>
                <c:pt idx="8536">
                  <c:v> 20-07-09 04:13:15</c:v>
                </c:pt>
                <c:pt idx="8537">
                  <c:v> 20-07-09 04:13:20</c:v>
                </c:pt>
                <c:pt idx="8538">
                  <c:v> 20-07-09 04:13:25</c:v>
                </c:pt>
                <c:pt idx="8539">
                  <c:v> 20-07-09 04:13:30</c:v>
                </c:pt>
                <c:pt idx="8540">
                  <c:v> 20-07-09 04:13:35</c:v>
                </c:pt>
                <c:pt idx="8541">
                  <c:v> 20-07-09 04:13:40</c:v>
                </c:pt>
                <c:pt idx="8542">
                  <c:v> 20-07-09 04:13:45</c:v>
                </c:pt>
                <c:pt idx="8543">
                  <c:v> 20-07-09 04:13:50</c:v>
                </c:pt>
                <c:pt idx="8544">
                  <c:v> 20-07-09 04:13:55</c:v>
                </c:pt>
                <c:pt idx="8545">
                  <c:v> 20-07-09 04:14:00</c:v>
                </c:pt>
                <c:pt idx="8546">
                  <c:v> 20-07-09 04:14:05</c:v>
                </c:pt>
                <c:pt idx="8547">
                  <c:v> 20-07-09 04:14:10</c:v>
                </c:pt>
                <c:pt idx="8548">
                  <c:v> 20-07-09 04:14:15</c:v>
                </c:pt>
                <c:pt idx="8549">
                  <c:v> 20-07-09 04:14:20</c:v>
                </c:pt>
                <c:pt idx="8550">
                  <c:v> 20-07-09 04:14:25</c:v>
                </c:pt>
                <c:pt idx="8551">
                  <c:v> 20-07-09 04:14:30</c:v>
                </c:pt>
                <c:pt idx="8552">
                  <c:v> 20-07-09 04:14:35</c:v>
                </c:pt>
                <c:pt idx="8553">
                  <c:v> 20-07-09 04:14:40</c:v>
                </c:pt>
                <c:pt idx="8554">
                  <c:v> 20-07-09 04:14:45</c:v>
                </c:pt>
                <c:pt idx="8555">
                  <c:v> 20-07-09 04:14:50</c:v>
                </c:pt>
                <c:pt idx="8556">
                  <c:v> 20-07-09 04:14:55</c:v>
                </c:pt>
                <c:pt idx="8557">
                  <c:v> 20-07-09 04:15:00</c:v>
                </c:pt>
                <c:pt idx="8558">
                  <c:v> 20-07-09 04:15:05</c:v>
                </c:pt>
                <c:pt idx="8559">
                  <c:v> 20-07-09 04:15:10</c:v>
                </c:pt>
                <c:pt idx="8560">
                  <c:v> 20-07-09 04:15:15</c:v>
                </c:pt>
                <c:pt idx="8561">
                  <c:v> 20-07-09 04:15:20</c:v>
                </c:pt>
                <c:pt idx="8562">
                  <c:v> 20-07-09 04:15:25</c:v>
                </c:pt>
                <c:pt idx="8563">
                  <c:v> 20-07-09 04:15:30</c:v>
                </c:pt>
                <c:pt idx="8564">
                  <c:v> 20-07-09 04:15:35</c:v>
                </c:pt>
                <c:pt idx="8565">
                  <c:v> 20-07-09 04:15:40</c:v>
                </c:pt>
                <c:pt idx="8566">
                  <c:v> 20-07-09 04:15:45</c:v>
                </c:pt>
                <c:pt idx="8567">
                  <c:v> 20-07-09 04:15:50</c:v>
                </c:pt>
                <c:pt idx="8568">
                  <c:v> 20-07-09 04:15:55</c:v>
                </c:pt>
                <c:pt idx="8569">
                  <c:v> 20-07-09 04:16:00</c:v>
                </c:pt>
                <c:pt idx="8570">
                  <c:v> 20-07-09 04:16:05</c:v>
                </c:pt>
                <c:pt idx="8571">
                  <c:v> 20-07-09 04:16:10</c:v>
                </c:pt>
                <c:pt idx="8572">
                  <c:v> 20-07-09 04:16:15</c:v>
                </c:pt>
                <c:pt idx="8573">
                  <c:v> 20-07-09 04:16:20</c:v>
                </c:pt>
                <c:pt idx="8574">
                  <c:v> 20-07-09 04:16:25</c:v>
                </c:pt>
                <c:pt idx="8575">
                  <c:v> 20-07-09 04:16:30</c:v>
                </c:pt>
                <c:pt idx="8576">
                  <c:v> 20-07-09 04:16:35</c:v>
                </c:pt>
                <c:pt idx="8577">
                  <c:v> 20-07-09 04:16:40</c:v>
                </c:pt>
                <c:pt idx="8578">
                  <c:v> 20-07-09 04:16:45</c:v>
                </c:pt>
                <c:pt idx="8579">
                  <c:v> 20-07-09 04:16:50</c:v>
                </c:pt>
                <c:pt idx="8580">
                  <c:v> 20-07-09 04:16:55</c:v>
                </c:pt>
                <c:pt idx="8581">
                  <c:v> 20-07-09 04:17:00</c:v>
                </c:pt>
                <c:pt idx="8582">
                  <c:v> 20-07-09 04:17:05</c:v>
                </c:pt>
                <c:pt idx="8583">
                  <c:v> 20-07-09 04:17:10</c:v>
                </c:pt>
                <c:pt idx="8584">
                  <c:v> 20-07-09 04:17:15</c:v>
                </c:pt>
                <c:pt idx="8585">
                  <c:v> 20-07-09 04:17:20</c:v>
                </c:pt>
                <c:pt idx="8586">
                  <c:v> 20-07-09 04:17:25</c:v>
                </c:pt>
                <c:pt idx="8587">
                  <c:v> 20-07-09 04:17:30</c:v>
                </c:pt>
                <c:pt idx="8588">
                  <c:v> 20-07-09 04:17:35</c:v>
                </c:pt>
                <c:pt idx="8589">
                  <c:v> 20-07-09 04:17:40</c:v>
                </c:pt>
                <c:pt idx="8590">
                  <c:v> 20-07-09 04:17:45</c:v>
                </c:pt>
                <c:pt idx="8591">
                  <c:v> 20-07-09 04:17:50</c:v>
                </c:pt>
                <c:pt idx="8592">
                  <c:v> 20-07-09 04:17:55</c:v>
                </c:pt>
                <c:pt idx="8593">
                  <c:v> 20-07-09 04:18:00</c:v>
                </c:pt>
                <c:pt idx="8594">
                  <c:v> 20-07-09 04:18:05</c:v>
                </c:pt>
                <c:pt idx="8595">
                  <c:v> 20-07-09 04:18:10</c:v>
                </c:pt>
                <c:pt idx="8596">
                  <c:v> 20-07-09 04:18:15</c:v>
                </c:pt>
                <c:pt idx="8597">
                  <c:v> 20-07-09 04:18:20</c:v>
                </c:pt>
                <c:pt idx="8598">
                  <c:v> 20-07-09 04:18:25</c:v>
                </c:pt>
                <c:pt idx="8599">
                  <c:v> 20-07-09 04:18:30</c:v>
                </c:pt>
                <c:pt idx="8600">
                  <c:v> 20-07-09 04:18:35</c:v>
                </c:pt>
                <c:pt idx="8601">
                  <c:v> 20-07-09 04:18:40</c:v>
                </c:pt>
                <c:pt idx="8602">
                  <c:v> 20-07-09 04:18:45</c:v>
                </c:pt>
                <c:pt idx="8603">
                  <c:v> 20-07-09 04:18:50</c:v>
                </c:pt>
                <c:pt idx="8604">
                  <c:v> 20-07-09 04:18:55</c:v>
                </c:pt>
                <c:pt idx="8605">
                  <c:v> 20-07-09 04:19:00</c:v>
                </c:pt>
                <c:pt idx="8606">
                  <c:v> 20-07-09 04:19:05</c:v>
                </c:pt>
                <c:pt idx="8607">
                  <c:v> 20-07-09 04:19:10</c:v>
                </c:pt>
                <c:pt idx="8608">
                  <c:v> 20-07-09 04:19:15</c:v>
                </c:pt>
                <c:pt idx="8609">
                  <c:v> 20-07-09 04:19:20</c:v>
                </c:pt>
                <c:pt idx="8610">
                  <c:v> 20-07-09 04:19:25</c:v>
                </c:pt>
                <c:pt idx="8611">
                  <c:v> 20-07-09 04:19:30</c:v>
                </c:pt>
                <c:pt idx="8612">
                  <c:v> 20-07-09 04:19:35</c:v>
                </c:pt>
                <c:pt idx="8613">
                  <c:v> 20-07-09 04:19:40</c:v>
                </c:pt>
                <c:pt idx="8614">
                  <c:v> 20-07-09 04:19:45</c:v>
                </c:pt>
                <c:pt idx="8615">
                  <c:v> 20-07-09 04:19:50</c:v>
                </c:pt>
                <c:pt idx="8616">
                  <c:v> 20-07-09 04:19:55</c:v>
                </c:pt>
                <c:pt idx="8617">
                  <c:v> 20-07-09 04:20:00</c:v>
                </c:pt>
                <c:pt idx="8618">
                  <c:v> 20-07-09 04:20:05</c:v>
                </c:pt>
                <c:pt idx="8619">
                  <c:v> 20-07-09 04:20:10</c:v>
                </c:pt>
                <c:pt idx="8620">
                  <c:v> 20-07-09 04:20:15</c:v>
                </c:pt>
                <c:pt idx="8621">
                  <c:v> 20-07-09 04:20:20</c:v>
                </c:pt>
                <c:pt idx="8622">
                  <c:v> 20-07-09 04:20:25</c:v>
                </c:pt>
                <c:pt idx="8623">
                  <c:v> 20-07-09 04:20:30</c:v>
                </c:pt>
                <c:pt idx="8624">
                  <c:v> 20-07-09 04:20:35</c:v>
                </c:pt>
                <c:pt idx="8625">
                  <c:v> 20-07-09 04:20:40</c:v>
                </c:pt>
                <c:pt idx="8626">
                  <c:v> 20-07-09 04:20:45</c:v>
                </c:pt>
                <c:pt idx="8627">
                  <c:v> 20-07-09 04:20:50</c:v>
                </c:pt>
                <c:pt idx="8628">
                  <c:v> 20-07-09 04:20:55</c:v>
                </c:pt>
                <c:pt idx="8629">
                  <c:v> 20-07-09 04:21:00</c:v>
                </c:pt>
                <c:pt idx="8630">
                  <c:v> 20-07-09 04:21:05</c:v>
                </c:pt>
                <c:pt idx="8631">
                  <c:v> 20-07-09 04:21:10</c:v>
                </c:pt>
                <c:pt idx="8632">
                  <c:v> 20-07-09 04:21:15</c:v>
                </c:pt>
                <c:pt idx="8633">
                  <c:v> 20-07-09 04:21:20</c:v>
                </c:pt>
                <c:pt idx="8634">
                  <c:v> 20-07-09 04:21:25</c:v>
                </c:pt>
                <c:pt idx="8635">
                  <c:v> 20-07-09 04:21:30</c:v>
                </c:pt>
                <c:pt idx="8636">
                  <c:v> 20-07-09 04:21:35</c:v>
                </c:pt>
                <c:pt idx="8637">
                  <c:v> 20-07-09 04:21:40</c:v>
                </c:pt>
                <c:pt idx="8638">
                  <c:v> 20-07-09 04:21:45</c:v>
                </c:pt>
                <c:pt idx="8639">
                  <c:v> 20-07-09 04:21:50</c:v>
                </c:pt>
                <c:pt idx="8640">
                  <c:v> 20-07-09 04:21:55</c:v>
                </c:pt>
                <c:pt idx="8641">
                  <c:v> 20-07-09 04:22:00</c:v>
                </c:pt>
                <c:pt idx="8642">
                  <c:v> 20-07-09 04:22:05</c:v>
                </c:pt>
                <c:pt idx="8643">
                  <c:v> 20-07-09 04:22:10</c:v>
                </c:pt>
                <c:pt idx="8644">
                  <c:v> 20-07-09 04:22:15</c:v>
                </c:pt>
                <c:pt idx="8645">
                  <c:v> 20-07-09 04:22:20</c:v>
                </c:pt>
                <c:pt idx="8646">
                  <c:v> 20-07-09 04:22:25</c:v>
                </c:pt>
                <c:pt idx="8647">
                  <c:v> 20-07-09 04:22:30</c:v>
                </c:pt>
                <c:pt idx="8648">
                  <c:v> 20-07-09 04:22:35</c:v>
                </c:pt>
                <c:pt idx="8649">
                  <c:v> 20-07-09 04:22:40</c:v>
                </c:pt>
                <c:pt idx="8650">
                  <c:v> 20-07-09 04:22:45</c:v>
                </c:pt>
                <c:pt idx="8651">
                  <c:v> 20-07-09 04:22:50</c:v>
                </c:pt>
                <c:pt idx="8652">
                  <c:v> 20-07-09 04:22:55</c:v>
                </c:pt>
                <c:pt idx="8653">
                  <c:v> 20-07-09 04:23:00</c:v>
                </c:pt>
                <c:pt idx="8654">
                  <c:v> 20-07-09 04:23:05</c:v>
                </c:pt>
                <c:pt idx="8655">
                  <c:v> 20-07-09 04:23:10</c:v>
                </c:pt>
                <c:pt idx="8656">
                  <c:v> 20-07-09 04:23:15</c:v>
                </c:pt>
                <c:pt idx="8657">
                  <c:v> 20-07-09 04:23:20</c:v>
                </c:pt>
                <c:pt idx="8658">
                  <c:v> 20-07-09 04:23:25</c:v>
                </c:pt>
                <c:pt idx="8659">
                  <c:v> 20-07-09 04:23:30</c:v>
                </c:pt>
                <c:pt idx="8660">
                  <c:v> 20-07-09 04:23:35</c:v>
                </c:pt>
                <c:pt idx="8661">
                  <c:v> 20-07-09 04:23:40</c:v>
                </c:pt>
                <c:pt idx="8662">
                  <c:v> 20-07-09 04:23:55</c:v>
                </c:pt>
                <c:pt idx="8663">
                  <c:v> 20-07-09 04:24:00</c:v>
                </c:pt>
                <c:pt idx="8664">
                  <c:v> 20-07-09 04:24:05</c:v>
                </c:pt>
                <c:pt idx="8665">
                  <c:v> 20-07-09 04:24:10</c:v>
                </c:pt>
                <c:pt idx="8666">
                  <c:v> 20-07-09 04:24:15</c:v>
                </c:pt>
                <c:pt idx="8667">
                  <c:v> 20-07-09 04:24:20</c:v>
                </c:pt>
                <c:pt idx="8668">
                  <c:v> 20-07-09 04:24:25</c:v>
                </c:pt>
                <c:pt idx="8669">
                  <c:v> 20-07-09 04:24:30</c:v>
                </c:pt>
                <c:pt idx="8670">
                  <c:v> 20-07-09 04:24:35</c:v>
                </c:pt>
                <c:pt idx="8671">
                  <c:v> 20-07-09 04:24:40</c:v>
                </c:pt>
                <c:pt idx="8672">
                  <c:v> 20-07-09 04:24:45</c:v>
                </c:pt>
                <c:pt idx="8673">
                  <c:v> 20-07-09 04:24:50</c:v>
                </c:pt>
                <c:pt idx="8674">
                  <c:v> 20-07-09 04:27:25</c:v>
                </c:pt>
                <c:pt idx="8675">
                  <c:v> 20-07-09 04:27:30</c:v>
                </c:pt>
                <c:pt idx="8676">
                  <c:v> 20-07-09 04:27:35</c:v>
                </c:pt>
                <c:pt idx="8677">
                  <c:v> 20-07-09 04:27:40</c:v>
                </c:pt>
                <c:pt idx="8678">
                  <c:v> 20-07-09 04:27:45</c:v>
                </c:pt>
                <c:pt idx="8679">
                  <c:v> 20-07-09 04:27:50</c:v>
                </c:pt>
                <c:pt idx="8680">
                  <c:v> 20-07-09 04:27:55</c:v>
                </c:pt>
                <c:pt idx="8681">
                  <c:v> 20-07-09 04:28:00</c:v>
                </c:pt>
                <c:pt idx="8682">
                  <c:v> 20-07-09 04:28:05</c:v>
                </c:pt>
                <c:pt idx="8683">
                  <c:v> 20-07-09 04:28:10</c:v>
                </c:pt>
                <c:pt idx="8684">
                  <c:v> 20-07-09 04:28:15</c:v>
                </c:pt>
                <c:pt idx="8685">
                  <c:v> 20-07-09 04:28:20</c:v>
                </c:pt>
                <c:pt idx="8686">
                  <c:v> 20-07-09 04:28:25</c:v>
                </c:pt>
                <c:pt idx="8687">
                  <c:v> 20-07-09 04:28:30</c:v>
                </c:pt>
                <c:pt idx="8688">
                  <c:v> 20-07-09 04:28:35</c:v>
                </c:pt>
                <c:pt idx="8689">
                  <c:v> 20-07-09 04:28:40</c:v>
                </c:pt>
                <c:pt idx="8690">
                  <c:v> 20-07-09 04:28:45</c:v>
                </c:pt>
                <c:pt idx="8691">
                  <c:v> 20-07-09 04:28:50</c:v>
                </c:pt>
                <c:pt idx="8692">
                  <c:v> 20-07-09 04:28:55</c:v>
                </c:pt>
                <c:pt idx="8693">
                  <c:v> 20-07-09 04:29:00</c:v>
                </c:pt>
                <c:pt idx="8694">
                  <c:v> 20-07-09 04:29:05</c:v>
                </c:pt>
                <c:pt idx="8695">
                  <c:v> 20-07-09 04:29:10</c:v>
                </c:pt>
                <c:pt idx="8696">
                  <c:v> 20-07-09 04:29:15</c:v>
                </c:pt>
                <c:pt idx="8697">
                  <c:v> 20-07-09 04:29:20</c:v>
                </c:pt>
                <c:pt idx="8698">
                  <c:v> 20-07-09 04:29:25</c:v>
                </c:pt>
                <c:pt idx="8699">
                  <c:v> 20-07-09 04:29:30</c:v>
                </c:pt>
                <c:pt idx="8700">
                  <c:v> 20-07-09 04:29:35</c:v>
                </c:pt>
                <c:pt idx="8701">
                  <c:v> 20-07-09 04:29:40</c:v>
                </c:pt>
                <c:pt idx="8702">
                  <c:v> 20-07-09 04:29:45</c:v>
                </c:pt>
                <c:pt idx="8703">
                  <c:v> 20-07-09 04:29:50</c:v>
                </c:pt>
                <c:pt idx="8704">
                  <c:v> 20-07-09 04:29:55</c:v>
                </c:pt>
                <c:pt idx="8705">
                  <c:v> 20-07-09 04:30:00</c:v>
                </c:pt>
                <c:pt idx="8706">
                  <c:v> 20-07-09 04:30:05</c:v>
                </c:pt>
                <c:pt idx="8707">
                  <c:v> 20-07-09 04:30:10</c:v>
                </c:pt>
                <c:pt idx="8708">
                  <c:v> 20-07-09 04:30:15</c:v>
                </c:pt>
                <c:pt idx="8709">
                  <c:v> 20-07-09 04:30:20</c:v>
                </c:pt>
                <c:pt idx="8710">
                  <c:v> 20-07-09 04:30:25</c:v>
                </c:pt>
                <c:pt idx="8711">
                  <c:v> 20-07-09 04:30:30</c:v>
                </c:pt>
                <c:pt idx="8712">
                  <c:v> 20-07-09 04:30:35</c:v>
                </c:pt>
                <c:pt idx="8713">
                  <c:v> 20-07-09 04:30:40</c:v>
                </c:pt>
                <c:pt idx="8714">
                  <c:v> 20-07-09 04:30:45</c:v>
                </c:pt>
                <c:pt idx="8715">
                  <c:v> 20-07-09 04:30:50</c:v>
                </c:pt>
                <c:pt idx="8716">
                  <c:v> 20-07-09 04:30:55</c:v>
                </c:pt>
                <c:pt idx="8717">
                  <c:v> 20-07-09 04:31:00</c:v>
                </c:pt>
                <c:pt idx="8718">
                  <c:v> 20-07-09 04:31:05</c:v>
                </c:pt>
                <c:pt idx="8719">
                  <c:v> 20-07-09 04:31:10</c:v>
                </c:pt>
                <c:pt idx="8720">
                  <c:v> 20-07-09 04:31:15</c:v>
                </c:pt>
                <c:pt idx="8721">
                  <c:v> 20-07-09 04:31:20</c:v>
                </c:pt>
                <c:pt idx="8722">
                  <c:v> 20-07-09 04:31:25</c:v>
                </c:pt>
                <c:pt idx="8723">
                  <c:v> 20-07-09 04:31:30</c:v>
                </c:pt>
                <c:pt idx="8724">
                  <c:v> 20-07-09 04:31:35</c:v>
                </c:pt>
                <c:pt idx="8725">
                  <c:v> 20-07-09 04:31:40</c:v>
                </c:pt>
                <c:pt idx="8726">
                  <c:v> 20-07-09 04:31:45</c:v>
                </c:pt>
                <c:pt idx="8727">
                  <c:v> 20-07-09 04:31:50</c:v>
                </c:pt>
                <c:pt idx="8728">
                  <c:v> 20-07-09 04:31:55</c:v>
                </c:pt>
                <c:pt idx="8729">
                  <c:v> 20-07-09 04:32:00</c:v>
                </c:pt>
                <c:pt idx="8730">
                  <c:v> 20-07-09 04:32:05</c:v>
                </c:pt>
                <c:pt idx="8731">
                  <c:v> 20-07-09 04:32:10</c:v>
                </c:pt>
                <c:pt idx="8732">
                  <c:v> 20-07-09 04:32:15</c:v>
                </c:pt>
                <c:pt idx="8733">
                  <c:v> 20-07-09 04:32:20</c:v>
                </c:pt>
                <c:pt idx="8734">
                  <c:v> 20-07-09 04:32:25</c:v>
                </c:pt>
                <c:pt idx="8735">
                  <c:v> 20-07-09 04:32:30</c:v>
                </c:pt>
                <c:pt idx="8736">
                  <c:v> 20-07-09 04:32:35</c:v>
                </c:pt>
                <c:pt idx="8737">
                  <c:v> 20-07-09 04:32:40</c:v>
                </c:pt>
                <c:pt idx="8738">
                  <c:v> 20-07-09 04:32:45</c:v>
                </c:pt>
                <c:pt idx="8739">
                  <c:v> 20-07-09 04:32:50</c:v>
                </c:pt>
                <c:pt idx="8740">
                  <c:v> 20-07-09 04:32:55</c:v>
                </c:pt>
                <c:pt idx="8741">
                  <c:v> 20-07-09 04:33:00</c:v>
                </c:pt>
                <c:pt idx="8742">
                  <c:v> 20-07-09 04:33:05</c:v>
                </c:pt>
                <c:pt idx="8743">
                  <c:v> 20-07-09 04:33:10</c:v>
                </c:pt>
                <c:pt idx="8744">
                  <c:v> 20-07-09 04:33:15</c:v>
                </c:pt>
                <c:pt idx="8745">
                  <c:v> 20-07-09 04:33:20</c:v>
                </c:pt>
                <c:pt idx="8746">
                  <c:v> 20-07-09 04:33:25</c:v>
                </c:pt>
                <c:pt idx="8747">
                  <c:v> 20-07-09 04:33:30</c:v>
                </c:pt>
                <c:pt idx="8748">
                  <c:v> 20-07-09 04:33:35</c:v>
                </c:pt>
                <c:pt idx="8749">
                  <c:v> 20-07-09 04:33:40</c:v>
                </c:pt>
                <c:pt idx="8750">
                  <c:v> 20-07-09 04:33:45</c:v>
                </c:pt>
                <c:pt idx="8751">
                  <c:v> 20-07-09 04:33:50</c:v>
                </c:pt>
                <c:pt idx="8752">
                  <c:v> 20-07-09 04:33:55</c:v>
                </c:pt>
                <c:pt idx="8753">
                  <c:v> 20-07-09 04:34:00</c:v>
                </c:pt>
                <c:pt idx="8754">
                  <c:v> 20-07-09 04:34:05</c:v>
                </c:pt>
                <c:pt idx="8755">
                  <c:v> 20-07-09 04:34:10</c:v>
                </c:pt>
                <c:pt idx="8756">
                  <c:v> 20-07-09 04:34:15</c:v>
                </c:pt>
                <c:pt idx="8757">
                  <c:v> 20-07-09 04:34:20</c:v>
                </c:pt>
                <c:pt idx="8758">
                  <c:v> 20-07-09 04:34:25</c:v>
                </c:pt>
                <c:pt idx="8759">
                  <c:v> 20-07-09 04:34:30</c:v>
                </c:pt>
                <c:pt idx="8760">
                  <c:v> 20-07-09 04:34:35</c:v>
                </c:pt>
                <c:pt idx="8761">
                  <c:v> 20-07-09 04:34:40</c:v>
                </c:pt>
                <c:pt idx="8762">
                  <c:v> 20-07-09 04:34:45</c:v>
                </c:pt>
                <c:pt idx="8763">
                  <c:v> 20-07-09 04:34:50</c:v>
                </c:pt>
                <c:pt idx="8764">
                  <c:v> 20-07-09 04:34:55</c:v>
                </c:pt>
                <c:pt idx="8765">
                  <c:v> 20-07-09 04:35:00</c:v>
                </c:pt>
                <c:pt idx="8766">
                  <c:v> 20-07-09 04:35:05</c:v>
                </c:pt>
                <c:pt idx="8767">
                  <c:v> 20-07-09 04:35:10</c:v>
                </c:pt>
                <c:pt idx="8768">
                  <c:v> 20-07-09 04:35:15</c:v>
                </c:pt>
                <c:pt idx="8769">
                  <c:v> 20-07-09 04:35:20</c:v>
                </c:pt>
                <c:pt idx="8770">
                  <c:v> 20-07-09 04:35:25</c:v>
                </c:pt>
                <c:pt idx="8771">
                  <c:v> 20-07-09 04:35:30</c:v>
                </c:pt>
                <c:pt idx="8772">
                  <c:v> 20-07-09 04:35:35</c:v>
                </c:pt>
                <c:pt idx="8773">
                  <c:v> 20-07-09 04:35:40</c:v>
                </c:pt>
                <c:pt idx="8774">
                  <c:v> 20-07-09 04:35:45</c:v>
                </c:pt>
                <c:pt idx="8775">
                  <c:v> 20-07-09 04:35:50</c:v>
                </c:pt>
                <c:pt idx="8776">
                  <c:v> 20-07-09 04:35:55</c:v>
                </c:pt>
                <c:pt idx="8777">
                  <c:v> 20-07-09 04:36:00</c:v>
                </c:pt>
                <c:pt idx="8778">
                  <c:v> 20-07-09 04:36:05</c:v>
                </c:pt>
                <c:pt idx="8779">
                  <c:v> 20-07-09 04:36:10</c:v>
                </c:pt>
                <c:pt idx="8780">
                  <c:v> 20-07-09 04:36:15</c:v>
                </c:pt>
                <c:pt idx="8781">
                  <c:v> 20-07-09 04:36:20</c:v>
                </c:pt>
                <c:pt idx="8782">
                  <c:v> 20-07-09 04:36:25</c:v>
                </c:pt>
                <c:pt idx="8783">
                  <c:v> 20-07-09 04:36:30</c:v>
                </c:pt>
                <c:pt idx="8784">
                  <c:v> 20-07-09 04:36:35</c:v>
                </c:pt>
                <c:pt idx="8785">
                  <c:v> 20-07-09 04:36:40</c:v>
                </c:pt>
                <c:pt idx="8786">
                  <c:v> 20-07-09 04:36:45</c:v>
                </c:pt>
                <c:pt idx="8787">
                  <c:v> 20-07-09 04:36:50</c:v>
                </c:pt>
                <c:pt idx="8788">
                  <c:v> 20-07-09 04:36:55</c:v>
                </c:pt>
                <c:pt idx="8789">
                  <c:v> 20-07-09 04:37:00</c:v>
                </c:pt>
                <c:pt idx="8790">
                  <c:v> 20-07-09 04:37:05</c:v>
                </c:pt>
                <c:pt idx="8791">
                  <c:v> 20-07-09 04:37:10</c:v>
                </c:pt>
                <c:pt idx="8792">
                  <c:v> 20-07-09 04:37:15</c:v>
                </c:pt>
                <c:pt idx="8793">
                  <c:v> 20-07-09 04:37:20</c:v>
                </c:pt>
                <c:pt idx="8794">
                  <c:v> 20-07-09 04:37:25</c:v>
                </c:pt>
                <c:pt idx="8795">
                  <c:v> 20-07-09 04:37:30</c:v>
                </c:pt>
                <c:pt idx="8796">
                  <c:v> 20-07-09 04:37:35</c:v>
                </c:pt>
                <c:pt idx="8797">
                  <c:v> 20-07-09 04:37:40</c:v>
                </c:pt>
                <c:pt idx="8798">
                  <c:v> 20-07-09 04:37:45</c:v>
                </c:pt>
                <c:pt idx="8799">
                  <c:v> 20-07-09 04:37:50</c:v>
                </c:pt>
                <c:pt idx="8800">
                  <c:v> 20-07-09 04:37:55</c:v>
                </c:pt>
                <c:pt idx="8801">
                  <c:v> 20-07-09 04:38:00</c:v>
                </c:pt>
                <c:pt idx="8802">
                  <c:v> 20-07-09 04:38:05</c:v>
                </c:pt>
                <c:pt idx="8803">
                  <c:v> 20-07-09 04:38:10</c:v>
                </c:pt>
                <c:pt idx="8804">
                  <c:v> 20-07-09 04:38:15</c:v>
                </c:pt>
                <c:pt idx="8805">
                  <c:v> 20-07-09 04:38:20</c:v>
                </c:pt>
                <c:pt idx="8806">
                  <c:v> 20-07-09 04:38:25</c:v>
                </c:pt>
                <c:pt idx="8807">
                  <c:v> 20-07-09 04:38:30</c:v>
                </c:pt>
                <c:pt idx="8808">
                  <c:v> 20-07-09 04:38:35</c:v>
                </c:pt>
                <c:pt idx="8809">
                  <c:v> 20-07-09 04:38:40</c:v>
                </c:pt>
                <c:pt idx="8810">
                  <c:v> 20-07-09 04:38:45</c:v>
                </c:pt>
                <c:pt idx="8811">
                  <c:v> 20-07-09 04:38:50</c:v>
                </c:pt>
                <c:pt idx="8812">
                  <c:v> 20-07-09 04:38:55</c:v>
                </c:pt>
                <c:pt idx="8813">
                  <c:v> 20-07-09 04:39:00</c:v>
                </c:pt>
                <c:pt idx="8814">
                  <c:v> 20-07-09 04:39:05</c:v>
                </c:pt>
                <c:pt idx="8815">
                  <c:v> 20-07-09 04:39:10</c:v>
                </c:pt>
                <c:pt idx="8816">
                  <c:v> 20-07-09 04:39:15</c:v>
                </c:pt>
                <c:pt idx="8817">
                  <c:v> 20-07-09 04:39:20</c:v>
                </c:pt>
                <c:pt idx="8818">
                  <c:v> 20-07-09 04:39:25</c:v>
                </c:pt>
                <c:pt idx="8819">
                  <c:v> 20-07-09 04:39:30</c:v>
                </c:pt>
                <c:pt idx="8820">
                  <c:v> 20-07-09 04:39:35</c:v>
                </c:pt>
                <c:pt idx="8821">
                  <c:v> 20-07-09 04:39:40</c:v>
                </c:pt>
                <c:pt idx="8822">
                  <c:v> 20-07-09 04:39:45</c:v>
                </c:pt>
                <c:pt idx="8823">
                  <c:v> 20-07-09 04:39:50</c:v>
                </c:pt>
                <c:pt idx="8824">
                  <c:v> 20-07-09 04:39:55</c:v>
                </c:pt>
                <c:pt idx="8825">
                  <c:v> 20-07-09 04:40:00</c:v>
                </c:pt>
                <c:pt idx="8826">
                  <c:v> 20-07-09 04:40:05</c:v>
                </c:pt>
                <c:pt idx="8827">
                  <c:v> 20-07-09 04:40:40</c:v>
                </c:pt>
                <c:pt idx="8828">
                  <c:v> 20-07-09 04:40:45</c:v>
                </c:pt>
                <c:pt idx="8829">
                  <c:v> 20-07-09 04:40:50</c:v>
                </c:pt>
                <c:pt idx="8830">
                  <c:v> 20-07-09 04:40:55</c:v>
                </c:pt>
                <c:pt idx="8831">
                  <c:v> 20-07-09 04:41:00</c:v>
                </c:pt>
                <c:pt idx="8832">
                  <c:v> 20-07-09 04:41:05</c:v>
                </c:pt>
                <c:pt idx="8833">
                  <c:v> 20-07-09 04:41:10</c:v>
                </c:pt>
                <c:pt idx="8834">
                  <c:v> 20-07-09 04:41:15</c:v>
                </c:pt>
                <c:pt idx="8835">
                  <c:v> 20-07-09 04:41:20</c:v>
                </c:pt>
                <c:pt idx="8836">
                  <c:v> 20-07-09 04:41:25</c:v>
                </c:pt>
                <c:pt idx="8837">
                  <c:v> 20-07-09 04:41:30</c:v>
                </c:pt>
                <c:pt idx="8838">
                  <c:v> 20-07-09 04:41:35</c:v>
                </c:pt>
                <c:pt idx="8839">
                  <c:v> 20-07-09 04:41:40</c:v>
                </c:pt>
                <c:pt idx="8840">
                  <c:v> 20-07-09 04:41:45</c:v>
                </c:pt>
                <c:pt idx="8841">
                  <c:v> 20-07-09 04:41:50</c:v>
                </c:pt>
                <c:pt idx="8842">
                  <c:v> 20-07-09 04:41:55</c:v>
                </c:pt>
                <c:pt idx="8843">
                  <c:v> 20-07-09 04:42:00</c:v>
                </c:pt>
                <c:pt idx="8844">
                  <c:v> 20-07-09 04:42:05</c:v>
                </c:pt>
                <c:pt idx="8845">
                  <c:v> 20-07-09 04:42:10</c:v>
                </c:pt>
                <c:pt idx="8846">
                  <c:v> 20-07-09 04:42:15</c:v>
                </c:pt>
                <c:pt idx="8847">
                  <c:v> 20-07-09 04:42:20</c:v>
                </c:pt>
                <c:pt idx="8848">
                  <c:v> 20-07-09 04:42:25</c:v>
                </c:pt>
                <c:pt idx="8849">
                  <c:v> 20-07-09 04:42:30</c:v>
                </c:pt>
                <c:pt idx="8850">
                  <c:v> 20-07-09 04:42:35</c:v>
                </c:pt>
                <c:pt idx="8851">
                  <c:v> 20-07-09 04:42:40</c:v>
                </c:pt>
                <c:pt idx="8852">
                  <c:v> 20-07-09 04:42:45</c:v>
                </c:pt>
                <c:pt idx="8853">
                  <c:v> 20-07-09 04:42:50</c:v>
                </c:pt>
                <c:pt idx="8854">
                  <c:v> 20-07-09 04:42:55</c:v>
                </c:pt>
                <c:pt idx="8855">
                  <c:v> 20-07-09 04:43:00</c:v>
                </c:pt>
                <c:pt idx="8856">
                  <c:v> 20-07-09 04:43:05</c:v>
                </c:pt>
                <c:pt idx="8857">
                  <c:v> 20-07-09 04:43:10</c:v>
                </c:pt>
                <c:pt idx="8858">
                  <c:v> 20-07-09 04:43:15</c:v>
                </c:pt>
                <c:pt idx="8859">
                  <c:v> 20-07-09 04:43:20</c:v>
                </c:pt>
                <c:pt idx="8860">
                  <c:v> 20-07-09 04:43:25</c:v>
                </c:pt>
                <c:pt idx="8861">
                  <c:v> 20-07-09 04:43:30</c:v>
                </c:pt>
                <c:pt idx="8862">
                  <c:v> 20-07-09 04:43:35</c:v>
                </c:pt>
                <c:pt idx="8863">
                  <c:v> 20-07-09 04:43:40</c:v>
                </c:pt>
                <c:pt idx="8864">
                  <c:v> 20-07-09 04:43:45</c:v>
                </c:pt>
                <c:pt idx="8865">
                  <c:v> 20-07-09 04:43:50</c:v>
                </c:pt>
                <c:pt idx="8866">
                  <c:v> 20-07-09 04:43:55</c:v>
                </c:pt>
                <c:pt idx="8867">
                  <c:v> 20-07-09 04:44:00</c:v>
                </c:pt>
                <c:pt idx="8868">
                  <c:v> 20-07-09 04:44:05</c:v>
                </c:pt>
                <c:pt idx="8869">
                  <c:v> 20-07-09 04:44:10</c:v>
                </c:pt>
                <c:pt idx="8870">
                  <c:v> 20-07-09 04:44:15</c:v>
                </c:pt>
                <c:pt idx="8871">
                  <c:v> 20-07-09 04:44:20</c:v>
                </c:pt>
                <c:pt idx="8872">
                  <c:v> 20-07-09 04:44:25</c:v>
                </c:pt>
                <c:pt idx="8873">
                  <c:v> 20-07-09 04:44:30</c:v>
                </c:pt>
                <c:pt idx="8874">
                  <c:v> 20-07-09 04:44:35</c:v>
                </c:pt>
                <c:pt idx="8875">
                  <c:v> 20-07-09 04:44:40</c:v>
                </c:pt>
                <c:pt idx="8876">
                  <c:v> 20-07-09 04:44:45</c:v>
                </c:pt>
                <c:pt idx="8877">
                  <c:v> 20-07-09 04:44:50</c:v>
                </c:pt>
                <c:pt idx="8878">
                  <c:v> 20-07-09 04:44:55</c:v>
                </c:pt>
                <c:pt idx="8879">
                  <c:v> 20-07-09 04:45:00</c:v>
                </c:pt>
                <c:pt idx="8880">
                  <c:v> 20-07-09 04:45:05</c:v>
                </c:pt>
                <c:pt idx="8881">
                  <c:v> 20-07-09 04:45:10</c:v>
                </c:pt>
                <c:pt idx="8882">
                  <c:v> 20-07-09 04:45:15</c:v>
                </c:pt>
                <c:pt idx="8883">
                  <c:v> 20-07-09 04:45:20</c:v>
                </c:pt>
                <c:pt idx="8884">
                  <c:v> 20-07-09 04:45:25</c:v>
                </c:pt>
                <c:pt idx="8885">
                  <c:v> 20-07-09 04:45:30</c:v>
                </c:pt>
                <c:pt idx="8886">
                  <c:v> 20-07-09 04:45:35</c:v>
                </c:pt>
                <c:pt idx="8887">
                  <c:v> 20-07-09 04:45:40</c:v>
                </c:pt>
                <c:pt idx="8888">
                  <c:v> 20-07-09 04:45:45</c:v>
                </c:pt>
                <c:pt idx="8889">
                  <c:v> 20-07-09 04:45:50</c:v>
                </c:pt>
                <c:pt idx="8890">
                  <c:v> 20-07-09 04:46:00</c:v>
                </c:pt>
                <c:pt idx="8891">
                  <c:v> 20-07-09 04:46:05</c:v>
                </c:pt>
                <c:pt idx="8892">
                  <c:v> 20-07-09 04:46:10</c:v>
                </c:pt>
                <c:pt idx="8893">
                  <c:v> 20-07-09 04:46:15</c:v>
                </c:pt>
                <c:pt idx="8894">
                  <c:v> 20-07-09 04:46:20</c:v>
                </c:pt>
                <c:pt idx="8895">
                  <c:v> 20-07-09 04:46:25</c:v>
                </c:pt>
                <c:pt idx="8896">
                  <c:v> 20-07-09 04:46:30</c:v>
                </c:pt>
                <c:pt idx="8897">
                  <c:v> 20-07-09 04:46:35</c:v>
                </c:pt>
                <c:pt idx="8898">
                  <c:v> 20-07-09 04:46:40</c:v>
                </c:pt>
                <c:pt idx="8899">
                  <c:v> 20-07-09 04:46:45</c:v>
                </c:pt>
                <c:pt idx="8900">
                  <c:v> 20-07-09 04:46:50</c:v>
                </c:pt>
                <c:pt idx="8901">
                  <c:v> 20-07-09 04:46:55</c:v>
                </c:pt>
                <c:pt idx="8902">
                  <c:v> 20-07-09 04:47:00</c:v>
                </c:pt>
                <c:pt idx="8903">
                  <c:v> 20-07-09 04:47:05</c:v>
                </c:pt>
                <c:pt idx="8904">
                  <c:v> 20-07-09 04:47:10</c:v>
                </c:pt>
                <c:pt idx="8905">
                  <c:v> 20-07-09 04:47:15</c:v>
                </c:pt>
                <c:pt idx="8906">
                  <c:v> 20-07-09 04:47:20</c:v>
                </c:pt>
                <c:pt idx="8907">
                  <c:v> 20-07-09 04:47:25</c:v>
                </c:pt>
                <c:pt idx="8908">
                  <c:v> 20-07-09 04:47:30</c:v>
                </c:pt>
                <c:pt idx="8909">
                  <c:v> 20-07-09 04:47:35</c:v>
                </c:pt>
                <c:pt idx="8910">
                  <c:v> 20-07-09 04:47:40</c:v>
                </c:pt>
                <c:pt idx="8911">
                  <c:v> 20-07-09 04:47:45</c:v>
                </c:pt>
                <c:pt idx="8912">
                  <c:v> 20-07-09 04:47:50</c:v>
                </c:pt>
                <c:pt idx="8913">
                  <c:v> 20-07-09 04:47:55</c:v>
                </c:pt>
                <c:pt idx="8914">
                  <c:v> 20-07-09 04:48:00</c:v>
                </c:pt>
                <c:pt idx="8915">
                  <c:v> 20-07-09 04:48:05</c:v>
                </c:pt>
                <c:pt idx="8916">
                  <c:v> 20-07-09 04:48:10</c:v>
                </c:pt>
                <c:pt idx="8917">
                  <c:v> 20-07-09 04:48:15</c:v>
                </c:pt>
                <c:pt idx="8918">
                  <c:v> 20-07-09 04:48:20</c:v>
                </c:pt>
                <c:pt idx="8919">
                  <c:v> 20-07-09 04:48:25</c:v>
                </c:pt>
                <c:pt idx="8920">
                  <c:v> 20-07-09 04:48:30</c:v>
                </c:pt>
                <c:pt idx="8921">
                  <c:v> 20-07-09 04:48:35</c:v>
                </c:pt>
                <c:pt idx="8922">
                  <c:v> 20-07-09 04:48:40</c:v>
                </c:pt>
                <c:pt idx="8923">
                  <c:v> 20-07-09 04:48:45</c:v>
                </c:pt>
                <c:pt idx="8924">
                  <c:v> 20-07-09 04:48:50</c:v>
                </c:pt>
                <c:pt idx="8925">
                  <c:v> 20-07-09 04:48:55</c:v>
                </c:pt>
                <c:pt idx="8926">
                  <c:v> 20-07-09 04:49:00</c:v>
                </c:pt>
                <c:pt idx="8927">
                  <c:v> 20-07-09 04:49:05</c:v>
                </c:pt>
                <c:pt idx="8928">
                  <c:v> 20-07-09 04:49:40</c:v>
                </c:pt>
                <c:pt idx="8929">
                  <c:v> 20-07-09 04:49:45</c:v>
                </c:pt>
                <c:pt idx="8930">
                  <c:v> 20-07-09 04:49:50</c:v>
                </c:pt>
                <c:pt idx="8931">
                  <c:v> 20-07-09 04:49:55</c:v>
                </c:pt>
                <c:pt idx="8932">
                  <c:v> 20-07-09 04:50:00</c:v>
                </c:pt>
                <c:pt idx="8933">
                  <c:v> 20-07-09 04:50:05</c:v>
                </c:pt>
                <c:pt idx="8934">
                  <c:v> 20-07-09 04:50:10</c:v>
                </c:pt>
                <c:pt idx="8935">
                  <c:v> 20-07-09 04:50:15</c:v>
                </c:pt>
                <c:pt idx="8936">
                  <c:v> 20-07-09 04:50:20</c:v>
                </c:pt>
                <c:pt idx="8937">
                  <c:v> 20-07-09 04:50:25</c:v>
                </c:pt>
                <c:pt idx="8938">
                  <c:v> 20-07-09 04:50:30</c:v>
                </c:pt>
                <c:pt idx="8939">
                  <c:v> 20-07-09 04:50:35</c:v>
                </c:pt>
                <c:pt idx="8940">
                  <c:v> 20-07-09 04:50:40</c:v>
                </c:pt>
                <c:pt idx="8941">
                  <c:v> 20-07-09 04:50:45</c:v>
                </c:pt>
                <c:pt idx="8942">
                  <c:v> 20-07-09 04:50:50</c:v>
                </c:pt>
                <c:pt idx="8943">
                  <c:v> 20-07-09 04:50:55</c:v>
                </c:pt>
                <c:pt idx="8944">
                  <c:v> 20-07-09 04:51:00</c:v>
                </c:pt>
                <c:pt idx="8945">
                  <c:v> 20-07-09 04:51:05</c:v>
                </c:pt>
                <c:pt idx="8946">
                  <c:v> 20-07-09 04:51:10</c:v>
                </c:pt>
                <c:pt idx="8947">
                  <c:v> 20-07-09 04:51:15</c:v>
                </c:pt>
                <c:pt idx="8948">
                  <c:v> 20-07-09 04:51:20</c:v>
                </c:pt>
                <c:pt idx="8949">
                  <c:v> 20-07-09 04:51:25</c:v>
                </c:pt>
                <c:pt idx="8950">
                  <c:v> 20-07-09 04:51:30</c:v>
                </c:pt>
                <c:pt idx="8951">
                  <c:v> 20-07-09 04:51:35</c:v>
                </c:pt>
                <c:pt idx="8952">
                  <c:v> 20-07-09 04:51:40</c:v>
                </c:pt>
                <c:pt idx="8953">
                  <c:v> 20-07-09 04:51:45</c:v>
                </c:pt>
                <c:pt idx="8954">
                  <c:v> 20-07-09 04:51:50</c:v>
                </c:pt>
                <c:pt idx="8955">
                  <c:v> 20-07-09 04:51:55</c:v>
                </c:pt>
                <c:pt idx="8956">
                  <c:v> 20-07-09 04:52:45</c:v>
                </c:pt>
                <c:pt idx="8957">
                  <c:v> 20-07-09 04:52:50</c:v>
                </c:pt>
                <c:pt idx="8958">
                  <c:v> 20-07-09 04:52:55</c:v>
                </c:pt>
                <c:pt idx="8959">
                  <c:v> 20-07-09 04:53:00</c:v>
                </c:pt>
                <c:pt idx="8960">
                  <c:v> 20-07-09 04:53:05</c:v>
                </c:pt>
                <c:pt idx="8961">
                  <c:v> 20-07-09 04:53:10</c:v>
                </c:pt>
                <c:pt idx="8962">
                  <c:v> 20-07-09 04:53:15</c:v>
                </c:pt>
                <c:pt idx="8963">
                  <c:v> 20-07-09 04:53:20</c:v>
                </c:pt>
                <c:pt idx="8964">
                  <c:v> 20-07-09 04:53:25</c:v>
                </c:pt>
                <c:pt idx="8965">
                  <c:v> 20-07-09 04:53:30</c:v>
                </c:pt>
                <c:pt idx="8966">
                  <c:v> 20-07-09 04:53:35</c:v>
                </c:pt>
                <c:pt idx="8967">
                  <c:v> 20-07-09 04:53:40</c:v>
                </c:pt>
                <c:pt idx="8968">
                  <c:v> 20-07-09 04:53:45</c:v>
                </c:pt>
                <c:pt idx="8969">
                  <c:v> 20-07-09 04:53:50</c:v>
                </c:pt>
                <c:pt idx="8970">
                  <c:v> 20-07-09 04:53:55</c:v>
                </c:pt>
                <c:pt idx="8971">
                  <c:v> 20-07-09 04:54:00</c:v>
                </c:pt>
                <c:pt idx="8972">
                  <c:v> 20-07-09 04:54:05</c:v>
                </c:pt>
                <c:pt idx="8973">
                  <c:v> 20-07-09 04:54:10</c:v>
                </c:pt>
                <c:pt idx="8974">
                  <c:v> 20-07-09 04:54:15</c:v>
                </c:pt>
                <c:pt idx="8975">
                  <c:v> 20-07-09 04:54:20</c:v>
                </c:pt>
                <c:pt idx="8976">
                  <c:v> 20-07-09 04:54:25</c:v>
                </c:pt>
                <c:pt idx="8977">
                  <c:v> 20-07-09 04:54:30</c:v>
                </c:pt>
                <c:pt idx="8978">
                  <c:v> 20-07-09 04:54:35</c:v>
                </c:pt>
                <c:pt idx="8979">
                  <c:v> 20-07-09 04:54:40</c:v>
                </c:pt>
                <c:pt idx="8980">
                  <c:v> 20-07-09 04:54:45</c:v>
                </c:pt>
                <c:pt idx="8981">
                  <c:v> 20-07-09 04:54:50</c:v>
                </c:pt>
                <c:pt idx="8982">
                  <c:v> 20-07-09 04:54:55</c:v>
                </c:pt>
                <c:pt idx="8983">
                  <c:v> 20-07-09 04:55:00</c:v>
                </c:pt>
                <c:pt idx="8984">
                  <c:v> 20-07-09 04:55:05</c:v>
                </c:pt>
                <c:pt idx="8985">
                  <c:v> 20-07-09 04:55:10</c:v>
                </c:pt>
                <c:pt idx="8986">
                  <c:v> 20-07-09 04:55:15</c:v>
                </c:pt>
                <c:pt idx="8987">
                  <c:v> 20-07-09 04:55:20</c:v>
                </c:pt>
                <c:pt idx="8988">
                  <c:v> 20-07-09 04:55:25</c:v>
                </c:pt>
                <c:pt idx="8989">
                  <c:v> 20-07-09 04:55:30</c:v>
                </c:pt>
                <c:pt idx="8990">
                  <c:v> 20-07-09 04:55:35</c:v>
                </c:pt>
                <c:pt idx="8991">
                  <c:v> 20-07-09 04:55:40</c:v>
                </c:pt>
                <c:pt idx="8992">
                  <c:v> 20-07-09 04:55:45</c:v>
                </c:pt>
                <c:pt idx="8993">
                  <c:v> 20-07-09 04:55:50</c:v>
                </c:pt>
                <c:pt idx="8994">
                  <c:v> 20-07-09 04:55:55</c:v>
                </c:pt>
                <c:pt idx="8995">
                  <c:v> 20-07-09 04:56:00</c:v>
                </c:pt>
                <c:pt idx="8996">
                  <c:v> 20-07-09 04:56:05</c:v>
                </c:pt>
                <c:pt idx="8997">
                  <c:v> 20-07-09 04:56:10</c:v>
                </c:pt>
                <c:pt idx="8998">
                  <c:v> 20-07-09 04:56:15</c:v>
                </c:pt>
                <c:pt idx="8999">
                  <c:v> 20-07-09 04:56:20</c:v>
                </c:pt>
                <c:pt idx="9000">
                  <c:v> 20-07-09 04:56:25</c:v>
                </c:pt>
                <c:pt idx="9001">
                  <c:v> 20-07-09 04:56:30</c:v>
                </c:pt>
                <c:pt idx="9002">
                  <c:v> 20-07-09 04:56:35</c:v>
                </c:pt>
                <c:pt idx="9003">
                  <c:v> 20-07-09 04:56:40</c:v>
                </c:pt>
                <c:pt idx="9004">
                  <c:v> 20-07-09 04:56:45</c:v>
                </c:pt>
                <c:pt idx="9005">
                  <c:v> 20-07-09 04:56:50</c:v>
                </c:pt>
                <c:pt idx="9006">
                  <c:v> 20-07-09 04:56:55</c:v>
                </c:pt>
                <c:pt idx="9007">
                  <c:v> 20-07-09 04:57:00</c:v>
                </c:pt>
                <c:pt idx="9008">
                  <c:v> 20-07-09 04:57:05</c:v>
                </c:pt>
                <c:pt idx="9009">
                  <c:v> 20-07-09 04:57:10</c:v>
                </c:pt>
                <c:pt idx="9010">
                  <c:v> 20-07-09 04:57:15</c:v>
                </c:pt>
                <c:pt idx="9011">
                  <c:v> 20-07-09 04:57:20</c:v>
                </c:pt>
                <c:pt idx="9012">
                  <c:v> 20-07-09 04:57:25</c:v>
                </c:pt>
                <c:pt idx="9013">
                  <c:v> 20-07-09 04:57:30</c:v>
                </c:pt>
                <c:pt idx="9014">
                  <c:v> 20-07-09 04:57:35</c:v>
                </c:pt>
                <c:pt idx="9015">
                  <c:v> 20-07-09 04:57:40</c:v>
                </c:pt>
                <c:pt idx="9016">
                  <c:v> 20-07-09 04:57:45</c:v>
                </c:pt>
                <c:pt idx="9017">
                  <c:v> 20-07-09 04:57:50</c:v>
                </c:pt>
                <c:pt idx="9018">
                  <c:v> 20-07-09 04:58:00</c:v>
                </c:pt>
                <c:pt idx="9019">
                  <c:v> 20-07-09 04:58:05</c:v>
                </c:pt>
                <c:pt idx="9020">
                  <c:v> 20-07-09 04:58:10</c:v>
                </c:pt>
                <c:pt idx="9021">
                  <c:v> 20-07-09 04:58:15</c:v>
                </c:pt>
                <c:pt idx="9022">
                  <c:v> 20-07-09 04:58:20</c:v>
                </c:pt>
                <c:pt idx="9023">
                  <c:v> 20-07-09 04:58:25</c:v>
                </c:pt>
                <c:pt idx="9024">
                  <c:v> 20-07-09 04:58:30</c:v>
                </c:pt>
                <c:pt idx="9025">
                  <c:v> 20-07-09 04:58:35</c:v>
                </c:pt>
                <c:pt idx="9026">
                  <c:v> 20-07-09 04:58:40</c:v>
                </c:pt>
                <c:pt idx="9027">
                  <c:v> 20-07-09 04:58:45</c:v>
                </c:pt>
                <c:pt idx="9028">
                  <c:v> 20-07-09 04:58:50</c:v>
                </c:pt>
                <c:pt idx="9029">
                  <c:v> 20-07-09 04:58:55</c:v>
                </c:pt>
                <c:pt idx="9030">
                  <c:v> 20-07-09 04:59:00</c:v>
                </c:pt>
                <c:pt idx="9031">
                  <c:v> 20-07-09 04:59:05</c:v>
                </c:pt>
                <c:pt idx="9032">
                  <c:v> 20-07-09 04:59:10</c:v>
                </c:pt>
                <c:pt idx="9033">
                  <c:v> 20-07-09 04:59:15</c:v>
                </c:pt>
                <c:pt idx="9034">
                  <c:v> 20-07-09 04:59:20</c:v>
                </c:pt>
                <c:pt idx="9035">
                  <c:v> 20-07-09 04:59:25</c:v>
                </c:pt>
                <c:pt idx="9036">
                  <c:v> 20-07-09 04:59:30</c:v>
                </c:pt>
                <c:pt idx="9037">
                  <c:v> 20-07-09 04:59:35</c:v>
                </c:pt>
                <c:pt idx="9038">
                  <c:v> 20-07-09 04:59:40</c:v>
                </c:pt>
                <c:pt idx="9039">
                  <c:v> 20-07-09 04:59:45</c:v>
                </c:pt>
                <c:pt idx="9040">
                  <c:v> 20-07-09 04:59:50</c:v>
                </c:pt>
                <c:pt idx="9041">
                  <c:v> 20-07-09 04:59:55</c:v>
                </c:pt>
                <c:pt idx="9042">
                  <c:v> 20-07-09 05:00:00</c:v>
                </c:pt>
                <c:pt idx="9043">
                  <c:v> 20-07-09 05:00:05</c:v>
                </c:pt>
                <c:pt idx="9044">
                  <c:v> 20-07-09 05:00:10</c:v>
                </c:pt>
                <c:pt idx="9045">
                  <c:v> 20-07-09 05:00:15</c:v>
                </c:pt>
                <c:pt idx="9046">
                  <c:v> 20-07-09 05:00:20</c:v>
                </c:pt>
                <c:pt idx="9047">
                  <c:v> 20-07-09 05:00:25</c:v>
                </c:pt>
                <c:pt idx="9048">
                  <c:v> 20-07-09 05:00:30</c:v>
                </c:pt>
                <c:pt idx="9049">
                  <c:v> 20-07-09 05:00:35</c:v>
                </c:pt>
                <c:pt idx="9050">
                  <c:v> 20-07-09 05:00:40</c:v>
                </c:pt>
                <c:pt idx="9051">
                  <c:v> 20-07-09 05:00:45</c:v>
                </c:pt>
                <c:pt idx="9052">
                  <c:v> 20-07-09 05:00:50</c:v>
                </c:pt>
                <c:pt idx="9053">
                  <c:v> 20-07-09 05:00:55</c:v>
                </c:pt>
                <c:pt idx="9054">
                  <c:v> 20-07-09 05:01:00</c:v>
                </c:pt>
                <c:pt idx="9055">
                  <c:v> 20-07-09 05:01:05</c:v>
                </c:pt>
                <c:pt idx="9056">
                  <c:v> 20-07-09 05:01:10</c:v>
                </c:pt>
                <c:pt idx="9057">
                  <c:v> 20-07-09 05:01:15</c:v>
                </c:pt>
                <c:pt idx="9058">
                  <c:v> 20-07-09 05:01:20</c:v>
                </c:pt>
                <c:pt idx="9059">
                  <c:v> 20-07-09 05:01:25</c:v>
                </c:pt>
                <c:pt idx="9060">
                  <c:v> 20-07-09 05:01:30</c:v>
                </c:pt>
                <c:pt idx="9061">
                  <c:v> 20-07-09 05:01:35</c:v>
                </c:pt>
                <c:pt idx="9062">
                  <c:v> 20-07-09 05:01:40</c:v>
                </c:pt>
                <c:pt idx="9063">
                  <c:v> 20-07-09 05:01:45</c:v>
                </c:pt>
                <c:pt idx="9064">
                  <c:v> 20-07-09 05:01:50</c:v>
                </c:pt>
                <c:pt idx="9065">
                  <c:v> 20-07-09 05:01:55</c:v>
                </c:pt>
                <c:pt idx="9066">
                  <c:v> 20-07-09 05:02:00</c:v>
                </c:pt>
                <c:pt idx="9067">
                  <c:v> 20-07-09 05:02:05</c:v>
                </c:pt>
                <c:pt idx="9068">
                  <c:v> 20-07-09 05:02:10</c:v>
                </c:pt>
                <c:pt idx="9069">
                  <c:v> 20-07-09 05:02:15</c:v>
                </c:pt>
                <c:pt idx="9070">
                  <c:v> 20-07-09 05:02:20</c:v>
                </c:pt>
                <c:pt idx="9071">
                  <c:v> 20-07-09 05:02:25</c:v>
                </c:pt>
                <c:pt idx="9072">
                  <c:v> 20-07-09 05:02:30</c:v>
                </c:pt>
                <c:pt idx="9073">
                  <c:v> 20-07-09 05:02:35</c:v>
                </c:pt>
                <c:pt idx="9074">
                  <c:v> 20-07-09 05:02:40</c:v>
                </c:pt>
                <c:pt idx="9075">
                  <c:v> 20-07-09 05:02:45</c:v>
                </c:pt>
                <c:pt idx="9076">
                  <c:v> 20-07-09 05:02:50</c:v>
                </c:pt>
                <c:pt idx="9077">
                  <c:v> 20-07-09 05:02:55</c:v>
                </c:pt>
                <c:pt idx="9078">
                  <c:v> 20-07-09 05:03:00</c:v>
                </c:pt>
                <c:pt idx="9079">
                  <c:v> 20-07-09 05:03:05</c:v>
                </c:pt>
                <c:pt idx="9080">
                  <c:v> 20-07-09 05:03:10</c:v>
                </c:pt>
                <c:pt idx="9081">
                  <c:v> 20-07-09 05:03:15</c:v>
                </c:pt>
                <c:pt idx="9082">
                  <c:v> 20-07-09 05:03:20</c:v>
                </c:pt>
                <c:pt idx="9083">
                  <c:v> 20-07-09 05:03:25</c:v>
                </c:pt>
                <c:pt idx="9084">
                  <c:v> 20-07-09 05:03:30</c:v>
                </c:pt>
                <c:pt idx="9085">
                  <c:v> 20-07-09 05:03:35</c:v>
                </c:pt>
                <c:pt idx="9086">
                  <c:v> 20-07-09 05:03:40</c:v>
                </c:pt>
                <c:pt idx="9087">
                  <c:v> 20-07-09 05:03:45</c:v>
                </c:pt>
                <c:pt idx="9088">
                  <c:v> 20-07-09 05:03:50</c:v>
                </c:pt>
                <c:pt idx="9089">
                  <c:v> 20-07-09 05:03:55</c:v>
                </c:pt>
                <c:pt idx="9090">
                  <c:v> 20-07-09 05:04:00</c:v>
                </c:pt>
                <c:pt idx="9091">
                  <c:v> 20-07-09 05:04:05</c:v>
                </c:pt>
                <c:pt idx="9092">
                  <c:v> 20-07-09 05:04:10</c:v>
                </c:pt>
                <c:pt idx="9093">
                  <c:v> 20-07-09 05:04:15</c:v>
                </c:pt>
                <c:pt idx="9094">
                  <c:v> 20-07-09 05:04:20</c:v>
                </c:pt>
                <c:pt idx="9095">
                  <c:v> 20-07-09 05:04:25</c:v>
                </c:pt>
                <c:pt idx="9096">
                  <c:v> 20-07-09 05:04:30</c:v>
                </c:pt>
                <c:pt idx="9097">
                  <c:v> 20-07-09 05:04:35</c:v>
                </c:pt>
                <c:pt idx="9098">
                  <c:v> 20-07-09 05:04:40</c:v>
                </c:pt>
                <c:pt idx="9099">
                  <c:v> 20-07-09 05:04:45</c:v>
                </c:pt>
                <c:pt idx="9100">
                  <c:v> 20-07-09 05:04:50</c:v>
                </c:pt>
                <c:pt idx="9101">
                  <c:v> 20-07-09 05:04:55</c:v>
                </c:pt>
                <c:pt idx="9102">
                  <c:v> 20-07-09 05:05:00</c:v>
                </c:pt>
                <c:pt idx="9103">
                  <c:v> 20-07-09 05:05:05</c:v>
                </c:pt>
                <c:pt idx="9104">
                  <c:v> 20-07-09 05:05:10</c:v>
                </c:pt>
                <c:pt idx="9105">
                  <c:v> 20-07-09 05:05:15</c:v>
                </c:pt>
                <c:pt idx="9106">
                  <c:v> 20-07-09 05:05:20</c:v>
                </c:pt>
                <c:pt idx="9107">
                  <c:v> 20-07-09 05:05:25</c:v>
                </c:pt>
                <c:pt idx="9108">
                  <c:v> 20-07-09 05:05:30</c:v>
                </c:pt>
                <c:pt idx="9109">
                  <c:v> 20-07-09 05:05:35</c:v>
                </c:pt>
                <c:pt idx="9110">
                  <c:v> 20-07-09 05:05:40</c:v>
                </c:pt>
                <c:pt idx="9111">
                  <c:v> 20-07-09 05:05:45</c:v>
                </c:pt>
                <c:pt idx="9112">
                  <c:v> 20-07-09 05:05:50</c:v>
                </c:pt>
                <c:pt idx="9113">
                  <c:v> 20-07-09 05:05:55</c:v>
                </c:pt>
                <c:pt idx="9114">
                  <c:v> 20-07-09 05:06:00</c:v>
                </c:pt>
                <c:pt idx="9115">
                  <c:v> 20-07-09 05:06:05</c:v>
                </c:pt>
                <c:pt idx="9116">
                  <c:v> 20-07-09 05:06:10</c:v>
                </c:pt>
                <c:pt idx="9117">
                  <c:v> 20-07-09 05:06:15</c:v>
                </c:pt>
                <c:pt idx="9118">
                  <c:v> 20-07-09 05:06:20</c:v>
                </c:pt>
                <c:pt idx="9119">
                  <c:v> 20-07-09 05:06:25</c:v>
                </c:pt>
                <c:pt idx="9120">
                  <c:v> 20-07-09 05:06:30</c:v>
                </c:pt>
                <c:pt idx="9121">
                  <c:v> 20-07-09 05:06:35</c:v>
                </c:pt>
                <c:pt idx="9122">
                  <c:v> 20-07-09 05:06:40</c:v>
                </c:pt>
                <c:pt idx="9123">
                  <c:v> 20-07-09 05:06:45</c:v>
                </c:pt>
                <c:pt idx="9124">
                  <c:v> 20-07-09 05:06:50</c:v>
                </c:pt>
                <c:pt idx="9125">
                  <c:v> 20-07-09 05:06:55</c:v>
                </c:pt>
                <c:pt idx="9126">
                  <c:v> 20-07-09 05:07:00</c:v>
                </c:pt>
                <c:pt idx="9127">
                  <c:v> 20-07-09 05:07:05</c:v>
                </c:pt>
                <c:pt idx="9128">
                  <c:v> 20-07-09 05:07:10</c:v>
                </c:pt>
                <c:pt idx="9129">
                  <c:v> 20-07-09 05:07:15</c:v>
                </c:pt>
                <c:pt idx="9130">
                  <c:v> 20-07-09 05:07:20</c:v>
                </c:pt>
                <c:pt idx="9131">
                  <c:v> 20-07-09 05:07:25</c:v>
                </c:pt>
                <c:pt idx="9132">
                  <c:v> 20-07-09 05:07:30</c:v>
                </c:pt>
                <c:pt idx="9133">
                  <c:v> 20-07-09 05:07:35</c:v>
                </c:pt>
                <c:pt idx="9134">
                  <c:v> 20-07-09 05:07:40</c:v>
                </c:pt>
                <c:pt idx="9135">
                  <c:v> 20-07-09 05:07:45</c:v>
                </c:pt>
                <c:pt idx="9136">
                  <c:v> 20-07-09 05:07:50</c:v>
                </c:pt>
                <c:pt idx="9137">
                  <c:v> 20-07-09 05:07:55</c:v>
                </c:pt>
                <c:pt idx="9138">
                  <c:v> 20-07-09 05:08:00</c:v>
                </c:pt>
                <c:pt idx="9139">
                  <c:v> 20-07-09 05:08:05</c:v>
                </c:pt>
                <c:pt idx="9140">
                  <c:v> 20-07-09 05:08:10</c:v>
                </c:pt>
                <c:pt idx="9141">
                  <c:v> 20-07-09 05:08:15</c:v>
                </c:pt>
                <c:pt idx="9142">
                  <c:v> 20-07-09 05:08:20</c:v>
                </c:pt>
                <c:pt idx="9143">
                  <c:v> 20-07-09 05:08:25</c:v>
                </c:pt>
                <c:pt idx="9144">
                  <c:v> 20-07-09 05:08:30</c:v>
                </c:pt>
                <c:pt idx="9145">
                  <c:v> 20-07-09 05:08:35</c:v>
                </c:pt>
                <c:pt idx="9146">
                  <c:v> 20-07-09 05:08:40</c:v>
                </c:pt>
                <c:pt idx="9147">
                  <c:v> 20-07-09 05:08:45</c:v>
                </c:pt>
                <c:pt idx="9148">
                  <c:v> 20-07-09 05:08:50</c:v>
                </c:pt>
                <c:pt idx="9149">
                  <c:v> 20-07-09 05:08:55</c:v>
                </c:pt>
                <c:pt idx="9150">
                  <c:v> 20-07-09 05:09:00</c:v>
                </c:pt>
                <c:pt idx="9151">
                  <c:v> 20-07-09 05:09:05</c:v>
                </c:pt>
                <c:pt idx="9152">
                  <c:v> 20-07-09 05:09:10</c:v>
                </c:pt>
                <c:pt idx="9153">
                  <c:v> 20-07-09 05:09:15</c:v>
                </c:pt>
                <c:pt idx="9154">
                  <c:v> 20-07-09 05:09:20</c:v>
                </c:pt>
                <c:pt idx="9155">
                  <c:v> 20-07-09 05:09:25</c:v>
                </c:pt>
                <c:pt idx="9156">
                  <c:v> 20-07-09 05:09:30</c:v>
                </c:pt>
                <c:pt idx="9157">
                  <c:v> 20-07-09 05:09:35</c:v>
                </c:pt>
                <c:pt idx="9158">
                  <c:v> 20-07-09 05:09:40</c:v>
                </c:pt>
                <c:pt idx="9159">
                  <c:v> 20-07-09 05:09:45</c:v>
                </c:pt>
                <c:pt idx="9160">
                  <c:v> 20-07-09 05:09:50</c:v>
                </c:pt>
                <c:pt idx="9161">
                  <c:v> 20-07-09 05:09:55</c:v>
                </c:pt>
                <c:pt idx="9162">
                  <c:v> 20-07-09 05:10:00</c:v>
                </c:pt>
                <c:pt idx="9163">
                  <c:v> 20-07-09 05:10:15</c:v>
                </c:pt>
                <c:pt idx="9164">
                  <c:v> 20-07-09 05:10:20</c:v>
                </c:pt>
                <c:pt idx="9165">
                  <c:v> 20-07-09 05:10:25</c:v>
                </c:pt>
                <c:pt idx="9166">
                  <c:v> 20-07-09 05:10:30</c:v>
                </c:pt>
                <c:pt idx="9167">
                  <c:v> 20-07-09 05:10:35</c:v>
                </c:pt>
                <c:pt idx="9168">
                  <c:v> 20-07-09 05:10:40</c:v>
                </c:pt>
                <c:pt idx="9169">
                  <c:v> 20-07-09 05:10:45</c:v>
                </c:pt>
                <c:pt idx="9170">
                  <c:v> 20-07-09 05:10:50</c:v>
                </c:pt>
                <c:pt idx="9171">
                  <c:v> 20-07-09 05:10:55</c:v>
                </c:pt>
                <c:pt idx="9172">
                  <c:v> 20-07-09 05:11:00</c:v>
                </c:pt>
                <c:pt idx="9173">
                  <c:v> 20-07-09 05:11:05</c:v>
                </c:pt>
                <c:pt idx="9174">
                  <c:v> 20-07-09 05:11:10</c:v>
                </c:pt>
                <c:pt idx="9175">
                  <c:v> 20-07-09 05:11:15</c:v>
                </c:pt>
                <c:pt idx="9176">
                  <c:v> 20-07-09 05:11:20</c:v>
                </c:pt>
                <c:pt idx="9177">
                  <c:v> 20-07-09 05:11:30</c:v>
                </c:pt>
                <c:pt idx="9178">
                  <c:v> 20-07-09 05:11:35</c:v>
                </c:pt>
                <c:pt idx="9179">
                  <c:v> 20-07-09 05:11:40</c:v>
                </c:pt>
                <c:pt idx="9180">
                  <c:v> 20-07-09 05:11:45</c:v>
                </c:pt>
                <c:pt idx="9181">
                  <c:v> 20-07-09 05:11:50</c:v>
                </c:pt>
                <c:pt idx="9182">
                  <c:v> 20-07-09 05:11:55</c:v>
                </c:pt>
                <c:pt idx="9183">
                  <c:v> 20-07-09 05:12:00</c:v>
                </c:pt>
                <c:pt idx="9184">
                  <c:v> 20-07-09 05:12:05</c:v>
                </c:pt>
                <c:pt idx="9185">
                  <c:v> 20-07-09 05:12:10</c:v>
                </c:pt>
                <c:pt idx="9186">
                  <c:v> 20-07-09 05:12:15</c:v>
                </c:pt>
                <c:pt idx="9187">
                  <c:v> 20-07-09 05:12:20</c:v>
                </c:pt>
                <c:pt idx="9188">
                  <c:v> 20-07-09 05:12:25</c:v>
                </c:pt>
                <c:pt idx="9189">
                  <c:v> 20-07-09 05:12:30</c:v>
                </c:pt>
                <c:pt idx="9190">
                  <c:v> 20-07-09 05:12:35</c:v>
                </c:pt>
                <c:pt idx="9191">
                  <c:v> 20-07-09 05:12:40</c:v>
                </c:pt>
                <c:pt idx="9192">
                  <c:v> 20-07-09 05:13:00</c:v>
                </c:pt>
                <c:pt idx="9193">
                  <c:v> 20-07-09 05:13:05</c:v>
                </c:pt>
                <c:pt idx="9194">
                  <c:v> 20-07-09 05:13:10</c:v>
                </c:pt>
                <c:pt idx="9195">
                  <c:v> 20-07-09 05:13:15</c:v>
                </c:pt>
                <c:pt idx="9196">
                  <c:v> 20-07-09 05:13:20</c:v>
                </c:pt>
                <c:pt idx="9197">
                  <c:v> 20-07-09 05:13:25</c:v>
                </c:pt>
                <c:pt idx="9198">
                  <c:v> 20-07-09 05:13:30</c:v>
                </c:pt>
                <c:pt idx="9199">
                  <c:v> 20-07-09 05:13:35</c:v>
                </c:pt>
                <c:pt idx="9200">
                  <c:v> 20-07-09 05:13:40</c:v>
                </c:pt>
                <c:pt idx="9201">
                  <c:v> 20-07-09 05:13:45</c:v>
                </c:pt>
                <c:pt idx="9202">
                  <c:v> 20-07-09 05:13:50</c:v>
                </c:pt>
                <c:pt idx="9203">
                  <c:v> 20-07-09 05:13:55</c:v>
                </c:pt>
                <c:pt idx="9204">
                  <c:v> 20-07-09 05:14:00</c:v>
                </c:pt>
                <c:pt idx="9205">
                  <c:v> 20-07-09 05:14:05</c:v>
                </c:pt>
                <c:pt idx="9206">
                  <c:v> 20-07-09 05:14:10</c:v>
                </c:pt>
                <c:pt idx="9207">
                  <c:v> 20-07-09 05:14:15</c:v>
                </c:pt>
                <c:pt idx="9208">
                  <c:v> 20-07-09 05:14:20</c:v>
                </c:pt>
                <c:pt idx="9209">
                  <c:v> 20-07-09 05:14:25</c:v>
                </c:pt>
                <c:pt idx="9210">
                  <c:v> 20-07-09 05:14:30</c:v>
                </c:pt>
                <c:pt idx="9211">
                  <c:v> 20-07-09 05:15:30</c:v>
                </c:pt>
                <c:pt idx="9212">
                  <c:v> 20-07-09 05:15:35</c:v>
                </c:pt>
                <c:pt idx="9213">
                  <c:v> 20-07-09 05:15:40</c:v>
                </c:pt>
                <c:pt idx="9214">
                  <c:v> 20-07-09 05:15:45</c:v>
                </c:pt>
                <c:pt idx="9215">
                  <c:v> 20-07-09 05:15:50</c:v>
                </c:pt>
                <c:pt idx="9216">
                  <c:v> 20-07-09 05:15:55</c:v>
                </c:pt>
                <c:pt idx="9217">
                  <c:v> 20-07-09 05:16:00</c:v>
                </c:pt>
                <c:pt idx="9218">
                  <c:v> 20-07-09 05:16:05</c:v>
                </c:pt>
                <c:pt idx="9219">
                  <c:v> 20-07-09 05:16:10</c:v>
                </c:pt>
                <c:pt idx="9220">
                  <c:v> 20-07-09 05:16:15</c:v>
                </c:pt>
                <c:pt idx="9221">
                  <c:v> 20-07-09 05:16:20</c:v>
                </c:pt>
                <c:pt idx="9222">
                  <c:v> 20-07-09 05:16:25</c:v>
                </c:pt>
                <c:pt idx="9223">
                  <c:v> 20-07-09 05:16:30</c:v>
                </c:pt>
                <c:pt idx="9224">
                  <c:v> 20-07-09 05:16:35</c:v>
                </c:pt>
                <c:pt idx="9225">
                  <c:v> 20-07-09 05:16:40</c:v>
                </c:pt>
                <c:pt idx="9226">
                  <c:v> 20-07-09 05:16:45</c:v>
                </c:pt>
                <c:pt idx="9227">
                  <c:v> 20-07-09 05:16:50</c:v>
                </c:pt>
                <c:pt idx="9228">
                  <c:v> 20-07-09 05:16:55</c:v>
                </c:pt>
                <c:pt idx="9229">
                  <c:v> 20-07-09 05:17:00</c:v>
                </c:pt>
                <c:pt idx="9230">
                  <c:v> 20-07-09 05:17:05</c:v>
                </c:pt>
                <c:pt idx="9231">
                  <c:v> 20-07-09 05:17:10</c:v>
                </c:pt>
                <c:pt idx="9232">
                  <c:v> 20-07-09 05:17:15</c:v>
                </c:pt>
                <c:pt idx="9233">
                  <c:v> 20-07-09 05:17:20</c:v>
                </c:pt>
                <c:pt idx="9234">
                  <c:v> 20-07-09 05:17:25</c:v>
                </c:pt>
                <c:pt idx="9235">
                  <c:v> 20-07-09 05:17:30</c:v>
                </c:pt>
                <c:pt idx="9236">
                  <c:v> 20-07-09 05:17:35</c:v>
                </c:pt>
                <c:pt idx="9237">
                  <c:v> 20-07-09 05:17:40</c:v>
                </c:pt>
                <c:pt idx="9238">
                  <c:v> 20-07-09 05:17:45</c:v>
                </c:pt>
                <c:pt idx="9239">
                  <c:v> 20-07-09 05:17:50</c:v>
                </c:pt>
                <c:pt idx="9240">
                  <c:v> 20-07-09 05:17:55</c:v>
                </c:pt>
                <c:pt idx="9241">
                  <c:v> 20-07-09 05:18:00</c:v>
                </c:pt>
                <c:pt idx="9242">
                  <c:v> 20-07-09 05:18:05</c:v>
                </c:pt>
                <c:pt idx="9243">
                  <c:v> 20-07-09 05:18:10</c:v>
                </c:pt>
                <c:pt idx="9244">
                  <c:v> 20-07-09 05:18:15</c:v>
                </c:pt>
                <c:pt idx="9245">
                  <c:v> 20-07-09 05:20:20</c:v>
                </c:pt>
                <c:pt idx="9246">
                  <c:v> 20-07-09 05:20:25</c:v>
                </c:pt>
                <c:pt idx="9247">
                  <c:v> 20-07-09 05:20:30</c:v>
                </c:pt>
                <c:pt idx="9248">
                  <c:v> 20-07-09 05:20:35</c:v>
                </c:pt>
                <c:pt idx="9249">
                  <c:v> 20-07-09 05:20:40</c:v>
                </c:pt>
                <c:pt idx="9250">
                  <c:v> 20-07-09 05:20:45</c:v>
                </c:pt>
                <c:pt idx="9251">
                  <c:v> 20-07-09 05:20:50</c:v>
                </c:pt>
                <c:pt idx="9252">
                  <c:v> 20-07-09 05:20:55</c:v>
                </c:pt>
                <c:pt idx="9253">
                  <c:v> 20-07-09 05:21:00</c:v>
                </c:pt>
                <c:pt idx="9254">
                  <c:v> 20-07-09 05:21:05</c:v>
                </c:pt>
                <c:pt idx="9255">
                  <c:v> 20-07-09 05:21:10</c:v>
                </c:pt>
                <c:pt idx="9256">
                  <c:v> 20-07-09 05:21:15</c:v>
                </c:pt>
                <c:pt idx="9257">
                  <c:v> 20-07-09 05:21:20</c:v>
                </c:pt>
                <c:pt idx="9258">
                  <c:v> 20-07-09 05:21:25</c:v>
                </c:pt>
                <c:pt idx="9259">
                  <c:v> 20-07-09 05:21:30</c:v>
                </c:pt>
                <c:pt idx="9260">
                  <c:v> 20-07-09 05:21:35</c:v>
                </c:pt>
                <c:pt idx="9261">
                  <c:v> 20-07-09 05:21:40</c:v>
                </c:pt>
                <c:pt idx="9262">
                  <c:v> 20-07-09 05:21:45</c:v>
                </c:pt>
                <c:pt idx="9263">
                  <c:v> 20-07-09 05:21:50</c:v>
                </c:pt>
                <c:pt idx="9264">
                  <c:v> 20-07-09 05:21:55</c:v>
                </c:pt>
                <c:pt idx="9265">
                  <c:v> 20-07-09 05:22:45</c:v>
                </c:pt>
                <c:pt idx="9266">
                  <c:v> 20-07-09 05:22:50</c:v>
                </c:pt>
                <c:pt idx="9267">
                  <c:v> 20-07-09 05:22:55</c:v>
                </c:pt>
                <c:pt idx="9268">
                  <c:v> 20-07-09 05:23:00</c:v>
                </c:pt>
                <c:pt idx="9269">
                  <c:v> 20-07-09 05:23:05</c:v>
                </c:pt>
                <c:pt idx="9270">
                  <c:v> 20-07-09 05:23:10</c:v>
                </c:pt>
                <c:pt idx="9271">
                  <c:v> 20-07-09 05:23:15</c:v>
                </c:pt>
                <c:pt idx="9272">
                  <c:v> 20-07-09 05:23:20</c:v>
                </c:pt>
                <c:pt idx="9273">
                  <c:v> 20-07-09 05:23:25</c:v>
                </c:pt>
                <c:pt idx="9274">
                  <c:v> 20-07-09 05:23:30</c:v>
                </c:pt>
                <c:pt idx="9275">
                  <c:v> 20-07-09 05:23:35</c:v>
                </c:pt>
                <c:pt idx="9276">
                  <c:v> 20-07-09 05:23:40</c:v>
                </c:pt>
                <c:pt idx="9277">
                  <c:v> 20-07-09 05:23:45</c:v>
                </c:pt>
                <c:pt idx="9278">
                  <c:v> 20-07-09 05:23:50</c:v>
                </c:pt>
                <c:pt idx="9279">
                  <c:v> 20-07-09 05:23:55</c:v>
                </c:pt>
                <c:pt idx="9280">
                  <c:v> 20-07-09 05:24:00</c:v>
                </c:pt>
                <c:pt idx="9281">
                  <c:v> 20-07-09 05:24:05</c:v>
                </c:pt>
                <c:pt idx="9282">
                  <c:v> 20-07-09 05:24:20</c:v>
                </c:pt>
                <c:pt idx="9283">
                  <c:v> 20-07-09 05:24:25</c:v>
                </c:pt>
                <c:pt idx="9284">
                  <c:v> 20-07-09 05:24:30</c:v>
                </c:pt>
                <c:pt idx="9285">
                  <c:v> 20-07-09 05:24:35</c:v>
                </c:pt>
                <c:pt idx="9286">
                  <c:v> 20-07-09 05:24:40</c:v>
                </c:pt>
                <c:pt idx="9287">
                  <c:v> 20-07-09 05:24:45</c:v>
                </c:pt>
                <c:pt idx="9288">
                  <c:v> 20-07-09 05:24:50</c:v>
                </c:pt>
                <c:pt idx="9289">
                  <c:v> 20-07-09 05:24:55</c:v>
                </c:pt>
                <c:pt idx="9290">
                  <c:v> 20-07-09 05:25:00</c:v>
                </c:pt>
                <c:pt idx="9291">
                  <c:v> 20-07-09 05:25:05</c:v>
                </c:pt>
                <c:pt idx="9292">
                  <c:v> 20-07-09 05:25:10</c:v>
                </c:pt>
                <c:pt idx="9293">
                  <c:v> 20-07-09 05:25:15</c:v>
                </c:pt>
                <c:pt idx="9294">
                  <c:v> 20-07-09 05:25:20</c:v>
                </c:pt>
                <c:pt idx="9295">
                  <c:v> 20-07-09 05:25:25</c:v>
                </c:pt>
                <c:pt idx="9296">
                  <c:v> 20-07-09 05:25:30</c:v>
                </c:pt>
                <c:pt idx="9297">
                  <c:v> 20-07-09 05:25:35</c:v>
                </c:pt>
                <c:pt idx="9298">
                  <c:v> 20-07-09 05:25:40</c:v>
                </c:pt>
                <c:pt idx="9299">
                  <c:v> 20-07-09 05:25:45</c:v>
                </c:pt>
                <c:pt idx="9300">
                  <c:v> 20-07-09 05:25:50</c:v>
                </c:pt>
                <c:pt idx="9301">
                  <c:v> 20-07-09 05:25:55</c:v>
                </c:pt>
                <c:pt idx="9302">
                  <c:v> 20-07-09 05:26:00</c:v>
                </c:pt>
                <c:pt idx="9303">
                  <c:v> 20-07-09 05:26:05</c:v>
                </c:pt>
                <c:pt idx="9304">
                  <c:v> 20-07-09 05:26:10</c:v>
                </c:pt>
                <c:pt idx="9305">
                  <c:v> 20-07-09 05:26:15</c:v>
                </c:pt>
                <c:pt idx="9306">
                  <c:v> 20-07-09 05:26:20</c:v>
                </c:pt>
                <c:pt idx="9307">
                  <c:v> 20-07-09 05:26:25</c:v>
                </c:pt>
                <c:pt idx="9308">
                  <c:v> 20-07-09 05:26:30</c:v>
                </c:pt>
                <c:pt idx="9309">
                  <c:v> 20-07-09 05:26:50</c:v>
                </c:pt>
                <c:pt idx="9310">
                  <c:v> 20-07-09 05:26:55</c:v>
                </c:pt>
                <c:pt idx="9311">
                  <c:v> 20-07-09 05:27:00</c:v>
                </c:pt>
                <c:pt idx="9312">
                  <c:v> 20-07-09 05:27:05</c:v>
                </c:pt>
                <c:pt idx="9313">
                  <c:v> 20-07-09 05:27:10</c:v>
                </c:pt>
                <c:pt idx="9314">
                  <c:v> 20-07-09 05:27:15</c:v>
                </c:pt>
                <c:pt idx="9315">
                  <c:v> 20-07-09 05:27:20</c:v>
                </c:pt>
                <c:pt idx="9316">
                  <c:v> 20-07-09 05:27:25</c:v>
                </c:pt>
                <c:pt idx="9317">
                  <c:v> 20-07-09 05:27:30</c:v>
                </c:pt>
                <c:pt idx="9318">
                  <c:v> 20-07-09 05:27:35</c:v>
                </c:pt>
                <c:pt idx="9319">
                  <c:v> 20-07-09 05:27:40</c:v>
                </c:pt>
                <c:pt idx="9320">
                  <c:v> 20-07-09 05:27:45</c:v>
                </c:pt>
                <c:pt idx="9321">
                  <c:v> 20-07-09 05:27:50</c:v>
                </c:pt>
                <c:pt idx="9322">
                  <c:v> 20-07-09 05:27:55</c:v>
                </c:pt>
                <c:pt idx="9323">
                  <c:v> 20-07-09 05:28:00</c:v>
                </c:pt>
                <c:pt idx="9324">
                  <c:v> 20-07-09 05:28:05</c:v>
                </c:pt>
                <c:pt idx="9325">
                  <c:v> 20-07-09 05:28:10</c:v>
                </c:pt>
                <c:pt idx="9326">
                  <c:v> 20-07-09 05:28:15</c:v>
                </c:pt>
                <c:pt idx="9327">
                  <c:v> 20-07-09 05:28:20</c:v>
                </c:pt>
                <c:pt idx="9328">
                  <c:v> 20-07-09 05:28:25</c:v>
                </c:pt>
                <c:pt idx="9329">
                  <c:v> 20-07-09 05:28:30</c:v>
                </c:pt>
                <c:pt idx="9330">
                  <c:v> 20-07-09 05:28:35</c:v>
                </c:pt>
                <c:pt idx="9331">
                  <c:v> 20-07-09 05:28:40</c:v>
                </c:pt>
                <c:pt idx="9332">
                  <c:v> 20-07-09 05:28:45</c:v>
                </c:pt>
                <c:pt idx="9333">
                  <c:v> 20-07-09 05:28:50</c:v>
                </c:pt>
                <c:pt idx="9334">
                  <c:v> 20-07-09 05:28:55</c:v>
                </c:pt>
                <c:pt idx="9335">
                  <c:v> 20-07-09 05:29:00</c:v>
                </c:pt>
                <c:pt idx="9336">
                  <c:v> 20-07-09 05:29:05</c:v>
                </c:pt>
                <c:pt idx="9337">
                  <c:v> 20-07-09 05:29:10</c:v>
                </c:pt>
                <c:pt idx="9338">
                  <c:v> 20-07-09 05:29:15</c:v>
                </c:pt>
                <c:pt idx="9339">
                  <c:v> 20-07-09 05:29:20</c:v>
                </c:pt>
                <c:pt idx="9340">
                  <c:v> 20-07-09 05:29:25</c:v>
                </c:pt>
                <c:pt idx="9341">
                  <c:v> 20-07-09 05:29:30</c:v>
                </c:pt>
                <c:pt idx="9342">
                  <c:v> 20-07-09 05:29:35</c:v>
                </c:pt>
                <c:pt idx="9343">
                  <c:v> 20-07-09 05:29:40</c:v>
                </c:pt>
                <c:pt idx="9344">
                  <c:v> 20-07-09 05:29:45</c:v>
                </c:pt>
                <c:pt idx="9345">
                  <c:v> 20-07-09 05:29:50</c:v>
                </c:pt>
                <c:pt idx="9346">
                  <c:v> 20-07-09 05:29:55</c:v>
                </c:pt>
                <c:pt idx="9347">
                  <c:v> 20-07-09 05:30:00</c:v>
                </c:pt>
                <c:pt idx="9348">
                  <c:v> 20-07-09 05:30:05</c:v>
                </c:pt>
                <c:pt idx="9349">
                  <c:v> 20-07-09 05:30:10</c:v>
                </c:pt>
                <c:pt idx="9350">
                  <c:v> 20-07-09 05:30:15</c:v>
                </c:pt>
                <c:pt idx="9351">
                  <c:v> 20-07-09 05:30:20</c:v>
                </c:pt>
                <c:pt idx="9352">
                  <c:v> 20-07-09 05:30:25</c:v>
                </c:pt>
                <c:pt idx="9353">
                  <c:v> 20-07-09 05:30:30</c:v>
                </c:pt>
                <c:pt idx="9354">
                  <c:v> 20-07-09 05:30:35</c:v>
                </c:pt>
                <c:pt idx="9355">
                  <c:v> 20-07-09 05:30:40</c:v>
                </c:pt>
                <c:pt idx="9356">
                  <c:v> 20-07-09 05:30:45</c:v>
                </c:pt>
                <c:pt idx="9357">
                  <c:v> 20-07-09 05:30:50</c:v>
                </c:pt>
                <c:pt idx="9358">
                  <c:v> 20-07-09 05:30:55</c:v>
                </c:pt>
                <c:pt idx="9359">
                  <c:v> 20-07-09 05:31:00</c:v>
                </c:pt>
                <c:pt idx="9360">
                  <c:v> 20-07-09 05:31:05</c:v>
                </c:pt>
                <c:pt idx="9361">
                  <c:v> 20-07-09 05:31:10</c:v>
                </c:pt>
                <c:pt idx="9362">
                  <c:v> 20-07-09 05:31:15</c:v>
                </c:pt>
                <c:pt idx="9363">
                  <c:v> 20-07-09 05:31:20</c:v>
                </c:pt>
                <c:pt idx="9364">
                  <c:v> 20-07-09 05:31:25</c:v>
                </c:pt>
                <c:pt idx="9365">
                  <c:v> 20-07-09 05:31:30</c:v>
                </c:pt>
                <c:pt idx="9366">
                  <c:v> 20-07-09 05:31:35</c:v>
                </c:pt>
                <c:pt idx="9367">
                  <c:v> 20-07-09 05:31:40</c:v>
                </c:pt>
                <c:pt idx="9368">
                  <c:v> 20-07-09 05:31:45</c:v>
                </c:pt>
                <c:pt idx="9369">
                  <c:v> 20-07-09 05:32:00</c:v>
                </c:pt>
                <c:pt idx="9370">
                  <c:v> 20-07-09 05:32:05</c:v>
                </c:pt>
                <c:pt idx="9371">
                  <c:v> 20-07-09 05:32:10</c:v>
                </c:pt>
                <c:pt idx="9372">
                  <c:v> 20-07-09 05:32:15</c:v>
                </c:pt>
                <c:pt idx="9373">
                  <c:v> 20-07-09 05:32:20</c:v>
                </c:pt>
                <c:pt idx="9374">
                  <c:v> 20-07-09 05:32:25</c:v>
                </c:pt>
                <c:pt idx="9375">
                  <c:v> 20-07-09 05:32:30</c:v>
                </c:pt>
                <c:pt idx="9376">
                  <c:v> 20-07-09 05:32:35</c:v>
                </c:pt>
                <c:pt idx="9377">
                  <c:v> 20-07-09 05:32:40</c:v>
                </c:pt>
                <c:pt idx="9378">
                  <c:v> 20-07-09 05:32:45</c:v>
                </c:pt>
                <c:pt idx="9379">
                  <c:v> 20-07-09 05:32:50</c:v>
                </c:pt>
                <c:pt idx="9380">
                  <c:v> 20-07-09 05:32:55</c:v>
                </c:pt>
                <c:pt idx="9381">
                  <c:v> 20-07-09 05:33:00</c:v>
                </c:pt>
                <c:pt idx="9382">
                  <c:v> 20-07-09 05:33:05</c:v>
                </c:pt>
                <c:pt idx="9383">
                  <c:v> 20-07-09 05:33:10</c:v>
                </c:pt>
                <c:pt idx="9384">
                  <c:v> 20-07-09 05:33:15</c:v>
                </c:pt>
                <c:pt idx="9385">
                  <c:v> 20-07-09 05:33:20</c:v>
                </c:pt>
                <c:pt idx="9386">
                  <c:v> 20-07-09 05:33:25</c:v>
                </c:pt>
                <c:pt idx="9387">
                  <c:v> 20-07-09 05:33:30</c:v>
                </c:pt>
                <c:pt idx="9388">
                  <c:v> 20-07-09 05:33:35</c:v>
                </c:pt>
                <c:pt idx="9389">
                  <c:v> 20-07-09 05:33:40</c:v>
                </c:pt>
                <c:pt idx="9390">
                  <c:v> 20-07-09 05:33:45</c:v>
                </c:pt>
                <c:pt idx="9391">
                  <c:v> 20-07-09 05:33:50</c:v>
                </c:pt>
                <c:pt idx="9392">
                  <c:v> 20-07-09 05:33:55</c:v>
                </c:pt>
                <c:pt idx="9393">
                  <c:v> 20-07-09 05:34:00</c:v>
                </c:pt>
                <c:pt idx="9394">
                  <c:v> 20-07-09 05:34:05</c:v>
                </c:pt>
                <c:pt idx="9395">
                  <c:v> 20-07-09 05:34:10</c:v>
                </c:pt>
                <c:pt idx="9396">
                  <c:v> 20-07-09 05:34:15</c:v>
                </c:pt>
                <c:pt idx="9397">
                  <c:v> 20-07-09 05:34:20</c:v>
                </c:pt>
                <c:pt idx="9398">
                  <c:v> 20-07-09 05:35:00</c:v>
                </c:pt>
                <c:pt idx="9399">
                  <c:v> 20-07-09 05:35:05</c:v>
                </c:pt>
                <c:pt idx="9400">
                  <c:v> 20-07-09 05:35:10</c:v>
                </c:pt>
                <c:pt idx="9401">
                  <c:v> 20-07-09 05:35:15</c:v>
                </c:pt>
                <c:pt idx="9402">
                  <c:v> 20-07-09 05:35:20</c:v>
                </c:pt>
                <c:pt idx="9403">
                  <c:v> 20-07-09 05:35:25</c:v>
                </c:pt>
                <c:pt idx="9404">
                  <c:v> 20-07-09 05:35:30</c:v>
                </c:pt>
                <c:pt idx="9405">
                  <c:v> 20-07-09 05:35:35</c:v>
                </c:pt>
                <c:pt idx="9406">
                  <c:v> 20-07-09 05:35:40</c:v>
                </c:pt>
                <c:pt idx="9407">
                  <c:v> 20-07-09 05:35:45</c:v>
                </c:pt>
                <c:pt idx="9408">
                  <c:v> 20-07-09 05:35:50</c:v>
                </c:pt>
                <c:pt idx="9409">
                  <c:v> 20-07-09 05:35:55</c:v>
                </c:pt>
                <c:pt idx="9410">
                  <c:v> 20-07-09 05:36:00</c:v>
                </c:pt>
                <c:pt idx="9411">
                  <c:v> 20-07-09 05:36:05</c:v>
                </c:pt>
                <c:pt idx="9412">
                  <c:v> 20-07-09 05:36:10</c:v>
                </c:pt>
                <c:pt idx="9413">
                  <c:v> 20-07-09 05:36:15</c:v>
                </c:pt>
                <c:pt idx="9414">
                  <c:v> 20-07-09 05:36:20</c:v>
                </c:pt>
                <c:pt idx="9415">
                  <c:v> 20-07-09 05:36:25</c:v>
                </c:pt>
                <c:pt idx="9416">
                  <c:v> 20-07-09 05:36:30</c:v>
                </c:pt>
                <c:pt idx="9417">
                  <c:v> 20-07-09 05:36:35</c:v>
                </c:pt>
                <c:pt idx="9418">
                  <c:v> 20-07-09 05:36:40</c:v>
                </c:pt>
                <c:pt idx="9419">
                  <c:v> 20-07-09 05:36:45</c:v>
                </c:pt>
                <c:pt idx="9420">
                  <c:v> 20-07-09 05:36:50</c:v>
                </c:pt>
                <c:pt idx="9421">
                  <c:v> 20-07-09 05:36:55</c:v>
                </c:pt>
                <c:pt idx="9422">
                  <c:v> 20-07-09 05:37:00</c:v>
                </c:pt>
                <c:pt idx="9423">
                  <c:v> 20-07-09 05:37:05</c:v>
                </c:pt>
                <c:pt idx="9424">
                  <c:v> 20-07-09 05:37:10</c:v>
                </c:pt>
                <c:pt idx="9425">
                  <c:v> 20-07-09 05:37:15</c:v>
                </c:pt>
                <c:pt idx="9426">
                  <c:v> 20-07-09 05:37:20</c:v>
                </c:pt>
                <c:pt idx="9427">
                  <c:v> 20-07-09 05:37:25</c:v>
                </c:pt>
                <c:pt idx="9428">
                  <c:v> 20-07-09 05:37:30</c:v>
                </c:pt>
                <c:pt idx="9429">
                  <c:v> 20-07-09 05:37:35</c:v>
                </c:pt>
                <c:pt idx="9430">
                  <c:v> 20-07-09 05:37:40</c:v>
                </c:pt>
                <c:pt idx="9431">
                  <c:v> 20-07-09 05:37:45</c:v>
                </c:pt>
                <c:pt idx="9432">
                  <c:v> 20-07-09 05:37:50</c:v>
                </c:pt>
                <c:pt idx="9433">
                  <c:v> 20-07-09 05:37:55</c:v>
                </c:pt>
                <c:pt idx="9434">
                  <c:v> 20-07-09 05:38:00</c:v>
                </c:pt>
                <c:pt idx="9435">
                  <c:v> 20-07-09 05:38:05</c:v>
                </c:pt>
                <c:pt idx="9436">
                  <c:v> 20-07-09 05:38:10</c:v>
                </c:pt>
                <c:pt idx="9437">
                  <c:v> 20-07-09 05:38:15</c:v>
                </c:pt>
                <c:pt idx="9438">
                  <c:v> 20-07-09 05:38:20</c:v>
                </c:pt>
                <c:pt idx="9439">
                  <c:v> 20-07-09 05:38:25</c:v>
                </c:pt>
                <c:pt idx="9440">
                  <c:v> 20-07-09 05:38:30</c:v>
                </c:pt>
                <c:pt idx="9441">
                  <c:v> 20-07-09 05:38:35</c:v>
                </c:pt>
                <c:pt idx="9442">
                  <c:v> 20-07-09 05:38:40</c:v>
                </c:pt>
                <c:pt idx="9443">
                  <c:v> 20-07-09 05:38:45</c:v>
                </c:pt>
                <c:pt idx="9444">
                  <c:v> 20-07-09 05:38:50</c:v>
                </c:pt>
                <c:pt idx="9445">
                  <c:v> 20-07-09 05:38:55</c:v>
                </c:pt>
                <c:pt idx="9446">
                  <c:v> 20-07-09 05:39:00</c:v>
                </c:pt>
                <c:pt idx="9447">
                  <c:v> 20-07-09 05:39:05</c:v>
                </c:pt>
                <c:pt idx="9448">
                  <c:v> 20-07-09 05:39:10</c:v>
                </c:pt>
                <c:pt idx="9449">
                  <c:v> 20-07-09 05:39:15</c:v>
                </c:pt>
                <c:pt idx="9450">
                  <c:v> 20-07-09 05:39:20</c:v>
                </c:pt>
                <c:pt idx="9451">
                  <c:v> 20-07-09 05:39:25</c:v>
                </c:pt>
                <c:pt idx="9452">
                  <c:v> 20-07-09 05:39:30</c:v>
                </c:pt>
                <c:pt idx="9453">
                  <c:v> 20-07-09 05:39:35</c:v>
                </c:pt>
                <c:pt idx="9454">
                  <c:v> 20-07-09 05:39:40</c:v>
                </c:pt>
                <c:pt idx="9455">
                  <c:v> 20-07-09 05:39:45</c:v>
                </c:pt>
                <c:pt idx="9456">
                  <c:v> 20-07-09 05:39:50</c:v>
                </c:pt>
                <c:pt idx="9457">
                  <c:v> 20-07-09 05:39:55</c:v>
                </c:pt>
                <c:pt idx="9458">
                  <c:v> 20-07-09 05:40:00</c:v>
                </c:pt>
                <c:pt idx="9459">
                  <c:v> 20-07-09 05:40:05</c:v>
                </c:pt>
                <c:pt idx="9460">
                  <c:v> 20-07-09 05:40:10</c:v>
                </c:pt>
                <c:pt idx="9461">
                  <c:v> 20-07-09 05:40:15</c:v>
                </c:pt>
                <c:pt idx="9462">
                  <c:v> 20-07-09 05:40:20</c:v>
                </c:pt>
                <c:pt idx="9463">
                  <c:v> 20-07-09 05:40:25</c:v>
                </c:pt>
                <c:pt idx="9464">
                  <c:v> 20-07-09 05:40:30</c:v>
                </c:pt>
                <c:pt idx="9465">
                  <c:v> 20-07-09 05:40:35</c:v>
                </c:pt>
                <c:pt idx="9466">
                  <c:v> 20-07-09 05:40:40</c:v>
                </c:pt>
                <c:pt idx="9467">
                  <c:v> 20-07-09 05:40:45</c:v>
                </c:pt>
                <c:pt idx="9468">
                  <c:v> 20-07-09 05:40:50</c:v>
                </c:pt>
                <c:pt idx="9469">
                  <c:v> 20-07-09 05:40:55</c:v>
                </c:pt>
                <c:pt idx="9470">
                  <c:v> 20-07-09 05:41:00</c:v>
                </c:pt>
                <c:pt idx="9471">
                  <c:v> 20-07-09 05:41:05</c:v>
                </c:pt>
                <c:pt idx="9472">
                  <c:v> 20-07-09 05:41:45</c:v>
                </c:pt>
                <c:pt idx="9473">
                  <c:v> 20-07-09 05:41:50</c:v>
                </c:pt>
                <c:pt idx="9474">
                  <c:v> 20-07-09 05:41:55</c:v>
                </c:pt>
                <c:pt idx="9475">
                  <c:v> 20-07-09 05:42:00</c:v>
                </c:pt>
                <c:pt idx="9476">
                  <c:v> 20-07-09 05:42:05</c:v>
                </c:pt>
                <c:pt idx="9477">
                  <c:v> 20-07-09 05:42:10</c:v>
                </c:pt>
                <c:pt idx="9478">
                  <c:v> 20-07-09 05:42:15</c:v>
                </c:pt>
                <c:pt idx="9479">
                  <c:v> 20-07-09 05:42:20</c:v>
                </c:pt>
                <c:pt idx="9480">
                  <c:v> 20-07-09 05:42:25</c:v>
                </c:pt>
                <c:pt idx="9481">
                  <c:v> 20-07-09 05:42:30</c:v>
                </c:pt>
                <c:pt idx="9482">
                  <c:v> 20-07-09 05:42:35</c:v>
                </c:pt>
                <c:pt idx="9483">
                  <c:v> 20-07-09 05:42:40</c:v>
                </c:pt>
                <c:pt idx="9484">
                  <c:v> 20-07-09 05:43:35</c:v>
                </c:pt>
                <c:pt idx="9485">
                  <c:v> 20-07-09 05:43:40</c:v>
                </c:pt>
                <c:pt idx="9486">
                  <c:v> 20-07-09 05:43:45</c:v>
                </c:pt>
                <c:pt idx="9487">
                  <c:v> 20-07-09 05:43:50</c:v>
                </c:pt>
                <c:pt idx="9488">
                  <c:v> 20-07-09 05:43:55</c:v>
                </c:pt>
                <c:pt idx="9489">
                  <c:v> 20-07-09 05:44:00</c:v>
                </c:pt>
                <c:pt idx="9490">
                  <c:v> 20-07-09 05:44:05</c:v>
                </c:pt>
                <c:pt idx="9491">
                  <c:v> 20-07-09 05:44:10</c:v>
                </c:pt>
                <c:pt idx="9492">
                  <c:v> 20-07-09 05:44:15</c:v>
                </c:pt>
                <c:pt idx="9493">
                  <c:v> 20-07-09 05:44:20</c:v>
                </c:pt>
                <c:pt idx="9494">
                  <c:v> 20-07-09 05:44:25</c:v>
                </c:pt>
                <c:pt idx="9495">
                  <c:v> 20-07-09 05:44:30</c:v>
                </c:pt>
                <c:pt idx="9496">
                  <c:v> 20-07-09 05:45:45</c:v>
                </c:pt>
                <c:pt idx="9497">
                  <c:v> 20-07-09 05:45:50</c:v>
                </c:pt>
                <c:pt idx="9498">
                  <c:v> 20-07-09 05:45:55</c:v>
                </c:pt>
                <c:pt idx="9499">
                  <c:v> 20-07-09 05:46:00</c:v>
                </c:pt>
                <c:pt idx="9500">
                  <c:v> 20-07-09 05:46:05</c:v>
                </c:pt>
                <c:pt idx="9501">
                  <c:v> 20-07-09 05:46:10</c:v>
                </c:pt>
                <c:pt idx="9502">
                  <c:v> 20-07-09 05:46:15</c:v>
                </c:pt>
                <c:pt idx="9503">
                  <c:v> 20-07-09 05:46:20</c:v>
                </c:pt>
                <c:pt idx="9504">
                  <c:v> 20-07-09 05:46:25</c:v>
                </c:pt>
                <c:pt idx="9505">
                  <c:v> 20-07-09 05:46:30</c:v>
                </c:pt>
                <c:pt idx="9506">
                  <c:v> 20-07-09 05:46:35</c:v>
                </c:pt>
                <c:pt idx="9507">
                  <c:v> 20-07-09 05:46:40</c:v>
                </c:pt>
                <c:pt idx="9508">
                  <c:v> 20-07-09 05:47:10</c:v>
                </c:pt>
                <c:pt idx="9509">
                  <c:v> 20-07-09 05:47:15</c:v>
                </c:pt>
                <c:pt idx="9510">
                  <c:v> 20-07-09 05:47:20</c:v>
                </c:pt>
                <c:pt idx="9511">
                  <c:v> 20-07-09 05:47:25</c:v>
                </c:pt>
                <c:pt idx="9512">
                  <c:v> 20-07-09 05:47:30</c:v>
                </c:pt>
                <c:pt idx="9513">
                  <c:v> 20-07-09 05:47:35</c:v>
                </c:pt>
                <c:pt idx="9514">
                  <c:v> 20-07-09 05:47:40</c:v>
                </c:pt>
                <c:pt idx="9515">
                  <c:v> 20-07-09 05:47:45</c:v>
                </c:pt>
                <c:pt idx="9516">
                  <c:v> 20-07-09 05:47:50</c:v>
                </c:pt>
                <c:pt idx="9517">
                  <c:v> 20-07-09 05:47:55</c:v>
                </c:pt>
                <c:pt idx="9518">
                  <c:v> 20-07-09 05:48:00</c:v>
                </c:pt>
                <c:pt idx="9519">
                  <c:v> 20-07-09 05:48:05</c:v>
                </c:pt>
                <c:pt idx="9520">
                  <c:v> 20-07-09 05:48:10</c:v>
                </c:pt>
                <c:pt idx="9521">
                  <c:v> 20-07-09 05:48:15</c:v>
                </c:pt>
                <c:pt idx="9522">
                  <c:v> 20-07-09 05:48:20</c:v>
                </c:pt>
                <c:pt idx="9523">
                  <c:v> 20-07-09 05:48:25</c:v>
                </c:pt>
                <c:pt idx="9524">
                  <c:v> 20-07-09 05:48:30</c:v>
                </c:pt>
                <c:pt idx="9525">
                  <c:v> 20-07-09 05:48:35</c:v>
                </c:pt>
                <c:pt idx="9526">
                  <c:v> 20-07-09 05:48:40</c:v>
                </c:pt>
                <c:pt idx="9527">
                  <c:v> 20-07-09 05:48:45</c:v>
                </c:pt>
                <c:pt idx="9528">
                  <c:v> 20-07-09 05:48:50</c:v>
                </c:pt>
                <c:pt idx="9529">
                  <c:v> 20-07-09 05:48:55</c:v>
                </c:pt>
                <c:pt idx="9530">
                  <c:v> 20-07-09 05:49:00</c:v>
                </c:pt>
                <c:pt idx="9531">
                  <c:v> 20-07-09 05:49:05</c:v>
                </c:pt>
                <c:pt idx="9532">
                  <c:v> 20-07-09 05:49:10</c:v>
                </c:pt>
                <c:pt idx="9533">
                  <c:v> 20-07-09 05:49:15</c:v>
                </c:pt>
                <c:pt idx="9534">
                  <c:v> 20-07-09 05:49:20</c:v>
                </c:pt>
                <c:pt idx="9535">
                  <c:v> 20-07-09 05:49:25</c:v>
                </c:pt>
                <c:pt idx="9536">
                  <c:v> 20-07-09 05:49:30</c:v>
                </c:pt>
                <c:pt idx="9537">
                  <c:v> 20-07-09 05:49:35</c:v>
                </c:pt>
                <c:pt idx="9538">
                  <c:v> 20-07-09 05:49:40</c:v>
                </c:pt>
                <c:pt idx="9539">
                  <c:v> 20-07-09 05:49:45</c:v>
                </c:pt>
                <c:pt idx="9540">
                  <c:v> 20-07-09 05:49:50</c:v>
                </c:pt>
                <c:pt idx="9541">
                  <c:v> 20-07-09 05:49:55</c:v>
                </c:pt>
                <c:pt idx="9542">
                  <c:v> 20-07-09 05:50:00</c:v>
                </c:pt>
                <c:pt idx="9543">
                  <c:v> 20-07-09 05:50:05</c:v>
                </c:pt>
                <c:pt idx="9544">
                  <c:v> 20-07-09 05:50:10</c:v>
                </c:pt>
                <c:pt idx="9545">
                  <c:v> 20-07-09 05:50:15</c:v>
                </c:pt>
                <c:pt idx="9546">
                  <c:v> 20-07-09 05:50:20</c:v>
                </c:pt>
                <c:pt idx="9547">
                  <c:v> 20-07-09 05:50:25</c:v>
                </c:pt>
                <c:pt idx="9548">
                  <c:v> 20-07-09 05:51:00</c:v>
                </c:pt>
                <c:pt idx="9549">
                  <c:v> 20-07-09 05:51:05</c:v>
                </c:pt>
                <c:pt idx="9550">
                  <c:v> 20-07-09 05:51:10</c:v>
                </c:pt>
                <c:pt idx="9551">
                  <c:v> 20-07-09 05:51:15</c:v>
                </c:pt>
                <c:pt idx="9552">
                  <c:v> 20-07-09 05:51:20</c:v>
                </c:pt>
                <c:pt idx="9553">
                  <c:v> 20-07-09 05:51:25</c:v>
                </c:pt>
                <c:pt idx="9554">
                  <c:v> 20-07-09 05:51:30</c:v>
                </c:pt>
                <c:pt idx="9555">
                  <c:v> 20-07-09 05:51:35</c:v>
                </c:pt>
                <c:pt idx="9556">
                  <c:v> 20-07-09 05:51:40</c:v>
                </c:pt>
                <c:pt idx="9557">
                  <c:v> 20-07-09 05:51:45</c:v>
                </c:pt>
                <c:pt idx="9558">
                  <c:v> 20-07-09 05:51:50</c:v>
                </c:pt>
                <c:pt idx="9559">
                  <c:v> 20-07-09 05:51:55</c:v>
                </c:pt>
                <c:pt idx="9560">
                  <c:v> 20-07-09 05:52:00</c:v>
                </c:pt>
                <c:pt idx="9561">
                  <c:v> 20-07-09 05:52:05</c:v>
                </c:pt>
                <c:pt idx="9562">
                  <c:v> 20-07-09 05:52:10</c:v>
                </c:pt>
                <c:pt idx="9563">
                  <c:v> 20-07-09 05:52:15</c:v>
                </c:pt>
                <c:pt idx="9564">
                  <c:v> 20-07-09 05:52:20</c:v>
                </c:pt>
                <c:pt idx="9565">
                  <c:v> 20-07-09 05:52:25</c:v>
                </c:pt>
                <c:pt idx="9566">
                  <c:v> 20-07-09 05:52:30</c:v>
                </c:pt>
                <c:pt idx="9567">
                  <c:v> 20-07-09 05:52:35</c:v>
                </c:pt>
                <c:pt idx="9568">
                  <c:v> 20-07-09 05:52:40</c:v>
                </c:pt>
                <c:pt idx="9569">
                  <c:v> 20-07-09 05:52:45</c:v>
                </c:pt>
                <c:pt idx="9570">
                  <c:v> 20-07-09 05:52:50</c:v>
                </c:pt>
                <c:pt idx="9571">
                  <c:v> 20-07-09 05:52:55</c:v>
                </c:pt>
                <c:pt idx="9572">
                  <c:v> 20-07-09 05:53:00</c:v>
                </c:pt>
                <c:pt idx="9573">
                  <c:v> 20-07-09 05:53:10</c:v>
                </c:pt>
                <c:pt idx="9574">
                  <c:v> 20-07-09 05:53:15</c:v>
                </c:pt>
                <c:pt idx="9575">
                  <c:v> 20-07-09 05:53:20</c:v>
                </c:pt>
                <c:pt idx="9576">
                  <c:v> 20-07-09 05:53:25</c:v>
                </c:pt>
                <c:pt idx="9577">
                  <c:v> 20-07-09 05:53:30</c:v>
                </c:pt>
                <c:pt idx="9578">
                  <c:v> 20-07-09 05:53:35</c:v>
                </c:pt>
                <c:pt idx="9579">
                  <c:v> 20-07-09 05:53:40</c:v>
                </c:pt>
                <c:pt idx="9580">
                  <c:v> 20-07-09 05:53:45</c:v>
                </c:pt>
                <c:pt idx="9581">
                  <c:v> 20-07-09 05:53:50</c:v>
                </c:pt>
                <c:pt idx="9582">
                  <c:v> 20-07-09 05:53:55</c:v>
                </c:pt>
                <c:pt idx="9583">
                  <c:v> 20-07-09 05:54:00</c:v>
                </c:pt>
                <c:pt idx="9584">
                  <c:v> 20-07-09 05:54:05</c:v>
                </c:pt>
                <c:pt idx="9585">
                  <c:v> 20-07-09 05:54:10</c:v>
                </c:pt>
                <c:pt idx="9586">
                  <c:v> 20-07-09 05:54:15</c:v>
                </c:pt>
                <c:pt idx="9587">
                  <c:v> 20-07-09 05:54:20</c:v>
                </c:pt>
                <c:pt idx="9588">
                  <c:v> 20-07-09 05:54:25</c:v>
                </c:pt>
                <c:pt idx="9589">
                  <c:v> 20-07-09 05:54:30</c:v>
                </c:pt>
                <c:pt idx="9590">
                  <c:v> 20-07-09 05:54:35</c:v>
                </c:pt>
                <c:pt idx="9591">
                  <c:v> 20-07-09 05:54:40</c:v>
                </c:pt>
                <c:pt idx="9592">
                  <c:v> 20-07-09 05:54:45</c:v>
                </c:pt>
                <c:pt idx="9593">
                  <c:v> 20-07-09 05:54:50</c:v>
                </c:pt>
                <c:pt idx="9594">
                  <c:v> 20-07-09 05:54:55</c:v>
                </c:pt>
                <c:pt idx="9595">
                  <c:v> 20-07-09 05:55:00</c:v>
                </c:pt>
                <c:pt idx="9596">
                  <c:v> 20-07-09 05:55:05</c:v>
                </c:pt>
                <c:pt idx="9597">
                  <c:v> 20-07-09 05:55:25</c:v>
                </c:pt>
                <c:pt idx="9598">
                  <c:v> 20-07-09 05:55:30</c:v>
                </c:pt>
                <c:pt idx="9599">
                  <c:v> 20-07-09 05:55:35</c:v>
                </c:pt>
                <c:pt idx="9600">
                  <c:v> 20-07-09 05:55:40</c:v>
                </c:pt>
                <c:pt idx="9601">
                  <c:v> 20-07-09 05:55:45</c:v>
                </c:pt>
                <c:pt idx="9602">
                  <c:v> 20-07-09 05:55:50</c:v>
                </c:pt>
                <c:pt idx="9603">
                  <c:v> 20-07-09 05:55:55</c:v>
                </c:pt>
                <c:pt idx="9604">
                  <c:v> 20-07-09 05:56:00</c:v>
                </c:pt>
                <c:pt idx="9605">
                  <c:v> 20-07-09 05:56:05</c:v>
                </c:pt>
                <c:pt idx="9606">
                  <c:v> 20-07-09 05:56:10</c:v>
                </c:pt>
                <c:pt idx="9607">
                  <c:v> 20-07-09 05:56:15</c:v>
                </c:pt>
                <c:pt idx="9608">
                  <c:v> 20-07-09 05:56:20</c:v>
                </c:pt>
                <c:pt idx="9609">
                  <c:v> 20-07-09 05:56:25</c:v>
                </c:pt>
                <c:pt idx="9610">
                  <c:v> 20-07-09 05:56:30</c:v>
                </c:pt>
                <c:pt idx="9611">
                  <c:v> 20-07-09 05:56:35</c:v>
                </c:pt>
                <c:pt idx="9612">
                  <c:v> 20-07-09 05:56:40</c:v>
                </c:pt>
                <c:pt idx="9613">
                  <c:v> 20-07-09 05:56:45</c:v>
                </c:pt>
                <c:pt idx="9614">
                  <c:v> 20-07-09 05:56:50</c:v>
                </c:pt>
                <c:pt idx="9615">
                  <c:v> 20-07-09 05:56:55</c:v>
                </c:pt>
                <c:pt idx="9616">
                  <c:v> 20-07-09 05:57:00</c:v>
                </c:pt>
                <c:pt idx="9617">
                  <c:v> 20-07-09 05:57:45</c:v>
                </c:pt>
                <c:pt idx="9618">
                  <c:v> 20-07-09 05:57:50</c:v>
                </c:pt>
                <c:pt idx="9619">
                  <c:v> 20-07-09 05:57:55</c:v>
                </c:pt>
                <c:pt idx="9620">
                  <c:v> 20-07-09 05:58:00</c:v>
                </c:pt>
                <c:pt idx="9621">
                  <c:v> 20-07-09 05:58:05</c:v>
                </c:pt>
                <c:pt idx="9622">
                  <c:v> 20-07-09 05:58:10</c:v>
                </c:pt>
                <c:pt idx="9623">
                  <c:v> 20-07-09 05:58:15</c:v>
                </c:pt>
                <c:pt idx="9624">
                  <c:v> 20-07-09 05:58:20</c:v>
                </c:pt>
                <c:pt idx="9625">
                  <c:v> 20-07-09 05:58:25</c:v>
                </c:pt>
                <c:pt idx="9626">
                  <c:v> 20-07-09 05:58:30</c:v>
                </c:pt>
                <c:pt idx="9627">
                  <c:v> 20-07-09 05:58:35</c:v>
                </c:pt>
                <c:pt idx="9628">
                  <c:v> 20-07-09 05:58:40</c:v>
                </c:pt>
                <c:pt idx="9629">
                  <c:v> 20-07-09 05:58:45</c:v>
                </c:pt>
                <c:pt idx="9630">
                  <c:v> 20-07-09 05:58:50</c:v>
                </c:pt>
                <c:pt idx="9631">
                  <c:v> 20-07-09 05:59:15</c:v>
                </c:pt>
                <c:pt idx="9632">
                  <c:v> 20-07-09 05:59:20</c:v>
                </c:pt>
                <c:pt idx="9633">
                  <c:v> 20-07-09 05:59:25</c:v>
                </c:pt>
                <c:pt idx="9634">
                  <c:v> 20-07-09 05:59:30</c:v>
                </c:pt>
                <c:pt idx="9635">
                  <c:v> 20-07-09 05:59:35</c:v>
                </c:pt>
                <c:pt idx="9636">
                  <c:v> 20-07-09 05:59:40</c:v>
                </c:pt>
                <c:pt idx="9637">
                  <c:v> 20-07-09 05:59:45</c:v>
                </c:pt>
                <c:pt idx="9638">
                  <c:v> 20-07-09 05:59:50</c:v>
                </c:pt>
                <c:pt idx="9639">
                  <c:v> 20-07-09 05:59:55</c:v>
                </c:pt>
                <c:pt idx="9640">
                  <c:v> 20-07-09 06:00:00</c:v>
                </c:pt>
                <c:pt idx="9641">
                  <c:v> 20-07-09 06:00:05</c:v>
                </c:pt>
                <c:pt idx="9642">
                  <c:v> 20-07-09 06:00:10</c:v>
                </c:pt>
                <c:pt idx="9643">
                  <c:v> 20-07-09 06:00:15</c:v>
                </c:pt>
                <c:pt idx="9644">
                  <c:v> 20-07-09 06:00:20</c:v>
                </c:pt>
                <c:pt idx="9645">
                  <c:v> 20-07-09 06:00:25</c:v>
                </c:pt>
                <c:pt idx="9646">
                  <c:v> 20-07-09 06:00:30</c:v>
                </c:pt>
                <c:pt idx="9647">
                  <c:v> 20-07-09 06:00:35</c:v>
                </c:pt>
                <c:pt idx="9648">
                  <c:v> 20-07-09 06:00:40</c:v>
                </c:pt>
                <c:pt idx="9649">
                  <c:v> 20-07-09 06:00:45</c:v>
                </c:pt>
                <c:pt idx="9650">
                  <c:v> 20-07-09 06:00:50</c:v>
                </c:pt>
                <c:pt idx="9651">
                  <c:v> 20-07-09 06:00:55</c:v>
                </c:pt>
                <c:pt idx="9652">
                  <c:v> 20-07-09 06:01:00</c:v>
                </c:pt>
                <c:pt idx="9653">
                  <c:v> 20-07-09 06:01:05</c:v>
                </c:pt>
                <c:pt idx="9654">
                  <c:v> 20-07-09 06:01:10</c:v>
                </c:pt>
                <c:pt idx="9655">
                  <c:v> 20-07-09 06:01:15</c:v>
                </c:pt>
                <c:pt idx="9656">
                  <c:v> 20-07-09 06:01:20</c:v>
                </c:pt>
                <c:pt idx="9657">
                  <c:v> 20-07-09 06:01:25</c:v>
                </c:pt>
                <c:pt idx="9658">
                  <c:v> 20-07-09 06:01:30</c:v>
                </c:pt>
                <c:pt idx="9659">
                  <c:v> 20-07-09 06:01:35</c:v>
                </c:pt>
                <c:pt idx="9660">
                  <c:v> 20-07-09 06:01:40</c:v>
                </c:pt>
                <c:pt idx="9661">
                  <c:v> 20-07-09 06:01:45</c:v>
                </c:pt>
                <c:pt idx="9662">
                  <c:v> 20-07-09 06:01:50</c:v>
                </c:pt>
                <c:pt idx="9663">
                  <c:v> 20-07-09 06:01:55</c:v>
                </c:pt>
                <c:pt idx="9664">
                  <c:v> 20-07-09 06:02:00</c:v>
                </c:pt>
                <c:pt idx="9665">
                  <c:v> 20-07-09 06:02:05</c:v>
                </c:pt>
                <c:pt idx="9666">
                  <c:v> 20-07-09 06:02:10</c:v>
                </c:pt>
                <c:pt idx="9667">
                  <c:v> 20-07-09 06:02:15</c:v>
                </c:pt>
                <c:pt idx="9668">
                  <c:v> 20-07-09 06:02:20</c:v>
                </c:pt>
                <c:pt idx="9669">
                  <c:v> 20-07-09 06:02:25</c:v>
                </c:pt>
                <c:pt idx="9670">
                  <c:v> 20-07-09 06:02:30</c:v>
                </c:pt>
                <c:pt idx="9671">
                  <c:v> 20-07-09 06:02:35</c:v>
                </c:pt>
                <c:pt idx="9672">
                  <c:v> 20-07-09 06:02:40</c:v>
                </c:pt>
                <c:pt idx="9673">
                  <c:v> 20-07-09 06:02:45</c:v>
                </c:pt>
                <c:pt idx="9674">
                  <c:v> 20-07-09 06:02:50</c:v>
                </c:pt>
                <c:pt idx="9675">
                  <c:v> 20-07-09 06:02:55</c:v>
                </c:pt>
                <c:pt idx="9676">
                  <c:v> 20-07-09 06:03:00</c:v>
                </c:pt>
                <c:pt idx="9677">
                  <c:v> 20-07-09 06:03:05</c:v>
                </c:pt>
                <c:pt idx="9678">
                  <c:v> 20-07-09 06:03:10</c:v>
                </c:pt>
                <c:pt idx="9679">
                  <c:v> 20-07-09 06:03:15</c:v>
                </c:pt>
                <c:pt idx="9680">
                  <c:v> 20-07-09 06:03:20</c:v>
                </c:pt>
                <c:pt idx="9681">
                  <c:v> 20-07-09 06:03:25</c:v>
                </c:pt>
                <c:pt idx="9682">
                  <c:v> 20-07-09 06:03:30</c:v>
                </c:pt>
                <c:pt idx="9683">
                  <c:v> 20-07-09 06:03:35</c:v>
                </c:pt>
                <c:pt idx="9684">
                  <c:v> 20-07-09 06:03:40</c:v>
                </c:pt>
                <c:pt idx="9685">
                  <c:v> 20-07-09 06:03:45</c:v>
                </c:pt>
                <c:pt idx="9686">
                  <c:v> 20-07-09 06:03:50</c:v>
                </c:pt>
                <c:pt idx="9687">
                  <c:v> 20-07-09 06:03:55</c:v>
                </c:pt>
                <c:pt idx="9688">
                  <c:v> 20-07-09 06:04:00</c:v>
                </c:pt>
                <c:pt idx="9689">
                  <c:v> 20-07-09 06:04:05</c:v>
                </c:pt>
                <c:pt idx="9690">
                  <c:v> 20-07-09 06:04:10</c:v>
                </c:pt>
                <c:pt idx="9691">
                  <c:v> 20-07-09 06:04:15</c:v>
                </c:pt>
                <c:pt idx="9692">
                  <c:v> 20-07-09 06:04:45</c:v>
                </c:pt>
                <c:pt idx="9693">
                  <c:v> 20-07-09 06:04:50</c:v>
                </c:pt>
                <c:pt idx="9694">
                  <c:v> 20-07-09 06:04:55</c:v>
                </c:pt>
                <c:pt idx="9695">
                  <c:v> 20-07-09 06:05:00</c:v>
                </c:pt>
                <c:pt idx="9696">
                  <c:v> 20-07-09 06:05:05</c:v>
                </c:pt>
                <c:pt idx="9697">
                  <c:v> 20-07-09 06:05:10</c:v>
                </c:pt>
                <c:pt idx="9698">
                  <c:v> 20-07-09 06:05:15</c:v>
                </c:pt>
                <c:pt idx="9699">
                  <c:v> 20-07-09 06:05:20</c:v>
                </c:pt>
                <c:pt idx="9700">
                  <c:v> 20-07-09 06:05:25</c:v>
                </c:pt>
                <c:pt idx="9701">
                  <c:v> 20-07-09 06:05:30</c:v>
                </c:pt>
                <c:pt idx="9702">
                  <c:v> 20-07-09 06:05:35</c:v>
                </c:pt>
                <c:pt idx="9703">
                  <c:v> 20-07-09 06:05:40</c:v>
                </c:pt>
                <c:pt idx="9704">
                  <c:v> 20-07-09 06:05:45</c:v>
                </c:pt>
                <c:pt idx="9705">
                  <c:v> 20-07-09 06:05:50</c:v>
                </c:pt>
                <c:pt idx="9706">
                  <c:v> 20-07-09 06:05:55</c:v>
                </c:pt>
                <c:pt idx="9707">
                  <c:v> 20-07-09 06:06:00</c:v>
                </c:pt>
                <c:pt idx="9708">
                  <c:v> 20-07-09 06:06:05</c:v>
                </c:pt>
                <c:pt idx="9709">
                  <c:v> 20-07-09 06:06:10</c:v>
                </c:pt>
                <c:pt idx="9710">
                  <c:v> 20-07-09 06:06:15</c:v>
                </c:pt>
                <c:pt idx="9711">
                  <c:v> 20-07-09 06:06:20</c:v>
                </c:pt>
                <c:pt idx="9712">
                  <c:v> 20-07-09 06:06:25</c:v>
                </c:pt>
                <c:pt idx="9713">
                  <c:v> 20-07-09 06:06:50</c:v>
                </c:pt>
                <c:pt idx="9714">
                  <c:v> 20-07-09 06:06:55</c:v>
                </c:pt>
                <c:pt idx="9715">
                  <c:v> 20-07-09 06:07:00</c:v>
                </c:pt>
                <c:pt idx="9716">
                  <c:v> 20-07-09 06:07:05</c:v>
                </c:pt>
                <c:pt idx="9717">
                  <c:v> 20-07-09 06:07:10</c:v>
                </c:pt>
                <c:pt idx="9718">
                  <c:v> 20-07-09 06:07:15</c:v>
                </c:pt>
                <c:pt idx="9719">
                  <c:v> 20-07-09 06:07:20</c:v>
                </c:pt>
                <c:pt idx="9720">
                  <c:v> 20-07-09 06:07:25</c:v>
                </c:pt>
                <c:pt idx="9721">
                  <c:v> 20-07-09 06:07:30</c:v>
                </c:pt>
                <c:pt idx="9722">
                  <c:v> 20-07-09 06:07:35</c:v>
                </c:pt>
                <c:pt idx="9723">
                  <c:v> 20-07-09 06:07:40</c:v>
                </c:pt>
                <c:pt idx="9724">
                  <c:v> 20-07-09 06:07:45</c:v>
                </c:pt>
                <c:pt idx="9725">
                  <c:v> 20-07-09 06:07:50</c:v>
                </c:pt>
                <c:pt idx="9726">
                  <c:v> 20-07-09 06:07:55</c:v>
                </c:pt>
                <c:pt idx="9727">
                  <c:v> 20-07-09 06:08:00</c:v>
                </c:pt>
                <c:pt idx="9728">
                  <c:v> 20-07-09 06:08:05</c:v>
                </c:pt>
                <c:pt idx="9729">
                  <c:v> 20-07-09 06:08:10</c:v>
                </c:pt>
                <c:pt idx="9730">
                  <c:v> 20-07-09 06:08:15</c:v>
                </c:pt>
                <c:pt idx="9731">
                  <c:v> 20-07-09 06:08:20</c:v>
                </c:pt>
                <c:pt idx="9732">
                  <c:v> 20-07-09 06:08:25</c:v>
                </c:pt>
                <c:pt idx="9733">
                  <c:v> 20-07-09 06:08:30</c:v>
                </c:pt>
                <c:pt idx="9734">
                  <c:v> 20-07-09 06:08:35</c:v>
                </c:pt>
                <c:pt idx="9735">
                  <c:v> 20-07-09 06:08:40</c:v>
                </c:pt>
                <c:pt idx="9736">
                  <c:v> 20-07-09 06:08:45</c:v>
                </c:pt>
                <c:pt idx="9737">
                  <c:v> 20-07-09 06:08:50</c:v>
                </c:pt>
                <c:pt idx="9738">
                  <c:v> 20-07-09 06:08:55</c:v>
                </c:pt>
                <c:pt idx="9739">
                  <c:v> 20-07-09 06:09:00</c:v>
                </c:pt>
                <c:pt idx="9740">
                  <c:v> 20-07-09 06:09:05</c:v>
                </c:pt>
                <c:pt idx="9741">
                  <c:v> 20-07-09 06:09:10</c:v>
                </c:pt>
                <c:pt idx="9742">
                  <c:v> 20-07-09 06:09:15</c:v>
                </c:pt>
                <c:pt idx="9743">
                  <c:v> 20-07-09 06:09:20</c:v>
                </c:pt>
                <c:pt idx="9744">
                  <c:v> 20-07-09 06:09:25</c:v>
                </c:pt>
                <c:pt idx="9745">
                  <c:v> 20-07-09 06:09:30</c:v>
                </c:pt>
                <c:pt idx="9746">
                  <c:v> 20-07-09 06:09:35</c:v>
                </c:pt>
                <c:pt idx="9747">
                  <c:v> 20-07-09 06:09:40</c:v>
                </c:pt>
                <c:pt idx="9748">
                  <c:v> 20-07-09 06:09:45</c:v>
                </c:pt>
                <c:pt idx="9749">
                  <c:v> 20-07-09 06:09:50</c:v>
                </c:pt>
                <c:pt idx="9750">
                  <c:v> 20-07-09 06:09:55</c:v>
                </c:pt>
                <c:pt idx="9751">
                  <c:v> 20-07-09 06:10:00</c:v>
                </c:pt>
                <c:pt idx="9752">
                  <c:v> 20-07-09 06:10:05</c:v>
                </c:pt>
                <c:pt idx="9753">
                  <c:v> 20-07-09 06:10:10</c:v>
                </c:pt>
                <c:pt idx="9754">
                  <c:v> 20-07-09 06:10:15</c:v>
                </c:pt>
                <c:pt idx="9755">
                  <c:v> 20-07-09 06:10:20</c:v>
                </c:pt>
                <c:pt idx="9756">
                  <c:v> 20-07-09 06:10:25</c:v>
                </c:pt>
                <c:pt idx="9757">
                  <c:v> 20-07-09 06:10:30</c:v>
                </c:pt>
                <c:pt idx="9758">
                  <c:v> 20-07-09 06:10:35</c:v>
                </c:pt>
                <c:pt idx="9759">
                  <c:v> 20-07-09 06:10:40</c:v>
                </c:pt>
                <c:pt idx="9760">
                  <c:v> 20-07-09 06:10:45</c:v>
                </c:pt>
                <c:pt idx="9761">
                  <c:v> 20-07-09 06:10:50</c:v>
                </c:pt>
                <c:pt idx="9762">
                  <c:v> 20-07-09 06:10:55</c:v>
                </c:pt>
                <c:pt idx="9763">
                  <c:v> 20-07-09 06:11:00</c:v>
                </c:pt>
                <c:pt idx="9764">
                  <c:v> 20-07-09 06:11:05</c:v>
                </c:pt>
                <c:pt idx="9765">
                  <c:v> 20-07-09 06:11:10</c:v>
                </c:pt>
                <c:pt idx="9766">
                  <c:v> 20-07-09 06:11:15</c:v>
                </c:pt>
                <c:pt idx="9767">
                  <c:v> 20-07-09 06:11:20</c:v>
                </c:pt>
                <c:pt idx="9768">
                  <c:v> 20-07-09 06:11:25</c:v>
                </c:pt>
                <c:pt idx="9769">
                  <c:v> 20-07-09 06:11:30</c:v>
                </c:pt>
                <c:pt idx="9770">
                  <c:v> 20-07-09 06:11:35</c:v>
                </c:pt>
                <c:pt idx="9771">
                  <c:v> 20-07-09 06:11:40</c:v>
                </c:pt>
                <c:pt idx="9772">
                  <c:v> 20-07-09 06:11:45</c:v>
                </c:pt>
                <c:pt idx="9773">
                  <c:v> 20-07-09 06:13:35</c:v>
                </c:pt>
                <c:pt idx="9774">
                  <c:v> 20-07-09 06:13:40</c:v>
                </c:pt>
                <c:pt idx="9775">
                  <c:v> 20-07-09 06:13:45</c:v>
                </c:pt>
                <c:pt idx="9776">
                  <c:v> 20-07-09 06:13:50</c:v>
                </c:pt>
                <c:pt idx="9777">
                  <c:v> 20-07-09 06:13:55</c:v>
                </c:pt>
                <c:pt idx="9778">
                  <c:v> 20-07-09 06:14:00</c:v>
                </c:pt>
                <c:pt idx="9779">
                  <c:v> 20-07-09 06:14:05</c:v>
                </c:pt>
                <c:pt idx="9780">
                  <c:v> 20-07-09 06:14:10</c:v>
                </c:pt>
                <c:pt idx="9781">
                  <c:v> 20-07-09 06:14:15</c:v>
                </c:pt>
                <c:pt idx="9782">
                  <c:v> 20-07-09 06:14:20</c:v>
                </c:pt>
                <c:pt idx="9783">
                  <c:v> 20-07-09 06:14:25</c:v>
                </c:pt>
                <c:pt idx="9784">
                  <c:v> 20-07-09 06:14:30</c:v>
                </c:pt>
                <c:pt idx="9785">
                  <c:v> 20-07-09 06:14:35</c:v>
                </c:pt>
                <c:pt idx="9786">
                  <c:v> 20-07-09 06:14:40</c:v>
                </c:pt>
                <c:pt idx="9787">
                  <c:v> 20-07-09 06:14:45</c:v>
                </c:pt>
                <c:pt idx="9788">
                  <c:v> 20-07-09 06:14:50</c:v>
                </c:pt>
                <c:pt idx="9789">
                  <c:v> 20-07-09 06:14:55</c:v>
                </c:pt>
                <c:pt idx="9790">
                  <c:v> 20-07-09 06:15:00</c:v>
                </c:pt>
                <c:pt idx="9791">
                  <c:v> 20-07-09 06:15:05</c:v>
                </c:pt>
                <c:pt idx="9792">
                  <c:v> 20-07-09 06:15:10</c:v>
                </c:pt>
                <c:pt idx="9793">
                  <c:v> 20-07-09 06:15:15</c:v>
                </c:pt>
                <c:pt idx="9794">
                  <c:v> 20-07-09 06:15:20</c:v>
                </c:pt>
                <c:pt idx="9795">
                  <c:v> 20-07-09 06:15:25</c:v>
                </c:pt>
                <c:pt idx="9796">
                  <c:v> 20-07-09 06:15:30</c:v>
                </c:pt>
                <c:pt idx="9797">
                  <c:v> 20-07-09 06:15:35</c:v>
                </c:pt>
                <c:pt idx="9798">
                  <c:v> 20-07-09 06:15:40</c:v>
                </c:pt>
                <c:pt idx="9799">
                  <c:v> 20-07-09 06:15:45</c:v>
                </c:pt>
                <c:pt idx="9800">
                  <c:v> 20-07-09 06:16:10</c:v>
                </c:pt>
                <c:pt idx="9801">
                  <c:v> 20-07-09 06:16:15</c:v>
                </c:pt>
                <c:pt idx="9802">
                  <c:v> 20-07-09 06:16:20</c:v>
                </c:pt>
                <c:pt idx="9803">
                  <c:v> 20-07-09 06:16:25</c:v>
                </c:pt>
                <c:pt idx="9804">
                  <c:v> 20-07-09 06:16:30</c:v>
                </c:pt>
                <c:pt idx="9805">
                  <c:v> 20-07-09 06:16:35</c:v>
                </c:pt>
                <c:pt idx="9806">
                  <c:v> 20-07-09 06:16:40</c:v>
                </c:pt>
                <c:pt idx="9807">
                  <c:v> 20-07-09 06:16:45</c:v>
                </c:pt>
                <c:pt idx="9808">
                  <c:v> 20-07-09 06:16:50</c:v>
                </c:pt>
                <c:pt idx="9809">
                  <c:v> 20-07-09 06:16:55</c:v>
                </c:pt>
                <c:pt idx="9810">
                  <c:v> 20-07-09 06:17:00</c:v>
                </c:pt>
                <c:pt idx="9811">
                  <c:v> 20-07-09 06:17:05</c:v>
                </c:pt>
                <c:pt idx="9812">
                  <c:v> 20-07-09 06:17:10</c:v>
                </c:pt>
                <c:pt idx="9813">
                  <c:v> 20-07-09 06:17:15</c:v>
                </c:pt>
                <c:pt idx="9814">
                  <c:v> 20-07-09 06:17:20</c:v>
                </c:pt>
                <c:pt idx="9815">
                  <c:v> 20-07-09 06:17:25</c:v>
                </c:pt>
                <c:pt idx="9816">
                  <c:v> 20-07-09 06:17:30</c:v>
                </c:pt>
                <c:pt idx="9817">
                  <c:v> 20-07-09 06:17:35</c:v>
                </c:pt>
                <c:pt idx="9818">
                  <c:v> 20-07-09 06:17:40</c:v>
                </c:pt>
                <c:pt idx="9819">
                  <c:v> 20-07-09 06:17:45</c:v>
                </c:pt>
                <c:pt idx="9820">
                  <c:v> 20-07-09 06:17:50</c:v>
                </c:pt>
                <c:pt idx="9821">
                  <c:v> 20-07-09 06:17:55</c:v>
                </c:pt>
                <c:pt idx="9822">
                  <c:v> 20-07-09 06:18:00</c:v>
                </c:pt>
                <c:pt idx="9823">
                  <c:v> 20-07-09 06:18:05</c:v>
                </c:pt>
                <c:pt idx="9824">
                  <c:v> 20-07-09 06:18:10</c:v>
                </c:pt>
                <c:pt idx="9825">
                  <c:v> 20-07-09 06:18:15</c:v>
                </c:pt>
                <c:pt idx="9826">
                  <c:v> 20-07-09 06:18:40</c:v>
                </c:pt>
                <c:pt idx="9827">
                  <c:v> 20-07-09 06:18:45</c:v>
                </c:pt>
                <c:pt idx="9828">
                  <c:v> 20-07-09 06:18:50</c:v>
                </c:pt>
                <c:pt idx="9829">
                  <c:v> 20-07-09 06:18:55</c:v>
                </c:pt>
                <c:pt idx="9830">
                  <c:v> 20-07-09 06:19:00</c:v>
                </c:pt>
                <c:pt idx="9831">
                  <c:v> 20-07-09 06:19:05</c:v>
                </c:pt>
                <c:pt idx="9832">
                  <c:v> 20-07-09 06:19:10</c:v>
                </c:pt>
                <c:pt idx="9833">
                  <c:v> 20-07-09 06:19:15</c:v>
                </c:pt>
                <c:pt idx="9834">
                  <c:v> 20-07-09 06:19:20</c:v>
                </c:pt>
                <c:pt idx="9835">
                  <c:v> 20-07-09 06:19:25</c:v>
                </c:pt>
                <c:pt idx="9836">
                  <c:v> 20-07-09 06:19:30</c:v>
                </c:pt>
                <c:pt idx="9837">
                  <c:v> 20-07-09 06:19:35</c:v>
                </c:pt>
                <c:pt idx="9838">
                  <c:v> 20-07-09 06:19:55</c:v>
                </c:pt>
                <c:pt idx="9839">
                  <c:v> 20-07-09 06:20:00</c:v>
                </c:pt>
                <c:pt idx="9840">
                  <c:v> 20-07-09 06:20:05</c:v>
                </c:pt>
                <c:pt idx="9841">
                  <c:v> 20-07-09 06:20:10</c:v>
                </c:pt>
                <c:pt idx="9842">
                  <c:v> 20-07-09 06:20:15</c:v>
                </c:pt>
                <c:pt idx="9843">
                  <c:v> 20-07-09 06:20:20</c:v>
                </c:pt>
                <c:pt idx="9844">
                  <c:v> 20-07-09 06:20:25</c:v>
                </c:pt>
                <c:pt idx="9845">
                  <c:v> 20-07-09 06:20:30</c:v>
                </c:pt>
                <c:pt idx="9846">
                  <c:v> 20-07-09 06:20:35</c:v>
                </c:pt>
                <c:pt idx="9847">
                  <c:v> 20-07-09 06:20:40</c:v>
                </c:pt>
                <c:pt idx="9848">
                  <c:v> 20-07-09 06:20:45</c:v>
                </c:pt>
                <c:pt idx="9849">
                  <c:v> 20-07-09 06:20:50</c:v>
                </c:pt>
                <c:pt idx="9850">
                  <c:v> 20-07-09 06:20:55</c:v>
                </c:pt>
                <c:pt idx="9851">
                  <c:v> 20-07-09 06:21:00</c:v>
                </c:pt>
                <c:pt idx="9852">
                  <c:v> 20-07-09 06:21:15</c:v>
                </c:pt>
                <c:pt idx="9853">
                  <c:v> 20-07-09 06:21:20</c:v>
                </c:pt>
                <c:pt idx="9854">
                  <c:v> 20-07-09 06:21:25</c:v>
                </c:pt>
                <c:pt idx="9855">
                  <c:v> 20-07-09 06:21:30</c:v>
                </c:pt>
                <c:pt idx="9856">
                  <c:v> 20-07-09 06:21:35</c:v>
                </c:pt>
                <c:pt idx="9857">
                  <c:v> 20-07-09 06:21:40</c:v>
                </c:pt>
                <c:pt idx="9858">
                  <c:v> 20-07-09 06:21:45</c:v>
                </c:pt>
                <c:pt idx="9859">
                  <c:v> 20-07-09 06:21:50</c:v>
                </c:pt>
                <c:pt idx="9860">
                  <c:v> 20-07-09 06:21:55</c:v>
                </c:pt>
                <c:pt idx="9861">
                  <c:v> 20-07-09 06:22:00</c:v>
                </c:pt>
                <c:pt idx="9862">
                  <c:v> 20-07-09 06:22:05</c:v>
                </c:pt>
                <c:pt idx="9863">
                  <c:v> 20-07-09 06:22:10</c:v>
                </c:pt>
                <c:pt idx="9864">
                  <c:v> 20-07-09 06:22:15</c:v>
                </c:pt>
                <c:pt idx="9865">
                  <c:v> 20-07-09 06:22:20</c:v>
                </c:pt>
                <c:pt idx="9866">
                  <c:v> 20-07-09 06:22:25</c:v>
                </c:pt>
                <c:pt idx="9867">
                  <c:v> 20-07-09 06:22:30</c:v>
                </c:pt>
                <c:pt idx="9868">
                  <c:v> 20-07-09 06:22:35</c:v>
                </c:pt>
                <c:pt idx="9869">
                  <c:v> 20-07-09 06:22:40</c:v>
                </c:pt>
                <c:pt idx="9870">
                  <c:v> 20-07-09 06:22:45</c:v>
                </c:pt>
                <c:pt idx="9871">
                  <c:v> 20-07-09 06:22:50</c:v>
                </c:pt>
                <c:pt idx="9872">
                  <c:v> 20-07-09 06:22:55</c:v>
                </c:pt>
                <c:pt idx="9873">
                  <c:v> 20-07-09 06:23:00</c:v>
                </c:pt>
                <c:pt idx="9874">
                  <c:v> 20-07-09 06:23:05</c:v>
                </c:pt>
                <c:pt idx="9875">
                  <c:v> 20-07-09 06:23:10</c:v>
                </c:pt>
                <c:pt idx="9876">
                  <c:v> 20-07-09 06:23:15</c:v>
                </c:pt>
                <c:pt idx="9877">
                  <c:v> 20-07-09 06:23:20</c:v>
                </c:pt>
                <c:pt idx="9878">
                  <c:v> 20-07-09 06:23:25</c:v>
                </c:pt>
                <c:pt idx="9879">
                  <c:v> 20-07-09 06:23:30</c:v>
                </c:pt>
                <c:pt idx="9880">
                  <c:v> 20-07-09 06:23:35</c:v>
                </c:pt>
                <c:pt idx="9881">
                  <c:v> 20-07-09 06:23:40</c:v>
                </c:pt>
                <c:pt idx="9882">
                  <c:v> 20-07-09 06:23:45</c:v>
                </c:pt>
                <c:pt idx="9883">
                  <c:v> 20-07-09 06:23:50</c:v>
                </c:pt>
                <c:pt idx="9884">
                  <c:v> 20-07-09 06:23:55</c:v>
                </c:pt>
                <c:pt idx="9885">
                  <c:v> 20-07-09 06:24:00</c:v>
                </c:pt>
                <c:pt idx="9886">
                  <c:v> 20-07-09 06:24:05</c:v>
                </c:pt>
                <c:pt idx="9887">
                  <c:v> 20-07-09 06:24:10</c:v>
                </c:pt>
                <c:pt idx="9888">
                  <c:v> 20-07-09 06:24:15</c:v>
                </c:pt>
                <c:pt idx="9889">
                  <c:v> 20-07-09 06:24:20</c:v>
                </c:pt>
                <c:pt idx="9890">
                  <c:v> 20-07-09 06:24:25</c:v>
                </c:pt>
                <c:pt idx="9891">
                  <c:v> 20-07-09 06:24:30</c:v>
                </c:pt>
                <c:pt idx="9892">
                  <c:v> 20-07-09 06:24:35</c:v>
                </c:pt>
                <c:pt idx="9893">
                  <c:v> 20-07-09 06:24:40</c:v>
                </c:pt>
                <c:pt idx="9894">
                  <c:v> 20-07-09 06:24:45</c:v>
                </c:pt>
                <c:pt idx="9895">
                  <c:v> 20-07-09 06:24:50</c:v>
                </c:pt>
                <c:pt idx="9896">
                  <c:v> 20-07-09 06:24:55</c:v>
                </c:pt>
                <c:pt idx="9897">
                  <c:v> 20-07-09 06:25:00</c:v>
                </c:pt>
                <c:pt idx="9898">
                  <c:v> 20-07-09 06:25:05</c:v>
                </c:pt>
                <c:pt idx="9899">
                  <c:v> 20-07-09 06:25:10</c:v>
                </c:pt>
                <c:pt idx="9900">
                  <c:v> 20-07-09 06:25:15</c:v>
                </c:pt>
                <c:pt idx="9901">
                  <c:v> 20-07-09 06:25:20</c:v>
                </c:pt>
                <c:pt idx="9902">
                  <c:v> 20-07-09 06:25:25</c:v>
                </c:pt>
                <c:pt idx="9903">
                  <c:v> 20-07-09 06:25:30</c:v>
                </c:pt>
                <c:pt idx="9904">
                  <c:v> 20-07-09 06:25:35</c:v>
                </c:pt>
                <c:pt idx="9905">
                  <c:v> 20-07-09 06:25:40</c:v>
                </c:pt>
                <c:pt idx="9906">
                  <c:v> 20-07-09 06:25:45</c:v>
                </c:pt>
                <c:pt idx="9907">
                  <c:v> 20-07-09 06:25:50</c:v>
                </c:pt>
                <c:pt idx="9908">
                  <c:v> 20-07-09 06:25:55</c:v>
                </c:pt>
                <c:pt idx="9909">
                  <c:v> 20-07-09 06:26:00</c:v>
                </c:pt>
                <c:pt idx="9910">
                  <c:v> 20-07-09 06:26:05</c:v>
                </c:pt>
                <c:pt idx="9911">
                  <c:v> 20-07-09 06:26:10</c:v>
                </c:pt>
                <c:pt idx="9912">
                  <c:v> 20-07-09 06:26:15</c:v>
                </c:pt>
                <c:pt idx="9913">
                  <c:v> 20-07-09 06:26:20</c:v>
                </c:pt>
                <c:pt idx="9914">
                  <c:v> 20-07-09 06:26:25</c:v>
                </c:pt>
                <c:pt idx="9915">
                  <c:v> 20-07-09 06:26:30</c:v>
                </c:pt>
                <c:pt idx="9916">
                  <c:v> 20-07-09 06:26:35</c:v>
                </c:pt>
                <c:pt idx="9917">
                  <c:v> 20-07-09 06:26:40</c:v>
                </c:pt>
                <c:pt idx="9918">
                  <c:v> 20-07-09 06:26:45</c:v>
                </c:pt>
                <c:pt idx="9919">
                  <c:v> 20-07-09 06:26:50</c:v>
                </c:pt>
                <c:pt idx="9920">
                  <c:v> 20-07-09 06:26:55</c:v>
                </c:pt>
                <c:pt idx="9921">
                  <c:v> 20-07-09 06:27:00</c:v>
                </c:pt>
                <c:pt idx="9922">
                  <c:v> 20-07-09 06:27:05</c:v>
                </c:pt>
                <c:pt idx="9923">
                  <c:v> 20-07-09 06:27:10</c:v>
                </c:pt>
                <c:pt idx="9924">
                  <c:v> 20-07-09 06:27:15</c:v>
                </c:pt>
                <c:pt idx="9925">
                  <c:v> 20-07-09 06:27:20</c:v>
                </c:pt>
                <c:pt idx="9926">
                  <c:v> 20-07-09 06:27:25</c:v>
                </c:pt>
                <c:pt idx="9927">
                  <c:v> 20-07-09 06:27:30</c:v>
                </c:pt>
                <c:pt idx="9928">
                  <c:v> 20-07-09 06:27:35</c:v>
                </c:pt>
                <c:pt idx="9929">
                  <c:v> 20-07-09 06:27:40</c:v>
                </c:pt>
                <c:pt idx="9930">
                  <c:v> 20-07-09 06:27:45</c:v>
                </c:pt>
                <c:pt idx="9931">
                  <c:v> 20-07-09 06:27:50</c:v>
                </c:pt>
                <c:pt idx="9932">
                  <c:v> 20-07-09 06:27:55</c:v>
                </c:pt>
                <c:pt idx="9933">
                  <c:v> 20-07-09 06:28:00</c:v>
                </c:pt>
                <c:pt idx="9934">
                  <c:v> 20-07-09 06:28:05</c:v>
                </c:pt>
                <c:pt idx="9935">
                  <c:v> 20-07-09 06:28:10</c:v>
                </c:pt>
                <c:pt idx="9936">
                  <c:v> 20-07-09 06:28:15</c:v>
                </c:pt>
                <c:pt idx="9937">
                  <c:v> 20-07-09 06:28:20</c:v>
                </c:pt>
                <c:pt idx="9938">
                  <c:v> 20-07-09 06:28:25</c:v>
                </c:pt>
                <c:pt idx="9939">
                  <c:v> 20-07-09 06:28:30</c:v>
                </c:pt>
                <c:pt idx="9940">
                  <c:v> 20-07-09 06:28:35</c:v>
                </c:pt>
                <c:pt idx="9941">
                  <c:v> 20-07-09 06:28:40</c:v>
                </c:pt>
                <c:pt idx="9942">
                  <c:v> 20-07-09 06:28:45</c:v>
                </c:pt>
                <c:pt idx="9943">
                  <c:v> 20-07-09 06:28:50</c:v>
                </c:pt>
                <c:pt idx="9944">
                  <c:v> 20-07-09 06:28:55</c:v>
                </c:pt>
                <c:pt idx="9945">
                  <c:v> 20-07-09 06:29:00</c:v>
                </c:pt>
                <c:pt idx="9946">
                  <c:v> 20-07-09 06:29:05</c:v>
                </c:pt>
                <c:pt idx="9947">
                  <c:v> 20-07-09 06:29:10</c:v>
                </c:pt>
                <c:pt idx="9948">
                  <c:v> 20-07-09 06:29:15</c:v>
                </c:pt>
                <c:pt idx="9949">
                  <c:v> 20-07-09 06:29:20</c:v>
                </c:pt>
                <c:pt idx="9950">
                  <c:v> 20-07-09 06:29:25</c:v>
                </c:pt>
                <c:pt idx="9951">
                  <c:v> 20-07-09 06:29:30</c:v>
                </c:pt>
                <c:pt idx="9952">
                  <c:v> 20-07-09 06:29:35</c:v>
                </c:pt>
                <c:pt idx="9953">
                  <c:v> 20-07-09 06:29:40</c:v>
                </c:pt>
                <c:pt idx="9954">
                  <c:v> 20-07-09 06:29:45</c:v>
                </c:pt>
                <c:pt idx="9955">
                  <c:v> 20-07-09 06:29:50</c:v>
                </c:pt>
                <c:pt idx="9956">
                  <c:v> 20-07-09 06:29:55</c:v>
                </c:pt>
                <c:pt idx="9957">
                  <c:v> 20-07-09 06:30:00</c:v>
                </c:pt>
                <c:pt idx="9958">
                  <c:v> 20-07-09 06:30:05</c:v>
                </c:pt>
                <c:pt idx="9959">
                  <c:v> 20-07-09 06:30:10</c:v>
                </c:pt>
                <c:pt idx="9960">
                  <c:v> 20-07-09 06:30:15</c:v>
                </c:pt>
                <c:pt idx="9961">
                  <c:v> 20-07-09 06:30:20</c:v>
                </c:pt>
                <c:pt idx="9962">
                  <c:v> 20-07-09 06:30:25</c:v>
                </c:pt>
                <c:pt idx="9963">
                  <c:v> 20-07-09 06:30:30</c:v>
                </c:pt>
                <c:pt idx="9964">
                  <c:v> 20-07-09 06:30:35</c:v>
                </c:pt>
                <c:pt idx="9965">
                  <c:v> 20-07-09 06:31:10</c:v>
                </c:pt>
                <c:pt idx="9966">
                  <c:v> 20-07-09 06:31:15</c:v>
                </c:pt>
                <c:pt idx="9967">
                  <c:v> 20-07-09 06:31:20</c:v>
                </c:pt>
                <c:pt idx="9968">
                  <c:v> 20-07-09 06:31:25</c:v>
                </c:pt>
                <c:pt idx="9969">
                  <c:v> 20-07-09 06:31:30</c:v>
                </c:pt>
                <c:pt idx="9970">
                  <c:v> 20-07-09 06:31:35</c:v>
                </c:pt>
                <c:pt idx="9971">
                  <c:v> 20-07-09 06:31:40</c:v>
                </c:pt>
                <c:pt idx="9972">
                  <c:v> 20-07-09 06:31:45</c:v>
                </c:pt>
                <c:pt idx="9973">
                  <c:v> 20-07-09 06:31:50</c:v>
                </c:pt>
                <c:pt idx="9974">
                  <c:v> 20-07-09 06:31:55</c:v>
                </c:pt>
                <c:pt idx="9975">
                  <c:v> 20-07-09 06:32:00</c:v>
                </c:pt>
                <c:pt idx="9976">
                  <c:v> 20-07-09 06:32:05</c:v>
                </c:pt>
                <c:pt idx="9977">
                  <c:v> 20-07-09 06:32:10</c:v>
                </c:pt>
                <c:pt idx="9978">
                  <c:v> 20-07-09 06:32:15</c:v>
                </c:pt>
                <c:pt idx="9979">
                  <c:v> 20-07-09 06:32:20</c:v>
                </c:pt>
                <c:pt idx="9980">
                  <c:v> 20-07-09 06:32:25</c:v>
                </c:pt>
                <c:pt idx="9981">
                  <c:v> 20-07-09 06:32:30</c:v>
                </c:pt>
                <c:pt idx="9982">
                  <c:v> 20-07-09 06:33:30</c:v>
                </c:pt>
                <c:pt idx="9983">
                  <c:v> 20-07-09 06:33:35</c:v>
                </c:pt>
                <c:pt idx="9984">
                  <c:v> 20-07-09 06:33:40</c:v>
                </c:pt>
                <c:pt idx="9985">
                  <c:v> 20-07-09 06:33:45</c:v>
                </c:pt>
                <c:pt idx="9986">
                  <c:v> 20-07-09 06:33:50</c:v>
                </c:pt>
                <c:pt idx="9987">
                  <c:v> 20-07-09 06:33:55</c:v>
                </c:pt>
                <c:pt idx="9988">
                  <c:v> 20-07-09 06:34:00</c:v>
                </c:pt>
                <c:pt idx="9989">
                  <c:v> 20-07-09 06:34:05</c:v>
                </c:pt>
                <c:pt idx="9990">
                  <c:v> 20-07-09 06:34:10</c:v>
                </c:pt>
                <c:pt idx="9991">
                  <c:v> 20-07-09 06:34:15</c:v>
                </c:pt>
                <c:pt idx="9992">
                  <c:v> 20-07-09 06:34:20</c:v>
                </c:pt>
                <c:pt idx="9993">
                  <c:v> 20-07-09 06:34:25</c:v>
                </c:pt>
                <c:pt idx="9994">
                  <c:v> 20-07-09 06:34:30</c:v>
                </c:pt>
                <c:pt idx="9995">
                  <c:v> 20-07-09 06:34:35</c:v>
                </c:pt>
                <c:pt idx="9996">
                  <c:v> 20-07-09 06:34:40</c:v>
                </c:pt>
                <c:pt idx="9997">
                  <c:v> 20-07-09 06:34:45</c:v>
                </c:pt>
                <c:pt idx="9998">
                  <c:v> 20-07-09 06:34:50</c:v>
                </c:pt>
                <c:pt idx="9999">
                  <c:v> 20-07-09 06:34:55</c:v>
                </c:pt>
                <c:pt idx="10000">
                  <c:v> 20-07-09 06:35:00</c:v>
                </c:pt>
                <c:pt idx="10001">
                  <c:v> 20-07-09 06:35:05</c:v>
                </c:pt>
                <c:pt idx="10002">
                  <c:v> 20-07-09 06:35:10</c:v>
                </c:pt>
                <c:pt idx="10003">
                  <c:v> 20-07-09 06:35:15</c:v>
                </c:pt>
                <c:pt idx="10004">
                  <c:v> 20-07-09 06:35:20</c:v>
                </c:pt>
                <c:pt idx="10005">
                  <c:v> 20-07-09 06:35:25</c:v>
                </c:pt>
                <c:pt idx="10006">
                  <c:v> 20-07-09 06:35:30</c:v>
                </c:pt>
                <c:pt idx="10007">
                  <c:v> 20-07-09 06:35:35</c:v>
                </c:pt>
                <c:pt idx="10008">
                  <c:v> 20-07-09 06:35:40</c:v>
                </c:pt>
                <c:pt idx="10009">
                  <c:v> 20-07-09 06:35:45</c:v>
                </c:pt>
                <c:pt idx="10010">
                  <c:v> 20-07-09 06:35:50</c:v>
                </c:pt>
                <c:pt idx="10011">
                  <c:v> 20-07-09 06:35:55</c:v>
                </c:pt>
                <c:pt idx="10012">
                  <c:v> 20-07-09 06:36:00</c:v>
                </c:pt>
                <c:pt idx="10013">
                  <c:v> 20-07-09 06:36:05</c:v>
                </c:pt>
                <c:pt idx="10014">
                  <c:v> 20-07-09 06:36:10</c:v>
                </c:pt>
                <c:pt idx="10015">
                  <c:v> 20-07-09 06:36:20</c:v>
                </c:pt>
                <c:pt idx="10016">
                  <c:v> 20-07-09 06:36:25</c:v>
                </c:pt>
                <c:pt idx="10017">
                  <c:v> 20-07-09 06:36:30</c:v>
                </c:pt>
                <c:pt idx="10018">
                  <c:v> 20-07-09 06:36:35</c:v>
                </c:pt>
                <c:pt idx="10019">
                  <c:v> 20-07-09 06:36:40</c:v>
                </c:pt>
                <c:pt idx="10020">
                  <c:v> 20-07-09 06:36:45</c:v>
                </c:pt>
                <c:pt idx="10021">
                  <c:v> 20-07-09 06:36:50</c:v>
                </c:pt>
                <c:pt idx="10022">
                  <c:v> 20-07-09 06:36:55</c:v>
                </c:pt>
                <c:pt idx="10023">
                  <c:v> 20-07-09 06:37:00</c:v>
                </c:pt>
                <c:pt idx="10024">
                  <c:v> 20-07-09 06:37:05</c:v>
                </c:pt>
                <c:pt idx="10025">
                  <c:v> 20-07-09 06:37:10</c:v>
                </c:pt>
                <c:pt idx="10026">
                  <c:v> 20-07-09 06:37:15</c:v>
                </c:pt>
                <c:pt idx="10027">
                  <c:v> 20-07-09 06:37:20</c:v>
                </c:pt>
                <c:pt idx="10028">
                  <c:v> 20-07-09 06:37:25</c:v>
                </c:pt>
                <c:pt idx="10029">
                  <c:v> 20-07-09 06:37:30</c:v>
                </c:pt>
                <c:pt idx="10030">
                  <c:v> 20-07-09 06:37:35</c:v>
                </c:pt>
                <c:pt idx="10031">
                  <c:v> 20-07-09 06:37:40</c:v>
                </c:pt>
                <c:pt idx="10032">
                  <c:v> 20-07-09 06:37:45</c:v>
                </c:pt>
                <c:pt idx="10033">
                  <c:v> 20-07-09 06:37:50</c:v>
                </c:pt>
                <c:pt idx="10034">
                  <c:v> 20-07-09 06:37:55</c:v>
                </c:pt>
                <c:pt idx="10035">
                  <c:v> 20-07-09 06:38:00</c:v>
                </c:pt>
                <c:pt idx="10036">
                  <c:v> 20-07-09 06:38:05</c:v>
                </c:pt>
                <c:pt idx="10037">
                  <c:v> 20-07-09 06:38:10</c:v>
                </c:pt>
                <c:pt idx="10038">
                  <c:v> 20-07-09 06:38:15</c:v>
                </c:pt>
                <c:pt idx="10039">
                  <c:v> 20-07-09 06:38:20</c:v>
                </c:pt>
                <c:pt idx="10040">
                  <c:v> 20-07-09 06:38:25</c:v>
                </c:pt>
                <c:pt idx="10041">
                  <c:v> 20-07-09 06:38:30</c:v>
                </c:pt>
                <c:pt idx="10042">
                  <c:v> 20-07-09 06:38:35</c:v>
                </c:pt>
                <c:pt idx="10043">
                  <c:v> 20-07-09 06:38:40</c:v>
                </c:pt>
                <c:pt idx="10044">
                  <c:v> 20-07-09 06:38:45</c:v>
                </c:pt>
                <c:pt idx="10045">
                  <c:v> 20-07-09 06:38:50</c:v>
                </c:pt>
                <c:pt idx="10046">
                  <c:v> 20-07-09 06:38:55</c:v>
                </c:pt>
                <c:pt idx="10047">
                  <c:v> 20-07-09 06:39:00</c:v>
                </c:pt>
                <c:pt idx="10048">
                  <c:v> 20-07-09 06:39:05</c:v>
                </c:pt>
                <c:pt idx="10049">
                  <c:v> 20-07-09 06:39:10</c:v>
                </c:pt>
                <c:pt idx="10050">
                  <c:v> 20-07-09 06:39:15</c:v>
                </c:pt>
                <c:pt idx="10051">
                  <c:v> 20-07-09 06:39:20</c:v>
                </c:pt>
                <c:pt idx="10052">
                  <c:v> 20-07-09 06:39:25</c:v>
                </c:pt>
                <c:pt idx="10053">
                  <c:v> 20-07-09 06:39:30</c:v>
                </c:pt>
                <c:pt idx="10054">
                  <c:v> 20-07-09 06:39:35</c:v>
                </c:pt>
                <c:pt idx="10055">
                  <c:v> 20-07-09 06:39:40</c:v>
                </c:pt>
                <c:pt idx="10056">
                  <c:v> 20-07-09 06:39:45</c:v>
                </c:pt>
                <c:pt idx="10057">
                  <c:v> 20-07-09 06:39:50</c:v>
                </c:pt>
                <c:pt idx="10058">
                  <c:v> 20-07-09 06:39:55</c:v>
                </c:pt>
                <c:pt idx="10059">
                  <c:v> 20-07-09 06:40:00</c:v>
                </c:pt>
                <c:pt idx="10060">
                  <c:v> 20-07-09 06:40:05</c:v>
                </c:pt>
                <c:pt idx="10061">
                  <c:v> 20-07-09 06:40:10</c:v>
                </c:pt>
                <c:pt idx="10062">
                  <c:v> 20-07-09 06:40:15</c:v>
                </c:pt>
                <c:pt idx="10063">
                  <c:v> 20-07-09 06:40:20</c:v>
                </c:pt>
                <c:pt idx="10064">
                  <c:v> 20-07-09 06:40:45</c:v>
                </c:pt>
                <c:pt idx="10065">
                  <c:v> 20-07-09 06:40:50</c:v>
                </c:pt>
                <c:pt idx="10066">
                  <c:v> 20-07-09 06:40:55</c:v>
                </c:pt>
                <c:pt idx="10067">
                  <c:v> 20-07-09 06:41:00</c:v>
                </c:pt>
                <c:pt idx="10068">
                  <c:v> 20-07-09 06:41:05</c:v>
                </c:pt>
                <c:pt idx="10069">
                  <c:v> 20-07-09 06:41:10</c:v>
                </c:pt>
                <c:pt idx="10070">
                  <c:v> 20-07-09 06:41:15</c:v>
                </c:pt>
                <c:pt idx="10071">
                  <c:v> 20-07-09 06:41:20</c:v>
                </c:pt>
                <c:pt idx="10072">
                  <c:v> 20-07-09 06:41:25</c:v>
                </c:pt>
                <c:pt idx="10073">
                  <c:v> 20-07-09 06:41:30</c:v>
                </c:pt>
                <c:pt idx="10074">
                  <c:v> 20-07-09 06:41:35</c:v>
                </c:pt>
                <c:pt idx="10075">
                  <c:v> 20-07-09 06:41:40</c:v>
                </c:pt>
                <c:pt idx="10076">
                  <c:v> 20-07-09 06:42:10</c:v>
                </c:pt>
                <c:pt idx="10077">
                  <c:v> 20-07-09 06:42:15</c:v>
                </c:pt>
                <c:pt idx="10078">
                  <c:v> 20-07-09 06:42:20</c:v>
                </c:pt>
                <c:pt idx="10079">
                  <c:v> 20-07-09 06:42:25</c:v>
                </c:pt>
                <c:pt idx="10080">
                  <c:v> 20-07-09 06:42:30</c:v>
                </c:pt>
                <c:pt idx="10081">
                  <c:v> 20-07-09 06:42:35</c:v>
                </c:pt>
                <c:pt idx="10082">
                  <c:v> 20-07-09 06:42:40</c:v>
                </c:pt>
                <c:pt idx="10083">
                  <c:v> 20-07-09 06:42:45</c:v>
                </c:pt>
                <c:pt idx="10084">
                  <c:v> 20-07-09 06:42:50</c:v>
                </c:pt>
                <c:pt idx="10085">
                  <c:v> 20-07-09 06:42:55</c:v>
                </c:pt>
                <c:pt idx="10086">
                  <c:v> 20-07-09 06:43:00</c:v>
                </c:pt>
                <c:pt idx="10087">
                  <c:v> 20-07-09 06:43:05</c:v>
                </c:pt>
                <c:pt idx="10088">
                  <c:v> 20-07-09 06:43:10</c:v>
                </c:pt>
                <c:pt idx="10089">
                  <c:v> 20-07-09 06:43:15</c:v>
                </c:pt>
                <c:pt idx="10090">
                  <c:v> 20-07-09 06:43:20</c:v>
                </c:pt>
                <c:pt idx="10091">
                  <c:v> 20-07-09 06:43:25</c:v>
                </c:pt>
                <c:pt idx="10092">
                  <c:v> 20-07-09 06:43:30</c:v>
                </c:pt>
                <c:pt idx="10093">
                  <c:v> 20-07-09 06:44:15</c:v>
                </c:pt>
                <c:pt idx="10094">
                  <c:v> 20-07-09 06:44:20</c:v>
                </c:pt>
                <c:pt idx="10095">
                  <c:v> 20-07-09 06:44:25</c:v>
                </c:pt>
                <c:pt idx="10096">
                  <c:v> 20-07-09 06:44:30</c:v>
                </c:pt>
                <c:pt idx="10097">
                  <c:v> 20-07-09 06:44:35</c:v>
                </c:pt>
                <c:pt idx="10098">
                  <c:v> 20-07-09 06:44:40</c:v>
                </c:pt>
                <c:pt idx="10099">
                  <c:v> 20-07-09 06:44:45</c:v>
                </c:pt>
                <c:pt idx="10100">
                  <c:v> 20-07-09 06:44:50</c:v>
                </c:pt>
                <c:pt idx="10101">
                  <c:v> 20-07-09 06:44:55</c:v>
                </c:pt>
                <c:pt idx="10102">
                  <c:v> 20-07-09 06:45:00</c:v>
                </c:pt>
                <c:pt idx="10103">
                  <c:v> 20-07-09 06:45:05</c:v>
                </c:pt>
                <c:pt idx="10104">
                  <c:v> 20-07-09 06:45:10</c:v>
                </c:pt>
                <c:pt idx="10105">
                  <c:v> 20-07-09 06:46:00</c:v>
                </c:pt>
                <c:pt idx="10106">
                  <c:v> 20-07-09 06:46:05</c:v>
                </c:pt>
                <c:pt idx="10107">
                  <c:v> 20-07-09 06:46:10</c:v>
                </c:pt>
                <c:pt idx="10108">
                  <c:v> 20-07-09 06:46:15</c:v>
                </c:pt>
                <c:pt idx="10109">
                  <c:v> 20-07-09 06:46:20</c:v>
                </c:pt>
                <c:pt idx="10110">
                  <c:v> 20-07-09 06:46:25</c:v>
                </c:pt>
                <c:pt idx="10111">
                  <c:v> 20-07-09 06:46:30</c:v>
                </c:pt>
                <c:pt idx="10112">
                  <c:v> 20-07-09 06:46:35</c:v>
                </c:pt>
                <c:pt idx="10113">
                  <c:v> 20-07-09 06:46:40</c:v>
                </c:pt>
                <c:pt idx="10114">
                  <c:v> 20-07-09 06:46:45</c:v>
                </c:pt>
                <c:pt idx="10115">
                  <c:v> 20-07-09 06:46:50</c:v>
                </c:pt>
                <c:pt idx="10116">
                  <c:v> 20-07-09 06:46:55</c:v>
                </c:pt>
                <c:pt idx="10117">
                  <c:v> 20-07-09 06:47:10</c:v>
                </c:pt>
                <c:pt idx="10118">
                  <c:v> 20-07-09 06:47:15</c:v>
                </c:pt>
                <c:pt idx="10119">
                  <c:v> 20-07-09 06:47:20</c:v>
                </c:pt>
                <c:pt idx="10120">
                  <c:v> 20-07-09 06:47:25</c:v>
                </c:pt>
                <c:pt idx="10121">
                  <c:v> 20-07-09 06:47:30</c:v>
                </c:pt>
                <c:pt idx="10122">
                  <c:v> 20-07-09 06:47:35</c:v>
                </c:pt>
                <c:pt idx="10123">
                  <c:v> 20-07-09 06:47:40</c:v>
                </c:pt>
                <c:pt idx="10124">
                  <c:v> 20-07-09 06:47:45</c:v>
                </c:pt>
                <c:pt idx="10125">
                  <c:v> 20-07-09 06:47:50</c:v>
                </c:pt>
                <c:pt idx="10126">
                  <c:v> 20-07-09 06:47:55</c:v>
                </c:pt>
                <c:pt idx="10127">
                  <c:v> 20-07-09 06:48:00</c:v>
                </c:pt>
                <c:pt idx="10128">
                  <c:v> 20-07-09 06:48:05</c:v>
                </c:pt>
                <c:pt idx="10129">
                  <c:v> 20-07-09 06:48:10</c:v>
                </c:pt>
                <c:pt idx="10130">
                  <c:v> 20-07-09 06:48:15</c:v>
                </c:pt>
                <c:pt idx="10131">
                  <c:v> 20-07-09 06:48:20</c:v>
                </c:pt>
                <c:pt idx="10132">
                  <c:v> 20-07-09 06:48:25</c:v>
                </c:pt>
                <c:pt idx="10133">
                  <c:v> 20-07-09 06:48:30</c:v>
                </c:pt>
                <c:pt idx="10134">
                  <c:v> 20-07-09 06:48:35</c:v>
                </c:pt>
                <c:pt idx="10135">
                  <c:v> 20-07-09 06:48:40</c:v>
                </c:pt>
                <c:pt idx="10136">
                  <c:v> 20-07-09 06:48:45</c:v>
                </c:pt>
                <c:pt idx="10137">
                  <c:v> 20-07-09 06:48:50</c:v>
                </c:pt>
                <c:pt idx="10138">
                  <c:v> 20-07-09 06:48:55</c:v>
                </c:pt>
                <c:pt idx="10139">
                  <c:v> 20-07-09 06:49:00</c:v>
                </c:pt>
                <c:pt idx="10140">
                  <c:v> 20-07-09 06:49:05</c:v>
                </c:pt>
                <c:pt idx="10141">
                  <c:v> 20-07-09 06:49:10</c:v>
                </c:pt>
                <c:pt idx="10142">
                  <c:v> 20-07-09 06:49:15</c:v>
                </c:pt>
                <c:pt idx="10143">
                  <c:v> 20-07-09 06:49:20</c:v>
                </c:pt>
                <c:pt idx="10144">
                  <c:v> 20-07-09 06:49:25</c:v>
                </c:pt>
                <c:pt idx="10145">
                  <c:v> 20-07-09 06:49:30</c:v>
                </c:pt>
                <c:pt idx="10146">
                  <c:v> 20-07-09 06:49:35</c:v>
                </c:pt>
                <c:pt idx="10147">
                  <c:v> 20-07-09 06:49:40</c:v>
                </c:pt>
                <c:pt idx="10148">
                  <c:v> 20-07-09 06:49:45</c:v>
                </c:pt>
                <c:pt idx="10149">
                  <c:v> 20-07-09 06:49:50</c:v>
                </c:pt>
                <c:pt idx="10150">
                  <c:v> 20-07-09 06:49:55</c:v>
                </c:pt>
                <c:pt idx="10151">
                  <c:v> 20-07-09 06:50:00</c:v>
                </c:pt>
                <c:pt idx="10152">
                  <c:v> 20-07-09 06:50:05</c:v>
                </c:pt>
                <c:pt idx="10153">
                  <c:v> 20-07-09 06:50:10</c:v>
                </c:pt>
                <c:pt idx="10154">
                  <c:v> 20-07-09 06:50:15</c:v>
                </c:pt>
                <c:pt idx="10155">
                  <c:v> 20-07-09 06:50:20</c:v>
                </c:pt>
                <c:pt idx="10156">
                  <c:v> 20-07-09 06:50:25</c:v>
                </c:pt>
                <c:pt idx="10157">
                  <c:v> 20-07-09 06:50:30</c:v>
                </c:pt>
                <c:pt idx="10158">
                  <c:v> 20-07-09 06:50:35</c:v>
                </c:pt>
                <c:pt idx="10159">
                  <c:v> 20-07-09 06:50:40</c:v>
                </c:pt>
                <c:pt idx="10160">
                  <c:v> 20-07-09 06:50:45</c:v>
                </c:pt>
                <c:pt idx="10161">
                  <c:v> 20-07-09 06:50:50</c:v>
                </c:pt>
                <c:pt idx="10162">
                  <c:v> 20-07-09 06:50:55</c:v>
                </c:pt>
                <c:pt idx="10163">
                  <c:v> 20-07-09 06:51:00</c:v>
                </c:pt>
                <c:pt idx="10164">
                  <c:v> 20-07-09 06:51:20</c:v>
                </c:pt>
                <c:pt idx="10165">
                  <c:v> 20-07-09 06:51:25</c:v>
                </c:pt>
                <c:pt idx="10166">
                  <c:v> 20-07-09 06:51:30</c:v>
                </c:pt>
                <c:pt idx="10167">
                  <c:v> 20-07-09 06:51:35</c:v>
                </c:pt>
                <c:pt idx="10168">
                  <c:v> 20-07-09 06:51:40</c:v>
                </c:pt>
                <c:pt idx="10169">
                  <c:v> 20-07-09 06:51:45</c:v>
                </c:pt>
                <c:pt idx="10170">
                  <c:v> 20-07-09 06:51:50</c:v>
                </c:pt>
                <c:pt idx="10171">
                  <c:v> 20-07-09 06:51:55</c:v>
                </c:pt>
                <c:pt idx="10172">
                  <c:v> 20-07-09 06:52:00</c:v>
                </c:pt>
                <c:pt idx="10173">
                  <c:v> 20-07-09 06:52:05</c:v>
                </c:pt>
                <c:pt idx="10174">
                  <c:v> 20-07-09 06:52:10</c:v>
                </c:pt>
                <c:pt idx="10175">
                  <c:v> 20-07-09 06:52:15</c:v>
                </c:pt>
                <c:pt idx="10176">
                  <c:v> 20-07-09 06:52:20</c:v>
                </c:pt>
                <c:pt idx="10177">
                  <c:v> 20-07-09 06:52:25</c:v>
                </c:pt>
                <c:pt idx="10178">
                  <c:v> 20-07-09 06:52:30</c:v>
                </c:pt>
                <c:pt idx="10179">
                  <c:v> 20-07-09 06:52:35</c:v>
                </c:pt>
                <c:pt idx="10180">
                  <c:v> 20-07-09 06:52:40</c:v>
                </c:pt>
                <c:pt idx="10181">
                  <c:v> 20-07-09 06:52:45</c:v>
                </c:pt>
                <c:pt idx="10182">
                  <c:v> 20-07-09 06:52:50</c:v>
                </c:pt>
                <c:pt idx="10183">
                  <c:v> 20-07-09 06:52:55</c:v>
                </c:pt>
                <c:pt idx="10184">
                  <c:v> 20-07-09 06:53:00</c:v>
                </c:pt>
                <c:pt idx="10185">
                  <c:v> 20-07-09 06:53:05</c:v>
                </c:pt>
                <c:pt idx="10186">
                  <c:v> 20-07-09 06:53:10</c:v>
                </c:pt>
                <c:pt idx="10187">
                  <c:v> 20-07-09 06:53:15</c:v>
                </c:pt>
                <c:pt idx="10188">
                  <c:v> 20-07-09 06:53:20</c:v>
                </c:pt>
                <c:pt idx="10189">
                  <c:v> 20-07-09 06:53:25</c:v>
                </c:pt>
                <c:pt idx="10190">
                  <c:v> 20-07-09 06:53:30</c:v>
                </c:pt>
                <c:pt idx="10191">
                  <c:v> 20-07-09 06:53:35</c:v>
                </c:pt>
                <c:pt idx="10192">
                  <c:v> 20-07-09 06:53:40</c:v>
                </c:pt>
                <c:pt idx="10193">
                  <c:v> 20-07-09 06:53:45</c:v>
                </c:pt>
                <c:pt idx="10194">
                  <c:v> 20-07-09 06:53:50</c:v>
                </c:pt>
                <c:pt idx="10195">
                  <c:v> 20-07-09 06:53:55</c:v>
                </c:pt>
                <c:pt idx="10196">
                  <c:v> 20-07-09 06:54:00</c:v>
                </c:pt>
                <c:pt idx="10197">
                  <c:v> 20-07-09 06:54:05</c:v>
                </c:pt>
                <c:pt idx="10198">
                  <c:v> 20-07-09 06:54:10</c:v>
                </c:pt>
                <c:pt idx="10199">
                  <c:v> 20-07-09 06:54:15</c:v>
                </c:pt>
                <c:pt idx="10200">
                  <c:v> 20-07-09 06:54:20</c:v>
                </c:pt>
                <c:pt idx="10201">
                  <c:v> 20-07-09 06:54:25</c:v>
                </c:pt>
                <c:pt idx="10202">
                  <c:v> 20-07-09 06:54:30</c:v>
                </c:pt>
                <c:pt idx="10203">
                  <c:v> 20-07-09 06:54:35</c:v>
                </c:pt>
                <c:pt idx="10204">
                  <c:v> 20-07-09 06:54:40</c:v>
                </c:pt>
                <c:pt idx="10205">
                  <c:v> 20-07-09 06:54:45</c:v>
                </c:pt>
                <c:pt idx="10206">
                  <c:v> 20-07-09 06:54:50</c:v>
                </c:pt>
                <c:pt idx="10207">
                  <c:v> 20-07-09 06:54:55</c:v>
                </c:pt>
                <c:pt idx="10208">
                  <c:v> 20-07-09 06:55:00</c:v>
                </c:pt>
                <c:pt idx="10209">
                  <c:v> 20-07-09 06:55:05</c:v>
                </c:pt>
                <c:pt idx="10210">
                  <c:v> 20-07-09 06:55:10</c:v>
                </c:pt>
                <c:pt idx="10211">
                  <c:v> 20-07-09 06:55:15</c:v>
                </c:pt>
                <c:pt idx="10212">
                  <c:v> 20-07-09 06:55:20</c:v>
                </c:pt>
                <c:pt idx="10213">
                  <c:v> 20-07-09 06:55:25</c:v>
                </c:pt>
                <c:pt idx="10214">
                  <c:v> 20-07-09 06:55:30</c:v>
                </c:pt>
                <c:pt idx="10215">
                  <c:v> 20-07-09 06:55:35</c:v>
                </c:pt>
                <c:pt idx="10216">
                  <c:v> 20-07-09 06:55:40</c:v>
                </c:pt>
                <c:pt idx="10217">
                  <c:v> 20-07-09 06:55:45</c:v>
                </c:pt>
                <c:pt idx="10218">
                  <c:v> 20-07-09 06:55:50</c:v>
                </c:pt>
                <c:pt idx="10219">
                  <c:v> 20-07-09 06:55:55</c:v>
                </c:pt>
                <c:pt idx="10220">
                  <c:v> 20-07-09 06:56:00</c:v>
                </c:pt>
                <c:pt idx="10221">
                  <c:v> 20-07-09 06:56:05</c:v>
                </c:pt>
                <c:pt idx="10222">
                  <c:v> 20-07-09 06:56:10</c:v>
                </c:pt>
                <c:pt idx="10223">
                  <c:v> 20-07-09 06:56:15</c:v>
                </c:pt>
                <c:pt idx="10224">
                  <c:v> 20-07-09 06:56:20</c:v>
                </c:pt>
                <c:pt idx="10225">
                  <c:v> 20-07-09 06:56:25</c:v>
                </c:pt>
                <c:pt idx="10226">
                  <c:v> 20-07-09 06:56:30</c:v>
                </c:pt>
                <c:pt idx="10227">
                  <c:v> 20-07-09 06:56:35</c:v>
                </c:pt>
                <c:pt idx="10228">
                  <c:v> 20-07-09 06:56:40</c:v>
                </c:pt>
                <c:pt idx="10229">
                  <c:v> 20-07-09 06:56:45</c:v>
                </c:pt>
                <c:pt idx="10230">
                  <c:v> 20-07-09 06:56:50</c:v>
                </c:pt>
                <c:pt idx="10231">
                  <c:v> 20-07-09 06:56:55</c:v>
                </c:pt>
                <c:pt idx="10232">
                  <c:v> 20-07-09 06:57:00</c:v>
                </c:pt>
                <c:pt idx="10233">
                  <c:v> 20-07-09 06:57:05</c:v>
                </c:pt>
                <c:pt idx="10234">
                  <c:v> 20-07-09 06:57:10</c:v>
                </c:pt>
                <c:pt idx="10235">
                  <c:v> 20-07-09 06:57:15</c:v>
                </c:pt>
                <c:pt idx="10236">
                  <c:v> 20-07-09 06:57:20</c:v>
                </c:pt>
                <c:pt idx="10237">
                  <c:v> 20-07-09 06:57:25</c:v>
                </c:pt>
                <c:pt idx="10238">
                  <c:v> 20-07-09 06:57:30</c:v>
                </c:pt>
                <c:pt idx="10239">
                  <c:v> 20-07-09 06:57:35</c:v>
                </c:pt>
                <c:pt idx="10240">
                  <c:v> 20-07-09 06:57:40</c:v>
                </c:pt>
                <c:pt idx="10241">
                  <c:v> 20-07-09 06:57:45</c:v>
                </c:pt>
                <c:pt idx="10242">
                  <c:v> 20-07-09 06:57:50</c:v>
                </c:pt>
                <c:pt idx="10243">
                  <c:v> 20-07-09 06:57:55</c:v>
                </c:pt>
                <c:pt idx="10244">
                  <c:v> 20-07-09 06:58:00</c:v>
                </c:pt>
                <c:pt idx="10245">
                  <c:v> 20-07-09 06:58:05</c:v>
                </c:pt>
                <c:pt idx="10246">
                  <c:v> 20-07-09 06:58:10</c:v>
                </c:pt>
                <c:pt idx="10247">
                  <c:v> 20-07-09 06:58:15</c:v>
                </c:pt>
                <c:pt idx="10248">
                  <c:v> 20-07-09 06:58:20</c:v>
                </c:pt>
                <c:pt idx="10249">
                  <c:v> 20-07-09 06:58:25</c:v>
                </c:pt>
                <c:pt idx="10250">
                  <c:v> 20-07-09 06:58:30</c:v>
                </c:pt>
                <c:pt idx="10251">
                  <c:v> 20-07-09 06:58:35</c:v>
                </c:pt>
                <c:pt idx="10252">
                  <c:v> 20-07-09 06:58:40</c:v>
                </c:pt>
                <c:pt idx="10253">
                  <c:v> 20-07-09 06:58:45</c:v>
                </c:pt>
                <c:pt idx="10254">
                  <c:v> 20-07-09 06:58:50</c:v>
                </c:pt>
                <c:pt idx="10255">
                  <c:v> 20-07-09 06:58:55</c:v>
                </c:pt>
                <c:pt idx="10256">
                  <c:v> 20-07-09 06:59:00</c:v>
                </c:pt>
                <c:pt idx="10257">
                  <c:v> 20-07-09 06:59:05</c:v>
                </c:pt>
                <c:pt idx="10258">
                  <c:v> 20-07-09 06:59:10</c:v>
                </c:pt>
                <c:pt idx="10259">
                  <c:v> 20-07-09 06:59:15</c:v>
                </c:pt>
                <c:pt idx="10260">
                  <c:v> 20-07-09 06:59:20</c:v>
                </c:pt>
                <c:pt idx="10261">
                  <c:v> 20-07-09 06:59:25</c:v>
                </c:pt>
                <c:pt idx="10262">
                  <c:v> 20-07-09 06:59:30</c:v>
                </c:pt>
                <c:pt idx="10263">
                  <c:v> 20-07-09 06:59:35</c:v>
                </c:pt>
                <c:pt idx="10264">
                  <c:v> 20-07-09 06:59:40</c:v>
                </c:pt>
                <c:pt idx="10265">
                  <c:v> 20-07-09 06:59:45</c:v>
                </c:pt>
                <c:pt idx="10266">
                  <c:v> 20-07-09 06:59:50</c:v>
                </c:pt>
                <c:pt idx="10267">
                  <c:v> 20-07-09 06:59:55</c:v>
                </c:pt>
                <c:pt idx="10268">
                  <c:v> 20-07-09 07:00:00</c:v>
                </c:pt>
                <c:pt idx="10269">
                  <c:v> 20-07-09 07:00:05</c:v>
                </c:pt>
                <c:pt idx="10270">
                  <c:v> 20-07-09 07:00:10</c:v>
                </c:pt>
                <c:pt idx="10271">
                  <c:v> 20-07-09 07:00:15</c:v>
                </c:pt>
                <c:pt idx="10272">
                  <c:v> 20-07-09 07:00:20</c:v>
                </c:pt>
                <c:pt idx="10273">
                  <c:v> 20-07-09 07:00:25</c:v>
                </c:pt>
                <c:pt idx="10274">
                  <c:v> 20-07-09 07:00:30</c:v>
                </c:pt>
                <c:pt idx="10275">
                  <c:v> 20-07-09 07:00:35</c:v>
                </c:pt>
                <c:pt idx="10276">
                  <c:v> 20-07-09 07:00:40</c:v>
                </c:pt>
                <c:pt idx="10277">
                  <c:v> 20-07-09 07:00:45</c:v>
                </c:pt>
                <c:pt idx="10278">
                  <c:v> 20-07-09 07:00:50</c:v>
                </c:pt>
                <c:pt idx="10279">
                  <c:v> 20-07-09 07:00:55</c:v>
                </c:pt>
                <c:pt idx="10280">
                  <c:v> 20-07-09 07:01:00</c:v>
                </c:pt>
                <c:pt idx="10281">
                  <c:v> 20-07-09 07:01:05</c:v>
                </c:pt>
                <c:pt idx="10282">
                  <c:v> 20-07-09 07:01:10</c:v>
                </c:pt>
                <c:pt idx="10283">
                  <c:v> 20-07-09 07:01:15</c:v>
                </c:pt>
                <c:pt idx="10284">
                  <c:v> 20-07-09 07:01:20</c:v>
                </c:pt>
                <c:pt idx="10285">
                  <c:v> 20-07-09 07:01:25</c:v>
                </c:pt>
                <c:pt idx="10286">
                  <c:v> 20-07-09 07:01:30</c:v>
                </c:pt>
                <c:pt idx="10287">
                  <c:v> 20-07-09 07:01:35</c:v>
                </c:pt>
                <c:pt idx="10288">
                  <c:v> 20-07-09 07:01:40</c:v>
                </c:pt>
                <c:pt idx="10289">
                  <c:v> 20-07-09 07:01:45</c:v>
                </c:pt>
                <c:pt idx="10290">
                  <c:v> 20-07-09 07:01:50</c:v>
                </c:pt>
                <c:pt idx="10291">
                  <c:v> 20-07-09 07:01:55</c:v>
                </c:pt>
                <c:pt idx="10292">
                  <c:v> 20-07-09 07:02:00</c:v>
                </c:pt>
                <c:pt idx="10293">
                  <c:v> 20-07-09 07:02:05</c:v>
                </c:pt>
                <c:pt idx="10294">
                  <c:v> 20-07-09 07:02:10</c:v>
                </c:pt>
                <c:pt idx="10295">
                  <c:v> 20-07-09 07:02:15</c:v>
                </c:pt>
                <c:pt idx="10296">
                  <c:v> 20-07-09 07:02:20</c:v>
                </c:pt>
                <c:pt idx="10297">
                  <c:v> 20-07-09 07:02:25</c:v>
                </c:pt>
                <c:pt idx="10298">
                  <c:v> 20-07-09 07:02:30</c:v>
                </c:pt>
                <c:pt idx="10299">
                  <c:v> 20-07-09 07:02:35</c:v>
                </c:pt>
                <c:pt idx="10300">
                  <c:v> 20-07-09 07:02:40</c:v>
                </c:pt>
                <c:pt idx="10301">
                  <c:v> 20-07-09 07:02:45</c:v>
                </c:pt>
                <c:pt idx="10302">
                  <c:v> 20-07-09 07:02:50</c:v>
                </c:pt>
                <c:pt idx="10303">
                  <c:v> 20-07-09 07:02:55</c:v>
                </c:pt>
                <c:pt idx="10304">
                  <c:v> 20-07-09 07:03:00</c:v>
                </c:pt>
                <c:pt idx="10305">
                  <c:v> 20-07-09 07:03:05</c:v>
                </c:pt>
                <c:pt idx="10306">
                  <c:v> 20-07-09 07:03:10</c:v>
                </c:pt>
                <c:pt idx="10307">
                  <c:v> 20-07-09 07:03:15</c:v>
                </c:pt>
                <c:pt idx="10308">
                  <c:v> 20-07-09 07:03:20</c:v>
                </c:pt>
                <c:pt idx="10309">
                  <c:v> 20-07-09 07:03:25</c:v>
                </c:pt>
                <c:pt idx="10310">
                  <c:v> 20-07-09 07:03:30</c:v>
                </c:pt>
                <c:pt idx="10311">
                  <c:v> 20-07-09 07:03:35</c:v>
                </c:pt>
                <c:pt idx="10312">
                  <c:v> 20-07-09 07:03:40</c:v>
                </c:pt>
                <c:pt idx="10313">
                  <c:v> 20-07-09 07:03:45</c:v>
                </c:pt>
                <c:pt idx="10314">
                  <c:v> 20-07-09 07:03:50</c:v>
                </c:pt>
                <c:pt idx="10315">
                  <c:v> 20-07-09 07:03:55</c:v>
                </c:pt>
                <c:pt idx="10316">
                  <c:v> 20-07-09 07:04:00</c:v>
                </c:pt>
                <c:pt idx="10317">
                  <c:v> 20-07-09 07:04:05</c:v>
                </c:pt>
                <c:pt idx="10318">
                  <c:v> 20-07-09 07:04:10</c:v>
                </c:pt>
                <c:pt idx="10319">
                  <c:v> 20-07-09 07:04:15</c:v>
                </c:pt>
                <c:pt idx="10320">
                  <c:v> 20-07-09 07:04:20</c:v>
                </c:pt>
                <c:pt idx="10321">
                  <c:v> 20-07-09 07:04:25</c:v>
                </c:pt>
                <c:pt idx="10322">
                  <c:v> 20-07-09 07:04:30</c:v>
                </c:pt>
                <c:pt idx="10323">
                  <c:v> 20-07-09 07:05:00</c:v>
                </c:pt>
                <c:pt idx="10324">
                  <c:v> 20-07-09 07:05:05</c:v>
                </c:pt>
                <c:pt idx="10325">
                  <c:v> 20-07-09 07:05:10</c:v>
                </c:pt>
                <c:pt idx="10326">
                  <c:v> 20-07-09 07:05:15</c:v>
                </c:pt>
                <c:pt idx="10327">
                  <c:v> 20-07-09 07:05:20</c:v>
                </c:pt>
                <c:pt idx="10328">
                  <c:v> 20-07-09 07:05:25</c:v>
                </c:pt>
                <c:pt idx="10329">
                  <c:v> 20-07-09 07:05:30</c:v>
                </c:pt>
                <c:pt idx="10330">
                  <c:v> 20-07-09 07:05:35</c:v>
                </c:pt>
                <c:pt idx="10331">
                  <c:v> 20-07-09 07:05:40</c:v>
                </c:pt>
                <c:pt idx="10332">
                  <c:v> 20-07-09 07:05:45</c:v>
                </c:pt>
                <c:pt idx="10333">
                  <c:v> 20-07-09 07:05:50</c:v>
                </c:pt>
                <c:pt idx="10334">
                  <c:v> 20-07-09 07:05:55</c:v>
                </c:pt>
                <c:pt idx="10335">
                  <c:v> 20-07-09 07:06:00</c:v>
                </c:pt>
                <c:pt idx="10336">
                  <c:v> 20-07-09 07:06:05</c:v>
                </c:pt>
                <c:pt idx="10337">
                  <c:v> 20-07-09 07:06:10</c:v>
                </c:pt>
                <c:pt idx="10338">
                  <c:v> 20-07-09 07:06:15</c:v>
                </c:pt>
                <c:pt idx="10339">
                  <c:v> 20-07-09 07:06:20</c:v>
                </c:pt>
                <c:pt idx="10340">
                  <c:v> 20-07-09 07:06:25</c:v>
                </c:pt>
                <c:pt idx="10341">
                  <c:v> 20-07-09 07:06:30</c:v>
                </c:pt>
                <c:pt idx="10342">
                  <c:v> 20-07-09 07:06:35</c:v>
                </c:pt>
                <c:pt idx="10343">
                  <c:v> 20-07-09 07:06:40</c:v>
                </c:pt>
                <c:pt idx="10344">
                  <c:v> 20-07-09 07:06:45</c:v>
                </c:pt>
                <c:pt idx="10345">
                  <c:v> 20-07-09 07:06:50</c:v>
                </c:pt>
                <c:pt idx="10346">
                  <c:v> 20-07-09 07:06:55</c:v>
                </c:pt>
                <c:pt idx="10347">
                  <c:v> 20-07-09 07:07:00</c:v>
                </c:pt>
                <c:pt idx="10348">
                  <c:v> 20-07-09 07:07:05</c:v>
                </c:pt>
                <c:pt idx="10349">
                  <c:v> 20-07-09 07:07:10</c:v>
                </c:pt>
                <c:pt idx="10350">
                  <c:v> 20-07-09 07:07:15</c:v>
                </c:pt>
                <c:pt idx="10351">
                  <c:v> 20-07-09 07:07:20</c:v>
                </c:pt>
                <c:pt idx="10352">
                  <c:v> 20-07-09 07:08:10</c:v>
                </c:pt>
                <c:pt idx="10353">
                  <c:v> 20-07-09 07:08:15</c:v>
                </c:pt>
                <c:pt idx="10354">
                  <c:v> 20-07-09 07:08:20</c:v>
                </c:pt>
                <c:pt idx="10355">
                  <c:v> 20-07-09 07:08:25</c:v>
                </c:pt>
                <c:pt idx="10356">
                  <c:v> 20-07-09 07:08:30</c:v>
                </c:pt>
                <c:pt idx="10357">
                  <c:v> 20-07-09 07:08:35</c:v>
                </c:pt>
                <c:pt idx="10358">
                  <c:v> 20-07-09 07:08:40</c:v>
                </c:pt>
                <c:pt idx="10359">
                  <c:v> 20-07-09 07:08:45</c:v>
                </c:pt>
                <c:pt idx="10360">
                  <c:v> 20-07-09 07:08:50</c:v>
                </c:pt>
                <c:pt idx="10361">
                  <c:v> 20-07-09 07:08:55</c:v>
                </c:pt>
                <c:pt idx="10362">
                  <c:v> 20-07-09 07:09:00</c:v>
                </c:pt>
                <c:pt idx="10363">
                  <c:v> 20-07-09 07:09:05</c:v>
                </c:pt>
                <c:pt idx="10364">
                  <c:v> 20-07-09 07:09:10</c:v>
                </c:pt>
                <c:pt idx="10365">
                  <c:v> 20-07-09 07:09:15</c:v>
                </c:pt>
                <c:pt idx="10366">
                  <c:v> 20-07-09 07:09:20</c:v>
                </c:pt>
                <c:pt idx="10367">
                  <c:v> 20-07-09 07:09:25</c:v>
                </c:pt>
                <c:pt idx="10368">
                  <c:v> 20-07-09 07:09:30</c:v>
                </c:pt>
                <c:pt idx="10369">
                  <c:v> 20-07-09 07:11:15</c:v>
                </c:pt>
                <c:pt idx="10370">
                  <c:v> 20-07-09 07:11:20</c:v>
                </c:pt>
                <c:pt idx="10371">
                  <c:v> 20-07-09 07:11:25</c:v>
                </c:pt>
                <c:pt idx="10372">
                  <c:v> 20-07-09 07:11:30</c:v>
                </c:pt>
                <c:pt idx="10373">
                  <c:v> 20-07-09 07:11:35</c:v>
                </c:pt>
                <c:pt idx="10374">
                  <c:v> 20-07-09 07:11:40</c:v>
                </c:pt>
                <c:pt idx="10375">
                  <c:v> 20-07-09 07:11:45</c:v>
                </c:pt>
                <c:pt idx="10376">
                  <c:v> 20-07-09 07:11:50</c:v>
                </c:pt>
                <c:pt idx="10377">
                  <c:v> 20-07-09 07:11:55</c:v>
                </c:pt>
                <c:pt idx="10378">
                  <c:v> 20-07-09 07:12:00</c:v>
                </c:pt>
                <c:pt idx="10379">
                  <c:v> 20-07-09 07:12:05</c:v>
                </c:pt>
                <c:pt idx="10380">
                  <c:v> 20-07-09 07:12:10</c:v>
                </c:pt>
                <c:pt idx="10381">
                  <c:v> 20-07-09 07:12:15</c:v>
                </c:pt>
                <c:pt idx="10382">
                  <c:v> 20-07-09 07:12:20</c:v>
                </c:pt>
                <c:pt idx="10383">
                  <c:v> 20-07-09 07:12:25</c:v>
                </c:pt>
                <c:pt idx="10384">
                  <c:v> 20-07-09 07:12:30</c:v>
                </c:pt>
                <c:pt idx="10385">
                  <c:v> 20-07-09 07:12:35</c:v>
                </c:pt>
                <c:pt idx="10386">
                  <c:v> 20-07-09 07:12:40</c:v>
                </c:pt>
                <c:pt idx="10387">
                  <c:v> 20-07-09 07:12:45</c:v>
                </c:pt>
                <c:pt idx="10388">
                  <c:v> 20-07-09 07:12:50</c:v>
                </c:pt>
                <c:pt idx="10389">
                  <c:v> 20-07-09 07:13:10</c:v>
                </c:pt>
                <c:pt idx="10390">
                  <c:v> 20-07-09 07:13:15</c:v>
                </c:pt>
                <c:pt idx="10391">
                  <c:v> 20-07-09 07:13:20</c:v>
                </c:pt>
                <c:pt idx="10392">
                  <c:v> 20-07-09 07:13:25</c:v>
                </c:pt>
                <c:pt idx="10393">
                  <c:v> 20-07-09 07:13:30</c:v>
                </c:pt>
                <c:pt idx="10394">
                  <c:v> 20-07-09 07:13:35</c:v>
                </c:pt>
                <c:pt idx="10395">
                  <c:v> 20-07-09 07:13:40</c:v>
                </c:pt>
                <c:pt idx="10396">
                  <c:v> 20-07-09 07:13:45</c:v>
                </c:pt>
                <c:pt idx="10397">
                  <c:v> 20-07-09 07:13:50</c:v>
                </c:pt>
                <c:pt idx="10398">
                  <c:v> 20-07-09 07:13:55</c:v>
                </c:pt>
                <c:pt idx="10399">
                  <c:v> 20-07-09 07:14:00</c:v>
                </c:pt>
                <c:pt idx="10400">
                  <c:v> 20-07-09 07:14:05</c:v>
                </c:pt>
                <c:pt idx="10401">
                  <c:v> 20-07-09 07:14:30</c:v>
                </c:pt>
                <c:pt idx="10402">
                  <c:v> 20-07-09 07:14:35</c:v>
                </c:pt>
                <c:pt idx="10403">
                  <c:v> 20-07-09 07:14:40</c:v>
                </c:pt>
                <c:pt idx="10404">
                  <c:v> 20-07-09 07:14:45</c:v>
                </c:pt>
                <c:pt idx="10405">
                  <c:v> 20-07-09 07:14:50</c:v>
                </c:pt>
                <c:pt idx="10406">
                  <c:v> 20-07-09 07:14:55</c:v>
                </c:pt>
                <c:pt idx="10407">
                  <c:v> 20-07-09 07:15:00</c:v>
                </c:pt>
                <c:pt idx="10408">
                  <c:v> 20-07-09 07:15:05</c:v>
                </c:pt>
                <c:pt idx="10409">
                  <c:v> 20-07-09 07:15:10</c:v>
                </c:pt>
                <c:pt idx="10410">
                  <c:v> 20-07-09 07:15:15</c:v>
                </c:pt>
                <c:pt idx="10411">
                  <c:v> 20-07-09 07:15:20</c:v>
                </c:pt>
                <c:pt idx="10412">
                  <c:v> 20-07-09 07:15:25</c:v>
                </c:pt>
                <c:pt idx="10413">
                  <c:v> 20-07-09 07:15:30</c:v>
                </c:pt>
                <c:pt idx="10414">
                  <c:v> 20-07-09 07:15:35</c:v>
                </c:pt>
                <c:pt idx="10415">
                  <c:v> 20-07-09 07:15:40</c:v>
                </c:pt>
                <c:pt idx="10416">
                  <c:v> 20-07-09 07:15:45</c:v>
                </c:pt>
                <c:pt idx="10417">
                  <c:v> 20-07-09 07:15:50</c:v>
                </c:pt>
                <c:pt idx="10418">
                  <c:v> 20-07-09 07:15:55</c:v>
                </c:pt>
                <c:pt idx="10419">
                  <c:v> 20-07-09 07:16:00</c:v>
                </c:pt>
                <c:pt idx="10420">
                  <c:v> 20-07-09 07:16:05</c:v>
                </c:pt>
                <c:pt idx="10421">
                  <c:v> 20-07-09 07:16:10</c:v>
                </c:pt>
                <c:pt idx="10422">
                  <c:v> 20-07-09 07:17:05</c:v>
                </c:pt>
                <c:pt idx="10423">
                  <c:v> 20-07-09 07:17:10</c:v>
                </c:pt>
                <c:pt idx="10424">
                  <c:v> 20-07-09 07:17:15</c:v>
                </c:pt>
                <c:pt idx="10425">
                  <c:v> 20-07-09 07:17:20</c:v>
                </c:pt>
                <c:pt idx="10426">
                  <c:v> 20-07-09 07:17:25</c:v>
                </c:pt>
                <c:pt idx="10427">
                  <c:v> 20-07-09 07:17:30</c:v>
                </c:pt>
                <c:pt idx="10428">
                  <c:v> 20-07-09 07:17:35</c:v>
                </c:pt>
                <c:pt idx="10429">
                  <c:v> 20-07-09 07:17:40</c:v>
                </c:pt>
                <c:pt idx="10430">
                  <c:v> 20-07-09 07:17:45</c:v>
                </c:pt>
                <c:pt idx="10431">
                  <c:v> 20-07-09 07:17:50</c:v>
                </c:pt>
                <c:pt idx="10432">
                  <c:v> 20-07-09 07:17:55</c:v>
                </c:pt>
                <c:pt idx="10433">
                  <c:v> 20-07-09 07:18:00</c:v>
                </c:pt>
                <c:pt idx="10434">
                  <c:v> 20-07-09 07:18:05</c:v>
                </c:pt>
                <c:pt idx="10435">
                  <c:v> 20-07-09 07:18:10</c:v>
                </c:pt>
                <c:pt idx="10436">
                  <c:v> 20-07-09 07:18:15</c:v>
                </c:pt>
                <c:pt idx="10437">
                  <c:v> 20-07-09 07:18:20</c:v>
                </c:pt>
                <c:pt idx="10438">
                  <c:v> 20-07-09 07:18:25</c:v>
                </c:pt>
                <c:pt idx="10439">
                  <c:v> 20-07-09 07:18:30</c:v>
                </c:pt>
                <c:pt idx="10440">
                  <c:v> 20-07-09 07:18:35</c:v>
                </c:pt>
                <c:pt idx="10441">
                  <c:v> 20-07-09 07:18:40</c:v>
                </c:pt>
                <c:pt idx="10442">
                  <c:v> 20-07-09 07:18:45</c:v>
                </c:pt>
                <c:pt idx="10443">
                  <c:v> 20-07-09 07:18:50</c:v>
                </c:pt>
                <c:pt idx="10444">
                  <c:v> 20-07-09 07:19:30</c:v>
                </c:pt>
                <c:pt idx="10445">
                  <c:v> 20-07-09 07:19:35</c:v>
                </c:pt>
                <c:pt idx="10446">
                  <c:v> 20-07-09 07:19:40</c:v>
                </c:pt>
                <c:pt idx="10447">
                  <c:v> 20-07-09 07:19:45</c:v>
                </c:pt>
                <c:pt idx="10448">
                  <c:v> 20-07-09 07:19:50</c:v>
                </c:pt>
                <c:pt idx="10449">
                  <c:v> 20-07-09 07:19:55</c:v>
                </c:pt>
                <c:pt idx="10450">
                  <c:v> 20-07-09 07:20:00</c:v>
                </c:pt>
                <c:pt idx="10451">
                  <c:v> 20-07-09 07:20:05</c:v>
                </c:pt>
                <c:pt idx="10452">
                  <c:v> 20-07-09 07:20:10</c:v>
                </c:pt>
                <c:pt idx="10453">
                  <c:v> 20-07-09 07:20:15</c:v>
                </c:pt>
                <c:pt idx="10454">
                  <c:v> 20-07-09 07:20:20</c:v>
                </c:pt>
                <c:pt idx="10455">
                  <c:v> 20-07-09 07:20:25</c:v>
                </c:pt>
                <c:pt idx="10456">
                  <c:v> 20-07-09 07:20:30</c:v>
                </c:pt>
                <c:pt idx="10457">
                  <c:v> 20-07-09 07:20:35</c:v>
                </c:pt>
                <c:pt idx="10458">
                  <c:v> 20-07-09 07:20:40</c:v>
                </c:pt>
                <c:pt idx="10459">
                  <c:v> 20-07-09 07:20:45</c:v>
                </c:pt>
                <c:pt idx="10460">
                  <c:v> 20-07-09 07:20:50</c:v>
                </c:pt>
                <c:pt idx="10461">
                  <c:v> 20-07-09 07:20:55</c:v>
                </c:pt>
                <c:pt idx="10462">
                  <c:v> 20-07-09 07:21:00</c:v>
                </c:pt>
                <c:pt idx="10463">
                  <c:v> 20-07-09 07:21:05</c:v>
                </c:pt>
                <c:pt idx="10464">
                  <c:v> 20-07-09 07:21:10</c:v>
                </c:pt>
                <c:pt idx="10465">
                  <c:v> 20-07-09 07:21:15</c:v>
                </c:pt>
                <c:pt idx="10466">
                  <c:v> 20-07-09 07:21:20</c:v>
                </c:pt>
                <c:pt idx="10467">
                  <c:v> 20-07-09 07:21:25</c:v>
                </c:pt>
                <c:pt idx="10468">
                  <c:v> 20-07-09 07:21:30</c:v>
                </c:pt>
                <c:pt idx="10469">
                  <c:v> 20-07-09 07:21:35</c:v>
                </c:pt>
                <c:pt idx="10470">
                  <c:v> 20-07-09 07:21:40</c:v>
                </c:pt>
                <c:pt idx="10471">
                  <c:v> 20-07-09 07:21:45</c:v>
                </c:pt>
                <c:pt idx="10472">
                  <c:v> 20-07-09 07:21:50</c:v>
                </c:pt>
                <c:pt idx="10473">
                  <c:v> 20-07-09 07:21:55</c:v>
                </c:pt>
                <c:pt idx="10474">
                  <c:v> 20-07-09 07:22:00</c:v>
                </c:pt>
                <c:pt idx="10475">
                  <c:v> 20-07-09 07:22:05</c:v>
                </c:pt>
                <c:pt idx="10476">
                  <c:v> 20-07-09 07:22:10</c:v>
                </c:pt>
                <c:pt idx="10477">
                  <c:v> 20-07-09 07:22:15</c:v>
                </c:pt>
                <c:pt idx="10478">
                  <c:v> 20-07-09 07:22:20</c:v>
                </c:pt>
                <c:pt idx="10479">
                  <c:v> 20-07-09 07:22:25</c:v>
                </c:pt>
                <c:pt idx="10480">
                  <c:v> 20-07-09 07:22:30</c:v>
                </c:pt>
                <c:pt idx="10481">
                  <c:v> 20-07-09 07:22:35</c:v>
                </c:pt>
                <c:pt idx="10482">
                  <c:v> 20-07-09 07:22:40</c:v>
                </c:pt>
                <c:pt idx="10483">
                  <c:v> 20-07-09 07:22:45</c:v>
                </c:pt>
                <c:pt idx="10484">
                  <c:v> 20-07-09 07:22:50</c:v>
                </c:pt>
                <c:pt idx="10485">
                  <c:v> 20-07-09 07:22:55</c:v>
                </c:pt>
                <c:pt idx="10486">
                  <c:v> 20-07-09 07:23:45</c:v>
                </c:pt>
                <c:pt idx="10487">
                  <c:v> 20-07-09 07:23:50</c:v>
                </c:pt>
                <c:pt idx="10488">
                  <c:v> 20-07-09 07:23:55</c:v>
                </c:pt>
                <c:pt idx="10489">
                  <c:v> 20-07-09 07:24:00</c:v>
                </c:pt>
                <c:pt idx="10490">
                  <c:v> 20-07-09 07:24:05</c:v>
                </c:pt>
                <c:pt idx="10491">
                  <c:v> 20-07-09 07:24:10</c:v>
                </c:pt>
                <c:pt idx="10492">
                  <c:v> 20-07-09 07:24:15</c:v>
                </c:pt>
                <c:pt idx="10493">
                  <c:v> 20-07-09 07:24:20</c:v>
                </c:pt>
                <c:pt idx="10494">
                  <c:v> 20-07-09 07:24:25</c:v>
                </c:pt>
                <c:pt idx="10495">
                  <c:v> 20-07-09 07:24:30</c:v>
                </c:pt>
                <c:pt idx="10496">
                  <c:v> 20-07-09 07:24:35</c:v>
                </c:pt>
                <c:pt idx="10497">
                  <c:v> 20-07-09 07:24:40</c:v>
                </c:pt>
                <c:pt idx="10498">
                  <c:v> 20-07-09 07:24:45</c:v>
                </c:pt>
                <c:pt idx="10499">
                  <c:v> 20-07-09 07:24:50</c:v>
                </c:pt>
                <c:pt idx="10500">
                  <c:v> 20-07-09 07:24:55</c:v>
                </c:pt>
                <c:pt idx="10501">
                  <c:v> 20-07-09 07:25:00</c:v>
                </c:pt>
                <c:pt idx="10502">
                  <c:v> 20-07-09 07:25:05</c:v>
                </c:pt>
                <c:pt idx="10503">
                  <c:v> 20-07-09 07:25:10</c:v>
                </c:pt>
                <c:pt idx="10504">
                  <c:v> 20-07-09 07:25:15</c:v>
                </c:pt>
                <c:pt idx="10505">
                  <c:v> 20-07-09 07:25:20</c:v>
                </c:pt>
                <c:pt idx="10506">
                  <c:v> 20-07-09 07:25:25</c:v>
                </c:pt>
                <c:pt idx="10507">
                  <c:v> 20-07-09 07:25:30</c:v>
                </c:pt>
                <c:pt idx="10508">
                  <c:v> 20-07-09 07:25:35</c:v>
                </c:pt>
                <c:pt idx="10509">
                  <c:v> 20-07-09 07:25:40</c:v>
                </c:pt>
                <c:pt idx="10510">
                  <c:v> 20-07-09 07:25:45</c:v>
                </c:pt>
                <c:pt idx="10511">
                  <c:v> 20-07-09 07:25:50</c:v>
                </c:pt>
                <c:pt idx="10512">
                  <c:v> 20-07-09 07:25:55</c:v>
                </c:pt>
                <c:pt idx="10513">
                  <c:v> 20-07-09 07:26:00</c:v>
                </c:pt>
                <c:pt idx="10514">
                  <c:v> 20-07-09 07:26:05</c:v>
                </c:pt>
                <c:pt idx="10515">
                  <c:v> 20-07-09 07:26:10</c:v>
                </c:pt>
                <c:pt idx="10516">
                  <c:v> 20-07-09 07:26:15</c:v>
                </c:pt>
                <c:pt idx="10517">
                  <c:v> 20-07-09 07:26:20</c:v>
                </c:pt>
                <c:pt idx="10518">
                  <c:v> 20-07-09 07:26:25</c:v>
                </c:pt>
                <c:pt idx="10519">
                  <c:v> 20-07-09 07:26:30</c:v>
                </c:pt>
                <c:pt idx="10520">
                  <c:v> 20-07-09 07:26:35</c:v>
                </c:pt>
                <c:pt idx="10521">
                  <c:v> 20-07-09 07:26:40</c:v>
                </c:pt>
                <c:pt idx="10522">
                  <c:v> 20-07-09 07:26:45</c:v>
                </c:pt>
                <c:pt idx="10523">
                  <c:v> 20-07-09 07:26:50</c:v>
                </c:pt>
                <c:pt idx="10524">
                  <c:v> 20-07-09 07:26:55</c:v>
                </c:pt>
                <c:pt idx="10525">
                  <c:v> 20-07-09 07:27:00</c:v>
                </c:pt>
                <c:pt idx="10526">
                  <c:v> 20-07-09 07:27:05</c:v>
                </c:pt>
                <c:pt idx="10527">
                  <c:v> 20-07-09 07:27:10</c:v>
                </c:pt>
                <c:pt idx="10528">
                  <c:v> 20-07-09 07:27:15</c:v>
                </c:pt>
                <c:pt idx="10529">
                  <c:v> 20-07-09 07:27:20</c:v>
                </c:pt>
                <c:pt idx="10530">
                  <c:v> 20-07-09 07:27:25</c:v>
                </c:pt>
                <c:pt idx="10531">
                  <c:v> 20-07-09 07:27:30</c:v>
                </c:pt>
                <c:pt idx="10532">
                  <c:v> 20-07-09 07:28:10</c:v>
                </c:pt>
                <c:pt idx="10533">
                  <c:v> 20-07-09 07:28:15</c:v>
                </c:pt>
                <c:pt idx="10534">
                  <c:v> 20-07-09 07:28:20</c:v>
                </c:pt>
                <c:pt idx="10535">
                  <c:v> 20-07-09 07:28:25</c:v>
                </c:pt>
                <c:pt idx="10536">
                  <c:v> 20-07-09 07:28:30</c:v>
                </c:pt>
                <c:pt idx="10537">
                  <c:v> 20-07-09 07:28:35</c:v>
                </c:pt>
                <c:pt idx="10538">
                  <c:v> 20-07-09 07:28:40</c:v>
                </c:pt>
                <c:pt idx="10539">
                  <c:v> 20-07-09 07:28:45</c:v>
                </c:pt>
                <c:pt idx="10540">
                  <c:v> 20-07-09 07:28:50</c:v>
                </c:pt>
                <c:pt idx="10541">
                  <c:v> 20-07-09 07:28:55</c:v>
                </c:pt>
                <c:pt idx="10542">
                  <c:v> 20-07-09 07:29:00</c:v>
                </c:pt>
                <c:pt idx="10543">
                  <c:v> 20-07-09 07:29:05</c:v>
                </c:pt>
                <c:pt idx="10544">
                  <c:v> 20-07-09 07:29:10</c:v>
                </c:pt>
                <c:pt idx="10545">
                  <c:v> 20-07-09 07:29:15</c:v>
                </c:pt>
                <c:pt idx="10546">
                  <c:v> 20-07-09 07:29:20</c:v>
                </c:pt>
                <c:pt idx="10547">
                  <c:v> 20-07-09 07:29:25</c:v>
                </c:pt>
                <c:pt idx="10548">
                  <c:v> 20-07-09 07:29:30</c:v>
                </c:pt>
                <c:pt idx="10549">
                  <c:v> 20-07-09 07:29:35</c:v>
                </c:pt>
                <c:pt idx="10550">
                  <c:v> 20-07-09 07:29:40</c:v>
                </c:pt>
                <c:pt idx="10551">
                  <c:v> 20-07-09 07:29:45</c:v>
                </c:pt>
                <c:pt idx="10552">
                  <c:v> 20-07-09 07:29:50</c:v>
                </c:pt>
                <c:pt idx="10553">
                  <c:v> 20-07-09 07:29:55</c:v>
                </c:pt>
                <c:pt idx="10554">
                  <c:v> 20-07-09 07:30:00</c:v>
                </c:pt>
                <c:pt idx="10555">
                  <c:v> 20-07-09 07:30:05</c:v>
                </c:pt>
                <c:pt idx="10556">
                  <c:v> 20-07-09 07:30:10</c:v>
                </c:pt>
                <c:pt idx="10557">
                  <c:v> 20-07-09 07:30:15</c:v>
                </c:pt>
                <c:pt idx="10558">
                  <c:v> 20-07-09 07:30:20</c:v>
                </c:pt>
                <c:pt idx="10559">
                  <c:v> 20-07-09 07:30:25</c:v>
                </c:pt>
                <c:pt idx="10560">
                  <c:v> 20-07-09 07:30:30</c:v>
                </c:pt>
                <c:pt idx="10561">
                  <c:v> 20-07-09 07:31:45</c:v>
                </c:pt>
                <c:pt idx="10562">
                  <c:v> 20-07-09 07:31:50</c:v>
                </c:pt>
                <c:pt idx="10563">
                  <c:v> 20-07-09 07:31:55</c:v>
                </c:pt>
                <c:pt idx="10564">
                  <c:v> 20-07-09 07:32:00</c:v>
                </c:pt>
                <c:pt idx="10565">
                  <c:v> 20-07-09 07:32:05</c:v>
                </c:pt>
                <c:pt idx="10566">
                  <c:v> 20-07-09 07:32:10</c:v>
                </c:pt>
                <c:pt idx="10567">
                  <c:v> 20-07-09 07:32:15</c:v>
                </c:pt>
                <c:pt idx="10568">
                  <c:v> 20-07-09 07:32:20</c:v>
                </c:pt>
                <c:pt idx="10569">
                  <c:v> 20-07-09 07:32:25</c:v>
                </c:pt>
                <c:pt idx="10570">
                  <c:v> 20-07-09 07:32:30</c:v>
                </c:pt>
                <c:pt idx="10571">
                  <c:v> 20-07-09 07:32:35</c:v>
                </c:pt>
                <c:pt idx="10572">
                  <c:v> 20-07-09 07:32:40</c:v>
                </c:pt>
                <c:pt idx="10573">
                  <c:v> 20-07-09 07:32:45</c:v>
                </c:pt>
                <c:pt idx="10574">
                  <c:v> 20-07-09 07:32:50</c:v>
                </c:pt>
                <c:pt idx="10575">
                  <c:v> 20-07-09 07:32:55</c:v>
                </c:pt>
                <c:pt idx="10576">
                  <c:v> 20-07-09 07:33:00</c:v>
                </c:pt>
                <c:pt idx="10577">
                  <c:v> 20-07-09 07:33:05</c:v>
                </c:pt>
                <c:pt idx="10578">
                  <c:v> 20-07-09 07:33:10</c:v>
                </c:pt>
                <c:pt idx="10579">
                  <c:v> 20-07-09 07:33:15</c:v>
                </c:pt>
                <c:pt idx="10580">
                  <c:v> 20-07-09 07:33:20</c:v>
                </c:pt>
                <c:pt idx="10581">
                  <c:v> 20-07-09 07:33:25</c:v>
                </c:pt>
                <c:pt idx="10582">
                  <c:v> 20-07-09 07:33:30</c:v>
                </c:pt>
                <c:pt idx="10583">
                  <c:v> 20-07-09 07:33:35</c:v>
                </c:pt>
                <c:pt idx="10584">
                  <c:v> 20-07-09 07:33:40</c:v>
                </c:pt>
                <c:pt idx="10585">
                  <c:v> 20-07-09 07:33:45</c:v>
                </c:pt>
                <c:pt idx="10586">
                  <c:v> 20-07-09 07:33:50</c:v>
                </c:pt>
                <c:pt idx="10587">
                  <c:v> 20-07-09 07:33:55</c:v>
                </c:pt>
                <c:pt idx="10588">
                  <c:v> 20-07-09 07:34:00</c:v>
                </c:pt>
                <c:pt idx="10589">
                  <c:v> 20-07-09 07:34:05</c:v>
                </c:pt>
                <c:pt idx="10590">
                  <c:v> 20-07-09 07:34:10</c:v>
                </c:pt>
                <c:pt idx="10591">
                  <c:v> 20-07-09 07:34:15</c:v>
                </c:pt>
                <c:pt idx="10592">
                  <c:v> 20-07-09 07:34:20</c:v>
                </c:pt>
                <c:pt idx="10593">
                  <c:v> 20-07-09 07:34:25</c:v>
                </c:pt>
                <c:pt idx="10594">
                  <c:v> 20-07-09 07:34:30</c:v>
                </c:pt>
                <c:pt idx="10595">
                  <c:v> 20-07-09 07:34:35</c:v>
                </c:pt>
                <c:pt idx="10596">
                  <c:v> 20-07-09 07:34:40</c:v>
                </c:pt>
                <c:pt idx="10597">
                  <c:v> 20-07-09 07:34:45</c:v>
                </c:pt>
                <c:pt idx="10598">
                  <c:v> 20-07-09 07:34:50</c:v>
                </c:pt>
                <c:pt idx="10599">
                  <c:v> 20-07-09 07:34:55</c:v>
                </c:pt>
                <c:pt idx="10600">
                  <c:v> 20-07-09 07:35:00</c:v>
                </c:pt>
                <c:pt idx="10601">
                  <c:v> 20-07-09 07:35:05</c:v>
                </c:pt>
                <c:pt idx="10602">
                  <c:v> 20-07-09 07:35:10</c:v>
                </c:pt>
                <c:pt idx="10603">
                  <c:v> 20-07-09 07:35:15</c:v>
                </c:pt>
                <c:pt idx="10604">
                  <c:v> 20-07-09 07:35:20</c:v>
                </c:pt>
                <c:pt idx="10605">
                  <c:v> 20-07-09 07:35:25</c:v>
                </c:pt>
                <c:pt idx="10606">
                  <c:v> 20-07-09 07:35:30</c:v>
                </c:pt>
                <c:pt idx="10607">
                  <c:v> 20-07-09 07:35:35</c:v>
                </c:pt>
                <c:pt idx="10608">
                  <c:v> 20-07-09 07:36:10</c:v>
                </c:pt>
                <c:pt idx="10609">
                  <c:v> 20-07-09 07:36:15</c:v>
                </c:pt>
                <c:pt idx="10610">
                  <c:v> 20-07-09 07:36:20</c:v>
                </c:pt>
                <c:pt idx="10611">
                  <c:v> 20-07-09 07:36:25</c:v>
                </c:pt>
                <c:pt idx="10612">
                  <c:v> 20-07-09 07:36:30</c:v>
                </c:pt>
                <c:pt idx="10613">
                  <c:v> 20-07-09 07:36:35</c:v>
                </c:pt>
                <c:pt idx="10614">
                  <c:v> 20-07-09 07:36:40</c:v>
                </c:pt>
                <c:pt idx="10615">
                  <c:v> 20-07-09 07:36:45</c:v>
                </c:pt>
                <c:pt idx="10616">
                  <c:v> 20-07-09 07:36:50</c:v>
                </c:pt>
                <c:pt idx="10617">
                  <c:v> 20-07-09 07:36:55</c:v>
                </c:pt>
                <c:pt idx="10618">
                  <c:v> 20-07-09 07:37:00</c:v>
                </c:pt>
                <c:pt idx="10619">
                  <c:v> 20-07-09 07:37:05</c:v>
                </c:pt>
                <c:pt idx="10620">
                  <c:v> 20-07-09 07:37:10</c:v>
                </c:pt>
                <c:pt idx="10621">
                  <c:v> 20-07-09 07:37:15</c:v>
                </c:pt>
                <c:pt idx="10622">
                  <c:v> 20-07-09 07:37:20</c:v>
                </c:pt>
                <c:pt idx="10623">
                  <c:v> 20-07-09 07:37:25</c:v>
                </c:pt>
                <c:pt idx="10624">
                  <c:v> 20-07-09 07:37:30</c:v>
                </c:pt>
                <c:pt idx="10625">
                  <c:v> 20-07-09 07:37:35</c:v>
                </c:pt>
                <c:pt idx="10626">
                  <c:v> 20-07-09 07:37:40</c:v>
                </c:pt>
                <c:pt idx="10627">
                  <c:v> 20-07-09 07:37:45</c:v>
                </c:pt>
                <c:pt idx="10628">
                  <c:v> 20-07-09 07:37:50</c:v>
                </c:pt>
                <c:pt idx="10629">
                  <c:v> 20-07-09 07:37:55</c:v>
                </c:pt>
                <c:pt idx="10630">
                  <c:v> 20-07-09 07:38:00</c:v>
                </c:pt>
                <c:pt idx="10631">
                  <c:v> 20-07-09 07:38:05</c:v>
                </c:pt>
                <c:pt idx="10632">
                  <c:v> 20-07-09 07:38:10</c:v>
                </c:pt>
                <c:pt idx="10633">
                  <c:v> 20-07-09 07:38:15</c:v>
                </c:pt>
                <c:pt idx="10634">
                  <c:v> 20-07-09 07:38:20</c:v>
                </c:pt>
                <c:pt idx="10635">
                  <c:v> 20-07-09 07:38:25</c:v>
                </c:pt>
                <c:pt idx="10636">
                  <c:v> 20-07-09 07:38:30</c:v>
                </c:pt>
                <c:pt idx="10637">
                  <c:v> 20-07-09 07:38:35</c:v>
                </c:pt>
                <c:pt idx="10638">
                  <c:v> 20-07-09 07:38:40</c:v>
                </c:pt>
                <c:pt idx="10639">
                  <c:v> 20-07-09 07:38:45</c:v>
                </c:pt>
                <c:pt idx="10640">
                  <c:v> 20-07-09 07:38:50</c:v>
                </c:pt>
                <c:pt idx="10641">
                  <c:v> 20-07-09 07:38:55</c:v>
                </c:pt>
                <c:pt idx="10642">
                  <c:v> 20-07-09 07:39:00</c:v>
                </c:pt>
                <c:pt idx="10643">
                  <c:v> 20-07-09 07:39:05</c:v>
                </c:pt>
                <c:pt idx="10644">
                  <c:v> 20-07-09 07:39:10</c:v>
                </c:pt>
                <c:pt idx="10645">
                  <c:v> 20-07-09 07:39:15</c:v>
                </c:pt>
                <c:pt idx="10646">
                  <c:v> 20-07-09 07:39:20</c:v>
                </c:pt>
                <c:pt idx="10647">
                  <c:v> 20-07-09 07:39:25</c:v>
                </c:pt>
                <c:pt idx="10648">
                  <c:v> 20-07-09 07:39:30</c:v>
                </c:pt>
                <c:pt idx="10649">
                  <c:v> 20-07-09 07:39:35</c:v>
                </c:pt>
                <c:pt idx="10650">
                  <c:v> 20-07-09 07:39:40</c:v>
                </c:pt>
                <c:pt idx="10651">
                  <c:v> 20-07-09 07:39:45</c:v>
                </c:pt>
                <c:pt idx="10652">
                  <c:v> 20-07-09 07:39:50</c:v>
                </c:pt>
                <c:pt idx="10653">
                  <c:v> 20-07-09 07:39:55</c:v>
                </c:pt>
                <c:pt idx="10654">
                  <c:v> 20-07-09 07:40:00</c:v>
                </c:pt>
                <c:pt idx="10655">
                  <c:v> 20-07-09 07:40:05</c:v>
                </c:pt>
                <c:pt idx="10656">
                  <c:v> 20-07-09 07:40:10</c:v>
                </c:pt>
                <c:pt idx="10657">
                  <c:v> 20-07-09 07:40:15</c:v>
                </c:pt>
                <c:pt idx="10658">
                  <c:v> 20-07-09 07:40:20</c:v>
                </c:pt>
                <c:pt idx="10659">
                  <c:v> 20-07-09 07:40:25</c:v>
                </c:pt>
                <c:pt idx="10660">
                  <c:v> 20-07-09 07:40:30</c:v>
                </c:pt>
                <c:pt idx="10661">
                  <c:v> 20-07-09 07:40:35</c:v>
                </c:pt>
                <c:pt idx="10662">
                  <c:v> 20-07-09 07:40:40</c:v>
                </c:pt>
                <c:pt idx="10663">
                  <c:v> 20-07-09 07:40:45</c:v>
                </c:pt>
                <c:pt idx="10664">
                  <c:v> 20-07-09 07:40:50</c:v>
                </c:pt>
                <c:pt idx="10665">
                  <c:v> 20-07-09 07:40:55</c:v>
                </c:pt>
                <c:pt idx="10666">
                  <c:v> 20-07-09 07:41:00</c:v>
                </c:pt>
                <c:pt idx="10667">
                  <c:v> 20-07-09 07:41:05</c:v>
                </c:pt>
                <c:pt idx="10668">
                  <c:v> 20-07-09 07:41:10</c:v>
                </c:pt>
                <c:pt idx="10669">
                  <c:v> 20-07-09 07:41:15</c:v>
                </c:pt>
                <c:pt idx="10670">
                  <c:v> 20-07-09 07:41:20</c:v>
                </c:pt>
                <c:pt idx="10671">
                  <c:v> 20-07-09 07:41:25</c:v>
                </c:pt>
                <c:pt idx="10672">
                  <c:v> 20-07-09 07:41:30</c:v>
                </c:pt>
                <c:pt idx="10673">
                  <c:v> 20-07-09 07:41:35</c:v>
                </c:pt>
                <c:pt idx="10674">
                  <c:v> 20-07-09 07:41:40</c:v>
                </c:pt>
                <c:pt idx="10675">
                  <c:v> 20-07-09 07:41:45</c:v>
                </c:pt>
                <c:pt idx="10676">
                  <c:v> 20-07-09 07:41:50</c:v>
                </c:pt>
                <c:pt idx="10677">
                  <c:v> 20-07-09 07:41:55</c:v>
                </c:pt>
                <c:pt idx="10678">
                  <c:v> 20-07-09 07:42:00</c:v>
                </c:pt>
                <c:pt idx="10679">
                  <c:v> 20-07-09 07:42:05</c:v>
                </c:pt>
                <c:pt idx="10680">
                  <c:v> 20-07-09 07:42:10</c:v>
                </c:pt>
                <c:pt idx="10681">
                  <c:v> 20-07-09 07:42:15</c:v>
                </c:pt>
                <c:pt idx="10682">
                  <c:v> 20-07-09 07:42:20</c:v>
                </c:pt>
                <c:pt idx="10683">
                  <c:v> 20-07-09 07:42:25</c:v>
                </c:pt>
                <c:pt idx="10684">
                  <c:v> 20-07-09 07:42:30</c:v>
                </c:pt>
                <c:pt idx="10685">
                  <c:v> 20-07-09 07:42:35</c:v>
                </c:pt>
                <c:pt idx="10686">
                  <c:v> 20-07-09 07:42:40</c:v>
                </c:pt>
                <c:pt idx="10687">
                  <c:v> 20-07-09 07:42:45</c:v>
                </c:pt>
                <c:pt idx="10688">
                  <c:v> 20-07-09 07:42:50</c:v>
                </c:pt>
                <c:pt idx="10689">
                  <c:v> 20-07-09 07:42:55</c:v>
                </c:pt>
                <c:pt idx="10690">
                  <c:v> 20-07-09 07:43:00</c:v>
                </c:pt>
                <c:pt idx="10691">
                  <c:v> 20-07-09 07:43:05</c:v>
                </c:pt>
                <c:pt idx="10692">
                  <c:v> 20-07-09 07:43:10</c:v>
                </c:pt>
                <c:pt idx="10693">
                  <c:v> 20-07-09 07:43:15</c:v>
                </c:pt>
                <c:pt idx="10694">
                  <c:v> 20-07-09 07:43:20</c:v>
                </c:pt>
                <c:pt idx="10695">
                  <c:v> 20-07-09 07:43:25</c:v>
                </c:pt>
                <c:pt idx="10696">
                  <c:v> 20-07-09 07:43:30</c:v>
                </c:pt>
                <c:pt idx="10697">
                  <c:v> 20-07-09 07:43:35</c:v>
                </c:pt>
                <c:pt idx="10698">
                  <c:v> 20-07-09 07:44:45</c:v>
                </c:pt>
                <c:pt idx="10699">
                  <c:v> 20-07-09 07:44:50</c:v>
                </c:pt>
                <c:pt idx="10700">
                  <c:v> 20-07-09 07:44:55</c:v>
                </c:pt>
                <c:pt idx="10701">
                  <c:v> 20-07-09 07:45:00</c:v>
                </c:pt>
                <c:pt idx="10702">
                  <c:v> 20-07-09 07:45:05</c:v>
                </c:pt>
                <c:pt idx="10703">
                  <c:v> 20-07-09 07:45:10</c:v>
                </c:pt>
                <c:pt idx="10704">
                  <c:v> 20-07-09 07:45:15</c:v>
                </c:pt>
                <c:pt idx="10705">
                  <c:v> 20-07-09 07:45:20</c:v>
                </c:pt>
                <c:pt idx="10706">
                  <c:v> 20-07-09 07:45:25</c:v>
                </c:pt>
                <c:pt idx="10707">
                  <c:v> 20-07-09 07:45:30</c:v>
                </c:pt>
                <c:pt idx="10708">
                  <c:v> 20-07-09 07:45:35</c:v>
                </c:pt>
                <c:pt idx="10709">
                  <c:v> 20-07-09 07:45:40</c:v>
                </c:pt>
                <c:pt idx="10710">
                  <c:v> 20-07-09 07:46:25</c:v>
                </c:pt>
                <c:pt idx="10711">
                  <c:v> 20-07-09 07:46:30</c:v>
                </c:pt>
                <c:pt idx="10712">
                  <c:v> 20-07-09 07:46:35</c:v>
                </c:pt>
                <c:pt idx="10713">
                  <c:v> 20-07-09 07:46:40</c:v>
                </c:pt>
                <c:pt idx="10714">
                  <c:v> 20-07-09 07:46:45</c:v>
                </c:pt>
                <c:pt idx="10715">
                  <c:v> 20-07-09 07:46:50</c:v>
                </c:pt>
                <c:pt idx="10716">
                  <c:v> 20-07-09 07:46:55</c:v>
                </c:pt>
                <c:pt idx="10717">
                  <c:v> 20-07-09 07:47:00</c:v>
                </c:pt>
                <c:pt idx="10718">
                  <c:v> 20-07-09 07:47:05</c:v>
                </c:pt>
                <c:pt idx="10719">
                  <c:v> 20-07-09 07:47:10</c:v>
                </c:pt>
                <c:pt idx="10720">
                  <c:v> 20-07-09 07:47:15</c:v>
                </c:pt>
                <c:pt idx="10721">
                  <c:v> 20-07-09 07:47:20</c:v>
                </c:pt>
                <c:pt idx="10722">
                  <c:v> 20-07-09 07:47:25</c:v>
                </c:pt>
                <c:pt idx="10723">
                  <c:v> 20-07-09 07:47:30</c:v>
                </c:pt>
                <c:pt idx="10724">
                  <c:v> 20-07-09 07:47:35</c:v>
                </c:pt>
                <c:pt idx="10725">
                  <c:v> 20-07-09 07:47:40</c:v>
                </c:pt>
                <c:pt idx="10726">
                  <c:v> 20-07-09 07:47:45</c:v>
                </c:pt>
                <c:pt idx="10727">
                  <c:v> 20-07-09 07:47:50</c:v>
                </c:pt>
                <c:pt idx="10728">
                  <c:v> 20-07-09 07:47:55</c:v>
                </c:pt>
                <c:pt idx="10729">
                  <c:v> 20-07-09 07:48:00</c:v>
                </c:pt>
                <c:pt idx="10730">
                  <c:v> 20-07-09 07:48:05</c:v>
                </c:pt>
                <c:pt idx="10731">
                  <c:v> 20-07-09 07:48:10</c:v>
                </c:pt>
                <c:pt idx="10732">
                  <c:v> 20-07-09 07:48:15</c:v>
                </c:pt>
                <c:pt idx="10733">
                  <c:v> 20-07-09 07:48:20</c:v>
                </c:pt>
                <c:pt idx="10734">
                  <c:v> 20-07-09 07:48:25</c:v>
                </c:pt>
                <c:pt idx="10735">
                  <c:v> 20-07-09 07:48:30</c:v>
                </c:pt>
                <c:pt idx="10736">
                  <c:v> 20-07-09 07:48:35</c:v>
                </c:pt>
                <c:pt idx="10737">
                  <c:v> 20-07-09 07:48:40</c:v>
                </c:pt>
                <c:pt idx="10738">
                  <c:v> 20-07-09 07:48:45</c:v>
                </c:pt>
                <c:pt idx="10739">
                  <c:v> 20-07-09 07:48:50</c:v>
                </c:pt>
                <c:pt idx="10740">
                  <c:v> 20-07-09 07:48:55</c:v>
                </c:pt>
                <c:pt idx="10741">
                  <c:v> 20-07-09 07:49:00</c:v>
                </c:pt>
                <c:pt idx="10742">
                  <c:v> 20-07-09 07:49:05</c:v>
                </c:pt>
                <c:pt idx="10743">
                  <c:v> 20-07-09 07:49:10</c:v>
                </c:pt>
                <c:pt idx="10744">
                  <c:v> 20-07-09 07:49:15</c:v>
                </c:pt>
                <c:pt idx="10745">
                  <c:v> 20-07-09 07:49:20</c:v>
                </c:pt>
                <c:pt idx="10746">
                  <c:v> 20-07-09 07:49:25</c:v>
                </c:pt>
                <c:pt idx="10747">
                  <c:v> 20-07-09 07:49:30</c:v>
                </c:pt>
                <c:pt idx="10748">
                  <c:v> 20-07-09 07:49:35</c:v>
                </c:pt>
                <c:pt idx="10749">
                  <c:v> 20-07-09 07:49:40</c:v>
                </c:pt>
                <c:pt idx="10750">
                  <c:v> 20-07-09 07:49:45</c:v>
                </c:pt>
                <c:pt idx="10751">
                  <c:v> 20-07-09 07:49:50</c:v>
                </c:pt>
                <c:pt idx="10752">
                  <c:v> 20-07-09 07:49:55</c:v>
                </c:pt>
                <c:pt idx="10753">
                  <c:v> 20-07-09 07:50:00</c:v>
                </c:pt>
                <c:pt idx="10754">
                  <c:v> 20-07-09 07:50:05</c:v>
                </c:pt>
                <c:pt idx="10755">
                  <c:v> 20-07-09 07:51:40</c:v>
                </c:pt>
                <c:pt idx="10756">
                  <c:v> 20-07-09 07:51:45</c:v>
                </c:pt>
                <c:pt idx="10757">
                  <c:v> 20-07-09 07:51:50</c:v>
                </c:pt>
                <c:pt idx="10758">
                  <c:v> 20-07-09 07:51:55</c:v>
                </c:pt>
                <c:pt idx="10759">
                  <c:v> 20-07-09 07:52:00</c:v>
                </c:pt>
                <c:pt idx="10760">
                  <c:v> 20-07-09 07:52:05</c:v>
                </c:pt>
                <c:pt idx="10761">
                  <c:v> 20-07-09 07:52:10</c:v>
                </c:pt>
                <c:pt idx="10762">
                  <c:v> 20-07-09 07:52:15</c:v>
                </c:pt>
                <c:pt idx="10763">
                  <c:v> 20-07-09 07:52:20</c:v>
                </c:pt>
                <c:pt idx="10764">
                  <c:v> 20-07-09 07:52:25</c:v>
                </c:pt>
                <c:pt idx="10765">
                  <c:v> 20-07-09 07:52:30</c:v>
                </c:pt>
                <c:pt idx="10766">
                  <c:v> 20-07-09 07:52:35</c:v>
                </c:pt>
                <c:pt idx="10767">
                  <c:v> 20-07-09 07:52:40</c:v>
                </c:pt>
                <c:pt idx="10768">
                  <c:v> 20-07-09 07:52:45</c:v>
                </c:pt>
                <c:pt idx="10769">
                  <c:v> 20-07-09 07:52:50</c:v>
                </c:pt>
                <c:pt idx="10770">
                  <c:v> 20-07-09 07:52:55</c:v>
                </c:pt>
                <c:pt idx="10771">
                  <c:v> 20-07-09 07:53:00</c:v>
                </c:pt>
                <c:pt idx="10772">
                  <c:v> 20-07-09 07:53:05</c:v>
                </c:pt>
                <c:pt idx="10773">
                  <c:v> 20-07-09 07:53:10</c:v>
                </c:pt>
                <c:pt idx="10774">
                  <c:v> 20-07-09 07:53:15</c:v>
                </c:pt>
                <c:pt idx="10775">
                  <c:v> 20-07-09 07:53:20</c:v>
                </c:pt>
                <c:pt idx="10776">
                  <c:v> 20-07-09 07:53:25</c:v>
                </c:pt>
                <c:pt idx="10777">
                  <c:v> 20-07-09 07:53:30</c:v>
                </c:pt>
                <c:pt idx="10778">
                  <c:v> 20-07-09 07:53:35</c:v>
                </c:pt>
                <c:pt idx="10779">
                  <c:v> 20-07-09 07:53:40</c:v>
                </c:pt>
                <c:pt idx="10780">
                  <c:v> 20-07-09 07:53:45</c:v>
                </c:pt>
                <c:pt idx="10781">
                  <c:v> 20-07-09 07:53:50</c:v>
                </c:pt>
                <c:pt idx="10782">
                  <c:v> 20-07-09 07:53:55</c:v>
                </c:pt>
                <c:pt idx="10783">
                  <c:v> 20-07-09 07:54:00</c:v>
                </c:pt>
                <c:pt idx="10784">
                  <c:v> 20-07-09 07:54:05</c:v>
                </c:pt>
                <c:pt idx="10785">
                  <c:v> 20-07-09 07:54:10</c:v>
                </c:pt>
                <c:pt idx="10786">
                  <c:v> 20-07-09 07:54:15</c:v>
                </c:pt>
                <c:pt idx="10787">
                  <c:v> 20-07-09 07:54:20</c:v>
                </c:pt>
                <c:pt idx="10788">
                  <c:v> 20-07-09 07:54:25</c:v>
                </c:pt>
                <c:pt idx="10789">
                  <c:v> 20-07-09 07:55:05</c:v>
                </c:pt>
                <c:pt idx="10790">
                  <c:v> 20-07-09 07:55:10</c:v>
                </c:pt>
                <c:pt idx="10791">
                  <c:v> 20-07-09 07:55:15</c:v>
                </c:pt>
                <c:pt idx="10792">
                  <c:v> 20-07-09 07:55:20</c:v>
                </c:pt>
                <c:pt idx="10793">
                  <c:v> 20-07-09 07:55:25</c:v>
                </c:pt>
                <c:pt idx="10794">
                  <c:v> 20-07-09 07:55:30</c:v>
                </c:pt>
                <c:pt idx="10795">
                  <c:v> 20-07-09 07:55:35</c:v>
                </c:pt>
                <c:pt idx="10796">
                  <c:v> 20-07-09 07:55:40</c:v>
                </c:pt>
                <c:pt idx="10797">
                  <c:v> 20-07-09 07:55:45</c:v>
                </c:pt>
                <c:pt idx="10798">
                  <c:v> 20-07-09 07:55:50</c:v>
                </c:pt>
                <c:pt idx="10799">
                  <c:v> 20-07-09 07:55:55</c:v>
                </c:pt>
                <c:pt idx="10800">
                  <c:v> 20-07-09 07:56:00</c:v>
                </c:pt>
                <c:pt idx="10801">
                  <c:v> 20-07-09 07:56:05</c:v>
                </c:pt>
                <c:pt idx="10802">
                  <c:v> 20-07-09 07:56:10</c:v>
                </c:pt>
                <c:pt idx="10803">
                  <c:v> 20-07-09 07:56:15</c:v>
                </c:pt>
                <c:pt idx="10804">
                  <c:v> 20-07-09 07:56:50</c:v>
                </c:pt>
                <c:pt idx="10805">
                  <c:v> 20-07-09 07:56:55</c:v>
                </c:pt>
                <c:pt idx="10806">
                  <c:v> 20-07-09 07:57:00</c:v>
                </c:pt>
                <c:pt idx="10807">
                  <c:v> 20-07-09 07:57:05</c:v>
                </c:pt>
                <c:pt idx="10808">
                  <c:v> 20-07-09 07:57:10</c:v>
                </c:pt>
                <c:pt idx="10809">
                  <c:v> 20-07-09 07:57:15</c:v>
                </c:pt>
                <c:pt idx="10810">
                  <c:v> 20-07-09 07:57:20</c:v>
                </c:pt>
                <c:pt idx="10811">
                  <c:v> 20-07-09 07:57:25</c:v>
                </c:pt>
                <c:pt idx="10812">
                  <c:v> 20-07-09 07:57:30</c:v>
                </c:pt>
                <c:pt idx="10813">
                  <c:v> 20-07-09 07:57:35</c:v>
                </c:pt>
                <c:pt idx="10814">
                  <c:v> 20-07-09 07:57:40</c:v>
                </c:pt>
                <c:pt idx="10815">
                  <c:v> 20-07-09 07:57:45</c:v>
                </c:pt>
                <c:pt idx="10816">
                  <c:v> 20-07-09 07:57:50</c:v>
                </c:pt>
                <c:pt idx="10817">
                  <c:v> 20-07-09 07:57:55</c:v>
                </c:pt>
                <c:pt idx="10818">
                  <c:v> 20-07-09 07:58:00</c:v>
                </c:pt>
                <c:pt idx="10819">
                  <c:v> 20-07-09 07:58:05</c:v>
                </c:pt>
                <c:pt idx="10820">
                  <c:v> 20-07-09 07:58:10</c:v>
                </c:pt>
                <c:pt idx="10821">
                  <c:v> 20-07-09 07:58:15</c:v>
                </c:pt>
                <c:pt idx="10822">
                  <c:v> 20-07-09 07:58:20</c:v>
                </c:pt>
                <c:pt idx="10823">
                  <c:v> 20-07-09 07:58:25</c:v>
                </c:pt>
                <c:pt idx="10824">
                  <c:v> 20-07-09 07:58:30</c:v>
                </c:pt>
                <c:pt idx="10825">
                  <c:v> 20-07-09 07:58:35</c:v>
                </c:pt>
                <c:pt idx="10826">
                  <c:v> 20-07-09 07:58:40</c:v>
                </c:pt>
                <c:pt idx="10827">
                  <c:v> 20-07-09 07:58:45</c:v>
                </c:pt>
                <c:pt idx="10828">
                  <c:v> 20-07-09 07:58:50</c:v>
                </c:pt>
                <c:pt idx="10829">
                  <c:v> 20-07-09 07:58:55</c:v>
                </c:pt>
                <c:pt idx="10830">
                  <c:v> 20-07-09 07:59:00</c:v>
                </c:pt>
                <c:pt idx="10831">
                  <c:v> 20-07-09 07:59:05</c:v>
                </c:pt>
                <c:pt idx="10832">
                  <c:v> 20-07-09 07:59:10</c:v>
                </c:pt>
                <c:pt idx="10833">
                  <c:v> 20-07-09 07:59:15</c:v>
                </c:pt>
                <c:pt idx="10834">
                  <c:v> 20-07-09 07:59:20</c:v>
                </c:pt>
                <c:pt idx="10835">
                  <c:v> 20-07-09 07:59:25</c:v>
                </c:pt>
                <c:pt idx="10836">
                  <c:v> 20-07-09 07:59:30</c:v>
                </c:pt>
                <c:pt idx="10837">
                  <c:v> 20-07-09 07:59:35</c:v>
                </c:pt>
                <c:pt idx="10838">
                  <c:v> 20-07-09 07:59:40</c:v>
                </c:pt>
                <c:pt idx="10839">
                  <c:v> 20-07-09 07:59:45</c:v>
                </c:pt>
                <c:pt idx="10840">
                  <c:v> 20-07-09 07:59:50</c:v>
                </c:pt>
                <c:pt idx="10841">
                  <c:v> 20-07-09 07:59:55</c:v>
                </c:pt>
                <c:pt idx="10842">
                  <c:v> 20-07-09 08:00:00</c:v>
                </c:pt>
                <c:pt idx="10843">
                  <c:v> 20-07-09 08:00:05</c:v>
                </c:pt>
                <c:pt idx="10844">
                  <c:v> 20-07-09 08:00:10</c:v>
                </c:pt>
                <c:pt idx="10845">
                  <c:v> 20-07-09 08:00:15</c:v>
                </c:pt>
                <c:pt idx="10846">
                  <c:v> 20-07-09 08:00:20</c:v>
                </c:pt>
                <c:pt idx="10847">
                  <c:v> 20-07-09 08:00:25</c:v>
                </c:pt>
                <c:pt idx="10848">
                  <c:v> 20-07-09 08:00:30</c:v>
                </c:pt>
                <c:pt idx="10849">
                  <c:v> 20-07-09 08:00:35</c:v>
                </c:pt>
                <c:pt idx="10850">
                  <c:v> 20-07-09 08:00:40</c:v>
                </c:pt>
                <c:pt idx="10851">
                  <c:v> 20-07-09 08:00:45</c:v>
                </c:pt>
                <c:pt idx="10852">
                  <c:v> 20-07-09 08:00:50</c:v>
                </c:pt>
                <c:pt idx="10853">
                  <c:v> 20-07-09 08:00:55</c:v>
                </c:pt>
                <c:pt idx="10854">
                  <c:v> 20-07-09 08:01:00</c:v>
                </c:pt>
                <c:pt idx="10855">
                  <c:v> 20-07-09 08:01:05</c:v>
                </c:pt>
                <c:pt idx="10856">
                  <c:v> 20-07-09 08:01:10</c:v>
                </c:pt>
                <c:pt idx="10857">
                  <c:v> 20-07-09 08:01:15</c:v>
                </c:pt>
                <c:pt idx="10858">
                  <c:v> 20-07-09 08:01:20</c:v>
                </c:pt>
                <c:pt idx="10859">
                  <c:v> 20-07-09 08:01:25</c:v>
                </c:pt>
                <c:pt idx="10860">
                  <c:v> 20-07-09 08:01:30</c:v>
                </c:pt>
                <c:pt idx="10861">
                  <c:v> 20-07-09 08:01:35</c:v>
                </c:pt>
                <c:pt idx="10862">
                  <c:v> 20-07-09 08:01:40</c:v>
                </c:pt>
                <c:pt idx="10863">
                  <c:v> 20-07-09 08:01:45</c:v>
                </c:pt>
                <c:pt idx="10864">
                  <c:v> 20-07-09 08:01:50</c:v>
                </c:pt>
                <c:pt idx="10865">
                  <c:v> 20-07-09 08:01:55</c:v>
                </c:pt>
                <c:pt idx="10866">
                  <c:v> 20-07-09 08:02:00</c:v>
                </c:pt>
                <c:pt idx="10867">
                  <c:v> 20-07-09 08:02:05</c:v>
                </c:pt>
                <c:pt idx="10868">
                  <c:v> 20-07-09 08:02:10</c:v>
                </c:pt>
                <c:pt idx="10869">
                  <c:v> 20-07-09 08:02:15</c:v>
                </c:pt>
                <c:pt idx="10870">
                  <c:v> 20-07-09 08:02:20</c:v>
                </c:pt>
                <c:pt idx="10871">
                  <c:v> 20-07-09 08:02:25</c:v>
                </c:pt>
                <c:pt idx="10872">
                  <c:v> 20-07-09 08:02:30</c:v>
                </c:pt>
                <c:pt idx="10873">
                  <c:v> 20-07-09 08:02:35</c:v>
                </c:pt>
                <c:pt idx="10874">
                  <c:v> 20-07-09 08:02:40</c:v>
                </c:pt>
                <c:pt idx="10875">
                  <c:v> 20-07-09 08:02:45</c:v>
                </c:pt>
                <c:pt idx="10876">
                  <c:v> 20-07-09 08:02:50</c:v>
                </c:pt>
                <c:pt idx="10877">
                  <c:v> 20-07-09 08:02:55</c:v>
                </c:pt>
                <c:pt idx="10878">
                  <c:v> 20-07-09 08:03:00</c:v>
                </c:pt>
                <c:pt idx="10879">
                  <c:v> 20-07-09 08:03:05</c:v>
                </c:pt>
                <c:pt idx="10880">
                  <c:v> 20-07-09 08:03:10</c:v>
                </c:pt>
                <c:pt idx="10881">
                  <c:v> 20-07-09 08:03:15</c:v>
                </c:pt>
                <c:pt idx="10882">
                  <c:v> 20-07-09 08:03:20</c:v>
                </c:pt>
                <c:pt idx="10883">
                  <c:v> 20-07-09 08:03:25</c:v>
                </c:pt>
                <c:pt idx="10884">
                  <c:v> 20-07-09 08:03:30</c:v>
                </c:pt>
                <c:pt idx="10885">
                  <c:v> 20-07-09 08:03:35</c:v>
                </c:pt>
                <c:pt idx="10886">
                  <c:v> 20-07-09 08:03:40</c:v>
                </c:pt>
                <c:pt idx="10887">
                  <c:v> 20-07-09 08:03:45</c:v>
                </c:pt>
                <c:pt idx="10888">
                  <c:v> 20-07-09 08:03:50</c:v>
                </c:pt>
                <c:pt idx="10889">
                  <c:v> 20-07-09 08:03:55</c:v>
                </c:pt>
                <c:pt idx="10890">
                  <c:v> 20-07-09 08:04:00</c:v>
                </c:pt>
                <c:pt idx="10891">
                  <c:v> 20-07-09 08:04:05</c:v>
                </c:pt>
                <c:pt idx="10892">
                  <c:v> 20-07-09 08:04:10</c:v>
                </c:pt>
                <c:pt idx="10893">
                  <c:v> 20-07-09 08:04:15</c:v>
                </c:pt>
                <c:pt idx="10894">
                  <c:v> 20-07-09 08:04:20</c:v>
                </c:pt>
                <c:pt idx="10895">
                  <c:v> 20-07-09 08:04:25</c:v>
                </c:pt>
                <c:pt idx="10896">
                  <c:v> 20-07-09 08:04:30</c:v>
                </c:pt>
                <c:pt idx="10897">
                  <c:v> 20-07-09 08:04:35</c:v>
                </c:pt>
                <c:pt idx="10898">
                  <c:v> 20-07-09 08:04:40</c:v>
                </c:pt>
                <c:pt idx="10899">
                  <c:v> 20-07-09 08:04:45</c:v>
                </c:pt>
                <c:pt idx="10900">
                  <c:v> 20-07-09 08:04:50</c:v>
                </c:pt>
                <c:pt idx="10901">
                  <c:v> 20-07-09 08:04:55</c:v>
                </c:pt>
                <c:pt idx="10902">
                  <c:v> 20-07-09 08:05:00</c:v>
                </c:pt>
                <c:pt idx="10903">
                  <c:v> 20-07-09 08:05:05</c:v>
                </c:pt>
                <c:pt idx="10904">
                  <c:v> 20-07-09 08:05:10</c:v>
                </c:pt>
                <c:pt idx="10905">
                  <c:v> 20-07-09 08:05:15</c:v>
                </c:pt>
                <c:pt idx="10906">
                  <c:v> 20-07-09 08:05:20</c:v>
                </c:pt>
                <c:pt idx="10907">
                  <c:v> 20-07-09 08:05:25</c:v>
                </c:pt>
                <c:pt idx="10908">
                  <c:v> 20-07-09 08:05:30</c:v>
                </c:pt>
                <c:pt idx="10909">
                  <c:v> 20-07-09 08:05:35</c:v>
                </c:pt>
                <c:pt idx="10910">
                  <c:v> 20-07-09 08:05:40</c:v>
                </c:pt>
                <c:pt idx="10911">
                  <c:v> 20-07-09 08:05:45</c:v>
                </c:pt>
                <c:pt idx="10912">
                  <c:v> 20-07-09 08:05:50</c:v>
                </c:pt>
                <c:pt idx="10913">
                  <c:v> 20-07-09 08:05:55</c:v>
                </c:pt>
                <c:pt idx="10914">
                  <c:v> 20-07-09 08:06:00</c:v>
                </c:pt>
                <c:pt idx="10915">
                  <c:v> 20-07-09 08:06:05</c:v>
                </c:pt>
                <c:pt idx="10916">
                  <c:v> 20-07-09 08:06:10</c:v>
                </c:pt>
                <c:pt idx="10917">
                  <c:v> 20-07-09 08:06:15</c:v>
                </c:pt>
                <c:pt idx="10918">
                  <c:v> 20-07-09 08:06:20</c:v>
                </c:pt>
                <c:pt idx="10919">
                  <c:v> 20-07-09 08:06:25</c:v>
                </c:pt>
                <c:pt idx="10920">
                  <c:v> 20-07-09 08:06:30</c:v>
                </c:pt>
                <c:pt idx="10921">
                  <c:v> 20-07-09 08:06:35</c:v>
                </c:pt>
                <c:pt idx="10922">
                  <c:v> 20-07-09 08:06:40</c:v>
                </c:pt>
                <c:pt idx="10923">
                  <c:v> 20-07-09 08:06:45</c:v>
                </c:pt>
                <c:pt idx="10924">
                  <c:v> 20-07-09 08:06:50</c:v>
                </c:pt>
                <c:pt idx="10925">
                  <c:v> 20-07-09 08:06:55</c:v>
                </c:pt>
                <c:pt idx="10926">
                  <c:v> 20-07-09 08:07:00</c:v>
                </c:pt>
                <c:pt idx="10927">
                  <c:v> 20-07-09 08:07:05</c:v>
                </c:pt>
                <c:pt idx="10928">
                  <c:v> 20-07-09 08:07:10</c:v>
                </c:pt>
                <c:pt idx="10929">
                  <c:v> 20-07-09 08:07:15</c:v>
                </c:pt>
                <c:pt idx="10930">
                  <c:v> 20-07-09 08:07:20</c:v>
                </c:pt>
                <c:pt idx="10931">
                  <c:v> 20-07-09 08:07:25</c:v>
                </c:pt>
                <c:pt idx="10932">
                  <c:v> 20-07-09 08:07:30</c:v>
                </c:pt>
                <c:pt idx="10933">
                  <c:v> 20-07-09 08:07:35</c:v>
                </c:pt>
                <c:pt idx="10934">
                  <c:v> 20-07-09 08:07:40</c:v>
                </c:pt>
                <c:pt idx="10935">
                  <c:v> 20-07-09 08:07:45</c:v>
                </c:pt>
                <c:pt idx="10936">
                  <c:v> 20-07-09 08:07:50</c:v>
                </c:pt>
                <c:pt idx="10937">
                  <c:v> 20-07-09 08:07:55</c:v>
                </c:pt>
                <c:pt idx="10938">
                  <c:v> 20-07-09 08:08:00</c:v>
                </c:pt>
                <c:pt idx="10939">
                  <c:v> 20-07-09 08:08:05</c:v>
                </c:pt>
                <c:pt idx="10940">
                  <c:v> 20-07-09 08:08:10</c:v>
                </c:pt>
                <c:pt idx="10941">
                  <c:v> 20-07-09 08:08:15</c:v>
                </c:pt>
                <c:pt idx="10942">
                  <c:v> 20-07-09 08:08:20</c:v>
                </c:pt>
                <c:pt idx="10943">
                  <c:v> 20-07-09 08:08:25</c:v>
                </c:pt>
                <c:pt idx="10944">
                  <c:v> 20-07-09 08:08:30</c:v>
                </c:pt>
                <c:pt idx="10945">
                  <c:v> 20-07-09 08:08:35</c:v>
                </c:pt>
                <c:pt idx="10946">
                  <c:v> 20-07-09 08:08:40</c:v>
                </c:pt>
                <c:pt idx="10947">
                  <c:v> 20-07-09 08:08:45</c:v>
                </c:pt>
                <c:pt idx="10948">
                  <c:v> 20-07-09 08:08:50</c:v>
                </c:pt>
                <c:pt idx="10949">
                  <c:v> 20-07-09 08:08:55</c:v>
                </c:pt>
                <c:pt idx="10950">
                  <c:v> 20-07-09 08:09:00</c:v>
                </c:pt>
                <c:pt idx="10951">
                  <c:v> 20-07-09 08:09:05</c:v>
                </c:pt>
                <c:pt idx="10952">
                  <c:v> 20-07-09 08:09:10</c:v>
                </c:pt>
                <c:pt idx="10953">
                  <c:v> 20-07-09 08:09:15</c:v>
                </c:pt>
                <c:pt idx="10954">
                  <c:v> 20-07-09 08:09:20</c:v>
                </c:pt>
                <c:pt idx="10955">
                  <c:v> 20-07-09 08:09:25</c:v>
                </c:pt>
                <c:pt idx="10956">
                  <c:v> 20-07-09 08:09:30</c:v>
                </c:pt>
                <c:pt idx="10957">
                  <c:v> 20-07-09 08:09:35</c:v>
                </c:pt>
                <c:pt idx="10958">
                  <c:v> 20-07-09 08:09:40</c:v>
                </c:pt>
                <c:pt idx="10959">
                  <c:v> 20-07-09 08:09:45</c:v>
                </c:pt>
                <c:pt idx="10960">
                  <c:v> 20-07-09 08:09:50</c:v>
                </c:pt>
                <c:pt idx="10961">
                  <c:v> 20-07-09 08:09:55</c:v>
                </c:pt>
                <c:pt idx="10962">
                  <c:v> 20-07-09 08:10:00</c:v>
                </c:pt>
                <c:pt idx="10963">
                  <c:v> 20-07-09 08:10:05</c:v>
                </c:pt>
                <c:pt idx="10964">
                  <c:v> 20-07-09 08:10:10</c:v>
                </c:pt>
                <c:pt idx="10965">
                  <c:v> 20-07-09 08:10:15</c:v>
                </c:pt>
                <c:pt idx="10966">
                  <c:v> 20-07-09 08:10:20</c:v>
                </c:pt>
                <c:pt idx="10967">
                  <c:v> 20-07-09 08:10:55</c:v>
                </c:pt>
                <c:pt idx="10968">
                  <c:v> 20-07-09 08:11:00</c:v>
                </c:pt>
                <c:pt idx="10969">
                  <c:v> 20-07-09 08:11:05</c:v>
                </c:pt>
                <c:pt idx="10970">
                  <c:v> 20-07-09 08:11:10</c:v>
                </c:pt>
                <c:pt idx="10971">
                  <c:v> 20-07-09 08:11:15</c:v>
                </c:pt>
                <c:pt idx="10972">
                  <c:v> 20-07-09 08:11:20</c:v>
                </c:pt>
                <c:pt idx="10973">
                  <c:v> 20-07-09 08:11:25</c:v>
                </c:pt>
                <c:pt idx="10974">
                  <c:v> 20-07-09 08:11:30</c:v>
                </c:pt>
                <c:pt idx="10975">
                  <c:v> 20-07-09 08:11:35</c:v>
                </c:pt>
                <c:pt idx="10976">
                  <c:v> 20-07-09 08:11:40</c:v>
                </c:pt>
                <c:pt idx="10977">
                  <c:v> 20-07-09 08:11:45</c:v>
                </c:pt>
                <c:pt idx="10978">
                  <c:v> 20-07-09 08:11:50</c:v>
                </c:pt>
                <c:pt idx="10979">
                  <c:v> 20-07-09 08:11:55</c:v>
                </c:pt>
                <c:pt idx="10980">
                  <c:v> 20-07-09 08:12:00</c:v>
                </c:pt>
                <c:pt idx="10981">
                  <c:v> 20-07-09 08:12:05</c:v>
                </c:pt>
                <c:pt idx="10982">
                  <c:v> 20-07-09 08:12:10</c:v>
                </c:pt>
                <c:pt idx="10983">
                  <c:v> 20-07-09 08:12:55</c:v>
                </c:pt>
                <c:pt idx="10984">
                  <c:v> 20-07-09 08:13:00</c:v>
                </c:pt>
                <c:pt idx="10985">
                  <c:v> 20-07-09 08:13:05</c:v>
                </c:pt>
                <c:pt idx="10986">
                  <c:v> 20-07-09 08:13:10</c:v>
                </c:pt>
                <c:pt idx="10987">
                  <c:v> 20-07-09 08:13:15</c:v>
                </c:pt>
                <c:pt idx="10988">
                  <c:v> 20-07-09 08:13:20</c:v>
                </c:pt>
                <c:pt idx="10989">
                  <c:v> 20-07-09 08:13:25</c:v>
                </c:pt>
                <c:pt idx="10990">
                  <c:v> 20-07-09 08:13:30</c:v>
                </c:pt>
                <c:pt idx="10991">
                  <c:v> 20-07-09 08:13:35</c:v>
                </c:pt>
                <c:pt idx="10992">
                  <c:v> 20-07-09 08:13:40</c:v>
                </c:pt>
                <c:pt idx="10993">
                  <c:v> 20-07-09 08:13:45</c:v>
                </c:pt>
                <c:pt idx="10994">
                  <c:v> 20-07-09 08:13:50</c:v>
                </c:pt>
                <c:pt idx="10995">
                  <c:v> 20-07-09 08:13:55</c:v>
                </c:pt>
                <c:pt idx="10996">
                  <c:v> 20-07-09 08:14:00</c:v>
                </c:pt>
                <c:pt idx="10997">
                  <c:v> 20-07-09 08:14:05</c:v>
                </c:pt>
                <c:pt idx="10998">
                  <c:v> 20-07-09 08:14:10</c:v>
                </c:pt>
                <c:pt idx="10999">
                  <c:v> 20-07-09 08:14:15</c:v>
                </c:pt>
                <c:pt idx="11000">
                  <c:v> 20-07-09 08:14:20</c:v>
                </c:pt>
                <c:pt idx="11001">
                  <c:v> 20-07-09 08:14:25</c:v>
                </c:pt>
                <c:pt idx="11002">
                  <c:v> 20-07-09 08:14:30</c:v>
                </c:pt>
                <c:pt idx="11003">
                  <c:v> 20-07-09 08:14:35</c:v>
                </c:pt>
                <c:pt idx="11004">
                  <c:v> 20-07-09 08:14:40</c:v>
                </c:pt>
                <c:pt idx="11005">
                  <c:v> 20-07-09 08:14:45</c:v>
                </c:pt>
                <c:pt idx="11006">
                  <c:v> 20-07-09 08:14:50</c:v>
                </c:pt>
                <c:pt idx="11007">
                  <c:v> 20-07-09 08:14:55</c:v>
                </c:pt>
                <c:pt idx="11008">
                  <c:v> 20-07-09 08:15:00</c:v>
                </c:pt>
                <c:pt idx="11009">
                  <c:v> 20-07-09 08:15:05</c:v>
                </c:pt>
                <c:pt idx="11010">
                  <c:v> 20-07-09 08:15:10</c:v>
                </c:pt>
                <c:pt idx="11011">
                  <c:v> 20-07-09 08:15:15</c:v>
                </c:pt>
                <c:pt idx="11012">
                  <c:v> 20-07-09 08:15:20</c:v>
                </c:pt>
                <c:pt idx="11013">
                  <c:v> 20-07-09 08:15:25</c:v>
                </c:pt>
                <c:pt idx="11014">
                  <c:v> 20-07-09 08:15:30</c:v>
                </c:pt>
                <c:pt idx="11015">
                  <c:v> 20-07-09 08:15:35</c:v>
                </c:pt>
                <c:pt idx="11016">
                  <c:v> 20-07-09 08:15:40</c:v>
                </c:pt>
                <c:pt idx="11017">
                  <c:v> 20-07-09 08:15:45</c:v>
                </c:pt>
                <c:pt idx="11018">
                  <c:v> 20-07-09 08:15:50</c:v>
                </c:pt>
                <c:pt idx="11019">
                  <c:v> 20-07-09 08:15:55</c:v>
                </c:pt>
                <c:pt idx="11020">
                  <c:v> 20-07-09 08:16:00</c:v>
                </c:pt>
                <c:pt idx="11021">
                  <c:v> 20-07-09 08:16:05</c:v>
                </c:pt>
                <c:pt idx="11022">
                  <c:v> 20-07-09 08:16:10</c:v>
                </c:pt>
                <c:pt idx="11023">
                  <c:v> 20-07-09 08:16:15</c:v>
                </c:pt>
                <c:pt idx="11024">
                  <c:v> 20-07-09 08:16:20</c:v>
                </c:pt>
                <c:pt idx="11025">
                  <c:v> 20-07-09 08:16:25</c:v>
                </c:pt>
                <c:pt idx="11026">
                  <c:v> 20-07-09 08:16:30</c:v>
                </c:pt>
                <c:pt idx="11027">
                  <c:v> 20-07-09 08:16:35</c:v>
                </c:pt>
                <c:pt idx="11028">
                  <c:v> 20-07-09 08:16:40</c:v>
                </c:pt>
                <c:pt idx="11029">
                  <c:v> 20-07-09 08:16:45</c:v>
                </c:pt>
                <c:pt idx="11030">
                  <c:v> 20-07-09 08:16:50</c:v>
                </c:pt>
                <c:pt idx="11031">
                  <c:v> 20-07-09 08:16:55</c:v>
                </c:pt>
                <c:pt idx="11032">
                  <c:v> 20-07-09 08:17:00</c:v>
                </c:pt>
                <c:pt idx="11033">
                  <c:v> 20-07-09 08:17:05</c:v>
                </c:pt>
                <c:pt idx="11034">
                  <c:v> 20-07-09 08:17:10</c:v>
                </c:pt>
                <c:pt idx="11035">
                  <c:v> 20-07-09 08:17:15</c:v>
                </c:pt>
                <c:pt idx="11036">
                  <c:v> 20-07-09 08:17:20</c:v>
                </c:pt>
                <c:pt idx="11037">
                  <c:v> 20-07-09 08:17:25</c:v>
                </c:pt>
                <c:pt idx="11038">
                  <c:v> 20-07-09 08:17:30</c:v>
                </c:pt>
                <c:pt idx="11039">
                  <c:v> 20-07-09 08:17:35</c:v>
                </c:pt>
                <c:pt idx="11040">
                  <c:v> 20-07-09 08:17:40</c:v>
                </c:pt>
                <c:pt idx="11041">
                  <c:v> 20-07-09 08:17:45</c:v>
                </c:pt>
                <c:pt idx="11042">
                  <c:v> 20-07-09 08:17:50</c:v>
                </c:pt>
                <c:pt idx="11043">
                  <c:v> 20-07-09 08:17:55</c:v>
                </c:pt>
                <c:pt idx="11044">
                  <c:v> 20-07-09 08:18:00</c:v>
                </c:pt>
                <c:pt idx="11045">
                  <c:v> 20-07-09 08:18:05</c:v>
                </c:pt>
                <c:pt idx="11046">
                  <c:v> 20-07-09 08:18:10</c:v>
                </c:pt>
                <c:pt idx="11047">
                  <c:v> 20-07-09 08:18:15</c:v>
                </c:pt>
                <c:pt idx="11048">
                  <c:v> 20-07-09 08:18:20</c:v>
                </c:pt>
                <c:pt idx="11049">
                  <c:v> 20-07-09 08:18:25</c:v>
                </c:pt>
                <c:pt idx="11050">
                  <c:v> 20-07-09 08:18:30</c:v>
                </c:pt>
                <c:pt idx="11051">
                  <c:v> 20-07-09 08:18:35</c:v>
                </c:pt>
                <c:pt idx="11052">
                  <c:v> 20-07-09 08:18:40</c:v>
                </c:pt>
                <c:pt idx="11053">
                  <c:v> 20-07-09 08:18:45</c:v>
                </c:pt>
                <c:pt idx="11054">
                  <c:v> 20-07-09 08:18:50</c:v>
                </c:pt>
                <c:pt idx="11055">
                  <c:v> 20-07-09 08:18:55</c:v>
                </c:pt>
                <c:pt idx="11056">
                  <c:v> 20-07-09 08:19:00</c:v>
                </c:pt>
                <c:pt idx="11057">
                  <c:v> 20-07-09 08:19:05</c:v>
                </c:pt>
                <c:pt idx="11058">
                  <c:v> 20-07-09 08:19:10</c:v>
                </c:pt>
                <c:pt idx="11059">
                  <c:v> 20-07-09 08:19:15</c:v>
                </c:pt>
                <c:pt idx="11060">
                  <c:v> 20-07-09 08:19:20</c:v>
                </c:pt>
                <c:pt idx="11061">
                  <c:v> 20-07-09 08:19:25</c:v>
                </c:pt>
                <c:pt idx="11062">
                  <c:v> 20-07-09 08:19:30</c:v>
                </c:pt>
                <c:pt idx="11063">
                  <c:v> 20-07-09 08:19:35</c:v>
                </c:pt>
                <c:pt idx="11064">
                  <c:v> 20-07-09 08:20:00</c:v>
                </c:pt>
                <c:pt idx="11065">
                  <c:v> 20-07-09 08:20:05</c:v>
                </c:pt>
                <c:pt idx="11066">
                  <c:v> 20-07-09 08:20:10</c:v>
                </c:pt>
                <c:pt idx="11067">
                  <c:v> 20-07-09 08:20:15</c:v>
                </c:pt>
                <c:pt idx="11068">
                  <c:v> 20-07-09 08:20:20</c:v>
                </c:pt>
                <c:pt idx="11069">
                  <c:v> 20-07-09 08:20:25</c:v>
                </c:pt>
                <c:pt idx="11070">
                  <c:v> 20-07-09 08:20:30</c:v>
                </c:pt>
                <c:pt idx="11071">
                  <c:v> 20-07-09 08:20:35</c:v>
                </c:pt>
                <c:pt idx="11072">
                  <c:v> 20-07-09 08:20:40</c:v>
                </c:pt>
                <c:pt idx="11073">
                  <c:v> 20-07-09 08:20:45</c:v>
                </c:pt>
                <c:pt idx="11074">
                  <c:v> 20-07-09 08:20:50</c:v>
                </c:pt>
                <c:pt idx="11075">
                  <c:v> 20-07-09 08:20:55</c:v>
                </c:pt>
                <c:pt idx="11076">
                  <c:v> 20-07-09 08:21:00</c:v>
                </c:pt>
                <c:pt idx="11077">
                  <c:v> 20-07-09 08:21:05</c:v>
                </c:pt>
                <c:pt idx="11078">
                  <c:v> 20-07-09 08:21:10</c:v>
                </c:pt>
                <c:pt idx="11079">
                  <c:v> 20-07-09 08:21:15</c:v>
                </c:pt>
                <c:pt idx="11080">
                  <c:v> 20-07-09 08:21:20</c:v>
                </c:pt>
                <c:pt idx="11081">
                  <c:v> 20-07-09 08:21:25</c:v>
                </c:pt>
                <c:pt idx="11082">
                  <c:v> 20-07-09 08:21:30</c:v>
                </c:pt>
                <c:pt idx="11083">
                  <c:v> 20-07-09 08:21:35</c:v>
                </c:pt>
                <c:pt idx="11084">
                  <c:v> 20-07-09 08:21:40</c:v>
                </c:pt>
                <c:pt idx="11085">
                  <c:v> 20-07-09 08:21:45</c:v>
                </c:pt>
                <c:pt idx="11086">
                  <c:v> 20-07-09 08:21:50</c:v>
                </c:pt>
                <c:pt idx="11087">
                  <c:v> 20-07-09 08:21:55</c:v>
                </c:pt>
                <c:pt idx="11088">
                  <c:v> 20-07-09 08:22:00</c:v>
                </c:pt>
                <c:pt idx="11089">
                  <c:v> 20-07-09 08:22:05</c:v>
                </c:pt>
                <c:pt idx="11090">
                  <c:v> 20-07-09 08:22:10</c:v>
                </c:pt>
                <c:pt idx="11091">
                  <c:v> 20-07-09 08:22:15</c:v>
                </c:pt>
                <c:pt idx="11092">
                  <c:v> 20-07-09 08:22:20</c:v>
                </c:pt>
                <c:pt idx="11093">
                  <c:v> 20-07-09 08:22:25</c:v>
                </c:pt>
                <c:pt idx="11094">
                  <c:v> 20-07-09 08:22:30</c:v>
                </c:pt>
                <c:pt idx="11095">
                  <c:v> 20-07-09 08:22:35</c:v>
                </c:pt>
                <c:pt idx="11096">
                  <c:v> 20-07-09 08:22:40</c:v>
                </c:pt>
                <c:pt idx="11097">
                  <c:v> 20-07-09 08:22:45</c:v>
                </c:pt>
                <c:pt idx="11098">
                  <c:v> 20-07-09 08:22:50</c:v>
                </c:pt>
                <c:pt idx="11099">
                  <c:v> 20-07-09 08:22:55</c:v>
                </c:pt>
                <c:pt idx="11100">
                  <c:v> 20-07-09 08:23:00</c:v>
                </c:pt>
                <c:pt idx="11101">
                  <c:v> 20-07-09 08:23:05</c:v>
                </c:pt>
                <c:pt idx="11102">
                  <c:v> 20-07-09 08:23:10</c:v>
                </c:pt>
                <c:pt idx="11103">
                  <c:v> 20-07-09 08:23:15</c:v>
                </c:pt>
                <c:pt idx="11104">
                  <c:v> 20-07-09 08:23:20</c:v>
                </c:pt>
                <c:pt idx="11105">
                  <c:v> 20-07-09 08:23:25</c:v>
                </c:pt>
                <c:pt idx="11106">
                  <c:v> 20-07-09 08:23:30</c:v>
                </c:pt>
                <c:pt idx="11107">
                  <c:v> 20-07-09 08:23:35</c:v>
                </c:pt>
                <c:pt idx="11108">
                  <c:v> 20-07-09 08:23:40</c:v>
                </c:pt>
                <c:pt idx="11109">
                  <c:v> 20-07-09 08:23:45</c:v>
                </c:pt>
                <c:pt idx="11110">
                  <c:v> 20-07-09 08:23:50</c:v>
                </c:pt>
                <c:pt idx="11111">
                  <c:v> 20-07-09 08:23:55</c:v>
                </c:pt>
                <c:pt idx="11112">
                  <c:v> 20-07-09 08:24:00</c:v>
                </c:pt>
                <c:pt idx="11113">
                  <c:v> 20-07-09 08:24:05</c:v>
                </c:pt>
                <c:pt idx="11114">
                  <c:v> 20-07-09 08:24:10</c:v>
                </c:pt>
                <c:pt idx="11115">
                  <c:v> 20-07-09 08:24:15</c:v>
                </c:pt>
                <c:pt idx="11116">
                  <c:v> 20-07-09 08:24:20</c:v>
                </c:pt>
                <c:pt idx="11117">
                  <c:v> 20-07-09 08:24:25</c:v>
                </c:pt>
                <c:pt idx="11118">
                  <c:v> 20-07-09 08:24:30</c:v>
                </c:pt>
                <c:pt idx="11119">
                  <c:v> 20-07-09 08:24:35</c:v>
                </c:pt>
                <c:pt idx="11120">
                  <c:v> 20-07-09 08:24:40</c:v>
                </c:pt>
                <c:pt idx="11121">
                  <c:v> 20-07-09 08:24:45</c:v>
                </c:pt>
                <c:pt idx="11122">
                  <c:v> 20-07-09 08:24:50</c:v>
                </c:pt>
                <c:pt idx="11123">
                  <c:v> 20-07-09 08:24:55</c:v>
                </c:pt>
                <c:pt idx="11124">
                  <c:v> 20-07-09 08:25:00</c:v>
                </c:pt>
                <c:pt idx="11125">
                  <c:v> 20-07-09 08:25:05</c:v>
                </c:pt>
              </c:strCache>
            </c:strRef>
          </c:cat>
          <c:val>
            <c:numRef>
              <c:f>'Vhuge-it'!$C$2:$C$11127</c:f>
              <c:numCache>
                <c:formatCode>General</c:formatCode>
                <c:ptCount val="1112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-1</c:v>
                </c:pt>
                <c:pt idx="31">
                  <c:v>-1</c:v>
                </c:pt>
                <c:pt idx="32">
                  <c:v>-1</c:v>
                </c:pt>
                <c:pt idx="33">
                  <c:v>-1</c:v>
                </c:pt>
                <c:pt idx="34">
                  <c:v>-1</c:v>
                </c:pt>
                <c:pt idx="35">
                  <c:v>-1</c:v>
                </c:pt>
                <c:pt idx="36">
                  <c:v>-3</c:v>
                </c:pt>
                <c:pt idx="37">
                  <c:v>-3</c:v>
                </c:pt>
                <c:pt idx="38">
                  <c:v>-3</c:v>
                </c:pt>
                <c:pt idx="39">
                  <c:v>-3</c:v>
                </c:pt>
                <c:pt idx="40">
                  <c:v>-3</c:v>
                </c:pt>
                <c:pt idx="41">
                  <c:v>-3</c:v>
                </c:pt>
                <c:pt idx="42">
                  <c:v>-2</c:v>
                </c:pt>
                <c:pt idx="43">
                  <c:v>-2</c:v>
                </c:pt>
                <c:pt idx="44">
                  <c:v>-2</c:v>
                </c:pt>
                <c:pt idx="45">
                  <c:v>-2</c:v>
                </c:pt>
                <c:pt idx="46">
                  <c:v>-2</c:v>
                </c:pt>
                <c:pt idx="47">
                  <c:v>-2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-1</c:v>
                </c:pt>
                <c:pt idx="61">
                  <c:v>-1</c:v>
                </c:pt>
                <c:pt idx="62">
                  <c:v>-1</c:v>
                </c:pt>
                <c:pt idx="63">
                  <c:v>-1</c:v>
                </c:pt>
                <c:pt idx="64">
                  <c:v>-1</c:v>
                </c:pt>
                <c:pt idx="65">
                  <c:v>-1</c:v>
                </c:pt>
                <c:pt idx="66">
                  <c:v>-1</c:v>
                </c:pt>
                <c:pt idx="67">
                  <c:v>-1</c:v>
                </c:pt>
                <c:pt idx="68">
                  <c:v>-1</c:v>
                </c:pt>
                <c:pt idx="69">
                  <c:v>-1</c:v>
                </c:pt>
                <c:pt idx="70">
                  <c:v>-1</c:v>
                </c:pt>
                <c:pt idx="71">
                  <c:v>-1</c:v>
                </c:pt>
                <c:pt idx="72">
                  <c:v>-2</c:v>
                </c:pt>
                <c:pt idx="73">
                  <c:v>-2</c:v>
                </c:pt>
                <c:pt idx="74">
                  <c:v>-2</c:v>
                </c:pt>
                <c:pt idx="75">
                  <c:v>-2</c:v>
                </c:pt>
                <c:pt idx="76">
                  <c:v>-2</c:v>
                </c:pt>
                <c:pt idx="77">
                  <c:v>-2</c:v>
                </c:pt>
                <c:pt idx="78">
                  <c:v>-2</c:v>
                </c:pt>
                <c:pt idx="79">
                  <c:v>-2</c:v>
                </c:pt>
                <c:pt idx="80">
                  <c:v>-2</c:v>
                </c:pt>
                <c:pt idx="81">
                  <c:v>-2</c:v>
                </c:pt>
                <c:pt idx="82">
                  <c:v>-2</c:v>
                </c:pt>
                <c:pt idx="83">
                  <c:v>-2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1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-1</c:v>
                </c:pt>
                <c:pt idx="125">
                  <c:v>-2</c:v>
                </c:pt>
                <c:pt idx="126">
                  <c:v>-2</c:v>
                </c:pt>
                <c:pt idx="127">
                  <c:v>-2</c:v>
                </c:pt>
                <c:pt idx="128">
                  <c:v>-2</c:v>
                </c:pt>
                <c:pt idx="129">
                  <c:v>-2</c:v>
                </c:pt>
                <c:pt idx="130">
                  <c:v>-2</c:v>
                </c:pt>
                <c:pt idx="131">
                  <c:v>-2</c:v>
                </c:pt>
                <c:pt idx="132">
                  <c:v>-2</c:v>
                </c:pt>
                <c:pt idx="133">
                  <c:v>-2</c:v>
                </c:pt>
                <c:pt idx="134">
                  <c:v>-3</c:v>
                </c:pt>
                <c:pt idx="135">
                  <c:v>-4</c:v>
                </c:pt>
                <c:pt idx="136">
                  <c:v>-4</c:v>
                </c:pt>
                <c:pt idx="137">
                  <c:v>-2</c:v>
                </c:pt>
                <c:pt idx="138">
                  <c:v>-2</c:v>
                </c:pt>
                <c:pt idx="139">
                  <c:v>-2</c:v>
                </c:pt>
                <c:pt idx="140">
                  <c:v>-2</c:v>
                </c:pt>
                <c:pt idx="141">
                  <c:v>-2</c:v>
                </c:pt>
                <c:pt idx="142">
                  <c:v>-2</c:v>
                </c:pt>
                <c:pt idx="143">
                  <c:v>-2</c:v>
                </c:pt>
                <c:pt idx="144">
                  <c:v>-2</c:v>
                </c:pt>
                <c:pt idx="145">
                  <c:v>-2</c:v>
                </c:pt>
                <c:pt idx="146">
                  <c:v>-1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-2</c:v>
                </c:pt>
                <c:pt idx="160">
                  <c:v>-2</c:v>
                </c:pt>
                <c:pt idx="161">
                  <c:v>-2</c:v>
                </c:pt>
                <c:pt idx="162">
                  <c:v>-2</c:v>
                </c:pt>
                <c:pt idx="163">
                  <c:v>-2</c:v>
                </c:pt>
                <c:pt idx="164">
                  <c:v>-2</c:v>
                </c:pt>
                <c:pt idx="165">
                  <c:v>-2</c:v>
                </c:pt>
                <c:pt idx="166">
                  <c:v>-2</c:v>
                </c:pt>
                <c:pt idx="167">
                  <c:v>-2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0</c:v>
                </c:pt>
                <c:pt idx="179">
                  <c:v>0</c:v>
                </c:pt>
                <c:pt idx="180">
                  <c:v>-2</c:v>
                </c:pt>
                <c:pt idx="181">
                  <c:v>-2</c:v>
                </c:pt>
                <c:pt idx="182">
                  <c:v>-2</c:v>
                </c:pt>
                <c:pt idx="183">
                  <c:v>-2</c:v>
                </c:pt>
                <c:pt idx="184">
                  <c:v>-2</c:v>
                </c:pt>
                <c:pt idx="185">
                  <c:v>-2</c:v>
                </c:pt>
                <c:pt idx="186">
                  <c:v>-2</c:v>
                </c:pt>
                <c:pt idx="187">
                  <c:v>-2</c:v>
                </c:pt>
                <c:pt idx="188">
                  <c:v>-2</c:v>
                </c:pt>
                <c:pt idx="189">
                  <c:v>-2</c:v>
                </c:pt>
                <c:pt idx="190">
                  <c:v>-1</c:v>
                </c:pt>
                <c:pt idx="191">
                  <c:v>-1</c:v>
                </c:pt>
                <c:pt idx="192">
                  <c:v>-1</c:v>
                </c:pt>
                <c:pt idx="193">
                  <c:v>-1</c:v>
                </c:pt>
                <c:pt idx="194">
                  <c:v>-1</c:v>
                </c:pt>
                <c:pt idx="195">
                  <c:v>-1</c:v>
                </c:pt>
                <c:pt idx="196">
                  <c:v>-1</c:v>
                </c:pt>
                <c:pt idx="197">
                  <c:v>-1</c:v>
                </c:pt>
                <c:pt idx="198">
                  <c:v>-1</c:v>
                </c:pt>
                <c:pt idx="199">
                  <c:v>-1</c:v>
                </c:pt>
                <c:pt idx="200">
                  <c:v>-1</c:v>
                </c:pt>
                <c:pt idx="201">
                  <c:v>-1</c:v>
                </c:pt>
                <c:pt idx="202">
                  <c:v>-1</c:v>
                </c:pt>
                <c:pt idx="203">
                  <c:v>-1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-1</c:v>
                </c:pt>
                <c:pt idx="212">
                  <c:v>-1</c:v>
                </c:pt>
                <c:pt idx="213">
                  <c:v>-1</c:v>
                </c:pt>
                <c:pt idx="214">
                  <c:v>-1</c:v>
                </c:pt>
                <c:pt idx="215">
                  <c:v>-1</c:v>
                </c:pt>
                <c:pt idx="216">
                  <c:v>-2</c:v>
                </c:pt>
                <c:pt idx="217">
                  <c:v>-2</c:v>
                </c:pt>
                <c:pt idx="218">
                  <c:v>-2</c:v>
                </c:pt>
                <c:pt idx="219">
                  <c:v>-2</c:v>
                </c:pt>
                <c:pt idx="220">
                  <c:v>-3</c:v>
                </c:pt>
                <c:pt idx="221">
                  <c:v>-3</c:v>
                </c:pt>
                <c:pt idx="222">
                  <c:v>-3</c:v>
                </c:pt>
                <c:pt idx="223">
                  <c:v>-1</c:v>
                </c:pt>
                <c:pt idx="224">
                  <c:v>-1</c:v>
                </c:pt>
                <c:pt idx="225">
                  <c:v>-1</c:v>
                </c:pt>
                <c:pt idx="226">
                  <c:v>-1</c:v>
                </c:pt>
                <c:pt idx="227">
                  <c:v>-1</c:v>
                </c:pt>
                <c:pt idx="228">
                  <c:v>-1</c:v>
                </c:pt>
                <c:pt idx="229">
                  <c:v>-1</c:v>
                </c:pt>
                <c:pt idx="230">
                  <c:v>-1</c:v>
                </c:pt>
                <c:pt idx="231">
                  <c:v>-1</c:v>
                </c:pt>
                <c:pt idx="232">
                  <c:v>-1</c:v>
                </c:pt>
                <c:pt idx="233">
                  <c:v>-1</c:v>
                </c:pt>
                <c:pt idx="234">
                  <c:v>-1</c:v>
                </c:pt>
                <c:pt idx="235">
                  <c:v>-1</c:v>
                </c:pt>
                <c:pt idx="236">
                  <c:v>-1</c:v>
                </c:pt>
                <c:pt idx="237">
                  <c:v>-1</c:v>
                </c:pt>
                <c:pt idx="238">
                  <c:v>-1</c:v>
                </c:pt>
                <c:pt idx="239">
                  <c:v>-1</c:v>
                </c:pt>
                <c:pt idx="240">
                  <c:v>-1</c:v>
                </c:pt>
                <c:pt idx="241">
                  <c:v>-1</c:v>
                </c:pt>
                <c:pt idx="242">
                  <c:v>-1</c:v>
                </c:pt>
                <c:pt idx="243">
                  <c:v>-1</c:v>
                </c:pt>
                <c:pt idx="244">
                  <c:v>-2</c:v>
                </c:pt>
                <c:pt idx="245">
                  <c:v>-2</c:v>
                </c:pt>
                <c:pt idx="246">
                  <c:v>-2</c:v>
                </c:pt>
                <c:pt idx="247">
                  <c:v>-2</c:v>
                </c:pt>
                <c:pt idx="248">
                  <c:v>-2</c:v>
                </c:pt>
                <c:pt idx="249">
                  <c:v>-2</c:v>
                </c:pt>
                <c:pt idx="250">
                  <c:v>-2</c:v>
                </c:pt>
                <c:pt idx="251">
                  <c:v>-2</c:v>
                </c:pt>
                <c:pt idx="252">
                  <c:v>-1</c:v>
                </c:pt>
                <c:pt idx="253">
                  <c:v>-1</c:v>
                </c:pt>
                <c:pt idx="254">
                  <c:v>-1</c:v>
                </c:pt>
                <c:pt idx="255">
                  <c:v>-1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-2</c:v>
                </c:pt>
                <c:pt idx="292">
                  <c:v>-2</c:v>
                </c:pt>
                <c:pt idx="293">
                  <c:v>-2</c:v>
                </c:pt>
                <c:pt idx="294">
                  <c:v>-2</c:v>
                </c:pt>
                <c:pt idx="295">
                  <c:v>-2</c:v>
                </c:pt>
                <c:pt idx="296">
                  <c:v>-2</c:v>
                </c:pt>
                <c:pt idx="297">
                  <c:v>-2</c:v>
                </c:pt>
                <c:pt idx="298">
                  <c:v>-2</c:v>
                </c:pt>
                <c:pt idx="299">
                  <c:v>-2</c:v>
                </c:pt>
                <c:pt idx="300">
                  <c:v>-2</c:v>
                </c:pt>
                <c:pt idx="301">
                  <c:v>-2</c:v>
                </c:pt>
                <c:pt idx="302">
                  <c:v>-2</c:v>
                </c:pt>
                <c:pt idx="303">
                  <c:v>-1</c:v>
                </c:pt>
                <c:pt idx="304">
                  <c:v>-1</c:v>
                </c:pt>
                <c:pt idx="305">
                  <c:v>-1</c:v>
                </c:pt>
                <c:pt idx="306">
                  <c:v>-1</c:v>
                </c:pt>
                <c:pt idx="307">
                  <c:v>-1</c:v>
                </c:pt>
                <c:pt idx="308">
                  <c:v>-1</c:v>
                </c:pt>
                <c:pt idx="309">
                  <c:v>-1</c:v>
                </c:pt>
                <c:pt idx="310">
                  <c:v>-1</c:v>
                </c:pt>
                <c:pt idx="311">
                  <c:v>-3</c:v>
                </c:pt>
                <c:pt idx="312">
                  <c:v>-3</c:v>
                </c:pt>
                <c:pt idx="313">
                  <c:v>-3</c:v>
                </c:pt>
                <c:pt idx="314">
                  <c:v>-3</c:v>
                </c:pt>
                <c:pt idx="315">
                  <c:v>-2</c:v>
                </c:pt>
                <c:pt idx="316">
                  <c:v>-2</c:v>
                </c:pt>
                <c:pt idx="317">
                  <c:v>-2</c:v>
                </c:pt>
                <c:pt idx="318">
                  <c:v>-2</c:v>
                </c:pt>
                <c:pt idx="319">
                  <c:v>-2</c:v>
                </c:pt>
                <c:pt idx="320">
                  <c:v>-2</c:v>
                </c:pt>
                <c:pt idx="321">
                  <c:v>-2</c:v>
                </c:pt>
                <c:pt idx="322">
                  <c:v>-2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-1</c:v>
                </c:pt>
                <c:pt idx="332">
                  <c:v>-1</c:v>
                </c:pt>
                <c:pt idx="333">
                  <c:v>-1</c:v>
                </c:pt>
                <c:pt idx="334">
                  <c:v>-1</c:v>
                </c:pt>
                <c:pt idx="335">
                  <c:v>-1</c:v>
                </c:pt>
                <c:pt idx="336">
                  <c:v>-1</c:v>
                </c:pt>
                <c:pt idx="337">
                  <c:v>-1</c:v>
                </c:pt>
                <c:pt idx="338">
                  <c:v>-1</c:v>
                </c:pt>
                <c:pt idx="339">
                  <c:v>-1</c:v>
                </c:pt>
                <c:pt idx="340">
                  <c:v>-1</c:v>
                </c:pt>
                <c:pt idx="341">
                  <c:v>-1</c:v>
                </c:pt>
                <c:pt idx="342">
                  <c:v>-1</c:v>
                </c:pt>
                <c:pt idx="343">
                  <c:v>-1</c:v>
                </c:pt>
                <c:pt idx="344">
                  <c:v>-1</c:v>
                </c:pt>
                <c:pt idx="345">
                  <c:v>-1</c:v>
                </c:pt>
                <c:pt idx="346">
                  <c:v>-1</c:v>
                </c:pt>
                <c:pt idx="347">
                  <c:v>-1</c:v>
                </c:pt>
                <c:pt idx="348">
                  <c:v>-1</c:v>
                </c:pt>
                <c:pt idx="349">
                  <c:v>-1</c:v>
                </c:pt>
                <c:pt idx="350">
                  <c:v>-1</c:v>
                </c:pt>
                <c:pt idx="351">
                  <c:v>-1</c:v>
                </c:pt>
                <c:pt idx="352">
                  <c:v>-1</c:v>
                </c:pt>
                <c:pt idx="353">
                  <c:v>-1</c:v>
                </c:pt>
                <c:pt idx="354">
                  <c:v>-1</c:v>
                </c:pt>
                <c:pt idx="355">
                  <c:v>-1</c:v>
                </c:pt>
                <c:pt idx="356">
                  <c:v>-1</c:v>
                </c:pt>
                <c:pt idx="357">
                  <c:v>-1</c:v>
                </c:pt>
                <c:pt idx="358">
                  <c:v>-1</c:v>
                </c:pt>
                <c:pt idx="359">
                  <c:v>-1</c:v>
                </c:pt>
                <c:pt idx="360">
                  <c:v>-1</c:v>
                </c:pt>
                <c:pt idx="361">
                  <c:v>-1</c:v>
                </c:pt>
                <c:pt idx="362">
                  <c:v>-1</c:v>
                </c:pt>
                <c:pt idx="363">
                  <c:v>-1</c:v>
                </c:pt>
                <c:pt idx="364">
                  <c:v>-1</c:v>
                </c:pt>
                <c:pt idx="365">
                  <c:v>-1</c:v>
                </c:pt>
                <c:pt idx="366">
                  <c:v>-2</c:v>
                </c:pt>
                <c:pt idx="367">
                  <c:v>-1</c:v>
                </c:pt>
                <c:pt idx="368">
                  <c:v>-1</c:v>
                </c:pt>
                <c:pt idx="369">
                  <c:v>-1</c:v>
                </c:pt>
                <c:pt idx="370">
                  <c:v>-1</c:v>
                </c:pt>
                <c:pt idx="371">
                  <c:v>-1</c:v>
                </c:pt>
                <c:pt idx="372">
                  <c:v>-1</c:v>
                </c:pt>
                <c:pt idx="373">
                  <c:v>-1</c:v>
                </c:pt>
                <c:pt idx="374">
                  <c:v>-1</c:v>
                </c:pt>
                <c:pt idx="375">
                  <c:v>-1</c:v>
                </c:pt>
                <c:pt idx="376">
                  <c:v>-1</c:v>
                </c:pt>
                <c:pt idx="377">
                  <c:v>-1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-1</c:v>
                </c:pt>
                <c:pt idx="391">
                  <c:v>-1</c:v>
                </c:pt>
                <c:pt idx="392">
                  <c:v>-1</c:v>
                </c:pt>
                <c:pt idx="393">
                  <c:v>-1</c:v>
                </c:pt>
                <c:pt idx="394">
                  <c:v>-1</c:v>
                </c:pt>
                <c:pt idx="395">
                  <c:v>-1</c:v>
                </c:pt>
                <c:pt idx="396">
                  <c:v>-1</c:v>
                </c:pt>
                <c:pt idx="397">
                  <c:v>-1</c:v>
                </c:pt>
                <c:pt idx="398">
                  <c:v>-1</c:v>
                </c:pt>
                <c:pt idx="399">
                  <c:v>-1</c:v>
                </c:pt>
                <c:pt idx="400">
                  <c:v>-1</c:v>
                </c:pt>
                <c:pt idx="401">
                  <c:v>-1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0</c:v>
                </c:pt>
                <c:pt idx="413">
                  <c:v>0</c:v>
                </c:pt>
                <c:pt idx="414">
                  <c:v>-1</c:v>
                </c:pt>
                <c:pt idx="415">
                  <c:v>-1</c:v>
                </c:pt>
                <c:pt idx="416">
                  <c:v>-1</c:v>
                </c:pt>
                <c:pt idx="417">
                  <c:v>-1</c:v>
                </c:pt>
                <c:pt idx="418">
                  <c:v>-1</c:v>
                </c:pt>
                <c:pt idx="419">
                  <c:v>-1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1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-1</c:v>
                </c:pt>
                <c:pt idx="433">
                  <c:v>-1</c:v>
                </c:pt>
                <c:pt idx="434">
                  <c:v>-1</c:v>
                </c:pt>
                <c:pt idx="435">
                  <c:v>-1</c:v>
                </c:pt>
                <c:pt idx="436">
                  <c:v>-1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-1</c:v>
                </c:pt>
                <c:pt idx="462">
                  <c:v>-1</c:v>
                </c:pt>
                <c:pt idx="463">
                  <c:v>-1</c:v>
                </c:pt>
                <c:pt idx="464">
                  <c:v>-1</c:v>
                </c:pt>
                <c:pt idx="465">
                  <c:v>-1</c:v>
                </c:pt>
                <c:pt idx="466">
                  <c:v>-1</c:v>
                </c:pt>
                <c:pt idx="467">
                  <c:v>-1</c:v>
                </c:pt>
                <c:pt idx="468">
                  <c:v>-1</c:v>
                </c:pt>
                <c:pt idx="469">
                  <c:v>-1</c:v>
                </c:pt>
                <c:pt idx="470">
                  <c:v>-1</c:v>
                </c:pt>
                <c:pt idx="471">
                  <c:v>-1</c:v>
                </c:pt>
                <c:pt idx="472">
                  <c:v>-1</c:v>
                </c:pt>
                <c:pt idx="473">
                  <c:v>-2</c:v>
                </c:pt>
                <c:pt idx="474">
                  <c:v>-2</c:v>
                </c:pt>
                <c:pt idx="475">
                  <c:v>-2</c:v>
                </c:pt>
                <c:pt idx="476">
                  <c:v>-2</c:v>
                </c:pt>
                <c:pt idx="477">
                  <c:v>-2</c:v>
                </c:pt>
                <c:pt idx="478">
                  <c:v>-2</c:v>
                </c:pt>
                <c:pt idx="479">
                  <c:v>-2</c:v>
                </c:pt>
                <c:pt idx="480">
                  <c:v>-2</c:v>
                </c:pt>
                <c:pt idx="481">
                  <c:v>-2</c:v>
                </c:pt>
                <c:pt idx="482">
                  <c:v>-2</c:v>
                </c:pt>
                <c:pt idx="483">
                  <c:v>-2</c:v>
                </c:pt>
                <c:pt idx="484">
                  <c:v>-2</c:v>
                </c:pt>
                <c:pt idx="485">
                  <c:v>2</c:v>
                </c:pt>
                <c:pt idx="486">
                  <c:v>2</c:v>
                </c:pt>
                <c:pt idx="487">
                  <c:v>2</c:v>
                </c:pt>
                <c:pt idx="488">
                  <c:v>2</c:v>
                </c:pt>
                <c:pt idx="489">
                  <c:v>2</c:v>
                </c:pt>
                <c:pt idx="490">
                  <c:v>2</c:v>
                </c:pt>
                <c:pt idx="491">
                  <c:v>2</c:v>
                </c:pt>
                <c:pt idx="492">
                  <c:v>2</c:v>
                </c:pt>
                <c:pt idx="493">
                  <c:v>2</c:v>
                </c:pt>
                <c:pt idx="494">
                  <c:v>2</c:v>
                </c:pt>
                <c:pt idx="495">
                  <c:v>2</c:v>
                </c:pt>
                <c:pt idx="496">
                  <c:v>2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0</c:v>
                </c:pt>
                <c:pt idx="508">
                  <c:v>0</c:v>
                </c:pt>
                <c:pt idx="509">
                  <c:v>-1</c:v>
                </c:pt>
                <c:pt idx="510">
                  <c:v>-1</c:v>
                </c:pt>
                <c:pt idx="511">
                  <c:v>-1</c:v>
                </c:pt>
                <c:pt idx="512">
                  <c:v>-1</c:v>
                </c:pt>
                <c:pt idx="513">
                  <c:v>-1</c:v>
                </c:pt>
                <c:pt idx="514">
                  <c:v>-1</c:v>
                </c:pt>
                <c:pt idx="515">
                  <c:v>-1</c:v>
                </c:pt>
                <c:pt idx="516">
                  <c:v>-1</c:v>
                </c:pt>
                <c:pt idx="517">
                  <c:v>-1</c:v>
                </c:pt>
                <c:pt idx="518">
                  <c:v>-1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-1</c:v>
                </c:pt>
                <c:pt idx="532">
                  <c:v>-1</c:v>
                </c:pt>
                <c:pt idx="533">
                  <c:v>-1</c:v>
                </c:pt>
                <c:pt idx="534">
                  <c:v>-1</c:v>
                </c:pt>
                <c:pt idx="535">
                  <c:v>-1</c:v>
                </c:pt>
                <c:pt idx="536">
                  <c:v>-1</c:v>
                </c:pt>
                <c:pt idx="537">
                  <c:v>-1</c:v>
                </c:pt>
                <c:pt idx="538">
                  <c:v>-1</c:v>
                </c:pt>
                <c:pt idx="539">
                  <c:v>-1</c:v>
                </c:pt>
                <c:pt idx="540">
                  <c:v>-1</c:v>
                </c:pt>
                <c:pt idx="541">
                  <c:v>-1</c:v>
                </c:pt>
                <c:pt idx="542">
                  <c:v>-1</c:v>
                </c:pt>
                <c:pt idx="543">
                  <c:v>-1</c:v>
                </c:pt>
                <c:pt idx="544">
                  <c:v>-1</c:v>
                </c:pt>
                <c:pt idx="545">
                  <c:v>-1</c:v>
                </c:pt>
                <c:pt idx="546">
                  <c:v>-1</c:v>
                </c:pt>
                <c:pt idx="547">
                  <c:v>-1</c:v>
                </c:pt>
                <c:pt idx="548">
                  <c:v>-1</c:v>
                </c:pt>
                <c:pt idx="549">
                  <c:v>-1</c:v>
                </c:pt>
                <c:pt idx="550">
                  <c:v>-1</c:v>
                </c:pt>
                <c:pt idx="551">
                  <c:v>-1</c:v>
                </c:pt>
                <c:pt idx="552">
                  <c:v>-1</c:v>
                </c:pt>
                <c:pt idx="553">
                  <c:v>-1</c:v>
                </c:pt>
                <c:pt idx="554">
                  <c:v>-1</c:v>
                </c:pt>
                <c:pt idx="555">
                  <c:v>-1</c:v>
                </c:pt>
                <c:pt idx="556">
                  <c:v>-1</c:v>
                </c:pt>
                <c:pt idx="557">
                  <c:v>-1</c:v>
                </c:pt>
                <c:pt idx="558">
                  <c:v>-1</c:v>
                </c:pt>
                <c:pt idx="559">
                  <c:v>-1</c:v>
                </c:pt>
                <c:pt idx="560">
                  <c:v>-1</c:v>
                </c:pt>
                <c:pt idx="561">
                  <c:v>-1</c:v>
                </c:pt>
                <c:pt idx="562">
                  <c:v>-1</c:v>
                </c:pt>
                <c:pt idx="563">
                  <c:v>-1</c:v>
                </c:pt>
                <c:pt idx="564">
                  <c:v>-1</c:v>
                </c:pt>
                <c:pt idx="565">
                  <c:v>-1</c:v>
                </c:pt>
                <c:pt idx="566">
                  <c:v>0</c:v>
                </c:pt>
                <c:pt idx="567">
                  <c:v>1</c:v>
                </c:pt>
                <c:pt idx="568">
                  <c:v>1</c:v>
                </c:pt>
                <c:pt idx="569">
                  <c:v>1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3</c:v>
                </c:pt>
                <c:pt idx="575">
                  <c:v>3</c:v>
                </c:pt>
                <c:pt idx="576">
                  <c:v>3</c:v>
                </c:pt>
                <c:pt idx="577">
                  <c:v>3</c:v>
                </c:pt>
                <c:pt idx="578">
                  <c:v>2</c:v>
                </c:pt>
                <c:pt idx="579">
                  <c:v>2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-2</c:v>
                </c:pt>
                <c:pt idx="587">
                  <c:v>-2</c:v>
                </c:pt>
                <c:pt idx="588">
                  <c:v>-2</c:v>
                </c:pt>
                <c:pt idx="589">
                  <c:v>-2</c:v>
                </c:pt>
                <c:pt idx="590">
                  <c:v>-2</c:v>
                </c:pt>
                <c:pt idx="591">
                  <c:v>-2</c:v>
                </c:pt>
                <c:pt idx="592">
                  <c:v>1</c:v>
                </c:pt>
                <c:pt idx="593">
                  <c:v>1</c:v>
                </c:pt>
                <c:pt idx="594">
                  <c:v>1</c:v>
                </c:pt>
                <c:pt idx="595">
                  <c:v>1</c:v>
                </c:pt>
                <c:pt idx="596">
                  <c:v>1</c:v>
                </c:pt>
                <c:pt idx="597">
                  <c:v>1</c:v>
                </c:pt>
                <c:pt idx="598">
                  <c:v>1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-1</c:v>
                </c:pt>
                <c:pt idx="605">
                  <c:v>-1</c:v>
                </c:pt>
                <c:pt idx="606">
                  <c:v>-1</c:v>
                </c:pt>
                <c:pt idx="607">
                  <c:v>-1</c:v>
                </c:pt>
                <c:pt idx="608">
                  <c:v>-1</c:v>
                </c:pt>
                <c:pt idx="609">
                  <c:v>-1</c:v>
                </c:pt>
                <c:pt idx="610">
                  <c:v>-1</c:v>
                </c:pt>
                <c:pt idx="611">
                  <c:v>-3</c:v>
                </c:pt>
                <c:pt idx="612">
                  <c:v>-3</c:v>
                </c:pt>
                <c:pt idx="613">
                  <c:v>-3</c:v>
                </c:pt>
                <c:pt idx="614">
                  <c:v>-3</c:v>
                </c:pt>
                <c:pt idx="615">
                  <c:v>-3</c:v>
                </c:pt>
                <c:pt idx="616">
                  <c:v>-2</c:v>
                </c:pt>
                <c:pt idx="617">
                  <c:v>-2</c:v>
                </c:pt>
                <c:pt idx="618">
                  <c:v>-2</c:v>
                </c:pt>
                <c:pt idx="619">
                  <c:v>-2</c:v>
                </c:pt>
                <c:pt idx="620">
                  <c:v>-2</c:v>
                </c:pt>
                <c:pt idx="621">
                  <c:v>-2</c:v>
                </c:pt>
                <c:pt idx="622">
                  <c:v>-2</c:v>
                </c:pt>
                <c:pt idx="623">
                  <c:v>-1</c:v>
                </c:pt>
                <c:pt idx="624">
                  <c:v>-1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1</c:v>
                </c:pt>
                <c:pt idx="636">
                  <c:v>1</c:v>
                </c:pt>
                <c:pt idx="637">
                  <c:v>-1</c:v>
                </c:pt>
                <c:pt idx="638">
                  <c:v>-1</c:v>
                </c:pt>
                <c:pt idx="639">
                  <c:v>-1</c:v>
                </c:pt>
                <c:pt idx="640">
                  <c:v>-1</c:v>
                </c:pt>
                <c:pt idx="641">
                  <c:v>-1</c:v>
                </c:pt>
                <c:pt idx="642">
                  <c:v>-1</c:v>
                </c:pt>
                <c:pt idx="643">
                  <c:v>-1</c:v>
                </c:pt>
                <c:pt idx="644">
                  <c:v>-1</c:v>
                </c:pt>
                <c:pt idx="645">
                  <c:v>-1</c:v>
                </c:pt>
                <c:pt idx="646">
                  <c:v>-1</c:v>
                </c:pt>
                <c:pt idx="647">
                  <c:v>-1</c:v>
                </c:pt>
                <c:pt idx="648">
                  <c:v>-1</c:v>
                </c:pt>
                <c:pt idx="649">
                  <c:v>-2</c:v>
                </c:pt>
                <c:pt idx="650">
                  <c:v>-2</c:v>
                </c:pt>
                <c:pt idx="651">
                  <c:v>-2</c:v>
                </c:pt>
                <c:pt idx="652">
                  <c:v>-2</c:v>
                </c:pt>
                <c:pt idx="653">
                  <c:v>-2</c:v>
                </c:pt>
                <c:pt idx="654">
                  <c:v>-2</c:v>
                </c:pt>
                <c:pt idx="655">
                  <c:v>-2</c:v>
                </c:pt>
                <c:pt idx="656">
                  <c:v>-2</c:v>
                </c:pt>
                <c:pt idx="657">
                  <c:v>-2</c:v>
                </c:pt>
                <c:pt idx="658">
                  <c:v>-2</c:v>
                </c:pt>
                <c:pt idx="659">
                  <c:v>-2</c:v>
                </c:pt>
                <c:pt idx="660">
                  <c:v>-2</c:v>
                </c:pt>
                <c:pt idx="661">
                  <c:v>-1</c:v>
                </c:pt>
                <c:pt idx="662">
                  <c:v>-1</c:v>
                </c:pt>
                <c:pt idx="663">
                  <c:v>-1</c:v>
                </c:pt>
                <c:pt idx="664">
                  <c:v>-1</c:v>
                </c:pt>
                <c:pt idx="665">
                  <c:v>-1</c:v>
                </c:pt>
                <c:pt idx="666">
                  <c:v>-1</c:v>
                </c:pt>
                <c:pt idx="667">
                  <c:v>-1</c:v>
                </c:pt>
                <c:pt idx="668">
                  <c:v>-1</c:v>
                </c:pt>
                <c:pt idx="669">
                  <c:v>-1</c:v>
                </c:pt>
                <c:pt idx="670">
                  <c:v>-1</c:v>
                </c:pt>
                <c:pt idx="671">
                  <c:v>-1</c:v>
                </c:pt>
                <c:pt idx="672">
                  <c:v>-1</c:v>
                </c:pt>
                <c:pt idx="673">
                  <c:v>1</c:v>
                </c:pt>
                <c:pt idx="674">
                  <c:v>1</c:v>
                </c:pt>
                <c:pt idx="675">
                  <c:v>2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1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0</c:v>
                </c:pt>
                <c:pt idx="686">
                  <c:v>0</c:v>
                </c:pt>
                <c:pt idx="687">
                  <c:v>-1</c:v>
                </c:pt>
                <c:pt idx="688">
                  <c:v>-1</c:v>
                </c:pt>
                <c:pt idx="689">
                  <c:v>-1</c:v>
                </c:pt>
                <c:pt idx="690">
                  <c:v>-1</c:v>
                </c:pt>
                <c:pt idx="691">
                  <c:v>-1</c:v>
                </c:pt>
                <c:pt idx="692">
                  <c:v>-1</c:v>
                </c:pt>
                <c:pt idx="693">
                  <c:v>-1</c:v>
                </c:pt>
                <c:pt idx="694">
                  <c:v>-1</c:v>
                </c:pt>
                <c:pt idx="695">
                  <c:v>-1</c:v>
                </c:pt>
                <c:pt idx="696">
                  <c:v>-1</c:v>
                </c:pt>
                <c:pt idx="697">
                  <c:v>-1</c:v>
                </c:pt>
                <c:pt idx="698">
                  <c:v>-1</c:v>
                </c:pt>
                <c:pt idx="699">
                  <c:v>-1</c:v>
                </c:pt>
                <c:pt idx="700">
                  <c:v>-2</c:v>
                </c:pt>
                <c:pt idx="701">
                  <c:v>-2</c:v>
                </c:pt>
                <c:pt idx="702">
                  <c:v>-2</c:v>
                </c:pt>
                <c:pt idx="703">
                  <c:v>-2</c:v>
                </c:pt>
                <c:pt idx="704">
                  <c:v>-2</c:v>
                </c:pt>
                <c:pt idx="705">
                  <c:v>-2</c:v>
                </c:pt>
                <c:pt idx="706">
                  <c:v>-2</c:v>
                </c:pt>
                <c:pt idx="707">
                  <c:v>-2</c:v>
                </c:pt>
                <c:pt idx="708">
                  <c:v>-2</c:v>
                </c:pt>
                <c:pt idx="709">
                  <c:v>-3</c:v>
                </c:pt>
                <c:pt idx="710">
                  <c:v>-3</c:v>
                </c:pt>
                <c:pt idx="711">
                  <c:v>-3</c:v>
                </c:pt>
                <c:pt idx="712">
                  <c:v>-1</c:v>
                </c:pt>
                <c:pt idx="713">
                  <c:v>-1</c:v>
                </c:pt>
                <c:pt idx="714">
                  <c:v>-1</c:v>
                </c:pt>
                <c:pt idx="715">
                  <c:v>-1</c:v>
                </c:pt>
                <c:pt idx="716">
                  <c:v>-1</c:v>
                </c:pt>
                <c:pt idx="717">
                  <c:v>-1</c:v>
                </c:pt>
                <c:pt idx="718">
                  <c:v>-1</c:v>
                </c:pt>
                <c:pt idx="719">
                  <c:v>-1</c:v>
                </c:pt>
                <c:pt idx="720">
                  <c:v>-1</c:v>
                </c:pt>
                <c:pt idx="721">
                  <c:v>-1</c:v>
                </c:pt>
                <c:pt idx="722">
                  <c:v>-1</c:v>
                </c:pt>
                <c:pt idx="723">
                  <c:v>-1</c:v>
                </c:pt>
                <c:pt idx="724">
                  <c:v>-1</c:v>
                </c:pt>
                <c:pt idx="725">
                  <c:v>-1</c:v>
                </c:pt>
                <c:pt idx="726">
                  <c:v>-1</c:v>
                </c:pt>
                <c:pt idx="727">
                  <c:v>-3</c:v>
                </c:pt>
                <c:pt idx="728">
                  <c:v>-2</c:v>
                </c:pt>
                <c:pt idx="729">
                  <c:v>-2</c:v>
                </c:pt>
                <c:pt idx="730">
                  <c:v>-2</c:v>
                </c:pt>
                <c:pt idx="731">
                  <c:v>-2</c:v>
                </c:pt>
                <c:pt idx="732">
                  <c:v>-2</c:v>
                </c:pt>
                <c:pt idx="733">
                  <c:v>-1</c:v>
                </c:pt>
                <c:pt idx="734">
                  <c:v>-1</c:v>
                </c:pt>
                <c:pt idx="735">
                  <c:v>-1</c:v>
                </c:pt>
                <c:pt idx="736">
                  <c:v>-1</c:v>
                </c:pt>
                <c:pt idx="737">
                  <c:v>-1</c:v>
                </c:pt>
                <c:pt idx="738">
                  <c:v>-1</c:v>
                </c:pt>
                <c:pt idx="739">
                  <c:v>1</c:v>
                </c:pt>
                <c:pt idx="740">
                  <c:v>-1</c:v>
                </c:pt>
                <c:pt idx="741">
                  <c:v>-1</c:v>
                </c:pt>
                <c:pt idx="742">
                  <c:v>-1</c:v>
                </c:pt>
                <c:pt idx="743">
                  <c:v>-1</c:v>
                </c:pt>
                <c:pt idx="744">
                  <c:v>-1</c:v>
                </c:pt>
                <c:pt idx="745">
                  <c:v>-1</c:v>
                </c:pt>
                <c:pt idx="746">
                  <c:v>-1</c:v>
                </c:pt>
                <c:pt idx="747">
                  <c:v>-1</c:v>
                </c:pt>
                <c:pt idx="748">
                  <c:v>-1</c:v>
                </c:pt>
                <c:pt idx="749">
                  <c:v>-1</c:v>
                </c:pt>
                <c:pt idx="750">
                  <c:v>-1</c:v>
                </c:pt>
                <c:pt idx="751">
                  <c:v>-1</c:v>
                </c:pt>
                <c:pt idx="752">
                  <c:v>-1</c:v>
                </c:pt>
                <c:pt idx="753">
                  <c:v>-1</c:v>
                </c:pt>
                <c:pt idx="754">
                  <c:v>-1</c:v>
                </c:pt>
                <c:pt idx="755">
                  <c:v>-1</c:v>
                </c:pt>
                <c:pt idx="756">
                  <c:v>-1</c:v>
                </c:pt>
                <c:pt idx="757">
                  <c:v>-1</c:v>
                </c:pt>
                <c:pt idx="758">
                  <c:v>-1</c:v>
                </c:pt>
                <c:pt idx="759">
                  <c:v>-1</c:v>
                </c:pt>
                <c:pt idx="760">
                  <c:v>0</c:v>
                </c:pt>
                <c:pt idx="761">
                  <c:v>0</c:v>
                </c:pt>
                <c:pt idx="762">
                  <c:v>-2</c:v>
                </c:pt>
                <c:pt idx="763">
                  <c:v>-2</c:v>
                </c:pt>
                <c:pt idx="764">
                  <c:v>-1</c:v>
                </c:pt>
                <c:pt idx="765">
                  <c:v>-1</c:v>
                </c:pt>
                <c:pt idx="766">
                  <c:v>-1</c:v>
                </c:pt>
                <c:pt idx="767">
                  <c:v>-1</c:v>
                </c:pt>
                <c:pt idx="768">
                  <c:v>-1</c:v>
                </c:pt>
                <c:pt idx="769">
                  <c:v>-1</c:v>
                </c:pt>
                <c:pt idx="770">
                  <c:v>-1</c:v>
                </c:pt>
                <c:pt idx="771">
                  <c:v>-1</c:v>
                </c:pt>
                <c:pt idx="772">
                  <c:v>-2</c:v>
                </c:pt>
                <c:pt idx="773">
                  <c:v>-2</c:v>
                </c:pt>
                <c:pt idx="774">
                  <c:v>-2</c:v>
                </c:pt>
                <c:pt idx="775">
                  <c:v>-2</c:v>
                </c:pt>
                <c:pt idx="776">
                  <c:v>-2</c:v>
                </c:pt>
                <c:pt idx="777">
                  <c:v>-2</c:v>
                </c:pt>
                <c:pt idx="778">
                  <c:v>-2</c:v>
                </c:pt>
                <c:pt idx="779">
                  <c:v>-2</c:v>
                </c:pt>
                <c:pt idx="780">
                  <c:v>-2</c:v>
                </c:pt>
                <c:pt idx="781">
                  <c:v>-2</c:v>
                </c:pt>
                <c:pt idx="782">
                  <c:v>-2</c:v>
                </c:pt>
                <c:pt idx="783">
                  <c:v>-2</c:v>
                </c:pt>
                <c:pt idx="784">
                  <c:v>-2</c:v>
                </c:pt>
                <c:pt idx="785">
                  <c:v>-2</c:v>
                </c:pt>
                <c:pt idx="786">
                  <c:v>2</c:v>
                </c:pt>
                <c:pt idx="787">
                  <c:v>2</c:v>
                </c:pt>
                <c:pt idx="788">
                  <c:v>2</c:v>
                </c:pt>
                <c:pt idx="789">
                  <c:v>2</c:v>
                </c:pt>
                <c:pt idx="790">
                  <c:v>2</c:v>
                </c:pt>
                <c:pt idx="791">
                  <c:v>2</c:v>
                </c:pt>
                <c:pt idx="792">
                  <c:v>2</c:v>
                </c:pt>
                <c:pt idx="793">
                  <c:v>2</c:v>
                </c:pt>
                <c:pt idx="794">
                  <c:v>2</c:v>
                </c:pt>
                <c:pt idx="795">
                  <c:v>2</c:v>
                </c:pt>
                <c:pt idx="796">
                  <c:v>2</c:v>
                </c:pt>
                <c:pt idx="797">
                  <c:v>2</c:v>
                </c:pt>
                <c:pt idx="798">
                  <c:v>-1</c:v>
                </c:pt>
                <c:pt idx="799">
                  <c:v>-1</c:v>
                </c:pt>
                <c:pt idx="800">
                  <c:v>-1</c:v>
                </c:pt>
                <c:pt idx="801">
                  <c:v>-1</c:v>
                </c:pt>
                <c:pt idx="802">
                  <c:v>-1</c:v>
                </c:pt>
                <c:pt idx="803">
                  <c:v>-1</c:v>
                </c:pt>
                <c:pt idx="804">
                  <c:v>-1</c:v>
                </c:pt>
                <c:pt idx="805">
                  <c:v>-1</c:v>
                </c:pt>
                <c:pt idx="806">
                  <c:v>-1</c:v>
                </c:pt>
                <c:pt idx="807">
                  <c:v>-1</c:v>
                </c:pt>
                <c:pt idx="808">
                  <c:v>-1</c:v>
                </c:pt>
                <c:pt idx="809">
                  <c:v>-1</c:v>
                </c:pt>
                <c:pt idx="810">
                  <c:v>1</c:v>
                </c:pt>
                <c:pt idx="811">
                  <c:v>-1</c:v>
                </c:pt>
                <c:pt idx="812">
                  <c:v>-1</c:v>
                </c:pt>
                <c:pt idx="813">
                  <c:v>-1</c:v>
                </c:pt>
                <c:pt idx="814">
                  <c:v>-1</c:v>
                </c:pt>
                <c:pt idx="815">
                  <c:v>-1</c:v>
                </c:pt>
                <c:pt idx="816">
                  <c:v>-1</c:v>
                </c:pt>
                <c:pt idx="817">
                  <c:v>-1</c:v>
                </c:pt>
                <c:pt idx="818">
                  <c:v>-1</c:v>
                </c:pt>
                <c:pt idx="819">
                  <c:v>-1</c:v>
                </c:pt>
                <c:pt idx="820">
                  <c:v>-1</c:v>
                </c:pt>
                <c:pt idx="821">
                  <c:v>-1</c:v>
                </c:pt>
                <c:pt idx="822">
                  <c:v>-1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3</c:v>
                </c:pt>
                <c:pt idx="829">
                  <c:v>3</c:v>
                </c:pt>
                <c:pt idx="830">
                  <c:v>3</c:v>
                </c:pt>
                <c:pt idx="831">
                  <c:v>3</c:v>
                </c:pt>
                <c:pt idx="832">
                  <c:v>3</c:v>
                </c:pt>
                <c:pt idx="833">
                  <c:v>3</c:v>
                </c:pt>
                <c:pt idx="834">
                  <c:v>3</c:v>
                </c:pt>
                <c:pt idx="835">
                  <c:v>3</c:v>
                </c:pt>
                <c:pt idx="836">
                  <c:v>3</c:v>
                </c:pt>
                <c:pt idx="837">
                  <c:v>3</c:v>
                </c:pt>
                <c:pt idx="838">
                  <c:v>3</c:v>
                </c:pt>
                <c:pt idx="839">
                  <c:v>3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2</c:v>
                </c:pt>
                <c:pt idx="848">
                  <c:v>2</c:v>
                </c:pt>
                <c:pt idx="849">
                  <c:v>2</c:v>
                </c:pt>
                <c:pt idx="850">
                  <c:v>2</c:v>
                </c:pt>
                <c:pt idx="851">
                  <c:v>2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2</c:v>
                </c:pt>
                <c:pt idx="857">
                  <c:v>2</c:v>
                </c:pt>
                <c:pt idx="858">
                  <c:v>2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2</c:v>
                </c:pt>
                <c:pt idx="872">
                  <c:v>2</c:v>
                </c:pt>
                <c:pt idx="873">
                  <c:v>2</c:v>
                </c:pt>
                <c:pt idx="874">
                  <c:v>2</c:v>
                </c:pt>
                <c:pt idx="875">
                  <c:v>2</c:v>
                </c:pt>
                <c:pt idx="876">
                  <c:v>2</c:v>
                </c:pt>
                <c:pt idx="877">
                  <c:v>2</c:v>
                </c:pt>
                <c:pt idx="878">
                  <c:v>2</c:v>
                </c:pt>
                <c:pt idx="879">
                  <c:v>2</c:v>
                </c:pt>
                <c:pt idx="880">
                  <c:v>3</c:v>
                </c:pt>
                <c:pt idx="881">
                  <c:v>3</c:v>
                </c:pt>
                <c:pt idx="882">
                  <c:v>3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2</c:v>
                </c:pt>
                <c:pt idx="899">
                  <c:v>2</c:v>
                </c:pt>
                <c:pt idx="900">
                  <c:v>2</c:v>
                </c:pt>
                <c:pt idx="901">
                  <c:v>2</c:v>
                </c:pt>
                <c:pt idx="902">
                  <c:v>2</c:v>
                </c:pt>
                <c:pt idx="903">
                  <c:v>2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2</c:v>
                </c:pt>
                <c:pt idx="908">
                  <c:v>2</c:v>
                </c:pt>
                <c:pt idx="909">
                  <c:v>2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-3</c:v>
                </c:pt>
                <c:pt idx="920">
                  <c:v>-3</c:v>
                </c:pt>
                <c:pt idx="921">
                  <c:v>-3</c:v>
                </c:pt>
                <c:pt idx="922">
                  <c:v>-3</c:v>
                </c:pt>
                <c:pt idx="923">
                  <c:v>-3</c:v>
                </c:pt>
                <c:pt idx="924">
                  <c:v>-3</c:v>
                </c:pt>
                <c:pt idx="925">
                  <c:v>-3</c:v>
                </c:pt>
                <c:pt idx="926">
                  <c:v>-3</c:v>
                </c:pt>
                <c:pt idx="927">
                  <c:v>-3</c:v>
                </c:pt>
                <c:pt idx="928">
                  <c:v>-3</c:v>
                </c:pt>
                <c:pt idx="929">
                  <c:v>-3</c:v>
                </c:pt>
                <c:pt idx="930">
                  <c:v>-3</c:v>
                </c:pt>
                <c:pt idx="931">
                  <c:v>-1</c:v>
                </c:pt>
                <c:pt idx="932">
                  <c:v>-1</c:v>
                </c:pt>
                <c:pt idx="933">
                  <c:v>-1</c:v>
                </c:pt>
                <c:pt idx="934">
                  <c:v>-1</c:v>
                </c:pt>
                <c:pt idx="935">
                  <c:v>-1</c:v>
                </c:pt>
                <c:pt idx="936">
                  <c:v>-1</c:v>
                </c:pt>
                <c:pt idx="937">
                  <c:v>-1</c:v>
                </c:pt>
                <c:pt idx="938">
                  <c:v>-1</c:v>
                </c:pt>
                <c:pt idx="939">
                  <c:v>-1</c:v>
                </c:pt>
                <c:pt idx="940">
                  <c:v>-1</c:v>
                </c:pt>
                <c:pt idx="941">
                  <c:v>-1</c:v>
                </c:pt>
                <c:pt idx="942">
                  <c:v>-1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2</c:v>
                </c:pt>
                <c:pt idx="959">
                  <c:v>2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0</c:v>
                </c:pt>
                <c:pt idx="968">
                  <c:v>0</c:v>
                </c:pt>
                <c:pt idx="969">
                  <c:v>1</c:v>
                </c:pt>
                <c:pt idx="970">
                  <c:v>0</c:v>
                </c:pt>
                <c:pt idx="971">
                  <c:v>0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-2</c:v>
                </c:pt>
                <c:pt idx="1004">
                  <c:v>-2</c:v>
                </c:pt>
                <c:pt idx="1005">
                  <c:v>-2</c:v>
                </c:pt>
                <c:pt idx="1006">
                  <c:v>-2</c:v>
                </c:pt>
                <c:pt idx="1007">
                  <c:v>-2</c:v>
                </c:pt>
                <c:pt idx="1008">
                  <c:v>-2</c:v>
                </c:pt>
                <c:pt idx="1009">
                  <c:v>-2</c:v>
                </c:pt>
                <c:pt idx="1010">
                  <c:v>-2</c:v>
                </c:pt>
                <c:pt idx="1011">
                  <c:v>-2</c:v>
                </c:pt>
                <c:pt idx="1012">
                  <c:v>-2</c:v>
                </c:pt>
                <c:pt idx="1013">
                  <c:v>-2</c:v>
                </c:pt>
                <c:pt idx="1014">
                  <c:v>-2</c:v>
                </c:pt>
                <c:pt idx="1015">
                  <c:v>1</c:v>
                </c:pt>
                <c:pt idx="1016">
                  <c:v>1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2</c:v>
                </c:pt>
                <c:pt idx="1028">
                  <c:v>2</c:v>
                </c:pt>
                <c:pt idx="1029">
                  <c:v>2</c:v>
                </c:pt>
                <c:pt idx="1030">
                  <c:v>2</c:v>
                </c:pt>
                <c:pt idx="1031">
                  <c:v>2</c:v>
                </c:pt>
                <c:pt idx="1032">
                  <c:v>2</c:v>
                </c:pt>
                <c:pt idx="1033">
                  <c:v>2</c:v>
                </c:pt>
                <c:pt idx="1034">
                  <c:v>2</c:v>
                </c:pt>
                <c:pt idx="1035">
                  <c:v>2</c:v>
                </c:pt>
                <c:pt idx="1036">
                  <c:v>2</c:v>
                </c:pt>
                <c:pt idx="1037">
                  <c:v>2</c:v>
                </c:pt>
                <c:pt idx="1038">
                  <c:v>2</c:v>
                </c:pt>
                <c:pt idx="1039">
                  <c:v>1</c:v>
                </c:pt>
                <c:pt idx="1040">
                  <c:v>1</c:v>
                </c:pt>
                <c:pt idx="1041">
                  <c:v>1</c:v>
                </c:pt>
                <c:pt idx="1042">
                  <c:v>1</c:v>
                </c:pt>
                <c:pt idx="1043">
                  <c:v>1</c:v>
                </c:pt>
                <c:pt idx="1044">
                  <c:v>1</c:v>
                </c:pt>
                <c:pt idx="1045">
                  <c:v>1</c:v>
                </c:pt>
                <c:pt idx="1046">
                  <c:v>1</c:v>
                </c:pt>
                <c:pt idx="1047">
                  <c:v>1</c:v>
                </c:pt>
                <c:pt idx="1048">
                  <c:v>1</c:v>
                </c:pt>
                <c:pt idx="1049">
                  <c:v>1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1</c:v>
                </c:pt>
                <c:pt idx="1058">
                  <c:v>1</c:v>
                </c:pt>
                <c:pt idx="1059">
                  <c:v>1</c:v>
                </c:pt>
                <c:pt idx="1060">
                  <c:v>1</c:v>
                </c:pt>
                <c:pt idx="1061">
                  <c:v>1</c:v>
                </c:pt>
                <c:pt idx="1062">
                  <c:v>1</c:v>
                </c:pt>
                <c:pt idx="1063">
                  <c:v>1</c:v>
                </c:pt>
                <c:pt idx="1064">
                  <c:v>1</c:v>
                </c:pt>
                <c:pt idx="1065">
                  <c:v>1</c:v>
                </c:pt>
                <c:pt idx="1066">
                  <c:v>1</c:v>
                </c:pt>
                <c:pt idx="1067">
                  <c:v>1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1</c:v>
                </c:pt>
                <c:pt idx="1072">
                  <c:v>1</c:v>
                </c:pt>
                <c:pt idx="1073">
                  <c:v>1</c:v>
                </c:pt>
                <c:pt idx="1074">
                  <c:v>1</c:v>
                </c:pt>
                <c:pt idx="1075">
                  <c:v>1</c:v>
                </c:pt>
                <c:pt idx="1076">
                  <c:v>1</c:v>
                </c:pt>
                <c:pt idx="1077">
                  <c:v>1</c:v>
                </c:pt>
                <c:pt idx="1078">
                  <c:v>1</c:v>
                </c:pt>
                <c:pt idx="1079">
                  <c:v>1</c:v>
                </c:pt>
                <c:pt idx="1080">
                  <c:v>1</c:v>
                </c:pt>
                <c:pt idx="1081">
                  <c:v>1</c:v>
                </c:pt>
                <c:pt idx="1082">
                  <c:v>1</c:v>
                </c:pt>
                <c:pt idx="1083">
                  <c:v>1</c:v>
                </c:pt>
                <c:pt idx="1084">
                  <c:v>1</c:v>
                </c:pt>
                <c:pt idx="1085">
                  <c:v>1</c:v>
                </c:pt>
                <c:pt idx="1086">
                  <c:v>1</c:v>
                </c:pt>
                <c:pt idx="1087">
                  <c:v>1</c:v>
                </c:pt>
                <c:pt idx="1088">
                  <c:v>1</c:v>
                </c:pt>
                <c:pt idx="1089">
                  <c:v>1</c:v>
                </c:pt>
                <c:pt idx="1090">
                  <c:v>1</c:v>
                </c:pt>
                <c:pt idx="1091">
                  <c:v>1</c:v>
                </c:pt>
                <c:pt idx="1092">
                  <c:v>1</c:v>
                </c:pt>
                <c:pt idx="1093">
                  <c:v>1</c:v>
                </c:pt>
                <c:pt idx="1094">
                  <c:v>0</c:v>
                </c:pt>
                <c:pt idx="1095">
                  <c:v>0</c:v>
                </c:pt>
                <c:pt idx="1096">
                  <c:v>-1</c:v>
                </c:pt>
                <c:pt idx="1097">
                  <c:v>-1</c:v>
                </c:pt>
                <c:pt idx="1098">
                  <c:v>-1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1</c:v>
                </c:pt>
                <c:pt idx="1107">
                  <c:v>1</c:v>
                </c:pt>
                <c:pt idx="1108">
                  <c:v>1</c:v>
                </c:pt>
                <c:pt idx="1109">
                  <c:v>1</c:v>
                </c:pt>
                <c:pt idx="1110">
                  <c:v>1</c:v>
                </c:pt>
                <c:pt idx="1111">
                  <c:v>1</c:v>
                </c:pt>
                <c:pt idx="1112">
                  <c:v>1</c:v>
                </c:pt>
                <c:pt idx="1113">
                  <c:v>1</c:v>
                </c:pt>
                <c:pt idx="1114">
                  <c:v>1</c:v>
                </c:pt>
                <c:pt idx="1115">
                  <c:v>1</c:v>
                </c:pt>
                <c:pt idx="1116">
                  <c:v>1</c:v>
                </c:pt>
                <c:pt idx="1117">
                  <c:v>1</c:v>
                </c:pt>
                <c:pt idx="1118">
                  <c:v>1</c:v>
                </c:pt>
                <c:pt idx="1119">
                  <c:v>1</c:v>
                </c:pt>
                <c:pt idx="1120">
                  <c:v>1</c:v>
                </c:pt>
                <c:pt idx="1121">
                  <c:v>1</c:v>
                </c:pt>
                <c:pt idx="1122">
                  <c:v>1</c:v>
                </c:pt>
                <c:pt idx="1123">
                  <c:v>1</c:v>
                </c:pt>
                <c:pt idx="1124">
                  <c:v>1</c:v>
                </c:pt>
                <c:pt idx="1125">
                  <c:v>1</c:v>
                </c:pt>
                <c:pt idx="1126">
                  <c:v>1</c:v>
                </c:pt>
                <c:pt idx="1127">
                  <c:v>1</c:v>
                </c:pt>
                <c:pt idx="1128">
                  <c:v>1</c:v>
                </c:pt>
                <c:pt idx="1129">
                  <c:v>1</c:v>
                </c:pt>
                <c:pt idx="1130">
                  <c:v>1</c:v>
                </c:pt>
                <c:pt idx="1131">
                  <c:v>1</c:v>
                </c:pt>
                <c:pt idx="1132">
                  <c:v>1</c:v>
                </c:pt>
                <c:pt idx="1133">
                  <c:v>1</c:v>
                </c:pt>
                <c:pt idx="1134">
                  <c:v>1</c:v>
                </c:pt>
                <c:pt idx="1135">
                  <c:v>-2</c:v>
                </c:pt>
                <c:pt idx="1136">
                  <c:v>-2</c:v>
                </c:pt>
                <c:pt idx="1137">
                  <c:v>-2</c:v>
                </c:pt>
                <c:pt idx="1138">
                  <c:v>-2</c:v>
                </c:pt>
                <c:pt idx="1139">
                  <c:v>-2</c:v>
                </c:pt>
                <c:pt idx="1140">
                  <c:v>-2</c:v>
                </c:pt>
                <c:pt idx="1141">
                  <c:v>-2</c:v>
                </c:pt>
                <c:pt idx="1142">
                  <c:v>-2</c:v>
                </c:pt>
                <c:pt idx="1143">
                  <c:v>-2</c:v>
                </c:pt>
                <c:pt idx="1144">
                  <c:v>-2</c:v>
                </c:pt>
                <c:pt idx="1145">
                  <c:v>-2</c:v>
                </c:pt>
                <c:pt idx="1146">
                  <c:v>-2</c:v>
                </c:pt>
                <c:pt idx="1147">
                  <c:v>-1</c:v>
                </c:pt>
                <c:pt idx="1148">
                  <c:v>-1</c:v>
                </c:pt>
                <c:pt idx="1149">
                  <c:v>-1</c:v>
                </c:pt>
                <c:pt idx="1150">
                  <c:v>-1</c:v>
                </c:pt>
                <c:pt idx="1151">
                  <c:v>-1</c:v>
                </c:pt>
                <c:pt idx="1152">
                  <c:v>-1</c:v>
                </c:pt>
                <c:pt idx="1153">
                  <c:v>-1</c:v>
                </c:pt>
                <c:pt idx="1154">
                  <c:v>-1</c:v>
                </c:pt>
                <c:pt idx="1155">
                  <c:v>-1</c:v>
                </c:pt>
                <c:pt idx="1156">
                  <c:v>-1</c:v>
                </c:pt>
                <c:pt idx="1157">
                  <c:v>-1</c:v>
                </c:pt>
                <c:pt idx="1158">
                  <c:v>-1</c:v>
                </c:pt>
                <c:pt idx="1159">
                  <c:v>3</c:v>
                </c:pt>
                <c:pt idx="1160">
                  <c:v>3</c:v>
                </c:pt>
                <c:pt idx="1161">
                  <c:v>3</c:v>
                </c:pt>
                <c:pt idx="1162">
                  <c:v>3</c:v>
                </c:pt>
                <c:pt idx="1163">
                  <c:v>3</c:v>
                </c:pt>
                <c:pt idx="1164">
                  <c:v>3</c:v>
                </c:pt>
                <c:pt idx="1165">
                  <c:v>3</c:v>
                </c:pt>
                <c:pt idx="1166">
                  <c:v>3</c:v>
                </c:pt>
                <c:pt idx="1167">
                  <c:v>3</c:v>
                </c:pt>
                <c:pt idx="1168">
                  <c:v>3</c:v>
                </c:pt>
                <c:pt idx="1169">
                  <c:v>3</c:v>
                </c:pt>
                <c:pt idx="1170">
                  <c:v>3</c:v>
                </c:pt>
                <c:pt idx="1171">
                  <c:v>1</c:v>
                </c:pt>
                <c:pt idx="1172">
                  <c:v>1</c:v>
                </c:pt>
                <c:pt idx="1173">
                  <c:v>1</c:v>
                </c:pt>
                <c:pt idx="1174">
                  <c:v>1</c:v>
                </c:pt>
                <c:pt idx="1175">
                  <c:v>1</c:v>
                </c:pt>
                <c:pt idx="1176">
                  <c:v>1</c:v>
                </c:pt>
                <c:pt idx="1177">
                  <c:v>1</c:v>
                </c:pt>
                <c:pt idx="1178">
                  <c:v>1</c:v>
                </c:pt>
                <c:pt idx="1179">
                  <c:v>1</c:v>
                </c:pt>
                <c:pt idx="1180">
                  <c:v>1</c:v>
                </c:pt>
                <c:pt idx="1181">
                  <c:v>1</c:v>
                </c:pt>
                <c:pt idx="1182">
                  <c:v>1</c:v>
                </c:pt>
                <c:pt idx="1183">
                  <c:v>1</c:v>
                </c:pt>
                <c:pt idx="1184">
                  <c:v>1</c:v>
                </c:pt>
                <c:pt idx="1185">
                  <c:v>1</c:v>
                </c:pt>
                <c:pt idx="1186">
                  <c:v>1</c:v>
                </c:pt>
                <c:pt idx="1187">
                  <c:v>1</c:v>
                </c:pt>
                <c:pt idx="1188">
                  <c:v>1</c:v>
                </c:pt>
                <c:pt idx="1189">
                  <c:v>1</c:v>
                </c:pt>
                <c:pt idx="1190">
                  <c:v>1</c:v>
                </c:pt>
                <c:pt idx="1191">
                  <c:v>1</c:v>
                </c:pt>
                <c:pt idx="1192">
                  <c:v>1</c:v>
                </c:pt>
                <c:pt idx="1193">
                  <c:v>1</c:v>
                </c:pt>
                <c:pt idx="1194">
                  <c:v>1</c:v>
                </c:pt>
                <c:pt idx="1195">
                  <c:v>-1</c:v>
                </c:pt>
                <c:pt idx="1196">
                  <c:v>-1</c:v>
                </c:pt>
                <c:pt idx="1197">
                  <c:v>-1</c:v>
                </c:pt>
                <c:pt idx="1198">
                  <c:v>-1</c:v>
                </c:pt>
                <c:pt idx="1199">
                  <c:v>-1</c:v>
                </c:pt>
                <c:pt idx="1200">
                  <c:v>-1</c:v>
                </c:pt>
                <c:pt idx="1201">
                  <c:v>-1</c:v>
                </c:pt>
                <c:pt idx="1202">
                  <c:v>-1</c:v>
                </c:pt>
                <c:pt idx="1203">
                  <c:v>-1</c:v>
                </c:pt>
                <c:pt idx="1204">
                  <c:v>-1</c:v>
                </c:pt>
                <c:pt idx="1205">
                  <c:v>-1</c:v>
                </c:pt>
                <c:pt idx="1206">
                  <c:v>-1</c:v>
                </c:pt>
                <c:pt idx="1207">
                  <c:v>-1</c:v>
                </c:pt>
                <c:pt idx="1208">
                  <c:v>-1</c:v>
                </c:pt>
                <c:pt idx="1209">
                  <c:v>-1</c:v>
                </c:pt>
                <c:pt idx="1210">
                  <c:v>-1</c:v>
                </c:pt>
                <c:pt idx="1211">
                  <c:v>-1</c:v>
                </c:pt>
                <c:pt idx="1212">
                  <c:v>-1</c:v>
                </c:pt>
                <c:pt idx="1213">
                  <c:v>-1</c:v>
                </c:pt>
                <c:pt idx="1214">
                  <c:v>-1</c:v>
                </c:pt>
                <c:pt idx="1215">
                  <c:v>-1</c:v>
                </c:pt>
                <c:pt idx="1216">
                  <c:v>-1</c:v>
                </c:pt>
                <c:pt idx="1217">
                  <c:v>-1</c:v>
                </c:pt>
                <c:pt idx="1218">
                  <c:v>-1</c:v>
                </c:pt>
                <c:pt idx="1219">
                  <c:v>-2</c:v>
                </c:pt>
                <c:pt idx="1220">
                  <c:v>-2</c:v>
                </c:pt>
                <c:pt idx="1221">
                  <c:v>-2</c:v>
                </c:pt>
                <c:pt idx="1222">
                  <c:v>-2</c:v>
                </c:pt>
                <c:pt idx="1223">
                  <c:v>-2</c:v>
                </c:pt>
                <c:pt idx="1224">
                  <c:v>-2</c:v>
                </c:pt>
                <c:pt idx="1225">
                  <c:v>-2</c:v>
                </c:pt>
                <c:pt idx="1226">
                  <c:v>-2</c:v>
                </c:pt>
                <c:pt idx="1227">
                  <c:v>-2</c:v>
                </c:pt>
                <c:pt idx="1228">
                  <c:v>-2</c:v>
                </c:pt>
                <c:pt idx="1229">
                  <c:v>-2</c:v>
                </c:pt>
                <c:pt idx="1230">
                  <c:v>-2</c:v>
                </c:pt>
                <c:pt idx="1231">
                  <c:v>1</c:v>
                </c:pt>
                <c:pt idx="1232">
                  <c:v>1</c:v>
                </c:pt>
                <c:pt idx="1233">
                  <c:v>1</c:v>
                </c:pt>
                <c:pt idx="1234">
                  <c:v>1</c:v>
                </c:pt>
                <c:pt idx="1235">
                  <c:v>1</c:v>
                </c:pt>
                <c:pt idx="1236">
                  <c:v>1</c:v>
                </c:pt>
                <c:pt idx="1237">
                  <c:v>1</c:v>
                </c:pt>
                <c:pt idx="1238">
                  <c:v>1</c:v>
                </c:pt>
                <c:pt idx="1239">
                  <c:v>1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-1</c:v>
                </c:pt>
                <c:pt idx="1244">
                  <c:v>-1</c:v>
                </c:pt>
                <c:pt idx="1245">
                  <c:v>-1</c:v>
                </c:pt>
                <c:pt idx="1246">
                  <c:v>-1</c:v>
                </c:pt>
                <c:pt idx="1247">
                  <c:v>-1</c:v>
                </c:pt>
                <c:pt idx="1248">
                  <c:v>-1</c:v>
                </c:pt>
                <c:pt idx="1249">
                  <c:v>-1</c:v>
                </c:pt>
                <c:pt idx="1250">
                  <c:v>-1</c:v>
                </c:pt>
                <c:pt idx="1251">
                  <c:v>-1</c:v>
                </c:pt>
                <c:pt idx="1252">
                  <c:v>-2</c:v>
                </c:pt>
                <c:pt idx="1253">
                  <c:v>-2</c:v>
                </c:pt>
                <c:pt idx="1254">
                  <c:v>-2</c:v>
                </c:pt>
                <c:pt idx="1255">
                  <c:v>-2</c:v>
                </c:pt>
                <c:pt idx="1256">
                  <c:v>-2</c:v>
                </c:pt>
                <c:pt idx="1257">
                  <c:v>-2</c:v>
                </c:pt>
                <c:pt idx="1258">
                  <c:v>-2</c:v>
                </c:pt>
                <c:pt idx="1259">
                  <c:v>-2</c:v>
                </c:pt>
                <c:pt idx="1260">
                  <c:v>-2</c:v>
                </c:pt>
                <c:pt idx="1261">
                  <c:v>-2</c:v>
                </c:pt>
                <c:pt idx="1262">
                  <c:v>-2</c:v>
                </c:pt>
                <c:pt idx="1263">
                  <c:v>-2</c:v>
                </c:pt>
                <c:pt idx="1264">
                  <c:v>1</c:v>
                </c:pt>
                <c:pt idx="1265">
                  <c:v>1</c:v>
                </c:pt>
                <c:pt idx="1266">
                  <c:v>1</c:v>
                </c:pt>
                <c:pt idx="1267">
                  <c:v>1</c:v>
                </c:pt>
                <c:pt idx="1268">
                  <c:v>1</c:v>
                </c:pt>
                <c:pt idx="1269">
                  <c:v>1</c:v>
                </c:pt>
                <c:pt idx="1270">
                  <c:v>1</c:v>
                </c:pt>
                <c:pt idx="1271">
                  <c:v>1</c:v>
                </c:pt>
                <c:pt idx="1272">
                  <c:v>1</c:v>
                </c:pt>
                <c:pt idx="1273">
                  <c:v>1</c:v>
                </c:pt>
                <c:pt idx="1274">
                  <c:v>1</c:v>
                </c:pt>
                <c:pt idx="1275">
                  <c:v>1</c:v>
                </c:pt>
                <c:pt idx="1276">
                  <c:v>-1</c:v>
                </c:pt>
                <c:pt idx="1277">
                  <c:v>-1</c:v>
                </c:pt>
                <c:pt idx="1278">
                  <c:v>-1</c:v>
                </c:pt>
                <c:pt idx="1279">
                  <c:v>-1</c:v>
                </c:pt>
                <c:pt idx="1280">
                  <c:v>-1</c:v>
                </c:pt>
                <c:pt idx="1281">
                  <c:v>-1</c:v>
                </c:pt>
                <c:pt idx="1282">
                  <c:v>-1</c:v>
                </c:pt>
                <c:pt idx="1283">
                  <c:v>-1</c:v>
                </c:pt>
                <c:pt idx="1284">
                  <c:v>-1</c:v>
                </c:pt>
                <c:pt idx="1285">
                  <c:v>-1</c:v>
                </c:pt>
                <c:pt idx="1286">
                  <c:v>-1</c:v>
                </c:pt>
                <c:pt idx="1287">
                  <c:v>-1</c:v>
                </c:pt>
                <c:pt idx="1288">
                  <c:v>1</c:v>
                </c:pt>
                <c:pt idx="1289">
                  <c:v>1</c:v>
                </c:pt>
                <c:pt idx="1290">
                  <c:v>1</c:v>
                </c:pt>
                <c:pt idx="1291">
                  <c:v>1</c:v>
                </c:pt>
                <c:pt idx="1292">
                  <c:v>1</c:v>
                </c:pt>
                <c:pt idx="1293">
                  <c:v>1</c:v>
                </c:pt>
                <c:pt idx="1294">
                  <c:v>1</c:v>
                </c:pt>
                <c:pt idx="1295">
                  <c:v>1</c:v>
                </c:pt>
                <c:pt idx="1296">
                  <c:v>1</c:v>
                </c:pt>
                <c:pt idx="1297">
                  <c:v>1</c:v>
                </c:pt>
                <c:pt idx="1298">
                  <c:v>1</c:v>
                </c:pt>
                <c:pt idx="1299">
                  <c:v>1</c:v>
                </c:pt>
                <c:pt idx="1300">
                  <c:v>-1</c:v>
                </c:pt>
                <c:pt idx="1301">
                  <c:v>-1</c:v>
                </c:pt>
                <c:pt idx="1302">
                  <c:v>-1</c:v>
                </c:pt>
                <c:pt idx="1303">
                  <c:v>-1</c:v>
                </c:pt>
                <c:pt idx="1304">
                  <c:v>-1</c:v>
                </c:pt>
                <c:pt idx="1305">
                  <c:v>-1</c:v>
                </c:pt>
                <c:pt idx="1306">
                  <c:v>-1</c:v>
                </c:pt>
                <c:pt idx="1307">
                  <c:v>-1</c:v>
                </c:pt>
                <c:pt idx="1308">
                  <c:v>-1</c:v>
                </c:pt>
                <c:pt idx="1309">
                  <c:v>-1</c:v>
                </c:pt>
                <c:pt idx="1310">
                  <c:v>-1</c:v>
                </c:pt>
                <c:pt idx="1311">
                  <c:v>-1</c:v>
                </c:pt>
                <c:pt idx="1312">
                  <c:v>1</c:v>
                </c:pt>
                <c:pt idx="1313">
                  <c:v>1</c:v>
                </c:pt>
                <c:pt idx="1314">
                  <c:v>1</c:v>
                </c:pt>
                <c:pt idx="1315">
                  <c:v>1</c:v>
                </c:pt>
                <c:pt idx="1316">
                  <c:v>1</c:v>
                </c:pt>
                <c:pt idx="1317">
                  <c:v>1</c:v>
                </c:pt>
                <c:pt idx="1318">
                  <c:v>1</c:v>
                </c:pt>
                <c:pt idx="1319">
                  <c:v>1</c:v>
                </c:pt>
                <c:pt idx="1320">
                  <c:v>1</c:v>
                </c:pt>
                <c:pt idx="1321">
                  <c:v>1</c:v>
                </c:pt>
                <c:pt idx="1322">
                  <c:v>1</c:v>
                </c:pt>
                <c:pt idx="1323">
                  <c:v>1</c:v>
                </c:pt>
                <c:pt idx="1324">
                  <c:v>-1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1</c:v>
                </c:pt>
                <c:pt idx="1337">
                  <c:v>-1</c:v>
                </c:pt>
                <c:pt idx="1338">
                  <c:v>-1</c:v>
                </c:pt>
                <c:pt idx="1339">
                  <c:v>-1</c:v>
                </c:pt>
                <c:pt idx="1340">
                  <c:v>-1</c:v>
                </c:pt>
                <c:pt idx="1341">
                  <c:v>-1</c:v>
                </c:pt>
                <c:pt idx="1342">
                  <c:v>-1</c:v>
                </c:pt>
                <c:pt idx="1343">
                  <c:v>-1</c:v>
                </c:pt>
                <c:pt idx="1344">
                  <c:v>-1</c:v>
                </c:pt>
                <c:pt idx="1345">
                  <c:v>-1</c:v>
                </c:pt>
                <c:pt idx="1346">
                  <c:v>-1</c:v>
                </c:pt>
                <c:pt idx="1347">
                  <c:v>-1</c:v>
                </c:pt>
                <c:pt idx="1348">
                  <c:v>-1</c:v>
                </c:pt>
                <c:pt idx="1349">
                  <c:v>-1</c:v>
                </c:pt>
                <c:pt idx="1350">
                  <c:v>-1</c:v>
                </c:pt>
                <c:pt idx="1351">
                  <c:v>-1</c:v>
                </c:pt>
                <c:pt idx="1352">
                  <c:v>-1</c:v>
                </c:pt>
                <c:pt idx="1353">
                  <c:v>-1</c:v>
                </c:pt>
                <c:pt idx="1354">
                  <c:v>-1</c:v>
                </c:pt>
                <c:pt idx="1355">
                  <c:v>-1</c:v>
                </c:pt>
                <c:pt idx="1356">
                  <c:v>-1</c:v>
                </c:pt>
                <c:pt idx="1357">
                  <c:v>-1</c:v>
                </c:pt>
                <c:pt idx="1358">
                  <c:v>-1</c:v>
                </c:pt>
                <c:pt idx="1359">
                  <c:v>-1</c:v>
                </c:pt>
                <c:pt idx="1360">
                  <c:v>-1</c:v>
                </c:pt>
                <c:pt idx="1361">
                  <c:v>1</c:v>
                </c:pt>
                <c:pt idx="1362">
                  <c:v>1</c:v>
                </c:pt>
                <c:pt idx="1363">
                  <c:v>1</c:v>
                </c:pt>
                <c:pt idx="1364">
                  <c:v>1</c:v>
                </c:pt>
                <c:pt idx="1365">
                  <c:v>1</c:v>
                </c:pt>
                <c:pt idx="1366">
                  <c:v>1</c:v>
                </c:pt>
                <c:pt idx="1367">
                  <c:v>1</c:v>
                </c:pt>
                <c:pt idx="1368">
                  <c:v>1</c:v>
                </c:pt>
                <c:pt idx="1369">
                  <c:v>1</c:v>
                </c:pt>
                <c:pt idx="1370">
                  <c:v>1</c:v>
                </c:pt>
                <c:pt idx="1371">
                  <c:v>1</c:v>
                </c:pt>
                <c:pt idx="1372">
                  <c:v>1</c:v>
                </c:pt>
                <c:pt idx="1373">
                  <c:v>2</c:v>
                </c:pt>
                <c:pt idx="1374">
                  <c:v>2</c:v>
                </c:pt>
                <c:pt idx="1375">
                  <c:v>2</c:v>
                </c:pt>
                <c:pt idx="1376">
                  <c:v>2</c:v>
                </c:pt>
                <c:pt idx="1377">
                  <c:v>2</c:v>
                </c:pt>
                <c:pt idx="1378">
                  <c:v>2</c:v>
                </c:pt>
                <c:pt idx="1379">
                  <c:v>2</c:v>
                </c:pt>
                <c:pt idx="1380">
                  <c:v>2</c:v>
                </c:pt>
                <c:pt idx="1381">
                  <c:v>2</c:v>
                </c:pt>
                <c:pt idx="1382">
                  <c:v>2</c:v>
                </c:pt>
                <c:pt idx="1383">
                  <c:v>2</c:v>
                </c:pt>
                <c:pt idx="1384">
                  <c:v>2</c:v>
                </c:pt>
                <c:pt idx="1385">
                  <c:v>-2</c:v>
                </c:pt>
                <c:pt idx="1386">
                  <c:v>-2</c:v>
                </c:pt>
                <c:pt idx="1387">
                  <c:v>-2</c:v>
                </c:pt>
                <c:pt idx="1388">
                  <c:v>-2</c:v>
                </c:pt>
                <c:pt idx="1389">
                  <c:v>-2</c:v>
                </c:pt>
                <c:pt idx="1390">
                  <c:v>-2</c:v>
                </c:pt>
                <c:pt idx="1391">
                  <c:v>-2</c:v>
                </c:pt>
                <c:pt idx="1392">
                  <c:v>-2</c:v>
                </c:pt>
                <c:pt idx="1393">
                  <c:v>-3</c:v>
                </c:pt>
                <c:pt idx="1394">
                  <c:v>-3</c:v>
                </c:pt>
                <c:pt idx="1395">
                  <c:v>-3</c:v>
                </c:pt>
                <c:pt idx="1396">
                  <c:v>-3</c:v>
                </c:pt>
                <c:pt idx="1397">
                  <c:v>-1</c:v>
                </c:pt>
                <c:pt idx="1398">
                  <c:v>-1</c:v>
                </c:pt>
                <c:pt idx="1399">
                  <c:v>-1</c:v>
                </c:pt>
                <c:pt idx="1400">
                  <c:v>-1</c:v>
                </c:pt>
                <c:pt idx="1401">
                  <c:v>-1</c:v>
                </c:pt>
                <c:pt idx="1402">
                  <c:v>-1</c:v>
                </c:pt>
                <c:pt idx="1403">
                  <c:v>-1</c:v>
                </c:pt>
                <c:pt idx="1404">
                  <c:v>-1</c:v>
                </c:pt>
                <c:pt idx="1405">
                  <c:v>2</c:v>
                </c:pt>
                <c:pt idx="1406">
                  <c:v>2</c:v>
                </c:pt>
                <c:pt idx="1407">
                  <c:v>2</c:v>
                </c:pt>
                <c:pt idx="1408">
                  <c:v>2</c:v>
                </c:pt>
                <c:pt idx="1409">
                  <c:v>2</c:v>
                </c:pt>
                <c:pt idx="1410">
                  <c:v>2</c:v>
                </c:pt>
                <c:pt idx="1411">
                  <c:v>2</c:v>
                </c:pt>
                <c:pt idx="1412">
                  <c:v>2</c:v>
                </c:pt>
                <c:pt idx="1413">
                  <c:v>2</c:v>
                </c:pt>
                <c:pt idx="1414">
                  <c:v>2</c:v>
                </c:pt>
                <c:pt idx="1415">
                  <c:v>2</c:v>
                </c:pt>
                <c:pt idx="1416">
                  <c:v>2</c:v>
                </c:pt>
                <c:pt idx="1417">
                  <c:v>1</c:v>
                </c:pt>
                <c:pt idx="1418">
                  <c:v>1</c:v>
                </c:pt>
                <c:pt idx="1419">
                  <c:v>1</c:v>
                </c:pt>
                <c:pt idx="1420">
                  <c:v>1</c:v>
                </c:pt>
                <c:pt idx="1421">
                  <c:v>1</c:v>
                </c:pt>
                <c:pt idx="1422">
                  <c:v>1</c:v>
                </c:pt>
                <c:pt idx="1423">
                  <c:v>1</c:v>
                </c:pt>
                <c:pt idx="1424">
                  <c:v>1</c:v>
                </c:pt>
                <c:pt idx="1425">
                  <c:v>1</c:v>
                </c:pt>
                <c:pt idx="1426">
                  <c:v>1</c:v>
                </c:pt>
                <c:pt idx="1427">
                  <c:v>1</c:v>
                </c:pt>
                <c:pt idx="1428">
                  <c:v>1</c:v>
                </c:pt>
                <c:pt idx="1429">
                  <c:v>1</c:v>
                </c:pt>
                <c:pt idx="1430">
                  <c:v>1</c:v>
                </c:pt>
                <c:pt idx="1431">
                  <c:v>1</c:v>
                </c:pt>
                <c:pt idx="1432">
                  <c:v>1</c:v>
                </c:pt>
                <c:pt idx="1433">
                  <c:v>1</c:v>
                </c:pt>
                <c:pt idx="1434">
                  <c:v>1</c:v>
                </c:pt>
                <c:pt idx="1435">
                  <c:v>1</c:v>
                </c:pt>
                <c:pt idx="1436">
                  <c:v>1</c:v>
                </c:pt>
                <c:pt idx="1437">
                  <c:v>1</c:v>
                </c:pt>
                <c:pt idx="1438">
                  <c:v>1</c:v>
                </c:pt>
                <c:pt idx="1439">
                  <c:v>1</c:v>
                </c:pt>
                <c:pt idx="1440">
                  <c:v>1</c:v>
                </c:pt>
                <c:pt idx="1441">
                  <c:v>-1</c:v>
                </c:pt>
                <c:pt idx="1442">
                  <c:v>-1</c:v>
                </c:pt>
                <c:pt idx="1443">
                  <c:v>-1</c:v>
                </c:pt>
                <c:pt idx="1444">
                  <c:v>-1</c:v>
                </c:pt>
                <c:pt idx="1445">
                  <c:v>-1</c:v>
                </c:pt>
                <c:pt idx="1446">
                  <c:v>-1</c:v>
                </c:pt>
                <c:pt idx="1447">
                  <c:v>-1</c:v>
                </c:pt>
                <c:pt idx="1448">
                  <c:v>-1</c:v>
                </c:pt>
                <c:pt idx="1449">
                  <c:v>-1</c:v>
                </c:pt>
                <c:pt idx="1450">
                  <c:v>-1</c:v>
                </c:pt>
                <c:pt idx="1451">
                  <c:v>-1</c:v>
                </c:pt>
                <c:pt idx="1452">
                  <c:v>0</c:v>
                </c:pt>
                <c:pt idx="1453">
                  <c:v>1</c:v>
                </c:pt>
                <c:pt idx="1454">
                  <c:v>1</c:v>
                </c:pt>
                <c:pt idx="1455">
                  <c:v>1</c:v>
                </c:pt>
                <c:pt idx="1456">
                  <c:v>1</c:v>
                </c:pt>
                <c:pt idx="1457">
                  <c:v>1</c:v>
                </c:pt>
                <c:pt idx="1458">
                  <c:v>1</c:v>
                </c:pt>
                <c:pt idx="1459">
                  <c:v>1</c:v>
                </c:pt>
                <c:pt idx="1460">
                  <c:v>1</c:v>
                </c:pt>
                <c:pt idx="1461">
                  <c:v>1</c:v>
                </c:pt>
                <c:pt idx="1462">
                  <c:v>1</c:v>
                </c:pt>
                <c:pt idx="1463">
                  <c:v>1</c:v>
                </c:pt>
                <c:pt idx="1464">
                  <c:v>1</c:v>
                </c:pt>
                <c:pt idx="1465">
                  <c:v>1</c:v>
                </c:pt>
                <c:pt idx="1466">
                  <c:v>1</c:v>
                </c:pt>
                <c:pt idx="1467">
                  <c:v>1</c:v>
                </c:pt>
                <c:pt idx="1468">
                  <c:v>1</c:v>
                </c:pt>
                <c:pt idx="1469">
                  <c:v>1</c:v>
                </c:pt>
                <c:pt idx="1470">
                  <c:v>1</c:v>
                </c:pt>
                <c:pt idx="1471">
                  <c:v>1</c:v>
                </c:pt>
                <c:pt idx="1472">
                  <c:v>1</c:v>
                </c:pt>
                <c:pt idx="1473">
                  <c:v>1</c:v>
                </c:pt>
                <c:pt idx="1474">
                  <c:v>1</c:v>
                </c:pt>
                <c:pt idx="1475">
                  <c:v>1</c:v>
                </c:pt>
                <c:pt idx="1476">
                  <c:v>1</c:v>
                </c:pt>
                <c:pt idx="1477">
                  <c:v>1</c:v>
                </c:pt>
                <c:pt idx="1478">
                  <c:v>1</c:v>
                </c:pt>
                <c:pt idx="1479">
                  <c:v>1</c:v>
                </c:pt>
                <c:pt idx="1480">
                  <c:v>1</c:v>
                </c:pt>
                <c:pt idx="1481">
                  <c:v>1</c:v>
                </c:pt>
                <c:pt idx="1482">
                  <c:v>1</c:v>
                </c:pt>
                <c:pt idx="1483">
                  <c:v>1</c:v>
                </c:pt>
                <c:pt idx="1484">
                  <c:v>1</c:v>
                </c:pt>
                <c:pt idx="1485">
                  <c:v>1</c:v>
                </c:pt>
                <c:pt idx="1486">
                  <c:v>1</c:v>
                </c:pt>
                <c:pt idx="1487">
                  <c:v>1</c:v>
                </c:pt>
                <c:pt idx="1488">
                  <c:v>1</c:v>
                </c:pt>
                <c:pt idx="1489">
                  <c:v>1</c:v>
                </c:pt>
                <c:pt idx="1490">
                  <c:v>1</c:v>
                </c:pt>
                <c:pt idx="1491">
                  <c:v>1</c:v>
                </c:pt>
                <c:pt idx="1492">
                  <c:v>1</c:v>
                </c:pt>
                <c:pt idx="1493">
                  <c:v>1</c:v>
                </c:pt>
                <c:pt idx="1494">
                  <c:v>1</c:v>
                </c:pt>
                <c:pt idx="1495">
                  <c:v>1</c:v>
                </c:pt>
                <c:pt idx="1496">
                  <c:v>3</c:v>
                </c:pt>
                <c:pt idx="1497">
                  <c:v>3</c:v>
                </c:pt>
                <c:pt idx="1498">
                  <c:v>3</c:v>
                </c:pt>
                <c:pt idx="1499">
                  <c:v>3</c:v>
                </c:pt>
                <c:pt idx="1500">
                  <c:v>2</c:v>
                </c:pt>
                <c:pt idx="1501">
                  <c:v>2</c:v>
                </c:pt>
                <c:pt idx="1502">
                  <c:v>2</c:v>
                </c:pt>
                <c:pt idx="1503">
                  <c:v>2</c:v>
                </c:pt>
                <c:pt idx="1504">
                  <c:v>1</c:v>
                </c:pt>
                <c:pt idx="1505">
                  <c:v>1</c:v>
                </c:pt>
                <c:pt idx="1506">
                  <c:v>1</c:v>
                </c:pt>
                <c:pt idx="1507">
                  <c:v>1</c:v>
                </c:pt>
                <c:pt idx="1508">
                  <c:v>-1</c:v>
                </c:pt>
                <c:pt idx="1509">
                  <c:v>-1</c:v>
                </c:pt>
                <c:pt idx="1510">
                  <c:v>-1</c:v>
                </c:pt>
                <c:pt idx="1511">
                  <c:v>-1</c:v>
                </c:pt>
                <c:pt idx="1512">
                  <c:v>-1</c:v>
                </c:pt>
                <c:pt idx="1513">
                  <c:v>-1</c:v>
                </c:pt>
                <c:pt idx="1514">
                  <c:v>-1</c:v>
                </c:pt>
                <c:pt idx="1515">
                  <c:v>-1</c:v>
                </c:pt>
                <c:pt idx="1516">
                  <c:v>-2</c:v>
                </c:pt>
                <c:pt idx="1517">
                  <c:v>-2</c:v>
                </c:pt>
                <c:pt idx="1518">
                  <c:v>-2</c:v>
                </c:pt>
                <c:pt idx="1519">
                  <c:v>-2</c:v>
                </c:pt>
                <c:pt idx="1520">
                  <c:v>-2</c:v>
                </c:pt>
                <c:pt idx="1521">
                  <c:v>-2</c:v>
                </c:pt>
                <c:pt idx="1522">
                  <c:v>-2</c:v>
                </c:pt>
                <c:pt idx="1523">
                  <c:v>-2</c:v>
                </c:pt>
                <c:pt idx="1524">
                  <c:v>-2</c:v>
                </c:pt>
                <c:pt idx="1525">
                  <c:v>-2</c:v>
                </c:pt>
                <c:pt idx="1526">
                  <c:v>-2</c:v>
                </c:pt>
                <c:pt idx="1527">
                  <c:v>-2</c:v>
                </c:pt>
                <c:pt idx="1528">
                  <c:v>3</c:v>
                </c:pt>
                <c:pt idx="1529">
                  <c:v>3</c:v>
                </c:pt>
                <c:pt idx="1530">
                  <c:v>3</c:v>
                </c:pt>
                <c:pt idx="1531">
                  <c:v>3</c:v>
                </c:pt>
                <c:pt idx="1532">
                  <c:v>3</c:v>
                </c:pt>
                <c:pt idx="1533">
                  <c:v>3</c:v>
                </c:pt>
                <c:pt idx="1534">
                  <c:v>3</c:v>
                </c:pt>
                <c:pt idx="1535">
                  <c:v>3</c:v>
                </c:pt>
                <c:pt idx="1536">
                  <c:v>3</c:v>
                </c:pt>
                <c:pt idx="1537">
                  <c:v>3</c:v>
                </c:pt>
                <c:pt idx="1538">
                  <c:v>3</c:v>
                </c:pt>
                <c:pt idx="1539">
                  <c:v>3</c:v>
                </c:pt>
                <c:pt idx="1540">
                  <c:v>-1</c:v>
                </c:pt>
                <c:pt idx="1541">
                  <c:v>-1</c:v>
                </c:pt>
                <c:pt idx="1542">
                  <c:v>-1</c:v>
                </c:pt>
                <c:pt idx="1543">
                  <c:v>-1</c:v>
                </c:pt>
                <c:pt idx="1544">
                  <c:v>-1</c:v>
                </c:pt>
                <c:pt idx="1545">
                  <c:v>-1</c:v>
                </c:pt>
                <c:pt idx="1546">
                  <c:v>-1</c:v>
                </c:pt>
                <c:pt idx="1547">
                  <c:v>-1</c:v>
                </c:pt>
                <c:pt idx="1548">
                  <c:v>-1</c:v>
                </c:pt>
                <c:pt idx="1549">
                  <c:v>-1</c:v>
                </c:pt>
                <c:pt idx="1550">
                  <c:v>-1</c:v>
                </c:pt>
                <c:pt idx="1551">
                  <c:v>-1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1</c:v>
                </c:pt>
                <c:pt idx="1565">
                  <c:v>1</c:v>
                </c:pt>
                <c:pt idx="1566">
                  <c:v>1</c:v>
                </c:pt>
                <c:pt idx="1567">
                  <c:v>1</c:v>
                </c:pt>
                <c:pt idx="1568">
                  <c:v>1</c:v>
                </c:pt>
                <c:pt idx="1569">
                  <c:v>1</c:v>
                </c:pt>
                <c:pt idx="1570">
                  <c:v>1</c:v>
                </c:pt>
                <c:pt idx="1571">
                  <c:v>1</c:v>
                </c:pt>
                <c:pt idx="1572">
                  <c:v>1</c:v>
                </c:pt>
                <c:pt idx="1573">
                  <c:v>1</c:v>
                </c:pt>
                <c:pt idx="1574">
                  <c:v>1</c:v>
                </c:pt>
                <c:pt idx="1575">
                  <c:v>1</c:v>
                </c:pt>
                <c:pt idx="1576">
                  <c:v>-1</c:v>
                </c:pt>
                <c:pt idx="1577">
                  <c:v>-1</c:v>
                </c:pt>
                <c:pt idx="1578">
                  <c:v>-1</c:v>
                </c:pt>
                <c:pt idx="1579">
                  <c:v>-1</c:v>
                </c:pt>
                <c:pt idx="1580">
                  <c:v>-1</c:v>
                </c:pt>
                <c:pt idx="1581">
                  <c:v>-1</c:v>
                </c:pt>
                <c:pt idx="1582">
                  <c:v>-1</c:v>
                </c:pt>
                <c:pt idx="1583">
                  <c:v>-1</c:v>
                </c:pt>
                <c:pt idx="1584">
                  <c:v>-1</c:v>
                </c:pt>
                <c:pt idx="1585">
                  <c:v>-1</c:v>
                </c:pt>
                <c:pt idx="1586">
                  <c:v>-1</c:v>
                </c:pt>
                <c:pt idx="1587">
                  <c:v>-1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1</c:v>
                </c:pt>
                <c:pt idx="1596">
                  <c:v>1</c:v>
                </c:pt>
                <c:pt idx="1597">
                  <c:v>1</c:v>
                </c:pt>
                <c:pt idx="1598">
                  <c:v>1</c:v>
                </c:pt>
                <c:pt idx="1599">
                  <c:v>1</c:v>
                </c:pt>
                <c:pt idx="1600">
                  <c:v>1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-1</c:v>
                </c:pt>
                <c:pt idx="1608">
                  <c:v>-1</c:v>
                </c:pt>
                <c:pt idx="1609">
                  <c:v>-1</c:v>
                </c:pt>
                <c:pt idx="1610">
                  <c:v>-1</c:v>
                </c:pt>
                <c:pt idx="1611">
                  <c:v>-1</c:v>
                </c:pt>
                <c:pt idx="1612">
                  <c:v>-1</c:v>
                </c:pt>
                <c:pt idx="1613">
                  <c:v>2</c:v>
                </c:pt>
                <c:pt idx="1614">
                  <c:v>2</c:v>
                </c:pt>
                <c:pt idx="1615">
                  <c:v>2</c:v>
                </c:pt>
                <c:pt idx="1616">
                  <c:v>2</c:v>
                </c:pt>
                <c:pt idx="1617">
                  <c:v>2</c:v>
                </c:pt>
                <c:pt idx="1618">
                  <c:v>2</c:v>
                </c:pt>
                <c:pt idx="1619">
                  <c:v>2</c:v>
                </c:pt>
                <c:pt idx="1620">
                  <c:v>2</c:v>
                </c:pt>
                <c:pt idx="1621">
                  <c:v>2</c:v>
                </c:pt>
                <c:pt idx="1622">
                  <c:v>2</c:v>
                </c:pt>
                <c:pt idx="1623">
                  <c:v>2</c:v>
                </c:pt>
                <c:pt idx="1624">
                  <c:v>2</c:v>
                </c:pt>
                <c:pt idx="1625">
                  <c:v>-1</c:v>
                </c:pt>
                <c:pt idx="1626">
                  <c:v>-1</c:v>
                </c:pt>
                <c:pt idx="1627">
                  <c:v>-1</c:v>
                </c:pt>
                <c:pt idx="1628">
                  <c:v>-3</c:v>
                </c:pt>
                <c:pt idx="1629">
                  <c:v>-3</c:v>
                </c:pt>
                <c:pt idx="1630">
                  <c:v>-3</c:v>
                </c:pt>
                <c:pt idx="1631">
                  <c:v>-3</c:v>
                </c:pt>
                <c:pt idx="1632">
                  <c:v>-3</c:v>
                </c:pt>
                <c:pt idx="1633">
                  <c:v>-3</c:v>
                </c:pt>
                <c:pt idx="1634">
                  <c:v>-3</c:v>
                </c:pt>
                <c:pt idx="1635">
                  <c:v>-3</c:v>
                </c:pt>
                <c:pt idx="1636">
                  <c:v>-3</c:v>
                </c:pt>
                <c:pt idx="1637">
                  <c:v>-2</c:v>
                </c:pt>
                <c:pt idx="1638">
                  <c:v>-2</c:v>
                </c:pt>
                <c:pt idx="1639">
                  <c:v>-2</c:v>
                </c:pt>
                <c:pt idx="1640">
                  <c:v>-1</c:v>
                </c:pt>
                <c:pt idx="1641">
                  <c:v>-1</c:v>
                </c:pt>
                <c:pt idx="1642">
                  <c:v>-1</c:v>
                </c:pt>
                <c:pt idx="1643">
                  <c:v>-1</c:v>
                </c:pt>
                <c:pt idx="1644">
                  <c:v>-1</c:v>
                </c:pt>
                <c:pt idx="1645">
                  <c:v>-1</c:v>
                </c:pt>
                <c:pt idx="1646">
                  <c:v>-1</c:v>
                </c:pt>
                <c:pt idx="1647">
                  <c:v>-1</c:v>
                </c:pt>
                <c:pt idx="1648">
                  <c:v>-1</c:v>
                </c:pt>
                <c:pt idx="1649">
                  <c:v>-1</c:v>
                </c:pt>
                <c:pt idx="1650">
                  <c:v>-1</c:v>
                </c:pt>
                <c:pt idx="1651">
                  <c:v>-1</c:v>
                </c:pt>
                <c:pt idx="1652">
                  <c:v>1</c:v>
                </c:pt>
                <c:pt idx="1653">
                  <c:v>1</c:v>
                </c:pt>
                <c:pt idx="1654">
                  <c:v>1</c:v>
                </c:pt>
                <c:pt idx="1655">
                  <c:v>1</c:v>
                </c:pt>
                <c:pt idx="1656">
                  <c:v>1</c:v>
                </c:pt>
                <c:pt idx="1657">
                  <c:v>1</c:v>
                </c:pt>
                <c:pt idx="1658">
                  <c:v>1</c:v>
                </c:pt>
                <c:pt idx="1659">
                  <c:v>1</c:v>
                </c:pt>
                <c:pt idx="1660">
                  <c:v>1</c:v>
                </c:pt>
                <c:pt idx="1661">
                  <c:v>1</c:v>
                </c:pt>
                <c:pt idx="1662">
                  <c:v>1</c:v>
                </c:pt>
                <c:pt idx="1663">
                  <c:v>1</c:v>
                </c:pt>
                <c:pt idx="1664">
                  <c:v>-1</c:v>
                </c:pt>
                <c:pt idx="1665">
                  <c:v>-1</c:v>
                </c:pt>
                <c:pt idx="1666">
                  <c:v>-1</c:v>
                </c:pt>
                <c:pt idx="1667">
                  <c:v>-1</c:v>
                </c:pt>
                <c:pt idx="1668">
                  <c:v>-1</c:v>
                </c:pt>
                <c:pt idx="1669">
                  <c:v>-1</c:v>
                </c:pt>
                <c:pt idx="1670">
                  <c:v>-1</c:v>
                </c:pt>
                <c:pt idx="1671">
                  <c:v>-1</c:v>
                </c:pt>
                <c:pt idx="1672">
                  <c:v>-1</c:v>
                </c:pt>
                <c:pt idx="1673">
                  <c:v>-1</c:v>
                </c:pt>
                <c:pt idx="1674">
                  <c:v>-1</c:v>
                </c:pt>
                <c:pt idx="1675">
                  <c:v>-1</c:v>
                </c:pt>
                <c:pt idx="1676">
                  <c:v>-1</c:v>
                </c:pt>
                <c:pt idx="1677">
                  <c:v>-1</c:v>
                </c:pt>
                <c:pt idx="1678">
                  <c:v>-1</c:v>
                </c:pt>
                <c:pt idx="1679">
                  <c:v>-1</c:v>
                </c:pt>
                <c:pt idx="1680">
                  <c:v>-1</c:v>
                </c:pt>
                <c:pt idx="1681">
                  <c:v>-1</c:v>
                </c:pt>
                <c:pt idx="1682">
                  <c:v>-1</c:v>
                </c:pt>
                <c:pt idx="1683">
                  <c:v>-1</c:v>
                </c:pt>
                <c:pt idx="1684">
                  <c:v>-1</c:v>
                </c:pt>
                <c:pt idx="1685">
                  <c:v>-1</c:v>
                </c:pt>
                <c:pt idx="1686">
                  <c:v>-1</c:v>
                </c:pt>
                <c:pt idx="1687">
                  <c:v>-1</c:v>
                </c:pt>
                <c:pt idx="1688">
                  <c:v>1</c:v>
                </c:pt>
                <c:pt idx="1689">
                  <c:v>1</c:v>
                </c:pt>
                <c:pt idx="1690">
                  <c:v>1</c:v>
                </c:pt>
                <c:pt idx="1691">
                  <c:v>2</c:v>
                </c:pt>
                <c:pt idx="1692">
                  <c:v>4</c:v>
                </c:pt>
                <c:pt idx="1693">
                  <c:v>6</c:v>
                </c:pt>
                <c:pt idx="1694">
                  <c:v>6</c:v>
                </c:pt>
                <c:pt idx="1695">
                  <c:v>5</c:v>
                </c:pt>
                <c:pt idx="1696">
                  <c:v>5</c:v>
                </c:pt>
                <c:pt idx="1697">
                  <c:v>5</c:v>
                </c:pt>
                <c:pt idx="1698">
                  <c:v>5</c:v>
                </c:pt>
                <c:pt idx="1699">
                  <c:v>5</c:v>
                </c:pt>
                <c:pt idx="1700">
                  <c:v>4</c:v>
                </c:pt>
                <c:pt idx="1701">
                  <c:v>4</c:v>
                </c:pt>
                <c:pt idx="1702">
                  <c:v>4</c:v>
                </c:pt>
                <c:pt idx="1703">
                  <c:v>3</c:v>
                </c:pt>
                <c:pt idx="1704">
                  <c:v>1</c:v>
                </c:pt>
                <c:pt idx="1705">
                  <c:v>-1</c:v>
                </c:pt>
                <c:pt idx="1706">
                  <c:v>-1</c:v>
                </c:pt>
                <c:pt idx="1707">
                  <c:v>2</c:v>
                </c:pt>
                <c:pt idx="1708">
                  <c:v>1</c:v>
                </c:pt>
                <c:pt idx="1709">
                  <c:v>1</c:v>
                </c:pt>
                <c:pt idx="1710">
                  <c:v>1</c:v>
                </c:pt>
                <c:pt idx="1711">
                  <c:v>1</c:v>
                </c:pt>
                <c:pt idx="1712">
                  <c:v>1</c:v>
                </c:pt>
                <c:pt idx="1713">
                  <c:v>1</c:v>
                </c:pt>
                <c:pt idx="1714">
                  <c:v>1</c:v>
                </c:pt>
                <c:pt idx="1715">
                  <c:v>1</c:v>
                </c:pt>
                <c:pt idx="1716">
                  <c:v>2</c:v>
                </c:pt>
                <c:pt idx="1717">
                  <c:v>2</c:v>
                </c:pt>
                <c:pt idx="1718">
                  <c:v>2</c:v>
                </c:pt>
                <c:pt idx="1719">
                  <c:v>0</c:v>
                </c:pt>
                <c:pt idx="1720">
                  <c:v>1</c:v>
                </c:pt>
                <c:pt idx="1721">
                  <c:v>1</c:v>
                </c:pt>
                <c:pt idx="1722">
                  <c:v>1</c:v>
                </c:pt>
                <c:pt idx="1723">
                  <c:v>1</c:v>
                </c:pt>
                <c:pt idx="1724">
                  <c:v>1</c:v>
                </c:pt>
                <c:pt idx="1725">
                  <c:v>1</c:v>
                </c:pt>
                <c:pt idx="1726">
                  <c:v>1</c:v>
                </c:pt>
                <c:pt idx="1727">
                  <c:v>1</c:v>
                </c:pt>
                <c:pt idx="1728">
                  <c:v>1</c:v>
                </c:pt>
                <c:pt idx="1729">
                  <c:v>1</c:v>
                </c:pt>
                <c:pt idx="1730">
                  <c:v>1</c:v>
                </c:pt>
                <c:pt idx="1731">
                  <c:v>2</c:v>
                </c:pt>
                <c:pt idx="1732">
                  <c:v>2</c:v>
                </c:pt>
                <c:pt idx="1733">
                  <c:v>2</c:v>
                </c:pt>
                <c:pt idx="1734">
                  <c:v>2</c:v>
                </c:pt>
                <c:pt idx="1735">
                  <c:v>2</c:v>
                </c:pt>
                <c:pt idx="1736">
                  <c:v>2</c:v>
                </c:pt>
                <c:pt idx="1737">
                  <c:v>2</c:v>
                </c:pt>
                <c:pt idx="1738">
                  <c:v>2</c:v>
                </c:pt>
                <c:pt idx="1739">
                  <c:v>2</c:v>
                </c:pt>
                <c:pt idx="1740">
                  <c:v>1</c:v>
                </c:pt>
                <c:pt idx="1741">
                  <c:v>1</c:v>
                </c:pt>
                <c:pt idx="1742">
                  <c:v>1</c:v>
                </c:pt>
                <c:pt idx="1743">
                  <c:v>-1</c:v>
                </c:pt>
                <c:pt idx="1744">
                  <c:v>-1</c:v>
                </c:pt>
                <c:pt idx="1745">
                  <c:v>-1</c:v>
                </c:pt>
                <c:pt idx="1746">
                  <c:v>-1</c:v>
                </c:pt>
                <c:pt idx="1747">
                  <c:v>-1</c:v>
                </c:pt>
                <c:pt idx="1748">
                  <c:v>-1</c:v>
                </c:pt>
                <c:pt idx="1749">
                  <c:v>-2</c:v>
                </c:pt>
                <c:pt idx="1750">
                  <c:v>-2</c:v>
                </c:pt>
                <c:pt idx="1751">
                  <c:v>-2</c:v>
                </c:pt>
                <c:pt idx="1752">
                  <c:v>-2</c:v>
                </c:pt>
                <c:pt idx="1753">
                  <c:v>-2</c:v>
                </c:pt>
                <c:pt idx="1754">
                  <c:v>-2</c:v>
                </c:pt>
                <c:pt idx="1755">
                  <c:v>-1</c:v>
                </c:pt>
                <c:pt idx="1756">
                  <c:v>-1</c:v>
                </c:pt>
                <c:pt idx="1757">
                  <c:v>-1</c:v>
                </c:pt>
                <c:pt idx="1758">
                  <c:v>-1</c:v>
                </c:pt>
                <c:pt idx="1759">
                  <c:v>0</c:v>
                </c:pt>
                <c:pt idx="1760">
                  <c:v>0</c:v>
                </c:pt>
                <c:pt idx="1761">
                  <c:v>2</c:v>
                </c:pt>
                <c:pt idx="1762">
                  <c:v>2</c:v>
                </c:pt>
                <c:pt idx="1763">
                  <c:v>2</c:v>
                </c:pt>
                <c:pt idx="1764">
                  <c:v>2</c:v>
                </c:pt>
                <c:pt idx="1765">
                  <c:v>1</c:v>
                </c:pt>
                <c:pt idx="1766">
                  <c:v>1</c:v>
                </c:pt>
                <c:pt idx="1767">
                  <c:v>1</c:v>
                </c:pt>
                <c:pt idx="1768">
                  <c:v>1</c:v>
                </c:pt>
                <c:pt idx="1769">
                  <c:v>1</c:v>
                </c:pt>
                <c:pt idx="1770">
                  <c:v>1</c:v>
                </c:pt>
                <c:pt idx="1771">
                  <c:v>0</c:v>
                </c:pt>
                <c:pt idx="1772">
                  <c:v>0</c:v>
                </c:pt>
                <c:pt idx="1773">
                  <c:v>-1</c:v>
                </c:pt>
                <c:pt idx="1774">
                  <c:v>-1</c:v>
                </c:pt>
                <c:pt idx="1775">
                  <c:v>-1</c:v>
                </c:pt>
                <c:pt idx="1776">
                  <c:v>-1</c:v>
                </c:pt>
                <c:pt idx="1777">
                  <c:v>-1</c:v>
                </c:pt>
                <c:pt idx="1778">
                  <c:v>-1</c:v>
                </c:pt>
                <c:pt idx="1779">
                  <c:v>-1</c:v>
                </c:pt>
                <c:pt idx="1780">
                  <c:v>-1</c:v>
                </c:pt>
                <c:pt idx="1781">
                  <c:v>-1</c:v>
                </c:pt>
                <c:pt idx="1782">
                  <c:v>-1</c:v>
                </c:pt>
                <c:pt idx="1783">
                  <c:v>-1</c:v>
                </c:pt>
                <c:pt idx="1784">
                  <c:v>-1</c:v>
                </c:pt>
                <c:pt idx="1785">
                  <c:v>-1</c:v>
                </c:pt>
                <c:pt idx="1786">
                  <c:v>-1</c:v>
                </c:pt>
                <c:pt idx="1787">
                  <c:v>-1</c:v>
                </c:pt>
                <c:pt idx="1788">
                  <c:v>-1</c:v>
                </c:pt>
                <c:pt idx="1789">
                  <c:v>1</c:v>
                </c:pt>
                <c:pt idx="1790">
                  <c:v>1</c:v>
                </c:pt>
                <c:pt idx="1791">
                  <c:v>1</c:v>
                </c:pt>
                <c:pt idx="1792">
                  <c:v>2</c:v>
                </c:pt>
                <c:pt idx="1793">
                  <c:v>2</c:v>
                </c:pt>
                <c:pt idx="1794">
                  <c:v>3</c:v>
                </c:pt>
                <c:pt idx="1795">
                  <c:v>3</c:v>
                </c:pt>
                <c:pt idx="1796">
                  <c:v>3</c:v>
                </c:pt>
                <c:pt idx="1797">
                  <c:v>3</c:v>
                </c:pt>
                <c:pt idx="1798">
                  <c:v>3</c:v>
                </c:pt>
                <c:pt idx="1799">
                  <c:v>3</c:v>
                </c:pt>
                <c:pt idx="1800">
                  <c:v>3</c:v>
                </c:pt>
                <c:pt idx="1801">
                  <c:v>1</c:v>
                </c:pt>
                <c:pt idx="1802">
                  <c:v>3</c:v>
                </c:pt>
                <c:pt idx="1803">
                  <c:v>3</c:v>
                </c:pt>
                <c:pt idx="1804">
                  <c:v>3</c:v>
                </c:pt>
                <c:pt idx="1805">
                  <c:v>3</c:v>
                </c:pt>
                <c:pt idx="1806">
                  <c:v>2</c:v>
                </c:pt>
                <c:pt idx="1807">
                  <c:v>2</c:v>
                </c:pt>
                <c:pt idx="1808">
                  <c:v>2</c:v>
                </c:pt>
                <c:pt idx="1809">
                  <c:v>2</c:v>
                </c:pt>
                <c:pt idx="1810">
                  <c:v>2</c:v>
                </c:pt>
                <c:pt idx="1811">
                  <c:v>2</c:v>
                </c:pt>
                <c:pt idx="1812">
                  <c:v>2</c:v>
                </c:pt>
                <c:pt idx="1813">
                  <c:v>2</c:v>
                </c:pt>
                <c:pt idx="1814">
                  <c:v>1</c:v>
                </c:pt>
                <c:pt idx="1815">
                  <c:v>1</c:v>
                </c:pt>
                <c:pt idx="1816">
                  <c:v>1</c:v>
                </c:pt>
                <c:pt idx="1817">
                  <c:v>1</c:v>
                </c:pt>
                <c:pt idx="1818">
                  <c:v>1</c:v>
                </c:pt>
                <c:pt idx="1819">
                  <c:v>1</c:v>
                </c:pt>
                <c:pt idx="1820">
                  <c:v>1</c:v>
                </c:pt>
                <c:pt idx="1821">
                  <c:v>1</c:v>
                </c:pt>
                <c:pt idx="1822">
                  <c:v>1</c:v>
                </c:pt>
                <c:pt idx="1823">
                  <c:v>1</c:v>
                </c:pt>
                <c:pt idx="1824">
                  <c:v>1</c:v>
                </c:pt>
                <c:pt idx="1825">
                  <c:v>1</c:v>
                </c:pt>
                <c:pt idx="1826">
                  <c:v>-1</c:v>
                </c:pt>
                <c:pt idx="1827">
                  <c:v>-1</c:v>
                </c:pt>
                <c:pt idx="1828">
                  <c:v>-1</c:v>
                </c:pt>
                <c:pt idx="1829">
                  <c:v>-1</c:v>
                </c:pt>
                <c:pt idx="1830">
                  <c:v>-1</c:v>
                </c:pt>
                <c:pt idx="1831">
                  <c:v>-1</c:v>
                </c:pt>
                <c:pt idx="1832">
                  <c:v>-1</c:v>
                </c:pt>
                <c:pt idx="1833">
                  <c:v>-1</c:v>
                </c:pt>
                <c:pt idx="1834">
                  <c:v>-1</c:v>
                </c:pt>
                <c:pt idx="1835">
                  <c:v>-1</c:v>
                </c:pt>
                <c:pt idx="1836">
                  <c:v>-1</c:v>
                </c:pt>
                <c:pt idx="1837">
                  <c:v>-1</c:v>
                </c:pt>
                <c:pt idx="1838">
                  <c:v>-1</c:v>
                </c:pt>
                <c:pt idx="1839">
                  <c:v>-1</c:v>
                </c:pt>
                <c:pt idx="1840">
                  <c:v>-1</c:v>
                </c:pt>
                <c:pt idx="1841">
                  <c:v>-1</c:v>
                </c:pt>
                <c:pt idx="1842">
                  <c:v>-1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-1</c:v>
                </c:pt>
                <c:pt idx="1849">
                  <c:v>-1</c:v>
                </c:pt>
                <c:pt idx="1850">
                  <c:v>-1</c:v>
                </c:pt>
                <c:pt idx="1851">
                  <c:v>-1</c:v>
                </c:pt>
                <c:pt idx="1852">
                  <c:v>-1</c:v>
                </c:pt>
                <c:pt idx="1853">
                  <c:v>0</c:v>
                </c:pt>
                <c:pt idx="1854">
                  <c:v>0</c:v>
                </c:pt>
                <c:pt idx="1855">
                  <c:v>-1</c:v>
                </c:pt>
                <c:pt idx="1856">
                  <c:v>-1</c:v>
                </c:pt>
                <c:pt idx="1857">
                  <c:v>-1</c:v>
                </c:pt>
                <c:pt idx="1858">
                  <c:v>-1</c:v>
                </c:pt>
                <c:pt idx="1859">
                  <c:v>-1</c:v>
                </c:pt>
                <c:pt idx="1860">
                  <c:v>-1</c:v>
                </c:pt>
                <c:pt idx="1861">
                  <c:v>-1</c:v>
                </c:pt>
                <c:pt idx="1862">
                  <c:v>-1</c:v>
                </c:pt>
                <c:pt idx="1863">
                  <c:v>-1</c:v>
                </c:pt>
                <c:pt idx="1864">
                  <c:v>-1</c:v>
                </c:pt>
                <c:pt idx="1865">
                  <c:v>-1</c:v>
                </c:pt>
                <c:pt idx="1866">
                  <c:v>-1</c:v>
                </c:pt>
                <c:pt idx="1867">
                  <c:v>-1</c:v>
                </c:pt>
                <c:pt idx="1868">
                  <c:v>2</c:v>
                </c:pt>
                <c:pt idx="1869">
                  <c:v>3</c:v>
                </c:pt>
                <c:pt idx="1870">
                  <c:v>3</c:v>
                </c:pt>
                <c:pt idx="1871">
                  <c:v>3</c:v>
                </c:pt>
                <c:pt idx="1872">
                  <c:v>3</c:v>
                </c:pt>
                <c:pt idx="1873">
                  <c:v>3</c:v>
                </c:pt>
                <c:pt idx="1874">
                  <c:v>3</c:v>
                </c:pt>
                <c:pt idx="1875">
                  <c:v>3</c:v>
                </c:pt>
                <c:pt idx="1876">
                  <c:v>2</c:v>
                </c:pt>
                <c:pt idx="1877">
                  <c:v>2</c:v>
                </c:pt>
                <c:pt idx="1878">
                  <c:v>2</c:v>
                </c:pt>
                <c:pt idx="1879">
                  <c:v>2</c:v>
                </c:pt>
                <c:pt idx="1880">
                  <c:v>0</c:v>
                </c:pt>
                <c:pt idx="1881">
                  <c:v>-1</c:v>
                </c:pt>
                <c:pt idx="1882">
                  <c:v>-2</c:v>
                </c:pt>
                <c:pt idx="1883">
                  <c:v>-2</c:v>
                </c:pt>
                <c:pt idx="1884">
                  <c:v>-2</c:v>
                </c:pt>
                <c:pt idx="1885">
                  <c:v>-2</c:v>
                </c:pt>
                <c:pt idx="1886">
                  <c:v>-2</c:v>
                </c:pt>
                <c:pt idx="1887">
                  <c:v>-3</c:v>
                </c:pt>
                <c:pt idx="1888">
                  <c:v>-2</c:v>
                </c:pt>
                <c:pt idx="1889">
                  <c:v>-2</c:v>
                </c:pt>
                <c:pt idx="1890">
                  <c:v>-2</c:v>
                </c:pt>
                <c:pt idx="1891">
                  <c:v>-2</c:v>
                </c:pt>
                <c:pt idx="1892">
                  <c:v>-2</c:v>
                </c:pt>
                <c:pt idx="1893">
                  <c:v>-2</c:v>
                </c:pt>
                <c:pt idx="1894">
                  <c:v>-1</c:v>
                </c:pt>
                <c:pt idx="1895">
                  <c:v>-1</c:v>
                </c:pt>
                <c:pt idx="1896">
                  <c:v>-1</c:v>
                </c:pt>
                <c:pt idx="1897">
                  <c:v>-1</c:v>
                </c:pt>
                <c:pt idx="1898">
                  <c:v>-1</c:v>
                </c:pt>
                <c:pt idx="1899">
                  <c:v>-2</c:v>
                </c:pt>
                <c:pt idx="1900">
                  <c:v>-2</c:v>
                </c:pt>
                <c:pt idx="1901">
                  <c:v>-2</c:v>
                </c:pt>
                <c:pt idx="1902">
                  <c:v>-2</c:v>
                </c:pt>
                <c:pt idx="1903">
                  <c:v>-2</c:v>
                </c:pt>
                <c:pt idx="1904">
                  <c:v>-2</c:v>
                </c:pt>
                <c:pt idx="1905">
                  <c:v>-2</c:v>
                </c:pt>
                <c:pt idx="1906">
                  <c:v>-2</c:v>
                </c:pt>
                <c:pt idx="1907">
                  <c:v>-2</c:v>
                </c:pt>
                <c:pt idx="1908">
                  <c:v>-2</c:v>
                </c:pt>
                <c:pt idx="1909">
                  <c:v>-2</c:v>
                </c:pt>
                <c:pt idx="1910">
                  <c:v>-2</c:v>
                </c:pt>
                <c:pt idx="1911">
                  <c:v>-1</c:v>
                </c:pt>
                <c:pt idx="1912">
                  <c:v>-1</c:v>
                </c:pt>
                <c:pt idx="1913">
                  <c:v>-1</c:v>
                </c:pt>
                <c:pt idx="1914">
                  <c:v>-1</c:v>
                </c:pt>
                <c:pt idx="1915">
                  <c:v>-1</c:v>
                </c:pt>
                <c:pt idx="1916">
                  <c:v>-1</c:v>
                </c:pt>
                <c:pt idx="1917">
                  <c:v>-1</c:v>
                </c:pt>
                <c:pt idx="1918">
                  <c:v>-1</c:v>
                </c:pt>
                <c:pt idx="1919">
                  <c:v>-1</c:v>
                </c:pt>
                <c:pt idx="1920">
                  <c:v>-1</c:v>
                </c:pt>
                <c:pt idx="1921">
                  <c:v>-1</c:v>
                </c:pt>
                <c:pt idx="1922">
                  <c:v>-1</c:v>
                </c:pt>
                <c:pt idx="1923">
                  <c:v>-1</c:v>
                </c:pt>
                <c:pt idx="1924">
                  <c:v>-1</c:v>
                </c:pt>
                <c:pt idx="1925">
                  <c:v>-1</c:v>
                </c:pt>
                <c:pt idx="1926">
                  <c:v>-1</c:v>
                </c:pt>
                <c:pt idx="1927">
                  <c:v>-1</c:v>
                </c:pt>
                <c:pt idx="1928">
                  <c:v>-1</c:v>
                </c:pt>
                <c:pt idx="1929">
                  <c:v>-1</c:v>
                </c:pt>
                <c:pt idx="1930">
                  <c:v>-1</c:v>
                </c:pt>
                <c:pt idx="1931">
                  <c:v>-1</c:v>
                </c:pt>
                <c:pt idx="1932">
                  <c:v>-1</c:v>
                </c:pt>
                <c:pt idx="1933">
                  <c:v>-1</c:v>
                </c:pt>
                <c:pt idx="1934">
                  <c:v>-3</c:v>
                </c:pt>
                <c:pt idx="1935">
                  <c:v>-2</c:v>
                </c:pt>
                <c:pt idx="1936">
                  <c:v>-2</c:v>
                </c:pt>
                <c:pt idx="1937">
                  <c:v>-2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2</c:v>
                </c:pt>
                <c:pt idx="1947">
                  <c:v>2</c:v>
                </c:pt>
                <c:pt idx="1948">
                  <c:v>2</c:v>
                </c:pt>
                <c:pt idx="1949">
                  <c:v>2</c:v>
                </c:pt>
                <c:pt idx="1950">
                  <c:v>2</c:v>
                </c:pt>
                <c:pt idx="1951">
                  <c:v>1</c:v>
                </c:pt>
                <c:pt idx="1952">
                  <c:v>1</c:v>
                </c:pt>
                <c:pt idx="1953">
                  <c:v>1</c:v>
                </c:pt>
                <c:pt idx="1954">
                  <c:v>1</c:v>
                </c:pt>
                <c:pt idx="1955">
                  <c:v>-1</c:v>
                </c:pt>
                <c:pt idx="1956">
                  <c:v>-1</c:v>
                </c:pt>
                <c:pt idx="1957">
                  <c:v>-1</c:v>
                </c:pt>
                <c:pt idx="1958">
                  <c:v>-1</c:v>
                </c:pt>
                <c:pt idx="1959">
                  <c:v>-1</c:v>
                </c:pt>
                <c:pt idx="1960">
                  <c:v>-1</c:v>
                </c:pt>
                <c:pt idx="1961">
                  <c:v>-1</c:v>
                </c:pt>
                <c:pt idx="1962">
                  <c:v>-1</c:v>
                </c:pt>
                <c:pt idx="1963">
                  <c:v>1</c:v>
                </c:pt>
                <c:pt idx="1964">
                  <c:v>1</c:v>
                </c:pt>
                <c:pt idx="1965">
                  <c:v>1</c:v>
                </c:pt>
                <c:pt idx="1966">
                  <c:v>1</c:v>
                </c:pt>
                <c:pt idx="1967">
                  <c:v>3</c:v>
                </c:pt>
                <c:pt idx="1968">
                  <c:v>3</c:v>
                </c:pt>
                <c:pt idx="1969">
                  <c:v>4</c:v>
                </c:pt>
                <c:pt idx="1970">
                  <c:v>3</c:v>
                </c:pt>
                <c:pt idx="1971">
                  <c:v>3</c:v>
                </c:pt>
                <c:pt idx="1972">
                  <c:v>3</c:v>
                </c:pt>
                <c:pt idx="1973">
                  <c:v>3</c:v>
                </c:pt>
                <c:pt idx="1974">
                  <c:v>2</c:v>
                </c:pt>
                <c:pt idx="1975">
                  <c:v>1</c:v>
                </c:pt>
                <c:pt idx="1976">
                  <c:v>1</c:v>
                </c:pt>
                <c:pt idx="1977">
                  <c:v>1</c:v>
                </c:pt>
                <c:pt idx="1978">
                  <c:v>1</c:v>
                </c:pt>
                <c:pt idx="1979">
                  <c:v>-1</c:v>
                </c:pt>
                <c:pt idx="1980">
                  <c:v>-1</c:v>
                </c:pt>
                <c:pt idx="1981">
                  <c:v>-2</c:v>
                </c:pt>
                <c:pt idx="1982">
                  <c:v>-1</c:v>
                </c:pt>
                <c:pt idx="1983">
                  <c:v>-1</c:v>
                </c:pt>
                <c:pt idx="1984">
                  <c:v>-1</c:v>
                </c:pt>
                <c:pt idx="1985">
                  <c:v>-2</c:v>
                </c:pt>
                <c:pt idx="1986">
                  <c:v>-1</c:v>
                </c:pt>
                <c:pt idx="1987">
                  <c:v>-1</c:v>
                </c:pt>
                <c:pt idx="1988">
                  <c:v>-1</c:v>
                </c:pt>
                <c:pt idx="1989">
                  <c:v>-1</c:v>
                </c:pt>
                <c:pt idx="1990">
                  <c:v>1</c:v>
                </c:pt>
                <c:pt idx="1991">
                  <c:v>1</c:v>
                </c:pt>
                <c:pt idx="1992">
                  <c:v>0</c:v>
                </c:pt>
                <c:pt idx="1993">
                  <c:v>-1</c:v>
                </c:pt>
                <c:pt idx="1994">
                  <c:v>-1</c:v>
                </c:pt>
                <c:pt idx="1995">
                  <c:v>-1</c:v>
                </c:pt>
                <c:pt idx="1996">
                  <c:v>-2</c:v>
                </c:pt>
                <c:pt idx="1997">
                  <c:v>-1</c:v>
                </c:pt>
                <c:pt idx="1998">
                  <c:v>0</c:v>
                </c:pt>
                <c:pt idx="1999">
                  <c:v>1</c:v>
                </c:pt>
                <c:pt idx="2000">
                  <c:v>1</c:v>
                </c:pt>
                <c:pt idx="2001">
                  <c:v>1</c:v>
                </c:pt>
                <c:pt idx="2002">
                  <c:v>-1</c:v>
                </c:pt>
                <c:pt idx="2003">
                  <c:v>-1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1</c:v>
                </c:pt>
                <c:pt idx="2009">
                  <c:v>1</c:v>
                </c:pt>
                <c:pt idx="2010">
                  <c:v>0</c:v>
                </c:pt>
                <c:pt idx="2011">
                  <c:v>-1</c:v>
                </c:pt>
                <c:pt idx="2012">
                  <c:v>-1</c:v>
                </c:pt>
                <c:pt idx="2013">
                  <c:v>-1</c:v>
                </c:pt>
                <c:pt idx="2014">
                  <c:v>-1</c:v>
                </c:pt>
                <c:pt idx="2015">
                  <c:v>-1</c:v>
                </c:pt>
                <c:pt idx="2016">
                  <c:v>-1</c:v>
                </c:pt>
                <c:pt idx="2017">
                  <c:v>2</c:v>
                </c:pt>
                <c:pt idx="2018">
                  <c:v>2</c:v>
                </c:pt>
                <c:pt idx="2019">
                  <c:v>2</c:v>
                </c:pt>
                <c:pt idx="2020">
                  <c:v>2</c:v>
                </c:pt>
                <c:pt idx="2021">
                  <c:v>2</c:v>
                </c:pt>
                <c:pt idx="2022">
                  <c:v>2</c:v>
                </c:pt>
                <c:pt idx="2023">
                  <c:v>2</c:v>
                </c:pt>
                <c:pt idx="2024">
                  <c:v>2</c:v>
                </c:pt>
                <c:pt idx="2025">
                  <c:v>2</c:v>
                </c:pt>
                <c:pt idx="2026">
                  <c:v>1</c:v>
                </c:pt>
                <c:pt idx="2027">
                  <c:v>1</c:v>
                </c:pt>
                <c:pt idx="2028">
                  <c:v>1</c:v>
                </c:pt>
                <c:pt idx="2029">
                  <c:v>1</c:v>
                </c:pt>
                <c:pt idx="2030">
                  <c:v>1</c:v>
                </c:pt>
                <c:pt idx="2031">
                  <c:v>1</c:v>
                </c:pt>
                <c:pt idx="2032">
                  <c:v>1</c:v>
                </c:pt>
                <c:pt idx="2033">
                  <c:v>1</c:v>
                </c:pt>
                <c:pt idx="2034">
                  <c:v>1</c:v>
                </c:pt>
                <c:pt idx="2035">
                  <c:v>1</c:v>
                </c:pt>
                <c:pt idx="2036">
                  <c:v>1</c:v>
                </c:pt>
                <c:pt idx="2037">
                  <c:v>1</c:v>
                </c:pt>
                <c:pt idx="2038">
                  <c:v>2</c:v>
                </c:pt>
                <c:pt idx="2039">
                  <c:v>-1</c:v>
                </c:pt>
                <c:pt idx="2040">
                  <c:v>-1</c:v>
                </c:pt>
                <c:pt idx="2041">
                  <c:v>-1</c:v>
                </c:pt>
                <c:pt idx="2042">
                  <c:v>-1</c:v>
                </c:pt>
                <c:pt idx="2043">
                  <c:v>-1</c:v>
                </c:pt>
                <c:pt idx="2044">
                  <c:v>-1</c:v>
                </c:pt>
                <c:pt idx="2045">
                  <c:v>-1</c:v>
                </c:pt>
                <c:pt idx="2046">
                  <c:v>-1</c:v>
                </c:pt>
                <c:pt idx="2047">
                  <c:v>-1</c:v>
                </c:pt>
                <c:pt idx="2048">
                  <c:v>-1</c:v>
                </c:pt>
                <c:pt idx="2049">
                  <c:v>-1</c:v>
                </c:pt>
                <c:pt idx="2050">
                  <c:v>-1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-1</c:v>
                </c:pt>
                <c:pt idx="2057">
                  <c:v>-1</c:v>
                </c:pt>
                <c:pt idx="2058">
                  <c:v>-2</c:v>
                </c:pt>
                <c:pt idx="2059">
                  <c:v>-2</c:v>
                </c:pt>
                <c:pt idx="2060">
                  <c:v>-2</c:v>
                </c:pt>
                <c:pt idx="2061">
                  <c:v>-4</c:v>
                </c:pt>
                <c:pt idx="2062">
                  <c:v>-3</c:v>
                </c:pt>
                <c:pt idx="2063">
                  <c:v>-3</c:v>
                </c:pt>
                <c:pt idx="2064">
                  <c:v>-3</c:v>
                </c:pt>
                <c:pt idx="2065">
                  <c:v>-3</c:v>
                </c:pt>
                <c:pt idx="2066">
                  <c:v>-3</c:v>
                </c:pt>
                <c:pt idx="2067">
                  <c:v>-3</c:v>
                </c:pt>
                <c:pt idx="2068">
                  <c:v>-2</c:v>
                </c:pt>
                <c:pt idx="2069">
                  <c:v>-1</c:v>
                </c:pt>
                <c:pt idx="2070">
                  <c:v>-1</c:v>
                </c:pt>
                <c:pt idx="2071">
                  <c:v>-1</c:v>
                </c:pt>
                <c:pt idx="2072">
                  <c:v>-1</c:v>
                </c:pt>
                <c:pt idx="2073">
                  <c:v>1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-1</c:v>
                </c:pt>
                <c:pt idx="2082">
                  <c:v>-1</c:v>
                </c:pt>
                <c:pt idx="2083">
                  <c:v>-1</c:v>
                </c:pt>
                <c:pt idx="2084">
                  <c:v>-1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1</c:v>
                </c:pt>
                <c:pt idx="2095">
                  <c:v>1</c:v>
                </c:pt>
                <c:pt idx="2096">
                  <c:v>1</c:v>
                </c:pt>
                <c:pt idx="2097">
                  <c:v>-1</c:v>
                </c:pt>
                <c:pt idx="2098">
                  <c:v>-1</c:v>
                </c:pt>
                <c:pt idx="2099">
                  <c:v>-1</c:v>
                </c:pt>
                <c:pt idx="2100">
                  <c:v>-1</c:v>
                </c:pt>
                <c:pt idx="2101">
                  <c:v>-1</c:v>
                </c:pt>
                <c:pt idx="2102">
                  <c:v>-1</c:v>
                </c:pt>
                <c:pt idx="2103">
                  <c:v>-1</c:v>
                </c:pt>
                <c:pt idx="2104">
                  <c:v>-1</c:v>
                </c:pt>
                <c:pt idx="2105">
                  <c:v>-2</c:v>
                </c:pt>
                <c:pt idx="2106">
                  <c:v>-2</c:v>
                </c:pt>
                <c:pt idx="2107">
                  <c:v>-2</c:v>
                </c:pt>
                <c:pt idx="2108">
                  <c:v>-2</c:v>
                </c:pt>
                <c:pt idx="2109">
                  <c:v>-1</c:v>
                </c:pt>
                <c:pt idx="2110">
                  <c:v>-1</c:v>
                </c:pt>
                <c:pt idx="2111">
                  <c:v>-1</c:v>
                </c:pt>
                <c:pt idx="2112">
                  <c:v>-1</c:v>
                </c:pt>
                <c:pt idx="2113">
                  <c:v>-1</c:v>
                </c:pt>
                <c:pt idx="2114">
                  <c:v>-1</c:v>
                </c:pt>
                <c:pt idx="2115">
                  <c:v>-2</c:v>
                </c:pt>
                <c:pt idx="2116">
                  <c:v>-2</c:v>
                </c:pt>
                <c:pt idx="2117">
                  <c:v>-1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1</c:v>
                </c:pt>
                <c:pt idx="2127">
                  <c:v>2</c:v>
                </c:pt>
                <c:pt idx="2128">
                  <c:v>2</c:v>
                </c:pt>
                <c:pt idx="2129">
                  <c:v>2</c:v>
                </c:pt>
                <c:pt idx="2130">
                  <c:v>1</c:v>
                </c:pt>
                <c:pt idx="2131">
                  <c:v>1</c:v>
                </c:pt>
                <c:pt idx="2132">
                  <c:v>1</c:v>
                </c:pt>
                <c:pt idx="2133">
                  <c:v>1</c:v>
                </c:pt>
                <c:pt idx="2134">
                  <c:v>1</c:v>
                </c:pt>
                <c:pt idx="2135">
                  <c:v>1</c:v>
                </c:pt>
                <c:pt idx="2136">
                  <c:v>1</c:v>
                </c:pt>
                <c:pt idx="2137">
                  <c:v>1</c:v>
                </c:pt>
                <c:pt idx="2138">
                  <c:v>1</c:v>
                </c:pt>
                <c:pt idx="2139">
                  <c:v>1</c:v>
                </c:pt>
                <c:pt idx="2140">
                  <c:v>1</c:v>
                </c:pt>
                <c:pt idx="2141">
                  <c:v>1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-1</c:v>
                </c:pt>
                <c:pt idx="2151">
                  <c:v>-2</c:v>
                </c:pt>
                <c:pt idx="2152">
                  <c:v>-2</c:v>
                </c:pt>
                <c:pt idx="2153">
                  <c:v>-2</c:v>
                </c:pt>
                <c:pt idx="2154">
                  <c:v>-1</c:v>
                </c:pt>
                <c:pt idx="2155">
                  <c:v>-1</c:v>
                </c:pt>
                <c:pt idx="2156">
                  <c:v>-1</c:v>
                </c:pt>
                <c:pt idx="2157">
                  <c:v>-1</c:v>
                </c:pt>
                <c:pt idx="2158">
                  <c:v>-1</c:v>
                </c:pt>
                <c:pt idx="2159">
                  <c:v>-1</c:v>
                </c:pt>
                <c:pt idx="2160">
                  <c:v>-1</c:v>
                </c:pt>
                <c:pt idx="2161">
                  <c:v>-1</c:v>
                </c:pt>
                <c:pt idx="2162">
                  <c:v>-1</c:v>
                </c:pt>
                <c:pt idx="2163">
                  <c:v>2</c:v>
                </c:pt>
                <c:pt idx="2164">
                  <c:v>2</c:v>
                </c:pt>
                <c:pt idx="2165">
                  <c:v>2</c:v>
                </c:pt>
                <c:pt idx="2166">
                  <c:v>2</c:v>
                </c:pt>
                <c:pt idx="2167">
                  <c:v>1</c:v>
                </c:pt>
                <c:pt idx="2168">
                  <c:v>1</c:v>
                </c:pt>
                <c:pt idx="2169">
                  <c:v>1</c:v>
                </c:pt>
                <c:pt idx="2170">
                  <c:v>1</c:v>
                </c:pt>
                <c:pt idx="2171">
                  <c:v>1</c:v>
                </c:pt>
                <c:pt idx="2172">
                  <c:v>1</c:v>
                </c:pt>
                <c:pt idx="2173">
                  <c:v>1</c:v>
                </c:pt>
                <c:pt idx="2174">
                  <c:v>2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1</c:v>
                </c:pt>
                <c:pt idx="2180">
                  <c:v>1</c:v>
                </c:pt>
                <c:pt idx="2181">
                  <c:v>1</c:v>
                </c:pt>
                <c:pt idx="2182">
                  <c:v>1</c:v>
                </c:pt>
                <c:pt idx="2183">
                  <c:v>1</c:v>
                </c:pt>
                <c:pt idx="2184">
                  <c:v>1</c:v>
                </c:pt>
                <c:pt idx="2185">
                  <c:v>1</c:v>
                </c:pt>
                <c:pt idx="2186">
                  <c:v>1</c:v>
                </c:pt>
                <c:pt idx="2187">
                  <c:v>1</c:v>
                </c:pt>
                <c:pt idx="2188">
                  <c:v>1</c:v>
                </c:pt>
                <c:pt idx="2189">
                  <c:v>1</c:v>
                </c:pt>
                <c:pt idx="2190">
                  <c:v>1</c:v>
                </c:pt>
                <c:pt idx="2191">
                  <c:v>1</c:v>
                </c:pt>
                <c:pt idx="2192">
                  <c:v>1</c:v>
                </c:pt>
                <c:pt idx="2193">
                  <c:v>1</c:v>
                </c:pt>
                <c:pt idx="2194">
                  <c:v>1</c:v>
                </c:pt>
                <c:pt idx="2195">
                  <c:v>3</c:v>
                </c:pt>
                <c:pt idx="2196">
                  <c:v>3</c:v>
                </c:pt>
                <c:pt idx="2197">
                  <c:v>3</c:v>
                </c:pt>
                <c:pt idx="2198">
                  <c:v>2</c:v>
                </c:pt>
                <c:pt idx="2199">
                  <c:v>2</c:v>
                </c:pt>
                <c:pt idx="2200">
                  <c:v>2</c:v>
                </c:pt>
                <c:pt idx="2201">
                  <c:v>2</c:v>
                </c:pt>
                <c:pt idx="2202">
                  <c:v>1</c:v>
                </c:pt>
                <c:pt idx="2203">
                  <c:v>1</c:v>
                </c:pt>
                <c:pt idx="2204">
                  <c:v>3</c:v>
                </c:pt>
                <c:pt idx="2205">
                  <c:v>3</c:v>
                </c:pt>
                <c:pt idx="2206">
                  <c:v>3</c:v>
                </c:pt>
                <c:pt idx="2207">
                  <c:v>1</c:v>
                </c:pt>
                <c:pt idx="2208">
                  <c:v>1</c:v>
                </c:pt>
                <c:pt idx="2209">
                  <c:v>1</c:v>
                </c:pt>
                <c:pt idx="2210">
                  <c:v>1</c:v>
                </c:pt>
                <c:pt idx="2211">
                  <c:v>1</c:v>
                </c:pt>
                <c:pt idx="2212">
                  <c:v>1</c:v>
                </c:pt>
                <c:pt idx="2213">
                  <c:v>1</c:v>
                </c:pt>
                <c:pt idx="2214">
                  <c:v>2</c:v>
                </c:pt>
                <c:pt idx="2215">
                  <c:v>2</c:v>
                </c:pt>
                <c:pt idx="2216">
                  <c:v>-3</c:v>
                </c:pt>
                <c:pt idx="2217">
                  <c:v>-3</c:v>
                </c:pt>
                <c:pt idx="2218">
                  <c:v>-4</c:v>
                </c:pt>
                <c:pt idx="2219">
                  <c:v>-4</c:v>
                </c:pt>
                <c:pt idx="2220">
                  <c:v>-4</c:v>
                </c:pt>
                <c:pt idx="2221">
                  <c:v>-4</c:v>
                </c:pt>
                <c:pt idx="2222">
                  <c:v>-4</c:v>
                </c:pt>
                <c:pt idx="2223">
                  <c:v>-5</c:v>
                </c:pt>
                <c:pt idx="2224">
                  <c:v>-5</c:v>
                </c:pt>
                <c:pt idx="2225">
                  <c:v>-5</c:v>
                </c:pt>
                <c:pt idx="2226">
                  <c:v>-5</c:v>
                </c:pt>
                <c:pt idx="2227">
                  <c:v>-5</c:v>
                </c:pt>
                <c:pt idx="2228">
                  <c:v>-2</c:v>
                </c:pt>
                <c:pt idx="2229">
                  <c:v>-2</c:v>
                </c:pt>
                <c:pt idx="2230">
                  <c:v>-1</c:v>
                </c:pt>
                <c:pt idx="2231">
                  <c:v>-2</c:v>
                </c:pt>
                <c:pt idx="2232">
                  <c:v>-2</c:v>
                </c:pt>
                <c:pt idx="2233">
                  <c:v>-2</c:v>
                </c:pt>
                <c:pt idx="2234">
                  <c:v>-2</c:v>
                </c:pt>
                <c:pt idx="2235">
                  <c:v>-1</c:v>
                </c:pt>
                <c:pt idx="2236">
                  <c:v>-1</c:v>
                </c:pt>
                <c:pt idx="2237">
                  <c:v>-1</c:v>
                </c:pt>
                <c:pt idx="2238">
                  <c:v>-1</c:v>
                </c:pt>
                <c:pt idx="2239">
                  <c:v>-1</c:v>
                </c:pt>
                <c:pt idx="2240">
                  <c:v>-1</c:v>
                </c:pt>
                <c:pt idx="2241">
                  <c:v>-1</c:v>
                </c:pt>
                <c:pt idx="2242">
                  <c:v>-1</c:v>
                </c:pt>
                <c:pt idx="2243">
                  <c:v>1</c:v>
                </c:pt>
                <c:pt idx="2244">
                  <c:v>1</c:v>
                </c:pt>
                <c:pt idx="2245">
                  <c:v>1</c:v>
                </c:pt>
                <c:pt idx="2246">
                  <c:v>1</c:v>
                </c:pt>
                <c:pt idx="2247">
                  <c:v>1</c:v>
                </c:pt>
                <c:pt idx="2248">
                  <c:v>-1</c:v>
                </c:pt>
                <c:pt idx="2249">
                  <c:v>-2</c:v>
                </c:pt>
                <c:pt idx="2250">
                  <c:v>-2</c:v>
                </c:pt>
                <c:pt idx="2251">
                  <c:v>-2</c:v>
                </c:pt>
                <c:pt idx="2252">
                  <c:v>-2</c:v>
                </c:pt>
                <c:pt idx="2253">
                  <c:v>-2</c:v>
                </c:pt>
                <c:pt idx="2254">
                  <c:v>-2</c:v>
                </c:pt>
                <c:pt idx="2255">
                  <c:v>-3</c:v>
                </c:pt>
                <c:pt idx="2256">
                  <c:v>-3</c:v>
                </c:pt>
                <c:pt idx="2257">
                  <c:v>-3</c:v>
                </c:pt>
                <c:pt idx="2258">
                  <c:v>-2</c:v>
                </c:pt>
                <c:pt idx="2259">
                  <c:v>-2</c:v>
                </c:pt>
                <c:pt idx="2260">
                  <c:v>0</c:v>
                </c:pt>
                <c:pt idx="2261">
                  <c:v>1</c:v>
                </c:pt>
                <c:pt idx="2262">
                  <c:v>1</c:v>
                </c:pt>
                <c:pt idx="2263">
                  <c:v>1</c:v>
                </c:pt>
                <c:pt idx="2264">
                  <c:v>1</c:v>
                </c:pt>
                <c:pt idx="2265">
                  <c:v>1</c:v>
                </c:pt>
                <c:pt idx="2266">
                  <c:v>1</c:v>
                </c:pt>
                <c:pt idx="2267">
                  <c:v>1</c:v>
                </c:pt>
                <c:pt idx="2268">
                  <c:v>1</c:v>
                </c:pt>
                <c:pt idx="2269">
                  <c:v>1</c:v>
                </c:pt>
                <c:pt idx="2270">
                  <c:v>-1</c:v>
                </c:pt>
                <c:pt idx="2271">
                  <c:v>-1</c:v>
                </c:pt>
                <c:pt idx="2272">
                  <c:v>-2</c:v>
                </c:pt>
                <c:pt idx="2273">
                  <c:v>-2</c:v>
                </c:pt>
                <c:pt idx="2274">
                  <c:v>-2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1</c:v>
                </c:pt>
                <c:pt idx="2283">
                  <c:v>0</c:v>
                </c:pt>
                <c:pt idx="2284">
                  <c:v>1</c:v>
                </c:pt>
                <c:pt idx="2285">
                  <c:v>1</c:v>
                </c:pt>
                <c:pt idx="2286">
                  <c:v>1</c:v>
                </c:pt>
                <c:pt idx="2287">
                  <c:v>-2</c:v>
                </c:pt>
                <c:pt idx="2288">
                  <c:v>-2</c:v>
                </c:pt>
                <c:pt idx="2289">
                  <c:v>-2</c:v>
                </c:pt>
                <c:pt idx="2290">
                  <c:v>-2</c:v>
                </c:pt>
                <c:pt idx="2291">
                  <c:v>-2</c:v>
                </c:pt>
                <c:pt idx="2292">
                  <c:v>-2</c:v>
                </c:pt>
                <c:pt idx="2293">
                  <c:v>-2</c:v>
                </c:pt>
                <c:pt idx="2294">
                  <c:v>-2</c:v>
                </c:pt>
                <c:pt idx="2295">
                  <c:v>-1</c:v>
                </c:pt>
                <c:pt idx="2296">
                  <c:v>-1</c:v>
                </c:pt>
                <c:pt idx="2297">
                  <c:v>-1</c:v>
                </c:pt>
                <c:pt idx="2298">
                  <c:v>-1</c:v>
                </c:pt>
                <c:pt idx="2299">
                  <c:v>-1</c:v>
                </c:pt>
                <c:pt idx="2300">
                  <c:v>-1</c:v>
                </c:pt>
                <c:pt idx="2301">
                  <c:v>-1</c:v>
                </c:pt>
                <c:pt idx="2302">
                  <c:v>-1</c:v>
                </c:pt>
                <c:pt idx="2303">
                  <c:v>-1</c:v>
                </c:pt>
                <c:pt idx="2304">
                  <c:v>-1</c:v>
                </c:pt>
                <c:pt idx="2305">
                  <c:v>-1</c:v>
                </c:pt>
                <c:pt idx="2306">
                  <c:v>-1</c:v>
                </c:pt>
                <c:pt idx="2307">
                  <c:v>-1</c:v>
                </c:pt>
                <c:pt idx="2308">
                  <c:v>-1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1</c:v>
                </c:pt>
                <c:pt idx="2315">
                  <c:v>1</c:v>
                </c:pt>
                <c:pt idx="2316">
                  <c:v>1</c:v>
                </c:pt>
                <c:pt idx="2317">
                  <c:v>1</c:v>
                </c:pt>
                <c:pt idx="2318">
                  <c:v>1</c:v>
                </c:pt>
                <c:pt idx="2319">
                  <c:v>1</c:v>
                </c:pt>
                <c:pt idx="2320">
                  <c:v>1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1</c:v>
                </c:pt>
                <c:pt idx="2326">
                  <c:v>1</c:v>
                </c:pt>
                <c:pt idx="2327">
                  <c:v>2</c:v>
                </c:pt>
                <c:pt idx="2328">
                  <c:v>2</c:v>
                </c:pt>
                <c:pt idx="2329">
                  <c:v>2</c:v>
                </c:pt>
                <c:pt idx="2330">
                  <c:v>2</c:v>
                </c:pt>
                <c:pt idx="2331">
                  <c:v>2</c:v>
                </c:pt>
                <c:pt idx="2332">
                  <c:v>2</c:v>
                </c:pt>
                <c:pt idx="2333">
                  <c:v>2</c:v>
                </c:pt>
                <c:pt idx="2334">
                  <c:v>2</c:v>
                </c:pt>
                <c:pt idx="2335">
                  <c:v>2</c:v>
                </c:pt>
                <c:pt idx="2336">
                  <c:v>3</c:v>
                </c:pt>
                <c:pt idx="2337">
                  <c:v>3</c:v>
                </c:pt>
                <c:pt idx="2338">
                  <c:v>2</c:v>
                </c:pt>
                <c:pt idx="2339">
                  <c:v>1</c:v>
                </c:pt>
                <c:pt idx="2340">
                  <c:v>1</c:v>
                </c:pt>
                <c:pt idx="2341">
                  <c:v>0</c:v>
                </c:pt>
                <c:pt idx="2342">
                  <c:v>0</c:v>
                </c:pt>
                <c:pt idx="2343">
                  <c:v>1</c:v>
                </c:pt>
                <c:pt idx="2344">
                  <c:v>1</c:v>
                </c:pt>
                <c:pt idx="2345">
                  <c:v>1</c:v>
                </c:pt>
                <c:pt idx="2346">
                  <c:v>1</c:v>
                </c:pt>
                <c:pt idx="2347">
                  <c:v>1</c:v>
                </c:pt>
                <c:pt idx="2348">
                  <c:v>0</c:v>
                </c:pt>
                <c:pt idx="2349">
                  <c:v>-1</c:v>
                </c:pt>
                <c:pt idx="2350">
                  <c:v>-2</c:v>
                </c:pt>
                <c:pt idx="2351">
                  <c:v>-2</c:v>
                </c:pt>
                <c:pt idx="2352">
                  <c:v>0</c:v>
                </c:pt>
                <c:pt idx="2353">
                  <c:v>1</c:v>
                </c:pt>
                <c:pt idx="2354">
                  <c:v>1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1</c:v>
                </c:pt>
                <c:pt idx="2362">
                  <c:v>2</c:v>
                </c:pt>
                <c:pt idx="2363">
                  <c:v>2</c:v>
                </c:pt>
                <c:pt idx="2364">
                  <c:v>-1</c:v>
                </c:pt>
                <c:pt idx="2365">
                  <c:v>-1</c:v>
                </c:pt>
                <c:pt idx="2366">
                  <c:v>-1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-1</c:v>
                </c:pt>
                <c:pt idx="2371">
                  <c:v>-1</c:v>
                </c:pt>
                <c:pt idx="2372">
                  <c:v>-1</c:v>
                </c:pt>
                <c:pt idx="2373">
                  <c:v>-1</c:v>
                </c:pt>
                <c:pt idx="2374">
                  <c:v>-1</c:v>
                </c:pt>
                <c:pt idx="2375">
                  <c:v>-1</c:v>
                </c:pt>
                <c:pt idx="2376">
                  <c:v>0</c:v>
                </c:pt>
                <c:pt idx="2377">
                  <c:v>0</c:v>
                </c:pt>
                <c:pt idx="2378">
                  <c:v>-1</c:v>
                </c:pt>
                <c:pt idx="2379">
                  <c:v>-2</c:v>
                </c:pt>
                <c:pt idx="2380">
                  <c:v>-2</c:v>
                </c:pt>
                <c:pt idx="2381">
                  <c:v>-2</c:v>
                </c:pt>
                <c:pt idx="2382">
                  <c:v>-1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2</c:v>
                </c:pt>
                <c:pt idx="2389">
                  <c:v>2</c:v>
                </c:pt>
                <c:pt idx="2390">
                  <c:v>3</c:v>
                </c:pt>
                <c:pt idx="2391">
                  <c:v>5</c:v>
                </c:pt>
                <c:pt idx="2392">
                  <c:v>5</c:v>
                </c:pt>
                <c:pt idx="2393">
                  <c:v>4</c:v>
                </c:pt>
                <c:pt idx="2394">
                  <c:v>3</c:v>
                </c:pt>
                <c:pt idx="2395">
                  <c:v>2</c:v>
                </c:pt>
                <c:pt idx="2396">
                  <c:v>2</c:v>
                </c:pt>
                <c:pt idx="2397">
                  <c:v>2</c:v>
                </c:pt>
                <c:pt idx="2398">
                  <c:v>2</c:v>
                </c:pt>
                <c:pt idx="2399">
                  <c:v>2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-2</c:v>
                </c:pt>
                <c:pt idx="2404">
                  <c:v>-2</c:v>
                </c:pt>
                <c:pt idx="2405">
                  <c:v>-1</c:v>
                </c:pt>
                <c:pt idx="2406">
                  <c:v>-1</c:v>
                </c:pt>
                <c:pt idx="2407">
                  <c:v>-1</c:v>
                </c:pt>
                <c:pt idx="2408">
                  <c:v>-1</c:v>
                </c:pt>
                <c:pt idx="2409">
                  <c:v>-1</c:v>
                </c:pt>
                <c:pt idx="2410">
                  <c:v>-1</c:v>
                </c:pt>
                <c:pt idx="2411">
                  <c:v>-1</c:v>
                </c:pt>
                <c:pt idx="2412">
                  <c:v>-1</c:v>
                </c:pt>
                <c:pt idx="2413">
                  <c:v>-1</c:v>
                </c:pt>
                <c:pt idx="2414">
                  <c:v>-1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1</c:v>
                </c:pt>
                <c:pt idx="2419">
                  <c:v>1</c:v>
                </c:pt>
                <c:pt idx="2420">
                  <c:v>1</c:v>
                </c:pt>
                <c:pt idx="2421">
                  <c:v>1</c:v>
                </c:pt>
                <c:pt idx="2422">
                  <c:v>1</c:v>
                </c:pt>
                <c:pt idx="2423">
                  <c:v>1</c:v>
                </c:pt>
                <c:pt idx="2424">
                  <c:v>0</c:v>
                </c:pt>
                <c:pt idx="2425">
                  <c:v>0</c:v>
                </c:pt>
                <c:pt idx="2426">
                  <c:v>-1</c:v>
                </c:pt>
                <c:pt idx="2427">
                  <c:v>-1</c:v>
                </c:pt>
                <c:pt idx="2428">
                  <c:v>2</c:v>
                </c:pt>
                <c:pt idx="2429">
                  <c:v>2</c:v>
                </c:pt>
                <c:pt idx="2430">
                  <c:v>1</c:v>
                </c:pt>
                <c:pt idx="2431">
                  <c:v>2</c:v>
                </c:pt>
                <c:pt idx="2432">
                  <c:v>2</c:v>
                </c:pt>
                <c:pt idx="2433">
                  <c:v>2</c:v>
                </c:pt>
                <c:pt idx="2434">
                  <c:v>2</c:v>
                </c:pt>
                <c:pt idx="2435">
                  <c:v>2</c:v>
                </c:pt>
                <c:pt idx="2436">
                  <c:v>3</c:v>
                </c:pt>
                <c:pt idx="2437">
                  <c:v>3</c:v>
                </c:pt>
                <c:pt idx="2438">
                  <c:v>4</c:v>
                </c:pt>
                <c:pt idx="2439">
                  <c:v>4</c:v>
                </c:pt>
                <c:pt idx="2440">
                  <c:v>-3</c:v>
                </c:pt>
                <c:pt idx="2441">
                  <c:v>-3</c:v>
                </c:pt>
                <c:pt idx="2442">
                  <c:v>-3</c:v>
                </c:pt>
                <c:pt idx="2443">
                  <c:v>-4</c:v>
                </c:pt>
                <c:pt idx="2444">
                  <c:v>-4</c:v>
                </c:pt>
                <c:pt idx="2445">
                  <c:v>-4</c:v>
                </c:pt>
                <c:pt idx="2446">
                  <c:v>-4</c:v>
                </c:pt>
                <c:pt idx="2447">
                  <c:v>-4</c:v>
                </c:pt>
                <c:pt idx="2448">
                  <c:v>-4</c:v>
                </c:pt>
                <c:pt idx="2449">
                  <c:v>-4</c:v>
                </c:pt>
                <c:pt idx="2450">
                  <c:v>-4</c:v>
                </c:pt>
                <c:pt idx="2451">
                  <c:v>-4</c:v>
                </c:pt>
                <c:pt idx="2452">
                  <c:v>-1</c:v>
                </c:pt>
                <c:pt idx="2453">
                  <c:v>-1</c:v>
                </c:pt>
                <c:pt idx="2454">
                  <c:v>-1</c:v>
                </c:pt>
                <c:pt idx="2455">
                  <c:v>-1</c:v>
                </c:pt>
                <c:pt idx="2456">
                  <c:v>-1</c:v>
                </c:pt>
                <c:pt idx="2457">
                  <c:v>-1</c:v>
                </c:pt>
                <c:pt idx="2458">
                  <c:v>-1</c:v>
                </c:pt>
                <c:pt idx="2459">
                  <c:v>-1</c:v>
                </c:pt>
                <c:pt idx="2460">
                  <c:v>-1</c:v>
                </c:pt>
                <c:pt idx="2461">
                  <c:v>-1</c:v>
                </c:pt>
                <c:pt idx="2462">
                  <c:v>-1</c:v>
                </c:pt>
                <c:pt idx="2463">
                  <c:v>-1</c:v>
                </c:pt>
                <c:pt idx="2464">
                  <c:v>-2</c:v>
                </c:pt>
                <c:pt idx="2465">
                  <c:v>1</c:v>
                </c:pt>
                <c:pt idx="2466">
                  <c:v>1</c:v>
                </c:pt>
                <c:pt idx="2467">
                  <c:v>1</c:v>
                </c:pt>
                <c:pt idx="2468">
                  <c:v>1</c:v>
                </c:pt>
                <c:pt idx="2469">
                  <c:v>1</c:v>
                </c:pt>
                <c:pt idx="2470">
                  <c:v>2</c:v>
                </c:pt>
                <c:pt idx="2471">
                  <c:v>2</c:v>
                </c:pt>
                <c:pt idx="2472">
                  <c:v>2</c:v>
                </c:pt>
                <c:pt idx="2473">
                  <c:v>2</c:v>
                </c:pt>
                <c:pt idx="2474">
                  <c:v>2</c:v>
                </c:pt>
                <c:pt idx="2475">
                  <c:v>2</c:v>
                </c:pt>
                <c:pt idx="2476">
                  <c:v>4</c:v>
                </c:pt>
                <c:pt idx="2477">
                  <c:v>3</c:v>
                </c:pt>
                <c:pt idx="2478">
                  <c:v>3</c:v>
                </c:pt>
                <c:pt idx="2479">
                  <c:v>3</c:v>
                </c:pt>
                <c:pt idx="2480">
                  <c:v>3</c:v>
                </c:pt>
                <c:pt idx="2481">
                  <c:v>3</c:v>
                </c:pt>
                <c:pt idx="2482">
                  <c:v>-1</c:v>
                </c:pt>
                <c:pt idx="2483">
                  <c:v>-1</c:v>
                </c:pt>
                <c:pt idx="2484">
                  <c:v>-1</c:v>
                </c:pt>
                <c:pt idx="2485">
                  <c:v>-1</c:v>
                </c:pt>
                <c:pt idx="2486">
                  <c:v>-1</c:v>
                </c:pt>
                <c:pt idx="2487">
                  <c:v>-1</c:v>
                </c:pt>
                <c:pt idx="2488">
                  <c:v>-1</c:v>
                </c:pt>
                <c:pt idx="2489">
                  <c:v>-1</c:v>
                </c:pt>
                <c:pt idx="2490">
                  <c:v>-1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-1</c:v>
                </c:pt>
                <c:pt idx="2504">
                  <c:v>-1</c:v>
                </c:pt>
                <c:pt idx="2505">
                  <c:v>-1</c:v>
                </c:pt>
                <c:pt idx="2506">
                  <c:v>-1</c:v>
                </c:pt>
                <c:pt idx="2507">
                  <c:v>-1</c:v>
                </c:pt>
                <c:pt idx="2508">
                  <c:v>0</c:v>
                </c:pt>
                <c:pt idx="2509">
                  <c:v>-1</c:v>
                </c:pt>
                <c:pt idx="2510">
                  <c:v>-2</c:v>
                </c:pt>
                <c:pt idx="2511">
                  <c:v>-3</c:v>
                </c:pt>
                <c:pt idx="2512">
                  <c:v>-3</c:v>
                </c:pt>
                <c:pt idx="2513">
                  <c:v>-3</c:v>
                </c:pt>
                <c:pt idx="2514">
                  <c:v>-3</c:v>
                </c:pt>
                <c:pt idx="2515">
                  <c:v>-3</c:v>
                </c:pt>
                <c:pt idx="2516">
                  <c:v>-3</c:v>
                </c:pt>
                <c:pt idx="2517">
                  <c:v>-2</c:v>
                </c:pt>
                <c:pt idx="2518">
                  <c:v>-2</c:v>
                </c:pt>
                <c:pt idx="2519">
                  <c:v>-2</c:v>
                </c:pt>
                <c:pt idx="2520">
                  <c:v>-3</c:v>
                </c:pt>
                <c:pt idx="2521">
                  <c:v>-2</c:v>
                </c:pt>
                <c:pt idx="2522">
                  <c:v>-2</c:v>
                </c:pt>
                <c:pt idx="2523">
                  <c:v>-1</c:v>
                </c:pt>
                <c:pt idx="2524">
                  <c:v>-1</c:v>
                </c:pt>
                <c:pt idx="2525">
                  <c:v>-1</c:v>
                </c:pt>
                <c:pt idx="2526">
                  <c:v>-1</c:v>
                </c:pt>
                <c:pt idx="2527">
                  <c:v>2</c:v>
                </c:pt>
                <c:pt idx="2528">
                  <c:v>1</c:v>
                </c:pt>
                <c:pt idx="2529">
                  <c:v>1</c:v>
                </c:pt>
                <c:pt idx="2530">
                  <c:v>1</c:v>
                </c:pt>
                <c:pt idx="2531">
                  <c:v>1</c:v>
                </c:pt>
                <c:pt idx="2532">
                  <c:v>0</c:v>
                </c:pt>
                <c:pt idx="2533">
                  <c:v>0</c:v>
                </c:pt>
                <c:pt idx="2534">
                  <c:v>1</c:v>
                </c:pt>
                <c:pt idx="2535">
                  <c:v>1</c:v>
                </c:pt>
                <c:pt idx="2536">
                  <c:v>1</c:v>
                </c:pt>
                <c:pt idx="2537">
                  <c:v>1</c:v>
                </c:pt>
                <c:pt idx="2538">
                  <c:v>1</c:v>
                </c:pt>
                <c:pt idx="2539">
                  <c:v>-1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-1</c:v>
                </c:pt>
                <c:pt idx="2547">
                  <c:v>-1</c:v>
                </c:pt>
                <c:pt idx="2548">
                  <c:v>-1</c:v>
                </c:pt>
                <c:pt idx="2549">
                  <c:v>-1</c:v>
                </c:pt>
                <c:pt idx="2550">
                  <c:v>-1</c:v>
                </c:pt>
                <c:pt idx="2551">
                  <c:v>1</c:v>
                </c:pt>
                <c:pt idx="2552">
                  <c:v>1</c:v>
                </c:pt>
                <c:pt idx="2553">
                  <c:v>1</c:v>
                </c:pt>
                <c:pt idx="2554">
                  <c:v>1</c:v>
                </c:pt>
                <c:pt idx="2555">
                  <c:v>1</c:v>
                </c:pt>
                <c:pt idx="2556">
                  <c:v>1</c:v>
                </c:pt>
                <c:pt idx="2557">
                  <c:v>1</c:v>
                </c:pt>
                <c:pt idx="2558">
                  <c:v>1</c:v>
                </c:pt>
                <c:pt idx="2559">
                  <c:v>1</c:v>
                </c:pt>
                <c:pt idx="2560">
                  <c:v>-1</c:v>
                </c:pt>
                <c:pt idx="2561">
                  <c:v>-1</c:v>
                </c:pt>
                <c:pt idx="2562">
                  <c:v>-3</c:v>
                </c:pt>
                <c:pt idx="2563">
                  <c:v>-4</c:v>
                </c:pt>
                <c:pt idx="2564">
                  <c:v>-4</c:v>
                </c:pt>
                <c:pt idx="2565">
                  <c:v>-4</c:v>
                </c:pt>
                <c:pt idx="2566">
                  <c:v>-4</c:v>
                </c:pt>
                <c:pt idx="2567">
                  <c:v>-4</c:v>
                </c:pt>
                <c:pt idx="2568">
                  <c:v>-4</c:v>
                </c:pt>
                <c:pt idx="2569">
                  <c:v>-4</c:v>
                </c:pt>
                <c:pt idx="2570">
                  <c:v>-4</c:v>
                </c:pt>
                <c:pt idx="2571">
                  <c:v>-2</c:v>
                </c:pt>
                <c:pt idx="2572">
                  <c:v>0</c:v>
                </c:pt>
                <c:pt idx="2573">
                  <c:v>1</c:v>
                </c:pt>
                <c:pt idx="2574">
                  <c:v>3</c:v>
                </c:pt>
                <c:pt idx="2575">
                  <c:v>3</c:v>
                </c:pt>
                <c:pt idx="2576">
                  <c:v>4</c:v>
                </c:pt>
                <c:pt idx="2577">
                  <c:v>4</c:v>
                </c:pt>
                <c:pt idx="2578">
                  <c:v>4</c:v>
                </c:pt>
                <c:pt idx="2579">
                  <c:v>4</c:v>
                </c:pt>
                <c:pt idx="2580">
                  <c:v>2</c:v>
                </c:pt>
                <c:pt idx="2581">
                  <c:v>2</c:v>
                </c:pt>
                <c:pt idx="2582">
                  <c:v>2</c:v>
                </c:pt>
                <c:pt idx="2583">
                  <c:v>0</c:v>
                </c:pt>
                <c:pt idx="2584">
                  <c:v>0</c:v>
                </c:pt>
                <c:pt idx="2585">
                  <c:v>-1</c:v>
                </c:pt>
                <c:pt idx="2586">
                  <c:v>-1</c:v>
                </c:pt>
                <c:pt idx="2587">
                  <c:v>-1</c:v>
                </c:pt>
                <c:pt idx="2588">
                  <c:v>-1</c:v>
                </c:pt>
                <c:pt idx="2589">
                  <c:v>-1</c:v>
                </c:pt>
                <c:pt idx="2590">
                  <c:v>-1</c:v>
                </c:pt>
                <c:pt idx="2591">
                  <c:v>-1</c:v>
                </c:pt>
                <c:pt idx="2592">
                  <c:v>1</c:v>
                </c:pt>
                <c:pt idx="2593">
                  <c:v>1</c:v>
                </c:pt>
                <c:pt idx="2594">
                  <c:v>1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1</c:v>
                </c:pt>
                <c:pt idx="2599">
                  <c:v>1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-2</c:v>
                </c:pt>
                <c:pt idx="2606">
                  <c:v>-2</c:v>
                </c:pt>
                <c:pt idx="2607">
                  <c:v>1</c:v>
                </c:pt>
                <c:pt idx="2608">
                  <c:v>1</c:v>
                </c:pt>
                <c:pt idx="2609">
                  <c:v>1</c:v>
                </c:pt>
                <c:pt idx="2610">
                  <c:v>0</c:v>
                </c:pt>
                <c:pt idx="2611">
                  <c:v>1</c:v>
                </c:pt>
                <c:pt idx="2612">
                  <c:v>1</c:v>
                </c:pt>
                <c:pt idx="2613">
                  <c:v>1</c:v>
                </c:pt>
                <c:pt idx="2614">
                  <c:v>1</c:v>
                </c:pt>
                <c:pt idx="2615">
                  <c:v>1</c:v>
                </c:pt>
                <c:pt idx="2616">
                  <c:v>1</c:v>
                </c:pt>
                <c:pt idx="2617">
                  <c:v>3</c:v>
                </c:pt>
                <c:pt idx="2618">
                  <c:v>3</c:v>
                </c:pt>
                <c:pt idx="2619">
                  <c:v>1</c:v>
                </c:pt>
                <c:pt idx="2620">
                  <c:v>1</c:v>
                </c:pt>
                <c:pt idx="2621">
                  <c:v>1</c:v>
                </c:pt>
                <c:pt idx="2622">
                  <c:v>1</c:v>
                </c:pt>
                <c:pt idx="2623">
                  <c:v>-1</c:v>
                </c:pt>
                <c:pt idx="2624">
                  <c:v>1</c:v>
                </c:pt>
                <c:pt idx="2625">
                  <c:v>3</c:v>
                </c:pt>
                <c:pt idx="2626">
                  <c:v>3</c:v>
                </c:pt>
                <c:pt idx="2627">
                  <c:v>3</c:v>
                </c:pt>
                <c:pt idx="2628">
                  <c:v>3</c:v>
                </c:pt>
                <c:pt idx="2629">
                  <c:v>3</c:v>
                </c:pt>
                <c:pt idx="2630">
                  <c:v>3</c:v>
                </c:pt>
                <c:pt idx="2631">
                  <c:v>3</c:v>
                </c:pt>
                <c:pt idx="2632">
                  <c:v>3</c:v>
                </c:pt>
                <c:pt idx="2633">
                  <c:v>3</c:v>
                </c:pt>
                <c:pt idx="2634">
                  <c:v>3</c:v>
                </c:pt>
                <c:pt idx="2635">
                  <c:v>4</c:v>
                </c:pt>
                <c:pt idx="2636">
                  <c:v>2</c:v>
                </c:pt>
                <c:pt idx="2637">
                  <c:v>1</c:v>
                </c:pt>
                <c:pt idx="2638">
                  <c:v>1</c:v>
                </c:pt>
                <c:pt idx="2639">
                  <c:v>1</c:v>
                </c:pt>
                <c:pt idx="2640">
                  <c:v>1</c:v>
                </c:pt>
                <c:pt idx="2641">
                  <c:v>1</c:v>
                </c:pt>
                <c:pt idx="2642">
                  <c:v>1</c:v>
                </c:pt>
                <c:pt idx="2643">
                  <c:v>3</c:v>
                </c:pt>
                <c:pt idx="2644">
                  <c:v>3</c:v>
                </c:pt>
                <c:pt idx="2645">
                  <c:v>3</c:v>
                </c:pt>
                <c:pt idx="2646">
                  <c:v>3</c:v>
                </c:pt>
                <c:pt idx="2647">
                  <c:v>3</c:v>
                </c:pt>
                <c:pt idx="2648">
                  <c:v>2</c:v>
                </c:pt>
                <c:pt idx="2649">
                  <c:v>1</c:v>
                </c:pt>
                <c:pt idx="2650">
                  <c:v>1</c:v>
                </c:pt>
                <c:pt idx="2651">
                  <c:v>1</c:v>
                </c:pt>
                <c:pt idx="2652">
                  <c:v>1</c:v>
                </c:pt>
                <c:pt idx="2653">
                  <c:v>1</c:v>
                </c:pt>
                <c:pt idx="2654">
                  <c:v>1</c:v>
                </c:pt>
                <c:pt idx="2655">
                  <c:v>-1</c:v>
                </c:pt>
                <c:pt idx="2656">
                  <c:v>-1</c:v>
                </c:pt>
                <c:pt idx="2657">
                  <c:v>-1</c:v>
                </c:pt>
                <c:pt idx="2658">
                  <c:v>-1</c:v>
                </c:pt>
                <c:pt idx="2659">
                  <c:v>-1</c:v>
                </c:pt>
                <c:pt idx="2660">
                  <c:v>1</c:v>
                </c:pt>
                <c:pt idx="2661">
                  <c:v>1</c:v>
                </c:pt>
                <c:pt idx="2662">
                  <c:v>1</c:v>
                </c:pt>
                <c:pt idx="2663">
                  <c:v>2</c:v>
                </c:pt>
                <c:pt idx="2664">
                  <c:v>2</c:v>
                </c:pt>
                <c:pt idx="2665">
                  <c:v>2</c:v>
                </c:pt>
                <c:pt idx="2666">
                  <c:v>1</c:v>
                </c:pt>
                <c:pt idx="2667">
                  <c:v>1</c:v>
                </c:pt>
                <c:pt idx="2668">
                  <c:v>1</c:v>
                </c:pt>
                <c:pt idx="2669">
                  <c:v>1</c:v>
                </c:pt>
                <c:pt idx="2670">
                  <c:v>1</c:v>
                </c:pt>
                <c:pt idx="2671">
                  <c:v>1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-1</c:v>
                </c:pt>
                <c:pt idx="2676">
                  <c:v>-1</c:v>
                </c:pt>
                <c:pt idx="2677">
                  <c:v>-1</c:v>
                </c:pt>
                <c:pt idx="2678">
                  <c:v>1</c:v>
                </c:pt>
                <c:pt idx="2679">
                  <c:v>0</c:v>
                </c:pt>
                <c:pt idx="2680">
                  <c:v>-1</c:v>
                </c:pt>
                <c:pt idx="2681">
                  <c:v>-1</c:v>
                </c:pt>
                <c:pt idx="2682">
                  <c:v>-1</c:v>
                </c:pt>
                <c:pt idx="2683">
                  <c:v>-1</c:v>
                </c:pt>
                <c:pt idx="2684">
                  <c:v>-1</c:v>
                </c:pt>
                <c:pt idx="2685">
                  <c:v>-1</c:v>
                </c:pt>
                <c:pt idx="2686">
                  <c:v>-1</c:v>
                </c:pt>
                <c:pt idx="2687">
                  <c:v>-1</c:v>
                </c:pt>
                <c:pt idx="2688">
                  <c:v>-1</c:v>
                </c:pt>
                <c:pt idx="2689">
                  <c:v>-1</c:v>
                </c:pt>
                <c:pt idx="2690">
                  <c:v>-2</c:v>
                </c:pt>
                <c:pt idx="2691">
                  <c:v>-1</c:v>
                </c:pt>
                <c:pt idx="2692">
                  <c:v>-1</c:v>
                </c:pt>
                <c:pt idx="2693">
                  <c:v>-1</c:v>
                </c:pt>
                <c:pt idx="2694">
                  <c:v>-1</c:v>
                </c:pt>
                <c:pt idx="2695">
                  <c:v>-1</c:v>
                </c:pt>
                <c:pt idx="2696">
                  <c:v>-1</c:v>
                </c:pt>
                <c:pt idx="2697">
                  <c:v>-2</c:v>
                </c:pt>
                <c:pt idx="2698">
                  <c:v>-3</c:v>
                </c:pt>
                <c:pt idx="2699">
                  <c:v>-4</c:v>
                </c:pt>
                <c:pt idx="2700">
                  <c:v>-4</c:v>
                </c:pt>
                <c:pt idx="2701">
                  <c:v>-4</c:v>
                </c:pt>
                <c:pt idx="2702">
                  <c:v>-4</c:v>
                </c:pt>
                <c:pt idx="2703">
                  <c:v>-4</c:v>
                </c:pt>
                <c:pt idx="2704">
                  <c:v>-5</c:v>
                </c:pt>
                <c:pt idx="2705">
                  <c:v>-5</c:v>
                </c:pt>
                <c:pt idx="2706">
                  <c:v>-6</c:v>
                </c:pt>
                <c:pt idx="2707">
                  <c:v>-6</c:v>
                </c:pt>
                <c:pt idx="2708">
                  <c:v>-6</c:v>
                </c:pt>
                <c:pt idx="2709">
                  <c:v>-5</c:v>
                </c:pt>
                <c:pt idx="2710">
                  <c:v>-4</c:v>
                </c:pt>
                <c:pt idx="2711">
                  <c:v>-3</c:v>
                </c:pt>
                <c:pt idx="2712">
                  <c:v>-4</c:v>
                </c:pt>
                <c:pt idx="2713">
                  <c:v>-4</c:v>
                </c:pt>
                <c:pt idx="2714">
                  <c:v>-4</c:v>
                </c:pt>
                <c:pt idx="2715">
                  <c:v>-4</c:v>
                </c:pt>
                <c:pt idx="2716">
                  <c:v>-2</c:v>
                </c:pt>
                <c:pt idx="2717">
                  <c:v>-2</c:v>
                </c:pt>
                <c:pt idx="2718">
                  <c:v>-2</c:v>
                </c:pt>
                <c:pt idx="2719">
                  <c:v>-2</c:v>
                </c:pt>
                <c:pt idx="2720">
                  <c:v>-2</c:v>
                </c:pt>
                <c:pt idx="2721">
                  <c:v>-2</c:v>
                </c:pt>
                <c:pt idx="2722">
                  <c:v>-2</c:v>
                </c:pt>
                <c:pt idx="2723">
                  <c:v>-2</c:v>
                </c:pt>
                <c:pt idx="2724">
                  <c:v>-2</c:v>
                </c:pt>
                <c:pt idx="2725">
                  <c:v>-2</c:v>
                </c:pt>
                <c:pt idx="2726">
                  <c:v>-2</c:v>
                </c:pt>
                <c:pt idx="2727">
                  <c:v>-1</c:v>
                </c:pt>
                <c:pt idx="2728">
                  <c:v>-3</c:v>
                </c:pt>
                <c:pt idx="2729">
                  <c:v>-3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-1</c:v>
                </c:pt>
                <c:pt idx="2740">
                  <c:v>1</c:v>
                </c:pt>
                <c:pt idx="2741">
                  <c:v>1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-1</c:v>
                </c:pt>
                <c:pt idx="2749">
                  <c:v>-1</c:v>
                </c:pt>
                <c:pt idx="2750">
                  <c:v>-3</c:v>
                </c:pt>
                <c:pt idx="2751">
                  <c:v>-8</c:v>
                </c:pt>
                <c:pt idx="2752">
                  <c:v>-8</c:v>
                </c:pt>
                <c:pt idx="2753">
                  <c:v>-8</c:v>
                </c:pt>
                <c:pt idx="2754">
                  <c:v>-7</c:v>
                </c:pt>
                <c:pt idx="2755">
                  <c:v>-7</c:v>
                </c:pt>
                <c:pt idx="2756">
                  <c:v>-8</c:v>
                </c:pt>
                <c:pt idx="2757">
                  <c:v>-8</c:v>
                </c:pt>
                <c:pt idx="2758">
                  <c:v>-8</c:v>
                </c:pt>
                <c:pt idx="2759">
                  <c:v>-8</c:v>
                </c:pt>
                <c:pt idx="2760">
                  <c:v>-7</c:v>
                </c:pt>
                <c:pt idx="2761">
                  <c:v>-7</c:v>
                </c:pt>
                <c:pt idx="2762">
                  <c:v>-5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-1</c:v>
                </c:pt>
                <c:pt idx="2767">
                  <c:v>-1</c:v>
                </c:pt>
                <c:pt idx="2768">
                  <c:v>-1</c:v>
                </c:pt>
                <c:pt idx="2769">
                  <c:v>-1</c:v>
                </c:pt>
                <c:pt idx="2770">
                  <c:v>-1</c:v>
                </c:pt>
                <c:pt idx="2771">
                  <c:v>-1</c:v>
                </c:pt>
                <c:pt idx="2772">
                  <c:v>-1</c:v>
                </c:pt>
                <c:pt idx="2773">
                  <c:v>-1</c:v>
                </c:pt>
                <c:pt idx="2774">
                  <c:v>-1</c:v>
                </c:pt>
                <c:pt idx="2775">
                  <c:v>-2</c:v>
                </c:pt>
                <c:pt idx="2776">
                  <c:v>-2</c:v>
                </c:pt>
                <c:pt idx="2777">
                  <c:v>-2</c:v>
                </c:pt>
                <c:pt idx="2778">
                  <c:v>-2</c:v>
                </c:pt>
                <c:pt idx="2779">
                  <c:v>-2</c:v>
                </c:pt>
                <c:pt idx="2780">
                  <c:v>-2</c:v>
                </c:pt>
                <c:pt idx="2781">
                  <c:v>-2</c:v>
                </c:pt>
                <c:pt idx="2782">
                  <c:v>-2</c:v>
                </c:pt>
                <c:pt idx="2783">
                  <c:v>-3</c:v>
                </c:pt>
                <c:pt idx="2784">
                  <c:v>-3</c:v>
                </c:pt>
                <c:pt idx="2785">
                  <c:v>-4</c:v>
                </c:pt>
                <c:pt idx="2786">
                  <c:v>-4</c:v>
                </c:pt>
                <c:pt idx="2787">
                  <c:v>-3</c:v>
                </c:pt>
                <c:pt idx="2788">
                  <c:v>-5</c:v>
                </c:pt>
                <c:pt idx="2789">
                  <c:v>-5</c:v>
                </c:pt>
                <c:pt idx="2790">
                  <c:v>-5</c:v>
                </c:pt>
                <c:pt idx="2791">
                  <c:v>-2</c:v>
                </c:pt>
                <c:pt idx="2792">
                  <c:v>-2</c:v>
                </c:pt>
                <c:pt idx="2793">
                  <c:v>-2</c:v>
                </c:pt>
                <c:pt idx="2794">
                  <c:v>-2</c:v>
                </c:pt>
                <c:pt idx="2795">
                  <c:v>-1</c:v>
                </c:pt>
                <c:pt idx="2796">
                  <c:v>-1</c:v>
                </c:pt>
                <c:pt idx="2797">
                  <c:v>-1</c:v>
                </c:pt>
                <c:pt idx="2798">
                  <c:v>-1</c:v>
                </c:pt>
                <c:pt idx="2799">
                  <c:v>0</c:v>
                </c:pt>
                <c:pt idx="2800">
                  <c:v>2</c:v>
                </c:pt>
                <c:pt idx="2801">
                  <c:v>2</c:v>
                </c:pt>
                <c:pt idx="2802">
                  <c:v>2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-1</c:v>
                </c:pt>
                <c:pt idx="2811">
                  <c:v>-2</c:v>
                </c:pt>
                <c:pt idx="2812">
                  <c:v>-1</c:v>
                </c:pt>
                <c:pt idx="2813">
                  <c:v>-1</c:v>
                </c:pt>
                <c:pt idx="2814">
                  <c:v>-1</c:v>
                </c:pt>
                <c:pt idx="2815">
                  <c:v>-1</c:v>
                </c:pt>
                <c:pt idx="2816">
                  <c:v>-2</c:v>
                </c:pt>
                <c:pt idx="2817">
                  <c:v>-2</c:v>
                </c:pt>
                <c:pt idx="2818">
                  <c:v>-2</c:v>
                </c:pt>
                <c:pt idx="2819">
                  <c:v>-2</c:v>
                </c:pt>
                <c:pt idx="2820">
                  <c:v>-5</c:v>
                </c:pt>
                <c:pt idx="2821">
                  <c:v>-5</c:v>
                </c:pt>
                <c:pt idx="2822">
                  <c:v>-4</c:v>
                </c:pt>
                <c:pt idx="2823">
                  <c:v>-4</c:v>
                </c:pt>
                <c:pt idx="2824">
                  <c:v>-4</c:v>
                </c:pt>
                <c:pt idx="2825">
                  <c:v>-4</c:v>
                </c:pt>
                <c:pt idx="2826">
                  <c:v>-4</c:v>
                </c:pt>
                <c:pt idx="2827">
                  <c:v>-4</c:v>
                </c:pt>
                <c:pt idx="2828">
                  <c:v>-3</c:v>
                </c:pt>
                <c:pt idx="2829">
                  <c:v>-4</c:v>
                </c:pt>
                <c:pt idx="2830">
                  <c:v>-4</c:v>
                </c:pt>
                <c:pt idx="2831">
                  <c:v>-3</c:v>
                </c:pt>
                <c:pt idx="2832">
                  <c:v>-1</c:v>
                </c:pt>
                <c:pt idx="2833">
                  <c:v>-1</c:v>
                </c:pt>
                <c:pt idx="2834">
                  <c:v>-1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-1</c:v>
                </c:pt>
                <c:pt idx="2839">
                  <c:v>-1</c:v>
                </c:pt>
                <c:pt idx="2840">
                  <c:v>-1</c:v>
                </c:pt>
                <c:pt idx="2841">
                  <c:v>-1</c:v>
                </c:pt>
                <c:pt idx="2842">
                  <c:v>-1</c:v>
                </c:pt>
                <c:pt idx="2843">
                  <c:v>-2</c:v>
                </c:pt>
                <c:pt idx="2844">
                  <c:v>-1</c:v>
                </c:pt>
                <c:pt idx="2845">
                  <c:v>-1</c:v>
                </c:pt>
                <c:pt idx="2846">
                  <c:v>-2</c:v>
                </c:pt>
                <c:pt idx="2847">
                  <c:v>-4</c:v>
                </c:pt>
                <c:pt idx="2848">
                  <c:v>-4</c:v>
                </c:pt>
                <c:pt idx="2849">
                  <c:v>-4</c:v>
                </c:pt>
                <c:pt idx="2850">
                  <c:v>-3</c:v>
                </c:pt>
                <c:pt idx="2851">
                  <c:v>-3</c:v>
                </c:pt>
                <c:pt idx="2852">
                  <c:v>-2</c:v>
                </c:pt>
                <c:pt idx="2853">
                  <c:v>-2</c:v>
                </c:pt>
                <c:pt idx="2854">
                  <c:v>-1</c:v>
                </c:pt>
                <c:pt idx="2855">
                  <c:v>-1</c:v>
                </c:pt>
                <c:pt idx="2856">
                  <c:v>-1</c:v>
                </c:pt>
                <c:pt idx="2857">
                  <c:v>-1</c:v>
                </c:pt>
                <c:pt idx="2858">
                  <c:v>-1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-4</c:v>
                </c:pt>
                <c:pt idx="2865">
                  <c:v>-4</c:v>
                </c:pt>
                <c:pt idx="2866">
                  <c:v>-4</c:v>
                </c:pt>
                <c:pt idx="2867">
                  <c:v>-4</c:v>
                </c:pt>
                <c:pt idx="2868">
                  <c:v>-5</c:v>
                </c:pt>
                <c:pt idx="2869">
                  <c:v>-5</c:v>
                </c:pt>
                <c:pt idx="2870">
                  <c:v>-4</c:v>
                </c:pt>
                <c:pt idx="2871">
                  <c:v>-4</c:v>
                </c:pt>
                <c:pt idx="2872">
                  <c:v>-4</c:v>
                </c:pt>
                <c:pt idx="2873">
                  <c:v>-4</c:v>
                </c:pt>
                <c:pt idx="2874">
                  <c:v>-4</c:v>
                </c:pt>
                <c:pt idx="2875">
                  <c:v>-4</c:v>
                </c:pt>
                <c:pt idx="2876">
                  <c:v>-1</c:v>
                </c:pt>
                <c:pt idx="2877">
                  <c:v>-2</c:v>
                </c:pt>
                <c:pt idx="2878">
                  <c:v>-2</c:v>
                </c:pt>
                <c:pt idx="2879">
                  <c:v>-4</c:v>
                </c:pt>
                <c:pt idx="2880">
                  <c:v>-4</c:v>
                </c:pt>
                <c:pt idx="2881">
                  <c:v>-4</c:v>
                </c:pt>
                <c:pt idx="2882">
                  <c:v>-4</c:v>
                </c:pt>
                <c:pt idx="2883">
                  <c:v>-4</c:v>
                </c:pt>
                <c:pt idx="2884">
                  <c:v>-4</c:v>
                </c:pt>
                <c:pt idx="2885">
                  <c:v>-4</c:v>
                </c:pt>
                <c:pt idx="2886">
                  <c:v>-4</c:v>
                </c:pt>
                <c:pt idx="2887">
                  <c:v>-4</c:v>
                </c:pt>
                <c:pt idx="2888">
                  <c:v>-3</c:v>
                </c:pt>
                <c:pt idx="2889">
                  <c:v>-3</c:v>
                </c:pt>
                <c:pt idx="2890">
                  <c:v>-1</c:v>
                </c:pt>
                <c:pt idx="2891">
                  <c:v>2</c:v>
                </c:pt>
                <c:pt idx="2892">
                  <c:v>2</c:v>
                </c:pt>
                <c:pt idx="2893">
                  <c:v>2</c:v>
                </c:pt>
                <c:pt idx="2894">
                  <c:v>2</c:v>
                </c:pt>
                <c:pt idx="2895">
                  <c:v>2</c:v>
                </c:pt>
                <c:pt idx="2896">
                  <c:v>2</c:v>
                </c:pt>
                <c:pt idx="2897">
                  <c:v>2</c:v>
                </c:pt>
                <c:pt idx="2898">
                  <c:v>2</c:v>
                </c:pt>
                <c:pt idx="2899">
                  <c:v>1</c:v>
                </c:pt>
                <c:pt idx="2900">
                  <c:v>1</c:v>
                </c:pt>
                <c:pt idx="2901">
                  <c:v>1</c:v>
                </c:pt>
                <c:pt idx="2902">
                  <c:v>-1</c:v>
                </c:pt>
                <c:pt idx="2903">
                  <c:v>-1</c:v>
                </c:pt>
                <c:pt idx="2904">
                  <c:v>-1</c:v>
                </c:pt>
                <c:pt idx="2905">
                  <c:v>-1</c:v>
                </c:pt>
                <c:pt idx="2906">
                  <c:v>-4</c:v>
                </c:pt>
                <c:pt idx="2907">
                  <c:v>-4</c:v>
                </c:pt>
                <c:pt idx="2908">
                  <c:v>-4</c:v>
                </c:pt>
                <c:pt idx="2909">
                  <c:v>-4</c:v>
                </c:pt>
                <c:pt idx="2910">
                  <c:v>-5</c:v>
                </c:pt>
                <c:pt idx="2911">
                  <c:v>-4</c:v>
                </c:pt>
                <c:pt idx="2912">
                  <c:v>-4</c:v>
                </c:pt>
                <c:pt idx="2913">
                  <c:v>-4</c:v>
                </c:pt>
                <c:pt idx="2914">
                  <c:v>-4</c:v>
                </c:pt>
                <c:pt idx="2915">
                  <c:v>-4</c:v>
                </c:pt>
                <c:pt idx="2916">
                  <c:v>-4</c:v>
                </c:pt>
                <c:pt idx="2917">
                  <c:v>-4</c:v>
                </c:pt>
                <c:pt idx="2918">
                  <c:v>-1</c:v>
                </c:pt>
                <c:pt idx="2919">
                  <c:v>-1</c:v>
                </c:pt>
                <c:pt idx="2920">
                  <c:v>-1</c:v>
                </c:pt>
                <c:pt idx="2921">
                  <c:v>-1</c:v>
                </c:pt>
                <c:pt idx="2922">
                  <c:v>-1</c:v>
                </c:pt>
                <c:pt idx="2923">
                  <c:v>-1</c:v>
                </c:pt>
                <c:pt idx="2924">
                  <c:v>-1</c:v>
                </c:pt>
                <c:pt idx="2925">
                  <c:v>-1</c:v>
                </c:pt>
                <c:pt idx="2926">
                  <c:v>-1</c:v>
                </c:pt>
                <c:pt idx="2927">
                  <c:v>-1</c:v>
                </c:pt>
                <c:pt idx="2928">
                  <c:v>-1</c:v>
                </c:pt>
                <c:pt idx="2929">
                  <c:v>-1</c:v>
                </c:pt>
                <c:pt idx="2930">
                  <c:v>-1</c:v>
                </c:pt>
                <c:pt idx="2931">
                  <c:v>-2</c:v>
                </c:pt>
                <c:pt idx="2932">
                  <c:v>-3</c:v>
                </c:pt>
                <c:pt idx="2933">
                  <c:v>-3</c:v>
                </c:pt>
                <c:pt idx="2934">
                  <c:v>-5</c:v>
                </c:pt>
                <c:pt idx="2935">
                  <c:v>-5</c:v>
                </c:pt>
                <c:pt idx="2936">
                  <c:v>-5</c:v>
                </c:pt>
                <c:pt idx="2937">
                  <c:v>-4</c:v>
                </c:pt>
                <c:pt idx="2938">
                  <c:v>-4</c:v>
                </c:pt>
                <c:pt idx="2939">
                  <c:v>-4</c:v>
                </c:pt>
                <c:pt idx="2940">
                  <c:v>-4</c:v>
                </c:pt>
                <c:pt idx="2941">
                  <c:v>-3</c:v>
                </c:pt>
                <c:pt idx="2942">
                  <c:v>-3</c:v>
                </c:pt>
                <c:pt idx="2943">
                  <c:v>-2</c:v>
                </c:pt>
                <c:pt idx="2944">
                  <c:v>-1</c:v>
                </c:pt>
                <c:pt idx="2945">
                  <c:v>-1</c:v>
                </c:pt>
                <c:pt idx="2946">
                  <c:v>1</c:v>
                </c:pt>
                <c:pt idx="2947">
                  <c:v>1</c:v>
                </c:pt>
                <c:pt idx="2948">
                  <c:v>1</c:v>
                </c:pt>
                <c:pt idx="2949">
                  <c:v>-1</c:v>
                </c:pt>
                <c:pt idx="2950">
                  <c:v>-1</c:v>
                </c:pt>
                <c:pt idx="2951">
                  <c:v>-1</c:v>
                </c:pt>
                <c:pt idx="2952">
                  <c:v>-3</c:v>
                </c:pt>
                <c:pt idx="2953">
                  <c:v>-3</c:v>
                </c:pt>
                <c:pt idx="2954">
                  <c:v>-3</c:v>
                </c:pt>
                <c:pt idx="2955">
                  <c:v>-3</c:v>
                </c:pt>
                <c:pt idx="2956">
                  <c:v>-4</c:v>
                </c:pt>
                <c:pt idx="2957">
                  <c:v>-4</c:v>
                </c:pt>
                <c:pt idx="2958">
                  <c:v>-3</c:v>
                </c:pt>
                <c:pt idx="2959">
                  <c:v>-3</c:v>
                </c:pt>
                <c:pt idx="2960">
                  <c:v>-3</c:v>
                </c:pt>
                <c:pt idx="2961">
                  <c:v>-2</c:v>
                </c:pt>
                <c:pt idx="2962">
                  <c:v>-2</c:v>
                </c:pt>
                <c:pt idx="2963">
                  <c:v>-2</c:v>
                </c:pt>
                <c:pt idx="2964">
                  <c:v>0</c:v>
                </c:pt>
                <c:pt idx="2965">
                  <c:v>-1</c:v>
                </c:pt>
                <c:pt idx="2966">
                  <c:v>-1</c:v>
                </c:pt>
                <c:pt idx="2967">
                  <c:v>-1</c:v>
                </c:pt>
                <c:pt idx="2968">
                  <c:v>0</c:v>
                </c:pt>
                <c:pt idx="2969">
                  <c:v>1</c:v>
                </c:pt>
                <c:pt idx="2970">
                  <c:v>0</c:v>
                </c:pt>
                <c:pt idx="2971">
                  <c:v>1</c:v>
                </c:pt>
                <c:pt idx="2972">
                  <c:v>-1</c:v>
                </c:pt>
                <c:pt idx="2973">
                  <c:v>-1</c:v>
                </c:pt>
                <c:pt idx="2974">
                  <c:v>-1</c:v>
                </c:pt>
                <c:pt idx="2975">
                  <c:v>-2</c:v>
                </c:pt>
                <c:pt idx="2976">
                  <c:v>-2</c:v>
                </c:pt>
                <c:pt idx="2977">
                  <c:v>-2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-1</c:v>
                </c:pt>
                <c:pt idx="2982">
                  <c:v>-1</c:v>
                </c:pt>
                <c:pt idx="2983">
                  <c:v>-2</c:v>
                </c:pt>
                <c:pt idx="2984">
                  <c:v>0</c:v>
                </c:pt>
                <c:pt idx="2985">
                  <c:v>-1</c:v>
                </c:pt>
                <c:pt idx="2986">
                  <c:v>-1</c:v>
                </c:pt>
                <c:pt idx="2987">
                  <c:v>0</c:v>
                </c:pt>
                <c:pt idx="2988">
                  <c:v>1</c:v>
                </c:pt>
                <c:pt idx="2989">
                  <c:v>-3</c:v>
                </c:pt>
                <c:pt idx="2990">
                  <c:v>-5</c:v>
                </c:pt>
                <c:pt idx="2991">
                  <c:v>-5</c:v>
                </c:pt>
                <c:pt idx="2992">
                  <c:v>-6</c:v>
                </c:pt>
                <c:pt idx="2993">
                  <c:v>-6</c:v>
                </c:pt>
                <c:pt idx="2994">
                  <c:v>-6</c:v>
                </c:pt>
                <c:pt idx="2995">
                  <c:v>-6</c:v>
                </c:pt>
                <c:pt idx="2996">
                  <c:v>-6</c:v>
                </c:pt>
                <c:pt idx="2997">
                  <c:v>-5</c:v>
                </c:pt>
                <c:pt idx="2998">
                  <c:v>-5</c:v>
                </c:pt>
                <c:pt idx="2999">
                  <c:v>-5</c:v>
                </c:pt>
                <c:pt idx="3000">
                  <c:v>-5</c:v>
                </c:pt>
                <c:pt idx="3001">
                  <c:v>-1</c:v>
                </c:pt>
                <c:pt idx="3002">
                  <c:v>0</c:v>
                </c:pt>
                <c:pt idx="3003">
                  <c:v>0</c:v>
                </c:pt>
                <c:pt idx="3004">
                  <c:v>1</c:v>
                </c:pt>
                <c:pt idx="3005">
                  <c:v>1</c:v>
                </c:pt>
                <c:pt idx="3006">
                  <c:v>1</c:v>
                </c:pt>
                <c:pt idx="3007">
                  <c:v>1</c:v>
                </c:pt>
                <c:pt idx="3008">
                  <c:v>1</c:v>
                </c:pt>
                <c:pt idx="3009">
                  <c:v>1</c:v>
                </c:pt>
                <c:pt idx="3010">
                  <c:v>1</c:v>
                </c:pt>
                <c:pt idx="3011">
                  <c:v>3</c:v>
                </c:pt>
                <c:pt idx="3012">
                  <c:v>3</c:v>
                </c:pt>
                <c:pt idx="3013">
                  <c:v>2</c:v>
                </c:pt>
                <c:pt idx="3014">
                  <c:v>1</c:v>
                </c:pt>
                <c:pt idx="3015">
                  <c:v>1</c:v>
                </c:pt>
                <c:pt idx="3016">
                  <c:v>1</c:v>
                </c:pt>
                <c:pt idx="3017">
                  <c:v>2</c:v>
                </c:pt>
                <c:pt idx="3018">
                  <c:v>2</c:v>
                </c:pt>
                <c:pt idx="3019">
                  <c:v>2</c:v>
                </c:pt>
                <c:pt idx="3020">
                  <c:v>2</c:v>
                </c:pt>
                <c:pt idx="3021">
                  <c:v>2</c:v>
                </c:pt>
                <c:pt idx="3022">
                  <c:v>2</c:v>
                </c:pt>
                <c:pt idx="3023">
                  <c:v>0</c:v>
                </c:pt>
                <c:pt idx="3024">
                  <c:v>0</c:v>
                </c:pt>
                <c:pt idx="3025">
                  <c:v>1</c:v>
                </c:pt>
                <c:pt idx="3026">
                  <c:v>1</c:v>
                </c:pt>
                <c:pt idx="3027">
                  <c:v>1</c:v>
                </c:pt>
                <c:pt idx="3028">
                  <c:v>1</c:v>
                </c:pt>
                <c:pt idx="3029">
                  <c:v>-1</c:v>
                </c:pt>
                <c:pt idx="3030">
                  <c:v>-1</c:v>
                </c:pt>
                <c:pt idx="3031">
                  <c:v>-1</c:v>
                </c:pt>
                <c:pt idx="3032">
                  <c:v>-1</c:v>
                </c:pt>
                <c:pt idx="3033">
                  <c:v>-1</c:v>
                </c:pt>
                <c:pt idx="3034">
                  <c:v>-1</c:v>
                </c:pt>
                <c:pt idx="3035">
                  <c:v>-1</c:v>
                </c:pt>
                <c:pt idx="3036">
                  <c:v>-1</c:v>
                </c:pt>
                <c:pt idx="3037">
                  <c:v>-1</c:v>
                </c:pt>
                <c:pt idx="3038">
                  <c:v>-1</c:v>
                </c:pt>
                <c:pt idx="3039">
                  <c:v>-1</c:v>
                </c:pt>
                <c:pt idx="3040">
                  <c:v>-1</c:v>
                </c:pt>
                <c:pt idx="3041">
                  <c:v>1</c:v>
                </c:pt>
                <c:pt idx="3042">
                  <c:v>1</c:v>
                </c:pt>
                <c:pt idx="3043">
                  <c:v>1</c:v>
                </c:pt>
                <c:pt idx="3044">
                  <c:v>1</c:v>
                </c:pt>
                <c:pt idx="3045">
                  <c:v>1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-1</c:v>
                </c:pt>
                <c:pt idx="3051">
                  <c:v>-1</c:v>
                </c:pt>
                <c:pt idx="3052">
                  <c:v>-1</c:v>
                </c:pt>
                <c:pt idx="3053">
                  <c:v>-2</c:v>
                </c:pt>
                <c:pt idx="3054">
                  <c:v>-1</c:v>
                </c:pt>
                <c:pt idx="3055">
                  <c:v>-1</c:v>
                </c:pt>
                <c:pt idx="3056">
                  <c:v>-5</c:v>
                </c:pt>
                <c:pt idx="3057">
                  <c:v>-5</c:v>
                </c:pt>
                <c:pt idx="3058">
                  <c:v>-4</c:v>
                </c:pt>
                <c:pt idx="3059">
                  <c:v>-4</c:v>
                </c:pt>
                <c:pt idx="3060">
                  <c:v>-3</c:v>
                </c:pt>
                <c:pt idx="3061">
                  <c:v>-3</c:v>
                </c:pt>
                <c:pt idx="3062">
                  <c:v>-2</c:v>
                </c:pt>
                <c:pt idx="3063">
                  <c:v>-3</c:v>
                </c:pt>
                <c:pt idx="3064">
                  <c:v>-3</c:v>
                </c:pt>
                <c:pt idx="3065">
                  <c:v>-3</c:v>
                </c:pt>
                <c:pt idx="3066">
                  <c:v>-4</c:v>
                </c:pt>
                <c:pt idx="3067">
                  <c:v>-4</c:v>
                </c:pt>
                <c:pt idx="3068">
                  <c:v>0</c:v>
                </c:pt>
                <c:pt idx="3069">
                  <c:v>0</c:v>
                </c:pt>
                <c:pt idx="3070">
                  <c:v>-1</c:v>
                </c:pt>
                <c:pt idx="3071">
                  <c:v>-2</c:v>
                </c:pt>
                <c:pt idx="3072">
                  <c:v>-5</c:v>
                </c:pt>
                <c:pt idx="3073">
                  <c:v>-5</c:v>
                </c:pt>
                <c:pt idx="3074">
                  <c:v>-5</c:v>
                </c:pt>
                <c:pt idx="3075">
                  <c:v>-4</c:v>
                </c:pt>
                <c:pt idx="3076">
                  <c:v>-4</c:v>
                </c:pt>
                <c:pt idx="3077">
                  <c:v>-4</c:v>
                </c:pt>
                <c:pt idx="3078">
                  <c:v>-4</c:v>
                </c:pt>
                <c:pt idx="3079">
                  <c:v>-3</c:v>
                </c:pt>
                <c:pt idx="3080">
                  <c:v>-3</c:v>
                </c:pt>
                <c:pt idx="3081">
                  <c:v>-3</c:v>
                </c:pt>
                <c:pt idx="3082">
                  <c:v>-2</c:v>
                </c:pt>
                <c:pt idx="3083">
                  <c:v>-1</c:v>
                </c:pt>
                <c:pt idx="3084">
                  <c:v>1</c:v>
                </c:pt>
                <c:pt idx="3085">
                  <c:v>1</c:v>
                </c:pt>
                <c:pt idx="3086">
                  <c:v>0</c:v>
                </c:pt>
                <c:pt idx="3087">
                  <c:v>1</c:v>
                </c:pt>
                <c:pt idx="3088">
                  <c:v>1</c:v>
                </c:pt>
                <c:pt idx="3089">
                  <c:v>1</c:v>
                </c:pt>
                <c:pt idx="3090">
                  <c:v>1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-1</c:v>
                </c:pt>
                <c:pt idx="3100">
                  <c:v>-1</c:v>
                </c:pt>
                <c:pt idx="3101">
                  <c:v>-1</c:v>
                </c:pt>
                <c:pt idx="3102">
                  <c:v>-1</c:v>
                </c:pt>
                <c:pt idx="3103">
                  <c:v>-2</c:v>
                </c:pt>
                <c:pt idx="3104">
                  <c:v>-2</c:v>
                </c:pt>
                <c:pt idx="3105">
                  <c:v>-2</c:v>
                </c:pt>
                <c:pt idx="3106">
                  <c:v>-2</c:v>
                </c:pt>
                <c:pt idx="3107">
                  <c:v>-2</c:v>
                </c:pt>
                <c:pt idx="3108">
                  <c:v>-2</c:v>
                </c:pt>
                <c:pt idx="3109">
                  <c:v>-1</c:v>
                </c:pt>
                <c:pt idx="3110">
                  <c:v>-2</c:v>
                </c:pt>
                <c:pt idx="3111">
                  <c:v>-2</c:v>
                </c:pt>
                <c:pt idx="3112">
                  <c:v>-3</c:v>
                </c:pt>
                <c:pt idx="3113">
                  <c:v>-3</c:v>
                </c:pt>
                <c:pt idx="3114">
                  <c:v>-4</c:v>
                </c:pt>
                <c:pt idx="3115">
                  <c:v>-3</c:v>
                </c:pt>
                <c:pt idx="3116">
                  <c:v>-3</c:v>
                </c:pt>
                <c:pt idx="3117">
                  <c:v>-3</c:v>
                </c:pt>
                <c:pt idx="3118">
                  <c:v>-3</c:v>
                </c:pt>
                <c:pt idx="3119">
                  <c:v>-3</c:v>
                </c:pt>
                <c:pt idx="3120">
                  <c:v>-3</c:v>
                </c:pt>
                <c:pt idx="3121">
                  <c:v>-3</c:v>
                </c:pt>
                <c:pt idx="3122">
                  <c:v>-2</c:v>
                </c:pt>
                <c:pt idx="3123">
                  <c:v>-2</c:v>
                </c:pt>
                <c:pt idx="3124">
                  <c:v>-1</c:v>
                </c:pt>
                <c:pt idx="3125">
                  <c:v>-1</c:v>
                </c:pt>
                <c:pt idx="3126">
                  <c:v>1</c:v>
                </c:pt>
                <c:pt idx="3127">
                  <c:v>1</c:v>
                </c:pt>
                <c:pt idx="3128">
                  <c:v>1</c:v>
                </c:pt>
                <c:pt idx="3129">
                  <c:v>1</c:v>
                </c:pt>
                <c:pt idx="3130">
                  <c:v>1</c:v>
                </c:pt>
                <c:pt idx="3131">
                  <c:v>1</c:v>
                </c:pt>
                <c:pt idx="3132">
                  <c:v>1</c:v>
                </c:pt>
                <c:pt idx="3133">
                  <c:v>2</c:v>
                </c:pt>
                <c:pt idx="3134">
                  <c:v>2</c:v>
                </c:pt>
                <c:pt idx="3135">
                  <c:v>2</c:v>
                </c:pt>
                <c:pt idx="3136">
                  <c:v>2</c:v>
                </c:pt>
                <c:pt idx="3137">
                  <c:v>2</c:v>
                </c:pt>
                <c:pt idx="3138">
                  <c:v>3</c:v>
                </c:pt>
                <c:pt idx="3139">
                  <c:v>1</c:v>
                </c:pt>
                <c:pt idx="3140">
                  <c:v>3</c:v>
                </c:pt>
                <c:pt idx="3141">
                  <c:v>3</c:v>
                </c:pt>
                <c:pt idx="3142">
                  <c:v>3</c:v>
                </c:pt>
                <c:pt idx="3143">
                  <c:v>3</c:v>
                </c:pt>
                <c:pt idx="3144">
                  <c:v>3</c:v>
                </c:pt>
                <c:pt idx="3145">
                  <c:v>2</c:v>
                </c:pt>
                <c:pt idx="3146">
                  <c:v>2</c:v>
                </c:pt>
                <c:pt idx="3147">
                  <c:v>2</c:v>
                </c:pt>
                <c:pt idx="3148">
                  <c:v>2</c:v>
                </c:pt>
                <c:pt idx="3149">
                  <c:v>2</c:v>
                </c:pt>
                <c:pt idx="3150">
                  <c:v>2</c:v>
                </c:pt>
                <c:pt idx="3151">
                  <c:v>2</c:v>
                </c:pt>
                <c:pt idx="3152">
                  <c:v>1</c:v>
                </c:pt>
                <c:pt idx="3153">
                  <c:v>1</c:v>
                </c:pt>
                <c:pt idx="3154">
                  <c:v>1</c:v>
                </c:pt>
                <c:pt idx="3155">
                  <c:v>1</c:v>
                </c:pt>
                <c:pt idx="3156">
                  <c:v>1</c:v>
                </c:pt>
                <c:pt idx="3157">
                  <c:v>1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-1</c:v>
                </c:pt>
                <c:pt idx="3165">
                  <c:v>-2</c:v>
                </c:pt>
                <c:pt idx="3166">
                  <c:v>-2</c:v>
                </c:pt>
                <c:pt idx="3167">
                  <c:v>-2</c:v>
                </c:pt>
                <c:pt idx="3168">
                  <c:v>-2</c:v>
                </c:pt>
                <c:pt idx="3169">
                  <c:v>-2</c:v>
                </c:pt>
                <c:pt idx="3170">
                  <c:v>-1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2</c:v>
                </c:pt>
                <c:pt idx="3178">
                  <c:v>2</c:v>
                </c:pt>
                <c:pt idx="3179">
                  <c:v>2</c:v>
                </c:pt>
                <c:pt idx="3180">
                  <c:v>2</c:v>
                </c:pt>
                <c:pt idx="3181">
                  <c:v>1</c:v>
                </c:pt>
                <c:pt idx="3182">
                  <c:v>1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1</c:v>
                </c:pt>
                <c:pt idx="3189">
                  <c:v>1</c:v>
                </c:pt>
                <c:pt idx="3190">
                  <c:v>1</c:v>
                </c:pt>
                <c:pt idx="3191">
                  <c:v>1</c:v>
                </c:pt>
                <c:pt idx="3192">
                  <c:v>1</c:v>
                </c:pt>
                <c:pt idx="3193">
                  <c:v>-2</c:v>
                </c:pt>
                <c:pt idx="3194">
                  <c:v>-2</c:v>
                </c:pt>
                <c:pt idx="3195">
                  <c:v>-2</c:v>
                </c:pt>
                <c:pt idx="3196">
                  <c:v>-2</c:v>
                </c:pt>
                <c:pt idx="3197">
                  <c:v>-2</c:v>
                </c:pt>
                <c:pt idx="3198">
                  <c:v>-2</c:v>
                </c:pt>
                <c:pt idx="3199">
                  <c:v>-2</c:v>
                </c:pt>
                <c:pt idx="3200">
                  <c:v>-2</c:v>
                </c:pt>
                <c:pt idx="3201">
                  <c:v>-2</c:v>
                </c:pt>
                <c:pt idx="3202">
                  <c:v>-2</c:v>
                </c:pt>
                <c:pt idx="3203">
                  <c:v>-2</c:v>
                </c:pt>
                <c:pt idx="3204">
                  <c:v>-3</c:v>
                </c:pt>
                <c:pt idx="3205">
                  <c:v>-1</c:v>
                </c:pt>
                <c:pt idx="3206">
                  <c:v>-1</c:v>
                </c:pt>
                <c:pt idx="3207">
                  <c:v>-1</c:v>
                </c:pt>
                <c:pt idx="3208">
                  <c:v>-1</c:v>
                </c:pt>
                <c:pt idx="3209">
                  <c:v>-1</c:v>
                </c:pt>
                <c:pt idx="3210">
                  <c:v>-1</c:v>
                </c:pt>
                <c:pt idx="3211">
                  <c:v>-2</c:v>
                </c:pt>
                <c:pt idx="3212">
                  <c:v>-2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1</c:v>
                </c:pt>
                <c:pt idx="3217">
                  <c:v>1</c:v>
                </c:pt>
                <c:pt idx="3218">
                  <c:v>1</c:v>
                </c:pt>
                <c:pt idx="3219">
                  <c:v>1</c:v>
                </c:pt>
                <c:pt idx="3220">
                  <c:v>1</c:v>
                </c:pt>
                <c:pt idx="3221">
                  <c:v>1</c:v>
                </c:pt>
                <c:pt idx="3222">
                  <c:v>0</c:v>
                </c:pt>
                <c:pt idx="3223">
                  <c:v>1</c:v>
                </c:pt>
                <c:pt idx="3224">
                  <c:v>1</c:v>
                </c:pt>
                <c:pt idx="3225">
                  <c:v>-1</c:v>
                </c:pt>
                <c:pt idx="3226">
                  <c:v>-1</c:v>
                </c:pt>
                <c:pt idx="3227">
                  <c:v>-1</c:v>
                </c:pt>
                <c:pt idx="3228">
                  <c:v>-1</c:v>
                </c:pt>
                <c:pt idx="3229">
                  <c:v>-1</c:v>
                </c:pt>
                <c:pt idx="3230">
                  <c:v>-1</c:v>
                </c:pt>
                <c:pt idx="3231">
                  <c:v>-2</c:v>
                </c:pt>
                <c:pt idx="3232">
                  <c:v>-2</c:v>
                </c:pt>
                <c:pt idx="3233">
                  <c:v>-2</c:v>
                </c:pt>
                <c:pt idx="3234">
                  <c:v>-1</c:v>
                </c:pt>
                <c:pt idx="3235">
                  <c:v>-1</c:v>
                </c:pt>
                <c:pt idx="3236">
                  <c:v>-1</c:v>
                </c:pt>
                <c:pt idx="3237">
                  <c:v>-1</c:v>
                </c:pt>
                <c:pt idx="3238">
                  <c:v>-1</c:v>
                </c:pt>
                <c:pt idx="3239">
                  <c:v>-1</c:v>
                </c:pt>
                <c:pt idx="3240">
                  <c:v>-1</c:v>
                </c:pt>
                <c:pt idx="3241">
                  <c:v>-2</c:v>
                </c:pt>
                <c:pt idx="3242">
                  <c:v>-2</c:v>
                </c:pt>
                <c:pt idx="3243">
                  <c:v>-1</c:v>
                </c:pt>
                <c:pt idx="3244">
                  <c:v>-1</c:v>
                </c:pt>
                <c:pt idx="3245">
                  <c:v>-1</c:v>
                </c:pt>
                <c:pt idx="3246">
                  <c:v>-1</c:v>
                </c:pt>
                <c:pt idx="3247">
                  <c:v>-1</c:v>
                </c:pt>
                <c:pt idx="3248">
                  <c:v>-1</c:v>
                </c:pt>
                <c:pt idx="3249">
                  <c:v>-1</c:v>
                </c:pt>
                <c:pt idx="3250">
                  <c:v>-1</c:v>
                </c:pt>
                <c:pt idx="3251">
                  <c:v>-1</c:v>
                </c:pt>
                <c:pt idx="3252">
                  <c:v>-1</c:v>
                </c:pt>
                <c:pt idx="3253">
                  <c:v>-2</c:v>
                </c:pt>
                <c:pt idx="3254">
                  <c:v>-2</c:v>
                </c:pt>
                <c:pt idx="3255">
                  <c:v>-2</c:v>
                </c:pt>
                <c:pt idx="3256">
                  <c:v>-2</c:v>
                </c:pt>
                <c:pt idx="3257">
                  <c:v>-2</c:v>
                </c:pt>
                <c:pt idx="3258">
                  <c:v>-3</c:v>
                </c:pt>
                <c:pt idx="3259">
                  <c:v>-4</c:v>
                </c:pt>
                <c:pt idx="3260">
                  <c:v>-4</c:v>
                </c:pt>
                <c:pt idx="3261">
                  <c:v>-3</c:v>
                </c:pt>
                <c:pt idx="3262">
                  <c:v>-3</c:v>
                </c:pt>
                <c:pt idx="3263">
                  <c:v>-3</c:v>
                </c:pt>
                <c:pt idx="3264">
                  <c:v>-4</c:v>
                </c:pt>
                <c:pt idx="3265">
                  <c:v>-3</c:v>
                </c:pt>
                <c:pt idx="3266">
                  <c:v>-3</c:v>
                </c:pt>
                <c:pt idx="3267">
                  <c:v>-3</c:v>
                </c:pt>
                <c:pt idx="3268">
                  <c:v>-3</c:v>
                </c:pt>
                <c:pt idx="3269">
                  <c:v>-4</c:v>
                </c:pt>
                <c:pt idx="3270">
                  <c:v>-3</c:v>
                </c:pt>
                <c:pt idx="3271">
                  <c:v>-2</c:v>
                </c:pt>
                <c:pt idx="3272">
                  <c:v>-2</c:v>
                </c:pt>
                <c:pt idx="3273">
                  <c:v>-2</c:v>
                </c:pt>
                <c:pt idx="3274">
                  <c:v>-2</c:v>
                </c:pt>
                <c:pt idx="3275">
                  <c:v>-2</c:v>
                </c:pt>
                <c:pt idx="3276">
                  <c:v>-1</c:v>
                </c:pt>
                <c:pt idx="3277">
                  <c:v>-1</c:v>
                </c:pt>
                <c:pt idx="3278">
                  <c:v>-1</c:v>
                </c:pt>
                <c:pt idx="3279">
                  <c:v>-1</c:v>
                </c:pt>
                <c:pt idx="3280">
                  <c:v>-1</c:v>
                </c:pt>
                <c:pt idx="3281">
                  <c:v>1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-1</c:v>
                </c:pt>
                <c:pt idx="3292">
                  <c:v>-1</c:v>
                </c:pt>
                <c:pt idx="3293">
                  <c:v>-2</c:v>
                </c:pt>
                <c:pt idx="3294">
                  <c:v>-1</c:v>
                </c:pt>
                <c:pt idx="3295">
                  <c:v>-4</c:v>
                </c:pt>
                <c:pt idx="3296">
                  <c:v>-5</c:v>
                </c:pt>
                <c:pt idx="3297">
                  <c:v>-5</c:v>
                </c:pt>
                <c:pt idx="3298">
                  <c:v>-5</c:v>
                </c:pt>
                <c:pt idx="3299">
                  <c:v>-5</c:v>
                </c:pt>
                <c:pt idx="3300">
                  <c:v>-5</c:v>
                </c:pt>
                <c:pt idx="3301">
                  <c:v>-5</c:v>
                </c:pt>
                <c:pt idx="3302">
                  <c:v>-5</c:v>
                </c:pt>
                <c:pt idx="3303">
                  <c:v>-4</c:v>
                </c:pt>
                <c:pt idx="3304">
                  <c:v>-4</c:v>
                </c:pt>
                <c:pt idx="3305">
                  <c:v>-4</c:v>
                </c:pt>
                <c:pt idx="3306">
                  <c:v>-4</c:v>
                </c:pt>
                <c:pt idx="3307">
                  <c:v>-1</c:v>
                </c:pt>
                <c:pt idx="3308">
                  <c:v>1</c:v>
                </c:pt>
                <c:pt idx="3309">
                  <c:v>3</c:v>
                </c:pt>
                <c:pt idx="3310">
                  <c:v>3</c:v>
                </c:pt>
                <c:pt idx="3311">
                  <c:v>3</c:v>
                </c:pt>
                <c:pt idx="3312">
                  <c:v>3</c:v>
                </c:pt>
                <c:pt idx="3313">
                  <c:v>4</c:v>
                </c:pt>
                <c:pt idx="3314">
                  <c:v>4</c:v>
                </c:pt>
                <c:pt idx="3315">
                  <c:v>4</c:v>
                </c:pt>
                <c:pt idx="3316">
                  <c:v>4</c:v>
                </c:pt>
                <c:pt idx="3317">
                  <c:v>5</c:v>
                </c:pt>
                <c:pt idx="3318">
                  <c:v>5</c:v>
                </c:pt>
                <c:pt idx="3319">
                  <c:v>5</c:v>
                </c:pt>
                <c:pt idx="3320">
                  <c:v>4</c:v>
                </c:pt>
                <c:pt idx="3321">
                  <c:v>4</c:v>
                </c:pt>
                <c:pt idx="3322">
                  <c:v>4</c:v>
                </c:pt>
                <c:pt idx="3323">
                  <c:v>2</c:v>
                </c:pt>
                <c:pt idx="3324">
                  <c:v>2</c:v>
                </c:pt>
                <c:pt idx="3325">
                  <c:v>1</c:v>
                </c:pt>
                <c:pt idx="3326">
                  <c:v>1</c:v>
                </c:pt>
                <c:pt idx="3327">
                  <c:v>2</c:v>
                </c:pt>
                <c:pt idx="3328">
                  <c:v>-1</c:v>
                </c:pt>
                <c:pt idx="3329">
                  <c:v>-2</c:v>
                </c:pt>
                <c:pt idx="3330">
                  <c:v>-2</c:v>
                </c:pt>
                <c:pt idx="3331">
                  <c:v>-2</c:v>
                </c:pt>
                <c:pt idx="3332">
                  <c:v>-2</c:v>
                </c:pt>
                <c:pt idx="3333">
                  <c:v>-4</c:v>
                </c:pt>
                <c:pt idx="3334">
                  <c:v>-4</c:v>
                </c:pt>
                <c:pt idx="3335">
                  <c:v>-2</c:v>
                </c:pt>
                <c:pt idx="3336">
                  <c:v>-2</c:v>
                </c:pt>
                <c:pt idx="3337">
                  <c:v>-2</c:v>
                </c:pt>
                <c:pt idx="3338">
                  <c:v>-4</c:v>
                </c:pt>
                <c:pt idx="3339">
                  <c:v>-5</c:v>
                </c:pt>
                <c:pt idx="3340">
                  <c:v>-2</c:v>
                </c:pt>
                <c:pt idx="3341">
                  <c:v>-2</c:v>
                </c:pt>
                <c:pt idx="3342">
                  <c:v>-2</c:v>
                </c:pt>
                <c:pt idx="3343">
                  <c:v>-2</c:v>
                </c:pt>
                <c:pt idx="3344">
                  <c:v>-2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2</c:v>
                </c:pt>
                <c:pt idx="3351">
                  <c:v>2</c:v>
                </c:pt>
                <c:pt idx="3352">
                  <c:v>2</c:v>
                </c:pt>
                <c:pt idx="3353">
                  <c:v>2</c:v>
                </c:pt>
                <c:pt idx="3354">
                  <c:v>2</c:v>
                </c:pt>
                <c:pt idx="3355">
                  <c:v>2</c:v>
                </c:pt>
                <c:pt idx="3356">
                  <c:v>2</c:v>
                </c:pt>
                <c:pt idx="3357">
                  <c:v>-1</c:v>
                </c:pt>
                <c:pt idx="3358">
                  <c:v>-1</c:v>
                </c:pt>
                <c:pt idx="3359">
                  <c:v>-1</c:v>
                </c:pt>
                <c:pt idx="3360">
                  <c:v>-1</c:v>
                </c:pt>
                <c:pt idx="3361">
                  <c:v>-2</c:v>
                </c:pt>
                <c:pt idx="3362">
                  <c:v>-2</c:v>
                </c:pt>
                <c:pt idx="3363">
                  <c:v>-2</c:v>
                </c:pt>
                <c:pt idx="3364">
                  <c:v>-2</c:v>
                </c:pt>
                <c:pt idx="3365">
                  <c:v>-3</c:v>
                </c:pt>
                <c:pt idx="3366">
                  <c:v>-4</c:v>
                </c:pt>
                <c:pt idx="3367">
                  <c:v>-4</c:v>
                </c:pt>
                <c:pt idx="3368">
                  <c:v>-4</c:v>
                </c:pt>
                <c:pt idx="3369">
                  <c:v>-3</c:v>
                </c:pt>
                <c:pt idx="3370">
                  <c:v>-3</c:v>
                </c:pt>
                <c:pt idx="3371">
                  <c:v>-3</c:v>
                </c:pt>
                <c:pt idx="3372">
                  <c:v>-3</c:v>
                </c:pt>
                <c:pt idx="3373">
                  <c:v>-2</c:v>
                </c:pt>
                <c:pt idx="3374">
                  <c:v>-2</c:v>
                </c:pt>
                <c:pt idx="3375">
                  <c:v>-3</c:v>
                </c:pt>
                <c:pt idx="3376">
                  <c:v>-3</c:v>
                </c:pt>
                <c:pt idx="3377">
                  <c:v>-2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1</c:v>
                </c:pt>
                <c:pt idx="3388">
                  <c:v>1</c:v>
                </c:pt>
                <c:pt idx="3389">
                  <c:v>1</c:v>
                </c:pt>
                <c:pt idx="3390">
                  <c:v>1</c:v>
                </c:pt>
                <c:pt idx="3391">
                  <c:v>1</c:v>
                </c:pt>
                <c:pt idx="3392">
                  <c:v>1</c:v>
                </c:pt>
                <c:pt idx="3393">
                  <c:v>-1</c:v>
                </c:pt>
                <c:pt idx="3394">
                  <c:v>-1</c:v>
                </c:pt>
                <c:pt idx="3395">
                  <c:v>-1</c:v>
                </c:pt>
                <c:pt idx="3396">
                  <c:v>-2</c:v>
                </c:pt>
                <c:pt idx="3397">
                  <c:v>-2</c:v>
                </c:pt>
                <c:pt idx="3398">
                  <c:v>-2</c:v>
                </c:pt>
                <c:pt idx="3399">
                  <c:v>-3</c:v>
                </c:pt>
                <c:pt idx="3400">
                  <c:v>-4</c:v>
                </c:pt>
                <c:pt idx="3401">
                  <c:v>-4</c:v>
                </c:pt>
                <c:pt idx="3402">
                  <c:v>-5</c:v>
                </c:pt>
                <c:pt idx="3403">
                  <c:v>-5</c:v>
                </c:pt>
                <c:pt idx="3404">
                  <c:v>-5</c:v>
                </c:pt>
                <c:pt idx="3405">
                  <c:v>-3</c:v>
                </c:pt>
                <c:pt idx="3406">
                  <c:v>-3</c:v>
                </c:pt>
                <c:pt idx="3407">
                  <c:v>-3</c:v>
                </c:pt>
                <c:pt idx="3408">
                  <c:v>-2</c:v>
                </c:pt>
                <c:pt idx="3409">
                  <c:v>-2</c:v>
                </c:pt>
                <c:pt idx="3410">
                  <c:v>-2</c:v>
                </c:pt>
                <c:pt idx="3411">
                  <c:v>-1</c:v>
                </c:pt>
                <c:pt idx="3412">
                  <c:v>-1</c:v>
                </c:pt>
                <c:pt idx="3413">
                  <c:v>-1</c:v>
                </c:pt>
                <c:pt idx="3414">
                  <c:v>-1</c:v>
                </c:pt>
                <c:pt idx="3415">
                  <c:v>-1</c:v>
                </c:pt>
                <c:pt idx="3416">
                  <c:v>-1</c:v>
                </c:pt>
                <c:pt idx="3417">
                  <c:v>-1</c:v>
                </c:pt>
                <c:pt idx="3418">
                  <c:v>-1</c:v>
                </c:pt>
                <c:pt idx="3419">
                  <c:v>-1</c:v>
                </c:pt>
                <c:pt idx="3420">
                  <c:v>-1</c:v>
                </c:pt>
                <c:pt idx="3421">
                  <c:v>-1</c:v>
                </c:pt>
                <c:pt idx="3422">
                  <c:v>-1</c:v>
                </c:pt>
                <c:pt idx="3423">
                  <c:v>0</c:v>
                </c:pt>
                <c:pt idx="3424">
                  <c:v>1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1</c:v>
                </c:pt>
                <c:pt idx="3430">
                  <c:v>1</c:v>
                </c:pt>
                <c:pt idx="3431">
                  <c:v>1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-1</c:v>
                </c:pt>
                <c:pt idx="3436">
                  <c:v>-1</c:v>
                </c:pt>
                <c:pt idx="3437">
                  <c:v>0</c:v>
                </c:pt>
                <c:pt idx="3438">
                  <c:v>1</c:v>
                </c:pt>
                <c:pt idx="3439">
                  <c:v>1</c:v>
                </c:pt>
                <c:pt idx="3440">
                  <c:v>1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1</c:v>
                </c:pt>
                <c:pt idx="3445">
                  <c:v>1</c:v>
                </c:pt>
                <c:pt idx="3446">
                  <c:v>1</c:v>
                </c:pt>
                <c:pt idx="3447">
                  <c:v>3</c:v>
                </c:pt>
                <c:pt idx="3448">
                  <c:v>3</c:v>
                </c:pt>
                <c:pt idx="3449">
                  <c:v>3</c:v>
                </c:pt>
                <c:pt idx="3450">
                  <c:v>2</c:v>
                </c:pt>
                <c:pt idx="3451">
                  <c:v>2</c:v>
                </c:pt>
                <c:pt idx="3452">
                  <c:v>2</c:v>
                </c:pt>
                <c:pt idx="3453">
                  <c:v>2</c:v>
                </c:pt>
                <c:pt idx="3454">
                  <c:v>2</c:v>
                </c:pt>
                <c:pt idx="3455">
                  <c:v>2</c:v>
                </c:pt>
                <c:pt idx="3456">
                  <c:v>1</c:v>
                </c:pt>
                <c:pt idx="3457">
                  <c:v>1</c:v>
                </c:pt>
                <c:pt idx="3458">
                  <c:v>1</c:v>
                </c:pt>
                <c:pt idx="3459">
                  <c:v>-1</c:v>
                </c:pt>
                <c:pt idx="3460">
                  <c:v>1</c:v>
                </c:pt>
                <c:pt idx="3461">
                  <c:v>1</c:v>
                </c:pt>
                <c:pt idx="3462">
                  <c:v>1</c:v>
                </c:pt>
                <c:pt idx="3463">
                  <c:v>1</c:v>
                </c:pt>
                <c:pt idx="3464">
                  <c:v>1</c:v>
                </c:pt>
                <c:pt idx="3465">
                  <c:v>1</c:v>
                </c:pt>
                <c:pt idx="3466">
                  <c:v>1</c:v>
                </c:pt>
                <c:pt idx="3467">
                  <c:v>0</c:v>
                </c:pt>
                <c:pt idx="3468">
                  <c:v>1</c:v>
                </c:pt>
                <c:pt idx="3469">
                  <c:v>1</c:v>
                </c:pt>
                <c:pt idx="3470">
                  <c:v>1</c:v>
                </c:pt>
                <c:pt idx="3471">
                  <c:v>1</c:v>
                </c:pt>
                <c:pt idx="3472">
                  <c:v>-1</c:v>
                </c:pt>
                <c:pt idx="3473">
                  <c:v>-1</c:v>
                </c:pt>
                <c:pt idx="3474">
                  <c:v>-1</c:v>
                </c:pt>
                <c:pt idx="3475">
                  <c:v>-1</c:v>
                </c:pt>
                <c:pt idx="3476">
                  <c:v>-1</c:v>
                </c:pt>
                <c:pt idx="3477">
                  <c:v>-1</c:v>
                </c:pt>
                <c:pt idx="3478">
                  <c:v>-1</c:v>
                </c:pt>
                <c:pt idx="3479">
                  <c:v>-1</c:v>
                </c:pt>
                <c:pt idx="3480">
                  <c:v>-1</c:v>
                </c:pt>
                <c:pt idx="3481">
                  <c:v>-1</c:v>
                </c:pt>
                <c:pt idx="3482">
                  <c:v>-2</c:v>
                </c:pt>
                <c:pt idx="3483">
                  <c:v>-2</c:v>
                </c:pt>
                <c:pt idx="3484">
                  <c:v>-2</c:v>
                </c:pt>
                <c:pt idx="3485">
                  <c:v>-3</c:v>
                </c:pt>
                <c:pt idx="3486">
                  <c:v>-3</c:v>
                </c:pt>
                <c:pt idx="3487">
                  <c:v>-3</c:v>
                </c:pt>
                <c:pt idx="3488">
                  <c:v>-3</c:v>
                </c:pt>
                <c:pt idx="3489">
                  <c:v>-3</c:v>
                </c:pt>
                <c:pt idx="3490">
                  <c:v>-3</c:v>
                </c:pt>
                <c:pt idx="3491">
                  <c:v>-2</c:v>
                </c:pt>
                <c:pt idx="3492">
                  <c:v>-1</c:v>
                </c:pt>
                <c:pt idx="3493">
                  <c:v>-1</c:v>
                </c:pt>
                <c:pt idx="3494">
                  <c:v>0</c:v>
                </c:pt>
                <c:pt idx="3495">
                  <c:v>0</c:v>
                </c:pt>
                <c:pt idx="3496">
                  <c:v>-2</c:v>
                </c:pt>
                <c:pt idx="3497">
                  <c:v>-1</c:v>
                </c:pt>
                <c:pt idx="3498">
                  <c:v>-1</c:v>
                </c:pt>
                <c:pt idx="3499">
                  <c:v>-1</c:v>
                </c:pt>
                <c:pt idx="3500">
                  <c:v>-1</c:v>
                </c:pt>
                <c:pt idx="3501">
                  <c:v>-1</c:v>
                </c:pt>
                <c:pt idx="3502">
                  <c:v>-1</c:v>
                </c:pt>
                <c:pt idx="3503">
                  <c:v>-2</c:v>
                </c:pt>
                <c:pt idx="3504">
                  <c:v>-2</c:v>
                </c:pt>
                <c:pt idx="3505">
                  <c:v>-5</c:v>
                </c:pt>
                <c:pt idx="3506">
                  <c:v>-5</c:v>
                </c:pt>
                <c:pt idx="3507">
                  <c:v>-5</c:v>
                </c:pt>
                <c:pt idx="3508">
                  <c:v>-3</c:v>
                </c:pt>
                <c:pt idx="3509">
                  <c:v>-3</c:v>
                </c:pt>
                <c:pt idx="3510">
                  <c:v>-3</c:v>
                </c:pt>
                <c:pt idx="3511">
                  <c:v>-3</c:v>
                </c:pt>
                <c:pt idx="3512">
                  <c:v>-3</c:v>
                </c:pt>
                <c:pt idx="3513">
                  <c:v>-3</c:v>
                </c:pt>
                <c:pt idx="3514">
                  <c:v>-3</c:v>
                </c:pt>
                <c:pt idx="3515">
                  <c:v>-2</c:v>
                </c:pt>
                <c:pt idx="3516">
                  <c:v>-3</c:v>
                </c:pt>
                <c:pt idx="3517">
                  <c:v>-1</c:v>
                </c:pt>
                <c:pt idx="3518">
                  <c:v>-1</c:v>
                </c:pt>
                <c:pt idx="3519">
                  <c:v>-1</c:v>
                </c:pt>
                <c:pt idx="3520">
                  <c:v>-1</c:v>
                </c:pt>
                <c:pt idx="3521">
                  <c:v>-1</c:v>
                </c:pt>
                <c:pt idx="3522">
                  <c:v>-1</c:v>
                </c:pt>
                <c:pt idx="3523">
                  <c:v>-2</c:v>
                </c:pt>
                <c:pt idx="3524">
                  <c:v>-2</c:v>
                </c:pt>
                <c:pt idx="3525">
                  <c:v>-2</c:v>
                </c:pt>
                <c:pt idx="3526">
                  <c:v>-2</c:v>
                </c:pt>
                <c:pt idx="3527">
                  <c:v>-2</c:v>
                </c:pt>
                <c:pt idx="3528">
                  <c:v>-2</c:v>
                </c:pt>
                <c:pt idx="3529">
                  <c:v>-1</c:v>
                </c:pt>
                <c:pt idx="3530">
                  <c:v>-1</c:v>
                </c:pt>
                <c:pt idx="3531">
                  <c:v>-1</c:v>
                </c:pt>
                <c:pt idx="3532">
                  <c:v>-1</c:v>
                </c:pt>
                <c:pt idx="3533">
                  <c:v>-1</c:v>
                </c:pt>
                <c:pt idx="3534">
                  <c:v>-4</c:v>
                </c:pt>
                <c:pt idx="3535">
                  <c:v>-3</c:v>
                </c:pt>
                <c:pt idx="3536">
                  <c:v>-3</c:v>
                </c:pt>
                <c:pt idx="3537">
                  <c:v>-3</c:v>
                </c:pt>
                <c:pt idx="3538">
                  <c:v>-3</c:v>
                </c:pt>
                <c:pt idx="3539">
                  <c:v>-3</c:v>
                </c:pt>
                <c:pt idx="3540">
                  <c:v>-3</c:v>
                </c:pt>
                <c:pt idx="3541">
                  <c:v>-3</c:v>
                </c:pt>
                <c:pt idx="3542">
                  <c:v>-3</c:v>
                </c:pt>
                <c:pt idx="3543">
                  <c:v>-3</c:v>
                </c:pt>
                <c:pt idx="3544">
                  <c:v>-3</c:v>
                </c:pt>
                <c:pt idx="3545">
                  <c:v>-3</c:v>
                </c:pt>
                <c:pt idx="3546">
                  <c:v>0</c:v>
                </c:pt>
                <c:pt idx="3547">
                  <c:v>0</c:v>
                </c:pt>
                <c:pt idx="3548">
                  <c:v>-1</c:v>
                </c:pt>
                <c:pt idx="3549">
                  <c:v>-1</c:v>
                </c:pt>
                <c:pt idx="3550">
                  <c:v>-2</c:v>
                </c:pt>
                <c:pt idx="3551">
                  <c:v>-2</c:v>
                </c:pt>
                <c:pt idx="3552">
                  <c:v>-2</c:v>
                </c:pt>
                <c:pt idx="3553">
                  <c:v>-2</c:v>
                </c:pt>
                <c:pt idx="3554">
                  <c:v>-2</c:v>
                </c:pt>
                <c:pt idx="3555">
                  <c:v>-2</c:v>
                </c:pt>
                <c:pt idx="3556">
                  <c:v>-2</c:v>
                </c:pt>
                <c:pt idx="3557">
                  <c:v>-2</c:v>
                </c:pt>
                <c:pt idx="3558">
                  <c:v>-2</c:v>
                </c:pt>
                <c:pt idx="3559">
                  <c:v>-3</c:v>
                </c:pt>
                <c:pt idx="3560">
                  <c:v>-3</c:v>
                </c:pt>
                <c:pt idx="3561">
                  <c:v>-3</c:v>
                </c:pt>
                <c:pt idx="3562">
                  <c:v>-1</c:v>
                </c:pt>
                <c:pt idx="3563">
                  <c:v>-3</c:v>
                </c:pt>
                <c:pt idx="3564">
                  <c:v>-3</c:v>
                </c:pt>
                <c:pt idx="3565">
                  <c:v>-3</c:v>
                </c:pt>
                <c:pt idx="3566">
                  <c:v>-3</c:v>
                </c:pt>
                <c:pt idx="3567">
                  <c:v>-3</c:v>
                </c:pt>
                <c:pt idx="3568">
                  <c:v>-3</c:v>
                </c:pt>
                <c:pt idx="3569">
                  <c:v>-3</c:v>
                </c:pt>
                <c:pt idx="3570">
                  <c:v>-3</c:v>
                </c:pt>
                <c:pt idx="3571">
                  <c:v>-3</c:v>
                </c:pt>
                <c:pt idx="3572">
                  <c:v>-3</c:v>
                </c:pt>
                <c:pt idx="3573">
                  <c:v>-4</c:v>
                </c:pt>
                <c:pt idx="3574">
                  <c:v>-3</c:v>
                </c:pt>
                <c:pt idx="3575">
                  <c:v>-1</c:v>
                </c:pt>
                <c:pt idx="3576">
                  <c:v>-2</c:v>
                </c:pt>
                <c:pt idx="3577">
                  <c:v>-1</c:v>
                </c:pt>
                <c:pt idx="3578">
                  <c:v>-1</c:v>
                </c:pt>
                <c:pt idx="3579">
                  <c:v>-1</c:v>
                </c:pt>
                <c:pt idx="3580">
                  <c:v>-1</c:v>
                </c:pt>
                <c:pt idx="3581">
                  <c:v>-1</c:v>
                </c:pt>
                <c:pt idx="3582">
                  <c:v>-1</c:v>
                </c:pt>
                <c:pt idx="3583">
                  <c:v>-1</c:v>
                </c:pt>
                <c:pt idx="3584">
                  <c:v>-1</c:v>
                </c:pt>
                <c:pt idx="3585">
                  <c:v>0</c:v>
                </c:pt>
                <c:pt idx="3586">
                  <c:v>-1</c:v>
                </c:pt>
                <c:pt idx="3587">
                  <c:v>-1</c:v>
                </c:pt>
                <c:pt idx="3588">
                  <c:v>-1</c:v>
                </c:pt>
                <c:pt idx="3589">
                  <c:v>-1</c:v>
                </c:pt>
                <c:pt idx="3590">
                  <c:v>-1</c:v>
                </c:pt>
                <c:pt idx="3591">
                  <c:v>-1</c:v>
                </c:pt>
                <c:pt idx="3592">
                  <c:v>-1</c:v>
                </c:pt>
                <c:pt idx="3593">
                  <c:v>-1</c:v>
                </c:pt>
                <c:pt idx="3594">
                  <c:v>-1</c:v>
                </c:pt>
                <c:pt idx="3595">
                  <c:v>-1</c:v>
                </c:pt>
                <c:pt idx="3596">
                  <c:v>-1</c:v>
                </c:pt>
                <c:pt idx="3597">
                  <c:v>-1</c:v>
                </c:pt>
                <c:pt idx="3598">
                  <c:v>-1</c:v>
                </c:pt>
                <c:pt idx="3599">
                  <c:v>1</c:v>
                </c:pt>
                <c:pt idx="3600">
                  <c:v>2</c:v>
                </c:pt>
                <c:pt idx="3601">
                  <c:v>1</c:v>
                </c:pt>
                <c:pt idx="3602">
                  <c:v>1</c:v>
                </c:pt>
                <c:pt idx="3603">
                  <c:v>1</c:v>
                </c:pt>
                <c:pt idx="3604">
                  <c:v>1</c:v>
                </c:pt>
                <c:pt idx="3605">
                  <c:v>1</c:v>
                </c:pt>
                <c:pt idx="3606">
                  <c:v>1</c:v>
                </c:pt>
                <c:pt idx="3607">
                  <c:v>1</c:v>
                </c:pt>
                <c:pt idx="3608">
                  <c:v>1</c:v>
                </c:pt>
                <c:pt idx="3609">
                  <c:v>1</c:v>
                </c:pt>
                <c:pt idx="3610">
                  <c:v>1</c:v>
                </c:pt>
                <c:pt idx="3611">
                  <c:v>-1</c:v>
                </c:pt>
                <c:pt idx="3612">
                  <c:v>-1</c:v>
                </c:pt>
                <c:pt idx="3613">
                  <c:v>2</c:v>
                </c:pt>
                <c:pt idx="3614">
                  <c:v>2</c:v>
                </c:pt>
                <c:pt idx="3615">
                  <c:v>2</c:v>
                </c:pt>
                <c:pt idx="3616">
                  <c:v>1</c:v>
                </c:pt>
                <c:pt idx="3617">
                  <c:v>1</c:v>
                </c:pt>
                <c:pt idx="3618">
                  <c:v>2</c:v>
                </c:pt>
                <c:pt idx="3619">
                  <c:v>2</c:v>
                </c:pt>
                <c:pt idx="3620">
                  <c:v>2</c:v>
                </c:pt>
                <c:pt idx="3621">
                  <c:v>2</c:v>
                </c:pt>
                <c:pt idx="3622">
                  <c:v>2</c:v>
                </c:pt>
                <c:pt idx="3623">
                  <c:v>2</c:v>
                </c:pt>
                <c:pt idx="3624">
                  <c:v>2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2</c:v>
                </c:pt>
                <c:pt idx="3629">
                  <c:v>2</c:v>
                </c:pt>
                <c:pt idx="3630">
                  <c:v>1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-2</c:v>
                </c:pt>
                <c:pt idx="3635">
                  <c:v>-2</c:v>
                </c:pt>
                <c:pt idx="3636">
                  <c:v>-2</c:v>
                </c:pt>
                <c:pt idx="3637">
                  <c:v>-3</c:v>
                </c:pt>
                <c:pt idx="3638">
                  <c:v>-3</c:v>
                </c:pt>
                <c:pt idx="3639">
                  <c:v>-4</c:v>
                </c:pt>
                <c:pt idx="3640">
                  <c:v>-5</c:v>
                </c:pt>
                <c:pt idx="3641">
                  <c:v>-5</c:v>
                </c:pt>
                <c:pt idx="3642">
                  <c:v>-4</c:v>
                </c:pt>
                <c:pt idx="3643">
                  <c:v>-5</c:v>
                </c:pt>
                <c:pt idx="3644">
                  <c:v>-5</c:v>
                </c:pt>
                <c:pt idx="3645">
                  <c:v>-5</c:v>
                </c:pt>
                <c:pt idx="3646">
                  <c:v>-3</c:v>
                </c:pt>
                <c:pt idx="3647">
                  <c:v>-3</c:v>
                </c:pt>
                <c:pt idx="3648">
                  <c:v>-3</c:v>
                </c:pt>
                <c:pt idx="3649">
                  <c:v>-1</c:v>
                </c:pt>
                <c:pt idx="3650">
                  <c:v>-1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-1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-1</c:v>
                </c:pt>
                <c:pt idx="3662">
                  <c:v>-1</c:v>
                </c:pt>
                <c:pt idx="3663">
                  <c:v>-1</c:v>
                </c:pt>
                <c:pt idx="3664">
                  <c:v>-1</c:v>
                </c:pt>
                <c:pt idx="3665">
                  <c:v>-1</c:v>
                </c:pt>
                <c:pt idx="3666">
                  <c:v>-1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-2</c:v>
                </c:pt>
                <c:pt idx="3677">
                  <c:v>-2</c:v>
                </c:pt>
                <c:pt idx="3678">
                  <c:v>-2</c:v>
                </c:pt>
                <c:pt idx="3679">
                  <c:v>-2</c:v>
                </c:pt>
                <c:pt idx="3680">
                  <c:v>-3</c:v>
                </c:pt>
                <c:pt idx="3681">
                  <c:v>-3</c:v>
                </c:pt>
                <c:pt idx="3682">
                  <c:v>-3</c:v>
                </c:pt>
                <c:pt idx="3683">
                  <c:v>-3</c:v>
                </c:pt>
                <c:pt idx="3684">
                  <c:v>-3</c:v>
                </c:pt>
                <c:pt idx="3685">
                  <c:v>-4</c:v>
                </c:pt>
                <c:pt idx="3686">
                  <c:v>-3</c:v>
                </c:pt>
                <c:pt idx="3687">
                  <c:v>-3</c:v>
                </c:pt>
                <c:pt idx="3688">
                  <c:v>-1</c:v>
                </c:pt>
                <c:pt idx="3689">
                  <c:v>-1</c:v>
                </c:pt>
                <c:pt idx="3690">
                  <c:v>-1</c:v>
                </c:pt>
                <c:pt idx="3691">
                  <c:v>-1</c:v>
                </c:pt>
                <c:pt idx="3692">
                  <c:v>0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-1</c:v>
                </c:pt>
                <c:pt idx="3697">
                  <c:v>-2</c:v>
                </c:pt>
                <c:pt idx="3698">
                  <c:v>-3</c:v>
                </c:pt>
                <c:pt idx="3699">
                  <c:v>-3</c:v>
                </c:pt>
                <c:pt idx="3700">
                  <c:v>-3</c:v>
                </c:pt>
                <c:pt idx="3701">
                  <c:v>-3</c:v>
                </c:pt>
                <c:pt idx="3702">
                  <c:v>-3</c:v>
                </c:pt>
                <c:pt idx="3703">
                  <c:v>-3</c:v>
                </c:pt>
                <c:pt idx="3704">
                  <c:v>-3</c:v>
                </c:pt>
                <c:pt idx="3705">
                  <c:v>-3</c:v>
                </c:pt>
                <c:pt idx="3706">
                  <c:v>-3</c:v>
                </c:pt>
                <c:pt idx="3707">
                  <c:v>-3</c:v>
                </c:pt>
                <c:pt idx="3708">
                  <c:v>-2</c:v>
                </c:pt>
                <c:pt idx="3709">
                  <c:v>2</c:v>
                </c:pt>
                <c:pt idx="3710">
                  <c:v>2</c:v>
                </c:pt>
                <c:pt idx="3711">
                  <c:v>2</c:v>
                </c:pt>
                <c:pt idx="3712">
                  <c:v>2</c:v>
                </c:pt>
                <c:pt idx="3713">
                  <c:v>2</c:v>
                </c:pt>
                <c:pt idx="3714">
                  <c:v>2</c:v>
                </c:pt>
                <c:pt idx="3715">
                  <c:v>1</c:v>
                </c:pt>
                <c:pt idx="3716">
                  <c:v>1</c:v>
                </c:pt>
                <c:pt idx="3717">
                  <c:v>1</c:v>
                </c:pt>
                <c:pt idx="3718">
                  <c:v>1</c:v>
                </c:pt>
                <c:pt idx="3719">
                  <c:v>1</c:v>
                </c:pt>
                <c:pt idx="3720">
                  <c:v>1</c:v>
                </c:pt>
                <c:pt idx="3721">
                  <c:v>-1</c:v>
                </c:pt>
                <c:pt idx="3722">
                  <c:v>-1</c:v>
                </c:pt>
                <c:pt idx="3723">
                  <c:v>-1</c:v>
                </c:pt>
                <c:pt idx="3724">
                  <c:v>-1</c:v>
                </c:pt>
                <c:pt idx="3725">
                  <c:v>-1</c:v>
                </c:pt>
                <c:pt idx="3726">
                  <c:v>-4</c:v>
                </c:pt>
                <c:pt idx="3727">
                  <c:v>-4</c:v>
                </c:pt>
                <c:pt idx="3728">
                  <c:v>-6</c:v>
                </c:pt>
                <c:pt idx="3729">
                  <c:v>-6</c:v>
                </c:pt>
                <c:pt idx="3730">
                  <c:v>-6</c:v>
                </c:pt>
                <c:pt idx="3731">
                  <c:v>-7</c:v>
                </c:pt>
                <c:pt idx="3732">
                  <c:v>-7</c:v>
                </c:pt>
                <c:pt idx="3733">
                  <c:v>-7</c:v>
                </c:pt>
                <c:pt idx="3734">
                  <c:v>-7</c:v>
                </c:pt>
                <c:pt idx="3735">
                  <c:v>-6</c:v>
                </c:pt>
                <c:pt idx="3736">
                  <c:v>-6</c:v>
                </c:pt>
                <c:pt idx="3737">
                  <c:v>-6</c:v>
                </c:pt>
                <c:pt idx="3738">
                  <c:v>-3</c:v>
                </c:pt>
                <c:pt idx="3739">
                  <c:v>-3</c:v>
                </c:pt>
                <c:pt idx="3740">
                  <c:v>-1</c:v>
                </c:pt>
                <c:pt idx="3741">
                  <c:v>-1</c:v>
                </c:pt>
                <c:pt idx="3742">
                  <c:v>-1</c:v>
                </c:pt>
                <c:pt idx="3743">
                  <c:v>1</c:v>
                </c:pt>
                <c:pt idx="3744">
                  <c:v>1</c:v>
                </c:pt>
                <c:pt idx="3745">
                  <c:v>1</c:v>
                </c:pt>
                <c:pt idx="3746">
                  <c:v>1</c:v>
                </c:pt>
                <c:pt idx="3747">
                  <c:v>2</c:v>
                </c:pt>
                <c:pt idx="3748">
                  <c:v>2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-1</c:v>
                </c:pt>
                <c:pt idx="3756">
                  <c:v>-1</c:v>
                </c:pt>
                <c:pt idx="3757">
                  <c:v>0</c:v>
                </c:pt>
                <c:pt idx="3758">
                  <c:v>-1</c:v>
                </c:pt>
                <c:pt idx="3759">
                  <c:v>-2</c:v>
                </c:pt>
                <c:pt idx="3760">
                  <c:v>-2</c:v>
                </c:pt>
                <c:pt idx="3761">
                  <c:v>-2</c:v>
                </c:pt>
                <c:pt idx="3762">
                  <c:v>-2</c:v>
                </c:pt>
                <c:pt idx="3763">
                  <c:v>-1</c:v>
                </c:pt>
                <c:pt idx="3764">
                  <c:v>-1</c:v>
                </c:pt>
                <c:pt idx="3765">
                  <c:v>-1</c:v>
                </c:pt>
                <c:pt idx="3766">
                  <c:v>-1</c:v>
                </c:pt>
                <c:pt idx="3767">
                  <c:v>-1</c:v>
                </c:pt>
                <c:pt idx="3768">
                  <c:v>-1</c:v>
                </c:pt>
                <c:pt idx="3769">
                  <c:v>-2</c:v>
                </c:pt>
                <c:pt idx="3770">
                  <c:v>-2</c:v>
                </c:pt>
                <c:pt idx="3771">
                  <c:v>-2</c:v>
                </c:pt>
                <c:pt idx="3772">
                  <c:v>-2</c:v>
                </c:pt>
                <c:pt idx="3773">
                  <c:v>-2</c:v>
                </c:pt>
                <c:pt idx="3774">
                  <c:v>-2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1</c:v>
                </c:pt>
                <c:pt idx="3780">
                  <c:v>1</c:v>
                </c:pt>
                <c:pt idx="3781">
                  <c:v>1</c:v>
                </c:pt>
                <c:pt idx="3782">
                  <c:v>1</c:v>
                </c:pt>
                <c:pt idx="3783">
                  <c:v>-1</c:v>
                </c:pt>
                <c:pt idx="3784">
                  <c:v>-1</c:v>
                </c:pt>
                <c:pt idx="3785">
                  <c:v>-2</c:v>
                </c:pt>
                <c:pt idx="3786">
                  <c:v>-1</c:v>
                </c:pt>
                <c:pt idx="3787">
                  <c:v>-1</c:v>
                </c:pt>
                <c:pt idx="3788">
                  <c:v>-1</c:v>
                </c:pt>
                <c:pt idx="3789">
                  <c:v>-1</c:v>
                </c:pt>
                <c:pt idx="3790">
                  <c:v>-1</c:v>
                </c:pt>
                <c:pt idx="3791">
                  <c:v>-2</c:v>
                </c:pt>
                <c:pt idx="3792">
                  <c:v>-2</c:v>
                </c:pt>
                <c:pt idx="3793">
                  <c:v>-2</c:v>
                </c:pt>
                <c:pt idx="3794">
                  <c:v>-2</c:v>
                </c:pt>
                <c:pt idx="3795">
                  <c:v>-1</c:v>
                </c:pt>
                <c:pt idx="3796">
                  <c:v>-1</c:v>
                </c:pt>
                <c:pt idx="3797">
                  <c:v>-1</c:v>
                </c:pt>
                <c:pt idx="3798">
                  <c:v>-1</c:v>
                </c:pt>
                <c:pt idx="3799">
                  <c:v>-1</c:v>
                </c:pt>
                <c:pt idx="3800">
                  <c:v>-1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1</c:v>
                </c:pt>
                <c:pt idx="3807">
                  <c:v>2</c:v>
                </c:pt>
                <c:pt idx="3808">
                  <c:v>2</c:v>
                </c:pt>
                <c:pt idx="3809">
                  <c:v>1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-2</c:v>
                </c:pt>
                <c:pt idx="3814">
                  <c:v>-2</c:v>
                </c:pt>
                <c:pt idx="3815">
                  <c:v>-2</c:v>
                </c:pt>
                <c:pt idx="3816">
                  <c:v>-2</c:v>
                </c:pt>
                <c:pt idx="3817">
                  <c:v>-2</c:v>
                </c:pt>
                <c:pt idx="3818">
                  <c:v>-2</c:v>
                </c:pt>
                <c:pt idx="3819">
                  <c:v>-2</c:v>
                </c:pt>
                <c:pt idx="3820">
                  <c:v>-2</c:v>
                </c:pt>
                <c:pt idx="3821">
                  <c:v>-2</c:v>
                </c:pt>
                <c:pt idx="3822">
                  <c:v>-1</c:v>
                </c:pt>
                <c:pt idx="3823">
                  <c:v>1</c:v>
                </c:pt>
                <c:pt idx="3824">
                  <c:v>1</c:v>
                </c:pt>
                <c:pt idx="3825">
                  <c:v>5</c:v>
                </c:pt>
                <c:pt idx="3826">
                  <c:v>5</c:v>
                </c:pt>
                <c:pt idx="3827">
                  <c:v>5</c:v>
                </c:pt>
                <c:pt idx="3828">
                  <c:v>5</c:v>
                </c:pt>
                <c:pt idx="3829">
                  <c:v>3</c:v>
                </c:pt>
                <c:pt idx="3830">
                  <c:v>2</c:v>
                </c:pt>
                <c:pt idx="3831">
                  <c:v>2</c:v>
                </c:pt>
                <c:pt idx="3832">
                  <c:v>2</c:v>
                </c:pt>
                <c:pt idx="3833">
                  <c:v>2</c:v>
                </c:pt>
                <c:pt idx="3834">
                  <c:v>2</c:v>
                </c:pt>
                <c:pt idx="3835">
                  <c:v>0</c:v>
                </c:pt>
                <c:pt idx="3836">
                  <c:v>0</c:v>
                </c:pt>
                <c:pt idx="3837">
                  <c:v>-2</c:v>
                </c:pt>
                <c:pt idx="3838">
                  <c:v>-1</c:v>
                </c:pt>
                <c:pt idx="3839">
                  <c:v>-1</c:v>
                </c:pt>
                <c:pt idx="3840">
                  <c:v>-2</c:v>
                </c:pt>
                <c:pt idx="3841">
                  <c:v>-2</c:v>
                </c:pt>
                <c:pt idx="3842">
                  <c:v>-1</c:v>
                </c:pt>
                <c:pt idx="3843">
                  <c:v>-1</c:v>
                </c:pt>
                <c:pt idx="3844">
                  <c:v>-1</c:v>
                </c:pt>
                <c:pt idx="3845">
                  <c:v>-1</c:v>
                </c:pt>
                <c:pt idx="3846">
                  <c:v>-1</c:v>
                </c:pt>
                <c:pt idx="3847">
                  <c:v>1</c:v>
                </c:pt>
                <c:pt idx="3848">
                  <c:v>-1</c:v>
                </c:pt>
                <c:pt idx="3849">
                  <c:v>-1</c:v>
                </c:pt>
                <c:pt idx="3850">
                  <c:v>-2</c:v>
                </c:pt>
                <c:pt idx="3851">
                  <c:v>-2</c:v>
                </c:pt>
                <c:pt idx="3852">
                  <c:v>-2</c:v>
                </c:pt>
                <c:pt idx="3853">
                  <c:v>-2</c:v>
                </c:pt>
                <c:pt idx="3854">
                  <c:v>-3</c:v>
                </c:pt>
                <c:pt idx="3855">
                  <c:v>-3</c:v>
                </c:pt>
                <c:pt idx="3856">
                  <c:v>-3</c:v>
                </c:pt>
                <c:pt idx="3857">
                  <c:v>-3</c:v>
                </c:pt>
                <c:pt idx="3858">
                  <c:v>-3</c:v>
                </c:pt>
                <c:pt idx="3859">
                  <c:v>-3</c:v>
                </c:pt>
                <c:pt idx="3860">
                  <c:v>-3</c:v>
                </c:pt>
                <c:pt idx="3861">
                  <c:v>-2</c:v>
                </c:pt>
                <c:pt idx="3862">
                  <c:v>-1</c:v>
                </c:pt>
                <c:pt idx="3863">
                  <c:v>-1</c:v>
                </c:pt>
                <c:pt idx="3864">
                  <c:v>-1</c:v>
                </c:pt>
                <c:pt idx="3865">
                  <c:v>-1</c:v>
                </c:pt>
                <c:pt idx="3866">
                  <c:v>-1</c:v>
                </c:pt>
                <c:pt idx="3867">
                  <c:v>-1</c:v>
                </c:pt>
                <c:pt idx="3868">
                  <c:v>-1</c:v>
                </c:pt>
                <c:pt idx="3869">
                  <c:v>-1</c:v>
                </c:pt>
                <c:pt idx="3870">
                  <c:v>-1</c:v>
                </c:pt>
                <c:pt idx="3871">
                  <c:v>-1</c:v>
                </c:pt>
                <c:pt idx="3872">
                  <c:v>1</c:v>
                </c:pt>
                <c:pt idx="3873">
                  <c:v>1</c:v>
                </c:pt>
                <c:pt idx="3874">
                  <c:v>-2</c:v>
                </c:pt>
                <c:pt idx="3875">
                  <c:v>-2</c:v>
                </c:pt>
                <c:pt idx="3876">
                  <c:v>-2</c:v>
                </c:pt>
                <c:pt idx="3877">
                  <c:v>-2</c:v>
                </c:pt>
                <c:pt idx="3878">
                  <c:v>-2</c:v>
                </c:pt>
                <c:pt idx="3879">
                  <c:v>-2</c:v>
                </c:pt>
                <c:pt idx="3880">
                  <c:v>-2</c:v>
                </c:pt>
                <c:pt idx="3881">
                  <c:v>-2</c:v>
                </c:pt>
                <c:pt idx="3882">
                  <c:v>-2</c:v>
                </c:pt>
                <c:pt idx="3883">
                  <c:v>-2</c:v>
                </c:pt>
                <c:pt idx="3884">
                  <c:v>-2</c:v>
                </c:pt>
                <c:pt idx="3885">
                  <c:v>-2</c:v>
                </c:pt>
                <c:pt idx="3886">
                  <c:v>-2</c:v>
                </c:pt>
                <c:pt idx="3887">
                  <c:v>-2</c:v>
                </c:pt>
                <c:pt idx="3888">
                  <c:v>-2</c:v>
                </c:pt>
                <c:pt idx="3889">
                  <c:v>-2</c:v>
                </c:pt>
                <c:pt idx="3890">
                  <c:v>-3</c:v>
                </c:pt>
                <c:pt idx="3891">
                  <c:v>-3</c:v>
                </c:pt>
                <c:pt idx="3892">
                  <c:v>-3</c:v>
                </c:pt>
                <c:pt idx="3893">
                  <c:v>-5</c:v>
                </c:pt>
                <c:pt idx="3894">
                  <c:v>-5</c:v>
                </c:pt>
                <c:pt idx="3895">
                  <c:v>-5</c:v>
                </c:pt>
                <c:pt idx="3896">
                  <c:v>-5</c:v>
                </c:pt>
                <c:pt idx="3897">
                  <c:v>-6</c:v>
                </c:pt>
                <c:pt idx="3898">
                  <c:v>-4</c:v>
                </c:pt>
                <c:pt idx="3899">
                  <c:v>-4</c:v>
                </c:pt>
                <c:pt idx="3900">
                  <c:v>-4</c:v>
                </c:pt>
                <c:pt idx="3901">
                  <c:v>-5</c:v>
                </c:pt>
                <c:pt idx="3902">
                  <c:v>-5</c:v>
                </c:pt>
                <c:pt idx="3903">
                  <c:v>-5</c:v>
                </c:pt>
                <c:pt idx="3904">
                  <c:v>-5</c:v>
                </c:pt>
                <c:pt idx="3905">
                  <c:v>-3</c:v>
                </c:pt>
                <c:pt idx="3906">
                  <c:v>-3</c:v>
                </c:pt>
                <c:pt idx="3907">
                  <c:v>-3</c:v>
                </c:pt>
                <c:pt idx="3908">
                  <c:v>-3</c:v>
                </c:pt>
                <c:pt idx="3909">
                  <c:v>-2</c:v>
                </c:pt>
                <c:pt idx="3910">
                  <c:v>-1</c:v>
                </c:pt>
                <c:pt idx="3911">
                  <c:v>-1</c:v>
                </c:pt>
                <c:pt idx="3912">
                  <c:v>-1</c:v>
                </c:pt>
                <c:pt idx="3913">
                  <c:v>-1</c:v>
                </c:pt>
                <c:pt idx="3914">
                  <c:v>-1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-1</c:v>
                </c:pt>
                <c:pt idx="3926">
                  <c:v>-1</c:v>
                </c:pt>
                <c:pt idx="3927">
                  <c:v>-1</c:v>
                </c:pt>
                <c:pt idx="3928">
                  <c:v>-1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2</c:v>
                </c:pt>
                <c:pt idx="3938">
                  <c:v>2</c:v>
                </c:pt>
                <c:pt idx="3939">
                  <c:v>2</c:v>
                </c:pt>
                <c:pt idx="3940">
                  <c:v>2</c:v>
                </c:pt>
                <c:pt idx="3941">
                  <c:v>1</c:v>
                </c:pt>
                <c:pt idx="3942">
                  <c:v>1</c:v>
                </c:pt>
                <c:pt idx="3943">
                  <c:v>1</c:v>
                </c:pt>
                <c:pt idx="3944">
                  <c:v>1</c:v>
                </c:pt>
                <c:pt idx="3945">
                  <c:v>1</c:v>
                </c:pt>
                <c:pt idx="3946">
                  <c:v>1</c:v>
                </c:pt>
                <c:pt idx="3947">
                  <c:v>1</c:v>
                </c:pt>
                <c:pt idx="3948">
                  <c:v>1</c:v>
                </c:pt>
                <c:pt idx="3949">
                  <c:v>0</c:v>
                </c:pt>
                <c:pt idx="3950">
                  <c:v>0</c:v>
                </c:pt>
                <c:pt idx="3951">
                  <c:v>-1</c:v>
                </c:pt>
                <c:pt idx="3952">
                  <c:v>-1</c:v>
                </c:pt>
                <c:pt idx="3953">
                  <c:v>-1</c:v>
                </c:pt>
                <c:pt idx="3954">
                  <c:v>-1</c:v>
                </c:pt>
                <c:pt idx="3955">
                  <c:v>-1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2</c:v>
                </c:pt>
                <c:pt idx="3962">
                  <c:v>2</c:v>
                </c:pt>
                <c:pt idx="3963">
                  <c:v>2</c:v>
                </c:pt>
                <c:pt idx="3964">
                  <c:v>2</c:v>
                </c:pt>
                <c:pt idx="3965">
                  <c:v>2</c:v>
                </c:pt>
                <c:pt idx="3966">
                  <c:v>2</c:v>
                </c:pt>
                <c:pt idx="3967">
                  <c:v>2</c:v>
                </c:pt>
                <c:pt idx="3968">
                  <c:v>1</c:v>
                </c:pt>
                <c:pt idx="3969">
                  <c:v>1</c:v>
                </c:pt>
                <c:pt idx="3970">
                  <c:v>1</c:v>
                </c:pt>
                <c:pt idx="3971">
                  <c:v>1</c:v>
                </c:pt>
                <c:pt idx="3972">
                  <c:v>1</c:v>
                </c:pt>
                <c:pt idx="3973">
                  <c:v>1</c:v>
                </c:pt>
                <c:pt idx="3974">
                  <c:v>1</c:v>
                </c:pt>
                <c:pt idx="3975">
                  <c:v>1</c:v>
                </c:pt>
                <c:pt idx="3976">
                  <c:v>1</c:v>
                </c:pt>
                <c:pt idx="3977">
                  <c:v>1</c:v>
                </c:pt>
                <c:pt idx="3978">
                  <c:v>0</c:v>
                </c:pt>
                <c:pt idx="3979">
                  <c:v>-1</c:v>
                </c:pt>
                <c:pt idx="3980">
                  <c:v>-1</c:v>
                </c:pt>
                <c:pt idx="3981">
                  <c:v>-1</c:v>
                </c:pt>
                <c:pt idx="3982">
                  <c:v>-1</c:v>
                </c:pt>
                <c:pt idx="3983">
                  <c:v>-1</c:v>
                </c:pt>
                <c:pt idx="3984">
                  <c:v>-1</c:v>
                </c:pt>
                <c:pt idx="3985">
                  <c:v>-2</c:v>
                </c:pt>
                <c:pt idx="3986">
                  <c:v>-2</c:v>
                </c:pt>
                <c:pt idx="3987">
                  <c:v>-2</c:v>
                </c:pt>
                <c:pt idx="3988">
                  <c:v>-1</c:v>
                </c:pt>
                <c:pt idx="3989">
                  <c:v>-2</c:v>
                </c:pt>
                <c:pt idx="3990">
                  <c:v>-1</c:v>
                </c:pt>
                <c:pt idx="3991">
                  <c:v>0</c:v>
                </c:pt>
                <c:pt idx="3992">
                  <c:v>-2</c:v>
                </c:pt>
                <c:pt idx="3993">
                  <c:v>-2</c:v>
                </c:pt>
                <c:pt idx="3994">
                  <c:v>-2</c:v>
                </c:pt>
                <c:pt idx="3995">
                  <c:v>-2</c:v>
                </c:pt>
                <c:pt idx="3996">
                  <c:v>-2</c:v>
                </c:pt>
                <c:pt idx="3997">
                  <c:v>-2</c:v>
                </c:pt>
                <c:pt idx="3998">
                  <c:v>-6</c:v>
                </c:pt>
                <c:pt idx="3999">
                  <c:v>-6</c:v>
                </c:pt>
                <c:pt idx="4000">
                  <c:v>-6</c:v>
                </c:pt>
                <c:pt idx="4001">
                  <c:v>-7</c:v>
                </c:pt>
                <c:pt idx="4002">
                  <c:v>-6</c:v>
                </c:pt>
                <c:pt idx="4003">
                  <c:v>-6</c:v>
                </c:pt>
                <c:pt idx="4004">
                  <c:v>-4</c:v>
                </c:pt>
                <c:pt idx="4005">
                  <c:v>-5</c:v>
                </c:pt>
                <c:pt idx="4006">
                  <c:v>-5</c:v>
                </c:pt>
                <c:pt idx="4007">
                  <c:v>-4</c:v>
                </c:pt>
                <c:pt idx="4008">
                  <c:v>-4</c:v>
                </c:pt>
                <c:pt idx="4009">
                  <c:v>-4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-1</c:v>
                </c:pt>
                <c:pt idx="4015">
                  <c:v>-1</c:v>
                </c:pt>
                <c:pt idx="4016">
                  <c:v>-1</c:v>
                </c:pt>
                <c:pt idx="4017">
                  <c:v>0</c:v>
                </c:pt>
                <c:pt idx="4018">
                  <c:v>1</c:v>
                </c:pt>
                <c:pt idx="4019">
                  <c:v>0</c:v>
                </c:pt>
                <c:pt idx="4020">
                  <c:v>0</c:v>
                </c:pt>
                <c:pt idx="4021">
                  <c:v>-1</c:v>
                </c:pt>
                <c:pt idx="4022">
                  <c:v>-1</c:v>
                </c:pt>
                <c:pt idx="4023">
                  <c:v>-1</c:v>
                </c:pt>
                <c:pt idx="4024">
                  <c:v>-1</c:v>
                </c:pt>
                <c:pt idx="4025">
                  <c:v>1</c:v>
                </c:pt>
                <c:pt idx="4026">
                  <c:v>0</c:v>
                </c:pt>
                <c:pt idx="4027">
                  <c:v>0</c:v>
                </c:pt>
                <c:pt idx="4028">
                  <c:v>1</c:v>
                </c:pt>
                <c:pt idx="4029">
                  <c:v>1</c:v>
                </c:pt>
                <c:pt idx="4030">
                  <c:v>1</c:v>
                </c:pt>
                <c:pt idx="4031">
                  <c:v>0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3</c:v>
                </c:pt>
                <c:pt idx="4036">
                  <c:v>3</c:v>
                </c:pt>
                <c:pt idx="4037">
                  <c:v>3</c:v>
                </c:pt>
                <c:pt idx="4038">
                  <c:v>4</c:v>
                </c:pt>
                <c:pt idx="4039">
                  <c:v>4</c:v>
                </c:pt>
                <c:pt idx="4040">
                  <c:v>3</c:v>
                </c:pt>
                <c:pt idx="4041">
                  <c:v>2</c:v>
                </c:pt>
                <c:pt idx="4042">
                  <c:v>1</c:v>
                </c:pt>
                <c:pt idx="4043">
                  <c:v>2</c:v>
                </c:pt>
                <c:pt idx="4044">
                  <c:v>3</c:v>
                </c:pt>
                <c:pt idx="4045">
                  <c:v>4</c:v>
                </c:pt>
                <c:pt idx="4046">
                  <c:v>4</c:v>
                </c:pt>
                <c:pt idx="4047">
                  <c:v>1</c:v>
                </c:pt>
                <c:pt idx="4048">
                  <c:v>1</c:v>
                </c:pt>
                <c:pt idx="4049">
                  <c:v>1</c:v>
                </c:pt>
                <c:pt idx="4050">
                  <c:v>1</c:v>
                </c:pt>
                <c:pt idx="4051">
                  <c:v>1</c:v>
                </c:pt>
                <c:pt idx="4052">
                  <c:v>1</c:v>
                </c:pt>
                <c:pt idx="4053">
                  <c:v>2</c:v>
                </c:pt>
                <c:pt idx="4054">
                  <c:v>1</c:v>
                </c:pt>
                <c:pt idx="4055">
                  <c:v>1</c:v>
                </c:pt>
                <c:pt idx="4056">
                  <c:v>0</c:v>
                </c:pt>
                <c:pt idx="4057">
                  <c:v>-1</c:v>
                </c:pt>
                <c:pt idx="4058">
                  <c:v>-2</c:v>
                </c:pt>
                <c:pt idx="4059">
                  <c:v>-2</c:v>
                </c:pt>
                <c:pt idx="4060">
                  <c:v>-2</c:v>
                </c:pt>
                <c:pt idx="4061">
                  <c:v>-1</c:v>
                </c:pt>
                <c:pt idx="4062">
                  <c:v>-1</c:v>
                </c:pt>
                <c:pt idx="4063">
                  <c:v>-1</c:v>
                </c:pt>
                <c:pt idx="4064">
                  <c:v>-3</c:v>
                </c:pt>
                <c:pt idx="4065">
                  <c:v>-3</c:v>
                </c:pt>
                <c:pt idx="4066">
                  <c:v>-2</c:v>
                </c:pt>
                <c:pt idx="4067">
                  <c:v>-2</c:v>
                </c:pt>
                <c:pt idx="4068">
                  <c:v>-2</c:v>
                </c:pt>
                <c:pt idx="4069">
                  <c:v>-1</c:v>
                </c:pt>
                <c:pt idx="4070">
                  <c:v>0</c:v>
                </c:pt>
                <c:pt idx="4071">
                  <c:v>-1</c:v>
                </c:pt>
                <c:pt idx="4072">
                  <c:v>-1</c:v>
                </c:pt>
                <c:pt idx="4073">
                  <c:v>0</c:v>
                </c:pt>
                <c:pt idx="4074">
                  <c:v>1</c:v>
                </c:pt>
                <c:pt idx="4075">
                  <c:v>1</c:v>
                </c:pt>
                <c:pt idx="4076">
                  <c:v>3</c:v>
                </c:pt>
                <c:pt idx="4077">
                  <c:v>4</c:v>
                </c:pt>
                <c:pt idx="4078">
                  <c:v>4</c:v>
                </c:pt>
                <c:pt idx="4079">
                  <c:v>4</c:v>
                </c:pt>
                <c:pt idx="4080">
                  <c:v>3</c:v>
                </c:pt>
                <c:pt idx="4081">
                  <c:v>0</c:v>
                </c:pt>
                <c:pt idx="4082">
                  <c:v>0</c:v>
                </c:pt>
                <c:pt idx="4083">
                  <c:v>1</c:v>
                </c:pt>
                <c:pt idx="4084">
                  <c:v>2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-1</c:v>
                </c:pt>
                <c:pt idx="4090">
                  <c:v>-1</c:v>
                </c:pt>
                <c:pt idx="4091">
                  <c:v>-2</c:v>
                </c:pt>
                <c:pt idx="4092">
                  <c:v>-1</c:v>
                </c:pt>
                <c:pt idx="4093">
                  <c:v>1</c:v>
                </c:pt>
                <c:pt idx="4094">
                  <c:v>1</c:v>
                </c:pt>
                <c:pt idx="4095">
                  <c:v>0</c:v>
                </c:pt>
                <c:pt idx="4096">
                  <c:v>1</c:v>
                </c:pt>
                <c:pt idx="4097">
                  <c:v>1</c:v>
                </c:pt>
                <c:pt idx="4098">
                  <c:v>1</c:v>
                </c:pt>
                <c:pt idx="4099">
                  <c:v>1</c:v>
                </c:pt>
                <c:pt idx="4100">
                  <c:v>1</c:v>
                </c:pt>
                <c:pt idx="4101">
                  <c:v>1</c:v>
                </c:pt>
                <c:pt idx="4102">
                  <c:v>1</c:v>
                </c:pt>
                <c:pt idx="4103">
                  <c:v>2</c:v>
                </c:pt>
                <c:pt idx="4104">
                  <c:v>2</c:v>
                </c:pt>
                <c:pt idx="4105">
                  <c:v>2</c:v>
                </c:pt>
                <c:pt idx="4106">
                  <c:v>2</c:v>
                </c:pt>
                <c:pt idx="4107">
                  <c:v>2</c:v>
                </c:pt>
                <c:pt idx="4108">
                  <c:v>1</c:v>
                </c:pt>
                <c:pt idx="4109">
                  <c:v>1</c:v>
                </c:pt>
                <c:pt idx="4110">
                  <c:v>1</c:v>
                </c:pt>
                <c:pt idx="4111">
                  <c:v>1</c:v>
                </c:pt>
                <c:pt idx="4112">
                  <c:v>1</c:v>
                </c:pt>
                <c:pt idx="4113">
                  <c:v>1</c:v>
                </c:pt>
                <c:pt idx="4114">
                  <c:v>1</c:v>
                </c:pt>
                <c:pt idx="4115">
                  <c:v>1</c:v>
                </c:pt>
                <c:pt idx="4116">
                  <c:v>1</c:v>
                </c:pt>
                <c:pt idx="4117">
                  <c:v>1</c:v>
                </c:pt>
                <c:pt idx="4118">
                  <c:v>1</c:v>
                </c:pt>
                <c:pt idx="4119">
                  <c:v>1</c:v>
                </c:pt>
                <c:pt idx="4120">
                  <c:v>-2</c:v>
                </c:pt>
                <c:pt idx="4121">
                  <c:v>-2</c:v>
                </c:pt>
                <c:pt idx="4122">
                  <c:v>-2</c:v>
                </c:pt>
                <c:pt idx="4123">
                  <c:v>-3</c:v>
                </c:pt>
                <c:pt idx="4124">
                  <c:v>-3</c:v>
                </c:pt>
                <c:pt idx="4125">
                  <c:v>-3</c:v>
                </c:pt>
                <c:pt idx="4126">
                  <c:v>-2</c:v>
                </c:pt>
                <c:pt idx="4127">
                  <c:v>-2</c:v>
                </c:pt>
                <c:pt idx="4128">
                  <c:v>-2</c:v>
                </c:pt>
                <c:pt idx="4129">
                  <c:v>-2</c:v>
                </c:pt>
                <c:pt idx="4130">
                  <c:v>-2</c:v>
                </c:pt>
                <c:pt idx="4131">
                  <c:v>-2</c:v>
                </c:pt>
                <c:pt idx="4132">
                  <c:v>-1</c:v>
                </c:pt>
                <c:pt idx="4133">
                  <c:v>-1</c:v>
                </c:pt>
                <c:pt idx="4134">
                  <c:v>-1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-1</c:v>
                </c:pt>
                <c:pt idx="4139">
                  <c:v>-1</c:v>
                </c:pt>
                <c:pt idx="4140">
                  <c:v>-1</c:v>
                </c:pt>
                <c:pt idx="4141">
                  <c:v>-1</c:v>
                </c:pt>
                <c:pt idx="4142">
                  <c:v>-1</c:v>
                </c:pt>
                <c:pt idx="4143">
                  <c:v>-1</c:v>
                </c:pt>
                <c:pt idx="4144">
                  <c:v>-1</c:v>
                </c:pt>
                <c:pt idx="4145">
                  <c:v>-1</c:v>
                </c:pt>
                <c:pt idx="4146">
                  <c:v>-1</c:v>
                </c:pt>
                <c:pt idx="4147">
                  <c:v>-1</c:v>
                </c:pt>
                <c:pt idx="4148">
                  <c:v>-1</c:v>
                </c:pt>
                <c:pt idx="4149">
                  <c:v>-1</c:v>
                </c:pt>
                <c:pt idx="4150">
                  <c:v>-1</c:v>
                </c:pt>
                <c:pt idx="4151">
                  <c:v>-1</c:v>
                </c:pt>
                <c:pt idx="4152">
                  <c:v>-1</c:v>
                </c:pt>
                <c:pt idx="4153">
                  <c:v>-2</c:v>
                </c:pt>
                <c:pt idx="4154">
                  <c:v>-2</c:v>
                </c:pt>
                <c:pt idx="4155">
                  <c:v>-2</c:v>
                </c:pt>
                <c:pt idx="4156">
                  <c:v>-2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-1</c:v>
                </c:pt>
                <c:pt idx="4164">
                  <c:v>-1</c:v>
                </c:pt>
                <c:pt idx="4165">
                  <c:v>1</c:v>
                </c:pt>
                <c:pt idx="4166">
                  <c:v>2</c:v>
                </c:pt>
                <c:pt idx="4167">
                  <c:v>2</c:v>
                </c:pt>
                <c:pt idx="4168">
                  <c:v>2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1</c:v>
                </c:pt>
                <c:pt idx="4174">
                  <c:v>1</c:v>
                </c:pt>
                <c:pt idx="4175">
                  <c:v>2</c:v>
                </c:pt>
                <c:pt idx="4176">
                  <c:v>2</c:v>
                </c:pt>
                <c:pt idx="4177">
                  <c:v>2</c:v>
                </c:pt>
                <c:pt idx="4178">
                  <c:v>1</c:v>
                </c:pt>
                <c:pt idx="4179">
                  <c:v>1</c:v>
                </c:pt>
                <c:pt idx="4180">
                  <c:v>1</c:v>
                </c:pt>
                <c:pt idx="4181">
                  <c:v>1</c:v>
                </c:pt>
                <c:pt idx="4182">
                  <c:v>1</c:v>
                </c:pt>
                <c:pt idx="4183">
                  <c:v>1</c:v>
                </c:pt>
                <c:pt idx="4184">
                  <c:v>0</c:v>
                </c:pt>
                <c:pt idx="4185">
                  <c:v>-1</c:v>
                </c:pt>
                <c:pt idx="4186">
                  <c:v>-1</c:v>
                </c:pt>
                <c:pt idx="4187">
                  <c:v>-1</c:v>
                </c:pt>
                <c:pt idx="4188">
                  <c:v>-4</c:v>
                </c:pt>
                <c:pt idx="4189">
                  <c:v>-4</c:v>
                </c:pt>
                <c:pt idx="4190">
                  <c:v>-4</c:v>
                </c:pt>
                <c:pt idx="4191">
                  <c:v>-4</c:v>
                </c:pt>
                <c:pt idx="4192">
                  <c:v>-4</c:v>
                </c:pt>
                <c:pt idx="4193">
                  <c:v>-4</c:v>
                </c:pt>
                <c:pt idx="4194">
                  <c:v>-4</c:v>
                </c:pt>
                <c:pt idx="4195">
                  <c:v>-4</c:v>
                </c:pt>
                <c:pt idx="4196">
                  <c:v>-4</c:v>
                </c:pt>
                <c:pt idx="4197">
                  <c:v>-4</c:v>
                </c:pt>
                <c:pt idx="4198">
                  <c:v>-4</c:v>
                </c:pt>
                <c:pt idx="4199">
                  <c:v>-4</c:v>
                </c:pt>
                <c:pt idx="4200">
                  <c:v>1</c:v>
                </c:pt>
                <c:pt idx="4201">
                  <c:v>1</c:v>
                </c:pt>
                <c:pt idx="4202">
                  <c:v>0</c:v>
                </c:pt>
                <c:pt idx="4203">
                  <c:v>0</c:v>
                </c:pt>
                <c:pt idx="4204">
                  <c:v>0</c:v>
                </c:pt>
                <c:pt idx="4205">
                  <c:v>0</c:v>
                </c:pt>
                <c:pt idx="4206">
                  <c:v>0</c:v>
                </c:pt>
                <c:pt idx="4207">
                  <c:v>1</c:v>
                </c:pt>
                <c:pt idx="4208">
                  <c:v>1</c:v>
                </c:pt>
                <c:pt idx="4209">
                  <c:v>1</c:v>
                </c:pt>
                <c:pt idx="4210">
                  <c:v>1</c:v>
                </c:pt>
                <c:pt idx="4211">
                  <c:v>1</c:v>
                </c:pt>
                <c:pt idx="4212">
                  <c:v>0</c:v>
                </c:pt>
                <c:pt idx="4213">
                  <c:v>0</c:v>
                </c:pt>
                <c:pt idx="4214">
                  <c:v>2</c:v>
                </c:pt>
                <c:pt idx="4215">
                  <c:v>2</c:v>
                </c:pt>
                <c:pt idx="4216">
                  <c:v>2</c:v>
                </c:pt>
                <c:pt idx="4217">
                  <c:v>2</c:v>
                </c:pt>
                <c:pt idx="4218">
                  <c:v>3</c:v>
                </c:pt>
                <c:pt idx="4219">
                  <c:v>3</c:v>
                </c:pt>
                <c:pt idx="4220">
                  <c:v>3</c:v>
                </c:pt>
                <c:pt idx="4221">
                  <c:v>3</c:v>
                </c:pt>
                <c:pt idx="4222">
                  <c:v>1</c:v>
                </c:pt>
                <c:pt idx="4223">
                  <c:v>1</c:v>
                </c:pt>
                <c:pt idx="4224">
                  <c:v>1</c:v>
                </c:pt>
                <c:pt idx="4225">
                  <c:v>1</c:v>
                </c:pt>
                <c:pt idx="4226">
                  <c:v>0</c:v>
                </c:pt>
                <c:pt idx="4227">
                  <c:v>0</c:v>
                </c:pt>
                <c:pt idx="4228">
                  <c:v>-1</c:v>
                </c:pt>
                <c:pt idx="4229">
                  <c:v>-1</c:v>
                </c:pt>
                <c:pt idx="4230">
                  <c:v>-2</c:v>
                </c:pt>
                <c:pt idx="4231">
                  <c:v>-2</c:v>
                </c:pt>
                <c:pt idx="4232">
                  <c:v>-2</c:v>
                </c:pt>
                <c:pt idx="4233">
                  <c:v>-2</c:v>
                </c:pt>
                <c:pt idx="4234">
                  <c:v>-1</c:v>
                </c:pt>
                <c:pt idx="4235">
                  <c:v>-1</c:v>
                </c:pt>
                <c:pt idx="4236">
                  <c:v>-2</c:v>
                </c:pt>
                <c:pt idx="4237">
                  <c:v>-2</c:v>
                </c:pt>
                <c:pt idx="4238">
                  <c:v>-2</c:v>
                </c:pt>
                <c:pt idx="4239">
                  <c:v>-2</c:v>
                </c:pt>
                <c:pt idx="4240">
                  <c:v>-2</c:v>
                </c:pt>
                <c:pt idx="4241">
                  <c:v>-2</c:v>
                </c:pt>
                <c:pt idx="4242">
                  <c:v>-1</c:v>
                </c:pt>
                <c:pt idx="4243">
                  <c:v>-1</c:v>
                </c:pt>
                <c:pt idx="4244">
                  <c:v>-1</c:v>
                </c:pt>
                <c:pt idx="4245">
                  <c:v>-1</c:v>
                </c:pt>
                <c:pt idx="4246">
                  <c:v>-1</c:v>
                </c:pt>
                <c:pt idx="4247">
                  <c:v>-1</c:v>
                </c:pt>
                <c:pt idx="4248">
                  <c:v>0</c:v>
                </c:pt>
                <c:pt idx="4249">
                  <c:v>0</c:v>
                </c:pt>
                <c:pt idx="4250">
                  <c:v>1</c:v>
                </c:pt>
                <c:pt idx="4251">
                  <c:v>1</c:v>
                </c:pt>
                <c:pt idx="4252">
                  <c:v>-1</c:v>
                </c:pt>
                <c:pt idx="4253">
                  <c:v>-1</c:v>
                </c:pt>
                <c:pt idx="4254">
                  <c:v>-2</c:v>
                </c:pt>
                <c:pt idx="4255">
                  <c:v>-2</c:v>
                </c:pt>
                <c:pt idx="4256">
                  <c:v>-2</c:v>
                </c:pt>
                <c:pt idx="4257">
                  <c:v>-2</c:v>
                </c:pt>
                <c:pt idx="4258">
                  <c:v>-2</c:v>
                </c:pt>
                <c:pt idx="4259">
                  <c:v>-2</c:v>
                </c:pt>
                <c:pt idx="4260">
                  <c:v>-2</c:v>
                </c:pt>
                <c:pt idx="4261">
                  <c:v>-2</c:v>
                </c:pt>
                <c:pt idx="4262">
                  <c:v>-2</c:v>
                </c:pt>
                <c:pt idx="4263">
                  <c:v>-5</c:v>
                </c:pt>
                <c:pt idx="4264">
                  <c:v>-4</c:v>
                </c:pt>
                <c:pt idx="4265">
                  <c:v>-6</c:v>
                </c:pt>
                <c:pt idx="4266">
                  <c:v>-6</c:v>
                </c:pt>
                <c:pt idx="4267">
                  <c:v>-6</c:v>
                </c:pt>
                <c:pt idx="4268">
                  <c:v>-6</c:v>
                </c:pt>
                <c:pt idx="4269">
                  <c:v>-6</c:v>
                </c:pt>
                <c:pt idx="4270">
                  <c:v>-6</c:v>
                </c:pt>
                <c:pt idx="4271">
                  <c:v>-6</c:v>
                </c:pt>
                <c:pt idx="4272">
                  <c:v>-6</c:v>
                </c:pt>
                <c:pt idx="4273">
                  <c:v>-7</c:v>
                </c:pt>
                <c:pt idx="4274">
                  <c:v>-8</c:v>
                </c:pt>
                <c:pt idx="4275">
                  <c:v>-5</c:v>
                </c:pt>
                <c:pt idx="4276">
                  <c:v>-4</c:v>
                </c:pt>
                <c:pt idx="4277">
                  <c:v>-2</c:v>
                </c:pt>
                <c:pt idx="4278">
                  <c:v>-2</c:v>
                </c:pt>
                <c:pt idx="4279">
                  <c:v>-2</c:v>
                </c:pt>
                <c:pt idx="4280">
                  <c:v>-2</c:v>
                </c:pt>
                <c:pt idx="4281">
                  <c:v>-2</c:v>
                </c:pt>
                <c:pt idx="4282">
                  <c:v>-2</c:v>
                </c:pt>
                <c:pt idx="4283">
                  <c:v>-1</c:v>
                </c:pt>
                <c:pt idx="4284">
                  <c:v>-1</c:v>
                </c:pt>
                <c:pt idx="4285">
                  <c:v>2</c:v>
                </c:pt>
                <c:pt idx="4286">
                  <c:v>3</c:v>
                </c:pt>
                <c:pt idx="4287">
                  <c:v>3</c:v>
                </c:pt>
                <c:pt idx="4288">
                  <c:v>3</c:v>
                </c:pt>
                <c:pt idx="4289">
                  <c:v>3</c:v>
                </c:pt>
                <c:pt idx="4290">
                  <c:v>3</c:v>
                </c:pt>
                <c:pt idx="4291">
                  <c:v>4</c:v>
                </c:pt>
                <c:pt idx="4292">
                  <c:v>3</c:v>
                </c:pt>
                <c:pt idx="4293">
                  <c:v>3</c:v>
                </c:pt>
                <c:pt idx="4294">
                  <c:v>3</c:v>
                </c:pt>
                <c:pt idx="4295">
                  <c:v>3</c:v>
                </c:pt>
                <c:pt idx="4296">
                  <c:v>3</c:v>
                </c:pt>
                <c:pt idx="4297">
                  <c:v>2</c:v>
                </c:pt>
                <c:pt idx="4298">
                  <c:v>1</c:v>
                </c:pt>
                <c:pt idx="4299">
                  <c:v>1</c:v>
                </c:pt>
                <c:pt idx="4300">
                  <c:v>1</c:v>
                </c:pt>
                <c:pt idx="4301">
                  <c:v>-1</c:v>
                </c:pt>
                <c:pt idx="4302">
                  <c:v>-1</c:v>
                </c:pt>
                <c:pt idx="4303">
                  <c:v>-2</c:v>
                </c:pt>
                <c:pt idx="4304">
                  <c:v>-1</c:v>
                </c:pt>
                <c:pt idx="4305">
                  <c:v>-1</c:v>
                </c:pt>
                <c:pt idx="4306">
                  <c:v>-2</c:v>
                </c:pt>
                <c:pt idx="4307">
                  <c:v>-3</c:v>
                </c:pt>
                <c:pt idx="4308">
                  <c:v>-3</c:v>
                </c:pt>
                <c:pt idx="4309">
                  <c:v>-3</c:v>
                </c:pt>
                <c:pt idx="4310">
                  <c:v>-2</c:v>
                </c:pt>
                <c:pt idx="4311">
                  <c:v>-2</c:v>
                </c:pt>
                <c:pt idx="4312">
                  <c:v>-2</c:v>
                </c:pt>
                <c:pt idx="4313">
                  <c:v>0</c:v>
                </c:pt>
                <c:pt idx="4314">
                  <c:v>1</c:v>
                </c:pt>
                <c:pt idx="4315">
                  <c:v>1</c:v>
                </c:pt>
                <c:pt idx="4316">
                  <c:v>1</c:v>
                </c:pt>
                <c:pt idx="4317">
                  <c:v>0</c:v>
                </c:pt>
                <c:pt idx="4318">
                  <c:v>2</c:v>
                </c:pt>
                <c:pt idx="4319">
                  <c:v>2</c:v>
                </c:pt>
                <c:pt idx="4320">
                  <c:v>2</c:v>
                </c:pt>
                <c:pt idx="4321">
                  <c:v>2</c:v>
                </c:pt>
                <c:pt idx="4322">
                  <c:v>2</c:v>
                </c:pt>
                <c:pt idx="4323">
                  <c:v>2</c:v>
                </c:pt>
                <c:pt idx="4324">
                  <c:v>2</c:v>
                </c:pt>
                <c:pt idx="4325">
                  <c:v>2</c:v>
                </c:pt>
                <c:pt idx="4326">
                  <c:v>1</c:v>
                </c:pt>
                <c:pt idx="4327">
                  <c:v>1</c:v>
                </c:pt>
                <c:pt idx="4328">
                  <c:v>1</c:v>
                </c:pt>
                <c:pt idx="4329">
                  <c:v>1</c:v>
                </c:pt>
                <c:pt idx="4330">
                  <c:v>0</c:v>
                </c:pt>
                <c:pt idx="4331">
                  <c:v>2</c:v>
                </c:pt>
                <c:pt idx="4332">
                  <c:v>2</c:v>
                </c:pt>
                <c:pt idx="4333">
                  <c:v>2</c:v>
                </c:pt>
                <c:pt idx="4334">
                  <c:v>3</c:v>
                </c:pt>
                <c:pt idx="4335">
                  <c:v>3</c:v>
                </c:pt>
                <c:pt idx="4336">
                  <c:v>3</c:v>
                </c:pt>
                <c:pt idx="4337">
                  <c:v>3</c:v>
                </c:pt>
                <c:pt idx="4338">
                  <c:v>3</c:v>
                </c:pt>
                <c:pt idx="4339">
                  <c:v>3</c:v>
                </c:pt>
                <c:pt idx="4340">
                  <c:v>3</c:v>
                </c:pt>
                <c:pt idx="4341">
                  <c:v>3</c:v>
                </c:pt>
                <c:pt idx="4342">
                  <c:v>4</c:v>
                </c:pt>
                <c:pt idx="4343">
                  <c:v>2</c:v>
                </c:pt>
                <c:pt idx="4344">
                  <c:v>2</c:v>
                </c:pt>
                <c:pt idx="4345">
                  <c:v>2</c:v>
                </c:pt>
                <c:pt idx="4346">
                  <c:v>3</c:v>
                </c:pt>
                <c:pt idx="4347">
                  <c:v>2</c:v>
                </c:pt>
                <c:pt idx="4348">
                  <c:v>2</c:v>
                </c:pt>
                <c:pt idx="4349">
                  <c:v>2</c:v>
                </c:pt>
                <c:pt idx="4350">
                  <c:v>2</c:v>
                </c:pt>
                <c:pt idx="4351">
                  <c:v>2</c:v>
                </c:pt>
                <c:pt idx="4352">
                  <c:v>2</c:v>
                </c:pt>
                <c:pt idx="4353">
                  <c:v>2</c:v>
                </c:pt>
                <c:pt idx="4354">
                  <c:v>1</c:v>
                </c:pt>
                <c:pt idx="4355">
                  <c:v>3</c:v>
                </c:pt>
                <c:pt idx="4356">
                  <c:v>3</c:v>
                </c:pt>
                <c:pt idx="4357">
                  <c:v>3</c:v>
                </c:pt>
                <c:pt idx="4358">
                  <c:v>1</c:v>
                </c:pt>
                <c:pt idx="4359">
                  <c:v>2</c:v>
                </c:pt>
                <c:pt idx="4360">
                  <c:v>2</c:v>
                </c:pt>
                <c:pt idx="4361">
                  <c:v>2</c:v>
                </c:pt>
                <c:pt idx="4362">
                  <c:v>2</c:v>
                </c:pt>
                <c:pt idx="4363">
                  <c:v>2</c:v>
                </c:pt>
                <c:pt idx="4364">
                  <c:v>2</c:v>
                </c:pt>
                <c:pt idx="4365">
                  <c:v>2</c:v>
                </c:pt>
                <c:pt idx="4366">
                  <c:v>2</c:v>
                </c:pt>
                <c:pt idx="4367">
                  <c:v>-1</c:v>
                </c:pt>
                <c:pt idx="4368">
                  <c:v>-3</c:v>
                </c:pt>
                <c:pt idx="4369">
                  <c:v>-3</c:v>
                </c:pt>
                <c:pt idx="4370">
                  <c:v>-3</c:v>
                </c:pt>
                <c:pt idx="4371">
                  <c:v>-3</c:v>
                </c:pt>
                <c:pt idx="4372">
                  <c:v>-4</c:v>
                </c:pt>
                <c:pt idx="4373">
                  <c:v>-4</c:v>
                </c:pt>
                <c:pt idx="4374">
                  <c:v>-4</c:v>
                </c:pt>
                <c:pt idx="4375">
                  <c:v>-4</c:v>
                </c:pt>
                <c:pt idx="4376">
                  <c:v>-4</c:v>
                </c:pt>
                <c:pt idx="4377">
                  <c:v>-4</c:v>
                </c:pt>
                <c:pt idx="4378">
                  <c:v>-4</c:v>
                </c:pt>
                <c:pt idx="4379">
                  <c:v>-3</c:v>
                </c:pt>
                <c:pt idx="4380">
                  <c:v>-1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1</c:v>
                </c:pt>
                <c:pt idx="4385">
                  <c:v>2</c:v>
                </c:pt>
                <c:pt idx="4386">
                  <c:v>2</c:v>
                </c:pt>
                <c:pt idx="4387">
                  <c:v>2</c:v>
                </c:pt>
                <c:pt idx="4388">
                  <c:v>2</c:v>
                </c:pt>
                <c:pt idx="4389">
                  <c:v>2</c:v>
                </c:pt>
                <c:pt idx="4390">
                  <c:v>2</c:v>
                </c:pt>
                <c:pt idx="4391">
                  <c:v>2</c:v>
                </c:pt>
                <c:pt idx="4392">
                  <c:v>2</c:v>
                </c:pt>
                <c:pt idx="4393">
                  <c:v>1</c:v>
                </c:pt>
                <c:pt idx="4394">
                  <c:v>-1</c:v>
                </c:pt>
                <c:pt idx="4395">
                  <c:v>-1</c:v>
                </c:pt>
                <c:pt idx="4396">
                  <c:v>-1</c:v>
                </c:pt>
                <c:pt idx="4397">
                  <c:v>-2</c:v>
                </c:pt>
                <c:pt idx="4398">
                  <c:v>-2</c:v>
                </c:pt>
                <c:pt idx="4399">
                  <c:v>-2</c:v>
                </c:pt>
                <c:pt idx="4400">
                  <c:v>-2</c:v>
                </c:pt>
                <c:pt idx="4401">
                  <c:v>-1</c:v>
                </c:pt>
                <c:pt idx="4402">
                  <c:v>-1</c:v>
                </c:pt>
                <c:pt idx="4403">
                  <c:v>-1</c:v>
                </c:pt>
                <c:pt idx="4404">
                  <c:v>-1</c:v>
                </c:pt>
                <c:pt idx="4405">
                  <c:v>-1</c:v>
                </c:pt>
                <c:pt idx="4406">
                  <c:v>1</c:v>
                </c:pt>
                <c:pt idx="4407">
                  <c:v>1</c:v>
                </c:pt>
                <c:pt idx="4408">
                  <c:v>1</c:v>
                </c:pt>
                <c:pt idx="4409">
                  <c:v>1</c:v>
                </c:pt>
                <c:pt idx="4410">
                  <c:v>1</c:v>
                </c:pt>
                <c:pt idx="4411">
                  <c:v>1</c:v>
                </c:pt>
                <c:pt idx="4412">
                  <c:v>1</c:v>
                </c:pt>
                <c:pt idx="4413">
                  <c:v>-2</c:v>
                </c:pt>
                <c:pt idx="4414">
                  <c:v>-2</c:v>
                </c:pt>
                <c:pt idx="4415">
                  <c:v>-2</c:v>
                </c:pt>
                <c:pt idx="4416">
                  <c:v>-3</c:v>
                </c:pt>
                <c:pt idx="4417">
                  <c:v>-3</c:v>
                </c:pt>
                <c:pt idx="4418">
                  <c:v>-3</c:v>
                </c:pt>
                <c:pt idx="4419">
                  <c:v>-3</c:v>
                </c:pt>
                <c:pt idx="4420">
                  <c:v>-3</c:v>
                </c:pt>
                <c:pt idx="4421">
                  <c:v>-3</c:v>
                </c:pt>
                <c:pt idx="4422">
                  <c:v>-3</c:v>
                </c:pt>
                <c:pt idx="4423">
                  <c:v>-3</c:v>
                </c:pt>
                <c:pt idx="4424">
                  <c:v>-3</c:v>
                </c:pt>
                <c:pt idx="4425">
                  <c:v>-1</c:v>
                </c:pt>
                <c:pt idx="4426">
                  <c:v>-1</c:v>
                </c:pt>
                <c:pt idx="4427">
                  <c:v>-1</c:v>
                </c:pt>
                <c:pt idx="4428">
                  <c:v>-3</c:v>
                </c:pt>
                <c:pt idx="4429">
                  <c:v>-3</c:v>
                </c:pt>
                <c:pt idx="4430">
                  <c:v>-3</c:v>
                </c:pt>
                <c:pt idx="4431">
                  <c:v>-3</c:v>
                </c:pt>
                <c:pt idx="4432">
                  <c:v>-2</c:v>
                </c:pt>
                <c:pt idx="4433">
                  <c:v>-2</c:v>
                </c:pt>
                <c:pt idx="4434">
                  <c:v>-4</c:v>
                </c:pt>
                <c:pt idx="4435">
                  <c:v>-3</c:v>
                </c:pt>
                <c:pt idx="4436">
                  <c:v>-4</c:v>
                </c:pt>
                <c:pt idx="4437">
                  <c:v>-4</c:v>
                </c:pt>
                <c:pt idx="4438">
                  <c:v>-4</c:v>
                </c:pt>
                <c:pt idx="4439">
                  <c:v>-4</c:v>
                </c:pt>
                <c:pt idx="4440">
                  <c:v>-2</c:v>
                </c:pt>
                <c:pt idx="4441">
                  <c:v>-2</c:v>
                </c:pt>
                <c:pt idx="4442">
                  <c:v>-2</c:v>
                </c:pt>
                <c:pt idx="4443">
                  <c:v>-2</c:v>
                </c:pt>
                <c:pt idx="4444">
                  <c:v>-3</c:v>
                </c:pt>
                <c:pt idx="4445">
                  <c:v>-3</c:v>
                </c:pt>
                <c:pt idx="4446">
                  <c:v>-3</c:v>
                </c:pt>
                <c:pt idx="4447">
                  <c:v>-4</c:v>
                </c:pt>
                <c:pt idx="4448">
                  <c:v>-4</c:v>
                </c:pt>
                <c:pt idx="4449">
                  <c:v>-4</c:v>
                </c:pt>
                <c:pt idx="4450">
                  <c:v>-4</c:v>
                </c:pt>
                <c:pt idx="4451">
                  <c:v>-4</c:v>
                </c:pt>
                <c:pt idx="4452">
                  <c:v>-4</c:v>
                </c:pt>
                <c:pt idx="4453">
                  <c:v>-4</c:v>
                </c:pt>
                <c:pt idx="4454">
                  <c:v>-4</c:v>
                </c:pt>
                <c:pt idx="4455">
                  <c:v>-4</c:v>
                </c:pt>
                <c:pt idx="4456">
                  <c:v>-3</c:v>
                </c:pt>
                <c:pt idx="4457">
                  <c:v>-3</c:v>
                </c:pt>
                <c:pt idx="4458">
                  <c:v>-1</c:v>
                </c:pt>
                <c:pt idx="4459">
                  <c:v>-1</c:v>
                </c:pt>
                <c:pt idx="4460">
                  <c:v>-1</c:v>
                </c:pt>
                <c:pt idx="4461">
                  <c:v>-1</c:v>
                </c:pt>
                <c:pt idx="4462">
                  <c:v>-1</c:v>
                </c:pt>
                <c:pt idx="4463">
                  <c:v>-1</c:v>
                </c:pt>
                <c:pt idx="4464">
                  <c:v>-1</c:v>
                </c:pt>
                <c:pt idx="4465">
                  <c:v>-1</c:v>
                </c:pt>
                <c:pt idx="4466">
                  <c:v>-1</c:v>
                </c:pt>
                <c:pt idx="4467">
                  <c:v>-1</c:v>
                </c:pt>
                <c:pt idx="4468">
                  <c:v>-1</c:v>
                </c:pt>
                <c:pt idx="4469">
                  <c:v>-1</c:v>
                </c:pt>
                <c:pt idx="4470">
                  <c:v>-1</c:v>
                </c:pt>
                <c:pt idx="4471">
                  <c:v>-1</c:v>
                </c:pt>
                <c:pt idx="4472">
                  <c:v>-1</c:v>
                </c:pt>
                <c:pt idx="4473">
                  <c:v>-1</c:v>
                </c:pt>
                <c:pt idx="4474">
                  <c:v>-1</c:v>
                </c:pt>
                <c:pt idx="4475">
                  <c:v>-1</c:v>
                </c:pt>
                <c:pt idx="4476">
                  <c:v>-3</c:v>
                </c:pt>
                <c:pt idx="4477">
                  <c:v>-1</c:v>
                </c:pt>
                <c:pt idx="4478">
                  <c:v>-1</c:v>
                </c:pt>
                <c:pt idx="4479">
                  <c:v>-1</c:v>
                </c:pt>
                <c:pt idx="4480">
                  <c:v>-1</c:v>
                </c:pt>
                <c:pt idx="4481">
                  <c:v>-1</c:v>
                </c:pt>
                <c:pt idx="4482">
                  <c:v>-1</c:v>
                </c:pt>
                <c:pt idx="4483">
                  <c:v>-1</c:v>
                </c:pt>
                <c:pt idx="4484">
                  <c:v>1</c:v>
                </c:pt>
                <c:pt idx="4485">
                  <c:v>-1</c:v>
                </c:pt>
                <c:pt idx="4486">
                  <c:v>-1</c:v>
                </c:pt>
                <c:pt idx="4487">
                  <c:v>-1</c:v>
                </c:pt>
                <c:pt idx="4488">
                  <c:v>1</c:v>
                </c:pt>
                <c:pt idx="4489">
                  <c:v>-1</c:v>
                </c:pt>
                <c:pt idx="4490">
                  <c:v>-1</c:v>
                </c:pt>
                <c:pt idx="4491">
                  <c:v>-2</c:v>
                </c:pt>
                <c:pt idx="4492">
                  <c:v>-2</c:v>
                </c:pt>
                <c:pt idx="4493">
                  <c:v>-2</c:v>
                </c:pt>
                <c:pt idx="4494">
                  <c:v>-2</c:v>
                </c:pt>
                <c:pt idx="4495">
                  <c:v>-2</c:v>
                </c:pt>
                <c:pt idx="4496">
                  <c:v>-2</c:v>
                </c:pt>
                <c:pt idx="4497">
                  <c:v>0</c:v>
                </c:pt>
                <c:pt idx="4498">
                  <c:v>0</c:v>
                </c:pt>
                <c:pt idx="4499">
                  <c:v>1</c:v>
                </c:pt>
                <c:pt idx="4500">
                  <c:v>1</c:v>
                </c:pt>
                <c:pt idx="4501">
                  <c:v>1</c:v>
                </c:pt>
                <c:pt idx="4502">
                  <c:v>2</c:v>
                </c:pt>
                <c:pt idx="4503">
                  <c:v>5</c:v>
                </c:pt>
                <c:pt idx="4504">
                  <c:v>5</c:v>
                </c:pt>
                <c:pt idx="4505">
                  <c:v>5</c:v>
                </c:pt>
                <c:pt idx="4506">
                  <c:v>5</c:v>
                </c:pt>
                <c:pt idx="4507">
                  <c:v>5</c:v>
                </c:pt>
                <c:pt idx="4508">
                  <c:v>4</c:v>
                </c:pt>
                <c:pt idx="4509">
                  <c:v>3</c:v>
                </c:pt>
                <c:pt idx="4510">
                  <c:v>3</c:v>
                </c:pt>
                <c:pt idx="4511">
                  <c:v>3</c:v>
                </c:pt>
                <c:pt idx="4512">
                  <c:v>3</c:v>
                </c:pt>
                <c:pt idx="4513">
                  <c:v>2</c:v>
                </c:pt>
                <c:pt idx="4514">
                  <c:v>2</c:v>
                </c:pt>
                <c:pt idx="4515">
                  <c:v>0</c:v>
                </c:pt>
                <c:pt idx="4516">
                  <c:v>-2</c:v>
                </c:pt>
                <c:pt idx="4517">
                  <c:v>-2</c:v>
                </c:pt>
                <c:pt idx="4518">
                  <c:v>-2</c:v>
                </c:pt>
                <c:pt idx="4519">
                  <c:v>-2</c:v>
                </c:pt>
                <c:pt idx="4520">
                  <c:v>-2</c:v>
                </c:pt>
                <c:pt idx="4521">
                  <c:v>-2</c:v>
                </c:pt>
                <c:pt idx="4522">
                  <c:v>-2</c:v>
                </c:pt>
                <c:pt idx="4523">
                  <c:v>-2</c:v>
                </c:pt>
                <c:pt idx="4524">
                  <c:v>-2</c:v>
                </c:pt>
                <c:pt idx="4525">
                  <c:v>-1</c:v>
                </c:pt>
                <c:pt idx="4526">
                  <c:v>-2</c:v>
                </c:pt>
                <c:pt idx="4527">
                  <c:v>-2</c:v>
                </c:pt>
                <c:pt idx="4528">
                  <c:v>1</c:v>
                </c:pt>
                <c:pt idx="4529">
                  <c:v>1</c:v>
                </c:pt>
                <c:pt idx="4530">
                  <c:v>1</c:v>
                </c:pt>
                <c:pt idx="4531">
                  <c:v>1</c:v>
                </c:pt>
                <c:pt idx="4532">
                  <c:v>1</c:v>
                </c:pt>
                <c:pt idx="4533">
                  <c:v>1</c:v>
                </c:pt>
                <c:pt idx="4534">
                  <c:v>1</c:v>
                </c:pt>
                <c:pt idx="4535">
                  <c:v>1</c:v>
                </c:pt>
                <c:pt idx="4536">
                  <c:v>1</c:v>
                </c:pt>
                <c:pt idx="4537">
                  <c:v>1</c:v>
                </c:pt>
                <c:pt idx="4538">
                  <c:v>1</c:v>
                </c:pt>
                <c:pt idx="4539">
                  <c:v>1</c:v>
                </c:pt>
                <c:pt idx="4540">
                  <c:v>-1</c:v>
                </c:pt>
                <c:pt idx="4541">
                  <c:v>-1</c:v>
                </c:pt>
                <c:pt idx="4542">
                  <c:v>-1</c:v>
                </c:pt>
                <c:pt idx="4543">
                  <c:v>-2</c:v>
                </c:pt>
                <c:pt idx="4544">
                  <c:v>-2</c:v>
                </c:pt>
                <c:pt idx="4545">
                  <c:v>-2</c:v>
                </c:pt>
                <c:pt idx="4546">
                  <c:v>-2</c:v>
                </c:pt>
                <c:pt idx="4547">
                  <c:v>-2</c:v>
                </c:pt>
                <c:pt idx="4548">
                  <c:v>-2</c:v>
                </c:pt>
                <c:pt idx="4549">
                  <c:v>-2</c:v>
                </c:pt>
                <c:pt idx="4550">
                  <c:v>-2</c:v>
                </c:pt>
                <c:pt idx="4551">
                  <c:v>-3</c:v>
                </c:pt>
                <c:pt idx="4552">
                  <c:v>-2</c:v>
                </c:pt>
                <c:pt idx="4553">
                  <c:v>-2</c:v>
                </c:pt>
                <c:pt idx="4554">
                  <c:v>-2</c:v>
                </c:pt>
                <c:pt idx="4555">
                  <c:v>-4</c:v>
                </c:pt>
                <c:pt idx="4556">
                  <c:v>-6</c:v>
                </c:pt>
                <c:pt idx="4557">
                  <c:v>-6</c:v>
                </c:pt>
                <c:pt idx="4558">
                  <c:v>-6</c:v>
                </c:pt>
                <c:pt idx="4559">
                  <c:v>-6</c:v>
                </c:pt>
                <c:pt idx="4560">
                  <c:v>-7</c:v>
                </c:pt>
                <c:pt idx="4561">
                  <c:v>-7</c:v>
                </c:pt>
                <c:pt idx="4562">
                  <c:v>-9</c:v>
                </c:pt>
                <c:pt idx="4563">
                  <c:v>-11</c:v>
                </c:pt>
                <c:pt idx="4564">
                  <c:v>-11</c:v>
                </c:pt>
                <c:pt idx="4565">
                  <c:v>-11</c:v>
                </c:pt>
                <c:pt idx="4566">
                  <c:v>-11</c:v>
                </c:pt>
                <c:pt idx="4567">
                  <c:v>-9</c:v>
                </c:pt>
                <c:pt idx="4568">
                  <c:v>-7</c:v>
                </c:pt>
                <c:pt idx="4569">
                  <c:v>-7</c:v>
                </c:pt>
                <c:pt idx="4570">
                  <c:v>-7</c:v>
                </c:pt>
                <c:pt idx="4571">
                  <c:v>-8</c:v>
                </c:pt>
                <c:pt idx="4572">
                  <c:v>-7</c:v>
                </c:pt>
                <c:pt idx="4573">
                  <c:v>-7</c:v>
                </c:pt>
                <c:pt idx="4574">
                  <c:v>-5</c:v>
                </c:pt>
                <c:pt idx="4575">
                  <c:v>-2</c:v>
                </c:pt>
                <c:pt idx="4576">
                  <c:v>-7</c:v>
                </c:pt>
                <c:pt idx="4577">
                  <c:v>-7</c:v>
                </c:pt>
                <c:pt idx="4578">
                  <c:v>-7</c:v>
                </c:pt>
                <c:pt idx="4579">
                  <c:v>-6</c:v>
                </c:pt>
                <c:pt idx="4580">
                  <c:v>-6</c:v>
                </c:pt>
                <c:pt idx="4581">
                  <c:v>-7</c:v>
                </c:pt>
                <c:pt idx="4582">
                  <c:v>-7</c:v>
                </c:pt>
                <c:pt idx="4583">
                  <c:v>-6</c:v>
                </c:pt>
                <c:pt idx="4584">
                  <c:v>-6</c:v>
                </c:pt>
                <c:pt idx="4585">
                  <c:v>-6</c:v>
                </c:pt>
                <c:pt idx="4586">
                  <c:v>-6</c:v>
                </c:pt>
                <c:pt idx="4587">
                  <c:v>-6</c:v>
                </c:pt>
                <c:pt idx="4588">
                  <c:v>-1</c:v>
                </c:pt>
                <c:pt idx="4589">
                  <c:v>-1</c:v>
                </c:pt>
                <c:pt idx="4590">
                  <c:v>-1</c:v>
                </c:pt>
                <c:pt idx="4591">
                  <c:v>-1</c:v>
                </c:pt>
                <c:pt idx="4592">
                  <c:v>-1</c:v>
                </c:pt>
                <c:pt idx="4593">
                  <c:v>1</c:v>
                </c:pt>
                <c:pt idx="4594">
                  <c:v>1</c:v>
                </c:pt>
                <c:pt idx="4595">
                  <c:v>1</c:v>
                </c:pt>
                <c:pt idx="4596">
                  <c:v>1</c:v>
                </c:pt>
                <c:pt idx="4597">
                  <c:v>1</c:v>
                </c:pt>
                <c:pt idx="4598">
                  <c:v>1</c:v>
                </c:pt>
                <c:pt idx="4599">
                  <c:v>1</c:v>
                </c:pt>
                <c:pt idx="4600">
                  <c:v>1</c:v>
                </c:pt>
                <c:pt idx="4601">
                  <c:v>1</c:v>
                </c:pt>
                <c:pt idx="4602">
                  <c:v>1</c:v>
                </c:pt>
                <c:pt idx="4603">
                  <c:v>1</c:v>
                </c:pt>
                <c:pt idx="4604">
                  <c:v>1</c:v>
                </c:pt>
                <c:pt idx="4605">
                  <c:v>-5</c:v>
                </c:pt>
                <c:pt idx="4606">
                  <c:v>-5</c:v>
                </c:pt>
                <c:pt idx="4607">
                  <c:v>-5</c:v>
                </c:pt>
                <c:pt idx="4608">
                  <c:v>-5</c:v>
                </c:pt>
                <c:pt idx="4609">
                  <c:v>-4</c:v>
                </c:pt>
                <c:pt idx="4610">
                  <c:v>-4</c:v>
                </c:pt>
                <c:pt idx="4611">
                  <c:v>-6</c:v>
                </c:pt>
                <c:pt idx="4612">
                  <c:v>-6</c:v>
                </c:pt>
                <c:pt idx="4613">
                  <c:v>-6</c:v>
                </c:pt>
                <c:pt idx="4614">
                  <c:v>-6</c:v>
                </c:pt>
                <c:pt idx="4615">
                  <c:v>-6</c:v>
                </c:pt>
                <c:pt idx="4616">
                  <c:v>-6</c:v>
                </c:pt>
                <c:pt idx="4617">
                  <c:v>-1</c:v>
                </c:pt>
                <c:pt idx="4618">
                  <c:v>0</c:v>
                </c:pt>
                <c:pt idx="4619">
                  <c:v>0</c:v>
                </c:pt>
                <c:pt idx="4620">
                  <c:v>0</c:v>
                </c:pt>
                <c:pt idx="4621">
                  <c:v>-1</c:v>
                </c:pt>
                <c:pt idx="4622">
                  <c:v>-1</c:v>
                </c:pt>
                <c:pt idx="4623">
                  <c:v>1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0</c:v>
                </c:pt>
                <c:pt idx="4628">
                  <c:v>0</c:v>
                </c:pt>
                <c:pt idx="4629">
                  <c:v>-2</c:v>
                </c:pt>
                <c:pt idx="4630">
                  <c:v>-3</c:v>
                </c:pt>
                <c:pt idx="4631">
                  <c:v>-3</c:v>
                </c:pt>
                <c:pt idx="4632">
                  <c:v>-6</c:v>
                </c:pt>
                <c:pt idx="4633">
                  <c:v>-6</c:v>
                </c:pt>
                <c:pt idx="4634">
                  <c:v>-6</c:v>
                </c:pt>
                <c:pt idx="4635">
                  <c:v>-6</c:v>
                </c:pt>
                <c:pt idx="4636">
                  <c:v>-5</c:v>
                </c:pt>
                <c:pt idx="4637">
                  <c:v>-5</c:v>
                </c:pt>
                <c:pt idx="4638">
                  <c:v>-5</c:v>
                </c:pt>
                <c:pt idx="4639">
                  <c:v>-5</c:v>
                </c:pt>
                <c:pt idx="4640">
                  <c:v>-5</c:v>
                </c:pt>
                <c:pt idx="4641">
                  <c:v>-3</c:v>
                </c:pt>
                <c:pt idx="4642">
                  <c:v>-3</c:v>
                </c:pt>
                <c:pt idx="4643">
                  <c:v>-3</c:v>
                </c:pt>
                <c:pt idx="4644">
                  <c:v>1</c:v>
                </c:pt>
                <c:pt idx="4645">
                  <c:v>1</c:v>
                </c:pt>
                <c:pt idx="4646">
                  <c:v>1</c:v>
                </c:pt>
                <c:pt idx="4647">
                  <c:v>0</c:v>
                </c:pt>
                <c:pt idx="4648">
                  <c:v>0</c:v>
                </c:pt>
                <c:pt idx="4649">
                  <c:v>0</c:v>
                </c:pt>
                <c:pt idx="4650">
                  <c:v>1</c:v>
                </c:pt>
                <c:pt idx="4651">
                  <c:v>1</c:v>
                </c:pt>
                <c:pt idx="4652">
                  <c:v>1</c:v>
                </c:pt>
                <c:pt idx="4653">
                  <c:v>1</c:v>
                </c:pt>
                <c:pt idx="4654">
                  <c:v>1</c:v>
                </c:pt>
                <c:pt idx="4655">
                  <c:v>1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1</c:v>
                </c:pt>
                <c:pt idx="4660">
                  <c:v>1</c:v>
                </c:pt>
                <c:pt idx="4661">
                  <c:v>3</c:v>
                </c:pt>
                <c:pt idx="4662">
                  <c:v>2</c:v>
                </c:pt>
                <c:pt idx="4663">
                  <c:v>2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-2</c:v>
                </c:pt>
                <c:pt idx="4674">
                  <c:v>-2</c:v>
                </c:pt>
                <c:pt idx="4675">
                  <c:v>-2</c:v>
                </c:pt>
                <c:pt idx="4676">
                  <c:v>-2</c:v>
                </c:pt>
                <c:pt idx="4677">
                  <c:v>-2</c:v>
                </c:pt>
                <c:pt idx="4678">
                  <c:v>-3</c:v>
                </c:pt>
                <c:pt idx="4679">
                  <c:v>-2</c:v>
                </c:pt>
                <c:pt idx="4680">
                  <c:v>-2</c:v>
                </c:pt>
                <c:pt idx="4681">
                  <c:v>-2</c:v>
                </c:pt>
                <c:pt idx="4682">
                  <c:v>-2</c:v>
                </c:pt>
                <c:pt idx="4683">
                  <c:v>-2</c:v>
                </c:pt>
                <c:pt idx="4684">
                  <c:v>-2</c:v>
                </c:pt>
                <c:pt idx="4685">
                  <c:v>-1</c:v>
                </c:pt>
                <c:pt idx="4686">
                  <c:v>-1</c:v>
                </c:pt>
                <c:pt idx="4687">
                  <c:v>1</c:v>
                </c:pt>
                <c:pt idx="4688">
                  <c:v>4</c:v>
                </c:pt>
                <c:pt idx="4689">
                  <c:v>4</c:v>
                </c:pt>
                <c:pt idx="4690">
                  <c:v>5</c:v>
                </c:pt>
                <c:pt idx="4691">
                  <c:v>4</c:v>
                </c:pt>
                <c:pt idx="4692">
                  <c:v>4</c:v>
                </c:pt>
                <c:pt idx="4693">
                  <c:v>4</c:v>
                </c:pt>
                <c:pt idx="4694">
                  <c:v>4</c:v>
                </c:pt>
                <c:pt idx="4695">
                  <c:v>4</c:v>
                </c:pt>
                <c:pt idx="4696">
                  <c:v>4</c:v>
                </c:pt>
                <c:pt idx="4697">
                  <c:v>4</c:v>
                </c:pt>
                <c:pt idx="4698">
                  <c:v>4</c:v>
                </c:pt>
                <c:pt idx="4699">
                  <c:v>2</c:v>
                </c:pt>
                <c:pt idx="4700">
                  <c:v>1</c:v>
                </c:pt>
                <c:pt idx="4701">
                  <c:v>2</c:v>
                </c:pt>
                <c:pt idx="4702">
                  <c:v>2</c:v>
                </c:pt>
                <c:pt idx="4703">
                  <c:v>2</c:v>
                </c:pt>
                <c:pt idx="4704">
                  <c:v>2</c:v>
                </c:pt>
                <c:pt idx="4705">
                  <c:v>2</c:v>
                </c:pt>
                <c:pt idx="4706">
                  <c:v>2</c:v>
                </c:pt>
                <c:pt idx="4707">
                  <c:v>1</c:v>
                </c:pt>
                <c:pt idx="4708">
                  <c:v>-1</c:v>
                </c:pt>
                <c:pt idx="4709">
                  <c:v>-1</c:v>
                </c:pt>
                <c:pt idx="4710">
                  <c:v>-1</c:v>
                </c:pt>
                <c:pt idx="4711">
                  <c:v>0</c:v>
                </c:pt>
                <c:pt idx="4712">
                  <c:v>0</c:v>
                </c:pt>
                <c:pt idx="4713">
                  <c:v>-2</c:v>
                </c:pt>
                <c:pt idx="4714">
                  <c:v>-2</c:v>
                </c:pt>
                <c:pt idx="4715">
                  <c:v>-2</c:v>
                </c:pt>
                <c:pt idx="4716">
                  <c:v>-2</c:v>
                </c:pt>
                <c:pt idx="4717">
                  <c:v>-2</c:v>
                </c:pt>
                <c:pt idx="4718">
                  <c:v>-2</c:v>
                </c:pt>
                <c:pt idx="4719">
                  <c:v>-2</c:v>
                </c:pt>
                <c:pt idx="4720">
                  <c:v>-1</c:v>
                </c:pt>
                <c:pt idx="4721">
                  <c:v>-1</c:v>
                </c:pt>
                <c:pt idx="4722">
                  <c:v>-1</c:v>
                </c:pt>
                <c:pt idx="4723">
                  <c:v>-2</c:v>
                </c:pt>
                <c:pt idx="4724">
                  <c:v>-1</c:v>
                </c:pt>
                <c:pt idx="4725">
                  <c:v>0</c:v>
                </c:pt>
                <c:pt idx="4726">
                  <c:v>0</c:v>
                </c:pt>
                <c:pt idx="4727">
                  <c:v>0</c:v>
                </c:pt>
                <c:pt idx="4728">
                  <c:v>0</c:v>
                </c:pt>
                <c:pt idx="4729">
                  <c:v>0</c:v>
                </c:pt>
                <c:pt idx="4730">
                  <c:v>2</c:v>
                </c:pt>
                <c:pt idx="4731">
                  <c:v>2</c:v>
                </c:pt>
                <c:pt idx="4732">
                  <c:v>3</c:v>
                </c:pt>
                <c:pt idx="4733">
                  <c:v>3</c:v>
                </c:pt>
                <c:pt idx="4734">
                  <c:v>3</c:v>
                </c:pt>
                <c:pt idx="4735">
                  <c:v>2</c:v>
                </c:pt>
                <c:pt idx="4736">
                  <c:v>1</c:v>
                </c:pt>
                <c:pt idx="4737">
                  <c:v>1</c:v>
                </c:pt>
                <c:pt idx="4738">
                  <c:v>1</c:v>
                </c:pt>
                <c:pt idx="4739">
                  <c:v>1</c:v>
                </c:pt>
                <c:pt idx="4740">
                  <c:v>1</c:v>
                </c:pt>
                <c:pt idx="4741">
                  <c:v>1</c:v>
                </c:pt>
                <c:pt idx="4742">
                  <c:v>-3</c:v>
                </c:pt>
                <c:pt idx="4743">
                  <c:v>-3</c:v>
                </c:pt>
                <c:pt idx="4744">
                  <c:v>-3</c:v>
                </c:pt>
                <c:pt idx="4745">
                  <c:v>-3</c:v>
                </c:pt>
                <c:pt idx="4746">
                  <c:v>-3</c:v>
                </c:pt>
                <c:pt idx="4747">
                  <c:v>-2</c:v>
                </c:pt>
                <c:pt idx="4748">
                  <c:v>-2</c:v>
                </c:pt>
                <c:pt idx="4749">
                  <c:v>-2</c:v>
                </c:pt>
                <c:pt idx="4750">
                  <c:v>-2</c:v>
                </c:pt>
                <c:pt idx="4751">
                  <c:v>-2</c:v>
                </c:pt>
                <c:pt idx="4752">
                  <c:v>-2</c:v>
                </c:pt>
                <c:pt idx="4753">
                  <c:v>-2</c:v>
                </c:pt>
                <c:pt idx="4754">
                  <c:v>-1</c:v>
                </c:pt>
                <c:pt idx="4755">
                  <c:v>-3</c:v>
                </c:pt>
                <c:pt idx="4756">
                  <c:v>-3</c:v>
                </c:pt>
                <c:pt idx="4757">
                  <c:v>-3</c:v>
                </c:pt>
                <c:pt idx="4758">
                  <c:v>-3</c:v>
                </c:pt>
                <c:pt idx="4759">
                  <c:v>-3</c:v>
                </c:pt>
                <c:pt idx="4760">
                  <c:v>-3</c:v>
                </c:pt>
                <c:pt idx="4761">
                  <c:v>-3</c:v>
                </c:pt>
                <c:pt idx="4762">
                  <c:v>-3</c:v>
                </c:pt>
                <c:pt idx="4763">
                  <c:v>-3</c:v>
                </c:pt>
                <c:pt idx="4764">
                  <c:v>-3</c:v>
                </c:pt>
                <c:pt idx="4765">
                  <c:v>-2</c:v>
                </c:pt>
                <c:pt idx="4766">
                  <c:v>-1</c:v>
                </c:pt>
                <c:pt idx="4767">
                  <c:v>1</c:v>
                </c:pt>
                <c:pt idx="4768">
                  <c:v>1</c:v>
                </c:pt>
                <c:pt idx="4769">
                  <c:v>1</c:v>
                </c:pt>
                <c:pt idx="4770">
                  <c:v>1</c:v>
                </c:pt>
                <c:pt idx="4771">
                  <c:v>1</c:v>
                </c:pt>
                <c:pt idx="4772">
                  <c:v>1</c:v>
                </c:pt>
                <c:pt idx="4773">
                  <c:v>1</c:v>
                </c:pt>
                <c:pt idx="4774">
                  <c:v>1</c:v>
                </c:pt>
                <c:pt idx="4775">
                  <c:v>1</c:v>
                </c:pt>
                <c:pt idx="4776">
                  <c:v>1</c:v>
                </c:pt>
                <c:pt idx="4777">
                  <c:v>-2</c:v>
                </c:pt>
                <c:pt idx="4778">
                  <c:v>-1</c:v>
                </c:pt>
                <c:pt idx="4779">
                  <c:v>-1</c:v>
                </c:pt>
                <c:pt idx="4780">
                  <c:v>-1</c:v>
                </c:pt>
                <c:pt idx="4781">
                  <c:v>-3</c:v>
                </c:pt>
                <c:pt idx="4782">
                  <c:v>-3</c:v>
                </c:pt>
                <c:pt idx="4783">
                  <c:v>-3</c:v>
                </c:pt>
                <c:pt idx="4784">
                  <c:v>-3</c:v>
                </c:pt>
                <c:pt idx="4785">
                  <c:v>-3</c:v>
                </c:pt>
                <c:pt idx="4786">
                  <c:v>-3</c:v>
                </c:pt>
                <c:pt idx="4787">
                  <c:v>-3</c:v>
                </c:pt>
                <c:pt idx="4788">
                  <c:v>-3</c:v>
                </c:pt>
                <c:pt idx="4789">
                  <c:v>-1</c:v>
                </c:pt>
                <c:pt idx="4790">
                  <c:v>-4</c:v>
                </c:pt>
                <c:pt idx="4791">
                  <c:v>-4</c:v>
                </c:pt>
                <c:pt idx="4792">
                  <c:v>-4</c:v>
                </c:pt>
                <c:pt idx="4793">
                  <c:v>-2</c:v>
                </c:pt>
                <c:pt idx="4794">
                  <c:v>-2</c:v>
                </c:pt>
                <c:pt idx="4795">
                  <c:v>-2</c:v>
                </c:pt>
                <c:pt idx="4796">
                  <c:v>-3</c:v>
                </c:pt>
                <c:pt idx="4797">
                  <c:v>-4</c:v>
                </c:pt>
                <c:pt idx="4798">
                  <c:v>-4</c:v>
                </c:pt>
                <c:pt idx="4799">
                  <c:v>-4</c:v>
                </c:pt>
                <c:pt idx="4800">
                  <c:v>-4</c:v>
                </c:pt>
                <c:pt idx="4801">
                  <c:v>-4</c:v>
                </c:pt>
                <c:pt idx="4802">
                  <c:v>-4</c:v>
                </c:pt>
                <c:pt idx="4803">
                  <c:v>-4</c:v>
                </c:pt>
                <c:pt idx="4804">
                  <c:v>-2</c:v>
                </c:pt>
                <c:pt idx="4805">
                  <c:v>-2</c:v>
                </c:pt>
                <c:pt idx="4806">
                  <c:v>-2</c:v>
                </c:pt>
                <c:pt idx="4807">
                  <c:v>-2</c:v>
                </c:pt>
                <c:pt idx="4808">
                  <c:v>-1</c:v>
                </c:pt>
                <c:pt idx="4809">
                  <c:v>0</c:v>
                </c:pt>
                <c:pt idx="4810">
                  <c:v>-1</c:v>
                </c:pt>
                <c:pt idx="4811">
                  <c:v>-3</c:v>
                </c:pt>
                <c:pt idx="4812">
                  <c:v>-3</c:v>
                </c:pt>
                <c:pt idx="4813">
                  <c:v>-3</c:v>
                </c:pt>
                <c:pt idx="4814">
                  <c:v>-3</c:v>
                </c:pt>
                <c:pt idx="4815">
                  <c:v>-2</c:v>
                </c:pt>
                <c:pt idx="4816">
                  <c:v>-2</c:v>
                </c:pt>
                <c:pt idx="4817">
                  <c:v>-2</c:v>
                </c:pt>
                <c:pt idx="4818">
                  <c:v>-2</c:v>
                </c:pt>
                <c:pt idx="4819">
                  <c:v>-2</c:v>
                </c:pt>
                <c:pt idx="4820">
                  <c:v>-2</c:v>
                </c:pt>
                <c:pt idx="4821">
                  <c:v>-3</c:v>
                </c:pt>
                <c:pt idx="4822">
                  <c:v>-2</c:v>
                </c:pt>
                <c:pt idx="4823">
                  <c:v>0</c:v>
                </c:pt>
                <c:pt idx="4824">
                  <c:v>0</c:v>
                </c:pt>
                <c:pt idx="4825">
                  <c:v>-1</c:v>
                </c:pt>
                <c:pt idx="4826">
                  <c:v>-1</c:v>
                </c:pt>
                <c:pt idx="4827">
                  <c:v>0</c:v>
                </c:pt>
                <c:pt idx="4828">
                  <c:v>-1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1</c:v>
                </c:pt>
                <c:pt idx="4833">
                  <c:v>2</c:v>
                </c:pt>
                <c:pt idx="4834">
                  <c:v>2</c:v>
                </c:pt>
                <c:pt idx="4835">
                  <c:v>3</c:v>
                </c:pt>
                <c:pt idx="4836">
                  <c:v>3</c:v>
                </c:pt>
                <c:pt idx="4837">
                  <c:v>4</c:v>
                </c:pt>
                <c:pt idx="4838">
                  <c:v>4</c:v>
                </c:pt>
                <c:pt idx="4839">
                  <c:v>1</c:v>
                </c:pt>
                <c:pt idx="4840">
                  <c:v>1</c:v>
                </c:pt>
                <c:pt idx="4841">
                  <c:v>0</c:v>
                </c:pt>
                <c:pt idx="4842">
                  <c:v>0</c:v>
                </c:pt>
                <c:pt idx="4843">
                  <c:v>-2</c:v>
                </c:pt>
                <c:pt idx="4844">
                  <c:v>-2</c:v>
                </c:pt>
                <c:pt idx="4845">
                  <c:v>-2</c:v>
                </c:pt>
                <c:pt idx="4846">
                  <c:v>-2</c:v>
                </c:pt>
                <c:pt idx="4847">
                  <c:v>-4</c:v>
                </c:pt>
                <c:pt idx="4848">
                  <c:v>-4</c:v>
                </c:pt>
                <c:pt idx="4849">
                  <c:v>-4</c:v>
                </c:pt>
                <c:pt idx="4850">
                  <c:v>-4</c:v>
                </c:pt>
                <c:pt idx="4851">
                  <c:v>-2</c:v>
                </c:pt>
                <c:pt idx="4852">
                  <c:v>-3</c:v>
                </c:pt>
                <c:pt idx="4853">
                  <c:v>-3</c:v>
                </c:pt>
                <c:pt idx="4854">
                  <c:v>-6</c:v>
                </c:pt>
                <c:pt idx="4855">
                  <c:v>-4</c:v>
                </c:pt>
                <c:pt idx="4856">
                  <c:v>-4</c:v>
                </c:pt>
                <c:pt idx="4857">
                  <c:v>-6</c:v>
                </c:pt>
                <c:pt idx="4858">
                  <c:v>-6</c:v>
                </c:pt>
                <c:pt idx="4859">
                  <c:v>-5</c:v>
                </c:pt>
                <c:pt idx="4860">
                  <c:v>-5</c:v>
                </c:pt>
                <c:pt idx="4861">
                  <c:v>-5</c:v>
                </c:pt>
                <c:pt idx="4862">
                  <c:v>-5</c:v>
                </c:pt>
                <c:pt idx="4863">
                  <c:v>-5</c:v>
                </c:pt>
                <c:pt idx="4864">
                  <c:v>-5</c:v>
                </c:pt>
                <c:pt idx="4865">
                  <c:v>-6</c:v>
                </c:pt>
                <c:pt idx="4866">
                  <c:v>-3</c:v>
                </c:pt>
                <c:pt idx="4867">
                  <c:v>-3</c:v>
                </c:pt>
                <c:pt idx="4868">
                  <c:v>-3</c:v>
                </c:pt>
                <c:pt idx="4869">
                  <c:v>-1</c:v>
                </c:pt>
                <c:pt idx="4870">
                  <c:v>-1</c:v>
                </c:pt>
                <c:pt idx="4871">
                  <c:v>0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1</c:v>
                </c:pt>
                <c:pt idx="4878">
                  <c:v>1</c:v>
                </c:pt>
                <c:pt idx="4879">
                  <c:v>1</c:v>
                </c:pt>
                <c:pt idx="4880">
                  <c:v>1</c:v>
                </c:pt>
                <c:pt idx="4881">
                  <c:v>1</c:v>
                </c:pt>
                <c:pt idx="4882">
                  <c:v>2</c:v>
                </c:pt>
                <c:pt idx="4883">
                  <c:v>1</c:v>
                </c:pt>
                <c:pt idx="4884">
                  <c:v>1</c:v>
                </c:pt>
                <c:pt idx="4885">
                  <c:v>1</c:v>
                </c:pt>
                <c:pt idx="4886">
                  <c:v>1</c:v>
                </c:pt>
                <c:pt idx="4887">
                  <c:v>1</c:v>
                </c:pt>
                <c:pt idx="4888">
                  <c:v>1</c:v>
                </c:pt>
                <c:pt idx="4889">
                  <c:v>1</c:v>
                </c:pt>
                <c:pt idx="4890">
                  <c:v>1</c:v>
                </c:pt>
                <c:pt idx="4891">
                  <c:v>1</c:v>
                </c:pt>
                <c:pt idx="4892">
                  <c:v>1</c:v>
                </c:pt>
                <c:pt idx="4893">
                  <c:v>1</c:v>
                </c:pt>
                <c:pt idx="4894">
                  <c:v>-2</c:v>
                </c:pt>
                <c:pt idx="4895">
                  <c:v>-2</c:v>
                </c:pt>
                <c:pt idx="4896">
                  <c:v>-1</c:v>
                </c:pt>
                <c:pt idx="4897">
                  <c:v>-1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-2</c:v>
                </c:pt>
                <c:pt idx="4904">
                  <c:v>-2</c:v>
                </c:pt>
                <c:pt idx="4905">
                  <c:v>-2</c:v>
                </c:pt>
                <c:pt idx="4906">
                  <c:v>-1</c:v>
                </c:pt>
                <c:pt idx="4907">
                  <c:v>-1</c:v>
                </c:pt>
                <c:pt idx="4908">
                  <c:v>-2</c:v>
                </c:pt>
                <c:pt idx="4909">
                  <c:v>-2</c:v>
                </c:pt>
                <c:pt idx="4910">
                  <c:v>-3</c:v>
                </c:pt>
                <c:pt idx="4911">
                  <c:v>-3</c:v>
                </c:pt>
                <c:pt idx="4912">
                  <c:v>-3</c:v>
                </c:pt>
                <c:pt idx="4913">
                  <c:v>-3</c:v>
                </c:pt>
                <c:pt idx="4914">
                  <c:v>-3</c:v>
                </c:pt>
                <c:pt idx="4915">
                  <c:v>-1</c:v>
                </c:pt>
                <c:pt idx="4916">
                  <c:v>-1</c:v>
                </c:pt>
                <c:pt idx="4917">
                  <c:v>-1</c:v>
                </c:pt>
                <c:pt idx="4918">
                  <c:v>-2</c:v>
                </c:pt>
                <c:pt idx="4919">
                  <c:v>-2</c:v>
                </c:pt>
                <c:pt idx="4920">
                  <c:v>-2</c:v>
                </c:pt>
                <c:pt idx="4921">
                  <c:v>-4</c:v>
                </c:pt>
                <c:pt idx="4922">
                  <c:v>-6</c:v>
                </c:pt>
                <c:pt idx="4923">
                  <c:v>-6</c:v>
                </c:pt>
                <c:pt idx="4924">
                  <c:v>-6</c:v>
                </c:pt>
                <c:pt idx="4925">
                  <c:v>-6</c:v>
                </c:pt>
                <c:pt idx="4926">
                  <c:v>-6</c:v>
                </c:pt>
                <c:pt idx="4927">
                  <c:v>-6</c:v>
                </c:pt>
                <c:pt idx="4928">
                  <c:v>-6</c:v>
                </c:pt>
                <c:pt idx="4929">
                  <c:v>-6</c:v>
                </c:pt>
                <c:pt idx="4930">
                  <c:v>-4</c:v>
                </c:pt>
                <c:pt idx="4931">
                  <c:v>-4</c:v>
                </c:pt>
                <c:pt idx="4932">
                  <c:v>-4</c:v>
                </c:pt>
                <c:pt idx="4933">
                  <c:v>-2</c:v>
                </c:pt>
                <c:pt idx="4934">
                  <c:v>-2</c:v>
                </c:pt>
                <c:pt idx="4935">
                  <c:v>-2</c:v>
                </c:pt>
                <c:pt idx="4936">
                  <c:v>-2</c:v>
                </c:pt>
                <c:pt idx="4937">
                  <c:v>-2</c:v>
                </c:pt>
                <c:pt idx="4938">
                  <c:v>-3</c:v>
                </c:pt>
                <c:pt idx="4939">
                  <c:v>-3</c:v>
                </c:pt>
                <c:pt idx="4940">
                  <c:v>-1</c:v>
                </c:pt>
                <c:pt idx="4941">
                  <c:v>-3</c:v>
                </c:pt>
                <c:pt idx="4942">
                  <c:v>-2</c:v>
                </c:pt>
                <c:pt idx="4943">
                  <c:v>-2</c:v>
                </c:pt>
                <c:pt idx="4944">
                  <c:v>-2</c:v>
                </c:pt>
                <c:pt idx="4945">
                  <c:v>-2</c:v>
                </c:pt>
                <c:pt idx="4946">
                  <c:v>-2</c:v>
                </c:pt>
                <c:pt idx="4947">
                  <c:v>-2</c:v>
                </c:pt>
                <c:pt idx="4948">
                  <c:v>-2</c:v>
                </c:pt>
                <c:pt idx="4949">
                  <c:v>-2</c:v>
                </c:pt>
                <c:pt idx="4950">
                  <c:v>-1</c:v>
                </c:pt>
                <c:pt idx="4951">
                  <c:v>-1</c:v>
                </c:pt>
                <c:pt idx="4952">
                  <c:v>-1</c:v>
                </c:pt>
                <c:pt idx="4953">
                  <c:v>-1</c:v>
                </c:pt>
                <c:pt idx="4954">
                  <c:v>-2</c:v>
                </c:pt>
                <c:pt idx="4955">
                  <c:v>1</c:v>
                </c:pt>
                <c:pt idx="4956">
                  <c:v>1</c:v>
                </c:pt>
                <c:pt idx="4957">
                  <c:v>1</c:v>
                </c:pt>
                <c:pt idx="4958">
                  <c:v>4</c:v>
                </c:pt>
                <c:pt idx="4959">
                  <c:v>4</c:v>
                </c:pt>
                <c:pt idx="4960">
                  <c:v>4</c:v>
                </c:pt>
                <c:pt idx="4961">
                  <c:v>2</c:v>
                </c:pt>
                <c:pt idx="4962">
                  <c:v>2</c:v>
                </c:pt>
                <c:pt idx="4963">
                  <c:v>2</c:v>
                </c:pt>
                <c:pt idx="4964">
                  <c:v>2</c:v>
                </c:pt>
                <c:pt idx="4965">
                  <c:v>1</c:v>
                </c:pt>
                <c:pt idx="4966">
                  <c:v>1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-3</c:v>
                </c:pt>
                <c:pt idx="4971">
                  <c:v>-3</c:v>
                </c:pt>
                <c:pt idx="4972">
                  <c:v>-3</c:v>
                </c:pt>
                <c:pt idx="4973">
                  <c:v>-1</c:v>
                </c:pt>
                <c:pt idx="4974">
                  <c:v>-1</c:v>
                </c:pt>
                <c:pt idx="4975">
                  <c:v>-1</c:v>
                </c:pt>
                <c:pt idx="4976">
                  <c:v>-1</c:v>
                </c:pt>
                <c:pt idx="4977">
                  <c:v>1</c:v>
                </c:pt>
                <c:pt idx="4978">
                  <c:v>1</c:v>
                </c:pt>
                <c:pt idx="4979">
                  <c:v>1</c:v>
                </c:pt>
                <c:pt idx="4980">
                  <c:v>1</c:v>
                </c:pt>
                <c:pt idx="4981">
                  <c:v>1</c:v>
                </c:pt>
                <c:pt idx="4982">
                  <c:v>1</c:v>
                </c:pt>
                <c:pt idx="4983">
                  <c:v>1</c:v>
                </c:pt>
                <c:pt idx="4984">
                  <c:v>1</c:v>
                </c:pt>
                <c:pt idx="4985">
                  <c:v>1</c:v>
                </c:pt>
                <c:pt idx="4986">
                  <c:v>1</c:v>
                </c:pt>
                <c:pt idx="4987">
                  <c:v>1</c:v>
                </c:pt>
                <c:pt idx="4988">
                  <c:v>1</c:v>
                </c:pt>
                <c:pt idx="4989">
                  <c:v>0</c:v>
                </c:pt>
                <c:pt idx="4990">
                  <c:v>0</c:v>
                </c:pt>
                <c:pt idx="4991">
                  <c:v>0</c:v>
                </c:pt>
                <c:pt idx="4992">
                  <c:v>0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</c:v>
                </c:pt>
                <c:pt idx="4997">
                  <c:v>0</c:v>
                </c:pt>
                <c:pt idx="4998">
                  <c:v>0</c:v>
                </c:pt>
                <c:pt idx="4999">
                  <c:v>0</c:v>
                </c:pt>
                <c:pt idx="5000">
                  <c:v>0</c:v>
                </c:pt>
                <c:pt idx="5001">
                  <c:v>-1</c:v>
                </c:pt>
                <c:pt idx="5002">
                  <c:v>-1</c:v>
                </c:pt>
                <c:pt idx="5003">
                  <c:v>-1</c:v>
                </c:pt>
                <c:pt idx="5004">
                  <c:v>-1</c:v>
                </c:pt>
                <c:pt idx="5005">
                  <c:v>-1</c:v>
                </c:pt>
                <c:pt idx="5006">
                  <c:v>1</c:v>
                </c:pt>
                <c:pt idx="5007">
                  <c:v>1</c:v>
                </c:pt>
                <c:pt idx="5008">
                  <c:v>1</c:v>
                </c:pt>
                <c:pt idx="5009">
                  <c:v>1</c:v>
                </c:pt>
                <c:pt idx="5010">
                  <c:v>2</c:v>
                </c:pt>
                <c:pt idx="5011">
                  <c:v>2</c:v>
                </c:pt>
                <c:pt idx="5012">
                  <c:v>2</c:v>
                </c:pt>
                <c:pt idx="5013">
                  <c:v>2</c:v>
                </c:pt>
                <c:pt idx="5014">
                  <c:v>0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-2</c:v>
                </c:pt>
                <c:pt idx="5019">
                  <c:v>-2</c:v>
                </c:pt>
                <c:pt idx="5020">
                  <c:v>-2</c:v>
                </c:pt>
                <c:pt idx="5021">
                  <c:v>-2</c:v>
                </c:pt>
                <c:pt idx="5022">
                  <c:v>-3</c:v>
                </c:pt>
                <c:pt idx="5023">
                  <c:v>-3</c:v>
                </c:pt>
                <c:pt idx="5024">
                  <c:v>-3</c:v>
                </c:pt>
                <c:pt idx="5025">
                  <c:v>-3</c:v>
                </c:pt>
                <c:pt idx="5026">
                  <c:v>-1</c:v>
                </c:pt>
                <c:pt idx="5027">
                  <c:v>-1</c:v>
                </c:pt>
                <c:pt idx="5028">
                  <c:v>-1</c:v>
                </c:pt>
                <c:pt idx="5029">
                  <c:v>-1</c:v>
                </c:pt>
                <c:pt idx="5030">
                  <c:v>-1</c:v>
                </c:pt>
                <c:pt idx="5031">
                  <c:v>-1</c:v>
                </c:pt>
                <c:pt idx="5032">
                  <c:v>-1</c:v>
                </c:pt>
                <c:pt idx="5033">
                  <c:v>-1</c:v>
                </c:pt>
                <c:pt idx="5034">
                  <c:v>-1</c:v>
                </c:pt>
                <c:pt idx="5035">
                  <c:v>0</c:v>
                </c:pt>
                <c:pt idx="5036">
                  <c:v>0</c:v>
                </c:pt>
                <c:pt idx="5037">
                  <c:v>1</c:v>
                </c:pt>
                <c:pt idx="5038">
                  <c:v>1</c:v>
                </c:pt>
                <c:pt idx="5039">
                  <c:v>1</c:v>
                </c:pt>
                <c:pt idx="5040">
                  <c:v>1</c:v>
                </c:pt>
                <c:pt idx="5041">
                  <c:v>1</c:v>
                </c:pt>
                <c:pt idx="5042">
                  <c:v>-1</c:v>
                </c:pt>
                <c:pt idx="5043">
                  <c:v>-3</c:v>
                </c:pt>
                <c:pt idx="5044">
                  <c:v>-4</c:v>
                </c:pt>
                <c:pt idx="5045">
                  <c:v>-4</c:v>
                </c:pt>
                <c:pt idx="5046">
                  <c:v>-4</c:v>
                </c:pt>
                <c:pt idx="5047">
                  <c:v>-5</c:v>
                </c:pt>
                <c:pt idx="5048">
                  <c:v>-5</c:v>
                </c:pt>
                <c:pt idx="5049">
                  <c:v>-5</c:v>
                </c:pt>
                <c:pt idx="5050">
                  <c:v>-5</c:v>
                </c:pt>
                <c:pt idx="5051">
                  <c:v>-5</c:v>
                </c:pt>
                <c:pt idx="5052">
                  <c:v>-5</c:v>
                </c:pt>
                <c:pt idx="5053">
                  <c:v>-5</c:v>
                </c:pt>
                <c:pt idx="5054">
                  <c:v>-3</c:v>
                </c:pt>
                <c:pt idx="5055">
                  <c:v>-1</c:v>
                </c:pt>
                <c:pt idx="5056">
                  <c:v>1</c:v>
                </c:pt>
                <c:pt idx="5057">
                  <c:v>1</c:v>
                </c:pt>
                <c:pt idx="5058">
                  <c:v>1</c:v>
                </c:pt>
                <c:pt idx="5059">
                  <c:v>2</c:v>
                </c:pt>
                <c:pt idx="5060">
                  <c:v>2</c:v>
                </c:pt>
                <c:pt idx="5061">
                  <c:v>2</c:v>
                </c:pt>
                <c:pt idx="5062">
                  <c:v>2</c:v>
                </c:pt>
                <c:pt idx="5063">
                  <c:v>2</c:v>
                </c:pt>
                <c:pt idx="5064">
                  <c:v>2</c:v>
                </c:pt>
                <c:pt idx="5065">
                  <c:v>2</c:v>
                </c:pt>
                <c:pt idx="5066">
                  <c:v>2</c:v>
                </c:pt>
                <c:pt idx="5067">
                  <c:v>2</c:v>
                </c:pt>
                <c:pt idx="5068">
                  <c:v>1</c:v>
                </c:pt>
                <c:pt idx="5069">
                  <c:v>1</c:v>
                </c:pt>
                <c:pt idx="5070">
                  <c:v>0</c:v>
                </c:pt>
                <c:pt idx="5071">
                  <c:v>-1</c:v>
                </c:pt>
                <c:pt idx="5072">
                  <c:v>-1</c:v>
                </c:pt>
                <c:pt idx="5073">
                  <c:v>-1</c:v>
                </c:pt>
                <c:pt idx="5074">
                  <c:v>-1</c:v>
                </c:pt>
                <c:pt idx="5075">
                  <c:v>-2</c:v>
                </c:pt>
                <c:pt idx="5076">
                  <c:v>-2</c:v>
                </c:pt>
                <c:pt idx="5077">
                  <c:v>-2</c:v>
                </c:pt>
                <c:pt idx="5078">
                  <c:v>-4</c:v>
                </c:pt>
                <c:pt idx="5079">
                  <c:v>-5</c:v>
                </c:pt>
                <c:pt idx="5080">
                  <c:v>-5</c:v>
                </c:pt>
                <c:pt idx="5081">
                  <c:v>-5</c:v>
                </c:pt>
                <c:pt idx="5082">
                  <c:v>-4</c:v>
                </c:pt>
                <c:pt idx="5083">
                  <c:v>-4</c:v>
                </c:pt>
                <c:pt idx="5084">
                  <c:v>-4</c:v>
                </c:pt>
                <c:pt idx="5085">
                  <c:v>-4</c:v>
                </c:pt>
                <c:pt idx="5086">
                  <c:v>-4</c:v>
                </c:pt>
                <c:pt idx="5087">
                  <c:v>-1</c:v>
                </c:pt>
                <c:pt idx="5088">
                  <c:v>-1</c:v>
                </c:pt>
                <c:pt idx="5089">
                  <c:v>-1</c:v>
                </c:pt>
                <c:pt idx="5090">
                  <c:v>1</c:v>
                </c:pt>
                <c:pt idx="5091">
                  <c:v>2</c:v>
                </c:pt>
                <c:pt idx="5092">
                  <c:v>2</c:v>
                </c:pt>
                <c:pt idx="5093">
                  <c:v>2</c:v>
                </c:pt>
                <c:pt idx="5094">
                  <c:v>2</c:v>
                </c:pt>
                <c:pt idx="5095">
                  <c:v>2</c:v>
                </c:pt>
                <c:pt idx="5096">
                  <c:v>2</c:v>
                </c:pt>
                <c:pt idx="5097">
                  <c:v>2</c:v>
                </c:pt>
                <c:pt idx="5098">
                  <c:v>2</c:v>
                </c:pt>
                <c:pt idx="5099">
                  <c:v>1</c:v>
                </c:pt>
                <c:pt idx="5100">
                  <c:v>1</c:v>
                </c:pt>
                <c:pt idx="5101">
                  <c:v>1</c:v>
                </c:pt>
                <c:pt idx="5102">
                  <c:v>1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-1</c:v>
                </c:pt>
                <c:pt idx="5112">
                  <c:v>-1</c:v>
                </c:pt>
                <c:pt idx="5113">
                  <c:v>-1</c:v>
                </c:pt>
                <c:pt idx="5114">
                  <c:v>-1</c:v>
                </c:pt>
                <c:pt idx="5115">
                  <c:v>1</c:v>
                </c:pt>
                <c:pt idx="5116">
                  <c:v>1</c:v>
                </c:pt>
                <c:pt idx="5117">
                  <c:v>1</c:v>
                </c:pt>
                <c:pt idx="5118">
                  <c:v>1</c:v>
                </c:pt>
                <c:pt idx="5119">
                  <c:v>1</c:v>
                </c:pt>
                <c:pt idx="5120">
                  <c:v>1</c:v>
                </c:pt>
                <c:pt idx="5121">
                  <c:v>1</c:v>
                </c:pt>
                <c:pt idx="5122">
                  <c:v>1</c:v>
                </c:pt>
                <c:pt idx="5123">
                  <c:v>-1</c:v>
                </c:pt>
                <c:pt idx="5124">
                  <c:v>-1</c:v>
                </c:pt>
                <c:pt idx="5125">
                  <c:v>-1</c:v>
                </c:pt>
                <c:pt idx="5126">
                  <c:v>1</c:v>
                </c:pt>
                <c:pt idx="5127">
                  <c:v>0</c:v>
                </c:pt>
                <c:pt idx="5128">
                  <c:v>0</c:v>
                </c:pt>
                <c:pt idx="5129">
                  <c:v>0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</c:v>
                </c:pt>
                <c:pt idx="5134">
                  <c:v>0</c:v>
                </c:pt>
                <c:pt idx="5135">
                  <c:v>2</c:v>
                </c:pt>
                <c:pt idx="5136">
                  <c:v>2</c:v>
                </c:pt>
                <c:pt idx="5137">
                  <c:v>2</c:v>
                </c:pt>
                <c:pt idx="5138">
                  <c:v>-2</c:v>
                </c:pt>
                <c:pt idx="5139">
                  <c:v>-2</c:v>
                </c:pt>
                <c:pt idx="5140">
                  <c:v>-2</c:v>
                </c:pt>
                <c:pt idx="5141">
                  <c:v>-2</c:v>
                </c:pt>
                <c:pt idx="5142">
                  <c:v>-2</c:v>
                </c:pt>
                <c:pt idx="5143">
                  <c:v>-2</c:v>
                </c:pt>
                <c:pt idx="5144">
                  <c:v>-2</c:v>
                </c:pt>
                <c:pt idx="5145">
                  <c:v>-2</c:v>
                </c:pt>
                <c:pt idx="5146">
                  <c:v>-4</c:v>
                </c:pt>
                <c:pt idx="5147">
                  <c:v>-4</c:v>
                </c:pt>
                <c:pt idx="5148">
                  <c:v>-4</c:v>
                </c:pt>
                <c:pt idx="5149">
                  <c:v>-4</c:v>
                </c:pt>
                <c:pt idx="5150">
                  <c:v>-2</c:v>
                </c:pt>
                <c:pt idx="5151">
                  <c:v>-1</c:v>
                </c:pt>
                <c:pt idx="5152">
                  <c:v>-1</c:v>
                </c:pt>
                <c:pt idx="5153">
                  <c:v>-3</c:v>
                </c:pt>
                <c:pt idx="5154">
                  <c:v>-3</c:v>
                </c:pt>
                <c:pt idx="5155">
                  <c:v>-3</c:v>
                </c:pt>
                <c:pt idx="5156">
                  <c:v>-3</c:v>
                </c:pt>
                <c:pt idx="5157">
                  <c:v>-3</c:v>
                </c:pt>
                <c:pt idx="5158">
                  <c:v>-1</c:v>
                </c:pt>
                <c:pt idx="5159">
                  <c:v>-1</c:v>
                </c:pt>
                <c:pt idx="5160">
                  <c:v>-1</c:v>
                </c:pt>
                <c:pt idx="5161">
                  <c:v>-3</c:v>
                </c:pt>
                <c:pt idx="5162">
                  <c:v>-3</c:v>
                </c:pt>
                <c:pt idx="5163">
                  <c:v>-4</c:v>
                </c:pt>
                <c:pt idx="5164">
                  <c:v>-6</c:v>
                </c:pt>
                <c:pt idx="5165">
                  <c:v>-3</c:v>
                </c:pt>
                <c:pt idx="5166">
                  <c:v>-3</c:v>
                </c:pt>
                <c:pt idx="5167">
                  <c:v>-3</c:v>
                </c:pt>
                <c:pt idx="5168">
                  <c:v>-3</c:v>
                </c:pt>
                <c:pt idx="5169">
                  <c:v>-3</c:v>
                </c:pt>
                <c:pt idx="5170">
                  <c:v>-3</c:v>
                </c:pt>
                <c:pt idx="5171">
                  <c:v>-4</c:v>
                </c:pt>
                <c:pt idx="5172">
                  <c:v>-3</c:v>
                </c:pt>
                <c:pt idx="5173">
                  <c:v>-1</c:v>
                </c:pt>
                <c:pt idx="5174">
                  <c:v>-1</c:v>
                </c:pt>
                <c:pt idx="5175">
                  <c:v>-1</c:v>
                </c:pt>
                <c:pt idx="5176">
                  <c:v>1</c:v>
                </c:pt>
                <c:pt idx="5177">
                  <c:v>0</c:v>
                </c:pt>
                <c:pt idx="5178">
                  <c:v>-1</c:v>
                </c:pt>
                <c:pt idx="5179">
                  <c:v>-1</c:v>
                </c:pt>
                <c:pt idx="5180">
                  <c:v>-1</c:v>
                </c:pt>
                <c:pt idx="5181">
                  <c:v>-1</c:v>
                </c:pt>
                <c:pt idx="5182">
                  <c:v>-1</c:v>
                </c:pt>
                <c:pt idx="5183">
                  <c:v>-2</c:v>
                </c:pt>
                <c:pt idx="5184">
                  <c:v>-3</c:v>
                </c:pt>
                <c:pt idx="5185">
                  <c:v>-3</c:v>
                </c:pt>
                <c:pt idx="5186">
                  <c:v>-3</c:v>
                </c:pt>
                <c:pt idx="5187">
                  <c:v>-3</c:v>
                </c:pt>
                <c:pt idx="5188">
                  <c:v>-4</c:v>
                </c:pt>
                <c:pt idx="5189">
                  <c:v>-4</c:v>
                </c:pt>
                <c:pt idx="5190">
                  <c:v>-3</c:v>
                </c:pt>
                <c:pt idx="5191">
                  <c:v>-4</c:v>
                </c:pt>
                <c:pt idx="5192">
                  <c:v>-4</c:v>
                </c:pt>
                <c:pt idx="5193">
                  <c:v>-4</c:v>
                </c:pt>
                <c:pt idx="5194">
                  <c:v>-4</c:v>
                </c:pt>
                <c:pt idx="5195">
                  <c:v>-3</c:v>
                </c:pt>
                <c:pt idx="5196">
                  <c:v>-3</c:v>
                </c:pt>
                <c:pt idx="5197">
                  <c:v>-3</c:v>
                </c:pt>
                <c:pt idx="5198">
                  <c:v>-3</c:v>
                </c:pt>
                <c:pt idx="5199">
                  <c:v>-3</c:v>
                </c:pt>
                <c:pt idx="5200">
                  <c:v>-2</c:v>
                </c:pt>
                <c:pt idx="5201">
                  <c:v>-2</c:v>
                </c:pt>
                <c:pt idx="5202">
                  <c:v>-2</c:v>
                </c:pt>
                <c:pt idx="5203">
                  <c:v>-2</c:v>
                </c:pt>
                <c:pt idx="5204">
                  <c:v>-2</c:v>
                </c:pt>
                <c:pt idx="5205">
                  <c:v>-2</c:v>
                </c:pt>
                <c:pt idx="5206">
                  <c:v>-1</c:v>
                </c:pt>
                <c:pt idx="5207">
                  <c:v>0</c:v>
                </c:pt>
                <c:pt idx="5208">
                  <c:v>0</c:v>
                </c:pt>
                <c:pt idx="5209">
                  <c:v>-2</c:v>
                </c:pt>
                <c:pt idx="5210">
                  <c:v>-2</c:v>
                </c:pt>
                <c:pt idx="5211">
                  <c:v>-1</c:v>
                </c:pt>
                <c:pt idx="5212">
                  <c:v>-1</c:v>
                </c:pt>
                <c:pt idx="5213">
                  <c:v>-1</c:v>
                </c:pt>
                <c:pt idx="5214">
                  <c:v>-1</c:v>
                </c:pt>
                <c:pt idx="5215">
                  <c:v>1</c:v>
                </c:pt>
                <c:pt idx="5216">
                  <c:v>1</c:v>
                </c:pt>
                <c:pt idx="5217">
                  <c:v>1</c:v>
                </c:pt>
                <c:pt idx="5218">
                  <c:v>-1</c:v>
                </c:pt>
                <c:pt idx="5219">
                  <c:v>-2</c:v>
                </c:pt>
                <c:pt idx="5220">
                  <c:v>-2</c:v>
                </c:pt>
                <c:pt idx="5221">
                  <c:v>0</c:v>
                </c:pt>
                <c:pt idx="5222">
                  <c:v>0</c:v>
                </c:pt>
                <c:pt idx="5223">
                  <c:v>-1</c:v>
                </c:pt>
                <c:pt idx="5224">
                  <c:v>-1</c:v>
                </c:pt>
                <c:pt idx="5225">
                  <c:v>-1</c:v>
                </c:pt>
                <c:pt idx="5226">
                  <c:v>-1</c:v>
                </c:pt>
                <c:pt idx="5227">
                  <c:v>-1</c:v>
                </c:pt>
                <c:pt idx="5228">
                  <c:v>-1</c:v>
                </c:pt>
                <c:pt idx="5229">
                  <c:v>-2</c:v>
                </c:pt>
                <c:pt idx="5230">
                  <c:v>-2</c:v>
                </c:pt>
                <c:pt idx="5231">
                  <c:v>-2</c:v>
                </c:pt>
                <c:pt idx="5232">
                  <c:v>-2</c:v>
                </c:pt>
                <c:pt idx="5233">
                  <c:v>-2</c:v>
                </c:pt>
                <c:pt idx="5234">
                  <c:v>-2</c:v>
                </c:pt>
                <c:pt idx="5235">
                  <c:v>-2</c:v>
                </c:pt>
                <c:pt idx="5236">
                  <c:v>-2</c:v>
                </c:pt>
                <c:pt idx="5237">
                  <c:v>-2</c:v>
                </c:pt>
                <c:pt idx="5238">
                  <c:v>-2</c:v>
                </c:pt>
                <c:pt idx="5239">
                  <c:v>-2</c:v>
                </c:pt>
                <c:pt idx="5240">
                  <c:v>-2</c:v>
                </c:pt>
                <c:pt idx="5241">
                  <c:v>-2</c:v>
                </c:pt>
                <c:pt idx="5242">
                  <c:v>-1</c:v>
                </c:pt>
                <c:pt idx="5243">
                  <c:v>-1</c:v>
                </c:pt>
                <c:pt idx="5244">
                  <c:v>-1</c:v>
                </c:pt>
                <c:pt idx="5245">
                  <c:v>-1</c:v>
                </c:pt>
                <c:pt idx="5246">
                  <c:v>-1</c:v>
                </c:pt>
                <c:pt idx="5247">
                  <c:v>-1</c:v>
                </c:pt>
                <c:pt idx="5248">
                  <c:v>-1</c:v>
                </c:pt>
                <c:pt idx="5249">
                  <c:v>-1</c:v>
                </c:pt>
                <c:pt idx="5250">
                  <c:v>-1</c:v>
                </c:pt>
                <c:pt idx="5251">
                  <c:v>-1</c:v>
                </c:pt>
                <c:pt idx="5252">
                  <c:v>-3</c:v>
                </c:pt>
                <c:pt idx="5253">
                  <c:v>-2</c:v>
                </c:pt>
                <c:pt idx="5254">
                  <c:v>-2</c:v>
                </c:pt>
                <c:pt idx="5255">
                  <c:v>-2</c:v>
                </c:pt>
                <c:pt idx="5256">
                  <c:v>-2</c:v>
                </c:pt>
                <c:pt idx="5257">
                  <c:v>-2</c:v>
                </c:pt>
                <c:pt idx="5258">
                  <c:v>-2</c:v>
                </c:pt>
                <c:pt idx="5259">
                  <c:v>-2</c:v>
                </c:pt>
                <c:pt idx="5260">
                  <c:v>-4</c:v>
                </c:pt>
                <c:pt idx="5261">
                  <c:v>-4</c:v>
                </c:pt>
                <c:pt idx="5262">
                  <c:v>-4</c:v>
                </c:pt>
                <c:pt idx="5263">
                  <c:v>-4</c:v>
                </c:pt>
                <c:pt idx="5264">
                  <c:v>-2</c:v>
                </c:pt>
                <c:pt idx="5265">
                  <c:v>-2</c:v>
                </c:pt>
                <c:pt idx="5266">
                  <c:v>-2</c:v>
                </c:pt>
                <c:pt idx="5267">
                  <c:v>-2</c:v>
                </c:pt>
                <c:pt idx="5268">
                  <c:v>-2</c:v>
                </c:pt>
                <c:pt idx="5269">
                  <c:v>-3</c:v>
                </c:pt>
                <c:pt idx="5270">
                  <c:v>-3</c:v>
                </c:pt>
                <c:pt idx="5271">
                  <c:v>-3</c:v>
                </c:pt>
                <c:pt idx="5272">
                  <c:v>-2</c:v>
                </c:pt>
                <c:pt idx="5273">
                  <c:v>-2</c:v>
                </c:pt>
                <c:pt idx="5274">
                  <c:v>-4</c:v>
                </c:pt>
                <c:pt idx="5275">
                  <c:v>-6</c:v>
                </c:pt>
                <c:pt idx="5276">
                  <c:v>-6</c:v>
                </c:pt>
                <c:pt idx="5277">
                  <c:v>-7</c:v>
                </c:pt>
                <c:pt idx="5278">
                  <c:v>-8</c:v>
                </c:pt>
                <c:pt idx="5279">
                  <c:v>-8</c:v>
                </c:pt>
                <c:pt idx="5280">
                  <c:v>-8</c:v>
                </c:pt>
                <c:pt idx="5281">
                  <c:v>-7</c:v>
                </c:pt>
                <c:pt idx="5282">
                  <c:v>-7</c:v>
                </c:pt>
                <c:pt idx="5283">
                  <c:v>-6</c:v>
                </c:pt>
                <c:pt idx="5284">
                  <c:v>-6</c:v>
                </c:pt>
                <c:pt idx="5285">
                  <c:v>-6</c:v>
                </c:pt>
                <c:pt idx="5286">
                  <c:v>-4</c:v>
                </c:pt>
                <c:pt idx="5287">
                  <c:v>-2</c:v>
                </c:pt>
                <c:pt idx="5288">
                  <c:v>-2</c:v>
                </c:pt>
                <c:pt idx="5289">
                  <c:v>-1</c:v>
                </c:pt>
                <c:pt idx="5290">
                  <c:v>0</c:v>
                </c:pt>
                <c:pt idx="5291">
                  <c:v>0</c:v>
                </c:pt>
                <c:pt idx="5292">
                  <c:v>0</c:v>
                </c:pt>
                <c:pt idx="5293">
                  <c:v>0</c:v>
                </c:pt>
                <c:pt idx="5294">
                  <c:v>1</c:v>
                </c:pt>
                <c:pt idx="5295">
                  <c:v>2</c:v>
                </c:pt>
                <c:pt idx="5296">
                  <c:v>2</c:v>
                </c:pt>
                <c:pt idx="5297">
                  <c:v>2</c:v>
                </c:pt>
                <c:pt idx="5298">
                  <c:v>2</c:v>
                </c:pt>
                <c:pt idx="5299">
                  <c:v>2</c:v>
                </c:pt>
                <c:pt idx="5300">
                  <c:v>2</c:v>
                </c:pt>
                <c:pt idx="5301">
                  <c:v>2</c:v>
                </c:pt>
                <c:pt idx="5302">
                  <c:v>2</c:v>
                </c:pt>
                <c:pt idx="5303">
                  <c:v>1</c:v>
                </c:pt>
                <c:pt idx="5304">
                  <c:v>1</c:v>
                </c:pt>
                <c:pt idx="5305">
                  <c:v>1</c:v>
                </c:pt>
                <c:pt idx="5306">
                  <c:v>0</c:v>
                </c:pt>
                <c:pt idx="5307">
                  <c:v>-2</c:v>
                </c:pt>
                <c:pt idx="5308">
                  <c:v>-2</c:v>
                </c:pt>
                <c:pt idx="5309">
                  <c:v>-2</c:v>
                </c:pt>
                <c:pt idx="5310">
                  <c:v>-2</c:v>
                </c:pt>
                <c:pt idx="5311">
                  <c:v>-2</c:v>
                </c:pt>
                <c:pt idx="5312">
                  <c:v>-2</c:v>
                </c:pt>
                <c:pt idx="5313">
                  <c:v>-2</c:v>
                </c:pt>
                <c:pt idx="5314">
                  <c:v>-2</c:v>
                </c:pt>
                <c:pt idx="5315">
                  <c:v>-1</c:v>
                </c:pt>
                <c:pt idx="5316">
                  <c:v>-1</c:v>
                </c:pt>
                <c:pt idx="5317">
                  <c:v>-1</c:v>
                </c:pt>
                <c:pt idx="5318">
                  <c:v>-1</c:v>
                </c:pt>
                <c:pt idx="5319">
                  <c:v>-1</c:v>
                </c:pt>
                <c:pt idx="5320">
                  <c:v>0</c:v>
                </c:pt>
                <c:pt idx="5321">
                  <c:v>0</c:v>
                </c:pt>
                <c:pt idx="5322">
                  <c:v>0</c:v>
                </c:pt>
                <c:pt idx="5323">
                  <c:v>-2</c:v>
                </c:pt>
                <c:pt idx="5324">
                  <c:v>-2</c:v>
                </c:pt>
                <c:pt idx="5325">
                  <c:v>-2</c:v>
                </c:pt>
                <c:pt idx="5326">
                  <c:v>-2</c:v>
                </c:pt>
                <c:pt idx="5327">
                  <c:v>-1</c:v>
                </c:pt>
                <c:pt idx="5328">
                  <c:v>-1</c:v>
                </c:pt>
                <c:pt idx="5329">
                  <c:v>-1</c:v>
                </c:pt>
                <c:pt idx="5330">
                  <c:v>-1</c:v>
                </c:pt>
                <c:pt idx="5331">
                  <c:v>-1</c:v>
                </c:pt>
                <c:pt idx="5332">
                  <c:v>-2</c:v>
                </c:pt>
                <c:pt idx="5333">
                  <c:v>-2</c:v>
                </c:pt>
                <c:pt idx="5334">
                  <c:v>-2</c:v>
                </c:pt>
                <c:pt idx="5335">
                  <c:v>-1</c:v>
                </c:pt>
                <c:pt idx="5336">
                  <c:v>-4</c:v>
                </c:pt>
                <c:pt idx="5337">
                  <c:v>-5</c:v>
                </c:pt>
                <c:pt idx="5338">
                  <c:v>-5</c:v>
                </c:pt>
                <c:pt idx="5339">
                  <c:v>-6</c:v>
                </c:pt>
                <c:pt idx="5340">
                  <c:v>-6</c:v>
                </c:pt>
                <c:pt idx="5341">
                  <c:v>-8</c:v>
                </c:pt>
                <c:pt idx="5342">
                  <c:v>-8</c:v>
                </c:pt>
                <c:pt idx="5343">
                  <c:v>-8</c:v>
                </c:pt>
                <c:pt idx="5344">
                  <c:v>-8</c:v>
                </c:pt>
                <c:pt idx="5345">
                  <c:v>-8</c:v>
                </c:pt>
                <c:pt idx="5346">
                  <c:v>-8</c:v>
                </c:pt>
                <c:pt idx="5347">
                  <c:v>-7</c:v>
                </c:pt>
                <c:pt idx="5348">
                  <c:v>-4</c:v>
                </c:pt>
                <c:pt idx="5349">
                  <c:v>-3</c:v>
                </c:pt>
                <c:pt idx="5350">
                  <c:v>-3</c:v>
                </c:pt>
                <c:pt idx="5351">
                  <c:v>-3</c:v>
                </c:pt>
                <c:pt idx="5352">
                  <c:v>-2</c:v>
                </c:pt>
                <c:pt idx="5353">
                  <c:v>-2</c:v>
                </c:pt>
                <c:pt idx="5354">
                  <c:v>-2</c:v>
                </c:pt>
                <c:pt idx="5355">
                  <c:v>-2</c:v>
                </c:pt>
                <c:pt idx="5356">
                  <c:v>-2</c:v>
                </c:pt>
                <c:pt idx="5357">
                  <c:v>-1</c:v>
                </c:pt>
                <c:pt idx="5358">
                  <c:v>-1</c:v>
                </c:pt>
                <c:pt idx="5359">
                  <c:v>-1</c:v>
                </c:pt>
                <c:pt idx="5360">
                  <c:v>-1</c:v>
                </c:pt>
                <c:pt idx="5361">
                  <c:v>-1</c:v>
                </c:pt>
                <c:pt idx="5362">
                  <c:v>-1</c:v>
                </c:pt>
                <c:pt idx="5363">
                  <c:v>-1</c:v>
                </c:pt>
                <c:pt idx="5364">
                  <c:v>-1</c:v>
                </c:pt>
                <c:pt idx="5365">
                  <c:v>-1</c:v>
                </c:pt>
                <c:pt idx="5366">
                  <c:v>-1</c:v>
                </c:pt>
                <c:pt idx="5367">
                  <c:v>-1</c:v>
                </c:pt>
                <c:pt idx="5368">
                  <c:v>-1</c:v>
                </c:pt>
                <c:pt idx="5369">
                  <c:v>-2</c:v>
                </c:pt>
                <c:pt idx="5370">
                  <c:v>-2</c:v>
                </c:pt>
                <c:pt idx="5371">
                  <c:v>-2</c:v>
                </c:pt>
                <c:pt idx="5372">
                  <c:v>-1</c:v>
                </c:pt>
                <c:pt idx="5373">
                  <c:v>0</c:v>
                </c:pt>
                <c:pt idx="5374">
                  <c:v>0</c:v>
                </c:pt>
                <c:pt idx="5375">
                  <c:v>0</c:v>
                </c:pt>
                <c:pt idx="5376">
                  <c:v>-1</c:v>
                </c:pt>
                <c:pt idx="5377">
                  <c:v>-1</c:v>
                </c:pt>
                <c:pt idx="5378">
                  <c:v>-1</c:v>
                </c:pt>
                <c:pt idx="5379">
                  <c:v>-1</c:v>
                </c:pt>
                <c:pt idx="5380">
                  <c:v>-1</c:v>
                </c:pt>
                <c:pt idx="5381">
                  <c:v>0</c:v>
                </c:pt>
                <c:pt idx="5382">
                  <c:v>0</c:v>
                </c:pt>
                <c:pt idx="5383">
                  <c:v>0</c:v>
                </c:pt>
                <c:pt idx="5384">
                  <c:v>-1</c:v>
                </c:pt>
                <c:pt idx="5385">
                  <c:v>-2</c:v>
                </c:pt>
                <c:pt idx="5386">
                  <c:v>-1</c:v>
                </c:pt>
                <c:pt idx="5387">
                  <c:v>-3</c:v>
                </c:pt>
                <c:pt idx="5388">
                  <c:v>-2</c:v>
                </c:pt>
                <c:pt idx="5389">
                  <c:v>-3</c:v>
                </c:pt>
                <c:pt idx="5390">
                  <c:v>-3</c:v>
                </c:pt>
                <c:pt idx="5391">
                  <c:v>-3</c:v>
                </c:pt>
                <c:pt idx="5392">
                  <c:v>-3</c:v>
                </c:pt>
                <c:pt idx="5393">
                  <c:v>-2</c:v>
                </c:pt>
                <c:pt idx="5394">
                  <c:v>-2</c:v>
                </c:pt>
                <c:pt idx="5395">
                  <c:v>-2</c:v>
                </c:pt>
                <c:pt idx="5396">
                  <c:v>-2</c:v>
                </c:pt>
                <c:pt idx="5397">
                  <c:v>-3</c:v>
                </c:pt>
                <c:pt idx="5398">
                  <c:v>-4</c:v>
                </c:pt>
                <c:pt idx="5399">
                  <c:v>-2</c:v>
                </c:pt>
                <c:pt idx="5400">
                  <c:v>-2</c:v>
                </c:pt>
                <c:pt idx="5401">
                  <c:v>-1</c:v>
                </c:pt>
                <c:pt idx="5402">
                  <c:v>-2</c:v>
                </c:pt>
                <c:pt idx="5403">
                  <c:v>-2</c:v>
                </c:pt>
                <c:pt idx="5404">
                  <c:v>-2</c:v>
                </c:pt>
                <c:pt idx="5405">
                  <c:v>-2</c:v>
                </c:pt>
                <c:pt idx="5406">
                  <c:v>-2</c:v>
                </c:pt>
                <c:pt idx="5407">
                  <c:v>-2</c:v>
                </c:pt>
                <c:pt idx="5408">
                  <c:v>-2</c:v>
                </c:pt>
                <c:pt idx="5409">
                  <c:v>-1</c:v>
                </c:pt>
                <c:pt idx="5410">
                  <c:v>-1</c:v>
                </c:pt>
                <c:pt idx="5411">
                  <c:v>-1</c:v>
                </c:pt>
                <c:pt idx="5412">
                  <c:v>-1</c:v>
                </c:pt>
                <c:pt idx="5413">
                  <c:v>-1</c:v>
                </c:pt>
                <c:pt idx="5414">
                  <c:v>-1</c:v>
                </c:pt>
                <c:pt idx="5415">
                  <c:v>-2</c:v>
                </c:pt>
                <c:pt idx="5416">
                  <c:v>-2</c:v>
                </c:pt>
                <c:pt idx="5417">
                  <c:v>-2</c:v>
                </c:pt>
                <c:pt idx="5418">
                  <c:v>-3</c:v>
                </c:pt>
                <c:pt idx="5419">
                  <c:v>-3</c:v>
                </c:pt>
                <c:pt idx="5420">
                  <c:v>-3</c:v>
                </c:pt>
                <c:pt idx="5421">
                  <c:v>-3</c:v>
                </c:pt>
                <c:pt idx="5422">
                  <c:v>-3</c:v>
                </c:pt>
                <c:pt idx="5423">
                  <c:v>-3</c:v>
                </c:pt>
                <c:pt idx="5424">
                  <c:v>-3</c:v>
                </c:pt>
                <c:pt idx="5425">
                  <c:v>-3</c:v>
                </c:pt>
                <c:pt idx="5426">
                  <c:v>-2</c:v>
                </c:pt>
                <c:pt idx="5427">
                  <c:v>-1</c:v>
                </c:pt>
                <c:pt idx="5428">
                  <c:v>0</c:v>
                </c:pt>
                <c:pt idx="5429">
                  <c:v>0</c:v>
                </c:pt>
                <c:pt idx="5430">
                  <c:v>1</c:v>
                </c:pt>
                <c:pt idx="5431">
                  <c:v>1</c:v>
                </c:pt>
                <c:pt idx="5432">
                  <c:v>1</c:v>
                </c:pt>
                <c:pt idx="5433">
                  <c:v>1</c:v>
                </c:pt>
                <c:pt idx="5434">
                  <c:v>1</c:v>
                </c:pt>
                <c:pt idx="5435">
                  <c:v>1</c:v>
                </c:pt>
                <c:pt idx="5436">
                  <c:v>-1</c:v>
                </c:pt>
                <c:pt idx="5437">
                  <c:v>-2</c:v>
                </c:pt>
                <c:pt idx="5438">
                  <c:v>-2</c:v>
                </c:pt>
                <c:pt idx="5439">
                  <c:v>-2</c:v>
                </c:pt>
                <c:pt idx="5440">
                  <c:v>-3</c:v>
                </c:pt>
                <c:pt idx="5441">
                  <c:v>-3</c:v>
                </c:pt>
                <c:pt idx="5442">
                  <c:v>-3</c:v>
                </c:pt>
                <c:pt idx="5443">
                  <c:v>-3</c:v>
                </c:pt>
                <c:pt idx="5444">
                  <c:v>-6</c:v>
                </c:pt>
                <c:pt idx="5445">
                  <c:v>-6</c:v>
                </c:pt>
                <c:pt idx="5446">
                  <c:v>-6</c:v>
                </c:pt>
                <c:pt idx="5447">
                  <c:v>-6</c:v>
                </c:pt>
                <c:pt idx="5448">
                  <c:v>-4</c:v>
                </c:pt>
                <c:pt idx="5449">
                  <c:v>-3</c:v>
                </c:pt>
                <c:pt idx="5450">
                  <c:v>-3</c:v>
                </c:pt>
                <c:pt idx="5451">
                  <c:v>-3</c:v>
                </c:pt>
                <c:pt idx="5452">
                  <c:v>-3</c:v>
                </c:pt>
                <c:pt idx="5453">
                  <c:v>-3</c:v>
                </c:pt>
                <c:pt idx="5454">
                  <c:v>-3</c:v>
                </c:pt>
                <c:pt idx="5455">
                  <c:v>-3</c:v>
                </c:pt>
                <c:pt idx="5456">
                  <c:v>-2</c:v>
                </c:pt>
                <c:pt idx="5457">
                  <c:v>-2</c:v>
                </c:pt>
                <c:pt idx="5458">
                  <c:v>-2</c:v>
                </c:pt>
                <c:pt idx="5459">
                  <c:v>-2</c:v>
                </c:pt>
                <c:pt idx="5460">
                  <c:v>-2</c:v>
                </c:pt>
                <c:pt idx="5461">
                  <c:v>-2</c:v>
                </c:pt>
                <c:pt idx="5462">
                  <c:v>-2</c:v>
                </c:pt>
                <c:pt idx="5463">
                  <c:v>-2</c:v>
                </c:pt>
                <c:pt idx="5464">
                  <c:v>-2</c:v>
                </c:pt>
                <c:pt idx="5465">
                  <c:v>-2</c:v>
                </c:pt>
                <c:pt idx="5466">
                  <c:v>-2</c:v>
                </c:pt>
                <c:pt idx="5467">
                  <c:v>-2</c:v>
                </c:pt>
                <c:pt idx="5468">
                  <c:v>2</c:v>
                </c:pt>
                <c:pt idx="5469">
                  <c:v>2</c:v>
                </c:pt>
                <c:pt idx="5470">
                  <c:v>2</c:v>
                </c:pt>
                <c:pt idx="5471">
                  <c:v>2</c:v>
                </c:pt>
                <c:pt idx="5472">
                  <c:v>2</c:v>
                </c:pt>
                <c:pt idx="5473">
                  <c:v>2</c:v>
                </c:pt>
                <c:pt idx="5474">
                  <c:v>2</c:v>
                </c:pt>
                <c:pt idx="5475">
                  <c:v>-1</c:v>
                </c:pt>
                <c:pt idx="5476">
                  <c:v>-1</c:v>
                </c:pt>
                <c:pt idx="5477">
                  <c:v>-1</c:v>
                </c:pt>
                <c:pt idx="5478">
                  <c:v>-1</c:v>
                </c:pt>
                <c:pt idx="5479">
                  <c:v>-1</c:v>
                </c:pt>
                <c:pt idx="5480">
                  <c:v>-3</c:v>
                </c:pt>
                <c:pt idx="5481">
                  <c:v>-3</c:v>
                </c:pt>
                <c:pt idx="5482">
                  <c:v>-3</c:v>
                </c:pt>
                <c:pt idx="5483">
                  <c:v>-3</c:v>
                </c:pt>
                <c:pt idx="5484">
                  <c:v>-3</c:v>
                </c:pt>
                <c:pt idx="5485">
                  <c:v>-3</c:v>
                </c:pt>
                <c:pt idx="5486">
                  <c:v>-3</c:v>
                </c:pt>
                <c:pt idx="5487">
                  <c:v>-1</c:v>
                </c:pt>
                <c:pt idx="5488">
                  <c:v>-1</c:v>
                </c:pt>
                <c:pt idx="5489">
                  <c:v>-1</c:v>
                </c:pt>
                <c:pt idx="5490">
                  <c:v>-1</c:v>
                </c:pt>
                <c:pt idx="5491">
                  <c:v>-1</c:v>
                </c:pt>
                <c:pt idx="5492">
                  <c:v>-2</c:v>
                </c:pt>
                <c:pt idx="5493">
                  <c:v>-3</c:v>
                </c:pt>
                <c:pt idx="5494">
                  <c:v>-3</c:v>
                </c:pt>
                <c:pt idx="5495">
                  <c:v>-3</c:v>
                </c:pt>
                <c:pt idx="5496">
                  <c:v>-3</c:v>
                </c:pt>
                <c:pt idx="5497">
                  <c:v>-4</c:v>
                </c:pt>
                <c:pt idx="5498">
                  <c:v>-4</c:v>
                </c:pt>
                <c:pt idx="5499">
                  <c:v>-6</c:v>
                </c:pt>
                <c:pt idx="5500">
                  <c:v>-6</c:v>
                </c:pt>
                <c:pt idx="5501">
                  <c:v>-4</c:v>
                </c:pt>
                <c:pt idx="5502">
                  <c:v>-2</c:v>
                </c:pt>
                <c:pt idx="5503">
                  <c:v>0</c:v>
                </c:pt>
                <c:pt idx="5504">
                  <c:v>0</c:v>
                </c:pt>
                <c:pt idx="5505">
                  <c:v>1</c:v>
                </c:pt>
                <c:pt idx="5506">
                  <c:v>2</c:v>
                </c:pt>
                <c:pt idx="5507">
                  <c:v>2</c:v>
                </c:pt>
                <c:pt idx="5508">
                  <c:v>2</c:v>
                </c:pt>
                <c:pt idx="5509">
                  <c:v>3</c:v>
                </c:pt>
                <c:pt idx="5510">
                  <c:v>4</c:v>
                </c:pt>
                <c:pt idx="5511">
                  <c:v>6</c:v>
                </c:pt>
                <c:pt idx="5512">
                  <c:v>6</c:v>
                </c:pt>
                <c:pt idx="5513">
                  <c:v>4</c:v>
                </c:pt>
                <c:pt idx="5514">
                  <c:v>4</c:v>
                </c:pt>
                <c:pt idx="5515">
                  <c:v>1</c:v>
                </c:pt>
                <c:pt idx="5516">
                  <c:v>1</c:v>
                </c:pt>
                <c:pt idx="5517">
                  <c:v>1</c:v>
                </c:pt>
                <c:pt idx="5518">
                  <c:v>1</c:v>
                </c:pt>
                <c:pt idx="5519">
                  <c:v>1</c:v>
                </c:pt>
                <c:pt idx="5520">
                  <c:v>1</c:v>
                </c:pt>
                <c:pt idx="5521">
                  <c:v>1</c:v>
                </c:pt>
                <c:pt idx="5522">
                  <c:v>1</c:v>
                </c:pt>
                <c:pt idx="5523">
                  <c:v>0</c:v>
                </c:pt>
                <c:pt idx="5524">
                  <c:v>0</c:v>
                </c:pt>
                <c:pt idx="5525">
                  <c:v>0</c:v>
                </c:pt>
                <c:pt idx="5526">
                  <c:v>1</c:v>
                </c:pt>
                <c:pt idx="5527">
                  <c:v>1</c:v>
                </c:pt>
                <c:pt idx="5528">
                  <c:v>1</c:v>
                </c:pt>
                <c:pt idx="5529">
                  <c:v>1</c:v>
                </c:pt>
                <c:pt idx="5530">
                  <c:v>1</c:v>
                </c:pt>
                <c:pt idx="5531">
                  <c:v>1</c:v>
                </c:pt>
                <c:pt idx="5532">
                  <c:v>2</c:v>
                </c:pt>
                <c:pt idx="5533">
                  <c:v>0</c:v>
                </c:pt>
                <c:pt idx="5534">
                  <c:v>0</c:v>
                </c:pt>
                <c:pt idx="5535">
                  <c:v>0</c:v>
                </c:pt>
                <c:pt idx="5536">
                  <c:v>-1</c:v>
                </c:pt>
                <c:pt idx="5537">
                  <c:v>-1</c:v>
                </c:pt>
                <c:pt idx="5538">
                  <c:v>-2</c:v>
                </c:pt>
                <c:pt idx="5539">
                  <c:v>-2</c:v>
                </c:pt>
                <c:pt idx="5540">
                  <c:v>-2</c:v>
                </c:pt>
                <c:pt idx="5541">
                  <c:v>-2</c:v>
                </c:pt>
                <c:pt idx="5542">
                  <c:v>-2</c:v>
                </c:pt>
                <c:pt idx="5543">
                  <c:v>-2</c:v>
                </c:pt>
                <c:pt idx="5544">
                  <c:v>-2</c:v>
                </c:pt>
                <c:pt idx="5545">
                  <c:v>-2</c:v>
                </c:pt>
                <c:pt idx="5546">
                  <c:v>-2</c:v>
                </c:pt>
                <c:pt idx="5547">
                  <c:v>-2</c:v>
                </c:pt>
                <c:pt idx="5548">
                  <c:v>-2</c:v>
                </c:pt>
                <c:pt idx="5549">
                  <c:v>-2</c:v>
                </c:pt>
                <c:pt idx="5550">
                  <c:v>-2</c:v>
                </c:pt>
                <c:pt idx="5551">
                  <c:v>-2</c:v>
                </c:pt>
                <c:pt idx="5552">
                  <c:v>-2</c:v>
                </c:pt>
                <c:pt idx="5553">
                  <c:v>-2</c:v>
                </c:pt>
                <c:pt idx="5554">
                  <c:v>-2</c:v>
                </c:pt>
                <c:pt idx="5555">
                  <c:v>-2</c:v>
                </c:pt>
                <c:pt idx="5556">
                  <c:v>-2</c:v>
                </c:pt>
                <c:pt idx="5557">
                  <c:v>-1</c:v>
                </c:pt>
                <c:pt idx="5558">
                  <c:v>-1</c:v>
                </c:pt>
                <c:pt idx="5559">
                  <c:v>-1</c:v>
                </c:pt>
                <c:pt idx="5560">
                  <c:v>-1</c:v>
                </c:pt>
                <c:pt idx="5561">
                  <c:v>-1</c:v>
                </c:pt>
                <c:pt idx="5562">
                  <c:v>-1</c:v>
                </c:pt>
                <c:pt idx="5563">
                  <c:v>-1</c:v>
                </c:pt>
                <c:pt idx="5564">
                  <c:v>-1</c:v>
                </c:pt>
                <c:pt idx="5565">
                  <c:v>-1</c:v>
                </c:pt>
                <c:pt idx="5566">
                  <c:v>-1</c:v>
                </c:pt>
                <c:pt idx="5567">
                  <c:v>-1</c:v>
                </c:pt>
                <c:pt idx="5568">
                  <c:v>-1</c:v>
                </c:pt>
                <c:pt idx="5569">
                  <c:v>1</c:v>
                </c:pt>
                <c:pt idx="5570">
                  <c:v>1</c:v>
                </c:pt>
                <c:pt idx="5571">
                  <c:v>0</c:v>
                </c:pt>
                <c:pt idx="5572">
                  <c:v>0</c:v>
                </c:pt>
                <c:pt idx="5573">
                  <c:v>0</c:v>
                </c:pt>
                <c:pt idx="5574">
                  <c:v>0</c:v>
                </c:pt>
                <c:pt idx="5575">
                  <c:v>0</c:v>
                </c:pt>
                <c:pt idx="5576">
                  <c:v>0</c:v>
                </c:pt>
                <c:pt idx="5577">
                  <c:v>0</c:v>
                </c:pt>
                <c:pt idx="5578">
                  <c:v>0</c:v>
                </c:pt>
                <c:pt idx="5579">
                  <c:v>0</c:v>
                </c:pt>
                <c:pt idx="5580">
                  <c:v>0</c:v>
                </c:pt>
                <c:pt idx="5581">
                  <c:v>-1</c:v>
                </c:pt>
                <c:pt idx="5582">
                  <c:v>-1</c:v>
                </c:pt>
                <c:pt idx="5583">
                  <c:v>1</c:v>
                </c:pt>
                <c:pt idx="5584">
                  <c:v>1</c:v>
                </c:pt>
                <c:pt idx="5585">
                  <c:v>1</c:v>
                </c:pt>
                <c:pt idx="5586">
                  <c:v>1</c:v>
                </c:pt>
                <c:pt idx="5587">
                  <c:v>1</c:v>
                </c:pt>
                <c:pt idx="5588">
                  <c:v>1</c:v>
                </c:pt>
                <c:pt idx="5589">
                  <c:v>1</c:v>
                </c:pt>
                <c:pt idx="5590">
                  <c:v>1</c:v>
                </c:pt>
                <c:pt idx="5591">
                  <c:v>1</c:v>
                </c:pt>
                <c:pt idx="5592">
                  <c:v>1</c:v>
                </c:pt>
                <c:pt idx="5593">
                  <c:v>1</c:v>
                </c:pt>
                <c:pt idx="5594">
                  <c:v>3</c:v>
                </c:pt>
                <c:pt idx="5595">
                  <c:v>4</c:v>
                </c:pt>
                <c:pt idx="5596">
                  <c:v>5</c:v>
                </c:pt>
                <c:pt idx="5597">
                  <c:v>4</c:v>
                </c:pt>
                <c:pt idx="5598">
                  <c:v>5</c:v>
                </c:pt>
                <c:pt idx="5599">
                  <c:v>5</c:v>
                </c:pt>
                <c:pt idx="5600">
                  <c:v>5</c:v>
                </c:pt>
                <c:pt idx="5601">
                  <c:v>5</c:v>
                </c:pt>
                <c:pt idx="5602">
                  <c:v>5</c:v>
                </c:pt>
                <c:pt idx="5603">
                  <c:v>5</c:v>
                </c:pt>
                <c:pt idx="5604">
                  <c:v>3</c:v>
                </c:pt>
                <c:pt idx="5605">
                  <c:v>3</c:v>
                </c:pt>
                <c:pt idx="5606">
                  <c:v>2</c:v>
                </c:pt>
                <c:pt idx="5607">
                  <c:v>2</c:v>
                </c:pt>
                <c:pt idx="5608">
                  <c:v>-2</c:v>
                </c:pt>
                <c:pt idx="5609">
                  <c:v>-1</c:v>
                </c:pt>
                <c:pt idx="5610">
                  <c:v>-2</c:v>
                </c:pt>
                <c:pt idx="5611">
                  <c:v>-2</c:v>
                </c:pt>
                <c:pt idx="5612">
                  <c:v>-4</c:v>
                </c:pt>
                <c:pt idx="5613">
                  <c:v>-4</c:v>
                </c:pt>
                <c:pt idx="5614">
                  <c:v>-6</c:v>
                </c:pt>
                <c:pt idx="5615">
                  <c:v>-6</c:v>
                </c:pt>
                <c:pt idx="5616">
                  <c:v>-4</c:v>
                </c:pt>
                <c:pt idx="5617">
                  <c:v>-4</c:v>
                </c:pt>
                <c:pt idx="5618">
                  <c:v>-4</c:v>
                </c:pt>
                <c:pt idx="5619">
                  <c:v>-4</c:v>
                </c:pt>
                <c:pt idx="5620">
                  <c:v>-2</c:v>
                </c:pt>
                <c:pt idx="5621">
                  <c:v>0</c:v>
                </c:pt>
                <c:pt idx="5622">
                  <c:v>0</c:v>
                </c:pt>
                <c:pt idx="5623">
                  <c:v>1</c:v>
                </c:pt>
                <c:pt idx="5624">
                  <c:v>1</c:v>
                </c:pt>
                <c:pt idx="5625">
                  <c:v>0</c:v>
                </c:pt>
                <c:pt idx="5626">
                  <c:v>2</c:v>
                </c:pt>
                <c:pt idx="5627">
                  <c:v>2</c:v>
                </c:pt>
                <c:pt idx="5628">
                  <c:v>2</c:v>
                </c:pt>
                <c:pt idx="5629">
                  <c:v>2</c:v>
                </c:pt>
                <c:pt idx="5630">
                  <c:v>2</c:v>
                </c:pt>
                <c:pt idx="5631">
                  <c:v>2</c:v>
                </c:pt>
                <c:pt idx="5632">
                  <c:v>1</c:v>
                </c:pt>
                <c:pt idx="5633">
                  <c:v>-1</c:v>
                </c:pt>
                <c:pt idx="5634">
                  <c:v>-1</c:v>
                </c:pt>
                <c:pt idx="5635">
                  <c:v>-1</c:v>
                </c:pt>
                <c:pt idx="5636">
                  <c:v>-1</c:v>
                </c:pt>
                <c:pt idx="5637">
                  <c:v>-1</c:v>
                </c:pt>
                <c:pt idx="5638">
                  <c:v>-1</c:v>
                </c:pt>
                <c:pt idx="5639">
                  <c:v>-1</c:v>
                </c:pt>
                <c:pt idx="5640">
                  <c:v>-1</c:v>
                </c:pt>
                <c:pt idx="5641">
                  <c:v>-1</c:v>
                </c:pt>
                <c:pt idx="5642">
                  <c:v>-1</c:v>
                </c:pt>
                <c:pt idx="5643">
                  <c:v>-1</c:v>
                </c:pt>
                <c:pt idx="5644">
                  <c:v>1</c:v>
                </c:pt>
                <c:pt idx="5645">
                  <c:v>1</c:v>
                </c:pt>
                <c:pt idx="5646">
                  <c:v>1</c:v>
                </c:pt>
                <c:pt idx="5647">
                  <c:v>1</c:v>
                </c:pt>
                <c:pt idx="5648">
                  <c:v>1</c:v>
                </c:pt>
                <c:pt idx="5649">
                  <c:v>1</c:v>
                </c:pt>
                <c:pt idx="5650">
                  <c:v>1</c:v>
                </c:pt>
                <c:pt idx="5651">
                  <c:v>1</c:v>
                </c:pt>
                <c:pt idx="5652">
                  <c:v>1</c:v>
                </c:pt>
                <c:pt idx="5653">
                  <c:v>1</c:v>
                </c:pt>
                <c:pt idx="5654">
                  <c:v>1</c:v>
                </c:pt>
                <c:pt idx="5655">
                  <c:v>1</c:v>
                </c:pt>
                <c:pt idx="5656">
                  <c:v>-5</c:v>
                </c:pt>
                <c:pt idx="5657">
                  <c:v>-5</c:v>
                </c:pt>
                <c:pt idx="5658">
                  <c:v>-5</c:v>
                </c:pt>
                <c:pt idx="5659">
                  <c:v>-5</c:v>
                </c:pt>
                <c:pt idx="5660">
                  <c:v>-7</c:v>
                </c:pt>
                <c:pt idx="5661">
                  <c:v>-7</c:v>
                </c:pt>
                <c:pt idx="5662">
                  <c:v>-10</c:v>
                </c:pt>
                <c:pt idx="5663">
                  <c:v>-10</c:v>
                </c:pt>
                <c:pt idx="5664">
                  <c:v>-10</c:v>
                </c:pt>
                <c:pt idx="5665">
                  <c:v>-10</c:v>
                </c:pt>
                <c:pt idx="5666">
                  <c:v>-10</c:v>
                </c:pt>
                <c:pt idx="5667">
                  <c:v>-10</c:v>
                </c:pt>
                <c:pt idx="5668">
                  <c:v>-5</c:v>
                </c:pt>
                <c:pt idx="5669">
                  <c:v>-5</c:v>
                </c:pt>
                <c:pt idx="5670">
                  <c:v>-5</c:v>
                </c:pt>
                <c:pt idx="5671">
                  <c:v>-5</c:v>
                </c:pt>
                <c:pt idx="5672">
                  <c:v>-3</c:v>
                </c:pt>
                <c:pt idx="5673">
                  <c:v>-3</c:v>
                </c:pt>
                <c:pt idx="5674">
                  <c:v>-1</c:v>
                </c:pt>
                <c:pt idx="5675">
                  <c:v>-3</c:v>
                </c:pt>
                <c:pt idx="5676">
                  <c:v>-3</c:v>
                </c:pt>
                <c:pt idx="5677">
                  <c:v>-3</c:v>
                </c:pt>
                <c:pt idx="5678">
                  <c:v>-3</c:v>
                </c:pt>
                <c:pt idx="5679">
                  <c:v>-3</c:v>
                </c:pt>
                <c:pt idx="5680">
                  <c:v>-3</c:v>
                </c:pt>
                <c:pt idx="5681">
                  <c:v>-1</c:v>
                </c:pt>
                <c:pt idx="5682">
                  <c:v>-1</c:v>
                </c:pt>
                <c:pt idx="5683">
                  <c:v>-1</c:v>
                </c:pt>
                <c:pt idx="5684">
                  <c:v>-4</c:v>
                </c:pt>
                <c:pt idx="5685">
                  <c:v>-3</c:v>
                </c:pt>
                <c:pt idx="5686">
                  <c:v>-4</c:v>
                </c:pt>
                <c:pt idx="5687">
                  <c:v>-4</c:v>
                </c:pt>
                <c:pt idx="5688">
                  <c:v>-4</c:v>
                </c:pt>
                <c:pt idx="5689">
                  <c:v>-4</c:v>
                </c:pt>
                <c:pt idx="5690">
                  <c:v>-4</c:v>
                </c:pt>
                <c:pt idx="5691">
                  <c:v>-4</c:v>
                </c:pt>
                <c:pt idx="5692">
                  <c:v>-4</c:v>
                </c:pt>
                <c:pt idx="5693">
                  <c:v>-4</c:v>
                </c:pt>
                <c:pt idx="5694">
                  <c:v>-6</c:v>
                </c:pt>
                <c:pt idx="5695">
                  <c:v>-6</c:v>
                </c:pt>
                <c:pt idx="5696">
                  <c:v>-3</c:v>
                </c:pt>
                <c:pt idx="5697">
                  <c:v>-4</c:v>
                </c:pt>
                <c:pt idx="5698">
                  <c:v>0</c:v>
                </c:pt>
                <c:pt idx="5699">
                  <c:v>-2</c:v>
                </c:pt>
                <c:pt idx="5700">
                  <c:v>-2</c:v>
                </c:pt>
                <c:pt idx="5701">
                  <c:v>-2</c:v>
                </c:pt>
                <c:pt idx="5702">
                  <c:v>-2</c:v>
                </c:pt>
                <c:pt idx="5703">
                  <c:v>-2</c:v>
                </c:pt>
                <c:pt idx="5704">
                  <c:v>-2</c:v>
                </c:pt>
                <c:pt idx="5705">
                  <c:v>-4</c:v>
                </c:pt>
                <c:pt idx="5706">
                  <c:v>-2</c:v>
                </c:pt>
                <c:pt idx="5707">
                  <c:v>-4</c:v>
                </c:pt>
                <c:pt idx="5708">
                  <c:v>-4</c:v>
                </c:pt>
                <c:pt idx="5709">
                  <c:v>-4</c:v>
                </c:pt>
                <c:pt idx="5710">
                  <c:v>-4</c:v>
                </c:pt>
                <c:pt idx="5711">
                  <c:v>-2</c:v>
                </c:pt>
                <c:pt idx="5712">
                  <c:v>-2</c:v>
                </c:pt>
                <c:pt idx="5713">
                  <c:v>-2</c:v>
                </c:pt>
                <c:pt idx="5714">
                  <c:v>-1</c:v>
                </c:pt>
                <c:pt idx="5715">
                  <c:v>-1</c:v>
                </c:pt>
                <c:pt idx="5716">
                  <c:v>-1</c:v>
                </c:pt>
                <c:pt idx="5717">
                  <c:v>0</c:v>
                </c:pt>
                <c:pt idx="5718">
                  <c:v>0</c:v>
                </c:pt>
                <c:pt idx="5719">
                  <c:v>2</c:v>
                </c:pt>
                <c:pt idx="5720">
                  <c:v>2</c:v>
                </c:pt>
                <c:pt idx="5721">
                  <c:v>2</c:v>
                </c:pt>
                <c:pt idx="5722">
                  <c:v>2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-1</c:v>
                </c:pt>
                <c:pt idx="5727">
                  <c:v>-1</c:v>
                </c:pt>
                <c:pt idx="5728">
                  <c:v>-1</c:v>
                </c:pt>
                <c:pt idx="5729">
                  <c:v>0</c:v>
                </c:pt>
                <c:pt idx="5730">
                  <c:v>0</c:v>
                </c:pt>
                <c:pt idx="5731">
                  <c:v>0</c:v>
                </c:pt>
                <c:pt idx="5732">
                  <c:v>0</c:v>
                </c:pt>
                <c:pt idx="5733">
                  <c:v>1</c:v>
                </c:pt>
                <c:pt idx="5734">
                  <c:v>1</c:v>
                </c:pt>
                <c:pt idx="5735">
                  <c:v>3</c:v>
                </c:pt>
                <c:pt idx="5736">
                  <c:v>3</c:v>
                </c:pt>
                <c:pt idx="5737">
                  <c:v>3</c:v>
                </c:pt>
                <c:pt idx="5738">
                  <c:v>2</c:v>
                </c:pt>
                <c:pt idx="5739">
                  <c:v>2</c:v>
                </c:pt>
                <c:pt idx="5740">
                  <c:v>2</c:v>
                </c:pt>
                <c:pt idx="5741">
                  <c:v>0</c:v>
                </c:pt>
                <c:pt idx="5742">
                  <c:v>0</c:v>
                </c:pt>
                <c:pt idx="5743">
                  <c:v>0</c:v>
                </c:pt>
                <c:pt idx="5744">
                  <c:v>0</c:v>
                </c:pt>
                <c:pt idx="5745">
                  <c:v>-1</c:v>
                </c:pt>
                <c:pt idx="5746">
                  <c:v>-1</c:v>
                </c:pt>
                <c:pt idx="5747">
                  <c:v>-1</c:v>
                </c:pt>
                <c:pt idx="5748">
                  <c:v>-3</c:v>
                </c:pt>
                <c:pt idx="5749">
                  <c:v>-3</c:v>
                </c:pt>
                <c:pt idx="5750">
                  <c:v>-3</c:v>
                </c:pt>
                <c:pt idx="5751">
                  <c:v>-4</c:v>
                </c:pt>
                <c:pt idx="5752">
                  <c:v>-4</c:v>
                </c:pt>
                <c:pt idx="5753">
                  <c:v>-4</c:v>
                </c:pt>
                <c:pt idx="5754">
                  <c:v>-4</c:v>
                </c:pt>
                <c:pt idx="5755">
                  <c:v>-4</c:v>
                </c:pt>
                <c:pt idx="5756">
                  <c:v>-4</c:v>
                </c:pt>
                <c:pt idx="5757">
                  <c:v>-4</c:v>
                </c:pt>
                <c:pt idx="5758">
                  <c:v>-4</c:v>
                </c:pt>
                <c:pt idx="5759">
                  <c:v>-4</c:v>
                </c:pt>
                <c:pt idx="5760">
                  <c:v>-3</c:v>
                </c:pt>
                <c:pt idx="5761">
                  <c:v>-1</c:v>
                </c:pt>
                <c:pt idx="5762">
                  <c:v>-1</c:v>
                </c:pt>
                <c:pt idx="5763">
                  <c:v>0</c:v>
                </c:pt>
                <c:pt idx="5764">
                  <c:v>-3</c:v>
                </c:pt>
                <c:pt idx="5765">
                  <c:v>-3</c:v>
                </c:pt>
                <c:pt idx="5766">
                  <c:v>-4</c:v>
                </c:pt>
                <c:pt idx="5767">
                  <c:v>-4</c:v>
                </c:pt>
                <c:pt idx="5768">
                  <c:v>-4</c:v>
                </c:pt>
                <c:pt idx="5769">
                  <c:v>-4</c:v>
                </c:pt>
                <c:pt idx="5770">
                  <c:v>-5</c:v>
                </c:pt>
                <c:pt idx="5771">
                  <c:v>-5</c:v>
                </c:pt>
                <c:pt idx="5772">
                  <c:v>-6</c:v>
                </c:pt>
                <c:pt idx="5773">
                  <c:v>-6</c:v>
                </c:pt>
                <c:pt idx="5774">
                  <c:v>-6</c:v>
                </c:pt>
                <c:pt idx="5775">
                  <c:v>-6</c:v>
                </c:pt>
                <c:pt idx="5776">
                  <c:v>-3</c:v>
                </c:pt>
                <c:pt idx="5777">
                  <c:v>-3</c:v>
                </c:pt>
                <c:pt idx="5778">
                  <c:v>-2</c:v>
                </c:pt>
                <c:pt idx="5779">
                  <c:v>-2</c:v>
                </c:pt>
                <c:pt idx="5780">
                  <c:v>-2</c:v>
                </c:pt>
                <c:pt idx="5781">
                  <c:v>-2</c:v>
                </c:pt>
                <c:pt idx="5782">
                  <c:v>-2</c:v>
                </c:pt>
                <c:pt idx="5783">
                  <c:v>-2</c:v>
                </c:pt>
                <c:pt idx="5784">
                  <c:v>-2</c:v>
                </c:pt>
                <c:pt idx="5785">
                  <c:v>-2</c:v>
                </c:pt>
                <c:pt idx="5786">
                  <c:v>-1</c:v>
                </c:pt>
                <c:pt idx="5787">
                  <c:v>-1</c:v>
                </c:pt>
                <c:pt idx="5788">
                  <c:v>-1</c:v>
                </c:pt>
                <c:pt idx="5789">
                  <c:v>-1</c:v>
                </c:pt>
                <c:pt idx="5790">
                  <c:v>-1</c:v>
                </c:pt>
                <c:pt idx="5791">
                  <c:v>-1</c:v>
                </c:pt>
                <c:pt idx="5792">
                  <c:v>-1</c:v>
                </c:pt>
                <c:pt idx="5793">
                  <c:v>-1</c:v>
                </c:pt>
                <c:pt idx="5794">
                  <c:v>-1</c:v>
                </c:pt>
                <c:pt idx="5795">
                  <c:v>-1</c:v>
                </c:pt>
                <c:pt idx="5796">
                  <c:v>-1</c:v>
                </c:pt>
                <c:pt idx="5797">
                  <c:v>-1</c:v>
                </c:pt>
                <c:pt idx="5798">
                  <c:v>-2</c:v>
                </c:pt>
                <c:pt idx="5799">
                  <c:v>-2</c:v>
                </c:pt>
                <c:pt idx="5800">
                  <c:v>-2</c:v>
                </c:pt>
                <c:pt idx="5801">
                  <c:v>-2</c:v>
                </c:pt>
                <c:pt idx="5802">
                  <c:v>-2</c:v>
                </c:pt>
                <c:pt idx="5803">
                  <c:v>-3</c:v>
                </c:pt>
                <c:pt idx="5804">
                  <c:v>-3</c:v>
                </c:pt>
                <c:pt idx="5805">
                  <c:v>-3</c:v>
                </c:pt>
                <c:pt idx="5806">
                  <c:v>-3</c:v>
                </c:pt>
                <c:pt idx="5807">
                  <c:v>-3</c:v>
                </c:pt>
                <c:pt idx="5808">
                  <c:v>-3</c:v>
                </c:pt>
                <c:pt idx="5809">
                  <c:v>-3</c:v>
                </c:pt>
                <c:pt idx="5810">
                  <c:v>-1</c:v>
                </c:pt>
                <c:pt idx="5811">
                  <c:v>-1</c:v>
                </c:pt>
                <c:pt idx="5812">
                  <c:v>-1</c:v>
                </c:pt>
                <c:pt idx="5813">
                  <c:v>-1</c:v>
                </c:pt>
                <c:pt idx="5814">
                  <c:v>-1</c:v>
                </c:pt>
                <c:pt idx="5815">
                  <c:v>-1</c:v>
                </c:pt>
                <c:pt idx="5816">
                  <c:v>-3</c:v>
                </c:pt>
                <c:pt idx="5817">
                  <c:v>-3</c:v>
                </c:pt>
                <c:pt idx="5818">
                  <c:v>-3</c:v>
                </c:pt>
                <c:pt idx="5819">
                  <c:v>-4</c:v>
                </c:pt>
                <c:pt idx="5820">
                  <c:v>-4</c:v>
                </c:pt>
                <c:pt idx="5821">
                  <c:v>-4</c:v>
                </c:pt>
                <c:pt idx="5822">
                  <c:v>-3</c:v>
                </c:pt>
                <c:pt idx="5823">
                  <c:v>-2</c:v>
                </c:pt>
                <c:pt idx="5824">
                  <c:v>-2</c:v>
                </c:pt>
                <c:pt idx="5825">
                  <c:v>-2</c:v>
                </c:pt>
                <c:pt idx="5826">
                  <c:v>-2</c:v>
                </c:pt>
                <c:pt idx="5827">
                  <c:v>-2</c:v>
                </c:pt>
                <c:pt idx="5828">
                  <c:v>0</c:v>
                </c:pt>
                <c:pt idx="5829">
                  <c:v>0</c:v>
                </c:pt>
                <c:pt idx="5830">
                  <c:v>0</c:v>
                </c:pt>
                <c:pt idx="5831">
                  <c:v>1</c:v>
                </c:pt>
                <c:pt idx="5832">
                  <c:v>1</c:v>
                </c:pt>
                <c:pt idx="5833">
                  <c:v>1</c:v>
                </c:pt>
                <c:pt idx="5834">
                  <c:v>-2</c:v>
                </c:pt>
                <c:pt idx="5835">
                  <c:v>-2</c:v>
                </c:pt>
                <c:pt idx="5836">
                  <c:v>-2</c:v>
                </c:pt>
                <c:pt idx="5837">
                  <c:v>-2</c:v>
                </c:pt>
                <c:pt idx="5838">
                  <c:v>-3</c:v>
                </c:pt>
                <c:pt idx="5839">
                  <c:v>-3</c:v>
                </c:pt>
                <c:pt idx="5840">
                  <c:v>0</c:v>
                </c:pt>
                <c:pt idx="5841">
                  <c:v>0</c:v>
                </c:pt>
                <c:pt idx="5842">
                  <c:v>-1</c:v>
                </c:pt>
                <c:pt idx="5843">
                  <c:v>-1</c:v>
                </c:pt>
                <c:pt idx="5844">
                  <c:v>-1</c:v>
                </c:pt>
                <c:pt idx="5845">
                  <c:v>-1</c:v>
                </c:pt>
                <c:pt idx="5846">
                  <c:v>1</c:v>
                </c:pt>
                <c:pt idx="5847">
                  <c:v>-1</c:v>
                </c:pt>
                <c:pt idx="5848">
                  <c:v>-1</c:v>
                </c:pt>
                <c:pt idx="5849">
                  <c:v>-1</c:v>
                </c:pt>
                <c:pt idx="5850">
                  <c:v>0</c:v>
                </c:pt>
                <c:pt idx="5851">
                  <c:v>0</c:v>
                </c:pt>
                <c:pt idx="5852">
                  <c:v>-3</c:v>
                </c:pt>
                <c:pt idx="5853">
                  <c:v>-3</c:v>
                </c:pt>
                <c:pt idx="5854">
                  <c:v>-2</c:v>
                </c:pt>
                <c:pt idx="5855">
                  <c:v>-2</c:v>
                </c:pt>
                <c:pt idx="5856">
                  <c:v>-2</c:v>
                </c:pt>
                <c:pt idx="5857">
                  <c:v>-2</c:v>
                </c:pt>
                <c:pt idx="5858">
                  <c:v>-2</c:v>
                </c:pt>
                <c:pt idx="5859">
                  <c:v>-1</c:v>
                </c:pt>
                <c:pt idx="5860">
                  <c:v>-1</c:v>
                </c:pt>
                <c:pt idx="5861">
                  <c:v>-1</c:v>
                </c:pt>
                <c:pt idx="5862">
                  <c:v>-1</c:v>
                </c:pt>
                <c:pt idx="5863">
                  <c:v>-2</c:v>
                </c:pt>
                <c:pt idx="5864">
                  <c:v>-2</c:v>
                </c:pt>
                <c:pt idx="5865">
                  <c:v>-2</c:v>
                </c:pt>
                <c:pt idx="5866">
                  <c:v>-2</c:v>
                </c:pt>
                <c:pt idx="5867">
                  <c:v>-2</c:v>
                </c:pt>
                <c:pt idx="5868">
                  <c:v>-2</c:v>
                </c:pt>
                <c:pt idx="5869">
                  <c:v>-2</c:v>
                </c:pt>
                <c:pt idx="5870">
                  <c:v>-2</c:v>
                </c:pt>
                <c:pt idx="5871">
                  <c:v>-1</c:v>
                </c:pt>
                <c:pt idx="5872">
                  <c:v>-1</c:v>
                </c:pt>
                <c:pt idx="5873">
                  <c:v>-1</c:v>
                </c:pt>
                <c:pt idx="5874">
                  <c:v>-1</c:v>
                </c:pt>
                <c:pt idx="5875">
                  <c:v>1</c:v>
                </c:pt>
                <c:pt idx="5876">
                  <c:v>1</c:v>
                </c:pt>
                <c:pt idx="5877">
                  <c:v>1</c:v>
                </c:pt>
                <c:pt idx="5878">
                  <c:v>1</c:v>
                </c:pt>
                <c:pt idx="5879">
                  <c:v>1</c:v>
                </c:pt>
                <c:pt idx="5880">
                  <c:v>-1</c:v>
                </c:pt>
                <c:pt idx="5881">
                  <c:v>-1</c:v>
                </c:pt>
                <c:pt idx="5882">
                  <c:v>-1</c:v>
                </c:pt>
                <c:pt idx="5883">
                  <c:v>-1</c:v>
                </c:pt>
                <c:pt idx="5884">
                  <c:v>-1</c:v>
                </c:pt>
                <c:pt idx="5885">
                  <c:v>-2</c:v>
                </c:pt>
                <c:pt idx="5886">
                  <c:v>-2</c:v>
                </c:pt>
                <c:pt idx="5887">
                  <c:v>-3</c:v>
                </c:pt>
                <c:pt idx="5888">
                  <c:v>-3</c:v>
                </c:pt>
                <c:pt idx="5889">
                  <c:v>-3</c:v>
                </c:pt>
                <c:pt idx="5890">
                  <c:v>-3</c:v>
                </c:pt>
                <c:pt idx="5891">
                  <c:v>-6</c:v>
                </c:pt>
                <c:pt idx="5892">
                  <c:v>-6</c:v>
                </c:pt>
                <c:pt idx="5893">
                  <c:v>-6</c:v>
                </c:pt>
                <c:pt idx="5894">
                  <c:v>-6</c:v>
                </c:pt>
                <c:pt idx="5895">
                  <c:v>-4</c:v>
                </c:pt>
                <c:pt idx="5896">
                  <c:v>-4</c:v>
                </c:pt>
                <c:pt idx="5897">
                  <c:v>-3</c:v>
                </c:pt>
                <c:pt idx="5898">
                  <c:v>-3</c:v>
                </c:pt>
                <c:pt idx="5899">
                  <c:v>-3</c:v>
                </c:pt>
                <c:pt idx="5900">
                  <c:v>-3</c:v>
                </c:pt>
                <c:pt idx="5901">
                  <c:v>-3</c:v>
                </c:pt>
                <c:pt idx="5902">
                  <c:v>-3</c:v>
                </c:pt>
                <c:pt idx="5903">
                  <c:v>-3</c:v>
                </c:pt>
                <c:pt idx="5904">
                  <c:v>-3</c:v>
                </c:pt>
                <c:pt idx="5905">
                  <c:v>-3</c:v>
                </c:pt>
                <c:pt idx="5906">
                  <c:v>-3</c:v>
                </c:pt>
                <c:pt idx="5907">
                  <c:v>-3</c:v>
                </c:pt>
                <c:pt idx="5908">
                  <c:v>-2</c:v>
                </c:pt>
                <c:pt idx="5909">
                  <c:v>-2</c:v>
                </c:pt>
                <c:pt idx="5910">
                  <c:v>-2</c:v>
                </c:pt>
                <c:pt idx="5911">
                  <c:v>-2</c:v>
                </c:pt>
                <c:pt idx="5912">
                  <c:v>-2</c:v>
                </c:pt>
                <c:pt idx="5913">
                  <c:v>-2</c:v>
                </c:pt>
                <c:pt idx="5914">
                  <c:v>-2</c:v>
                </c:pt>
                <c:pt idx="5915">
                  <c:v>-2</c:v>
                </c:pt>
                <c:pt idx="5916">
                  <c:v>-2</c:v>
                </c:pt>
                <c:pt idx="5917">
                  <c:v>-2</c:v>
                </c:pt>
                <c:pt idx="5918">
                  <c:v>-2</c:v>
                </c:pt>
                <c:pt idx="5919">
                  <c:v>-2</c:v>
                </c:pt>
                <c:pt idx="5920">
                  <c:v>-1</c:v>
                </c:pt>
                <c:pt idx="5921">
                  <c:v>-1</c:v>
                </c:pt>
                <c:pt idx="5922">
                  <c:v>-1</c:v>
                </c:pt>
                <c:pt idx="5923">
                  <c:v>-1</c:v>
                </c:pt>
                <c:pt idx="5924">
                  <c:v>-1</c:v>
                </c:pt>
                <c:pt idx="5925">
                  <c:v>-1</c:v>
                </c:pt>
                <c:pt idx="5926">
                  <c:v>-1</c:v>
                </c:pt>
                <c:pt idx="5927">
                  <c:v>0</c:v>
                </c:pt>
                <c:pt idx="5928">
                  <c:v>0</c:v>
                </c:pt>
                <c:pt idx="5929">
                  <c:v>0</c:v>
                </c:pt>
                <c:pt idx="5930">
                  <c:v>0</c:v>
                </c:pt>
                <c:pt idx="5931">
                  <c:v>0</c:v>
                </c:pt>
                <c:pt idx="5932">
                  <c:v>1</c:v>
                </c:pt>
                <c:pt idx="5933">
                  <c:v>1</c:v>
                </c:pt>
                <c:pt idx="5934">
                  <c:v>0</c:v>
                </c:pt>
                <c:pt idx="5935">
                  <c:v>-2</c:v>
                </c:pt>
                <c:pt idx="5936">
                  <c:v>-2</c:v>
                </c:pt>
                <c:pt idx="5937">
                  <c:v>-2</c:v>
                </c:pt>
                <c:pt idx="5938">
                  <c:v>-2</c:v>
                </c:pt>
                <c:pt idx="5939">
                  <c:v>-3</c:v>
                </c:pt>
                <c:pt idx="5940">
                  <c:v>-3</c:v>
                </c:pt>
                <c:pt idx="5941">
                  <c:v>-3</c:v>
                </c:pt>
                <c:pt idx="5942">
                  <c:v>-3</c:v>
                </c:pt>
                <c:pt idx="5943">
                  <c:v>-3</c:v>
                </c:pt>
                <c:pt idx="5944">
                  <c:v>-3</c:v>
                </c:pt>
                <c:pt idx="5945">
                  <c:v>-3</c:v>
                </c:pt>
                <c:pt idx="5946">
                  <c:v>-3</c:v>
                </c:pt>
                <c:pt idx="5947">
                  <c:v>0</c:v>
                </c:pt>
                <c:pt idx="5948">
                  <c:v>0</c:v>
                </c:pt>
                <c:pt idx="5949">
                  <c:v>1</c:v>
                </c:pt>
                <c:pt idx="5950">
                  <c:v>1</c:v>
                </c:pt>
                <c:pt idx="5951">
                  <c:v>1</c:v>
                </c:pt>
                <c:pt idx="5952">
                  <c:v>1</c:v>
                </c:pt>
                <c:pt idx="5953">
                  <c:v>1</c:v>
                </c:pt>
                <c:pt idx="5954">
                  <c:v>1</c:v>
                </c:pt>
                <c:pt idx="5955">
                  <c:v>1</c:v>
                </c:pt>
                <c:pt idx="5956">
                  <c:v>2</c:v>
                </c:pt>
                <c:pt idx="5957">
                  <c:v>2</c:v>
                </c:pt>
                <c:pt idx="5958">
                  <c:v>2</c:v>
                </c:pt>
                <c:pt idx="5959">
                  <c:v>1</c:v>
                </c:pt>
                <c:pt idx="5960">
                  <c:v>1</c:v>
                </c:pt>
                <c:pt idx="5961">
                  <c:v>2</c:v>
                </c:pt>
                <c:pt idx="5962">
                  <c:v>2</c:v>
                </c:pt>
                <c:pt idx="5963">
                  <c:v>2</c:v>
                </c:pt>
                <c:pt idx="5964">
                  <c:v>2</c:v>
                </c:pt>
                <c:pt idx="5965">
                  <c:v>-1</c:v>
                </c:pt>
                <c:pt idx="5966">
                  <c:v>-1</c:v>
                </c:pt>
                <c:pt idx="5967">
                  <c:v>-1</c:v>
                </c:pt>
                <c:pt idx="5968">
                  <c:v>-2</c:v>
                </c:pt>
                <c:pt idx="5969">
                  <c:v>-2</c:v>
                </c:pt>
                <c:pt idx="5970">
                  <c:v>-2</c:v>
                </c:pt>
                <c:pt idx="5971">
                  <c:v>-1</c:v>
                </c:pt>
                <c:pt idx="5972">
                  <c:v>-1</c:v>
                </c:pt>
                <c:pt idx="5973">
                  <c:v>-2</c:v>
                </c:pt>
                <c:pt idx="5974">
                  <c:v>-2</c:v>
                </c:pt>
                <c:pt idx="5975">
                  <c:v>-2</c:v>
                </c:pt>
                <c:pt idx="5976">
                  <c:v>-2</c:v>
                </c:pt>
                <c:pt idx="5977">
                  <c:v>1</c:v>
                </c:pt>
                <c:pt idx="5978">
                  <c:v>-2</c:v>
                </c:pt>
                <c:pt idx="5979">
                  <c:v>-3</c:v>
                </c:pt>
                <c:pt idx="5980">
                  <c:v>-3</c:v>
                </c:pt>
                <c:pt idx="5981">
                  <c:v>-3</c:v>
                </c:pt>
                <c:pt idx="5982">
                  <c:v>-3</c:v>
                </c:pt>
                <c:pt idx="5983">
                  <c:v>-6</c:v>
                </c:pt>
                <c:pt idx="5984">
                  <c:v>-6</c:v>
                </c:pt>
                <c:pt idx="5985">
                  <c:v>-6</c:v>
                </c:pt>
                <c:pt idx="5986">
                  <c:v>-6</c:v>
                </c:pt>
                <c:pt idx="5987">
                  <c:v>-6</c:v>
                </c:pt>
                <c:pt idx="5988">
                  <c:v>-6</c:v>
                </c:pt>
                <c:pt idx="5989">
                  <c:v>-6</c:v>
                </c:pt>
                <c:pt idx="5990">
                  <c:v>-6</c:v>
                </c:pt>
                <c:pt idx="5991">
                  <c:v>-5</c:v>
                </c:pt>
                <c:pt idx="5992">
                  <c:v>-5</c:v>
                </c:pt>
                <c:pt idx="5993">
                  <c:v>-5</c:v>
                </c:pt>
                <c:pt idx="5994">
                  <c:v>-6</c:v>
                </c:pt>
                <c:pt idx="5995">
                  <c:v>-1</c:v>
                </c:pt>
                <c:pt idx="5996">
                  <c:v>-1</c:v>
                </c:pt>
                <c:pt idx="5997">
                  <c:v>-1</c:v>
                </c:pt>
                <c:pt idx="5998">
                  <c:v>-1</c:v>
                </c:pt>
                <c:pt idx="5999">
                  <c:v>-1</c:v>
                </c:pt>
                <c:pt idx="6000">
                  <c:v>0</c:v>
                </c:pt>
                <c:pt idx="6001">
                  <c:v>0</c:v>
                </c:pt>
                <c:pt idx="6002">
                  <c:v>-5</c:v>
                </c:pt>
                <c:pt idx="6003">
                  <c:v>-5</c:v>
                </c:pt>
                <c:pt idx="6004">
                  <c:v>-5</c:v>
                </c:pt>
                <c:pt idx="6005">
                  <c:v>-5</c:v>
                </c:pt>
                <c:pt idx="6006">
                  <c:v>-4</c:v>
                </c:pt>
                <c:pt idx="6007">
                  <c:v>-4</c:v>
                </c:pt>
                <c:pt idx="6008">
                  <c:v>-4</c:v>
                </c:pt>
                <c:pt idx="6009">
                  <c:v>-4</c:v>
                </c:pt>
                <c:pt idx="6010">
                  <c:v>-4</c:v>
                </c:pt>
                <c:pt idx="6011">
                  <c:v>-4</c:v>
                </c:pt>
                <c:pt idx="6012">
                  <c:v>-6</c:v>
                </c:pt>
                <c:pt idx="6013">
                  <c:v>-6</c:v>
                </c:pt>
                <c:pt idx="6014">
                  <c:v>-1</c:v>
                </c:pt>
                <c:pt idx="6015">
                  <c:v>-3</c:v>
                </c:pt>
                <c:pt idx="6016">
                  <c:v>-3</c:v>
                </c:pt>
                <c:pt idx="6017">
                  <c:v>-3</c:v>
                </c:pt>
                <c:pt idx="6018">
                  <c:v>-3</c:v>
                </c:pt>
                <c:pt idx="6019">
                  <c:v>-3</c:v>
                </c:pt>
                <c:pt idx="6020">
                  <c:v>-3</c:v>
                </c:pt>
                <c:pt idx="6021">
                  <c:v>-3</c:v>
                </c:pt>
                <c:pt idx="6022">
                  <c:v>-6</c:v>
                </c:pt>
                <c:pt idx="6023">
                  <c:v>-6</c:v>
                </c:pt>
                <c:pt idx="6024">
                  <c:v>-5</c:v>
                </c:pt>
                <c:pt idx="6025">
                  <c:v>-5</c:v>
                </c:pt>
                <c:pt idx="6026">
                  <c:v>-5</c:v>
                </c:pt>
                <c:pt idx="6027">
                  <c:v>-5</c:v>
                </c:pt>
                <c:pt idx="6028">
                  <c:v>-5</c:v>
                </c:pt>
                <c:pt idx="6029">
                  <c:v>-7</c:v>
                </c:pt>
                <c:pt idx="6030">
                  <c:v>-7</c:v>
                </c:pt>
                <c:pt idx="6031">
                  <c:v>-5</c:v>
                </c:pt>
                <c:pt idx="6032">
                  <c:v>-4</c:v>
                </c:pt>
                <c:pt idx="6033">
                  <c:v>-4</c:v>
                </c:pt>
                <c:pt idx="6034">
                  <c:v>-2</c:v>
                </c:pt>
                <c:pt idx="6035">
                  <c:v>-2</c:v>
                </c:pt>
                <c:pt idx="6036">
                  <c:v>-5</c:v>
                </c:pt>
                <c:pt idx="6037">
                  <c:v>-5</c:v>
                </c:pt>
                <c:pt idx="6038">
                  <c:v>-7</c:v>
                </c:pt>
                <c:pt idx="6039">
                  <c:v>-7</c:v>
                </c:pt>
                <c:pt idx="6040">
                  <c:v>-7</c:v>
                </c:pt>
                <c:pt idx="6041">
                  <c:v>-4</c:v>
                </c:pt>
                <c:pt idx="6042">
                  <c:v>-4</c:v>
                </c:pt>
                <c:pt idx="6043">
                  <c:v>-4</c:v>
                </c:pt>
                <c:pt idx="6044">
                  <c:v>-4</c:v>
                </c:pt>
                <c:pt idx="6045">
                  <c:v>-4</c:v>
                </c:pt>
                <c:pt idx="6046">
                  <c:v>-3</c:v>
                </c:pt>
                <c:pt idx="6047">
                  <c:v>-3</c:v>
                </c:pt>
                <c:pt idx="6048">
                  <c:v>-1</c:v>
                </c:pt>
                <c:pt idx="6049">
                  <c:v>-1</c:v>
                </c:pt>
                <c:pt idx="6050">
                  <c:v>-1</c:v>
                </c:pt>
                <c:pt idx="6051">
                  <c:v>-1</c:v>
                </c:pt>
                <c:pt idx="6052">
                  <c:v>-2</c:v>
                </c:pt>
                <c:pt idx="6053">
                  <c:v>-2</c:v>
                </c:pt>
                <c:pt idx="6054">
                  <c:v>-2</c:v>
                </c:pt>
                <c:pt idx="6055">
                  <c:v>-2</c:v>
                </c:pt>
                <c:pt idx="6056">
                  <c:v>-2</c:v>
                </c:pt>
                <c:pt idx="6057">
                  <c:v>-6</c:v>
                </c:pt>
                <c:pt idx="6058">
                  <c:v>-6</c:v>
                </c:pt>
                <c:pt idx="6059">
                  <c:v>-6</c:v>
                </c:pt>
                <c:pt idx="6060">
                  <c:v>-6</c:v>
                </c:pt>
                <c:pt idx="6061">
                  <c:v>-6</c:v>
                </c:pt>
                <c:pt idx="6062">
                  <c:v>-6</c:v>
                </c:pt>
                <c:pt idx="6063">
                  <c:v>-8</c:v>
                </c:pt>
                <c:pt idx="6064">
                  <c:v>-8</c:v>
                </c:pt>
                <c:pt idx="6065">
                  <c:v>-8</c:v>
                </c:pt>
                <c:pt idx="6066">
                  <c:v>-8</c:v>
                </c:pt>
                <c:pt idx="6067">
                  <c:v>-9</c:v>
                </c:pt>
                <c:pt idx="6068">
                  <c:v>-9</c:v>
                </c:pt>
                <c:pt idx="6069">
                  <c:v>-9</c:v>
                </c:pt>
                <c:pt idx="6070">
                  <c:v>-9</c:v>
                </c:pt>
                <c:pt idx="6071">
                  <c:v>-9</c:v>
                </c:pt>
                <c:pt idx="6072">
                  <c:v>-9</c:v>
                </c:pt>
                <c:pt idx="6073">
                  <c:v>-9</c:v>
                </c:pt>
                <c:pt idx="6074">
                  <c:v>-9</c:v>
                </c:pt>
                <c:pt idx="6075">
                  <c:v>-7</c:v>
                </c:pt>
                <c:pt idx="6076">
                  <c:v>-5</c:v>
                </c:pt>
                <c:pt idx="6077">
                  <c:v>-5</c:v>
                </c:pt>
                <c:pt idx="6078">
                  <c:v>-2</c:v>
                </c:pt>
                <c:pt idx="6079">
                  <c:v>-1</c:v>
                </c:pt>
                <c:pt idx="6080">
                  <c:v>-1</c:v>
                </c:pt>
                <c:pt idx="6081">
                  <c:v>-4</c:v>
                </c:pt>
                <c:pt idx="6082">
                  <c:v>-4</c:v>
                </c:pt>
                <c:pt idx="6083">
                  <c:v>-4</c:v>
                </c:pt>
                <c:pt idx="6084">
                  <c:v>-4</c:v>
                </c:pt>
                <c:pt idx="6085">
                  <c:v>-4</c:v>
                </c:pt>
                <c:pt idx="6086">
                  <c:v>-5</c:v>
                </c:pt>
                <c:pt idx="6087">
                  <c:v>-4</c:v>
                </c:pt>
                <c:pt idx="6088">
                  <c:v>-4</c:v>
                </c:pt>
                <c:pt idx="6089">
                  <c:v>-4</c:v>
                </c:pt>
                <c:pt idx="6090">
                  <c:v>-4</c:v>
                </c:pt>
                <c:pt idx="6091">
                  <c:v>-4</c:v>
                </c:pt>
                <c:pt idx="6092">
                  <c:v>-4</c:v>
                </c:pt>
                <c:pt idx="6093">
                  <c:v>0</c:v>
                </c:pt>
                <c:pt idx="6094">
                  <c:v>0</c:v>
                </c:pt>
                <c:pt idx="6095">
                  <c:v>4</c:v>
                </c:pt>
                <c:pt idx="6096">
                  <c:v>4</c:v>
                </c:pt>
                <c:pt idx="6097">
                  <c:v>4</c:v>
                </c:pt>
                <c:pt idx="6098">
                  <c:v>4</c:v>
                </c:pt>
                <c:pt idx="6099">
                  <c:v>3</c:v>
                </c:pt>
                <c:pt idx="6100">
                  <c:v>1</c:v>
                </c:pt>
                <c:pt idx="6101">
                  <c:v>1</c:v>
                </c:pt>
                <c:pt idx="6102">
                  <c:v>1</c:v>
                </c:pt>
                <c:pt idx="6103">
                  <c:v>1</c:v>
                </c:pt>
                <c:pt idx="6104">
                  <c:v>2</c:v>
                </c:pt>
                <c:pt idx="6105">
                  <c:v>2</c:v>
                </c:pt>
                <c:pt idx="6106">
                  <c:v>2</c:v>
                </c:pt>
                <c:pt idx="6107">
                  <c:v>-2</c:v>
                </c:pt>
                <c:pt idx="6108">
                  <c:v>-3</c:v>
                </c:pt>
                <c:pt idx="6109">
                  <c:v>-3</c:v>
                </c:pt>
                <c:pt idx="6110">
                  <c:v>-3</c:v>
                </c:pt>
                <c:pt idx="6111">
                  <c:v>-3</c:v>
                </c:pt>
                <c:pt idx="6112">
                  <c:v>-2</c:v>
                </c:pt>
                <c:pt idx="6113">
                  <c:v>-2</c:v>
                </c:pt>
                <c:pt idx="6114">
                  <c:v>-2</c:v>
                </c:pt>
                <c:pt idx="6115">
                  <c:v>-2</c:v>
                </c:pt>
                <c:pt idx="6116">
                  <c:v>-4</c:v>
                </c:pt>
                <c:pt idx="6117">
                  <c:v>-4</c:v>
                </c:pt>
                <c:pt idx="6118">
                  <c:v>-3</c:v>
                </c:pt>
                <c:pt idx="6119">
                  <c:v>-3</c:v>
                </c:pt>
                <c:pt idx="6120">
                  <c:v>-2</c:v>
                </c:pt>
                <c:pt idx="6121">
                  <c:v>-2</c:v>
                </c:pt>
                <c:pt idx="6122">
                  <c:v>-2</c:v>
                </c:pt>
                <c:pt idx="6123">
                  <c:v>-2</c:v>
                </c:pt>
                <c:pt idx="6124">
                  <c:v>-1</c:v>
                </c:pt>
                <c:pt idx="6125">
                  <c:v>0</c:v>
                </c:pt>
                <c:pt idx="6126">
                  <c:v>0</c:v>
                </c:pt>
                <c:pt idx="6127">
                  <c:v>0</c:v>
                </c:pt>
                <c:pt idx="6128">
                  <c:v>2</c:v>
                </c:pt>
                <c:pt idx="6129">
                  <c:v>1</c:v>
                </c:pt>
                <c:pt idx="6130">
                  <c:v>-1</c:v>
                </c:pt>
                <c:pt idx="6131">
                  <c:v>-1</c:v>
                </c:pt>
                <c:pt idx="6132">
                  <c:v>-1</c:v>
                </c:pt>
                <c:pt idx="6133">
                  <c:v>-1</c:v>
                </c:pt>
                <c:pt idx="6134">
                  <c:v>-1</c:v>
                </c:pt>
                <c:pt idx="6135">
                  <c:v>-1</c:v>
                </c:pt>
                <c:pt idx="6136">
                  <c:v>-1</c:v>
                </c:pt>
                <c:pt idx="6137">
                  <c:v>-2</c:v>
                </c:pt>
                <c:pt idx="6138">
                  <c:v>-2</c:v>
                </c:pt>
                <c:pt idx="6139">
                  <c:v>-2</c:v>
                </c:pt>
                <c:pt idx="6140">
                  <c:v>-2</c:v>
                </c:pt>
                <c:pt idx="6141">
                  <c:v>-1</c:v>
                </c:pt>
                <c:pt idx="6142">
                  <c:v>1</c:v>
                </c:pt>
                <c:pt idx="6143">
                  <c:v>1</c:v>
                </c:pt>
                <c:pt idx="6144">
                  <c:v>1</c:v>
                </c:pt>
                <c:pt idx="6145">
                  <c:v>1</c:v>
                </c:pt>
                <c:pt idx="6146">
                  <c:v>1</c:v>
                </c:pt>
                <c:pt idx="6147">
                  <c:v>1</c:v>
                </c:pt>
                <c:pt idx="6148">
                  <c:v>1</c:v>
                </c:pt>
                <c:pt idx="6149">
                  <c:v>1</c:v>
                </c:pt>
                <c:pt idx="6150">
                  <c:v>1</c:v>
                </c:pt>
                <c:pt idx="6151">
                  <c:v>1</c:v>
                </c:pt>
                <c:pt idx="6152">
                  <c:v>1</c:v>
                </c:pt>
                <c:pt idx="6153">
                  <c:v>2</c:v>
                </c:pt>
                <c:pt idx="6154">
                  <c:v>1</c:v>
                </c:pt>
                <c:pt idx="6155">
                  <c:v>3</c:v>
                </c:pt>
                <c:pt idx="6156">
                  <c:v>3</c:v>
                </c:pt>
                <c:pt idx="6157">
                  <c:v>3</c:v>
                </c:pt>
                <c:pt idx="6158">
                  <c:v>3</c:v>
                </c:pt>
                <c:pt idx="6159">
                  <c:v>1</c:v>
                </c:pt>
                <c:pt idx="6160">
                  <c:v>1</c:v>
                </c:pt>
                <c:pt idx="6161">
                  <c:v>1</c:v>
                </c:pt>
                <c:pt idx="6162">
                  <c:v>1</c:v>
                </c:pt>
                <c:pt idx="6163">
                  <c:v>1</c:v>
                </c:pt>
                <c:pt idx="6164">
                  <c:v>1</c:v>
                </c:pt>
                <c:pt idx="6165">
                  <c:v>0</c:v>
                </c:pt>
                <c:pt idx="6166">
                  <c:v>0</c:v>
                </c:pt>
                <c:pt idx="6167">
                  <c:v>-1</c:v>
                </c:pt>
                <c:pt idx="6168">
                  <c:v>-1</c:v>
                </c:pt>
                <c:pt idx="6169">
                  <c:v>-1</c:v>
                </c:pt>
                <c:pt idx="6170">
                  <c:v>-4</c:v>
                </c:pt>
                <c:pt idx="6171">
                  <c:v>-2</c:v>
                </c:pt>
                <c:pt idx="6172">
                  <c:v>-2</c:v>
                </c:pt>
                <c:pt idx="6173">
                  <c:v>-2</c:v>
                </c:pt>
                <c:pt idx="6174">
                  <c:v>-1</c:v>
                </c:pt>
                <c:pt idx="6175">
                  <c:v>-1</c:v>
                </c:pt>
                <c:pt idx="6176">
                  <c:v>-1</c:v>
                </c:pt>
                <c:pt idx="6177">
                  <c:v>-3</c:v>
                </c:pt>
                <c:pt idx="6178">
                  <c:v>-3</c:v>
                </c:pt>
                <c:pt idx="6179">
                  <c:v>-4</c:v>
                </c:pt>
                <c:pt idx="6180">
                  <c:v>-4</c:v>
                </c:pt>
                <c:pt idx="6181">
                  <c:v>-4</c:v>
                </c:pt>
                <c:pt idx="6182">
                  <c:v>-1</c:v>
                </c:pt>
                <c:pt idx="6183">
                  <c:v>-1</c:v>
                </c:pt>
                <c:pt idx="6184">
                  <c:v>-1</c:v>
                </c:pt>
                <c:pt idx="6185">
                  <c:v>-1</c:v>
                </c:pt>
                <c:pt idx="6186">
                  <c:v>-2</c:v>
                </c:pt>
                <c:pt idx="6187">
                  <c:v>-1</c:v>
                </c:pt>
                <c:pt idx="6188">
                  <c:v>-1</c:v>
                </c:pt>
                <c:pt idx="6189">
                  <c:v>1</c:v>
                </c:pt>
                <c:pt idx="6190">
                  <c:v>1</c:v>
                </c:pt>
                <c:pt idx="6191">
                  <c:v>1</c:v>
                </c:pt>
                <c:pt idx="6192">
                  <c:v>0</c:v>
                </c:pt>
                <c:pt idx="6193">
                  <c:v>0</c:v>
                </c:pt>
                <c:pt idx="6194">
                  <c:v>0</c:v>
                </c:pt>
                <c:pt idx="6195">
                  <c:v>0</c:v>
                </c:pt>
                <c:pt idx="6196">
                  <c:v>0</c:v>
                </c:pt>
                <c:pt idx="6197">
                  <c:v>0</c:v>
                </c:pt>
                <c:pt idx="6198">
                  <c:v>0</c:v>
                </c:pt>
                <c:pt idx="6199">
                  <c:v>-1</c:v>
                </c:pt>
                <c:pt idx="6200">
                  <c:v>-1</c:v>
                </c:pt>
                <c:pt idx="6201">
                  <c:v>-1</c:v>
                </c:pt>
                <c:pt idx="6202">
                  <c:v>-1</c:v>
                </c:pt>
                <c:pt idx="6203">
                  <c:v>-1</c:v>
                </c:pt>
                <c:pt idx="6204">
                  <c:v>-2</c:v>
                </c:pt>
                <c:pt idx="6205">
                  <c:v>-2</c:v>
                </c:pt>
                <c:pt idx="6206">
                  <c:v>-2</c:v>
                </c:pt>
                <c:pt idx="6207">
                  <c:v>-2</c:v>
                </c:pt>
                <c:pt idx="6208">
                  <c:v>-2</c:v>
                </c:pt>
                <c:pt idx="6209">
                  <c:v>-2</c:v>
                </c:pt>
                <c:pt idx="6210">
                  <c:v>-2</c:v>
                </c:pt>
                <c:pt idx="6211">
                  <c:v>-4</c:v>
                </c:pt>
                <c:pt idx="6212">
                  <c:v>-4</c:v>
                </c:pt>
                <c:pt idx="6213">
                  <c:v>-5</c:v>
                </c:pt>
                <c:pt idx="6214">
                  <c:v>-5</c:v>
                </c:pt>
                <c:pt idx="6215">
                  <c:v>-5</c:v>
                </c:pt>
                <c:pt idx="6216">
                  <c:v>-3</c:v>
                </c:pt>
                <c:pt idx="6217">
                  <c:v>-3</c:v>
                </c:pt>
                <c:pt idx="6218">
                  <c:v>-3</c:v>
                </c:pt>
                <c:pt idx="6219">
                  <c:v>-3</c:v>
                </c:pt>
                <c:pt idx="6220">
                  <c:v>-3</c:v>
                </c:pt>
                <c:pt idx="6221">
                  <c:v>-3</c:v>
                </c:pt>
                <c:pt idx="6222">
                  <c:v>-3</c:v>
                </c:pt>
                <c:pt idx="6223">
                  <c:v>-1</c:v>
                </c:pt>
                <c:pt idx="6224">
                  <c:v>-1</c:v>
                </c:pt>
                <c:pt idx="6225">
                  <c:v>-1</c:v>
                </c:pt>
                <c:pt idx="6226">
                  <c:v>-1</c:v>
                </c:pt>
                <c:pt idx="6227">
                  <c:v>-2</c:v>
                </c:pt>
                <c:pt idx="6228">
                  <c:v>-2</c:v>
                </c:pt>
                <c:pt idx="6229">
                  <c:v>-4</c:v>
                </c:pt>
                <c:pt idx="6230">
                  <c:v>-4</c:v>
                </c:pt>
                <c:pt idx="6231">
                  <c:v>-4</c:v>
                </c:pt>
                <c:pt idx="6232">
                  <c:v>-4</c:v>
                </c:pt>
                <c:pt idx="6233">
                  <c:v>-4</c:v>
                </c:pt>
                <c:pt idx="6234">
                  <c:v>-4</c:v>
                </c:pt>
                <c:pt idx="6235">
                  <c:v>-4</c:v>
                </c:pt>
                <c:pt idx="6236">
                  <c:v>-4</c:v>
                </c:pt>
                <c:pt idx="6237">
                  <c:v>-3</c:v>
                </c:pt>
                <c:pt idx="6238">
                  <c:v>-3</c:v>
                </c:pt>
                <c:pt idx="6239">
                  <c:v>-2</c:v>
                </c:pt>
                <c:pt idx="6240">
                  <c:v>-2</c:v>
                </c:pt>
                <c:pt idx="6241">
                  <c:v>-1</c:v>
                </c:pt>
                <c:pt idx="6242">
                  <c:v>-1</c:v>
                </c:pt>
                <c:pt idx="6243">
                  <c:v>-1</c:v>
                </c:pt>
                <c:pt idx="6244">
                  <c:v>-2</c:v>
                </c:pt>
                <c:pt idx="6245">
                  <c:v>-3</c:v>
                </c:pt>
                <c:pt idx="6246">
                  <c:v>-2</c:v>
                </c:pt>
                <c:pt idx="6247">
                  <c:v>-2</c:v>
                </c:pt>
                <c:pt idx="6248">
                  <c:v>-2</c:v>
                </c:pt>
                <c:pt idx="6249">
                  <c:v>-2</c:v>
                </c:pt>
                <c:pt idx="6250">
                  <c:v>-2</c:v>
                </c:pt>
                <c:pt idx="6251">
                  <c:v>-2</c:v>
                </c:pt>
                <c:pt idx="6252">
                  <c:v>-2</c:v>
                </c:pt>
                <c:pt idx="6253">
                  <c:v>-1</c:v>
                </c:pt>
                <c:pt idx="6254">
                  <c:v>-1</c:v>
                </c:pt>
                <c:pt idx="6255">
                  <c:v>-1</c:v>
                </c:pt>
                <c:pt idx="6256">
                  <c:v>0</c:v>
                </c:pt>
                <c:pt idx="6257">
                  <c:v>1</c:v>
                </c:pt>
                <c:pt idx="6258">
                  <c:v>1</c:v>
                </c:pt>
                <c:pt idx="6259">
                  <c:v>2</c:v>
                </c:pt>
                <c:pt idx="6260">
                  <c:v>2</c:v>
                </c:pt>
                <c:pt idx="6261">
                  <c:v>2</c:v>
                </c:pt>
                <c:pt idx="6262">
                  <c:v>2</c:v>
                </c:pt>
                <c:pt idx="6263">
                  <c:v>2</c:v>
                </c:pt>
                <c:pt idx="6264">
                  <c:v>2</c:v>
                </c:pt>
                <c:pt idx="6265">
                  <c:v>2</c:v>
                </c:pt>
                <c:pt idx="6266">
                  <c:v>2</c:v>
                </c:pt>
                <c:pt idx="6267">
                  <c:v>2</c:v>
                </c:pt>
                <c:pt idx="6268">
                  <c:v>2</c:v>
                </c:pt>
                <c:pt idx="6269">
                  <c:v>2</c:v>
                </c:pt>
                <c:pt idx="6270">
                  <c:v>1</c:v>
                </c:pt>
                <c:pt idx="6271">
                  <c:v>1</c:v>
                </c:pt>
                <c:pt idx="6272">
                  <c:v>1</c:v>
                </c:pt>
                <c:pt idx="6273">
                  <c:v>2</c:v>
                </c:pt>
                <c:pt idx="6274">
                  <c:v>2</c:v>
                </c:pt>
                <c:pt idx="6275">
                  <c:v>2</c:v>
                </c:pt>
                <c:pt idx="6276">
                  <c:v>2</c:v>
                </c:pt>
                <c:pt idx="6277">
                  <c:v>1</c:v>
                </c:pt>
                <c:pt idx="6278">
                  <c:v>2</c:v>
                </c:pt>
                <c:pt idx="6279">
                  <c:v>3</c:v>
                </c:pt>
                <c:pt idx="6280">
                  <c:v>2</c:v>
                </c:pt>
                <c:pt idx="6281">
                  <c:v>2</c:v>
                </c:pt>
                <c:pt idx="6282">
                  <c:v>1</c:v>
                </c:pt>
                <c:pt idx="6283">
                  <c:v>0</c:v>
                </c:pt>
                <c:pt idx="6284">
                  <c:v>0</c:v>
                </c:pt>
                <c:pt idx="6285">
                  <c:v>-2</c:v>
                </c:pt>
                <c:pt idx="6286">
                  <c:v>-2</c:v>
                </c:pt>
                <c:pt idx="6287">
                  <c:v>-2</c:v>
                </c:pt>
                <c:pt idx="6288">
                  <c:v>-2</c:v>
                </c:pt>
                <c:pt idx="6289">
                  <c:v>-1</c:v>
                </c:pt>
                <c:pt idx="6290">
                  <c:v>-2</c:v>
                </c:pt>
                <c:pt idx="6291">
                  <c:v>-3</c:v>
                </c:pt>
                <c:pt idx="6292">
                  <c:v>-3</c:v>
                </c:pt>
                <c:pt idx="6293">
                  <c:v>-3</c:v>
                </c:pt>
                <c:pt idx="6294">
                  <c:v>-2</c:v>
                </c:pt>
                <c:pt idx="6295">
                  <c:v>-1</c:v>
                </c:pt>
                <c:pt idx="6296">
                  <c:v>-1</c:v>
                </c:pt>
                <c:pt idx="6297">
                  <c:v>1</c:v>
                </c:pt>
                <c:pt idx="6298">
                  <c:v>1</c:v>
                </c:pt>
                <c:pt idx="6299">
                  <c:v>1</c:v>
                </c:pt>
                <c:pt idx="6300">
                  <c:v>1</c:v>
                </c:pt>
                <c:pt idx="6301">
                  <c:v>1</c:v>
                </c:pt>
                <c:pt idx="6302">
                  <c:v>1</c:v>
                </c:pt>
                <c:pt idx="6303">
                  <c:v>1</c:v>
                </c:pt>
                <c:pt idx="6304">
                  <c:v>0</c:v>
                </c:pt>
                <c:pt idx="6305">
                  <c:v>0</c:v>
                </c:pt>
                <c:pt idx="6306">
                  <c:v>0</c:v>
                </c:pt>
                <c:pt idx="6307">
                  <c:v>0</c:v>
                </c:pt>
                <c:pt idx="6308">
                  <c:v>0</c:v>
                </c:pt>
                <c:pt idx="6309">
                  <c:v>-1</c:v>
                </c:pt>
                <c:pt idx="6310">
                  <c:v>-1</c:v>
                </c:pt>
                <c:pt idx="6311">
                  <c:v>-1</c:v>
                </c:pt>
                <c:pt idx="6312">
                  <c:v>-1</c:v>
                </c:pt>
                <c:pt idx="6313">
                  <c:v>-1</c:v>
                </c:pt>
                <c:pt idx="6314">
                  <c:v>-1</c:v>
                </c:pt>
                <c:pt idx="6315">
                  <c:v>-1</c:v>
                </c:pt>
                <c:pt idx="6316">
                  <c:v>-3</c:v>
                </c:pt>
                <c:pt idx="6317">
                  <c:v>-3</c:v>
                </c:pt>
                <c:pt idx="6318">
                  <c:v>-5</c:v>
                </c:pt>
                <c:pt idx="6319">
                  <c:v>-5</c:v>
                </c:pt>
                <c:pt idx="6320">
                  <c:v>-5</c:v>
                </c:pt>
                <c:pt idx="6321">
                  <c:v>-6</c:v>
                </c:pt>
                <c:pt idx="6322">
                  <c:v>-8</c:v>
                </c:pt>
                <c:pt idx="6323">
                  <c:v>-8</c:v>
                </c:pt>
                <c:pt idx="6324">
                  <c:v>-8</c:v>
                </c:pt>
                <c:pt idx="6325">
                  <c:v>-8</c:v>
                </c:pt>
                <c:pt idx="6326">
                  <c:v>-8</c:v>
                </c:pt>
                <c:pt idx="6327">
                  <c:v>-8</c:v>
                </c:pt>
                <c:pt idx="6328">
                  <c:v>-5</c:v>
                </c:pt>
                <c:pt idx="6329">
                  <c:v>-5</c:v>
                </c:pt>
                <c:pt idx="6330">
                  <c:v>-3</c:v>
                </c:pt>
                <c:pt idx="6331">
                  <c:v>-3</c:v>
                </c:pt>
                <c:pt idx="6332">
                  <c:v>-4</c:v>
                </c:pt>
                <c:pt idx="6333">
                  <c:v>-3</c:v>
                </c:pt>
                <c:pt idx="6334">
                  <c:v>-1</c:v>
                </c:pt>
                <c:pt idx="6335">
                  <c:v>-2</c:v>
                </c:pt>
                <c:pt idx="6336">
                  <c:v>-2</c:v>
                </c:pt>
                <c:pt idx="6337">
                  <c:v>-2</c:v>
                </c:pt>
                <c:pt idx="6338">
                  <c:v>-2</c:v>
                </c:pt>
                <c:pt idx="6339">
                  <c:v>-2</c:v>
                </c:pt>
                <c:pt idx="6340">
                  <c:v>-2</c:v>
                </c:pt>
                <c:pt idx="6341">
                  <c:v>-2</c:v>
                </c:pt>
                <c:pt idx="6342">
                  <c:v>-2</c:v>
                </c:pt>
                <c:pt idx="6343">
                  <c:v>-2</c:v>
                </c:pt>
                <c:pt idx="6344">
                  <c:v>-2</c:v>
                </c:pt>
                <c:pt idx="6345">
                  <c:v>-2</c:v>
                </c:pt>
                <c:pt idx="6346">
                  <c:v>-1</c:v>
                </c:pt>
                <c:pt idx="6347">
                  <c:v>0</c:v>
                </c:pt>
                <c:pt idx="6348">
                  <c:v>-3</c:v>
                </c:pt>
                <c:pt idx="6349">
                  <c:v>-3</c:v>
                </c:pt>
                <c:pt idx="6350">
                  <c:v>-3</c:v>
                </c:pt>
                <c:pt idx="6351">
                  <c:v>-3</c:v>
                </c:pt>
                <c:pt idx="6352">
                  <c:v>-3</c:v>
                </c:pt>
                <c:pt idx="6353">
                  <c:v>-3</c:v>
                </c:pt>
                <c:pt idx="6354">
                  <c:v>-3</c:v>
                </c:pt>
                <c:pt idx="6355">
                  <c:v>-3</c:v>
                </c:pt>
                <c:pt idx="6356">
                  <c:v>-2</c:v>
                </c:pt>
                <c:pt idx="6357">
                  <c:v>-2</c:v>
                </c:pt>
                <c:pt idx="6358">
                  <c:v>-3</c:v>
                </c:pt>
                <c:pt idx="6359">
                  <c:v>-3</c:v>
                </c:pt>
                <c:pt idx="6360">
                  <c:v>1</c:v>
                </c:pt>
                <c:pt idx="6361">
                  <c:v>1</c:v>
                </c:pt>
                <c:pt idx="6362">
                  <c:v>1</c:v>
                </c:pt>
                <c:pt idx="6363">
                  <c:v>3</c:v>
                </c:pt>
                <c:pt idx="6364">
                  <c:v>3</c:v>
                </c:pt>
                <c:pt idx="6365">
                  <c:v>0</c:v>
                </c:pt>
                <c:pt idx="6366">
                  <c:v>0</c:v>
                </c:pt>
                <c:pt idx="6367">
                  <c:v>0</c:v>
                </c:pt>
                <c:pt idx="6368">
                  <c:v>0</c:v>
                </c:pt>
                <c:pt idx="6369">
                  <c:v>-1</c:v>
                </c:pt>
                <c:pt idx="6370">
                  <c:v>-1</c:v>
                </c:pt>
                <c:pt idx="6371">
                  <c:v>-1</c:v>
                </c:pt>
                <c:pt idx="6372">
                  <c:v>-2</c:v>
                </c:pt>
                <c:pt idx="6373">
                  <c:v>-2</c:v>
                </c:pt>
                <c:pt idx="6374">
                  <c:v>-2</c:v>
                </c:pt>
                <c:pt idx="6375">
                  <c:v>-4</c:v>
                </c:pt>
                <c:pt idx="6376">
                  <c:v>-4</c:v>
                </c:pt>
                <c:pt idx="6377">
                  <c:v>-2</c:v>
                </c:pt>
                <c:pt idx="6378">
                  <c:v>-2</c:v>
                </c:pt>
                <c:pt idx="6379">
                  <c:v>-2</c:v>
                </c:pt>
                <c:pt idx="6380">
                  <c:v>-2</c:v>
                </c:pt>
                <c:pt idx="6381">
                  <c:v>-1</c:v>
                </c:pt>
                <c:pt idx="6382">
                  <c:v>-1</c:v>
                </c:pt>
                <c:pt idx="6383">
                  <c:v>-1</c:v>
                </c:pt>
                <c:pt idx="6384">
                  <c:v>-1</c:v>
                </c:pt>
                <c:pt idx="6385">
                  <c:v>-1</c:v>
                </c:pt>
                <c:pt idx="6386">
                  <c:v>-3</c:v>
                </c:pt>
                <c:pt idx="6387">
                  <c:v>-3</c:v>
                </c:pt>
                <c:pt idx="6388">
                  <c:v>-3</c:v>
                </c:pt>
                <c:pt idx="6389">
                  <c:v>-4</c:v>
                </c:pt>
                <c:pt idx="6390">
                  <c:v>-4</c:v>
                </c:pt>
                <c:pt idx="6391">
                  <c:v>-3</c:v>
                </c:pt>
                <c:pt idx="6392">
                  <c:v>-3</c:v>
                </c:pt>
                <c:pt idx="6393">
                  <c:v>-3</c:v>
                </c:pt>
                <c:pt idx="6394">
                  <c:v>-3</c:v>
                </c:pt>
                <c:pt idx="6395">
                  <c:v>-3</c:v>
                </c:pt>
                <c:pt idx="6396">
                  <c:v>-3</c:v>
                </c:pt>
                <c:pt idx="6397">
                  <c:v>-3</c:v>
                </c:pt>
                <c:pt idx="6398">
                  <c:v>-1</c:v>
                </c:pt>
                <c:pt idx="6399">
                  <c:v>-1</c:v>
                </c:pt>
                <c:pt idx="6400">
                  <c:v>0</c:v>
                </c:pt>
                <c:pt idx="6401">
                  <c:v>2</c:v>
                </c:pt>
                <c:pt idx="6402">
                  <c:v>2</c:v>
                </c:pt>
                <c:pt idx="6403">
                  <c:v>1</c:v>
                </c:pt>
                <c:pt idx="6404">
                  <c:v>1</c:v>
                </c:pt>
                <c:pt idx="6405">
                  <c:v>0</c:v>
                </c:pt>
                <c:pt idx="6406">
                  <c:v>0</c:v>
                </c:pt>
                <c:pt idx="6407">
                  <c:v>0</c:v>
                </c:pt>
                <c:pt idx="6408">
                  <c:v>0</c:v>
                </c:pt>
                <c:pt idx="6409">
                  <c:v>0</c:v>
                </c:pt>
                <c:pt idx="6410">
                  <c:v>0</c:v>
                </c:pt>
                <c:pt idx="6411">
                  <c:v>1</c:v>
                </c:pt>
                <c:pt idx="6412">
                  <c:v>0</c:v>
                </c:pt>
                <c:pt idx="6413">
                  <c:v>-1</c:v>
                </c:pt>
                <c:pt idx="6414">
                  <c:v>-1</c:v>
                </c:pt>
                <c:pt idx="6415">
                  <c:v>-1</c:v>
                </c:pt>
                <c:pt idx="6416">
                  <c:v>-1</c:v>
                </c:pt>
                <c:pt idx="6417">
                  <c:v>0</c:v>
                </c:pt>
                <c:pt idx="6418">
                  <c:v>0</c:v>
                </c:pt>
                <c:pt idx="6419">
                  <c:v>0</c:v>
                </c:pt>
                <c:pt idx="6420">
                  <c:v>0</c:v>
                </c:pt>
                <c:pt idx="6421">
                  <c:v>0</c:v>
                </c:pt>
                <c:pt idx="6422">
                  <c:v>0</c:v>
                </c:pt>
                <c:pt idx="6423">
                  <c:v>-1</c:v>
                </c:pt>
                <c:pt idx="6424">
                  <c:v>-1</c:v>
                </c:pt>
                <c:pt idx="6425">
                  <c:v>0</c:v>
                </c:pt>
                <c:pt idx="6426">
                  <c:v>2</c:v>
                </c:pt>
                <c:pt idx="6427">
                  <c:v>2</c:v>
                </c:pt>
                <c:pt idx="6428">
                  <c:v>2</c:v>
                </c:pt>
                <c:pt idx="6429">
                  <c:v>2</c:v>
                </c:pt>
                <c:pt idx="6430">
                  <c:v>2</c:v>
                </c:pt>
                <c:pt idx="6431">
                  <c:v>2</c:v>
                </c:pt>
                <c:pt idx="6432">
                  <c:v>-1</c:v>
                </c:pt>
                <c:pt idx="6433">
                  <c:v>-1</c:v>
                </c:pt>
                <c:pt idx="6434">
                  <c:v>-1</c:v>
                </c:pt>
                <c:pt idx="6435">
                  <c:v>-1</c:v>
                </c:pt>
                <c:pt idx="6436">
                  <c:v>-1</c:v>
                </c:pt>
                <c:pt idx="6437">
                  <c:v>-1</c:v>
                </c:pt>
                <c:pt idx="6438">
                  <c:v>-2</c:v>
                </c:pt>
                <c:pt idx="6439">
                  <c:v>-2</c:v>
                </c:pt>
                <c:pt idx="6440">
                  <c:v>-2</c:v>
                </c:pt>
                <c:pt idx="6441">
                  <c:v>-1</c:v>
                </c:pt>
                <c:pt idx="6442">
                  <c:v>-2</c:v>
                </c:pt>
                <c:pt idx="6443">
                  <c:v>-2</c:v>
                </c:pt>
                <c:pt idx="6444">
                  <c:v>1</c:v>
                </c:pt>
                <c:pt idx="6445">
                  <c:v>0</c:v>
                </c:pt>
                <c:pt idx="6446">
                  <c:v>1</c:v>
                </c:pt>
                <c:pt idx="6447">
                  <c:v>2</c:v>
                </c:pt>
                <c:pt idx="6448">
                  <c:v>2</c:v>
                </c:pt>
                <c:pt idx="6449">
                  <c:v>2</c:v>
                </c:pt>
                <c:pt idx="6450">
                  <c:v>2</c:v>
                </c:pt>
                <c:pt idx="6451">
                  <c:v>2</c:v>
                </c:pt>
                <c:pt idx="6452">
                  <c:v>2</c:v>
                </c:pt>
                <c:pt idx="6453">
                  <c:v>1</c:v>
                </c:pt>
                <c:pt idx="6454">
                  <c:v>1</c:v>
                </c:pt>
                <c:pt idx="6455">
                  <c:v>1</c:v>
                </c:pt>
                <c:pt idx="6456">
                  <c:v>1</c:v>
                </c:pt>
                <c:pt idx="6457">
                  <c:v>2</c:v>
                </c:pt>
                <c:pt idx="6458">
                  <c:v>1</c:v>
                </c:pt>
                <c:pt idx="6459">
                  <c:v>-2</c:v>
                </c:pt>
                <c:pt idx="6460">
                  <c:v>-2</c:v>
                </c:pt>
                <c:pt idx="6461">
                  <c:v>-2</c:v>
                </c:pt>
                <c:pt idx="6462">
                  <c:v>-2</c:v>
                </c:pt>
                <c:pt idx="6463">
                  <c:v>-4</c:v>
                </c:pt>
                <c:pt idx="6464">
                  <c:v>-4</c:v>
                </c:pt>
                <c:pt idx="6465">
                  <c:v>-4</c:v>
                </c:pt>
                <c:pt idx="6466">
                  <c:v>-4</c:v>
                </c:pt>
                <c:pt idx="6467">
                  <c:v>-4</c:v>
                </c:pt>
                <c:pt idx="6468">
                  <c:v>-4</c:v>
                </c:pt>
                <c:pt idx="6469">
                  <c:v>-7</c:v>
                </c:pt>
                <c:pt idx="6470">
                  <c:v>-7</c:v>
                </c:pt>
                <c:pt idx="6471">
                  <c:v>-5</c:v>
                </c:pt>
                <c:pt idx="6472">
                  <c:v>-5</c:v>
                </c:pt>
                <c:pt idx="6473">
                  <c:v>-5</c:v>
                </c:pt>
                <c:pt idx="6474">
                  <c:v>-5</c:v>
                </c:pt>
                <c:pt idx="6475">
                  <c:v>-3</c:v>
                </c:pt>
                <c:pt idx="6476">
                  <c:v>-2</c:v>
                </c:pt>
                <c:pt idx="6477">
                  <c:v>-1</c:v>
                </c:pt>
                <c:pt idx="6478">
                  <c:v>-3</c:v>
                </c:pt>
                <c:pt idx="6479">
                  <c:v>-3</c:v>
                </c:pt>
                <c:pt idx="6480">
                  <c:v>-3</c:v>
                </c:pt>
                <c:pt idx="6481">
                  <c:v>-1</c:v>
                </c:pt>
                <c:pt idx="6482">
                  <c:v>-1</c:v>
                </c:pt>
                <c:pt idx="6483">
                  <c:v>0</c:v>
                </c:pt>
                <c:pt idx="6484">
                  <c:v>-1</c:v>
                </c:pt>
                <c:pt idx="6485">
                  <c:v>-1</c:v>
                </c:pt>
                <c:pt idx="6486">
                  <c:v>-1</c:v>
                </c:pt>
                <c:pt idx="6487">
                  <c:v>-1</c:v>
                </c:pt>
                <c:pt idx="6488">
                  <c:v>-2</c:v>
                </c:pt>
                <c:pt idx="6489">
                  <c:v>-3</c:v>
                </c:pt>
                <c:pt idx="6490">
                  <c:v>-1</c:v>
                </c:pt>
                <c:pt idx="6491">
                  <c:v>-1</c:v>
                </c:pt>
                <c:pt idx="6492">
                  <c:v>-1</c:v>
                </c:pt>
                <c:pt idx="6493">
                  <c:v>0</c:v>
                </c:pt>
                <c:pt idx="6494">
                  <c:v>0</c:v>
                </c:pt>
                <c:pt idx="6495">
                  <c:v>-1</c:v>
                </c:pt>
                <c:pt idx="6496">
                  <c:v>0</c:v>
                </c:pt>
                <c:pt idx="6497">
                  <c:v>0</c:v>
                </c:pt>
                <c:pt idx="6498">
                  <c:v>0</c:v>
                </c:pt>
                <c:pt idx="6499">
                  <c:v>0</c:v>
                </c:pt>
                <c:pt idx="6500">
                  <c:v>1</c:v>
                </c:pt>
                <c:pt idx="6501">
                  <c:v>3</c:v>
                </c:pt>
                <c:pt idx="6502">
                  <c:v>2</c:v>
                </c:pt>
                <c:pt idx="6503">
                  <c:v>-1</c:v>
                </c:pt>
                <c:pt idx="6504">
                  <c:v>-3</c:v>
                </c:pt>
                <c:pt idx="6505">
                  <c:v>-3</c:v>
                </c:pt>
                <c:pt idx="6506">
                  <c:v>-3</c:v>
                </c:pt>
                <c:pt idx="6507">
                  <c:v>-5</c:v>
                </c:pt>
                <c:pt idx="6508">
                  <c:v>-5</c:v>
                </c:pt>
                <c:pt idx="6509">
                  <c:v>-5</c:v>
                </c:pt>
                <c:pt idx="6510">
                  <c:v>-5</c:v>
                </c:pt>
                <c:pt idx="6511">
                  <c:v>-5</c:v>
                </c:pt>
                <c:pt idx="6512">
                  <c:v>-5</c:v>
                </c:pt>
                <c:pt idx="6513">
                  <c:v>-7</c:v>
                </c:pt>
                <c:pt idx="6514">
                  <c:v>-6</c:v>
                </c:pt>
                <c:pt idx="6515">
                  <c:v>-3</c:v>
                </c:pt>
                <c:pt idx="6516">
                  <c:v>-1</c:v>
                </c:pt>
                <c:pt idx="6517">
                  <c:v>-1</c:v>
                </c:pt>
                <c:pt idx="6518">
                  <c:v>-1</c:v>
                </c:pt>
                <c:pt idx="6519">
                  <c:v>-3</c:v>
                </c:pt>
                <c:pt idx="6520">
                  <c:v>-1</c:v>
                </c:pt>
                <c:pt idx="6521">
                  <c:v>-1</c:v>
                </c:pt>
                <c:pt idx="6522">
                  <c:v>-3</c:v>
                </c:pt>
                <c:pt idx="6523">
                  <c:v>-3</c:v>
                </c:pt>
                <c:pt idx="6524">
                  <c:v>-3</c:v>
                </c:pt>
                <c:pt idx="6525">
                  <c:v>-3</c:v>
                </c:pt>
                <c:pt idx="6526">
                  <c:v>-3</c:v>
                </c:pt>
                <c:pt idx="6527">
                  <c:v>-3</c:v>
                </c:pt>
                <c:pt idx="6528">
                  <c:v>-3</c:v>
                </c:pt>
                <c:pt idx="6529">
                  <c:v>-3</c:v>
                </c:pt>
                <c:pt idx="6530">
                  <c:v>-3</c:v>
                </c:pt>
                <c:pt idx="6531">
                  <c:v>0</c:v>
                </c:pt>
                <c:pt idx="6532">
                  <c:v>-2</c:v>
                </c:pt>
                <c:pt idx="6533">
                  <c:v>-2</c:v>
                </c:pt>
                <c:pt idx="6534">
                  <c:v>1</c:v>
                </c:pt>
                <c:pt idx="6535">
                  <c:v>1</c:v>
                </c:pt>
                <c:pt idx="6536">
                  <c:v>1</c:v>
                </c:pt>
                <c:pt idx="6537">
                  <c:v>1</c:v>
                </c:pt>
                <c:pt idx="6538">
                  <c:v>1</c:v>
                </c:pt>
                <c:pt idx="6539">
                  <c:v>1</c:v>
                </c:pt>
                <c:pt idx="6540">
                  <c:v>0</c:v>
                </c:pt>
                <c:pt idx="6541">
                  <c:v>0</c:v>
                </c:pt>
                <c:pt idx="6542">
                  <c:v>-3</c:v>
                </c:pt>
                <c:pt idx="6543">
                  <c:v>-3</c:v>
                </c:pt>
                <c:pt idx="6544">
                  <c:v>-3</c:v>
                </c:pt>
                <c:pt idx="6545">
                  <c:v>-3</c:v>
                </c:pt>
                <c:pt idx="6546">
                  <c:v>-2</c:v>
                </c:pt>
                <c:pt idx="6547">
                  <c:v>-2</c:v>
                </c:pt>
                <c:pt idx="6548">
                  <c:v>-3</c:v>
                </c:pt>
                <c:pt idx="6549">
                  <c:v>-3</c:v>
                </c:pt>
                <c:pt idx="6550">
                  <c:v>-6</c:v>
                </c:pt>
                <c:pt idx="6551">
                  <c:v>-6</c:v>
                </c:pt>
                <c:pt idx="6552">
                  <c:v>-7</c:v>
                </c:pt>
                <c:pt idx="6553">
                  <c:v>-7</c:v>
                </c:pt>
                <c:pt idx="6554">
                  <c:v>-4</c:v>
                </c:pt>
                <c:pt idx="6555">
                  <c:v>-4</c:v>
                </c:pt>
                <c:pt idx="6556">
                  <c:v>-4</c:v>
                </c:pt>
                <c:pt idx="6557">
                  <c:v>-4</c:v>
                </c:pt>
                <c:pt idx="6558">
                  <c:v>-6</c:v>
                </c:pt>
                <c:pt idx="6559">
                  <c:v>-6</c:v>
                </c:pt>
                <c:pt idx="6560">
                  <c:v>-6</c:v>
                </c:pt>
                <c:pt idx="6561">
                  <c:v>-6</c:v>
                </c:pt>
                <c:pt idx="6562">
                  <c:v>-3</c:v>
                </c:pt>
                <c:pt idx="6563">
                  <c:v>-3</c:v>
                </c:pt>
                <c:pt idx="6564">
                  <c:v>-1</c:v>
                </c:pt>
                <c:pt idx="6565">
                  <c:v>-1</c:v>
                </c:pt>
                <c:pt idx="6566">
                  <c:v>-1</c:v>
                </c:pt>
                <c:pt idx="6567">
                  <c:v>-2</c:v>
                </c:pt>
                <c:pt idx="6568">
                  <c:v>-2</c:v>
                </c:pt>
                <c:pt idx="6569">
                  <c:v>-2</c:v>
                </c:pt>
                <c:pt idx="6570">
                  <c:v>0</c:v>
                </c:pt>
                <c:pt idx="6571">
                  <c:v>-1</c:v>
                </c:pt>
                <c:pt idx="6572">
                  <c:v>0</c:v>
                </c:pt>
                <c:pt idx="6573">
                  <c:v>0</c:v>
                </c:pt>
                <c:pt idx="6574">
                  <c:v>0</c:v>
                </c:pt>
                <c:pt idx="6575">
                  <c:v>-2</c:v>
                </c:pt>
                <c:pt idx="6576">
                  <c:v>-2</c:v>
                </c:pt>
                <c:pt idx="6577">
                  <c:v>-2</c:v>
                </c:pt>
                <c:pt idx="6578">
                  <c:v>-2</c:v>
                </c:pt>
                <c:pt idx="6579">
                  <c:v>-3</c:v>
                </c:pt>
                <c:pt idx="6580">
                  <c:v>-3</c:v>
                </c:pt>
                <c:pt idx="6581">
                  <c:v>-3</c:v>
                </c:pt>
                <c:pt idx="6582">
                  <c:v>-5</c:v>
                </c:pt>
                <c:pt idx="6583">
                  <c:v>-4</c:v>
                </c:pt>
                <c:pt idx="6584">
                  <c:v>-4</c:v>
                </c:pt>
                <c:pt idx="6585">
                  <c:v>-3</c:v>
                </c:pt>
                <c:pt idx="6586">
                  <c:v>-3</c:v>
                </c:pt>
                <c:pt idx="6587">
                  <c:v>-1</c:v>
                </c:pt>
                <c:pt idx="6588">
                  <c:v>-1</c:v>
                </c:pt>
                <c:pt idx="6589">
                  <c:v>-1</c:v>
                </c:pt>
                <c:pt idx="6590">
                  <c:v>0</c:v>
                </c:pt>
                <c:pt idx="6591">
                  <c:v>2</c:v>
                </c:pt>
                <c:pt idx="6592">
                  <c:v>2</c:v>
                </c:pt>
                <c:pt idx="6593">
                  <c:v>2</c:v>
                </c:pt>
                <c:pt idx="6594">
                  <c:v>2</c:v>
                </c:pt>
                <c:pt idx="6595">
                  <c:v>2</c:v>
                </c:pt>
                <c:pt idx="6596">
                  <c:v>2</c:v>
                </c:pt>
                <c:pt idx="6597">
                  <c:v>1</c:v>
                </c:pt>
                <c:pt idx="6598">
                  <c:v>1</c:v>
                </c:pt>
                <c:pt idx="6599">
                  <c:v>-2</c:v>
                </c:pt>
                <c:pt idx="6600">
                  <c:v>-2</c:v>
                </c:pt>
                <c:pt idx="6601">
                  <c:v>-2</c:v>
                </c:pt>
                <c:pt idx="6602">
                  <c:v>-2</c:v>
                </c:pt>
                <c:pt idx="6603">
                  <c:v>-2</c:v>
                </c:pt>
                <c:pt idx="6604">
                  <c:v>-2</c:v>
                </c:pt>
                <c:pt idx="6605">
                  <c:v>-2</c:v>
                </c:pt>
                <c:pt idx="6606">
                  <c:v>-2</c:v>
                </c:pt>
                <c:pt idx="6607">
                  <c:v>-2</c:v>
                </c:pt>
                <c:pt idx="6608">
                  <c:v>-2</c:v>
                </c:pt>
                <c:pt idx="6609">
                  <c:v>-4</c:v>
                </c:pt>
                <c:pt idx="6610">
                  <c:v>-4</c:v>
                </c:pt>
                <c:pt idx="6611">
                  <c:v>-1</c:v>
                </c:pt>
                <c:pt idx="6612">
                  <c:v>-1</c:v>
                </c:pt>
                <c:pt idx="6613">
                  <c:v>-1</c:v>
                </c:pt>
                <c:pt idx="6614">
                  <c:v>-2</c:v>
                </c:pt>
                <c:pt idx="6615">
                  <c:v>-2</c:v>
                </c:pt>
                <c:pt idx="6616">
                  <c:v>-2</c:v>
                </c:pt>
                <c:pt idx="6617">
                  <c:v>-2</c:v>
                </c:pt>
                <c:pt idx="6618">
                  <c:v>0</c:v>
                </c:pt>
                <c:pt idx="6619">
                  <c:v>1</c:v>
                </c:pt>
                <c:pt idx="6620">
                  <c:v>1</c:v>
                </c:pt>
                <c:pt idx="6621">
                  <c:v>1</c:v>
                </c:pt>
                <c:pt idx="6622">
                  <c:v>1</c:v>
                </c:pt>
                <c:pt idx="6623">
                  <c:v>2</c:v>
                </c:pt>
                <c:pt idx="6624">
                  <c:v>2</c:v>
                </c:pt>
                <c:pt idx="6625">
                  <c:v>1</c:v>
                </c:pt>
                <c:pt idx="6626">
                  <c:v>1</c:v>
                </c:pt>
                <c:pt idx="6627">
                  <c:v>1</c:v>
                </c:pt>
                <c:pt idx="6628">
                  <c:v>1</c:v>
                </c:pt>
                <c:pt idx="6629">
                  <c:v>1</c:v>
                </c:pt>
                <c:pt idx="6630">
                  <c:v>1</c:v>
                </c:pt>
                <c:pt idx="6631">
                  <c:v>1</c:v>
                </c:pt>
                <c:pt idx="6632">
                  <c:v>1</c:v>
                </c:pt>
                <c:pt idx="6633">
                  <c:v>1</c:v>
                </c:pt>
                <c:pt idx="6634">
                  <c:v>1</c:v>
                </c:pt>
                <c:pt idx="6635">
                  <c:v>1</c:v>
                </c:pt>
                <c:pt idx="6636">
                  <c:v>1</c:v>
                </c:pt>
                <c:pt idx="6637">
                  <c:v>2</c:v>
                </c:pt>
                <c:pt idx="6638">
                  <c:v>2</c:v>
                </c:pt>
                <c:pt idx="6639">
                  <c:v>2</c:v>
                </c:pt>
                <c:pt idx="6640">
                  <c:v>2</c:v>
                </c:pt>
                <c:pt idx="6641">
                  <c:v>-1</c:v>
                </c:pt>
                <c:pt idx="6642">
                  <c:v>-1</c:v>
                </c:pt>
                <c:pt idx="6643">
                  <c:v>-1</c:v>
                </c:pt>
                <c:pt idx="6644">
                  <c:v>-4</c:v>
                </c:pt>
                <c:pt idx="6645">
                  <c:v>-4</c:v>
                </c:pt>
                <c:pt idx="6646">
                  <c:v>-4</c:v>
                </c:pt>
                <c:pt idx="6647">
                  <c:v>-5</c:v>
                </c:pt>
                <c:pt idx="6648">
                  <c:v>-5</c:v>
                </c:pt>
                <c:pt idx="6649">
                  <c:v>-4</c:v>
                </c:pt>
                <c:pt idx="6650">
                  <c:v>-4</c:v>
                </c:pt>
                <c:pt idx="6651">
                  <c:v>-4</c:v>
                </c:pt>
                <c:pt idx="6652">
                  <c:v>-4</c:v>
                </c:pt>
                <c:pt idx="6653">
                  <c:v>-2</c:v>
                </c:pt>
                <c:pt idx="6654">
                  <c:v>-2</c:v>
                </c:pt>
                <c:pt idx="6655">
                  <c:v>-2</c:v>
                </c:pt>
                <c:pt idx="6656">
                  <c:v>1</c:v>
                </c:pt>
                <c:pt idx="6657">
                  <c:v>2</c:v>
                </c:pt>
                <c:pt idx="6658">
                  <c:v>-1</c:v>
                </c:pt>
                <c:pt idx="6659">
                  <c:v>-1</c:v>
                </c:pt>
                <c:pt idx="6660">
                  <c:v>-1</c:v>
                </c:pt>
                <c:pt idx="6661">
                  <c:v>-2</c:v>
                </c:pt>
                <c:pt idx="6662">
                  <c:v>-4</c:v>
                </c:pt>
                <c:pt idx="6663">
                  <c:v>-4</c:v>
                </c:pt>
                <c:pt idx="6664">
                  <c:v>-5</c:v>
                </c:pt>
                <c:pt idx="6665">
                  <c:v>-5</c:v>
                </c:pt>
                <c:pt idx="6666">
                  <c:v>-5</c:v>
                </c:pt>
                <c:pt idx="6667">
                  <c:v>-6</c:v>
                </c:pt>
                <c:pt idx="6668">
                  <c:v>-6</c:v>
                </c:pt>
                <c:pt idx="6669">
                  <c:v>-7</c:v>
                </c:pt>
                <c:pt idx="6670">
                  <c:v>-4</c:v>
                </c:pt>
                <c:pt idx="6671">
                  <c:v>-4</c:v>
                </c:pt>
                <c:pt idx="6672">
                  <c:v>-4</c:v>
                </c:pt>
                <c:pt idx="6673">
                  <c:v>-4</c:v>
                </c:pt>
                <c:pt idx="6674">
                  <c:v>-2</c:v>
                </c:pt>
                <c:pt idx="6675">
                  <c:v>-2</c:v>
                </c:pt>
                <c:pt idx="6676">
                  <c:v>-1</c:v>
                </c:pt>
                <c:pt idx="6677">
                  <c:v>-1</c:v>
                </c:pt>
                <c:pt idx="6678">
                  <c:v>-1</c:v>
                </c:pt>
                <c:pt idx="6679">
                  <c:v>-1</c:v>
                </c:pt>
                <c:pt idx="6680">
                  <c:v>-2</c:v>
                </c:pt>
                <c:pt idx="6681">
                  <c:v>-2</c:v>
                </c:pt>
                <c:pt idx="6682">
                  <c:v>-2</c:v>
                </c:pt>
                <c:pt idx="6683">
                  <c:v>-2</c:v>
                </c:pt>
                <c:pt idx="6684">
                  <c:v>-2</c:v>
                </c:pt>
                <c:pt idx="6685">
                  <c:v>-2</c:v>
                </c:pt>
                <c:pt idx="6686">
                  <c:v>-2</c:v>
                </c:pt>
                <c:pt idx="6687">
                  <c:v>-2</c:v>
                </c:pt>
                <c:pt idx="6688">
                  <c:v>-2</c:v>
                </c:pt>
                <c:pt idx="6689">
                  <c:v>-2</c:v>
                </c:pt>
                <c:pt idx="6690">
                  <c:v>-2</c:v>
                </c:pt>
                <c:pt idx="6691">
                  <c:v>-2</c:v>
                </c:pt>
                <c:pt idx="6692">
                  <c:v>-2</c:v>
                </c:pt>
                <c:pt idx="6693">
                  <c:v>-5</c:v>
                </c:pt>
                <c:pt idx="6694">
                  <c:v>-5</c:v>
                </c:pt>
                <c:pt idx="6695">
                  <c:v>-5</c:v>
                </c:pt>
                <c:pt idx="6696">
                  <c:v>-5</c:v>
                </c:pt>
                <c:pt idx="6697">
                  <c:v>-4</c:v>
                </c:pt>
                <c:pt idx="6698">
                  <c:v>-4</c:v>
                </c:pt>
                <c:pt idx="6699">
                  <c:v>-4</c:v>
                </c:pt>
                <c:pt idx="6700">
                  <c:v>-4</c:v>
                </c:pt>
                <c:pt idx="6701">
                  <c:v>-4</c:v>
                </c:pt>
                <c:pt idx="6702">
                  <c:v>-4</c:v>
                </c:pt>
                <c:pt idx="6703">
                  <c:v>-4</c:v>
                </c:pt>
                <c:pt idx="6704">
                  <c:v>-2</c:v>
                </c:pt>
                <c:pt idx="6705">
                  <c:v>1</c:v>
                </c:pt>
                <c:pt idx="6706">
                  <c:v>1</c:v>
                </c:pt>
                <c:pt idx="6707">
                  <c:v>1</c:v>
                </c:pt>
                <c:pt idx="6708">
                  <c:v>1</c:v>
                </c:pt>
                <c:pt idx="6709">
                  <c:v>-1</c:v>
                </c:pt>
                <c:pt idx="6710">
                  <c:v>-1</c:v>
                </c:pt>
                <c:pt idx="6711">
                  <c:v>-3</c:v>
                </c:pt>
                <c:pt idx="6712">
                  <c:v>-1</c:v>
                </c:pt>
                <c:pt idx="6713">
                  <c:v>1</c:v>
                </c:pt>
                <c:pt idx="6714">
                  <c:v>1</c:v>
                </c:pt>
                <c:pt idx="6715">
                  <c:v>1</c:v>
                </c:pt>
                <c:pt idx="6716">
                  <c:v>1</c:v>
                </c:pt>
                <c:pt idx="6717">
                  <c:v>1</c:v>
                </c:pt>
                <c:pt idx="6718">
                  <c:v>1</c:v>
                </c:pt>
                <c:pt idx="6719">
                  <c:v>1</c:v>
                </c:pt>
                <c:pt idx="6720">
                  <c:v>1</c:v>
                </c:pt>
                <c:pt idx="6721">
                  <c:v>2</c:v>
                </c:pt>
                <c:pt idx="6722">
                  <c:v>2</c:v>
                </c:pt>
                <c:pt idx="6723">
                  <c:v>4</c:v>
                </c:pt>
                <c:pt idx="6724">
                  <c:v>2</c:v>
                </c:pt>
                <c:pt idx="6725">
                  <c:v>-1</c:v>
                </c:pt>
                <c:pt idx="6726">
                  <c:v>-1</c:v>
                </c:pt>
                <c:pt idx="6727">
                  <c:v>-1</c:v>
                </c:pt>
                <c:pt idx="6728">
                  <c:v>-1</c:v>
                </c:pt>
                <c:pt idx="6729">
                  <c:v>-1</c:v>
                </c:pt>
                <c:pt idx="6730">
                  <c:v>-1</c:v>
                </c:pt>
                <c:pt idx="6731">
                  <c:v>-1</c:v>
                </c:pt>
                <c:pt idx="6732">
                  <c:v>-1</c:v>
                </c:pt>
                <c:pt idx="6733">
                  <c:v>-1</c:v>
                </c:pt>
                <c:pt idx="6734">
                  <c:v>-1</c:v>
                </c:pt>
                <c:pt idx="6735">
                  <c:v>-1</c:v>
                </c:pt>
                <c:pt idx="6736">
                  <c:v>-1</c:v>
                </c:pt>
                <c:pt idx="6737">
                  <c:v>2</c:v>
                </c:pt>
                <c:pt idx="6738">
                  <c:v>2</c:v>
                </c:pt>
                <c:pt idx="6739">
                  <c:v>1</c:v>
                </c:pt>
                <c:pt idx="6740">
                  <c:v>1</c:v>
                </c:pt>
                <c:pt idx="6741">
                  <c:v>1</c:v>
                </c:pt>
                <c:pt idx="6742">
                  <c:v>1</c:v>
                </c:pt>
                <c:pt idx="6743">
                  <c:v>1</c:v>
                </c:pt>
                <c:pt idx="6744">
                  <c:v>1</c:v>
                </c:pt>
                <c:pt idx="6745">
                  <c:v>1</c:v>
                </c:pt>
                <c:pt idx="6746">
                  <c:v>-2</c:v>
                </c:pt>
                <c:pt idx="6747">
                  <c:v>-2</c:v>
                </c:pt>
                <c:pt idx="6748">
                  <c:v>-2</c:v>
                </c:pt>
                <c:pt idx="6749">
                  <c:v>-4</c:v>
                </c:pt>
                <c:pt idx="6750">
                  <c:v>-4</c:v>
                </c:pt>
                <c:pt idx="6751">
                  <c:v>-3</c:v>
                </c:pt>
                <c:pt idx="6752">
                  <c:v>-3</c:v>
                </c:pt>
                <c:pt idx="6753">
                  <c:v>-3</c:v>
                </c:pt>
                <c:pt idx="6754">
                  <c:v>-5</c:v>
                </c:pt>
                <c:pt idx="6755">
                  <c:v>-5</c:v>
                </c:pt>
                <c:pt idx="6756">
                  <c:v>-5</c:v>
                </c:pt>
                <c:pt idx="6757">
                  <c:v>-5</c:v>
                </c:pt>
                <c:pt idx="6758">
                  <c:v>-2</c:v>
                </c:pt>
                <c:pt idx="6759">
                  <c:v>-3</c:v>
                </c:pt>
                <c:pt idx="6760">
                  <c:v>-3</c:v>
                </c:pt>
                <c:pt idx="6761">
                  <c:v>-3</c:v>
                </c:pt>
                <c:pt idx="6762">
                  <c:v>-3</c:v>
                </c:pt>
                <c:pt idx="6763">
                  <c:v>-3</c:v>
                </c:pt>
                <c:pt idx="6764">
                  <c:v>-3</c:v>
                </c:pt>
                <c:pt idx="6765">
                  <c:v>-3</c:v>
                </c:pt>
                <c:pt idx="6766">
                  <c:v>-2</c:v>
                </c:pt>
                <c:pt idx="6767">
                  <c:v>-2</c:v>
                </c:pt>
                <c:pt idx="6768">
                  <c:v>-1</c:v>
                </c:pt>
                <c:pt idx="6769">
                  <c:v>-1</c:v>
                </c:pt>
                <c:pt idx="6770">
                  <c:v>-1</c:v>
                </c:pt>
                <c:pt idx="6771">
                  <c:v>-1</c:v>
                </c:pt>
                <c:pt idx="6772">
                  <c:v>-1</c:v>
                </c:pt>
                <c:pt idx="6773">
                  <c:v>-3</c:v>
                </c:pt>
                <c:pt idx="6774">
                  <c:v>-3</c:v>
                </c:pt>
                <c:pt idx="6775">
                  <c:v>-3</c:v>
                </c:pt>
                <c:pt idx="6776">
                  <c:v>-2</c:v>
                </c:pt>
                <c:pt idx="6777">
                  <c:v>-2</c:v>
                </c:pt>
                <c:pt idx="6778">
                  <c:v>-1</c:v>
                </c:pt>
                <c:pt idx="6779">
                  <c:v>-1</c:v>
                </c:pt>
                <c:pt idx="6780">
                  <c:v>-2</c:v>
                </c:pt>
                <c:pt idx="6781">
                  <c:v>-2</c:v>
                </c:pt>
                <c:pt idx="6782">
                  <c:v>-2</c:v>
                </c:pt>
                <c:pt idx="6783">
                  <c:v>-1</c:v>
                </c:pt>
                <c:pt idx="6784">
                  <c:v>-1</c:v>
                </c:pt>
                <c:pt idx="6785">
                  <c:v>1</c:v>
                </c:pt>
                <c:pt idx="6786">
                  <c:v>1</c:v>
                </c:pt>
                <c:pt idx="6787">
                  <c:v>1</c:v>
                </c:pt>
                <c:pt idx="6788">
                  <c:v>-1</c:v>
                </c:pt>
                <c:pt idx="6789">
                  <c:v>-1</c:v>
                </c:pt>
                <c:pt idx="6790">
                  <c:v>-1</c:v>
                </c:pt>
                <c:pt idx="6791">
                  <c:v>-2</c:v>
                </c:pt>
                <c:pt idx="6792">
                  <c:v>-2</c:v>
                </c:pt>
                <c:pt idx="6793">
                  <c:v>-2</c:v>
                </c:pt>
                <c:pt idx="6794">
                  <c:v>-2</c:v>
                </c:pt>
                <c:pt idx="6795">
                  <c:v>-4</c:v>
                </c:pt>
                <c:pt idx="6796">
                  <c:v>-4</c:v>
                </c:pt>
                <c:pt idx="6797">
                  <c:v>-4</c:v>
                </c:pt>
                <c:pt idx="6798">
                  <c:v>-4</c:v>
                </c:pt>
                <c:pt idx="6799">
                  <c:v>-4</c:v>
                </c:pt>
                <c:pt idx="6800">
                  <c:v>-3</c:v>
                </c:pt>
                <c:pt idx="6801">
                  <c:v>-4</c:v>
                </c:pt>
                <c:pt idx="6802">
                  <c:v>-4</c:v>
                </c:pt>
                <c:pt idx="6803">
                  <c:v>-4</c:v>
                </c:pt>
                <c:pt idx="6804">
                  <c:v>-4</c:v>
                </c:pt>
                <c:pt idx="6805">
                  <c:v>-4</c:v>
                </c:pt>
                <c:pt idx="6806">
                  <c:v>-4</c:v>
                </c:pt>
                <c:pt idx="6807">
                  <c:v>-2</c:v>
                </c:pt>
                <c:pt idx="6808">
                  <c:v>-2</c:v>
                </c:pt>
                <c:pt idx="6809">
                  <c:v>-2</c:v>
                </c:pt>
                <c:pt idx="6810">
                  <c:v>-3</c:v>
                </c:pt>
                <c:pt idx="6811">
                  <c:v>-3</c:v>
                </c:pt>
                <c:pt idx="6812">
                  <c:v>-3</c:v>
                </c:pt>
                <c:pt idx="6813">
                  <c:v>-2</c:v>
                </c:pt>
                <c:pt idx="6814">
                  <c:v>-2</c:v>
                </c:pt>
                <c:pt idx="6815">
                  <c:v>-1</c:v>
                </c:pt>
                <c:pt idx="6816">
                  <c:v>-1</c:v>
                </c:pt>
                <c:pt idx="6817">
                  <c:v>-1</c:v>
                </c:pt>
                <c:pt idx="6818">
                  <c:v>-1</c:v>
                </c:pt>
                <c:pt idx="6819">
                  <c:v>-1</c:v>
                </c:pt>
                <c:pt idx="6820">
                  <c:v>-1</c:v>
                </c:pt>
                <c:pt idx="6821">
                  <c:v>-1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</c:v>
                </c:pt>
                <c:pt idx="6826">
                  <c:v>0</c:v>
                </c:pt>
                <c:pt idx="6827">
                  <c:v>1</c:v>
                </c:pt>
                <c:pt idx="6828">
                  <c:v>1</c:v>
                </c:pt>
                <c:pt idx="6829">
                  <c:v>1</c:v>
                </c:pt>
                <c:pt idx="6830">
                  <c:v>-2</c:v>
                </c:pt>
                <c:pt idx="6831">
                  <c:v>-2</c:v>
                </c:pt>
                <c:pt idx="6832">
                  <c:v>-2</c:v>
                </c:pt>
                <c:pt idx="6833">
                  <c:v>-2</c:v>
                </c:pt>
                <c:pt idx="6834">
                  <c:v>-2</c:v>
                </c:pt>
                <c:pt idx="6835">
                  <c:v>-2</c:v>
                </c:pt>
                <c:pt idx="6836">
                  <c:v>-2</c:v>
                </c:pt>
                <c:pt idx="6837">
                  <c:v>-2</c:v>
                </c:pt>
                <c:pt idx="6838">
                  <c:v>-2</c:v>
                </c:pt>
                <c:pt idx="6839">
                  <c:v>-3</c:v>
                </c:pt>
                <c:pt idx="6840">
                  <c:v>-3</c:v>
                </c:pt>
                <c:pt idx="6841">
                  <c:v>-3</c:v>
                </c:pt>
                <c:pt idx="6842">
                  <c:v>2</c:v>
                </c:pt>
                <c:pt idx="6843">
                  <c:v>2</c:v>
                </c:pt>
                <c:pt idx="6844">
                  <c:v>2</c:v>
                </c:pt>
                <c:pt idx="6845">
                  <c:v>1</c:v>
                </c:pt>
                <c:pt idx="6846">
                  <c:v>1</c:v>
                </c:pt>
                <c:pt idx="6847">
                  <c:v>1</c:v>
                </c:pt>
                <c:pt idx="6848">
                  <c:v>1</c:v>
                </c:pt>
                <c:pt idx="6849">
                  <c:v>1</c:v>
                </c:pt>
                <c:pt idx="6850">
                  <c:v>1</c:v>
                </c:pt>
                <c:pt idx="6851">
                  <c:v>3</c:v>
                </c:pt>
                <c:pt idx="6852">
                  <c:v>3</c:v>
                </c:pt>
                <c:pt idx="6853">
                  <c:v>3</c:v>
                </c:pt>
                <c:pt idx="6854">
                  <c:v>1</c:v>
                </c:pt>
                <c:pt idx="6855">
                  <c:v>1</c:v>
                </c:pt>
                <c:pt idx="6856">
                  <c:v>1</c:v>
                </c:pt>
                <c:pt idx="6857">
                  <c:v>2</c:v>
                </c:pt>
                <c:pt idx="6858">
                  <c:v>1</c:v>
                </c:pt>
                <c:pt idx="6859">
                  <c:v>1</c:v>
                </c:pt>
                <c:pt idx="6860">
                  <c:v>1</c:v>
                </c:pt>
                <c:pt idx="6861">
                  <c:v>1</c:v>
                </c:pt>
                <c:pt idx="6862">
                  <c:v>1</c:v>
                </c:pt>
                <c:pt idx="6863">
                  <c:v>0</c:v>
                </c:pt>
                <c:pt idx="6864">
                  <c:v>0</c:v>
                </c:pt>
                <c:pt idx="6865">
                  <c:v>0</c:v>
                </c:pt>
                <c:pt idx="6866">
                  <c:v>0</c:v>
                </c:pt>
                <c:pt idx="6867">
                  <c:v>0</c:v>
                </c:pt>
                <c:pt idx="6868">
                  <c:v>0</c:v>
                </c:pt>
                <c:pt idx="6869">
                  <c:v>0</c:v>
                </c:pt>
                <c:pt idx="6870">
                  <c:v>1</c:v>
                </c:pt>
                <c:pt idx="6871">
                  <c:v>3</c:v>
                </c:pt>
                <c:pt idx="6872">
                  <c:v>3</c:v>
                </c:pt>
                <c:pt idx="6873">
                  <c:v>3</c:v>
                </c:pt>
                <c:pt idx="6874">
                  <c:v>3</c:v>
                </c:pt>
                <c:pt idx="6875">
                  <c:v>2</c:v>
                </c:pt>
                <c:pt idx="6876">
                  <c:v>2</c:v>
                </c:pt>
                <c:pt idx="6877">
                  <c:v>4</c:v>
                </c:pt>
                <c:pt idx="6878">
                  <c:v>4</c:v>
                </c:pt>
                <c:pt idx="6879">
                  <c:v>4</c:v>
                </c:pt>
                <c:pt idx="6880">
                  <c:v>6</c:v>
                </c:pt>
                <c:pt idx="6881">
                  <c:v>6</c:v>
                </c:pt>
                <c:pt idx="6882">
                  <c:v>6</c:v>
                </c:pt>
                <c:pt idx="6883">
                  <c:v>3</c:v>
                </c:pt>
                <c:pt idx="6884">
                  <c:v>2</c:v>
                </c:pt>
                <c:pt idx="6885">
                  <c:v>2</c:v>
                </c:pt>
                <c:pt idx="6886">
                  <c:v>2</c:v>
                </c:pt>
                <c:pt idx="6887">
                  <c:v>3</c:v>
                </c:pt>
                <c:pt idx="6888">
                  <c:v>3</c:v>
                </c:pt>
                <c:pt idx="6889">
                  <c:v>1</c:v>
                </c:pt>
                <c:pt idx="6890">
                  <c:v>1</c:v>
                </c:pt>
                <c:pt idx="6891">
                  <c:v>1</c:v>
                </c:pt>
                <c:pt idx="6892">
                  <c:v>-1</c:v>
                </c:pt>
                <c:pt idx="6893">
                  <c:v>0</c:v>
                </c:pt>
                <c:pt idx="6894">
                  <c:v>-3</c:v>
                </c:pt>
                <c:pt idx="6895">
                  <c:v>-2</c:v>
                </c:pt>
                <c:pt idx="6896">
                  <c:v>-2</c:v>
                </c:pt>
                <c:pt idx="6897">
                  <c:v>-2</c:v>
                </c:pt>
                <c:pt idx="6898">
                  <c:v>-3</c:v>
                </c:pt>
                <c:pt idx="6899">
                  <c:v>-3</c:v>
                </c:pt>
                <c:pt idx="6900">
                  <c:v>-2</c:v>
                </c:pt>
                <c:pt idx="6901">
                  <c:v>-2</c:v>
                </c:pt>
                <c:pt idx="6902">
                  <c:v>-2</c:v>
                </c:pt>
                <c:pt idx="6903">
                  <c:v>-2</c:v>
                </c:pt>
                <c:pt idx="6904">
                  <c:v>-2</c:v>
                </c:pt>
                <c:pt idx="6905">
                  <c:v>-3</c:v>
                </c:pt>
                <c:pt idx="6906">
                  <c:v>-2</c:v>
                </c:pt>
                <c:pt idx="6907">
                  <c:v>-2</c:v>
                </c:pt>
                <c:pt idx="6908">
                  <c:v>-2</c:v>
                </c:pt>
                <c:pt idx="6909">
                  <c:v>-2</c:v>
                </c:pt>
                <c:pt idx="6910">
                  <c:v>-2</c:v>
                </c:pt>
                <c:pt idx="6911">
                  <c:v>-2</c:v>
                </c:pt>
                <c:pt idx="6912">
                  <c:v>-3</c:v>
                </c:pt>
                <c:pt idx="6913">
                  <c:v>-3</c:v>
                </c:pt>
                <c:pt idx="6914">
                  <c:v>-4</c:v>
                </c:pt>
                <c:pt idx="6915">
                  <c:v>-5</c:v>
                </c:pt>
                <c:pt idx="6916">
                  <c:v>-7</c:v>
                </c:pt>
                <c:pt idx="6917">
                  <c:v>-6</c:v>
                </c:pt>
                <c:pt idx="6918">
                  <c:v>-5</c:v>
                </c:pt>
                <c:pt idx="6919">
                  <c:v>-7</c:v>
                </c:pt>
                <c:pt idx="6920">
                  <c:v>-5</c:v>
                </c:pt>
                <c:pt idx="6921">
                  <c:v>-5</c:v>
                </c:pt>
                <c:pt idx="6922">
                  <c:v>-5</c:v>
                </c:pt>
                <c:pt idx="6923">
                  <c:v>-7</c:v>
                </c:pt>
                <c:pt idx="6924">
                  <c:v>-8</c:v>
                </c:pt>
                <c:pt idx="6925">
                  <c:v>-8</c:v>
                </c:pt>
                <c:pt idx="6926">
                  <c:v>-8</c:v>
                </c:pt>
                <c:pt idx="6927">
                  <c:v>-7</c:v>
                </c:pt>
                <c:pt idx="6928">
                  <c:v>-5</c:v>
                </c:pt>
                <c:pt idx="6929">
                  <c:v>-5</c:v>
                </c:pt>
                <c:pt idx="6930">
                  <c:v>-6</c:v>
                </c:pt>
                <c:pt idx="6931">
                  <c:v>-3</c:v>
                </c:pt>
                <c:pt idx="6932">
                  <c:v>-3</c:v>
                </c:pt>
                <c:pt idx="6933">
                  <c:v>-3</c:v>
                </c:pt>
                <c:pt idx="6934">
                  <c:v>-3</c:v>
                </c:pt>
                <c:pt idx="6935">
                  <c:v>-1</c:v>
                </c:pt>
                <c:pt idx="6936">
                  <c:v>-1</c:v>
                </c:pt>
                <c:pt idx="6937">
                  <c:v>-1</c:v>
                </c:pt>
                <c:pt idx="6938">
                  <c:v>-1</c:v>
                </c:pt>
                <c:pt idx="6939">
                  <c:v>-1</c:v>
                </c:pt>
                <c:pt idx="6940">
                  <c:v>-1</c:v>
                </c:pt>
                <c:pt idx="6941">
                  <c:v>-1</c:v>
                </c:pt>
                <c:pt idx="6942">
                  <c:v>-1</c:v>
                </c:pt>
                <c:pt idx="6943">
                  <c:v>-1</c:v>
                </c:pt>
                <c:pt idx="6944">
                  <c:v>-1</c:v>
                </c:pt>
                <c:pt idx="6945">
                  <c:v>-1</c:v>
                </c:pt>
                <c:pt idx="6946">
                  <c:v>-1</c:v>
                </c:pt>
                <c:pt idx="6947">
                  <c:v>-1</c:v>
                </c:pt>
                <c:pt idx="6948">
                  <c:v>0</c:v>
                </c:pt>
                <c:pt idx="6949">
                  <c:v>-2</c:v>
                </c:pt>
                <c:pt idx="6950">
                  <c:v>-2</c:v>
                </c:pt>
                <c:pt idx="6951">
                  <c:v>-5</c:v>
                </c:pt>
                <c:pt idx="6952">
                  <c:v>-5</c:v>
                </c:pt>
                <c:pt idx="6953">
                  <c:v>-5</c:v>
                </c:pt>
                <c:pt idx="6954">
                  <c:v>-3</c:v>
                </c:pt>
                <c:pt idx="6955">
                  <c:v>-4</c:v>
                </c:pt>
                <c:pt idx="6956">
                  <c:v>-4</c:v>
                </c:pt>
                <c:pt idx="6957">
                  <c:v>-5</c:v>
                </c:pt>
                <c:pt idx="6958">
                  <c:v>-2</c:v>
                </c:pt>
                <c:pt idx="6959">
                  <c:v>-2</c:v>
                </c:pt>
                <c:pt idx="6960">
                  <c:v>-2</c:v>
                </c:pt>
                <c:pt idx="6961">
                  <c:v>0</c:v>
                </c:pt>
                <c:pt idx="6962">
                  <c:v>1</c:v>
                </c:pt>
                <c:pt idx="6963">
                  <c:v>4</c:v>
                </c:pt>
                <c:pt idx="6964">
                  <c:v>4</c:v>
                </c:pt>
                <c:pt idx="6965">
                  <c:v>4</c:v>
                </c:pt>
                <c:pt idx="6966">
                  <c:v>3</c:v>
                </c:pt>
                <c:pt idx="6967">
                  <c:v>3</c:v>
                </c:pt>
                <c:pt idx="6968">
                  <c:v>3</c:v>
                </c:pt>
                <c:pt idx="6969">
                  <c:v>4</c:v>
                </c:pt>
                <c:pt idx="6970">
                  <c:v>1</c:v>
                </c:pt>
                <c:pt idx="6971">
                  <c:v>1</c:v>
                </c:pt>
                <c:pt idx="6972">
                  <c:v>1</c:v>
                </c:pt>
                <c:pt idx="6973">
                  <c:v>1</c:v>
                </c:pt>
                <c:pt idx="6974">
                  <c:v>0</c:v>
                </c:pt>
                <c:pt idx="6975">
                  <c:v>1</c:v>
                </c:pt>
                <c:pt idx="6976">
                  <c:v>1</c:v>
                </c:pt>
                <c:pt idx="6977">
                  <c:v>1</c:v>
                </c:pt>
                <c:pt idx="6978">
                  <c:v>-1</c:v>
                </c:pt>
                <c:pt idx="6979">
                  <c:v>0</c:v>
                </c:pt>
                <c:pt idx="6980">
                  <c:v>-2</c:v>
                </c:pt>
                <c:pt idx="6981">
                  <c:v>-2</c:v>
                </c:pt>
                <c:pt idx="6982">
                  <c:v>-2</c:v>
                </c:pt>
                <c:pt idx="6983">
                  <c:v>-3</c:v>
                </c:pt>
                <c:pt idx="6984">
                  <c:v>-3</c:v>
                </c:pt>
                <c:pt idx="6985">
                  <c:v>-5</c:v>
                </c:pt>
                <c:pt idx="6986">
                  <c:v>-5</c:v>
                </c:pt>
                <c:pt idx="6987">
                  <c:v>-5</c:v>
                </c:pt>
                <c:pt idx="6988">
                  <c:v>-5</c:v>
                </c:pt>
                <c:pt idx="6989">
                  <c:v>-5</c:v>
                </c:pt>
                <c:pt idx="6990">
                  <c:v>-4</c:v>
                </c:pt>
                <c:pt idx="6991">
                  <c:v>-5</c:v>
                </c:pt>
                <c:pt idx="6992">
                  <c:v>-3</c:v>
                </c:pt>
                <c:pt idx="6993">
                  <c:v>-4</c:v>
                </c:pt>
                <c:pt idx="6994">
                  <c:v>-4</c:v>
                </c:pt>
                <c:pt idx="6995">
                  <c:v>-3</c:v>
                </c:pt>
                <c:pt idx="6996">
                  <c:v>-3</c:v>
                </c:pt>
                <c:pt idx="6997">
                  <c:v>-1</c:v>
                </c:pt>
                <c:pt idx="6998">
                  <c:v>-1</c:v>
                </c:pt>
                <c:pt idx="6999">
                  <c:v>-1</c:v>
                </c:pt>
                <c:pt idx="7000">
                  <c:v>-1</c:v>
                </c:pt>
                <c:pt idx="7001">
                  <c:v>-1</c:v>
                </c:pt>
                <c:pt idx="7002">
                  <c:v>-1</c:v>
                </c:pt>
                <c:pt idx="7003">
                  <c:v>-1</c:v>
                </c:pt>
                <c:pt idx="7004">
                  <c:v>-3</c:v>
                </c:pt>
                <c:pt idx="7005">
                  <c:v>-2</c:v>
                </c:pt>
                <c:pt idx="7006">
                  <c:v>-2</c:v>
                </c:pt>
                <c:pt idx="7007">
                  <c:v>-2</c:v>
                </c:pt>
                <c:pt idx="7008">
                  <c:v>-2</c:v>
                </c:pt>
                <c:pt idx="7009">
                  <c:v>-2</c:v>
                </c:pt>
                <c:pt idx="7010">
                  <c:v>-2</c:v>
                </c:pt>
                <c:pt idx="7011">
                  <c:v>-2</c:v>
                </c:pt>
                <c:pt idx="7012">
                  <c:v>-3</c:v>
                </c:pt>
                <c:pt idx="7013">
                  <c:v>-3</c:v>
                </c:pt>
                <c:pt idx="7014">
                  <c:v>-3</c:v>
                </c:pt>
                <c:pt idx="7015">
                  <c:v>-1</c:v>
                </c:pt>
                <c:pt idx="7016">
                  <c:v>-1</c:v>
                </c:pt>
                <c:pt idx="7017">
                  <c:v>-1</c:v>
                </c:pt>
                <c:pt idx="7018">
                  <c:v>0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3</c:v>
                </c:pt>
                <c:pt idx="7025">
                  <c:v>3</c:v>
                </c:pt>
                <c:pt idx="7026">
                  <c:v>1</c:v>
                </c:pt>
                <c:pt idx="7027">
                  <c:v>2</c:v>
                </c:pt>
                <c:pt idx="7028">
                  <c:v>2</c:v>
                </c:pt>
                <c:pt idx="7029">
                  <c:v>2</c:v>
                </c:pt>
                <c:pt idx="7030">
                  <c:v>1</c:v>
                </c:pt>
                <c:pt idx="7031">
                  <c:v>1</c:v>
                </c:pt>
                <c:pt idx="7032">
                  <c:v>2</c:v>
                </c:pt>
                <c:pt idx="7033">
                  <c:v>3</c:v>
                </c:pt>
                <c:pt idx="7034">
                  <c:v>3</c:v>
                </c:pt>
                <c:pt idx="7035">
                  <c:v>3</c:v>
                </c:pt>
                <c:pt idx="7036">
                  <c:v>2</c:v>
                </c:pt>
                <c:pt idx="7037">
                  <c:v>0</c:v>
                </c:pt>
                <c:pt idx="7038">
                  <c:v>2</c:v>
                </c:pt>
                <c:pt idx="7039">
                  <c:v>1</c:v>
                </c:pt>
                <c:pt idx="7040">
                  <c:v>1</c:v>
                </c:pt>
                <c:pt idx="7041">
                  <c:v>1</c:v>
                </c:pt>
                <c:pt idx="7042">
                  <c:v>1</c:v>
                </c:pt>
                <c:pt idx="7043">
                  <c:v>1</c:v>
                </c:pt>
                <c:pt idx="7044">
                  <c:v>0</c:v>
                </c:pt>
                <c:pt idx="7045">
                  <c:v>-1</c:v>
                </c:pt>
                <c:pt idx="7046">
                  <c:v>-1</c:v>
                </c:pt>
                <c:pt idx="7047">
                  <c:v>-1</c:v>
                </c:pt>
                <c:pt idx="7048">
                  <c:v>-1</c:v>
                </c:pt>
                <c:pt idx="7049">
                  <c:v>-1</c:v>
                </c:pt>
                <c:pt idx="7050">
                  <c:v>-3</c:v>
                </c:pt>
                <c:pt idx="7051">
                  <c:v>-2</c:v>
                </c:pt>
                <c:pt idx="7052">
                  <c:v>-2</c:v>
                </c:pt>
                <c:pt idx="7053">
                  <c:v>-2</c:v>
                </c:pt>
                <c:pt idx="7054">
                  <c:v>-2</c:v>
                </c:pt>
                <c:pt idx="7055">
                  <c:v>-2</c:v>
                </c:pt>
                <c:pt idx="7056">
                  <c:v>-2</c:v>
                </c:pt>
                <c:pt idx="7057">
                  <c:v>-1</c:v>
                </c:pt>
                <c:pt idx="7058">
                  <c:v>-1</c:v>
                </c:pt>
                <c:pt idx="7059">
                  <c:v>-2</c:v>
                </c:pt>
                <c:pt idx="7060">
                  <c:v>-2</c:v>
                </c:pt>
                <c:pt idx="7061">
                  <c:v>-2</c:v>
                </c:pt>
                <c:pt idx="7062">
                  <c:v>-1</c:v>
                </c:pt>
                <c:pt idx="7063">
                  <c:v>-1</c:v>
                </c:pt>
                <c:pt idx="7064">
                  <c:v>-1</c:v>
                </c:pt>
                <c:pt idx="7065">
                  <c:v>-1</c:v>
                </c:pt>
                <c:pt idx="7066">
                  <c:v>0</c:v>
                </c:pt>
                <c:pt idx="7067">
                  <c:v>1</c:v>
                </c:pt>
                <c:pt idx="7068">
                  <c:v>1</c:v>
                </c:pt>
                <c:pt idx="7069">
                  <c:v>0</c:v>
                </c:pt>
                <c:pt idx="7070">
                  <c:v>0</c:v>
                </c:pt>
                <c:pt idx="7071">
                  <c:v>1</c:v>
                </c:pt>
                <c:pt idx="7072">
                  <c:v>1</c:v>
                </c:pt>
                <c:pt idx="7073">
                  <c:v>1</c:v>
                </c:pt>
                <c:pt idx="7074">
                  <c:v>2</c:v>
                </c:pt>
                <c:pt idx="7075">
                  <c:v>2</c:v>
                </c:pt>
                <c:pt idx="7076">
                  <c:v>2</c:v>
                </c:pt>
                <c:pt idx="7077">
                  <c:v>2</c:v>
                </c:pt>
                <c:pt idx="7078">
                  <c:v>1</c:v>
                </c:pt>
                <c:pt idx="7079">
                  <c:v>1</c:v>
                </c:pt>
                <c:pt idx="7080">
                  <c:v>1</c:v>
                </c:pt>
                <c:pt idx="7081">
                  <c:v>1</c:v>
                </c:pt>
                <c:pt idx="7082">
                  <c:v>1</c:v>
                </c:pt>
                <c:pt idx="7083">
                  <c:v>1</c:v>
                </c:pt>
                <c:pt idx="7084">
                  <c:v>2</c:v>
                </c:pt>
                <c:pt idx="7085">
                  <c:v>0</c:v>
                </c:pt>
                <c:pt idx="7086">
                  <c:v>0</c:v>
                </c:pt>
                <c:pt idx="7087">
                  <c:v>0</c:v>
                </c:pt>
                <c:pt idx="7088">
                  <c:v>0</c:v>
                </c:pt>
                <c:pt idx="7089">
                  <c:v>0</c:v>
                </c:pt>
                <c:pt idx="7090">
                  <c:v>0</c:v>
                </c:pt>
                <c:pt idx="7091">
                  <c:v>-1</c:v>
                </c:pt>
                <c:pt idx="7092">
                  <c:v>-1</c:v>
                </c:pt>
                <c:pt idx="7093">
                  <c:v>-1</c:v>
                </c:pt>
                <c:pt idx="7094">
                  <c:v>-1</c:v>
                </c:pt>
                <c:pt idx="7095">
                  <c:v>-1</c:v>
                </c:pt>
                <c:pt idx="7096">
                  <c:v>-2</c:v>
                </c:pt>
                <c:pt idx="7097">
                  <c:v>1</c:v>
                </c:pt>
                <c:pt idx="7098">
                  <c:v>1</c:v>
                </c:pt>
                <c:pt idx="7099">
                  <c:v>1</c:v>
                </c:pt>
                <c:pt idx="7100">
                  <c:v>1</c:v>
                </c:pt>
                <c:pt idx="7101">
                  <c:v>1</c:v>
                </c:pt>
                <c:pt idx="7102">
                  <c:v>1</c:v>
                </c:pt>
                <c:pt idx="7103">
                  <c:v>1</c:v>
                </c:pt>
                <c:pt idx="7104">
                  <c:v>1</c:v>
                </c:pt>
                <c:pt idx="7105">
                  <c:v>1</c:v>
                </c:pt>
                <c:pt idx="7106">
                  <c:v>1</c:v>
                </c:pt>
                <c:pt idx="7107">
                  <c:v>-3</c:v>
                </c:pt>
                <c:pt idx="7108">
                  <c:v>-3</c:v>
                </c:pt>
                <c:pt idx="7109">
                  <c:v>-4</c:v>
                </c:pt>
                <c:pt idx="7110">
                  <c:v>-4</c:v>
                </c:pt>
                <c:pt idx="7111">
                  <c:v>-4</c:v>
                </c:pt>
                <c:pt idx="7112">
                  <c:v>-4</c:v>
                </c:pt>
                <c:pt idx="7113">
                  <c:v>-4</c:v>
                </c:pt>
                <c:pt idx="7114">
                  <c:v>-4</c:v>
                </c:pt>
                <c:pt idx="7115">
                  <c:v>-4</c:v>
                </c:pt>
                <c:pt idx="7116">
                  <c:v>-4</c:v>
                </c:pt>
                <c:pt idx="7117">
                  <c:v>-4</c:v>
                </c:pt>
                <c:pt idx="7118">
                  <c:v>-4</c:v>
                </c:pt>
                <c:pt idx="7119">
                  <c:v>0</c:v>
                </c:pt>
                <c:pt idx="7120">
                  <c:v>0</c:v>
                </c:pt>
                <c:pt idx="7121">
                  <c:v>0</c:v>
                </c:pt>
                <c:pt idx="7122">
                  <c:v>2</c:v>
                </c:pt>
                <c:pt idx="7123">
                  <c:v>2</c:v>
                </c:pt>
                <c:pt idx="7124">
                  <c:v>2</c:v>
                </c:pt>
                <c:pt idx="7125">
                  <c:v>3</c:v>
                </c:pt>
                <c:pt idx="7126">
                  <c:v>5</c:v>
                </c:pt>
                <c:pt idx="7127">
                  <c:v>5</c:v>
                </c:pt>
                <c:pt idx="7128">
                  <c:v>5</c:v>
                </c:pt>
                <c:pt idx="7129">
                  <c:v>4</c:v>
                </c:pt>
                <c:pt idx="7130">
                  <c:v>4</c:v>
                </c:pt>
                <c:pt idx="7131">
                  <c:v>4</c:v>
                </c:pt>
                <c:pt idx="7132">
                  <c:v>3</c:v>
                </c:pt>
                <c:pt idx="7133">
                  <c:v>3</c:v>
                </c:pt>
                <c:pt idx="7134">
                  <c:v>1</c:v>
                </c:pt>
                <c:pt idx="7135">
                  <c:v>1</c:v>
                </c:pt>
                <c:pt idx="7136">
                  <c:v>1</c:v>
                </c:pt>
                <c:pt idx="7137">
                  <c:v>0</c:v>
                </c:pt>
                <c:pt idx="7138">
                  <c:v>-2</c:v>
                </c:pt>
                <c:pt idx="7139">
                  <c:v>-2</c:v>
                </c:pt>
                <c:pt idx="7140">
                  <c:v>-2</c:v>
                </c:pt>
                <c:pt idx="7141">
                  <c:v>-2</c:v>
                </c:pt>
                <c:pt idx="7142">
                  <c:v>-2</c:v>
                </c:pt>
                <c:pt idx="7143">
                  <c:v>-2</c:v>
                </c:pt>
                <c:pt idx="7144">
                  <c:v>1</c:v>
                </c:pt>
                <c:pt idx="7145">
                  <c:v>0</c:v>
                </c:pt>
                <c:pt idx="7146">
                  <c:v>0</c:v>
                </c:pt>
                <c:pt idx="7147">
                  <c:v>0</c:v>
                </c:pt>
                <c:pt idx="7148">
                  <c:v>0</c:v>
                </c:pt>
                <c:pt idx="7149">
                  <c:v>1</c:v>
                </c:pt>
                <c:pt idx="7150">
                  <c:v>1</c:v>
                </c:pt>
                <c:pt idx="7151">
                  <c:v>1</c:v>
                </c:pt>
                <c:pt idx="7152">
                  <c:v>0</c:v>
                </c:pt>
                <c:pt idx="7153">
                  <c:v>1</c:v>
                </c:pt>
                <c:pt idx="7154">
                  <c:v>1</c:v>
                </c:pt>
                <c:pt idx="7155">
                  <c:v>2</c:v>
                </c:pt>
                <c:pt idx="7156">
                  <c:v>1</c:v>
                </c:pt>
                <c:pt idx="7157">
                  <c:v>3</c:v>
                </c:pt>
                <c:pt idx="7158">
                  <c:v>3</c:v>
                </c:pt>
                <c:pt idx="7159">
                  <c:v>3</c:v>
                </c:pt>
                <c:pt idx="7160">
                  <c:v>5</c:v>
                </c:pt>
                <c:pt idx="7161">
                  <c:v>4</c:v>
                </c:pt>
                <c:pt idx="7162">
                  <c:v>4</c:v>
                </c:pt>
                <c:pt idx="7163">
                  <c:v>4</c:v>
                </c:pt>
                <c:pt idx="7164">
                  <c:v>5</c:v>
                </c:pt>
                <c:pt idx="7165">
                  <c:v>4</c:v>
                </c:pt>
                <c:pt idx="7166">
                  <c:v>4</c:v>
                </c:pt>
                <c:pt idx="7167">
                  <c:v>3</c:v>
                </c:pt>
                <c:pt idx="7168">
                  <c:v>3</c:v>
                </c:pt>
                <c:pt idx="7169">
                  <c:v>2</c:v>
                </c:pt>
                <c:pt idx="7170">
                  <c:v>2</c:v>
                </c:pt>
                <c:pt idx="7171">
                  <c:v>2</c:v>
                </c:pt>
                <c:pt idx="7172">
                  <c:v>-2</c:v>
                </c:pt>
                <c:pt idx="7173">
                  <c:v>-2</c:v>
                </c:pt>
                <c:pt idx="7174">
                  <c:v>-1</c:v>
                </c:pt>
                <c:pt idx="7175">
                  <c:v>0</c:v>
                </c:pt>
                <c:pt idx="7176">
                  <c:v>-1</c:v>
                </c:pt>
                <c:pt idx="7177">
                  <c:v>-1</c:v>
                </c:pt>
                <c:pt idx="7178">
                  <c:v>0</c:v>
                </c:pt>
                <c:pt idx="7179">
                  <c:v>0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</c:v>
                </c:pt>
                <c:pt idx="7184">
                  <c:v>2</c:v>
                </c:pt>
                <c:pt idx="7185">
                  <c:v>2</c:v>
                </c:pt>
                <c:pt idx="7186">
                  <c:v>1</c:v>
                </c:pt>
                <c:pt idx="7187">
                  <c:v>0</c:v>
                </c:pt>
                <c:pt idx="7188">
                  <c:v>0</c:v>
                </c:pt>
                <c:pt idx="7189">
                  <c:v>0</c:v>
                </c:pt>
                <c:pt idx="7190">
                  <c:v>0</c:v>
                </c:pt>
                <c:pt idx="7191">
                  <c:v>0</c:v>
                </c:pt>
                <c:pt idx="7192">
                  <c:v>0</c:v>
                </c:pt>
                <c:pt idx="7193">
                  <c:v>-2</c:v>
                </c:pt>
                <c:pt idx="7194">
                  <c:v>-2</c:v>
                </c:pt>
                <c:pt idx="7195">
                  <c:v>-2</c:v>
                </c:pt>
                <c:pt idx="7196">
                  <c:v>-2</c:v>
                </c:pt>
                <c:pt idx="7197">
                  <c:v>-2</c:v>
                </c:pt>
                <c:pt idx="7198">
                  <c:v>0</c:v>
                </c:pt>
                <c:pt idx="7199">
                  <c:v>0</c:v>
                </c:pt>
                <c:pt idx="7200">
                  <c:v>1</c:v>
                </c:pt>
                <c:pt idx="7201">
                  <c:v>1</c:v>
                </c:pt>
                <c:pt idx="7202">
                  <c:v>1</c:v>
                </c:pt>
                <c:pt idx="7203">
                  <c:v>0</c:v>
                </c:pt>
                <c:pt idx="7204">
                  <c:v>0</c:v>
                </c:pt>
                <c:pt idx="7205">
                  <c:v>2</c:v>
                </c:pt>
                <c:pt idx="7206">
                  <c:v>0</c:v>
                </c:pt>
                <c:pt idx="7207">
                  <c:v>1</c:v>
                </c:pt>
                <c:pt idx="7208">
                  <c:v>1</c:v>
                </c:pt>
                <c:pt idx="7209">
                  <c:v>1</c:v>
                </c:pt>
                <c:pt idx="7210">
                  <c:v>0</c:v>
                </c:pt>
                <c:pt idx="7211">
                  <c:v>0</c:v>
                </c:pt>
                <c:pt idx="7212">
                  <c:v>0</c:v>
                </c:pt>
                <c:pt idx="7213">
                  <c:v>0</c:v>
                </c:pt>
                <c:pt idx="7214">
                  <c:v>-1</c:v>
                </c:pt>
                <c:pt idx="7215">
                  <c:v>-1</c:v>
                </c:pt>
                <c:pt idx="7216">
                  <c:v>-1</c:v>
                </c:pt>
                <c:pt idx="7217">
                  <c:v>-1</c:v>
                </c:pt>
                <c:pt idx="7218">
                  <c:v>1</c:v>
                </c:pt>
                <c:pt idx="7219">
                  <c:v>0</c:v>
                </c:pt>
                <c:pt idx="7220">
                  <c:v>1</c:v>
                </c:pt>
                <c:pt idx="7221">
                  <c:v>1</c:v>
                </c:pt>
                <c:pt idx="7222">
                  <c:v>-1</c:v>
                </c:pt>
                <c:pt idx="7223">
                  <c:v>-1</c:v>
                </c:pt>
                <c:pt idx="7224">
                  <c:v>-1</c:v>
                </c:pt>
                <c:pt idx="7225">
                  <c:v>-1</c:v>
                </c:pt>
                <c:pt idx="7226">
                  <c:v>-2</c:v>
                </c:pt>
                <c:pt idx="7227">
                  <c:v>-2</c:v>
                </c:pt>
                <c:pt idx="7228">
                  <c:v>-2</c:v>
                </c:pt>
                <c:pt idx="7229">
                  <c:v>-3</c:v>
                </c:pt>
                <c:pt idx="7230">
                  <c:v>-3</c:v>
                </c:pt>
                <c:pt idx="7231">
                  <c:v>-3</c:v>
                </c:pt>
                <c:pt idx="7232">
                  <c:v>-3</c:v>
                </c:pt>
                <c:pt idx="7233">
                  <c:v>-3</c:v>
                </c:pt>
                <c:pt idx="7234">
                  <c:v>-2</c:v>
                </c:pt>
                <c:pt idx="7235">
                  <c:v>-2</c:v>
                </c:pt>
                <c:pt idx="7236">
                  <c:v>-2</c:v>
                </c:pt>
                <c:pt idx="7237">
                  <c:v>-2</c:v>
                </c:pt>
                <c:pt idx="7238">
                  <c:v>-1</c:v>
                </c:pt>
                <c:pt idx="7239">
                  <c:v>-1</c:v>
                </c:pt>
                <c:pt idx="7240">
                  <c:v>-1</c:v>
                </c:pt>
                <c:pt idx="7241">
                  <c:v>-2</c:v>
                </c:pt>
                <c:pt idx="7242">
                  <c:v>-2</c:v>
                </c:pt>
                <c:pt idx="7243">
                  <c:v>-2</c:v>
                </c:pt>
                <c:pt idx="7244">
                  <c:v>-2</c:v>
                </c:pt>
                <c:pt idx="7245">
                  <c:v>-2</c:v>
                </c:pt>
                <c:pt idx="7246">
                  <c:v>-2</c:v>
                </c:pt>
                <c:pt idx="7247">
                  <c:v>-2</c:v>
                </c:pt>
                <c:pt idx="7248">
                  <c:v>-2</c:v>
                </c:pt>
                <c:pt idx="7249">
                  <c:v>-2</c:v>
                </c:pt>
                <c:pt idx="7250">
                  <c:v>-2</c:v>
                </c:pt>
                <c:pt idx="7251">
                  <c:v>-2</c:v>
                </c:pt>
                <c:pt idx="7252">
                  <c:v>-2</c:v>
                </c:pt>
                <c:pt idx="7253">
                  <c:v>-3</c:v>
                </c:pt>
                <c:pt idx="7254">
                  <c:v>-3</c:v>
                </c:pt>
                <c:pt idx="7255">
                  <c:v>-3</c:v>
                </c:pt>
                <c:pt idx="7256">
                  <c:v>-3</c:v>
                </c:pt>
                <c:pt idx="7257">
                  <c:v>-3</c:v>
                </c:pt>
                <c:pt idx="7258">
                  <c:v>-3</c:v>
                </c:pt>
                <c:pt idx="7259">
                  <c:v>-3</c:v>
                </c:pt>
                <c:pt idx="7260">
                  <c:v>-3</c:v>
                </c:pt>
                <c:pt idx="7261">
                  <c:v>-3</c:v>
                </c:pt>
                <c:pt idx="7262">
                  <c:v>-2</c:v>
                </c:pt>
                <c:pt idx="7263">
                  <c:v>-2</c:v>
                </c:pt>
                <c:pt idx="7264">
                  <c:v>-2</c:v>
                </c:pt>
                <c:pt idx="7265">
                  <c:v>1</c:v>
                </c:pt>
                <c:pt idx="7266">
                  <c:v>1</c:v>
                </c:pt>
                <c:pt idx="7267">
                  <c:v>1</c:v>
                </c:pt>
                <c:pt idx="7268">
                  <c:v>-1</c:v>
                </c:pt>
                <c:pt idx="7269">
                  <c:v>-1</c:v>
                </c:pt>
                <c:pt idx="7270">
                  <c:v>-2</c:v>
                </c:pt>
                <c:pt idx="7271">
                  <c:v>-2</c:v>
                </c:pt>
                <c:pt idx="7272">
                  <c:v>-2</c:v>
                </c:pt>
                <c:pt idx="7273">
                  <c:v>-1</c:v>
                </c:pt>
                <c:pt idx="7274">
                  <c:v>-2</c:v>
                </c:pt>
                <c:pt idx="7275">
                  <c:v>-2</c:v>
                </c:pt>
                <c:pt idx="7276">
                  <c:v>-2</c:v>
                </c:pt>
                <c:pt idx="7277">
                  <c:v>-2</c:v>
                </c:pt>
                <c:pt idx="7278">
                  <c:v>-2</c:v>
                </c:pt>
                <c:pt idx="7279">
                  <c:v>-2</c:v>
                </c:pt>
                <c:pt idx="7280">
                  <c:v>0</c:v>
                </c:pt>
                <c:pt idx="7281">
                  <c:v>0</c:v>
                </c:pt>
                <c:pt idx="7282">
                  <c:v>-1</c:v>
                </c:pt>
                <c:pt idx="7283">
                  <c:v>-1</c:v>
                </c:pt>
                <c:pt idx="7284">
                  <c:v>-3</c:v>
                </c:pt>
                <c:pt idx="7285">
                  <c:v>-4</c:v>
                </c:pt>
                <c:pt idx="7286">
                  <c:v>-4</c:v>
                </c:pt>
                <c:pt idx="7287">
                  <c:v>-4</c:v>
                </c:pt>
                <c:pt idx="7288">
                  <c:v>-4</c:v>
                </c:pt>
                <c:pt idx="7289">
                  <c:v>-4</c:v>
                </c:pt>
                <c:pt idx="7290">
                  <c:v>-5</c:v>
                </c:pt>
                <c:pt idx="7291">
                  <c:v>-5</c:v>
                </c:pt>
                <c:pt idx="7292">
                  <c:v>-5</c:v>
                </c:pt>
                <c:pt idx="7293">
                  <c:v>-5</c:v>
                </c:pt>
                <c:pt idx="7294">
                  <c:v>-8</c:v>
                </c:pt>
                <c:pt idx="7295">
                  <c:v>-8</c:v>
                </c:pt>
                <c:pt idx="7296">
                  <c:v>-6</c:v>
                </c:pt>
                <c:pt idx="7297">
                  <c:v>-5</c:v>
                </c:pt>
                <c:pt idx="7298">
                  <c:v>-3</c:v>
                </c:pt>
                <c:pt idx="7299">
                  <c:v>-3</c:v>
                </c:pt>
                <c:pt idx="7300">
                  <c:v>-3</c:v>
                </c:pt>
                <c:pt idx="7301">
                  <c:v>-3</c:v>
                </c:pt>
                <c:pt idx="7302">
                  <c:v>-2</c:v>
                </c:pt>
                <c:pt idx="7303">
                  <c:v>-5</c:v>
                </c:pt>
                <c:pt idx="7304">
                  <c:v>-5</c:v>
                </c:pt>
                <c:pt idx="7305">
                  <c:v>-5</c:v>
                </c:pt>
                <c:pt idx="7306">
                  <c:v>-2</c:v>
                </c:pt>
                <c:pt idx="7307">
                  <c:v>-3</c:v>
                </c:pt>
                <c:pt idx="7308">
                  <c:v>-3</c:v>
                </c:pt>
                <c:pt idx="7309">
                  <c:v>-4</c:v>
                </c:pt>
                <c:pt idx="7310">
                  <c:v>-4</c:v>
                </c:pt>
                <c:pt idx="7311">
                  <c:v>-4</c:v>
                </c:pt>
                <c:pt idx="7312">
                  <c:v>-5</c:v>
                </c:pt>
                <c:pt idx="7313">
                  <c:v>-5</c:v>
                </c:pt>
                <c:pt idx="7314">
                  <c:v>-5</c:v>
                </c:pt>
                <c:pt idx="7315">
                  <c:v>-2</c:v>
                </c:pt>
                <c:pt idx="7316">
                  <c:v>-2</c:v>
                </c:pt>
                <c:pt idx="7317">
                  <c:v>-2</c:v>
                </c:pt>
                <c:pt idx="7318">
                  <c:v>-3</c:v>
                </c:pt>
                <c:pt idx="7319">
                  <c:v>-2</c:v>
                </c:pt>
                <c:pt idx="7320">
                  <c:v>-2</c:v>
                </c:pt>
                <c:pt idx="7321">
                  <c:v>-2</c:v>
                </c:pt>
                <c:pt idx="7322">
                  <c:v>-2</c:v>
                </c:pt>
                <c:pt idx="7323">
                  <c:v>-2</c:v>
                </c:pt>
                <c:pt idx="7324">
                  <c:v>-1</c:v>
                </c:pt>
                <c:pt idx="7325">
                  <c:v>1</c:v>
                </c:pt>
                <c:pt idx="7326">
                  <c:v>2</c:v>
                </c:pt>
                <c:pt idx="7327">
                  <c:v>2</c:v>
                </c:pt>
                <c:pt idx="7328">
                  <c:v>3</c:v>
                </c:pt>
                <c:pt idx="7329">
                  <c:v>3</c:v>
                </c:pt>
                <c:pt idx="7330">
                  <c:v>4</c:v>
                </c:pt>
                <c:pt idx="7331">
                  <c:v>4</c:v>
                </c:pt>
                <c:pt idx="7332">
                  <c:v>4</c:v>
                </c:pt>
                <c:pt idx="7333">
                  <c:v>4</c:v>
                </c:pt>
                <c:pt idx="7334">
                  <c:v>1</c:v>
                </c:pt>
                <c:pt idx="7335">
                  <c:v>0</c:v>
                </c:pt>
                <c:pt idx="7336">
                  <c:v>0</c:v>
                </c:pt>
                <c:pt idx="7337">
                  <c:v>-3</c:v>
                </c:pt>
                <c:pt idx="7338">
                  <c:v>-4</c:v>
                </c:pt>
                <c:pt idx="7339">
                  <c:v>-4</c:v>
                </c:pt>
                <c:pt idx="7340">
                  <c:v>-5</c:v>
                </c:pt>
                <c:pt idx="7341">
                  <c:v>-5</c:v>
                </c:pt>
                <c:pt idx="7342">
                  <c:v>-5</c:v>
                </c:pt>
                <c:pt idx="7343">
                  <c:v>-5</c:v>
                </c:pt>
                <c:pt idx="7344">
                  <c:v>-5</c:v>
                </c:pt>
                <c:pt idx="7345">
                  <c:v>-5</c:v>
                </c:pt>
                <c:pt idx="7346">
                  <c:v>-2</c:v>
                </c:pt>
                <c:pt idx="7347">
                  <c:v>-2</c:v>
                </c:pt>
                <c:pt idx="7348">
                  <c:v>-2</c:v>
                </c:pt>
                <c:pt idx="7349">
                  <c:v>-1</c:v>
                </c:pt>
                <c:pt idx="7350">
                  <c:v>-1</c:v>
                </c:pt>
                <c:pt idx="7351">
                  <c:v>-1</c:v>
                </c:pt>
                <c:pt idx="7352">
                  <c:v>-3</c:v>
                </c:pt>
                <c:pt idx="7353">
                  <c:v>-3</c:v>
                </c:pt>
                <c:pt idx="7354">
                  <c:v>-3</c:v>
                </c:pt>
                <c:pt idx="7355">
                  <c:v>-4</c:v>
                </c:pt>
                <c:pt idx="7356">
                  <c:v>-3</c:v>
                </c:pt>
                <c:pt idx="7357">
                  <c:v>-3</c:v>
                </c:pt>
                <c:pt idx="7358">
                  <c:v>-7</c:v>
                </c:pt>
                <c:pt idx="7359">
                  <c:v>-7</c:v>
                </c:pt>
                <c:pt idx="7360">
                  <c:v>-12</c:v>
                </c:pt>
                <c:pt idx="7361">
                  <c:v>-12</c:v>
                </c:pt>
                <c:pt idx="7362">
                  <c:v>-12</c:v>
                </c:pt>
                <c:pt idx="7363">
                  <c:v>-12</c:v>
                </c:pt>
                <c:pt idx="7364">
                  <c:v>-10</c:v>
                </c:pt>
                <c:pt idx="7365">
                  <c:v>-10</c:v>
                </c:pt>
                <c:pt idx="7366">
                  <c:v>-10</c:v>
                </c:pt>
                <c:pt idx="7367">
                  <c:v>-9</c:v>
                </c:pt>
                <c:pt idx="7368">
                  <c:v>-10</c:v>
                </c:pt>
                <c:pt idx="7369">
                  <c:v>-10</c:v>
                </c:pt>
                <c:pt idx="7370">
                  <c:v>-6</c:v>
                </c:pt>
                <c:pt idx="7371">
                  <c:v>-6</c:v>
                </c:pt>
                <c:pt idx="7372">
                  <c:v>-1</c:v>
                </c:pt>
                <c:pt idx="7373">
                  <c:v>-1</c:v>
                </c:pt>
                <c:pt idx="7374">
                  <c:v>0</c:v>
                </c:pt>
                <c:pt idx="7375">
                  <c:v>0</c:v>
                </c:pt>
                <c:pt idx="7376">
                  <c:v>0</c:v>
                </c:pt>
                <c:pt idx="7377">
                  <c:v>1</c:v>
                </c:pt>
                <c:pt idx="7378">
                  <c:v>1</c:v>
                </c:pt>
                <c:pt idx="7379">
                  <c:v>1</c:v>
                </c:pt>
                <c:pt idx="7380">
                  <c:v>2</c:v>
                </c:pt>
                <c:pt idx="7381">
                  <c:v>2</c:v>
                </c:pt>
                <c:pt idx="7382">
                  <c:v>2</c:v>
                </c:pt>
                <c:pt idx="7383">
                  <c:v>2</c:v>
                </c:pt>
                <c:pt idx="7384">
                  <c:v>2</c:v>
                </c:pt>
                <c:pt idx="7385">
                  <c:v>2</c:v>
                </c:pt>
                <c:pt idx="7386">
                  <c:v>1</c:v>
                </c:pt>
                <c:pt idx="7387">
                  <c:v>1</c:v>
                </c:pt>
                <c:pt idx="7388">
                  <c:v>1</c:v>
                </c:pt>
                <c:pt idx="7389">
                  <c:v>-1</c:v>
                </c:pt>
                <c:pt idx="7390">
                  <c:v>-1</c:v>
                </c:pt>
                <c:pt idx="7391">
                  <c:v>-1</c:v>
                </c:pt>
                <c:pt idx="7392">
                  <c:v>-1</c:v>
                </c:pt>
                <c:pt idx="7393">
                  <c:v>-1</c:v>
                </c:pt>
                <c:pt idx="7394">
                  <c:v>-1</c:v>
                </c:pt>
                <c:pt idx="7395">
                  <c:v>-1</c:v>
                </c:pt>
                <c:pt idx="7396">
                  <c:v>-1</c:v>
                </c:pt>
                <c:pt idx="7397">
                  <c:v>-1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1</c:v>
                </c:pt>
                <c:pt idx="7402">
                  <c:v>1</c:v>
                </c:pt>
                <c:pt idx="7403">
                  <c:v>1</c:v>
                </c:pt>
                <c:pt idx="7404">
                  <c:v>1</c:v>
                </c:pt>
                <c:pt idx="7405">
                  <c:v>1</c:v>
                </c:pt>
                <c:pt idx="7406">
                  <c:v>1</c:v>
                </c:pt>
                <c:pt idx="7407">
                  <c:v>1</c:v>
                </c:pt>
                <c:pt idx="7408">
                  <c:v>0</c:v>
                </c:pt>
                <c:pt idx="7409">
                  <c:v>0</c:v>
                </c:pt>
                <c:pt idx="7410">
                  <c:v>-1</c:v>
                </c:pt>
                <c:pt idx="7411">
                  <c:v>0</c:v>
                </c:pt>
                <c:pt idx="7412">
                  <c:v>-2</c:v>
                </c:pt>
                <c:pt idx="7413">
                  <c:v>-2</c:v>
                </c:pt>
                <c:pt idx="7414">
                  <c:v>-2</c:v>
                </c:pt>
                <c:pt idx="7415">
                  <c:v>-2</c:v>
                </c:pt>
                <c:pt idx="7416">
                  <c:v>-2</c:v>
                </c:pt>
                <c:pt idx="7417">
                  <c:v>-2</c:v>
                </c:pt>
                <c:pt idx="7418">
                  <c:v>-2</c:v>
                </c:pt>
                <c:pt idx="7419">
                  <c:v>-2</c:v>
                </c:pt>
                <c:pt idx="7420">
                  <c:v>-2</c:v>
                </c:pt>
                <c:pt idx="7421">
                  <c:v>-2</c:v>
                </c:pt>
                <c:pt idx="7422">
                  <c:v>-2</c:v>
                </c:pt>
                <c:pt idx="7423">
                  <c:v>-2</c:v>
                </c:pt>
                <c:pt idx="7424">
                  <c:v>0</c:v>
                </c:pt>
                <c:pt idx="7425">
                  <c:v>0</c:v>
                </c:pt>
                <c:pt idx="7426">
                  <c:v>0</c:v>
                </c:pt>
                <c:pt idx="7427">
                  <c:v>0</c:v>
                </c:pt>
                <c:pt idx="7428">
                  <c:v>0</c:v>
                </c:pt>
                <c:pt idx="7429">
                  <c:v>1</c:v>
                </c:pt>
                <c:pt idx="7430">
                  <c:v>0</c:v>
                </c:pt>
                <c:pt idx="7431">
                  <c:v>0</c:v>
                </c:pt>
                <c:pt idx="7432">
                  <c:v>0</c:v>
                </c:pt>
                <c:pt idx="7433">
                  <c:v>0</c:v>
                </c:pt>
                <c:pt idx="7434">
                  <c:v>-3</c:v>
                </c:pt>
                <c:pt idx="7435">
                  <c:v>-3</c:v>
                </c:pt>
                <c:pt idx="7436">
                  <c:v>-3</c:v>
                </c:pt>
                <c:pt idx="7437">
                  <c:v>-1</c:v>
                </c:pt>
                <c:pt idx="7438">
                  <c:v>-1</c:v>
                </c:pt>
                <c:pt idx="7439">
                  <c:v>-1</c:v>
                </c:pt>
                <c:pt idx="7440">
                  <c:v>-1</c:v>
                </c:pt>
                <c:pt idx="7441">
                  <c:v>-2</c:v>
                </c:pt>
                <c:pt idx="7442">
                  <c:v>-1</c:v>
                </c:pt>
                <c:pt idx="7443">
                  <c:v>-1</c:v>
                </c:pt>
                <c:pt idx="7444">
                  <c:v>-1</c:v>
                </c:pt>
                <c:pt idx="7445">
                  <c:v>-1</c:v>
                </c:pt>
                <c:pt idx="7446">
                  <c:v>1</c:v>
                </c:pt>
                <c:pt idx="7447">
                  <c:v>1</c:v>
                </c:pt>
                <c:pt idx="7448">
                  <c:v>1</c:v>
                </c:pt>
                <c:pt idx="7449">
                  <c:v>-1</c:v>
                </c:pt>
                <c:pt idx="7450">
                  <c:v>-1</c:v>
                </c:pt>
                <c:pt idx="7451">
                  <c:v>-2</c:v>
                </c:pt>
                <c:pt idx="7452">
                  <c:v>-2</c:v>
                </c:pt>
                <c:pt idx="7453">
                  <c:v>-2</c:v>
                </c:pt>
                <c:pt idx="7454">
                  <c:v>-2</c:v>
                </c:pt>
                <c:pt idx="7455">
                  <c:v>-1</c:v>
                </c:pt>
                <c:pt idx="7456">
                  <c:v>-1</c:v>
                </c:pt>
                <c:pt idx="7457">
                  <c:v>-1</c:v>
                </c:pt>
                <c:pt idx="7458">
                  <c:v>-1</c:v>
                </c:pt>
                <c:pt idx="7459">
                  <c:v>-1</c:v>
                </c:pt>
                <c:pt idx="7460">
                  <c:v>-1</c:v>
                </c:pt>
                <c:pt idx="7461">
                  <c:v>0</c:v>
                </c:pt>
                <c:pt idx="7462">
                  <c:v>0</c:v>
                </c:pt>
                <c:pt idx="7463">
                  <c:v>1</c:v>
                </c:pt>
                <c:pt idx="7464">
                  <c:v>1</c:v>
                </c:pt>
                <c:pt idx="7465">
                  <c:v>3</c:v>
                </c:pt>
                <c:pt idx="7466">
                  <c:v>3</c:v>
                </c:pt>
                <c:pt idx="7467">
                  <c:v>3</c:v>
                </c:pt>
                <c:pt idx="7468">
                  <c:v>3</c:v>
                </c:pt>
                <c:pt idx="7469">
                  <c:v>3</c:v>
                </c:pt>
                <c:pt idx="7470">
                  <c:v>3</c:v>
                </c:pt>
                <c:pt idx="7471">
                  <c:v>3</c:v>
                </c:pt>
                <c:pt idx="7472">
                  <c:v>3</c:v>
                </c:pt>
                <c:pt idx="7473">
                  <c:v>2</c:v>
                </c:pt>
                <c:pt idx="7474">
                  <c:v>2</c:v>
                </c:pt>
                <c:pt idx="7475">
                  <c:v>2</c:v>
                </c:pt>
                <c:pt idx="7476">
                  <c:v>2</c:v>
                </c:pt>
                <c:pt idx="7477">
                  <c:v>-2</c:v>
                </c:pt>
                <c:pt idx="7478">
                  <c:v>-2</c:v>
                </c:pt>
                <c:pt idx="7479">
                  <c:v>-2</c:v>
                </c:pt>
                <c:pt idx="7480">
                  <c:v>-3</c:v>
                </c:pt>
                <c:pt idx="7481">
                  <c:v>-3</c:v>
                </c:pt>
                <c:pt idx="7482">
                  <c:v>-3</c:v>
                </c:pt>
                <c:pt idx="7483">
                  <c:v>-3</c:v>
                </c:pt>
                <c:pt idx="7484">
                  <c:v>-3</c:v>
                </c:pt>
                <c:pt idx="7485">
                  <c:v>-3</c:v>
                </c:pt>
                <c:pt idx="7486">
                  <c:v>-3</c:v>
                </c:pt>
                <c:pt idx="7487">
                  <c:v>-5</c:v>
                </c:pt>
                <c:pt idx="7488">
                  <c:v>-5</c:v>
                </c:pt>
                <c:pt idx="7489">
                  <c:v>-3</c:v>
                </c:pt>
                <c:pt idx="7490">
                  <c:v>-3</c:v>
                </c:pt>
                <c:pt idx="7491">
                  <c:v>-3</c:v>
                </c:pt>
                <c:pt idx="7492">
                  <c:v>-1</c:v>
                </c:pt>
                <c:pt idx="7493">
                  <c:v>0</c:v>
                </c:pt>
                <c:pt idx="7494">
                  <c:v>0</c:v>
                </c:pt>
                <c:pt idx="7495">
                  <c:v>0</c:v>
                </c:pt>
                <c:pt idx="7496">
                  <c:v>0</c:v>
                </c:pt>
                <c:pt idx="7497">
                  <c:v>0</c:v>
                </c:pt>
                <c:pt idx="7498">
                  <c:v>0</c:v>
                </c:pt>
                <c:pt idx="7499">
                  <c:v>2</c:v>
                </c:pt>
                <c:pt idx="7500">
                  <c:v>2</c:v>
                </c:pt>
                <c:pt idx="7501">
                  <c:v>2</c:v>
                </c:pt>
                <c:pt idx="7502">
                  <c:v>2</c:v>
                </c:pt>
                <c:pt idx="7503">
                  <c:v>1</c:v>
                </c:pt>
                <c:pt idx="7504">
                  <c:v>1</c:v>
                </c:pt>
                <c:pt idx="7505">
                  <c:v>1</c:v>
                </c:pt>
                <c:pt idx="7506">
                  <c:v>1</c:v>
                </c:pt>
                <c:pt idx="7507">
                  <c:v>1</c:v>
                </c:pt>
                <c:pt idx="7508">
                  <c:v>1</c:v>
                </c:pt>
                <c:pt idx="7509">
                  <c:v>1</c:v>
                </c:pt>
                <c:pt idx="7510">
                  <c:v>1</c:v>
                </c:pt>
                <c:pt idx="7511">
                  <c:v>1</c:v>
                </c:pt>
                <c:pt idx="7512">
                  <c:v>1</c:v>
                </c:pt>
                <c:pt idx="7513">
                  <c:v>1</c:v>
                </c:pt>
                <c:pt idx="7514">
                  <c:v>1</c:v>
                </c:pt>
                <c:pt idx="7515">
                  <c:v>2</c:v>
                </c:pt>
                <c:pt idx="7516">
                  <c:v>1</c:v>
                </c:pt>
                <c:pt idx="7517">
                  <c:v>2</c:v>
                </c:pt>
                <c:pt idx="7518">
                  <c:v>2</c:v>
                </c:pt>
                <c:pt idx="7519">
                  <c:v>2</c:v>
                </c:pt>
                <c:pt idx="7520">
                  <c:v>2</c:v>
                </c:pt>
                <c:pt idx="7521">
                  <c:v>2</c:v>
                </c:pt>
                <c:pt idx="7522">
                  <c:v>2</c:v>
                </c:pt>
                <c:pt idx="7523">
                  <c:v>2</c:v>
                </c:pt>
                <c:pt idx="7524">
                  <c:v>2</c:v>
                </c:pt>
                <c:pt idx="7525">
                  <c:v>1</c:v>
                </c:pt>
                <c:pt idx="7526">
                  <c:v>1</c:v>
                </c:pt>
                <c:pt idx="7527">
                  <c:v>-2</c:v>
                </c:pt>
                <c:pt idx="7528">
                  <c:v>-2</c:v>
                </c:pt>
                <c:pt idx="7529">
                  <c:v>-4</c:v>
                </c:pt>
                <c:pt idx="7530">
                  <c:v>-4</c:v>
                </c:pt>
                <c:pt idx="7531">
                  <c:v>-4</c:v>
                </c:pt>
                <c:pt idx="7532">
                  <c:v>-6</c:v>
                </c:pt>
                <c:pt idx="7533">
                  <c:v>-6</c:v>
                </c:pt>
                <c:pt idx="7534">
                  <c:v>-6</c:v>
                </c:pt>
                <c:pt idx="7535">
                  <c:v>-6</c:v>
                </c:pt>
                <c:pt idx="7536">
                  <c:v>-6</c:v>
                </c:pt>
                <c:pt idx="7537">
                  <c:v>-4</c:v>
                </c:pt>
                <c:pt idx="7538">
                  <c:v>-4</c:v>
                </c:pt>
                <c:pt idx="7539">
                  <c:v>-1</c:v>
                </c:pt>
                <c:pt idx="7540">
                  <c:v>-1</c:v>
                </c:pt>
                <c:pt idx="7541">
                  <c:v>-1</c:v>
                </c:pt>
                <c:pt idx="7542">
                  <c:v>-1</c:v>
                </c:pt>
                <c:pt idx="7543">
                  <c:v>-1</c:v>
                </c:pt>
                <c:pt idx="7544">
                  <c:v>1</c:v>
                </c:pt>
                <c:pt idx="7545">
                  <c:v>3</c:v>
                </c:pt>
                <c:pt idx="7546">
                  <c:v>1</c:v>
                </c:pt>
                <c:pt idx="7547">
                  <c:v>1</c:v>
                </c:pt>
                <c:pt idx="7548">
                  <c:v>1</c:v>
                </c:pt>
                <c:pt idx="7549">
                  <c:v>1</c:v>
                </c:pt>
                <c:pt idx="7550">
                  <c:v>1</c:v>
                </c:pt>
                <c:pt idx="7551">
                  <c:v>2</c:v>
                </c:pt>
                <c:pt idx="7552">
                  <c:v>2</c:v>
                </c:pt>
                <c:pt idx="7553">
                  <c:v>3</c:v>
                </c:pt>
                <c:pt idx="7554">
                  <c:v>3</c:v>
                </c:pt>
                <c:pt idx="7555">
                  <c:v>2</c:v>
                </c:pt>
                <c:pt idx="7556">
                  <c:v>2</c:v>
                </c:pt>
                <c:pt idx="7557">
                  <c:v>-3</c:v>
                </c:pt>
                <c:pt idx="7558">
                  <c:v>-1</c:v>
                </c:pt>
                <c:pt idx="7559">
                  <c:v>-1</c:v>
                </c:pt>
                <c:pt idx="7560">
                  <c:v>-1</c:v>
                </c:pt>
                <c:pt idx="7561">
                  <c:v>-1</c:v>
                </c:pt>
                <c:pt idx="7562">
                  <c:v>-1</c:v>
                </c:pt>
                <c:pt idx="7563">
                  <c:v>-2</c:v>
                </c:pt>
                <c:pt idx="7564">
                  <c:v>-7</c:v>
                </c:pt>
                <c:pt idx="7565">
                  <c:v>-7</c:v>
                </c:pt>
                <c:pt idx="7566">
                  <c:v>-7</c:v>
                </c:pt>
                <c:pt idx="7567">
                  <c:v>-8</c:v>
                </c:pt>
                <c:pt idx="7568">
                  <c:v>-8</c:v>
                </c:pt>
                <c:pt idx="7569">
                  <c:v>-5</c:v>
                </c:pt>
                <c:pt idx="7570">
                  <c:v>-5</c:v>
                </c:pt>
                <c:pt idx="7571">
                  <c:v>-5</c:v>
                </c:pt>
                <c:pt idx="7572">
                  <c:v>-5</c:v>
                </c:pt>
                <c:pt idx="7573">
                  <c:v>-5</c:v>
                </c:pt>
                <c:pt idx="7574">
                  <c:v>-5</c:v>
                </c:pt>
                <c:pt idx="7575">
                  <c:v>-5</c:v>
                </c:pt>
                <c:pt idx="7576">
                  <c:v>0</c:v>
                </c:pt>
                <c:pt idx="7577">
                  <c:v>-2</c:v>
                </c:pt>
                <c:pt idx="7578">
                  <c:v>-2</c:v>
                </c:pt>
                <c:pt idx="7579">
                  <c:v>-1</c:v>
                </c:pt>
                <c:pt idx="7580">
                  <c:v>-1</c:v>
                </c:pt>
                <c:pt idx="7581">
                  <c:v>-1</c:v>
                </c:pt>
                <c:pt idx="7582">
                  <c:v>-1</c:v>
                </c:pt>
                <c:pt idx="7583">
                  <c:v>-1</c:v>
                </c:pt>
                <c:pt idx="7584">
                  <c:v>-1</c:v>
                </c:pt>
                <c:pt idx="7585">
                  <c:v>-1</c:v>
                </c:pt>
                <c:pt idx="7586">
                  <c:v>-2</c:v>
                </c:pt>
                <c:pt idx="7587">
                  <c:v>-2</c:v>
                </c:pt>
                <c:pt idx="7588">
                  <c:v>0</c:v>
                </c:pt>
                <c:pt idx="7589">
                  <c:v>1</c:v>
                </c:pt>
                <c:pt idx="7590">
                  <c:v>1</c:v>
                </c:pt>
                <c:pt idx="7591">
                  <c:v>1</c:v>
                </c:pt>
                <c:pt idx="7592">
                  <c:v>1</c:v>
                </c:pt>
                <c:pt idx="7593">
                  <c:v>1</c:v>
                </c:pt>
                <c:pt idx="7594">
                  <c:v>1</c:v>
                </c:pt>
                <c:pt idx="7595">
                  <c:v>1</c:v>
                </c:pt>
                <c:pt idx="7596">
                  <c:v>1</c:v>
                </c:pt>
                <c:pt idx="7597">
                  <c:v>1</c:v>
                </c:pt>
                <c:pt idx="7598">
                  <c:v>2</c:v>
                </c:pt>
                <c:pt idx="7599">
                  <c:v>2</c:v>
                </c:pt>
                <c:pt idx="7600">
                  <c:v>-2</c:v>
                </c:pt>
                <c:pt idx="7601">
                  <c:v>-2</c:v>
                </c:pt>
                <c:pt idx="7602">
                  <c:v>-2</c:v>
                </c:pt>
                <c:pt idx="7603">
                  <c:v>-2</c:v>
                </c:pt>
                <c:pt idx="7604">
                  <c:v>-2</c:v>
                </c:pt>
                <c:pt idx="7605">
                  <c:v>-2</c:v>
                </c:pt>
                <c:pt idx="7606">
                  <c:v>-2</c:v>
                </c:pt>
                <c:pt idx="7607">
                  <c:v>-2</c:v>
                </c:pt>
                <c:pt idx="7608">
                  <c:v>-2</c:v>
                </c:pt>
                <c:pt idx="7609">
                  <c:v>-2</c:v>
                </c:pt>
                <c:pt idx="7610">
                  <c:v>-2</c:v>
                </c:pt>
                <c:pt idx="7611">
                  <c:v>-2</c:v>
                </c:pt>
                <c:pt idx="7612">
                  <c:v>1</c:v>
                </c:pt>
                <c:pt idx="7613">
                  <c:v>1</c:v>
                </c:pt>
                <c:pt idx="7614">
                  <c:v>1</c:v>
                </c:pt>
                <c:pt idx="7615">
                  <c:v>1</c:v>
                </c:pt>
                <c:pt idx="7616">
                  <c:v>1</c:v>
                </c:pt>
                <c:pt idx="7617">
                  <c:v>1</c:v>
                </c:pt>
                <c:pt idx="7618">
                  <c:v>1</c:v>
                </c:pt>
                <c:pt idx="7619">
                  <c:v>1</c:v>
                </c:pt>
                <c:pt idx="7620">
                  <c:v>1</c:v>
                </c:pt>
                <c:pt idx="7621">
                  <c:v>1</c:v>
                </c:pt>
                <c:pt idx="7622">
                  <c:v>1</c:v>
                </c:pt>
                <c:pt idx="7623">
                  <c:v>0</c:v>
                </c:pt>
                <c:pt idx="7624">
                  <c:v>-1</c:v>
                </c:pt>
                <c:pt idx="7625">
                  <c:v>-1</c:v>
                </c:pt>
                <c:pt idx="7626">
                  <c:v>-1</c:v>
                </c:pt>
                <c:pt idx="7627">
                  <c:v>-1</c:v>
                </c:pt>
                <c:pt idx="7628">
                  <c:v>-1</c:v>
                </c:pt>
                <c:pt idx="7629">
                  <c:v>-1</c:v>
                </c:pt>
                <c:pt idx="7630">
                  <c:v>-1</c:v>
                </c:pt>
                <c:pt idx="7631">
                  <c:v>-1</c:v>
                </c:pt>
                <c:pt idx="7632">
                  <c:v>-1</c:v>
                </c:pt>
                <c:pt idx="7633">
                  <c:v>-1</c:v>
                </c:pt>
                <c:pt idx="7634">
                  <c:v>-1</c:v>
                </c:pt>
                <c:pt idx="7635">
                  <c:v>-1</c:v>
                </c:pt>
                <c:pt idx="7636">
                  <c:v>-1</c:v>
                </c:pt>
                <c:pt idx="7637">
                  <c:v>-1</c:v>
                </c:pt>
                <c:pt idx="7638">
                  <c:v>-1</c:v>
                </c:pt>
                <c:pt idx="7639">
                  <c:v>-3</c:v>
                </c:pt>
                <c:pt idx="7640">
                  <c:v>-3</c:v>
                </c:pt>
                <c:pt idx="7641">
                  <c:v>-3</c:v>
                </c:pt>
                <c:pt idx="7642">
                  <c:v>-3</c:v>
                </c:pt>
                <c:pt idx="7643">
                  <c:v>-3</c:v>
                </c:pt>
                <c:pt idx="7644">
                  <c:v>-3</c:v>
                </c:pt>
                <c:pt idx="7645">
                  <c:v>-3</c:v>
                </c:pt>
                <c:pt idx="7646">
                  <c:v>-3</c:v>
                </c:pt>
                <c:pt idx="7647">
                  <c:v>-3</c:v>
                </c:pt>
                <c:pt idx="7648">
                  <c:v>-3</c:v>
                </c:pt>
                <c:pt idx="7649">
                  <c:v>-3</c:v>
                </c:pt>
                <c:pt idx="7650">
                  <c:v>-3</c:v>
                </c:pt>
                <c:pt idx="7651">
                  <c:v>-1</c:v>
                </c:pt>
                <c:pt idx="7652">
                  <c:v>-1</c:v>
                </c:pt>
                <c:pt idx="7653">
                  <c:v>-1</c:v>
                </c:pt>
                <c:pt idx="7654">
                  <c:v>-1</c:v>
                </c:pt>
                <c:pt idx="7655">
                  <c:v>-1</c:v>
                </c:pt>
                <c:pt idx="7656">
                  <c:v>-1</c:v>
                </c:pt>
                <c:pt idx="7657">
                  <c:v>-3</c:v>
                </c:pt>
                <c:pt idx="7658">
                  <c:v>-3</c:v>
                </c:pt>
                <c:pt idx="7659">
                  <c:v>-3</c:v>
                </c:pt>
                <c:pt idx="7660">
                  <c:v>-4</c:v>
                </c:pt>
                <c:pt idx="7661">
                  <c:v>-4</c:v>
                </c:pt>
                <c:pt idx="7662">
                  <c:v>-4</c:v>
                </c:pt>
                <c:pt idx="7663">
                  <c:v>-3</c:v>
                </c:pt>
                <c:pt idx="7664">
                  <c:v>-3</c:v>
                </c:pt>
                <c:pt idx="7665">
                  <c:v>-3</c:v>
                </c:pt>
                <c:pt idx="7666">
                  <c:v>-4</c:v>
                </c:pt>
                <c:pt idx="7667">
                  <c:v>-4</c:v>
                </c:pt>
                <c:pt idx="7668">
                  <c:v>-4</c:v>
                </c:pt>
                <c:pt idx="7669">
                  <c:v>-3</c:v>
                </c:pt>
                <c:pt idx="7670">
                  <c:v>-3</c:v>
                </c:pt>
                <c:pt idx="7671">
                  <c:v>-3</c:v>
                </c:pt>
                <c:pt idx="7672">
                  <c:v>-2</c:v>
                </c:pt>
                <c:pt idx="7673">
                  <c:v>-2</c:v>
                </c:pt>
                <c:pt idx="7674">
                  <c:v>-2</c:v>
                </c:pt>
                <c:pt idx="7675">
                  <c:v>-2</c:v>
                </c:pt>
                <c:pt idx="7676">
                  <c:v>-2</c:v>
                </c:pt>
                <c:pt idx="7677">
                  <c:v>-3</c:v>
                </c:pt>
                <c:pt idx="7678">
                  <c:v>-2</c:v>
                </c:pt>
                <c:pt idx="7679">
                  <c:v>-2</c:v>
                </c:pt>
                <c:pt idx="7680">
                  <c:v>-2</c:v>
                </c:pt>
                <c:pt idx="7681">
                  <c:v>-1</c:v>
                </c:pt>
                <c:pt idx="7682">
                  <c:v>-1</c:v>
                </c:pt>
                <c:pt idx="7683">
                  <c:v>-1</c:v>
                </c:pt>
                <c:pt idx="7684">
                  <c:v>-1</c:v>
                </c:pt>
                <c:pt idx="7685">
                  <c:v>-1</c:v>
                </c:pt>
                <c:pt idx="7686">
                  <c:v>-1</c:v>
                </c:pt>
                <c:pt idx="7687">
                  <c:v>-1</c:v>
                </c:pt>
                <c:pt idx="7688">
                  <c:v>-1</c:v>
                </c:pt>
                <c:pt idx="7689">
                  <c:v>-1</c:v>
                </c:pt>
                <c:pt idx="7690">
                  <c:v>-1</c:v>
                </c:pt>
                <c:pt idx="7691">
                  <c:v>-1</c:v>
                </c:pt>
                <c:pt idx="7692">
                  <c:v>-1</c:v>
                </c:pt>
                <c:pt idx="7693">
                  <c:v>-1</c:v>
                </c:pt>
                <c:pt idx="7694">
                  <c:v>-1</c:v>
                </c:pt>
                <c:pt idx="7695">
                  <c:v>-1</c:v>
                </c:pt>
                <c:pt idx="7696">
                  <c:v>-1</c:v>
                </c:pt>
                <c:pt idx="7697">
                  <c:v>-1</c:v>
                </c:pt>
                <c:pt idx="7698">
                  <c:v>-1</c:v>
                </c:pt>
                <c:pt idx="7699">
                  <c:v>-1</c:v>
                </c:pt>
                <c:pt idx="7700">
                  <c:v>-1</c:v>
                </c:pt>
                <c:pt idx="7701">
                  <c:v>-1</c:v>
                </c:pt>
                <c:pt idx="7702">
                  <c:v>-1</c:v>
                </c:pt>
                <c:pt idx="7703">
                  <c:v>-1</c:v>
                </c:pt>
                <c:pt idx="7704">
                  <c:v>-1</c:v>
                </c:pt>
                <c:pt idx="7705">
                  <c:v>-2</c:v>
                </c:pt>
                <c:pt idx="7706">
                  <c:v>-2</c:v>
                </c:pt>
                <c:pt idx="7707">
                  <c:v>-2</c:v>
                </c:pt>
                <c:pt idx="7708">
                  <c:v>-2</c:v>
                </c:pt>
                <c:pt idx="7709">
                  <c:v>-2</c:v>
                </c:pt>
                <c:pt idx="7710">
                  <c:v>-2</c:v>
                </c:pt>
                <c:pt idx="7711">
                  <c:v>-2</c:v>
                </c:pt>
                <c:pt idx="7712">
                  <c:v>-2</c:v>
                </c:pt>
                <c:pt idx="7713">
                  <c:v>-1</c:v>
                </c:pt>
                <c:pt idx="7714">
                  <c:v>-1</c:v>
                </c:pt>
                <c:pt idx="7715">
                  <c:v>-1</c:v>
                </c:pt>
                <c:pt idx="7716">
                  <c:v>-1</c:v>
                </c:pt>
                <c:pt idx="7717">
                  <c:v>1</c:v>
                </c:pt>
                <c:pt idx="7718">
                  <c:v>1</c:v>
                </c:pt>
                <c:pt idx="7719">
                  <c:v>1</c:v>
                </c:pt>
                <c:pt idx="7720">
                  <c:v>1</c:v>
                </c:pt>
                <c:pt idx="7721">
                  <c:v>1</c:v>
                </c:pt>
                <c:pt idx="7722">
                  <c:v>0</c:v>
                </c:pt>
                <c:pt idx="7723">
                  <c:v>0</c:v>
                </c:pt>
                <c:pt idx="7724">
                  <c:v>0</c:v>
                </c:pt>
                <c:pt idx="7725">
                  <c:v>0</c:v>
                </c:pt>
                <c:pt idx="7726">
                  <c:v>0</c:v>
                </c:pt>
                <c:pt idx="7727">
                  <c:v>0</c:v>
                </c:pt>
                <c:pt idx="7728">
                  <c:v>2</c:v>
                </c:pt>
                <c:pt idx="7729">
                  <c:v>1</c:v>
                </c:pt>
                <c:pt idx="7730">
                  <c:v>2</c:v>
                </c:pt>
                <c:pt idx="7731">
                  <c:v>2</c:v>
                </c:pt>
                <c:pt idx="7732">
                  <c:v>2</c:v>
                </c:pt>
                <c:pt idx="7733">
                  <c:v>2</c:v>
                </c:pt>
                <c:pt idx="7734">
                  <c:v>3</c:v>
                </c:pt>
                <c:pt idx="7735">
                  <c:v>3</c:v>
                </c:pt>
                <c:pt idx="7736">
                  <c:v>3</c:v>
                </c:pt>
                <c:pt idx="7737">
                  <c:v>3</c:v>
                </c:pt>
                <c:pt idx="7738">
                  <c:v>3</c:v>
                </c:pt>
                <c:pt idx="7739">
                  <c:v>3</c:v>
                </c:pt>
                <c:pt idx="7740">
                  <c:v>1</c:v>
                </c:pt>
                <c:pt idx="7741">
                  <c:v>1</c:v>
                </c:pt>
                <c:pt idx="7742">
                  <c:v>1</c:v>
                </c:pt>
                <c:pt idx="7743">
                  <c:v>1</c:v>
                </c:pt>
                <c:pt idx="7744">
                  <c:v>1</c:v>
                </c:pt>
                <c:pt idx="7745">
                  <c:v>1</c:v>
                </c:pt>
                <c:pt idx="7746">
                  <c:v>1</c:v>
                </c:pt>
                <c:pt idx="7747">
                  <c:v>1</c:v>
                </c:pt>
                <c:pt idx="7748">
                  <c:v>1</c:v>
                </c:pt>
                <c:pt idx="7749">
                  <c:v>1</c:v>
                </c:pt>
                <c:pt idx="7750">
                  <c:v>1</c:v>
                </c:pt>
                <c:pt idx="7751">
                  <c:v>1</c:v>
                </c:pt>
                <c:pt idx="7752">
                  <c:v>1</c:v>
                </c:pt>
                <c:pt idx="7753">
                  <c:v>2</c:v>
                </c:pt>
                <c:pt idx="7754">
                  <c:v>2</c:v>
                </c:pt>
                <c:pt idx="7755">
                  <c:v>2</c:v>
                </c:pt>
                <c:pt idx="7756">
                  <c:v>2</c:v>
                </c:pt>
                <c:pt idx="7757">
                  <c:v>2</c:v>
                </c:pt>
                <c:pt idx="7758">
                  <c:v>2</c:v>
                </c:pt>
                <c:pt idx="7759">
                  <c:v>2</c:v>
                </c:pt>
                <c:pt idx="7760">
                  <c:v>2</c:v>
                </c:pt>
                <c:pt idx="7761">
                  <c:v>1</c:v>
                </c:pt>
                <c:pt idx="7762">
                  <c:v>0</c:v>
                </c:pt>
                <c:pt idx="7763">
                  <c:v>0</c:v>
                </c:pt>
                <c:pt idx="7764">
                  <c:v>0</c:v>
                </c:pt>
                <c:pt idx="7765">
                  <c:v>-1</c:v>
                </c:pt>
                <c:pt idx="7766">
                  <c:v>-1</c:v>
                </c:pt>
                <c:pt idx="7767">
                  <c:v>-1</c:v>
                </c:pt>
                <c:pt idx="7768">
                  <c:v>-1</c:v>
                </c:pt>
                <c:pt idx="7769">
                  <c:v>-1</c:v>
                </c:pt>
                <c:pt idx="7770">
                  <c:v>-1</c:v>
                </c:pt>
                <c:pt idx="7771">
                  <c:v>-1</c:v>
                </c:pt>
                <c:pt idx="7772">
                  <c:v>-1</c:v>
                </c:pt>
                <c:pt idx="7773">
                  <c:v>-1</c:v>
                </c:pt>
                <c:pt idx="7774">
                  <c:v>-2</c:v>
                </c:pt>
                <c:pt idx="7775">
                  <c:v>-2</c:v>
                </c:pt>
                <c:pt idx="7776">
                  <c:v>-2</c:v>
                </c:pt>
                <c:pt idx="7777">
                  <c:v>-2</c:v>
                </c:pt>
                <c:pt idx="7778">
                  <c:v>0</c:v>
                </c:pt>
                <c:pt idx="7779">
                  <c:v>0</c:v>
                </c:pt>
                <c:pt idx="7780">
                  <c:v>0</c:v>
                </c:pt>
                <c:pt idx="7781">
                  <c:v>0</c:v>
                </c:pt>
                <c:pt idx="7782">
                  <c:v>0</c:v>
                </c:pt>
                <c:pt idx="7783">
                  <c:v>0</c:v>
                </c:pt>
                <c:pt idx="7784">
                  <c:v>0</c:v>
                </c:pt>
                <c:pt idx="7785">
                  <c:v>0</c:v>
                </c:pt>
                <c:pt idx="7786">
                  <c:v>1</c:v>
                </c:pt>
                <c:pt idx="7787">
                  <c:v>1</c:v>
                </c:pt>
                <c:pt idx="7788">
                  <c:v>1</c:v>
                </c:pt>
                <c:pt idx="7789">
                  <c:v>1</c:v>
                </c:pt>
                <c:pt idx="7790">
                  <c:v>-1</c:v>
                </c:pt>
                <c:pt idx="7791">
                  <c:v>1</c:v>
                </c:pt>
                <c:pt idx="7792">
                  <c:v>1</c:v>
                </c:pt>
                <c:pt idx="7793">
                  <c:v>1</c:v>
                </c:pt>
                <c:pt idx="7794">
                  <c:v>1</c:v>
                </c:pt>
                <c:pt idx="7795">
                  <c:v>1</c:v>
                </c:pt>
                <c:pt idx="7796">
                  <c:v>1</c:v>
                </c:pt>
                <c:pt idx="7797">
                  <c:v>1</c:v>
                </c:pt>
                <c:pt idx="7798">
                  <c:v>2</c:v>
                </c:pt>
                <c:pt idx="7799">
                  <c:v>2</c:v>
                </c:pt>
                <c:pt idx="7800">
                  <c:v>2</c:v>
                </c:pt>
                <c:pt idx="7801">
                  <c:v>2</c:v>
                </c:pt>
                <c:pt idx="7802">
                  <c:v>2</c:v>
                </c:pt>
                <c:pt idx="7803">
                  <c:v>2</c:v>
                </c:pt>
                <c:pt idx="7804">
                  <c:v>2</c:v>
                </c:pt>
                <c:pt idx="7805">
                  <c:v>2</c:v>
                </c:pt>
                <c:pt idx="7806">
                  <c:v>2</c:v>
                </c:pt>
                <c:pt idx="7807">
                  <c:v>2</c:v>
                </c:pt>
                <c:pt idx="7808">
                  <c:v>2</c:v>
                </c:pt>
                <c:pt idx="7809">
                  <c:v>1</c:v>
                </c:pt>
                <c:pt idx="7810">
                  <c:v>0</c:v>
                </c:pt>
                <c:pt idx="7811">
                  <c:v>-1</c:v>
                </c:pt>
                <c:pt idx="7812">
                  <c:v>-1</c:v>
                </c:pt>
                <c:pt idx="7813">
                  <c:v>0</c:v>
                </c:pt>
                <c:pt idx="7814">
                  <c:v>0</c:v>
                </c:pt>
                <c:pt idx="7815">
                  <c:v>-1</c:v>
                </c:pt>
                <c:pt idx="7816">
                  <c:v>-1</c:v>
                </c:pt>
                <c:pt idx="7817">
                  <c:v>-1</c:v>
                </c:pt>
                <c:pt idx="7818">
                  <c:v>-1</c:v>
                </c:pt>
                <c:pt idx="7819">
                  <c:v>-1</c:v>
                </c:pt>
                <c:pt idx="7820">
                  <c:v>-1</c:v>
                </c:pt>
                <c:pt idx="7821">
                  <c:v>1</c:v>
                </c:pt>
                <c:pt idx="7822">
                  <c:v>1</c:v>
                </c:pt>
                <c:pt idx="7823">
                  <c:v>2</c:v>
                </c:pt>
                <c:pt idx="7824">
                  <c:v>2</c:v>
                </c:pt>
                <c:pt idx="7825">
                  <c:v>1</c:v>
                </c:pt>
                <c:pt idx="7826">
                  <c:v>0</c:v>
                </c:pt>
                <c:pt idx="7827">
                  <c:v>0</c:v>
                </c:pt>
                <c:pt idx="7828">
                  <c:v>0</c:v>
                </c:pt>
                <c:pt idx="7829">
                  <c:v>0</c:v>
                </c:pt>
                <c:pt idx="7830">
                  <c:v>0</c:v>
                </c:pt>
                <c:pt idx="7831">
                  <c:v>0</c:v>
                </c:pt>
                <c:pt idx="7832">
                  <c:v>0</c:v>
                </c:pt>
                <c:pt idx="7833">
                  <c:v>-1</c:v>
                </c:pt>
                <c:pt idx="7834">
                  <c:v>0</c:v>
                </c:pt>
                <c:pt idx="7835">
                  <c:v>1</c:v>
                </c:pt>
                <c:pt idx="7836">
                  <c:v>1</c:v>
                </c:pt>
                <c:pt idx="7837">
                  <c:v>1</c:v>
                </c:pt>
                <c:pt idx="7838">
                  <c:v>1</c:v>
                </c:pt>
                <c:pt idx="7839">
                  <c:v>1</c:v>
                </c:pt>
                <c:pt idx="7840">
                  <c:v>1</c:v>
                </c:pt>
                <c:pt idx="7841">
                  <c:v>0</c:v>
                </c:pt>
                <c:pt idx="7842">
                  <c:v>0</c:v>
                </c:pt>
                <c:pt idx="7843">
                  <c:v>0</c:v>
                </c:pt>
                <c:pt idx="7844">
                  <c:v>-2</c:v>
                </c:pt>
                <c:pt idx="7845">
                  <c:v>-1</c:v>
                </c:pt>
                <c:pt idx="7846">
                  <c:v>-2</c:v>
                </c:pt>
                <c:pt idx="7847">
                  <c:v>-3</c:v>
                </c:pt>
                <c:pt idx="7848">
                  <c:v>-3</c:v>
                </c:pt>
                <c:pt idx="7849">
                  <c:v>-3</c:v>
                </c:pt>
                <c:pt idx="7850">
                  <c:v>-2</c:v>
                </c:pt>
                <c:pt idx="7851">
                  <c:v>-2</c:v>
                </c:pt>
                <c:pt idx="7852">
                  <c:v>-2</c:v>
                </c:pt>
                <c:pt idx="7853">
                  <c:v>-1</c:v>
                </c:pt>
                <c:pt idx="7854">
                  <c:v>-1</c:v>
                </c:pt>
                <c:pt idx="7855">
                  <c:v>-1</c:v>
                </c:pt>
                <c:pt idx="7856">
                  <c:v>-1</c:v>
                </c:pt>
                <c:pt idx="7857">
                  <c:v>-2</c:v>
                </c:pt>
                <c:pt idx="7858">
                  <c:v>-2</c:v>
                </c:pt>
                <c:pt idx="7859">
                  <c:v>-1</c:v>
                </c:pt>
                <c:pt idx="7860">
                  <c:v>-1</c:v>
                </c:pt>
                <c:pt idx="7861">
                  <c:v>-1</c:v>
                </c:pt>
                <c:pt idx="7862">
                  <c:v>1</c:v>
                </c:pt>
                <c:pt idx="7863">
                  <c:v>1</c:v>
                </c:pt>
                <c:pt idx="7864">
                  <c:v>1</c:v>
                </c:pt>
                <c:pt idx="7865">
                  <c:v>1</c:v>
                </c:pt>
                <c:pt idx="7866">
                  <c:v>1</c:v>
                </c:pt>
                <c:pt idx="7867">
                  <c:v>1</c:v>
                </c:pt>
                <c:pt idx="7868">
                  <c:v>1</c:v>
                </c:pt>
                <c:pt idx="7869">
                  <c:v>1</c:v>
                </c:pt>
                <c:pt idx="7870">
                  <c:v>1</c:v>
                </c:pt>
                <c:pt idx="7871">
                  <c:v>-2</c:v>
                </c:pt>
                <c:pt idx="7872">
                  <c:v>-2</c:v>
                </c:pt>
                <c:pt idx="7873">
                  <c:v>-2</c:v>
                </c:pt>
                <c:pt idx="7874">
                  <c:v>-2</c:v>
                </c:pt>
                <c:pt idx="7875">
                  <c:v>-3</c:v>
                </c:pt>
                <c:pt idx="7876">
                  <c:v>-3</c:v>
                </c:pt>
                <c:pt idx="7877">
                  <c:v>-3</c:v>
                </c:pt>
                <c:pt idx="7878">
                  <c:v>-3</c:v>
                </c:pt>
                <c:pt idx="7879">
                  <c:v>-3</c:v>
                </c:pt>
                <c:pt idx="7880">
                  <c:v>-4</c:v>
                </c:pt>
                <c:pt idx="7881">
                  <c:v>-4</c:v>
                </c:pt>
                <c:pt idx="7882">
                  <c:v>-4</c:v>
                </c:pt>
                <c:pt idx="7883">
                  <c:v>-1</c:v>
                </c:pt>
                <c:pt idx="7884">
                  <c:v>-2</c:v>
                </c:pt>
                <c:pt idx="7885">
                  <c:v>-2</c:v>
                </c:pt>
                <c:pt idx="7886">
                  <c:v>-3</c:v>
                </c:pt>
                <c:pt idx="7887">
                  <c:v>-2</c:v>
                </c:pt>
                <c:pt idx="7888">
                  <c:v>-2</c:v>
                </c:pt>
                <c:pt idx="7889">
                  <c:v>-2</c:v>
                </c:pt>
                <c:pt idx="7890">
                  <c:v>-2</c:v>
                </c:pt>
                <c:pt idx="7891">
                  <c:v>-2</c:v>
                </c:pt>
                <c:pt idx="7892">
                  <c:v>-1</c:v>
                </c:pt>
                <c:pt idx="7893">
                  <c:v>-1</c:v>
                </c:pt>
                <c:pt idx="7894">
                  <c:v>-1</c:v>
                </c:pt>
                <c:pt idx="7895">
                  <c:v>-2</c:v>
                </c:pt>
                <c:pt idx="7896">
                  <c:v>-1</c:v>
                </c:pt>
                <c:pt idx="7897">
                  <c:v>-1</c:v>
                </c:pt>
                <c:pt idx="7898">
                  <c:v>-1</c:v>
                </c:pt>
                <c:pt idx="7899">
                  <c:v>-1</c:v>
                </c:pt>
                <c:pt idx="7900">
                  <c:v>-1</c:v>
                </c:pt>
                <c:pt idx="7901">
                  <c:v>-1</c:v>
                </c:pt>
                <c:pt idx="7902">
                  <c:v>-1</c:v>
                </c:pt>
                <c:pt idx="7903">
                  <c:v>-1</c:v>
                </c:pt>
                <c:pt idx="7904">
                  <c:v>-1</c:v>
                </c:pt>
                <c:pt idx="7905">
                  <c:v>-1</c:v>
                </c:pt>
                <c:pt idx="7906">
                  <c:v>-1</c:v>
                </c:pt>
                <c:pt idx="7907">
                  <c:v>-1</c:v>
                </c:pt>
                <c:pt idx="7908">
                  <c:v>-1</c:v>
                </c:pt>
                <c:pt idx="7909">
                  <c:v>-1</c:v>
                </c:pt>
                <c:pt idx="7910">
                  <c:v>-1</c:v>
                </c:pt>
                <c:pt idx="7911">
                  <c:v>-1</c:v>
                </c:pt>
                <c:pt idx="7912">
                  <c:v>-1</c:v>
                </c:pt>
                <c:pt idx="7913">
                  <c:v>-1</c:v>
                </c:pt>
                <c:pt idx="7914">
                  <c:v>-1</c:v>
                </c:pt>
                <c:pt idx="7915">
                  <c:v>-2</c:v>
                </c:pt>
                <c:pt idx="7916">
                  <c:v>0</c:v>
                </c:pt>
                <c:pt idx="7917">
                  <c:v>-1</c:v>
                </c:pt>
                <c:pt idx="7918">
                  <c:v>-1</c:v>
                </c:pt>
                <c:pt idx="7919">
                  <c:v>-1</c:v>
                </c:pt>
                <c:pt idx="7920">
                  <c:v>-3</c:v>
                </c:pt>
                <c:pt idx="7921">
                  <c:v>-3</c:v>
                </c:pt>
                <c:pt idx="7922">
                  <c:v>-1</c:v>
                </c:pt>
                <c:pt idx="7923">
                  <c:v>-1</c:v>
                </c:pt>
                <c:pt idx="7924">
                  <c:v>-1</c:v>
                </c:pt>
                <c:pt idx="7925">
                  <c:v>-1</c:v>
                </c:pt>
                <c:pt idx="7926">
                  <c:v>-1</c:v>
                </c:pt>
                <c:pt idx="7927">
                  <c:v>0</c:v>
                </c:pt>
                <c:pt idx="7928">
                  <c:v>-2</c:v>
                </c:pt>
                <c:pt idx="7929">
                  <c:v>-1</c:v>
                </c:pt>
                <c:pt idx="7930">
                  <c:v>-1</c:v>
                </c:pt>
                <c:pt idx="7931">
                  <c:v>-1</c:v>
                </c:pt>
                <c:pt idx="7932">
                  <c:v>1</c:v>
                </c:pt>
                <c:pt idx="7933">
                  <c:v>1</c:v>
                </c:pt>
                <c:pt idx="7934">
                  <c:v>-2</c:v>
                </c:pt>
                <c:pt idx="7935">
                  <c:v>-2</c:v>
                </c:pt>
                <c:pt idx="7936">
                  <c:v>-2</c:v>
                </c:pt>
                <c:pt idx="7937">
                  <c:v>-2</c:v>
                </c:pt>
                <c:pt idx="7938">
                  <c:v>-2</c:v>
                </c:pt>
                <c:pt idx="7939">
                  <c:v>-4</c:v>
                </c:pt>
                <c:pt idx="7940">
                  <c:v>-4</c:v>
                </c:pt>
                <c:pt idx="7941">
                  <c:v>-4</c:v>
                </c:pt>
                <c:pt idx="7942">
                  <c:v>-4</c:v>
                </c:pt>
                <c:pt idx="7943">
                  <c:v>-4</c:v>
                </c:pt>
                <c:pt idx="7944">
                  <c:v>-4</c:v>
                </c:pt>
                <c:pt idx="7945">
                  <c:v>-4</c:v>
                </c:pt>
                <c:pt idx="7946">
                  <c:v>-2</c:v>
                </c:pt>
                <c:pt idx="7947">
                  <c:v>-3</c:v>
                </c:pt>
                <c:pt idx="7948">
                  <c:v>-3</c:v>
                </c:pt>
                <c:pt idx="7949">
                  <c:v>-3</c:v>
                </c:pt>
                <c:pt idx="7950">
                  <c:v>-1</c:v>
                </c:pt>
                <c:pt idx="7951">
                  <c:v>1</c:v>
                </c:pt>
                <c:pt idx="7952">
                  <c:v>1</c:v>
                </c:pt>
                <c:pt idx="7953">
                  <c:v>1</c:v>
                </c:pt>
                <c:pt idx="7954">
                  <c:v>0</c:v>
                </c:pt>
                <c:pt idx="7955">
                  <c:v>0</c:v>
                </c:pt>
                <c:pt idx="7956">
                  <c:v>0</c:v>
                </c:pt>
                <c:pt idx="7957">
                  <c:v>0</c:v>
                </c:pt>
                <c:pt idx="7958">
                  <c:v>0</c:v>
                </c:pt>
                <c:pt idx="7959">
                  <c:v>1</c:v>
                </c:pt>
                <c:pt idx="7960">
                  <c:v>1</c:v>
                </c:pt>
                <c:pt idx="7961">
                  <c:v>0</c:v>
                </c:pt>
                <c:pt idx="7962">
                  <c:v>-1</c:v>
                </c:pt>
                <c:pt idx="7963">
                  <c:v>-1</c:v>
                </c:pt>
                <c:pt idx="7964">
                  <c:v>-1</c:v>
                </c:pt>
                <c:pt idx="7965">
                  <c:v>-1</c:v>
                </c:pt>
                <c:pt idx="7966">
                  <c:v>0</c:v>
                </c:pt>
                <c:pt idx="7967">
                  <c:v>0</c:v>
                </c:pt>
                <c:pt idx="7968">
                  <c:v>0</c:v>
                </c:pt>
                <c:pt idx="7969">
                  <c:v>0</c:v>
                </c:pt>
                <c:pt idx="7970">
                  <c:v>0</c:v>
                </c:pt>
                <c:pt idx="7971">
                  <c:v>0</c:v>
                </c:pt>
                <c:pt idx="7972">
                  <c:v>0</c:v>
                </c:pt>
                <c:pt idx="7973">
                  <c:v>1</c:v>
                </c:pt>
                <c:pt idx="7974">
                  <c:v>1</c:v>
                </c:pt>
                <c:pt idx="7975">
                  <c:v>1</c:v>
                </c:pt>
                <c:pt idx="7976">
                  <c:v>1</c:v>
                </c:pt>
                <c:pt idx="7977">
                  <c:v>2</c:v>
                </c:pt>
                <c:pt idx="7978">
                  <c:v>2</c:v>
                </c:pt>
                <c:pt idx="7979">
                  <c:v>2</c:v>
                </c:pt>
                <c:pt idx="7980">
                  <c:v>2</c:v>
                </c:pt>
                <c:pt idx="7981">
                  <c:v>2</c:v>
                </c:pt>
                <c:pt idx="7982">
                  <c:v>-1</c:v>
                </c:pt>
                <c:pt idx="7983">
                  <c:v>-1</c:v>
                </c:pt>
                <c:pt idx="7984">
                  <c:v>-1</c:v>
                </c:pt>
                <c:pt idx="7985">
                  <c:v>-1</c:v>
                </c:pt>
                <c:pt idx="7986">
                  <c:v>0</c:v>
                </c:pt>
                <c:pt idx="7987">
                  <c:v>0</c:v>
                </c:pt>
                <c:pt idx="7988">
                  <c:v>0</c:v>
                </c:pt>
                <c:pt idx="7989">
                  <c:v>-1</c:v>
                </c:pt>
                <c:pt idx="7990">
                  <c:v>-2</c:v>
                </c:pt>
                <c:pt idx="7991">
                  <c:v>-2</c:v>
                </c:pt>
                <c:pt idx="7992">
                  <c:v>-2</c:v>
                </c:pt>
                <c:pt idx="7993">
                  <c:v>-2</c:v>
                </c:pt>
                <c:pt idx="7994">
                  <c:v>-1</c:v>
                </c:pt>
                <c:pt idx="7995">
                  <c:v>-1</c:v>
                </c:pt>
                <c:pt idx="7996">
                  <c:v>-1</c:v>
                </c:pt>
                <c:pt idx="7997">
                  <c:v>-2</c:v>
                </c:pt>
                <c:pt idx="7998">
                  <c:v>-2</c:v>
                </c:pt>
                <c:pt idx="7999">
                  <c:v>-2</c:v>
                </c:pt>
                <c:pt idx="8000">
                  <c:v>-2</c:v>
                </c:pt>
                <c:pt idx="8001">
                  <c:v>-2</c:v>
                </c:pt>
                <c:pt idx="8002">
                  <c:v>0</c:v>
                </c:pt>
                <c:pt idx="8003">
                  <c:v>0</c:v>
                </c:pt>
                <c:pt idx="8004">
                  <c:v>0</c:v>
                </c:pt>
                <c:pt idx="8005">
                  <c:v>0</c:v>
                </c:pt>
                <c:pt idx="8006">
                  <c:v>0</c:v>
                </c:pt>
                <c:pt idx="8007">
                  <c:v>-3</c:v>
                </c:pt>
                <c:pt idx="8008">
                  <c:v>-3</c:v>
                </c:pt>
                <c:pt idx="8009">
                  <c:v>-2</c:v>
                </c:pt>
                <c:pt idx="8010">
                  <c:v>-2</c:v>
                </c:pt>
                <c:pt idx="8011">
                  <c:v>-2</c:v>
                </c:pt>
                <c:pt idx="8012">
                  <c:v>-2</c:v>
                </c:pt>
                <c:pt idx="8013">
                  <c:v>-2</c:v>
                </c:pt>
                <c:pt idx="8014">
                  <c:v>-3</c:v>
                </c:pt>
                <c:pt idx="8015">
                  <c:v>-3</c:v>
                </c:pt>
                <c:pt idx="8016">
                  <c:v>-3</c:v>
                </c:pt>
                <c:pt idx="8017">
                  <c:v>-3</c:v>
                </c:pt>
                <c:pt idx="8018">
                  <c:v>-3</c:v>
                </c:pt>
                <c:pt idx="8019">
                  <c:v>1</c:v>
                </c:pt>
                <c:pt idx="8020">
                  <c:v>1</c:v>
                </c:pt>
                <c:pt idx="8021">
                  <c:v>0</c:v>
                </c:pt>
                <c:pt idx="8022">
                  <c:v>0</c:v>
                </c:pt>
                <c:pt idx="8023">
                  <c:v>0</c:v>
                </c:pt>
                <c:pt idx="8024">
                  <c:v>0</c:v>
                </c:pt>
                <c:pt idx="8025">
                  <c:v>0</c:v>
                </c:pt>
                <c:pt idx="8026">
                  <c:v>0</c:v>
                </c:pt>
                <c:pt idx="8027">
                  <c:v>0</c:v>
                </c:pt>
                <c:pt idx="8028">
                  <c:v>0</c:v>
                </c:pt>
                <c:pt idx="8029">
                  <c:v>0</c:v>
                </c:pt>
                <c:pt idx="8030">
                  <c:v>0</c:v>
                </c:pt>
                <c:pt idx="8031">
                  <c:v>-1</c:v>
                </c:pt>
                <c:pt idx="8032">
                  <c:v>-1</c:v>
                </c:pt>
                <c:pt idx="8033">
                  <c:v>-1</c:v>
                </c:pt>
                <c:pt idx="8034">
                  <c:v>-1</c:v>
                </c:pt>
                <c:pt idx="8035">
                  <c:v>-3</c:v>
                </c:pt>
                <c:pt idx="8036">
                  <c:v>-3</c:v>
                </c:pt>
                <c:pt idx="8037">
                  <c:v>-3</c:v>
                </c:pt>
                <c:pt idx="8038">
                  <c:v>-5</c:v>
                </c:pt>
                <c:pt idx="8039">
                  <c:v>-5</c:v>
                </c:pt>
                <c:pt idx="8040">
                  <c:v>-5</c:v>
                </c:pt>
                <c:pt idx="8041">
                  <c:v>-5</c:v>
                </c:pt>
                <c:pt idx="8042">
                  <c:v>-5</c:v>
                </c:pt>
                <c:pt idx="8043">
                  <c:v>-5</c:v>
                </c:pt>
                <c:pt idx="8044">
                  <c:v>-5</c:v>
                </c:pt>
                <c:pt idx="8045">
                  <c:v>-4</c:v>
                </c:pt>
                <c:pt idx="8046">
                  <c:v>-4</c:v>
                </c:pt>
                <c:pt idx="8047">
                  <c:v>-2</c:v>
                </c:pt>
                <c:pt idx="8048">
                  <c:v>-3</c:v>
                </c:pt>
                <c:pt idx="8049">
                  <c:v>-3</c:v>
                </c:pt>
                <c:pt idx="8050">
                  <c:v>-1</c:v>
                </c:pt>
                <c:pt idx="8051">
                  <c:v>-1</c:v>
                </c:pt>
                <c:pt idx="8052">
                  <c:v>-1</c:v>
                </c:pt>
                <c:pt idx="8053">
                  <c:v>-1</c:v>
                </c:pt>
                <c:pt idx="8054">
                  <c:v>-1</c:v>
                </c:pt>
                <c:pt idx="8055">
                  <c:v>-1</c:v>
                </c:pt>
                <c:pt idx="8056">
                  <c:v>-1</c:v>
                </c:pt>
                <c:pt idx="8057">
                  <c:v>-1</c:v>
                </c:pt>
                <c:pt idx="8058">
                  <c:v>-1</c:v>
                </c:pt>
                <c:pt idx="8059">
                  <c:v>-1</c:v>
                </c:pt>
                <c:pt idx="8060">
                  <c:v>1</c:v>
                </c:pt>
                <c:pt idx="8061">
                  <c:v>0</c:v>
                </c:pt>
                <c:pt idx="8062">
                  <c:v>0</c:v>
                </c:pt>
                <c:pt idx="8063">
                  <c:v>0</c:v>
                </c:pt>
                <c:pt idx="8064">
                  <c:v>-1</c:v>
                </c:pt>
                <c:pt idx="8065">
                  <c:v>-1</c:v>
                </c:pt>
                <c:pt idx="8066">
                  <c:v>-1</c:v>
                </c:pt>
                <c:pt idx="8067">
                  <c:v>-1</c:v>
                </c:pt>
                <c:pt idx="8068">
                  <c:v>-1</c:v>
                </c:pt>
                <c:pt idx="8069">
                  <c:v>1</c:v>
                </c:pt>
                <c:pt idx="8070">
                  <c:v>1</c:v>
                </c:pt>
                <c:pt idx="8071">
                  <c:v>1</c:v>
                </c:pt>
                <c:pt idx="8072">
                  <c:v>0</c:v>
                </c:pt>
                <c:pt idx="8073">
                  <c:v>0</c:v>
                </c:pt>
                <c:pt idx="8074">
                  <c:v>0</c:v>
                </c:pt>
                <c:pt idx="8075">
                  <c:v>0</c:v>
                </c:pt>
                <c:pt idx="8076">
                  <c:v>0</c:v>
                </c:pt>
                <c:pt idx="8077">
                  <c:v>0</c:v>
                </c:pt>
                <c:pt idx="8078">
                  <c:v>1</c:v>
                </c:pt>
                <c:pt idx="8079">
                  <c:v>1</c:v>
                </c:pt>
                <c:pt idx="8080">
                  <c:v>1</c:v>
                </c:pt>
                <c:pt idx="8081">
                  <c:v>-1</c:v>
                </c:pt>
                <c:pt idx="8082">
                  <c:v>-1</c:v>
                </c:pt>
                <c:pt idx="8083">
                  <c:v>-1</c:v>
                </c:pt>
                <c:pt idx="8084">
                  <c:v>-1</c:v>
                </c:pt>
                <c:pt idx="8085">
                  <c:v>-1</c:v>
                </c:pt>
                <c:pt idx="8086">
                  <c:v>-1</c:v>
                </c:pt>
                <c:pt idx="8087">
                  <c:v>0</c:v>
                </c:pt>
                <c:pt idx="8088">
                  <c:v>0</c:v>
                </c:pt>
                <c:pt idx="8089">
                  <c:v>0</c:v>
                </c:pt>
                <c:pt idx="8090">
                  <c:v>-1</c:v>
                </c:pt>
                <c:pt idx="8091">
                  <c:v>-1</c:v>
                </c:pt>
                <c:pt idx="8092">
                  <c:v>0</c:v>
                </c:pt>
                <c:pt idx="8093">
                  <c:v>0</c:v>
                </c:pt>
                <c:pt idx="8094">
                  <c:v>0</c:v>
                </c:pt>
                <c:pt idx="8095">
                  <c:v>-1</c:v>
                </c:pt>
                <c:pt idx="8096">
                  <c:v>0</c:v>
                </c:pt>
                <c:pt idx="8097">
                  <c:v>0</c:v>
                </c:pt>
                <c:pt idx="8098">
                  <c:v>0</c:v>
                </c:pt>
                <c:pt idx="8099">
                  <c:v>0</c:v>
                </c:pt>
                <c:pt idx="8100">
                  <c:v>1</c:v>
                </c:pt>
                <c:pt idx="8101">
                  <c:v>1</c:v>
                </c:pt>
                <c:pt idx="8102">
                  <c:v>1</c:v>
                </c:pt>
                <c:pt idx="8103">
                  <c:v>1</c:v>
                </c:pt>
                <c:pt idx="8104">
                  <c:v>0</c:v>
                </c:pt>
                <c:pt idx="8105">
                  <c:v>0</c:v>
                </c:pt>
                <c:pt idx="8106">
                  <c:v>0</c:v>
                </c:pt>
                <c:pt idx="8107">
                  <c:v>0</c:v>
                </c:pt>
                <c:pt idx="8108">
                  <c:v>-1</c:v>
                </c:pt>
                <c:pt idx="8109">
                  <c:v>-1</c:v>
                </c:pt>
                <c:pt idx="8110">
                  <c:v>-3</c:v>
                </c:pt>
                <c:pt idx="8111">
                  <c:v>-3</c:v>
                </c:pt>
                <c:pt idx="8112">
                  <c:v>-3</c:v>
                </c:pt>
                <c:pt idx="8113">
                  <c:v>-5</c:v>
                </c:pt>
                <c:pt idx="8114">
                  <c:v>-5</c:v>
                </c:pt>
                <c:pt idx="8115">
                  <c:v>-5</c:v>
                </c:pt>
                <c:pt idx="8116">
                  <c:v>-6</c:v>
                </c:pt>
                <c:pt idx="8117">
                  <c:v>-7</c:v>
                </c:pt>
                <c:pt idx="8118">
                  <c:v>-7</c:v>
                </c:pt>
                <c:pt idx="8119">
                  <c:v>-6</c:v>
                </c:pt>
                <c:pt idx="8120">
                  <c:v>-6</c:v>
                </c:pt>
                <c:pt idx="8121">
                  <c:v>-6</c:v>
                </c:pt>
                <c:pt idx="8122">
                  <c:v>-4</c:v>
                </c:pt>
                <c:pt idx="8123">
                  <c:v>-4</c:v>
                </c:pt>
                <c:pt idx="8124">
                  <c:v>-4</c:v>
                </c:pt>
                <c:pt idx="8125">
                  <c:v>-2</c:v>
                </c:pt>
                <c:pt idx="8126">
                  <c:v>-2</c:v>
                </c:pt>
                <c:pt idx="8127">
                  <c:v>-3</c:v>
                </c:pt>
                <c:pt idx="8128">
                  <c:v>-3</c:v>
                </c:pt>
                <c:pt idx="8129">
                  <c:v>-3</c:v>
                </c:pt>
                <c:pt idx="8130">
                  <c:v>-3</c:v>
                </c:pt>
                <c:pt idx="8131">
                  <c:v>-3</c:v>
                </c:pt>
                <c:pt idx="8132">
                  <c:v>-3</c:v>
                </c:pt>
                <c:pt idx="8133">
                  <c:v>-3</c:v>
                </c:pt>
                <c:pt idx="8134">
                  <c:v>-3</c:v>
                </c:pt>
                <c:pt idx="8135">
                  <c:v>-3</c:v>
                </c:pt>
                <c:pt idx="8136">
                  <c:v>-3</c:v>
                </c:pt>
                <c:pt idx="8137">
                  <c:v>-3</c:v>
                </c:pt>
                <c:pt idx="8138">
                  <c:v>-3</c:v>
                </c:pt>
                <c:pt idx="8139">
                  <c:v>-3</c:v>
                </c:pt>
                <c:pt idx="8140">
                  <c:v>-2</c:v>
                </c:pt>
                <c:pt idx="8141">
                  <c:v>-2</c:v>
                </c:pt>
                <c:pt idx="8142">
                  <c:v>-3</c:v>
                </c:pt>
                <c:pt idx="8143">
                  <c:v>-3</c:v>
                </c:pt>
                <c:pt idx="8144">
                  <c:v>-3</c:v>
                </c:pt>
                <c:pt idx="8145">
                  <c:v>-3</c:v>
                </c:pt>
                <c:pt idx="8146">
                  <c:v>-3</c:v>
                </c:pt>
                <c:pt idx="8147">
                  <c:v>-3</c:v>
                </c:pt>
                <c:pt idx="8148">
                  <c:v>-3</c:v>
                </c:pt>
                <c:pt idx="8149">
                  <c:v>-3</c:v>
                </c:pt>
                <c:pt idx="8150">
                  <c:v>-2</c:v>
                </c:pt>
                <c:pt idx="8151">
                  <c:v>0</c:v>
                </c:pt>
                <c:pt idx="8152">
                  <c:v>0</c:v>
                </c:pt>
                <c:pt idx="8153">
                  <c:v>0</c:v>
                </c:pt>
                <c:pt idx="8154">
                  <c:v>1</c:v>
                </c:pt>
                <c:pt idx="8155">
                  <c:v>1</c:v>
                </c:pt>
                <c:pt idx="8156">
                  <c:v>1</c:v>
                </c:pt>
                <c:pt idx="8157">
                  <c:v>1</c:v>
                </c:pt>
                <c:pt idx="8158">
                  <c:v>0</c:v>
                </c:pt>
                <c:pt idx="8159">
                  <c:v>0</c:v>
                </c:pt>
                <c:pt idx="8160">
                  <c:v>-1</c:v>
                </c:pt>
                <c:pt idx="8161">
                  <c:v>-1</c:v>
                </c:pt>
                <c:pt idx="8162">
                  <c:v>-2</c:v>
                </c:pt>
                <c:pt idx="8163">
                  <c:v>-2</c:v>
                </c:pt>
                <c:pt idx="8164">
                  <c:v>-2</c:v>
                </c:pt>
                <c:pt idx="8165">
                  <c:v>-1</c:v>
                </c:pt>
                <c:pt idx="8166">
                  <c:v>-1</c:v>
                </c:pt>
                <c:pt idx="8167">
                  <c:v>-1</c:v>
                </c:pt>
                <c:pt idx="8168">
                  <c:v>-1</c:v>
                </c:pt>
                <c:pt idx="8169">
                  <c:v>-1</c:v>
                </c:pt>
                <c:pt idx="8170">
                  <c:v>0</c:v>
                </c:pt>
                <c:pt idx="8171">
                  <c:v>0</c:v>
                </c:pt>
                <c:pt idx="8172">
                  <c:v>1</c:v>
                </c:pt>
                <c:pt idx="8173">
                  <c:v>1</c:v>
                </c:pt>
                <c:pt idx="8174">
                  <c:v>1</c:v>
                </c:pt>
                <c:pt idx="8175">
                  <c:v>1</c:v>
                </c:pt>
                <c:pt idx="8176">
                  <c:v>1</c:v>
                </c:pt>
                <c:pt idx="8177">
                  <c:v>-1</c:v>
                </c:pt>
                <c:pt idx="8178">
                  <c:v>-3</c:v>
                </c:pt>
                <c:pt idx="8179">
                  <c:v>-3</c:v>
                </c:pt>
                <c:pt idx="8180">
                  <c:v>-3</c:v>
                </c:pt>
                <c:pt idx="8181">
                  <c:v>-3</c:v>
                </c:pt>
                <c:pt idx="8182">
                  <c:v>-3</c:v>
                </c:pt>
                <c:pt idx="8183">
                  <c:v>-3</c:v>
                </c:pt>
                <c:pt idx="8184">
                  <c:v>-3</c:v>
                </c:pt>
                <c:pt idx="8185">
                  <c:v>-3</c:v>
                </c:pt>
                <c:pt idx="8186">
                  <c:v>-3</c:v>
                </c:pt>
                <c:pt idx="8187">
                  <c:v>-3</c:v>
                </c:pt>
                <c:pt idx="8188">
                  <c:v>-3</c:v>
                </c:pt>
                <c:pt idx="8189">
                  <c:v>-2</c:v>
                </c:pt>
                <c:pt idx="8190">
                  <c:v>0</c:v>
                </c:pt>
                <c:pt idx="8191">
                  <c:v>0</c:v>
                </c:pt>
                <c:pt idx="8192">
                  <c:v>0</c:v>
                </c:pt>
                <c:pt idx="8193">
                  <c:v>0</c:v>
                </c:pt>
                <c:pt idx="8194">
                  <c:v>0</c:v>
                </c:pt>
                <c:pt idx="8195">
                  <c:v>0</c:v>
                </c:pt>
                <c:pt idx="8196">
                  <c:v>0</c:v>
                </c:pt>
                <c:pt idx="8197">
                  <c:v>1</c:v>
                </c:pt>
                <c:pt idx="8198">
                  <c:v>1</c:v>
                </c:pt>
                <c:pt idx="8199">
                  <c:v>1</c:v>
                </c:pt>
                <c:pt idx="8200">
                  <c:v>1</c:v>
                </c:pt>
                <c:pt idx="8201">
                  <c:v>0</c:v>
                </c:pt>
                <c:pt idx="8202">
                  <c:v>0</c:v>
                </c:pt>
                <c:pt idx="8203">
                  <c:v>-1</c:v>
                </c:pt>
                <c:pt idx="8204">
                  <c:v>-2</c:v>
                </c:pt>
                <c:pt idx="8205">
                  <c:v>-3</c:v>
                </c:pt>
                <c:pt idx="8206">
                  <c:v>-3</c:v>
                </c:pt>
                <c:pt idx="8207">
                  <c:v>-4</c:v>
                </c:pt>
                <c:pt idx="8208">
                  <c:v>-4</c:v>
                </c:pt>
                <c:pt idx="8209">
                  <c:v>-5</c:v>
                </c:pt>
                <c:pt idx="8210">
                  <c:v>-5</c:v>
                </c:pt>
                <c:pt idx="8211">
                  <c:v>-5</c:v>
                </c:pt>
                <c:pt idx="8212">
                  <c:v>-5</c:v>
                </c:pt>
                <c:pt idx="8213">
                  <c:v>-4</c:v>
                </c:pt>
                <c:pt idx="8214">
                  <c:v>-3</c:v>
                </c:pt>
                <c:pt idx="8215">
                  <c:v>-1</c:v>
                </c:pt>
                <c:pt idx="8216">
                  <c:v>-3</c:v>
                </c:pt>
                <c:pt idx="8217">
                  <c:v>-2</c:v>
                </c:pt>
                <c:pt idx="8218">
                  <c:v>-2</c:v>
                </c:pt>
                <c:pt idx="8219">
                  <c:v>-1</c:v>
                </c:pt>
                <c:pt idx="8220">
                  <c:v>-2</c:v>
                </c:pt>
                <c:pt idx="8221">
                  <c:v>-1</c:v>
                </c:pt>
                <c:pt idx="8222">
                  <c:v>-1</c:v>
                </c:pt>
                <c:pt idx="8223">
                  <c:v>-1</c:v>
                </c:pt>
                <c:pt idx="8224">
                  <c:v>-1</c:v>
                </c:pt>
                <c:pt idx="8225">
                  <c:v>-1</c:v>
                </c:pt>
                <c:pt idx="8226">
                  <c:v>-2</c:v>
                </c:pt>
                <c:pt idx="8227">
                  <c:v>-3</c:v>
                </c:pt>
                <c:pt idx="8228">
                  <c:v>0</c:v>
                </c:pt>
                <c:pt idx="8229">
                  <c:v>0</c:v>
                </c:pt>
                <c:pt idx="8230">
                  <c:v>0</c:v>
                </c:pt>
                <c:pt idx="8231">
                  <c:v>0</c:v>
                </c:pt>
                <c:pt idx="8232">
                  <c:v>1</c:v>
                </c:pt>
                <c:pt idx="8233">
                  <c:v>-3</c:v>
                </c:pt>
                <c:pt idx="8234">
                  <c:v>-3</c:v>
                </c:pt>
                <c:pt idx="8235">
                  <c:v>-3</c:v>
                </c:pt>
                <c:pt idx="8236">
                  <c:v>-3</c:v>
                </c:pt>
                <c:pt idx="8237">
                  <c:v>-3</c:v>
                </c:pt>
                <c:pt idx="8238">
                  <c:v>-3</c:v>
                </c:pt>
                <c:pt idx="8239">
                  <c:v>-3</c:v>
                </c:pt>
                <c:pt idx="8240">
                  <c:v>-3</c:v>
                </c:pt>
                <c:pt idx="8241">
                  <c:v>-3</c:v>
                </c:pt>
                <c:pt idx="8242">
                  <c:v>-3</c:v>
                </c:pt>
                <c:pt idx="8243">
                  <c:v>-3</c:v>
                </c:pt>
                <c:pt idx="8244">
                  <c:v>-2</c:v>
                </c:pt>
                <c:pt idx="8245">
                  <c:v>1</c:v>
                </c:pt>
                <c:pt idx="8246">
                  <c:v>1</c:v>
                </c:pt>
                <c:pt idx="8247">
                  <c:v>1</c:v>
                </c:pt>
                <c:pt idx="8248">
                  <c:v>1</c:v>
                </c:pt>
                <c:pt idx="8249">
                  <c:v>1</c:v>
                </c:pt>
                <c:pt idx="8250">
                  <c:v>1</c:v>
                </c:pt>
                <c:pt idx="8251">
                  <c:v>1</c:v>
                </c:pt>
                <c:pt idx="8252">
                  <c:v>1</c:v>
                </c:pt>
                <c:pt idx="8253">
                  <c:v>1</c:v>
                </c:pt>
                <c:pt idx="8254">
                  <c:v>1</c:v>
                </c:pt>
                <c:pt idx="8255">
                  <c:v>2</c:v>
                </c:pt>
                <c:pt idx="8256">
                  <c:v>1</c:v>
                </c:pt>
                <c:pt idx="8257">
                  <c:v>2</c:v>
                </c:pt>
                <c:pt idx="8258">
                  <c:v>2</c:v>
                </c:pt>
                <c:pt idx="8259">
                  <c:v>2</c:v>
                </c:pt>
                <c:pt idx="8260">
                  <c:v>2</c:v>
                </c:pt>
                <c:pt idx="8261">
                  <c:v>-1</c:v>
                </c:pt>
                <c:pt idx="8262">
                  <c:v>0</c:v>
                </c:pt>
                <c:pt idx="8263">
                  <c:v>-1</c:v>
                </c:pt>
                <c:pt idx="8264">
                  <c:v>-1</c:v>
                </c:pt>
                <c:pt idx="8265">
                  <c:v>-1</c:v>
                </c:pt>
                <c:pt idx="8266">
                  <c:v>-1</c:v>
                </c:pt>
                <c:pt idx="8267">
                  <c:v>-2</c:v>
                </c:pt>
                <c:pt idx="8268">
                  <c:v>-2</c:v>
                </c:pt>
                <c:pt idx="8269">
                  <c:v>-4</c:v>
                </c:pt>
                <c:pt idx="8270">
                  <c:v>-6</c:v>
                </c:pt>
                <c:pt idx="8271">
                  <c:v>-6</c:v>
                </c:pt>
                <c:pt idx="8272">
                  <c:v>-6</c:v>
                </c:pt>
                <c:pt idx="8273">
                  <c:v>-3</c:v>
                </c:pt>
                <c:pt idx="8274">
                  <c:v>-4</c:v>
                </c:pt>
                <c:pt idx="8275">
                  <c:v>-3</c:v>
                </c:pt>
                <c:pt idx="8276">
                  <c:v>-3</c:v>
                </c:pt>
                <c:pt idx="8277">
                  <c:v>-3</c:v>
                </c:pt>
                <c:pt idx="8278">
                  <c:v>-3</c:v>
                </c:pt>
                <c:pt idx="8279">
                  <c:v>-3</c:v>
                </c:pt>
                <c:pt idx="8280">
                  <c:v>-3</c:v>
                </c:pt>
                <c:pt idx="8281">
                  <c:v>-2</c:v>
                </c:pt>
                <c:pt idx="8282">
                  <c:v>0</c:v>
                </c:pt>
                <c:pt idx="8283">
                  <c:v>-1</c:v>
                </c:pt>
                <c:pt idx="8284">
                  <c:v>-2</c:v>
                </c:pt>
                <c:pt idx="8285">
                  <c:v>1</c:v>
                </c:pt>
                <c:pt idx="8286">
                  <c:v>1</c:v>
                </c:pt>
                <c:pt idx="8287">
                  <c:v>0</c:v>
                </c:pt>
                <c:pt idx="8288">
                  <c:v>0</c:v>
                </c:pt>
                <c:pt idx="8289">
                  <c:v>0</c:v>
                </c:pt>
                <c:pt idx="8290">
                  <c:v>0</c:v>
                </c:pt>
                <c:pt idx="8291">
                  <c:v>1</c:v>
                </c:pt>
                <c:pt idx="8292">
                  <c:v>1</c:v>
                </c:pt>
                <c:pt idx="8293">
                  <c:v>1</c:v>
                </c:pt>
                <c:pt idx="8294">
                  <c:v>1</c:v>
                </c:pt>
                <c:pt idx="8295">
                  <c:v>1</c:v>
                </c:pt>
                <c:pt idx="8296">
                  <c:v>3</c:v>
                </c:pt>
                <c:pt idx="8297">
                  <c:v>0</c:v>
                </c:pt>
                <c:pt idx="8298">
                  <c:v>1</c:v>
                </c:pt>
                <c:pt idx="8299">
                  <c:v>3</c:v>
                </c:pt>
                <c:pt idx="8300">
                  <c:v>3</c:v>
                </c:pt>
                <c:pt idx="8301">
                  <c:v>3</c:v>
                </c:pt>
                <c:pt idx="8302">
                  <c:v>4</c:v>
                </c:pt>
                <c:pt idx="8303">
                  <c:v>3</c:v>
                </c:pt>
                <c:pt idx="8304">
                  <c:v>3</c:v>
                </c:pt>
                <c:pt idx="8305">
                  <c:v>3</c:v>
                </c:pt>
                <c:pt idx="8306">
                  <c:v>3</c:v>
                </c:pt>
                <c:pt idx="8307">
                  <c:v>3</c:v>
                </c:pt>
                <c:pt idx="8308">
                  <c:v>3</c:v>
                </c:pt>
                <c:pt idx="8309">
                  <c:v>3</c:v>
                </c:pt>
                <c:pt idx="8310">
                  <c:v>2</c:v>
                </c:pt>
                <c:pt idx="8311">
                  <c:v>1</c:v>
                </c:pt>
                <c:pt idx="8312">
                  <c:v>1</c:v>
                </c:pt>
                <c:pt idx="8313">
                  <c:v>1</c:v>
                </c:pt>
                <c:pt idx="8314">
                  <c:v>-1</c:v>
                </c:pt>
                <c:pt idx="8315">
                  <c:v>-1</c:v>
                </c:pt>
                <c:pt idx="8316">
                  <c:v>-1</c:v>
                </c:pt>
                <c:pt idx="8317">
                  <c:v>-1</c:v>
                </c:pt>
                <c:pt idx="8318">
                  <c:v>-1</c:v>
                </c:pt>
                <c:pt idx="8319">
                  <c:v>-1</c:v>
                </c:pt>
                <c:pt idx="8320">
                  <c:v>-2</c:v>
                </c:pt>
                <c:pt idx="8321">
                  <c:v>-2</c:v>
                </c:pt>
                <c:pt idx="8322">
                  <c:v>-2</c:v>
                </c:pt>
                <c:pt idx="8323">
                  <c:v>-2</c:v>
                </c:pt>
                <c:pt idx="8324">
                  <c:v>-2</c:v>
                </c:pt>
                <c:pt idx="8325">
                  <c:v>-2</c:v>
                </c:pt>
                <c:pt idx="8326">
                  <c:v>-1</c:v>
                </c:pt>
                <c:pt idx="8327">
                  <c:v>-1</c:v>
                </c:pt>
                <c:pt idx="8328">
                  <c:v>-1</c:v>
                </c:pt>
                <c:pt idx="8329">
                  <c:v>-1</c:v>
                </c:pt>
                <c:pt idx="8330">
                  <c:v>-1</c:v>
                </c:pt>
                <c:pt idx="8331">
                  <c:v>-1</c:v>
                </c:pt>
                <c:pt idx="8332">
                  <c:v>-1</c:v>
                </c:pt>
                <c:pt idx="8333">
                  <c:v>-1</c:v>
                </c:pt>
                <c:pt idx="8334">
                  <c:v>-1</c:v>
                </c:pt>
                <c:pt idx="8335">
                  <c:v>-1</c:v>
                </c:pt>
                <c:pt idx="8336">
                  <c:v>-1</c:v>
                </c:pt>
                <c:pt idx="8337">
                  <c:v>-1</c:v>
                </c:pt>
                <c:pt idx="8338">
                  <c:v>-1</c:v>
                </c:pt>
                <c:pt idx="8339">
                  <c:v>-1</c:v>
                </c:pt>
                <c:pt idx="8340">
                  <c:v>-1</c:v>
                </c:pt>
                <c:pt idx="8341">
                  <c:v>-1</c:v>
                </c:pt>
                <c:pt idx="8342">
                  <c:v>-1</c:v>
                </c:pt>
                <c:pt idx="8343">
                  <c:v>-1</c:v>
                </c:pt>
                <c:pt idx="8344">
                  <c:v>0</c:v>
                </c:pt>
                <c:pt idx="8345">
                  <c:v>0</c:v>
                </c:pt>
                <c:pt idx="8346">
                  <c:v>0</c:v>
                </c:pt>
                <c:pt idx="8347">
                  <c:v>0</c:v>
                </c:pt>
                <c:pt idx="8348">
                  <c:v>0</c:v>
                </c:pt>
                <c:pt idx="8349">
                  <c:v>0</c:v>
                </c:pt>
                <c:pt idx="8350">
                  <c:v>0</c:v>
                </c:pt>
                <c:pt idx="8351">
                  <c:v>0</c:v>
                </c:pt>
                <c:pt idx="8352">
                  <c:v>0</c:v>
                </c:pt>
                <c:pt idx="8353">
                  <c:v>0</c:v>
                </c:pt>
                <c:pt idx="8354">
                  <c:v>0</c:v>
                </c:pt>
                <c:pt idx="8355">
                  <c:v>0</c:v>
                </c:pt>
                <c:pt idx="8356">
                  <c:v>-1</c:v>
                </c:pt>
                <c:pt idx="8357">
                  <c:v>-1</c:v>
                </c:pt>
                <c:pt idx="8358">
                  <c:v>-1</c:v>
                </c:pt>
                <c:pt idx="8359">
                  <c:v>-1</c:v>
                </c:pt>
                <c:pt idx="8360">
                  <c:v>-1</c:v>
                </c:pt>
                <c:pt idx="8361">
                  <c:v>-1</c:v>
                </c:pt>
                <c:pt idx="8362">
                  <c:v>-1</c:v>
                </c:pt>
                <c:pt idx="8363">
                  <c:v>-1</c:v>
                </c:pt>
                <c:pt idx="8364">
                  <c:v>-1</c:v>
                </c:pt>
                <c:pt idx="8365">
                  <c:v>-1</c:v>
                </c:pt>
                <c:pt idx="8366">
                  <c:v>-4</c:v>
                </c:pt>
                <c:pt idx="8367">
                  <c:v>-4</c:v>
                </c:pt>
                <c:pt idx="8368">
                  <c:v>-3</c:v>
                </c:pt>
                <c:pt idx="8369">
                  <c:v>-3</c:v>
                </c:pt>
                <c:pt idx="8370">
                  <c:v>-3</c:v>
                </c:pt>
                <c:pt idx="8371">
                  <c:v>-3</c:v>
                </c:pt>
                <c:pt idx="8372">
                  <c:v>-3</c:v>
                </c:pt>
                <c:pt idx="8373">
                  <c:v>-2</c:v>
                </c:pt>
                <c:pt idx="8374">
                  <c:v>-2</c:v>
                </c:pt>
                <c:pt idx="8375">
                  <c:v>-2</c:v>
                </c:pt>
                <c:pt idx="8376">
                  <c:v>-2</c:v>
                </c:pt>
                <c:pt idx="8377">
                  <c:v>-2</c:v>
                </c:pt>
                <c:pt idx="8378">
                  <c:v>1</c:v>
                </c:pt>
                <c:pt idx="8379">
                  <c:v>1</c:v>
                </c:pt>
                <c:pt idx="8380">
                  <c:v>1</c:v>
                </c:pt>
                <c:pt idx="8381">
                  <c:v>1</c:v>
                </c:pt>
                <c:pt idx="8382">
                  <c:v>1</c:v>
                </c:pt>
                <c:pt idx="8383">
                  <c:v>1</c:v>
                </c:pt>
                <c:pt idx="8384">
                  <c:v>1</c:v>
                </c:pt>
                <c:pt idx="8385">
                  <c:v>1</c:v>
                </c:pt>
                <c:pt idx="8386">
                  <c:v>1</c:v>
                </c:pt>
                <c:pt idx="8387">
                  <c:v>1</c:v>
                </c:pt>
                <c:pt idx="8388">
                  <c:v>1</c:v>
                </c:pt>
                <c:pt idx="8389">
                  <c:v>1</c:v>
                </c:pt>
                <c:pt idx="8390">
                  <c:v>2</c:v>
                </c:pt>
                <c:pt idx="8391">
                  <c:v>2</c:v>
                </c:pt>
                <c:pt idx="8392">
                  <c:v>2</c:v>
                </c:pt>
                <c:pt idx="8393">
                  <c:v>2</c:v>
                </c:pt>
                <c:pt idx="8394">
                  <c:v>0</c:v>
                </c:pt>
                <c:pt idx="8395">
                  <c:v>0</c:v>
                </c:pt>
                <c:pt idx="8396">
                  <c:v>0</c:v>
                </c:pt>
                <c:pt idx="8397">
                  <c:v>-1</c:v>
                </c:pt>
                <c:pt idx="8398">
                  <c:v>-1</c:v>
                </c:pt>
                <c:pt idx="8399">
                  <c:v>-1</c:v>
                </c:pt>
                <c:pt idx="8400">
                  <c:v>-1</c:v>
                </c:pt>
                <c:pt idx="8401">
                  <c:v>-1</c:v>
                </c:pt>
                <c:pt idx="8402">
                  <c:v>-1</c:v>
                </c:pt>
                <c:pt idx="8403">
                  <c:v>-1</c:v>
                </c:pt>
                <c:pt idx="8404">
                  <c:v>-1</c:v>
                </c:pt>
                <c:pt idx="8405">
                  <c:v>-4</c:v>
                </c:pt>
                <c:pt idx="8406">
                  <c:v>-5</c:v>
                </c:pt>
                <c:pt idx="8407">
                  <c:v>-5</c:v>
                </c:pt>
                <c:pt idx="8408">
                  <c:v>-5</c:v>
                </c:pt>
                <c:pt idx="8409">
                  <c:v>-6</c:v>
                </c:pt>
                <c:pt idx="8410">
                  <c:v>-6</c:v>
                </c:pt>
                <c:pt idx="8411">
                  <c:v>-5</c:v>
                </c:pt>
                <c:pt idx="8412">
                  <c:v>-5</c:v>
                </c:pt>
                <c:pt idx="8413">
                  <c:v>-5</c:v>
                </c:pt>
                <c:pt idx="8414">
                  <c:v>-5</c:v>
                </c:pt>
                <c:pt idx="8415">
                  <c:v>-6</c:v>
                </c:pt>
                <c:pt idx="8416">
                  <c:v>-6</c:v>
                </c:pt>
                <c:pt idx="8417">
                  <c:v>-3</c:v>
                </c:pt>
                <c:pt idx="8418">
                  <c:v>-1</c:v>
                </c:pt>
                <c:pt idx="8419">
                  <c:v>-2</c:v>
                </c:pt>
                <c:pt idx="8420">
                  <c:v>-2</c:v>
                </c:pt>
                <c:pt idx="8421">
                  <c:v>-2</c:v>
                </c:pt>
                <c:pt idx="8422">
                  <c:v>-2</c:v>
                </c:pt>
                <c:pt idx="8423">
                  <c:v>-3</c:v>
                </c:pt>
                <c:pt idx="8424">
                  <c:v>-3</c:v>
                </c:pt>
                <c:pt idx="8425">
                  <c:v>-3</c:v>
                </c:pt>
                <c:pt idx="8426">
                  <c:v>-3</c:v>
                </c:pt>
                <c:pt idx="8427">
                  <c:v>-3</c:v>
                </c:pt>
                <c:pt idx="8428">
                  <c:v>-3</c:v>
                </c:pt>
                <c:pt idx="8429">
                  <c:v>-3</c:v>
                </c:pt>
                <c:pt idx="8430">
                  <c:v>-2</c:v>
                </c:pt>
                <c:pt idx="8431">
                  <c:v>-1</c:v>
                </c:pt>
                <c:pt idx="8432">
                  <c:v>-1</c:v>
                </c:pt>
                <c:pt idx="8433">
                  <c:v>-3</c:v>
                </c:pt>
                <c:pt idx="8434">
                  <c:v>-3</c:v>
                </c:pt>
                <c:pt idx="8435">
                  <c:v>-2</c:v>
                </c:pt>
                <c:pt idx="8436">
                  <c:v>-2</c:v>
                </c:pt>
                <c:pt idx="8437">
                  <c:v>-2</c:v>
                </c:pt>
                <c:pt idx="8438">
                  <c:v>-2</c:v>
                </c:pt>
                <c:pt idx="8439">
                  <c:v>-2</c:v>
                </c:pt>
                <c:pt idx="8440">
                  <c:v>-2</c:v>
                </c:pt>
                <c:pt idx="8441">
                  <c:v>-2</c:v>
                </c:pt>
                <c:pt idx="8442">
                  <c:v>-2</c:v>
                </c:pt>
                <c:pt idx="8443">
                  <c:v>-2</c:v>
                </c:pt>
                <c:pt idx="8444">
                  <c:v>-3</c:v>
                </c:pt>
                <c:pt idx="8445">
                  <c:v>0</c:v>
                </c:pt>
                <c:pt idx="8446">
                  <c:v>0</c:v>
                </c:pt>
                <c:pt idx="8447">
                  <c:v>-1</c:v>
                </c:pt>
                <c:pt idx="8448">
                  <c:v>-1</c:v>
                </c:pt>
                <c:pt idx="8449">
                  <c:v>-1</c:v>
                </c:pt>
                <c:pt idx="8450">
                  <c:v>-1</c:v>
                </c:pt>
                <c:pt idx="8451">
                  <c:v>-1</c:v>
                </c:pt>
                <c:pt idx="8452">
                  <c:v>-1</c:v>
                </c:pt>
                <c:pt idx="8453">
                  <c:v>-1</c:v>
                </c:pt>
                <c:pt idx="8454">
                  <c:v>-1</c:v>
                </c:pt>
                <c:pt idx="8455">
                  <c:v>-1</c:v>
                </c:pt>
                <c:pt idx="8456">
                  <c:v>0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</c:v>
                </c:pt>
                <c:pt idx="8461">
                  <c:v>0</c:v>
                </c:pt>
                <c:pt idx="8462">
                  <c:v>1</c:v>
                </c:pt>
                <c:pt idx="8463">
                  <c:v>1</c:v>
                </c:pt>
                <c:pt idx="8464">
                  <c:v>1</c:v>
                </c:pt>
                <c:pt idx="8465">
                  <c:v>1</c:v>
                </c:pt>
                <c:pt idx="8466">
                  <c:v>1</c:v>
                </c:pt>
                <c:pt idx="8467">
                  <c:v>1</c:v>
                </c:pt>
                <c:pt idx="8468">
                  <c:v>1</c:v>
                </c:pt>
                <c:pt idx="8469">
                  <c:v>2</c:v>
                </c:pt>
                <c:pt idx="8470">
                  <c:v>1</c:v>
                </c:pt>
                <c:pt idx="8471">
                  <c:v>1</c:v>
                </c:pt>
                <c:pt idx="8472">
                  <c:v>0</c:v>
                </c:pt>
                <c:pt idx="8473">
                  <c:v>-2</c:v>
                </c:pt>
                <c:pt idx="8474">
                  <c:v>-1</c:v>
                </c:pt>
                <c:pt idx="8475">
                  <c:v>-1</c:v>
                </c:pt>
                <c:pt idx="8476">
                  <c:v>-1</c:v>
                </c:pt>
                <c:pt idx="8477">
                  <c:v>-2</c:v>
                </c:pt>
                <c:pt idx="8478">
                  <c:v>-2</c:v>
                </c:pt>
                <c:pt idx="8479">
                  <c:v>-2</c:v>
                </c:pt>
                <c:pt idx="8480">
                  <c:v>-2</c:v>
                </c:pt>
                <c:pt idx="8481">
                  <c:v>-3</c:v>
                </c:pt>
                <c:pt idx="8482">
                  <c:v>-2</c:v>
                </c:pt>
                <c:pt idx="8483">
                  <c:v>-2</c:v>
                </c:pt>
                <c:pt idx="8484">
                  <c:v>-2</c:v>
                </c:pt>
                <c:pt idx="8485">
                  <c:v>0</c:v>
                </c:pt>
                <c:pt idx="8486">
                  <c:v>-1</c:v>
                </c:pt>
                <c:pt idx="8487">
                  <c:v>-1</c:v>
                </c:pt>
                <c:pt idx="8488">
                  <c:v>-1</c:v>
                </c:pt>
                <c:pt idx="8489">
                  <c:v>-1</c:v>
                </c:pt>
                <c:pt idx="8490">
                  <c:v>-1</c:v>
                </c:pt>
                <c:pt idx="8491">
                  <c:v>-1</c:v>
                </c:pt>
                <c:pt idx="8492">
                  <c:v>-1</c:v>
                </c:pt>
                <c:pt idx="8493">
                  <c:v>-1</c:v>
                </c:pt>
                <c:pt idx="8494">
                  <c:v>-1</c:v>
                </c:pt>
                <c:pt idx="8495">
                  <c:v>-3</c:v>
                </c:pt>
                <c:pt idx="8496">
                  <c:v>-3</c:v>
                </c:pt>
                <c:pt idx="8497">
                  <c:v>-3</c:v>
                </c:pt>
                <c:pt idx="8498">
                  <c:v>-3</c:v>
                </c:pt>
                <c:pt idx="8499">
                  <c:v>-3</c:v>
                </c:pt>
                <c:pt idx="8500">
                  <c:v>-3</c:v>
                </c:pt>
                <c:pt idx="8501">
                  <c:v>-2</c:v>
                </c:pt>
                <c:pt idx="8502">
                  <c:v>-2</c:v>
                </c:pt>
                <c:pt idx="8503">
                  <c:v>-2</c:v>
                </c:pt>
                <c:pt idx="8504">
                  <c:v>-2</c:v>
                </c:pt>
                <c:pt idx="8505">
                  <c:v>-2</c:v>
                </c:pt>
                <c:pt idx="8506">
                  <c:v>-2</c:v>
                </c:pt>
                <c:pt idx="8507">
                  <c:v>-1</c:v>
                </c:pt>
                <c:pt idx="8508">
                  <c:v>0</c:v>
                </c:pt>
                <c:pt idx="8509">
                  <c:v>-5</c:v>
                </c:pt>
                <c:pt idx="8510">
                  <c:v>-5</c:v>
                </c:pt>
                <c:pt idx="8511">
                  <c:v>-5</c:v>
                </c:pt>
                <c:pt idx="8512">
                  <c:v>-5</c:v>
                </c:pt>
                <c:pt idx="8513">
                  <c:v>-5</c:v>
                </c:pt>
                <c:pt idx="8514">
                  <c:v>-5</c:v>
                </c:pt>
                <c:pt idx="8515">
                  <c:v>-5</c:v>
                </c:pt>
                <c:pt idx="8516">
                  <c:v>-5</c:v>
                </c:pt>
                <c:pt idx="8517">
                  <c:v>-5</c:v>
                </c:pt>
                <c:pt idx="8518">
                  <c:v>-5</c:v>
                </c:pt>
                <c:pt idx="8519">
                  <c:v>-4</c:v>
                </c:pt>
                <c:pt idx="8520">
                  <c:v>-5</c:v>
                </c:pt>
                <c:pt idx="8521">
                  <c:v>1</c:v>
                </c:pt>
                <c:pt idx="8522">
                  <c:v>1</c:v>
                </c:pt>
                <c:pt idx="8523">
                  <c:v>0</c:v>
                </c:pt>
                <c:pt idx="8524">
                  <c:v>0</c:v>
                </c:pt>
                <c:pt idx="8525">
                  <c:v>0</c:v>
                </c:pt>
                <c:pt idx="8526">
                  <c:v>0</c:v>
                </c:pt>
                <c:pt idx="8527">
                  <c:v>0</c:v>
                </c:pt>
                <c:pt idx="8528">
                  <c:v>0</c:v>
                </c:pt>
                <c:pt idx="8529">
                  <c:v>0</c:v>
                </c:pt>
                <c:pt idx="8530">
                  <c:v>0</c:v>
                </c:pt>
                <c:pt idx="8531">
                  <c:v>0</c:v>
                </c:pt>
                <c:pt idx="8532">
                  <c:v>0</c:v>
                </c:pt>
                <c:pt idx="8533">
                  <c:v>-2</c:v>
                </c:pt>
                <c:pt idx="8534">
                  <c:v>-2</c:v>
                </c:pt>
                <c:pt idx="8535">
                  <c:v>-1</c:v>
                </c:pt>
                <c:pt idx="8536">
                  <c:v>-1</c:v>
                </c:pt>
                <c:pt idx="8537">
                  <c:v>-1</c:v>
                </c:pt>
                <c:pt idx="8538">
                  <c:v>-1</c:v>
                </c:pt>
                <c:pt idx="8539">
                  <c:v>-1</c:v>
                </c:pt>
                <c:pt idx="8540">
                  <c:v>-4</c:v>
                </c:pt>
                <c:pt idx="8541">
                  <c:v>-4</c:v>
                </c:pt>
                <c:pt idx="8542">
                  <c:v>-4</c:v>
                </c:pt>
                <c:pt idx="8543">
                  <c:v>-4</c:v>
                </c:pt>
                <c:pt idx="8544">
                  <c:v>-4</c:v>
                </c:pt>
                <c:pt idx="8545">
                  <c:v>-3</c:v>
                </c:pt>
                <c:pt idx="8546">
                  <c:v>-3</c:v>
                </c:pt>
                <c:pt idx="8547">
                  <c:v>-4</c:v>
                </c:pt>
                <c:pt idx="8548">
                  <c:v>-5</c:v>
                </c:pt>
                <c:pt idx="8549">
                  <c:v>-5</c:v>
                </c:pt>
                <c:pt idx="8550">
                  <c:v>-5</c:v>
                </c:pt>
                <c:pt idx="8551">
                  <c:v>-5</c:v>
                </c:pt>
                <c:pt idx="8552">
                  <c:v>-2</c:v>
                </c:pt>
                <c:pt idx="8553">
                  <c:v>-2</c:v>
                </c:pt>
                <c:pt idx="8554">
                  <c:v>-2</c:v>
                </c:pt>
                <c:pt idx="8555">
                  <c:v>-2</c:v>
                </c:pt>
                <c:pt idx="8556">
                  <c:v>-1</c:v>
                </c:pt>
                <c:pt idx="8557">
                  <c:v>-1</c:v>
                </c:pt>
                <c:pt idx="8558">
                  <c:v>-1</c:v>
                </c:pt>
                <c:pt idx="8559">
                  <c:v>0</c:v>
                </c:pt>
                <c:pt idx="8560">
                  <c:v>1</c:v>
                </c:pt>
                <c:pt idx="8561">
                  <c:v>2</c:v>
                </c:pt>
                <c:pt idx="8562">
                  <c:v>2</c:v>
                </c:pt>
                <c:pt idx="8563">
                  <c:v>2</c:v>
                </c:pt>
                <c:pt idx="8564">
                  <c:v>1</c:v>
                </c:pt>
                <c:pt idx="8565">
                  <c:v>1</c:v>
                </c:pt>
                <c:pt idx="8566">
                  <c:v>1</c:v>
                </c:pt>
                <c:pt idx="8567">
                  <c:v>1</c:v>
                </c:pt>
                <c:pt idx="8568">
                  <c:v>1</c:v>
                </c:pt>
                <c:pt idx="8569">
                  <c:v>1</c:v>
                </c:pt>
                <c:pt idx="8570">
                  <c:v>2</c:v>
                </c:pt>
                <c:pt idx="8571">
                  <c:v>1</c:v>
                </c:pt>
                <c:pt idx="8572">
                  <c:v>1</c:v>
                </c:pt>
                <c:pt idx="8573">
                  <c:v>0</c:v>
                </c:pt>
                <c:pt idx="8574">
                  <c:v>1</c:v>
                </c:pt>
                <c:pt idx="8575">
                  <c:v>1</c:v>
                </c:pt>
                <c:pt idx="8576">
                  <c:v>1</c:v>
                </c:pt>
                <c:pt idx="8577">
                  <c:v>1</c:v>
                </c:pt>
                <c:pt idx="8578">
                  <c:v>2</c:v>
                </c:pt>
                <c:pt idx="8579">
                  <c:v>3</c:v>
                </c:pt>
                <c:pt idx="8580">
                  <c:v>4</c:v>
                </c:pt>
                <c:pt idx="8581">
                  <c:v>4</c:v>
                </c:pt>
                <c:pt idx="8582">
                  <c:v>3</c:v>
                </c:pt>
                <c:pt idx="8583">
                  <c:v>2</c:v>
                </c:pt>
                <c:pt idx="8584">
                  <c:v>2</c:v>
                </c:pt>
                <c:pt idx="8585">
                  <c:v>2</c:v>
                </c:pt>
                <c:pt idx="8586">
                  <c:v>1</c:v>
                </c:pt>
                <c:pt idx="8587">
                  <c:v>1</c:v>
                </c:pt>
                <c:pt idx="8588">
                  <c:v>1</c:v>
                </c:pt>
                <c:pt idx="8589">
                  <c:v>1</c:v>
                </c:pt>
                <c:pt idx="8590">
                  <c:v>-1</c:v>
                </c:pt>
                <c:pt idx="8591">
                  <c:v>-1</c:v>
                </c:pt>
                <c:pt idx="8592">
                  <c:v>-1</c:v>
                </c:pt>
                <c:pt idx="8593">
                  <c:v>-1</c:v>
                </c:pt>
                <c:pt idx="8594">
                  <c:v>-1</c:v>
                </c:pt>
                <c:pt idx="8595">
                  <c:v>-2</c:v>
                </c:pt>
                <c:pt idx="8596">
                  <c:v>-2</c:v>
                </c:pt>
                <c:pt idx="8597">
                  <c:v>-2</c:v>
                </c:pt>
                <c:pt idx="8598">
                  <c:v>-2</c:v>
                </c:pt>
                <c:pt idx="8599">
                  <c:v>-2</c:v>
                </c:pt>
                <c:pt idx="8600">
                  <c:v>-3</c:v>
                </c:pt>
                <c:pt idx="8601">
                  <c:v>-3</c:v>
                </c:pt>
                <c:pt idx="8602">
                  <c:v>-2</c:v>
                </c:pt>
                <c:pt idx="8603">
                  <c:v>-2</c:v>
                </c:pt>
                <c:pt idx="8604">
                  <c:v>-1</c:v>
                </c:pt>
                <c:pt idx="8605">
                  <c:v>-2</c:v>
                </c:pt>
                <c:pt idx="8606">
                  <c:v>0</c:v>
                </c:pt>
                <c:pt idx="8607">
                  <c:v>1</c:v>
                </c:pt>
                <c:pt idx="8608">
                  <c:v>1</c:v>
                </c:pt>
                <c:pt idx="8609">
                  <c:v>2</c:v>
                </c:pt>
                <c:pt idx="8610">
                  <c:v>2</c:v>
                </c:pt>
                <c:pt idx="8611">
                  <c:v>2</c:v>
                </c:pt>
                <c:pt idx="8612">
                  <c:v>2</c:v>
                </c:pt>
                <c:pt idx="8613">
                  <c:v>2</c:v>
                </c:pt>
                <c:pt idx="8614">
                  <c:v>2</c:v>
                </c:pt>
                <c:pt idx="8615">
                  <c:v>2</c:v>
                </c:pt>
                <c:pt idx="8616">
                  <c:v>2</c:v>
                </c:pt>
                <c:pt idx="8617">
                  <c:v>2</c:v>
                </c:pt>
                <c:pt idx="8618">
                  <c:v>0</c:v>
                </c:pt>
                <c:pt idx="8619">
                  <c:v>0</c:v>
                </c:pt>
                <c:pt idx="8620">
                  <c:v>0</c:v>
                </c:pt>
                <c:pt idx="8621">
                  <c:v>-1</c:v>
                </c:pt>
                <c:pt idx="8622">
                  <c:v>-1</c:v>
                </c:pt>
                <c:pt idx="8623">
                  <c:v>-3</c:v>
                </c:pt>
                <c:pt idx="8624">
                  <c:v>-3</c:v>
                </c:pt>
                <c:pt idx="8625">
                  <c:v>-3</c:v>
                </c:pt>
                <c:pt idx="8626">
                  <c:v>-3</c:v>
                </c:pt>
                <c:pt idx="8627">
                  <c:v>-3</c:v>
                </c:pt>
                <c:pt idx="8628">
                  <c:v>-3</c:v>
                </c:pt>
                <c:pt idx="8629">
                  <c:v>-4</c:v>
                </c:pt>
                <c:pt idx="8630">
                  <c:v>-5</c:v>
                </c:pt>
                <c:pt idx="8631">
                  <c:v>-5</c:v>
                </c:pt>
                <c:pt idx="8632">
                  <c:v>-5</c:v>
                </c:pt>
                <c:pt idx="8633">
                  <c:v>-5</c:v>
                </c:pt>
                <c:pt idx="8634">
                  <c:v>-5</c:v>
                </c:pt>
                <c:pt idx="8635">
                  <c:v>-6</c:v>
                </c:pt>
                <c:pt idx="8636">
                  <c:v>-6</c:v>
                </c:pt>
                <c:pt idx="8637">
                  <c:v>-5</c:v>
                </c:pt>
                <c:pt idx="8638">
                  <c:v>-5</c:v>
                </c:pt>
                <c:pt idx="8639">
                  <c:v>-5</c:v>
                </c:pt>
                <c:pt idx="8640">
                  <c:v>-5</c:v>
                </c:pt>
                <c:pt idx="8641">
                  <c:v>-4</c:v>
                </c:pt>
                <c:pt idx="8642">
                  <c:v>-3</c:v>
                </c:pt>
                <c:pt idx="8643">
                  <c:v>-3</c:v>
                </c:pt>
                <c:pt idx="8644">
                  <c:v>-3</c:v>
                </c:pt>
                <c:pt idx="8645">
                  <c:v>-3</c:v>
                </c:pt>
                <c:pt idx="8646">
                  <c:v>-4</c:v>
                </c:pt>
                <c:pt idx="8647">
                  <c:v>-2</c:v>
                </c:pt>
                <c:pt idx="8648">
                  <c:v>-2</c:v>
                </c:pt>
                <c:pt idx="8649">
                  <c:v>-2</c:v>
                </c:pt>
                <c:pt idx="8650">
                  <c:v>-2</c:v>
                </c:pt>
                <c:pt idx="8651">
                  <c:v>-2</c:v>
                </c:pt>
                <c:pt idx="8652">
                  <c:v>-2</c:v>
                </c:pt>
                <c:pt idx="8653">
                  <c:v>-2</c:v>
                </c:pt>
                <c:pt idx="8654">
                  <c:v>-2</c:v>
                </c:pt>
                <c:pt idx="8655">
                  <c:v>-2</c:v>
                </c:pt>
                <c:pt idx="8656">
                  <c:v>-2</c:v>
                </c:pt>
                <c:pt idx="8657">
                  <c:v>-2</c:v>
                </c:pt>
                <c:pt idx="8658">
                  <c:v>-1</c:v>
                </c:pt>
                <c:pt idx="8659">
                  <c:v>-1</c:v>
                </c:pt>
                <c:pt idx="8660">
                  <c:v>-1</c:v>
                </c:pt>
                <c:pt idx="8661">
                  <c:v>-1</c:v>
                </c:pt>
                <c:pt idx="8662">
                  <c:v>-1</c:v>
                </c:pt>
                <c:pt idx="8663">
                  <c:v>-1</c:v>
                </c:pt>
                <c:pt idx="8664">
                  <c:v>-1</c:v>
                </c:pt>
                <c:pt idx="8665">
                  <c:v>-1</c:v>
                </c:pt>
                <c:pt idx="8666">
                  <c:v>-1</c:v>
                </c:pt>
                <c:pt idx="8667">
                  <c:v>-1</c:v>
                </c:pt>
                <c:pt idx="8668">
                  <c:v>-1</c:v>
                </c:pt>
                <c:pt idx="8669">
                  <c:v>-1</c:v>
                </c:pt>
                <c:pt idx="8670">
                  <c:v>-1</c:v>
                </c:pt>
                <c:pt idx="8671">
                  <c:v>-1</c:v>
                </c:pt>
                <c:pt idx="8672">
                  <c:v>-1</c:v>
                </c:pt>
                <c:pt idx="8673">
                  <c:v>-1</c:v>
                </c:pt>
                <c:pt idx="8674">
                  <c:v>-1</c:v>
                </c:pt>
                <c:pt idx="8675">
                  <c:v>-1</c:v>
                </c:pt>
                <c:pt idx="8676">
                  <c:v>-1</c:v>
                </c:pt>
                <c:pt idx="8677">
                  <c:v>-1</c:v>
                </c:pt>
                <c:pt idx="8678">
                  <c:v>-1</c:v>
                </c:pt>
                <c:pt idx="8679">
                  <c:v>-1</c:v>
                </c:pt>
                <c:pt idx="8680">
                  <c:v>-1</c:v>
                </c:pt>
                <c:pt idx="8681">
                  <c:v>-1</c:v>
                </c:pt>
                <c:pt idx="8682">
                  <c:v>0</c:v>
                </c:pt>
                <c:pt idx="8683">
                  <c:v>0</c:v>
                </c:pt>
                <c:pt idx="8684">
                  <c:v>0</c:v>
                </c:pt>
                <c:pt idx="8685">
                  <c:v>0</c:v>
                </c:pt>
                <c:pt idx="8686">
                  <c:v>1</c:v>
                </c:pt>
                <c:pt idx="8687">
                  <c:v>1</c:v>
                </c:pt>
                <c:pt idx="8688">
                  <c:v>1</c:v>
                </c:pt>
                <c:pt idx="8689">
                  <c:v>3</c:v>
                </c:pt>
                <c:pt idx="8690">
                  <c:v>3</c:v>
                </c:pt>
                <c:pt idx="8691">
                  <c:v>2</c:v>
                </c:pt>
                <c:pt idx="8692">
                  <c:v>2</c:v>
                </c:pt>
                <c:pt idx="8693">
                  <c:v>2</c:v>
                </c:pt>
                <c:pt idx="8694">
                  <c:v>1</c:v>
                </c:pt>
                <c:pt idx="8695">
                  <c:v>1</c:v>
                </c:pt>
                <c:pt idx="8696">
                  <c:v>-2</c:v>
                </c:pt>
                <c:pt idx="8697">
                  <c:v>-2</c:v>
                </c:pt>
                <c:pt idx="8698">
                  <c:v>-2</c:v>
                </c:pt>
                <c:pt idx="8699">
                  <c:v>-3</c:v>
                </c:pt>
                <c:pt idx="8700">
                  <c:v>-3</c:v>
                </c:pt>
                <c:pt idx="8701">
                  <c:v>-4</c:v>
                </c:pt>
                <c:pt idx="8702">
                  <c:v>-4</c:v>
                </c:pt>
                <c:pt idx="8703">
                  <c:v>-3</c:v>
                </c:pt>
                <c:pt idx="8704">
                  <c:v>-2</c:v>
                </c:pt>
                <c:pt idx="8705">
                  <c:v>-2</c:v>
                </c:pt>
                <c:pt idx="8706">
                  <c:v>-2</c:v>
                </c:pt>
                <c:pt idx="8707">
                  <c:v>-2</c:v>
                </c:pt>
                <c:pt idx="8708">
                  <c:v>1</c:v>
                </c:pt>
                <c:pt idx="8709">
                  <c:v>3</c:v>
                </c:pt>
                <c:pt idx="8710">
                  <c:v>3</c:v>
                </c:pt>
                <c:pt idx="8711">
                  <c:v>4</c:v>
                </c:pt>
                <c:pt idx="8712">
                  <c:v>5</c:v>
                </c:pt>
                <c:pt idx="8713">
                  <c:v>4</c:v>
                </c:pt>
                <c:pt idx="8714">
                  <c:v>4</c:v>
                </c:pt>
                <c:pt idx="8715">
                  <c:v>2</c:v>
                </c:pt>
                <c:pt idx="8716">
                  <c:v>1</c:v>
                </c:pt>
                <c:pt idx="8717">
                  <c:v>1</c:v>
                </c:pt>
                <c:pt idx="8718">
                  <c:v>1</c:v>
                </c:pt>
                <c:pt idx="8719">
                  <c:v>1</c:v>
                </c:pt>
                <c:pt idx="8720">
                  <c:v>1</c:v>
                </c:pt>
                <c:pt idx="8721">
                  <c:v>-1</c:v>
                </c:pt>
                <c:pt idx="8722">
                  <c:v>-1</c:v>
                </c:pt>
                <c:pt idx="8723">
                  <c:v>-1</c:v>
                </c:pt>
                <c:pt idx="8724">
                  <c:v>-2</c:v>
                </c:pt>
                <c:pt idx="8725">
                  <c:v>-1</c:v>
                </c:pt>
                <c:pt idx="8726">
                  <c:v>-1</c:v>
                </c:pt>
                <c:pt idx="8727">
                  <c:v>1</c:v>
                </c:pt>
                <c:pt idx="8728">
                  <c:v>1</c:v>
                </c:pt>
                <c:pt idx="8729">
                  <c:v>1</c:v>
                </c:pt>
                <c:pt idx="8730">
                  <c:v>1</c:v>
                </c:pt>
                <c:pt idx="8731">
                  <c:v>1</c:v>
                </c:pt>
                <c:pt idx="8732">
                  <c:v>3</c:v>
                </c:pt>
                <c:pt idx="8733">
                  <c:v>3</c:v>
                </c:pt>
                <c:pt idx="8734">
                  <c:v>4</c:v>
                </c:pt>
                <c:pt idx="8735">
                  <c:v>4</c:v>
                </c:pt>
                <c:pt idx="8736">
                  <c:v>4</c:v>
                </c:pt>
                <c:pt idx="8737">
                  <c:v>3</c:v>
                </c:pt>
                <c:pt idx="8738">
                  <c:v>3</c:v>
                </c:pt>
                <c:pt idx="8739">
                  <c:v>2</c:v>
                </c:pt>
                <c:pt idx="8740">
                  <c:v>2</c:v>
                </c:pt>
                <c:pt idx="8741">
                  <c:v>2</c:v>
                </c:pt>
                <c:pt idx="8742">
                  <c:v>1</c:v>
                </c:pt>
                <c:pt idx="8743">
                  <c:v>1</c:v>
                </c:pt>
                <c:pt idx="8744">
                  <c:v>-3</c:v>
                </c:pt>
                <c:pt idx="8745">
                  <c:v>-1</c:v>
                </c:pt>
                <c:pt idx="8746">
                  <c:v>-2</c:v>
                </c:pt>
                <c:pt idx="8747">
                  <c:v>-2</c:v>
                </c:pt>
                <c:pt idx="8748">
                  <c:v>-2</c:v>
                </c:pt>
                <c:pt idx="8749">
                  <c:v>-1</c:v>
                </c:pt>
                <c:pt idx="8750">
                  <c:v>-1</c:v>
                </c:pt>
                <c:pt idx="8751">
                  <c:v>0</c:v>
                </c:pt>
                <c:pt idx="8752">
                  <c:v>0</c:v>
                </c:pt>
                <c:pt idx="8753">
                  <c:v>0</c:v>
                </c:pt>
                <c:pt idx="8754">
                  <c:v>1</c:v>
                </c:pt>
                <c:pt idx="8755">
                  <c:v>1</c:v>
                </c:pt>
                <c:pt idx="8756">
                  <c:v>3</c:v>
                </c:pt>
                <c:pt idx="8757">
                  <c:v>-1</c:v>
                </c:pt>
                <c:pt idx="8758">
                  <c:v>-1</c:v>
                </c:pt>
                <c:pt idx="8759">
                  <c:v>0</c:v>
                </c:pt>
                <c:pt idx="8760">
                  <c:v>0</c:v>
                </c:pt>
                <c:pt idx="8761">
                  <c:v>0</c:v>
                </c:pt>
                <c:pt idx="8762">
                  <c:v>0</c:v>
                </c:pt>
                <c:pt idx="8763">
                  <c:v>0</c:v>
                </c:pt>
                <c:pt idx="8764">
                  <c:v>0</c:v>
                </c:pt>
                <c:pt idx="8765">
                  <c:v>0</c:v>
                </c:pt>
                <c:pt idx="8766">
                  <c:v>0</c:v>
                </c:pt>
                <c:pt idx="8767">
                  <c:v>0</c:v>
                </c:pt>
                <c:pt idx="8768">
                  <c:v>0</c:v>
                </c:pt>
                <c:pt idx="8769">
                  <c:v>2</c:v>
                </c:pt>
                <c:pt idx="8770">
                  <c:v>1</c:v>
                </c:pt>
                <c:pt idx="8771">
                  <c:v>-1</c:v>
                </c:pt>
                <c:pt idx="8772">
                  <c:v>-1</c:v>
                </c:pt>
                <c:pt idx="8773">
                  <c:v>-1</c:v>
                </c:pt>
                <c:pt idx="8774">
                  <c:v>-1</c:v>
                </c:pt>
                <c:pt idx="8775">
                  <c:v>-1</c:v>
                </c:pt>
                <c:pt idx="8776">
                  <c:v>-1</c:v>
                </c:pt>
                <c:pt idx="8777">
                  <c:v>-9</c:v>
                </c:pt>
                <c:pt idx="8778">
                  <c:v>-9</c:v>
                </c:pt>
                <c:pt idx="8779">
                  <c:v>-9</c:v>
                </c:pt>
                <c:pt idx="8780">
                  <c:v>-9</c:v>
                </c:pt>
                <c:pt idx="8781">
                  <c:v>-9</c:v>
                </c:pt>
                <c:pt idx="8782">
                  <c:v>-9</c:v>
                </c:pt>
                <c:pt idx="8783">
                  <c:v>-8</c:v>
                </c:pt>
                <c:pt idx="8784">
                  <c:v>-9</c:v>
                </c:pt>
                <c:pt idx="8785">
                  <c:v>-8</c:v>
                </c:pt>
                <c:pt idx="8786">
                  <c:v>-8</c:v>
                </c:pt>
                <c:pt idx="8787">
                  <c:v>-8</c:v>
                </c:pt>
                <c:pt idx="8788">
                  <c:v>-8</c:v>
                </c:pt>
                <c:pt idx="8789">
                  <c:v>-2</c:v>
                </c:pt>
                <c:pt idx="8790">
                  <c:v>-2</c:v>
                </c:pt>
                <c:pt idx="8791">
                  <c:v>-2</c:v>
                </c:pt>
                <c:pt idx="8792">
                  <c:v>-2</c:v>
                </c:pt>
                <c:pt idx="8793">
                  <c:v>-2</c:v>
                </c:pt>
                <c:pt idx="8794">
                  <c:v>-2</c:v>
                </c:pt>
                <c:pt idx="8795">
                  <c:v>-2</c:v>
                </c:pt>
                <c:pt idx="8796">
                  <c:v>-2</c:v>
                </c:pt>
                <c:pt idx="8797">
                  <c:v>-3</c:v>
                </c:pt>
                <c:pt idx="8798">
                  <c:v>-2</c:v>
                </c:pt>
                <c:pt idx="8799">
                  <c:v>-2</c:v>
                </c:pt>
                <c:pt idx="8800">
                  <c:v>-2</c:v>
                </c:pt>
                <c:pt idx="8801">
                  <c:v>0</c:v>
                </c:pt>
                <c:pt idx="8802">
                  <c:v>-1</c:v>
                </c:pt>
                <c:pt idx="8803">
                  <c:v>0</c:v>
                </c:pt>
                <c:pt idx="8804">
                  <c:v>0</c:v>
                </c:pt>
                <c:pt idx="8805">
                  <c:v>-1</c:v>
                </c:pt>
                <c:pt idx="8806">
                  <c:v>-1</c:v>
                </c:pt>
                <c:pt idx="8807">
                  <c:v>-1</c:v>
                </c:pt>
                <c:pt idx="8808">
                  <c:v>0</c:v>
                </c:pt>
                <c:pt idx="8809">
                  <c:v>0</c:v>
                </c:pt>
                <c:pt idx="8810">
                  <c:v>-2</c:v>
                </c:pt>
                <c:pt idx="8811">
                  <c:v>-2</c:v>
                </c:pt>
                <c:pt idx="8812">
                  <c:v>-2</c:v>
                </c:pt>
                <c:pt idx="8813">
                  <c:v>-1</c:v>
                </c:pt>
                <c:pt idx="8814">
                  <c:v>-1</c:v>
                </c:pt>
                <c:pt idx="8815">
                  <c:v>0</c:v>
                </c:pt>
                <c:pt idx="8816">
                  <c:v>0</c:v>
                </c:pt>
                <c:pt idx="8817">
                  <c:v>1</c:v>
                </c:pt>
                <c:pt idx="8818">
                  <c:v>1</c:v>
                </c:pt>
                <c:pt idx="8819">
                  <c:v>1</c:v>
                </c:pt>
                <c:pt idx="8820">
                  <c:v>0</c:v>
                </c:pt>
                <c:pt idx="8821">
                  <c:v>0</c:v>
                </c:pt>
                <c:pt idx="8822">
                  <c:v>1</c:v>
                </c:pt>
                <c:pt idx="8823">
                  <c:v>2</c:v>
                </c:pt>
                <c:pt idx="8824">
                  <c:v>2</c:v>
                </c:pt>
                <c:pt idx="8825">
                  <c:v>1</c:v>
                </c:pt>
                <c:pt idx="8826">
                  <c:v>1</c:v>
                </c:pt>
                <c:pt idx="8827">
                  <c:v>-1</c:v>
                </c:pt>
                <c:pt idx="8828">
                  <c:v>-1</c:v>
                </c:pt>
                <c:pt idx="8829">
                  <c:v>-1</c:v>
                </c:pt>
                <c:pt idx="8830">
                  <c:v>-1</c:v>
                </c:pt>
                <c:pt idx="8831">
                  <c:v>-1</c:v>
                </c:pt>
                <c:pt idx="8832">
                  <c:v>-2</c:v>
                </c:pt>
                <c:pt idx="8833">
                  <c:v>-2</c:v>
                </c:pt>
                <c:pt idx="8834">
                  <c:v>-1</c:v>
                </c:pt>
                <c:pt idx="8835">
                  <c:v>-1</c:v>
                </c:pt>
                <c:pt idx="8836">
                  <c:v>-3</c:v>
                </c:pt>
                <c:pt idx="8837">
                  <c:v>-3</c:v>
                </c:pt>
                <c:pt idx="8838">
                  <c:v>-3</c:v>
                </c:pt>
                <c:pt idx="8839">
                  <c:v>-3</c:v>
                </c:pt>
                <c:pt idx="8840">
                  <c:v>-3</c:v>
                </c:pt>
                <c:pt idx="8841">
                  <c:v>-3</c:v>
                </c:pt>
                <c:pt idx="8842">
                  <c:v>-3</c:v>
                </c:pt>
                <c:pt idx="8843">
                  <c:v>-3</c:v>
                </c:pt>
                <c:pt idx="8844">
                  <c:v>-2</c:v>
                </c:pt>
                <c:pt idx="8845">
                  <c:v>-1</c:v>
                </c:pt>
                <c:pt idx="8846">
                  <c:v>-2</c:v>
                </c:pt>
                <c:pt idx="8847">
                  <c:v>-2</c:v>
                </c:pt>
                <c:pt idx="8848">
                  <c:v>1</c:v>
                </c:pt>
                <c:pt idx="8849">
                  <c:v>1</c:v>
                </c:pt>
                <c:pt idx="8850">
                  <c:v>1</c:v>
                </c:pt>
                <c:pt idx="8851">
                  <c:v>1</c:v>
                </c:pt>
                <c:pt idx="8852">
                  <c:v>1</c:v>
                </c:pt>
                <c:pt idx="8853">
                  <c:v>0</c:v>
                </c:pt>
                <c:pt idx="8854">
                  <c:v>0</c:v>
                </c:pt>
                <c:pt idx="8855">
                  <c:v>0</c:v>
                </c:pt>
                <c:pt idx="8856">
                  <c:v>0</c:v>
                </c:pt>
                <c:pt idx="8857">
                  <c:v>0</c:v>
                </c:pt>
                <c:pt idx="8858">
                  <c:v>0</c:v>
                </c:pt>
                <c:pt idx="8859">
                  <c:v>0</c:v>
                </c:pt>
                <c:pt idx="8860">
                  <c:v>-1</c:v>
                </c:pt>
                <c:pt idx="8861">
                  <c:v>-1</c:v>
                </c:pt>
                <c:pt idx="8862">
                  <c:v>-1</c:v>
                </c:pt>
                <c:pt idx="8863">
                  <c:v>-1</c:v>
                </c:pt>
                <c:pt idx="8864">
                  <c:v>-1</c:v>
                </c:pt>
                <c:pt idx="8865">
                  <c:v>-2</c:v>
                </c:pt>
                <c:pt idx="8866">
                  <c:v>-2</c:v>
                </c:pt>
                <c:pt idx="8867">
                  <c:v>-2</c:v>
                </c:pt>
                <c:pt idx="8868">
                  <c:v>-2</c:v>
                </c:pt>
                <c:pt idx="8869">
                  <c:v>-2</c:v>
                </c:pt>
                <c:pt idx="8870">
                  <c:v>-2</c:v>
                </c:pt>
                <c:pt idx="8871">
                  <c:v>-2</c:v>
                </c:pt>
                <c:pt idx="8872">
                  <c:v>-3</c:v>
                </c:pt>
                <c:pt idx="8873">
                  <c:v>-3</c:v>
                </c:pt>
                <c:pt idx="8874">
                  <c:v>-3</c:v>
                </c:pt>
                <c:pt idx="8875">
                  <c:v>-3</c:v>
                </c:pt>
                <c:pt idx="8876">
                  <c:v>-3</c:v>
                </c:pt>
                <c:pt idx="8877">
                  <c:v>-3</c:v>
                </c:pt>
                <c:pt idx="8878">
                  <c:v>-2</c:v>
                </c:pt>
                <c:pt idx="8879">
                  <c:v>-2</c:v>
                </c:pt>
                <c:pt idx="8880">
                  <c:v>-2</c:v>
                </c:pt>
                <c:pt idx="8881">
                  <c:v>-2</c:v>
                </c:pt>
                <c:pt idx="8882">
                  <c:v>-2</c:v>
                </c:pt>
                <c:pt idx="8883">
                  <c:v>-2</c:v>
                </c:pt>
                <c:pt idx="8884">
                  <c:v>-1</c:v>
                </c:pt>
                <c:pt idx="8885">
                  <c:v>-1</c:v>
                </c:pt>
                <c:pt idx="8886">
                  <c:v>-1</c:v>
                </c:pt>
                <c:pt idx="8887">
                  <c:v>-1</c:v>
                </c:pt>
                <c:pt idx="8888">
                  <c:v>-1</c:v>
                </c:pt>
                <c:pt idx="8889">
                  <c:v>-1</c:v>
                </c:pt>
                <c:pt idx="8890">
                  <c:v>-1</c:v>
                </c:pt>
                <c:pt idx="8891">
                  <c:v>-1</c:v>
                </c:pt>
                <c:pt idx="8892">
                  <c:v>-1</c:v>
                </c:pt>
                <c:pt idx="8893">
                  <c:v>-1</c:v>
                </c:pt>
                <c:pt idx="8894">
                  <c:v>-1</c:v>
                </c:pt>
                <c:pt idx="8895">
                  <c:v>-2</c:v>
                </c:pt>
                <c:pt idx="8896">
                  <c:v>-2</c:v>
                </c:pt>
                <c:pt idx="8897">
                  <c:v>-2</c:v>
                </c:pt>
                <c:pt idx="8898">
                  <c:v>-2</c:v>
                </c:pt>
                <c:pt idx="8899">
                  <c:v>-2</c:v>
                </c:pt>
                <c:pt idx="8900">
                  <c:v>-2</c:v>
                </c:pt>
                <c:pt idx="8901">
                  <c:v>-3</c:v>
                </c:pt>
                <c:pt idx="8902">
                  <c:v>-2</c:v>
                </c:pt>
                <c:pt idx="8903">
                  <c:v>-2</c:v>
                </c:pt>
                <c:pt idx="8904">
                  <c:v>-3</c:v>
                </c:pt>
                <c:pt idx="8905">
                  <c:v>-2</c:v>
                </c:pt>
                <c:pt idx="8906">
                  <c:v>-2</c:v>
                </c:pt>
                <c:pt idx="8907">
                  <c:v>-1</c:v>
                </c:pt>
                <c:pt idx="8908">
                  <c:v>-1</c:v>
                </c:pt>
                <c:pt idx="8909">
                  <c:v>-1</c:v>
                </c:pt>
                <c:pt idx="8910">
                  <c:v>-1</c:v>
                </c:pt>
                <c:pt idx="8911">
                  <c:v>-1</c:v>
                </c:pt>
                <c:pt idx="8912">
                  <c:v>-1</c:v>
                </c:pt>
                <c:pt idx="8913">
                  <c:v>0</c:v>
                </c:pt>
                <c:pt idx="8914">
                  <c:v>0</c:v>
                </c:pt>
                <c:pt idx="8915">
                  <c:v>0</c:v>
                </c:pt>
                <c:pt idx="8916">
                  <c:v>2</c:v>
                </c:pt>
                <c:pt idx="8917">
                  <c:v>1</c:v>
                </c:pt>
                <c:pt idx="8918">
                  <c:v>1</c:v>
                </c:pt>
                <c:pt idx="8919">
                  <c:v>1</c:v>
                </c:pt>
                <c:pt idx="8920">
                  <c:v>1</c:v>
                </c:pt>
                <c:pt idx="8921">
                  <c:v>1</c:v>
                </c:pt>
                <c:pt idx="8922">
                  <c:v>1</c:v>
                </c:pt>
                <c:pt idx="8923">
                  <c:v>1</c:v>
                </c:pt>
                <c:pt idx="8924">
                  <c:v>1</c:v>
                </c:pt>
                <c:pt idx="8925">
                  <c:v>1</c:v>
                </c:pt>
                <c:pt idx="8926">
                  <c:v>1</c:v>
                </c:pt>
                <c:pt idx="8927">
                  <c:v>1</c:v>
                </c:pt>
                <c:pt idx="8928">
                  <c:v>-2</c:v>
                </c:pt>
                <c:pt idx="8929">
                  <c:v>-3</c:v>
                </c:pt>
                <c:pt idx="8930">
                  <c:v>-3</c:v>
                </c:pt>
                <c:pt idx="8931">
                  <c:v>-3</c:v>
                </c:pt>
                <c:pt idx="8932">
                  <c:v>-3</c:v>
                </c:pt>
                <c:pt idx="8933">
                  <c:v>-3</c:v>
                </c:pt>
                <c:pt idx="8934">
                  <c:v>-2</c:v>
                </c:pt>
                <c:pt idx="8935">
                  <c:v>-2</c:v>
                </c:pt>
                <c:pt idx="8936">
                  <c:v>-2</c:v>
                </c:pt>
                <c:pt idx="8937">
                  <c:v>-2</c:v>
                </c:pt>
                <c:pt idx="8938">
                  <c:v>-2</c:v>
                </c:pt>
                <c:pt idx="8939">
                  <c:v>-2</c:v>
                </c:pt>
                <c:pt idx="8940">
                  <c:v>0</c:v>
                </c:pt>
                <c:pt idx="8941">
                  <c:v>2</c:v>
                </c:pt>
                <c:pt idx="8942">
                  <c:v>2</c:v>
                </c:pt>
                <c:pt idx="8943">
                  <c:v>2</c:v>
                </c:pt>
                <c:pt idx="8944">
                  <c:v>1</c:v>
                </c:pt>
                <c:pt idx="8945">
                  <c:v>1</c:v>
                </c:pt>
                <c:pt idx="8946">
                  <c:v>0</c:v>
                </c:pt>
                <c:pt idx="8947">
                  <c:v>0</c:v>
                </c:pt>
                <c:pt idx="8948">
                  <c:v>0</c:v>
                </c:pt>
                <c:pt idx="8949">
                  <c:v>0</c:v>
                </c:pt>
                <c:pt idx="8950">
                  <c:v>0</c:v>
                </c:pt>
                <c:pt idx="8951">
                  <c:v>0</c:v>
                </c:pt>
                <c:pt idx="8952">
                  <c:v>0</c:v>
                </c:pt>
                <c:pt idx="8953">
                  <c:v>-1</c:v>
                </c:pt>
                <c:pt idx="8954">
                  <c:v>-1</c:v>
                </c:pt>
                <c:pt idx="8955">
                  <c:v>-1</c:v>
                </c:pt>
                <c:pt idx="8956">
                  <c:v>-1</c:v>
                </c:pt>
                <c:pt idx="8957">
                  <c:v>-1</c:v>
                </c:pt>
                <c:pt idx="8958">
                  <c:v>-1</c:v>
                </c:pt>
                <c:pt idx="8959">
                  <c:v>-1</c:v>
                </c:pt>
                <c:pt idx="8960">
                  <c:v>-1</c:v>
                </c:pt>
                <c:pt idx="8961">
                  <c:v>-1</c:v>
                </c:pt>
                <c:pt idx="8962">
                  <c:v>-1</c:v>
                </c:pt>
                <c:pt idx="8963">
                  <c:v>-1</c:v>
                </c:pt>
                <c:pt idx="8964">
                  <c:v>-1</c:v>
                </c:pt>
                <c:pt idx="8965">
                  <c:v>-1</c:v>
                </c:pt>
                <c:pt idx="8966">
                  <c:v>-1</c:v>
                </c:pt>
                <c:pt idx="8967">
                  <c:v>-1</c:v>
                </c:pt>
                <c:pt idx="8968">
                  <c:v>-2</c:v>
                </c:pt>
                <c:pt idx="8969">
                  <c:v>-3</c:v>
                </c:pt>
                <c:pt idx="8970">
                  <c:v>-3</c:v>
                </c:pt>
                <c:pt idx="8971">
                  <c:v>-3</c:v>
                </c:pt>
                <c:pt idx="8972">
                  <c:v>-3</c:v>
                </c:pt>
                <c:pt idx="8973">
                  <c:v>-3</c:v>
                </c:pt>
                <c:pt idx="8974">
                  <c:v>-3</c:v>
                </c:pt>
                <c:pt idx="8975">
                  <c:v>-5</c:v>
                </c:pt>
                <c:pt idx="8976">
                  <c:v>-5</c:v>
                </c:pt>
                <c:pt idx="8977">
                  <c:v>-5</c:v>
                </c:pt>
                <c:pt idx="8978">
                  <c:v>-5</c:v>
                </c:pt>
                <c:pt idx="8979">
                  <c:v>-3</c:v>
                </c:pt>
                <c:pt idx="8980">
                  <c:v>-1</c:v>
                </c:pt>
                <c:pt idx="8981">
                  <c:v>0</c:v>
                </c:pt>
                <c:pt idx="8982">
                  <c:v>0</c:v>
                </c:pt>
                <c:pt idx="8983">
                  <c:v>0</c:v>
                </c:pt>
                <c:pt idx="8984">
                  <c:v>0</c:v>
                </c:pt>
                <c:pt idx="8985">
                  <c:v>0</c:v>
                </c:pt>
                <c:pt idx="8986">
                  <c:v>0</c:v>
                </c:pt>
                <c:pt idx="8987">
                  <c:v>2</c:v>
                </c:pt>
                <c:pt idx="8988">
                  <c:v>2</c:v>
                </c:pt>
                <c:pt idx="8989">
                  <c:v>2</c:v>
                </c:pt>
                <c:pt idx="8990">
                  <c:v>2</c:v>
                </c:pt>
                <c:pt idx="8991">
                  <c:v>-1</c:v>
                </c:pt>
                <c:pt idx="8992">
                  <c:v>0</c:v>
                </c:pt>
                <c:pt idx="8993">
                  <c:v>0</c:v>
                </c:pt>
                <c:pt idx="8994">
                  <c:v>0</c:v>
                </c:pt>
                <c:pt idx="8995">
                  <c:v>0</c:v>
                </c:pt>
                <c:pt idx="8996">
                  <c:v>0</c:v>
                </c:pt>
                <c:pt idx="8997">
                  <c:v>0</c:v>
                </c:pt>
                <c:pt idx="8998">
                  <c:v>0</c:v>
                </c:pt>
                <c:pt idx="8999">
                  <c:v>0</c:v>
                </c:pt>
                <c:pt idx="9000">
                  <c:v>0</c:v>
                </c:pt>
                <c:pt idx="9001">
                  <c:v>0</c:v>
                </c:pt>
                <c:pt idx="9002">
                  <c:v>-1</c:v>
                </c:pt>
                <c:pt idx="9003">
                  <c:v>-1</c:v>
                </c:pt>
                <c:pt idx="9004">
                  <c:v>-2</c:v>
                </c:pt>
                <c:pt idx="9005">
                  <c:v>-2</c:v>
                </c:pt>
                <c:pt idx="9006">
                  <c:v>-2</c:v>
                </c:pt>
                <c:pt idx="9007">
                  <c:v>-2</c:v>
                </c:pt>
                <c:pt idx="9008">
                  <c:v>-2</c:v>
                </c:pt>
                <c:pt idx="9009">
                  <c:v>-2</c:v>
                </c:pt>
                <c:pt idx="9010">
                  <c:v>-2</c:v>
                </c:pt>
                <c:pt idx="9011">
                  <c:v>-2</c:v>
                </c:pt>
                <c:pt idx="9012">
                  <c:v>-2</c:v>
                </c:pt>
                <c:pt idx="9013">
                  <c:v>-2</c:v>
                </c:pt>
                <c:pt idx="9014">
                  <c:v>-1</c:v>
                </c:pt>
                <c:pt idx="9015">
                  <c:v>-1</c:v>
                </c:pt>
                <c:pt idx="9016">
                  <c:v>-1</c:v>
                </c:pt>
                <c:pt idx="9017">
                  <c:v>-1</c:v>
                </c:pt>
                <c:pt idx="9018">
                  <c:v>-1</c:v>
                </c:pt>
                <c:pt idx="9019">
                  <c:v>-1</c:v>
                </c:pt>
                <c:pt idx="9020">
                  <c:v>-1</c:v>
                </c:pt>
                <c:pt idx="9021">
                  <c:v>-1</c:v>
                </c:pt>
                <c:pt idx="9022">
                  <c:v>-1</c:v>
                </c:pt>
                <c:pt idx="9023">
                  <c:v>-1</c:v>
                </c:pt>
                <c:pt idx="9024">
                  <c:v>0</c:v>
                </c:pt>
                <c:pt idx="9025">
                  <c:v>0</c:v>
                </c:pt>
                <c:pt idx="9026">
                  <c:v>-1</c:v>
                </c:pt>
                <c:pt idx="9027">
                  <c:v>-1</c:v>
                </c:pt>
                <c:pt idx="9028">
                  <c:v>-1</c:v>
                </c:pt>
                <c:pt idx="9029">
                  <c:v>-1</c:v>
                </c:pt>
                <c:pt idx="9030">
                  <c:v>1</c:v>
                </c:pt>
                <c:pt idx="9031">
                  <c:v>1</c:v>
                </c:pt>
                <c:pt idx="9032">
                  <c:v>0</c:v>
                </c:pt>
                <c:pt idx="9033">
                  <c:v>1</c:v>
                </c:pt>
                <c:pt idx="9034">
                  <c:v>1</c:v>
                </c:pt>
                <c:pt idx="9035">
                  <c:v>1</c:v>
                </c:pt>
                <c:pt idx="9036">
                  <c:v>-1</c:v>
                </c:pt>
                <c:pt idx="9037">
                  <c:v>-1</c:v>
                </c:pt>
                <c:pt idx="9038">
                  <c:v>-1</c:v>
                </c:pt>
                <c:pt idx="9039">
                  <c:v>-1</c:v>
                </c:pt>
                <c:pt idx="9040">
                  <c:v>-1</c:v>
                </c:pt>
                <c:pt idx="9041">
                  <c:v>-1</c:v>
                </c:pt>
                <c:pt idx="9042">
                  <c:v>-2</c:v>
                </c:pt>
                <c:pt idx="9043">
                  <c:v>-1</c:v>
                </c:pt>
                <c:pt idx="9044">
                  <c:v>-2</c:v>
                </c:pt>
                <c:pt idx="9045">
                  <c:v>-2</c:v>
                </c:pt>
                <c:pt idx="9046">
                  <c:v>-2</c:v>
                </c:pt>
                <c:pt idx="9047">
                  <c:v>-2</c:v>
                </c:pt>
                <c:pt idx="9048">
                  <c:v>-1</c:v>
                </c:pt>
                <c:pt idx="9049">
                  <c:v>-1</c:v>
                </c:pt>
                <c:pt idx="9050">
                  <c:v>-1</c:v>
                </c:pt>
                <c:pt idx="9051">
                  <c:v>-1</c:v>
                </c:pt>
                <c:pt idx="9052">
                  <c:v>-1</c:v>
                </c:pt>
                <c:pt idx="9053">
                  <c:v>-1</c:v>
                </c:pt>
                <c:pt idx="9054">
                  <c:v>-1</c:v>
                </c:pt>
                <c:pt idx="9055">
                  <c:v>-3</c:v>
                </c:pt>
                <c:pt idx="9056">
                  <c:v>-2</c:v>
                </c:pt>
                <c:pt idx="9057">
                  <c:v>-2</c:v>
                </c:pt>
                <c:pt idx="9058">
                  <c:v>-2</c:v>
                </c:pt>
                <c:pt idx="9059">
                  <c:v>0</c:v>
                </c:pt>
                <c:pt idx="9060">
                  <c:v>0</c:v>
                </c:pt>
                <c:pt idx="9061">
                  <c:v>-2</c:v>
                </c:pt>
                <c:pt idx="9062">
                  <c:v>-2</c:v>
                </c:pt>
                <c:pt idx="9063">
                  <c:v>-2</c:v>
                </c:pt>
                <c:pt idx="9064">
                  <c:v>-2</c:v>
                </c:pt>
                <c:pt idx="9065">
                  <c:v>-3</c:v>
                </c:pt>
                <c:pt idx="9066">
                  <c:v>-3</c:v>
                </c:pt>
                <c:pt idx="9067">
                  <c:v>-2</c:v>
                </c:pt>
                <c:pt idx="9068">
                  <c:v>-3</c:v>
                </c:pt>
                <c:pt idx="9069">
                  <c:v>-3</c:v>
                </c:pt>
                <c:pt idx="9070">
                  <c:v>-3</c:v>
                </c:pt>
                <c:pt idx="9071">
                  <c:v>-3</c:v>
                </c:pt>
                <c:pt idx="9072">
                  <c:v>-3</c:v>
                </c:pt>
                <c:pt idx="9073">
                  <c:v>-1</c:v>
                </c:pt>
                <c:pt idx="9074">
                  <c:v>-1</c:v>
                </c:pt>
                <c:pt idx="9075">
                  <c:v>-1</c:v>
                </c:pt>
                <c:pt idx="9076">
                  <c:v>-1</c:v>
                </c:pt>
                <c:pt idx="9077">
                  <c:v>-1</c:v>
                </c:pt>
                <c:pt idx="9078">
                  <c:v>-1</c:v>
                </c:pt>
                <c:pt idx="9079">
                  <c:v>-1</c:v>
                </c:pt>
                <c:pt idx="9080">
                  <c:v>-1</c:v>
                </c:pt>
                <c:pt idx="9081">
                  <c:v>-1</c:v>
                </c:pt>
                <c:pt idx="9082">
                  <c:v>-1</c:v>
                </c:pt>
                <c:pt idx="9083">
                  <c:v>-4</c:v>
                </c:pt>
                <c:pt idx="9084">
                  <c:v>-4</c:v>
                </c:pt>
                <c:pt idx="9085">
                  <c:v>-3</c:v>
                </c:pt>
                <c:pt idx="9086">
                  <c:v>-3</c:v>
                </c:pt>
                <c:pt idx="9087">
                  <c:v>-5</c:v>
                </c:pt>
                <c:pt idx="9088">
                  <c:v>-5</c:v>
                </c:pt>
                <c:pt idx="9089">
                  <c:v>-5</c:v>
                </c:pt>
                <c:pt idx="9090">
                  <c:v>-5</c:v>
                </c:pt>
                <c:pt idx="9091">
                  <c:v>-5</c:v>
                </c:pt>
                <c:pt idx="9092">
                  <c:v>-3</c:v>
                </c:pt>
                <c:pt idx="9093">
                  <c:v>-3</c:v>
                </c:pt>
                <c:pt idx="9094">
                  <c:v>-4</c:v>
                </c:pt>
                <c:pt idx="9095">
                  <c:v>-1</c:v>
                </c:pt>
                <c:pt idx="9096">
                  <c:v>-1</c:v>
                </c:pt>
                <c:pt idx="9097">
                  <c:v>-2</c:v>
                </c:pt>
                <c:pt idx="9098">
                  <c:v>-2</c:v>
                </c:pt>
                <c:pt idx="9099">
                  <c:v>0</c:v>
                </c:pt>
                <c:pt idx="9100">
                  <c:v>0</c:v>
                </c:pt>
                <c:pt idx="9101">
                  <c:v>0</c:v>
                </c:pt>
                <c:pt idx="9102">
                  <c:v>0</c:v>
                </c:pt>
                <c:pt idx="9103">
                  <c:v>0</c:v>
                </c:pt>
                <c:pt idx="9104">
                  <c:v>-1</c:v>
                </c:pt>
                <c:pt idx="9105">
                  <c:v>-1</c:v>
                </c:pt>
                <c:pt idx="9106">
                  <c:v>0</c:v>
                </c:pt>
                <c:pt idx="9107">
                  <c:v>0</c:v>
                </c:pt>
                <c:pt idx="9108">
                  <c:v>1</c:v>
                </c:pt>
                <c:pt idx="9109">
                  <c:v>1</c:v>
                </c:pt>
                <c:pt idx="9110">
                  <c:v>1</c:v>
                </c:pt>
                <c:pt idx="9111">
                  <c:v>1</c:v>
                </c:pt>
                <c:pt idx="9112">
                  <c:v>1</c:v>
                </c:pt>
                <c:pt idx="9113">
                  <c:v>1</c:v>
                </c:pt>
                <c:pt idx="9114">
                  <c:v>0</c:v>
                </c:pt>
                <c:pt idx="9115">
                  <c:v>0</c:v>
                </c:pt>
                <c:pt idx="9116">
                  <c:v>1</c:v>
                </c:pt>
                <c:pt idx="9117">
                  <c:v>1</c:v>
                </c:pt>
                <c:pt idx="9118">
                  <c:v>1</c:v>
                </c:pt>
                <c:pt idx="9119">
                  <c:v>1</c:v>
                </c:pt>
                <c:pt idx="9120">
                  <c:v>0</c:v>
                </c:pt>
                <c:pt idx="9121">
                  <c:v>0</c:v>
                </c:pt>
                <c:pt idx="9122">
                  <c:v>1</c:v>
                </c:pt>
                <c:pt idx="9123">
                  <c:v>1</c:v>
                </c:pt>
                <c:pt idx="9124">
                  <c:v>1</c:v>
                </c:pt>
                <c:pt idx="9125">
                  <c:v>1</c:v>
                </c:pt>
                <c:pt idx="9126">
                  <c:v>2</c:v>
                </c:pt>
                <c:pt idx="9127">
                  <c:v>2</c:v>
                </c:pt>
                <c:pt idx="9128">
                  <c:v>1</c:v>
                </c:pt>
                <c:pt idx="9129">
                  <c:v>1</c:v>
                </c:pt>
                <c:pt idx="9130">
                  <c:v>1</c:v>
                </c:pt>
                <c:pt idx="9131">
                  <c:v>1</c:v>
                </c:pt>
                <c:pt idx="9132">
                  <c:v>1</c:v>
                </c:pt>
                <c:pt idx="9133">
                  <c:v>0</c:v>
                </c:pt>
                <c:pt idx="9134">
                  <c:v>0</c:v>
                </c:pt>
                <c:pt idx="9135">
                  <c:v>0</c:v>
                </c:pt>
                <c:pt idx="9136">
                  <c:v>0</c:v>
                </c:pt>
                <c:pt idx="9137">
                  <c:v>0</c:v>
                </c:pt>
                <c:pt idx="9138">
                  <c:v>-2</c:v>
                </c:pt>
                <c:pt idx="9139">
                  <c:v>-2</c:v>
                </c:pt>
                <c:pt idx="9140">
                  <c:v>-2</c:v>
                </c:pt>
                <c:pt idx="9141">
                  <c:v>-2</c:v>
                </c:pt>
                <c:pt idx="9142">
                  <c:v>-5</c:v>
                </c:pt>
                <c:pt idx="9143">
                  <c:v>-5</c:v>
                </c:pt>
                <c:pt idx="9144">
                  <c:v>-5</c:v>
                </c:pt>
                <c:pt idx="9145">
                  <c:v>-4</c:v>
                </c:pt>
                <c:pt idx="9146">
                  <c:v>-4</c:v>
                </c:pt>
                <c:pt idx="9147">
                  <c:v>-4</c:v>
                </c:pt>
                <c:pt idx="9148">
                  <c:v>-4</c:v>
                </c:pt>
                <c:pt idx="9149">
                  <c:v>-4</c:v>
                </c:pt>
                <c:pt idx="9150">
                  <c:v>-3</c:v>
                </c:pt>
                <c:pt idx="9151">
                  <c:v>-2</c:v>
                </c:pt>
                <c:pt idx="9152">
                  <c:v>-2</c:v>
                </c:pt>
                <c:pt idx="9153">
                  <c:v>-2</c:v>
                </c:pt>
                <c:pt idx="9154">
                  <c:v>1</c:v>
                </c:pt>
                <c:pt idx="9155">
                  <c:v>1</c:v>
                </c:pt>
                <c:pt idx="9156">
                  <c:v>1</c:v>
                </c:pt>
                <c:pt idx="9157">
                  <c:v>1</c:v>
                </c:pt>
                <c:pt idx="9158">
                  <c:v>1</c:v>
                </c:pt>
                <c:pt idx="9159">
                  <c:v>1</c:v>
                </c:pt>
                <c:pt idx="9160">
                  <c:v>1</c:v>
                </c:pt>
                <c:pt idx="9161">
                  <c:v>1</c:v>
                </c:pt>
                <c:pt idx="9162">
                  <c:v>1</c:v>
                </c:pt>
                <c:pt idx="9163">
                  <c:v>-1</c:v>
                </c:pt>
                <c:pt idx="9164">
                  <c:v>-1</c:v>
                </c:pt>
                <c:pt idx="9165">
                  <c:v>-2</c:v>
                </c:pt>
                <c:pt idx="9166">
                  <c:v>-2</c:v>
                </c:pt>
                <c:pt idx="9167">
                  <c:v>-2</c:v>
                </c:pt>
                <c:pt idx="9168">
                  <c:v>-2</c:v>
                </c:pt>
                <c:pt idx="9169">
                  <c:v>-2</c:v>
                </c:pt>
                <c:pt idx="9170">
                  <c:v>-2</c:v>
                </c:pt>
                <c:pt idx="9171">
                  <c:v>-2</c:v>
                </c:pt>
                <c:pt idx="9172">
                  <c:v>-2</c:v>
                </c:pt>
                <c:pt idx="9173">
                  <c:v>-2</c:v>
                </c:pt>
                <c:pt idx="9174">
                  <c:v>-2</c:v>
                </c:pt>
                <c:pt idx="9175">
                  <c:v>-1</c:v>
                </c:pt>
                <c:pt idx="9176">
                  <c:v>-1</c:v>
                </c:pt>
                <c:pt idx="9177">
                  <c:v>-1</c:v>
                </c:pt>
                <c:pt idx="9178">
                  <c:v>-2</c:v>
                </c:pt>
                <c:pt idx="9179">
                  <c:v>-2</c:v>
                </c:pt>
                <c:pt idx="9180">
                  <c:v>-3</c:v>
                </c:pt>
                <c:pt idx="9181">
                  <c:v>-3</c:v>
                </c:pt>
                <c:pt idx="9182">
                  <c:v>-3</c:v>
                </c:pt>
                <c:pt idx="9183">
                  <c:v>-3</c:v>
                </c:pt>
                <c:pt idx="9184">
                  <c:v>-3</c:v>
                </c:pt>
                <c:pt idx="9185">
                  <c:v>-3</c:v>
                </c:pt>
                <c:pt idx="9186">
                  <c:v>-3</c:v>
                </c:pt>
                <c:pt idx="9187">
                  <c:v>-3</c:v>
                </c:pt>
                <c:pt idx="9188">
                  <c:v>-3</c:v>
                </c:pt>
                <c:pt idx="9189">
                  <c:v>-2</c:v>
                </c:pt>
                <c:pt idx="9190">
                  <c:v>-1</c:v>
                </c:pt>
                <c:pt idx="9191">
                  <c:v>-1</c:v>
                </c:pt>
                <c:pt idx="9192">
                  <c:v>-1</c:v>
                </c:pt>
                <c:pt idx="9193">
                  <c:v>-1</c:v>
                </c:pt>
                <c:pt idx="9194">
                  <c:v>-1</c:v>
                </c:pt>
                <c:pt idx="9195">
                  <c:v>-1</c:v>
                </c:pt>
                <c:pt idx="9196">
                  <c:v>-1</c:v>
                </c:pt>
                <c:pt idx="9197">
                  <c:v>-1</c:v>
                </c:pt>
                <c:pt idx="9198">
                  <c:v>-1</c:v>
                </c:pt>
                <c:pt idx="9199">
                  <c:v>-4</c:v>
                </c:pt>
                <c:pt idx="9200">
                  <c:v>-4</c:v>
                </c:pt>
                <c:pt idx="9201">
                  <c:v>-4</c:v>
                </c:pt>
                <c:pt idx="9202">
                  <c:v>-4</c:v>
                </c:pt>
                <c:pt idx="9203">
                  <c:v>-4</c:v>
                </c:pt>
                <c:pt idx="9204">
                  <c:v>-3</c:v>
                </c:pt>
                <c:pt idx="9205">
                  <c:v>-3</c:v>
                </c:pt>
                <c:pt idx="9206">
                  <c:v>-3</c:v>
                </c:pt>
                <c:pt idx="9207">
                  <c:v>-3</c:v>
                </c:pt>
                <c:pt idx="9208">
                  <c:v>-3</c:v>
                </c:pt>
                <c:pt idx="9209">
                  <c:v>-3</c:v>
                </c:pt>
                <c:pt idx="9210">
                  <c:v>-3</c:v>
                </c:pt>
                <c:pt idx="9211">
                  <c:v>-3</c:v>
                </c:pt>
                <c:pt idx="9212">
                  <c:v>-3</c:v>
                </c:pt>
                <c:pt idx="9213">
                  <c:v>-3</c:v>
                </c:pt>
                <c:pt idx="9214">
                  <c:v>-3</c:v>
                </c:pt>
                <c:pt idx="9215">
                  <c:v>-3</c:v>
                </c:pt>
                <c:pt idx="9216">
                  <c:v>-3</c:v>
                </c:pt>
                <c:pt idx="9217">
                  <c:v>-3</c:v>
                </c:pt>
                <c:pt idx="9218">
                  <c:v>-3</c:v>
                </c:pt>
                <c:pt idx="9219">
                  <c:v>-3</c:v>
                </c:pt>
                <c:pt idx="9220">
                  <c:v>-3</c:v>
                </c:pt>
                <c:pt idx="9221">
                  <c:v>-3</c:v>
                </c:pt>
                <c:pt idx="9222">
                  <c:v>-3</c:v>
                </c:pt>
                <c:pt idx="9223">
                  <c:v>1</c:v>
                </c:pt>
                <c:pt idx="9224">
                  <c:v>1</c:v>
                </c:pt>
                <c:pt idx="9225">
                  <c:v>1</c:v>
                </c:pt>
                <c:pt idx="9226">
                  <c:v>1</c:v>
                </c:pt>
                <c:pt idx="9227">
                  <c:v>1</c:v>
                </c:pt>
                <c:pt idx="9228">
                  <c:v>2</c:v>
                </c:pt>
                <c:pt idx="9229">
                  <c:v>2</c:v>
                </c:pt>
                <c:pt idx="9230">
                  <c:v>2</c:v>
                </c:pt>
                <c:pt idx="9231">
                  <c:v>2</c:v>
                </c:pt>
                <c:pt idx="9232">
                  <c:v>2</c:v>
                </c:pt>
                <c:pt idx="9233">
                  <c:v>2</c:v>
                </c:pt>
                <c:pt idx="9234">
                  <c:v>2</c:v>
                </c:pt>
                <c:pt idx="9235">
                  <c:v>2</c:v>
                </c:pt>
                <c:pt idx="9236">
                  <c:v>2</c:v>
                </c:pt>
                <c:pt idx="9237">
                  <c:v>2</c:v>
                </c:pt>
                <c:pt idx="9238">
                  <c:v>2</c:v>
                </c:pt>
                <c:pt idx="9239">
                  <c:v>2</c:v>
                </c:pt>
                <c:pt idx="9240">
                  <c:v>1</c:v>
                </c:pt>
                <c:pt idx="9241">
                  <c:v>1</c:v>
                </c:pt>
                <c:pt idx="9242">
                  <c:v>1</c:v>
                </c:pt>
                <c:pt idx="9243">
                  <c:v>1</c:v>
                </c:pt>
                <c:pt idx="9244">
                  <c:v>1</c:v>
                </c:pt>
                <c:pt idx="9245">
                  <c:v>1</c:v>
                </c:pt>
                <c:pt idx="9246">
                  <c:v>1</c:v>
                </c:pt>
                <c:pt idx="9247">
                  <c:v>1</c:v>
                </c:pt>
                <c:pt idx="9248">
                  <c:v>1</c:v>
                </c:pt>
                <c:pt idx="9249">
                  <c:v>1</c:v>
                </c:pt>
                <c:pt idx="9250">
                  <c:v>1</c:v>
                </c:pt>
                <c:pt idx="9251">
                  <c:v>1</c:v>
                </c:pt>
                <c:pt idx="9252">
                  <c:v>2</c:v>
                </c:pt>
                <c:pt idx="9253">
                  <c:v>1</c:v>
                </c:pt>
                <c:pt idx="9254">
                  <c:v>1</c:v>
                </c:pt>
                <c:pt idx="9255">
                  <c:v>1</c:v>
                </c:pt>
                <c:pt idx="9256">
                  <c:v>1</c:v>
                </c:pt>
                <c:pt idx="9257">
                  <c:v>0</c:v>
                </c:pt>
                <c:pt idx="9258">
                  <c:v>0</c:v>
                </c:pt>
                <c:pt idx="9259">
                  <c:v>0</c:v>
                </c:pt>
                <c:pt idx="9260">
                  <c:v>0</c:v>
                </c:pt>
                <c:pt idx="9261">
                  <c:v>0</c:v>
                </c:pt>
                <c:pt idx="9262">
                  <c:v>0</c:v>
                </c:pt>
                <c:pt idx="9263">
                  <c:v>0</c:v>
                </c:pt>
                <c:pt idx="9264">
                  <c:v>-1</c:v>
                </c:pt>
                <c:pt idx="9265">
                  <c:v>1</c:v>
                </c:pt>
                <c:pt idx="9266">
                  <c:v>1</c:v>
                </c:pt>
                <c:pt idx="9267">
                  <c:v>1</c:v>
                </c:pt>
                <c:pt idx="9268">
                  <c:v>1</c:v>
                </c:pt>
                <c:pt idx="9269">
                  <c:v>2</c:v>
                </c:pt>
                <c:pt idx="9270">
                  <c:v>1</c:v>
                </c:pt>
                <c:pt idx="9271">
                  <c:v>1</c:v>
                </c:pt>
                <c:pt idx="9272">
                  <c:v>1</c:v>
                </c:pt>
                <c:pt idx="9273">
                  <c:v>1</c:v>
                </c:pt>
                <c:pt idx="9274">
                  <c:v>1</c:v>
                </c:pt>
                <c:pt idx="9275">
                  <c:v>1</c:v>
                </c:pt>
                <c:pt idx="9276">
                  <c:v>1</c:v>
                </c:pt>
                <c:pt idx="9277">
                  <c:v>0</c:v>
                </c:pt>
                <c:pt idx="9278">
                  <c:v>0</c:v>
                </c:pt>
                <c:pt idx="9279">
                  <c:v>0</c:v>
                </c:pt>
                <c:pt idx="9280">
                  <c:v>0</c:v>
                </c:pt>
                <c:pt idx="9281">
                  <c:v>-1</c:v>
                </c:pt>
                <c:pt idx="9282">
                  <c:v>-1</c:v>
                </c:pt>
                <c:pt idx="9283">
                  <c:v>-1</c:v>
                </c:pt>
                <c:pt idx="9284">
                  <c:v>-1</c:v>
                </c:pt>
                <c:pt idx="9285">
                  <c:v>-1</c:v>
                </c:pt>
                <c:pt idx="9286">
                  <c:v>-1</c:v>
                </c:pt>
                <c:pt idx="9287">
                  <c:v>-1</c:v>
                </c:pt>
                <c:pt idx="9288">
                  <c:v>-3</c:v>
                </c:pt>
                <c:pt idx="9289">
                  <c:v>-3</c:v>
                </c:pt>
                <c:pt idx="9290">
                  <c:v>-3</c:v>
                </c:pt>
                <c:pt idx="9291">
                  <c:v>-5</c:v>
                </c:pt>
                <c:pt idx="9292">
                  <c:v>-5</c:v>
                </c:pt>
                <c:pt idx="9293">
                  <c:v>-5</c:v>
                </c:pt>
                <c:pt idx="9294">
                  <c:v>-4</c:v>
                </c:pt>
                <c:pt idx="9295">
                  <c:v>-4</c:v>
                </c:pt>
                <c:pt idx="9296">
                  <c:v>-4</c:v>
                </c:pt>
                <c:pt idx="9297">
                  <c:v>-6</c:v>
                </c:pt>
                <c:pt idx="9298">
                  <c:v>-6</c:v>
                </c:pt>
                <c:pt idx="9299">
                  <c:v>-6</c:v>
                </c:pt>
                <c:pt idx="9300">
                  <c:v>-4</c:v>
                </c:pt>
                <c:pt idx="9301">
                  <c:v>-4</c:v>
                </c:pt>
                <c:pt idx="9302">
                  <c:v>-4</c:v>
                </c:pt>
                <c:pt idx="9303">
                  <c:v>-2</c:v>
                </c:pt>
                <c:pt idx="9304">
                  <c:v>-2</c:v>
                </c:pt>
                <c:pt idx="9305">
                  <c:v>-2</c:v>
                </c:pt>
                <c:pt idx="9306">
                  <c:v>-2</c:v>
                </c:pt>
                <c:pt idx="9307">
                  <c:v>-2</c:v>
                </c:pt>
                <c:pt idx="9308">
                  <c:v>-2</c:v>
                </c:pt>
                <c:pt idx="9309">
                  <c:v>-1</c:v>
                </c:pt>
                <c:pt idx="9310">
                  <c:v>-1</c:v>
                </c:pt>
                <c:pt idx="9311">
                  <c:v>-1</c:v>
                </c:pt>
                <c:pt idx="9312">
                  <c:v>-1</c:v>
                </c:pt>
                <c:pt idx="9313">
                  <c:v>-1</c:v>
                </c:pt>
                <c:pt idx="9314">
                  <c:v>-3</c:v>
                </c:pt>
                <c:pt idx="9315">
                  <c:v>-3</c:v>
                </c:pt>
                <c:pt idx="9316">
                  <c:v>-3</c:v>
                </c:pt>
                <c:pt idx="9317">
                  <c:v>-3</c:v>
                </c:pt>
                <c:pt idx="9318">
                  <c:v>-3</c:v>
                </c:pt>
                <c:pt idx="9319">
                  <c:v>-3</c:v>
                </c:pt>
                <c:pt idx="9320">
                  <c:v>-3</c:v>
                </c:pt>
                <c:pt idx="9321">
                  <c:v>-2</c:v>
                </c:pt>
                <c:pt idx="9322">
                  <c:v>-2</c:v>
                </c:pt>
                <c:pt idx="9323">
                  <c:v>-3</c:v>
                </c:pt>
                <c:pt idx="9324">
                  <c:v>-3</c:v>
                </c:pt>
                <c:pt idx="9325">
                  <c:v>-3</c:v>
                </c:pt>
                <c:pt idx="9326">
                  <c:v>-1</c:v>
                </c:pt>
                <c:pt idx="9327">
                  <c:v>-1</c:v>
                </c:pt>
                <c:pt idx="9328">
                  <c:v>-1</c:v>
                </c:pt>
                <c:pt idx="9329">
                  <c:v>-1</c:v>
                </c:pt>
                <c:pt idx="9330">
                  <c:v>-1</c:v>
                </c:pt>
                <c:pt idx="9331">
                  <c:v>-1</c:v>
                </c:pt>
                <c:pt idx="9332">
                  <c:v>-3</c:v>
                </c:pt>
                <c:pt idx="9333">
                  <c:v>-3</c:v>
                </c:pt>
                <c:pt idx="9334">
                  <c:v>-3</c:v>
                </c:pt>
                <c:pt idx="9335">
                  <c:v>-2</c:v>
                </c:pt>
                <c:pt idx="9336">
                  <c:v>-2</c:v>
                </c:pt>
                <c:pt idx="9337">
                  <c:v>-1</c:v>
                </c:pt>
                <c:pt idx="9338">
                  <c:v>-1</c:v>
                </c:pt>
                <c:pt idx="9339">
                  <c:v>-1</c:v>
                </c:pt>
                <c:pt idx="9340">
                  <c:v>-1</c:v>
                </c:pt>
                <c:pt idx="9341">
                  <c:v>-1</c:v>
                </c:pt>
                <c:pt idx="9342">
                  <c:v>-1</c:v>
                </c:pt>
                <c:pt idx="9343">
                  <c:v>-1</c:v>
                </c:pt>
                <c:pt idx="9344">
                  <c:v>2</c:v>
                </c:pt>
                <c:pt idx="9345">
                  <c:v>2</c:v>
                </c:pt>
                <c:pt idx="9346">
                  <c:v>2</c:v>
                </c:pt>
                <c:pt idx="9347">
                  <c:v>2</c:v>
                </c:pt>
                <c:pt idx="9348">
                  <c:v>2</c:v>
                </c:pt>
                <c:pt idx="9349">
                  <c:v>1</c:v>
                </c:pt>
                <c:pt idx="9350">
                  <c:v>1</c:v>
                </c:pt>
                <c:pt idx="9351">
                  <c:v>1</c:v>
                </c:pt>
                <c:pt idx="9352">
                  <c:v>1</c:v>
                </c:pt>
                <c:pt idx="9353">
                  <c:v>0</c:v>
                </c:pt>
                <c:pt idx="9354">
                  <c:v>0</c:v>
                </c:pt>
                <c:pt idx="9355">
                  <c:v>0</c:v>
                </c:pt>
                <c:pt idx="9356">
                  <c:v>-2</c:v>
                </c:pt>
                <c:pt idx="9357">
                  <c:v>-3</c:v>
                </c:pt>
                <c:pt idx="9358">
                  <c:v>-3</c:v>
                </c:pt>
                <c:pt idx="9359">
                  <c:v>-3</c:v>
                </c:pt>
                <c:pt idx="9360">
                  <c:v>-3</c:v>
                </c:pt>
                <c:pt idx="9361">
                  <c:v>-2</c:v>
                </c:pt>
                <c:pt idx="9362">
                  <c:v>-2</c:v>
                </c:pt>
                <c:pt idx="9363">
                  <c:v>-2</c:v>
                </c:pt>
                <c:pt idx="9364">
                  <c:v>-2</c:v>
                </c:pt>
                <c:pt idx="9365">
                  <c:v>-1</c:v>
                </c:pt>
                <c:pt idx="9366">
                  <c:v>-1</c:v>
                </c:pt>
                <c:pt idx="9367">
                  <c:v>-1</c:v>
                </c:pt>
                <c:pt idx="9368">
                  <c:v>-1</c:v>
                </c:pt>
                <c:pt idx="9369">
                  <c:v>-1</c:v>
                </c:pt>
                <c:pt idx="9370">
                  <c:v>-1</c:v>
                </c:pt>
                <c:pt idx="9371">
                  <c:v>-1</c:v>
                </c:pt>
                <c:pt idx="9372">
                  <c:v>-2</c:v>
                </c:pt>
                <c:pt idx="9373">
                  <c:v>-4</c:v>
                </c:pt>
                <c:pt idx="9374">
                  <c:v>-4</c:v>
                </c:pt>
                <c:pt idx="9375">
                  <c:v>-5</c:v>
                </c:pt>
                <c:pt idx="9376">
                  <c:v>-5</c:v>
                </c:pt>
                <c:pt idx="9377">
                  <c:v>-5</c:v>
                </c:pt>
                <c:pt idx="9378">
                  <c:v>-5</c:v>
                </c:pt>
                <c:pt idx="9379">
                  <c:v>-5</c:v>
                </c:pt>
                <c:pt idx="9380">
                  <c:v>-5</c:v>
                </c:pt>
                <c:pt idx="9381">
                  <c:v>-4</c:v>
                </c:pt>
                <c:pt idx="9382">
                  <c:v>-7</c:v>
                </c:pt>
                <c:pt idx="9383">
                  <c:v>-7</c:v>
                </c:pt>
                <c:pt idx="9384">
                  <c:v>-6</c:v>
                </c:pt>
                <c:pt idx="9385">
                  <c:v>-4</c:v>
                </c:pt>
                <c:pt idx="9386">
                  <c:v>-3</c:v>
                </c:pt>
                <c:pt idx="9387">
                  <c:v>-2</c:v>
                </c:pt>
                <c:pt idx="9388">
                  <c:v>-2</c:v>
                </c:pt>
                <c:pt idx="9389">
                  <c:v>-2</c:v>
                </c:pt>
                <c:pt idx="9390">
                  <c:v>-2</c:v>
                </c:pt>
                <c:pt idx="9391">
                  <c:v>-2</c:v>
                </c:pt>
                <c:pt idx="9392">
                  <c:v>-2</c:v>
                </c:pt>
                <c:pt idx="9393">
                  <c:v>-2</c:v>
                </c:pt>
                <c:pt idx="9394">
                  <c:v>1</c:v>
                </c:pt>
                <c:pt idx="9395">
                  <c:v>1</c:v>
                </c:pt>
                <c:pt idx="9396">
                  <c:v>1</c:v>
                </c:pt>
                <c:pt idx="9397">
                  <c:v>1</c:v>
                </c:pt>
                <c:pt idx="9398">
                  <c:v>-1</c:v>
                </c:pt>
                <c:pt idx="9399">
                  <c:v>-1</c:v>
                </c:pt>
                <c:pt idx="9400">
                  <c:v>-1</c:v>
                </c:pt>
                <c:pt idx="9401">
                  <c:v>-1</c:v>
                </c:pt>
                <c:pt idx="9402">
                  <c:v>-2</c:v>
                </c:pt>
                <c:pt idx="9403">
                  <c:v>-2</c:v>
                </c:pt>
                <c:pt idx="9404">
                  <c:v>-1</c:v>
                </c:pt>
                <c:pt idx="9405">
                  <c:v>-1</c:v>
                </c:pt>
                <c:pt idx="9406">
                  <c:v>-1</c:v>
                </c:pt>
                <c:pt idx="9407">
                  <c:v>-1</c:v>
                </c:pt>
                <c:pt idx="9408">
                  <c:v>-1</c:v>
                </c:pt>
                <c:pt idx="9409">
                  <c:v>-1</c:v>
                </c:pt>
                <c:pt idx="9410">
                  <c:v>0</c:v>
                </c:pt>
                <c:pt idx="9411">
                  <c:v>0</c:v>
                </c:pt>
                <c:pt idx="9412">
                  <c:v>0</c:v>
                </c:pt>
                <c:pt idx="9413">
                  <c:v>0</c:v>
                </c:pt>
                <c:pt idx="9414">
                  <c:v>0</c:v>
                </c:pt>
                <c:pt idx="9415">
                  <c:v>0</c:v>
                </c:pt>
                <c:pt idx="9416">
                  <c:v>-1</c:v>
                </c:pt>
                <c:pt idx="9417">
                  <c:v>-1</c:v>
                </c:pt>
                <c:pt idx="9418">
                  <c:v>-1</c:v>
                </c:pt>
                <c:pt idx="9419">
                  <c:v>0</c:v>
                </c:pt>
                <c:pt idx="9420">
                  <c:v>0</c:v>
                </c:pt>
                <c:pt idx="9421">
                  <c:v>0</c:v>
                </c:pt>
                <c:pt idx="9422">
                  <c:v>1</c:v>
                </c:pt>
                <c:pt idx="9423">
                  <c:v>1</c:v>
                </c:pt>
                <c:pt idx="9424">
                  <c:v>1</c:v>
                </c:pt>
                <c:pt idx="9425">
                  <c:v>1</c:v>
                </c:pt>
                <c:pt idx="9426">
                  <c:v>2</c:v>
                </c:pt>
                <c:pt idx="9427">
                  <c:v>2</c:v>
                </c:pt>
                <c:pt idx="9428">
                  <c:v>3</c:v>
                </c:pt>
                <c:pt idx="9429">
                  <c:v>3</c:v>
                </c:pt>
                <c:pt idx="9430">
                  <c:v>3</c:v>
                </c:pt>
                <c:pt idx="9431">
                  <c:v>2</c:v>
                </c:pt>
                <c:pt idx="9432">
                  <c:v>2</c:v>
                </c:pt>
                <c:pt idx="9433">
                  <c:v>2</c:v>
                </c:pt>
                <c:pt idx="9434">
                  <c:v>0</c:v>
                </c:pt>
                <c:pt idx="9435">
                  <c:v>0</c:v>
                </c:pt>
                <c:pt idx="9436">
                  <c:v>0</c:v>
                </c:pt>
                <c:pt idx="9437">
                  <c:v>0</c:v>
                </c:pt>
                <c:pt idx="9438">
                  <c:v>-2</c:v>
                </c:pt>
                <c:pt idx="9439">
                  <c:v>-2</c:v>
                </c:pt>
                <c:pt idx="9440">
                  <c:v>-3</c:v>
                </c:pt>
                <c:pt idx="9441">
                  <c:v>-3</c:v>
                </c:pt>
                <c:pt idx="9442">
                  <c:v>-3</c:v>
                </c:pt>
                <c:pt idx="9443">
                  <c:v>-3</c:v>
                </c:pt>
                <c:pt idx="9444">
                  <c:v>-3</c:v>
                </c:pt>
                <c:pt idx="9445">
                  <c:v>-4</c:v>
                </c:pt>
                <c:pt idx="9446">
                  <c:v>-3</c:v>
                </c:pt>
                <c:pt idx="9447">
                  <c:v>-3</c:v>
                </c:pt>
                <c:pt idx="9448">
                  <c:v>-4</c:v>
                </c:pt>
                <c:pt idx="9449">
                  <c:v>-4</c:v>
                </c:pt>
                <c:pt idx="9450">
                  <c:v>-2</c:v>
                </c:pt>
                <c:pt idx="9451">
                  <c:v>-2</c:v>
                </c:pt>
                <c:pt idx="9452">
                  <c:v>-2</c:v>
                </c:pt>
                <c:pt idx="9453">
                  <c:v>-2</c:v>
                </c:pt>
                <c:pt idx="9454">
                  <c:v>-2</c:v>
                </c:pt>
                <c:pt idx="9455">
                  <c:v>-2</c:v>
                </c:pt>
                <c:pt idx="9456">
                  <c:v>-2</c:v>
                </c:pt>
                <c:pt idx="9457">
                  <c:v>-1</c:v>
                </c:pt>
                <c:pt idx="9458">
                  <c:v>-3</c:v>
                </c:pt>
                <c:pt idx="9459">
                  <c:v>-3</c:v>
                </c:pt>
                <c:pt idx="9460">
                  <c:v>-3</c:v>
                </c:pt>
                <c:pt idx="9461">
                  <c:v>-3</c:v>
                </c:pt>
                <c:pt idx="9462">
                  <c:v>-3</c:v>
                </c:pt>
                <c:pt idx="9463">
                  <c:v>-3</c:v>
                </c:pt>
                <c:pt idx="9464">
                  <c:v>-3</c:v>
                </c:pt>
                <c:pt idx="9465">
                  <c:v>-3</c:v>
                </c:pt>
                <c:pt idx="9466">
                  <c:v>-3</c:v>
                </c:pt>
                <c:pt idx="9467">
                  <c:v>-3</c:v>
                </c:pt>
                <c:pt idx="9468">
                  <c:v>-3</c:v>
                </c:pt>
                <c:pt idx="9469">
                  <c:v>-3</c:v>
                </c:pt>
                <c:pt idx="9470">
                  <c:v>-1</c:v>
                </c:pt>
                <c:pt idx="9471">
                  <c:v>-1</c:v>
                </c:pt>
                <c:pt idx="9472">
                  <c:v>-1</c:v>
                </c:pt>
                <c:pt idx="9473">
                  <c:v>-1</c:v>
                </c:pt>
                <c:pt idx="9474">
                  <c:v>-1</c:v>
                </c:pt>
                <c:pt idx="9475">
                  <c:v>-1</c:v>
                </c:pt>
                <c:pt idx="9476">
                  <c:v>-1</c:v>
                </c:pt>
                <c:pt idx="9477">
                  <c:v>-1</c:v>
                </c:pt>
                <c:pt idx="9478">
                  <c:v>-1</c:v>
                </c:pt>
                <c:pt idx="9479">
                  <c:v>-1</c:v>
                </c:pt>
                <c:pt idx="9480">
                  <c:v>-1</c:v>
                </c:pt>
                <c:pt idx="9481">
                  <c:v>-1</c:v>
                </c:pt>
                <c:pt idx="9482">
                  <c:v>-1</c:v>
                </c:pt>
                <c:pt idx="9483">
                  <c:v>-1</c:v>
                </c:pt>
                <c:pt idx="9484">
                  <c:v>-2</c:v>
                </c:pt>
                <c:pt idx="9485">
                  <c:v>-2</c:v>
                </c:pt>
                <c:pt idx="9486">
                  <c:v>-2</c:v>
                </c:pt>
                <c:pt idx="9487">
                  <c:v>-2</c:v>
                </c:pt>
                <c:pt idx="9488">
                  <c:v>-2</c:v>
                </c:pt>
                <c:pt idx="9489">
                  <c:v>-2</c:v>
                </c:pt>
                <c:pt idx="9490">
                  <c:v>-2</c:v>
                </c:pt>
                <c:pt idx="9491">
                  <c:v>-2</c:v>
                </c:pt>
                <c:pt idx="9492">
                  <c:v>-2</c:v>
                </c:pt>
                <c:pt idx="9493">
                  <c:v>-2</c:v>
                </c:pt>
                <c:pt idx="9494">
                  <c:v>-2</c:v>
                </c:pt>
                <c:pt idx="9495">
                  <c:v>-2</c:v>
                </c:pt>
                <c:pt idx="9496">
                  <c:v>-1</c:v>
                </c:pt>
                <c:pt idx="9497">
                  <c:v>-1</c:v>
                </c:pt>
                <c:pt idx="9498">
                  <c:v>-1</c:v>
                </c:pt>
                <c:pt idx="9499">
                  <c:v>-1</c:v>
                </c:pt>
                <c:pt idx="9500">
                  <c:v>-1</c:v>
                </c:pt>
                <c:pt idx="9501">
                  <c:v>-1</c:v>
                </c:pt>
                <c:pt idx="9502">
                  <c:v>-1</c:v>
                </c:pt>
                <c:pt idx="9503">
                  <c:v>-1</c:v>
                </c:pt>
                <c:pt idx="9504">
                  <c:v>-1</c:v>
                </c:pt>
                <c:pt idx="9505">
                  <c:v>-1</c:v>
                </c:pt>
                <c:pt idx="9506">
                  <c:v>-1</c:v>
                </c:pt>
                <c:pt idx="9507">
                  <c:v>-1</c:v>
                </c:pt>
                <c:pt idx="9508">
                  <c:v>-1</c:v>
                </c:pt>
                <c:pt idx="9509">
                  <c:v>-1</c:v>
                </c:pt>
                <c:pt idx="9510">
                  <c:v>-1</c:v>
                </c:pt>
                <c:pt idx="9511">
                  <c:v>-1</c:v>
                </c:pt>
                <c:pt idx="9512">
                  <c:v>-1</c:v>
                </c:pt>
                <c:pt idx="9513">
                  <c:v>-1</c:v>
                </c:pt>
                <c:pt idx="9514">
                  <c:v>-1</c:v>
                </c:pt>
                <c:pt idx="9515">
                  <c:v>0</c:v>
                </c:pt>
                <c:pt idx="9516">
                  <c:v>0</c:v>
                </c:pt>
                <c:pt idx="9517">
                  <c:v>0</c:v>
                </c:pt>
                <c:pt idx="9518">
                  <c:v>0</c:v>
                </c:pt>
                <c:pt idx="9519">
                  <c:v>0</c:v>
                </c:pt>
                <c:pt idx="9520">
                  <c:v>1</c:v>
                </c:pt>
                <c:pt idx="9521">
                  <c:v>-2</c:v>
                </c:pt>
                <c:pt idx="9522">
                  <c:v>-1</c:v>
                </c:pt>
                <c:pt idx="9523">
                  <c:v>-1</c:v>
                </c:pt>
                <c:pt idx="9524">
                  <c:v>-1</c:v>
                </c:pt>
                <c:pt idx="9525">
                  <c:v>-1</c:v>
                </c:pt>
                <c:pt idx="9526">
                  <c:v>0</c:v>
                </c:pt>
                <c:pt idx="9527">
                  <c:v>-1</c:v>
                </c:pt>
                <c:pt idx="9528">
                  <c:v>-1</c:v>
                </c:pt>
                <c:pt idx="9529">
                  <c:v>-1</c:v>
                </c:pt>
                <c:pt idx="9530">
                  <c:v>-1</c:v>
                </c:pt>
                <c:pt idx="9531">
                  <c:v>-1</c:v>
                </c:pt>
                <c:pt idx="9532">
                  <c:v>-1</c:v>
                </c:pt>
                <c:pt idx="9533">
                  <c:v>-1</c:v>
                </c:pt>
                <c:pt idx="9534">
                  <c:v>-2</c:v>
                </c:pt>
                <c:pt idx="9535">
                  <c:v>-2</c:v>
                </c:pt>
                <c:pt idx="9536">
                  <c:v>-2</c:v>
                </c:pt>
                <c:pt idx="9537">
                  <c:v>-2</c:v>
                </c:pt>
                <c:pt idx="9538">
                  <c:v>-3</c:v>
                </c:pt>
                <c:pt idx="9539">
                  <c:v>-3</c:v>
                </c:pt>
                <c:pt idx="9540">
                  <c:v>-3</c:v>
                </c:pt>
                <c:pt idx="9541">
                  <c:v>-3</c:v>
                </c:pt>
                <c:pt idx="9542">
                  <c:v>-3</c:v>
                </c:pt>
                <c:pt idx="9543">
                  <c:v>-3</c:v>
                </c:pt>
                <c:pt idx="9544">
                  <c:v>-3</c:v>
                </c:pt>
                <c:pt idx="9545">
                  <c:v>-3</c:v>
                </c:pt>
                <c:pt idx="9546">
                  <c:v>-3</c:v>
                </c:pt>
                <c:pt idx="9547">
                  <c:v>-3</c:v>
                </c:pt>
                <c:pt idx="9548">
                  <c:v>-3</c:v>
                </c:pt>
                <c:pt idx="9549">
                  <c:v>-2</c:v>
                </c:pt>
                <c:pt idx="9550">
                  <c:v>-2</c:v>
                </c:pt>
                <c:pt idx="9551">
                  <c:v>-2</c:v>
                </c:pt>
                <c:pt idx="9552">
                  <c:v>-2</c:v>
                </c:pt>
                <c:pt idx="9553">
                  <c:v>-2</c:v>
                </c:pt>
                <c:pt idx="9554">
                  <c:v>-2</c:v>
                </c:pt>
                <c:pt idx="9555">
                  <c:v>-2</c:v>
                </c:pt>
                <c:pt idx="9556">
                  <c:v>-2</c:v>
                </c:pt>
                <c:pt idx="9557">
                  <c:v>-2</c:v>
                </c:pt>
                <c:pt idx="9558">
                  <c:v>-2</c:v>
                </c:pt>
                <c:pt idx="9559">
                  <c:v>-2</c:v>
                </c:pt>
                <c:pt idx="9560">
                  <c:v>1</c:v>
                </c:pt>
                <c:pt idx="9561">
                  <c:v>-1</c:v>
                </c:pt>
                <c:pt idx="9562">
                  <c:v>-1</c:v>
                </c:pt>
                <c:pt idx="9563">
                  <c:v>-1</c:v>
                </c:pt>
                <c:pt idx="9564">
                  <c:v>-1</c:v>
                </c:pt>
                <c:pt idx="9565">
                  <c:v>-1</c:v>
                </c:pt>
                <c:pt idx="9566">
                  <c:v>-1</c:v>
                </c:pt>
                <c:pt idx="9567">
                  <c:v>-1</c:v>
                </c:pt>
                <c:pt idx="9568">
                  <c:v>-1</c:v>
                </c:pt>
                <c:pt idx="9569">
                  <c:v>-1</c:v>
                </c:pt>
                <c:pt idx="9570">
                  <c:v>-1</c:v>
                </c:pt>
                <c:pt idx="9571">
                  <c:v>-1</c:v>
                </c:pt>
                <c:pt idx="9572">
                  <c:v>-1</c:v>
                </c:pt>
                <c:pt idx="9573">
                  <c:v>-1</c:v>
                </c:pt>
                <c:pt idx="9574">
                  <c:v>-1</c:v>
                </c:pt>
                <c:pt idx="9575">
                  <c:v>-1</c:v>
                </c:pt>
                <c:pt idx="9576">
                  <c:v>-1</c:v>
                </c:pt>
                <c:pt idx="9577">
                  <c:v>-1</c:v>
                </c:pt>
                <c:pt idx="9578">
                  <c:v>-1</c:v>
                </c:pt>
                <c:pt idx="9579">
                  <c:v>-1</c:v>
                </c:pt>
                <c:pt idx="9580">
                  <c:v>-1</c:v>
                </c:pt>
                <c:pt idx="9581">
                  <c:v>-1</c:v>
                </c:pt>
                <c:pt idx="9582">
                  <c:v>-1</c:v>
                </c:pt>
                <c:pt idx="9583">
                  <c:v>-1</c:v>
                </c:pt>
                <c:pt idx="9584">
                  <c:v>-1</c:v>
                </c:pt>
                <c:pt idx="9585">
                  <c:v>-2</c:v>
                </c:pt>
                <c:pt idx="9586">
                  <c:v>-2</c:v>
                </c:pt>
                <c:pt idx="9587">
                  <c:v>-2</c:v>
                </c:pt>
                <c:pt idx="9588">
                  <c:v>-2</c:v>
                </c:pt>
                <c:pt idx="9589">
                  <c:v>-2</c:v>
                </c:pt>
                <c:pt idx="9590">
                  <c:v>-2</c:v>
                </c:pt>
                <c:pt idx="9591">
                  <c:v>-2</c:v>
                </c:pt>
                <c:pt idx="9592">
                  <c:v>-2</c:v>
                </c:pt>
                <c:pt idx="9593">
                  <c:v>-2</c:v>
                </c:pt>
                <c:pt idx="9594">
                  <c:v>-2</c:v>
                </c:pt>
                <c:pt idx="9595">
                  <c:v>-2</c:v>
                </c:pt>
                <c:pt idx="9596">
                  <c:v>-2</c:v>
                </c:pt>
                <c:pt idx="9597">
                  <c:v>1</c:v>
                </c:pt>
                <c:pt idx="9598">
                  <c:v>1</c:v>
                </c:pt>
                <c:pt idx="9599">
                  <c:v>1</c:v>
                </c:pt>
                <c:pt idx="9600">
                  <c:v>0</c:v>
                </c:pt>
                <c:pt idx="9601">
                  <c:v>0</c:v>
                </c:pt>
                <c:pt idx="9602">
                  <c:v>0</c:v>
                </c:pt>
                <c:pt idx="9603">
                  <c:v>0</c:v>
                </c:pt>
                <c:pt idx="9604">
                  <c:v>0</c:v>
                </c:pt>
                <c:pt idx="9605">
                  <c:v>-2</c:v>
                </c:pt>
                <c:pt idx="9606">
                  <c:v>-2</c:v>
                </c:pt>
                <c:pt idx="9607">
                  <c:v>-2</c:v>
                </c:pt>
                <c:pt idx="9608">
                  <c:v>-2</c:v>
                </c:pt>
                <c:pt idx="9609">
                  <c:v>-3</c:v>
                </c:pt>
                <c:pt idx="9610">
                  <c:v>-3</c:v>
                </c:pt>
                <c:pt idx="9611">
                  <c:v>-3</c:v>
                </c:pt>
                <c:pt idx="9612">
                  <c:v>-2</c:v>
                </c:pt>
                <c:pt idx="9613">
                  <c:v>-2</c:v>
                </c:pt>
                <c:pt idx="9614">
                  <c:v>-2</c:v>
                </c:pt>
                <c:pt idx="9615">
                  <c:v>-2</c:v>
                </c:pt>
                <c:pt idx="9616">
                  <c:v>-2</c:v>
                </c:pt>
                <c:pt idx="9617">
                  <c:v>-1</c:v>
                </c:pt>
                <c:pt idx="9618">
                  <c:v>-1</c:v>
                </c:pt>
                <c:pt idx="9619">
                  <c:v>-4</c:v>
                </c:pt>
                <c:pt idx="9620">
                  <c:v>-4</c:v>
                </c:pt>
                <c:pt idx="9621">
                  <c:v>-4</c:v>
                </c:pt>
                <c:pt idx="9622">
                  <c:v>-4</c:v>
                </c:pt>
                <c:pt idx="9623">
                  <c:v>-4</c:v>
                </c:pt>
                <c:pt idx="9624">
                  <c:v>-4</c:v>
                </c:pt>
                <c:pt idx="9625">
                  <c:v>-4</c:v>
                </c:pt>
                <c:pt idx="9626">
                  <c:v>-4</c:v>
                </c:pt>
                <c:pt idx="9627">
                  <c:v>-4</c:v>
                </c:pt>
                <c:pt idx="9628">
                  <c:v>-4</c:v>
                </c:pt>
                <c:pt idx="9629">
                  <c:v>-3</c:v>
                </c:pt>
                <c:pt idx="9630">
                  <c:v>-3</c:v>
                </c:pt>
                <c:pt idx="9631">
                  <c:v>-1</c:v>
                </c:pt>
                <c:pt idx="9632">
                  <c:v>-1</c:v>
                </c:pt>
                <c:pt idx="9633">
                  <c:v>-1</c:v>
                </c:pt>
                <c:pt idx="9634">
                  <c:v>-1</c:v>
                </c:pt>
                <c:pt idx="9635">
                  <c:v>0</c:v>
                </c:pt>
                <c:pt idx="9636">
                  <c:v>0</c:v>
                </c:pt>
                <c:pt idx="9637">
                  <c:v>-2</c:v>
                </c:pt>
                <c:pt idx="9638">
                  <c:v>-2</c:v>
                </c:pt>
                <c:pt idx="9639">
                  <c:v>-2</c:v>
                </c:pt>
                <c:pt idx="9640">
                  <c:v>-2</c:v>
                </c:pt>
                <c:pt idx="9641">
                  <c:v>-2</c:v>
                </c:pt>
                <c:pt idx="9642">
                  <c:v>-2</c:v>
                </c:pt>
                <c:pt idx="9643">
                  <c:v>-1</c:v>
                </c:pt>
                <c:pt idx="9644">
                  <c:v>-1</c:v>
                </c:pt>
                <c:pt idx="9645">
                  <c:v>-1</c:v>
                </c:pt>
                <c:pt idx="9646">
                  <c:v>-2</c:v>
                </c:pt>
                <c:pt idx="9647">
                  <c:v>-3</c:v>
                </c:pt>
                <c:pt idx="9648">
                  <c:v>-3</c:v>
                </c:pt>
                <c:pt idx="9649">
                  <c:v>-1</c:v>
                </c:pt>
                <c:pt idx="9650">
                  <c:v>-2</c:v>
                </c:pt>
                <c:pt idx="9651">
                  <c:v>-3</c:v>
                </c:pt>
                <c:pt idx="9652">
                  <c:v>-1</c:v>
                </c:pt>
                <c:pt idx="9653">
                  <c:v>-1</c:v>
                </c:pt>
                <c:pt idx="9654">
                  <c:v>-1</c:v>
                </c:pt>
                <c:pt idx="9655">
                  <c:v>1</c:v>
                </c:pt>
                <c:pt idx="9656">
                  <c:v>1</c:v>
                </c:pt>
                <c:pt idx="9657">
                  <c:v>1</c:v>
                </c:pt>
                <c:pt idx="9658">
                  <c:v>2</c:v>
                </c:pt>
                <c:pt idx="9659">
                  <c:v>2</c:v>
                </c:pt>
                <c:pt idx="9660">
                  <c:v>2</c:v>
                </c:pt>
                <c:pt idx="9661">
                  <c:v>3</c:v>
                </c:pt>
                <c:pt idx="9662">
                  <c:v>4</c:v>
                </c:pt>
                <c:pt idx="9663">
                  <c:v>5</c:v>
                </c:pt>
                <c:pt idx="9664">
                  <c:v>3</c:v>
                </c:pt>
                <c:pt idx="9665">
                  <c:v>3</c:v>
                </c:pt>
                <c:pt idx="9666">
                  <c:v>3</c:v>
                </c:pt>
                <c:pt idx="9667">
                  <c:v>1</c:v>
                </c:pt>
                <c:pt idx="9668">
                  <c:v>-1</c:v>
                </c:pt>
                <c:pt idx="9669">
                  <c:v>-1</c:v>
                </c:pt>
                <c:pt idx="9670">
                  <c:v>-1</c:v>
                </c:pt>
                <c:pt idx="9671">
                  <c:v>-1</c:v>
                </c:pt>
                <c:pt idx="9672">
                  <c:v>0</c:v>
                </c:pt>
                <c:pt idx="9673">
                  <c:v>-1</c:v>
                </c:pt>
                <c:pt idx="9674">
                  <c:v>-1</c:v>
                </c:pt>
                <c:pt idx="9675">
                  <c:v>-1</c:v>
                </c:pt>
                <c:pt idx="9676">
                  <c:v>-1</c:v>
                </c:pt>
                <c:pt idx="9677">
                  <c:v>-1</c:v>
                </c:pt>
                <c:pt idx="9678">
                  <c:v>-3</c:v>
                </c:pt>
                <c:pt idx="9679">
                  <c:v>-3</c:v>
                </c:pt>
                <c:pt idx="9680">
                  <c:v>-2</c:v>
                </c:pt>
                <c:pt idx="9681">
                  <c:v>-2</c:v>
                </c:pt>
                <c:pt idx="9682">
                  <c:v>-2</c:v>
                </c:pt>
                <c:pt idx="9683">
                  <c:v>-2</c:v>
                </c:pt>
                <c:pt idx="9684">
                  <c:v>-3</c:v>
                </c:pt>
                <c:pt idx="9685">
                  <c:v>-3</c:v>
                </c:pt>
                <c:pt idx="9686">
                  <c:v>-3</c:v>
                </c:pt>
                <c:pt idx="9687">
                  <c:v>-3</c:v>
                </c:pt>
                <c:pt idx="9688">
                  <c:v>-3</c:v>
                </c:pt>
                <c:pt idx="9689">
                  <c:v>-3</c:v>
                </c:pt>
                <c:pt idx="9690">
                  <c:v>-1</c:v>
                </c:pt>
                <c:pt idx="9691">
                  <c:v>-1</c:v>
                </c:pt>
                <c:pt idx="9692">
                  <c:v>-1</c:v>
                </c:pt>
                <c:pt idx="9693">
                  <c:v>-1</c:v>
                </c:pt>
                <c:pt idx="9694">
                  <c:v>-1</c:v>
                </c:pt>
                <c:pt idx="9695">
                  <c:v>-1</c:v>
                </c:pt>
                <c:pt idx="9696">
                  <c:v>-1</c:v>
                </c:pt>
                <c:pt idx="9697">
                  <c:v>-1</c:v>
                </c:pt>
                <c:pt idx="9698">
                  <c:v>-1</c:v>
                </c:pt>
                <c:pt idx="9699">
                  <c:v>-1</c:v>
                </c:pt>
                <c:pt idx="9700">
                  <c:v>-1</c:v>
                </c:pt>
                <c:pt idx="9701">
                  <c:v>-2</c:v>
                </c:pt>
                <c:pt idx="9702">
                  <c:v>-2</c:v>
                </c:pt>
                <c:pt idx="9703">
                  <c:v>-2</c:v>
                </c:pt>
                <c:pt idx="9704">
                  <c:v>-1</c:v>
                </c:pt>
                <c:pt idx="9705">
                  <c:v>-1</c:v>
                </c:pt>
                <c:pt idx="9706">
                  <c:v>-1</c:v>
                </c:pt>
                <c:pt idx="9707">
                  <c:v>-1</c:v>
                </c:pt>
                <c:pt idx="9708">
                  <c:v>-1</c:v>
                </c:pt>
                <c:pt idx="9709">
                  <c:v>-1</c:v>
                </c:pt>
                <c:pt idx="9710">
                  <c:v>-1</c:v>
                </c:pt>
                <c:pt idx="9711">
                  <c:v>-1</c:v>
                </c:pt>
                <c:pt idx="9712">
                  <c:v>-1</c:v>
                </c:pt>
                <c:pt idx="9713">
                  <c:v>1</c:v>
                </c:pt>
                <c:pt idx="9714">
                  <c:v>1</c:v>
                </c:pt>
                <c:pt idx="9715">
                  <c:v>1</c:v>
                </c:pt>
                <c:pt idx="9716">
                  <c:v>1</c:v>
                </c:pt>
                <c:pt idx="9717">
                  <c:v>1</c:v>
                </c:pt>
                <c:pt idx="9718">
                  <c:v>1</c:v>
                </c:pt>
                <c:pt idx="9719">
                  <c:v>1</c:v>
                </c:pt>
                <c:pt idx="9720">
                  <c:v>1</c:v>
                </c:pt>
                <c:pt idx="9721">
                  <c:v>1</c:v>
                </c:pt>
                <c:pt idx="9722">
                  <c:v>1</c:v>
                </c:pt>
                <c:pt idx="9723">
                  <c:v>0</c:v>
                </c:pt>
                <c:pt idx="9724">
                  <c:v>0</c:v>
                </c:pt>
                <c:pt idx="9725">
                  <c:v>0</c:v>
                </c:pt>
                <c:pt idx="9726">
                  <c:v>0</c:v>
                </c:pt>
                <c:pt idx="9727">
                  <c:v>0</c:v>
                </c:pt>
                <c:pt idx="9728">
                  <c:v>0</c:v>
                </c:pt>
                <c:pt idx="9729">
                  <c:v>0</c:v>
                </c:pt>
                <c:pt idx="9730">
                  <c:v>0</c:v>
                </c:pt>
                <c:pt idx="9731">
                  <c:v>0</c:v>
                </c:pt>
                <c:pt idx="9732">
                  <c:v>0</c:v>
                </c:pt>
                <c:pt idx="9733">
                  <c:v>-1</c:v>
                </c:pt>
                <c:pt idx="9734">
                  <c:v>-1</c:v>
                </c:pt>
                <c:pt idx="9735">
                  <c:v>-5</c:v>
                </c:pt>
                <c:pt idx="9736">
                  <c:v>-5</c:v>
                </c:pt>
                <c:pt idx="9737">
                  <c:v>-6</c:v>
                </c:pt>
                <c:pt idx="9738">
                  <c:v>-6</c:v>
                </c:pt>
                <c:pt idx="9739">
                  <c:v>-6</c:v>
                </c:pt>
                <c:pt idx="9740">
                  <c:v>-6</c:v>
                </c:pt>
                <c:pt idx="9741">
                  <c:v>-6</c:v>
                </c:pt>
                <c:pt idx="9742">
                  <c:v>-6</c:v>
                </c:pt>
                <c:pt idx="9743">
                  <c:v>-6</c:v>
                </c:pt>
                <c:pt idx="9744">
                  <c:v>-6</c:v>
                </c:pt>
                <c:pt idx="9745">
                  <c:v>-5</c:v>
                </c:pt>
                <c:pt idx="9746">
                  <c:v>-6</c:v>
                </c:pt>
                <c:pt idx="9747">
                  <c:v>-1</c:v>
                </c:pt>
                <c:pt idx="9748">
                  <c:v>-1</c:v>
                </c:pt>
                <c:pt idx="9749">
                  <c:v>-1</c:v>
                </c:pt>
                <c:pt idx="9750">
                  <c:v>-1</c:v>
                </c:pt>
                <c:pt idx="9751">
                  <c:v>-1</c:v>
                </c:pt>
                <c:pt idx="9752">
                  <c:v>-1</c:v>
                </c:pt>
                <c:pt idx="9753">
                  <c:v>-1</c:v>
                </c:pt>
                <c:pt idx="9754">
                  <c:v>-1</c:v>
                </c:pt>
                <c:pt idx="9755">
                  <c:v>-1</c:v>
                </c:pt>
                <c:pt idx="9756">
                  <c:v>-2</c:v>
                </c:pt>
                <c:pt idx="9757">
                  <c:v>-2</c:v>
                </c:pt>
                <c:pt idx="9758">
                  <c:v>-1</c:v>
                </c:pt>
                <c:pt idx="9759">
                  <c:v>-1</c:v>
                </c:pt>
                <c:pt idx="9760">
                  <c:v>-1</c:v>
                </c:pt>
                <c:pt idx="9761">
                  <c:v>-2</c:v>
                </c:pt>
                <c:pt idx="9762">
                  <c:v>-2</c:v>
                </c:pt>
                <c:pt idx="9763">
                  <c:v>-2</c:v>
                </c:pt>
                <c:pt idx="9764">
                  <c:v>-2</c:v>
                </c:pt>
                <c:pt idx="9765">
                  <c:v>-2</c:v>
                </c:pt>
                <c:pt idx="9766">
                  <c:v>-2</c:v>
                </c:pt>
                <c:pt idx="9767">
                  <c:v>-2</c:v>
                </c:pt>
                <c:pt idx="9768">
                  <c:v>-1</c:v>
                </c:pt>
                <c:pt idx="9769">
                  <c:v>-1</c:v>
                </c:pt>
                <c:pt idx="9770">
                  <c:v>-1</c:v>
                </c:pt>
                <c:pt idx="9771">
                  <c:v>-1</c:v>
                </c:pt>
                <c:pt idx="9772">
                  <c:v>-1</c:v>
                </c:pt>
                <c:pt idx="9773">
                  <c:v>-1</c:v>
                </c:pt>
                <c:pt idx="9774">
                  <c:v>-1</c:v>
                </c:pt>
                <c:pt idx="9775">
                  <c:v>-1</c:v>
                </c:pt>
                <c:pt idx="9776">
                  <c:v>-3</c:v>
                </c:pt>
                <c:pt idx="9777">
                  <c:v>-3</c:v>
                </c:pt>
                <c:pt idx="9778">
                  <c:v>-3</c:v>
                </c:pt>
                <c:pt idx="9779">
                  <c:v>-3</c:v>
                </c:pt>
                <c:pt idx="9780">
                  <c:v>-2</c:v>
                </c:pt>
                <c:pt idx="9781">
                  <c:v>-2</c:v>
                </c:pt>
                <c:pt idx="9782">
                  <c:v>-4</c:v>
                </c:pt>
                <c:pt idx="9783">
                  <c:v>-4</c:v>
                </c:pt>
                <c:pt idx="9784">
                  <c:v>-4</c:v>
                </c:pt>
                <c:pt idx="9785">
                  <c:v>-3</c:v>
                </c:pt>
                <c:pt idx="9786">
                  <c:v>-3</c:v>
                </c:pt>
                <c:pt idx="9787">
                  <c:v>-3</c:v>
                </c:pt>
                <c:pt idx="9788">
                  <c:v>-2</c:v>
                </c:pt>
                <c:pt idx="9789">
                  <c:v>-2</c:v>
                </c:pt>
                <c:pt idx="9790">
                  <c:v>-2</c:v>
                </c:pt>
                <c:pt idx="9791">
                  <c:v>-2</c:v>
                </c:pt>
                <c:pt idx="9792">
                  <c:v>-3</c:v>
                </c:pt>
                <c:pt idx="9793">
                  <c:v>-3</c:v>
                </c:pt>
                <c:pt idx="9794">
                  <c:v>-1</c:v>
                </c:pt>
                <c:pt idx="9795">
                  <c:v>-1</c:v>
                </c:pt>
                <c:pt idx="9796">
                  <c:v>-1</c:v>
                </c:pt>
                <c:pt idx="9797">
                  <c:v>-1</c:v>
                </c:pt>
                <c:pt idx="9798">
                  <c:v>-1</c:v>
                </c:pt>
                <c:pt idx="9799">
                  <c:v>-1</c:v>
                </c:pt>
                <c:pt idx="9800">
                  <c:v>-2</c:v>
                </c:pt>
                <c:pt idx="9801">
                  <c:v>-2</c:v>
                </c:pt>
                <c:pt idx="9802">
                  <c:v>-5</c:v>
                </c:pt>
                <c:pt idx="9803">
                  <c:v>-5</c:v>
                </c:pt>
                <c:pt idx="9804">
                  <c:v>-5</c:v>
                </c:pt>
                <c:pt idx="9805">
                  <c:v>-5</c:v>
                </c:pt>
                <c:pt idx="9806">
                  <c:v>-5</c:v>
                </c:pt>
                <c:pt idx="9807">
                  <c:v>-5</c:v>
                </c:pt>
                <c:pt idx="9808">
                  <c:v>-4</c:v>
                </c:pt>
                <c:pt idx="9809">
                  <c:v>-3</c:v>
                </c:pt>
                <c:pt idx="9810">
                  <c:v>-3</c:v>
                </c:pt>
                <c:pt idx="9811">
                  <c:v>-5</c:v>
                </c:pt>
                <c:pt idx="9812">
                  <c:v>-2</c:v>
                </c:pt>
                <c:pt idx="9813">
                  <c:v>-2</c:v>
                </c:pt>
                <c:pt idx="9814">
                  <c:v>0</c:v>
                </c:pt>
                <c:pt idx="9815">
                  <c:v>0</c:v>
                </c:pt>
                <c:pt idx="9816">
                  <c:v>0</c:v>
                </c:pt>
                <c:pt idx="9817">
                  <c:v>0</c:v>
                </c:pt>
                <c:pt idx="9818">
                  <c:v>0</c:v>
                </c:pt>
                <c:pt idx="9819">
                  <c:v>0</c:v>
                </c:pt>
                <c:pt idx="9820">
                  <c:v>-1</c:v>
                </c:pt>
                <c:pt idx="9821">
                  <c:v>-2</c:v>
                </c:pt>
                <c:pt idx="9822">
                  <c:v>-2</c:v>
                </c:pt>
                <c:pt idx="9823">
                  <c:v>0</c:v>
                </c:pt>
                <c:pt idx="9824">
                  <c:v>-1</c:v>
                </c:pt>
                <c:pt idx="9825">
                  <c:v>-1</c:v>
                </c:pt>
                <c:pt idx="9826">
                  <c:v>1</c:v>
                </c:pt>
                <c:pt idx="9827">
                  <c:v>1</c:v>
                </c:pt>
                <c:pt idx="9828">
                  <c:v>1</c:v>
                </c:pt>
                <c:pt idx="9829">
                  <c:v>1</c:v>
                </c:pt>
                <c:pt idx="9830">
                  <c:v>1</c:v>
                </c:pt>
                <c:pt idx="9831">
                  <c:v>1</c:v>
                </c:pt>
                <c:pt idx="9832">
                  <c:v>1</c:v>
                </c:pt>
                <c:pt idx="9833">
                  <c:v>1</c:v>
                </c:pt>
                <c:pt idx="9834">
                  <c:v>1</c:v>
                </c:pt>
                <c:pt idx="9835">
                  <c:v>1</c:v>
                </c:pt>
                <c:pt idx="9836">
                  <c:v>1</c:v>
                </c:pt>
                <c:pt idx="9837">
                  <c:v>1</c:v>
                </c:pt>
                <c:pt idx="9838">
                  <c:v>-1</c:v>
                </c:pt>
                <c:pt idx="9839">
                  <c:v>-1</c:v>
                </c:pt>
                <c:pt idx="9840">
                  <c:v>0</c:v>
                </c:pt>
                <c:pt idx="9841">
                  <c:v>0</c:v>
                </c:pt>
                <c:pt idx="9842">
                  <c:v>0</c:v>
                </c:pt>
                <c:pt idx="9843">
                  <c:v>0</c:v>
                </c:pt>
                <c:pt idx="9844">
                  <c:v>0</c:v>
                </c:pt>
                <c:pt idx="9845">
                  <c:v>0</c:v>
                </c:pt>
                <c:pt idx="9846">
                  <c:v>0</c:v>
                </c:pt>
                <c:pt idx="9847">
                  <c:v>0</c:v>
                </c:pt>
                <c:pt idx="9848">
                  <c:v>0</c:v>
                </c:pt>
                <c:pt idx="9849">
                  <c:v>0</c:v>
                </c:pt>
                <c:pt idx="9850">
                  <c:v>1</c:v>
                </c:pt>
                <c:pt idx="9851">
                  <c:v>1</c:v>
                </c:pt>
                <c:pt idx="9852">
                  <c:v>-1</c:v>
                </c:pt>
                <c:pt idx="9853">
                  <c:v>-1</c:v>
                </c:pt>
                <c:pt idx="9854">
                  <c:v>-1</c:v>
                </c:pt>
                <c:pt idx="9855">
                  <c:v>-1</c:v>
                </c:pt>
                <c:pt idx="9856">
                  <c:v>-1</c:v>
                </c:pt>
                <c:pt idx="9857">
                  <c:v>-1</c:v>
                </c:pt>
                <c:pt idx="9858">
                  <c:v>-1</c:v>
                </c:pt>
                <c:pt idx="9859">
                  <c:v>-1</c:v>
                </c:pt>
                <c:pt idx="9860">
                  <c:v>-1</c:v>
                </c:pt>
                <c:pt idx="9861">
                  <c:v>-1</c:v>
                </c:pt>
                <c:pt idx="9862">
                  <c:v>-1</c:v>
                </c:pt>
                <c:pt idx="9863">
                  <c:v>-1</c:v>
                </c:pt>
                <c:pt idx="9864">
                  <c:v>1</c:v>
                </c:pt>
                <c:pt idx="9865">
                  <c:v>1</c:v>
                </c:pt>
                <c:pt idx="9866">
                  <c:v>-1</c:v>
                </c:pt>
                <c:pt idx="9867">
                  <c:v>-2</c:v>
                </c:pt>
                <c:pt idx="9868">
                  <c:v>-2</c:v>
                </c:pt>
                <c:pt idx="9869">
                  <c:v>-2</c:v>
                </c:pt>
                <c:pt idx="9870">
                  <c:v>-2</c:v>
                </c:pt>
                <c:pt idx="9871">
                  <c:v>-2</c:v>
                </c:pt>
                <c:pt idx="9872">
                  <c:v>-5</c:v>
                </c:pt>
                <c:pt idx="9873">
                  <c:v>-5</c:v>
                </c:pt>
                <c:pt idx="9874">
                  <c:v>-5</c:v>
                </c:pt>
                <c:pt idx="9875">
                  <c:v>-5</c:v>
                </c:pt>
                <c:pt idx="9876">
                  <c:v>-6</c:v>
                </c:pt>
                <c:pt idx="9877">
                  <c:v>-6</c:v>
                </c:pt>
                <c:pt idx="9878">
                  <c:v>-4</c:v>
                </c:pt>
                <c:pt idx="9879">
                  <c:v>-3</c:v>
                </c:pt>
                <c:pt idx="9880">
                  <c:v>-3</c:v>
                </c:pt>
                <c:pt idx="9881">
                  <c:v>-3</c:v>
                </c:pt>
                <c:pt idx="9882">
                  <c:v>-3</c:v>
                </c:pt>
                <c:pt idx="9883">
                  <c:v>-4</c:v>
                </c:pt>
                <c:pt idx="9884">
                  <c:v>-1</c:v>
                </c:pt>
                <c:pt idx="9885">
                  <c:v>-1</c:v>
                </c:pt>
                <c:pt idx="9886">
                  <c:v>-1</c:v>
                </c:pt>
                <c:pt idx="9887">
                  <c:v>-1</c:v>
                </c:pt>
                <c:pt idx="9888">
                  <c:v>-1</c:v>
                </c:pt>
                <c:pt idx="9889">
                  <c:v>-1</c:v>
                </c:pt>
                <c:pt idx="9890">
                  <c:v>-1</c:v>
                </c:pt>
                <c:pt idx="9891">
                  <c:v>-1</c:v>
                </c:pt>
                <c:pt idx="9892">
                  <c:v>-1</c:v>
                </c:pt>
                <c:pt idx="9893">
                  <c:v>-1</c:v>
                </c:pt>
                <c:pt idx="9894">
                  <c:v>-1</c:v>
                </c:pt>
                <c:pt idx="9895">
                  <c:v>-1</c:v>
                </c:pt>
                <c:pt idx="9896">
                  <c:v>1</c:v>
                </c:pt>
                <c:pt idx="9897">
                  <c:v>1</c:v>
                </c:pt>
                <c:pt idx="9898">
                  <c:v>1</c:v>
                </c:pt>
                <c:pt idx="9899">
                  <c:v>1</c:v>
                </c:pt>
                <c:pt idx="9900">
                  <c:v>0</c:v>
                </c:pt>
                <c:pt idx="9901">
                  <c:v>0</c:v>
                </c:pt>
                <c:pt idx="9902">
                  <c:v>2</c:v>
                </c:pt>
                <c:pt idx="9903">
                  <c:v>2</c:v>
                </c:pt>
                <c:pt idx="9904">
                  <c:v>2</c:v>
                </c:pt>
                <c:pt idx="9905">
                  <c:v>2</c:v>
                </c:pt>
                <c:pt idx="9906">
                  <c:v>2</c:v>
                </c:pt>
                <c:pt idx="9907">
                  <c:v>2</c:v>
                </c:pt>
                <c:pt idx="9908">
                  <c:v>1</c:v>
                </c:pt>
                <c:pt idx="9909">
                  <c:v>1</c:v>
                </c:pt>
                <c:pt idx="9910">
                  <c:v>1</c:v>
                </c:pt>
                <c:pt idx="9911">
                  <c:v>0</c:v>
                </c:pt>
                <c:pt idx="9912">
                  <c:v>1</c:v>
                </c:pt>
                <c:pt idx="9913">
                  <c:v>1</c:v>
                </c:pt>
                <c:pt idx="9914">
                  <c:v>-1</c:v>
                </c:pt>
                <c:pt idx="9915">
                  <c:v>0</c:v>
                </c:pt>
                <c:pt idx="9916">
                  <c:v>0</c:v>
                </c:pt>
                <c:pt idx="9917">
                  <c:v>0</c:v>
                </c:pt>
                <c:pt idx="9918">
                  <c:v>0</c:v>
                </c:pt>
                <c:pt idx="9919">
                  <c:v>0</c:v>
                </c:pt>
                <c:pt idx="9920">
                  <c:v>-1</c:v>
                </c:pt>
                <c:pt idx="9921">
                  <c:v>-1</c:v>
                </c:pt>
                <c:pt idx="9922">
                  <c:v>-1</c:v>
                </c:pt>
                <c:pt idx="9923">
                  <c:v>-1</c:v>
                </c:pt>
                <c:pt idx="9924">
                  <c:v>-1</c:v>
                </c:pt>
                <c:pt idx="9925">
                  <c:v>-1</c:v>
                </c:pt>
                <c:pt idx="9926">
                  <c:v>-1</c:v>
                </c:pt>
                <c:pt idx="9927">
                  <c:v>-2</c:v>
                </c:pt>
                <c:pt idx="9928">
                  <c:v>-2</c:v>
                </c:pt>
                <c:pt idx="9929">
                  <c:v>-2</c:v>
                </c:pt>
                <c:pt idx="9930">
                  <c:v>-2</c:v>
                </c:pt>
                <c:pt idx="9931">
                  <c:v>-4</c:v>
                </c:pt>
                <c:pt idx="9932">
                  <c:v>-4</c:v>
                </c:pt>
                <c:pt idx="9933">
                  <c:v>-4</c:v>
                </c:pt>
                <c:pt idx="9934">
                  <c:v>-3</c:v>
                </c:pt>
                <c:pt idx="9935">
                  <c:v>-2</c:v>
                </c:pt>
                <c:pt idx="9936">
                  <c:v>-2</c:v>
                </c:pt>
                <c:pt idx="9937">
                  <c:v>-2</c:v>
                </c:pt>
                <c:pt idx="9938">
                  <c:v>-2</c:v>
                </c:pt>
                <c:pt idx="9939">
                  <c:v>-2</c:v>
                </c:pt>
                <c:pt idx="9940">
                  <c:v>-2</c:v>
                </c:pt>
                <c:pt idx="9941">
                  <c:v>-2</c:v>
                </c:pt>
                <c:pt idx="9942">
                  <c:v>-3</c:v>
                </c:pt>
                <c:pt idx="9943">
                  <c:v>-1</c:v>
                </c:pt>
                <c:pt idx="9944">
                  <c:v>0</c:v>
                </c:pt>
                <c:pt idx="9945">
                  <c:v>0</c:v>
                </c:pt>
                <c:pt idx="9946">
                  <c:v>-1</c:v>
                </c:pt>
                <c:pt idx="9947">
                  <c:v>-3</c:v>
                </c:pt>
                <c:pt idx="9948">
                  <c:v>-3</c:v>
                </c:pt>
                <c:pt idx="9949">
                  <c:v>-3</c:v>
                </c:pt>
                <c:pt idx="9950">
                  <c:v>-3</c:v>
                </c:pt>
                <c:pt idx="9951">
                  <c:v>-3</c:v>
                </c:pt>
                <c:pt idx="9952">
                  <c:v>-2</c:v>
                </c:pt>
                <c:pt idx="9953">
                  <c:v>-1</c:v>
                </c:pt>
                <c:pt idx="9954">
                  <c:v>0</c:v>
                </c:pt>
                <c:pt idx="9955">
                  <c:v>0</c:v>
                </c:pt>
                <c:pt idx="9956">
                  <c:v>0</c:v>
                </c:pt>
                <c:pt idx="9957">
                  <c:v>0</c:v>
                </c:pt>
                <c:pt idx="9958">
                  <c:v>0</c:v>
                </c:pt>
                <c:pt idx="9959">
                  <c:v>2</c:v>
                </c:pt>
                <c:pt idx="9960">
                  <c:v>2</c:v>
                </c:pt>
                <c:pt idx="9961">
                  <c:v>2</c:v>
                </c:pt>
                <c:pt idx="9962">
                  <c:v>2</c:v>
                </c:pt>
                <c:pt idx="9963">
                  <c:v>2</c:v>
                </c:pt>
                <c:pt idx="9964">
                  <c:v>1</c:v>
                </c:pt>
                <c:pt idx="9965">
                  <c:v>-1</c:v>
                </c:pt>
                <c:pt idx="9966">
                  <c:v>-1</c:v>
                </c:pt>
                <c:pt idx="9967">
                  <c:v>-1</c:v>
                </c:pt>
                <c:pt idx="9968">
                  <c:v>-1</c:v>
                </c:pt>
                <c:pt idx="9969">
                  <c:v>-1</c:v>
                </c:pt>
                <c:pt idx="9970">
                  <c:v>-2</c:v>
                </c:pt>
                <c:pt idx="9971">
                  <c:v>-2</c:v>
                </c:pt>
                <c:pt idx="9972">
                  <c:v>-2</c:v>
                </c:pt>
                <c:pt idx="9973">
                  <c:v>-2</c:v>
                </c:pt>
                <c:pt idx="9974">
                  <c:v>-2</c:v>
                </c:pt>
                <c:pt idx="9975">
                  <c:v>-2</c:v>
                </c:pt>
                <c:pt idx="9976">
                  <c:v>-2</c:v>
                </c:pt>
                <c:pt idx="9977">
                  <c:v>-1</c:v>
                </c:pt>
                <c:pt idx="9978">
                  <c:v>-1</c:v>
                </c:pt>
                <c:pt idx="9979">
                  <c:v>-1</c:v>
                </c:pt>
                <c:pt idx="9980">
                  <c:v>-1</c:v>
                </c:pt>
                <c:pt idx="9981">
                  <c:v>-1</c:v>
                </c:pt>
                <c:pt idx="9982">
                  <c:v>1</c:v>
                </c:pt>
                <c:pt idx="9983">
                  <c:v>1</c:v>
                </c:pt>
                <c:pt idx="9984">
                  <c:v>1</c:v>
                </c:pt>
                <c:pt idx="9985">
                  <c:v>1</c:v>
                </c:pt>
                <c:pt idx="9986">
                  <c:v>1</c:v>
                </c:pt>
                <c:pt idx="9987">
                  <c:v>1</c:v>
                </c:pt>
                <c:pt idx="9988">
                  <c:v>1</c:v>
                </c:pt>
                <c:pt idx="9989">
                  <c:v>1</c:v>
                </c:pt>
                <c:pt idx="9990">
                  <c:v>1</c:v>
                </c:pt>
                <c:pt idx="9991">
                  <c:v>1</c:v>
                </c:pt>
                <c:pt idx="9992">
                  <c:v>1</c:v>
                </c:pt>
                <c:pt idx="9993">
                  <c:v>1</c:v>
                </c:pt>
                <c:pt idx="9994">
                  <c:v>1</c:v>
                </c:pt>
                <c:pt idx="9995">
                  <c:v>1</c:v>
                </c:pt>
                <c:pt idx="9996">
                  <c:v>3</c:v>
                </c:pt>
                <c:pt idx="9997">
                  <c:v>3</c:v>
                </c:pt>
                <c:pt idx="9998">
                  <c:v>3</c:v>
                </c:pt>
                <c:pt idx="9999">
                  <c:v>3</c:v>
                </c:pt>
                <c:pt idx="10000">
                  <c:v>3</c:v>
                </c:pt>
                <c:pt idx="10001">
                  <c:v>3</c:v>
                </c:pt>
                <c:pt idx="10002">
                  <c:v>3</c:v>
                </c:pt>
                <c:pt idx="10003">
                  <c:v>4</c:v>
                </c:pt>
                <c:pt idx="10004">
                  <c:v>3</c:v>
                </c:pt>
                <c:pt idx="10005">
                  <c:v>3</c:v>
                </c:pt>
                <c:pt idx="10006">
                  <c:v>3</c:v>
                </c:pt>
                <c:pt idx="10007">
                  <c:v>3</c:v>
                </c:pt>
                <c:pt idx="10008">
                  <c:v>1</c:v>
                </c:pt>
                <c:pt idx="10009">
                  <c:v>1</c:v>
                </c:pt>
                <c:pt idx="10010">
                  <c:v>1</c:v>
                </c:pt>
                <c:pt idx="10011">
                  <c:v>1</c:v>
                </c:pt>
                <c:pt idx="10012">
                  <c:v>1</c:v>
                </c:pt>
                <c:pt idx="10013">
                  <c:v>1</c:v>
                </c:pt>
                <c:pt idx="10014">
                  <c:v>1</c:v>
                </c:pt>
                <c:pt idx="10015">
                  <c:v>-1</c:v>
                </c:pt>
                <c:pt idx="10016">
                  <c:v>-4</c:v>
                </c:pt>
                <c:pt idx="10017">
                  <c:v>-5</c:v>
                </c:pt>
                <c:pt idx="10018">
                  <c:v>-5</c:v>
                </c:pt>
                <c:pt idx="10019">
                  <c:v>-5</c:v>
                </c:pt>
                <c:pt idx="10020">
                  <c:v>-5</c:v>
                </c:pt>
                <c:pt idx="10021">
                  <c:v>-7</c:v>
                </c:pt>
                <c:pt idx="10022">
                  <c:v>-7</c:v>
                </c:pt>
                <c:pt idx="10023">
                  <c:v>-9</c:v>
                </c:pt>
                <c:pt idx="10024">
                  <c:v>-9</c:v>
                </c:pt>
                <c:pt idx="10025">
                  <c:v>-9</c:v>
                </c:pt>
                <c:pt idx="10026">
                  <c:v>-9</c:v>
                </c:pt>
                <c:pt idx="10027">
                  <c:v>-8</c:v>
                </c:pt>
                <c:pt idx="10028">
                  <c:v>-5</c:v>
                </c:pt>
                <c:pt idx="10029">
                  <c:v>-4</c:v>
                </c:pt>
                <c:pt idx="10030">
                  <c:v>-4</c:v>
                </c:pt>
                <c:pt idx="10031">
                  <c:v>-4</c:v>
                </c:pt>
                <c:pt idx="10032">
                  <c:v>-4</c:v>
                </c:pt>
                <c:pt idx="10033">
                  <c:v>-3</c:v>
                </c:pt>
                <c:pt idx="10034">
                  <c:v>-3</c:v>
                </c:pt>
                <c:pt idx="10035">
                  <c:v>-1</c:v>
                </c:pt>
                <c:pt idx="10036">
                  <c:v>-1</c:v>
                </c:pt>
                <c:pt idx="10037">
                  <c:v>-1</c:v>
                </c:pt>
                <c:pt idx="10038">
                  <c:v>-1</c:v>
                </c:pt>
                <c:pt idx="10039">
                  <c:v>-1</c:v>
                </c:pt>
                <c:pt idx="10040">
                  <c:v>0</c:v>
                </c:pt>
                <c:pt idx="10041">
                  <c:v>0</c:v>
                </c:pt>
                <c:pt idx="10042">
                  <c:v>0</c:v>
                </c:pt>
                <c:pt idx="10043">
                  <c:v>0</c:v>
                </c:pt>
                <c:pt idx="10044">
                  <c:v>0</c:v>
                </c:pt>
                <c:pt idx="10045">
                  <c:v>1</c:v>
                </c:pt>
                <c:pt idx="10046">
                  <c:v>-1</c:v>
                </c:pt>
                <c:pt idx="10047">
                  <c:v>-1</c:v>
                </c:pt>
                <c:pt idx="10048">
                  <c:v>-1</c:v>
                </c:pt>
                <c:pt idx="10049">
                  <c:v>-1</c:v>
                </c:pt>
                <c:pt idx="10050">
                  <c:v>-1</c:v>
                </c:pt>
                <c:pt idx="10051">
                  <c:v>-1</c:v>
                </c:pt>
                <c:pt idx="10052">
                  <c:v>0</c:v>
                </c:pt>
                <c:pt idx="10053">
                  <c:v>0</c:v>
                </c:pt>
                <c:pt idx="10054">
                  <c:v>0</c:v>
                </c:pt>
                <c:pt idx="10055">
                  <c:v>0</c:v>
                </c:pt>
                <c:pt idx="10056">
                  <c:v>0</c:v>
                </c:pt>
                <c:pt idx="10057">
                  <c:v>0</c:v>
                </c:pt>
                <c:pt idx="10058">
                  <c:v>2</c:v>
                </c:pt>
                <c:pt idx="10059">
                  <c:v>2</c:v>
                </c:pt>
                <c:pt idx="10060">
                  <c:v>2</c:v>
                </c:pt>
                <c:pt idx="10061">
                  <c:v>2</c:v>
                </c:pt>
                <c:pt idx="10062">
                  <c:v>2</c:v>
                </c:pt>
                <c:pt idx="10063">
                  <c:v>2</c:v>
                </c:pt>
                <c:pt idx="10064">
                  <c:v>-1</c:v>
                </c:pt>
                <c:pt idx="10065">
                  <c:v>-1</c:v>
                </c:pt>
                <c:pt idx="10066">
                  <c:v>-1</c:v>
                </c:pt>
                <c:pt idx="10067">
                  <c:v>-1</c:v>
                </c:pt>
                <c:pt idx="10068">
                  <c:v>-1</c:v>
                </c:pt>
                <c:pt idx="10069">
                  <c:v>-1</c:v>
                </c:pt>
                <c:pt idx="10070">
                  <c:v>-1</c:v>
                </c:pt>
                <c:pt idx="10071">
                  <c:v>-1</c:v>
                </c:pt>
                <c:pt idx="10072">
                  <c:v>-1</c:v>
                </c:pt>
                <c:pt idx="10073">
                  <c:v>-1</c:v>
                </c:pt>
                <c:pt idx="10074">
                  <c:v>-1</c:v>
                </c:pt>
                <c:pt idx="10075">
                  <c:v>-1</c:v>
                </c:pt>
                <c:pt idx="10076">
                  <c:v>-1</c:v>
                </c:pt>
                <c:pt idx="10077">
                  <c:v>0</c:v>
                </c:pt>
                <c:pt idx="10078">
                  <c:v>0</c:v>
                </c:pt>
                <c:pt idx="10079">
                  <c:v>0</c:v>
                </c:pt>
                <c:pt idx="10080">
                  <c:v>0</c:v>
                </c:pt>
                <c:pt idx="10081">
                  <c:v>-1</c:v>
                </c:pt>
                <c:pt idx="10082">
                  <c:v>-1</c:v>
                </c:pt>
                <c:pt idx="10083">
                  <c:v>-1</c:v>
                </c:pt>
                <c:pt idx="10084">
                  <c:v>-1</c:v>
                </c:pt>
                <c:pt idx="10085">
                  <c:v>-1</c:v>
                </c:pt>
                <c:pt idx="10086">
                  <c:v>-1</c:v>
                </c:pt>
                <c:pt idx="10087">
                  <c:v>-1</c:v>
                </c:pt>
                <c:pt idx="10088">
                  <c:v>0</c:v>
                </c:pt>
                <c:pt idx="10089">
                  <c:v>-1</c:v>
                </c:pt>
                <c:pt idx="10090">
                  <c:v>-1</c:v>
                </c:pt>
                <c:pt idx="10091">
                  <c:v>-1</c:v>
                </c:pt>
                <c:pt idx="10092">
                  <c:v>-1</c:v>
                </c:pt>
                <c:pt idx="10093">
                  <c:v>1</c:v>
                </c:pt>
                <c:pt idx="10094">
                  <c:v>1</c:v>
                </c:pt>
                <c:pt idx="10095">
                  <c:v>1</c:v>
                </c:pt>
                <c:pt idx="10096">
                  <c:v>1</c:v>
                </c:pt>
                <c:pt idx="10097">
                  <c:v>1</c:v>
                </c:pt>
                <c:pt idx="10098">
                  <c:v>1</c:v>
                </c:pt>
                <c:pt idx="10099">
                  <c:v>1</c:v>
                </c:pt>
                <c:pt idx="10100">
                  <c:v>1</c:v>
                </c:pt>
                <c:pt idx="10101">
                  <c:v>1</c:v>
                </c:pt>
                <c:pt idx="10102">
                  <c:v>1</c:v>
                </c:pt>
                <c:pt idx="10103">
                  <c:v>1</c:v>
                </c:pt>
                <c:pt idx="10104">
                  <c:v>1</c:v>
                </c:pt>
                <c:pt idx="10105">
                  <c:v>-2</c:v>
                </c:pt>
                <c:pt idx="10106">
                  <c:v>-2</c:v>
                </c:pt>
                <c:pt idx="10107">
                  <c:v>-2</c:v>
                </c:pt>
                <c:pt idx="10108">
                  <c:v>-2</c:v>
                </c:pt>
                <c:pt idx="10109">
                  <c:v>-2</c:v>
                </c:pt>
                <c:pt idx="10110">
                  <c:v>-2</c:v>
                </c:pt>
                <c:pt idx="10111">
                  <c:v>-2</c:v>
                </c:pt>
                <c:pt idx="10112">
                  <c:v>-2</c:v>
                </c:pt>
                <c:pt idx="10113">
                  <c:v>-2</c:v>
                </c:pt>
                <c:pt idx="10114">
                  <c:v>-2</c:v>
                </c:pt>
                <c:pt idx="10115">
                  <c:v>-2</c:v>
                </c:pt>
                <c:pt idx="10116">
                  <c:v>-2</c:v>
                </c:pt>
                <c:pt idx="10117">
                  <c:v>-1</c:v>
                </c:pt>
                <c:pt idx="10118">
                  <c:v>-1</c:v>
                </c:pt>
                <c:pt idx="10119">
                  <c:v>-1</c:v>
                </c:pt>
                <c:pt idx="10120">
                  <c:v>-1</c:v>
                </c:pt>
                <c:pt idx="10121">
                  <c:v>-1</c:v>
                </c:pt>
                <c:pt idx="10122">
                  <c:v>-1</c:v>
                </c:pt>
                <c:pt idx="10123">
                  <c:v>-1</c:v>
                </c:pt>
                <c:pt idx="10124">
                  <c:v>-1</c:v>
                </c:pt>
                <c:pt idx="10125">
                  <c:v>-3</c:v>
                </c:pt>
                <c:pt idx="10126">
                  <c:v>-3</c:v>
                </c:pt>
                <c:pt idx="10127">
                  <c:v>-3</c:v>
                </c:pt>
                <c:pt idx="10128">
                  <c:v>-3</c:v>
                </c:pt>
                <c:pt idx="10129">
                  <c:v>-2</c:v>
                </c:pt>
                <c:pt idx="10130">
                  <c:v>-2</c:v>
                </c:pt>
                <c:pt idx="10131">
                  <c:v>-2</c:v>
                </c:pt>
                <c:pt idx="10132">
                  <c:v>-2</c:v>
                </c:pt>
                <c:pt idx="10133">
                  <c:v>-2</c:v>
                </c:pt>
                <c:pt idx="10134">
                  <c:v>-2</c:v>
                </c:pt>
                <c:pt idx="10135">
                  <c:v>-2</c:v>
                </c:pt>
                <c:pt idx="10136">
                  <c:v>-2</c:v>
                </c:pt>
                <c:pt idx="10137">
                  <c:v>1</c:v>
                </c:pt>
                <c:pt idx="10138">
                  <c:v>1</c:v>
                </c:pt>
                <c:pt idx="10139">
                  <c:v>0</c:v>
                </c:pt>
                <c:pt idx="10140">
                  <c:v>0</c:v>
                </c:pt>
                <c:pt idx="10141">
                  <c:v>0</c:v>
                </c:pt>
                <c:pt idx="10142">
                  <c:v>0</c:v>
                </c:pt>
                <c:pt idx="10143">
                  <c:v>0</c:v>
                </c:pt>
                <c:pt idx="10144">
                  <c:v>0</c:v>
                </c:pt>
                <c:pt idx="10145">
                  <c:v>-3</c:v>
                </c:pt>
                <c:pt idx="10146">
                  <c:v>-3</c:v>
                </c:pt>
                <c:pt idx="10147">
                  <c:v>-3</c:v>
                </c:pt>
                <c:pt idx="10148">
                  <c:v>-3</c:v>
                </c:pt>
                <c:pt idx="10149">
                  <c:v>-4</c:v>
                </c:pt>
                <c:pt idx="10150">
                  <c:v>-4</c:v>
                </c:pt>
                <c:pt idx="10151">
                  <c:v>-3</c:v>
                </c:pt>
                <c:pt idx="10152">
                  <c:v>-4</c:v>
                </c:pt>
                <c:pt idx="10153">
                  <c:v>-4</c:v>
                </c:pt>
                <c:pt idx="10154">
                  <c:v>-4</c:v>
                </c:pt>
                <c:pt idx="10155">
                  <c:v>-4</c:v>
                </c:pt>
                <c:pt idx="10156">
                  <c:v>-4</c:v>
                </c:pt>
                <c:pt idx="10157">
                  <c:v>-1</c:v>
                </c:pt>
                <c:pt idx="10158">
                  <c:v>-1</c:v>
                </c:pt>
                <c:pt idx="10159">
                  <c:v>-1</c:v>
                </c:pt>
                <c:pt idx="10160">
                  <c:v>-1</c:v>
                </c:pt>
                <c:pt idx="10161">
                  <c:v>-1</c:v>
                </c:pt>
                <c:pt idx="10162">
                  <c:v>-1</c:v>
                </c:pt>
                <c:pt idx="10163">
                  <c:v>-1</c:v>
                </c:pt>
                <c:pt idx="10164">
                  <c:v>2</c:v>
                </c:pt>
                <c:pt idx="10165">
                  <c:v>3</c:v>
                </c:pt>
                <c:pt idx="10166">
                  <c:v>3</c:v>
                </c:pt>
                <c:pt idx="10167">
                  <c:v>3</c:v>
                </c:pt>
                <c:pt idx="10168">
                  <c:v>3</c:v>
                </c:pt>
                <c:pt idx="10169">
                  <c:v>3</c:v>
                </c:pt>
                <c:pt idx="10170">
                  <c:v>3</c:v>
                </c:pt>
                <c:pt idx="10171">
                  <c:v>3</c:v>
                </c:pt>
                <c:pt idx="10172">
                  <c:v>2</c:v>
                </c:pt>
                <c:pt idx="10173">
                  <c:v>1</c:v>
                </c:pt>
                <c:pt idx="10174">
                  <c:v>1</c:v>
                </c:pt>
                <c:pt idx="10175">
                  <c:v>1</c:v>
                </c:pt>
                <c:pt idx="10176">
                  <c:v>-1</c:v>
                </c:pt>
                <c:pt idx="10177">
                  <c:v>-2</c:v>
                </c:pt>
                <c:pt idx="10178">
                  <c:v>-2</c:v>
                </c:pt>
                <c:pt idx="10179">
                  <c:v>-2</c:v>
                </c:pt>
                <c:pt idx="10180">
                  <c:v>-2</c:v>
                </c:pt>
                <c:pt idx="10181">
                  <c:v>-2</c:v>
                </c:pt>
                <c:pt idx="10182">
                  <c:v>-2</c:v>
                </c:pt>
                <c:pt idx="10183">
                  <c:v>-1</c:v>
                </c:pt>
                <c:pt idx="10184">
                  <c:v>-1</c:v>
                </c:pt>
                <c:pt idx="10185">
                  <c:v>0</c:v>
                </c:pt>
                <c:pt idx="10186">
                  <c:v>0</c:v>
                </c:pt>
                <c:pt idx="10187">
                  <c:v>0</c:v>
                </c:pt>
                <c:pt idx="10188">
                  <c:v>0</c:v>
                </c:pt>
                <c:pt idx="10189">
                  <c:v>0</c:v>
                </c:pt>
                <c:pt idx="10190">
                  <c:v>0</c:v>
                </c:pt>
                <c:pt idx="10191">
                  <c:v>1</c:v>
                </c:pt>
                <c:pt idx="10192">
                  <c:v>1</c:v>
                </c:pt>
                <c:pt idx="10193">
                  <c:v>1</c:v>
                </c:pt>
                <c:pt idx="10194">
                  <c:v>1</c:v>
                </c:pt>
                <c:pt idx="10195">
                  <c:v>1</c:v>
                </c:pt>
                <c:pt idx="10196">
                  <c:v>3</c:v>
                </c:pt>
                <c:pt idx="10197">
                  <c:v>3</c:v>
                </c:pt>
                <c:pt idx="10198">
                  <c:v>3</c:v>
                </c:pt>
                <c:pt idx="10199">
                  <c:v>4</c:v>
                </c:pt>
                <c:pt idx="10200">
                  <c:v>3</c:v>
                </c:pt>
                <c:pt idx="10201">
                  <c:v>3</c:v>
                </c:pt>
                <c:pt idx="10202">
                  <c:v>3</c:v>
                </c:pt>
                <c:pt idx="10203">
                  <c:v>2</c:v>
                </c:pt>
                <c:pt idx="10204">
                  <c:v>2</c:v>
                </c:pt>
                <c:pt idx="10205">
                  <c:v>2</c:v>
                </c:pt>
                <c:pt idx="10206">
                  <c:v>2</c:v>
                </c:pt>
                <c:pt idx="10207">
                  <c:v>1</c:v>
                </c:pt>
                <c:pt idx="10208">
                  <c:v>1</c:v>
                </c:pt>
                <c:pt idx="10209">
                  <c:v>1</c:v>
                </c:pt>
                <c:pt idx="10210">
                  <c:v>1</c:v>
                </c:pt>
                <c:pt idx="10211">
                  <c:v>0</c:v>
                </c:pt>
                <c:pt idx="10212">
                  <c:v>1</c:v>
                </c:pt>
                <c:pt idx="10213">
                  <c:v>1</c:v>
                </c:pt>
                <c:pt idx="10214">
                  <c:v>1</c:v>
                </c:pt>
                <c:pt idx="10215">
                  <c:v>1</c:v>
                </c:pt>
                <c:pt idx="10216">
                  <c:v>1</c:v>
                </c:pt>
                <c:pt idx="10217">
                  <c:v>1</c:v>
                </c:pt>
                <c:pt idx="10218">
                  <c:v>1</c:v>
                </c:pt>
                <c:pt idx="10219">
                  <c:v>1</c:v>
                </c:pt>
                <c:pt idx="10220">
                  <c:v>1</c:v>
                </c:pt>
                <c:pt idx="10221">
                  <c:v>0</c:v>
                </c:pt>
                <c:pt idx="10222">
                  <c:v>0</c:v>
                </c:pt>
                <c:pt idx="10223">
                  <c:v>-1</c:v>
                </c:pt>
                <c:pt idx="10224">
                  <c:v>-1</c:v>
                </c:pt>
                <c:pt idx="10225">
                  <c:v>-1</c:v>
                </c:pt>
                <c:pt idx="10226">
                  <c:v>-5</c:v>
                </c:pt>
                <c:pt idx="10227">
                  <c:v>-5</c:v>
                </c:pt>
                <c:pt idx="10228">
                  <c:v>-5</c:v>
                </c:pt>
                <c:pt idx="10229">
                  <c:v>-5</c:v>
                </c:pt>
                <c:pt idx="10230">
                  <c:v>-5</c:v>
                </c:pt>
                <c:pt idx="10231">
                  <c:v>-5</c:v>
                </c:pt>
                <c:pt idx="10232">
                  <c:v>-5</c:v>
                </c:pt>
                <c:pt idx="10233">
                  <c:v>-6</c:v>
                </c:pt>
                <c:pt idx="10234">
                  <c:v>-6</c:v>
                </c:pt>
                <c:pt idx="10235">
                  <c:v>-6</c:v>
                </c:pt>
                <c:pt idx="10236">
                  <c:v>-6</c:v>
                </c:pt>
                <c:pt idx="10237">
                  <c:v>-5</c:v>
                </c:pt>
                <c:pt idx="10238">
                  <c:v>-3</c:v>
                </c:pt>
                <c:pt idx="10239">
                  <c:v>-3</c:v>
                </c:pt>
                <c:pt idx="10240">
                  <c:v>-3</c:v>
                </c:pt>
                <c:pt idx="10241">
                  <c:v>-3</c:v>
                </c:pt>
                <c:pt idx="10242">
                  <c:v>-3</c:v>
                </c:pt>
                <c:pt idx="10243">
                  <c:v>-3</c:v>
                </c:pt>
                <c:pt idx="10244">
                  <c:v>-3</c:v>
                </c:pt>
                <c:pt idx="10245">
                  <c:v>-2</c:v>
                </c:pt>
                <c:pt idx="10246">
                  <c:v>-2</c:v>
                </c:pt>
                <c:pt idx="10247">
                  <c:v>-2</c:v>
                </c:pt>
                <c:pt idx="10248">
                  <c:v>-2</c:v>
                </c:pt>
                <c:pt idx="10249">
                  <c:v>-3</c:v>
                </c:pt>
                <c:pt idx="10250">
                  <c:v>-2</c:v>
                </c:pt>
                <c:pt idx="10251">
                  <c:v>-2</c:v>
                </c:pt>
                <c:pt idx="10252">
                  <c:v>-2</c:v>
                </c:pt>
                <c:pt idx="10253">
                  <c:v>-2</c:v>
                </c:pt>
                <c:pt idx="10254">
                  <c:v>-2</c:v>
                </c:pt>
                <c:pt idx="10255">
                  <c:v>-2</c:v>
                </c:pt>
                <c:pt idx="10256">
                  <c:v>-2</c:v>
                </c:pt>
                <c:pt idx="10257">
                  <c:v>-1</c:v>
                </c:pt>
                <c:pt idx="10258">
                  <c:v>-1</c:v>
                </c:pt>
                <c:pt idx="10259">
                  <c:v>-1</c:v>
                </c:pt>
                <c:pt idx="10260">
                  <c:v>-1</c:v>
                </c:pt>
                <c:pt idx="10261">
                  <c:v>-1</c:v>
                </c:pt>
                <c:pt idx="10262">
                  <c:v>-3</c:v>
                </c:pt>
                <c:pt idx="10263">
                  <c:v>-4</c:v>
                </c:pt>
                <c:pt idx="10264">
                  <c:v>-4</c:v>
                </c:pt>
                <c:pt idx="10265">
                  <c:v>-6</c:v>
                </c:pt>
                <c:pt idx="10266">
                  <c:v>-6</c:v>
                </c:pt>
                <c:pt idx="10267">
                  <c:v>-6</c:v>
                </c:pt>
                <c:pt idx="10268">
                  <c:v>-6</c:v>
                </c:pt>
                <c:pt idx="10269">
                  <c:v>-6</c:v>
                </c:pt>
                <c:pt idx="10270">
                  <c:v>-6</c:v>
                </c:pt>
                <c:pt idx="10271">
                  <c:v>-7</c:v>
                </c:pt>
                <c:pt idx="10272">
                  <c:v>-7</c:v>
                </c:pt>
                <c:pt idx="10273">
                  <c:v>-7</c:v>
                </c:pt>
                <c:pt idx="10274">
                  <c:v>-4</c:v>
                </c:pt>
                <c:pt idx="10275">
                  <c:v>-3</c:v>
                </c:pt>
                <c:pt idx="10276">
                  <c:v>-3</c:v>
                </c:pt>
                <c:pt idx="10277">
                  <c:v>-3</c:v>
                </c:pt>
                <c:pt idx="10278">
                  <c:v>-3</c:v>
                </c:pt>
                <c:pt idx="10279">
                  <c:v>-3</c:v>
                </c:pt>
                <c:pt idx="10280">
                  <c:v>-3</c:v>
                </c:pt>
                <c:pt idx="10281">
                  <c:v>-3</c:v>
                </c:pt>
                <c:pt idx="10282">
                  <c:v>-3</c:v>
                </c:pt>
                <c:pt idx="10283">
                  <c:v>-2</c:v>
                </c:pt>
                <c:pt idx="10284">
                  <c:v>-1</c:v>
                </c:pt>
                <c:pt idx="10285">
                  <c:v>-1</c:v>
                </c:pt>
                <c:pt idx="10286">
                  <c:v>-2</c:v>
                </c:pt>
                <c:pt idx="10287">
                  <c:v>-2</c:v>
                </c:pt>
                <c:pt idx="10288">
                  <c:v>-2</c:v>
                </c:pt>
                <c:pt idx="10289">
                  <c:v>-1</c:v>
                </c:pt>
                <c:pt idx="10290">
                  <c:v>0</c:v>
                </c:pt>
                <c:pt idx="10291">
                  <c:v>0</c:v>
                </c:pt>
                <c:pt idx="10292">
                  <c:v>0</c:v>
                </c:pt>
                <c:pt idx="10293">
                  <c:v>0</c:v>
                </c:pt>
                <c:pt idx="10294">
                  <c:v>0</c:v>
                </c:pt>
                <c:pt idx="10295">
                  <c:v>0</c:v>
                </c:pt>
                <c:pt idx="10296">
                  <c:v>1</c:v>
                </c:pt>
                <c:pt idx="10297">
                  <c:v>1</c:v>
                </c:pt>
                <c:pt idx="10298">
                  <c:v>5</c:v>
                </c:pt>
                <c:pt idx="10299">
                  <c:v>5</c:v>
                </c:pt>
                <c:pt idx="10300">
                  <c:v>5</c:v>
                </c:pt>
                <c:pt idx="10301">
                  <c:v>5</c:v>
                </c:pt>
                <c:pt idx="10302">
                  <c:v>4</c:v>
                </c:pt>
                <c:pt idx="10303">
                  <c:v>4</c:v>
                </c:pt>
                <c:pt idx="10304">
                  <c:v>4</c:v>
                </c:pt>
                <c:pt idx="10305">
                  <c:v>4</c:v>
                </c:pt>
                <c:pt idx="10306">
                  <c:v>4</c:v>
                </c:pt>
                <c:pt idx="10307">
                  <c:v>4</c:v>
                </c:pt>
                <c:pt idx="10308">
                  <c:v>3</c:v>
                </c:pt>
                <c:pt idx="10309">
                  <c:v>4</c:v>
                </c:pt>
                <c:pt idx="10310">
                  <c:v>1</c:v>
                </c:pt>
                <c:pt idx="10311">
                  <c:v>-1</c:v>
                </c:pt>
                <c:pt idx="10312">
                  <c:v>-1</c:v>
                </c:pt>
                <c:pt idx="10313">
                  <c:v>-1</c:v>
                </c:pt>
                <c:pt idx="10314">
                  <c:v>-1</c:v>
                </c:pt>
                <c:pt idx="10315">
                  <c:v>-1</c:v>
                </c:pt>
                <c:pt idx="10316">
                  <c:v>-1</c:v>
                </c:pt>
                <c:pt idx="10317">
                  <c:v>-1</c:v>
                </c:pt>
                <c:pt idx="10318">
                  <c:v>-1</c:v>
                </c:pt>
                <c:pt idx="10319">
                  <c:v>-1</c:v>
                </c:pt>
                <c:pt idx="10320">
                  <c:v>-1</c:v>
                </c:pt>
                <c:pt idx="10321">
                  <c:v>-2</c:v>
                </c:pt>
                <c:pt idx="10322">
                  <c:v>-2</c:v>
                </c:pt>
                <c:pt idx="10323">
                  <c:v>0</c:v>
                </c:pt>
                <c:pt idx="10324">
                  <c:v>-3</c:v>
                </c:pt>
                <c:pt idx="10325">
                  <c:v>-3</c:v>
                </c:pt>
                <c:pt idx="10326">
                  <c:v>-3</c:v>
                </c:pt>
                <c:pt idx="10327">
                  <c:v>-3</c:v>
                </c:pt>
                <c:pt idx="10328">
                  <c:v>-3</c:v>
                </c:pt>
                <c:pt idx="10329">
                  <c:v>-3</c:v>
                </c:pt>
                <c:pt idx="10330">
                  <c:v>-3</c:v>
                </c:pt>
                <c:pt idx="10331">
                  <c:v>-3</c:v>
                </c:pt>
                <c:pt idx="10332">
                  <c:v>-3</c:v>
                </c:pt>
                <c:pt idx="10333">
                  <c:v>-3</c:v>
                </c:pt>
                <c:pt idx="10334">
                  <c:v>-5</c:v>
                </c:pt>
                <c:pt idx="10335">
                  <c:v>-5</c:v>
                </c:pt>
                <c:pt idx="10336">
                  <c:v>-2</c:v>
                </c:pt>
                <c:pt idx="10337">
                  <c:v>-1</c:v>
                </c:pt>
                <c:pt idx="10338">
                  <c:v>-1</c:v>
                </c:pt>
                <c:pt idx="10339">
                  <c:v>-1</c:v>
                </c:pt>
                <c:pt idx="10340">
                  <c:v>-2</c:v>
                </c:pt>
                <c:pt idx="10341">
                  <c:v>-2</c:v>
                </c:pt>
                <c:pt idx="10342">
                  <c:v>-2</c:v>
                </c:pt>
                <c:pt idx="10343">
                  <c:v>-2</c:v>
                </c:pt>
                <c:pt idx="10344">
                  <c:v>-2</c:v>
                </c:pt>
                <c:pt idx="10345">
                  <c:v>-2</c:v>
                </c:pt>
                <c:pt idx="10346">
                  <c:v>0</c:v>
                </c:pt>
                <c:pt idx="10347">
                  <c:v>0</c:v>
                </c:pt>
                <c:pt idx="10348">
                  <c:v>0</c:v>
                </c:pt>
                <c:pt idx="10349">
                  <c:v>-1</c:v>
                </c:pt>
                <c:pt idx="10350">
                  <c:v>-1</c:v>
                </c:pt>
                <c:pt idx="10351">
                  <c:v>-1</c:v>
                </c:pt>
                <c:pt idx="10352">
                  <c:v>-2</c:v>
                </c:pt>
                <c:pt idx="10353">
                  <c:v>-2</c:v>
                </c:pt>
                <c:pt idx="10354">
                  <c:v>-2</c:v>
                </c:pt>
                <c:pt idx="10355">
                  <c:v>-2</c:v>
                </c:pt>
                <c:pt idx="10356">
                  <c:v>-2</c:v>
                </c:pt>
                <c:pt idx="10357">
                  <c:v>-3</c:v>
                </c:pt>
                <c:pt idx="10358">
                  <c:v>-3</c:v>
                </c:pt>
                <c:pt idx="10359">
                  <c:v>-3</c:v>
                </c:pt>
                <c:pt idx="10360">
                  <c:v>-3</c:v>
                </c:pt>
                <c:pt idx="10361">
                  <c:v>-3</c:v>
                </c:pt>
                <c:pt idx="10362">
                  <c:v>-3</c:v>
                </c:pt>
                <c:pt idx="10363">
                  <c:v>-3</c:v>
                </c:pt>
                <c:pt idx="10364">
                  <c:v>-1</c:v>
                </c:pt>
                <c:pt idx="10365">
                  <c:v>-1</c:v>
                </c:pt>
                <c:pt idx="10366">
                  <c:v>-1</c:v>
                </c:pt>
                <c:pt idx="10367">
                  <c:v>-1</c:v>
                </c:pt>
                <c:pt idx="10368">
                  <c:v>-1</c:v>
                </c:pt>
                <c:pt idx="10369">
                  <c:v>-1</c:v>
                </c:pt>
                <c:pt idx="10370">
                  <c:v>0</c:v>
                </c:pt>
                <c:pt idx="10371">
                  <c:v>0</c:v>
                </c:pt>
                <c:pt idx="10372">
                  <c:v>0</c:v>
                </c:pt>
                <c:pt idx="10373">
                  <c:v>0</c:v>
                </c:pt>
                <c:pt idx="10374">
                  <c:v>0</c:v>
                </c:pt>
                <c:pt idx="10375">
                  <c:v>0</c:v>
                </c:pt>
                <c:pt idx="10376">
                  <c:v>-2</c:v>
                </c:pt>
                <c:pt idx="10377">
                  <c:v>-3</c:v>
                </c:pt>
                <c:pt idx="10378">
                  <c:v>-3</c:v>
                </c:pt>
                <c:pt idx="10379">
                  <c:v>-3</c:v>
                </c:pt>
                <c:pt idx="10380">
                  <c:v>-3</c:v>
                </c:pt>
                <c:pt idx="10381">
                  <c:v>-2</c:v>
                </c:pt>
                <c:pt idx="10382">
                  <c:v>-3</c:v>
                </c:pt>
                <c:pt idx="10383">
                  <c:v>-3</c:v>
                </c:pt>
                <c:pt idx="10384">
                  <c:v>-3</c:v>
                </c:pt>
                <c:pt idx="10385">
                  <c:v>-3</c:v>
                </c:pt>
                <c:pt idx="10386">
                  <c:v>-3</c:v>
                </c:pt>
                <c:pt idx="10387">
                  <c:v>-3</c:v>
                </c:pt>
                <c:pt idx="10388">
                  <c:v>-1</c:v>
                </c:pt>
                <c:pt idx="10389">
                  <c:v>-1</c:v>
                </c:pt>
                <c:pt idx="10390">
                  <c:v>-1</c:v>
                </c:pt>
                <c:pt idx="10391">
                  <c:v>-1</c:v>
                </c:pt>
                <c:pt idx="10392">
                  <c:v>-1</c:v>
                </c:pt>
                <c:pt idx="10393">
                  <c:v>-1</c:v>
                </c:pt>
                <c:pt idx="10394">
                  <c:v>-1</c:v>
                </c:pt>
                <c:pt idx="10395">
                  <c:v>-1</c:v>
                </c:pt>
                <c:pt idx="10396">
                  <c:v>-1</c:v>
                </c:pt>
                <c:pt idx="10397">
                  <c:v>-1</c:v>
                </c:pt>
                <c:pt idx="10398">
                  <c:v>-1</c:v>
                </c:pt>
                <c:pt idx="10399">
                  <c:v>-1</c:v>
                </c:pt>
                <c:pt idx="10400">
                  <c:v>-1</c:v>
                </c:pt>
                <c:pt idx="10401">
                  <c:v>-1</c:v>
                </c:pt>
                <c:pt idx="10402">
                  <c:v>-1</c:v>
                </c:pt>
                <c:pt idx="10403">
                  <c:v>-1</c:v>
                </c:pt>
                <c:pt idx="10404">
                  <c:v>-1</c:v>
                </c:pt>
                <c:pt idx="10405">
                  <c:v>-1</c:v>
                </c:pt>
                <c:pt idx="10406">
                  <c:v>-1</c:v>
                </c:pt>
                <c:pt idx="10407">
                  <c:v>-1</c:v>
                </c:pt>
                <c:pt idx="10408">
                  <c:v>0</c:v>
                </c:pt>
                <c:pt idx="10409">
                  <c:v>0</c:v>
                </c:pt>
                <c:pt idx="10410">
                  <c:v>-1</c:v>
                </c:pt>
                <c:pt idx="10411">
                  <c:v>-1</c:v>
                </c:pt>
                <c:pt idx="10412">
                  <c:v>-1</c:v>
                </c:pt>
                <c:pt idx="10413">
                  <c:v>0</c:v>
                </c:pt>
                <c:pt idx="10414">
                  <c:v>0</c:v>
                </c:pt>
                <c:pt idx="10415">
                  <c:v>0</c:v>
                </c:pt>
                <c:pt idx="10416">
                  <c:v>0</c:v>
                </c:pt>
                <c:pt idx="10417">
                  <c:v>0</c:v>
                </c:pt>
                <c:pt idx="10418">
                  <c:v>0</c:v>
                </c:pt>
                <c:pt idx="10419">
                  <c:v>0</c:v>
                </c:pt>
                <c:pt idx="10420">
                  <c:v>-1</c:v>
                </c:pt>
                <c:pt idx="10421">
                  <c:v>-1</c:v>
                </c:pt>
                <c:pt idx="10422">
                  <c:v>1</c:v>
                </c:pt>
                <c:pt idx="10423">
                  <c:v>1</c:v>
                </c:pt>
                <c:pt idx="10424">
                  <c:v>1</c:v>
                </c:pt>
                <c:pt idx="10425">
                  <c:v>1</c:v>
                </c:pt>
                <c:pt idx="10426">
                  <c:v>1</c:v>
                </c:pt>
                <c:pt idx="10427">
                  <c:v>1</c:v>
                </c:pt>
                <c:pt idx="10428">
                  <c:v>1</c:v>
                </c:pt>
                <c:pt idx="10429">
                  <c:v>1</c:v>
                </c:pt>
                <c:pt idx="10430">
                  <c:v>1</c:v>
                </c:pt>
                <c:pt idx="10431">
                  <c:v>2</c:v>
                </c:pt>
                <c:pt idx="10432">
                  <c:v>2</c:v>
                </c:pt>
                <c:pt idx="10433">
                  <c:v>2</c:v>
                </c:pt>
                <c:pt idx="10434">
                  <c:v>2</c:v>
                </c:pt>
                <c:pt idx="10435">
                  <c:v>2</c:v>
                </c:pt>
                <c:pt idx="10436">
                  <c:v>2</c:v>
                </c:pt>
                <c:pt idx="10437">
                  <c:v>2</c:v>
                </c:pt>
                <c:pt idx="10438">
                  <c:v>2</c:v>
                </c:pt>
                <c:pt idx="10439">
                  <c:v>2</c:v>
                </c:pt>
                <c:pt idx="10440">
                  <c:v>2</c:v>
                </c:pt>
                <c:pt idx="10441">
                  <c:v>1</c:v>
                </c:pt>
                <c:pt idx="10442">
                  <c:v>1</c:v>
                </c:pt>
                <c:pt idx="10443">
                  <c:v>1</c:v>
                </c:pt>
                <c:pt idx="10444">
                  <c:v>1</c:v>
                </c:pt>
                <c:pt idx="10445">
                  <c:v>1</c:v>
                </c:pt>
                <c:pt idx="10446">
                  <c:v>1</c:v>
                </c:pt>
                <c:pt idx="10447">
                  <c:v>1</c:v>
                </c:pt>
                <c:pt idx="10448">
                  <c:v>1</c:v>
                </c:pt>
                <c:pt idx="10449">
                  <c:v>1</c:v>
                </c:pt>
                <c:pt idx="10450">
                  <c:v>1</c:v>
                </c:pt>
                <c:pt idx="10451">
                  <c:v>1</c:v>
                </c:pt>
                <c:pt idx="10452">
                  <c:v>0</c:v>
                </c:pt>
                <c:pt idx="10453">
                  <c:v>0</c:v>
                </c:pt>
                <c:pt idx="10454">
                  <c:v>0</c:v>
                </c:pt>
                <c:pt idx="10455">
                  <c:v>0</c:v>
                </c:pt>
                <c:pt idx="10456">
                  <c:v>-1</c:v>
                </c:pt>
                <c:pt idx="10457">
                  <c:v>-1</c:v>
                </c:pt>
                <c:pt idx="10458">
                  <c:v>-1</c:v>
                </c:pt>
                <c:pt idx="10459">
                  <c:v>-1</c:v>
                </c:pt>
                <c:pt idx="10460">
                  <c:v>-1</c:v>
                </c:pt>
                <c:pt idx="10461">
                  <c:v>-1</c:v>
                </c:pt>
                <c:pt idx="10462">
                  <c:v>-1</c:v>
                </c:pt>
                <c:pt idx="10463">
                  <c:v>-1</c:v>
                </c:pt>
                <c:pt idx="10464">
                  <c:v>-1</c:v>
                </c:pt>
                <c:pt idx="10465">
                  <c:v>-1</c:v>
                </c:pt>
                <c:pt idx="10466">
                  <c:v>-1</c:v>
                </c:pt>
                <c:pt idx="10467">
                  <c:v>-1</c:v>
                </c:pt>
                <c:pt idx="10468">
                  <c:v>-1</c:v>
                </c:pt>
                <c:pt idx="10469">
                  <c:v>-1</c:v>
                </c:pt>
                <c:pt idx="10470">
                  <c:v>-1</c:v>
                </c:pt>
                <c:pt idx="10471">
                  <c:v>-1</c:v>
                </c:pt>
                <c:pt idx="10472">
                  <c:v>-1</c:v>
                </c:pt>
                <c:pt idx="10473">
                  <c:v>-1</c:v>
                </c:pt>
                <c:pt idx="10474">
                  <c:v>-3</c:v>
                </c:pt>
                <c:pt idx="10475">
                  <c:v>-3</c:v>
                </c:pt>
                <c:pt idx="10476">
                  <c:v>-3</c:v>
                </c:pt>
                <c:pt idx="10477">
                  <c:v>-3</c:v>
                </c:pt>
                <c:pt idx="10478">
                  <c:v>-2</c:v>
                </c:pt>
                <c:pt idx="10479">
                  <c:v>-2</c:v>
                </c:pt>
                <c:pt idx="10480">
                  <c:v>-2</c:v>
                </c:pt>
                <c:pt idx="10481">
                  <c:v>-2</c:v>
                </c:pt>
                <c:pt idx="10482">
                  <c:v>-2</c:v>
                </c:pt>
                <c:pt idx="10483">
                  <c:v>-2</c:v>
                </c:pt>
                <c:pt idx="10484">
                  <c:v>-2</c:v>
                </c:pt>
                <c:pt idx="10485">
                  <c:v>-2</c:v>
                </c:pt>
                <c:pt idx="10486">
                  <c:v>1</c:v>
                </c:pt>
                <c:pt idx="10487">
                  <c:v>1</c:v>
                </c:pt>
                <c:pt idx="10488">
                  <c:v>1</c:v>
                </c:pt>
                <c:pt idx="10489">
                  <c:v>1</c:v>
                </c:pt>
                <c:pt idx="10490">
                  <c:v>1</c:v>
                </c:pt>
                <c:pt idx="10491">
                  <c:v>1</c:v>
                </c:pt>
                <c:pt idx="10492">
                  <c:v>1</c:v>
                </c:pt>
                <c:pt idx="10493">
                  <c:v>1</c:v>
                </c:pt>
                <c:pt idx="10494">
                  <c:v>1</c:v>
                </c:pt>
                <c:pt idx="10495">
                  <c:v>2</c:v>
                </c:pt>
                <c:pt idx="10496">
                  <c:v>2</c:v>
                </c:pt>
                <c:pt idx="10497">
                  <c:v>2</c:v>
                </c:pt>
                <c:pt idx="10498">
                  <c:v>1</c:v>
                </c:pt>
                <c:pt idx="10499">
                  <c:v>1</c:v>
                </c:pt>
                <c:pt idx="10500">
                  <c:v>0</c:v>
                </c:pt>
                <c:pt idx="10501">
                  <c:v>0</c:v>
                </c:pt>
                <c:pt idx="10502">
                  <c:v>0</c:v>
                </c:pt>
                <c:pt idx="10503">
                  <c:v>0</c:v>
                </c:pt>
                <c:pt idx="10504">
                  <c:v>0</c:v>
                </c:pt>
                <c:pt idx="10505">
                  <c:v>0</c:v>
                </c:pt>
                <c:pt idx="10506">
                  <c:v>0</c:v>
                </c:pt>
                <c:pt idx="10507">
                  <c:v>-1</c:v>
                </c:pt>
                <c:pt idx="10508">
                  <c:v>-1</c:v>
                </c:pt>
                <c:pt idx="10509">
                  <c:v>-2</c:v>
                </c:pt>
                <c:pt idx="10510">
                  <c:v>-2</c:v>
                </c:pt>
                <c:pt idx="10511">
                  <c:v>-2</c:v>
                </c:pt>
                <c:pt idx="10512">
                  <c:v>-1</c:v>
                </c:pt>
                <c:pt idx="10513">
                  <c:v>-1</c:v>
                </c:pt>
                <c:pt idx="10514">
                  <c:v>-1</c:v>
                </c:pt>
                <c:pt idx="10515">
                  <c:v>-1</c:v>
                </c:pt>
                <c:pt idx="10516">
                  <c:v>-1</c:v>
                </c:pt>
                <c:pt idx="10517">
                  <c:v>-1</c:v>
                </c:pt>
                <c:pt idx="10518">
                  <c:v>-1</c:v>
                </c:pt>
                <c:pt idx="10519">
                  <c:v>-1</c:v>
                </c:pt>
                <c:pt idx="10520">
                  <c:v>-1</c:v>
                </c:pt>
                <c:pt idx="10521">
                  <c:v>-1</c:v>
                </c:pt>
                <c:pt idx="10522">
                  <c:v>-1</c:v>
                </c:pt>
                <c:pt idx="10523">
                  <c:v>-1</c:v>
                </c:pt>
                <c:pt idx="10524">
                  <c:v>-1</c:v>
                </c:pt>
                <c:pt idx="10525">
                  <c:v>-1</c:v>
                </c:pt>
                <c:pt idx="10526">
                  <c:v>-1</c:v>
                </c:pt>
                <c:pt idx="10527">
                  <c:v>-1</c:v>
                </c:pt>
                <c:pt idx="10528">
                  <c:v>-1</c:v>
                </c:pt>
                <c:pt idx="10529">
                  <c:v>-1</c:v>
                </c:pt>
                <c:pt idx="10530">
                  <c:v>-1</c:v>
                </c:pt>
                <c:pt idx="10531">
                  <c:v>-1</c:v>
                </c:pt>
                <c:pt idx="10532">
                  <c:v>-1</c:v>
                </c:pt>
                <c:pt idx="10533">
                  <c:v>-1</c:v>
                </c:pt>
                <c:pt idx="10534">
                  <c:v>-1</c:v>
                </c:pt>
                <c:pt idx="10535">
                  <c:v>-1</c:v>
                </c:pt>
                <c:pt idx="10536">
                  <c:v>-1</c:v>
                </c:pt>
                <c:pt idx="10537">
                  <c:v>-1</c:v>
                </c:pt>
                <c:pt idx="10538">
                  <c:v>-1</c:v>
                </c:pt>
                <c:pt idx="10539">
                  <c:v>-1</c:v>
                </c:pt>
                <c:pt idx="10540">
                  <c:v>-1</c:v>
                </c:pt>
                <c:pt idx="10541">
                  <c:v>-2</c:v>
                </c:pt>
                <c:pt idx="10542">
                  <c:v>-4</c:v>
                </c:pt>
                <c:pt idx="10543">
                  <c:v>-4</c:v>
                </c:pt>
                <c:pt idx="10544">
                  <c:v>-3</c:v>
                </c:pt>
                <c:pt idx="10545">
                  <c:v>-3</c:v>
                </c:pt>
                <c:pt idx="10546">
                  <c:v>-4</c:v>
                </c:pt>
                <c:pt idx="10547">
                  <c:v>-4</c:v>
                </c:pt>
                <c:pt idx="10548">
                  <c:v>-4</c:v>
                </c:pt>
                <c:pt idx="10549">
                  <c:v>-5</c:v>
                </c:pt>
                <c:pt idx="10550">
                  <c:v>-5</c:v>
                </c:pt>
                <c:pt idx="10551">
                  <c:v>-5</c:v>
                </c:pt>
                <c:pt idx="10552">
                  <c:v>-5</c:v>
                </c:pt>
                <c:pt idx="10553">
                  <c:v>-4</c:v>
                </c:pt>
                <c:pt idx="10554">
                  <c:v>-2</c:v>
                </c:pt>
                <c:pt idx="10555">
                  <c:v>-2</c:v>
                </c:pt>
                <c:pt idx="10556">
                  <c:v>-2</c:v>
                </c:pt>
                <c:pt idx="10557">
                  <c:v>-2</c:v>
                </c:pt>
                <c:pt idx="10558">
                  <c:v>-1</c:v>
                </c:pt>
                <c:pt idx="10559">
                  <c:v>-1</c:v>
                </c:pt>
                <c:pt idx="10560">
                  <c:v>-1</c:v>
                </c:pt>
                <c:pt idx="10561">
                  <c:v>-1</c:v>
                </c:pt>
                <c:pt idx="10562">
                  <c:v>-1</c:v>
                </c:pt>
                <c:pt idx="10563">
                  <c:v>-1</c:v>
                </c:pt>
                <c:pt idx="10564">
                  <c:v>-1</c:v>
                </c:pt>
                <c:pt idx="10565">
                  <c:v>-3</c:v>
                </c:pt>
                <c:pt idx="10566">
                  <c:v>-2</c:v>
                </c:pt>
                <c:pt idx="10567">
                  <c:v>-2</c:v>
                </c:pt>
                <c:pt idx="10568">
                  <c:v>-2</c:v>
                </c:pt>
                <c:pt idx="10569">
                  <c:v>-2</c:v>
                </c:pt>
                <c:pt idx="10570">
                  <c:v>-2</c:v>
                </c:pt>
                <c:pt idx="10571">
                  <c:v>-2</c:v>
                </c:pt>
                <c:pt idx="10572">
                  <c:v>-2</c:v>
                </c:pt>
                <c:pt idx="10573">
                  <c:v>-1</c:v>
                </c:pt>
                <c:pt idx="10574">
                  <c:v>-1</c:v>
                </c:pt>
                <c:pt idx="10575">
                  <c:v>-1</c:v>
                </c:pt>
                <c:pt idx="10576">
                  <c:v>-1</c:v>
                </c:pt>
                <c:pt idx="10577">
                  <c:v>2</c:v>
                </c:pt>
                <c:pt idx="10578">
                  <c:v>1</c:v>
                </c:pt>
                <c:pt idx="10579">
                  <c:v>1</c:v>
                </c:pt>
                <c:pt idx="10580">
                  <c:v>1</c:v>
                </c:pt>
                <c:pt idx="10581">
                  <c:v>1</c:v>
                </c:pt>
                <c:pt idx="10582">
                  <c:v>1</c:v>
                </c:pt>
                <c:pt idx="10583">
                  <c:v>1</c:v>
                </c:pt>
                <c:pt idx="10584">
                  <c:v>1</c:v>
                </c:pt>
                <c:pt idx="10585">
                  <c:v>1</c:v>
                </c:pt>
                <c:pt idx="10586">
                  <c:v>0</c:v>
                </c:pt>
                <c:pt idx="10587">
                  <c:v>0</c:v>
                </c:pt>
                <c:pt idx="10588">
                  <c:v>-2</c:v>
                </c:pt>
                <c:pt idx="10589">
                  <c:v>-3</c:v>
                </c:pt>
                <c:pt idx="10590">
                  <c:v>-3</c:v>
                </c:pt>
                <c:pt idx="10591">
                  <c:v>-3</c:v>
                </c:pt>
                <c:pt idx="10592">
                  <c:v>-3</c:v>
                </c:pt>
                <c:pt idx="10593">
                  <c:v>-3</c:v>
                </c:pt>
                <c:pt idx="10594">
                  <c:v>-3</c:v>
                </c:pt>
                <c:pt idx="10595">
                  <c:v>-3</c:v>
                </c:pt>
                <c:pt idx="10596">
                  <c:v>-4</c:v>
                </c:pt>
                <c:pt idx="10597">
                  <c:v>-4</c:v>
                </c:pt>
                <c:pt idx="10598">
                  <c:v>-3</c:v>
                </c:pt>
                <c:pt idx="10599">
                  <c:v>-3</c:v>
                </c:pt>
                <c:pt idx="10600">
                  <c:v>-1</c:v>
                </c:pt>
                <c:pt idx="10601">
                  <c:v>-1</c:v>
                </c:pt>
                <c:pt idx="10602">
                  <c:v>-1</c:v>
                </c:pt>
                <c:pt idx="10603">
                  <c:v>-1</c:v>
                </c:pt>
                <c:pt idx="10604">
                  <c:v>-1</c:v>
                </c:pt>
                <c:pt idx="10605">
                  <c:v>-1</c:v>
                </c:pt>
                <c:pt idx="10606">
                  <c:v>-1</c:v>
                </c:pt>
                <c:pt idx="10607">
                  <c:v>-1</c:v>
                </c:pt>
                <c:pt idx="10608">
                  <c:v>1</c:v>
                </c:pt>
                <c:pt idx="10609">
                  <c:v>1</c:v>
                </c:pt>
                <c:pt idx="10610">
                  <c:v>1</c:v>
                </c:pt>
                <c:pt idx="10611">
                  <c:v>1</c:v>
                </c:pt>
                <c:pt idx="10612">
                  <c:v>1</c:v>
                </c:pt>
                <c:pt idx="10613">
                  <c:v>1</c:v>
                </c:pt>
                <c:pt idx="10614">
                  <c:v>1</c:v>
                </c:pt>
                <c:pt idx="10615">
                  <c:v>1</c:v>
                </c:pt>
                <c:pt idx="10616">
                  <c:v>1</c:v>
                </c:pt>
                <c:pt idx="10617">
                  <c:v>1</c:v>
                </c:pt>
                <c:pt idx="10618">
                  <c:v>0</c:v>
                </c:pt>
                <c:pt idx="10619">
                  <c:v>0</c:v>
                </c:pt>
                <c:pt idx="10620">
                  <c:v>-1</c:v>
                </c:pt>
                <c:pt idx="10621">
                  <c:v>-1</c:v>
                </c:pt>
                <c:pt idx="10622">
                  <c:v>-1</c:v>
                </c:pt>
                <c:pt idx="10623">
                  <c:v>-1</c:v>
                </c:pt>
                <c:pt idx="10624">
                  <c:v>-1</c:v>
                </c:pt>
                <c:pt idx="10625">
                  <c:v>-1</c:v>
                </c:pt>
                <c:pt idx="10626">
                  <c:v>-1</c:v>
                </c:pt>
                <c:pt idx="10627">
                  <c:v>-1</c:v>
                </c:pt>
                <c:pt idx="10628">
                  <c:v>-1</c:v>
                </c:pt>
                <c:pt idx="10629">
                  <c:v>-4</c:v>
                </c:pt>
                <c:pt idx="10630">
                  <c:v>-3</c:v>
                </c:pt>
                <c:pt idx="10631">
                  <c:v>-3</c:v>
                </c:pt>
                <c:pt idx="10632">
                  <c:v>-3</c:v>
                </c:pt>
                <c:pt idx="10633">
                  <c:v>-4</c:v>
                </c:pt>
                <c:pt idx="10634">
                  <c:v>-4</c:v>
                </c:pt>
                <c:pt idx="10635">
                  <c:v>-4</c:v>
                </c:pt>
                <c:pt idx="10636">
                  <c:v>-4</c:v>
                </c:pt>
                <c:pt idx="10637">
                  <c:v>-4</c:v>
                </c:pt>
                <c:pt idx="10638">
                  <c:v>-4</c:v>
                </c:pt>
                <c:pt idx="10639">
                  <c:v>-4</c:v>
                </c:pt>
                <c:pt idx="10640">
                  <c:v>-3</c:v>
                </c:pt>
                <c:pt idx="10641">
                  <c:v>0</c:v>
                </c:pt>
                <c:pt idx="10642">
                  <c:v>0</c:v>
                </c:pt>
                <c:pt idx="10643">
                  <c:v>0</c:v>
                </c:pt>
                <c:pt idx="10644">
                  <c:v>-1</c:v>
                </c:pt>
                <c:pt idx="10645">
                  <c:v>0</c:v>
                </c:pt>
                <c:pt idx="10646">
                  <c:v>-1</c:v>
                </c:pt>
                <c:pt idx="10647">
                  <c:v>-1</c:v>
                </c:pt>
                <c:pt idx="10648">
                  <c:v>-1</c:v>
                </c:pt>
                <c:pt idx="10649">
                  <c:v>-1</c:v>
                </c:pt>
                <c:pt idx="10650">
                  <c:v>-1</c:v>
                </c:pt>
                <c:pt idx="10651">
                  <c:v>-1</c:v>
                </c:pt>
                <c:pt idx="10652">
                  <c:v>-3</c:v>
                </c:pt>
                <c:pt idx="10653">
                  <c:v>-3</c:v>
                </c:pt>
                <c:pt idx="10654">
                  <c:v>-3</c:v>
                </c:pt>
                <c:pt idx="10655">
                  <c:v>-5</c:v>
                </c:pt>
                <c:pt idx="10656">
                  <c:v>-4</c:v>
                </c:pt>
                <c:pt idx="10657">
                  <c:v>-4</c:v>
                </c:pt>
                <c:pt idx="10658">
                  <c:v>-3</c:v>
                </c:pt>
                <c:pt idx="10659">
                  <c:v>-3</c:v>
                </c:pt>
                <c:pt idx="10660">
                  <c:v>-3</c:v>
                </c:pt>
                <c:pt idx="10661">
                  <c:v>-3</c:v>
                </c:pt>
                <c:pt idx="10662">
                  <c:v>-4</c:v>
                </c:pt>
                <c:pt idx="10663">
                  <c:v>-4</c:v>
                </c:pt>
                <c:pt idx="10664">
                  <c:v>-3</c:v>
                </c:pt>
                <c:pt idx="10665">
                  <c:v>-6</c:v>
                </c:pt>
                <c:pt idx="10666">
                  <c:v>-6</c:v>
                </c:pt>
                <c:pt idx="10667">
                  <c:v>-4</c:v>
                </c:pt>
                <c:pt idx="10668">
                  <c:v>-4</c:v>
                </c:pt>
                <c:pt idx="10669">
                  <c:v>-4</c:v>
                </c:pt>
                <c:pt idx="10670">
                  <c:v>-4</c:v>
                </c:pt>
                <c:pt idx="10671">
                  <c:v>-4</c:v>
                </c:pt>
                <c:pt idx="10672">
                  <c:v>-5</c:v>
                </c:pt>
                <c:pt idx="10673">
                  <c:v>-6</c:v>
                </c:pt>
                <c:pt idx="10674">
                  <c:v>-5</c:v>
                </c:pt>
                <c:pt idx="10675">
                  <c:v>-5</c:v>
                </c:pt>
                <c:pt idx="10676">
                  <c:v>-5</c:v>
                </c:pt>
                <c:pt idx="10677">
                  <c:v>-2</c:v>
                </c:pt>
                <c:pt idx="10678">
                  <c:v>-2</c:v>
                </c:pt>
                <c:pt idx="10679">
                  <c:v>-1</c:v>
                </c:pt>
                <c:pt idx="10680">
                  <c:v>-1</c:v>
                </c:pt>
                <c:pt idx="10681">
                  <c:v>-1</c:v>
                </c:pt>
                <c:pt idx="10682">
                  <c:v>-1</c:v>
                </c:pt>
                <c:pt idx="10683">
                  <c:v>-2</c:v>
                </c:pt>
                <c:pt idx="10684">
                  <c:v>-1</c:v>
                </c:pt>
                <c:pt idx="10685">
                  <c:v>0</c:v>
                </c:pt>
                <c:pt idx="10686">
                  <c:v>-2</c:v>
                </c:pt>
                <c:pt idx="10687">
                  <c:v>-2</c:v>
                </c:pt>
                <c:pt idx="10688">
                  <c:v>-2</c:v>
                </c:pt>
                <c:pt idx="10689">
                  <c:v>-2</c:v>
                </c:pt>
                <c:pt idx="10690">
                  <c:v>-2</c:v>
                </c:pt>
                <c:pt idx="10691">
                  <c:v>-3</c:v>
                </c:pt>
                <c:pt idx="10692">
                  <c:v>-3</c:v>
                </c:pt>
                <c:pt idx="10693">
                  <c:v>-3</c:v>
                </c:pt>
                <c:pt idx="10694">
                  <c:v>-3</c:v>
                </c:pt>
                <c:pt idx="10695">
                  <c:v>-2</c:v>
                </c:pt>
                <c:pt idx="10696">
                  <c:v>-2</c:v>
                </c:pt>
                <c:pt idx="10697">
                  <c:v>-2</c:v>
                </c:pt>
                <c:pt idx="10698">
                  <c:v>-1</c:v>
                </c:pt>
                <c:pt idx="10699">
                  <c:v>-1</c:v>
                </c:pt>
                <c:pt idx="10700">
                  <c:v>-1</c:v>
                </c:pt>
                <c:pt idx="10701">
                  <c:v>-1</c:v>
                </c:pt>
                <c:pt idx="10702">
                  <c:v>-1</c:v>
                </c:pt>
                <c:pt idx="10703">
                  <c:v>-1</c:v>
                </c:pt>
                <c:pt idx="10704">
                  <c:v>-1</c:v>
                </c:pt>
                <c:pt idx="10705">
                  <c:v>-1</c:v>
                </c:pt>
                <c:pt idx="10706">
                  <c:v>-1</c:v>
                </c:pt>
                <c:pt idx="10707">
                  <c:v>-1</c:v>
                </c:pt>
                <c:pt idx="10708">
                  <c:v>-1</c:v>
                </c:pt>
                <c:pt idx="10709">
                  <c:v>-1</c:v>
                </c:pt>
                <c:pt idx="10710">
                  <c:v>1</c:v>
                </c:pt>
                <c:pt idx="10711">
                  <c:v>1</c:v>
                </c:pt>
                <c:pt idx="10712">
                  <c:v>1</c:v>
                </c:pt>
                <c:pt idx="10713">
                  <c:v>1</c:v>
                </c:pt>
                <c:pt idx="10714">
                  <c:v>1</c:v>
                </c:pt>
                <c:pt idx="10715">
                  <c:v>1</c:v>
                </c:pt>
                <c:pt idx="10716">
                  <c:v>1</c:v>
                </c:pt>
                <c:pt idx="10717">
                  <c:v>2</c:v>
                </c:pt>
                <c:pt idx="10718">
                  <c:v>2</c:v>
                </c:pt>
                <c:pt idx="10719">
                  <c:v>1</c:v>
                </c:pt>
                <c:pt idx="10720">
                  <c:v>1</c:v>
                </c:pt>
                <c:pt idx="10721">
                  <c:v>1</c:v>
                </c:pt>
                <c:pt idx="10722">
                  <c:v>0</c:v>
                </c:pt>
                <c:pt idx="10723">
                  <c:v>0</c:v>
                </c:pt>
                <c:pt idx="10724">
                  <c:v>0</c:v>
                </c:pt>
                <c:pt idx="10725">
                  <c:v>0</c:v>
                </c:pt>
                <c:pt idx="10726">
                  <c:v>0</c:v>
                </c:pt>
                <c:pt idx="10727">
                  <c:v>-1</c:v>
                </c:pt>
                <c:pt idx="10728">
                  <c:v>-1</c:v>
                </c:pt>
                <c:pt idx="10729">
                  <c:v>-2</c:v>
                </c:pt>
                <c:pt idx="10730">
                  <c:v>-2</c:v>
                </c:pt>
                <c:pt idx="10731">
                  <c:v>-1</c:v>
                </c:pt>
                <c:pt idx="10732">
                  <c:v>-1</c:v>
                </c:pt>
                <c:pt idx="10733">
                  <c:v>-1</c:v>
                </c:pt>
                <c:pt idx="10734">
                  <c:v>-1</c:v>
                </c:pt>
                <c:pt idx="10735">
                  <c:v>-1</c:v>
                </c:pt>
                <c:pt idx="10736">
                  <c:v>-1</c:v>
                </c:pt>
                <c:pt idx="10737">
                  <c:v>-1</c:v>
                </c:pt>
                <c:pt idx="10738">
                  <c:v>-1</c:v>
                </c:pt>
                <c:pt idx="10739">
                  <c:v>-2</c:v>
                </c:pt>
                <c:pt idx="10740">
                  <c:v>-2</c:v>
                </c:pt>
                <c:pt idx="10741">
                  <c:v>-2</c:v>
                </c:pt>
                <c:pt idx="10742">
                  <c:v>-2</c:v>
                </c:pt>
                <c:pt idx="10743">
                  <c:v>-3</c:v>
                </c:pt>
                <c:pt idx="10744">
                  <c:v>-3</c:v>
                </c:pt>
                <c:pt idx="10745">
                  <c:v>-3</c:v>
                </c:pt>
                <c:pt idx="10746">
                  <c:v>-3</c:v>
                </c:pt>
                <c:pt idx="10747">
                  <c:v>-3</c:v>
                </c:pt>
                <c:pt idx="10748">
                  <c:v>-3</c:v>
                </c:pt>
                <c:pt idx="10749">
                  <c:v>-3</c:v>
                </c:pt>
                <c:pt idx="10750">
                  <c:v>-3</c:v>
                </c:pt>
                <c:pt idx="10751">
                  <c:v>-1</c:v>
                </c:pt>
                <c:pt idx="10752">
                  <c:v>-1</c:v>
                </c:pt>
                <c:pt idx="10753">
                  <c:v>-1</c:v>
                </c:pt>
                <c:pt idx="10754">
                  <c:v>-1</c:v>
                </c:pt>
                <c:pt idx="10755">
                  <c:v>-2</c:v>
                </c:pt>
                <c:pt idx="10756">
                  <c:v>-2</c:v>
                </c:pt>
                <c:pt idx="10757">
                  <c:v>-1</c:v>
                </c:pt>
                <c:pt idx="10758">
                  <c:v>-1</c:v>
                </c:pt>
                <c:pt idx="10759">
                  <c:v>-4</c:v>
                </c:pt>
                <c:pt idx="10760">
                  <c:v>-4</c:v>
                </c:pt>
                <c:pt idx="10761">
                  <c:v>-4</c:v>
                </c:pt>
                <c:pt idx="10762">
                  <c:v>-4</c:v>
                </c:pt>
                <c:pt idx="10763">
                  <c:v>-4</c:v>
                </c:pt>
                <c:pt idx="10764">
                  <c:v>-4</c:v>
                </c:pt>
                <c:pt idx="10765">
                  <c:v>-3</c:v>
                </c:pt>
                <c:pt idx="10766">
                  <c:v>-4</c:v>
                </c:pt>
                <c:pt idx="10767">
                  <c:v>-4</c:v>
                </c:pt>
                <c:pt idx="10768">
                  <c:v>-2</c:v>
                </c:pt>
                <c:pt idx="10769">
                  <c:v>-3</c:v>
                </c:pt>
                <c:pt idx="10770">
                  <c:v>-3</c:v>
                </c:pt>
                <c:pt idx="10771">
                  <c:v>0</c:v>
                </c:pt>
                <c:pt idx="10772">
                  <c:v>0</c:v>
                </c:pt>
                <c:pt idx="10773">
                  <c:v>0</c:v>
                </c:pt>
                <c:pt idx="10774">
                  <c:v>-1</c:v>
                </c:pt>
                <c:pt idx="10775">
                  <c:v>0</c:v>
                </c:pt>
                <c:pt idx="10776">
                  <c:v>0</c:v>
                </c:pt>
                <c:pt idx="10777">
                  <c:v>-1</c:v>
                </c:pt>
                <c:pt idx="10778">
                  <c:v>-1</c:v>
                </c:pt>
                <c:pt idx="10779">
                  <c:v>-1</c:v>
                </c:pt>
                <c:pt idx="10780">
                  <c:v>-1</c:v>
                </c:pt>
                <c:pt idx="10781">
                  <c:v>-1</c:v>
                </c:pt>
                <c:pt idx="10782">
                  <c:v>-1</c:v>
                </c:pt>
                <c:pt idx="10783">
                  <c:v>-1</c:v>
                </c:pt>
                <c:pt idx="10784">
                  <c:v>-1</c:v>
                </c:pt>
                <c:pt idx="10785">
                  <c:v>-1</c:v>
                </c:pt>
                <c:pt idx="10786">
                  <c:v>0</c:v>
                </c:pt>
                <c:pt idx="10787">
                  <c:v>0</c:v>
                </c:pt>
                <c:pt idx="10788">
                  <c:v>-1</c:v>
                </c:pt>
                <c:pt idx="10789">
                  <c:v>-1</c:v>
                </c:pt>
                <c:pt idx="10790">
                  <c:v>0</c:v>
                </c:pt>
                <c:pt idx="10791">
                  <c:v>0</c:v>
                </c:pt>
                <c:pt idx="10792">
                  <c:v>-1</c:v>
                </c:pt>
                <c:pt idx="10793">
                  <c:v>-1</c:v>
                </c:pt>
                <c:pt idx="10794">
                  <c:v>-1</c:v>
                </c:pt>
                <c:pt idx="10795">
                  <c:v>-1</c:v>
                </c:pt>
                <c:pt idx="10796">
                  <c:v>-1</c:v>
                </c:pt>
                <c:pt idx="10797">
                  <c:v>-1</c:v>
                </c:pt>
                <c:pt idx="10798">
                  <c:v>-1</c:v>
                </c:pt>
                <c:pt idx="10799">
                  <c:v>-1</c:v>
                </c:pt>
                <c:pt idx="10800">
                  <c:v>-1</c:v>
                </c:pt>
                <c:pt idx="10801">
                  <c:v>0</c:v>
                </c:pt>
                <c:pt idx="10802">
                  <c:v>-1</c:v>
                </c:pt>
                <c:pt idx="10803">
                  <c:v>-1</c:v>
                </c:pt>
                <c:pt idx="10804">
                  <c:v>1</c:v>
                </c:pt>
                <c:pt idx="10805">
                  <c:v>1</c:v>
                </c:pt>
                <c:pt idx="10806">
                  <c:v>1</c:v>
                </c:pt>
                <c:pt idx="10807">
                  <c:v>1</c:v>
                </c:pt>
                <c:pt idx="10808">
                  <c:v>1</c:v>
                </c:pt>
                <c:pt idx="10809">
                  <c:v>1</c:v>
                </c:pt>
                <c:pt idx="10810">
                  <c:v>1</c:v>
                </c:pt>
                <c:pt idx="10811">
                  <c:v>1</c:v>
                </c:pt>
                <c:pt idx="10812">
                  <c:v>1</c:v>
                </c:pt>
                <c:pt idx="10813">
                  <c:v>1</c:v>
                </c:pt>
                <c:pt idx="10814">
                  <c:v>1</c:v>
                </c:pt>
                <c:pt idx="10815">
                  <c:v>1</c:v>
                </c:pt>
                <c:pt idx="10816">
                  <c:v>-1</c:v>
                </c:pt>
                <c:pt idx="10817">
                  <c:v>-1</c:v>
                </c:pt>
                <c:pt idx="10818">
                  <c:v>-1</c:v>
                </c:pt>
                <c:pt idx="10819">
                  <c:v>-2</c:v>
                </c:pt>
                <c:pt idx="10820">
                  <c:v>-2</c:v>
                </c:pt>
                <c:pt idx="10821">
                  <c:v>-2</c:v>
                </c:pt>
                <c:pt idx="10822">
                  <c:v>-3</c:v>
                </c:pt>
                <c:pt idx="10823">
                  <c:v>-2</c:v>
                </c:pt>
                <c:pt idx="10824">
                  <c:v>-2</c:v>
                </c:pt>
                <c:pt idx="10825">
                  <c:v>-2</c:v>
                </c:pt>
                <c:pt idx="10826">
                  <c:v>-2</c:v>
                </c:pt>
                <c:pt idx="10827">
                  <c:v>-2</c:v>
                </c:pt>
                <c:pt idx="10828">
                  <c:v>-1</c:v>
                </c:pt>
                <c:pt idx="10829">
                  <c:v>-1</c:v>
                </c:pt>
                <c:pt idx="10830">
                  <c:v>-2</c:v>
                </c:pt>
                <c:pt idx="10831">
                  <c:v>-2</c:v>
                </c:pt>
                <c:pt idx="10832">
                  <c:v>-2</c:v>
                </c:pt>
                <c:pt idx="10833">
                  <c:v>-2</c:v>
                </c:pt>
                <c:pt idx="10834">
                  <c:v>0</c:v>
                </c:pt>
                <c:pt idx="10835">
                  <c:v>-1</c:v>
                </c:pt>
                <c:pt idx="10836">
                  <c:v>-3</c:v>
                </c:pt>
                <c:pt idx="10837">
                  <c:v>-3</c:v>
                </c:pt>
                <c:pt idx="10838">
                  <c:v>-3</c:v>
                </c:pt>
                <c:pt idx="10839">
                  <c:v>-5</c:v>
                </c:pt>
                <c:pt idx="10840">
                  <c:v>-5</c:v>
                </c:pt>
                <c:pt idx="10841">
                  <c:v>-5</c:v>
                </c:pt>
                <c:pt idx="10842">
                  <c:v>-4</c:v>
                </c:pt>
                <c:pt idx="10843">
                  <c:v>-3</c:v>
                </c:pt>
                <c:pt idx="10844">
                  <c:v>-3</c:v>
                </c:pt>
                <c:pt idx="10845">
                  <c:v>-3</c:v>
                </c:pt>
                <c:pt idx="10846">
                  <c:v>-4</c:v>
                </c:pt>
                <c:pt idx="10847">
                  <c:v>-4</c:v>
                </c:pt>
                <c:pt idx="10848">
                  <c:v>-2</c:v>
                </c:pt>
                <c:pt idx="10849">
                  <c:v>-2</c:v>
                </c:pt>
                <c:pt idx="10850">
                  <c:v>-3</c:v>
                </c:pt>
                <c:pt idx="10851">
                  <c:v>-1</c:v>
                </c:pt>
                <c:pt idx="10852">
                  <c:v>-1</c:v>
                </c:pt>
                <c:pt idx="10853">
                  <c:v>-1</c:v>
                </c:pt>
                <c:pt idx="10854">
                  <c:v>-1</c:v>
                </c:pt>
                <c:pt idx="10855">
                  <c:v>-1</c:v>
                </c:pt>
                <c:pt idx="10856">
                  <c:v>-1</c:v>
                </c:pt>
                <c:pt idx="10857">
                  <c:v>-1</c:v>
                </c:pt>
                <c:pt idx="10858">
                  <c:v>-1</c:v>
                </c:pt>
                <c:pt idx="10859">
                  <c:v>-1</c:v>
                </c:pt>
                <c:pt idx="10860">
                  <c:v>-1</c:v>
                </c:pt>
                <c:pt idx="10861">
                  <c:v>-1</c:v>
                </c:pt>
                <c:pt idx="10862">
                  <c:v>0</c:v>
                </c:pt>
                <c:pt idx="10863">
                  <c:v>0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</c:v>
                </c:pt>
                <c:pt idx="10868">
                  <c:v>0</c:v>
                </c:pt>
                <c:pt idx="10869">
                  <c:v>-1</c:v>
                </c:pt>
                <c:pt idx="10870">
                  <c:v>-1</c:v>
                </c:pt>
                <c:pt idx="10871">
                  <c:v>-2</c:v>
                </c:pt>
                <c:pt idx="10872">
                  <c:v>-2</c:v>
                </c:pt>
                <c:pt idx="10873">
                  <c:v>-2</c:v>
                </c:pt>
                <c:pt idx="10874">
                  <c:v>-1</c:v>
                </c:pt>
                <c:pt idx="10875">
                  <c:v>-1</c:v>
                </c:pt>
                <c:pt idx="10876">
                  <c:v>-1</c:v>
                </c:pt>
                <c:pt idx="10877">
                  <c:v>-1</c:v>
                </c:pt>
                <c:pt idx="10878">
                  <c:v>-1</c:v>
                </c:pt>
                <c:pt idx="10879">
                  <c:v>0</c:v>
                </c:pt>
                <c:pt idx="10880">
                  <c:v>0</c:v>
                </c:pt>
                <c:pt idx="10881">
                  <c:v>0</c:v>
                </c:pt>
                <c:pt idx="10882">
                  <c:v>0</c:v>
                </c:pt>
                <c:pt idx="10883">
                  <c:v>1</c:v>
                </c:pt>
                <c:pt idx="10884">
                  <c:v>1</c:v>
                </c:pt>
                <c:pt idx="10885">
                  <c:v>0</c:v>
                </c:pt>
                <c:pt idx="10886">
                  <c:v>0</c:v>
                </c:pt>
                <c:pt idx="10887">
                  <c:v>0</c:v>
                </c:pt>
                <c:pt idx="10888">
                  <c:v>0</c:v>
                </c:pt>
                <c:pt idx="10889">
                  <c:v>0</c:v>
                </c:pt>
                <c:pt idx="10890">
                  <c:v>0</c:v>
                </c:pt>
                <c:pt idx="10891">
                  <c:v>-1</c:v>
                </c:pt>
                <c:pt idx="10892">
                  <c:v>-1</c:v>
                </c:pt>
                <c:pt idx="10893">
                  <c:v>0</c:v>
                </c:pt>
                <c:pt idx="10894">
                  <c:v>0</c:v>
                </c:pt>
                <c:pt idx="10895">
                  <c:v>0</c:v>
                </c:pt>
                <c:pt idx="10896">
                  <c:v>0</c:v>
                </c:pt>
                <c:pt idx="10897">
                  <c:v>1</c:v>
                </c:pt>
                <c:pt idx="10898">
                  <c:v>1</c:v>
                </c:pt>
                <c:pt idx="10899">
                  <c:v>1</c:v>
                </c:pt>
                <c:pt idx="10900">
                  <c:v>1</c:v>
                </c:pt>
                <c:pt idx="10901">
                  <c:v>2</c:v>
                </c:pt>
                <c:pt idx="10902">
                  <c:v>2</c:v>
                </c:pt>
                <c:pt idx="10903">
                  <c:v>3</c:v>
                </c:pt>
                <c:pt idx="10904">
                  <c:v>3</c:v>
                </c:pt>
                <c:pt idx="10905">
                  <c:v>2</c:v>
                </c:pt>
                <c:pt idx="10906">
                  <c:v>2</c:v>
                </c:pt>
                <c:pt idx="10907">
                  <c:v>2</c:v>
                </c:pt>
                <c:pt idx="10908">
                  <c:v>2</c:v>
                </c:pt>
                <c:pt idx="10909">
                  <c:v>0</c:v>
                </c:pt>
                <c:pt idx="10910">
                  <c:v>0</c:v>
                </c:pt>
                <c:pt idx="10911">
                  <c:v>0</c:v>
                </c:pt>
                <c:pt idx="10912">
                  <c:v>0</c:v>
                </c:pt>
                <c:pt idx="10913">
                  <c:v>-3</c:v>
                </c:pt>
                <c:pt idx="10914">
                  <c:v>-3</c:v>
                </c:pt>
                <c:pt idx="10915">
                  <c:v>-4</c:v>
                </c:pt>
                <c:pt idx="10916">
                  <c:v>-4</c:v>
                </c:pt>
                <c:pt idx="10917">
                  <c:v>-4</c:v>
                </c:pt>
                <c:pt idx="10918">
                  <c:v>-4</c:v>
                </c:pt>
                <c:pt idx="10919">
                  <c:v>-4</c:v>
                </c:pt>
                <c:pt idx="10920">
                  <c:v>-4</c:v>
                </c:pt>
                <c:pt idx="10921">
                  <c:v>-4</c:v>
                </c:pt>
                <c:pt idx="10922">
                  <c:v>-4</c:v>
                </c:pt>
                <c:pt idx="10923">
                  <c:v>-4</c:v>
                </c:pt>
                <c:pt idx="10924">
                  <c:v>-4</c:v>
                </c:pt>
                <c:pt idx="10925">
                  <c:v>-2</c:v>
                </c:pt>
                <c:pt idx="10926">
                  <c:v>-2</c:v>
                </c:pt>
                <c:pt idx="10927">
                  <c:v>-2</c:v>
                </c:pt>
                <c:pt idx="10928">
                  <c:v>-2</c:v>
                </c:pt>
                <c:pt idx="10929">
                  <c:v>-2</c:v>
                </c:pt>
                <c:pt idx="10930">
                  <c:v>-2</c:v>
                </c:pt>
                <c:pt idx="10931">
                  <c:v>-2</c:v>
                </c:pt>
                <c:pt idx="10932">
                  <c:v>-1</c:v>
                </c:pt>
                <c:pt idx="10933">
                  <c:v>2</c:v>
                </c:pt>
                <c:pt idx="10934">
                  <c:v>2</c:v>
                </c:pt>
                <c:pt idx="10935">
                  <c:v>2</c:v>
                </c:pt>
                <c:pt idx="10936">
                  <c:v>2</c:v>
                </c:pt>
                <c:pt idx="10937">
                  <c:v>2</c:v>
                </c:pt>
                <c:pt idx="10938">
                  <c:v>2</c:v>
                </c:pt>
                <c:pt idx="10939">
                  <c:v>2</c:v>
                </c:pt>
                <c:pt idx="10940">
                  <c:v>2</c:v>
                </c:pt>
                <c:pt idx="10941">
                  <c:v>1</c:v>
                </c:pt>
                <c:pt idx="10942">
                  <c:v>1</c:v>
                </c:pt>
                <c:pt idx="10943">
                  <c:v>1</c:v>
                </c:pt>
                <c:pt idx="10944">
                  <c:v>0</c:v>
                </c:pt>
                <c:pt idx="10945">
                  <c:v>-1</c:v>
                </c:pt>
                <c:pt idx="10946">
                  <c:v>-1</c:v>
                </c:pt>
                <c:pt idx="10947">
                  <c:v>1</c:v>
                </c:pt>
                <c:pt idx="10948">
                  <c:v>0</c:v>
                </c:pt>
                <c:pt idx="10949">
                  <c:v>-1</c:v>
                </c:pt>
                <c:pt idx="10950">
                  <c:v>-1</c:v>
                </c:pt>
                <c:pt idx="10951">
                  <c:v>-1</c:v>
                </c:pt>
                <c:pt idx="10952">
                  <c:v>-1</c:v>
                </c:pt>
                <c:pt idx="10953">
                  <c:v>0</c:v>
                </c:pt>
                <c:pt idx="10954">
                  <c:v>0</c:v>
                </c:pt>
                <c:pt idx="10955">
                  <c:v>1</c:v>
                </c:pt>
                <c:pt idx="10956">
                  <c:v>1</c:v>
                </c:pt>
                <c:pt idx="10957">
                  <c:v>1</c:v>
                </c:pt>
                <c:pt idx="10958">
                  <c:v>1</c:v>
                </c:pt>
                <c:pt idx="10959">
                  <c:v>-1</c:v>
                </c:pt>
                <c:pt idx="10960">
                  <c:v>-1</c:v>
                </c:pt>
                <c:pt idx="10961">
                  <c:v>1</c:v>
                </c:pt>
                <c:pt idx="10962">
                  <c:v>1</c:v>
                </c:pt>
                <c:pt idx="10963">
                  <c:v>1</c:v>
                </c:pt>
                <c:pt idx="10964">
                  <c:v>1</c:v>
                </c:pt>
                <c:pt idx="10965">
                  <c:v>1</c:v>
                </c:pt>
                <c:pt idx="10966">
                  <c:v>1</c:v>
                </c:pt>
                <c:pt idx="10967">
                  <c:v>-1</c:v>
                </c:pt>
                <c:pt idx="10968">
                  <c:v>-2</c:v>
                </c:pt>
                <c:pt idx="10969">
                  <c:v>-4</c:v>
                </c:pt>
                <c:pt idx="10970">
                  <c:v>-4</c:v>
                </c:pt>
                <c:pt idx="10971">
                  <c:v>-3</c:v>
                </c:pt>
                <c:pt idx="10972">
                  <c:v>-3</c:v>
                </c:pt>
                <c:pt idx="10973">
                  <c:v>-3</c:v>
                </c:pt>
                <c:pt idx="10974">
                  <c:v>-3</c:v>
                </c:pt>
                <c:pt idx="10975">
                  <c:v>-3</c:v>
                </c:pt>
                <c:pt idx="10976">
                  <c:v>-3</c:v>
                </c:pt>
                <c:pt idx="10977">
                  <c:v>-3</c:v>
                </c:pt>
                <c:pt idx="10978">
                  <c:v>-3</c:v>
                </c:pt>
                <c:pt idx="10979">
                  <c:v>-2</c:v>
                </c:pt>
                <c:pt idx="10980">
                  <c:v>-1</c:v>
                </c:pt>
                <c:pt idx="10981">
                  <c:v>1</c:v>
                </c:pt>
                <c:pt idx="10982">
                  <c:v>1</c:v>
                </c:pt>
                <c:pt idx="10983">
                  <c:v>2</c:v>
                </c:pt>
                <c:pt idx="10984">
                  <c:v>2</c:v>
                </c:pt>
                <c:pt idx="10985">
                  <c:v>2</c:v>
                </c:pt>
                <c:pt idx="10986">
                  <c:v>1</c:v>
                </c:pt>
                <c:pt idx="10987">
                  <c:v>0</c:v>
                </c:pt>
                <c:pt idx="10988">
                  <c:v>0</c:v>
                </c:pt>
                <c:pt idx="10989">
                  <c:v>0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-2</c:v>
                </c:pt>
                <c:pt idx="10994">
                  <c:v>-1</c:v>
                </c:pt>
                <c:pt idx="10995">
                  <c:v>-3</c:v>
                </c:pt>
                <c:pt idx="10996">
                  <c:v>-3</c:v>
                </c:pt>
                <c:pt idx="10997">
                  <c:v>-2</c:v>
                </c:pt>
                <c:pt idx="10998">
                  <c:v>-1</c:v>
                </c:pt>
                <c:pt idx="10999">
                  <c:v>-1</c:v>
                </c:pt>
                <c:pt idx="11000">
                  <c:v>-1</c:v>
                </c:pt>
                <c:pt idx="11001">
                  <c:v>-1</c:v>
                </c:pt>
                <c:pt idx="11002">
                  <c:v>-1</c:v>
                </c:pt>
                <c:pt idx="11003">
                  <c:v>-2</c:v>
                </c:pt>
                <c:pt idx="11004">
                  <c:v>-2</c:v>
                </c:pt>
                <c:pt idx="11005">
                  <c:v>0</c:v>
                </c:pt>
                <c:pt idx="11006">
                  <c:v>-1</c:v>
                </c:pt>
                <c:pt idx="11007">
                  <c:v>-1</c:v>
                </c:pt>
                <c:pt idx="11008">
                  <c:v>-1</c:v>
                </c:pt>
                <c:pt idx="11009">
                  <c:v>-1</c:v>
                </c:pt>
                <c:pt idx="11010">
                  <c:v>-1</c:v>
                </c:pt>
                <c:pt idx="11011">
                  <c:v>0</c:v>
                </c:pt>
                <c:pt idx="11012">
                  <c:v>0</c:v>
                </c:pt>
                <c:pt idx="11013">
                  <c:v>0</c:v>
                </c:pt>
                <c:pt idx="11014">
                  <c:v>0</c:v>
                </c:pt>
                <c:pt idx="11015">
                  <c:v>0</c:v>
                </c:pt>
                <c:pt idx="11016">
                  <c:v>0</c:v>
                </c:pt>
                <c:pt idx="11017">
                  <c:v>-1</c:v>
                </c:pt>
                <c:pt idx="11018">
                  <c:v>-2</c:v>
                </c:pt>
                <c:pt idx="11019">
                  <c:v>-2</c:v>
                </c:pt>
                <c:pt idx="11020">
                  <c:v>-2</c:v>
                </c:pt>
                <c:pt idx="11021">
                  <c:v>-3</c:v>
                </c:pt>
                <c:pt idx="11022">
                  <c:v>-3</c:v>
                </c:pt>
                <c:pt idx="11023">
                  <c:v>-3</c:v>
                </c:pt>
                <c:pt idx="11024">
                  <c:v>-3</c:v>
                </c:pt>
                <c:pt idx="11025">
                  <c:v>-3</c:v>
                </c:pt>
                <c:pt idx="11026">
                  <c:v>-3</c:v>
                </c:pt>
                <c:pt idx="11027">
                  <c:v>-2</c:v>
                </c:pt>
                <c:pt idx="11028">
                  <c:v>-2</c:v>
                </c:pt>
                <c:pt idx="11029">
                  <c:v>-1</c:v>
                </c:pt>
                <c:pt idx="11030">
                  <c:v>0</c:v>
                </c:pt>
                <c:pt idx="11031">
                  <c:v>0</c:v>
                </c:pt>
                <c:pt idx="11032">
                  <c:v>0</c:v>
                </c:pt>
                <c:pt idx="11033">
                  <c:v>0</c:v>
                </c:pt>
                <c:pt idx="11034">
                  <c:v>1</c:v>
                </c:pt>
                <c:pt idx="11035">
                  <c:v>1</c:v>
                </c:pt>
                <c:pt idx="11036">
                  <c:v>1</c:v>
                </c:pt>
                <c:pt idx="11037">
                  <c:v>1</c:v>
                </c:pt>
                <c:pt idx="11038">
                  <c:v>1</c:v>
                </c:pt>
                <c:pt idx="11039">
                  <c:v>1</c:v>
                </c:pt>
                <c:pt idx="11040">
                  <c:v>2</c:v>
                </c:pt>
                <c:pt idx="11041">
                  <c:v>2</c:v>
                </c:pt>
                <c:pt idx="11042">
                  <c:v>2</c:v>
                </c:pt>
                <c:pt idx="11043">
                  <c:v>2</c:v>
                </c:pt>
                <c:pt idx="11044">
                  <c:v>2</c:v>
                </c:pt>
                <c:pt idx="11045">
                  <c:v>2</c:v>
                </c:pt>
                <c:pt idx="11046">
                  <c:v>1</c:v>
                </c:pt>
                <c:pt idx="11047">
                  <c:v>2</c:v>
                </c:pt>
                <c:pt idx="11048">
                  <c:v>2</c:v>
                </c:pt>
                <c:pt idx="11049">
                  <c:v>2</c:v>
                </c:pt>
                <c:pt idx="11050">
                  <c:v>1</c:v>
                </c:pt>
                <c:pt idx="11051">
                  <c:v>1</c:v>
                </c:pt>
                <c:pt idx="11052">
                  <c:v>-1</c:v>
                </c:pt>
                <c:pt idx="11053">
                  <c:v>-1</c:v>
                </c:pt>
                <c:pt idx="11054">
                  <c:v>-1</c:v>
                </c:pt>
                <c:pt idx="11055">
                  <c:v>-1</c:v>
                </c:pt>
                <c:pt idx="11056">
                  <c:v>-1</c:v>
                </c:pt>
                <c:pt idx="11057">
                  <c:v>-1</c:v>
                </c:pt>
                <c:pt idx="11058">
                  <c:v>-1</c:v>
                </c:pt>
                <c:pt idx="11059">
                  <c:v>-2</c:v>
                </c:pt>
                <c:pt idx="11060">
                  <c:v>-2</c:v>
                </c:pt>
                <c:pt idx="11061">
                  <c:v>-2</c:v>
                </c:pt>
                <c:pt idx="11062">
                  <c:v>-1</c:v>
                </c:pt>
                <c:pt idx="11063">
                  <c:v>-1</c:v>
                </c:pt>
                <c:pt idx="11064">
                  <c:v>1</c:v>
                </c:pt>
                <c:pt idx="11065">
                  <c:v>1</c:v>
                </c:pt>
                <c:pt idx="11066">
                  <c:v>1</c:v>
                </c:pt>
                <c:pt idx="11067">
                  <c:v>1</c:v>
                </c:pt>
                <c:pt idx="11068">
                  <c:v>1</c:v>
                </c:pt>
                <c:pt idx="11069">
                  <c:v>1</c:v>
                </c:pt>
                <c:pt idx="11070">
                  <c:v>1</c:v>
                </c:pt>
                <c:pt idx="11071">
                  <c:v>1</c:v>
                </c:pt>
                <c:pt idx="11072">
                  <c:v>1</c:v>
                </c:pt>
                <c:pt idx="11073">
                  <c:v>1</c:v>
                </c:pt>
                <c:pt idx="11074">
                  <c:v>0</c:v>
                </c:pt>
                <c:pt idx="11075">
                  <c:v>0</c:v>
                </c:pt>
                <c:pt idx="11076">
                  <c:v>-1</c:v>
                </c:pt>
                <c:pt idx="11077">
                  <c:v>-3</c:v>
                </c:pt>
                <c:pt idx="11078">
                  <c:v>-3</c:v>
                </c:pt>
                <c:pt idx="11079">
                  <c:v>-3</c:v>
                </c:pt>
                <c:pt idx="11080">
                  <c:v>-3</c:v>
                </c:pt>
                <c:pt idx="11081">
                  <c:v>-3</c:v>
                </c:pt>
                <c:pt idx="11082">
                  <c:v>-3</c:v>
                </c:pt>
                <c:pt idx="11083">
                  <c:v>-5</c:v>
                </c:pt>
                <c:pt idx="11084">
                  <c:v>-5</c:v>
                </c:pt>
                <c:pt idx="11085">
                  <c:v>-5</c:v>
                </c:pt>
                <c:pt idx="11086">
                  <c:v>-5</c:v>
                </c:pt>
                <c:pt idx="11087">
                  <c:v>-5</c:v>
                </c:pt>
                <c:pt idx="11088">
                  <c:v>-5</c:v>
                </c:pt>
                <c:pt idx="11089">
                  <c:v>-4</c:v>
                </c:pt>
                <c:pt idx="11090">
                  <c:v>-2</c:v>
                </c:pt>
                <c:pt idx="11091">
                  <c:v>-2</c:v>
                </c:pt>
                <c:pt idx="11092">
                  <c:v>-1</c:v>
                </c:pt>
                <c:pt idx="11093">
                  <c:v>-1</c:v>
                </c:pt>
                <c:pt idx="11094">
                  <c:v>-1</c:v>
                </c:pt>
                <c:pt idx="11095">
                  <c:v>1</c:v>
                </c:pt>
                <c:pt idx="11096">
                  <c:v>1</c:v>
                </c:pt>
                <c:pt idx="11097">
                  <c:v>1</c:v>
                </c:pt>
                <c:pt idx="11098">
                  <c:v>1</c:v>
                </c:pt>
                <c:pt idx="11099">
                  <c:v>0</c:v>
                </c:pt>
                <c:pt idx="11100">
                  <c:v>0</c:v>
                </c:pt>
                <c:pt idx="11101">
                  <c:v>0</c:v>
                </c:pt>
                <c:pt idx="11102">
                  <c:v>0</c:v>
                </c:pt>
                <c:pt idx="11103">
                  <c:v>0</c:v>
                </c:pt>
                <c:pt idx="11104">
                  <c:v>-1</c:v>
                </c:pt>
                <c:pt idx="11105">
                  <c:v>-1</c:v>
                </c:pt>
                <c:pt idx="11106">
                  <c:v>-1</c:v>
                </c:pt>
                <c:pt idx="11107">
                  <c:v>-1</c:v>
                </c:pt>
                <c:pt idx="11108">
                  <c:v>-2</c:v>
                </c:pt>
                <c:pt idx="11109">
                  <c:v>-2</c:v>
                </c:pt>
                <c:pt idx="11110">
                  <c:v>-2</c:v>
                </c:pt>
                <c:pt idx="11111">
                  <c:v>-1</c:v>
                </c:pt>
                <c:pt idx="11112">
                  <c:v>-1</c:v>
                </c:pt>
                <c:pt idx="11113">
                  <c:v>-2</c:v>
                </c:pt>
                <c:pt idx="11114">
                  <c:v>-2</c:v>
                </c:pt>
                <c:pt idx="11115">
                  <c:v>-2</c:v>
                </c:pt>
                <c:pt idx="11116">
                  <c:v>-2</c:v>
                </c:pt>
                <c:pt idx="11117">
                  <c:v>-2</c:v>
                </c:pt>
                <c:pt idx="11118">
                  <c:v>-2</c:v>
                </c:pt>
                <c:pt idx="11119">
                  <c:v>-2</c:v>
                </c:pt>
                <c:pt idx="11120">
                  <c:v>-1</c:v>
                </c:pt>
                <c:pt idx="11121">
                  <c:v>-1</c:v>
                </c:pt>
                <c:pt idx="11122">
                  <c:v>-1</c:v>
                </c:pt>
                <c:pt idx="11123">
                  <c:v>-1</c:v>
                </c:pt>
                <c:pt idx="11124">
                  <c:v>-1</c:v>
                </c:pt>
                <c:pt idx="11125">
                  <c:v>-1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3B-2241-955D-72EB2980BA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7365935"/>
        <c:axId val="1555694911"/>
      </c:lineChart>
      <c:catAx>
        <c:axId val="1777365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555694911"/>
        <c:crosses val="autoZero"/>
        <c:auto val="1"/>
        <c:lblAlgn val="ctr"/>
        <c:lblOffset val="100"/>
        <c:noMultiLvlLbl val="0"/>
      </c:catAx>
      <c:valAx>
        <c:axId val="1555694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777365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COVID Tweets Sentiment</a:t>
            </a:r>
            <a:endParaRPr lang="en-BR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Portuguese</a:t>
            </a:r>
            <a:br>
              <a:rPr lang="en-US" sz="1800" b="0" i="0" baseline="0">
                <a:effectLst/>
              </a:rPr>
            </a:br>
            <a:r>
              <a:rPr lang="en-US" sz="1800" b="0" i="0" baseline="0">
                <a:effectLst/>
              </a:rPr>
              <a:t>from 09:23 PM to 09:08 PM UTC </a:t>
            </a:r>
            <a:endParaRPr lang="en-BR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Days 08 and 09/07/20</a:t>
            </a:r>
            <a:endParaRPr lang="en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'Vhuge-pt'!$B$1</c:f>
              <c:strCache>
                <c:ptCount val="1"/>
                <c:pt idx="0">
                  <c:v>Tweets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'Vhuge-pt'!$A$2:$A$12247</c:f>
              <c:strCache>
                <c:ptCount val="12246"/>
                <c:pt idx="0">
                  <c:v> 20-07-08 09:22:55</c:v>
                </c:pt>
                <c:pt idx="1">
                  <c:v> 20-07-08 09:23:00</c:v>
                </c:pt>
                <c:pt idx="2">
                  <c:v> 20-07-08 09:23:05</c:v>
                </c:pt>
                <c:pt idx="3">
                  <c:v> 20-07-08 09:23:10</c:v>
                </c:pt>
                <c:pt idx="4">
                  <c:v> 20-07-08 09:23:15</c:v>
                </c:pt>
                <c:pt idx="5">
                  <c:v> 20-07-08 09:23:20</c:v>
                </c:pt>
                <c:pt idx="6">
                  <c:v> 20-07-08 09:23:25</c:v>
                </c:pt>
                <c:pt idx="7">
                  <c:v> 20-07-08 09:23:30</c:v>
                </c:pt>
                <c:pt idx="8">
                  <c:v> 20-07-08 09:23:35</c:v>
                </c:pt>
                <c:pt idx="9">
                  <c:v> 20-07-08 09:23:40</c:v>
                </c:pt>
                <c:pt idx="10">
                  <c:v> 20-07-08 09:23:45</c:v>
                </c:pt>
                <c:pt idx="11">
                  <c:v> 20-07-08 09:23:50</c:v>
                </c:pt>
                <c:pt idx="12">
                  <c:v> 20-07-08 09:23:55</c:v>
                </c:pt>
                <c:pt idx="13">
                  <c:v> 20-07-08 09:24:00</c:v>
                </c:pt>
                <c:pt idx="14">
                  <c:v> 20-07-08 09:24:05</c:v>
                </c:pt>
                <c:pt idx="15">
                  <c:v> 20-07-08 09:24:10</c:v>
                </c:pt>
                <c:pt idx="16">
                  <c:v> 20-07-08 09:24:50</c:v>
                </c:pt>
                <c:pt idx="17">
                  <c:v> 20-07-08 09:24:55</c:v>
                </c:pt>
                <c:pt idx="18">
                  <c:v> 20-07-08 09:25:00</c:v>
                </c:pt>
                <c:pt idx="19">
                  <c:v> 20-07-08 09:25:05</c:v>
                </c:pt>
                <c:pt idx="20">
                  <c:v> 20-07-08 09:25:10</c:v>
                </c:pt>
                <c:pt idx="21">
                  <c:v> 20-07-08 09:25:15</c:v>
                </c:pt>
                <c:pt idx="22">
                  <c:v> 20-07-08 09:25:20</c:v>
                </c:pt>
                <c:pt idx="23">
                  <c:v> 20-07-08 09:25:25</c:v>
                </c:pt>
                <c:pt idx="24">
                  <c:v> 20-07-08 09:25:30</c:v>
                </c:pt>
                <c:pt idx="25">
                  <c:v> 20-07-08 09:25:35</c:v>
                </c:pt>
                <c:pt idx="26">
                  <c:v> 20-07-08 09:25:40</c:v>
                </c:pt>
                <c:pt idx="27">
                  <c:v> 20-07-08 09:25:45</c:v>
                </c:pt>
                <c:pt idx="28">
                  <c:v> 20-07-08 09:25:50</c:v>
                </c:pt>
                <c:pt idx="29">
                  <c:v> 20-07-08 09:26:05</c:v>
                </c:pt>
                <c:pt idx="30">
                  <c:v> 20-07-08 09:26:10</c:v>
                </c:pt>
                <c:pt idx="31">
                  <c:v> 20-07-08 09:26:15</c:v>
                </c:pt>
                <c:pt idx="32">
                  <c:v> 20-07-08 09:26:20</c:v>
                </c:pt>
                <c:pt idx="33">
                  <c:v> 20-07-08 09:26:25</c:v>
                </c:pt>
                <c:pt idx="34">
                  <c:v> 20-07-08 09:26:30</c:v>
                </c:pt>
                <c:pt idx="35">
                  <c:v> 20-07-08 09:26:35</c:v>
                </c:pt>
                <c:pt idx="36">
                  <c:v> 20-07-08 09:26:40</c:v>
                </c:pt>
                <c:pt idx="37">
                  <c:v> 20-07-08 09:26:45</c:v>
                </c:pt>
                <c:pt idx="38">
                  <c:v> 20-07-08 09:26:50</c:v>
                </c:pt>
                <c:pt idx="39">
                  <c:v> 20-07-08 09:26:55</c:v>
                </c:pt>
                <c:pt idx="40">
                  <c:v> 20-07-08 09:27:00</c:v>
                </c:pt>
                <c:pt idx="41">
                  <c:v> 20-07-08 09:27:05</c:v>
                </c:pt>
                <c:pt idx="42">
                  <c:v> 20-07-08 09:27:10</c:v>
                </c:pt>
                <c:pt idx="43">
                  <c:v> 20-07-08 09:27:15</c:v>
                </c:pt>
                <c:pt idx="44">
                  <c:v> 20-07-08 09:27:20</c:v>
                </c:pt>
                <c:pt idx="45">
                  <c:v> 20-07-08 09:27:25</c:v>
                </c:pt>
                <c:pt idx="46">
                  <c:v> 20-07-08 09:27:30</c:v>
                </c:pt>
                <c:pt idx="47">
                  <c:v> 20-07-08 09:27:35</c:v>
                </c:pt>
                <c:pt idx="48">
                  <c:v> 20-07-08 09:27:40</c:v>
                </c:pt>
                <c:pt idx="49">
                  <c:v> 20-07-08 09:27:45</c:v>
                </c:pt>
                <c:pt idx="50">
                  <c:v> 20-07-08 09:27:50</c:v>
                </c:pt>
                <c:pt idx="51">
                  <c:v> 20-07-08 09:27:55</c:v>
                </c:pt>
                <c:pt idx="52">
                  <c:v> 20-07-08 09:28:00</c:v>
                </c:pt>
                <c:pt idx="53">
                  <c:v> 20-07-08 09:28:05</c:v>
                </c:pt>
                <c:pt idx="54">
                  <c:v> 20-07-08 09:28:10</c:v>
                </c:pt>
                <c:pt idx="55">
                  <c:v> 20-07-08 09:28:15</c:v>
                </c:pt>
                <c:pt idx="56">
                  <c:v> 20-07-08 09:28:20</c:v>
                </c:pt>
                <c:pt idx="57">
                  <c:v> 20-07-08 09:28:25</c:v>
                </c:pt>
                <c:pt idx="58">
                  <c:v> 20-07-08 09:28:30</c:v>
                </c:pt>
                <c:pt idx="59">
                  <c:v> 20-07-08 09:28:35</c:v>
                </c:pt>
                <c:pt idx="60">
                  <c:v> 20-07-08 09:28:40</c:v>
                </c:pt>
                <c:pt idx="61">
                  <c:v> 20-07-08 09:28:45</c:v>
                </c:pt>
                <c:pt idx="62">
                  <c:v> 20-07-08 09:28:50</c:v>
                </c:pt>
                <c:pt idx="63">
                  <c:v> 20-07-08 09:28:55</c:v>
                </c:pt>
                <c:pt idx="64">
                  <c:v> 20-07-08 09:29:00</c:v>
                </c:pt>
                <c:pt idx="65">
                  <c:v> 20-07-08 09:29:05</c:v>
                </c:pt>
                <c:pt idx="66">
                  <c:v> 20-07-08 09:29:10</c:v>
                </c:pt>
                <c:pt idx="67">
                  <c:v> 20-07-08 09:29:15</c:v>
                </c:pt>
                <c:pt idx="68">
                  <c:v> 20-07-08 09:29:20</c:v>
                </c:pt>
                <c:pt idx="69">
                  <c:v> 20-07-08 09:29:25</c:v>
                </c:pt>
                <c:pt idx="70">
                  <c:v> 20-07-08 09:29:30</c:v>
                </c:pt>
                <c:pt idx="71">
                  <c:v> 20-07-08 09:29:35</c:v>
                </c:pt>
                <c:pt idx="72">
                  <c:v> 20-07-08 09:29:40</c:v>
                </c:pt>
                <c:pt idx="73">
                  <c:v> 20-07-08 09:29:45</c:v>
                </c:pt>
                <c:pt idx="74">
                  <c:v> 20-07-08 09:29:50</c:v>
                </c:pt>
                <c:pt idx="75">
                  <c:v> 20-07-08 09:29:55</c:v>
                </c:pt>
                <c:pt idx="76">
                  <c:v> 20-07-08 09:30:00</c:v>
                </c:pt>
                <c:pt idx="77">
                  <c:v> 20-07-08 09:30:05</c:v>
                </c:pt>
                <c:pt idx="78">
                  <c:v> 20-07-08 09:30:10</c:v>
                </c:pt>
                <c:pt idx="79">
                  <c:v> 20-07-08 09:30:15</c:v>
                </c:pt>
                <c:pt idx="80">
                  <c:v> 20-07-08 09:30:20</c:v>
                </c:pt>
                <c:pt idx="81">
                  <c:v> 20-07-08 09:30:25</c:v>
                </c:pt>
                <c:pt idx="82">
                  <c:v> 20-07-08 09:30:30</c:v>
                </c:pt>
                <c:pt idx="83">
                  <c:v> 20-07-08 09:30:35</c:v>
                </c:pt>
                <c:pt idx="84">
                  <c:v> 20-07-08 09:30:40</c:v>
                </c:pt>
                <c:pt idx="85">
                  <c:v> 20-07-08 09:30:45</c:v>
                </c:pt>
                <c:pt idx="86">
                  <c:v> 20-07-08 09:30:50</c:v>
                </c:pt>
                <c:pt idx="87">
                  <c:v> 20-07-08 09:30:55</c:v>
                </c:pt>
                <c:pt idx="88">
                  <c:v> 20-07-08 09:31:00</c:v>
                </c:pt>
                <c:pt idx="89">
                  <c:v> 20-07-08 09:31:05</c:v>
                </c:pt>
                <c:pt idx="90">
                  <c:v> 20-07-08 09:31:10</c:v>
                </c:pt>
                <c:pt idx="91">
                  <c:v> 20-07-08 09:31:15</c:v>
                </c:pt>
                <c:pt idx="92">
                  <c:v> 20-07-08 09:31:20</c:v>
                </c:pt>
                <c:pt idx="93">
                  <c:v> 20-07-08 09:31:25</c:v>
                </c:pt>
                <c:pt idx="94">
                  <c:v> 20-07-08 09:31:30</c:v>
                </c:pt>
                <c:pt idx="95">
                  <c:v> 20-07-08 09:31:35</c:v>
                </c:pt>
                <c:pt idx="96">
                  <c:v> 20-07-08 09:31:40</c:v>
                </c:pt>
                <c:pt idx="97">
                  <c:v> 20-07-08 09:31:45</c:v>
                </c:pt>
                <c:pt idx="98">
                  <c:v> 20-07-08 09:31:50</c:v>
                </c:pt>
                <c:pt idx="99">
                  <c:v> 20-07-08 09:31:55</c:v>
                </c:pt>
                <c:pt idx="100">
                  <c:v> 20-07-08 09:32:00</c:v>
                </c:pt>
                <c:pt idx="101">
                  <c:v> 20-07-08 09:32:05</c:v>
                </c:pt>
                <c:pt idx="102">
                  <c:v> 20-07-08 09:32:10</c:v>
                </c:pt>
                <c:pt idx="103">
                  <c:v> 20-07-08 09:32:15</c:v>
                </c:pt>
                <c:pt idx="104">
                  <c:v> 20-07-08 09:32:20</c:v>
                </c:pt>
                <c:pt idx="105">
                  <c:v> 20-07-08 09:32:25</c:v>
                </c:pt>
                <c:pt idx="106">
                  <c:v> 20-07-08 09:32:30</c:v>
                </c:pt>
                <c:pt idx="107">
                  <c:v> 20-07-08 09:32:35</c:v>
                </c:pt>
                <c:pt idx="108">
                  <c:v> 20-07-08 09:32:40</c:v>
                </c:pt>
                <c:pt idx="109">
                  <c:v> 20-07-08 09:32:45</c:v>
                </c:pt>
                <c:pt idx="110">
                  <c:v> 20-07-08 09:32:50</c:v>
                </c:pt>
                <c:pt idx="111">
                  <c:v> 20-07-08 09:32:55</c:v>
                </c:pt>
                <c:pt idx="112">
                  <c:v> 20-07-08 09:33:00</c:v>
                </c:pt>
                <c:pt idx="113">
                  <c:v> 20-07-08 09:33:05</c:v>
                </c:pt>
                <c:pt idx="114">
                  <c:v> 20-07-08 09:33:10</c:v>
                </c:pt>
                <c:pt idx="115">
                  <c:v> 20-07-08 09:33:15</c:v>
                </c:pt>
                <c:pt idx="116">
                  <c:v> 20-07-08 09:33:20</c:v>
                </c:pt>
                <c:pt idx="117">
                  <c:v> 20-07-08 09:33:25</c:v>
                </c:pt>
                <c:pt idx="118">
                  <c:v> 20-07-08 09:33:30</c:v>
                </c:pt>
                <c:pt idx="119">
                  <c:v> 20-07-08 09:33:35</c:v>
                </c:pt>
                <c:pt idx="120">
                  <c:v> 20-07-08 09:33:40</c:v>
                </c:pt>
                <c:pt idx="121">
                  <c:v> 20-07-08 09:33:45</c:v>
                </c:pt>
                <c:pt idx="122">
                  <c:v> 20-07-08 09:33:50</c:v>
                </c:pt>
                <c:pt idx="123">
                  <c:v> 20-07-08 09:33:55</c:v>
                </c:pt>
                <c:pt idx="124">
                  <c:v> 20-07-08 09:34:00</c:v>
                </c:pt>
                <c:pt idx="125">
                  <c:v> 20-07-08 09:34:05</c:v>
                </c:pt>
                <c:pt idx="126">
                  <c:v> 20-07-08 09:34:10</c:v>
                </c:pt>
                <c:pt idx="127">
                  <c:v> 20-07-08 09:34:15</c:v>
                </c:pt>
                <c:pt idx="128">
                  <c:v> 20-07-08 09:34:20</c:v>
                </c:pt>
                <c:pt idx="129">
                  <c:v> 20-07-08 09:34:25</c:v>
                </c:pt>
                <c:pt idx="130">
                  <c:v> 20-07-08 09:34:30</c:v>
                </c:pt>
                <c:pt idx="131">
                  <c:v> 20-07-08 09:34:35</c:v>
                </c:pt>
                <c:pt idx="132">
                  <c:v> 20-07-08 09:34:40</c:v>
                </c:pt>
                <c:pt idx="133">
                  <c:v> 20-07-08 09:34:45</c:v>
                </c:pt>
                <c:pt idx="134">
                  <c:v> 20-07-08 09:34:55</c:v>
                </c:pt>
                <c:pt idx="135">
                  <c:v> 20-07-08 09:35:00</c:v>
                </c:pt>
                <c:pt idx="136">
                  <c:v> 20-07-08 09:35:05</c:v>
                </c:pt>
                <c:pt idx="137">
                  <c:v> 20-07-08 09:35:10</c:v>
                </c:pt>
                <c:pt idx="138">
                  <c:v> 20-07-08 09:35:15</c:v>
                </c:pt>
                <c:pt idx="139">
                  <c:v> 20-07-08 09:35:20</c:v>
                </c:pt>
                <c:pt idx="140">
                  <c:v> 20-07-08 09:35:25</c:v>
                </c:pt>
                <c:pt idx="141">
                  <c:v> 20-07-08 09:35:30</c:v>
                </c:pt>
                <c:pt idx="142">
                  <c:v> 20-07-08 09:35:35</c:v>
                </c:pt>
                <c:pt idx="143">
                  <c:v> 20-07-08 09:35:40</c:v>
                </c:pt>
                <c:pt idx="144">
                  <c:v> 20-07-08 09:35:45</c:v>
                </c:pt>
                <c:pt idx="145">
                  <c:v> 20-07-08 09:35:50</c:v>
                </c:pt>
                <c:pt idx="146">
                  <c:v> 20-07-08 09:35:55</c:v>
                </c:pt>
                <c:pt idx="147">
                  <c:v> 20-07-08 09:36:00</c:v>
                </c:pt>
                <c:pt idx="148">
                  <c:v> 20-07-08 09:36:05</c:v>
                </c:pt>
                <c:pt idx="149">
                  <c:v> 20-07-08 09:36:10</c:v>
                </c:pt>
                <c:pt idx="150">
                  <c:v> 20-07-08 09:36:15</c:v>
                </c:pt>
                <c:pt idx="151">
                  <c:v> 20-07-08 09:36:20</c:v>
                </c:pt>
                <c:pt idx="152">
                  <c:v> 20-07-08 09:36:25</c:v>
                </c:pt>
                <c:pt idx="153">
                  <c:v> 20-07-08 09:36:30</c:v>
                </c:pt>
                <c:pt idx="154">
                  <c:v> 20-07-08 09:36:35</c:v>
                </c:pt>
                <c:pt idx="155">
                  <c:v> 20-07-08 09:36:40</c:v>
                </c:pt>
                <c:pt idx="156">
                  <c:v> 20-07-08 09:36:45</c:v>
                </c:pt>
                <c:pt idx="157">
                  <c:v> 20-07-08 09:36:50</c:v>
                </c:pt>
                <c:pt idx="158">
                  <c:v> 20-07-08 09:36:55</c:v>
                </c:pt>
                <c:pt idx="159">
                  <c:v> 20-07-08 09:37:00</c:v>
                </c:pt>
                <c:pt idx="160">
                  <c:v> 20-07-08 09:37:05</c:v>
                </c:pt>
                <c:pt idx="161">
                  <c:v> 20-07-08 09:37:10</c:v>
                </c:pt>
                <c:pt idx="162">
                  <c:v> 20-07-08 09:37:15</c:v>
                </c:pt>
                <c:pt idx="163">
                  <c:v> 20-07-08 09:37:20</c:v>
                </c:pt>
                <c:pt idx="164">
                  <c:v> 20-07-08 09:37:25</c:v>
                </c:pt>
                <c:pt idx="165">
                  <c:v> 20-07-08 09:37:30</c:v>
                </c:pt>
                <c:pt idx="166">
                  <c:v> 20-07-08 09:37:35</c:v>
                </c:pt>
                <c:pt idx="167">
                  <c:v> 20-07-08 09:37:40</c:v>
                </c:pt>
                <c:pt idx="168">
                  <c:v> 20-07-08 09:37:45</c:v>
                </c:pt>
                <c:pt idx="169">
                  <c:v> 20-07-08 09:37:50</c:v>
                </c:pt>
                <c:pt idx="170">
                  <c:v> 20-07-08 09:38:05</c:v>
                </c:pt>
                <c:pt idx="171">
                  <c:v> 20-07-08 09:38:10</c:v>
                </c:pt>
                <c:pt idx="172">
                  <c:v> 20-07-08 09:38:15</c:v>
                </c:pt>
                <c:pt idx="173">
                  <c:v> 20-07-08 09:38:20</c:v>
                </c:pt>
                <c:pt idx="174">
                  <c:v> 20-07-08 09:38:25</c:v>
                </c:pt>
                <c:pt idx="175">
                  <c:v> 20-07-08 09:38:30</c:v>
                </c:pt>
                <c:pt idx="176">
                  <c:v> 20-07-08 09:38:35</c:v>
                </c:pt>
                <c:pt idx="177">
                  <c:v> 20-07-08 09:38:40</c:v>
                </c:pt>
                <c:pt idx="178">
                  <c:v> 20-07-08 09:38:45</c:v>
                </c:pt>
                <c:pt idx="179">
                  <c:v> 20-07-08 09:38:50</c:v>
                </c:pt>
                <c:pt idx="180">
                  <c:v> 20-07-08 09:38:55</c:v>
                </c:pt>
                <c:pt idx="181">
                  <c:v> 20-07-08 09:39:00</c:v>
                </c:pt>
                <c:pt idx="182">
                  <c:v> 20-07-08 09:41:20</c:v>
                </c:pt>
                <c:pt idx="183">
                  <c:v> 20-07-08 09:41:25</c:v>
                </c:pt>
                <c:pt idx="184">
                  <c:v> 20-07-08 09:41:30</c:v>
                </c:pt>
                <c:pt idx="185">
                  <c:v> 20-07-08 09:41:35</c:v>
                </c:pt>
                <c:pt idx="186">
                  <c:v> 20-07-08 09:41:40</c:v>
                </c:pt>
                <c:pt idx="187">
                  <c:v> 20-07-08 09:41:45</c:v>
                </c:pt>
                <c:pt idx="188">
                  <c:v> 20-07-08 09:41:50</c:v>
                </c:pt>
                <c:pt idx="189">
                  <c:v> 20-07-08 09:41:55</c:v>
                </c:pt>
                <c:pt idx="190">
                  <c:v> 20-07-08 09:42:00</c:v>
                </c:pt>
                <c:pt idx="191">
                  <c:v> 20-07-08 09:42:05</c:v>
                </c:pt>
                <c:pt idx="192">
                  <c:v> 20-07-08 09:42:10</c:v>
                </c:pt>
                <c:pt idx="193">
                  <c:v> 20-07-08 09:42:15</c:v>
                </c:pt>
                <c:pt idx="194">
                  <c:v> 20-07-08 09:42:20</c:v>
                </c:pt>
                <c:pt idx="195">
                  <c:v> 20-07-08 09:42:25</c:v>
                </c:pt>
                <c:pt idx="196">
                  <c:v> 20-07-08 09:42:30</c:v>
                </c:pt>
                <c:pt idx="197">
                  <c:v> 20-07-08 09:42:35</c:v>
                </c:pt>
                <c:pt idx="198">
                  <c:v> 20-07-08 09:42:40</c:v>
                </c:pt>
                <c:pt idx="199">
                  <c:v> 20-07-08 09:42:45</c:v>
                </c:pt>
                <c:pt idx="200">
                  <c:v> 20-07-08 09:42:50</c:v>
                </c:pt>
                <c:pt idx="201">
                  <c:v> 20-07-08 09:42:55</c:v>
                </c:pt>
                <c:pt idx="202">
                  <c:v> 20-07-08 09:43:00</c:v>
                </c:pt>
                <c:pt idx="203">
                  <c:v> 20-07-08 09:43:05</c:v>
                </c:pt>
                <c:pt idx="204">
                  <c:v> 20-07-08 09:43:10</c:v>
                </c:pt>
                <c:pt idx="205">
                  <c:v> 20-07-08 09:43:15</c:v>
                </c:pt>
                <c:pt idx="206">
                  <c:v> 20-07-08 09:43:20</c:v>
                </c:pt>
                <c:pt idx="207">
                  <c:v> 20-07-08 09:43:25</c:v>
                </c:pt>
                <c:pt idx="208">
                  <c:v> 20-07-08 09:43:30</c:v>
                </c:pt>
                <c:pt idx="209">
                  <c:v> 20-07-08 09:43:35</c:v>
                </c:pt>
                <c:pt idx="210">
                  <c:v> 20-07-08 09:43:40</c:v>
                </c:pt>
                <c:pt idx="211">
                  <c:v> 20-07-08 09:43:45</c:v>
                </c:pt>
                <c:pt idx="212">
                  <c:v> 20-07-08 09:43:50</c:v>
                </c:pt>
                <c:pt idx="213">
                  <c:v> 20-07-08 09:43:55</c:v>
                </c:pt>
                <c:pt idx="214">
                  <c:v> 20-07-08 09:44:00</c:v>
                </c:pt>
                <c:pt idx="215">
                  <c:v> 20-07-08 09:44:05</c:v>
                </c:pt>
                <c:pt idx="216">
                  <c:v> 20-07-08 09:44:10</c:v>
                </c:pt>
                <c:pt idx="217">
                  <c:v> 20-07-08 09:44:15</c:v>
                </c:pt>
                <c:pt idx="218">
                  <c:v> 20-07-08 09:44:20</c:v>
                </c:pt>
                <c:pt idx="219">
                  <c:v> 20-07-08 09:44:25</c:v>
                </c:pt>
                <c:pt idx="220">
                  <c:v> 20-07-08 09:44:30</c:v>
                </c:pt>
                <c:pt idx="221">
                  <c:v> 20-07-08 09:44:35</c:v>
                </c:pt>
                <c:pt idx="222">
                  <c:v> 20-07-08 09:44:40</c:v>
                </c:pt>
                <c:pt idx="223">
                  <c:v> 20-07-08 09:44:45</c:v>
                </c:pt>
                <c:pt idx="224">
                  <c:v> 20-07-08 09:44:50</c:v>
                </c:pt>
                <c:pt idx="225">
                  <c:v> 20-07-08 09:44:55</c:v>
                </c:pt>
                <c:pt idx="226">
                  <c:v> 20-07-08 09:45:00</c:v>
                </c:pt>
                <c:pt idx="227">
                  <c:v> 20-07-08 09:45:05</c:v>
                </c:pt>
                <c:pt idx="228">
                  <c:v> 20-07-08 09:45:10</c:v>
                </c:pt>
                <c:pt idx="229">
                  <c:v> 20-07-08 09:45:15</c:v>
                </c:pt>
                <c:pt idx="230">
                  <c:v> 20-07-08 09:45:20</c:v>
                </c:pt>
                <c:pt idx="231">
                  <c:v> 20-07-08 09:45:25</c:v>
                </c:pt>
                <c:pt idx="232">
                  <c:v> 20-07-08 09:45:30</c:v>
                </c:pt>
                <c:pt idx="233">
                  <c:v> 20-07-08 09:45:35</c:v>
                </c:pt>
                <c:pt idx="234">
                  <c:v> 20-07-08 09:45:40</c:v>
                </c:pt>
                <c:pt idx="235">
                  <c:v> 20-07-08 09:45:45</c:v>
                </c:pt>
                <c:pt idx="236">
                  <c:v> 20-07-08 09:45:50</c:v>
                </c:pt>
                <c:pt idx="237">
                  <c:v> 20-07-08 09:45:55</c:v>
                </c:pt>
                <c:pt idx="238">
                  <c:v> 20-07-08 09:46:00</c:v>
                </c:pt>
                <c:pt idx="239">
                  <c:v> 20-07-08 09:46:05</c:v>
                </c:pt>
                <c:pt idx="240">
                  <c:v> 20-07-08 09:46:10</c:v>
                </c:pt>
                <c:pt idx="241">
                  <c:v> 20-07-08 09:46:15</c:v>
                </c:pt>
                <c:pt idx="242">
                  <c:v> 20-07-08 09:46:20</c:v>
                </c:pt>
                <c:pt idx="243">
                  <c:v> 20-07-08 09:46:25</c:v>
                </c:pt>
                <c:pt idx="244">
                  <c:v> 20-07-08 09:46:30</c:v>
                </c:pt>
                <c:pt idx="245">
                  <c:v> 20-07-08 09:46:35</c:v>
                </c:pt>
                <c:pt idx="246">
                  <c:v> 20-07-08 09:46:40</c:v>
                </c:pt>
                <c:pt idx="247">
                  <c:v> 20-07-08 09:46:45</c:v>
                </c:pt>
                <c:pt idx="248">
                  <c:v> 20-07-08 09:46:50</c:v>
                </c:pt>
                <c:pt idx="249">
                  <c:v> 20-07-08 09:46:55</c:v>
                </c:pt>
                <c:pt idx="250">
                  <c:v> 20-07-08 09:47:00</c:v>
                </c:pt>
                <c:pt idx="251">
                  <c:v> 20-07-08 09:47:05</c:v>
                </c:pt>
                <c:pt idx="252">
                  <c:v> 20-07-08 09:47:10</c:v>
                </c:pt>
                <c:pt idx="253">
                  <c:v> 20-07-08 09:47:15</c:v>
                </c:pt>
                <c:pt idx="254">
                  <c:v> 20-07-08 09:47:20</c:v>
                </c:pt>
                <c:pt idx="255">
                  <c:v> 20-07-08 09:47:25</c:v>
                </c:pt>
                <c:pt idx="256">
                  <c:v> 20-07-08 09:47:30</c:v>
                </c:pt>
                <c:pt idx="257">
                  <c:v> 20-07-08 09:47:35</c:v>
                </c:pt>
                <c:pt idx="258">
                  <c:v> 20-07-08 09:47:40</c:v>
                </c:pt>
                <c:pt idx="259">
                  <c:v> 20-07-08 09:47:45</c:v>
                </c:pt>
                <c:pt idx="260">
                  <c:v> 20-07-08 09:47:50</c:v>
                </c:pt>
                <c:pt idx="261">
                  <c:v> 20-07-08 09:47:55</c:v>
                </c:pt>
                <c:pt idx="262">
                  <c:v> 20-07-08 09:48:00</c:v>
                </c:pt>
                <c:pt idx="263">
                  <c:v> 20-07-08 09:48:05</c:v>
                </c:pt>
                <c:pt idx="264">
                  <c:v> 20-07-08 09:48:10</c:v>
                </c:pt>
                <c:pt idx="265">
                  <c:v> 20-07-08 09:48:15</c:v>
                </c:pt>
                <c:pt idx="266">
                  <c:v> 20-07-08 09:48:20</c:v>
                </c:pt>
                <c:pt idx="267">
                  <c:v> 20-07-08 09:48:25</c:v>
                </c:pt>
                <c:pt idx="268">
                  <c:v> 20-07-08 09:48:30</c:v>
                </c:pt>
                <c:pt idx="269">
                  <c:v> 20-07-08 09:48:35</c:v>
                </c:pt>
                <c:pt idx="270">
                  <c:v> 20-07-08 09:48:40</c:v>
                </c:pt>
                <c:pt idx="271">
                  <c:v> 20-07-08 09:48:45</c:v>
                </c:pt>
                <c:pt idx="272">
                  <c:v> 20-07-08 09:48:50</c:v>
                </c:pt>
                <c:pt idx="273">
                  <c:v> 20-07-08 09:48:55</c:v>
                </c:pt>
                <c:pt idx="274">
                  <c:v> 20-07-08 09:49:00</c:v>
                </c:pt>
                <c:pt idx="275">
                  <c:v> 20-07-08 09:49:05</c:v>
                </c:pt>
                <c:pt idx="276">
                  <c:v> 20-07-08 09:49:15</c:v>
                </c:pt>
                <c:pt idx="277">
                  <c:v> 20-07-08 09:49:20</c:v>
                </c:pt>
                <c:pt idx="278">
                  <c:v> 20-07-08 09:49:25</c:v>
                </c:pt>
                <c:pt idx="279">
                  <c:v> 20-07-08 09:49:30</c:v>
                </c:pt>
                <c:pt idx="280">
                  <c:v> 20-07-08 09:49:35</c:v>
                </c:pt>
                <c:pt idx="281">
                  <c:v> 20-07-08 09:49:40</c:v>
                </c:pt>
                <c:pt idx="282">
                  <c:v> 20-07-08 09:49:45</c:v>
                </c:pt>
                <c:pt idx="283">
                  <c:v> 20-07-08 09:49:50</c:v>
                </c:pt>
                <c:pt idx="284">
                  <c:v> 20-07-08 09:49:55</c:v>
                </c:pt>
                <c:pt idx="285">
                  <c:v> 20-07-08 09:50:00</c:v>
                </c:pt>
                <c:pt idx="286">
                  <c:v> 20-07-08 09:50:05</c:v>
                </c:pt>
                <c:pt idx="287">
                  <c:v> 20-07-08 09:50:10</c:v>
                </c:pt>
                <c:pt idx="288">
                  <c:v> 20-07-08 09:50:15</c:v>
                </c:pt>
                <c:pt idx="289">
                  <c:v> 20-07-08 09:50:20</c:v>
                </c:pt>
                <c:pt idx="290">
                  <c:v> 20-07-08 09:50:25</c:v>
                </c:pt>
                <c:pt idx="291">
                  <c:v> 20-07-08 09:50:30</c:v>
                </c:pt>
                <c:pt idx="292">
                  <c:v> 20-07-08 09:50:35</c:v>
                </c:pt>
                <c:pt idx="293">
                  <c:v> 20-07-08 09:50:40</c:v>
                </c:pt>
                <c:pt idx="294">
                  <c:v> 20-07-08 09:50:45</c:v>
                </c:pt>
                <c:pt idx="295">
                  <c:v> 20-07-08 09:50:50</c:v>
                </c:pt>
                <c:pt idx="296">
                  <c:v> 20-07-08 09:50:55</c:v>
                </c:pt>
                <c:pt idx="297">
                  <c:v> 20-07-08 09:51:00</c:v>
                </c:pt>
                <c:pt idx="298">
                  <c:v> 20-07-08 09:51:05</c:v>
                </c:pt>
                <c:pt idx="299">
                  <c:v> 20-07-08 09:51:10</c:v>
                </c:pt>
                <c:pt idx="300">
                  <c:v> 20-07-08 09:51:15</c:v>
                </c:pt>
                <c:pt idx="301">
                  <c:v> 20-07-08 09:51:20</c:v>
                </c:pt>
                <c:pt idx="302">
                  <c:v> 20-07-08 09:51:25</c:v>
                </c:pt>
                <c:pt idx="303">
                  <c:v> 20-07-08 09:51:30</c:v>
                </c:pt>
                <c:pt idx="304">
                  <c:v> 20-07-08 09:51:35</c:v>
                </c:pt>
                <c:pt idx="305">
                  <c:v> 20-07-08 09:51:40</c:v>
                </c:pt>
                <c:pt idx="306">
                  <c:v> 20-07-08 09:51:45</c:v>
                </c:pt>
                <c:pt idx="307">
                  <c:v> 20-07-08 09:51:50</c:v>
                </c:pt>
                <c:pt idx="308">
                  <c:v> 20-07-08 09:51:55</c:v>
                </c:pt>
                <c:pt idx="309">
                  <c:v> 20-07-08 09:52:00</c:v>
                </c:pt>
                <c:pt idx="310">
                  <c:v> 20-07-08 09:52:05</c:v>
                </c:pt>
                <c:pt idx="311">
                  <c:v> 20-07-08 09:52:10</c:v>
                </c:pt>
                <c:pt idx="312">
                  <c:v> 20-07-08 09:52:15</c:v>
                </c:pt>
                <c:pt idx="313">
                  <c:v> 20-07-08 09:52:20</c:v>
                </c:pt>
                <c:pt idx="314">
                  <c:v> 20-07-08 09:52:25</c:v>
                </c:pt>
                <c:pt idx="315">
                  <c:v> 20-07-08 09:52:30</c:v>
                </c:pt>
                <c:pt idx="316">
                  <c:v> 20-07-08 09:52:35</c:v>
                </c:pt>
                <c:pt idx="317">
                  <c:v> 20-07-08 09:52:40</c:v>
                </c:pt>
                <c:pt idx="318">
                  <c:v> 20-07-08 09:52:45</c:v>
                </c:pt>
                <c:pt idx="319">
                  <c:v> 20-07-08 09:53:50</c:v>
                </c:pt>
                <c:pt idx="320">
                  <c:v> 20-07-08 09:53:55</c:v>
                </c:pt>
                <c:pt idx="321">
                  <c:v> 20-07-08 09:54:00</c:v>
                </c:pt>
                <c:pt idx="322">
                  <c:v> 20-07-08 09:54:05</c:v>
                </c:pt>
                <c:pt idx="323">
                  <c:v> 20-07-08 09:54:10</c:v>
                </c:pt>
                <c:pt idx="324">
                  <c:v> 20-07-08 09:54:15</c:v>
                </c:pt>
                <c:pt idx="325">
                  <c:v> 20-07-08 09:54:20</c:v>
                </c:pt>
                <c:pt idx="326">
                  <c:v> 20-07-08 09:54:25</c:v>
                </c:pt>
                <c:pt idx="327">
                  <c:v> 20-07-08 09:54:30</c:v>
                </c:pt>
                <c:pt idx="328">
                  <c:v> 20-07-08 09:54:35</c:v>
                </c:pt>
                <c:pt idx="329">
                  <c:v> 20-07-08 09:54:40</c:v>
                </c:pt>
                <c:pt idx="330">
                  <c:v> 20-07-08 09:54:45</c:v>
                </c:pt>
                <c:pt idx="331">
                  <c:v> 20-07-08 09:54:50</c:v>
                </c:pt>
                <c:pt idx="332">
                  <c:v> 20-07-08 09:54:55</c:v>
                </c:pt>
                <c:pt idx="333">
                  <c:v> 20-07-08 09:55:00</c:v>
                </c:pt>
                <c:pt idx="334">
                  <c:v> 20-07-08 09:55:05</c:v>
                </c:pt>
                <c:pt idx="335">
                  <c:v> 20-07-08 09:55:10</c:v>
                </c:pt>
                <c:pt idx="336">
                  <c:v> 20-07-08 09:55:15</c:v>
                </c:pt>
                <c:pt idx="337">
                  <c:v> 20-07-08 09:55:20</c:v>
                </c:pt>
                <c:pt idx="338">
                  <c:v> 20-07-08 09:55:25</c:v>
                </c:pt>
                <c:pt idx="339">
                  <c:v> 20-07-08 09:55:30</c:v>
                </c:pt>
                <c:pt idx="340">
                  <c:v> 20-07-08 09:55:35</c:v>
                </c:pt>
                <c:pt idx="341">
                  <c:v> 20-07-08 09:55:40</c:v>
                </c:pt>
                <c:pt idx="342">
                  <c:v> 20-07-08 09:55:45</c:v>
                </c:pt>
                <c:pt idx="343">
                  <c:v> 20-07-08 09:55:50</c:v>
                </c:pt>
                <c:pt idx="344">
                  <c:v> 20-07-08 09:55:55</c:v>
                </c:pt>
                <c:pt idx="345">
                  <c:v> 20-07-08 09:56:00</c:v>
                </c:pt>
                <c:pt idx="346">
                  <c:v> 20-07-08 09:56:05</c:v>
                </c:pt>
                <c:pt idx="347">
                  <c:v> 20-07-08 09:56:10</c:v>
                </c:pt>
                <c:pt idx="348">
                  <c:v> 20-07-08 09:56:15</c:v>
                </c:pt>
                <c:pt idx="349">
                  <c:v> 20-07-08 09:56:20</c:v>
                </c:pt>
                <c:pt idx="350">
                  <c:v> 20-07-08 09:56:25</c:v>
                </c:pt>
                <c:pt idx="351">
                  <c:v> 20-07-08 09:56:30</c:v>
                </c:pt>
                <c:pt idx="352">
                  <c:v> 20-07-08 09:56:35</c:v>
                </c:pt>
                <c:pt idx="353">
                  <c:v> 20-07-08 09:56:40</c:v>
                </c:pt>
                <c:pt idx="354">
                  <c:v> 20-07-08 09:56:45</c:v>
                </c:pt>
                <c:pt idx="355">
                  <c:v> 20-07-08 09:56:50</c:v>
                </c:pt>
                <c:pt idx="356">
                  <c:v> 20-07-08 09:56:55</c:v>
                </c:pt>
                <c:pt idx="357">
                  <c:v> 20-07-08 09:57:00</c:v>
                </c:pt>
                <c:pt idx="358">
                  <c:v> 20-07-08 09:57:05</c:v>
                </c:pt>
                <c:pt idx="359">
                  <c:v> 20-07-08 09:57:15</c:v>
                </c:pt>
                <c:pt idx="360">
                  <c:v> 20-07-08 09:57:20</c:v>
                </c:pt>
                <c:pt idx="361">
                  <c:v> 20-07-08 09:57:25</c:v>
                </c:pt>
                <c:pt idx="362">
                  <c:v> 20-07-08 09:57:30</c:v>
                </c:pt>
                <c:pt idx="363">
                  <c:v> 20-07-08 09:57:35</c:v>
                </c:pt>
                <c:pt idx="364">
                  <c:v> 20-07-08 09:57:40</c:v>
                </c:pt>
                <c:pt idx="365">
                  <c:v> 20-07-08 09:57:45</c:v>
                </c:pt>
                <c:pt idx="366">
                  <c:v> 20-07-08 09:57:50</c:v>
                </c:pt>
                <c:pt idx="367">
                  <c:v> 20-07-08 09:57:55</c:v>
                </c:pt>
                <c:pt idx="368">
                  <c:v> 20-07-08 09:58:00</c:v>
                </c:pt>
                <c:pt idx="369">
                  <c:v> 20-07-08 09:58:05</c:v>
                </c:pt>
                <c:pt idx="370">
                  <c:v> 20-07-08 09:58:10</c:v>
                </c:pt>
                <c:pt idx="371">
                  <c:v> 20-07-08 09:58:15</c:v>
                </c:pt>
                <c:pt idx="372">
                  <c:v> 20-07-08 09:58:20</c:v>
                </c:pt>
                <c:pt idx="373">
                  <c:v> 20-07-08 09:58:25</c:v>
                </c:pt>
                <c:pt idx="374">
                  <c:v> 20-07-08 09:58:30</c:v>
                </c:pt>
                <c:pt idx="375">
                  <c:v> 20-07-08 09:58:35</c:v>
                </c:pt>
                <c:pt idx="376">
                  <c:v> 20-07-08 09:58:40</c:v>
                </c:pt>
                <c:pt idx="377">
                  <c:v> 20-07-08 09:58:45</c:v>
                </c:pt>
                <c:pt idx="378">
                  <c:v> 20-07-08 09:58:50</c:v>
                </c:pt>
                <c:pt idx="379">
                  <c:v> 20-07-08 09:58:55</c:v>
                </c:pt>
                <c:pt idx="380">
                  <c:v> 20-07-08 09:59:00</c:v>
                </c:pt>
                <c:pt idx="381">
                  <c:v> 20-07-08 09:59:05</c:v>
                </c:pt>
                <c:pt idx="382">
                  <c:v> 20-07-08 09:59:10</c:v>
                </c:pt>
                <c:pt idx="383">
                  <c:v> 20-07-08 09:59:15</c:v>
                </c:pt>
                <c:pt idx="384">
                  <c:v> 20-07-08 09:59:20</c:v>
                </c:pt>
                <c:pt idx="385">
                  <c:v> 20-07-08 09:59:25</c:v>
                </c:pt>
                <c:pt idx="386">
                  <c:v> 20-07-08 09:59:30</c:v>
                </c:pt>
                <c:pt idx="387">
                  <c:v> 20-07-08 09:59:35</c:v>
                </c:pt>
                <c:pt idx="388">
                  <c:v> 20-07-08 09:59:40</c:v>
                </c:pt>
                <c:pt idx="389">
                  <c:v> 20-07-08 09:59:45</c:v>
                </c:pt>
                <c:pt idx="390">
                  <c:v> 20-07-08 10:00:05</c:v>
                </c:pt>
                <c:pt idx="391">
                  <c:v> 20-07-08 10:00:10</c:v>
                </c:pt>
                <c:pt idx="392">
                  <c:v> 20-07-08 10:00:15</c:v>
                </c:pt>
                <c:pt idx="393">
                  <c:v> 20-07-08 10:00:20</c:v>
                </c:pt>
                <c:pt idx="394">
                  <c:v> 20-07-08 10:00:25</c:v>
                </c:pt>
                <c:pt idx="395">
                  <c:v> 20-07-08 10:00:30</c:v>
                </c:pt>
                <c:pt idx="396">
                  <c:v> 20-07-08 10:00:35</c:v>
                </c:pt>
                <c:pt idx="397">
                  <c:v> 20-07-08 10:00:40</c:v>
                </c:pt>
                <c:pt idx="398">
                  <c:v> 20-07-08 10:00:45</c:v>
                </c:pt>
                <c:pt idx="399">
                  <c:v> 20-07-08 10:00:50</c:v>
                </c:pt>
                <c:pt idx="400">
                  <c:v> 20-07-08 10:00:55</c:v>
                </c:pt>
                <c:pt idx="401">
                  <c:v> 20-07-08 10:01:00</c:v>
                </c:pt>
                <c:pt idx="402">
                  <c:v> 20-07-08 10:01:05</c:v>
                </c:pt>
                <c:pt idx="403">
                  <c:v> 20-07-08 10:01:10</c:v>
                </c:pt>
                <c:pt idx="404">
                  <c:v> 20-07-08 10:01:15</c:v>
                </c:pt>
                <c:pt idx="405">
                  <c:v> 20-07-08 10:01:20</c:v>
                </c:pt>
                <c:pt idx="406">
                  <c:v> 20-07-08 10:01:25</c:v>
                </c:pt>
                <c:pt idx="407">
                  <c:v> 20-07-08 10:01:30</c:v>
                </c:pt>
                <c:pt idx="408">
                  <c:v> 20-07-08 10:01:35</c:v>
                </c:pt>
                <c:pt idx="409">
                  <c:v> 20-07-08 10:01:40</c:v>
                </c:pt>
                <c:pt idx="410">
                  <c:v> 20-07-08 10:01:45</c:v>
                </c:pt>
                <c:pt idx="411">
                  <c:v> 20-07-08 10:01:50</c:v>
                </c:pt>
                <c:pt idx="412">
                  <c:v> 20-07-08 10:01:55</c:v>
                </c:pt>
                <c:pt idx="413">
                  <c:v> 20-07-08 10:02:00</c:v>
                </c:pt>
                <c:pt idx="414">
                  <c:v> 20-07-08 10:02:05</c:v>
                </c:pt>
                <c:pt idx="415">
                  <c:v> 20-07-08 10:02:10</c:v>
                </c:pt>
                <c:pt idx="416">
                  <c:v> 20-07-08 10:02:15</c:v>
                </c:pt>
                <c:pt idx="417">
                  <c:v> 20-07-08 10:02:20</c:v>
                </c:pt>
                <c:pt idx="418">
                  <c:v> 20-07-08 10:02:25</c:v>
                </c:pt>
                <c:pt idx="419">
                  <c:v> 20-07-08 10:02:30</c:v>
                </c:pt>
                <c:pt idx="420">
                  <c:v> 20-07-08 10:02:35</c:v>
                </c:pt>
                <c:pt idx="421">
                  <c:v> 20-07-08 10:02:40</c:v>
                </c:pt>
                <c:pt idx="422">
                  <c:v> 20-07-08 10:02:45</c:v>
                </c:pt>
                <c:pt idx="423">
                  <c:v> 20-07-08 10:02:50</c:v>
                </c:pt>
                <c:pt idx="424">
                  <c:v> 20-07-08 10:02:55</c:v>
                </c:pt>
                <c:pt idx="425">
                  <c:v> 20-07-08 10:03:00</c:v>
                </c:pt>
                <c:pt idx="426">
                  <c:v> 20-07-08 10:03:05</c:v>
                </c:pt>
                <c:pt idx="427">
                  <c:v> 20-07-08 10:03:10</c:v>
                </c:pt>
                <c:pt idx="428">
                  <c:v> 20-07-08 10:03:15</c:v>
                </c:pt>
                <c:pt idx="429">
                  <c:v> 20-07-08 10:03:20</c:v>
                </c:pt>
                <c:pt idx="430">
                  <c:v> 20-07-08 10:03:25</c:v>
                </c:pt>
                <c:pt idx="431">
                  <c:v> 20-07-08 10:03:30</c:v>
                </c:pt>
                <c:pt idx="432">
                  <c:v> 20-07-08 10:03:35</c:v>
                </c:pt>
                <c:pt idx="433">
                  <c:v> 20-07-08 10:03:40</c:v>
                </c:pt>
                <c:pt idx="434">
                  <c:v> 20-07-08 10:03:45</c:v>
                </c:pt>
                <c:pt idx="435">
                  <c:v> 20-07-08 10:03:50</c:v>
                </c:pt>
                <c:pt idx="436">
                  <c:v> 20-07-08 10:03:55</c:v>
                </c:pt>
                <c:pt idx="437">
                  <c:v> 20-07-08 10:04:00</c:v>
                </c:pt>
                <c:pt idx="438">
                  <c:v> 20-07-08 10:04:05</c:v>
                </c:pt>
                <c:pt idx="439">
                  <c:v> 20-07-08 10:04:10</c:v>
                </c:pt>
                <c:pt idx="440">
                  <c:v> 20-07-08 10:04:15</c:v>
                </c:pt>
                <c:pt idx="441">
                  <c:v> 20-07-08 10:04:20</c:v>
                </c:pt>
                <c:pt idx="442">
                  <c:v> 20-07-08 10:04:25</c:v>
                </c:pt>
                <c:pt idx="443">
                  <c:v> 20-07-08 10:04:30</c:v>
                </c:pt>
                <c:pt idx="444">
                  <c:v> 20-07-08 10:04:35</c:v>
                </c:pt>
                <c:pt idx="445">
                  <c:v> 20-07-08 10:04:40</c:v>
                </c:pt>
                <c:pt idx="446">
                  <c:v> 20-07-08 10:04:45</c:v>
                </c:pt>
                <c:pt idx="447">
                  <c:v> 20-07-08 10:04:50</c:v>
                </c:pt>
                <c:pt idx="448">
                  <c:v> 20-07-08 10:04:55</c:v>
                </c:pt>
                <c:pt idx="449">
                  <c:v> 20-07-08 10:05:00</c:v>
                </c:pt>
                <c:pt idx="450">
                  <c:v> 20-07-08 10:05:05</c:v>
                </c:pt>
                <c:pt idx="451">
                  <c:v> 20-07-08 10:05:10</c:v>
                </c:pt>
                <c:pt idx="452">
                  <c:v> 20-07-08 10:05:15</c:v>
                </c:pt>
                <c:pt idx="453">
                  <c:v> 20-07-08 10:05:20</c:v>
                </c:pt>
                <c:pt idx="454">
                  <c:v> 20-07-08 10:05:25</c:v>
                </c:pt>
                <c:pt idx="455">
                  <c:v> 20-07-08 10:05:30</c:v>
                </c:pt>
                <c:pt idx="456">
                  <c:v> 20-07-08 10:05:35</c:v>
                </c:pt>
                <c:pt idx="457">
                  <c:v> 20-07-08 10:05:40</c:v>
                </c:pt>
                <c:pt idx="458">
                  <c:v> 20-07-08 10:05:45</c:v>
                </c:pt>
                <c:pt idx="459">
                  <c:v> 20-07-08 10:05:50</c:v>
                </c:pt>
                <c:pt idx="460">
                  <c:v> 20-07-08 10:05:55</c:v>
                </c:pt>
                <c:pt idx="461">
                  <c:v> 20-07-08 10:06:00</c:v>
                </c:pt>
                <c:pt idx="462">
                  <c:v> 20-07-08 10:06:05</c:v>
                </c:pt>
                <c:pt idx="463">
                  <c:v> 20-07-08 10:06:10</c:v>
                </c:pt>
                <c:pt idx="464">
                  <c:v> 20-07-08 10:06:15</c:v>
                </c:pt>
                <c:pt idx="465">
                  <c:v> 20-07-08 10:06:20</c:v>
                </c:pt>
                <c:pt idx="466">
                  <c:v> 20-07-08 10:06:25</c:v>
                </c:pt>
                <c:pt idx="467">
                  <c:v> 20-07-08 10:06:30</c:v>
                </c:pt>
                <c:pt idx="468">
                  <c:v> 20-07-08 10:06:35</c:v>
                </c:pt>
                <c:pt idx="469">
                  <c:v> 20-07-08 10:06:40</c:v>
                </c:pt>
                <c:pt idx="470">
                  <c:v> 20-07-08 10:06:45</c:v>
                </c:pt>
                <c:pt idx="471">
                  <c:v> 20-07-08 10:06:50</c:v>
                </c:pt>
                <c:pt idx="472">
                  <c:v> 20-07-08 10:06:55</c:v>
                </c:pt>
                <c:pt idx="473">
                  <c:v> 20-07-08 10:07:00</c:v>
                </c:pt>
                <c:pt idx="474">
                  <c:v> 20-07-08 10:07:05</c:v>
                </c:pt>
                <c:pt idx="475">
                  <c:v> 20-07-08 10:07:10</c:v>
                </c:pt>
                <c:pt idx="476">
                  <c:v> 20-07-08 10:07:15</c:v>
                </c:pt>
                <c:pt idx="477">
                  <c:v> 20-07-08 10:07:20</c:v>
                </c:pt>
                <c:pt idx="478">
                  <c:v> 20-07-08 10:07:25</c:v>
                </c:pt>
                <c:pt idx="479">
                  <c:v> 20-07-08 10:07:30</c:v>
                </c:pt>
                <c:pt idx="480">
                  <c:v> 20-07-08 10:07:35</c:v>
                </c:pt>
                <c:pt idx="481">
                  <c:v> 20-07-08 10:07:40</c:v>
                </c:pt>
                <c:pt idx="482">
                  <c:v> 20-07-08 10:07:45</c:v>
                </c:pt>
                <c:pt idx="483">
                  <c:v> 20-07-08 10:07:50</c:v>
                </c:pt>
                <c:pt idx="484">
                  <c:v> 20-07-08 10:07:55</c:v>
                </c:pt>
                <c:pt idx="485">
                  <c:v> 20-07-08 10:08:00</c:v>
                </c:pt>
                <c:pt idx="486">
                  <c:v> 20-07-08 10:08:05</c:v>
                </c:pt>
                <c:pt idx="487">
                  <c:v> 20-07-08 10:08:10</c:v>
                </c:pt>
                <c:pt idx="488">
                  <c:v> 20-07-08 10:08:15</c:v>
                </c:pt>
                <c:pt idx="489">
                  <c:v> 20-07-08 10:08:20</c:v>
                </c:pt>
                <c:pt idx="490">
                  <c:v> 20-07-08 10:08:25</c:v>
                </c:pt>
                <c:pt idx="491">
                  <c:v> 20-07-08 10:08:30</c:v>
                </c:pt>
                <c:pt idx="492">
                  <c:v> 20-07-08 10:08:35</c:v>
                </c:pt>
                <c:pt idx="493">
                  <c:v> 20-07-08 10:08:40</c:v>
                </c:pt>
                <c:pt idx="494">
                  <c:v> 20-07-08 10:08:45</c:v>
                </c:pt>
                <c:pt idx="495">
                  <c:v> 20-07-08 10:08:50</c:v>
                </c:pt>
                <c:pt idx="496">
                  <c:v> 20-07-08 10:08:55</c:v>
                </c:pt>
                <c:pt idx="497">
                  <c:v> 20-07-08 10:09:00</c:v>
                </c:pt>
                <c:pt idx="498">
                  <c:v> 20-07-08 10:09:05</c:v>
                </c:pt>
                <c:pt idx="499">
                  <c:v> 20-07-08 10:09:10</c:v>
                </c:pt>
                <c:pt idx="500">
                  <c:v> 20-07-08 10:09:15</c:v>
                </c:pt>
                <c:pt idx="501">
                  <c:v> 20-07-08 10:09:20</c:v>
                </c:pt>
                <c:pt idx="502">
                  <c:v> 20-07-08 10:09:25</c:v>
                </c:pt>
                <c:pt idx="503">
                  <c:v> 20-07-08 10:09:30</c:v>
                </c:pt>
                <c:pt idx="504">
                  <c:v> 20-07-08 10:09:35</c:v>
                </c:pt>
                <c:pt idx="505">
                  <c:v> 20-07-08 10:09:40</c:v>
                </c:pt>
                <c:pt idx="506">
                  <c:v> 20-07-08 10:09:45</c:v>
                </c:pt>
                <c:pt idx="507">
                  <c:v> 20-07-08 10:09:50</c:v>
                </c:pt>
                <c:pt idx="508">
                  <c:v> 20-07-08 10:09:55</c:v>
                </c:pt>
                <c:pt idx="509">
                  <c:v> 20-07-08 10:10:00</c:v>
                </c:pt>
                <c:pt idx="510">
                  <c:v> 20-07-08 10:10:05</c:v>
                </c:pt>
                <c:pt idx="511">
                  <c:v> 20-07-08 10:10:10</c:v>
                </c:pt>
                <c:pt idx="512">
                  <c:v> 20-07-08 10:10:15</c:v>
                </c:pt>
                <c:pt idx="513">
                  <c:v> 20-07-08 10:10:20</c:v>
                </c:pt>
                <c:pt idx="514">
                  <c:v> 20-07-08 10:10:25</c:v>
                </c:pt>
                <c:pt idx="515">
                  <c:v> 20-07-08 10:10:30</c:v>
                </c:pt>
                <c:pt idx="516">
                  <c:v> 20-07-08 10:10:35</c:v>
                </c:pt>
                <c:pt idx="517">
                  <c:v> 20-07-08 10:10:40</c:v>
                </c:pt>
                <c:pt idx="518">
                  <c:v> 20-07-08 10:10:45</c:v>
                </c:pt>
                <c:pt idx="519">
                  <c:v> 20-07-08 10:10:50</c:v>
                </c:pt>
                <c:pt idx="520">
                  <c:v> 20-07-08 10:10:55</c:v>
                </c:pt>
                <c:pt idx="521">
                  <c:v> 20-07-08 10:11:00</c:v>
                </c:pt>
                <c:pt idx="522">
                  <c:v> 20-07-08 10:11:05</c:v>
                </c:pt>
                <c:pt idx="523">
                  <c:v> 20-07-08 10:11:10</c:v>
                </c:pt>
                <c:pt idx="524">
                  <c:v> 20-07-08 10:11:15</c:v>
                </c:pt>
                <c:pt idx="525">
                  <c:v> 20-07-08 10:11:20</c:v>
                </c:pt>
                <c:pt idx="526">
                  <c:v> 20-07-08 10:11:25</c:v>
                </c:pt>
                <c:pt idx="527">
                  <c:v> 20-07-08 10:11:30</c:v>
                </c:pt>
                <c:pt idx="528">
                  <c:v> 20-07-08 10:11:35</c:v>
                </c:pt>
                <c:pt idx="529">
                  <c:v> 20-07-08 10:11:40</c:v>
                </c:pt>
                <c:pt idx="530">
                  <c:v> 20-07-08 10:11:45</c:v>
                </c:pt>
                <c:pt idx="531">
                  <c:v> 20-07-08 10:11:50</c:v>
                </c:pt>
                <c:pt idx="532">
                  <c:v> 20-07-08 10:11:55</c:v>
                </c:pt>
                <c:pt idx="533">
                  <c:v> 20-07-08 10:12:00</c:v>
                </c:pt>
                <c:pt idx="534">
                  <c:v> 20-07-08 10:12:05</c:v>
                </c:pt>
                <c:pt idx="535">
                  <c:v> 20-07-08 10:12:10</c:v>
                </c:pt>
                <c:pt idx="536">
                  <c:v> 20-07-08 10:12:15</c:v>
                </c:pt>
                <c:pt idx="537">
                  <c:v> 20-07-08 10:12:20</c:v>
                </c:pt>
                <c:pt idx="538">
                  <c:v> 20-07-08 10:12:25</c:v>
                </c:pt>
                <c:pt idx="539">
                  <c:v> 20-07-08 10:12:30</c:v>
                </c:pt>
                <c:pt idx="540">
                  <c:v> 20-07-08 10:12:35</c:v>
                </c:pt>
                <c:pt idx="541">
                  <c:v> 20-07-08 10:12:40</c:v>
                </c:pt>
                <c:pt idx="542">
                  <c:v> 20-07-08 10:12:45</c:v>
                </c:pt>
                <c:pt idx="543">
                  <c:v> 20-07-08 10:12:50</c:v>
                </c:pt>
                <c:pt idx="544">
                  <c:v> 20-07-08 10:12:55</c:v>
                </c:pt>
                <c:pt idx="545">
                  <c:v> 20-07-08 10:13:00</c:v>
                </c:pt>
                <c:pt idx="546">
                  <c:v> 20-07-08 10:13:05</c:v>
                </c:pt>
                <c:pt idx="547">
                  <c:v> 20-07-08 10:13:10</c:v>
                </c:pt>
                <c:pt idx="548">
                  <c:v> 20-07-08 10:13:15</c:v>
                </c:pt>
                <c:pt idx="549">
                  <c:v> 20-07-08 10:13:20</c:v>
                </c:pt>
                <c:pt idx="550">
                  <c:v> 20-07-08 10:13:25</c:v>
                </c:pt>
                <c:pt idx="551">
                  <c:v> 20-07-08 10:13:30</c:v>
                </c:pt>
                <c:pt idx="552">
                  <c:v> 20-07-08 10:13:35</c:v>
                </c:pt>
                <c:pt idx="553">
                  <c:v> 20-07-08 10:13:40</c:v>
                </c:pt>
                <c:pt idx="554">
                  <c:v> 20-07-08 10:13:45</c:v>
                </c:pt>
                <c:pt idx="555">
                  <c:v> 20-07-08 10:13:50</c:v>
                </c:pt>
                <c:pt idx="556">
                  <c:v> 20-07-08 10:13:55</c:v>
                </c:pt>
                <c:pt idx="557">
                  <c:v> 20-07-08 10:14:00</c:v>
                </c:pt>
                <c:pt idx="558">
                  <c:v> 20-07-08 10:14:05</c:v>
                </c:pt>
                <c:pt idx="559">
                  <c:v> 20-07-08 10:14:10</c:v>
                </c:pt>
                <c:pt idx="560">
                  <c:v> 20-07-08 10:14:15</c:v>
                </c:pt>
                <c:pt idx="561">
                  <c:v> 20-07-08 10:14:20</c:v>
                </c:pt>
                <c:pt idx="562">
                  <c:v> 20-07-08 10:14:25</c:v>
                </c:pt>
                <c:pt idx="563">
                  <c:v> 20-07-08 10:14:30</c:v>
                </c:pt>
                <c:pt idx="564">
                  <c:v> 20-07-08 10:14:35</c:v>
                </c:pt>
                <c:pt idx="565">
                  <c:v> 20-07-08 10:14:40</c:v>
                </c:pt>
                <c:pt idx="566">
                  <c:v> 20-07-08 10:14:45</c:v>
                </c:pt>
                <c:pt idx="567">
                  <c:v> 20-07-08 10:14:50</c:v>
                </c:pt>
                <c:pt idx="568">
                  <c:v> 20-07-08 10:14:55</c:v>
                </c:pt>
                <c:pt idx="569">
                  <c:v> 20-07-08 10:15:00</c:v>
                </c:pt>
                <c:pt idx="570">
                  <c:v> 20-07-08 10:15:05</c:v>
                </c:pt>
                <c:pt idx="571">
                  <c:v> 20-07-08 10:15:10</c:v>
                </c:pt>
                <c:pt idx="572">
                  <c:v> 20-07-08 10:15:15</c:v>
                </c:pt>
                <c:pt idx="573">
                  <c:v> 20-07-08 10:15:20</c:v>
                </c:pt>
                <c:pt idx="574">
                  <c:v> 20-07-08 10:15:25</c:v>
                </c:pt>
                <c:pt idx="575">
                  <c:v> 20-07-08 10:15:30</c:v>
                </c:pt>
                <c:pt idx="576">
                  <c:v> 20-07-08 10:15:35</c:v>
                </c:pt>
                <c:pt idx="577">
                  <c:v> 20-07-08 10:15:40</c:v>
                </c:pt>
                <c:pt idx="578">
                  <c:v> 20-07-08 10:15:45</c:v>
                </c:pt>
                <c:pt idx="579">
                  <c:v> 20-07-08 10:15:50</c:v>
                </c:pt>
                <c:pt idx="580">
                  <c:v> 20-07-08 10:15:55</c:v>
                </c:pt>
                <c:pt idx="581">
                  <c:v> 20-07-08 10:16:00</c:v>
                </c:pt>
                <c:pt idx="582">
                  <c:v> 20-07-08 10:16:05</c:v>
                </c:pt>
                <c:pt idx="583">
                  <c:v> 20-07-08 10:16:10</c:v>
                </c:pt>
                <c:pt idx="584">
                  <c:v> 20-07-08 10:16:15</c:v>
                </c:pt>
                <c:pt idx="585">
                  <c:v> 20-07-08 10:16:20</c:v>
                </c:pt>
                <c:pt idx="586">
                  <c:v> 20-07-08 10:16:25</c:v>
                </c:pt>
                <c:pt idx="587">
                  <c:v> 20-07-08 10:16:30</c:v>
                </c:pt>
                <c:pt idx="588">
                  <c:v> 20-07-08 10:16:35</c:v>
                </c:pt>
                <c:pt idx="589">
                  <c:v> 20-07-08 10:16:40</c:v>
                </c:pt>
                <c:pt idx="590">
                  <c:v> 20-07-08 10:16:45</c:v>
                </c:pt>
                <c:pt idx="591">
                  <c:v> 20-07-08 10:16:50</c:v>
                </c:pt>
                <c:pt idx="592">
                  <c:v> 20-07-08 10:16:55</c:v>
                </c:pt>
                <c:pt idx="593">
                  <c:v> 20-07-08 10:17:00</c:v>
                </c:pt>
                <c:pt idx="594">
                  <c:v> 20-07-08 10:17:05</c:v>
                </c:pt>
                <c:pt idx="595">
                  <c:v> 20-07-08 10:17:10</c:v>
                </c:pt>
                <c:pt idx="596">
                  <c:v> 20-07-08 10:17:15</c:v>
                </c:pt>
                <c:pt idx="597">
                  <c:v> 20-07-08 10:17:20</c:v>
                </c:pt>
                <c:pt idx="598">
                  <c:v> 20-07-08 10:17:25</c:v>
                </c:pt>
                <c:pt idx="599">
                  <c:v> 20-07-08 10:17:30</c:v>
                </c:pt>
                <c:pt idx="600">
                  <c:v> 20-07-08 10:17:35</c:v>
                </c:pt>
                <c:pt idx="601">
                  <c:v> 20-07-08 10:17:40</c:v>
                </c:pt>
                <c:pt idx="602">
                  <c:v> 20-07-08 10:17:45</c:v>
                </c:pt>
                <c:pt idx="603">
                  <c:v> 20-07-08 10:17:50</c:v>
                </c:pt>
                <c:pt idx="604">
                  <c:v> 20-07-08 10:17:55</c:v>
                </c:pt>
                <c:pt idx="605">
                  <c:v> 20-07-08 10:18:00</c:v>
                </c:pt>
                <c:pt idx="606">
                  <c:v> 20-07-08 10:18:05</c:v>
                </c:pt>
                <c:pt idx="607">
                  <c:v> 20-07-08 10:18:10</c:v>
                </c:pt>
                <c:pt idx="608">
                  <c:v> 20-07-08 10:18:15</c:v>
                </c:pt>
                <c:pt idx="609">
                  <c:v> 20-07-08 10:18:20</c:v>
                </c:pt>
                <c:pt idx="610">
                  <c:v> 20-07-08 10:18:25</c:v>
                </c:pt>
                <c:pt idx="611">
                  <c:v> 20-07-08 10:18:30</c:v>
                </c:pt>
                <c:pt idx="612">
                  <c:v> 20-07-08 10:18:35</c:v>
                </c:pt>
                <c:pt idx="613">
                  <c:v> 20-07-08 10:18:40</c:v>
                </c:pt>
                <c:pt idx="614">
                  <c:v> 20-07-08 10:18:45</c:v>
                </c:pt>
                <c:pt idx="615">
                  <c:v> 20-07-08 10:18:50</c:v>
                </c:pt>
                <c:pt idx="616">
                  <c:v> 20-07-08 10:18:55</c:v>
                </c:pt>
                <c:pt idx="617">
                  <c:v> 20-07-08 10:19:00</c:v>
                </c:pt>
                <c:pt idx="618">
                  <c:v> 20-07-08 10:19:05</c:v>
                </c:pt>
                <c:pt idx="619">
                  <c:v> 20-07-08 10:19:35</c:v>
                </c:pt>
                <c:pt idx="620">
                  <c:v> 20-07-08 10:19:40</c:v>
                </c:pt>
                <c:pt idx="621">
                  <c:v> 20-07-08 10:19:45</c:v>
                </c:pt>
                <c:pt idx="622">
                  <c:v> 20-07-08 10:19:50</c:v>
                </c:pt>
                <c:pt idx="623">
                  <c:v> 20-07-08 10:19:55</c:v>
                </c:pt>
                <c:pt idx="624">
                  <c:v> 20-07-08 10:20:00</c:v>
                </c:pt>
                <c:pt idx="625">
                  <c:v> 20-07-08 10:20:05</c:v>
                </c:pt>
                <c:pt idx="626">
                  <c:v> 20-07-08 10:20:10</c:v>
                </c:pt>
                <c:pt idx="627">
                  <c:v> 20-07-08 10:20:15</c:v>
                </c:pt>
                <c:pt idx="628">
                  <c:v> 20-07-08 10:20:20</c:v>
                </c:pt>
                <c:pt idx="629">
                  <c:v> 20-07-08 10:20:25</c:v>
                </c:pt>
                <c:pt idx="630">
                  <c:v> 20-07-08 10:20:30</c:v>
                </c:pt>
                <c:pt idx="631">
                  <c:v> 20-07-08 10:20:35</c:v>
                </c:pt>
                <c:pt idx="632">
                  <c:v> 20-07-08 10:20:40</c:v>
                </c:pt>
                <c:pt idx="633">
                  <c:v> 20-07-08 10:20:45</c:v>
                </c:pt>
                <c:pt idx="634">
                  <c:v> 20-07-08 10:20:50</c:v>
                </c:pt>
                <c:pt idx="635">
                  <c:v> 20-07-08 10:20:55</c:v>
                </c:pt>
                <c:pt idx="636">
                  <c:v> 20-07-08 10:21:00</c:v>
                </c:pt>
                <c:pt idx="637">
                  <c:v> 20-07-08 10:21:05</c:v>
                </c:pt>
                <c:pt idx="638">
                  <c:v> 20-07-08 10:21:10</c:v>
                </c:pt>
                <c:pt idx="639">
                  <c:v> 20-07-08 10:21:15</c:v>
                </c:pt>
                <c:pt idx="640">
                  <c:v> 20-07-08 10:21:20</c:v>
                </c:pt>
                <c:pt idx="641">
                  <c:v> 20-07-08 10:21:25</c:v>
                </c:pt>
                <c:pt idx="642">
                  <c:v> 20-07-08 10:21:30</c:v>
                </c:pt>
                <c:pt idx="643">
                  <c:v> 20-07-08 10:21:35</c:v>
                </c:pt>
                <c:pt idx="644">
                  <c:v> 20-07-08 10:21:40</c:v>
                </c:pt>
                <c:pt idx="645">
                  <c:v> 20-07-08 10:21:45</c:v>
                </c:pt>
                <c:pt idx="646">
                  <c:v> 20-07-08 10:21:50</c:v>
                </c:pt>
                <c:pt idx="647">
                  <c:v> 20-07-08 10:21:55</c:v>
                </c:pt>
                <c:pt idx="648">
                  <c:v> 20-07-08 10:22:00</c:v>
                </c:pt>
                <c:pt idx="649">
                  <c:v> 20-07-08 10:22:05</c:v>
                </c:pt>
                <c:pt idx="650">
                  <c:v> 20-07-08 10:22:10</c:v>
                </c:pt>
                <c:pt idx="651">
                  <c:v> 20-07-08 10:22:15</c:v>
                </c:pt>
                <c:pt idx="652">
                  <c:v> 20-07-08 10:22:20</c:v>
                </c:pt>
                <c:pt idx="653">
                  <c:v> 20-07-08 10:22:25</c:v>
                </c:pt>
                <c:pt idx="654">
                  <c:v> 20-07-08 10:22:30</c:v>
                </c:pt>
                <c:pt idx="655">
                  <c:v> 20-07-08 10:22:35</c:v>
                </c:pt>
                <c:pt idx="656">
                  <c:v> 20-07-08 10:22:40</c:v>
                </c:pt>
                <c:pt idx="657">
                  <c:v> 20-07-08 10:22:45</c:v>
                </c:pt>
                <c:pt idx="658">
                  <c:v> 20-07-08 10:22:50</c:v>
                </c:pt>
                <c:pt idx="659">
                  <c:v> 20-07-08 10:22:55</c:v>
                </c:pt>
                <c:pt idx="660">
                  <c:v> 20-07-08 10:23:00</c:v>
                </c:pt>
                <c:pt idx="661">
                  <c:v> 20-07-08 10:23:05</c:v>
                </c:pt>
                <c:pt idx="662">
                  <c:v> 20-07-08 10:23:10</c:v>
                </c:pt>
                <c:pt idx="663">
                  <c:v> 20-07-08 10:23:15</c:v>
                </c:pt>
                <c:pt idx="664">
                  <c:v> 20-07-08 10:23:20</c:v>
                </c:pt>
                <c:pt idx="665">
                  <c:v> 20-07-08 10:23:25</c:v>
                </c:pt>
                <c:pt idx="666">
                  <c:v> 20-07-08 10:23:30</c:v>
                </c:pt>
                <c:pt idx="667">
                  <c:v> 20-07-08 10:23:35</c:v>
                </c:pt>
                <c:pt idx="668">
                  <c:v> 20-07-08 10:23:40</c:v>
                </c:pt>
                <c:pt idx="669">
                  <c:v> 20-07-08 10:23:45</c:v>
                </c:pt>
                <c:pt idx="670">
                  <c:v> 20-07-08 10:23:50</c:v>
                </c:pt>
                <c:pt idx="671">
                  <c:v> 20-07-08 10:23:55</c:v>
                </c:pt>
                <c:pt idx="672">
                  <c:v> 20-07-08 10:24:00</c:v>
                </c:pt>
                <c:pt idx="673">
                  <c:v> 20-07-08 10:24:05</c:v>
                </c:pt>
                <c:pt idx="674">
                  <c:v> 20-07-08 10:24:10</c:v>
                </c:pt>
                <c:pt idx="675">
                  <c:v> 20-07-08 10:24:15</c:v>
                </c:pt>
                <c:pt idx="676">
                  <c:v> 20-07-08 10:24:20</c:v>
                </c:pt>
                <c:pt idx="677">
                  <c:v> 20-07-08 10:24:25</c:v>
                </c:pt>
                <c:pt idx="678">
                  <c:v> 20-07-08 10:24:30</c:v>
                </c:pt>
                <c:pt idx="679">
                  <c:v> 20-07-08 10:24:35</c:v>
                </c:pt>
                <c:pt idx="680">
                  <c:v> 20-07-08 10:24:40</c:v>
                </c:pt>
                <c:pt idx="681">
                  <c:v> 20-07-08 10:24:45</c:v>
                </c:pt>
                <c:pt idx="682">
                  <c:v> 20-07-08 10:24:50</c:v>
                </c:pt>
                <c:pt idx="683">
                  <c:v> 20-07-08 10:24:55</c:v>
                </c:pt>
                <c:pt idx="684">
                  <c:v> 20-07-08 10:25:00</c:v>
                </c:pt>
                <c:pt idx="685">
                  <c:v> 20-07-08 10:25:05</c:v>
                </c:pt>
                <c:pt idx="686">
                  <c:v> 20-07-08 10:25:10</c:v>
                </c:pt>
                <c:pt idx="687">
                  <c:v> 20-07-08 10:25:15</c:v>
                </c:pt>
                <c:pt idx="688">
                  <c:v> 20-07-08 10:25:20</c:v>
                </c:pt>
                <c:pt idx="689">
                  <c:v> 20-07-08 10:25:25</c:v>
                </c:pt>
                <c:pt idx="690">
                  <c:v> 20-07-08 10:25:30</c:v>
                </c:pt>
                <c:pt idx="691">
                  <c:v> 20-07-08 10:25:35</c:v>
                </c:pt>
                <c:pt idx="692">
                  <c:v> 20-07-08 10:25:40</c:v>
                </c:pt>
                <c:pt idx="693">
                  <c:v> 20-07-08 10:25:45</c:v>
                </c:pt>
                <c:pt idx="694">
                  <c:v> 20-07-08 10:25:50</c:v>
                </c:pt>
                <c:pt idx="695">
                  <c:v> 20-07-08 10:25:55</c:v>
                </c:pt>
                <c:pt idx="696">
                  <c:v> 20-07-08 10:26:00</c:v>
                </c:pt>
                <c:pt idx="697">
                  <c:v> 20-07-08 10:26:05</c:v>
                </c:pt>
                <c:pt idx="698">
                  <c:v> 20-07-08 10:26:10</c:v>
                </c:pt>
                <c:pt idx="699">
                  <c:v> 20-07-08 10:26:15</c:v>
                </c:pt>
                <c:pt idx="700">
                  <c:v> 20-07-08 10:26:20</c:v>
                </c:pt>
                <c:pt idx="701">
                  <c:v> 20-07-08 10:26:25</c:v>
                </c:pt>
                <c:pt idx="702">
                  <c:v> 20-07-08 10:26:30</c:v>
                </c:pt>
                <c:pt idx="703">
                  <c:v> 20-07-08 10:26:35</c:v>
                </c:pt>
                <c:pt idx="704">
                  <c:v> 20-07-08 10:26:40</c:v>
                </c:pt>
                <c:pt idx="705">
                  <c:v> 20-07-08 10:26:45</c:v>
                </c:pt>
                <c:pt idx="706">
                  <c:v> 20-07-08 10:26:50</c:v>
                </c:pt>
                <c:pt idx="707">
                  <c:v> 20-07-08 10:26:55</c:v>
                </c:pt>
                <c:pt idx="708">
                  <c:v> 20-07-08 10:27:00</c:v>
                </c:pt>
                <c:pt idx="709">
                  <c:v> 20-07-08 10:27:05</c:v>
                </c:pt>
                <c:pt idx="710">
                  <c:v> 20-07-08 10:27:10</c:v>
                </c:pt>
                <c:pt idx="711">
                  <c:v> 20-07-08 10:27:30</c:v>
                </c:pt>
                <c:pt idx="712">
                  <c:v> 20-07-08 10:27:35</c:v>
                </c:pt>
                <c:pt idx="713">
                  <c:v> 20-07-08 10:27:40</c:v>
                </c:pt>
                <c:pt idx="714">
                  <c:v> 20-07-08 10:27:45</c:v>
                </c:pt>
                <c:pt idx="715">
                  <c:v> 20-07-08 10:27:50</c:v>
                </c:pt>
                <c:pt idx="716">
                  <c:v> 20-07-08 10:27:55</c:v>
                </c:pt>
                <c:pt idx="717">
                  <c:v> 20-07-08 10:28:00</c:v>
                </c:pt>
                <c:pt idx="718">
                  <c:v> 20-07-08 10:28:05</c:v>
                </c:pt>
                <c:pt idx="719">
                  <c:v> 20-07-08 10:28:10</c:v>
                </c:pt>
                <c:pt idx="720">
                  <c:v> 20-07-08 10:28:15</c:v>
                </c:pt>
                <c:pt idx="721">
                  <c:v> 20-07-08 10:28:20</c:v>
                </c:pt>
                <c:pt idx="722">
                  <c:v> 20-07-08 10:28:25</c:v>
                </c:pt>
                <c:pt idx="723">
                  <c:v> 20-07-08 10:28:30</c:v>
                </c:pt>
                <c:pt idx="724">
                  <c:v> 20-07-08 10:28:35</c:v>
                </c:pt>
                <c:pt idx="725">
                  <c:v> 20-07-08 10:28:40</c:v>
                </c:pt>
                <c:pt idx="726">
                  <c:v> 20-07-08 10:28:45</c:v>
                </c:pt>
                <c:pt idx="727">
                  <c:v> 20-07-08 10:28:50</c:v>
                </c:pt>
                <c:pt idx="728">
                  <c:v> 20-07-08 10:28:55</c:v>
                </c:pt>
                <c:pt idx="729">
                  <c:v> 20-07-08 10:29:00</c:v>
                </c:pt>
                <c:pt idx="730">
                  <c:v> 20-07-08 10:29:05</c:v>
                </c:pt>
                <c:pt idx="731">
                  <c:v> 20-07-08 10:29:10</c:v>
                </c:pt>
                <c:pt idx="732">
                  <c:v> 20-07-08 10:29:15</c:v>
                </c:pt>
                <c:pt idx="733">
                  <c:v> 20-07-08 10:29:20</c:v>
                </c:pt>
                <c:pt idx="734">
                  <c:v> 20-07-08 10:29:25</c:v>
                </c:pt>
                <c:pt idx="735">
                  <c:v> 20-07-08 10:29:30</c:v>
                </c:pt>
                <c:pt idx="736">
                  <c:v> 20-07-08 10:29:35</c:v>
                </c:pt>
                <c:pt idx="737">
                  <c:v> 20-07-08 10:29:40</c:v>
                </c:pt>
                <c:pt idx="738">
                  <c:v> 20-07-08 10:29:45</c:v>
                </c:pt>
                <c:pt idx="739">
                  <c:v> 20-07-08 10:29:50</c:v>
                </c:pt>
                <c:pt idx="740">
                  <c:v> 20-07-08 10:29:55</c:v>
                </c:pt>
                <c:pt idx="741">
                  <c:v> 20-07-08 10:30:00</c:v>
                </c:pt>
                <c:pt idx="742">
                  <c:v> 20-07-08 10:30:05</c:v>
                </c:pt>
                <c:pt idx="743">
                  <c:v> 20-07-08 10:30:10</c:v>
                </c:pt>
                <c:pt idx="744">
                  <c:v> 20-07-08 10:30:15</c:v>
                </c:pt>
                <c:pt idx="745">
                  <c:v> 20-07-08 10:30:20</c:v>
                </c:pt>
                <c:pt idx="746">
                  <c:v> 20-07-08 10:30:25</c:v>
                </c:pt>
                <c:pt idx="747">
                  <c:v> 20-07-08 10:30:30</c:v>
                </c:pt>
                <c:pt idx="748">
                  <c:v> 20-07-08 10:30:35</c:v>
                </c:pt>
                <c:pt idx="749">
                  <c:v> 20-07-08 10:30:40</c:v>
                </c:pt>
                <c:pt idx="750">
                  <c:v> 20-07-08 10:30:45</c:v>
                </c:pt>
                <c:pt idx="751">
                  <c:v> 20-07-08 10:30:50</c:v>
                </c:pt>
                <c:pt idx="752">
                  <c:v> 20-07-08 10:30:55</c:v>
                </c:pt>
                <c:pt idx="753">
                  <c:v> 20-07-08 10:31:00</c:v>
                </c:pt>
                <c:pt idx="754">
                  <c:v> 20-07-08 10:31:05</c:v>
                </c:pt>
                <c:pt idx="755">
                  <c:v> 20-07-08 10:31:10</c:v>
                </c:pt>
                <c:pt idx="756">
                  <c:v> 20-07-08 10:31:15</c:v>
                </c:pt>
                <c:pt idx="757">
                  <c:v> 20-07-08 10:31:20</c:v>
                </c:pt>
                <c:pt idx="758">
                  <c:v> 20-07-08 10:31:25</c:v>
                </c:pt>
                <c:pt idx="759">
                  <c:v> 20-07-08 10:31:30</c:v>
                </c:pt>
                <c:pt idx="760">
                  <c:v> 20-07-08 10:31:35</c:v>
                </c:pt>
                <c:pt idx="761">
                  <c:v> 20-07-08 10:31:40</c:v>
                </c:pt>
                <c:pt idx="762">
                  <c:v> 20-07-08 10:31:45</c:v>
                </c:pt>
                <c:pt idx="763">
                  <c:v> 20-07-08 10:31:50</c:v>
                </c:pt>
                <c:pt idx="764">
                  <c:v> 20-07-08 10:31:55</c:v>
                </c:pt>
                <c:pt idx="765">
                  <c:v> 20-07-08 10:32:00</c:v>
                </c:pt>
                <c:pt idx="766">
                  <c:v> 20-07-08 10:32:05</c:v>
                </c:pt>
                <c:pt idx="767">
                  <c:v> 20-07-08 10:32:10</c:v>
                </c:pt>
                <c:pt idx="768">
                  <c:v> 20-07-08 10:32:15</c:v>
                </c:pt>
                <c:pt idx="769">
                  <c:v> 20-07-08 10:32:20</c:v>
                </c:pt>
                <c:pt idx="770">
                  <c:v> 20-07-08 10:32:25</c:v>
                </c:pt>
                <c:pt idx="771">
                  <c:v> 20-07-08 10:32:30</c:v>
                </c:pt>
                <c:pt idx="772">
                  <c:v> 20-07-08 10:32:35</c:v>
                </c:pt>
                <c:pt idx="773">
                  <c:v> 20-07-08 10:32:40</c:v>
                </c:pt>
                <c:pt idx="774">
                  <c:v> 20-07-08 10:32:45</c:v>
                </c:pt>
                <c:pt idx="775">
                  <c:v> 20-07-08 10:32:50</c:v>
                </c:pt>
                <c:pt idx="776">
                  <c:v> 20-07-08 10:32:55</c:v>
                </c:pt>
                <c:pt idx="777">
                  <c:v> 20-07-08 10:33:00</c:v>
                </c:pt>
                <c:pt idx="778">
                  <c:v> 20-07-08 10:33:05</c:v>
                </c:pt>
                <c:pt idx="779">
                  <c:v> 20-07-08 10:33:10</c:v>
                </c:pt>
                <c:pt idx="780">
                  <c:v> 20-07-08 10:33:15</c:v>
                </c:pt>
                <c:pt idx="781">
                  <c:v> 20-07-08 10:33:20</c:v>
                </c:pt>
                <c:pt idx="782">
                  <c:v> 20-07-08 10:33:25</c:v>
                </c:pt>
                <c:pt idx="783">
                  <c:v> 20-07-08 10:33:30</c:v>
                </c:pt>
                <c:pt idx="784">
                  <c:v> 20-07-08 10:33:35</c:v>
                </c:pt>
                <c:pt idx="785">
                  <c:v> 20-07-08 10:33:40</c:v>
                </c:pt>
                <c:pt idx="786">
                  <c:v> 20-07-08 10:33:45</c:v>
                </c:pt>
                <c:pt idx="787">
                  <c:v> 20-07-08 10:33:50</c:v>
                </c:pt>
                <c:pt idx="788">
                  <c:v> 20-07-08 10:33:55</c:v>
                </c:pt>
                <c:pt idx="789">
                  <c:v> 20-07-08 10:34:00</c:v>
                </c:pt>
                <c:pt idx="790">
                  <c:v> 20-07-08 10:34:05</c:v>
                </c:pt>
                <c:pt idx="791">
                  <c:v> 20-07-08 10:34:10</c:v>
                </c:pt>
                <c:pt idx="792">
                  <c:v> 20-07-08 10:34:15</c:v>
                </c:pt>
                <c:pt idx="793">
                  <c:v> 20-07-08 10:34:20</c:v>
                </c:pt>
                <c:pt idx="794">
                  <c:v> 20-07-08 10:34:25</c:v>
                </c:pt>
                <c:pt idx="795">
                  <c:v> 20-07-08 10:34:30</c:v>
                </c:pt>
                <c:pt idx="796">
                  <c:v> 20-07-08 10:34:35</c:v>
                </c:pt>
                <c:pt idx="797">
                  <c:v> 20-07-08 10:34:40</c:v>
                </c:pt>
                <c:pt idx="798">
                  <c:v> 20-07-08 10:34:45</c:v>
                </c:pt>
                <c:pt idx="799">
                  <c:v> 20-07-08 10:34:50</c:v>
                </c:pt>
                <c:pt idx="800">
                  <c:v> 20-07-08 10:34:55</c:v>
                </c:pt>
                <c:pt idx="801">
                  <c:v> 20-07-08 10:35:00</c:v>
                </c:pt>
                <c:pt idx="802">
                  <c:v> 20-07-08 10:35:05</c:v>
                </c:pt>
                <c:pt idx="803">
                  <c:v> 20-07-08 10:35:10</c:v>
                </c:pt>
                <c:pt idx="804">
                  <c:v> 20-07-08 10:35:15</c:v>
                </c:pt>
                <c:pt idx="805">
                  <c:v> 20-07-08 10:35:20</c:v>
                </c:pt>
                <c:pt idx="806">
                  <c:v> 20-07-08 10:35:25</c:v>
                </c:pt>
                <c:pt idx="807">
                  <c:v> 20-07-08 10:35:30</c:v>
                </c:pt>
                <c:pt idx="808">
                  <c:v> 20-07-08 10:35:35</c:v>
                </c:pt>
                <c:pt idx="809">
                  <c:v> 20-07-08 10:35:40</c:v>
                </c:pt>
                <c:pt idx="810">
                  <c:v> 20-07-08 10:35:45</c:v>
                </c:pt>
                <c:pt idx="811">
                  <c:v> 20-07-08 10:35:50</c:v>
                </c:pt>
                <c:pt idx="812">
                  <c:v> 20-07-08 10:35:55</c:v>
                </c:pt>
                <c:pt idx="813">
                  <c:v> 20-07-08 10:36:00</c:v>
                </c:pt>
                <c:pt idx="814">
                  <c:v> 20-07-08 10:36:05</c:v>
                </c:pt>
                <c:pt idx="815">
                  <c:v> 20-07-08 10:36:10</c:v>
                </c:pt>
                <c:pt idx="816">
                  <c:v> 20-07-08 10:36:15</c:v>
                </c:pt>
                <c:pt idx="817">
                  <c:v> 20-07-08 10:36:20</c:v>
                </c:pt>
                <c:pt idx="818">
                  <c:v> 20-07-08 10:36:25</c:v>
                </c:pt>
                <c:pt idx="819">
                  <c:v> 20-07-08 10:36:30</c:v>
                </c:pt>
                <c:pt idx="820">
                  <c:v> 20-07-08 10:36:35</c:v>
                </c:pt>
                <c:pt idx="821">
                  <c:v> 20-07-08 10:36:40</c:v>
                </c:pt>
                <c:pt idx="822">
                  <c:v> 20-07-08 10:36:45</c:v>
                </c:pt>
                <c:pt idx="823">
                  <c:v> 20-07-08 10:36:50</c:v>
                </c:pt>
                <c:pt idx="824">
                  <c:v> 20-07-08 10:36:55</c:v>
                </c:pt>
                <c:pt idx="825">
                  <c:v> 20-07-08 10:37:00</c:v>
                </c:pt>
                <c:pt idx="826">
                  <c:v> 20-07-08 10:37:05</c:v>
                </c:pt>
                <c:pt idx="827">
                  <c:v> 20-07-08 10:37:10</c:v>
                </c:pt>
                <c:pt idx="828">
                  <c:v> 20-07-08 10:37:15</c:v>
                </c:pt>
                <c:pt idx="829">
                  <c:v> 20-07-08 10:37:20</c:v>
                </c:pt>
                <c:pt idx="830">
                  <c:v> 20-07-08 10:37:25</c:v>
                </c:pt>
                <c:pt idx="831">
                  <c:v> 20-07-08 10:37:30</c:v>
                </c:pt>
                <c:pt idx="832">
                  <c:v> 20-07-08 10:37:35</c:v>
                </c:pt>
                <c:pt idx="833">
                  <c:v> 20-07-08 10:37:40</c:v>
                </c:pt>
                <c:pt idx="834">
                  <c:v> 20-07-08 10:37:45</c:v>
                </c:pt>
                <c:pt idx="835">
                  <c:v> 20-07-08 10:37:50</c:v>
                </c:pt>
                <c:pt idx="836">
                  <c:v> 20-07-08 10:37:55</c:v>
                </c:pt>
                <c:pt idx="837">
                  <c:v> 20-07-08 10:38:00</c:v>
                </c:pt>
                <c:pt idx="838">
                  <c:v> 20-07-08 10:38:05</c:v>
                </c:pt>
                <c:pt idx="839">
                  <c:v> 20-07-08 10:38:10</c:v>
                </c:pt>
                <c:pt idx="840">
                  <c:v> 20-07-08 10:38:15</c:v>
                </c:pt>
                <c:pt idx="841">
                  <c:v> 20-07-08 10:38:20</c:v>
                </c:pt>
                <c:pt idx="842">
                  <c:v> 20-07-08 10:38:25</c:v>
                </c:pt>
                <c:pt idx="843">
                  <c:v> 20-07-08 10:38:30</c:v>
                </c:pt>
                <c:pt idx="844">
                  <c:v> 20-07-08 10:38:35</c:v>
                </c:pt>
                <c:pt idx="845">
                  <c:v> 20-07-08 10:38:40</c:v>
                </c:pt>
                <c:pt idx="846">
                  <c:v> 20-07-08 10:38:45</c:v>
                </c:pt>
                <c:pt idx="847">
                  <c:v> 20-07-08 10:38:50</c:v>
                </c:pt>
                <c:pt idx="848">
                  <c:v> 20-07-08 10:38:55</c:v>
                </c:pt>
                <c:pt idx="849">
                  <c:v> 20-07-08 10:39:00</c:v>
                </c:pt>
                <c:pt idx="850">
                  <c:v> 20-07-08 10:39:05</c:v>
                </c:pt>
                <c:pt idx="851">
                  <c:v> 20-07-08 10:39:10</c:v>
                </c:pt>
                <c:pt idx="852">
                  <c:v> 20-07-08 10:39:15</c:v>
                </c:pt>
                <c:pt idx="853">
                  <c:v> 20-07-08 10:39:20</c:v>
                </c:pt>
                <c:pt idx="854">
                  <c:v> 20-07-08 10:39:25</c:v>
                </c:pt>
                <c:pt idx="855">
                  <c:v> 20-07-08 10:39:30</c:v>
                </c:pt>
                <c:pt idx="856">
                  <c:v> 20-07-08 10:39:35</c:v>
                </c:pt>
                <c:pt idx="857">
                  <c:v> 20-07-08 10:39:40</c:v>
                </c:pt>
                <c:pt idx="858">
                  <c:v> 20-07-08 10:39:45</c:v>
                </c:pt>
                <c:pt idx="859">
                  <c:v> 20-07-08 10:39:50</c:v>
                </c:pt>
                <c:pt idx="860">
                  <c:v> 20-07-08 10:39:55</c:v>
                </c:pt>
                <c:pt idx="861">
                  <c:v> 20-07-08 10:40:00</c:v>
                </c:pt>
                <c:pt idx="862">
                  <c:v> 20-07-08 10:40:05</c:v>
                </c:pt>
                <c:pt idx="863">
                  <c:v> 20-07-08 10:40:10</c:v>
                </c:pt>
                <c:pt idx="864">
                  <c:v> 20-07-08 10:40:25</c:v>
                </c:pt>
                <c:pt idx="865">
                  <c:v> 20-07-08 10:40:30</c:v>
                </c:pt>
                <c:pt idx="866">
                  <c:v> 20-07-08 10:40:35</c:v>
                </c:pt>
                <c:pt idx="867">
                  <c:v> 20-07-08 10:40:40</c:v>
                </c:pt>
                <c:pt idx="868">
                  <c:v> 20-07-08 10:40:45</c:v>
                </c:pt>
                <c:pt idx="869">
                  <c:v> 20-07-08 10:40:50</c:v>
                </c:pt>
                <c:pt idx="870">
                  <c:v> 20-07-08 10:40:55</c:v>
                </c:pt>
                <c:pt idx="871">
                  <c:v> 20-07-08 10:41:00</c:v>
                </c:pt>
                <c:pt idx="872">
                  <c:v> 20-07-08 10:41:05</c:v>
                </c:pt>
                <c:pt idx="873">
                  <c:v> 20-07-08 10:41:10</c:v>
                </c:pt>
                <c:pt idx="874">
                  <c:v> 20-07-08 10:41:15</c:v>
                </c:pt>
                <c:pt idx="875">
                  <c:v> 20-07-08 10:41:20</c:v>
                </c:pt>
                <c:pt idx="876">
                  <c:v> 20-07-08 10:41:30</c:v>
                </c:pt>
                <c:pt idx="877">
                  <c:v> 20-07-08 10:41:35</c:v>
                </c:pt>
                <c:pt idx="878">
                  <c:v> 20-07-08 10:41:40</c:v>
                </c:pt>
                <c:pt idx="879">
                  <c:v> 20-07-08 10:41:45</c:v>
                </c:pt>
                <c:pt idx="880">
                  <c:v> 20-07-08 10:41:50</c:v>
                </c:pt>
                <c:pt idx="881">
                  <c:v> 20-07-08 10:41:55</c:v>
                </c:pt>
                <c:pt idx="882">
                  <c:v> 20-07-08 10:42:00</c:v>
                </c:pt>
                <c:pt idx="883">
                  <c:v> 20-07-08 10:42:05</c:v>
                </c:pt>
                <c:pt idx="884">
                  <c:v> 20-07-08 10:42:10</c:v>
                </c:pt>
                <c:pt idx="885">
                  <c:v> 20-07-08 10:42:15</c:v>
                </c:pt>
                <c:pt idx="886">
                  <c:v> 20-07-08 10:42:20</c:v>
                </c:pt>
                <c:pt idx="887">
                  <c:v> 20-07-08 10:42:25</c:v>
                </c:pt>
                <c:pt idx="888">
                  <c:v> 20-07-08 10:42:30</c:v>
                </c:pt>
                <c:pt idx="889">
                  <c:v> 20-07-08 10:42:35</c:v>
                </c:pt>
                <c:pt idx="890">
                  <c:v> 20-07-08 10:42:40</c:v>
                </c:pt>
                <c:pt idx="891">
                  <c:v> 20-07-08 10:42:45</c:v>
                </c:pt>
                <c:pt idx="892">
                  <c:v> 20-07-08 10:42:50</c:v>
                </c:pt>
                <c:pt idx="893">
                  <c:v> 20-07-08 10:42:55</c:v>
                </c:pt>
                <c:pt idx="894">
                  <c:v> 20-07-08 10:43:00</c:v>
                </c:pt>
                <c:pt idx="895">
                  <c:v> 20-07-08 10:43:05</c:v>
                </c:pt>
                <c:pt idx="896">
                  <c:v> 20-07-08 10:43:10</c:v>
                </c:pt>
                <c:pt idx="897">
                  <c:v> 20-07-08 10:45:05</c:v>
                </c:pt>
                <c:pt idx="898">
                  <c:v> 20-07-08 10:45:10</c:v>
                </c:pt>
                <c:pt idx="899">
                  <c:v> 20-07-08 10:45:15</c:v>
                </c:pt>
                <c:pt idx="900">
                  <c:v> 20-07-08 10:45:20</c:v>
                </c:pt>
                <c:pt idx="901">
                  <c:v> 20-07-08 10:45:25</c:v>
                </c:pt>
                <c:pt idx="902">
                  <c:v> 20-07-08 10:45:30</c:v>
                </c:pt>
                <c:pt idx="903">
                  <c:v> 20-07-08 10:45:35</c:v>
                </c:pt>
                <c:pt idx="904">
                  <c:v> 20-07-08 10:45:40</c:v>
                </c:pt>
                <c:pt idx="905">
                  <c:v> 20-07-08 10:45:45</c:v>
                </c:pt>
                <c:pt idx="906">
                  <c:v> 20-07-08 10:45:50</c:v>
                </c:pt>
                <c:pt idx="907">
                  <c:v> 20-07-08 10:45:55</c:v>
                </c:pt>
                <c:pt idx="908">
                  <c:v> 20-07-08 10:46:00</c:v>
                </c:pt>
                <c:pt idx="909">
                  <c:v> 20-07-08 10:46:05</c:v>
                </c:pt>
                <c:pt idx="910">
                  <c:v> 20-07-08 10:46:10</c:v>
                </c:pt>
                <c:pt idx="911">
                  <c:v> 20-07-08 10:46:15</c:v>
                </c:pt>
                <c:pt idx="912">
                  <c:v> 20-07-08 10:46:20</c:v>
                </c:pt>
                <c:pt idx="913">
                  <c:v> 20-07-08 10:46:25</c:v>
                </c:pt>
                <c:pt idx="914">
                  <c:v> 20-07-08 10:46:30</c:v>
                </c:pt>
                <c:pt idx="915">
                  <c:v> 20-07-08 10:46:35</c:v>
                </c:pt>
                <c:pt idx="916">
                  <c:v> 20-07-08 10:46:40</c:v>
                </c:pt>
                <c:pt idx="917">
                  <c:v> 20-07-08 10:46:45</c:v>
                </c:pt>
                <c:pt idx="918">
                  <c:v> 20-07-08 10:46:50</c:v>
                </c:pt>
                <c:pt idx="919">
                  <c:v> 20-07-08 10:46:55</c:v>
                </c:pt>
                <c:pt idx="920">
                  <c:v> 20-07-08 10:47:00</c:v>
                </c:pt>
                <c:pt idx="921">
                  <c:v> 20-07-08 10:47:05</c:v>
                </c:pt>
                <c:pt idx="922">
                  <c:v> 20-07-08 10:47:10</c:v>
                </c:pt>
                <c:pt idx="923">
                  <c:v> 20-07-08 10:47:15</c:v>
                </c:pt>
                <c:pt idx="924">
                  <c:v> 20-07-08 10:47:20</c:v>
                </c:pt>
                <c:pt idx="925">
                  <c:v> 20-07-08 10:47:25</c:v>
                </c:pt>
                <c:pt idx="926">
                  <c:v> 20-07-08 10:47:30</c:v>
                </c:pt>
                <c:pt idx="927">
                  <c:v> 20-07-08 10:47:35</c:v>
                </c:pt>
                <c:pt idx="928">
                  <c:v> 20-07-08 10:47:40</c:v>
                </c:pt>
                <c:pt idx="929">
                  <c:v> 20-07-08 10:47:45</c:v>
                </c:pt>
                <c:pt idx="930">
                  <c:v> 20-07-08 10:47:50</c:v>
                </c:pt>
                <c:pt idx="931">
                  <c:v> 20-07-08 10:47:55</c:v>
                </c:pt>
                <c:pt idx="932">
                  <c:v> 20-07-08 10:48:00</c:v>
                </c:pt>
                <c:pt idx="933">
                  <c:v> 20-07-08 10:48:05</c:v>
                </c:pt>
                <c:pt idx="934">
                  <c:v> 20-07-08 10:48:10</c:v>
                </c:pt>
                <c:pt idx="935">
                  <c:v> 20-07-08 10:48:15</c:v>
                </c:pt>
                <c:pt idx="936">
                  <c:v> 20-07-08 10:48:20</c:v>
                </c:pt>
                <c:pt idx="937">
                  <c:v> 20-07-08 10:48:25</c:v>
                </c:pt>
                <c:pt idx="938">
                  <c:v> 20-07-08 10:48:30</c:v>
                </c:pt>
                <c:pt idx="939">
                  <c:v> 20-07-08 10:48:35</c:v>
                </c:pt>
                <c:pt idx="940">
                  <c:v> 20-07-08 10:48:40</c:v>
                </c:pt>
                <c:pt idx="941">
                  <c:v> 20-07-08 10:48:45</c:v>
                </c:pt>
                <c:pt idx="942">
                  <c:v> 20-07-08 10:48:50</c:v>
                </c:pt>
                <c:pt idx="943">
                  <c:v> 20-07-08 10:48:55</c:v>
                </c:pt>
                <c:pt idx="944">
                  <c:v> 20-07-08 10:49:00</c:v>
                </c:pt>
                <c:pt idx="945">
                  <c:v> 20-07-08 10:49:05</c:v>
                </c:pt>
                <c:pt idx="946">
                  <c:v> 20-07-08 10:49:10</c:v>
                </c:pt>
                <c:pt idx="947">
                  <c:v> 20-07-08 10:49:15</c:v>
                </c:pt>
                <c:pt idx="948">
                  <c:v> 20-07-08 10:49:20</c:v>
                </c:pt>
                <c:pt idx="949">
                  <c:v> 20-07-08 10:49:25</c:v>
                </c:pt>
                <c:pt idx="950">
                  <c:v> 20-07-08 10:49:30</c:v>
                </c:pt>
                <c:pt idx="951">
                  <c:v> 20-07-08 10:49:35</c:v>
                </c:pt>
                <c:pt idx="952">
                  <c:v> 20-07-08 10:49:40</c:v>
                </c:pt>
                <c:pt idx="953">
                  <c:v> 20-07-08 10:49:45</c:v>
                </c:pt>
                <c:pt idx="954">
                  <c:v> 20-07-08 10:49:50</c:v>
                </c:pt>
                <c:pt idx="955">
                  <c:v> 20-07-08 10:49:55</c:v>
                </c:pt>
                <c:pt idx="956">
                  <c:v> 20-07-08 10:50:00</c:v>
                </c:pt>
                <c:pt idx="957">
                  <c:v> 20-07-08 10:50:05</c:v>
                </c:pt>
                <c:pt idx="958">
                  <c:v> 20-07-08 10:50:10</c:v>
                </c:pt>
                <c:pt idx="959">
                  <c:v> 20-07-08 10:50:15</c:v>
                </c:pt>
                <c:pt idx="960">
                  <c:v> 20-07-08 10:50:20</c:v>
                </c:pt>
                <c:pt idx="961">
                  <c:v> 20-07-08 10:50:25</c:v>
                </c:pt>
                <c:pt idx="962">
                  <c:v> 20-07-08 10:50:30</c:v>
                </c:pt>
                <c:pt idx="963">
                  <c:v> 20-07-08 10:50:35</c:v>
                </c:pt>
                <c:pt idx="964">
                  <c:v> 20-07-08 10:50:40</c:v>
                </c:pt>
                <c:pt idx="965">
                  <c:v> 20-07-08 10:50:45</c:v>
                </c:pt>
                <c:pt idx="966">
                  <c:v> 20-07-08 10:50:50</c:v>
                </c:pt>
                <c:pt idx="967">
                  <c:v> 20-07-08 10:50:55</c:v>
                </c:pt>
                <c:pt idx="968">
                  <c:v> 20-07-08 10:51:00</c:v>
                </c:pt>
                <c:pt idx="969">
                  <c:v> 20-07-08 10:51:05</c:v>
                </c:pt>
                <c:pt idx="970">
                  <c:v> 20-07-08 10:51:10</c:v>
                </c:pt>
                <c:pt idx="971">
                  <c:v> 20-07-08 10:51:15</c:v>
                </c:pt>
                <c:pt idx="972">
                  <c:v> 20-07-08 10:51:20</c:v>
                </c:pt>
                <c:pt idx="973">
                  <c:v> 20-07-08 10:51:25</c:v>
                </c:pt>
                <c:pt idx="974">
                  <c:v> 20-07-08 10:51:30</c:v>
                </c:pt>
                <c:pt idx="975">
                  <c:v> 20-07-08 10:51:35</c:v>
                </c:pt>
                <c:pt idx="976">
                  <c:v> 20-07-08 10:51:40</c:v>
                </c:pt>
                <c:pt idx="977">
                  <c:v> 20-07-08 10:51:45</c:v>
                </c:pt>
                <c:pt idx="978">
                  <c:v> 20-07-08 10:51:50</c:v>
                </c:pt>
                <c:pt idx="979">
                  <c:v> 20-07-08 10:51:55</c:v>
                </c:pt>
                <c:pt idx="980">
                  <c:v> 20-07-08 10:52:00</c:v>
                </c:pt>
                <c:pt idx="981">
                  <c:v> 20-07-08 10:52:05</c:v>
                </c:pt>
                <c:pt idx="982">
                  <c:v> 20-07-08 10:52:10</c:v>
                </c:pt>
                <c:pt idx="983">
                  <c:v> 20-07-08 10:52:15</c:v>
                </c:pt>
                <c:pt idx="984">
                  <c:v> 20-07-08 10:52:20</c:v>
                </c:pt>
                <c:pt idx="985">
                  <c:v> 20-07-08 10:52:25</c:v>
                </c:pt>
                <c:pt idx="986">
                  <c:v> 20-07-08 10:52:30</c:v>
                </c:pt>
                <c:pt idx="987">
                  <c:v> 20-07-08 10:52:35</c:v>
                </c:pt>
                <c:pt idx="988">
                  <c:v> 20-07-08 10:52:40</c:v>
                </c:pt>
                <c:pt idx="989">
                  <c:v> 20-07-08 10:52:45</c:v>
                </c:pt>
                <c:pt idx="990">
                  <c:v> 20-07-08 10:52:50</c:v>
                </c:pt>
                <c:pt idx="991">
                  <c:v> 20-07-08 10:52:55</c:v>
                </c:pt>
                <c:pt idx="992">
                  <c:v> 20-07-08 10:53:00</c:v>
                </c:pt>
                <c:pt idx="993">
                  <c:v> 20-07-08 10:53:05</c:v>
                </c:pt>
                <c:pt idx="994">
                  <c:v> 20-07-08 10:53:10</c:v>
                </c:pt>
                <c:pt idx="995">
                  <c:v> 20-07-08 10:53:15</c:v>
                </c:pt>
                <c:pt idx="996">
                  <c:v> 20-07-08 10:53:20</c:v>
                </c:pt>
                <c:pt idx="997">
                  <c:v> 20-07-08 10:53:25</c:v>
                </c:pt>
                <c:pt idx="998">
                  <c:v> 20-07-08 10:53:30</c:v>
                </c:pt>
                <c:pt idx="999">
                  <c:v> 20-07-08 10:53:35</c:v>
                </c:pt>
                <c:pt idx="1000">
                  <c:v> 20-07-08 10:53:40</c:v>
                </c:pt>
                <c:pt idx="1001">
                  <c:v> 20-07-08 10:53:45</c:v>
                </c:pt>
                <c:pt idx="1002">
                  <c:v> 20-07-08 10:53:50</c:v>
                </c:pt>
                <c:pt idx="1003">
                  <c:v> 20-07-08 10:53:55</c:v>
                </c:pt>
                <c:pt idx="1004">
                  <c:v> 20-07-08 10:54:15</c:v>
                </c:pt>
                <c:pt idx="1005">
                  <c:v> 20-07-08 10:54:20</c:v>
                </c:pt>
                <c:pt idx="1006">
                  <c:v> 20-07-08 10:54:25</c:v>
                </c:pt>
                <c:pt idx="1007">
                  <c:v> 20-07-08 10:54:30</c:v>
                </c:pt>
                <c:pt idx="1008">
                  <c:v> 20-07-08 10:54:35</c:v>
                </c:pt>
                <c:pt idx="1009">
                  <c:v> 20-07-08 10:54:40</c:v>
                </c:pt>
                <c:pt idx="1010">
                  <c:v> 20-07-08 10:54:45</c:v>
                </c:pt>
                <c:pt idx="1011">
                  <c:v> 20-07-08 10:54:50</c:v>
                </c:pt>
                <c:pt idx="1012">
                  <c:v> 20-07-08 10:54:55</c:v>
                </c:pt>
                <c:pt idx="1013">
                  <c:v> 20-07-08 10:55:00</c:v>
                </c:pt>
                <c:pt idx="1014">
                  <c:v> 20-07-08 10:55:05</c:v>
                </c:pt>
                <c:pt idx="1015">
                  <c:v> 20-07-08 10:55:10</c:v>
                </c:pt>
                <c:pt idx="1016">
                  <c:v> 20-07-08 10:55:15</c:v>
                </c:pt>
                <c:pt idx="1017">
                  <c:v> 20-07-08 10:55:20</c:v>
                </c:pt>
                <c:pt idx="1018">
                  <c:v> 20-07-08 10:55:25</c:v>
                </c:pt>
                <c:pt idx="1019">
                  <c:v> 20-07-08 10:55:30</c:v>
                </c:pt>
                <c:pt idx="1020">
                  <c:v> 20-07-08 10:55:35</c:v>
                </c:pt>
                <c:pt idx="1021">
                  <c:v> 20-07-08 10:55:40</c:v>
                </c:pt>
                <c:pt idx="1022">
                  <c:v> 20-07-08 10:55:45</c:v>
                </c:pt>
                <c:pt idx="1023">
                  <c:v> 20-07-08 10:55:50</c:v>
                </c:pt>
                <c:pt idx="1024">
                  <c:v> 20-07-08 10:55:55</c:v>
                </c:pt>
                <c:pt idx="1025">
                  <c:v> 20-07-08 10:56:00</c:v>
                </c:pt>
                <c:pt idx="1026">
                  <c:v> 20-07-08 10:56:05</c:v>
                </c:pt>
                <c:pt idx="1027">
                  <c:v> 20-07-08 10:56:20</c:v>
                </c:pt>
                <c:pt idx="1028">
                  <c:v> 20-07-08 10:56:25</c:v>
                </c:pt>
                <c:pt idx="1029">
                  <c:v> 20-07-08 10:56:30</c:v>
                </c:pt>
                <c:pt idx="1030">
                  <c:v> 20-07-08 10:56:35</c:v>
                </c:pt>
                <c:pt idx="1031">
                  <c:v> 20-07-08 10:56:40</c:v>
                </c:pt>
                <c:pt idx="1032">
                  <c:v> 20-07-08 10:56:45</c:v>
                </c:pt>
                <c:pt idx="1033">
                  <c:v> 20-07-08 10:56:50</c:v>
                </c:pt>
                <c:pt idx="1034">
                  <c:v> 20-07-08 10:56:55</c:v>
                </c:pt>
                <c:pt idx="1035">
                  <c:v> 20-07-08 10:57:00</c:v>
                </c:pt>
                <c:pt idx="1036">
                  <c:v> 20-07-08 10:57:05</c:v>
                </c:pt>
                <c:pt idx="1037">
                  <c:v> 20-07-08 10:57:10</c:v>
                </c:pt>
                <c:pt idx="1038">
                  <c:v> 20-07-08 10:57:15</c:v>
                </c:pt>
                <c:pt idx="1039">
                  <c:v> 20-07-08 10:57:20</c:v>
                </c:pt>
                <c:pt idx="1040">
                  <c:v> 20-07-08 10:57:25</c:v>
                </c:pt>
                <c:pt idx="1041">
                  <c:v> 20-07-08 10:57:30</c:v>
                </c:pt>
                <c:pt idx="1042">
                  <c:v> 20-07-08 10:57:35</c:v>
                </c:pt>
                <c:pt idx="1043">
                  <c:v> 20-07-08 10:57:40</c:v>
                </c:pt>
                <c:pt idx="1044">
                  <c:v> 20-07-08 10:57:45</c:v>
                </c:pt>
                <c:pt idx="1045">
                  <c:v> 20-07-08 10:57:50</c:v>
                </c:pt>
                <c:pt idx="1046">
                  <c:v> 20-07-08 10:57:55</c:v>
                </c:pt>
                <c:pt idx="1047">
                  <c:v> 20-07-08 10:58:00</c:v>
                </c:pt>
                <c:pt idx="1048">
                  <c:v> 20-07-08 10:58:05</c:v>
                </c:pt>
                <c:pt idx="1049">
                  <c:v> 20-07-08 10:58:10</c:v>
                </c:pt>
                <c:pt idx="1050">
                  <c:v> 20-07-08 10:58:15</c:v>
                </c:pt>
                <c:pt idx="1051">
                  <c:v> 20-07-08 10:58:20</c:v>
                </c:pt>
                <c:pt idx="1052">
                  <c:v> 20-07-08 10:58:25</c:v>
                </c:pt>
                <c:pt idx="1053">
                  <c:v> 20-07-08 10:58:30</c:v>
                </c:pt>
                <c:pt idx="1054">
                  <c:v> 20-07-08 10:58:35</c:v>
                </c:pt>
                <c:pt idx="1055">
                  <c:v> 20-07-08 10:58:40</c:v>
                </c:pt>
                <c:pt idx="1056">
                  <c:v> 20-07-08 10:58:45</c:v>
                </c:pt>
                <c:pt idx="1057">
                  <c:v> 20-07-08 10:58:50</c:v>
                </c:pt>
                <c:pt idx="1058">
                  <c:v> 20-07-08 10:58:55</c:v>
                </c:pt>
                <c:pt idx="1059">
                  <c:v> 20-07-08 10:59:00</c:v>
                </c:pt>
                <c:pt idx="1060">
                  <c:v> 20-07-08 10:59:05</c:v>
                </c:pt>
                <c:pt idx="1061">
                  <c:v> 20-07-08 10:59:10</c:v>
                </c:pt>
                <c:pt idx="1062">
                  <c:v> 20-07-08 10:59:15</c:v>
                </c:pt>
                <c:pt idx="1063">
                  <c:v> 20-07-08 10:59:20</c:v>
                </c:pt>
                <c:pt idx="1064">
                  <c:v> 20-07-08 10:59:25</c:v>
                </c:pt>
                <c:pt idx="1065">
                  <c:v> 20-07-08 10:59:30</c:v>
                </c:pt>
                <c:pt idx="1066">
                  <c:v> 20-07-08 10:59:35</c:v>
                </c:pt>
                <c:pt idx="1067">
                  <c:v> 20-07-08 10:59:40</c:v>
                </c:pt>
                <c:pt idx="1068">
                  <c:v> 20-07-08 10:59:45</c:v>
                </c:pt>
                <c:pt idx="1069">
                  <c:v> 20-07-08 10:59:50</c:v>
                </c:pt>
                <c:pt idx="1070">
                  <c:v> 20-07-08 10:59:55</c:v>
                </c:pt>
                <c:pt idx="1071">
                  <c:v> 20-07-08 11:00:00</c:v>
                </c:pt>
                <c:pt idx="1072">
                  <c:v> 20-07-08 11:00:05</c:v>
                </c:pt>
                <c:pt idx="1073">
                  <c:v> 20-07-08 11:00:10</c:v>
                </c:pt>
                <c:pt idx="1074">
                  <c:v> 20-07-08 11:00:15</c:v>
                </c:pt>
                <c:pt idx="1075">
                  <c:v> 20-07-08 11:00:20</c:v>
                </c:pt>
                <c:pt idx="1076">
                  <c:v> 20-07-08 11:00:25</c:v>
                </c:pt>
                <c:pt idx="1077">
                  <c:v> 20-07-08 11:00:30</c:v>
                </c:pt>
                <c:pt idx="1078">
                  <c:v> 20-07-08 11:00:35</c:v>
                </c:pt>
                <c:pt idx="1079">
                  <c:v> 20-07-08 11:00:40</c:v>
                </c:pt>
                <c:pt idx="1080">
                  <c:v> 20-07-08 11:00:45</c:v>
                </c:pt>
                <c:pt idx="1081">
                  <c:v> 20-07-08 11:00:50</c:v>
                </c:pt>
                <c:pt idx="1082">
                  <c:v> 20-07-08 11:00:55</c:v>
                </c:pt>
                <c:pt idx="1083">
                  <c:v> 20-07-08 11:01:00</c:v>
                </c:pt>
                <c:pt idx="1084">
                  <c:v> 20-07-08 11:01:05</c:v>
                </c:pt>
                <c:pt idx="1085">
                  <c:v> 20-07-08 11:01:10</c:v>
                </c:pt>
                <c:pt idx="1086">
                  <c:v> 20-07-08 11:01:15</c:v>
                </c:pt>
                <c:pt idx="1087">
                  <c:v> 20-07-08 11:01:20</c:v>
                </c:pt>
                <c:pt idx="1088">
                  <c:v> 20-07-08 11:01:25</c:v>
                </c:pt>
                <c:pt idx="1089">
                  <c:v> 20-07-08 11:01:30</c:v>
                </c:pt>
                <c:pt idx="1090">
                  <c:v> 20-07-08 11:01:35</c:v>
                </c:pt>
                <c:pt idx="1091">
                  <c:v> 20-07-08 11:01:40</c:v>
                </c:pt>
                <c:pt idx="1092">
                  <c:v> 20-07-08 11:01:45</c:v>
                </c:pt>
                <c:pt idx="1093">
                  <c:v> 20-07-08 11:01:50</c:v>
                </c:pt>
                <c:pt idx="1094">
                  <c:v> 20-07-08 11:01:55</c:v>
                </c:pt>
                <c:pt idx="1095">
                  <c:v> 20-07-08 11:02:00</c:v>
                </c:pt>
                <c:pt idx="1096">
                  <c:v> 20-07-08 11:02:05</c:v>
                </c:pt>
                <c:pt idx="1097">
                  <c:v> 20-07-08 11:02:10</c:v>
                </c:pt>
                <c:pt idx="1098">
                  <c:v> 20-07-08 11:02:15</c:v>
                </c:pt>
                <c:pt idx="1099">
                  <c:v> 20-07-08 11:02:20</c:v>
                </c:pt>
                <c:pt idx="1100">
                  <c:v> 20-07-08 11:02:25</c:v>
                </c:pt>
                <c:pt idx="1101">
                  <c:v> 20-07-08 11:02:30</c:v>
                </c:pt>
                <c:pt idx="1102">
                  <c:v> 20-07-08 11:02:35</c:v>
                </c:pt>
                <c:pt idx="1103">
                  <c:v> 20-07-08 11:02:40</c:v>
                </c:pt>
                <c:pt idx="1104">
                  <c:v> 20-07-08 11:02:45</c:v>
                </c:pt>
                <c:pt idx="1105">
                  <c:v> 20-07-08 11:02:50</c:v>
                </c:pt>
                <c:pt idx="1106">
                  <c:v> 20-07-08 11:02:55</c:v>
                </c:pt>
                <c:pt idx="1107">
                  <c:v> 20-07-08 11:03:00</c:v>
                </c:pt>
                <c:pt idx="1108">
                  <c:v> 20-07-08 11:03:05</c:v>
                </c:pt>
                <c:pt idx="1109">
                  <c:v> 20-07-08 11:03:10</c:v>
                </c:pt>
                <c:pt idx="1110">
                  <c:v> 20-07-08 11:03:15</c:v>
                </c:pt>
                <c:pt idx="1111">
                  <c:v> 20-07-08 11:03:20</c:v>
                </c:pt>
                <c:pt idx="1112">
                  <c:v> 20-07-08 11:03:25</c:v>
                </c:pt>
                <c:pt idx="1113">
                  <c:v> 20-07-08 11:03:30</c:v>
                </c:pt>
                <c:pt idx="1114">
                  <c:v> 20-07-08 11:03:35</c:v>
                </c:pt>
                <c:pt idx="1115">
                  <c:v> 20-07-08 11:03:40</c:v>
                </c:pt>
                <c:pt idx="1116">
                  <c:v> 20-07-08 11:03:45</c:v>
                </c:pt>
                <c:pt idx="1117">
                  <c:v> 20-07-08 11:03:50</c:v>
                </c:pt>
                <c:pt idx="1118">
                  <c:v> 20-07-08 11:03:55</c:v>
                </c:pt>
                <c:pt idx="1119">
                  <c:v> 20-07-08 11:04:00</c:v>
                </c:pt>
                <c:pt idx="1120">
                  <c:v> 20-07-08 11:04:05</c:v>
                </c:pt>
                <c:pt idx="1121">
                  <c:v> 20-07-08 11:04:10</c:v>
                </c:pt>
                <c:pt idx="1122">
                  <c:v> 20-07-08 11:04:15</c:v>
                </c:pt>
                <c:pt idx="1123">
                  <c:v> 20-07-08 11:04:20</c:v>
                </c:pt>
                <c:pt idx="1124">
                  <c:v> 20-07-08 11:04:25</c:v>
                </c:pt>
                <c:pt idx="1125">
                  <c:v> 20-07-08 11:04:30</c:v>
                </c:pt>
                <c:pt idx="1126">
                  <c:v> 20-07-08 11:04:35</c:v>
                </c:pt>
                <c:pt idx="1127">
                  <c:v> 20-07-08 11:04:40</c:v>
                </c:pt>
                <c:pt idx="1128">
                  <c:v> 20-07-08 11:04:45</c:v>
                </c:pt>
                <c:pt idx="1129">
                  <c:v> 20-07-08 11:04:50</c:v>
                </c:pt>
                <c:pt idx="1130">
                  <c:v> 20-07-08 11:04:55</c:v>
                </c:pt>
                <c:pt idx="1131">
                  <c:v> 20-07-08 11:05:00</c:v>
                </c:pt>
                <c:pt idx="1132">
                  <c:v> 20-07-08 11:05:05</c:v>
                </c:pt>
                <c:pt idx="1133">
                  <c:v> 20-07-08 11:05:10</c:v>
                </c:pt>
                <c:pt idx="1134">
                  <c:v> 20-07-08 11:05:15</c:v>
                </c:pt>
                <c:pt idx="1135">
                  <c:v> 20-07-08 11:05:20</c:v>
                </c:pt>
                <c:pt idx="1136">
                  <c:v> 20-07-08 11:05:25</c:v>
                </c:pt>
                <c:pt idx="1137">
                  <c:v> 20-07-08 11:05:30</c:v>
                </c:pt>
                <c:pt idx="1138">
                  <c:v> 20-07-08 11:05:35</c:v>
                </c:pt>
                <c:pt idx="1139">
                  <c:v> 20-07-08 11:05:40</c:v>
                </c:pt>
                <c:pt idx="1140">
                  <c:v> 20-07-08 11:05:45</c:v>
                </c:pt>
                <c:pt idx="1141">
                  <c:v> 20-07-08 11:05:50</c:v>
                </c:pt>
                <c:pt idx="1142">
                  <c:v> 20-07-08 11:05:55</c:v>
                </c:pt>
                <c:pt idx="1143">
                  <c:v> 20-07-08 11:06:00</c:v>
                </c:pt>
                <c:pt idx="1144">
                  <c:v> 20-07-08 11:06:05</c:v>
                </c:pt>
                <c:pt idx="1145">
                  <c:v> 20-07-08 11:06:10</c:v>
                </c:pt>
                <c:pt idx="1146">
                  <c:v> 20-07-08 11:06:15</c:v>
                </c:pt>
                <c:pt idx="1147">
                  <c:v> 20-07-08 11:06:20</c:v>
                </c:pt>
                <c:pt idx="1148">
                  <c:v> 20-07-08 11:06:25</c:v>
                </c:pt>
                <c:pt idx="1149">
                  <c:v> 20-07-08 11:06:30</c:v>
                </c:pt>
                <c:pt idx="1150">
                  <c:v> 20-07-08 11:06:35</c:v>
                </c:pt>
                <c:pt idx="1151">
                  <c:v> 20-07-08 11:06:40</c:v>
                </c:pt>
                <c:pt idx="1152">
                  <c:v> 20-07-08 11:06:45</c:v>
                </c:pt>
                <c:pt idx="1153">
                  <c:v> 20-07-08 11:06:50</c:v>
                </c:pt>
                <c:pt idx="1154">
                  <c:v> 20-07-08 11:06:55</c:v>
                </c:pt>
                <c:pt idx="1155">
                  <c:v> 20-07-08 11:07:00</c:v>
                </c:pt>
                <c:pt idx="1156">
                  <c:v> 20-07-08 11:07:05</c:v>
                </c:pt>
                <c:pt idx="1157">
                  <c:v> 20-07-08 11:07:10</c:v>
                </c:pt>
                <c:pt idx="1158">
                  <c:v> 20-07-08 11:07:15</c:v>
                </c:pt>
                <c:pt idx="1159">
                  <c:v> 20-07-08 11:07:20</c:v>
                </c:pt>
                <c:pt idx="1160">
                  <c:v> 20-07-08 11:07:25</c:v>
                </c:pt>
                <c:pt idx="1161">
                  <c:v> 20-07-08 11:07:30</c:v>
                </c:pt>
                <c:pt idx="1162">
                  <c:v> 20-07-08 11:07:35</c:v>
                </c:pt>
                <c:pt idx="1163">
                  <c:v> 20-07-08 11:07:40</c:v>
                </c:pt>
                <c:pt idx="1164">
                  <c:v> 20-07-08 11:07:45</c:v>
                </c:pt>
                <c:pt idx="1165">
                  <c:v> 20-07-08 11:07:50</c:v>
                </c:pt>
                <c:pt idx="1166">
                  <c:v> 20-07-08 11:07:55</c:v>
                </c:pt>
                <c:pt idx="1167">
                  <c:v> 20-07-08 11:08:00</c:v>
                </c:pt>
                <c:pt idx="1168">
                  <c:v> 20-07-08 11:08:05</c:v>
                </c:pt>
                <c:pt idx="1169">
                  <c:v> 20-07-08 11:08:10</c:v>
                </c:pt>
                <c:pt idx="1170">
                  <c:v> 20-07-08 11:08:15</c:v>
                </c:pt>
                <c:pt idx="1171">
                  <c:v> 20-07-08 11:08:20</c:v>
                </c:pt>
                <c:pt idx="1172">
                  <c:v> 20-07-08 11:08:25</c:v>
                </c:pt>
                <c:pt idx="1173">
                  <c:v> 20-07-08 11:08:30</c:v>
                </c:pt>
                <c:pt idx="1174">
                  <c:v> 20-07-08 11:08:35</c:v>
                </c:pt>
                <c:pt idx="1175">
                  <c:v> 20-07-08 11:08:40</c:v>
                </c:pt>
                <c:pt idx="1176">
                  <c:v> 20-07-08 11:08:45</c:v>
                </c:pt>
                <c:pt idx="1177">
                  <c:v> 20-07-08 11:08:50</c:v>
                </c:pt>
                <c:pt idx="1178">
                  <c:v> 20-07-08 11:08:55</c:v>
                </c:pt>
                <c:pt idx="1179">
                  <c:v> 20-07-08 11:09:00</c:v>
                </c:pt>
                <c:pt idx="1180">
                  <c:v> 20-07-08 11:09:05</c:v>
                </c:pt>
                <c:pt idx="1181">
                  <c:v> 20-07-08 11:09:10</c:v>
                </c:pt>
                <c:pt idx="1182">
                  <c:v> 20-07-08 11:09:15</c:v>
                </c:pt>
                <c:pt idx="1183">
                  <c:v> 20-07-08 11:09:20</c:v>
                </c:pt>
                <c:pt idx="1184">
                  <c:v> 20-07-08 11:09:25</c:v>
                </c:pt>
                <c:pt idx="1185">
                  <c:v> 20-07-08 11:09:30</c:v>
                </c:pt>
                <c:pt idx="1186">
                  <c:v> 20-07-08 11:09:35</c:v>
                </c:pt>
                <c:pt idx="1187">
                  <c:v> 20-07-08 11:09:40</c:v>
                </c:pt>
                <c:pt idx="1188">
                  <c:v> 20-07-08 11:09:45</c:v>
                </c:pt>
                <c:pt idx="1189">
                  <c:v> 20-07-08 11:09:50</c:v>
                </c:pt>
                <c:pt idx="1190">
                  <c:v> 20-07-08 11:09:55</c:v>
                </c:pt>
                <c:pt idx="1191">
                  <c:v> 20-07-08 11:10:00</c:v>
                </c:pt>
                <c:pt idx="1192">
                  <c:v> 20-07-08 11:10:05</c:v>
                </c:pt>
                <c:pt idx="1193">
                  <c:v> 20-07-08 11:10:10</c:v>
                </c:pt>
                <c:pt idx="1194">
                  <c:v> 20-07-08 11:10:15</c:v>
                </c:pt>
                <c:pt idx="1195">
                  <c:v> 20-07-08 11:10:20</c:v>
                </c:pt>
                <c:pt idx="1196">
                  <c:v> 20-07-08 11:10:25</c:v>
                </c:pt>
                <c:pt idx="1197">
                  <c:v> 20-07-08 11:10:30</c:v>
                </c:pt>
                <c:pt idx="1198">
                  <c:v> 20-07-08 11:10:35</c:v>
                </c:pt>
                <c:pt idx="1199">
                  <c:v> 20-07-08 11:10:40</c:v>
                </c:pt>
                <c:pt idx="1200">
                  <c:v> 20-07-08 11:10:45</c:v>
                </c:pt>
                <c:pt idx="1201">
                  <c:v> 20-07-08 11:10:50</c:v>
                </c:pt>
                <c:pt idx="1202">
                  <c:v> 20-07-08 11:10:55</c:v>
                </c:pt>
                <c:pt idx="1203">
                  <c:v> 20-07-08 11:11:00</c:v>
                </c:pt>
                <c:pt idx="1204">
                  <c:v> 20-07-08 11:11:05</c:v>
                </c:pt>
                <c:pt idx="1205">
                  <c:v> 20-07-08 11:11:10</c:v>
                </c:pt>
                <c:pt idx="1206">
                  <c:v> 20-07-08 11:11:15</c:v>
                </c:pt>
                <c:pt idx="1207">
                  <c:v> 20-07-08 11:11:20</c:v>
                </c:pt>
                <c:pt idx="1208">
                  <c:v> 20-07-08 11:11:25</c:v>
                </c:pt>
                <c:pt idx="1209">
                  <c:v> 20-07-08 11:11:30</c:v>
                </c:pt>
                <c:pt idx="1210">
                  <c:v> 20-07-08 11:11:35</c:v>
                </c:pt>
                <c:pt idx="1211">
                  <c:v> 20-07-08 11:11:40</c:v>
                </c:pt>
                <c:pt idx="1212">
                  <c:v> 20-07-08 11:11:45</c:v>
                </c:pt>
                <c:pt idx="1213">
                  <c:v> 20-07-08 11:11:50</c:v>
                </c:pt>
                <c:pt idx="1214">
                  <c:v> 20-07-08 11:11:55</c:v>
                </c:pt>
                <c:pt idx="1215">
                  <c:v> 20-07-08 11:12:00</c:v>
                </c:pt>
                <c:pt idx="1216">
                  <c:v> 20-07-08 11:12:05</c:v>
                </c:pt>
                <c:pt idx="1217">
                  <c:v> 20-07-08 11:12:10</c:v>
                </c:pt>
                <c:pt idx="1218">
                  <c:v> 20-07-08 11:12:15</c:v>
                </c:pt>
                <c:pt idx="1219">
                  <c:v> 20-07-08 11:12:20</c:v>
                </c:pt>
                <c:pt idx="1220">
                  <c:v> 20-07-08 11:12:25</c:v>
                </c:pt>
                <c:pt idx="1221">
                  <c:v> 20-07-08 11:12:30</c:v>
                </c:pt>
                <c:pt idx="1222">
                  <c:v> 20-07-08 11:12:35</c:v>
                </c:pt>
                <c:pt idx="1223">
                  <c:v> 20-07-08 11:12:40</c:v>
                </c:pt>
                <c:pt idx="1224">
                  <c:v> 20-07-08 11:12:45</c:v>
                </c:pt>
                <c:pt idx="1225">
                  <c:v> 20-07-08 11:12:50</c:v>
                </c:pt>
                <c:pt idx="1226">
                  <c:v> 20-07-08 11:12:55</c:v>
                </c:pt>
                <c:pt idx="1227">
                  <c:v> 20-07-08 11:13:00</c:v>
                </c:pt>
                <c:pt idx="1228">
                  <c:v> 20-07-08 11:13:05</c:v>
                </c:pt>
                <c:pt idx="1229">
                  <c:v> 20-07-08 11:13:10</c:v>
                </c:pt>
                <c:pt idx="1230">
                  <c:v> 20-07-08 11:13:15</c:v>
                </c:pt>
                <c:pt idx="1231">
                  <c:v> 20-07-08 11:13:20</c:v>
                </c:pt>
                <c:pt idx="1232">
                  <c:v> 20-07-08 11:13:25</c:v>
                </c:pt>
                <c:pt idx="1233">
                  <c:v> 20-07-08 11:13:30</c:v>
                </c:pt>
                <c:pt idx="1234">
                  <c:v> 20-07-08 11:13:35</c:v>
                </c:pt>
                <c:pt idx="1235">
                  <c:v> 20-07-08 11:13:40</c:v>
                </c:pt>
                <c:pt idx="1236">
                  <c:v> 20-07-08 11:13:45</c:v>
                </c:pt>
                <c:pt idx="1237">
                  <c:v> 20-07-08 11:13:50</c:v>
                </c:pt>
                <c:pt idx="1238">
                  <c:v> 20-07-08 11:13:55</c:v>
                </c:pt>
                <c:pt idx="1239">
                  <c:v> 20-07-08 11:14:00</c:v>
                </c:pt>
                <c:pt idx="1240">
                  <c:v> 20-07-08 11:14:05</c:v>
                </c:pt>
                <c:pt idx="1241">
                  <c:v> 20-07-08 11:14:10</c:v>
                </c:pt>
                <c:pt idx="1242">
                  <c:v> 20-07-08 11:14:15</c:v>
                </c:pt>
                <c:pt idx="1243">
                  <c:v> 20-07-08 11:14:20</c:v>
                </c:pt>
                <c:pt idx="1244">
                  <c:v> 20-07-08 11:14:25</c:v>
                </c:pt>
                <c:pt idx="1245">
                  <c:v> 20-07-08 11:14:30</c:v>
                </c:pt>
                <c:pt idx="1246">
                  <c:v> 20-07-08 11:14:35</c:v>
                </c:pt>
                <c:pt idx="1247">
                  <c:v> 20-07-08 11:14:40</c:v>
                </c:pt>
                <c:pt idx="1248">
                  <c:v> 20-07-08 11:14:45</c:v>
                </c:pt>
                <c:pt idx="1249">
                  <c:v> 20-07-08 11:14:50</c:v>
                </c:pt>
                <c:pt idx="1250">
                  <c:v> 20-07-08 11:14:55</c:v>
                </c:pt>
                <c:pt idx="1251">
                  <c:v> 20-07-08 11:15:00</c:v>
                </c:pt>
                <c:pt idx="1252">
                  <c:v> 20-07-08 11:15:05</c:v>
                </c:pt>
                <c:pt idx="1253">
                  <c:v> 20-07-08 11:15:10</c:v>
                </c:pt>
                <c:pt idx="1254">
                  <c:v> 20-07-08 11:15:15</c:v>
                </c:pt>
                <c:pt idx="1255">
                  <c:v> 20-07-08 11:15:20</c:v>
                </c:pt>
                <c:pt idx="1256">
                  <c:v> 20-07-08 11:15:25</c:v>
                </c:pt>
                <c:pt idx="1257">
                  <c:v> 20-07-08 11:15:30</c:v>
                </c:pt>
                <c:pt idx="1258">
                  <c:v> 20-07-08 11:15:35</c:v>
                </c:pt>
                <c:pt idx="1259">
                  <c:v> 20-07-08 11:15:40</c:v>
                </c:pt>
                <c:pt idx="1260">
                  <c:v> 20-07-08 11:15:45</c:v>
                </c:pt>
                <c:pt idx="1261">
                  <c:v> 20-07-08 11:15:50</c:v>
                </c:pt>
                <c:pt idx="1262">
                  <c:v> 20-07-08 11:15:55</c:v>
                </c:pt>
                <c:pt idx="1263">
                  <c:v> 20-07-08 11:16:00</c:v>
                </c:pt>
                <c:pt idx="1264">
                  <c:v> 20-07-08 11:16:05</c:v>
                </c:pt>
                <c:pt idx="1265">
                  <c:v> 20-07-08 11:16:10</c:v>
                </c:pt>
                <c:pt idx="1266">
                  <c:v> 20-07-08 11:16:15</c:v>
                </c:pt>
                <c:pt idx="1267">
                  <c:v> 20-07-08 11:16:20</c:v>
                </c:pt>
                <c:pt idx="1268">
                  <c:v> 20-07-08 11:16:25</c:v>
                </c:pt>
                <c:pt idx="1269">
                  <c:v> 20-07-08 11:16:30</c:v>
                </c:pt>
                <c:pt idx="1270">
                  <c:v> 20-07-08 11:16:35</c:v>
                </c:pt>
                <c:pt idx="1271">
                  <c:v> 20-07-08 11:16:40</c:v>
                </c:pt>
                <c:pt idx="1272">
                  <c:v> 20-07-08 11:16:45</c:v>
                </c:pt>
                <c:pt idx="1273">
                  <c:v> 20-07-08 11:16:50</c:v>
                </c:pt>
                <c:pt idx="1274">
                  <c:v> 20-07-08 11:16:55</c:v>
                </c:pt>
                <c:pt idx="1275">
                  <c:v> 20-07-08 11:17:00</c:v>
                </c:pt>
                <c:pt idx="1276">
                  <c:v> 20-07-08 11:17:05</c:v>
                </c:pt>
                <c:pt idx="1277">
                  <c:v> 20-07-08 11:17:10</c:v>
                </c:pt>
                <c:pt idx="1278">
                  <c:v> 20-07-08 11:17:15</c:v>
                </c:pt>
                <c:pt idx="1279">
                  <c:v> 20-07-08 11:17:20</c:v>
                </c:pt>
                <c:pt idx="1280">
                  <c:v> 20-07-08 11:17:25</c:v>
                </c:pt>
                <c:pt idx="1281">
                  <c:v> 20-07-08 11:17:30</c:v>
                </c:pt>
                <c:pt idx="1282">
                  <c:v> 20-07-08 11:17:35</c:v>
                </c:pt>
                <c:pt idx="1283">
                  <c:v> 20-07-08 11:17:40</c:v>
                </c:pt>
                <c:pt idx="1284">
                  <c:v> 20-07-08 11:17:45</c:v>
                </c:pt>
                <c:pt idx="1285">
                  <c:v> 20-07-08 11:17:50</c:v>
                </c:pt>
                <c:pt idx="1286">
                  <c:v> 20-07-08 11:17:55</c:v>
                </c:pt>
                <c:pt idx="1287">
                  <c:v> 20-07-08 11:18:00</c:v>
                </c:pt>
                <c:pt idx="1288">
                  <c:v> 20-07-08 11:18:05</c:v>
                </c:pt>
                <c:pt idx="1289">
                  <c:v> 20-07-08 11:18:10</c:v>
                </c:pt>
                <c:pt idx="1290">
                  <c:v> 20-07-08 11:18:15</c:v>
                </c:pt>
                <c:pt idx="1291">
                  <c:v> 20-07-08 11:18:20</c:v>
                </c:pt>
                <c:pt idx="1292">
                  <c:v> 20-07-08 11:18:25</c:v>
                </c:pt>
                <c:pt idx="1293">
                  <c:v> 20-07-08 11:18:30</c:v>
                </c:pt>
                <c:pt idx="1294">
                  <c:v> 20-07-08 11:18:35</c:v>
                </c:pt>
                <c:pt idx="1295">
                  <c:v> 20-07-08 11:18:40</c:v>
                </c:pt>
                <c:pt idx="1296">
                  <c:v> 20-07-08 11:18:45</c:v>
                </c:pt>
                <c:pt idx="1297">
                  <c:v> 20-07-08 11:18:50</c:v>
                </c:pt>
                <c:pt idx="1298">
                  <c:v> 20-07-08 11:18:55</c:v>
                </c:pt>
                <c:pt idx="1299">
                  <c:v> 20-07-08 11:19:00</c:v>
                </c:pt>
                <c:pt idx="1300">
                  <c:v> 20-07-08 11:19:05</c:v>
                </c:pt>
                <c:pt idx="1301">
                  <c:v> 20-07-08 11:19:10</c:v>
                </c:pt>
                <c:pt idx="1302">
                  <c:v> 20-07-08 11:19:15</c:v>
                </c:pt>
                <c:pt idx="1303">
                  <c:v> 20-07-08 11:19:20</c:v>
                </c:pt>
                <c:pt idx="1304">
                  <c:v> 20-07-08 11:19:25</c:v>
                </c:pt>
                <c:pt idx="1305">
                  <c:v> 20-07-08 11:19:30</c:v>
                </c:pt>
                <c:pt idx="1306">
                  <c:v> 20-07-08 11:19:35</c:v>
                </c:pt>
                <c:pt idx="1307">
                  <c:v> 20-07-08 11:19:40</c:v>
                </c:pt>
                <c:pt idx="1308">
                  <c:v> 20-07-08 11:19:45</c:v>
                </c:pt>
                <c:pt idx="1309">
                  <c:v> 20-07-08 11:19:50</c:v>
                </c:pt>
                <c:pt idx="1310">
                  <c:v> 20-07-08 11:19:55</c:v>
                </c:pt>
                <c:pt idx="1311">
                  <c:v> 20-07-08 11:20:00</c:v>
                </c:pt>
                <c:pt idx="1312">
                  <c:v> 20-07-08 11:20:05</c:v>
                </c:pt>
                <c:pt idx="1313">
                  <c:v> 20-07-08 11:20:10</c:v>
                </c:pt>
                <c:pt idx="1314">
                  <c:v> 20-07-08 11:20:15</c:v>
                </c:pt>
                <c:pt idx="1315">
                  <c:v> 20-07-08 11:20:20</c:v>
                </c:pt>
                <c:pt idx="1316">
                  <c:v> 20-07-08 11:20:25</c:v>
                </c:pt>
                <c:pt idx="1317">
                  <c:v> 20-07-08 11:20:30</c:v>
                </c:pt>
                <c:pt idx="1318">
                  <c:v> 20-07-08 11:20:35</c:v>
                </c:pt>
                <c:pt idx="1319">
                  <c:v> 20-07-08 11:20:40</c:v>
                </c:pt>
                <c:pt idx="1320">
                  <c:v> 20-07-08 11:20:45</c:v>
                </c:pt>
                <c:pt idx="1321">
                  <c:v> 20-07-08 11:20:50</c:v>
                </c:pt>
                <c:pt idx="1322">
                  <c:v> 20-07-08 11:20:55</c:v>
                </c:pt>
                <c:pt idx="1323">
                  <c:v> 20-07-08 11:21:00</c:v>
                </c:pt>
                <c:pt idx="1324">
                  <c:v> 20-07-08 11:21:05</c:v>
                </c:pt>
                <c:pt idx="1325">
                  <c:v> 20-07-08 11:21:10</c:v>
                </c:pt>
                <c:pt idx="1326">
                  <c:v> 20-07-08 11:21:15</c:v>
                </c:pt>
                <c:pt idx="1327">
                  <c:v> 20-07-08 11:21:20</c:v>
                </c:pt>
                <c:pt idx="1328">
                  <c:v> 20-07-08 11:21:25</c:v>
                </c:pt>
                <c:pt idx="1329">
                  <c:v> 20-07-08 11:21:30</c:v>
                </c:pt>
                <c:pt idx="1330">
                  <c:v> 20-07-08 11:21:35</c:v>
                </c:pt>
                <c:pt idx="1331">
                  <c:v> 20-07-08 11:21:40</c:v>
                </c:pt>
                <c:pt idx="1332">
                  <c:v> 20-07-08 11:21:45</c:v>
                </c:pt>
                <c:pt idx="1333">
                  <c:v> 20-07-08 11:21:50</c:v>
                </c:pt>
                <c:pt idx="1334">
                  <c:v> 20-07-08 11:21:55</c:v>
                </c:pt>
                <c:pt idx="1335">
                  <c:v> 20-07-08 11:22:00</c:v>
                </c:pt>
                <c:pt idx="1336">
                  <c:v> 20-07-08 11:22:05</c:v>
                </c:pt>
                <c:pt idx="1337">
                  <c:v> 20-07-08 11:22:10</c:v>
                </c:pt>
                <c:pt idx="1338">
                  <c:v> 20-07-08 11:22:15</c:v>
                </c:pt>
                <c:pt idx="1339">
                  <c:v> 20-07-08 11:22:20</c:v>
                </c:pt>
                <c:pt idx="1340">
                  <c:v> 20-07-08 11:22:25</c:v>
                </c:pt>
                <c:pt idx="1341">
                  <c:v> 20-07-08 11:22:30</c:v>
                </c:pt>
                <c:pt idx="1342">
                  <c:v> 20-07-08 11:22:35</c:v>
                </c:pt>
                <c:pt idx="1343">
                  <c:v> 20-07-08 11:22:40</c:v>
                </c:pt>
                <c:pt idx="1344">
                  <c:v> 20-07-08 11:22:45</c:v>
                </c:pt>
                <c:pt idx="1345">
                  <c:v> 20-07-08 11:22:50</c:v>
                </c:pt>
                <c:pt idx="1346">
                  <c:v> 20-07-08 11:22:55</c:v>
                </c:pt>
                <c:pt idx="1347">
                  <c:v> 20-07-08 11:23:00</c:v>
                </c:pt>
                <c:pt idx="1348">
                  <c:v> 20-07-08 11:23:05</c:v>
                </c:pt>
                <c:pt idx="1349">
                  <c:v> 20-07-08 11:23:10</c:v>
                </c:pt>
                <c:pt idx="1350">
                  <c:v> 20-07-08 11:23:15</c:v>
                </c:pt>
                <c:pt idx="1351">
                  <c:v> 20-07-08 11:23:20</c:v>
                </c:pt>
                <c:pt idx="1352">
                  <c:v> 20-07-08 11:23:25</c:v>
                </c:pt>
                <c:pt idx="1353">
                  <c:v> 20-07-08 11:23:30</c:v>
                </c:pt>
                <c:pt idx="1354">
                  <c:v> 20-07-08 11:23:35</c:v>
                </c:pt>
                <c:pt idx="1355">
                  <c:v> 20-07-08 11:23:40</c:v>
                </c:pt>
                <c:pt idx="1356">
                  <c:v> 20-07-08 11:23:45</c:v>
                </c:pt>
                <c:pt idx="1357">
                  <c:v> 20-07-08 11:23:50</c:v>
                </c:pt>
                <c:pt idx="1358">
                  <c:v> 20-07-08 11:23:55</c:v>
                </c:pt>
                <c:pt idx="1359">
                  <c:v> 20-07-08 11:24:00</c:v>
                </c:pt>
                <c:pt idx="1360">
                  <c:v> 20-07-08 11:24:05</c:v>
                </c:pt>
                <c:pt idx="1361">
                  <c:v> 20-07-08 11:24:10</c:v>
                </c:pt>
                <c:pt idx="1362">
                  <c:v> 20-07-08 11:24:15</c:v>
                </c:pt>
                <c:pt idx="1363">
                  <c:v> 20-07-08 11:24:20</c:v>
                </c:pt>
                <c:pt idx="1364">
                  <c:v> 20-07-08 11:24:25</c:v>
                </c:pt>
                <c:pt idx="1365">
                  <c:v> 20-07-08 11:24:30</c:v>
                </c:pt>
                <c:pt idx="1366">
                  <c:v> 20-07-08 11:24:35</c:v>
                </c:pt>
                <c:pt idx="1367">
                  <c:v> 20-07-08 11:24:40</c:v>
                </c:pt>
                <c:pt idx="1368">
                  <c:v> 20-07-08 11:24:45</c:v>
                </c:pt>
                <c:pt idx="1369">
                  <c:v> 20-07-08 11:24:50</c:v>
                </c:pt>
                <c:pt idx="1370">
                  <c:v> 20-07-08 11:24:55</c:v>
                </c:pt>
                <c:pt idx="1371">
                  <c:v> 20-07-08 11:25:00</c:v>
                </c:pt>
                <c:pt idx="1372">
                  <c:v> 20-07-08 11:25:05</c:v>
                </c:pt>
                <c:pt idx="1373">
                  <c:v> 20-07-08 11:25:10</c:v>
                </c:pt>
                <c:pt idx="1374">
                  <c:v> 20-07-08 11:25:15</c:v>
                </c:pt>
                <c:pt idx="1375">
                  <c:v> 20-07-08 11:25:20</c:v>
                </c:pt>
                <c:pt idx="1376">
                  <c:v> 20-07-08 11:25:25</c:v>
                </c:pt>
                <c:pt idx="1377">
                  <c:v> 20-07-08 11:25:30</c:v>
                </c:pt>
                <c:pt idx="1378">
                  <c:v> 20-07-08 11:25:35</c:v>
                </c:pt>
                <c:pt idx="1379">
                  <c:v> 20-07-08 11:25:40</c:v>
                </c:pt>
                <c:pt idx="1380">
                  <c:v> 20-07-08 11:25:45</c:v>
                </c:pt>
                <c:pt idx="1381">
                  <c:v> 20-07-08 11:25:50</c:v>
                </c:pt>
                <c:pt idx="1382">
                  <c:v> 20-07-08 11:25:55</c:v>
                </c:pt>
                <c:pt idx="1383">
                  <c:v> 20-07-08 11:26:00</c:v>
                </c:pt>
                <c:pt idx="1384">
                  <c:v> 20-07-08 11:26:05</c:v>
                </c:pt>
                <c:pt idx="1385">
                  <c:v> 20-07-08 11:26:10</c:v>
                </c:pt>
                <c:pt idx="1386">
                  <c:v> 20-07-08 11:26:15</c:v>
                </c:pt>
                <c:pt idx="1387">
                  <c:v> 20-07-08 11:26:20</c:v>
                </c:pt>
                <c:pt idx="1388">
                  <c:v> 20-07-08 11:26:25</c:v>
                </c:pt>
                <c:pt idx="1389">
                  <c:v> 20-07-08 11:26:30</c:v>
                </c:pt>
                <c:pt idx="1390">
                  <c:v> 20-07-08 11:26:35</c:v>
                </c:pt>
                <c:pt idx="1391">
                  <c:v> 20-07-08 11:26:40</c:v>
                </c:pt>
                <c:pt idx="1392">
                  <c:v> 20-07-08 11:26:45</c:v>
                </c:pt>
                <c:pt idx="1393">
                  <c:v> 20-07-08 11:26:50</c:v>
                </c:pt>
                <c:pt idx="1394">
                  <c:v> 20-07-08 11:26:55</c:v>
                </c:pt>
                <c:pt idx="1395">
                  <c:v> 20-07-08 11:27:00</c:v>
                </c:pt>
                <c:pt idx="1396">
                  <c:v> 20-07-08 11:27:05</c:v>
                </c:pt>
                <c:pt idx="1397">
                  <c:v> 20-07-08 11:27:10</c:v>
                </c:pt>
                <c:pt idx="1398">
                  <c:v> 20-07-08 11:27:15</c:v>
                </c:pt>
                <c:pt idx="1399">
                  <c:v> 20-07-08 11:27:20</c:v>
                </c:pt>
                <c:pt idx="1400">
                  <c:v> 20-07-08 11:27:25</c:v>
                </c:pt>
                <c:pt idx="1401">
                  <c:v> 20-07-08 11:27:30</c:v>
                </c:pt>
                <c:pt idx="1402">
                  <c:v> 20-07-08 11:27:35</c:v>
                </c:pt>
                <c:pt idx="1403">
                  <c:v> 20-07-08 11:27:40</c:v>
                </c:pt>
                <c:pt idx="1404">
                  <c:v> 20-07-08 11:27:45</c:v>
                </c:pt>
                <c:pt idx="1405">
                  <c:v> 20-07-08 11:27:50</c:v>
                </c:pt>
                <c:pt idx="1406">
                  <c:v> 20-07-08 11:27:55</c:v>
                </c:pt>
                <c:pt idx="1407">
                  <c:v> 20-07-08 11:28:00</c:v>
                </c:pt>
                <c:pt idx="1408">
                  <c:v> 20-07-08 11:28:05</c:v>
                </c:pt>
                <c:pt idx="1409">
                  <c:v> 20-07-08 11:28:10</c:v>
                </c:pt>
                <c:pt idx="1410">
                  <c:v> 20-07-08 11:28:15</c:v>
                </c:pt>
                <c:pt idx="1411">
                  <c:v> 20-07-08 11:28:20</c:v>
                </c:pt>
                <c:pt idx="1412">
                  <c:v> 20-07-08 11:28:25</c:v>
                </c:pt>
                <c:pt idx="1413">
                  <c:v> 20-07-08 11:28:30</c:v>
                </c:pt>
                <c:pt idx="1414">
                  <c:v> 20-07-08 11:28:45</c:v>
                </c:pt>
                <c:pt idx="1415">
                  <c:v> 20-07-08 11:28:50</c:v>
                </c:pt>
                <c:pt idx="1416">
                  <c:v> 20-07-08 11:28:55</c:v>
                </c:pt>
                <c:pt idx="1417">
                  <c:v> 20-07-08 11:29:00</c:v>
                </c:pt>
                <c:pt idx="1418">
                  <c:v> 20-07-08 11:29:05</c:v>
                </c:pt>
                <c:pt idx="1419">
                  <c:v> 20-07-08 11:29:10</c:v>
                </c:pt>
                <c:pt idx="1420">
                  <c:v> 20-07-08 11:29:15</c:v>
                </c:pt>
                <c:pt idx="1421">
                  <c:v> 20-07-08 11:29:20</c:v>
                </c:pt>
                <c:pt idx="1422">
                  <c:v> 20-07-08 11:29:25</c:v>
                </c:pt>
                <c:pt idx="1423">
                  <c:v> 20-07-08 11:29:30</c:v>
                </c:pt>
                <c:pt idx="1424">
                  <c:v> 20-07-08 11:29:35</c:v>
                </c:pt>
                <c:pt idx="1425">
                  <c:v> 20-07-08 11:29:40</c:v>
                </c:pt>
                <c:pt idx="1426">
                  <c:v> 20-07-08 11:29:45</c:v>
                </c:pt>
                <c:pt idx="1427">
                  <c:v> 20-07-08 11:29:50</c:v>
                </c:pt>
                <c:pt idx="1428">
                  <c:v> 20-07-08 11:29:55</c:v>
                </c:pt>
                <c:pt idx="1429">
                  <c:v> 20-07-08 11:30:00</c:v>
                </c:pt>
                <c:pt idx="1430">
                  <c:v> 20-07-08 11:30:05</c:v>
                </c:pt>
                <c:pt idx="1431">
                  <c:v> 20-07-08 11:30:10</c:v>
                </c:pt>
                <c:pt idx="1432">
                  <c:v> 20-07-08 11:30:15</c:v>
                </c:pt>
                <c:pt idx="1433">
                  <c:v> 20-07-08 11:30:20</c:v>
                </c:pt>
                <c:pt idx="1434">
                  <c:v> 20-07-08 11:30:25</c:v>
                </c:pt>
                <c:pt idx="1435">
                  <c:v> 20-07-08 11:30:30</c:v>
                </c:pt>
                <c:pt idx="1436">
                  <c:v> 20-07-08 11:30:35</c:v>
                </c:pt>
                <c:pt idx="1437">
                  <c:v> 20-07-08 11:30:40</c:v>
                </c:pt>
                <c:pt idx="1438">
                  <c:v> 20-07-08 11:30:45</c:v>
                </c:pt>
                <c:pt idx="1439">
                  <c:v> 20-07-08 11:30:50</c:v>
                </c:pt>
                <c:pt idx="1440">
                  <c:v> 20-07-08 11:30:55</c:v>
                </c:pt>
                <c:pt idx="1441">
                  <c:v> 20-07-08 11:31:00</c:v>
                </c:pt>
                <c:pt idx="1442">
                  <c:v> 20-07-08 11:31:05</c:v>
                </c:pt>
                <c:pt idx="1443">
                  <c:v> 20-07-08 11:31:10</c:v>
                </c:pt>
                <c:pt idx="1444">
                  <c:v> 20-07-08 11:31:15</c:v>
                </c:pt>
                <c:pt idx="1445">
                  <c:v> 20-07-08 11:31:20</c:v>
                </c:pt>
                <c:pt idx="1446">
                  <c:v> 20-07-08 11:31:25</c:v>
                </c:pt>
                <c:pt idx="1447">
                  <c:v> 20-07-08 11:31:30</c:v>
                </c:pt>
                <c:pt idx="1448">
                  <c:v> 20-07-08 11:31:35</c:v>
                </c:pt>
                <c:pt idx="1449">
                  <c:v> 20-07-08 11:31:40</c:v>
                </c:pt>
                <c:pt idx="1450">
                  <c:v> 20-07-08 11:31:45</c:v>
                </c:pt>
                <c:pt idx="1451">
                  <c:v> 20-07-08 11:31:50</c:v>
                </c:pt>
                <c:pt idx="1452">
                  <c:v> 20-07-08 11:31:55</c:v>
                </c:pt>
                <c:pt idx="1453">
                  <c:v> 20-07-08 11:32:00</c:v>
                </c:pt>
                <c:pt idx="1454">
                  <c:v> 20-07-08 11:32:05</c:v>
                </c:pt>
                <c:pt idx="1455">
                  <c:v> 20-07-08 11:32:10</c:v>
                </c:pt>
                <c:pt idx="1456">
                  <c:v> 20-07-08 11:32:15</c:v>
                </c:pt>
                <c:pt idx="1457">
                  <c:v> 20-07-08 11:32:20</c:v>
                </c:pt>
                <c:pt idx="1458">
                  <c:v> 20-07-08 11:32:25</c:v>
                </c:pt>
                <c:pt idx="1459">
                  <c:v> 20-07-08 11:32:30</c:v>
                </c:pt>
                <c:pt idx="1460">
                  <c:v> 20-07-08 11:32:35</c:v>
                </c:pt>
                <c:pt idx="1461">
                  <c:v> 20-07-08 11:32:40</c:v>
                </c:pt>
                <c:pt idx="1462">
                  <c:v> 20-07-08 11:32:45</c:v>
                </c:pt>
                <c:pt idx="1463">
                  <c:v> 20-07-08 11:32:50</c:v>
                </c:pt>
                <c:pt idx="1464">
                  <c:v> 20-07-08 11:32:55</c:v>
                </c:pt>
                <c:pt idx="1465">
                  <c:v> 20-07-08 11:33:00</c:v>
                </c:pt>
                <c:pt idx="1466">
                  <c:v> 20-07-08 11:33:05</c:v>
                </c:pt>
                <c:pt idx="1467">
                  <c:v> 20-07-08 11:33:10</c:v>
                </c:pt>
                <c:pt idx="1468">
                  <c:v> 20-07-08 11:33:15</c:v>
                </c:pt>
                <c:pt idx="1469">
                  <c:v> 20-07-08 11:33:20</c:v>
                </c:pt>
                <c:pt idx="1470">
                  <c:v> 20-07-08 11:33:25</c:v>
                </c:pt>
                <c:pt idx="1471">
                  <c:v> 20-07-08 11:33:30</c:v>
                </c:pt>
                <c:pt idx="1472">
                  <c:v> 20-07-08 11:33:35</c:v>
                </c:pt>
                <c:pt idx="1473">
                  <c:v> 20-07-08 11:33:40</c:v>
                </c:pt>
                <c:pt idx="1474">
                  <c:v> 20-07-08 11:33:45</c:v>
                </c:pt>
                <c:pt idx="1475">
                  <c:v> 20-07-08 11:33:50</c:v>
                </c:pt>
                <c:pt idx="1476">
                  <c:v> 20-07-08 11:33:55</c:v>
                </c:pt>
                <c:pt idx="1477">
                  <c:v> 20-07-08 11:34:00</c:v>
                </c:pt>
                <c:pt idx="1478">
                  <c:v> 20-07-08 11:34:05</c:v>
                </c:pt>
                <c:pt idx="1479">
                  <c:v> 20-07-08 11:34:10</c:v>
                </c:pt>
                <c:pt idx="1480">
                  <c:v> 20-07-08 11:34:15</c:v>
                </c:pt>
                <c:pt idx="1481">
                  <c:v> 20-07-08 11:34:20</c:v>
                </c:pt>
                <c:pt idx="1482">
                  <c:v> 20-07-08 11:34:25</c:v>
                </c:pt>
                <c:pt idx="1483">
                  <c:v> 20-07-08 11:34:30</c:v>
                </c:pt>
                <c:pt idx="1484">
                  <c:v> 20-07-08 11:34:35</c:v>
                </c:pt>
                <c:pt idx="1485">
                  <c:v> 20-07-08 11:34:40</c:v>
                </c:pt>
                <c:pt idx="1486">
                  <c:v> 20-07-08 11:34:45</c:v>
                </c:pt>
                <c:pt idx="1487">
                  <c:v> 20-07-08 11:34:50</c:v>
                </c:pt>
                <c:pt idx="1488">
                  <c:v> 20-07-08 11:34:55</c:v>
                </c:pt>
                <c:pt idx="1489">
                  <c:v> 20-07-08 11:35:00</c:v>
                </c:pt>
                <c:pt idx="1490">
                  <c:v> 20-07-08 11:35:05</c:v>
                </c:pt>
                <c:pt idx="1491">
                  <c:v> 20-07-08 11:35:10</c:v>
                </c:pt>
                <c:pt idx="1492">
                  <c:v> 20-07-08 11:35:15</c:v>
                </c:pt>
                <c:pt idx="1493">
                  <c:v> 20-07-08 11:35:20</c:v>
                </c:pt>
                <c:pt idx="1494">
                  <c:v> 20-07-08 11:35:25</c:v>
                </c:pt>
                <c:pt idx="1495">
                  <c:v> 20-07-08 11:35:30</c:v>
                </c:pt>
                <c:pt idx="1496">
                  <c:v> 20-07-08 11:35:35</c:v>
                </c:pt>
                <c:pt idx="1497">
                  <c:v> 20-07-08 11:35:40</c:v>
                </c:pt>
                <c:pt idx="1498">
                  <c:v> 20-07-08 11:35:45</c:v>
                </c:pt>
                <c:pt idx="1499">
                  <c:v> 20-07-08 11:35:50</c:v>
                </c:pt>
                <c:pt idx="1500">
                  <c:v> 20-07-08 11:35:55</c:v>
                </c:pt>
                <c:pt idx="1501">
                  <c:v> 20-07-08 11:36:00</c:v>
                </c:pt>
                <c:pt idx="1502">
                  <c:v> 20-07-08 11:36:05</c:v>
                </c:pt>
                <c:pt idx="1503">
                  <c:v> 20-07-08 11:36:10</c:v>
                </c:pt>
                <c:pt idx="1504">
                  <c:v> 20-07-08 11:36:15</c:v>
                </c:pt>
                <c:pt idx="1505">
                  <c:v> 20-07-08 11:36:20</c:v>
                </c:pt>
                <c:pt idx="1506">
                  <c:v> 20-07-08 11:36:25</c:v>
                </c:pt>
                <c:pt idx="1507">
                  <c:v> 20-07-08 11:36:30</c:v>
                </c:pt>
                <c:pt idx="1508">
                  <c:v> 20-07-08 11:36:35</c:v>
                </c:pt>
                <c:pt idx="1509">
                  <c:v> 20-07-08 11:36:40</c:v>
                </c:pt>
                <c:pt idx="1510">
                  <c:v> 20-07-08 11:36:45</c:v>
                </c:pt>
                <c:pt idx="1511">
                  <c:v> 20-07-08 11:36:50</c:v>
                </c:pt>
                <c:pt idx="1512">
                  <c:v> 20-07-08 11:36:55</c:v>
                </c:pt>
                <c:pt idx="1513">
                  <c:v> 20-07-08 11:37:00</c:v>
                </c:pt>
                <c:pt idx="1514">
                  <c:v> 20-07-08 11:37:05</c:v>
                </c:pt>
                <c:pt idx="1515">
                  <c:v> 20-07-08 11:37:10</c:v>
                </c:pt>
                <c:pt idx="1516">
                  <c:v> 20-07-08 11:37:15</c:v>
                </c:pt>
                <c:pt idx="1517">
                  <c:v> 20-07-08 11:37:20</c:v>
                </c:pt>
                <c:pt idx="1518">
                  <c:v> 20-07-08 11:37:25</c:v>
                </c:pt>
                <c:pt idx="1519">
                  <c:v> 20-07-08 11:37:30</c:v>
                </c:pt>
                <c:pt idx="1520">
                  <c:v> 20-07-08 11:37:35</c:v>
                </c:pt>
                <c:pt idx="1521">
                  <c:v> 20-07-08 11:37:40</c:v>
                </c:pt>
                <c:pt idx="1522">
                  <c:v> 20-07-08 11:37:45</c:v>
                </c:pt>
                <c:pt idx="1523">
                  <c:v> 20-07-08 11:37:50</c:v>
                </c:pt>
                <c:pt idx="1524">
                  <c:v> 20-07-08 11:37:55</c:v>
                </c:pt>
                <c:pt idx="1525">
                  <c:v> 20-07-08 11:38:00</c:v>
                </c:pt>
                <c:pt idx="1526">
                  <c:v> 20-07-08 11:38:05</c:v>
                </c:pt>
                <c:pt idx="1527">
                  <c:v> 20-07-08 11:38:10</c:v>
                </c:pt>
                <c:pt idx="1528">
                  <c:v> 20-07-08 11:38:15</c:v>
                </c:pt>
                <c:pt idx="1529">
                  <c:v> 20-07-08 11:38:20</c:v>
                </c:pt>
                <c:pt idx="1530">
                  <c:v> 20-07-08 11:38:25</c:v>
                </c:pt>
                <c:pt idx="1531">
                  <c:v> 20-07-08 11:38:30</c:v>
                </c:pt>
                <c:pt idx="1532">
                  <c:v> 20-07-08 11:38:35</c:v>
                </c:pt>
                <c:pt idx="1533">
                  <c:v> 20-07-08 11:38:40</c:v>
                </c:pt>
                <c:pt idx="1534">
                  <c:v> 20-07-08 11:38:45</c:v>
                </c:pt>
                <c:pt idx="1535">
                  <c:v> 20-07-08 11:38:50</c:v>
                </c:pt>
                <c:pt idx="1536">
                  <c:v> 20-07-08 11:38:55</c:v>
                </c:pt>
                <c:pt idx="1537">
                  <c:v> 20-07-08 11:39:00</c:v>
                </c:pt>
                <c:pt idx="1538">
                  <c:v> 20-07-08 11:39:05</c:v>
                </c:pt>
                <c:pt idx="1539">
                  <c:v> 20-07-08 11:39:10</c:v>
                </c:pt>
                <c:pt idx="1540">
                  <c:v> 20-07-08 11:39:15</c:v>
                </c:pt>
                <c:pt idx="1541">
                  <c:v> 20-07-08 11:39:20</c:v>
                </c:pt>
                <c:pt idx="1542">
                  <c:v> 20-07-08 11:39:25</c:v>
                </c:pt>
                <c:pt idx="1543">
                  <c:v> 20-07-08 11:39:30</c:v>
                </c:pt>
                <c:pt idx="1544">
                  <c:v> 20-07-08 11:39:35</c:v>
                </c:pt>
                <c:pt idx="1545">
                  <c:v> 20-07-08 11:39:40</c:v>
                </c:pt>
                <c:pt idx="1546">
                  <c:v> 20-07-08 11:39:45</c:v>
                </c:pt>
                <c:pt idx="1547">
                  <c:v> 20-07-08 11:39:50</c:v>
                </c:pt>
                <c:pt idx="1548">
                  <c:v> 20-07-08 11:39:55</c:v>
                </c:pt>
                <c:pt idx="1549">
                  <c:v> 20-07-08 11:40:00</c:v>
                </c:pt>
                <c:pt idx="1550">
                  <c:v> 20-07-08 11:40:05</c:v>
                </c:pt>
                <c:pt idx="1551">
                  <c:v> 20-07-08 11:40:10</c:v>
                </c:pt>
                <c:pt idx="1552">
                  <c:v> 20-07-08 11:40:15</c:v>
                </c:pt>
                <c:pt idx="1553">
                  <c:v> 20-07-08 11:40:20</c:v>
                </c:pt>
                <c:pt idx="1554">
                  <c:v> 20-07-08 11:40:25</c:v>
                </c:pt>
                <c:pt idx="1555">
                  <c:v> 20-07-08 11:40:30</c:v>
                </c:pt>
                <c:pt idx="1556">
                  <c:v> 20-07-08 11:40:35</c:v>
                </c:pt>
                <c:pt idx="1557">
                  <c:v> 20-07-08 11:40:40</c:v>
                </c:pt>
                <c:pt idx="1558">
                  <c:v> 20-07-08 11:40:45</c:v>
                </c:pt>
                <c:pt idx="1559">
                  <c:v> 20-07-08 11:40:50</c:v>
                </c:pt>
                <c:pt idx="1560">
                  <c:v> 20-07-08 11:40:55</c:v>
                </c:pt>
                <c:pt idx="1561">
                  <c:v> 20-07-08 11:41:00</c:v>
                </c:pt>
                <c:pt idx="1562">
                  <c:v> 20-07-08 11:41:05</c:v>
                </c:pt>
                <c:pt idx="1563">
                  <c:v> 20-07-08 11:41:10</c:v>
                </c:pt>
                <c:pt idx="1564">
                  <c:v> 20-07-08 11:41:15</c:v>
                </c:pt>
                <c:pt idx="1565">
                  <c:v> 20-07-08 11:41:20</c:v>
                </c:pt>
                <c:pt idx="1566">
                  <c:v> 20-07-08 11:41:25</c:v>
                </c:pt>
                <c:pt idx="1567">
                  <c:v> 20-07-08 11:41:30</c:v>
                </c:pt>
                <c:pt idx="1568">
                  <c:v> 20-07-08 11:41:35</c:v>
                </c:pt>
                <c:pt idx="1569">
                  <c:v> 20-07-08 11:41:40</c:v>
                </c:pt>
                <c:pt idx="1570">
                  <c:v> 20-07-08 11:41:45</c:v>
                </c:pt>
                <c:pt idx="1571">
                  <c:v> 20-07-08 11:41:50</c:v>
                </c:pt>
                <c:pt idx="1572">
                  <c:v> 20-07-08 11:41:55</c:v>
                </c:pt>
                <c:pt idx="1573">
                  <c:v> 20-07-08 11:42:00</c:v>
                </c:pt>
                <c:pt idx="1574">
                  <c:v> 20-07-08 11:42:05</c:v>
                </c:pt>
                <c:pt idx="1575">
                  <c:v> 20-07-08 11:42:10</c:v>
                </c:pt>
                <c:pt idx="1576">
                  <c:v> 20-07-08 11:42:15</c:v>
                </c:pt>
                <c:pt idx="1577">
                  <c:v> 20-07-08 11:42:20</c:v>
                </c:pt>
                <c:pt idx="1578">
                  <c:v> 20-07-08 11:42:25</c:v>
                </c:pt>
                <c:pt idx="1579">
                  <c:v> 20-07-08 11:42:30</c:v>
                </c:pt>
                <c:pt idx="1580">
                  <c:v> 20-07-08 11:42:35</c:v>
                </c:pt>
                <c:pt idx="1581">
                  <c:v> 20-07-08 11:42:40</c:v>
                </c:pt>
                <c:pt idx="1582">
                  <c:v> 20-07-08 11:42:45</c:v>
                </c:pt>
                <c:pt idx="1583">
                  <c:v> 20-07-08 11:42:50</c:v>
                </c:pt>
                <c:pt idx="1584">
                  <c:v> 20-07-08 11:42:55</c:v>
                </c:pt>
                <c:pt idx="1585">
                  <c:v> 20-07-08 11:43:00</c:v>
                </c:pt>
                <c:pt idx="1586">
                  <c:v> 20-07-08 11:43:05</c:v>
                </c:pt>
                <c:pt idx="1587">
                  <c:v> 20-07-08 11:43:10</c:v>
                </c:pt>
                <c:pt idx="1588">
                  <c:v> 20-07-08 11:43:15</c:v>
                </c:pt>
                <c:pt idx="1589">
                  <c:v> 20-07-08 11:43:20</c:v>
                </c:pt>
                <c:pt idx="1590">
                  <c:v> 20-07-08 11:43:25</c:v>
                </c:pt>
                <c:pt idx="1591">
                  <c:v> 20-07-08 11:43:30</c:v>
                </c:pt>
                <c:pt idx="1592">
                  <c:v> 20-07-08 11:43:35</c:v>
                </c:pt>
                <c:pt idx="1593">
                  <c:v> 20-07-08 11:43:40</c:v>
                </c:pt>
                <c:pt idx="1594">
                  <c:v> 20-07-08 11:43:45</c:v>
                </c:pt>
                <c:pt idx="1595">
                  <c:v> 20-07-08 11:43:50</c:v>
                </c:pt>
                <c:pt idx="1596">
                  <c:v> 20-07-08 11:43:55</c:v>
                </c:pt>
                <c:pt idx="1597">
                  <c:v> 20-07-08 11:44:00</c:v>
                </c:pt>
                <c:pt idx="1598">
                  <c:v> 20-07-08 11:44:05</c:v>
                </c:pt>
                <c:pt idx="1599">
                  <c:v> 20-07-08 11:44:10</c:v>
                </c:pt>
                <c:pt idx="1600">
                  <c:v> 20-07-08 11:44:15</c:v>
                </c:pt>
                <c:pt idx="1601">
                  <c:v> 20-07-08 11:44:20</c:v>
                </c:pt>
                <c:pt idx="1602">
                  <c:v> 20-07-08 11:44:25</c:v>
                </c:pt>
                <c:pt idx="1603">
                  <c:v> 20-07-08 11:44:30</c:v>
                </c:pt>
                <c:pt idx="1604">
                  <c:v> 20-07-08 11:44:35</c:v>
                </c:pt>
                <c:pt idx="1605">
                  <c:v> 20-07-08 11:44:40</c:v>
                </c:pt>
                <c:pt idx="1606">
                  <c:v> 20-07-08 11:44:45</c:v>
                </c:pt>
                <c:pt idx="1607">
                  <c:v> 20-07-08 11:44:50</c:v>
                </c:pt>
                <c:pt idx="1608">
                  <c:v> 20-07-08 11:44:55</c:v>
                </c:pt>
                <c:pt idx="1609">
                  <c:v> 20-07-08 11:45:00</c:v>
                </c:pt>
                <c:pt idx="1610">
                  <c:v> 20-07-08 11:45:05</c:v>
                </c:pt>
                <c:pt idx="1611">
                  <c:v> 20-07-08 11:45:10</c:v>
                </c:pt>
                <c:pt idx="1612">
                  <c:v> 20-07-08 11:45:15</c:v>
                </c:pt>
                <c:pt idx="1613">
                  <c:v> 20-07-08 11:45:20</c:v>
                </c:pt>
                <c:pt idx="1614">
                  <c:v> 20-07-08 11:45:25</c:v>
                </c:pt>
                <c:pt idx="1615">
                  <c:v> 20-07-08 11:45:30</c:v>
                </c:pt>
                <c:pt idx="1616">
                  <c:v> 20-07-08 11:45:35</c:v>
                </c:pt>
                <c:pt idx="1617">
                  <c:v> 20-07-08 11:45:40</c:v>
                </c:pt>
                <c:pt idx="1618">
                  <c:v> 20-07-08 11:45:45</c:v>
                </c:pt>
                <c:pt idx="1619">
                  <c:v> 20-07-08 11:45:50</c:v>
                </c:pt>
                <c:pt idx="1620">
                  <c:v> 20-07-08 11:45:55</c:v>
                </c:pt>
                <c:pt idx="1621">
                  <c:v> 20-07-08 11:46:00</c:v>
                </c:pt>
                <c:pt idx="1622">
                  <c:v> 20-07-08 11:46:05</c:v>
                </c:pt>
                <c:pt idx="1623">
                  <c:v> 20-07-08 11:46:10</c:v>
                </c:pt>
                <c:pt idx="1624">
                  <c:v> 20-07-08 11:46:15</c:v>
                </c:pt>
                <c:pt idx="1625">
                  <c:v> 20-07-08 11:46:20</c:v>
                </c:pt>
                <c:pt idx="1626">
                  <c:v> 20-07-08 11:46:25</c:v>
                </c:pt>
                <c:pt idx="1627">
                  <c:v> 20-07-08 11:46:30</c:v>
                </c:pt>
                <c:pt idx="1628">
                  <c:v> 20-07-08 11:46:35</c:v>
                </c:pt>
                <c:pt idx="1629">
                  <c:v> 20-07-08 11:46:40</c:v>
                </c:pt>
                <c:pt idx="1630">
                  <c:v> 20-07-08 11:46:45</c:v>
                </c:pt>
                <c:pt idx="1631">
                  <c:v> 20-07-08 11:46:50</c:v>
                </c:pt>
                <c:pt idx="1632">
                  <c:v> 20-07-08 11:46:55</c:v>
                </c:pt>
                <c:pt idx="1633">
                  <c:v> 20-07-08 11:47:00</c:v>
                </c:pt>
                <c:pt idx="1634">
                  <c:v> 20-07-08 11:47:05</c:v>
                </c:pt>
                <c:pt idx="1635">
                  <c:v> 20-07-08 11:47:10</c:v>
                </c:pt>
                <c:pt idx="1636">
                  <c:v> 20-07-08 11:47:15</c:v>
                </c:pt>
                <c:pt idx="1637">
                  <c:v> 20-07-08 11:47:20</c:v>
                </c:pt>
                <c:pt idx="1638">
                  <c:v> 20-07-08 11:47:25</c:v>
                </c:pt>
                <c:pt idx="1639">
                  <c:v> 20-07-08 11:47:30</c:v>
                </c:pt>
                <c:pt idx="1640">
                  <c:v> 20-07-08 11:47:35</c:v>
                </c:pt>
                <c:pt idx="1641">
                  <c:v> 20-07-08 11:47:40</c:v>
                </c:pt>
                <c:pt idx="1642">
                  <c:v> 20-07-08 11:47:45</c:v>
                </c:pt>
                <c:pt idx="1643">
                  <c:v> 20-07-08 11:47:50</c:v>
                </c:pt>
                <c:pt idx="1644">
                  <c:v> 20-07-08 11:47:55</c:v>
                </c:pt>
                <c:pt idx="1645">
                  <c:v> 20-07-08 11:48:00</c:v>
                </c:pt>
                <c:pt idx="1646">
                  <c:v> 20-07-08 11:48:05</c:v>
                </c:pt>
                <c:pt idx="1647">
                  <c:v> 20-07-08 11:48:10</c:v>
                </c:pt>
                <c:pt idx="1648">
                  <c:v> 20-07-08 11:48:15</c:v>
                </c:pt>
                <c:pt idx="1649">
                  <c:v> 20-07-08 11:48:20</c:v>
                </c:pt>
                <c:pt idx="1650">
                  <c:v> 20-07-08 11:48:25</c:v>
                </c:pt>
                <c:pt idx="1651">
                  <c:v> 20-07-08 11:48:30</c:v>
                </c:pt>
                <c:pt idx="1652">
                  <c:v> 20-07-08 11:48:35</c:v>
                </c:pt>
                <c:pt idx="1653">
                  <c:v> 20-07-08 11:48:40</c:v>
                </c:pt>
                <c:pt idx="1654">
                  <c:v> 20-07-08 11:48:45</c:v>
                </c:pt>
                <c:pt idx="1655">
                  <c:v> 20-07-08 11:48:50</c:v>
                </c:pt>
                <c:pt idx="1656">
                  <c:v> 20-07-08 11:48:55</c:v>
                </c:pt>
                <c:pt idx="1657">
                  <c:v> 20-07-08 11:49:00</c:v>
                </c:pt>
                <c:pt idx="1658">
                  <c:v> 20-07-08 11:49:05</c:v>
                </c:pt>
                <c:pt idx="1659">
                  <c:v> 20-07-08 11:49:10</c:v>
                </c:pt>
                <c:pt idx="1660">
                  <c:v> 20-07-08 11:49:15</c:v>
                </c:pt>
                <c:pt idx="1661">
                  <c:v> 20-07-08 11:49:20</c:v>
                </c:pt>
                <c:pt idx="1662">
                  <c:v> 20-07-08 11:49:25</c:v>
                </c:pt>
                <c:pt idx="1663">
                  <c:v> 20-07-08 11:49:30</c:v>
                </c:pt>
                <c:pt idx="1664">
                  <c:v> 20-07-08 11:49:35</c:v>
                </c:pt>
                <c:pt idx="1665">
                  <c:v> 20-07-08 11:49:40</c:v>
                </c:pt>
                <c:pt idx="1666">
                  <c:v> 20-07-08 11:49:45</c:v>
                </c:pt>
                <c:pt idx="1667">
                  <c:v> 20-07-08 11:49:50</c:v>
                </c:pt>
                <c:pt idx="1668">
                  <c:v> 20-07-08 11:49:55</c:v>
                </c:pt>
                <c:pt idx="1669">
                  <c:v> 20-07-08 11:50:00</c:v>
                </c:pt>
                <c:pt idx="1670">
                  <c:v> 20-07-08 11:50:05</c:v>
                </c:pt>
                <c:pt idx="1671">
                  <c:v> 20-07-08 11:50:10</c:v>
                </c:pt>
                <c:pt idx="1672">
                  <c:v> 20-07-08 11:50:15</c:v>
                </c:pt>
                <c:pt idx="1673">
                  <c:v> 20-07-08 11:50:20</c:v>
                </c:pt>
                <c:pt idx="1674">
                  <c:v> 20-07-08 11:50:25</c:v>
                </c:pt>
                <c:pt idx="1675">
                  <c:v> 20-07-08 11:50:30</c:v>
                </c:pt>
                <c:pt idx="1676">
                  <c:v> 20-07-08 11:50:35</c:v>
                </c:pt>
                <c:pt idx="1677">
                  <c:v> 20-07-08 11:50:40</c:v>
                </c:pt>
                <c:pt idx="1678">
                  <c:v> 20-07-08 11:50:45</c:v>
                </c:pt>
                <c:pt idx="1679">
                  <c:v> 20-07-08 11:50:50</c:v>
                </c:pt>
                <c:pt idx="1680">
                  <c:v> 20-07-08 11:50:55</c:v>
                </c:pt>
                <c:pt idx="1681">
                  <c:v> 20-07-08 11:51:00</c:v>
                </c:pt>
                <c:pt idx="1682">
                  <c:v> 20-07-08 11:51:05</c:v>
                </c:pt>
                <c:pt idx="1683">
                  <c:v> 20-07-08 11:51:10</c:v>
                </c:pt>
                <c:pt idx="1684">
                  <c:v> 20-07-08 11:51:15</c:v>
                </c:pt>
                <c:pt idx="1685">
                  <c:v> 20-07-08 11:51:20</c:v>
                </c:pt>
                <c:pt idx="1686">
                  <c:v> 20-07-08 11:51:25</c:v>
                </c:pt>
                <c:pt idx="1687">
                  <c:v> 20-07-08 11:51:30</c:v>
                </c:pt>
                <c:pt idx="1688">
                  <c:v> 20-07-08 11:51:35</c:v>
                </c:pt>
                <c:pt idx="1689">
                  <c:v> 20-07-08 11:51:40</c:v>
                </c:pt>
                <c:pt idx="1690">
                  <c:v> 20-07-08 11:51:45</c:v>
                </c:pt>
                <c:pt idx="1691">
                  <c:v> 20-07-08 11:51:50</c:v>
                </c:pt>
                <c:pt idx="1692">
                  <c:v> 20-07-08 11:51:55</c:v>
                </c:pt>
                <c:pt idx="1693">
                  <c:v> 20-07-08 11:52:00</c:v>
                </c:pt>
                <c:pt idx="1694">
                  <c:v> 20-07-08 11:52:10</c:v>
                </c:pt>
                <c:pt idx="1695">
                  <c:v> 20-07-08 11:52:15</c:v>
                </c:pt>
                <c:pt idx="1696">
                  <c:v> 20-07-08 11:52:20</c:v>
                </c:pt>
                <c:pt idx="1697">
                  <c:v> 20-07-08 11:52:25</c:v>
                </c:pt>
                <c:pt idx="1698">
                  <c:v> 20-07-08 11:52:30</c:v>
                </c:pt>
                <c:pt idx="1699">
                  <c:v> 20-07-08 11:52:35</c:v>
                </c:pt>
                <c:pt idx="1700">
                  <c:v> 20-07-08 11:52:40</c:v>
                </c:pt>
                <c:pt idx="1701">
                  <c:v> 20-07-08 11:52:45</c:v>
                </c:pt>
                <c:pt idx="1702">
                  <c:v> 20-07-08 11:52:50</c:v>
                </c:pt>
                <c:pt idx="1703">
                  <c:v> 20-07-08 11:52:55</c:v>
                </c:pt>
                <c:pt idx="1704">
                  <c:v> 20-07-08 11:53:00</c:v>
                </c:pt>
                <c:pt idx="1705">
                  <c:v> 20-07-08 11:53:05</c:v>
                </c:pt>
                <c:pt idx="1706">
                  <c:v> 20-07-08 11:53:10</c:v>
                </c:pt>
                <c:pt idx="1707">
                  <c:v> 20-07-08 11:53:15</c:v>
                </c:pt>
                <c:pt idx="1708">
                  <c:v> 20-07-08 11:53:20</c:v>
                </c:pt>
                <c:pt idx="1709">
                  <c:v> 20-07-08 11:53:25</c:v>
                </c:pt>
                <c:pt idx="1710">
                  <c:v> 20-07-08 11:53:30</c:v>
                </c:pt>
                <c:pt idx="1711">
                  <c:v> 20-07-08 11:53:35</c:v>
                </c:pt>
                <c:pt idx="1712">
                  <c:v> 20-07-08 11:53:40</c:v>
                </c:pt>
                <c:pt idx="1713">
                  <c:v> 20-07-08 11:53:45</c:v>
                </c:pt>
                <c:pt idx="1714">
                  <c:v> 20-07-08 11:53:50</c:v>
                </c:pt>
                <c:pt idx="1715">
                  <c:v> 20-07-08 11:53:55</c:v>
                </c:pt>
                <c:pt idx="1716">
                  <c:v> 20-07-08 11:54:00</c:v>
                </c:pt>
                <c:pt idx="1717">
                  <c:v> 20-07-08 11:54:05</c:v>
                </c:pt>
                <c:pt idx="1718">
                  <c:v> 20-07-08 11:54:10</c:v>
                </c:pt>
                <c:pt idx="1719">
                  <c:v> 20-07-08 11:54:15</c:v>
                </c:pt>
                <c:pt idx="1720">
                  <c:v> 20-07-08 11:54:20</c:v>
                </c:pt>
                <c:pt idx="1721">
                  <c:v> 20-07-08 11:54:25</c:v>
                </c:pt>
                <c:pt idx="1722">
                  <c:v> 20-07-08 11:54:30</c:v>
                </c:pt>
                <c:pt idx="1723">
                  <c:v> 20-07-08 11:54:35</c:v>
                </c:pt>
                <c:pt idx="1724">
                  <c:v> 20-07-08 11:54:40</c:v>
                </c:pt>
                <c:pt idx="1725">
                  <c:v> 20-07-08 11:54:45</c:v>
                </c:pt>
                <c:pt idx="1726">
                  <c:v> 20-07-08 11:54:50</c:v>
                </c:pt>
                <c:pt idx="1727">
                  <c:v> 20-07-08 11:54:55</c:v>
                </c:pt>
                <c:pt idx="1728">
                  <c:v> 20-07-08 11:55:00</c:v>
                </c:pt>
                <c:pt idx="1729">
                  <c:v> 20-07-08 11:55:05</c:v>
                </c:pt>
                <c:pt idx="1730">
                  <c:v> 20-07-08 11:55:10</c:v>
                </c:pt>
                <c:pt idx="1731">
                  <c:v> 20-07-08 11:55:15</c:v>
                </c:pt>
                <c:pt idx="1732">
                  <c:v> 20-07-08 11:55:20</c:v>
                </c:pt>
                <c:pt idx="1733">
                  <c:v> 20-07-08 11:55:25</c:v>
                </c:pt>
                <c:pt idx="1734">
                  <c:v> 20-07-08 11:55:30</c:v>
                </c:pt>
                <c:pt idx="1735">
                  <c:v> 20-07-08 11:55:35</c:v>
                </c:pt>
                <c:pt idx="1736">
                  <c:v> 20-07-08 11:55:40</c:v>
                </c:pt>
                <c:pt idx="1737">
                  <c:v> 20-07-08 11:55:45</c:v>
                </c:pt>
                <c:pt idx="1738">
                  <c:v> 20-07-08 11:55:50</c:v>
                </c:pt>
                <c:pt idx="1739">
                  <c:v> 20-07-08 11:55:55</c:v>
                </c:pt>
                <c:pt idx="1740">
                  <c:v> 20-07-08 11:56:00</c:v>
                </c:pt>
                <c:pt idx="1741">
                  <c:v> 20-07-08 11:56:05</c:v>
                </c:pt>
                <c:pt idx="1742">
                  <c:v> 20-07-08 11:56:10</c:v>
                </c:pt>
                <c:pt idx="1743">
                  <c:v> 20-07-08 11:56:15</c:v>
                </c:pt>
                <c:pt idx="1744">
                  <c:v> 20-07-08 11:56:20</c:v>
                </c:pt>
                <c:pt idx="1745">
                  <c:v> 20-07-08 11:56:25</c:v>
                </c:pt>
                <c:pt idx="1746">
                  <c:v> 20-07-08 11:56:30</c:v>
                </c:pt>
                <c:pt idx="1747">
                  <c:v> 20-07-08 11:56:35</c:v>
                </c:pt>
                <c:pt idx="1748">
                  <c:v> 20-07-08 11:56:40</c:v>
                </c:pt>
                <c:pt idx="1749">
                  <c:v> 20-07-08 11:56:45</c:v>
                </c:pt>
                <c:pt idx="1750">
                  <c:v> 20-07-08 11:56:50</c:v>
                </c:pt>
                <c:pt idx="1751">
                  <c:v> 20-07-08 11:56:55</c:v>
                </c:pt>
                <c:pt idx="1752">
                  <c:v> 20-07-08 11:57:00</c:v>
                </c:pt>
                <c:pt idx="1753">
                  <c:v> 20-07-08 11:57:05</c:v>
                </c:pt>
                <c:pt idx="1754">
                  <c:v> 20-07-08 11:57:10</c:v>
                </c:pt>
                <c:pt idx="1755">
                  <c:v> 20-07-08 11:57:15</c:v>
                </c:pt>
                <c:pt idx="1756">
                  <c:v> 20-07-08 11:57:20</c:v>
                </c:pt>
                <c:pt idx="1757">
                  <c:v> 20-07-08 11:57:25</c:v>
                </c:pt>
                <c:pt idx="1758">
                  <c:v> 20-07-08 11:57:30</c:v>
                </c:pt>
                <c:pt idx="1759">
                  <c:v> 20-07-08 11:57:35</c:v>
                </c:pt>
                <c:pt idx="1760">
                  <c:v> 20-07-08 11:57:40</c:v>
                </c:pt>
                <c:pt idx="1761">
                  <c:v> 20-07-08 11:57:45</c:v>
                </c:pt>
                <c:pt idx="1762">
                  <c:v> 20-07-08 11:57:50</c:v>
                </c:pt>
                <c:pt idx="1763">
                  <c:v> 20-07-08 11:57:55</c:v>
                </c:pt>
                <c:pt idx="1764">
                  <c:v> 20-07-08 11:58:00</c:v>
                </c:pt>
                <c:pt idx="1765">
                  <c:v> 20-07-08 11:58:05</c:v>
                </c:pt>
                <c:pt idx="1766">
                  <c:v> 20-07-08 11:58:10</c:v>
                </c:pt>
                <c:pt idx="1767">
                  <c:v> 20-07-08 11:58:15</c:v>
                </c:pt>
                <c:pt idx="1768">
                  <c:v> 20-07-08 11:58:20</c:v>
                </c:pt>
                <c:pt idx="1769">
                  <c:v> 20-07-08 11:58:25</c:v>
                </c:pt>
                <c:pt idx="1770">
                  <c:v> 20-07-08 11:58:30</c:v>
                </c:pt>
                <c:pt idx="1771">
                  <c:v> 20-07-08 11:58:35</c:v>
                </c:pt>
                <c:pt idx="1772">
                  <c:v> 20-07-08 11:58:40</c:v>
                </c:pt>
                <c:pt idx="1773">
                  <c:v> 20-07-08 11:58:45</c:v>
                </c:pt>
                <c:pt idx="1774">
                  <c:v> 20-07-08 11:58:50</c:v>
                </c:pt>
                <c:pt idx="1775">
                  <c:v> 20-07-08 11:58:55</c:v>
                </c:pt>
                <c:pt idx="1776">
                  <c:v> 20-07-08 11:59:00</c:v>
                </c:pt>
                <c:pt idx="1777">
                  <c:v> 20-07-08 11:59:05</c:v>
                </c:pt>
                <c:pt idx="1778">
                  <c:v> 20-07-08 11:59:10</c:v>
                </c:pt>
                <c:pt idx="1779">
                  <c:v> 20-07-08 11:59:15</c:v>
                </c:pt>
                <c:pt idx="1780">
                  <c:v> 20-07-08 11:59:20</c:v>
                </c:pt>
                <c:pt idx="1781">
                  <c:v> 20-07-08 11:59:25</c:v>
                </c:pt>
                <c:pt idx="1782">
                  <c:v> 20-07-08 11:59:30</c:v>
                </c:pt>
                <c:pt idx="1783">
                  <c:v> 20-07-08 11:59:35</c:v>
                </c:pt>
                <c:pt idx="1784">
                  <c:v> 20-07-08 11:59:40</c:v>
                </c:pt>
                <c:pt idx="1785">
                  <c:v> 20-07-08 11:59:45</c:v>
                </c:pt>
                <c:pt idx="1786">
                  <c:v> 20-07-08 11:59:50</c:v>
                </c:pt>
                <c:pt idx="1787">
                  <c:v> 20-07-08 11:59:55</c:v>
                </c:pt>
                <c:pt idx="1788">
                  <c:v> 20-07-09 12:00:00</c:v>
                </c:pt>
                <c:pt idx="1789">
                  <c:v> 20-07-09 12:00:05</c:v>
                </c:pt>
                <c:pt idx="1790">
                  <c:v> 20-07-09 12:00:10</c:v>
                </c:pt>
                <c:pt idx="1791">
                  <c:v> 20-07-09 12:00:15</c:v>
                </c:pt>
                <c:pt idx="1792">
                  <c:v> 20-07-09 12:00:20</c:v>
                </c:pt>
                <c:pt idx="1793">
                  <c:v> 20-07-09 12:00:25</c:v>
                </c:pt>
                <c:pt idx="1794">
                  <c:v> 20-07-09 12:00:30</c:v>
                </c:pt>
                <c:pt idx="1795">
                  <c:v> 20-07-09 12:00:35</c:v>
                </c:pt>
                <c:pt idx="1796">
                  <c:v> 20-07-09 12:00:40</c:v>
                </c:pt>
                <c:pt idx="1797">
                  <c:v> 20-07-09 12:00:45</c:v>
                </c:pt>
                <c:pt idx="1798">
                  <c:v> 20-07-09 12:00:50</c:v>
                </c:pt>
                <c:pt idx="1799">
                  <c:v> 20-07-09 12:00:55</c:v>
                </c:pt>
                <c:pt idx="1800">
                  <c:v> 20-07-09 12:01:05</c:v>
                </c:pt>
                <c:pt idx="1801">
                  <c:v> 20-07-09 12:01:10</c:v>
                </c:pt>
                <c:pt idx="1802">
                  <c:v> 20-07-09 12:01:15</c:v>
                </c:pt>
                <c:pt idx="1803">
                  <c:v> 20-07-09 12:01:20</c:v>
                </c:pt>
                <c:pt idx="1804">
                  <c:v> 20-07-09 12:01:25</c:v>
                </c:pt>
                <c:pt idx="1805">
                  <c:v> 20-07-09 12:01:30</c:v>
                </c:pt>
                <c:pt idx="1806">
                  <c:v> 20-07-09 12:01:35</c:v>
                </c:pt>
                <c:pt idx="1807">
                  <c:v> 20-07-09 12:01:40</c:v>
                </c:pt>
                <c:pt idx="1808">
                  <c:v> 20-07-09 12:01:45</c:v>
                </c:pt>
                <c:pt idx="1809">
                  <c:v> 20-07-09 12:01:50</c:v>
                </c:pt>
                <c:pt idx="1810">
                  <c:v> 20-07-09 12:01:55</c:v>
                </c:pt>
                <c:pt idx="1811">
                  <c:v> 20-07-09 12:02:00</c:v>
                </c:pt>
                <c:pt idx="1812">
                  <c:v> 20-07-09 12:02:35</c:v>
                </c:pt>
                <c:pt idx="1813">
                  <c:v> 20-07-09 12:02:40</c:v>
                </c:pt>
                <c:pt idx="1814">
                  <c:v> 20-07-09 12:02:45</c:v>
                </c:pt>
                <c:pt idx="1815">
                  <c:v> 20-07-09 12:02:50</c:v>
                </c:pt>
                <c:pt idx="1816">
                  <c:v> 20-07-09 12:02:55</c:v>
                </c:pt>
                <c:pt idx="1817">
                  <c:v> 20-07-09 12:03:00</c:v>
                </c:pt>
                <c:pt idx="1818">
                  <c:v> 20-07-09 12:03:05</c:v>
                </c:pt>
                <c:pt idx="1819">
                  <c:v> 20-07-09 12:03:10</c:v>
                </c:pt>
                <c:pt idx="1820">
                  <c:v> 20-07-09 12:03:15</c:v>
                </c:pt>
                <c:pt idx="1821">
                  <c:v> 20-07-09 12:03:20</c:v>
                </c:pt>
                <c:pt idx="1822">
                  <c:v> 20-07-09 12:03:25</c:v>
                </c:pt>
                <c:pt idx="1823">
                  <c:v> 20-07-09 12:03:30</c:v>
                </c:pt>
                <c:pt idx="1824">
                  <c:v> 20-07-09 12:03:35</c:v>
                </c:pt>
                <c:pt idx="1825">
                  <c:v> 20-07-09 12:03:40</c:v>
                </c:pt>
                <c:pt idx="1826">
                  <c:v> 20-07-09 12:03:45</c:v>
                </c:pt>
                <c:pt idx="1827">
                  <c:v> 20-07-09 12:03:50</c:v>
                </c:pt>
                <c:pt idx="1828">
                  <c:v> 20-07-09 12:03:55</c:v>
                </c:pt>
                <c:pt idx="1829">
                  <c:v> 20-07-09 12:04:00</c:v>
                </c:pt>
                <c:pt idx="1830">
                  <c:v> 20-07-09 12:04:05</c:v>
                </c:pt>
                <c:pt idx="1831">
                  <c:v> 20-07-09 12:04:10</c:v>
                </c:pt>
                <c:pt idx="1832">
                  <c:v> 20-07-09 12:04:15</c:v>
                </c:pt>
                <c:pt idx="1833">
                  <c:v> 20-07-09 12:04:20</c:v>
                </c:pt>
                <c:pt idx="1834">
                  <c:v> 20-07-09 12:04:25</c:v>
                </c:pt>
                <c:pt idx="1835">
                  <c:v> 20-07-09 12:04:30</c:v>
                </c:pt>
                <c:pt idx="1836">
                  <c:v> 20-07-09 12:04:35</c:v>
                </c:pt>
                <c:pt idx="1837">
                  <c:v> 20-07-09 12:04:40</c:v>
                </c:pt>
                <c:pt idx="1838">
                  <c:v> 20-07-09 12:04:45</c:v>
                </c:pt>
                <c:pt idx="1839">
                  <c:v> 20-07-09 12:04:50</c:v>
                </c:pt>
                <c:pt idx="1840">
                  <c:v> 20-07-09 12:04:55</c:v>
                </c:pt>
                <c:pt idx="1841">
                  <c:v> 20-07-09 12:05:00</c:v>
                </c:pt>
                <c:pt idx="1842">
                  <c:v> 20-07-09 12:05:05</c:v>
                </c:pt>
                <c:pt idx="1843">
                  <c:v> 20-07-09 12:05:10</c:v>
                </c:pt>
                <c:pt idx="1844">
                  <c:v> 20-07-09 12:05:15</c:v>
                </c:pt>
                <c:pt idx="1845">
                  <c:v> 20-07-09 12:05:40</c:v>
                </c:pt>
                <c:pt idx="1846">
                  <c:v> 20-07-09 12:05:45</c:v>
                </c:pt>
                <c:pt idx="1847">
                  <c:v> 20-07-09 12:05:50</c:v>
                </c:pt>
                <c:pt idx="1848">
                  <c:v> 20-07-09 12:05:55</c:v>
                </c:pt>
                <c:pt idx="1849">
                  <c:v> 20-07-09 12:06:00</c:v>
                </c:pt>
                <c:pt idx="1850">
                  <c:v> 20-07-09 12:06:05</c:v>
                </c:pt>
                <c:pt idx="1851">
                  <c:v> 20-07-09 12:06:10</c:v>
                </c:pt>
                <c:pt idx="1852">
                  <c:v> 20-07-09 12:06:15</c:v>
                </c:pt>
                <c:pt idx="1853">
                  <c:v> 20-07-09 12:06:20</c:v>
                </c:pt>
                <c:pt idx="1854">
                  <c:v> 20-07-09 12:06:25</c:v>
                </c:pt>
                <c:pt idx="1855">
                  <c:v> 20-07-09 12:06:30</c:v>
                </c:pt>
                <c:pt idx="1856">
                  <c:v> 20-07-09 12:06:35</c:v>
                </c:pt>
                <c:pt idx="1857">
                  <c:v> 20-07-09 12:06:40</c:v>
                </c:pt>
                <c:pt idx="1858">
                  <c:v> 20-07-09 12:06:45</c:v>
                </c:pt>
                <c:pt idx="1859">
                  <c:v> 20-07-09 12:06:50</c:v>
                </c:pt>
                <c:pt idx="1860">
                  <c:v> 20-07-09 12:06:55</c:v>
                </c:pt>
                <c:pt idx="1861">
                  <c:v> 20-07-09 12:07:00</c:v>
                </c:pt>
                <c:pt idx="1862">
                  <c:v> 20-07-09 12:07:05</c:v>
                </c:pt>
                <c:pt idx="1863">
                  <c:v> 20-07-09 12:07:10</c:v>
                </c:pt>
                <c:pt idx="1864">
                  <c:v> 20-07-09 12:07:15</c:v>
                </c:pt>
                <c:pt idx="1865">
                  <c:v> 20-07-09 12:07:20</c:v>
                </c:pt>
                <c:pt idx="1866">
                  <c:v> 20-07-09 12:07:25</c:v>
                </c:pt>
                <c:pt idx="1867">
                  <c:v> 20-07-09 12:07:30</c:v>
                </c:pt>
                <c:pt idx="1868">
                  <c:v> 20-07-09 12:07:35</c:v>
                </c:pt>
                <c:pt idx="1869">
                  <c:v> 20-07-09 12:07:40</c:v>
                </c:pt>
                <c:pt idx="1870">
                  <c:v> 20-07-09 12:07:45</c:v>
                </c:pt>
                <c:pt idx="1871">
                  <c:v> 20-07-09 12:07:50</c:v>
                </c:pt>
                <c:pt idx="1872">
                  <c:v> 20-07-09 12:07:55</c:v>
                </c:pt>
                <c:pt idx="1873">
                  <c:v> 20-07-09 12:08:00</c:v>
                </c:pt>
                <c:pt idx="1874">
                  <c:v> 20-07-09 12:08:05</c:v>
                </c:pt>
                <c:pt idx="1875">
                  <c:v> 20-07-09 12:08:10</c:v>
                </c:pt>
                <c:pt idx="1876">
                  <c:v> 20-07-09 12:08:15</c:v>
                </c:pt>
                <c:pt idx="1877">
                  <c:v> 20-07-09 12:08:20</c:v>
                </c:pt>
                <c:pt idx="1878">
                  <c:v> 20-07-09 12:08:25</c:v>
                </c:pt>
                <c:pt idx="1879">
                  <c:v> 20-07-09 12:08:30</c:v>
                </c:pt>
                <c:pt idx="1880">
                  <c:v> 20-07-09 12:08:35</c:v>
                </c:pt>
                <c:pt idx="1881">
                  <c:v> 20-07-09 12:08:40</c:v>
                </c:pt>
                <c:pt idx="1882">
                  <c:v> 20-07-09 12:08:45</c:v>
                </c:pt>
                <c:pt idx="1883">
                  <c:v> 20-07-09 12:08:50</c:v>
                </c:pt>
                <c:pt idx="1884">
                  <c:v> 20-07-09 12:08:55</c:v>
                </c:pt>
                <c:pt idx="1885">
                  <c:v> 20-07-09 12:09:00</c:v>
                </c:pt>
                <c:pt idx="1886">
                  <c:v> 20-07-09 12:09:05</c:v>
                </c:pt>
                <c:pt idx="1887">
                  <c:v> 20-07-09 12:09:10</c:v>
                </c:pt>
                <c:pt idx="1888">
                  <c:v> 20-07-09 12:09:15</c:v>
                </c:pt>
                <c:pt idx="1889">
                  <c:v> 20-07-09 12:09:20</c:v>
                </c:pt>
                <c:pt idx="1890">
                  <c:v> 20-07-09 12:09:25</c:v>
                </c:pt>
                <c:pt idx="1891">
                  <c:v> 20-07-09 12:09:30</c:v>
                </c:pt>
                <c:pt idx="1892">
                  <c:v> 20-07-09 12:09:35</c:v>
                </c:pt>
                <c:pt idx="1893">
                  <c:v> 20-07-09 12:09:40</c:v>
                </c:pt>
                <c:pt idx="1894">
                  <c:v> 20-07-09 12:09:45</c:v>
                </c:pt>
                <c:pt idx="1895">
                  <c:v> 20-07-09 12:09:50</c:v>
                </c:pt>
                <c:pt idx="1896">
                  <c:v> 20-07-09 12:09:55</c:v>
                </c:pt>
                <c:pt idx="1897">
                  <c:v> 20-07-09 12:10:00</c:v>
                </c:pt>
                <c:pt idx="1898">
                  <c:v> 20-07-09 12:10:05</c:v>
                </c:pt>
                <c:pt idx="1899">
                  <c:v> 20-07-09 12:10:10</c:v>
                </c:pt>
                <c:pt idx="1900">
                  <c:v> 20-07-09 12:10:15</c:v>
                </c:pt>
                <c:pt idx="1901">
                  <c:v> 20-07-09 12:10:20</c:v>
                </c:pt>
                <c:pt idx="1902">
                  <c:v> 20-07-09 12:10:25</c:v>
                </c:pt>
                <c:pt idx="1903">
                  <c:v> 20-07-09 12:10:30</c:v>
                </c:pt>
                <c:pt idx="1904">
                  <c:v> 20-07-09 12:10:35</c:v>
                </c:pt>
                <c:pt idx="1905">
                  <c:v> 20-07-09 12:10:40</c:v>
                </c:pt>
                <c:pt idx="1906">
                  <c:v> 20-07-09 12:10:45</c:v>
                </c:pt>
                <c:pt idx="1907">
                  <c:v> 20-07-09 12:10:50</c:v>
                </c:pt>
                <c:pt idx="1908">
                  <c:v> 20-07-09 12:10:55</c:v>
                </c:pt>
                <c:pt idx="1909">
                  <c:v> 20-07-09 12:11:00</c:v>
                </c:pt>
                <c:pt idx="1910">
                  <c:v> 20-07-09 12:11:05</c:v>
                </c:pt>
                <c:pt idx="1911">
                  <c:v> 20-07-09 12:11:10</c:v>
                </c:pt>
                <c:pt idx="1912">
                  <c:v> 20-07-09 12:11:15</c:v>
                </c:pt>
                <c:pt idx="1913">
                  <c:v> 20-07-09 12:11:20</c:v>
                </c:pt>
                <c:pt idx="1914">
                  <c:v> 20-07-09 12:11:25</c:v>
                </c:pt>
                <c:pt idx="1915">
                  <c:v> 20-07-09 12:11:30</c:v>
                </c:pt>
                <c:pt idx="1916">
                  <c:v> 20-07-09 12:11:35</c:v>
                </c:pt>
                <c:pt idx="1917">
                  <c:v> 20-07-09 12:11:40</c:v>
                </c:pt>
                <c:pt idx="1918">
                  <c:v> 20-07-09 12:11:45</c:v>
                </c:pt>
                <c:pt idx="1919">
                  <c:v> 20-07-09 12:11:50</c:v>
                </c:pt>
                <c:pt idx="1920">
                  <c:v> 20-07-09 12:11:55</c:v>
                </c:pt>
                <c:pt idx="1921">
                  <c:v> 20-07-09 12:12:00</c:v>
                </c:pt>
                <c:pt idx="1922">
                  <c:v> 20-07-09 12:12:05</c:v>
                </c:pt>
                <c:pt idx="1923">
                  <c:v> 20-07-09 12:12:10</c:v>
                </c:pt>
                <c:pt idx="1924">
                  <c:v> 20-07-09 12:12:15</c:v>
                </c:pt>
                <c:pt idx="1925">
                  <c:v> 20-07-09 12:12:20</c:v>
                </c:pt>
                <c:pt idx="1926">
                  <c:v> 20-07-09 12:12:25</c:v>
                </c:pt>
                <c:pt idx="1927">
                  <c:v> 20-07-09 12:12:30</c:v>
                </c:pt>
                <c:pt idx="1928">
                  <c:v> 20-07-09 12:12:35</c:v>
                </c:pt>
                <c:pt idx="1929">
                  <c:v> 20-07-09 12:12:40</c:v>
                </c:pt>
                <c:pt idx="1930">
                  <c:v> 20-07-09 12:12:45</c:v>
                </c:pt>
                <c:pt idx="1931">
                  <c:v> 20-07-09 12:12:50</c:v>
                </c:pt>
                <c:pt idx="1932">
                  <c:v> 20-07-09 12:12:55</c:v>
                </c:pt>
                <c:pt idx="1933">
                  <c:v> 20-07-09 12:13:00</c:v>
                </c:pt>
                <c:pt idx="1934">
                  <c:v> 20-07-09 12:13:05</c:v>
                </c:pt>
                <c:pt idx="1935">
                  <c:v> 20-07-09 12:13:10</c:v>
                </c:pt>
                <c:pt idx="1936">
                  <c:v> 20-07-09 12:13:15</c:v>
                </c:pt>
                <c:pt idx="1937">
                  <c:v> 20-07-09 12:13:20</c:v>
                </c:pt>
                <c:pt idx="1938">
                  <c:v> 20-07-09 12:13:25</c:v>
                </c:pt>
                <c:pt idx="1939">
                  <c:v> 20-07-09 12:13:30</c:v>
                </c:pt>
                <c:pt idx="1940">
                  <c:v> 20-07-09 12:13:35</c:v>
                </c:pt>
                <c:pt idx="1941">
                  <c:v> 20-07-09 12:13:40</c:v>
                </c:pt>
                <c:pt idx="1942">
                  <c:v> 20-07-09 12:13:45</c:v>
                </c:pt>
                <c:pt idx="1943">
                  <c:v> 20-07-09 12:13:50</c:v>
                </c:pt>
                <c:pt idx="1944">
                  <c:v> 20-07-09 12:13:55</c:v>
                </c:pt>
                <c:pt idx="1945">
                  <c:v> 20-07-09 12:14:00</c:v>
                </c:pt>
                <c:pt idx="1946">
                  <c:v> 20-07-09 12:14:05</c:v>
                </c:pt>
                <c:pt idx="1947">
                  <c:v> 20-07-09 12:14:10</c:v>
                </c:pt>
                <c:pt idx="1948">
                  <c:v> 20-07-09 12:14:15</c:v>
                </c:pt>
                <c:pt idx="1949">
                  <c:v> 20-07-09 12:14:20</c:v>
                </c:pt>
                <c:pt idx="1950">
                  <c:v> 20-07-09 12:14:25</c:v>
                </c:pt>
                <c:pt idx="1951">
                  <c:v> 20-07-09 12:14:30</c:v>
                </c:pt>
                <c:pt idx="1952">
                  <c:v> 20-07-09 12:14:35</c:v>
                </c:pt>
                <c:pt idx="1953">
                  <c:v> 20-07-09 12:14:40</c:v>
                </c:pt>
                <c:pt idx="1954">
                  <c:v> 20-07-09 12:14:45</c:v>
                </c:pt>
                <c:pt idx="1955">
                  <c:v> 20-07-09 12:14:50</c:v>
                </c:pt>
                <c:pt idx="1956">
                  <c:v> 20-07-09 12:14:55</c:v>
                </c:pt>
                <c:pt idx="1957">
                  <c:v> 20-07-09 12:15:00</c:v>
                </c:pt>
                <c:pt idx="1958">
                  <c:v> 20-07-09 12:15:05</c:v>
                </c:pt>
                <c:pt idx="1959">
                  <c:v> 20-07-09 12:15:10</c:v>
                </c:pt>
                <c:pt idx="1960">
                  <c:v> 20-07-09 12:15:15</c:v>
                </c:pt>
                <c:pt idx="1961">
                  <c:v> 20-07-09 12:15:20</c:v>
                </c:pt>
                <c:pt idx="1962">
                  <c:v> 20-07-09 12:15:25</c:v>
                </c:pt>
                <c:pt idx="1963">
                  <c:v> 20-07-09 12:15:30</c:v>
                </c:pt>
                <c:pt idx="1964">
                  <c:v> 20-07-09 12:15:35</c:v>
                </c:pt>
                <c:pt idx="1965">
                  <c:v> 20-07-09 12:15:40</c:v>
                </c:pt>
                <c:pt idx="1966">
                  <c:v> 20-07-09 12:15:45</c:v>
                </c:pt>
                <c:pt idx="1967">
                  <c:v> 20-07-09 12:15:50</c:v>
                </c:pt>
                <c:pt idx="1968">
                  <c:v> 20-07-09 12:15:55</c:v>
                </c:pt>
                <c:pt idx="1969">
                  <c:v> 20-07-09 12:16:00</c:v>
                </c:pt>
                <c:pt idx="1970">
                  <c:v> 20-07-09 12:16:05</c:v>
                </c:pt>
                <c:pt idx="1971">
                  <c:v> 20-07-09 12:16:10</c:v>
                </c:pt>
                <c:pt idx="1972">
                  <c:v> 20-07-09 12:16:15</c:v>
                </c:pt>
                <c:pt idx="1973">
                  <c:v> 20-07-09 12:16:20</c:v>
                </c:pt>
                <c:pt idx="1974">
                  <c:v> 20-07-09 12:16:25</c:v>
                </c:pt>
                <c:pt idx="1975">
                  <c:v> 20-07-09 12:16:30</c:v>
                </c:pt>
                <c:pt idx="1976">
                  <c:v> 20-07-09 12:16:35</c:v>
                </c:pt>
                <c:pt idx="1977">
                  <c:v> 20-07-09 12:16:40</c:v>
                </c:pt>
                <c:pt idx="1978">
                  <c:v> 20-07-09 12:16:45</c:v>
                </c:pt>
                <c:pt idx="1979">
                  <c:v> 20-07-09 12:16:50</c:v>
                </c:pt>
                <c:pt idx="1980">
                  <c:v> 20-07-09 12:16:55</c:v>
                </c:pt>
                <c:pt idx="1981">
                  <c:v> 20-07-09 12:17:00</c:v>
                </c:pt>
                <c:pt idx="1982">
                  <c:v> 20-07-09 12:17:05</c:v>
                </c:pt>
                <c:pt idx="1983">
                  <c:v> 20-07-09 12:17:10</c:v>
                </c:pt>
                <c:pt idx="1984">
                  <c:v> 20-07-09 12:17:15</c:v>
                </c:pt>
                <c:pt idx="1985">
                  <c:v> 20-07-09 12:17:20</c:v>
                </c:pt>
                <c:pt idx="1986">
                  <c:v> 20-07-09 12:17:25</c:v>
                </c:pt>
                <c:pt idx="1987">
                  <c:v> 20-07-09 12:17:30</c:v>
                </c:pt>
                <c:pt idx="1988">
                  <c:v> 20-07-09 12:17:35</c:v>
                </c:pt>
                <c:pt idx="1989">
                  <c:v> 20-07-09 12:17:40</c:v>
                </c:pt>
                <c:pt idx="1990">
                  <c:v> 20-07-09 12:17:45</c:v>
                </c:pt>
                <c:pt idx="1991">
                  <c:v> 20-07-09 12:17:50</c:v>
                </c:pt>
                <c:pt idx="1992">
                  <c:v> 20-07-09 12:17:55</c:v>
                </c:pt>
                <c:pt idx="1993">
                  <c:v> 20-07-09 12:18:00</c:v>
                </c:pt>
                <c:pt idx="1994">
                  <c:v> 20-07-09 12:18:05</c:v>
                </c:pt>
                <c:pt idx="1995">
                  <c:v> 20-07-09 12:18:10</c:v>
                </c:pt>
                <c:pt idx="1996">
                  <c:v> 20-07-09 12:18:15</c:v>
                </c:pt>
                <c:pt idx="1997">
                  <c:v> 20-07-09 12:18:20</c:v>
                </c:pt>
                <c:pt idx="1998">
                  <c:v> 20-07-09 12:18:25</c:v>
                </c:pt>
                <c:pt idx="1999">
                  <c:v> 20-07-09 12:18:30</c:v>
                </c:pt>
                <c:pt idx="2000">
                  <c:v> 20-07-09 12:18:35</c:v>
                </c:pt>
                <c:pt idx="2001">
                  <c:v> 20-07-09 12:18:40</c:v>
                </c:pt>
                <c:pt idx="2002">
                  <c:v> 20-07-09 12:18:45</c:v>
                </c:pt>
                <c:pt idx="2003">
                  <c:v> 20-07-09 12:18:50</c:v>
                </c:pt>
                <c:pt idx="2004">
                  <c:v> 20-07-09 12:18:55</c:v>
                </c:pt>
                <c:pt idx="2005">
                  <c:v> 20-07-09 12:19:00</c:v>
                </c:pt>
                <c:pt idx="2006">
                  <c:v> 20-07-09 12:19:05</c:v>
                </c:pt>
                <c:pt idx="2007">
                  <c:v> 20-07-09 12:19:10</c:v>
                </c:pt>
                <c:pt idx="2008">
                  <c:v> 20-07-09 12:19:15</c:v>
                </c:pt>
                <c:pt idx="2009">
                  <c:v> 20-07-09 12:19:20</c:v>
                </c:pt>
                <c:pt idx="2010">
                  <c:v> 20-07-09 12:19:25</c:v>
                </c:pt>
                <c:pt idx="2011">
                  <c:v> 20-07-09 12:19:30</c:v>
                </c:pt>
                <c:pt idx="2012">
                  <c:v> 20-07-09 12:19:35</c:v>
                </c:pt>
                <c:pt idx="2013">
                  <c:v> 20-07-09 12:19:40</c:v>
                </c:pt>
                <c:pt idx="2014">
                  <c:v> 20-07-09 12:19:45</c:v>
                </c:pt>
                <c:pt idx="2015">
                  <c:v> 20-07-09 12:19:50</c:v>
                </c:pt>
                <c:pt idx="2016">
                  <c:v> 20-07-09 12:19:55</c:v>
                </c:pt>
                <c:pt idx="2017">
                  <c:v> 20-07-09 12:20:00</c:v>
                </c:pt>
                <c:pt idx="2018">
                  <c:v> 20-07-09 12:20:05</c:v>
                </c:pt>
                <c:pt idx="2019">
                  <c:v> 20-07-09 12:20:10</c:v>
                </c:pt>
                <c:pt idx="2020">
                  <c:v> 20-07-09 12:20:15</c:v>
                </c:pt>
                <c:pt idx="2021">
                  <c:v> 20-07-09 12:20:20</c:v>
                </c:pt>
                <c:pt idx="2022">
                  <c:v> 20-07-09 12:20:25</c:v>
                </c:pt>
                <c:pt idx="2023">
                  <c:v> 20-07-09 12:20:30</c:v>
                </c:pt>
                <c:pt idx="2024">
                  <c:v> 20-07-09 12:20:35</c:v>
                </c:pt>
                <c:pt idx="2025">
                  <c:v> 20-07-09 12:20:40</c:v>
                </c:pt>
                <c:pt idx="2026">
                  <c:v> 20-07-09 12:20:45</c:v>
                </c:pt>
                <c:pt idx="2027">
                  <c:v> 20-07-09 12:20:50</c:v>
                </c:pt>
                <c:pt idx="2028">
                  <c:v> 20-07-09 12:20:55</c:v>
                </c:pt>
                <c:pt idx="2029">
                  <c:v> 20-07-09 12:21:00</c:v>
                </c:pt>
                <c:pt idx="2030">
                  <c:v> 20-07-09 12:21:05</c:v>
                </c:pt>
                <c:pt idx="2031">
                  <c:v> 20-07-09 12:21:10</c:v>
                </c:pt>
                <c:pt idx="2032">
                  <c:v> 20-07-09 12:21:15</c:v>
                </c:pt>
                <c:pt idx="2033">
                  <c:v> 20-07-09 12:21:20</c:v>
                </c:pt>
                <c:pt idx="2034">
                  <c:v> 20-07-09 12:21:25</c:v>
                </c:pt>
                <c:pt idx="2035">
                  <c:v> 20-07-09 12:21:30</c:v>
                </c:pt>
                <c:pt idx="2036">
                  <c:v> 20-07-09 12:21:35</c:v>
                </c:pt>
                <c:pt idx="2037">
                  <c:v> 20-07-09 12:21:40</c:v>
                </c:pt>
                <c:pt idx="2038">
                  <c:v> 20-07-09 12:21:45</c:v>
                </c:pt>
                <c:pt idx="2039">
                  <c:v> 20-07-09 12:21:50</c:v>
                </c:pt>
                <c:pt idx="2040">
                  <c:v> 20-07-09 12:21:55</c:v>
                </c:pt>
                <c:pt idx="2041">
                  <c:v> 20-07-09 12:22:00</c:v>
                </c:pt>
                <c:pt idx="2042">
                  <c:v> 20-07-09 12:22:05</c:v>
                </c:pt>
                <c:pt idx="2043">
                  <c:v> 20-07-09 12:22:10</c:v>
                </c:pt>
                <c:pt idx="2044">
                  <c:v> 20-07-09 12:22:15</c:v>
                </c:pt>
                <c:pt idx="2045">
                  <c:v> 20-07-09 12:22:20</c:v>
                </c:pt>
                <c:pt idx="2046">
                  <c:v> 20-07-09 12:22:25</c:v>
                </c:pt>
                <c:pt idx="2047">
                  <c:v> 20-07-09 12:22:30</c:v>
                </c:pt>
                <c:pt idx="2048">
                  <c:v> 20-07-09 12:22:35</c:v>
                </c:pt>
                <c:pt idx="2049">
                  <c:v> 20-07-09 12:22:40</c:v>
                </c:pt>
                <c:pt idx="2050">
                  <c:v> 20-07-09 12:22:45</c:v>
                </c:pt>
                <c:pt idx="2051">
                  <c:v> 20-07-09 12:22:50</c:v>
                </c:pt>
                <c:pt idx="2052">
                  <c:v> 20-07-09 12:22:55</c:v>
                </c:pt>
                <c:pt idx="2053">
                  <c:v> 20-07-09 12:23:00</c:v>
                </c:pt>
                <c:pt idx="2054">
                  <c:v> 20-07-09 12:23:05</c:v>
                </c:pt>
                <c:pt idx="2055">
                  <c:v> 20-07-09 12:23:10</c:v>
                </c:pt>
                <c:pt idx="2056">
                  <c:v> 20-07-09 12:23:15</c:v>
                </c:pt>
                <c:pt idx="2057">
                  <c:v> 20-07-09 12:23:20</c:v>
                </c:pt>
                <c:pt idx="2058">
                  <c:v> 20-07-09 12:23:25</c:v>
                </c:pt>
                <c:pt idx="2059">
                  <c:v> 20-07-09 12:23:30</c:v>
                </c:pt>
                <c:pt idx="2060">
                  <c:v> 20-07-09 12:23:35</c:v>
                </c:pt>
                <c:pt idx="2061">
                  <c:v> 20-07-09 12:23:40</c:v>
                </c:pt>
                <c:pt idx="2062">
                  <c:v> 20-07-09 12:23:45</c:v>
                </c:pt>
                <c:pt idx="2063">
                  <c:v> 20-07-09 12:23:50</c:v>
                </c:pt>
                <c:pt idx="2064">
                  <c:v> 20-07-09 12:23:55</c:v>
                </c:pt>
                <c:pt idx="2065">
                  <c:v> 20-07-09 12:24:00</c:v>
                </c:pt>
                <c:pt idx="2066">
                  <c:v> 20-07-09 12:24:05</c:v>
                </c:pt>
                <c:pt idx="2067">
                  <c:v> 20-07-09 12:24:10</c:v>
                </c:pt>
                <c:pt idx="2068">
                  <c:v> 20-07-09 12:24:15</c:v>
                </c:pt>
                <c:pt idx="2069">
                  <c:v> 20-07-09 12:24:20</c:v>
                </c:pt>
                <c:pt idx="2070">
                  <c:v> 20-07-09 12:24:25</c:v>
                </c:pt>
                <c:pt idx="2071">
                  <c:v> 20-07-09 12:24:30</c:v>
                </c:pt>
                <c:pt idx="2072">
                  <c:v> 20-07-09 12:24:35</c:v>
                </c:pt>
                <c:pt idx="2073">
                  <c:v> 20-07-09 12:24:40</c:v>
                </c:pt>
                <c:pt idx="2074">
                  <c:v> 20-07-09 12:24:45</c:v>
                </c:pt>
                <c:pt idx="2075">
                  <c:v> 20-07-09 12:24:50</c:v>
                </c:pt>
                <c:pt idx="2076">
                  <c:v> 20-07-09 12:24:55</c:v>
                </c:pt>
                <c:pt idx="2077">
                  <c:v> 20-07-09 12:25:00</c:v>
                </c:pt>
                <c:pt idx="2078">
                  <c:v> 20-07-09 12:25:05</c:v>
                </c:pt>
                <c:pt idx="2079">
                  <c:v> 20-07-09 12:25:10</c:v>
                </c:pt>
                <c:pt idx="2080">
                  <c:v> 20-07-09 12:25:15</c:v>
                </c:pt>
                <c:pt idx="2081">
                  <c:v> 20-07-09 12:25:20</c:v>
                </c:pt>
                <c:pt idx="2082">
                  <c:v> 20-07-09 12:25:25</c:v>
                </c:pt>
                <c:pt idx="2083">
                  <c:v> 20-07-09 12:25:30</c:v>
                </c:pt>
                <c:pt idx="2084">
                  <c:v> 20-07-09 12:25:35</c:v>
                </c:pt>
                <c:pt idx="2085">
                  <c:v> 20-07-09 12:25:40</c:v>
                </c:pt>
                <c:pt idx="2086">
                  <c:v> 20-07-09 12:25:45</c:v>
                </c:pt>
                <c:pt idx="2087">
                  <c:v> 20-07-09 12:25:50</c:v>
                </c:pt>
                <c:pt idx="2088">
                  <c:v> 20-07-09 12:25:55</c:v>
                </c:pt>
                <c:pt idx="2089">
                  <c:v> 20-07-09 12:26:00</c:v>
                </c:pt>
                <c:pt idx="2090">
                  <c:v> 20-07-09 12:26:05</c:v>
                </c:pt>
                <c:pt idx="2091">
                  <c:v> 20-07-09 12:26:10</c:v>
                </c:pt>
                <c:pt idx="2092">
                  <c:v> 20-07-09 12:26:50</c:v>
                </c:pt>
                <c:pt idx="2093">
                  <c:v> 20-07-09 12:26:55</c:v>
                </c:pt>
                <c:pt idx="2094">
                  <c:v> 20-07-09 12:27:00</c:v>
                </c:pt>
                <c:pt idx="2095">
                  <c:v> 20-07-09 12:27:05</c:v>
                </c:pt>
                <c:pt idx="2096">
                  <c:v> 20-07-09 12:27:10</c:v>
                </c:pt>
                <c:pt idx="2097">
                  <c:v> 20-07-09 12:27:15</c:v>
                </c:pt>
                <c:pt idx="2098">
                  <c:v> 20-07-09 12:27:20</c:v>
                </c:pt>
                <c:pt idx="2099">
                  <c:v> 20-07-09 12:27:25</c:v>
                </c:pt>
                <c:pt idx="2100">
                  <c:v> 20-07-09 12:27:30</c:v>
                </c:pt>
                <c:pt idx="2101">
                  <c:v> 20-07-09 12:27:35</c:v>
                </c:pt>
                <c:pt idx="2102">
                  <c:v> 20-07-09 12:27:40</c:v>
                </c:pt>
                <c:pt idx="2103">
                  <c:v> 20-07-09 12:27:45</c:v>
                </c:pt>
                <c:pt idx="2104">
                  <c:v> 20-07-09 12:27:50</c:v>
                </c:pt>
                <c:pt idx="2105">
                  <c:v> 20-07-09 12:27:55</c:v>
                </c:pt>
                <c:pt idx="2106">
                  <c:v> 20-07-09 12:28:00</c:v>
                </c:pt>
                <c:pt idx="2107">
                  <c:v> 20-07-09 12:28:05</c:v>
                </c:pt>
                <c:pt idx="2108">
                  <c:v> 20-07-09 12:28:10</c:v>
                </c:pt>
                <c:pt idx="2109">
                  <c:v> 20-07-09 12:28:15</c:v>
                </c:pt>
                <c:pt idx="2110">
                  <c:v> 20-07-09 12:28:20</c:v>
                </c:pt>
                <c:pt idx="2111">
                  <c:v> 20-07-09 12:28:25</c:v>
                </c:pt>
                <c:pt idx="2112">
                  <c:v> 20-07-09 12:28:30</c:v>
                </c:pt>
                <c:pt idx="2113">
                  <c:v> 20-07-09 12:28:35</c:v>
                </c:pt>
                <c:pt idx="2114">
                  <c:v> 20-07-09 12:28:40</c:v>
                </c:pt>
                <c:pt idx="2115">
                  <c:v> 20-07-09 12:28:45</c:v>
                </c:pt>
                <c:pt idx="2116">
                  <c:v> 20-07-09 12:28:50</c:v>
                </c:pt>
                <c:pt idx="2117">
                  <c:v> 20-07-09 12:28:55</c:v>
                </c:pt>
                <c:pt idx="2118">
                  <c:v> 20-07-09 12:29:00</c:v>
                </c:pt>
                <c:pt idx="2119">
                  <c:v> 20-07-09 12:29:05</c:v>
                </c:pt>
                <c:pt idx="2120">
                  <c:v> 20-07-09 12:29:10</c:v>
                </c:pt>
                <c:pt idx="2121">
                  <c:v> 20-07-09 12:29:15</c:v>
                </c:pt>
                <c:pt idx="2122">
                  <c:v> 20-07-09 12:29:20</c:v>
                </c:pt>
                <c:pt idx="2123">
                  <c:v> 20-07-09 12:29:25</c:v>
                </c:pt>
                <c:pt idx="2124">
                  <c:v> 20-07-09 12:29:30</c:v>
                </c:pt>
                <c:pt idx="2125">
                  <c:v> 20-07-09 12:29:35</c:v>
                </c:pt>
                <c:pt idx="2126">
                  <c:v> 20-07-09 12:29:40</c:v>
                </c:pt>
                <c:pt idx="2127">
                  <c:v> 20-07-09 12:29:45</c:v>
                </c:pt>
                <c:pt idx="2128">
                  <c:v> 20-07-09 12:29:50</c:v>
                </c:pt>
                <c:pt idx="2129">
                  <c:v> 20-07-09 12:29:55</c:v>
                </c:pt>
                <c:pt idx="2130">
                  <c:v> 20-07-09 12:30:00</c:v>
                </c:pt>
                <c:pt idx="2131">
                  <c:v> 20-07-09 12:30:05</c:v>
                </c:pt>
                <c:pt idx="2132">
                  <c:v> 20-07-09 12:30:10</c:v>
                </c:pt>
                <c:pt idx="2133">
                  <c:v> 20-07-09 12:30:15</c:v>
                </c:pt>
                <c:pt idx="2134">
                  <c:v> 20-07-09 12:30:20</c:v>
                </c:pt>
                <c:pt idx="2135">
                  <c:v> 20-07-09 12:30:25</c:v>
                </c:pt>
                <c:pt idx="2136">
                  <c:v> 20-07-09 12:30:30</c:v>
                </c:pt>
                <c:pt idx="2137">
                  <c:v> 20-07-09 12:30:35</c:v>
                </c:pt>
                <c:pt idx="2138">
                  <c:v> 20-07-09 12:30:40</c:v>
                </c:pt>
                <c:pt idx="2139">
                  <c:v> 20-07-09 12:30:45</c:v>
                </c:pt>
                <c:pt idx="2140">
                  <c:v> 20-07-09 12:30:50</c:v>
                </c:pt>
                <c:pt idx="2141">
                  <c:v> 20-07-09 12:30:55</c:v>
                </c:pt>
                <c:pt idx="2142">
                  <c:v> 20-07-09 12:31:00</c:v>
                </c:pt>
                <c:pt idx="2143">
                  <c:v> 20-07-09 12:31:05</c:v>
                </c:pt>
                <c:pt idx="2144">
                  <c:v> 20-07-09 12:31:10</c:v>
                </c:pt>
                <c:pt idx="2145">
                  <c:v> 20-07-09 12:31:15</c:v>
                </c:pt>
                <c:pt idx="2146">
                  <c:v> 20-07-09 12:31:20</c:v>
                </c:pt>
                <c:pt idx="2147">
                  <c:v> 20-07-09 12:31:25</c:v>
                </c:pt>
                <c:pt idx="2148">
                  <c:v> 20-07-09 12:31:30</c:v>
                </c:pt>
                <c:pt idx="2149">
                  <c:v> 20-07-09 12:31:35</c:v>
                </c:pt>
                <c:pt idx="2150">
                  <c:v> 20-07-09 12:31:40</c:v>
                </c:pt>
                <c:pt idx="2151">
                  <c:v> 20-07-09 12:31:45</c:v>
                </c:pt>
                <c:pt idx="2152">
                  <c:v> 20-07-09 12:31:50</c:v>
                </c:pt>
                <c:pt idx="2153">
                  <c:v> 20-07-09 12:31:55</c:v>
                </c:pt>
                <c:pt idx="2154">
                  <c:v> 20-07-09 12:32:00</c:v>
                </c:pt>
                <c:pt idx="2155">
                  <c:v> 20-07-09 12:32:05</c:v>
                </c:pt>
                <c:pt idx="2156">
                  <c:v> 20-07-09 12:32:10</c:v>
                </c:pt>
                <c:pt idx="2157">
                  <c:v> 20-07-09 12:32:15</c:v>
                </c:pt>
                <c:pt idx="2158">
                  <c:v> 20-07-09 12:32:25</c:v>
                </c:pt>
                <c:pt idx="2159">
                  <c:v> 20-07-09 12:32:30</c:v>
                </c:pt>
                <c:pt idx="2160">
                  <c:v> 20-07-09 12:32:35</c:v>
                </c:pt>
                <c:pt idx="2161">
                  <c:v> 20-07-09 12:32:40</c:v>
                </c:pt>
                <c:pt idx="2162">
                  <c:v> 20-07-09 12:32:45</c:v>
                </c:pt>
                <c:pt idx="2163">
                  <c:v> 20-07-09 12:32:50</c:v>
                </c:pt>
                <c:pt idx="2164">
                  <c:v> 20-07-09 12:32:55</c:v>
                </c:pt>
                <c:pt idx="2165">
                  <c:v> 20-07-09 12:33:00</c:v>
                </c:pt>
                <c:pt idx="2166">
                  <c:v> 20-07-09 12:33:05</c:v>
                </c:pt>
                <c:pt idx="2167">
                  <c:v> 20-07-09 12:33:10</c:v>
                </c:pt>
                <c:pt idx="2168">
                  <c:v> 20-07-09 12:33:15</c:v>
                </c:pt>
                <c:pt idx="2169">
                  <c:v> 20-07-09 12:33:20</c:v>
                </c:pt>
                <c:pt idx="2170">
                  <c:v> 20-07-09 12:33:25</c:v>
                </c:pt>
                <c:pt idx="2171">
                  <c:v> 20-07-09 12:33:30</c:v>
                </c:pt>
                <c:pt idx="2172">
                  <c:v> 20-07-09 12:33:35</c:v>
                </c:pt>
                <c:pt idx="2173">
                  <c:v> 20-07-09 12:33:40</c:v>
                </c:pt>
                <c:pt idx="2174">
                  <c:v> 20-07-09 12:33:45</c:v>
                </c:pt>
                <c:pt idx="2175">
                  <c:v> 20-07-09 12:33:50</c:v>
                </c:pt>
                <c:pt idx="2176">
                  <c:v> 20-07-09 12:33:55</c:v>
                </c:pt>
                <c:pt idx="2177">
                  <c:v> 20-07-09 12:34:00</c:v>
                </c:pt>
                <c:pt idx="2178">
                  <c:v> 20-07-09 12:34:05</c:v>
                </c:pt>
                <c:pt idx="2179">
                  <c:v> 20-07-09 12:34:10</c:v>
                </c:pt>
                <c:pt idx="2180">
                  <c:v> 20-07-09 12:34:15</c:v>
                </c:pt>
                <c:pt idx="2181">
                  <c:v> 20-07-09 12:34:20</c:v>
                </c:pt>
                <c:pt idx="2182">
                  <c:v> 20-07-09 12:34:25</c:v>
                </c:pt>
                <c:pt idx="2183">
                  <c:v> 20-07-09 12:34:30</c:v>
                </c:pt>
                <c:pt idx="2184">
                  <c:v> 20-07-09 12:34:35</c:v>
                </c:pt>
                <c:pt idx="2185">
                  <c:v> 20-07-09 12:34:40</c:v>
                </c:pt>
                <c:pt idx="2186">
                  <c:v> 20-07-09 12:34:45</c:v>
                </c:pt>
                <c:pt idx="2187">
                  <c:v> 20-07-09 12:34:50</c:v>
                </c:pt>
                <c:pt idx="2188">
                  <c:v> 20-07-09 12:34:55</c:v>
                </c:pt>
                <c:pt idx="2189">
                  <c:v> 20-07-09 12:35:00</c:v>
                </c:pt>
                <c:pt idx="2190">
                  <c:v> 20-07-09 12:35:05</c:v>
                </c:pt>
                <c:pt idx="2191">
                  <c:v> 20-07-09 12:35:10</c:v>
                </c:pt>
                <c:pt idx="2192">
                  <c:v> 20-07-09 12:35:15</c:v>
                </c:pt>
                <c:pt idx="2193">
                  <c:v> 20-07-09 12:35:20</c:v>
                </c:pt>
                <c:pt idx="2194">
                  <c:v> 20-07-09 12:35:25</c:v>
                </c:pt>
                <c:pt idx="2195">
                  <c:v> 20-07-09 12:35:30</c:v>
                </c:pt>
                <c:pt idx="2196">
                  <c:v> 20-07-09 12:35:35</c:v>
                </c:pt>
                <c:pt idx="2197">
                  <c:v> 20-07-09 12:35:40</c:v>
                </c:pt>
                <c:pt idx="2198">
                  <c:v> 20-07-09 12:35:45</c:v>
                </c:pt>
                <c:pt idx="2199">
                  <c:v> 20-07-09 12:35:50</c:v>
                </c:pt>
                <c:pt idx="2200">
                  <c:v> 20-07-09 12:35:55</c:v>
                </c:pt>
                <c:pt idx="2201">
                  <c:v> 20-07-09 12:36:00</c:v>
                </c:pt>
                <c:pt idx="2202">
                  <c:v> 20-07-09 12:36:05</c:v>
                </c:pt>
                <c:pt idx="2203">
                  <c:v> 20-07-09 12:36:10</c:v>
                </c:pt>
                <c:pt idx="2204">
                  <c:v> 20-07-09 12:36:15</c:v>
                </c:pt>
                <c:pt idx="2205">
                  <c:v> 20-07-09 12:36:20</c:v>
                </c:pt>
                <c:pt idx="2206">
                  <c:v> 20-07-09 12:36:25</c:v>
                </c:pt>
                <c:pt idx="2207">
                  <c:v> 20-07-09 12:36:30</c:v>
                </c:pt>
                <c:pt idx="2208">
                  <c:v> 20-07-09 12:36:35</c:v>
                </c:pt>
                <c:pt idx="2209">
                  <c:v> 20-07-09 12:36:40</c:v>
                </c:pt>
                <c:pt idx="2210">
                  <c:v> 20-07-09 12:36:45</c:v>
                </c:pt>
                <c:pt idx="2211">
                  <c:v> 20-07-09 12:36:50</c:v>
                </c:pt>
                <c:pt idx="2212">
                  <c:v> 20-07-09 12:36:55</c:v>
                </c:pt>
                <c:pt idx="2213">
                  <c:v> 20-07-09 12:37:00</c:v>
                </c:pt>
                <c:pt idx="2214">
                  <c:v> 20-07-09 12:37:05</c:v>
                </c:pt>
                <c:pt idx="2215">
                  <c:v> 20-07-09 12:37:10</c:v>
                </c:pt>
                <c:pt idx="2216">
                  <c:v> 20-07-09 12:37:15</c:v>
                </c:pt>
                <c:pt idx="2217">
                  <c:v> 20-07-09 12:37:20</c:v>
                </c:pt>
                <c:pt idx="2218">
                  <c:v> 20-07-09 12:37:25</c:v>
                </c:pt>
                <c:pt idx="2219">
                  <c:v> 20-07-09 12:37:30</c:v>
                </c:pt>
                <c:pt idx="2220">
                  <c:v> 20-07-09 12:37:35</c:v>
                </c:pt>
                <c:pt idx="2221">
                  <c:v> 20-07-09 12:37:40</c:v>
                </c:pt>
                <c:pt idx="2222">
                  <c:v> 20-07-09 12:37:45</c:v>
                </c:pt>
                <c:pt idx="2223">
                  <c:v> 20-07-09 12:37:50</c:v>
                </c:pt>
                <c:pt idx="2224">
                  <c:v> 20-07-09 12:37:55</c:v>
                </c:pt>
                <c:pt idx="2225">
                  <c:v> 20-07-09 12:38:00</c:v>
                </c:pt>
                <c:pt idx="2226">
                  <c:v> 20-07-09 12:38:05</c:v>
                </c:pt>
                <c:pt idx="2227">
                  <c:v> 20-07-09 12:38:10</c:v>
                </c:pt>
                <c:pt idx="2228">
                  <c:v> 20-07-09 12:38:15</c:v>
                </c:pt>
                <c:pt idx="2229">
                  <c:v> 20-07-09 12:38:20</c:v>
                </c:pt>
                <c:pt idx="2230">
                  <c:v> 20-07-09 12:38:25</c:v>
                </c:pt>
                <c:pt idx="2231">
                  <c:v> 20-07-09 12:38:30</c:v>
                </c:pt>
                <c:pt idx="2232">
                  <c:v> 20-07-09 12:38:35</c:v>
                </c:pt>
                <c:pt idx="2233">
                  <c:v> 20-07-09 12:38:40</c:v>
                </c:pt>
                <c:pt idx="2234">
                  <c:v> 20-07-09 12:38:45</c:v>
                </c:pt>
                <c:pt idx="2235">
                  <c:v> 20-07-09 12:38:50</c:v>
                </c:pt>
                <c:pt idx="2236">
                  <c:v> 20-07-09 12:38:55</c:v>
                </c:pt>
                <c:pt idx="2237">
                  <c:v> 20-07-09 12:39:00</c:v>
                </c:pt>
                <c:pt idx="2238">
                  <c:v> 20-07-09 12:39:05</c:v>
                </c:pt>
                <c:pt idx="2239">
                  <c:v> 20-07-09 12:39:10</c:v>
                </c:pt>
                <c:pt idx="2240">
                  <c:v> 20-07-09 12:39:15</c:v>
                </c:pt>
                <c:pt idx="2241">
                  <c:v> 20-07-09 12:39:20</c:v>
                </c:pt>
                <c:pt idx="2242">
                  <c:v> 20-07-09 12:39:25</c:v>
                </c:pt>
                <c:pt idx="2243">
                  <c:v> 20-07-09 12:39:30</c:v>
                </c:pt>
                <c:pt idx="2244">
                  <c:v> 20-07-09 12:39:35</c:v>
                </c:pt>
                <c:pt idx="2245">
                  <c:v> 20-07-09 12:39:40</c:v>
                </c:pt>
                <c:pt idx="2246">
                  <c:v> 20-07-09 12:39:45</c:v>
                </c:pt>
                <c:pt idx="2247">
                  <c:v> 20-07-09 12:39:50</c:v>
                </c:pt>
                <c:pt idx="2248">
                  <c:v> 20-07-09 12:39:55</c:v>
                </c:pt>
                <c:pt idx="2249">
                  <c:v> 20-07-09 12:40:00</c:v>
                </c:pt>
                <c:pt idx="2250">
                  <c:v> 20-07-09 12:40:05</c:v>
                </c:pt>
                <c:pt idx="2251">
                  <c:v> 20-07-09 12:40:10</c:v>
                </c:pt>
                <c:pt idx="2252">
                  <c:v> 20-07-09 12:40:15</c:v>
                </c:pt>
                <c:pt idx="2253">
                  <c:v> 20-07-09 12:40:20</c:v>
                </c:pt>
                <c:pt idx="2254">
                  <c:v> 20-07-09 12:40:25</c:v>
                </c:pt>
                <c:pt idx="2255">
                  <c:v> 20-07-09 12:40:30</c:v>
                </c:pt>
                <c:pt idx="2256">
                  <c:v> 20-07-09 12:40:35</c:v>
                </c:pt>
                <c:pt idx="2257">
                  <c:v> 20-07-09 12:40:40</c:v>
                </c:pt>
                <c:pt idx="2258">
                  <c:v> 20-07-09 12:40:45</c:v>
                </c:pt>
                <c:pt idx="2259">
                  <c:v> 20-07-09 12:40:50</c:v>
                </c:pt>
                <c:pt idx="2260">
                  <c:v> 20-07-09 12:40:55</c:v>
                </c:pt>
                <c:pt idx="2261">
                  <c:v> 20-07-09 12:41:00</c:v>
                </c:pt>
                <c:pt idx="2262">
                  <c:v> 20-07-09 12:41:05</c:v>
                </c:pt>
                <c:pt idx="2263">
                  <c:v> 20-07-09 12:41:10</c:v>
                </c:pt>
                <c:pt idx="2264">
                  <c:v> 20-07-09 12:41:15</c:v>
                </c:pt>
                <c:pt idx="2265">
                  <c:v> 20-07-09 12:41:20</c:v>
                </c:pt>
                <c:pt idx="2266">
                  <c:v> 20-07-09 12:41:25</c:v>
                </c:pt>
                <c:pt idx="2267">
                  <c:v> 20-07-09 12:41:30</c:v>
                </c:pt>
                <c:pt idx="2268">
                  <c:v> 20-07-09 12:41:35</c:v>
                </c:pt>
                <c:pt idx="2269">
                  <c:v> 20-07-09 12:41:40</c:v>
                </c:pt>
                <c:pt idx="2270">
                  <c:v> 20-07-09 12:41:45</c:v>
                </c:pt>
                <c:pt idx="2271">
                  <c:v> 20-07-09 12:41:50</c:v>
                </c:pt>
                <c:pt idx="2272">
                  <c:v> 20-07-09 12:41:55</c:v>
                </c:pt>
                <c:pt idx="2273">
                  <c:v> 20-07-09 12:42:00</c:v>
                </c:pt>
                <c:pt idx="2274">
                  <c:v> 20-07-09 12:42:05</c:v>
                </c:pt>
                <c:pt idx="2275">
                  <c:v> 20-07-09 12:42:10</c:v>
                </c:pt>
                <c:pt idx="2276">
                  <c:v> 20-07-09 12:42:15</c:v>
                </c:pt>
                <c:pt idx="2277">
                  <c:v> 20-07-09 12:42:20</c:v>
                </c:pt>
                <c:pt idx="2278">
                  <c:v> 20-07-09 12:42:25</c:v>
                </c:pt>
                <c:pt idx="2279">
                  <c:v> 20-07-09 12:42:30</c:v>
                </c:pt>
                <c:pt idx="2280">
                  <c:v> 20-07-09 12:42:35</c:v>
                </c:pt>
                <c:pt idx="2281">
                  <c:v> 20-07-09 12:42:40</c:v>
                </c:pt>
                <c:pt idx="2282">
                  <c:v> 20-07-09 12:42:45</c:v>
                </c:pt>
                <c:pt idx="2283">
                  <c:v> 20-07-09 12:42:50</c:v>
                </c:pt>
                <c:pt idx="2284">
                  <c:v> 20-07-09 12:42:55</c:v>
                </c:pt>
                <c:pt idx="2285">
                  <c:v> 20-07-09 12:43:00</c:v>
                </c:pt>
                <c:pt idx="2286">
                  <c:v> 20-07-09 12:43:05</c:v>
                </c:pt>
                <c:pt idx="2287">
                  <c:v> 20-07-09 12:43:10</c:v>
                </c:pt>
                <c:pt idx="2288">
                  <c:v> 20-07-09 12:43:15</c:v>
                </c:pt>
                <c:pt idx="2289">
                  <c:v> 20-07-09 12:43:20</c:v>
                </c:pt>
                <c:pt idx="2290">
                  <c:v> 20-07-09 12:43:25</c:v>
                </c:pt>
                <c:pt idx="2291">
                  <c:v> 20-07-09 12:43:30</c:v>
                </c:pt>
                <c:pt idx="2292">
                  <c:v> 20-07-09 12:43:35</c:v>
                </c:pt>
                <c:pt idx="2293">
                  <c:v> 20-07-09 12:43:40</c:v>
                </c:pt>
                <c:pt idx="2294">
                  <c:v> 20-07-09 12:43:45</c:v>
                </c:pt>
                <c:pt idx="2295">
                  <c:v> 20-07-09 12:43:50</c:v>
                </c:pt>
                <c:pt idx="2296">
                  <c:v> 20-07-09 12:43:55</c:v>
                </c:pt>
                <c:pt idx="2297">
                  <c:v> 20-07-09 12:44:00</c:v>
                </c:pt>
                <c:pt idx="2298">
                  <c:v> 20-07-09 12:44:05</c:v>
                </c:pt>
                <c:pt idx="2299">
                  <c:v> 20-07-09 12:44:10</c:v>
                </c:pt>
                <c:pt idx="2300">
                  <c:v> 20-07-09 12:44:15</c:v>
                </c:pt>
                <c:pt idx="2301">
                  <c:v> 20-07-09 12:44:20</c:v>
                </c:pt>
                <c:pt idx="2302">
                  <c:v> 20-07-09 12:44:25</c:v>
                </c:pt>
                <c:pt idx="2303">
                  <c:v> 20-07-09 12:44:30</c:v>
                </c:pt>
                <c:pt idx="2304">
                  <c:v> 20-07-09 12:44:35</c:v>
                </c:pt>
                <c:pt idx="2305">
                  <c:v> 20-07-09 12:44:40</c:v>
                </c:pt>
                <c:pt idx="2306">
                  <c:v> 20-07-09 12:44:45</c:v>
                </c:pt>
                <c:pt idx="2307">
                  <c:v> 20-07-09 12:44:50</c:v>
                </c:pt>
                <c:pt idx="2308">
                  <c:v> 20-07-09 12:44:55</c:v>
                </c:pt>
                <c:pt idx="2309">
                  <c:v> 20-07-09 12:45:00</c:v>
                </c:pt>
                <c:pt idx="2310">
                  <c:v> 20-07-09 12:45:05</c:v>
                </c:pt>
                <c:pt idx="2311">
                  <c:v> 20-07-09 12:45:10</c:v>
                </c:pt>
                <c:pt idx="2312">
                  <c:v> 20-07-09 12:45:15</c:v>
                </c:pt>
                <c:pt idx="2313">
                  <c:v> 20-07-09 12:45:20</c:v>
                </c:pt>
                <c:pt idx="2314">
                  <c:v> 20-07-09 12:45:25</c:v>
                </c:pt>
                <c:pt idx="2315">
                  <c:v> 20-07-09 12:45:30</c:v>
                </c:pt>
                <c:pt idx="2316">
                  <c:v> 20-07-09 12:45:35</c:v>
                </c:pt>
                <c:pt idx="2317">
                  <c:v> 20-07-09 12:45:40</c:v>
                </c:pt>
                <c:pt idx="2318">
                  <c:v> 20-07-09 12:45:45</c:v>
                </c:pt>
                <c:pt idx="2319">
                  <c:v> 20-07-09 12:45:50</c:v>
                </c:pt>
                <c:pt idx="2320">
                  <c:v> 20-07-09 12:45:55</c:v>
                </c:pt>
                <c:pt idx="2321">
                  <c:v> 20-07-09 12:46:00</c:v>
                </c:pt>
                <c:pt idx="2322">
                  <c:v> 20-07-09 12:46:05</c:v>
                </c:pt>
                <c:pt idx="2323">
                  <c:v> 20-07-09 12:46:10</c:v>
                </c:pt>
                <c:pt idx="2324">
                  <c:v> 20-07-09 12:46:15</c:v>
                </c:pt>
                <c:pt idx="2325">
                  <c:v> 20-07-09 12:46:20</c:v>
                </c:pt>
                <c:pt idx="2326">
                  <c:v> 20-07-09 12:46:25</c:v>
                </c:pt>
                <c:pt idx="2327">
                  <c:v> 20-07-09 12:46:30</c:v>
                </c:pt>
                <c:pt idx="2328">
                  <c:v> 20-07-09 12:46:35</c:v>
                </c:pt>
                <c:pt idx="2329">
                  <c:v> 20-07-09 12:46:40</c:v>
                </c:pt>
                <c:pt idx="2330">
                  <c:v> 20-07-09 12:46:45</c:v>
                </c:pt>
                <c:pt idx="2331">
                  <c:v> 20-07-09 12:46:50</c:v>
                </c:pt>
                <c:pt idx="2332">
                  <c:v> 20-07-09 12:46:55</c:v>
                </c:pt>
                <c:pt idx="2333">
                  <c:v> 20-07-09 12:47:00</c:v>
                </c:pt>
                <c:pt idx="2334">
                  <c:v> 20-07-09 12:47:05</c:v>
                </c:pt>
                <c:pt idx="2335">
                  <c:v> 20-07-09 12:47:10</c:v>
                </c:pt>
                <c:pt idx="2336">
                  <c:v> 20-07-09 12:47:15</c:v>
                </c:pt>
                <c:pt idx="2337">
                  <c:v> 20-07-09 12:47:20</c:v>
                </c:pt>
                <c:pt idx="2338">
                  <c:v> 20-07-09 12:47:25</c:v>
                </c:pt>
                <c:pt idx="2339">
                  <c:v> 20-07-09 12:47:30</c:v>
                </c:pt>
                <c:pt idx="2340">
                  <c:v> 20-07-09 12:47:35</c:v>
                </c:pt>
                <c:pt idx="2341">
                  <c:v> 20-07-09 12:47:40</c:v>
                </c:pt>
                <c:pt idx="2342">
                  <c:v> 20-07-09 12:47:45</c:v>
                </c:pt>
                <c:pt idx="2343">
                  <c:v> 20-07-09 12:47:50</c:v>
                </c:pt>
                <c:pt idx="2344">
                  <c:v> 20-07-09 12:47:55</c:v>
                </c:pt>
                <c:pt idx="2345">
                  <c:v> 20-07-09 12:48:00</c:v>
                </c:pt>
                <c:pt idx="2346">
                  <c:v> 20-07-09 12:48:05</c:v>
                </c:pt>
                <c:pt idx="2347">
                  <c:v> 20-07-09 12:48:10</c:v>
                </c:pt>
                <c:pt idx="2348">
                  <c:v> 20-07-09 12:48:15</c:v>
                </c:pt>
                <c:pt idx="2349">
                  <c:v> 20-07-09 12:48:20</c:v>
                </c:pt>
                <c:pt idx="2350">
                  <c:v> 20-07-09 12:48:25</c:v>
                </c:pt>
                <c:pt idx="2351">
                  <c:v> 20-07-09 12:48:30</c:v>
                </c:pt>
                <c:pt idx="2352">
                  <c:v> 20-07-09 12:48:35</c:v>
                </c:pt>
                <c:pt idx="2353">
                  <c:v> 20-07-09 12:48:40</c:v>
                </c:pt>
                <c:pt idx="2354">
                  <c:v> 20-07-09 12:48:45</c:v>
                </c:pt>
                <c:pt idx="2355">
                  <c:v> 20-07-09 12:48:50</c:v>
                </c:pt>
                <c:pt idx="2356">
                  <c:v> 20-07-09 12:48:55</c:v>
                </c:pt>
                <c:pt idx="2357">
                  <c:v> 20-07-09 12:49:00</c:v>
                </c:pt>
                <c:pt idx="2358">
                  <c:v> 20-07-09 12:49:05</c:v>
                </c:pt>
                <c:pt idx="2359">
                  <c:v> 20-07-09 12:49:10</c:v>
                </c:pt>
                <c:pt idx="2360">
                  <c:v> 20-07-09 12:49:15</c:v>
                </c:pt>
                <c:pt idx="2361">
                  <c:v> 20-07-09 12:49:20</c:v>
                </c:pt>
                <c:pt idx="2362">
                  <c:v> 20-07-09 12:49:25</c:v>
                </c:pt>
                <c:pt idx="2363">
                  <c:v> 20-07-09 12:49:30</c:v>
                </c:pt>
                <c:pt idx="2364">
                  <c:v> 20-07-09 12:49:35</c:v>
                </c:pt>
                <c:pt idx="2365">
                  <c:v> 20-07-09 12:49:40</c:v>
                </c:pt>
                <c:pt idx="2366">
                  <c:v> 20-07-09 12:49:45</c:v>
                </c:pt>
                <c:pt idx="2367">
                  <c:v> 20-07-09 12:49:50</c:v>
                </c:pt>
                <c:pt idx="2368">
                  <c:v> 20-07-09 12:49:55</c:v>
                </c:pt>
                <c:pt idx="2369">
                  <c:v> 20-07-09 12:50:00</c:v>
                </c:pt>
                <c:pt idx="2370">
                  <c:v> 20-07-09 12:50:05</c:v>
                </c:pt>
                <c:pt idx="2371">
                  <c:v> 20-07-09 12:50:10</c:v>
                </c:pt>
                <c:pt idx="2372">
                  <c:v> 20-07-09 12:50:15</c:v>
                </c:pt>
                <c:pt idx="2373">
                  <c:v> 20-07-09 12:50:20</c:v>
                </c:pt>
                <c:pt idx="2374">
                  <c:v> 20-07-09 12:50:25</c:v>
                </c:pt>
                <c:pt idx="2375">
                  <c:v> 20-07-09 12:50:30</c:v>
                </c:pt>
                <c:pt idx="2376">
                  <c:v> 20-07-09 12:50:35</c:v>
                </c:pt>
                <c:pt idx="2377">
                  <c:v> 20-07-09 12:50:40</c:v>
                </c:pt>
                <c:pt idx="2378">
                  <c:v> 20-07-09 12:50:45</c:v>
                </c:pt>
                <c:pt idx="2379">
                  <c:v> 20-07-09 12:50:50</c:v>
                </c:pt>
                <c:pt idx="2380">
                  <c:v> 20-07-09 12:50:55</c:v>
                </c:pt>
                <c:pt idx="2381">
                  <c:v> 20-07-09 12:51:00</c:v>
                </c:pt>
                <c:pt idx="2382">
                  <c:v> 20-07-09 12:51:05</c:v>
                </c:pt>
                <c:pt idx="2383">
                  <c:v> 20-07-09 12:51:10</c:v>
                </c:pt>
                <c:pt idx="2384">
                  <c:v> 20-07-09 12:51:15</c:v>
                </c:pt>
                <c:pt idx="2385">
                  <c:v> 20-07-09 12:51:20</c:v>
                </c:pt>
                <c:pt idx="2386">
                  <c:v> 20-07-09 12:51:25</c:v>
                </c:pt>
                <c:pt idx="2387">
                  <c:v> 20-07-09 12:51:30</c:v>
                </c:pt>
                <c:pt idx="2388">
                  <c:v> 20-07-09 12:51:35</c:v>
                </c:pt>
                <c:pt idx="2389">
                  <c:v> 20-07-09 12:51:40</c:v>
                </c:pt>
                <c:pt idx="2390">
                  <c:v> 20-07-09 12:51:45</c:v>
                </c:pt>
                <c:pt idx="2391">
                  <c:v> 20-07-09 12:51:50</c:v>
                </c:pt>
                <c:pt idx="2392">
                  <c:v> 20-07-09 12:51:55</c:v>
                </c:pt>
                <c:pt idx="2393">
                  <c:v> 20-07-09 12:52:00</c:v>
                </c:pt>
                <c:pt idx="2394">
                  <c:v> 20-07-09 12:52:05</c:v>
                </c:pt>
                <c:pt idx="2395">
                  <c:v> 20-07-09 12:52:10</c:v>
                </c:pt>
                <c:pt idx="2396">
                  <c:v> 20-07-09 12:52:15</c:v>
                </c:pt>
                <c:pt idx="2397">
                  <c:v> 20-07-09 12:52:20</c:v>
                </c:pt>
                <c:pt idx="2398">
                  <c:v> 20-07-09 12:52:25</c:v>
                </c:pt>
                <c:pt idx="2399">
                  <c:v> 20-07-09 12:52:30</c:v>
                </c:pt>
                <c:pt idx="2400">
                  <c:v> 20-07-09 12:52:35</c:v>
                </c:pt>
                <c:pt idx="2401">
                  <c:v> 20-07-09 12:52:40</c:v>
                </c:pt>
                <c:pt idx="2402">
                  <c:v> 20-07-09 12:52:45</c:v>
                </c:pt>
                <c:pt idx="2403">
                  <c:v> 20-07-09 12:52:50</c:v>
                </c:pt>
                <c:pt idx="2404">
                  <c:v> 20-07-09 12:52:55</c:v>
                </c:pt>
                <c:pt idx="2405">
                  <c:v> 20-07-09 12:53:00</c:v>
                </c:pt>
                <c:pt idx="2406">
                  <c:v> 20-07-09 12:53:05</c:v>
                </c:pt>
                <c:pt idx="2407">
                  <c:v> 20-07-09 12:53:10</c:v>
                </c:pt>
                <c:pt idx="2408">
                  <c:v> 20-07-09 12:53:35</c:v>
                </c:pt>
                <c:pt idx="2409">
                  <c:v> 20-07-09 12:53:40</c:v>
                </c:pt>
                <c:pt idx="2410">
                  <c:v> 20-07-09 12:53:45</c:v>
                </c:pt>
                <c:pt idx="2411">
                  <c:v> 20-07-09 12:53:50</c:v>
                </c:pt>
                <c:pt idx="2412">
                  <c:v> 20-07-09 12:53:55</c:v>
                </c:pt>
                <c:pt idx="2413">
                  <c:v> 20-07-09 12:54:00</c:v>
                </c:pt>
                <c:pt idx="2414">
                  <c:v> 20-07-09 12:54:05</c:v>
                </c:pt>
                <c:pt idx="2415">
                  <c:v> 20-07-09 12:54:10</c:v>
                </c:pt>
                <c:pt idx="2416">
                  <c:v> 20-07-09 12:54:15</c:v>
                </c:pt>
                <c:pt idx="2417">
                  <c:v> 20-07-09 12:54:20</c:v>
                </c:pt>
                <c:pt idx="2418">
                  <c:v> 20-07-09 12:54:25</c:v>
                </c:pt>
                <c:pt idx="2419">
                  <c:v> 20-07-09 12:54:30</c:v>
                </c:pt>
                <c:pt idx="2420">
                  <c:v> 20-07-09 12:54:35</c:v>
                </c:pt>
                <c:pt idx="2421">
                  <c:v> 20-07-09 12:54:40</c:v>
                </c:pt>
                <c:pt idx="2422">
                  <c:v> 20-07-09 12:54:45</c:v>
                </c:pt>
                <c:pt idx="2423">
                  <c:v> 20-07-09 12:54:50</c:v>
                </c:pt>
                <c:pt idx="2424">
                  <c:v> 20-07-09 12:54:55</c:v>
                </c:pt>
                <c:pt idx="2425">
                  <c:v> 20-07-09 12:55:00</c:v>
                </c:pt>
                <c:pt idx="2426">
                  <c:v> 20-07-09 12:55:05</c:v>
                </c:pt>
                <c:pt idx="2427">
                  <c:v> 20-07-09 12:55:10</c:v>
                </c:pt>
                <c:pt idx="2428">
                  <c:v> 20-07-09 12:55:15</c:v>
                </c:pt>
                <c:pt idx="2429">
                  <c:v> 20-07-09 12:55:20</c:v>
                </c:pt>
                <c:pt idx="2430">
                  <c:v> 20-07-09 12:55:25</c:v>
                </c:pt>
                <c:pt idx="2431">
                  <c:v> 20-07-09 12:55:30</c:v>
                </c:pt>
                <c:pt idx="2432">
                  <c:v> 20-07-09 12:55:35</c:v>
                </c:pt>
                <c:pt idx="2433">
                  <c:v> 20-07-09 12:55:40</c:v>
                </c:pt>
                <c:pt idx="2434">
                  <c:v> 20-07-09 12:55:45</c:v>
                </c:pt>
                <c:pt idx="2435">
                  <c:v> 20-07-09 12:55:50</c:v>
                </c:pt>
                <c:pt idx="2436">
                  <c:v> 20-07-09 12:55:55</c:v>
                </c:pt>
                <c:pt idx="2437">
                  <c:v> 20-07-09 12:56:00</c:v>
                </c:pt>
                <c:pt idx="2438">
                  <c:v> 20-07-09 12:56:05</c:v>
                </c:pt>
                <c:pt idx="2439">
                  <c:v> 20-07-09 12:56:10</c:v>
                </c:pt>
                <c:pt idx="2440">
                  <c:v> 20-07-09 12:56:15</c:v>
                </c:pt>
                <c:pt idx="2441">
                  <c:v> 20-07-09 12:56:20</c:v>
                </c:pt>
                <c:pt idx="2442">
                  <c:v> 20-07-09 12:56:25</c:v>
                </c:pt>
                <c:pt idx="2443">
                  <c:v> 20-07-09 12:56:30</c:v>
                </c:pt>
                <c:pt idx="2444">
                  <c:v> 20-07-09 12:56:35</c:v>
                </c:pt>
                <c:pt idx="2445">
                  <c:v> 20-07-09 12:56:40</c:v>
                </c:pt>
                <c:pt idx="2446">
                  <c:v> 20-07-09 12:56:45</c:v>
                </c:pt>
                <c:pt idx="2447">
                  <c:v> 20-07-09 12:56:50</c:v>
                </c:pt>
                <c:pt idx="2448">
                  <c:v> 20-07-09 12:56:55</c:v>
                </c:pt>
                <c:pt idx="2449">
                  <c:v> 20-07-09 12:57:00</c:v>
                </c:pt>
                <c:pt idx="2450">
                  <c:v> 20-07-09 12:57:05</c:v>
                </c:pt>
                <c:pt idx="2451">
                  <c:v> 20-07-09 12:57:10</c:v>
                </c:pt>
                <c:pt idx="2452">
                  <c:v> 20-07-09 12:57:15</c:v>
                </c:pt>
                <c:pt idx="2453">
                  <c:v> 20-07-09 12:57:20</c:v>
                </c:pt>
                <c:pt idx="2454">
                  <c:v> 20-07-09 12:57:25</c:v>
                </c:pt>
                <c:pt idx="2455">
                  <c:v> 20-07-09 12:57:30</c:v>
                </c:pt>
                <c:pt idx="2456">
                  <c:v> 20-07-09 12:57:35</c:v>
                </c:pt>
                <c:pt idx="2457">
                  <c:v> 20-07-09 12:57:40</c:v>
                </c:pt>
                <c:pt idx="2458">
                  <c:v> 20-07-09 12:57:45</c:v>
                </c:pt>
                <c:pt idx="2459">
                  <c:v> 20-07-09 12:57:50</c:v>
                </c:pt>
                <c:pt idx="2460">
                  <c:v> 20-07-09 12:57:55</c:v>
                </c:pt>
                <c:pt idx="2461">
                  <c:v> 20-07-09 12:58:00</c:v>
                </c:pt>
                <c:pt idx="2462">
                  <c:v> 20-07-09 12:58:05</c:v>
                </c:pt>
                <c:pt idx="2463">
                  <c:v> 20-07-09 12:58:10</c:v>
                </c:pt>
                <c:pt idx="2464">
                  <c:v> 20-07-09 12:58:15</c:v>
                </c:pt>
                <c:pt idx="2465">
                  <c:v> 20-07-09 12:58:20</c:v>
                </c:pt>
                <c:pt idx="2466">
                  <c:v> 20-07-09 12:58:25</c:v>
                </c:pt>
                <c:pt idx="2467">
                  <c:v> 20-07-09 12:58:30</c:v>
                </c:pt>
                <c:pt idx="2468">
                  <c:v> 20-07-09 12:58:35</c:v>
                </c:pt>
                <c:pt idx="2469">
                  <c:v> 20-07-09 12:58:40</c:v>
                </c:pt>
                <c:pt idx="2470">
                  <c:v> 20-07-09 12:58:45</c:v>
                </c:pt>
                <c:pt idx="2471">
                  <c:v> 20-07-09 12:58:50</c:v>
                </c:pt>
                <c:pt idx="2472">
                  <c:v> 20-07-09 12:58:55</c:v>
                </c:pt>
                <c:pt idx="2473">
                  <c:v> 20-07-09 12:59:00</c:v>
                </c:pt>
                <c:pt idx="2474">
                  <c:v> 20-07-09 12:59:05</c:v>
                </c:pt>
                <c:pt idx="2475">
                  <c:v> 20-07-09 12:59:10</c:v>
                </c:pt>
                <c:pt idx="2476">
                  <c:v> 20-07-09 12:59:15</c:v>
                </c:pt>
                <c:pt idx="2477">
                  <c:v> 20-07-09 12:59:20</c:v>
                </c:pt>
                <c:pt idx="2478">
                  <c:v> 20-07-09 12:59:50</c:v>
                </c:pt>
                <c:pt idx="2479">
                  <c:v> 20-07-09 12:59:55</c:v>
                </c:pt>
                <c:pt idx="2480">
                  <c:v> 20-07-09 01:00:00</c:v>
                </c:pt>
                <c:pt idx="2481">
                  <c:v> 20-07-09 01:00:05</c:v>
                </c:pt>
                <c:pt idx="2482">
                  <c:v> 20-07-09 01:00:10</c:v>
                </c:pt>
                <c:pt idx="2483">
                  <c:v> 20-07-09 01:00:15</c:v>
                </c:pt>
                <c:pt idx="2484">
                  <c:v> 20-07-09 01:00:20</c:v>
                </c:pt>
                <c:pt idx="2485">
                  <c:v> 20-07-09 01:00:25</c:v>
                </c:pt>
                <c:pt idx="2486">
                  <c:v> 20-07-09 01:00:30</c:v>
                </c:pt>
                <c:pt idx="2487">
                  <c:v> 20-07-09 01:00:35</c:v>
                </c:pt>
                <c:pt idx="2488">
                  <c:v> 20-07-09 01:00:40</c:v>
                </c:pt>
                <c:pt idx="2489">
                  <c:v> 20-07-09 01:00:45</c:v>
                </c:pt>
                <c:pt idx="2490">
                  <c:v> 20-07-09 01:00:50</c:v>
                </c:pt>
                <c:pt idx="2491">
                  <c:v> 20-07-09 01:00:55</c:v>
                </c:pt>
                <c:pt idx="2492">
                  <c:v> 20-07-09 01:01:00</c:v>
                </c:pt>
                <c:pt idx="2493">
                  <c:v> 20-07-09 01:01:05</c:v>
                </c:pt>
                <c:pt idx="2494">
                  <c:v> 20-07-09 01:01:10</c:v>
                </c:pt>
                <c:pt idx="2495">
                  <c:v> 20-07-09 01:01:15</c:v>
                </c:pt>
                <c:pt idx="2496">
                  <c:v> 20-07-09 01:01:20</c:v>
                </c:pt>
                <c:pt idx="2497">
                  <c:v> 20-07-09 01:01:25</c:v>
                </c:pt>
                <c:pt idx="2498">
                  <c:v> 20-07-09 01:01:30</c:v>
                </c:pt>
                <c:pt idx="2499">
                  <c:v> 20-07-09 01:01:35</c:v>
                </c:pt>
                <c:pt idx="2500">
                  <c:v> 20-07-09 01:01:40</c:v>
                </c:pt>
                <c:pt idx="2501">
                  <c:v> 20-07-09 01:01:45</c:v>
                </c:pt>
                <c:pt idx="2502">
                  <c:v> 20-07-09 01:01:50</c:v>
                </c:pt>
                <c:pt idx="2503">
                  <c:v> 20-07-09 01:01:55</c:v>
                </c:pt>
                <c:pt idx="2504">
                  <c:v> 20-07-09 01:02:00</c:v>
                </c:pt>
                <c:pt idx="2505">
                  <c:v> 20-07-09 01:02:05</c:v>
                </c:pt>
                <c:pt idx="2506">
                  <c:v> 20-07-09 01:02:10</c:v>
                </c:pt>
                <c:pt idx="2507">
                  <c:v> 20-07-09 01:02:15</c:v>
                </c:pt>
                <c:pt idx="2508">
                  <c:v> 20-07-09 01:02:20</c:v>
                </c:pt>
                <c:pt idx="2509">
                  <c:v> 20-07-09 01:02:25</c:v>
                </c:pt>
                <c:pt idx="2510">
                  <c:v> 20-07-09 01:02:30</c:v>
                </c:pt>
                <c:pt idx="2511">
                  <c:v> 20-07-09 01:02:35</c:v>
                </c:pt>
                <c:pt idx="2512">
                  <c:v> 20-07-09 01:02:40</c:v>
                </c:pt>
                <c:pt idx="2513">
                  <c:v> 20-07-09 01:02:45</c:v>
                </c:pt>
                <c:pt idx="2514">
                  <c:v> 20-07-09 01:02:50</c:v>
                </c:pt>
                <c:pt idx="2515">
                  <c:v> 20-07-09 01:02:55</c:v>
                </c:pt>
                <c:pt idx="2516">
                  <c:v> 20-07-09 01:03:00</c:v>
                </c:pt>
                <c:pt idx="2517">
                  <c:v> 20-07-09 01:03:05</c:v>
                </c:pt>
                <c:pt idx="2518">
                  <c:v> 20-07-09 01:03:10</c:v>
                </c:pt>
                <c:pt idx="2519">
                  <c:v> 20-07-09 01:03:15</c:v>
                </c:pt>
                <c:pt idx="2520">
                  <c:v> 20-07-09 01:03:20</c:v>
                </c:pt>
                <c:pt idx="2521">
                  <c:v> 20-07-09 01:03:25</c:v>
                </c:pt>
                <c:pt idx="2522">
                  <c:v> 20-07-09 01:03:30</c:v>
                </c:pt>
                <c:pt idx="2523">
                  <c:v> 20-07-09 01:03:35</c:v>
                </c:pt>
                <c:pt idx="2524">
                  <c:v> 20-07-09 01:03:40</c:v>
                </c:pt>
                <c:pt idx="2525">
                  <c:v> 20-07-09 01:03:45</c:v>
                </c:pt>
                <c:pt idx="2526">
                  <c:v> 20-07-09 01:03:50</c:v>
                </c:pt>
                <c:pt idx="2527">
                  <c:v> 20-07-09 01:03:55</c:v>
                </c:pt>
                <c:pt idx="2528">
                  <c:v> 20-07-09 01:04:00</c:v>
                </c:pt>
                <c:pt idx="2529">
                  <c:v> 20-07-09 01:04:05</c:v>
                </c:pt>
                <c:pt idx="2530">
                  <c:v> 20-07-09 01:04:10</c:v>
                </c:pt>
                <c:pt idx="2531">
                  <c:v> 20-07-09 01:04:15</c:v>
                </c:pt>
                <c:pt idx="2532">
                  <c:v> 20-07-09 01:04:20</c:v>
                </c:pt>
                <c:pt idx="2533">
                  <c:v> 20-07-09 01:04:25</c:v>
                </c:pt>
                <c:pt idx="2534">
                  <c:v> 20-07-09 01:04:30</c:v>
                </c:pt>
                <c:pt idx="2535">
                  <c:v> 20-07-09 01:04:35</c:v>
                </c:pt>
                <c:pt idx="2536">
                  <c:v> 20-07-09 01:04:40</c:v>
                </c:pt>
                <c:pt idx="2537">
                  <c:v> 20-07-09 01:04:45</c:v>
                </c:pt>
                <c:pt idx="2538">
                  <c:v> 20-07-09 01:04:50</c:v>
                </c:pt>
                <c:pt idx="2539">
                  <c:v> 20-07-09 01:04:55</c:v>
                </c:pt>
                <c:pt idx="2540">
                  <c:v> 20-07-09 01:05:00</c:v>
                </c:pt>
                <c:pt idx="2541">
                  <c:v> 20-07-09 01:05:05</c:v>
                </c:pt>
                <c:pt idx="2542">
                  <c:v> 20-07-09 01:05:10</c:v>
                </c:pt>
                <c:pt idx="2543">
                  <c:v> 20-07-09 01:05:15</c:v>
                </c:pt>
                <c:pt idx="2544">
                  <c:v> 20-07-09 01:05:20</c:v>
                </c:pt>
                <c:pt idx="2545">
                  <c:v> 20-07-09 01:05:25</c:v>
                </c:pt>
                <c:pt idx="2546">
                  <c:v> 20-07-09 01:05:30</c:v>
                </c:pt>
                <c:pt idx="2547">
                  <c:v> 20-07-09 01:05:35</c:v>
                </c:pt>
                <c:pt idx="2548">
                  <c:v> 20-07-09 01:05:40</c:v>
                </c:pt>
                <c:pt idx="2549">
                  <c:v> 20-07-09 01:05:45</c:v>
                </c:pt>
                <c:pt idx="2550">
                  <c:v> 20-07-09 01:05:50</c:v>
                </c:pt>
                <c:pt idx="2551">
                  <c:v> 20-07-09 01:05:55</c:v>
                </c:pt>
                <c:pt idx="2552">
                  <c:v> 20-07-09 01:06:00</c:v>
                </c:pt>
                <c:pt idx="2553">
                  <c:v> 20-07-09 01:06:05</c:v>
                </c:pt>
                <c:pt idx="2554">
                  <c:v> 20-07-09 01:06:10</c:v>
                </c:pt>
                <c:pt idx="2555">
                  <c:v> 20-07-09 01:06:15</c:v>
                </c:pt>
                <c:pt idx="2556">
                  <c:v> 20-07-09 01:06:20</c:v>
                </c:pt>
                <c:pt idx="2557">
                  <c:v> 20-07-09 01:06:25</c:v>
                </c:pt>
                <c:pt idx="2558">
                  <c:v> 20-07-09 01:06:30</c:v>
                </c:pt>
                <c:pt idx="2559">
                  <c:v> 20-07-09 01:06:35</c:v>
                </c:pt>
                <c:pt idx="2560">
                  <c:v> 20-07-09 01:06:40</c:v>
                </c:pt>
                <c:pt idx="2561">
                  <c:v> 20-07-09 01:06:45</c:v>
                </c:pt>
                <c:pt idx="2562">
                  <c:v> 20-07-09 01:06:50</c:v>
                </c:pt>
                <c:pt idx="2563">
                  <c:v> 20-07-09 01:06:55</c:v>
                </c:pt>
                <c:pt idx="2564">
                  <c:v> 20-07-09 01:07:00</c:v>
                </c:pt>
                <c:pt idx="2565">
                  <c:v> 20-07-09 01:07:05</c:v>
                </c:pt>
                <c:pt idx="2566">
                  <c:v> 20-07-09 01:07:10</c:v>
                </c:pt>
                <c:pt idx="2567">
                  <c:v> 20-07-09 01:07:15</c:v>
                </c:pt>
                <c:pt idx="2568">
                  <c:v> 20-07-09 01:07:20</c:v>
                </c:pt>
                <c:pt idx="2569">
                  <c:v> 20-07-09 01:07:25</c:v>
                </c:pt>
                <c:pt idx="2570">
                  <c:v> 20-07-09 01:07:30</c:v>
                </c:pt>
                <c:pt idx="2571">
                  <c:v> 20-07-09 01:07:35</c:v>
                </c:pt>
                <c:pt idx="2572">
                  <c:v> 20-07-09 01:07:40</c:v>
                </c:pt>
                <c:pt idx="2573">
                  <c:v> 20-07-09 01:07:45</c:v>
                </c:pt>
                <c:pt idx="2574">
                  <c:v> 20-07-09 01:07:50</c:v>
                </c:pt>
                <c:pt idx="2575">
                  <c:v> 20-07-09 01:07:55</c:v>
                </c:pt>
                <c:pt idx="2576">
                  <c:v> 20-07-09 01:08:00</c:v>
                </c:pt>
                <c:pt idx="2577">
                  <c:v> 20-07-09 01:08:05</c:v>
                </c:pt>
                <c:pt idx="2578">
                  <c:v> 20-07-09 01:08:10</c:v>
                </c:pt>
                <c:pt idx="2579">
                  <c:v> 20-07-09 01:08:15</c:v>
                </c:pt>
                <c:pt idx="2580">
                  <c:v> 20-07-09 01:08:20</c:v>
                </c:pt>
                <c:pt idx="2581">
                  <c:v> 20-07-09 01:08:25</c:v>
                </c:pt>
                <c:pt idx="2582">
                  <c:v> 20-07-09 01:08:30</c:v>
                </c:pt>
                <c:pt idx="2583">
                  <c:v> 20-07-09 01:08:35</c:v>
                </c:pt>
                <c:pt idx="2584">
                  <c:v> 20-07-09 01:08:40</c:v>
                </c:pt>
                <c:pt idx="2585">
                  <c:v> 20-07-09 01:08:45</c:v>
                </c:pt>
                <c:pt idx="2586">
                  <c:v> 20-07-09 01:08:50</c:v>
                </c:pt>
                <c:pt idx="2587">
                  <c:v> 20-07-09 01:08:55</c:v>
                </c:pt>
                <c:pt idx="2588">
                  <c:v> 20-07-09 01:09:00</c:v>
                </c:pt>
                <c:pt idx="2589">
                  <c:v> 20-07-09 01:09:05</c:v>
                </c:pt>
                <c:pt idx="2590">
                  <c:v> 20-07-09 01:09:10</c:v>
                </c:pt>
                <c:pt idx="2591">
                  <c:v> 20-07-09 01:09:15</c:v>
                </c:pt>
                <c:pt idx="2592">
                  <c:v> 20-07-09 01:09:20</c:v>
                </c:pt>
                <c:pt idx="2593">
                  <c:v> 20-07-09 01:09:25</c:v>
                </c:pt>
                <c:pt idx="2594">
                  <c:v> 20-07-09 01:09:30</c:v>
                </c:pt>
                <c:pt idx="2595">
                  <c:v> 20-07-09 01:09:35</c:v>
                </c:pt>
                <c:pt idx="2596">
                  <c:v> 20-07-09 01:09:40</c:v>
                </c:pt>
                <c:pt idx="2597">
                  <c:v> 20-07-09 01:09:45</c:v>
                </c:pt>
                <c:pt idx="2598">
                  <c:v> 20-07-09 01:09:50</c:v>
                </c:pt>
                <c:pt idx="2599">
                  <c:v> 20-07-09 01:09:55</c:v>
                </c:pt>
                <c:pt idx="2600">
                  <c:v> 20-07-09 01:10:00</c:v>
                </c:pt>
                <c:pt idx="2601">
                  <c:v> 20-07-09 01:10:05</c:v>
                </c:pt>
                <c:pt idx="2602">
                  <c:v> 20-07-09 01:10:10</c:v>
                </c:pt>
                <c:pt idx="2603">
                  <c:v> 20-07-09 01:10:15</c:v>
                </c:pt>
                <c:pt idx="2604">
                  <c:v> 20-07-09 01:10:20</c:v>
                </c:pt>
                <c:pt idx="2605">
                  <c:v> 20-07-09 01:10:25</c:v>
                </c:pt>
                <c:pt idx="2606">
                  <c:v> 20-07-09 01:10:30</c:v>
                </c:pt>
                <c:pt idx="2607">
                  <c:v> 20-07-09 01:10:35</c:v>
                </c:pt>
                <c:pt idx="2608">
                  <c:v> 20-07-09 01:10:40</c:v>
                </c:pt>
                <c:pt idx="2609">
                  <c:v> 20-07-09 01:10:45</c:v>
                </c:pt>
                <c:pt idx="2610">
                  <c:v> 20-07-09 01:10:50</c:v>
                </c:pt>
                <c:pt idx="2611">
                  <c:v> 20-07-09 01:10:55</c:v>
                </c:pt>
                <c:pt idx="2612">
                  <c:v> 20-07-09 01:11:00</c:v>
                </c:pt>
                <c:pt idx="2613">
                  <c:v> 20-07-09 01:11:05</c:v>
                </c:pt>
                <c:pt idx="2614">
                  <c:v> 20-07-09 01:11:10</c:v>
                </c:pt>
                <c:pt idx="2615">
                  <c:v> 20-07-09 01:11:15</c:v>
                </c:pt>
                <c:pt idx="2616">
                  <c:v> 20-07-09 01:11:20</c:v>
                </c:pt>
                <c:pt idx="2617">
                  <c:v> 20-07-09 01:11:25</c:v>
                </c:pt>
                <c:pt idx="2618">
                  <c:v> 20-07-09 01:11:30</c:v>
                </c:pt>
                <c:pt idx="2619">
                  <c:v> 20-07-09 01:11:35</c:v>
                </c:pt>
                <c:pt idx="2620">
                  <c:v> 20-07-09 01:11:40</c:v>
                </c:pt>
                <c:pt idx="2621">
                  <c:v> 20-07-09 01:11:45</c:v>
                </c:pt>
                <c:pt idx="2622">
                  <c:v> 20-07-09 01:11:50</c:v>
                </c:pt>
                <c:pt idx="2623">
                  <c:v> 20-07-09 01:11:55</c:v>
                </c:pt>
                <c:pt idx="2624">
                  <c:v> 20-07-09 01:12:00</c:v>
                </c:pt>
                <c:pt idx="2625">
                  <c:v> 20-07-09 01:12:05</c:v>
                </c:pt>
                <c:pt idx="2626">
                  <c:v> 20-07-09 01:12:10</c:v>
                </c:pt>
                <c:pt idx="2627">
                  <c:v> 20-07-09 01:12:15</c:v>
                </c:pt>
                <c:pt idx="2628">
                  <c:v> 20-07-09 01:12:20</c:v>
                </c:pt>
                <c:pt idx="2629">
                  <c:v> 20-07-09 01:12:25</c:v>
                </c:pt>
                <c:pt idx="2630">
                  <c:v> 20-07-09 01:12:30</c:v>
                </c:pt>
                <c:pt idx="2631">
                  <c:v> 20-07-09 01:12:35</c:v>
                </c:pt>
                <c:pt idx="2632">
                  <c:v> 20-07-09 01:12:40</c:v>
                </c:pt>
                <c:pt idx="2633">
                  <c:v> 20-07-09 01:12:45</c:v>
                </c:pt>
                <c:pt idx="2634">
                  <c:v> 20-07-09 01:12:50</c:v>
                </c:pt>
                <c:pt idx="2635">
                  <c:v> 20-07-09 01:12:55</c:v>
                </c:pt>
                <c:pt idx="2636">
                  <c:v> 20-07-09 01:13:00</c:v>
                </c:pt>
                <c:pt idx="2637">
                  <c:v> 20-07-09 01:13:05</c:v>
                </c:pt>
                <c:pt idx="2638">
                  <c:v> 20-07-09 01:13:10</c:v>
                </c:pt>
                <c:pt idx="2639">
                  <c:v> 20-07-09 01:13:15</c:v>
                </c:pt>
                <c:pt idx="2640">
                  <c:v> 20-07-09 01:13:20</c:v>
                </c:pt>
                <c:pt idx="2641">
                  <c:v> 20-07-09 01:13:25</c:v>
                </c:pt>
                <c:pt idx="2642">
                  <c:v> 20-07-09 01:13:30</c:v>
                </c:pt>
                <c:pt idx="2643">
                  <c:v> 20-07-09 01:13:35</c:v>
                </c:pt>
                <c:pt idx="2644">
                  <c:v> 20-07-09 01:13:40</c:v>
                </c:pt>
                <c:pt idx="2645">
                  <c:v> 20-07-09 01:14:05</c:v>
                </c:pt>
                <c:pt idx="2646">
                  <c:v> 20-07-09 01:14:10</c:v>
                </c:pt>
                <c:pt idx="2647">
                  <c:v> 20-07-09 01:14:15</c:v>
                </c:pt>
                <c:pt idx="2648">
                  <c:v> 20-07-09 01:14:20</c:v>
                </c:pt>
                <c:pt idx="2649">
                  <c:v> 20-07-09 01:14:25</c:v>
                </c:pt>
                <c:pt idx="2650">
                  <c:v> 20-07-09 01:14:30</c:v>
                </c:pt>
                <c:pt idx="2651">
                  <c:v> 20-07-09 01:14:35</c:v>
                </c:pt>
                <c:pt idx="2652">
                  <c:v> 20-07-09 01:14:40</c:v>
                </c:pt>
                <c:pt idx="2653">
                  <c:v> 20-07-09 01:14:45</c:v>
                </c:pt>
                <c:pt idx="2654">
                  <c:v> 20-07-09 01:14:50</c:v>
                </c:pt>
                <c:pt idx="2655">
                  <c:v> 20-07-09 01:14:55</c:v>
                </c:pt>
                <c:pt idx="2656">
                  <c:v> 20-07-09 01:15:00</c:v>
                </c:pt>
                <c:pt idx="2657">
                  <c:v> 20-07-09 01:15:05</c:v>
                </c:pt>
                <c:pt idx="2658">
                  <c:v> 20-07-09 01:15:10</c:v>
                </c:pt>
                <c:pt idx="2659">
                  <c:v> 20-07-09 01:15:15</c:v>
                </c:pt>
                <c:pt idx="2660">
                  <c:v> 20-07-09 01:15:20</c:v>
                </c:pt>
                <c:pt idx="2661">
                  <c:v> 20-07-09 01:15:25</c:v>
                </c:pt>
                <c:pt idx="2662">
                  <c:v> 20-07-09 01:15:30</c:v>
                </c:pt>
                <c:pt idx="2663">
                  <c:v> 20-07-09 01:15:35</c:v>
                </c:pt>
                <c:pt idx="2664">
                  <c:v> 20-07-09 01:15:40</c:v>
                </c:pt>
                <c:pt idx="2665">
                  <c:v> 20-07-09 01:15:45</c:v>
                </c:pt>
                <c:pt idx="2666">
                  <c:v> 20-07-09 01:15:50</c:v>
                </c:pt>
                <c:pt idx="2667">
                  <c:v> 20-07-09 01:15:55</c:v>
                </c:pt>
                <c:pt idx="2668">
                  <c:v> 20-07-09 01:16:00</c:v>
                </c:pt>
                <c:pt idx="2669">
                  <c:v> 20-07-09 01:16:05</c:v>
                </c:pt>
                <c:pt idx="2670">
                  <c:v> 20-07-09 01:16:10</c:v>
                </c:pt>
                <c:pt idx="2671">
                  <c:v> 20-07-09 01:16:15</c:v>
                </c:pt>
                <c:pt idx="2672">
                  <c:v> 20-07-09 01:16:20</c:v>
                </c:pt>
                <c:pt idx="2673">
                  <c:v> 20-07-09 01:16:25</c:v>
                </c:pt>
                <c:pt idx="2674">
                  <c:v> 20-07-09 01:16:30</c:v>
                </c:pt>
                <c:pt idx="2675">
                  <c:v> 20-07-09 01:16:35</c:v>
                </c:pt>
                <c:pt idx="2676">
                  <c:v> 20-07-09 01:16:40</c:v>
                </c:pt>
                <c:pt idx="2677">
                  <c:v> 20-07-09 01:16:45</c:v>
                </c:pt>
                <c:pt idx="2678">
                  <c:v> 20-07-09 01:16:50</c:v>
                </c:pt>
                <c:pt idx="2679">
                  <c:v> 20-07-09 01:16:55</c:v>
                </c:pt>
                <c:pt idx="2680">
                  <c:v> 20-07-09 01:17:00</c:v>
                </c:pt>
                <c:pt idx="2681">
                  <c:v> 20-07-09 01:17:05</c:v>
                </c:pt>
                <c:pt idx="2682">
                  <c:v> 20-07-09 01:17:10</c:v>
                </c:pt>
                <c:pt idx="2683">
                  <c:v> 20-07-09 01:17:15</c:v>
                </c:pt>
                <c:pt idx="2684">
                  <c:v> 20-07-09 01:17:20</c:v>
                </c:pt>
                <c:pt idx="2685">
                  <c:v> 20-07-09 01:17:25</c:v>
                </c:pt>
                <c:pt idx="2686">
                  <c:v> 20-07-09 01:17:30</c:v>
                </c:pt>
                <c:pt idx="2687">
                  <c:v> 20-07-09 01:17:35</c:v>
                </c:pt>
                <c:pt idx="2688">
                  <c:v> 20-07-09 01:17:40</c:v>
                </c:pt>
                <c:pt idx="2689">
                  <c:v> 20-07-09 01:17:45</c:v>
                </c:pt>
                <c:pt idx="2690">
                  <c:v> 20-07-09 01:17:50</c:v>
                </c:pt>
                <c:pt idx="2691">
                  <c:v> 20-07-09 01:17:55</c:v>
                </c:pt>
                <c:pt idx="2692">
                  <c:v> 20-07-09 01:18:00</c:v>
                </c:pt>
                <c:pt idx="2693">
                  <c:v> 20-07-09 01:18:05</c:v>
                </c:pt>
                <c:pt idx="2694">
                  <c:v> 20-07-09 01:18:10</c:v>
                </c:pt>
                <c:pt idx="2695">
                  <c:v> 20-07-09 01:18:15</c:v>
                </c:pt>
                <c:pt idx="2696">
                  <c:v> 20-07-09 01:18:20</c:v>
                </c:pt>
                <c:pt idx="2697">
                  <c:v> 20-07-09 01:18:25</c:v>
                </c:pt>
                <c:pt idx="2698">
                  <c:v> 20-07-09 01:18:30</c:v>
                </c:pt>
                <c:pt idx="2699">
                  <c:v> 20-07-09 01:18:35</c:v>
                </c:pt>
                <c:pt idx="2700">
                  <c:v> 20-07-09 01:18:40</c:v>
                </c:pt>
                <c:pt idx="2701">
                  <c:v> 20-07-09 01:18:45</c:v>
                </c:pt>
                <c:pt idx="2702">
                  <c:v> 20-07-09 01:18:50</c:v>
                </c:pt>
                <c:pt idx="2703">
                  <c:v> 20-07-09 01:18:55</c:v>
                </c:pt>
                <c:pt idx="2704">
                  <c:v> 20-07-09 01:19:00</c:v>
                </c:pt>
                <c:pt idx="2705">
                  <c:v> 20-07-09 01:19:05</c:v>
                </c:pt>
                <c:pt idx="2706">
                  <c:v> 20-07-09 01:19:10</c:v>
                </c:pt>
                <c:pt idx="2707">
                  <c:v> 20-07-09 01:19:15</c:v>
                </c:pt>
                <c:pt idx="2708">
                  <c:v> 20-07-09 01:19:20</c:v>
                </c:pt>
                <c:pt idx="2709">
                  <c:v> 20-07-09 01:19:25</c:v>
                </c:pt>
                <c:pt idx="2710">
                  <c:v> 20-07-09 01:19:30</c:v>
                </c:pt>
                <c:pt idx="2711">
                  <c:v> 20-07-09 01:19:35</c:v>
                </c:pt>
                <c:pt idx="2712">
                  <c:v> 20-07-09 01:19:40</c:v>
                </c:pt>
                <c:pt idx="2713">
                  <c:v> 20-07-09 01:19:45</c:v>
                </c:pt>
                <c:pt idx="2714">
                  <c:v> 20-07-09 01:19:50</c:v>
                </c:pt>
                <c:pt idx="2715">
                  <c:v> 20-07-09 01:19:55</c:v>
                </c:pt>
                <c:pt idx="2716">
                  <c:v> 20-07-09 01:20:00</c:v>
                </c:pt>
                <c:pt idx="2717">
                  <c:v> 20-07-09 01:20:05</c:v>
                </c:pt>
                <c:pt idx="2718">
                  <c:v> 20-07-09 01:20:10</c:v>
                </c:pt>
                <c:pt idx="2719">
                  <c:v> 20-07-09 01:20:15</c:v>
                </c:pt>
                <c:pt idx="2720">
                  <c:v> 20-07-09 01:20:20</c:v>
                </c:pt>
                <c:pt idx="2721">
                  <c:v> 20-07-09 01:20:25</c:v>
                </c:pt>
                <c:pt idx="2722">
                  <c:v> 20-07-09 01:20:30</c:v>
                </c:pt>
                <c:pt idx="2723">
                  <c:v> 20-07-09 01:20:35</c:v>
                </c:pt>
                <c:pt idx="2724">
                  <c:v> 20-07-09 01:20:40</c:v>
                </c:pt>
                <c:pt idx="2725">
                  <c:v> 20-07-09 01:20:45</c:v>
                </c:pt>
                <c:pt idx="2726">
                  <c:v> 20-07-09 01:20:50</c:v>
                </c:pt>
                <c:pt idx="2727">
                  <c:v> 20-07-09 01:20:55</c:v>
                </c:pt>
                <c:pt idx="2728">
                  <c:v> 20-07-09 01:21:00</c:v>
                </c:pt>
                <c:pt idx="2729">
                  <c:v> 20-07-09 01:21:05</c:v>
                </c:pt>
                <c:pt idx="2730">
                  <c:v> 20-07-09 01:21:10</c:v>
                </c:pt>
                <c:pt idx="2731">
                  <c:v> 20-07-09 01:21:15</c:v>
                </c:pt>
                <c:pt idx="2732">
                  <c:v> 20-07-09 01:21:20</c:v>
                </c:pt>
                <c:pt idx="2733">
                  <c:v> 20-07-09 01:21:25</c:v>
                </c:pt>
                <c:pt idx="2734">
                  <c:v> 20-07-09 01:21:30</c:v>
                </c:pt>
                <c:pt idx="2735">
                  <c:v> 20-07-09 01:21:35</c:v>
                </c:pt>
                <c:pt idx="2736">
                  <c:v> 20-07-09 01:21:40</c:v>
                </c:pt>
                <c:pt idx="2737">
                  <c:v> 20-07-09 01:21:45</c:v>
                </c:pt>
                <c:pt idx="2738">
                  <c:v> 20-07-09 01:21:50</c:v>
                </c:pt>
                <c:pt idx="2739">
                  <c:v> 20-07-09 01:21:55</c:v>
                </c:pt>
                <c:pt idx="2740">
                  <c:v> 20-07-09 01:22:00</c:v>
                </c:pt>
                <c:pt idx="2741">
                  <c:v> 20-07-09 01:22:05</c:v>
                </c:pt>
                <c:pt idx="2742">
                  <c:v> 20-07-09 01:22:10</c:v>
                </c:pt>
                <c:pt idx="2743">
                  <c:v> 20-07-09 01:22:15</c:v>
                </c:pt>
                <c:pt idx="2744">
                  <c:v> 20-07-09 01:22:20</c:v>
                </c:pt>
                <c:pt idx="2745">
                  <c:v> 20-07-09 01:22:25</c:v>
                </c:pt>
                <c:pt idx="2746">
                  <c:v> 20-07-09 01:22:30</c:v>
                </c:pt>
                <c:pt idx="2747">
                  <c:v> 20-07-09 01:22:35</c:v>
                </c:pt>
                <c:pt idx="2748">
                  <c:v> 20-07-09 01:22:40</c:v>
                </c:pt>
                <c:pt idx="2749">
                  <c:v> 20-07-09 01:22:45</c:v>
                </c:pt>
                <c:pt idx="2750">
                  <c:v> 20-07-09 01:22:50</c:v>
                </c:pt>
                <c:pt idx="2751">
                  <c:v> 20-07-09 01:22:55</c:v>
                </c:pt>
                <c:pt idx="2752">
                  <c:v> 20-07-09 01:23:00</c:v>
                </c:pt>
                <c:pt idx="2753">
                  <c:v> 20-07-09 01:23:05</c:v>
                </c:pt>
                <c:pt idx="2754">
                  <c:v> 20-07-09 01:23:10</c:v>
                </c:pt>
                <c:pt idx="2755">
                  <c:v> 20-07-09 01:23:15</c:v>
                </c:pt>
                <c:pt idx="2756">
                  <c:v> 20-07-09 01:23:20</c:v>
                </c:pt>
                <c:pt idx="2757">
                  <c:v> 20-07-09 01:23:25</c:v>
                </c:pt>
                <c:pt idx="2758">
                  <c:v> 20-07-09 01:23:30</c:v>
                </c:pt>
                <c:pt idx="2759">
                  <c:v> 20-07-09 01:23:35</c:v>
                </c:pt>
                <c:pt idx="2760">
                  <c:v> 20-07-09 01:23:40</c:v>
                </c:pt>
                <c:pt idx="2761">
                  <c:v> 20-07-09 01:23:45</c:v>
                </c:pt>
                <c:pt idx="2762">
                  <c:v> 20-07-09 01:23:50</c:v>
                </c:pt>
                <c:pt idx="2763">
                  <c:v> 20-07-09 01:23:55</c:v>
                </c:pt>
                <c:pt idx="2764">
                  <c:v> 20-07-09 01:24:00</c:v>
                </c:pt>
                <c:pt idx="2765">
                  <c:v> 20-07-09 01:24:05</c:v>
                </c:pt>
                <c:pt idx="2766">
                  <c:v> 20-07-09 01:24:10</c:v>
                </c:pt>
                <c:pt idx="2767">
                  <c:v> 20-07-09 01:24:15</c:v>
                </c:pt>
                <c:pt idx="2768">
                  <c:v> 20-07-09 01:24:20</c:v>
                </c:pt>
                <c:pt idx="2769">
                  <c:v> 20-07-09 01:24:25</c:v>
                </c:pt>
                <c:pt idx="2770">
                  <c:v> 20-07-09 01:24:30</c:v>
                </c:pt>
                <c:pt idx="2771">
                  <c:v> 20-07-09 01:24:35</c:v>
                </c:pt>
                <c:pt idx="2772">
                  <c:v> 20-07-09 01:24:40</c:v>
                </c:pt>
                <c:pt idx="2773">
                  <c:v> 20-07-09 01:24:45</c:v>
                </c:pt>
                <c:pt idx="2774">
                  <c:v> 20-07-09 01:24:50</c:v>
                </c:pt>
                <c:pt idx="2775">
                  <c:v> 20-07-09 01:24:55</c:v>
                </c:pt>
                <c:pt idx="2776">
                  <c:v> 20-07-09 01:25:00</c:v>
                </c:pt>
                <c:pt idx="2777">
                  <c:v> 20-07-09 01:25:05</c:v>
                </c:pt>
                <c:pt idx="2778">
                  <c:v> 20-07-09 01:25:10</c:v>
                </c:pt>
                <c:pt idx="2779">
                  <c:v> 20-07-09 01:25:15</c:v>
                </c:pt>
                <c:pt idx="2780">
                  <c:v> 20-07-09 01:25:20</c:v>
                </c:pt>
                <c:pt idx="2781">
                  <c:v> 20-07-09 01:25:25</c:v>
                </c:pt>
                <c:pt idx="2782">
                  <c:v> 20-07-09 01:25:30</c:v>
                </c:pt>
                <c:pt idx="2783">
                  <c:v> 20-07-09 01:25:35</c:v>
                </c:pt>
                <c:pt idx="2784">
                  <c:v> 20-07-09 01:25:40</c:v>
                </c:pt>
                <c:pt idx="2785">
                  <c:v> 20-07-09 01:25:45</c:v>
                </c:pt>
                <c:pt idx="2786">
                  <c:v> 20-07-09 01:25:50</c:v>
                </c:pt>
                <c:pt idx="2787">
                  <c:v> 20-07-09 01:25:55</c:v>
                </c:pt>
                <c:pt idx="2788">
                  <c:v> 20-07-09 01:26:00</c:v>
                </c:pt>
                <c:pt idx="2789">
                  <c:v> 20-07-09 01:26:05</c:v>
                </c:pt>
                <c:pt idx="2790">
                  <c:v> 20-07-09 01:26:10</c:v>
                </c:pt>
                <c:pt idx="2791">
                  <c:v> 20-07-09 01:26:15</c:v>
                </c:pt>
                <c:pt idx="2792">
                  <c:v> 20-07-09 01:26:20</c:v>
                </c:pt>
                <c:pt idx="2793">
                  <c:v> 20-07-09 01:26:25</c:v>
                </c:pt>
                <c:pt idx="2794">
                  <c:v> 20-07-09 01:26:30</c:v>
                </c:pt>
                <c:pt idx="2795">
                  <c:v> 20-07-09 01:26:35</c:v>
                </c:pt>
                <c:pt idx="2796">
                  <c:v> 20-07-09 01:26:40</c:v>
                </c:pt>
                <c:pt idx="2797">
                  <c:v> 20-07-09 01:26:45</c:v>
                </c:pt>
                <c:pt idx="2798">
                  <c:v> 20-07-09 01:26:50</c:v>
                </c:pt>
                <c:pt idx="2799">
                  <c:v> 20-07-09 01:26:55</c:v>
                </c:pt>
                <c:pt idx="2800">
                  <c:v> 20-07-09 01:27:00</c:v>
                </c:pt>
                <c:pt idx="2801">
                  <c:v> 20-07-09 01:27:05</c:v>
                </c:pt>
                <c:pt idx="2802">
                  <c:v> 20-07-09 01:27:10</c:v>
                </c:pt>
                <c:pt idx="2803">
                  <c:v> 20-07-09 01:27:15</c:v>
                </c:pt>
                <c:pt idx="2804">
                  <c:v> 20-07-09 01:27:20</c:v>
                </c:pt>
                <c:pt idx="2805">
                  <c:v> 20-07-09 01:27:25</c:v>
                </c:pt>
                <c:pt idx="2806">
                  <c:v> 20-07-09 01:27:30</c:v>
                </c:pt>
                <c:pt idx="2807">
                  <c:v> 20-07-09 01:27:35</c:v>
                </c:pt>
                <c:pt idx="2808">
                  <c:v> 20-07-09 01:27:40</c:v>
                </c:pt>
                <c:pt idx="2809">
                  <c:v> 20-07-09 01:27:45</c:v>
                </c:pt>
                <c:pt idx="2810">
                  <c:v> 20-07-09 01:27:50</c:v>
                </c:pt>
                <c:pt idx="2811">
                  <c:v> 20-07-09 01:27:55</c:v>
                </c:pt>
                <c:pt idx="2812">
                  <c:v> 20-07-09 01:28:00</c:v>
                </c:pt>
                <c:pt idx="2813">
                  <c:v> 20-07-09 01:28:05</c:v>
                </c:pt>
                <c:pt idx="2814">
                  <c:v> 20-07-09 01:28:10</c:v>
                </c:pt>
                <c:pt idx="2815">
                  <c:v> 20-07-09 01:28:15</c:v>
                </c:pt>
                <c:pt idx="2816">
                  <c:v> 20-07-09 01:28:20</c:v>
                </c:pt>
                <c:pt idx="2817">
                  <c:v> 20-07-09 01:28:25</c:v>
                </c:pt>
                <c:pt idx="2818">
                  <c:v> 20-07-09 01:28:30</c:v>
                </c:pt>
                <c:pt idx="2819">
                  <c:v> 20-07-09 01:28:35</c:v>
                </c:pt>
                <c:pt idx="2820">
                  <c:v> 20-07-09 01:28:40</c:v>
                </c:pt>
                <c:pt idx="2821">
                  <c:v> 20-07-09 01:28:45</c:v>
                </c:pt>
                <c:pt idx="2822">
                  <c:v> 20-07-09 01:28:50</c:v>
                </c:pt>
                <c:pt idx="2823">
                  <c:v> 20-07-09 01:28:55</c:v>
                </c:pt>
                <c:pt idx="2824">
                  <c:v> 20-07-09 01:29:00</c:v>
                </c:pt>
                <c:pt idx="2825">
                  <c:v> 20-07-09 01:29:05</c:v>
                </c:pt>
                <c:pt idx="2826">
                  <c:v> 20-07-09 01:29:10</c:v>
                </c:pt>
                <c:pt idx="2827">
                  <c:v> 20-07-09 01:29:15</c:v>
                </c:pt>
                <c:pt idx="2828">
                  <c:v> 20-07-09 01:29:20</c:v>
                </c:pt>
                <c:pt idx="2829">
                  <c:v> 20-07-09 01:29:25</c:v>
                </c:pt>
                <c:pt idx="2830">
                  <c:v> 20-07-09 01:29:30</c:v>
                </c:pt>
                <c:pt idx="2831">
                  <c:v> 20-07-09 01:29:35</c:v>
                </c:pt>
                <c:pt idx="2832">
                  <c:v> 20-07-09 01:29:40</c:v>
                </c:pt>
                <c:pt idx="2833">
                  <c:v> 20-07-09 01:29:45</c:v>
                </c:pt>
                <c:pt idx="2834">
                  <c:v> 20-07-09 01:29:50</c:v>
                </c:pt>
                <c:pt idx="2835">
                  <c:v> 20-07-09 01:29:55</c:v>
                </c:pt>
                <c:pt idx="2836">
                  <c:v> 20-07-09 01:30:00</c:v>
                </c:pt>
                <c:pt idx="2837">
                  <c:v> 20-07-09 01:30:05</c:v>
                </c:pt>
                <c:pt idx="2838">
                  <c:v> 20-07-09 01:30:10</c:v>
                </c:pt>
                <c:pt idx="2839">
                  <c:v> 20-07-09 01:30:15</c:v>
                </c:pt>
                <c:pt idx="2840">
                  <c:v> 20-07-09 01:30:20</c:v>
                </c:pt>
                <c:pt idx="2841">
                  <c:v> 20-07-09 01:30:25</c:v>
                </c:pt>
                <c:pt idx="2842">
                  <c:v> 20-07-09 01:30:30</c:v>
                </c:pt>
                <c:pt idx="2843">
                  <c:v> 20-07-09 01:30:35</c:v>
                </c:pt>
                <c:pt idx="2844">
                  <c:v> 20-07-09 01:30:40</c:v>
                </c:pt>
                <c:pt idx="2845">
                  <c:v> 20-07-09 01:30:45</c:v>
                </c:pt>
                <c:pt idx="2846">
                  <c:v> 20-07-09 01:30:50</c:v>
                </c:pt>
                <c:pt idx="2847">
                  <c:v> 20-07-09 01:30:55</c:v>
                </c:pt>
                <c:pt idx="2848">
                  <c:v> 20-07-09 01:31:00</c:v>
                </c:pt>
                <c:pt idx="2849">
                  <c:v> 20-07-09 01:31:05</c:v>
                </c:pt>
                <c:pt idx="2850">
                  <c:v> 20-07-09 01:31:10</c:v>
                </c:pt>
                <c:pt idx="2851">
                  <c:v> 20-07-09 01:31:15</c:v>
                </c:pt>
                <c:pt idx="2852">
                  <c:v> 20-07-09 01:31:20</c:v>
                </c:pt>
                <c:pt idx="2853">
                  <c:v> 20-07-09 01:31:25</c:v>
                </c:pt>
                <c:pt idx="2854">
                  <c:v> 20-07-09 01:31:30</c:v>
                </c:pt>
                <c:pt idx="2855">
                  <c:v> 20-07-09 01:31:35</c:v>
                </c:pt>
                <c:pt idx="2856">
                  <c:v> 20-07-09 01:31:40</c:v>
                </c:pt>
                <c:pt idx="2857">
                  <c:v> 20-07-09 01:31:45</c:v>
                </c:pt>
                <c:pt idx="2858">
                  <c:v> 20-07-09 01:31:50</c:v>
                </c:pt>
                <c:pt idx="2859">
                  <c:v> 20-07-09 01:31:55</c:v>
                </c:pt>
                <c:pt idx="2860">
                  <c:v> 20-07-09 01:32:00</c:v>
                </c:pt>
                <c:pt idx="2861">
                  <c:v> 20-07-09 01:32:05</c:v>
                </c:pt>
                <c:pt idx="2862">
                  <c:v> 20-07-09 01:32:10</c:v>
                </c:pt>
                <c:pt idx="2863">
                  <c:v> 20-07-09 01:32:15</c:v>
                </c:pt>
                <c:pt idx="2864">
                  <c:v> 20-07-09 01:32:20</c:v>
                </c:pt>
                <c:pt idx="2865">
                  <c:v> 20-07-09 01:32:25</c:v>
                </c:pt>
                <c:pt idx="2866">
                  <c:v> 20-07-09 01:32:30</c:v>
                </c:pt>
                <c:pt idx="2867">
                  <c:v> 20-07-09 01:32:35</c:v>
                </c:pt>
                <c:pt idx="2868">
                  <c:v> 20-07-09 01:32:40</c:v>
                </c:pt>
                <c:pt idx="2869">
                  <c:v> 20-07-09 01:32:45</c:v>
                </c:pt>
                <c:pt idx="2870">
                  <c:v> 20-07-09 01:32:50</c:v>
                </c:pt>
                <c:pt idx="2871">
                  <c:v> 20-07-09 01:32:55</c:v>
                </c:pt>
                <c:pt idx="2872">
                  <c:v> 20-07-09 01:33:00</c:v>
                </c:pt>
                <c:pt idx="2873">
                  <c:v> 20-07-09 01:33:05</c:v>
                </c:pt>
                <c:pt idx="2874">
                  <c:v> 20-07-09 01:33:10</c:v>
                </c:pt>
                <c:pt idx="2875">
                  <c:v> 20-07-09 01:33:15</c:v>
                </c:pt>
                <c:pt idx="2876">
                  <c:v> 20-07-09 01:33:20</c:v>
                </c:pt>
                <c:pt idx="2877">
                  <c:v> 20-07-09 01:33:25</c:v>
                </c:pt>
                <c:pt idx="2878">
                  <c:v> 20-07-09 01:33:30</c:v>
                </c:pt>
                <c:pt idx="2879">
                  <c:v> 20-07-09 01:33:35</c:v>
                </c:pt>
                <c:pt idx="2880">
                  <c:v> 20-07-09 01:33:40</c:v>
                </c:pt>
                <c:pt idx="2881">
                  <c:v> 20-07-09 01:33:45</c:v>
                </c:pt>
                <c:pt idx="2882">
                  <c:v> 20-07-09 01:33:50</c:v>
                </c:pt>
                <c:pt idx="2883">
                  <c:v> 20-07-09 01:33:55</c:v>
                </c:pt>
                <c:pt idx="2884">
                  <c:v> 20-07-09 01:34:00</c:v>
                </c:pt>
                <c:pt idx="2885">
                  <c:v> 20-07-09 01:34:05</c:v>
                </c:pt>
                <c:pt idx="2886">
                  <c:v> 20-07-09 01:34:10</c:v>
                </c:pt>
                <c:pt idx="2887">
                  <c:v> 20-07-09 01:34:15</c:v>
                </c:pt>
                <c:pt idx="2888">
                  <c:v> 20-07-09 01:34:20</c:v>
                </c:pt>
                <c:pt idx="2889">
                  <c:v> 20-07-09 01:34:25</c:v>
                </c:pt>
                <c:pt idx="2890">
                  <c:v> 20-07-09 01:34:50</c:v>
                </c:pt>
                <c:pt idx="2891">
                  <c:v> 20-07-09 01:34:55</c:v>
                </c:pt>
                <c:pt idx="2892">
                  <c:v> 20-07-09 01:35:00</c:v>
                </c:pt>
                <c:pt idx="2893">
                  <c:v> 20-07-09 01:35:05</c:v>
                </c:pt>
                <c:pt idx="2894">
                  <c:v> 20-07-09 01:35:10</c:v>
                </c:pt>
                <c:pt idx="2895">
                  <c:v> 20-07-09 01:35:15</c:v>
                </c:pt>
                <c:pt idx="2896">
                  <c:v> 20-07-09 01:35:20</c:v>
                </c:pt>
                <c:pt idx="2897">
                  <c:v> 20-07-09 01:35:25</c:v>
                </c:pt>
                <c:pt idx="2898">
                  <c:v> 20-07-09 01:35:30</c:v>
                </c:pt>
                <c:pt idx="2899">
                  <c:v> 20-07-09 01:35:35</c:v>
                </c:pt>
                <c:pt idx="2900">
                  <c:v> 20-07-09 01:35:40</c:v>
                </c:pt>
                <c:pt idx="2901">
                  <c:v> 20-07-09 01:35:45</c:v>
                </c:pt>
                <c:pt idx="2902">
                  <c:v> 20-07-09 01:35:50</c:v>
                </c:pt>
                <c:pt idx="2903">
                  <c:v> 20-07-09 01:35:55</c:v>
                </c:pt>
                <c:pt idx="2904">
                  <c:v> 20-07-09 01:36:00</c:v>
                </c:pt>
                <c:pt idx="2905">
                  <c:v> 20-07-09 01:36:05</c:v>
                </c:pt>
                <c:pt idx="2906">
                  <c:v> 20-07-09 01:36:10</c:v>
                </c:pt>
                <c:pt idx="2907">
                  <c:v> 20-07-09 01:36:15</c:v>
                </c:pt>
                <c:pt idx="2908">
                  <c:v> 20-07-09 01:36:20</c:v>
                </c:pt>
                <c:pt idx="2909">
                  <c:v> 20-07-09 01:36:25</c:v>
                </c:pt>
                <c:pt idx="2910">
                  <c:v> 20-07-09 01:36:30</c:v>
                </c:pt>
                <c:pt idx="2911">
                  <c:v> 20-07-09 01:36:35</c:v>
                </c:pt>
                <c:pt idx="2912">
                  <c:v> 20-07-09 01:36:40</c:v>
                </c:pt>
                <c:pt idx="2913">
                  <c:v> 20-07-09 01:36:45</c:v>
                </c:pt>
                <c:pt idx="2914">
                  <c:v> 20-07-09 01:36:50</c:v>
                </c:pt>
                <c:pt idx="2915">
                  <c:v> 20-07-09 01:36:55</c:v>
                </c:pt>
                <c:pt idx="2916">
                  <c:v> 20-07-09 01:37:00</c:v>
                </c:pt>
                <c:pt idx="2917">
                  <c:v> 20-07-09 01:37:05</c:v>
                </c:pt>
                <c:pt idx="2918">
                  <c:v> 20-07-09 01:37:10</c:v>
                </c:pt>
                <c:pt idx="2919">
                  <c:v> 20-07-09 01:37:15</c:v>
                </c:pt>
                <c:pt idx="2920">
                  <c:v> 20-07-09 01:37:20</c:v>
                </c:pt>
                <c:pt idx="2921">
                  <c:v> 20-07-09 01:37:25</c:v>
                </c:pt>
                <c:pt idx="2922">
                  <c:v> 20-07-09 01:37:30</c:v>
                </c:pt>
                <c:pt idx="2923">
                  <c:v> 20-07-09 01:37:35</c:v>
                </c:pt>
                <c:pt idx="2924">
                  <c:v> 20-07-09 01:37:40</c:v>
                </c:pt>
                <c:pt idx="2925">
                  <c:v> 20-07-09 01:37:45</c:v>
                </c:pt>
                <c:pt idx="2926">
                  <c:v> 20-07-09 01:37:50</c:v>
                </c:pt>
                <c:pt idx="2927">
                  <c:v> 20-07-09 01:37:55</c:v>
                </c:pt>
                <c:pt idx="2928">
                  <c:v> 20-07-09 01:38:00</c:v>
                </c:pt>
                <c:pt idx="2929">
                  <c:v> 20-07-09 01:38:35</c:v>
                </c:pt>
                <c:pt idx="2930">
                  <c:v> 20-07-09 01:38:40</c:v>
                </c:pt>
                <c:pt idx="2931">
                  <c:v> 20-07-09 01:38:45</c:v>
                </c:pt>
                <c:pt idx="2932">
                  <c:v> 20-07-09 01:38:50</c:v>
                </c:pt>
                <c:pt idx="2933">
                  <c:v> 20-07-09 01:38:55</c:v>
                </c:pt>
                <c:pt idx="2934">
                  <c:v> 20-07-09 01:39:00</c:v>
                </c:pt>
                <c:pt idx="2935">
                  <c:v> 20-07-09 01:39:05</c:v>
                </c:pt>
                <c:pt idx="2936">
                  <c:v> 20-07-09 01:39:10</c:v>
                </c:pt>
                <c:pt idx="2937">
                  <c:v> 20-07-09 01:39:15</c:v>
                </c:pt>
                <c:pt idx="2938">
                  <c:v> 20-07-09 01:39:20</c:v>
                </c:pt>
                <c:pt idx="2939">
                  <c:v> 20-07-09 01:39:25</c:v>
                </c:pt>
                <c:pt idx="2940">
                  <c:v> 20-07-09 01:39:30</c:v>
                </c:pt>
                <c:pt idx="2941">
                  <c:v> 20-07-09 01:39:35</c:v>
                </c:pt>
                <c:pt idx="2942">
                  <c:v> 20-07-09 01:39:40</c:v>
                </c:pt>
                <c:pt idx="2943">
                  <c:v> 20-07-09 01:39:45</c:v>
                </c:pt>
                <c:pt idx="2944">
                  <c:v> 20-07-09 01:39:50</c:v>
                </c:pt>
                <c:pt idx="2945">
                  <c:v> 20-07-09 01:39:55</c:v>
                </c:pt>
                <c:pt idx="2946">
                  <c:v> 20-07-09 01:40:00</c:v>
                </c:pt>
                <c:pt idx="2947">
                  <c:v> 20-07-09 01:40:05</c:v>
                </c:pt>
                <c:pt idx="2948">
                  <c:v> 20-07-09 01:40:10</c:v>
                </c:pt>
                <c:pt idx="2949">
                  <c:v> 20-07-09 01:40:15</c:v>
                </c:pt>
                <c:pt idx="2950">
                  <c:v> 20-07-09 01:40:20</c:v>
                </c:pt>
                <c:pt idx="2951">
                  <c:v> 20-07-09 01:40:25</c:v>
                </c:pt>
                <c:pt idx="2952">
                  <c:v> 20-07-09 01:40:30</c:v>
                </c:pt>
                <c:pt idx="2953">
                  <c:v> 20-07-09 01:40:35</c:v>
                </c:pt>
                <c:pt idx="2954">
                  <c:v> 20-07-09 01:40:40</c:v>
                </c:pt>
                <c:pt idx="2955">
                  <c:v> 20-07-09 01:40:45</c:v>
                </c:pt>
                <c:pt idx="2956">
                  <c:v> 20-07-09 01:40:50</c:v>
                </c:pt>
                <c:pt idx="2957">
                  <c:v> 20-07-09 01:40:55</c:v>
                </c:pt>
                <c:pt idx="2958">
                  <c:v> 20-07-09 01:41:00</c:v>
                </c:pt>
                <c:pt idx="2959">
                  <c:v> 20-07-09 01:41:05</c:v>
                </c:pt>
                <c:pt idx="2960">
                  <c:v> 20-07-09 01:41:10</c:v>
                </c:pt>
                <c:pt idx="2961">
                  <c:v> 20-07-09 01:41:15</c:v>
                </c:pt>
                <c:pt idx="2962">
                  <c:v> 20-07-09 01:41:20</c:v>
                </c:pt>
                <c:pt idx="2963">
                  <c:v> 20-07-09 01:41:25</c:v>
                </c:pt>
                <c:pt idx="2964">
                  <c:v> 20-07-09 01:41:30</c:v>
                </c:pt>
                <c:pt idx="2965">
                  <c:v> 20-07-09 01:41:35</c:v>
                </c:pt>
                <c:pt idx="2966">
                  <c:v> 20-07-09 01:41:40</c:v>
                </c:pt>
                <c:pt idx="2967">
                  <c:v> 20-07-09 01:41:45</c:v>
                </c:pt>
                <c:pt idx="2968">
                  <c:v> 20-07-09 01:41:50</c:v>
                </c:pt>
                <c:pt idx="2969">
                  <c:v> 20-07-09 01:41:55</c:v>
                </c:pt>
                <c:pt idx="2970">
                  <c:v> 20-07-09 01:42:00</c:v>
                </c:pt>
                <c:pt idx="2971">
                  <c:v> 20-07-09 01:42:05</c:v>
                </c:pt>
                <c:pt idx="2972">
                  <c:v> 20-07-09 01:42:10</c:v>
                </c:pt>
                <c:pt idx="2973">
                  <c:v> 20-07-09 01:42:15</c:v>
                </c:pt>
                <c:pt idx="2974">
                  <c:v> 20-07-09 01:42:20</c:v>
                </c:pt>
                <c:pt idx="2975">
                  <c:v> 20-07-09 01:42:25</c:v>
                </c:pt>
                <c:pt idx="2976">
                  <c:v> 20-07-09 01:42:30</c:v>
                </c:pt>
                <c:pt idx="2977">
                  <c:v> 20-07-09 01:42:35</c:v>
                </c:pt>
                <c:pt idx="2978">
                  <c:v> 20-07-09 01:42:40</c:v>
                </c:pt>
                <c:pt idx="2979">
                  <c:v> 20-07-09 01:42:45</c:v>
                </c:pt>
                <c:pt idx="2980">
                  <c:v> 20-07-09 01:42:50</c:v>
                </c:pt>
                <c:pt idx="2981">
                  <c:v> 20-07-09 01:42:55</c:v>
                </c:pt>
                <c:pt idx="2982">
                  <c:v> 20-07-09 01:43:00</c:v>
                </c:pt>
                <c:pt idx="2983">
                  <c:v> 20-07-09 01:43:05</c:v>
                </c:pt>
                <c:pt idx="2984">
                  <c:v> 20-07-09 01:43:10</c:v>
                </c:pt>
                <c:pt idx="2985">
                  <c:v> 20-07-09 01:43:15</c:v>
                </c:pt>
                <c:pt idx="2986">
                  <c:v> 20-07-09 01:43:20</c:v>
                </c:pt>
                <c:pt idx="2987">
                  <c:v> 20-07-09 01:43:25</c:v>
                </c:pt>
                <c:pt idx="2988">
                  <c:v> 20-07-09 01:43:30</c:v>
                </c:pt>
                <c:pt idx="2989">
                  <c:v> 20-07-09 01:43:35</c:v>
                </c:pt>
                <c:pt idx="2990">
                  <c:v> 20-07-09 01:43:40</c:v>
                </c:pt>
                <c:pt idx="2991">
                  <c:v> 20-07-09 01:43:45</c:v>
                </c:pt>
                <c:pt idx="2992">
                  <c:v> 20-07-09 01:43:50</c:v>
                </c:pt>
                <c:pt idx="2993">
                  <c:v> 20-07-09 01:43:55</c:v>
                </c:pt>
                <c:pt idx="2994">
                  <c:v> 20-07-09 01:44:00</c:v>
                </c:pt>
                <c:pt idx="2995">
                  <c:v> 20-07-09 01:44:05</c:v>
                </c:pt>
                <c:pt idx="2996">
                  <c:v> 20-07-09 01:44:10</c:v>
                </c:pt>
                <c:pt idx="2997">
                  <c:v> 20-07-09 01:44:15</c:v>
                </c:pt>
                <c:pt idx="2998">
                  <c:v> 20-07-09 01:44:20</c:v>
                </c:pt>
                <c:pt idx="2999">
                  <c:v> 20-07-09 01:44:25</c:v>
                </c:pt>
                <c:pt idx="3000">
                  <c:v> 20-07-09 01:44:30</c:v>
                </c:pt>
                <c:pt idx="3001">
                  <c:v> 20-07-09 01:44:35</c:v>
                </c:pt>
                <c:pt idx="3002">
                  <c:v> 20-07-09 01:44:40</c:v>
                </c:pt>
                <c:pt idx="3003">
                  <c:v> 20-07-09 01:44:45</c:v>
                </c:pt>
                <c:pt idx="3004">
                  <c:v> 20-07-09 01:44:50</c:v>
                </c:pt>
                <c:pt idx="3005">
                  <c:v> 20-07-09 01:44:55</c:v>
                </c:pt>
                <c:pt idx="3006">
                  <c:v> 20-07-09 01:45:00</c:v>
                </c:pt>
                <c:pt idx="3007">
                  <c:v> 20-07-09 01:45:05</c:v>
                </c:pt>
                <c:pt idx="3008">
                  <c:v> 20-07-09 01:45:10</c:v>
                </c:pt>
                <c:pt idx="3009">
                  <c:v> 20-07-09 01:45:15</c:v>
                </c:pt>
                <c:pt idx="3010">
                  <c:v> 20-07-09 01:45:20</c:v>
                </c:pt>
                <c:pt idx="3011">
                  <c:v> 20-07-09 01:45:25</c:v>
                </c:pt>
                <c:pt idx="3012">
                  <c:v> 20-07-09 01:45:30</c:v>
                </c:pt>
                <c:pt idx="3013">
                  <c:v> 20-07-09 01:45:35</c:v>
                </c:pt>
                <c:pt idx="3014">
                  <c:v> 20-07-09 01:45:40</c:v>
                </c:pt>
                <c:pt idx="3015">
                  <c:v> 20-07-09 01:45:45</c:v>
                </c:pt>
                <c:pt idx="3016">
                  <c:v> 20-07-09 01:46:25</c:v>
                </c:pt>
                <c:pt idx="3017">
                  <c:v> 20-07-09 01:46:30</c:v>
                </c:pt>
                <c:pt idx="3018">
                  <c:v> 20-07-09 01:46:35</c:v>
                </c:pt>
                <c:pt idx="3019">
                  <c:v> 20-07-09 01:46:40</c:v>
                </c:pt>
                <c:pt idx="3020">
                  <c:v> 20-07-09 01:46:45</c:v>
                </c:pt>
                <c:pt idx="3021">
                  <c:v> 20-07-09 01:46:50</c:v>
                </c:pt>
                <c:pt idx="3022">
                  <c:v> 20-07-09 01:46:55</c:v>
                </c:pt>
                <c:pt idx="3023">
                  <c:v> 20-07-09 01:47:00</c:v>
                </c:pt>
                <c:pt idx="3024">
                  <c:v> 20-07-09 01:47:05</c:v>
                </c:pt>
                <c:pt idx="3025">
                  <c:v> 20-07-09 01:47:10</c:v>
                </c:pt>
                <c:pt idx="3026">
                  <c:v> 20-07-09 01:47:15</c:v>
                </c:pt>
                <c:pt idx="3027">
                  <c:v> 20-07-09 01:47:20</c:v>
                </c:pt>
                <c:pt idx="3028">
                  <c:v> 20-07-09 01:48:40</c:v>
                </c:pt>
                <c:pt idx="3029">
                  <c:v> 20-07-09 01:48:45</c:v>
                </c:pt>
                <c:pt idx="3030">
                  <c:v> 20-07-09 01:48:50</c:v>
                </c:pt>
                <c:pt idx="3031">
                  <c:v> 20-07-09 01:48:55</c:v>
                </c:pt>
                <c:pt idx="3032">
                  <c:v> 20-07-09 01:49:00</c:v>
                </c:pt>
                <c:pt idx="3033">
                  <c:v> 20-07-09 01:49:05</c:v>
                </c:pt>
                <c:pt idx="3034">
                  <c:v> 20-07-09 01:49:10</c:v>
                </c:pt>
                <c:pt idx="3035">
                  <c:v> 20-07-09 01:49:15</c:v>
                </c:pt>
                <c:pt idx="3036">
                  <c:v> 20-07-09 01:49:20</c:v>
                </c:pt>
                <c:pt idx="3037">
                  <c:v> 20-07-09 01:49:25</c:v>
                </c:pt>
                <c:pt idx="3038">
                  <c:v> 20-07-09 01:49:30</c:v>
                </c:pt>
                <c:pt idx="3039">
                  <c:v> 20-07-09 01:49:35</c:v>
                </c:pt>
                <c:pt idx="3040">
                  <c:v> 20-07-09 01:49:40</c:v>
                </c:pt>
                <c:pt idx="3041">
                  <c:v> 20-07-09 01:49:45</c:v>
                </c:pt>
                <c:pt idx="3042">
                  <c:v> 20-07-09 01:49:50</c:v>
                </c:pt>
                <c:pt idx="3043">
                  <c:v> 20-07-09 01:49:55</c:v>
                </c:pt>
                <c:pt idx="3044">
                  <c:v> 20-07-09 01:50:00</c:v>
                </c:pt>
                <c:pt idx="3045">
                  <c:v> 20-07-09 01:50:05</c:v>
                </c:pt>
                <c:pt idx="3046">
                  <c:v> 20-07-09 01:50:10</c:v>
                </c:pt>
                <c:pt idx="3047">
                  <c:v> 20-07-09 01:50:15</c:v>
                </c:pt>
                <c:pt idx="3048">
                  <c:v> 20-07-09 01:50:20</c:v>
                </c:pt>
                <c:pt idx="3049">
                  <c:v> 20-07-09 01:50:25</c:v>
                </c:pt>
                <c:pt idx="3050">
                  <c:v> 20-07-09 01:50:30</c:v>
                </c:pt>
                <c:pt idx="3051">
                  <c:v> 20-07-09 01:50:35</c:v>
                </c:pt>
                <c:pt idx="3052">
                  <c:v> 20-07-09 01:50:40</c:v>
                </c:pt>
                <c:pt idx="3053">
                  <c:v> 20-07-09 01:50:45</c:v>
                </c:pt>
                <c:pt idx="3054">
                  <c:v> 20-07-09 01:50:50</c:v>
                </c:pt>
                <c:pt idx="3055">
                  <c:v> 20-07-09 01:50:55</c:v>
                </c:pt>
                <c:pt idx="3056">
                  <c:v> 20-07-09 01:51:00</c:v>
                </c:pt>
                <c:pt idx="3057">
                  <c:v> 20-07-09 01:51:05</c:v>
                </c:pt>
                <c:pt idx="3058">
                  <c:v> 20-07-09 01:51:10</c:v>
                </c:pt>
                <c:pt idx="3059">
                  <c:v> 20-07-09 01:51:15</c:v>
                </c:pt>
                <c:pt idx="3060">
                  <c:v> 20-07-09 01:51:20</c:v>
                </c:pt>
                <c:pt idx="3061">
                  <c:v> 20-07-09 01:51:25</c:v>
                </c:pt>
                <c:pt idx="3062">
                  <c:v> 20-07-09 01:51:30</c:v>
                </c:pt>
                <c:pt idx="3063">
                  <c:v> 20-07-09 01:51:35</c:v>
                </c:pt>
                <c:pt idx="3064">
                  <c:v> 20-07-09 01:51:40</c:v>
                </c:pt>
                <c:pt idx="3065">
                  <c:v> 20-07-09 01:51:45</c:v>
                </c:pt>
                <c:pt idx="3066">
                  <c:v> 20-07-09 01:51:50</c:v>
                </c:pt>
                <c:pt idx="3067">
                  <c:v> 20-07-09 01:51:55</c:v>
                </c:pt>
                <c:pt idx="3068">
                  <c:v> 20-07-09 01:52:05</c:v>
                </c:pt>
                <c:pt idx="3069">
                  <c:v> 20-07-09 01:52:10</c:v>
                </c:pt>
                <c:pt idx="3070">
                  <c:v> 20-07-09 01:52:15</c:v>
                </c:pt>
                <c:pt idx="3071">
                  <c:v> 20-07-09 01:52:20</c:v>
                </c:pt>
                <c:pt idx="3072">
                  <c:v> 20-07-09 01:52:25</c:v>
                </c:pt>
                <c:pt idx="3073">
                  <c:v> 20-07-09 01:52:30</c:v>
                </c:pt>
                <c:pt idx="3074">
                  <c:v> 20-07-09 01:52:35</c:v>
                </c:pt>
                <c:pt idx="3075">
                  <c:v> 20-07-09 01:52:40</c:v>
                </c:pt>
                <c:pt idx="3076">
                  <c:v> 20-07-09 01:52:45</c:v>
                </c:pt>
                <c:pt idx="3077">
                  <c:v> 20-07-09 01:52:50</c:v>
                </c:pt>
                <c:pt idx="3078">
                  <c:v> 20-07-09 01:52:55</c:v>
                </c:pt>
                <c:pt idx="3079">
                  <c:v> 20-07-09 01:53:00</c:v>
                </c:pt>
                <c:pt idx="3080">
                  <c:v> 20-07-09 01:53:05</c:v>
                </c:pt>
                <c:pt idx="3081">
                  <c:v> 20-07-09 01:53:10</c:v>
                </c:pt>
                <c:pt idx="3082">
                  <c:v> 20-07-09 01:53:15</c:v>
                </c:pt>
                <c:pt idx="3083">
                  <c:v> 20-07-09 01:53:20</c:v>
                </c:pt>
                <c:pt idx="3084">
                  <c:v> 20-07-09 01:53:25</c:v>
                </c:pt>
                <c:pt idx="3085">
                  <c:v> 20-07-09 01:53:30</c:v>
                </c:pt>
                <c:pt idx="3086">
                  <c:v> 20-07-09 01:53:35</c:v>
                </c:pt>
                <c:pt idx="3087">
                  <c:v> 20-07-09 01:53:40</c:v>
                </c:pt>
                <c:pt idx="3088">
                  <c:v> 20-07-09 01:53:45</c:v>
                </c:pt>
                <c:pt idx="3089">
                  <c:v> 20-07-09 01:53:50</c:v>
                </c:pt>
                <c:pt idx="3090">
                  <c:v> 20-07-09 01:53:55</c:v>
                </c:pt>
                <c:pt idx="3091">
                  <c:v> 20-07-09 01:54:00</c:v>
                </c:pt>
                <c:pt idx="3092">
                  <c:v> 20-07-09 01:54:05</c:v>
                </c:pt>
                <c:pt idx="3093">
                  <c:v> 20-07-09 01:54:10</c:v>
                </c:pt>
                <c:pt idx="3094">
                  <c:v> 20-07-09 01:54:15</c:v>
                </c:pt>
                <c:pt idx="3095">
                  <c:v> 20-07-09 01:54:20</c:v>
                </c:pt>
                <c:pt idx="3096">
                  <c:v> 20-07-09 01:54:25</c:v>
                </c:pt>
                <c:pt idx="3097">
                  <c:v> 20-07-09 01:54:30</c:v>
                </c:pt>
                <c:pt idx="3098">
                  <c:v> 20-07-09 01:54:35</c:v>
                </c:pt>
                <c:pt idx="3099">
                  <c:v> 20-07-09 01:54:40</c:v>
                </c:pt>
                <c:pt idx="3100">
                  <c:v> 20-07-09 01:54:45</c:v>
                </c:pt>
                <c:pt idx="3101">
                  <c:v> 20-07-09 01:54:50</c:v>
                </c:pt>
                <c:pt idx="3102">
                  <c:v> 20-07-09 01:54:55</c:v>
                </c:pt>
                <c:pt idx="3103">
                  <c:v> 20-07-09 01:55:00</c:v>
                </c:pt>
                <c:pt idx="3104">
                  <c:v> 20-07-09 01:55:05</c:v>
                </c:pt>
                <c:pt idx="3105">
                  <c:v> 20-07-09 01:55:10</c:v>
                </c:pt>
                <c:pt idx="3106">
                  <c:v> 20-07-09 01:55:15</c:v>
                </c:pt>
                <c:pt idx="3107">
                  <c:v> 20-07-09 01:55:20</c:v>
                </c:pt>
                <c:pt idx="3108">
                  <c:v> 20-07-09 01:55:25</c:v>
                </c:pt>
                <c:pt idx="3109">
                  <c:v> 20-07-09 01:55:30</c:v>
                </c:pt>
                <c:pt idx="3110">
                  <c:v> 20-07-09 01:55:35</c:v>
                </c:pt>
                <c:pt idx="3111">
                  <c:v> 20-07-09 01:55:40</c:v>
                </c:pt>
                <c:pt idx="3112">
                  <c:v> 20-07-09 01:55:45</c:v>
                </c:pt>
                <c:pt idx="3113">
                  <c:v> 20-07-09 01:55:50</c:v>
                </c:pt>
                <c:pt idx="3114">
                  <c:v> 20-07-09 01:55:55</c:v>
                </c:pt>
                <c:pt idx="3115">
                  <c:v> 20-07-09 01:56:00</c:v>
                </c:pt>
                <c:pt idx="3116">
                  <c:v> 20-07-09 01:56:05</c:v>
                </c:pt>
                <c:pt idx="3117">
                  <c:v> 20-07-09 01:56:10</c:v>
                </c:pt>
                <c:pt idx="3118">
                  <c:v> 20-07-09 01:56:15</c:v>
                </c:pt>
                <c:pt idx="3119">
                  <c:v> 20-07-09 01:56:20</c:v>
                </c:pt>
                <c:pt idx="3120">
                  <c:v> 20-07-09 01:56:25</c:v>
                </c:pt>
                <c:pt idx="3121">
                  <c:v> 20-07-09 01:56:30</c:v>
                </c:pt>
                <c:pt idx="3122">
                  <c:v> 20-07-09 01:56:55</c:v>
                </c:pt>
                <c:pt idx="3123">
                  <c:v> 20-07-09 01:57:00</c:v>
                </c:pt>
                <c:pt idx="3124">
                  <c:v> 20-07-09 01:57:05</c:v>
                </c:pt>
                <c:pt idx="3125">
                  <c:v> 20-07-09 01:57:10</c:v>
                </c:pt>
                <c:pt idx="3126">
                  <c:v> 20-07-09 01:57:15</c:v>
                </c:pt>
                <c:pt idx="3127">
                  <c:v> 20-07-09 01:57:20</c:v>
                </c:pt>
                <c:pt idx="3128">
                  <c:v> 20-07-09 01:57:25</c:v>
                </c:pt>
                <c:pt idx="3129">
                  <c:v> 20-07-09 01:57:30</c:v>
                </c:pt>
                <c:pt idx="3130">
                  <c:v> 20-07-09 01:57:35</c:v>
                </c:pt>
                <c:pt idx="3131">
                  <c:v> 20-07-09 01:57:40</c:v>
                </c:pt>
                <c:pt idx="3132">
                  <c:v> 20-07-09 01:57:45</c:v>
                </c:pt>
                <c:pt idx="3133">
                  <c:v> 20-07-09 01:57:50</c:v>
                </c:pt>
                <c:pt idx="3134">
                  <c:v> 20-07-09 01:57:55</c:v>
                </c:pt>
                <c:pt idx="3135">
                  <c:v> 20-07-09 01:58:00</c:v>
                </c:pt>
                <c:pt idx="3136">
                  <c:v> 20-07-09 01:58:05</c:v>
                </c:pt>
                <c:pt idx="3137">
                  <c:v> 20-07-09 01:58:10</c:v>
                </c:pt>
                <c:pt idx="3138">
                  <c:v> 20-07-09 01:58:15</c:v>
                </c:pt>
                <c:pt idx="3139">
                  <c:v> 20-07-09 01:58:20</c:v>
                </c:pt>
                <c:pt idx="3140">
                  <c:v> 20-07-09 01:58:25</c:v>
                </c:pt>
                <c:pt idx="3141">
                  <c:v> 20-07-09 01:58:30</c:v>
                </c:pt>
                <c:pt idx="3142">
                  <c:v> 20-07-09 01:59:10</c:v>
                </c:pt>
                <c:pt idx="3143">
                  <c:v> 20-07-09 01:59:15</c:v>
                </c:pt>
                <c:pt idx="3144">
                  <c:v> 20-07-09 01:59:20</c:v>
                </c:pt>
                <c:pt idx="3145">
                  <c:v> 20-07-09 01:59:25</c:v>
                </c:pt>
                <c:pt idx="3146">
                  <c:v> 20-07-09 01:59:30</c:v>
                </c:pt>
                <c:pt idx="3147">
                  <c:v> 20-07-09 01:59:35</c:v>
                </c:pt>
                <c:pt idx="3148">
                  <c:v> 20-07-09 01:59:40</c:v>
                </c:pt>
                <c:pt idx="3149">
                  <c:v> 20-07-09 01:59:45</c:v>
                </c:pt>
                <c:pt idx="3150">
                  <c:v> 20-07-09 01:59:50</c:v>
                </c:pt>
                <c:pt idx="3151">
                  <c:v> 20-07-09 01:59:55</c:v>
                </c:pt>
                <c:pt idx="3152">
                  <c:v> 20-07-09 02:00:00</c:v>
                </c:pt>
                <c:pt idx="3153">
                  <c:v> 20-07-09 02:00:05</c:v>
                </c:pt>
                <c:pt idx="3154">
                  <c:v> 20-07-09 02:00:10</c:v>
                </c:pt>
                <c:pt idx="3155">
                  <c:v> 20-07-09 02:00:15</c:v>
                </c:pt>
                <c:pt idx="3156">
                  <c:v> 20-07-09 02:00:20</c:v>
                </c:pt>
                <c:pt idx="3157">
                  <c:v> 20-07-09 02:00:25</c:v>
                </c:pt>
                <c:pt idx="3158">
                  <c:v> 20-07-09 02:00:30</c:v>
                </c:pt>
                <c:pt idx="3159">
                  <c:v> 20-07-09 02:00:35</c:v>
                </c:pt>
                <c:pt idx="3160">
                  <c:v> 20-07-09 02:00:40</c:v>
                </c:pt>
                <c:pt idx="3161">
                  <c:v> 20-07-09 02:00:45</c:v>
                </c:pt>
                <c:pt idx="3162">
                  <c:v> 20-07-09 02:00:50</c:v>
                </c:pt>
                <c:pt idx="3163">
                  <c:v> 20-07-09 02:00:55</c:v>
                </c:pt>
                <c:pt idx="3164">
                  <c:v> 20-07-09 02:01:00</c:v>
                </c:pt>
                <c:pt idx="3165">
                  <c:v> 20-07-09 02:01:05</c:v>
                </c:pt>
                <c:pt idx="3166">
                  <c:v> 20-07-09 02:01:10</c:v>
                </c:pt>
                <c:pt idx="3167">
                  <c:v> 20-07-09 02:01:15</c:v>
                </c:pt>
                <c:pt idx="3168">
                  <c:v> 20-07-09 02:01:20</c:v>
                </c:pt>
                <c:pt idx="3169">
                  <c:v> 20-07-09 02:01:25</c:v>
                </c:pt>
                <c:pt idx="3170">
                  <c:v> 20-07-09 02:01:30</c:v>
                </c:pt>
                <c:pt idx="3171">
                  <c:v> 20-07-09 02:01:35</c:v>
                </c:pt>
                <c:pt idx="3172">
                  <c:v> 20-07-09 02:01:40</c:v>
                </c:pt>
                <c:pt idx="3173">
                  <c:v> 20-07-09 02:01:45</c:v>
                </c:pt>
                <c:pt idx="3174">
                  <c:v> 20-07-09 02:01:50</c:v>
                </c:pt>
                <c:pt idx="3175">
                  <c:v> 20-07-09 02:01:55</c:v>
                </c:pt>
                <c:pt idx="3176">
                  <c:v> 20-07-09 02:02:00</c:v>
                </c:pt>
                <c:pt idx="3177">
                  <c:v> 20-07-09 02:02:05</c:v>
                </c:pt>
                <c:pt idx="3178">
                  <c:v> 20-07-09 02:02:10</c:v>
                </c:pt>
                <c:pt idx="3179">
                  <c:v> 20-07-09 02:02:15</c:v>
                </c:pt>
                <c:pt idx="3180">
                  <c:v> 20-07-09 02:02:20</c:v>
                </c:pt>
                <c:pt idx="3181">
                  <c:v> 20-07-09 02:02:25</c:v>
                </c:pt>
                <c:pt idx="3182">
                  <c:v> 20-07-09 02:02:30</c:v>
                </c:pt>
                <c:pt idx="3183">
                  <c:v> 20-07-09 02:02:35</c:v>
                </c:pt>
                <c:pt idx="3184">
                  <c:v> 20-07-09 02:02:40</c:v>
                </c:pt>
                <c:pt idx="3185">
                  <c:v> 20-07-09 02:02:45</c:v>
                </c:pt>
                <c:pt idx="3186">
                  <c:v> 20-07-09 02:02:50</c:v>
                </c:pt>
                <c:pt idx="3187">
                  <c:v> 20-07-09 02:02:55</c:v>
                </c:pt>
                <c:pt idx="3188">
                  <c:v> 20-07-09 02:03:00</c:v>
                </c:pt>
                <c:pt idx="3189">
                  <c:v> 20-07-09 02:03:05</c:v>
                </c:pt>
                <c:pt idx="3190">
                  <c:v> 20-07-09 02:03:10</c:v>
                </c:pt>
                <c:pt idx="3191">
                  <c:v> 20-07-09 02:03:15</c:v>
                </c:pt>
                <c:pt idx="3192">
                  <c:v> 20-07-09 02:03:20</c:v>
                </c:pt>
                <c:pt idx="3193">
                  <c:v> 20-07-09 02:03:25</c:v>
                </c:pt>
                <c:pt idx="3194">
                  <c:v> 20-07-09 02:03:30</c:v>
                </c:pt>
                <c:pt idx="3195">
                  <c:v> 20-07-09 02:03:35</c:v>
                </c:pt>
                <c:pt idx="3196">
                  <c:v> 20-07-09 02:03:40</c:v>
                </c:pt>
                <c:pt idx="3197">
                  <c:v> 20-07-09 02:03:45</c:v>
                </c:pt>
                <c:pt idx="3198">
                  <c:v> 20-07-09 02:03:50</c:v>
                </c:pt>
                <c:pt idx="3199">
                  <c:v> 20-07-09 02:03:55</c:v>
                </c:pt>
                <c:pt idx="3200">
                  <c:v> 20-07-09 02:04:00</c:v>
                </c:pt>
                <c:pt idx="3201">
                  <c:v> 20-07-09 02:04:05</c:v>
                </c:pt>
                <c:pt idx="3202">
                  <c:v> 20-07-09 02:04:10</c:v>
                </c:pt>
                <c:pt idx="3203">
                  <c:v> 20-07-09 02:05:20</c:v>
                </c:pt>
                <c:pt idx="3204">
                  <c:v> 20-07-09 02:05:25</c:v>
                </c:pt>
                <c:pt idx="3205">
                  <c:v> 20-07-09 02:05:30</c:v>
                </c:pt>
                <c:pt idx="3206">
                  <c:v> 20-07-09 02:05:35</c:v>
                </c:pt>
                <c:pt idx="3207">
                  <c:v> 20-07-09 02:05:40</c:v>
                </c:pt>
                <c:pt idx="3208">
                  <c:v> 20-07-09 02:05:45</c:v>
                </c:pt>
                <c:pt idx="3209">
                  <c:v> 20-07-09 02:05:50</c:v>
                </c:pt>
                <c:pt idx="3210">
                  <c:v> 20-07-09 02:05:55</c:v>
                </c:pt>
                <c:pt idx="3211">
                  <c:v> 20-07-09 02:06:00</c:v>
                </c:pt>
                <c:pt idx="3212">
                  <c:v> 20-07-09 02:06:05</c:v>
                </c:pt>
                <c:pt idx="3213">
                  <c:v> 20-07-09 02:06:10</c:v>
                </c:pt>
                <c:pt idx="3214">
                  <c:v> 20-07-09 02:06:15</c:v>
                </c:pt>
                <c:pt idx="3215">
                  <c:v> 20-07-09 02:06:20</c:v>
                </c:pt>
                <c:pt idx="3216">
                  <c:v> 20-07-09 02:06:25</c:v>
                </c:pt>
                <c:pt idx="3217">
                  <c:v> 20-07-09 02:06:30</c:v>
                </c:pt>
                <c:pt idx="3218">
                  <c:v> 20-07-09 02:06:35</c:v>
                </c:pt>
                <c:pt idx="3219">
                  <c:v> 20-07-09 02:06:40</c:v>
                </c:pt>
                <c:pt idx="3220">
                  <c:v> 20-07-09 02:06:45</c:v>
                </c:pt>
                <c:pt idx="3221">
                  <c:v> 20-07-09 02:06:50</c:v>
                </c:pt>
                <c:pt idx="3222">
                  <c:v> 20-07-09 02:06:55</c:v>
                </c:pt>
                <c:pt idx="3223">
                  <c:v> 20-07-09 02:07:00</c:v>
                </c:pt>
                <c:pt idx="3224">
                  <c:v> 20-07-09 02:07:05</c:v>
                </c:pt>
                <c:pt idx="3225">
                  <c:v> 20-07-09 02:07:10</c:v>
                </c:pt>
                <c:pt idx="3226">
                  <c:v> 20-07-09 02:07:15</c:v>
                </c:pt>
                <c:pt idx="3227">
                  <c:v> 20-07-09 02:07:20</c:v>
                </c:pt>
                <c:pt idx="3228">
                  <c:v> 20-07-09 02:07:25</c:v>
                </c:pt>
                <c:pt idx="3229">
                  <c:v> 20-07-09 02:07:30</c:v>
                </c:pt>
                <c:pt idx="3230">
                  <c:v> 20-07-09 02:07:35</c:v>
                </c:pt>
                <c:pt idx="3231">
                  <c:v> 20-07-09 02:07:40</c:v>
                </c:pt>
                <c:pt idx="3232">
                  <c:v> 20-07-09 02:07:45</c:v>
                </c:pt>
                <c:pt idx="3233">
                  <c:v> 20-07-09 02:07:50</c:v>
                </c:pt>
                <c:pt idx="3234">
                  <c:v> 20-07-09 02:07:55</c:v>
                </c:pt>
                <c:pt idx="3235">
                  <c:v> 20-07-09 02:08:00</c:v>
                </c:pt>
                <c:pt idx="3236">
                  <c:v> 20-07-09 02:08:05</c:v>
                </c:pt>
                <c:pt idx="3237">
                  <c:v> 20-07-09 02:08:10</c:v>
                </c:pt>
                <c:pt idx="3238">
                  <c:v> 20-07-09 02:08:15</c:v>
                </c:pt>
                <c:pt idx="3239">
                  <c:v> 20-07-09 02:08:20</c:v>
                </c:pt>
                <c:pt idx="3240">
                  <c:v> 20-07-09 02:08:25</c:v>
                </c:pt>
                <c:pt idx="3241">
                  <c:v> 20-07-09 02:08:30</c:v>
                </c:pt>
                <c:pt idx="3242">
                  <c:v> 20-07-09 02:08:35</c:v>
                </c:pt>
                <c:pt idx="3243">
                  <c:v> 20-07-09 02:08:40</c:v>
                </c:pt>
                <c:pt idx="3244">
                  <c:v> 20-07-09 02:08:45</c:v>
                </c:pt>
                <c:pt idx="3245">
                  <c:v> 20-07-09 02:08:50</c:v>
                </c:pt>
                <c:pt idx="3246">
                  <c:v> 20-07-09 02:08:55</c:v>
                </c:pt>
                <c:pt idx="3247">
                  <c:v> 20-07-09 02:09:00</c:v>
                </c:pt>
                <c:pt idx="3248">
                  <c:v> 20-07-09 02:09:05</c:v>
                </c:pt>
                <c:pt idx="3249">
                  <c:v> 20-07-09 02:09:10</c:v>
                </c:pt>
                <c:pt idx="3250">
                  <c:v> 20-07-09 02:09:15</c:v>
                </c:pt>
                <c:pt idx="3251">
                  <c:v> 20-07-09 02:09:20</c:v>
                </c:pt>
                <c:pt idx="3252">
                  <c:v> 20-07-09 02:09:25</c:v>
                </c:pt>
                <c:pt idx="3253">
                  <c:v> 20-07-09 02:09:30</c:v>
                </c:pt>
                <c:pt idx="3254">
                  <c:v> 20-07-09 02:09:35</c:v>
                </c:pt>
                <c:pt idx="3255">
                  <c:v> 20-07-09 02:09:40</c:v>
                </c:pt>
                <c:pt idx="3256">
                  <c:v> 20-07-09 02:09:45</c:v>
                </c:pt>
                <c:pt idx="3257">
                  <c:v> 20-07-09 02:09:50</c:v>
                </c:pt>
                <c:pt idx="3258">
                  <c:v> 20-07-09 02:09:55</c:v>
                </c:pt>
                <c:pt idx="3259">
                  <c:v> 20-07-09 02:10:00</c:v>
                </c:pt>
                <c:pt idx="3260">
                  <c:v> 20-07-09 02:10:05</c:v>
                </c:pt>
                <c:pt idx="3261">
                  <c:v> 20-07-09 02:10:10</c:v>
                </c:pt>
                <c:pt idx="3262">
                  <c:v> 20-07-09 02:10:15</c:v>
                </c:pt>
                <c:pt idx="3263">
                  <c:v> 20-07-09 02:10:20</c:v>
                </c:pt>
                <c:pt idx="3264">
                  <c:v> 20-07-09 02:10:25</c:v>
                </c:pt>
                <c:pt idx="3265">
                  <c:v> 20-07-09 02:10:30</c:v>
                </c:pt>
                <c:pt idx="3266">
                  <c:v> 20-07-09 02:10:35</c:v>
                </c:pt>
                <c:pt idx="3267">
                  <c:v> 20-07-09 02:10:40</c:v>
                </c:pt>
                <c:pt idx="3268">
                  <c:v> 20-07-09 02:10:45</c:v>
                </c:pt>
                <c:pt idx="3269">
                  <c:v> 20-07-09 02:10:50</c:v>
                </c:pt>
                <c:pt idx="3270">
                  <c:v> 20-07-09 02:10:55</c:v>
                </c:pt>
                <c:pt idx="3271">
                  <c:v> 20-07-09 02:11:00</c:v>
                </c:pt>
                <c:pt idx="3272">
                  <c:v> 20-07-09 02:11:05</c:v>
                </c:pt>
                <c:pt idx="3273">
                  <c:v> 20-07-09 02:11:10</c:v>
                </c:pt>
                <c:pt idx="3274">
                  <c:v> 20-07-09 02:11:15</c:v>
                </c:pt>
                <c:pt idx="3275">
                  <c:v> 20-07-09 02:11:20</c:v>
                </c:pt>
                <c:pt idx="3276">
                  <c:v> 20-07-09 02:11:25</c:v>
                </c:pt>
                <c:pt idx="3277">
                  <c:v> 20-07-09 02:11:30</c:v>
                </c:pt>
                <c:pt idx="3278">
                  <c:v> 20-07-09 02:11:35</c:v>
                </c:pt>
                <c:pt idx="3279">
                  <c:v> 20-07-09 02:11:40</c:v>
                </c:pt>
                <c:pt idx="3280">
                  <c:v> 20-07-09 02:11:45</c:v>
                </c:pt>
                <c:pt idx="3281">
                  <c:v> 20-07-09 02:11:50</c:v>
                </c:pt>
                <c:pt idx="3282">
                  <c:v> 20-07-09 02:11:55</c:v>
                </c:pt>
                <c:pt idx="3283">
                  <c:v> 20-07-09 02:12:00</c:v>
                </c:pt>
                <c:pt idx="3284">
                  <c:v> 20-07-09 02:12:05</c:v>
                </c:pt>
                <c:pt idx="3285">
                  <c:v> 20-07-09 02:12:10</c:v>
                </c:pt>
                <c:pt idx="3286">
                  <c:v> 20-07-09 02:12:15</c:v>
                </c:pt>
                <c:pt idx="3287">
                  <c:v> 20-07-09 02:12:20</c:v>
                </c:pt>
                <c:pt idx="3288">
                  <c:v> 20-07-09 02:12:25</c:v>
                </c:pt>
                <c:pt idx="3289">
                  <c:v> 20-07-09 02:12:30</c:v>
                </c:pt>
                <c:pt idx="3290">
                  <c:v> 20-07-09 02:12:35</c:v>
                </c:pt>
                <c:pt idx="3291">
                  <c:v> 20-07-09 02:12:40</c:v>
                </c:pt>
                <c:pt idx="3292">
                  <c:v> 20-07-09 02:12:45</c:v>
                </c:pt>
                <c:pt idx="3293">
                  <c:v> 20-07-09 02:12:50</c:v>
                </c:pt>
                <c:pt idx="3294">
                  <c:v> 20-07-09 02:12:55</c:v>
                </c:pt>
                <c:pt idx="3295">
                  <c:v> 20-07-09 02:13:00</c:v>
                </c:pt>
                <c:pt idx="3296">
                  <c:v> 20-07-09 02:13:05</c:v>
                </c:pt>
                <c:pt idx="3297">
                  <c:v> 20-07-09 02:13:10</c:v>
                </c:pt>
                <c:pt idx="3298">
                  <c:v> 20-07-09 02:13:15</c:v>
                </c:pt>
                <c:pt idx="3299">
                  <c:v> 20-07-09 02:13:20</c:v>
                </c:pt>
                <c:pt idx="3300">
                  <c:v> 20-07-09 02:13:25</c:v>
                </c:pt>
                <c:pt idx="3301">
                  <c:v> 20-07-09 02:13:30</c:v>
                </c:pt>
                <c:pt idx="3302">
                  <c:v> 20-07-09 02:13:35</c:v>
                </c:pt>
                <c:pt idx="3303">
                  <c:v> 20-07-09 02:13:40</c:v>
                </c:pt>
                <c:pt idx="3304">
                  <c:v> 20-07-09 02:13:45</c:v>
                </c:pt>
                <c:pt idx="3305">
                  <c:v> 20-07-09 02:13:50</c:v>
                </c:pt>
                <c:pt idx="3306">
                  <c:v> 20-07-09 02:13:55</c:v>
                </c:pt>
                <c:pt idx="3307">
                  <c:v> 20-07-09 02:14:00</c:v>
                </c:pt>
                <c:pt idx="3308">
                  <c:v> 20-07-09 02:14:05</c:v>
                </c:pt>
                <c:pt idx="3309">
                  <c:v> 20-07-09 02:14:10</c:v>
                </c:pt>
                <c:pt idx="3310">
                  <c:v> 20-07-09 02:14:15</c:v>
                </c:pt>
                <c:pt idx="3311">
                  <c:v> 20-07-09 02:14:20</c:v>
                </c:pt>
                <c:pt idx="3312">
                  <c:v> 20-07-09 02:14:25</c:v>
                </c:pt>
                <c:pt idx="3313">
                  <c:v> 20-07-09 02:14:30</c:v>
                </c:pt>
                <c:pt idx="3314">
                  <c:v> 20-07-09 02:14:35</c:v>
                </c:pt>
                <c:pt idx="3315">
                  <c:v> 20-07-09 02:14:40</c:v>
                </c:pt>
                <c:pt idx="3316">
                  <c:v> 20-07-09 02:14:50</c:v>
                </c:pt>
                <c:pt idx="3317">
                  <c:v> 20-07-09 02:14:55</c:v>
                </c:pt>
                <c:pt idx="3318">
                  <c:v> 20-07-09 02:15:00</c:v>
                </c:pt>
                <c:pt idx="3319">
                  <c:v> 20-07-09 02:15:05</c:v>
                </c:pt>
                <c:pt idx="3320">
                  <c:v> 20-07-09 02:15:10</c:v>
                </c:pt>
                <c:pt idx="3321">
                  <c:v> 20-07-09 02:15:15</c:v>
                </c:pt>
                <c:pt idx="3322">
                  <c:v> 20-07-09 02:15:20</c:v>
                </c:pt>
                <c:pt idx="3323">
                  <c:v> 20-07-09 02:15:25</c:v>
                </c:pt>
                <c:pt idx="3324">
                  <c:v> 20-07-09 02:15:30</c:v>
                </c:pt>
                <c:pt idx="3325">
                  <c:v> 20-07-09 02:15:35</c:v>
                </c:pt>
                <c:pt idx="3326">
                  <c:v> 20-07-09 02:15:40</c:v>
                </c:pt>
                <c:pt idx="3327">
                  <c:v> 20-07-09 02:15:45</c:v>
                </c:pt>
                <c:pt idx="3328">
                  <c:v> 20-07-09 02:15:55</c:v>
                </c:pt>
                <c:pt idx="3329">
                  <c:v> 20-07-09 02:16:00</c:v>
                </c:pt>
                <c:pt idx="3330">
                  <c:v> 20-07-09 02:16:05</c:v>
                </c:pt>
                <c:pt idx="3331">
                  <c:v> 20-07-09 02:16:10</c:v>
                </c:pt>
                <c:pt idx="3332">
                  <c:v> 20-07-09 02:16:15</c:v>
                </c:pt>
                <c:pt idx="3333">
                  <c:v> 20-07-09 02:16:20</c:v>
                </c:pt>
                <c:pt idx="3334">
                  <c:v> 20-07-09 02:16:25</c:v>
                </c:pt>
                <c:pt idx="3335">
                  <c:v> 20-07-09 02:16:30</c:v>
                </c:pt>
                <c:pt idx="3336">
                  <c:v> 20-07-09 02:16:35</c:v>
                </c:pt>
                <c:pt idx="3337">
                  <c:v> 20-07-09 02:16:40</c:v>
                </c:pt>
                <c:pt idx="3338">
                  <c:v> 20-07-09 02:16:45</c:v>
                </c:pt>
                <c:pt idx="3339">
                  <c:v> 20-07-09 02:16:50</c:v>
                </c:pt>
                <c:pt idx="3340">
                  <c:v> 20-07-09 02:16:55</c:v>
                </c:pt>
                <c:pt idx="3341">
                  <c:v> 20-07-09 02:17:00</c:v>
                </c:pt>
                <c:pt idx="3342">
                  <c:v> 20-07-09 02:17:05</c:v>
                </c:pt>
                <c:pt idx="3343">
                  <c:v> 20-07-09 02:17:10</c:v>
                </c:pt>
                <c:pt idx="3344">
                  <c:v> 20-07-09 02:17:15</c:v>
                </c:pt>
                <c:pt idx="3345">
                  <c:v> 20-07-09 02:17:20</c:v>
                </c:pt>
                <c:pt idx="3346">
                  <c:v> 20-07-09 02:17:25</c:v>
                </c:pt>
                <c:pt idx="3347">
                  <c:v> 20-07-09 02:17:30</c:v>
                </c:pt>
                <c:pt idx="3348">
                  <c:v> 20-07-09 02:17:35</c:v>
                </c:pt>
                <c:pt idx="3349">
                  <c:v> 20-07-09 02:17:40</c:v>
                </c:pt>
                <c:pt idx="3350">
                  <c:v> 20-07-09 02:17:45</c:v>
                </c:pt>
                <c:pt idx="3351">
                  <c:v> 20-07-09 02:17:50</c:v>
                </c:pt>
                <c:pt idx="3352">
                  <c:v> 20-07-09 02:17:55</c:v>
                </c:pt>
                <c:pt idx="3353">
                  <c:v> 20-07-09 02:18:00</c:v>
                </c:pt>
                <c:pt idx="3354">
                  <c:v> 20-07-09 02:18:05</c:v>
                </c:pt>
                <c:pt idx="3355">
                  <c:v> 20-07-09 02:18:10</c:v>
                </c:pt>
                <c:pt idx="3356">
                  <c:v> 20-07-09 02:18:15</c:v>
                </c:pt>
                <c:pt idx="3357">
                  <c:v> 20-07-09 02:18:20</c:v>
                </c:pt>
                <c:pt idx="3358">
                  <c:v> 20-07-09 02:18:25</c:v>
                </c:pt>
                <c:pt idx="3359">
                  <c:v> 20-07-09 02:18:30</c:v>
                </c:pt>
                <c:pt idx="3360">
                  <c:v> 20-07-09 02:18:35</c:v>
                </c:pt>
                <c:pt idx="3361">
                  <c:v> 20-07-09 02:18:40</c:v>
                </c:pt>
                <c:pt idx="3362">
                  <c:v> 20-07-09 02:18:45</c:v>
                </c:pt>
                <c:pt idx="3363">
                  <c:v> 20-07-09 02:18:50</c:v>
                </c:pt>
                <c:pt idx="3364">
                  <c:v> 20-07-09 02:18:55</c:v>
                </c:pt>
                <c:pt idx="3365">
                  <c:v> 20-07-09 02:19:00</c:v>
                </c:pt>
                <c:pt idx="3366">
                  <c:v> 20-07-09 02:19:05</c:v>
                </c:pt>
                <c:pt idx="3367">
                  <c:v> 20-07-09 02:19:10</c:v>
                </c:pt>
                <c:pt idx="3368">
                  <c:v> 20-07-09 02:19:15</c:v>
                </c:pt>
                <c:pt idx="3369">
                  <c:v> 20-07-09 02:19:20</c:v>
                </c:pt>
                <c:pt idx="3370">
                  <c:v> 20-07-09 02:19:25</c:v>
                </c:pt>
                <c:pt idx="3371">
                  <c:v> 20-07-09 02:19:45</c:v>
                </c:pt>
                <c:pt idx="3372">
                  <c:v> 20-07-09 02:19:50</c:v>
                </c:pt>
                <c:pt idx="3373">
                  <c:v> 20-07-09 02:19:55</c:v>
                </c:pt>
                <c:pt idx="3374">
                  <c:v> 20-07-09 02:20:00</c:v>
                </c:pt>
                <c:pt idx="3375">
                  <c:v> 20-07-09 02:20:05</c:v>
                </c:pt>
                <c:pt idx="3376">
                  <c:v> 20-07-09 02:20:10</c:v>
                </c:pt>
                <c:pt idx="3377">
                  <c:v> 20-07-09 02:20:15</c:v>
                </c:pt>
                <c:pt idx="3378">
                  <c:v> 20-07-09 02:20:20</c:v>
                </c:pt>
                <c:pt idx="3379">
                  <c:v> 20-07-09 02:20:25</c:v>
                </c:pt>
                <c:pt idx="3380">
                  <c:v> 20-07-09 02:20:30</c:v>
                </c:pt>
                <c:pt idx="3381">
                  <c:v> 20-07-09 02:20:35</c:v>
                </c:pt>
                <c:pt idx="3382">
                  <c:v> 20-07-09 02:20:40</c:v>
                </c:pt>
                <c:pt idx="3383">
                  <c:v> 20-07-09 02:21:30</c:v>
                </c:pt>
                <c:pt idx="3384">
                  <c:v> 20-07-09 02:21:35</c:v>
                </c:pt>
                <c:pt idx="3385">
                  <c:v> 20-07-09 02:21:40</c:v>
                </c:pt>
                <c:pt idx="3386">
                  <c:v> 20-07-09 02:21:45</c:v>
                </c:pt>
                <c:pt idx="3387">
                  <c:v> 20-07-09 02:21:50</c:v>
                </c:pt>
                <c:pt idx="3388">
                  <c:v> 20-07-09 02:21:55</c:v>
                </c:pt>
                <c:pt idx="3389">
                  <c:v> 20-07-09 02:22:00</c:v>
                </c:pt>
                <c:pt idx="3390">
                  <c:v> 20-07-09 02:22:05</c:v>
                </c:pt>
                <c:pt idx="3391">
                  <c:v> 20-07-09 02:22:10</c:v>
                </c:pt>
                <c:pt idx="3392">
                  <c:v> 20-07-09 02:22:15</c:v>
                </c:pt>
                <c:pt idx="3393">
                  <c:v> 20-07-09 02:22:20</c:v>
                </c:pt>
                <c:pt idx="3394">
                  <c:v> 20-07-09 02:22:25</c:v>
                </c:pt>
                <c:pt idx="3395">
                  <c:v> 20-07-09 02:22:30</c:v>
                </c:pt>
                <c:pt idx="3396">
                  <c:v> 20-07-09 02:22:35</c:v>
                </c:pt>
                <c:pt idx="3397">
                  <c:v> 20-07-09 02:22:40</c:v>
                </c:pt>
                <c:pt idx="3398">
                  <c:v> 20-07-09 02:22:45</c:v>
                </c:pt>
                <c:pt idx="3399">
                  <c:v> 20-07-09 02:22:50</c:v>
                </c:pt>
                <c:pt idx="3400">
                  <c:v> 20-07-09 02:22:55</c:v>
                </c:pt>
                <c:pt idx="3401">
                  <c:v> 20-07-09 02:23:00</c:v>
                </c:pt>
                <c:pt idx="3402">
                  <c:v> 20-07-09 02:23:05</c:v>
                </c:pt>
                <c:pt idx="3403">
                  <c:v> 20-07-09 02:23:10</c:v>
                </c:pt>
                <c:pt idx="3404">
                  <c:v> 20-07-09 02:23:15</c:v>
                </c:pt>
                <c:pt idx="3405">
                  <c:v> 20-07-09 02:23:20</c:v>
                </c:pt>
                <c:pt idx="3406">
                  <c:v> 20-07-09 02:23:25</c:v>
                </c:pt>
                <c:pt idx="3407">
                  <c:v> 20-07-09 02:23:30</c:v>
                </c:pt>
                <c:pt idx="3408">
                  <c:v> 20-07-09 02:23:35</c:v>
                </c:pt>
                <c:pt idx="3409">
                  <c:v> 20-07-09 02:23:40</c:v>
                </c:pt>
                <c:pt idx="3410">
                  <c:v> 20-07-09 02:23:45</c:v>
                </c:pt>
                <c:pt idx="3411">
                  <c:v> 20-07-09 02:23:50</c:v>
                </c:pt>
                <c:pt idx="3412">
                  <c:v> 20-07-09 02:23:55</c:v>
                </c:pt>
                <c:pt idx="3413">
                  <c:v> 20-07-09 02:24:00</c:v>
                </c:pt>
                <c:pt idx="3414">
                  <c:v> 20-07-09 02:24:05</c:v>
                </c:pt>
                <c:pt idx="3415">
                  <c:v> 20-07-09 02:24:10</c:v>
                </c:pt>
                <c:pt idx="3416">
                  <c:v> 20-07-09 02:24:15</c:v>
                </c:pt>
                <c:pt idx="3417">
                  <c:v> 20-07-09 02:24:20</c:v>
                </c:pt>
                <c:pt idx="3418">
                  <c:v> 20-07-09 02:24:25</c:v>
                </c:pt>
                <c:pt idx="3419">
                  <c:v> 20-07-09 02:24:30</c:v>
                </c:pt>
                <c:pt idx="3420">
                  <c:v> 20-07-09 02:24:35</c:v>
                </c:pt>
                <c:pt idx="3421">
                  <c:v> 20-07-09 02:24:40</c:v>
                </c:pt>
                <c:pt idx="3422">
                  <c:v> 20-07-09 02:24:45</c:v>
                </c:pt>
                <c:pt idx="3423">
                  <c:v> 20-07-09 02:24:50</c:v>
                </c:pt>
                <c:pt idx="3424">
                  <c:v> 20-07-09 02:24:55</c:v>
                </c:pt>
                <c:pt idx="3425">
                  <c:v> 20-07-09 02:25:00</c:v>
                </c:pt>
                <c:pt idx="3426">
                  <c:v> 20-07-09 02:25:05</c:v>
                </c:pt>
                <c:pt idx="3427">
                  <c:v> 20-07-09 02:25:10</c:v>
                </c:pt>
                <c:pt idx="3428">
                  <c:v> 20-07-09 02:25:15</c:v>
                </c:pt>
                <c:pt idx="3429">
                  <c:v> 20-07-09 02:25:20</c:v>
                </c:pt>
                <c:pt idx="3430">
                  <c:v> 20-07-09 02:25:25</c:v>
                </c:pt>
                <c:pt idx="3431">
                  <c:v> 20-07-09 02:25:30</c:v>
                </c:pt>
                <c:pt idx="3432">
                  <c:v> 20-07-09 02:25:35</c:v>
                </c:pt>
                <c:pt idx="3433">
                  <c:v> 20-07-09 02:25:40</c:v>
                </c:pt>
                <c:pt idx="3434">
                  <c:v> 20-07-09 02:25:45</c:v>
                </c:pt>
                <c:pt idx="3435">
                  <c:v> 20-07-09 02:25:50</c:v>
                </c:pt>
                <c:pt idx="3436">
                  <c:v> 20-07-09 02:25:55</c:v>
                </c:pt>
                <c:pt idx="3437">
                  <c:v> 20-07-09 02:26:00</c:v>
                </c:pt>
                <c:pt idx="3438">
                  <c:v> 20-07-09 02:26:05</c:v>
                </c:pt>
                <c:pt idx="3439">
                  <c:v> 20-07-09 02:26:10</c:v>
                </c:pt>
                <c:pt idx="3440">
                  <c:v> 20-07-09 02:26:15</c:v>
                </c:pt>
                <c:pt idx="3441">
                  <c:v> 20-07-09 02:26:20</c:v>
                </c:pt>
                <c:pt idx="3442">
                  <c:v> 20-07-09 02:26:25</c:v>
                </c:pt>
                <c:pt idx="3443">
                  <c:v> 20-07-09 02:26:30</c:v>
                </c:pt>
                <c:pt idx="3444">
                  <c:v> 20-07-09 02:26:35</c:v>
                </c:pt>
                <c:pt idx="3445">
                  <c:v> 20-07-09 02:26:40</c:v>
                </c:pt>
                <c:pt idx="3446">
                  <c:v> 20-07-09 02:26:45</c:v>
                </c:pt>
                <c:pt idx="3447">
                  <c:v> 20-07-09 02:26:50</c:v>
                </c:pt>
                <c:pt idx="3448">
                  <c:v> 20-07-09 02:26:55</c:v>
                </c:pt>
                <c:pt idx="3449">
                  <c:v> 20-07-09 02:27:00</c:v>
                </c:pt>
                <c:pt idx="3450">
                  <c:v> 20-07-09 02:27:05</c:v>
                </c:pt>
                <c:pt idx="3451">
                  <c:v> 20-07-09 02:27:10</c:v>
                </c:pt>
                <c:pt idx="3452">
                  <c:v> 20-07-09 02:27:15</c:v>
                </c:pt>
                <c:pt idx="3453">
                  <c:v> 20-07-09 02:27:20</c:v>
                </c:pt>
                <c:pt idx="3454">
                  <c:v> 20-07-09 02:27:25</c:v>
                </c:pt>
                <c:pt idx="3455">
                  <c:v> 20-07-09 02:27:30</c:v>
                </c:pt>
                <c:pt idx="3456">
                  <c:v> 20-07-09 02:27:35</c:v>
                </c:pt>
                <c:pt idx="3457">
                  <c:v> 20-07-09 02:27:40</c:v>
                </c:pt>
                <c:pt idx="3458">
                  <c:v> 20-07-09 02:27:45</c:v>
                </c:pt>
                <c:pt idx="3459">
                  <c:v> 20-07-09 02:27:50</c:v>
                </c:pt>
                <c:pt idx="3460">
                  <c:v> 20-07-09 02:27:55</c:v>
                </c:pt>
                <c:pt idx="3461">
                  <c:v> 20-07-09 02:28:00</c:v>
                </c:pt>
                <c:pt idx="3462">
                  <c:v> 20-07-09 02:28:05</c:v>
                </c:pt>
                <c:pt idx="3463">
                  <c:v> 20-07-09 02:28:10</c:v>
                </c:pt>
                <c:pt idx="3464">
                  <c:v> 20-07-09 02:28:15</c:v>
                </c:pt>
                <c:pt idx="3465">
                  <c:v> 20-07-09 02:28:20</c:v>
                </c:pt>
                <c:pt idx="3466">
                  <c:v> 20-07-09 02:28:25</c:v>
                </c:pt>
                <c:pt idx="3467">
                  <c:v> 20-07-09 02:28:30</c:v>
                </c:pt>
                <c:pt idx="3468">
                  <c:v> 20-07-09 02:28:35</c:v>
                </c:pt>
                <c:pt idx="3469">
                  <c:v> 20-07-09 02:28:40</c:v>
                </c:pt>
                <c:pt idx="3470">
                  <c:v> 20-07-09 02:28:45</c:v>
                </c:pt>
                <c:pt idx="3471">
                  <c:v> 20-07-09 02:28:50</c:v>
                </c:pt>
                <c:pt idx="3472">
                  <c:v> 20-07-09 02:28:55</c:v>
                </c:pt>
                <c:pt idx="3473">
                  <c:v> 20-07-09 02:29:00</c:v>
                </c:pt>
                <c:pt idx="3474">
                  <c:v> 20-07-09 02:29:05</c:v>
                </c:pt>
                <c:pt idx="3475">
                  <c:v> 20-07-09 02:29:10</c:v>
                </c:pt>
                <c:pt idx="3476">
                  <c:v> 20-07-09 02:29:15</c:v>
                </c:pt>
                <c:pt idx="3477">
                  <c:v> 20-07-09 02:29:20</c:v>
                </c:pt>
                <c:pt idx="3478">
                  <c:v> 20-07-09 02:29:25</c:v>
                </c:pt>
                <c:pt idx="3479">
                  <c:v> 20-07-09 02:29:30</c:v>
                </c:pt>
                <c:pt idx="3480">
                  <c:v> 20-07-09 02:29:35</c:v>
                </c:pt>
                <c:pt idx="3481">
                  <c:v> 20-07-09 02:29:40</c:v>
                </c:pt>
                <c:pt idx="3482">
                  <c:v> 20-07-09 02:29:45</c:v>
                </c:pt>
                <c:pt idx="3483">
                  <c:v> 20-07-09 02:29:50</c:v>
                </c:pt>
                <c:pt idx="3484">
                  <c:v> 20-07-09 02:29:55</c:v>
                </c:pt>
                <c:pt idx="3485">
                  <c:v> 20-07-09 02:30:00</c:v>
                </c:pt>
                <c:pt idx="3486">
                  <c:v> 20-07-09 02:30:05</c:v>
                </c:pt>
                <c:pt idx="3487">
                  <c:v> 20-07-09 02:30:10</c:v>
                </c:pt>
                <c:pt idx="3488">
                  <c:v> 20-07-09 02:30:15</c:v>
                </c:pt>
                <c:pt idx="3489">
                  <c:v> 20-07-09 02:30:20</c:v>
                </c:pt>
                <c:pt idx="3490">
                  <c:v> 20-07-09 02:30:25</c:v>
                </c:pt>
                <c:pt idx="3491">
                  <c:v> 20-07-09 02:30:30</c:v>
                </c:pt>
                <c:pt idx="3492">
                  <c:v> 20-07-09 02:30:35</c:v>
                </c:pt>
                <c:pt idx="3493">
                  <c:v> 20-07-09 02:30:40</c:v>
                </c:pt>
                <c:pt idx="3494">
                  <c:v> 20-07-09 02:30:45</c:v>
                </c:pt>
                <c:pt idx="3495">
                  <c:v> 20-07-09 02:30:50</c:v>
                </c:pt>
                <c:pt idx="3496">
                  <c:v> 20-07-09 02:30:55</c:v>
                </c:pt>
                <c:pt idx="3497">
                  <c:v> 20-07-09 02:31:00</c:v>
                </c:pt>
                <c:pt idx="3498">
                  <c:v> 20-07-09 02:31:05</c:v>
                </c:pt>
                <c:pt idx="3499">
                  <c:v> 20-07-09 02:31:10</c:v>
                </c:pt>
                <c:pt idx="3500">
                  <c:v> 20-07-09 02:31:15</c:v>
                </c:pt>
                <c:pt idx="3501">
                  <c:v> 20-07-09 02:31:20</c:v>
                </c:pt>
                <c:pt idx="3502">
                  <c:v> 20-07-09 02:31:25</c:v>
                </c:pt>
                <c:pt idx="3503">
                  <c:v> 20-07-09 02:31:30</c:v>
                </c:pt>
                <c:pt idx="3504">
                  <c:v> 20-07-09 02:31:35</c:v>
                </c:pt>
                <c:pt idx="3505">
                  <c:v> 20-07-09 02:31:40</c:v>
                </c:pt>
                <c:pt idx="3506">
                  <c:v> 20-07-09 02:31:45</c:v>
                </c:pt>
                <c:pt idx="3507">
                  <c:v> 20-07-09 02:31:50</c:v>
                </c:pt>
                <c:pt idx="3508">
                  <c:v> 20-07-09 02:31:55</c:v>
                </c:pt>
                <c:pt idx="3509">
                  <c:v> 20-07-09 02:32:00</c:v>
                </c:pt>
                <c:pt idx="3510">
                  <c:v> 20-07-09 02:32:05</c:v>
                </c:pt>
                <c:pt idx="3511">
                  <c:v> 20-07-09 02:32:10</c:v>
                </c:pt>
                <c:pt idx="3512">
                  <c:v> 20-07-09 02:32:15</c:v>
                </c:pt>
                <c:pt idx="3513">
                  <c:v> 20-07-09 02:32:20</c:v>
                </c:pt>
                <c:pt idx="3514">
                  <c:v> 20-07-09 02:32:25</c:v>
                </c:pt>
                <c:pt idx="3515">
                  <c:v> 20-07-09 02:32:30</c:v>
                </c:pt>
                <c:pt idx="3516">
                  <c:v> 20-07-09 02:32:35</c:v>
                </c:pt>
                <c:pt idx="3517">
                  <c:v> 20-07-09 02:32:40</c:v>
                </c:pt>
                <c:pt idx="3518">
                  <c:v> 20-07-09 02:32:45</c:v>
                </c:pt>
                <c:pt idx="3519">
                  <c:v> 20-07-09 02:32:50</c:v>
                </c:pt>
                <c:pt idx="3520">
                  <c:v> 20-07-09 02:32:55</c:v>
                </c:pt>
                <c:pt idx="3521">
                  <c:v> 20-07-09 02:33:10</c:v>
                </c:pt>
                <c:pt idx="3522">
                  <c:v> 20-07-09 02:33:15</c:v>
                </c:pt>
                <c:pt idx="3523">
                  <c:v> 20-07-09 02:33:20</c:v>
                </c:pt>
                <c:pt idx="3524">
                  <c:v> 20-07-09 02:33:25</c:v>
                </c:pt>
                <c:pt idx="3525">
                  <c:v> 20-07-09 02:33:30</c:v>
                </c:pt>
                <c:pt idx="3526">
                  <c:v> 20-07-09 02:33:35</c:v>
                </c:pt>
                <c:pt idx="3527">
                  <c:v> 20-07-09 02:33:40</c:v>
                </c:pt>
                <c:pt idx="3528">
                  <c:v> 20-07-09 02:33:45</c:v>
                </c:pt>
                <c:pt idx="3529">
                  <c:v> 20-07-09 02:33:50</c:v>
                </c:pt>
                <c:pt idx="3530">
                  <c:v> 20-07-09 02:33:55</c:v>
                </c:pt>
                <c:pt idx="3531">
                  <c:v> 20-07-09 02:34:00</c:v>
                </c:pt>
                <c:pt idx="3532">
                  <c:v> 20-07-09 02:34:05</c:v>
                </c:pt>
                <c:pt idx="3533">
                  <c:v> 20-07-09 02:34:10</c:v>
                </c:pt>
                <c:pt idx="3534">
                  <c:v> 20-07-09 02:34:15</c:v>
                </c:pt>
                <c:pt idx="3535">
                  <c:v> 20-07-09 02:34:20</c:v>
                </c:pt>
                <c:pt idx="3536">
                  <c:v> 20-07-09 02:34:25</c:v>
                </c:pt>
                <c:pt idx="3537">
                  <c:v> 20-07-09 02:34:30</c:v>
                </c:pt>
                <c:pt idx="3538">
                  <c:v> 20-07-09 02:34:35</c:v>
                </c:pt>
                <c:pt idx="3539">
                  <c:v> 20-07-09 02:34:40</c:v>
                </c:pt>
                <c:pt idx="3540">
                  <c:v> 20-07-09 02:34:45</c:v>
                </c:pt>
                <c:pt idx="3541">
                  <c:v> 20-07-09 02:34:50</c:v>
                </c:pt>
                <c:pt idx="3542">
                  <c:v> 20-07-09 02:34:55</c:v>
                </c:pt>
                <c:pt idx="3543">
                  <c:v> 20-07-09 02:35:00</c:v>
                </c:pt>
                <c:pt idx="3544">
                  <c:v> 20-07-09 02:35:05</c:v>
                </c:pt>
                <c:pt idx="3545">
                  <c:v> 20-07-09 02:35:10</c:v>
                </c:pt>
                <c:pt idx="3546">
                  <c:v> 20-07-09 02:35:15</c:v>
                </c:pt>
                <c:pt idx="3547">
                  <c:v> 20-07-09 02:35:20</c:v>
                </c:pt>
                <c:pt idx="3548">
                  <c:v> 20-07-09 02:35:25</c:v>
                </c:pt>
                <c:pt idx="3549">
                  <c:v> 20-07-09 02:35:30</c:v>
                </c:pt>
                <c:pt idx="3550">
                  <c:v> 20-07-09 02:35:35</c:v>
                </c:pt>
                <c:pt idx="3551">
                  <c:v> 20-07-09 02:35:40</c:v>
                </c:pt>
                <c:pt idx="3552">
                  <c:v> 20-07-09 02:35:45</c:v>
                </c:pt>
                <c:pt idx="3553">
                  <c:v> 20-07-09 02:35:50</c:v>
                </c:pt>
                <c:pt idx="3554">
                  <c:v> 20-07-09 02:35:55</c:v>
                </c:pt>
                <c:pt idx="3555">
                  <c:v> 20-07-09 02:36:00</c:v>
                </c:pt>
                <c:pt idx="3556">
                  <c:v> 20-07-09 02:36:05</c:v>
                </c:pt>
                <c:pt idx="3557">
                  <c:v> 20-07-09 02:36:10</c:v>
                </c:pt>
                <c:pt idx="3558">
                  <c:v> 20-07-09 02:36:15</c:v>
                </c:pt>
                <c:pt idx="3559">
                  <c:v> 20-07-09 02:36:20</c:v>
                </c:pt>
                <c:pt idx="3560">
                  <c:v> 20-07-09 02:37:15</c:v>
                </c:pt>
                <c:pt idx="3561">
                  <c:v> 20-07-09 02:37:20</c:v>
                </c:pt>
                <c:pt idx="3562">
                  <c:v> 20-07-09 02:37:25</c:v>
                </c:pt>
                <c:pt idx="3563">
                  <c:v> 20-07-09 02:37:30</c:v>
                </c:pt>
                <c:pt idx="3564">
                  <c:v> 20-07-09 02:37:35</c:v>
                </c:pt>
                <c:pt idx="3565">
                  <c:v> 20-07-09 02:37:40</c:v>
                </c:pt>
                <c:pt idx="3566">
                  <c:v> 20-07-09 02:37:45</c:v>
                </c:pt>
                <c:pt idx="3567">
                  <c:v> 20-07-09 02:37:50</c:v>
                </c:pt>
                <c:pt idx="3568">
                  <c:v> 20-07-09 02:37:55</c:v>
                </c:pt>
                <c:pt idx="3569">
                  <c:v> 20-07-09 02:38:00</c:v>
                </c:pt>
                <c:pt idx="3570">
                  <c:v> 20-07-09 02:38:05</c:v>
                </c:pt>
                <c:pt idx="3571">
                  <c:v> 20-07-09 02:38:10</c:v>
                </c:pt>
                <c:pt idx="3572">
                  <c:v> 20-07-09 02:38:40</c:v>
                </c:pt>
                <c:pt idx="3573">
                  <c:v> 20-07-09 02:38:45</c:v>
                </c:pt>
                <c:pt idx="3574">
                  <c:v> 20-07-09 02:38:50</c:v>
                </c:pt>
                <c:pt idx="3575">
                  <c:v> 20-07-09 02:38:55</c:v>
                </c:pt>
                <c:pt idx="3576">
                  <c:v> 20-07-09 02:39:00</c:v>
                </c:pt>
                <c:pt idx="3577">
                  <c:v> 20-07-09 02:39:05</c:v>
                </c:pt>
                <c:pt idx="3578">
                  <c:v> 20-07-09 02:39:10</c:v>
                </c:pt>
                <c:pt idx="3579">
                  <c:v> 20-07-09 02:39:15</c:v>
                </c:pt>
                <c:pt idx="3580">
                  <c:v> 20-07-09 02:39:20</c:v>
                </c:pt>
                <c:pt idx="3581">
                  <c:v> 20-07-09 02:39:25</c:v>
                </c:pt>
                <c:pt idx="3582">
                  <c:v> 20-07-09 02:39:30</c:v>
                </c:pt>
                <c:pt idx="3583">
                  <c:v> 20-07-09 02:39:35</c:v>
                </c:pt>
                <c:pt idx="3584">
                  <c:v> 20-07-09 02:39:40</c:v>
                </c:pt>
                <c:pt idx="3585">
                  <c:v> 20-07-09 02:39:45</c:v>
                </c:pt>
                <c:pt idx="3586">
                  <c:v> 20-07-09 02:39:50</c:v>
                </c:pt>
                <c:pt idx="3587">
                  <c:v> 20-07-09 02:39:55</c:v>
                </c:pt>
                <c:pt idx="3588">
                  <c:v> 20-07-09 02:40:00</c:v>
                </c:pt>
                <c:pt idx="3589">
                  <c:v> 20-07-09 02:40:05</c:v>
                </c:pt>
                <c:pt idx="3590">
                  <c:v> 20-07-09 02:40:10</c:v>
                </c:pt>
                <c:pt idx="3591">
                  <c:v> 20-07-09 02:40:15</c:v>
                </c:pt>
                <c:pt idx="3592">
                  <c:v> 20-07-09 02:40:20</c:v>
                </c:pt>
                <c:pt idx="3593">
                  <c:v> 20-07-09 02:40:25</c:v>
                </c:pt>
                <c:pt idx="3594">
                  <c:v> 20-07-09 02:40:30</c:v>
                </c:pt>
                <c:pt idx="3595">
                  <c:v> 20-07-09 02:41:40</c:v>
                </c:pt>
                <c:pt idx="3596">
                  <c:v> 20-07-09 02:41:45</c:v>
                </c:pt>
                <c:pt idx="3597">
                  <c:v> 20-07-09 02:41:50</c:v>
                </c:pt>
                <c:pt idx="3598">
                  <c:v> 20-07-09 02:41:55</c:v>
                </c:pt>
                <c:pt idx="3599">
                  <c:v> 20-07-09 02:42:00</c:v>
                </c:pt>
                <c:pt idx="3600">
                  <c:v> 20-07-09 02:42:05</c:v>
                </c:pt>
                <c:pt idx="3601">
                  <c:v> 20-07-09 02:42:10</c:v>
                </c:pt>
                <c:pt idx="3602">
                  <c:v> 20-07-09 02:42:15</c:v>
                </c:pt>
                <c:pt idx="3603">
                  <c:v> 20-07-09 02:42:20</c:v>
                </c:pt>
                <c:pt idx="3604">
                  <c:v> 20-07-09 02:42:25</c:v>
                </c:pt>
                <c:pt idx="3605">
                  <c:v> 20-07-09 02:42:30</c:v>
                </c:pt>
                <c:pt idx="3606">
                  <c:v> 20-07-09 02:42:35</c:v>
                </c:pt>
                <c:pt idx="3607">
                  <c:v> 20-07-09 02:42:40</c:v>
                </c:pt>
                <c:pt idx="3608">
                  <c:v> 20-07-09 02:42:45</c:v>
                </c:pt>
                <c:pt idx="3609">
                  <c:v> 20-07-09 02:42:50</c:v>
                </c:pt>
                <c:pt idx="3610">
                  <c:v> 20-07-09 02:42:55</c:v>
                </c:pt>
                <c:pt idx="3611">
                  <c:v> 20-07-09 02:43:00</c:v>
                </c:pt>
                <c:pt idx="3612">
                  <c:v> 20-07-09 02:43:05</c:v>
                </c:pt>
                <c:pt idx="3613">
                  <c:v> 20-07-09 02:43:10</c:v>
                </c:pt>
                <c:pt idx="3614">
                  <c:v> 20-07-09 02:43:15</c:v>
                </c:pt>
                <c:pt idx="3615">
                  <c:v> 20-07-09 02:43:20</c:v>
                </c:pt>
                <c:pt idx="3616">
                  <c:v> 20-07-09 02:43:25</c:v>
                </c:pt>
                <c:pt idx="3617">
                  <c:v> 20-07-09 02:43:30</c:v>
                </c:pt>
                <c:pt idx="3618">
                  <c:v> 20-07-09 02:43:35</c:v>
                </c:pt>
                <c:pt idx="3619">
                  <c:v> 20-07-09 02:43:40</c:v>
                </c:pt>
                <c:pt idx="3620">
                  <c:v> 20-07-09 02:43:45</c:v>
                </c:pt>
                <c:pt idx="3621">
                  <c:v> 20-07-09 02:43:50</c:v>
                </c:pt>
                <c:pt idx="3622">
                  <c:v> 20-07-09 02:43:55</c:v>
                </c:pt>
                <c:pt idx="3623">
                  <c:v> 20-07-09 02:44:00</c:v>
                </c:pt>
                <c:pt idx="3624">
                  <c:v> 20-07-09 02:44:05</c:v>
                </c:pt>
                <c:pt idx="3625">
                  <c:v> 20-07-09 02:44:10</c:v>
                </c:pt>
                <c:pt idx="3626">
                  <c:v> 20-07-09 02:44:15</c:v>
                </c:pt>
                <c:pt idx="3627">
                  <c:v> 20-07-09 02:44:20</c:v>
                </c:pt>
                <c:pt idx="3628">
                  <c:v> 20-07-09 02:44:25</c:v>
                </c:pt>
                <c:pt idx="3629">
                  <c:v> 20-07-09 02:44:30</c:v>
                </c:pt>
                <c:pt idx="3630">
                  <c:v> 20-07-09 02:44:35</c:v>
                </c:pt>
                <c:pt idx="3631">
                  <c:v> 20-07-09 02:44:40</c:v>
                </c:pt>
                <c:pt idx="3632">
                  <c:v> 20-07-09 02:44:45</c:v>
                </c:pt>
                <c:pt idx="3633">
                  <c:v> 20-07-09 02:44:50</c:v>
                </c:pt>
                <c:pt idx="3634">
                  <c:v> 20-07-09 02:44:55</c:v>
                </c:pt>
                <c:pt idx="3635">
                  <c:v> 20-07-09 02:45:00</c:v>
                </c:pt>
                <c:pt idx="3636">
                  <c:v> 20-07-09 02:45:05</c:v>
                </c:pt>
                <c:pt idx="3637">
                  <c:v> 20-07-09 02:45:10</c:v>
                </c:pt>
                <c:pt idx="3638">
                  <c:v> 20-07-09 02:45:15</c:v>
                </c:pt>
                <c:pt idx="3639">
                  <c:v> 20-07-09 02:45:20</c:v>
                </c:pt>
                <c:pt idx="3640">
                  <c:v> 20-07-09 02:45:25</c:v>
                </c:pt>
                <c:pt idx="3641">
                  <c:v> 20-07-09 02:45:30</c:v>
                </c:pt>
                <c:pt idx="3642">
                  <c:v> 20-07-09 02:45:35</c:v>
                </c:pt>
                <c:pt idx="3643">
                  <c:v> 20-07-09 02:45:40</c:v>
                </c:pt>
                <c:pt idx="3644">
                  <c:v> 20-07-09 02:45:45</c:v>
                </c:pt>
                <c:pt idx="3645">
                  <c:v> 20-07-09 02:45:50</c:v>
                </c:pt>
                <c:pt idx="3646">
                  <c:v> 20-07-09 02:45:55</c:v>
                </c:pt>
                <c:pt idx="3647">
                  <c:v> 20-07-09 02:46:00</c:v>
                </c:pt>
                <c:pt idx="3648">
                  <c:v> 20-07-09 02:46:05</c:v>
                </c:pt>
                <c:pt idx="3649">
                  <c:v> 20-07-09 02:46:10</c:v>
                </c:pt>
                <c:pt idx="3650">
                  <c:v> 20-07-09 02:46:15</c:v>
                </c:pt>
                <c:pt idx="3651">
                  <c:v> 20-07-09 02:46:20</c:v>
                </c:pt>
                <c:pt idx="3652">
                  <c:v> 20-07-09 02:46:25</c:v>
                </c:pt>
                <c:pt idx="3653">
                  <c:v> 20-07-09 02:46:30</c:v>
                </c:pt>
                <c:pt idx="3654">
                  <c:v> 20-07-09 02:46:35</c:v>
                </c:pt>
                <c:pt idx="3655">
                  <c:v> 20-07-09 02:46:40</c:v>
                </c:pt>
                <c:pt idx="3656">
                  <c:v> 20-07-09 02:46:45</c:v>
                </c:pt>
                <c:pt idx="3657">
                  <c:v> 20-07-09 02:46:50</c:v>
                </c:pt>
                <c:pt idx="3658">
                  <c:v> 20-07-09 02:46:55</c:v>
                </c:pt>
                <c:pt idx="3659">
                  <c:v> 20-07-09 02:47:00</c:v>
                </c:pt>
                <c:pt idx="3660">
                  <c:v> 20-07-09 02:47:05</c:v>
                </c:pt>
                <c:pt idx="3661">
                  <c:v> 20-07-09 02:47:10</c:v>
                </c:pt>
                <c:pt idx="3662">
                  <c:v> 20-07-09 02:47:15</c:v>
                </c:pt>
                <c:pt idx="3663">
                  <c:v> 20-07-09 02:47:20</c:v>
                </c:pt>
                <c:pt idx="3664">
                  <c:v> 20-07-09 02:47:25</c:v>
                </c:pt>
                <c:pt idx="3665">
                  <c:v> 20-07-09 02:47:30</c:v>
                </c:pt>
                <c:pt idx="3666">
                  <c:v> 20-07-09 02:47:35</c:v>
                </c:pt>
                <c:pt idx="3667">
                  <c:v> 20-07-09 02:47:40</c:v>
                </c:pt>
                <c:pt idx="3668">
                  <c:v> 20-07-09 02:47:45</c:v>
                </c:pt>
                <c:pt idx="3669">
                  <c:v> 20-07-09 02:47:50</c:v>
                </c:pt>
                <c:pt idx="3670">
                  <c:v> 20-07-09 02:47:55</c:v>
                </c:pt>
                <c:pt idx="3671">
                  <c:v> 20-07-09 02:48:00</c:v>
                </c:pt>
                <c:pt idx="3672">
                  <c:v> 20-07-09 02:48:05</c:v>
                </c:pt>
                <c:pt idx="3673">
                  <c:v> 20-07-09 02:48:10</c:v>
                </c:pt>
                <c:pt idx="3674">
                  <c:v> 20-07-09 02:48:15</c:v>
                </c:pt>
                <c:pt idx="3675">
                  <c:v> 20-07-09 02:48:20</c:v>
                </c:pt>
                <c:pt idx="3676">
                  <c:v> 20-07-09 02:48:25</c:v>
                </c:pt>
                <c:pt idx="3677">
                  <c:v> 20-07-09 02:48:30</c:v>
                </c:pt>
                <c:pt idx="3678">
                  <c:v> 20-07-09 02:48:35</c:v>
                </c:pt>
                <c:pt idx="3679">
                  <c:v> 20-07-09 02:48:40</c:v>
                </c:pt>
                <c:pt idx="3680">
                  <c:v> 20-07-09 02:48:55</c:v>
                </c:pt>
                <c:pt idx="3681">
                  <c:v> 20-07-09 02:49:00</c:v>
                </c:pt>
                <c:pt idx="3682">
                  <c:v> 20-07-09 02:49:05</c:v>
                </c:pt>
                <c:pt idx="3683">
                  <c:v> 20-07-09 02:49:10</c:v>
                </c:pt>
                <c:pt idx="3684">
                  <c:v> 20-07-09 02:49:15</c:v>
                </c:pt>
                <c:pt idx="3685">
                  <c:v> 20-07-09 02:49:20</c:v>
                </c:pt>
                <c:pt idx="3686">
                  <c:v> 20-07-09 02:49:25</c:v>
                </c:pt>
                <c:pt idx="3687">
                  <c:v> 20-07-09 02:49:30</c:v>
                </c:pt>
                <c:pt idx="3688">
                  <c:v> 20-07-09 02:49:35</c:v>
                </c:pt>
                <c:pt idx="3689">
                  <c:v> 20-07-09 02:49:40</c:v>
                </c:pt>
                <c:pt idx="3690">
                  <c:v> 20-07-09 02:49:45</c:v>
                </c:pt>
                <c:pt idx="3691">
                  <c:v> 20-07-09 02:49:50</c:v>
                </c:pt>
                <c:pt idx="3692">
                  <c:v> 20-07-09 02:49:55</c:v>
                </c:pt>
                <c:pt idx="3693">
                  <c:v> 20-07-09 02:50:00</c:v>
                </c:pt>
                <c:pt idx="3694">
                  <c:v> 20-07-09 02:50:05</c:v>
                </c:pt>
                <c:pt idx="3695">
                  <c:v> 20-07-09 02:50:10</c:v>
                </c:pt>
                <c:pt idx="3696">
                  <c:v> 20-07-09 02:50:15</c:v>
                </c:pt>
                <c:pt idx="3697">
                  <c:v> 20-07-09 02:50:20</c:v>
                </c:pt>
                <c:pt idx="3698">
                  <c:v> 20-07-09 02:50:25</c:v>
                </c:pt>
                <c:pt idx="3699">
                  <c:v> 20-07-09 02:50:30</c:v>
                </c:pt>
                <c:pt idx="3700">
                  <c:v> 20-07-09 02:50:35</c:v>
                </c:pt>
                <c:pt idx="3701">
                  <c:v> 20-07-09 02:50:40</c:v>
                </c:pt>
                <c:pt idx="3702">
                  <c:v> 20-07-09 02:50:45</c:v>
                </c:pt>
                <c:pt idx="3703">
                  <c:v> 20-07-09 02:50:50</c:v>
                </c:pt>
                <c:pt idx="3704">
                  <c:v> 20-07-09 02:50:55</c:v>
                </c:pt>
                <c:pt idx="3705">
                  <c:v> 20-07-09 02:51:00</c:v>
                </c:pt>
                <c:pt idx="3706">
                  <c:v> 20-07-09 02:51:05</c:v>
                </c:pt>
                <c:pt idx="3707">
                  <c:v> 20-07-09 02:51:10</c:v>
                </c:pt>
                <c:pt idx="3708">
                  <c:v> 20-07-09 02:51:15</c:v>
                </c:pt>
                <c:pt idx="3709">
                  <c:v> 20-07-09 02:51:20</c:v>
                </c:pt>
                <c:pt idx="3710">
                  <c:v> 20-07-09 02:51:25</c:v>
                </c:pt>
                <c:pt idx="3711">
                  <c:v> 20-07-09 02:51:30</c:v>
                </c:pt>
                <c:pt idx="3712">
                  <c:v> 20-07-09 02:51:35</c:v>
                </c:pt>
                <c:pt idx="3713">
                  <c:v> 20-07-09 02:51:40</c:v>
                </c:pt>
                <c:pt idx="3714">
                  <c:v> 20-07-09 02:51:45</c:v>
                </c:pt>
                <c:pt idx="3715">
                  <c:v> 20-07-09 02:51:50</c:v>
                </c:pt>
                <c:pt idx="3716">
                  <c:v> 20-07-09 02:52:40</c:v>
                </c:pt>
                <c:pt idx="3717">
                  <c:v> 20-07-09 02:52:45</c:v>
                </c:pt>
                <c:pt idx="3718">
                  <c:v> 20-07-09 02:52:50</c:v>
                </c:pt>
                <c:pt idx="3719">
                  <c:v> 20-07-09 02:52:55</c:v>
                </c:pt>
                <c:pt idx="3720">
                  <c:v> 20-07-09 02:53:00</c:v>
                </c:pt>
                <c:pt idx="3721">
                  <c:v> 20-07-09 02:53:05</c:v>
                </c:pt>
                <c:pt idx="3722">
                  <c:v> 20-07-09 02:53:10</c:v>
                </c:pt>
                <c:pt idx="3723">
                  <c:v> 20-07-09 02:53:15</c:v>
                </c:pt>
                <c:pt idx="3724">
                  <c:v> 20-07-09 02:53:20</c:v>
                </c:pt>
                <c:pt idx="3725">
                  <c:v> 20-07-09 02:53:25</c:v>
                </c:pt>
                <c:pt idx="3726">
                  <c:v> 20-07-09 02:53:30</c:v>
                </c:pt>
                <c:pt idx="3727">
                  <c:v> 20-07-09 02:53:35</c:v>
                </c:pt>
                <c:pt idx="3728">
                  <c:v> 20-07-09 02:53:40</c:v>
                </c:pt>
                <c:pt idx="3729">
                  <c:v> 20-07-09 02:53:45</c:v>
                </c:pt>
                <c:pt idx="3730">
                  <c:v> 20-07-09 02:53:50</c:v>
                </c:pt>
                <c:pt idx="3731">
                  <c:v> 20-07-09 02:53:55</c:v>
                </c:pt>
                <c:pt idx="3732">
                  <c:v> 20-07-09 02:54:35</c:v>
                </c:pt>
                <c:pt idx="3733">
                  <c:v> 20-07-09 02:54:40</c:v>
                </c:pt>
                <c:pt idx="3734">
                  <c:v> 20-07-09 02:54:45</c:v>
                </c:pt>
                <c:pt idx="3735">
                  <c:v> 20-07-09 02:54:50</c:v>
                </c:pt>
                <c:pt idx="3736">
                  <c:v> 20-07-09 02:54:55</c:v>
                </c:pt>
                <c:pt idx="3737">
                  <c:v> 20-07-09 02:55:00</c:v>
                </c:pt>
                <c:pt idx="3738">
                  <c:v> 20-07-09 02:55:05</c:v>
                </c:pt>
                <c:pt idx="3739">
                  <c:v> 20-07-09 02:55:10</c:v>
                </c:pt>
                <c:pt idx="3740">
                  <c:v> 20-07-09 02:55:15</c:v>
                </c:pt>
                <c:pt idx="3741">
                  <c:v> 20-07-09 02:55:20</c:v>
                </c:pt>
                <c:pt idx="3742">
                  <c:v> 20-07-09 02:55:25</c:v>
                </c:pt>
                <c:pt idx="3743">
                  <c:v> 20-07-09 02:55:30</c:v>
                </c:pt>
                <c:pt idx="3744">
                  <c:v> 20-07-09 02:55:35</c:v>
                </c:pt>
                <c:pt idx="3745">
                  <c:v> 20-07-09 02:55:40</c:v>
                </c:pt>
                <c:pt idx="3746">
                  <c:v> 20-07-09 02:55:45</c:v>
                </c:pt>
                <c:pt idx="3747">
                  <c:v> 20-07-09 02:55:50</c:v>
                </c:pt>
                <c:pt idx="3748">
                  <c:v> 20-07-09 02:55:55</c:v>
                </c:pt>
                <c:pt idx="3749">
                  <c:v> 20-07-09 02:56:00</c:v>
                </c:pt>
                <c:pt idx="3750">
                  <c:v> 20-07-09 02:56:05</c:v>
                </c:pt>
                <c:pt idx="3751">
                  <c:v> 20-07-09 02:56:10</c:v>
                </c:pt>
                <c:pt idx="3752">
                  <c:v> 20-07-09 02:56:15</c:v>
                </c:pt>
                <c:pt idx="3753">
                  <c:v> 20-07-09 02:56:20</c:v>
                </c:pt>
                <c:pt idx="3754">
                  <c:v> 20-07-09 02:56:25</c:v>
                </c:pt>
                <c:pt idx="3755">
                  <c:v> 20-07-09 02:56:30</c:v>
                </c:pt>
                <c:pt idx="3756">
                  <c:v> 20-07-09 02:56:35</c:v>
                </c:pt>
                <c:pt idx="3757">
                  <c:v> 20-07-09 02:56:40</c:v>
                </c:pt>
                <c:pt idx="3758">
                  <c:v> 20-07-09 02:56:45</c:v>
                </c:pt>
                <c:pt idx="3759">
                  <c:v> 20-07-09 02:56:50</c:v>
                </c:pt>
                <c:pt idx="3760">
                  <c:v> 20-07-09 02:56:55</c:v>
                </c:pt>
                <c:pt idx="3761">
                  <c:v> 20-07-09 02:57:00</c:v>
                </c:pt>
                <c:pt idx="3762">
                  <c:v> 20-07-09 02:57:05</c:v>
                </c:pt>
                <c:pt idx="3763">
                  <c:v> 20-07-09 02:57:10</c:v>
                </c:pt>
                <c:pt idx="3764">
                  <c:v> 20-07-09 02:57:15</c:v>
                </c:pt>
                <c:pt idx="3765">
                  <c:v> 20-07-09 02:57:20</c:v>
                </c:pt>
                <c:pt idx="3766">
                  <c:v> 20-07-09 02:57:25</c:v>
                </c:pt>
                <c:pt idx="3767">
                  <c:v> 20-07-09 02:57:30</c:v>
                </c:pt>
                <c:pt idx="3768">
                  <c:v> 20-07-09 02:57:35</c:v>
                </c:pt>
                <c:pt idx="3769">
                  <c:v> 20-07-09 02:57:40</c:v>
                </c:pt>
                <c:pt idx="3770">
                  <c:v> 20-07-09 02:57:45</c:v>
                </c:pt>
                <c:pt idx="3771">
                  <c:v> 20-07-09 02:57:50</c:v>
                </c:pt>
                <c:pt idx="3772">
                  <c:v> 20-07-09 02:57:55</c:v>
                </c:pt>
                <c:pt idx="3773">
                  <c:v> 20-07-09 02:58:00</c:v>
                </c:pt>
                <c:pt idx="3774">
                  <c:v> 20-07-09 02:58:05</c:v>
                </c:pt>
                <c:pt idx="3775">
                  <c:v> 20-07-09 02:58:10</c:v>
                </c:pt>
                <c:pt idx="3776">
                  <c:v> 20-07-09 02:58:15</c:v>
                </c:pt>
                <c:pt idx="3777">
                  <c:v> 20-07-09 02:58:20</c:v>
                </c:pt>
                <c:pt idx="3778">
                  <c:v> 20-07-09 02:58:25</c:v>
                </c:pt>
                <c:pt idx="3779">
                  <c:v> 20-07-09 02:58:30</c:v>
                </c:pt>
                <c:pt idx="3780">
                  <c:v> 20-07-09 02:58:35</c:v>
                </c:pt>
                <c:pt idx="3781">
                  <c:v> 20-07-09 02:58:40</c:v>
                </c:pt>
                <c:pt idx="3782">
                  <c:v> 20-07-09 02:58:45</c:v>
                </c:pt>
                <c:pt idx="3783">
                  <c:v> 20-07-09 02:58:50</c:v>
                </c:pt>
                <c:pt idx="3784">
                  <c:v> 20-07-09 02:58:55</c:v>
                </c:pt>
                <c:pt idx="3785">
                  <c:v> 20-07-09 02:59:00</c:v>
                </c:pt>
                <c:pt idx="3786">
                  <c:v> 20-07-09 02:59:10</c:v>
                </c:pt>
                <c:pt idx="3787">
                  <c:v> 20-07-09 02:59:15</c:v>
                </c:pt>
                <c:pt idx="3788">
                  <c:v> 20-07-09 02:59:20</c:v>
                </c:pt>
                <c:pt idx="3789">
                  <c:v> 20-07-09 02:59:25</c:v>
                </c:pt>
                <c:pt idx="3790">
                  <c:v> 20-07-09 02:59:30</c:v>
                </c:pt>
                <c:pt idx="3791">
                  <c:v> 20-07-09 02:59:35</c:v>
                </c:pt>
                <c:pt idx="3792">
                  <c:v> 20-07-09 02:59:40</c:v>
                </c:pt>
                <c:pt idx="3793">
                  <c:v> 20-07-09 02:59:45</c:v>
                </c:pt>
                <c:pt idx="3794">
                  <c:v> 20-07-09 02:59:50</c:v>
                </c:pt>
                <c:pt idx="3795">
                  <c:v> 20-07-09 02:59:55</c:v>
                </c:pt>
                <c:pt idx="3796">
                  <c:v> 20-07-09 03:00:00</c:v>
                </c:pt>
                <c:pt idx="3797">
                  <c:v> 20-07-09 03:00:05</c:v>
                </c:pt>
                <c:pt idx="3798">
                  <c:v> 20-07-09 03:00:10</c:v>
                </c:pt>
                <c:pt idx="3799">
                  <c:v> 20-07-09 03:00:15</c:v>
                </c:pt>
                <c:pt idx="3800">
                  <c:v> 20-07-09 03:00:20</c:v>
                </c:pt>
                <c:pt idx="3801">
                  <c:v> 20-07-09 03:00:25</c:v>
                </c:pt>
                <c:pt idx="3802">
                  <c:v> 20-07-09 03:00:30</c:v>
                </c:pt>
                <c:pt idx="3803">
                  <c:v> 20-07-09 03:00:35</c:v>
                </c:pt>
                <c:pt idx="3804">
                  <c:v> 20-07-09 03:00:40</c:v>
                </c:pt>
                <c:pt idx="3805">
                  <c:v> 20-07-09 03:00:45</c:v>
                </c:pt>
                <c:pt idx="3806">
                  <c:v> 20-07-09 03:00:50</c:v>
                </c:pt>
                <c:pt idx="3807">
                  <c:v> 20-07-09 03:00:55</c:v>
                </c:pt>
                <c:pt idx="3808">
                  <c:v> 20-07-09 03:01:00</c:v>
                </c:pt>
                <c:pt idx="3809">
                  <c:v> 20-07-09 03:01:05</c:v>
                </c:pt>
                <c:pt idx="3810">
                  <c:v> 20-07-09 03:01:10</c:v>
                </c:pt>
                <c:pt idx="3811">
                  <c:v> 20-07-09 03:01:15</c:v>
                </c:pt>
                <c:pt idx="3812">
                  <c:v> 20-07-09 03:01:20</c:v>
                </c:pt>
                <c:pt idx="3813">
                  <c:v> 20-07-09 03:01:25</c:v>
                </c:pt>
                <c:pt idx="3814">
                  <c:v> 20-07-09 03:01:30</c:v>
                </c:pt>
                <c:pt idx="3815">
                  <c:v> 20-07-09 03:01:35</c:v>
                </c:pt>
                <c:pt idx="3816">
                  <c:v> 20-07-09 03:01:40</c:v>
                </c:pt>
                <c:pt idx="3817">
                  <c:v> 20-07-09 03:01:45</c:v>
                </c:pt>
                <c:pt idx="3818">
                  <c:v> 20-07-09 03:01:50</c:v>
                </c:pt>
                <c:pt idx="3819">
                  <c:v> 20-07-09 03:01:55</c:v>
                </c:pt>
                <c:pt idx="3820">
                  <c:v> 20-07-09 03:02:00</c:v>
                </c:pt>
                <c:pt idx="3821">
                  <c:v> 20-07-09 03:02:05</c:v>
                </c:pt>
                <c:pt idx="3822">
                  <c:v> 20-07-09 03:02:10</c:v>
                </c:pt>
                <c:pt idx="3823">
                  <c:v> 20-07-09 03:02:15</c:v>
                </c:pt>
                <c:pt idx="3824">
                  <c:v> 20-07-09 03:02:20</c:v>
                </c:pt>
                <c:pt idx="3825">
                  <c:v> 20-07-09 03:02:25</c:v>
                </c:pt>
                <c:pt idx="3826">
                  <c:v> 20-07-09 03:02:30</c:v>
                </c:pt>
                <c:pt idx="3827">
                  <c:v> 20-07-09 03:02:35</c:v>
                </c:pt>
                <c:pt idx="3828">
                  <c:v> 20-07-09 03:02:40</c:v>
                </c:pt>
                <c:pt idx="3829">
                  <c:v> 20-07-09 03:02:45</c:v>
                </c:pt>
                <c:pt idx="3830">
                  <c:v> 20-07-09 03:02:50</c:v>
                </c:pt>
                <c:pt idx="3831">
                  <c:v> 20-07-09 03:02:55</c:v>
                </c:pt>
                <c:pt idx="3832">
                  <c:v> 20-07-09 03:03:00</c:v>
                </c:pt>
                <c:pt idx="3833">
                  <c:v> 20-07-09 03:03:05</c:v>
                </c:pt>
                <c:pt idx="3834">
                  <c:v> 20-07-09 03:03:10</c:v>
                </c:pt>
                <c:pt idx="3835">
                  <c:v> 20-07-09 03:03:15</c:v>
                </c:pt>
                <c:pt idx="3836">
                  <c:v> 20-07-09 03:03:20</c:v>
                </c:pt>
                <c:pt idx="3837">
                  <c:v> 20-07-09 03:03:25</c:v>
                </c:pt>
                <c:pt idx="3838">
                  <c:v> 20-07-09 03:03:30</c:v>
                </c:pt>
                <c:pt idx="3839">
                  <c:v> 20-07-09 03:03:35</c:v>
                </c:pt>
                <c:pt idx="3840">
                  <c:v> 20-07-09 03:03:40</c:v>
                </c:pt>
                <c:pt idx="3841">
                  <c:v> 20-07-09 03:03:45</c:v>
                </c:pt>
                <c:pt idx="3842">
                  <c:v> 20-07-09 03:03:50</c:v>
                </c:pt>
                <c:pt idx="3843">
                  <c:v> 20-07-09 03:03:55</c:v>
                </c:pt>
                <c:pt idx="3844">
                  <c:v> 20-07-09 03:04:00</c:v>
                </c:pt>
                <c:pt idx="3845">
                  <c:v> 20-07-09 03:04:05</c:v>
                </c:pt>
                <c:pt idx="3846">
                  <c:v> 20-07-09 03:04:10</c:v>
                </c:pt>
                <c:pt idx="3847">
                  <c:v> 20-07-09 03:04:15</c:v>
                </c:pt>
                <c:pt idx="3848">
                  <c:v> 20-07-09 03:04:20</c:v>
                </c:pt>
                <c:pt idx="3849">
                  <c:v> 20-07-09 03:04:25</c:v>
                </c:pt>
                <c:pt idx="3850">
                  <c:v> 20-07-09 03:04:30</c:v>
                </c:pt>
                <c:pt idx="3851">
                  <c:v> 20-07-09 03:04:35</c:v>
                </c:pt>
                <c:pt idx="3852">
                  <c:v> 20-07-09 03:04:40</c:v>
                </c:pt>
                <c:pt idx="3853">
                  <c:v> 20-07-09 03:04:45</c:v>
                </c:pt>
                <c:pt idx="3854">
                  <c:v> 20-07-09 03:04:50</c:v>
                </c:pt>
                <c:pt idx="3855">
                  <c:v> 20-07-09 03:05:15</c:v>
                </c:pt>
                <c:pt idx="3856">
                  <c:v> 20-07-09 03:05:20</c:v>
                </c:pt>
                <c:pt idx="3857">
                  <c:v> 20-07-09 03:05:25</c:v>
                </c:pt>
                <c:pt idx="3858">
                  <c:v> 20-07-09 03:05:30</c:v>
                </c:pt>
                <c:pt idx="3859">
                  <c:v> 20-07-09 03:05:35</c:v>
                </c:pt>
                <c:pt idx="3860">
                  <c:v> 20-07-09 03:05:40</c:v>
                </c:pt>
                <c:pt idx="3861">
                  <c:v> 20-07-09 03:05:45</c:v>
                </c:pt>
                <c:pt idx="3862">
                  <c:v> 20-07-09 03:05:50</c:v>
                </c:pt>
                <c:pt idx="3863">
                  <c:v> 20-07-09 03:05:55</c:v>
                </c:pt>
                <c:pt idx="3864">
                  <c:v> 20-07-09 03:06:00</c:v>
                </c:pt>
                <c:pt idx="3865">
                  <c:v> 20-07-09 03:06:05</c:v>
                </c:pt>
                <c:pt idx="3866">
                  <c:v> 20-07-09 03:06:10</c:v>
                </c:pt>
                <c:pt idx="3867">
                  <c:v> 20-07-09 03:08:40</c:v>
                </c:pt>
                <c:pt idx="3868">
                  <c:v> 20-07-09 03:08:45</c:v>
                </c:pt>
                <c:pt idx="3869">
                  <c:v> 20-07-09 03:08:50</c:v>
                </c:pt>
                <c:pt idx="3870">
                  <c:v> 20-07-09 03:08:55</c:v>
                </c:pt>
                <c:pt idx="3871">
                  <c:v> 20-07-09 03:09:00</c:v>
                </c:pt>
                <c:pt idx="3872">
                  <c:v> 20-07-09 03:09:05</c:v>
                </c:pt>
                <c:pt idx="3873">
                  <c:v> 20-07-09 03:09:10</c:v>
                </c:pt>
                <c:pt idx="3874">
                  <c:v> 20-07-09 03:09:15</c:v>
                </c:pt>
                <c:pt idx="3875">
                  <c:v> 20-07-09 03:09:20</c:v>
                </c:pt>
                <c:pt idx="3876">
                  <c:v> 20-07-09 03:09:25</c:v>
                </c:pt>
                <c:pt idx="3877">
                  <c:v> 20-07-09 03:09:30</c:v>
                </c:pt>
                <c:pt idx="3878">
                  <c:v> 20-07-09 03:09:35</c:v>
                </c:pt>
                <c:pt idx="3879">
                  <c:v> 20-07-09 03:09:40</c:v>
                </c:pt>
                <c:pt idx="3880">
                  <c:v> 20-07-09 03:09:45</c:v>
                </c:pt>
                <c:pt idx="3881">
                  <c:v> 20-07-09 03:09:50</c:v>
                </c:pt>
                <c:pt idx="3882">
                  <c:v> 20-07-09 03:09:55</c:v>
                </c:pt>
                <c:pt idx="3883">
                  <c:v> 20-07-09 03:10:00</c:v>
                </c:pt>
                <c:pt idx="3884">
                  <c:v> 20-07-09 03:10:05</c:v>
                </c:pt>
                <c:pt idx="3885">
                  <c:v> 20-07-09 03:10:10</c:v>
                </c:pt>
                <c:pt idx="3886">
                  <c:v> 20-07-09 03:10:15</c:v>
                </c:pt>
                <c:pt idx="3887">
                  <c:v> 20-07-09 03:10:20</c:v>
                </c:pt>
                <c:pt idx="3888">
                  <c:v> 20-07-09 03:10:25</c:v>
                </c:pt>
                <c:pt idx="3889">
                  <c:v> 20-07-09 03:10:30</c:v>
                </c:pt>
                <c:pt idx="3890">
                  <c:v> 20-07-09 03:10:35</c:v>
                </c:pt>
                <c:pt idx="3891">
                  <c:v> 20-07-09 03:10:40</c:v>
                </c:pt>
                <c:pt idx="3892">
                  <c:v> 20-07-09 03:10:45</c:v>
                </c:pt>
                <c:pt idx="3893">
                  <c:v> 20-07-09 03:10:50</c:v>
                </c:pt>
                <c:pt idx="3894">
                  <c:v> 20-07-09 03:10:55</c:v>
                </c:pt>
                <c:pt idx="3895">
                  <c:v> 20-07-09 03:11:00</c:v>
                </c:pt>
                <c:pt idx="3896">
                  <c:v> 20-07-09 03:11:05</c:v>
                </c:pt>
                <c:pt idx="3897">
                  <c:v> 20-07-09 03:11:10</c:v>
                </c:pt>
                <c:pt idx="3898">
                  <c:v> 20-07-09 03:11:15</c:v>
                </c:pt>
                <c:pt idx="3899">
                  <c:v> 20-07-09 03:11:20</c:v>
                </c:pt>
                <c:pt idx="3900">
                  <c:v> 20-07-09 03:11:25</c:v>
                </c:pt>
                <c:pt idx="3901">
                  <c:v> 20-07-09 03:11:30</c:v>
                </c:pt>
                <c:pt idx="3902">
                  <c:v> 20-07-09 03:11:35</c:v>
                </c:pt>
                <c:pt idx="3903">
                  <c:v> 20-07-09 03:11:40</c:v>
                </c:pt>
                <c:pt idx="3904">
                  <c:v> 20-07-09 03:11:45</c:v>
                </c:pt>
                <c:pt idx="3905">
                  <c:v> 20-07-09 03:11:50</c:v>
                </c:pt>
                <c:pt idx="3906">
                  <c:v> 20-07-09 03:11:55</c:v>
                </c:pt>
                <c:pt idx="3907">
                  <c:v> 20-07-09 03:12:00</c:v>
                </c:pt>
                <c:pt idx="3908">
                  <c:v> 20-07-09 03:12:05</c:v>
                </c:pt>
                <c:pt idx="3909">
                  <c:v> 20-07-09 03:12:10</c:v>
                </c:pt>
                <c:pt idx="3910">
                  <c:v> 20-07-09 03:12:15</c:v>
                </c:pt>
                <c:pt idx="3911">
                  <c:v> 20-07-09 03:12:20</c:v>
                </c:pt>
                <c:pt idx="3912">
                  <c:v> 20-07-09 03:12:25</c:v>
                </c:pt>
                <c:pt idx="3913">
                  <c:v> 20-07-09 03:12:30</c:v>
                </c:pt>
                <c:pt idx="3914">
                  <c:v> 20-07-09 03:12:35</c:v>
                </c:pt>
                <c:pt idx="3915">
                  <c:v> 20-07-09 03:13:20</c:v>
                </c:pt>
                <c:pt idx="3916">
                  <c:v> 20-07-09 03:13:25</c:v>
                </c:pt>
                <c:pt idx="3917">
                  <c:v> 20-07-09 03:13:30</c:v>
                </c:pt>
                <c:pt idx="3918">
                  <c:v> 20-07-09 03:13:35</c:v>
                </c:pt>
                <c:pt idx="3919">
                  <c:v> 20-07-09 03:13:40</c:v>
                </c:pt>
                <c:pt idx="3920">
                  <c:v> 20-07-09 03:13:45</c:v>
                </c:pt>
                <c:pt idx="3921">
                  <c:v> 20-07-09 03:13:50</c:v>
                </c:pt>
                <c:pt idx="3922">
                  <c:v> 20-07-09 03:13:55</c:v>
                </c:pt>
                <c:pt idx="3923">
                  <c:v> 20-07-09 03:14:00</c:v>
                </c:pt>
                <c:pt idx="3924">
                  <c:v> 20-07-09 03:14:05</c:v>
                </c:pt>
                <c:pt idx="3925">
                  <c:v> 20-07-09 03:14:10</c:v>
                </c:pt>
                <c:pt idx="3926">
                  <c:v> 20-07-09 03:14:15</c:v>
                </c:pt>
                <c:pt idx="3927">
                  <c:v> 20-07-09 03:14:20</c:v>
                </c:pt>
                <c:pt idx="3928">
                  <c:v> 20-07-09 03:14:30</c:v>
                </c:pt>
                <c:pt idx="3929">
                  <c:v> 20-07-09 03:14:35</c:v>
                </c:pt>
                <c:pt idx="3930">
                  <c:v> 20-07-09 03:14:40</c:v>
                </c:pt>
                <c:pt idx="3931">
                  <c:v> 20-07-09 03:14:45</c:v>
                </c:pt>
                <c:pt idx="3932">
                  <c:v> 20-07-09 03:14:50</c:v>
                </c:pt>
                <c:pt idx="3933">
                  <c:v> 20-07-09 03:14:55</c:v>
                </c:pt>
                <c:pt idx="3934">
                  <c:v> 20-07-09 03:15:00</c:v>
                </c:pt>
                <c:pt idx="3935">
                  <c:v> 20-07-09 03:15:05</c:v>
                </c:pt>
                <c:pt idx="3936">
                  <c:v> 20-07-09 03:15:10</c:v>
                </c:pt>
                <c:pt idx="3937">
                  <c:v> 20-07-09 03:15:15</c:v>
                </c:pt>
                <c:pt idx="3938">
                  <c:v> 20-07-09 03:15:20</c:v>
                </c:pt>
                <c:pt idx="3939">
                  <c:v> 20-07-09 03:15:25</c:v>
                </c:pt>
                <c:pt idx="3940">
                  <c:v> 20-07-09 03:15:30</c:v>
                </c:pt>
                <c:pt idx="3941">
                  <c:v> 20-07-09 03:15:35</c:v>
                </c:pt>
                <c:pt idx="3942">
                  <c:v> 20-07-09 03:15:40</c:v>
                </c:pt>
                <c:pt idx="3943">
                  <c:v> 20-07-09 03:15:45</c:v>
                </c:pt>
                <c:pt idx="3944">
                  <c:v> 20-07-09 03:15:50</c:v>
                </c:pt>
                <c:pt idx="3945">
                  <c:v> 20-07-09 03:15:55</c:v>
                </c:pt>
                <c:pt idx="3946">
                  <c:v> 20-07-09 03:17:10</c:v>
                </c:pt>
                <c:pt idx="3947">
                  <c:v> 20-07-09 03:17:15</c:v>
                </c:pt>
                <c:pt idx="3948">
                  <c:v> 20-07-09 03:17:20</c:v>
                </c:pt>
                <c:pt idx="3949">
                  <c:v> 20-07-09 03:17:25</c:v>
                </c:pt>
                <c:pt idx="3950">
                  <c:v> 20-07-09 03:17:30</c:v>
                </c:pt>
                <c:pt idx="3951">
                  <c:v> 20-07-09 03:17:35</c:v>
                </c:pt>
                <c:pt idx="3952">
                  <c:v> 20-07-09 03:17:40</c:v>
                </c:pt>
                <c:pt idx="3953">
                  <c:v> 20-07-09 03:17:45</c:v>
                </c:pt>
                <c:pt idx="3954">
                  <c:v> 20-07-09 03:17:50</c:v>
                </c:pt>
                <c:pt idx="3955">
                  <c:v> 20-07-09 03:17:55</c:v>
                </c:pt>
                <c:pt idx="3956">
                  <c:v> 20-07-09 03:18:00</c:v>
                </c:pt>
                <c:pt idx="3957">
                  <c:v> 20-07-09 03:18:05</c:v>
                </c:pt>
                <c:pt idx="3958">
                  <c:v> 20-07-09 03:19:30</c:v>
                </c:pt>
                <c:pt idx="3959">
                  <c:v> 20-07-09 03:19:35</c:v>
                </c:pt>
                <c:pt idx="3960">
                  <c:v> 20-07-09 03:19:40</c:v>
                </c:pt>
                <c:pt idx="3961">
                  <c:v> 20-07-09 03:19:45</c:v>
                </c:pt>
                <c:pt idx="3962">
                  <c:v> 20-07-09 03:19:50</c:v>
                </c:pt>
                <c:pt idx="3963">
                  <c:v> 20-07-09 03:19:55</c:v>
                </c:pt>
                <c:pt idx="3964">
                  <c:v> 20-07-09 03:20:00</c:v>
                </c:pt>
                <c:pt idx="3965">
                  <c:v> 20-07-09 03:20:05</c:v>
                </c:pt>
                <c:pt idx="3966">
                  <c:v> 20-07-09 03:20:10</c:v>
                </c:pt>
                <c:pt idx="3967">
                  <c:v> 20-07-09 03:20:15</c:v>
                </c:pt>
                <c:pt idx="3968">
                  <c:v> 20-07-09 03:20:20</c:v>
                </c:pt>
                <c:pt idx="3969">
                  <c:v> 20-07-09 03:20:25</c:v>
                </c:pt>
                <c:pt idx="3970">
                  <c:v> 20-07-09 03:21:00</c:v>
                </c:pt>
                <c:pt idx="3971">
                  <c:v> 20-07-09 03:21:05</c:v>
                </c:pt>
                <c:pt idx="3972">
                  <c:v> 20-07-09 03:21:10</c:v>
                </c:pt>
                <c:pt idx="3973">
                  <c:v> 20-07-09 03:21:15</c:v>
                </c:pt>
                <c:pt idx="3974">
                  <c:v> 20-07-09 03:21:20</c:v>
                </c:pt>
                <c:pt idx="3975">
                  <c:v> 20-07-09 03:21:25</c:v>
                </c:pt>
                <c:pt idx="3976">
                  <c:v> 20-07-09 03:21:30</c:v>
                </c:pt>
                <c:pt idx="3977">
                  <c:v> 20-07-09 03:21:35</c:v>
                </c:pt>
                <c:pt idx="3978">
                  <c:v> 20-07-09 03:21:40</c:v>
                </c:pt>
                <c:pt idx="3979">
                  <c:v> 20-07-09 03:21:45</c:v>
                </c:pt>
                <c:pt idx="3980">
                  <c:v> 20-07-09 03:21:50</c:v>
                </c:pt>
                <c:pt idx="3981">
                  <c:v> 20-07-09 03:21:55</c:v>
                </c:pt>
                <c:pt idx="3982">
                  <c:v> 20-07-09 03:22:00</c:v>
                </c:pt>
                <c:pt idx="3983">
                  <c:v> 20-07-09 03:22:05</c:v>
                </c:pt>
                <c:pt idx="3984">
                  <c:v> 20-07-09 03:22:10</c:v>
                </c:pt>
                <c:pt idx="3985">
                  <c:v> 20-07-09 03:22:15</c:v>
                </c:pt>
                <c:pt idx="3986">
                  <c:v> 20-07-09 03:22:20</c:v>
                </c:pt>
                <c:pt idx="3987">
                  <c:v> 20-07-09 03:22:25</c:v>
                </c:pt>
                <c:pt idx="3988">
                  <c:v> 20-07-09 03:22:30</c:v>
                </c:pt>
                <c:pt idx="3989">
                  <c:v> 20-07-09 03:22:35</c:v>
                </c:pt>
                <c:pt idx="3990">
                  <c:v> 20-07-09 03:22:40</c:v>
                </c:pt>
                <c:pt idx="3991">
                  <c:v> 20-07-09 03:22:45</c:v>
                </c:pt>
                <c:pt idx="3992">
                  <c:v> 20-07-09 03:22:50</c:v>
                </c:pt>
                <c:pt idx="3993">
                  <c:v> 20-07-09 03:22:55</c:v>
                </c:pt>
                <c:pt idx="3994">
                  <c:v> 20-07-09 03:23:00</c:v>
                </c:pt>
                <c:pt idx="3995">
                  <c:v> 20-07-09 03:23:05</c:v>
                </c:pt>
                <c:pt idx="3996">
                  <c:v> 20-07-09 03:23:10</c:v>
                </c:pt>
                <c:pt idx="3997">
                  <c:v> 20-07-09 03:23:15</c:v>
                </c:pt>
                <c:pt idx="3998">
                  <c:v> 20-07-09 03:23:20</c:v>
                </c:pt>
                <c:pt idx="3999">
                  <c:v> 20-07-09 03:25:50</c:v>
                </c:pt>
                <c:pt idx="4000">
                  <c:v> 20-07-09 03:25:55</c:v>
                </c:pt>
                <c:pt idx="4001">
                  <c:v> 20-07-09 03:26:00</c:v>
                </c:pt>
                <c:pt idx="4002">
                  <c:v> 20-07-09 03:26:05</c:v>
                </c:pt>
                <c:pt idx="4003">
                  <c:v> 20-07-09 03:26:10</c:v>
                </c:pt>
                <c:pt idx="4004">
                  <c:v> 20-07-09 03:26:15</c:v>
                </c:pt>
                <c:pt idx="4005">
                  <c:v> 20-07-09 03:26:20</c:v>
                </c:pt>
                <c:pt idx="4006">
                  <c:v> 20-07-09 03:26:25</c:v>
                </c:pt>
                <c:pt idx="4007">
                  <c:v> 20-07-09 03:26:30</c:v>
                </c:pt>
                <c:pt idx="4008">
                  <c:v> 20-07-09 03:26:35</c:v>
                </c:pt>
                <c:pt idx="4009">
                  <c:v> 20-07-09 03:26:40</c:v>
                </c:pt>
                <c:pt idx="4010">
                  <c:v> 20-07-09 03:26:45</c:v>
                </c:pt>
                <c:pt idx="4011">
                  <c:v> 20-07-09 03:26:50</c:v>
                </c:pt>
                <c:pt idx="4012">
                  <c:v> 20-07-09 03:26:55</c:v>
                </c:pt>
                <c:pt idx="4013">
                  <c:v> 20-07-09 03:27:00</c:v>
                </c:pt>
                <c:pt idx="4014">
                  <c:v> 20-07-09 03:27:05</c:v>
                </c:pt>
                <c:pt idx="4015">
                  <c:v> 20-07-09 03:27:10</c:v>
                </c:pt>
                <c:pt idx="4016">
                  <c:v> 20-07-09 03:27:15</c:v>
                </c:pt>
                <c:pt idx="4017">
                  <c:v> 20-07-09 03:27:20</c:v>
                </c:pt>
                <c:pt idx="4018">
                  <c:v> 20-07-09 03:27:25</c:v>
                </c:pt>
                <c:pt idx="4019">
                  <c:v> 20-07-09 03:27:30</c:v>
                </c:pt>
                <c:pt idx="4020">
                  <c:v> 20-07-09 03:27:35</c:v>
                </c:pt>
                <c:pt idx="4021">
                  <c:v> 20-07-09 03:27:40</c:v>
                </c:pt>
                <c:pt idx="4022">
                  <c:v> 20-07-09 03:27:45</c:v>
                </c:pt>
                <c:pt idx="4023">
                  <c:v> 20-07-09 03:27:50</c:v>
                </c:pt>
                <c:pt idx="4024">
                  <c:v> 20-07-09 03:27:55</c:v>
                </c:pt>
                <c:pt idx="4025">
                  <c:v> 20-07-09 03:28:00</c:v>
                </c:pt>
                <c:pt idx="4026">
                  <c:v> 20-07-09 03:28:05</c:v>
                </c:pt>
                <c:pt idx="4027">
                  <c:v> 20-07-09 03:28:10</c:v>
                </c:pt>
                <c:pt idx="4028">
                  <c:v> 20-07-09 03:28:15</c:v>
                </c:pt>
                <c:pt idx="4029">
                  <c:v> 20-07-09 03:28:20</c:v>
                </c:pt>
                <c:pt idx="4030">
                  <c:v> 20-07-09 03:28:25</c:v>
                </c:pt>
                <c:pt idx="4031">
                  <c:v> 20-07-09 03:28:30</c:v>
                </c:pt>
                <c:pt idx="4032">
                  <c:v> 20-07-09 03:28:35</c:v>
                </c:pt>
                <c:pt idx="4033">
                  <c:v> 20-07-09 03:28:40</c:v>
                </c:pt>
                <c:pt idx="4034">
                  <c:v> 20-07-09 03:28:45</c:v>
                </c:pt>
                <c:pt idx="4035">
                  <c:v> 20-07-09 03:28:50</c:v>
                </c:pt>
                <c:pt idx="4036">
                  <c:v> 20-07-09 03:28:55</c:v>
                </c:pt>
                <c:pt idx="4037">
                  <c:v> 20-07-09 03:29:00</c:v>
                </c:pt>
                <c:pt idx="4038">
                  <c:v> 20-07-09 03:29:05</c:v>
                </c:pt>
                <c:pt idx="4039">
                  <c:v> 20-07-09 03:29:10</c:v>
                </c:pt>
                <c:pt idx="4040">
                  <c:v> 20-07-09 03:29:15</c:v>
                </c:pt>
                <c:pt idx="4041">
                  <c:v> 20-07-09 03:29:20</c:v>
                </c:pt>
                <c:pt idx="4042">
                  <c:v> 20-07-09 03:29:25</c:v>
                </c:pt>
                <c:pt idx="4043">
                  <c:v> 20-07-09 03:29:30</c:v>
                </c:pt>
                <c:pt idx="4044">
                  <c:v> 20-07-09 03:29:35</c:v>
                </c:pt>
                <c:pt idx="4045">
                  <c:v> 20-07-09 03:29:40</c:v>
                </c:pt>
                <c:pt idx="4046">
                  <c:v> 20-07-09 03:29:45</c:v>
                </c:pt>
                <c:pt idx="4047">
                  <c:v> 20-07-09 03:29:50</c:v>
                </c:pt>
                <c:pt idx="4048">
                  <c:v> 20-07-09 03:29:55</c:v>
                </c:pt>
                <c:pt idx="4049">
                  <c:v> 20-07-09 03:30:05</c:v>
                </c:pt>
                <c:pt idx="4050">
                  <c:v> 20-07-09 03:30:10</c:v>
                </c:pt>
                <c:pt idx="4051">
                  <c:v> 20-07-09 03:30:15</c:v>
                </c:pt>
                <c:pt idx="4052">
                  <c:v> 20-07-09 03:30:20</c:v>
                </c:pt>
                <c:pt idx="4053">
                  <c:v> 20-07-09 03:30:25</c:v>
                </c:pt>
                <c:pt idx="4054">
                  <c:v> 20-07-09 03:30:30</c:v>
                </c:pt>
                <c:pt idx="4055">
                  <c:v> 20-07-09 03:30:35</c:v>
                </c:pt>
                <c:pt idx="4056">
                  <c:v> 20-07-09 03:30:40</c:v>
                </c:pt>
                <c:pt idx="4057">
                  <c:v> 20-07-09 03:30:45</c:v>
                </c:pt>
                <c:pt idx="4058">
                  <c:v> 20-07-09 03:30:50</c:v>
                </c:pt>
                <c:pt idx="4059">
                  <c:v> 20-07-09 03:30:55</c:v>
                </c:pt>
                <c:pt idx="4060">
                  <c:v> 20-07-09 03:31:00</c:v>
                </c:pt>
                <c:pt idx="4061">
                  <c:v> 20-07-09 03:31:05</c:v>
                </c:pt>
                <c:pt idx="4062">
                  <c:v> 20-07-09 03:31:10</c:v>
                </c:pt>
                <c:pt idx="4063">
                  <c:v> 20-07-09 03:31:15</c:v>
                </c:pt>
                <c:pt idx="4064">
                  <c:v> 20-07-09 03:31:20</c:v>
                </c:pt>
                <c:pt idx="4065">
                  <c:v> 20-07-09 03:31:25</c:v>
                </c:pt>
                <c:pt idx="4066">
                  <c:v> 20-07-09 03:31:30</c:v>
                </c:pt>
                <c:pt idx="4067">
                  <c:v> 20-07-09 03:31:35</c:v>
                </c:pt>
                <c:pt idx="4068">
                  <c:v> 20-07-09 03:31:40</c:v>
                </c:pt>
                <c:pt idx="4069">
                  <c:v> 20-07-09 03:31:45</c:v>
                </c:pt>
                <c:pt idx="4070">
                  <c:v> 20-07-09 03:31:50</c:v>
                </c:pt>
                <c:pt idx="4071">
                  <c:v> 20-07-09 03:31:55</c:v>
                </c:pt>
                <c:pt idx="4072">
                  <c:v> 20-07-09 03:32:00</c:v>
                </c:pt>
                <c:pt idx="4073">
                  <c:v> 20-07-09 03:32:05</c:v>
                </c:pt>
                <c:pt idx="4074">
                  <c:v> 20-07-09 03:32:10</c:v>
                </c:pt>
                <c:pt idx="4075">
                  <c:v> 20-07-09 03:32:15</c:v>
                </c:pt>
                <c:pt idx="4076">
                  <c:v> 20-07-09 03:32:20</c:v>
                </c:pt>
                <c:pt idx="4077">
                  <c:v> 20-07-09 03:32:25</c:v>
                </c:pt>
                <c:pt idx="4078">
                  <c:v> 20-07-09 03:32:30</c:v>
                </c:pt>
                <c:pt idx="4079">
                  <c:v> 20-07-09 03:33:55</c:v>
                </c:pt>
                <c:pt idx="4080">
                  <c:v> 20-07-09 03:34:00</c:v>
                </c:pt>
                <c:pt idx="4081">
                  <c:v> 20-07-09 03:34:05</c:v>
                </c:pt>
                <c:pt idx="4082">
                  <c:v> 20-07-09 03:34:10</c:v>
                </c:pt>
                <c:pt idx="4083">
                  <c:v> 20-07-09 03:34:15</c:v>
                </c:pt>
                <c:pt idx="4084">
                  <c:v> 20-07-09 03:34:20</c:v>
                </c:pt>
                <c:pt idx="4085">
                  <c:v> 20-07-09 03:34:25</c:v>
                </c:pt>
                <c:pt idx="4086">
                  <c:v> 20-07-09 03:34:30</c:v>
                </c:pt>
                <c:pt idx="4087">
                  <c:v> 20-07-09 03:34:35</c:v>
                </c:pt>
                <c:pt idx="4088">
                  <c:v> 20-07-09 03:34:40</c:v>
                </c:pt>
                <c:pt idx="4089">
                  <c:v> 20-07-09 03:34:45</c:v>
                </c:pt>
                <c:pt idx="4090">
                  <c:v> 20-07-09 03:34:50</c:v>
                </c:pt>
                <c:pt idx="4091">
                  <c:v> 20-07-09 03:34:55</c:v>
                </c:pt>
                <c:pt idx="4092">
                  <c:v> 20-07-09 03:35:15</c:v>
                </c:pt>
                <c:pt idx="4093">
                  <c:v> 20-07-09 03:35:20</c:v>
                </c:pt>
                <c:pt idx="4094">
                  <c:v> 20-07-09 03:35:25</c:v>
                </c:pt>
                <c:pt idx="4095">
                  <c:v> 20-07-09 03:35:30</c:v>
                </c:pt>
                <c:pt idx="4096">
                  <c:v> 20-07-09 03:35:35</c:v>
                </c:pt>
                <c:pt idx="4097">
                  <c:v> 20-07-09 03:35:40</c:v>
                </c:pt>
                <c:pt idx="4098">
                  <c:v> 20-07-09 03:35:45</c:v>
                </c:pt>
                <c:pt idx="4099">
                  <c:v> 20-07-09 03:35:50</c:v>
                </c:pt>
                <c:pt idx="4100">
                  <c:v> 20-07-09 03:35:55</c:v>
                </c:pt>
                <c:pt idx="4101">
                  <c:v> 20-07-09 03:36:00</c:v>
                </c:pt>
                <c:pt idx="4102">
                  <c:v> 20-07-09 03:36:05</c:v>
                </c:pt>
                <c:pt idx="4103">
                  <c:v> 20-07-09 03:36:10</c:v>
                </c:pt>
                <c:pt idx="4104">
                  <c:v> 20-07-09 03:36:15</c:v>
                </c:pt>
                <c:pt idx="4105">
                  <c:v> 20-07-09 03:36:20</c:v>
                </c:pt>
                <c:pt idx="4106">
                  <c:v> 20-07-09 03:36:25</c:v>
                </c:pt>
                <c:pt idx="4107">
                  <c:v> 20-07-09 03:36:30</c:v>
                </c:pt>
                <c:pt idx="4108">
                  <c:v> 20-07-09 03:36:35</c:v>
                </c:pt>
                <c:pt idx="4109">
                  <c:v> 20-07-09 03:36:40</c:v>
                </c:pt>
                <c:pt idx="4110">
                  <c:v> 20-07-09 03:36:45</c:v>
                </c:pt>
                <c:pt idx="4111">
                  <c:v> 20-07-09 03:36:50</c:v>
                </c:pt>
                <c:pt idx="4112">
                  <c:v> 20-07-09 03:36:55</c:v>
                </c:pt>
                <c:pt idx="4113">
                  <c:v> 20-07-09 03:37:05</c:v>
                </c:pt>
                <c:pt idx="4114">
                  <c:v> 20-07-09 03:37:10</c:v>
                </c:pt>
                <c:pt idx="4115">
                  <c:v> 20-07-09 03:37:15</c:v>
                </c:pt>
                <c:pt idx="4116">
                  <c:v> 20-07-09 03:37:20</c:v>
                </c:pt>
                <c:pt idx="4117">
                  <c:v> 20-07-09 03:37:25</c:v>
                </c:pt>
                <c:pt idx="4118">
                  <c:v> 20-07-09 03:37:30</c:v>
                </c:pt>
                <c:pt idx="4119">
                  <c:v> 20-07-09 03:37:35</c:v>
                </c:pt>
                <c:pt idx="4120">
                  <c:v> 20-07-09 03:37:40</c:v>
                </c:pt>
                <c:pt idx="4121">
                  <c:v> 20-07-09 03:37:45</c:v>
                </c:pt>
                <c:pt idx="4122">
                  <c:v> 20-07-09 03:37:50</c:v>
                </c:pt>
                <c:pt idx="4123">
                  <c:v> 20-07-09 03:37:55</c:v>
                </c:pt>
                <c:pt idx="4124">
                  <c:v> 20-07-09 03:38:00</c:v>
                </c:pt>
                <c:pt idx="4125">
                  <c:v> 20-07-09 03:38:10</c:v>
                </c:pt>
                <c:pt idx="4126">
                  <c:v> 20-07-09 03:38:15</c:v>
                </c:pt>
                <c:pt idx="4127">
                  <c:v> 20-07-09 03:38:20</c:v>
                </c:pt>
                <c:pt idx="4128">
                  <c:v> 20-07-09 03:38:25</c:v>
                </c:pt>
                <c:pt idx="4129">
                  <c:v> 20-07-09 03:38:30</c:v>
                </c:pt>
                <c:pt idx="4130">
                  <c:v> 20-07-09 03:38:35</c:v>
                </c:pt>
                <c:pt idx="4131">
                  <c:v> 20-07-09 03:38:40</c:v>
                </c:pt>
                <c:pt idx="4132">
                  <c:v> 20-07-09 03:38:45</c:v>
                </c:pt>
                <c:pt idx="4133">
                  <c:v> 20-07-09 03:38:50</c:v>
                </c:pt>
                <c:pt idx="4134">
                  <c:v> 20-07-09 03:38:55</c:v>
                </c:pt>
                <c:pt idx="4135">
                  <c:v> 20-07-09 03:39:00</c:v>
                </c:pt>
                <c:pt idx="4136">
                  <c:v> 20-07-09 03:39:05</c:v>
                </c:pt>
                <c:pt idx="4137">
                  <c:v> 20-07-09 03:39:10</c:v>
                </c:pt>
                <c:pt idx="4138">
                  <c:v> 20-07-09 03:39:15</c:v>
                </c:pt>
                <c:pt idx="4139">
                  <c:v> 20-07-09 03:39:20</c:v>
                </c:pt>
                <c:pt idx="4140">
                  <c:v> 20-07-09 03:39:25</c:v>
                </c:pt>
                <c:pt idx="4141">
                  <c:v> 20-07-09 03:39:30</c:v>
                </c:pt>
                <c:pt idx="4142">
                  <c:v> 20-07-09 03:39:35</c:v>
                </c:pt>
                <c:pt idx="4143">
                  <c:v> 20-07-09 03:39:40</c:v>
                </c:pt>
                <c:pt idx="4144">
                  <c:v> 20-07-09 03:39:45</c:v>
                </c:pt>
                <c:pt idx="4145">
                  <c:v> 20-07-09 03:39:50</c:v>
                </c:pt>
                <c:pt idx="4146">
                  <c:v> 20-07-09 03:39:55</c:v>
                </c:pt>
                <c:pt idx="4147">
                  <c:v> 20-07-09 03:40:00</c:v>
                </c:pt>
                <c:pt idx="4148">
                  <c:v> 20-07-09 03:40:05</c:v>
                </c:pt>
                <c:pt idx="4149">
                  <c:v> 20-07-09 03:40:10</c:v>
                </c:pt>
                <c:pt idx="4150">
                  <c:v> 20-07-09 03:40:15</c:v>
                </c:pt>
                <c:pt idx="4151">
                  <c:v> 20-07-09 03:40:20</c:v>
                </c:pt>
                <c:pt idx="4152">
                  <c:v> 20-07-09 03:40:25</c:v>
                </c:pt>
                <c:pt idx="4153">
                  <c:v> 20-07-09 03:40:30</c:v>
                </c:pt>
                <c:pt idx="4154">
                  <c:v> 20-07-09 03:40:35</c:v>
                </c:pt>
                <c:pt idx="4155">
                  <c:v> 20-07-09 03:40:40</c:v>
                </c:pt>
                <c:pt idx="4156">
                  <c:v> 20-07-09 03:40:45</c:v>
                </c:pt>
                <c:pt idx="4157">
                  <c:v> 20-07-09 03:40:50</c:v>
                </c:pt>
                <c:pt idx="4158">
                  <c:v> 20-07-09 03:40:55</c:v>
                </c:pt>
                <c:pt idx="4159">
                  <c:v> 20-07-09 03:41:00</c:v>
                </c:pt>
                <c:pt idx="4160">
                  <c:v> 20-07-09 03:41:05</c:v>
                </c:pt>
                <c:pt idx="4161">
                  <c:v> 20-07-09 03:41:10</c:v>
                </c:pt>
                <c:pt idx="4162">
                  <c:v> 20-07-09 03:41:15</c:v>
                </c:pt>
                <c:pt idx="4163">
                  <c:v> 20-07-09 03:41:20</c:v>
                </c:pt>
                <c:pt idx="4164">
                  <c:v> 20-07-09 03:41:25</c:v>
                </c:pt>
                <c:pt idx="4165">
                  <c:v> 20-07-09 03:41:30</c:v>
                </c:pt>
                <c:pt idx="4166">
                  <c:v> 20-07-09 03:41:35</c:v>
                </c:pt>
                <c:pt idx="4167">
                  <c:v> 20-07-09 03:41:40</c:v>
                </c:pt>
                <c:pt idx="4168">
                  <c:v> 20-07-09 03:41:45</c:v>
                </c:pt>
                <c:pt idx="4169">
                  <c:v> 20-07-09 03:41:50</c:v>
                </c:pt>
                <c:pt idx="4170">
                  <c:v> 20-07-09 03:41:55</c:v>
                </c:pt>
                <c:pt idx="4171">
                  <c:v> 20-07-09 03:42:00</c:v>
                </c:pt>
                <c:pt idx="4172">
                  <c:v> 20-07-09 03:42:05</c:v>
                </c:pt>
                <c:pt idx="4173">
                  <c:v> 20-07-09 03:42:10</c:v>
                </c:pt>
                <c:pt idx="4174">
                  <c:v> 20-07-09 03:42:15</c:v>
                </c:pt>
                <c:pt idx="4175">
                  <c:v> 20-07-09 03:42:20</c:v>
                </c:pt>
                <c:pt idx="4176">
                  <c:v> 20-07-09 03:42:25</c:v>
                </c:pt>
                <c:pt idx="4177">
                  <c:v> 20-07-09 03:42:30</c:v>
                </c:pt>
                <c:pt idx="4178">
                  <c:v> 20-07-09 03:42:35</c:v>
                </c:pt>
                <c:pt idx="4179">
                  <c:v> 20-07-09 03:42:40</c:v>
                </c:pt>
                <c:pt idx="4180">
                  <c:v> 20-07-09 03:42:45</c:v>
                </c:pt>
                <c:pt idx="4181">
                  <c:v> 20-07-09 03:42:50</c:v>
                </c:pt>
                <c:pt idx="4182">
                  <c:v> 20-07-09 03:42:55</c:v>
                </c:pt>
                <c:pt idx="4183">
                  <c:v> 20-07-09 03:43:00</c:v>
                </c:pt>
                <c:pt idx="4184">
                  <c:v> 20-07-09 03:43:05</c:v>
                </c:pt>
                <c:pt idx="4185">
                  <c:v> 20-07-09 03:43:10</c:v>
                </c:pt>
                <c:pt idx="4186">
                  <c:v> 20-07-09 03:43:15</c:v>
                </c:pt>
                <c:pt idx="4187">
                  <c:v> 20-07-09 03:43:20</c:v>
                </c:pt>
                <c:pt idx="4188">
                  <c:v> 20-07-09 03:43:25</c:v>
                </c:pt>
                <c:pt idx="4189">
                  <c:v> 20-07-09 03:43:30</c:v>
                </c:pt>
                <c:pt idx="4190">
                  <c:v> 20-07-09 03:43:35</c:v>
                </c:pt>
                <c:pt idx="4191">
                  <c:v> 20-07-09 03:43:40</c:v>
                </c:pt>
                <c:pt idx="4192">
                  <c:v> 20-07-09 03:43:45</c:v>
                </c:pt>
                <c:pt idx="4193">
                  <c:v> 20-07-09 03:43:50</c:v>
                </c:pt>
                <c:pt idx="4194">
                  <c:v> 20-07-09 03:43:55</c:v>
                </c:pt>
                <c:pt idx="4195">
                  <c:v> 20-07-09 03:44:00</c:v>
                </c:pt>
                <c:pt idx="4196">
                  <c:v> 20-07-09 03:44:05</c:v>
                </c:pt>
                <c:pt idx="4197">
                  <c:v> 20-07-09 03:44:10</c:v>
                </c:pt>
                <c:pt idx="4198">
                  <c:v> 20-07-09 03:44:15</c:v>
                </c:pt>
                <c:pt idx="4199">
                  <c:v> 20-07-09 03:44:20</c:v>
                </c:pt>
                <c:pt idx="4200">
                  <c:v> 20-07-09 03:44:25</c:v>
                </c:pt>
                <c:pt idx="4201">
                  <c:v> 20-07-09 03:44:30</c:v>
                </c:pt>
                <c:pt idx="4202">
                  <c:v> 20-07-09 03:44:55</c:v>
                </c:pt>
                <c:pt idx="4203">
                  <c:v> 20-07-09 03:45:00</c:v>
                </c:pt>
                <c:pt idx="4204">
                  <c:v> 20-07-09 03:45:05</c:v>
                </c:pt>
                <c:pt idx="4205">
                  <c:v> 20-07-09 03:45:10</c:v>
                </c:pt>
                <c:pt idx="4206">
                  <c:v> 20-07-09 03:45:15</c:v>
                </c:pt>
                <c:pt idx="4207">
                  <c:v> 20-07-09 03:45:20</c:v>
                </c:pt>
                <c:pt idx="4208">
                  <c:v> 20-07-09 03:45:25</c:v>
                </c:pt>
                <c:pt idx="4209">
                  <c:v> 20-07-09 03:45:30</c:v>
                </c:pt>
                <c:pt idx="4210">
                  <c:v> 20-07-09 03:45:35</c:v>
                </c:pt>
                <c:pt idx="4211">
                  <c:v> 20-07-09 03:45:40</c:v>
                </c:pt>
                <c:pt idx="4212">
                  <c:v> 20-07-09 03:45:45</c:v>
                </c:pt>
                <c:pt idx="4213">
                  <c:v> 20-07-09 03:45:50</c:v>
                </c:pt>
                <c:pt idx="4214">
                  <c:v> 20-07-09 03:45:55</c:v>
                </c:pt>
                <c:pt idx="4215">
                  <c:v> 20-07-09 03:46:00</c:v>
                </c:pt>
                <c:pt idx="4216">
                  <c:v> 20-07-09 03:46:05</c:v>
                </c:pt>
                <c:pt idx="4217">
                  <c:v> 20-07-09 03:46:10</c:v>
                </c:pt>
                <c:pt idx="4218">
                  <c:v> 20-07-09 03:46:15</c:v>
                </c:pt>
                <c:pt idx="4219">
                  <c:v> 20-07-09 03:46:20</c:v>
                </c:pt>
                <c:pt idx="4220">
                  <c:v> 20-07-09 03:46:25</c:v>
                </c:pt>
                <c:pt idx="4221">
                  <c:v> 20-07-09 03:46:30</c:v>
                </c:pt>
                <c:pt idx="4222">
                  <c:v> 20-07-09 03:46:40</c:v>
                </c:pt>
                <c:pt idx="4223">
                  <c:v> 20-07-09 03:46:45</c:v>
                </c:pt>
                <c:pt idx="4224">
                  <c:v> 20-07-09 03:46:50</c:v>
                </c:pt>
                <c:pt idx="4225">
                  <c:v> 20-07-09 03:46:55</c:v>
                </c:pt>
                <c:pt idx="4226">
                  <c:v> 20-07-09 03:47:00</c:v>
                </c:pt>
                <c:pt idx="4227">
                  <c:v> 20-07-09 03:47:05</c:v>
                </c:pt>
                <c:pt idx="4228">
                  <c:v> 20-07-09 03:47:10</c:v>
                </c:pt>
                <c:pt idx="4229">
                  <c:v> 20-07-09 03:47:15</c:v>
                </c:pt>
                <c:pt idx="4230">
                  <c:v> 20-07-09 03:47:20</c:v>
                </c:pt>
                <c:pt idx="4231">
                  <c:v> 20-07-09 03:47:25</c:v>
                </c:pt>
                <c:pt idx="4232">
                  <c:v> 20-07-09 03:47:30</c:v>
                </c:pt>
                <c:pt idx="4233">
                  <c:v> 20-07-09 03:47:35</c:v>
                </c:pt>
                <c:pt idx="4234">
                  <c:v> 20-07-09 03:48:35</c:v>
                </c:pt>
                <c:pt idx="4235">
                  <c:v> 20-07-09 03:48:40</c:v>
                </c:pt>
                <c:pt idx="4236">
                  <c:v> 20-07-09 03:48:45</c:v>
                </c:pt>
                <c:pt idx="4237">
                  <c:v> 20-07-09 03:48:50</c:v>
                </c:pt>
                <c:pt idx="4238">
                  <c:v> 20-07-09 03:48:55</c:v>
                </c:pt>
                <c:pt idx="4239">
                  <c:v> 20-07-09 03:49:00</c:v>
                </c:pt>
                <c:pt idx="4240">
                  <c:v> 20-07-09 03:49:05</c:v>
                </c:pt>
                <c:pt idx="4241">
                  <c:v> 20-07-09 03:49:10</c:v>
                </c:pt>
                <c:pt idx="4242">
                  <c:v> 20-07-09 03:49:15</c:v>
                </c:pt>
                <c:pt idx="4243">
                  <c:v> 20-07-09 03:49:20</c:v>
                </c:pt>
                <c:pt idx="4244">
                  <c:v> 20-07-09 03:49:25</c:v>
                </c:pt>
                <c:pt idx="4245">
                  <c:v> 20-07-09 03:49:30</c:v>
                </c:pt>
                <c:pt idx="4246">
                  <c:v> 20-07-09 03:49:35</c:v>
                </c:pt>
                <c:pt idx="4247">
                  <c:v> 20-07-09 03:49:40</c:v>
                </c:pt>
                <c:pt idx="4248">
                  <c:v> 20-07-09 03:49:45</c:v>
                </c:pt>
                <c:pt idx="4249">
                  <c:v> 20-07-09 03:49:50</c:v>
                </c:pt>
                <c:pt idx="4250">
                  <c:v> 20-07-09 03:49:55</c:v>
                </c:pt>
                <c:pt idx="4251">
                  <c:v> 20-07-09 03:50:00</c:v>
                </c:pt>
                <c:pt idx="4252">
                  <c:v> 20-07-09 03:50:05</c:v>
                </c:pt>
                <c:pt idx="4253">
                  <c:v> 20-07-09 03:50:10</c:v>
                </c:pt>
                <c:pt idx="4254">
                  <c:v> 20-07-09 03:50:15</c:v>
                </c:pt>
                <c:pt idx="4255">
                  <c:v> 20-07-09 03:50:20</c:v>
                </c:pt>
                <c:pt idx="4256">
                  <c:v> 20-07-09 03:50:25</c:v>
                </c:pt>
                <c:pt idx="4257">
                  <c:v> 20-07-09 03:50:30</c:v>
                </c:pt>
                <c:pt idx="4258">
                  <c:v> 20-07-09 03:50:35</c:v>
                </c:pt>
                <c:pt idx="4259">
                  <c:v> 20-07-09 03:50:40</c:v>
                </c:pt>
                <c:pt idx="4260">
                  <c:v> 20-07-09 03:50:45</c:v>
                </c:pt>
                <c:pt idx="4261">
                  <c:v> 20-07-09 03:50:50</c:v>
                </c:pt>
                <c:pt idx="4262">
                  <c:v> 20-07-09 03:50:55</c:v>
                </c:pt>
                <c:pt idx="4263">
                  <c:v> 20-07-09 03:51:00</c:v>
                </c:pt>
                <c:pt idx="4264">
                  <c:v> 20-07-09 03:51:05</c:v>
                </c:pt>
                <c:pt idx="4265">
                  <c:v> 20-07-09 03:51:10</c:v>
                </c:pt>
                <c:pt idx="4266">
                  <c:v> 20-07-09 03:53:25</c:v>
                </c:pt>
                <c:pt idx="4267">
                  <c:v> 20-07-09 03:53:30</c:v>
                </c:pt>
                <c:pt idx="4268">
                  <c:v> 20-07-09 03:53:35</c:v>
                </c:pt>
                <c:pt idx="4269">
                  <c:v> 20-07-09 03:53:40</c:v>
                </c:pt>
                <c:pt idx="4270">
                  <c:v> 20-07-09 03:53:45</c:v>
                </c:pt>
                <c:pt idx="4271">
                  <c:v> 20-07-09 03:53:50</c:v>
                </c:pt>
                <c:pt idx="4272">
                  <c:v> 20-07-09 03:53:55</c:v>
                </c:pt>
                <c:pt idx="4273">
                  <c:v> 20-07-09 03:54:00</c:v>
                </c:pt>
                <c:pt idx="4274">
                  <c:v> 20-07-09 03:54:05</c:v>
                </c:pt>
                <c:pt idx="4275">
                  <c:v> 20-07-09 03:54:10</c:v>
                </c:pt>
                <c:pt idx="4276">
                  <c:v> 20-07-09 03:54:15</c:v>
                </c:pt>
                <c:pt idx="4277">
                  <c:v> 20-07-09 03:54:20</c:v>
                </c:pt>
                <c:pt idx="4278">
                  <c:v> 20-07-09 03:56:25</c:v>
                </c:pt>
                <c:pt idx="4279">
                  <c:v> 20-07-09 03:56:30</c:v>
                </c:pt>
                <c:pt idx="4280">
                  <c:v> 20-07-09 03:56:35</c:v>
                </c:pt>
                <c:pt idx="4281">
                  <c:v> 20-07-09 03:56:40</c:v>
                </c:pt>
                <c:pt idx="4282">
                  <c:v> 20-07-09 03:56:45</c:v>
                </c:pt>
                <c:pt idx="4283">
                  <c:v> 20-07-09 03:56:50</c:v>
                </c:pt>
                <c:pt idx="4284">
                  <c:v> 20-07-09 03:56:55</c:v>
                </c:pt>
                <c:pt idx="4285">
                  <c:v> 20-07-09 03:57:00</c:v>
                </c:pt>
                <c:pt idx="4286">
                  <c:v> 20-07-09 03:57:05</c:v>
                </c:pt>
                <c:pt idx="4287">
                  <c:v> 20-07-09 03:57:10</c:v>
                </c:pt>
                <c:pt idx="4288">
                  <c:v> 20-07-09 03:57:15</c:v>
                </c:pt>
                <c:pt idx="4289">
                  <c:v> 20-07-09 03:57:20</c:v>
                </c:pt>
                <c:pt idx="4290">
                  <c:v> 20-07-09 03:58:45</c:v>
                </c:pt>
                <c:pt idx="4291">
                  <c:v> 20-07-09 03:58:50</c:v>
                </c:pt>
                <c:pt idx="4292">
                  <c:v> 20-07-09 03:58:55</c:v>
                </c:pt>
                <c:pt idx="4293">
                  <c:v> 20-07-09 03:59:00</c:v>
                </c:pt>
                <c:pt idx="4294">
                  <c:v> 20-07-09 03:59:05</c:v>
                </c:pt>
                <c:pt idx="4295">
                  <c:v> 20-07-09 03:59:10</c:v>
                </c:pt>
                <c:pt idx="4296">
                  <c:v> 20-07-09 03:59:15</c:v>
                </c:pt>
                <c:pt idx="4297">
                  <c:v> 20-07-09 03:59:20</c:v>
                </c:pt>
                <c:pt idx="4298">
                  <c:v> 20-07-09 03:59:25</c:v>
                </c:pt>
                <c:pt idx="4299">
                  <c:v> 20-07-09 03:59:30</c:v>
                </c:pt>
                <c:pt idx="4300">
                  <c:v> 20-07-09 03:59:35</c:v>
                </c:pt>
                <c:pt idx="4301">
                  <c:v> 20-07-09 03:59:40</c:v>
                </c:pt>
                <c:pt idx="4302">
                  <c:v> 20-07-09 03:59:45</c:v>
                </c:pt>
                <c:pt idx="4303">
                  <c:v> 20-07-09 03:59:50</c:v>
                </c:pt>
                <c:pt idx="4304">
                  <c:v> 20-07-09 03:59:55</c:v>
                </c:pt>
                <c:pt idx="4305">
                  <c:v> 20-07-09 04:00:00</c:v>
                </c:pt>
                <c:pt idx="4306">
                  <c:v> 20-07-09 04:00:05</c:v>
                </c:pt>
                <c:pt idx="4307">
                  <c:v> 20-07-09 04:00:10</c:v>
                </c:pt>
                <c:pt idx="4308">
                  <c:v> 20-07-09 04:00:15</c:v>
                </c:pt>
                <c:pt idx="4309">
                  <c:v> 20-07-09 04:00:20</c:v>
                </c:pt>
                <c:pt idx="4310">
                  <c:v> 20-07-09 04:00:30</c:v>
                </c:pt>
                <c:pt idx="4311">
                  <c:v> 20-07-09 04:00:35</c:v>
                </c:pt>
                <c:pt idx="4312">
                  <c:v> 20-07-09 04:00:40</c:v>
                </c:pt>
                <c:pt idx="4313">
                  <c:v> 20-07-09 04:00:45</c:v>
                </c:pt>
                <c:pt idx="4314">
                  <c:v> 20-07-09 04:00:50</c:v>
                </c:pt>
                <c:pt idx="4315">
                  <c:v> 20-07-09 04:00:55</c:v>
                </c:pt>
                <c:pt idx="4316">
                  <c:v> 20-07-09 04:01:00</c:v>
                </c:pt>
                <c:pt idx="4317">
                  <c:v> 20-07-09 04:01:05</c:v>
                </c:pt>
                <c:pt idx="4318">
                  <c:v> 20-07-09 04:01:10</c:v>
                </c:pt>
                <c:pt idx="4319">
                  <c:v> 20-07-09 04:01:15</c:v>
                </c:pt>
                <c:pt idx="4320">
                  <c:v> 20-07-09 04:01:20</c:v>
                </c:pt>
                <c:pt idx="4321">
                  <c:v> 20-07-09 04:01:25</c:v>
                </c:pt>
                <c:pt idx="4322">
                  <c:v> 20-07-09 04:01:30</c:v>
                </c:pt>
                <c:pt idx="4323">
                  <c:v> 20-07-09 04:01:35</c:v>
                </c:pt>
                <c:pt idx="4324">
                  <c:v> 20-07-09 04:01:40</c:v>
                </c:pt>
                <c:pt idx="4325">
                  <c:v> 20-07-09 04:01:45</c:v>
                </c:pt>
                <c:pt idx="4326">
                  <c:v> 20-07-09 04:01:50</c:v>
                </c:pt>
                <c:pt idx="4327">
                  <c:v> 20-07-09 04:01:55</c:v>
                </c:pt>
                <c:pt idx="4328">
                  <c:v> 20-07-09 04:02:00</c:v>
                </c:pt>
                <c:pt idx="4329">
                  <c:v> 20-07-09 04:02:05</c:v>
                </c:pt>
                <c:pt idx="4330">
                  <c:v> 20-07-09 04:02:10</c:v>
                </c:pt>
                <c:pt idx="4331">
                  <c:v> 20-07-09 04:02:15</c:v>
                </c:pt>
                <c:pt idx="4332">
                  <c:v> 20-07-09 04:03:05</c:v>
                </c:pt>
                <c:pt idx="4333">
                  <c:v> 20-07-09 04:03:10</c:v>
                </c:pt>
                <c:pt idx="4334">
                  <c:v> 20-07-09 04:03:15</c:v>
                </c:pt>
                <c:pt idx="4335">
                  <c:v> 20-07-09 04:03:20</c:v>
                </c:pt>
                <c:pt idx="4336">
                  <c:v> 20-07-09 04:03:25</c:v>
                </c:pt>
                <c:pt idx="4337">
                  <c:v> 20-07-09 04:03:30</c:v>
                </c:pt>
                <c:pt idx="4338">
                  <c:v> 20-07-09 04:03:35</c:v>
                </c:pt>
                <c:pt idx="4339">
                  <c:v> 20-07-09 04:03:40</c:v>
                </c:pt>
                <c:pt idx="4340">
                  <c:v> 20-07-09 04:03:45</c:v>
                </c:pt>
                <c:pt idx="4341">
                  <c:v> 20-07-09 04:03:50</c:v>
                </c:pt>
                <c:pt idx="4342">
                  <c:v> 20-07-09 04:03:55</c:v>
                </c:pt>
                <c:pt idx="4343">
                  <c:v> 20-07-09 04:04:00</c:v>
                </c:pt>
                <c:pt idx="4344">
                  <c:v> 20-07-09 04:04:05</c:v>
                </c:pt>
                <c:pt idx="4345">
                  <c:v> 20-07-09 04:04:10</c:v>
                </c:pt>
                <c:pt idx="4346">
                  <c:v> 20-07-09 04:05:25</c:v>
                </c:pt>
                <c:pt idx="4347">
                  <c:v> 20-07-09 04:05:30</c:v>
                </c:pt>
                <c:pt idx="4348">
                  <c:v> 20-07-09 04:05:35</c:v>
                </c:pt>
                <c:pt idx="4349">
                  <c:v> 20-07-09 04:05:40</c:v>
                </c:pt>
                <c:pt idx="4350">
                  <c:v> 20-07-09 04:05:45</c:v>
                </c:pt>
                <c:pt idx="4351">
                  <c:v> 20-07-09 04:05:50</c:v>
                </c:pt>
                <c:pt idx="4352">
                  <c:v> 20-07-09 04:05:55</c:v>
                </c:pt>
                <c:pt idx="4353">
                  <c:v> 20-07-09 04:06:00</c:v>
                </c:pt>
                <c:pt idx="4354">
                  <c:v> 20-07-09 04:06:05</c:v>
                </c:pt>
                <c:pt idx="4355">
                  <c:v> 20-07-09 04:06:10</c:v>
                </c:pt>
                <c:pt idx="4356">
                  <c:v> 20-07-09 04:06:15</c:v>
                </c:pt>
                <c:pt idx="4357">
                  <c:v> 20-07-09 04:06:20</c:v>
                </c:pt>
                <c:pt idx="4358">
                  <c:v> 20-07-09 04:06:30</c:v>
                </c:pt>
                <c:pt idx="4359">
                  <c:v> 20-07-09 04:06:35</c:v>
                </c:pt>
                <c:pt idx="4360">
                  <c:v> 20-07-09 04:06:40</c:v>
                </c:pt>
                <c:pt idx="4361">
                  <c:v> 20-07-09 04:06:45</c:v>
                </c:pt>
                <c:pt idx="4362">
                  <c:v> 20-07-09 04:06:50</c:v>
                </c:pt>
                <c:pt idx="4363">
                  <c:v> 20-07-09 04:06:55</c:v>
                </c:pt>
                <c:pt idx="4364">
                  <c:v> 20-07-09 04:07:00</c:v>
                </c:pt>
                <c:pt idx="4365">
                  <c:v> 20-07-09 04:07:05</c:v>
                </c:pt>
                <c:pt idx="4366">
                  <c:v> 20-07-09 04:07:10</c:v>
                </c:pt>
                <c:pt idx="4367">
                  <c:v> 20-07-09 04:07:15</c:v>
                </c:pt>
                <c:pt idx="4368">
                  <c:v> 20-07-09 04:07:20</c:v>
                </c:pt>
                <c:pt idx="4369">
                  <c:v> 20-07-09 04:07:25</c:v>
                </c:pt>
                <c:pt idx="4370">
                  <c:v> 20-07-09 04:08:40</c:v>
                </c:pt>
                <c:pt idx="4371">
                  <c:v> 20-07-09 04:08:45</c:v>
                </c:pt>
                <c:pt idx="4372">
                  <c:v> 20-07-09 04:08:50</c:v>
                </c:pt>
                <c:pt idx="4373">
                  <c:v> 20-07-09 04:08:55</c:v>
                </c:pt>
                <c:pt idx="4374">
                  <c:v> 20-07-09 04:09:00</c:v>
                </c:pt>
                <c:pt idx="4375">
                  <c:v> 20-07-09 04:09:05</c:v>
                </c:pt>
                <c:pt idx="4376">
                  <c:v> 20-07-09 04:09:10</c:v>
                </c:pt>
                <c:pt idx="4377">
                  <c:v> 20-07-09 04:09:15</c:v>
                </c:pt>
                <c:pt idx="4378">
                  <c:v> 20-07-09 04:09:20</c:v>
                </c:pt>
                <c:pt idx="4379">
                  <c:v> 20-07-09 04:09:25</c:v>
                </c:pt>
                <c:pt idx="4380">
                  <c:v> 20-07-09 04:09:30</c:v>
                </c:pt>
                <c:pt idx="4381">
                  <c:v> 20-07-09 04:09:35</c:v>
                </c:pt>
                <c:pt idx="4382">
                  <c:v> 20-07-09 04:09:40</c:v>
                </c:pt>
                <c:pt idx="4383">
                  <c:v> 20-07-09 04:18:00</c:v>
                </c:pt>
                <c:pt idx="4384">
                  <c:v> 20-07-09 04:18:05</c:v>
                </c:pt>
                <c:pt idx="4385">
                  <c:v> 20-07-09 04:18:10</c:v>
                </c:pt>
                <c:pt idx="4386">
                  <c:v> 20-07-09 04:18:15</c:v>
                </c:pt>
                <c:pt idx="4387">
                  <c:v> 20-07-09 04:18:20</c:v>
                </c:pt>
                <c:pt idx="4388">
                  <c:v> 20-07-09 04:18:25</c:v>
                </c:pt>
                <c:pt idx="4389">
                  <c:v> 20-07-09 04:18:30</c:v>
                </c:pt>
                <c:pt idx="4390">
                  <c:v> 20-07-09 04:18:35</c:v>
                </c:pt>
                <c:pt idx="4391">
                  <c:v> 20-07-09 04:18:40</c:v>
                </c:pt>
                <c:pt idx="4392">
                  <c:v> 20-07-09 04:18:45</c:v>
                </c:pt>
                <c:pt idx="4393">
                  <c:v> 20-07-09 04:18:50</c:v>
                </c:pt>
                <c:pt idx="4394">
                  <c:v> 20-07-09 04:18:55</c:v>
                </c:pt>
                <c:pt idx="4395">
                  <c:v> 20-07-09 04:19:00</c:v>
                </c:pt>
                <c:pt idx="4396">
                  <c:v> 20-07-09 04:19:05</c:v>
                </c:pt>
                <c:pt idx="4397">
                  <c:v> 20-07-09 04:19:10</c:v>
                </c:pt>
                <c:pt idx="4398">
                  <c:v> 20-07-09 04:19:15</c:v>
                </c:pt>
                <c:pt idx="4399">
                  <c:v> 20-07-09 04:19:20</c:v>
                </c:pt>
                <c:pt idx="4400">
                  <c:v> 20-07-09 04:19:25</c:v>
                </c:pt>
                <c:pt idx="4401">
                  <c:v> 20-07-09 04:19:30</c:v>
                </c:pt>
                <c:pt idx="4402">
                  <c:v> 20-07-09 04:19:35</c:v>
                </c:pt>
                <c:pt idx="4403">
                  <c:v> 20-07-09 04:19:40</c:v>
                </c:pt>
                <c:pt idx="4404">
                  <c:v> 20-07-09 04:19:50</c:v>
                </c:pt>
                <c:pt idx="4405">
                  <c:v> 20-07-09 04:19:55</c:v>
                </c:pt>
                <c:pt idx="4406">
                  <c:v> 20-07-09 04:20:00</c:v>
                </c:pt>
                <c:pt idx="4407">
                  <c:v> 20-07-09 04:20:05</c:v>
                </c:pt>
                <c:pt idx="4408">
                  <c:v> 20-07-09 04:20:10</c:v>
                </c:pt>
                <c:pt idx="4409">
                  <c:v> 20-07-09 04:20:15</c:v>
                </c:pt>
                <c:pt idx="4410">
                  <c:v> 20-07-09 04:20:20</c:v>
                </c:pt>
                <c:pt idx="4411">
                  <c:v> 20-07-09 04:20:25</c:v>
                </c:pt>
                <c:pt idx="4412">
                  <c:v> 20-07-09 04:20:30</c:v>
                </c:pt>
                <c:pt idx="4413">
                  <c:v> 20-07-09 04:20:35</c:v>
                </c:pt>
                <c:pt idx="4414">
                  <c:v> 20-07-09 04:20:40</c:v>
                </c:pt>
                <c:pt idx="4415">
                  <c:v> 20-07-09 04:20:45</c:v>
                </c:pt>
                <c:pt idx="4416">
                  <c:v> 20-07-09 04:23:10</c:v>
                </c:pt>
                <c:pt idx="4417">
                  <c:v> 20-07-09 04:23:15</c:v>
                </c:pt>
                <c:pt idx="4418">
                  <c:v> 20-07-09 04:23:20</c:v>
                </c:pt>
                <c:pt idx="4419">
                  <c:v> 20-07-09 04:23:25</c:v>
                </c:pt>
                <c:pt idx="4420">
                  <c:v> 20-07-09 04:23:30</c:v>
                </c:pt>
                <c:pt idx="4421">
                  <c:v> 20-07-09 04:23:35</c:v>
                </c:pt>
                <c:pt idx="4422">
                  <c:v> 20-07-09 04:23:40</c:v>
                </c:pt>
                <c:pt idx="4423">
                  <c:v> 20-07-09 04:23:45</c:v>
                </c:pt>
                <c:pt idx="4424">
                  <c:v> 20-07-09 04:23:50</c:v>
                </c:pt>
                <c:pt idx="4425">
                  <c:v> 20-07-09 04:23:55</c:v>
                </c:pt>
                <c:pt idx="4426">
                  <c:v> 20-07-09 04:24:00</c:v>
                </c:pt>
                <c:pt idx="4427">
                  <c:v> 20-07-09 04:24:05</c:v>
                </c:pt>
                <c:pt idx="4428">
                  <c:v> 20-07-09 04:25:15</c:v>
                </c:pt>
                <c:pt idx="4429">
                  <c:v> 20-07-09 04:25:20</c:v>
                </c:pt>
                <c:pt idx="4430">
                  <c:v> 20-07-09 04:25:25</c:v>
                </c:pt>
                <c:pt idx="4431">
                  <c:v> 20-07-09 04:25:30</c:v>
                </c:pt>
                <c:pt idx="4432">
                  <c:v> 20-07-09 04:25:35</c:v>
                </c:pt>
                <c:pt idx="4433">
                  <c:v> 20-07-09 04:25:40</c:v>
                </c:pt>
                <c:pt idx="4434">
                  <c:v> 20-07-09 04:25:45</c:v>
                </c:pt>
                <c:pt idx="4435">
                  <c:v> 20-07-09 04:25:50</c:v>
                </c:pt>
                <c:pt idx="4436">
                  <c:v> 20-07-09 04:25:55</c:v>
                </c:pt>
                <c:pt idx="4437">
                  <c:v> 20-07-09 04:26:00</c:v>
                </c:pt>
                <c:pt idx="4438">
                  <c:v> 20-07-09 04:26:05</c:v>
                </c:pt>
                <c:pt idx="4439">
                  <c:v> 20-07-09 04:26:10</c:v>
                </c:pt>
                <c:pt idx="4440">
                  <c:v> 20-07-09 04:26:15</c:v>
                </c:pt>
                <c:pt idx="4441">
                  <c:v> 20-07-09 04:26:20</c:v>
                </c:pt>
                <c:pt idx="4442">
                  <c:v> 20-07-09 04:26:25</c:v>
                </c:pt>
                <c:pt idx="4443">
                  <c:v> 20-07-09 04:26:30</c:v>
                </c:pt>
                <c:pt idx="4444">
                  <c:v> 20-07-09 04:26:35</c:v>
                </c:pt>
                <c:pt idx="4445">
                  <c:v> 20-07-09 04:28:20</c:v>
                </c:pt>
                <c:pt idx="4446">
                  <c:v> 20-07-09 04:28:25</c:v>
                </c:pt>
                <c:pt idx="4447">
                  <c:v> 20-07-09 04:28:30</c:v>
                </c:pt>
                <c:pt idx="4448">
                  <c:v> 20-07-09 04:28:35</c:v>
                </c:pt>
                <c:pt idx="4449">
                  <c:v> 20-07-09 04:28:40</c:v>
                </c:pt>
                <c:pt idx="4450">
                  <c:v> 20-07-09 04:28:45</c:v>
                </c:pt>
                <c:pt idx="4451">
                  <c:v> 20-07-09 04:28:50</c:v>
                </c:pt>
                <c:pt idx="4452">
                  <c:v> 20-07-09 04:28:55</c:v>
                </c:pt>
                <c:pt idx="4453">
                  <c:v> 20-07-09 04:29:00</c:v>
                </c:pt>
                <c:pt idx="4454">
                  <c:v> 20-07-09 04:29:05</c:v>
                </c:pt>
                <c:pt idx="4455">
                  <c:v> 20-07-09 04:29:10</c:v>
                </c:pt>
                <c:pt idx="4456">
                  <c:v> 20-07-09 04:29:15</c:v>
                </c:pt>
                <c:pt idx="4457">
                  <c:v> 20-07-09 04:30:30</c:v>
                </c:pt>
                <c:pt idx="4458">
                  <c:v> 20-07-09 04:30:35</c:v>
                </c:pt>
                <c:pt idx="4459">
                  <c:v> 20-07-09 04:30:40</c:v>
                </c:pt>
                <c:pt idx="4460">
                  <c:v> 20-07-09 04:30:45</c:v>
                </c:pt>
                <c:pt idx="4461">
                  <c:v> 20-07-09 04:30:50</c:v>
                </c:pt>
                <c:pt idx="4462">
                  <c:v> 20-07-09 04:30:55</c:v>
                </c:pt>
                <c:pt idx="4463">
                  <c:v> 20-07-09 04:31:00</c:v>
                </c:pt>
                <c:pt idx="4464">
                  <c:v> 20-07-09 04:31:05</c:v>
                </c:pt>
                <c:pt idx="4465">
                  <c:v> 20-07-09 04:31:10</c:v>
                </c:pt>
                <c:pt idx="4466">
                  <c:v> 20-07-09 04:31:15</c:v>
                </c:pt>
                <c:pt idx="4467">
                  <c:v> 20-07-09 04:31:20</c:v>
                </c:pt>
                <c:pt idx="4468">
                  <c:v> 20-07-09 04:31:25</c:v>
                </c:pt>
                <c:pt idx="4469">
                  <c:v> 20-07-09 04:31:40</c:v>
                </c:pt>
                <c:pt idx="4470">
                  <c:v> 20-07-09 04:31:45</c:v>
                </c:pt>
                <c:pt idx="4471">
                  <c:v> 20-07-09 04:31:50</c:v>
                </c:pt>
                <c:pt idx="4472">
                  <c:v> 20-07-09 04:31:55</c:v>
                </c:pt>
                <c:pt idx="4473">
                  <c:v> 20-07-09 04:32:00</c:v>
                </c:pt>
                <c:pt idx="4474">
                  <c:v> 20-07-09 04:32:05</c:v>
                </c:pt>
                <c:pt idx="4475">
                  <c:v> 20-07-09 04:32:10</c:v>
                </c:pt>
                <c:pt idx="4476">
                  <c:v> 20-07-09 04:32:15</c:v>
                </c:pt>
                <c:pt idx="4477">
                  <c:v> 20-07-09 04:32:20</c:v>
                </c:pt>
                <c:pt idx="4478">
                  <c:v> 20-07-09 04:32:25</c:v>
                </c:pt>
                <c:pt idx="4479">
                  <c:v> 20-07-09 04:32:30</c:v>
                </c:pt>
                <c:pt idx="4480">
                  <c:v> 20-07-09 04:32:35</c:v>
                </c:pt>
                <c:pt idx="4481">
                  <c:v> 20-07-09 04:33:15</c:v>
                </c:pt>
                <c:pt idx="4482">
                  <c:v> 20-07-09 04:33:20</c:v>
                </c:pt>
                <c:pt idx="4483">
                  <c:v> 20-07-09 04:33:25</c:v>
                </c:pt>
                <c:pt idx="4484">
                  <c:v> 20-07-09 04:33:30</c:v>
                </c:pt>
                <c:pt idx="4485">
                  <c:v> 20-07-09 04:33:35</c:v>
                </c:pt>
                <c:pt idx="4486">
                  <c:v> 20-07-09 04:33:40</c:v>
                </c:pt>
                <c:pt idx="4487">
                  <c:v> 20-07-09 04:33:45</c:v>
                </c:pt>
                <c:pt idx="4488">
                  <c:v> 20-07-09 04:33:50</c:v>
                </c:pt>
                <c:pt idx="4489">
                  <c:v> 20-07-09 04:33:55</c:v>
                </c:pt>
                <c:pt idx="4490">
                  <c:v> 20-07-09 04:34:00</c:v>
                </c:pt>
                <c:pt idx="4491">
                  <c:v> 20-07-09 04:34:05</c:v>
                </c:pt>
                <c:pt idx="4492">
                  <c:v> 20-07-09 04:34:10</c:v>
                </c:pt>
                <c:pt idx="4493">
                  <c:v> 20-07-09 04:34:35</c:v>
                </c:pt>
                <c:pt idx="4494">
                  <c:v> 20-07-09 04:34:40</c:v>
                </c:pt>
                <c:pt idx="4495">
                  <c:v> 20-07-09 04:34:45</c:v>
                </c:pt>
                <c:pt idx="4496">
                  <c:v> 20-07-09 04:34:50</c:v>
                </c:pt>
                <c:pt idx="4497">
                  <c:v> 20-07-09 04:34:55</c:v>
                </c:pt>
                <c:pt idx="4498">
                  <c:v> 20-07-09 04:35:00</c:v>
                </c:pt>
                <c:pt idx="4499">
                  <c:v> 20-07-09 04:35:05</c:v>
                </c:pt>
                <c:pt idx="4500">
                  <c:v> 20-07-09 04:35:10</c:v>
                </c:pt>
                <c:pt idx="4501">
                  <c:v> 20-07-09 04:35:15</c:v>
                </c:pt>
                <c:pt idx="4502">
                  <c:v> 20-07-09 04:35:20</c:v>
                </c:pt>
                <c:pt idx="4503">
                  <c:v> 20-07-09 04:35:25</c:v>
                </c:pt>
                <c:pt idx="4504">
                  <c:v> 20-07-09 04:35:30</c:v>
                </c:pt>
                <c:pt idx="4505">
                  <c:v> 20-07-09 04:37:10</c:v>
                </c:pt>
                <c:pt idx="4506">
                  <c:v> 20-07-09 04:37:15</c:v>
                </c:pt>
                <c:pt idx="4507">
                  <c:v> 20-07-09 04:37:20</c:v>
                </c:pt>
                <c:pt idx="4508">
                  <c:v> 20-07-09 04:37:25</c:v>
                </c:pt>
                <c:pt idx="4509">
                  <c:v> 20-07-09 04:37:30</c:v>
                </c:pt>
                <c:pt idx="4510">
                  <c:v> 20-07-09 04:37:35</c:v>
                </c:pt>
                <c:pt idx="4511">
                  <c:v> 20-07-09 04:37:40</c:v>
                </c:pt>
                <c:pt idx="4512">
                  <c:v> 20-07-09 04:37:45</c:v>
                </c:pt>
                <c:pt idx="4513">
                  <c:v> 20-07-09 04:37:50</c:v>
                </c:pt>
                <c:pt idx="4514">
                  <c:v> 20-07-09 04:37:55</c:v>
                </c:pt>
                <c:pt idx="4515">
                  <c:v> 20-07-09 04:38:00</c:v>
                </c:pt>
                <c:pt idx="4516">
                  <c:v> 20-07-09 04:38:05</c:v>
                </c:pt>
                <c:pt idx="4517">
                  <c:v> 20-07-09 04:38:10</c:v>
                </c:pt>
                <c:pt idx="4518">
                  <c:v> 20-07-09 04:38:15</c:v>
                </c:pt>
                <c:pt idx="4519">
                  <c:v> 20-07-09 04:38:20</c:v>
                </c:pt>
                <c:pt idx="4520">
                  <c:v> 20-07-09 04:38:25</c:v>
                </c:pt>
                <c:pt idx="4521">
                  <c:v> 20-07-09 04:38:30</c:v>
                </c:pt>
                <c:pt idx="4522">
                  <c:v> 20-07-09 04:38:35</c:v>
                </c:pt>
                <c:pt idx="4523">
                  <c:v> 20-07-09 04:38:40</c:v>
                </c:pt>
                <c:pt idx="4524">
                  <c:v> 20-07-09 04:38:45</c:v>
                </c:pt>
                <c:pt idx="4525">
                  <c:v> 20-07-09 04:38:50</c:v>
                </c:pt>
                <c:pt idx="4526">
                  <c:v> 20-07-09 04:39:15</c:v>
                </c:pt>
                <c:pt idx="4527">
                  <c:v> 20-07-09 04:39:20</c:v>
                </c:pt>
                <c:pt idx="4528">
                  <c:v> 20-07-09 04:39:25</c:v>
                </c:pt>
                <c:pt idx="4529">
                  <c:v> 20-07-09 04:39:30</c:v>
                </c:pt>
                <c:pt idx="4530">
                  <c:v> 20-07-09 04:39:35</c:v>
                </c:pt>
                <c:pt idx="4531">
                  <c:v> 20-07-09 04:39:40</c:v>
                </c:pt>
                <c:pt idx="4532">
                  <c:v> 20-07-09 04:39:45</c:v>
                </c:pt>
                <c:pt idx="4533">
                  <c:v> 20-07-09 04:39:50</c:v>
                </c:pt>
                <c:pt idx="4534">
                  <c:v> 20-07-09 04:39:55</c:v>
                </c:pt>
                <c:pt idx="4535">
                  <c:v> 20-07-09 04:40:00</c:v>
                </c:pt>
                <c:pt idx="4536">
                  <c:v> 20-07-09 04:40:05</c:v>
                </c:pt>
                <c:pt idx="4537">
                  <c:v> 20-07-09 04:40:10</c:v>
                </c:pt>
                <c:pt idx="4538">
                  <c:v> 20-07-09 04:44:40</c:v>
                </c:pt>
                <c:pt idx="4539">
                  <c:v> 20-07-09 04:44:45</c:v>
                </c:pt>
                <c:pt idx="4540">
                  <c:v> 20-07-09 04:44:50</c:v>
                </c:pt>
                <c:pt idx="4541">
                  <c:v> 20-07-09 04:44:55</c:v>
                </c:pt>
                <c:pt idx="4542">
                  <c:v> 20-07-09 04:45:00</c:v>
                </c:pt>
                <c:pt idx="4543">
                  <c:v> 20-07-09 04:45:05</c:v>
                </c:pt>
                <c:pt idx="4544">
                  <c:v> 20-07-09 04:45:10</c:v>
                </c:pt>
                <c:pt idx="4545">
                  <c:v> 20-07-09 04:45:15</c:v>
                </c:pt>
                <c:pt idx="4546">
                  <c:v> 20-07-09 04:45:20</c:v>
                </c:pt>
                <c:pt idx="4547">
                  <c:v> 20-07-09 04:45:25</c:v>
                </c:pt>
                <c:pt idx="4548">
                  <c:v> 20-07-09 04:45:30</c:v>
                </c:pt>
                <c:pt idx="4549">
                  <c:v> 20-07-09 04:45:35</c:v>
                </c:pt>
                <c:pt idx="4550">
                  <c:v> 20-07-09 04:45:40</c:v>
                </c:pt>
                <c:pt idx="4551">
                  <c:v> 20-07-09 04:45:45</c:v>
                </c:pt>
                <c:pt idx="4552">
                  <c:v> 20-07-09 04:45:50</c:v>
                </c:pt>
                <c:pt idx="4553">
                  <c:v> 20-07-09 04:45:55</c:v>
                </c:pt>
                <c:pt idx="4554">
                  <c:v> 20-07-09 04:46:00</c:v>
                </c:pt>
                <c:pt idx="4555">
                  <c:v> 20-07-09 04:46:05</c:v>
                </c:pt>
                <c:pt idx="4556">
                  <c:v> 20-07-09 04:46:10</c:v>
                </c:pt>
                <c:pt idx="4557">
                  <c:v> 20-07-09 04:46:15</c:v>
                </c:pt>
                <c:pt idx="4558">
                  <c:v> 20-07-09 04:46:20</c:v>
                </c:pt>
                <c:pt idx="4559">
                  <c:v> 20-07-09 04:46:25</c:v>
                </c:pt>
                <c:pt idx="4560">
                  <c:v> 20-07-09 04:46:30</c:v>
                </c:pt>
                <c:pt idx="4561">
                  <c:v> 20-07-09 04:46:35</c:v>
                </c:pt>
                <c:pt idx="4562">
                  <c:v> 20-07-09 04:49:10</c:v>
                </c:pt>
                <c:pt idx="4563">
                  <c:v> 20-07-09 04:49:15</c:v>
                </c:pt>
                <c:pt idx="4564">
                  <c:v> 20-07-09 04:49:20</c:v>
                </c:pt>
                <c:pt idx="4565">
                  <c:v> 20-07-09 04:49:25</c:v>
                </c:pt>
                <c:pt idx="4566">
                  <c:v> 20-07-09 04:49:30</c:v>
                </c:pt>
                <c:pt idx="4567">
                  <c:v> 20-07-09 04:49:35</c:v>
                </c:pt>
                <c:pt idx="4568">
                  <c:v> 20-07-09 04:49:40</c:v>
                </c:pt>
                <c:pt idx="4569">
                  <c:v> 20-07-09 04:49:45</c:v>
                </c:pt>
                <c:pt idx="4570">
                  <c:v> 20-07-09 04:49:50</c:v>
                </c:pt>
                <c:pt idx="4571">
                  <c:v> 20-07-09 04:49:55</c:v>
                </c:pt>
                <c:pt idx="4572">
                  <c:v> 20-07-09 04:50:00</c:v>
                </c:pt>
                <c:pt idx="4573">
                  <c:v> 20-07-09 04:50:05</c:v>
                </c:pt>
                <c:pt idx="4574">
                  <c:v> 20-07-09 04:50:10</c:v>
                </c:pt>
                <c:pt idx="4575">
                  <c:v> 20-07-09 04:50:15</c:v>
                </c:pt>
                <c:pt idx="4576">
                  <c:v> 20-07-09 04:50:20</c:v>
                </c:pt>
                <c:pt idx="4577">
                  <c:v> 20-07-09 04:50:25</c:v>
                </c:pt>
                <c:pt idx="4578">
                  <c:v> 20-07-09 04:50:30</c:v>
                </c:pt>
                <c:pt idx="4579">
                  <c:v> 20-07-09 04:59:50</c:v>
                </c:pt>
                <c:pt idx="4580">
                  <c:v> 20-07-09 04:59:55</c:v>
                </c:pt>
                <c:pt idx="4581">
                  <c:v> 20-07-09 05:00:00</c:v>
                </c:pt>
                <c:pt idx="4582">
                  <c:v> 20-07-09 05:00:05</c:v>
                </c:pt>
                <c:pt idx="4583">
                  <c:v> 20-07-09 05:00:10</c:v>
                </c:pt>
                <c:pt idx="4584">
                  <c:v> 20-07-09 05:00:15</c:v>
                </c:pt>
                <c:pt idx="4585">
                  <c:v> 20-07-09 05:00:20</c:v>
                </c:pt>
                <c:pt idx="4586">
                  <c:v> 20-07-09 05:00:25</c:v>
                </c:pt>
                <c:pt idx="4587">
                  <c:v> 20-07-09 05:00:30</c:v>
                </c:pt>
                <c:pt idx="4588">
                  <c:v> 20-07-09 05:00:35</c:v>
                </c:pt>
                <c:pt idx="4589">
                  <c:v> 20-07-09 05:00:40</c:v>
                </c:pt>
                <c:pt idx="4590">
                  <c:v> 20-07-09 05:00:45</c:v>
                </c:pt>
                <c:pt idx="4591">
                  <c:v> 20-07-09 05:00:50</c:v>
                </c:pt>
                <c:pt idx="4592">
                  <c:v> 20-07-09 05:01:10</c:v>
                </c:pt>
                <c:pt idx="4593">
                  <c:v> 20-07-09 05:01:15</c:v>
                </c:pt>
                <c:pt idx="4594">
                  <c:v> 20-07-09 05:01:20</c:v>
                </c:pt>
                <c:pt idx="4595">
                  <c:v> 20-07-09 05:01:25</c:v>
                </c:pt>
                <c:pt idx="4596">
                  <c:v> 20-07-09 05:01:30</c:v>
                </c:pt>
                <c:pt idx="4597">
                  <c:v> 20-07-09 05:01:35</c:v>
                </c:pt>
                <c:pt idx="4598">
                  <c:v> 20-07-09 05:01:40</c:v>
                </c:pt>
                <c:pt idx="4599">
                  <c:v> 20-07-09 05:01:45</c:v>
                </c:pt>
                <c:pt idx="4600">
                  <c:v> 20-07-09 05:01:50</c:v>
                </c:pt>
                <c:pt idx="4601">
                  <c:v> 20-07-09 05:01:55</c:v>
                </c:pt>
                <c:pt idx="4602">
                  <c:v> 20-07-09 05:02:00</c:v>
                </c:pt>
                <c:pt idx="4603">
                  <c:v> 20-07-09 05:02:05</c:v>
                </c:pt>
                <c:pt idx="4604">
                  <c:v> 20-07-09 05:02:25</c:v>
                </c:pt>
                <c:pt idx="4605">
                  <c:v> 20-07-09 05:02:30</c:v>
                </c:pt>
                <c:pt idx="4606">
                  <c:v> 20-07-09 05:02:35</c:v>
                </c:pt>
                <c:pt idx="4607">
                  <c:v> 20-07-09 05:02:40</c:v>
                </c:pt>
                <c:pt idx="4608">
                  <c:v> 20-07-09 05:02:45</c:v>
                </c:pt>
                <c:pt idx="4609">
                  <c:v> 20-07-09 05:02:50</c:v>
                </c:pt>
                <c:pt idx="4610">
                  <c:v> 20-07-09 05:02:55</c:v>
                </c:pt>
                <c:pt idx="4611">
                  <c:v> 20-07-09 05:03:00</c:v>
                </c:pt>
                <c:pt idx="4612">
                  <c:v> 20-07-09 05:03:05</c:v>
                </c:pt>
                <c:pt idx="4613">
                  <c:v> 20-07-09 05:03:10</c:v>
                </c:pt>
                <c:pt idx="4614">
                  <c:v> 20-07-09 05:03:15</c:v>
                </c:pt>
                <c:pt idx="4615">
                  <c:v> 20-07-09 05:03:20</c:v>
                </c:pt>
                <c:pt idx="4616">
                  <c:v> 20-07-09 05:03:25</c:v>
                </c:pt>
                <c:pt idx="4617">
                  <c:v> 20-07-09 05:03:30</c:v>
                </c:pt>
                <c:pt idx="4618">
                  <c:v> 20-07-09 05:03:35</c:v>
                </c:pt>
                <c:pt idx="4619">
                  <c:v> 20-07-09 05:03:40</c:v>
                </c:pt>
                <c:pt idx="4620">
                  <c:v> 20-07-09 05:03:45</c:v>
                </c:pt>
                <c:pt idx="4621">
                  <c:v> 20-07-09 05:03:50</c:v>
                </c:pt>
                <c:pt idx="4622">
                  <c:v> 20-07-09 05:04:05</c:v>
                </c:pt>
                <c:pt idx="4623">
                  <c:v> 20-07-09 05:04:10</c:v>
                </c:pt>
                <c:pt idx="4624">
                  <c:v> 20-07-09 05:04:15</c:v>
                </c:pt>
                <c:pt idx="4625">
                  <c:v> 20-07-09 05:04:20</c:v>
                </c:pt>
                <c:pt idx="4626">
                  <c:v> 20-07-09 05:04:25</c:v>
                </c:pt>
                <c:pt idx="4627">
                  <c:v> 20-07-09 05:04:30</c:v>
                </c:pt>
                <c:pt idx="4628">
                  <c:v> 20-07-09 05:04:35</c:v>
                </c:pt>
                <c:pt idx="4629">
                  <c:v> 20-07-09 05:04:40</c:v>
                </c:pt>
                <c:pt idx="4630">
                  <c:v> 20-07-09 05:04:45</c:v>
                </c:pt>
                <c:pt idx="4631">
                  <c:v> 20-07-09 05:04:50</c:v>
                </c:pt>
                <c:pt idx="4632">
                  <c:v> 20-07-09 05:04:55</c:v>
                </c:pt>
                <c:pt idx="4633">
                  <c:v> 20-07-09 05:05:00</c:v>
                </c:pt>
                <c:pt idx="4634">
                  <c:v> 20-07-09 05:05:05</c:v>
                </c:pt>
                <c:pt idx="4635">
                  <c:v> 20-07-09 05:05:10</c:v>
                </c:pt>
                <c:pt idx="4636">
                  <c:v> 20-07-09 05:05:15</c:v>
                </c:pt>
                <c:pt idx="4637">
                  <c:v> 20-07-09 05:05:20</c:v>
                </c:pt>
                <c:pt idx="4638">
                  <c:v> 20-07-09 05:05:25</c:v>
                </c:pt>
                <c:pt idx="4639">
                  <c:v> 20-07-09 05:05:30</c:v>
                </c:pt>
                <c:pt idx="4640">
                  <c:v> 20-07-09 05:05:35</c:v>
                </c:pt>
                <c:pt idx="4641">
                  <c:v> 20-07-09 05:05:40</c:v>
                </c:pt>
                <c:pt idx="4642">
                  <c:v> 20-07-09 05:05:45</c:v>
                </c:pt>
                <c:pt idx="4643">
                  <c:v> 20-07-09 05:05:50</c:v>
                </c:pt>
                <c:pt idx="4644">
                  <c:v> 20-07-09 05:06:05</c:v>
                </c:pt>
                <c:pt idx="4645">
                  <c:v> 20-07-09 05:06:10</c:v>
                </c:pt>
                <c:pt idx="4646">
                  <c:v> 20-07-09 05:06:15</c:v>
                </c:pt>
                <c:pt idx="4647">
                  <c:v> 20-07-09 05:06:20</c:v>
                </c:pt>
                <c:pt idx="4648">
                  <c:v> 20-07-09 05:06:25</c:v>
                </c:pt>
                <c:pt idx="4649">
                  <c:v> 20-07-09 05:06:30</c:v>
                </c:pt>
                <c:pt idx="4650">
                  <c:v> 20-07-09 05:06:35</c:v>
                </c:pt>
                <c:pt idx="4651">
                  <c:v> 20-07-09 05:06:40</c:v>
                </c:pt>
                <c:pt idx="4652">
                  <c:v> 20-07-09 05:06:45</c:v>
                </c:pt>
                <c:pt idx="4653">
                  <c:v> 20-07-09 05:06:50</c:v>
                </c:pt>
                <c:pt idx="4654">
                  <c:v> 20-07-09 05:06:55</c:v>
                </c:pt>
                <c:pt idx="4655">
                  <c:v> 20-07-09 05:07:00</c:v>
                </c:pt>
                <c:pt idx="4656">
                  <c:v> 20-07-09 05:07:05</c:v>
                </c:pt>
                <c:pt idx="4657">
                  <c:v> 20-07-09 05:07:10</c:v>
                </c:pt>
                <c:pt idx="4658">
                  <c:v> 20-07-09 05:07:15</c:v>
                </c:pt>
                <c:pt idx="4659">
                  <c:v> 20-07-09 05:07:20</c:v>
                </c:pt>
                <c:pt idx="4660">
                  <c:v> 20-07-09 05:07:25</c:v>
                </c:pt>
                <c:pt idx="4661">
                  <c:v> 20-07-09 05:07:30</c:v>
                </c:pt>
                <c:pt idx="4662">
                  <c:v> 20-07-09 05:07:35</c:v>
                </c:pt>
                <c:pt idx="4663">
                  <c:v> 20-07-09 05:07:40</c:v>
                </c:pt>
                <c:pt idx="4664">
                  <c:v> 20-07-09 05:07:45</c:v>
                </c:pt>
                <c:pt idx="4665">
                  <c:v> 20-07-09 05:10:35</c:v>
                </c:pt>
                <c:pt idx="4666">
                  <c:v> 20-07-09 05:10:40</c:v>
                </c:pt>
                <c:pt idx="4667">
                  <c:v> 20-07-09 05:10:45</c:v>
                </c:pt>
                <c:pt idx="4668">
                  <c:v> 20-07-09 05:10:50</c:v>
                </c:pt>
                <c:pt idx="4669">
                  <c:v> 20-07-09 05:10:55</c:v>
                </c:pt>
                <c:pt idx="4670">
                  <c:v> 20-07-09 05:11:00</c:v>
                </c:pt>
                <c:pt idx="4671">
                  <c:v> 20-07-09 05:11:05</c:v>
                </c:pt>
                <c:pt idx="4672">
                  <c:v> 20-07-09 05:11:10</c:v>
                </c:pt>
                <c:pt idx="4673">
                  <c:v> 20-07-09 05:11:15</c:v>
                </c:pt>
                <c:pt idx="4674">
                  <c:v> 20-07-09 05:11:20</c:v>
                </c:pt>
                <c:pt idx="4675">
                  <c:v> 20-07-09 05:11:25</c:v>
                </c:pt>
                <c:pt idx="4676">
                  <c:v> 20-07-09 05:11:30</c:v>
                </c:pt>
                <c:pt idx="4677">
                  <c:v> 20-07-09 05:11:35</c:v>
                </c:pt>
                <c:pt idx="4678">
                  <c:v> 20-07-09 05:11:40</c:v>
                </c:pt>
                <c:pt idx="4679">
                  <c:v> 20-07-09 05:11:45</c:v>
                </c:pt>
                <c:pt idx="4680">
                  <c:v> 20-07-09 05:11:50</c:v>
                </c:pt>
                <c:pt idx="4681">
                  <c:v> 20-07-09 05:11:55</c:v>
                </c:pt>
                <c:pt idx="4682">
                  <c:v> 20-07-09 05:12:00</c:v>
                </c:pt>
                <c:pt idx="4683">
                  <c:v> 20-07-09 05:12:05</c:v>
                </c:pt>
                <c:pt idx="4684">
                  <c:v> 20-07-09 05:12:10</c:v>
                </c:pt>
                <c:pt idx="4685">
                  <c:v> 20-07-09 05:12:15</c:v>
                </c:pt>
                <c:pt idx="4686">
                  <c:v> 20-07-09 05:12:20</c:v>
                </c:pt>
                <c:pt idx="4687">
                  <c:v> 20-07-09 05:12:25</c:v>
                </c:pt>
                <c:pt idx="4688">
                  <c:v> 20-07-09 05:12:30</c:v>
                </c:pt>
                <c:pt idx="4689">
                  <c:v> 20-07-09 05:12:35</c:v>
                </c:pt>
                <c:pt idx="4690">
                  <c:v> 20-07-09 05:12:40</c:v>
                </c:pt>
                <c:pt idx="4691">
                  <c:v> 20-07-09 05:12:45</c:v>
                </c:pt>
                <c:pt idx="4692">
                  <c:v> 20-07-09 05:12:50</c:v>
                </c:pt>
                <c:pt idx="4693">
                  <c:v> 20-07-09 05:12:55</c:v>
                </c:pt>
                <c:pt idx="4694">
                  <c:v> 20-07-09 05:13:00</c:v>
                </c:pt>
                <c:pt idx="4695">
                  <c:v> 20-07-09 05:13:05</c:v>
                </c:pt>
                <c:pt idx="4696">
                  <c:v> 20-07-09 05:13:10</c:v>
                </c:pt>
                <c:pt idx="4697">
                  <c:v> 20-07-09 05:13:30</c:v>
                </c:pt>
                <c:pt idx="4698">
                  <c:v> 20-07-09 05:13:35</c:v>
                </c:pt>
                <c:pt idx="4699">
                  <c:v> 20-07-09 05:13:40</c:v>
                </c:pt>
                <c:pt idx="4700">
                  <c:v> 20-07-09 05:13:45</c:v>
                </c:pt>
                <c:pt idx="4701">
                  <c:v> 20-07-09 05:13:50</c:v>
                </c:pt>
                <c:pt idx="4702">
                  <c:v> 20-07-09 05:13:55</c:v>
                </c:pt>
                <c:pt idx="4703">
                  <c:v> 20-07-09 05:14:00</c:v>
                </c:pt>
                <c:pt idx="4704">
                  <c:v> 20-07-09 05:14:05</c:v>
                </c:pt>
                <c:pt idx="4705">
                  <c:v> 20-07-09 05:14:10</c:v>
                </c:pt>
                <c:pt idx="4706">
                  <c:v> 20-07-09 05:14:15</c:v>
                </c:pt>
                <c:pt idx="4707">
                  <c:v> 20-07-09 05:14:20</c:v>
                </c:pt>
                <c:pt idx="4708">
                  <c:v> 20-07-09 05:14:25</c:v>
                </c:pt>
                <c:pt idx="4709">
                  <c:v> 20-07-09 05:14:30</c:v>
                </c:pt>
                <c:pt idx="4710">
                  <c:v> 20-07-09 05:14:35</c:v>
                </c:pt>
                <c:pt idx="4711">
                  <c:v> 20-07-09 05:14:40</c:v>
                </c:pt>
                <c:pt idx="4712">
                  <c:v> 20-07-09 05:14:45</c:v>
                </c:pt>
                <c:pt idx="4713">
                  <c:v> 20-07-09 05:14:50</c:v>
                </c:pt>
                <c:pt idx="4714">
                  <c:v> 20-07-09 05:14:55</c:v>
                </c:pt>
                <c:pt idx="4715">
                  <c:v> 20-07-09 05:15:00</c:v>
                </c:pt>
                <c:pt idx="4716">
                  <c:v> 20-07-09 05:15:05</c:v>
                </c:pt>
                <c:pt idx="4717">
                  <c:v> 20-07-09 05:17:45</c:v>
                </c:pt>
                <c:pt idx="4718">
                  <c:v> 20-07-09 05:17:50</c:v>
                </c:pt>
                <c:pt idx="4719">
                  <c:v> 20-07-09 05:17:55</c:v>
                </c:pt>
                <c:pt idx="4720">
                  <c:v> 20-07-09 05:18:00</c:v>
                </c:pt>
                <c:pt idx="4721">
                  <c:v> 20-07-09 05:18:05</c:v>
                </c:pt>
                <c:pt idx="4722">
                  <c:v> 20-07-09 05:18:10</c:v>
                </c:pt>
                <c:pt idx="4723">
                  <c:v> 20-07-09 05:18:15</c:v>
                </c:pt>
                <c:pt idx="4724">
                  <c:v> 20-07-09 05:18:20</c:v>
                </c:pt>
                <c:pt idx="4725">
                  <c:v> 20-07-09 05:18:25</c:v>
                </c:pt>
                <c:pt idx="4726">
                  <c:v> 20-07-09 05:18:30</c:v>
                </c:pt>
                <c:pt idx="4727">
                  <c:v> 20-07-09 05:18:35</c:v>
                </c:pt>
                <c:pt idx="4728">
                  <c:v> 20-07-09 05:18:40</c:v>
                </c:pt>
                <c:pt idx="4729">
                  <c:v> 20-07-09 05:20:10</c:v>
                </c:pt>
                <c:pt idx="4730">
                  <c:v> 20-07-09 05:20:15</c:v>
                </c:pt>
                <c:pt idx="4731">
                  <c:v> 20-07-09 05:20:20</c:v>
                </c:pt>
                <c:pt idx="4732">
                  <c:v> 20-07-09 05:20:25</c:v>
                </c:pt>
                <c:pt idx="4733">
                  <c:v> 20-07-09 05:20:30</c:v>
                </c:pt>
                <c:pt idx="4734">
                  <c:v> 20-07-09 05:20:35</c:v>
                </c:pt>
                <c:pt idx="4735">
                  <c:v> 20-07-09 05:20:40</c:v>
                </c:pt>
                <c:pt idx="4736">
                  <c:v> 20-07-09 05:20:45</c:v>
                </c:pt>
                <c:pt idx="4737">
                  <c:v> 20-07-09 05:20:50</c:v>
                </c:pt>
                <c:pt idx="4738">
                  <c:v> 20-07-09 05:20:55</c:v>
                </c:pt>
                <c:pt idx="4739">
                  <c:v> 20-07-09 05:21:00</c:v>
                </c:pt>
                <c:pt idx="4740">
                  <c:v> 20-07-09 05:21:05</c:v>
                </c:pt>
                <c:pt idx="4741">
                  <c:v> 20-07-09 05:21:10</c:v>
                </c:pt>
                <c:pt idx="4742">
                  <c:v> 20-07-09 05:21:15</c:v>
                </c:pt>
                <c:pt idx="4743">
                  <c:v> 20-07-09 05:21:20</c:v>
                </c:pt>
                <c:pt idx="4744">
                  <c:v> 20-07-09 05:21:25</c:v>
                </c:pt>
                <c:pt idx="4745">
                  <c:v> 20-07-09 05:21:30</c:v>
                </c:pt>
                <c:pt idx="4746">
                  <c:v> 20-07-09 05:21:35</c:v>
                </c:pt>
                <c:pt idx="4747">
                  <c:v> 20-07-09 05:21:55</c:v>
                </c:pt>
                <c:pt idx="4748">
                  <c:v> 20-07-09 05:22:00</c:v>
                </c:pt>
                <c:pt idx="4749">
                  <c:v> 20-07-09 05:22:05</c:v>
                </c:pt>
                <c:pt idx="4750">
                  <c:v> 20-07-09 05:22:10</c:v>
                </c:pt>
                <c:pt idx="4751">
                  <c:v> 20-07-09 05:22:15</c:v>
                </c:pt>
                <c:pt idx="4752">
                  <c:v> 20-07-09 05:22:20</c:v>
                </c:pt>
                <c:pt idx="4753">
                  <c:v> 20-07-09 05:22:25</c:v>
                </c:pt>
                <c:pt idx="4754">
                  <c:v> 20-07-09 05:22:30</c:v>
                </c:pt>
                <c:pt idx="4755">
                  <c:v> 20-07-09 05:22:35</c:v>
                </c:pt>
                <c:pt idx="4756">
                  <c:v> 20-07-09 05:22:40</c:v>
                </c:pt>
                <c:pt idx="4757">
                  <c:v> 20-07-09 05:22:45</c:v>
                </c:pt>
                <c:pt idx="4758">
                  <c:v> 20-07-09 05:22:50</c:v>
                </c:pt>
                <c:pt idx="4759">
                  <c:v> 20-07-09 05:24:15</c:v>
                </c:pt>
                <c:pt idx="4760">
                  <c:v> 20-07-09 05:24:20</c:v>
                </c:pt>
                <c:pt idx="4761">
                  <c:v> 20-07-09 05:24:25</c:v>
                </c:pt>
                <c:pt idx="4762">
                  <c:v> 20-07-09 05:24:30</c:v>
                </c:pt>
                <c:pt idx="4763">
                  <c:v> 20-07-09 05:24:35</c:v>
                </c:pt>
                <c:pt idx="4764">
                  <c:v> 20-07-09 05:24:40</c:v>
                </c:pt>
                <c:pt idx="4765">
                  <c:v> 20-07-09 05:24:45</c:v>
                </c:pt>
                <c:pt idx="4766">
                  <c:v> 20-07-09 05:24:50</c:v>
                </c:pt>
                <c:pt idx="4767">
                  <c:v> 20-07-09 05:24:55</c:v>
                </c:pt>
                <c:pt idx="4768">
                  <c:v> 20-07-09 05:25:00</c:v>
                </c:pt>
                <c:pt idx="4769">
                  <c:v> 20-07-09 05:25:05</c:v>
                </c:pt>
                <c:pt idx="4770">
                  <c:v> 20-07-09 05:25:10</c:v>
                </c:pt>
                <c:pt idx="4771">
                  <c:v> 20-07-09 05:29:25</c:v>
                </c:pt>
                <c:pt idx="4772">
                  <c:v> 20-07-09 05:29:30</c:v>
                </c:pt>
                <c:pt idx="4773">
                  <c:v> 20-07-09 05:29:35</c:v>
                </c:pt>
                <c:pt idx="4774">
                  <c:v> 20-07-09 05:29:40</c:v>
                </c:pt>
                <c:pt idx="4775">
                  <c:v> 20-07-09 05:29:45</c:v>
                </c:pt>
                <c:pt idx="4776">
                  <c:v> 20-07-09 05:29:50</c:v>
                </c:pt>
                <c:pt idx="4777">
                  <c:v> 20-07-09 05:29:55</c:v>
                </c:pt>
                <c:pt idx="4778">
                  <c:v> 20-07-09 05:30:00</c:v>
                </c:pt>
                <c:pt idx="4779">
                  <c:v> 20-07-09 05:30:05</c:v>
                </c:pt>
                <c:pt idx="4780">
                  <c:v> 20-07-09 05:30:10</c:v>
                </c:pt>
                <c:pt idx="4781">
                  <c:v> 20-07-09 05:30:15</c:v>
                </c:pt>
                <c:pt idx="4782">
                  <c:v> 20-07-09 05:30:20</c:v>
                </c:pt>
                <c:pt idx="4783">
                  <c:v> 20-07-09 05:30:25</c:v>
                </c:pt>
                <c:pt idx="4784">
                  <c:v> 20-07-09 05:30:30</c:v>
                </c:pt>
                <c:pt idx="4785">
                  <c:v> 20-07-09 05:30:35</c:v>
                </c:pt>
                <c:pt idx="4786">
                  <c:v> 20-07-09 05:30:40</c:v>
                </c:pt>
                <c:pt idx="4787">
                  <c:v> 20-07-09 05:30:45</c:v>
                </c:pt>
                <c:pt idx="4788">
                  <c:v> 20-07-09 05:30:50</c:v>
                </c:pt>
                <c:pt idx="4789">
                  <c:v> 20-07-09 05:30:55</c:v>
                </c:pt>
                <c:pt idx="4790">
                  <c:v> 20-07-09 05:32:15</c:v>
                </c:pt>
                <c:pt idx="4791">
                  <c:v> 20-07-09 05:32:20</c:v>
                </c:pt>
                <c:pt idx="4792">
                  <c:v> 20-07-09 05:32:25</c:v>
                </c:pt>
                <c:pt idx="4793">
                  <c:v> 20-07-09 05:32:30</c:v>
                </c:pt>
                <c:pt idx="4794">
                  <c:v> 20-07-09 05:32:35</c:v>
                </c:pt>
                <c:pt idx="4795">
                  <c:v> 20-07-09 05:32:40</c:v>
                </c:pt>
                <c:pt idx="4796">
                  <c:v> 20-07-09 05:32:45</c:v>
                </c:pt>
                <c:pt idx="4797">
                  <c:v> 20-07-09 05:32:50</c:v>
                </c:pt>
                <c:pt idx="4798">
                  <c:v> 20-07-09 05:32:55</c:v>
                </c:pt>
                <c:pt idx="4799">
                  <c:v> 20-07-09 05:33:00</c:v>
                </c:pt>
                <c:pt idx="4800">
                  <c:v> 20-07-09 05:33:05</c:v>
                </c:pt>
                <c:pt idx="4801">
                  <c:v> 20-07-09 05:33:10</c:v>
                </c:pt>
                <c:pt idx="4802">
                  <c:v> 20-07-09 05:33:15</c:v>
                </c:pt>
                <c:pt idx="4803">
                  <c:v> 20-07-09 05:33:20</c:v>
                </c:pt>
                <c:pt idx="4804">
                  <c:v> 20-07-09 05:33:25</c:v>
                </c:pt>
                <c:pt idx="4805">
                  <c:v> 20-07-09 05:33:30</c:v>
                </c:pt>
                <c:pt idx="4806">
                  <c:v> 20-07-09 05:33:35</c:v>
                </c:pt>
                <c:pt idx="4807">
                  <c:v> 20-07-09 05:33:40</c:v>
                </c:pt>
                <c:pt idx="4808">
                  <c:v> 20-07-09 05:33:45</c:v>
                </c:pt>
                <c:pt idx="4809">
                  <c:v> 20-07-09 05:33:50</c:v>
                </c:pt>
                <c:pt idx="4810">
                  <c:v> 20-07-09 05:33:55</c:v>
                </c:pt>
                <c:pt idx="4811">
                  <c:v> 20-07-09 05:34:00</c:v>
                </c:pt>
                <c:pt idx="4812">
                  <c:v> 20-07-09 05:34:05</c:v>
                </c:pt>
                <c:pt idx="4813">
                  <c:v> 20-07-09 05:34:10</c:v>
                </c:pt>
                <c:pt idx="4814">
                  <c:v> 20-07-09 05:34:15</c:v>
                </c:pt>
                <c:pt idx="4815">
                  <c:v> 20-07-09 05:34:20</c:v>
                </c:pt>
                <c:pt idx="4816">
                  <c:v> 20-07-09 05:34:25</c:v>
                </c:pt>
                <c:pt idx="4817">
                  <c:v> 20-07-09 05:34:30</c:v>
                </c:pt>
                <c:pt idx="4818">
                  <c:v> 20-07-09 05:34:35</c:v>
                </c:pt>
                <c:pt idx="4819">
                  <c:v> 20-07-09 05:34:40</c:v>
                </c:pt>
                <c:pt idx="4820">
                  <c:v> 20-07-09 05:34:45</c:v>
                </c:pt>
                <c:pt idx="4821">
                  <c:v> 20-07-09 05:34:50</c:v>
                </c:pt>
                <c:pt idx="4822">
                  <c:v> 20-07-09 05:34:55</c:v>
                </c:pt>
                <c:pt idx="4823">
                  <c:v> 20-07-09 05:35:00</c:v>
                </c:pt>
                <c:pt idx="4824">
                  <c:v> 20-07-09 05:35:05</c:v>
                </c:pt>
                <c:pt idx="4825">
                  <c:v> 20-07-09 05:36:45</c:v>
                </c:pt>
                <c:pt idx="4826">
                  <c:v> 20-07-09 05:36:50</c:v>
                </c:pt>
                <c:pt idx="4827">
                  <c:v> 20-07-09 05:36:55</c:v>
                </c:pt>
                <c:pt idx="4828">
                  <c:v> 20-07-09 05:37:00</c:v>
                </c:pt>
                <c:pt idx="4829">
                  <c:v> 20-07-09 05:37:05</c:v>
                </c:pt>
                <c:pt idx="4830">
                  <c:v> 20-07-09 05:37:10</c:v>
                </c:pt>
                <c:pt idx="4831">
                  <c:v> 20-07-09 05:37:15</c:v>
                </c:pt>
                <c:pt idx="4832">
                  <c:v> 20-07-09 05:37:20</c:v>
                </c:pt>
                <c:pt idx="4833">
                  <c:v> 20-07-09 05:37:25</c:v>
                </c:pt>
                <c:pt idx="4834">
                  <c:v> 20-07-09 05:37:30</c:v>
                </c:pt>
                <c:pt idx="4835">
                  <c:v> 20-07-09 05:37:35</c:v>
                </c:pt>
                <c:pt idx="4836">
                  <c:v> 20-07-09 05:37:40</c:v>
                </c:pt>
                <c:pt idx="4837">
                  <c:v> 20-07-09 05:38:45</c:v>
                </c:pt>
                <c:pt idx="4838">
                  <c:v> 20-07-09 05:38:50</c:v>
                </c:pt>
                <c:pt idx="4839">
                  <c:v> 20-07-09 05:38:55</c:v>
                </c:pt>
                <c:pt idx="4840">
                  <c:v> 20-07-09 05:39:00</c:v>
                </c:pt>
                <c:pt idx="4841">
                  <c:v> 20-07-09 05:39:05</c:v>
                </c:pt>
                <c:pt idx="4842">
                  <c:v> 20-07-09 05:39:10</c:v>
                </c:pt>
                <c:pt idx="4843">
                  <c:v> 20-07-09 05:39:15</c:v>
                </c:pt>
                <c:pt idx="4844">
                  <c:v> 20-07-09 05:39:20</c:v>
                </c:pt>
                <c:pt idx="4845">
                  <c:v> 20-07-09 05:39:25</c:v>
                </c:pt>
                <c:pt idx="4846">
                  <c:v> 20-07-09 05:39:30</c:v>
                </c:pt>
                <c:pt idx="4847">
                  <c:v> 20-07-09 05:39:35</c:v>
                </c:pt>
                <c:pt idx="4848">
                  <c:v> 20-07-09 05:39:40</c:v>
                </c:pt>
                <c:pt idx="4849">
                  <c:v> 20-07-09 05:39:45</c:v>
                </c:pt>
                <c:pt idx="4850">
                  <c:v> 20-07-09 05:39:50</c:v>
                </c:pt>
                <c:pt idx="4851">
                  <c:v> 20-07-09 05:39:55</c:v>
                </c:pt>
                <c:pt idx="4852">
                  <c:v> 20-07-09 05:40:00</c:v>
                </c:pt>
                <c:pt idx="4853">
                  <c:v> 20-07-09 05:40:05</c:v>
                </c:pt>
                <c:pt idx="4854">
                  <c:v> 20-07-09 05:40:10</c:v>
                </c:pt>
                <c:pt idx="4855">
                  <c:v> 20-07-09 05:40:15</c:v>
                </c:pt>
                <c:pt idx="4856">
                  <c:v> 20-07-09 05:43:10</c:v>
                </c:pt>
                <c:pt idx="4857">
                  <c:v> 20-07-09 05:43:15</c:v>
                </c:pt>
                <c:pt idx="4858">
                  <c:v> 20-07-09 05:43:20</c:v>
                </c:pt>
                <c:pt idx="4859">
                  <c:v> 20-07-09 05:43:25</c:v>
                </c:pt>
                <c:pt idx="4860">
                  <c:v> 20-07-09 05:43:30</c:v>
                </c:pt>
                <c:pt idx="4861">
                  <c:v> 20-07-09 05:43:35</c:v>
                </c:pt>
                <c:pt idx="4862">
                  <c:v> 20-07-09 05:43:40</c:v>
                </c:pt>
                <c:pt idx="4863">
                  <c:v> 20-07-09 05:43:45</c:v>
                </c:pt>
                <c:pt idx="4864">
                  <c:v> 20-07-09 05:43:50</c:v>
                </c:pt>
                <c:pt idx="4865">
                  <c:v> 20-07-09 05:43:55</c:v>
                </c:pt>
                <c:pt idx="4866">
                  <c:v> 20-07-09 05:44:00</c:v>
                </c:pt>
                <c:pt idx="4867">
                  <c:v> 20-07-09 05:44:05</c:v>
                </c:pt>
                <c:pt idx="4868">
                  <c:v> 20-07-09 05:46:00</c:v>
                </c:pt>
                <c:pt idx="4869">
                  <c:v> 20-07-09 05:46:05</c:v>
                </c:pt>
                <c:pt idx="4870">
                  <c:v> 20-07-09 05:46:10</c:v>
                </c:pt>
                <c:pt idx="4871">
                  <c:v> 20-07-09 05:46:15</c:v>
                </c:pt>
                <c:pt idx="4872">
                  <c:v> 20-07-09 05:46:20</c:v>
                </c:pt>
                <c:pt idx="4873">
                  <c:v> 20-07-09 05:46:25</c:v>
                </c:pt>
                <c:pt idx="4874">
                  <c:v> 20-07-09 05:46:30</c:v>
                </c:pt>
                <c:pt idx="4875">
                  <c:v> 20-07-09 05:46:35</c:v>
                </c:pt>
                <c:pt idx="4876">
                  <c:v> 20-07-09 05:46:40</c:v>
                </c:pt>
                <c:pt idx="4877">
                  <c:v> 20-07-09 05:46:45</c:v>
                </c:pt>
                <c:pt idx="4878">
                  <c:v> 20-07-09 05:46:50</c:v>
                </c:pt>
                <c:pt idx="4879">
                  <c:v> 20-07-09 05:46:55</c:v>
                </c:pt>
                <c:pt idx="4880">
                  <c:v> 20-07-09 05:47:00</c:v>
                </c:pt>
                <c:pt idx="4881">
                  <c:v> 20-07-09 05:47:05</c:v>
                </c:pt>
                <c:pt idx="4882">
                  <c:v> 20-07-09 05:47:10</c:v>
                </c:pt>
                <c:pt idx="4883">
                  <c:v> 20-07-09 05:47:15</c:v>
                </c:pt>
                <c:pt idx="4884">
                  <c:v> 20-07-09 05:47:25</c:v>
                </c:pt>
                <c:pt idx="4885">
                  <c:v> 20-07-09 05:47:30</c:v>
                </c:pt>
                <c:pt idx="4886">
                  <c:v> 20-07-09 05:47:35</c:v>
                </c:pt>
                <c:pt idx="4887">
                  <c:v> 20-07-09 05:47:40</c:v>
                </c:pt>
                <c:pt idx="4888">
                  <c:v> 20-07-09 05:47:45</c:v>
                </c:pt>
                <c:pt idx="4889">
                  <c:v> 20-07-09 05:47:50</c:v>
                </c:pt>
                <c:pt idx="4890">
                  <c:v> 20-07-09 05:47:55</c:v>
                </c:pt>
                <c:pt idx="4891">
                  <c:v> 20-07-09 05:48:00</c:v>
                </c:pt>
                <c:pt idx="4892">
                  <c:v> 20-07-09 05:48:05</c:v>
                </c:pt>
                <c:pt idx="4893">
                  <c:v> 20-07-09 05:48:10</c:v>
                </c:pt>
                <c:pt idx="4894">
                  <c:v> 20-07-09 05:48:15</c:v>
                </c:pt>
                <c:pt idx="4895">
                  <c:v> 20-07-09 05:48:20</c:v>
                </c:pt>
                <c:pt idx="4896">
                  <c:v> 20-07-09 05:48:25</c:v>
                </c:pt>
                <c:pt idx="4897">
                  <c:v> 20-07-09 05:48:30</c:v>
                </c:pt>
                <c:pt idx="4898">
                  <c:v> 20-07-09 05:48:35</c:v>
                </c:pt>
                <c:pt idx="4899">
                  <c:v> 20-07-09 05:48:40</c:v>
                </c:pt>
                <c:pt idx="4900">
                  <c:v> 20-07-09 05:48:45</c:v>
                </c:pt>
                <c:pt idx="4901">
                  <c:v> 20-07-09 05:48:50</c:v>
                </c:pt>
                <c:pt idx="4902">
                  <c:v> 20-07-09 05:48:55</c:v>
                </c:pt>
                <c:pt idx="4903">
                  <c:v> 20-07-09 05:49:00</c:v>
                </c:pt>
                <c:pt idx="4904">
                  <c:v> 20-07-09 05:49:05</c:v>
                </c:pt>
                <c:pt idx="4905">
                  <c:v> 20-07-09 05:49:10</c:v>
                </c:pt>
                <c:pt idx="4906">
                  <c:v> 20-07-09 05:49:15</c:v>
                </c:pt>
                <c:pt idx="4907">
                  <c:v> 20-07-09 05:51:55</c:v>
                </c:pt>
                <c:pt idx="4908">
                  <c:v> 20-07-09 05:52:00</c:v>
                </c:pt>
                <c:pt idx="4909">
                  <c:v> 20-07-09 05:52:05</c:v>
                </c:pt>
                <c:pt idx="4910">
                  <c:v> 20-07-09 05:52:10</c:v>
                </c:pt>
                <c:pt idx="4911">
                  <c:v> 20-07-09 05:52:15</c:v>
                </c:pt>
                <c:pt idx="4912">
                  <c:v> 20-07-09 05:52:20</c:v>
                </c:pt>
                <c:pt idx="4913">
                  <c:v> 20-07-09 05:52:25</c:v>
                </c:pt>
                <c:pt idx="4914">
                  <c:v> 20-07-09 05:52:30</c:v>
                </c:pt>
                <c:pt idx="4915">
                  <c:v> 20-07-09 05:52:35</c:v>
                </c:pt>
                <c:pt idx="4916">
                  <c:v> 20-07-09 05:52:40</c:v>
                </c:pt>
                <c:pt idx="4917">
                  <c:v> 20-07-09 05:52:45</c:v>
                </c:pt>
                <c:pt idx="4918">
                  <c:v> 20-07-09 05:52:50</c:v>
                </c:pt>
                <c:pt idx="4919">
                  <c:v> 20-07-09 05:58:20</c:v>
                </c:pt>
                <c:pt idx="4920">
                  <c:v> 20-07-09 05:58:25</c:v>
                </c:pt>
                <c:pt idx="4921">
                  <c:v> 20-07-09 05:58:30</c:v>
                </c:pt>
                <c:pt idx="4922">
                  <c:v> 20-07-09 05:58:35</c:v>
                </c:pt>
                <c:pt idx="4923">
                  <c:v> 20-07-09 05:58:40</c:v>
                </c:pt>
                <c:pt idx="4924">
                  <c:v> 20-07-09 05:58:45</c:v>
                </c:pt>
                <c:pt idx="4925">
                  <c:v> 20-07-09 05:58:50</c:v>
                </c:pt>
                <c:pt idx="4926">
                  <c:v> 20-07-09 05:58:55</c:v>
                </c:pt>
                <c:pt idx="4927">
                  <c:v> 20-07-09 05:59:00</c:v>
                </c:pt>
                <c:pt idx="4928">
                  <c:v> 20-07-09 05:59:05</c:v>
                </c:pt>
                <c:pt idx="4929">
                  <c:v> 20-07-09 05:59:10</c:v>
                </c:pt>
                <c:pt idx="4930">
                  <c:v> 20-07-09 05:59:15</c:v>
                </c:pt>
                <c:pt idx="4931">
                  <c:v> 20-07-09 06:01:35</c:v>
                </c:pt>
                <c:pt idx="4932">
                  <c:v> 20-07-09 06:01:40</c:v>
                </c:pt>
                <c:pt idx="4933">
                  <c:v> 20-07-09 06:01:45</c:v>
                </c:pt>
                <c:pt idx="4934">
                  <c:v> 20-07-09 06:01:50</c:v>
                </c:pt>
                <c:pt idx="4935">
                  <c:v> 20-07-09 06:01:55</c:v>
                </c:pt>
                <c:pt idx="4936">
                  <c:v> 20-07-09 06:02:00</c:v>
                </c:pt>
                <c:pt idx="4937">
                  <c:v> 20-07-09 06:02:05</c:v>
                </c:pt>
                <c:pt idx="4938">
                  <c:v> 20-07-09 06:02:10</c:v>
                </c:pt>
                <c:pt idx="4939">
                  <c:v> 20-07-09 06:02:15</c:v>
                </c:pt>
                <c:pt idx="4940">
                  <c:v> 20-07-09 06:02:20</c:v>
                </c:pt>
                <c:pt idx="4941">
                  <c:v> 20-07-09 06:02:25</c:v>
                </c:pt>
                <c:pt idx="4942">
                  <c:v> 20-07-09 06:02:30</c:v>
                </c:pt>
                <c:pt idx="4943">
                  <c:v> 20-07-09 06:02:40</c:v>
                </c:pt>
                <c:pt idx="4944">
                  <c:v> 20-07-09 06:02:45</c:v>
                </c:pt>
                <c:pt idx="4945">
                  <c:v> 20-07-09 06:02:50</c:v>
                </c:pt>
                <c:pt idx="4946">
                  <c:v> 20-07-09 06:02:55</c:v>
                </c:pt>
                <c:pt idx="4947">
                  <c:v> 20-07-09 06:03:00</c:v>
                </c:pt>
                <c:pt idx="4948">
                  <c:v> 20-07-09 06:03:05</c:v>
                </c:pt>
                <c:pt idx="4949">
                  <c:v> 20-07-09 06:03:10</c:v>
                </c:pt>
                <c:pt idx="4950">
                  <c:v> 20-07-09 06:03:15</c:v>
                </c:pt>
                <c:pt idx="4951">
                  <c:v> 20-07-09 06:03:20</c:v>
                </c:pt>
                <c:pt idx="4952">
                  <c:v> 20-07-09 06:03:25</c:v>
                </c:pt>
                <c:pt idx="4953">
                  <c:v> 20-07-09 06:03:30</c:v>
                </c:pt>
                <c:pt idx="4954">
                  <c:v> 20-07-09 06:03:35</c:v>
                </c:pt>
                <c:pt idx="4955">
                  <c:v> 20-07-09 06:03:40</c:v>
                </c:pt>
                <c:pt idx="4956">
                  <c:v> 20-07-09 06:03:50</c:v>
                </c:pt>
                <c:pt idx="4957">
                  <c:v> 20-07-09 06:03:55</c:v>
                </c:pt>
                <c:pt idx="4958">
                  <c:v> 20-07-09 06:04:00</c:v>
                </c:pt>
                <c:pt idx="4959">
                  <c:v> 20-07-09 06:04:05</c:v>
                </c:pt>
                <c:pt idx="4960">
                  <c:v> 20-07-09 06:04:10</c:v>
                </c:pt>
                <c:pt idx="4961">
                  <c:v> 20-07-09 06:04:15</c:v>
                </c:pt>
                <c:pt idx="4962">
                  <c:v> 20-07-09 06:04:20</c:v>
                </c:pt>
                <c:pt idx="4963">
                  <c:v> 20-07-09 06:04:25</c:v>
                </c:pt>
                <c:pt idx="4964">
                  <c:v> 20-07-09 06:04:30</c:v>
                </c:pt>
                <c:pt idx="4965">
                  <c:v> 20-07-09 06:04:35</c:v>
                </c:pt>
                <c:pt idx="4966">
                  <c:v> 20-07-09 06:04:40</c:v>
                </c:pt>
                <c:pt idx="4967">
                  <c:v> 20-07-09 06:04:45</c:v>
                </c:pt>
                <c:pt idx="4968">
                  <c:v> 20-07-09 06:07:55</c:v>
                </c:pt>
                <c:pt idx="4969">
                  <c:v> 20-07-09 06:08:00</c:v>
                </c:pt>
                <c:pt idx="4970">
                  <c:v> 20-07-09 06:08:05</c:v>
                </c:pt>
                <c:pt idx="4971">
                  <c:v> 20-07-09 06:08:10</c:v>
                </c:pt>
                <c:pt idx="4972">
                  <c:v> 20-07-09 06:08:15</c:v>
                </c:pt>
                <c:pt idx="4973">
                  <c:v> 20-07-09 06:08:20</c:v>
                </c:pt>
                <c:pt idx="4974">
                  <c:v> 20-07-09 06:08:25</c:v>
                </c:pt>
                <c:pt idx="4975">
                  <c:v> 20-07-09 06:08:30</c:v>
                </c:pt>
                <c:pt idx="4976">
                  <c:v> 20-07-09 06:08:35</c:v>
                </c:pt>
                <c:pt idx="4977">
                  <c:v> 20-07-09 06:08:40</c:v>
                </c:pt>
                <c:pt idx="4978">
                  <c:v> 20-07-09 06:08:45</c:v>
                </c:pt>
                <c:pt idx="4979">
                  <c:v> 20-07-09 06:08:50</c:v>
                </c:pt>
                <c:pt idx="4980">
                  <c:v> 20-07-09 06:09:10</c:v>
                </c:pt>
                <c:pt idx="4981">
                  <c:v> 20-07-09 06:09:15</c:v>
                </c:pt>
                <c:pt idx="4982">
                  <c:v> 20-07-09 06:09:20</c:v>
                </c:pt>
                <c:pt idx="4983">
                  <c:v> 20-07-09 06:09:25</c:v>
                </c:pt>
                <c:pt idx="4984">
                  <c:v> 20-07-09 06:09:30</c:v>
                </c:pt>
                <c:pt idx="4985">
                  <c:v> 20-07-09 06:09:35</c:v>
                </c:pt>
                <c:pt idx="4986">
                  <c:v> 20-07-09 06:09:40</c:v>
                </c:pt>
                <c:pt idx="4987">
                  <c:v> 20-07-09 06:09:45</c:v>
                </c:pt>
                <c:pt idx="4988">
                  <c:v> 20-07-09 06:09:50</c:v>
                </c:pt>
                <c:pt idx="4989">
                  <c:v> 20-07-09 06:09:55</c:v>
                </c:pt>
                <c:pt idx="4990">
                  <c:v> 20-07-09 06:10:00</c:v>
                </c:pt>
                <c:pt idx="4991">
                  <c:v> 20-07-09 06:10:05</c:v>
                </c:pt>
                <c:pt idx="4992">
                  <c:v> 20-07-09 06:12:05</c:v>
                </c:pt>
                <c:pt idx="4993">
                  <c:v> 20-07-09 06:12:10</c:v>
                </c:pt>
                <c:pt idx="4994">
                  <c:v> 20-07-09 06:12:15</c:v>
                </c:pt>
                <c:pt idx="4995">
                  <c:v> 20-07-09 06:12:20</c:v>
                </c:pt>
                <c:pt idx="4996">
                  <c:v> 20-07-09 06:12:25</c:v>
                </c:pt>
                <c:pt idx="4997">
                  <c:v> 20-07-09 06:12:30</c:v>
                </c:pt>
                <c:pt idx="4998">
                  <c:v> 20-07-09 06:12:35</c:v>
                </c:pt>
                <c:pt idx="4999">
                  <c:v> 20-07-09 06:12:40</c:v>
                </c:pt>
                <c:pt idx="5000">
                  <c:v> 20-07-09 06:12:45</c:v>
                </c:pt>
                <c:pt idx="5001">
                  <c:v> 20-07-09 06:12:50</c:v>
                </c:pt>
                <c:pt idx="5002">
                  <c:v> 20-07-09 06:12:55</c:v>
                </c:pt>
                <c:pt idx="5003">
                  <c:v> 20-07-09 06:13:00</c:v>
                </c:pt>
                <c:pt idx="5004">
                  <c:v> 20-07-09 06:15:35</c:v>
                </c:pt>
                <c:pt idx="5005">
                  <c:v> 20-07-09 06:15:40</c:v>
                </c:pt>
                <c:pt idx="5006">
                  <c:v> 20-07-09 06:15:45</c:v>
                </c:pt>
                <c:pt idx="5007">
                  <c:v> 20-07-09 06:15:50</c:v>
                </c:pt>
                <c:pt idx="5008">
                  <c:v> 20-07-09 06:15:55</c:v>
                </c:pt>
                <c:pt idx="5009">
                  <c:v> 20-07-09 06:16:00</c:v>
                </c:pt>
                <c:pt idx="5010">
                  <c:v> 20-07-09 06:16:05</c:v>
                </c:pt>
                <c:pt idx="5011">
                  <c:v> 20-07-09 06:16:10</c:v>
                </c:pt>
                <c:pt idx="5012">
                  <c:v> 20-07-09 06:16:15</c:v>
                </c:pt>
                <c:pt idx="5013">
                  <c:v> 20-07-09 06:16:20</c:v>
                </c:pt>
                <c:pt idx="5014">
                  <c:v> 20-07-09 06:16:25</c:v>
                </c:pt>
                <c:pt idx="5015">
                  <c:v> 20-07-09 06:16:30</c:v>
                </c:pt>
                <c:pt idx="5016">
                  <c:v> 20-07-09 06:17:45</c:v>
                </c:pt>
                <c:pt idx="5017">
                  <c:v> 20-07-09 06:17:50</c:v>
                </c:pt>
                <c:pt idx="5018">
                  <c:v> 20-07-09 06:17:55</c:v>
                </c:pt>
                <c:pt idx="5019">
                  <c:v> 20-07-09 06:18:00</c:v>
                </c:pt>
                <c:pt idx="5020">
                  <c:v> 20-07-09 06:18:05</c:v>
                </c:pt>
                <c:pt idx="5021">
                  <c:v> 20-07-09 06:18:10</c:v>
                </c:pt>
                <c:pt idx="5022">
                  <c:v> 20-07-09 06:18:15</c:v>
                </c:pt>
                <c:pt idx="5023">
                  <c:v> 20-07-09 06:18:20</c:v>
                </c:pt>
                <c:pt idx="5024">
                  <c:v> 20-07-09 06:18:25</c:v>
                </c:pt>
                <c:pt idx="5025">
                  <c:v> 20-07-09 06:18:30</c:v>
                </c:pt>
                <c:pt idx="5026">
                  <c:v> 20-07-09 06:18:35</c:v>
                </c:pt>
                <c:pt idx="5027">
                  <c:v> 20-07-09 06:18:40</c:v>
                </c:pt>
                <c:pt idx="5028">
                  <c:v> 20-07-09 06:23:00</c:v>
                </c:pt>
                <c:pt idx="5029">
                  <c:v> 20-07-09 06:23:05</c:v>
                </c:pt>
                <c:pt idx="5030">
                  <c:v> 20-07-09 06:23:10</c:v>
                </c:pt>
                <c:pt idx="5031">
                  <c:v> 20-07-09 06:23:15</c:v>
                </c:pt>
                <c:pt idx="5032">
                  <c:v> 20-07-09 06:23:20</c:v>
                </c:pt>
                <c:pt idx="5033">
                  <c:v> 20-07-09 06:23:25</c:v>
                </c:pt>
                <c:pt idx="5034">
                  <c:v> 20-07-09 06:23:30</c:v>
                </c:pt>
                <c:pt idx="5035">
                  <c:v> 20-07-09 06:23:35</c:v>
                </c:pt>
                <c:pt idx="5036">
                  <c:v> 20-07-09 06:23:40</c:v>
                </c:pt>
                <c:pt idx="5037">
                  <c:v> 20-07-09 06:23:45</c:v>
                </c:pt>
                <c:pt idx="5038">
                  <c:v> 20-07-09 06:23:50</c:v>
                </c:pt>
                <c:pt idx="5039">
                  <c:v> 20-07-09 06:23:55</c:v>
                </c:pt>
                <c:pt idx="5040">
                  <c:v> 20-07-09 06:25:25</c:v>
                </c:pt>
                <c:pt idx="5041">
                  <c:v> 20-07-09 06:25:30</c:v>
                </c:pt>
                <c:pt idx="5042">
                  <c:v> 20-07-09 06:25:35</c:v>
                </c:pt>
                <c:pt idx="5043">
                  <c:v> 20-07-09 06:25:40</c:v>
                </c:pt>
                <c:pt idx="5044">
                  <c:v> 20-07-09 06:25:45</c:v>
                </c:pt>
                <c:pt idx="5045">
                  <c:v> 20-07-09 06:25:50</c:v>
                </c:pt>
                <c:pt idx="5046">
                  <c:v> 20-07-09 06:25:55</c:v>
                </c:pt>
                <c:pt idx="5047">
                  <c:v> 20-07-09 06:26:00</c:v>
                </c:pt>
                <c:pt idx="5048">
                  <c:v> 20-07-09 06:26:05</c:v>
                </c:pt>
                <c:pt idx="5049">
                  <c:v> 20-07-09 06:26:10</c:v>
                </c:pt>
                <c:pt idx="5050">
                  <c:v> 20-07-09 06:26:15</c:v>
                </c:pt>
                <c:pt idx="5051">
                  <c:v> 20-07-09 06:26:20</c:v>
                </c:pt>
                <c:pt idx="5052">
                  <c:v> 20-07-09 06:38:25</c:v>
                </c:pt>
                <c:pt idx="5053">
                  <c:v> 20-07-09 06:38:30</c:v>
                </c:pt>
                <c:pt idx="5054">
                  <c:v> 20-07-09 06:38:35</c:v>
                </c:pt>
                <c:pt idx="5055">
                  <c:v> 20-07-09 06:38:40</c:v>
                </c:pt>
                <c:pt idx="5056">
                  <c:v> 20-07-09 06:38:45</c:v>
                </c:pt>
                <c:pt idx="5057">
                  <c:v> 20-07-09 06:38:50</c:v>
                </c:pt>
                <c:pt idx="5058">
                  <c:v> 20-07-09 06:38:55</c:v>
                </c:pt>
                <c:pt idx="5059">
                  <c:v> 20-07-09 06:39:00</c:v>
                </c:pt>
                <c:pt idx="5060">
                  <c:v> 20-07-09 06:39:05</c:v>
                </c:pt>
                <c:pt idx="5061">
                  <c:v> 20-07-09 06:39:10</c:v>
                </c:pt>
                <c:pt idx="5062">
                  <c:v> 20-07-09 06:39:15</c:v>
                </c:pt>
                <c:pt idx="5063">
                  <c:v> 20-07-09 06:39:20</c:v>
                </c:pt>
                <c:pt idx="5064">
                  <c:v> 20-07-09 06:39:25</c:v>
                </c:pt>
                <c:pt idx="5065">
                  <c:v> 20-07-09 06:39:30</c:v>
                </c:pt>
                <c:pt idx="5066">
                  <c:v> 20-07-09 06:39:35</c:v>
                </c:pt>
                <c:pt idx="5067">
                  <c:v> 20-07-09 06:39:40</c:v>
                </c:pt>
                <c:pt idx="5068">
                  <c:v> 20-07-09 06:39:45</c:v>
                </c:pt>
                <c:pt idx="5069">
                  <c:v> 20-07-09 06:39:50</c:v>
                </c:pt>
                <c:pt idx="5070">
                  <c:v> 20-07-09 06:39:55</c:v>
                </c:pt>
                <c:pt idx="5071">
                  <c:v> 20-07-09 06:40:00</c:v>
                </c:pt>
                <c:pt idx="5072">
                  <c:v> 20-07-09 06:40:05</c:v>
                </c:pt>
                <c:pt idx="5073">
                  <c:v> 20-07-09 06:40:10</c:v>
                </c:pt>
                <c:pt idx="5074">
                  <c:v> 20-07-09 06:45:15</c:v>
                </c:pt>
                <c:pt idx="5075">
                  <c:v> 20-07-09 06:45:20</c:v>
                </c:pt>
                <c:pt idx="5076">
                  <c:v> 20-07-09 06:45:25</c:v>
                </c:pt>
                <c:pt idx="5077">
                  <c:v> 20-07-09 06:45:30</c:v>
                </c:pt>
                <c:pt idx="5078">
                  <c:v> 20-07-09 06:45:35</c:v>
                </c:pt>
                <c:pt idx="5079">
                  <c:v> 20-07-09 06:45:40</c:v>
                </c:pt>
                <c:pt idx="5080">
                  <c:v> 20-07-09 06:45:45</c:v>
                </c:pt>
                <c:pt idx="5081">
                  <c:v> 20-07-09 06:45:50</c:v>
                </c:pt>
                <c:pt idx="5082">
                  <c:v> 20-07-09 06:45:55</c:v>
                </c:pt>
                <c:pt idx="5083">
                  <c:v> 20-07-09 06:46:00</c:v>
                </c:pt>
                <c:pt idx="5084">
                  <c:v> 20-07-09 06:46:05</c:v>
                </c:pt>
                <c:pt idx="5085">
                  <c:v> 20-07-09 06:46:10</c:v>
                </c:pt>
                <c:pt idx="5086">
                  <c:v> 20-07-09 06:52:00</c:v>
                </c:pt>
                <c:pt idx="5087">
                  <c:v> 20-07-09 06:52:05</c:v>
                </c:pt>
                <c:pt idx="5088">
                  <c:v> 20-07-09 06:52:10</c:v>
                </c:pt>
                <c:pt idx="5089">
                  <c:v> 20-07-09 06:52:15</c:v>
                </c:pt>
                <c:pt idx="5090">
                  <c:v> 20-07-09 06:52:20</c:v>
                </c:pt>
                <c:pt idx="5091">
                  <c:v> 20-07-09 06:52:25</c:v>
                </c:pt>
                <c:pt idx="5092">
                  <c:v> 20-07-09 06:52:30</c:v>
                </c:pt>
                <c:pt idx="5093">
                  <c:v> 20-07-09 06:52:35</c:v>
                </c:pt>
                <c:pt idx="5094">
                  <c:v> 20-07-09 06:52:40</c:v>
                </c:pt>
                <c:pt idx="5095">
                  <c:v> 20-07-09 06:52:45</c:v>
                </c:pt>
                <c:pt idx="5096">
                  <c:v> 20-07-09 06:52:50</c:v>
                </c:pt>
                <c:pt idx="5097">
                  <c:v> 20-07-09 06:52:55</c:v>
                </c:pt>
                <c:pt idx="5098">
                  <c:v> 20-07-09 07:01:00</c:v>
                </c:pt>
                <c:pt idx="5099">
                  <c:v> 20-07-09 07:01:05</c:v>
                </c:pt>
                <c:pt idx="5100">
                  <c:v> 20-07-09 07:01:10</c:v>
                </c:pt>
                <c:pt idx="5101">
                  <c:v> 20-07-09 07:01:15</c:v>
                </c:pt>
                <c:pt idx="5102">
                  <c:v> 20-07-09 07:01:20</c:v>
                </c:pt>
                <c:pt idx="5103">
                  <c:v> 20-07-09 07:01:25</c:v>
                </c:pt>
                <c:pt idx="5104">
                  <c:v> 20-07-09 07:01:30</c:v>
                </c:pt>
                <c:pt idx="5105">
                  <c:v> 20-07-09 07:01:35</c:v>
                </c:pt>
                <c:pt idx="5106">
                  <c:v> 20-07-09 07:01:40</c:v>
                </c:pt>
                <c:pt idx="5107">
                  <c:v> 20-07-09 07:01:45</c:v>
                </c:pt>
                <c:pt idx="5108">
                  <c:v> 20-07-09 07:01:50</c:v>
                </c:pt>
                <c:pt idx="5109">
                  <c:v> 20-07-09 07:01:55</c:v>
                </c:pt>
                <c:pt idx="5110">
                  <c:v> 20-07-09 07:03:20</c:v>
                </c:pt>
                <c:pt idx="5111">
                  <c:v> 20-07-09 07:03:25</c:v>
                </c:pt>
                <c:pt idx="5112">
                  <c:v> 20-07-09 07:03:30</c:v>
                </c:pt>
                <c:pt idx="5113">
                  <c:v> 20-07-09 07:03:35</c:v>
                </c:pt>
                <c:pt idx="5114">
                  <c:v> 20-07-09 07:03:40</c:v>
                </c:pt>
                <c:pt idx="5115">
                  <c:v> 20-07-09 07:03:45</c:v>
                </c:pt>
                <c:pt idx="5116">
                  <c:v> 20-07-09 07:03:50</c:v>
                </c:pt>
                <c:pt idx="5117">
                  <c:v> 20-07-09 07:03:55</c:v>
                </c:pt>
                <c:pt idx="5118">
                  <c:v> 20-07-09 07:04:00</c:v>
                </c:pt>
                <c:pt idx="5119">
                  <c:v> 20-07-09 07:04:05</c:v>
                </c:pt>
                <c:pt idx="5120">
                  <c:v> 20-07-09 07:04:10</c:v>
                </c:pt>
                <c:pt idx="5121">
                  <c:v> 20-07-09 07:04:15</c:v>
                </c:pt>
                <c:pt idx="5122">
                  <c:v> 20-07-09 07:05:40</c:v>
                </c:pt>
                <c:pt idx="5123">
                  <c:v> 20-07-09 07:05:45</c:v>
                </c:pt>
                <c:pt idx="5124">
                  <c:v> 20-07-09 07:05:50</c:v>
                </c:pt>
                <c:pt idx="5125">
                  <c:v> 20-07-09 07:05:55</c:v>
                </c:pt>
                <c:pt idx="5126">
                  <c:v> 20-07-09 07:06:00</c:v>
                </c:pt>
                <c:pt idx="5127">
                  <c:v> 20-07-09 07:06:05</c:v>
                </c:pt>
                <c:pt idx="5128">
                  <c:v> 20-07-09 07:06:10</c:v>
                </c:pt>
                <c:pt idx="5129">
                  <c:v> 20-07-09 07:06:15</c:v>
                </c:pt>
                <c:pt idx="5130">
                  <c:v> 20-07-09 07:06:20</c:v>
                </c:pt>
                <c:pt idx="5131">
                  <c:v> 20-07-09 07:06:25</c:v>
                </c:pt>
                <c:pt idx="5132">
                  <c:v> 20-07-09 07:06:30</c:v>
                </c:pt>
                <c:pt idx="5133">
                  <c:v> 20-07-09 07:06:35</c:v>
                </c:pt>
                <c:pt idx="5134">
                  <c:v> 20-07-09 07:07:50</c:v>
                </c:pt>
                <c:pt idx="5135">
                  <c:v> 20-07-09 07:07:55</c:v>
                </c:pt>
                <c:pt idx="5136">
                  <c:v> 20-07-09 07:08:00</c:v>
                </c:pt>
                <c:pt idx="5137">
                  <c:v> 20-07-09 07:08:05</c:v>
                </c:pt>
                <c:pt idx="5138">
                  <c:v> 20-07-09 07:08:10</c:v>
                </c:pt>
                <c:pt idx="5139">
                  <c:v> 20-07-09 07:08:15</c:v>
                </c:pt>
                <c:pt idx="5140">
                  <c:v> 20-07-09 07:08:20</c:v>
                </c:pt>
                <c:pt idx="5141">
                  <c:v> 20-07-09 07:08:25</c:v>
                </c:pt>
                <c:pt idx="5142">
                  <c:v> 20-07-09 07:08:30</c:v>
                </c:pt>
                <c:pt idx="5143">
                  <c:v> 20-07-09 07:08:35</c:v>
                </c:pt>
                <c:pt idx="5144">
                  <c:v> 20-07-09 07:08:40</c:v>
                </c:pt>
                <c:pt idx="5145">
                  <c:v> 20-07-09 07:08:45</c:v>
                </c:pt>
                <c:pt idx="5146">
                  <c:v> 20-07-09 07:10:35</c:v>
                </c:pt>
                <c:pt idx="5147">
                  <c:v> 20-07-09 07:10:40</c:v>
                </c:pt>
                <c:pt idx="5148">
                  <c:v> 20-07-09 07:10:45</c:v>
                </c:pt>
                <c:pt idx="5149">
                  <c:v> 20-07-09 07:10:50</c:v>
                </c:pt>
                <c:pt idx="5150">
                  <c:v> 20-07-09 07:10:55</c:v>
                </c:pt>
                <c:pt idx="5151">
                  <c:v> 20-07-09 07:11:00</c:v>
                </c:pt>
                <c:pt idx="5152">
                  <c:v> 20-07-09 07:11:05</c:v>
                </c:pt>
                <c:pt idx="5153">
                  <c:v> 20-07-09 07:11:10</c:v>
                </c:pt>
                <c:pt idx="5154">
                  <c:v> 20-07-09 07:11:15</c:v>
                </c:pt>
                <c:pt idx="5155">
                  <c:v> 20-07-09 07:11:20</c:v>
                </c:pt>
                <c:pt idx="5156">
                  <c:v> 20-07-09 07:11:25</c:v>
                </c:pt>
                <c:pt idx="5157">
                  <c:v> 20-07-09 07:11:30</c:v>
                </c:pt>
                <c:pt idx="5158">
                  <c:v> 20-07-09 07:12:10</c:v>
                </c:pt>
                <c:pt idx="5159">
                  <c:v> 20-07-09 07:12:15</c:v>
                </c:pt>
                <c:pt idx="5160">
                  <c:v> 20-07-09 07:12:20</c:v>
                </c:pt>
                <c:pt idx="5161">
                  <c:v> 20-07-09 07:12:25</c:v>
                </c:pt>
                <c:pt idx="5162">
                  <c:v> 20-07-09 07:12:30</c:v>
                </c:pt>
                <c:pt idx="5163">
                  <c:v> 20-07-09 07:12:35</c:v>
                </c:pt>
                <c:pt idx="5164">
                  <c:v> 20-07-09 07:12:40</c:v>
                </c:pt>
                <c:pt idx="5165">
                  <c:v> 20-07-09 07:12:45</c:v>
                </c:pt>
                <c:pt idx="5166">
                  <c:v> 20-07-09 07:12:50</c:v>
                </c:pt>
                <c:pt idx="5167">
                  <c:v> 20-07-09 07:12:55</c:v>
                </c:pt>
                <c:pt idx="5168">
                  <c:v> 20-07-09 07:13:00</c:v>
                </c:pt>
                <c:pt idx="5169">
                  <c:v> 20-07-09 07:13:05</c:v>
                </c:pt>
                <c:pt idx="5170">
                  <c:v> 20-07-09 07:13:15</c:v>
                </c:pt>
                <c:pt idx="5171">
                  <c:v> 20-07-09 07:13:20</c:v>
                </c:pt>
                <c:pt idx="5172">
                  <c:v> 20-07-09 07:13:25</c:v>
                </c:pt>
                <c:pt idx="5173">
                  <c:v> 20-07-09 07:13:30</c:v>
                </c:pt>
                <c:pt idx="5174">
                  <c:v> 20-07-09 07:13:35</c:v>
                </c:pt>
                <c:pt idx="5175">
                  <c:v> 20-07-09 07:13:40</c:v>
                </c:pt>
                <c:pt idx="5176">
                  <c:v> 20-07-09 07:13:45</c:v>
                </c:pt>
                <c:pt idx="5177">
                  <c:v> 20-07-09 07:13:50</c:v>
                </c:pt>
                <c:pt idx="5178">
                  <c:v> 20-07-09 07:13:55</c:v>
                </c:pt>
                <c:pt idx="5179">
                  <c:v> 20-07-09 07:14:00</c:v>
                </c:pt>
                <c:pt idx="5180">
                  <c:v> 20-07-09 07:14:05</c:v>
                </c:pt>
                <c:pt idx="5181">
                  <c:v> 20-07-09 07:14:10</c:v>
                </c:pt>
                <c:pt idx="5182">
                  <c:v> 20-07-09 07:14:15</c:v>
                </c:pt>
                <c:pt idx="5183">
                  <c:v> 20-07-09 07:14:20</c:v>
                </c:pt>
                <c:pt idx="5184">
                  <c:v> 20-07-09 07:14:25</c:v>
                </c:pt>
                <c:pt idx="5185">
                  <c:v> 20-07-09 07:14:30</c:v>
                </c:pt>
                <c:pt idx="5186">
                  <c:v> 20-07-09 07:14:35</c:v>
                </c:pt>
                <c:pt idx="5187">
                  <c:v> 20-07-09 07:14:40</c:v>
                </c:pt>
                <c:pt idx="5188">
                  <c:v> 20-07-09 07:15:15</c:v>
                </c:pt>
                <c:pt idx="5189">
                  <c:v> 20-07-09 07:15:20</c:v>
                </c:pt>
                <c:pt idx="5190">
                  <c:v> 20-07-09 07:15:25</c:v>
                </c:pt>
                <c:pt idx="5191">
                  <c:v> 20-07-09 07:15:30</c:v>
                </c:pt>
                <c:pt idx="5192">
                  <c:v> 20-07-09 07:15:35</c:v>
                </c:pt>
                <c:pt idx="5193">
                  <c:v> 20-07-09 07:15:40</c:v>
                </c:pt>
                <c:pt idx="5194">
                  <c:v> 20-07-09 07:15:45</c:v>
                </c:pt>
                <c:pt idx="5195">
                  <c:v> 20-07-09 07:15:50</c:v>
                </c:pt>
                <c:pt idx="5196">
                  <c:v> 20-07-09 07:15:55</c:v>
                </c:pt>
                <c:pt idx="5197">
                  <c:v> 20-07-09 07:16:00</c:v>
                </c:pt>
                <c:pt idx="5198">
                  <c:v> 20-07-09 07:16:05</c:v>
                </c:pt>
                <c:pt idx="5199">
                  <c:v> 20-07-09 07:16:10</c:v>
                </c:pt>
                <c:pt idx="5200">
                  <c:v> 20-07-09 07:16:25</c:v>
                </c:pt>
                <c:pt idx="5201">
                  <c:v> 20-07-09 07:16:30</c:v>
                </c:pt>
                <c:pt idx="5202">
                  <c:v> 20-07-09 07:16:35</c:v>
                </c:pt>
                <c:pt idx="5203">
                  <c:v> 20-07-09 07:16:40</c:v>
                </c:pt>
                <c:pt idx="5204">
                  <c:v> 20-07-09 07:16:45</c:v>
                </c:pt>
                <c:pt idx="5205">
                  <c:v> 20-07-09 07:16:50</c:v>
                </c:pt>
                <c:pt idx="5206">
                  <c:v> 20-07-09 07:16:55</c:v>
                </c:pt>
                <c:pt idx="5207">
                  <c:v> 20-07-09 07:17:00</c:v>
                </c:pt>
                <c:pt idx="5208">
                  <c:v> 20-07-09 07:17:05</c:v>
                </c:pt>
                <c:pt idx="5209">
                  <c:v> 20-07-09 07:17:10</c:v>
                </c:pt>
                <c:pt idx="5210">
                  <c:v> 20-07-09 07:17:15</c:v>
                </c:pt>
                <c:pt idx="5211">
                  <c:v> 20-07-09 07:17:20</c:v>
                </c:pt>
                <c:pt idx="5212">
                  <c:v> 20-07-09 07:19:35</c:v>
                </c:pt>
                <c:pt idx="5213">
                  <c:v> 20-07-09 07:19:40</c:v>
                </c:pt>
                <c:pt idx="5214">
                  <c:v> 20-07-09 07:19:45</c:v>
                </c:pt>
                <c:pt idx="5215">
                  <c:v> 20-07-09 07:19:50</c:v>
                </c:pt>
                <c:pt idx="5216">
                  <c:v> 20-07-09 07:19:55</c:v>
                </c:pt>
                <c:pt idx="5217">
                  <c:v> 20-07-09 07:20:00</c:v>
                </c:pt>
                <c:pt idx="5218">
                  <c:v> 20-07-09 07:20:05</c:v>
                </c:pt>
                <c:pt idx="5219">
                  <c:v> 20-07-09 07:20:10</c:v>
                </c:pt>
                <c:pt idx="5220">
                  <c:v> 20-07-09 07:20:15</c:v>
                </c:pt>
                <c:pt idx="5221">
                  <c:v> 20-07-09 07:20:20</c:v>
                </c:pt>
                <c:pt idx="5222">
                  <c:v> 20-07-09 07:20:25</c:v>
                </c:pt>
                <c:pt idx="5223">
                  <c:v> 20-07-09 07:20:30</c:v>
                </c:pt>
                <c:pt idx="5224">
                  <c:v> 20-07-09 07:20:35</c:v>
                </c:pt>
                <c:pt idx="5225">
                  <c:v> 20-07-09 07:21:40</c:v>
                </c:pt>
                <c:pt idx="5226">
                  <c:v> 20-07-09 07:21:45</c:v>
                </c:pt>
                <c:pt idx="5227">
                  <c:v> 20-07-09 07:21:50</c:v>
                </c:pt>
                <c:pt idx="5228">
                  <c:v> 20-07-09 07:21:55</c:v>
                </c:pt>
                <c:pt idx="5229">
                  <c:v> 20-07-09 07:22:00</c:v>
                </c:pt>
                <c:pt idx="5230">
                  <c:v> 20-07-09 07:22:05</c:v>
                </c:pt>
                <c:pt idx="5231">
                  <c:v> 20-07-09 07:22:10</c:v>
                </c:pt>
                <c:pt idx="5232">
                  <c:v> 20-07-09 07:22:15</c:v>
                </c:pt>
                <c:pt idx="5233">
                  <c:v> 20-07-09 07:22:20</c:v>
                </c:pt>
                <c:pt idx="5234">
                  <c:v> 20-07-09 07:22:25</c:v>
                </c:pt>
                <c:pt idx="5235">
                  <c:v> 20-07-09 07:22:30</c:v>
                </c:pt>
                <c:pt idx="5236">
                  <c:v> 20-07-09 07:22:35</c:v>
                </c:pt>
                <c:pt idx="5237">
                  <c:v> 20-07-09 07:27:45</c:v>
                </c:pt>
                <c:pt idx="5238">
                  <c:v> 20-07-09 07:27:50</c:v>
                </c:pt>
                <c:pt idx="5239">
                  <c:v> 20-07-09 07:27:55</c:v>
                </c:pt>
                <c:pt idx="5240">
                  <c:v> 20-07-09 07:28:00</c:v>
                </c:pt>
                <c:pt idx="5241">
                  <c:v> 20-07-09 07:28:05</c:v>
                </c:pt>
                <c:pt idx="5242">
                  <c:v> 20-07-09 07:28:10</c:v>
                </c:pt>
                <c:pt idx="5243">
                  <c:v> 20-07-09 07:28:15</c:v>
                </c:pt>
                <c:pt idx="5244">
                  <c:v> 20-07-09 07:28:20</c:v>
                </c:pt>
                <c:pt idx="5245">
                  <c:v> 20-07-09 07:28:25</c:v>
                </c:pt>
                <c:pt idx="5246">
                  <c:v> 20-07-09 07:28:30</c:v>
                </c:pt>
                <c:pt idx="5247">
                  <c:v> 20-07-09 07:28:35</c:v>
                </c:pt>
                <c:pt idx="5248">
                  <c:v> 20-07-09 07:28:40</c:v>
                </c:pt>
                <c:pt idx="5249">
                  <c:v> 20-07-09 07:28:45</c:v>
                </c:pt>
                <c:pt idx="5250">
                  <c:v> 20-07-09 07:28:50</c:v>
                </c:pt>
                <c:pt idx="5251">
                  <c:v> 20-07-09 07:28:55</c:v>
                </c:pt>
                <c:pt idx="5252">
                  <c:v> 20-07-09 07:29:00</c:v>
                </c:pt>
                <c:pt idx="5253">
                  <c:v> 20-07-09 07:29:05</c:v>
                </c:pt>
                <c:pt idx="5254">
                  <c:v> 20-07-09 07:34:10</c:v>
                </c:pt>
                <c:pt idx="5255">
                  <c:v> 20-07-09 07:34:15</c:v>
                </c:pt>
                <c:pt idx="5256">
                  <c:v> 20-07-09 07:34:20</c:v>
                </c:pt>
                <c:pt idx="5257">
                  <c:v> 20-07-09 07:34:25</c:v>
                </c:pt>
                <c:pt idx="5258">
                  <c:v> 20-07-09 07:34:30</c:v>
                </c:pt>
                <c:pt idx="5259">
                  <c:v> 20-07-09 07:34:35</c:v>
                </c:pt>
                <c:pt idx="5260">
                  <c:v> 20-07-09 07:34:40</c:v>
                </c:pt>
                <c:pt idx="5261">
                  <c:v> 20-07-09 07:34:45</c:v>
                </c:pt>
                <c:pt idx="5262">
                  <c:v> 20-07-09 07:34:50</c:v>
                </c:pt>
                <c:pt idx="5263">
                  <c:v> 20-07-09 07:34:55</c:v>
                </c:pt>
                <c:pt idx="5264">
                  <c:v> 20-07-09 07:35:00</c:v>
                </c:pt>
                <c:pt idx="5265">
                  <c:v> 20-07-09 07:35:05</c:v>
                </c:pt>
                <c:pt idx="5266">
                  <c:v> 20-07-09 07:40:25</c:v>
                </c:pt>
                <c:pt idx="5267">
                  <c:v> 20-07-09 07:40:30</c:v>
                </c:pt>
                <c:pt idx="5268">
                  <c:v> 20-07-09 07:40:35</c:v>
                </c:pt>
                <c:pt idx="5269">
                  <c:v> 20-07-09 07:40:40</c:v>
                </c:pt>
                <c:pt idx="5270">
                  <c:v> 20-07-09 07:40:45</c:v>
                </c:pt>
                <c:pt idx="5271">
                  <c:v> 20-07-09 07:40:50</c:v>
                </c:pt>
                <c:pt idx="5272">
                  <c:v> 20-07-09 07:40:55</c:v>
                </c:pt>
                <c:pt idx="5273">
                  <c:v> 20-07-09 07:41:00</c:v>
                </c:pt>
                <c:pt idx="5274">
                  <c:v> 20-07-09 07:41:05</c:v>
                </c:pt>
                <c:pt idx="5275">
                  <c:v> 20-07-09 07:41:10</c:v>
                </c:pt>
                <c:pt idx="5276">
                  <c:v> 20-07-09 07:41:15</c:v>
                </c:pt>
                <c:pt idx="5277">
                  <c:v> 20-07-09 07:41:20</c:v>
                </c:pt>
                <c:pt idx="5278">
                  <c:v> 20-07-09 07:41:25</c:v>
                </c:pt>
                <c:pt idx="5279">
                  <c:v> 20-07-09 07:41:30</c:v>
                </c:pt>
                <c:pt idx="5280">
                  <c:v> 20-07-09 07:41:35</c:v>
                </c:pt>
                <c:pt idx="5281">
                  <c:v> 20-07-09 07:41:40</c:v>
                </c:pt>
                <c:pt idx="5282">
                  <c:v> 20-07-09 07:41:45</c:v>
                </c:pt>
                <c:pt idx="5283">
                  <c:v> 20-07-09 07:41:50</c:v>
                </c:pt>
                <c:pt idx="5284">
                  <c:v> 20-07-09 07:43:40</c:v>
                </c:pt>
                <c:pt idx="5285">
                  <c:v> 20-07-09 07:43:45</c:v>
                </c:pt>
                <c:pt idx="5286">
                  <c:v> 20-07-09 07:43:50</c:v>
                </c:pt>
                <c:pt idx="5287">
                  <c:v> 20-07-09 07:43:55</c:v>
                </c:pt>
                <c:pt idx="5288">
                  <c:v> 20-07-09 07:44:00</c:v>
                </c:pt>
                <c:pt idx="5289">
                  <c:v> 20-07-09 07:44:05</c:v>
                </c:pt>
                <c:pt idx="5290">
                  <c:v> 20-07-09 07:44:10</c:v>
                </c:pt>
                <c:pt idx="5291">
                  <c:v> 20-07-09 07:44:15</c:v>
                </c:pt>
                <c:pt idx="5292">
                  <c:v> 20-07-09 07:44:20</c:v>
                </c:pt>
                <c:pt idx="5293">
                  <c:v> 20-07-09 07:44:25</c:v>
                </c:pt>
                <c:pt idx="5294">
                  <c:v> 20-07-09 07:44:30</c:v>
                </c:pt>
                <c:pt idx="5295">
                  <c:v> 20-07-09 07:44:35</c:v>
                </c:pt>
                <c:pt idx="5296">
                  <c:v> 20-07-09 07:44:40</c:v>
                </c:pt>
                <c:pt idx="5297">
                  <c:v> 20-07-09 07:44:45</c:v>
                </c:pt>
                <c:pt idx="5298">
                  <c:v> 20-07-09 07:44:50</c:v>
                </c:pt>
                <c:pt idx="5299">
                  <c:v> 20-07-09 07:44:55</c:v>
                </c:pt>
                <c:pt idx="5300">
                  <c:v> 20-07-09 07:45:00</c:v>
                </c:pt>
                <c:pt idx="5301">
                  <c:v> 20-07-09 07:45:05</c:v>
                </c:pt>
                <c:pt idx="5302">
                  <c:v> 20-07-09 07:45:10</c:v>
                </c:pt>
                <c:pt idx="5303">
                  <c:v> 20-07-09 07:45:45</c:v>
                </c:pt>
                <c:pt idx="5304">
                  <c:v> 20-07-09 07:45:50</c:v>
                </c:pt>
                <c:pt idx="5305">
                  <c:v> 20-07-09 07:45:55</c:v>
                </c:pt>
                <c:pt idx="5306">
                  <c:v> 20-07-09 07:46:00</c:v>
                </c:pt>
                <c:pt idx="5307">
                  <c:v> 20-07-09 07:46:05</c:v>
                </c:pt>
                <c:pt idx="5308">
                  <c:v> 20-07-09 07:46:10</c:v>
                </c:pt>
                <c:pt idx="5309">
                  <c:v> 20-07-09 07:46:15</c:v>
                </c:pt>
                <c:pt idx="5310">
                  <c:v> 20-07-09 07:46:20</c:v>
                </c:pt>
                <c:pt idx="5311">
                  <c:v> 20-07-09 07:46:25</c:v>
                </c:pt>
                <c:pt idx="5312">
                  <c:v> 20-07-09 07:46:30</c:v>
                </c:pt>
                <c:pt idx="5313">
                  <c:v> 20-07-09 07:46:35</c:v>
                </c:pt>
                <c:pt idx="5314">
                  <c:v> 20-07-09 07:46:40</c:v>
                </c:pt>
                <c:pt idx="5315">
                  <c:v> 20-07-09 07:46:45</c:v>
                </c:pt>
                <c:pt idx="5316">
                  <c:v> 20-07-09 07:46:50</c:v>
                </c:pt>
                <c:pt idx="5317">
                  <c:v> 20-07-09 07:46:55</c:v>
                </c:pt>
                <c:pt idx="5318">
                  <c:v> 20-07-09 07:47:00</c:v>
                </c:pt>
                <c:pt idx="5319">
                  <c:v> 20-07-09 07:47:05</c:v>
                </c:pt>
                <c:pt idx="5320">
                  <c:v> 20-07-09 07:47:10</c:v>
                </c:pt>
                <c:pt idx="5321">
                  <c:v> 20-07-09 07:47:15</c:v>
                </c:pt>
                <c:pt idx="5322">
                  <c:v> 20-07-09 07:47:20</c:v>
                </c:pt>
                <c:pt idx="5323">
                  <c:v> 20-07-09 07:47:25</c:v>
                </c:pt>
                <c:pt idx="5324">
                  <c:v> 20-07-09 07:47:30</c:v>
                </c:pt>
                <c:pt idx="5325">
                  <c:v> 20-07-09 07:47:35</c:v>
                </c:pt>
                <c:pt idx="5326">
                  <c:v> 20-07-09 07:48:40</c:v>
                </c:pt>
                <c:pt idx="5327">
                  <c:v> 20-07-09 07:48:45</c:v>
                </c:pt>
                <c:pt idx="5328">
                  <c:v> 20-07-09 07:48:50</c:v>
                </c:pt>
                <c:pt idx="5329">
                  <c:v> 20-07-09 07:48:55</c:v>
                </c:pt>
                <c:pt idx="5330">
                  <c:v> 20-07-09 07:49:00</c:v>
                </c:pt>
                <c:pt idx="5331">
                  <c:v> 20-07-09 07:49:05</c:v>
                </c:pt>
                <c:pt idx="5332">
                  <c:v> 20-07-09 07:49:10</c:v>
                </c:pt>
                <c:pt idx="5333">
                  <c:v> 20-07-09 07:49:15</c:v>
                </c:pt>
                <c:pt idx="5334">
                  <c:v> 20-07-09 07:49:20</c:v>
                </c:pt>
                <c:pt idx="5335">
                  <c:v> 20-07-09 07:49:25</c:v>
                </c:pt>
                <c:pt idx="5336">
                  <c:v> 20-07-09 07:49:30</c:v>
                </c:pt>
                <c:pt idx="5337">
                  <c:v> 20-07-09 07:49:35</c:v>
                </c:pt>
                <c:pt idx="5338">
                  <c:v> 20-07-09 07:50:40</c:v>
                </c:pt>
                <c:pt idx="5339">
                  <c:v> 20-07-09 07:50:45</c:v>
                </c:pt>
                <c:pt idx="5340">
                  <c:v> 20-07-09 07:50:50</c:v>
                </c:pt>
                <c:pt idx="5341">
                  <c:v> 20-07-09 07:50:55</c:v>
                </c:pt>
                <c:pt idx="5342">
                  <c:v> 20-07-09 07:51:00</c:v>
                </c:pt>
                <c:pt idx="5343">
                  <c:v> 20-07-09 07:51:05</c:v>
                </c:pt>
                <c:pt idx="5344">
                  <c:v> 20-07-09 07:51:10</c:v>
                </c:pt>
                <c:pt idx="5345">
                  <c:v> 20-07-09 07:51:15</c:v>
                </c:pt>
                <c:pt idx="5346">
                  <c:v> 20-07-09 07:51:20</c:v>
                </c:pt>
                <c:pt idx="5347">
                  <c:v> 20-07-09 07:51:25</c:v>
                </c:pt>
                <c:pt idx="5348">
                  <c:v> 20-07-09 07:51:30</c:v>
                </c:pt>
                <c:pt idx="5349">
                  <c:v> 20-07-09 07:51:35</c:v>
                </c:pt>
                <c:pt idx="5350">
                  <c:v> 20-07-09 07:51:40</c:v>
                </c:pt>
                <c:pt idx="5351">
                  <c:v> 20-07-09 07:51:45</c:v>
                </c:pt>
                <c:pt idx="5352">
                  <c:v> 20-07-09 07:51:50</c:v>
                </c:pt>
                <c:pt idx="5353">
                  <c:v> 20-07-09 07:51:55</c:v>
                </c:pt>
                <c:pt idx="5354">
                  <c:v> 20-07-09 07:52:00</c:v>
                </c:pt>
                <c:pt idx="5355">
                  <c:v> 20-07-09 07:52:05</c:v>
                </c:pt>
                <c:pt idx="5356">
                  <c:v> 20-07-09 07:52:10</c:v>
                </c:pt>
                <c:pt idx="5357">
                  <c:v> 20-07-09 07:52:15</c:v>
                </c:pt>
                <c:pt idx="5358">
                  <c:v> 20-07-09 07:52:20</c:v>
                </c:pt>
                <c:pt idx="5359">
                  <c:v> 20-07-09 07:52:25</c:v>
                </c:pt>
                <c:pt idx="5360">
                  <c:v> 20-07-09 07:52:30</c:v>
                </c:pt>
                <c:pt idx="5361">
                  <c:v> 20-07-09 07:52:35</c:v>
                </c:pt>
                <c:pt idx="5362">
                  <c:v> 20-07-09 07:56:25</c:v>
                </c:pt>
                <c:pt idx="5363">
                  <c:v> 20-07-09 07:56:30</c:v>
                </c:pt>
                <c:pt idx="5364">
                  <c:v> 20-07-09 07:56:35</c:v>
                </c:pt>
                <c:pt idx="5365">
                  <c:v> 20-07-09 07:56:40</c:v>
                </c:pt>
                <c:pt idx="5366">
                  <c:v> 20-07-09 07:56:45</c:v>
                </c:pt>
                <c:pt idx="5367">
                  <c:v> 20-07-09 07:56:50</c:v>
                </c:pt>
                <c:pt idx="5368">
                  <c:v> 20-07-09 07:56:55</c:v>
                </c:pt>
                <c:pt idx="5369">
                  <c:v> 20-07-09 07:57:00</c:v>
                </c:pt>
                <c:pt idx="5370">
                  <c:v> 20-07-09 07:57:05</c:v>
                </c:pt>
                <c:pt idx="5371">
                  <c:v> 20-07-09 07:57:10</c:v>
                </c:pt>
                <c:pt idx="5372">
                  <c:v> 20-07-09 07:57:15</c:v>
                </c:pt>
                <c:pt idx="5373">
                  <c:v> 20-07-09 07:57:20</c:v>
                </c:pt>
                <c:pt idx="5374">
                  <c:v> 20-07-09 07:57:25</c:v>
                </c:pt>
                <c:pt idx="5375">
                  <c:v> 20-07-09 07:57:30</c:v>
                </c:pt>
                <c:pt idx="5376">
                  <c:v> 20-07-09 07:57:35</c:v>
                </c:pt>
                <c:pt idx="5377">
                  <c:v> 20-07-09 07:57:40</c:v>
                </c:pt>
                <c:pt idx="5378">
                  <c:v> 20-07-09 08:02:10</c:v>
                </c:pt>
                <c:pt idx="5379">
                  <c:v> 20-07-09 08:02:15</c:v>
                </c:pt>
                <c:pt idx="5380">
                  <c:v> 20-07-09 08:02:20</c:v>
                </c:pt>
                <c:pt idx="5381">
                  <c:v> 20-07-09 08:02:25</c:v>
                </c:pt>
                <c:pt idx="5382">
                  <c:v> 20-07-09 08:02:30</c:v>
                </c:pt>
                <c:pt idx="5383">
                  <c:v> 20-07-09 08:02:35</c:v>
                </c:pt>
                <c:pt idx="5384">
                  <c:v> 20-07-09 08:02:40</c:v>
                </c:pt>
                <c:pt idx="5385">
                  <c:v> 20-07-09 08:02:45</c:v>
                </c:pt>
                <c:pt idx="5386">
                  <c:v> 20-07-09 08:02:50</c:v>
                </c:pt>
                <c:pt idx="5387">
                  <c:v> 20-07-09 08:02:55</c:v>
                </c:pt>
                <c:pt idx="5388">
                  <c:v> 20-07-09 08:03:00</c:v>
                </c:pt>
                <c:pt idx="5389">
                  <c:v> 20-07-09 08:03:05</c:v>
                </c:pt>
                <c:pt idx="5390">
                  <c:v> 20-07-09 08:11:55</c:v>
                </c:pt>
                <c:pt idx="5391">
                  <c:v> 20-07-09 08:12:00</c:v>
                </c:pt>
                <c:pt idx="5392">
                  <c:v> 20-07-09 08:12:05</c:v>
                </c:pt>
                <c:pt idx="5393">
                  <c:v> 20-07-09 08:12:10</c:v>
                </c:pt>
                <c:pt idx="5394">
                  <c:v> 20-07-09 08:12:15</c:v>
                </c:pt>
                <c:pt idx="5395">
                  <c:v> 20-07-09 08:12:20</c:v>
                </c:pt>
                <c:pt idx="5396">
                  <c:v> 20-07-09 08:12:25</c:v>
                </c:pt>
                <c:pt idx="5397">
                  <c:v> 20-07-09 08:12:30</c:v>
                </c:pt>
                <c:pt idx="5398">
                  <c:v> 20-07-09 08:12:35</c:v>
                </c:pt>
                <c:pt idx="5399">
                  <c:v> 20-07-09 08:12:40</c:v>
                </c:pt>
                <c:pt idx="5400">
                  <c:v> 20-07-09 08:12:45</c:v>
                </c:pt>
                <c:pt idx="5401">
                  <c:v> 20-07-09 08:12:50</c:v>
                </c:pt>
                <c:pt idx="5402">
                  <c:v> 20-07-09 08:23:25</c:v>
                </c:pt>
                <c:pt idx="5403">
                  <c:v> 20-07-09 08:23:30</c:v>
                </c:pt>
                <c:pt idx="5404">
                  <c:v> 20-07-09 08:23:35</c:v>
                </c:pt>
                <c:pt idx="5405">
                  <c:v> 20-07-09 08:23:40</c:v>
                </c:pt>
                <c:pt idx="5406">
                  <c:v> 20-07-09 08:23:45</c:v>
                </c:pt>
                <c:pt idx="5407">
                  <c:v> 20-07-09 08:23:50</c:v>
                </c:pt>
                <c:pt idx="5408">
                  <c:v> 20-07-09 08:23:55</c:v>
                </c:pt>
                <c:pt idx="5409">
                  <c:v> 20-07-09 08:24:00</c:v>
                </c:pt>
                <c:pt idx="5410">
                  <c:v> 20-07-09 08:24:05</c:v>
                </c:pt>
                <c:pt idx="5411">
                  <c:v> 20-07-09 08:24:10</c:v>
                </c:pt>
                <c:pt idx="5412">
                  <c:v> 20-07-09 08:24:15</c:v>
                </c:pt>
                <c:pt idx="5413">
                  <c:v> 20-07-09 08:24:20</c:v>
                </c:pt>
                <c:pt idx="5414">
                  <c:v> 20-07-09 08:25:15</c:v>
                </c:pt>
                <c:pt idx="5415">
                  <c:v> 20-07-09 08:25:20</c:v>
                </c:pt>
                <c:pt idx="5416">
                  <c:v> 20-07-09 08:25:25</c:v>
                </c:pt>
                <c:pt idx="5417">
                  <c:v> 20-07-09 08:25:30</c:v>
                </c:pt>
                <c:pt idx="5418">
                  <c:v> 20-07-09 08:25:35</c:v>
                </c:pt>
                <c:pt idx="5419">
                  <c:v> 20-07-09 08:25:40</c:v>
                </c:pt>
                <c:pt idx="5420">
                  <c:v> 20-07-09 08:25:45</c:v>
                </c:pt>
                <c:pt idx="5421">
                  <c:v> 20-07-09 08:25:50</c:v>
                </c:pt>
                <c:pt idx="5422">
                  <c:v> 20-07-09 08:25:55</c:v>
                </c:pt>
                <c:pt idx="5423">
                  <c:v> 20-07-09 08:26:00</c:v>
                </c:pt>
                <c:pt idx="5424">
                  <c:v> 20-07-09 08:26:05</c:v>
                </c:pt>
                <c:pt idx="5425">
                  <c:v> 20-07-09 08:26:10</c:v>
                </c:pt>
                <c:pt idx="5426">
                  <c:v> 20-07-09 08:41:10</c:v>
                </c:pt>
                <c:pt idx="5427">
                  <c:v> 20-07-09 08:41:15</c:v>
                </c:pt>
                <c:pt idx="5428">
                  <c:v> 20-07-09 08:41:20</c:v>
                </c:pt>
                <c:pt idx="5429">
                  <c:v> 20-07-09 08:41:25</c:v>
                </c:pt>
                <c:pt idx="5430">
                  <c:v> 20-07-09 08:41:30</c:v>
                </c:pt>
                <c:pt idx="5431">
                  <c:v> 20-07-09 08:41:35</c:v>
                </c:pt>
                <c:pt idx="5432">
                  <c:v> 20-07-09 08:41:40</c:v>
                </c:pt>
                <c:pt idx="5433">
                  <c:v> 20-07-09 08:41:45</c:v>
                </c:pt>
                <c:pt idx="5434">
                  <c:v> 20-07-09 08:41:50</c:v>
                </c:pt>
                <c:pt idx="5435">
                  <c:v> 20-07-09 08:41:55</c:v>
                </c:pt>
                <c:pt idx="5436">
                  <c:v> 20-07-09 08:42:00</c:v>
                </c:pt>
                <c:pt idx="5437">
                  <c:v> 20-07-09 08:42:05</c:v>
                </c:pt>
                <c:pt idx="5438">
                  <c:v> 20-07-09 08:42:10</c:v>
                </c:pt>
                <c:pt idx="5439">
                  <c:v> 20-07-09 08:42:15</c:v>
                </c:pt>
                <c:pt idx="5440">
                  <c:v> 20-07-09 08:42:20</c:v>
                </c:pt>
                <c:pt idx="5441">
                  <c:v> 20-07-09 08:42:25</c:v>
                </c:pt>
                <c:pt idx="5442">
                  <c:v> 20-07-09 08:42:30</c:v>
                </c:pt>
                <c:pt idx="5443">
                  <c:v> 20-07-09 08:42:35</c:v>
                </c:pt>
                <c:pt idx="5444">
                  <c:v> 20-07-09 08:42:40</c:v>
                </c:pt>
                <c:pt idx="5445">
                  <c:v> 20-07-09 08:42:45</c:v>
                </c:pt>
                <c:pt idx="5446">
                  <c:v> 20-07-09 08:42:50</c:v>
                </c:pt>
                <c:pt idx="5447">
                  <c:v> 20-07-09 08:44:55</c:v>
                </c:pt>
                <c:pt idx="5448">
                  <c:v> 20-07-09 08:45:00</c:v>
                </c:pt>
                <c:pt idx="5449">
                  <c:v> 20-07-09 08:45:05</c:v>
                </c:pt>
                <c:pt idx="5450">
                  <c:v> 20-07-09 08:45:10</c:v>
                </c:pt>
                <c:pt idx="5451">
                  <c:v> 20-07-09 08:45:15</c:v>
                </c:pt>
                <c:pt idx="5452">
                  <c:v> 20-07-09 08:45:20</c:v>
                </c:pt>
                <c:pt idx="5453">
                  <c:v> 20-07-09 08:45:25</c:v>
                </c:pt>
                <c:pt idx="5454">
                  <c:v> 20-07-09 08:45:30</c:v>
                </c:pt>
                <c:pt idx="5455">
                  <c:v> 20-07-09 08:45:35</c:v>
                </c:pt>
                <c:pt idx="5456">
                  <c:v> 20-07-09 08:45:40</c:v>
                </c:pt>
                <c:pt idx="5457">
                  <c:v> 20-07-09 08:45:45</c:v>
                </c:pt>
                <c:pt idx="5458">
                  <c:v> 20-07-09 08:45:50</c:v>
                </c:pt>
                <c:pt idx="5459">
                  <c:v> 20-07-09 08:47:20</c:v>
                </c:pt>
                <c:pt idx="5460">
                  <c:v> 20-07-09 08:47:25</c:v>
                </c:pt>
                <c:pt idx="5461">
                  <c:v> 20-07-09 08:47:30</c:v>
                </c:pt>
                <c:pt idx="5462">
                  <c:v> 20-07-09 08:47:35</c:v>
                </c:pt>
                <c:pt idx="5463">
                  <c:v> 20-07-09 08:47:40</c:v>
                </c:pt>
                <c:pt idx="5464">
                  <c:v> 20-07-09 08:47:45</c:v>
                </c:pt>
                <c:pt idx="5465">
                  <c:v> 20-07-09 08:47:50</c:v>
                </c:pt>
                <c:pt idx="5466">
                  <c:v> 20-07-09 08:47:55</c:v>
                </c:pt>
                <c:pt idx="5467">
                  <c:v> 20-07-09 08:48:00</c:v>
                </c:pt>
                <c:pt idx="5468">
                  <c:v> 20-07-09 08:48:05</c:v>
                </c:pt>
                <c:pt idx="5469">
                  <c:v> 20-07-09 08:48:10</c:v>
                </c:pt>
                <c:pt idx="5470">
                  <c:v> 20-07-09 08:48:15</c:v>
                </c:pt>
                <c:pt idx="5471">
                  <c:v> 20-07-09 08:48:20</c:v>
                </c:pt>
                <c:pt idx="5472">
                  <c:v> 20-07-09 08:48:25</c:v>
                </c:pt>
                <c:pt idx="5473">
                  <c:v> 20-07-09 08:48:30</c:v>
                </c:pt>
                <c:pt idx="5474">
                  <c:v> 20-07-09 08:48:35</c:v>
                </c:pt>
                <c:pt idx="5475">
                  <c:v> 20-07-09 08:48:40</c:v>
                </c:pt>
                <c:pt idx="5476">
                  <c:v> 20-07-09 08:48:45</c:v>
                </c:pt>
                <c:pt idx="5477">
                  <c:v> 20-07-09 08:48:50</c:v>
                </c:pt>
                <c:pt idx="5478">
                  <c:v> 20-07-09 08:48:55</c:v>
                </c:pt>
                <c:pt idx="5479">
                  <c:v> 20-07-09 08:49:00</c:v>
                </c:pt>
                <c:pt idx="5480">
                  <c:v> 20-07-09 08:49:05</c:v>
                </c:pt>
                <c:pt idx="5481">
                  <c:v> 20-07-09 08:49:10</c:v>
                </c:pt>
                <c:pt idx="5482">
                  <c:v> 20-07-09 08:52:05</c:v>
                </c:pt>
                <c:pt idx="5483">
                  <c:v> 20-07-09 08:52:10</c:v>
                </c:pt>
                <c:pt idx="5484">
                  <c:v> 20-07-09 08:52:15</c:v>
                </c:pt>
                <c:pt idx="5485">
                  <c:v> 20-07-09 08:52:20</c:v>
                </c:pt>
                <c:pt idx="5486">
                  <c:v> 20-07-09 08:52:25</c:v>
                </c:pt>
                <c:pt idx="5487">
                  <c:v> 20-07-09 08:52:30</c:v>
                </c:pt>
                <c:pt idx="5488">
                  <c:v> 20-07-09 08:52:35</c:v>
                </c:pt>
                <c:pt idx="5489">
                  <c:v> 20-07-09 08:52:40</c:v>
                </c:pt>
                <c:pt idx="5490">
                  <c:v> 20-07-09 08:52:45</c:v>
                </c:pt>
                <c:pt idx="5491">
                  <c:v> 20-07-09 08:52:50</c:v>
                </c:pt>
                <c:pt idx="5492">
                  <c:v> 20-07-09 08:52:55</c:v>
                </c:pt>
                <c:pt idx="5493">
                  <c:v> 20-07-09 08:53:00</c:v>
                </c:pt>
                <c:pt idx="5494">
                  <c:v> 20-07-09 08:55:35</c:v>
                </c:pt>
                <c:pt idx="5495">
                  <c:v> 20-07-09 08:55:40</c:v>
                </c:pt>
                <c:pt idx="5496">
                  <c:v> 20-07-09 08:55:45</c:v>
                </c:pt>
                <c:pt idx="5497">
                  <c:v> 20-07-09 08:55:50</c:v>
                </c:pt>
                <c:pt idx="5498">
                  <c:v> 20-07-09 08:55:55</c:v>
                </c:pt>
                <c:pt idx="5499">
                  <c:v> 20-07-09 08:56:00</c:v>
                </c:pt>
                <c:pt idx="5500">
                  <c:v> 20-07-09 08:56:05</c:v>
                </c:pt>
                <c:pt idx="5501">
                  <c:v> 20-07-09 08:56:10</c:v>
                </c:pt>
                <c:pt idx="5502">
                  <c:v> 20-07-09 08:56:15</c:v>
                </c:pt>
                <c:pt idx="5503">
                  <c:v> 20-07-09 08:56:20</c:v>
                </c:pt>
                <c:pt idx="5504">
                  <c:v> 20-07-09 08:56:25</c:v>
                </c:pt>
                <c:pt idx="5505">
                  <c:v> 20-07-09 08:56:30</c:v>
                </c:pt>
                <c:pt idx="5506">
                  <c:v> 20-07-09 08:56:35</c:v>
                </c:pt>
                <c:pt idx="5507">
                  <c:v> 20-07-09 08:56:40</c:v>
                </c:pt>
                <c:pt idx="5508">
                  <c:v> 20-07-09 08:56:45</c:v>
                </c:pt>
                <c:pt idx="5509">
                  <c:v> 20-07-09 08:57:10</c:v>
                </c:pt>
                <c:pt idx="5510">
                  <c:v> 20-07-09 08:57:15</c:v>
                </c:pt>
                <c:pt idx="5511">
                  <c:v> 20-07-09 08:57:20</c:v>
                </c:pt>
                <c:pt idx="5512">
                  <c:v> 20-07-09 08:57:25</c:v>
                </c:pt>
                <c:pt idx="5513">
                  <c:v> 20-07-09 08:57:30</c:v>
                </c:pt>
                <c:pt idx="5514">
                  <c:v> 20-07-09 08:57:35</c:v>
                </c:pt>
                <c:pt idx="5515">
                  <c:v> 20-07-09 08:57:40</c:v>
                </c:pt>
                <c:pt idx="5516">
                  <c:v> 20-07-09 08:57:45</c:v>
                </c:pt>
                <c:pt idx="5517">
                  <c:v> 20-07-09 08:57:50</c:v>
                </c:pt>
                <c:pt idx="5518">
                  <c:v> 20-07-09 08:57:55</c:v>
                </c:pt>
                <c:pt idx="5519">
                  <c:v> 20-07-09 08:58:00</c:v>
                </c:pt>
                <c:pt idx="5520">
                  <c:v> 20-07-09 08:58:05</c:v>
                </c:pt>
                <c:pt idx="5521">
                  <c:v> 20-07-09 09:01:55</c:v>
                </c:pt>
                <c:pt idx="5522">
                  <c:v> 20-07-09 09:02:00</c:v>
                </c:pt>
                <c:pt idx="5523">
                  <c:v> 20-07-09 09:02:05</c:v>
                </c:pt>
                <c:pt idx="5524">
                  <c:v> 20-07-09 09:02:10</c:v>
                </c:pt>
                <c:pt idx="5525">
                  <c:v> 20-07-09 09:02:15</c:v>
                </c:pt>
                <c:pt idx="5526">
                  <c:v> 20-07-09 09:02:20</c:v>
                </c:pt>
                <c:pt idx="5527">
                  <c:v> 20-07-09 09:02:25</c:v>
                </c:pt>
                <c:pt idx="5528">
                  <c:v> 20-07-09 09:02:30</c:v>
                </c:pt>
                <c:pt idx="5529">
                  <c:v> 20-07-09 09:02:35</c:v>
                </c:pt>
                <c:pt idx="5530">
                  <c:v> 20-07-09 09:02:40</c:v>
                </c:pt>
                <c:pt idx="5531">
                  <c:v> 20-07-09 09:02:45</c:v>
                </c:pt>
                <c:pt idx="5532">
                  <c:v> 20-07-09 09:02:50</c:v>
                </c:pt>
                <c:pt idx="5533">
                  <c:v> 20-07-09 09:04:25</c:v>
                </c:pt>
                <c:pt idx="5534">
                  <c:v> 20-07-09 09:04:30</c:v>
                </c:pt>
                <c:pt idx="5535">
                  <c:v> 20-07-09 09:04:35</c:v>
                </c:pt>
                <c:pt idx="5536">
                  <c:v> 20-07-09 09:04:40</c:v>
                </c:pt>
                <c:pt idx="5537">
                  <c:v> 20-07-09 09:04:45</c:v>
                </c:pt>
                <c:pt idx="5538">
                  <c:v> 20-07-09 09:04:50</c:v>
                </c:pt>
                <c:pt idx="5539">
                  <c:v> 20-07-09 09:04:55</c:v>
                </c:pt>
                <c:pt idx="5540">
                  <c:v> 20-07-09 09:05:00</c:v>
                </c:pt>
                <c:pt idx="5541">
                  <c:v> 20-07-09 09:05:05</c:v>
                </c:pt>
                <c:pt idx="5542">
                  <c:v> 20-07-09 09:05:10</c:v>
                </c:pt>
                <c:pt idx="5543">
                  <c:v> 20-07-09 09:05:15</c:v>
                </c:pt>
                <c:pt idx="5544">
                  <c:v> 20-07-09 09:05:20</c:v>
                </c:pt>
                <c:pt idx="5545">
                  <c:v> 20-07-09 09:05:40</c:v>
                </c:pt>
                <c:pt idx="5546">
                  <c:v> 20-07-09 09:05:45</c:v>
                </c:pt>
                <c:pt idx="5547">
                  <c:v> 20-07-09 09:05:50</c:v>
                </c:pt>
                <c:pt idx="5548">
                  <c:v> 20-07-09 09:05:55</c:v>
                </c:pt>
                <c:pt idx="5549">
                  <c:v> 20-07-09 09:06:00</c:v>
                </c:pt>
                <c:pt idx="5550">
                  <c:v> 20-07-09 09:06:05</c:v>
                </c:pt>
                <c:pt idx="5551">
                  <c:v> 20-07-09 09:06:10</c:v>
                </c:pt>
                <c:pt idx="5552">
                  <c:v> 20-07-09 09:06:15</c:v>
                </c:pt>
                <c:pt idx="5553">
                  <c:v> 20-07-09 09:06:20</c:v>
                </c:pt>
                <c:pt idx="5554">
                  <c:v> 20-07-09 09:06:25</c:v>
                </c:pt>
                <c:pt idx="5555">
                  <c:v> 20-07-09 09:06:30</c:v>
                </c:pt>
                <c:pt idx="5556">
                  <c:v> 20-07-09 09:06:35</c:v>
                </c:pt>
                <c:pt idx="5557">
                  <c:v> 20-07-09 09:06:50</c:v>
                </c:pt>
                <c:pt idx="5558">
                  <c:v> 20-07-09 09:06:55</c:v>
                </c:pt>
                <c:pt idx="5559">
                  <c:v> 20-07-09 09:07:00</c:v>
                </c:pt>
                <c:pt idx="5560">
                  <c:v> 20-07-09 09:07:05</c:v>
                </c:pt>
                <c:pt idx="5561">
                  <c:v> 20-07-09 09:07:10</c:v>
                </c:pt>
                <c:pt idx="5562">
                  <c:v> 20-07-09 09:07:15</c:v>
                </c:pt>
                <c:pt idx="5563">
                  <c:v> 20-07-09 09:07:20</c:v>
                </c:pt>
                <c:pt idx="5564">
                  <c:v> 20-07-09 09:07:25</c:v>
                </c:pt>
                <c:pt idx="5565">
                  <c:v> 20-07-09 09:07:30</c:v>
                </c:pt>
                <c:pt idx="5566">
                  <c:v> 20-07-09 09:07:35</c:v>
                </c:pt>
                <c:pt idx="5567">
                  <c:v> 20-07-09 09:07:40</c:v>
                </c:pt>
                <c:pt idx="5568">
                  <c:v> 20-07-09 09:07:45</c:v>
                </c:pt>
                <c:pt idx="5569">
                  <c:v> 20-07-09 09:09:10</c:v>
                </c:pt>
                <c:pt idx="5570">
                  <c:v> 20-07-09 09:09:15</c:v>
                </c:pt>
                <c:pt idx="5571">
                  <c:v> 20-07-09 09:09:20</c:v>
                </c:pt>
                <c:pt idx="5572">
                  <c:v> 20-07-09 09:09:25</c:v>
                </c:pt>
                <c:pt idx="5573">
                  <c:v> 20-07-09 09:09:30</c:v>
                </c:pt>
                <c:pt idx="5574">
                  <c:v> 20-07-09 09:09:35</c:v>
                </c:pt>
                <c:pt idx="5575">
                  <c:v> 20-07-09 09:09:40</c:v>
                </c:pt>
                <c:pt idx="5576">
                  <c:v> 20-07-09 09:09:45</c:v>
                </c:pt>
                <c:pt idx="5577">
                  <c:v> 20-07-09 09:09:50</c:v>
                </c:pt>
                <c:pt idx="5578">
                  <c:v> 20-07-09 09:09:55</c:v>
                </c:pt>
                <c:pt idx="5579">
                  <c:v> 20-07-09 09:10:00</c:v>
                </c:pt>
                <c:pt idx="5580">
                  <c:v> 20-07-09 09:10:05</c:v>
                </c:pt>
                <c:pt idx="5581">
                  <c:v> 20-07-09 09:10:10</c:v>
                </c:pt>
                <c:pt idx="5582">
                  <c:v> 20-07-09 09:10:15</c:v>
                </c:pt>
                <c:pt idx="5583">
                  <c:v> 20-07-09 09:10:20</c:v>
                </c:pt>
                <c:pt idx="5584">
                  <c:v> 20-07-09 09:10:25</c:v>
                </c:pt>
                <c:pt idx="5585">
                  <c:v> 20-07-09 09:10:30</c:v>
                </c:pt>
                <c:pt idx="5586">
                  <c:v> 20-07-09 09:10:35</c:v>
                </c:pt>
                <c:pt idx="5587">
                  <c:v> 20-07-09 09:10:40</c:v>
                </c:pt>
                <c:pt idx="5588">
                  <c:v> 20-07-09 09:10:45</c:v>
                </c:pt>
                <c:pt idx="5589">
                  <c:v> 20-07-09 09:10:50</c:v>
                </c:pt>
                <c:pt idx="5590">
                  <c:v> 20-07-09 09:10:55</c:v>
                </c:pt>
                <c:pt idx="5591">
                  <c:v> 20-07-09 09:11:00</c:v>
                </c:pt>
                <c:pt idx="5592">
                  <c:v> 20-07-09 09:11:05</c:v>
                </c:pt>
                <c:pt idx="5593">
                  <c:v> 20-07-09 09:12:05</c:v>
                </c:pt>
                <c:pt idx="5594">
                  <c:v> 20-07-09 09:12:10</c:v>
                </c:pt>
                <c:pt idx="5595">
                  <c:v> 20-07-09 09:12:15</c:v>
                </c:pt>
                <c:pt idx="5596">
                  <c:v> 20-07-09 09:12:20</c:v>
                </c:pt>
                <c:pt idx="5597">
                  <c:v> 20-07-09 09:12:25</c:v>
                </c:pt>
                <c:pt idx="5598">
                  <c:v> 20-07-09 09:12:30</c:v>
                </c:pt>
                <c:pt idx="5599">
                  <c:v> 20-07-09 09:12:35</c:v>
                </c:pt>
                <c:pt idx="5600">
                  <c:v> 20-07-09 09:12:40</c:v>
                </c:pt>
                <c:pt idx="5601">
                  <c:v> 20-07-09 09:12:45</c:v>
                </c:pt>
                <c:pt idx="5602">
                  <c:v> 20-07-09 09:12:50</c:v>
                </c:pt>
                <c:pt idx="5603">
                  <c:v> 20-07-09 09:12:55</c:v>
                </c:pt>
                <c:pt idx="5604">
                  <c:v> 20-07-09 09:13:00</c:v>
                </c:pt>
                <c:pt idx="5605">
                  <c:v> 20-07-09 09:13:05</c:v>
                </c:pt>
                <c:pt idx="5606">
                  <c:v> 20-07-09 09:13:10</c:v>
                </c:pt>
                <c:pt idx="5607">
                  <c:v> 20-07-09 09:13:15</c:v>
                </c:pt>
                <c:pt idx="5608">
                  <c:v> 20-07-09 09:13:20</c:v>
                </c:pt>
                <c:pt idx="5609">
                  <c:v> 20-07-09 09:13:25</c:v>
                </c:pt>
                <c:pt idx="5610">
                  <c:v> 20-07-09 09:13:30</c:v>
                </c:pt>
                <c:pt idx="5611">
                  <c:v> 20-07-09 09:13:35</c:v>
                </c:pt>
                <c:pt idx="5612">
                  <c:v> 20-07-09 09:16:30</c:v>
                </c:pt>
                <c:pt idx="5613">
                  <c:v> 20-07-09 09:16:35</c:v>
                </c:pt>
                <c:pt idx="5614">
                  <c:v> 20-07-09 09:16:40</c:v>
                </c:pt>
                <c:pt idx="5615">
                  <c:v> 20-07-09 09:16:45</c:v>
                </c:pt>
                <c:pt idx="5616">
                  <c:v> 20-07-09 09:16:50</c:v>
                </c:pt>
                <c:pt idx="5617">
                  <c:v> 20-07-09 09:16:55</c:v>
                </c:pt>
                <c:pt idx="5618">
                  <c:v> 20-07-09 09:17:00</c:v>
                </c:pt>
                <c:pt idx="5619">
                  <c:v> 20-07-09 09:17:05</c:v>
                </c:pt>
                <c:pt idx="5620">
                  <c:v> 20-07-09 09:17:10</c:v>
                </c:pt>
                <c:pt idx="5621">
                  <c:v> 20-07-09 09:17:15</c:v>
                </c:pt>
                <c:pt idx="5622">
                  <c:v> 20-07-09 09:17:20</c:v>
                </c:pt>
                <c:pt idx="5623">
                  <c:v> 20-07-09 09:17:25</c:v>
                </c:pt>
                <c:pt idx="5624">
                  <c:v> 20-07-09 09:17:45</c:v>
                </c:pt>
                <c:pt idx="5625">
                  <c:v> 20-07-09 09:17:50</c:v>
                </c:pt>
                <c:pt idx="5626">
                  <c:v> 20-07-09 09:17:55</c:v>
                </c:pt>
                <c:pt idx="5627">
                  <c:v> 20-07-09 09:18:00</c:v>
                </c:pt>
                <c:pt idx="5628">
                  <c:v> 20-07-09 09:18:05</c:v>
                </c:pt>
                <c:pt idx="5629">
                  <c:v> 20-07-09 09:18:10</c:v>
                </c:pt>
                <c:pt idx="5630">
                  <c:v> 20-07-09 09:18:15</c:v>
                </c:pt>
                <c:pt idx="5631">
                  <c:v> 20-07-09 09:18:20</c:v>
                </c:pt>
                <c:pt idx="5632">
                  <c:v> 20-07-09 09:18:25</c:v>
                </c:pt>
                <c:pt idx="5633">
                  <c:v> 20-07-09 09:18:30</c:v>
                </c:pt>
                <c:pt idx="5634">
                  <c:v> 20-07-09 09:18:35</c:v>
                </c:pt>
                <c:pt idx="5635">
                  <c:v> 20-07-09 09:18:40</c:v>
                </c:pt>
                <c:pt idx="5636">
                  <c:v> 20-07-09 09:24:55</c:v>
                </c:pt>
                <c:pt idx="5637">
                  <c:v> 20-07-09 09:25:00</c:v>
                </c:pt>
                <c:pt idx="5638">
                  <c:v> 20-07-09 09:25:05</c:v>
                </c:pt>
                <c:pt idx="5639">
                  <c:v> 20-07-09 09:25:10</c:v>
                </c:pt>
                <c:pt idx="5640">
                  <c:v> 20-07-09 09:25:15</c:v>
                </c:pt>
                <c:pt idx="5641">
                  <c:v> 20-07-09 09:25:20</c:v>
                </c:pt>
                <c:pt idx="5642">
                  <c:v> 20-07-09 09:25:25</c:v>
                </c:pt>
                <c:pt idx="5643">
                  <c:v> 20-07-09 09:25:30</c:v>
                </c:pt>
                <c:pt idx="5644">
                  <c:v> 20-07-09 09:25:35</c:v>
                </c:pt>
                <c:pt idx="5645">
                  <c:v> 20-07-09 09:25:40</c:v>
                </c:pt>
                <c:pt idx="5646">
                  <c:v> 20-07-09 09:25:45</c:v>
                </c:pt>
                <c:pt idx="5647">
                  <c:v> 20-07-09 09:25:50</c:v>
                </c:pt>
                <c:pt idx="5648">
                  <c:v> 20-07-09 09:26:55</c:v>
                </c:pt>
                <c:pt idx="5649">
                  <c:v> 20-07-09 09:27:00</c:v>
                </c:pt>
                <c:pt idx="5650">
                  <c:v> 20-07-09 09:27:05</c:v>
                </c:pt>
                <c:pt idx="5651">
                  <c:v> 20-07-09 09:27:10</c:v>
                </c:pt>
                <c:pt idx="5652">
                  <c:v> 20-07-09 09:27:15</c:v>
                </c:pt>
                <c:pt idx="5653">
                  <c:v> 20-07-09 09:27:20</c:v>
                </c:pt>
                <c:pt idx="5654">
                  <c:v> 20-07-09 09:27:25</c:v>
                </c:pt>
                <c:pt idx="5655">
                  <c:v> 20-07-09 09:27:30</c:v>
                </c:pt>
                <c:pt idx="5656">
                  <c:v> 20-07-09 09:27:35</c:v>
                </c:pt>
                <c:pt idx="5657">
                  <c:v> 20-07-09 09:27:40</c:v>
                </c:pt>
                <c:pt idx="5658">
                  <c:v> 20-07-09 09:27:45</c:v>
                </c:pt>
                <c:pt idx="5659">
                  <c:v> 20-07-09 09:27:50</c:v>
                </c:pt>
                <c:pt idx="5660">
                  <c:v> 20-07-09 09:27:55</c:v>
                </c:pt>
                <c:pt idx="5661">
                  <c:v> 20-07-09 09:28:00</c:v>
                </c:pt>
                <c:pt idx="5662">
                  <c:v> 20-07-09 09:28:05</c:v>
                </c:pt>
                <c:pt idx="5663">
                  <c:v> 20-07-09 09:28:10</c:v>
                </c:pt>
                <c:pt idx="5664">
                  <c:v> 20-07-09 09:28:15</c:v>
                </c:pt>
                <c:pt idx="5665">
                  <c:v> 20-07-09 09:28:20</c:v>
                </c:pt>
                <c:pt idx="5666">
                  <c:v> 20-07-09 09:28:25</c:v>
                </c:pt>
                <c:pt idx="5667">
                  <c:v> 20-07-09 09:28:30</c:v>
                </c:pt>
                <c:pt idx="5668">
                  <c:v> 20-07-09 09:28:35</c:v>
                </c:pt>
                <c:pt idx="5669">
                  <c:v> 20-07-09 09:28:40</c:v>
                </c:pt>
                <c:pt idx="5670">
                  <c:v> 20-07-09 09:28:45</c:v>
                </c:pt>
                <c:pt idx="5671">
                  <c:v> 20-07-09 09:28:50</c:v>
                </c:pt>
                <c:pt idx="5672">
                  <c:v> 20-07-09 09:28:55</c:v>
                </c:pt>
                <c:pt idx="5673">
                  <c:v> 20-07-09 09:29:00</c:v>
                </c:pt>
                <c:pt idx="5674">
                  <c:v> 20-07-09 09:29:05</c:v>
                </c:pt>
                <c:pt idx="5675">
                  <c:v> 20-07-09 09:29:45</c:v>
                </c:pt>
                <c:pt idx="5676">
                  <c:v> 20-07-09 09:29:50</c:v>
                </c:pt>
                <c:pt idx="5677">
                  <c:v> 20-07-09 09:29:55</c:v>
                </c:pt>
                <c:pt idx="5678">
                  <c:v> 20-07-09 09:30:00</c:v>
                </c:pt>
                <c:pt idx="5679">
                  <c:v> 20-07-09 09:30:05</c:v>
                </c:pt>
                <c:pt idx="5680">
                  <c:v> 20-07-09 09:30:10</c:v>
                </c:pt>
                <c:pt idx="5681">
                  <c:v> 20-07-09 09:30:15</c:v>
                </c:pt>
                <c:pt idx="5682">
                  <c:v> 20-07-09 09:30:20</c:v>
                </c:pt>
                <c:pt idx="5683">
                  <c:v> 20-07-09 09:30:25</c:v>
                </c:pt>
                <c:pt idx="5684">
                  <c:v> 20-07-09 09:30:30</c:v>
                </c:pt>
                <c:pt idx="5685">
                  <c:v> 20-07-09 09:30:35</c:v>
                </c:pt>
                <c:pt idx="5686">
                  <c:v> 20-07-09 09:30:40</c:v>
                </c:pt>
                <c:pt idx="5687">
                  <c:v> 20-07-09 09:31:40</c:v>
                </c:pt>
                <c:pt idx="5688">
                  <c:v> 20-07-09 09:31:45</c:v>
                </c:pt>
                <c:pt idx="5689">
                  <c:v> 20-07-09 09:31:50</c:v>
                </c:pt>
                <c:pt idx="5690">
                  <c:v> 20-07-09 09:31:55</c:v>
                </c:pt>
                <c:pt idx="5691">
                  <c:v> 20-07-09 09:32:00</c:v>
                </c:pt>
                <c:pt idx="5692">
                  <c:v> 20-07-09 09:32:05</c:v>
                </c:pt>
                <c:pt idx="5693">
                  <c:v> 20-07-09 09:32:10</c:v>
                </c:pt>
                <c:pt idx="5694">
                  <c:v> 20-07-09 09:32:15</c:v>
                </c:pt>
                <c:pt idx="5695">
                  <c:v> 20-07-09 09:32:20</c:v>
                </c:pt>
                <c:pt idx="5696">
                  <c:v> 20-07-09 09:32:25</c:v>
                </c:pt>
                <c:pt idx="5697">
                  <c:v> 20-07-09 09:32:30</c:v>
                </c:pt>
                <c:pt idx="5698">
                  <c:v> 20-07-09 09:32:35</c:v>
                </c:pt>
                <c:pt idx="5699">
                  <c:v> 20-07-09 09:32:55</c:v>
                </c:pt>
                <c:pt idx="5700">
                  <c:v> 20-07-09 09:33:00</c:v>
                </c:pt>
                <c:pt idx="5701">
                  <c:v> 20-07-09 09:33:05</c:v>
                </c:pt>
                <c:pt idx="5702">
                  <c:v> 20-07-09 09:33:10</c:v>
                </c:pt>
                <c:pt idx="5703">
                  <c:v> 20-07-09 09:33:15</c:v>
                </c:pt>
                <c:pt idx="5704">
                  <c:v> 20-07-09 09:33:20</c:v>
                </c:pt>
                <c:pt idx="5705">
                  <c:v> 20-07-09 09:33:25</c:v>
                </c:pt>
                <c:pt idx="5706">
                  <c:v> 20-07-09 09:33:30</c:v>
                </c:pt>
                <c:pt idx="5707">
                  <c:v> 20-07-09 09:33:35</c:v>
                </c:pt>
                <c:pt idx="5708">
                  <c:v> 20-07-09 09:33:40</c:v>
                </c:pt>
                <c:pt idx="5709">
                  <c:v> 20-07-09 09:33:45</c:v>
                </c:pt>
                <c:pt idx="5710">
                  <c:v> 20-07-09 09:33:50</c:v>
                </c:pt>
                <c:pt idx="5711">
                  <c:v> 20-07-09 09:36:00</c:v>
                </c:pt>
                <c:pt idx="5712">
                  <c:v> 20-07-09 09:36:05</c:v>
                </c:pt>
                <c:pt idx="5713">
                  <c:v> 20-07-09 09:36:10</c:v>
                </c:pt>
                <c:pt idx="5714">
                  <c:v> 20-07-09 09:36:15</c:v>
                </c:pt>
                <c:pt idx="5715">
                  <c:v> 20-07-09 09:36:20</c:v>
                </c:pt>
                <c:pt idx="5716">
                  <c:v> 20-07-09 09:36:25</c:v>
                </c:pt>
                <c:pt idx="5717">
                  <c:v> 20-07-09 09:36:30</c:v>
                </c:pt>
                <c:pt idx="5718">
                  <c:v> 20-07-09 09:36:35</c:v>
                </c:pt>
                <c:pt idx="5719">
                  <c:v> 20-07-09 09:36:40</c:v>
                </c:pt>
                <c:pt idx="5720">
                  <c:v> 20-07-09 09:36:45</c:v>
                </c:pt>
                <c:pt idx="5721">
                  <c:v> 20-07-09 09:36:50</c:v>
                </c:pt>
                <c:pt idx="5722">
                  <c:v> 20-07-09 09:36:55</c:v>
                </c:pt>
                <c:pt idx="5723">
                  <c:v> 20-07-09 09:37:00</c:v>
                </c:pt>
                <c:pt idx="5724">
                  <c:v> 20-07-09 09:37:05</c:v>
                </c:pt>
                <c:pt idx="5725">
                  <c:v> 20-07-09 09:37:10</c:v>
                </c:pt>
                <c:pt idx="5726">
                  <c:v> 20-07-09 09:37:15</c:v>
                </c:pt>
                <c:pt idx="5727">
                  <c:v> 20-07-09 09:37:20</c:v>
                </c:pt>
                <c:pt idx="5728">
                  <c:v> 20-07-09 09:37:25</c:v>
                </c:pt>
                <c:pt idx="5729">
                  <c:v> 20-07-09 09:37:30</c:v>
                </c:pt>
                <c:pt idx="5730">
                  <c:v> 20-07-09 09:37:35</c:v>
                </c:pt>
                <c:pt idx="5731">
                  <c:v> 20-07-09 09:37:40</c:v>
                </c:pt>
                <c:pt idx="5732">
                  <c:v> 20-07-09 09:37:45</c:v>
                </c:pt>
                <c:pt idx="5733">
                  <c:v> 20-07-09 09:37:50</c:v>
                </c:pt>
                <c:pt idx="5734">
                  <c:v> 20-07-09 09:37:55</c:v>
                </c:pt>
                <c:pt idx="5735">
                  <c:v> 20-07-09 09:38:00</c:v>
                </c:pt>
                <c:pt idx="5736">
                  <c:v> 20-07-09 09:38:05</c:v>
                </c:pt>
                <c:pt idx="5737">
                  <c:v> 20-07-09 09:38:10</c:v>
                </c:pt>
                <c:pt idx="5738">
                  <c:v> 20-07-09 09:38:15</c:v>
                </c:pt>
                <c:pt idx="5739">
                  <c:v> 20-07-09 09:38:20</c:v>
                </c:pt>
                <c:pt idx="5740">
                  <c:v> 20-07-09 09:38:25</c:v>
                </c:pt>
                <c:pt idx="5741">
                  <c:v> 20-07-09 09:38:30</c:v>
                </c:pt>
                <c:pt idx="5742">
                  <c:v> 20-07-09 09:38:35</c:v>
                </c:pt>
                <c:pt idx="5743">
                  <c:v> 20-07-09 09:38:40</c:v>
                </c:pt>
                <c:pt idx="5744">
                  <c:v> 20-07-09 09:38:45</c:v>
                </c:pt>
                <c:pt idx="5745">
                  <c:v> 20-07-09 09:39:30</c:v>
                </c:pt>
                <c:pt idx="5746">
                  <c:v> 20-07-09 09:39:35</c:v>
                </c:pt>
                <c:pt idx="5747">
                  <c:v> 20-07-09 09:39:40</c:v>
                </c:pt>
                <c:pt idx="5748">
                  <c:v> 20-07-09 09:39:45</c:v>
                </c:pt>
                <c:pt idx="5749">
                  <c:v> 20-07-09 09:39:50</c:v>
                </c:pt>
                <c:pt idx="5750">
                  <c:v> 20-07-09 09:39:55</c:v>
                </c:pt>
                <c:pt idx="5751">
                  <c:v> 20-07-09 09:40:00</c:v>
                </c:pt>
                <c:pt idx="5752">
                  <c:v> 20-07-09 09:40:05</c:v>
                </c:pt>
                <c:pt idx="5753">
                  <c:v> 20-07-09 09:40:10</c:v>
                </c:pt>
                <c:pt idx="5754">
                  <c:v> 20-07-09 09:40:15</c:v>
                </c:pt>
                <c:pt idx="5755">
                  <c:v> 20-07-09 09:40:20</c:v>
                </c:pt>
                <c:pt idx="5756">
                  <c:v> 20-07-09 09:40:25</c:v>
                </c:pt>
                <c:pt idx="5757">
                  <c:v> 20-07-09 09:40:30</c:v>
                </c:pt>
                <c:pt idx="5758">
                  <c:v> 20-07-09 09:40:35</c:v>
                </c:pt>
                <c:pt idx="5759">
                  <c:v> 20-07-09 09:42:35</c:v>
                </c:pt>
                <c:pt idx="5760">
                  <c:v> 20-07-09 09:42:40</c:v>
                </c:pt>
                <c:pt idx="5761">
                  <c:v> 20-07-09 09:42:45</c:v>
                </c:pt>
                <c:pt idx="5762">
                  <c:v> 20-07-09 09:42:50</c:v>
                </c:pt>
                <c:pt idx="5763">
                  <c:v> 20-07-09 09:42:55</c:v>
                </c:pt>
                <c:pt idx="5764">
                  <c:v> 20-07-09 09:43:00</c:v>
                </c:pt>
                <c:pt idx="5765">
                  <c:v> 20-07-09 09:43:05</c:v>
                </c:pt>
                <c:pt idx="5766">
                  <c:v> 20-07-09 09:43:10</c:v>
                </c:pt>
                <c:pt idx="5767">
                  <c:v> 20-07-09 09:43:15</c:v>
                </c:pt>
                <c:pt idx="5768">
                  <c:v> 20-07-09 09:43:20</c:v>
                </c:pt>
                <c:pt idx="5769">
                  <c:v> 20-07-09 09:43:25</c:v>
                </c:pt>
                <c:pt idx="5770">
                  <c:v> 20-07-09 09:43:30</c:v>
                </c:pt>
                <c:pt idx="5771">
                  <c:v> 20-07-09 09:43:35</c:v>
                </c:pt>
                <c:pt idx="5772">
                  <c:v> 20-07-09 09:46:25</c:v>
                </c:pt>
                <c:pt idx="5773">
                  <c:v> 20-07-09 09:46:30</c:v>
                </c:pt>
                <c:pt idx="5774">
                  <c:v> 20-07-09 09:46:35</c:v>
                </c:pt>
                <c:pt idx="5775">
                  <c:v> 20-07-09 09:46:40</c:v>
                </c:pt>
                <c:pt idx="5776">
                  <c:v> 20-07-09 09:46:45</c:v>
                </c:pt>
                <c:pt idx="5777">
                  <c:v> 20-07-09 09:46:50</c:v>
                </c:pt>
                <c:pt idx="5778">
                  <c:v> 20-07-09 09:46:55</c:v>
                </c:pt>
                <c:pt idx="5779">
                  <c:v> 20-07-09 09:47:00</c:v>
                </c:pt>
                <c:pt idx="5780">
                  <c:v> 20-07-09 09:47:05</c:v>
                </c:pt>
                <c:pt idx="5781">
                  <c:v> 20-07-09 09:47:10</c:v>
                </c:pt>
                <c:pt idx="5782">
                  <c:v> 20-07-09 09:47:15</c:v>
                </c:pt>
                <c:pt idx="5783">
                  <c:v> 20-07-09 09:47:20</c:v>
                </c:pt>
                <c:pt idx="5784">
                  <c:v> 20-07-09 09:47:50</c:v>
                </c:pt>
                <c:pt idx="5785">
                  <c:v> 20-07-09 09:47:55</c:v>
                </c:pt>
                <c:pt idx="5786">
                  <c:v> 20-07-09 09:48:00</c:v>
                </c:pt>
                <c:pt idx="5787">
                  <c:v> 20-07-09 09:48:05</c:v>
                </c:pt>
                <c:pt idx="5788">
                  <c:v> 20-07-09 09:48:10</c:v>
                </c:pt>
                <c:pt idx="5789">
                  <c:v> 20-07-09 09:48:15</c:v>
                </c:pt>
                <c:pt idx="5790">
                  <c:v> 20-07-09 09:48:20</c:v>
                </c:pt>
                <c:pt idx="5791">
                  <c:v> 20-07-09 09:48:25</c:v>
                </c:pt>
                <c:pt idx="5792">
                  <c:v> 20-07-09 09:48:30</c:v>
                </c:pt>
                <c:pt idx="5793">
                  <c:v> 20-07-09 09:48:35</c:v>
                </c:pt>
                <c:pt idx="5794">
                  <c:v> 20-07-09 09:48:40</c:v>
                </c:pt>
                <c:pt idx="5795">
                  <c:v> 20-07-09 09:48:45</c:v>
                </c:pt>
                <c:pt idx="5796">
                  <c:v> 20-07-09 09:48:50</c:v>
                </c:pt>
                <c:pt idx="5797">
                  <c:v> 20-07-09 09:48:55</c:v>
                </c:pt>
                <c:pt idx="5798">
                  <c:v> 20-07-09 09:49:00</c:v>
                </c:pt>
                <c:pt idx="5799">
                  <c:v> 20-07-09 09:49:05</c:v>
                </c:pt>
                <c:pt idx="5800">
                  <c:v> 20-07-09 09:49:10</c:v>
                </c:pt>
                <c:pt idx="5801">
                  <c:v> 20-07-09 09:49:15</c:v>
                </c:pt>
                <c:pt idx="5802">
                  <c:v> 20-07-09 09:49:20</c:v>
                </c:pt>
                <c:pt idx="5803">
                  <c:v> 20-07-09 09:49:25</c:v>
                </c:pt>
                <c:pt idx="5804">
                  <c:v> 20-07-09 09:49:30</c:v>
                </c:pt>
                <c:pt idx="5805">
                  <c:v> 20-07-09 09:49:35</c:v>
                </c:pt>
                <c:pt idx="5806">
                  <c:v> 20-07-09 09:49:40</c:v>
                </c:pt>
                <c:pt idx="5807">
                  <c:v> 20-07-09 09:49:45</c:v>
                </c:pt>
                <c:pt idx="5808">
                  <c:v> 20-07-09 09:49:50</c:v>
                </c:pt>
                <c:pt idx="5809">
                  <c:v> 20-07-09 09:49:55</c:v>
                </c:pt>
                <c:pt idx="5810">
                  <c:v> 20-07-09 09:50:00</c:v>
                </c:pt>
                <c:pt idx="5811">
                  <c:v> 20-07-09 09:50:05</c:v>
                </c:pt>
                <c:pt idx="5812">
                  <c:v> 20-07-09 09:50:10</c:v>
                </c:pt>
                <c:pt idx="5813">
                  <c:v> 20-07-09 09:50:15</c:v>
                </c:pt>
                <c:pt idx="5814">
                  <c:v> 20-07-09 09:50:20</c:v>
                </c:pt>
                <c:pt idx="5815">
                  <c:v> 20-07-09 09:50:25</c:v>
                </c:pt>
                <c:pt idx="5816">
                  <c:v> 20-07-09 09:50:30</c:v>
                </c:pt>
                <c:pt idx="5817">
                  <c:v> 20-07-09 09:50:35</c:v>
                </c:pt>
                <c:pt idx="5818">
                  <c:v> 20-07-09 09:50:40</c:v>
                </c:pt>
                <c:pt idx="5819">
                  <c:v> 20-07-09 09:50:45</c:v>
                </c:pt>
                <c:pt idx="5820">
                  <c:v> 20-07-09 09:50:50</c:v>
                </c:pt>
                <c:pt idx="5821">
                  <c:v> 20-07-09 09:50:55</c:v>
                </c:pt>
                <c:pt idx="5822">
                  <c:v> 20-07-09 09:51:00</c:v>
                </c:pt>
                <c:pt idx="5823">
                  <c:v> 20-07-09 09:51:05</c:v>
                </c:pt>
                <c:pt idx="5824">
                  <c:v> 20-07-09 09:51:10</c:v>
                </c:pt>
                <c:pt idx="5825">
                  <c:v> 20-07-09 09:51:15</c:v>
                </c:pt>
                <c:pt idx="5826">
                  <c:v> 20-07-09 09:51:20</c:v>
                </c:pt>
                <c:pt idx="5827">
                  <c:v> 20-07-09 09:51:25</c:v>
                </c:pt>
                <c:pt idx="5828">
                  <c:v> 20-07-09 09:51:30</c:v>
                </c:pt>
                <c:pt idx="5829">
                  <c:v> 20-07-09 09:51:35</c:v>
                </c:pt>
                <c:pt idx="5830">
                  <c:v> 20-07-09 09:51:40</c:v>
                </c:pt>
                <c:pt idx="5831">
                  <c:v> 20-07-09 09:51:45</c:v>
                </c:pt>
                <c:pt idx="5832">
                  <c:v> 20-07-09 09:51:50</c:v>
                </c:pt>
                <c:pt idx="5833">
                  <c:v> 20-07-09 09:51:55</c:v>
                </c:pt>
                <c:pt idx="5834">
                  <c:v> 20-07-09 09:52:00</c:v>
                </c:pt>
                <c:pt idx="5835">
                  <c:v> 20-07-09 09:53:45</c:v>
                </c:pt>
                <c:pt idx="5836">
                  <c:v> 20-07-09 09:53:50</c:v>
                </c:pt>
                <c:pt idx="5837">
                  <c:v> 20-07-09 09:53:55</c:v>
                </c:pt>
                <c:pt idx="5838">
                  <c:v> 20-07-09 09:54:00</c:v>
                </c:pt>
                <c:pt idx="5839">
                  <c:v> 20-07-09 09:54:05</c:v>
                </c:pt>
                <c:pt idx="5840">
                  <c:v> 20-07-09 09:54:10</c:v>
                </c:pt>
                <c:pt idx="5841">
                  <c:v> 20-07-09 09:54:15</c:v>
                </c:pt>
                <c:pt idx="5842">
                  <c:v> 20-07-09 09:54:20</c:v>
                </c:pt>
                <c:pt idx="5843">
                  <c:v> 20-07-09 09:54:25</c:v>
                </c:pt>
                <c:pt idx="5844">
                  <c:v> 20-07-09 09:54:30</c:v>
                </c:pt>
                <c:pt idx="5845">
                  <c:v> 20-07-09 09:54:35</c:v>
                </c:pt>
                <c:pt idx="5846">
                  <c:v> 20-07-09 09:54:40</c:v>
                </c:pt>
                <c:pt idx="5847">
                  <c:v> 20-07-09 09:56:40</c:v>
                </c:pt>
                <c:pt idx="5848">
                  <c:v> 20-07-09 09:56:45</c:v>
                </c:pt>
                <c:pt idx="5849">
                  <c:v> 20-07-09 09:56:50</c:v>
                </c:pt>
                <c:pt idx="5850">
                  <c:v> 20-07-09 09:56:55</c:v>
                </c:pt>
                <c:pt idx="5851">
                  <c:v> 20-07-09 09:57:00</c:v>
                </c:pt>
                <c:pt idx="5852">
                  <c:v> 20-07-09 09:57:05</c:v>
                </c:pt>
                <c:pt idx="5853">
                  <c:v> 20-07-09 09:57:10</c:v>
                </c:pt>
                <c:pt idx="5854">
                  <c:v> 20-07-09 09:57:15</c:v>
                </c:pt>
                <c:pt idx="5855">
                  <c:v> 20-07-09 09:57:20</c:v>
                </c:pt>
                <c:pt idx="5856">
                  <c:v> 20-07-09 09:57:25</c:v>
                </c:pt>
                <c:pt idx="5857">
                  <c:v> 20-07-09 09:57:30</c:v>
                </c:pt>
                <c:pt idx="5858">
                  <c:v> 20-07-09 09:57:35</c:v>
                </c:pt>
                <c:pt idx="5859">
                  <c:v> 20-07-09 09:57:40</c:v>
                </c:pt>
                <c:pt idx="5860">
                  <c:v> 20-07-09 09:57:45</c:v>
                </c:pt>
                <c:pt idx="5861">
                  <c:v> 20-07-09 09:57:50</c:v>
                </c:pt>
                <c:pt idx="5862">
                  <c:v> 20-07-09 09:57:55</c:v>
                </c:pt>
                <c:pt idx="5863">
                  <c:v> 20-07-09 09:58:00</c:v>
                </c:pt>
                <c:pt idx="5864">
                  <c:v> 20-07-09 09:58:05</c:v>
                </c:pt>
                <c:pt idx="5865">
                  <c:v> 20-07-09 09:58:10</c:v>
                </c:pt>
                <c:pt idx="5866">
                  <c:v> 20-07-09 09:58:15</c:v>
                </c:pt>
                <c:pt idx="5867">
                  <c:v> 20-07-09 09:58:20</c:v>
                </c:pt>
                <c:pt idx="5868">
                  <c:v> 20-07-09 09:58:25</c:v>
                </c:pt>
                <c:pt idx="5869">
                  <c:v> 20-07-09 09:58:30</c:v>
                </c:pt>
                <c:pt idx="5870">
                  <c:v> 20-07-09 09:58:35</c:v>
                </c:pt>
                <c:pt idx="5871">
                  <c:v> 20-07-09 09:58:40</c:v>
                </c:pt>
                <c:pt idx="5872">
                  <c:v> 20-07-09 09:58:45</c:v>
                </c:pt>
                <c:pt idx="5873">
                  <c:v> 20-07-09 09:58:50</c:v>
                </c:pt>
                <c:pt idx="5874">
                  <c:v> 20-07-09 09:58:55</c:v>
                </c:pt>
                <c:pt idx="5875">
                  <c:v> 20-07-09 09:59:00</c:v>
                </c:pt>
                <c:pt idx="5876">
                  <c:v> 20-07-09 09:59:05</c:v>
                </c:pt>
                <c:pt idx="5877">
                  <c:v> 20-07-09 09:59:10</c:v>
                </c:pt>
                <c:pt idx="5878">
                  <c:v> 20-07-09 09:59:15</c:v>
                </c:pt>
                <c:pt idx="5879">
                  <c:v> 20-07-09 09:59:20</c:v>
                </c:pt>
                <c:pt idx="5880">
                  <c:v> 20-07-09 09:59:25</c:v>
                </c:pt>
                <c:pt idx="5881">
                  <c:v> 20-07-09 09:59:30</c:v>
                </c:pt>
                <c:pt idx="5882">
                  <c:v> 20-07-09 09:59:35</c:v>
                </c:pt>
                <c:pt idx="5883">
                  <c:v> 20-07-09 09:59:40</c:v>
                </c:pt>
                <c:pt idx="5884">
                  <c:v> 20-07-09 09:59:45</c:v>
                </c:pt>
                <c:pt idx="5885">
                  <c:v> 20-07-09 10:00:30</c:v>
                </c:pt>
                <c:pt idx="5886">
                  <c:v> 20-07-09 10:00:35</c:v>
                </c:pt>
                <c:pt idx="5887">
                  <c:v> 20-07-09 10:00:40</c:v>
                </c:pt>
                <c:pt idx="5888">
                  <c:v> 20-07-09 10:00:45</c:v>
                </c:pt>
                <c:pt idx="5889">
                  <c:v> 20-07-09 10:00:50</c:v>
                </c:pt>
                <c:pt idx="5890">
                  <c:v> 20-07-09 10:00:55</c:v>
                </c:pt>
                <c:pt idx="5891">
                  <c:v> 20-07-09 10:01:00</c:v>
                </c:pt>
                <c:pt idx="5892">
                  <c:v> 20-07-09 10:01:05</c:v>
                </c:pt>
                <c:pt idx="5893">
                  <c:v> 20-07-09 10:01:10</c:v>
                </c:pt>
                <c:pt idx="5894">
                  <c:v> 20-07-09 10:01:15</c:v>
                </c:pt>
                <c:pt idx="5895">
                  <c:v> 20-07-09 10:01:20</c:v>
                </c:pt>
                <c:pt idx="5896">
                  <c:v> 20-07-09 10:01:25</c:v>
                </c:pt>
                <c:pt idx="5897">
                  <c:v> 20-07-09 10:01:35</c:v>
                </c:pt>
                <c:pt idx="5898">
                  <c:v> 20-07-09 10:01:40</c:v>
                </c:pt>
                <c:pt idx="5899">
                  <c:v> 20-07-09 10:01:45</c:v>
                </c:pt>
                <c:pt idx="5900">
                  <c:v> 20-07-09 10:01:50</c:v>
                </c:pt>
                <c:pt idx="5901">
                  <c:v> 20-07-09 10:01:55</c:v>
                </c:pt>
                <c:pt idx="5902">
                  <c:v> 20-07-09 10:02:00</c:v>
                </c:pt>
                <c:pt idx="5903">
                  <c:v> 20-07-09 10:02:05</c:v>
                </c:pt>
                <c:pt idx="5904">
                  <c:v> 20-07-09 10:02:10</c:v>
                </c:pt>
                <c:pt idx="5905">
                  <c:v> 20-07-09 10:02:15</c:v>
                </c:pt>
                <c:pt idx="5906">
                  <c:v> 20-07-09 10:02:20</c:v>
                </c:pt>
                <c:pt idx="5907">
                  <c:v> 20-07-09 10:02:25</c:v>
                </c:pt>
                <c:pt idx="5908">
                  <c:v> 20-07-09 10:02:30</c:v>
                </c:pt>
                <c:pt idx="5909">
                  <c:v> 20-07-09 10:02:35</c:v>
                </c:pt>
                <c:pt idx="5910">
                  <c:v> 20-07-09 10:02:40</c:v>
                </c:pt>
                <c:pt idx="5911">
                  <c:v> 20-07-09 10:02:45</c:v>
                </c:pt>
                <c:pt idx="5912">
                  <c:v> 20-07-09 10:02:50</c:v>
                </c:pt>
                <c:pt idx="5913">
                  <c:v> 20-07-09 10:02:55</c:v>
                </c:pt>
                <c:pt idx="5914">
                  <c:v> 20-07-09 10:03:00</c:v>
                </c:pt>
                <c:pt idx="5915">
                  <c:v> 20-07-09 10:03:05</c:v>
                </c:pt>
                <c:pt idx="5916">
                  <c:v> 20-07-09 10:03:10</c:v>
                </c:pt>
                <c:pt idx="5917">
                  <c:v> 20-07-09 10:03:15</c:v>
                </c:pt>
                <c:pt idx="5918">
                  <c:v> 20-07-09 10:03:20</c:v>
                </c:pt>
                <c:pt idx="5919">
                  <c:v> 20-07-09 10:03:25</c:v>
                </c:pt>
                <c:pt idx="5920">
                  <c:v> 20-07-09 10:03:30</c:v>
                </c:pt>
                <c:pt idx="5921">
                  <c:v> 20-07-09 10:03:35</c:v>
                </c:pt>
                <c:pt idx="5922">
                  <c:v> 20-07-09 10:03:40</c:v>
                </c:pt>
                <c:pt idx="5923">
                  <c:v> 20-07-09 10:03:45</c:v>
                </c:pt>
                <c:pt idx="5924">
                  <c:v> 20-07-09 10:03:50</c:v>
                </c:pt>
                <c:pt idx="5925">
                  <c:v> 20-07-09 10:03:55</c:v>
                </c:pt>
                <c:pt idx="5926">
                  <c:v> 20-07-09 10:04:00</c:v>
                </c:pt>
                <c:pt idx="5927">
                  <c:v> 20-07-09 10:04:05</c:v>
                </c:pt>
                <c:pt idx="5928">
                  <c:v> 20-07-09 10:04:10</c:v>
                </c:pt>
                <c:pt idx="5929">
                  <c:v> 20-07-09 10:04:15</c:v>
                </c:pt>
                <c:pt idx="5930">
                  <c:v> 20-07-09 10:04:20</c:v>
                </c:pt>
                <c:pt idx="5931">
                  <c:v> 20-07-09 10:04:25</c:v>
                </c:pt>
                <c:pt idx="5932">
                  <c:v> 20-07-09 10:04:30</c:v>
                </c:pt>
                <c:pt idx="5933">
                  <c:v> 20-07-09 10:04:35</c:v>
                </c:pt>
                <c:pt idx="5934">
                  <c:v> 20-07-09 10:04:40</c:v>
                </c:pt>
                <c:pt idx="5935">
                  <c:v> 20-07-09 10:04:45</c:v>
                </c:pt>
                <c:pt idx="5936">
                  <c:v> 20-07-09 10:05:25</c:v>
                </c:pt>
                <c:pt idx="5937">
                  <c:v> 20-07-09 10:05:30</c:v>
                </c:pt>
                <c:pt idx="5938">
                  <c:v> 20-07-09 10:05:35</c:v>
                </c:pt>
                <c:pt idx="5939">
                  <c:v> 20-07-09 10:05:40</c:v>
                </c:pt>
                <c:pt idx="5940">
                  <c:v> 20-07-09 10:05:45</c:v>
                </c:pt>
                <c:pt idx="5941">
                  <c:v> 20-07-09 10:05:50</c:v>
                </c:pt>
                <c:pt idx="5942">
                  <c:v> 20-07-09 10:05:55</c:v>
                </c:pt>
                <c:pt idx="5943">
                  <c:v> 20-07-09 10:06:00</c:v>
                </c:pt>
                <c:pt idx="5944">
                  <c:v> 20-07-09 10:06:05</c:v>
                </c:pt>
                <c:pt idx="5945">
                  <c:v> 20-07-09 10:06:10</c:v>
                </c:pt>
                <c:pt idx="5946">
                  <c:v> 20-07-09 10:06:15</c:v>
                </c:pt>
                <c:pt idx="5947">
                  <c:v> 20-07-09 10:06:20</c:v>
                </c:pt>
                <c:pt idx="5948">
                  <c:v> 20-07-09 10:06:25</c:v>
                </c:pt>
                <c:pt idx="5949">
                  <c:v> 20-07-09 10:06:30</c:v>
                </c:pt>
                <c:pt idx="5950">
                  <c:v> 20-07-09 10:06:35</c:v>
                </c:pt>
                <c:pt idx="5951">
                  <c:v> 20-07-09 10:06:40</c:v>
                </c:pt>
                <c:pt idx="5952">
                  <c:v> 20-07-09 10:06:45</c:v>
                </c:pt>
                <c:pt idx="5953">
                  <c:v> 20-07-09 10:06:50</c:v>
                </c:pt>
                <c:pt idx="5954">
                  <c:v> 20-07-09 10:06:55</c:v>
                </c:pt>
                <c:pt idx="5955">
                  <c:v> 20-07-09 10:07:00</c:v>
                </c:pt>
                <c:pt idx="5956">
                  <c:v> 20-07-09 10:07:05</c:v>
                </c:pt>
                <c:pt idx="5957">
                  <c:v> 20-07-09 10:07:10</c:v>
                </c:pt>
                <c:pt idx="5958">
                  <c:v> 20-07-09 10:12:30</c:v>
                </c:pt>
                <c:pt idx="5959">
                  <c:v> 20-07-09 10:12:35</c:v>
                </c:pt>
                <c:pt idx="5960">
                  <c:v> 20-07-09 10:12:40</c:v>
                </c:pt>
                <c:pt idx="5961">
                  <c:v> 20-07-09 10:12:45</c:v>
                </c:pt>
                <c:pt idx="5962">
                  <c:v> 20-07-09 10:12:50</c:v>
                </c:pt>
                <c:pt idx="5963">
                  <c:v> 20-07-09 10:12:55</c:v>
                </c:pt>
                <c:pt idx="5964">
                  <c:v> 20-07-09 10:13:00</c:v>
                </c:pt>
                <c:pt idx="5965">
                  <c:v> 20-07-09 10:13:05</c:v>
                </c:pt>
                <c:pt idx="5966">
                  <c:v> 20-07-09 10:13:10</c:v>
                </c:pt>
                <c:pt idx="5967">
                  <c:v> 20-07-09 10:13:15</c:v>
                </c:pt>
                <c:pt idx="5968">
                  <c:v> 20-07-09 10:13:20</c:v>
                </c:pt>
                <c:pt idx="5969">
                  <c:v> 20-07-09 10:13:25</c:v>
                </c:pt>
                <c:pt idx="5970">
                  <c:v> 20-07-09 10:13:30</c:v>
                </c:pt>
                <c:pt idx="5971">
                  <c:v> 20-07-09 10:13:35</c:v>
                </c:pt>
                <c:pt idx="5972">
                  <c:v> 20-07-09 10:13:40</c:v>
                </c:pt>
                <c:pt idx="5973">
                  <c:v> 20-07-09 10:13:45</c:v>
                </c:pt>
                <c:pt idx="5974">
                  <c:v> 20-07-09 10:14:25</c:v>
                </c:pt>
                <c:pt idx="5975">
                  <c:v> 20-07-09 10:14:30</c:v>
                </c:pt>
                <c:pt idx="5976">
                  <c:v> 20-07-09 10:14:35</c:v>
                </c:pt>
                <c:pt idx="5977">
                  <c:v> 20-07-09 10:14:40</c:v>
                </c:pt>
                <c:pt idx="5978">
                  <c:v> 20-07-09 10:14:45</c:v>
                </c:pt>
                <c:pt idx="5979">
                  <c:v> 20-07-09 10:14:50</c:v>
                </c:pt>
                <c:pt idx="5980">
                  <c:v> 20-07-09 10:14:55</c:v>
                </c:pt>
                <c:pt idx="5981">
                  <c:v> 20-07-09 10:15:00</c:v>
                </c:pt>
                <c:pt idx="5982">
                  <c:v> 20-07-09 10:15:05</c:v>
                </c:pt>
                <c:pt idx="5983">
                  <c:v> 20-07-09 10:15:10</c:v>
                </c:pt>
                <c:pt idx="5984">
                  <c:v> 20-07-09 10:15:15</c:v>
                </c:pt>
                <c:pt idx="5985">
                  <c:v> 20-07-09 10:15:20</c:v>
                </c:pt>
                <c:pt idx="5986">
                  <c:v> 20-07-09 10:15:25</c:v>
                </c:pt>
                <c:pt idx="5987">
                  <c:v> 20-07-09 10:15:30</c:v>
                </c:pt>
                <c:pt idx="5988">
                  <c:v> 20-07-09 10:15:35</c:v>
                </c:pt>
                <c:pt idx="5989">
                  <c:v> 20-07-09 10:15:40</c:v>
                </c:pt>
                <c:pt idx="5990">
                  <c:v> 20-07-09 10:15:45</c:v>
                </c:pt>
                <c:pt idx="5991">
                  <c:v> 20-07-09 10:15:50</c:v>
                </c:pt>
                <c:pt idx="5992">
                  <c:v> 20-07-09 10:15:55</c:v>
                </c:pt>
                <c:pt idx="5993">
                  <c:v> 20-07-09 10:16:00</c:v>
                </c:pt>
                <c:pt idx="5994">
                  <c:v> 20-07-09 10:16:05</c:v>
                </c:pt>
                <c:pt idx="5995">
                  <c:v> 20-07-09 10:16:10</c:v>
                </c:pt>
                <c:pt idx="5996">
                  <c:v> 20-07-09 10:16:15</c:v>
                </c:pt>
                <c:pt idx="5997">
                  <c:v> 20-07-09 10:16:20</c:v>
                </c:pt>
                <c:pt idx="5998">
                  <c:v> 20-07-09 10:17:10</c:v>
                </c:pt>
                <c:pt idx="5999">
                  <c:v> 20-07-09 10:17:15</c:v>
                </c:pt>
                <c:pt idx="6000">
                  <c:v> 20-07-09 10:17:20</c:v>
                </c:pt>
                <c:pt idx="6001">
                  <c:v> 20-07-09 10:17:25</c:v>
                </c:pt>
                <c:pt idx="6002">
                  <c:v> 20-07-09 10:17:30</c:v>
                </c:pt>
                <c:pt idx="6003">
                  <c:v> 20-07-09 10:17:35</c:v>
                </c:pt>
                <c:pt idx="6004">
                  <c:v> 20-07-09 10:17:40</c:v>
                </c:pt>
                <c:pt idx="6005">
                  <c:v> 20-07-09 10:17:45</c:v>
                </c:pt>
                <c:pt idx="6006">
                  <c:v> 20-07-09 10:17:50</c:v>
                </c:pt>
                <c:pt idx="6007">
                  <c:v> 20-07-09 10:17:55</c:v>
                </c:pt>
                <c:pt idx="6008">
                  <c:v> 20-07-09 10:18:00</c:v>
                </c:pt>
                <c:pt idx="6009">
                  <c:v> 20-07-09 10:18:05</c:v>
                </c:pt>
                <c:pt idx="6010">
                  <c:v> 20-07-09 10:18:10</c:v>
                </c:pt>
                <c:pt idx="6011">
                  <c:v> 20-07-09 10:18:15</c:v>
                </c:pt>
                <c:pt idx="6012">
                  <c:v> 20-07-09 10:18:20</c:v>
                </c:pt>
                <c:pt idx="6013">
                  <c:v> 20-07-09 10:18:25</c:v>
                </c:pt>
                <c:pt idx="6014">
                  <c:v> 20-07-09 10:18:30</c:v>
                </c:pt>
                <c:pt idx="6015">
                  <c:v> 20-07-09 10:18:35</c:v>
                </c:pt>
                <c:pt idx="6016">
                  <c:v> 20-07-09 10:18:40</c:v>
                </c:pt>
                <c:pt idx="6017">
                  <c:v> 20-07-09 10:18:45</c:v>
                </c:pt>
                <c:pt idx="6018">
                  <c:v> 20-07-09 10:18:50</c:v>
                </c:pt>
                <c:pt idx="6019">
                  <c:v> 20-07-09 10:18:55</c:v>
                </c:pt>
                <c:pt idx="6020">
                  <c:v> 20-07-09 10:19:00</c:v>
                </c:pt>
                <c:pt idx="6021">
                  <c:v> 20-07-09 10:19:05</c:v>
                </c:pt>
                <c:pt idx="6022">
                  <c:v> 20-07-09 10:19:10</c:v>
                </c:pt>
                <c:pt idx="6023">
                  <c:v> 20-07-09 10:19:15</c:v>
                </c:pt>
                <c:pt idx="6024">
                  <c:v> 20-07-09 10:19:30</c:v>
                </c:pt>
                <c:pt idx="6025">
                  <c:v> 20-07-09 10:19:35</c:v>
                </c:pt>
                <c:pt idx="6026">
                  <c:v> 20-07-09 10:19:40</c:v>
                </c:pt>
                <c:pt idx="6027">
                  <c:v> 20-07-09 10:19:45</c:v>
                </c:pt>
                <c:pt idx="6028">
                  <c:v> 20-07-09 10:19:50</c:v>
                </c:pt>
                <c:pt idx="6029">
                  <c:v> 20-07-09 10:19:55</c:v>
                </c:pt>
                <c:pt idx="6030">
                  <c:v> 20-07-09 10:20:00</c:v>
                </c:pt>
                <c:pt idx="6031">
                  <c:v> 20-07-09 10:20:05</c:v>
                </c:pt>
                <c:pt idx="6032">
                  <c:v> 20-07-09 10:20:10</c:v>
                </c:pt>
                <c:pt idx="6033">
                  <c:v> 20-07-09 10:20:15</c:v>
                </c:pt>
                <c:pt idx="6034">
                  <c:v> 20-07-09 10:20:20</c:v>
                </c:pt>
                <c:pt idx="6035">
                  <c:v> 20-07-09 10:20:25</c:v>
                </c:pt>
                <c:pt idx="6036">
                  <c:v> 20-07-09 10:20:30</c:v>
                </c:pt>
                <c:pt idx="6037">
                  <c:v> 20-07-09 10:20:35</c:v>
                </c:pt>
                <c:pt idx="6038">
                  <c:v> 20-07-09 10:20:40</c:v>
                </c:pt>
                <c:pt idx="6039">
                  <c:v> 20-07-09 10:20:45</c:v>
                </c:pt>
                <c:pt idx="6040">
                  <c:v> 20-07-09 10:20:50</c:v>
                </c:pt>
                <c:pt idx="6041">
                  <c:v> 20-07-09 10:20:55</c:v>
                </c:pt>
                <c:pt idx="6042">
                  <c:v> 20-07-09 10:21:45</c:v>
                </c:pt>
                <c:pt idx="6043">
                  <c:v> 20-07-09 10:21:50</c:v>
                </c:pt>
                <c:pt idx="6044">
                  <c:v> 20-07-09 10:21:55</c:v>
                </c:pt>
                <c:pt idx="6045">
                  <c:v> 20-07-09 10:22:00</c:v>
                </c:pt>
                <c:pt idx="6046">
                  <c:v> 20-07-09 10:22:05</c:v>
                </c:pt>
                <c:pt idx="6047">
                  <c:v> 20-07-09 10:22:10</c:v>
                </c:pt>
                <c:pt idx="6048">
                  <c:v> 20-07-09 10:22:15</c:v>
                </c:pt>
                <c:pt idx="6049">
                  <c:v> 20-07-09 10:22:20</c:v>
                </c:pt>
                <c:pt idx="6050">
                  <c:v> 20-07-09 10:22:25</c:v>
                </c:pt>
                <c:pt idx="6051">
                  <c:v> 20-07-09 10:22:30</c:v>
                </c:pt>
                <c:pt idx="6052">
                  <c:v> 20-07-09 10:22:35</c:v>
                </c:pt>
                <c:pt idx="6053">
                  <c:v> 20-07-09 10:22:40</c:v>
                </c:pt>
                <c:pt idx="6054">
                  <c:v> 20-07-09 10:22:45</c:v>
                </c:pt>
                <c:pt idx="6055">
                  <c:v> 20-07-09 10:22:50</c:v>
                </c:pt>
                <c:pt idx="6056">
                  <c:v> 20-07-09 10:22:55</c:v>
                </c:pt>
                <c:pt idx="6057">
                  <c:v> 20-07-09 10:23:00</c:v>
                </c:pt>
                <c:pt idx="6058">
                  <c:v> 20-07-09 10:23:05</c:v>
                </c:pt>
                <c:pt idx="6059">
                  <c:v> 20-07-09 10:23:10</c:v>
                </c:pt>
                <c:pt idx="6060">
                  <c:v> 20-07-09 10:23:15</c:v>
                </c:pt>
                <c:pt idx="6061">
                  <c:v> 20-07-09 10:23:20</c:v>
                </c:pt>
                <c:pt idx="6062">
                  <c:v> 20-07-09 10:23:25</c:v>
                </c:pt>
                <c:pt idx="6063">
                  <c:v> 20-07-09 10:23:30</c:v>
                </c:pt>
                <c:pt idx="6064">
                  <c:v> 20-07-09 10:23:35</c:v>
                </c:pt>
                <c:pt idx="6065">
                  <c:v> 20-07-09 10:23:40</c:v>
                </c:pt>
                <c:pt idx="6066">
                  <c:v> 20-07-09 10:23:45</c:v>
                </c:pt>
                <c:pt idx="6067">
                  <c:v> 20-07-09 10:25:00</c:v>
                </c:pt>
                <c:pt idx="6068">
                  <c:v> 20-07-09 10:25:05</c:v>
                </c:pt>
                <c:pt idx="6069">
                  <c:v> 20-07-09 10:25:10</c:v>
                </c:pt>
                <c:pt idx="6070">
                  <c:v> 20-07-09 10:25:15</c:v>
                </c:pt>
                <c:pt idx="6071">
                  <c:v> 20-07-09 10:25:20</c:v>
                </c:pt>
                <c:pt idx="6072">
                  <c:v> 20-07-09 10:25:25</c:v>
                </c:pt>
                <c:pt idx="6073">
                  <c:v> 20-07-09 10:25:30</c:v>
                </c:pt>
                <c:pt idx="6074">
                  <c:v> 20-07-09 10:25:35</c:v>
                </c:pt>
                <c:pt idx="6075">
                  <c:v> 20-07-09 10:25:40</c:v>
                </c:pt>
                <c:pt idx="6076">
                  <c:v> 20-07-09 10:25:45</c:v>
                </c:pt>
                <c:pt idx="6077">
                  <c:v> 20-07-09 10:25:50</c:v>
                </c:pt>
                <c:pt idx="6078">
                  <c:v> 20-07-09 10:25:55</c:v>
                </c:pt>
                <c:pt idx="6079">
                  <c:v> 20-07-09 10:26:55</c:v>
                </c:pt>
                <c:pt idx="6080">
                  <c:v> 20-07-09 10:27:00</c:v>
                </c:pt>
                <c:pt idx="6081">
                  <c:v> 20-07-09 10:27:05</c:v>
                </c:pt>
                <c:pt idx="6082">
                  <c:v> 20-07-09 10:27:10</c:v>
                </c:pt>
                <c:pt idx="6083">
                  <c:v> 20-07-09 10:27:15</c:v>
                </c:pt>
                <c:pt idx="6084">
                  <c:v> 20-07-09 10:27:20</c:v>
                </c:pt>
                <c:pt idx="6085">
                  <c:v> 20-07-09 10:27:25</c:v>
                </c:pt>
                <c:pt idx="6086">
                  <c:v> 20-07-09 10:27:30</c:v>
                </c:pt>
                <c:pt idx="6087">
                  <c:v> 20-07-09 10:27:35</c:v>
                </c:pt>
                <c:pt idx="6088">
                  <c:v> 20-07-09 10:27:40</c:v>
                </c:pt>
                <c:pt idx="6089">
                  <c:v> 20-07-09 10:27:45</c:v>
                </c:pt>
                <c:pt idx="6090">
                  <c:v> 20-07-09 10:27:50</c:v>
                </c:pt>
                <c:pt idx="6091">
                  <c:v> 20-07-09 10:27:55</c:v>
                </c:pt>
                <c:pt idx="6092">
                  <c:v> 20-07-09 10:28:00</c:v>
                </c:pt>
                <c:pt idx="6093">
                  <c:v> 20-07-09 10:28:05</c:v>
                </c:pt>
                <c:pt idx="6094">
                  <c:v> 20-07-09 10:28:10</c:v>
                </c:pt>
                <c:pt idx="6095">
                  <c:v> 20-07-09 10:29:25</c:v>
                </c:pt>
                <c:pt idx="6096">
                  <c:v> 20-07-09 10:29:30</c:v>
                </c:pt>
                <c:pt idx="6097">
                  <c:v> 20-07-09 10:29:35</c:v>
                </c:pt>
                <c:pt idx="6098">
                  <c:v> 20-07-09 10:29:40</c:v>
                </c:pt>
                <c:pt idx="6099">
                  <c:v> 20-07-09 10:29:45</c:v>
                </c:pt>
                <c:pt idx="6100">
                  <c:v> 20-07-09 10:29:50</c:v>
                </c:pt>
                <c:pt idx="6101">
                  <c:v> 20-07-09 10:29:55</c:v>
                </c:pt>
                <c:pt idx="6102">
                  <c:v> 20-07-09 10:30:00</c:v>
                </c:pt>
                <c:pt idx="6103">
                  <c:v> 20-07-09 10:30:05</c:v>
                </c:pt>
                <c:pt idx="6104">
                  <c:v> 20-07-09 10:30:10</c:v>
                </c:pt>
                <c:pt idx="6105">
                  <c:v> 20-07-09 10:30:15</c:v>
                </c:pt>
                <c:pt idx="6106">
                  <c:v> 20-07-09 10:30:20</c:v>
                </c:pt>
                <c:pt idx="6107">
                  <c:v> 20-07-09 10:30:25</c:v>
                </c:pt>
                <c:pt idx="6108">
                  <c:v> 20-07-09 10:30:30</c:v>
                </c:pt>
                <c:pt idx="6109">
                  <c:v> 20-07-09 10:30:35</c:v>
                </c:pt>
                <c:pt idx="6110">
                  <c:v> 20-07-09 10:30:40</c:v>
                </c:pt>
                <c:pt idx="6111">
                  <c:v> 20-07-09 10:30:45</c:v>
                </c:pt>
                <c:pt idx="6112">
                  <c:v> 20-07-09 10:30:50</c:v>
                </c:pt>
                <c:pt idx="6113">
                  <c:v> 20-07-09 10:30:55</c:v>
                </c:pt>
                <c:pt idx="6114">
                  <c:v> 20-07-09 10:31:00</c:v>
                </c:pt>
                <c:pt idx="6115">
                  <c:v> 20-07-09 10:31:05</c:v>
                </c:pt>
                <c:pt idx="6116">
                  <c:v> 20-07-09 10:31:10</c:v>
                </c:pt>
                <c:pt idx="6117">
                  <c:v> 20-07-09 10:33:30</c:v>
                </c:pt>
                <c:pt idx="6118">
                  <c:v> 20-07-09 10:33:35</c:v>
                </c:pt>
                <c:pt idx="6119">
                  <c:v> 20-07-09 10:33:40</c:v>
                </c:pt>
                <c:pt idx="6120">
                  <c:v> 20-07-09 10:33:45</c:v>
                </c:pt>
                <c:pt idx="6121">
                  <c:v> 20-07-09 10:33:50</c:v>
                </c:pt>
                <c:pt idx="6122">
                  <c:v> 20-07-09 10:33:55</c:v>
                </c:pt>
                <c:pt idx="6123">
                  <c:v> 20-07-09 10:34:00</c:v>
                </c:pt>
                <c:pt idx="6124">
                  <c:v> 20-07-09 10:34:05</c:v>
                </c:pt>
                <c:pt idx="6125">
                  <c:v> 20-07-09 10:34:10</c:v>
                </c:pt>
                <c:pt idx="6126">
                  <c:v> 20-07-09 10:34:15</c:v>
                </c:pt>
                <c:pt idx="6127">
                  <c:v> 20-07-09 10:34:20</c:v>
                </c:pt>
                <c:pt idx="6128">
                  <c:v> 20-07-09 10:34:25</c:v>
                </c:pt>
                <c:pt idx="6129">
                  <c:v> 20-07-09 10:35:45</c:v>
                </c:pt>
                <c:pt idx="6130">
                  <c:v> 20-07-09 10:35:50</c:v>
                </c:pt>
                <c:pt idx="6131">
                  <c:v> 20-07-09 10:35:55</c:v>
                </c:pt>
                <c:pt idx="6132">
                  <c:v> 20-07-09 10:36:00</c:v>
                </c:pt>
                <c:pt idx="6133">
                  <c:v> 20-07-09 10:36:05</c:v>
                </c:pt>
                <c:pt idx="6134">
                  <c:v> 20-07-09 10:36:10</c:v>
                </c:pt>
                <c:pt idx="6135">
                  <c:v> 20-07-09 10:36:15</c:v>
                </c:pt>
                <c:pt idx="6136">
                  <c:v> 20-07-09 10:36:20</c:v>
                </c:pt>
                <c:pt idx="6137">
                  <c:v> 20-07-09 10:36:25</c:v>
                </c:pt>
                <c:pt idx="6138">
                  <c:v> 20-07-09 10:36:30</c:v>
                </c:pt>
                <c:pt idx="6139">
                  <c:v> 20-07-09 10:36:35</c:v>
                </c:pt>
                <c:pt idx="6140">
                  <c:v> 20-07-09 10:36:40</c:v>
                </c:pt>
                <c:pt idx="6141">
                  <c:v> 20-07-09 10:36:45</c:v>
                </c:pt>
                <c:pt idx="6142">
                  <c:v> 20-07-09 10:36:50</c:v>
                </c:pt>
                <c:pt idx="6143">
                  <c:v> 20-07-09 10:36:55</c:v>
                </c:pt>
                <c:pt idx="6144">
                  <c:v> 20-07-09 10:38:15</c:v>
                </c:pt>
                <c:pt idx="6145">
                  <c:v> 20-07-09 10:38:20</c:v>
                </c:pt>
                <c:pt idx="6146">
                  <c:v> 20-07-09 10:38:25</c:v>
                </c:pt>
                <c:pt idx="6147">
                  <c:v> 20-07-09 10:38:30</c:v>
                </c:pt>
                <c:pt idx="6148">
                  <c:v> 20-07-09 10:38:35</c:v>
                </c:pt>
                <c:pt idx="6149">
                  <c:v> 20-07-09 10:38:40</c:v>
                </c:pt>
                <c:pt idx="6150">
                  <c:v> 20-07-09 10:38:45</c:v>
                </c:pt>
                <c:pt idx="6151">
                  <c:v> 20-07-09 10:38:50</c:v>
                </c:pt>
                <c:pt idx="6152">
                  <c:v> 20-07-09 10:38:55</c:v>
                </c:pt>
                <c:pt idx="6153">
                  <c:v> 20-07-09 10:39:00</c:v>
                </c:pt>
                <c:pt idx="6154">
                  <c:v> 20-07-09 10:39:05</c:v>
                </c:pt>
                <c:pt idx="6155">
                  <c:v> 20-07-09 10:39:10</c:v>
                </c:pt>
                <c:pt idx="6156">
                  <c:v> 20-07-09 10:39:15</c:v>
                </c:pt>
                <c:pt idx="6157">
                  <c:v> 20-07-09 10:39:20</c:v>
                </c:pt>
                <c:pt idx="6158">
                  <c:v> 20-07-09 10:39:25</c:v>
                </c:pt>
                <c:pt idx="6159">
                  <c:v> 20-07-09 10:39:30</c:v>
                </c:pt>
                <c:pt idx="6160">
                  <c:v> 20-07-09 10:39:35</c:v>
                </c:pt>
                <c:pt idx="6161">
                  <c:v> 20-07-09 10:39:40</c:v>
                </c:pt>
                <c:pt idx="6162">
                  <c:v> 20-07-09 10:39:45</c:v>
                </c:pt>
                <c:pt idx="6163">
                  <c:v> 20-07-09 10:39:50</c:v>
                </c:pt>
                <c:pt idx="6164">
                  <c:v> 20-07-09 10:39:55</c:v>
                </c:pt>
                <c:pt idx="6165">
                  <c:v> 20-07-09 10:40:00</c:v>
                </c:pt>
                <c:pt idx="6166">
                  <c:v> 20-07-09 10:40:05</c:v>
                </c:pt>
                <c:pt idx="6167">
                  <c:v> 20-07-09 10:40:10</c:v>
                </c:pt>
                <c:pt idx="6168">
                  <c:v> 20-07-09 10:40:15</c:v>
                </c:pt>
                <c:pt idx="6169">
                  <c:v> 20-07-09 10:40:45</c:v>
                </c:pt>
                <c:pt idx="6170">
                  <c:v> 20-07-09 10:40:50</c:v>
                </c:pt>
                <c:pt idx="6171">
                  <c:v> 20-07-09 10:40:55</c:v>
                </c:pt>
                <c:pt idx="6172">
                  <c:v> 20-07-09 10:41:00</c:v>
                </c:pt>
                <c:pt idx="6173">
                  <c:v> 20-07-09 10:41:05</c:v>
                </c:pt>
                <c:pt idx="6174">
                  <c:v> 20-07-09 10:41:10</c:v>
                </c:pt>
                <c:pt idx="6175">
                  <c:v> 20-07-09 10:41:15</c:v>
                </c:pt>
                <c:pt idx="6176">
                  <c:v> 20-07-09 10:41:20</c:v>
                </c:pt>
                <c:pt idx="6177">
                  <c:v> 20-07-09 10:41:25</c:v>
                </c:pt>
                <c:pt idx="6178">
                  <c:v> 20-07-09 10:41:30</c:v>
                </c:pt>
                <c:pt idx="6179">
                  <c:v> 20-07-09 10:41:35</c:v>
                </c:pt>
                <c:pt idx="6180">
                  <c:v> 20-07-09 10:41:40</c:v>
                </c:pt>
                <c:pt idx="6181">
                  <c:v> 20-07-09 10:41:45</c:v>
                </c:pt>
                <c:pt idx="6182">
                  <c:v> 20-07-09 10:41:50</c:v>
                </c:pt>
                <c:pt idx="6183">
                  <c:v> 20-07-09 10:41:55</c:v>
                </c:pt>
                <c:pt idx="6184">
                  <c:v> 20-07-09 10:42:00</c:v>
                </c:pt>
                <c:pt idx="6185">
                  <c:v> 20-07-09 10:42:05</c:v>
                </c:pt>
                <c:pt idx="6186">
                  <c:v> 20-07-09 10:42:10</c:v>
                </c:pt>
                <c:pt idx="6187">
                  <c:v> 20-07-09 10:42:15</c:v>
                </c:pt>
                <c:pt idx="6188">
                  <c:v> 20-07-09 10:42:20</c:v>
                </c:pt>
                <c:pt idx="6189">
                  <c:v> 20-07-09 10:42:25</c:v>
                </c:pt>
                <c:pt idx="6190">
                  <c:v> 20-07-09 10:42:30</c:v>
                </c:pt>
                <c:pt idx="6191">
                  <c:v> 20-07-09 10:42:35</c:v>
                </c:pt>
                <c:pt idx="6192">
                  <c:v> 20-07-09 10:42:40</c:v>
                </c:pt>
                <c:pt idx="6193">
                  <c:v> 20-07-09 10:42:45</c:v>
                </c:pt>
                <c:pt idx="6194">
                  <c:v> 20-07-09 10:42:50</c:v>
                </c:pt>
                <c:pt idx="6195">
                  <c:v> 20-07-09 10:43:10</c:v>
                </c:pt>
                <c:pt idx="6196">
                  <c:v> 20-07-09 10:43:15</c:v>
                </c:pt>
                <c:pt idx="6197">
                  <c:v> 20-07-09 10:43:20</c:v>
                </c:pt>
                <c:pt idx="6198">
                  <c:v> 20-07-09 10:43:25</c:v>
                </c:pt>
                <c:pt idx="6199">
                  <c:v> 20-07-09 10:43:30</c:v>
                </c:pt>
                <c:pt idx="6200">
                  <c:v> 20-07-09 10:43:35</c:v>
                </c:pt>
                <c:pt idx="6201">
                  <c:v> 20-07-09 10:43:40</c:v>
                </c:pt>
                <c:pt idx="6202">
                  <c:v> 20-07-09 10:43:45</c:v>
                </c:pt>
                <c:pt idx="6203">
                  <c:v> 20-07-09 10:43:50</c:v>
                </c:pt>
                <c:pt idx="6204">
                  <c:v> 20-07-09 10:43:55</c:v>
                </c:pt>
                <c:pt idx="6205">
                  <c:v> 20-07-09 10:44:00</c:v>
                </c:pt>
                <c:pt idx="6206">
                  <c:v> 20-07-09 10:44:05</c:v>
                </c:pt>
                <c:pt idx="6207">
                  <c:v> 20-07-09 10:45:25</c:v>
                </c:pt>
                <c:pt idx="6208">
                  <c:v> 20-07-09 10:45:30</c:v>
                </c:pt>
                <c:pt idx="6209">
                  <c:v> 20-07-09 10:45:35</c:v>
                </c:pt>
                <c:pt idx="6210">
                  <c:v> 20-07-09 10:45:40</c:v>
                </c:pt>
                <c:pt idx="6211">
                  <c:v> 20-07-09 10:45:45</c:v>
                </c:pt>
                <c:pt idx="6212">
                  <c:v> 20-07-09 10:45:50</c:v>
                </c:pt>
                <c:pt idx="6213">
                  <c:v> 20-07-09 10:45:55</c:v>
                </c:pt>
                <c:pt idx="6214">
                  <c:v> 20-07-09 10:46:00</c:v>
                </c:pt>
                <c:pt idx="6215">
                  <c:v> 20-07-09 10:46:05</c:v>
                </c:pt>
                <c:pt idx="6216">
                  <c:v> 20-07-09 10:46:10</c:v>
                </c:pt>
                <c:pt idx="6217">
                  <c:v> 20-07-09 10:46:15</c:v>
                </c:pt>
                <c:pt idx="6218">
                  <c:v> 20-07-09 10:46:20</c:v>
                </c:pt>
                <c:pt idx="6219">
                  <c:v> 20-07-09 10:46:25</c:v>
                </c:pt>
                <c:pt idx="6220">
                  <c:v> 20-07-09 10:46:30</c:v>
                </c:pt>
                <c:pt idx="6221">
                  <c:v> 20-07-09 10:46:35</c:v>
                </c:pt>
                <c:pt idx="6222">
                  <c:v> 20-07-09 10:46:40</c:v>
                </c:pt>
                <c:pt idx="6223">
                  <c:v> 20-07-09 10:46:45</c:v>
                </c:pt>
                <c:pt idx="6224">
                  <c:v> 20-07-09 10:46:50</c:v>
                </c:pt>
                <c:pt idx="6225">
                  <c:v> 20-07-09 10:46:55</c:v>
                </c:pt>
                <c:pt idx="6226">
                  <c:v> 20-07-09 10:47:00</c:v>
                </c:pt>
                <c:pt idx="6227">
                  <c:v> 20-07-09 10:47:05</c:v>
                </c:pt>
                <c:pt idx="6228">
                  <c:v> 20-07-09 10:47:10</c:v>
                </c:pt>
                <c:pt idx="6229">
                  <c:v> 20-07-09 10:47:15</c:v>
                </c:pt>
                <c:pt idx="6230">
                  <c:v> 20-07-09 10:47:20</c:v>
                </c:pt>
                <c:pt idx="6231">
                  <c:v> 20-07-09 10:47:25</c:v>
                </c:pt>
                <c:pt idx="6232">
                  <c:v> 20-07-09 10:47:30</c:v>
                </c:pt>
                <c:pt idx="6233">
                  <c:v> 20-07-09 10:47:35</c:v>
                </c:pt>
                <c:pt idx="6234">
                  <c:v> 20-07-09 10:47:40</c:v>
                </c:pt>
                <c:pt idx="6235">
                  <c:v> 20-07-09 10:47:45</c:v>
                </c:pt>
                <c:pt idx="6236">
                  <c:v> 20-07-09 10:47:50</c:v>
                </c:pt>
                <c:pt idx="6237">
                  <c:v> 20-07-09 10:47:55</c:v>
                </c:pt>
                <c:pt idx="6238">
                  <c:v> 20-07-09 10:48:00</c:v>
                </c:pt>
                <c:pt idx="6239">
                  <c:v> 20-07-09 10:48:05</c:v>
                </c:pt>
                <c:pt idx="6240">
                  <c:v> 20-07-09 10:48:10</c:v>
                </c:pt>
                <c:pt idx="6241">
                  <c:v> 20-07-09 10:48:45</c:v>
                </c:pt>
                <c:pt idx="6242">
                  <c:v> 20-07-09 10:48:50</c:v>
                </c:pt>
                <c:pt idx="6243">
                  <c:v> 20-07-09 10:48:55</c:v>
                </c:pt>
                <c:pt idx="6244">
                  <c:v> 20-07-09 10:49:00</c:v>
                </c:pt>
                <c:pt idx="6245">
                  <c:v> 20-07-09 10:49:05</c:v>
                </c:pt>
                <c:pt idx="6246">
                  <c:v> 20-07-09 10:49:10</c:v>
                </c:pt>
                <c:pt idx="6247">
                  <c:v> 20-07-09 10:49:15</c:v>
                </c:pt>
                <c:pt idx="6248">
                  <c:v> 20-07-09 10:49:20</c:v>
                </c:pt>
                <c:pt idx="6249">
                  <c:v> 20-07-09 10:49:25</c:v>
                </c:pt>
                <c:pt idx="6250">
                  <c:v> 20-07-09 10:49:30</c:v>
                </c:pt>
                <c:pt idx="6251">
                  <c:v> 20-07-09 10:49:35</c:v>
                </c:pt>
                <c:pt idx="6252">
                  <c:v> 20-07-09 10:49:40</c:v>
                </c:pt>
                <c:pt idx="6253">
                  <c:v> 20-07-09 10:49:45</c:v>
                </c:pt>
                <c:pt idx="6254">
                  <c:v> 20-07-09 10:49:50</c:v>
                </c:pt>
                <c:pt idx="6255">
                  <c:v> 20-07-09 10:49:55</c:v>
                </c:pt>
                <c:pt idx="6256">
                  <c:v> 20-07-09 10:50:00</c:v>
                </c:pt>
                <c:pt idx="6257">
                  <c:v> 20-07-09 10:50:05</c:v>
                </c:pt>
                <c:pt idx="6258">
                  <c:v> 20-07-09 10:50:10</c:v>
                </c:pt>
                <c:pt idx="6259">
                  <c:v> 20-07-09 10:51:50</c:v>
                </c:pt>
                <c:pt idx="6260">
                  <c:v> 20-07-09 10:51:55</c:v>
                </c:pt>
                <c:pt idx="6261">
                  <c:v> 20-07-09 10:52:00</c:v>
                </c:pt>
                <c:pt idx="6262">
                  <c:v> 20-07-09 10:52:05</c:v>
                </c:pt>
                <c:pt idx="6263">
                  <c:v> 20-07-09 10:52:10</c:v>
                </c:pt>
                <c:pt idx="6264">
                  <c:v> 20-07-09 10:52:15</c:v>
                </c:pt>
                <c:pt idx="6265">
                  <c:v> 20-07-09 10:52:20</c:v>
                </c:pt>
                <c:pt idx="6266">
                  <c:v> 20-07-09 10:52:25</c:v>
                </c:pt>
                <c:pt idx="6267">
                  <c:v> 20-07-09 10:52:30</c:v>
                </c:pt>
                <c:pt idx="6268">
                  <c:v> 20-07-09 10:52:35</c:v>
                </c:pt>
                <c:pt idx="6269">
                  <c:v> 20-07-09 10:52:40</c:v>
                </c:pt>
                <c:pt idx="6270">
                  <c:v> 20-07-09 10:52:45</c:v>
                </c:pt>
                <c:pt idx="6271">
                  <c:v> 20-07-09 10:52:50</c:v>
                </c:pt>
                <c:pt idx="6272">
                  <c:v> 20-07-09 10:52:55</c:v>
                </c:pt>
                <c:pt idx="6273">
                  <c:v> 20-07-09 10:53:00</c:v>
                </c:pt>
                <c:pt idx="6274">
                  <c:v> 20-07-09 10:53:05</c:v>
                </c:pt>
                <c:pt idx="6275">
                  <c:v> 20-07-09 10:53:10</c:v>
                </c:pt>
                <c:pt idx="6276">
                  <c:v> 20-07-09 10:53:15</c:v>
                </c:pt>
                <c:pt idx="6277">
                  <c:v> 20-07-09 10:53:20</c:v>
                </c:pt>
                <c:pt idx="6278">
                  <c:v> 20-07-09 10:53:25</c:v>
                </c:pt>
                <c:pt idx="6279">
                  <c:v> 20-07-09 10:54:35</c:v>
                </c:pt>
                <c:pt idx="6280">
                  <c:v> 20-07-09 10:54:40</c:v>
                </c:pt>
                <c:pt idx="6281">
                  <c:v> 20-07-09 10:54:45</c:v>
                </c:pt>
                <c:pt idx="6282">
                  <c:v> 20-07-09 10:54:50</c:v>
                </c:pt>
                <c:pt idx="6283">
                  <c:v> 20-07-09 10:54:55</c:v>
                </c:pt>
                <c:pt idx="6284">
                  <c:v> 20-07-09 10:55:00</c:v>
                </c:pt>
                <c:pt idx="6285">
                  <c:v> 20-07-09 10:55:05</c:v>
                </c:pt>
                <c:pt idx="6286">
                  <c:v> 20-07-09 10:55:10</c:v>
                </c:pt>
                <c:pt idx="6287">
                  <c:v> 20-07-09 10:55:15</c:v>
                </c:pt>
                <c:pt idx="6288">
                  <c:v> 20-07-09 10:55:20</c:v>
                </c:pt>
                <c:pt idx="6289">
                  <c:v> 20-07-09 10:55:25</c:v>
                </c:pt>
                <c:pt idx="6290">
                  <c:v> 20-07-09 10:55:30</c:v>
                </c:pt>
                <c:pt idx="6291">
                  <c:v> 20-07-09 10:55:35</c:v>
                </c:pt>
                <c:pt idx="6292">
                  <c:v> 20-07-09 10:55:40</c:v>
                </c:pt>
                <c:pt idx="6293">
                  <c:v> 20-07-09 10:55:45</c:v>
                </c:pt>
                <c:pt idx="6294">
                  <c:v> 20-07-09 10:55:50</c:v>
                </c:pt>
                <c:pt idx="6295">
                  <c:v> 20-07-09 10:55:55</c:v>
                </c:pt>
                <c:pt idx="6296">
                  <c:v> 20-07-09 10:56:00</c:v>
                </c:pt>
                <c:pt idx="6297">
                  <c:v> 20-07-09 10:56:05</c:v>
                </c:pt>
                <c:pt idx="6298">
                  <c:v> 20-07-09 10:56:10</c:v>
                </c:pt>
                <c:pt idx="6299">
                  <c:v> 20-07-09 10:56:15</c:v>
                </c:pt>
                <c:pt idx="6300">
                  <c:v> 20-07-09 10:56:20</c:v>
                </c:pt>
                <c:pt idx="6301">
                  <c:v> 20-07-09 10:56:25</c:v>
                </c:pt>
                <c:pt idx="6302">
                  <c:v> 20-07-09 10:56:30</c:v>
                </c:pt>
                <c:pt idx="6303">
                  <c:v> 20-07-09 10:56:35</c:v>
                </c:pt>
                <c:pt idx="6304">
                  <c:v> 20-07-09 10:56:40</c:v>
                </c:pt>
                <c:pt idx="6305">
                  <c:v> 20-07-09 10:56:45</c:v>
                </c:pt>
                <c:pt idx="6306">
                  <c:v> 20-07-09 11:00:10</c:v>
                </c:pt>
                <c:pt idx="6307">
                  <c:v> 20-07-09 11:00:15</c:v>
                </c:pt>
                <c:pt idx="6308">
                  <c:v> 20-07-09 11:00:20</c:v>
                </c:pt>
                <c:pt idx="6309">
                  <c:v> 20-07-09 11:00:25</c:v>
                </c:pt>
                <c:pt idx="6310">
                  <c:v> 20-07-09 11:00:30</c:v>
                </c:pt>
                <c:pt idx="6311">
                  <c:v> 20-07-09 11:00:35</c:v>
                </c:pt>
                <c:pt idx="6312">
                  <c:v> 20-07-09 11:00:40</c:v>
                </c:pt>
                <c:pt idx="6313">
                  <c:v> 20-07-09 11:00:45</c:v>
                </c:pt>
                <c:pt idx="6314">
                  <c:v> 20-07-09 11:00:50</c:v>
                </c:pt>
                <c:pt idx="6315">
                  <c:v> 20-07-09 11:00:55</c:v>
                </c:pt>
                <c:pt idx="6316">
                  <c:v> 20-07-09 11:01:00</c:v>
                </c:pt>
                <c:pt idx="6317">
                  <c:v> 20-07-09 11:01:05</c:v>
                </c:pt>
                <c:pt idx="6318">
                  <c:v> 20-07-09 11:01:10</c:v>
                </c:pt>
                <c:pt idx="6319">
                  <c:v> 20-07-09 11:01:15</c:v>
                </c:pt>
                <c:pt idx="6320">
                  <c:v> 20-07-09 11:01:20</c:v>
                </c:pt>
                <c:pt idx="6321">
                  <c:v> 20-07-09 11:01:25</c:v>
                </c:pt>
                <c:pt idx="6322">
                  <c:v> 20-07-09 11:01:30</c:v>
                </c:pt>
                <c:pt idx="6323">
                  <c:v> 20-07-09 11:01:35</c:v>
                </c:pt>
                <c:pt idx="6324">
                  <c:v> 20-07-09 11:01:40</c:v>
                </c:pt>
                <c:pt idx="6325">
                  <c:v> 20-07-09 11:01:45</c:v>
                </c:pt>
                <c:pt idx="6326">
                  <c:v> 20-07-09 11:01:50</c:v>
                </c:pt>
                <c:pt idx="6327">
                  <c:v> 20-07-09 11:01:55</c:v>
                </c:pt>
                <c:pt idx="6328">
                  <c:v> 20-07-09 11:02:00</c:v>
                </c:pt>
                <c:pt idx="6329">
                  <c:v> 20-07-09 11:02:05</c:v>
                </c:pt>
                <c:pt idx="6330">
                  <c:v> 20-07-09 11:02:10</c:v>
                </c:pt>
                <c:pt idx="6331">
                  <c:v> 20-07-09 11:02:15</c:v>
                </c:pt>
                <c:pt idx="6332">
                  <c:v> 20-07-09 11:02:20</c:v>
                </c:pt>
                <c:pt idx="6333">
                  <c:v> 20-07-09 11:02:25</c:v>
                </c:pt>
                <c:pt idx="6334">
                  <c:v> 20-07-09 11:02:30</c:v>
                </c:pt>
                <c:pt idx="6335">
                  <c:v> 20-07-09 11:02:35</c:v>
                </c:pt>
                <c:pt idx="6336">
                  <c:v> 20-07-09 11:02:40</c:v>
                </c:pt>
                <c:pt idx="6337">
                  <c:v> 20-07-09 11:02:45</c:v>
                </c:pt>
                <c:pt idx="6338">
                  <c:v> 20-07-09 11:02:50</c:v>
                </c:pt>
                <c:pt idx="6339">
                  <c:v> 20-07-09 11:02:55</c:v>
                </c:pt>
                <c:pt idx="6340">
                  <c:v> 20-07-09 11:03:00</c:v>
                </c:pt>
                <c:pt idx="6341">
                  <c:v> 20-07-09 11:03:05</c:v>
                </c:pt>
                <c:pt idx="6342">
                  <c:v> 20-07-09 11:03:10</c:v>
                </c:pt>
                <c:pt idx="6343">
                  <c:v> 20-07-09 11:03:15</c:v>
                </c:pt>
                <c:pt idx="6344">
                  <c:v> 20-07-09 11:03:20</c:v>
                </c:pt>
                <c:pt idx="6345">
                  <c:v> 20-07-09 11:03:25</c:v>
                </c:pt>
                <c:pt idx="6346">
                  <c:v> 20-07-09 11:03:30</c:v>
                </c:pt>
                <c:pt idx="6347">
                  <c:v> 20-07-09 11:03:35</c:v>
                </c:pt>
                <c:pt idx="6348">
                  <c:v> 20-07-09 11:03:40</c:v>
                </c:pt>
                <c:pt idx="6349">
                  <c:v> 20-07-09 11:03:45</c:v>
                </c:pt>
                <c:pt idx="6350">
                  <c:v> 20-07-09 11:03:50</c:v>
                </c:pt>
                <c:pt idx="6351">
                  <c:v> 20-07-09 11:03:55</c:v>
                </c:pt>
                <c:pt idx="6352">
                  <c:v> 20-07-09 11:04:05</c:v>
                </c:pt>
                <c:pt idx="6353">
                  <c:v> 20-07-09 11:04:10</c:v>
                </c:pt>
                <c:pt idx="6354">
                  <c:v> 20-07-09 11:04:15</c:v>
                </c:pt>
                <c:pt idx="6355">
                  <c:v> 20-07-09 11:04:20</c:v>
                </c:pt>
                <c:pt idx="6356">
                  <c:v> 20-07-09 11:04:25</c:v>
                </c:pt>
                <c:pt idx="6357">
                  <c:v> 20-07-09 11:04:30</c:v>
                </c:pt>
                <c:pt idx="6358">
                  <c:v> 20-07-09 11:04:35</c:v>
                </c:pt>
                <c:pt idx="6359">
                  <c:v> 20-07-09 11:04:40</c:v>
                </c:pt>
                <c:pt idx="6360">
                  <c:v> 20-07-09 11:04:45</c:v>
                </c:pt>
                <c:pt idx="6361">
                  <c:v> 20-07-09 11:04:50</c:v>
                </c:pt>
                <c:pt idx="6362">
                  <c:v> 20-07-09 11:04:55</c:v>
                </c:pt>
                <c:pt idx="6363">
                  <c:v> 20-07-09 11:05:00</c:v>
                </c:pt>
                <c:pt idx="6364">
                  <c:v> 20-07-09 11:06:00</c:v>
                </c:pt>
                <c:pt idx="6365">
                  <c:v> 20-07-09 11:06:05</c:v>
                </c:pt>
                <c:pt idx="6366">
                  <c:v> 20-07-09 11:06:10</c:v>
                </c:pt>
                <c:pt idx="6367">
                  <c:v> 20-07-09 11:06:15</c:v>
                </c:pt>
                <c:pt idx="6368">
                  <c:v> 20-07-09 11:06:20</c:v>
                </c:pt>
                <c:pt idx="6369">
                  <c:v> 20-07-09 11:06:25</c:v>
                </c:pt>
                <c:pt idx="6370">
                  <c:v> 20-07-09 11:06:30</c:v>
                </c:pt>
                <c:pt idx="6371">
                  <c:v> 20-07-09 11:06:35</c:v>
                </c:pt>
                <c:pt idx="6372">
                  <c:v> 20-07-09 11:06:40</c:v>
                </c:pt>
                <c:pt idx="6373">
                  <c:v> 20-07-09 11:06:45</c:v>
                </c:pt>
                <c:pt idx="6374">
                  <c:v> 20-07-09 11:06:50</c:v>
                </c:pt>
                <c:pt idx="6375">
                  <c:v> 20-07-09 11:06:55</c:v>
                </c:pt>
                <c:pt idx="6376">
                  <c:v> 20-07-09 11:07:00</c:v>
                </c:pt>
                <c:pt idx="6377">
                  <c:v> 20-07-09 11:07:05</c:v>
                </c:pt>
                <c:pt idx="6378">
                  <c:v> 20-07-09 11:07:10</c:v>
                </c:pt>
                <c:pt idx="6379">
                  <c:v> 20-07-09 11:07:15</c:v>
                </c:pt>
                <c:pt idx="6380">
                  <c:v> 20-07-09 11:07:20</c:v>
                </c:pt>
                <c:pt idx="6381">
                  <c:v> 20-07-09 11:07:25</c:v>
                </c:pt>
                <c:pt idx="6382">
                  <c:v> 20-07-09 11:07:30</c:v>
                </c:pt>
                <c:pt idx="6383">
                  <c:v> 20-07-09 11:07:35</c:v>
                </c:pt>
                <c:pt idx="6384">
                  <c:v> 20-07-09 11:07:40</c:v>
                </c:pt>
                <c:pt idx="6385">
                  <c:v> 20-07-09 11:07:45</c:v>
                </c:pt>
                <c:pt idx="6386">
                  <c:v> 20-07-09 11:07:50</c:v>
                </c:pt>
                <c:pt idx="6387">
                  <c:v> 20-07-09 11:07:55</c:v>
                </c:pt>
                <c:pt idx="6388">
                  <c:v> 20-07-09 11:08:00</c:v>
                </c:pt>
                <c:pt idx="6389">
                  <c:v> 20-07-09 11:08:05</c:v>
                </c:pt>
                <c:pt idx="6390">
                  <c:v> 20-07-09 11:08:10</c:v>
                </c:pt>
                <c:pt idx="6391">
                  <c:v> 20-07-09 11:08:30</c:v>
                </c:pt>
                <c:pt idx="6392">
                  <c:v> 20-07-09 11:08:35</c:v>
                </c:pt>
                <c:pt idx="6393">
                  <c:v> 20-07-09 11:08:40</c:v>
                </c:pt>
                <c:pt idx="6394">
                  <c:v> 20-07-09 11:08:45</c:v>
                </c:pt>
                <c:pt idx="6395">
                  <c:v> 20-07-09 11:08:50</c:v>
                </c:pt>
                <c:pt idx="6396">
                  <c:v> 20-07-09 11:08:55</c:v>
                </c:pt>
                <c:pt idx="6397">
                  <c:v> 20-07-09 11:09:00</c:v>
                </c:pt>
                <c:pt idx="6398">
                  <c:v> 20-07-09 11:09:05</c:v>
                </c:pt>
                <c:pt idx="6399">
                  <c:v> 20-07-09 11:09:10</c:v>
                </c:pt>
                <c:pt idx="6400">
                  <c:v> 20-07-09 11:09:15</c:v>
                </c:pt>
                <c:pt idx="6401">
                  <c:v> 20-07-09 11:09:20</c:v>
                </c:pt>
                <c:pt idx="6402">
                  <c:v> 20-07-09 11:09:25</c:v>
                </c:pt>
                <c:pt idx="6403">
                  <c:v> 20-07-09 11:09:55</c:v>
                </c:pt>
                <c:pt idx="6404">
                  <c:v> 20-07-09 11:10:00</c:v>
                </c:pt>
                <c:pt idx="6405">
                  <c:v> 20-07-09 11:10:05</c:v>
                </c:pt>
                <c:pt idx="6406">
                  <c:v> 20-07-09 11:10:10</c:v>
                </c:pt>
                <c:pt idx="6407">
                  <c:v> 20-07-09 11:10:15</c:v>
                </c:pt>
                <c:pt idx="6408">
                  <c:v> 20-07-09 11:10:20</c:v>
                </c:pt>
                <c:pt idx="6409">
                  <c:v> 20-07-09 11:10:25</c:v>
                </c:pt>
                <c:pt idx="6410">
                  <c:v> 20-07-09 11:10:30</c:v>
                </c:pt>
                <c:pt idx="6411">
                  <c:v> 20-07-09 11:10:35</c:v>
                </c:pt>
                <c:pt idx="6412">
                  <c:v> 20-07-09 11:10:40</c:v>
                </c:pt>
                <c:pt idx="6413">
                  <c:v> 20-07-09 11:10:45</c:v>
                </c:pt>
                <c:pt idx="6414">
                  <c:v> 20-07-09 11:10:50</c:v>
                </c:pt>
                <c:pt idx="6415">
                  <c:v> 20-07-09 11:10:55</c:v>
                </c:pt>
                <c:pt idx="6416">
                  <c:v> 20-07-09 11:11:00</c:v>
                </c:pt>
                <c:pt idx="6417">
                  <c:v> 20-07-09 11:11:05</c:v>
                </c:pt>
                <c:pt idx="6418">
                  <c:v> 20-07-09 11:11:10</c:v>
                </c:pt>
                <c:pt idx="6419">
                  <c:v> 20-07-09 11:11:15</c:v>
                </c:pt>
                <c:pt idx="6420">
                  <c:v> 20-07-09 11:11:20</c:v>
                </c:pt>
                <c:pt idx="6421">
                  <c:v> 20-07-09 11:11:25</c:v>
                </c:pt>
                <c:pt idx="6422">
                  <c:v> 20-07-09 11:11:30</c:v>
                </c:pt>
                <c:pt idx="6423">
                  <c:v> 20-07-09 11:11:35</c:v>
                </c:pt>
                <c:pt idx="6424">
                  <c:v> 20-07-09 11:11:40</c:v>
                </c:pt>
                <c:pt idx="6425">
                  <c:v> 20-07-09 11:11:45</c:v>
                </c:pt>
                <c:pt idx="6426">
                  <c:v> 20-07-09 11:11:50</c:v>
                </c:pt>
                <c:pt idx="6427">
                  <c:v> 20-07-09 11:11:55</c:v>
                </c:pt>
                <c:pt idx="6428">
                  <c:v> 20-07-09 11:12:00</c:v>
                </c:pt>
                <c:pt idx="6429">
                  <c:v> 20-07-09 11:12:05</c:v>
                </c:pt>
                <c:pt idx="6430">
                  <c:v> 20-07-09 11:12:10</c:v>
                </c:pt>
                <c:pt idx="6431">
                  <c:v> 20-07-09 11:13:00</c:v>
                </c:pt>
                <c:pt idx="6432">
                  <c:v> 20-07-09 11:13:05</c:v>
                </c:pt>
                <c:pt idx="6433">
                  <c:v> 20-07-09 11:13:10</c:v>
                </c:pt>
                <c:pt idx="6434">
                  <c:v> 20-07-09 11:13:15</c:v>
                </c:pt>
                <c:pt idx="6435">
                  <c:v> 20-07-09 11:13:20</c:v>
                </c:pt>
                <c:pt idx="6436">
                  <c:v> 20-07-09 11:13:25</c:v>
                </c:pt>
                <c:pt idx="6437">
                  <c:v> 20-07-09 11:13:30</c:v>
                </c:pt>
                <c:pt idx="6438">
                  <c:v> 20-07-09 11:13:35</c:v>
                </c:pt>
                <c:pt idx="6439">
                  <c:v> 20-07-09 11:13:40</c:v>
                </c:pt>
                <c:pt idx="6440">
                  <c:v> 20-07-09 11:13:45</c:v>
                </c:pt>
                <c:pt idx="6441">
                  <c:v> 20-07-09 11:13:50</c:v>
                </c:pt>
                <c:pt idx="6442">
                  <c:v> 20-07-09 11:13:55</c:v>
                </c:pt>
                <c:pt idx="6443">
                  <c:v> 20-07-09 11:14:00</c:v>
                </c:pt>
                <c:pt idx="6444">
                  <c:v> 20-07-09 11:14:05</c:v>
                </c:pt>
                <c:pt idx="6445">
                  <c:v> 20-07-09 11:14:10</c:v>
                </c:pt>
                <c:pt idx="6446">
                  <c:v> 20-07-09 11:14:15</c:v>
                </c:pt>
                <c:pt idx="6447">
                  <c:v> 20-07-09 11:14:20</c:v>
                </c:pt>
                <c:pt idx="6448">
                  <c:v> 20-07-09 11:14:25</c:v>
                </c:pt>
                <c:pt idx="6449">
                  <c:v> 20-07-09 11:14:30</c:v>
                </c:pt>
                <c:pt idx="6450">
                  <c:v> 20-07-09 11:14:35</c:v>
                </c:pt>
                <c:pt idx="6451">
                  <c:v> 20-07-09 11:14:40</c:v>
                </c:pt>
                <c:pt idx="6452">
                  <c:v> 20-07-09 11:14:45</c:v>
                </c:pt>
                <c:pt idx="6453">
                  <c:v> 20-07-09 11:14:50</c:v>
                </c:pt>
                <c:pt idx="6454">
                  <c:v> 20-07-09 11:14:55</c:v>
                </c:pt>
                <c:pt idx="6455">
                  <c:v> 20-07-09 11:15:00</c:v>
                </c:pt>
                <c:pt idx="6456">
                  <c:v> 20-07-09 11:15:05</c:v>
                </c:pt>
                <c:pt idx="6457">
                  <c:v> 20-07-09 11:15:10</c:v>
                </c:pt>
                <c:pt idx="6458">
                  <c:v> 20-07-09 11:15:15</c:v>
                </c:pt>
                <c:pt idx="6459">
                  <c:v> 20-07-09 11:15:20</c:v>
                </c:pt>
                <c:pt idx="6460">
                  <c:v> 20-07-09 11:15:25</c:v>
                </c:pt>
                <c:pt idx="6461">
                  <c:v> 20-07-09 11:15:30</c:v>
                </c:pt>
                <c:pt idx="6462">
                  <c:v> 20-07-09 11:15:35</c:v>
                </c:pt>
                <c:pt idx="6463">
                  <c:v> 20-07-09 11:15:40</c:v>
                </c:pt>
                <c:pt idx="6464">
                  <c:v> 20-07-09 11:15:45</c:v>
                </c:pt>
                <c:pt idx="6465">
                  <c:v> 20-07-09 11:15:50</c:v>
                </c:pt>
                <c:pt idx="6466">
                  <c:v> 20-07-09 11:15:55</c:v>
                </c:pt>
                <c:pt idx="6467">
                  <c:v> 20-07-09 11:16:00</c:v>
                </c:pt>
                <c:pt idx="6468">
                  <c:v> 20-07-09 11:16:05</c:v>
                </c:pt>
                <c:pt idx="6469">
                  <c:v> 20-07-09 11:16:10</c:v>
                </c:pt>
                <c:pt idx="6470">
                  <c:v> 20-07-09 11:16:15</c:v>
                </c:pt>
                <c:pt idx="6471">
                  <c:v> 20-07-09 11:16:20</c:v>
                </c:pt>
                <c:pt idx="6472">
                  <c:v> 20-07-09 11:16:25</c:v>
                </c:pt>
                <c:pt idx="6473">
                  <c:v> 20-07-09 11:16:30</c:v>
                </c:pt>
                <c:pt idx="6474">
                  <c:v> 20-07-09 11:16:35</c:v>
                </c:pt>
                <c:pt idx="6475">
                  <c:v> 20-07-09 11:16:40</c:v>
                </c:pt>
                <c:pt idx="6476">
                  <c:v> 20-07-09 11:16:45</c:v>
                </c:pt>
                <c:pt idx="6477">
                  <c:v> 20-07-09 11:16:50</c:v>
                </c:pt>
                <c:pt idx="6478">
                  <c:v> 20-07-09 11:16:55</c:v>
                </c:pt>
                <c:pt idx="6479">
                  <c:v> 20-07-09 11:17:00</c:v>
                </c:pt>
                <c:pt idx="6480">
                  <c:v> 20-07-09 11:17:05</c:v>
                </c:pt>
                <c:pt idx="6481">
                  <c:v> 20-07-09 11:17:10</c:v>
                </c:pt>
                <c:pt idx="6482">
                  <c:v> 20-07-09 11:17:15</c:v>
                </c:pt>
                <c:pt idx="6483">
                  <c:v> 20-07-09 11:17:20</c:v>
                </c:pt>
                <c:pt idx="6484">
                  <c:v> 20-07-09 11:17:25</c:v>
                </c:pt>
                <c:pt idx="6485">
                  <c:v> 20-07-09 11:17:30</c:v>
                </c:pt>
                <c:pt idx="6486">
                  <c:v> 20-07-09 11:17:35</c:v>
                </c:pt>
                <c:pt idx="6487">
                  <c:v> 20-07-09 11:17:40</c:v>
                </c:pt>
                <c:pt idx="6488">
                  <c:v> 20-07-09 11:17:45</c:v>
                </c:pt>
                <c:pt idx="6489">
                  <c:v> 20-07-09 11:17:50</c:v>
                </c:pt>
                <c:pt idx="6490">
                  <c:v> 20-07-09 11:17:55</c:v>
                </c:pt>
                <c:pt idx="6491">
                  <c:v> 20-07-09 11:18:00</c:v>
                </c:pt>
                <c:pt idx="6492">
                  <c:v> 20-07-09 11:18:05</c:v>
                </c:pt>
                <c:pt idx="6493">
                  <c:v> 20-07-09 11:18:10</c:v>
                </c:pt>
                <c:pt idx="6494">
                  <c:v> 20-07-09 11:18:15</c:v>
                </c:pt>
                <c:pt idx="6495">
                  <c:v> 20-07-09 11:18:20</c:v>
                </c:pt>
                <c:pt idx="6496">
                  <c:v> 20-07-09 11:18:40</c:v>
                </c:pt>
                <c:pt idx="6497">
                  <c:v> 20-07-09 11:18:45</c:v>
                </c:pt>
                <c:pt idx="6498">
                  <c:v> 20-07-09 11:18:50</c:v>
                </c:pt>
                <c:pt idx="6499">
                  <c:v> 20-07-09 11:18:55</c:v>
                </c:pt>
                <c:pt idx="6500">
                  <c:v> 20-07-09 11:19:00</c:v>
                </c:pt>
                <c:pt idx="6501">
                  <c:v> 20-07-09 11:19:05</c:v>
                </c:pt>
                <c:pt idx="6502">
                  <c:v> 20-07-09 11:19:10</c:v>
                </c:pt>
                <c:pt idx="6503">
                  <c:v> 20-07-09 11:19:15</c:v>
                </c:pt>
                <c:pt idx="6504">
                  <c:v> 20-07-09 11:19:20</c:v>
                </c:pt>
                <c:pt idx="6505">
                  <c:v> 20-07-09 11:19:25</c:v>
                </c:pt>
                <c:pt idx="6506">
                  <c:v> 20-07-09 11:19:30</c:v>
                </c:pt>
                <c:pt idx="6507">
                  <c:v> 20-07-09 11:19:35</c:v>
                </c:pt>
                <c:pt idx="6508">
                  <c:v> 20-07-09 11:19:40</c:v>
                </c:pt>
                <c:pt idx="6509">
                  <c:v> 20-07-09 11:19:45</c:v>
                </c:pt>
                <c:pt idx="6510">
                  <c:v> 20-07-09 11:19:50</c:v>
                </c:pt>
                <c:pt idx="6511">
                  <c:v> 20-07-09 11:19:55</c:v>
                </c:pt>
                <c:pt idx="6512">
                  <c:v> 20-07-09 11:20:00</c:v>
                </c:pt>
                <c:pt idx="6513">
                  <c:v> 20-07-09 11:20:05</c:v>
                </c:pt>
                <c:pt idx="6514">
                  <c:v> 20-07-09 11:20:10</c:v>
                </c:pt>
                <c:pt idx="6515">
                  <c:v> 20-07-09 11:20:15</c:v>
                </c:pt>
                <c:pt idx="6516">
                  <c:v> 20-07-09 11:20:20</c:v>
                </c:pt>
                <c:pt idx="6517">
                  <c:v> 20-07-09 11:20:25</c:v>
                </c:pt>
                <c:pt idx="6518">
                  <c:v> 20-07-09 11:20:30</c:v>
                </c:pt>
                <c:pt idx="6519">
                  <c:v> 20-07-09 11:20:35</c:v>
                </c:pt>
                <c:pt idx="6520">
                  <c:v> 20-07-09 11:20:40</c:v>
                </c:pt>
                <c:pt idx="6521">
                  <c:v> 20-07-09 11:20:45</c:v>
                </c:pt>
                <c:pt idx="6522">
                  <c:v> 20-07-09 11:20:50</c:v>
                </c:pt>
                <c:pt idx="6523">
                  <c:v> 20-07-09 11:20:55</c:v>
                </c:pt>
                <c:pt idx="6524">
                  <c:v> 20-07-09 11:21:00</c:v>
                </c:pt>
                <c:pt idx="6525">
                  <c:v> 20-07-09 11:21:05</c:v>
                </c:pt>
                <c:pt idx="6526">
                  <c:v> 20-07-09 11:21:10</c:v>
                </c:pt>
                <c:pt idx="6527">
                  <c:v> 20-07-09 11:21:15</c:v>
                </c:pt>
                <c:pt idx="6528">
                  <c:v> 20-07-09 11:21:20</c:v>
                </c:pt>
                <c:pt idx="6529">
                  <c:v> 20-07-09 11:21:25</c:v>
                </c:pt>
                <c:pt idx="6530">
                  <c:v> 20-07-09 11:21:30</c:v>
                </c:pt>
                <c:pt idx="6531">
                  <c:v> 20-07-09 11:21:35</c:v>
                </c:pt>
                <c:pt idx="6532">
                  <c:v> 20-07-09 11:21:40</c:v>
                </c:pt>
                <c:pt idx="6533">
                  <c:v> 20-07-09 11:21:45</c:v>
                </c:pt>
                <c:pt idx="6534">
                  <c:v> 20-07-09 11:21:50</c:v>
                </c:pt>
                <c:pt idx="6535">
                  <c:v> 20-07-09 11:21:55</c:v>
                </c:pt>
                <c:pt idx="6536">
                  <c:v> 20-07-09 11:22:00</c:v>
                </c:pt>
                <c:pt idx="6537">
                  <c:v> 20-07-09 11:22:05</c:v>
                </c:pt>
                <c:pt idx="6538">
                  <c:v> 20-07-09 11:22:10</c:v>
                </c:pt>
                <c:pt idx="6539">
                  <c:v> 20-07-09 11:22:15</c:v>
                </c:pt>
                <c:pt idx="6540">
                  <c:v> 20-07-09 11:22:20</c:v>
                </c:pt>
                <c:pt idx="6541">
                  <c:v> 20-07-09 11:22:25</c:v>
                </c:pt>
                <c:pt idx="6542">
                  <c:v> 20-07-09 11:22:30</c:v>
                </c:pt>
                <c:pt idx="6543">
                  <c:v> 20-07-09 11:22:35</c:v>
                </c:pt>
                <c:pt idx="6544">
                  <c:v> 20-07-09 11:22:40</c:v>
                </c:pt>
                <c:pt idx="6545">
                  <c:v> 20-07-09 11:22:45</c:v>
                </c:pt>
                <c:pt idx="6546">
                  <c:v> 20-07-09 11:22:50</c:v>
                </c:pt>
                <c:pt idx="6547">
                  <c:v> 20-07-09 11:22:55</c:v>
                </c:pt>
                <c:pt idx="6548">
                  <c:v> 20-07-09 11:23:00</c:v>
                </c:pt>
                <c:pt idx="6549">
                  <c:v> 20-07-09 11:23:05</c:v>
                </c:pt>
                <c:pt idx="6550">
                  <c:v> 20-07-09 11:23:10</c:v>
                </c:pt>
                <c:pt idx="6551">
                  <c:v> 20-07-09 11:23:15</c:v>
                </c:pt>
                <c:pt idx="6552">
                  <c:v> 20-07-09 11:23:20</c:v>
                </c:pt>
                <c:pt idx="6553">
                  <c:v> 20-07-09 11:23:25</c:v>
                </c:pt>
                <c:pt idx="6554">
                  <c:v> 20-07-09 11:23:30</c:v>
                </c:pt>
                <c:pt idx="6555">
                  <c:v> 20-07-09 11:23:35</c:v>
                </c:pt>
                <c:pt idx="6556">
                  <c:v> 20-07-09 11:23:40</c:v>
                </c:pt>
                <c:pt idx="6557">
                  <c:v> 20-07-09 11:23:45</c:v>
                </c:pt>
                <c:pt idx="6558">
                  <c:v> 20-07-09 11:23:50</c:v>
                </c:pt>
                <c:pt idx="6559">
                  <c:v> 20-07-09 11:23:55</c:v>
                </c:pt>
                <c:pt idx="6560">
                  <c:v> 20-07-09 11:24:00</c:v>
                </c:pt>
                <c:pt idx="6561">
                  <c:v> 20-07-09 11:24:05</c:v>
                </c:pt>
                <c:pt idx="6562">
                  <c:v> 20-07-09 11:24:10</c:v>
                </c:pt>
                <c:pt idx="6563">
                  <c:v> 20-07-09 11:24:15</c:v>
                </c:pt>
                <c:pt idx="6564">
                  <c:v> 20-07-09 11:24:20</c:v>
                </c:pt>
                <c:pt idx="6565">
                  <c:v> 20-07-09 11:24:25</c:v>
                </c:pt>
                <c:pt idx="6566">
                  <c:v> 20-07-09 11:24:30</c:v>
                </c:pt>
                <c:pt idx="6567">
                  <c:v> 20-07-09 11:24:35</c:v>
                </c:pt>
                <c:pt idx="6568">
                  <c:v> 20-07-09 11:24:40</c:v>
                </c:pt>
                <c:pt idx="6569">
                  <c:v> 20-07-09 11:24:45</c:v>
                </c:pt>
                <c:pt idx="6570">
                  <c:v> 20-07-09 11:24:50</c:v>
                </c:pt>
                <c:pt idx="6571">
                  <c:v> 20-07-09 11:24:55</c:v>
                </c:pt>
                <c:pt idx="6572">
                  <c:v> 20-07-09 11:25:00</c:v>
                </c:pt>
                <c:pt idx="6573">
                  <c:v> 20-07-09 11:25:05</c:v>
                </c:pt>
                <c:pt idx="6574">
                  <c:v> 20-07-09 11:25:10</c:v>
                </c:pt>
                <c:pt idx="6575">
                  <c:v> 20-07-09 11:25:15</c:v>
                </c:pt>
                <c:pt idx="6576">
                  <c:v> 20-07-09 11:25:20</c:v>
                </c:pt>
                <c:pt idx="6577">
                  <c:v> 20-07-09 11:25:25</c:v>
                </c:pt>
                <c:pt idx="6578">
                  <c:v> 20-07-09 11:25:30</c:v>
                </c:pt>
                <c:pt idx="6579">
                  <c:v> 20-07-09 11:25:35</c:v>
                </c:pt>
                <c:pt idx="6580">
                  <c:v> 20-07-09 11:25:40</c:v>
                </c:pt>
                <c:pt idx="6581">
                  <c:v> 20-07-09 11:25:45</c:v>
                </c:pt>
                <c:pt idx="6582">
                  <c:v> 20-07-09 11:25:50</c:v>
                </c:pt>
                <c:pt idx="6583">
                  <c:v> 20-07-09 11:25:55</c:v>
                </c:pt>
                <c:pt idx="6584">
                  <c:v> 20-07-09 11:26:00</c:v>
                </c:pt>
                <c:pt idx="6585">
                  <c:v> 20-07-09 11:26:05</c:v>
                </c:pt>
                <c:pt idx="6586">
                  <c:v> 20-07-09 11:26:10</c:v>
                </c:pt>
                <c:pt idx="6587">
                  <c:v> 20-07-09 11:26:15</c:v>
                </c:pt>
                <c:pt idx="6588">
                  <c:v> 20-07-09 11:26:20</c:v>
                </c:pt>
                <c:pt idx="6589">
                  <c:v> 20-07-09 11:26:25</c:v>
                </c:pt>
                <c:pt idx="6590">
                  <c:v> 20-07-09 11:26:30</c:v>
                </c:pt>
                <c:pt idx="6591">
                  <c:v> 20-07-09 11:26:35</c:v>
                </c:pt>
                <c:pt idx="6592">
                  <c:v> 20-07-09 11:26:40</c:v>
                </c:pt>
                <c:pt idx="6593">
                  <c:v> 20-07-09 11:26:45</c:v>
                </c:pt>
                <c:pt idx="6594">
                  <c:v> 20-07-09 11:26:50</c:v>
                </c:pt>
                <c:pt idx="6595">
                  <c:v> 20-07-09 11:26:55</c:v>
                </c:pt>
                <c:pt idx="6596">
                  <c:v> 20-07-09 11:27:00</c:v>
                </c:pt>
                <c:pt idx="6597">
                  <c:v> 20-07-09 11:27:05</c:v>
                </c:pt>
                <c:pt idx="6598">
                  <c:v> 20-07-09 11:27:10</c:v>
                </c:pt>
                <c:pt idx="6599">
                  <c:v> 20-07-09 11:27:15</c:v>
                </c:pt>
                <c:pt idx="6600">
                  <c:v> 20-07-09 11:27:20</c:v>
                </c:pt>
                <c:pt idx="6601">
                  <c:v> 20-07-09 11:27:25</c:v>
                </c:pt>
                <c:pt idx="6602">
                  <c:v> 20-07-09 11:27:30</c:v>
                </c:pt>
                <c:pt idx="6603">
                  <c:v> 20-07-09 11:27:35</c:v>
                </c:pt>
                <c:pt idx="6604">
                  <c:v> 20-07-09 11:27:40</c:v>
                </c:pt>
                <c:pt idx="6605">
                  <c:v> 20-07-09 11:27:45</c:v>
                </c:pt>
                <c:pt idx="6606">
                  <c:v> 20-07-09 11:27:50</c:v>
                </c:pt>
                <c:pt idx="6607">
                  <c:v> 20-07-09 11:27:55</c:v>
                </c:pt>
                <c:pt idx="6608">
                  <c:v> 20-07-09 11:28:00</c:v>
                </c:pt>
                <c:pt idx="6609">
                  <c:v> 20-07-09 11:28:05</c:v>
                </c:pt>
                <c:pt idx="6610">
                  <c:v> 20-07-09 11:28:10</c:v>
                </c:pt>
                <c:pt idx="6611">
                  <c:v> 20-07-09 11:28:15</c:v>
                </c:pt>
                <c:pt idx="6612">
                  <c:v> 20-07-09 11:28:20</c:v>
                </c:pt>
                <c:pt idx="6613">
                  <c:v> 20-07-09 11:28:25</c:v>
                </c:pt>
                <c:pt idx="6614">
                  <c:v> 20-07-09 11:28:30</c:v>
                </c:pt>
                <c:pt idx="6615">
                  <c:v> 20-07-09 11:28:35</c:v>
                </c:pt>
                <c:pt idx="6616">
                  <c:v> 20-07-09 11:28:40</c:v>
                </c:pt>
                <c:pt idx="6617">
                  <c:v> 20-07-09 11:28:45</c:v>
                </c:pt>
                <c:pt idx="6618">
                  <c:v> 20-07-09 11:28:50</c:v>
                </c:pt>
                <c:pt idx="6619">
                  <c:v> 20-07-09 11:28:55</c:v>
                </c:pt>
                <c:pt idx="6620">
                  <c:v> 20-07-09 11:29:00</c:v>
                </c:pt>
                <c:pt idx="6621">
                  <c:v> 20-07-09 11:29:05</c:v>
                </c:pt>
                <c:pt idx="6622">
                  <c:v> 20-07-09 11:29:10</c:v>
                </c:pt>
                <c:pt idx="6623">
                  <c:v> 20-07-09 11:29:15</c:v>
                </c:pt>
                <c:pt idx="6624">
                  <c:v> 20-07-09 11:29:25</c:v>
                </c:pt>
                <c:pt idx="6625">
                  <c:v> 20-07-09 11:29:30</c:v>
                </c:pt>
                <c:pt idx="6626">
                  <c:v> 20-07-09 11:29:35</c:v>
                </c:pt>
                <c:pt idx="6627">
                  <c:v> 20-07-09 11:29:40</c:v>
                </c:pt>
                <c:pt idx="6628">
                  <c:v> 20-07-09 11:29:45</c:v>
                </c:pt>
                <c:pt idx="6629">
                  <c:v> 20-07-09 11:29:50</c:v>
                </c:pt>
                <c:pt idx="6630">
                  <c:v> 20-07-09 11:29:55</c:v>
                </c:pt>
                <c:pt idx="6631">
                  <c:v> 20-07-09 11:30:00</c:v>
                </c:pt>
                <c:pt idx="6632">
                  <c:v> 20-07-09 11:30:05</c:v>
                </c:pt>
                <c:pt idx="6633">
                  <c:v> 20-07-09 11:30:10</c:v>
                </c:pt>
                <c:pt idx="6634">
                  <c:v> 20-07-09 11:30:15</c:v>
                </c:pt>
                <c:pt idx="6635">
                  <c:v> 20-07-09 11:30:20</c:v>
                </c:pt>
                <c:pt idx="6636">
                  <c:v> 20-07-09 11:30:25</c:v>
                </c:pt>
                <c:pt idx="6637">
                  <c:v> 20-07-09 11:30:30</c:v>
                </c:pt>
                <c:pt idx="6638">
                  <c:v> 20-07-09 11:30:35</c:v>
                </c:pt>
                <c:pt idx="6639">
                  <c:v> 20-07-09 11:30:40</c:v>
                </c:pt>
                <c:pt idx="6640">
                  <c:v> 20-07-09 11:30:45</c:v>
                </c:pt>
                <c:pt idx="6641">
                  <c:v> 20-07-09 11:30:50</c:v>
                </c:pt>
                <c:pt idx="6642">
                  <c:v> 20-07-09 11:30:55</c:v>
                </c:pt>
                <c:pt idx="6643">
                  <c:v> 20-07-09 11:31:00</c:v>
                </c:pt>
                <c:pt idx="6644">
                  <c:v> 20-07-09 11:31:05</c:v>
                </c:pt>
                <c:pt idx="6645">
                  <c:v> 20-07-09 11:31:10</c:v>
                </c:pt>
                <c:pt idx="6646">
                  <c:v> 20-07-09 11:31:15</c:v>
                </c:pt>
                <c:pt idx="6647">
                  <c:v> 20-07-09 11:31:20</c:v>
                </c:pt>
                <c:pt idx="6648">
                  <c:v> 20-07-09 11:31:25</c:v>
                </c:pt>
                <c:pt idx="6649">
                  <c:v> 20-07-09 11:31:30</c:v>
                </c:pt>
                <c:pt idx="6650">
                  <c:v> 20-07-09 11:31:35</c:v>
                </c:pt>
                <c:pt idx="6651">
                  <c:v> 20-07-09 11:31:40</c:v>
                </c:pt>
                <c:pt idx="6652">
                  <c:v> 20-07-09 11:31:45</c:v>
                </c:pt>
                <c:pt idx="6653">
                  <c:v> 20-07-09 11:31:50</c:v>
                </c:pt>
                <c:pt idx="6654">
                  <c:v> 20-07-09 11:31:55</c:v>
                </c:pt>
                <c:pt idx="6655">
                  <c:v> 20-07-09 11:32:00</c:v>
                </c:pt>
                <c:pt idx="6656">
                  <c:v> 20-07-09 11:32:05</c:v>
                </c:pt>
                <c:pt idx="6657">
                  <c:v> 20-07-09 11:32:10</c:v>
                </c:pt>
                <c:pt idx="6658">
                  <c:v> 20-07-09 11:32:15</c:v>
                </c:pt>
                <c:pt idx="6659">
                  <c:v> 20-07-09 11:32:20</c:v>
                </c:pt>
                <c:pt idx="6660">
                  <c:v> 20-07-09 11:32:25</c:v>
                </c:pt>
                <c:pt idx="6661">
                  <c:v> 20-07-09 11:32:30</c:v>
                </c:pt>
                <c:pt idx="6662">
                  <c:v> 20-07-09 11:32:35</c:v>
                </c:pt>
                <c:pt idx="6663">
                  <c:v> 20-07-09 11:32:40</c:v>
                </c:pt>
                <c:pt idx="6664">
                  <c:v> 20-07-09 11:32:45</c:v>
                </c:pt>
                <c:pt idx="6665">
                  <c:v> 20-07-09 11:32:50</c:v>
                </c:pt>
                <c:pt idx="6666">
                  <c:v> 20-07-09 11:33:35</c:v>
                </c:pt>
                <c:pt idx="6667">
                  <c:v> 20-07-09 11:33:40</c:v>
                </c:pt>
                <c:pt idx="6668">
                  <c:v> 20-07-09 11:33:45</c:v>
                </c:pt>
                <c:pt idx="6669">
                  <c:v> 20-07-09 11:33:50</c:v>
                </c:pt>
                <c:pt idx="6670">
                  <c:v> 20-07-09 11:33:55</c:v>
                </c:pt>
                <c:pt idx="6671">
                  <c:v> 20-07-09 11:34:00</c:v>
                </c:pt>
                <c:pt idx="6672">
                  <c:v> 20-07-09 11:34:05</c:v>
                </c:pt>
                <c:pt idx="6673">
                  <c:v> 20-07-09 11:34:10</c:v>
                </c:pt>
                <c:pt idx="6674">
                  <c:v> 20-07-09 11:34:15</c:v>
                </c:pt>
                <c:pt idx="6675">
                  <c:v> 20-07-09 11:34:20</c:v>
                </c:pt>
                <c:pt idx="6676">
                  <c:v> 20-07-09 11:34:25</c:v>
                </c:pt>
                <c:pt idx="6677">
                  <c:v> 20-07-09 11:34:30</c:v>
                </c:pt>
                <c:pt idx="6678">
                  <c:v> 20-07-09 11:34:35</c:v>
                </c:pt>
                <c:pt idx="6679">
                  <c:v> 20-07-09 11:34:40</c:v>
                </c:pt>
                <c:pt idx="6680">
                  <c:v> 20-07-09 11:34:45</c:v>
                </c:pt>
                <c:pt idx="6681">
                  <c:v> 20-07-09 11:34:50</c:v>
                </c:pt>
                <c:pt idx="6682">
                  <c:v> 20-07-09 11:34:55</c:v>
                </c:pt>
                <c:pt idx="6683">
                  <c:v> 20-07-09 11:35:00</c:v>
                </c:pt>
                <c:pt idx="6684">
                  <c:v> 20-07-09 11:35:05</c:v>
                </c:pt>
                <c:pt idx="6685">
                  <c:v> 20-07-09 11:35:10</c:v>
                </c:pt>
                <c:pt idx="6686">
                  <c:v> 20-07-09 11:35:15</c:v>
                </c:pt>
                <c:pt idx="6687">
                  <c:v> 20-07-09 11:35:20</c:v>
                </c:pt>
                <c:pt idx="6688">
                  <c:v> 20-07-09 11:35:25</c:v>
                </c:pt>
                <c:pt idx="6689">
                  <c:v> 20-07-09 11:35:30</c:v>
                </c:pt>
                <c:pt idx="6690">
                  <c:v> 20-07-09 11:35:35</c:v>
                </c:pt>
                <c:pt idx="6691">
                  <c:v> 20-07-09 11:35:40</c:v>
                </c:pt>
                <c:pt idx="6692">
                  <c:v> 20-07-09 11:35:45</c:v>
                </c:pt>
                <c:pt idx="6693">
                  <c:v> 20-07-09 11:35:50</c:v>
                </c:pt>
                <c:pt idx="6694">
                  <c:v> 20-07-09 11:35:55</c:v>
                </c:pt>
                <c:pt idx="6695">
                  <c:v> 20-07-09 11:36:00</c:v>
                </c:pt>
                <c:pt idx="6696">
                  <c:v> 20-07-09 11:36:05</c:v>
                </c:pt>
                <c:pt idx="6697">
                  <c:v> 20-07-09 11:36:10</c:v>
                </c:pt>
                <c:pt idx="6698">
                  <c:v> 20-07-09 11:36:15</c:v>
                </c:pt>
                <c:pt idx="6699">
                  <c:v> 20-07-09 11:36:20</c:v>
                </c:pt>
                <c:pt idx="6700">
                  <c:v> 20-07-09 11:36:25</c:v>
                </c:pt>
                <c:pt idx="6701">
                  <c:v> 20-07-09 11:36:30</c:v>
                </c:pt>
                <c:pt idx="6702">
                  <c:v> 20-07-09 11:36:35</c:v>
                </c:pt>
                <c:pt idx="6703">
                  <c:v> 20-07-09 11:36:40</c:v>
                </c:pt>
                <c:pt idx="6704">
                  <c:v> 20-07-09 11:36:45</c:v>
                </c:pt>
                <c:pt idx="6705">
                  <c:v> 20-07-09 11:36:50</c:v>
                </c:pt>
                <c:pt idx="6706">
                  <c:v> 20-07-09 11:36:55</c:v>
                </c:pt>
                <c:pt idx="6707">
                  <c:v> 20-07-09 11:37:00</c:v>
                </c:pt>
                <c:pt idx="6708">
                  <c:v> 20-07-09 11:37:05</c:v>
                </c:pt>
                <c:pt idx="6709">
                  <c:v> 20-07-09 11:37:10</c:v>
                </c:pt>
                <c:pt idx="6710">
                  <c:v> 20-07-09 11:37:15</c:v>
                </c:pt>
                <c:pt idx="6711">
                  <c:v> 20-07-09 11:37:20</c:v>
                </c:pt>
                <c:pt idx="6712">
                  <c:v> 20-07-09 11:37:25</c:v>
                </c:pt>
                <c:pt idx="6713">
                  <c:v> 20-07-09 11:37:30</c:v>
                </c:pt>
                <c:pt idx="6714">
                  <c:v> 20-07-09 11:37:35</c:v>
                </c:pt>
                <c:pt idx="6715">
                  <c:v> 20-07-09 11:37:40</c:v>
                </c:pt>
                <c:pt idx="6716">
                  <c:v> 20-07-09 11:37:45</c:v>
                </c:pt>
                <c:pt idx="6717">
                  <c:v> 20-07-09 11:37:50</c:v>
                </c:pt>
                <c:pt idx="6718">
                  <c:v> 20-07-09 11:37:55</c:v>
                </c:pt>
                <c:pt idx="6719">
                  <c:v> 20-07-09 11:38:00</c:v>
                </c:pt>
                <c:pt idx="6720">
                  <c:v> 20-07-09 11:38:05</c:v>
                </c:pt>
                <c:pt idx="6721">
                  <c:v> 20-07-09 11:38:10</c:v>
                </c:pt>
                <c:pt idx="6722">
                  <c:v> 20-07-09 11:38:15</c:v>
                </c:pt>
                <c:pt idx="6723">
                  <c:v> 20-07-09 11:38:20</c:v>
                </c:pt>
                <c:pt idx="6724">
                  <c:v> 20-07-09 11:38:25</c:v>
                </c:pt>
                <c:pt idx="6725">
                  <c:v> 20-07-09 11:38:30</c:v>
                </c:pt>
                <c:pt idx="6726">
                  <c:v> 20-07-09 11:38:35</c:v>
                </c:pt>
                <c:pt idx="6727">
                  <c:v> 20-07-09 11:38:40</c:v>
                </c:pt>
                <c:pt idx="6728">
                  <c:v> 20-07-09 11:38:45</c:v>
                </c:pt>
                <c:pt idx="6729">
                  <c:v> 20-07-09 11:38:50</c:v>
                </c:pt>
                <c:pt idx="6730">
                  <c:v> 20-07-09 11:38:55</c:v>
                </c:pt>
                <c:pt idx="6731">
                  <c:v> 20-07-09 11:39:00</c:v>
                </c:pt>
                <c:pt idx="6732">
                  <c:v> 20-07-09 11:39:05</c:v>
                </c:pt>
                <c:pt idx="6733">
                  <c:v> 20-07-09 11:39:10</c:v>
                </c:pt>
                <c:pt idx="6734">
                  <c:v> 20-07-09 11:39:15</c:v>
                </c:pt>
                <c:pt idx="6735">
                  <c:v> 20-07-09 11:39:30</c:v>
                </c:pt>
                <c:pt idx="6736">
                  <c:v> 20-07-09 11:39:35</c:v>
                </c:pt>
                <c:pt idx="6737">
                  <c:v> 20-07-09 11:39:40</c:v>
                </c:pt>
                <c:pt idx="6738">
                  <c:v> 20-07-09 11:39:45</c:v>
                </c:pt>
                <c:pt idx="6739">
                  <c:v> 20-07-09 11:39:50</c:v>
                </c:pt>
                <c:pt idx="6740">
                  <c:v> 20-07-09 11:39:55</c:v>
                </c:pt>
                <c:pt idx="6741">
                  <c:v> 20-07-09 11:40:00</c:v>
                </c:pt>
                <c:pt idx="6742">
                  <c:v> 20-07-09 11:40:05</c:v>
                </c:pt>
                <c:pt idx="6743">
                  <c:v> 20-07-09 11:40:10</c:v>
                </c:pt>
                <c:pt idx="6744">
                  <c:v> 20-07-09 11:40:15</c:v>
                </c:pt>
                <c:pt idx="6745">
                  <c:v> 20-07-09 11:40:20</c:v>
                </c:pt>
                <c:pt idx="6746">
                  <c:v> 20-07-09 11:40:25</c:v>
                </c:pt>
                <c:pt idx="6747">
                  <c:v> 20-07-09 11:40:50</c:v>
                </c:pt>
                <c:pt idx="6748">
                  <c:v> 20-07-09 11:40:55</c:v>
                </c:pt>
                <c:pt idx="6749">
                  <c:v> 20-07-09 11:41:00</c:v>
                </c:pt>
                <c:pt idx="6750">
                  <c:v> 20-07-09 11:41:05</c:v>
                </c:pt>
                <c:pt idx="6751">
                  <c:v> 20-07-09 11:41:10</c:v>
                </c:pt>
                <c:pt idx="6752">
                  <c:v> 20-07-09 11:41:15</c:v>
                </c:pt>
                <c:pt idx="6753">
                  <c:v> 20-07-09 11:41:20</c:v>
                </c:pt>
                <c:pt idx="6754">
                  <c:v> 20-07-09 11:41:25</c:v>
                </c:pt>
                <c:pt idx="6755">
                  <c:v> 20-07-09 11:41:30</c:v>
                </c:pt>
                <c:pt idx="6756">
                  <c:v> 20-07-09 11:41:35</c:v>
                </c:pt>
                <c:pt idx="6757">
                  <c:v> 20-07-09 11:41:40</c:v>
                </c:pt>
                <c:pt idx="6758">
                  <c:v> 20-07-09 11:41:45</c:v>
                </c:pt>
                <c:pt idx="6759">
                  <c:v> 20-07-09 11:41:50</c:v>
                </c:pt>
                <c:pt idx="6760">
                  <c:v> 20-07-09 11:41:55</c:v>
                </c:pt>
                <c:pt idx="6761">
                  <c:v> 20-07-09 11:42:00</c:v>
                </c:pt>
                <c:pt idx="6762">
                  <c:v> 20-07-09 11:42:05</c:v>
                </c:pt>
                <c:pt idx="6763">
                  <c:v> 20-07-09 11:42:10</c:v>
                </c:pt>
                <c:pt idx="6764">
                  <c:v> 20-07-09 11:42:15</c:v>
                </c:pt>
                <c:pt idx="6765">
                  <c:v> 20-07-09 11:42:20</c:v>
                </c:pt>
                <c:pt idx="6766">
                  <c:v> 20-07-09 11:42:25</c:v>
                </c:pt>
                <c:pt idx="6767">
                  <c:v> 20-07-09 11:42:30</c:v>
                </c:pt>
                <c:pt idx="6768">
                  <c:v> 20-07-09 11:42:35</c:v>
                </c:pt>
                <c:pt idx="6769">
                  <c:v> 20-07-09 11:42:40</c:v>
                </c:pt>
                <c:pt idx="6770">
                  <c:v> 20-07-09 11:42:45</c:v>
                </c:pt>
                <c:pt idx="6771">
                  <c:v> 20-07-09 11:42:50</c:v>
                </c:pt>
                <c:pt idx="6772">
                  <c:v> 20-07-09 11:42:55</c:v>
                </c:pt>
                <c:pt idx="6773">
                  <c:v> 20-07-09 11:43:00</c:v>
                </c:pt>
                <c:pt idx="6774">
                  <c:v> 20-07-09 11:43:05</c:v>
                </c:pt>
                <c:pt idx="6775">
                  <c:v> 20-07-09 11:43:10</c:v>
                </c:pt>
                <c:pt idx="6776">
                  <c:v> 20-07-09 11:43:15</c:v>
                </c:pt>
                <c:pt idx="6777">
                  <c:v> 20-07-09 11:43:20</c:v>
                </c:pt>
                <c:pt idx="6778">
                  <c:v> 20-07-09 11:43:25</c:v>
                </c:pt>
                <c:pt idx="6779">
                  <c:v> 20-07-09 11:43:30</c:v>
                </c:pt>
                <c:pt idx="6780">
                  <c:v> 20-07-09 11:43:35</c:v>
                </c:pt>
                <c:pt idx="6781">
                  <c:v> 20-07-09 11:43:40</c:v>
                </c:pt>
                <c:pt idx="6782">
                  <c:v> 20-07-09 11:43:45</c:v>
                </c:pt>
                <c:pt idx="6783">
                  <c:v> 20-07-09 11:43:50</c:v>
                </c:pt>
                <c:pt idx="6784">
                  <c:v> 20-07-09 11:43:55</c:v>
                </c:pt>
                <c:pt idx="6785">
                  <c:v> 20-07-09 11:44:00</c:v>
                </c:pt>
                <c:pt idx="6786">
                  <c:v> 20-07-09 11:44:05</c:v>
                </c:pt>
                <c:pt idx="6787">
                  <c:v> 20-07-09 11:44:10</c:v>
                </c:pt>
                <c:pt idx="6788">
                  <c:v> 20-07-09 11:44:15</c:v>
                </c:pt>
                <c:pt idx="6789">
                  <c:v> 20-07-09 11:44:20</c:v>
                </c:pt>
                <c:pt idx="6790">
                  <c:v> 20-07-09 11:44:25</c:v>
                </c:pt>
                <c:pt idx="6791">
                  <c:v> 20-07-09 11:44:30</c:v>
                </c:pt>
                <c:pt idx="6792">
                  <c:v> 20-07-09 11:44:35</c:v>
                </c:pt>
                <c:pt idx="6793">
                  <c:v> 20-07-09 11:45:10</c:v>
                </c:pt>
                <c:pt idx="6794">
                  <c:v> 20-07-09 11:45:15</c:v>
                </c:pt>
                <c:pt idx="6795">
                  <c:v> 20-07-09 11:45:20</c:v>
                </c:pt>
                <c:pt idx="6796">
                  <c:v> 20-07-09 11:45:25</c:v>
                </c:pt>
                <c:pt idx="6797">
                  <c:v> 20-07-09 11:45:30</c:v>
                </c:pt>
                <c:pt idx="6798">
                  <c:v> 20-07-09 11:45:35</c:v>
                </c:pt>
                <c:pt idx="6799">
                  <c:v> 20-07-09 11:45:40</c:v>
                </c:pt>
                <c:pt idx="6800">
                  <c:v> 20-07-09 11:45:45</c:v>
                </c:pt>
                <c:pt idx="6801">
                  <c:v> 20-07-09 11:45:50</c:v>
                </c:pt>
                <c:pt idx="6802">
                  <c:v> 20-07-09 11:45:55</c:v>
                </c:pt>
                <c:pt idx="6803">
                  <c:v> 20-07-09 11:46:00</c:v>
                </c:pt>
                <c:pt idx="6804">
                  <c:v> 20-07-09 11:46:05</c:v>
                </c:pt>
                <c:pt idx="6805">
                  <c:v> 20-07-09 11:46:10</c:v>
                </c:pt>
                <c:pt idx="6806">
                  <c:v> 20-07-09 11:46:15</c:v>
                </c:pt>
                <c:pt idx="6807">
                  <c:v> 20-07-09 11:46:20</c:v>
                </c:pt>
                <c:pt idx="6808">
                  <c:v> 20-07-09 11:46:25</c:v>
                </c:pt>
                <c:pt idx="6809">
                  <c:v> 20-07-09 11:46:30</c:v>
                </c:pt>
                <c:pt idx="6810">
                  <c:v> 20-07-09 11:46:35</c:v>
                </c:pt>
                <c:pt idx="6811">
                  <c:v> 20-07-09 11:46:40</c:v>
                </c:pt>
                <c:pt idx="6812">
                  <c:v> 20-07-09 11:46:45</c:v>
                </c:pt>
                <c:pt idx="6813">
                  <c:v> 20-07-09 11:46:50</c:v>
                </c:pt>
                <c:pt idx="6814">
                  <c:v> 20-07-09 11:46:55</c:v>
                </c:pt>
                <c:pt idx="6815">
                  <c:v> 20-07-09 11:47:00</c:v>
                </c:pt>
                <c:pt idx="6816">
                  <c:v> 20-07-09 11:47:05</c:v>
                </c:pt>
                <c:pt idx="6817">
                  <c:v> 20-07-09 11:47:10</c:v>
                </c:pt>
                <c:pt idx="6818">
                  <c:v> 20-07-09 11:47:15</c:v>
                </c:pt>
                <c:pt idx="6819">
                  <c:v> 20-07-09 11:47:20</c:v>
                </c:pt>
                <c:pt idx="6820">
                  <c:v> 20-07-09 11:47:25</c:v>
                </c:pt>
                <c:pt idx="6821">
                  <c:v> 20-07-09 11:47:30</c:v>
                </c:pt>
                <c:pt idx="6822">
                  <c:v> 20-07-09 11:47:35</c:v>
                </c:pt>
                <c:pt idx="6823">
                  <c:v> 20-07-09 11:47:40</c:v>
                </c:pt>
                <c:pt idx="6824">
                  <c:v> 20-07-09 11:47:45</c:v>
                </c:pt>
                <c:pt idx="6825">
                  <c:v> 20-07-09 11:47:50</c:v>
                </c:pt>
                <c:pt idx="6826">
                  <c:v> 20-07-09 11:47:55</c:v>
                </c:pt>
                <c:pt idx="6827">
                  <c:v> 20-07-09 11:48:00</c:v>
                </c:pt>
                <c:pt idx="6828">
                  <c:v> 20-07-09 11:48:05</c:v>
                </c:pt>
                <c:pt idx="6829">
                  <c:v> 20-07-09 11:48:10</c:v>
                </c:pt>
                <c:pt idx="6830">
                  <c:v> 20-07-09 11:48:15</c:v>
                </c:pt>
                <c:pt idx="6831">
                  <c:v> 20-07-09 11:48:20</c:v>
                </c:pt>
                <c:pt idx="6832">
                  <c:v> 20-07-09 11:48:25</c:v>
                </c:pt>
                <c:pt idx="6833">
                  <c:v> 20-07-09 11:48:30</c:v>
                </c:pt>
                <c:pt idx="6834">
                  <c:v> 20-07-09 11:48:35</c:v>
                </c:pt>
                <c:pt idx="6835">
                  <c:v> 20-07-09 11:48:40</c:v>
                </c:pt>
                <c:pt idx="6836">
                  <c:v> 20-07-09 11:48:45</c:v>
                </c:pt>
                <c:pt idx="6837">
                  <c:v> 20-07-09 11:48:50</c:v>
                </c:pt>
                <c:pt idx="6838">
                  <c:v> 20-07-09 11:48:55</c:v>
                </c:pt>
                <c:pt idx="6839">
                  <c:v> 20-07-09 11:49:00</c:v>
                </c:pt>
                <c:pt idx="6840">
                  <c:v> 20-07-09 11:49:05</c:v>
                </c:pt>
                <c:pt idx="6841">
                  <c:v> 20-07-09 11:49:10</c:v>
                </c:pt>
                <c:pt idx="6842">
                  <c:v> 20-07-09 11:49:15</c:v>
                </c:pt>
                <c:pt idx="6843">
                  <c:v> 20-07-09 11:49:20</c:v>
                </c:pt>
                <c:pt idx="6844">
                  <c:v> 20-07-09 11:49:25</c:v>
                </c:pt>
                <c:pt idx="6845">
                  <c:v> 20-07-09 11:49:30</c:v>
                </c:pt>
                <c:pt idx="6846">
                  <c:v> 20-07-09 11:49:35</c:v>
                </c:pt>
                <c:pt idx="6847">
                  <c:v> 20-07-09 11:49:40</c:v>
                </c:pt>
                <c:pt idx="6848">
                  <c:v> 20-07-09 11:49:45</c:v>
                </c:pt>
                <c:pt idx="6849">
                  <c:v> 20-07-09 11:49:50</c:v>
                </c:pt>
                <c:pt idx="6850">
                  <c:v> 20-07-09 11:49:55</c:v>
                </c:pt>
                <c:pt idx="6851">
                  <c:v> 20-07-09 11:50:00</c:v>
                </c:pt>
                <c:pt idx="6852">
                  <c:v> 20-07-09 11:50:05</c:v>
                </c:pt>
                <c:pt idx="6853">
                  <c:v> 20-07-09 11:50:10</c:v>
                </c:pt>
                <c:pt idx="6854">
                  <c:v> 20-07-09 11:50:15</c:v>
                </c:pt>
                <c:pt idx="6855">
                  <c:v> 20-07-09 11:50:20</c:v>
                </c:pt>
                <c:pt idx="6856">
                  <c:v> 20-07-09 11:50:25</c:v>
                </c:pt>
                <c:pt idx="6857">
                  <c:v> 20-07-09 11:50:30</c:v>
                </c:pt>
                <c:pt idx="6858">
                  <c:v> 20-07-09 11:50:35</c:v>
                </c:pt>
                <c:pt idx="6859">
                  <c:v> 20-07-09 11:50:40</c:v>
                </c:pt>
                <c:pt idx="6860">
                  <c:v> 20-07-09 11:50:45</c:v>
                </c:pt>
                <c:pt idx="6861">
                  <c:v> 20-07-09 11:50:50</c:v>
                </c:pt>
                <c:pt idx="6862">
                  <c:v> 20-07-09 11:50:55</c:v>
                </c:pt>
                <c:pt idx="6863">
                  <c:v> 20-07-09 11:51:00</c:v>
                </c:pt>
                <c:pt idx="6864">
                  <c:v> 20-07-09 11:51:05</c:v>
                </c:pt>
                <c:pt idx="6865">
                  <c:v> 20-07-09 11:51:10</c:v>
                </c:pt>
                <c:pt idx="6866">
                  <c:v> 20-07-09 11:51:15</c:v>
                </c:pt>
                <c:pt idx="6867">
                  <c:v> 20-07-09 11:51:20</c:v>
                </c:pt>
                <c:pt idx="6868">
                  <c:v> 20-07-09 11:51:25</c:v>
                </c:pt>
                <c:pt idx="6869">
                  <c:v> 20-07-09 11:51:30</c:v>
                </c:pt>
                <c:pt idx="6870">
                  <c:v> 20-07-09 11:51:35</c:v>
                </c:pt>
                <c:pt idx="6871">
                  <c:v> 20-07-09 11:51:40</c:v>
                </c:pt>
                <c:pt idx="6872">
                  <c:v> 20-07-09 11:51:45</c:v>
                </c:pt>
                <c:pt idx="6873">
                  <c:v> 20-07-09 11:51:50</c:v>
                </c:pt>
                <c:pt idx="6874">
                  <c:v> 20-07-09 11:51:55</c:v>
                </c:pt>
                <c:pt idx="6875">
                  <c:v> 20-07-09 11:52:00</c:v>
                </c:pt>
                <c:pt idx="6876">
                  <c:v> 20-07-09 11:52:05</c:v>
                </c:pt>
                <c:pt idx="6877">
                  <c:v> 20-07-09 11:52:10</c:v>
                </c:pt>
                <c:pt idx="6878">
                  <c:v> 20-07-09 11:52:15</c:v>
                </c:pt>
                <c:pt idx="6879">
                  <c:v> 20-07-09 11:52:20</c:v>
                </c:pt>
                <c:pt idx="6880">
                  <c:v> 20-07-09 11:52:25</c:v>
                </c:pt>
                <c:pt idx="6881">
                  <c:v> 20-07-09 11:52:30</c:v>
                </c:pt>
                <c:pt idx="6882">
                  <c:v> 20-07-09 11:52:35</c:v>
                </c:pt>
                <c:pt idx="6883">
                  <c:v> 20-07-09 11:52:40</c:v>
                </c:pt>
                <c:pt idx="6884">
                  <c:v> 20-07-09 11:52:45</c:v>
                </c:pt>
                <c:pt idx="6885">
                  <c:v> 20-07-09 11:52:50</c:v>
                </c:pt>
                <c:pt idx="6886">
                  <c:v> 20-07-09 11:52:55</c:v>
                </c:pt>
                <c:pt idx="6887">
                  <c:v> 20-07-09 11:53:00</c:v>
                </c:pt>
                <c:pt idx="6888">
                  <c:v> 20-07-09 11:53:05</c:v>
                </c:pt>
                <c:pt idx="6889">
                  <c:v> 20-07-09 11:53:10</c:v>
                </c:pt>
                <c:pt idx="6890">
                  <c:v> 20-07-09 11:53:15</c:v>
                </c:pt>
                <c:pt idx="6891">
                  <c:v> 20-07-09 11:53:20</c:v>
                </c:pt>
                <c:pt idx="6892">
                  <c:v> 20-07-09 11:53:25</c:v>
                </c:pt>
                <c:pt idx="6893">
                  <c:v> 20-07-09 11:53:30</c:v>
                </c:pt>
                <c:pt idx="6894">
                  <c:v> 20-07-09 11:53:35</c:v>
                </c:pt>
                <c:pt idx="6895">
                  <c:v> 20-07-09 11:53:40</c:v>
                </c:pt>
                <c:pt idx="6896">
                  <c:v> 20-07-09 11:53:45</c:v>
                </c:pt>
                <c:pt idx="6897">
                  <c:v> 20-07-09 11:53:50</c:v>
                </c:pt>
                <c:pt idx="6898">
                  <c:v> 20-07-09 11:53:55</c:v>
                </c:pt>
                <c:pt idx="6899">
                  <c:v> 20-07-09 11:54:00</c:v>
                </c:pt>
                <c:pt idx="6900">
                  <c:v> 20-07-09 11:54:05</c:v>
                </c:pt>
                <c:pt idx="6901">
                  <c:v> 20-07-09 11:54:10</c:v>
                </c:pt>
                <c:pt idx="6902">
                  <c:v> 20-07-09 11:54:15</c:v>
                </c:pt>
                <c:pt idx="6903">
                  <c:v> 20-07-09 11:54:20</c:v>
                </c:pt>
                <c:pt idx="6904">
                  <c:v> 20-07-09 11:54:25</c:v>
                </c:pt>
                <c:pt idx="6905">
                  <c:v> 20-07-09 11:54:30</c:v>
                </c:pt>
                <c:pt idx="6906">
                  <c:v> 20-07-09 11:54:35</c:v>
                </c:pt>
                <c:pt idx="6907">
                  <c:v> 20-07-09 11:54:40</c:v>
                </c:pt>
                <c:pt idx="6908">
                  <c:v> 20-07-09 11:54:45</c:v>
                </c:pt>
                <c:pt idx="6909">
                  <c:v> 20-07-09 11:54:50</c:v>
                </c:pt>
                <c:pt idx="6910">
                  <c:v> 20-07-09 11:54:55</c:v>
                </c:pt>
                <c:pt idx="6911">
                  <c:v> 20-07-09 11:55:00</c:v>
                </c:pt>
                <c:pt idx="6912">
                  <c:v> 20-07-09 11:55:05</c:v>
                </c:pt>
                <c:pt idx="6913">
                  <c:v> 20-07-09 11:55:10</c:v>
                </c:pt>
                <c:pt idx="6914">
                  <c:v> 20-07-09 11:55:15</c:v>
                </c:pt>
                <c:pt idx="6915">
                  <c:v> 20-07-09 11:55:20</c:v>
                </c:pt>
                <c:pt idx="6916">
                  <c:v> 20-07-09 11:55:25</c:v>
                </c:pt>
                <c:pt idx="6917">
                  <c:v> 20-07-09 11:55:30</c:v>
                </c:pt>
                <c:pt idx="6918">
                  <c:v> 20-07-09 11:55:35</c:v>
                </c:pt>
                <c:pt idx="6919">
                  <c:v> 20-07-09 11:55:40</c:v>
                </c:pt>
                <c:pt idx="6920">
                  <c:v> 20-07-09 11:55:45</c:v>
                </c:pt>
                <c:pt idx="6921">
                  <c:v> 20-07-09 11:55:50</c:v>
                </c:pt>
                <c:pt idx="6922">
                  <c:v> 20-07-09 11:55:55</c:v>
                </c:pt>
                <c:pt idx="6923">
                  <c:v> 20-07-09 11:56:00</c:v>
                </c:pt>
                <c:pt idx="6924">
                  <c:v> 20-07-09 11:56:05</c:v>
                </c:pt>
                <c:pt idx="6925">
                  <c:v> 20-07-09 11:56:10</c:v>
                </c:pt>
                <c:pt idx="6926">
                  <c:v> 20-07-09 11:56:15</c:v>
                </c:pt>
                <c:pt idx="6927">
                  <c:v> 20-07-09 11:56:20</c:v>
                </c:pt>
                <c:pt idx="6928">
                  <c:v> 20-07-09 11:56:25</c:v>
                </c:pt>
                <c:pt idx="6929">
                  <c:v> 20-07-09 11:56:30</c:v>
                </c:pt>
                <c:pt idx="6930">
                  <c:v> 20-07-09 11:56:35</c:v>
                </c:pt>
                <c:pt idx="6931">
                  <c:v> 20-07-09 11:56:40</c:v>
                </c:pt>
                <c:pt idx="6932">
                  <c:v> 20-07-09 11:56:45</c:v>
                </c:pt>
                <c:pt idx="6933">
                  <c:v> 20-07-09 11:56:50</c:v>
                </c:pt>
                <c:pt idx="6934">
                  <c:v> 20-07-09 11:56:55</c:v>
                </c:pt>
                <c:pt idx="6935">
                  <c:v> 20-07-09 11:57:00</c:v>
                </c:pt>
                <c:pt idx="6936">
                  <c:v> 20-07-09 11:57:05</c:v>
                </c:pt>
                <c:pt idx="6937">
                  <c:v> 20-07-09 11:57:10</c:v>
                </c:pt>
                <c:pt idx="6938">
                  <c:v> 20-07-09 11:57:15</c:v>
                </c:pt>
                <c:pt idx="6939">
                  <c:v> 20-07-09 11:57:20</c:v>
                </c:pt>
                <c:pt idx="6940">
                  <c:v> 20-07-09 11:57:25</c:v>
                </c:pt>
                <c:pt idx="6941">
                  <c:v> 20-07-09 11:57:30</c:v>
                </c:pt>
                <c:pt idx="6942">
                  <c:v> 20-07-09 11:57:35</c:v>
                </c:pt>
                <c:pt idx="6943">
                  <c:v> 20-07-09 11:57:40</c:v>
                </c:pt>
                <c:pt idx="6944">
                  <c:v> 20-07-09 11:57:45</c:v>
                </c:pt>
                <c:pt idx="6945">
                  <c:v> 20-07-09 11:57:50</c:v>
                </c:pt>
                <c:pt idx="6946">
                  <c:v> 20-07-09 11:57:55</c:v>
                </c:pt>
                <c:pt idx="6947">
                  <c:v> 20-07-09 11:58:00</c:v>
                </c:pt>
                <c:pt idx="6948">
                  <c:v> 20-07-09 11:58:05</c:v>
                </c:pt>
                <c:pt idx="6949">
                  <c:v> 20-07-09 11:58:10</c:v>
                </c:pt>
                <c:pt idx="6950">
                  <c:v> 20-07-09 11:58:15</c:v>
                </c:pt>
                <c:pt idx="6951">
                  <c:v> 20-07-09 11:58:20</c:v>
                </c:pt>
                <c:pt idx="6952">
                  <c:v> 20-07-09 11:58:25</c:v>
                </c:pt>
                <c:pt idx="6953">
                  <c:v> 20-07-09 11:58:30</c:v>
                </c:pt>
                <c:pt idx="6954">
                  <c:v> 20-07-09 11:58:35</c:v>
                </c:pt>
                <c:pt idx="6955">
                  <c:v> 20-07-09 11:58:40</c:v>
                </c:pt>
                <c:pt idx="6956">
                  <c:v> 20-07-09 11:58:45</c:v>
                </c:pt>
                <c:pt idx="6957">
                  <c:v> 20-07-09 11:58:50</c:v>
                </c:pt>
                <c:pt idx="6958">
                  <c:v> 20-07-09 11:58:55</c:v>
                </c:pt>
                <c:pt idx="6959">
                  <c:v> 20-07-09 11:59:00</c:v>
                </c:pt>
                <c:pt idx="6960">
                  <c:v> 20-07-09 11:59:05</c:v>
                </c:pt>
                <c:pt idx="6961">
                  <c:v> 20-07-09 11:59:10</c:v>
                </c:pt>
                <c:pt idx="6962">
                  <c:v> 20-07-09 11:59:15</c:v>
                </c:pt>
                <c:pt idx="6963">
                  <c:v> 20-07-09 11:59:20</c:v>
                </c:pt>
                <c:pt idx="6964">
                  <c:v> 20-07-09 11:59:25</c:v>
                </c:pt>
                <c:pt idx="6965">
                  <c:v> 20-07-09 11:59:30</c:v>
                </c:pt>
                <c:pt idx="6966">
                  <c:v> 20-07-09 11:59:35</c:v>
                </c:pt>
                <c:pt idx="6967">
                  <c:v> 20-07-09 11:59:40</c:v>
                </c:pt>
                <c:pt idx="6968">
                  <c:v> 20-07-09 11:59:45</c:v>
                </c:pt>
                <c:pt idx="6969">
                  <c:v> 20-07-09 11:59:50</c:v>
                </c:pt>
                <c:pt idx="6970">
                  <c:v> 20-07-09 11:59:55</c:v>
                </c:pt>
                <c:pt idx="6971">
                  <c:v> 20-07-09 12:00:00</c:v>
                </c:pt>
                <c:pt idx="6972">
                  <c:v> 20-07-09 12:00:05</c:v>
                </c:pt>
                <c:pt idx="6973">
                  <c:v> 20-07-09 12:00:10</c:v>
                </c:pt>
                <c:pt idx="6974">
                  <c:v> 20-07-09 12:00:15</c:v>
                </c:pt>
                <c:pt idx="6975">
                  <c:v> 20-07-09 12:00:20</c:v>
                </c:pt>
                <c:pt idx="6976">
                  <c:v> 20-07-09 12:00:25</c:v>
                </c:pt>
                <c:pt idx="6977">
                  <c:v> 20-07-09 12:00:30</c:v>
                </c:pt>
                <c:pt idx="6978">
                  <c:v> 20-07-09 12:00:35</c:v>
                </c:pt>
                <c:pt idx="6979">
                  <c:v> 20-07-09 12:00:40</c:v>
                </c:pt>
                <c:pt idx="6980">
                  <c:v> 20-07-09 12:00:45</c:v>
                </c:pt>
                <c:pt idx="6981">
                  <c:v> 20-07-09 12:00:50</c:v>
                </c:pt>
                <c:pt idx="6982">
                  <c:v> 20-07-09 12:00:55</c:v>
                </c:pt>
                <c:pt idx="6983">
                  <c:v> 20-07-09 12:01:00</c:v>
                </c:pt>
                <c:pt idx="6984">
                  <c:v> 20-07-09 12:01:05</c:v>
                </c:pt>
                <c:pt idx="6985">
                  <c:v> 20-07-09 12:01:10</c:v>
                </c:pt>
                <c:pt idx="6986">
                  <c:v> 20-07-09 12:01:15</c:v>
                </c:pt>
                <c:pt idx="6987">
                  <c:v> 20-07-09 12:01:20</c:v>
                </c:pt>
                <c:pt idx="6988">
                  <c:v> 20-07-09 12:01:25</c:v>
                </c:pt>
                <c:pt idx="6989">
                  <c:v> 20-07-09 12:01:30</c:v>
                </c:pt>
                <c:pt idx="6990">
                  <c:v> 20-07-09 12:01:35</c:v>
                </c:pt>
                <c:pt idx="6991">
                  <c:v> 20-07-09 12:01:40</c:v>
                </c:pt>
                <c:pt idx="6992">
                  <c:v> 20-07-09 12:01:45</c:v>
                </c:pt>
                <c:pt idx="6993">
                  <c:v> 20-07-09 12:01:50</c:v>
                </c:pt>
                <c:pt idx="6994">
                  <c:v> 20-07-09 12:01:55</c:v>
                </c:pt>
                <c:pt idx="6995">
                  <c:v> 20-07-09 12:02:00</c:v>
                </c:pt>
                <c:pt idx="6996">
                  <c:v> 20-07-09 12:02:05</c:v>
                </c:pt>
                <c:pt idx="6997">
                  <c:v> 20-07-09 12:02:10</c:v>
                </c:pt>
                <c:pt idx="6998">
                  <c:v> 20-07-09 12:02:15</c:v>
                </c:pt>
                <c:pt idx="6999">
                  <c:v> 20-07-09 12:02:20</c:v>
                </c:pt>
                <c:pt idx="7000">
                  <c:v> 20-07-09 12:02:25</c:v>
                </c:pt>
                <c:pt idx="7001">
                  <c:v> 20-07-09 12:02:30</c:v>
                </c:pt>
                <c:pt idx="7002">
                  <c:v> 20-07-09 12:02:35</c:v>
                </c:pt>
                <c:pt idx="7003">
                  <c:v> 20-07-09 12:02:40</c:v>
                </c:pt>
                <c:pt idx="7004">
                  <c:v> 20-07-09 12:02:45</c:v>
                </c:pt>
                <c:pt idx="7005">
                  <c:v> 20-07-09 12:02:50</c:v>
                </c:pt>
                <c:pt idx="7006">
                  <c:v> 20-07-09 12:02:55</c:v>
                </c:pt>
                <c:pt idx="7007">
                  <c:v> 20-07-09 12:03:00</c:v>
                </c:pt>
                <c:pt idx="7008">
                  <c:v> 20-07-09 12:03:05</c:v>
                </c:pt>
                <c:pt idx="7009">
                  <c:v> 20-07-09 12:03:10</c:v>
                </c:pt>
                <c:pt idx="7010">
                  <c:v> 20-07-09 12:03:15</c:v>
                </c:pt>
                <c:pt idx="7011">
                  <c:v> 20-07-09 12:03:20</c:v>
                </c:pt>
                <c:pt idx="7012">
                  <c:v> 20-07-09 12:03:35</c:v>
                </c:pt>
                <c:pt idx="7013">
                  <c:v> 20-07-09 12:03:40</c:v>
                </c:pt>
                <c:pt idx="7014">
                  <c:v> 20-07-09 12:03:45</c:v>
                </c:pt>
                <c:pt idx="7015">
                  <c:v> 20-07-09 12:03:50</c:v>
                </c:pt>
                <c:pt idx="7016">
                  <c:v> 20-07-09 12:03:55</c:v>
                </c:pt>
                <c:pt idx="7017">
                  <c:v> 20-07-09 12:04:00</c:v>
                </c:pt>
                <c:pt idx="7018">
                  <c:v> 20-07-09 12:04:05</c:v>
                </c:pt>
                <c:pt idx="7019">
                  <c:v> 20-07-09 12:04:10</c:v>
                </c:pt>
                <c:pt idx="7020">
                  <c:v> 20-07-09 12:04:15</c:v>
                </c:pt>
                <c:pt idx="7021">
                  <c:v> 20-07-09 12:04:20</c:v>
                </c:pt>
                <c:pt idx="7022">
                  <c:v> 20-07-09 12:04:25</c:v>
                </c:pt>
                <c:pt idx="7023">
                  <c:v> 20-07-09 12:04:30</c:v>
                </c:pt>
                <c:pt idx="7024">
                  <c:v> 20-07-09 12:04:35</c:v>
                </c:pt>
                <c:pt idx="7025">
                  <c:v> 20-07-09 12:04:40</c:v>
                </c:pt>
                <c:pt idx="7026">
                  <c:v> 20-07-09 12:04:45</c:v>
                </c:pt>
                <c:pt idx="7027">
                  <c:v> 20-07-09 12:04:50</c:v>
                </c:pt>
                <c:pt idx="7028">
                  <c:v> 20-07-09 12:04:55</c:v>
                </c:pt>
                <c:pt idx="7029">
                  <c:v> 20-07-09 12:05:00</c:v>
                </c:pt>
                <c:pt idx="7030">
                  <c:v> 20-07-09 12:05:05</c:v>
                </c:pt>
                <c:pt idx="7031">
                  <c:v> 20-07-09 12:05:10</c:v>
                </c:pt>
                <c:pt idx="7032">
                  <c:v> 20-07-09 12:05:15</c:v>
                </c:pt>
                <c:pt idx="7033">
                  <c:v> 20-07-09 12:05:20</c:v>
                </c:pt>
                <c:pt idx="7034">
                  <c:v> 20-07-09 12:05:25</c:v>
                </c:pt>
                <c:pt idx="7035">
                  <c:v> 20-07-09 12:05:30</c:v>
                </c:pt>
                <c:pt idx="7036">
                  <c:v> 20-07-09 12:05:35</c:v>
                </c:pt>
                <c:pt idx="7037">
                  <c:v> 20-07-09 12:05:40</c:v>
                </c:pt>
                <c:pt idx="7038">
                  <c:v> 20-07-09 12:05:45</c:v>
                </c:pt>
                <c:pt idx="7039">
                  <c:v> 20-07-09 12:05:50</c:v>
                </c:pt>
                <c:pt idx="7040">
                  <c:v> 20-07-09 12:05:55</c:v>
                </c:pt>
                <c:pt idx="7041">
                  <c:v> 20-07-09 12:06:00</c:v>
                </c:pt>
                <c:pt idx="7042">
                  <c:v> 20-07-09 12:06:05</c:v>
                </c:pt>
                <c:pt idx="7043">
                  <c:v> 20-07-09 12:06:10</c:v>
                </c:pt>
                <c:pt idx="7044">
                  <c:v> 20-07-09 12:06:15</c:v>
                </c:pt>
                <c:pt idx="7045">
                  <c:v> 20-07-09 12:06:20</c:v>
                </c:pt>
                <c:pt idx="7046">
                  <c:v> 20-07-09 12:06:25</c:v>
                </c:pt>
                <c:pt idx="7047">
                  <c:v> 20-07-09 12:06:30</c:v>
                </c:pt>
                <c:pt idx="7048">
                  <c:v> 20-07-09 12:06:35</c:v>
                </c:pt>
                <c:pt idx="7049">
                  <c:v> 20-07-09 12:06:40</c:v>
                </c:pt>
                <c:pt idx="7050">
                  <c:v> 20-07-09 12:06:45</c:v>
                </c:pt>
                <c:pt idx="7051">
                  <c:v> 20-07-09 12:07:05</c:v>
                </c:pt>
                <c:pt idx="7052">
                  <c:v> 20-07-09 12:07:10</c:v>
                </c:pt>
                <c:pt idx="7053">
                  <c:v> 20-07-09 12:07:15</c:v>
                </c:pt>
                <c:pt idx="7054">
                  <c:v> 20-07-09 12:07:20</c:v>
                </c:pt>
                <c:pt idx="7055">
                  <c:v> 20-07-09 12:07:25</c:v>
                </c:pt>
                <c:pt idx="7056">
                  <c:v> 20-07-09 12:07:30</c:v>
                </c:pt>
                <c:pt idx="7057">
                  <c:v> 20-07-09 12:07:35</c:v>
                </c:pt>
                <c:pt idx="7058">
                  <c:v> 20-07-09 12:07:40</c:v>
                </c:pt>
                <c:pt idx="7059">
                  <c:v> 20-07-09 12:07:45</c:v>
                </c:pt>
                <c:pt idx="7060">
                  <c:v> 20-07-09 12:07:50</c:v>
                </c:pt>
                <c:pt idx="7061">
                  <c:v> 20-07-09 12:07:55</c:v>
                </c:pt>
                <c:pt idx="7062">
                  <c:v> 20-07-09 12:08:00</c:v>
                </c:pt>
                <c:pt idx="7063">
                  <c:v> 20-07-09 12:08:05</c:v>
                </c:pt>
                <c:pt idx="7064">
                  <c:v> 20-07-09 12:08:10</c:v>
                </c:pt>
                <c:pt idx="7065">
                  <c:v> 20-07-09 12:08:15</c:v>
                </c:pt>
                <c:pt idx="7066">
                  <c:v> 20-07-09 12:08:20</c:v>
                </c:pt>
                <c:pt idx="7067">
                  <c:v> 20-07-09 12:08:25</c:v>
                </c:pt>
                <c:pt idx="7068">
                  <c:v> 20-07-09 12:08:30</c:v>
                </c:pt>
                <c:pt idx="7069">
                  <c:v> 20-07-09 12:08:35</c:v>
                </c:pt>
                <c:pt idx="7070">
                  <c:v> 20-07-09 12:08:40</c:v>
                </c:pt>
                <c:pt idx="7071">
                  <c:v> 20-07-09 12:08:45</c:v>
                </c:pt>
                <c:pt idx="7072">
                  <c:v> 20-07-09 12:09:20</c:v>
                </c:pt>
                <c:pt idx="7073">
                  <c:v> 20-07-09 12:09:25</c:v>
                </c:pt>
                <c:pt idx="7074">
                  <c:v> 20-07-09 12:09:30</c:v>
                </c:pt>
                <c:pt idx="7075">
                  <c:v> 20-07-09 12:09:35</c:v>
                </c:pt>
                <c:pt idx="7076">
                  <c:v> 20-07-09 12:09:40</c:v>
                </c:pt>
                <c:pt idx="7077">
                  <c:v> 20-07-09 12:09:45</c:v>
                </c:pt>
                <c:pt idx="7078">
                  <c:v> 20-07-09 12:09:50</c:v>
                </c:pt>
                <c:pt idx="7079">
                  <c:v> 20-07-09 12:09:55</c:v>
                </c:pt>
                <c:pt idx="7080">
                  <c:v> 20-07-09 12:10:00</c:v>
                </c:pt>
                <c:pt idx="7081">
                  <c:v> 20-07-09 12:10:05</c:v>
                </c:pt>
                <c:pt idx="7082">
                  <c:v> 20-07-09 12:10:10</c:v>
                </c:pt>
                <c:pt idx="7083">
                  <c:v> 20-07-09 12:10:15</c:v>
                </c:pt>
                <c:pt idx="7084">
                  <c:v> 20-07-09 12:10:20</c:v>
                </c:pt>
                <c:pt idx="7085">
                  <c:v> 20-07-09 12:10:25</c:v>
                </c:pt>
                <c:pt idx="7086">
                  <c:v> 20-07-09 12:10:30</c:v>
                </c:pt>
                <c:pt idx="7087">
                  <c:v> 20-07-09 12:10:35</c:v>
                </c:pt>
                <c:pt idx="7088">
                  <c:v> 20-07-09 12:10:40</c:v>
                </c:pt>
                <c:pt idx="7089">
                  <c:v> 20-07-09 12:10:45</c:v>
                </c:pt>
                <c:pt idx="7090">
                  <c:v> 20-07-09 12:10:50</c:v>
                </c:pt>
                <c:pt idx="7091">
                  <c:v> 20-07-09 12:10:55</c:v>
                </c:pt>
                <c:pt idx="7092">
                  <c:v> 20-07-09 12:11:00</c:v>
                </c:pt>
                <c:pt idx="7093">
                  <c:v> 20-07-09 12:11:05</c:v>
                </c:pt>
                <c:pt idx="7094">
                  <c:v> 20-07-09 12:11:10</c:v>
                </c:pt>
                <c:pt idx="7095">
                  <c:v> 20-07-09 12:11:15</c:v>
                </c:pt>
                <c:pt idx="7096">
                  <c:v> 20-07-09 12:11:20</c:v>
                </c:pt>
                <c:pt idx="7097">
                  <c:v> 20-07-09 12:11:25</c:v>
                </c:pt>
                <c:pt idx="7098">
                  <c:v> 20-07-09 12:11:30</c:v>
                </c:pt>
                <c:pt idx="7099">
                  <c:v> 20-07-09 12:11:35</c:v>
                </c:pt>
                <c:pt idx="7100">
                  <c:v> 20-07-09 12:11:40</c:v>
                </c:pt>
                <c:pt idx="7101">
                  <c:v> 20-07-09 12:11:45</c:v>
                </c:pt>
                <c:pt idx="7102">
                  <c:v> 20-07-09 12:11:50</c:v>
                </c:pt>
                <c:pt idx="7103">
                  <c:v> 20-07-09 12:11:55</c:v>
                </c:pt>
                <c:pt idx="7104">
                  <c:v> 20-07-09 12:12:00</c:v>
                </c:pt>
                <c:pt idx="7105">
                  <c:v> 20-07-09 12:12:05</c:v>
                </c:pt>
                <c:pt idx="7106">
                  <c:v> 20-07-09 12:12:10</c:v>
                </c:pt>
                <c:pt idx="7107">
                  <c:v> 20-07-09 12:12:15</c:v>
                </c:pt>
                <c:pt idx="7108">
                  <c:v> 20-07-09 12:12:20</c:v>
                </c:pt>
                <c:pt idx="7109">
                  <c:v> 20-07-09 12:12:25</c:v>
                </c:pt>
                <c:pt idx="7110">
                  <c:v> 20-07-09 12:12:30</c:v>
                </c:pt>
                <c:pt idx="7111">
                  <c:v> 20-07-09 12:12:35</c:v>
                </c:pt>
                <c:pt idx="7112">
                  <c:v> 20-07-09 12:12:40</c:v>
                </c:pt>
                <c:pt idx="7113">
                  <c:v> 20-07-09 12:12:45</c:v>
                </c:pt>
                <c:pt idx="7114">
                  <c:v> 20-07-09 12:12:50</c:v>
                </c:pt>
                <c:pt idx="7115">
                  <c:v> 20-07-09 12:12:55</c:v>
                </c:pt>
                <c:pt idx="7116">
                  <c:v> 20-07-09 12:13:00</c:v>
                </c:pt>
                <c:pt idx="7117">
                  <c:v> 20-07-09 12:13:05</c:v>
                </c:pt>
                <c:pt idx="7118">
                  <c:v> 20-07-09 12:13:10</c:v>
                </c:pt>
                <c:pt idx="7119">
                  <c:v> 20-07-09 12:13:15</c:v>
                </c:pt>
                <c:pt idx="7120">
                  <c:v> 20-07-09 12:13:20</c:v>
                </c:pt>
                <c:pt idx="7121">
                  <c:v> 20-07-09 12:13:25</c:v>
                </c:pt>
                <c:pt idx="7122">
                  <c:v> 20-07-09 12:13:30</c:v>
                </c:pt>
                <c:pt idx="7123">
                  <c:v> 20-07-09 12:13:35</c:v>
                </c:pt>
                <c:pt idx="7124">
                  <c:v> 20-07-09 12:13:40</c:v>
                </c:pt>
                <c:pt idx="7125">
                  <c:v> 20-07-09 12:13:45</c:v>
                </c:pt>
                <c:pt idx="7126">
                  <c:v> 20-07-09 12:13:50</c:v>
                </c:pt>
                <c:pt idx="7127">
                  <c:v> 20-07-09 12:13:55</c:v>
                </c:pt>
                <c:pt idx="7128">
                  <c:v> 20-07-09 12:14:00</c:v>
                </c:pt>
                <c:pt idx="7129">
                  <c:v> 20-07-09 12:14:05</c:v>
                </c:pt>
                <c:pt idx="7130">
                  <c:v> 20-07-09 12:14:10</c:v>
                </c:pt>
                <c:pt idx="7131">
                  <c:v> 20-07-09 12:14:15</c:v>
                </c:pt>
                <c:pt idx="7132">
                  <c:v> 20-07-09 12:14:20</c:v>
                </c:pt>
                <c:pt idx="7133">
                  <c:v> 20-07-09 12:14:25</c:v>
                </c:pt>
                <c:pt idx="7134">
                  <c:v> 20-07-09 12:14:30</c:v>
                </c:pt>
                <c:pt idx="7135">
                  <c:v> 20-07-09 12:14:35</c:v>
                </c:pt>
                <c:pt idx="7136">
                  <c:v> 20-07-09 12:14:40</c:v>
                </c:pt>
                <c:pt idx="7137">
                  <c:v> 20-07-09 12:14:45</c:v>
                </c:pt>
                <c:pt idx="7138">
                  <c:v> 20-07-09 12:14:50</c:v>
                </c:pt>
                <c:pt idx="7139">
                  <c:v> 20-07-09 12:14:55</c:v>
                </c:pt>
                <c:pt idx="7140">
                  <c:v> 20-07-09 12:15:00</c:v>
                </c:pt>
                <c:pt idx="7141">
                  <c:v> 20-07-09 12:15:05</c:v>
                </c:pt>
                <c:pt idx="7142">
                  <c:v> 20-07-09 12:15:10</c:v>
                </c:pt>
                <c:pt idx="7143">
                  <c:v> 20-07-09 12:15:15</c:v>
                </c:pt>
                <c:pt idx="7144">
                  <c:v> 20-07-09 12:15:20</c:v>
                </c:pt>
                <c:pt idx="7145">
                  <c:v> 20-07-09 12:15:25</c:v>
                </c:pt>
                <c:pt idx="7146">
                  <c:v> 20-07-09 12:15:30</c:v>
                </c:pt>
                <c:pt idx="7147">
                  <c:v> 20-07-09 12:15:35</c:v>
                </c:pt>
                <c:pt idx="7148">
                  <c:v> 20-07-09 12:15:40</c:v>
                </c:pt>
                <c:pt idx="7149">
                  <c:v> 20-07-09 12:15:45</c:v>
                </c:pt>
                <c:pt idx="7150">
                  <c:v> 20-07-09 12:15:50</c:v>
                </c:pt>
                <c:pt idx="7151">
                  <c:v> 20-07-09 12:15:55</c:v>
                </c:pt>
                <c:pt idx="7152">
                  <c:v> 20-07-09 12:16:00</c:v>
                </c:pt>
                <c:pt idx="7153">
                  <c:v> 20-07-09 12:16:05</c:v>
                </c:pt>
                <c:pt idx="7154">
                  <c:v> 20-07-09 12:16:10</c:v>
                </c:pt>
                <c:pt idx="7155">
                  <c:v> 20-07-09 12:16:15</c:v>
                </c:pt>
                <c:pt idx="7156">
                  <c:v> 20-07-09 12:16:20</c:v>
                </c:pt>
                <c:pt idx="7157">
                  <c:v> 20-07-09 12:16:25</c:v>
                </c:pt>
                <c:pt idx="7158">
                  <c:v> 20-07-09 12:16:30</c:v>
                </c:pt>
                <c:pt idx="7159">
                  <c:v> 20-07-09 12:16:35</c:v>
                </c:pt>
                <c:pt idx="7160">
                  <c:v> 20-07-09 12:16:40</c:v>
                </c:pt>
                <c:pt idx="7161">
                  <c:v> 20-07-09 12:16:45</c:v>
                </c:pt>
                <c:pt idx="7162">
                  <c:v> 20-07-09 12:16:50</c:v>
                </c:pt>
                <c:pt idx="7163">
                  <c:v> 20-07-09 12:16:55</c:v>
                </c:pt>
                <c:pt idx="7164">
                  <c:v> 20-07-09 12:17:00</c:v>
                </c:pt>
                <c:pt idx="7165">
                  <c:v> 20-07-09 12:17:05</c:v>
                </c:pt>
                <c:pt idx="7166">
                  <c:v> 20-07-09 12:17:10</c:v>
                </c:pt>
                <c:pt idx="7167">
                  <c:v> 20-07-09 12:17:15</c:v>
                </c:pt>
                <c:pt idx="7168">
                  <c:v> 20-07-09 12:17:20</c:v>
                </c:pt>
                <c:pt idx="7169">
                  <c:v> 20-07-09 12:17:25</c:v>
                </c:pt>
                <c:pt idx="7170">
                  <c:v> 20-07-09 12:17:30</c:v>
                </c:pt>
                <c:pt idx="7171">
                  <c:v> 20-07-09 12:17:35</c:v>
                </c:pt>
                <c:pt idx="7172">
                  <c:v> 20-07-09 12:17:40</c:v>
                </c:pt>
                <c:pt idx="7173">
                  <c:v> 20-07-09 12:17:45</c:v>
                </c:pt>
                <c:pt idx="7174">
                  <c:v> 20-07-09 12:17:50</c:v>
                </c:pt>
                <c:pt idx="7175">
                  <c:v> 20-07-09 12:17:55</c:v>
                </c:pt>
                <c:pt idx="7176">
                  <c:v> 20-07-09 12:18:00</c:v>
                </c:pt>
                <c:pt idx="7177">
                  <c:v> 20-07-09 12:18:05</c:v>
                </c:pt>
                <c:pt idx="7178">
                  <c:v> 20-07-09 12:18:10</c:v>
                </c:pt>
                <c:pt idx="7179">
                  <c:v> 20-07-09 12:18:15</c:v>
                </c:pt>
                <c:pt idx="7180">
                  <c:v> 20-07-09 12:18:20</c:v>
                </c:pt>
                <c:pt idx="7181">
                  <c:v> 20-07-09 12:18:25</c:v>
                </c:pt>
                <c:pt idx="7182">
                  <c:v> 20-07-09 12:18:30</c:v>
                </c:pt>
                <c:pt idx="7183">
                  <c:v> 20-07-09 12:18:35</c:v>
                </c:pt>
                <c:pt idx="7184">
                  <c:v> 20-07-09 12:18:40</c:v>
                </c:pt>
                <c:pt idx="7185">
                  <c:v> 20-07-09 12:18:45</c:v>
                </c:pt>
                <c:pt idx="7186">
                  <c:v> 20-07-09 12:18:50</c:v>
                </c:pt>
                <c:pt idx="7187">
                  <c:v> 20-07-09 12:18:55</c:v>
                </c:pt>
                <c:pt idx="7188">
                  <c:v> 20-07-09 12:19:00</c:v>
                </c:pt>
                <c:pt idx="7189">
                  <c:v> 20-07-09 12:19:05</c:v>
                </c:pt>
                <c:pt idx="7190">
                  <c:v> 20-07-09 12:19:10</c:v>
                </c:pt>
                <c:pt idx="7191">
                  <c:v> 20-07-09 12:19:15</c:v>
                </c:pt>
                <c:pt idx="7192">
                  <c:v> 20-07-09 12:19:20</c:v>
                </c:pt>
                <c:pt idx="7193">
                  <c:v> 20-07-09 12:19:25</c:v>
                </c:pt>
                <c:pt idx="7194">
                  <c:v> 20-07-09 12:19:30</c:v>
                </c:pt>
                <c:pt idx="7195">
                  <c:v> 20-07-09 12:19:35</c:v>
                </c:pt>
                <c:pt idx="7196">
                  <c:v> 20-07-09 12:19:40</c:v>
                </c:pt>
                <c:pt idx="7197">
                  <c:v> 20-07-09 12:19:45</c:v>
                </c:pt>
                <c:pt idx="7198">
                  <c:v> 20-07-09 12:19:50</c:v>
                </c:pt>
                <c:pt idx="7199">
                  <c:v> 20-07-09 12:19:55</c:v>
                </c:pt>
                <c:pt idx="7200">
                  <c:v> 20-07-09 12:20:00</c:v>
                </c:pt>
                <c:pt idx="7201">
                  <c:v> 20-07-09 12:20:05</c:v>
                </c:pt>
                <c:pt idx="7202">
                  <c:v> 20-07-09 12:20:10</c:v>
                </c:pt>
                <c:pt idx="7203">
                  <c:v> 20-07-09 12:20:15</c:v>
                </c:pt>
                <c:pt idx="7204">
                  <c:v> 20-07-09 12:20:20</c:v>
                </c:pt>
                <c:pt idx="7205">
                  <c:v> 20-07-09 12:20:25</c:v>
                </c:pt>
                <c:pt idx="7206">
                  <c:v> 20-07-09 12:20:30</c:v>
                </c:pt>
                <c:pt idx="7207">
                  <c:v> 20-07-09 12:20:35</c:v>
                </c:pt>
                <c:pt idx="7208">
                  <c:v> 20-07-09 12:20:40</c:v>
                </c:pt>
                <c:pt idx="7209">
                  <c:v> 20-07-09 12:20:45</c:v>
                </c:pt>
                <c:pt idx="7210">
                  <c:v> 20-07-09 12:20:50</c:v>
                </c:pt>
                <c:pt idx="7211">
                  <c:v> 20-07-09 12:20:55</c:v>
                </c:pt>
                <c:pt idx="7212">
                  <c:v> 20-07-09 12:21:00</c:v>
                </c:pt>
                <c:pt idx="7213">
                  <c:v> 20-07-09 12:21:05</c:v>
                </c:pt>
                <c:pt idx="7214">
                  <c:v> 20-07-09 12:21:10</c:v>
                </c:pt>
                <c:pt idx="7215">
                  <c:v> 20-07-09 12:21:15</c:v>
                </c:pt>
                <c:pt idx="7216">
                  <c:v> 20-07-09 12:21:20</c:v>
                </c:pt>
                <c:pt idx="7217">
                  <c:v> 20-07-09 12:21:25</c:v>
                </c:pt>
                <c:pt idx="7218">
                  <c:v> 20-07-09 12:21:30</c:v>
                </c:pt>
                <c:pt idx="7219">
                  <c:v> 20-07-09 12:21:35</c:v>
                </c:pt>
                <c:pt idx="7220">
                  <c:v> 20-07-09 12:21:40</c:v>
                </c:pt>
                <c:pt idx="7221">
                  <c:v> 20-07-09 12:21:45</c:v>
                </c:pt>
                <c:pt idx="7222">
                  <c:v> 20-07-09 12:21:50</c:v>
                </c:pt>
                <c:pt idx="7223">
                  <c:v> 20-07-09 12:21:55</c:v>
                </c:pt>
                <c:pt idx="7224">
                  <c:v> 20-07-09 12:22:00</c:v>
                </c:pt>
                <c:pt idx="7225">
                  <c:v> 20-07-09 12:22:05</c:v>
                </c:pt>
                <c:pt idx="7226">
                  <c:v> 20-07-09 12:22:10</c:v>
                </c:pt>
                <c:pt idx="7227">
                  <c:v> 20-07-09 12:22:15</c:v>
                </c:pt>
                <c:pt idx="7228">
                  <c:v> 20-07-09 12:22:20</c:v>
                </c:pt>
                <c:pt idx="7229">
                  <c:v> 20-07-09 12:22:25</c:v>
                </c:pt>
                <c:pt idx="7230">
                  <c:v> 20-07-09 12:22:30</c:v>
                </c:pt>
                <c:pt idx="7231">
                  <c:v> 20-07-09 12:22:35</c:v>
                </c:pt>
                <c:pt idx="7232">
                  <c:v> 20-07-09 12:22:40</c:v>
                </c:pt>
                <c:pt idx="7233">
                  <c:v> 20-07-09 12:22:45</c:v>
                </c:pt>
                <c:pt idx="7234">
                  <c:v> 20-07-09 12:22:50</c:v>
                </c:pt>
                <c:pt idx="7235">
                  <c:v> 20-07-09 12:22:55</c:v>
                </c:pt>
                <c:pt idx="7236">
                  <c:v> 20-07-09 12:23:00</c:v>
                </c:pt>
                <c:pt idx="7237">
                  <c:v> 20-07-09 12:23:05</c:v>
                </c:pt>
                <c:pt idx="7238">
                  <c:v> 20-07-09 12:23:10</c:v>
                </c:pt>
                <c:pt idx="7239">
                  <c:v> 20-07-09 12:23:15</c:v>
                </c:pt>
                <c:pt idx="7240">
                  <c:v> 20-07-09 12:23:20</c:v>
                </c:pt>
                <c:pt idx="7241">
                  <c:v> 20-07-09 12:23:25</c:v>
                </c:pt>
                <c:pt idx="7242">
                  <c:v> 20-07-09 12:23:30</c:v>
                </c:pt>
                <c:pt idx="7243">
                  <c:v> 20-07-09 12:23:35</c:v>
                </c:pt>
                <c:pt idx="7244">
                  <c:v> 20-07-09 12:23:40</c:v>
                </c:pt>
                <c:pt idx="7245">
                  <c:v> 20-07-09 12:23:45</c:v>
                </c:pt>
                <c:pt idx="7246">
                  <c:v> 20-07-09 12:23:50</c:v>
                </c:pt>
                <c:pt idx="7247">
                  <c:v> 20-07-09 12:23:55</c:v>
                </c:pt>
                <c:pt idx="7248">
                  <c:v> 20-07-09 12:24:00</c:v>
                </c:pt>
                <c:pt idx="7249">
                  <c:v> 20-07-09 12:24:05</c:v>
                </c:pt>
                <c:pt idx="7250">
                  <c:v> 20-07-09 12:24:25</c:v>
                </c:pt>
                <c:pt idx="7251">
                  <c:v> 20-07-09 12:24:30</c:v>
                </c:pt>
                <c:pt idx="7252">
                  <c:v> 20-07-09 12:24:35</c:v>
                </c:pt>
                <c:pt idx="7253">
                  <c:v> 20-07-09 12:24:40</c:v>
                </c:pt>
                <c:pt idx="7254">
                  <c:v> 20-07-09 12:24:45</c:v>
                </c:pt>
                <c:pt idx="7255">
                  <c:v> 20-07-09 12:24:50</c:v>
                </c:pt>
                <c:pt idx="7256">
                  <c:v> 20-07-09 12:24:55</c:v>
                </c:pt>
                <c:pt idx="7257">
                  <c:v> 20-07-09 12:25:00</c:v>
                </c:pt>
                <c:pt idx="7258">
                  <c:v> 20-07-09 12:25:05</c:v>
                </c:pt>
                <c:pt idx="7259">
                  <c:v> 20-07-09 12:25:10</c:v>
                </c:pt>
                <c:pt idx="7260">
                  <c:v> 20-07-09 12:25:15</c:v>
                </c:pt>
                <c:pt idx="7261">
                  <c:v> 20-07-09 12:25:20</c:v>
                </c:pt>
                <c:pt idx="7262">
                  <c:v> 20-07-09 12:25:25</c:v>
                </c:pt>
                <c:pt idx="7263">
                  <c:v> 20-07-09 12:25:30</c:v>
                </c:pt>
                <c:pt idx="7264">
                  <c:v> 20-07-09 12:25:35</c:v>
                </c:pt>
                <c:pt idx="7265">
                  <c:v> 20-07-09 12:25:40</c:v>
                </c:pt>
                <c:pt idx="7266">
                  <c:v> 20-07-09 12:25:45</c:v>
                </c:pt>
                <c:pt idx="7267">
                  <c:v> 20-07-09 12:25:50</c:v>
                </c:pt>
                <c:pt idx="7268">
                  <c:v> 20-07-09 12:25:55</c:v>
                </c:pt>
                <c:pt idx="7269">
                  <c:v> 20-07-09 12:26:00</c:v>
                </c:pt>
                <c:pt idx="7270">
                  <c:v> 20-07-09 12:26:05</c:v>
                </c:pt>
                <c:pt idx="7271">
                  <c:v> 20-07-09 12:26:10</c:v>
                </c:pt>
                <c:pt idx="7272">
                  <c:v> 20-07-09 12:26:15</c:v>
                </c:pt>
                <c:pt idx="7273">
                  <c:v> 20-07-09 12:26:20</c:v>
                </c:pt>
                <c:pt idx="7274">
                  <c:v> 20-07-09 12:26:25</c:v>
                </c:pt>
                <c:pt idx="7275">
                  <c:v> 20-07-09 12:26:30</c:v>
                </c:pt>
                <c:pt idx="7276">
                  <c:v> 20-07-09 12:26:35</c:v>
                </c:pt>
                <c:pt idx="7277">
                  <c:v> 20-07-09 12:26:40</c:v>
                </c:pt>
                <c:pt idx="7278">
                  <c:v> 20-07-09 12:26:45</c:v>
                </c:pt>
                <c:pt idx="7279">
                  <c:v> 20-07-09 12:26:50</c:v>
                </c:pt>
                <c:pt idx="7280">
                  <c:v> 20-07-09 12:26:55</c:v>
                </c:pt>
                <c:pt idx="7281">
                  <c:v> 20-07-09 12:27:00</c:v>
                </c:pt>
                <c:pt idx="7282">
                  <c:v> 20-07-09 12:27:05</c:v>
                </c:pt>
                <c:pt idx="7283">
                  <c:v> 20-07-09 12:27:10</c:v>
                </c:pt>
                <c:pt idx="7284">
                  <c:v> 20-07-09 12:27:15</c:v>
                </c:pt>
                <c:pt idx="7285">
                  <c:v> 20-07-09 12:27:45</c:v>
                </c:pt>
                <c:pt idx="7286">
                  <c:v> 20-07-09 12:27:50</c:v>
                </c:pt>
                <c:pt idx="7287">
                  <c:v> 20-07-09 12:27:55</c:v>
                </c:pt>
                <c:pt idx="7288">
                  <c:v> 20-07-09 12:28:00</c:v>
                </c:pt>
                <c:pt idx="7289">
                  <c:v> 20-07-09 12:28:05</c:v>
                </c:pt>
                <c:pt idx="7290">
                  <c:v> 20-07-09 12:28:10</c:v>
                </c:pt>
                <c:pt idx="7291">
                  <c:v> 20-07-09 12:28:15</c:v>
                </c:pt>
                <c:pt idx="7292">
                  <c:v> 20-07-09 12:28:20</c:v>
                </c:pt>
                <c:pt idx="7293">
                  <c:v> 20-07-09 12:28:25</c:v>
                </c:pt>
                <c:pt idx="7294">
                  <c:v> 20-07-09 12:28:30</c:v>
                </c:pt>
                <c:pt idx="7295">
                  <c:v> 20-07-09 12:28:35</c:v>
                </c:pt>
                <c:pt idx="7296">
                  <c:v> 20-07-09 12:28:40</c:v>
                </c:pt>
                <c:pt idx="7297">
                  <c:v> 20-07-09 12:28:45</c:v>
                </c:pt>
                <c:pt idx="7298">
                  <c:v> 20-07-09 12:28:50</c:v>
                </c:pt>
                <c:pt idx="7299">
                  <c:v> 20-07-09 12:28:55</c:v>
                </c:pt>
                <c:pt idx="7300">
                  <c:v> 20-07-09 12:29:00</c:v>
                </c:pt>
                <c:pt idx="7301">
                  <c:v> 20-07-09 12:29:05</c:v>
                </c:pt>
                <c:pt idx="7302">
                  <c:v> 20-07-09 12:29:10</c:v>
                </c:pt>
                <c:pt idx="7303">
                  <c:v> 20-07-09 12:29:15</c:v>
                </c:pt>
                <c:pt idx="7304">
                  <c:v> 20-07-09 12:29:20</c:v>
                </c:pt>
                <c:pt idx="7305">
                  <c:v> 20-07-09 12:29:25</c:v>
                </c:pt>
                <c:pt idx="7306">
                  <c:v> 20-07-09 12:29:30</c:v>
                </c:pt>
                <c:pt idx="7307">
                  <c:v> 20-07-09 12:29:35</c:v>
                </c:pt>
                <c:pt idx="7308">
                  <c:v> 20-07-09 12:29:40</c:v>
                </c:pt>
                <c:pt idx="7309">
                  <c:v> 20-07-09 12:29:45</c:v>
                </c:pt>
                <c:pt idx="7310">
                  <c:v> 20-07-09 12:29:50</c:v>
                </c:pt>
                <c:pt idx="7311">
                  <c:v> 20-07-09 12:29:55</c:v>
                </c:pt>
                <c:pt idx="7312">
                  <c:v> 20-07-09 12:30:00</c:v>
                </c:pt>
                <c:pt idx="7313">
                  <c:v> 20-07-09 12:30:05</c:v>
                </c:pt>
                <c:pt idx="7314">
                  <c:v> 20-07-09 12:30:10</c:v>
                </c:pt>
                <c:pt idx="7315">
                  <c:v> 20-07-09 12:30:15</c:v>
                </c:pt>
                <c:pt idx="7316">
                  <c:v> 20-07-09 12:30:20</c:v>
                </c:pt>
                <c:pt idx="7317">
                  <c:v> 20-07-09 12:30:25</c:v>
                </c:pt>
                <c:pt idx="7318">
                  <c:v> 20-07-09 12:30:30</c:v>
                </c:pt>
                <c:pt idx="7319">
                  <c:v> 20-07-09 12:30:35</c:v>
                </c:pt>
                <c:pt idx="7320">
                  <c:v> 20-07-09 12:30:40</c:v>
                </c:pt>
                <c:pt idx="7321">
                  <c:v> 20-07-09 12:30:45</c:v>
                </c:pt>
                <c:pt idx="7322">
                  <c:v> 20-07-09 12:30:50</c:v>
                </c:pt>
                <c:pt idx="7323">
                  <c:v> 20-07-09 12:30:55</c:v>
                </c:pt>
                <c:pt idx="7324">
                  <c:v> 20-07-09 12:31:00</c:v>
                </c:pt>
                <c:pt idx="7325">
                  <c:v> 20-07-09 12:31:05</c:v>
                </c:pt>
                <c:pt idx="7326">
                  <c:v> 20-07-09 12:31:10</c:v>
                </c:pt>
                <c:pt idx="7327">
                  <c:v> 20-07-09 12:31:15</c:v>
                </c:pt>
                <c:pt idx="7328">
                  <c:v> 20-07-09 12:31:20</c:v>
                </c:pt>
                <c:pt idx="7329">
                  <c:v> 20-07-09 12:31:25</c:v>
                </c:pt>
                <c:pt idx="7330">
                  <c:v> 20-07-09 12:31:30</c:v>
                </c:pt>
                <c:pt idx="7331">
                  <c:v> 20-07-09 12:31:35</c:v>
                </c:pt>
                <c:pt idx="7332">
                  <c:v> 20-07-09 12:31:40</c:v>
                </c:pt>
                <c:pt idx="7333">
                  <c:v> 20-07-09 12:31:45</c:v>
                </c:pt>
                <c:pt idx="7334">
                  <c:v> 20-07-09 12:31:50</c:v>
                </c:pt>
                <c:pt idx="7335">
                  <c:v> 20-07-09 12:31:55</c:v>
                </c:pt>
                <c:pt idx="7336">
                  <c:v> 20-07-09 12:32:00</c:v>
                </c:pt>
                <c:pt idx="7337">
                  <c:v> 20-07-09 12:32:05</c:v>
                </c:pt>
                <c:pt idx="7338">
                  <c:v> 20-07-09 12:32:10</c:v>
                </c:pt>
                <c:pt idx="7339">
                  <c:v> 20-07-09 12:32:15</c:v>
                </c:pt>
                <c:pt idx="7340">
                  <c:v> 20-07-09 12:32:20</c:v>
                </c:pt>
                <c:pt idx="7341">
                  <c:v> 20-07-09 12:32:25</c:v>
                </c:pt>
                <c:pt idx="7342">
                  <c:v> 20-07-09 12:32:30</c:v>
                </c:pt>
                <c:pt idx="7343">
                  <c:v> 20-07-09 12:32:35</c:v>
                </c:pt>
                <c:pt idx="7344">
                  <c:v> 20-07-09 12:32:40</c:v>
                </c:pt>
                <c:pt idx="7345">
                  <c:v> 20-07-09 12:32:45</c:v>
                </c:pt>
                <c:pt idx="7346">
                  <c:v> 20-07-09 12:32:50</c:v>
                </c:pt>
                <c:pt idx="7347">
                  <c:v> 20-07-09 12:32:55</c:v>
                </c:pt>
                <c:pt idx="7348">
                  <c:v> 20-07-09 12:33:00</c:v>
                </c:pt>
                <c:pt idx="7349">
                  <c:v> 20-07-09 12:33:05</c:v>
                </c:pt>
                <c:pt idx="7350">
                  <c:v> 20-07-09 12:33:10</c:v>
                </c:pt>
                <c:pt idx="7351">
                  <c:v> 20-07-09 12:33:15</c:v>
                </c:pt>
                <c:pt idx="7352">
                  <c:v> 20-07-09 12:33:20</c:v>
                </c:pt>
                <c:pt idx="7353">
                  <c:v> 20-07-09 12:33:25</c:v>
                </c:pt>
                <c:pt idx="7354">
                  <c:v> 20-07-09 12:33:30</c:v>
                </c:pt>
                <c:pt idx="7355">
                  <c:v> 20-07-09 12:33:35</c:v>
                </c:pt>
                <c:pt idx="7356">
                  <c:v> 20-07-09 12:33:40</c:v>
                </c:pt>
                <c:pt idx="7357">
                  <c:v> 20-07-09 12:33:45</c:v>
                </c:pt>
                <c:pt idx="7358">
                  <c:v> 20-07-09 12:33:50</c:v>
                </c:pt>
                <c:pt idx="7359">
                  <c:v> 20-07-09 12:33:55</c:v>
                </c:pt>
                <c:pt idx="7360">
                  <c:v> 20-07-09 12:34:00</c:v>
                </c:pt>
                <c:pt idx="7361">
                  <c:v> 20-07-09 12:34:05</c:v>
                </c:pt>
                <c:pt idx="7362">
                  <c:v> 20-07-09 12:34:10</c:v>
                </c:pt>
                <c:pt idx="7363">
                  <c:v> 20-07-09 12:34:15</c:v>
                </c:pt>
                <c:pt idx="7364">
                  <c:v> 20-07-09 12:34:20</c:v>
                </c:pt>
                <c:pt idx="7365">
                  <c:v> 20-07-09 12:34:25</c:v>
                </c:pt>
                <c:pt idx="7366">
                  <c:v> 20-07-09 12:34:30</c:v>
                </c:pt>
                <c:pt idx="7367">
                  <c:v> 20-07-09 12:34:35</c:v>
                </c:pt>
                <c:pt idx="7368">
                  <c:v> 20-07-09 12:34:40</c:v>
                </c:pt>
                <c:pt idx="7369">
                  <c:v> 20-07-09 12:34:45</c:v>
                </c:pt>
                <c:pt idx="7370">
                  <c:v> 20-07-09 12:34:50</c:v>
                </c:pt>
                <c:pt idx="7371">
                  <c:v> 20-07-09 12:34:55</c:v>
                </c:pt>
                <c:pt idx="7372">
                  <c:v> 20-07-09 12:35:00</c:v>
                </c:pt>
                <c:pt idx="7373">
                  <c:v> 20-07-09 12:35:05</c:v>
                </c:pt>
                <c:pt idx="7374">
                  <c:v> 20-07-09 12:35:10</c:v>
                </c:pt>
                <c:pt idx="7375">
                  <c:v> 20-07-09 12:35:15</c:v>
                </c:pt>
                <c:pt idx="7376">
                  <c:v> 20-07-09 12:35:20</c:v>
                </c:pt>
                <c:pt idx="7377">
                  <c:v> 20-07-09 12:35:25</c:v>
                </c:pt>
                <c:pt idx="7378">
                  <c:v> 20-07-09 12:35:30</c:v>
                </c:pt>
                <c:pt idx="7379">
                  <c:v> 20-07-09 12:35:35</c:v>
                </c:pt>
                <c:pt idx="7380">
                  <c:v> 20-07-09 12:35:40</c:v>
                </c:pt>
                <c:pt idx="7381">
                  <c:v> 20-07-09 12:35:45</c:v>
                </c:pt>
                <c:pt idx="7382">
                  <c:v> 20-07-09 12:35:50</c:v>
                </c:pt>
                <c:pt idx="7383">
                  <c:v> 20-07-09 12:35:55</c:v>
                </c:pt>
                <c:pt idx="7384">
                  <c:v> 20-07-09 12:36:00</c:v>
                </c:pt>
                <c:pt idx="7385">
                  <c:v> 20-07-09 12:36:05</c:v>
                </c:pt>
                <c:pt idx="7386">
                  <c:v> 20-07-09 12:36:10</c:v>
                </c:pt>
                <c:pt idx="7387">
                  <c:v> 20-07-09 12:36:15</c:v>
                </c:pt>
                <c:pt idx="7388">
                  <c:v> 20-07-09 12:36:20</c:v>
                </c:pt>
                <c:pt idx="7389">
                  <c:v> 20-07-09 12:36:25</c:v>
                </c:pt>
                <c:pt idx="7390">
                  <c:v> 20-07-09 12:36:30</c:v>
                </c:pt>
                <c:pt idx="7391">
                  <c:v> 20-07-09 12:36:35</c:v>
                </c:pt>
                <c:pt idx="7392">
                  <c:v> 20-07-09 12:36:40</c:v>
                </c:pt>
                <c:pt idx="7393">
                  <c:v> 20-07-09 12:36:45</c:v>
                </c:pt>
                <c:pt idx="7394">
                  <c:v> 20-07-09 12:36:50</c:v>
                </c:pt>
                <c:pt idx="7395">
                  <c:v> 20-07-09 12:36:55</c:v>
                </c:pt>
                <c:pt idx="7396">
                  <c:v> 20-07-09 12:37:00</c:v>
                </c:pt>
                <c:pt idx="7397">
                  <c:v> 20-07-09 12:37:05</c:v>
                </c:pt>
                <c:pt idx="7398">
                  <c:v> 20-07-09 12:37:10</c:v>
                </c:pt>
                <c:pt idx="7399">
                  <c:v> 20-07-09 12:37:15</c:v>
                </c:pt>
                <c:pt idx="7400">
                  <c:v> 20-07-09 12:37:20</c:v>
                </c:pt>
                <c:pt idx="7401">
                  <c:v> 20-07-09 12:37:25</c:v>
                </c:pt>
                <c:pt idx="7402">
                  <c:v> 20-07-09 12:37:30</c:v>
                </c:pt>
                <c:pt idx="7403">
                  <c:v> 20-07-09 12:37:35</c:v>
                </c:pt>
                <c:pt idx="7404">
                  <c:v> 20-07-09 12:39:45</c:v>
                </c:pt>
                <c:pt idx="7405">
                  <c:v> 20-07-09 12:39:50</c:v>
                </c:pt>
                <c:pt idx="7406">
                  <c:v> 20-07-09 12:39:55</c:v>
                </c:pt>
                <c:pt idx="7407">
                  <c:v> 20-07-09 12:40:00</c:v>
                </c:pt>
                <c:pt idx="7408">
                  <c:v> 20-07-09 12:40:05</c:v>
                </c:pt>
                <c:pt idx="7409">
                  <c:v> 20-07-09 12:40:10</c:v>
                </c:pt>
                <c:pt idx="7410">
                  <c:v> 20-07-09 12:40:15</c:v>
                </c:pt>
                <c:pt idx="7411">
                  <c:v> 20-07-09 12:40:20</c:v>
                </c:pt>
                <c:pt idx="7412">
                  <c:v> 20-07-09 12:40:25</c:v>
                </c:pt>
                <c:pt idx="7413">
                  <c:v> 20-07-09 12:40:30</c:v>
                </c:pt>
                <c:pt idx="7414">
                  <c:v> 20-07-09 12:40:35</c:v>
                </c:pt>
                <c:pt idx="7415">
                  <c:v> 20-07-09 12:40:40</c:v>
                </c:pt>
                <c:pt idx="7416">
                  <c:v> 20-07-09 12:40:45</c:v>
                </c:pt>
                <c:pt idx="7417">
                  <c:v> 20-07-09 12:40:50</c:v>
                </c:pt>
                <c:pt idx="7418">
                  <c:v> 20-07-09 12:40:55</c:v>
                </c:pt>
                <c:pt idx="7419">
                  <c:v> 20-07-09 12:41:00</c:v>
                </c:pt>
                <c:pt idx="7420">
                  <c:v> 20-07-09 12:41:05</c:v>
                </c:pt>
                <c:pt idx="7421">
                  <c:v> 20-07-09 12:41:10</c:v>
                </c:pt>
                <c:pt idx="7422">
                  <c:v> 20-07-09 12:41:15</c:v>
                </c:pt>
                <c:pt idx="7423">
                  <c:v> 20-07-09 12:41:20</c:v>
                </c:pt>
                <c:pt idx="7424">
                  <c:v> 20-07-09 12:41:25</c:v>
                </c:pt>
                <c:pt idx="7425">
                  <c:v> 20-07-09 12:41:30</c:v>
                </c:pt>
                <c:pt idx="7426">
                  <c:v> 20-07-09 12:41:35</c:v>
                </c:pt>
                <c:pt idx="7427">
                  <c:v> 20-07-09 12:41:40</c:v>
                </c:pt>
                <c:pt idx="7428">
                  <c:v> 20-07-09 12:41:45</c:v>
                </c:pt>
                <c:pt idx="7429">
                  <c:v> 20-07-09 12:41:50</c:v>
                </c:pt>
                <c:pt idx="7430">
                  <c:v> 20-07-09 12:41:55</c:v>
                </c:pt>
                <c:pt idx="7431">
                  <c:v> 20-07-09 12:42:00</c:v>
                </c:pt>
                <c:pt idx="7432">
                  <c:v> 20-07-09 12:42:05</c:v>
                </c:pt>
                <c:pt idx="7433">
                  <c:v> 20-07-09 12:42:10</c:v>
                </c:pt>
                <c:pt idx="7434">
                  <c:v> 20-07-09 12:42:15</c:v>
                </c:pt>
                <c:pt idx="7435">
                  <c:v> 20-07-09 12:42:20</c:v>
                </c:pt>
                <c:pt idx="7436">
                  <c:v> 20-07-09 12:42:25</c:v>
                </c:pt>
                <c:pt idx="7437">
                  <c:v> 20-07-09 12:42:30</c:v>
                </c:pt>
                <c:pt idx="7438">
                  <c:v> 20-07-09 12:42:35</c:v>
                </c:pt>
                <c:pt idx="7439">
                  <c:v> 20-07-09 12:42:40</c:v>
                </c:pt>
                <c:pt idx="7440">
                  <c:v> 20-07-09 12:42:45</c:v>
                </c:pt>
                <c:pt idx="7441">
                  <c:v> 20-07-09 12:42:50</c:v>
                </c:pt>
                <c:pt idx="7442">
                  <c:v> 20-07-09 12:42:55</c:v>
                </c:pt>
                <c:pt idx="7443">
                  <c:v> 20-07-09 12:43:00</c:v>
                </c:pt>
                <c:pt idx="7444">
                  <c:v> 20-07-09 12:43:05</c:v>
                </c:pt>
                <c:pt idx="7445">
                  <c:v> 20-07-09 12:43:10</c:v>
                </c:pt>
                <c:pt idx="7446">
                  <c:v> 20-07-09 12:43:15</c:v>
                </c:pt>
                <c:pt idx="7447">
                  <c:v> 20-07-09 12:43:20</c:v>
                </c:pt>
                <c:pt idx="7448">
                  <c:v> 20-07-09 12:43:25</c:v>
                </c:pt>
                <c:pt idx="7449">
                  <c:v> 20-07-09 12:43:30</c:v>
                </c:pt>
                <c:pt idx="7450">
                  <c:v> 20-07-09 12:43:35</c:v>
                </c:pt>
                <c:pt idx="7451">
                  <c:v> 20-07-09 12:43:40</c:v>
                </c:pt>
                <c:pt idx="7452">
                  <c:v> 20-07-09 12:43:45</c:v>
                </c:pt>
                <c:pt idx="7453">
                  <c:v> 20-07-09 12:43:50</c:v>
                </c:pt>
                <c:pt idx="7454">
                  <c:v> 20-07-09 12:43:55</c:v>
                </c:pt>
                <c:pt idx="7455">
                  <c:v> 20-07-09 12:44:00</c:v>
                </c:pt>
                <c:pt idx="7456">
                  <c:v> 20-07-09 12:44:05</c:v>
                </c:pt>
                <c:pt idx="7457">
                  <c:v> 20-07-09 12:44:10</c:v>
                </c:pt>
                <c:pt idx="7458">
                  <c:v> 20-07-09 12:44:15</c:v>
                </c:pt>
                <c:pt idx="7459">
                  <c:v> 20-07-09 12:44:20</c:v>
                </c:pt>
                <c:pt idx="7460">
                  <c:v> 20-07-09 12:44:25</c:v>
                </c:pt>
                <c:pt idx="7461">
                  <c:v> 20-07-09 12:44:30</c:v>
                </c:pt>
                <c:pt idx="7462">
                  <c:v> 20-07-09 12:44:35</c:v>
                </c:pt>
                <c:pt idx="7463">
                  <c:v> 20-07-09 12:44:40</c:v>
                </c:pt>
                <c:pt idx="7464">
                  <c:v> 20-07-09 12:45:45</c:v>
                </c:pt>
                <c:pt idx="7465">
                  <c:v> 20-07-09 12:45:50</c:v>
                </c:pt>
                <c:pt idx="7466">
                  <c:v> 20-07-09 12:45:55</c:v>
                </c:pt>
                <c:pt idx="7467">
                  <c:v> 20-07-09 12:46:00</c:v>
                </c:pt>
                <c:pt idx="7468">
                  <c:v> 20-07-09 12:46:05</c:v>
                </c:pt>
                <c:pt idx="7469">
                  <c:v> 20-07-09 12:46:10</c:v>
                </c:pt>
                <c:pt idx="7470">
                  <c:v> 20-07-09 12:46:15</c:v>
                </c:pt>
                <c:pt idx="7471">
                  <c:v> 20-07-09 12:46:20</c:v>
                </c:pt>
                <c:pt idx="7472">
                  <c:v> 20-07-09 12:46:25</c:v>
                </c:pt>
                <c:pt idx="7473">
                  <c:v> 20-07-09 12:46:30</c:v>
                </c:pt>
                <c:pt idx="7474">
                  <c:v> 20-07-09 12:46:35</c:v>
                </c:pt>
                <c:pt idx="7475">
                  <c:v> 20-07-09 12:46:40</c:v>
                </c:pt>
                <c:pt idx="7476">
                  <c:v> 20-07-09 12:47:25</c:v>
                </c:pt>
                <c:pt idx="7477">
                  <c:v> 20-07-09 12:47:30</c:v>
                </c:pt>
                <c:pt idx="7478">
                  <c:v> 20-07-09 12:47:35</c:v>
                </c:pt>
                <c:pt idx="7479">
                  <c:v> 20-07-09 12:47:40</c:v>
                </c:pt>
                <c:pt idx="7480">
                  <c:v> 20-07-09 12:47:45</c:v>
                </c:pt>
                <c:pt idx="7481">
                  <c:v> 20-07-09 12:47:50</c:v>
                </c:pt>
                <c:pt idx="7482">
                  <c:v> 20-07-09 12:47:55</c:v>
                </c:pt>
                <c:pt idx="7483">
                  <c:v> 20-07-09 12:48:00</c:v>
                </c:pt>
                <c:pt idx="7484">
                  <c:v> 20-07-09 12:48:05</c:v>
                </c:pt>
                <c:pt idx="7485">
                  <c:v> 20-07-09 12:48:10</c:v>
                </c:pt>
                <c:pt idx="7486">
                  <c:v> 20-07-09 12:48:15</c:v>
                </c:pt>
                <c:pt idx="7487">
                  <c:v> 20-07-09 12:48:20</c:v>
                </c:pt>
                <c:pt idx="7488">
                  <c:v> 20-07-09 12:48:25</c:v>
                </c:pt>
                <c:pt idx="7489">
                  <c:v> 20-07-09 12:48:30</c:v>
                </c:pt>
                <c:pt idx="7490">
                  <c:v> 20-07-09 12:48:35</c:v>
                </c:pt>
                <c:pt idx="7491">
                  <c:v> 20-07-09 12:48:40</c:v>
                </c:pt>
                <c:pt idx="7492">
                  <c:v> 20-07-09 12:48:45</c:v>
                </c:pt>
                <c:pt idx="7493">
                  <c:v> 20-07-09 12:48:50</c:v>
                </c:pt>
                <c:pt idx="7494">
                  <c:v> 20-07-09 12:48:55</c:v>
                </c:pt>
                <c:pt idx="7495">
                  <c:v> 20-07-09 12:49:00</c:v>
                </c:pt>
                <c:pt idx="7496">
                  <c:v> 20-07-09 12:49:05</c:v>
                </c:pt>
                <c:pt idx="7497">
                  <c:v> 20-07-09 12:49:10</c:v>
                </c:pt>
                <c:pt idx="7498">
                  <c:v> 20-07-09 12:49:15</c:v>
                </c:pt>
                <c:pt idx="7499">
                  <c:v> 20-07-09 12:49:20</c:v>
                </c:pt>
                <c:pt idx="7500">
                  <c:v> 20-07-09 12:49:25</c:v>
                </c:pt>
                <c:pt idx="7501">
                  <c:v> 20-07-09 12:49:30</c:v>
                </c:pt>
                <c:pt idx="7502">
                  <c:v> 20-07-09 12:49:35</c:v>
                </c:pt>
                <c:pt idx="7503">
                  <c:v> 20-07-09 12:49:40</c:v>
                </c:pt>
                <c:pt idx="7504">
                  <c:v> 20-07-09 12:49:45</c:v>
                </c:pt>
                <c:pt idx="7505">
                  <c:v> 20-07-09 12:49:50</c:v>
                </c:pt>
                <c:pt idx="7506">
                  <c:v> 20-07-09 12:49:55</c:v>
                </c:pt>
                <c:pt idx="7507">
                  <c:v> 20-07-09 12:50:45</c:v>
                </c:pt>
                <c:pt idx="7508">
                  <c:v> 20-07-09 12:50:50</c:v>
                </c:pt>
                <c:pt idx="7509">
                  <c:v> 20-07-09 12:50:55</c:v>
                </c:pt>
                <c:pt idx="7510">
                  <c:v> 20-07-09 12:51:00</c:v>
                </c:pt>
                <c:pt idx="7511">
                  <c:v> 20-07-09 12:51:05</c:v>
                </c:pt>
                <c:pt idx="7512">
                  <c:v> 20-07-09 12:51:10</c:v>
                </c:pt>
                <c:pt idx="7513">
                  <c:v> 20-07-09 12:51:15</c:v>
                </c:pt>
                <c:pt idx="7514">
                  <c:v> 20-07-09 12:51:20</c:v>
                </c:pt>
                <c:pt idx="7515">
                  <c:v> 20-07-09 12:51:25</c:v>
                </c:pt>
                <c:pt idx="7516">
                  <c:v> 20-07-09 12:51:30</c:v>
                </c:pt>
                <c:pt idx="7517">
                  <c:v> 20-07-09 12:51:35</c:v>
                </c:pt>
                <c:pt idx="7518">
                  <c:v> 20-07-09 12:51:40</c:v>
                </c:pt>
                <c:pt idx="7519">
                  <c:v> 20-07-09 12:51:45</c:v>
                </c:pt>
                <c:pt idx="7520">
                  <c:v> 20-07-09 12:51:50</c:v>
                </c:pt>
                <c:pt idx="7521">
                  <c:v> 20-07-09 12:51:55</c:v>
                </c:pt>
                <c:pt idx="7522">
                  <c:v> 20-07-09 12:52:00</c:v>
                </c:pt>
                <c:pt idx="7523">
                  <c:v> 20-07-09 12:52:05</c:v>
                </c:pt>
                <c:pt idx="7524">
                  <c:v> 20-07-09 12:52:10</c:v>
                </c:pt>
                <c:pt idx="7525">
                  <c:v> 20-07-09 12:52:15</c:v>
                </c:pt>
                <c:pt idx="7526">
                  <c:v> 20-07-09 12:52:20</c:v>
                </c:pt>
                <c:pt idx="7527">
                  <c:v> 20-07-09 12:52:25</c:v>
                </c:pt>
                <c:pt idx="7528">
                  <c:v> 20-07-09 12:52:30</c:v>
                </c:pt>
                <c:pt idx="7529">
                  <c:v> 20-07-09 12:52:35</c:v>
                </c:pt>
                <c:pt idx="7530">
                  <c:v> 20-07-09 12:52:40</c:v>
                </c:pt>
                <c:pt idx="7531">
                  <c:v> 20-07-09 12:52:45</c:v>
                </c:pt>
                <c:pt idx="7532">
                  <c:v> 20-07-09 12:52:50</c:v>
                </c:pt>
                <c:pt idx="7533">
                  <c:v> 20-07-09 12:52:55</c:v>
                </c:pt>
                <c:pt idx="7534">
                  <c:v> 20-07-09 12:53:00</c:v>
                </c:pt>
                <c:pt idx="7535">
                  <c:v> 20-07-09 12:53:05</c:v>
                </c:pt>
                <c:pt idx="7536">
                  <c:v> 20-07-09 12:53:10</c:v>
                </c:pt>
                <c:pt idx="7537">
                  <c:v> 20-07-09 12:53:15</c:v>
                </c:pt>
                <c:pt idx="7538">
                  <c:v> 20-07-09 12:53:20</c:v>
                </c:pt>
                <c:pt idx="7539">
                  <c:v> 20-07-09 12:53:25</c:v>
                </c:pt>
                <c:pt idx="7540">
                  <c:v> 20-07-09 12:53:30</c:v>
                </c:pt>
                <c:pt idx="7541">
                  <c:v> 20-07-09 12:53:35</c:v>
                </c:pt>
                <c:pt idx="7542">
                  <c:v> 20-07-09 12:53:40</c:v>
                </c:pt>
                <c:pt idx="7543">
                  <c:v> 20-07-09 12:53:45</c:v>
                </c:pt>
                <c:pt idx="7544">
                  <c:v> 20-07-09 12:53:50</c:v>
                </c:pt>
                <c:pt idx="7545">
                  <c:v> 20-07-09 12:53:55</c:v>
                </c:pt>
                <c:pt idx="7546">
                  <c:v> 20-07-09 12:54:00</c:v>
                </c:pt>
                <c:pt idx="7547">
                  <c:v> 20-07-09 12:54:05</c:v>
                </c:pt>
                <c:pt idx="7548">
                  <c:v> 20-07-09 12:54:10</c:v>
                </c:pt>
                <c:pt idx="7549">
                  <c:v> 20-07-09 12:54:15</c:v>
                </c:pt>
                <c:pt idx="7550">
                  <c:v> 20-07-09 12:54:20</c:v>
                </c:pt>
                <c:pt idx="7551">
                  <c:v> 20-07-09 12:54:25</c:v>
                </c:pt>
                <c:pt idx="7552">
                  <c:v> 20-07-09 12:54:30</c:v>
                </c:pt>
                <c:pt idx="7553">
                  <c:v> 20-07-09 12:54:35</c:v>
                </c:pt>
                <c:pt idx="7554">
                  <c:v> 20-07-09 12:54:40</c:v>
                </c:pt>
                <c:pt idx="7555">
                  <c:v> 20-07-09 12:54:45</c:v>
                </c:pt>
                <c:pt idx="7556">
                  <c:v> 20-07-09 12:54:50</c:v>
                </c:pt>
                <c:pt idx="7557">
                  <c:v> 20-07-09 12:54:55</c:v>
                </c:pt>
                <c:pt idx="7558">
                  <c:v> 20-07-09 12:55:00</c:v>
                </c:pt>
                <c:pt idx="7559">
                  <c:v> 20-07-09 12:55:05</c:v>
                </c:pt>
                <c:pt idx="7560">
                  <c:v> 20-07-09 12:55:10</c:v>
                </c:pt>
                <c:pt idx="7561">
                  <c:v> 20-07-09 12:55:15</c:v>
                </c:pt>
                <c:pt idx="7562">
                  <c:v> 20-07-09 12:55:20</c:v>
                </c:pt>
                <c:pt idx="7563">
                  <c:v> 20-07-09 12:55:25</c:v>
                </c:pt>
                <c:pt idx="7564">
                  <c:v> 20-07-09 12:55:30</c:v>
                </c:pt>
                <c:pt idx="7565">
                  <c:v> 20-07-09 12:55:35</c:v>
                </c:pt>
                <c:pt idx="7566">
                  <c:v> 20-07-09 12:55:40</c:v>
                </c:pt>
                <c:pt idx="7567">
                  <c:v> 20-07-09 12:55:45</c:v>
                </c:pt>
                <c:pt idx="7568">
                  <c:v> 20-07-09 12:55:50</c:v>
                </c:pt>
                <c:pt idx="7569">
                  <c:v> 20-07-09 12:55:55</c:v>
                </c:pt>
                <c:pt idx="7570">
                  <c:v> 20-07-09 12:56:00</c:v>
                </c:pt>
                <c:pt idx="7571">
                  <c:v> 20-07-09 12:56:05</c:v>
                </c:pt>
                <c:pt idx="7572">
                  <c:v> 20-07-09 12:56:30</c:v>
                </c:pt>
                <c:pt idx="7573">
                  <c:v> 20-07-09 12:56:35</c:v>
                </c:pt>
                <c:pt idx="7574">
                  <c:v> 20-07-09 12:56:40</c:v>
                </c:pt>
                <c:pt idx="7575">
                  <c:v> 20-07-09 12:56:45</c:v>
                </c:pt>
                <c:pt idx="7576">
                  <c:v> 20-07-09 12:56:50</c:v>
                </c:pt>
                <c:pt idx="7577">
                  <c:v> 20-07-09 12:56:55</c:v>
                </c:pt>
                <c:pt idx="7578">
                  <c:v> 20-07-09 12:57:00</c:v>
                </c:pt>
                <c:pt idx="7579">
                  <c:v> 20-07-09 12:57:05</c:v>
                </c:pt>
                <c:pt idx="7580">
                  <c:v> 20-07-09 12:57:10</c:v>
                </c:pt>
                <c:pt idx="7581">
                  <c:v> 20-07-09 12:57:15</c:v>
                </c:pt>
                <c:pt idx="7582">
                  <c:v> 20-07-09 12:57:20</c:v>
                </c:pt>
                <c:pt idx="7583">
                  <c:v> 20-07-09 12:57:25</c:v>
                </c:pt>
                <c:pt idx="7584">
                  <c:v> 20-07-09 12:57:30</c:v>
                </c:pt>
                <c:pt idx="7585">
                  <c:v> 20-07-09 12:57:35</c:v>
                </c:pt>
                <c:pt idx="7586">
                  <c:v> 20-07-09 12:57:40</c:v>
                </c:pt>
                <c:pt idx="7587">
                  <c:v> 20-07-09 12:57:45</c:v>
                </c:pt>
                <c:pt idx="7588">
                  <c:v> 20-07-09 12:57:50</c:v>
                </c:pt>
                <c:pt idx="7589">
                  <c:v> 20-07-09 12:57:55</c:v>
                </c:pt>
                <c:pt idx="7590">
                  <c:v> 20-07-09 12:58:00</c:v>
                </c:pt>
                <c:pt idx="7591">
                  <c:v> 20-07-09 12:58:05</c:v>
                </c:pt>
                <c:pt idx="7592">
                  <c:v> 20-07-09 12:58:10</c:v>
                </c:pt>
                <c:pt idx="7593">
                  <c:v> 20-07-09 12:58:15</c:v>
                </c:pt>
                <c:pt idx="7594">
                  <c:v> 20-07-09 12:58:20</c:v>
                </c:pt>
                <c:pt idx="7595">
                  <c:v> 20-07-09 12:58:25</c:v>
                </c:pt>
                <c:pt idx="7596">
                  <c:v> 20-07-09 12:58:30</c:v>
                </c:pt>
                <c:pt idx="7597">
                  <c:v> 20-07-09 12:58:35</c:v>
                </c:pt>
                <c:pt idx="7598">
                  <c:v> 20-07-09 12:58:40</c:v>
                </c:pt>
                <c:pt idx="7599">
                  <c:v> 20-07-09 12:58:45</c:v>
                </c:pt>
                <c:pt idx="7600">
                  <c:v> 20-07-09 12:58:50</c:v>
                </c:pt>
                <c:pt idx="7601">
                  <c:v> 20-07-09 12:58:55</c:v>
                </c:pt>
                <c:pt idx="7602">
                  <c:v> 20-07-09 12:59:00</c:v>
                </c:pt>
                <c:pt idx="7603">
                  <c:v> 20-07-09 12:59:05</c:v>
                </c:pt>
                <c:pt idx="7604">
                  <c:v> 20-07-09 12:59:10</c:v>
                </c:pt>
                <c:pt idx="7605">
                  <c:v> 20-07-09 12:59:15</c:v>
                </c:pt>
                <c:pt idx="7606">
                  <c:v> 20-07-09 12:59:20</c:v>
                </c:pt>
                <c:pt idx="7607">
                  <c:v> 20-07-09 12:59:25</c:v>
                </c:pt>
                <c:pt idx="7608">
                  <c:v> 20-07-09 12:59:30</c:v>
                </c:pt>
                <c:pt idx="7609">
                  <c:v> 20-07-09 12:59:35</c:v>
                </c:pt>
                <c:pt idx="7610">
                  <c:v> 20-07-09 12:59:55</c:v>
                </c:pt>
                <c:pt idx="7611">
                  <c:v> 20-07-09 01:00:00</c:v>
                </c:pt>
                <c:pt idx="7612">
                  <c:v> 20-07-09 01:00:05</c:v>
                </c:pt>
                <c:pt idx="7613">
                  <c:v> 20-07-09 01:00:10</c:v>
                </c:pt>
                <c:pt idx="7614">
                  <c:v> 20-07-09 01:00:15</c:v>
                </c:pt>
                <c:pt idx="7615">
                  <c:v> 20-07-09 01:00:20</c:v>
                </c:pt>
                <c:pt idx="7616">
                  <c:v> 20-07-09 01:00:25</c:v>
                </c:pt>
                <c:pt idx="7617">
                  <c:v> 20-07-09 01:00:30</c:v>
                </c:pt>
                <c:pt idx="7618">
                  <c:v> 20-07-09 01:00:35</c:v>
                </c:pt>
                <c:pt idx="7619">
                  <c:v> 20-07-09 01:00:40</c:v>
                </c:pt>
                <c:pt idx="7620">
                  <c:v> 20-07-09 01:00:45</c:v>
                </c:pt>
                <c:pt idx="7621">
                  <c:v> 20-07-09 01:00:50</c:v>
                </c:pt>
                <c:pt idx="7622">
                  <c:v> 20-07-09 01:00:55</c:v>
                </c:pt>
                <c:pt idx="7623">
                  <c:v> 20-07-09 01:01:00</c:v>
                </c:pt>
                <c:pt idx="7624">
                  <c:v> 20-07-09 01:01:05</c:v>
                </c:pt>
                <c:pt idx="7625">
                  <c:v> 20-07-09 01:01:10</c:v>
                </c:pt>
                <c:pt idx="7626">
                  <c:v> 20-07-09 01:01:15</c:v>
                </c:pt>
                <c:pt idx="7627">
                  <c:v> 20-07-09 01:01:20</c:v>
                </c:pt>
                <c:pt idx="7628">
                  <c:v> 20-07-09 01:01:25</c:v>
                </c:pt>
                <c:pt idx="7629">
                  <c:v> 20-07-09 01:01:30</c:v>
                </c:pt>
                <c:pt idx="7630">
                  <c:v> 20-07-09 01:01:35</c:v>
                </c:pt>
                <c:pt idx="7631">
                  <c:v> 20-07-09 01:01:40</c:v>
                </c:pt>
                <c:pt idx="7632">
                  <c:v> 20-07-09 01:01:45</c:v>
                </c:pt>
                <c:pt idx="7633">
                  <c:v> 20-07-09 01:01:50</c:v>
                </c:pt>
                <c:pt idx="7634">
                  <c:v> 20-07-09 01:01:55</c:v>
                </c:pt>
                <c:pt idx="7635">
                  <c:v> 20-07-09 01:02:00</c:v>
                </c:pt>
                <c:pt idx="7636">
                  <c:v> 20-07-09 01:02:05</c:v>
                </c:pt>
                <c:pt idx="7637">
                  <c:v> 20-07-09 01:02:10</c:v>
                </c:pt>
                <c:pt idx="7638">
                  <c:v> 20-07-09 01:02:15</c:v>
                </c:pt>
                <c:pt idx="7639">
                  <c:v> 20-07-09 01:02:20</c:v>
                </c:pt>
                <c:pt idx="7640">
                  <c:v> 20-07-09 01:02:25</c:v>
                </c:pt>
                <c:pt idx="7641">
                  <c:v> 20-07-09 01:02:30</c:v>
                </c:pt>
                <c:pt idx="7642">
                  <c:v> 20-07-09 01:02:35</c:v>
                </c:pt>
                <c:pt idx="7643">
                  <c:v> 20-07-09 01:02:40</c:v>
                </c:pt>
                <c:pt idx="7644">
                  <c:v> 20-07-09 01:02:45</c:v>
                </c:pt>
                <c:pt idx="7645">
                  <c:v> 20-07-09 01:02:50</c:v>
                </c:pt>
                <c:pt idx="7646">
                  <c:v> 20-07-09 01:02:55</c:v>
                </c:pt>
                <c:pt idx="7647">
                  <c:v> 20-07-09 01:03:20</c:v>
                </c:pt>
                <c:pt idx="7648">
                  <c:v> 20-07-09 01:03:25</c:v>
                </c:pt>
                <c:pt idx="7649">
                  <c:v> 20-07-09 01:03:30</c:v>
                </c:pt>
                <c:pt idx="7650">
                  <c:v> 20-07-09 01:03:35</c:v>
                </c:pt>
                <c:pt idx="7651">
                  <c:v> 20-07-09 01:03:40</c:v>
                </c:pt>
                <c:pt idx="7652">
                  <c:v> 20-07-09 01:03:45</c:v>
                </c:pt>
                <c:pt idx="7653">
                  <c:v> 20-07-09 01:03:50</c:v>
                </c:pt>
                <c:pt idx="7654">
                  <c:v> 20-07-09 01:03:55</c:v>
                </c:pt>
                <c:pt idx="7655">
                  <c:v> 20-07-09 01:04:00</c:v>
                </c:pt>
                <c:pt idx="7656">
                  <c:v> 20-07-09 01:04:05</c:v>
                </c:pt>
                <c:pt idx="7657">
                  <c:v> 20-07-09 01:04:10</c:v>
                </c:pt>
                <c:pt idx="7658">
                  <c:v> 20-07-09 01:04:15</c:v>
                </c:pt>
                <c:pt idx="7659">
                  <c:v> 20-07-09 01:04:20</c:v>
                </c:pt>
                <c:pt idx="7660">
                  <c:v> 20-07-09 01:04:25</c:v>
                </c:pt>
                <c:pt idx="7661">
                  <c:v> 20-07-09 01:04:30</c:v>
                </c:pt>
                <c:pt idx="7662">
                  <c:v> 20-07-09 01:04:35</c:v>
                </c:pt>
                <c:pt idx="7663">
                  <c:v> 20-07-09 01:04:40</c:v>
                </c:pt>
                <c:pt idx="7664">
                  <c:v> 20-07-09 01:04:45</c:v>
                </c:pt>
                <c:pt idx="7665">
                  <c:v> 20-07-09 01:04:50</c:v>
                </c:pt>
                <c:pt idx="7666">
                  <c:v> 20-07-09 01:04:55</c:v>
                </c:pt>
                <c:pt idx="7667">
                  <c:v> 20-07-09 01:05:00</c:v>
                </c:pt>
                <c:pt idx="7668">
                  <c:v> 20-07-09 01:05:05</c:v>
                </c:pt>
                <c:pt idx="7669">
                  <c:v> 20-07-09 01:05:10</c:v>
                </c:pt>
                <c:pt idx="7670">
                  <c:v> 20-07-09 01:05:15</c:v>
                </c:pt>
                <c:pt idx="7671">
                  <c:v> 20-07-09 01:05:20</c:v>
                </c:pt>
                <c:pt idx="7672">
                  <c:v> 20-07-09 01:05:25</c:v>
                </c:pt>
                <c:pt idx="7673">
                  <c:v> 20-07-09 01:05:30</c:v>
                </c:pt>
                <c:pt idx="7674">
                  <c:v> 20-07-09 01:05:35</c:v>
                </c:pt>
                <c:pt idx="7675">
                  <c:v> 20-07-09 01:05:40</c:v>
                </c:pt>
                <c:pt idx="7676">
                  <c:v> 20-07-09 01:05:45</c:v>
                </c:pt>
                <c:pt idx="7677">
                  <c:v> 20-07-09 01:05:50</c:v>
                </c:pt>
                <c:pt idx="7678">
                  <c:v> 20-07-09 01:05:55</c:v>
                </c:pt>
                <c:pt idx="7679">
                  <c:v> 20-07-09 01:06:00</c:v>
                </c:pt>
                <c:pt idx="7680">
                  <c:v> 20-07-09 01:06:05</c:v>
                </c:pt>
                <c:pt idx="7681">
                  <c:v> 20-07-09 01:06:10</c:v>
                </c:pt>
                <c:pt idx="7682">
                  <c:v> 20-07-09 01:06:15</c:v>
                </c:pt>
                <c:pt idx="7683">
                  <c:v> 20-07-09 01:06:20</c:v>
                </c:pt>
                <c:pt idx="7684">
                  <c:v> 20-07-09 01:06:25</c:v>
                </c:pt>
                <c:pt idx="7685">
                  <c:v> 20-07-09 01:06:30</c:v>
                </c:pt>
                <c:pt idx="7686">
                  <c:v> 20-07-09 01:06:35</c:v>
                </c:pt>
                <c:pt idx="7687">
                  <c:v> 20-07-09 01:06:40</c:v>
                </c:pt>
                <c:pt idx="7688">
                  <c:v> 20-07-09 01:06:45</c:v>
                </c:pt>
                <c:pt idx="7689">
                  <c:v> 20-07-09 01:06:50</c:v>
                </c:pt>
                <c:pt idx="7690">
                  <c:v> 20-07-09 01:06:55</c:v>
                </c:pt>
                <c:pt idx="7691">
                  <c:v> 20-07-09 01:07:00</c:v>
                </c:pt>
                <c:pt idx="7692">
                  <c:v> 20-07-09 01:07:05</c:v>
                </c:pt>
                <c:pt idx="7693">
                  <c:v> 20-07-09 01:07:10</c:v>
                </c:pt>
                <c:pt idx="7694">
                  <c:v> 20-07-09 01:07:15</c:v>
                </c:pt>
                <c:pt idx="7695">
                  <c:v> 20-07-09 01:07:20</c:v>
                </c:pt>
                <c:pt idx="7696">
                  <c:v> 20-07-09 01:07:25</c:v>
                </c:pt>
                <c:pt idx="7697">
                  <c:v> 20-07-09 01:07:30</c:v>
                </c:pt>
                <c:pt idx="7698">
                  <c:v> 20-07-09 01:07:35</c:v>
                </c:pt>
                <c:pt idx="7699">
                  <c:v> 20-07-09 01:07:40</c:v>
                </c:pt>
                <c:pt idx="7700">
                  <c:v> 20-07-09 01:07:45</c:v>
                </c:pt>
                <c:pt idx="7701">
                  <c:v> 20-07-09 01:07:50</c:v>
                </c:pt>
                <c:pt idx="7702">
                  <c:v> 20-07-09 01:07:55</c:v>
                </c:pt>
                <c:pt idx="7703">
                  <c:v> 20-07-09 01:08:00</c:v>
                </c:pt>
                <c:pt idx="7704">
                  <c:v> 20-07-09 01:08:05</c:v>
                </c:pt>
                <c:pt idx="7705">
                  <c:v> 20-07-09 01:08:10</c:v>
                </c:pt>
                <c:pt idx="7706">
                  <c:v> 20-07-09 01:08:15</c:v>
                </c:pt>
                <c:pt idx="7707">
                  <c:v> 20-07-09 01:08:20</c:v>
                </c:pt>
                <c:pt idx="7708">
                  <c:v> 20-07-09 01:08:25</c:v>
                </c:pt>
                <c:pt idx="7709">
                  <c:v> 20-07-09 01:08:30</c:v>
                </c:pt>
                <c:pt idx="7710">
                  <c:v> 20-07-09 01:08:35</c:v>
                </c:pt>
                <c:pt idx="7711">
                  <c:v> 20-07-09 01:08:40</c:v>
                </c:pt>
                <c:pt idx="7712">
                  <c:v> 20-07-09 01:08:45</c:v>
                </c:pt>
                <c:pt idx="7713">
                  <c:v> 20-07-09 01:08:50</c:v>
                </c:pt>
                <c:pt idx="7714">
                  <c:v> 20-07-09 01:08:55</c:v>
                </c:pt>
                <c:pt idx="7715">
                  <c:v> 20-07-09 01:09:00</c:v>
                </c:pt>
                <c:pt idx="7716">
                  <c:v> 20-07-09 01:09:05</c:v>
                </c:pt>
                <c:pt idx="7717">
                  <c:v> 20-07-09 01:09:10</c:v>
                </c:pt>
                <c:pt idx="7718">
                  <c:v> 20-07-09 01:09:15</c:v>
                </c:pt>
                <c:pt idx="7719">
                  <c:v> 20-07-09 01:09:20</c:v>
                </c:pt>
                <c:pt idx="7720">
                  <c:v> 20-07-09 01:09:25</c:v>
                </c:pt>
                <c:pt idx="7721">
                  <c:v> 20-07-09 01:09:30</c:v>
                </c:pt>
                <c:pt idx="7722">
                  <c:v> 20-07-09 01:09:35</c:v>
                </c:pt>
                <c:pt idx="7723">
                  <c:v> 20-07-09 01:09:40</c:v>
                </c:pt>
                <c:pt idx="7724">
                  <c:v> 20-07-09 01:09:45</c:v>
                </c:pt>
                <c:pt idx="7725">
                  <c:v> 20-07-09 01:09:50</c:v>
                </c:pt>
                <c:pt idx="7726">
                  <c:v> 20-07-09 01:09:55</c:v>
                </c:pt>
                <c:pt idx="7727">
                  <c:v> 20-07-09 01:10:00</c:v>
                </c:pt>
                <c:pt idx="7728">
                  <c:v> 20-07-09 01:10:05</c:v>
                </c:pt>
                <c:pt idx="7729">
                  <c:v> 20-07-09 01:10:10</c:v>
                </c:pt>
                <c:pt idx="7730">
                  <c:v> 20-07-09 01:10:15</c:v>
                </c:pt>
                <c:pt idx="7731">
                  <c:v> 20-07-09 01:10:20</c:v>
                </c:pt>
                <c:pt idx="7732">
                  <c:v> 20-07-09 01:10:25</c:v>
                </c:pt>
                <c:pt idx="7733">
                  <c:v> 20-07-09 01:10:30</c:v>
                </c:pt>
                <c:pt idx="7734">
                  <c:v> 20-07-09 01:10:35</c:v>
                </c:pt>
                <c:pt idx="7735">
                  <c:v> 20-07-09 01:10:40</c:v>
                </c:pt>
                <c:pt idx="7736">
                  <c:v> 20-07-09 01:10:45</c:v>
                </c:pt>
                <c:pt idx="7737">
                  <c:v> 20-07-09 01:10:50</c:v>
                </c:pt>
                <c:pt idx="7738">
                  <c:v> 20-07-09 01:10:55</c:v>
                </c:pt>
                <c:pt idx="7739">
                  <c:v> 20-07-09 01:11:00</c:v>
                </c:pt>
                <c:pt idx="7740">
                  <c:v> 20-07-09 01:11:05</c:v>
                </c:pt>
                <c:pt idx="7741">
                  <c:v> 20-07-09 01:11:10</c:v>
                </c:pt>
                <c:pt idx="7742">
                  <c:v> 20-07-09 01:11:15</c:v>
                </c:pt>
                <c:pt idx="7743">
                  <c:v> 20-07-09 01:11:20</c:v>
                </c:pt>
                <c:pt idx="7744">
                  <c:v> 20-07-09 01:11:25</c:v>
                </c:pt>
                <c:pt idx="7745">
                  <c:v> 20-07-09 01:11:30</c:v>
                </c:pt>
                <c:pt idx="7746">
                  <c:v> 20-07-09 01:11:35</c:v>
                </c:pt>
                <c:pt idx="7747">
                  <c:v> 20-07-09 01:11:40</c:v>
                </c:pt>
                <c:pt idx="7748">
                  <c:v> 20-07-09 01:11:45</c:v>
                </c:pt>
                <c:pt idx="7749">
                  <c:v> 20-07-09 01:11:50</c:v>
                </c:pt>
                <c:pt idx="7750">
                  <c:v> 20-07-09 01:11:55</c:v>
                </c:pt>
                <c:pt idx="7751">
                  <c:v> 20-07-09 01:12:00</c:v>
                </c:pt>
                <c:pt idx="7752">
                  <c:v> 20-07-09 01:12:05</c:v>
                </c:pt>
                <c:pt idx="7753">
                  <c:v> 20-07-09 01:12:10</c:v>
                </c:pt>
                <c:pt idx="7754">
                  <c:v> 20-07-09 01:12:15</c:v>
                </c:pt>
                <c:pt idx="7755">
                  <c:v> 20-07-09 01:12:20</c:v>
                </c:pt>
                <c:pt idx="7756">
                  <c:v> 20-07-09 01:12:25</c:v>
                </c:pt>
                <c:pt idx="7757">
                  <c:v> 20-07-09 01:12:30</c:v>
                </c:pt>
                <c:pt idx="7758">
                  <c:v> 20-07-09 01:12:35</c:v>
                </c:pt>
                <c:pt idx="7759">
                  <c:v> 20-07-09 01:12:40</c:v>
                </c:pt>
                <c:pt idx="7760">
                  <c:v> 20-07-09 01:12:45</c:v>
                </c:pt>
                <c:pt idx="7761">
                  <c:v> 20-07-09 01:12:50</c:v>
                </c:pt>
                <c:pt idx="7762">
                  <c:v> 20-07-09 01:12:55</c:v>
                </c:pt>
                <c:pt idx="7763">
                  <c:v> 20-07-09 01:13:00</c:v>
                </c:pt>
                <c:pt idx="7764">
                  <c:v> 20-07-09 01:13:05</c:v>
                </c:pt>
                <c:pt idx="7765">
                  <c:v> 20-07-09 01:13:10</c:v>
                </c:pt>
                <c:pt idx="7766">
                  <c:v> 20-07-09 01:13:15</c:v>
                </c:pt>
                <c:pt idx="7767">
                  <c:v> 20-07-09 01:13:20</c:v>
                </c:pt>
                <c:pt idx="7768">
                  <c:v> 20-07-09 01:13:25</c:v>
                </c:pt>
                <c:pt idx="7769">
                  <c:v> 20-07-09 01:13:30</c:v>
                </c:pt>
                <c:pt idx="7770">
                  <c:v> 20-07-09 01:13:35</c:v>
                </c:pt>
                <c:pt idx="7771">
                  <c:v> 20-07-09 01:13:40</c:v>
                </c:pt>
                <c:pt idx="7772">
                  <c:v> 20-07-09 01:13:45</c:v>
                </c:pt>
                <c:pt idx="7773">
                  <c:v> 20-07-09 01:13:50</c:v>
                </c:pt>
                <c:pt idx="7774">
                  <c:v> 20-07-09 01:13:55</c:v>
                </c:pt>
                <c:pt idx="7775">
                  <c:v> 20-07-09 01:14:00</c:v>
                </c:pt>
                <c:pt idx="7776">
                  <c:v> 20-07-09 01:14:05</c:v>
                </c:pt>
                <c:pt idx="7777">
                  <c:v> 20-07-09 01:14:10</c:v>
                </c:pt>
                <c:pt idx="7778">
                  <c:v> 20-07-09 01:14:15</c:v>
                </c:pt>
                <c:pt idx="7779">
                  <c:v> 20-07-09 01:14:20</c:v>
                </c:pt>
                <c:pt idx="7780">
                  <c:v> 20-07-09 01:14:25</c:v>
                </c:pt>
                <c:pt idx="7781">
                  <c:v> 20-07-09 01:14:30</c:v>
                </c:pt>
                <c:pt idx="7782">
                  <c:v> 20-07-09 01:14:35</c:v>
                </c:pt>
                <c:pt idx="7783">
                  <c:v> 20-07-09 01:14:40</c:v>
                </c:pt>
                <c:pt idx="7784">
                  <c:v> 20-07-09 01:14:45</c:v>
                </c:pt>
                <c:pt idx="7785">
                  <c:v> 20-07-09 01:14:50</c:v>
                </c:pt>
                <c:pt idx="7786">
                  <c:v> 20-07-09 01:14:55</c:v>
                </c:pt>
                <c:pt idx="7787">
                  <c:v> 20-07-09 01:15:00</c:v>
                </c:pt>
                <c:pt idx="7788">
                  <c:v> 20-07-09 01:15:05</c:v>
                </c:pt>
                <c:pt idx="7789">
                  <c:v> 20-07-09 01:15:10</c:v>
                </c:pt>
                <c:pt idx="7790">
                  <c:v> 20-07-09 01:15:15</c:v>
                </c:pt>
                <c:pt idx="7791">
                  <c:v> 20-07-09 01:15:20</c:v>
                </c:pt>
                <c:pt idx="7792">
                  <c:v> 20-07-09 01:15:25</c:v>
                </c:pt>
                <c:pt idx="7793">
                  <c:v> 20-07-09 01:15:30</c:v>
                </c:pt>
                <c:pt idx="7794">
                  <c:v> 20-07-09 01:15:35</c:v>
                </c:pt>
                <c:pt idx="7795">
                  <c:v> 20-07-09 01:15:40</c:v>
                </c:pt>
                <c:pt idx="7796">
                  <c:v> 20-07-09 01:15:45</c:v>
                </c:pt>
                <c:pt idx="7797">
                  <c:v> 20-07-09 01:15:50</c:v>
                </c:pt>
                <c:pt idx="7798">
                  <c:v> 20-07-09 01:15:55</c:v>
                </c:pt>
                <c:pt idx="7799">
                  <c:v> 20-07-09 01:16:00</c:v>
                </c:pt>
                <c:pt idx="7800">
                  <c:v> 20-07-09 01:16:05</c:v>
                </c:pt>
                <c:pt idx="7801">
                  <c:v> 20-07-09 01:16:10</c:v>
                </c:pt>
                <c:pt idx="7802">
                  <c:v> 20-07-09 01:16:15</c:v>
                </c:pt>
                <c:pt idx="7803">
                  <c:v> 20-07-09 01:16:20</c:v>
                </c:pt>
                <c:pt idx="7804">
                  <c:v> 20-07-09 01:16:25</c:v>
                </c:pt>
                <c:pt idx="7805">
                  <c:v> 20-07-09 01:16:30</c:v>
                </c:pt>
                <c:pt idx="7806">
                  <c:v> 20-07-09 01:16:35</c:v>
                </c:pt>
                <c:pt idx="7807">
                  <c:v> 20-07-09 01:16:40</c:v>
                </c:pt>
                <c:pt idx="7808">
                  <c:v> 20-07-09 01:16:45</c:v>
                </c:pt>
                <c:pt idx="7809">
                  <c:v> 20-07-09 01:16:50</c:v>
                </c:pt>
                <c:pt idx="7810">
                  <c:v> 20-07-09 01:16:55</c:v>
                </c:pt>
                <c:pt idx="7811">
                  <c:v> 20-07-09 01:17:00</c:v>
                </c:pt>
                <c:pt idx="7812">
                  <c:v> 20-07-09 01:17:05</c:v>
                </c:pt>
                <c:pt idx="7813">
                  <c:v> 20-07-09 01:17:10</c:v>
                </c:pt>
                <c:pt idx="7814">
                  <c:v> 20-07-09 01:17:15</c:v>
                </c:pt>
                <c:pt idx="7815">
                  <c:v> 20-07-09 01:17:20</c:v>
                </c:pt>
                <c:pt idx="7816">
                  <c:v> 20-07-09 01:17:25</c:v>
                </c:pt>
                <c:pt idx="7817">
                  <c:v> 20-07-09 01:17:30</c:v>
                </c:pt>
                <c:pt idx="7818">
                  <c:v> 20-07-09 01:17:35</c:v>
                </c:pt>
                <c:pt idx="7819">
                  <c:v> 20-07-09 01:17:40</c:v>
                </c:pt>
                <c:pt idx="7820">
                  <c:v> 20-07-09 01:17:45</c:v>
                </c:pt>
                <c:pt idx="7821">
                  <c:v> 20-07-09 01:17:50</c:v>
                </c:pt>
                <c:pt idx="7822">
                  <c:v> 20-07-09 01:17:55</c:v>
                </c:pt>
                <c:pt idx="7823">
                  <c:v> 20-07-09 01:18:00</c:v>
                </c:pt>
                <c:pt idx="7824">
                  <c:v> 20-07-09 01:18:05</c:v>
                </c:pt>
                <c:pt idx="7825">
                  <c:v> 20-07-09 01:18:10</c:v>
                </c:pt>
                <c:pt idx="7826">
                  <c:v> 20-07-09 01:18:15</c:v>
                </c:pt>
                <c:pt idx="7827">
                  <c:v> 20-07-09 01:18:20</c:v>
                </c:pt>
                <c:pt idx="7828">
                  <c:v> 20-07-09 01:18:25</c:v>
                </c:pt>
                <c:pt idx="7829">
                  <c:v> 20-07-09 01:18:30</c:v>
                </c:pt>
                <c:pt idx="7830">
                  <c:v> 20-07-09 01:18:35</c:v>
                </c:pt>
                <c:pt idx="7831">
                  <c:v> 20-07-09 01:18:40</c:v>
                </c:pt>
                <c:pt idx="7832">
                  <c:v> 20-07-09 01:18:45</c:v>
                </c:pt>
                <c:pt idx="7833">
                  <c:v> 20-07-09 01:18:50</c:v>
                </c:pt>
                <c:pt idx="7834">
                  <c:v> 20-07-09 01:18:55</c:v>
                </c:pt>
                <c:pt idx="7835">
                  <c:v> 20-07-09 01:19:00</c:v>
                </c:pt>
                <c:pt idx="7836">
                  <c:v> 20-07-09 01:19:05</c:v>
                </c:pt>
                <c:pt idx="7837">
                  <c:v> 20-07-09 01:19:10</c:v>
                </c:pt>
                <c:pt idx="7838">
                  <c:v> 20-07-09 01:19:15</c:v>
                </c:pt>
                <c:pt idx="7839">
                  <c:v> 20-07-09 01:19:20</c:v>
                </c:pt>
                <c:pt idx="7840">
                  <c:v> 20-07-09 01:19:25</c:v>
                </c:pt>
                <c:pt idx="7841">
                  <c:v> 20-07-09 01:19:30</c:v>
                </c:pt>
                <c:pt idx="7842">
                  <c:v> 20-07-09 01:19:35</c:v>
                </c:pt>
                <c:pt idx="7843">
                  <c:v> 20-07-09 01:19:40</c:v>
                </c:pt>
                <c:pt idx="7844">
                  <c:v> 20-07-09 01:19:45</c:v>
                </c:pt>
                <c:pt idx="7845">
                  <c:v> 20-07-09 01:19:50</c:v>
                </c:pt>
                <c:pt idx="7846">
                  <c:v> 20-07-09 01:19:55</c:v>
                </c:pt>
                <c:pt idx="7847">
                  <c:v> 20-07-09 01:20:00</c:v>
                </c:pt>
                <c:pt idx="7848">
                  <c:v> 20-07-09 01:20:05</c:v>
                </c:pt>
                <c:pt idx="7849">
                  <c:v> 20-07-09 01:20:10</c:v>
                </c:pt>
                <c:pt idx="7850">
                  <c:v> 20-07-09 01:20:15</c:v>
                </c:pt>
                <c:pt idx="7851">
                  <c:v> 20-07-09 01:20:20</c:v>
                </c:pt>
                <c:pt idx="7852">
                  <c:v> 20-07-09 01:20:25</c:v>
                </c:pt>
                <c:pt idx="7853">
                  <c:v> 20-07-09 01:20:30</c:v>
                </c:pt>
                <c:pt idx="7854">
                  <c:v> 20-07-09 01:20:35</c:v>
                </c:pt>
                <c:pt idx="7855">
                  <c:v> 20-07-09 01:20:40</c:v>
                </c:pt>
                <c:pt idx="7856">
                  <c:v> 20-07-09 01:20:45</c:v>
                </c:pt>
                <c:pt idx="7857">
                  <c:v> 20-07-09 01:20:50</c:v>
                </c:pt>
                <c:pt idx="7858">
                  <c:v> 20-07-09 01:20:55</c:v>
                </c:pt>
                <c:pt idx="7859">
                  <c:v> 20-07-09 01:21:00</c:v>
                </c:pt>
                <c:pt idx="7860">
                  <c:v> 20-07-09 01:21:05</c:v>
                </c:pt>
                <c:pt idx="7861">
                  <c:v> 20-07-09 01:21:10</c:v>
                </c:pt>
                <c:pt idx="7862">
                  <c:v> 20-07-09 01:21:15</c:v>
                </c:pt>
                <c:pt idx="7863">
                  <c:v> 20-07-09 01:21:20</c:v>
                </c:pt>
                <c:pt idx="7864">
                  <c:v> 20-07-09 01:21:25</c:v>
                </c:pt>
                <c:pt idx="7865">
                  <c:v> 20-07-09 01:21:30</c:v>
                </c:pt>
                <c:pt idx="7866">
                  <c:v> 20-07-09 01:21:35</c:v>
                </c:pt>
                <c:pt idx="7867">
                  <c:v> 20-07-09 01:21:40</c:v>
                </c:pt>
                <c:pt idx="7868">
                  <c:v> 20-07-09 01:21:45</c:v>
                </c:pt>
                <c:pt idx="7869">
                  <c:v> 20-07-09 01:21:50</c:v>
                </c:pt>
                <c:pt idx="7870">
                  <c:v> 20-07-09 01:21:55</c:v>
                </c:pt>
                <c:pt idx="7871">
                  <c:v> 20-07-09 01:22:00</c:v>
                </c:pt>
                <c:pt idx="7872">
                  <c:v> 20-07-09 01:22:05</c:v>
                </c:pt>
                <c:pt idx="7873">
                  <c:v> 20-07-09 01:22:10</c:v>
                </c:pt>
                <c:pt idx="7874">
                  <c:v> 20-07-09 01:22:15</c:v>
                </c:pt>
                <c:pt idx="7875">
                  <c:v> 20-07-09 01:22:20</c:v>
                </c:pt>
                <c:pt idx="7876">
                  <c:v> 20-07-09 01:22:25</c:v>
                </c:pt>
                <c:pt idx="7877">
                  <c:v> 20-07-09 01:22:30</c:v>
                </c:pt>
                <c:pt idx="7878">
                  <c:v> 20-07-09 01:22:35</c:v>
                </c:pt>
                <c:pt idx="7879">
                  <c:v> 20-07-09 01:22:40</c:v>
                </c:pt>
                <c:pt idx="7880">
                  <c:v> 20-07-09 01:22:45</c:v>
                </c:pt>
                <c:pt idx="7881">
                  <c:v> 20-07-09 01:22:50</c:v>
                </c:pt>
                <c:pt idx="7882">
                  <c:v> 20-07-09 01:22:55</c:v>
                </c:pt>
                <c:pt idx="7883">
                  <c:v> 20-07-09 01:23:00</c:v>
                </c:pt>
                <c:pt idx="7884">
                  <c:v> 20-07-09 01:23:05</c:v>
                </c:pt>
                <c:pt idx="7885">
                  <c:v> 20-07-09 01:23:10</c:v>
                </c:pt>
                <c:pt idx="7886">
                  <c:v> 20-07-09 01:23:15</c:v>
                </c:pt>
                <c:pt idx="7887">
                  <c:v> 20-07-09 01:23:20</c:v>
                </c:pt>
                <c:pt idx="7888">
                  <c:v> 20-07-09 01:23:25</c:v>
                </c:pt>
                <c:pt idx="7889">
                  <c:v> 20-07-09 01:23:30</c:v>
                </c:pt>
                <c:pt idx="7890">
                  <c:v> 20-07-09 01:23:35</c:v>
                </c:pt>
                <c:pt idx="7891">
                  <c:v> 20-07-09 01:23:40</c:v>
                </c:pt>
                <c:pt idx="7892">
                  <c:v> 20-07-09 01:23:45</c:v>
                </c:pt>
                <c:pt idx="7893">
                  <c:v> 20-07-09 01:23:50</c:v>
                </c:pt>
                <c:pt idx="7894">
                  <c:v> 20-07-09 01:23:55</c:v>
                </c:pt>
                <c:pt idx="7895">
                  <c:v> 20-07-09 01:24:00</c:v>
                </c:pt>
                <c:pt idx="7896">
                  <c:v> 20-07-09 01:24:05</c:v>
                </c:pt>
                <c:pt idx="7897">
                  <c:v> 20-07-09 01:24:10</c:v>
                </c:pt>
                <c:pt idx="7898">
                  <c:v> 20-07-09 01:24:15</c:v>
                </c:pt>
                <c:pt idx="7899">
                  <c:v> 20-07-09 01:24:20</c:v>
                </c:pt>
                <c:pt idx="7900">
                  <c:v> 20-07-09 01:24:25</c:v>
                </c:pt>
                <c:pt idx="7901">
                  <c:v> 20-07-09 01:24:30</c:v>
                </c:pt>
                <c:pt idx="7902">
                  <c:v> 20-07-09 01:24:35</c:v>
                </c:pt>
                <c:pt idx="7903">
                  <c:v> 20-07-09 01:24:40</c:v>
                </c:pt>
                <c:pt idx="7904">
                  <c:v> 20-07-09 01:24:45</c:v>
                </c:pt>
                <c:pt idx="7905">
                  <c:v> 20-07-09 01:24:50</c:v>
                </c:pt>
                <c:pt idx="7906">
                  <c:v> 20-07-09 01:24:55</c:v>
                </c:pt>
                <c:pt idx="7907">
                  <c:v> 20-07-09 01:25:00</c:v>
                </c:pt>
                <c:pt idx="7908">
                  <c:v> 20-07-09 01:25:05</c:v>
                </c:pt>
                <c:pt idx="7909">
                  <c:v> 20-07-09 01:25:10</c:v>
                </c:pt>
                <c:pt idx="7910">
                  <c:v> 20-07-09 01:25:15</c:v>
                </c:pt>
                <c:pt idx="7911">
                  <c:v> 20-07-09 01:25:20</c:v>
                </c:pt>
                <c:pt idx="7912">
                  <c:v> 20-07-09 01:25:25</c:v>
                </c:pt>
                <c:pt idx="7913">
                  <c:v> 20-07-09 01:25:30</c:v>
                </c:pt>
                <c:pt idx="7914">
                  <c:v> 20-07-09 01:25:35</c:v>
                </c:pt>
                <c:pt idx="7915">
                  <c:v> 20-07-09 01:25:40</c:v>
                </c:pt>
                <c:pt idx="7916">
                  <c:v> 20-07-09 01:25:45</c:v>
                </c:pt>
                <c:pt idx="7917">
                  <c:v> 20-07-09 01:25:50</c:v>
                </c:pt>
                <c:pt idx="7918">
                  <c:v> 20-07-09 01:25:55</c:v>
                </c:pt>
                <c:pt idx="7919">
                  <c:v> 20-07-09 01:26:00</c:v>
                </c:pt>
                <c:pt idx="7920">
                  <c:v> 20-07-09 01:26:05</c:v>
                </c:pt>
                <c:pt idx="7921">
                  <c:v> 20-07-09 01:26:10</c:v>
                </c:pt>
                <c:pt idx="7922">
                  <c:v> 20-07-09 01:26:15</c:v>
                </c:pt>
                <c:pt idx="7923">
                  <c:v> 20-07-09 01:26:20</c:v>
                </c:pt>
                <c:pt idx="7924">
                  <c:v> 20-07-09 01:26:40</c:v>
                </c:pt>
                <c:pt idx="7925">
                  <c:v> 20-07-09 01:26:45</c:v>
                </c:pt>
                <c:pt idx="7926">
                  <c:v> 20-07-09 01:26:50</c:v>
                </c:pt>
                <c:pt idx="7927">
                  <c:v> 20-07-09 01:26:55</c:v>
                </c:pt>
                <c:pt idx="7928">
                  <c:v> 20-07-09 01:27:00</c:v>
                </c:pt>
                <c:pt idx="7929">
                  <c:v> 20-07-09 01:27:05</c:v>
                </c:pt>
                <c:pt idx="7930">
                  <c:v> 20-07-09 01:27:10</c:v>
                </c:pt>
                <c:pt idx="7931">
                  <c:v> 20-07-09 01:27:15</c:v>
                </c:pt>
                <c:pt idx="7932">
                  <c:v> 20-07-09 01:27:20</c:v>
                </c:pt>
                <c:pt idx="7933">
                  <c:v> 20-07-09 01:27:25</c:v>
                </c:pt>
                <c:pt idx="7934">
                  <c:v> 20-07-09 01:27:30</c:v>
                </c:pt>
                <c:pt idx="7935">
                  <c:v> 20-07-09 01:27:35</c:v>
                </c:pt>
                <c:pt idx="7936">
                  <c:v> 20-07-09 01:27:40</c:v>
                </c:pt>
                <c:pt idx="7937">
                  <c:v> 20-07-09 01:27:45</c:v>
                </c:pt>
                <c:pt idx="7938">
                  <c:v> 20-07-09 01:27:50</c:v>
                </c:pt>
                <c:pt idx="7939">
                  <c:v> 20-07-09 01:27:55</c:v>
                </c:pt>
                <c:pt idx="7940">
                  <c:v> 20-07-09 01:28:00</c:v>
                </c:pt>
                <c:pt idx="7941">
                  <c:v> 20-07-09 01:28:05</c:v>
                </c:pt>
                <c:pt idx="7942">
                  <c:v> 20-07-09 01:28:10</c:v>
                </c:pt>
                <c:pt idx="7943">
                  <c:v> 20-07-09 01:28:15</c:v>
                </c:pt>
                <c:pt idx="7944">
                  <c:v> 20-07-09 01:28:20</c:v>
                </c:pt>
                <c:pt idx="7945">
                  <c:v> 20-07-09 01:28:25</c:v>
                </c:pt>
                <c:pt idx="7946">
                  <c:v> 20-07-09 01:28:30</c:v>
                </c:pt>
                <c:pt idx="7947">
                  <c:v> 20-07-09 01:28:35</c:v>
                </c:pt>
                <c:pt idx="7948">
                  <c:v> 20-07-09 01:28:40</c:v>
                </c:pt>
                <c:pt idx="7949">
                  <c:v> 20-07-09 01:28:45</c:v>
                </c:pt>
                <c:pt idx="7950">
                  <c:v> 20-07-09 01:28:50</c:v>
                </c:pt>
                <c:pt idx="7951">
                  <c:v> 20-07-09 01:28:55</c:v>
                </c:pt>
                <c:pt idx="7952">
                  <c:v> 20-07-09 01:29:00</c:v>
                </c:pt>
                <c:pt idx="7953">
                  <c:v> 20-07-09 01:29:05</c:v>
                </c:pt>
                <c:pt idx="7954">
                  <c:v> 20-07-09 01:29:10</c:v>
                </c:pt>
                <c:pt idx="7955">
                  <c:v> 20-07-09 01:29:15</c:v>
                </c:pt>
                <c:pt idx="7956">
                  <c:v> 20-07-09 01:29:20</c:v>
                </c:pt>
                <c:pt idx="7957">
                  <c:v> 20-07-09 01:29:25</c:v>
                </c:pt>
                <c:pt idx="7958">
                  <c:v> 20-07-09 01:29:30</c:v>
                </c:pt>
                <c:pt idx="7959">
                  <c:v> 20-07-09 01:29:35</c:v>
                </c:pt>
                <c:pt idx="7960">
                  <c:v> 20-07-09 01:29:40</c:v>
                </c:pt>
                <c:pt idx="7961">
                  <c:v> 20-07-09 01:29:45</c:v>
                </c:pt>
                <c:pt idx="7962">
                  <c:v> 20-07-09 01:29:50</c:v>
                </c:pt>
                <c:pt idx="7963">
                  <c:v> 20-07-09 01:29:55</c:v>
                </c:pt>
                <c:pt idx="7964">
                  <c:v> 20-07-09 01:30:00</c:v>
                </c:pt>
                <c:pt idx="7965">
                  <c:v> 20-07-09 01:30:05</c:v>
                </c:pt>
                <c:pt idx="7966">
                  <c:v> 20-07-09 01:30:10</c:v>
                </c:pt>
                <c:pt idx="7967">
                  <c:v> 20-07-09 01:30:15</c:v>
                </c:pt>
                <c:pt idx="7968">
                  <c:v> 20-07-09 01:30:20</c:v>
                </c:pt>
                <c:pt idx="7969">
                  <c:v> 20-07-09 01:30:25</c:v>
                </c:pt>
                <c:pt idx="7970">
                  <c:v> 20-07-09 01:30:30</c:v>
                </c:pt>
                <c:pt idx="7971">
                  <c:v> 20-07-09 01:30:35</c:v>
                </c:pt>
                <c:pt idx="7972">
                  <c:v> 20-07-09 01:30:40</c:v>
                </c:pt>
                <c:pt idx="7973">
                  <c:v> 20-07-09 01:30:45</c:v>
                </c:pt>
                <c:pt idx="7974">
                  <c:v> 20-07-09 01:30:50</c:v>
                </c:pt>
                <c:pt idx="7975">
                  <c:v> 20-07-09 01:30:55</c:v>
                </c:pt>
                <c:pt idx="7976">
                  <c:v> 20-07-09 01:31:00</c:v>
                </c:pt>
                <c:pt idx="7977">
                  <c:v> 20-07-09 01:31:05</c:v>
                </c:pt>
                <c:pt idx="7978">
                  <c:v> 20-07-09 01:31:10</c:v>
                </c:pt>
                <c:pt idx="7979">
                  <c:v> 20-07-09 01:31:15</c:v>
                </c:pt>
                <c:pt idx="7980">
                  <c:v> 20-07-09 01:31:20</c:v>
                </c:pt>
                <c:pt idx="7981">
                  <c:v> 20-07-09 01:31:25</c:v>
                </c:pt>
                <c:pt idx="7982">
                  <c:v> 20-07-09 01:31:30</c:v>
                </c:pt>
                <c:pt idx="7983">
                  <c:v> 20-07-09 01:31:35</c:v>
                </c:pt>
                <c:pt idx="7984">
                  <c:v> 20-07-09 01:31:40</c:v>
                </c:pt>
                <c:pt idx="7985">
                  <c:v> 20-07-09 01:31:45</c:v>
                </c:pt>
                <c:pt idx="7986">
                  <c:v> 20-07-09 01:31:50</c:v>
                </c:pt>
                <c:pt idx="7987">
                  <c:v> 20-07-09 01:31:55</c:v>
                </c:pt>
                <c:pt idx="7988">
                  <c:v> 20-07-09 01:32:00</c:v>
                </c:pt>
                <c:pt idx="7989">
                  <c:v> 20-07-09 01:32:05</c:v>
                </c:pt>
                <c:pt idx="7990">
                  <c:v> 20-07-09 01:32:10</c:v>
                </c:pt>
                <c:pt idx="7991">
                  <c:v> 20-07-09 01:32:15</c:v>
                </c:pt>
                <c:pt idx="7992">
                  <c:v> 20-07-09 01:32:20</c:v>
                </c:pt>
                <c:pt idx="7993">
                  <c:v> 20-07-09 01:32:30</c:v>
                </c:pt>
                <c:pt idx="7994">
                  <c:v> 20-07-09 01:32:35</c:v>
                </c:pt>
                <c:pt idx="7995">
                  <c:v> 20-07-09 01:32:40</c:v>
                </c:pt>
                <c:pt idx="7996">
                  <c:v> 20-07-09 01:32:45</c:v>
                </c:pt>
                <c:pt idx="7997">
                  <c:v> 20-07-09 01:32:50</c:v>
                </c:pt>
                <c:pt idx="7998">
                  <c:v> 20-07-09 01:32:55</c:v>
                </c:pt>
                <c:pt idx="7999">
                  <c:v> 20-07-09 01:33:00</c:v>
                </c:pt>
                <c:pt idx="8000">
                  <c:v> 20-07-09 01:33:05</c:v>
                </c:pt>
                <c:pt idx="8001">
                  <c:v> 20-07-09 01:33:10</c:v>
                </c:pt>
                <c:pt idx="8002">
                  <c:v> 20-07-09 01:33:15</c:v>
                </c:pt>
                <c:pt idx="8003">
                  <c:v> 20-07-09 01:33:20</c:v>
                </c:pt>
                <c:pt idx="8004">
                  <c:v> 20-07-09 01:33:25</c:v>
                </c:pt>
                <c:pt idx="8005">
                  <c:v> 20-07-09 01:33:30</c:v>
                </c:pt>
                <c:pt idx="8006">
                  <c:v> 20-07-09 01:33:35</c:v>
                </c:pt>
                <c:pt idx="8007">
                  <c:v> 20-07-09 01:33:40</c:v>
                </c:pt>
                <c:pt idx="8008">
                  <c:v> 20-07-09 01:33:45</c:v>
                </c:pt>
                <c:pt idx="8009">
                  <c:v> 20-07-09 01:33:50</c:v>
                </c:pt>
                <c:pt idx="8010">
                  <c:v> 20-07-09 01:33:55</c:v>
                </c:pt>
                <c:pt idx="8011">
                  <c:v> 20-07-09 01:34:00</c:v>
                </c:pt>
                <c:pt idx="8012">
                  <c:v> 20-07-09 01:34:05</c:v>
                </c:pt>
                <c:pt idx="8013">
                  <c:v> 20-07-09 01:34:10</c:v>
                </c:pt>
                <c:pt idx="8014">
                  <c:v> 20-07-09 01:34:15</c:v>
                </c:pt>
                <c:pt idx="8015">
                  <c:v> 20-07-09 01:34:20</c:v>
                </c:pt>
                <c:pt idx="8016">
                  <c:v> 20-07-09 01:34:25</c:v>
                </c:pt>
                <c:pt idx="8017">
                  <c:v> 20-07-09 01:34:30</c:v>
                </c:pt>
                <c:pt idx="8018">
                  <c:v> 20-07-09 01:34:35</c:v>
                </c:pt>
                <c:pt idx="8019">
                  <c:v> 20-07-09 01:34:40</c:v>
                </c:pt>
                <c:pt idx="8020">
                  <c:v> 20-07-09 01:34:45</c:v>
                </c:pt>
                <c:pt idx="8021">
                  <c:v> 20-07-09 01:34:50</c:v>
                </c:pt>
                <c:pt idx="8022">
                  <c:v> 20-07-09 01:34:55</c:v>
                </c:pt>
                <c:pt idx="8023">
                  <c:v> 20-07-09 01:35:00</c:v>
                </c:pt>
                <c:pt idx="8024">
                  <c:v> 20-07-09 01:35:05</c:v>
                </c:pt>
                <c:pt idx="8025">
                  <c:v> 20-07-09 01:35:10</c:v>
                </c:pt>
                <c:pt idx="8026">
                  <c:v> 20-07-09 01:35:15</c:v>
                </c:pt>
                <c:pt idx="8027">
                  <c:v> 20-07-09 01:35:20</c:v>
                </c:pt>
                <c:pt idx="8028">
                  <c:v> 20-07-09 01:35:25</c:v>
                </c:pt>
                <c:pt idx="8029">
                  <c:v> 20-07-09 01:35:30</c:v>
                </c:pt>
                <c:pt idx="8030">
                  <c:v> 20-07-09 01:35:35</c:v>
                </c:pt>
                <c:pt idx="8031">
                  <c:v> 20-07-09 01:35:40</c:v>
                </c:pt>
                <c:pt idx="8032">
                  <c:v> 20-07-09 01:35:50</c:v>
                </c:pt>
                <c:pt idx="8033">
                  <c:v> 20-07-09 01:35:55</c:v>
                </c:pt>
                <c:pt idx="8034">
                  <c:v> 20-07-09 01:36:00</c:v>
                </c:pt>
                <c:pt idx="8035">
                  <c:v> 20-07-09 01:36:05</c:v>
                </c:pt>
                <c:pt idx="8036">
                  <c:v> 20-07-09 01:36:10</c:v>
                </c:pt>
                <c:pt idx="8037">
                  <c:v> 20-07-09 01:36:15</c:v>
                </c:pt>
                <c:pt idx="8038">
                  <c:v> 20-07-09 01:36:20</c:v>
                </c:pt>
                <c:pt idx="8039">
                  <c:v> 20-07-09 01:36:25</c:v>
                </c:pt>
                <c:pt idx="8040">
                  <c:v> 20-07-09 01:36:30</c:v>
                </c:pt>
                <c:pt idx="8041">
                  <c:v> 20-07-09 01:36:35</c:v>
                </c:pt>
                <c:pt idx="8042">
                  <c:v> 20-07-09 01:36:40</c:v>
                </c:pt>
                <c:pt idx="8043">
                  <c:v> 20-07-09 01:36:45</c:v>
                </c:pt>
                <c:pt idx="8044">
                  <c:v> 20-07-09 01:36:50</c:v>
                </c:pt>
                <c:pt idx="8045">
                  <c:v> 20-07-09 01:36:55</c:v>
                </c:pt>
                <c:pt idx="8046">
                  <c:v> 20-07-09 01:37:00</c:v>
                </c:pt>
                <c:pt idx="8047">
                  <c:v> 20-07-09 01:37:05</c:v>
                </c:pt>
                <c:pt idx="8048">
                  <c:v> 20-07-09 01:37:10</c:v>
                </c:pt>
                <c:pt idx="8049">
                  <c:v> 20-07-09 01:37:15</c:v>
                </c:pt>
                <c:pt idx="8050">
                  <c:v> 20-07-09 01:37:20</c:v>
                </c:pt>
                <c:pt idx="8051">
                  <c:v> 20-07-09 01:37:25</c:v>
                </c:pt>
                <c:pt idx="8052">
                  <c:v> 20-07-09 01:37:30</c:v>
                </c:pt>
                <c:pt idx="8053">
                  <c:v> 20-07-09 01:37:35</c:v>
                </c:pt>
                <c:pt idx="8054">
                  <c:v> 20-07-09 01:37:40</c:v>
                </c:pt>
                <c:pt idx="8055">
                  <c:v> 20-07-09 01:37:45</c:v>
                </c:pt>
                <c:pt idx="8056">
                  <c:v> 20-07-09 01:37:50</c:v>
                </c:pt>
                <c:pt idx="8057">
                  <c:v> 20-07-09 01:37:55</c:v>
                </c:pt>
                <c:pt idx="8058">
                  <c:v> 20-07-09 01:38:00</c:v>
                </c:pt>
                <c:pt idx="8059">
                  <c:v> 20-07-09 01:38:05</c:v>
                </c:pt>
                <c:pt idx="8060">
                  <c:v> 20-07-09 01:38:10</c:v>
                </c:pt>
                <c:pt idx="8061">
                  <c:v> 20-07-09 01:38:15</c:v>
                </c:pt>
                <c:pt idx="8062">
                  <c:v> 20-07-09 01:38:20</c:v>
                </c:pt>
                <c:pt idx="8063">
                  <c:v> 20-07-09 01:38:25</c:v>
                </c:pt>
                <c:pt idx="8064">
                  <c:v> 20-07-09 01:38:30</c:v>
                </c:pt>
                <c:pt idx="8065">
                  <c:v> 20-07-09 01:38:35</c:v>
                </c:pt>
                <c:pt idx="8066">
                  <c:v> 20-07-09 01:38:40</c:v>
                </c:pt>
                <c:pt idx="8067">
                  <c:v> 20-07-09 01:38:45</c:v>
                </c:pt>
                <c:pt idx="8068">
                  <c:v> 20-07-09 01:38:50</c:v>
                </c:pt>
                <c:pt idx="8069">
                  <c:v> 20-07-09 01:38:55</c:v>
                </c:pt>
                <c:pt idx="8070">
                  <c:v> 20-07-09 01:39:00</c:v>
                </c:pt>
                <c:pt idx="8071">
                  <c:v> 20-07-09 01:39:05</c:v>
                </c:pt>
                <c:pt idx="8072">
                  <c:v> 20-07-09 01:39:10</c:v>
                </c:pt>
                <c:pt idx="8073">
                  <c:v> 20-07-09 01:39:15</c:v>
                </c:pt>
                <c:pt idx="8074">
                  <c:v> 20-07-09 01:39:20</c:v>
                </c:pt>
                <c:pt idx="8075">
                  <c:v> 20-07-09 01:39:25</c:v>
                </c:pt>
                <c:pt idx="8076">
                  <c:v> 20-07-09 01:39:30</c:v>
                </c:pt>
                <c:pt idx="8077">
                  <c:v> 20-07-09 01:39:35</c:v>
                </c:pt>
                <c:pt idx="8078">
                  <c:v> 20-07-09 01:40:10</c:v>
                </c:pt>
                <c:pt idx="8079">
                  <c:v> 20-07-09 01:40:15</c:v>
                </c:pt>
                <c:pt idx="8080">
                  <c:v> 20-07-09 01:40:20</c:v>
                </c:pt>
                <c:pt idx="8081">
                  <c:v> 20-07-09 01:40:25</c:v>
                </c:pt>
                <c:pt idx="8082">
                  <c:v> 20-07-09 01:40:30</c:v>
                </c:pt>
                <c:pt idx="8083">
                  <c:v> 20-07-09 01:40:35</c:v>
                </c:pt>
                <c:pt idx="8084">
                  <c:v> 20-07-09 01:40:40</c:v>
                </c:pt>
                <c:pt idx="8085">
                  <c:v> 20-07-09 01:40:45</c:v>
                </c:pt>
                <c:pt idx="8086">
                  <c:v> 20-07-09 01:40:50</c:v>
                </c:pt>
                <c:pt idx="8087">
                  <c:v> 20-07-09 01:40:55</c:v>
                </c:pt>
                <c:pt idx="8088">
                  <c:v> 20-07-09 01:41:00</c:v>
                </c:pt>
                <c:pt idx="8089">
                  <c:v> 20-07-09 01:41:05</c:v>
                </c:pt>
                <c:pt idx="8090">
                  <c:v> 20-07-09 01:41:10</c:v>
                </c:pt>
                <c:pt idx="8091">
                  <c:v> 20-07-09 01:41:15</c:v>
                </c:pt>
                <c:pt idx="8092">
                  <c:v> 20-07-09 01:41:20</c:v>
                </c:pt>
                <c:pt idx="8093">
                  <c:v> 20-07-09 01:41:25</c:v>
                </c:pt>
                <c:pt idx="8094">
                  <c:v> 20-07-09 01:41:30</c:v>
                </c:pt>
                <c:pt idx="8095">
                  <c:v> 20-07-09 01:41:35</c:v>
                </c:pt>
                <c:pt idx="8096">
                  <c:v> 20-07-09 01:41:40</c:v>
                </c:pt>
                <c:pt idx="8097">
                  <c:v> 20-07-09 01:41:45</c:v>
                </c:pt>
                <c:pt idx="8098">
                  <c:v> 20-07-09 01:41:50</c:v>
                </c:pt>
                <c:pt idx="8099">
                  <c:v> 20-07-09 01:41:55</c:v>
                </c:pt>
                <c:pt idx="8100">
                  <c:v> 20-07-09 01:42:00</c:v>
                </c:pt>
                <c:pt idx="8101">
                  <c:v> 20-07-09 01:42:05</c:v>
                </c:pt>
                <c:pt idx="8102">
                  <c:v> 20-07-09 01:42:10</c:v>
                </c:pt>
                <c:pt idx="8103">
                  <c:v> 20-07-09 01:42:15</c:v>
                </c:pt>
                <c:pt idx="8104">
                  <c:v> 20-07-09 01:42:20</c:v>
                </c:pt>
                <c:pt idx="8105">
                  <c:v> 20-07-09 01:42:25</c:v>
                </c:pt>
                <c:pt idx="8106">
                  <c:v> 20-07-09 01:42:30</c:v>
                </c:pt>
                <c:pt idx="8107">
                  <c:v> 20-07-09 01:42:35</c:v>
                </c:pt>
                <c:pt idx="8108">
                  <c:v> 20-07-09 01:42:40</c:v>
                </c:pt>
                <c:pt idx="8109">
                  <c:v> 20-07-09 01:42:45</c:v>
                </c:pt>
                <c:pt idx="8110">
                  <c:v> 20-07-09 01:42:50</c:v>
                </c:pt>
                <c:pt idx="8111">
                  <c:v> 20-07-09 01:42:55</c:v>
                </c:pt>
                <c:pt idx="8112">
                  <c:v> 20-07-09 01:43:00</c:v>
                </c:pt>
                <c:pt idx="8113">
                  <c:v> 20-07-09 01:43:05</c:v>
                </c:pt>
                <c:pt idx="8114">
                  <c:v> 20-07-09 01:43:10</c:v>
                </c:pt>
                <c:pt idx="8115">
                  <c:v> 20-07-09 01:43:15</c:v>
                </c:pt>
                <c:pt idx="8116">
                  <c:v> 20-07-09 01:43:20</c:v>
                </c:pt>
                <c:pt idx="8117">
                  <c:v> 20-07-09 01:43:25</c:v>
                </c:pt>
                <c:pt idx="8118">
                  <c:v> 20-07-09 01:43:30</c:v>
                </c:pt>
                <c:pt idx="8119">
                  <c:v> 20-07-09 01:43:35</c:v>
                </c:pt>
                <c:pt idx="8120">
                  <c:v> 20-07-09 01:43:40</c:v>
                </c:pt>
                <c:pt idx="8121">
                  <c:v> 20-07-09 01:43:45</c:v>
                </c:pt>
                <c:pt idx="8122">
                  <c:v> 20-07-09 01:43:50</c:v>
                </c:pt>
                <c:pt idx="8123">
                  <c:v> 20-07-09 01:43:55</c:v>
                </c:pt>
                <c:pt idx="8124">
                  <c:v> 20-07-09 01:44:00</c:v>
                </c:pt>
                <c:pt idx="8125">
                  <c:v> 20-07-09 01:44:05</c:v>
                </c:pt>
                <c:pt idx="8126">
                  <c:v> 20-07-09 01:44:10</c:v>
                </c:pt>
                <c:pt idx="8127">
                  <c:v> 20-07-09 01:44:15</c:v>
                </c:pt>
                <c:pt idx="8128">
                  <c:v> 20-07-09 01:44:20</c:v>
                </c:pt>
                <c:pt idx="8129">
                  <c:v> 20-07-09 01:44:25</c:v>
                </c:pt>
                <c:pt idx="8130">
                  <c:v> 20-07-09 01:44:30</c:v>
                </c:pt>
                <c:pt idx="8131">
                  <c:v> 20-07-09 01:44:35</c:v>
                </c:pt>
                <c:pt idx="8132">
                  <c:v> 20-07-09 01:44:40</c:v>
                </c:pt>
                <c:pt idx="8133">
                  <c:v> 20-07-09 01:44:45</c:v>
                </c:pt>
                <c:pt idx="8134">
                  <c:v> 20-07-09 01:44:50</c:v>
                </c:pt>
                <c:pt idx="8135">
                  <c:v> 20-07-09 01:44:55</c:v>
                </c:pt>
                <c:pt idx="8136">
                  <c:v> 20-07-09 01:45:00</c:v>
                </c:pt>
                <c:pt idx="8137">
                  <c:v> 20-07-09 01:45:05</c:v>
                </c:pt>
                <c:pt idx="8138">
                  <c:v> 20-07-09 01:45:10</c:v>
                </c:pt>
                <c:pt idx="8139">
                  <c:v> 20-07-09 01:45:15</c:v>
                </c:pt>
                <c:pt idx="8140">
                  <c:v> 20-07-09 01:45:20</c:v>
                </c:pt>
                <c:pt idx="8141">
                  <c:v> 20-07-09 01:45:25</c:v>
                </c:pt>
                <c:pt idx="8142">
                  <c:v> 20-07-09 01:45:30</c:v>
                </c:pt>
                <c:pt idx="8143">
                  <c:v> 20-07-09 01:45:35</c:v>
                </c:pt>
                <c:pt idx="8144">
                  <c:v> 20-07-09 01:45:40</c:v>
                </c:pt>
                <c:pt idx="8145">
                  <c:v> 20-07-09 01:45:45</c:v>
                </c:pt>
                <c:pt idx="8146">
                  <c:v> 20-07-09 01:45:50</c:v>
                </c:pt>
                <c:pt idx="8147">
                  <c:v> 20-07-09 01:45:55</c:v>
                </c:pt>
                <c:pt idx="8148">
                  <c:v> 20-07-09 01:46:00</c:v>
                </c:pt>
                <c:pt idx="8149">
                  <c:v> 20-07-09 01:46:05</c:v>
                </c:pt>
                <c:pt idx="8150">
                  <c:v> 20-07-09 01:46:10</c:v>
                </c:pt>
                <c:pt idx="8151">
                  <c:v> 20-07-09 01:46:15</c:v>
                </c:pt>
                <c:pt idx="8152">
                  <c:v> 20-07-09 01:46:20</c:v>
                </c:pt>
                <c:pt idx="8153">
                  <c:v> 20-07-09 01:46:25</c:v>
                </c:pt>
                <c:pt idx="8154">
                  <c:v> 20-07-09 01:46:30</c:v>
                </c:pt>
                <c:pt idx="8155">
                  <c:v> 20-07-09 01:46:35</c:v>
                </c:pt>
                <c:pt idx="8156">
                  <c:v> 20-07-09 01:46:40</c:v>
                </c:pt>
                <c:pt idx="8157">
                  <c:v> 20-07-09 01:46:45</c:v>
                </c:pt>
                <c:pt idx="8158">
                  <c:v> 20-07-09 01:46:50</c:v>
                </c:pt>
                <c:pt idx="8159">
                  <c:v> 20-07-09 01:46:55</c:v>
                </c:pt>
                <c:pt idx="8160">
                  <c:v> 20-07-09 01:47:00</c:v>
                </c:pt>
                <c:pt idx="8161">
                  <c:v> 20-07-09 01:47:05</c:v>
                </c:pt>
                <c:pt idx="8162">
                  <c:v> 20-07-09 01:47:10</c:v>
                </c:pt>
                <c:pt idx="8163">
                  <c:v> 20-07-09 01:47:15</c:v>
                </c:pt>
                <c:pt idx="8164">
                  <c:v> 20-07-09 01:47:20</c:v>
                </c:pt>
                <c:pt idx="8165">
                  <c:v> 20-07-09 01:47:25</c:v>
                </c:pt>
                <c:pt idx="8166">
                  <c:v> 20-07-09 01:47:30</c:v>
                </c:pt>
                <c:pt idx="8167">
                  <c:v> 20-07-09 01:47:35</c:v>
                </c:pt>
                <c:pt idx="8168">
                  <c:v> 20-07-09 01:47:40</c:v>
                </c:pt>
                <c:pt idx="8169">
                  <c:v> 20-07-09 01:47:45</c:v>
                </c:pt>
                <c:pt idx="8170">
                  <c:v> 20-07-09 01:47:50</c:v>
                </c:pt>
                <c:pt idx="8171">
                  <c:v> 20-07-09 01:47:55</c:v>
                </c:pt>
                <c:pt idx="8172">
                  <c:v> 20-07-09 01:48:00</c:v>
                </c:pt>
                <c:pt idx="8173">
                  <c:v> 20-07-09 01:48:05</c:v>
                </c:pt>
                <c:pt idx="8174">
                  <c:v> 20-07-09 01:48:10</c:v>
                </c:pt>
                <c:pt idx="8175">
                  <c:v> 20-07-09 01:48:15</c:v>
                </c:pt>
                <c:pt idx="8176">
                  <c:v> 20-07-09 01:48:20</c:v>
                </c:pt>
                <c:pt idx="8177">
                  <c:v> 20-07-09 01:48:25</c:v>
                </c:pt>
                <c:pt idx="8178">
                  <c:v> 20-07-09 01:48:30</c:v>
                </c:pt>
                <c:pt idx="8179">
                  <c:v> 20-07-09 01:48:35</c:v>
                </c:pt>
                <c:pt idx="8180">
                  <c:v> 20-07-09 01:48:40</c:v>
                </c:pt>
                <c:pt idx="8181">
                  <c:v> 20-07-09 01:48:45</c:v>
                </c:pt>
                <c:pt idx="8182">
                  <c:v> 20-07-09 01:48:50</c:v>
                </c:pt>
                <c:pt idx="8183">
                  <c:v> 20-07-09 01:48:55</c:v>
                </c:pt>
                <c:pt idx="8184">
                  <c:v> 20-07-09 01:49:00</c:v>
                </c:pt>
                <c:pt idx="8185">
                  <c:v> 20-07-09 01:49:05</c:v>
                </c:pt>
                <c:pt idx="8186">
                  <c:v> 20-07-09 01:49:10</c:v>
                </c:pt>
                <c:pt idx="8187">
                  <c:v> 20-07-09 01:49:15</c:v>
                </c:pt>
                <c:pt idx="8188">
                  <c:v> 20-07-09 01:49:20</c:v>
                </c:pt>
                <c:pt idx="8189">
                  <c:v> 20-07-09 01:49:25</c:v>
                </c:pt>
                <c:pt idx="8190">
                  <c:v> 20-07-09 01:49:30</c:v>
                </c:pt>
                <c:pt idx="8191">
                  <c:v> 20-07-09 01:49:35</c:v>
                </c:pt>
                <c:pt idx="8192">
                  <c:v> 20-07-09 01:49:40</c:v>
                </c:pt>
                <c:pt idx="8193">
                  <c:v> 20-07-09 01:49:45</c:v>
                </c:pt>
                <c:pt idx="8194">
                  <c:v> 20-07-09 01:49:50</c:v>
                </c:pt>
                <c:pt idx="8195">
                  <c:v> 20-07-09 01:49:55</c:v>
                </c:pt>
                <c:pt idx="8196">
                  <c:v> 20-07-09 01:50:00</c:v>
                </c:pt>
                <c:pt idx="8197">
                  <c:v> 20-07-09 01:50:05</c:v>
                </c:pt>
                <c:pt idx="8198">
                  <c:v> 20-07-09 01:50:10</c:v>
                </c:pt>
                <c:pt idx="8199">
                  <c:v> 20-07-09 01:50:15</c:v>
                </c:pt>
                <c:pt idx="8200">
                  <c:v> 20-07-09 01:50:20</c:v>
                </c:pt>
                <c:pt idx="8201">
                  <c:v> 20-07-09 01:50:25</c:v>
                </c:pt>
                <c:pt idx="8202">
                  <c:v> 20-07-09 01:50:30</c:v>
                </c:pt>
                <c:pt idx="8203">
                  <c:v> 20-07-09 01:50:35</c:v>
                </c:pt>
                <c:pt idx="8204">
                  <c:v> 20-07-09 01:50:40</c:v>
                </c:pt>
                <c:pt idx="8205">
                  <c:v> 20-07-09 01:50:45</c:v>
                </c:pt>
                <c:pt idx="8206">
                  <c:v> 20-07-09 01:50:50</c:v>
                </c:pt>
                <c:pt idx="8207">
                  <c:v> 20-07-09 01:50:55</c:v>
                </c:pt>
                <c:pt idx="8208">
                  <c:v> 20-07-09 01:51:00</c:v>
                </c:pt>
                <c:pt idx="8209">
                  <c:v> 20-07-09 01:51:05</c:v>
                </c:pt>
                <c:pt idx="8210">
                  <c:v> 20-07-09 01:51:10</c:v>
                </c:pt>
                <c:pt idx="8211">
                  <c:v> 20-07-09 01:51:15</c:v>
                </c:pt>
                <c:pt idx="8212">
                  <c:v> 20-07-09 01:51:20</c:v>
                </c:pt>
                <c:pt idx="8213">
                  <c:v> 20-07-09 01:51:25</c:v>
                </c:pt>
                <c:pt idx="8214">
                  <c:v> 20-07-09 01:51:30</c:v>
                </c:pt>
                <c:pt idx="8215">
                  <c:v> 20-07-09 01:51:35</c:v>
                </c:pt>
                <c:pt idx="8216">
                  <c:v> 20-07-09 01:51:40</c:v>
                </c:pt>
                <c:pt idx="8217">
                  <c:v> 20-07-09 01:51:45</c:v>
                </c:pt>
                <c:pt idx="8218">
                  <c:v> 20-07-09 01:51:50</c:v>
                </c:pt>
                <c:pt idx="8219">
                  <c:v> 20-07-09 01:51:55</c:v>
                </c:pt>
                <c:pt idx="8220">
                  <c:v> 20-07-09 01:52:00</c:v>
                </c:pt>
                <c:pt idx="8221">
                  <c:v> 20-07-09 01:52:05</c:v>
                </c:pt>
                <c:pt idx="8222">
                  <c:v> 20-07-09 01:52:10</c:v>
                </c:pt>
                <c:pt idx="8223">
                  <c:v> 20-07-09 01:52:15</c:v>
                </c:pt>
                <c:pt idx="8224">
                  <c:v> 20-07-09 01:52:20</c:v>
                </c:pt>
                <c:pt idx="8225">
                  <c:v> 20-07-09 01:52:25</c:v>
                </c:pt>
                <c:pt idx="8226">
                  <c:v> 20-07-09 01:52:30</c:v>
                </c:pt>
                <c:pt idx="8227">
                  <c:v> 20-07-09 01:52:35</c:v>
                </c:pt>
                <c:pt idx="8228">
                  <c:v> 20-07-09 01:52:40</c:v>
                </c:pt>
                <c:pt idx="8229">
                  <c:v> 20-07-09 01:52:45</c:v>
                </c:pt>
                <c:pt idx="8230">
                  <c:v> 20-07-09 01:52:50</c:v>
                </c:pt>
                <c:pt idx="8231">
                  <c:v> 20-07-09 01:52:55</c:v>
                </c:pt>
                <c:pt idx="8232">
                  <c:v> 20-07-09 01:53:00</c:v>
                </c:pt>
                <c:pt idx="8233">
                  <c:v> 20-07-09 01:53:05</c:v>
                </c:pt>
                <c:pt idx="8234">
                  <c:v> 20-07-09 01:53:10</c:v>
                </c:pt>
                <c:pt idx="8235">
                  <c:v> 20-07-09 01:53:15</c:v>
                </c:pt>
                <c:pt idx="8236">
                  <c:v> 20-07-09 01:53:20</c:v>
                </c:pt>
                <c:pt idx="8237">
                  <c:v> 20-07-09 01:53:25</c:v>
                </c:pt>
                <c:pt idx="8238">
                  <c:v> 20-07-09 01:53:30</c:v>
                </c:pt>
                <c:pt idx="8239">
                  <c:v> 20-07-09 01:53:35</c:v>
                </c:pt>
                <c:pt idx="8240">
                  <c:v> 20-07-09 01:53:40</c:v>
                </c:pt>
                <c:pt idx="8241">
                  <c:v> 20-07-09 01:53:45</c:v>
                </c:pt>
                <c:pt idx="8242">
                  <c:v> 20-07-09 01:53:50</c:v>
                </c:pt>
                <c:pt idx="8243">
                  <c:v> 20-07-09 01:53:55</c:v>
                </c:pt>
                <c:pt idx="8244">
                  <c:v> 20-07-09 01:54:00</c:v>
                </c:pt>
                <c:pt idx="8245">
                  <c:v> 20-07-09 01:54:05</c:v>
                </c:pt>
                <c:pt idx="8246">
                  <c:v> 20-07-09 01:54:10</c:v>
                </c:pt>
                <c:pt idx="8247">
                  <c:v> 20-07-09 01:54:15</c:v>
                </c:pt>
                <c:pt idx="8248">
                  <c:v> 20-07-09 01:54:20</c:v>
                </c:pt>
                <c:pt idx="8249">
                  <c:v> 20-07-09 01:54:25</c:v>
                </c:pt>
                <c:pt idx="8250">
                  <c:v> 20-07-09 01:54:30</c:v>
                </c:pt>
                <c:pt idx="8251">
                  <c:v> 20-07-09 01:54:35</c:v>
                </c:pt>
                <c:pt idx="8252">
                  <c:v> 20-07-09 01:54:40</c:v>
                </c:pt>
                <c:pt idx="8253">
                  <c:v> 20-07-09 01:54:45</c:v>
                </c:pt>
                <c:pt idx="8254">
                  <c:v> 20-07-09 01:54:50</c:v>
                </c:pt>
                <c:pt idx="8255">
                  <c:v> 20-07-09 01:54:55</c:v>
                </c:pt>
                <c:pt idx="8256">
                  <c:v> 20-07-09 01:55:00</c:v>
                </c:pt>
                <c:pt idx="8257">
                  <c:v> 20-07-09 01:55:05</c:v>
                </c:pt>
                <c:pt idx="8258">
                  <c:v> 20-07-09 01:55:10</c:v>
                </c:pt>
                <c:pt idx="8259">
                  <c:v> 20-07-09 01:55:15</c:v>
                </c:pt>
                <c:pt idx="8260">
                  <c:v> 20-07-09 01:55:20</c:v>
                </c:pt>
                <c:pt idx="8261">
                  <c:v> 20-07-09 01:55:25</c:v>
                </c:pt>
                <c:pt idx="8262">
                  <c:v> 20-07-09 01:55:30</c:v>
                </c:pt>
                <c:pt idx="8263">
                  <c:v> 20-07-09 01:55:35</c:v>
                </c:pt>
                <c:pt idx="8264">
                  <c:v> 20-07-09 01:55:40</c:v>
                </c:pt>
                <c:pt idx="8265">
                  <c:v> 20-07-09 01:55:45</c:v>
                </c:pt>
                <c:pt idx="8266">
                  <c:v> 20-07-09 01:55:50</c:v>
                </c:pt>
                <c:pt idx="8267">
                  <c:v> 20-07-09 01:55:55</c:v>
                </c:pt>
                <c:pt idx="8268">
                  <c:v> 20-07-09 01:56:00</c:v>
                </c:pt>
                <c:pt idx="8269">
                  <c:v> 20-07-09 01:56:05</c:v>
                </c:pt>
                <c:pt idx="8270">
                  <c:v> 20-07-09 01:56:10</c:v>
                </c:pt>
                <c:pt idx="8271">
                  <c:v> 20-07-09 01:56:15</c:v>
                </c:pt>
                <c:pt idx="8272">
                  <c:v> 20-07-09 01:56:20</c:v>
                </c:pt>
                <c:pt idx="8273">
                  <c:v> 20-07-09 01:56:25</c:v>
                </c:pt>
                <c:pt idx="8274">
                  <c:v> 20-07-09 01:56:30</c:v>
                </c:pt>
                <c:pt idx="8275">
                  <c:v> 20-07-09 01:56:35</c:v>
                </c:pt>
                <c:pt idx="8276">
                  <c:v> 20-07-09 01:56:40</c:v>
                </c:pt>
                <c:pt idx="8277">
                  <c:v> 20-07-09 01:56:45</c:v>
                </c:pt>
                <c:pt idx="8278">
                  <c:v> 20-07-09 01:56:50</c:v>
                </c:pt>
                <c:pt idx="8279">
                  <c:v> 20-07-09 01:56:55</c:v>
                </c:pt>
                <c:pt idx="8280">
                  <c:v> 20-07-09 01:57:00</c:v>
                </c:pt>
                <c:pt idx="8281">
                  <c:v> 20-07-09 01:57:05</c:v>
                </c:pt>
                <c:pt idx="8282">
                  <c:v> 20-07-09 01:57:10</c:v>
                </c:pt>
                <c:pt idx="8283">
                  <c:v> 20-07-09 01:57:15</c:v>
                </c:pt>
                <c:pt idx="8284">
                  <c:v> 20-07-09 01:57:55</c:v>
                </c:pt>
                <c:pt idx="8285">
                  <c:v> 20-07-09 01:58:00</c:v>
                </c:pt>
                <c:pt idx="8286">
                  <c:v> 20-07-09 01:58:05</c:v>
                </c:pt>
                <c:pt idx="8287">
                  <c:v> 20-07-09 01:58:10</c:v>
                </c:pt>
                <c:pt idx="8288">
                  <c:v> 20-07-09 01:58:15</c:v>
                </c:pt>
                <c:pt idx="8289">
                  <c:v> 20-07-09 01:58:20</c:v>
                </c:pt>
                <c:pt idx="8290">
                  <c:v> 20-07-09 01:58:25</c:v>
                </c:pt>
                <c:pt idx="8291">
                  <c:v> 20-07-09 01:58:30</c:v>
                </c:pt>
                <c:pt idx="8292">
                  <c:v> 20-07-09 01:58:35</c:v>
                </c:pt>
                <c:pt idx="8293">
                  <c:v> 20-07-09 01:58:40</c:v>
                </c:pt>
                <c:pt idx="8294">
                  <c:v> 20-07-09 01:58:45</c:v>
                </c:pt>
                <c:pt idx="8295">
                  <c:v> 20-07-09 01:58:50</c:v>
                </c:pt>
                <c:pt idx="8296">
                  <c:v> 20-07-09 01:58:55</c:v>
                </c:pt>
                <c:pt idx="8297">
                  <c:v> 20-07-09 01:59:00</c:v>
                </c:pt>
                <c:pt idx="8298">
                  <c:v> 20-07-09 01:59:05</c:v>
                </c:pt>
                <c:pt idx="8299">
                  <c:v> 20-07-09 01:59:10</c:v>
                </c:pt>
                <c:pt idx="8300">
                  <c:v> 20-07-09 01:59:15</c:v>
                </c:pt>
                <c:pt idx="8301">
                  <c:v> 20-07-09 01:59:20</c:v>
                </c:pt>
                <c:pt idx="8302">
                  <c:v> 20-07-09 01:59:25</c:v>
                </c:pt>
                <c:pt idx="8303">
                  <c:v> 20-07-09 01:59:30</c:v>
                </c:pt>
                <c:pt idx="8304">
                  <c:v> 20-07-09 01:59:35</c:v>
                </c:pt>
                <c:pt idx="8305">
                  <c:v> 20-07-09 01:59:40</c:v>
                </c:pt>
                <c:pt idx="8306">
                  <c:v> 20-07-09 01:59:45</c:v>
                </c:pt>
                <c:pt idx="8307">
                  <c:v> 20-07-09 01:59:50</c:v>
                </c:pt>
                <c:pt idx="8308">
                  <c:v> 20-07-09 01:59:55</c:v>
                </c:pt>
                <c:pt idx="8309">
                  <c:v> 20-07-09 02:00:00</c:v>
                </c:pt>
                <c:pt idx="8310">
                  <c:v> 20-07-09 02:00:05</c:v>
                </c:pt>
                <c:pt idx="8311">
                  <c:v> 20-07-09 02:00:10</c:v>
                </c:pt>
                <c:pt idx="8312">
                  <c:v> 20-07-09 02:00:15</c:v>
                </c:pt>
                <c:pt idx="8313">
                  <c:v> 20-07-09 02:00:50</c:v>
                </c:pt>
                <c:pt idx="8314">
                  <c:v> 20-07-09 02:00:55</c:v>
                </c:pt>
                <c:pt idx="8315">
                  <c:v> 20-07-09 02:01:00</c:v>
                </c:pt>
                <c:pt idx="8316">
                  <c:v> 20-07-09 02:01:05</c:v>
                </c:pt>
                <c:pt idx="8317">
                  <c:v> 20-07-09 02:01:10</c:v>
                </c:pt>
                <c:pt idx="8318">
                  <c:v> 20-07-09 02:01:15</c:v>
                </c:pt>
                <c:pt idx="8319">
                  <c:v> 20-07-09 02:01:20</c:v>
                </c:pt>
                <c:pt idx="8320">
                  <c:v> 20-07-09 02:01:25</c:v>
                </c:pt>
                <c:pt idx="8321">
                  <c:v> 20-07-09 02:01:30</c:v>
                </c:pt>
                <c:pt idx="8322">
                  <c:v> 20-07-09 02:01:35</c:v>
                </c:pt>
                <c:pt idx="8323">
                  <c:v> 20-07-09 02:01:40</c:v>
                </c:pt>
                <c:pt idx="8324">
                  <c:v> 20-07-09 02:01:45</c:v>
                </c:pt>
                <c:pt idx="8325">
                  <c:v> 20-07-09 02:01:50</c:v>
                </c:pt>
                <c:pt idx="8326">
                  <c:v> 20-07-09 02:01:55</c:v>
                </c:pt>
                <c:pt idx="8327">
                  <c:v> 20-07-09 02:02:00</c:v>
                </c:pt>
                <c:pt idx="8328">
                  <c:v> 20-07-09 02:02:05</c:v>
                </c:pt>
                <c:pt idx="8329">
                  <c:v> 20-07-09 02:02:10</c:v>
                </c:pt>
                <c:pt idx="8330">
                  <c:v> 20-07-09 02:02:15</c:v>
                </c:pt>
                <c:pt idx="8331">
                  <c:v> 20-07-09 02:02:20</c:v>
                </c:pt>
                <c:pt idx="8332">
                  <c:v> 20-07-09 02:02:25</c:v>
                </c:pt>
                <c:pt idx="8333">
                  <c:v> 20-07-09 02:02:30</c:v>
                </c:pt>
                <c:pt idx="8334">
                  <c:v> 20-07-09 02:02:35</c:v>
                </c:pt>
                <c:pt idx="8335">
                  <c:v> 20-07-09 02:02:40</c:v>
                </c:pt>
                <c:pt idx="8336">
                  <c:v> 20-07-09 02:02:45</c:v>
                </c:pt>
                <c:pt idx="8337">
                  <c:v> 20-07-09 02:02:50</c:v>
                </c:pt>
                <c:pt idx="8338">
                  <c:v> 20-07-09 02:02:55</c:v>
                </c:pt>
                <c:pt idx="8339">
                  <c:v> 20-07-09 02:03:00</c:v>
                </c:pt>
                <c:pt idx="8340">
                  <c:v> 20-07-09 02:03:05</c:v>
                </c:pt>
                <c:pt idx="8341">
                  <c:v> 20-07-09 02:03:10</c:v>
                </c:pt>
                <c:pt idx="8342">
                  <c:v> 20-07-09 02:03:15</c:v>
                </c:pt>
                <c:pt idx="8343">
                  <c:v> 20-07-09 02:03:20</c:v>
                </c:pt>
                <c:pt idx="8344">
                  <c:v> 20-07-09 02:03:25</c:v>
                </c:pt>
                <c:pt idx="8345">
                  <c:v> 20-07-09 02:03:30</c:v>
                </c:pt>
                <c:pt idx="8346">
                  <c:v> 20-07-09 02:03:35</c:v>
                </c:pt>
                <c:pt idx="8347">
                  <c:v> 20-07-09 02:03:40</c:v>
                </c:pt>
                <c:pt idx="8348">
                  <c:v> 20-07-09 02:03:45</c:v>
                </c:pt>
                <c:pt idx="8349">
                  <c:v> 20-07-09 02:03:50</c:v>
                </c:pt>
                <c:pt idx="8350">
                  <c:v> 20-07-09 02:03:55</c:v>
                </c:pt>
                <c:pt idx="8351">
                  <c:v> 20-07-09 02:04:00</c:v>
                </c:pt>
                <c:pt idx="8352">
                  <c:v> 20-07-09 02:04:05</c:v>
                </c:pt>
                <c:pt idx="8353">
                  <c:v> 20-07-09 02:04:10</c:v>
                </c:pt>
                <c:pt idx="8354">
                  <c:v> 20-07-09 02:04:15</c:v>
                </c:pt>
                <c:pt idx="8355">
                  <c:v> 20-07-09 02:04:25</c:v>
                </c:pt>
                <c:pt idx="8356">
                  <c:v> 20-07-09 02:04:30</c:v>
                </c:pt>
                <c:pt idx="8357">
                  <c:v> 20-07-09 02:04:35</c:v>
                </c:pt>
                <c:pt idx="8358">
                  <c:v> 20-07-09 02:04:40</c:v>
                </c:pt>
                <c:pt idx="8359">
                  <c:v> 20-07-09 02:04:45</c:v>
                </c:pt>
                <c:pt idx="8360">
                  <c:v> 20-07-09 02:04:50</c:v>
                </c:pt>
                <c:pt idx="8361">
                  <c:v> 20-07-09 02:04:55</c:v>
                </c:pt>
                <c:pt idx="8362">
                  <c:v> 20-07-09 02:05:00</c:v>
                </c:pt>
                <c:pt idx="8363">
                  <c:v> 20-07-09 02:05:05</c:v>
                </c:pt>
                <c:pt idx="8364">
                  <c:v> 20-07-09 02:05:10</c:v>
                </c:pt>
                <c:pt idx="8365">
                  <c:v> 20-07-09 02:05:15</c:v>
                </c:pt>
                <c:pt idx="8366">
                  <c:v> 20-07-09 02:05:20</c:v>
                </c:pt>
                <c:pt idx="8367">
                  <c:v> 20-07-09 02:05:25</c:v>
                </c:pt>
                <c:pt idx="8368">
                  <c:v> 20-07-09 02:05:30</c:v>
                </c:pt>
                <c:pt idx="8369">
                  <c:v> 20-07-09 02:05:35</c:v>
                </c:pt>
                <c:pt idx="8370">
                  <c:v> 20-07-09 02:05:40</c:v>
                </c:pt>
                <c:pt idx="8371">
                  <c:v> 20-07-09 02:05:45</c:v>
                </c:pt>
                <c:pt idx="8372">
                  <c:v> 20-07-09 02:05:50</c:v>
                </c:pt>
                <c:pt idx="8373">
                  <c:v> 20-07-09 02:05:55</c:v>
                </c:pt>
                <c:pt idx="8374">
                  <c:v> 20-07-09 02:06:00</c:v>
                </c:pt>
                <c:pt idx="8375">
                  <c:v> 20-07-09 02:06:05</c:v>
                </c:pt>
                <c:pt idx="8376">
                  <c:v> 20-07-09 02:06:10</c:v>
                </c:pt>
                <c:pt idx="8377">
                  <c:v> 20-07-09 02:06:15</c:v>
                </c:pt>
                <c:pt idx="8378">
                  <c:v> 20-07-09 02:06:20</c:v>
                </c:pt>
                <c:pt idx="8379">
                  <c:v> 20-07-09 02:06:25</c:v>
                </c:pt>
                <c:pt idx="8380">
                  <c:v> 20-07-09 02:06:30</c:v>
                </c:pt>
                <c:pt idx="8381">
                  <c:v> 20-07-09 02:06:35</c:v>
                </c:pt>
                <c:pt idx="8382">
                  <c:v> 20-07-09 02:06:40</c:v>
                </c:pt>
                <c:pt idx="8383">
                  <c:v> 20-07-09 02:06:45</c:v>
                </c:pt>
                <c:pt idx="8384">
                  <c:v> 20-07-09 02:06:50</c:v>
                </c:pt>
                <c:pt idx="8385">
                  <c:v> 20-07-09 02:06:55</c:v>
                </c:pt>
                <c:pt idx="8386">
                  <c:v> 20-07-09 02:07:00</c:v>
                </c:pt>
                <c:pt idx="8387">
                  <c:v> 20-07-09 02:07:05</c:v>
                </c:pt>
                <c:pt idx="8388">
                  <c:v> 20-07-09 02:07:10</c:v>
                </c:pt>
                <c:pt idx="8389">
                  <c:v> 20-07-09 02:07:15</c:v>
                </c:pt>
                <c:pt idx="8390">
                  <c:v> 20-07-09 02:07:20</c:v>
                </c:pt>
                <c:pt idx="8391">
                  <c:v> 20-07-09 02:07:25</c:v>
                </c:pt>
                <c:pt idx="8392">
                  <c:v> 20-07-09 02:07:30</c:v>
                </c:pt>
                <c:pt idx="8393">
                  <c:v> 20-07-09 02:07:35</c:v>
                </c:pt>
                <c:pt idx="8394">
                  <c:v> 20-07-09 02:07:40</c:v>
                </c:pt>
                <c:pt idx="8395">
                  <c:v> 20-07-09 02:07:45</c:v>
                </c:pt>
                <c:pt idx="8396">
                  <c:v> 20-07-09 02:07:50</c:v>
                </c:pt>
                <c:pt idx="8397">
                  <c:v> 20-07-09 02:07:55</c:v>
                </c:pt>
                <c:pt idx="8398">
                  <c:v> 20-07-09 02:08:00</c:v>
                </c:pt>
                <c:pt idx="8399">
                  <c:v> 20-07-09 02:08:05</c:v>
                </c:pt>
                <c:pt idx="8400">
                  <c:v> 20-07-09 02:08:10</c:v>
                </c:pt>
                <c:pt idx="8401">
                  <c:v> 20-07-09 02:08:15</c:v>
                </c:pt>
                <c:pt idx="8402">
                  <c:v> 20-07-09 02:08:20</c:v>
                </c:pt>
                <c:pt idx="8403">
                  <c:v> 20-07-09 02:08:25</c:v>
                </c:pt>
                <c:pt idx="8404">
                  <c:v> 20-07-09 02:08:30</c:v>
                </c:pt>
                <c:pt idx="8405">
                  <c:v> 20-07-09 02:08:35</c:v>
                </c:pt>
                <c:pt idx="8406">
                  <c:v> 20-07-09 02:08:40</c:v>
                </c:pt>
                <c:pt idx="8407">
                  <c:v> 20-07-09 02:08:45</c:v>
                </c:pt>
                <c:pt idx="8408">
                  <c:v> 20-07-09 02:08:50</c:v>
                </c:pt>
                <c:pt idx="8409">
                  <c:v> 20-07-09 02:08:55</c:v>
                </c:pt>
                <c:pt idx="8410">
                  <c:v> 20-07-09 02:09:00</c:v>
                </c:pt>
                <c:pt idx="8411">
                  <c:v> 20-07-09 02:09:05</c:v>
                </c:pt>
                <c:pt idx="8412">
                  <c:v> 20-07-09 02:09:10</c:v>
                </c:pt>
                <c:pt idx="8413">
                  <c:v> 20-07-09 02:09:15</c:v>
                </c:pt>
                <c:pt idx="8414">
                  <c:v> 20-07-09 02:09:20</c:v>
                </c:pt>
                <c:pt idx="8415">
                  <c:v> 20-07-09 02:09:25</c:v>
                </c:pt>
                <c:pt idx="8416">
                  <c:v> 20-07-09 02:09:30</c:v>
                </c:pt>
                <c:pt idx="8417">
                  <c:v> 20-07-09 02:09:35</c:v>
                </c:pt>
                <c:pt idx="8418">
                  <c:v> 20-07-09 02:09:40</c:v>
                </c:pt>
                <c:pt idx="8419">
                  <c:v> 20-07-09 02:09:45</c:v>
                </c:pt>
                <c:pt idx="8420">
                  <c:v> 20-07-09 02:09:50</c:v>
                </c:pt>
                <c:pt idx="8421">
                  <c:v> 20-07-09 02:09:55</c:v>
                </c:pt>
                <c:pt idx="8422">
                  <c:v> 20-07-09 02:10:00</c:v>
                </c:pt>
                <c:pt idx="8423">
                  <c:v> 20-07-09 02:10:05</c:v>
                </c:pt>
                <c:pt idx="8424">
                  <c:v> 20-07-09 02:10:10</c:v>
                </c:pt>
                <c:pt idx="8425">
                  <c:v> 20-07-09 02:10:15</c:v>
                </c:pt>
                <c:pt idx="8426">
                  <c:v> 20-07-09 02:10:20</c:v>
                </c:pt>
                <c:pt idx="8427">
                  <c:v> 20-07-09 02:10:25</c:v>
                </c:pt>
                <c:pt idx="8428">
                  <c:v> 20-07-09 02:10:30</c:v>
                </c:pt>
                <c:pt idx="8429">
                  <c:v> 20-07-09 02:10:35</c:v>
                </c:pt>
                <c:pt idx="8430">
                  <c:v> 20-07-09 02:10:40</c:v>
                </c:pt>
                <c:pt idx="8431">
                  <c:v> 20-07-09 02:10:45</c:v>
                </c:pt>
                <c:pt idx="8432">
                  <c:v> 20-07-09 02:10:50</c:v>
                </c:pt>
                <c:pt idx="8433">
                  <c:v> 20-07-09 02:10:55</c:v>
                </c:pt>
                <c:pt idx="8434">
                  <c:v> 20-07-09 02:11:00</c:v>
                </c:pt>
                <c:pt idx="8435">
                  <c:v> 20-07-09 02:11:05</c:v>
                </c:pt>
                <c:pt idx="8436">
                  <c:v> 20-07-09 02:11:10</c:v>
                </c:pt>
                <c:pt idx="8437">
                  <c:v> 20-07-09 02:11:15</c:v>
                </c:pt>
                <c:pt idx="8438">
                  <c:v> 20-07-09 02:11:20</c:v>
                </c:pt>
                <c:pt idx="8439">
                  <c:v> 20-07-09 02:11:25</c:v>
                </c:pt>
                <c:pt idx="8440">
                  <c:v> 20-07-09 02:11:30</c:v>
                </c:pt>
                <c:pt idx="8441">
                  <c:v> 20-07-09 02:11:35</c:v>
                </c:pt>
                <c:pt idx="8442">
                  <c:v> 20-07-09 02:11:40</c:v>
                </c:pt>
                <c:pt idx="8443">
                  <c:v> 20-07-09 02:11:45</c:v>
                </c:pt>
                <c:pt idx="8444">
                  <c:v> 20-07-09 02:11:50</c:v>
                </c:pt>
                <c:pt idx="8445">
                  <c:v> 20-07-09 02:11:55</c:v>
                </c:pt>
                <c:pt idx="8446">
                  <c:v> 20-07-09 02:12:00</c:v>
                </c:pt>
                <c:pt idx="8447">
                  <c:v> 20-07-09 02:12:05</c:v>
                </c:pt>
                <c:pt idx="8448">
                  <c:v> 20-07-09 02:12:10</c:v>
                </c:pt>
                <c:pt idx="8449">
                  <c:v> 20-07-09 02:12:15</c:v>
                </c:pt>
                <c:pt idx="8450">
                  <c:v> 20-07-09 02:12:20</c:v>
                </c:pt>
                <c:pt idx="8451">
                  <c:v> 20-07-09 02:12:25</c:v>
                </c:pt>
                <c:pt idx="8452">
                  <c:v> 20-07-09 02:12:30</c:v>
                </c:pt>
                <c:pt idx="8453">
                  <c:v> 20-07-09 02:12:35</c:v>
                </c:pt>
                <c:pt idx="8454">
                  <c:v> 20-07-09 02:12:40</c:v>
                </c:pt>
                <c:pt idx="8455">
                  <c:v> 20-07-09 02:12:45</c:v>
                </c:pt>
                <c:pt idx="8456">
                  <c:v> 20-07-09 02:12:50</c:v>
                </c:pt>
                <c:pt idx="8457">
                  <c:v> 20-07-09 02:12:55</c:v>
                </c:pt>
                <c:pt idx="8458">
                  <c:v> 20-07-09 02:13:00</c:v>
                </c:pt>
                <c:pt idx="8459">
                  <c:v> 20-07-09 02:13:05</c:v>
                </c:pt>
                <c:pt idx="8460">
                  <c:v> 20-07-09 02:13:10</c:v>
                </c:pt>
                <c:pt idx="8461">
                  <c:v> 20-07-09 02:13:15</c:v>
                </c:pt>
                <c:pt idx="8462">
                  <c:v> 20-07-09 02:13:20</c:v>
                </c:pt>
                <c:pt idx="8463">
                  <c:v> 20-07-09 02:13:25</c:v>
                </c:pt>
                <c:pt idx="8464">
                  <c:v> 20-07-09 02:13:30</c:v>
                </c:pt>
                <c:pt idx="8465">
                  <c:v> 20-07-09 02:13:45</c:v>
                </c:pt>
                <c:pt idx="8466">
                  <c:v> 20-07-09 02:13:50</c:v>
                </c:pt>
                <c:pt idx="8467">
                  <c:v> 20-07-09 02:13:55</c:v>
                </c:pt>
                <c:pt idx="8468">
                  <c:v> 20-07-09 02:14:00</c:v>
                </c:pt>
                <c:pt idx="8469">
                  <c:v> 20-07-09 02:14:05</c:v>
                </c:pt>
                <c:pt idx="8470">
                  <c:v> 20-07-09 02:14:10</c:v>
                </c:pt>
                <c:pt idx="8471">
                  <c:v> 20-07-09 02:14:15</c:v>
                </c:pt>
                <c:pt idx="8472">
                  <c:v> 20-07-09 02:14:20</c:v>
                </c:pt>
                <c:pt idx="8473">
                  <c:v> 20-07-09 02:14:25</c:v>
                </c:pt>
                <c:pt idx="8474">
                  <c:v> 20-07-09 02:14:30</c:v>
                </c:pt>
                <c:pt idx="8475">
                  <c:v> 20-07-09 02:14:35</c:v>
                </c:pt>
                <c:pt idx="8476">
                  <c:v> 20-07-09 02:14:40</c:v>
                </c:pt>
                <c:pt idx="8477">
                  <c:v> 20-07-09 02:14:45</c:v>
                </c:pt>
                <c:pt idx="8478">
                  <c:v> 20-07-09 02:14:50</c:v>
                </c:pt>
                <c:pt idx="8479">
                  <c:v> 20-07-09 02:14:55</c:v>
                </c:pt>
                <c:pt idx="8480">
                  <c:v> 20-07-09 02:15:00</c:v>
                </c:pt>
                <c:pt idx="8481">
                  <c:v> 20-07-09 02:15:05</c:v>
                </c:pt>
                <c:pt idx="8482">
                  <c:v> 20-07-09 02:15:10</c:v>
                </c:pt>
                <c:pt idx="8483">
                  <c:v> 20-07-09 02:15:15</c:v>
                </c:pt>
                <c:pt idx="8484">
                  <c:v> 20-07-09 02:15:20</c:v>
                </c:pt>
                <c:pt idx="8485">
                  <c:v> 20-07-09 02:15:25</c:v>
                </c:pt>
                <c:pt idx="8486">
                  <c:v> 20-07-09 02:15:30</c:v>
                </c:pt>
                <c:pt idx="8487">
                  <c:v> 20-07-09 02:15:35</c:v>
                </c:pt>
                <c:pt idx="8488">
                  <c:v> 20-07-09 02:15:40</c:v>
                </c:pt>
                <c:pt idx="8489">
                  <c:v> 20-07-09 02:15:45</c:v>
                </c:pt>
                <c:pt idx="8490">
                  <c:v> 20-07-09 02:15:50</c:v>
                </c:pt>
                <c:pt idx="8491">
                  <c:v> 20-07-09 02:15:55</c:v>
                </c:pt>
                <c:pt idx="8492">
                  <c:v> 20-07-09 02:16:00</c:v>
                </c:pt>
                <c:pt idx="8493">
                  <c:v> 20-07-09 02:16:05</c:v>
                </c:pt>
                <c:pt idx="8494">
                  <c:v> 20-07-09 02:16:10</c:v>
                </c:pt>
                <c:pt idx="8495">
                  <c:v> 20-07-09 02:16:15</c:v>
                </c:pt>
                <c:pt idx="8496">
                  <c:v> 20-07-09 02:16:20</c:v>
                </c:pt>
                <c:pt idx="8497">
                  <c:v> 20-07-09 02:16:25</c:v>
                </c:pt>
                <c:pt idx="8498">
                  <c:v> 20-07-09 02:16:55</c:v>
                </c:pt>
                <c:pt idx="8499">
                  <c:v> 20-07-09 02:17:00</c:v>
                </c:pt>
                <c:pt idx="8500">
                  <c:v> 20-07-09 02:17:05</c:v>
                </c:pt>
                <c:pt idx="8501">
                  <c:v> 20-07-09 02:17:10</c:v>
                </c:pt>
                <c:pt idx="8502">
                  <c:v> 20-07-09 02:17:15</c:v>
                </c:pt>
                <c:pt idx="8503">
                  <c:v> 20-07-09 02:17:20</c:v>
                </c:pt>
                <c:pt idx="8504">
                  <c:v> 20-07-09 02:17:25</c:v>
                </c:pt>
                <c:pt idx="8505">
                  <c:v> 20-07-09 02:17:30</c:v>
                </c:pt>
                <c:pt idx="8506">
                  <c:v> 20-07-09 02:17:35</c:v>
                </c:pt>
                <c:pt idx="8507">
                  <c:v> 20-07-09 02:17:40</c:v>
                </c:pt>
                <c:pt idx="8508">
                  <c:v> 20-07-09 02:17:45</c:v>
                </c:pt>
                <c:pt idx="8509">
                  <c:v> 20-07-09 02:17:50</c:v>
                </c:pt>
                <c:pt idx="8510">
                  <c:v> 20-07-09 02:17:55</c:v>
                </c:pt>
                <c:pt idx="8511">
                  <c:v> 20-07-09 02:18:00</c:v>
                </c:pt>
                <c:pt idx="8512">
                  <c:v> 20-07-09 02:18:05</c:v>
                </c:pt>
                <c:pt idx="8513">
                  <c:v> 20-07-09 02:18:10</c:v>
                </c:pt>
                <c:pt idx="8514">
                  <c:v> 20-07-09 02:18:15</c:v>
                </c:pt>
                <c:pt idx="8515">
                  <c:v> 20-07-09 02:18:20</c:v>
                </c:pt>
                <c:pt idx="8516">
                  <c:v> 20-07-09 02:18:25</c:v>
                </c:pt>
                <c:pt idx="8517">
                  <c:v> 20-07-09 02:18:30</c:v>
                </c:pt>
                <c:pt idx="8518">
                  <c:v> 20-07-09 02:18:35</c:v>
                </c:pt>
                <c:pt idx="8519">
                  <c:v> 20-07-09 02:18:40</c:v>
                </c:pt>
                <c:pt idx="8520">
                  <c:v> 20-07-09 02:18:45</c:v>
                </c:pt>
                <c:pt idx="8521">
                  <c:v> 20-07-09 02:18:50</c:v>
                </c:pt>
                <c:pt idx="8522">
                  <c:v> 20-07-09 02:18:55</c:v>
                </c:pt>
                <c:pt idx="8523">
                  <c:v> 20-07-09 02:19:00</c:v>
                </c:pt>
                <c:pt idx="8524">
                  <c:v> 20-07-09 02:19:05</c:v>
                </c:pt>
                <c:pt idx="8525">
                  <c:v> 20-07-09 02:19:10</c:v>
                </c:pt>
                <c:pt idx="8526">
                  <c:v> 20-07-09 02:19:15</c:v>
                </c:pt>
                <c:pt idx="8527">
                  <c:v> 20-07-09 02:19:25</c:v>
                </c:pt>
                <c:pt idx="8528">
                  <c:v> 20-07-09 02:19:30</c:v>
                </c:pt>
                <c:pt idx="8529">
                  <c:v> 20-07-09 02:19:35</c:v>
                </c:pt>
                <c:pt idx="8530">
                  <c:v> 20-07-09 02:19:40</c:v>
                </c:pt>
                <c:pt idx="8531">
                  <c:v> 20-07-09 02:19:45</c:v>
                </c:pt>
                <c:pt idx="8532">
                  <c:v> 20-07-09 02:19:50</c:v>
                </c:pt>
                <c:pt idx="8533">
                  <c:v> 20-07-09 02:19:55</c:v>
                </c:pt>
                <c:pt idx="8534">
                  <c:v> 20-07-09 02:20:00</c:v>
                </c:pt>
                <c:pt idx="8535">
                  <c:v> 20-07-09 02:20:05</c:v>
                </c:pt>
                <c:pt idx="8536">
                  <c:v> 20-07-09 02:20:10</c:v>
                </c:pt>
                <c:pt idx="8537">
                  <c:v> 20-07-09 02:20:15</c:v>
                </c:pt>
                <c:pt idx="8538">
                  <c:v> 20-07-09 02:20:20</c:v>
                </c:pt>
                <c:pt idx="8539">
                  <c:v> 20-07-09 02:20:25</c:v>
                </c:pt>
                <c:pt idx="8540">
                  <c:v> 20-07-09 02:20:30</c:v>
                </c:pt>
                <c:pt idx="8541">
                  <c:v> 20-07-09 02:20:35</c:v>
                </c:pt>
                <c:pt idx="8542">
                  <c:v> 20-07-09 02:20:40</c:v>
                </c:pt>
                <c:pt idx="8543">
                  <c:v> 20-07-09 02:20:45</c:v>
                </c:pt>
                <c:pt idx="8544">
                  <c:v> 20-07-09 02:20:50</c:v>
                </c:pt>
                <c:pt idx="8545">
                  <c:v> 20-07-09 02:20:55</c:v>
                </c:pt>
                <c:pt idx="8546">
                  <c:v> 20-07-09 02:21:00</c:v>
                </c:pt>
                <c:pt idx="8547">
                  <c:v> 20-07-09 02:21:05</c:v>
                </c:pt>
                <c:pt idx="8548">
                  <c:v> 20-07-09 02:21:20</c:v>
                </c:pt>
                <c:pt idx="8549">
                  <c:v> 20-07-09 02:21:25</c:v>
                </c:pt>
                <c:pt idx="8550">
                  <c:v> 20-07-09 02:21:30</c:v>
                </c:pt>
                <c:pt idx="8551">
                  <c:v> 20-07-09 02:21:35</c:v>
                </c:pt>
                <c:pt idx="8552">
                  <c:v> 20-07-09 02:21:40</c:v>
                </c:pt>
                <c:pt idx="8553">
                  <c:v> 20-07-09 02:21:45</c:v>
                </c:pt>
                <c:pt idx="8554">
                  <c:v> 20-07-09 02:21:50</c:v>
                </c:pt>
                <c:pt idx="8555">
                  <c:v> 20-07-09 02:21:55</c:v>
                </c:pt>
                <c:pt idx="8556">
                  <c:v> 20-07-09 02:22:00</c:v>
                </c:pt>
                <c:pt idx="8557">
                  <c:v> 20-07-09 02:22:05</c:v>
                </c:pt>
                <c:pt idx="8558">
                  <c:v> 20-07-09 02:22:10</c:v>
                </c:pt>
                <c:pt idx="8559">
                  <c:v> 20-07-09 02:22:15</c:v>
                </c:pt>
                <c:pt idx="8560">
                  <c:v> 20-07-09 02:22:20</c:v>
                </c:pt>
                <c:pt idx="8561">
                  <c:v> 20-07-09 02:22:25</c:v>
                </c:pt>
                <c:pt idx="8562">
                  <c:v> 20-07-09 02:22:30</c:v>
                </c:pt>
                <c:pt idx="8563">
                  <c:v> 20-07-09 02:23:30</c:v>
                </c:pt>
                <c:pt idx="8564">
                  <c:v> 20-07-09 02:23:35</c:v>
                </c:pt>
                <c:pt idx="8565">
                  <c:v> 20-07-09 02:23:40</c:v>
                </c:pt>
                <c:pt idx="8566">
                  <c:v> 20-07-09 02:23:45</c:v>
                </c:pt>
                <c:pt idx="8567">
                  <c:v> 20-07-09 02:23:50</c:v>
                </c:pt>
                <c:pt idx="8568">
                  <c:v> 20-07-09 02:23:55</c:v>
                </c:pt>
                <c:pt idx="8569">
                  <c:v> 20-07-09 02:24:00</c:v>
                </c:pt>
                <c:pt idx="8570">
                  <c:v> 20-07-09 02:24:05</c:v>
                </c:pt>
                <c:pt idx="8571">
                  <c:v> 20-07-09 02:24:10</c:v>
                </c:pt>
                <c:pt idx="8572">
                  <c:v> 20-07-09 02:24:15</c:v>
                </c:pt>
                <c:pt idx="8573">
                  <c:v> 20-07-09 02:24:20</c:v>
                </c:pt>
                <c:pt idx="8574">
                  <c:v> 20-07-09 02:24:25</c:v>
                </c:pt>
                <c:pt idx="8575">
                  <c:v> 20-07-09 02:24:30</c:v>
                </c:pt>
                <c:pt idx="8576">
                  <c:v> 20-07-09 02:24:35</c:v>
                </c:pt>
                <c:pt idx="8577">
                  <c:v> 20-07-09 02:24:40</c:v>
                </c:pt>
                <c:pt idx="8578">
                  <c:v> 20-07-09 02:24:45</c:v>
                </c:pt>
                <c:pt idx="8579">
                  <c:v> 20-07-09 02:24:50</c:v>
                </c:pt>
                <c:pt idx="8580">
                  <c:v> 20-07-09 02:24:55</c:v>
                </c:pt>
                <c:pt idx="8581">
                  <c:v> 20-07-09 02:25:00</c:v>
                </c:pt>
                <c:pt idx="8582">
                  <c:v> 20-07-09 02:25:05</c:v>
                </c:pt>
                <c:pt idx="8583">
                  <c:v> 20-07-09 02:25:10</c:v>
                </c:pt>
                <c:pt idx="8584">
                  <c:v> 20-07-09 02:25:15</c:v>
                </c:pt>
                <c:pt idx="8585">
                  <c:v> 20-07-09 02:25:20</c:v>
                </c:pt>
                <c:pt idx="8586">
                  <c:v> 20-07-09 02:25:25</c:v>
                </c:pt>
                <c:pt idx="8587">
                  <c:v> 20-07-09 02:25:30</c:v>
                </c:pt>
                <c:pt idx="8588">
                  <c:v> 20-07-09 02:25:35</c:v>
                </c:pt>
                <c:pt idx="8589">
                  <c:v> 20-07-09 02:25:40</c:v>
                </c:pt>
                <c:pt idx="8590">
                  <c:v> 20-07-09 02:25:45</c:v>
                </c:pt>
                <c:pt idx="8591">
                  <c:v> 20-07-09 02:25:50</c:v>
                </c:pt>
                <c:pt idx="8592">
                  <c:v> 20-07-09 02:25:55</c:v>
                </c:pt>
                <c:pt idx="8593">
                  <c:v> 20-07-09 02:26:00</c:v>
                </c:pt>
                <c:pt idx="8594">
                  <c:v> 20-07-09 02:26:05</c:v>
                </c:pt>
                <c:pt idx="8595">
                  <c:v> 20-07-09 02:26:10</c:v>
                </c:pt>
                <c:pt idx="8596">
                  <c:v> 20-07-09 02:26:15</c:v>
                </c:pt>
                <c:pt idx="8597">
                  <c:v> 20-07-09 02:26:20</c:v>
                </c:pt>
                <c:pt idx="8598">
                  <c:v> 20-07-09 02:26:25</c:v>
                </c:pt>
                <c:pt idx="8599">
                  <c:v> 20-07-09 02:26:30</c:v>
                </c:pt>
                <c:pt idx="8600">
                  <c:v> 20-07-09 02:26:35</c:v>
                </c:pt>
                <c:pt idx="8601">
                  <c:v> 20-07-09 02:26:40</c:v>
                </c:pt>
                <c:pt idx="8602">
                  <c:v> 20-07-09 02:26:45</c:v>
                </c:pt>
                <c:pt idx="8603">
                  <c:v> 20-07-09 02:26:50</c:v>
                </c:pt>
                <c:pt idx="8604">
                  <c:v> 20-07-09 02:26:55</c:v>
                </c:pt>
                <c:pt idx="8605">
                  <c:v> 20-07-09 02:27:00</c:v>
                </c:pt>
                <c:pt idx="8606">
                  <c:v> 20-07-09 02:27:05</c:v>
                </c:pt>
                <c:pt idx="8607">
                  <c:v> 20-07-09 02:27:10</c:v>
                </c:pt>
                <c:pt idx="8608">
                  <c:v> 20-07-09 02:27:15</c:v>
                </c:pt>
                <c:pt idx="8609">
                  <c:v> 20-07-09 02:27:20</c:v>
                </c:pt>
                <c:pt idx="8610">
                  <c:v> 20-07-09 02:27:30</c:v>
                </c:pt>
                <c:pt idx="8611">
                  <c:v> 20-07-09 02:27:35</c:v>
                </c:pt>
                <c:pt idx="8612">
                  <c:v> 20-07-09 02:27:40</c:v>
                </c:pt>
                <c:pt idx="8613">
                  <c:v> 20-07-09 02:27:45</c:v>
                </c:pt>
                <c:pt idx="8614">
                  <c:v> 20-07-09 02:27:50</c:v>
                </c:pt>
                <c:pt idx="8615">
                  <c:v> 20-07-09 02:27:55</c:v>
                </c:pt>
                <c:pt idx="8616">
                  <c:v> 20-07-09 02:28:00</c:v>
                </c:pt>
                <c:pt idx="8617">
                  <c:v> 20-07-09 02:28:05</c:v>
                </c:pt>
                <c:pt idx="8618">
                  <c:v> 20-07-09 02:28:10</c:v>
                </c:pt>
                <c:pt idx="8619">
                  <c:v> 20-07-09 02:28:15</c:v>
                </c:pt>
                <c:pt idx="8620">
                  <c:v> 20-07-09 02:28:20</c:v>
                </c:pt>
                <c:pt idx="8621">
                  <c:v> 20-07-09 02:28:25</c:v>
                </c:pt>
                <c:pt idx="8622">
                  <c:v> 20-07-09 02:29:30</c:v>
                </c:pt>
                <c:pt idx="8623">
                  <c:v> 20-07-09 02:29:35</c:v>
                </c:pt>
                <c:pt idx="8624">
                  <c:v> 20-07-09 02:29:40</c:v>
                </c:pt>
                <c:pt idx="8625">
                  <c:v> 20-07-09 02:29:45</c:v>
                </c:pt>
                <c:pt idx="8626">
                  <c:v> 20-07-09 02:29:50</c:v>
                </c:pt>
                <c:pt idx="8627">
                  <c:v> 20-07-09 02:29:55</c:v>
                </c:pt>
                <c:pt idx="8628">
                  <c:v> 20-07-09 02:30:00</c:v>
                </c:pt>
                <c:pt idx="8629">
                  <c:v> 20-07-09 02:30:05</c:v>
                </c:pt>
                <c:pt idx="8630">
                  <c:v> 20-07-09 02:30:10</c:v>
                </c:pt>
                <c:pt idx="8631">
                  <c:v> 20-07-09 02:30:15</c:v>
                </c:pt>
                <c:pt idx="8632">
                  <c:v> 20-07-09 02:30:20</c:v>
                </c:pt>
                <c:pt idx="8633">
                  <c:v> 20-07-09 02:30:25</c:v>
                </c:pt>
                <c:pt idx="8634">
                  <c:v> 20-07-09 02:30:30</c:v>
                </c:pt>
                <c:pt idx="8635">
                  <c:v> 20-07-09 02:30:35</c:v>
                </c:pt>
                <c:pt idx="8636">
                  <c:v> 20-07-09 02:30:40</c:v>
                </c:pt>
                <c:pt idx="8637">
                  <c:v> 20-07-09 02:30:45</c:v>
                </c:pt>
                <c:pt idx="8638">
                  <c:v> 20-07-09 02:30:50</c:v>
                </c:pt>
                <c:pt idx="8639">
                  <c:v> 20-07-09 02:30:55</c:v>
                </c:pt>
                <c:pt idx="8640">
                  <c:v> 20-07-09 02:31:00</c:v>
                </c:pt>
                <c:pt idx="8641">
                  <c:v> 20-07-09 02:31:05</c:v>
                </c:pt>
                <c:pt idx="8642">
                  <c:v> 20-07-09 02:31:10</c:v>
                </c:pt>
                <c:pt idx="8643">
                  <c:v> 20-07-09 02:31:15</c:v>
                </c:pt>
                <c:pt idx="8644">
                  <c:v> 20-07-09 02:31:20</c:v>
                </c:pt>
                <c:pt idx="8645">
                  <c:v> 20-07-09 02:31:25</c:v>
                </c:pt>
                <c:pt idx="8646">
                  <c:v> 20-07-09 02:31:30</c:v>
                </c:pt>
                <c:pt idx="8647">
                  <c:v> 20-07-09 02:31:35</c:v>
                </c:pt>
                <c:pt idx="8648">
                  <c:v> 20-07-09 02:31:40</c:v>
                </c:pt>
                <c:pt idx="8649">
                  <c:v> 20-07-09 02:31:45</c:v>
                </c:pt>
                <c:pt idx="8650">
                  <c:v> 20-07-09 02:31:50</c:v>
                </c:pt>
                <c:pt idx="8651">
                  <c:v> 20-07-09 02:31:55</c:v>
                </c:pt>
                <c:pt idx="8652">
                  <c:v> 20-07-09 02:32:00</c:v>
                </c:pt>
                <c:pt idx="8653">
                  <c:v> 20-07-09 02:32:05</c:v>
                </c:pt>
                <c:pt idx="8654">
                  <c:v> 20-07-09 02:32:10</c:v>
                </c:pt>
                <c:pt idx="8655">
                  <c:v> 20-07-09 02:32:15</c:v>
                </c:pt>
                <c:pt idx="8656">
                  <c:v> 20-07-09 02:32:20</c:v>
                </c:pt>
                <c:pt idx="8657">
                  <c:v> 20-07-09 02:32:25</c:v>
                </c:pt>
                <c:pt idx="8658">
                  <c:v> 20-07-09 02:32:30</c:v>
                </c:pt>
                <c:pt idx="8659">
                  <c:v> 20-07-09 02:32:35</c:v>
                </c:pt>
                <c:pt idx="8660">
                  <c:v> 20-07-09 02:32:40</c:v>
                </c:pt>
                <c:pt idx="8661">
                  <c:v> 20-07-09 02:32:45</c:v>
                </c:pt>
                <c:pt idx="8662">
                  <c:v> 20-07-09 02:32:50</c:v>
                </c:pt>
                <c:pt idx="8663">
                  <c:v> 20-07-09 02:32:55</c:v>
                </c:pt>
                <c:pt idx="8664">
                  <c:v> 20-07-09 02:33:00</c:v>
                </c:pt>
                <c:pt idx="8665">
                  <c:v> 20-07-09 02:33:05</c:v>
                </c:pt>
                <c:pt idx="8666">
                  <c:v> 20-07-09 02:33:10</c:v>
                </c:pt>
                <c:pt idx="8667">
                  <c:v> 20-07-09 02:33:15</c:v>
                </c:pt>
                <c:pt idx="8668">
                  <c:v> 20-07-09 02:33:20</c:v>
                </c:pt>
                <c:pt idx="8669">
                  <c:v> 20-07-09 02:33:25</c:v>
                </c:pt>
                <c:pt idx="8670">
                  <c:v> 20-07-09 02:33:30</c:v>
                </c:pt>
                <c:pt idx="8671">
                  <c:v> 20-07-09 02:33:35</c:v>
                </c:pt>
                <c:pt idx="8672">
                  <c:v> 20-07-09 02:33:40</c:v>
                </c:pt>
                <c:pt idx="8673">
                  <c:v> 20-07-09 02:33:45</c:v>
                </c:pt>
                <c:pt idx="8674">
                  <c:v> 20-07-09 02:33:50</c:v>
                </c:pt>
                <c:pt idx="8675">
                  <c:v> 20-07-09 02:33:55</c:v>
                </c:pt>
                <c:pt idx="8676">
                  <c:v> 20-07-09 02:34:00</c:v>
                </c:pt>
                <c:pt idx="8677">
                  <c:v> 20-07-09 02:34:05</c:v>
                </c:pt>
                <c:pt idx="8678">
                  <c:v> 20-07-09 02:34:10</c:v>
                </c:pt>
                <c:pt idx="8679">
                  <c:v> 20-07-09 02:34:15</c:v>
                </c:pt>
                <c:pt idx="8680">
                  <c:v> 20-07-09 02:34:20</c:v>
                </c:pt>
                <c:pt idx="8681">
                  <c:v> 20-07-09 02:34:25</c:v>
                </c:pt>
                <c:pt idx="8682">
                  <c:v> 20-07-09 02:34:30</c:v>
                </c:pt>
                <c:pt idx="8683">
                  <c:v> 20-07-09 02:34:35</c:v>
                </c:pt>
                <c:pt idx="8684">
                  <c:v> 20-07-09 02:34:40</c:v>
                </c:pt>
                <c:pt idx="8685">
                  <c:v> 20-07-09 02:34:45</c:v>
                </c:pt>
                <c:pt idx="8686">
                  <c:v> 20-07-09 02:34:50</c:v>
                </c:pt>
                <c:pt idx="8687">
                  <c:v> 20-07-09 02:34:55</c:v>
                </c:pt>
                <c:pt idx="8688">
                  <c:v> 20-07-09 02:35:00</c:v>
                </c:pt>
                <c:pt idx="8689">
                  <c:v> 20-07-09 02:35:05</c:v>
                </c:pt>
                <c:pt idx="8690">
                  <c:v> 20-07-09 02:35:10</c:v>
                </c:pt>
                <c:pt idx="8691">
                  <c:v> 20-07-09 02:35:15</c:v>
                </c:pt>
                <c:pt idx="8692">
                  <c:v> 20-07-09 02:35:20</c:v>
                </c:pt>
                <c:pt idx="8693">
                  <c:v> 20-07-09 02:35:25</c:v>
                </c:pt>
                <c:pt idx="8694">
                  <c:v> 20-07-09 02:35:30</c:v>
                </c:pt>
                <c:pt idx="8695">
                  <c:v> 20-07-09 02:35:35</c:v>
                </c:pt>
                <c:pt idx="8696">
                  <c:v> 20-07-09 02:35:40</c:v>
                </c:pt>
                <c:pt idx="8697">
                  <c:v> 20-07-09 02:35:45</c:v>
                </c:pt>
                <c:pt idx="8698">
                  <c:v> 20-07-09 02:35:50</c:v>
                </c:pt>
                <c:pt idx="8699">
                  <c:v> 20-07-09 02:35:55</c:v>
                </c:pt>
                <c:pt idx="8700">
                  <c:v> 20-07-09 02:36:00</c:v>
                </c:pt>
                <c:pt idx="8701">
                  <c:v> 20-07-09 02:36:05</c:v>
                </c:pt>
                <c:pt idx="8702">
                  <c:v> 20-07-09 02:36:10</c:v>
                </c:pt>
                <c:pt idx="8703">
                  <c:v> 20-07-09 02:36:15</c:v>
                </c:pt>
                <c:pt idx="8704">
                  <c:v> 20-07-09 02:36:20</c:v>
                </c:pt>
                <c:pt idx="8705">
                  <c:v> 20-07-09 02:36:25</c:v>
                </c:pt>
                <c:pt idx="8706">
                  <c:v> 20-07-09 02:36:30</c:v>
                </c:pt>
                <c:pt idx="8707">
                  <c:v> 20-07-09 02:36:35</c:v>
                </c:pt>
                <c:pt idx="8708">
                  <c:v> 20-07-09 02:36:40</c:v>
                </c:pt>
                <c:pt idx="8709">
                  <c:v> 20-07-09 02:36:45</c:v>
                </c:pt>
                <c:pt idx="8710">
                  <c:v> 20-07-09 02:36:50</c:v>
                </c:pt>
                <c:pt idx="8711">
                  <c:v> 20-07-09 02:36:55</c:v>
                </c:pt>
                <c:pt idx="8712">
                  <c:v> 20-07-09 02:37:00</c:v>
                </c:pt>
                <c:pt idx="8713">
                  <c:v> 20-07-09 02:37:05</c:v>
                </c:pt>
                <c:pt idx="8714">
                  <c:v> 20-07-09 02:37:10</c:v>
                </c:pt>
                <c:pt idx="8715">
                  <c:v> 20-07-09 02:37:15</c:v>
                </c:pt>
                <c:pt idx="8716">
                  <c:v> 20-07-09 02:37:20</c:v>
                </c:pt>
                <c:pt idx="8717">
                  <c:v> 20-07-09 02:37:25</c:v>
                </c:pt>
                <c:pt idx="8718">
                  <c:v> 20-07-09 02:37:30</c:v>
                </c:pt>
                <c:pt idx="8719">
                  <c:v> 20-07-09 02:37:55</c:v>
                </c:pt>
                <c:pt idx="8720">
                  <c:v> 20-07-09 02:38:00</c:v>
                </c:pt>
                <c:pt idx="8721">
                  <c:v> 20-07-09 02:38:05</c:v>
                </c:pt>
                <c:pt idx="8722">
                  <c:v> 20-07-09 02:38:10</c:v>
                </c:pt>
                <c:pt idx="8723">
                  <c:v> 20-07-09 02:38:15</c:v>
                </c:pt>
                <c:pt idx="8724">
                  <c:v> 20-07-09 02:38:20</c:v>
                </c:pt>
                <c:pt idx="8725">
                  <c:v> 20-07-09 02:38:25</c:v>
                </c:pt>
                <c:pt idx="8726">
                  <c:v> 20-07-09 02:38:30</c:v>
                </c:pt>
                <c:pt idx="8727">
                  <c:v> 20-07-09 02:38:35</c:v>
                </c:pt>
                <c:pt idx="8728">
                  <c:v> 20-07-09 02:38:40</c:v>
                </c:pt>
                <c:pt idx="8729">
                  <c:v> 20-07-09 02:38:45</c:v>
                </c:pt>
                <c:pt idx="8730">
                  <c:v> 20-07-09 02:38:50</c:v>
                </c:pt>
                <c:pt idx="8731">
                  <c:v> 20-07-09 02:38:55</c:v>
                </c:pt>
                <c:pt idx="8732">
                  <c:v> 20-07-09 02:39:00</c:v>
                </c:pt>
                <c:pt idx="8733">
                  <c:v> 20-07-09 02:39:05</c:v>
                </c:pt>
                <c:pt idx="8734">
                  <c:v> 20-07-09 02:39:10</c:v>
                </c:pt>
                <c:pt idx="8735">
                  <c:v> 20-07-09 02:39:15</c:v>
                </c:pt>
                <c:pt idx="8736">
                  <c:v> 20-07-09 02:39:20</c:v>
                </c:pt>
                <c:pt idx="8737">
                  <c:v> 20-07-09 02:39:25</c:v>
                </c:pt>
                <c:pt idx="8738">
                  <c:v> 20-07-09 02:39:30</c:v>
                </c:pt>
                <c:pt idx="8739">
                  <c:v> 20-07-09 02:39:35</c:v>
                </c:pt>
                <c:pt idx="8740">
                  <c:v> 20-07-09 02:39:40</c:v>
                </c:pt>
                <c:pt idx="8741">
                  <c:v> 20-07-09 02:39:45</c:v>
                </c:pt>
                <c:pt idx="8742">
                  <c:v> 20-07-09 02:40:05</c:v>
                </c:pt>
                <c:pt idx="8743">
                  <c:v> 20-07-09 02:40:10</c:v>
                </c:pt>
                <c:pt idx="8744">
                  <c:v> 20-07-09 02:40:15</c:v>
                </c:pt>
                <c:pt idx="8745">
                  <c:v> 20-07-09 02:40:20</c:v>
                </c:pt>
                <c:pt idx="8746">
                  <c:v> 20-07-09 02:40:25</c:v>
                </c:pt>
                <c:pt idx="8747">
                  <c:v> 20-07-09 02:40:30</c:v>
                </c:pt>
                <c:pt idx="8748">
                  <c:v> 20-07-09 02:40:35</c:v>
                </c:pt>
                <c:pt idx="8749">
                  <c:v> 20-07-09 02:40:40</c:v>
                </c:pt>
                <c:pt idx="8750">
                  <c:v> 20-07-09 02:40:45</c:v>
                </c:pt>
                <c:pt idx="8751">
                  <c:v> 20-07-09 02:40:50</c:v>
                </c:pt>
                <c:pt idx="8752">
                  <c:v> 20-07-09 02:40:55</c:v>
                </c:pt>
                <c:pt idx="8753">
                  <c:v> 20-07-09 02:41:00</c:v>
                </c:pt>
                <c:pt idx="8754">
                  <c:v> 20-07-09 02:41:45</c:v>
                </c:pt>
                <c:pt idx="8755">
                  <c:v> 20-07-09 02:41:50</c:v>
                </c:pt>
                <c:pt idx="8756">
                  <c:v> 20-07-09 02:41:55</c:v>
                </c:pt>
                <c:pt idx="8757">
                  <c:v> 20-07-09 02:42:00</c:v>
                </c:pt>
                <c:pt idx="8758">
                  <c:v> 20-07-09 02:42:05</c:v>
                </c:pt>
                <c:pt idx="8759">
                  <c:v> 20-07-09 02:42:10</c:v>
                </c:pt>
                <c:pt idx="8760">
                  <c:v> 20-07-09 02:42:15</c:v>
                </c:pt>
                <c:pt idx="8761">
                  <c:v> 20-07-09 02:42:20</c:v>
                </c:pt>
                <c:pt idx="8762">
                  <c:v> 20-07-09 02:42:25</c:v>
                </c:pt>
                <c:pt idx="8763">
                  <c:v> 20-07-09 02:42:30</c:v>
                </c:pt>
                <c:pt idx="8764">
                  <c:v> 20-07-09 02:42:35</c:v>
                </c:pt>
                <c:pt idx="8765">
                  <c:v> 20-07-09 02:42:40</c:v>
                </c:pt>
                <c:pt idx="8766">
                  <c:v> 20-07-09 02:42:45</c:v>
                </c:pt>
                <c:pt idx="8767">
                  <c:v> 20-07-09 02:42:50</c:v>
                </c:pt>
                <c:pt idx="8768">
                  <c:v> 20-07-09 02:42:55</c:v>
                </c:pt>
                <c:pt idx="8769">
                  <c:v> 20-07-09 02:43:00</c:v>
                </c:pt>
                <c:pt idx="8770">
                  <c:v> 20-07-09 02:43:05</c:v>
                </c:pt>
                <c:pt idx="8771">
                  <c:v> 20-07-09 02:43:10</c:v>
                </c:pt>
                <c:pt idx="8772">
                  <c:v> 20-07-09 02:43:15</c:v>
                </c:pt>
                <c:pt idx="8773">
                  <c:v> 20-07-09 02:43:20</c:v>
                </c:pt>
                <c:pt idx="8774">
                  <c:v> 20-07-09 02:43:25</c:v>
                </c:pt>
                <c:pt idx="8775">
                  <c:v> 20-07-09 02:43:30</c:v>
                </c:pt>
                <c:pt idx="8776">
                  <c:v> 20-07-09 02:43:35</c:v>
                </c:pt>
                <c:pt idx="8777">
                  <c:v> 20-07-09 02:43:40</c:v>
                </c:pt>
                <c:pt idx="8778">
                  <c:v> 20-07-09 02:43:45</c:v>
                </c:pt>
                <c:pt idx="8779">
                  <c:v> 20-07-09 02:43:50</c:v>
                </c:pt>
                <c:pt idx="8780">
                  <c:v> 20-07-09 02:43:55</c:v>
                </c:pt>
                <c:pt idx="8781">
                  <c:v> 20-07-09 02:44:00</c:v>
                </c:pt>
                <c:pt idx="8782">
                  <c:v> 20-07-09 02:44:05</c:v>
                </c:pt>
                <c:pt idx="8783">
                  <c:v> 20-07-09 02:44:10</c:v>
                </c:pt>
                <c:pt idx="8784">
                  <c:v> 20-07-09 02:44:15</c:v>
                </c:pt>
                <c:pt idx="8785">
                  <c:v> 20-07-09 02:44:20</c:v>
                </c:pt>
                <c:pt idx="8786">
                  <c:v> 20-07-09 02:44:25</c:v>
                </c:pt>
                <c:pt idx="8787">
                  <c:v> 20-07-09 02:44:30</c:v>
                </c:pt>
                <c:pt idx="8788">
                  <c:v> 20-07-09 02:44:35</c:v>
                </c:pt>
                <c:pt idx="8789">
                  <c:v> 20-07-09 02:44:40</c:v>
                </c:pt>
                <c:pt idx="8790">
                  <c:v> 20-07-09 02:44:45</c:v>
                </c:pt>
                <c:pt idx="8791">
                  <c:v> 20-07-09 02:44:50</c:v>
                </c:pt>
                <c:pt idx="8792">
                  <c:v> 20-07-09 02:44:55</c:v>
                </c:pt>
                <c:pt idx="8793">
                  <c:v> 20-07-09 02:45:00</c:v>
                </c:pt>
                <c:pt idx="8794">
                  <c:v> 20-07-09 02:45:05</c:v>
                </c:pt>
                <c:pt idx="8795">
                  <c:v> 20-07-09 02:45:10</c:v>
                </c:pt>
                <c:pt idx="8796">
                  <c:v> 20-07-09 02:45:15</c:v>
                </c:pt>
                <c:pt idx="8797">
                  <c:v> 20-07-09 02:45:20</c:v>
                </c:pt>
                <c:pt idx="8798">
                  <c:v> 20-07-09 02:45:25</c:v>
                </c:pt>
                <c:pt idx="8799">
                  <c:v> 20-07-09 02:45:30</c:v>
                </c:pt>
                <c:pt idx="8800">
                  <c:v> 20-07-09 02:45:35</c:v>
                </c:pt>
                <c:pt idx="8801">
                  <c:v> 20-07-09 02:45:40</c:v>
                </c:pt>
                <c:pt idx="8802">
                  <c:v> 20-07-09 02:45:45</c:v>
                </c:pt>
                <c:pt idx="8803">
                  <c:v> 20-07-09 02:45:50</c:v>
                </c:pt>
                <c:pt idx="8804">
                  <c:v> 20-07-09 02:45:55</c:v>
                </c:pt>
                <c:pt idx="8805">
                  <c:v> 20-07-09 02:46:00</c:v>
                </c:pt>
                <c:pt idx="8806">
                  <c:v> 20-07-09 02:46:05</c:v>
                </c:pt>
                <c:pt idx="8807">
                  <c:v> 20-07-09 02:46:10</c:v>
                </c:pt>
                <c:pt idx="8808">
                  <c:v> 20-07-09 02:46:15</c:v>
                </c:pt>
                <c:pt idx="8809">
                  <c:v> 20-07-09 02:46:20</c:v>
                </c:pt>
                <c:pt idx="8810">
                  <c:v> 20-07-09 02:46:25</c:v>
                </c:pt>
                <c:pt idx="8811">
                  <c:v> 20-07-09 02:46:30</c:v>
                </c:pt>
                <c:pt idx="8812">
                  <c:v> 20-07-09 02:46:35</c:v>
                </c:pt>
                <c:pt idx="8813">
                  <c:v> 20-07-09 02:46:40</c:v>
                </c:pt>
                <c:pt idx="8814">
                  <c:v> 20-07-09 02:46:45</c:v>
                </c:pt>
                <c:pt idx="8815">
                  <c:v> 20-07-09 02:46:50</c:v>
                </c:pt>
                <c:pt idx="8816">
                  <c:v> 20-07-09 02:46:55</c:v>
                </c:pt>
                <c:pt idx="8817">
                  <c:v> 20-07-09 02:47:00</c:v>
                </c:pt>
                <c:pt idx="8818">
                  <c:v> 20-07-09 02:47:05</c:v>
                </c:pt>
                <c:pt idx="8819">
                  <c:v> 20-07-09 02:47:10</c:v>
                </c:pt>
                <c:pt idx="8820">
                  <c:v> 20-07-09 02:47:15</c:v>
                </c:pt>
                <c:pt idx="8821">
                  <c:v> 20-07-09 02:47:20</c:v>
                </c:pt>
                <c:pt idx="8822">
                  <c:v> 20-07-09 02:47:25</c:v>
                </c:pt>
                <c:pt idx="8823">
                  <c:v> 20-07-09 02:47:30</c:v>
                </c:pt>
                <c:pt idx="8824">
                  <c:v> 20-07-09 02:47:35</c:v>
                </c:pt>
                <c:pt idx="8825">
                  <c:v> 20-07-09 02:47:40</c:v>
                </c:pt>
                <c:pt idx="8826">
                  <c:v> 20-07-09 02:47:45</c:v>
                </c:pt>
                <c:pt idx="8827">
                  <c:v> 20-07-09 02:47:50</c:v>
                </c:pt>
                <c:pt idx="8828">
                  <c:v> 20-07-09 02:47:55</c:v>
                </c:pt>
                <c:pt idx="8829">
                  <c:v> 20-07-09 02:48:00</c:v>
                </c:pt>
                <c:pt idx="8830">
                  <c:v> 20-07-09 02:48:05</c:v>
                </c:pt>
                <c:pt idx="8831">
                  <c:v> 20-07-09 02:48:10</c:v>
                </c:pt>
                <c:pt idx="8832">
                  <c:v> 20-07-09 02:48:15</c:v>
                </c:pt>
                <c:pt idx="8833">
                  <c:v> 20-07-09 02:48:20</c:v>
                </c:pt>
                <c:pt idx="8834">
                  <c:v> 20-07-09 02:48:25</c:v>
                </c:pt>
                <c:pt idx="8835">
                  <c:v> 20-07-09 02:48:30</c:v>
                </c:pt>
                <c:pt idx="8836">
                  <c:v> 20-07-09 02:48:35</c:v>
                </c:pt>
                <c:pt idx="8837">
                  <c:v> 20-07-09 02:48:40</c:v>
                </c:pt>
                <c:pt idx="8838">
                  <c:v> 20-07-09 02:48:45</c:v>
                </c:pt>
                <c:pt idx="8839">
                  <c:v> 20-07-09 02:48:50</c:v>
                </c:pt>
                <c:pt idx="8840">
                  <c:v> 20-07-09 02:48:55</c:v>
                </c:pt>
                <c:pt idx="8841">
                  <c:v> 20-07-09 02:49:00</c:v>
                </c:pt>
                <c:pt idx="8842">
                  <c:v> 20-07-09 02:49:05</c:v>
                </c:pt>
                <c:pt idx="8843">
                  <c:v> 20-07-09 02:49:10</c:v>
                </c:pt>
                <c:pt idx="8844">
                  <c:v> 20-07-09 02:49:15</c:v>
                </c:pt>
                <c:pt idx="8845">
                  <c:v> 20-07-09 02:49:20</c:v>
                </c:pt>
                <c:pt idx="8846">
                  <c:v> 20-07-09 02:49:25</c:v>
                </c:pt>
                <c:pt idx="8847">
                  <c:v> 20-07-09 02:49:30</c:v>
                </c:pt>
                <c:pt idx="8848">
                  <c:v> 20-07-09 02:49:35</c:v>
                </c:pt>
                <c:pt idx="8849">
                  <c:v> 20-07-09 02:50:50</c:v>
                </c:pt>
                <c:pt idx="8850">
                  <c:v> 20-07-09 02:50:55</c:v>
                </c:pt>
                <c:pt idx="8851">
                  <c:v> 20-07-09 02:51:00</c:v>
                </c:pt>
                <c:pt idx="8852">
                  <c:v> 20-07-09 02:51:05</c:v>
                </c:pt>
                <c:pt idx="8853">
                  <c:v> 20-07-09 02:51:10</c:v>
                </c:pt>
                <c:pt idx="8854">
                  <c:v> 20-07-09 02:51:15</c:v>
                </c:pt>
                <c:pt idx="8855">
                  <c:v> 20-07-09 02:51:20</c:v>
                </c:pt>
                <c:pt idx="8856">
                  <c:v> 20-07-09 02:51:25</c:v>
                </c:pt>
                <c:pt idx="8857">
                  <c:v> 20-07-09 02:51:30</c:v>
                </c:pt>
                <c:pt idx="8858">
                  <c:v> 20-07-09 02:51:35</c:v>
                </c:pt>
                <c:pt idx="8859">
                  <c:v> 20-07-09 02:51:40</c:v>
                </c:pt>
                <c:pt idx="8860">
                  <c:v> 20-07-09 02:51:45</c:v>
                </c:pt>
                <c:pt idx="8861">
                  <c:v> 20-07-09 02:51:50</c:v>
                </c:pt>
                <c:pt idx="8862">
                  <c:v> 20-07-09 02:51:55</c:v>
                </c:pt>
                <c:pt idx="8863">
                  <c:v> 20-07-09 02:52:00</c:v>
                </c:pt>
                <c:pt idx="8864">
                  <c:v> 20-07-09 02:52:05</c:v>
                </c:pt>
                <c:pt idx="8865">
                  <c:v> 20-07-09 02:52:10</c:v>
                </c:pt>
                <c:pt idx="8866">
                  <c:v> 20-07-09 02:52:15</c:v>
                </c:pt>
                <c:pt idx="8867">
                  <c:v> 20-07-09 02:52:20</c:v>
                </c:pt>
                <c:pt idx="8868">
                  <c:v> 20-07-09 02:53:00</c:v>
                </c:pt>
                <c:pt idx="8869">
                  <c:v> 20-07-09 02:53:05</c:v>
                </c:pt>
                <c:pt idx="8870">
                  <c:v> 20-07-09 02:53:10</c:v>
                </c:pt>
                <c:pt idx="8871">
                  <c:v> 20-07-09 02:53:15</c:v>
                </c:pt>
                <c:pt idx="8872">
                  <c:v> 20-07-09 02:53:20</c:v>
                </c:pt>
                <c:pt idx="8873">
                  <c:v> 20-07-09 02:53:25</c:v>
                </c:pt>
                <c:pt idx="8874">
                  <c:v> 20-07-09 02:53:30</c:v>
                </c:pt>
                <c:pt idx="8875">
                  <c:v> 20-07-09 02:53:35</c:v>
                </c:pt>
                <c:pt idx="8876">
                  <c:v> 20-07-09 02:53:40</c:v>
                </c:pt>
                <c:pt idx="8877">
                  <c:v> 20-07-09 02:53:45</c:v>
                </c:pt>
                <c:pt idx="8878">
                  <c:v> 20-07-09 02:53:50</c:v>
                </c:pt>
                <c:pt idx="8879">
                  <c:v> 20-07-09 02:53:55</c:v>
                </c:pt>
                <c:pt idx="8880">
                  <c:v> 20-07-09 02:54:00</c:v>
                </c:pt>
                <c:pt idx="8881">
                  <c:v> 20-07-09 02:54:05</c:v>
                </c:pt>
                <c:pt idx="8882">
                  <c:v> 20-07-09 02:54:10</c:v>
                </c:pt>
                <c:pt idx="8883">
                  <c:v> 20-07-09 02:54:15</c:v>
                </c:pt>
                <c:pt idx="8884">
                  <c:v> 20-07-09 02:54:25</c:v>
                </c:pt>
                <c:pt idx="8885">
                  <c:v> 20-07-09 02:54:30</c:v>
                </c:pt>
                <c:pt idx="8886">
                  <c:v> 20-07-09 02:54:35</c:v>
                </c:pt>
                <c:pt idx="8887">
                  <c:v> 20-07-09 02:54:40</c:v>
                </c:pt>
                <c:pt idx="8888">
                  <c:v> 20-07-09 02:54:45</c:v>
                </c:pt>
                <c:pt idx="8889">
                  <c:v> 20-07-09 02:54:50</c:v>
                </c:pt>
                <c:pt idx="8890">
                  <c:v> 20-07-09 02:54:55</c:v>
                </c:pt>
                <c:pt idx="8891">
                  <c:v> 20-07-09 02:55:00</c:v>
                </c:pt>
                <c:pt idx="8892">
                  <c:v> 20-07-09 02:55:05</c:v>
                </c:pt>
                <c:pt idx="8893">
                  <c:v> 20-07-09 02:55:10</c:v>
                </c:pt>
                <c:pt idx="8894">
                  <c:v> 20-07-09 02:55:15</c:v>
                </c:pt>
                <c:pt idx="8895">
                  <c:v> 20-07-09 02:55:20</c:v>
                </c:pt>
                <c:pt idx="8896">
                  <c:v> 20-07-09 02:55:35</c:v>
                </c:pt>
                <c:pt idx="8897">
                  <c:v> 20-07-09 02:55:40</c:v>
                </c:pt>
                <c:pt idx="8898">
                  <c:v> 20-07-09 02:55:45</c:v>
                </c:pt>
                <c:pt idx="8899">
                  <c:v> 20-07-09 02:55:50</c:v>
                </c:pt>
                <c:pt idx="8900">
                  <c:v> 20-07-09 02:55:55</c:v>
                </c:pt>
                <c:pt idx="8901">
                  <c:v> 20-07-09 02:56:00</c:v>
                </c:pt>
                <c:pt idx="8902">
                  <c:v> 20-07-09 02:56:05</c:v>
                </c:pt>
                <c:pt idx="8903">
                  <c:v> 20-07-09 02:56:10</c:v>
                </c:pt>
                <c:pt idx="8904">
                  <c:v> 20-07-09 02:56:15</c:v>
                </c:pt>
                <c:pt idx="8905">
                  <c:v> 20-07-09 02:56:20</c:v>
                </c:pt>
                <c:pt idx="8906">
                  <c:v> 20-07-09 02:56:25</c:v>
                </c:pt>
                <c:pt idx="8907">
                  <c:v> 20-07-09 02:56:30</c:v>
                </c:pt>
                <c:pt idx="8908">
                  <c:v> 20-07-09 02:56:35</c:v>
                </c:pt>
                <c:pt idx="8909">
                  <c:v> 20-07-09 02:56:40</c:v>
                </c:pt>
                <c:pt idx="8910">
                  <c:v> 20-07-09 02:56:45</c:v>
                </c:pt>
                <c:pt idx="8911">
                  <c:v> 20-07-09 02:56:50</c:v>
                </c:pt>
                <c:pt idx="8912">
                  <c:v> 20-07-09 02:57:20</c:v>
                </c:pt>
                <c:pt idx="8913">
                  <c:v> 20-07-09 02:57:25</c:v>
                </c:pt>
                <c:pt idx="8914">
                  <c:v> 20-07-09 02:57:30</c:v>
                </c:pt>
                <c:pt idx="8915">
                  <c:v> 20-07-09 02:57:35</c:v>
                </c:pt>
                <c:pt idx="8916">
                  <c:v> 20-07-09 02:57:40</c:v>
                </c:pt>
                <c:pt idx="8917">
                  <c:v> 20-07-09 02:57:45</c:v>
                </c:pt>
                <c:pt idx="8918">
                  <c:v> 20-07-09 02:57:50</c:v>
                </c:pt>
                <c:pt idx="8919">
                  <c:v> 20-07-09 02:57:55</c:v>
                </c:pt>
                <c:pt idx="8920">
                  <c:v> 20-07-09 02:58:00</c:v>
                </c:pt>
                <c:pt idx="8921">
                  <c:v> 20-07-09 02:58:05</c:v>
                </c:pt>
                <c:pt idx="8922">
                  <c:v> 20-07-09 02:58:10</c:v>
                </c:pt>
                <c:pt idx="8923">
                  <c:v> 20-07-09 02:58:15</c:v>
                </c:pt>
                <c:pt idx="8924">
                  <c:v> 20-07-09 02:58:20</c:v>
                </c:pt>
                <c:pt idx="8925">
                  <c:v> 20-07-09 02:58:25</c:v>
                </c:pt>
                <c:pt idx="8926">
                  <c:v> 20-07-09 02:58:30</c:v>
                </c:pt>
                <c:pt idx="8927">
                  <c:v> 20-07-09 02:58:35</c:v>
                </c:pt>
                <c:pt idx="8928">
                  <c:v> 20-07-09 02:58:40</c:v>
                </c:pt>
                <c:pt idx="8929">
                  <c:v> 20-07-09 02:58:45</c:v>
                </c:pt>
                <c:pt idx="8930">
                  <c:v> 20-07-09 02:58:50</c:v>
                </c:pt>
                <c:pt idx="8931">
                  <c:v> 20-07-09 02:58:55</c:v>
                </c:pt>
                <c:pt idx="8932">
                  <c:v> 20-07-09 02:59:00</c:v>
                </c:pt>
                <c:pt idx="8933">
                  <c:v> 20-07-09 02:59:05</c:v>
                </c:pt>
                <c:pt idx="8934">
                  <c:v> 20-07-09 02:59:10</c:v>
                </c:pt>
                <c:pt idx="8935">
                  <c:v> 20-07-09 02:59:15</c:v>
                </c:pt>
                <c:pt idx="8936">
                  <c:v> 20-07-09 02:59:20</c:v>
                </c:pt>
                <c:pt idx="8937">
                  <c:v> 20-07-09 02:59:25</c:v>
                </c:pt>
                <c:pt idx="8938">
                  <c:v> 20-07-09 02:59:30</c:v>
                </c:pt>
                <c:pt idx="8939">
                  <c:v> 20-07-09 02:59:35</c:v>
                </c:pt>
                <c:pt idx="8940">
                  <c:v> 20-07-09 02:59:40</c:v>
                </c:pt>
                <c:pt idx="8941">
                  <c:v> 20-07-09 02:59:45</c:v>
                </c:pt>
                <c:pt idx="8942">
                  <c:v> 20-07-09 02:59:50</c:v>
                </c:pt>
                <c:pt idx="8943">
                  <c:v> 20-07-09 02:59:55</c:v>
                </c:pt>
                <c:pt idx="8944">
                  <c:v> 20-07-09 03:00:00</c:v>
                </c:pt>
                <c:pt idx="8945">
                  <c:v> 20-07-09 03:00:05</c:v>
                </c:pt>
                <c:pt idx="8946">
                  <c:v> 20-07-09 03:00:10</c:v>
                </c:pt>
                <c:pt idx="8947">
                  <c:v> 20-07-09 03:00:15</c:v>
                </c:pt>
                <c:pt idx="8948">
                  <c:v> 20-07-09 03:00:20</c:v>
                </c:pt>
                <c:pt idx="8949">
                  <c:v> 20-07-09 03:00:25</c:v>
                </c:pt>
                <c:pt idx="8950">
                  <c:v> 20-07-09 03:00:30</c:v>
                </c:pt>
                <c:pt idx="8951">
                  <c:v> 20-07-09 03:00:35</c:v>
                </c:pt>
                <c:pt idx="8952">
                  <c:v> 20-07-09 03:00:40</c:v>
                </c:pt>
                <c:pt idx="8953">
                  <c:v> 20-07-09 03:00:45</c:v>
                </c:pt>
                <c:pt idx="8954">
                  <c:v> 20-07-09 03:00:50</c:v>
                </c:pt>
                <c:pt idx="8955">
                  <c:v> 20-07-09 03:00:55</c:v>
                </c:pt>
                <c:pt idx="8956">
                  <c:v> 20-07-09 03:01:00</c:v>
                </c:pt>
                <c:pt idx="8957">
                  <c:v> 20-07-09 03:01:05</c:v>
                </c:pt>
                <c:pt idx="8958">
                  <c:v> 20-07-09 03:01:40</c:v>
                </c:pt>
                <c:pt idx="8959">
                  <c:v> 20-07-09 03:01:45</c:v>
                </c:pt>
                <c:pt idx="8960">
                  <c:v> 20-07-09 03:01:50</c:v>
                </c:pt>
                <c:pt idx="8961">
                  <c:v> 20-07-09 03:01:55</c:v>
                </c:pt>
                <c:pt idx="8962">
                  <c:v> 20-07-09 03:02:00</c:v>
                </c:pt>
                <c:pt idx="8963">
                  <c:v> 20-07-09 03:02:05</c:v>
                </c:pt>
                <c:pt idx="8964">
                  <c:v> 20-07-09 03:02:10</c:v>
                </c:pt>
                <c:pt idx="8965">
                  <c:v> 20-07-09 03:02:15</c:v>
                </c:pt>
                <c:pt idx="8966">
                  <c:v> 20-07-09 03:02:20</c:v>
                </c:pt>
                <c:pt idx="8967">
                  <c:v> 20-07-09 03:02:25</c:v>
                </c:pt>
                <c:pt idx="8968">
                  <c:v> 20-07-09 03:02:30</c:v>
                </c:pt>
                <c:pt idx="8969">
                  <c:v> 20-07-09 03:02:35</c:v>
                </c:pt>
                <c:pt idx="8970">
                  <c:v> 20-07-09 03:02:45</c:v>
                </c:pt>
                <c:pt idx="8971">
                  <c:v> 20-07-09 03:02:50</c:v>
                </c:pt>
                <c:pt idx="8972">
                  <c:v> 20-07-09 03:02:55</c:v>
                </c:pt>
                <c:pt idx="8973">
                  <c:v> 20-07-09 03:03:00</c:v>
                </c:pt>
                <c:pt idx="8974">
                  <c:v> 20-07-09 03:03:05</c:v>
                </c:pt>
                <c:pt idx="8975">
                  <c:v> 20-07-09 03:03:10</c:v>
                </c:pt>
                <c:pt idx="8976">
                  <c:v> 20-07-09 03:03:15</c:v>
                </c:pt>
                <c:pt idx="8977">
                  <c:v> 20-07-09 03:03:20</c:v>
                </c:pt>
                <c:pt idx="8978">
                  <c:v> 20-07-09 03:03:25</c:v>
                </c:pt>
                <c:pt idx="8979">
                  <c:v> 20-07-09 03:03:30</c:v>
                </c:pt>
                <c:pt idx="8980">
                  <c:v> 20-07-09 03:03:35</c:v>
                </c:pt>
                <c:pt idx="8981">
                  <c:v> 20-07-09 03:03:40</c:v>
                </c:pt>
                <c:pt idx="8982">
                  <c:v> 20-07-09 03:03:45</c:v>
                </c:pt>
                <c:pt idx="8983">
                  <c:v> 20-07-09 03:03:50</c:v>
                </c:pt>
                <c:pt idx="8984">
                  <c:v> 20-07-09 03:03:55</c:v>
                </c:pt>
                <c:pt idx="8985">
                  <c:v> 20-07-09 03:04:00</c:v>
                </c:pt>
                <c:pt idx="8986">
                  <c:v> 20-07-09 03:04:05</c:v>
                </c:pt>
                <c:pt idx="8987">
                  <c:v> 20-07-09 03:04:10</c:v>
                </c:pt>
                <c:pt idx="8988">
                  <c:v> 20-07-09 03:04:15</c:v>
                </c:pt>
                <c:pt idx="8989">
                  <c:v> 20-07-09 03:04:20</c:v>
                </c:pt>
                <c:pt idx="8990">
                  <c:v> 20-07-09 03:04:25</c:v>
                </c:pt>
                <c:pt idx="8991">
                  <c:v> 20-07-09 03:04:30</c:v>
                </c:pt>
                <c:pt idx="8992">
                  <c:v> 20-07-09 03:04:35</c:v>
                </c:pt>
                <c:pt idx="8993">
                  <c:v> 20-07-09 03:04:40</c:v>
                </c:pt>
                <c:pt idx="8994">
                  <c:v> 20-07-09 03:04:45</c:v>
                </c:pt>
                <c:pt idx="8995">
                  <c:v> 20-07-09 03:04:50</c:v>
                </c:pt>
                <c:pt idx="8996">
                  <c:v> 20-07-09 03:04:55</c:v>
                </c:pt>
                <c:pt idx="8997">
                  <c:v> 20-07-09 03:05:00</c:v>
                </c:pt>
                <c:pt idx="8998">
                  <c:v> 20-07-09 03:05:05</c:v>
                </c:pt>
                <c:pt idx="8999">
                  <c:v> 20-07-09 03:05:10</c:v>
                </c:pt>
                <c:pt idx="9000">
                  <c:v> 20-07-09 03:05:30</c:v>
                </c:pt>
                <c:pt idx="9001">
                  <c:v> 20-07-09 03:05:35</c:v>
                </c:pt>
                <c:pt idx="9002">
                  <c:v> 20-07-09 03:05:40</c:v>
                </c:pt>
                <c:pt idx="9003">
                  <c:v> 20-07-09 03:05:45</c:v>
                </c:pt>
                <c:pt idx="9004">
                  <c:v> 20-07-09 03:05:50</c:v>
                </c:pt>
                <c:pt idx="9005">
                  <c:v> 20-07-09 03:05:55</c:v>
                </c:pt>
                <c:pt idx="9006">
                  <c:v> 20-07-09 03:06:00</c:v>
                </c:pt>
                <c:pt idx="9007">
                  <c:v> 20-07-09 03:06:05</c:v>
                </c:pt>
                <c:pt idx="9008">
                  <c:v> 20-07-09 03:06:10</c:v>
                </c:pt>
                <c:pt idx="9009">
                  <c:v> 20-07-09 03:06:15</c:v>
                </c:pt>
                <c:pt idx="9010">
                  <c:v> 20-07-09 03:06:20</c:v>
                </c:pt>
                <c:pt idx="9011">
                  <c:v> 20-07-09 03:06:25</c:v>
                </c:pt>
                <c:pt idx="9012">
                  <c:v> 20-07-09 03:06:30</c:v>
                </c:pt>
                <c:pt idx="9013">
                  <c:v> 20-07-09 03:06:35</c:v>
                </c:pt>
                <c:pt idx="9014">
                  <c:v> 20-07-09 03:06:40</c:v>
                </c:pt>
                <c:pt idx="9015">
                  <c:v> 20-07-09 03:06:45</c:v>
                </c:pt>
                <c:pt idx="9016">
                  <c:v> 20-07-09 03:06:50</c:v>
                </c:pt>
                <c:pt idx="9017">
                  <c:v> 20-07-09 03:06:55</c:v>
                </c:pt>
                <c:pt idx="9018">
                  <c:v> 20-07-09 03:07:00</c:v>
                </c:pt>
                <c:pt idx="9019">
                  <c:v> 20-07-09 03:07:05</c:v>
                </c:pt>
                <c:pt idx="9020">
                  <c:v> 20-07-09 03:07:10</c:v>
                </c:pt>
                <c:pt idx="9021">
                  <c:v> 20-07-09 03:07:15</c:v>
                </c:pt>
                <c:pt idx="9022">
                  <c:v> 20-07-09 03:07:20</c:v>
                </c:pt>
                <c:pt idx="9023">
                  <c:v> 20-07-09 03:07:25</c:v>
                </c:pt>
                <c:pt idx="9024">
                  <c:v> 20-07-09 03:07:30</c:v>
                </c:pt>
                <c:pt idx="9025">
                  <c:v> 20-07-09 03:07:35</c:v>
                </c:pt>
                <c:pt idx="9026">
                  <c:v> 20-07-09 03:07:40</c:v>
                </c:pt>
                <c:pt idx="9027">
                  <c:v> 20-07-09 03:07:45</c:v>
                </c:pt>
                <c:pt idx="9028">
                  <c:v> 20-07-09 03:07:50</c:v>
                </c:pt>
                <c:pt idx="9029">
                  <c:v> 20-07-09 03:07:55</c:v>
                </c:pt>
                <c:pt idx="9030">
                  <c:v> 20-07-09 03:08:00</c:v>
                </c:pt>
                <c:pt idx="9031">
                  <c:v> 20-07-09 03:08:05</c:v>
                </c:pt>
                <c:pt idx="9032">
                  <c:v> 20-07-09 03:08:10</c:v>
                </c:pt>
                <c:pt idx="9033">
                  <c:v> 20-07-09 03:08:15</c:v>
                </c:pt>
                <c:pt idx="9034">
                  <c:v> 20-07-09 03:08:20</c:v>
                </c:pt>
                <c:pt idx="9035">
                  <c:v> 20-07-09 03:08:25</c:v>
                </c:pt>
                <c:pt idx="9036">
                  <c:v> 20-07-09 03:08:30</c:v>
                </c:pt>
                <c:pt idx="9037">
                  <c:v> 20-07-09 03:08:35</c:v>
                </c:pt>
                <c:pt idx="9038">
                  <c:v> 20-07-09 03:08:40</c:v>
                </c:pt>
                <c:pt idx="9039">
                  <c:v> 20-07-09 03:08:45</c:v>
                </c:pt>
                <c:pt idx="9040">
                  <c:v> 20-07-09 03:08:50</c:v>
                </c:pt>
                <c:pt idx="9041">
                  <c:v> 20-07-09 03:08:55</c:v>
                </c:pt>
                <c:pt idx="9042">
                  <c:v> 20-07-09 03:09:00</c:v>
                </c:pt>
                <c:pt idx="9043">
                  <c:v> 20-07-09 03:09:05</c:v>
                </c:pt>
                <c:pt idx="9044">
                  <c:v> 20-07-09 03:09:10</c:v>
                </c:pt>
                <c:pt idx="9045">
                  <c:v> 20-07-09 03:09:15</c:v>
                </c:pt>
                <c:pt idx="9046">
                  <c:v> 20-07-09 03:09:20</c:v>
                </c:pt>
                <c:pt idx="9047">
                  <c:v> 20-07-09 03:09:25</c:v>
                </c:pt>
                <c:pt idx="9048">
                  <c:v> 20-07-09 03:09:30</c:v>
                </c:pt>
                <c:pt idx="9049">
                  <c:v> 20-07-09 03:09:35</c:v>
                </c:pt>
                <c:pt idx="9050">
                  <c:v> 20-07-09 03:09:40</c:v>
                </c:pt>
                <c:pt idx="9051">
                  <c:v> 20-07-09 03:09:45</c:v>
                </c:pt>
                <c:pt idx="9052">
                  <c:v> 20-07-09 03:09:50</c:v>
                </c:pt>
                <c:pt idx="9053">
                  <c:v> 20-07-09 03:09:55</c:v>
                </c:pt>
                <c:pt idx="9054">
                  <c:v> 20-07-09 03:10:00</c:v>
                </c:pt>
                <c:pt idx="9055">
                  <c:v> 20-07-09 03:10:05</c:v>
                </c:pt>
                <c:pt idx="9056">
                  <c:v> 20-07-09 03:10:10</c:v>
                </c:pt>
                <c:pt idx="9057">
                  <c:v> 20-07-09 03:10:15</c:v>
                </c:pt>
                <c:pt idx="9058">
                  <c:v> 20-07-09 03:10:20</c:v>
                </c:pt>
                <c:pt idx="9059">
                  <c:v> 20-07-09 03:10:25</c:v>
                </c:pt>
                <c:pt idx="9060">
                  <c:v> 20-07-09 03:10:30</c:v>
                </c:pt>
                <c:pt idx="9061">
                  <c:v> 20-07-09 03:10:35</c:v>
                </c:pt>
                <c:pt idx="9062">
                  <c:v> 20-07-09 03:10:40</c:v>
                </c:pt>
                <c:pt idx="9063">
                  <c:v> 20-07-09 03:10:45</c:v>
                </c:pt>
                <c:pt idx="9064">
                  <c:v> 20-07-09 03:10:50</c:v>
                </c:pt>
                <c:pt idx="9065">
                  <c:v> 20-07-09 03:10:55</c:v>
                </c:pt>
                <c:pt idx="9066">
                  <c:v> 20-07-09 03:11:00</c:v>
                </c:pt>
                <c:pt idx="9067">
                  <c:v> 20-07-09 03:11:05</c:v>
                </c:pt>
                <c:pt idx="9068">
                  <c:v> 20-07-09 03:11:10</c:v>
                </c:pt>
                <c:pt idx="9069">
                  <c:v> 20-07-09 03:11:15</c:v>
                </c:pt>
                <c:pt idx="9070">
                  <c:v> 20-07-09 03:11:20</c:v>
                </c:pt>
                <c:pt idx="9071">
                  <c:v> 20-07-09 03:11:25</c:v>
                </c:pt>
                <c:pt idx="9072">
                  <c:v> 20-07-09 03:11:30</c:v>
                </c:pt>
                <c:pt idx="9073">
                  <c:v> 20-07-09 03:11:35</c:v>
                </c:pt>
                <c:pt idx="9074">
                  <c:v> 20-07-09 03:11:40</c:v>
                </c:pt>
                <c:pt idx="9075">
                  <c:v> 20-07-09 03:11:45</c:v>
                </c:pt>
                <c:pt idx="9076">
                  <c:v> 20-07-09 03:11:50</c:v>
                </c:pt>
                <c:pt idx="9077">
                  <c:v> 20-07-09 03:11:55</c:v>
                </c:pt>
                <c:pt idx="9078">
                  <c:v> 20-07-09 03:12:00</c:v>
                </c:pt>
                <c:pt idx="9079">
                  <c:v> 20-07-09 03:12:05</c:v>
                </c:pt>
                <c:pt idx="9080">
                  <c:v> 20-07-09 03:12:10</c:v>
                </c:pt>
                <c:pt idx="9081">
                  <c:v> 20-07-09 03:12:15</c:v>
                </c:pt>
                <c:pt idx="9082">
                  <c:v> 20-07-09 03:12:20</c:v>
                </c:pt>
                <c:pt idx="9083">
                  <c:v> 20-07-09 03:12:25</c:v>
                </c:pt>
                <c:pt idx="9084">
                  <c:v> 20-07-09 03:12:30</c:v>
                </c:pt>
                <c:pt idx="9085">
                  <c:v> 20-07-09 03:12:35</c:v>
                </c:pt>
                <c:pt idx="9086">
                  <c:v> 20-07-09 03:12:40</c:v>
                </c:pt>
                <c:pt idx="9087">
                  <c:v> 20-07-09 03:12:45</c:v>
                </c:pt>
                <c:pt idx="9088">
                  <c:v> 20-07-09 03:12:50</c:v>
                </c:pt>
                <c:pt idx="9089">
                  <c:v> 20-07-09 03:13:20</c:v>
                </c:pt>
                <c:pt idx="9090">
                  <c:v> 20-07-09 03:13:25</c:v>
                </c:pt>
                <c:pt idx="9091">
                  <c:v> 20-07-09 03:13:30</c:v>
                </c:pt>
                <c:pt idx="9092">
                  <c:v> 20-07-09 03:13:35</c:v>
                </c:pt>
                <c:pt idx="9093">
                  <c:v> 20-07-09 03:13:40</c:v>
                </c:pt>
                <c:pt idx="9094">
                  <c:v> 20-07-09 03:13:45</c:v>
                </c:pt>
                <c:pt idx="9095">
                  <c:v> 20-07-09 03:13:50</c:v>
                </c:pt>
                <c:pt idx="9096">
                  <c:v> 20-07-09 03:13:55</c:v>
                </c:pt>
                <c:pt idx="9097">
                  <c:v> 20-07-09 03:14:00</c:v>
                </c:pt>
                <c:pt idx="9098">
                  <c:v> 20-07-09 03:14:05</c:v>
                </c:pt>
                <c:pt idx="9099">
                  <c:v> 20-07-09 03:14:10</c:v>
                </c:pt>
                <c:pt idx="9100">
                  <c:v> 20-07-09 03:14:15</c:v>
                </c:pt>
                <c:pt idx="9101">
                  <c:v> 20-07-09 03:14:20</c:v>
                </c:pt>
                <c:pt idx="9102">
                  <c:v> 20-07-09 03:14:25</c:v>
                </c:pt>
                <c:pt idx="9103">
                  <c:v> 20-07-09 03:14:30</c:v>
                </c:pt>
                <c:pt idx="9104">
                  <c:v> 20-07-09 03:14:35</c:v>
                </c:pt>
                <c:pt idx="9105">
                  <c:v> 20-07-09 03:14:40</c:v>
                </c:pt>
                <c:pt idx="9106">
                  <c:v> 20-07-09 03:14:45</c:v>
                </c:pt>
                <c:pt idx="9107">
                  <c:v> 20-07-09 03:14:50</c:v>
                </c:pt>
                <c:pt idx="9108">
                  <c:v> 20-07-09 03:14:55</c:v>
                </c:pt>
                <c:pt idx="9109">
                  <c:v> 20-07-09 03:15:00</c:v>
                </c:pt>
                <c:pt idx="9110">
                  <c:v> 20-07-09 03:15:05</c:v>
                </c:pt>
                <c:pt idx="9111">
                  <c:v> 20-07-09 03:15:10</c:v>
                </c:pt>
                <c:pt idx="9112">
                  <c:v> 20-07-09 03:15:15</c:v>
                </c:pt>
                <c:pt idx="9113">
                  <c:v> 20-07-09 03:15:20</c:v>
                </c:pt>
                <c:pt idx="9114">
                  <c:v> 20-07-09 03:15:25</c:v>
                </c:pt>
                <c:pt idx="9115">
                  <c:v> 20-07-09 03:15:30</c:v>
                </c:pt>
                <c:pt idx="9116">
                  <c:v> 20-07-09 03:15:35</c:v>
                </c:pt>
                <c:pt idx="9117">
                  <c:v> 20-07-09 03:15:40</c:v>
                </c:pt>
                <c:pt idx="9118">
                  <c:v> 20-07-09 03:15:45</c:v>
                </c:pt>
                <c:pt idx="9119">
                  <c:v> 20-07-09 03:15:50</c:v>
                </c:pt>
                <c:pt idx="9120">
                  <c:v> 20-07-09 03:15:55</c:v>
                </c:pt>
                <c:pt idx="9121">
                  <c:v> 20-07-09 03:16:00</c:v>
                </c:pt>
                <c:pt idx="9122">
                  <c:v> 20-07-09 03:16:05</c:v>
                </c:pt>
                <c:pt idx="9123">
                  <c:v> 20-07-09 03:16:10</c:v>
                </c:pt>
                <c:pt idx="9124">
                  <c:v> 20-07-09 03:16:25</c:v>
                </c:pt>
                <c:pt idx="9125">
                  <c:v> 20-07-09 03:16:30</c:v>
                </c:pt>
                <c:pt idx="9126">
                  <c:v> 20-07-09 03:16:35</c:v>
                </c:pt>
                <c:pt idx="9127">
                  <c:v> 20-07-09 03:16:40</c:v>
                </c:pt>
                <c:pt idx="9128">
                  <c:v> 20-07-09 03:16:45</c:v>
                </c:pt>
                <c:pt idx="9129">
                  <c:v> 20-07-09 03:16:50</c:v>
                </c:pt>
                <c:pt idx="9130">
                  <c:v> 20-07-09 03:16:55</c:v>
                </c:pt>
                <c:pt idx="9131">
                  <c:v> 20-07-09 03:17:00</c:v>
                </c:pt>
                <c:pt idx="9132">
                  <c:v> 20-07-09 03:17:05</c:v>
                </c:pt>
                <c:pt idx="9133">
                  <c:v> 20-07-09 03:17:10</c:v>
                </c:pt>
                <c:pt idx="9134">
                  <c:v> 20-07-09 03:17:15</c:v>
                </c:pt>
                <c:pt idx="9135">
                  <c:v> 20-07-09 03:17:20</c:v>
                </c:pt>
                <c:pt idx="9136">
                  <c:v> 20-07-09 03:17:25</c:v>
                </c:pt>
                <c:pt idx="9137">
                  <c:v> 20-07-09 03:17:30</c:v>
                </c:pt>
                <c:pt idx="9138">
                  <c:v> 20-07-09 03:17:35</c:v>
                </c:pt>
                <c:pt idx="9139">
                  <c:v> 20-07-09 03:17:40</c:v>
                </c:pt>
                <c:pt idx="9140">
                  <c:v> 20-07-09 03:17:45</c:v>
                </c:pt>
                <c:pt idx="9141">
                  <c:v> 20-07-09 03:17:50</c:v>
                </c:pt>
                <c:pt idx="9142">
                  <c:v> 20-07-09 03:17:55</c:v>
                </c:pt>
                <c:pt idx="9143">
                  <c:v> 20-07-09 03:18:00</c:v>
                </c:pt>
                <c:pt idx="9144">
                  <c:v> 20-07-09 03:18:05</c:v>
                </c:pt>
                <c:pt idx="9145">
                  <c:v> 20-07-09 03:18:10</c:v>
                </c:pt>
                <c:pt idx="9146">
                  <c:v> 20-07-09 03:18:15</c:v>
                </c:pt>
                <c:pt idx="9147">
                  <c:v> 20-07-09 03:18:20</c:v>
                </c:pt>
                <c:pt idx="9148">
                  <c:v> 20-07-09 03:18:25</c:v>
                </c:pt>
                <c:pt idx="9149">
                  <c:v> 20-07-09 03:18:30</c:v>
                </c:pt>
                <c:pt idx="9150">
                  <c:v> 20-07-09 03:18:35</c:v>
                </c:pt>
                <c:pt idx="9151">
                  <c:v> 20-07-09 03:18:40</c:v>
                </c:pt>
                <c:pt idx="9152">
                  <c:v> 20-07-09 03:18:45</c:v>
                </c:pt>
                <c:pt idx="9153">
                  <c:v> 20-07-09 03:18:50</c:v>
                </c:pt>
                <c:pt idx="9154">
                  <c:v> 20-07-09 03:18:55</c:v>
                </c:pt>
                <c:pt idx="9155">
                  <c:v> 20-07-09 03:19:00</c:v>
                </c:pt>
                <c:pt idx="9156">
                  <c:v> 20-07-09 03:19:05</c:v>
                </c:pt>
                <c:pt idx="9157">
                  <c:v> 20-07-09 03:19:10</c:v>
                </c:pt>
                <c:pt idx="9158">
                  <c:v> 20-07-09 03:19:15</c:v>
                </c:pt>
                <c:pt idx="9159">
                  <c:v> 20-07-09 03:19:20</c:v>
                </c:pt>
                <c:pt idx="9160">
                  <c:v> 20-07-09 03:19:25</c:v>
                </c:pt>
                <c:pt idx="9161">
                  <c:v> 20-07-09 03:19:30</c:v>
                </c:pt>
                <c:pt idx="9162">
                  <c:v> 20-07-09 03:19:35</c:v>
                </c:pt>
                <c:pt idx="9163">
                  <c:v> 20-07-09 03:19:40</c:v>
                </c:pt>
                <c:pt idx="9164">
                  <c:v> 20-07-09 03:19:45</c:v>
                </c:pt>
                <c:pt idx="9165">
                  <c:v> 20-07-09 03:19:50</c:v>
                </c:pt>
                <c:pt idx="9166">
                  <c:v> 20-07-09 03:19:55</c:v>
                </c:pt>
                <c:pt idx="9167">
                  <c:v> 20-07-09 03:20:00</c:v>
                </c:pt>
                <c:pt idx="9168">
                  <c:v> 20-07-09 03:20:05</c:v>
                </c:pt>
                <c:pt idx="9169">
                  <c:v> 20-07-09 03:20:10</c:v>
                </c:pt>
                <c:pt idx="9170">
                  <c:v> 20-07-09 03:20:15</c:v>
                </c:pt>
                <c:pt idx="9171">
                  <c:v> 20-07-09 03:20:20</c:v>
                </c:pt>
                <c:pt idx="9172">
                  <c:v> 20-07-09 03:20:25</c:v>
                </c:pt>
                <c:pt idx="9173">
                  <c:v> 20-07-09 03:20:30</c:v>
                </c:pt>
                <c:pt idx="9174">
                  <c:v> 20-07-09 03:20:35</c:v>
                </c:pt>
                <c:pt idx="9175">
                  <c:v> 20-07-09 03:20:40</c:v>
                </c:pt>
                <c:pt idx="9176">
                  <c:v> 20-07-09 03:20:45</c:v>
                </c:pt>
                <c:pt idx="9177">
                  <c:v> 20-07-09 03:20:50</c:v>
                </c:pt>
                <c:pt idx="9178">
                  <c:v> 20-07-09 03:20:55</c:v>
                </c:pt>
                <c:pt idx="9179">
                  <c:v> 20-07-09 03:21:00</c:v>
                </c:pt>
                <c:pt idx="9180">
                  <c:v> 20-07-09 03:21:05</c:v>
                </c:pt>
                <c:pt idx="9181">
                  <c:v> 20-07-09 03:21:10</c:v>
                </c:pt>
                <c:pt idx="9182">
                  <c:v> 20-07-09 03:21:15</c:v>
                </c:pt>
                <c:pt idx="9183">
                  <c:v> 20-07-09 03:21:20</c:v>
                </c:pt>
                <c:pt idx="9184">
                  <c:v> 20-07-09 03:21:25</c:v>
                </c:pt>
                <c:pt idx="9185">
                  <c:v> 20-07-09 03:21:30</c:v>
                </c:pt>
                <c:pt idx="9186">
                  <c:v> 20-07-09 03:21:35</c:v>
                </c:pt>
                <c:pt idx="9187">
                  <c:v> 20-07-09 03:21:40</c:v>
                </c:pt>
                <c:pt idx="9188">
                  <c:v> 20-07-09 03:21:45</c:v>
                </c:pt>
                <c:pt idx="9189">
                  <c:v> 20-07-09 03:21:50</c:v>
                </c:pt>
                <c:pt idx="9190">
                  <c:v> 20-07-09 03:21:55</c:v>
                </c:pt>
                <c:pt idx="9191">
                  <c:v> 20-07-09 03:22:00</c:v>
                </c:pt>
                <c:pt idx="9192">
                  <c:v> 20-07-09 03:22:05</c:v>
                </c:pt>
                <c:pt idx="9193">
                  <c:v> 20-07-09 03:22:10</c:v>
                </c:pt>
                <c:pt idx="9194">
                  <c:v> 20-07-09 03:22:15</c:v>
                </c:pt>
                <c:pt idx="9195">
                  <c:v> 20-07-09 03:22:20</c:v>
                </c:pt>
                <c:pt idx="9196">
                  <c:v> 20-07-09 03:22:25</c:v>
                </c:pt>
                <c:pt idx="9197">
                  <c:v> 20-07-09 03:22:30</c:v>
                </c:pt>
                <c:pt idx="9198">
                  <c:v> 20-07-09 03:22:35</c:v>
                </c:pt>
                <c:pt idx="9199">
                  <c:v> 20-07-09 03:23:05</c:v>
                </c:pt>
                <c:pt idx="9200">
                  <c:v> 20-07-09 03:23:10</c:v>
                </c:pt>
                <c:pt idx="9201">
                  <c:v> 20-07-09 03:23:15</c:v>
                </c:pt>
                <c:pt idx="9202">
                  <c:v> 20-07-09 03:23:20</c:v>
                </c:pt>
                <c:pt idx="9203">
                  <c:v> 20-07-09 03:23:25</c:v>
                </c:pt>
                <c:pt idx="9204">
                  <c:v> 20-07-09 03:23:30</c:v>
                </c:pt>
                <c:pt idx="9205">
                  <c:v> 20-07-09 03:23:35</c:v>
                </c:pt>
                <c:pt idx="9206">
                  <c:v> 20-07-09 03:23:40</c:v>
                </c:pt>
                <c:pt idx="9207">
                  <c:v> 20-07-09 03:23:45</c:v>
                </c:pt>
                <c:pt idx="9208">
                  <c:v> 20-07-09 03:23:50</c:v>
                </c:pt>
                <c:pt idx="9209">
                  <c:v> 20-07-09 03:23:55</c:v>
                </c:pt>
                <c:pt idx="9210">
                  <c:v> 20-07-09 03:24:00</c:v>
                </c:pt>
                <c:pt idx="9211">
                  <c:v> 20-07-09 03:24:05</c:v>
                </c:pt>
                <c:pt idx="9212">
                  <c:v> 20-07-09 03:24:10</c:v>
                </c:pt>
                <c:pt idx="9213">
                  <c:v> 20-07-09 03:24:15</c:v>
                </c:pt>
                <c:pt idx="9214">
                  <c:v> 20-07-09 03:24:20</c:v>
                </c:pt>
                <c:pt idx="9215">
                  <c:v> 20-07-09 03:24:25</c:v>
                </c:pt>
                <c:pt idx="9216">
                  <c:v> 20-07-09 03:24:30</c:v>
                </c:pt>
                <c:pt idx="9217">
                  <c:v> 20-07-09 03:24:35</c:v>
                </c:pt>
                <c:pt idx="9218">
                  <c:v> 20-07-09 03:24:40</c:v>
                </c:pt>
                <c:pt idx="9219">
                  <c:v> 20-07-09 03:24:45</c:v>
                </c:pt>
                <c:pt idx="9220">
                  <c:v> 20-07-09 03:24:50</c:v>
                </c:pt>
                <c:pt idx="9221">
                  <c:v> 20-07-09 03:24:55</c:v>
                </c:pt>
                <c:pt idx="9222">
                  <c:v> 20-07-09 03:25:00</c:v>
                </c:pt>
                <c:pt idx="9223">
                  <c:v> 20-07-09 03:25:05</c:v>
                </c:pt>
                <c:pt idx="9224">
                  <c:v> 20-07-09 03:25:10</c:v>
                </c:pt>
                <c:pt idx="9225">
                  <c:v> 20-07-09 03:25:15</c:v>
                </c:pt>
                <c:pt idx="9226">
                  <c:v> 20-07-09 03:25:20</c:v>
                </c:pt>
                <c:pt idx="9227">
                  <c:v> 20-07-09 03:25:25</c:v>
                </c:pt>
                <c:pt idx="9228">
                  <c:v> 20-07-09 03:25:30</c:v>
                </c:pt>
                <c:pt idx="9229">
                  <c:v> 20-07-09 03:25:35</c:v>
                </c:pt>
                <c:pt idx="9230">
                  <c:v> 20-07-09 03:25:40</c:v>
                </c:pt>
                <c:pt idx="9231">
                  <c:v> 20-07-09 03:25:45</c:v>
                </c:pt>
                <c:pt idx="9232">
                  <c:v> 20-07-09 03:25:50</c:v>
                </c:pt>
                <c:pt idx="9233">
                  <c:v> 20-07-09 03:25:55</c:v>
                </c:pt>
                <c:pt idx="9234">
                  <c:v> 20-07-09 03:26:00</c:v>
                </c:pt>
                <c:pt idx="9235">
                  <c:v> 20-07-09 03:26:05</c:v>
                </c:pt>
                <c:pt idx="9236">
                  <c:v> 20-07-09 03:26:10</c:v>
                </c:pt>
                <c:pt idx="9237">
                  <c:v> 20-07-09 03:26:15</c:v>
                </c:pt>
                <c:pt idx="9238">
                  <c:v> 20-07-09 03:26:20</c:v>
                </c:pt>
                <c:pt idx="9239">
                  <c:v> 20-07-09 03:26:25</c:v>
                </c:pt>
                <c:pt idx="9240">
                  <c:v> 20-07-09 03:26:30</c:v>
                </c:pt>
                <c:pt idx="9241">
                  <c:v> 20-07-09 03:26:35</c:v>
                </c:pt>
                <c:pt idx="9242">
                  <c:v> 20-07-09 03:26:40</c:v>
                </c:pt>
                <c:pt idx="9243">
                  <c:v> 20-07-09 03:26:45</c:v>
                </c:pt>
                <c:pt idx="9244">
                  <c:v> 20-07-09 03:26:50</c:v>
                </c:pt>
                <c:pt idx="9245">
                  <c:v> 20-07-09 03:26:55</c:v>
                </c:pt>
                <c:pt idx="9246">
                  <c:v> 20-07-09 03:27:00</c:v>
                </c:pt>
                <c:pt idx="9247">
                  <c:v> 20-07-09 03:27:05</c:v>
                </c:pt>
                <c:pt idx="9248">
                  <c:v> 20-07-09 03:27:10</c:v>
                </c:pt>
                <c:pt idx="9249">
                  <c:v> 20-07-09 03:27:15</c:v>
                </c:pt>
                <c:pt idx="9250">
                  <c:v> 20-07-09 03:27:20</c:v>
                </c:pt>
                <c:pt idx="9251">
                  <c:v> 20-07-09 03:27:25</c:v>
                </c:pt>
                <c:pt idx="9252">
                  <c:v> 20-07-09 03:27:30</c:v>
                </c:pt>
                <c:pt idx="9253">
                  <c:v> 20-07-09 03:27:35</c:v>
                </c:pt>
                <c:pt idx="9254">
                  <c:v> 20-07-09 03:27:40</c:v>
                </c:pt>
                <c:pt idx="9255">
                  <c:v> 20-07-09 03:27:45</c:v>
                </c:pt>
                <c:pt idx="9256">
                  <c:v> 20-07-09 03:27:50</c:v>
                </c:pt>
                <c:pt idx="9257">
                  <c:v> 20-07-09 03:27:55</c:v>
                </c:pt>
                <c:pt idx="9258">
                  <c:v> 20-07-09 03:28:00</c:v>
                </c:pt>
                <c:pt idx="9259">
                  <c:v> 20-07-09 03:28:05</c:v>
                </c:pt>
                <c:pt idx="9260">
                  <c:v> 20-07-09 03:28:10</c:v>
                </c:pt>
                <c:pt idx="9261">
                  <c:v> 20-07-09 03:28:15</c:v>
                </c:pt>
                <c:pt idx="9262">
                  <c:v> 20-07-09 03:28:20</c:v>
                </c:pt>
                <c:pt idx="9263">
                  <c:v> 20-07-09 03:28:25</c:v>
                </c:pt>
                <c:pt idx="9264">
                  <c:v> 20-07-09 03:28:30</c:v>
                </c:pt>
                <c:pt idx="9265">
                  <c:v> 20-07-09 03:28:35</c:v>
                </c:pt>
                <c:pt idx="9266">
                  <c:v> 20-07-09 03:28:40</c:v>
                </c:pt>
                <c:pt idx="9267">
                  <c:v> 20-07-09 03:28:45</c:v>
                </c:pt>
                <c:pt idx="9268">
                  <c:v> 20-07-09 03:28:50</c:v>
                </c:pt>
                <c:pt idx="9269">
                  <c:v> 20-07-09 03:28:55</c:v>
                </c:pt>
                <c:pt idx="9270">
                  <c:v> 20-07-09 03:29:00</c:v>
                </c:pt>
                <c:pt idx="9271">
                  <c:v> 20-07-09 03:29:05</c:v>
                </c:pt>
                <c:pt idx="9272">
                  <c:v> 20-07-09 03:29:10</c:v>
                </c:pt>
                <c:pt idx="9273">
                  <c:v> 20-07-09 03:29:15</c:v>
                </c:pt>
                <c:pt idx="9274">
                  <c:v> 20-07-09 03:29:20</c:v>
                </c:pt>
                <c:pt idx="9275">
                  <c:v> 20-07-09 03:29:25</c:v>
                </c:pt>
                <c:pt idx="9276">
                  <c:v> 20-07-09 03:29:30</c:v>
                </c:pt>
                <c:pt idx="9277">
                  <c:v> 20-07-09 03:29:35</c:v>
                </c:pt>
                <c:pt idx="9278">
                  <c:v> 20-07-09 03:29:40</c:v>
                </c:pt>
                <c:pt idx="9279">
                  <c:v> 20-07-09 03:29:45</c:v>
                </c:pt>
                <c:pt idx="9280">
                  <c:v> 20-07-09 03:29:50</c:v>
                </c:pt>
                <c:pt idx="9281">
                  <c:v> 20-07-09 03:29:55</c:v>
                </c:pt>
                <c:pt idx="9282">
                  <c:v> 20-07-09 03:30:00</c:v>
                </c:pt>
                <c:pt idx="9283">
                  <c:v> 20-07-09 03:30:05</c:v>
                </c:pt>
                <c:pt idx="9284">
                  <c:v> 20-07-09 03:30:10</c:v>
                </c:pt>
                <c:pt idx="9285">
                  <c:v> 20-07-09 03:30:15</c:v>
                </c:pt>
                <c:pt idx="9286">
                  <c:v> 20-07-09 03:30:20</c:v>
                </c:pt>
                <c:pt idx="9287">
                  <c:v> 20-07-09 03:30:25</c:v>
                </c:pt>
                <c:pt idx="9288">
                  <c:v> 20-07-09 03:30:30</c:v>
                </c:pt>
                <c:pt idx="9289">
                  <c:v> 20-07-09 03:30:40</c:v>
                </c:pt>
                <c:pt idx="9290">
                  <c:v> 20-07-09 03:30:45</c:v>
                </c:pt>
                <c:pt idx="9291">
                  <c:v> 20-07-09 03:30:50</c:v>
                </c:pt>
                <c:pt idx="9292">
                  <c:v> 20-07-09 03:30:55</c:v>
                </c:pt>
                <c:pt idx="9293">
                  <c:v> 20-07-09 03:31:00</c:v>
                </c:pt>
                <c:pt idx="9294">
                  <c:v> 20-07-09 03:31:05</c:v>
                </c:pt>
                <c:pt idx="9295">
                  <c:v> 20-07-09 03:31:10</c:v>
                </c:pt>
                <c:pt idx="9296">
                  <c:v> 20-07-09 03:31:15</c:v>
                </c:pt>
                <c:pt idx="9297">
                  <c:v> 20-07-09 03:31:20</c:v>
                </c:pt>
                <c:pt idx="9298">
                  <c:v> 20-07-09 03:31:25</c:v>
                </c:pt>
                <c:pt idx="9299">
                  <c:v> 20-07-09 03:31:30</c:v>
                </c:pt>
                <c:pt idx="9300">
                  <c:v> 20-07-09 03:31:35</c:v>
                </c:pt>
                <c:pt idx="9301">
                  <c:v> 20-07-09 03:31:40</c:v>
                </c:pt>
                <c:pt idx="9302">
                  <c:v> 20-07-09 03:31:45</c:v>
                </c:pt>
                <c:pt idx="9303">
                  <c:v> 20-07-09 03:31:50</c:v>
                </c:pt>
                <c:pt idx="9304">
                  <c:v> 20-07-09 03:31:55</c:v>
                </c:pt>
                <c:pt idx="9305">
                  <c:v> 20-07-09 03:32:00</c:v>
                </c:pt>
                <c:pt idx="9306">
                  <c:v> 20-07-09 03:32:05</c:v>
                </c:pt>
                <c:pt idx="9307">
                  <c:v> 20-07-09 03:32:10</c:v>
                </c:pt>
                <c:pt idx="9308">
                  <c:v> 20-07-09 03:32:15</c:v>
                </c:pt>
                <c:pt idx="9309">
                  <c:v> 20-07-09 03:32:20</c:v>
                </c:pt>
                <c:pt idx="9310">
                  <c:v> 20-07-09 03:32:25</c:v>
                </c:pt>
                <c:pt idx="9311">
                  <c:v> 20-07-09 03:32:30</c:v>
                </c:pt>
                <c:pt idx="9312">
                  <c:v> 20-07-09 03:32:35</c:v>
                </c:pt>
                <c:pt idx="9313">
                  <c:v> 20-07-09 03:32:45</c:v>
                </c:pt>
                <c:pt idx="9314">
                  <c:v> 20-07-09 03:32:50</c:v>
                </c:pt>
                <c:pt idx="9315">
                  <c:v> 20-07-09 03:32:55</c:v>
                </c:pt>
                <c:pt idx="9316">
                  <c:v> 20-07-09 03:33:00</c:v>
                </c:pt>
                <c:pt idx="9317">
                  <c:v> 20-07-09 03:33:05</c:v>
                </c:pt>
                <c:pt idx="9318">
                  <c:v> 20-07-09 03:33:10</c:v>
                </c:pt>
                <c:pt idx="9319">
                  <c:v> 20-07-09 03:33:15</c:v>
                </c:pt>
                <c:pt idx="9320">
                  <c:v> 20-07-09 03:33:20</c:v>
                </c:pt>
                <c:pt idx="9321">
                  <c:v> 20-07-09 03:33:25</c:v>
                </c:pt>
                <c:pt idx="9322">
                  <c:v> 20-07-09 03:33:30</c:v>
                </c:pt>
                <c:pt idx="9323">
                  <c:v> 20-07-09 03:33:35</c:v>
                </c:pt>
                <c:pt idx="9324">
                  <c:v> 20-07-09 03:33:40</c:v>
                </c:pt>
                <c:pt idx="9325">
                  <c:v> 20-07-09 03:33:45</c:v>
                </c:pt>
                <c:pt idx="9326">
                  <c:v> 20-07-09 03:33:50</c:v>
                </c:pt>
                <c:pt idx="9327">
                  <c:v> 20-07-09 03:33:55</c:v>
                </c:pt>
                <c:pt idx="9328">
                  <c:v> 20-07-09 03:34:00</c:v>
                </c:pt>
                <c:pt idx="9329">
                  <c:v> 20-07-09 03:34:05</c:v>
                </c:pt>
                <c:pt idx="9330">
                  <c:v> 20-07-09 03:34:10</c:v>
                </c:pt>
                <c:pt idx="9331">
                  <c:v> 20-07-09 03:34:15</c:v>
                </c:pt>
                <c:pt idx="9332">
                  <c:v> 20-07-09 03:34:20</c:v>
                </c:pt>
                <c:pt idx="9333">
                  <c:v> 20-07-09 03:34:25</c:v>
                </c:pt>
                <c:pt idx="9334">
                  <c:v> 20-07-09 03:34:30</c:v>
                </c:pt>
                <c:pt idx="9335">
                  <c:v> 20-07-09 03:34:35</c:v>
                </c:pt>
                <c:pt idx="9336">
                  <c:v> 20-07-09 03:34:40</c:v>
                </c:pt>
                <c:pt idx="9337">
                  <c:v> 20-07-09 03:34:45</c:v>
                </c:pt>
                <c:pt idx="9338">
                  <c:v> 20-07-09 03:34:50</c:v>
                </c:pt>
                <c:pt idx="9339">
                  <c:v> 20-07-09 03:34:55</c:v>
                </c:pt>
                <c:pt idx="9340">
                  <c:v> 20-07-09 03:35:00</c:v>
                </c:pt>
                <c:pt idx="9341">
                  <c:v> 20-07-09 03:35:05</c:v>
                </c:pt>
                <c:pt idx="9342">
                  <c:v> 20-07-09 03:35:10</c:v>
                </c:pt>
                <c:pt idx="9343">
                  <c:v> 20-07-09 03:35:15</c:v>
                </c:pt>
                <c:pt idx="9344">
                  <c:v> 20-07-09 03:35:20</c:v>
                </c:pt>
                <c:pt idx="9345">
                  <c:v> 20-07-09 03:35:25</c:v>
                </c:pt>
                <c:pt idx="9346">
                  <c:v> 20-07-09 03:35:30</c:v>
                </c:pt>
                <c:pt idx="9347">
                  <c:v> 20-07-09 03:35:35</c:v>
                </c:pt>
                <c:pt idx="9348">
                  <c:v> 20-07-09 03:35:40</c:v>
                </c:pt>
                <c:pt idx="9349">
                  <c:v> 20-07-09 03:35:45</c:v>
                </c:pt>
                <c:pt idx="9350">
                  <c:v> 20-07-09 03:35:50</c:v>
                </c:pt>
                <c:pt idx="9351">
                  <c:v> 20-07-09 03:35:55</c:v>
                </c:pt>
                <c:pt idx="9352">
                  <c:v> 20-07-09 03:36:00</c:v>
                </c:pt>
                <c:pt idx="9353">
                  <c:v> 20-07-09 03:36:05</c:v>
                </c:pt>
                <c:pt idx="9354">
                  <c:v> 20-07-09 03:36:10</c:v>
                </c:pt>
                <c:pt idx="9355">
                  <c:v> 20-07-09 03:36:15</c:v>
                </c:pt>
                <c:pt idx="9356">
                  <c:v> 20-07-09 03:36:20</c:v>
                </c:pt>
                <c:pt idx="9357">
                  <c:v> 20-07-09 03:36:25</c:v>
                </c:pt>
                <c:pt idx="9358">
                  <c:v> 20-07-09 03:36:30</c:v>
                </c:pt>
                <c:pt idx="9359">
                  <c:v> 20-07-09 03:36:35</c:v>
                </c:pt>
                <c:pt idx="9360">
                  <c:v> 20-07-09 03:36:40</c:v>
                </c:pt>
                <c:pt idx="9361">
                  <c:v> 20-07-09 03:36:45</c:v>
                </c:pt>
                <c:pt idx="9362">
                  <c:v> 20-07-09 03:36:50</c:v>
                </c:pt>
                <c:pt idx="9363">
                  <c:v> 20-07-09 03:36:55</c:v>
                </c:pt>
                <c:pt idx="9364">
                  <c:v> 20-07-09 03:37:00</c:v>
                </c:pt>
                <c:pt idx="9365">
                  <c:v> 20-07-09 03:37:05</c:v>
                </c:pt>
                <c:pt idx="9366">
                  <c:v> 20-07-09 03:37:10</c:v>
                </c:pt>
                <c:pt idx="9367">
                  <c:v> 20-07-09 03:37:15</c:v>
                </c:pt>
                <c:pt idx="9368">
                  <c:v> 20-07-09 03:37:20</c:v>
                </c:pt>
                <c:pt idx="9369">
                  <c:v> 20-07-09 03:37:25</c:v>
                </c:pt>
                <c:pt idx="9370">
                  <c:v> 20-07-09 03:37:30</c:v>
                </c:pt>
                <c:pt idx="9371">
                  <c:v> 20-07-09 03:37:35</c:v>
                </c:pt>
                <c:pt idx="9372">
                  <c:v> 20-07-09 03:37:40</c:v>
                </c:pt>
                <c:pt idx="9373">
                  <c:v> 20-07-09 03:37:45</c:v>
                </c:pt>
                <c:pt idx="9374">
                  <c:v> 20-07-09 03:37:50</c:v>
                </c:pt>
                <c:pt idx="9375">
                  <c:v> 20-07-09 03:37:55</c:v>
                </c:pt>
                <c:pt idx="9376">
                  <c:v> 20-07-09 03:38:00</c:v>
                </c:pt>
                <c:pt idx="9377">
                  <c:v> 20-07-09 03:38:05</c:v>
                </c:pt>
                <c:pt idx="9378">
                  <c:v> 20-07-09 03:38:10</c:v>
                </c:pt>
                <c:pt idx="9379">
                  <c:v> 20-07-09 03:38:15</c:v>
                </c:pt>
                <c:pt idx="9380">
                  <c:v> 20-07-09 03:38:20</c:v>
                </c:pt>
                <c:pt idx="9381">
                  <c:v> 20-07-09 03:38:25</c:v>
                </c:pt>
                <c:pt idx="9382">
                  <c:v> 20-07-09 03:38:30</c:v>
                </c:pt>
                <c:pt idx="9383">
                  <c:v> 20-07-09 03:38:35</c:v>
                </c:pt>
                <c:pt idx="9384">
                  <c:v> 20-07-09 03:38:40</c:v>
                </c:pt>
                <c:pt idx="9385">
                  <c:v> 20-07-09 03:38:45</c:v>
                </c:pt>
                <c:pt idx="9386">
                  <c:v> 20-07-09 03:38:50</c:v>
                </c:pt>
                <c:pt idx="9387">
                  <c:v> 20-07-09 03:38:55</c:v>
                </c:pt>
                <c:pt idx="9388">
                  <c:v> 20-07-09 03:39:00</c:v>
                </c:pt>
                <c:pt idx="9389">
                  <c:v> 20-07-09 03:39:05</c:v>
                </c:pt>
                <c:pt idx="9390">
                  <c:v> 20-07-09 03:39:10</c:v>
                </c:pt>
                <c:pt idx="9391">
                  <c:v> 20-07-09 03:39:15</c:v>
                </c:pt>
                <c:pt idx="9392">
                  <c:v> 20-07-09 03:39:20</c:v>
                </c:pt>
                <c:pt idx="9393">
                  <c:v> 20-07-09 03:39:25</c:v>
                </c:pt>
                <c:pt idx="9394">
                  <c:v> 20-07-09 03:39:30</c:v>
                </c:pt>
                <c:pt idx="9395">
                  <c:v> 20-07-09 03:39:35</c:v>
                </c:pt>
                <c:pt idx="9396">
                  <c:v> 20-07-09 03:39:40</c:v>
                </c:pt>
                <c:pt idx="9397">
                  <c:v> 20-07-09 03:39:45</c:v>
                </c:pt>
                <c:pt idx="9398">
                  <c:v> 20-07-09 03:39:50</c:v>
                </c:pt>
                <c:pt idx="9399">
                  <c:v> 20-07-09 03:39:55</c:v>
                </c:pt>
                <c:pt idx="9400">
                  <c:v> 20-07-09 03:40:00</c:v>
                </c:pt>
                <c:pt idx="9401">
                  <c:v> 20-07-09 03:40:05</c:v>
                </c:pt>
                <c:pt idx="9402">
                  <c:v> 20-07-09 03:40:10</c:v>
                </c:pt>
                <c:pt idx="9403">
                  <c:v> 20-07-09 03:40:15</c:v>
                </c:pt>
                <c:pt idx="9404">
                  <c:v> 20-07-09 03:40:20</c:v>
                </c:pt>
                <c:pt idx="9405">
                  <c:v> 20-07-09 03:40:25</c:v>
                </c:pt>
                <c:pt idx="9406">
                  <c:v> 20-07-09 03:40:30</c:v>
                </c:pt>
                <c:pt idx="9407">
                  <c:v> 20-07-09 03:40:35</c:v>
                </c:pt>
                <c:pt idx="9408">
                  <c:v> 20-07-09 03:40:40</c:v>
                </c:pt>
                <c:pt idx="9409">
                  <c:v> 20-07-09 03:40:45</c:v>
                </c:pt>
                <c:pt idx="9410">
                  <c:v> 20-07-09 03:40:50</c:v>
                </c:pt>
                <c:pt idx="9411">
                  <c:v> 20-07-09 03:40:55</c:v>
                </c:pt>
                <c:pt idx="9412">
                  <c:v> 20-07-09 03:41:00</c:v>
                </c:pt>
                <c:pt idx="9413">
                  <c:v> 20-07-09 03:41:05</c:v>
                </c:pt>
                <c:pt idx="9414">
                  <c:v> 20-07-09 03:41:10</c:v>
                </c:pt>
                <c:pt idx="9415">
                  <c:v> 20-07-09 03:41:15</c:v>
                </c:pt>
                <c:pt idx="9416">
                  <c:v> 20-07-09 03:41:20</c:v>
                </c:pt>
                <c:pt idx="9417">
                  <c:v> 20-07-09 03:41:25</c:v>
                </c:pt>
                <c:pt idx="9418">
                  <c:v> 20-07-09 03:41:30</c:v>
                </c:pt>
                <c:pt idx="9419">
                  <c:v> 20-07-09 03:41:35</c:v>
                </c:pt>
                <c:pt idx="9420">
                  <c:v> 20-07-09 03:41:40</c:v>
                </c:pt>
                <c:pt idx="9421">
                  <c:v> 20-07-09 03:41:45</c:v>
                </c:pt>
                <c:pt idx="9422">
                  <c:v> 20-07-09 03:41:50</c:v>
                </c:pt>
                <c:pt idx="9423">
                  <c:v> 20-07-09 03:41:55</c:v>
                </c:pt>
                <c:pt idx="9424">
                  <c:v> 20-07-09 03:42:00</c:v>
                </c:pt>
                <c:pt idx="9425">
                  <c:v> 20-07-09 03:42:05</c:v>
                </c:pt>
                <c:pt idx="9426">
                  <c:v> 20-07-09 03:42:10</c:v>
                </c:pt>
                <c:pt idx="9427">
                  <c:v> 20-07-09 03:42:15</c:v>
                </c:pt>
                <c:pt idx="9428">
                  <c:v> 20-07-09 03:42:20</c:v>
                </c:pt>
                <c:pt idx="9429">
                  <c:v> 20-07-09 03:42:25</c:v>
                </c:pt>
                <c:pt idx="9430">
                  <c:v> 20-07-09 03:42:30</c:v>
                </c:pt>
                <c:pt idx="9431">
                  <c:v> 20-07-09 03:42:35</c:v>
                </c:pt>
                <c:pt idx="9432">
                  <c:v> 20-07-09 03:43:25</c:v>
                </c:pt>
                <c:pt idx="9433">
                  <c:v> 20-07-09 03:43:30</c:v>
                </c:pt>
                <c:pt idx="9434">
                  <c:v> 20-07-09 03:43:35</c:v>
                </c:pt>
                <c:pt idx="9435">
                  <c:v> 20-07-09 03:43:40</c:v>
                </c:pt>
                <c:pt idx="9436">
                  <c:v> 20-07-09 03:43:45</c:v>
                </c:pt>
                <c:pt idx="9437">
                  <c:v> 20-07-09 03:43:50</c:v>
                </c:pt>
                <c:pt idx="9438">
                  <c:v> 20-07-09 03:43:55</c:v>
                </c:pt>
                <c:pt idx="9439">
                  <c:v> 20-07-09 03:44:00</c:v>
                </c:pt>
                <c:pt idx="9440">
                  <c:v> 20-07-09 03:44:05</c:v>
                </c:pt>
                <c:pt idx="9441">
                  <c:v> 20-07-09 03:44:10</c:v>
                </c:pt>
                <c:pt idx="9442">
                  <c:v> 20-07-09 03:44:15</c:v>
                </c:pt>
                <c:pt idx="9443">
                  <c:v> 20-07-09 03:44:20</c:v>
                </c:pt>
                <c:pt idx="9444">
                  <c:v> 20-07-09 03:44:25</c:v>
                </c:pt>
                <c:pt idx="9445">
                  <c:v> 20-07-09 03:44:30</c:v>
                </c:pt>
                <c:pt idx="9446">
                  <c:v> 20-07-09 03:44:35</c:v>
                </c:pt>
                <c:pt idx="9447">
                  <c:v> 20-07-09 03:44:55</c:v>
                </c:pt>
                <c:pt idx="9448">
                  <c:v> 20-07-09 03:45:00</c:v>
                </c:pt>
                <c:pt idx="9449">
                  <c:v> 20-07-09 03:45:05</c:v>
                </c:pt>
                <c:pt idx="9450">
                  <c:v> 20-07-09 03:45:10</c:v>
                </c:pt>
                <c:pt idx="9451">
                  <c:v> 20-07-09 03:45:15</c:v>
                </c:pt>
                <c:pt idx="9452">
                  <c:v> 20-07-09 03:45:20</c:v>
                </c:pt>
                <c:pt idx="9453">
                  <c:v> 20-07-09 03:45:25</c:v>
                </c:pt>
                <c:pt idx="9454">
                  <c:v> 20-07-09 03:45:30</c:v>
                </c:pt>
                <c:pt idx="9455">
                  <c:v> 20-07-09 03:45:35</c:v>
                </c:pt>
                <c:pt idx="9456">
                  <c:v> 20-07-09 03:45:40</c:v>
                </c:pt>
                <c:pt idx="9457">
                  <c:v> 20-07-09 03:45:45</c:v>
                </c:pt>
                <c:pt idx="9458">
                  <c:v> 20-07-09 03:45:50</c:v>
                </c:pt>
                <c:pt idx="9459">
                  <c:v> 20-07-09 03:45:55</c:v>
                </c:pt>
                <c:pt idx="9460">
                  <c:v> 20-07-09 03:46:00</c:v>
                </c:pt>
                <c:pt idx="9461">
                  <c:v> 20-07-09 03:46:05</c:v>
                </c:pt>
                <c:pt idx="9462">
                  <c:v> 20-07-09 03:46:10</c:v>
                </c:pt>
                <c:pt idx="9463">
                  <c:v> 20-07-09 03:46:15</c:v>
                </c:pt>
                <c:pt idx="9464">
                  <c:v> 20-07-09 03:46:20</c:v>
                </c:pt>
                <c:pt idx="9465">
                  <c:v> 20-07-09 03:46:25</c:v>
                </c:pt>
                <c:pt idx="9466">
                  <c:v> 20-07-09 03:46:30</c:v>
                </c:pt>
                <c:pt idx="9467">
                  <c:v> 20-07-09 03:46:35</c:v>
                </c:pt>
                <c:pt idx="9468">
                  <c:v> 20-07-09 03:46:40</c:v>
                </c:pt>
                <c:pt idx="9469">
                  <c:v> 20-07-09 03:46:45</c:v>
                </c:pt>
                <c:pt idx="9470">
                  <c:v> 20-07-09 03:46:50</c:v>
                </c:pt>
                <c:pt idx="9471">
                  <c:v> 20-07-09 03:46:55</c:v>
                </c:pt>
                <c:pt idx="9472">
                  <c:v> 20-07-09 03:47:00</c:v>
                </c:pt>
                <c:pt idx="9473">
                  <c:v> 20-07-09 03:47:05</c:v>
                </c:pt>
                <c:pt idx="9474">
                  <c:v> 20-07-09 03:47:10</c:v>
                </c:pt>
                <c:pt idx="9475">
                  <c:v> 20-07-09 03:47:15</c:v>
                </c:pt>
                <c:pt idx="9476">
                  <c:v> 20-07-09 03:47:20</c:v>
                </c:pt>
                <c:pt idx="9477">
                  <c:v> 20-07-09 03:47:25</c:v>
                </c:pt>
                <c:pt idx="9478">
                  <c:v> 20-07-09 03:47:30</c:v>
                </c:pt>
                <c:pt idx="9479">
                  <c:v> 20-07-09 03:47:35</c:v>
                </c:pt>
                <c:pt idx="9480">
                  <c:v> 20-07-09 03:47:40</c:v>
                </c:pt>
                <c:pt idx="9481">
                  <c:v> 20-07-09 03:47:45</c:v>
                </c:pt>
                <c:pt idx="9482">
                  <c:v> 20-07-09 03:47:50</c:v>
                </c:pt>
                <c:pt idx="9483">
                  <c:v> 20-07-09 03:47:55</c:v>
                </c:pt>
                <c:pt idx="9484">
                  <c:v> 20-07-09 03:48:00</c:v>
                </c:pt>
                <c:pt idx="9485">
                  <c:v> 20-07-09 03:48:05</c:v>
                </c:pt>
                <c:pt idx="9486">
                  <c:v> 20-07-09 03:48:10</c:v>
                </c:pt>
                <c:pt idx="9487">
                  <c:v> 20-07-09 03:48:15</c:v>
                </c:pt>
                <c:pt idx="9488">
                  <c:v> 20-07-09 03:48:20</c:v>
                </c:pt>
                <c:pt idx="9489">
                  <c:v> 20-07-09 03:48:25</c:v>
                </c:pt>
                <c:pt idx="9490">
                  <c:v> 20-07-09 03:48:30</c:v>
                </c:pt>
                <c:pt idx="9491">
                  <c:v> 20-07-09 03:48:35</c:v>
                </c:pt>
                <c:pt idx="9492">
                  <c:v> 20-07-09 03:48:40</c:v>
                </c:pt>
                <c:pt idx="9493">
                  <c:v> 20-07-09 03:48:45</c:v>
                </c:pt>
                <c:pt idx="9494">
                  <c:v> 20-07-09 03:48:50</c:v>
                </c:pt>
                <c:pt idx="9495">
                  <c:v> 20-07-09 03:48:55</c:v>
                </c:pt>
                <c:pt idx="9496">
                  <c:v> 20-07-09 03:49:00</c:v>
                </c:pt>
                <c:pt idx="9497">
                  <c:v> 20-07-09 03:49:05</c:v>
                </c:pt>
                <c:pt idx="9498">
                  <c:v> 20-07-09 03:49:10</c:v>
                </c:pt>
                <c:pt idx="9499">
                  <c:v> 20-07-09 03:49:15</c:v>
                </c:pt>
                <c:pt idx="9500">
                  <c:v> 20-07-09 03:49:20</c:v>
                </c:pt>
                <c:pt idx="9501">
                  <c:v> 20-07-09 03:49:25</c:v>
                </c:pt>
                <c:pt idx="9502">
                  <c:v> 20-07-09 03:49:30</c:v>
                </c:pt>
                <c:pt idx="9503">
                  <c:v> 20-07-09 03:49:35</c:v>
                </c:pt>
                <c:pt idx="9504">
                  <c:v> 20-07-09 03:49:40</c:v>
                </c:pt>
                <c:pt idx="9505">
                  <c:v> 20-07-09 03:49:45</c:v>
                </c:pt>
                <c:pt idx="9506">
                  <c:v> 20-07-09 03:49:50</c:v>
                </c:pt>
                <c:pt idx="9507">
                  <c:v> 20-07-09 03:49:55</c:v>
                </c:pt>
                <c:pt idx="9508">
                  <c:v> 20-07-09 03:50:00</c:v>
                </c:pt>
                <c:pt idx="9509">
                  <c:v> 20-07-09 03:50:05</c:v>
                </c:pt>
                <c:pt idx="9510">
                  <c:v> 20-07-09 03:50:10</c:v>
                </c:pt>
                <c:pt idx="9511">
                  <c:v> 20-07-09 03:50:15</c:v>
                </c:pt>
                <c:pt idx="9512">
                  <c:v> 20-07-09 03:50:20</c:v>
                </c:pt>
                <c:pt idx="9513">
                  <c:v> 20-07-09 03:50:25</c:v>
                </c:pt>
                <c:pt idx="9514">
                  <c:v> 20-07-09 03:50:30</c:v>
                </c:pt>
                <c:pt idx="9515">
                  <c:v> 20-07-09 03:50:35</c:v>
                </c:pt>
                <c:pt idx="9516">
                  <c:v> 20-07-09 03:50:40</c:v>
                </c:pt>
                <c:pt idx="9517">
                  <c:v> 20-07-09 03:50:45</c:v>
                </c:pt>
                <c:pt idx="9518">
                  <c:v> 20-07-09 03:50:50</c:v>
                </c:pt>
                <c:pt idx="9519">
                  <c:v> 20-07-09 03:50:55</c:v>
                </c:pt>
                <c:pt idx="9520">
                  <c:v> 20-07-09 03:51:00</c:v>
                </c:pt>
                <c:pt idx="9521">
                  <c:v> 20-07-09 03:51:05</c:v>
                </c:pt>
                <c:pt idx="9522">
                  <c:v> 20-07-09 03:51:10</c:v>
                </c:pt>
                <c:pt idx="9523">
                  <c:v> 20-07-09 03:51:15</c:v>
                </c:pt>
                <c:pt idx="9524">
                  <c:v> 20-07-09 03:51:20</c:v>
                </c:pt>
                <c:pt idx="9525">
                  <c:v> 20-07-09 03:51:25</c:v>
                </c:pt>
                <c:pt idx="9526">
                  <c:v> 20-07-09 03:51:30</c:v>
                </c:pt>
                <c:pt idx="9527">
                  <c:v> 20-07-09 03:51:35</c:v>
                </c:pt>
                <c:pt idx="9528">
                  <c:v> 20-07-09 03:51:40</c:v>
                </c:pt>
                <c:pt idx="9529">
                  <c:v> 20-07-09 03:51:45</c:v>
                </c:pt>
                <c:pt idx="9530">
                  <c:v> 20-07-09 03:51:50</c:v>
                </c:pt>
                <c:pt idx="9531">
                  <c:v> 20-07-09 03:51:55</c:v>
                </c:pt>
                <c:pt idx="9532">
                  <c:v> 20-07-09 03:52:00</c:v>
                </c:pt>
                <c:pt idx="9533">
                  <c:v> 20-07-09 03:52:05</c:v>
                </c:pt>
                <c:pt idx="9534">
                  <c:v> 20-07-09 03:52:10</c:v>
                </c:pt>
                <c:pt idx="9535">
                  <c:v> 20-07-09 03:52:15</c:v>
                </c:pt>
                <c:pt idx="9536">
                  <c:v> 20-07-09 03:52:20</c:v>
                </c:pt>
                <c:pt idx="9537">
                  <c:v> 20-07-09 03:52:25</c:v>
                </c:pt>
                <c:pt idx="9538">
                  <c:v> 20-07-09 03:52:30</c:v>
                </c:pt>
                <c:pt idx="9539">
                  <c:v> 20-07-09 03:52:35</c:v>
                </c:pt>
                <c:pt idx="9540">
                  <c:v> 20-07-09 03:52:41</c:v>
                </c:pt>
                <c:pt idx="9541">
                  <c:v> 20-07-09 03:52:45</c:v>
                </c:pt>
                <c:pt idx="9542">
                  <c:v> 20-07-09 03:52:50</c:v>
                </c:pt>
                <c:pt idx="9543">
                  <c:v> 20-07-09 03:52:55</c:v>
                </c:pt>
                <c:pt idx="9544">
                  <c:v> 20-07-09 03:53:00</c:v>
                </c:pt>
                <c:pt idx="9545">
                  <c:v> 20-07-09 03:53:10</c:v>
                </c:pt>
                <c:pt idx="9546">
                  <c:v> 20-07-09 03:53:15</c:v>
                </c:pt>
                <c:pt idx="9547">
                  <c:v> 20-07-09 03:53:20</c:v>
                </c:pt>
                <c:pt idx="9548">
                  <c:v> 20-07-09 03:53:25</c:v>
                </c:pt>
                <c:pt idx="9549">
                  <c:v> 20-07-09 03:53:30</c:v>
                </c:pt>
                <c:pt idx="9550">
                  <c:v> 20-07-09 03:53:35</c:v>
                </c:pt>
                <c:pt idx="9551">
                  <c:v> 20-07-09 03:53:40</c:v>
                </c:pt>
                <c:pt idx="9552">
                  <c:v> 20-07-09 03:53:45</c:v>
                </c:pt>
                <c:pt idx="9553">
                  <c:v> 20-07-09 03:53:50</c:v>
                </c:pt>
                <c:pt idx="9554">
                  <c:v> 20-07-09 03:53:55</c:v>
                </c:pt>
                <c:pt idx="9555">
                  <c:v> 20-07-09 03:54:00</c:v>
                </c:pt>
                <c:pt idx="9556">
                  <c:v> 20-07-09 03:54:05</c:v>
                </c:pt>
                <c:pt idx="9557">
                  <c:v> 20-07-09 03:54:10</c:v>
                </c:pt>
                <c:pt idx="9558">
                  <c:v> 20-07-09 03:54:15</c:v>
                </c:pt>
                <c:pt idx="9559">
                  <c:v> 20-07-09 03:54:20</c:v>
                </c:pt>
                <c:pt idx="9560">
                  <c:v> 20-07-09 03:54:25</c:v>
                </c:pt>
                <c:pt idx="9561">
                  <c:v> 20-07-09 03:54:30</c:v>
                </c:pt>
                <c:pt idx="9562">
                  <c:v> 20-07-09 03:54:35</c:v>
                </c:pt>
                <c:pt idx="9563">
                  <c:v> 20-07-09 03:54:40</c:v>
                </c:pt>
                <c:pt idx="9564">
                  <c:v> 20-07-09 03:54:45</c:v>
                </c:pt>
                <c:pt idx="9565">
                  <c:v> 20-07-09 03:54:50</c:v>
                </c:pt>
                <c:pt idx="9566">
                  <c:v> 20-07-09 03:54:55</c:v>
                </c:pt>
                <c:pt idx="9567">
                  <c:v> 20-07-09 03:55:00</c:v>
                </c:pt>
                <c:pt idx="9568">
                  <c:v> 20-07-09 03:55:05</c:v>
                </c:pt>
                <c:pt idx="9569">
                  <c:v> 20-07-09 03:55:10</c:v>
                </c:pt>
                <c:pt idx="9570">
                  <c:v> 20-07-09 03:55:15</c:v>
                </c:pt>
                <c:pt idx="9571">
                  <c:v> 20-07-09 03:55:20</c:v>
                </c:pt>
                <c:pt idx="9572">
                  <c:v> 20-07-09 03:55:25</c:v>
                </c:pt>
                <c:pt idx="9573">
                  <c:v> 20-07-09 03:55:30</c:v>
                </c:pt>
                <c:pt idx="9574">
                  <c:v> 20-07-09 03:55:35</c:v>
                </c:pt>
                <c:pt idx="9575">
                  <c:v> 20-07-09 03:55:40</c:v>
                </c:pt>
                <c:pt idx="9576">
                  <c:v> 20-07-09 03:55:45</c:v>
                </c:pt>
                <c:pt idx="9577">
                  <c:v> 20-07-09 03:55:50</c:v>
                </c:pt>
                <c:pt idx="9578">
                  <c:v> 20-07-09 03:55:55</c:v>
                </c:pt>
                <c:pt idx="9579">
                  <c:v> 20-07-09 03:56:00</c:v>
                </c:pt>
                <c:pt idx="9580">
                  <c:v> 20-07-09 03:56:05</c:v>
                </c:pt>
                <c:pt idx="9581">
                  <c:v> 20-07-09 03:56:10</c:v>
                </c:pt>
                <c:pt idx="9582">
                  <c:v> 20-07-09 03:56:15</c:v>
                </c:pt>
                <c:pt idx="9583">
                  <c:v> 20-07-09 03:56:20</c:v>
                </c:pt>
                <c:pt idx="9584">
                  <c:v> 20-07-09 03:56:25</c:v>
                </c:pt>
                <c:pt idx="9585">
                  <c:v> 20-07-09 03:56:30</c:v>
                </c:pt>
                <c:pt idx="9586">
                  <c:v> 20-07-09 03:56:35</c:v>
                </c:pt>
                <c:pt idx="9587">
                  <c:v> 20-07-09 03:56:40</c:v>
                </c:pt>
                <c:pt idx="9588">
                  <c:v> 20-07-09 03:56:45</c:v>
                </c:pt>
                <c:pt idx="9589">
                  <c:v> 20-07-09 03:56:50</c:v>
                </c:pt>
                <c:pt idx="9590">
                  <c:v> 20-07-09 03:56:55</c:v>
                </c:pt>
                <c:pt idx="9591">
                  <c:v> 20-07-09 03:57:00</c:v>
                </c:pt>
                <c:pt idx="9592">
                  <c:v> 20-07-09 03:57:05</c:v>
                </c:pt>
                <c:pt idx="9593">
                  <c:v> 20-07-09 03:57:10</c:v>
                </c:pt>
                <c:pt idx="9594">
                  <c:v> 20-07-09 03:57:15</c:v>
                </c:pt>
                <c:pt idx="9595">
                  <c:v> 20-07-09 03:57:20</c:v>
                </c:pt>
                <c:pt idx="9596">
                  <c:v> 20-07-09 03:57:25</c:v>
                </c:pt>
                <c:pt idx="9597">
                  <c:v> 20-07-09 03:57:30</c:v>
                </c:pt>
                <c:pt idx="9598">
                  <c:v> 20-07-09 03:57:35</c:v>
                </c:pt>
                <c:pt idx="9599">
                  <c:v> 20-07-09 03:57:40</c:v>
                </c:pt>
                <c:pt idx="9600">
                  <c:v> 20-07-09 03:57:45</c:v>
                </c:pt>
                <c:pt idx="9601">
                  <c:v> 20-07-09 03:57:50</c:v>
                </c:pt>
                <c:pt idx="9602">
                  <c:v> 20-07-09 03:57:55</c:v>
                </c:pt>
                <c:pt idx="9603">
                  <c:v> 20-07-09 03:58:00</c:v>
                </c:pt>
                <c:pt idx="9604">
                  <c:v> 20-07-09 03:58:05</c:v>
                </c:pt>
                <c:pt idx="9605">
                  <c:v> 20-07-09 03:58:10</c:v>
                </c:pt>
                <c:pt idx="9606">
                  <c:v> 20-07-09 03:58:15</c:v>
                </c:pt>
                <c:pt idx="9607">
                  <c:v> 20-07-09 03:58:20</c:v>
                </c:pt>
                <c:pt idx="9608">
                  <c:v> 20-07-09 03:58:25</c:v>
                </c:pt>
                <c:pt idx="9609">
                  <c:v> 20-07-09 03:58:30</c:v>
                </c:pt>
                <c:pt idx="9610">
                  <c:v> 20-07-09 03:58:35</c:v>
                </c:pt>
                <c:pt idx="9611">
                  <c:v> 20-07-09 03:58:40</c:v>
                </c:pt>
                <c:pt idx="9612">
                  <c:v> 20-07-09 03:58:45</c:v>
                </c:pt>
                <c:pt idx="9613">
                  <c:v> 20-07-09 03:58:50</c:v>
                </c:pt>
                <c:pt idx="9614">
                  <c:v> 20-07-09 03:58:55</c:v>
                </c:pt>
                <c:pt idx="9615">
                  <c:v> 20-07-09 03:59:00</c:v>
                </c:pt>
                <c:pt idx="9616">
                  <c:v> 20-07-09 03:59:05</c:v>
                </c:pt>
                <c:pt idx="9617">
                  <c:v> 20-07-09 03:59:10</c:v>
                </c:pt>
                <c:pt idx="9618">
                  <c:v> 20-07-09 03:59:15</c:v>
                </c:pt>
                <c:pt idx="9619">
                  <c:v> 20-07-09 03:59:25</c:v>
                </c:pt>
                <c:pt idx="9620">
                  <c:v> 20-07-09 03:59:30</c:v>
                </c:pt>
                <c:pt idx="9621">
                  <c:v> 20-07-09 03:59:35</c:v>
                </c:pt>
                <c:pt idx="9622">
                  <c:v> 20-07-09 03:59:40</c:v>
                </c:pt>
                <c:pt idx="9623">
                  <c:v> 20-07-09 03:59:45</c:v>
                </c:pt>
                <c:pt idx="9624">
                  <c:v> 20-07-09 03:59:50</c:v>
                </c:pt>
                <c:pt idx="9625">
                  <c:v> 20-07-09 03:59:55</c:v>
                </c:pt>
                <c:pt idx="9626">
                  <c:v> 20-07-09 04:00:00</c:v>
                </c:pt>
                <c:pt idx="9627">
                  <c:v> 20-07-09 04:00:05</c:v>
                </c:pt>
                <c:pt idx="9628">
                  <c:v> 20-07-09 04:00:10</c:v>
                </c:pt>
                <c:pt idx="9629">
                  <c:v> 20-07-09 04:00:15</c:v>
                </c:pt>
                <c:pt idx="9630">
                  <c:v> 20-07-09 04:00:20</c:v>
                </c:pt>
                <c:pt idx="9631">
                  <c:v> 20-07-09 04:00:25</c:v>
                </c:pt>
                <c:pt idx="9632">
                  <c:v> 20-07-09 04:00:30</c:v>
                </c:pt>
                <c:pt idx="9633">
                  <c:v> 20-07-09 04:00:35</c:v>
                </c:pt>
                <c:pt idx="9634">
                  <c:v> 20-07-09 04:00:40</c:v>
                </c:pt>
                <c:pt idx="9635">
                  <c:v> 20-07-09 04:00:45</c:v>
                </c:pt>
                <c:pt idx="9636">
                  <c:v> 20-07-09 04:00:50</c:v>
                </c:pt>
                <c:pt idx="9637">
                  <c:v> 20-07-09 04:00:55</c:v>
                </c:pt>
                <c:pt idx="9638">
                  <c:v> 20-07-09 04:01:00</c:v>
                </c:pt>
                <c:pt idx="9639">
                  <c:v> 20-07-09 04:01:05</c:v>
                </c:pt>
                <c:pt idx="9640">
                  <c:v> 20-07-09 04:01:10</c:v>
                </c:pt>
                <c:pt idx="9641">
                  <c:v> 20-07-09 04:01:15</c:v>
                </c:pt>
                <c:pt idx="9642">
                  <c:v> 20-07-09 04:01:20</c:v>
                </c:pt>
                <c:pt idx="9643">
                  <c:v> 20-07-09 04:01:25</c:v>
                </c:pt>
                <c:pt idx="9644">
                  <c:v> 20-07-09 04:01:30</c:v>
                </c:pt>
                <c:pt idx="9645">
                  <c:v> 20-07-09 04:01:35</c:v>
                </c:pt>
                <c:pt idx="9646">
                  <c:v> 20-07-09 04:01:40</c:v>
                </c:pt>
                <c:pt idx="9647">
                  <c:v> 20-07-09 04:01:45</c:v>
                </c:pt>
                <c:pt idx="9648">
                  <c:v> 20-07-09 04:01:50</c:v>
                </c:pt>
                <c:pt idx="9649">
                  <c:v> 20-07-09 04:01:55</c:v>
                </c:pt>
                <c:pt idx="9650">
                  <c:v> 20-07-09 04:02:00</c:v>
                </c:pt>
                <c:pt idx="9651">
                  <c:v> 20-07-09 04:02:05</c:v>
                </c:pt>
                <c:pt idx="9652">
                  <c:v> 20-07-09 04:02:10</c:v>
                </c:pt>
                <c:pt idx="9653">
                  <c:v> 20-07-09 04:02:15</c:v>
                </c:pt>
                <c:pt idx="9654">
                  <c:v> 20-07-09 04:02:20</c:v>
                </c:pt>
                <c:pt idx="9655">
                  <c:v> 20-07-09 04:02:25</c:v>
                </c:pt>
                <c:pt idx="9656">
                  <c:v> 20-07-09 04:02:30</c:v>
                </c:pt>
                <c:pt idx="9657">
                  <c:v> 20-07-09 04:02:35</c:v>
                </c:pt>
                <c:pt idx="9658">
                  <c:v> 20-07-09 04:02:40</c:v>
                </c:pt>
                <c:pt idx="9659">
                  <c:v> 20-07-09 04:02:45</c:v>
                </c:pt>
                <c:pt idx="9660">
                  <c:v> 20-07-09 04:02:50</c:v>
                </c:pt>
                <c:pt idx="9661">
                  <c:v> 20-07-09 04:02:55</c:v>
                </c:pt>
                <c:pt idx="9662">
                  <c:v> 20-07-09 04:03:00</c:v>
                </c:pt>
                <c:pt idx="9663">
                  <c:v> 20-07-09 04:03:05</c:v>
                </c:pt>
                <c:pt idx="9664">
                  <c:v> 20-07-09 04:03:10</c:v>
                </c:pt>
                <c:pt idx="9665">
                  <c:v> 20-07-09 04:03:15</c:v>
                </c:pt>
                <c:pt idx="9666">
                  <c:v> 20-07-09 04:03:20</c:v>
                </c:pt>
                <c:pt idx="9667">
                  <c:v> 20-07-09 04:03:40</c:v>
                </c:pt>
                <c:pt idx="9668">
                  <c:v> 20-07-09 04:03:45</c:v>
                </c:pt>
                <c:pt idx="9669">
                  <c:v> 20-07-09 04:03:50</c:v>
                </c:pt>
                <c:pt idx="9670">
                  <c:v> 20-07-09 04:03:55</c:v>
                </c:pt>
                <c:pt idx="9671">
                  <c:v> 20-07-09 04:04:00</c:v>
                </c:pt>
                <c:pt idx="9672">
                  <c:v> 20-07-09 04:04:05</c:v>
                </c:pt>
                <c:pt idx="9673">
                  <c:v> 20-07-09 04:04:10</c:v>
                </c:pt>
                <c:pt idx="9674">
                  <c:v> 20-07-09 04:04:15</c:v>
                </c:pt>
                <c:pt idx="9675">
                  <c:v> 20-07-09 04:04:20</c:v>
                </c:pt>
                <c:pt idx="9676">
                  <c:v> 20-07-09 04:04:25</c:v>
                </c:pt>
                <c:pt idx="9677">
                  <c:v> 20-07-09 04:04:30</c:v>
                </c:pt>
                <c:pt idx="9678">
                  <c:v> 20-07-09 04:04:35</c:v>
                </c:pt>
                <c:pt idx="9679">
                  <c:v> 20-07-09 04:04:40</c:v>
                </c:pt>
                <c:pt idx="9680">
                  <c:v> 20-07-09 04:04:45</c:v>
                </c:pt>
                <c:pt idx="9681">
                  <c:v> 20-07-09 04:04:50</c:v>
                </c:pt>
                <c:pt idx="9682">
                  <c:v> 20-07-09 04:04:55</c:v>
                </c:pt>
                <c:pt idx="9683">
                  <c:v> 20-07-09 04:05:00</c:v>
                </c:pt>
                <c:pt idx="9684">
                  <c:v> 20-07-09 04:05:05</c:v>
                </c:pt>
                <c:pt idx="9685">
                  <c:v> 20-07-09 04:05:10</c:v>
                </c:pt>
                <c:pt idx="9686">
                  <c:v> 20-07-09 04:05:15</c:v>
                </c:pt>
                <c:pt idx="9687">
                  <c:v> 20-07-09 04:05:25</c:v>
                </c:pt>
                <c:pt idx="9688">
                  <c:v> 20-07-09 04:05:30</c:v>
                </c:pt>
                <c:pt idx="9689">
                  <c:v> 20-07-09 04:05:35</c:v>
                </c:pt>
                <c:pt idx="9690">
                  <c:v> 20-07-09 04:05:40</c:v>
                </c:pt>
                <c:pt idx="9691">
                  <c:v> 20-07-09 04:05:45</c:v>
                </c:pt>
                <c:pt idx="9692">
                  <c:v> 20-07-09 04:05:50</c:v>
                </c:pt>
                <c:pt idx="9693">
                  <c:v> 20-07-09 04:05:55</c:v>
                </c:pt>
                <c:pt idx="9694">
                  <c:v> 20-07-09 04:06:00</c:v>
                </c:pt>
                <c:pt idx="9695">
                  <c:v> 20-07-09 04:06:05</c:v>
                </c:pt>
                <c:pt idx="9696">
                  <c:v> 20-07-09 04:06:10</c:v>
                </c:pt>
                <c:pt idx="9697">
                  <c:v> 20-07-09 04:06:15</c:v>
                </c:pt>
                <c:pt idx="9698">
                  <c:v> 20-07-09 04:06:20</c:v>
                </c:pt>
                <c:pt idx="9699">
                  <c:v> 20-07-09 04:06:25</c:v>
                </c:pt>
                <c:pt idx="9700">
                  <c:v> 20-07-09 04:06:30</c:v>
                </c:pt>
                <c:pt idx="9701">
                  <c:v> 20-07-09 04:06:35</c:v>
                </c:pt>
                <c:pt idx="9702">
                  <c:v> 20-07-09 04:06:40</c:v>
                </c:pt>
                <c:pt idx="9703">
                  <c:v> 20-07-09 04:06:45</c:v>
                </c:pt>
                <c:pt idx="9704">
                  <c:v> 20-07-09 04:06:50</c:v>
                </c:pt>
                <c:pt idx="9705">
                  <c:v> 20-07-09 04:06:55</c:v>
                </c:pt>
                <c:pt idx="9706">
                  <c:v> 20-07-09 04:07:00</c:v>
                </c:pt>
                <c:pt idx="9707">
                  <c:v> 20-07-09 04:07:05</c:v>
                </c:pt>
                <c:pt idx="9708">
                  <c:v> 20-07-09 04:07:10</c:v>
                </c:pt>
                <c:pt idx="9709">
                  <c:v> 20-07-09 04:07:15</c:v>
                </c:pt>
                <c:pt idx="9710">
                  <c:v> 20-07-09 04:07:20</c:v>
                </c:pt>
                <c:pt idx="9711">
                  <c:v> 20-07-09 04:07:25</c:v>
                </c:pt>
                <c:pt idx="9712">
                  <c:v> 20-07-09 04:07:30</c:v>
                </c:pt>
                <c:pt idx="9713">
                  <c:v> 20-07-09 04:07:35</c:v>
                </c:pt>
                <c:pt idx="9714">
                  <c:v> 20-07-09 04:07:40</c:v>
                </c:pt>
                <c:pt idx="9715">
                  <c:v> 20-07-09 04:07:45</c:v>
                </c:pt>
                <c:pt idx="9716">
                  <c:v> 20-07-09 04:07:50</c:v>
                </c:pt>
                <c:pt idx="9717">
                  <c:v> 20-07-09 04:07:55</c:v>
                </c:pt>
                <c:pt idx="9718">
                  <c:v> 20-07-09 04:08:00</c:v>
                </c:pt>
                <c:pt idx="9719">
                  <c:v> 20-07-09 04:08:05</c:v>
                </c:pt>
                <c:pt idx="9720">
                  <c:v> 20-07-09 04:08:10</c:v>
                </c:pt>
                <c:pt idx="9721">
                  <c:v> 20-07-09 04:08:15</c:v>
                </c:pt>
                <c:pt idx="9722">
                  <c:v> 20-07-09 04:08:20</c:v>
                </c:pt>
                <c:pt idx="9723">
                  <c:v> 20-07-09 04:08:25</c:v>
                </c:pt>
                <c:pt idx="9724">
                  <c:v> 20-07-09 04:08:30</c:v>
                </c:pt>
                <c:pt idx="9725">
                  <c:v> 20-07-09 04:08:35</c:v>
                </c:pt>
                <c:pt idx="9726">
                  <c:v> 20-07-09 04:08:40</c:v>
                </c:pt>
                <c:pt idx="9727">
                  <c:v> 20-07-09 04:08:45</c:v>
                </c:pt>
                <c:pt idx="9728">
                  <c:v> 20-07-09 04:08:50</c:v>
                </c:pt>
                <c:pt idx="9729">
                  <c:v> 20-07-09 04:08:55</c:v>
                </c:pt>
                <c:pt idx="9730">
                  <c:v> 20-07-09 04:09:00</c:v>
                </c:pt>
                <c:pt idx="9731">
                  <c:v> 20-07-09 04:09:05</c:v>
                </c:pt>
                <c:pt idx="9732">
                  <c:v> 20-07-09 04:09:10</c:v>
                </c:pt>
                <c:pt idx="9733">
                  <c:v> 20-07-09 04:09:15</c:v>
                </c:pt>
                <c:pt idx="9734">
                  <c:v> 20-07-09 04:09:20</c:v>
                </c:pt>
                <c:pt idx="9735">
                  <c:v> 20-07-09 04:09:25</c:v>
                </c:pt>
                <c:pt idx="9736">
                  <c:v> 20-07-09 04:09:30</c:v>
                </c:pt>
                <c:pt idx="9737">
                  <c:v> 20-07-09 04:09:35</c:v>
                </c:pt>
                <c:pt idx="9738">
                  <c:v> 20-07-09 04:09:40</c:v>
                </c:pt>
                <c:pt idx="9739">
                  <c:v> 20-07-09 04:09:45</c:v>
                </c:pt>
                <c:pt idx="9740">
                  <c:v> 20-07-09 04:09:50</c:v>
                </c:pt>
                <c:pt idx="9741">
                  <c:v> 20-07-09 04:09:55</c:v>
                </c:pt>
                <c:pt idx="9742">
                  <c:v> 20-07-09 04:10:00</c:v>
                </c:pt>
                <c:pt idx="9743">
                  <c:v> 20-07-09 04:10:05</c:v>
                </c:pt>
                <c:pt idx="9744">
                  <c:v> 20-07-09 04:10:10</c:v>
                </c:pt>
                <c:pt idx="9745">
                  <c:v> 20-07-09 04:10:15</c:v>
                </c:pt>
                <c:pt idx="9746">
                  <c:v> 20-07-09 04:10:20</c:v>
                </c:pt>
                <c:pt idx="9747">
                  <c:v> 20-07-09 04:10:25</c:v>
                </c:pt>
                <c:pt idx="9748">
                  <c:v> 20-07-09 04:10:30</c:v>
                </c:pt>
                <c:pt idx="9749">
                  <c:v> 20-07-09 04:10:35</c:v>
                </c:pt>
                <c:pt idx="9750">
                  <c:v> 20-07-09 04:10:40</c:v>
                </c:pt>
                <c:pt idx="9751">
                  <c:v> 20-07-09 04:10:45</c:v>
                </c:pt>
                <c:pt idx="9752">
                  <c:v> 20-07-09 04:10:50</c:v>
                </c:pt>
                <c:pt idx="9753">
                  <c:v> 20-07-09 04:10:55</c:v>
                </c:pt>
                <c:pt idx="9754">
                  <c:v> 20-07-09 04:11:00</c:v>
                </c:pt>
                <c:pt idx="9755">
                  <c:v> 20-07-09 04:11:05</c:v>
                </c:pt>
                <c:pt idx="9756">
                  <c:v> 20-07-09 04:11:10</c:v>
                </c:pt>
                <c:pt idx="9757">
                  <c:v> 20-07-09 04:11:15</c:v>
                </c:pt>
                <c:pt idx="9758">
                  <c:v> 20-07-09 04:11:20</c:v>
                </c:pt>
                <c:pt idx="9759">
                  <c:v> 20-07-09 04:11:25</c:v>
                </c:pt>
                <c:pt idx="9760">
                  <c:v> 20-07-09 04:11:30</c:v>
                </c:pt>
                <c:pt idx="9761">
                  <c:v> 20-07-09 04:11:35</c:v>
                </c:pt>
                <c:pt idx="9762">
                  <c:v> 20-07-09 04:11:40</c:v>
                </c:pt>
                <c:pt idx="9763">
                  <c:v> 20-07-09 04:11:45</c:v>
                </c:pt>
                <c:pt idx="9764">
                  <c:v> 20-07-09 04:11:50</c:v>
                </c:pt>
                <c:pt idx="9765">
                  <c:v> 20-07-09 04:11:55</c:v>
                </c:pt>
                <c:pt idx="9766">
                  <c:v> 20-07-09 04:12:00</c:v>
                </c:pt>
                <c:pt idx="9767">
                  <c:v> 20-07-09 04:12:05</c:v>
                </c:pt>
                <c:pt idx="9768">
                  <c:v> 20-07-09 04:12:10</c:v>
                </c:pt>
                <c:pt idx="9769">
                  <c:v> 20-07-09 04:12:15</c:v>
                </c:pt>
                <c:pt idx="9770">
                  <c:v> 20-07-09 04:12:20</c:v>
                </c:pt>
                <c:pt idx="9771">
                  <c:v> 20-07-09 04:12:25</c:v>
                </c:pt>
                <c:pt idx="9772">
                  <c:v> 20-07-09 04:12:30</c:v>
                </c:pt>
                <c:pt idx="9773">
                  <c:v> 20-07-09 04:12:35</c:v>
                </c:pt>
                <c:pt idx="9774">
                  <c:v> 20-07-09 04:12:40</c:v>
                </c:pt>
                <c:pt idx="9775">
                  <c:v> 20-07-09 04:12:45</c:v>
                </c:pt>
                <c:pt idx="9776">
                  <c:v> 20-07-09 04:12:50</c:v>
                </c:pt>
                <c:pt idx="9777">
                  <c:v> 20-07-09 04:12:55</c:v>
                </c:pt>
                <c:pt idx="9778">
                  <c:v> 20-07-09 04:13:00</c:v>
                </c:pt>
                <c:pt idx="9779">
                  <c:v> 20-07-09 04:13:10</c:v>
                </c:pt>
                <c:pt idx="9780">
                  <c:v> 20-07-09 04:13:15</c:v>
                </c:pt>
                <c:pt idx="9781">
                  <c:v> 20-07-09 04:13:20</c:v>
                </c:pt>
                <c:pt idx="9782">
                  <c:v> 20-07-09 04:13:25</c:v>
                </c:pt>
                <c:pt idx="9783">
                  <c:v> 20-07-09 04:13:30</c:v>
                </c:pt>
                <c:pt idx="9784">
                  <c:v> 20-07-09 04:13:35</c:v>
                </c:pt>
                <c:pt idx="9785">
                  <c:v> 20-07-09 04:13:40</c:v>
                </c:pt>
                <c:pt idx="9786">
                  <c:v> 20-07-09 04:13:45</c:v>
                </c:pt>
                <c:pt idx="9787">
                  <c:v> 20-07-09 04:13:50</c:v>
                </c:pt>
                <c:pt idx="9788">
                  <c:v> 20-07-09 04:13:55</c:v>
                </c:pt>
                <c:pt idx="9789">
                  <c:v> 20-07-09 04:14:00</c:v>
                </c:pt>
                <c:pt idx="9790">
                  <c:v> 20-07-09 04:14:05</c:v>
                </c:pt>
                <c:pt idx="9791">
                  <c:v> 20-07-09 04:14:10</c:v>
                </c:pt>
                <c:pt idx="9792">
                  <c:v> 20-07-09 04:14:15</c:v>
                </c:pt>
                <c:pt idx="9793">
                  <c:v> 20-07-09 04:14:20</c:v>
                </c:pt>
                <c:pt idx="9794">
                  <c:v> 20-07-09 04:14:25</c:v>
                </c:pt>
                <c:pt idx="9795">
                  <c:v> 20-07-09 04:14:30</c:v>
                </c:pt>
                <c:pt idx="9796">
                  <c:v> 20-07-09 04:14:35</c:v>
                </c:pt>
                <c:pt idx="9797">
                  <c:v> 20-07-09 04:14:40</c:v>
                </c:pt>
                <c:pt idx="9798">
                  <c:v> 20-07-09 04:14:45</c:v>
                </c:pt>
                <c:pt idx="9799">
                  <c:v> 20-07-09 04:14:50</c:v>
                </c:pt>
                <c:pt idx="9800">
                  <c:v> 20-07-09 04:14:55</c:v>
                </c:pt>
                <c:pt idx="9801">
                  <c:v> 20-07-09 04:15:00</c:v>
                </c:pt>
                <c:pt idx="9802">
                  <c:v> 20-07-09 04:15:05</c:v>
                </c:pt>
                <c:pt idx="9803">
                  <c:v> 20-07-09 04:15:10</c:v>
                </c:pt>
                <c:pt idx="9804">
                  <c:v> 20-07-09 04:15:15</c:v>
                </c:pt>
                <c:pt idx="9805">
                  <c:v> 20-07-09 04:15:20</c:v>
                </c:pt>
                <c:pt idx="9806">
                  <c:v> 20-07-09 04:15:25</c:v>
                </c:pt>
                <c:pt idx="9807">
                  <c:v> 20-07-09 04:15:30</c:v>
                </c:pt>
                <c:pt idx="9808">
                  <c:v> 20-07-09 04:15:35</c:v>
                </c:pt>
                <c:pt idx="9809">
                  <c:v> 20-07-09 04:15:40</c:v>
                </c:pt>
                <c:pt idx="9810">
                  <c:v> 20-07-09 04:15:45</c:v>
                </c:pt>
                <c:pt idx="9811">
                  <c:v> 20-07-09 04:15:50</c:v>
                </c:pt>
                <c:pt idx="9812">
                  <c:v> 20-07-09 04:15:55</c:v>
                </c:pt>
                <c:pt idx="9813">
                  <c:v> 20-07-09 04:16:00</c:v>
                </c:pt>
                <c:pt idx="9814">
                  <c:v> 20-07-09 04:16:05</c:v>
                </c:pt>
                <c:pt idx="9815">
                  <c:v> 20-07-09 04:16:10</c:v>
                </c:pt>
                <c:pt idx="9816">
                  <c:v> 20-07-09 04:16:15</c:v>
                </c:pt>
                <c:pt idx="9817">
                  <c:v> 20-07-09 04:16:20</c:v>
                </c:pt>
                <c:pt idx="9818">
                  <c:v> 20-07-09 04:16:25</c:v>
                </c:pt>
                <c:pt idx="9819">
                  <c:v> 20-07-09 04:16:30</c:v>
                </c:pt>
                <c:pt idx="9820">
                  <c:v> 20-07-09 04:16:35</c:v>
                </c:pt>
                <c:pt idx="9821">
                  <c:v> 20-07-09 04:16:40</c:v>
                </c:pt>
                <c:pt idx="9822">
                  <c:v> 20-07-09 04:16:45</c:v>
                </c:pt>
                <c:pt idx="9823">
                  <c:v> 20-07-09 04:16:50</c:v>
                </c:pt>
                <c:pt idx="9824">
                  <c:v> 20-07-09 04:16:55</c:v>
                </c:pt>
                <c:pt idx="9825">
                  <c:v> 20-07-09 04:17:00</c:v>
                </c:pt>
                <c:pt idx="9826">
                  <c:v> 20-07-09 04:17:05</c:v>
                </c:pt>
                <c:pt idx="9827">
                  <c:v> 20-07-09 04:17:10</c:v>
                </c:pt>
                <c:pt idx="9828">
                  <c:v> 20-07-09 04:17:15</c:v>
                </c:pt>
                <c:pt idx="9829">
                  <c:v> 20-07-09 04:17:20</c:v>
                </c:pt>
                <c:pt idx="9830">
                  <c:v> 20-07-09 04:17:25</c:v>
                </c:pt>
                <c:pt idx="9831">
                  <c:v> 20-07-09 04:17:30</c:v>
                </c:pt>
                <c:pt idx="9832">
                  <c:v> 20-07-09 04:17:35</c:v>
                </c:pt>
                <c:pt idx="9833">
                  <c:v> 20-07-09 04:17:40</c:v>
                </c:pt>
                <c:pt idx="9834">
                  <c:v> 20-07-09 04:17:45</c:v>
                </c:pt>
                <c:pt idx="9835">
                  <c:v> 20-07-09 04:17:50</c:v>
                </c:pt>
                <c:pt idx="9836">
                  <c:v> 20-07-09 04:17:55</c:v>
                </c:pt>
                <c:pt idx="9837">
                  <c:v> 20-07-09 04:18:00</c:v>
                </c:pt>
                <c:pt idx="9838">
                  <c:v> 20-07-09 04:18:05</c:v>
                </c:pt>
                <c:pt idx="9839">
                  <c:v> 20-07-09 04:18:10</c:v>
                </c:pt>
                <c:pt idx="9840">
                  <c:v> 20-07-09 04:18:15</c:v>
                </c:pt>
                <c:pt idx="9841">
                  <c:v> 20-07-09 04:18:20</c:v>
                </c:pt>
                <c:pt idx="9842">
                  <c:v> 20-07-09 04:18:25</c:v>
                </c:pt>
                <c:pt idx="9843">
                  <c:v> 20-07-09 04:18:55</c:v>
                </c:pt>
                <c:pt idx="9844">
                  <c:v> 20-07-09 04:19:00</c:v>
                </c:pt>
                <c:pt idx="9845">
                  <c:v> 20-07-09 04:19:05</c:v>
                </c:pt>
                <c:pt idx="9846">
                  <c:v> 20-07-09 04:19:10</c:v>
                </c:pt>
                <c:pt idx="9847">
                  <c:v> 20-07-09 04:19:15</c:v>
                </c:pt>
                <c:pt idx="9848">
                  <c:v> 20-07-09 04:19:20</c:v>
                </c:pt>
                <c:pt idx="9849">
                  <c:v> 20-07-09 04:19:25</c:v>
                </c:pt>
                <c:pt idx="9850">
                  <c:v> 20-07-09 04:19:30</c:v>
                </c:pt>
                <c:pt idx="9851">
                  <c:v> 20-07-09 04:19:35</c:v>
                </c:pt>
                <c:pt idx="9852">
                  <c:v> 20-07-09 04:19:40</c:v>
                </c:pt>
                <c:pt idx="9853">
                  <c:v> 20-07-09 04:19:45</c:v>
                </c:pt>
                <c:pt idx="9854">
                  <c:v> 20-07-09 04:19:50</c:v>
                </c:pt>
                <c:pt idx="9855">
                  <c:v> 20-07-09 04:19:55</c:v>
                </c:pt>
                <c:pt idx="9856">
                  <c:v> 20-07-09 04:20:00</c:v>
                </c:pt>
                <c:pt idx="9857">
                  <c:v> 20-07-09 04:20:05</c:v>
                </c:pt>
                <c:pt idx="9858">
                  <c:v> 20-07-09 04:20:10</c:v>
                </c:pt>
                <c:pt idx="9859">
                  <c:v> 20-07-09 04:20:15</c:v>
                </c:pt>
                <c:pt idx="9860">
                  <c:v> 20-07-09 04:20:20</c:v>
                </c:pt>
                <c:pt idx="9861">
                  <c:v> 20-07-09 04:22:35</c:v>
                </c:pt>
                <c:pt idx="9862">
                  <c:v> 20-07-09 04:22:40</c:v>
                </c:pt>
                <c:pt idx="9863">
                  <c:v> 20-07-09 04:22:45</c:v>
                </c:pt>
                <c:pt idx="9864">
                  <c:v> 20-07-09 04:22:50</c:v>
                </c:pt>
                <c:pt idx="9865">
                  <c:v> 20-07-09 04:22:55</c:v>
                </c:pt>
                <c:pt idx="9866">
                  <c:v> 20-07-09 04:23:00</c:v>
                </c:pt>
                <c:pt idx="9867">
                  <c:v> 20-07-09 04:23:05</c:v>
                </c:pt>
                <c:pt idx="9868">
                  <c:v> 20-07-09 04:23:10</c:v>
                </c:pt>
                <c:pt idx="9869">
                  <c:v> 20-07-09 04:23:15</c:v>
                </c:pt>
                <c:pt idx="9870">
                  <c:v> 20-07-09 04:23:20</c:v>
                </c:pt>
                <c:pt idx="9871">
                  <c:v> 20-07-09 04:23:25</c:v>
                </c:pt>
                <c:pt idx="9872">
                  <c:v> 20-07-09 04:23:30</c:v>
                </c:pt>
                <c:pt idx="9873">
                  <c:v> 20-07-09 04:23:45</c:v>
                </c:pt>
                <c:pt idx="9874">
                  <c:v> 20-07-09 04:23:50</c:v>
                </c:pt>
                <c:pt idx="9875">
                  <c:v> 20-07-09 04:23:55</c:v>
                </c:pt>
                <c:pt idx="9876">
                  <c:v> 20-07-09 04:24:00</c:v>
                </c:pt>
                <c:pt idx="9877">
                  <c:v> 20-07-09 04:24:05</c:v>
                </c:pt>
                <c:pt idx="9878">
                  <c:v> 20-07-09 04:24:10</c:v>
                </c:pt>
                <c:pt idx="9879">
                  <c:v> 20-07-09 04:24:15</c:v>
                </c:pt>
                <c:pt idx="9880">
                  <c:v> 20-07-09 04:24:20</c:v>
                </c:pt>
                <c:pt idx="9881">
                  <c:v> 20-07-09 04:24:25</c:v>
                </c:pt>
                <c:pt idx="9882">
                  <c:v> 20-07-09 04:24:30</c:v>
                </c:pt>
                <c:pt idx="9883">
                  <c:v> 20-07-09 04:24:35</c:v>
                </c:pt>
                <c:pt idx="9884">
                  <c:v> 20-07-09 04:24:40</c:v>
                </c:pt>
                <c:pt idx="9885">
                  <c:v> 20-07-09 04:24:45</c:v>
                </c:pt>
                <c:pt idx="9886">
                  <c:v> 20-07-09 04:24:50</c:v>
                </c:pt>
                <c:pt idx="9887">
                  <c:v> 20-07-09 04:24:55</c:v>
                </c:pt>
                <c:pt idx="9888">
                  <c:v> 20-07-09 04:25:00</c:v>
                </c:pt>
                <c:pt idx="9889">
                  <c:v> 20-07-09 04:25:05</c:v>
                </c:pt>
                <c:pt idx="9890">
                  <c:v> 20-07-09 04:25:10</c:v>
                </c:pt>
                <c:pt idx="9891">
                  <c:v> 20-07-09 04:25:15</c:v>
                </c:pt>
                <c:pt idx="9892">
                  <c:v> 20-07-09 04:25:20</c:v>
                </c:pt>
                <c:pt idx="9893">
                  <c:v> 20-07-09 04:25:25</c:v>
                </c:pt>
                <c:pt idx="9894">
                  <c:v> 20-07-09 04:25:30</c:v>
                </c:pt>
                <c:pt idx="9895">
                  <c:v> 20-07-09 04:25:35</c:v>
                </c:pt>
                <c:pt idx="9896">
                  <c:v> 20-07-09 04:25:40</c:v>
                </c:pt>
                <c:pt idx="9897">
                  <c:v> 20-07-09 04:25:45</c:v>
                </c:pt>
                <c:pt idx="9898">
                  <c:v> 20-07-09 04:25:50</c:v>
                </c:pt>
                <c:pt idx="9899">
                  <c:v> 20-07-09 04:25:55</c:v>
                </c:pt>
                <c:pt idx="9900">
                  <c:v> 20-07-09 04:26:00</c:v>
                </c:pt>
                <c:pt idx="9901">
                  <c:v> 20-07-09 04:26:05</c:v>
                </c:pt>
                <c:pt idx="9902">
                  <c:v> 20-07-09 04:26:10</c:v>
                </c:pt>
                <c:pt idx="9903">
                  <c:v> 20-07-09 04:26:15</c:v>
                </c:pt>
                <c:pt idx="9904">
                  <c:v> 20-07-09 04:26:20</c:v>
                </c:pt>
                <c:pt idx="9905">
                  <c:v> 20-07-09 04:26:25</c:v>
                </c:pt>
                <c:pt idx="9906">
                  <c:v> 20-07-09 04:26:30</c:v>
                </c:pt>
                <c:pt idx="9907">
                  <c:v> 20-07-09 04:26:35</c:v>
                </c:pt>
                <c:pt idx="9908">
                  <c:v> 20-07-09 04:26:40</c:v>
                </c:pt>
                <c:pt idx="9909">
                  <c:v> 20-07-09 04:26:45</c:v>
                </c:pt>
                <c:pt idx="9910">
                  <c:v> 20-07-09 04:26:50</c:v>
                </c:pt>
                <c:pt idx="9911">
                  <c:v> 20-07-09 04:26:55</c:v>
                </c:pt>
                <c:pt idx="9912">
                  <c:v> 20-07-09 04:27:00</c:v>
                </c:pt>
                <c:pt idx="9913">
                  <c:v> 20-07-09 04:27:05</c:v>
                </c:pt>
                <c:pt idx="9914">
                  <c:v> 20-07-09 04:27:10</c:v>
                </c:pt>
                <c:pt idx="9915">
                  <c:v> 20-07-09 04:27:15</c:v>
                </c:pt>
                <c:pt idx="9916">
                  <c:v> 20-07-09 04:27:20</c:v>
                </c:pt>
                <c:pt idx="9917">
                  <c:v> 20-07-09 04:27:25</c:v>
                </c:pt>
                <c:pt idx="9918">
                  <c:v> 20-07-09 04:27:30</c:v>
                </c:pt>
                <c:pt idx="9919">
                  <c:v> 20-07-09 04:27:35</c:v>
                </c:pt>
                <c:pt idx="9920">
                  <c:v> 20-07-09 04:27:40</c:v>
                </c:pt>
                <c:pt idx="9921">
                  <c:v> 20-07-09 04:27:45</c:v>
                </c:pt>
                <c:pt idx="9922">
                  <c:v> 20-07-09 04:27:50</c:v>
                </c:pt>
                <c:pt idx="9923">
                  <c:v> 20-07-09 04:27:55</c:v>
                </c:pt>
                <c:pt idx="9924">
                  <c:v> 20-07-09 04:28:00</c:v>
                </c:pt>
                <c:pt idx="9925">
                  <c:v> 20-07-09 04:28:05</c:v>
                </c:pt>
                <c:pt idx="9926">
                  <c:v> 20-07-09 04:28:10</c:v>
                </c:pt>
                <c:pt idx="9927">
                  <c:v> 20-07-09 04:28:15</c:v>
                </c:pt>
                <c:pt idx="9928">
                  <c:v> 20-07-09 04:28:20</c:v>
                </c:pt>
                <c:pt idx="9929">
                  <c:v> 20-07-09 04:28:25</c:v>
                </c:pt>
                <c:pt idx="9930">
                  <c:v> 20-07-09 04:28:30</c:v>
                </c:pt>
                <c:pt idx="9931">
                  <c:v> 20-07-09 04:28:35</c:v>
                </c:pt>
                <c:pt idx="9932">
                  <c:v> 20-07-09 04:28:40</c:v>
                </c:pt>
                <c:pt idx="9933">
                  <c:v> 20-07-09 04:28:45</c:v>
                </c:pt>
                <c:pt idx="9934">
                  <c:v> 20-07-09 04:28:50</c:v>
                </c:pt>
                <c:pt idx="9935">
                  <c:v> 20-07-09 04:28:55</c:v>
                </c:pt>
                <c:pt idx="9936">
                  <c:v> 20-07-09 04:29:00</c:v>
                </c:pt>
                <c:pt idx="9937">
                  <c:v> 20-07-09 04:29:05</c:v>
                </c:pt>
                <c:pt idx="9938">
                  <c:v> 20-07-09 04:29:10</c:v>
                </c:pt>
                <c:pt idx="9939">
                  <c:v> 20-07-09 04:29:15</c:v>
                </c:pt>
                <c:pt idx="9940">
                  <c:v> 20-07-09 04:29:20</c:v>
                </c:pt>
                <c:pt idx="9941">
                  <c:v> 20-07-09 04:29:25</c:v>
                </c:pt>
                <c:pt idx="9942">
                  <c:v> 20-07-09 04:29:30</c:v>
                </c:pt>
                <c:pt idx="9943">
                  <c:v> 20-07-09 04:29:35</c:v>
                </c:pt>
                <c:pt idx="9944">
                  <c:v> 20-07-09 04:29:40</c:v>
                </c:pt>
                <c:pt idx="9945">
                  <c:v> 20-07-09 04:29:45</c:v>
                </c:pt>
                <c:pt idx="9946">
                  <c:v> 20-07-09 04:29:50</c:v>
                </c:pt>
                <c:pt idx="9947">
                  <c:v> 20-07-09 04:29:55</c:v>
                </c:pt>
                <c:pt idx="9948">
                  <c:v> 20-07-09 04:30:00</c:v>
                </c:pt>
                <c:pt idx="9949">
                  <c:v> 20-07-09 04:30:05</c:v>
                </c:pt>
                <c:pt idx="9950">
                  <c:v> 20-07-09 04:30:10</c:v>
                </c:pt>
                <c:pt idx="9951">
                  <c:v> 20-07-09 04:30:15</c:v>
                </c:pt>
                <c:pt idx="9952">
                  <c:v> 20-07-09 04:30:20</c:v>
                </c:pt>
                <c:pt idx="9953">
                  <c:v> 20-07-09 04:30:25</c:v>
                </c:pt>
                <c:pt idx="9954">
                  <c:v> 20-07-09 04:30:30</c:v>
                </c:pt>
                <c:pt idx="9955">
                  <c:v> 20-07-09 04:30:35</c:v>
                </c:pt>
                <c:pt idx="9956">
                  <c:v> 20-07-09 04:30:40</c:v>
                </c:pt>
                <c:pt idx="9957">
                  <c:v> 20-07-09 04:30:45</c:v>
                </c:pt>
                <c:pt idx="9958">
                  <c:v> 20-07-09 04:30:50</c:v>
                </c:pt>
                <c:pt idx="9959">
                  <c:v> 20-07-09 04:30:55</c:v>
                </c:pt>
                <c:pt idx="9960">
                  <c:v> 20-07-09 04:31:00</c:v>
                </c:pt>
                <c:pt idx="9961">
                  <c:v> 20-07-09 04:31:05</c:v>
                </c:pt>
                <c:pt idx="9962">
                  <c:v> 20-07-09 04:31:10</c:v>
                </c:pt>
                <c:pt idx="9963">
                  <c:v> 20-07-09 04:31:15</c:v>
                </c:pt>
                <c:pt idx="9964">
                  <c:v> 20-07-09 04:31:20</c:v>
                </c:pt>
                <c:pt idx="9965">
                  <c:v> 20-07-09 04:31:25</c:v>
                </c:pt>
                <c:pt idx="9966">
                  <c:v> 20-07-09 04:31:30</c:v>
                </c:pt>
                <c:pt idx="9967">
                  <c:v> 20-07-09 04:31:35</c:v>
                </c:pt>
                <c:pt idx="9968">
                  <c:v> 20-07-09 04:31:40</c:v>
                </c:pt>
                <c:pt idx="9969">
                  <c:v> 20-07-09 04:31:45</c:v>
                </c:pt>
                <c:pt idx="9970">
                  <c:v> 20-07-09 04:31:50</c:v>
                </c:pt>
                <c:pt idx="9971">
                  <c:v> 20-07-09 04:31:55</c:v>
                </c:pt>
                <c:pt idx="9972">
                  <c:v> 20-07-09 04:32:00</c:v>
                </c:pt>
                <c:pt idx="9973">
                  <c:v> 20-07-09 04:32:05</c:v>
                </c:pt>
                <c:pt idx="9974">
                  <c:v> 20-07-09 04:32:10</c:v>
                </c:pt>
                <c:pt idx="9975">
                  <c:v> 20-07-09 04:32:15</c:v>
                </c:pt>
                <c:pt idx="9976">
                  <c:v> 20-07-09 04:32:20</c:v>
                </c:pt>
                <c:pt idx="9977">
                  <c:v> 20-07-09 04:32:25</c:v>
                </c:pt>
                <c:pt idx="9978">
                  <c:v> 20-07-09 04:32:30</c:v>
                </c:pt>
                <c:pt idx="9979">
                  <c:v> 20-07-09 04:32:35</c:v>
                </c:pt>
                <c:pt idx="9980">
                  <c:v> 20-07-09 04:32:40</c:v>
                </c:pt>
                <c:pt idx="9981">
                  <c:v> 20-07-09 04:32:45</c:v>
                </c:pt>
                <c:pt idx="9982">
                  <c:v> 20-07-09 04:32:50</c:v>
                </c:pt>
                <c:pt idx="9983">
                  <c:v> 20-07-09 04:32:55</c:v>
                </c:pt>
                <c:pt idx="9984">
                  <c:v> 20-07-09 04:33:00</c:v>
                </c:pt>
                <c:pt idx="9985">
                  <c:v> 20-07-09 04:33:05</c:v>
                </c:pt>
                <c:pt idx="9986">
                  <c:v> 20-07-09 04:33:10</c:v>
                </c:pt>
                <c:pt idx="9987">
                  <c:v> 20-07-09 04:33:15</c:v>
                </c:pt>
                <c:pt idx="9988">
                  <c:v> 20-07-09 04:33:20</c:v>
                </c:pt>
                <c:pt idx="9989">
                  <c:v> 20-07-09 04:33:25</c:v>
                </c:pt>
                <c:pt idx="9990">
                  <c:v> 20-07-09 04:33:30</c:v>
                </c:pt>
                <c:pt idx="9991">
                  <c:v> 20-07-09 04:33:35</c:v>
                </c:pt>
                <c:pt idx="9992">
                  <c:v> 20-07-09 04:33:40</c:v>
                </c:pt>
                <c:pt idx="9993">
                  <c:v> 20-07-09 04:33:45</c:v>
                </c:pt>
                <c:pt idx="9994">
                  <c:v> 20-07-09 04:33:50</c:v>
                </c:pt>
                <c:pt idx="9995">
                  <c:v> 20-07-09 04:33:55</c:v>
                </c:pt>
                <c:pt idx="9996">
                  <c:v> 20-07-09 04:34:00</c:v>
                </c:pt>
                <c:pt idx="9997">
                  <c:v> 20-07-09 04:34:05</c:v>
                </c:pt>
                <c:pt idx="9998">
                  <c:v> 20-07-09 04:34:10</c:v>
                </c:pt>
                <c:pt idx="9999">
                  <c:v> 20-07-09 04:34:15</c:v>
                </c:pt>
                <c:pt idx="10000">
                  <c:v> 20-07-09 04:34:20</c:v>
                </c:pt>
                <c:pt idx="10001">
                  <c:v> 20-07-09 04:34:25</c:v>
                </c:pt>
                <c:pt idx="10002">
                  <c:v> 20-07-09 04:34:30</c:v>
                </c:pt>
                <c:pt idx="10003">
                  <c:v> 20-07-09 04:34:35</c:v>
                </c:pt>
                <c:pt idx="10004">
                  <c:v> 20-07-09 04:34:40</c:v>
                </c:pt>
                <c:pt idx="10005">
                  <c:v> 20-07-09 04:34:45</c:v>
                </c:pt>
                <c:pt idx="10006">
                  <c:v> 20-07-09 04:34:50</c:v>
                </c:pt>
                <c:pt idx="10007">
                  <c:v> 20-07-09 04:34:55</c:v>
                </c:pt>
                <c:pt idx="10008">
                  <c:v> 20-07-09 04:35:00</c:v>
                </c:pt>
                <c:pt idx="10009">
                  <c:v> 20-07-09 04:35:05</c:v>
                </c:pt>
                <c:pt idx="10010">
                  <c:v> 20-07-09 04:35:10</c:v>
                </c:pt>
                <c:pt idx="10011">
                  <c:v> 20-07-09 04:35:15</c:v>
                </c:pt>
                <c:pt idx="10012">
                  <c:v> 20-07-09 04:35:20</c:v>
                </c:pt>
                <c:pt idx="10013">
                  <c:v> 20-07-09 04:35:25</c:v>
                </c:pt>
                <c:pt idx="10014">
                  <c:v> 20-07-09 04:35:30</c:v>
                </c:pt>
                <c:pt idx="10015">
                  <c:v> 20-07-09 04:35:35</c:v>
                </c:pt>
                <c:pt idx="10016">
                  <c:v> 20-07-09 04:35:40</c:v>
                </c:pt>
                <c:pt idx="10017">
                  <c:v> 20-07-09 04:35:45</c:v>
                </c:pt>
                <c:pt idx="10018">
                  <c:v> 20-07-09 04:35:50</c:v>
                </c:pt>
                <c:pt idx="10019">
                  <c:v> 20-07-09 04:35:55</c:v>
                </c:pt>
                <c:pt idx="10020">
                  <c:v> 20-07-09 04:36:00</c:v>
                </c:pt>
                <c:pt idx="10021">
                  <c:v> 20-07-09 04:36:05</c:v>
                </c:pt>
                <c:pt idx="10022">
                  <c:v> 20-07-09 04:36:10</c:v>
                </c:pt>
                <c:pt idx="10023">
                  <c:v> 20-07-09 04:36:15</c:v>
                </c:pt>
                <c:pt idx="10024">
                  <c:v> 20-07-09 04:36:20</c:v>
                </c:pt>
                <c:pt idx="10025">
                  <c:v> 20-07-09 04:36:25</c:v>
                </c:pt>
                <c:pt idx="10026">
                  <c:v> 20-07-09 04:36:30</c:v>
                </c:pt>
                <c:pt idx="10027">
                  <c:v> 20-07-09 04:36:35</c:v>
                </c:pt>
                <c:pt idx="10028">
                  <c:v> 20-07-09 04:36:40</c:v>
                </c:pt>
                <c:pt idx="10029">
                  <c:v> 20-07-09 04:36:45</c:v>
                </c:pt>
                <c:pt idx="10030">
                  <c:v> 20-07-09 04:36:50</c:v>
                </c:pt>
                <c:pt idx="10031">
                  <c:v> 20-07-09 04:36:55</c:v>
                </c:pt>
                <c:pt idx="10032">
                  <c:v> 20-07-09 04:37:00</c:v>
                </c:pt>
                <c:pt idx="10033">
                  <c:v> 20-07-09 04:37:05</c:v>
                </c:pt>
                <c:pt idx="10034">
                  <c:v> 20-07-09 04:37:10</c:v>
                </c:pt>
                <c:pt idx="10035">
                  <c:v> 20-07-09 04:37:15</c:v>
                </c:pt>
                <c:pt idx="10036">
                  <c:v> 20-07-09 04:37:20</c:v>
                </c:pt>
                <c:pt idx="10037">
                  <c:v> 20-07-09 04:37:25</c:v>
                </c:pt>
                <c:pt idx="10038">
                  <c:v> 20-07-09 04:37:30</c:v>
                </c:pt>
                <c:pt idx="10039">
                  <c:v> 20-07-09 04:37:35</c:v>
                </c:pt>
                <c:pt idx="10040">
                  <c:v> 20-07-09 04:37:40</c:v>
                </c:pt>
                <c:pt idx="10041">
                  <c:v> 20-07-09 04:37:45</c:v>
                </c:pt>
                <c:pt idx="10042">
                  <c:v> 20-07-09 04:37:50</c:v>
                </c:pt>
                <c:pt idx="10043">
                  <c:v> 20-07-09 04:37:55</c:v>
                </c:pt>
                <c:pt idx="10044">
                  <c:v> 20-07-09 04:38:00</c:v>
                </c:pt>
                <c:pt idx="10045">
                  <c:v> 20-07-09 04:38:05</c:v>
                </c:pt>
                <c:pt idx="10046">
                  <c:v> 20-07-09 04:38:55</c:v>
                </c:pt>
                <c:pt idx="10047">
                  <c:v> 20-07-09 04:39:00</c:v>
                </c:pt>
                <c:pt idx="10048">
                  <c:v> 20-07-09 04:39:05</c:v>
                </c:pt>
                <c:pt idx="10049">
                  <c:v> 20-07-09 04:39:10</c:v>
                </c:pt>
                <c:pt idx="10050">
                  <c:v> 20-07-09 04:39:15</c:v>
                </c:pt>
                <c:pt idx="10051">
                  <c:v> 20-07-09 04:39:20</c:v>
                </c:pt>
                <c:pt idx="10052">
                  <c:v> 20-07-09 04:39:25</c:v>
                </c:pt>
                <c:pt idx="10053">
                  <c:v> 20-07-09 04:39:30</c:v>
                </c:pt>
                <c:pt idx="10054">
                  <c:v> 20-07-09 04:39:35</c:v>
                </c:pt>
                <c:pt idx="10055">
                  <c:v> 20-07-09 04:39:40</c:v>
                </c:pt>
                <c:pt idx="10056">
                  <c:v> 20-07-09 04:39:45</c:v>
                </c:pt>
                <c:pt idx="10057">
                  <c:v> 20-07-09 04:39:50</c:v>
                </c:pt>
                <c:pt idx="10058">
                  <c:v> 20-07-09 04:39:55</c:v>
                </c:pt>
                <c:pt idx="10059">
                  <c:v> 20-07-09 04:40:00</c:v>
                </c:pt>
                <c:pt idx="10060">
                  <c:v> 20-07-09 04:40:05</c:v>
                </c:pt>
                <c:pt idx="10061">
                  <c:v> 20-07-09 04:40:10</c:v>
                </c:pt>
                <c:pt idx="10062">
                  <c:v> 20-07-09 04:40:15</c:v>
                </c:pt>
                <c:pt idx="10063">
                  <c:v> 20-07-09 04:40:20</c:v>
                </c:pt>
                <c:pt idx="10064">
                  <c:v> 20-07-09 04:40:25</c:v>
                </c:pt>
                <c:pt idx="10065">
                  <c:v> 20-07-09 04:40:30</c:v>
                </c:pt>
                <c:pt idx="10066">
                  <c:v> 20-07-09 04:40:35</c:v>
                </c:pt>
                <c:pt idx="10067">
                  <c:v> 20-07-09 04:40:40</c:v>
                </c:pt>
                <c:pt idx="10068">
                  <c:v> 20-07-09 04:40:45</c:v>
                </c:pt>
                <c:pt idx="10069">
                  <c:v> 20-07-09 04:40:50</c:v>
                </c:pt>
                <c:pt idx="10070">
                  <c:v> 20-07-09 04:40:55</c:v>
                </c:pt>
                <c:pt idx="10071">
                  <c:v> 20-07-09 04:41:00</c:v>
                </c:pt>
                <c:pt idx="10072">
                  <c:v> 20-07-09 04:41:05</c:v>
                </c:pt>
                <c:pt idx="10073">
                  <c:v> 20-07-09 04:41:10</c:v>
                </c:pt>
                <c:pt idx="10074">
                  <c:v> 20-07-09 04:41:15</c:v>
                </c:pt>
                <c:pt idx="10075">
                  <c:v> 20-07-09 04:41:20</c:v>
                </c:pt>
                <c:pt idx="10076">
                  <c:v> 20-07-09 04:41:25</c:v>
                </c:pt>
                <c:pt idx="10077">
                  <c:v> 20-07-09 04:41:30</c:v>
                </c:pt>
                <c:pt idx="10078">
                  <c:v> 20-07-09 04:41:35</c:v>
                </c:pt>
                <c:pt idx="10079">
                  <c:v> 20-07-09 04:41:40</c:v>
                </c:pt>
                <c:pt idx="10080">
                  <c:v> 20-07-09 04:41:45</c:v>
                </c:pt>
                <c:pt idx="10081">
                  <c:v> 20-07-09 04:41:50</c:v>
                </c:pt>
                <c:pt idx="10082">
                  <c:v> 20-07-09 04:41:55</c:v>
                </c:pt>
                <c:pt idx="10083">
                  <c:v> 20-07-09 04:42:00</c:v>
                </c:pt>
                <c:pt idx="10084">
                  <c:v> 20-07-09 04:42:05</c:v>
                </c:pt>
                <c:pt idx="10085">
                  <c:v> 20-07-09 04:42:10</c:v>
                </c:pt>
                <c:pt idx="10086">
                  <c:v> 20-07-09 04:42:15</c:v>
                </c:pt>
                <c:pt idx="10087">
                  <c:v> 20-07-09 04:42:20</c:v>
                </c:pt>
                <c:pt idx="10088">
                  <c:v> 20-07-09 04:42:25</c:v>
                </c:pt>
                <c:pt idx="10089">
                  <c:v> 20-07-09 04:42:30</c:v>
                </c:pt>
                <c:pt idx="10090">
                  <c:v> 20-07-09 04:42:35</c:v>
                </c:pt>
                <c:pt idx="10091">
                  <c:v> 20-07-09 04:42:40</c:v>
                </c:pt>
                <c:pt idx="10092">
                  <c:v> 20-07-09 04:42:45</c:v>
                </c:pt>
                <c:pt idx="10093">
                  <c:v> 20-07-09 04:42:50</c:v>
                </c:pt>
                <c:pt idx="10094">
                  <c:v> 20-07-09 04:42:55</c:v>
                </c:pt>
                <c:pt idx="10095">
                  <c:v> 20-07-09 04:43:00</c:v>
                </c:pt>
                <c:pt idx="10096">
                  <c:v> 20-07-09 04:43:05</c:v>
                </c:pt>
                <c:pt idx="10097">
                  <c:v> 20-07-09 04:43:10</c:v>
                </c:pt>
                <c:pt idx="10098">
                  <c:v> 20-07-09 04:43:15</c:v>
                </c:pt>
                <c:pt idx="10099">
                  <c:v> 20-07-09 04:43:20</c:v>
                </c:pt>
                <c:pt idx="10100">
                  <c:v> 20-07-09 04:43:25</c:v>
                </c:pt>
                <c:pt idx="10101">
                  <c:v> 20-07-09 04:43:30</c:v>
                </c:pt>
                <c:pt idx="10102">
                  <c:v> 20-07-09 04:43:35</c:v>
                </c:pt>
                <c:pt idx="10103">
                  <c:v> 20-07-09 04:43:40</c:v>
                </c:pt>
                <c:pt idx="10104">
                  <c:v> 20-07-09 04:43:45</c:v>
                </c:pt>
                <c:pt idx="10105">
                  <c:v> 20-07-09 04:44:05</c:v>
                </c:pt>
                <c:pt idx="10106">
                  <c:v> 20-07-09 04:44:10</c:v>
                </c:pt>
                <c:pt idx="10107">
                  <c:v> 20-07-09 04:44:15</c:v>
                </c:pt>
                <c:pt idx="10108">
                  <c:v> 20-07-09 04:44:20</c:v>
                </c:pt>
                <c:pt idx="10109">
                  <c:v> 20-07-09 04:44:25</c:v>
                </c:pt>
                <c:pt idx="10110">
                  <c:v> 20-07-09 04:44:30</c:v>
                </c:pt>
                <c:pt idx="10111">
                  <c:v> 20-07-09 04:44:35</c:v>
                </c:pt>
                <c:pt idx="10112">
                  <c:v> 20-07-09 04:44:40</c:v>
                </c:pt>
                <c:pt idx="10113">
                  <c:v> 20-07-09 04:44:45</c:v>
                </c:pt>
                <c:pt idx="10114">
                  <c:v> 20-07-09 04:44:50</c:v>
                </c:pt>
                <c:pt idx="10115">
                  <c:v> 20-07-09 04:44:55</c:v>
                </c:pt>
                <c:pt idx="10116">
                  <c:v> 20-07-09 04:45:00</c:v>
                </c:pt>
                <c:pt idx="10117">
                  <c:v> 20-07-09 04:45:05</c:v>
                </c:pt>
                <c:pt idx="10118">
                  <c:v> 20-07-09 04:45:10</c:v>
                </c:pt>
                <c:pt idx="10119">
                  <c:v> 20-07-09 04:45:15</c:v>
                </c:pt>
                <c:pt idx="10120">
                  <c:v> 20-07-09 04:45:20</c:v>
                </c:pt>
                <c:pt idx="10121">
                  <c:v> 20-07-09 04:45:25</c:v>
                </c:pt>
                <c:pt idx="10122">
                  <c:v> 20-07-09 04:45:30</c:v>
                </c:pt>
                <c:pt idx="10123">
                  <c:v> 20-07-09 04:45:35</c:v>
                </c:pt>
                <c:pt idx="10124">
                  <c:v> 20-07-09 04:45:40</c:v>
                </c:pt>
                <c:pt idx="10125">
                  <c:v> 20-07-09 04:45:45</c:v>
                </c:pt>
                <c:pt idx="10126">
                  <c:v> 20-07-09 04:45:50</c:v>
                </c:pt>
                <c:pt idx="10127">
                  <c:v> 20-07-09 04:45:55</c:v>
                </c:pt>
                <c:pt idx="10128">
                  <c:v> 20-07-09 04:46:00</c:v>
                </c:pt>
                <c:pt idx="10129">
                  <c:v> 20-07-09 04:46:05</c:v>
                </c:pt>
                <c:pt idx="10130">
                  <c:v> 20-07-09 04:46:10</c:v>
                </c:pt>
                <c:pt idx="10131">
                  <c:v> 20-07-09 04:46:15</c:v>
                </c:pt>
                <c:pt idx="10132">
                  <c:v> 20-07-09 04:46:20</c:v>
                </c:pt>
                <c:pt idx="10133">
                  <c:v> 20-07-09 04:46:25</c:v>
                </c:pt>
                <c:pt idx="10134">
                  <c:v> 20-07-09 04:46:30</c:v>
                </c:pt>
                <c:pt idx="10135">
                  <c:v> 20-07-09 04:46:35</c:v>
                </c:pt>
                <c:pt idx="10136">
                  <c:v> 20-07-09 04:46:40</c:v>
                </c:pt>
                <c:pt idx="10137">
                  <c:v> 20-07-09 04:46:45</c:v>
                </c:pt>
                <c:pt idx="10138">
                  <c:v> 20-07-09 04:46:50</c:v>
                </c:pt>
                <c:pt idx="10139">
                  <c:v> 20-07-09 04:46:55</c:v>
                </c:pt>
                <c:pt idx="10140">
                  <c:v> 20-07-09 04:47:00</c:v>
                </c:pt>
                <c:pt idx="10141">
                  <c:v> 20-07-09 04:47:05</c:v>
                </c:pt>
                <c:pt idx="10142">
                  <c:v> 20-07-09 04:47:10</c:v>
                </c:pt>
                <c:pt idx="10143">
                  <c:v> 20-07-09 04:47:15</c:v>
                </c:pt>
                <c:pt idx="10144">
                  <c:v> 20-07-09 04:47:20</c:v>
                </c:pt>
                <c:pt idx="10145">
                  <c:v> 20-07-09 04:47:25</c:v>
                </c:pt>
                <c:pt idx="10146">
                  <c:v> 20-07-09 04:47:30</c:v>
                </c:pt>
                <c:pt idx="10147">
                  <c:v> 20-07-09 04:47:35</c:v>
                </c:pt>
                <c:pt idx="10148">
                  <c:v> 20-07-09 04:47:40</c:v>
                </c:pt>
                <c:pt idx="10149">
                  <c:v> 20-07-09 04:47:45</c:v>
                </c:pt>
                <c:pt idx="10150">
                  <c:v> 20-07-09 04:47:50</c:v>
                </c:pt>
                <c:pt idx="10151">
                  <c:v> 20-07-09 04:47:55</c:v>
                </c:pt>
                <c:pt idx="10152">
                  <c:v> 20-07-09 04:48:00</c:v>
                </c:pt>
                <c:pt idx="10153">
                  <c:v> 20-07-09 04:48:05</c:v>
                </c:pt>
                <c:pt idx="10154">
                  <c:v> 20-07-09 04:48:10</c:v>
                </c:pt>
                <c:pt idx="10155">
                  <c:v> 20-07-09 04:48:15</c:v>
                </c:pt>
                <c:pt idx="10156">
                  <c:v> 20-07-09 04:48:20</c:v>
                </c:pt>
                <c:pt idx="10157">
                  <c:v> 20-07-09 04:48:25</c:v>
                </c:pt>
                <c:pt idx="10158">
                  <c:v> 20-07-09 04:48:30</c:v>
                </c:pt>
                <c:pt idx="10159">
                  <c:v> 20-07-09 04:48:35</c:v>
                </c:pt>
                <c:pt idx="10160">
                  <c:v> 20-07-09 04:48:40</c:v>
                </c:pt>
                <c:pt idx="10161">
                  <c:v> 20-07-09 04:48:45</c:v>
                </c:pt>
                <c:pt idx="10162">
                  <c:v> 20-07-09 04:48:50</c:v>
                </c:pt>
                <c:pt idx="10163">
                  <c:v> 20-07-09 04:48:55</c:v>
                </c:pt>
                <c:pt idx="10164">
                  <c:v> 20-07-09 04:49:00</c:v>
                </c:pt>
                <c:pt idx="10165">
                  <c:v> 20-07-09 04:49:05</c:v>
                </c:pt>
                <c:pt idx="10166">
                  <c:v> 20-07-09 04:49:10</c:v>
                </c:pt>
                <c:pt idx="10167">
                  <c:v> 20-07-09 04:49:15</c:v>
                </c:pt>
                <c:pt idx="10168">
                  <c:v> 20-07-09 04:49:20</c:v>
                </c:pt>
                <c:pt idx="10169">
                  <c:v> 20-07-09 04:49:25</c:v>
                </c:pt>
                <c:pt idx="10170">
                  <c:v> 20-07-09 04:49:30</c:v>
                </c:pt>
                <c:pt idx="10171">
                  <c:v> 20-07-09 04:49:35</c:v>
                </c:pt>
                <c:pt idx="10172">
                  <c:v> 20-07-09 04:49:40</c:v>
                </c:pt>
                <c:pt idx="10173">
                  <c:v> 20-07-09 04:49:45</c:v>
                </c:pt>
                <c:pt idx="10174">
                  <c:v> 20-07-09 04:49:50</c:v>
                </c:pt>
                <c:pt idx="10175">
                  <c:v> 20-07-09 04:49:55</c:v>
                </c:pt>
                <c:pt idx="10176">
                  <c:v> 20-07-09 04:50:00</c:v>
                </c:pt>
                <c:pt idx="10177">
                  <c:v> 20-07-09 04:50:05</c:v>
                </c:pt>
                <c:pt idx="10178">
                  <c:v> 20-07-09 04:50:10</c:v>
                </c:pt>
                <c:pt idx="10179">
                  <c:v> 20-07-09 04:50:15</c:v>
                </c:pt>
                <c:pt idx="10180">
                  <c:v> 20-07-09 04:50:20</c:v>
                </c:pt>
                <c:pt idx="10181">
                  <c:v> 20-07-09 04:50:25</c:v>
                </c:pt>
                <c:pt idx="10182">
                  <c:v> 20-07-09 04:50:30</c:v>
                </c:pt>
                <c:pt idx="10183">
                  <c:v> 20-07-09 04:50:35</c:v>
                </c:pt>
                <c:pt idx="10184">
                  <c:v> 20-07-09 04:50:40</c:v>
                </c:pt>
                <c:pt idx="10185">
                  <c:v> 20-07-09 04:50:45</c:v>
                </c:pt>
                <c:pt idx="10186">
                  <c:v> 20-07-09 04:50:50</c:v>
                </c:pt>
                <c:pt idx="10187">
                  <c:v> 20-07-09 04:50:55</c:v>
                </c:pt>
                <c:pt idx="10188">
                  <c:v> 20-07-09 04:51:00</c:v>
                </c:pt>
                <c:pt idx="10189">
                  <c:v> 20-07-09 04:51:05</c:v>
                </c:pt>
                <c:pt idx="10190">
                  <c:v> 20-07-09 04:51:10</c:v>
                </c:pt>
                <c:pt idx="10191">
                  <c:v> 20-07-09 04:51:15</c:v>
                </c:pt>
                <c:pt idx="10192">
                  <c:v> 20-07-09 04:51:20</c:v>
                </c:pt>
                <c:pt idx="10193">
                  <c:v> 20-07-09 04:51:25</c:v>
                </c:pt>
                <c:pt idx="10194">
                  <c:v> 20-07-09 04:52:20</c:v>
                </c:pt>
                <c:pt idx="10195">
                  <c:v> 20-07-09 04:52:25</c:v>
                </c:pt>
                <c:pt idx="10196">
                  <c:v> 20-07-09 04:52:30</c:v>
                </c:pt>
                <c:pt idx="10197">
                  <c:v> 20-07-09 04:52:35</c:v>
                </c:pt>
                <c:pt idx="10198">
                  <c:v> 20-07-09 04:52:40</c:v>
                </c:pt>
                <c:pt idx="10199">
                  <c:v> 20-07-09 04:52:45</c:v>
                </c:pt>
                <c:pt idx="10200">
                  <c:v> 20-07-09 04:52:50</c:v>
                </c:pt>
                <c:pt idx="10201">
                  <c:v> 20-07-09 04:52:55</c:v>
                </c:pt>
                <c:pt idx="10202">
                  <c:v> 20-07-09 04:53:00</c:v>
                </c:pt>
                <c:pt idx="10203">
                  <c:v> 20-07-09 04:53:05</c:v>
                </c:pt>
                <c:pt idx="10204">
                  <c:v> 20-07-09 04:53:10</c:v>
                </c:pt>
                <c:pt idx="10205">
                  <c:v> 20-07-09 04:53:15</c:v>
                </c:pt>
                <c:pt idx="10206">
                  <c:v> 20-07-09 04:53:20</c:v>
                </c:pt>
                <c:pt idx="10207">
                  <c:v> 20-07-09 04:53:25</c:v>
                </c:pt>
                <c:pt idx="10208">
                  <c:v> 20-07-09 04:53:30</c:v>
                </c:pt>
                <c:pt idx="10209">
                  <c:v> 20-07-09 04:53:35</c:v>
                </c:pt>
                <c:pt idx="10210">
                  <c:v> 20-07-09 04:53:40</c:v>
                </c:pt>
                <c:pt idx="10211">
                  <c:v> 20-07-09 04:53:45</c:v>
                </c:pt>
                <c:pt idx="10212">
                  <c:v> 20-07-09 04:53:50</c:v>
                </c:pt>
                <c:pt idx="10213">
                  <c:v> 20-07-09 04:53:55</c:v>
                </c:pt>
                <c:pt idx="10214">
                  <c:v> 20-07-09 04:54:00</c:v>
                </c:pt>
                <c:pt idx="10215">
                  <c:v> 20-07-09 04:54:05</c:v>
                </c:pt>
                <c:pt idx="10216">
                  <c:v> 20-07-09 04:54:10</c:v>
                </c:pt>
                <c:pt idx="10217">
                  <c:v> 20-07-09 04:54:15</c:v>
                </c:pt>
                <c:pt idx="10218">
                  <c:v> 20-07-09 04:54:20</c:v>
                </c:pt>
                <c:pt idx="10219">
                  <c:v> 20-07-09 04:54:25</c:v>
                </c:pt>
                <c:pt idx="10220">
                  <c:v> 20-07-09 04:54:30</c:v>
                </c:pt>
                <c:pt idx="10221">
                  <c:v> 20-07-09 04:54:35</c:v>
                </c:pt>
                <c:pt idx="10222">
                  <c:v> 20-07-09 04:54:40</c:v>
                </c:pt>
                <c:pt idx="10223">
                  <c:v> 20-07-09 04:54:45</c:v>
                </c:pt>
                <c:pt idx="10224">
                  <c:v> 20-07-09 04:54:50</c:v>
                </c:pt>
                <c:pt idx="10225">
                  <c:v> 20-07-09 04:54:55</c:v>
                </c:pt>
                <c:pt idx="10226">
                  <c:v> 20-07-09 04:55:00</c:v>
                </c:pt>
                <c:pt idx="10227">
                  <c:v> 20-07-09 04:55:05</c:v>
                </c:pt>
                <c:pt idx="10228">
                  <c:v> 20-07-09 04:55:10</c:v>
                </c:pt>
                <c:pt idx="10229">
                  <c:v> 20-07-09 04:55:15</c:v>
                </c:pt>
                <c:pt idx="10230">
                  <c:v> 20-07-09 04:55:20</c:v>
                </c:pt>
                <c:pt idx="10231">
                  <c:v> 20-07-09 04:55:25</c:v>
                </c:pt>
                <c:pt idx="10232">
                  <c:v> 20-07-09 04:55:30</c:v>
                </c:pt>
                <c:pt idx="10233">
                  <c:v> 20-07-09 04:55:35</c:v>
                </c:pt>
                <c:pt idx="10234">
                  <c:v> 20-07-09 04:55:40</c:v>
                </c:pt>
                <c:pt idx="10235">
                  <c:v> 20-07-09 04:55:45</c:v>
                </c:pt>
                <c:pt idx="10236">
                  <c:v> 20-07-09 04:55:50</c:v>
                </c:pt>
                <c:pt idx="10237">
                  <c:v> 20-07-09 04:55:55</c:v>
                </c:pt>
                <c:pt idx="10238">
                  <c:v> 20-07-09 04:56:00</c:v>
                </c:pt>
                <c:pt idx="10239">
                  <c:v> 20-07-09 04:56:05</c:v>
                </c:pt>
                <c:pt idx="10240">
                  <c:v> 20-07-09 04:56:10</c:v>
                </c:pt>
                <c:pt idx="10241">
                  <c:v> 20-07-09 04:56:15</c:v>
                </c:pt>
                <c:pt idx="10242">
                  <c:v> 20-07-09 04:56:20</c:v>
                </c:pt>
                <c:pt idx="10243">
                  <c:v> 20-07-09 04:56:25</c:v>
                </c:pt>
                <c:pt idx="10244">
                  <c:v> 20-07-09 04:56:30</c:v>
                </c:pt>
                <c:pt idx="10245">
                  <c:v> 20-07-09 04:57:40</c:v>
                </c:pt>
                <c:pt idx="10246">
                  <c:v> 20-07-09 04:57:45</c:v>
                </c:pt>
                <c:pt idx="10247">
                  <c:v> 20-07-09 04:57:50</c:v>
                </c:pt>
                <c:pt idx="10248">
                  <c:v> 20-07-09 04:57:55</c:v>
                </c:pt>
                <c:pt idx="10249">
                  <c:v> 20-07-09 04:58:00</c:v>
                </c:pt>
                <c:pt idx="10250">
                  <c:v> 20-07-09 04:58:05</c:v>
                </c:pt>
                <c:pt idx="10251">
                  <c:v> 20-07-09 04:58:10</c:v>
                </c:pt>
                <c:pt idx="10252">
                  <c:v> 20-07-09 04:58:15</c:v>
                </c:pt>
                <c:pt idx="10253">
                  <c:v> 20-07-09 04:58:20</c:v>
                </c:pt>
                <c:pt idx="10254">
                  <c:v> 20-07-09 04:58:25</c:v>
                </c:pt>
                <c:pt idx="10255">
                  <c:v> 20-07-09 04:58:30</c:v>
                </c:pt>
                <c:pt idx="10256">
                  <c:v> 20-07-09 04:58:35</c:v>
                </c:pt>
                <c:pt idx="10257">
                  <c:v> 20-07-09 04:58:40</c:v>
                </c:pt>
                <c:pt idx="10258">
                  <c:v> 20-07-09 04:58:45</c:v>
                </c:pt>
                <c:pt idx="10259">
                  <c:v> 20-07-09 04:58:50</c:v>
                </c:pt>
                <c:pt idx="10260">
                  <c:v> 20-07-09 04:58:55</c:v>
                </c:pt>
                <c:pt idx="10261">
                  <c:v> 20-07-09 04:59:00</c:v>
                </c:pt>
                <c:pt idx="10262">
                  <c:v> 20-07-09 04:59:05</c:v>
                </c:pt>
                <c:pt idx="10263">
                  <c:v> 20-07-09 04:59:10</c:v>
                </c:pt>
                <c:pt idx="10264">
                  <c:v> 20-07-09 04:59:15</c:v>
                </c:pt>
                <c:pt idx="10265">
                  <c:v> 20-07-09 04:59:20</c:v>
                </c:pt>
                <c:pt idx="10266">
                  <c:v> 20-07-09 04:59:25</c:v>
                </c:pt>
                <c:pt idx="10267">
                  <c:v> 20-07-09 04:59:30</c:v>
                </c:pt>
                <c:pt idx="10268">
                  <c:v> 20-07-09 04:59:35</c:v>
                </c:pt>
                <c:pt idx="10269">
                  <c:v> 20-07-09 04:59:40</c:v>
                </c:pt>
                <c:pt idx="10270">
                  <c:v> 20-07-09 04:59:45</c:v>
                </c:pt>
                <c:pt idx="10271">
                  <c:v> 20-07-09 04:59:50</c:v>
                </c:pt>
                <c:pt idx="10272">
                  <c:v> 20-07-09 04:59:55</c:v>
                </c:pt>
                <c:pt idx="10273">
                  <c:v> 20-07-09 05:00:00</c:v>
                </c:pt>
                <c:pt idx="10274">
                  <c:v> 20-07-09 05:00:05</c:v>
                </c:pt>
                <c:pt idx="10275">
                  <c:v> 20-07-09 05:00:10</c:v>
                </c:pt>
                <c:pt idx="10276">
                  <c:v> 20-07-09 05:00:15</c:v>
                </c:pt>
                <c:pt idx="10277">
                  <c:v> 20-07-09 05:00:20</c:v>
                </c:pt>
                <c:pt idx="10278">
                  <c:v> 20-07-09 05:00:25</c:v>
                </c:pt>
                <c:pt idx="10279">
                  <c:v> 20-07-09 05:00:30</c:v>
                </c:pt>
                <c:pt idx="10280">
                  <c:v> 20-07-09 05:00:35</c:v>
                </c:pt>
                <c:pt idx="10281">
                  <c:v> 20-07-09 05:00:40</c:v>
                </c:pt>
                <c:pt idx="10282">
                  <c:v> 20-07-09 05:00:45</c:v>
                </c:pt>
                <c:pt idx="10283">
                  <c:v> 20-07-09 05:00:50</c:v>
                </c:pt>
                <c:pt idx="10284">
                  <c:v> 20-07-09 05:00:55</c:v>
                </c:pt>
                <c:pt idx="10285">
                  <c:v> 20-07-09 05:01:00</c:v>
                </c:pt>
                <c:pt idx="10286">
                  <c:v> 20-07-09 05:01:05</c:v>
                </c:pt>
                <c:pt idx="10287">
                  <c:v> 20-07-09 05:01:10</c:v>
                </c:pt>
                <c:pt idx="10288">
                  <c:v> 20-07-09 05:01:15</c:v>
                </c:pt>
                <c:pt idx="10289">
                  <c:v> 20-07-09 05:01:20</c:v>
                </c:pt>
                <c:pt idx="10290">
                  <c:v> 20-07-09 05:01:25</c:v>
                </c:pt>
                <c:pt idx="10291">
                  <c:v> 20-07-09 05:01:30</c:v>
                </c:pt>
                <c:pt idx="10292">
                  <c:v> 20-07-09 05:01:35</c:v>
                </c:pt>
                <c:pt idx="10293">
                  <c:v> 20-07-09 05:01:40</c:v>
                </c:pt>
                <c:pt idx="10294">
                  <c:v> 20-07-09 05:01:45</c:v>
                </c:pt>
                <c:pt idx="10295">
                  <c:v> 20-07-09 05:01:50</c:v>
                </c:pt>
                <c:pt idx="10296">
                  <c:v> 20-07-09 05:01:55</c:v>
                </c:pt>
                <c:pt idx="10297">
                  <c:v> 20-07-09 05:02:00</c:v>
                </c:pt>
                <c:pt idx="10298">
                  <c:v> 20-07-09 05:02:05</c:v>
                </c:pt>
                <c:pt idx="10299">
                  <c:v> 20-07-09 05:02:10</c:v>
                </c:pt>
                <c:pt idx="10300">
                  <c:v> 20-07-09 05:02:15</c:v>
                </c:pt>
                <c:pt idx="10301">
                  <c:v> 20-07-09 05:02:20</c:v>
                </c:pt>
                <c:pt idx="10302">
                  <c:v> 20-07-09 05:02:25</c:v>
                </c:pt>
                <c:pt idx="10303">
                  <c:v> 20-07-09 05:02:40</c:v>
                </c:pt>
                <c:pt idx="10304">
                  <c:v> 20-07-09 05:02:45</c:v>
                </c:pt>
                <c:pt idx="10305">
                  <c:v> 20-07-09 05:02:50</c:v>
                </c:pt>
                <c:pt idx="10306">
                  <c:v> 20-07-09 05:02:55</c:v>
                </c:pt>
                <c:pt idx="10307">
                  <c:v> 20-07-09 05:03:00</c:v>
                </c:pt>
                <c:pt idx="10308">
                  <c:v> 20-07-09 05:03:05</c:v>
                </c:pt>
                <c:pt idx="10309">
                  <c:v> 20-07-09 05:03:10</c:v>
                </c:pt>
                <c:pt idx="10310">
                  <c:v> 20-07-09 05:03:15</c:v>
                </c:pt>
                <c:pt idx="10311">
                  <c:v> 20-07-09 05:03:20</c:v>
                </c:pt>
                <c:pt idx="10312">
                  <c:v> 20-07-09 05:03:25</c:v>
                </c:pt>
                <c:pt idx="10313">
                  <c:v> 20-07-09 05:03:30</c:v>
                </c:pt>
                <c:pt idx="10314">
                  <c:v> 20-07-09 05:03:35</c:v>
                </c:pt>
                <c:pt idx="10315">
                  <c:v> 20-07-09 05:03:40</c:v>
                </c:pt>
                <c:pt idx="10316">
                  <c:v> 20-07-09 05:03:45</c:v>
                </c:pt>
                <c:pt idx="10317">
                  <c:v> 20-07-09 05:03:50</c:v>
                </c:pt>
                <c:pt idx="10318">
                  <c:v> 20-07-09 05:03:55</c:v>
                </c:pt>
                <c:pt idx="10319">
                  <c:v> 20-07-09 05:04:00</c:v>
                </c:pt>
                <c:pt idx="10320">
                  <c:v> 20-07-09 05:04:05</c:v>
                </c:pt>
                <c:pt idx="10321">
                  <c:v> 20-07-09 05:04:10</c:v>
                </c:pt>
                <c:pt idx="10322">
                  <c:v> 20-07-09 05:04:15</c:v>
                </c:pt>
                <c:pt idx="10323">
                  <c:v> 20-07-09 05:04:20</c:v>
                </c:pt>
                <c:pt idx="10324">
                  <c:v> 20-07-09 05:04:30</c:v>
                </c:pt>
                <c:pt idx="10325">
                  <c:v> 20-07-09 05:04:35</c:v>
                </c:pt>
                <c:pt idx="10326">
                  <c:v> 20-07-09 05:04:40</c:v>
                </c:pt>
                <c:pt idx="10327">
                  <c:v> 20-07-09 05:04:45</c:v>
                </c:pt>
                <c:pt idx="10328">
                  <c:v> 20-07-09 05:04:50</c:v>
                </c:pt>
                <c:pt idx="10329">
                  <c:v> 20-07-09 05:04:55</c:v>
                </c:pt>
                <c:pt idx="10330">
                  <c:v> 20-07-09 05:05:00</c:v>
                </c:pt>
                <c:pt idx="10331">
                  <c:v> 20-07-09 05:05:05</c:v>
                </c:pt>
                <c:pt idx="10332">
                  <c:v> 20-07-09 05:05:10</c:v>
                </c:pt>
                <c:pt idx="10333">
                  <c:v> 20-07-09 05:05:15</c:v>
                </c:pt>
                <c:pt idx="10334">
                  <c:v> 20-07-09 05:05:20</c:v>
                </c:pt>
                <c:pt idx="10335">
                  <c:v> 20-07-09 05:05:25</c:v>
                </c:pt>
                <c:pt idx="10336">
                  <c:v> 20-07-09 05:05:30</c:v>
                </c:pt>
                <c:pt idx="10337">
                  <c:v> 20-07-09 05:05:35</c:v>
                </c:pt>
                <c:pt idx="10338">
                  <c:v> 20-07-09 05:05:40</c:v>
                </c:pt>
                <c:pt idx="10339">
                  <c:v> 20-07-09 05:05:45</c:v>
                </c:pt>
                <c:pt idx="10340">
                  <c:v> 20-07-09 05:05:50</c:v>
                </c:pt>
                <c:pt idx="10341">
                  <c:v> 20-07-09 05:05:55</c:v>
                </c:pt>
                <c:pt idx="10342">
                  <c:v> 20-07-09 05:06:00</c:v>
                </c:pt>
                <c:pt idx="10343">
                  <c:v> 20-07-09 05:06:05</c:v>
                </c:pt>
                <c:pt idx="10344">
                  <c:v> 20-07-09 05:06:10</c:v>
                </c:pt>
                <c:pt idx="10345">
                  <c:v> 20-07-09 05:06:15</c:v>
                </c:pt>
                <c:pt idx="10346">
                  <c:v> 20-07-09 05:06:20</c:v>
                </c:pt>
                <c:pt idx="10347">
                  <c:v> 20-07-09 05:06:25</c:v>
                </c:pt>
                <c:pt idx="10348">
                  <c:v> 20-07-09 05:06:30</c:v>
                </c:pt>
                <c:pt idx="10349">
                  <c:v> 20-07-09 05:06:35</c:v>
                </c:pt>
                <c:pt idx="10350">
                  <c:v> 20-07-09 05:06:40</c:v>
                </c:pt>
                <c:pt idx="10351">
                  <c:v> 20-07-09 05:06:45</c:v>
                </c:pt>
                <c:pt idx="10352">
                  <c:v> 20-07-09 05:06:50</c:v>
                </c:pt>
                <c:pt idx="10353">
                  <c:v> 20-07-09 05:06:55</c:v>
                </c:pt>
                <c:pt idx="10354">
                  <c:v> 20-07-09 05:07:00</c:v>
                </c:pt>
                <c:pt idx="10355">
                  <c:v> 20-07-09 05:07:05</c:v>
                </c:pt>
                <c:pt idx="10356">
                  <c:v> 20-07-09 05:07:10</c:v>
                </c:pt>
                <c:pt idx="10357">
                  <c:v> 20-07-09 05:07:15</c:v>
                </c:pt>
                <c:pt idx="10358">
                  <c:v> 20-07-09 05:07:20</c:v>
                </c:pt>
                <c:pt idx="10359">
                  <c:v> 20-07-09 05:07:25</c:v>
                </c:pt>
                <c:pt idx="10360">
                  <c:v> 20-07-09 05:07:30</c:v>
                </c:pt>
                <c:pt idx="10361">
                  <c:v> 20-07-09 05:07:35</c:v>
                </c:pt>
                <c:pt idx="10362">
                  <c:v> 20-07-09 05:07:40</c:v>
                </c:pt>
                <c:pt idx="10363">
                  <c:v> 20-07-09 05:07:45</c:v>
                </c:pt>
                <c:pt idx="10364">
                  <c:v> 20-07-09 05:07:50</c:v>
                </c:pt>
                <c:pt idx="10365">
                  <c:v> 20-07-09 05:07:55</c:v>
                </c:pt>
                <c:pt idx="10366">
                  <c:v> 20-07-09 05:08:00</c:v>
                </c:pt>
                <c:pt idx="10367">
                  <c:v> 20-07-09 05:08:05</c:v>
                </c:pt>
                <c:pt idx="10368">
                  <c:v> 20-07-09 05:08:10</c:v>
                </c:pt>
                <c:pt idx="10369">
                  <c:v> 20-07-09 05:08:15</c:v>
                </c:pt>
                <c:pt idx="10370">
                  <c:v> 20-07-09 05:08:20</c:v>
                </c:pt>
                <c:pt idx="10371">
                  <c:v> 20-07-09 05:08:25</c:v>
                </c:pt>
                <c:pt idx="10372">
                  <c:v> 20-07-09 05:08:30</c:v>
                </c:pt>
                <c:pt idx="10373">
                  <c:v> 20-07-09 05:08:35</c:v>
                </c:pt>
                <c:pt idx="10374">
                  <c:v> 20-07-09 05:08:40</c:v>
                </c:pt>
                <c:pt idx="10375">
                  <c:v> 20-07-09 05:08:45</c:v>
                </c:pt>
                <c:pt idx="10376">
                  <c:v> 20-07-09 05:08:50</c:v>
                </c:pt>
                <c:pt idx="10377">
                  <c:v> 20-07-09 05:08:55</c:v>
                </c:pt>
                <c:pt idx="10378">
                  <c:v> 20-07-09 05:09:00</c:v>
                </c:pt>
                <c:pt idx="10379">
                  <c:v> 20-07-09 05:09:05</c:v>
                </c:pt>
                <c:pt idx="10380">
                  <c:v> 20-07-09 05:09:10</c:v>
                </c:pt>
                <c:pt idx="10381">
                  <c:v> 20-07-09 05:09:15</c:v>
                </c:pt>
                <c:pt idx="10382">
                  <c:v> 20-07-09 05:09:20</c:v>
                </c:pt>
                <c:pt idx="10383">
                  <c:v> 20-07-09 05:09:25</c:v>
                </c:pt>
                <c:pt idx="10384">
                  <c:v> 20-07-09 05:09:30</c:v>
                </c:pt>
                <c:pt idx="10385">
                  <c:v> 20-07-09 05:09:35</c:v>
                </c:pt>
                <c:pt idx="10386">
                  <c:v> 20-07-09 05:09:40</c:v>
                </c:pt>
                <c:pt idx="10387">
                  <c:v> 20-07-09 05:09:45</c:v>
                </c:pt>
                <c:pt idx="10388">
                  <c:v> 20-07-09 05:09:50</c:v>
                </c:pt>
                <c:pt idx="10389">
                  <c:v> 20-07-09 05:09:55</c:v>
                </c:pt>
                <c:pt idx="10390">
                  <c:v> 20-07-09 05:10:00</c:v>
                </c:pt>
                <c:pt idx="10391">
                  <c:v> 20-07-09 05:10:05</c:v>
                </c:pt>
                <c:pt idx="10392">
                  <c:v> 20-07-09 05:10:10</c:v>
                </c:pt>
                <c:pt idx="10393">
                  <c:v> 20-07-09 05:10:15</c:v>
                </c:pt>
                <c:pt idx="10394">
                  <c:v> 20-07-09 05:10:20</c:v>
                </c:pt>
                <c:pt idx="10395">
                  <c:v> 20-07-09 05:10:25</c:v>
                </c:pt>
                <c:pt idx="10396">
                  <c:v> 20-07-09 05:10:30</c:v>
                </c:pt>
                <c:pt idx="10397">
                  <c:v> 20-07-09 05:10:35</c:v>
                </c:pt>
                <c:pt idx="10398">
                  <c:v> 20-07-09 05:10:40</c:v>
                </c:pt>
                <c:pt idx="10399">
                  <c:v> 20-07-09 05:10:45</c:v>
                </c:pt>
                <c:pt idx="10400">
                  <c:v> 20-07-09 05:10:50</c:v>
                </c:pt>
                <c:pt idx="10401">
                  <c:v> 20-07-09 05:10:55</c:v>
                </c:pt>
                <c:pt idx="10402">
                  <c:v> 20-07-09 05:11:00</c:v>
                </c:pt>
                <c:pt idx="10403">
                  <c:v> 20-07-09 05:11:05</c:v>
                </c:pt>
                <c:pt idx="10404">
                  <c:v> 20-07-09 05:11:10</c:v>
                </c:pt>
                <c:pt idx="10405">
                  <c:v> 20-07-09 05:11:15</c:v>
                </c:pt>
                <c:pt idx="10406">
                  <c:v> 20-07-09 05:11:20</c:v>
                </c:pt>
                <c:pt idx="10407">
                  <c:v> 20-07-09 05:11:25</c:v>
                </c:pt>
                <c:pt idx="10408">
                  <c:v> 20-07-09 05:11:30</c:v>
                </c:pt>
                <c:pt idx="10409">
                  <c:v> 20-07-09 05:11:35</c:v>
                </c:pt>
                <c:pt idx="10410">
                  <c:v> 20-07-09 05:11:40</c:v>
                </c:pt>
                <c:pt idx="10411">
                  <c:v> 20-07-09 05:11:45</c:v>
                </c:pt>
                <c:pt idx="10412">
                  <c:v> 20-07-09 05:11:50</c:v>
                </c:pt>
                <c:pt idx="10413">
                  <c:v> 20-07-09 05:11:55</c:v>
                </c:pt>
                <c:pt idx="10414">
                  <c:v> 20-07-09 05:12:00</c:v>
                </c:pt>
                <c:pt idx="10415">
                  <c:v> 20-07-09 05:12:05</c:v>
                </c:pt>
                <c:pt idx="10416">
                  <c:v> 20-07-09 05:12:10</c:v>
                </c:pt>
                <c:pt idx="10417">
                  <c:v> 20-07-09 05:12:15</c:v>
                </c:pt>
                <c:pt idx="10418">
                  <c:v> 20-07-09 05:12:20</c:v>
                </c:pt>
                <c:pt idx="10419">
                  <c:v> 20-07-09 05:12:25</c:v>
                </c:pt>
                <c:pt idx="10420">
                  <c:v> 20-07-09 05:12:30</c:v>
                </c:pt>
                <c:pt idx="10421">
                  <c:v> 20-07-09 05:12:45</c:v>
                </c:pt>
                <c:pt idx="10422">
                  <c:v> 20-07-09 05:12:50</c:v>
                </c:pt>
                <c:pt idx="10423">
                  <c:v> 20-07-09 05:12:55</c:v>
                </c:pt>
                <c:pt idx="10424">
                  <c:v> 20-07-09 05:13:00</c:v>
                </c:pt>
                <c:pt idx="10425">
                  <c:v> 20-07-09 05:13:05</c:v>
                </c:pt>
                <c:pt idx="10426">
                  <c:v> 20-07-09 05:13:10</c:v>
                </c:pt>
                <c:pt idx="10427">
                  <c:v> 20-07-09 05:13:15</c:v>
                </c:pt>
                <c:pt idx="10428">
                  <c:v> 20-07-09 05:13:20</c:v>
                </c:pt>
                <c:pt idx="10429">
                  <c:v> 20-07-09 05:13:25</c:v>
                </c:pt>
                <c:pt idx="10430">
                  <c:v> 20-07-09 05:13:30</c:v>
                </c:pt>
                <c:pt idx="10431">
                  <c:v> 20-07-09 05:13:35</c:v>
                </c:pt>
                <c:pt idx="10432">
                  <c:v> 20-07-09 05:13:40</c:v>
                </c:pt>
                <c:pt idx="10433">
                  <c:v> 20-07-09 05:13:45</c:v>
                </c:pt>
                <c:pt idx="10434">
                  <c:v> 20-07-09 05:13:50</c:v>
                </c:pt>
                <c:pt idx="10435">
                  <c:v> 20-07-09 05:13:55</c:v>
                </c:pt>
                <c:pt idx="10436">
                  <c:v> 20-07-09 05:14:00</c:v>
                </c:pt>
                <c:pt idx="10437">
                  <c:v> 20-07-09 05:14:05</c:v>
                </c:pt>
                <c:pt idx="10438">
                  <c:v> 20-07-09 05:14:10</c:v>
                </c:pt>
                <c:pt idx="10439">
                  <c:v> 20-07-09 05:14:15</c:v>
                </c:pt>
                <c:pt idx="10440">
                  <c:v> 20-07-09 05:14:20</c:v>
                </c:pt>
                <c:pt idx="10441">
                  <c:v> 20-07-09 05:14:25</c:v>
                </c:pt>
                <c:pt idx="10442">
                  <c:v> 20-07-09 05:14:30</c:v>
                </c:pt>
                <c:pt idx="10443">
                  <c:v> 20-07-09 05:14:35</c:v>
                </c:pt>
                <c:pt idx="10444">
                  <c:v> 20-07-09 05:14:40</c:v>
                </c:pt>
                <c:pt idx="10445">
                  <c:v> 20-07-09 05:14:45</c:v>
                </c:pt>
                <c:pt idx="10446">
                  <c:v> 20-07-09 05:14:50</c:v>
                </c:pt>
                <c:pt idx="10447">
                  <c:v> 20-07-09 05:14:55</c:v>
                </c:pt>
                <c:pt idx="10448">
                  <c:v> 20-07-09 05:15:00</c:v>
                </c:pt>
                <c:pt idx="10449">
                  <c:v> 20-07-09 05:15:05</c:v>
                </c:pt>
                <c:pt idx="10450">
                  <c:v> 20-07-09 05:15:10</c:v>
                </c:pt>
                <c:pt idx="10451">
                  <c:v> 20-07-09 05:15:15</c:v>
                </c:pt>
                <c:pt idx="10452">
                  <c:v> 20-07-09 05:15:20</c:v>
                </c:pt>
                <c:pt idx="10453">
                  <c:v> 20-07-09 05:15:25</c:v>
                </c:pt>
                <c:pt idx="10454">
                  <c:v> 20-07-09 05:15:30</c:v>
                </c:pt>
                <c:pt idx="10455">
                  <c:v> 20-07-09 05:15:35</c:v>
                </c:pt>
                <c:pt idx="10456">
                  <c:v> 20-07-09 05:15:40</c:v>
                </c:pt>
                <c:pt idx="10457">
                  <c:v> 20-07-09 05:15:45</c:v>
                </c:pt>
                <c:pt idx="10458">
                  <c:v> 20-07-09 05:15:50</c:v>
                </c:pt>
                <c:pt idx="10459">
                  <c:v> 20-07-09 05:15:55</c:v>
                </c:pt>
                <c:pt idx="10460">
                  <c:v> 20-07-09 05:16:00</c:v>
                </c:pt>
                <c:pt idx="10461">
                  <c:v> 20-07-09 05:16:05</c:v>
                </c:pt>
                <c:pt idx="10462">
                  <c:v> 20-07-09 05:16:10</c:v>
                </c:pt>
                <c:pt idx="10463">
                  <c:v> 20-07-09 05:16:15</c:v>
                </c:pt>
                <c:pt idx="10464">
                  <c:v> 20-07-09 05:16:20</c:v>
                </c:pt>
                <c:pt idx="10465">
                  <c:v> 20-07-09 05:16:25</c:v>
                </c:pt>
                <c:pt idx="10466">
                  <c:v> 20-07-09 05:16:30</c:v>
                </c:pt>
                <c:pt idx="10467">
                  <c:v> 20-07-09 05:16:35</c:v>
                </c:pt>
                <c:pt idx="10468">
                  <c:v> 20-07-09 05:16:40</c:v>
                </c:pt>
                <c:pt idx="10469">
                  <c:v> 20-07-09 05:16:45</c:v>
                </c:pt>
                <c:pt idx="10470">
                  <c:v> 20-07-09 05:16:50</c:v>
                </c:pt>
                <c:pt idx="10471">
                  <c:v> 20-07-09 05:16:55</c:v>
                </c:pt>
                <c:pt idx="10472">
                  <c:v> 20-07-09 05:17:00</c:v>
                </c:pt>
                <c:pt idx="10473">
                  <c:v> 20-07-09 05:17:05</c:v>
                </c:pt>
                <c:pt idx="10474">
                  <c:v> 20-07-09 05:17:10</c:v>
                </c:pt>
                <c:pt idx="10475">
                  <c:v> 20-07-09 05:17:15</c:v>
                </c:pt>
                <c:pt idx="10476">
                  <c:v> 20-07-09 05:17:20</c:v>
                </c:pt>
                <c:pt idx="10477">
                  <c:v> 20-07-09 05:17:25</c:v>
                </c:pt>
                <c:pt idx="10478">
                  <c:v> 20-07-09 05:17:30</c:v>
                </c:pt>
                <c:pt idx="10479">
                  <c:v> 20-07-09 05:17:35</c:v>
                </c:pt>
                <c:pt idx="10480">
                  <c:v> 20-07-09 05:17:40</c:v>
                </c:pt>
                <c:pt idx="10481">
                  <c:v> 20-07-09 05:17:45</c:v>
                </c:pt>
                <c:pt idx="10482">
                  <c:v> 20-07-09 05:17:50</c:v>
                </c:pt>
                <c:pt idx="10483">
                  <c:v> 20-07-09 05:17:55</c:v>
                </c:pt>
                <c:pt idx="10484">
                  <c:v> 20-07-09 05:18:00</c:v>
                </c:pt>
                <c:pt idx="10485">
                  <c:v> 20-07-09 05:18:05</c:v>
                </c:pt>
                <c:pt idx="10486">
                  <c:v> 20-07-09 05:18:10</c:v>
                </c:pt>
                <c:pt idx="10487">
                  <c:v> 20-07-09 05:18:15</c:v>
                </c:pt>
                <c:pt idx="10488">
                  <c:v> 20-07-09 05:18:20</c:v>
                </c:pt>
                <c:pt idx="10489">
                  <c:v> 20-07-09 05:18:25</c:v>
                </c:pt>
                <c:pt idx="10490">
                  <c:v> 20-07-09 05:18:30</c:v>
                </c:pt>
                <c:pt idx="10491">
                  <c:v> 20-07-09 05:18:35</c:v>
                </c:pt>
                <c:pt idx="10492">
                  <c:v> 20-07-09 05:18:40</c:v>
                </c:pt>
                <c:pt idx="10493">
                  <c:v> 20-07-09 05:18:45</c:v>
                </c:pt>
                <c:pt idx="10494">
                  <c:v> 20-07-09 05:18:50</c:v>
                </c:pt>
                <c:pt idx="10495">
                  <c:v> 20-07-09 05:18:55</c:v>
                </c:pt>
                <c:pt idx="10496">
                  <c:v> 20-07-09 05:19:00</c:v>
                </c:pt>
                <c:pt idx="10497">
                  <c:v> 20-07-09 05:19:05</c:v>
                </c:pt>
                <c:pt idx="10498">
                  <c:v> 20-07-09 05:19:10</c:v>
                </c:pt>
                <c:pt idx="10499">
                  <c:v> 20-07-09 05:19:15</c:v>
                </c:pt>
                <c:pt idx="10500">
                  <c:v> 20-07-09 05:19:20</c:v>
                </c:pt>
                <c:pt idx="10501">
                  <c:v> 20-07-09 05:19:25</c:v>
                </c:pt>
                <c:pt idx="10502">
                  <c:v> 20-07-09 05:19:30</c:v>
                </c:pt>
                <c:pt idx="10503">
                  <c:v> 20-07-09 05:19:35</c:v>
                </c:pt>
                <c:pt idx="10504">
                  <c:v> 20-07-09 05:19:40</c:v>
                </c:pt>
                <c:pt idx="10505">
                  <c:v> 20-07-09 05:19:45</c:v>
                </c:pt>
                <c:pt idx="10506">
                  <c:v> 20-07-09 05:19:50</c:v>
                </c:pt>
                <c:pt idx="10507">
                  <c:v> 20-07-09 05:19:55</c:v>
                </c:pt>
                <c:pt idx="10508">
                  <c:v> 20-07-09 05:20:00</c:v>
                </c:pt>
                <c:pt idx="10509">
                  <c:v> 20-07-09 05:20:05</c:v>
                </c:pt>
                <c:pt idx="10510">
                  <c:v> 20-07-09 05:20:10</c:v>
                </c:pt>
                <c:pt idx="10511">
                  <c:v> 20-07-09 05:20:15</c:v>
                </c:pt>
                <c:pt idx="10512">
                  <c:v> 20-07-09 05:20:20</c:v>
                </c:pt>
                <c:pt idx="10513">
                  <c:v> 20-07-09 05:20:25</c:v>
                </c:pt>
                <c:pt idx="10514">
                  <c:v> 20-07-09 05:20:30</c:v>
                </c:pt>
                <c:pt idx="10515">
                  <c:v> 20-07-09 05:20:35</c:v>
                </c:pt>
                <c:pt idx="10516">
                  <c:v> 20-07-09 05:20:40</c:v>
                </c:pt>
                <c:pt idx="10517">
                  <c:v> 20-07-09 05:20:45</c:v>
                </c:pt>
                <c:pt idx="10518">
                  <c:v> 20-07-09 05:20:50</c:v>
                </c:pt>
                <c:pt idx="10519">
                  <c:v> 20-07-09 05:20:55</c:v>
                </c:pt>
                <c:pt idx="10520">
                  <c:v> 20-07-09 05:21:00</c:v>
                </c:pt>
                <c:pt idx="10521">
                  <c:v> 20-07-09 05:21:05</c:v>
                </c:pt>
                <c:pt idx="10522">
                  <c:v> 20-07-09 05:21:10</c:v>
                </c:pt>
                <c:pt idx="10523">
                  <c:v> 20-07-09 05:21:15</c:v>
                </c:pt>
                <c:pt idx="10524">
                  <c:v> 20-07-09 05:21:20</c:v>
                </c:pt>
                <c:pt idx="10525">
                  <c:v> 20-07-09 05:21:25</c:v>
                </c:pt>
                <c:pt idx="10526">
                  <c:v> 20-07-09 05:21:30</c:v>
                </c:pt>
                <c:pt idx="10527">
                  <c:v> 20-07-09 05:21:35</c:v>
                </c:pt>
                <c:pt idx="10528">
                  <c:v> 20-07-09 05:21:50</c:v>
                </c:pt>
                <c:pt idx="10529">
                  <c:v> 20-07-09 05:21:55</c:v>
                </c:pt>
                <c:pt idx="10530">
                  <c:v> 20-07-09 05:22:00</c:v>
                </c:pt>
                <c:pt idx="10531">
                  <c:v> 20-07-09 05:22:05</c:v>
                </c:pt>
                <c:pt idx="10532">
                  <c:v> 20-07-09 05:22:10</c:v>
                </c:pt>
                <c:pt idx="10533">
                  <c:v> 20-07-09 05:22:15</c:v>
                </c:pt>
                <c:pt idx="10534">
                  <c:v> 20-07-09 05:22:20</c:v>
                </c:pt>
                <c:pt idx="10535">
                  <c:v> 20-07-09 05:22:25</c:v>
                </c:pt>
                <c:pt idx="10536">
                  <c:v> 20-07-09 05:22:30</c:v>
                </c:pt>
                <c:pt idx="10537">
                  <c:v> 20-07-09 05:22:35</c:v>
                </c:pt>
                <c:pt idx="10538">
                  <c:v> 20-07-09 05:22:40</c:v>
                </c:pt>
                <c:pt idx="10539">
                  <c:v> 20-07-09 05:22:45</c:v>
                </c:pt>
                <c:pt idx="10540">
                  <c:v> 20-07-09 05:22:50</c:v>
                </c:pt>
                <c:pt idx="10541">
                  <c:v> 20-07-09 05:22:55</c:v>
                </c:pt>
                <c:pt idx="10542">
                  <c:v> 20-07-09 05:23:00</c:v>
                </c:pt>
                <c:pt idx="10543">
                  <c:v> 20-07-09 05:23:05</c:v>
                </c:pt>
                <c:pt idx="10544">
                  <c:v> 20-07-09 05:23:10</c:v>
                </c:pt>
                <c:pt idx="10545">
                  <c:v> 20-07-09 05:23:15</c:v>
                </c:pt>
                <c:pt idx="10546">
                  <c:v> 20-07-09 05:23:20</c:v>
                </c:pt>
                <c:pt idx="10547">
                  <c:v> 20-07-09 05:23:45</c:v>
                </c:pt>
                <c:pt idx="10548">
                  <c:v> 20-07-09 05:23:50</c:v>
                </c:pt>
                <c:pt idx="10549">
                  <c:v> 20-07-09 05:23:55</c:v>
                </c:pt>
                <c:pt idx="10550">
                  <c:v> 20-07-09 05:24:00</c:v>
                </c:pt>
                <c:pt idx="10551">
                  <c:v> 20-07-09 05:24:05</c:v>
                </c:pt>
                <c:pt idx="10552">
                  <c:v> 20-07-09 05:24:10</c:v>
                </c:pt>
                <c:pt idx="10553">
                  <c:v> 20-07-09 05:24:15</c:v>
                </c:pt>
                <c:pt idx="10554">
                  <c:v> 20-07-09 05:24:20</c:v>
                </c:pt>
                <c:pt idx="10555">
                  <c:v> 20-07-09 05:24:25</c:v>
                </c:pt>
                <c:pt idx="10556">
                  <c:v> 20-07-09 05:24:30</c:v>
                </c:pt>
                <c:pt idx="10557">
                  <c:v> 20-07-09 05:24:35</c:v>
                </c:pt>
                <c:pt idx="10558">
                  <c:v> 20-07-09 05:24:40</c:v>
                </c:pt>
                <c:pt idx="10559">
                  <c:v> 20-07-09 05:24:45</c:v>
                </c:pt>
                <c:pt idx="10560">
                  <c:v> 20-07-09 05:24:50</c:v>
                </c:pt>
                <c:pt idx="10561">
                  <c:v> 20-07-09 05:24:55</c:v>
                </c:pt>
                <c:pt idx="10562">
                  <c:v> 20-07-09 05:25:00</c:v>
                </c:pt>
                <c:pt idx="10563">
                  <c:v> 20-07-09 05:25:05</c:v>
                </c:pt>
                <c:pt idx="10564">
                  <c:v> 20-07-09 05:25:10</c:v>
                </c:pt>
                <c:pt idx="10565">
                  <c:v> 20-07-09 05:25:15</c:v>
                </c:pt>
                <c:pt idx="10566">
                  <c:v> 20-07-09 05:25:20</c:v>
                </c:pt>
                <c:pt idx="10567">
                  <c:v> 20-07-09 05:25:25</c:v>
                </c:pt>
                <c:pt idx="10568">
                  <c:v> 20-07-09 05:25:30</c:v>
                </c:pt>
                <c:pt idx="10569">
                  <c:v> 20-07-09 05:25:35</c:v>
                </c:pt>
                <c:pt idx="10570">
                  <c:v> 20-07-09 05:25:40</c:v>
                </c:pt>
                <c:pt idx="10571">
                  <c:v> 20-07-09 05:25:45</c:v>
                </c:pt>
                <c:pt idx="10572">
                  <c:v> 20-07-09 05:25:50</c:v>
                </c:pt>
                <c:pt idx="10573">
                  <c:v> 20-07-09 05:25:55</c:v>
                </c:pt>
                <c:pt idx="10574">
                  <c:v> 20-07-09 05:26:10</c:v>
                </c:pt>
                <c:pt idx="10575">
                  <c:v> 20-07-09 05:26:15</c:v>
                </c:pt>
                <c:pt idx="10576">
                  <c:v> 20-07-09 05:26:20</c:v>
                </c:pt>
                <c:pt idx="10577">
                  <c:v> 20-07-09 05:26:25</c:v>
                </c:pt>
                <c:pt idx="10578">
                  <c:v> 20-07-09 05:26:30</c:v>
                </c:pt>
                <c:pt idx="10579">
                  <c:v> 20-07-09 05:26:35</c:v>
                </c:pt>
                <c:pt idx="10580">
                  <c:v> 20-07-09 05:26:40</c:v>
                </c:pt>
                <c:pt idx="10581">
                  <c:v> 20-07-09 05:26:45</c:v>
                </c:pt>
                <c:pt idx="10582">
                  <c:v> 20-07-09 05:26:50</c:v>
                </c:pt>
                <c:pt idx="10583">
                  <c:v> 20-07-09 05:26:55</c:v>
                </c:pt>
                <c:pt idx="10584">
                  <c:v> 20-07-09 05:27:00</c:v>
                </c:pt>
                <c:pt idx="10585">
                  <c:v> 20-07-09 05:27:05</c:v>
                </c:pt>
                <c:pt idx="10586">
                  <c:v> 20-07-09 05:27:10</c:v>
                </c:pt>
                <c:pt idx="10587">
                  <c:v> 20-07-09 05:27:15</c:v>
                </c:pt>
                <c:pt idx="10588">
                  <c:v> 20-07-09 05:27:20</c:v>
                </c:pt>
                <c:pt idx="10589">
                  <c:v> 20-07-09 05:27:25</c:v>
                </c:pt>
                <c:pt idx="10590">
                  <c:v> 20-07-09 05:27:30</c:v>
                </c:pt>
                <c:pt idx="10591">
                  <c:v> 20-07-09 05:27:35</c:v>
                </c:pt>
                <c:pt idx="10592">
                  <c:v> 20-07-09 05:27:40</c:v>
                </c:pt>
                <c:pt idx="10593">
                  <c:v> 20-07-09 05:27:45</c:v>
                </c:pt>
                <c:pt idx="10594">
                  <c:v> 20-07-09 05:27:50</c:v>
                </c:pt>
                <c:pt idx="10595">
                  <c:v> 20-07-09 05:27:55</c:v>
                </c:pt>
                <c:pt idx="10596">
                  <c:v> 20-07-09 05:28:00</c:v>
                </c:pt>
                <c:pt idx="10597">
                  <c:v> 20-07-09 05:28:05</c:v>
                </c:pt>
                <c:pt idx="10598">
                  <c:v> 20-07-09 05:28:10</c:v>
                </c:pt>
                <c:pt idx="10599">
                  <c:v> 20-07-09 05:28:15</c:v>
                </c:pt>
                <c:pt idx="10600">
                  <c:v> 20-07-09 05:28:20</c:v>
                </c:pt>
                <c:pt idx="10601">
                  <c:v> 20-07-09 05:28:25</c:v>
                </c:pt>
                <c:pt idx="10602">
                  <c:v> 20-07-09 05:28:30</c:v>
                </c:pt>
                <c:pt idx="10603">
                  <c:v> 20-07-09 05:28:35</c:v>
                </c:pt>
                <c:pt idx="10604">
                  <c:v> 20-07-09 05:28:40</c:v>
                </c:pt>
                <c:pt idx="10605">
                  <c:v> 20-07-09 05:28:45</c:v>
                </c:pt>
                <c:pt idx="10606">
                  <c:v> 20-07-09 05:28:50</c:v>
                </c:pt>
                <c:pt idx="10607">
                  <c:v> 20-07-09 05:28:55</c:v>
                </c:pt>
                <c:pt idx="10608">
                  <c:v> 20-07-09 05:29:00</c:v>
                </c:pt>
                <c:pt idx="10609">
                  <c:v> 20-07-09 05:29:05</c:v>
                </c:pt>
                <c:pt idx="10610">
                  <c:v> 20-07-09 05:29:10</c:v>
                </c:pt>
                <c:pt idx="10611">
                  <c:v> 20-07-09 05:29:15</c:v>
                </c:pt>
                <c:pt idx="10612">
                  <c:v> 20-07-09 05:29:20</c:v>
                </c:pt>
                <c:pt idx="10613">
                  <c:v> 20-07-09 05:29:25</c:v>
                </c:pt>
                <c:pt idx="10614">
                  <c:v> 20-07-09 05:29:30</c:v>
                </c:pt>
                <c:pt idx="10615">
                  <c:v> 20-07-09 05:29:35</c:v>
                </c:pt>
                <c:pt idx="10616">
                  <c:v> 20-07-09 05:29:40</c:v>
                </c:pt>
                <c:pt idx="10617">
                  <c:v> 20-07-09 05:30:35</c:v>
                </c:pt>
                <c:pt idx="10618">
                  <c:v> 20-07-09 05:30:40</c:v>
                </c:pt>
                <c:pt idx="10619">
                  <c:v> 20-07-09 05:30:45</c:v>
                </c:pt>
                <c:pt idx="10620">
                  <c:v> 20-07-09 05:30:50</c:v>
                </c:pt>
                <c:pt idx="10621">
                  <c:v> 20-07-09 05:30:55</c:v>
                </c:pt>
                <c:pt idx="10622">
                  <c:v> 20-07-09 05:31:00</c:v>
                </c:pt>
                <c:pt idx="10623">
                  <c:v> 20-07-09 05:31:05</c:v>
                </c:pt>
                <c:pt idx="10624">
                  <c:v> 20-07-09 05:31:10</c:v>
                </c:pt>
                <c:pt idx="10625">
                  <c:v> 20-07-09 05:31:15</c:v>
                </c:pt>
                <c:pt idx="10626">
                  <c:v> 20-07-09 05:31:20</c:v>
                </c:pt>
                <c:pt idx="10627">
                  <c:v> 20-07-09 05:31:25</c:v>
                </c:pt>
                <c:pt idx="10628">
                  <c:v> 20-07-09 05:31:30</c:v>
                </c:pt>
                <c:pt idx="10629">
                  <c:v> 20-07-09 05:31:35</c:v>
                </c:pt>
                <c:pt idx="10630">
                  <c:v> 20-07-09 05:31:40</c:v>
                </c:pt>
                <c:pt idx="10631">
                  <c:v> 20-07-09 05:31:45</c:v>
                </c:pt>
                <c:pt idx="10632">
                  <c:v> 20-07-09 05:31:50</c:v>
                </c:pt>
                <c:pt idx="10633">
                  <c:v> 20-07-09 05:31:55</c:v>
                </c:pt>
                <c:pt idx="10634">
                  <c:v> 20-07-09 05:32:00</c:v>
                </c:pt>
                <c:pt idx="10635">
                  <c:v> 20-07-09 05:32:05</c:v>
                </c:pt>
                <c:pt idx="10636">
                  <c:v> 20-07-09 05:33:00</c:v>
                </c:pt>
                <c:pt idx="10637">
                  <c:v> 20-07-09 05:33:05</c:v>
                </c:pt>
                <c:pt idx="10638">
                  <c:v> 20-07-09 05:33:10</c:v>
                </c:pt>
                <c:pt idx="10639">
                  <c:v> 20-07-09 05:33:15</c:v>
                </c:pt>
                <c:pt idx="10640">
                  <c:v> 20-07-09 05:33:20</c:v>
                </c:pt>
                <c:pt idx="10641">
                  <c:v> 20-07-09 05:33:25</c:v>
                </c:pt>
                <c:pt idx="10642">
                  <c:v> 20-07-09 05:33:30</c:v>
                </c:pt>
                <c:pt idx="10643">
                  <c:v> 20-07-09 05:33:35</c:v>
                </c:pt>
                <c:pt idx="10644">
                  <c:v> 20-07-09 05:33:40</c:v>
                </c:pt>
                <c:pt idx="10645">
                  <c:v> 20-07-09 05:33:45</c:v>
                </c:pt>
                <c:pt idx="10646">
                  <c:v> 20-07-09 05:33:50</c:v>
                </c:pt>
                <c:pt idx="10647">
                  <c:v> 20-07-09 05:33:55</c:v>
                </c:pt>
                <c:pt idx="10648">
                  <c:v> 20-07-09 05:34:00</c:v>
                </c:pt>
                <c:pt idx="10649">
                  <c:v> 20-07-09 05:34:05</c:v>
                </c:pt>
                <c:pt idx="10650">
                  <c:v> 20-07-09 05:34:10</c:v>
                </c:pt>
                <c:pt idx="10651">
                  <c:v> 20-07-09 05:34:15</c:v>
                </c:pt>
                <c:pt idx="10652">
                  <c:v> 20-07-09 05:34:20</c:v>
                </c:pt>
                <c:pt idx="10653">
                  <c:v> 20-07-09 05:34:25</c:v>
                </c:pt>
                <c:pt idx="10654">
                  <c:v> 20-07-09 05:34:30</c:v>
                </c:pt>
                <c:pt idx="10655">
                  <c:v> 20-07-09 05:34:35</c:v>
                </c:pt>
                <c:pt idx="10656">
                  <c:v> 20-07-09 05:34:40</c:v>
                </c:pt>
                <c:pt idx="10657">
                  <c:v> 20-07-09 05:34:45</c:v>
                </c:pt>
                <c:pt idx="10658">
                  <c:v> 20-07-09 05:34:50</c:v>
                </c:pt>
                <c:pt idx="10659">
                  <c:v> 20-07-09 05:35:15</c:v>
                </c:pt>
                <c:pt idx="10660">
                  <c:v> 20-07-09 05:35:20</c:v>
                </c:pt>
                <c:pt idx="10661">
                  <c:v> 20-07-09 05:35:25</c:v>
                </c:pt>
                <c:pt idx="10662">
                  <c:v> 20-07-09 05:35:30</c:v>
                </c:pt>
                <c:pt idx="10663">
                  <c:v> 20-07-09 05:35:35</c:v>
                </c:pt>
                <c:pt idx="10664">
                  <c:v> 20-07-09 05:35:40</c:v>
                </c:pt>
                <c:pt idx="10665">
                  <c:v> 20-07-09 05:35:45</c:v>
                </c:pt>
                <c:pt idx="10666">
                  <c:v> 20-07-09 05:35:50</c:v>
                </c:pt>
                <c:pt idx="10667">
                  <c:v> 20-07-09 05:35:55</c:v>
                </c:pt>
                <c:pt idx="10668">
                  <c:v> 20-07-09 05:36:00</c:v>
                </c:pt>
                <c:pt idx="10669">
                  <c:v> 20-07-09 05:36:05</c:v>
                </c:pt>
                <c:pt idx="10670">
                  <c:v> 20-07-09 05:36:10</c:v>
                </c:pt>
                <c:pt idx="10671">
                  <c:v> 20-07-09 05:36:30</c:v>
                </c:pt>
                <c:pt idx="10672">
                  <c:v> 20-07-09 05:36:35</c:v>
                </c:pt>
                <c:pt idx="10673">
                  <c:v> 20-07-09 05:36:40</c:v>
                </c:pt>
                <c:pt idx="10674">
                  <c:v> 20-07-09 05:36:45</c:v>
                </c:pt>
                <c:pt idx="10675">
                  <c:v> 20-07-09 05:36:50</c:v>
                </c:pt>
                <c:pt idx="10676">
                  <c:v> 20-07-09 05:36:55</c:v>
                </c:pt>
                <c:pt idx="10677">
                  <c:v> 20-07-09 05:37:00</c:v>
                </c:pt>
                <c:pt idx="10678">
                  <c:v> 20-07-09 05:37:05</c:v>
                </c:pt>
                <c:pt idx="10679">
                  <c:v> 20-07-09 05:37:10</c:v>
                </c:pt>
                <c:pt idx="10680">
                  <c:v> 20-07-09 05:37:15</c:v>
                </c:pt>
                <c:pt idx="10681">
                  <c:v> 20-07-09 05:37:20</c:v>
                </c:pt>
                <c:pt idx="10682">
                  <c:v> 20-07-09 05:37:25</c:v>
                </c:pt>
                <c:pt idx="10683">
                  <c:v> 20-07-09 05:38:00</c:v>
                </c:pt>
                <c:pt idx="10684">
                  <c:v> 20-07-09 05:38:05</c:v>
                </c:pt>
                <c:pt idx="10685">
                  <c:v> 20-07-09 05:38:10</c:v>
                </c:pt>
                <c:pt idx="10686">
                  <c:v> 20-07-09 05:38:15</c:v>
                </c:pt>
                <c:pt idx="10687">
                  <c:v> 20-07-09 05:38:20</c:v>
                </c:pt>
                <c:pt idx="10688">
                  <c:v> 20-07-09 05:38:25</c:v>
                </c:pt>
                <c:pt idx="10689">
                  <c:v> 20-07-09 05:38:30</c:v>
                </c:pt>
                <c:pt idx="10690">
                  <c:v> 20-07-09 05:38:35</c:v>
                </c:pt>
                <c:pt idx="10691">
                  <c:v> 20-07-09 05:38:40</c:v>
                </c:pt>
                <c:pt idx="10692">
                  <c:v> 20-07-09 05:38:45</c:v>
                </c:pt>
                <c:pt idx="10693">
                  <c:v> 20-07-09 05:38:50</c:v>
                </c:pt>
                <c:pt idx="10694">
                  <c:v> 20-07-09 05:38:55</c:v>
                </c:pt>
                <c:pt idx="10695">
                  <c:v> 20-07-09 05:39:00</c:v>
                </c:pt>
                <c:pt idx="10696">
                  <c:v> 20-07-09 05:39:05</c:v>
                </c:pt>
                <c:pt idx="10697">
                  <c:v> 20-07-09 05:39:10</c:v>
                </c:pt>
                <c:pt idx="10698">
                  <c:v> 20-07-09 05:39:15</c:v>
                </c:pt>
                <c:pt idx="10699">
                  <c:v> 20-07-09 05:39:20</c:v>
                </c:pt>
                <c:pt idx="10700">
                  <c:v> 20-07-09 05:39:25</c:v>
                </c:pt>
                <c:pt idx="10701">
                  <c:v> 20-07-09 05:39:30</c:v>
                </c:pt>
                <c:pt idx="10702">
                  <c:v> 20-07-09 05:39:35</c:v>
                </c:pt>
                <c:pt idx="10703">
                  <c:v> 20-07-09 05:39:40</c:v>
                </c:pt>
                <c:pt idx="10704">
                  <c:v> 20-07-09 05:39:45</c:v>
                </c:pt>
                <c:pt idx="10705">
                  <c:v> 20-07-09 05:39:50</c:v>
                </c:pt>
                <c:pt idx="10706">
                  <c:v> 20-07-09 05:39:55</c:v>
                </c:pt>
                <c:pt idx="10707">
                  <c:v> 20-07-09 05:40:00</c:v>
                </c:pt>
                <c:pt idx="10708">
                  <c:v> 20-07-09 05:40:05</c:v>
                </c:pt>
                <c:pt idx="10709">
                  <c:v> 20-07-09 05:40:10</c:v>
                </c:pt>
                <c:pt idx="10710">
                  <c:v> 20-07-09 05:40:15</c:v>
                </c:pt>
                <c:pt idx="10711">
                  <c:v> 20-07-09 05:40:20</c:v>
                </c:pt>
                <c:pt idx="10712">
                  <c:v> 20-07-09 05:40:25</c:v>
                </c:pt>
                <c:pt idx="10713">
                  <c:v> 20-07-09 05:40:30</c:v>
                </c:pt>
                <c:pt idx="10714">
                  <c:v> 20-07-09 05:40:35</c:v>
                </c:pt>
                <c:pt idx="10715">
                  <c:v> 20-07-09 05:40:40</c:v>
                </c:pt>
                <c:pt idx="10716">
                  <c:v> 20-07-09 05:40:45</c:v>
                </c:pt>
                <c:pt idx="10717">
                  <c:v> 20-07-09 05:40:50</c:v>
                </c:pt>
                <c:pt idx="10718">
                  <c:v> 20-07-09 05:40:55</c:v>
                </c:pt>
                <c:pt idx="10719">
                  <c:v> 20-07-09 05:41:00</c:v>
                </c:pt>
                <c:pt idx="10720">
                  <c:v> 20-07-09 05:41:05</c:v>
                </c:pt>
                <c:pt idx="10721">
                  <c:v> 20-07-09 05:41:10</c:v>
                </c:pt>
                <c:pt idx="10722">
                  <c:v> 20-07-09 05:41:15</c:v>
                </c:pt>
                <c:pt idx="10723">
                  <c:v> 20-07-09 05:41:20</c:v>
                </c:pt>
                <c:pt idx="10724">
                  <c:v> 20-07-09 05:41:25</c:v>
                </c:pt>
                <c:pt idx="10725">
                  <c:v> 20-07-09 05:41:30</c:v>
                </c:pt>
                <c:pt idx="10726">
                  <c:v> 20-07-09 05:43:05</c:v>
                </c:pt>
                <c:pt idx="10727">
                  <c:v> 20-07-09 05:43:10</c:v>
                </c:pt>
                <c:pt idx="10728">
                  <c:v> 20-07-09 05:43:15</c:v>
                </c:pt>
                <c:pt idx="10729">
                  <c:v> 20-07-09 05:43:20</c:v>
                </c:pt>
                <c:pt idx="10730">
                  <c:v> 20-07-09 05:43:25</c:v>
                </c:pt>
                <c:pt idx="10731">
                  <c:v> 20-07-09 05:43:30</c:v>
                </c:pt>
                <c:pt idx="10732">
                  <c:v> 20-07-09 05:43:35</c:v>
                </c:pt>
                <c:pt idx="10733">
                  <c:v> 20-07-09 05:43:40</c:v>
                </c:pt>
                <c:pt idx="10734">
                  <c:v> 20-07-09 05:43:45</c:v>
                </c:pt>
                <c:pt idx="10735">
                  <c:v> 20-07-09 05:43:50</c:v>
                </c:pt>
                <c:pt idx="10736">
                  <c:v> 20-07-09 05:43:55</c:v>
                </c:pt>
                <c:pt idx="10737">
                  <c:v> 20-07-09 05:44:00</c:v>
                </c:pt>
                <c:pt idx="10738">
                  <c:v> 20-07-09 05:44:05</c:v>
                </c:pt>
                <c:pt idx="10739">
                  <c:v> 20-07-09 05:44:10</c:v>
                </c:pt>
                <c:pt idx="10740">
                  <c:v> 20-07-09 05:44:15</c:v>
                </c:pt>
                <c:pt idx="10741">
                  <c:v> 20-07-09 05:44:20</c:v>
                </c:pt>
                <c:pt idx="10742">
                  <c:v> 20-07-09 05:44:25</c:v>
                </c:pt>
                <c:pt idx="10743">
                  <c:v> 20-07-09 05:44:30</c:v>
                </c:pt>
                <c:pt idx="10744">
                  <c:v> 20-07-09 05:44:35</c:v>
                </c:pt>
                <c:pt idx="10745">
                  <c:v> 20-07-09 05:44:40</c:v>
                </c:pt>
                <c:pt idx="10746">
                  <c:v> 20-07-09 05:44:45</c:v>
                </c:pt>
                <c:pt idx="10747">
                  <c:v> 20-07-09 05:44:50</c:v>
                </c:pt>
                <c:pt idx="10748">
                  <c:v> 20-07-09 05:44:55</c:v>
                </c:pt>
                <c:pt idx="10749">
                  <c:v> 20-07-09 05:45:00</c:v>
                </c:pt>
                <c:pt idx="10750">
                  <c:v> 20-07-09 05:45:05</c:v>
                </c:pt>
                <c:pt idx="10751">
                  <c:v> 20-07-09 05:45:10</c:v>
                </c:pt>
                <c:pt idx="10752">
                  <c:v> 20-07-09 05:45:15</c:v>
                </c:pt>
                <c:pt idx="10753">
                  <c:v> 20-07-09 05:45:20</c:v>
                </c:pt>
                <c:pt idx="10754">
                  <c:v> 20-07-09 05:45:25</c:v>
                </c:pt>
                <c:pt idx="10755">
                  <c:v> 20-07-09 05:45:30</c:v>
                </c:pt>
                <c:pt idx="10756">
                  <c:v> 20-07-09 05:45:35</c:v>
                </c:pt>
                <c:pt idx="10757">
                  <c:v> 20-07-09 05:45:40</c:v>
                </c:pt>
                <c:pt idx="10758">
                  <c:v> 20-07-09 05:45:45</c:v>
                </c:pt>
                <c:pt idx="10759">
                  <c:v> 20-07-09 05:45:50</c:v>
                </c:pt>
                <c:pt idx="10760">
                  <c:v> 20-07-09 05:45:55</c:v>
                </c:pt>
                <c:pt idx="10761">
                  <c:v> 20-07-09 05:46:00</c:v>
                </c:pt>
                <c:pt idx="10762">
                  <c:v> 20-07-09 05:46:05</c:v>
                </c:pt>
                <c:pt idx="10763">
                  <c:v> 20-07-09 05:46:10</c:v>
                </c:pt>
                <c:pt idx="10764">
                  <c:v> 20-07-09 05:47:20</c:v>
                </c:pt>
                <c:pt idx="10765">
                  <c:v> 20-07-09 05:47:25</c:v>
                </c:pt>
                <c:pt idx="10766">
                  <c:v> 20-07-09 05:47:30</c:v>
                </c:pt>
                <c:pt idx="10767">
                  <c:v> 20-07-09 05:47:35</c:v>
                </c:pt>
                <c:pt idx="10768">
                  <c:v> 20-07-09 05:47:40</c:v>
                </c:pt>
                <c:pt idx="10769">
                  <c:v> 20-07-09 05:47:45</c:v>
                </c:pt>
                <c:pt idx="10770">
                  <c:v> 20-07-09 05:47:50</c:v>
                </c:pt>
                <c:pt idx="10771">
                  <c:v> 20-07-09 05:47:55</c:v>
                </c:pt>
                <c:pt idx="10772">
                  <c:v> 20-07-09 05:48:00</c:v>
                </c:pt>
                <c:pt idx="10773">
                  <c:v> 20-07-09 05:48:05</c:v>
                </c:pt>
                <c:pt idx="10774">
                  <c:v> 20-07-09 05:48:10</c:v>
                </c:pt>
                <c:pt idx="10775">
                  <c:v> 20-07-09 05:48:15</c:v>
                </c:pt>
                <c:pt idx="10776">
                  <c:v> 20-07-09 05:48:20</c:v>
                </c:pt>
                <c:pt idx="10777">
                  <c:v> 20-07-09 05:48:25</c:v>
                </c:pt>
                <c:pt idx="10778">
                  <c:v> 20-07-09 05:48:30</c:v>
                </c:pt>
                <c:pt idx="10779">
                  <c:v> 20-07-09 05:48:35</c:v>
                </c:pt>
                <c:pt idx="10780">
                  <c:v> 20-07-09 05:48:40</c:v>
                </c:pt>
                <c:pt idx="10781">
                  <c:v> 20-07-09 05:48:45</c:v>
                </c:pt>
                <c:pt idx="10782">
                  <c:v> 20-07-09 05:48:50</c:v>
                </c:pt>
                <c:pt idx="10783">
                  <c:v> 20-07-09 05:48:55</c:v>
                </c:pt>
                <c:pt idx="10784">
                  <c:v> 20-07-09 05:49:00</c:v>
                </c:pt>
                <c:pt idx="10785">
                  <c:v> 20-07-09 05:49:05</c:v>
                </c:pt>
                <c:pt idx="10786">
                  <c:v> 20-07-09 05:49:10</c:v>
                </c:pt>
                <c:pt idx="10787">
                  <c:v> 20-07-09 05:49:15</c:v>
                </c:pt>
                <c:pt idx="10788">
                  <c:v> 20-07-09 05:49:20</c:v>
                </c:pt>
                <c:pt idx="10789">
                  <c:v> 20-07-09 05:49:25</c:v>
                </c:pt>
                <c:pt idx="10790">
                  <c:v> 20-07-09 05:49:30</c:v>
                </c:pt>
                <c:pt idx="10791">
                  <c:v> 20-07-09 05:49:35</c:v>
                </c:pt>
                <c:pt idx="10792">
                  <c:v> 20-07-09 05:49:40</c:v>
                </c:pt>
                <c:pt idx="10793">
                  <c:v> 20-07-09 05:49:45</c:v>
                </c:pt>
                <c:pt idx="10794">
                  <c:v> 20-07-09 05:49:50</c:v>
                </c:pt>
                <c:pt idx="10795">
                  <c:v> 20-07-09 05:49:55</c:v>
                </c:pt>
                <c:pt idx="10796">
                  <c:v> 20-07-09 05:50:00</c:v>
                </c:pt>
                <c:pt idx="10797">
                  <c:v> 20-07-09 05:50:05</c:v>
                </c:pt>
                <c:pt idx="10798">
                  <c:v> 20-07-09 05:50:10</c:v>
                </c:pt>
                <c:pt idx="10799">
                  <c:v> 20-07-09 05:50:15</c:v>
                </c:pt>
                <c:pt idx="10800">
                  <c:v> 20-07-09 05:50:20</c:v>
                </c:pt>
                <c:pt idx="10801">
                  <c:v> 20-07-09 05:50:25</c:v>
                </c:pt>
                <c:pt idx="10802">
                  <c:v> 20-07-09 05:50:30</c:v>
                </c:pt>
                <c:pt idx="10803">
                  <c:v> 20-07-09 05:50:35</c:v>
                </c:pt>
                <c:pt idx="10804">
                  <c:v> 20-07-09 05:50:40</c:v>
                </c:pt>
                <c:pt idx="10805">
                  <c:v> 20-07-09 05:50:45</c:v>
                </c:pt>
                <c:pt idx="10806">
                  <c:v> 20-07-09 05:50:50</c:v>
                </c:pt>
                <c:pt idx="10807">
                  <c:v> 20-07-09 05:50:55</c:v>
                </c:pt>
                <c:pt idx="10808">
                  <c:v> 20-07-09 05:51:00</c:v>
                </c:pt>
                <c:pt idx="10809">
                  <c:v> 20-07-09 05:51:05</c:v>
                </c:pt>
                <c:pt idx="10810">
                  <c:v> 20-07-09 05:51:10</c:v>
                </c:pt>
                <c:pt idx="10811">
                  <c:v> 20-07-09 05:51:15</c:v>
                </c:pt>
                <c:pt idx="10812">
                  <c:v> 20-07-09 05:51:20</c:v>
                </c:pt>
                <c:pt idx="10813">
                  <c:v> 20-07-09 05:51:25</c:v>
                </c:pt>
                <c:pt idx="10814">
                  <c:v> 20-07-09 05:51:30</c:v>
                </c:pt>
                <c:pt idx="10815">
                  <c:v> 20-07-09 05:51:35</c:v>
                </c:pt>
                <c:pt idx="10816">
                  <c:v> 20-07-09 05:51:40</c:v>
                </c:pt>
                <c:pt idx="10817">
                  <c:v> 20-07-09 05:51:45</c:v>
                </c:pt>
                <c:pt idx="10818">
                  <c:v> 20-07-09 05:51:50</c:v>
                </c:pt>
                <c:pt idx="10819">
                  <c:v> 20-07-09 05:51:55</c:v>
                </c:pt>
                <c:pt idx="10820">
                  <c:v> 20-07-09 05:52:00</c:v>
                </c:pt>
                <c:pt idx="10821">
                  <c:v> 20-07-09 05:52:05</c:v>
                </c:pt>
                <c:pt idx="10822">
                  <c:v> 20-07-09 05:52:10</c:v>
                </c:pt>
                <c:pt idx="10823">
                  <c:v> 20-07-09 05:52:15</c:v>
                </c:pt>
                <c:pt idx="10824">
                  <c:v> 20-07-09 05:52:20</c:v>
                </c:pt>
                <c:pt idx="10825">
                  <c:v> 20-07-09 05:52:25</c:v>
                </c:pt>
                <c:pt idx="10826">
                  <c:v> 20-07-09 05:52:30</c:v>
                </c:pt>
                <c:pt idx="10827">
                  <c:v> 20-07-09 05:52:35</c:v>
                </c:pt>
                <c:pt idx="10828">
                  <c:v> 20-07-09 05:52:40</c:v>
                </c:pt>
                <c:pt idx="10829">
                  <c:v> 20-07-09 05:52:45</c:v>
                </c:pt>
                <c:pt idx="10830">
                  <c:v> 20-07-09 05:52:50</c:v>
                </c:pt>
                <c:pt idx="10831">
                  <c:v> 20-07-09 05:52:55</c:v>
                </c:pt>
                <c:pt idx="10832">
                  <c:v> 20-07-09 05:53:00</c:v>
                </c:pt>
                <c:pt idx="10833">
                  <c:v> 20-07-09 05:53:05</c:v>
                </c:pt>
                <c:pt idx="10834">
                  <c:v> 20-07-09 05:53:10</c:v>
                </c:pt>
                <c:pt idx="10835">
                  <c:v> 20-07-09 05:53:15</c:v>
                </c:pt>
                <c:pt idx="10836">
                  <c:v> 20-07-09 05:53:20</c:v>
                </c:pt>
                <c:pt idx="10837">
                  <c:v> 20-07-09 05:53:25</c:v>
                </c:pt>
                <c:pt idx="10838">
                  <c:v> 20-07-09 05:53:30</c:v>
                </c:pt>
                <c:pt idx="10839">
                  <c:v> 20-07-09 05:53:35</c:v>
                </c:pt>
                <c:pt idx="10840">
                  <c:v> 20-07-09 05:53:40</c:v>
                </c:pt>
                <c:pt idx="10841">
                  <c:v> 20-07-09 05:53:45</c:v>
                </c:pt>
                <c:pt idx="10842">
                  <c:v> 20-07-09 05:54:00</c:v>
                </c:pt>
                <c:pt idx="10843">
                  <c:v> 20-07-09 05:54:05</c:v>
                </c:pt>
                <c:pt idx="10844">
                  <c:v> 20-07-09 05:54:10</c:v>
                </c:pt>
                <c:pt idx="10845">
                  <c:v> 20-07-09 05:54:15</c:v>
                </c:pt>
                <c:pt idx="10846">
                  <c:v> 20-07-09 05:54:20</c:v>
                </c:pt>
                <c:pt idx="10847">
                  <c:v> 20-07-09 05:54:25</c:v>
                </c:pt>
                <c:pt idx="10848">
                  <c:v> 20-07-09 05:54:30</c:v>
                </c:pt>
                <c:pt idx="10849">
                  <c:v> 20-07-09 05:54:35</c:v>
                </c:pt>
                <c:pt idx="10850">
                  <c:v> 20-07-09 05:54:40</c:v>
                </c:pt>
                <c:pt idx="10851">
                  <c:v> 20-07-09 05:54:45</c:v>
                </c:pt>
                <c:pt idx="10852">
                  <c:v> 20-07-09 05:54:50</c:v>
                </c:pt>
                <c:pt idx="10853">
                  <c:v> 20-07-09 05:54:55</c:v>
                </c:pt>
                <c:pt idx="10854">
                  <c:v> 20-07-09 05:55:05</c:v>
                </c:pt>
                <c:pt idx="10855">
                  <c:v> 20-07-09 05:55:10</c:v>
                </c:pt>
                <c:pt idx="10856">
                  <c:v> 20-07-09 05:55:15</c:v>
                </c:pt>
                <c:pt idx="10857">
                  <c:v> 20-07-09 05:55:20</c:v>
                </c:pt>
                <c:pt idx="10858">
                  <c:v> 20-07-09 05:55:25</c:v>
                </c:pt>
                <c:pt idx="10859">
                  <c:v> 20-07-09 05:55:30</c:v>
                </c:pt>
                <c:pt idx="10860">
                  <c:v> 20-07-09 05:55:35</c:v>
                </c:pt>
                <c:pt idx="10861">
                  <c:v> 20-07-09 05:55:40</c:v>
                </c:pt>
                <c:pt idx="10862">
                  <c:v> 20-07-09 05:55:45</c:v>
                </c:pt>
                <c:pt idx="10863">
                  <c:v> 20-07-09 05:55:50</c:v>
                </c:pt>
                <c:pt idx="10864">
                  <c:v> 20-07-09 05:55:55</c:v>
                </c:pt>
                <c:pt idx="10865">
                  <c:v> 20-07-09 05:56:00</c:v>
                </c:pt>
                <c:pt idx="10866">
                  <c:v> 20-07-09 05:56:05</c:v>
                </c:pt>
                <c:pt idx="10867">
                  <c:v> 20-07-09 05:56:10</c:v>
                </c:pt>
                <c:pt idx="10868">
                  <c:v> 20-07-09 05:56:15</c:v>
                </c:pt>
                <c:pt idx="10869">
                  <c:v> 20-07-09 05:56:20</c:v>
                </c:pt>
                <c:pt idx="10870">
                  <c:v> 20-07-09 05:56:25</c:v>
                </c:pt>
                <c:pt idx="10871">
                  <c:v> 20-07-09 05:56:30</c:v>
                </c:pt>
                <c:pt idx="10872">
                  <c:v> 20-07-09 05:56:35</c:v>
                </c:pt>
                <c:pt idx="10873">
                  <c:v> 20-07-09 05:56:40</c:v>
                </c:pt>
                <c:pt idx="10874">
                  <c:v> 20-07-09 05:56:45</c:v>
                </c:pt>
                <c:pt idx="10875">
                  <c:v> 20-07-09 05:56:50</c:v>
                </c:pt>
                <c:pt idx="10876">
                  <c:v> 20-07-09 05:56:55</c:v>
                </c:pt>
                <c:pt idx="10877">
                  <c:v> 20-07-09 05:57:00</c:v>
                </c:pt>
                <c:pt idx="10878">
                  <c:v> 20-07-09 05:57:05</c:v>
                </c:pt>
                <c:pt idx="10879">
                  <c:v> 20-07-09 05:57:10</c:v>
                </c:pt>
                <c:pt idx="10880">
                  <c:v> 20-07-09 05:57:15</c:v>
                </c:pt>
                <c:pt idx="10881">
                  <c:v> 20-07-09 05:57:20</c:v>
                </c:pt>
                <c:pt idx="10882">
                  <c:v> 20-07-09 05:57:25</c:v>
                </c:pt>
                <c:pt idx="10883">
                  <c:v> 20-07-09 05:57:30</c:v>
                </c:pt>
                <c:pt idx="10884">
                  <c:v> 20-07-09 05:57:35</c:v>
                </c:pt>
                <c:pt idx="10885">
                  <c:v> 20-07-09 05:57:40</c:v>
                </c:pt>
                <c:pt idx="10886">
                  <c:v> 20-07-09 05:57:45</c:v>
                </c:pt>
                <c:pt idx="10887">
                  <c:v> 20-07-09 05:57:50</c:v>
                </c:pt>
                <c:pt idx="10888">
                  <c:v> 20-07-09 05:57:55</c:v>
                </c:pt>
                <c:pt idx="10889">
                  <c:v> 20-07-09 05:58:00</c:v>
                </c:pt>
                <c:pt idx="10890">
                  <c:v> 20-07-09 05:58:05</c:v>
                </c:pt>
                <c:pt idx="10891">
                  <c:v> 20-07-09 05:58:10</c:v>
                </c:pt>
                <c:pt idx="10892">
                  <c:v> 20-07-09 05:58:15</c:v>
                </c:pt>
                <c:pt idx="10893">
                  <c:v> 20-07-09 05:58:20</c:v>
                </c:pt>
                <c:pt idx="10894">
                  <c:v> 20-07-09 05:58:25</c:v>
                </c:pt>
                <c:pt idx="10895">
                  <c:v> 20-07-09 05:58:30</c:v>
                </c:pt>
                <c:pt idx="10896">
                  <c:v> 20-07-09 05:58:35</c:v>
                </c:pt>
                <c:pt idx="10897">
                  <c:v> 20-07-09 05:58:40</c:v>
                </c:pt>
                <c:pt idx="10898">
                  <c:v> 20-07-09 05:58:45</c:v>
                </c:pt>
                <c:pt idx="10899">
                  <c:v> 20-07-09 05:58:50</c:v>
                </c:pt>
                <c:pt idx="10900">
                  <c:v> 20-07-09 05:58:55</c:v>
                </c:pt>
                <c:pt idx="10901">
                  <c:v> 20-07-09 05:59:00</c:v>
                </c:pt>
                <c:pt idx="10902">
                  <c:v> 20-07-09 05:59:05</c:v>
                </c:pt>
                <c:pt idx="10903">
                  <c:v> 20-07-09 05:59:10</c:v>
                </c:pt>
                <c:pt idx="10904">
                  <c:v> 20-07-09 05:59:15</c:v>
                </c:pt>
                <c:pt idx="10905">
                  <c:v> 20-07-09 05:59:20</c:v>
                </c:pt>
                <c:pt idx="10906">
                  <c:v> 20-07-09 05:59:25</c:v>
                </c:pt>
                <c:pt idx="10907">
                  <c:v> 20-07-09 05:59:30</c:v>
                </c:pt>
                <c:pt idx="10908">
                  <c:v> 20-07-09 05:59:35</c:v>
                </c:pt>
                <c:pt idx="10909">
                  <c:v> 20-07-09 05:59:40</c:v>
                </c:pt>
                <c:pt idx="10910">
                  <c:v> 20-07-09 05:59:45</c:v>
                </c:pt>
                <c:pt idx="10911">
                  <c:v> 20-07-09 05:59:50</c:v>
                </c:pt>
                <c:pt idx="10912">
                  <c:v> 20-07-09 05:59:55</c:v>
                </c:pt>
                <c:pt idx="10913">
                  <c:v> 20-07-09 06:00:00</c:v>
                </c:pt>
                <c:pt idx="10914">
                  <c:v> 20-07-09 06:00:05</c:v>
                </c:pt>
                <c:pt idx="10915">
                  <c:v> 20-07-09 06:00:10</c:v>
                </c:pt>
                <c:pt idx="10916">
                  <c:v> 20-07-09 06:00:15</c:v>
                </c:pt>
                <c:pt idx="10917">
                  <c:v> 20-07-09 06:00:20</c:v>
                </c:pt>
                <c:pt idx="10918">
                  <c:v> 20-07-09 06:00:25</c:v>
                </c:pt>
                <c:pt idx="10919">
                  <c:v> 20-07-09 06:00:30</c:v>
                </c:pt>
                <c:pt idx="10920">
                  <c:v> 20-07-09 06:00:35</c:v>
                </c:pt>
                <c:pt idx="10921">
                  <c:v> 20-07-09 06:00:40</c:v>
                </c:pt>
                <c:pt idx="10922">
                  <c:v> 20-07-09 06:00:45</c:v>
                </c:pt>
                <c:pt idx="10923">
                  <c:v> 20-07-09 06:00:50</c:v>
                </c:pt>
                <c:pt idx="10924">
                  <c:v> 20-07-09 06:00:55</c:v>
                </c:pt>
                <c:pt idx="10925">
                  <c:v> 20-07-09 06:01:00</c:v>
                </c:pt>
                <c:pt idx="10926">
                  <c:v> 20-07-09 06:01:05</c:v>
                </c:pt>
                <c:pt idx="10927">
                  <c:v> 20-07-09 06:01:10</c:v>
                </c:pt>
                <c:pt idx="10928">
                  <c:v> 20-07-09 06:01:15</c:v>
                </c:pt>
                <c:pt idx="10929">
                  <c:v> 20-07-09 06:01:20</c:v>
                </c:pt>
                <c:pt idx="10930">
                  <c:v> 20-07-09 06:01:25</c:v>
                </c:pt>
                <c:pt idx="10931">
                  <c:v> 20-07-09 06:01:30</c:v>
                </c:pt>
                <c:pt idx="10932">
                  <c:v> 20-07-09 06:01:35</c:v>
                </c:pt>
                <c:pt idx="10933">
                  <c:v> 20-07-09 06:01:40</c:v>
                </c:pt>
                <c:pt idx="10934">
                  <c:v> 20-07-09 06:01:45</c:v>
                </c:pt>
                <c:pt idx="10935">
                  <c:v> 20-07-09 06:02:05</c:v>
                </c:pt>
                <c:pt idx="10936">
                  <c:v> 20-07-09 06:02:10</c:v>
                </c:pt>
                <c:pt idx="10937">
                  <c:v> 20-07-09 06:02:15</c:v>
                </c:pt>
                <c:pt idx="10938">
                  <c:v> 20-07-09 06:02:20</c:v>
                </c:pt>
                <c:pt idx="10939">
                  <c:v> 20-07-09 06:02:25</c:v>
                </c:pt>
                <c:pt idx="10940">
                  <c:v> 20-07-09 06:02:30</c:v>
                </c:pt>
                <c:pt idx="10941">
                  <c:v> 20-07-09 06:02:35</c:v>
                </c:pt>
                <c:pt idx="10942">
                  <c:v> 20-07-09 06:02:40</c:v>
                </c:pt>
                <c:pt idx="10943">
                  <c:v> 20-07-09 06:02:45</c:v>
                </c:pt>
                <c:pt idx="10944">
                  <c:v> 20-07-09 06:02:50</c:v>
                </c:pt>
                <c:pt idx="10945">
                  <c:v> 20-07-09 06:02:55</c:v>
                </c:pt>
                <c:pt idx="10946">
                  <c:v> 20-07-09 06:03:00</c:v>
                </c:pt>
                <c:pt idx="10947">
                  <c:v> 20-07-09 06:03:05</c:v>
                </c:pt>
                <c:pt idx="10948">
                  <c:v> 20-07-09 06:03:10</c:v>
                </c:pt>
                <c:pt idx="10949">
                  <c:v> 20-07-09 06:03:15</c:v>
                </c:pt>
                <c:pt idx="10950">
                  <c:v> 20-07-09 06:03:20</c:v>
                </c:pt>
                <c:pt idx="10951">
                  <c:v> 20-07-09 06:03:25</c:v>
                </c:pt>
                <c:pt idx="10952">
                  <c:v> 20-07-09 06:03:30</c:v>
                </c:pt>
                <c:pt idx="10953">
                  <c:v> 20-07-09 06:03:35</c:v>
                </c:pt>
                <c:pt idx="10954">
                  <c:v> 20-07-09 06:03:40</c:v>
                </c:pt>
                <c:pt idx="10955">
                  <c:v> 20-07-09 06:03:45</c:v>
                </c:pt>
                <c:pt idx="10956">
                  <c:v> 20-07-09 06:03:50</c:v>
                </c:pt>
                <c:pt idx="10957">
                  <c:v> 20-07-09 06:03:55</c:v>
                </c:pt>
                <c:pt idx="10958">
                  <c:v> 20-07-09 06:04:00</c:v>
                </c:pt>
                <c:pt idx="10959">
                  <c:v> 20-07-09 06:04:05</c:v>
                </c:pt>
                <c:pt idx="10960">
                  <c:v> 20-07-09 06:04:10</c:v>
                </c:pt>
                <c:pt idx="10961">
                  <c:v> 20-07-09 06:04:15</c:v>
                </c:pt>
                <c:pt idx="10962">
                  <c:v> 20-07-09 06:04:20</c:v>
                </c:pt>
                <c:pt idx="10963">
                  <c:v> 20-07-09 06:04:25</c:v>
                </c:pt>
                <c:pt idx="10964">
                  <c:v> 20-07-09 06:04:30</c:v>
                </c:pt>
                <c:pt idx="10965">
                  <c:v> 20-07-09 06:04:35</c:v>
                </c:pt>
                <c:pt idx="10966">
                  <c:v> 20-07-09 06:04:40</c:v>
                </c:pt>
                <c:pt idx="10967">
                  <c:v> 20-07-09 06:04:45</c:v>
                </c:pt>
                <c:pt idx="10968">
                  <c:v> 20-07-09 06:04:50</c:v>
                </c:pt>
                <c:pt idx="10969">
                  <c:v> 20-07-09 06:04:55</c:v>
                </c:pt>
                <c:pt idx="10970">
                  <c:v> 20-07-09 06:05:00</c:v>
                </c:pt>
                <c:pt idx="10971">
                  <c:v> 20-07-09 06:05:05</c:v>
                </c:pt>
                <c:pt idx="10972">
                  <c:v> 20-07-09 06:05:10</c:v>
                </c:pt>
                <c:pt idx="10973">
                  <c:v> 20-07-09 06:05:15</c:v>
                </c:pt>
                <c:pt idx="10974">
                  <c:v> 20-07-09 06:05:20</c:v>
                </c:pt>
                <c:pt idx="10975">
                  <c:v> 20-07-09 06:05:25</c:v>
                </c:pt>
                <c:pt idx="10976">
                  <c:v> 20-07-09 06:05:30</c:v>
                </c:pt>
                <c:pt idx="10977">
                  <c:v> 20-07-09 06:05:35</c:v>
                </c:pt>
                <c:pt idx="10978">
                  <c:v> 20-07-09 06:05:40</c:v>
                </c:pt>
                <c:pt idx="10979">
                  <c:v> 20-07-09 06:05:45</c:v>
                </c:pt>
                <c:pt idx="10980">
                  <c:v> 20-07-09 06:05:50</c:v>
                </c:pt>
                <c:pt idx="10981">
                  <c:v> 20-07-09 06:05:55</c:v>
                </c:pt>
                <c:pt idx="10982">
                  <c:v> 20-07-09 06:06:00</c:v>
                </c:pt>
                <c:pt idx="10983">
                  <c:v> 20-07-09 06:06:05</c:v>
                </c:pt>
                <c:pt idx="10984">
                  <c:v> 20-07-09 06:06:10</c:v>
                </c:pt>
                <c:pt idx="10985">
                  <c:v> 20-07-09 06:06:15</c:v>
                </c:pt>
                <c:pt idx="10986">
                  <c:v> 20-07-09 06:06:20</c:v>
                </c:pt>
                <c:pt idx="10987">
                  <c:v> 20-07-09 06:06:25</c:v>
                </c:pt>
                <c:pt idx="10988">
                  <c:v> 20-07-09 06:06:30</c:v>
                </c:pt>
                <c:pt idx="10989">
                  <c:v> 20-07-09 06:06:35</c:v>
                </c:pt>
                <c:pt idx="10990">
                  <c:v> 20-07-09 06:06:40</c:v>
                </c:pt>
                <c:pt idx="10991">
                  <c:v> 20-07-09 06:06:45</c:v>
                </c:pt>
                <c:pt idx="10992">
                  <c:v> 20-07-09 06:06:50</c:v>
                </c:pt>
                <c:pt idx="10993">
                  <c:v> 20-07-09 06:06:55</c:v>
                </c:pt>
                <c:pt idx="10994">
                  <c:v> 20-07-09 06:07:00</c:v>
                </c:pt>
                <c:pt idx="10995">
                  <c:v> 20-07-09 06:07:05</c:v>
                </c:pt>
                <c:pt idx="10996">
                  <c:v> 20-07-09 06:07:45</c:v>
                </c:pt>
                <c:pt idx="10997">
                  <c:v> 20-07-09 06:07:50</c:v>
                </c:pt>
                <c:pt idx="10998">
                  <c:v> 20-07-09 06:07:55</c:v>
                </c:pt>
                <c:pt idx="10999">
                  <c:v> 20-07-09 06:08:00</c:v>
                </c:pt>
                <c:pt idx="11000">
                  <c:v> 20-07-09 06:08:05</c:v>
                </c:pt>
                <c:pt idx="11001">
                  <c:v> 20-07-09 06:08:10</c:v>
                </c:pt>
                <c:pt idx="11002">
                  <c:v> 20-07-09 06:08:15</c:v>
                </c:pt>
                <c:pt idx="11003">
                  <c:v> 20-07-09 06:08:20</c:v>
                </c:pt>
                <c:pt idx="11004">
                  <c:v> 20-07-09 06:08:25</c:v>
                </c:pt>
                <c:pt idx="11005">
                  <c:v> 20-07-09 06:08:30</c:v>
                </c:pt>
                <c:pt idx="11006">
                  <c:v> 20-07-09 06:08:35</c:v>
                </c:pt>
                <c:pt idx="11007">
                  <c:v> 20-07-09 06:08:40</c:v>
                </c:pt>
                <c:pt idx="11008">
                  <c:v> 20-07-09 06:08:45</c:v>
                </c:pt>
                <c:pt idx="11009">
                  <c:v> 20-07-09 06:08:50</c:v>
                </c:pt>
                <c:pt idx="11010">
                  <c:v> 20-07-09 06:08:55</c:v>
                </c:pt>
                <c:pt idx="11011">
                  <c:v> 20-07-09 06:09:00</c:v>
                </c:pt>
                <c:pt idx="11012">
                  <c:v> 20-07-09 06:09:05</c:v>
                </c:pt>
                <c:pt idx="11013">
                  <c:v> 20-07-09 06:09:10</c:v>
                </c:pt>
                <c:pt idx="11014">
                  <c:v> 20-07-09 06:09:15</c:v>
                </c:pt>
                <c:pt idx="11015">
                  <c:v> 20-07-09 06:09:20</c:v>
                </c:pt>
                <c:pt idx="11016">
                  <c:v> 20-07-09 06:09:25</c:v>
                </c:pt>
                <c:pt idx="11017">
                  <c:v> 20-07-09 06:09:30</c:v>
                </c:pt>
                <c:pt idx="11018">
                  <c:v> 20-07-09 06:09:35</c:v>
                </c:pt>
                <c:pt idx="11019">
                  <c:v> 20-07-09 06:09:40</c:v>
                </c:pt>
                <c:pt idx="11020">
                  <c:v> 20-07-09 06:09:45</c:v>
                </c:pt>
                <c:pt idx="11021">
                  <c:v> 20-07-09 06:09:50</c:v>
                </c:pt>
                <c:pt idx="11022">
                  <c:v> 20-07-09 06:09:55</c:v>
                </c:pt>
                <c:pt idx="11023">
                  <c:v> 20-07-09 06:10:00</c:v>
                </c:pt>
                <c:pt idx="11024">
                  <c:v> 20-07-09 06:10:05</c:v>
                </c:pt>
                <c:pt idx="11025">
                  <c:v> 20-07-09 06:10:10</c:v>
                </c:pt>
                <c:pt idx="11026">
                  <c:v> 20-07-09 06:10:15</c:v>
                </c:pt>
                <c:pt idx="11027">
                  <c:v> 20-07-09 06:10:20</c:v>
                </c:pt>
                <c:pt idx="11028">
                  <c:v> 20-07-09 06:10:25</c:v>
                </c:pt>
                <c:pt idx="11029">
                  <c:v> 20-07-09 06:10:30</c:v>
                </c:pt>
                <c:pt idx="11030">
                  <c:v> 20-07-09 06:10:35</c:v>
                </c:pt>
                <c:pt idx="11031">
                  <c:v> 20-07-09 06:10:40</c:v>
                </c:pt>
                <c:pt idx="11032">
                  <c:v> 20-07-09 06:10:45</c:v>
                </c:pt>
                <c:pt idx="11033">
                  <c:v> 20-07-09 06:10:50</c:v>
                </c:pt>
                <c:pt idx="11034">
                  <c:v> 20-07-09 06:10:55</c:v>
                </c:pt>
                <c:pt idx="11035">
                  <c:v> 20-07-09 06:11:00</c:v>
                </c:pt>
                <c:pt idx="11036">
                  <c:v> 20-07-09 06:11:05</c:v>
                </c:pt>
                <c:pt idx="11037">
                  <c:v> 20-07-09 06:11:10</c:v>
                </c:pt>
                <c:pt idx="11038">
                  <c:v> 20-07-09 06:11:15</c:v>
                </c:pt>
                <c:pt idx="11039">
                  <c:v> 20-07-09 06:11:20</c:v>
                </c:pt>
                <c:pt idx="11040">
                  <c:v> 20-07-09 06:11:25</c:v>
                </c:pt>
                <c:pt idx="11041">
                  <c:v> 20-07-09 06:11:30</c:v>
                </c:pt>
                <c:pt idx="11042">
                  <c:v> 20-07-09 06:11:35</c:v>
                </c:pt>
                <c:pt idx="11043">
                  <c:v> 20-07-09 06:11:40</c:v>
                </c:pt>
                <c:pt idx="11044">
                  <c:v> 20-07-09 06:11:45</c:v>
                </c:pt>
                <c:pt idx="11045">
                  <c:v> 20-07-09 06:11:50</c:v>
                </c:pt>
                <c:pt idx="11046">
                  <c:v> 20-07-09 06:11:55</c:v>
                </c:pt>
                <c:pt idx="11047">
                  <c:v> 20-07-09 06:12:00</c:v>
                </c:pt>
                <c:pt idx="11048">
                  <c:v> 20-07-09 06:12:05</c:v>
                </c:pt>
                <c:pt idx="11049">
                  <c:v> 20-07-09 06:12:10</c:v>
                </c:pt>
                <c:pt idx="11050">
                  <c:v> 20-07-09 06:12:15</c:v>
                </c:pt>
                <c:pt idx="11051">
                  <c:v> 20-07-09 06:12:20</c:v>
                </c:pt>
                <c:pt idx="11052">
                  <c:v> 20-07-09 06:12:25</c:v>
                </c:pt>
                <c:pt idx="11053">
                  <c:v> 20-07-09 06:12:30</c:v>
                </c:pt>
                <c:pt idx="11054">
                  <c:v> 20-07-09 06:12:35</c:v>
                </c:pt>
                <c:pt idx="11055">
                  <c:v> 20-07-09 06:12:40</c:v>
                </c:pt>
                <c:pt idx="11056">
                  <c:v> 20-07-09 06:12:45</c:v>
                </c:pt>
                <c:pt idx="11057">
                  <c:v> 20-07-09 06:12:50</c:v>
                </c:pt>
                <c:pt idx="11058">
                  <c:v> 20-07-09 06:12:55</c:v>
                </c:pt>
                <c:pt idx="11059">
                  <c:v> 20-07-09 06:13:00</c:v>
                </c:pt>
                <c:pt idx="11060">
                  <c:v> 20-07-09 06:13:05</c:v>
                </c:pt>
                <c:pt idx="11061">
                  <c:v> 20-07-09 06:13:10</c:v>
                </c:pt>
                <c:pt idx="11062">
                  <c:v> 20-07-09 06:13:15</c:v>
                </c:pt>
                <c:pt idx="11063">
                  <c:v> 20-07-09 06:13:20</c:v>
                </c:pt>
                <c:pt idx="11064">
                  <c:v> 20-07-09 06:13:25</c:v>
                </c:pt>
                <c:pt idx="11065">
                  <c:v> 20-07-09 06:13:30</c:v>
                </c:pt>
                <c:pt idx="11066">
                  <c:v> 20-07-09 06:16:05</c:v>
                </c:pt>
                <c:pt idx="11067">
                  <c:v> 20-07-09 06:16:10</c:v>
                </c:pt>
                <c:pt idx="11068">
                  <c:v> 20-07-09 06:16:15</c:v>
                </c:pt>
                <c:pt idx="11069">
                  <c:v> 20-07-09 06:16:20</c:v>
                </c:pt>
                <c:pt idx="11070">
                  <c:v> 20-07-09 06:16:25</c:v>
                </c:pt>
                <c:pt idx="11071">
                  <c:v> 20-07-09 06:16:30</c:v>
                </c:pt>
                <c:pt idx="11072">
                  <c:v> 20-07-09 06:16:35</c:v>
                </c:pt>
                <c:pt idx="11073">
                  <c:v> 20-07-09 06:16:40</c:v>
                </c:pt>
                <c:pt idx="11074">
                  <c:v> 20-07-09 06:16:45</c:v>
                </c:pt>
                <c:pt idx="11075">
                  <c:v> 20-07-09 06:16:50</c:v>
                </c:pt>
                <c:pt idx="11076">
                  <c:v> 20-07-09 06:16:55</c:v>
                </c:pt>
                <c:pt idx="11077">
                  <c:v> 20-07-09 06:17:00</c:v>
                </c:pt>
                <c:pt idx="11078">
                  <c:v> 20-07-09 06:17:25</c:v>
                </c:pt>
                <c:pt idx="11079">
                  <c:v> 20-07-09 06:17:30</c:v>
                </c:pt>
                <c:pt idx="11080">
                  <c:v> 20-07-09 06:17:35</c:v>
                </c:pt>
                <c:pt idx="11081">
                  <c:v> 20-07-09 06:17:40</c:v>
                </c:pt>
                <c:pt idx="11082">
                  <c:v> 20-07-09 06:17:45</c:v>
                </c:pt>
                <c:pt idx="11083">
                  <c:v> 20-07-09 06:17:50</c:v>
                </c:pt>
                <c:pt idx="11084">
                  <c:v> 20-07-09 06:17:55</c:v>
                </c:pt>
                <c:pt idx="11085">
                  <c:v> 20-07-09 06:18:00</c:v>
                </c:pt>
                <c:pt idx="11086">
                  <c:v> 20-07-09 06:18:05</c:v>
                </c:pt>
                <c:pt idx="11087">
                  <c:v> 20-07-09 06:18:10</c:v>
                </c:pt>
                <c:pt idx="11088">
                  <c:v> 20-07-09 06:18:15</c:v>
                </c:pt>
                <c:pt idx="11089">
                  <c:v> 20-07-09 06:18:20</c:v>
                </c:pt>
                <c:pt idx="11090">
                  <c:v> 20-07-09 06:18:25</c:v>
                </c:pt>
                <c:pt idx="11091">
                  <c:v> 20-07-09 06:18:30</c:v>
                </c:pt>
                <c:pt idx="11092">
                  <c:v> 20-07-09 06:18:35</c:v>
                </c:pt>
                <c:pt idx="11093">
                  <c:v> 20-07-09 06:18:40</c:v>
                </c:pt>
                <c:pt idx="11094">
                  <c:v> 20-07-09 06:18:45</c:v>
                </c:pt>
                <c:pt idx="11095">
                  <c:v> 20-07-09 06:18:50</c:v>
                </c:pt>
                <c:pt idx="11096">
                  <c:v> 20-07-09 06:19:10</c:v>
                </c:pt>
                <c:pt idx="11097">
                  <c:v> 20-07-09 06:19:15</c:v>
                </c:pt>
                <c:pt idx="11098">
                  <c:v> 20-07-09 06:19:20</c:v>
                </c:pt>
                <c:pt idx="11099">
                  <c:v> 20-07-09 06:19:25</c:v>
                </c:pt>
                <c:pt idx="11100">
                  <c:v> 20-07-09 06:19:30</c:v>
                </c:pt>
                <c:pt idx="11101">
                  <c:v> 20-07-09 06:19:35</c:v>
                </c:pt>
                <c:pt idx="11102">
                  <c:v> 20-07-09 06:19:40</c:v>
                </c:pt>
                <c:pt idx="11103">
                  <c:v> 20-07-09 06:19:45</c:v>
                </c:pt>
                <c:pt idx="11104">
                  <c:v> 20-07-09 06:19:50</c:v>
                </c:pt>
                <c:pt idx="11105">
                  <c:v> 20-07-09 06:19:55</c:v>
                </c:pt>
                <c:pt idx="11106">
                  <c:v> 20-07-09 06:20:00</c:v>
                </c:pt>
                <c:pt idx="11107">
                  <c:v> 20-07-09 06:20:05</c:v>
                </c:pt>
                <c:pt idx="11108">
                  <c:v> 20-07-09 06:20:10</c:v>
                </c:pt>
                <c:pt idx="11109">
                  <c:v> 20-07-09 06:20:15</c:v>
                </c:pt>
                <c:pt idx="11110">
                  <c:v> 20-07-09 06:20:20</c:v>
                </c:pt>
                <c:pt idx="11111">
                  <c:v> 20-07-09 06:20:25</c:v>
                </c:pt>
                <c:pt idx="11112">
                  <c:v> 20-07-09 06:20:30</c:v>
                </c:pt>
                <c:pt idx="11113">
                  <c:v> 20-07-09 06:20:35</c:v>
                </c:pt>
                <c:pt idx="11114">
                  <c:v> 20-07-09 06:20:40</c:v>
                </c:pt>
                <c:pt idx="11115">
                  <c:v> 20-07-09 06:20:45</c:v>
                </c:pt>
                <c:pt idx="11116">
                  <c:v> 20-07-09 06:20:50</c:v>
                </c:pt>
                <c:pt idx="11117">
                  <c:v> 20-07-09 06:20:55</c:v>
                </c:pt>
                <c:pt idx="11118">
                  <c:v> 20-07-09 06:21:00</c:v>
                </c:pt>
                <c:pt idx="11119">
                  <c:v> 20-07-09 06:21:05</c:v>
                </c:pt>
                <c:pt idx="11120">
                  <c:v> 20-07-09 06:21:10</c:v>
                </c:pt>
                <c:pt idx="11121">
                  <c:v> 20-07-09 06:21:15</c:v>
                </c:pt>
                <c:pt idx="11122">
                  <c:v> 20-07-09 06:21:20</c:v>
                </c:pt>
                <c:pt idx="11123">
                  <c:v> 20-07-09 06:21:25</c:v>
                </c:pt>
                <c:pt idx="11124">
                  <c:v> 20-07-09 06:21:30</c:v>
                </c:pt>
                <c:pt idx="11125">
                  <c:v> 20-07-09 06:21:35</c:v>
                </c:pt>
                <c:pt idx="11126">
                  <c:v> 20-07-09 06:21:40</c:v>
                </c:pt>
                <c:pt idx="11127">
                  <c:v> 20-07-09 06:21:45</c:v>
                </c:pt>
                <c:pt idx="11128">
                  <c:v> 20-07-09 06:21:50</c:v>
                </c:pt>
                <c:pt idx="11129">
                  <c:v> 20-07-09 06:21:55</c:v>
                </c:pt>
                <c:pt idx="11130">
                  <c:v> 20-07-09 06:22:00</c:v>
                </c:pt>
                <c:pt idx="11131">
                  <c:v> 20-07-09 06:22:05</c:v>
                </c:pt>
                <c:pt idx="11132">
                  <c:v> 20-07-09 06:22:10</c:v>
                </c:pt>
                <c:pt idx="11133">
                  <c:v> 20-07-09 06:22:15</c:v>
                </c:pt>
                <c:pt idx="11134">
                  <c:v> 20-07-09 06:22:20</c:v>
                </c:pt>
                <c:pt idx="11135">
                  <c:v> 20-07-09 06:22:25</c:v>
                </c:pt>
                <c:pt idx="11136">
                  <c:v> 20-07-09 06:22:30</c:v>
                </c:pt>
                <c:pt idx="11137">
                  <c:v> 20-07-09 06:22:35</c:v>
                </c:pt>
                <c:pt idx="11138">
                  <c:v> 20-07-09 06:26:00</c:v>
                </c:pt>
                <c:pt idx="11139">
                  <c:v> 20-07-09 06:26:05</c:v>
                </c:pt>
                <c:pt idx="11140">
                  <c:v> 20-07-09 06:26:10</c:v>
                </c:pt>
                <c:pt idx="11141">
                  <c:v> 20-07-09 06:26:15</c:v>
                </c:pt>
                <c:pt idx="11142">
                  <c:v> 20-07-09 06:26:20</c:v>
                </c:pt>
                <c:pt idx="11143">
                  <c:v> 20-07-09 06:26:25</c:v>
                </c:pt>
                <c:pt idx="11144">
                  <c:v> 20-07-09 06:26:30</c:v>
                </c:pt>
                <c:pt idx="11145">
                  <c:v> 20-07-09 06:26:35</c:v>
                </c:pt>
                <c:pt idx="11146">
                  <c:v> 20-07-09 06:26:40</c:v>
                </c:pt>
                <c:pt idx="11147">
                  <c:v> 20-07-09 06:26:45</c:v>
                </c:pt>
                <c:pt idx="11148">
                  <c:v> 20-07-09 06:26:50</c:v>
                </c:pt>
                <c:pt idx="11149">
                  <c:v> 20-07-09 06:26:55</c:v>
                </c:pt>
                <c:pt idx="11150">
                  <c:v> 20-07-09 06:27:00</c:v>
                </c:pt>
                <c:pt idx="11151">
                  <c:v> 20-07-09 06:27:05</c:v>
                </c:pt>
                <c:pt idx="11152">
                  <c:v> 20-07-09 06:27:10</c:v>
                </c:pt>
                <c:pt idx="11153">
                  <c:v> 20-07-09 06:27:15</c:v>
                </c:pt>
                <c:pt idx="11154">
                  <c:v> 20-07-09 06:27:20</c:v>
                </c:pt>
                <c:pt idx="11155">
                  <c:v> 20-07-09 06:27:25</c:v>
                </c:pt>
                <c:pt idx="11156">
                  <c:v> 20-07-09 06:28:15</c:v>
                </c:pt>
                <c:pt idx="11157">
                  <c:v> 20-07-09 06:28:20</c:v>
                </c:pt>
                <c:pt idx="11158">
                  <c:v> 20-07-09 06:28:25</c:v>
                </c:pt>
                <c:pt idx="11159">
                  <c:v> 20-07-09 06:28:30</c:v>
                </c:pt>
                <c:pt idx="11160">
                  <c:v> 20-07-09 06:28:35</c:v>
                </c:pt>
                <c:pt idx="11161">
                  <c:v> 20-07-09 06:28:40</c:v>
                </c:pt>
                <c:pt idx="11162">
                  <c:v> 20-07-09 06:28:45</c:v>
                </c:pt>
                <c:pt idx="11163">
                  <c:v> 20-07-09 06:28:50</c:v>
                </c:pt>
                <c:pt idx="11164">
                  <c:v> 20-07-09 06:28:55</c:v>
                </c:pt>
                <c:pt idx="11165">
                  <c:v> 20-07-09 06:29:00</c:v>
                </c:pt>
                <c:pt idx="11166">
                  <c:v> 20-07-09 06:29:05</c:v>
                </c:pt>
                <c:pt idx="11167">
                  <c:v> 20-07-09 06:29:10</c:v>
                </c:pt>
                <c:pt idx="11168">
                  <c:v> 20-07-09 06:29:15</c:v>
                </c:pt>
                <c:pt idx="11169">
                  <c:v> 20-07-09 06:29:20</c:v>
                </c:pt>
                <c:pt idx="11170">
                  <c:v> 20-07-09 06:29:25</c:v>
                </c:pt>
                <c:pt idx="11171">
                  <c:v> 20-07-09 06:29:30</c:v>
                </c:pt>
                <c:pt idx="11172">
                  <c:v> 20-07-09 06:29:35</c:v>
                </c:pt>
                <c:pt idx="11173">
                  <c:v> 20-07-09 06:29:40</c:v>
                </c:pt>
                <c:pt idx="11174">
                  <c:v> 20-07-09 06:29:45</c:v>
                </c:pt>
                <c:pt idx="11175">
                  <c:v> 20-07-09 06:29:50</c:v>
                </c:pt>
                <c:pt idx="11176">
                  <c:v> 20-07-09 06:29:55</c:v>
                </c:pt>
                <c:pt idx="11177">
                  <c:v> 20-07-09 06:30:00</c:v>
                </c:pt>
                <c:pt idx="11178">
                  <c:v> 20-07-09 06:30:05</c:v>
                </c:pt>
                <c:pt idx="11179">
                  <c:v> 20-07-09 06:30:10</c:v>
                </c:pt>
                <c:pt idx="11180">
                  <c:v> 20-07-09 06:30:15</c:v>
                </c:pt>
                <c:pt idx="11181">
                  <c:v> 20-07-09 06:30:20</c:v>
                </c:pt>
                <c:pt idx="11182">
                  <c:v> 20-07-09 06:30:25</c:v>
                </c:pt>
                <c:pt idx="11183">
                  <c:v> 20-07-09 06:30:30</c:v>
                </c:pt>
                <c:pt idx="11184">
                  <c:v> 20-07-09 06:30:35</c:v>
                </c:pt>
                <c:pt idx="11185">
                  <c:v> 20-07-09 06:30:40</c:v>
                </c:pt>
                <c:pt idx="11186">
                  <c:v> 20-07-09 06:30:45</c:v>
                </c:pt>
                <c:pt idx="11187">
                  <c:v> 20-07-09 06:30:50</c:v>
                </c:pt>
                <c:pt idx="11188">
                  <c:v> 20-07-09 06:30:55</c:v>
                </c:pt>
                <c:pt idx="11189">
                  <c:v> 20-07-09 06:31:00</c:v>
                </c:pt>
                <c:pt idx="11190">
                  <c:v> 20-07-09 06:31:05</c:v>
                </c:pt>
                <c:pt idx="11191">
                  <c:v> 20-07-09 06:31:10</c:v>
                </c:pt>
                <c:pt idx="11192">
                  <c:v> 20-07-09 06:31:15</c:v>
                </c:pt>
                <c:pt idx="11193">
                  <c:v> 20-07-09 06:31:20</c:v>
                </c:pt>
                <c:pt idx="11194">
                  <c:v> 20-07-09 06:31:25</c:v>
                </c:pt>
                <c:pt idx="11195">
                  <c:v> 20-07-09 06:31:30</c:v>
                </c:pt>
                <c:pt idx="11196">
                  <c:v> 20-07-09 06:31:35</c:v>
                </c:pt>
                <c:pt idx="11197">
                  <c:v> 20-07-09 06:31:40</c:v>
                </c:pt>
                <c:pt idx="11198">
                  <c:v> 20-07-09 06:31:45</c:v>
                </c:pt>
                <c:pt idx="11199">
                  <c:v> 20-07-09 06:31:50</c:v>
                </c:pt>
                <c:pt idx="11200">
                  <c:v> 20-07-09 06:31:55</c:v>
                </c:pt>
                <c:pt idx="11201">
                  <c:v> 20-07-09 06:32:00</c:v>
                </c:pt>
                <c:pt idx="11202">
                  <c:v> 20-07-09 06:32:05</c:v>
                </c:pt>
                <c:pt idx="11203">
                  <c:v> 20-07-09 06:32:10</c:v>
                </c:pt>
                <c:pt idx="11204">
                  <c:v> 20-07-09 06:32:15</c:v>
                </c:pt>
                <c:pt idx="11205">
                  <c:v> 20-07-09 06:32:20</c:v>
                </c:pt>
                <c:pt idx="11206">
                  <c:v> 20-07-09 06:32:25</c:v>
                </c:pt>
                <c:pt idx="11207">
                  <c:v> 20-07-09 06:32:30</c:v>
                </c:pt>
                <c:pt idx="11208">
                  <c:v> 20-07-09 06:32:35</c:v>
                </c:pt>
                <c:pt idx="11209">
                  <c:v> 20-07-09 06:32:40</c:v>
                </c:pt>
                <c:pt idx="11210">
                  <c:v> 20-07-09 06:32:45</c:v>
                </c:pt>
                <c:pt idx="11211">
                  <c:v> 20-07-09 06:32:50</c:v>
                </c:pt>
                <c:pt idx="11212">
                  <c:v> 20-07-09 06:32:55</c:v>
                </c:pt>
                <c:pt idx="11213">
                  <c:v> 20-07-09 06:33:00</c:v>
                </c:pt>
                <c:pt idx="11214">
                  <c:v> 20-07-09 06:33:05</c:v>
                </c:pt>
                <c:pt idx="11215">
                  <c:v> 20-07-09 06:33:10</c:v>
                </c:pt>
                <c:pt idx="11216">
                  <c:v> 20-07-09 06:33:15</c:v>
                </c:pt>
                <c:pt idx="11217">
                  <c:v> 20-07-09 06:33:20</c:v>
                </c:pt>
                <c:pt idx="11218">
                  <c:v> 20-07-09 06:34:30</c:v>
                </c:pt>
                <c:pt idx="11219">
                  <c:v> 20-07-09 06:34:35</c:v>
                </c:pt>
                <c:pt idx="11220">
                  <c:v> 20-07-09 06:34:40</c:v>
                </c:pt>
                <c:pt idx="11221">
                  <c:v> 20-07-09 06:34:45</c:v>
                </c:pt>
                <c:pt idx="11222">
                  <c:v> 20-07-09 06:34:50</c:v>
                </c:pt>
                <c:pt idx="11223">
                  <c:v> 20-07-09 06:34:55</c:v>
                </c:pt>
                <c:pt idx="11224">
                  <c:v> 20-07-09 06:35:00</c:v>
                </c:pt>
                <c:pt idx="11225">
                  <c:v> 20-07-09 06:35:05</c:v>
                </c:pt>
                <c:pt idx="11226">
                  <c:v> 20-07-09 06:35:10</c:v>
                </c:pt>
                <c:pt idx="11227">
                  <c:v> 20-07-09 06:35:15</c:v>
                </c:pt>
                <c:pt idx="11228">
                  <c:v> 20-07-09 06:35:20</c:v>
                </c:pt>
                <c:pt idx="11229">
                  <c:v> 20-07-09 06:35:25</c:v>
                </c:pt>
                <c:pt idx="11230">
                  <c:v> 20-07-09 06:35:30</c:v>
                </c:pt>
                <c:pt idx="11231">
                  <c:v> 20-07-09 06:35:35</c:v>
                </c:pt>
                <c:pt idx="11232">
                  <c:v> 20-07-09 06:35:40</c:v>
                </c:pt>
                <c:pt idx="11233">
                  <c:v> 20-07-09 06:35:45</c:v>
                </c:pt>
                <c:pt idx="11234">
                  <c:v> 20-07-09 06:35:50</c:v>
                </c:pt>
                <c:pt idx="11235">
                  <c:v> 20-07-09 06:35:55</c:v>
                </c:pt>
                <c:pt idx="11236">
                  <c:v> 20-07-09 06:36:00</c:v>
                </c:pt>
                <c:pt idx="11237">
                  <c:v> 20-07-09 06:36:05</c:v>
                </c:pt>
                <c:pt idx="11238">
                  <c:v> 20-07-09 06:36:10</c:v>
                </c:pt>
                <c:pt idx="11239">
                  <c:v> 20-07-09 06:36:15</c:v>
                </c:pt>
                <c:pt idx="11240">
                  <c:v> 20-07-09 06:36:20</c:v>
                </c:pt>
                <c:pt idx="11241">
                  <c:v> 20-07-09 06:36:25</c:v>
                </c:pt>
                <c:pt idx="11242">
                  <c:v> 20-07-09 06:36:30</c:v>
                </c:pt>
                <c:pt idx="11243">
                  <c:v> 20-07-09 06:36:35</c:v>
                </c:pt>
                <c:pt idx="11244">
                  <c:v> 20-07-09 06:36:40</c:v>
                </c:pt>
                <c:pt idx="11245">
                  <c:v> 20-07-09 06:36:45</c:v>
                </c:pt>
                <c:pt idx="11246">
                  <c:v> 20-07-09 06:36:50</c:v>
                </c:pt>
                <c:pt idx="11247">
                  <c:v> 20-07-09 06:36:55</c:v>
                </c:pt>
                <c:pt idx="11248">
                  <c:v> 20-07-09 06:37:00</c:v>
                </c:pt>
                <c:pt idx="11249">
                  <c:v> 20-07-09 06:37:05</c:v>
                </c:pt>
                <c:pt idx="11250">
                  <c:v> 20-07-09 06:37:10</c:v>
                </c:pt>
                <c:pt idx="11251">
                  <c:v> 20-07-09 06:37:15</c:v>
                </c:pt>
                <c:pt idx="11252">
                  <c:v> 20-07-09 06:37:20</c:v>
                </c:pt>
                <c:pt idx="11253">
                  <c:v> 20-07-09 06:37:25</c:v>
                </c:pt>
                <c:pt idx="11254">
                  <c:v> 20-07-09 06:37:30</c:v>
                </c:pt>
                <c:pt idx="11255">
                  <c:v> 20-07-09 06:37:35</c:v>
                </c:pt>
                <c:pt idx="11256">
                  <c:v> 20-07-09 06:37:40</c:v>
                </c:pt>
                <c:pt idx="11257">
                  <c:v> 20-07-09 06:37:45</c:v>
                </c:pt>
                <c:pt idx="11258">
                  <c:v> 20-07-09 06:37:50</c:v>
                </c:pt>
                <c:pt idx="11259">
                  <c:v> 20-07-09 06:37:55</c:v>
                </c:pt>
                <c:pt idx="11260">
                  <c:v> 20-07-09 06:38:00</c:v>
                </c:pt>
                <c:pt idx="11261">
                  <c:v> 20-07-09 06:38:05</c:v>
                </c:pt>
                <c:pt idx="11262">
                  <c:v> 20-07-09 06:38:10</c:v>
                </c:pt>
                <c:pt idx="11263">
                  <c:v> 20-07-09 06:38:15</c:v>
                </c:pt>
                <c:pt idx="11264">
                  <c:v> 20-07-09 06:38:20</c:v>
                </c:pt>
                <c:pt idx="11265">
                  <c:v> 20-07-09 06:38:25</c:v>
                </c:pt>
                <c:pt idx="11266">
                  <c:v> 20-07-09 06:38:30</c:v>
                </c:pt>
                <c:pt idx="11267">
                  <c:v> 20-07-09 06:38:35</c:v>
                </c:pt>
                <c:pt idx="11268">
                  <c:v> 20-07-09 06:38:40</c:v>
                </c:pt>
                <c:pt idx="11269">
                  <c:v> 20-07-09 06:38:45</c:v>
                </c:pt>
                <c:pt idx="11270">
                  <c:v> 20-07-09 06:38:50</c:v>
                </c:pt>
                <c:pt idx="11271">
                  <c:v> 20-07-09 06:40:30</c:v>
                </c:pt>
                <c:pt idx="11272">
                  <c:v> 20-07-09 06:40:35</c:v>
                </c:pt>
                <c:pt idx="11273">
                  <c:v> 20-07-09 06:40:40</c:v>
                </c:pt>
                <c:pt idx="11274">
                  <c:v> 20-07-09 06:40:45</c:v>
                </c:pt>
                <c:pt idx="11275">
                  <c:v> 20-07-09 06:40:50</c:v>
                </c:pt>
                <c:pt idx="11276">
                  <c:v> 20-07-09 06:40:55</c:v>
                </c:pt>
                <c:pt idx="11277">
                  <c:v> 20-07-09 06:41:00</c:v>
                </c:pt>
                <c:pt idx="11278">
                  <c:v> 20-07-09 06:41:05</c:v>
                </c:pt>
                <c:pt idx="11279">
                  <c:v> 20-07-09 06:41:10</c:v>
                </c:pt>
                <c:pt idx="11280">
                  <c:v> 20-07-09 06:41:15</c:v>
                </c:pt>
                <c:pt idx="11281">
                  <c:v> 20-07-09 06:41:20</c:v>
                </c:pt>
                <c:pt idx="11282">
                  <c:v> 20-07-09 06:41:25</c:v>
                </c:pt>
                <c:pt idx="11283">
                  <c:v> 20-07-09 06:41:30</c:v>
                </c:pt>
                <c:pt idx="11284">
                  <c:v> 20-07-09 06:41:35</c:v>
                </c:pt>
                <c:pt idx="11285">
                  <c:v> 20-07-09 06:41:40</c:v>
                </c:pt>
                <c:pt idx="11286">
                  <c:v> 20-07-09 06:41:45</c:v>
                </c:pt>
                <c:pt idx="11287">
                  <c:v> 20-07-09 06:41:50</c:v>
                </c:pt>
                <c:pt idx="11288">
                  <c:v> 20-07-09 06:41:55</c:v>
                </c:pt>
                <c:pt idx="11289">
                  <c:v> 20-07-09 06:42:00</c:v>
                </c:pt>
                <c:pt idx="11290">
                  <c:v> 20-07-09 06:42:05</c:v>
                </c:pt>
                <c:pt idx="11291">
                  <c:v> 20-07-09 06:42:10</c:v>
                </c:pt>
                <c:pt idx="11292">
                  <c:v> 20-07-09 06:43:05</c:v>
                </c:pt>
                <c:pt idx="11293">
                  <c:v> 20-07-09 06:43:10</c:v>
                </c:pt>
                <c:pt idx="11294">
                  <c:v> 20-07-09 06:43:15</c:v>
                </c:pt>
                <c:pt idx="11295">
                  <c:v> 20-07-09 06:43:20</c:v>
                </c:pt>
                <c:pt idx="11296">
                  <c:v> 20-07-09 06:43:25</c:v>
                </c:pt>
                <c:pt idx="11297">
                  <c:v> 20-07-09 06:43:30</c:v>
                </c:pt>
                <c:pt idx="11298">
                  <c:v> 20-07-09 06:43:35</c:v>
                </c:pt>
                <c:pt idx="11299">
                  <c:v> 20-07-09 06:43:40</c:v>
                </c:pt>
                <c:pt idx="11300">
                  <c:v> 20-07-09 06:43:45</c:v>
                </c:pt>
                <c:pt idx="11301">
                  <c:v> 20-07-09 06:43:50</c:v>
                </c:pt>
                <c:pt idx="11302">
                  <c:v> 20-07-09 06:43:55</c:v>
                </c:pt>
                <c:pt idx="11303">
                  <c:v> 20-07-09 06:44:00</c:v>
                </c:pt>
                <c:pt idx="11304">
                  <c:v> 20-07-09 06:44:05</c:v>
                </c:pt>
                <c:pt idx="11305">
                  <c:v> 20-07-09 06:44:10</c:v>
                </c:pt>
                <c:pt idx="11306">
                  <c:v> 20-07-09 06:44:15</c:v>
                </c:pt>
                <c:pt idx="11307">
                  <c:v> 20-07-09 06:44:20</c:v>
                </c:pt>
                <c:pt idx="11308">
                  <c:v> 20-07-09 06:44:25</c:v>
                </c:pt>
                <c:pt idx="11309">
                  <c:v> 20-07-09 06:44:30</c:v>
                </c:pt>
                <c:pt idx="11310">
                  <c:v> 20-07-09 06:44:35</c:v>
                </c:pt>
                <c:pt idx="11311">
                  <c:v> 20-07-09 06:44:40</c:v>
                </c:pt>
                <c:pt idx="11312">
                  <c:v> 20-07-09 06:44:45</c:v>
                </c:pt>
                <c:pt idx="11313">
                  <c:v> 20-07-09 06:44:50</c:v>
                </c:pt>
                <c:pt idx="11314">
                  <c:v> 20-07-09 06:44:55</c:v>
                </c:pt>
                <c:pt idx="11315">
                  <c:v> 20-07-09 06:45:00</c:v>
                </c:pt>
                <c:pt idx="11316">
                  <c:v> 20-07-09 06:45:05</c:v>
                </c:pt>
                <c:pt idx="11317">
                  <c:v> 20-07-09 06:45:10</c:v>
                </c:pt>
                <c:pt idx="11318">
                  <c:v> 20-07-09 06:45:15</c:v>
                </c:pt>
                <c:pt idx="11319">
                  <c:v> 20-07-09 06:45:20</c:v>
                </c:pt>
                <c:pt idx="11320">
                  <c:v> 20-07-09 06:45:25</c:v>
                </c:pt>
                <c:pt idx="11321">
                  <c:v> 20-07-09 06:45:30</c:v>
                </c:pt>
                <c:pt idx="11322">
                  <c:v> 20-07-09 06:45:35</c:v>
                </c:pt>
                <c:pt idx="11323">
                  <c:v> 20-07-09 06:45:40</c:v>
                </c:pt>
                <c:pt idx="11324">
                  <c:v> 20-07-09 06:45:45</c:v>
                </c:pt>
                <c:pt idx="11325">
                  <c:v> 20-07-09 06:45:50</c:v>
                </c:pt>
                <c:pt idx="11326">
                  <c:v> 20-07-09 06:45:55</c:v>
                </c:pt>
                <c:pt idx="11327">
                  <c:v> 20-07-09 06:46:00</c:v>
                </c:pt>
                <c:pt idx="11328">
                  <c:v> 20-07-09 06:46:05</c:v>
                </c:pt>
                <c:pt idx="11329">
                  <c:v> 20-07-09 06:46:10</c:v>
                </c:pt>
                <c:pt idx="11330">
                  <c:v> 20-07-09 06:47:50</c:v>
                </c:pt>
                <c:pt idx="11331">
                  <c:v> 20-07-09 06:47:55</c:v>
                </c:pt>
                <c:pt idx="11332">
                  <c:v> 20-07-09 06:48:00</c:v>
                </c:pt>
                <c:pt idx="11333">
                  <c:v> 20-07-09 06:48:05</c:v>
                </c:pt>
                <c:pt idx="11334">
                  <c:v> 20-07-09 06:48:10</c:v>
                </c:pt>
                <c:pt idx="11335">
                  <c:v> 20-07-09 06:48:15</c:v>
                </c:pt>
                <c:pt idx="11336">
                  <c:v> 20-07-09 06:48:20</c:v>
                </c:pt>
                <c:pt idx="11337">
                  <c:v> 20-07-09 06:48:25</c:v>
                </c:pt>
                <c:pt idx="11338">
                  <c:v> 20-07-09 06:48:30</c:v>
                </c:pt>
                <c:pt idx="11339">
                  <c:v> 20-07-09 06:48:35</c:v>
                </c:pt>
                <c:pt idx="11340">
                  <c:v> 20-07-09 06:48:40</c:v>
                </c:pt>
                <c:pt idx="11341">
                  <c:v> 20-07-09 06:48:45</c:v>
                </c:pt>
                <c:pt idx="11342">
                  <c:v> 20-07-09 06:49:05</c:v>
                </c:pt>
                <c:pt idx="11343">
                  <c:v> 20-07-09 06:49:10</c:v>
                </c:pt>
                <c:pt idx="11344">
                  <c:v> 20-07-09 06:49:15</c:v>
                </c:pt>
                <c:pt idx="11345">
                  <c:v> 20-07-09 06:49:20</c:v>
                </c:pt>
                <c:pt idx="11346">
                  <c:v> 20-07-09 06:49:25</c:v>
                </c:pt>
                <c:pt idx="11347">
                  <c:v> 20-07-09 06:49:30</c:v>
                </c:pt>
                <c:pt idx="11348">
                  <c:v> 20-07-09 06:49:35</c:v>
                </c:pt>
                <c:pt idx="11349">
                  <c:v> 20-07-09 06:49:40</c:v>
                </c:pt>
                <c:pt idx="11350">
                  <c:v> 20-07-09 06:49:45</c:v>
                </c:pt>
                <c:pt idx="11351">
                  <c:v> 20-07-09 06:49:50</c:v>
                </c:pt>
                <c:pt idx="11352">
                  <c:v> 20-07-09 06:49:55</c:v>
                </c:pt>
                <c:pt idx="11353">
                  <c:v> 20-07-09 06:50:00</c:v>
                </c:pt>
                <c:pt idx="11354">
                  <c:v> 20-07-09 06:50:05</c:v>
                </c:pt>
                <c:pt idx="11355">
                  <c:v> 20-07-09 06:50:10</c:v>
                </c:pt>
                <c:pt idx="11356">
                  <c:v> 20-07-09 06:50:15</c:v>
                </c:pt>
                <c:pt idx="11357">
                  <c:v> 20-07-09 06:50:20</c:v>
                </c:pt>
                <c:pt idx="11358">
                  <c:v> 20-07-09 06:50:25</c:v>
                </c:pt>
                <c:pt idx="11359">
                  <c:v> 20-07-09 06:50:30</c:v>
                </c:pt>
                <c:pt idx="11360">
                  <c:v> 20-07-09 06:50:35</c:v>
                </c:pt>
                <c:pt idx="11361">
                  <c:v> 20-07-09 06:50:40</c:v>
                </c:pt>
                <c:pt idx="11362">
                  <c:v> 20-07-09 06:51:05</c:v>
                </c:pt>
                <c:pt idx="11363">
                  <c:v> 20-07-09 06:51:10</c:v>
                </c:pt>
                <c:pt idx="11364">
                  <c:v> 20-07-09 06:51:15</c:v>
                </c:pt>
                <c:pt idx="11365">
                  <c:v> 20-07-09 06:51:20</c:v>
                </c:pt>
                <c:pt idx="11366">
                  <c:v> 20-07-09 06:51:25</c:v>
                </c:pt>
                <c:pt idx="11367">
                  <c:v> 20-07-09 06:51:30</c:v>
                </c:pt>
                <c:pt idx="11368">
                  <c:v> 20-07-09 06:51:35</c:v>
                </c:pt>
                <c:pt idx="11369">
                  <c:v> 20-07-09 06:51:40</c:v>
                </c:pt>
                <c:pt idx="11370">
                  <c:v> 20-07-09 06:51:45</c:v>
                </c:pt>
                <c:pt idx="11371">
                  <c:v> 20-07-09 06:51:50</c:v>
                </c:pt>
                <c:pt idx="11372">
                  <c:v> 20-07-09 06:51:55</c:v>
                </c:pt>
                <c:pt idx="11373">
                  <c:v> 20-07-09 06:52:00</c:v>
                </c:pt>
                <c:pt idx="11374">
                  <c:v> 20-07-09 06:52:05</c:v>
                </c:pt>
                <c:pt idx="11375">
                  <c:v> 20-07-09 06:52:10</c:v>
                </c:pt>
                <c:pt idx="11376">
                  <c:v> 20-07-09 06:52:15</c:v>
                </c:pt>
                <c:pt idx="11377">
                  <c:v> 20-07-09 06:52:20</c:v>
                </c:pt>
                <c:pt idx="11378">
                  <c:v> 20-07-09 06:52:25</c:v>
                </c:pt>
                <c:pt idx="11379">
                  <c:v> 20-07-09 06:52:30</c:v>
                </c:pt>
                <c:pt idx="11380">
                  <c:v> 20-07-09 06:52:35</c:v>
                </c:pt>
                <c:pt idx="11381">
                  <c:v> 20-07-09 06:52:40</c:v>
                </c:pt>
                <c:pt idx="11382">
                  <c:v> 20-07-09 06:52:45</c:v>
                </c:pt>
                <c:pt idx="11383">
                  <c:v> 20-07-09 06:52:50</c:v>
                </c:pt>
                <c:pt idx="11384">
                  <c:v> 20-07-09 06:52:55</c:v>
                </c:pt>
                <c:pt idx="11385">
                  <c:v> 20-07-09 06:53:00</c:v>
                </c:pt>
                <c:pt idx="11386">
                  <c:v> 20-07-09 06:53:05</c:v>
                </c:pt>
                <c:pt idx="11387">
                  <c:v> 20-07-09 06:53:10</c:v>
                </c:pt>
                <c:pt idx="11388">
                  <c:v> 20-07-09 06:53:15</c:v>
                </c:pt>
                <c:pt idx="11389">
                  <c:v> 20-07-09 06:53:20</c:v>
                </c:pt>
                <c:pt idx="11390">
                  <c:v> 20-07-09 06:53:25</c:v>
                </c:pt>
                <c:pt idx="11391">
                  <c:v> 20-07-09 06:53:30</c:v>
                </c:pt>
                <c:pt idx="11392">
                  <c:v> 20-07-09 06:53:35</c:v>
                </c:pt>
                <c:pt idx="11393">
                  <c:v> 20-07-09 06:53:40</c:v>
                </c:pt>
                <c:pt idx="11394">
                  <c:v> 20-07-09 06:53:45</c:v>
                </c:pt>
                <c:pt idx="11395">
                  <c:v> 20-07-09 06:53:50</c:v>
                </c:pt>
                <c:pt idx="11396">
                  <c:v> 20-07-09 06:53:55</c:v>
                </c:pt>
                <c:pt idx="11397">
                  <c:v> 20-07-09 06:54:00</c:v>
                </c:pt>
                <c:pt idx="11398">
                  <c:v> 20-07-09 06:54:05</c:v>
                </c:pt>
                <c:pt idx="11399">
                  <c:v> 20-07-09 06:54:10</c:v>
                </c:pt>
                <c:pt idx="11400">
                  <c:v> 20-07-09 06:54:15</c:v>
                </c:pt>
                <c:pt idx="11401">
                  <c:v> 20-07-09 06:54:20</c:v>
                </c:pt>
                <c:pt idx="11402">
                  <c:v> 20-07-09 06:54:25</c:v>
                </c:pt>
                <c:pt idx="11403">
                  <c:v> 20-07-09 06:54:30</c:v>
                </c:pt>
                <c:pt idx="11404">
                  <c:v> 20-07-09 06:54:35</c:v>
                </c:pt>
                <c:pt idx="11405">
                  <c:v> 20-07-09 06:54:40</c:v>
                </c:pt>
                <c:pt idx="11406">
                  <c:v> 20-07-09 06:54:45</c:v>
                </c:pt>
                <c:pt idx="11407">
                  <c:v> 20-07-09 06:54:50</c:v>
                </c:pt>
                <c:pt idx="11408">
                  <c:v> 20-07-09 06:54:55</c:v>
                </c:pt>
                <c:pt idx="11409">
                  <c:v> 20-07-09 06:55:00</c:v>
                </c:pt>
                <c:pt idx="11410">
                  <c:v> 20-07-09 06:55:05</c:v>
                </c:pt>
                <c:pt idx="11411">
                  <c:v> 20-07-09 06:55:10</c:v>
                </c:pt>
                <c:pt idx="11412">
                  <c:v> 20-07-09 06:55:15</c:v>
                </c:pt>
                <c:pt idx="11413">
                  <c:v> 20-07-09 06:55:20</c:v>
                </c:pt>
                <c:pt idx="11414">
                  <c:v> 20-07-09 06:55:25</c:v>
                </c:pt>
                <c:pt idx="11415">
                  <c:v> 20-07-09 06:55:30</c:v>
                </c:pt>
                <c:pt idx="11416">
                  <c:v> 20-07-09 06:55:35</c:v>
                </c:pt>
                <c:pt idx="11417">
                  <c:v> 20-07-09 06:55:40</c:v>
                </c:pt>
                <c:pt idx="11418">
                  <c:v> 20-07-09 06:55:45</c:v>
                </c:pt>
                <c:pt idx="11419">
                  <c:v> 20-07-09 06:55:50</c:v>
                </c:pt>
                <c:pt idx="11420">
                  <c:v> 20-07-09 06:55:55</c:v>
                </c:pt>
                <c:pt idx="11421">
                  <c:v> 20-07-09 06:56:00</c:v>
                </c:pt>
                <c:pt idx="11422">
                  <c:v> 20-07-09 06:56:05</c:v>
                </c:pt>
                <c:pt idx="11423">
                  <c:v> 20-07-09 06:56:10</c:v>
                </c:pt>
                <c:pt idx="11424">
                  <c:v> 20-07-09 06:56:15</c:v>
                </c:pt>
                <c:pt idx="11425">
                  <c:v> 20-07-09 06:56:20</c:v>
                </c:pt>
                <c:pt idx="11426">
                  <c:v> 20-07-09 06:56:25</c:v>
                </c:pt>
                <c:pt idx="11427">
                  <c:v> 20-07-09 06:56:30</c:v>
                </c:pt>
                <c:pt idx="11428">
                  <c:v> 20-07-09 06:56:35</c:v>
                </c:pt>
                <c:pt idx="11429">
                  <c:v> 20-07-09 06:56:40</c:v>
                </c:pt>
                <c:pt idx="11430">
                  <c:v> 20-07-09 06:56:45</c:v>
                </c:pt>
                <c:pt idx="11431">
                  <c:v> 20-07-09 06:56:50</c:v>
                </c:pt>
                <c:pt idx="11432">
                  <c:v> 20-07-09 06:57:30</c:v>
                </c:pt>
                <c:pt idx="11433">
                  <c:v> 20-07-09 06:57:35</c:v>
                </c:pt>
                <c:pt idx="11434">
                  <c:v> 20-07-09 06:57:40</c:v>
                </c:pt>
                <c:pt idx="11435">
                  <c:v> 20-07-09 06:57:45</c:v>
                </c:pt>
                <c:pt idx="11436">
                  <c:v> 20-07-09 06:57:50</c:v>
                </c:pt>
                <c:pt idx="11437">
                  <c:v> 20-07-09 06:57:55</c:v>
                </c:pt>
                <c:pt idx="11438">
                  <c:v> 20-07-09 06:58:00</c:v>
                </c:pt>
                <c:pt idx="11439">
                  <c:v> 20-07-09 06:58:05</c:v>
                </c:pt>
                <c:pt idx="11440">
                  <c:v> 20-07-09 06:58:10</c:v>
                </c:pt>
                <c:pt idx="11441">
                  <c:v> 20-07-09 06:58:15</c:v>
                </c:pt>
                <c:pt idx="11442">
                  <c:v> 20-07-09 06:58:20</c:v>
                </c:pt>
                <c:pt idx="11443">
                  <c:v> 20-07-09 06:58:25</c:v>
                </c:pt>
                <c:pt idx="11444">
                  <c:v> 20-07-09 06:59:10</c:v>
                </c:pt>
                <c:pt idx="11445">
                  <c:v> 20-07-09 06:59:15</c:v>
                </c:pt>
                <c:pt idx="11446">
                  <c:v> 20-07-09 06:59:20</c:v>
                </c:pt>
                <c:pt idx="11447">
                  <c:v> 20-07-09 06:59:25</c:v>
                </c:pt>
                <c:pt idx="11448">
                  <c:v> 20-07-09 06:59:30</c:v>
                </c:pt>
                <c:pt idx="11449">
                  <c:v> 20-07-09 06:59:35</c:v>
                </c:pt>
                <c:pt idx="11450">
                  <c:v> 20-07-09 06:59:40</c:v>
                </c:pt>
                <c:pt idx="11451">
                  <c:v> 20-07-09 06:59:45</c:v>
                </c:pt>
                <c:pt idx="11452">
                  <c:v> 20-07-09 06:59:50</c:v>
                </c:pt>
                <c:pt idx="11453">
                  <c:v> 20-07-09 06:59:55</c:v>
                </c:pt>
                <c:pt idx="11454">
                  <c:v> 20-07-09 07:00:00</c:v>
                </c:pt>
                <c:pt idx="11455">
                  <c:v> 20-07-09 07:00:05</c:v>
                </c:pt>
                <c:pt idx="11456">
                  <c:v> 20-07-09 07:00:10</c:v>
                </c:pt>
                <c:pt idx="11457">
                  <c:v> 20-07-09 07:00:15</c:v>
                </c:pt>
                <c:pt idx="11458">
                  <c:v> 20-07-09 07:00:20</c:v>
                </c:pt>
                <c:pt idx="11459">
                  <c:v> 20-07-09 07:00:25</c:v>
                </c:pt>
                <c:pt idx="11460">
                  <c:v> 20-07-09 07:00:30</c:v>
                </c:pt>
                <c:pt idx="11461">
                  <c:v> 20-07-09 07:00:35</c:v>
                </c:pt>
                <c:pt idx="11462">
                  <c:v> 20-07-09 07:00:40</c:v>
                </c:pt>
                <c:pt idx="11463">
                  <c:v> 20-07-09 07:00:45</c:v>
                </c:pt>
                <c:pt idx="11464">
                  <c:v> 20-07-09 07:00:50</c:v>
                </c:pt>
                <c:pt idx="11465">
                  <c:v> 20-07-09 07:00:55</c:v>
                </c:pt>
                <c:pt idx="11466">
                  <c:v> 20-07-09 07:01:00</c:v>
                </c:pt>
                <c:pt idx="11467">
                  <c:v> 20-07-09 07:01:05</c:v>
                </c:pt>
                <c:pt idx="11468">
                  <c:v> 20-07-09 07:01:10</c:v>
                </c:pt>
                <c:pt idx="11469">
                  <c:v> 20-07-09 07:01:15</c:v>
                </c:pt>
                <c:pt idx="11470">
                  <c:v> 20-07-09 07:01:20</c:v>
                </c:pt>
                <c:pt idx="11471">
                  <c:v> 20-07-09 07:01:25</c:v>
                </c:pt>
                <c:pt idx="11472">
                  <c:v> 20-07-09 07:01:30</c:v>
                </c:pt>
                <c:pt idx="11473">
                  <c:v> 20-07-09 07:01:35</c:v>
                </c:pt>
                <c:pt idx="11474">
                  <c:v> 20-07-09 07:01:40</c:v>
                </c:pt>
                <c:pt idx="11475">
                  <c:v> 20-07-09 07:01:45</c:v>
                </c:pt>
                <c:pt idx="11476">
                  <c:v> 20-07-09 07:01:50</c:v>
                </c:pt>
                <c:pt idx="11477">
                  <c:v> 20-07-09 07:01:55</c:v>
                </c:pt>
                <c:pt idx="11478">
                  <c:v> 20-07-09 07:02:00</c:v>
                </c:pt>
                <c:pt idx="11479">
                  <c:v> 20-07-09 07:02:05</c:v>
                </c:pt>
                <c:pt idx="11480">
                  <c:v> 20-07-09 07:02:10</c:v>
                </c:pt>
                <c:pt idx="11481">
                  <c:v> 20-07-09 07:02:15</c:v>
                </c:pt>
                <c:pt idx="11482">
                  <c:v> 20-07-09 07:02:20</c:v>
                </c:pt>
                <c:pt idx="11483">
                  <c:v> 20-07-09 07:02:25</c:v>
                </c:pt>
                <c:pt idx="11484">
                  <c:v> 20-07-09 07:02:30</c:v>
                </c:pt>
                <c:pt idx="11485">
                  <c:v> 20-07-09 07:02:35</c:v>
                </c:pt>
                <c:pt idx="11486">
                  <c:v> 20-07-09 07:02:40</c:v>
                </c:pt>
                <c:pt idx="11487">
                  <c:v> 20-07-09 07:02:45</c:v>
                </c:pt>
                <c:pt idx="11488">
                  <c:v> 20-07-09 07:02:50</c:v>
                </c:pt>
                <c:pt idx="11489">
                  <c:v> 20-07-09 07:02:55</c:v>
                </c:pt>
                <c:pt idx="11490">
                  <c:v> 20-07-09 07:03:00</c:v>
                </c:pt>
                <c:pt idx="11491">
                  <c:v> 20-07-09 07:03:05</c:v>
                </c:pt>
                <c:pt idx="11492">
                  <c:v> 20-07-09 07:03:10</c:v>
                </c:pt>
                <c:pt idx="11493">
                  <c:v> 20-07-09 07:03:15</c:v>
                </c:pt>
                <c:pt idx="11494">
                  <c:v> 20-07-09 07:03:20</c:v>
                </c:pt>
                <c:pt idx="11495">
                  <c:v> 20-07-09 07:03:25</c:v>
                </c:pt>
                <c:pt idx="11496">
                  <c:v> 20-07-09 07:03:30</c:v>
                </c:pt>
                <c:pt idx="11497">
                  <c:v> 20-07-09 07:03:35</c:v>
                </c:pt>
                <c:pt idx="11498">
                  <c:v> 20-07-09 07:03:40</c:v>
                </c:pt>
                <c:pt idx="11499">
                  <c:v> 20-07-09 07:03:45</c:v>
                </c:pt>
                <c:pt idx="11500">
                  <c:v> 20-07-09 07:03:50</c:v>
                </c:pt>
                <c:pt idx="11501">
                  <c:v> 20-07-09 07:03:55</c:v>
                </c:pt>
                <c:pt idx="11502">
                  <c:v> 20-07-09 07:04:00</c:v>
                </c:pt>
                <c:pt idx="11503">
                  <c:v> 20-07-09 07:04:05</c:v>
                </c:pt>
                <c:pt idx="11504">
                  <c:v> 20-07-09 07:04:10</c:v>
                </c:pt>
                <c:pt idx="11505">
                  <c:v> 20-07-09 07:04:15</c:v>
                </c:pt>
                <c:pt idx="11506">
                  <c:v> 20-07-09 07:04:20</c:v>
                </c:pt>
                <c:pt idx="11507">
                  <c:v> 20-07-09 07:04:25</c:v>
                </c:pt>
                <c:pt idx="11508">
                  <c:v> 20-07-09 07:04:30</c:v>
                </c:pt>
                <c:pt idx="11509">
                  <c:v> 20-07-09 07:04:35</c:v>
                </c:pt>
                <c:pt idx="11510">
                  <c:v> 20-07-09 07:04:40</c:v>
                </c:pt>
                <c:pt idx="11511">
                  <c:v> 20-07-09 07:04:45</c:v>
                </c:pt>
                <c:pt idx="11512">
                  <c:v> 20-07-09 07:04:50</c:v>
                </c:pt>
                <c:pt idx="11513">
                  <c:v> 20-07-09 07:04:55</c:v>
                </c:pt>
                <c:pt idx="11514">
                  <c:v> 20-07-09 07:05:00</c:v>
                </c:pt>
                <c:pt idx="11515">
                  <c:v> 20-07-09 07:05:05</c:v>
                </c:pt>
                <c:pt idx="11516">
                  <c:v> 20-07-09 07:05:10</c:v>
                </c:pt>
                <c:pt idx="11517">
                  <c:v> 20-07-09 07:05:15</c:v>
                </c:pt>
                <c:pt idx="11518">
                  <c:v> 20-07-09 07:05:20</c:v>
                </c:pt>
                <c:pt idx="11519">
                  <c:v> 20-07-09 07:05:25</c:v>
                </c:pt>
                <c:pt idx="11520">
                  <c:v> 20-07-09 07:06:15</c:v>
                </c:pt>
                <c:pt idx="11521">
                  <c:v> 20-07-09 07:06:20</c:v>
                </c:pt>
                <c:pt idx="11522">
                  <c:v> 20-07-09 07:06:25</c:v>
                </c:pt>
                <c:pt idx="11523">
                  <c:v> 20-07-09 07:06:30</c:v>
                </c:pt>
                <c:pt idx="11524">
                  <c:v> 20-07-09 07:06:35</c:v>
                </c:pt>
                <c:pt idx="11525">
                  <c:v> 20-07-09 07:06:40</c:v>
                </c:pt>
                <c:pt idx="11526">
                  <c:v> 20-07-09 07:06:45</c:v>
                </c:pt>
                <c:pt idx="11527">
                  <c:v> 20-07-09 07:06:50</c:v>
                </c:pt>
                <c:pt idx="11528">
                  <c:v> 20-07-09 07:06:55</c:v>
                </c:pt>
                <c:pt idx="11529">
                  <c:v> 20-07-09 07:07:00</c:v>
                </c:pt>
                <c:pt idx="11530">
                  <c:v> 20-07-09 07:07:05</c:v>
                </c:pt>
                <c:pt idx="11531">
                  <c:v> 20-07-09 07:07:10</c:v>
                </c:pt>
                <c:pt idx="11532">
                  <c:v> 20-07-09 07:07:15</c:v>
                </c:pt>
                <c:pt idx="11533">
                  <c:v> 20-07-09 07:07:20</c:v>
                </c:pt>
                <c:pt idx="11534">
                  <c:v> 20-07-09 07:07:25</c:v>
                </c:pt>
                <c:pt idx="11535">
                  <c:v> 20-07-09 07:07:30</c:v>
                </c:pt>
                <c:pt idx="11536">
                  <c:v> 20-07-09 07:07:35</c:v>
                </c:pt>
                <c:pt idx="11537">
                  <c:v> 20-07-09 07:07:40</c:v>
                </c:pt>
                <c:pt idx="11538">
                  <c:v> 20-07-09 07:07:45</c:v>
                </c:pt>
                <c:pt idx="11539">
                  <c:v> 20-07-09 07:07:50</c:v>
                </c:pt>
                <c:pt idx="11540">
                  <c:v> 20-07-09 07:07:55</c:v>
                </c:pt>
                <c:pt idx="11541">
                  <c:v> 20-07-09 07:08:35</c:v>
                </c:pt>
                <c:pt idx="11542">
                  <c:v> 20-07-09 07:08:40</c:v>
                </c:pt>
                <c:pt idx="11543">
                  <c:v> 20-07-09 07:08:45</c:v>
                </c:pt>
                <c:pt idx="11544">
                  <c:v> 20-07-09 07:08:50</c:v>
                </c:pt>
                <c:pt idx="11545">
                  <c:v> 20-07-09 07:08:55</c:v>
                </c:pt>
                <c:pt idx="11546">
                  <c:v> 20-07-09 07:09:00</c:v>
                </c:pt>
                <c:pt idx="11547">
                  <c:v> 20-07-09 07:09:05</c:v>
                </c:pt>
                <c:pt idx="11548">
                  <c:v> 20-07-09 07:09:10</c:v>
                </c:pt>
                <c:pt idx="11549">
                  <c:v> 20-07-09 07:09:15</c:v>
                </c:pt>
                <c:pt idx="11550">
                  <c:v> 20-07-09 07:09:20</c:v>
                </c:pt>
                <c:pt idx="11551">
                  <c:v> 20-07-09 07:09:25</c:v>
                </c:pt>
                <c:pt idx="11552">
                  <c:v> 20-07-09 07:09:30</c:v>
                </c:pt>
                <c:pt idx="11553">
                  <c:v> 20-07-09 07:09:35</c:v>
                </c:pt>
                <c:pt idx="11554">
                  <c:v> 20-07-09 07:09:40</c:v>
                </c:pt>
                <c:pt idx="11555">
                  <c:v> 20-07-09 07:09:45</c:v>
                </c:pt>
                <c:pt idx="11556">
                  <c:v> 20-07-09 07:09:50</c:v>
                </c:pt>
                <c:pt idx="11557">
                  <c:v> 20-07-09 07:09:55</c:v>
                </c:pt>
                <c:pt idx="11558">
                  <c:v> 20-07-09 07:10:00</c:v>
                </c:pt>
                <c:pt idx="11559">
                  <c:v> 20-07-09 07:10:05</c:v>
                </c:pt>
                <c:pt idx="11560">
                  <c:v> 20-07-09 07:10:10</c:v>
                </c:pt>
                <c:pt idx="11561">
                  <c:v> 20-07-09 07:10:15</c:v>
                </c:pt>
                <c:pt idx="11562">
                  <c:v> 20-07-09 07:10:20</c:v>
                </c:pt>
                <c:pt idx="11563">
                  <c:v> 20-07-09 07:10:25</c:v>
                </c:pt>
                <c:pt idx="11564">
                  <c:v> 20-07-09 07:10:30</c:v>
                </c:pt>
                <c:pt idx="11565">
                  <c:v> 20-07-09 07:10:35</c:v>
                </c:pt>
                <c:pt idx="11566">
                  <c:v> 20-07-09 07:10:40</c:v>
                </c:pt>
                <c:pt idx="11567">
                  <c:v> 20-07-09 07:10:45</c:v>
                </c:pt>
                <c:pt idx="11568">
                  <c:v> 20-07-09 07:10:50</c:v>
                </c:pt>
                <c:pt idx="11569">
                  <c:v> 20-07-09 07:10:55</c:v>
                </c:pt>
                <c:pt idx="11570">
                  <c:v> 20-07-09 07:11:00</c:v>
                </c:pt>
                <c:pt idx="11571">
                  <c:v> 20-07-09 07:11:05</c:v>
                </c:pt>
                <c:pt idx="11572">
                  <c:v> 20-07-09 07:11:10</c:v>
                </c:pt>
                <c:pt idx="11573">
                  <c:v> 20-07-09 07:11:15</c:v>
                </c:pt>
                <c:pt idx="11574">
                  <c:v> 20-07-09 07:11:20</c:v>
                </c:pt>
                <c:pt idx="11575">
                  <c:v> 20-07-09 07:11:25</c:v>
                </c:pt>
                <c:pt idx="11576">
                  <c:v> 20-07-09 07:11:30</c:v>
                </c:pt>
                <c:pt idx="11577">
                  <c:v> 20-07-09 07:11:35</c:v>
                </c:pt>
                <c:pt idx="11578">
                  <c:v> 20-07-09 07:11:40</c:v>
                </c:pt>
                <c:pt idx="11579">
                  <c:v> 20-07-09 07:11:45</c:v>
                </c:pt>
                <c:pt idx="11580">
                  <c:v> 20-07-09 07:11:50</c:v>
                </c:pt>
                <c:pt idx="11581">
                  <c:v> 20-07-09 07:11:55</c:v>
                </c:pt>
                <c:pt idx="11582">
                  <c:v> 20-07-09 07:12:00</c:v>
                </c:pt>
                <c:pt idx="11583">
                  <c:v> 20-07-09 07:12:05</c:v>
                </c:pt>
                <c:pt idx="11584">
                  <c:v> 20-07-09 07:12:10</c:v>
                </c:pt>
                <c:pt idx="11585">
                  <c:v> 20-07-09 07:12:15</c:v>
                </c:pt>
                <c:pt idx="11586">
                  <c:v> 20-07-09 07:12:20</c:v>
                </c:pt>
                <c:pt idx="11587">
                  <c:v> 20-07-09 07:12:25</c:v>
                </c:pt>
                <c:pt idx="11588">
                  <c:v> 20-07-09 07:12:30</c:v>
                </c:pt>
                <c:pt idx="11589">
                  <c:v> 20-07-09 07:12:35</c:v>
                </c:pt>
                <c:pt idx="11590">
                  <c:v> 20-07-09 07:12:40</c:v>
                </c:pt>
                <c:pt idx="11591">
                  <c:v> 20-07-09 07:12:45</c:v>
                </c:pt>
                <c:pt idx="11592">
                  <c:v> 20-07-09 07:13:10</c:v>
                </c:pt>
                <c:pt idx="11593">
                  <c:v> 20-07-09 07:13:15</c:v>
                </c:pt>
                <c:pt idx="11594">
                  <c:v> 20-07-09 07:13:20</c:v>
                </c:pt>
                <c:pt idx="11595">
                  <c:v> 20-07-09 07:13:25</c:v>
                </c:pt>
                <c:pt idx="11596">
                  <c:v> 20-07-09 07:13:30</c:v>
                </c:pt>
                <c:pt idx="11597">
                  <c:v> 20-07-09 07:13:35</c:v>
                </c:pt>
                <c:pt idx="11598">
                  <c:v> 20-07-09 07:13:40</c:v>
                </c:pt>
                <c:pt idx="11599">
                  <c:v> 20-07-09 07:13:45</c:v>
                </c:pt>
                <c:pt idx="11600">
                  <c:v> 20-07-09 07:13:50</c:v>
                </c:pt>
                <c:pt idx="11601">
                  <c:v> 20-07-09 07:13:55</c:v>
                </c:pt>
                <c:pt idx="11602">
                  <c:v> 20-07-09 07:14:00</c:v>
                </c:pt>
                <c:pt idx="11603">
                  <c:v> 20-07-09 07:14:05</c:v>
                </c:pt>
                <c:pt idx="11604">
                  <c:v> 20-07-09 07:14:10</c:v>
                </c:pt>
                <c:pt idx="11605">
                  <c:v> 20-07-09 07:14:15</c:v>
                </c:pt>
                <c:pt idx="11606">
                  <c:v> 20-07-09 07:14:20</c:v>
                </c:pt>
                <c:pt idx="11607">
                  <c:v> 20-07-09 07:14:25</c:v>
                </c:pt>
                <c:pt idx="11608">
                  <c:v> 20-07-09 07:14:30</c:v>
                </c:pt>
                <c:pt idx="11609">
                  <c:v> 20-07-09 07:14:35</c:v>
                </c:pt>
                <c:pt idx="11610">
                  <c:v> 20-07-09 07:14:40</c:v>
                </c:pt>
                <c:pt idx="11611">
                  <c:v> 20-07-09 07:14:45</c:v>
                </c:pt>
                <c:pt idx="11612">
                  <c:v> 20-07-09 07:14:50</c:v>
                </c:pt>
                <c:pt idx="11613">
                  <c:v> 20-07-09 07:14:55</c:v>
                </c:pt>
                <c:pt idx="11614">
                  <c:v> 20-07-09 07:15:00</c:v>
                </c:pt>
                <c:pt idx="11615">
                  <c:v> 20-07-09 07:15:05</c:v>
                </c:pt>
                <c:pt idx="11616">
                  <c:v> 20-07-09 07:15:10</c:v>
                </c:pt>
                <c:pt idx="11617">
                  <c:v> 20-07-09 07:15:15</c:v>
                </c:pt>
                <c:pt idx="11618">
                  <c:v> 20-07-09 07:15:20</c:v>
                </c:pt>
                <c:pt idx="11619">
                  <c:v> 20-07-09 07:15:25</c:v>
                </c:pt>
                <c:pt idx="11620">
                  <c:v> 20-07-09 07:15:30</c:v>
                </c:pt>
                <c:pt idx="11621">
                  <c:v> 20-07-09 07:15:35</c:v>
                </c:pt>
                <c:pt idx="11622">
                  <c:v> 20-07-09 07:15:40</c:v>
                </c:pt>
                <c:pt idx="11623">
                  <c:v> 20-07-09 07:15:45</c:v>
                </c:pt>
                <c:pt idx="11624">
                  <c:v> 20-07-09 07:15:50</c:v>
                </c:pt>
                <c:pt idx="11625">
                  <c:v> 20-07-09 07:15:55</c:v>
                </c:pt>
                <c:pt idx="11626">
                  <c:v> 20-07-09 07:16:00</c:v>
                </c:pt>
                <c:pt idx="11627">
                  <c:v> 20-07-09 07:16:05</c:v>
                </c:pt>
                <c:pt idx="11628">
                  <c:v> 20-07-09 07:16:10</c:v>
                </c:pt>
                <c:pt idx="11629">
                  <c:v> 20-07-09 07:16:15</c:v>
                </c:pt>
                <c:pt idx="11630">
                  <c:v> 20-07-09 07:16:20</c:v>
                </c:pt>
                <c:pt idx="11631">
                  <c:v> 20-07-09 07:16:25</c:v>
                </c:pt>
                <c:pt idx="11632">
                  <c:v> 20-07-09 07:16:30</c:v>
                </c:pt>
                <c:pt idx="11633">
                  <c:v> 20-07-09 07:16:35</c:v>
                </c:pt>
                <c:pt idx="11634">
                  <c:v> 20-07-09 07:16:40</c:v>
                </c:pt>
                <c:pt idx="11635">
                  <c:v> 20-07-09 07:16:45</c:v>
                </c:pt>
                <c:pt idx="11636">
                  <c:v> 20-07-09 07:16:50</c:v>
                </c:pt>
                <c:pt idx="11637">
                  <c:v> 20-07-09 07:18:45</c:v>
                </c:pt>
                <c:pt idx="11638">
                  <c:v> 20-07-09 07:18:50</c:v>
                </c:pt>
                <c:pt idx="11639">
                  <c:v> 20-07-09 07:18:55</c:v>
                </c:pt>
                <c:pt idx="11640">
                  <c:v> 20-07-09 07:19:00</c:v>
                </c:pt>
                <c:pt idx="11641">
                  <c:v> 20-07-09 07:19:05</c:v>
                </c:pt>
                <c:pt idx="11642">
                  <c:v> 20-07-09 07:19:10</c:v>
                </c:pt>
                <c:pt idx="11643">
                  <c:v> 20-07-09 07:19:15</c:v>
                </c:pt>
                <c:pt idx="11644">
                  <c:v> 20-07-09 07:19:20</c:v>
                </c:pt>
                <c:pt idx="11645">
                  <c:v> 20-07-09 07:19:25</c:v>
                </c:pt>
                <c:pt idx="11646">
                  <c:v> 20-07-09 07:19:30</c:v>
                </c:pt>
                <c:pt idx="11647">
                  <c:v> 20-07-09 07:19:35</c:v>
                </c:pt>
                <c:pt idx="11648">
                  <c:v> 20-07-09 07:19:40</c:v>
                </c:pt>
                <c:pt idx="11649">
                  <c:v> 20-07-09 07:19:45</c:v>
                </c:pt>
                <c:pt idx="11650">
                  <c:v> 20-07-09 07:19:50</c:v>
                </c:pt>
                <c:pt idx="11651">
                  <c:v> 20-07-09 07:19:55</c:v>
                </c:pt>
                <c:pt idx="11652">
                  <c:v> 20-07-09 07:20:00</c:v>
                </c:pt>
                <c:pt idx="11653">
                  <c:v> 20-07-09 07:20:05</c:v>
                </c:pt>
                <c:pt idx="11654">
                  <c:v> 20-07-09 07:20:10</c:v>
                </c:pt>
                <c:pt idx="11655">
                  <c:v> 20-07-09 07:20:15</c:v>
                </c:pt>
                <c:pt idx="11656">
                  <c:v> 20-07-09 07:20:20</c:v>
                </c:pt>
                <c:pt idx="11657">
                  <c:v> 20-07-09 07:20:25</c:v>
                </c:pt>
                <c:pt idx="11658">
                  <c:v> 20-07-09 07:20:30</c:v>
                </c:pt>
                <c:pt idx="11659">
                  <c:v> 20-07-09 07:20:35</c:v>
                </c:pt>
                <c:pt idx="11660">
                  <c:v> 20-07-09 07:20:40</c:v>
                </c:pt>
                <c:pt idx="11661">
                  <c:v> 20-07-09 07:20:45</c:v>
                </c:pt>
                <c:pt idx="11662">
                  <c:v> 20-07-09 07:20:50</c:v>
                </c:pt>
                <c:pt idx="11663">
                  <c:v> 20-07-09 07:20:55</c:v>
                </c:pt>
                <c:pt idx="11664">
                  <c:v> 20-07-09 07:21:00</c:v>
                </c:pt>
                <c:pt idx="11665">
                  <c:v> 20-07-09 07:21:05</c:v>
                </c:pt>
                <c:pt idx="11666">
                  <c:v> 20-07-09 07:21:10</c:v>
                </c:pt>
                <c:pt idx="11667">
                  <c:v> 20-07-09 07:21:15</c:v>
                </c:pt>
                <c:pt idx="11668">
                  <c:v> 20-07-09 07:21:20</c:v>
                </c:pt>
                <c:pt idx="11669">
                  <c:v> 20-07-09 07:21:25</c:v>
                </c:pt>
                <c:pt idx="11670">
                  <c:v> 20-07-09 07:21:30</c:v>
                </c:pt>
                <c:pt idx="11671">
                  <c:v> 20-07-09 07:21:35</c:v>
                </c:pt>
                <c:pt idx="11672">
                  <c:v> 20-07-09 07:21:40</c:v>
                </c:pt>
                <c:pt idx="11673">
                  <c:v> 20-07-09 07:21:45</c:v>
                </c:pt>
                <c:pt idx="11674">
                  <c:v> 20-07-09 07:21:50</c:v>
                </c:pt>
                <c:pt idx="11675">
                  <c:v> 20-07-09 07:21:55</c:v>
                </c:pt>
                <c:pt idx="11676">
                  <c:v> 20-07-09 07:22:00</c:v>
                </c:pt>
                <c:pt idx="11677">
                  <c:v> 20-07-09 07:22:05</c:v>
                </c:pt>
                <c:pt idx="11678">
                  <c:v> 20-07-09 07:24:40</c:v>
                </c:pt>
                <c:pt idx="11679">
                  <c:v> 20-07-09 07:24:45</c:v>
                </c:pt>
                <c:pt idx="11680">
                  <c:v> 20-07-09 07:24:50</c:v>
                </c:pt>
                <c:pt idx="11681">
                  <c:v> 20-07-09 07:24:55</c:v>
                </c:pt>
                <c:pt idx="11682">
                  <c:v> 20-07-09 07:25:00</c:v>
                </c:pt>
                <c:pt idx="11683">
                  <c:v> 20-07-09 07:25:05</c:v>
                </c:pt>
                <c:pt idx="11684">
                  <c:v> 20-07-09 07:25:10</c:v>
                </c:pt>
                <c:pt idx="11685">
                  <c:v> 20-07-09 07:25:15</c:v>
                </c:pt>
                <c:pt idx="11686">
                  <c:v> 20-07-09 07:25:20</c:v>
                </c:pt>
                <c:pt idx="11687">
                  <c:v> 20-07-09 07:25:25</c:v>
                </c:pt>
                <c:pt idx="11688">
                  <c:v> 20-07-09 07:25:30</c:v>
                </c:pt>
                <c:pt idx="11689">
                  <c:v> 20-07-09 07:25:35</c:v>
                </c:pt>
                <c:pt idx="11690">
                  <c:v> 20-07-09 07:25:40</c:v>
                </c:pt>
                <c:pt idx="11691">
                  <c:v> 20-07-09 07:25:45</c:v>
                </c:pt>
                <c:pt idx="11692">
                  <c:v> 20-07-09 07:25:50</c:v>
                </c:pt>
                <c:pt idx="11693">
                  <c:v> 20-07-09 07:25:55</c:v>
                </c:pt>
                <c:pt idx="11694">
                  <c:v> 20-07-09 07:26:00</c:v>
                </c:pt>
                <c:pt idx="11695">
                  <c:v> 20-07-09 07:26:05</c:v>
                </c:pt>
                <c:pt idx="11696">
                  <c:v> 20-07-09 07:26:10</c:v>
                </c:pt>
                <c:pt idx="11697">
                  <c:v> 20-07-09 07:26:15</c:v>
                </c:pt>
                <c:pt idx="11698">
                  <c:v> 20-07-09 07:26:20</c:v>
                </c:pt>
                <c:pt idx="11699">
                  <c:v> 20-07-09 07:26:25</c:v>
                </c:pt>
                <c:pt idx="11700">
                  <c:v> 20-07-09 07:26:30</c:v>
                </c:pt>
                <c:pt idx="11701">
                  <c:v> 20-07-09 07:26:35</c:v>
                </c:pt>
                <c:pt idx="11702">
                  <c:v> 20-07-09 07:26:40</c:v>
                </c:pt>
                <c:pt idx="11703">
                  <c:v> 20-07-09 07:26:45</c:v>
                </c:pt>
                <c:pt idx="11704">
                  <c:v> 20-07-09 07:26:50</c:v>
                </c:pt>
                <c:pt idx="11705">
                  <c:v> 20-07-09 07:26:55</c:v>
                </c:pt>
                <c:pt idx="11706">
                  <c:v> 20-07-09 07:27:00</c:v>
                </c:pt>
                <c:pt idx="11707">
                  <c:v> 20-07-09 07:28:25</c:v>
                </c:pt>
                <c:pt idx="11708">
                  <c:v> 20-07-09 07:28:30</c:v>
                </c:pt>
                <c:pt idx="11709">
                  <c:v> 20-07-09 07:28:35</c:v>
                </c:pt>
                <c:pt idx="11710">
                  <c:v> 20-07-09 07:28:40</c:v>
                </c:pt>
                <c:pt idx="11711">
                  <c:v> 20-07-09 07:28:45</c:v>
                </c:pt>
                <c:pt idx="11712">
                  <c:v> 20-07-09 07:28:50</c:v>
                </c:pt>
                <c:pt idx="11713">
                  <c:v> 20-07-09 07:28:55</c:v>
                </c:pt>
                <c:pt idx="11714">
                  <c:v> 20-07-09 07:29:00</c:v>
                </c:pt>
                <c:pt idx="11715">
                  <c:v> 20-07-09 07:29:05</c:v>
                </c:pt>
                <c:pt idx="11716">
                  <c:v> 20-07-09 07:29:10</c:v>
                </c:pt>
                <c:pt idx="11717">
                  <c:v> 20-07-09 07:29:15</c:v>
                </c:pt>
                <c:pt idx="11718">
                  <c:v> 20-07-09 07:29:20</c:v>
                </c:pt>
                <c:pt idx="11719">
                  <c:v> 20-07-09 07:29:25</c:v>
                </c:pt>
                <c:pt idx="11720">
                  <c:v> 20-07-09 07:29:30</c:v>
                </c:pt>
                <c:pt idx="11721">
                  <c:v> 20-07-09 07:29:35</c:v>
                </c:pt>
                <c:pt idx="11722">
                  <c:v> 20-07-09 07:29:40</c:v>
                </c:pt>
                <c:pt idx="11723">
                  <c:v> 20-07-09 07:29:45</c:v>
                </c:pt>
                <c:pt idx="11724">
                  <c:v> 20-07-09 07:29:50</c:v>
                </c:pt>
                <c:pt idx="11725">
                  <c:v> 20-07-09 07:29:55</c:v>
                </c:pt>
                <c:pt idx="11726">
                  <c:v> 20-07-09 07:30:00</c:v>
                </c:pt>
                <c:pt idx="11727">
                  <c:v> 20-07-09 07:30:05</c:v>
                </c:pt>
                <c:pt idx="11728">
                  <c:v> 20-07-09 07:30:10</c:v>
                </c:pt>
                <c:pt idx="11729">
                  <c:v> 20-07-09 07:30:15</c:v>
                </c:pt>
                <c:pt idx="11730">
                  <c:v> 20-07-09 07:30:20</c:v>
                </c:pt>
                <c:pt idx="11731">
                  <c:v> 20-07-09 07:30:25</c:v>
                </c:pt>
                <c:pt idx="11732">
                  <c:v> 20-07-09 07:30:30</c:v>
                </c:pt>
                <c:pt idx="11733">
                  <c:v> 20-07-09 07:32:05</c:v>
                </c:pt>
                <c:pt idx="11734">
                  <c:v> 20-07-09 07:32:10</c:v>
                </c:pt>
                <c:pt idx="11735">
                  <c:v> 20-07-09 07:32:15</c:v>
                </c:pt>
                <c:pt idx="11736">
                  <c:v> 20-07-09 07:32:20</c:v>
                </c:pt>
                <c:pt idx="11737">
                  <c:v> 20-07-09 07:32:25</c:v>
                </c:pt>
                <c:pt idx="11738">
                  <c:v> 20-07-09 07:32:30</c:v>
                </c:pt>
                <c:pt idx="11739">
                  <c:v> 20-07-09 07:32:35</c:v>
                </c:pt>
                <c:pt idx="11740">
                  <c:v> 20-07-09 07:32:40</c:v>
                </c:pt>
                <c:pt idx="11741">
                  <c:v> 20-07-09 07:32:45</c:v>
                </c:pt>
                <c:pt idx="11742">
                  <c:v> 20-07-09 07:32:50</c:v>
                </c:pt>
                <c:pt idx="11743">
                  <c:v> 20-07-09 07:32:55</c:v>
                </c:pt>
                <c:pt idx="11744">
                  <c:v> 20-07-09 07:33:00</c:v>
                </c:pt>
                <c:pt idx="11745">
                  <c:v> 20-07-09 07:34:30</c:v>
                </c:pt>
                <c:pt idx="11746">
                  <c:v> 20-07-09 07:34:35</c:v>
                </c:pt>
                <c:pt idx="11747">
                  <c:v> 20-07-09 07:34:40</c:v>
                </c:pt>
                <c:pt idx="11748">
                  <c:v> 20-07-09 07:34:45</c:v>
                </c:pt>
                <c:pt idx="11749">
                  <c:v> 20-07-09 07:34:50</c:v>
                </c:pt>
                <c:pt idx="11750">
                  <c:v> 20-07-09 07:34:55</c:v>
                </c:pt>
                <c:pt idx="11751">
                  <c:v> 20-07-09 07:35:00</c:v>
                </c:pt>
                <c:pt idx="11752">
                  <c:v> 20-07-09 07:35:05</c:v>
                </c:pt>
                <c:pt idx="11753">
                  <c:v> 20-07-09 07:35:10</c:v>
                </c:pt>
                <c:pt idx="11754">
                  <c:v> 20-07-09 07:35:15</c:v>
                </c:pt>
                <c:pt idx="11755">
                  <c:v> 20-07-09 07:35:20</c:v>
                </c:pt>
                <c:pt idx="11756">
                  <c:v> 20-07-09 07:35:25</c:v>
                </c:pt>
                <c:pt idx="11757">
                  <c:v> 20-07-09 07:35:30</c:v>
                </c:pt>
                <c:pt idx="11758">
                  <c:v> 20-07-09 07:35:35</c:v>
                </c:pt>
                <c:pt idx="11759">
                  <c:v> 20-07-09 07:35:40</c:v>
                </c:pt>
                <c:pt idx="11760">
                  <c:v> 20-07-09 07:35:45</c:v>
                </c:pt>
                <c:pt idx="11761">
                  <c:v> 20-07-09 07:36:15</c:v>
                </c:pt>
                <c:pt idx="11762">
                  <c:v> 20-07-09 07:36:20</c:v>
                </c:pt>
                <c:pt idx="11763">
                  <c:v> 20-07-09 07:36:25</c:v>
                </c:pt>
                <c:pt idx="11764">
                  <c:v> 20-07-09 07:36:30</c:v>
                </c:pt>
                <c:pt idx="11765">
                  <c:v> 20-07-09 07:36:35</c:v>
                </c:pt>
                <c:pt idx="11766">
                  <c:v> 20-07-09 07:36:40</c:v>
                </c:pt>
                <c:pt idx="11767">
                  <c:v> 20-07-09 07:36:45</c:v>
                </c:pt>
                <c:pt idx="11768">
                  <c:v> 20-07-09 07:36:50</c:v>
                </c:pt>
                <c:pt idx="11769">
                  <c:v> 20-07-09 07:36:55</c:v>
                </c:pt>
                <c:pt idx="11770">
                  <c:v> 20-07-09 07:37:00</c:v>
                </c:pt>
                <c:pt idx="11771">
                  <c:v> 20-07-09 07:37:05</c:v>
                </c:pt>
                <c:pt idx="11772">
                  <c:v> 20-07-09 07:37:10</c:v>
                </c:pt>
                <c:pt idx="11773">
                  <c:v> 20-07-09 07:37:15</c:v>
                </c:pt>
                <c:pt idx="11774">
                  <c:v> 20-07-09 07:37:20</c:v>
                </c:pt>
                <c:pt idx="11775">
                  <c:v> 20-07-09 07:37:25</c:v>
                </c:pt>
                <c:pt idx="11776">
                  <c:v> 20-07-09 07:37:30</c:v>
                </c:pt>
                <c:pt idx="11777">
                  <c:v> 20-07-09 07:37:35</c:v>
                </c:pt>
                <c:pt idx="11778">
                  <c:v> 20-07-09 07:37:40</c:v>
                </c:pt>
                <c:pt idx="11779">
                  <c:v> 20-07-09 07:37:45</c:v>
                </c:pt>
                <c:pt idx="11780">
                  <c:v> 20-07-09 07:37:50</c:v>
                </c:pt>
                <c:pt idx="11781">
                  <c:v> 20-07-09 07:37:55</c:v>
                </c:pt>
                <c:pt idx="11782">
                  <c:v> 20-07-09 07:38:00</c:v>
                </c:pt>
                <c:pt idx="11783">
                  <c:v> 20-07-09 07:38:05</c:v>
                </c:pt>
                <c:pt idx="11784">
                  <c:v> 20-07-09 07:38:10</c:v>
                </c:pt>
                <c:pt idx="11785">
                  <c:v> 20-07-09 07:38:15</c:v>
                </c:pt>
                <c:pt idx="11786">
                  <c:v> 20-07-09 07:38:20</c:v>
                </c:pt>
                <c:pt idx="11787">
                  <c:v> 20-07-09 07:38:25</c:v>
                </c:pt>
                <c:pt idx="11788">
                  <c:v> 20-07-09 07:38:30</c:v>
                </c:pt>
                <c:pt idx="11789">
                  <c:v> 20-07-09 07:38:35</c:v>
                </c:pt>
                <c:pt idx="11790">
                  <c:v> 20-07-09 07:38:40</c:v>
                </c:pt>
                <c:pt idx="11791">
                  <c:v> 20-07-09 07:38:45</c:v>
                </c:pt>
                <c:pt idx="11792">
                  <c:v> 20-07-09 07:38:50</c:v>
                </c:pt>
                <c:pt idx="11793">
                  <c:v> 20-07-09 07:38:55</c:v>
                </c:pt>
                <c:pt idx="11794">
                  <c:v> 20-07-09 07:39:00</c:v>
                </c:pt>
                <c:pt idx="11795">
                  <c:v> 20-07-09 07:39:05</c:v>
                </c:pt>
                <c:pt idx="11796">
                  <c:v> 20-07-09 07:39:10</c:v>
                </c:pt>
                <c:pt idx="11797">
                  <c:v> 20-07-09 07:39:15</c:v>
                </c:pt>
                <c:pt idx="11798">
                  <c:v> 20-07-09 07:39:20</c:v>
                </c:pt>
                <c:pt idx="11799">
                  <c:v> 20-07-09 07:39:25</c:v>
                </c:pt>
                <c:pt idx="11800">
                  <c:v> 20-07-09 07:39:30</c:v>
                </c:pt>
                <c:pt idx="11801">
                  <c:v> 20-07-09 07:39:35</c:v>
                </c:pt>
                <c:pt idx="11802">
                  <c:v> 20-07-09 07:39:40</c:v>
                </c:pt>
                <c:pt idx="11803">
                  <c:v> 20-07-09 07:39:45</c:v>
                </c:pt>
                <c:pt idx="11804">
                  <c:v> 20-07-09 07:39:50</c:v>
                </c:pt>
                <c:pt idx="11805">
                  <c:v> 20-07-09 07:39:55</c:v>
                </c:pt>
                <c:pt idx="11806">
                  <c:v> 20-07-09 07:40:00</c:v>
                </c:pt>
                <c:pt idx="11807">
                  <c:v> 20-07-09 07:40:05</c:v>
                </c:pt>
                <c:pt idx="11808">
                  <c:v> 20-07-09 07:40:10</c:v>
                </c:pt>
                <c:pt idx="11809">
                  <c:v> 20-07-09 07:40:15</c:v>
                </c:pt>
                <c:pt idx="11810">
                  <c:v> 20-07-09 07:40:20</c:v>
                </c:pt>
                <c:pt idx="11811">
                  <c:v> 20-07-09 07:40:25</c:v>
                </c:pt>
                <c:pt idx="11812">
                  <c:v> 20-07-09 07:40:30</c:v>
                </c:pt>
                <c:pt idx="11813">
                  <c:v> 20-07-09 07:40:35</c:v>
                </c:pt>
                <c:pt idx="11814">
                  <c:v> 20-07-09 07:40:40</c:v>
                </c:pt>
                <c:pt idx="11815">
                  <c:v> 20-07-09 07:40:45</c:v>
                </c:pt>
                <c:pt idx="11816">
                  <c:v> 20-07-09 07:40:50</c:v>
                </c:pt>
                <c:pt idx="11817">
                  <c:v> 20-07-09 07:40:55</c:v>
                </c:pt>
                <c:pt idx="11818">
                  <c:v> 20-07-09 07:41:00</c:v>
                </c:pt>
                <c:pt idx="11819">
                  <c:v> 20-07-09 07:41:05</c:v>
                </c:pt>
                <c:pt idx="11820">
                  <c:v> 20-07-09 07:41:10</c:v>
                </c:pt>
                <c:pt idx="11821">
                  <c:v> 20-07-09 07:41:15</c:v>
                </c:pt>
                <c:pt idx="11822">
                  <c:v> 20-07-09 07:41:20</c:v>
                </c:pt>
                <c:pt idx="11823">
                  <c:v> 20-07-09 07:41:25</c:v>
                </c:pt>
                <c:pt idx="11824">
                  <c:v> 20-07-09 07:41:30</c:v>
                </c:pt>
                <c:pt idx="11825">
                  <c:v> 20-07-09 07:41:35</c:v>
                </c:pt>
                <c:pt idx="11826">
                  <c:v> 20-07-09 07:41:40</c:v>
                </c:pt>
                <c:pt idx="11827">
                  <c:v> 20-07-09 07:41:45</c:v>
                </c:pt>
                <c:pt idx="11828">
                  <c:v> 20-07-09 07:42:05</c:v>
                </c:pt>
                <c:pt idx="11829">
                  <c:v> 20-07-09 07:42:10</c:v>
                </c:pt>
                <c:pt idx="11830">
                  <c:v> 20-07-09 07:42:15</c:v>
                </c:pt>
                <c:pt idx="11831">
                  <c:v> 20-07-09 07:42:20</c:v>
                </c:pt>
                <c:pt idx="11832">
                  <c:v> 20-07-09 07:42:25</c:v>
                </c:pt>
                <c:pt idx="11833">
                  <c:v> 20-07-09 07:42:30</c:v>
                </c:pt>
                <c:pt idx="11834">
                  <c:v> 20-07-09 07:42:35</c:v>
                </c:pt>
                <c:pt idx="11835">
                  <c:v> 20-07-09 07:42:40</c:v>
                </c:pt>
                <c:pt idx="11836">
                  <c:v> 20-07-09 07:42:45</c:v>
                </c:pt>
                <c:pt idx="11837">
                  <c:v> 20-07-09 07:42:50</c:v>
                </c:pt>
                <c:pt idx="11838">
                  <c:v> 20-07-09 07:42:55</c:v>
                </c:pt>
                <c:pt idx="11839">
                  <c:v> 20-07-09 07:43:00</c:v>
                </c:pt>
                <c:pt idx="11840">
                  <c:v> 20-07-09 07:43:05</c:v>
                </c:pt>
                <c:pt idx="11841">
                  <c:v> 20-07-09 07:43:10</c:v>
                </c:pt>
                <c:pt idx="11842">
                  <c:v> 20-07-09 07:43:15</c:v>
                </c:pt>
                <c:pt idx="11843">
                  <c:v> 20-07-09 07:43:20</c:v>
                </c:pt>
                <c:pt idx="11844">
                  <c:v> 20-07-09 07:43:25</c:v>
                </c:pt>
                <c:pt idx="11845">
                  <c:v> 20-07-09 07:43:30</c:v>
                </c:pt>
                <c:pt idx="11846">
                  <c:v> 20-07-09 07:43:35</c:v>
                </c:pt>
                <c:pt idx="11847">
                  <c:v> 20-07-09 07:43:40</c:v>
                </c:pt>
                <c:pt idx="11848">
                  <c:v> 20-07-09 07:43:45</c:v>
                </c:pt>
                <c:pt idx="11849">
                  <c:v> 20-07-09 07:43:50</c:v>
                </c:pt>
                <c:pt idx="11850">
                  <c:v> 20-07-09 07:43:55</c:v>
                </c:pt>
                <c:pt idx="11851">
                  <c:v> 20-07-09 07:44:00</c:v>
                </c:pt>
                <c:pt idx="11852">
                  <c:v> 20-07-09 07:44:05</c:v>
                </c:pt>
                <c:pt idx="11853">
                  <c:v> 20-07-09 07:44:10</c:v>
                </c:pt>
                <c:pt idx="11854">
                  <c:v> 20-07-09 07:44:15</c:v>
                </c:pt>
                <c:pt idx="11855">
                  <c:v> 20-07-09 07:44:20</c:v>
                </c:pt>
                <c:pt idx="11856">
                  <c:v> 20-07-09 07:44:25</c:v>
                </c:pt>
                <c:pt idx="11857">
                  <c:v> 20-07-09 07:44:30</c:v>
                </c:pt>
                <c:pt idx="11858">
                  <c:v> 20-07-09 07:44:35</c:v>
                </c:pt>
                <c:pt idx="11859">
                  <c:v> 20-07-09 07:44:40</c:v>
                </c:pt>
                <c:pt idx="11860">
                  <c:v> 20-07-09 07:44:45</c:v>
                </c:pt>
                <c:pt idx="11861">
                  <c:v> 20-07-09 07:44:50</c:v>
                </c:pt>
                <c:pt idx="11862">
                  <c:v> 20-07-09 07:44:55</c:v>
                </c:pt>
                <c:pt idx="11863">
                  <c:v> 20-07-09 07:45:00</c:v>
                </c:pt>
                <c:pt idx="11864">
                  <c:v> 20-07-09 07:45:05</c:v>
                </c:pt>
                <c:pt idx="11865">
                  <c:v> 20-07-09 07:45:10</c:v>
                </c:pt>
                <c:pt idx="11866">
                  <c:v> 20-07-09 07:45:15</c:v>
                </c:pt>
                <c:pt idx="11867">
                  <c:v> 20-07-09 07:45:20</c:v>
                </c:pt>
                <c:pt idx="11868">
                  <c:v> 20-07-09 07:45:25</c:v>
                </c:pt>
                <c:pt idx="11869">
                  <c:v> 20-07-09 07:45:30</c:v>
                </c:pt>
                <c:pt idx="11870">
                  <c:v> 20-07-09 07:45:35</c:v>
                </c:pt>
                <c:pt idx="11871">
                  <c:v> 20-07-09 07:45:40</c:v>
                </c:pt>
                <c:pt idx="11872">
                  <c:v> 20-07-09 07:45:45</c:v>
                </c:pt>
                <c:pt idx="11873">
                  <c:v> 20-07-09 07:45:50</c:v>
                </c:pt>
                <c:pt idx="11874">
                  <c:v> 20-07-09 07:45:55</c:v>
                </c:pt>
                <c:pt idx="11875">
                  <c:v> 20-07-09 07:46:00</c:v>
                </c:pt>
                <c:pt idx="11876">
                  <c:v> 20-07-09 07:46:05</c:v>
                </c:pt>
                <c:pt idx="11877">
                  <c:v> 20-07-09 07:46:10</c:v>
                </c:pt>
                <c:pt idx="11878">
                  <c:v> 20-07-09 07:46:15</c:v>
                </c:pt>
                <c:pt idx="11879">
                  <c:v> 20-07-09 07:46:20</c:v>
                </c:pt>
                <c:pt idx="11880">
                  <c:v> 20-07-09 07:46:25</c:v>
                </c:pt>
                <c:pt idx="11881">
                  <c:v> 20-07-09 07:46:30</c:v>
                </c:pt>
                <c:pt idx="11882">
                  <c:v> 20-07-09 07:46:35</c:v>
                </c:pt>
                <c:pt idx="11883">
                  <c:v> 20-07-09 07:46:40</c:v>
                </c:pt>
                <c:pt idx="11884">
                  <c:v> 20-07-09 07:46:45</c:v>
                </c:pt>
                <c:pt idx="11885">
                  <c:v> 20-07-09 07:46:50</c:v>
                </c:pt>
                <c:pt idx="11886">
                  <c:v> 20-07-09 07:46:55</c:v>
                </c:pt>
                <c:pt idx="11887">
                  <c:v> 20-07-09 07:47:00</c:v>
                </c:pt>
                <c:pt idx="11888">
                  <c:v> 20-07-09 07:47:05</c:v>
                </c:pt>
                <c:pt idx="11889">
                  <c:v> 20-07-09 07:47:10</c:v>
                </c:pt>
                <c:pt idx="11890">
                  <c:v> 20-07-09 07:47:15</c:v>
                </c:pt>
                <c:pt idx="11891">
                  <c:v> 20-07-09 07:47:20</c:v>
                </c:pt>
                <c:pt idx="11892">
                  <c:v> 20-07-09 07:47:25</c:v>
                </c:pt>
                <c:pt idx="11893">
                  <c:v> 20-07-09 07:47:30</c:v>
                </c:pt>
                <c:pt idx="11894">
                  <c:v> 20-07-09 07:47:35</c:v>
                </c:pt>
                <c:pt idx="11895">
                  <c:v> 20-07-09 07:47:40</c:v>
                </c:pt>
                <c:pt idx="11896">
                  <c:v> 20-07-09 07:47:45</c:v>
                </c:pt>
                <c:pt idx="11897">
                  <c:v> 20-07-09 07:47:50</c:v>
                </c:pt>
                <c:pt idx="11898">
                  <c:v> 20-07-09 07:47:55</c:v>
                </c:pt>
                <c:pt idx="11899">
                  <c:v> 20-07-09 07:48:00</c:v>
                </c:pt>
                <c:pt idx="11900">
                  <c:v> 20-07-09 07:48:05</c:v>
                </c:pt>
                <c:pt idx="11901">
                  <c:v> 20-07-09 07:48:10</c:v>
                </c:pt>
                <c:pt idx="11902">
                  <c:v> 20-07-09 07:48:15</c:v>
                </c:pt>
                <c:pt idx="11903">
                  <c:v> 20-07-09 07:48:20</c:v>
                </c:pt>
                <c:pt idx="11904">
                  <c:v> 20-07-09 07:48:25</c:v>
                </c:pt>
                <c:pt idx="11905">
                  <c:v> 20-07-09 07:48:30</c:v>
                </c:pt>
                <c:pt idx="11906">
                  <c:v> 20-07-09 07:48:35</c:v>
                </c:pt>
                <c:pt idx="11907">
                  <c:v> 20-07-09 07:48:40</c:v>
                </c:pt>
                <c:pt idx="11908">
                  <c:v> 20-07-09 07:48:45</c:v>
                </c:pt>
                <c:pt idx="11909">
                  <c:v> 20-07-09 07:48:50</c:v>
                </c:pt>
                <c:pt idx="11910">
                  <c:v> 20-07-09 07:48:55</c:v>
                </c:pt>
                <c:pt idx="11911">
                  <c:v> 20-07-09 07:49:00</c:v>
                </c:pt>
                <c:pt idx="11912">
                  <c:v> 20-07-09 07:49:05</c:v>
                </c:pt>
                <c:pt idx="11913">
                  <c:v> 20-07-09 07:49:10</c:v>
                </c:pt>
                <c:pt idx="11914">
                  <c:v> 20-07-09 07:49:15</c:v>
                </c:pt>
                <c:pt idx="11915">
                  <c:v> 20-07-09 07:49:20</c:v>
                </c:pt>
                <c:pt idx="11916">
                  <c:v> 20-07-09 07:49:25</c:v>
                </c:pt>
                <c:pt idx="11917">
                  <c:v> 20-07-09 07:49:30</c:v>
                </c:pt>
                <c:pt idx="11918">
                  <c:v> 20-07-09 07:49:35</c:v>
                </c:pt>
                <c:pt idx="11919">
                  <c:v> 20-07-09 07:49:40</c:v>
                </c:pt>
                <c:pt idx="11920">
                  <c:v> 20-07-09 07:49:45</c:v>
                </c:pt>
                <c:pt idx="11921">
                  <c:v> 20-07-09 07:49:50</c:v>
                </c:pt>
                <c:pt idx="11922">
                  <c:v> 20-07-09 07:49:55</c:v>
                </c:pt>
                <c:pt idx="11923">
                  <c:v> 20-07-09 07:50:00</c:v>
                </c:pt>
                <c:pt idx="11924">
                  <c:v> 20-07-09 07:50:05</c:v>
                </c:pt>
                <c:pt idx="11925">
                  <c:v> 20-07-09 07:50:10</c:v>
                </c:pt>
                <c:pt idx="11926">
                  <c:v> 20-07-09 07:50:15</c:v>
                </c:pt>
                <c:pt idx="11927">
                  <c:v> 20-07-09 07:50:20</c:v>
                </c:pt>
                <c:pt idx="11928">
                  <c:v> 20-07-09 07:50:25</c:v>
                </c:pt>
                <c:pt idx="11929">
                  <c:v> 20-07-09 07:50:30</c:v>
                </c:pt>
                <c:pt idx="11930">
                  <c:v> 20-07-09 07:50:35</c:v>
                </c:pt>
                <c:pt idx="11931">
                  <c:v> 20-07-09 07:50:40</c:v>
                </c:pt>
                <c:pt idx="11932">
                  <c:v> 20-07-09 07:50:45</c:v>
                </c:pt>
                <c:pt idx="11933">
                  <c:v> 20-07-09 07:50:50</c:v>
                </c:pt>
                <c:pt idx="11934">
                  <c:v> 20-07-09 07:50:55</c:v>
                </c:pt>
                <c:pt idx="11935">
                  <c:v> 20-07-09 07:51:00</c:v>
                </c:pt>
                <c:pt idx="11936">
                  <c:v> 20-07-09 07:51:05</c:v>
                </c:pt>
                <c:pt idx="11937">
                  <c:v> 20-07-09 07:51:10</c:v>
                </c:pt>
                <c:pt idx="11938">
                  <c:v> 20-07-09 07:51:15</c:v>
                </c:pt>
                <c:pt idx="11939">
                  <c:v> 20-07-09 07:51:20</c:v>
                </c:pt>
                <c:pt idx="11940">
                  <c:v> 20-07-09 07:51:25</c:v>
                </c:pt>
                <c:pt idx="11941">
                  <c:v> 20-07-09 07:51:30</c:v>
                </c:pt>
                <c:pt idx="11942">
                  <c:v> 20-07-09 07:51:35</c:v>
                </c:pt>
                <c:pt idx="11943">
                  <c:v> 20-07-09 07:51:40</c:v>
                </c:pt>
                <c:pt idx="11944">
                  <c:v> 20-07-09 07:51:45</c:v>
                </c:pt>
                <c:pt idx="11945">
                  <c:v> 20-07-09 07:51:50</c:v>
                </c:pt>
                <c:pt idx="11946">
                  <c:v> 20-07-09 07:51:55</c:v>
                </c:pt>
                <c:pt idx="11947">
                  <c:v> 20-07-09 07:52:00</c:v>
                </c:pt>
                <c:pt idx="11948">
                  <c:v> 20-07-09 07:52:05</c:v>
                </c:pt>
                <c:pt idx="11949">
                  <c:v> 20-07-09 07:52:10</c:v>
                </c:pt>
                <c:pt idx="11950">
                  <c:v> 20-07-09 07:52:15</c:v>
                </c:pt>
                <c:pt idx="11951">
                  <c:v> 20-07-09 07:52:20</c:v>
                </c:pt>
                <c:pt idx="11952">
                  <c:v> 20-07-09 07:52:25</c:v>
                </c:pt>
                <c:pt idx="11953">
                  <c:v> 20-07-09 07:52:30</c:v>
                </c:pt>
                <c:pt idx="11954">
                  <c:v> 20-07-09 07:52:35</c:v>
                </c:pt>
                <c:pt idx="11955">
                  <c:v> 20-07-09 07:52:40</c:v>
                </c:pt>
                <c:pt idx="11956">
                  <c:v> 20-07-09 07:52:45</c:v>
                </c:pt>
                <c:pt idx="11957">
                  <c:v> 20-07-09 07:52:50</c:v>
                </c:pt>
                <c:pt idx="11958">
                  <c:v> 20-07-09 07:52:55</c:v>
                </c:pt>
                <c:pt idx="11959">
                  <c:v> 20-07-09 07:53:00</c:v>
                </c:pt>
                <c:pt idx="11960">
                  <c:v> 20-07-09 07:53:05</c:v>
                </c:pt>
                <c:pt idx="11961">
                  <c:v> 20-07-09 07:53:10</c:v>
                </c:pt>
                <c:pt idx="11962">
                  <c:v> 20-07-09 07:53:15</c:v>
                </c:pt>
                <c:pt idx="11963">
                  <c:v> 20-07-09 07:53:20</c:v>
                </c:pt>
                <c:pt idx="11964">
                  <c:v> 20-07-09 07:53:25</c:v>
                </c:pt>
                <c:pt idx="11965">
                  <c:v> 20-07-09 07:53:30</c:v>
                </c:pt>
                <c:pt idx="11966">
                  <c:v> 20-07-09 07:53:35</c:v>
                </c:pt>
                <c:pt idx="11967">
                  <c:v> 20-07-09 07:53:40</c:v>
                </c:pt>
                <c:pt idx="11968">
                  <c:v> 20-07-09 07:53:45</c:v>
                </c:pt>
                <c:pt idx="11969">
                  <c:v> 20-07-09 07:53:50</c:v>
                </c:pt>
                <c:pt idx="11970">
                  <c:v> 20-07-09 07:53:55</c:v>
                </c:pt>
                <c:pt idx="11971">
                  <c:v> 20-07-09 07:54:00</c:v>
                </c:pt>
                <c:pt idx="11972">
                  <c:v> 20-07-09 07:54:05</c:v>
                </c:pt>
                <c:pt idx="11973">
                  <c:v> 20-07-09 07:54:10</c:v>
                </c:pt>
                <c:pt idx="11974">
                  <c:v> 20-07-09 07:54:15</c:v>
                </c:pt>
                <c:pt idx="11975">
                  <c:v> 20-07-09 07:54:20</c:v>
                </c:pt>
                <c:pt idx="11976">
                  <c:v> 20-07-09 07:54:25</c:v>
                </c:pt>
                <c:pt idx="11977">
                  <c:v> 20-07-09 07:54:30</c:v>
                </c:pt>
                <c:pt idx="11978">
                  <c:v> 20-07-09 07:54:35</c:v>
                </c:pt>
                <c:pt idx="11979">
                  <c:v> 20-07-09 07:54:40</c:v>
                </c:pt>
                <c:pt idx="11980">
                  <c:v> 20-07-09 07:54:45</c:v>
                </c:pt>
                <c:pt idx="11981">
                  <c:v> 20-07-09 07:54:50</c:v>
                </c:pt>
                <c:pt idx="11982">
                  <c:v> 20-07-09 07:54:55</c:v>
                </c:pt>
                <c:pt idx="11983">
                  <c:v> 20-07-09 07:55:00</c:v>
                </c:pt>
                <c:pt idx="11984">
                  <c:v> 20-07-09 07:55:05</c:v>
                </c:pt>
                <c:pt idx="11985">
                  <c:v> 20-07-09 07:55:10</c:v>
                </c:pt>
                <c:pt idx="11986">
                  <c:v> 20-07-09 07:55:15</c:v>
                </c:pt>
                <c:pt idx="11987">
                  <c:v> 20-07-09 07:55:20</c:v>
                </c:pt>
                <c:pt idx="11988">
                  <c:v> 20-07-09 07:55:25</c:v>
                </c:pt>
                <c:pt idx="11989">
                  <c:v> 20-07-09 07:55:30</c:v>
                </c:pt>
                <c:pt idx="11990">
                  <c:v> 20-07-09 07:55:35</c:v>
                </c:pt>
                <c:pt idx="11991">
                  <c:v> 20-07-09 07:55:40</c:v>
                </c:pt>
                <c:pt idx="11992">
                  <c:v> 20-07-09 07:55:45</c:v>
                </c:pt>
                <c:pt idx="11993">
                  <c:v> 20-07-09 07:55:50</c:v>
                </c:pt>
                <c:pt idx="11994">
                  <c:v> 20-07-09 07:55:55</c:v>
                </c:pt>
                <c:pt idx="11995">
                  <c:v> 20-07-09 07:56:00</c:v>
                </c:pt>
                <c:pt idx="11996">
                  <c:v> 20-07-09 07:56:05</c:v>
                </c:pt>
                <c:pt idx="11997">
                  <c:v> 20-07-09 07:56:10</c:v>
                </c:pt>
                <c:pt idx="11998">
                  <c:v> 20-07-09 07:56:15</c:v>
                </c:pt>
                <c:pt idx="11999">
                  <c:v> 20-07-09 07:56:20</c:v>
                </c:pt>
                <c:pt idx="12000">
                  <c:v> 20-07-09 07:56:25</c:v>
                </c:pt>
                <c:pt idx="12001">
                  <c:v> 20-07-09 07:56:30</c:v>
                </c:pt>
                <c:pt idx="12002">
                  <c:v> 20-07-09 07:56:35</c:v>
                </c:pt>
                <c:pt idx="12003">
                  <c:v> 20-07-09 07:56:40</c:v>
                </c:pt>
                <c:pt idx="12004">
                  <c:v> 20-07-09 07:56:45</c:v>
                </c:pt>
                <c:pt idx="12005">
                  <c:v> 20-07-09 07:56:50</c:v>
                </c:pt>
                <c:pt idx="12006">
                  <c:v> 20-07-09 07:56:55</c:v>
                </c:pt>
                <c:pt idx="12007">
                  <c:v> 20-07-09 07:57:00</c:v>
                </c:pt>
                <c:pt idx="12008">
                  <c:v> 20-07-09 07:57:05</c:v>
                </c:pt>
                <c:pt idx="12009">
                  <c:v> 20-07-09 07:57:10</c:v>
                </c:pt>
                <c:pt idx="12010">
                  <c:v> 20-07-09 07:57:15</c:v>
                </c:pt>
                <c:pt idx="12011">
                  <c:v> 20-07-09 07:57:20</c:v>
                </c:pt>
                <c:pt idx="12012">
                  <c:v> 20-07-09 07:57:25</c:v>
                </c:pt>
                <c:pt idx="12013">
                  <c:v> 20-07-09 07:57:30</c:v>
                </c:pt>
                <c:pt idx="12014">
                  <c:v> 20-07-09 07:57:35</c:v>
                </c:pt>
                <c:pt idx="12015">
                  <c:v> 20-07-09 07:57:40</c:v>
                </c:pt>
                <c:pt idx="12016">
                  <c:v> 20-07-09 07:57:45</c:v>
                </c:pt>
                <c:pt idx="12017">
                  <c:v> 20-07-09 07:57:50</c:v>
                </c:pt>
                <c:pt idx="12018">
                  <c:v> 20-07-09 07:57:55</c:v>
                </c:pt>
                <c:pt idx="12019">
                  <c:v> 20-07-09 07:58:00</c:v>
                </c:pt>
                <c:pt idx="12020">
                  <c:v> 20-07-09 07:58:05</c:v>
                </c:pt>
                <c:pt idx="12021">
                  <c:v> 20-07-09 07:58:10</c:v>
                </c:pt>
                <c:pt idx="12022">
                  <c:v> 20-07-09 07:58:15</c:v>
                </c:pt>
                <c:pt idx="12023">
                  <c:v> 20-07-09 07:58:20</c:v>
                </c:pt>
                <c:pt idx="12024">
                  <c:v> 20-07-09 07:58:25</c:v>
                </c:pt>
                <c:pt idx="12025">
                  <c:v> 20-07-09 07:59:00</c:v>
                </c:pt>
                <c:pt idx="12026">
                  <c:v> 20-07-09 07:59:05</c:v>
                </c:pt>
                <c:pt idx="12027">
                  <c:v> 20-07-09 07:59:10</c:v>
                </c:pt>
                <c:pt idx="12028">
                  <c:v> 20-07-09 07:59:15</c:v>
                </c:pt>
                <c:pt idx="12029">
                  <c:v> 20-07-09 07:59:20</c:v>
                </c:pt>
                <c:pt idx="12030">
                  <c:v> 20-07-09 07:59:25</c:v>
                </c:pt>
                <c:pt idx="12031">
                  <c:v> 20-07-09 07:59:30</c:v>
                </c:pt>
                <c:pt idx="12032">
                  <c:v> 20-07-09 07:59:35</c:v>
                </c:pt>
                <c:pt idx="12033">
                  <c:v> 20-07-09 07:59:40</c:v>
                </c:pt>
                <c:pt idx="12034">
                  <c:v> 20-07-09 07:59:45</c:v>
                </c:pt>
                <c:pt idx="12035">
                  <c:v> 20-07-09 07:59:50</c:v>
                </c:pt>
                <c:pt idx="12036">
                  <c:v> 20-07-09 07:59:55</c:v>
                </c:pt>
                <c:pt idx="12037">
                  <c:v> 20-07-09 08:00:00</c:v>
                </c:pt>
                <c:pt idx="12038">
                  <c:v> 20-07-09 08:00:05</c:v>
                </c:pt>
                <c:pt idx="12039">
                  <c:v> 20-07-09 08:00:10</c:v>
                </c:pt>
                <c:pt idx="12040">
                  <c:v> 20-07-09 08:00:15</c:v>
                </c:pt>
                <c:pt idx="12041">
                  <c:v> 20-07-09 08:00:20</c:v>
                </c:pt>
                <c:pt idx="12042">
                  <c:v> 20-07-09 08:00:25</c:v>
                </c:pt>
                <c:pt idx="12043">
                  <c:v> 20-07-09 08:00:30</c:v>
                </c:pt>
                <c:pt idx="12044">
                  <c:v> 20-07-09 08:00:35</c:v>
                </c:pt>
                <c:pt idx="12045">
                  <c:v> 20-07-09 08:00:40</c:v>
                </c:pt>
                <c:pt idx="12046">
                  <c:v> 20-07-09 08:00:45</c:v>
                </c:pt>
                <c:pt idx="12047">
                  <c:v> 20-07-09 08:00:50</c:v>
                </c:pt>
                <c:pt idx="12048">
                  <c:v> 20-07-09 08:00:55</c:v>
                </c:pt>
                <c:pt idx="12049">
                  <c:v> 20-07-09 08:01:00</c:v>
                </c:pt>
                <c:pt idx="12050">
                  <c:v> 20-07-09 08:01:05</c:v>
                </c:pt>
                <c:pt idx="12051">
                  <c:v> 20-07-09 08:01:10</c:v>
                </c:pt>
                <c:pt idx="12052">
                  <c:v> 20-07-09 08:01:15</c:v>
                </c:pt>
                <c:pt idx="12053">
                  <c:v> 20-07-09 08:01:25</c:v>
                </c:pt>
                <c:pt idx="12054">
                  <c:v> 20-07-09 08:01:30</c:v>
                </c:pt>
                <c:pt idx="12055">
                  <c:v> 20-07-09 08:01:35</c:v>
                </c:pt>
                <c:pt idx="12056">
                  <c:v> 20-07-09 08:01:40</c:v>
                </c:pt>
                <c:pt idx="12057">
                  <c:v> 20-07-09 08:01:45</c:v>
                </c:pt>
                <c:pt idx="12058">
                  <c:v> 20-07-09 08:01:50</c:v>
                </c:pt>
                <c:pt idx="12059">
                  <c:v> 20-07-09 08:01:55</c:v>
                </c:pt>
                <c:pt idx="12060">
                  <c:v> 20-07-09 08:02:00</c:v>
                </c:pt>
                <c:pt idx="12061">
                  <c:v> 20-07-09 08:02:05</c:v>
                </c:pt>
                <c:pt idx="12062">
                  <c:v> 20-07-09 08:02:10</c:v>
                </c:pt>
                <c:pt idx="12063">
                  <c:v> 20-07-09 08:02:15</c:v>
                </c:pt>
                <c:pt idx="12064">
                  <c:v> 20-07-09 08:02:20</c:v>
                </c:pt>
                <c:pt idx="12065">
                  <c:v> 20-07-09 08:02:25</c:v>
                </c:pt>
                <c:pt idx="12066">
                  <c:v> 20-07-09 08:02:30</c:v>
                </c:pt>
                <c:pt idx="12067">
                  <c:v> 20-07-09 08:02:35</c:v>
                </c:pt>
                <c:pt idx="12068">
                  <c:v> 20-07-09 08:02:40</c:v>
                </c:pt>
                <c:pt idx="12069">
                  <c:v> 20-07-09 08:02:45</c:v>
                </c:pt>
                <c:pt idx="12070">
                  <c:v> 20-07-09 08:02:50</c:v>
                </c:pt>
                <c:pt idx="12071">
                  <c:v> 20-07-09 08:02:55</c:v>
                </c:pt>
                <c:pt idx="12072">
                  <c:v> 20-07-09 08:03:00</c:v>
                </c:pt>
                <c:pt idx="12073">
                  <c:v> 20-07-09 08:03:05</c:v>
                </c:pt>
                <c:pt idx="12074">
                  <c:v> 20-07-09 08:03:50</c:v>
                </c:pt>
                <c:pt idx="12075">
                  <c:v> 20-07-09 08:03:55</c:v>
                </c:pt>
                <c:pt idx="12076">
                  <c:v> 20-07-09 08:04:00</c:v>
                </c:pt>
                <c:pt idx="12077">
                  <c:v> 20-07-09 08:04:05</c:v>
                </c:pt>
                <c:pt idx="12078">
                  <c:v> 20-07-09 08:04:10</c:v>
                </c:pt>
                <c:pt idx="12079">
                  <c:v> 20-07-09 08:04:15</c:v>
                </c:pt>
                <c:pt idx="12080">
                  <c:v> 20-07-09 08:04:20</c:v>
                </c:pt>
                <c:pt idx="12081">
                  <c:v> 20-07-09 08:04:25</c:v>
                </c:pt>
                <c:pt idx="12082">
                  <c:v> 20-07-09 08:04:30</c:v>
                </c:pt>
                <c:pt idx="12083">
                  <c:v> 20-07-09 08:04:35</c:v>
                </c:pt>
                <c:pt idx="12084">
                  <c:v> 20-07-09 08:04:40</c:v>
                </c:pt>
                <c:pt idx="12085">
                  <c:v> 20-07-09 08:04:45</c:v>
                </c:pt>
                <c:pt idx="12086">
                  <c:v> 20-07-09 08:06:45</c:v>
                </c:pt>
                <c:pt idx="12087">
                  <c:v> 20-07-09 08:06:50</c:v>
                </c:pt>
                <c:pt idx="12088">
                  <c:v> 20-07-09 08:06:55</c:v>
                </c:pt>
                <c:pt idx="12089">
                  <c:v> 20-07-09 08:07:00</c:v>
                </c:pt>
                <c:pt idx="12090">
                  <c:v> 20-07-09 08:07:05</c:v>
                </c:pt>
                <c:pt idx="12091">
                  <c:v> 20-07-09 08:07:10</c:v>
                </c:pt>
                <c:pt idx="12092">
                  <c:v> 20-07-09 08:07:15</c:v>
                </c:pt>
                <c:pt idx="12093">
                  <c:v> 20-07-09 08:07:20</c:v>
                </c:pt>
                <c:pt idx="12094">
                  <c:v> 20-07-09 08:07:25</c:v>
                </c:pt>
                <c:pt idx="12095">
                  <c:v> 20-07-09 08:07:30</c:v>
                </c:pt>
                <c:pt idx="12096">
                  <c:v> 20-07-09 08:07:35</c:v>
                </c:pt>
                <c:pt idx="12097">
                  <c:v> 20-07-09 08:07:40</c:v>
                </c:pt>
                <c:pt idx="12098">
                  <c:v> 20-07-09 08:07:45</c:v>
                </c:pt>
                <c:pt idx="12099">
                  <c:v> 20-07-09 08:07:50</c:v>
                </c:pt>
                <c:pt idx="12100">
                  <c:v> 20-07-09 08:07:55</c:v>
                </c:pt>
                <c:pt idx="12101">
                  <c:v> 20-07-09 08:08:00</c:v>
                </c:pt>
                <c:pt idx="12102">
                  <c:v> 20-07-09 08:08:05</c:v>
                </c:pt>
                <c:pt idx="12103">
                  <c:v> 20-07-09 08:08:10</c:v>
                </c:pt>
                <c:pt idx="12104">
                  <c:v> 20-07-09 08:08:15</c:v>
                </c:pt>
                <c:pt idx="12105">
                  <c:v> 20-07-09 08:08:20</c:v>
                </c:pt>
                <c:pt idx="12106">
                  <c:v> 20-07-09 08:08:25</c:v>
                </c:pt>
                <c:pt idx="12107">
                  <c:v> 20-07-09 08:08:30</c:v>
                </c:pt>
                <c:pt idx="12108">
                  <c:v> 20-07-09 08:08:35</c:v>
                </c:pt>
                <c:pt idx="12109">
                  <c:v> 20-07-09 08:08:40</c:v>
                </c:pt>
                <c:pt idx="12110">
                  <c:v> 20-07-09 08:08:45</c:v>
                </c:pt>
                <c:pt idx="12111">
                  <c:v> 20-07-09 08:08:50</c:v>
                </c:pt>
                <c:pt idx="12112">
                  <c:v> 20-07-09 08:08:55</c:v>
                </c:pt>
                <c:pt idx="12113">
                  <c:v> 20-07-09 08:09:00</c:v>
                </c:pt>
                <c:pt idx="12114">
                  <c:v> 20-07-09 08:09:05</c:v>
                </c:pt>
                <c:pt idx="12115">
                  <c:v> 20-07-09 08:09:10</c:v>
                </c:pt>
                <c:pt idx="12116">
                  <c:v> 20-07-09 08:09:15</c:v>
                </c:pt>
                <c:pt idx="12117">
                  <c:v> 20-07-09 08:09:20</c:v>
                </c:pt>
                <c:pt idx="12118">
                  <c:v> 20-07-09 08:09:25</c:v>
                </c:pt>
                <c:pt idx="12119">
                  <c:v> 20-07-09 08:09:30</c:v>
                </c:pt>
                <c:pt idx="12120">
                  <c:v> 20-07-09 08:09:35</c:v>
                </c:pt>
                <c:pt idx="12121">
                  <c:v> 20-07-09 08:09:40</c:v>
                </c:pt>
                <c:pt idx="12122">
                  <c:v> 20-07-09 08:09:45</c:v>
                </c:pt>
                <c:pt idx="12123">
                  <c:v> 20-07-09 08:09:50</c:v>
                </c:pt>
                <c:pt idx="12124">
                  <c:v> 20-07-09 08:09:55</c:v>
                </c:pt>
                <c:pt idx="12125">
                  <c:v> 20-07-09 08:10:00</c:v>
                </c:pt>
                <c:pt idx="12126">
                  <c:v> 20-07-09 08:10:05</c:v>
                </c:pt>
                <c:pt idx="12127">
                  <c:v> 20-07-09 08:10:10</c:v>
                </c:pt>
                <c:pt idx="12128">
                  <c:v> 20-07-09 08:10:15</c:v>
                </c:pt>
                <c:pt idx="12129">
                  <c:v> 20-07-09 08:10:50</c:v>
                </c:pt>
                <c:pt idx="12130">
                  <c:v> 20-07-09 08:10:55</c:v>
                </c:pt>
                <c:pt idx="12131">
                  <c:v> 20-07-09 08:11:00</c:v>
                </c:pt>
                <c:pt idx="12132">
                  <c:v> 20-07-09 08:11:05</c:v>
                </c:pt>
                <c:pt idx="12133">
                  <c:v> 20-07-09 08:11:10</c:v>
                </c:pt>
                <c:pt idx="12134">
                  <c:v> 20-07-09 08:11:15</c:v>
                </c:pt>
                <c:pt idx="12135">
                  <c:v> 20-07-09 08:11:20</c:v>
                </c:pt>
                <c:pt idx="12136">
                  <c:v> 20-07-09 08:11:25</c:v>
                </c:pt>
                <c:pt idx="12137">
                  <c:v> 20-07-09 08:11:30</c:v>
                </c:pt>
                <c:pt idx="12138">
                  <c:v> 20-07-09 08:11:35</c:v>
                </c:pt>
                <c:pt idx="12139">
                  <c:v> 20-07-09 08:11:40</c:v>
                </c:pt>
                <c:pt idx="12140">
                  <c:v> 20-07-09 08:11:45</c:v>
                </c:pt>
                <c:pt idx="12141">
                  <c:v> 20-07-09 08:11:50</c:v>
                </c:pt>
                <c:pt idx="12142">
                  <c:v> 20-07-09 08:11:55</c:v>
                </c:pt>
                <c:pt idx="12143">
                  <c:v> 20-07-09 08:12:00</c:v>
                </c:pt>
                <c:pt idx="12144">
                  <c:v> 20-07-09 08:12:05</c:v>
                </c:pt>
                <c:pt idx="12145">
                  <c:v> 20-07-09 08:12:10</c:v>
                </c:pt>
                <c:pt idx="12146">
                  <c:v> 20-07-09 08:12:15</c:v>
                </c:pt>
                <c:pt idx="12147">
                  <c:v> 20-07-09 08:12:20</c:v>
                </c:pt>
                <c:pt idx="12148">
                  <c:v> 20-07-09 08:12:25</c:v>
                </c:pt>
                <c:pt idx="12149">
                  <c:v> 20-07-09 08:12:30</c:v>
                </c:pt>
                <c:pt idx="12150">
                  <c:v> 20-07-09 08:12:35</c:v>
                </c:pt>
                <c:pt idx="12151">
                  <c:v> 20-07-09 08:12:40</c:v>
                </c:pt>
                <c:pt idx="12152">
                  <c:v> 20-07-09 08:12:45</c:v>
                </c:pt>
                <c:pt idx="12153">
                  <c:v> 20-07-09 08:12:50</c:v>
                </c:pt>
                <c:pt idx="12154">
                  <c:v> 20-07-09 08:12:55</c:v>
                </c:pt>
                <c:pt idx="12155">
                  <c:v> 20-07-09 08:13:20</c:v>
                </c:pt>
                <c:pt idx="12156">
                  <c:v> 20-07-09 08:13:25</c:v>
                </c:pt>
                <c:pt idx="12157">
                  <c:v> 20-07-09 08:13:30</c:v>
                </c:pt>
                <c:pt idx="12158">
                  <c:v> 20-07-09 08:13:35</c:v>
                </c:pt>
                <c:pt idx="12159">
                  <c:v> 20-07-09 08:13:40</c:v>
                </c:pt>
                <c:pt idx="12160">
                  <c:v> 20-07-09 08:13:45</c:v>
                </c:pt>
                <c:pt idx="12161">
                  <c:v> 20-07-09 08:13:50</c:v>
                </c:pt>
                <c:pt idx="12162">
                  <c:v> 20-07-09 08:13:55</c:v>
                </c:pt>
                <c:pt idx="12163">
                  <c:v> 20-07-09 08:14:00</c:v>
                </c:pt>
                <c:pt idx="12164">
                  <c:v> 20-07-09 08:14:05</c:v>
                </c:pt>
                <c:pt idx="12165">
                  <c:v> 20-07-09 08:14:10</c:v>
                </c:pt>
                <c:pt idx="12166">
                  <c:v> 20-07-09 08:14:15</c:v>
                </c:pt>
                <c:pt idx="12167">
                  <c:v> 20-07-09 08:15:25</c:v>
                </c:pt>
                <c:pt idx="12168">
                  <c:v> 20-07-09 08:15:30</c:v>
                </c:pt>
                <c:pt idx="12169">
                  <c:v> 20-07-09 08:15:35</c:v>
                </c:pt>
                <c:pt idx="12170">
                  <c:v> 20-07-09 08:15:40</c:v>
                </c:pt>
                <c:pt idx="12171">
                  <c:v> 20-07-09 08:15:45</c:v>
                </c:pt>
                <c:pt idx="12172">
                  <c:v> 20-07-09 08:15:50</c:v>
                </c:pt>
                <c:pt idx="12173">
                  <c:v> 20-07-09 08:15:55</c:v>
                </c:pt>
                <c:pt idx="12174">
                  <c:v> 20-07-09 08:16:00</c:v>
                </c:pt>
                <c:pt idx="12175">
                  <c:v> 20-07-09 08:16:05</c:v>
                </c:pt>
                <c:pt idx="12176">
                  <c:v> 20-07-09 08:16:10</c:v>
                </c:pt>
                <c:pt idx="12177">
                  <c:v> 20-07-09 08:16:15</c:v>
                </c:pt>
                <c:pt idx="12178">
                  <c:v> 20-07-09 08:16:20</c:v>
                </c:pt>
                <c:pt idx="12179">
                  <c:v> 20-07-09 08:18:15</c:v>
                </c:pt>
                <c:pt idx="12180">
                  <c:v> 20-07-09 08:18:20</c:v>
                </c:pt>
                <c:pt idx="12181">
                  <c:v> 20-07-09 08:18:25</c:v>
                </c:pt>
                <c:pt idx="12182">
                  <c:v> 20-07-09 08:18:30</c:v>
                </c:pt>
                <c:pt idx="12183">
                  <c:v> 20-07-09 08:18:35</c:v>
                </c:pt>
                <c:pt idx="12184">
                  <c:v> 20-07-09 08:18:40</c:v>
                </c:pt>
                <c:pt idx="12185">
                  <c:v> 20-07-09 08:18:45</c:v>
                </c:pt>
                <c:pt idx="12186">
                  <c:v> 20-07-09 08:18:50</c:v>
                </c:pt>
                <c:pt idx="12187">
                  <c:v> 20-07-09 08:18:55</c:v>
                </c:pt>
                <c:pt idx="12188">
                  <c:v> 20-07-09 08:19:00</c:v>
                </c:pt>
                <c:pt idx="12189">
                  <c:v> 20-07-09 08:19:05</c:v>
                </c:pt>
                <c:pt idx="12190">
                  <c:v> 20-07-09 08:19:10</c:v>
                </c:pt>
                <c:pt idx="12191">
                  <c:v> 20-07-09 08:19:15</c:v>
                </c:pt>
                <c:pt idx="12192">
                  <c:v> 20-07-09 08:19:20</c:v>
                </c:pt>
                <c:pt idx="12193">
                  <c:v> 20-07-09 08:19:25</c:v>
                </c:pt>
                <c:pt idx="12194">
                  <c:v> 20-07-09 08:19:30</c:v>
                </c:pt>
                <c:pt idx="12195">
                  <c:v> 20-07-09 08:19:35</c:v>
                </c:pt>
                <c:pt idx="12196">
                  <c:v> 20-07-09 08:19:40</c:v>
                </c:pt>
                <c:pt idx="12197">
                  <c:v> 20-07-09 08:19:45</c:v>
                </c:pt>
                <c:pt idx="12198">
                  <c:v> 20-07-09 08:19:50</c:v>
                </c:pt>
                <c:pt idx="12199">
                  <c:v> 20-07-09 08:19:55</c:v>
                </c:pt>
                <c:pt idx="12200">
                  <c:v> 20-07-09 08:20:00</c:v>
                </c:pt>
                <c:pt idx="12201">
                  <c:v> 20-07-09 08:20:05</c:v>
                </c:pt>
                <c:pt idx="12202">
                  <c:v> 20-07-09 08:20:10</c:v>
                </c:pt>
                <c:pt idx="12203">
                  <c:v> 20-07-09 08:20:15</c:v>
                </c:pt>
                <c:pt idx="12204">
                  <c:v> 20-07-09 08:20:20</c:v>
                </c:pt>
                <c:pt idx="12205">
                  <c:v> 20-07-09 08:20:25</c:v>
                </c:pt>
                <c:pt idx="12206">
                  <c:v> 20-07-09 08:20:30</c:v>
                </c:pt>
                <c:pt idx="12207">
                  <c:v> 20-07-09 08:20:35</c:v>
                </c:pt>
                <c:pt idx="12208">
                  <c:v> 20-07-09 08:20:40</c:v>
                </c:pt>
                <c:pt idx="12209">
                  <c:v> 20-07-09 08:21:45</c:v>
                </c:pt>
                <c:pt idx="12210">
                  <c:v> 20-07-09 08:21:50</c:v>
                </c:pt>
                <c:pt idx="12211">
                  <c:v> 20-07-09 08:21:55</c:v>
                </c:pt>
                <c:pt idx="12212">
                  <c:v> 20-07-09 08:22:00</c:v>
                </c:pt>
                <c:pt idx="12213">
                  <c:v> 20-07-09 08:22:05</c:v>
                </c:pt>
                <c:pt idx="12214">
                  <c:v> 20-07-09 08:22:10</c:v>
                </c:pt>
                <c:pt idx="12215">
                  <c:v> 20-07-09 08:22:15</c:v>
                </c:pt>
                <c:pt idx="12216">
                  <c:v> 20-07-09 08:22:20</c:v>
                </c:pt>
                <c:pt idx="12217">
                  <c:v> 20-07-09 08:22:25</c:v>
                </c:pt>
                <c:pt idx="12218">
                  <c:v> 20-07-09 08:22:30</c:v>
                </c:pt>
                <c:pt idx="12219">
                  <c:v> 20-07-09 08:22:35</c:v>
                </c:pt>
                <c:pt idx="12220">
                  <c:v> 20-07-09 08:22:40</c:v>
                </c:pt>
                <c:pt idx="12221">
                  <c:v> 20-07-09 08:22:45</c:v>
                </c:pt>
                <c:pt idx="12222">
                  <c:v> 20-07-09 08:22:50</c:v>
                </c:pt>
                <c:pt idx="12223">
                  <c:v> 20-07-09 08:22:55</c:v>
                </c:pt>
                <c:pt idx="12224">
                  <c:v> 20-07-09 08:23:00</c:v>
                </c:pt>
                <c:pt idx="12225">
                  <c:v> 20-07-09 08:23:05</c:v>
                </c:pt>
                <c:pt idx="12226">
                  <c:v> 20-07-09 08:23:10</c:v>
                </c:pt>
                <c:pt idx="12227">
                  <c:v> 20-07-09 08:23:15</c:v>
                </c:pt>
                <c:pt idx="12228">
                  <c:v> 20-07-09 08:23:20</c:v>
                </c:pt>
                <c:pt idx="12229">
                  <c:v> 20-07-09 08:23:25</c:v>
                </c:pt>
                <c:pt idx="12230">
                  <c:v> 20-07-09 08:23:30</c:v>
                </c:pt>
                <c:pt idx="12231">
                  <c:v> 20-07-09 08:23:35</c:v>
                </c:pt>
                <c:pt idx="12232">
                  <c:v> 20-07-09 08:23:40</c:v>
                </c:pt>
                <c:pt idx="12233">
                  <c:v> 20-07-09 08:23:45</c:v>
                </c:pt>
                <c:pt idx="12234">
                  <c:v> 20-07-09 08:23:50</c:v>
                </c:pt>
                <c:pt idx="12235">
                  <c:v> 20-07-09 08:23:55</c:v>
                </c:pt>
                <c:pt idx="12236">
                  <c:v> 20-07-09 08:24:00</c:v>
                </c:pt>
                <c:pt idx="12237">
                  <c:v> 20-07-09 08:24:05</c:v>
                </c:pt>
                <c:pt idx="12238">
                  <c:v> 20-07-09 08:24:10</c:v>
                </c:pt>
                <c:pt idx="12239">
                  <c:v> 20-07-09 08:24:35</c:v>
                </c:pt>
                <c:pt idx="12240">
                  <c:v> 20-07-09 08:24:40</c:v>
                </c:pt>
                <c:pt idx="12241">
                  <c:v> 20-07-09 08:24:45</c:v>
                </c:pt>
                <c:pt idx="12242">
                  <c:v> 20-07-09 08:24:50</c:v>
                </c:pt>
                <c:pt idx="12243">
                  <c:v> 20-07-09 08:24:55</c:v>
                </c:pt>
                <c:pt idx="12244">
                  <c:v> 20-07-09 08:25:00</c:v>
                </c:pt>
                <c:pt idx="12245">
                  <c:v> 20-07-09 08:25:05</c:v>
                </c:pt>
              </c:strCache>
            </c:strRef>
          </c:cat>
          <c:val>
            <c:numRef>
              <c:f>'Vhuge-pt'!$B$2:$B$12247</c:f>
              <c:numCache>
                <c:formatCode>General</c:formatCode>
                <c:ptCount val="1224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3</c:v>
                </c:pt>
                <c:pt idx="14">
                  <c:v>2</c:v>
                </c:pt>
                <c:pt idx="15">
                  <c:v>2</c:v>
                </c:pt>
                <c:pt idx="16">
                  <c:v>1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2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3</c:v>
                </c:pt>
                <c:pt idx="46">
                  <c:v>4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4</c:v>
                </c:pt>
                <c:pt idx="54">
                  <c:v>5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5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3</c:v>
                </c:pt>
                <c:pt idx="73">
                  <c:v>2</c:v>
                </c:pt>
                <c:pt idx="74">
                  <c:v>2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2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2</c:v>
                </c:pt>
                <c:pt idx="94">
                  <c:v>2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4</c:v>
                </c:pt>
                <c:pt idx="104">
                  <c:v>4</c:v>
                </c:pt>
                <c:pt idx="105">
                  <c:v>2</c:v>
                </c:pt>
                <c:pt idx="106">
                  <c:v>4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2</c:v>
                </c:pt>
                <c:pt idx="116">
                  <c:v>3</c:v>
                </c:pt>
                <c:pt idx="117">
                  <c:v>3</c:v>
                </c:pt>
                <c:pt idx="118">
                  <c:v>1</c:v>
                </c:pt>
                <c:pt idx="119">
                  <c:v>2</c:v>
                </c:pt>
                <c:pt idx="120">
                  <c:v>2</c:v>
                </c:pt>
                <c:pt idx="121">
                  <c:v>2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3</c:v>
                </c:pt>
                <c:pt idx="126">
                  <c:v>3</c:v>
                </c:pt>
                <c:pt idx="127">
                  <c:v>3</c:v>
                </c:pt>
                <c:pt idx="128">
                  <c:v>2</c:v>
                </c:pt>
                <c:pt idx="129">
                  <c:v>2</c:v>
                </c:pt>
                <c:pt idx="130">
                  <c:v>2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3</c:v>
                </c:pt>
                <c:pt idx="143">
                  <c:v>3</c:v>
                </c:pt>
                <c:pt idx="144">
                  <c:v>4</c:v>
                </c:pt>
                <c:pt idx="145">
                  <c:v>4</c:v>
                </c:pt>
                <c:pt idx="146">
                  <c:v>3</c:v>
                </c:pt>
                <c:pt idx="147">
                  <c:v>4</c:v>
                </c:pt>
                <c:pt idx="148">
                  <c:v>3</c:v>
                </c:pt>
                <c:pt idx="149">
                  <c:v>3</c:v>
                </c:pt>
                <c:pt idx="150">
                  <c:v>4</c:v>
                </c:pt>
                <c:pt idx="151">
                  <c:v>4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6</c:v>
                </c:pt>
                <c:pt idx="156">
                  <c:v>5</c:v>
                </c:pt>
                <c:pt idx="157">
                  <c:v>5</c:v>
                </c:pt>
                <c:pt idx="158">
                  <c:v>6</c:v>
                </c:pt>
                <c:pt idx="159">
                  <c:v>6</c:v>
                </c:pt>
                <c:pt idx="160">
                  <c:v>6</c:v>
                </c:pt>
                <c:pt idx="161">
                  <c:v>6</c:v>
                </c:pt>
                <c:pt idx="162">
                  <c:v>5</c:v>
                </c:pt>
                <c:pt idx="163">
                  <c:v>5</c:v>
                </c:pt>
                <c:pt idx="164">
                  <c:v>4</c:v>
                </c:pt>
                <c:pt idx="165">
                  <c:v>4</c:v>
                </c:pt>
                <c:pt idx="166">
                  <c:v>3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3</c:v>
                </c:pt>
                <c:pt idx="187">
                  <c:v>3</c:v>
                </c:pt>
                <c:pt idx="188">
                  <c:v>3</c:v>
                </c:pt>
                <c:pt idx="189">
                  <c:v>3</c:v>
                </c:pt>
                <c:pt idx="190">
                  <c:v>3</c:v>
                </c:pt>
                <c:pt idx="191">
                  <c:v>4</c:v>
                </c:pt>
                <c:pt idx="192">
                  <c:v>5</c:v>
                </c:pt>
                <c:pt idx="193">
                  <c:v>5</c:v>
                </c:pt>
                <c:pt idx="194">
                  <c:v>3</c:v>
                </c:pt>
                <c:pt idx="195">
                  <c:v>3</c:v>
                </c:pt>
                <c:pt idx="196">
                  <c:v>3</c:v>
                </c:pt>
                <c:pt idx="197">
                  <c:v>4</c:v>
                </c:pt>
                <c:pt idx="198">
                  <c:v>3</c:v>
                </c:pt>
                <c:pt idx="199">
                  <c:v>4</c:v>
                </c:pt>
                <c:pt idx="200">
                  <c:v>6</c:v>
                </c:pt>
                <c:pt idx="201">
                  <c:v>6</c:v>
                </c:pt>
                <c:pt idx="202">
                  <c:v>6</c:v>
                </c:pt>
                <c:pt idx="203">
                  <c:v>6</c:v>
                </c:pt>
                <c:pt idx="204">
                  <c:v>5</c:v>
                </c:pt>
                <c:pt idx="205">
                  <c:v>5</c:v>
                </c:pt>
                <c:pt idx="206">
                  <c:v>5</c:v>
                </c:pt>
                <c:pt idx="207">
                  <c:v>5</c:v>
                </c:pt>
                <c:pt idx="208">
                  <c:v>6</c:v>
                </c:pt>
                <c:pt idx="209">
                  <c:v>5</c:v>
                </c:pt>
                <c:pt idx="210">
                  <c:v>5</c:v>
                </c:pt>
                <c:pt idx="211">
                  <c:v>4</c:v>
                </c:pt>
                <c:pt idx="212">
                  <c:v>3</c:v>
                </c:pt>
                <c:pt idx="213">
                  <c:v>3</c:v>
                </c:pt>
                <c:pt idx="214">
                  <c:v>3</c:v>
                </c:pt>
                <c:pt idx="215">
                  <c:v>3</c:v>
                </c:pt>
                <c:pt idx="216">
                  <c:v>3</c:v>
                </c:pt>
                <c:pt idx="217">
                  <c:v>4</c:v>
                </c:pt>
                <c:pt idx="218">
                  <c:v>4</c:v>
                </c:pt>
                <c:pt idx="219">
                  <c:v>4</c:v>
                </c:pt>
                <c:pt idx="220">
                  <c:v>3</c:v>
                </c:pt>
                <c:pt idx="221">
                  <c:v>3</c:v>
                </c:pt>
                <c:pt idx="222">
                  <c:v>4</c:v>
                </c:pt>
                <c:pt idx="223">
                  <c:v>4</c:v>
                </c:pt>
                <c:pt idx="224">
                  <c:v>4</c:v>
                </c:pt>
                <c:pt idx="225">
                  <c:v>4</c:v>
                </c:pt>
                <c:pt idx="226">
                  <c:v>4</c:v>
                </c:pt>
                <c:pt idx="227">
                  <c:v>4</c:v>
                </c:pt>
                <c:pt idx="228">
                  <c:v>5</c:v>
                </c:pt>
                <c:pt idx="229">
                  <c:v>5</c:v>
                </c:pt>
                <c:pt idx="230">
                  <c:v>5</c:v>
                </c:pt>
                <c:pt idx="231">
                  <c:v>5</c:v>
                </c:pt>
                <c:pt idx="232">
                  <c:v>5</c:v>
                </c:pt>
                <c:pt idx="233">
                  <c:v>5</c:v>
                </c:pt>
                <c:pt idx="234">
                  <c:v>6</c:v>
                </c:pt>
                <c:pt idx="235">
                  <c:v>6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6</c:v>
                </c:pt>
                <c:pt idx="240">
                  <c:v>6</c:v>
                </c:pt>
                <c:pt idx="241">
                  <c:v>5</c:v>
                </c:pt>
                <c:pt idx="242">
                  <c:v>5</c:v>
                </c:pt>
                <c:pt idx="243">
                  <c:v>5</c:v>
                </c:pt>
                <c:pt idx="244">
                  <c:v>5</c:v>
                </c:pt>
                <c:pt idx="245">
                  <c:v>5</c:v>
                </c:pt>
                <c:pt idx="246">
                  <c:v>3</c:v>
                </c:pt>
                <c:pt idx="247">
                  <c:v>2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2</c:v>
                </c:pt>
                <c:pt idx="256">
                  <c:v>2</c:v>
                </c:pt>
                <c:pt idx="257">
                  <c:v>3</c:v>
                </c:pt>
                <c:pt idx="258">
                  <c:v>2</c:v>
                </c:pt>
                <c:pt idx="259">
                  <c:v>4</c:v>
                </c:pt>
                <c:pt idx="260">
                  <c:v>4</c:v>
                </c:pt>
                <c:pt idx="261">
                  <c:v>4</c:v>
                </c:pt>
                <c:pt idx="262">
                  <c:v>4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5</c:v>
                </c:pt>
                <c:pt idx="267">
                  <c:v>5</c:v>
                </c:pt>
                <c:pt idx="268">
                  <c:v>5</c:v>
                </c:pt>
                <c:pt idx="269">
                  <c:v>4</c:v>
                </c:pt>
                <c:pt idx="270">
                  <c:v>4</c:v>
                </c:pt>
                <c:pt idx="271">
                  <c:v>2</c:v>
                </c:pt>
                <c:pt idx="272">
                  <c:v>2</c:v>
                </c:pt>
                <c:pt idx="273">
                  <c:v>2</c:v>
                </c:pt>
                <c:pt idx="274">
                  <c:v>2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2</c:v>
                </c:pt>
                <c:pt idx="280">
                  <c:v>3</c:v>
                </c:pt>
                <c:pt idx="281">
                  <c:v>4</c:v>
                </c:pt>
                <c:pt idx="282">
                  <c:v>4</c:v>
                </c:pt>
                <c:pt idx="283">
                  <c:v>5</c:v>
                </c:pt>
                <c:pt idx="284">
                  <c:v>6</c:v>
                </c:pt>
                <c:pt idx="285">
                  <c:v>6</c:v>
                </c:pt>
                <c:pt idx="286">
                  <c:v>6</c:v>
                </c:pt>
                <c:pt idx="287">
                  <c:v>7</c:v>
                </c:pt>
                <c:pt idx="288">
                  <c:v>6</c:v>
                </c:pt>
                <c:pt idx="289">
                  <c:v>6</c:v>
                </c:pt>
                <c:pt idx="290">
                  <c:v>8</c:v>
                </c:pt>
                <c:pt idx="291">
                  <c:v>7</c:v>
                </c:pt>
                <c:pt idx="292">
                  <c:v>7</c:v>
                </c:pt>
                <c:pt idx="293">
                  <c:v>6</c:v>
                </c:pt>
                <c:pt idx="294">
                  <c:v>6</c:v>
                </c:pt>
                <c:pt idx="295">
                  <c:v>5</c:v>
                </c:pt>
                <c:pt idx="296">
                  <c:v>4</c:v>
                </c:pt>
                <c:pt idx="297">
                  <c:v>5</c:v>
                </c:pt>
                <c:pt idx="298">
                  <c:v>5</c:v>
                </c:pt>
                <c:pt idx="299">
                  <c:v>4</c:v>
                </c:pt>
                <c:pt idx="300">
                  <c:v>4</c:v>
                </c:pt>
                <c:pt idx="301">
                  <c:v>4</c:v>
                </c:pt>
                <c:pt idx="302">
                  <c:v>2</c:v>
                </c:pt>
                <c:pt idx="303">
                  <c:v>3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3</c:v>
                </c:pt>
                <c:pt idx="308">
                  <c:v>3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2</c:v>
                </c:pt>
                <c:pt idx="313">
                  <c:v>2</c:v>
                </c:pt>
                <c:pt idx="314">
                  <c:v>2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2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2</c:v>
                </c:pt>
                <c:pt idx="335">
                  <c:v>2</c:v>
                </c:pt>
                <c:pt idx="336">
                  <c:v>2</c:v>
                </c:pt>
                <c:pt idx="337">
                  <c:v>2</c:v>
                </c:pt>
                <c:pt idx="338">
                  <c:v>2</c:v>
                </c:pt>
                <c:pt idx="339">
                  <c:v>2</c:v>
                </c:pt>
                <c:pt idx="340">
                  <c:v>2</c:v>
                </c:pt>
                <c:pt idx="341">
                  <c:v>2</c:v>
                </c:pt>
                <c:pt idx="342">
                  <c:v>1</c:v>
                </c:pt>
                <c:pt idx="343">
                  <c:v>2</c:v>
                </c:pt>
                <c:pt idx="344">
                  <c:v>2</c:v>
                </c:pt>
                <c:pt idx="345">
                  <c:v>2</c:v>
                </c:pt>
                <c:pt idx="346">
                  <c:v>1</c:v>
                </c:pt>
                <c:pt idx="347">
                  <c:v>2</c:v>
                </c:pt>
                <c:pt idx="348">
                  <c:v>2</c:v>
                </c:pt>
                <c:pt idx="349">
                  <c:v>2</c:v>
                </c:pt>
                <c:pt idx="350">
                  <c:v>2</c:v>
                </c:pt>
                <c:pt idx="351">
                  <c:v>2</c:v>
                </c:pt>
                <c:pt idx="352">
                  <c:v>2</c:v>
                </c:pt>
                <c:pt idx="353">
                  <c:v>2</c:v>
                </c:pt>
                <c:pt idx="354">
                  <c:v>2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2</c:v>
                </c:pt>
                <c:pt idx="362">
                  <c:v>3</c:v>
                </c:pt>
                <c:pt idx="363">
                  <c:v>3</c:v>
                </c:pt>
                <c:pt idx="364">
                  <c:v>3</c:v>
                </c:pt>
                <c:pt idx="365">
                  <c:v>4</c:v>
                </c:pt>
                <c:pt idx="366">
                  <c:v>4</c:v>
                </c:pt>
                <c:pt idx="367">
                  <c:v>4</c:v>
                </c:pt>
                <c:pt idx="368">
                  <c:v>4</c:v>
                </c:pt>
                <c:pt idx="369">
                  <c:v>4</c:v>
                </c:pt>
                <c:pt idx="370">
                  <c:v>4</c:v>
                </c:pt>
                <c:pt idx="371">
                  <c:v>4</c:v>
                </c:pt>
                <c:pt idx="372">
                  <c:v>4</c:v>
                </c:pt>
                <c:pt idx="373">
                  <c:v>4</c:v>
                </c:pt>
                <c:pt idx="374">
                  <c:v>3</c:v>
                </c:pt>
                <c:pt idx="375">
                  <c:v>3</c:v>
                </c:pt>
                <c:pt idx="376">
                  <c:v>3</c:v>
                </c:pt>
                <c:pt idx="377">
                  <c:v>2</c:v>
                </c:pt>
                <c:pt idx="378">
                  <c:v>4</c:v>
                </c:pt>
                <c:pt idx="379">
                  <c:v>4</c:v>
                </c:pt>
                <c:pt idx="380">
                  <c:v>4</c:v>
                </c:pt>
                <c:pt idx="381">
                  <c:v>4</c:v>
                </c:pt>
                <c:pt idx="382">
                  <c:v>4</c:v>
                </c:pt>
                <c:pt idx="383">
                  <c:v>3</c:v>
                </c:pt>
                <c:pt idx="384">
                  <c:v>3</c:v>
                </c:pt>
                <c:pt idx="385">
                  <c:v>2</c:v>
                </c:pt>
                <c:pt idx="386">
                  <c:v>2</c:v>
                </c:pt>
                <c:pt idx="387">
                  <c:v>2</c:v>
                </c:pt>
                <c:pt idx="388">
                  <c:v>2</c:v>
                </c:pt>
                <c:pt idx="389">
                  <c:v>2</c:v>
                </c:pt>
                <c:pt idx="390">
                  <c:v>1</c:v>
                </c:pt>
                <c:pt idx="391">
                  <c:v>4</c:v>
                </c:pt>
                <c:pt idx="392">
                  <c:v>4</c:v>
                </c:pt>
                <c:pt idx="393">
                  <c:v>4</c:v>
                </c:pt>
                <c:pt idx="394">
                  <c:v>4</c:v>
                </c:pt>
                <c:pt idx="395">
                  <c:v>5</c:v>
                </c:pt>
                <c:pt idx="396">
                  <c:v>6</c:v>
                </c:pt>
                <c:pt idx="397">
                  <c:v>6</c:v>
                </c:pt>
                <c:pt idx="398">
                  <c:v>6</c:v>
                </c:pt>
                <c:pt idx="399">
                  <c:v>7</c:v>
                </c:pt>
                <c:pt idx="400">
                  <c:v>9</c:v>
                </c:pt>
                <c:pt idx="401">
                  <c:v>9</c:v>
                </c:pt>
                <c:pt idx="402">
                  <c:v>9</c:v>
                </c:pt>
                <c:pt idx="403">
                  <c:v>7</c:v>
                </c:pt>
                <c:pt idx="404">
                  <c:v>7</c:v>
                </c:pt>
                <c:pt idx="405">
                  <c:v>7</c:v>
                </c:pt>
                <c:pt idx="406">
                  <c:v>9</c:v>
                </c:pt>
                <c:pt idx="407">
                  <c:v>8</c:v>
                </c:pt>
                <c:pt idx="408">
                  <c:v>7</c:v>
                </c:pt>
                <c:pt idx="409">
                  <c:v>7</c:v>
                </c:pt>
                <c:pt idx="410">
                  <c:v>7</c:v>
                </c:pt>
                <c:pt idx="411">
                  <c:v>8</c:v>
                </c:pt>
                <c:pt idx="412">
                  <c:v>5</c:v>
                </c:pt>
                <c:pt idx="413">
                  <c:v>5</c:v>
                </c:pt>
                <c:pt idx="414">
                  <c:v>4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3</c:v>
                </c:pt>
                <c:pt idx="419">
                  <c:v>3</c:v>
                </c:pt>
                <c:pt idx="420">
                  <c:v>3</c:v>
                </c:pt>
                <c:pt idx="421">
                  <c:v>3</c:v>
                </c:pt>
                <c:pt idx="422">
                  <c:v>3</c:v>
                </c:pt>
                <c:pt idx="423">
                  <c:v>2</c:v>
                </c:pt>
                <c:pt idx="424">
                  <c:v>1</c:v>
                </c:pt>
                <c:pt idx="425">
                  <c:v>1</c:v>
                </c:pt>
                <c:pt idx="426">
                  <c:v>3</c:v>
                </c:pt>
                <c:pt idx="427">
                  <c:v>3</c:v>
                </c:pt>
                <c:pt idx="428">
                  <c:v>2</c:v>
                </c:pt>
                <c:pt idx="429">
                  <c:v>2</c:v>
                </c:pt>
                <c:pt idx="430">
                  <c:v>2</c:v>
                </c:pt>
                <c:pt idx="431">
                  <c:v>3</c:v>
                </c:pt>
                <c:pt idx="432">
                  <c:v>3</c:v>
                </c:pt>
                <c:pt idx="433">
                  <c:v>3</c:v>
                </c:pt>
                <c:pt idx="434">
                  <c:v>3</c:v>
                </c:pt>
                <c:pt idx="435">
                  <c:v>4</c:v>
                </c:pt>
                <c:pt idx="436">
                  <c:v>4</c:v>
                </c:pt>
                <c:pt idx="437">
                  <c:v>5</c:v>
                </c:pt>
                <c:pt idx="438">
                  <c:v>3</c:v>
                </c:pt>
                <c:pt idx="439">
                  <c:v>3</c:v>
                </c:pt>
                <c:pt idx="440">
                  <c:v>5</c:v>
                </c:pt>
                <c:pt idx="441">
                  <c:v>5</c:v>
                </c:pt>
                <c:pt idx="442">
                  <c:v>5</c:v>
                </c:pt>
                <c:pt idx="443">
                  <c:v>4</c:v>
                </c:pt>
                <c:pt idx="444">
                  <c:v>4</c:v>
                </c:pt>
                <c:pt idx="445">
                  <c:v>4</c:v>
                </c:pt>
                <c:pt idx="446">
                  <c:v>4</c:v>
                </c:pt>
                <c:pt idx="447">
                  <c:v>3</c:v>
                </c:pt>
                <c:pt idx="448">
                  <c:v>3</c:v>
                </c:pt>
                <c:pt idx="449">
                  <c:v>3</c:v>
                </c:pt>
                <c:pt idx="450">
                  <c:v>3</c:v>
                </c:pt>
                <c:pt idx="451">
                  <c:v>3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2</c:v>
                </c:pt>
                <c:pt idx="456">
                  <c:v>2</c:v>
                </c:pt>
                <c:pt idx="457">
                  <c:v>2</c:v>
                </c:pt>
                <c:pt idx="458">
                  <c:v>2</c:v>
                </c:pt>
                <c:pt idx="459">
                  <c:v>2</c:v>
                </c:pt>
                <c:pt idx="460">
                  <c:v>2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2</c:v>
                </c:pt>
                <c:pt idx="465">
                  <c:v>2</c:v>
                </c:pt>
                <c:pt idx="466">
                  <c:v>2</c:v>
                </c:pt>
                <c:pt idx="467">
                  <c:v>2</c:v>
                </c:pt>
                <c:pt idx="468">
                  <c:v>2</c:v>
                </c:pt>
                <c:pt idx="469">
                  <c:v>3</c:v>
                </c:pt>
                <c:pt idx="470">
                  <c:v>3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</c:v>
                </c:pt>
                <c:pt idx="477">
                  <c:v>2</c:v>
                </c:pt>
                <c:pt idx="478">
                  <c:v>2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2</c:v>
                </c:pt>
                <c:pt idx="489">
                  <c:v>2</c:v>
                </c:pt>
                <c:pt idx="490">
                  <c:v>4</c:v>
                </c:pt>
                <c:pt idx="491">
                  <c:v>4</c:v>
                </c:pt>
                <c:pt idx="492">
                  <c:v>5</c:v>
                </c:pt>
                <c:pt idx="493">
                  <c:v>5</c:v>
                </c:pt>
                <c:pt idx="494">
                  <c:v>5</c:v>
                </c:pt>
                <c:pt idx="495">
                  <c:v>5</c:v>
                </c:pt>
                <c:pt idx="496">
                  <c:v>5</c:v>
                </c:pt>
                <c:pt idx="497">
                  <c:v>5</c:v>
                </c:pt>
                <c:pt idx="498">
                  <c:v>5</c:v>
                </c:pt>
                <c:pt idx="499">
                  <c:v>5</c:v>
                </c:pt>
                <c:pt idx="500">
                  <c:v>5</c:v>
                </c:pt>
                <c:pt idx="501">
                  <c:v>7</c:v>
                </c:pt>
                <c:pt idx="502">
                  <c:v>7</c:v>
                </c:pt>
                <c:pt idx="503">
                  <c:v>7</c:v>
                </c:pt>
                <c:pt idx="504">
                  <c:v>6</c:v>
                </c:pt>
                <c:pt idx="505">
                  <c:v>7</c:v>
                </c:pt>
                <c:pt idx="506">
                  <c:v>7</c:v>
                </c:pt>
                <c:pt idx="507">
                  <c:v>7</c:v>
                </c:pt>
                <c:pt idx="508">
                  <c:v>7</c:v>
                </c:pt>
                <c:pt idx="509">
                  <c:v>7</c:v>
                </c:pt>
                <c:pt idx="510">
                  <c:v>7</c:v>
                </c:pt>
                <c:pt idx="511">
                  <c:v>7</c:v>
                </c:pt>
                <c:pt idx="512">
                  <c:v>6</c:v>
                </c:pt>
                <c:pt idx="513">
                  <c:v>2</c:v>
                </c:pt>
                <c:pt idx="514">
                  <c:v>2</c:v>
                </c:pt>
                <c:pt idx="515">
                  <c:v>2</c:v>
                </c:pt>
                <c:pt idx="516">
                  <c:v>2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3</c:v>
                </c:pt>
                <c:pt idx="521">
                  <c:v>3</c:v>
                </c:pt>
                <c:pt idx="522">
                  <c:v>4</c:v>
                </c:pt>
                <c:pt idx="523">
                  <c:v>4</c:v>
                </c:pt>
                <c:pt idx="524">
                  <c:v>4</c:v>
                </c:pt>
                <c:pt idx="525">
                  <c:v>4</c:v>
                </c:pt>
                <c:pt idx="526">
                  <c:v>5</c:v>
                </c:pt>
                <c:pt idx="527">
                  <c:v>5</c:v>
                </c:pt>
                <c:pt idx="528">
                  <c:v>5</c:v>
                </c:pt>
                <c:pt idx="529">
                  <c:v>5</c:v>
                </c:pt>
                <c:pt idx="530">
                  <c:v>5</c:v>
                </c:pt>
                <c:pt idx="531">
                  <c:v>5</c:v>
                </c:pt>
                <c:pt idx="532">
                  <c:v>3</c:v>
                </c:pt>
                <c:pt idx="533">
                  <c:v>3</c:v>
                </c:pt>
                <c:pt idx="534">
                  <c:v>2</c:v>
                </c:pt>
                <c:pt idx="535">
                  <c:v>3</c:v>
                </c:pt>
                <c:pt idx="536">
                  <c:v>2</c:v>
                </c:pt>
                <c:pt idx="537">
                  <c:v>2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2</c:v>
                </c:pt>
                <c:pt idx="545">
                  <c:v>2</c:v>
                </c:pt>
                <c:pt idx="546">
                  <c:v>2</c:v>
                </c:pt>
                <c:pt idx="547">
                  <c:v>1</c:v>
                </c:pt>
                <c:pt idx="548">
                  <c:v>3</c:v>
                </c:pt>
                <c:pt idx="549">
                  <c:v>3</c:v>
                </c:pt>
                <c:pt idx="550">
                  <c:v>3</c:v>
                </c:pt>
                <c:pt idx="551">
                  <c:v>4</c:v>
                </c:pt>
                <c:pt idx="552">
                  <c:v>4</c:v>
                </c:pt>
                <c:pt idx="553">
                  <c:v>5</c:v>
                </c:pt>
                <c:pt idx="554">
                  <c:v>5</c:v>
                </c:pt>
                <c:pt idx="555">
                  <c:v>5</c:v>
                </c:pt>
                <c:pt idx="556">
                  <c:v>4</c:v>
                </c:pt>
                <c:pt idx="557">
                  <c:v>4</c:v>
                </c:pt>
                <c:pt idx="558">
                  <c:v>4</c:v>
                </c:pt>
                <c:pt idx="559">
                  <c:v>4</c:v>
                </c:pt>
                <c:pt idx="560">
                  <c:v>2</c:v>
                </c:pt>
                <c:pt idx="561">
                  <c:v>2</c:v>
                </c:pt>
                <c:pt idx="562">
                  <c:v>2</c:v>
                </c:pt>
                <c:pt idx="563">
                  <c:v>1</c:v>
                </c:pt>
                <c:pt idx="564">
                  <c:v>2</c:v>
                </c:pt>
                <c:pt idx="565">
                  <c:v>1</c:v>
                </c:pt>
                <c:pt idx="566">
                  <c:v>2</c:v>
                </c:pt>
                <c:pt idx="567">
                  <c:v>2</c:v>
                </c:pt>
                <c:pt idx="568">
                  <c:v>3</c:v>
                </c:pt>
                <c:pt idx="569">
                  <c:v>3</c:v>
                </c:pt>
                <c:pt idx="570">
                  <c:v>4</c:v>
                </c:pt>
                <c:pt idx="571">
                  <c:v>4</c:v>
                </c:pt>
                <c:pt idx="572">
                  <c:v>4</c:v>
                </c:pt>
                <c:pt idx="573">
                  <c:v>5</c:v>
                </c:pt>
                <c:pt idx="574">
                  <c:v>5</c:v>
                </c:pt>
                <c:pt idx="575">
                  <c:v>5</c:v>
                </c:pt>
                <c:pt idx="576">
                  <c:v>4</c:v>
                </c:pt>
                <c:pt idx="577">
                  <c:v>4</c:v>
                </c:pt>
                <c:pt idx="578">
                  <c:v>3</c:v>
                </c:pt>
                <c:pt idx="579">
                  <c:v>3</c:v>
                </c:pt>
                <c:pt idx="580">
                  <c:v>2</c:v>
                </c:pt>
                <c:pt idx="581">
                  <c:v>4</c:v>
                </c:pt>
                <c:pt idx="582">
                  <c:v>3</c:v>
                </c:pt>
                <c:pt idx="583">
                  <c:v>3</c:v>
                </c:pt>
                <c:pt idx="584">
                  <c:v>3</c:v>
                </c:pt>
                <c:pt idx="585">
                  <c:v>2</c:v>
                </c:pt>
                <c:pt idx="586">
                  <c:v>2</c:v>
                </c:pt>
                <c:pt idx="587">
                  <c:v>2</c:v>
                </c:pt>
                <c:pt idx="588">
                  <c:v>2</c:v>
                </c:pt>
                <c:pt idx="589">
                  <c:v>2</c:v>
                </c:pt>
                <c:pt idx="590">
                  <c:v>2</c:v>
                </c:pt>
                <c:pt idx="591">
                  <c:v>4</c:v>
                </c:pt>
                <c:pt idx="592">
                  <c:v>4</c:v>
                </c:pt>
                <c:pt idx="593">
                  <c:v>2</c:v>
                </c:pt>
                <c:pt idx="594">
                  <c:v>2</c:v>
                </c:pt>
                <c:pt idx="595">
                  <c:v>2</c:v>
                </c:pt>
                <c:pt idx="596">
                  <c:v>2</c:v>
                </c:pt>
                <c:pt idx="597">
                  <c:v>2</c:v>
                </c:pt>
                <c:pt idx="598">
                  <c:v>2</c:v>
                </c:pt>
                <c:pt idx="599">
                  <c:v>3</c:v>
                </c:pt>
                <c:pt idx="600">
                  <c:v>3</c:v>
                </c:pt>
                <c:pt idx="601">
                  <c:v>4</c:v>
                </c:pt>
                <c:pt idx="602">
                  <c:v>5</c:v>
                </c:pt>
                <c:pt idx="603">
                  <c:v>4</c:v>
                </c:pt>
                <c:pt idx="604">
                  <c:v>4</c:v>
                </c:pt>
                <c:pt idx="605">
                  <c:v>4</c:v>
                </c:pt>
                <c:pt idx="606">
                  <c:v>5</c:v>
                </c:pt>
                <c:pt idx="607">
                  <c:v>6</c:v>
                </c:pt>
                <c:pt idx="608">
                  <c:v>6</c:v>
                </c:pt>
                <c:pt idx="609">
                  <c:v>6</c:v>
                </c:pt>
                <c:pt idx="610">
                  <c:v>6</c:v>
                </c:pt>
                <c:pt idx="611">
                  <c:v>5</c:v>
                </c:pt>
                <c:pt idx="612">
                  <c:v>5</c:v>
                </c:pt>
                <c:pt idx="613">
                  <c:v>3</c:v>
                </c:pt>
                <c:pt idx="614">
                  <c:v>2</c:v>
                </c:pt>
                <c:pt idx="615">
                  <c:v>2</c:v>
                </c:pt>
                <c:pt idx="616">
                  <c:v>2</c:v>
                </c:pt>
                <c:pt idx="617">
                  <c:v>2</c:v>
                </c:pt>
                <c:pt idx="618">
                  <c:v>1</c:v>
                </c:pt>
                <c:pt idx="619">
                  <c:v>2</c:v>
                </c:pt>
                <c:pt idx="620">
                  <c:v>2</c:v>
                </c:pt>
                <c:pt idx="621">
                  <c:v>2</c:v>
                </c:pt>
                <c:pt idx="622">
                  <c:v>3</c:v>
                </c:pt>
                <c:pt idx="623">
                  <c:v>3</c:v>
                </c:pt>
                <c:pt idx="624">
                  <c:v>4</c:v>
                </c:pt>
                <c:pt idx="625">
                  <c:v>4</c:v>
                </c:pt>
                <c:pt idx="626">
                  <c:v>4</c:v>
                </c:pt>
                <c:pt idx="627">
                  <c:v>4</c:v>
                </c:pt>
                <c:pt idx="628">
                  <c:v>4</c:v>
                </c:pt>
                <c:pt idx="629">
                  <c:v>4</c:v>
                </c:pt>
                <c:pt idx="630">
                  <c:v>4</c:v>
                </c:pt>
                <c:pt idx="631">
                  <c:v>3</c:v>
                </c:pt>
                <c:pt idx="632">
                  <c:v>5</c:v>
                </c:pt>
                <c:pt idx="633">
                  <c:v>5</c:v>
                </c:pt>
                <c:pt idx="634">
                  <c:v>4</c:v>
                </c:pt>
                <c:pt idx="635">
                  <c:v>4</c:v>
                </c:pt>
                <c:pt idx="636">
                  <c:v>4</c:v>
                </c:pt>
                <c:pt idx="637">
                  <c:v>4</c:v>
                </c:pt>
                <c:pt idx="638">
                  <c:v>3</c:v>
                </c:pt>
                <c:pt idx="639">
                  <c:v>3</c:v>
                </c:pt>
                <c:pt idx="640">
                  <c:v>3</c:v>
                </c:pt>
                <c:pt idx="641">
                  <c:v>3</c:v>
                </c:pt>
                <c:pt idx="642">
                  <c:v>3</c:v>
                </c:pt>
                <c:pt idx="643">
                  <c:v>3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2</c:v>
                </c:pt>
                <c:pt idx="650">
                  <c:v>2</c:v>
                </c:pt>
                <c:pt idx="651">
                  <c:v>2</c:v>
                </c:pt>
                <c:pt idx="652">
                  <c:v>4</c:v>
                </c:pt>
                <c:pt idx="653">
                  <c:v>5</c:v>
                </c:pt>
                <c:pt idx="654">
                  <c:v>6</c:v>
                </c:pt>
                <c:pt idx="655">
                  <c:v>6</c:v>
                </c:pt>
                <c:pt idx="656">
                  <c:v>7</c:v>
                </c:pt>
                <c:pt idx="657">
                  <c:v>7</c:v>
                </c:pt>
                <c:pt idx="658">
                  <c:v>8</c:v>
                </c:pt>
                <c:pt idx="659">
                  <c:v>9</c:v>
                </c:pt>
                <c:pt idx="660">
                  <c:v>8</c:v>
                </c:pt>
                <c:pt idx="661">
                  <c:v>7</c:v>
                </c:pt>
                <c:pt idx="662">
                  <c:v>7</c:v>
                </c:pt>
                <c:pt idx="663">
                  <c:v>7</c:v>
                </c:pt>
                <c:pt idx="664">
                  <c:v>5</c:v>
                </c:pt>
                <c:pt idx="665">
                  <c:v>4</c:v>
                </c:pt>
                <c:pt idx="666">
                  <c:v>3</c:v>
                </c:pt>
                <c:pt idx="667">
                  <c:v>3</c:v>
                </c:pt>
                <c:pt idx="668">
                  <c:v>4</c:v>
                </c:pt>
                <c:pt idx="669">
                  <c:v>4</c:v>
                </c:pt>
                <c:pt idx="670">
                  <c:v>3</c:v>
                </c:pt>
                <c:pt idx="671">
                  <c:v>2</c:v>
                </c:pt>
                <c:pt idx="672">
                  <c:v>3</c:v>
                </c:pt>
                <c:pt idx="673">
                  <c:v>3</c:v>
                </c:pt>
                <c:pt idx="674">
                  <c:v>3</c:v>
                </c:pt>
                <c:pt idx="675">
                  <c:v>3</c:v>
                </c:pt>
                <c:pt idx="676">
                  <c:v>3</c:v>
                </c:pt>
                <c:pt idx="677">
                  <c:v>3</c:v>
                </c:pt>
                <c:pt idx="678">
                  <c:v>3</c:v>
                </c:pt>
                <c:pt idx="679">
                  <c:v>3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1</c:v>
                </c:pt>
                <c:pt idx="686">
                  <c:v>2</c:v>
                </c:pt>
                <c:pt idx="687">
                  <c:v>2</c:v>
                </c:pt>
                <c:pt idx="688">
                  <c:v>2</c:v>
                </c:pt>
                <c:pt idx="689">
                  <c:v>3</c:v>
                </c:pt>
                <c:pt idx="690">
                  <c:v>3</c:v>
                </c:pt>
                <c:pt idx="691">
                  <c:v>3</c:v>
                </c:pt>
                <c:pt idx="692">
                  <c:v>3</c:v>
                </c:pt>
                <c:pt idx="693">
                  <c:v>3</c:v>
                </c:pt>
                <c:pt idx="694">
                  <c:v>3</c:v>
                </c:pt>
                <c:pt idx="695">
                  <c:v>3</c:v>
                </c:pt>
                <c:pt idx="696">
                  <c:v>4</c:v>
                </c:pt>
                <c:pt idx="697">
                  <c:v>4</c:v>
                </c:pt>
                <c:pt idx="698">
                  <c:v>4</c:v>
                </c:pt>
                <c:pt idx="699">
                  <c:v>5</c:v>
                </c:pt>
                <c:pt idx="700">
                  <c:v>5</c:v>
                </c:pt>
                <c:pt idx="701">
                  <c:v>4</c:v>
                </c:pt>
                <c:pt idx="702">
                  <c:v>4</c:v>
                </c:pt>
                <c:pt idx="703">
                  <c:v>4</c:v>
                </c:pt>
                <c:pt idx="704">
                  <c:v>4</c:v>
                </c:pt>
                <c:pt idx="705">
                  <c:v>4</c:v>
                </c:pt>
                <c:pt idx="706">
                  <c:v>4</c:v>
                </c:pt>
                <c:pt idx="707">
                  <c:v>4</c:v>
                </c:pt>
                <c:pt idx="708">
                  <c:v>3</c:v>
                </c:pt>
                <c:pt idx="709">
                  <c:v>2</c:v>
                </c:pt>
                <c:pt idx="710">
                  <c:v>1</c:v>
                </c:pt>
                <c:pt idx="711">
                  <c:v>1</c:v>
                </c:pt>
                <c:pt idx="712">
                  <c:v>1</c:v>
                </c:pt>
                <c:pt idx="713">
                  <c:v>2</c:v>
                </c:pt>
                <c:pt idx="714">
                  <c:v>2</c:v>
                </c:pt>
                <c:pt idx="715">
                  <c:v>3</c:v>
                </c:pt>
                <c:pt idx="716">
                  <c:v>3</c:v>
                </c:pt>
                <c:pt idx="717">
                  <c:v>4</c:v>
                </c:pt>
                <c:pt idx="718">
                  <c:v>4</c:v>
                </c:pt>
                <c:pt idx="719">
                  <c:v>4</c:v>
                </c:pt>
                <c:pt idx="720">
                  <c:v>5</c:v>
                </c:pt>
                <c:pt idx="721">
                  <c:v>5</c:v>
                </c:pt>
                <c:pt idx="722">
                  <c:v>5</c:v>
                </c:pt>
                <c:pt idx="723">
                  <c:v>4</c:v>
                </c:pt>
                <c:pt idx="724">
                  <c:v>4</c:v>
                </c:pt>
                <c:pt idx="725">
                  <c:v>3</c:v>
                </c:pt>
                <c:pt idx="726">
                  <c:v>4</c:v>
                </c:pt>
                <c:pt idx="727">
                  <c:v>4</c:v>
                </c:pt>
                <c:pt idx="728">
                  <c:v>4</c:v>
                </c:pt>
                <c:pt idx="729">
                  <c:v>3</c:v>
                </c:pt>
                <c:pt idx="730">
                  <c:v>3</c:v>
                </c:pt>
                <c:pt idx="731">
                  <c:v>4</c:v>
                </c:pt>
                <c:pt idx="732">
                  <c:v>4</c:v>
                </c:pt>
                <c:pt idx="733">
                  <c:v>5</c:v>
                </c:pt>
                <c:pt idx="734">
                  <c:v>6</c:v>
                </c:pt>
                <c:pt idx="735">
                  <c:v>6</c:v>
                </c:pt>
                <c:pt idx="736">
                  <c:v>6</c:v>
                </c:pt>
                <c:pt idx="737">
                  <c:v>6</c:v>
                </c:pt>
                <c:pt idx="738">
                  <c:v>6</c:v>
                </c:pt>
                <c:pt idx="739">
                  <c:v>5</c:v>
                </c:pt>
                <c:pt idx="740">
                  <c:v>5</c:v>
                </c:pt>
                <c:pt idx="741">
                  <c:v>5</c:v>
                </c:pt>
                <c:pt idx="742">
                  <c:v>5</c:v>
                </c:pt>
                <c:pt idx="743">
                  <c:v>5</c:v>
                </c:pt>
                <c:pt idx="744">
                  <c:v>5</c:v>
                </c:pt>
                <c:pt idx="745">
                  <c:v>4</c:v>
                </c:pt>
                <c:pt idx="746">
                  <c:v>3</c:v>
                </c:pt>
                <c:pt idx="747">
                  <c:v>3</c:v>
                </c:pt>
                <c:pt idx="748">
                  <c:v>3</c:v>
                </c:pt>
                <c:pt idx="749">
                  <c:v>4</c:v>
                </c:pt>
                <c:pt idx="750">
                  <c:v>3</c:v>
                </c:pt>
                <c:pt idx="751">
                  <c:v>3</c:v>
                </c:pt>
                <c:pt idx="752">
                  <c:v>4</c:v>
                </c:pt>
                <c:pt idx="753">
                  <c:v>4</c:v>
                </c:pt>
                <c:pt idx="754">
                  <c:v>5</c:v>
                </c:pt>
                <c:pt idx="755">
                  <c:v>4</c:v>
                </c:pt>
                <c:pt idx="756">
                  <c:v>3</c:v>
                </c:pt>
                <c:pt idx="757">
                  <c:v>3</c:v>
                </c:pt>
                <c:pt idx="758">
                  <c:v>3</c:v>
                </c:pt>
                <c:pt idx="759">
                  <c:v>4</c:v>
                </c:pt>
                <c:pt idx="760">
                  <c:v>4</c:v>
                </c:pt>
                <c:pt idx="761">
                  <c:v>3</c:v>
                </c:pt>
                <c:pt idx="762">
                  <c:v>3</c:v>
                </c:pt>
                <c:pt idx="763">
                  <c:v>3</c:v>
                </c:pt>
                <c:pt idx="764">
                  <c:v>3</c:v>
                </c:pt>
                <c:pt idx="765">
                  <c:v>3</c:v>
                </c:pt>
                <c:pt idx="766">
                  <c:v>2</c:v>
                </c:pt>
                <c:pt idx="767">
                  <c:v>2</c:v>
                </c:pt>
                <c:pt idx="768">
                  <c:v>2</c:v>
                </c:pt>
                <c:pt idx="769">
                  <c:v>2</c:v>
                </c:pt>
                <c:pt idx="770">
                  <c:v>3</c:v>
                </c:pt>
                <c:pt idx="771">
                  <c:v>3</c:v>
                </c:pt>
                <c:pt idx="772">
                  <c:v>3</c:v>
                </c:pt>
                <c:pt idx="773">
                  <c:v>3</c:v>
                </c:pt>
                <c:pt idx="774">
                  <c:v>3</c:v>
                </c:pt>
                <c:pt idx="775">
                  <c:v>3</c:v>
                </c:pt>
                <c:pt idx="776">
                  <c:v>3</c:v>
                </c:pt>
                <c:pt idx="777">
                  <c:v>3</c:v>
                </c:pt>
                <c:pt idx="778">
                  <c:v>3</c:v>
                </c:pt>
                <c:pt idx="779">
                  <c:v>3</c:v>
                </c:pt>
                <c:pt idx="780">
                  <c:v>3</c:v>
                </c:pt>
                <c:pt idx="781">
                  <c:v>4</c:v>
                </c:pt>
                <c:pt idx="782">
                  <c:v>3</c:v>
                </c:pt>
                <c:pt idx="783">
                  <c:v>3</c:v>
                </c:pt>
                <c:pt idx="784">
                  <c:v>4</c:v>
                </c:pt>
                <c:pt idx="785">
                  <c:v>5</c:v>
                </c:pt>
                <c:pt idx="786">
                  <c:v>5</c:v>
                </c:pt>
                <c:pt idx="787">
                  <c:v>4</c:v>
                </c:pt>
                <c:pt idx="788">
                  <c:v>4</c:v>
                </c:pt>
                <c:pt idx="789">
                  <c:v>4</c:v>
                </c:pt>
                <c:pt idx="790">
                  <c:v>4</c:v>
                </c:pt>
                <c:pt idx="791">
                  <c:v>5</c:v>
                </c:pt>
                <c:pt idx="792">
                  <c:v>5</c:v>
                </c:pt>
                <c:pt idx="793">
                  <c:v>5</c:v>
                </c:pt>
                <c:pt idx="794">
                  <c:v>5</c:v>
                </c:pt>
                <c:pt idx="795">
                  <c:v>4</c:v>
                </c:pt>
                <c:pt idx="796">
                  <c:v>3</c:v>
                </c:pt>
                <c:pt idx="797">
                  <c:v>2</c:v>
                </c:pt>
                <c:pt idx="798">
                  <c:v>2</c:v>
                </c:pt>
                <c:pt idx="799">
                  <c:v>2</c:v>
                </c:pt>
                <c:pt idx="800">
                  <c:v>2</c:v>
                </c:pt>
                <c:pt idx="801">
                  <c:v>2</c:v>
                </c:pt>
                <c:pt idx="802">
                  <c:v>2</c:v>
                </c:pt>
                <c:pt idx="803">
                  <c:v>2</c:v>
                </c:pt>
                <c:pt idx="804">
                  <c:v>2</c:v>
                </c:pt>
                <c:pt idx="805">
                  <c:v>1</c:v>
                </c:pt>
                <c:pt idx="806">
                  <c:v>2</c:v>
                </c:pt>
                <c:pt idx="807">
                  <c:v>2</c:v>
                </c:pt>
                <c:pt idx="808">
                  <c:v>2</c:v>
                </c:pt>
                <c:pt idx="809">
                  <c:v>2</c:v>
                </c:pt>
                <c:pt idx="810">
                  <c:v>2</c:v>
                </c:pt>
                <c:pt idx="811">
                  <c:v>3</c:v>
                </c:pt>
                <c:pt idx="812">
                  <c:v>3</c:v>
                </c:pt>
                <c:pt idx="813">
                  <c:v>3</c:v>
                </c:pt>
                <c:pt idx="814">
                  <c:v>3</c:v>
                </c:pt>
                <c:pt idx="815">
                  <c:v>3</c:v>
                </c:pt>
                <c:pt idx="816">
                  <c:v>4</c:v>
                </c:pt>
                <c:pt idx="817">
                  <c:v>4</c:v>
                </c:pt>
                <c:pt idx="818">
                  <c:v>3</c:v>
                </c:pt>
                <c:pt idx="819">
                  <c:v>3</c:v>
                </c:pt>
                <c:pt idx="820">
                  <c:v>3</c:v>
                </c:pt>
                <c:pt idx="821">
                  <c:v>3</c:v>
                </c:pt>
                <c:pt idx="822">
                  <c:v>3</c:v>
                </c:pt>
                <c:pt idx="823">
                  <c:v>2</c:v>
                </c:pt>
                <c:pt idx="824">
                  <c:v>2</c:v>
                </c:pt>
                <c:pt idx="825">
                  <c:v>3</c:v>
                </c:pt>
                <c:pt idx="826">
                  <c:v>2</c:v>
                </c:pt>
                <c:pt idx="827">
                  <c:v>3</c:v>
                </c:pt>
                <c:pt idx="828">
                  <c:v>3</c:v>
                </c:pt>
                <c:pt idx="829">
                  <c:v>3</c:v>
                </c:pt>
                <c:pt idx="830">
                  <c:v>3</c:v>
                </c:pt>
                <c:pt idx="831">
                  <c:v>3</c:v>
                </c:pt>
                <c:pt idx="832">
                  <c:v>3</c:v>
                </c:pt>
                <c:pt idx="833">
                  <c:v>3</c:v>
                </c:pt>
                <c:pt idx="834">
                  <c:v>3</c:v>
                </c:pt>
                <c:pt idx="835">
                  <c:v>4</c:v>
                </c:pt>
                <c:pt idx="836">
                  <c:v>4</c:v>
                </c:pt>
                <c:pt idx="837">
                  <c:v>4</c:v>
                </c:pt>
                <c:pt idx="838">
                  <c:v>4</c:v>
                </c:pt>
                <c:pt idx="839">
                  <c:v>3</c:v>
                </c:pt>
                <c:pt idx="840">
                  <c:v>2</c:v>
                </c:pt>
                <c:pt idx="841">
                  <c:v>1</c:v>
                </c:pt>
                <c:pt idx="842">
                  <c:v>1</c:v>
                </c:pt>
                <c:pt idx="843">
                  <c:v>2</c:v>
                </c:pt>
                <c:pt idx="844">
                  <c:v>2</c:v>
                </c:pt>
                <c:pt idx="845">
                  <c:v>2</c:v>
                </c:pt>
                <c:pt idx="846">
                  <c:v>2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3</c:v>
                </c:pt>
                <c:pt idx="851">
                  <c:v>3</c:v>
                </c:pt>
                <c:pt idx="852">
                  <c:v>4</c:v>
                </c:pt>
                <c:pt idx="853">
                  <c:v>4</c:v>
                </c:pt>
                <c:pt idx="854">
                  <c:v>4</c:v>
                </c:pt>
                <c:pt idx="855">
                  <c:v>3</c:v>
                </c:pt>
                <c:pt idx="856">
                  <c:v>3</c:v>
                </c:pt>
                <c:pt idx="857">
                  <c:v>3</c:v>
                </c:pt>
                <c:pt idx="858">
                  <c:v>3</c:v>
                </c:pt>
                <c:pt idx="859">
                  <c:v>3</c:v>
                </c:pt>
                <c:pt idx="860">
                  <c:v>3</c:v>
                </c:pt>
                <c:pt idx="861">
                  <c:v>3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2</c:v>
                </c:pt>
                <c:pt idx="881">
                  <c:v>2</c:v>
                </c:pt>
                <c:pt idx="882">
                  <c:v>3</c:v>
                </c:pt>
                <c:pt idx="883">
                  <c:v>3</c:v>
                </c:pt>
                <c:pt idx="884">
                  <c:v>3</c:v>
                </c:pt>
                <c:pt idx="885">
                  <c:v>4</c:v>
                </c:pt>
                <c:pt idx="886">
                  <c:v>4</c:v>
                </c:pt>
                <c:pt idx="887">
                  <c:v>4</c:v>
                </c:pt>
                <c:pt idx="888">
                  <c:v>3</c:v>
                </c:pt>
                <c:pt idx="889">
                  <c:v>3</c:v>
                </c:pt>
                <c:pt idx="890">
                  <c:v>3</c:v>
                </c:pt>
                <c:pt idx="891">
                  <c:v>3</c:v>
                </c:pt>
                <c:pt idx="892">
                  <c:v>2</c:v>
                </c:pt>
                <c:pt idx="893">
                  <c:v>2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2</c:v>
                </c:pt>
                <c:pt idx="902">
                  <c:v>2</c:v>
                </c:pt>
                <c:pt idx="903">
                  <c:v>2</c:v>
                </c:pt>
                <c:pt idx="904">
                  <c:v>2</c:v>
                </c:pt>
                <c:pt idx="905">
                  <c:v>2</c:v>
                </c:pt>
                <c:pt idx="906">
                  <c:v>3</c:v>
                </c:pt>
                <c:pt idx="907">
                  <c:v>3</c:v>
                </c:pt>
                <c:pt idx="908">
                  <c:v>3</c:v>
                </c:pt>
                <c:pt idx="909">
                  <c:v>3</c:v>
                </c:pt>
                <c:pt idx="910">
                  <c:v>4</c:v>
                </c:pt>
                <c:pt idx="911">
                  <c:v>4</c:v>
                </c:pt>
                <c:pt idx="912">
                  <c:v>4</c:v>
                </c:pt>
                <c:pt idx="913">
                  <c:v>3</c:v>
                </c:pt>
                <c:pt idx="914">
                  <c:v>3</c:v>
                </c:pt>
                <c:pt idx="915">
                  <c:v>3</c:v>
                </c:pt>
                <c:pt idx="916">
                  <c:v>3</c:v>
                </c:pt>
                <c:pt idx="917">
                  <c:v>3</c:v>
                </c:pt>
                <c:pt idx="918">
                  <c:v>1</c:v>
                </c:pt>
                <c:pt idx="919">
                  <c:v>2</c:v>
                </c:pt>
                <c:pt idx="920">
                  <c:v>2</c:v>
                </c:pt>
                <c:pt idx="921">
                  <c:v>2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2</c:v>
                </c:pt>
                <c:pt idx="931">
                  <c:v>1</c:v>
                </c:pt>
                <c:pt idx="932">
                  <c:v>1</c:v>
                </c:pt>
                <c:pt idx="933">
                  <c:v>3</c:v>
                </c:pt>
                <c:pt idx="934">
                  <c:v>3</c:v>
                </c:pt>
                <c:pt idx="935">
                  <c:v>3</c:v>
                </c:pt>
                <c:pt idx="936">
                  <c:v>3</c:v>
                </c:pt>
                <c:pt idx="937">
                  <c:v>3</c:v>
                </c:pt>
                <c:pt idx="938">
                  <c:v>3</c:v>
                </c:pt>
                <c:pt idx="939">
                  <c:v>3</c:v>
                </c:pt>
                <c:pt idx="940">
                  <c:v>3</c:v>
                </c:pt>
                <c:pt idx="941">
                  <c:v>4</c:v>
                </c:pt>
                <c:pt idx="942">
                  <c:v>3</c:v>
                </c:pt>
                <c:pt idx="943">
                  <c:v>4</c:v>
                </c:pt>
                <c:pt idx="944">
                  <c:v>4</c:v>
                </c:pt>
                <c:pt idx="945">
                  <c:v>2</c:v>
                </c:pt>
                <c:pt idx="946">
                  <c:v>3</c:v>
                </c:pt>
                <c:pt idx="947">
                  <c:v>3</c:v>
                </c:pt>
                <c:pt idx="948">
                  <c:v>3</c:v>
                </c:pt>
                <c:pt idx="949">
                  <c:v>3</c:v>
                </c:pt>
                <c:pt idx="950">
                  <c:v>3</c:v>
                </c:pt>
                <c:pt idx="951">
                  <c:v>3</c:v>
                </c:pt>
                <c:pt idx="952">
                  <c:v>3</c:v>
                </c:pt>
                <c:pt idx="953">
                  <c:v>2</c:v>
                </c:pt>
                <c:pt idx="954">
                  <c:v>2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2</c:v>
                </c:pt>
                <c:pt idx="963">
                  <c:v>2</c:v>
                </c:pt>
                <c:pt idx="964">
                  <c:v>2</c:v>
                </c:pt>
                <c:pt idx="965">
                  <c:v>2</c:v>
                </c:pt>
                <c:pt idx="966">
                  <c:v>2</c:v>
                </c:pt>
                <c:pt idx="967">
                  <c:v>3</c:v>
                </c:pt>
                <c:pt idx="968">
                  <c:v>4</c:v>
                </c:pt>
                <c:pt idx="969">
                  <c:v>4</c:v>
                </c:pt>
                <c:pt idx="970">
                  <c:v>3</c:v>
                </c:pt>
                <c:pt idx="971">
                  <c:v>3</c:v>
                </c:pt>
                <c:pt idx="972">
                  <c:v>3</c:v>
                </c:pt>
                <c:pt idx="973">
                  <c:v>3</c:v>
                </c:pt>
                <c:pt idx="974">
                  <c:v>2</c:v>
                </c:pt>
                <c:pt idx="975">
                  <c:v>2</c:v>
                </c:pt>
                <c:pt idx="976">
                  <c:v>2</c:v>
                </c:pt>
                <c:pt idx="977">
                  <c:v>3</c:v>
                </c:pt>
                <c:pt idx="978">
                  <c:v>4</c:v>
                </c:pt>
                <c:pt idx="979">
                  <c:v>4</c:v>
                </c:pt>
                <c:pt idx="980">
                  <c:v>3</c:v>
                </c:pt>
                <c:pt idx="981">
                  <c:v>3</c:v>
                </c:pt>
                <c:pt idx="982">
                  <c:v>2</c:v>
                </c:pt>
                <c:pt idx="983">
                  <c:v>2</c:v>
                </c:pt>
                <c:pt idx="984">
                  <c:v>2</c:v>
                </c:pt>
                <c:pt idx="985">
                  <c:v>2</c:v>
                </c:pt>
                <c:pt idx="986">
                  <c:v>3</c:v>
                </c:pt>
                <c:pt idx="987">
                  <c:v>4</c:v>
                </c:pt>
                <c:pt idx="988">
                  <c:v>4</c:v>
                </c:pt>
                <c:pt idx="989">
                  <c:v>3</c:v>
                </c:pt>
                <c:pt idx="990">
                  <c:v>2</c:v>
                </c:pt>
                <c:pt idx="991">
                  <c:v>2</c:v>
                </c:pt>
                <c:pt idx="992">
                  <c:v>3</c:v>
                </c:pt>
                <c:pt idx="993">
                  <c:v>3</c:v>
                </c:pt>
                <c:pt idx="994">
                  <c:v>3</c:v>
                </c:pt>
                <c:pt idx="995">
                  <c:v>3</c:v>
                </c:pt>
                <c:pt idx="996">
                  <c:v>3</c:v>
                </c:pt>
                <c:pt idx="997">
                  <c:v>3</c:v>
                </c:pt>
                <c:pt idx="998">
                  <c:v>2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1</c:v>
                </c:pt>
                <c:pt idx="1006">
                  <c:v>1</c:v>
                </c:pt>
                <c:pt idx="1007">
                  <c:v>1</c:v>
                </c:pt>
                <c:pt idx="1008">
                  <c:v>1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2</c:v>
                </c:pt>
                <c:pt idx="1016">
                  <c:v>2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</c:v>
                </c:pt>
                <c:pt idx="1029">
                  <c:v>1</c:v>
                </c:pt>
                <c:pt idx="1030">
                  <c:v>1</c:v>
                </c:pt>
                <c:pt idx="1031">
                  <c:v>1</c:v>
                </c:pt>
                <c:pt idx="1032">
                  <c:v>1</c:v>
                </c:pt>
                <c:pt idx="1033">
                  <c:v>1</c:v>
                </c:pt>
                <c:pt idx="1034">
                  <c:v>1</c:v>
                </c:pt>
                <c:pt idx="1035">
                  <c:v>1</c:v>
                </c:pt>
                <c:pt idx="1036">
                  <c:v>2</c:v>
                </c:pt>
                <c:pt idx="1037">
                  <c:v>3</c:v>
                </c:pt>
                <c:pt idx="1038">
                  <c:v>4</c:v>
                </c:pt>
                <c:pt idx="1039">
                  <c:v>3</c:v>
                </c:pt>
                <c:pt idx="1040">
                  <c:v>3</c:v>
                </c:pt>
                <c:pt idx="1041">
                  <c:v>3</c:v>
                </c:pt>
                <c:pt idx="1042">
                  <c:v>3</c:v>
                </c:pt>
                <c:pt idx="1043">
                  <c:v>3</c:v>
                </c:pt>
                <c:pt idx="1044">
                  <c:v>3</c:v>
                </c:pt>
                <c:pt idx="1045">
                  <c:v>3</c:v>
                </c:pt>
                <c:pt idx="1046">
                  <c:v>4</c:v>
                </c:pt>
                <c:pt idx="1047">
                  <c:v>4</c:v>
                </c:pt>
                <c:pt idx="1048">
                  <c:v>3</c:v>
                </c:pt>
                <c:pt idx="1049">
                  <c:v>2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1</c:v>
                </c:pt>
                <c:pt idx="1058">
                  <c:v>2</c:v>
                </c:pt>
                <c:pt idx="1059">
                  <c:v>2</c:v>
                </c:pt>
                <c:pt idx="1060">
                  <c:v>2</c:v>
                </c:pt>
                <c:pt idx="1061">
                  <c:v>3</c:v>
                </c:pt>
                <c:pt idx="1062">
                  <c:v>3</c:v>
                </c:pt>
                <c:pt idx="1063">
                  <c:v>2</c:v>
                </c:pt>
                <c:pt idx="1064">
                  <c:v>2</c:v>
                </c:pt>
                <c:pt idx="1065">
                  <c:v>2</c:v>
                </c:pt>
                <c:pt idx="1066">
                  <c:v>2</c:v>
                </c:pt>
                <c:pt idx="1067">
                  <c:v>2</c:v>
                </c:pt>
                <c:pt idx="1068">
                  <c:v>2</c:v>
                </c:pt>
                <c:pt idx="1069">
                  <c:v>3</c:v>
                </c:pt>
                <c:pt idx="1070">
                  <c:v>2</c:v>
                </c:pt>
                <c:pt idx="1071">
                  <c:v>2</c:v>
                </c:pt>
                <c:pt idx="1072">
                  <c:v>3</c:v>
                </c:pt>
                <c:pt idx="1073">
                  <c:v>2</c:v>
                </c:pt>
                <c:pt idx="1074">
                  <c:v>3</c:v>
                </c:pt>
                <c:pt idx="1075">
                  <c:v>4</c:v>
                </c:pt>
                <c:pt idx="1076">
                  <c:v>4</c:v>
                </c:pt>
                <c:pt idx="1077">
                  <c:v>5</c:v>
                </c:pt>
                <c:pt idx="1078">
                  <c:v>5</c:v>
                </c:pt>
                <c:pt idx="1079">
                  <c:v>5</c:v>
                </c:pt>
                <c:pt idx="1080">
                  <c:v>5</c:v>
                </c:pt>
                <c:pt idx="1081">
                  <c:v>4</c:v>
                </c:pt>
                <c:pt idx="1082">
                  <c:v>4</c:v>
                </c:pt>
                <c:pt idx="1083">
                  <c:v>4</c:v>
                </c:pt>
                <c:pt idx="1084">
                  <c:v>3</c:v>
                </c:pt>
                <c:pt idx="1085">
                  <c:v>3</c:v>
                </c:pt>
                <c:pt idx="1086">
                  <c:v>2</c:v>
                </c:pt>
                <c:pt idx="1087">
                  <c:v>1</c:v>
                </c:pt>
                <c:pt idx="1088">
                  <c:v>2</c:v>
                </c:pt>
                <c:pt idx="1089">
                  <c:v>2</c:v>
                </c:pt>
                <c:pt idx="1090">
                  <c:v>2</c:v>
                </c:pt>
                <c:pt idx="1091">
                  <c:v>2</c:v>
                </c:pt>
                <c:pt idx="1092">
                  <c:v>2</c:v>
                </c:pt>
                <c:pt idx="1093">
                  <c:v>2</c:v>
                </c:pt>
                <c:pt idx="1094">
                  <c:v>3</c:v>
                </c:pt>
                <c:pt idx="1095">
                  <c:v>3</c:v>
                </c:pt>
                <c:pt idx="1096">
                  <c:v>4</c:v>
                </c:pt>
                <c:pt idx="1097">
                  <c:v>4</c:v>
                </c:pt>
                <c:pt idx="1098">
                  <c:v>5</c:v>
                </c:pt>
                <c:pt idx="1099">
                  <c:v>5</c:v>
                </c:pt>
                <c:pt idx="1100">
                  <c:v>4</c:v>
                </c:pt>
                <c:pt idx="1101">
                  <c:v>4</c:v>
                </c:pt>
                <c:pt idx="1102">
                  <c:v>4</c:v>
                </c:pt>
                <c:pt idx="1103">
                  <c:v>4</c:v>
                </c:pt>
                <c:pt idx="1104">
                  <c:v>5</c:v>
                </c:pt>
                <c:pt idx="1105">
                  <c:v>5</c:v>
                </c:pt>
                <c:pt idx="1106">
                  <c:v>4</c:v>
                </c:pt>
                <c:pt idx="1107">
                  <c:v>5</c:v>
                </c:pt>
                <c:pt idx="1108">
                  <c:v>4</c:v>
                </c:pt>
                <c:pt idx="1109">
                  <c:v>4</c:v>
                </c:pt>
                <c:pt idx="1110">
                  <c:v>4</c:v>
                </c:pt>
                <c:pt idx="1111">
                  <c:v>4</c:v>
                </c:pt>
                <c:pt idx="1112">
                  <c:v>4</c:v>
                </c:pt>
                <c:pt idx="1113">
                  <c:v>4</c:v>
                </c:pt>
                <c:pt idx="1114">
                  <c:v>4</c:v>
                </c:pt>
                <c:pt idx="1115">
                  <c:v>4</c:v>
                </c:pt>
                <c:pt idx="1116">
                  <c:v>3</c:v>
                </c:pt>
                <c:pt idx="1117">
                  <c:v>3</c:v>
                </c:pt>
                <c:pt idx="1118">
                  <c:v>3</c:v>
                </c:pt>
                <c:pt idx="1119">
                  <c:v>3</c:v>
                </c:pt>
                <c:pt idx="1120">
                  <c:v>4</c:v>
                </c:pt>
                <c:pt idx="1121">
                  <c:v>4</c:v>
                </c:pt>
                <c:pt idx="1122">
                  <c:v>3</c:v>
                </c:pt>
                <c:pt idx="1123">
                  <c:v>3</c:v>
                </c:pt>
                <c:pt idx="1124">
                  <c:v>3</c:v>
                </c:pt>
                <c:pt idx="1125">
                  <c:v>3</c:v>
                </c:pt>
                <c:pt idx="1126">
                  <c:v>4</c:v>
                </c:pt>
                <c:pt idx="1127">
                  <c:v>4</c:v>
                </c:pt>
                <c:pt idx="1128">
                  <c:v>4</c:v>
                </c:pt>
                <c:pt idx="1129">
                  <c:v>5</c:v>
                </c:pt>
                <c:pt idx="1130">
                  <c:v>5</c:v>
                </c:pt>
                <c:pt idx="1131">
                  <c:v>6</c:v>
                </c:pt>
                <c:pt idx="1132">
                  <c:v>5</c:v>
                </c:pt>
                <c:pt idx="1133">
                  <c:v>5</c:v>
                </c:pt>
                <c:pt idx="1134">
                  <c:v>5</c:v>
                </c:pt>
                <c:pt idx="1135">
                  <c:v>5</c:v>
                </c:pt>
                <c:pt idx="1136">
                  <c:v>5</c:v>
                </c:pt>
                <c:pt idx="1137">
                  <c:v>5</c:v>
                </c:pt>
                <c:pt idx="1138">
                  <c:v>4</c:v>
                </c:pt>
                <c:pt idx="1139">
                  <c:v>4</c:v>
                </c:pt>
                <c:pt idx="1140">
                  <c:v>3</c:v>
                </c:pt>
                <c:pt idx="1141">
                  <c:v>2</c:v>
                </c:pt>
                <c:pt idx="1142">
                  <c:v>2</c:v>
                </c:pt>
                <c:pt idx="1143">
                  <c:v>1</c:v>
                </c:pt>
                <c:pt idx="1144">
                  <c:v>2</c:v>
                </c:pt>
                <c:pt idx="1145">
                  <c:v>2</c:v>
                </c:pt>
                <c:pt idx="1146">
                  <c:v>2</c:v>
                </c:pt>
                <c:pt idx="1147">
                  <c:v>3</c:v>
                </c:pt>
                <c:pt idx="1148">
                  <c:v>4</c:v>
                </c:pt>
                <c:pt idx="1149">
                  <c:v>4</c:v>
                </c:pt>
                <c:pt idx="1150">
                  <c:v>4</c:v>
                </c:pt>
                <c:pt idx="1151">
                  <c:v>5</c:v>
                </c:pt>
                <c:pt idx="1152">
                  <c:v>5</c:v>
                </c:pt>
                <c:pt idx="1153">
                  <c:v>5</c:v>
                </c:pt>
                <c:pt idx="1154">
                  <c:v>5</c:v>
                </c:pt>
                <c:pt idx="1155">
                  <c:v>5</c:v>
                </c:pt>
                <c:pt idx="1156">
                  <c:v>4</c:v>
                </c:pt>
                <c:pt idx="1157">
                  <c:v>4</c:v>
                </c:pt>
                <c:pt idx="1158">
                  <c:v>4</c:v>
                </c:pt>
                <c:pt idx="1159">
                  <c:v>3</c:v>
                </c:pt>
                <c:pt idx="1160">
                  <c:v>3</c:v>
                </c:pt>
                <c:pt idx="1161">
                  <c:v>2</c:v>
                </c:pt>
                <c:pt idx="1162">
                  <c:v>3</c:v>
                </c:pt>
                <c:pt idx="1163">
                  <c:v>4</c:v>
                </c:pt>
                <c:pt idx="1164">
                  <c:v>4</c:v>
                </c:pt>
                <c:pt idx="1165">
                  <c:v>5</c:v>
                </c:pt>
                <c:pt idx="1166">
                  <c:v>5</c:v>
                </c:pt>
                <c:pt idx="1167">
                  <c:v>5</c:v>
                </c:pt>
                <c:pt idx="1168">
                  <c:v>5</c:v>
                </c:pt>
                <c:pt idx="1169">
                  <c:v>5</c:v>
                </c:pt>
                <c:pt idx="1170">
                  <c:v>5</c:v>
                </c:pt>
                <c:pt idx="1171">
                  <c:v>5</c:v>
                </c:pt>
                <c:pt idx="1172">
                  <c:v>5</c:v>
                </c:pt>
                <c:pt idx="1173">
                  <c:v>5</c:v>
                </c:pt>
                <c:pt idx="1174">
                  <c:v>4</c:v>
                </c:pt>
                <c:pt idx="1175">
                  <c:v>3</c:v>
                </c:pt>
                <c:pt idx="1176">
                  <c:v>3</c:v>
                </c:pt>
                <c:pt idx="1177">
                  <c:v>2</c:v>
                </c:pt>
                <c:pt idx="1178">
                  <c:v>2</c:v>
                </c:pt>
                <c:pt idx="1179">
                  <c:v>2</c:v>
                </c:pt>
                <c:pt idx="1180">
                  <c:v>3</c:v>
                </c:pt>
                <c:pt idx="1181">
                  <c:v>3</c:v>
                </c:pt>
                <c:pt idx="1182">
                  <c:v>3</c:v>
                </c:pt>
                <c:pt idx="1183">
                  <c:v>3</c:v>
                </c:pt>
                <c:pt idx="1184">
                  <c:v>4</c:v>
                </c:pt>
                <c:pt idx="1185">
                  <c:v>5</c:v>
                </c:pt>
                <c:pt idx="1186">
                  <c:v>5</c:v>
                </c:pt>
                <c:pt idx="1187">
                  <c:v>4</c:v>
                </c:pt>
                <c:pt idx="1188">
                  <c:v>4</c:v>
                </c:pt>
                <c:pt idx="1189">
                  <c:v>4</c:v>
                </c:pt>
                <c:pt idx="1190">
                  <c:v>4</c:v>
                </c:pt>
                <c:pt idx="1191">
                  <c:v>5</c:v>
                </c:pt>
                <c:pt idx="1192">
                  <c:v>5</c:v>
                </c:pt>
                <c:pt idx="1193">
                  <c:v>6</c:v>
                </c:pt>
                <c:pt idx="1194">
                  <c:v>5</c:v>
                </c:pt>
                <c:pt idx="1195">
                  <c:v>6</c:v>
                </c:pt>
                <c:pt idx="1196">
                  <c:v>5</c:v>
                </c:pt>
                <c:pt idx="1197">
                  <c:v>4</c:v>
                </c:pt>
                <c:pt idx="1198">
                  <c:v>4</c:v>
                </c:pt>
                <c:pt idx="1199">
                  <c:v>4</c:v>
                </c:pt>
                <c:pt idx="1200">
                  <c:v>4</c:v>
                </c:pt>
                <c:pt idx="1201">
                  <c:v>4</c:v>
                </c:pt>
                <c:pt idx="1202">
                  <c:v>4</c:v>
                </c:pt>
                <c:pt idx="1203">
                  <c:v>3</c:v>
                </c:pt>
                <c:pt idx="1204">
                  <c:v>3</c:v>
                </c:pt>
                <c:pt idx="1205">
                  <c:v>4</c:v>
                </c:pt>
                <c:pt idx="1206">
                  <c:v>4</c:v>
                </c:pt>
                <c:pt idx="1207">
                  <c:v>4</c:v>
                </c:pt>
                <c:pt idx="1208">
                  <c:v>4</c:v>
                </c:pt>
                <c:pt idx="1209">
                  <c:v>4</c:v>
                </c:pt>
                <c:pt idx="1210">
                  <c:v>4</c:v>
                </c:pt>
                <c:pt idx="1211">
                  <c:v>4</c:v>
                </c:pt>
                <c:pt idx="1212">
                  <c:v>4</c:v>
                </c:pt>
                <c:pt idx="1213">
                  <c:v>4</c:v>
                </c:pt>
                <c:pt idx="1214">
                  <c:v>4</c:v>
                </c:pt>
                <c:pt idx="1215">
                  <c:v>4</c:v>
                </c:pt>
                <c:pt idx="1216">
                  <c:v>4</c:v>
                </c:pt>
                <c:pt idx="1217">
                  <c:v>2</c:v>
                </c:pt>
                <c:pt idx="1218">
                  <c:v>2</c:v>
                </c:pt>
                <c:pt idx="1219">
                  <c:v>1</c:v>
                </c:pt>
                <c:pt idx="1220">
                  <c:v>1</c:v>
                </c:pt>
                <c:pt idx="1221">
                  <c:v>1</c:v>
                </c:pt>
                <c:pt idx="1222">
                  <c:v>1</c:v>
                </c:pt>
                <c:pt idx="1223">
                  <c:v>2</c:v>
                </c:pt>
                <c:pt idx="1224">
                  <c:v>2</c:v>
                </c:pt>
                <c:pt idx="1225">
                  <c:v>2</c:v>
                </c:pt>
                <c:pt idx="1226">
                  <c:v>2</c:v>
                </c:pt>
                <c:pt idx="1227">
                  <c:v>2</c:v>
                </c:pt>
                <c:pt idx="1228">
                  <c:v>3</c:v>
                </c:pt>
                <c:pt idx="1229">
                  <c:v>3</c:v>
                </c:pt>
                <c:pt idx="1230">
                  <c:v>3</c:v>
                </c:pt>
                <c:pt idx="1231">
                  <c:v>3</c:v>
                </c:pt>
                <c:pt idx="1232">
                  <c:v>3</c:v>
                </c:pt>
                <c:pt idx="1233">
                  <c:v>4</c:v>
                </c:pt>
                <c:pt idx="1234">
                  <c:v>5</c:v>
                </c:pt>
                <c:pt idx="1235">
                  <c:v>4</c:v>
                </c:pt>
                <c:pt idx="1236">
                  <c:v>4</c:v>
                </c:pt>
                <c:pt idx="1237">
                  <c:v>5</c:v>
                </c:pt>
                <c:pt idx="1238">
                  <c:v>5</c:v>
                </c:pt>
                <c:pt idx="1239">
                  <c:v>5</c:v>
                </c:pt>
                <c:pt idx="1240">
                  <c:v>5</c:v>
                </c:pt>
                <c:pt idx="1241">
                  <c:v>5</c:v>
                </c:pt>
                <c:pt idx="1242">
                  <c:v>5</c:v>
                </c:pt>
                <c:pt idx="1243">
                  <c:v>5</c:v>
                </c:pt>
                <c:pt idx="1244">
                  <c:v>5</c:v>
                </c:pt>
                <c:pt idx="1245">
                  <c:v>5</c:v>
                </c:pt>
                <c:pt idx="1246">
                  <c:v>5</c:v>
                </c:pt>
                <c:pt idx="1247">
                  <c:v>6</c:v>
                </c:pt>
                <c:pt idx="1248">
                  <c:v>8</c:v>
                </c:pt>
                <c:pt idx="1249">
                  <c:v>7</c:v>
                </c:pt>
                <c:pt idx="1250">
                  <c:v>6</c:v>
                </c:pt>
                <c:pt idx="1251">
                  <c:v>5</c:v>
                </c:pt>
                <c:pt idx="1252">
                  <c:v>5</c:v>
                </c:pt>
                <c:pt idx="1253">
                  <c:v>6</c:v>
                </c:pt>
                <c:pt idx="1254">
                  <c:v>6</c:v>
                </c:pt>
                <c:pt idx="1255">
                  <c:v>7</c:v>
                </c:pt>
                <c:pt idx="1256">
                  <c:v>7</c:v>
                </c:pt>
                <c:pt idx="1257">
                  <c:v>7</c:v>
                </c:pt>
                <c:pt idx="1258">
                  <c:v>6</c:v>
                </c:pt>
                <c:pt idx="1259">
                  <c:v>6</c:v>
                </c:pt>
                <c:pt idx="1260">
                  <c:v>4</c:v>
                </c:pt>
                <c:pt idx="1261">
                  <c:v>4</c:v>
                </c:pt>
                <c:pt idx="1262">
                  <c:v>4</c:v>
                </c:pt>
                <c:pt idx="1263">
                  <c:v>4</c:v>
                </c:pt>
                <c:pt idx="1264">
                  <c:v>4</c:v>
                </c:pt>
                <c:pt idx="1265">
                  <c:v>4</c:v>
                </c:pt>
                <c:pt idx="1266">
                  <c:v>5</c:v>
                </c:pt>
                <c:pt idx="1267">
                  <c:v>6</c:v>
                </c:pt>
                <c:pt idx="1268">
                  <c:v>6</c:v>
                </c:pt>
                <c:pt idx="1269">
                  <c:v>6</c:v>
                </c:pt>
                <c:pt idx="1270">
                  <c:v>6</c:v>
                </c:pt>
                <c:pt idx="1271">
                  <c:v>6</c:v>
                </c:pt>
                <c:pt idx="1272">
                  <c:v>6</c:v>
                </c:pt>
                <c:pt idx="1273">
                  <c:v>6</c:v>
                </c:pt>
                <c:pt idx="1274">
                  <c:v>6</c:v>
                </c:pt>
                <c:pt idx="1275">
                  <c:v>6</c:v>
                </c:pt>
                <c:pt idx="1276">
                  <c:v>6</c:v>
                </c:pt>
                <c:pt idx="1277">
                  <c:v>5</c:v>
                </c:pt>
                <c:pt idx="1278">
                  <c:v>4</c:v>
                </c:pt>
                <c:pt idx="1279">
                  <c:v>2</c:v>
                </c:pt>
                <c:pt idx="1280">
                  <c:v>2</c:v>
                </c:pt>
                <c:pt idx="1281">
                  <c:v>3</c:v>
                </c:pt>
                <c:pt idx="1282">
                  <c:v>3</c:v>
                </c:pt>
                <c:pt idx="1283">
                  <c:v>2</c:v>
                </c:pt>
                <c:pt idx="1284">
                  <c:v>2</c:v>
                </c:pt>
                <c:pt idx="1285">
                  <c:v>3</c:v>
                </c:pt>
                <c:pt idx="1286">
                  <c:v>3</c:v>
                </c:pt>
                <c:pt idx="1287">
                  <c:v>3</c:v>
                </c:pt>
                <c:pt idx="1288">
                  <c:v>4</c:v>
                </c:pt>
                <c:pt idx="1289">
                  <c:v>4</c:v>
                </c:pt>
                <c:pt idx="1290">
                  <c:v>4</c:v>
                </c:pt>
                <c:pt idx="1291">
                  <c:v>4</c:v>
                </c:pt>
                <c:pt idx="1292">
                  <c:v>4</c:v>
                </c:pt>
                <c:pt idx="1293">
                  <c:v>4</c:v>
                </c:pt>
                <c:pt idx="1294">
                  <c:v>4</c:v>
                </c:pt>
                <c:pt idx="1295">
                  <c:v>4</c:v>
                </c:pt>
                <c:pt idx="1296">
                  <c:v>5</c:v>
                </c:pt>
                <c:pt idx="1297">
                  <c:v>4</c:v>
                </c:pt>
                <c:pt idx="1298">
                  <c:v>4</c:v>
                </c:pt>
                <c:pt idx="1299">
                  <c:v>5</c:v>
                </c:pt>
                <c:pt idx="1300">
                  <c:v>4</c:v>
                </c:pt>
                <c:pt idx="1301">
                  <c:v>4</c:v>
                </c:pt>
                <c:pt idx="1302">
                  <c:v>4</c:v>
                </c:pt>
                <c:pt idx="1303">
                  <c:v>5</c:v>
                </c:pt>
                <c:pt idx="1304">
                  <c:v>5</c:v>
                </c:pt>
                <c:pt idx="1305">
                  <c:v>4</c:v>
                </c:pt>
                <c:pt idx="1306">
                  <c:v>4</c:v>
                </c:pt>
                <c:pt idx="1307">
                  <c:v>4</c:v>
                </c:pt>
                <c:pt idx="1308">
                  <c:v>3</c:v>
                </c:pt>
                <c:pt idx="1309">
                  <c:v>5</c:v>
                </c:pt>
                <c:pt idx="1310">
                  <c:v>5</c:v>
                </c:pt>
                <c:pt idx="1311">
                  <c:v>5</c:v>
                </c:pt>
                <c:pt idx="1312">
                  <c:v>5</c:v>
                </c:pt>
                <c:pt idx="1313">
                  <c:v>5</c:v>
                </c:pt>
                <c:pt idx="1314">
                  <c:v>4</c:v>
                </c:pt>
                <c:pt idx="1315">
                  <c:v>3</c:v>
                </c:pt>
                <c:pt idx="1316">
                  <c:v>3</c:v>
                </c:pt>
                <c:pt idx="1317">
                  <c:v>3</c:v>
                </c:pt>
                <c:pt idx="1318">
                  <c:v>4</c:v>
                </c:pt>
                <c:pt idx="1319">
                  <c:v>3</c:v>
                </c:pt>
                <c:pt idx="1320">
                  <c:v>4</c:v>
                </c:pt>
                <c:pt idx="1321">
                  <c:v>2</c:v>
                </c:pt>
                <c:pt idx="1322">
                  <c:v>2</c:v>
                </c:pt>
                <c:pt idx="1323">
                  <c:v>2</c:v>
                </c:pt>
                <c:pt idx="1324">
                  <c:v>3</c:v>
                </c:pt>
                <c:pt idx="1325">
                  <c:v>5</c:v>
                </c:pt>
                <c:pt idx="1326">
                  <c:v>5</c:v>
                </c:pt>
                <c:pt idx="1327">
                  <c:v>5</c:v>
                </c:pt>
                <c:pt idx="1328">
                  <c:v>5</c:v>
                </c:pt>
                <c:pt idx="1329">
                  <c:v>5</c:v>
                </c:pt>
                <c:pt idx="1330">
                  <c:v>4</c:v>
                </c:pt>
                <c:pt idx="1331">
                  <c:v>4</c:v>
                </c:pt>
                <c:pt idx="1332">
                  <c:v>3</c:v>
                </c:pt>
                <c:pt idx="1333">
                  <c:v>3</c:v>
                </c:pt>
                <c:pt idx="1334">
                  <c:v>3</c:v>
                </c:pt>
                <c:pt idx="1335">
                  <c:v>3</c:v>
                </c:pt>
                <c:pt idx="1336">
                  <c:v>2</c:v>
                </c:pt>
                <c:pt idx="1337">
                  <c:v>1</c:v>
                </c:pt>
                <c:pt idx="1338">
                  <c:v>1</c:v>
                </c:pt>
                <c:pt idx="1339">
                  <c:v>2</c:v>
                </c:pt>
                <c:pt idx="1340">
                  <c:v>2</c:v>
                </c:pt>
                <c:pt idx="1341">
                  <c:v>2</c:v>
                </c:pt>
                <c:pt idx="1342">
                  <c:v>2</c:v>
                </c:pt>
                <c:pt idx="1343">
                  <c:v>3</c:v>
                </c:pt>
                <c:pt idx="1344">
                  <c:v>3</c:v>
                </c:pt>
                <c:pt idx="1345">
                  <c:v>3</c:v>
                </c:pt>
                <c:pt idx="1346">
                  <c:v>3</c:v>
                </c:pt>
                <c:pt idx="1347">
                  <c:v>3</c:v>
                </c:pt>
                <c:pt idx="1348">
                  <c:v>3</c:v>
                </c:pt>
                <c:pt idx="1349">
                  <c:v>2</c:v>
                </c:pt>
                <c:pt idx="1350">
                  <c:v>3</c:v>
                </c:pt>
                <c:pt idx="1351">
                  <c:v>3</c:v>
                </c:pt>
                <c:pt idx="1352">
                  <c:v>4</c:v>
                </c:pt>
                <c:pt idx="1353">
                  <c:v>4</c:v>
                </c:pt>
                <c:pt idx="1354">
                  <c:v>4</c:v>
                </c:pt>
                <c:pt idx="1355">
                  <c:v>3</c:v>
                </c:pt>
                <c:pt idx="1356">
                  <c:v>3</c:v>
                </c:pt>
                <c:pt idx="1357">
                  <c:v>4</c:v>
                </c:pt>
                <c:pt idx="1358">
                  <c:v>3</c:v>
                </c:pt>
                <c:pt idx="1359">
                  <c:v>3</c:v>
                </c:pt>
                <c:pt idx="1360">
                  <c:v>3</c:v>
                </c:pt>
                <c:pt idx="1361">
                  <c:v>3</c:v>
                </c:pt>
                <c:pt idx="1362">
                  <c:v>2</c:v>
                </c:pt>
                <c:pt idx="1363">
                  <c:v>2</c:v>
                </c:pt>
                <c:pt idx="1364">
                  <c:v>1</c:v>
                </c:pt>
                <c:pt idx="1365">
                  <c:v>1</c:v>
                </c:pt>
                <c:pt idx="1366">
                  <c:v>1</c:v>
                </c:pt>
                <c:pt idx="1367">
                  <c:v>1</c:v>
                </c:pt>
                <c:pt idx="1368">
                  <c:v>2</c:v>
                </c:pt>
                <c:pt idx="1369">
                  <c:v>1</c:v>
                </c:pt>
                <c:pt idx="1370">
                  <c:v>1</c:v>
                </c:pt>
                <c:pt idx="1371">
                  <c:v>2</c:v>
                </c:pt>
                <c:pt idx="1372">
                  <c:v>2</c:v>
                </c:pt>
                <c:pt idx="1373">
                  <c:v>3</c:v>
                </c:pt>
                <c:pt idx="1374">
                  <c:v>3</c:v>
                </c:pt>
                <c:pt idx="1375">
                  <c:v>3</c:v>
                </c:pt>
                <c:pt idx="1376">
                  <c:v>3</c:v>
                </c:pt>
                <c:pt idx="1377">
                  <c:v>3</c:v>
                </c:pt>
                <c:pt idx="1378">
                  <c:v>3</c:v>
                </c:pt>
                <c:pt idx="1379">
                  <c:v>3</c:v>
                </c:pt>
                <c:pt idx="1380">
                  <c:v>3</c:v>
                </c:pt>
                <c:pt idx="1381">
                  <c:v>3</c:v>
                </c:pt>
                <c:pt idx="1382">
                  <c:v>3</c:v>
                </c:pt>
                <c:pt idx="1383">
                  <c:v>3</c:v>
                </c:pt>
                <c:pt idx="1384">
                  <c:v>3</c:v>
                </c:pt>
                <c:pt idx="1385">
                  <c:v>1</c:v>
                </c:pt>
                <c:pt idx="1386">
                  <c:v>1</c:v>
                </c:pt>
                <c:pt idx="1387">
                  <c:v>3</c:v>
                </c:pt>
                <c:pt idx="1388">
                  <c:v>3</c:v>
                </c:pt>
                <c:pt idx="1389">
                  <c:v>4</c:v>
                </c:pt>
                <c:pt idx="1390">
                  <c:v>5</c:v>
                </c:pt>
                <c:pt idx="1391">
                  <c:v>5</c:v>
                </c:pt>
                <c:pt idx="1392">
                  <c:v>6</c:v>
                </c:pt>
                <c:pt idx="1393">
                  <c:v>6</c:v>
                </c:pt>
                <c:pt idx="1394">
                  <c:v>6</c:v>
                </c:pt>
                <c:pt idx="1395">
                  <c:v>5</c:v>
                </c:pt>
                <c:pt idx="1396">
                  <c:v>5</c:v>
                </c:pt>
                <c:pt idx="1397">
                  <c:v>5</c:v>
                </c:pt>
                <c:pt idx="1398">
                  <c:v>5</c:v>
                </c:pt>
                <c:pt idx="1399">
                  <c:v>4</c:v>
                </c:pt>
                <c:pt idx="1400">
                  <c:v>4</c:v>
                </c:pt>
                <c:pt idx="1401">
                  <c:v>3</c:v>
                </c:pt>
                <c:pt idx="1402">
                  <c:v>2</c:v>
                </c:pt>
                <c:pt idx="1403">
                  <c:v>2</c:v>
                </c:pt>
                <c:pt idx="1404">
                  <c:v>2</c:v>
                </c:pt>
                <c:pt idx="1405">
                  <c:v>2</c:v>
                </c:pt>
                <c:pt idx="1406">
                  <c:v>2</c:v>
                </c:pt>
                <c:pt idx="1407">
                  <c:v>2</c:v>
                </c:pt>
                <c:pt idx="1408">
                  <c:v>2</c:v>
                </c:pt>
                <c:pt idx="1409">
                  <c:v>2</c:v>
                </c:pt>
                <c:pt idx="1410">
                  <c:v>2</c:v>
                </c:pt>
                <c:pt idx="1411">
                  <c:v>1</c:v>
                </c:pt>
                <c:pt idx="1412">
                  <c:v>1</c:v>
                </c:pt>
                <c:pt idx="1413">
                  <c:v>1</c:v>
                </c:pt>
                <c:pt idx="1414">
                  <c:v>1</c:v>
                </c:pt>
                <c:pt idx="1415">
                  <c:v>2</c:v>
                </c:pt>
                <c:pt idx="1416">
                  <c:v>2</c:v>
                </c:pt>
                <c:pt idx="1417">
                  <c:v>2</c:v>
                </c:pt>
                <c:pt idx="1418">
                  <c:v>2</c:v>
                </c:pt>
                <c:pt idx="1419">
                  <c:v>3</c:v>
                </c:pt>
                <c:pt idx="1420">
                  <c:v>3</c:v>
                </c:pt>
                <c:pt idx="1421">
                  <c:v>3</c:v>
                </c:pt>
                <c:pt idx="1422">
                  <c:v>3</c:v>
                </c:pt>
                <c:pt idx="1423">
                  <c:v>3</c:v>
                </c:pt>
                <c:pt idx="1424">
                  <c:v>3</c:v>
                </c:pt>
                <c:pt idx="1425">
                  <c:v>4</c:v>
                </c:pt>
                <c:pt idx="1426">
                  <c:v>4</c:v>
                </c:pt>
                <c:pt idx="1427">
                  <c:v>3</c:v>
                </c:pt>
                <c:pt idx="1428">
                  <c:v>3</c:v>
                </c:pt>
                <c:pt idx="1429">
                  <c:v>3</c:v>
                </c:pt>
                <c:pt idx="1430">
                  <c:v>3</c:v>
                </c:pt>
                <c:pt idx="1431">
                  <c:v>3</c:v>
                </c:pt>
                <c:pt idx="1432">
                  <c:v>3</c:v>
                </c:pt>
                <c:pt idx="1433">
                  <c:v>2</c:v>
                </c:pt>
                <c:pt idx="1434">
                  <c:v>3</c:v>
                </c:pt>
                <c:pt idx="1435">
                  <c:v>3</c:v>
                </c:pt>
                <c:pt idx="1436">
                  <c:v>3</c:v>
                </c:pt>
                <c:pt idx="1437">
                  <c:v>3</c:v>
                </c:pt>
                <c:pt idx="1438">
                  <c:v>3</c:v>
                </c:pt>
                <c:pt idx="1439">
                  <c:v>4</c:v>
                </c:pt>
                <c:pt idx="1440">
                  <c:v>4</c:v>
                </c:pt>
                <c:pt idx="1441">
                  <c:v>3</c:v>
                </c:pt>
                <c:pt idx="1442">
                  <c:v>3</c:v>
                </c:pt>
                <c:pt idx="1443">
                  <c:v>3</c:v>
                </c:pt>
                <c:pt idx="1444">
                  <c:v>3</c:v>
                </c:pt>
                <c:pt idx="1445">
                  <c:v>3</c:v>
                </c:pt>
                <c:pt idx="1446">
                  <c:v>3</c:v>
                </c:pt>
                <c:pt idx="1447">
                  <c:v>3</c:v>
                </c:pt>
                <c:pt idx="1448">
                  <c:v>3</c:v>
                </c:pt>
                <c:pt idx="1449">
                  <c:v>2</c:v>
                </c:pt>
                <c:pt idx="1450">
                  <c:v>2</c:v>
                </c:pt>
                <c:pt idx="1451">
                  <c:v>1</c:v>
                </c:pt>
                <c:pt idx="1452">
                  <c:v>1</c:v>
                </c:pt>
                <c:pt idx="1453">
                  <c:v>1</c:v>
                </c:pt>
                <c:pt idx="1454">
                  <c:v>1</c:v>
                </c:pt>
                <c:pt idx="1455">
                  <c:v>1</c:v>
                </c:pt>
                <c:pt idx="1456">
                  <c:v>2</c:v>
                </c:pt>
                <c:pt idx="1457">
                  <c:v>3</c:v>
                </c:pt>
                <c:pt idx="1458">
                  <c:v>2</c:v>
                </c:pt>
                <c:pt idx="1459">
                  <c:v>2</c:v>
                </c:pt>
                <c:pt idx="1460">
                  <c:v>2</c:v>
                </c:pt>
                <c:pt idx="1461">
                  <c:v>2</c:v>
                </c:pt>
                <c:pt idx="1462">
                  <c:v>2</c:v>
                </c:pt>
                <c:pt idx="1463">
                  <c:v>3</c:v>
                </c:pt>
                <c:pt idx="1464">
                  <c:v>3</c:v>
                </c:pt>
                <c:pt idx="1465">
                  <c:v>3</c:v>
                </c:pt>
                <c:pt idx="1466">
                  <c:v>3</c:v>
                </c:pt>
                <c:pt idx="1467">
                  <c:v>3</c:v>
                </c:pt>
                <c:pt idx="1468">
                  <c:v>2</c:v>
                </c:pt>
                <c:pt idx="1469">
                  <c:v>1</c:v>
                </c:pt>
                <c:pt idx="1470">
                  <c:v>2</c:v>
                </c:pt>
                <c:pt idx="1471">
                  <c:v>3</c:v>
                </c:pt>
                <c:pt idx="1472">
                  <c:v>3</c:v>
                </c:pt>
                <c:pt idx="1473">
                  <c:v>3</c:v>
                </c:pt>
                <c:pt idx="1474">
                  <c:v>4</c:v>
                </c:pt>
                <c:pt idx="1475">
                  <c:v>3</c:v>
                </c:pt>
                <c:pt idx="1476">
                  <c:v>4</c:v>
                </c:pt>
                <c:pt idx="1477">
                  <c:v>5</c:v>
                </c:pt>
                <c:pt idx="1478">
                  <c:v>5</c:v>
                </c:pt>
                <c:pt idx="1479">
                  <c:v>5</c:v>
                </c:pt>
                <c:pt idx="1480">
                  <c:v>5</c:v>
                </c:pt>
                <c:pt idx="1481">
                  <c:v>5</c:v>
                </c:pt>
                <c:pt idx="1482">
                  <c:v>6</c:v>
                </c:pt>
                <c:pt idx="1483">
                  <c:v>6</c:v>
                </c:pt>
                <c:pt idx="1484">
                  <c:v>6</c:v>
                </c:pt>
                <c:pt idx="1485">
                  <c:v>6</c:v>
                </c:pt>
                <c:pt idx="1486">
                  <c:v>6</c:v>
                </c:pt>
                <c:pt idx="1487">
                  <c:v>8</c:v>
                </c:pt>
                <c:pt idx="1488">
                  <c:v>7</c:v>
                </c:pt>
                <c:pt idx="1489">
                  <c:v>7</c:v>
                </c:pt>
                <c:pt idx="1490">
                  <c:v>8</c:v>
                </c:pt>
                <c:pt idx="1491">
                  <c:v>8</c:v>
                </c:pt>
                <c:pt idx="1492">
                  <c:v>8</c:v>
                </c:pt>
                <c:pt idx="1493">
                  <c:v>7</c:v>
                </c:pt>
                <c:pt idx="1494">
                  <c:v>6</c:v>
                </c:pt>
                <c:pt idx="1495">
                  <c:v>5</c:v>
                </c:pt>
                <c:pt idx="1496">
                  <c:v>5</c:v>
                </c:pt>
                <c:pt idx="1497">
                  <c:v>5</c:v>
                </c:pt>
                <c:pt idx="1498">
                  <c:v>5</c:v>
                </c:pt>
                <c:pt idx="1499">
                  <c:v>4</c:v>
                </c:pt>
                <c:pt idx="1500">
                  <c:v>4</c:v>
                </c:pt>
                <c:pt idx="1501">
                  <c:v>5</c:v>
                </c:pt>
                <c:pt idx="1502">
                  <c:v>4</c:v>
                </c:pt>
                <c:pt idx="1503">
                  <c:v>4</c:v>
                </c:pt>
                <c:pt idx="1504">
                  <c:v>4</c:v>
                </c:pt>
                <c:pt idx="1505">
                  <c:v>4</c:v>
                </c:pt>
                <c:pt idx="1506">
                  <c:v>6</c:v>
                </c:pt>
                <c:pt idx="1507">
                  <c:v>6</c:v>
                </c:pt>
                <c:pt idx="1508">
                  <c:v>6</c:v>
                </c:pt>
                <c:pt idx="1509">
                  <c:v>7</c:v>
                </c:pt>
                <c:pt idx="1510">
                  <c:v>6</c:v>
                </c:pt>
                <c:pt idx="1511">
                  <c:v>6</c:v>
                </c:pt>
                <c:pt idx="1512">
                  <c:v>7</c:v>
                </c:pt>
                <c:pt idx="1513">
                  <c:v>7</c:v>
                </c:pt>
                <c:pt idx="1514">
                  <c:v>7</c:v>
                </c:pt>
                <c:pt idx="1515">
                  <c:v>6</c:v>
                </c:pt>
                <c:pt idx="1516">
                  <c:v>6</c:v>
                </c:pt>
                <c:pt idx="1517">
                  <c:v>6</c:v>
                </c:pt>
                <c:pt idx="1518">
                  <c:v>5</c:v>
                </c:pt>
                <c:pt idx="1519">
                  <c:v>5</c:v>
                </c:pt>
                <c:pt idx="1520">
                  <c:v>5</c:v>
                </c:pt>
                <c:pt idx="1521">
                  <c:v>4</c:v>
                </c:pt>
                <c:pt idx="1522">
                  <c:v>5</c:v>
                </c:pt>
                <c:pt idx="1523">
                  <c:v>5</c:v>
                </c:pt>
                <c:pt idx="1524">
                  <c:v>6</c:v>
                </c:pt>
                <c:pt idx="1525">
                  <c:v>5</c:v>
                </c:pt>
                <c:pt idx="1526">
                  <c:v>5</c:v>
                </c:pt>
                <c:pt idx="1527">
                  <c:v>5</c:v>
                </c:pt>
                <c:pt idx="1528">
                  <c:v>6</c:v>
                </c:pt>
                <c:pt idx="1529">
                  <c:v>6</c:v>
                </c:pt>
                <c:pt idx="1530">
                  <c:v>4</c:v>
                </c:pt>
                <c:pt idx="1531">
                  <c:v>5</c:v>
                </c:pt>
                <c:pt idx="1532">
                  <c:v>5</c:v>
                </c:pt>
                <c:pt idx="1533">
                  <c:v>5</c:v>
                </c:pt>
                <c:pt idx="1534">
                  <c:v>4</c:v>
                </c:pt>
                <c:pt idx="1535">
                  <c:v>4</c:v>
                </c:pt>
                <c:pt idx="1536">
                  <c:v>3</c:v>
                </c:pt>
                <c:pt idx="1537">
                  <c:v>4</c:v>
                </c:pt>
                <c:pt idx="1538">
                  <c:v>4</c:v>
                </c:pt>
                <c:pt idx="1539">
                  <c:v>3</c:v>
                </c:pt>
                <c:pt idx="1540">
                  <c:v>2</c:v>
                </c:pt>
                <c:pt idx="1541">
                  <c:v>3</c:v>
                </c:pt>
                <c:pt idx="1542">
                  <c:v>3</c:v>
                </c:pt>
                <c:pt idx="1543">
                  <c:v>2</c:v>
                </c:pt>
                <c:pt idx="1544">
                  <c:v>2</c:v>
                </c:pt>
                <c:pt idx="1545">
                  <c:v>2</c:v>
                </c:pt>
                <c:pt idx="1546">
                  <c:v>2</c:v>
                </c:pt>
                <c:pt idx="1547">
                  <c:v>2</c:v>
                </c:pt>
                <c:pt idx="1548">
                  <c:v>2</c:v>
                </c:pt>
                <c:pt idx="1549">
                  <c:v>2</c:v>
                </c:pt>
                <c:pt idx="1550">
                  <c:v>2</c:v>
                </c:pt>
                <c:pt idx="1551">
                  <c:v>2</c:v>
                </c:pt>
                <c:pt idx="1552">
                  <c:v>2</c:v>
                </c:pt>
                <c:pt idx="1553">
                  <c:v>1</c:v>
                </c:pt>
                <c:pt idx="1554">
                  <c:v>2</c:v>
                </c:pt>
                <c:pt idx="1555">
                  <c:v>2</c:v>
                </c:pt>
                <c:pt idx="1556">
                  <c:v>2</c:v>
                </c:pt>
                <c:pt idx="1557">
                  <c:v>2</c:v>
                </c:pt>
                <c:pt idx="1558">
                  <c:v>2</c:v>
                </c:pt>
                <c:pt idx="1559">
                  <c:v>2</c:v>
                </c:pt>
                <c:pt idx="1560">
                  <c:v>2</c:v>
                </c:pt>
                <c:pt idx="1561">
                  <c:v>2</c:v>
                </c:pt>
                <c:pt idx="1562">
                  <c:v>2</c:v>
                </c:pt>
                <c:pt idx="1563">
                  <c:v>2</c:v>
                </c:pt>
                <c:pt idx="1564">
                  <c:v>2</c:v>
                </c:pt>
                <c:pt idx="1565">
                  <c:v>2</c:v>
                </c:pt>
                <c:pt idx="1566">
                  <c:v>1</c:v>
                </c:pt>
                <c:pt idx="1567">
                  <c:v>1</c:v>
                </c:pt>
                <c:pt idx="1568">
                  <c:v>2</c:v>
                </c:pt>
                <c:pt idx="1569">
                  <c:v>2</c:v>
                </c:pt>
                <c:pt idx="1570">
                  <c:v>2</c:v>
                </c:pt>
                <c:pt idx="1571">
                  <c:v>3</c:v>
                </c:pt>
                <c:pt idx="1572">
                  <c:v>3</c:v>
                </c:pt>
                <c:pt idx="1573">
                  <c:v>4</c:v>
                </c:pt>
                <c:pt idx="1574">
                  <c:v>5</c:v>
                </c:pt>
                <c:pt idx="1575">
                  <c:v>5</c:v>
                </c:pt>
                <c:pt idx="1576">
                  <c:v>5</c:v>
                </c:pt>
                <c:pt idx="1577">
                  <c:v>6</c:v>
                </c:pt>
                <c:pt idx="1578">
                  <c:v>6</c:v>
                </c:pt>
                <c:pt idx="1579">
                  <c:v>7</c:v>
                </c:pt>
                <c:pt idx="1580">
                  <c:v>7</c:v>
                </c:pt>
                <c:pt idx="1581">
                  <c:v>7</c:v>
                </c:pt>
                <c:pt idx="1582">
                  <c:v>7</c:v>
                </c:pt>
                <c:pt idx="1583">
                  <c:v>6</c:v>
                </c:pt>
                <c:pt idx="1584">
                  <c:v>6</c:v>
                </c:pt>
                <c:pt idx="1585">
                  <c:v>5</c:v>
                </c:pt>
                <c:pt idx="1586">
                  <c:v>5</c:v>
                </c:pt>
                <c:pt idx="1587">
                  <c:v>6</c:v>
                </c:pt>
                <c:pt idx="1588">
                  <c:v>7</c:v>
                </c:pt>
                <c:pt idx="1589">
                  <c:v>7</c:v>
                </c:pt>
                <c:pt idx="1590">
                  <c:v>7</c:v>
                </c:pt>
                <c:pt idx="1591">
                  <c:v>6</c:v>
                </c:pt>
                <c:pt idx="1592">
                  <c:v>5</c:v>
                </c:pt>
                <c:pt idx="1593">
                  <c:v>5</c:v>
                </c:pt>
                <c:pt idx="1594">
                  <c:v>5</c:v>
                </c:pt>
                <c:pt idx="1595">
                  <c:v>6</c:v>
                </c:pt>
                <c:pt idx="1596">
                  <c:v>7</c:v>
                </c:pt>
                <c:pt idx="1597">
                  <c:v>8</c:v>
                </c:pt>
                <c:pt idx="1598">
                  <c:v>7</c:v>
                </c:pt>
                <c:pt idx="1599">
                  <c:v>7</c:v>
                </c:pt>
                <c:pt idx="1600">
                  <c:v>8</c:v>
                </c:pt>
                <c:pt idx="1601">
                  <c:v>6</c:v>
                </c:pt>
                <c:pt idx="1602">
                  <c:v>6</c:v>
                </c:pt>
                <c:pt idx="1603">
                  <c:v>9</c:v>
                </c:pt>
                <c:pt idx="1604">
                  <c:v>9</c:v>
                </c:pt>
                <c:pt idx="1605">
                  <c:v>9</c:v>
                </c:pt>
                <c:pt idx="1606">
                  <c:v>9</c:v>
                </c:pt>
                <c:pt idx="1607">
                  <c:v>8</c:v>
                </c:pt>
                <c:pt idx="1608">
                  <c:v>7</c:v>
                </c:pt>
                <c:pt idx="1609">
                  <c:v>7</c:v>
                </c:pt>
                <c:pt idx="1610">
                  <c:v>7</c:v>
                </c:pt>
                <c:pt idx="1611">
                  <c:v>7</c:v>
                </c:pt>
                <c:pt idx="1612">
                  <c:v>5</c:v>
                </c:pt>
                <c:pt idx="1613">
                  <c:v>5</c:v>
                </c:pt>
                <c:pt idx="1614">
                  <c:v>5</c:v>
                </c:pt>
                <c:pt idx="1615">
                  <c:v>2</c:v>
                </c:pt>
                <c:pt idx="1616">
                  <c:v>3</c:v>
                </c:pt>
                <c:pt idx="1617">
                  <c:v>3</c:v>
                </c:pt>
                <c:pt idx="1618">
                  <c:v>4</c:v>
                </c:pt>
                <c:pt idx="1619">
                  <c:v>5</c:v>
                </c:pt>
                <c:pt idx="1620">
                  <c:v>6</c:v>
                </c:pt>
                <c:pt idx="1621">
                  <c:v>6</c:v>
                </c:pt>
                <c:pt idx="1622">
                  <c:v>6</c:v>
                </c:pt>
                <c:pt idx="1623">
                  <c:v>6</c:v>
                </c:pt>
                <c:pt idx="1624">
                  <c:v>7</c:v>
                </c:pt>
                <c:pt idx="1625">
                  <c:v>8</c:v>
                </c:pt>
                <c:pt idx="1626">
                  <c:v>8</c:v>
                </c:pt>
                <c:pt idx="1627">
                  <c:v>8</c:v>
                </c:pt>
                <c:pt idx="1628">
                  <c:v>7</c:v>
                </c:pt>
                <c:pt idx="1629">
                  <c:v>7</c:v>
                </c:pt>
                <c:pt idx="1630">
                  <c:v>6</c:v>
                </c:pt>
                <c:pt idx="1631">
                  <c:v>5</c:v>
                </c:pt>
                <c:pt idx="1632">
                  <c:v>4</c:v>
                </c:pt>
                <c:pt idx="1633">
                  <c:v>4</c:v>
                </c:pt>
                <c:pt idx="1634">
                  <c:v>4</c:v>
                </c:pt>
                <c:pt idx="1635">
                  <c:v>4</c:v>
                </c:pt>
                <c:pt idx="1636">
                  <c:v>3</c:v>
                </c:pt>
                <c:pt idx="1637">
                  <c:v>2</c:v>
                </c:pt>
                <c:pt idx="1638">
                  <c:v>1</c:v>
                </c:pt>
                <c:pt idx="1639">
                  <c:v>1</c:v>
                </c:pt>
                <c:pt idx="1640">
                  <c:v>1</c:v>
                </c:pt>
                <c:pt idx="1641">
                  <c:v>1</c:v>
                </c:pt>
                <c:pt idx="1642">
                  <c:v>2</c:v>
                </c:pt>
                <c:pt idx="1643">
                  <c:v>2</c:v>
                </c:pt>
                <c:pt idx="1644">
                  <c:v>2</c:v>
                </c:pt>
                <c:pt idx="1645">
                  <c:v>2</c:v>
                </c:pt>
                <c:pt idx="1646">
                  <c:v>3</c:v>
                </c:pt>
                <c:pt idx="1647">
                  <c:v>3</c:v>
                </c:pt>
                <c:pt idx="1648">
                  <c:v>4</c:v>
                </c:pt>
                <c:pt idx="1649">
                  <c:v>4</c:v>
                </c:pt>
                <c:pt idx="1650">
                  <c:v>4</c:v>
                </c:pt>
                <c:pt idx="1651">
                  <c:v>4</c:v>
                </c:pt>
                <c:pt idx="1652">
                  <c:v>4</c:v>
                </c:pt>
                <c:pt idx="1653">
                  <c:v>4</c:v>
                </c:pt>
                <c:pt idx="1654">
                  <c:v>3</c:v>
                </c:pt>
                <c:pt idx="1655">
                  <c:v>3</c:v>
                </c:pt>
                <c:pt idx="1656">
                  <c:v>4</c:v>
                </c:pt>
                <c:pt idx="1657">
                  <c:v>4</c:v>
                </c:pt>
                <c:pt idx="1658">
                  <c:v>5</c:v>
                </c:pt>
                <c:pt idx="1659">
                  <c:v>6</c:v>
                </c:pt>
                <c:pt idx="1660">
                  <c:v>6</c:v>
                </c:pt>
                <c:pt idx="1661">
                  <c:v>6</c:v>
                </c:pt>
                <c:pt idx="1662">
                  <c:v>6</c:v>
                </c:pt>
                <c:pt idx="1663">
                  <c:v>6</c:v>
                </c:pt>
                <c:pt idx="1664">
                  <c:v>6</c:v>
                </c:pt>
                <c:pt idx="1665">
                  <c:v>6</c:v>
                </c:pt>
                <c:pt idx="1666">
                  <c:v>6</c:v>
                </c:pt>
                <c:pt idx="1667">
                  <c:v>6</c:v>
                </c:pt>
                <c:pt idx="1668">
                  <c:v>5</c:v>
                </c:pt>
                <c:pt idx="1669">
                  <c:v>6</c:v>
                </c:pt>
                <c:pt idx="1670">
                  <c:v>4</c:v>
                </c:pt>
                <c:pt idx="1671">
                  <c:v>4</c:v>
                </c:pt>
                <c:pt idx="1672">
                  <c:v>5</c:v>
                </c:pt>
                <c:pt idx="1673">
                  <c:v>6</c:v>
                </c:pt>
                <c:pt idx="1674">
                  <c:v>6</c:v>
                </c:pt>
                <c:pt idx="1675">
                  <c:v>6</c:v>
                </c:pt>
                <c:pt idx="1676">
                  <c:v>8</c:v>
                </c:pt>
                <c:pt idx="1677">
                  <c:v>6</c:v>
                </c:pt>
                <c:pt idx="1678">
                  <c:v>6</c:v>
                </c:pt>
                <c:pt idx="1679">
                  <c:v>6</c:v>
                </c:pt>
                <c:pt idx="1680">
                  <c:v>7</c:v>
                </c:pt>
                <c:pt idx="1681">
                  <c:v>8</c:v>
                </c:pt>
                <c:pt idx="1682">
                  <c:v>9</c:v>
                </c:pt>
                <c:pt idx="1683">
                  <c:v>8</c:v>
                </c:pt>
                <c:pt idx="1684">
                  <c:v>7</c:v>
                </c:pt>
                <c:pt idx="1685">
                  <c:v>7</c:v>
                </c:pt>
                <c:pt idx="1686">
                  <c:v>7</c:v>
                </c:pt>
                <c:pt idx="1687">
                  <c:v>7</c:v>
                </c:pt>
                <c:pt idx="1688">
                  <c:v>5</c:v>
                </c:pt>
                <c:pt idx="1689">
                  <c:v>4</c:v>
                </c:pt>
                <c:pt idx="1690">
                  <c:v>4</c:v>
                </c:pt>
                <c:pt idx="1691">
                  <c:v>4</c:v>
                </c:pt>
                <c:pt idx="1692">
                  <c:v>2</c:v>
                </c:pt>
                <c:pt idx="1693">
                  <c:v>1</c:v>
                </c:pt>
                <c:pt idx="1694">
                  <c:v>2</c:v>
                </c:pt>
                <c:pt idx="1695">
                  <c:v>3</c:v>
                </c:pt>
                <c:pt idx="1696">
                  <c:v>3</c:v>
                </c:pt>
                <c:pt idx="1697">
                  <c:v>3</c:v>
                </c:pt>
                <c:pt idx="1698">
                  <c:v>3</c:v>
                </c:pt>
                <c:pt idx="1699">
                  <c:v>3</c:v>
                </c:pt>
                <c:pt idx="1700">
                  <c:v>3</c:v>
                </c:pt>
                <c:pt idx="1701">
                  <c:v>3</c:v>
                </c:pt>
                <c:pt idx="1702">
                  <c:v>3</c:v>
                </c:pt>
                <c:pt idx="1703">
                  <c:v>3</c:v>
                </c:pt>
                <c:pt idx="1704">
                  <c:v>3</c:v>
                </c:pt>
                <c:pt idx="1705">
                  <c:v>3</c:v>
                </c:pt>
                <c:pt idx="1706">
                  <c:v>1</c:v>
                </c:pt>
                <c:pt idx="1707">
                  <c:v>1</c:v>
                </c:pt>
                <c:pt idx="1708">
                  <c:v>1</c:v>
                </c:pt>
                <c:pt idx="1709">
                  <c:v>1</c:v>
                </c:pt>
                <c:pt idx="1710">
                  <c:v>2</c:v>
                </c:pt>
                <c:pt idx="1711">
                  <c:v>3</c:v>
                </c:pt>
                <c:pt idx="1712">
                  <c:v>2</c:v>
                </c:pt>
                <c:pt idx="1713">
                  <c:v>2</c:v>
                </c:pt>
                <c:pt idx="1714">
                  <c:v>2</c:v>
                </c:pt>
                <c:pt idx="1715">
                  <c:v>2</c:v>
                </c:pt>
                <c:pt idx="1716">
                  <c:v>2</c:v>
                </c:pt>
                <c:pt idx="1717">
                  <c:v>3</c:v>
                </c:pt>
                <c:pt idx="1718">
                  <c:v>4</c:v>
                </c:pt>
                <c:pt idx="1719">
                  <c:v>4</c:v>
                </c:pt>
                <c:pt idx="1720">
                  <c:v>5</c:v>
                </c:pt>
                <c:pt idx="1721">
                  <c:v>5</c:v>
                </c:pt>
                <c:pt idx="1722">
                  <c:v>5</c:v>
                </c:pt>
                <c:pt idx="1723">
                  <c:v>4</c:v>
                </c:pt>
                <c:pt idx="1724">
                  <c:v>5</c:v>
                </c:pt>
                <c:pt idx="1725">
                  <c:v>5</c:v>
                </c:pt>
                <c:pt idx="1726">
                  <c:v>5</c:v>
                </c:pt>
                <c:pt idx="1727">
                  <c:v>5</c:v>
                </c:pt>
                <c:pt idx="1728">
                  <c:v>4</c:v>
                </c:pt>
                <c:pt idx="1729">
                  <c:v>3</c:v>
                </c:pt>
                <c:pt idx="1730">
                  <c:v>2</c:v>
                </c:pt>
                <c:pt idx="1731">
                  <c:v>2</c:v>
                </c:pt>
                <c:pt idx="1732">
                  <c:v>1</c:v>
                </c:pt>
                <c:pt idx="1733">
                  <c:v>1</c:v>
                </c:pt>
                <c:pt idx="1734">
                  <c:v>1</c:v>
                </c:pt>
                <c:pt idx="1735">
                  <c:v>2</c:v>
                </c:pt>
                <c:pt idx="1736">
                  <c:v>1</c:v>
                </c:pt>
                <c:pt idx="1737">
                  <c:v>2</c:v>
                </c:pt>
                <c:pt idx="1738">
                  <c:v>2</c:v>
                </c:pt>
                <c:pt idx="1739">
                  <c:v>3</c:v>
                </c:pt>
                <c:pt idx="1740">
                  <c:v>3</c:v>
                </c:pt>
                <c:pt idx="1741">
                  <c:v>4</c:v>
                </c:pt>
                <c:pt idx="1742">
                  <c:v>5</c:v>
                </c:pt>
                <c:pt idx="1743">
                  <c:v>5</c:v>
                </c:pt>
                <c:pt idx="1744">
                  <c:v>6</c:v>
                </c:pt>
                <c:pt idx="1745">
                  <c:v>6</c:v>
                </c:pt>
                <c:pt idx="1746">
                  <c:v>6</c:v>
                </c:pt>
                <c:pt idx="1747">
                  <c:v>5</c:v>
                </c:pt>
                <c:pt idx="1748">
                  <c:v>5</c:v>
                </c:pt>
                <c:pt idx="1749">
                  <c:v>5</c:v>
                </c:pt>
                <c:pt idx="1750">
                  <c:v>5</c:v>
                </c:pt>
                <c:pt idx="1751">
                  <c:v>4</c:v>
                </c:pt>
                <c:pt idx="1752">
                  <c:v>4</c:v>
                </c:pt>
                <c:pt idx="1753">
                  <c:v>4</c:v>
                </c:pt>
                <c:pt idx="1754">
                  <c:v>3</c:v>
                </c:pt>
                <c:pt idx="1755">
                  <c:v>4</c:v>
                </c:pt>
                <c:pt idx="1756">
                  <c:v>3</c:v>
                </c:pt>
                <c:pt idx="1757">
                  <c:v>3</c:v>
                </c:pt>
                <c:pt idx="1758">
                  <c:v>3</c:v>
                </c:pt>
                <c:pt idx="1759">
                  <c:v>2</c:v>
                </c:pt>
                <c:pt idx="1760">
                  <c:v>2</c:v>
                </c:pt>
                <c:pt idx="1761">
                  <c:v>2</c:v>
                </c:pt>
                <c:pt idx="1762">
                  <c:v>2</c:v>
                </c:pt>
                <c:pt idx="1763">
                  <c:v>2</c:v>
                </c:pt>
                <c:pt idx="1764">
                  <c:v>2</c:v>
                </c:pt>
                <c:pt idx="1765">
                  <c:v>3</c:v>
                </c:pt>
                <c:pt idx="1766">
                  <c:v>3</c:v>
                </c:pt>
                <c:pt idx="1767">
                  <c:v>2</c:v>
                </c:pt>
                <c:pt idx="1768">
                  <c:v>3</c:v>
                </c:pt>
                <c:pt idx="1769">
                  <c:v>4</c:v>
                </c:pt>
                <c:pt idx="1770">
                  <c:v>5</c:v>
                </c:pt>
                <c:pt idx="1771">
                  <c:v>6</c:v>
                </c:pt>
                <c:pt idx="1772">
                  <c:v>7</c:v>
                </c:pt>
                <c:pt idx="1773">
                  <c:v>8</c:v>
                </c:pt>
                <c:pt idx="1774">
                  <c:v>8</c:v>
                </c:pt>
                <c:pt idx="1775">
                  <c:v>8</c:v>
                </c:pt>
                <c:pt idx="1776">
                  <c:v>9</c:v>
                </c:pt>
                <c:pt idx="1777">
                  <c:v>8</c:v>
                </c:pt>
                <c:pt idx="1778">
                  <c:v>7</c:v>
                </c:pt>
                <c:pt idx="1779">
                  <c:v>7</c:v>
                </c:pt>
                <c:pt idx="1780">
                  <c:v>7</c:v>
                </c:pt>
                <c:pt idx="1781">
                  <c:v>7</c:v>
                </c:pt>
                <c:pt idx="1782">
                  <c:v>6</c:v>
                </c:pt>
                <c:pt idx="1783">
                  <c:v>5</c:v>
                </c:pt>
                <c:pt idx="1784">
                  <c:v>6</c:v>
                </c:pt>
                <c:pt idx="1785">
                  <c:v>5</c:v>
                </c:pt>
                <c:pt idx="1786">
                  <c:v>6</c:v>
                </c:pt>
                <c:pt idx="1787">
                  <c:v>6</c:v>
                </c:pt>
                <c:pt idx="1788">
                  <c:v>6</c:v>
                </c:pt>
                <c:pt idx="1789">
                  <c:v>6</c:v>
                </c:pt>
                <c:pt idx="1790">
                  <c:v>6</c:v>
                </c:pt>
                <c:pt idx="1791">
                  <c:v>6</c:v>
                </c:pt>
                <c:pt idx="1792">
                  <c:v>6</c:v>
                </c:pt>
                <c:pt idx="1793">
                  <c:v>5</c:v>
                </c:pt>
                <c:pt idx="1794">
                  <c:v>4</c:v>
                </c:pt>
                <c:pt idx="1795">
                  <c:v>4</c:v>
                </c:pt>
                <c:pt idx="1796">
                  <c:v>2</c:v>
                </c:pt>
                <c:pt idx="1797">
                  <c:v>2</c:v>
                </c:pt>
                <c:pt idx="1798">
                  <c:v>1</c:v>
                </c:pt>
                <c:pt idx="1799">
                  <c:v>1</c:v>
                </c:pt>
                <c:pt idx="1800">
                  <c:v>1</c:v>
                </c:pt>
                <c:pt idx="1801">
                  <c:v>1</c:v>
                </c:pt>
                <c:pt idx="1802">
                  <c:v>1</c:v>
                </c:pt>
                <c:pt idx="1803">
                  <c:v>1</c:v>
                </c:pt>
                <c:pt idx="1804">
                  <c:v>1</c:v>
                </c:pt>
                <c:pt idx="1805">
                  <c:v>1</c:v>
                </c:pt>
                <c:pt idx="1806">
                  <c:v>1</c:v>
                </c:pt>
                <c:pt idx="1807">
                  <c:v>1</c:v>
                </c:pt>
                <c:pt idx="1808">
                  <c:v>1</c:v>
                </c:pt>
                <c:pt idx="1809">
                  <c:v>1</c:v>
                </c:pt>
                <c:pt idx="1810">
                  <c:v>1</c:v>
                </c:pt>
                <c:pt idx="1811">
                  <c:v>1</c:v>
                </c:pt>
                <c:pt idx="1812">
                  <c:v>2</c:v>
                </c:pt>
                <c:pt idx="1813">
                  <c:v>3</c:v>
                </c:pt>
                <c:pt idx="1814">
                  <c:v>3</c:v>
                </c:pt>
                <c:pt idx="1815">
                  <c:v>3</c:v>
                </c:pt>
                <c:pt idx="1816">
                  <c:v>3</c:v>
                </c:pt>
                <c:pt idx="1817">
                  <c:v>4</c:v>
                </c:pt>
                <c:pt idx="1818">
                  <c:v>4</c:v>
                </c:pt>
                <c:pt idx="1819">
                  <c:v>4</c:v>
                </c:pt>
                <c:pt idx="1820">
                  <c:v>4</c:v>
                </c:pt>
                <c:pt idx="1821">
                  <c:v>5</c:v>
                </c:pt>
                <c:pt idx="1822">
                  <c:v>5</c:v>
                </c:pt>
                <c:pt idx="1823">
                  <c:v>6</c:v>
                </c:pt>
                <c:pt idx="1824">
                  <c:v>4</c:v>
                </c:pt>
                <c:pt idx="1825">
                  <c:v>3</c:v>
                </c:pt>
                <c:pt idx="1826">
                  <c:v>3</c:v>
                </c:pt>
                <c:pt idx="1827">
                  <c:v>3</c:v>
                </c:pt>
                <c:pt idx="1828">
                  <c:v>4</c:v>
                </c:pt>
                <c:pt idx="1829">
                  <c:v>3</c:v>
                </c:pt>
                <c:pt idx="1830">
                  <c:v>4</c:v>
                </c:pt>
                <c:pt idx="1831">
                  <c:v>4</c:v>
                </c:pt>
                <c:pt idx="1832">
                  <c:v>4</c:v>
                </c:pt>
                <c:pt idx="1833">
                  <c:v>4</c:v>
                </c:pt>
                <c:pt idx="1834">
                  <c:v>4</c:v>
                </c:pt>
                <c:pt idx="1835">
                  <c:v>3</c:v>
                </c:pt>
                <c:pt idx="1836">
                  <c:v>3</c:v>
                </c:pt>
                <c:pt idx="1837">
                  <c:v>3</c:v>
                </c:pt>
                <c:pt idx="1838">
                  <c:v>3</c:v>
                </c:pt>
                <c:pt idx="1839">
                  <c:v>3</c:v>
                </c:pt>
                <c:pt idx="1840">
                  <c:v>2</c:v>
                </c:pt>
                <c:pt idx="1841">
                  <c:v>2</c:v>
                </c:pt>
                <c:pt idx="1842">
                  <c:v>1</c:v>
                </c:pt>
                <c:pt idx="1843">
                  <c:v>1</c:v>
                </c:pt>
                <c:pt idx="1844">
                  <c:v>1</c:v>
                </c:pt>
                <c:pt idx="1845">
                  <c:v>1</c:v>
                </c:pt>
                <c:pt idx="1846">
                  <c:v>1</c:v>
                </c:pt>
                <c:pt idx="1847">
                  <c:v>1</c:v>
                </c:pt>
                <c:pt idx="1848">
                  <c:v>2</c:v>
                </c:pt>
                <c:pt idx="1849">
                  <c:v>3</c:v>
                </c:pt>
                <c:pt idx="1850">
                  <c:v>3</c:v>
                </c:pt>
                <c:pt idx="1851">
                  <c:v>3</c:v>
                </c:pt>
                <c:pt idx="1852">
                  <c:v>3</c:v>
                </c:pt>
                <c:pt idx="1853">
                  <c:v>3</c:v>
                </c:pt>
                <c:pt idx="1854">
                  <c:v>3</c:v>
                </c:pt>
                <c:pt idx="1855">
                  <c:v>3</c:v>
                </c:pt>
                <c:pt idx="1856">
                  <c:v>3</c:v>
                </c:pt>
                <c:pt idx="1857">
                  <c:v>2</c:v>
                </c:pt>
                <c:pt idx="1858">
                  <c:v>2</c:v>
                </c:pt>
                <c:pt idx="1859">
                  <c:v>3</c:v>
                </c:pt>
                <c:pt idx="1860">
                  <c:v>2</c:v>
                </c:pt>
                <c:pt idx="1861">
                  <c:v>1</c:v>
                </c:pt>
                <c:pt idx="1862">
                  <c:v>2</c:v>
                </c:pt>
                <c:pt idx="1863">
                  <c:v>3</c:v>
                </c:pt>
                <c:pt idx="1864">
                  <c:v>3</c:v>
                </c:pt>
                <c:pt idx="1865">
                  <c:v>3</c:v>
                </c:pt>
                <c:pt idx="1866">
                  <c:v>3</c:v>
                </c:pt>
                <c:pt idx="1867">
                  <c:v>3</c:v>
                </c:pt>
                <c:pt idx="1868">
                  <c:v>3</c:v>
                </c:pt>
                <c:pt idx="1869">
                  <c:v>3</c:v>
                </c:pt>
                <c:pt idx="1870">
                  <c:v>3</c:v>
                </c:pt>
                <c:pt idx="1871">
                  <c:v>2</c:v>
                </c:pt>
                <c:pt idx="1872">
                  <c:v>2</c:v>
                </c:pt>
                <c:pt idx="1873">
                  <c:v>2</c:v>
                </c:pt>
                <c:pt idx="1874">
                  <c:v>1</c:v>
                </c:pt>
                <c:pt idx="1875">
                  <c:v>1</c:v>
                </c:pt>
                <c:pt idx="1876">
                  <c:v>1</c:v>
                </c:pt>
                <c:pt idx="1877">
                  <c:v>1</c:v>
                </c:pt>
                <c:pt idx="1878">
                  <c:v>1</c:v>
                </c:pt>
                <c:pt idx="1879">
                  <c:v>2</c:v>
                </c:pt>
                <c:pt idx="1880">
                  <c:v>3</c:v>
                </c:pt>
                <c:pt idx="1881">
                  <c:v>3</c:v>
                </c:pt>
                <c:pt idx="1882">
                  <c:v>3</c:v>
                </c:pt>
                <c:pt idx="1883">
                  <c:v>2</c:v>
                </c:pt>
                <c:pt idx="1884">
                  <c:v>2</c:v>
                </c:pt>
                <c:pt idx="1885">
                  <c:v>2</c:v>
                </c:pt>
                <c:pt idx="1886">
                  <c:v>2</c:v>
                </c:pt>
                <c:pt idx="1887">
                  <c:v>2</c:v>
                </c:pt>
                <c:pt idx="1888">
                  <c:v>2</c:v>
                </c:pt>
                <c:pt idx="1889">
                  <c:v>2</c:v>
                </c:pt>
                <c:pt idx="1890">
                  <c:v>2</c:v>
                </c:pt>
                <c:pt idx="1891">
                  <c:v>1</c:v>
                </c:pt>
                <c:pt idx="1892">
                  <c:v>1</c:v>
                </c:pt>
                <c:pt idx="1893">
                  <c:v>2</c:v>
                </c:pt>
                <c:pt idx="1894">
                  <c:v>2</c:v>
                </c:pt>
                <c:pt idx="1895">
                  <c:v>2</c:v>
                </c:pt>
                <c:pt idx="1896">
                  <c:v>2</c:v>
                </c:pt>
                <c:pt idx="1897">
                  <c:v>2</c:v>
                </c:pt>
                <c:pt idx="1898">
                  <c:v>2</c:v>
                </c:pt>
                <c:pt idx="1899">
                  <c:v>2</c:v>
                </c:pt>
                <c:pt idx="1900">
                  <c:v>2</c:v>
                </c:pt>
                <c:pt idx="1901">
                  <c:v>2</c:v>
                </c:pt>
                <c:pt idx="1902">
                  <c:v>2</c:v>
                </c:pt>
                <c:pt idx="1903">
                  <c:v>2</c:v>
                </c:pt>
                <c:pt idx="1904">
                  <c:v>2</c:v>
                </c:pt>
                <c:pt idx="1905">
                  <c:v>1</c:v>
                </c:pt>
                <c:pt idx="1906">
                  <c:v>2</c:v>
                </c:pt>
                <c:pt idx="1907">
                  <c:v>2</c:v>
                </c:pt>
                <c:pt idx="1908">
                  <c:v>3</c:v>
                </c:pt>
                <c:pt idx="1909">
                  <c:v>3</c:v>
                </c:pt>
                <c:pt idx="1910">
                  <c:v>3</c:v>
                </c:pt>
                <c:pt idx="1911">
                  <c:v>3</c:v>
                </c:pt>
                <c:pt idx="1912">
                  <c:v>3</c:v>
                </c:pt>
                <c:pt idx="1913">
                  <c:v>4</c:v>
                </c:pt>
                <c:pt idx="1914">
                  <c:v>4</c:v>
                </c:pt>
                <c:pt idx="1915">
                  <c:v>4</c:v>
                </c:pt>
                <c:pt idx="1916">
                  <c:v>4</c:v>
                </c:pt>
                <c:pt idx="1917">
                  <c:v>4</c:v>
                </c:pt>
                <c:pt idx="1918">
                  <c:v>3</c:v>
                </c:pt>
                <c:pt idx="1919">
                  <c:v>3</c:v>
                </c:pt>
                <c:pt idx="1920">
                  <c:v>2</c:v>
                </c:pt>
                <c:pt idx="1921">
                  <c:v>3</c:v>
                </c:pt>
                <c:pt idx="1922">
                  <c:v>3</c:v>
                </c:pt>
                <c:pt idx="1923">
                  <c:v>3</c:v>
                </c:pt>
                <c:pt idx="1924">
                  <c:v>4</c:v>
                </c:pt>
                <c:pt idx="1925">
                  <c:v>4</c:v>
                </c:pt>
                <c:pt idx="1926">
                  <c:v>4</c:v>
                </c:pt>
                <c:pt idx="1927">
                  <c:v>4</c:v>
                </c:pt>
                <c:pt idx="1928">
                  <c:v>5</c:v>
                </c:pt>
                <c:pt idx="1929">
                  <c:v>5</c:v>
                </c:pt>
                <c:pt idx="1930">
                  <c:v>5</c:v>
                </c:pt>
                <c:pt idx="1931">
                  <c:v>5</c:v>
                </c:pt>
                <c:pt idx="1932">
                  <c:v>6</c:v>
                </c:pt>
                <c:pt idx="1933">
                  <c:v>5</c:v>
                </c:pt>
                <c:pt idx="1934">
                  <c:v>5</c:v>
                </c:pt>
                <c:pt idx="1935">
                  <c:v>5</c:v>
                </c:pt>
                <c:pt idx="1936">
                  <c:v>5</c:v>
                </c:pt>
                <c:pt idx="1937">
                  <c:v>5</c:v>
                </c:pt>
                <c:pt idx="1938">
                  <c:v>5</c:v>
                </c:pt>
                <c:pt idx="1939">
                  <c:v>6</c:v>
                </c:pt>
                <c:pt idx="1940">
                  <c:v>5</c:v>
                </c:pt>
                <c:pt idx="1941">
                  <c:v>4</c:v>
                </c:pt>
                <c:pt idx="1942">
                  <c:v>4</c:v>
                </c:pt>
                <c:pt idx="1943">
                  <c:v>3</c:v>
                </c:pt>
                <c:pt idx="1944">
                  <c:v>2</c:v>
                </c:pt>
                <c:pt idx="1945">
                  <c:v>2</c:v>
                </c:pt>
                <c:pt idx="1946">
                  <c:v>2</c:v>
                </c:pt>
                <c:pt idx="1947">
                  <c:v>3</c:v>
                </c:pt>
                <c:pt idx="1948">
                  <c:v>2</c:v>
                </c:pt>
                <c:pt idx="1949">
                  <c:v>2</c:v>
                </c:pt>
                <c:pt idx="1950">
                  <c:v>3</c:v>
                </c:pt>
                <c:pt idx="1951">
                  <c:v>3</c:v>
                </c:pt>
                <c:pt idx="1952">
                  <c:v>3</c:v>
                </c:pt>
                <c:pt idx="1953">
                  <c:v>3</c:v>
                </c:pt>
                <c:pt idx="1954">
                  <c:v>3</c:v>
                </c:pt>
                <c:pt idx="1955">
                  <c:v>3</c:v>
                </c:pt>
                <c:pt idx="1956">
                  <c:v>3</c:v>
                </c:pt>
                <c:pt idx="1957">
                  <c:v>3</c:v>
                </c:pt>
                <c:pt idx="1958">
                  <c:v>3</c:v>
                </c:pt>
                <c:pt idx="1959">
                  <c:v>3</c:v>
                </c:pt>
                <c:pt idx="1960">
                  <c:v>3</c:v>
                </c:pt>
                <c:pt idx="1961">
                  <c:v>3</c:v>
                </c:pt>
                <c:pt idx="1962">
                  <c:v>2</c:v>
                </c:pt>
                <c:pt idx="1963">
                  <c:v>1</c:v>
                </c:pt>
                <c:pt idx="1964">
                  <c:v>2</c:v>
                </c:pt>
                <c:pt idx="1965">
                  <c:v>3</c:v>
                </c:pt>
                <c:pt idx="1966">
                  <c:v>3</c:v>
                </c:pt>
                <c:pt idx="1967">
                  <c:v>3</c:v>
                </c:pt>
                <c:pt idx="1968">
                  <c:v>3</c:v>
                </c:pt>
                <c:pt idx="1969">
                  <c:v>3</c:v>
                </c:pt>
                <c:pt idx="1970">
                  <c:v>3</c:v>
                </c:pt>
                <c:pt idx="1971">
                  <c:v>3</c:v>
                </c:pt>
                <c:pt idx="1972">
                  <c:v>3</c:v>
                </c:pt>
                <c:pt idx="1973">
                  <c:v>3</c:v>
                </c:pt>
                <c:pt idx="1974">
                  <c:v>3</c:v>
                </c:pt>
                <c:pt idx="1975">
                  <c:v>3</c:v>
                </c:pt>
                <c:pt idx="1976">
                  <c:v>2</c:v>
                </c:pt>
                <c:pt idx="1977">
                  <c:v>1</c:v>
                </c:pt>
                <c:pt idx="1978">
                  <c:v>2</c:v>
                </c:pt>
                <c:pt idx="1979">
                  <c:v>4</c:v>
                </c:pt>
                <c:pt idx="1980">
                  <c:v>4</c:v>
                </c:pt>
                <c:pt idx="1981">
                  <c:v>4</c:v>
                </c:pt>
                <c:pt idx="1982">
                  <c:v>4</c:v>
                </c:pt>
                <c:pt idx="1983">
                  <c:v>5</c:v>
                </c:pt>
                <c:pt idx="1984">
                  <c:v>6</c:v>
                </c:pt>
                <c:pt idx="1985">
                  <c:v>5</c:v>
                </c:pt>
                <c:pt idx="1986">
                  <c:v>5</c:v>
                </c:pt>
                <c:pt idx="1987">
                  <c:v>5</c:v>
                </c:pt>
                <c:pt idx="1988">
                  <c:v>5</c:v>
                </c:pt>
                <c:pt idx="1989">
                  <c:v>6</c:v>
                </c:pt>
                <c:pt idx="1990">
                  <c:v>5</c:v>
                </c:pt>
                <c:pt idx="1991">
                  <c:v>3</c:v>
                </c:pt>
                <c:pt idx="1992">
                  <c:v>3</c:v>
                </c:pt>
                <c:pt idx="1993">
                  <c:v>3</c:v>
                </c:pt>
                <c:pt idx="1994">
                  <c:v>4</c:v>
                </c:pt>
                <c:pt idx="1995">
                  <c:v>5</c:v>
                </c:pt>
                <c:pt idx="1996">
                  <c:v>4</c:v>
                </c:pt>
                <c:pt idx="1997">
                  <c:v>3</c:v>
                </c:pt>
                <c:pt idx="1998">
                  <c:v>4</c:v>
                </c:pt>
                <c:pt idx="1999">
                  <c:v>4</c:v>
                </c:pt>
                <c:pt idx="2000">
                  <c:v>6</c:v>
                </c:pt>
                <c:pt idx="2001">
                  <c:v>5</c:v>
                </c:pt>
                <c:pt idx="2002">
                  <c:v>5</c:v>
                </c:pt>
                <c:pt idx="2003">
                  <c:v>6</c:v>
                </c:pt>
                <c:pt idx="2004">
                  <c:v>6</c:v>
                </c:pt>
                <c:pt idx="2005">
                  <c:v>6</c:v>
                </c:pt>
                <c:pt idx="2006">
                  <c:v>5</c:v>
                </c:pt>
                <c:pt idx="2007">
                  <c:v>5</c:v>
                </c:pt>
                <c:pt idx="2008">
                  <c:v>5</c:v>
                </c:pt>
                <c:pt idx="2009">
                  <c:v>5</c:v>
                </c:pt>
                <c:pt idx="2010">
                  <c:v>4</c:v>
                </c:pt>
                <c:pt idx="2011">
                  <c:v>4</c:v>
                </c:pt>
                <c:pt idx="2012">
                  <c:v>3</c:v>
                </c:pt>
                <c:pt idx="2013">
                  <c:v>3</c:v>
                </c:pt>
                <c:pt idx="2014">
                  <c:v>3</c:v>
                </c:pt>
                <c:pt idx="2015">
                  <c:v>2</c:v>
                </c:pt>
                <c:pt idx="2016">
                  <c:v>3</c:v>
                </c:pt>
                <c:pt idx="2017">
                  <c:v>3</c:v>
                </c:pt>
                <c:pt idx="2018">
                  <c:v>3</c:v>
                </c:pt>
                <c:pt idx="2019">
                  <c:v>2</c:v>
                </c:pt>
                <c:pt idx="2020">
                  <c:v>1</c:v>
                </c:pt>
                <c:pt idx="2021">
                  <c:v>1</c:v>
                </c:pt>
                <c:pt idx="2022">
                  <c:v>2</c:v>
                </c:pt>
                <c:pt idx="2023">
                  <c:v>2</c:v>
                </c:pt>
                <c:pt idx="2024">
                  <c:v>4</c:v>
                </c:pt>
                <c:pt idx="2025">
                  <c:v>5</c:v>
                </c:pt>
                <c:pt idx="2026">
                  <c:v>5</c:v>
                </c:pt>
                <c:pt idx="2027">
                  <c:v>5</c:v>
                </c:pt>
                <c:pt idx="2028">
                  <c:v>4</c:v>
                </c:pt>
                <c:pt idx="2029">
                  <c:v>4</c:v>
                </c:pt>
                <c:pt idx="2030">
                  <c:v>4</c:v>
                </c:pt>
                <c:pt idx="2031">
                  <c:v>4</c:v>
                </c:pt>
                <c:pt idx="2032">
                  <c:v>5</c:v>
                </c:pt>
                <c:pt idx="2033">
                  <c:v>5</c:v>
                </c:pt>
                <c:pt idx="2034">
                  <c:v>4</c:v>
                </c:pt>
                <c:pt idx="2035">
                  <c:v>4</c:v>
                </c:pt>
                <c:pt idx="2036">
                  <c:v>2</c:v>
                </c:pt>
                <c:pt idx="2037">
                  <c:v>1</c:v>
                </c:pt>
                <c:pt idx="2038">
                  <c:v>1</c:v>
                </c:pt>
                <c:pt idx="2039">
                  <c:v>1</c:v>
                </c:pt>
                <c:pt idx="2040">
                  <c:v>1</c:v>
                </c:pt>
                <c:pt idx="2041">
                  <c:v>1</c:v>
                </c:pt>
                <c:pt idx="2042">
                  <c:v>1</c:v>
                </c:pt>
                <c:pt idx="2043">
                  <c:v>1</c:v>
                </c:pt>
                <c:pt idx="2044">
                  <c:v>1</c:v>
                </c:pt>
                <c:pt idx="2045">
                  <c:v>1</c:v>
                </c:pt>
                <c:pt idx="2046">
                  <c:v>2</c:v>
                </c:pt>
                <c:pt idx="2047">
                  <c:v>3</c:v>
                </c:pt>
                <c:pt idx="2048">
                  <c:v>4</c:v>
                </c:pt>
                <c:pt idx="2049">
                  <c:v>4</c:v>
                </c:pt>
                <c:pt idx="2050">
                  <c:v>4</c:v>
                </c:pt>
                <c:pt idx="2051">
                  <c:v>4</c:v>
                </c:pt>
                <c:pt idx="2052">
                  <c:v>4</c:v>
                </c:pt>
                <c:pt idx="2053">
                  <c:v>4</c:v>
                </c:pt>
                <c:pt idx="2054">
                  <c:v>4</c:v>
                </c:pt>
                <c:pt idx="2055">
                  <c:v>4</c:v>
                </c:pt>
                <c:pt idx="2056">
                  <c:v>4</c:v>
                </c:pt>
                <c:pt idx="2057">
                  <c:v>4</c:v>
                </c:pt>
                <c:pt idx="2058">
                  <c:v>3</c:v>
                </c:pt>
                <c:pt idx="2059">
                  <c:v>2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2</c:v>
                </c:pt>
                <c:pt idx="2071">
                  <c:v>2</c:v>
                </c:pt>
                <c:pt idx="2072">
                  <c:v>2</c:v>
                </c:pt>
                <c:pt idx="2073">
                  <c:v>3</c:v>
                </c:pt>
                <c:pt idx="2074">
                  <c:v>3</c:v>
                </c:pt>
                <c:pt idx="2075">
                  <c:v>5</c:v>
                </c:pt>
                <c:pt idx="2076">
                  <c:v>5</c:v>
                </c:pt>
                <c:pt idx="2077">
                  <c:v>5</c:v>
                </c:pt>
                <c:pt idx="2078">
                  <c:v>5</c:v>
                </c:pt>
                <c:pt idx="2079">
                  <c:v>5</c:v>
                </c:pt>
                <c:pt idx="2080">
                  <c:v>6</c:v>
                </c:pt>
                <c:pt idx="2081">
                  <c:v>5</c:v>
                </c:pt>
                <c:pt idx="2082">
                  <c:v>4</c:v>
                </c:pt>
                <c:pt idx="2083">
                  <c:v>4</c:v>
                </c:pt>
                <c:pt idx="2084">
                  <c:v>4</c:v>
                </c:pt>
                <c:pt idx="2085">
                  <c:v>4</c:v>
                </c:pt>
                <c:pt idx="2086">
                  <c:v>4</c:v>
                </c:pt>
                <c:pt idx="2087">
                  <c:v>2</c:v>
                </c:pt>
                <c:pt idx="2088">
                  <c:v>2</c:v>
                </c:pt>
                <c:pt idx="2089">
                  <c:v>2</c:v>
                </c:pt>
                <c:pt idx="2090">
                  <c:v>1</c:v>
                </c:pt>
                <c:pt idx="2091">
                  <c:v>1</c:v>
                </c:pt>
                <c:pt idx="2092">
                  <c:v>1</c:v>
                </c:pt>
                <c:pt idx="2093">
                  <c:v>1</c:v>
                </c:pt>
                <c:pt idx="2094">
                  <c:v>1</c:v>
                </c:pt>
                <c:pt idx="2095">
                  <c:v>1</c:v>
                </c:pt>
                <c:pt idx="2096">
                  <c:v>1</c:v>
                </c:pt>
                <c:pt idx="2097">
                  <c:v>1</c:v>
                </c:pt>
                <c:pt idx="2098">
                  <c:v>1</c:v>
                </c:pt>
                <c:pt idx="2099">
                  <c:v>1</c:v>
                </c:pt>
                <c:pt idx="2100">
                  <c:v>2</c:v>
                </c:pt>
                <c:pt idx="2101">
                  <c:v>3</c:v>
                </c:pt>
                <c:pt idx="2102">
                  <c:v>3</c:v>
                </c:pt>
                <c:pt idx="2103">
                  <c:v>3</c:v>
                </c:pt>
                <c:pt idx="2104">
                  <c:v>2</c:v>
                </c:pt>
                <c:pt idx="2105">
                  <c:v>3</c:v>
                </c:pt>
                <c:pt idx="2106">
                  <c:v>4</c:v>
                </c:pt>
                <c:pt idx="2107">
                  <c:v>4</c:v>
                </c:pt>
                <c:pt idx="2108">
                  <c:v>5</c:v>
                </c:pt>
                <c:pt idx="2109">
                  <c:v>5</c:v>
                </c:pt>
                <c:pt idx="2110">
                  <c:v>5</c:v>
                </c:pt>
                <c:pt idx="2111">
                  <c:v>6</c:v>
                </c:pt>
                <c:pt idx="2112">
                  <c:v>6</c:v>
                </c:pt>
                <c:pt idx="2113">
                  <c:v>5</c:v>
                </c:pt>
                <c:pt idx="2114">
                  <c:v>5</c:v>
                </c:pt>
                <c:pt idx="2115">
                  <c:v>5</c:v>
                </c:pt>
                <c:pt idx="2116">
                  <c:v>5</c:v>
                </c:pt>
                <c:pt idx="2117">
                  <c:v>4</c:v>
                </c:pt>
                <c:pt idx="2118">
                  <c:v>3</c:v>
                </c:pt>
                <c:pt idx="2119">
                  <c:v>3</c:v>
                </c:pt>
                <c:pt idx="2120">
                  <c:v>3</c:v>
                </c:pt>
                <c:pt idx="2121">
                  <c:v>2</c:v>
                </c:pt>
                <c:pt idx="2122">
                  <c:v>2</c:v>
                </c:pt>
                <c:pt idx="2123">
                  <c:v>1</c:v>
                </c:pt>
                <c:pt idx="2124">
                  <c:v>1</c:v>
                </c:pt>
                <c:pt idx="2125">
                  <c:v>1</c:v>
                </c:pt>
                <c:pt idx="2126">
                  <c:v>2</c:v>
                </c:pt>
                <c:pt idx="2127">
                  <c:v>2</c:v>
                </c:pt>
                <c:pt idx="2128">
                  <c:v>2</c:v>
                </c:pt>
                <c:pt idx="2129">
                  <c:v>2</c:v>
                </c:pt>
                <c:pt idx="2130">
                  <c:v>3</c:v>
                </c:pt>
                <c:pt idx="2131">
                  <c:v>3</c:v>
                </c:pt>
                <c:pt idx="2132">
                  <c:v>3</c:v>
                </c:pt>
                <c:pt idx="2133">
                  <c:v>4</c:v>
                </c:pt>
                <c:pt idx="2134">
                  <c:v>6</c:v>
                </c:pt>
                <c:pt idx="2135">
                  <c:v>6</c:v>
                </c:pt>
                <c:pt idx="2136">
                  <c:v>6</c:v>
                </c:pt>
                <c:pt idx="2137">
                  <c:v>6</c:v>
                </c:pt>
                <c:pt idx="2138">
                  <c:v>5</c:v>
                </c:pt>
                <c:pt idx="2139">
                  <c:v>5</c:v>
                </c:pt>
                <c:pt idx="2140">
                  <c:v>5</c:v>
                </c:pt>
                <c:pt idx="2141">
                  <c:v>5</c:v>
                </c:pt>
                <c:pt idx="2142">
                  <c:v>5</c:v>
                </c:pt>
                <c:pt idx="2143">
                  <c:v>5</c:v>
                </c:pt>
                <c:pt idx="2144">
                  <c:v>5</c:v>
                </c:pt>
                <c:pt idx="2145">
                  <c:v>4</c:v>
                </c:pt>
                <c:pt idx="2146">
                  <c:v>3</c:v>
                </c:pt>
                <c:pt idx="2147">
                  <c:v>3</c:v>
                </c:pt>
                <c:pt idx="2148">
                  <c:v>3</c:v>
                </c:pt>
                <c:pt idx="2149">
                  <c:v>3</c:v>
                </c:pt>
                <c:pt idx="2150">
                  <c:v>3</c:v>
                </c:pt>
                <c:pt idx="2151">
                  <c:v>2</c:v>
                </c:pt>
                <c:pt idx="2152">
                  <c:v>2</c:v>
                </c:pt>
                <c:pt idx="2153">
                  <c:v>2</c:v>
                </c:pt>
                <c:pt idx="2154">
                  <c:v>2</c:v>
                </c:pt>
                <c:pt idx="2155">
                  <c:v>2</c:v>
                </c:pt>
                <c:pt idx="2156">
                  <c:v>1</c:v>
                </c:pt>
                <c:pt idx="2157">
                  <c:v>1</c:v>
                </c:pt>
                <c:pt idx="2158">
                  <c:v>1</c:v>
                </c:pt>
                <c:pt idx="2159">
                  <c:v>1</c:v>
                </c:pt>
                <c:pt idx="2160">
                  <c:v>1</c:v>
                </c:pt>
                <c:pt idx="2161">
                  <c:v>1</c:v>
                </c:pt>
                <c:pt idx="2162">
                  <c:v>1</c:v>
                </c:pt>
                <c:pt idx="2163">
                  <c:v>2</c:v>
                </c:pt>
                <c:pt idx="2164">
                  <c:v>2</c:v>
                </c:pt>
                <c:pt idx="2165">
                  <c:v>2</c:v>
                </c:pt>
                <c:pt idx="2166">
                  <c:v>2</c:v>
                </c:pt>
                <c:pt idx="2167">
                  <c:v>2</c:v>
                </c:pt>
                <c:pt idx="2168">
                  <c:v>2</c:v>
                </c:pt>
                <c:pt idx="2169">
                  <c:v>2</c:v>
                </c:pt>
                <c:pt idx="2170">
                  <c:v>2</c:v>
                </c:pt>
                <c:pt idx="2171">
                  <c:v>2</c:v>
                </c:pt>
                <c:pt idx="2172">
                  <c:v>2</c:v>
                </c:pt>
                <c:pt idx="2173">
                  <c:v>2</c:v>
                </c:pt>
                <c:pt idx="2174">
                  <c:v>3</c:v>
                </c:pt>
                <c:pt idx="2175">
                  <c:v>2</c:v>
                </c:pt>
                <c:pt idx="2176">
                  <c:v>1</c:v>
                </c:pt>
                <c:pt idx="2177">
                  <c:v>2</c:v>
                </c:pt>
                <c:pt idx="2178">
                  <c:v>3</c:v>
                </c:pt>
                <c:pt idx="2179">
                  <c:v>3</c:v>
                </c:pt>
                <c:pt idx="2180">
                  <c:v>3</c:v>
                </c:pt>
                <c:pt idx="2181">
                  <c:v>4</c:v>
                </c:pt>
                <c:pt idx="2182">
                  <c:v>5</c:v>
                </c:pt>
                <c:pt idx="2183">
                  <c:v>6</c:v>
                </c:pt>
                <c:pt idx="2184">
                  <c:v>6</c:v>
                </c:pt>
                <c:pt idx="2185">
                  <c:v>6</c:v>
                </c:pt>
                <c:pt idx="2186">
                  <c:v>5</c:v>
                </c:pt>
                <c:pt idx="2187">
                  <c:v>5</c:v>
                </c:pt>
                <c:pt idx="2188">
                  <c:v>5</c:v>
                </c:pt>
                <c:pt idx="2189">
                  <c:v>4</c:v>
                </c:pt>
                <c:pt idx="2190">
                  <c:v>4</c:v>
                </c:pt>
                <c:pt idx="2191">
                  <c:v>4</c:v>
                </c:pt>
                <c:pt idx="2192">
                  <c:v>4</c:v>
                </c:pt>
                <c:pt idx="2193">
                  <c:v>4</c:v>
                </c:pt>
                <c:pt idx="2194">
                  <c:v>3</c:v>
                </c:pt>
                <c:pt idx="2195">
                  <c:v>3</c:v>
                </c:pt>
                <c:pt idx="2196">
                  <c:v>3</c:v>
                </c:pt>
                <c:pt idx="2197">
                  <c:v>3</c:v>
                </c:pt>
                <c:pt idx="2198">
                  <c:v>3</c:v>
                </c:pt>
                <c:pt idx="2199">
                  <c:v>3</c:v>
                </c:pt>
                <c:pt idx="2200">
                  <c:v>3</c:v>
                </c:pt>
                <c:pt idx="2201">
                  <c:v>3</c:v>
                </c:pt>
                <c:pt idx="2202">
                  <c:v>2</c:v>
                </c:pt>
                <c:pt idx="2203">
                  <c:v>2</c:v>
                </c:pt>
                <c:pt idx="2204">
                  <c:v>2</c:v>
                </c:pt>
                <c:pt idx="2205">
                  <c:v>2</c:v>
                </c:pt>
                <c:pt idx="2206">
                  <c:v>2</c:v>
                </c:pt>
                <c:pt idx="2207">
                  <c:v>2</c:v>
                </c:pt>
                <c:pt idx="2208">
                  <c:v>2</c:v>
                </c:pt>
                <c:pt idx="2209">
                  <c:v>2</c:v>
                </c:pt>
                <c:pt idx="2210">
                  <c:v>3</c:v>
                </c:pt>
                <c:pt idx="2211">
                  <c:v>3</c:v>
                </c:pt>
                <c:pt idx="2212">
                  <c:v>3</c:v>
                </c:pt>
                <c:pt idx="2213">
                  <c:v>3</c:v>
                </c:pt>
                <c:pt idx="2214">
                  <c:v>3</c:v>
                </c:pt>
                <c:pt idx="2215">
                  <c:v>3</c:v>
                </c:pt>
                <c:pt idx="2216">
                  <c:v>3</c:v>
                </c:pt>
                <c:pt idx="2217">
                  <c:v>2</c:v>
                </c:pt>
                <c:pt idx="2218">
                  <c:v>3</c:v>
                </c:pt>
                <c:pt idx="2219">
                  <c:v>2</c:v>
                </c:pt>
                <c:pt idx="2220">
                  <c:v>2</c:v>
                </c:pt>
                <c:pt idx="2221">
                  <c:v>2</c:v>
                </c:pt>
                <c:pt idx="2222">
                  <c:v>2</c:v>
                </c:pt>
                <c:pt idx="2223">
                  <c:v>2</c:v>
                </c:pt>
                <c:pt idx="2224">
                  <c:v>2</c:v>
                </c:pt>
                <c:pt idx="2225">
                  <c:v>2</c:v>
                </c:pt>
                <c:pt idx="2226">
                  <c:v>4</c:v>
                </c:pt>
                <c:pt idx="2227">
                  <c:v>5</c:v>
                </c:pt>
                <c:pt idx="2228">
                  <c:v>5</c:v>
                </c:pt>
                <c:pt idx="2229">
                  <c:v>5</c:v>
                </c:pt>
                <c:pt idx="2230">
                  <c:v>4</c:v>
                </c:pt>
                <c:pt idx="2231">
                  <c:v>5</c:v>
                </c:pt>
                <c:pt idx="2232">
                  <c:v>5</c:v>
                </c:pt>
                <c:pt idx="2233">
                  <c:v>5</c:v>
                </c:pt>
                <c:pt idx="2234">
                  <c:v>5</c:v>
                </c:pt>
                <c:pt idx="2235">
                  <c:v>4</c:v>
                </c:pt>
                <c:pt idx="2236">
                  <c:v>4</c:v>
                </c:pt>
                <c:pt idx="2237">
                  <c:v>4</c:v>
                </c:pt>
                <c:pt idx="2238">
                  <c:v>3</c:v>
                </c:pt>
                <c:pt idx="2239">
                  <c:v>2</c:v>
                </c:pt>
                <c:pt idx="2240">
                  <c:v>2</c:v>
                </c:pt>
                <c:pt idx="2241">
                  <c:v>3</c:v>
                </c:pt>
                <c:pt idx="2242">
                  <c:v>3</c:v>
                </c:pt>
                <c:pt idx="2243">
                  <c:v>2</c:v>
                </c:pt>
                <c:pt idx="2244">
                  <c:v>2</c:v>
                </c:pt>
                <c:pt idx="2245">
                  <c:v>2</c:v>
                </c:pt>
                <c:pt idx="2246">
                  <c:v>2</c:v>
                </c:pt>
                <c:pt idx="2247">
                  <c:v>2</c:v>
                </c:pt>
                <c:pt idx="2248">
                  <c:v>3</c:v>
                </c:pt>
                <c:pt idx="2249">
                  <c:v>3</c:v>
                </c:pt>
                <c:pt idx="2250">
                  <c:v>3</c:v>
                </c:pt>
                <c:pt idx="2251">
                  <c:v>3</c:v>
                </c:pt>
                <c:pt idx="2252">
                  <c:v>3</c:v>
                </c:pt>
                <c:pt idx="2253">
                  <c:v>2</c:v>
                </c:pt>
                <c:pt idx="2254">
                  <c:v>2</c:v>
                </c:pt>
                <c:pt idx="2255">
                  <c:v>2</c:v>
                </c:pt>
                <c:pt idx="2256">
                  <c:v>2</c:v>
                </c:pt>
                <c:pt idx="2257">
                  <c:v>4</c:v>
                </c:pt>
                <c:pt idx="2258">
                  <c:v>4</c:v>
                </c:pt>
                <c:pt idx="2259">
                  <c:v>4</c:v>
                </c:pt>
                <c:pt idx="2260">
                  <c:v>3</c:v>
                </c:pt>
                <c:pt idx="2261">
                  <c:v>3</c:v>
                </c:pt>
                <c:pt idx="2262">
                  <c:v>3</c:v>
                </c:pt>
                <c:pt idx="2263">
                  <c:v>3</c:v>
                </c:pt>
                <c:pt idx="2264">
                  <c:v>3</c:v>
                </c:pt>
                <c:pt idx="2265">
                  <c:v>3</c:v>
                </c:pt>
                <c:pt idx="2266">
                  <c:v>3</c:v>
                </c:pt>
                <c:pt idx="2267">
                  <c:v>3</c:v>
                </c:pt>
                <c:pt idx="2268">
                  <c:v>3</c:v>
                </c:pt>
                <c:pt idx="2269">
                  <c:v>4</c:v>
                </c:pt>
                <c:pt idx="2270">
                  <c:v>4</c:v>
                </c:pt>
                <c:pt idx="2271">
                  <c:v>4</c:v>
                </c:pt>
                <c:pt idx="2272">
                  <c:v>4</c:v>
                </c:pt>
                <c:pt idx="2273">
                  <c:v>4</c:v>
                </c:pt>
                <c:pt idx="2274">
                  <c:v>4</c:v>
                </c:pt>
                <c:pt idx="2275">
                  <c:v>4</c:v>
                </c:pt>
                <c:pt idx="2276">
                  <c:v>4</c:v>
                </c:pt>
                <c:pt idx="2277">
                  <c:v>4</c:v>
                </c:pt>
                <c:pt idx="2278">
                  <c:v>5</c:v>
                </c:pt>
                <c:pt idx="2279">
                  <c:v>4</c:v>
                </c:pt>
                <c:pt idx="2280">
                  <c:v>4</c:v>
                </c:pt>
                <c:pt idx="2281">
                  <c:v>3</c:v>
                </c:pt>
                <c:pt idx="2282">
                  <c:v>3</c:v>
                </c:pt>
                <c:pt idx="2283">
                  <c:v>3</c:v>
                </c:pt>
                <c:pt idx="2284">
                  <c:v>3</c:v>
                </c:pt>
                <c:pt idx="2285">
                  <c:v>4</c:v>
                </c:pt>
                <c:pt idx="2286">
                  <c:v>4</c:v>
                </c:pt>
                <c:pt idx="2287">
                  <c:v>4</c:v>
                </c:pt>
                <c:pt idx="2288">
                  <c:v>4</c:v>
                </c:pt>
                <c:pt idx="2289">
                  <c:v>4</c:v>
                </c:pt>
                <c:pt idx="2290">
                  <c:v>3</c:v>
                </c:pt>
                <c:pt idx="2291">
                  <c:v>3</c:v>
                </c:pt>
                <c:pt idx="2292">
                  <c:v>3</c:v>
                </c:pt>
                <c:pt idx="2293">
                  <c:v>4</c:v>
                </c:pt>
                <c:pt idx="2294">
                  <c:v>4</c:v>
                </c:pt>
                <c:pt idx="2295">
                  <c:v>4</c:v>
                </c:pt>
                <c:pt idx="2296">
                  <c:v>4</c:v>
                </c:pt>
                <c:pt idx="2297">
                  <c:v>3</c:v>
                </c:pt>
                <c:pt idx="2298">
                  <c:v>3</c:v>
                </c:pt>
                <c:pt idx="2299">
                  <c:v>2</c:v>
                </c:pt>
                <c:pt idx="2300">
                  <c:v>2</c:v>
                </c:pt>
                <c:pt idx="2301">
                  <c:v>2</c:v>
                </c:pt>
                <c:pt idx="2302">
                  <c:v>2</c:v>
                </c:pt>
                <c:pt idx="2303">
                  <c:v>2</c:v>
                </c:pt>
                <c:pt idx="2304">
                  <c:v>2</c:v>
                </c:pt>
                <c:pt idx="2305">
                  <c:v>1</c:v>
                </c:pt>
                <c:pt idx="2306">
                  <c:v>1</c:v>
                </c:pt>
                <c:pt idx="2307">
                  <c:v>2</c:v>
                </c:pt>
                <c:pt idx="2308">
                  <c:v>3</c:v>
                </c:pt>
                <c:pt idx="2309">
                  <c:v>4</c:v>
                </c:pt>
                <c:pt idx="2310">
                  <c:v>4</c:v>
                </c:pt>
                <c:pt idx="2311">
                  <c:v>4</c:v>
                </c:pt>
                <c:pt idx="2312">
                  <c:v>4</c:v>
                </c:pt>
                <c:pt idx="2313">
                  <c:v>5</c:v>
                </c:pt>
                <c:pt idx="2314">
                  <c:v>7</c:v>
                </c:pt>
                <c:pt idx="2315">
                  <c:v>7</c:v>
                </c:pt>
                <c:pt idx="2316">
                  <c:v>8</c:v>
                </c:pt>
                <c:pt idx="2317">
                  <c:v>8</c:v>
                </c:pt>
                <c:pt idx="2318">
                  <c:v>8</c:v>
                </c:pt>
                <c:pt idx="2319">
                  <c:v>7</c:v>
                </c:pt>
                <c:pt idx="2320">
                  <c:v>6</c:v>
                </c:pt>
                <c:pt idx="2321">
                  <c:v>5</c:v>
                </c:pt>
                <c:pt idx="2322">
                  <c:v>5</c:v>
                </c:pt>
                <c:pt idx="2323">
                  <c:v>5</c:v>
                </c:pt>
                <c:pt idx="2324">
                  <c:v>4</c:v>
                </c:pt>
                <c:pt idx="2325">
                  <c:v>3</c:v>
                </c:pt>
                <c:pt idx="2326">
                  <c:v>1</c:v>
                </c:pt>
                <c:pt idx="2327">
                  <c:v>1</c:v>
                </c:pt>
                <c:pt idx="2328">
                  <c:v>1</c:v>
                </c:pt>
                <c:pt idx="2329">
                  <c:v>2</c:v>
                </c:pt>
                <c:pt idx="2330">
                  <c:v>2</c:v>
                </c:pt>
                <c:pt idx="2331">
                  <c:v>2</c:v>
                </c:pt>
                <c:pt idx="2332">
                  <c:v>3</c:v>
                </c:pt>
                <c:pt idx="2333">
                  <c:v>3</c:v>
                </c:pt>
                <c:pt idx="2334">
                  <c:v>3</c:v>
                </c:pt>
                <c:pt idx="2335">
                  <c:v>3</c:v>
                </c:pt>
                <c:pt idx="2336">
                  <c:v>3</c:v>
                </c:pt>
                <c:pt idx="2337">
                  <c:v>3</c:v>
                </c:pt>
                <c:pt idx="2338">
                  <c:v>3</c:v>
                </c:pt>
                <c:pt idx="2339">
                  <c:v>4</c:v>
                </c:pt>
                <c:pt idx="2340">
                  <c:v>5</c:v>
                </c:pt>
                <c:pt idx="2341">
                  <c:v>4</c:v>
                </c:pt>
                <c:pt idx="2342">
                  <c:v>4</c:v>
                </c:pt>
                <c:pt idx="2343">
                  <c:v>4</c:v>
                </c:pt>
                <c:pt idx="2344">
                  <c:v>3</c:v>
                </c:pt>
                <c:pt idx="2345">
                  <c:v>2</c:v>
                </c:pt>
                <c:pt idx="2346">
                  <c:v>2</c:v>
                </c:pt>
                <c:pt idx="2347">
                  <c:v>2</c:v>
                </c:pt>
                <c:pt idx="2348">
                  <c:v>2</c:v>
                </c:pt>
                <c:pt idx="2349">
                  <c:v>3</c:v>
                </c:pt>
                <c:pt idx="2350">
                  <c:v>4</c:v>
                </c:pt>
                <c:pt idx="2351">
                  <c:v>4</c:v>
                </c:pt>
                <c:pt idx="2352">
                  <c:v>3</c:v>
                </c:pt>
                <c:pt idx="2353">
                  <c:v>3</c:v>
                </c:pt>
                <c:pt idx="2354">
                  <c:v>3</c:v>
                </c:pt>
                <c:pt idx="2355">
                  <c:v>3</c:v>
                </c:pt>
                <c:pt idx="2356">
                  <c:v>3</c:v>
                </c:pt>
                <c:pt idx="2357">
                  <c:v>4</c:v>
                </c:pt>
                <c:pt idx="2358">
                  <c:v>4</c:v>
                </c:pt>
                <c:pt idx="2359">
                  <c:v>5</c:v>
                </c:pt>
                <c:pt idx="2360">
                  <c:v>5</c:v>
                </c:pt>
                <c:pt idx="2361">
                  <c:v>5</c:v>
                </c:pt>
                <c:pt idx="2362">
                  <c:v>4</c:v>
                </c:pt>
                <c:pt idx="2363">
                  <c:v>3</c:v>
                </c:pt>
                <c:pt idx="2364">
                  <c:v>3</c:v>
                </c:pt>
                <c:pt idx="2365">
                  <c:v>3</c:v>
                </c:pt>
                <c:pt idx="2366">
                  <c:v>4</c:v>
                </c:pt>
                <c:pt idx="2367">
                  <c:v>4</c:v>
                </c:pt>
                <c:pt idx="2368">
                  <c:v>5</c:v>
                </c:pt>
                <c:pt idx="2369">
                  <c:v>4</c:v>
                </c:pt>
                <c:pt idx="2370">
                  <c:v>4</c:v>
                </c:pt>
                <c:pt idx="2371">
                  <c:v>4</c:v>
                </c:pt>
                <c:pt idx="2372">
                  <c:v>4</c:v>
                </c:pt>
                <c:pt idx="2373">
                  <c:v>4</c:v>
                </c:pt>
                <c:pt idx="2374">
                  <c:v>4</c:v>
                </c:pt>
                <c:pt idx="2375">
                  <c:v>4</c:v>
                </c:pt>
                <c:pt idx="2376">
                  <c:v>4</c:v>
                </c:pt>
                <c:pt idx="2377">
                  <c:v>3</c:v>
                </c:pt>
                <c:pt idx="2378">
                  <c:v>2</c:v>
                </c:pt>
                <c:pt idx="2379">
                  <c:v>2</c:v>
                </c:pt>
                <c:pt idx="2380">
                  <c:v>1</c:v>
                </c:pt>
                <c:pt idx="2381">
                  <c:v>1</c:v>
                </c:pt>
                <c:pt idx="2382">
                  <c:v>1</c:v>
                </c:pt>
                <c:pt idx="2383">
                  <c:v>1</c:v>
                </c:pt>
                <c:pt idx="2384">
                  <c:v>1</c:v>
                </c:pt>
                <c:pt idx="2385">
                  <c:v>1</c:v>
                </c:pt>
                <c:pt idx="2386">
                  <c:v>2</c:v>
                </c:pt>
                <c:pt idx="2387">
                  <c:v>2</c:v>
                </c:pt>
                <c:pt idx="2388">
                  <c:v>2</c:v>
                </c:pt>
                <c:pt idx="2389">
                  <c:v>2</c:v>
                </c:pt>
                <c:pt idx="2390">
                  <c:v>2</c:v>
                </c:pt>
                <c:pt idx="2391">
                  <c:v>1</c:v>
                </c:pt>
                <c:pt idx="2392">
                  <c:v>2</c:v>
                </c:pt>
                <c:pt idx="2393">
                  <c:v>2</c:v>
                </c:pt>
                <c:pt idx="2394">
                  <c:v>2</c:v>
                </c:pt>
                <c:pt idx="2395">
                  <c:v>2</c:v>
                </c:pt>
                <c:pt idx="2396">
                  <c:v>3</c:v>
                </c:pt>
                <c:pt idx="2397">
                  <c:v>3</c:v>
                </c:pt>
                <c:pt idx="2398">
                  <c:v>2</c:v>
                </c:pt>
                <c:pt idx="2399">
                  <c:v>2</c:v>
                </c:pt>
                <c:pt idx="2400">
                  <c:v>2</c:v>
                </c:pt>
                <c:pt idx="2401">
                  <c:v>2</c:v>
                </c:pt>
                <c:pt idx="2402">
                  <c:v>2</c:v>
                </c:pt>
                <c:pt idx="2403">
                  <c:v>2</c:v>
                </c:pt>
                <c:pt idx="2404">
                  <c:v>1</c:v>
                </c:pt>
                <c:pt idx="2405">
                  <c:v>1</c:v>
                </c:pt>
                <c:pt idx="2406">
                  <c:v>1</c:v>
                </c:pt>
                <c:pt idx="2407">
                  <c:v>1</c:v>
                </c:pt>
                <c:pt idx="2408">
                  <c:v>1</c:v>
                </c:pt>
                <c:pt idx="2409">
                  <c:v>2</c:v>
                </c:pt>
                <c:pt idx="2410">
                  <c:v>2</c:v>
                </c:pt>
                <c:pt idx="2411">
                  <c:v>2</c:v>
                </c:pt>
                <c:pt idx="2412">
                  <c:v>2</c:v>
                </c:pt>
                <c:pt idx="2413">
                  <c:v>2</c:v>
                </c:pt>
                <c:pt idx="2414">
                  <c:v>2</c:v>
                </c:pt>
                <c:pt idx="2415">
                  <c:v>3</c:v>
                </c:pt>
                <c:pt idx="2416">
                  <c:v>5</c:v>
                </c:pt>
                <c:pt idx="2417">
                  <c:v>7</c:v>
                </c:pt>
                <c:pt idx="2418">
                  <c:v>8</c:v>
                </c:pt>
                <c:pt idx="2419">
                  <c:v>8</c:v>
                </c:pt>
                <c:pt idx="2420">
                  <c:v>7</c:v>
                </c:pt>
                <c:pt idx="2421">
                  <c:v>6</c:v>
                </c:pt>
                <c:pt idx="2422">
                  <c:v>7</c:v>
                </c:pt>
                <c:pt idx="2423">
                  <c:v>7</c:v>
                </c:pt>
                <c:pt idx="2424">
                  <c:v>7</c:v>
                </c:pt>
                <c:pt idx="2425">
                  <c:v>7</c:v>
                </c:pt>
                <c:pt idx="2426">
                  <c:v>7</c:v>
                </c:pt>
                <c:pt idx="2427">
                  <c:v>8</c:v>
                </c:pt>
                <c:pt idx="2428">
                  <c:v>7</c:v>
                </c:pt>
                <c:pt idx="2429">
                  <c:v>6</c:v>
                </c:pt>
                <c:pt idx="2430">
                  <c:v>4</c:v>
                </c:pt>
                <c:pt idx="2431">
                  <c:v>4</c:v>
                </c:pt>
                <c:pt idx="2432">
                  <c:v>4</c:v>
                </c:pt>
                <c:pt idx="2433">
                  <c:v>4</c:v>
                </c:pt>
                <c:pt idx="2434">
                  <c:v>2</c:v>
                </c:pt>
                <c:pt idx="2435">
                  <c:v>2</c:v>
                </c:pt>
                <c:pt idx="2436">
                  <c:v>3</c:v>
                </c:pt>
                <c:pt idx="2437">
                  <c:v>3</c:v>
                </c:pt>
                <c:pt idx="2438">
                  <c:v>3</c:v>
                </c:pt>
                <c:pt idx="2439">
                  <c:v>2</c:v>
                </c:pt>
                <c:pt idx="2440">
                  <c:v>2</c:v>
                </c:pt>
                <c:pt idx="2441">
                  <c:v>2</c:v>
                </c:pt>
                <c:pt idx="2442">
                  <c:v>2</c:v>
                </c:pt>
                <c:pt idx="2443">
                  <c:v>2</c:v>
                </c:pt>
                <c:pt idx="2444">
                  <c:v>2</c:v>
                </c:pt>
                <c:pt idx="2445">
                  <c:v>3</c:v>
                </c:pt>
                <c:pt idx="2446">
                  <c:v>3</c:v>
                </c:pt>
                <c:pt idx="2447">
                  <c:v>3</c:v>
                </c:pt>
                <c:pt idx="2448">
                  <c:v>2</c:v>
                </c:pt>
                <c:pt idx="2449">
                  <c:v>2</c:v>
                </c:pt>
                <c:pt idx="2450">
                  <c:v>2</c:v>
                </c:pt>
                <c:pt idx="2451">
                  <c:v>2</c:v>
                </c:pt>
                <c:pt idx="2452">
                  <c:v>1</c:v>
                </c:pt>
                <c:pt idx="2453">
                  <c:v>2</c:v>
                </c:pt>
                <c:pt idx="2454">
                  <c:v>2</c:v>
                </c:pt>
                <c:pt idx="2455">
                  <c:v>2</c:v>
                </c:pt>
                <c:pt idx="2456">
                  <c:v>2</c:v>
                </c:pt>
                <c:pt idx="2457">
                  <c:v>1</c:v>
                </c:pt>
                <c:pt idx="2458">
                  <c:v>1</c:v>
                </c:pt>
                <c:pt idx="2459">
                  <c:v>1</c:v>
                </c:pt>
                <c:pt idx="2460">
                  <c:v>2</c:v>
                </c:pt>
                <c:pt idx="2461">
                  <c:v>2</c:v>
                </c:pt>
                <c:pt idx="2462">
                  <c:v>2</c:v>
                </c:pt>
                <c:pt idx="2463">
                  <c:v>2</c:v>
                </c:pt>
                <c:pt idx="2464">
                  <c:v>2</c:v>
                </c:pt>
                <c:pt idx="2465">
                  <c:v>1</c:v>
                </c:pt>
                <c:pt idx="2466">
                  <c:v>2</c:v>
                </c:pt>
                <c:pt idx="2467">
                  <c:v>2</c:v>
                </c:pt>
                <c:pt idx="2468">
                  <c:v>2</c:v>
                </c:pt>
                <c:pt idx="2469">
                  <c:v>2</c:v>
                </c:pt>
                <c:pt idx="2470">
                  <c:v>2</c:v>
                </c:pt>
                <c:pt idx="2471">
                  <c:v>2</c:v>
                </c:pt>
                <c:pt idx="2472">
                  <c:v>1</c:v>
                </c:pt>
                <c:pt idx="2473">
                  <c:v>1</c:v>
                </c:pt>
                <c:pt idx="2474">
                  <c:v>1</c:v>
                </c:pt>
                <c:pt idx="2475">
                  <c:v>1</c:v>
                </c:pt>
                <c:pt idx="2476">
                  <c:v>1</c:v>
                </c:pt>
                <c:pt idx="2477">
                  <c:v>1</c:v>
                </c:pt>
                <c:pt idx="2478">
                  <c:v>1</c:v>
                </c:pt>
                <c:pt idx="2479">
                  <c:v>1</c:v>
                </c:pt>
                <c:pt idx="2480">
                  <c:v>1</c:v>
                </c:pt>
                <c:pt idx="2481">
                  <c:v>2</c:v>
                </c:pt>
                <c:pt idx="2482">
                  <c:v>2</c:v>
                </c:pt>
                <c:pt idx="2483">
                  <c:v>2</c:v>
                </c:pt>
                <c:pt idx="2484">
                  <c:v>2</c:v>
                </c:pt>
                <c:pt idx="2485">
                  <c:v>2</c:v>
                </c:pt>
                <c:pt idx="2486">
                  <c:v>2</c:v>
                </c:pt>
                <c:pt idx="2487">
                  <c:v>2</c:v>
                </c:pt>
                <c:pt idx="2488">
                  <c:v>3</c:v>
                </c:pt>
                <c:pt idx="2489">
                  <c:v>4</c:v>
                </c:pt>
                <c:pt idx="2490">
                  <c:v>3</c:v>
                </c:pt>
                <c:pt idx="2491">
                  <c:v>4</c:v>
                </c:pt>
                <c:pt idx="2492">
                  <c:v>4</c:v>
                </c:pt>
                <c:pt idx="2493">
                  <c:v>4</c:v>
                </c:pt>
                <c:pt idx="2494">
                  <c:v>4</c:v>
                </c:pt>
                <c:pt idx="2495">
                  <c:v>4</c:v>
                </c:pt>
                <c:pt idx="2496">
                  <c:v>4</c:v>
                </c:pt>
                <c:pt idx="2497">
                  <c:v>4</c:v>
                </c:pt>
                <c:pt idx="2498">
                  <c:v>4</c:v>
                </c:pt>
                <c:pt idx="2499">
                  <c:v>4</c:v>
                </c:pt>
                <c:pt idx="2500">
                  <c:v>3</c:v>
                </c:pt>
                <c:pt idx="2501">
                  <c:v>3</c:v>
                </c:pt>
                <c:pt idx="2502">
                  <c:v>3</c:v>
                </c:pt>
                <c:pt idx="2503">
                  <c:v>2</c:v>
                </c:pt>
                <c:pt idx="2504">
                  <c:v>2</c:v>
                </c:pt>
                <c:pt idx="2505">
                  <c:v>1</c:v>
                </c:pt>
                <c:pt idx="2506">
                  <c:v>1</c:v>
                </c:pt>
                <c:pt idx="2507">
                  <c:v>2</c:v>
                </c:pt>
                <c:pt idx="2508">
                  <c:v>2</c:v>
                </c:pt>
                <c:pt idx="2509">
                  <c:v>2</c:v>
                </c:pt>
                <c:pt idx="2510">
                  <c:v>2</c:v>
                </c:pt>
                <c:pt idx="2511">
                  <c:v>2</c:v>
                </c:pt>
                <c:pt idx="2512">
                  <c:v>2</c:v>
                </c:pt>
                <c:pt idx="2513">
                  <c:v>3</c:v>
                </c:pt>
                <c:pt idx="2514">
                  <c:v>3</c:v>
                </c:pt>
                <c:pt idx="2515">
                  <c:v>3</c:v>
                </c:pt>
                <c:pt idx="2516">
                  <c:v>3</c:v>
                </c:pt>
                <c:pt idx="2517">
                  <c:v>3</c:v>
                </c:pt>
                <c:pt idx="2518">
                  <c:v>3</c:v>
                </c:pt>
                <c:pt idx="2519">
                  <c:v>2</c:v>
                </c:pt>
                <c:pt idx="2520">
                  <c:v>2</c:v>
                </c:pt>
                <c:pt idx="2521">
                  <c:v>2</c:v>
                </c:pt>
                <c:pt idx="2522">
                  <c:v>2</c:v>
                </c:pt>
                <c:pt idx="2523">
                  <c:v>2</c:v>
                </c:pt>
                <c:pt idx="2524">
                  <c:v>3</c:v>
                </c:pt>
                <c:pt idx="2525">
                  <c:v>3</c:v>
                </c:pt>
                <c:pt idx="2526">
                  <c:v>2</c:v>
                </c:pt>
                <c:pt idx="2527">
                  <c:v>2</c:v>
                </c:pt>
                <c:pt idx="2528">
                  <c:v>2</c:v>
                </c:pt>
                <c:pt idx="2529">
                  <c:v>2</c:v>
                </c:pt>
                <c:pt idx="2530">
                  <c:v>2</c:v>
                </c:pt>
                <c:pt idx="2531">
                  <c:v>2</c:v>
                </c:pt>
                <c:pt idx="2532">
                  <c:v>2</c:v>
                </c:pt>
                <c:pt idx="2533">
                  <c:v>2</c:v>
                </c:pt>
                <c:pt idx="2534">
                  <c:v>2</c:v>
                </c:pt>
                <c:pt idx="2535">
                  <c:v>2</c:v>
                </c:pt>
                <c:pt idx="2536">
                  <c:v>1</c:v>
                </c:pt>
                <c:pt idx="2537">
                  <c:v>1</c:v>
                </c:pt>
                <c:pt idx="2538">
                  <c:v>1</c:v>
                </c:pt>
                <c:pt idx="2539">
                  <c:v>1</c:v>
                </c:pt>
                <c:pt idx="2540">
                  <c:v>1</c:v>
                </c:pt>
                <c:pt idx="2541">
                  <c:v>1</c:v>
                </c:pt>
                <c:pt idx="2542">
                  <c:v>1</c:v>
                </c:pt>
                <c:pt idx="2543">
                  <c:v>1</c:v>
                </c:pt>
                <c:pt idx="2544">
                  <c:v>1</c:v>
                </c:pt>
                <c:pt idx="2545">
                  <c:v>1</c:v>
                </c:pt>
                <c:pt idx="2546">
                  <c:v>1</c:v>
                </c:pt>
                <c:pt idx="2547">
                  <c:v>1</c:v>
                </c:pt>
                <c:pt idx="2548">
                  <c:v>1</c:v>
                </c:pt>
                <c:pt idx="2549">
                  <c:v>1</c:v>
                </c:pt>
                <c:pt idx="2550">
                  <c:v>1</c:v>
                </c:pt>
                <c:pt idx="2551">
                  <c:v>1</c:v>
                </c:pt>
                <c:pt idx="2552">
                  <c:v>1</c:v>
                </c:pt>
                <c:pt idx="2553">
                  <c:v>1</c:v>
                </c:pt>
                <c:pt idx="2554">
                  <c:v>1</c:v>
                </c:pt>
                <c:pt idx="2555">
                  <c:v>1</c:v>
                </c:pt>
                <c:pt idx="2556">
                  <c:v>1</c:v>
                </c:pt>
                <c:pt idx="2557">
                  <c:v>1</c:v>
                </c:pt>
                <c:pt idx="2558">
                  <c:v>1</c:v>
                </c:pt>
                <c:pt idx="2559">
                  <c:v>2</c:v>
                </c:pt>
                <c:pt idx="2560">
                  <c:v>3</c:v>
                </c:pt>
                <c:pt idx="2561">
                  <c:v>3</c:v>
                </c:pt>
                <c:pt idx="2562">
                  <c:v>3</c:v>
                </c:pt>
                <c:pt idx="2563">
                  <c:v>3</c:v>
                </c:pt>
                <c:pt idx="2564">
                  <c:v>3</c:v>
                </c:pt>
                <c:pt idx="2565">
                  <c:v>3</c:v>
                </c:pt>
                <c:pt idx="2566">
                  <c:v>3</c:v>
                </c:pt>
                <c:pt idx="2567">
                  <c:v>4</c:v>
                </c:pt>
                <c:pt idx="2568">
                  <c:v>4</c:v>
                </c:pt>
                <c:pt idx="2569">
                  <c:v>4</c:v>
                </c:pt>
                <c:pt idx="2570">
                  <c:v>3</c:v>
                </c:pt>
                <c:pt idx="2571">
                  <c:v>2</c:v>
                </c:pt>
                <c:pt idx="2572">
                  <c:v>1</c:v>
                </c:pt>
                <c:pt idx="2573">
                  <c:v>1</c:v>
                </c:pt>
                <c:pt idx="2574">
                  <c:v>1</c:v>
                </c:pt>
                <c:pt idx="2575">
                  <c:v>1</c:v>
                </c:pt>
                <c:pt idx="2576">
                  <c:v>1</c:v>
                </c:pt>
                <c:pt idx="2577">
                  <c:v>1</c:v>
                </c:pt>
                <c:pt idx="2578">
                  <c:v>1</c:v>
                </c:pt>
                <c:pt idx="2579">
                  <c:v>1</c:v>
                </c:pt>
                <c:pt idx="2580">
                  <c:v>2</c:v>
                </c:pt>
                <c:pt idx="2581">
                  <c:v>2</c:v>
                </c:pt>
                <c:pt idx="2582">
                  <c:v>2</c:v>
                </c:pt>
                <c:pt idx="2583">
                  <c:v>2</c:v>
                </c:pt>
                <c:pt idx="2584">
                  <c:v>2</c:v>
                </c:pt>
                <c:pt idx="2585">
                  <c:v>2</c:v>
                </c:pt>
                <c:pt idx="2586">
                  <c:v>2</c:v>
                </c:pt>
                <c:pt idx="2587">
                  <c:v>2</c:v>
                </c:pt>
                <c:pt idx="2588">
                  <c:v>2</c:v>
                </c:pt>
                <c:pt idx="2589">
                  <c:v>1</c:v>
                </c:pt>
                <c:pt idx="2590">
                  <c:v>1</c:v>
                </c:pt>
                <c:pt idx="2591">
                  <c:v>2</c:v>
                </c:pt>
                <c:pt idx="2592">
                  <c:v>2</c:v>
                </c:pt>
                <c:pt idx="2593">
                  <c:v>2</c:v>
                </c:pt>
                <c:pt idx="2594">
                  <c:v>3</c:v>
                </c:pt>
                <c:pt idx="2595">
                  <c:v>3</c:v>
                </c:pt>
                <c:pt idx="2596">
                  <c:v>3</c:v>
                </c:pt>
                <c:pt idx="2597">
                  <c:v>3</c:v>
                </c:pt>
                <c:pt idx="2598">
                  <c:v>3</c:v>
                </c:pt>
                <c:pt idx="2599">
                  <c:v>3</c:v>
                </c:pt>
                <c:pt idx="2600">
                  <c:v>3</c:v>
                </c:pt>
                <c:pt idx="2601">
                  <c:v>3</c:v>
                </c:pt>
                <c:pt idx="2602">
                  <c:v>3</c:v>
                </c:pt>
                <c:pt idx="2603">
                  <c:v>3</c:v>
                </c:pt>
                <c:pt idx="2604">
                  <c:v>3</c:v>
                </c:pt>
                <c:pt idx="2605">
                  <c:v>3</c:v>
                </c:pt>
                <c:pt idx="2606">
                  <c:v>2</c:v>
                </c:pt>
                <c:pt idx="2607">
                  <c:v>2</c:v>
                </c:pt>
                <c:pt idx="2608">
                  <c:v>2</c:v>
                </c:pt>
                <c:pt idx="2609">
                  <c:v>3</c:v>
                </c:pt>
                <c:pt idx="2610">
                  <c:v>3</c:v>
                </c:pt>
                <c:pt idx="2611">
                  <c:v>4</c:v>
                </c:pt>
                <c:pt idx="2612">
                  <c:v>4</c:v>
                </c:pt>
                <c:pt idx="2613">
                  <c:v>5</c:v>
                </c:pt>
                <c:pt idx="2614">
                  <c:v>5</c:v>
                </c:pt>
                <c:pt idx="2615">
                  <c:v>3</c:v>
                </c:pt>
                <c:pt idx="2616">
                  <c:v>3</c:v>
                </c:pt>
                <c:pt idx="2617">
                  <c:v>3</c:v>
                </c:pt>
                <c:pt idx="2618">
                  <c:v>3</c:v>
                </c:pt>
                <c:pt idx="2619">
                  <c:v>4</c:v>
                </c:pt>
                <c:pt idx="2620">
                  <c:v>4</c:v>
                </c:pt>
                <c:pt idx="2621">
                  <c:v>3</c:v>
                </c:pt>
                <c:pt idx="2622">
                  <c:v>3</c:v>
                </c:pt>
                <c:pt idx="2623">
                  <c:v>2</c:v>
                </c:pt>
                <c:pt idx="2624">
                  <c:v>2</c:v>
                </c:pt>
                <c:pt idx="2625">
                  <c:v>2</c:v>
                </c:pt>
                <c:pt idx="2626">
                  <c:v>2</c:v>
                </c:pt>
                <c:pt idx="2627">
                  <c:v>2</c:v>
                </c:pt>
                <c:pt idx="2628">
                  <c:v>2</c:v>
                </c:pt>
                <c:pt idx="2629">
                  <c:v>2</c:v>
                </c:pt>
                <c:pt idx="2630">
                  <c:v>2</c:v>
                </c:pt>
                <c:pt idx="2631">
                  <c:v>2</c:v>
                </c:pt>
                <c:pt idx="2632">
                  <c:v>2</c:v>
                </c:pt>
                <c:pt idx="2633">
                  <c:v>4</c:v>
                </c:pt>
                <c:pt idx="2634">
                  <c:v>4</c:v>
                </c:pt>
                <c:pt idx="2635">
                  <c:v>4</c:v>
                </c:pt>
                <c:pt idx="2636">
                  <c:v>4</c:v>
                </c:pt>
                <c:pt idx="2637">
                  <c:v>3</c:v>
                </c:pt>
                <c:pt idx="2638">
                  <c:v>3</c:v>
                </c:pt>
                <c:pt idx="2639">
                  <c:v>2</c:v>
                </c:pt>
                <c:pt idx="2640">
                  <c:v>2</c:v>
                </c:pt>
                <c:pt idx="2641">
                  <c:v>2</c:v>
                </c:pt>
                <c:pt idx="2642">
                  <c:v>2</c:v>
                </c:pt>
                <c:pt idx="2643">
                  <c:v>2</c:v>
                </c:pt>
                <c:pt idx="2644">
                  <c:v>2</c:v>
                </c:pt>
                <c:pt idx="2645">
                  <c:v>1</c:v>
                </c:pt>
                <c:pt idx="2646">
                  <c:v>1</c:v>
                </c:pt>
                <c:pt idx="2647">
                  <c:v>1</c:v>
                </c:pt>
                <c:pt idx="2648">
                  <c:v>1</c:v>
                </c:pt>
                <c:pt idx="2649">
                  <c:v>1</c:v>
                </c:pt>
                <c:pt idx="2650">
                  <c:v>1</c:v>
                </c:pt>
                <c:pt idx="2651">
                  <c:v>2</c:v>
                </c:pt>
                <c:pt idx="2652">
                  <c:v>2</c:v>
                </c:pt>
                <c:pt idx="2653">
                  <c:v>2</c:v>
                </c:pt>
                <c:pt idx="2654">
                  <c:v>2</c:v>
                </c:pt>
                <c:pt idx="2655">
                  <c:v>2</c:v>
                </c:pt>
                <c:pt idx="2656">
                  <c:v>2</c:v>
                </c:pt>
                <c:pt idx="2657">
                  <c:v>2</c:v>
                </c:pt>
                <c:pt idx="2658">
                  <c:v>2</c:v>
                </c:pt>
                <c:pt idx="2659">
                  <c:v>2</c:v>
                </c:pt>
                <c:pt idx="2660">
                  <c:v>2</c:v>
                </c:pt>
                <c:pt idx="2661">
                  <c:v>2</c:v>
                </c:pt>
                <c:pt idx="2662">
                  <c:v>2</c:v>
                </c:pt>
                <c:pt idx="2663">
                  <c:v>1</c:v>
                </c:pt>
                <c:pt idx="2664">
                  <c:v>1</c:v>
                </c:pt>
                <c:pt idx="2665">
                  <c:v>1</c:v>
                </c:pt>
                <c:pt idx="2666">
                  <c:v>2</c:v>
                </c:pt>
                <c:pt idx="2667">
                  <c:v>2</c:v>
                </c:pt>
                <c:pt idx="2668">
                  <c:v>3</c:v>
                </c:pt>
                <c:pt idx="2669">
                  <c:v>2</c:v>
                </c:pt>
                <c:pt idx="2670">
                  <c:v>2</c:v>
                </c:pt>
                <c:pt idx="2671">
                  <c:v>2</c:v>
                </c:pt>
                <c:pt idx="2672">
                  <c:v>2</c:v>
                </c:pt>
                <c:pt idx="2673">
                  <c:v>3</c:v>
                </c:pt>
                <c:pt idx="2674">
                  <c:v>3</c:v>
                </c:pt>
                <c:pt idx="2675">
                  <c:v>3</c:v>
                </c:pt>
                <c:pt idx="2676">
                  <c:v>3</c:v>
                </c:pt>
                <c:pt idx="2677">
                  <c:v>3</c:v>
                </c:pt>
                <c:pt idx="2678">
                  <c:v>3</c:v>
                </c:pt>
                <c:pt idx="2679">
                  <c:v>3</c:v>
                </c:pt>
                <c:pt idx="2680">
                  <c:v>3</c:v>
                </c:pt>
                <c:pt idx="2681">
                  <c:v>4</c:v>
                </c:pt>
                <c:pt idx="2682">
                  <c:v>4</c:v>
                </c:pt>
                <c:pt idx="2683">
                  <c:v>4</c:v>
                </c:pt>
                <c:pt idx="2684">
                  <c:v>4</c:v>
                </c:pt>
                <c:pt idx="2685">
                  <c:v>5</c:v>
                </c:pt>
                <c:pt idx="2686">
                  <c:v>5</c:v>
                </c:pt>
                <c:pt idx="2687">
                  <c:v>5</c:v>
                </c:pt>
                <c:pt idx="2688">
                  <c:v>5</c:v>
                </c:pt>
                <c:pt idx="2689">
                  <c:v>5</c:v>
                </c:pt>
                <c:pt idx="2690">
                  <c:v>4</c:v>
                </c:pt>
                <c:pt idx="2691">
                  <c:v>5</c:v>
                </c:pt>
                <c:pt idx="2692">
                  <c:v>4</c:v>
                </c:pt>
                <c:pt idx="2693">
                  <c:v>3</c:v>
                </c:pt>
                <c:pt idx="2694">
                  <c:v>3</c:v>
                </c:pt>
                <c:pt idx="2695">
                  <c:v>3</c:v>
                </c:pt>
                <c:pt idx="2696">
                  <c:v>3</c:v>
                </c:pt>
                <c:pt idx="2697">
                  <c:v>2</c:v>
                </c:pt>
                <c:pt idx="2698">
                  <c:v>3</c:v>
                </c:pt>
                <c:pt idx="2699">
                  <c:v>4</c:v>
                </c:pt>
                <c:pt idx="2700">
                  <c:v>4</c:v>
                </c:pt>
                <c:pt idx="2701">
                  <c:v>4</c:v>
                </c:pt>
                <c:pt idx="2702">
                  <c:v>4</c:v>
                </c:pt>
                <c:pt idx="2703">
                  <c:v>3</c:v>
                </c:pt>
                <c:pt idx="2704">
                  <c:v>3</c:v>
                </c:pt>
                <c:pt idx="2705">
                  <c:v>3</c:v>
                </c:pt>
                <c:pt idx="2706">
                  <c:v>4</c:v>
                </c:pt>
                <c:pt idx="2707">
                  <c:v>4</c:v>
                </c:pt>
                <c:pt idx="2708">
                  <c:v>5</c:v>
                </c:pt>
                <c:pt idx="2709">
                  <c:v>5</c:v>
                </c:pt>
                <c:pt idx="2710">
                  <c:v>4</c:v>
                </c:pt>
                <c:pt idx="2711">
                  <c:v>3</c:v>
                </c:pt>
                <c:pt idx="2712">
                  <c:v>3</c:v>
                </c:pt>
                <c:pt idx="2713">
                  <c:v>4</c:v>
                </c:pt>
                <c:pt idx="2714">
                  <c:v>4</c:v>
                </c:pt>
                <c:pt idx="2715">
                  <c:v>4</c:v>
                </c:pt>
                <c:pt idx="2716">
                  <c:v>4</c:v>
                </c:pt>
                <c:pt idx="2717">
                  <c:v>3</c:v>
                </c:pt>
                <c:pt idx="2718">
                  <c:v>2</c:v>
                </c:pt>
                <c:pt idx="2719">
                  <c:v>2</c:v>
                </c:pt>
                <c:pt idx="2720">
                  <c:v>1</c:v>
                </c:pt>
                <c:pt idx="2721">
                  <c:v>1</c:v>
                </c:pt>
                <c:pt idx="2722">
                  <c:v>1</c:v>
                </c:pt>
                <c:pt idx="2723">
                  <c:v>1</c:v>
                </c:pt>
                <c:pt idx="2724">
                  <c:v>1</c:v>
                </c:pt>
                <c:pt idx="2725">
                  <c:v>1</c:v>
                </c:pt>
                <c:pt idx="2726">
                  <c:v>1</c:v>
                </c:pt>
                <c:pt idx="2727">
                  <c:v>1</c:v>
                </c:pt>
                <c:pt idx="2728">
                  <c:v>2</c:v>
                </c:pt>
                <c:pt idx="2729">
                  <c:v>3</c:v>
                </c:pt>
                <c:pt idx="2730">
                  <c:v>3</c:v>
                </c:pt>
                <c:pt idx="2731">
                  <c:v>3</c:v>
                </c:pt>
                <c:pt idx="2732">
                  <c:v>3</c:v>
                </c:pt>
                <c:pt idx="2733">
                  <c:v>3</c:v>
                </c:pt>
                <c:pt idx="2734">
                  <c:v>3</c:v>
                </c:pt>
                <c:pt idx="2735">
                  <c:v>3</c:v>
                </c:pt>
                <c:pt idx="2736">
                  <c:v>3</c:v>
                </c:pt>
                <c:pt idx="2737">
                  <c:v>3</c:v>
                </c:pt>
                <c:pt idx="2738">
                  <c:v>3</c:v>
                </c:pt>
                <c:pt idx="2739">
                  <c:v>4</c:v>
                </c:pt>
                <c:pt idx="2740">
                  <c:v>3</c:v>
                </c:pt>
                <c:pt idx="2741">
                  <c:v>3</c:v>
                </c:pt>
                <c:pt idx="2742">
                  <c:v>2</c:v>
                </c:pt>
                <c:pt idx="2743">
                  <c:v>2</c:v>
                </c:pt>
                <c:pt idx="2744">
                  <c:v>2</c:v>
                </c:pt>
                <c:pt idx="2745">
                  <c:v>2</c:v>
                </c:pt>
                <c:pt idx="2746">
                  <c:v>2</c:v>
                </c:pt>
                <c:pt idx="2747">
                  <c:v>2</c:v>
                </c:pt>
                <c:pt idx="2748">
                  <c:v>2</c:v>
                </c:pt>
                <c:pt idx="2749">
                  <c:v>2</c:v>
                </c:pt>
                <c:pt idx="2750">
                  <c:v>4</c:v>
                </c:pt>
                <c:pt idx="2751">
                  <c:v>3</c:v>
                </c:pt>
                <c:pt idx="2752">
                  <c:v>3</c:v>
                </c:pt>
                <c:pt idx="2753">
                  <c:v>3</c:v>
                </c:pt>
                <c:pt idx="2754">
                  <c:v>4</c:v>
                </c:pt>
                <c:pt idx="2755">
                  <c:v>4</c:v>
                </c:pt>
                <c:pt idx="2756">
                  <c:v>4</c:v>
                </c:pt>
                <c:pt idx="2757">
                  <c:v>5</c:v>
                </c:pt>
                <c:pt idx="2758">
                  <c:v>5</c:v>
                </c:pt>
                <c:pt idx="2759">
                  <c:v>5</c:v>
                </c:pt>
                <c:pt idx="2760">
                  <c:v>5</c:v>
                </c:pt>
                <c:pt idx="2761">
                  <c:v>5</c:v>
                </c:pt>
                <c:pt idx="2762">
                  <c:v>3</c:v>
                </c:pt>
                <c:pt idx="2763">
                  <c:v>3</c:v>
                </c:pt>
                <c:pt idx="2764">
                  <c:v>3</c:v>
                </c:pt>
                <c:pt idx="2765">
                  <c:v>5</c:v>
                </c:pt>
                <c:pt idx="2766">
                  <c:v>5</c:v>
                </c:pt>
                <c:pt idx="2767">
                  <c:v>6</c:v>
                </c:pt>
                <c:pt idx="2768">
                  <c:v>6</c:v>
                </c:pt>
                <c:pt idx="2769">
                  <c:v>5</c:v>
                </c:pt>
                <c:pt idx="2770">
                  <c:v>5</c:v>
                </c:pt>
                <c:pt idx="2771">
                  <c:v>5</c:v>
                </c:pt>
                <c:pt idx="2772">
                  <c:v>5</c:v>
                </c:pt>
                <c:pt idx="2773">
                  <c:v>5</c:v>
                </c:pt>
                <c:pt idx="2774">
                  <c:v>6</c:v>
                </c:pt>
                <c:pt idx="2775">
                  <c:v>7</c:v>
                </c:pt>
                <c:pt idx="2776">
                  <c:v>7</c:v>
                </c:pt>
                <c:pt idx="2777">
                  <c:v>5</c:v>
                </c:pt>
                <c:pt idx="2778">
                  <c:v>5</c:v>
                </c:pt>
                <c:pt idx="2779">
                  <c:v>5</c:v>
                </c:pt>
                <c:pt idx="2780">
                  <c:v>5</c:v>
                </c:pt>
                <c:pt idx="2781">
                  <c:v>6</c:v>
                </c:pt>
                <c:pt idx="2782">
                  <c:v>6</c:v>
                </c:pt>
                <c:pt idx="2783">
                  <c:v>6</c:v>
                </c:pt>
                <c:pt idx="2784">
                  <c:v>6</c:v>
                </c:pt>
                <c:pt idx="2785">
                  <c:v>6</c:v>
                </c:pt>
                <c:pt idx="2786">
                  <c:v>5</c:v>
                </c:pt>
                <c:pt idx="2787">
                  <c:v>4</c:v>
                </c:pt>
                <c:pt idx="2788">
                  <c:v>4</c:v>
                </c:pt>
                <c:pt idx="2789">
                  <c:v>5</c:v>
                </c:pt>
                <c:pt idx="2790">
                  <c:v>5</c:v>
                </c:pt>
                <c:pt idx="2791">
                  <c:v>4</c:v>
                </c:pt>
                <c:pt idx="2792">
                  <c:v>5</c:v>
                </c:pt>
                <c:pt idx="2793">
                  <c:v>5</c:v>
                </c:pt>
                <c:pt idx="2794">
                  <c:v>4</c:v>
                </c:pt>
                <c:pt idx="2795">
                  <c:v>4</c:v>
                </c:pt>
                <c:pt idx="2796">
                  <c:v>4</c:v>
                </c:pt>
                <c:pt idx="2797">
                  <c:v>4</c:v>
                </c:pt>
                <c:pt idx="2798">
                  <c:v>4</c:v>
                </c:pt>
                <c:pt idx="2799">
                  <c:v>3</c:v>
                </c:pt>
                <c:pt idx="2800">
                  <c:v>4</c:v>
                </c:pt>
                <c:pt idx="2801">
                  <c:v>3</c:v>
                </c:pt>
                <c:pt idx="2802">
                  <c:v>2</c:v>
                </c:pt>
                <c:pt idx="2803">
                  <c:v>2</c:v>
                </c:pt>
                <c:pt idx="2804">
                  <c:v>1</c:v>
                </c:pt>
                <c:pt idx="2805">
                  <c:v>1</c:v>
                </c:pt>
                <c:pt idx="2806">
                  <c:v>2</c:v>
                </c:pt>
                <c:pt idx="2807">
                  <c:v>2</c:v>
                </c:pt>
                <c:pt idx="2808">
                  <c:v>2</c:v>
                </c:pt>
                <c:pt idx="2809">
                  <c:v>3</c:v>
                </c:pt>
                <c:pt idx="2810">
                  <c:v>3</c:v>
                </c:pt>
                <c:pt idx="2811">
                  <c:v>3</c:v>
                </c:pt>
                <c:pt idx="2812">
                  <c:v>3</c:v>
                </c:pt>
                <c:pt idx="2813">
                  <c:v>3</c:v>
                </c:pt>
                <c:pt idx="2814">
                  <c:v>3</c:v>
                </c:pt>
                <c:pt idx="2815">
                  <c:v>3</c:v>
                </c:pt>
                <c:pt idx="2816">
                  <c:v>3</c:v>
                </c:pt>
                <c:pt idx="2817">
                  <c:v>3</c:v>
                </c:pt>
                <c:pt idx="2818">
                  <c:v>2</c:v>
                </c:pt>
                <c:pt idx="2819">
                  <c:v>2</c:v>
                </c:pt>
                <c:pt idx="2820">
                  <c:v>3</c:v>
                </c:pt>
                <c:pt idx="2821">
                  <c:v>3</c:v>
                </c:pt>
                <c:pt idx="2822">
                  <c:v>4</c:v>
                </c:pt>
                <c:pt idx="2823">
                  <c:v>4</c:v>
                </c:pt>
                <c:pt idx="2824">
                  <c:v>5</c:v>
                </c:pt>
                <c:pt idx="2825">
                  <c:v>5</c:v>
                </c:pt>
                <c:pt idx="2826">
                  <c:v>6</c:v>
                </c:pt>
                <c:pt idx="2827">
                  <c:v>6</c:v>
                </c:pt>
                <c:pt idx="2828">
                  <c:v>6</c:v>
                </c:pt>
                <c:pt idx="2829">
                  <c:v>6</c:v>
                </c:pt>
                <c:pt idx="2830">
                  <c:v>6</c:v>
                </c:pt>
                <c:pt idx="2831">
                  <c:v>6</c:v>
                </c:pt>
                <c:pt idx="2832">
                  <c:v>5</c:v>
                </c:pt>
                <c:pt idx="2833">
                  <c:v>5</c:v>
                </c:pt>
                <c:pt idx="2834">
                  <c:v>4</c:v>
                </c:pt>
                <c:pt idx="2835">
                  <c:v>4</c:v>
                </c:pt>
                <c:pt idx="2836">
                  <c:v>2</c:v>
                </c:pt>
                <c:pt idx="2837">
                  <c:v>2</c:v>
                </c:pt>
                <c:pt idx="2838">
                  <c:v>1</c:v>
                </c:pt>
                <c:pt idx="2839">
                  <c:v>2</c:v>
                </c:pt>
                <c:pt idx="2840">
                  <c:v>2</c:v>
                </c:pt>
                <c:pt idx="2841">
                  <c:v>2</c:v>
                </c:pt>
                <c:pt idx="2842">
                  <c:v>3</c:v>
                </c:pt>
                <c:pt idx="2843">
                  <c:v>2</c:v>
                </c:pt>
                <c:pt idx="2844">
                  <c:v>2</c:v>
                </c:pt>
                <c:pt idx="2845">
                  <c:v>2</c:v>
                </c:pt>
                <c:pt idx="2846">
                  <c:v>2</c:v>
                </c:pt>
                <c:pt idx="2847">
                  <c:v>3</c:v>
                </c:pt>
                <c:pt idx="2848">
                  <c:v>3</c:v>
                </c:pt>
                <c:pt idx="2849">
                  <c:v>3</c:v>
                </c:pt>
                <c:pt idx="2850">
                  <c:v>3</c:v>
                </c:pt>
                <c:pt idx="2851">
                  <c:v>2</c:v>
                </c:pt>
                <c:pt idx="2852">
                  <c:v>2</c:v>
                </c:pt>
                <c:pt idx="2853">
                  <c:v>3</c:v>
                </c:pt>
                <c:pt idx="2854">
                  <c:v>3</c:v>
                </c:pt>
                <c:pt idx="2855">
                  <c:v>3</c:v>
                </c:pt>
                <c:pt idx="2856">
                  <c:v>4</c:v>
                </c:pt>
                <c:pt idx="2857">
                  <c:v>4</c:v>
                </c:pt>
                <c:pt idx="2858">
                  <c:v>5</c:v>
                </c:pt>
                <c:pt idx="2859">
                  <c:v>4</c:v>
                </c:pt>
                <c:pt idx="2860">
                  <c:v>4</c:v>
                </c:pt>
                <c:pt idx="2861">
                  <c:v>4</c:v>
                </c:pt>
                <c:pt idx="2862">
                  <c:v>4</c:v>
                </c:pt>
                <c:pt idx="2863">
                  <c:v>5</c:v>
                </c:pt>
                <c:pt idx="2864">
                  <c:v>6</c:v>
                </c:pt>
                <c:pt idx="2865">
                  <c:v>5</c:v>
                </c:pt>
                <c:pt idx="2866">
                  <c:v>5</c:v>
                </c:pt>
                <c:pt idx="2867">
                  <c:v>5</c:v>
                </c:pt>
                <c:pt idx="2868">
                  <c:v>4</c:v>
                </c:pt>
                <c:pt idx="2869">
                  <c:v>4</c:v>
                </c:pt>
                <c:pt idx="2870">
                  <c:v>4</c:v>
                </c:pt>
                <c:pt idx="2871">
                  <c:v>4</c:v>
                </c:pt>
                <c:pt idx="2872">
                  <c:v>3</c:v>
                </c:pt>
                <c:pt idx="2873">
                  <c:v>3</c:v>
                </c:pt>
                <c:pt idx="2874">
                  <c:v>3</c:v>
                </c:pt>
                <c:pt idx="2875">
                  <c:v>2</c:v>
                </c:pt>
                <c:pt idx="2876">
                  <c:v>1</c:v>
                </c:pt>
                <c:pt idx="2877">
                  <c:v>1</c:v>
                </c:pt>
                <c:pt idx="2878">
                  <c:v>1</c:v>
                </c:pt>
                <c:pt idx="2879">
                  <c:v>1</c:v>
                </c:pt>
                <c:pt idx="2880">
                  <c:v>1</c:v>
                </c:pt>
                <c:pt idx="2881">
                  <c:v>1</c:v>
                </c:pt>
                <c:pt idx="2882">
                  <c:v>1</c:v>
                </c:pt>
                <c:pt idx="2883">
                  <c:v>1</c:v>
                </c:pt>
                <c:pt idx="2884">
                  <c:v>1</c:v>
                </c:pt>
                <c:pt idx="2885">
                  <c:v>1</c:v>
                </c:pt>
                <c:pt idx="2886">
                  <c:v>1</c:v>
                </c:pt>
                <c:pt idx="2887">
                  <c:v>1</c:v>
                </c:pt>
                <c:pt idx="2888">
                  <c:v>1</c:v>
                </c:pt>
                <c:pt idx="2889">
                  <c:v>1</c:v>
                </c:pt>
                <c:pt idx="2890">
                  <c:v>1</c:v>
                </c:pt>
                <c:pt idx="2891">
                  <c:v>1</c:v>
                </c:pt>
                <c:pt idx="2892">
                  <c:v>2</c:v>
                </c:pt>
                <c:pt idx="2893">
                  <c:v>2</c:v>
                </c:pt>
                <c:pt idx="2894">
                  <c:v>2</c:v>
                </c:pt>
                <c:pt idx="2895">
                  <c:v>2</c:v>
                </c:pt>
                <c:pt idx="2896">
                  <c:v>2</c:v>
                </c:pt>
                <c:pt idx="2897">
                  <c:v>2</c:v>
                </c:pt>
                <c:pt idx="2898">
                  <c:v>2</c:v>
                </c:pt>
                <c:pt idx="2899">
                  <c:v>4</c:v>
                </c:pt>
                <c:pt idx="2900">
                  <c:v>4</c:v>
                </c:pt>
                <c:pt idx="2901">
                  <c:v>4</c:v>
                </c:pt>
                <c:pt idx="2902">
                  <c:v>3</c:v>
                </c:pt>
                <c:pt idx="2903">
                  <c:v>3</c:v>
                </c:pt>
                <c:pt idx="2904">
                  <c:v>3</c:v>
                </c:pt>
                <c:pt idx="2905">
                  <c:v>3</c:v>
                </c:pt>
                <c:pt idx="2906">
                  <c:v>3</c:v>
                </c:pt>
                <c:pt idx="2907">
                  <c:v>3</c:v>
                </c:pt>
                <c:pt idx="2908">
                  <c:v>4</c:v>
                </c:pt>
                <c:pt idx="2909">
                  <c:v>4</c:v>
                </c:pt>
                <c:pt idx="2910">
                  <c:v>4</c:v>
                </c:pt>
                <c:pt idx="2911">
                  <c:v>2</c:v>
                </c:pt>
                <c:pt idx="2912">
                  <c:v>2</c:v>
                </c:pt>
                <c:pt idx="2913">
                  <c:v>2</c:v>
                </c:pt>
                <c:pt idx="2914">
                  <c:v>3</c:v>
                </c:pt>
                <c:pt idx="2915">
                  <c:v>3</c:v>
                </c:pt>
                <c:pt idx="2916">
                  <c:v>4</c:v>
                </c:pt>
                <c:pt idx="2917">
                  <c:v>5</c:v>
                </c:pt>
                <c:pt idx="2918">
                  <c:v>5</c:v>
                </c:pt>
                <c:pt idx="2919">
                  <c:v>5</c:v>
                </c:pt>
                <c:pt idx="2920">
                  <c:v>4</c:v>
                </c:pt>
                <c:pt idx="2921">
                  <c:v>4</c:v>
                </c:pt>
                <c:pt idx="2922">
                  <c:v>4</c:v>
                </c:pt>
                <c:pt idx="2923">
                  <c:v>3</c:v>
                </c:pt>
                <c:pt idx="2924">
                  <c:v>3</c:v>
                </c:pt>
                <c:pt idx="2925">
                  <c:v>3</c:v>
                </c:pt>
                <c:pt idx="2926">
                  <c:v>3</c:v>
                </c:pt>
                <c:pt idx="2927">
                  <c:v>2</c:v>
                </c:pt>
                <c:pt idx="2928">
                  <c:v>1</c:v>
                </c:pt>
                <c:pt idx="2929">
                  <c:v>1</c:v>
                </c:pt>
                <c:pt idx="2930">
                  <c:v>1</c:v>
                </c:pt>
                <c:pt idx="2931">
                  <c:v>1</c:v>
                </c:pt>
                <c:pt idx="2932">
                  <c:v>1</c:v>
                </c:pt>
                <c:pt idx="2933">
                  <c:v>1</c:v>
                </c:pt>
                <c:pt idx="2934">
                  <c:v>1</c:v>
                </c:pt>
                <c:pt idx="2935">
                  <c:v>2</c:v>
                </c:pt>
                <c:pt idx="2936">
                  <c:v>2</c:v>
                </c:pt>
                <c:pt idx="2937">
                  <c:v>2</c:v>
                </c:pt>
                <c:pt idx="2938">
                  <c:v>2</c:v>
                </c:pt>
                <c:pt idx="2939">
                  <c:v>2</c:v>
                </c:pt>
                <c:pt idx="2940">
                  <c:v>2</c:v>
                </c:pt>
                <c:pt idx="2941">
                  <c:v>1</c:v>
                </c:pt>
                <c:pt idx="2942">
                  <c:v>1</c:v>
                </c:pt>
                <c:pt idx="2943">
                  <c:v>2</c:v>
                </c:pt>
                <c:pt idx="2944">
                  <c:v>2</c:v>
                </c:pt>
                <c:pt idx="2945">
                  <c:v>3</c:v>
                </c:pt>
                <c:pt idx="2946">
                  <c:v>3</c:v>
                </c:pt>
                <c:pt idx="2947">
                  <c:v>2</c:v>
                </c:pt>
                <c:pt idx="2948">
                  <c:v>2</c:v>
                </c:pt>
                <c:pt idx="2949">
                  <c:v>2</c:v>
                </c:pt>
                <c:pt idx="2950">
                  <c:v>2</c:v>
                </c:pt>
                <c:pt idx="2951">
                  <c:v>3</c:v>
                </c:pt>
                <c:pt idx="2952">
                  <c:v>3</c:v>
                </c:pt>
                <c:pt idx="2953">
                  <c:v>3</c:v>
                </c:pt>
                <c:pt idx="2954">
                  <c:v>3</c:v>
                </c:pt>
                <c:pt idx="2955">
                  <c:v>2</c:v>
                </c:pt>
                <c:pt idx="2956">
                  <c:v>3</c:v>
                </c:pt>
                <c:pt idx="2957">
                  <c:v>3</c:v>
                </c:pt>
                <c:pt idx="2958">
                  <c:v>3</c:v>
                </c:pt>
                <c:pt idx="2959">
                  <c:v>6</c:v>
                </c:pt>
                <c:pt idx="2960">
                  <c:v>6</c:v>
                </c:pt>
                <c:pt idx="2961">
                  <c:v>5</c:v>
                </c:pt>
                <c:pt idx="2962">
                  <c:v>6</c:v>
                </c:pt>
                <c:pt idx="2963">
                  <c:v>7</c:v>
                </c:pt>
                <c:pt idx="2964">
                  <c:v>7</c:v>
                </c:pt>
                <c:pt idx="2965">
                  <c:v>7</c:v>
                </c:pt>
                <c:pt idx="2966">
                  <c:v>7</c:v>
                </c:pt>
                <c:pt idx="2967">
                  <c:v>7</c:v>
                </c:pt>
                <c:pt idx="2968">
                  <c:v>8</c:v>
                </c:pt>
                <c:pt idx="2969">
                  <c:v>8</c:v>
                </c:pt>
                <c:pt idx="2970">
                  <c:v>8</c:v>
                </c:pt>
                <c:pt idx="2971">
                  <c:v>5</c:v>
                </c:pt>
                <c:pt idx="2972">
                  <c:v>5</c:v>
                </c:pt>
                <c:pt idx="2973">
                  <c:v>4</c:v>
                </c:pt>
                <c:pt idx="2974">
                  <c:v>4</c:v>
                </c:pt>
                <c:pt idx="2975">
                  <c:v>3</c:v>
                </c:pt>
                <c:pt idx="2976">
                  <c:v>2</c:v>
                </c:pt>
                <c:pt idx="2977">
                  <c:v>2</c:v>
                </c:pt>
                <c:pt idx="2978">
                  <c:v>2</c:v>
                </c:pt>
                <c:pt idx="2979">
                  <c:v>2</c:v>
                </c:pt>
                <c:pt idx="2980">
                  <c:v>1</c:v>
                </c:pt>
                <c:pt idx="2981">
                  <c:v>1</c:v>
                </c:pt>
                <c:pt idx="2982">
                  <c:v>1</c:v>
                </c:pt>
                <c:pt idx="2983">
                  <c:v>1</c:v>
                </c:pt>
                <c:pt idx="2984">
                  <c:v>1</c:v>
                </c:pt>
                <c:pt idx="2985">
                  <c:v>1</c:v>
                </c:pt>
                <c:pt idx="2986">
                  <c:v>1</c:v>
                </c:pt>
                <c:pt idx="2987">
                  <c:v>1</c:v>
                </c:pt>
                <c:pt idx="2988">
                  <c:v>2</c:v>
                </c:pt>
                <c:pt idx="2989">
                  <c:v>2</c:v>
                </c:pt>
                <c:pt idx="2990">
                  <c:v>2</c:v>
                </c:pt>
                <c:pt idx="2991">
                  <c:v>2</c:v>
                </c:pt>
                <c:pt idx="2992">
                  <c:v>2</c:v>
                </c:pt>
                <c:pt idx="2993">
                  <c:v>2</c:v>
                </c:pt>
                <c:pt idx="2994">
                  <c:v>2</c:v>
                </c:pt>
                <c:pt idx="2995">
                  <c:v>3</c:v>
                </c:pt>
                <c:pt idx="2996">
                  <c:v>3</c:v>
                </c:pt>
                <c:pt idx="2997">
                  <c:v>3</c:v>
                </c:pt>
                <c:pt idx="2998">
                  <c:v>3</c:v>
                </c:pt>
                <c:pt idx="2999">
                  <c:v>3</c:v>
                </c:pt>
                <c:pt idx="3000">
                  <c:v>2</c:v>
                </c:pt>
                <c:pt idx="3001">
                  <c:v>2</c:v>
                </c:pt>
                <c:pt idx="3002">
                  <c:v>2</c:v>
                </c:pt>
                <c:pt idx="3003">
                  <c:v>2</c:v>
                </c:pt>
                <c:pt idx="3004">
                  <c:v>3</c:v>
                </c:pt>
                <c:pt idx="3005">
                  <c:v>3</c:v>
                </c:pt>
                <c:pt idx="3006">
                  <c:v>3</c:v>
                </c:pt>
                <c:pt idx="3007">
                  <c:v>2</c:v>
                </c:pt>
                <c:pt idx="3008">
                  <c:v>2</c:v>
                </c:pt>
                <c:pt idx="3009">
                  <c:v>2</c:v>
                </c:pt>
                <c:pt idx="3010">
                  <c:v>2</c:v>
                </c:pt>
                <c:pt idx="3011">
                  <c:v>2</c:v>
                </c:pt>
                <c:pt idx="3012">
                  <c:v>2</c:v>
                </c:pt>
                <c:pt idx="3013">
                  <c:v>2</c:v>
                </c:pt>
                <c:pt idx="3014">
                  <c:v>1</c:v>
                </c:pt>
                <c:pt idx="3015">
                  <c:v>1</c:v>
                </c:pt>
                <c:pt idx="3016">
                  <c:v>1</c:v>
                </c:pt>
                <c:pt idx="3017">
                  <c:v>1</c:v>
                </c:pt>
                <c:pt idx="3018">
                  <c:v>1</c:v>
                </c:pt>
                <c:pt idx="3019">
                  <c:v>1</c:v>
                </c:pt>
                <c:pt idx="3020">
                  <c:v>1</c:v>
                </c:pt>
                <c:pt idx="3021">
                  <c:v>1</c:v>
                </c:pt>
                <c:pt idx="3022">
                  <c:v>1</c:v>
                </c:pt>
                <c:pt idx="3023">
                  <c:v>1</c:v>
                </c:pt>
                <c:pt idx="3024">
                  <c:v>1</c:v>
                </c:pt>
                <c:pt idx="3025">
                  <c:v>1</c:v>
                </c:pt>
                <c:pt idx="3026">
                  <c:v>1</c:v>
                </c:pt>
                <c:pt idx="3027">
                  <c:v>1</c:v>
                </c:pt>
                <c:pt idx="3028">
                  <c:v>1</c:v>
                </c:pt>
                <c:pt idx="3029">
                  <c:v>1</c:v>
                </c:pt>
                <c:pt idx="3030">
                  <c:v>1</c:v>
                </c:pt>
                <c:pt idx="3031">
                  <c:v>1</c:v>
                </c:pt>
                <c:pt idx="3032">
                  <c:v>1</c:v>
                </c:pt>
                <c:pt idx="3033">
                  <c:v>1</c:v>
                </c:pt>
                <c:pt idx="3034">
                  <c:v>2</c:v>
                </c:pt>
                <c:pt idx="3035">
                  <c:v>2</c:v>
                </c:pt>
                <c:pt idx="3036">
                  <c:v>2</c:v>
                </c:pt>
                <c:pt idx="3037">
                  <c:v>2</c:v>
                </c:pt>
                <c:pt idx="3038">
                  <c:v>3</c:v>
                </c:pt>
                <c:pt idx="3039">
                  <c:v>4</c:v>
                </c:pt>
                <c:pt idx="3040">
                  <c:v>4</c:v>
                </c:pt>
                <c:pt idx="3041">
                  <c:v>4</c:v>
                </c:pt>
                <c:pt idx="3042">
                  <c:v>4</c:v>
                </c:pt>
                <c:pt idx="3043">
                  <c:v>4</c:v>
                </c:pt>
                <c:pt idx="3044">
                  <c:v>4</c:v>
                </c:pt>
                <c:pt idx="3045">
                  <c:v>4</c:v>
                </c:pt>
                <c:pt idx="3046">
                  <c:v>3</c:v>
                </c:pt>
                <c:pt idx="3047">
                  <c:v>3</c:v>
                </c:pt>
                <c:pt idx="3048">
                  <c:v>3</c:v>
                </c:pt>
                <c:pt idx="3049">
                  <c:v>3</c:v>
                </c:pt>
                <c:pt idx="3050">
                  <c:v>3</c:v>
                </c:pt>
                <c:pt idx="3051">
                  <c:v>2</c:v>
                </c:pt>
                <c:pt idx="3052">
                  <c:v>3</c:v>
                </c:pt>
                <c:pt idx="3053">
                  <c:v>5</c:v>
                </c:pt>
                <c:pt idx="3054">
                  <c:v>5</c:v>
                </c:pt>
                <c:pt idx="3055">
                  <c:v>6</c:v>
                </c:pt>
                <c:pt idx="3056">
                  <c:v>7</c:v>
                </c:pt>
                <c:pt idx="3057">
                  <c:v>7</c:v>
                </c:pt>
                <c:pt idx="3058">
                  <c:v>7</c:v>
                </c:pt>
                <c:pt idx="3059">
                  <c:v>7</c:v>
                </c:pt>
                <c:pt idx="3060">
                  <c:v>7</c:v>
                </c:pt>
                <c:pt idx="3061">
                  <c:v>7</c:v>
                </c:pt>
                <c:pt idx="3062">
                  <c:v>6</c:v>
                </c:pt>
                <c:pt idx="3063">
                  <c:v>5</c:v>
                </c:pt>
                <c:pt idx="3064">
                  <c:v>4</c:v>
                </c:pt>
                <c:pt idx="3065">
                  <c:v>2</c:v>
                </c:pt>
                <c:pt idx="3066">
                  <c:v>2</c:v>
                </c:pt>
                <c:pt idx="3067">
                  <c:v>1</c:v>
                </c:pt>
                <c:pt idx="3068">
                  <c:v>1</c:v>
                </c:pt>
                <c:pt idx="3069">
                  <c:v>1</c:v>
                </c:pt>
                <c:pt idx="3070">
                  <c:v>1</c:v>
                </c:pt>
                <c:pt idx="3071">
                  <c:v>1</c:v>
                </c:pt>
                <c:pt idx="3072">
                  <c:v>1</c:v>
                </c:pt>
                <c:pt idx="3073">
                  <c:v>1</c:v>
                </c:pt>
                <c:pt idx="3074">
                  <c:v>1</c:v>
                </c:pt>
                <c:pt idx="3075">
                  <c:v>1</c:v>
                </c:pt>
                <c:pt idx="3076">
                  <c:v>1</c:v>
                </c:pt>
                <c:pt idx="3077">
                  <c:v>2</c:v>
                </c:pt>
                <c:pt idx="3078">
                  <c:v>2</c:v>
                </c:pt>
                <c:pt idx="3079">
                  <c:v>2</c:v>
                </c:pt>
                <c:pt idx="3080">
                  <c:v>2</c:v>
                </c:pt>
                <c:pt idx="3081">
                  <c:v>2</c:v>
                </c:pt>
                <c:pt idx="3082">
                  <c:v>2</c:v>
                </c:pt>
                <c:pt idx="3083">
                  <c:v>2</c:v>
                </c:pt>
                <c:pt idx="3084">
                  <c:v>2</c:v>
                </c:pt>
                <c:pt idx="3085">
                  <c:v>2</c:v>
                </c:pt>
                <c:pt idx="3086">
                  <c:v>2</c:v>
                </c:pt>
                <c:pt idx="3087">
                  <c:v>2</c:v>
                </c:pt>
                <c:pt idx="3088">
                  <c:v>2</c:v>
                </c:pt>
                <c:pt idx="3089">
                  <c:v>1</c:v>
                </c:pt>
                <c:pt idx="3090">
                  <c:v>1</c:v>
                </c:pt>
                <c:pt idx="3091">
                  <c:v>1</c:v>
                </c:pt>
                <c:pt idx="3092">
                  <c:v>1</c:v>
                </c:pt>
                <c:pt idx="3093">
                  <c:v>1</c:v>
                </c:pt>
                <c:pt idx="3094">
                  <c:v>1</c:v>
                </c:pt>
                <c:pt idx="3095">
                  <c:v>1</c:v>
                </c:pt>
                <c:pt idx="3096">
                  <c:v>1</c:v>
                </c:pt>
                <c:pt idx="3097">
                  <c:v>1</c:v>
                </c:pt>
                <c:pt idx="3098">
                  <c:v>1</c:v>
                </c:pt>
                <c:pt idx="3099">
                  <c:v>2</c:v>
                </c:pt>
                <c:pt idx="3100">
                  <c:v>2</c:v>
                </c:pt>
                <c:pt idx="3101">
                  <c:v>2</c:v>
                </c:pt>
                <c:pt idx="3102">
                  <c:v>3</c:v>
                </c:pt>
                <c:pt idx="3103">
                  <c:v>3</c:v>
                </c:pt>
                <c:pt idx="3104">
                  <c:v>3</c:v>
                </c:pt>
                <c:pt idx="3105">
                  <c:v>3</c:v>
                </c:pt>
                <c:pt idx="3106">
                  <c:v>3</c:v>
                </c:pt>
                <c:pt idx="3107">
                  <c:v>3</c:v>
                </c:pt>
                <c:pt idx="3108">
                  <c:v>3</c:v>
                </c:pt>
                <c:pt idx="3109">
                  <c:v>3</c:v>
                </c:pt>
                <c:pt idx="3110">
                  <c:v>4</c:v>
                </c:pt>
                <c:pt idx="3111">
                  <c:v>3</c:v>
                </c:pt>
                <c:pt idx="3112">
                  <c:v>3</c:v>
                </c:pt>
                <c:pt idx="3113">
                  <c:v>3</c:v>
                </c:pt>
                <c:pt idx="3114">
                  <c:v>2</c:v>
                </c:pt>
                <c:pt idx="3115">
                  <c:v>2</c:v>
                </c:pt>
                <c:pt idx="3116">
                  <c:v>2</c:v>
                </c:pt>
                <c:pt idx="3117">
                  <c:v>2</c:v>
                </c:pt>
                <c:pt idx="3118">
                  <c:v>1</c:v>
                </c:pt>
                <c:pt idx="3119">
                  <c:v>1</c:v>
                </c:pt>
                <c:pt idx="3120">
                  <c:v>1</c:v>
                </c:pt>
                <c:pt idx="3121">
                  <c:v>1</c:v>
                </c:pt>
                <c:pt idx="3122">
                  <c:v>1</c:v>
                </c:pt>
                <c:pt idx="3123">
                  <c:v>1</c:v>
                </c:pt>
                <c:pt idx="3124">
                  <c:v>1</c:v>
                </c:pt>
                <c:pt idx="3125">
                  <c:v>1</c:v>
                </c:pt>
                <c:pt idx="3126">
                  <c:v>1</c:v>
                </c:pt>
                <c:pt idx="3127">
                  <c:v>1</c:v>
                </c:pt>
                <c:pt idx="3128">
                  <c:v>1</c:v>
                </c:pt>
                <c:pt idx="3129">
                  <c:v>1</c:v>
                </c:pt>
                <c:pt idx="3130">
                  <c:v>2</c:v>
                </c:pt>
                <c:pt idx="3131">
                  <c:v>2</c:v>
                </c:pt>
                <c:pt idx="3132">
                  <c:v>2</c:v>
                </c:pt>
                <c:pt idx="3133">
                  <c:v>2</c:v>
                </c:pt>
                <c:pt idx="3134">
                  <c:v>1</c:v>
                </c:pt>
                <c:pt idx="3135">
                  <c:v>1</c:v>
                </c:pt>
                <c:pt idx="3136">
                  <c:v>1</c:v>
                </c:pt>
                <c:pt idx="3137">
                  <c:v>1</c:v>
                </c:pt>
                <c:pt idx="3138">
                  <c:v>1</c:v>
                </c:pt>
                <c:pt idx="3139">
                  <c:v>1</c:v>
                </c:pt>
                <c:pt idx="3140">
                  <c:v>1</c:v>
                </c:pt>
                <c:pt idx="3141">
                  <c:v>1</c:v>
                </c:pt>
                <c:pt idx="3142">
                  <c:v>1</c:v>
                </c:pt>
                <c:pt idx="3143">
                  <c:v>1</c:v>
                </c:pt>
                <c:pt idx="3144">
                  <c:v>2</c:v>
                </c:pt>
                <c:pt idx="3145">
                  <c:v>2</c:v>
                </c:pt>
                <c:pt idx="3146">
                  <c:v>2</c:v>
                </c:pt>
                <c:pt idx="3147">
                  <c:v>2</c:v>
                </c:pt>
                <c:pt idx="3148">
                  <c:v>2</c:v>
                </c:pt>
                <c:pt idx="3149">
                  <c:v>2</c:v>
                </c:pt>
                <c:pt idx="3150">
                  <c:v>2</c:v>
                </c:pt>
                <c:pt idx="3151">
                  <c:v>3</c:v>
                </c:pt>
                <c:pt idx="3152">
                  <c:v>3</c:v>
                </c:pt>
                <c:pt idx="3153">
                  <c:v>3</c:v>
                </c:pt>
                <c:pt idx="3154">
                  <c:v>2</c:v>
                </c:pt>
                <c:pt idx="3155">
                  <c:v>2</c:v>
                </c:pt>
                <c:pt idx="3156">
                  <c:v>1</c:v>
                </c:pt>
                <c:pt idx="3157">
                  <c:v>1</c:v>
                </c:pt>
                <c:pt idx="3158">
                  <c:v>1</c:v>
                </c:pt>
                <c:pt idx="3159">
                  <c:v>2</c:v>
                </c:pt>
                <c:pt idx="3160">
                  <c:v>3</c:v>
                </c:pt>
                <c:pt idx="3161">
                  <c:v>3</c:v>
                </c:pt>
                <c:pt idx="3162">
                  <c:v>3</c:v>
                </c:pt>
                <c:pt idx="3163">
                  <c:v>3</c:v>
                </c:pt>
                <c:pt idx="3164">
                  <c:v>3</c:v>
                </c:pt>
                <c:pt idx="3165">
                  <c:v>4</c:v>
                </c:pt>
                <c:pt idx="3166">
                  <c:v>4</c:v>
                </c:pt>
                <c:pt idx="3167">
                  <c:v>4</c:v>
                </c:pt>
                <c:pt idx="3168">
                  <c:v>4</c:v>
                </c:pt>
                <c:pt idx="3169">
                  <c:v>4</c:v>
                </c:pt>
                <c:pt idx="3170">
                  <c:v>6</c:v>
                </c:pt>
                <c:pt idx="3171">
                  <c:v>4</c:v>
                </c:pt>
                <c:pt idx="3172">
                  <c:v>3</c:v>
                </c:pt>
                <c:pt idx="3173">
                  <c:v>4</c:v>
                </c:pt>
                <c:pt idx="3174">
                  <c:v>4</c:v>
                </c:pt>
                <c:pt idx="3175">
                  <c:v>4</c:v>
                </c:pt>
                <c:pt idx="3176">
                  <c:v>4</c:v>
                </c:pt>
                <c:pt idx="3177">
                  <c:v>3</c:v>
                </c:pt>
                <c:pt idx="3178">
                  <c:v>3</c:v>
                </c:pt>
                <c:pt idx="3179">
                  <c:v>3</c:v>
                </c:pt>
                <c:pt idx="3180">
                  <c:v>3</c:v>
                </c:pt>
                <c:pt idx="3181">
                  <c:v>3</c:v>
                </c:pt>
                <c:pt idx="3182">
                  <c:v>1</c:v>
                </c:pt>
                <c:pt idx="3183">
                  <c:v>2</c:v>
                </c:pt>
                <c:pt idx="3184">
                  <c:v>3</c:v>
                </c:pt>
                <c:pt idx="3185">
                  <c:v>3</c:v>
                </c:pt>
                <c:pt idx="3186">
                  <c:v>3</c:v>
                </c:pt>
                <c:pt idx="3187">
                  <c:v>3</c:v>
                </c:pt>
                <c:pt idx="3188">
                  <c:v>3</c:v>
                </c:pt>
                <c:pt idx="3189">
                  <c:v>5</c:v>
                </c:pt>
                <c:pt idx="3190">
                  <c:v>5</c:v>
                </c:pt>
                <c:pt idx="3191">
                  <c:v>6</c:v>
                </c:pt>
                <c:pt idx="3192">
                  <c:v>6</c:v>
                </c:pt>
                <c:pt idx="3193">
                  <c:v>6</c:v>
                </c:pt>
                <c:pt idx="3194">
                  <c:v>6</c:v>
                </c:pt>
                <c:pt idx="3195">
                  <c:v>6</c:v>
                </c:pt>
                <c:pt idx="3196">
                  <c:v>5</c:v>
                </c:pt>
                <c:pt idx="3197">
                  <c:v>3</c:v>
                </c:pt>
                <c:pt idx="3198">
                  <c:v>3</c:v>
                </c:pt>
                <c:pt idx="3199">
                  <c:v>3</c:v>
                </c:pt>
                <c:pt idx="3200">
                  <c:v>3</c:v>
                </c:pt>
                <c:pt idx="3201">
                  <c:v>1</c:v>
                </c:pt>
                <c:pt idx="3202">
                  <c:v>1</c:v>
                </c:pt>
                <c:pt idx="3203">
                  <c:v>1</c:v>
                </c:pt>
                <c:pt idx="3204">
                  <c:v>2</c:v>
                </c:pt>
                <c:pt idx="3205">
                  <c:v>2</c:v>
                </c:pt>
                <c:pt idx="3206">
                  <c:v>2</c:v>
                </c:pt>
                <c:pt idx="3207">
                  <c:v>2</c:v>
                </c:pt>
                <c:pt idx="3208">
                  <c:v>2</c:v>
                </c:pt>
                <c:pt idx="3209">
                  <c:v>2</c:v>
                </c:pt>
                <c:pt idx="3210">
                  <c:v>2</c:v>
                </c:pt>
                <c:pt idx="3211">
                  <c:v>2</c:v>
                </c:pt>
                <c:pt idx="3212">
                  <c:v>2</c:v>
                </c:pt>
                <c:pt idx="3213">
                  <c:v>2</c:v>
                </c:pt>
                <c:pt idx="3214">
                  <c:v>3</c:v>
                </c:pt>
                <c:pt idx="3215">
                  <c:v>2</c:v>
                </c:pt>
                <c:pt idx="3216">
                  <c:v>1</c:v>
                </c:pt>
                <c:pt idx="3217">
                  <c:v>1</c:v>
                </c:pt>
                <c:pt idx="3218">
                  <c:v>1</c:v>
                </c:pt>
                <c:pt idx="3219">
                  <c:v>2</c:v>
                </c:pt>
                <c:pt idx="3220">
                  <c:v>3</c:v>
                </c:pt>
                <c:pt idx="3221">
                  <c:v>3</c:v>
                </c:pt>
                <c:pt idx="3222">
                  <c:v>4</c:v>
                </c:pt>
                <c:pt idx="3223">
                  <c:v>4</c:v>
                </c:pt>
                <c:pt idx="3224">
                  <c:v>4</c:v>
                </c:pt>
                <c:pt idx="3225">
                  <c:v>4</c:v>
                </c:pt>
                <c:pt idx="3226">
                  <c:v>3</c:v>
                </c:pt>
                <c:pt idx="3227">
                  <c:v>3</c:v>
                </c:pt>
                <c:pt idx="3228">
                  <c:v>3</c:v>
                </c:pt>
                <c:pt idx="3229">
                  <c:v>3</c:v>
                </c:pt>
                <c:pt idx="3230">
                  <c:v>3</c:v>
                </c:pt>
                <c:pt idx="3231">
                  <c:v>2</c:v>
                </c:pt>
                <c:pt idx="3232">
                  <c:v>2</c:v>
                </c:pt>
                <c:pt idx="3233">
                  <c:v>2</c:v>
                </c:pt>
                <c:pt idx="3234">
                  <c:v>1</c:v>
                </c:pt>
                <c:pt idx="3235">
                  <c:v>1</c:v>
                </c:pt>
                <c:pt idx="3236">
                  <c:v>1</c:v>
                </c:pt>
                <c:pt idx="3237">
                  <c:v>1</c:v>
                </c:pt>
                <c:pt idx="3238">
                  <c:v>1</c:v>
                </c:pt>
                <c:pt idx="3239">
                  <c:v>1</c:v>
                </c:pt>
                <c:pt idx="3240">
                  <c:v>1</c:v>
                </c:pt>
                <c:pt idx="3241">
                  <c:v>2</c:v>
                </c:pt>
                <c:pt idx="3242">
                  <c:v>4</c:v>
                </c:pt>
                <c:pt idx="3243">
                  <c:v>4</c:v>
                </c:pt>
                <c:pt idx="3244">
                  <c:v>3</c:v>
                </c:pt>
                <c:pt idx="3245">
                  <c:v>3</c:v>
                </c:pt>
                <c:pt idx="3246">
                  <c:v>3</c:v>
                </c:pt>
                <c:pt idx="3247">
                  <c:v>3</c:v>
                </c:pt>
                <c:pt idx="3248">
                  <c:v>3</c:v>
                </c:pt>
                <c:pt idx="3249">
                  <c:v>3</c:v>
                </c:pt>
                <c:pt idx="3250">
                  <c:v>3</c:v>
                </c:pt>
                <c:pt idx="3251">
                  <c:v>3</c:v>
                </c:pt>
                <c:pt idx="3252">
                  <c:v>3</c:v>
                </c:pt>
                <c:pt idx="3253">
                  <c:v>2</c:v>
                </c:pt>
                <c:pt idx="3254">
                  <c:v>1</c:v>
                </c:pt>
                <c:pt idx="3255">
                  <c:v>1</c:v>
                </c:pt>
                <c:pt idx="3256">
                  <c:v>1</c:v>
                </c:pt>
                <c:pt idx="3257">
                  <c:v>1</c:v>
                </c:pt>
                <c:pt idx="3258">
                  <c:v>1</c:v>
                </c:pt>
                <c:pt idx="3259">
                  <c:v>1</c:v>
                </c:pt>
                <c:pt idx="3260">
                  <c:v>1</c:v>
                </c:pt>
                <c:pt idx="3261">
                  <c:v>1</c:v>
                </c:pt>
                <c:pt idx="3262">
                  <c:v>1</c:v>
                </c:pt>
                <c:pt idx="3263">
                  <c:v>1</c:v>
                </c:pt>
                <c:pt idx="3264">
                  <c:v>2</c:v>
                </c:pt>
                <c:pt idx="3265">
                  <c:v>1</c:v>
                </c:pt>
                <c:pt idx="3266">
                  <c:v>1</c:v>
                </c:pt>
                <c:pt idx="3267">
                  <c:v>1</c:v>
                </c:pt>
                <c:pt idx="3268">
                  <c:v>1</c:v>
                </c:pt>
                <c:pt idx="3269">
                  <c:v>1</c:v>
                </c:pt>
                <c:pt idx="3270">
                  <c:v>1</c:v>
                </c:pt>
                <c:pt idx="3271">
                  <c:v>1</c:v>
                </c:pt>
                <c:pt idx="3272">
                  <c:v>1</c:v>
                </c:pt>
                <c:pt idx="3273">
                  <c:v>2</c:v>
                </c:pt>
                <c:pt idx="3274">
                  <c:v>2</c:v>
                </c:pt>
                <c:pt idx="3275">
                  <c:v>2</c:v>
                </c:pt>
                <c:pt idx="3276">
                  <c:v>1</c:v>
                </c:pt>
                <c:pt idx="3277">
                  <c:v>2</c:v>
                </c:pt>
                <c:pt idx="3278">
                  <c:v>2</c:v>
                </c:pt>
                <c:pt idx="3279">
                  <c:v>2</c:v>
                </c:pt>
                <c:pt idx="3280">
                  <c:v>2</c:v>
                </c:pt>
                <c:pt idx="3281">
                  <c:v>2</c:v>
                </c:pt>
                <c:pt idx="3282">
                  <c:v>2</c:v>
                </c:pt>
                <c:pt idx="3283">
                  <c:v>2</c:v>
                </c:pt>
                <c:pt idx="3284">
                  <c:v>2</c:v>
                </c:pt>
                <c:pt idx="3285">
                  <c:v>1</c:v>
                </c:pt>
                <c:pt idx="3286">
                  <c:v>1</c:v>
                </c:pt>
                <c:pt idx="3287">
                  <c:v>1</c:v>
                </c:pt>
                <c:pt idx="3288">
                  <c:v>1</c:v>
                </c:pt>
                <c:pt idx="3289">
                  <c:v>1</c:v>
                </c:pt>
                <c:pt idx="3290">
                  <c:v>1</c:v>
                </c:pt>
                <c:pt idx="3291">
                  <c:v>1</c:v>
                </c:pt>
                <c:pt idx="3292">
                  <c:v>2</c:v>
                </c:pt>
                <c:pt idx="3293">
                  <c:v>3</c:v>
                </c:pt>
                <c:pt idx="3294">
                  <c:v>3</c:v>
                </c:pt>
                <c:pt idx="3295">
                  <c:v>3</c:v>
                </c:pt>
                <c:pt idx="3296">
                  <c:v>3</c:v>
                </c:pt>
                <c:pt idx="3297">
                  <c:v>3</c:v>
                </c:pt>
                <c:pt idx="3298">
                  <c:v>3</c:v>
                </c:pt>
                <c:pt idx="3299">
                  <c:v>3</c:v>
                </c:pt>
                <c:pt idx="3300">
                  <c:v>3</c:v>
                </c:pt>
                <c:pt idx="3301">
                  <c:v>3</c:v>
                </c:pt>
                <c:pt idx="3302">
                  <c:v>3</c:v>
                </c:pt>
                <c:pt idx="3303">
                  <c:v>3</c:v>
                </c:pt>
                <c:pt idx="3304">
                  <c:v>3</c:v>
                </c:pt>
                <c:pt idx="3305">
                  <c:v>2</c:v>
                </c:pt>
                <c:pt idx="3306">
                  <c:v>2</c:v>
                </c:pt>
                <c:pt idx="3307">
                  <c:v>2</c:v>
                </c:pt>
                <c:pt idx="3308">
                  <c:v>2</c:v>
                </c:pt>
                <c:pt idx="3309">
                  <c:v>2</c:v>
                </c:pt>
                <c:pt idx="3310">
                  <c:v>2</c:v>
                </c:pt>
                <c:pt idx="3311">
                  <c:v>2</c:v>
                </c:pt>
                <c:pt idx="3312">
                  <c:v>2</c:v>
                </c:pt>
                <c:pt idx="3313">
                  <c:v>2</c:v>
                </c:pt>
                <c:pt idx="3314">
                  <c:v>1</c:v>
                </c:pt>
                <c:pt idx="3315">
                  <c:v>1</c:v>
                </c:pt>
                <c:pt idx="3316">
                  <c:v>1</c:v>
                </c:pt>
                <c:pt idx="3317">
                  <c:v>1</c:v>
                </c:pt>
                <c:pt idx="3318">
                  <c:v>1</c:v>
                </c:pt>
                <c:pt idx="3319">
                  <c:v>1</c:v>
                </c:pt>
                <c:pt idx="3320">
                  <c:v>1</c:v>
                </c:pt>
                <c:pt idx="3321">
                  <c:v>1</c:v>
                </c:pt>
                <c:pt idx="3322">
                  <c:v>1</c:v>
                </c:pt>
                <c:pt idx="3323">
                  <c:v>1</c:v>
                </c:pt>
                <c:pt idx="3324">
                  <c:v>1</c:v>
                </c:pt>
                <c:pt idx="3325">
                  <c:v>1</c:v>
                </c:pt>
                <c:pt idx="3326">
                  <c:v>1</c:v>
                </c:pt>
                <c:pt idx="3327">
                  <c:v>1</c:v>
                </c:pt>
                <c:pt idx="3328">
                  <c:v>1</c:v>
                </c:pt>
                <c:pt idx="3329">
                  <c:v>1</c:v>
                </c:pt>
                <c:pt idx="3330">
                  <c:v>1</c:v>
                </c:pt>
                <c:pt idx="3331">
                  <c:v>2</c:v>
                </c:pt>
                <c:pt idx="3332">
                  <c:v>2</c:v>
                </c:pt>
                <c:pt idx="3333">
                  <c:v>2</c:v>
                </c:pt>
                <c:pt idx="3334">
                  <c:v>2</c:v>
                </c:pt>
                <c:pt idx="3335">
                  <c:v>3</c:v>
                </c:pt>
                <c:pt idx="3336">
                  <c:v>4</c:v>
                </c:pt>
                <c:pt idx="3337">
                  <c:v>4</c:v>
                </c:pt>
                <c:pt idx="3338">
                  <c:v>4</c:v>
                </c:pt>
                <c:pt idx="3339">
                  <c:v>4</c:v>
                </c:pt>
                <c:pt idx="3340">
                  <c:v>4</c:v>
                </c:pt>
                <c:pt idx="3341">
                  <c:v>4</c:v>
                </c:pt>
                <c:pt idx="3342">
                  <c:v>4</c:v>
                </c:pt>
                <c:pt idx="3343">
                  <c:v>3</c:v>
                </c:pt>
                <c:pt idx="3344">
                  <c:v>4</c:v>
                </c:pt>
                <c:pt idx="3345">
                  <c:v>4</c:v>
                </c:pt>
                <c:pt idx="3346">
                  <c:v>4</c:v>
                </c:pt>
                <c:pt idx="3347">
                  <c:v>4</c:v>
                </c:pt>
                <c:pt idx="3348">
                  <c:v>5</c:v>
                </c:pt>
                <c:pt idx="3349">
                  <c:v>5</c:v>
                </c:pt>
                <c:pt idx="3350">
                  <c:v>5</c:v>
                </c:pt>
                <c:pt idx="3351">
                  <c:v>5</c:v>
                </c:pt>
                <c:pt idx="3352">
                  <c:v>5</c:v>
                </c:pt>
                <c:pt idx="3353">
                  <c:v>5</c:v>
                </c:pt>
                <c:pt idx="3354">
                  <c:v>4</c:v>
                </c:pt>
                <c:pt idx="3355">
                  <c:v>4</c:v>
                </c:pt>
                <c:pt idx="3356">
                  <c:v>3</c:v>
                </c:pt>
                <c:pt idx="3357">
                  <c:v>2</c:v>
                </c:pt>
                <c:pt idx="3358">
                  <c:v>2</c:v>
                </c:pt>
                <c:pt idx="3359">
                  <c:v>3</c:v>
                </c:pt>
                <c:pt idx="3360">
                  <c:v>1</c:v>
                </c:pt>
                <c:pt idx="3361">
                  <c:v>1</c:v>
                </c:pt>
                <c:pt idx="3362">
                  <c:v>1</c:v>
                </c:pt>
                <c:pt idx="3363">
                  <c:v>1</c:v>
                </c:pt>
                <c:pt idx="3364">
                  <c:v>1</c:v>
                </c:pt>
                <c:pt idx="3365">
                  <c:v>1</c:v>
                </c:pt>
                <c:pt idx="3366">
                  <c:v>1</c:v>
                </c:pt>
                <c:pt idx="3367">
                  <c:v>1</c:v>
                </c:pt>
                <c:pt idx="3368">
                  <c:v>1</c:v>
                </c:pt>
                <c:pt idx="3369">
                  <c:v>1</c:v>
                </c:pt>
                <c:pt idx="3370">
                  <c:v>1</c:v>
                </c:pt>
                <c:pt idx="3371">
                  <c:v>1</c:v>
                </c:pt>
                <c:pt idx="3372">
                  <c:v>1</c:v>
                </c:pt>
                <c:pt idx="3373">
                  <c:v>1</c:v>
                </c:pt>
                <c:pt idx="3374">
                  <c:v>1</c:v>
                </c:pt>
                <c:pt idx="3375">
                  <c:v>1</c:v>
                </c:pt>
                <c:pt idx="3376">
                  <c:v>1</c:v>
                </c:pt>
                <c:pt idx="3377">
                  <c:v>1</c:v>
                </c:pt>
                <c:pt idx="3378">
                  <c:v>1</c:v>
                </c:pt>
                <c:pt idx="3379">
                  <c:v>1</c:v>
                </c:pt>
                <c:pt idx="3380">
                  <c:v>1</c:v>
                </c:pt>
                <c:pt idx="3381">
                  <c:v>1</c:v>
                </c:pt>
                <c:pt idx="3382">
                  <c:v>1</c:v>
                </c:pt>
                <c:pt idx="3383">
                  <c:v>1</c:v>
                </c:pt>
                <c:pt idx="3384">
                  <c:v>1</c:v>
                </c:pt>
                <c:pt idx="3385">
                  <c:v>1</c:v>
                </c:pt>
                <c:pt idx="3386">
                  <c:v>1</c:v>
                </c:pt>
                <c:pt idx="3387">
                  <c:v>1</c:v>
                </c:pt>
                <c:pt idx="3388">
                  <c:v>1</c:v>
                </c:pt>
                <c:pt idx="3389">
                  <c:v>1</c:v>
                </c:pt>
                <c:pt idx="3390">
                  <c:v>1</c:v>
                </c:pt>
                <c:pt idx="3391">
                  <c:v>1</c:v>
                </c:pt>
                <c:pt idx="3392">
                  <c:v>3</c:v>
                </c:pt>
                <c:pt idx="3393">
                  <c:v>3</c:v>
                </c:pt>
                <c:pt idx="3394">
                  <c:v>3</c:v>
                </c:pt>
                <c:pt idx="3395">
                  <c:v>3</c:v>
                </c:pt>
                <c:pt idx="3396">
                  <c:v>3</c:v>
                </c:pt>
                <c:pt idx="3397">
                  <c:v>3</c:v>
                </c:pt>
                <c:pt idx="3398">
                  <c:v>3</c:v>
                </c:pt>
                <c:pt idx="3399">
                  <c:v>3</c:v>
                </c:pt>
                <c:pt idx="3400">
                  <c:v>3</c:v>
                </c:pt>
                <c:pt idx="3401">
                  <c:v>3</c:v>
                </c:pt>
                <c:pt idx="3402">
                  <c:v>3</c:v>
                </c:pt>
                <c:pt idx="3403">
                  <c:v>3</c:v>
                </c:pt>
                <c:pt idx="3404">
                  <c:v>1</c:v>
                </c:pt>
                <c:pt idx="3405">
                  <c:v>1</c:v>
                </c:pt>
                <c:pt idx="3406">
                  <c:v>1</c:v>
                </c:pt>
                <c:pt idx="3407">
                  <c:v>2</c:v>
                </c:pt>
                <c:pt idx="3408">
                  <c:v>2</c:v>
                </c:pt>
                <c:pt idx="3409">
                  <c:v>2</c:v>
                </c:pt>
                <c:pt idx="3410">
                  <c:v>2</c:v>
                </c:pt>
                <c:pt idx="3411">
                  <c:v>2</c:v>
                </c:pt>
                <c:pt idx="3412">
                  <c:v>2</c:v>
                </c:pt>
                <c:pt idx="3413">
                  <c:v>2</c:v>
                </c:pt>
                <c:pt idx="3414">
                  <c:v>2</c:v>
                </c:pt>
                <c:pt idx="3415">
                  <c:v>2</c:v>
                </c:pt>
                <c:pt idx="3416">
                  <c:v>2</c:v>
                </c:pt>
                <c:pt idx="3417">
                  <c:v>2</c:v>
                </c:pt>
                <c:pt idx="3418">
                  <c:v>2</c:v>
                </c:pt>
                <c:pt idx="3419">
                  <c:v>1</c:v>
                </c:pt>
                <c:pt idx="3420">
                  <c:v>1</c:v>
                </c:pt>
                <c:pt idx="3421">
                  <c:v>1</c:v>
                </c:pt>
                <c:pt idx="3422">
                  <c:v>1</c:v>
                </c:pt>
                <c:pt idx="3423">
                  <c:v>1</c:v>
                </c:pt>
                <c:pt idx="3424">
                  <c:v>2</c:v>
                </c:pt>
                <c:pt idx="3425">
                  <c:v>2</c:v>
                </c:pt>
                <c:pt idx="3426">
                  <c:v>2</c:v>
                </c:pt>
                <c:pt idx="3427">
                  <c:v>2</c:v>
                </c:pt>
                <c:pt idx="3428">
                  <c:v>2</c:v>
                </c:pt>
                <c:pt idx="3429">
                  <c:v>2</c:v>
                </c:pt>
                <c:pt idx="3430">
                  <c:v>2</c:v>
                </c:pt>
                <c:pt idx="3431">
                  <c:v>2</c:v>
                </c:pt>
                <c:pt idx="3432">
                  <c:v>2</c:v>
                </c:pt>
                <c:pt idx="3433">
                  <c:v>2</c:v>
                </c:pt>
                <c:pt idx="3434">
                  <c:v>3</c:v>
                </c:pt>
                <c:pt idx="3435">
                  <c:v>3</c:v>
                </c:pt>
                <c:pt idx="3436">
                  <c:v>2</c:v>
                </c:pt>
                <c:pt idx="3437">
                  <c:v>2</c:v>
                </c:pt>
                <c:pt idx="3438">
                  <c:v>2</c:v>
                </c:pt>
                <c:pt idx="3439">
                  <c:v>2</c:v>
                </c:pt>
                <c:pt idx="3440">
                  <c:v>2</c:v>
                </c:pt>
                <c:pt idx="3441">
                  <c:v>2</c:v>
                </c:pt>
                <c:pt idx="3442">
                  <c:v>2</c:v>
                </c:pt>
                <c:pt idx="3443">
                  <c:v>2</c:v>
                </c:pt>
                <c:pt idx="3444">
                  <c:v>2</c:v>
                </c:pt>
                <c:pt idx="3445">
                  <c:v>2</c:v>
                </c:pt>
                <c:pt idx="3446">
                  <c:v>1</c:v>
                </c:pt>
                <c:pt idx="3447">
                  <c:v>1</c:v>
                </c:pt>
                <c:pt idx="3448">
                  <c:v>1</c:v>
                </c:pt>
                <c:pt idx="3449">
                  <c:v>1</c:v>
                </c:pt>
                <c:pt idx="3450">
                  <c:v>1</c:v>
                </c:pt>
                <c:pt idx="3451">
                  <c:v>1</c:v>
                </c:pt>
                <c:pt idx="3452">
                  <c:v>2</c:v>
                </c:pt>
                <c:pt idx="3453">
                  <c:v>2</c:v>
                </c:pt>
                <c:pt idx="3454">
                  <c:v>2</c:v>
                </c:pt>
                <c:pt idx="3455">
                  <c:v>2</c:v>
                </c:pt>
                <c:pt idx="3456">
                  <c:v>2</c:v>
                </c:pt>
                <c:pt idx="3457">
                  <c:v>2</c:v>
                </c:pt>
                <c:pt idx="3458">
                  <c:v>2</c:v>
                </c:pt>
                <c:pt idx="3459">
                  <c:v>2</c:v>
                </c:pt>
                <c:pt idx="3460">
                  <c:v>3</c:v>
                </c:pt>
                <c:pt idx="3461">
                  <c:v>3</c:v>
                </c:pt>
                <c:pt idx="3462">
                  <c:v>3</c:v>
                </c:pt>
                <c:pt idx="3463">
                  <c:v>3</c:v>
                </c:pt>
                <c:pt idx="3464">
                  <c:v>2</c:v>
                </c:pt>
                <c:pt idx="3465">
                  <c:v>2</c:v>
                </c:pt>
                <c:pt idx="3466">
                  <c:v>2</c:v>
                </c:pt>
                <c:pt idx="3467">
                  <c:v>2</c:v>
                </c:pt>
                <c:pt idx="3468">
                  <c:v>2</c:v>
                </c:pt>
                <c:pt idx="3469">
                  <c:v>2</c:v>
                </c:pt>
                <c:pt idx="3470">
                  <c:v>2</c:v>
                </c:pt>
                <c:pt idx="3471">
                  <c:v>2</c:v>
                </c:pt>
                <c:pt idx="3472">
                  <c:v>2</c:v>
                </c:pt>
                <c:pt idx="3473">
                  <c:v>2</c:v>
                </c:pt>
                <c:pt idx="3474">
                  <c:v>2</c:v>
                </c:pt>
                <c:pt idx="3475">
                  <c:v>2</c:v>
                </c:pt>
                <c:pt idx="3476">
                  <c:v>2</c:v>
                </c:pt>
                <c:pt idx="3477">
                  <c:v>2</c:v>
                </c:pt>
                <c:pt idx="3478">
                  <c:v>2</c:v>
                </c:pt>
                <c:pt idx="3479">
                  <c:v>2</c:v>
                </c:pt>
                <c:pt idx="3480">
                  <c:v>2</c:v>
                </c:pt>
                <c:pt idx="3481">
                  <c:v>2</c:v>
                </c:pt>
                <c:pt idx="3482">
                  <c:v>2</c:v>
                </c:pt>
                <c:pt idx="3483">
                  <c:v>3</c:v>
                </c:pt>
                <c:pt idx="3484">
                  <c:v>2</c:v>
                </c:pt>
                <c:pt idx="3485">
                  <c:v>2</c:v>
                </c:pt>
                <c:pt idx="3486">
                  <c:v>2</c:v>
                </c:pt>
                <c:pt idx="3487">
                  <c:v>2</c:v>
                </c:pt>
                <c:pt idx="3488">
                  <c:v>2</c:v>
                </c:pt>
                <c:pt idx="3489">
                  <c:v>2</c:v>
                </c:pt>
                <c:pt idx="3490">
                  <c:v>2</c:v>
                </c:pt>
                <c:pt idx="3491">
                  <c:v>2</c:v>
                </c:pt>
                <c:pt idx="3492">
                  <c:v>2</c:v>
                </c:pt>
                <c:pt idx="3493">
                  <c:v>2</c:v>
                </c:pt>
                <c:pt idx="3494">
                  <c:v>2</c:v>
                </c:pt>
                <c:pt idx="3495">
                  <c:v>1</c:v>
                </c:pt>
                <c:pt idx="3496">
                  <c:v>2</c:v>
                </c:pt>
                <c:pt idx="3497">
                  <c:v>2</c:v>
                </c:pt>
                <c:pt idx="3498">
                  <c:v>2</c:v>
                </c:pt>
                <c:pt idx="3499">
                  <c:v>2</c:v>
                </c:pt>
                <c:pt idx="3500">
                  <c:v>2</c:v>
                </c:pt>
                <c:pt idx="3501">
                  <c:v>1</c:v>
                </c:pt>
                <c:pt idx="3502">
                  <c:v>1</c:v>
                </c:pt>
                <c:pt idx="3503">
                  <c:v>1</c:v>
                </c:pt>
                <c:pt idx="3504">
                  <c:v>1</c:v>
                </c:pt>
                <c:pt idx="3505">
                  <c:v>1</c:v>
                </c:pt>
                <c:pt idx="3506">
                  <c:v>1</c:v>
                </c:pt>
                <c:pt idx="3507">
                  <c:v>2</c:v>
                </c:pt>
                <c:pt idx="3508">
                  <c:v>1</c:v>
                </c:pt>
                <c:pt idx="3509">
                  <c:v>2</c:v>
                </c:pt>
                <c:pt idx="3510">
                  <c:v>2</c:v>
                </c:pt>
                <c:pt idx="3511">
                  <c:v>2</c:v>
                </c:pt>
                <c:pt idx="3512">
                  <c:v>2</c:v>
                </c:pt>
                <c:pt idx="3513">
                  <c:v>2</c:v>
                </c:pt>
                <c:pt idx="3514">
                  <c:v>2</c:v>
                </c:pt>
                <c:pt idx="3515">
                  <c:v>2</c:v>
                </c:pt>
                <c:pt idx="3516">
                  <c:v>2</c:v>
                </c:pt>
                <c:pt idx="3517">
                  <c:v>2</c:v>
                </c:pt>
                <c:pt idx="3518">
                  <c:v>2</c:v>
                </c:pt>
                <c:pt idx="3519">
                  <c:v>1</c:v>
                </c:pt>
                <c:pt idx="3520">
                  <c:v>1</c:v>
                </c:pt>
                <c:pt idx="3521">
                  <c:v>1</c:v>
                </c:pt>
                <c:pt idx="3522">
                  <c:v>1</c:v>
                </c:pt>
                <c:pt idx="3523">
                  <c:v>1</c:v>
                </c:pt>
                <c:pt idx="3524">
                  <c:v>1</c:v>
                </c:pt>
                <c:pt idx="3525">
                  <c:v>1</c:v>
                </c:pt>
                <c:pt idx="3526">
                  <c:v>1</c:v>
                </c:pt>
                <c:pt idx="3527">
                  <c:v>1</c:v>
                </c:pt>
                <c:pt idx="3528">
                  <c:v>1</c:v>
                </c:pt>
                <c:pt idx="3529">
                  <c:v>1</c:v>
                </c:pt>
                <c:pt idx="3530">
                  <c:v>1</c:v>
                </c:pt>
                <c:pt idx="3531">
                  <c:v>1</c:v>
                </c:pt>
                <c:pt idx="3532">
                  <c:v>2</c:v>
                </c:pt>
                <c:pt idx="3533">
                  <c:v>1</c:v>
                </c:pt>
                <c:pt idx="3534">
                  <c:v>1</c:v>
                </c:pt>
                <c:pt idx="3535">
                  <c:v>2</c:v>
                </c:pt>
                <c:pt idx="3536">
                  <c:v>3</c:v>
                </c:pt>
                <c:pt idx="3537">
                  <c:v>3</c:v>
                </c:pt>
                <c:pt idx="3538">
                  <c:v>3</c:v>
                </c:pt>
                <c:pt idx="3539">
                  <c:v>3</c:v>
                </c:pt>
                <c:pt idx="3540">
                  <c:v>3</c:v>
                </c:pt>
                <c:pt idx="3541">
                  <c:v>3</c:v>
                </c:pt>
                <c:pt idx="3542">
                  <c:v>3</c:v>
                </c:pt>
                <c:pt idx="3543">
                  <c:v>3</c:v>
                </c:pt>
                <c:pt idx="3544">
                  <c:v>2</c:v>
                </c:pt>
                <c:pt idx="3545">
                  <c:v>2</c:v>
                </c:pt>
                <c:pt idx="3546">
                  <c:v>2</c:v>
                </c:pt>
                <c:pt idx="3547">
                  <c:v>2</c:v>
                </c:pt>
                <c:pt idx="3548">
                  <c:v>1</c:v>
                </c:pt>
                <c:pt idx="3549">
                  <c:v>1</c:v>
                </c:pt>
                <c:pt idx="3550">
                  <c:v>1</c:v>
                </c:pt>
                <c:pt idx="3551">
                  <c:v>1</c:v>
                </c:pt>
                <c:pt idx="3552">
                  <c:v>1</c:v>
                </c:pt>
                <c:pt idx="3553">
                  <c:v>1</c:v>
                </c:pt>
                <c:pt idx="3554">
                  <c:v>1</c:v>
                </c:pt>
                <c:pt idx="3555">
                  <c:v>1</c:v>
                </c:pt>
                <c:pt idx="3556">
                  <c:v>1</c:v>
                </c:pt>
                <c:pt idx="3557">
                  <c:v>1</c:v>
                </c:pt>
                <c:pt idx="3558">
                  <c:v>1</c:v>
                </c:pt>
                <c:pt idx="3559">
                  <c:v>1</c:v>
                </c:pt>
                <c:pt idx="3560">
                  <c:v>1</c:v>
                </c:pt>
                <c:pt idx="3561">
                  <c:v>1</c:v>
                </c:pt>
                <c:pt idx="3562">
                  <c:v>1</c:v>
                </c:pt>
                <c:pt idx="3563">
                  <c:v>1</c:v>
                </c:pt>
                <c:pt idx="3564">
                  <c:v>1</c:v>
                </c:pt>
                <c:pt idx="3565">
                  <c:v>1</c:v>
                </c:pt>
                <c:pt idx="3566">
                  <c:v>1</c:v>
                </c:pt>
                <c:pt idx="3567">
                  <c:v>1</c:v>
                </c:pt>
                <c:pt idx="3568">
                  <c:v>1</c:v>
                </c:pt>
                <c:pt idx="3569">
                  <c:v>1</c:v>
                </c:pt>
                <c:pt idx="3570">
                  <c:v>1</c:v>
                </c:pt>
                <c:pt idx="3571">
                  <c:v>1</c:v>
                </c:pt>
                <c:pt idx="3572">
                  <c:v>2</c:v>
                </c:pt>
                <c:pt idx="3573">
                  <c:v>2</c:v>
                </c:pt>
                <c:pt idx="3574">
                  <c:v>2</c:v>
                </c:pt>
                <c:pt idx="3575">
                  <c:v>2</c:v>
                </c:pt>
                <c:pt idx="3576">
                  <c:v>2</c:v>
                </c:pt>
                <c:pt idx="3577">
                  <c:v>2</c:v>
                </c:pt>
                <c:pt idx="3578">
                  <c:v>2</c:v>
                </c:pt>
                <c:pt idx="3579">
                  <c:v>2</c:v>
                </c:pt>
                <c:pt idx="3580">
                  <c:v>2</c:v>
                </c:pt>
                <c:pt idx="3581">
                  <c:v>2</c:v>
                </c:pt>
                <c:pt idx="3582">
                  <c:v>2</c:v>
                </c:pt>
                <c:pt idx="3583">
                  <c:v>3</c:v>
                </c:pt>
                <c:pt idx="3584">
                  <c:v>2</c:v>
                </c:pt>
                <c:pt idx="3585">
                  <c:v>2</c:v>
                </c:pt>
                <c:pt idx="3586">
                  <c:v>2</c:v>
                </c:pt>
                <c:pt idx="3587">
                  <c:v>2</c:v>
                </c:pt>
                <c:pt idx="3588">
                  <c:v>2</c:v>
                </c:pt>
                <c:pt idx="3589">
                  <c:v>2</c:v>
                </c:pt>
                <c:pt idx="3590">
                  <c:v>2</c:v>
                </c:pt>
                <c:pt idx="3591">
                  <c:v>2</c:v>
                </c:pt>
                <c:pt idx="3592">
                  <c:v>2</c:v>
                </c:pt>
                <c:pt idx="3593">
                  <c:v>2</c:v>
                </c:pt>
                <c:pt idx="3594">
                  <c:v>2</c:v>
                </c:pt>
                <c:pt idx="3595">
                  <c:v>2</c:v>
                </c:pt>
                <c:pt idx="3596">
                  <c:v>2</c:v>
                </c:pt>
                <c:pt idx="3597">
                  <c:v>2</c:v>
                </c:pt>
                <c:pt idx="3598">
                  <c:v>2</c:v>
                </c:pt>
                <c:pt idx="3599">
                  <c:v>3</c:v>
                </c:pt>
                <c:pt idx="3600">
                  <c:v>3</c:v>
                </c:pt>
                <c:pt idx="3601">
                  <c:v>3</c:v>
                </c:pt>
                <c:pt idx="3602">
                  <c:v>3</c:v>
                </c:pt>
                <c:pt idx="3603">
                  <c:v>3</c:v>
                </c:pt>
                <c:pt idx="3604">
                  <c:v>3</c:v>
                </c:pt>
                <c:pt idx="3605">
                  <c:v>4</c:v>
                </c:pt>
                <c:pt idx="3606">
                  <c:v>4</c:v>
                </c:pt>
                <c:pt idx="3607">
                  <c:v>2</c:v>
                </c:pt>
                <c:pt idx="3608">
                  <c:v>2</c:v>
                </c:pt>
                <c:pt idx="3609">
                  <c:v>2</c:v>
                </c:pt>
                <c:pt idx="3610">
                  <c:v>2</c:v>
                </c:pt>
                <c:pt idx="3611">
                  <c:v>1</c:v>
                </c:pt>
                <c:pt idx="3612">
                  <c:v>1</c:v>
                </c:pt>
                <c:pt idx="3613">
                  <c:v>1</c:v>
                </c:pt>
                <c:pt idx="3614">
                  <c:v>1</c:v>
                </c:pt>
                <c:pt idx="3615">
                  <c:v>1</c:v>
                </c:pt>
                <c:pt idx="3616">
                  <c:v>1</c:v>
                </c:pt>
                <c:pt idx="3617">
                  <c:v>1</c:v>
                </c:pt>
                <c:pt idx="3618">
                  <c:v>1</c:v>
                </c:pt>
                <c:pt idx="3619">
                  <c:v>1</c:v>
                </c:pt>
                <c:pt idx="3620">
                  <c:v>1</c:v>
                </c:pt>
                <c:pt idx="3621">
                  <c:v>3</c:v>
                </c:pt>
                <c:pt idx="3622">
                  <c:v>3</c:v>
                </c:pt>
                <c:pt idx="3623">
                  <c:v>3</c:v>
                </c:pt>
                <c:pt idx="3624">
                  <c:v>3</c:v>
                </c:pt>
                <c:pt idx="3625">
                  <c:v>3</c:v>
                </c:pt>
                <c:pt idx="3626">
                  <c:v>3</c:v>
                </c:pt>
                <c:pt idx="3627">
                  <c:v>3</c:v>
                </c:pt>
                <c:pt idx="3628">
                  <c:v>3</c:v>
                </c:pt>
                <c:pt idx="3629">
                  <c:v>2</c:v>
                </c:pt>
                <c:pt idx="3630">
                  <c:v>2</c:v>
                </c:pt>
                <c:pt idx="3631">
                  <c:v>3</c:v>
                </c:pt>
                <c:pt idx="3632">
                  <c:v>3</c:v>
                </c:pt>
                <c:pt idx="3633">
                  <c:v>1</c:v>
                </c:pt>
                <c:pt idx="3634">
                  <c:v>1</c:v>
                </c:pt>
                <c:pt idx="3635">
                  <c:v>2</c:v>
                </c:pt>
                <c:pt idx="3636">
                  <c:v>3</c:v>
                </c:pt>
                <c:pt idx="3637">
                  <c:v>5</c:v>
                </c:pt>
                <c:pt idx="3638">
                  <c:v>5</c:v>
                </c:pt>
                <c:pt idx="3639">
                  <c:v>6</c:v>
                </c:pt>
                <c:pt idx="3640">
                  <c:v>6</c:v>
                </c:pt>
                <c:pt idx="3641">
                  <c:v>6</c:v>
                </c:pt>
                <c:pt idx="3642">
                  <c:v>7</c:v>
                </c:pt>
                <c:pt idx="3643">
                  <c:v>6</c:v>
                </c:pt>
                <c:pt idx="3644">
                  <c:v>6</c:v>
                </c:pt>
                <c:pt idx="3645">
                  <c:v>6</c:v>
                </c:pt>
                <c:pt idx="3646">
                  <c:v>6</c:v>
                </c:pt>
                <c:pt idx="3647">
                  <c:v>5</c:v>
                </c:pt>
                <c:pt idx="3648">
                  <c:v>4</c:v>
                </c:pt>
                <c:pt idx="3649">
                  <c:v>2</c:v>
                </c:pt>
                <c:pt idx="3650">
                  <c:v>2</c:v>
                </c:pt>
                <c:pt idx="3651">
                  <c:v>1</c:v>
                </c:pt>
                <c:pt idx="3652">
                  <c:v>1</c:v>
                </c:pt>
                <c:pt idx="3653">
                  <c:v>1</c:v>
                </c:pt>
                <c:pt idx="3654">
                  <c:v>1</c:v>
                </c:pt>
                <c:pt idx="3655">
                  <c:v>1</c:v>
                </c:pt>
                <c:pt idx="3656">
                  <c:v>1</c:v>
                </c:pt>
                <c:pt idx="3657">
                  <c:v>1</c:v>
                </c:pt>
                <c:pt idx="3658">
                  <c:v>1</c:v>
                </c:pt>
                <c:pt idx="3659">
                  <c:v>1</c:v>
                </c:pt>
                <c:pt idx="3660">
                  <c:v>1</c:v>
                </c:pt>
                <c:pt idx="3661">
                  <c:v>1</c:v>
                </c:pt>
                <c:pt idx="3662">
                  <c:v>1</c:v>
                </c:pt>
                <c:pt idx="3663">
                  <c:v>1</c:v>
                </c:pt>
                <c:pt idx="3664">
                  <c:v>2</c:v>
                </c:pt>
                <c:pt idx="3665">
                  <c:v>2</c:v>
                </c:pt>
                <c:pt idx="3666">
                  <c:v>1</c:v>
                </c:pt>
                <c:pt idx="3667">
                  <c:v>1</c:v>
                </c:pt>
                <c:pt idx="3668">
                  <c:v>2</c:v>
                </c:pt>
                <c:pt idx="3669">
                  <c:v>2</c:v>
                </c:pt>
                <c:pt idx="3670">
                  <c:v>2</c:v>
                </c:pt>
                <c:pt idx="3671">
                  <c:v>2</c:v>
                </c:pt>
                <c:pt idx="3672">
                  <c:v>2</c:v>
                </c:pt>
                <c:pt idx="3673">
                  <c:v>2</c:v>
                </c:pt>
                <c:pt idx="3674">
                  <c:v>2</c:v>
                </c:pt>
                <c:pt idx="3675">
                  <c:v>2</c:v>
                </c:pt>
                <c:pt idx="3676">
                  <c:v>1</c:v>
                </c:pt>
                <c:pt idx="3677">
                  <c:v>1</c:v>
                </c:pt>
                <c:pt idx="3678">
                  <c:v>1</c:v>
                </c:pt>
                <c:pt idx="3679">
                  <c:v>1</c:v>
                </c:pt>
                <c:pt idx="3680">
                  <c:v>1</c:v>
                </c:pt>
                <c:pt idx="3681">
                  <c:v>1</c:v>
                </c:pt>
                <c:pt idx="3682">
                  <c:v>1</c:v>
                </c:pt>
                <c:pt idx="3683">
                  <c:v>1</c:v>
                </c:pt>
                <c:pt idx="3684">
                  <c:v>1</c:v>
                </c:pt>
                <c:pt idx="3685">
                  <c:v>1</c:v>
                </c:pt>
                <c:pt idx="3686">
                  <c:v>1</c:v>
                </c:pt>
                <c:pt idx="3687">
                  <c:v>1</c:v>
                </c:pt>
                <c:pt idx="3688">
                  <c:v>1</c:v>
                </c:pt>
                <c:pt idx="3689">
                  <c:v>1</c:v>
                </c:pt>
                <c:pt idx="3690">
                  <c:v>1</c:v>
                </c:pt>
                <c:pt idx="3691">
                  <c:v>1</c:v>
                </c:pt>
                <c:pt idx="3692">
                  <c:v>1</c:v>
                </c:pt>
                <c:pt idx="3693">
                  <c:v>1</c:v>
                </c:pt>
                <c:pt idx="3694">
                  <c:v>1</c:v>
                </c:pt>
                <c:pt idx="3695">
                  <c:v>2</c:v>
                </c:pt>
                <c:pt idx="3696">
                  <c:v>2</c:v>
                </c:pt>
                <c:pt idx="3697">
                  <c:v>2</c:v>
                </c:pt>
                <c:pt idx="3698">
                  <c:v>3</c:v>
                </c:pt>
                <c:pt idx="3699">
                  <c:v>3</c:v>
                </c:pt>
                <c:pt idx="3700">
                  <c:v>3</c:v>
                </c:pt>
                <c:pt idx="3701">
                  <c:v>3</c:v>
                </c:pt>
                <c:pt idx="3702">
                  <c:v>3</c:v>
                </c:pt>
                <c:pt idx="3703">
                  <c:v>2</c:v>
                </c:pt>
                <c:pt idx="3704">
                  <c:v>3</c:v>
                </c:pt>
                <c:pt idx="3705">
                  <c:v>3</c:v>
                </c:pt>
                <c:pt idx="3706">
                  <c:v>3</c:v>
                </c:pt>
                <c:pt idx="3707">
                  <c:v>2</c:v>
                </c:pt>
                <c:pt idx="3708">
                  <c:v>2</c:v>
                </c:pt>
                <c:pt idx="3709">
                  <c:v>2</c:v>
                </c:pt>
                <c:pt idx="3710">
                  <c:v>1</c:v>
                </c:pt>
                <c:pt idx="3711">
                  <c:v>1</c:v>
                </c:pt>
                <c:pt idx="3712">
                  <c:v>1</c:v>
                </c:pt>
                <c:pt idx="3713">
                  <c:v>1</c:v>
                </c:pt>
                <c:pt idx="3714">
                  <c:v>1</c:v>
                </c:pt>
                <c:pt idx="3715">
                  <c:v>1</c:v>
                </c:pt>
                <c:pt idx="3716">
                  <c:v>1</c:v>
                </c:pt>
                <c:pt idx="3717">
                  <c:v>1</c:v>
                </c:pt>
                <c:pt idx="3718">
                  <c:v>1</c:v>
                </c:pt>
                <c:pt idx="3719">
                  <c:v>2</c:v>
                </c:pt>
                <c:pt idx="3720">
                  <c:v>3</c:v>
                </c:pt>
                <c:pt idx="3721">
                  <c:v>3</c:v>
                </c:pt>
                <c:pt idx="3722">
                  <c:v>3</c:v>
                </c:pt>
                <c:pt idx="3723">
                  <c:v>3</c:v>
                </c:pt>
                <c:pt idx="3724">
                  <c:v>3</c:v>
                </c:pt>
                <c:pt idx="3725">
                  <c:v>3</c:v>
                </c:pt>
                <c:pt idx="3726">
                  <c:v>3</c:v>
                </c:pt>
                <c:pt idx="3727">
                  <c:v>3</c:v>
                </c:pt>
                <c:pt idx="3728">
                  <c:v>2</c:v>
                </c:pt>
                <c:pt idx="3729">
                  <c:v>2</c:v>
                </c:pt>
                <c:pt idx="3730">
                  <c:v>2</c:v>
                </c:pt>
                <c:pt idx="3731">
                  <c:v>1</c:v>
                </c:pt>
                <c:pt idx="3732">
                  <c:v>1</c:v>
                </c:pt>
                <c:pt idx="3733">
                  <c:v>1</c:v>
                </c:pt>
                <c:pt idx="3734">
                  <c:v>1</c:v>
                </c:pt>
                <c:pt idx="3735">
                  <c:v>1</c:v>
                </c:pt>
                <c:pt idx="3736">
                  <c:v>1</c:v>
                </c:pt>
                <c:pt idx="3737">
                  <c:v>1</c:v>
                </c:pt>
                <c:pt idx="3738">
                  <c:v>1</c:v>
                </c:pt>
                <c:pt idx="3739">
                  <c:v>2</c:v>
                </c:pt>
                <c:pt idx="3740">
                  <c:v>2</c:v>
                </c:pt>
                <c:pt idx="3741">
                  <c:v>2</c:v>
                </c:pt>
                <c:pt idx="3742">
                  <c:v>2</c:v>
                </c:pt>
                <c:pt idx="3743">
                  <c:v>2</c:v>
                </c:pt>
                <c:pt idx="3744">
                  <c:v>1</c:v>
                </c:pt>
                <c:pt idx="3745">
                  <c:v>1</c:v>
                </c:pt>
                <c:pt idx="3746">
                  <c:v>1</c:v>
                </c:pt>
                <c:pt idx="3747">
                  <c:v>3</c:v>
                </c:pt>
                <c:pt idx="3748">
                  <c:v>3</c:v>
                </c:pt>
                <c:pt idx="3749">
                  <c:v>4</c:v>
                </c:pt>
                <c:pt idx="3750">
                  <c:v>4</c:v>
                </c:pt>
                <c:pt idx="3751">
                  <c:v>3</c:v>
                </c:pt>
                <c:pt idx="3752">
                  <c:v>3</c:v>
                </c:pt>
                <c:pt idx="3753">
                  <c:v>3</c:v>
                </c:pt>
                <c:pt idx="3754">
                  <c:v>3</c:v>
                </c:pt>
                <c:pt idx="3755">
                  <c:v>3</c:v>
                </c:pt>
                <c:pt idx="3756">
                  <c:v>4</c:v>
                </c:pt>
                <c:pt idx="3757">
                  <c:v>4</c:v>
                </c:pt>
                <c:pt idx="3758">
                  <c:v>4</c:v>
                </c:pt>
                <c:pt idx="3759">
                  <c:v>2</c:v>
                </c:pt>
                <c:pt idx="3760">
                  <c:v>2</c:v>
                </c:pt>
                <c:pt idx="3761">
                  <c:v>1</c:v>
                </c:pt>
                <c:pt idx="3762">
                  <c:v>1</c:v>
                </c:pt>
                <c:pt idx="3763">
                  <c:v>1</c:v>
                </c:pt>
                <c:pt idx="3764">
                  <c:v>1</c:v>
                </c:pt>
                <c:pt idx="3765">
                  <c:v>2</c:v>
                </c:pt>
                <c:pt idx="3766">
                  <c:v>2</c:v>
                </c:pt>
                <c:pt idx="3767">
                  <c:v>2</c:v>
                </c:pt>
                <c:pt idx="3768">
                  <c:v>1</c:v>
                </c:pt>
                <c:pt idx="3769">
                  <c:v>1</c:v>
                </c:pt>
                <c:pt idx="3770">
                  <c:v>1</c:v>
                </c:pt>
                <c:pt idx="3771">
                  <c:v>1</c:v>
                </c:pt>
                <c:pt idx="3772">
                  <c:v>1</c:v>
                </c:pt>
                <c:pt idx="3773">
                  <c:v>1</c:v>
                </c:pt>
                <c:pt idx="3774">
                  <c:v>3</c:v>
                </c:pt>
                <c:pt idx="3775">
                  <c:v>3</c:v>
                </c:pt>
                <c:pt idx="3776">
                  <c:v>3</c:v>
                </c:pt>
                <c:pt idx="3777">
                  <c:v>2</c:v>
                </c:pt>
                <c:pt idx="3778">
                  <c:v>2</c:v>
                </c:pt>
                <c:pt idx="3779">
                  <c:v>2</c:v>
                </c:pt>
                <c:pt idx="3780">
                  <c:v>2</c:v>
                </c:pt>
                <c:pt idx="3781">
                  <c:v>2</c:v>
                </c:pt>
                <c:pt idx="3782">
                  <c:v>2</c:v>
                </c:pt>
                <c:pt idx="3783">
                  <c:v>2</c:v>
                </c:pt>
                <c:pt idx="3784">
                  <c:v>2</c:v>
                </c:pt>
                <c:pt idx="3785">
                  <c:v>2</c:v>
                </c:pt>
                <c:pt idx="3786">
                  <c:v>1</c:v>
                </c:pt>
                <c:pt idx="3787">
                  <c:v>1</c:v>
                </c:pt>
                <c:pt idx="3788">
                  <c:v>1</c:v>
                </c:pt>
                <c:pt idx="3789">
                  <c:v>1</c:v>
                </c:pt>
                <c:pt idx="3790">
                  <c:v>1</c:v>
                </c:pt>
                <c:pt idx="3791">
                  <c:v>1</c:v>
                </c:pt>
                <c:pt idx="3792">
                  <c:v>1</c:v>
                </c:pt>
                <c:pt idx="3793">
                  <c:v>1</c:v>
                </c:pt>
                <c:pt idx="3794">
                  <c:v>2</c:v>
                </c:pt>
                <c:pt idx="3795">
                  <c:v>2</c:v>
                </c:pt>
                <c:pt idx="3796">
                  <c:v>2</c:v>
                </c:pt>
                <c:pt idx="3797">
                  <c:v>2</c:v>
                </c:pt>
                <c:pt idx="3798">
                  <c:v>2</c:v>
                </c:pt>
                <c:pt idx="3799">
                  <c:v>2</c:v>
                </c:pt>
                <c:pt idx="3800">
                  <c:v>2</c:v>
                </c:pt>
                <c:pt idx="3801">
                  <c:v>2</c:v>
                </c:pt>
                <c:pt idx="3802">
                  <c:v>2</c:v>
                </c:pt>
                <c:pt idx="3803">
                  <c:v>1</c:v>
                </c:pt>
                <c:pt idx="3804">
                  <c:v>2</c:v>
                </c:pt>
                <c:pt idx="3805">
                  <c:v>2</c:v>
                </c:pt>
                <c:pt idx="3806">
                  <c:v>1</c:v>
                </c:pt>
                <c:pt idx="3807">
                  <c:v>1</c:v>
                </c:pt>
                <c:pt idx="3808">
                  <c:v>1</c:v>
                </c:pt>
                <c:pt idx="3809">
                  <c:v>2</c:v>
                </c:pt>
                <c:pt idx="3810">
                  <c:v>2</c:v>
                </c:pt>
                <c:pt idx="3811">
                  <c:v>2</c:v>
                </c:pt>
                <c:pt idx="3812">
                  <c:v>2</c:v>
                </c:pt>
                <c:pt idx="3813">
                  <c:v>2</c:v>
                </c:pt>
                <c:pt idx="3814">
                  <c:v>2</c:v>
                </c:pt>
                <c:pt idx="3815">
                  <c:v>3</c:v>
                </c:pt>
                <c:pt idx="3816">
                  <c:v>2</c:v>
                </c:pt>
                <c:pt idx="3817">
                  <c:v>2</c:v>
                </c:pt>
                <c:pt idx="3818">
                  <c:v>2</c:v>
                </c:pt>
                <c:pt idx="3819">
                  <c:v>2</c:v>
                </c:pt>
                <c:pt idx="3820">
                  <c:v>2</c:v>
                </c:pt>
                <c:pt idx="3821">
                  <c:v>1</c:v>
                </c:pt>
                <c:pt idx="3822">
                  <c:v>1</c:v>
                </c:pt>
                <c:pt idx="3823">
                  <c:v>1</c:v>
                </c:pt>
                <c:pt idx="3824">
                  <c:v>2</c:v>
                </c:pt>
                <c:pt idx="3825">
                  <c:v>2</c:v>
                </c:pt>
                <c:pt idx="3826">
                  <c:v>2</c:v>
                </c:pt>
                <c:pt idx="3827">
                  <c:v>1</c:v>
                </c:pt>
                <c:pt idx="3828">
                  <c:v>1</c:v>
                </c:pt>
                <c:pt idx="3829">
                  <c:v>2</c:v>
                </c:pt>
                <c:pt idx="3830">
                  <c:v>2</c:v>
                </c:pt>
                <c:pt idx="3831">
                  <c:v>2</c:v>
                </c:pt>
                <c:pt idx="3832">
                  <c:v>2</c:v>
                </c:pt>
                <c:pt idx="3833">
                  <c:v>2</c:v>
                </c:pt>
                <c:pt idx="3834">
                  <c:v>2</c:v>
                </c:pt>
                <c:pt idx="3835">
                  <c:v>2</c:v>
                </c:pt>
                <c:pt idx="3836">
                  <c:v>1</c:v>
                </c:pt>
                <c:pt idx="3837">
                  <c:v>3</c:v>
                </c:pt>
                <c:pt idx="3838">
                  <c:v>3</c:v>
                </c:pt>
                <c:pt idx="3839">
                  <c:v>3</c:v>
                </c:pt>
                <c:pt idx="3840">
                  <c:v>3</c:v>
                </c:pt>
                <c:pt idx="3841">
                  <c:v>2</c:v>
                </c:pt>
                <c:pt idx="3842">
                  <c:v>2</c:v>
                </c:pt>
                <c:pt idx="3843">
                  <c:v>3</c:v>
                </c:pt>
                <c:pt idx="3844">
                  <c:v>3</c:v>
                </c:pt>
                <c:pt idx="3845">
                  <c:v>3</c:v>
                </c:pt>
                <c:pt idx="3846">
                  <c:v>3</c:v>
                </c:pt>
                <c:pt idx="3847">
                  <c:v>3</c:v>
                </c:pt>
                <c:pt idx="3848">
                  <c:v>3</c:v>
                </c:pt>
                <c:pt idx="3849">
                  <c:v>1</c:v>
                </c:pt>
                <c:pt idx="3850">
                  <c:v>1</c:v>
                </c:pt>
                <c:pt idx="3851">
                  <c:v>1</c:v>
                </c:pt>
                <c:pt idx="3852">
                  <c:v>1</c:v>
                </c:pt>
                <c:pt idx="3853">
                  <c:v>1</c:v>
                </c:pt>
                <c:pt idx="3854">
                  <c:v>1</c:v>
                </c:pt>
                <c:pt idx="3855">
                  <c:v>1</c:v>
                </c:pt>
                <c:pt idx="3856">
                  <c:v>1</c:v>
                </c:pt>
                <c:pt idx="3857">
                  <c:v>1</c:v>
                </c:pt>
                <c:pt idx="3858">
                  <c:v>1</c:v>
                </c:pt>
                <c:pt idx="3859">
                  <c:v>1</c:v>
                </c:pt>
                <c:pt idx="3860">
                  <c:v>1</c:v>
                </c:pt>
                <c:pt idx="3861">
                  <c:v>1</c:v>
                </c:pt>
                <c:pt idx="3862">
                  <c:v>1</c:v>
                </c:pt>
                <c:pt idx="3863">
                  <c:v>1</c:v>
                </c:pt>
                <c:pt idx="3864">
                  <c:v>1</c:v>
                </c:pt>
                <c:pt idx="3865">
                  <c:v>1</c:v>
                </c:pt>
                <c:pt idx="3866">
                  <c:v>1</c:v>
                </c:pt>
                <c:pt idx="3867">
                  <c:v>1</c:v>
                </c:pt>
                <c:pt idx="3868">
                  <c:v>1</c:v>
                </c:pt>
                <c:pt idx="3869">
                  <c:v>1</c:v>
                </c:pt>
                <c:pt idx="3870">
                  <c:v>1</c:v>
                </c:pt>
                <c:pt idx="3871">
                  <c:v>1</c:v>
                </c:pt>
                <c:pt idx="3872">
                  <c:v>1</c:v>
                </c:pt>
                <c:pt idx="3873">
                  <c:v>1</c:v>
                </c:pt>
                <c:pt idx="3874">
                  <c:v>1</c:v>
                </c:pt>
                <c:pt idx="3875">
                  <c:v>1</c:v>
                </c:pt>
                <c:pt idx="3876">
                  <c:v>1</c:v>
                </c:pt>
                <c:pt idx="3877">
                  <c:v>2</c:v>
                </c:pt>
                <c:pt idx="3878">
                  <c:v>2</c:v>
                </c:pt>
                <c:pt idx="3879">
                  <c:v>2</c:v>
                </c:pt>
                <c:pt idx="3880">
                  <c:v>2</c:v>
                </c:pt>
                <c:pt idx="3881">
                  <c:v>2</c:v>
                </c:pt>
                <c:pt idx="3882">
                  <c:v>2</c:v>
                </c:pt>
                <c:pt idx="3883">
                  <c:v>2</c:v>
                </c:pt>
                <c:pt idx="3884">
                  <c:v>3</c:v>
                </c:pt>
                <c:pt idx="3885">
                  <c:v>3</c:v>
                </c:pt>
                <c:pt idx="3886">
                  <c:v>4</c:v>
                </c:pt>
                <c:pt idx="3887">
                  <c:v>5</c:v>
                </c:pt>
                <c:pt idx="3888">
                  <c:v>6</c:v>
                </c:pt>
                <c:pt idx="3889">
                  <c:v>5</c:v>
                </c:pt>
                <c:pt idx="3890">
                  <c:v>5</c:v>
                </c:pt>
                <c:pt idx="3891">
                  <c:v>4</c:v>
                </c:pt>
                <c:pt idx="3892">
                  <c:v>4</c:v>
                </c:pt>
                <c:pt idx="3893">
                  <c:v>4</c:v>
                </c:pt>
                <c:pt idx="3894">
                  <c:v>4</c:v>
                </c:pt>
                <c:pt idx="3895">
                  <c:v>4</c:v>
                </c:pt>
                <c:pt idx="3896">
                  <c:v>3</c:v>
                </c:pt>
                <c:pt idx="3897">
                  <c:v>3</c:v>
                </c:pt>
                <c:pt idx="3898">
                  <c:v>3</c:v>
                </c:pt>
                <c:pt idx="3899">
                  <c:v>2</c:v>
                </c:pt>
                <c:pt idx="3900">
                  <c:v>1</c:v>
                </c:pt>
                <c:pt idx="3901">
                  <c:v>1</c:v>
                </c:pt>
                <c:pt idx="3902">
                  <c:v>1</c:v>
                </c:pt>
                <c:pt idx="3903">
                  <c:v>2</c:v>
                </c:pt>
                <c:pt idx="3904">
                  <c:v>2</c:v>
                </c:pt>
                <c:pt idx="3905">
                  <c:v>2</c:v>
                </c:pt>
                <c:pt idx="3906">
                  <c:v>2</c:v>
                </c:pt>
                <c:pt idx="3907">
                  <c:v>2</c:v>
                </c:pt>
                <c:pt idx="3908">
                  <c:v>2</c:v>
                </c:pt>
                <c:pt idx="3909">
                  <c:v>2</c:v>
                </c:pt>
                <c:pt idx="3910">
                  <c:v>2</c:v>
                </c:pt>
                <c:pt idx="3911">
                  <c:v>1</c:v>
                </c:pt>
                <c:pt idx="3912">
                  <c:v>1</c:v>
                </c:pt>
                <c:pt idx="3913">
                  <c:v>1</c:v>
                </c:pt>
                <c:pt idx="3914">
                  <c:v>1</c:v>
                </c:pt>
                <c:pt idx="3915">
                  <c:v>1</c:v>
                </c:pt>
                <c:pt idx="3916">
                  <c:v>1</c:v>
                </c:pt>
                <c:pt idx="3917">
                  <c:v>1</c:v>
                </c:pt>
                <c:pt idx="3918">
                  <c:v>1</c:v>
                </c:pt>
                <c:pt idx="3919">
                  <c:v>1</c:v>
                </c:pt>
                <c:pt idx="3920">
                  <c:v>1</c:v>
                </c:pt>
                <c:pt idx="3921">
                  <c:v>1</c:v>
                </c:pt>
                <c:pt idx="3922">
                  <c:v>1</c:v>
                </c:pt>
                <c:pt idx="3923">
                  <c:v>1</c:v>
                </c:pt>
                <c:pt idx="3924">
                  <c:v>1</c:v>
                </c:pt>
                <c:pt idx="3925">
                  <c:v>1</c:v>
                </c:pt>
                <c:pt idx="3926">
                  <c:v>1</c:v>
                </c:pt>
                <c:pt idx="3927">
                  <c:v>1</c:v>
                </c:pt>
                <c:pt idx="3928">
                  <c:v>1</c:v>
                </c:pt>
                <c:pt idx="3929">
                  <c:v>1</c:v>
                </c:pt>
                <c:pt idx="3930">
                  <c:v>1</c:v>
                </c:pt>
                <c:pt idx="3931">
                  <c:v>1</c:v>
                </c:pt>
                <c:pt idx="3932">
                  <c:v>1</c:v>
                </c:pt>
                <c:pt idx="3933">
                  <c:v>1</c:v>
                </c:pt>
                <c:pt idx="3934">
                  <c:v>2</c:v>
                </c:pt>
                <c:pt idx="3935">
                  <c:v>2</c:v>
                </c:pt>
                <c:pt idx="3936">
                  <c:v>2</c:v>
                </c:pt>
                <c:pt idx="3937">
                  <c:v>2</c:v>
                </c:pt>
                <c:pt idx="3938">
                  <c:v>2</c:v>
                </c:pt>
                <c:pt idx="3939">
                  <c:v>2</c:v>
                </c:pt>
                <c:pt idx="3940">
                  <c:v>1</c:v>
                </c:pt>
                <c:pt idx="3941">
                  <c:v>1</c:v>
                </c:pt>
                <c:pt idx="3942">
                  <c:v>1</c:v>
                </c:pt>
                <c:pt idx="3943">
                  <c:v>1</c:v>
                </c:pt>
                <c:pt idx="3944">
                  <c:v>1</c:v>
                </c:pt>
                <c:pt idx="3945">
                  <c:v>1</c:v>
                </c:pt>
                <c:pt idx="3946">
                  <c:v>1</c:v>
                </c:pt>
                <c:pt idx="3947">
                  <c:v>1</c:v>
                </c:pt>
                <c:pt idx="3948">
                  <c:v>1</c:v>
                </c:pt>
                <c:pt idx="3949">
                  <c:v>1</c:v>
                </c:pt>
                <c:pt idx="3950">
                  <c:v>1</c:v>
                </c:pt>
                <c:pt idx="3951">
                  <c:v>1</c:v>
                </c:pt>
                <c:pt idx="3952">
                  <c:v>1</c:v>
                </c:pt>
                <c:pt idx="3953">
                  <c:v>1</c:v>
                </c:pt>
                <c:pt idx="3954">
                  <c:v>1</c:v>
                </c:pt>
                <c:pt idx="3955">
                  <c:v>1</c:v>
                </c:pt>
                <c:pt idx="3956">
                  <c:v>1</c:v>
                </c:pt>
                <c:pt idx="3957">
                  <c:v>1</c:v>
                </c:pt>
                <c:pt idx="3958">
                  <c:v>1</c:v>
                </c:pt>
                <c:pt idx="3959">
                  <c:v>1</c:v>
                </c:pt>
                <c:pt idx="3960">
                  <c:v>1</c:v>
                </c:pt>
                <c:pt idx="3961">
                  <c:v>1</c:v>
                </c:pt>
                <c:pt idx="3962">
                  <c:v>1</c:v>
                </c:pt>
                <c:pt idx="3963">
                  <c:v>1</c:v>
                </c:pt>
                <c:pt idx="3964">
                  <c:v>1</c:v>
                </c:pt>
                <c:pt idx="3965">
                  <c:v>1</c:v>
                </c:pt>
                <c:pt idx="3966">
                  <c:v>1</c:v>
                </c:pt>
                <c:pt idx="3967">
                  <c:v>1</c:v>
                </c:pt>
                <c:pt idx="3968">
                  <c:v>1</c:v>
                </c:pt>
                <c:pt idx="3969">
                  <c:v>1</c:v>
                </c:pt>
                <c:pt idx="3970">
                  <c:v>1</c:v>
                </c:pt>
                <c:pt idx="3971">
                  <c:v>1</c:v>
                </c:pt>
                <c:pt idx="3972">
                  <c:v>1</c:v>
                </c:pt>
                <c:pt idx="3973">
                  <c:v>1</c:v>
                </c:pt>
                <c:pt idx="3974">
                  <c:v>1</c:v>
                </c:pt>
                <c:pt idx="3975">
                  <c:v>1</c:v>
                </c:pt>
                <c:pt idx="3976">
                  <c:v>2</c:v>
                </c:pt>
                <c:pt idx="3977">
                  <c:v>3</c:v>
                </c:pt>
                <c:pt idx="3978">
                  <c:v>3</c:v>
                </c:pt>
                <c:pt idx="3979">
                  <c:v>3</c:v>
                </c:pt>
                <c:pt idx="3980">
                  <c:v>3</c:v>
                </c:pt>
                <c:pt idx="3981">
                  <c:v>3</c:v>
                </c:pt>
                <c:pt idx="3982">
                  <c:v>2</c:v>
                </c:pt>
                <c:pt idx="3983">
                  <c:v>2</c:v>
                </c:pt>
                <c:pt idx="3984">
                  <c:v>2</c:v>
                </c:pt>
                <c:pt idx="3985">
                  <c:v>2</c:v>
                </c:pt>
                <c:pt idx="3986">
                  <c:v>2</c:v>
                </c:pt>
                <c:pt idx="3987">
                  <c:v>3</c:v>
                </c:pt>
                <c:pt idx="3988">
                  <c:v>2</c:v>
                </c:pt>
                <c:pt idx="3989">
                  <c:v>1</c:v>
                </c:pt>
                <c:pt idx="3990">
                  <c:v>1</c:v>
                </c:pt>
                <c:pt idx="3991">
                  <c:v>1</c:v>
                </c:pt>
                <c:pt idx="3992">
                  <c:v>1</c:v>
                </c:pt>
                <c:pt idx="3993">
                  <c:v>1</c:v>
                </c:pt>
                <c:pt idx="3994">
                  <c:v>1</c:v>
                </c:pt>
                <c:pt idx="3995">
                  <c:v>1</c:v>
                </c:pt>
                <c:pt idx="3996">
                  <c:v>1</c:v>
                </c:pt>
                <c:pt idx="3997">
                  <c:v>1</c:v>
                </c:pt>
                <c:pt idx="3998">
                  <c:v>1</c:v>
                </c:pt>
                <c:pt idx="3999">
                  <c:v>1</c:v>
                </c:pt>
                <c:pt idx="4000">
                  <c:v>1</c:v>
                </c:pt>
                <c:pt idx="4001">
                  <c:v>1</c:v>
                </c:pt>
                <c:pt idx="4002">
                  <c:v>1</c:v>
                </c:pt>
                <c:pt idx="4003">
                  <c:v>1</c:v>
                </c:pt>
                <c:pt idx="4004">
                  <c:v>1</c:v>
                </c:pt>
                <c:pt idx="4005">
                  <c:v>1</c:v>
                </c:pt>
                <c:pt idx="4006">
                  <c:v>1</c:v>
                </c:pt>
                <c:pt idx="4007">
                  <c:v>2</c:v>
                </c:pt>
                <c:pt idx="4008">
                  <c:v>2</c:v>
                </c:pt>
                <c:pt idx="4009">
                  <c:v>2</c:v>
                </c:pt>
                <c:pt idx="4010">
                  <c:v>2</c:v>
                </c:pt>
                <c:pt idx="4011">
                  <c:v>2</c:v>
                </c:pt>
                <c:pt idx="4012">
                  <c:v>2</c:v>
                </c:pt>
                <c:pt idx="4013">
                  <c:v>2</c:v>
                </c:pt>
                <c:pt idx="4014">
                  <c:v>2</c:v>
                </c:pt>
                <c:pt idx="4015">
                  <c:v>2</c:v>
                </c:pt>
                <c:pt idx="4016">
                  <c:v>2</c:v>
                </c:pt>
                <c:pt idx="4017">
                  <c:v>2</c:v>
                </c:pt>
                <c:pt idx="4018">
                  <c:v>2</c:v>
                </c:pt>
                <c:pt idx="4019">
                  <c:v>1</c:v>
                </c:pt>
                <c:pt idx="4020">
                  <c:v>1</c:v>
                </c:pt>
                <c:pt idx="4021">
                  <c:v>1</c:v>
                </c:pt>
                <c:pt idx="4022">
                  <c:v>1</c:v>
                </c:pt>
                <c:pt idx="4023">
                  <c:v>1</c:v>
                </c:pt>
                <c:pt idx="4024">
                  <c:v>1</c:v>
                </c:pt>
                <c:pt idx="4025">
                  <c:v>2</c:v>
                </c:pt>
                <c:pt idx="4026">
                  <c:v>2</c:v>
                </c:pt>
                <c:pt idx="4027">
                  <c:v>2</c:v>
                </c:pt>
                <c:pt idx="4028">
                  <c:v>2</c:v>
                </c:pt>
                <c:pt idx="4029">
                  <c:v>1</c:v>
                </c:pt>
                <c:pt idx="4030">
                  <c:v>1</c:v>
                </c:pt>
                <c:pt idx="4031">
                  <c:v>1</c:v>
                </c:pt>
                <c:pt idx="4032">
                  <c:v>1</c:v>
                </c:pt>
                <c:pt idx="4033">
                  <c:v>1</c:v>
                </c:pt>
                <c:pt idx="4034">
                  <c:v>1</c:v>
                </c:pt>
                <c:pt idx="4035">
                  <c:v>1</c:v>
                </c:pt>
                <c:pt idx="4036">
                  <c:v>1</c:v>
                </c:pt>
                <c:pt idx="4037">
                  <c:v>1</c:v>
                </c:pt>
                <c:pt idx="4038">
                  <c:v>1</c:v>
                </c:pt>
                <c:pt idx="4039">
                  <c:v>1</c:v>
                </c:pt>
                <c:pt idx="4040">
                  <c:v>1</c:v>
                </c:pt>
                <c:pt idx="4041">
                  <c:v>1</c:v>
                </c:pt>
                <c:pt idx="4042">
                  <c:v>1</c:v>
                </c:pt>
                <c:pt idx="4043">
                  <c:v>1</c:v>
                </c:pt>
                <c:pt idx="4044">
                  <c:v>1</c:v>
                </c:pt>
                <c:pt idx="4045">
                  <c:v>1</c:v>
                </c:pt>
                <c:pt idx="4046">
                  <c:v>1</c:v>
                </c:pt>
                <c:pt idx="4047">
                  <c:v>1</c:v>
                </c:pt>
                <c:pt idx="4048">
                  <c:v>1</c:v>
                </c:pt>
                <c:pt idx="4049">
                  <c:v>1</c:v>
                </c:pt>
                <c:pt idx="4050">
                  <c:v>1</c:v>
                </c:pt>
                <c:pt idx="4051">
                  <c:v>1</c:v>
                </c:pt>
                <c:pt idx="4052">
                  <c:v>1</c:v>
                </c:pt>
                <c:pt idx="4053">
                  <c:v>1</c:v>
                </c:pt>
                <c:pt idx="4054">
                  <c:v>1</c:v>
                </c:pt>
                <c:pt idx="4055">
                  <c:v>1</c:v>
                </c:pt>
                <c:pt idx="4056">
                  <c:v>1</c:v>
                </c:pt>
                <c:pt idx="4057">
                  <c:v>1</c:v>
                </c:pt>
                <c:pt idx="4058">
                  <c:v>1</c:v>
                </c:pt>
                <c:pt idx="4059">
                  <c:v>1</c:v>
                </c:pt>
                <c:pt idx="4060">
                  <c:v>2</c:v>
                </c:pt>
                <c:pt idx="4061">
                  <c:v>1</c:v>
                </c:pt>
                <c:pt idx="4062">
                  <c:v>1</c:v>
                </c:pt>
                <c:pt idx="4063">
                  <c:v>1</c:v>
                </c:pt>
                <c:pt idx="4064">
                  <c:v>1</c:v>
                </c:pt>
                <c:pt idx="4065">
                  <c:v>1</c:v>
                </c:pt>
                <c:pt idx="4066">
                  <c:v>1</c:v>
                </c:pt>
                <c:pt idx="4067">
                  <c:v>3</c:v>
                </c:pt>
                <c:pt idx="4068">
                  <c:v>3</c:v>
                </c:pt>
                <c:pt idx="4069">
                  <c:v>3</c:v>
                </c:pt>
                <c:pt idx="4070">
                  <c:v>3</c:v>
                </c:pt>
                <c:pt idx="4071">
                  <c:v>3</c:v>
                </c:pt>
                <c:pt idx="4072">
                  <c:v>2</c:v>
                </c:pt>
                <c:pt idx="4073">
                  <c:v>2</c:v>
                </c:pt>
                <c:pt idx="4074">
                  <c:v>2</c:v>
                </c:pt>
                <c:pt idx="4075">
                  <c:v>2</c:v>
                </c:pt>
                <c:pt idx="4076">
                  <c:v>2</c:v>
                </c:pt>
                <c:pt idx="4077">
                  <c:v>2</c:v>
                </c:pt>
                <c:pt idx="4078">
                  <c:v>2</c:v>
                </c:pt>
                <c:pt idx="4079">
                  <c:v>1</c:v>
                </c:pt>
                <c:pt idx="4080">
                  <c:v>2</c:v>
                </c:pt>
                <c:pt idx="4081">
                  <c:v>2</c:v>
                </c:pt>
                <c:pt idx="4082">
                  <c:v>2</c:v>
                </c:pt>
                <c:pt idx="4083">
                  <c:v>2</c:v>
                </c:pt>
                <c:pt idx="4084">
                  <c:v>2</c:v>
                </c:pt>
                <c:pt idx="4085">
                  <c:v>2</c:v>
                </c:pt>
                <c:pt idx="4086">
                  <c:v>2</c:v>
                </c:pt>
                <c:pt idx="4087">
                  <c:v>2</c:v>
                </c:pt>
                <c:pt idx="4088">
                  <c:v>2</c:v>
                </c:pt>
                <c:pt idx="4089">
                  <c:v>2</c:v>
                </c:pt>
                <c:pt idx="4090">
                  <c:v>2</c:v>
                </c:pt>
                <c:pt idx="4091">
                  <c:v>1</c:v>
                </c:pt>
                <c:pt idx="4092">
                  <c:v>1</c:v>
                </c:pt>
                <c:pt idx="4093">
                  <c:v>1</c:v>
                </c:pt>
                <c:pt idx="4094">
                  <c:v>1</c:v>
                </c:pt>
                <c:pt idx="4095">
                  <c:v>1</c:v>
                </c:pt>
                <c:pt idx="4096">
                  <c:v>1</c:v>
                </c:pt>
                <c:pt idx="4097">
                  <c:v>1</c:v>
                </c:pt>
                <c:pt idx="4098">
                  <c:v>1</c:v>
                </c:pt>
                <c:pt idx="4099">
                  <c:v>1</c:v>
                </c:pt>
                <c:pt idx="4100">
                  <c:v>1</c:v>
                </c:pt>
                <c:pt idx="4101">
                  <c:v>2</c:v>
                </c:pt>
                <c:pt idx="4102">
                  <c:v>2</c:v>
                </c:pt>
                <c:pt idx="4103">
                  <c:v>2</c:v>
                </c:pt>
                <c:pt idx="4104">
                  <c:v>1</c:v>
                </c:pt>
                <c:pt idx="4105">
                  <c:v>1</c:v>
                </c:pt>
                <c:pt idx="4106">
                  <c:v>1</c:v>
                </c:pt>
                <c:pt idx="4107">
                  <c:v>1</c:v>
                </c:pt>
                <c:pt idx="4108">
                  <c:v>1</c:v>
                </c:pt>
                <c:pt idx="4109">
                  <c:v>1</c:v>
                </c:pt>
                <c:pt idx="4110">
                  <c:v>1</c:v>
                </c:pt>
                <c:pt idx="4111">
                  <c:v>1</c:v>
                </c:pt>
                <c:pt idx="4112">
                  <c:v>1</c:v>
                </c:pt>
                <c:pt idx="4113">
                  <c:v>1</c:v>
                </c:pt>
                <c:pt idx="4114">
                  <c:v>1</c:v>
                </c:pt>
                <c:pt idx="4115">
                  <c:v>1</c:v>
                </c:pt>
                <c:pt idx="4116">
                  <c:v>1</c:v>
                </c:pt>
                <c:pt idx="4117">
                  <c:v>1</c:v>
                </c:pt>
                <c:pt idx="4118">
                  <c:v>1</c:v>
                </c:pt>
                <c:pt idx="4119">
                  <c:v>1</c:v>
                </c:pt>
                <c:pt idx="4120">
                  <c:v>1</c:v>
                </c:pt>
                <c:pt idx="4121">
                  <c:v>1</c:v>
                </c:pt>
                <c:pt idx="4122">
                  <c:v>1</c:v>
                </c:pt>
                <c:pt idx="4123">
                  <c:v>1</c:v>
                </c:pt>
                <c:pt idx="4124">
                  <c:v>1</c:v>
                </c:pt>
                <c:pt idx="4125">
                  <c:v>1</c:v>
                </c:pt>
                <c:pt idx="4126">
                  <c:v>1</c:v>
                </c:pt>
                <c:pt idx="4127">
                  <c:v>1</c:v>
                </c:pt>
                <c:pt idx="4128">
                  <c:v>1</c:v>
                </c:pt>
                <c:pt idx="4129">
                  <c:v>1</c:v>
                </c:pt>
                <c:pt idx="4130">
                  <c:v>1</c:v>
                </c:pt>
                <c:pt idx="4131">
                  <c:v>1</c:v>
                </c:pt>
                <c:pt idx="4132">
                  <c:v>1</c:v>
                </c:pt>
                <c:pt idx="4133">
                  <c:v>2</c:v>
                </c:pt>
                <c:pt idx="4134">
                  <c:v>2</c:v>
                </c:pt>
                <c:pt idx="4135">
                  <c:v>3</c:v>
                </c:pt>
                <c:pt idx="4136">
                  <c:v>3</c:v>
                </c:pt>
                <c:pt idx="4137">
                  <c:v>2</c:v>
                </c:pt>
                <c:pt idx="4138">
                  <c:v>2</c:v>
                </c:pt>
                <c:pt idx="4139">
                  <c:v>2</c:v>
                </c:pt>
                <c:pt idx="4140">
                  <c:v>2</c:v>
                </c:pt>
                <c:pt idx="4141">
                  <c:v>2</c:v>
                </c:pt>
                <c:pt idx="4142">
                  <c:v>2</c:v>
                </c:pt>
                <c:pt idx="4143">
                  <c:v>3</c:v>
                </c:pt>
                <c:pt idx="4144">
                  <c:v>3</c:v>
                </c:pt>
                <c:pt idx="4145">
                  <c:v>2</c:v>
                </c:pt>
                <c:pt idx="4146">
                  <c:v>2</c:v>
                </c:pt>
                <c:pt idx="4147">
                  <c:v>1</c:v>
                </c:pt>
                <c:pt idx="4148">
                  <c:v>2</c:v>
                </c:pt>
                <c:pt idx="4149">
                  <c:v>2</c:v>
                </c:pt>
                <c:pt idx="4150">
                  <c:v>2</c:v>
                </c:pt>
                <c:pt idx="4151">
                  <c:v>2</c:v>
                </c:pt>
                <c:pt idx="4152">
                  <c:v>2</c:v>
                </c:pt>
                <c:pt idx="4153">
                  <c:v>2</c:v>
                </c:pt>
                <c:pt idx="4154">
                  <c:v>2</c:v>
                </c:pt>
                <c:pt idx="4155">
                  <c:v>1</c:v>
                </c:pt>
                <c:pt idx="4156">
                  <c:v>1</c:v>
                </c:pt>
                <c:pt idx="4157">
                  <c:v>1</c:v>
                </c:pt>
                <c:pt idx="4158">
                  <c:v>1</c:v>
                </c:pt>
                <c:pt idx="4159">
                  <c:v>1</c:v>
                </c:pt>
                <c:pt idx="4160">
                  <c:v>1</c:v>
                </c:pt>
                <c:pt idx="4161">
                  <c:v>1</c:v>
                </c:pt>
                <c:pt idx="4162">
                  <c:v>1</c:v>
                </c:pt>
                <c:pt idx="4163">
                  <c:v>1</c:v>
                </c:pt>
                <c:pt idx="4164">
                  <c:v>1</c:v>
                </c:pt>
                <c:pt idx="4165">
                  <c:v>1</c:v>
                </c:pt>
                <c:pt idx="4166">
                  <c:v>1</c:v>
                </c:pt>
                <c:pt idx="4167">
                  <c:v>1</c:v>
                </c:pt>
                <c:pt idx="4168">
                  <c:v>1</c:v>
                </c:pt>
                <c:pt idx="4169">
                  <c:v>1</c:v>
                </c:pt>
                <c:pt idx="4170">
                  <c:v>2</c:v>
                </c:pt>
                <c:pt idx="4171">
                  <c:v>2</c:v>
                </c:pt>
                <c:pt idx="4172">
                  <c:v>2</c:v>
                </c:pt>
                <c:pt idx="4173">
                  <c:v>2</c:v>
                </c:pt>
                <c:pt idx="4174">
                  <c:v>2</c:v>
                </c:pt>
                <c:pt idx="4175">
                  <c:v>2</c:v>
                </c:pt>
                <c:pt idx="4176">
                  <c:v>2</c:v>
                </c:pt>
                <c:pt idx="4177">
                  <c:v>2</c:v>
                </c:pt>
                <c:pt idx="4178">
                  <c:v>2</c:v>
                </c:pt>
                <c:pt idx="4179">
                  <c:v>2</c:v>
                </c:pt>
                <c:pt idx="4180">
                  <c:v>2</c:v>
                </c:pt>
                <c:pt idx="4181">
                  <c:v>2</c:v>
                </c:pt>
                <c:pt idx="4182">
                  <c:v>1</c:v>
                </c:pt>
                <c:pt idx="4183">
                  <c:v>2</c:v>
                </c:pt>
                <c:pt idx="4184">
                  <c:v>2</c:v>
                </c:pt>
                <c:pt idx="4185">
                  <c:v>2</c:v>
                </c:pt>
                <c:pt idx="4186">
                  <c:v>2</c:v>
                </c:pt>
                <c:pt idx="4187">
                  <c:v>2</c:v>
                </c:pt>
                <c:pt idx="4188">
                  <c:v>2</c:v>
                </c:pt>
                <c:pt idx="4189">
                  <c:v>2</c:v>
                </c:pt>
                <c:pt idx="4190">
                  <c:v>2</c:v>
                </c:pt>
                <c:pt idx="4191">
                  <c:v>2</c:v>
                </c:pt>
                <c:pt idx="4192">
                  <c:v>2</c:v>
                </c:pt>
                <c:pt idx="4193">
                  <c:v>2</c:v>
                </c:pt>
                <c:pt idx="4194">
                  <c:v>2</c:v>
                </c:pt>
                <c:pt idx="4195">
                  <c:v>1</c:v>
                </c:pt>
                <c:pt idx="4196">
                  <c:v>1</c:v>
                </c:pt>
                <c:pt idx="4197">
                  <c:v>1</c:v>
                </c:pt>
                <c:pt idx="4198">
                  <c:v>1</c:v>
                </c:pt>
                <c:pt idx="4199">
                  <c:v>1</c:v>
                </c:pt>
                <c:pt idx="4200">
                  <c:v>1</c:v>
                </c:pt>
                <c:pt idx="4201">
                  <c:v>1</c:v>
                </c:pt>
                <c:pt idx="4202">
                  <c:v>1</c:v>
                </c:pt>
                <c:pt idx="4203">
                  <c:v>1</c:v>
                </c:pt>
                <c:pt idx="4204">
                  <c:v>1</c:v>
                </c:pt>
                <c:pt idx="4205">
                  <c:v>1</c:v>
                </c:pt>
                <c:pt idx="4206">
                  <c:v>1</c:v>
                </c:pt>
                <c:pt idx="4207">
                  <c:v>2</c:v>
                </c:pt>
                <c:pt idx="4208">
                  <c:v>2</c:v>
                </c:pt>
                <c:pt idx="4209">
                  <c:v>2</c:v>
                </c:pt>
                <c:pt idx="4210">
                  <c:v>4</c:v>
                </c:pt>
                <c:pt idx="4211">
                  <c:v>4</c:v>
                </c:pt>
                <c:pt idx="4212">
                  <c:v>4</c:v>
                </c:pt>
                <c:pt idx="4213">
                  <c:v>4</c:v>
                </c:pt>
                <c:pt idx="4214">
                  <c:v>3</c:v>
                </c:pt>
                <c:pt idx="4215">
                  <c:v>3</c:v>
                </c:pt>
                <c:pt idx="4216">
                  <c:v>3</c:v>
                </c:pt>
                <c:pt idx="4217">
                  <c:v>3</c:v>
                </c:pt>
                <c:pt idx="4218">
                  <c:v>3</c:v>
                </c:pt>
                <c:pt idx="4219">
                  <c:v>2</c:v>
                </c:pt>
                <c:pt idx="4220">
                  <c:v>2</c:v>
                </c:pt>
                <c:pt idx="4221">
                  <c:v>2</c:v>
                </c:pt>
                <c:pt idx="4222">
                  <c:v>1</c:v>
                </c:pt>
                <c:pt idx="4223">
                  <c:v>1</c:v>
                </c:pt>
                <c:pt idx="4224">
                  <c:v>1</c:v>
                </c:pt>
                <c:pt idx="4225">
                  <c:v>1</c:v>
                </c:pt>
                <c:pt idx="4226">
                  <c:v>1</c:v>
                </c:pt>
                <c:pt idx="4227">
                  <c:v>1</c:v>
                </c:pt>
                <c:pt idx="4228">
                  <c:v>1</c:v>
                </c:pt>
                <c:pt idx="4229">
                  <c:v>1</c:v>
                </c:pt>
                <c:pt idx="4230">
                  <c:v>1</c:v>
                </c:pt>
                <c:pt idx="4231">
                  <c:v>1</c:v>
                </c:pt>
                <c:pt idx="4232">
                  <c:v>1</c:v>
                </c:pt>
                <c:pt idx="4233">
                  <c:v>1</c:v>
                </c:pt>
                <c:pt idx="4234">
                  <c:v>1</c:v>
                </c:pt>
                <c:pt idx="4235">
                  <c:v>1</c:v>
                </c:pt>
                <c:pt idx="4236">
                  <c:v>1</c:v>
                </c:pt>
                <c:pt idx="4237">
                  <c:v>1</c:v>
                </c:pt>
                <c:pt idx="4238">
                  <c:v>1</c:v>
                </c:pt>
                <c:pt idx="4239">
                  <c:v>2</c:v>
                </c:pt>
                <c:pt idx="4240">
                  <c:v>2</c:v>
                </c:pt>
                <c:pt idx="4241">
                  <c:v>2</c:v>
                </c:pt>
                <c:pt idx="4242">
                  <c:v>3</c:v>
                </c:pt>
                <c:pt idx="4243">
                  <c:v>3</c:v>
                </c:pt>
                <c:pt idx="4244">
                  <c:v>3</c:v>
                </c:pt>
                <c:pt idx="4245">
                  <c:v>3</c:v>
                </c:pt>
                <c:pt idx="4246">
                  <c:v>2</c:v>
                </c:pt>
                <c:pt idx="4247">
                  <c:v>2</c:v>
                </c:pt>
                <c:pt idx="4248">
                  <c:v>2</c:v>
                </c:pt>
                <c:pt idx="4249">
                  <c:v>2</c:v>
                </c:pt>
                <c:pt idx="4250">
                  <c:v>2</c:v>
                </c:pt>
                <c:pt idx="4251">
                  <c:v>1</c:v>
                </c:pt>
                <c:pt idx="4252">
                  <c:v>1</c:v>
                </c:pt>
                <c:pt idx="4253">
                  <c:v>2</c:v>
                </c:pt>
                <c:pt idx="4254">
                  <c:v>2</c:v>
                </c:pt>
                <c:pt idx="4255">
                  <c:v>2</c:v>
                </c:pt>
                <c:pt idx="4256">
                  <c:v>2</c:v>
                </c:pt>
                <c:pt idx="4257">
                  <c:v>2</c:v>
                </c:pt>
                <c:pt idx="4258">
                  <c:v>2</c:v>
                </c:pt>
                <c:pt idx="4259">
                  <c:v>2</c:v>
                </c:pt>
                <c:pt idx="4260">
                  <c:v>2</c:v>
                </c:pt>
                <c:pt idx="4261">
                  <c:v>2</c:v>
                </c:pt>
                <c:pt idx="4262">
                  <c:v>2</c:v>
                </c:pt>
                <c:pt idx="4263">
                  <c:v>2</c:v>
                </c:pt>
                <c:pt idx="4264">
                  <c:v>2</c:v>
                </c:pt>
                <c:pt idx="4265">
                  <c:v>1</c:v>
                </c:pt>
                <c:pt idx="4266">
                  <c:v>1</c:v>
                </c:pt>
                <c:pt idx="4267">
                  <c:v>1</c:v>
                </c:pt>
                <c:pt idx="4268">
                  <c:v>1</c:v>
                </c:pt>
                <c:pt idx="4269">
                  <c:v>1</c:v>
                </c:pt>
                <c:pt idx="4270">
                  <c:v>1</c:v>
                </c:pt>
                <c:pt idx="4271">
                  <c:v>1</c:v>
                </c:pt>
                <c:pt idx="4272">
                  <c:v>1</c:v>
                </c:pt>
                <c:pt idx="4273">
                  <c:v>1</c:v>
                </c:pt>
                <c:pt idx="4274">
                  <c:v>1</c:v>
                </c:pt>
                <c:pt idx="4275">
                  <c:v>1</c:v>
                </c:pt>
                <c:pt idx="4276">
                  <c:v>1</c:v>
                </c:pt>
                <c:pt idx="4277">
                  <c:v>1</c:v>
                </c:pt>
                <c:pt idx="4278">
                  <c:v>1</c:v>
                </c:pt>
                <c:pt idx="4279">
                  <c:v>1</c:v>
                </c:pt>
                <c:pt idx="4280">
                  <c:v>1</c:v>
                </c:pt>
                <c:pt idx="4281">
                  <c:v>1</c:v>
                </c:pt>
                <c:pt idx="4282">
                  <c:v>1</c:v>
                </c:pt>
                <c:pt idx="4283">
                  <c:v>1</c:v>
                </c:pt>
                <c:pt idx="4284">
                  <c:v>1</c:v>
                </c:pt>
                <c:pt idx="4285">
                  <c:v>1</c:v>
                </c:pt>
                <c:pt idx="4286">
                  <c:v>1</c:v>
                </c:pt>
                <c:pt idx="4287">
                  <c:v>1</c:v>
                </c:pt>
                <c:pt idx="4288">
                  <c:v>1</c:v>
                </c:pt>
                <c:pt idx="4289">
                  <c:v>1</c:v>
                </c:pt>
                <c:pt idx="4290">
                  <c:v>1</c:v>
                </c:pt>
                <c:pt idx="4291">
                  <c:v>1</c:v>
                </c:pt>
                <c:pt idx="4292">
                  <c:v>1</c:v>
                </c:pt>
                <c:pt idx="4293">
                  <c:v>1</c:v>
                </c:pt>
                <c:pt idx="4294">
                  <c:v>2</c:v>
                </c:pt>
                <c:pt idx="4295">
                  <c:v>2</c:v>
                </c:pt>
                <c:pt idx="4296">
                  <c:v>2</c:v>
                </c:pt>
                <c:pt idx="4297">
                  <c:v>2</c:v>
                </c:pt>
                <c:pt idx="4298">
                  <c:v>3</c:v>
                </c:pt>
                <c:pt idx="4299">
                  <c:v>3</c:v>
                </c:pt>
                <c:pt idx="4300">
                  <c:v>3</c:v>
                </c:pt>
                <c:pt idx="4301">
                  <c:v>3</c:v>
                </c:pt>
                <c:pt idx="4302">
                  <c:v>2</c:v>
                </c:pt>
                <c:pt idx="4303">
                  <c:v>2</c:v>
                </c:pt>
                <c:pt idx="4304">
                  <c:v>2</c:v>
                </c:pt>
                <c:pt idx="4305">
                  <c:v>2</c:v>
                </c:pt>
                <c:pt idx="4306">
                  <c:v>1</c:v>
                </c:pt>
                <c:pt idx="4307">
                  <c:v>1</c:v>
                </c:pt>
                <c:pt idx="4308">
                  <c:v>1</c:v>
                </c:pt>
                <c:pt idx="4309">
                  <c:v>1</c:v>
                </c:pt>
                <c:pt idx="4310">
                  <c:v>1</c:v>
                </c:pt>
                <c:pt idx="4311">
                  <c:v>1</c:v>
                </c:pt>
                <c:pt idx="4312">
                  <c:v>1</c:v>
                </c:pt>
                <c:pt idx="4313">
                  <c:v>1</c:v>
                </c:pt>
                <c:pt idx="4314">
                  <c:v>1</c:v>
                </c:pt>
                <c:pt idx="4315">
                  <c:v>2</c:v>
                </c:pt>
                <c:pt idx="4316">
                  <c:v>2</c:v>
                </c:pt>
                <c:pt idx="4317">
                  <c:v>2</c:v>
                </c:pt>
                <c:pt idx="4318">
                  <c:v>2</c:v>
                </c:pt>
                <c:pt idx="4319">
                  <c:v>2</c:v>
                </c:pt>
                <c:pt idx="4320">
                  <c:v>4</c:v>
                </c:pt>
                <c:pt idx="4321">
                  <c:v>4</c:v>
                </c:pt>
                <c:pt idx="4322">
                  <c:v>3</c:v>
                </c:pt>
                <c:pt idx="4323">
                  <c:v>3</c:v>
                </c:pt>
                <c:pt idx="4324">
                  <c:v>3</c:v>
                </c:pt>
                <c:pt idx="4325">
                  <c:v>3</c:v>
                </c:pt>
                <c:pt idx="4326">
                  <c:v>3</c:v>
                </c:pt>
                <c:pt idx="4327">
                  <c:v>2</c:v>
                </c:pt>
                <c:pt idx="4328">
                  <c:v>2</c:v>
                </c:pt>
                <c:pt idx="4329">
                  <c:v>2</c:v>
                </c:pt>
                <c:pt idx="4330">
                  <c:v>2</c:v>
                </c:pt>
                <c:pt idx="4331">
                  <c:v>2</c:v>
                </c:pt>
                <c:pt idx="4332">
                  <c:v>1</c:v>
                </c:pt>
                <c:pt idx="4333">
                  <c:v>1</c:v>
                </c:pt>
                <c:pt idx="4334">
                  <c:v>2</c:v>
                </c:pt>
                <c:pt idx="4335">
                  <c:v>2</c:v>
                </c:pt>
                <c:pt idx="4336">
                  <c:v>2</c:v>
                </c:pt>
                <c:pt idx="4337">
                  <c:v>2</c:v>
                </c:pt>
                <c:pt idx="4338">
                  <c:v>2</c:v>
                </c:pt>
                <c:pt idx="4339">
                  <c:v>2</c:v>
                </c:pt>
                <c:pt idx="4340">
                  <c:v>2</c:v>
                </c:pt>
                <c:pt idx="4341">
                  <c:v>2</c:v>
                </c:pt>
                <c:pt idx="4342">
                  <c:v>2</c:v>
                </c:pt>
                <c:pt idx="4343">
                  <c:v>2</c:v>
                </c:pt>
                <c:pt idx="4344">
                  <c:v>1</c:v>
                </c:pt>
                <c:pt idx="4345">
                  <c:v>1</c:v>
                </c:pt>
                <c:pt idx="4346">
                  <c:v>1</c:v>
                </c:pt>
                <c:pt idx="4347">
                  <c:v>1</c:v>
                </c:pt>
                <c:pt idx="4348">
                  <c:v>1</c:v>
                </c:pt>
                <c:pt idx="4349">
                  <c:v>1</c:v>
                </c:pt>
                <c:pt idx="4350">
                  <c:v>1</c:v>
                </c:pt>
                <c:pt idx="4351">
                  <c:v>1</c:v>
                </c:pt>
                <c:pt idx="4352">
                  <c:v>1</c:v>
                </c:pt>
                <c:pt idx="4353">
                  <c:v>1</c:v>
                </c:pt>
                <c:pt idx="4354">
                  <c:v>1</c:v>
                </c:pt>
                <c:pt idx="4355">
                  <c:v>1</c:v>
                </c:pt>
                <c:pt idx="4356">
                  <c:v>1</c:v>
                </c:pt>
                <c:pt idx="4357">
                  <c:v>1</c:v>
                </c:pt>
                <c:pt idx="4358">
                  <c:v>1</c:v>
                </c:pt>
                <c:pt idx="4359">
                  <c:v>1</c:v>
                </c:pt>
                <c:pt idx="4360">
                  <c:v>1</c:v>
                </c:pt>
                <c:pt idx="4361">
                  <c:v>1</c:v>
                </c:pt>
                <c:pt idx="4362">
                  <c:v>1</c:v>
                </c:pt>
                <c:pt idx="4363">
                  <c:v>1</c:v>
                </c:pt>
                <c:pt idx="4364">
                  <c:v>1</c:v>
                </c:pt>
                <c:pt idx="4365">
                  <c:v>1</c:v>
                </c:pt>
                <c:pt idx="4366">
                  <c:v>1</c:v>
                </c:pt>
                <c:pt idx="4367">
                  <c:v>1</c:v>
                </c:pt>
                <c:pt idx="4368">
                  <c:v>1</c:v>
                </c:pt>
                <c:pt idx="4369">
                  <c:v>1</c:v>
                </c:pt>
                <c:pt idx="4370">
                  <c:v>1</c:v>
                </c:pt>
                <c:pt idx="4371">
                  <c:v>2</c:v>
                </c:pt>
                <c:pt idx="4372">
                  <c:v>2</c:v>
                </c:pt>
                <c:pt idx="4373">
                  <c:v>2</c:v>
                </c:pt>
                <c:pt idx="4374">
                  <c:v>2</c:v>
                </c:pt>
                <c:pt idx="4375">
                  <c:v>2</c:v>
                </c:pt>
                <c:pt idx="4376">
                  <c:v>2</c:v>
                </c:pt>
                <c:pt idx="4377">
                  <c:v>2</c:v>
                </c:pt>
                <c:pt idx="4378">
                  <c:v>2</c:v>
                </c:pt>
                <c:pt idx="4379">
                  <c:v>2</c:v>
                </c:pt>
                <c:pt idx="4380">
                  <c:v>2</c:v>
                </c:pt>
                <c:pt idx="4381">
                  <c:v>2</c:v>
                </c:pt>
                <c:pt idx="4382">
                  <c:v>1</c:v>
                </c:pt>
                <c:pt idx="4383">
                  <c:v>1</c:v>
                </c:pt>
                <c:pt idx="4384">
                  <c:v>1</c:v>
                </c:pt>
                <c:pt idx="4385">
                  <c:v>1</c:v>
                </c:pt>
                <c:pt idx="4386">
                  <c:v>1</c:v>
                </c:pt>
                <c:pt idx="4387">
                  <c:v>1</c:v>
                </c:pt>
                <c:pt idx="4388">
                  <c:v>1</c:v>
                </c:pt>
                <c:pt idx="4389">
                  <c:v>1</c:v>
                </c:pt>
                <c:pt idx="4390">
                  <c:v>1</c:v>
                </c:pt>
                <c:pt idx="4391">
                  <c:v>1</c:v>
                </c:pt>
                <c:pt idx="4392">
                  <c:v>2</c:v>
                </c:pt>
                <c:pt idx="4393">
                  <c:v>2</c:v>
                </c:pt>
                <c:pt idx="4394">
                  <c:v>2</c:v>
                </c:pt>
                <c:pt idx="4395">
                  <c:v>1</c:v>
                </c:pt>
                <c:pt idx="4396">
                  <c:v>1</c:v>
                </c:pt>
                <c:pt idx="4397">
                  <c:v>1</c:v>
                </c:pt>
                <c:pt idx="4398">
                  <c:v>1</c:v>
                </c:pt>
                <c:pt idx="4399">
                  <c:v>1</c:v>
                </c:pt>
                <c:pt idx="4400">
                  <c:v>1</c:v>
                </c:pt>
                <c:pt idx="4401">
                  <c:v>1</c:v>
                </c:pt>
                <c:pt idx="4402">
                  <c:v>1</c:v>
                </c:pt>
                <c:pt idx="4403">
                  <c:v>1</c:v>
                </c:pt>
                <c:pt idx="4404">
                  <c:v>1</c:v>
                </c:pt>
                <c:pt idx="4405">
                  <c:v>1</c:v>
                </c:pt>
                <c:pt idx="4406">
                  <c:v>1</c:v>
                </c:pt>
                <c:pt idx="4407">
                  <c:v>1</c:v>
                </c:pt>
                <c:pt idx="4408">
                  <c:v>1</c:v>
                </c:pt>
                <c:pt idx="4409">
                  <c:v>1</c:v>
                </c:pt>
                <c:pt idx="4410">
                  <c:v>1</c:v>
                </c:pt>
                <c:pt idx="4411">
                  <c:v>1</c:v>
                </c:pt>
                <c:pt idx="4412">
                  <c:v>1</c:v>
                </c:pt>
                <c:pt idx="4413">
                  <c:v>1</c:v>
                </c:pt>
                <c:pt idx="4414">
                  <c:v>1</c:v>
                </c:pt>
                <c:pt idx="4415">
                  <c:v>1</c:v>
                </c:pt>
                <c:pt idx="4416">
                  <c:v>1</c:v>
                </c:pt>
                <c:pt idx="4417">
                  <c:v>1</c:v>
                </c:pt>
                <c:pt idx="4418">
                  <c:v>1</c:v>
                </c:pt>
                <c:pt idx="4419">
                  <c:v>1</c:v>
                </c:pt>
                <c:pt idx="4420">
                  <c:v>1</c:v>
                </c:pt>
                <c:pt idx="4421">
                  <c:v>1</c:v>
                </c:pt>
                <c:pt idx="4422">
                  <c:v>1</c:v>
                </c:pt>
                <c:pt idx="4423">
                  <c:v>1</c:v>
                </c:pt>
                <c:pt idx="4424">
                  <c:v>1</c:v>
                </c:pt>
                <c:pt idx="4425">
                  <c:v>1</c:v>
                </c:pt>
                <c:pt idx="4426">
                  <c:v>1</c:v>
                </c:pt>
                <c:pt idx="4427">
                  <c:v>1</c:v>
                </c:pt>
                <c:pt idx="4428">
                  <c:v>1</c:v>
                </c:pt>
                <c:pt idx="4429">
                  <c:v>1</c:v>
                </c:pt>
                <c:pt idx="4430">
                  <c:v>2</c:v>
                </c:pt>
                <c:pt idx="4431">
                  <c:v>2</c:v>
                </c:pt>
                <c:pt idx="4432">
                  <c:v>3</c:v>
                </c:pt>
                <c:pt idx="4433">
                  <c:v>4</c:v>
                </c:pt>
                <c:pt idx="4434">
                  <c:v>4</c:v>
                </c:pt>
                <c:pt idx="4435">
                  <c:v>4</c:v>
                </c:pt>
                <c:pt idx="4436">
                  <c:v>4</c:v>
                </c:pt>
                <c:pt idx="4437">
                  <c:v>4</c:v>
                </c:pt>
                <c:pt idx="4438">
                  <c:v>4</c:v>
                </c:pt>
                <c:pt idx="4439">
                  <c:v>4</c:v>
                </c:pt>
                <c:pt idx="4440">
                  <c:v>3</c:v>
                </c:pt>
                <c:pt idx="4441">
                  <c:v>3</c:v>
                </c:pt>
                <c:pt idx="4442">
                  <c:v>2</c:v>
                </c:pt>
                <c:pt idx="4443">
                  <c:v>2</c:v>
                </c:pt>
                <c:pt idx="4444">
                  <c:v>1</c:v>
                </c:pt>
                <c:pt idx="4445">
                  <c:v>1</c:v>
                </c:pt>
                <c:pt idx="4446">
                  <c:v>1</c:v>
                </c:pt>
                <c:pt idx="4447">
                  <c:v>1</c:v>
                </c:pt>
                <c:pt idx="4448">
                  <c:v>1</c:v>
                </c:pt>
                <c:pt idx="4449">
                  <c:v>1</c:v>
                </c:pt>
                <c:pt idx="4450">
                  <c:v>1</c:v>
                </c:pt>
                <c:pt idx="4451">
                  <c:v>1</c:v>
                </c:pt>
                <c:pt idx="4452">
                  <c:v>1</c:v>
                </c:pt>
                <c:pt idx="4453">
                  <c:v>1</c:v>
                </c:pt>
                <c:pt idx="4454">
                  <c:v>1</c:v>
                </c:pt>
                <c:pt idx="4455">
                  <c:v>1</c:v>
                </c:pt>
                <c:pt idx="4456">
                  <c:v>1</c:v>
                </c:pt>
                <c:pt idx="4457">
                  <c:v>1</c:v>
                </c:pt>
                <c:pt idx="4458">
                  <c:v>1</c:v>
                </c:pt>
                <c:pt idx="4459">
                  <c:v>1</c:v>
                </c:pt>
                <c:pt idx="4460">
                  <c:v>1</c:v>
                </c:pt>
                <c:pt idx="4461">
                  <c:v>1</c:v>
                </c:pt>
                <c:pt idx="4462">
                  <c:v>1</c:v>
                </c:pt>
                <c:pt idx="4463">
                  <c:v>1</c:v>
                </c:pt>
                <c:pt idx="4464">
                  <c:v>1</c:v>
                </c:pt>
                <c:pt idx="4465">
                  <c:v>1</c:v>
                </c:pt>
                <c:pt idx="4466">
                  <c:v>1</c:v>
                </c:pt>
                <c:pt idx="4467">
                  <c:v>1</c:v>
                </c:pt>
                <c:pt idx="4468">
                  <c:v>1</c:v>
                </c:pt>
                <c:pt idx="4469">
                  <c:v>1</c:v>
                </c:pt>
                <c:pt idx="4470">
                  <c:v>1</c:v>
                </c:pt>
                <c:pt idx="4471">
                  <c:v>1</c:v>
                </c:pt>
                <c:pt idx="4472">
                  <c:v>1</c:v>
                </c:pt>
                <c:pt idx="4473">
                  <c:v>1</c:v>
                </c:pt>
                <c:pt idx="4474">
                  <c:v>1</c:v>
                </c:pt>
                <c:pt idx="4475">
                  <c:v>1</c:v>
                </c:pt>
                <c:pt idx="4476">
                  <c:v>1</c:v>
                </c:pt>
                <c:pt idx="4477">
                  <c:v>1</c:v>
                </c:pt>
                <c:pt idx="4478">
                  <c:v>1</c:v>
                </c:pt>
                <c:pt idx="4479">
                  <c:v>1</c:v>
                </c:pt>
                <c:pt idx="4480">
                  <c:v>1</c:v>
                </c:pt>
                <c:pt idx="4481">
                  <c:v>1</c:v>
                </c:pt>
                <c:pt idx="4482">
                  <c:v>1</c:v>
                </c:pt>
                <c:pt idx="4483">
                  <c:v>1</c:v>
                </c:pt>
                <c:pt idx="4484">
                  <c:v>1</c:v>
                </c:pt>
                <c:pt idx="4485">
                  <c:v>1</c:v>
                </c:pt>
                <c:pt idx="4486">
                  <c:v>1</c:v>
                </c:pt>
                <c:pt idx="4487">
                  <c:v>1</c:v>
                </c:pt>
                <c:pt idx="4488">
                  <c:v>1</c:v>
                </c:pt>
                <c:pt idx="4489">
                  <c:v>1</c:v>
                </c:pt>
                <c:pt idx="4490">
                  <c:v>1</c:v>
                </c:pt>
                <c:pt idx="4491">
                  <c:v>1</c:v>
                </c:pt>
                <c:pt idx="4492">
                  <c:v>1</c:v>
                </c:pt>
                <c:pt idx="4493">
                  <c:v>1</c:v>
                </c:pt>
                <c:pt idx="4494">
                  <c:v>1</c:v>
                </c:pt>
                <c:pt idx="4495">
                  <c:v>1</c:v>
                </c:pt>
                <c:pt idx="4496">
                  <c:v>1</c:v>
                </c:pt>
                <c:pt idx="4497">
                  <c:v>1</c:v>
                </c:pt>
                <c:pt idx="4498">
                  <c:v>1</c:v>
                </c:pt>
                <c:pt idx="4499">
                  <c:v>1</c:v>
                </c:pt>
                <c:pt idx="4500">
                  <c:v>1</c:v>
                </c:pt>
                <c:pt idx="4501">
                  <c:v>1</c:v>
                </c:pt>
                <c:pt idx="4502">
                  <c:v>1</c:v>
                </c:pt>
                <c:pt idx="4503">
                  <c:v>1</c:v>
                </c:pt>
                <c:pt idx="4504">
                  <c:v>1</c:v>
                </c:pt>
                <c:pt idx="4505">
                  <c:v>1</c:v>
                </c:pt>
                <c:pt idx="4506">
                  <c:v>1</c:v>
                </c:pt>
                <c:pt idx="4507">
                  <c:v>1</c:v>
                </c:pt>
                <c:pt idx="4508">
                  <c:v>1</c:v>
                </c:pt>
                <c:pt idx="4509">
                  <c:v>1</c:v>
                </c:pt>
                <c:pt idx="4510">
                  <c:v>1</c:v>
                </c:pt>
                <c:pt idx="4511">
                  <c:v>1</c:v>
                </c:pt>
                <c:pt idx="4512">
                  <c:v>1</c:v>
                </c:pt>
                <c:pt idx="4513">
                  <c:v>1</c:v>
                </c:pt>
                <c:pt idx="4514">
                  <c:v>1</c:v>
                </c:pt>
                <c:pt idx="4515">
                  <c:v>1</c:v>
                </c:pt>
                <c:pt idx="4516">
                  <c:v>1</c:v>
                </c:pt>
                <c:pt idx="4517">
                  <c:v>1</c:v>
                </c:pt>
                <c:pt idx="4518">
                  <c:v>1</c:v>
                </c:pt>
                <c:pt idx="4519">
                  <c:v>1</c:v>
                </c:pt>
                <c:pt idx="4520">
                  <c:v>1</c:v>
                </c:pt>
                <c:pt idx="4521">
                  <c:v>1</c:v>
                </c:pt>
                <c:pt idx="4522">
                  <c:v>1</c:v>
                </c:pt>
                <c:pt idx="4523">
                  <c:v>1</c:v>
                </c:pt>
                <c:pt idx="4524">
                  <c:v>1</c:v>
                </c:pt>
                <c:pt idx="4525">
                  <c:v>1</c:v>
                </c:pt>
                <c:pt idx="4526">
                  <c:v>1</c:v>
                </c:pt>
                <c:pt idx="4527">
                  <c:v>1</c:v>
                </c:pt>
                <c:pt idx="4528">
                  <c:v>1</c:v>
                </c:pt>
                <c:pt idx="4529">
                  <c:v>1</c:v>
                </c:pt>
                <c:pt idx="4530">
                  <c:v>1</c:v>
                </c:pt>
                <c:pt idx="4531">
                  <c:v>1</c:v>
                </c:pt>
                <c:pt idx="4532">
                  <c:v>1</c:v>
                </c:pt>
                <c:pt idx="4533">
                  <c:v>1</c:v>
                </c:pt>
                <c:pt idx="4534">
                  <c:v>1</c:v>
                </c:pt>
                <c:pt idx="4535">
                  <c:v>1</c:v>
                </c:pt>
                <c:pt idx="4536">
                  <c:v>1</c:v>
                </c:pt>
                <c:pt idx="4537">
                  <c:v>1</c:v>
                </c:pt>
                <c:pt idx="4538">
                  <c:v>1</c:v>
                </c:pt>
                <c:pt idx="4539">
                  <c:v>1</c:v>
                </c:pt>
                <c:pt idx="4540">
                  <c:v>1</c:v>
                </c:pt>
                <c:pt idx="4541">
                  <c:v>1</c:v>
                </c:pt>
                <c:pt idx="4542">
                  <c:v>1</c:v>
                </c:pt>
                <c:pt idx="4543">
                  <c:v>1</c:v>
                </c:pt>
                <c:pt idx="4544">
                  <c:v>1</c:v>
                </c:pt>
                <c:pt idx="4545">
                  <c:v>1</c:v>
                </c:pt>
                <c:pt idx="4546">
                  <c:v>1</c:v>
                </c:pt>
                <c:pt idx="4547">
                  <c:v>1</c:v>
                </c:pt>
                <c:pt idx="4548">
                  <c:v>1</c:v>
                </c:pt>
                <c:pt idx="4549">
                  <c:v>1</c:v>
                </c:pt>
                <c:pt idx="4550">
                  <c:v>1</c:v>
                </c:pt>
                <c:pt idx="4551">
                  <c:v>1</c:v>
                </c:pt>
                <c:pt idx="4552">
                  <c:v>1</c:v>
                </c:pt>
                <c:pt idx="4553">
                  <c:v>1</c:v>
                </c:pt>
                <c:pt idx="4554">
                  <c:v>1</c:v>
                </c:pt>
                <c:pt idx="4555">
                  <c:v>1</c:v>
                </c:pt>
                <c:pt idx="4556">
                  <c:v>1</c:v>
                </c:pt>
                <c:pt idx="4557">
                  <c:v>1</c:v>
                </c:pt>
                <c:pt idx="4558">
                  <c:v>1</c:v>
                </c:pt>
                <c:pt idx="4559">
                  <c:v>1</c:v>
                </c:pt>
                <c:pt idx="4560">
                  <c:v>1</c:v>
                </c:pt>
                <c:pt idx="4561">
                  <c:v>1</c:v>
                </c:pt>
                <c:pt idx="4562">
                  <c:v>1</c:v>
                </c:pt>
                <c:pt idx="4563">
                  <c:v>1</c:v>
                </c:pt>
                <c:pt idx="4564">
                  <c:v>1</c:v>
                </c:pt>
                <c:pt idx="4565">
                  <c:v>1</c:v>
                </c:pt>
                <c:pt idx="4566">
                  <c:v>1</c:v>
                </c:pt>
                <c:pt idx="4567">
                  <c:v>2</c:v>
                </c:pt>
                <c:pt idx="4568">
                  <c:v>2</c:v>
                </c:pt>
                <c:pt idx="4569">
                  <c:v>2</c:v>
                </c:pt>
                <c:pt idx="4570">
                  <c:v>2</c:v>
                </c:pt>
                <c:pt idx="4571">
                  <c:v>2</c:v>
                </c:pt>
                <c:pt idx="4572">
                  <c:v>2</c:v>
                </c:pt>
                <c:pt idx="4573">
                  <c:v>2</c:v>
                </c:pt>
                <c:pt idx="4574">
                  <c:v>1</c:v>
                </c:pt>
                <c:pt idx="4575">
                  <c:v>1</c:v>
                </c:pt>
                <c:pt idx="4576">
                  <c:v>1</c:v>
                </c:pt>
                <c:pt idx="4577">
                  <c:v>1</c:v>
                </c:pt>
                <c:pt idx="4578">
                  <c:v>1</c:v>
                </c:pt>
                <c:pt idx="4579">
                  <c:v>1</c:v>
                </c:pt>
                <c:pt idx="4580">
                  <c:v>2</c:v>
                </c:pt>
                <c:pt idx="4581">
                  <c:v>2</c:v>
                </c:pt>
                <c:pt idx="4582">
                  <c:v>2</c:v>
                </c:pt>
                <c:pt idx="4583">
                  <c:v>2</c:v>
                </c:pt>
                <c:pt idx="4584">
                  <c:v>2</c:v>
                </c:pt>
                <c:pt idx="4585">
                  <c:v>2</c:v>
                </c:pt>
                <c:pt idx="4586">
                  <c:v>2</c:v>
                </c:pt>
                <c:pt idx="4587">
                  <c:v>2</c:v>
                </c:pt>
                <c:pt idx="4588">
                  <c:v>2</c:v>
                </c:pt>
                <c:pt idx="4589">
                  <c:v>2</c:v>
                </c:pt>
                <c:pt idx="4590">
                  <c:v>2</c:v>
                </c:pt>
                <c:pt idx="4591">
                  <c:v>1</c:v>
                </c:pt>
                <c:pt idx="4592">
                  <c:v>1</c:v>
                </c:pt>
                <c:pt idx="4593">
                  <c:v>1</c:v>
                </c:pt>
                <c:pt idx="4594">
                  <c:v>1</c:v>
                </c:pt>
                <c:pt idx="4595">
                  <c:v>1</c:v>
                </c:pt>
                <c:pt idx="4596">
                  <c:v>1</c:v>
                </c:pt>
                <c:pt idx="4597">
                  <c:v>1</c:v>
                </c:pt>
                <c:pt idx="4598">
                  <c:v>1</c:v>
                </c:pt>
                <c:pt idx="4599">
                  <c:v>1</c:v>
                </c:pt>
                <c:pt idx="4600">
                  <c:v>1</c:v>
                </c:pt>
                <c:pt idx="4601">
                  <c:v>1</c:v>
                </c:pt>
                <c:pt idx="4602">
                  <c:v>1</c:v>
                </c:pt>
                <c:pt idx="4603">
                  <c:v>1</c:v>
                </c:pt>
                <c:pt idx="4604">
                  <c:v>1</c:v>
                </c:pt>
                <c:pt idx="4605">
                  <c:v>1</c:v>
                </c:pt>
                <c:pt idx="4606">
                  <c:v>1</c:v>
                </c:pt>
                <c:pt idx="4607">
                  <c:v>1</c:v>
                </c:pt>
                <c:pt idx="4608">
                  <c:v>1</c:v>
                </c:pt>
                <c:pt idx="4609">
                  <c:v>1</c:v>
                </c:pt>
                <c:pt idx="4610">
                  <c:v>2</c:v>
                </c:pt>
                <c:pt idx="4611">
                  <c:v>2</c:v>
                </c:pt>
                <c:pt idx="4612">
                  <c:v>2</c:v>
                </c:pt>
                <c:pt idx="4613">
                  <c:v>2</c:v>
                </c:pt>
                <c:pt idx="4614">
                  <c:v>2</c:v>
                </c:pt>
                <c:pt idx="4615">
                  <c:v>2</c:v>
                </c:pt>
                <c:pt idx="4616">
                  <c:v>1</c:v>
                </c:pt>
                <c:pt idx="4617">
                  <c:v>1</c:v>
                </c:pt>
                <c:pt idx="4618">
                  <c:v>1</c:v>
                </c:pt>
                <c:pt idx="4619">
                  <c:v>1</c:v>
                </c:pt>
                <c:pt idx="4620">
                  <c:v>1</c:v>
                </c:pt>
                <c:pt idx="4621">
                  <c:v>1</c:v>
                </c:pt>
                <c:pt idx="4622">
                  <c:v>1</c:v>
                </c:pt>
                <c:pt idx="4623">
                  <c:v>1</c:v>
                </c:pt>
                <c:pt idx="4624">
                  <c:v>1</c:v>
                </c:pt>
                <c:pt idx="4625">
                  <c:v>1</c:v>
                </c:pt>
                <c:pt idx="4626">
                  <c:v>1</c:v>
                </c:pt>
                <c:pt idx="4627">
                  <c:v>1</c:v>
                </c:pt>
                <c:pt idx="4628">
                  <c:v>1</c:v>
                </c:pt>
                <c:pt idx="4629">
                  <c:v>1</c:v>
                </c:pt>
                <c:pt idx="4630">
                  <c:v>1</c:v>
                </c:pt>
                <c:pt idx="4631">
                  <c:v>1</c:v>
                </c:pt>
                <c:pt idx="4632">
                  <c:v>2</c:v>
                </c:pt>
                <c:pt idx="4633">
                  <c:v>2</c:v>
                </c:pt>
                <c:pt idx="4634">
                  <c:v>1</c:v>
                </c:pt>
                <c:pt idx="4635">
                  <c:v>1</c:v>
                </c:pt>
                <c:pt idx="4636">
                  <c:v>1</c:v>
                </c:pt>
                <c:pt idx="4637">
                  <c:v>1</c:v>
                </c:pt>
                <c:pt idx="4638">
                  <c:v>1</c:v>
                </c:pt>
                <c:pt idx="4639">
                  <c:v>1</c:v>
                </c:pt>
                <c:pt idx="4640">
                  <c:v>1</c:v>
                </c:pt>
                <c:pt idx="4641">
                  <c:v>1</c:v>
                </c:pt>
                <c:pt idx="4642">
                  <c:v>1</c:v>
                </c:pt>
                <c:pt idx="4643">
                  <c:v>1</c:v>
                </c:pt>
                <c:pt idx="4644">
                  <c:v>1</c:v>
                </c:pt>
                <c:pt idx="4645">
                  <c:v>1</c:v>
                </c:pt>
                <c:pt idx="4646">
                  <c:v>1</c:v>
                </c:pt>
                <c:pt idx="4647">
                  <c:v>1</c:v>
                </c:pt>
                <c:pt idx="4648">
                  <c:v>1</c:v>
                </c:pt>
                <c:pt idx="4649">
                  <c:v>1</c:v>
                </c:pt>
                <c:pt idx="4650">
                  <c:v>1</c:v>
                </c:pt>
                <c:pt idx="4651">
                  <c:v>1</c:v>
                </c:pt>
                <c:pt idx="4652">
                  <c:v>1</c:v>
                </c:pt>
                <c:pt idx="4653">
                  <c:v>2</c:v>
                </c:pt>
                <c:pt idx="4654">
                  <c:v>2</c:v>
                </c:pt>
                <c:pt idx="4655">
                  <c:v>2</c:v>
                </c:pt>
                <c:pt idx="4656">
                  <c:v>2</c:v>
                </c:pt>
                <c:pt idx="4657">
                  <c:v>2</c:v>
                </c:pt>
                <c:pt idx="4658">
                  <c:v>2</c:v>
                </c:pt>
                <c:pt idx="4659">
                  <c:v>2</c:v>
                </c:pt>
                <c:pt idx="4660">
                  <c:v>2</c:v>
                </c:pt>
                <c:pt idx="4661">
                  <c:v>2</c:v>
                </c:pt>
                <c:pt idx="4662">
                  <c:v>2</c:v>
                </c:pt>
                <c:pt idx="4663">
                  <c:v>1</c:v>
                </c:pt>
                <c:pt idx="4664">
                  <c:v>1</c:v>
                </c:pt>
                <c:pt idx="4665">
                  <c:v>1</c:v>
                </c:pt>
                <c:pt idx="4666">
                  <c:v>1</c:v>
                </c:pt>
                <c:pt idx="4667">
                  <c:v>1</c:v>
                </c:pt>
                <c:pt idx="4668">
                  <c:v>2</c:v>
                </c:pt>
                <c:pt idx="4669">
                  <c:v>2</c:v>
                </c:pt>
                <c:pt idx="4670">
                  <c:v>2</c:v>
                </c:pt>
                <c:pt idx="4671">
                  <c:v>2</c:v>
                </c:pt>
                <c:pt idx="4672">
                  <c:v>2</c:v>
                </c:pt>
                <c:pt idx="4673">
                  <c:v>2</c:v>
                </c:pt>
                <c:pt idx="4674">
                  <c:v>2</c:v>
                </c:pt>
                <c:pt idx="4675">
                  <c:v>2</c:v>
                </c:pt>
                <c:pt idx="4676">
                  <c:v>2</c:v>
                </c:pt>
                <c:pt idx="4677">
                  <c:v>1</c:v>
                </c:pt>
                <c:pt idx="4678">
                  <c:v>1</c:v>
                </c:pt>
                <c:pt idx="4679">
                  <c:v>2</c:v>
                </c:pt>
                <c:pt idx="4680">
                  <c:v>1</c:v>
                </c:pt>
                <c:pt idx="4681">
                  <c:v>1</c:v>
                </c:pt>
                <c:pt idx="4682">
                  <c:v>1</c:v>
                </c:pt>
                <c:pt idx="4683">
                  <c:v>1</c:v>
                </c:pt>
                <c:pt idx="4684">
                  <c:v>1</c:v>
                </c:pt>
                <c:pt idx="4685">
                  <c:v>1</c:v>
                </c:pt>
                <c:pt idx="4686">
                  <c:v>1</c:v>
                </c:pt>
                <c:pt idx="4687">
                  <c:v>1</c:v>
                </c:pt>
                <c:pt idx="4688">
                  <c:v>1</c:v>
                </c:pt>
                <c:pt idx="4689">
                  <c:v>1</c:v>
                </c:pt>
                <c:pt idx="4690">
                  <c:v>1</c:v>
                </c:pt>
                <c:pt idx="4691">
                  <c:v>1</c:v>
                </c:pt>
                <c:pt idx="4692">
                  <c:v>1</c:v>
                </c:pt>
                <c:pt idx="4693">
                  <c:v>1</c:v>
                </c:pt>
                <c:pt idx="4694">
                  <c:v>1</c:v>
                </c:pt>
                <c:pt idx="4695">
                  <c:v>1</c:v>
                </c:pt>
                <c:pt idx="4696">
                  <c:v>1</c:v>
                </c:pt>
                <c:pt idx="4697">
                  <c:v>1</c:v>
                </c:pt>
                <c:pt idx="4698">
                  <c:v>1</c:v>
                </c:pt>
                <c:pt idx="4699">
                  <c:v>1</c:v>
                </c:pt>
                <c:pt idx="4700">
                  <c:v>1</c:v>
                </c:pt>
                <c:pt idx="4701">
                  <c:v>1</c:v>
                </c:pt>
                <c:pt idx="4702">
                  <c:v>1</c:v>
                </c:pt>
                <c:pt idx="4703">
                  <c:v>1</c:v>
                </c:pt>
                <c:pt idx="4704">
                  <c:v>1</c:v>
                </c:pt>
                <c:pt idx="4705">
                  <c:v>2</c:v>
                </c:pt>
                <c:pt idx="4706">
                  <c:v>2</c:v>
                </c:pt>
                <c:pt idx="4707">
                  <c:v>2</c:v>
                </c:pt>
                <c:pt idx="4708">
                  <c:v>2</c:v>
                </c:pt>
                <c:pt idx="4709">
                  <c:v>1</c:v>
                </c:pt>
                <c:pt idx="4710">
                  <c:v>1</c:v>
                </c:pt>
                <c:pt idx="4711">
                  <c:v>1</c:v>
                </c:pt>
                <c:pt idx="4712">
                  <c:v>1</c:v>
                </c:pt>
                <c:pt idx="4713">
                  <c:v>1</c:v>
                </c:pt>
                <c:pt idx="4714">
                  <c:v>1</c:v>
                </c:pt>
                <c:pt idx="4715">
                  <c:v>1</c:v>
                </c:pt>
                <c:pt idx="4716">
                  <c:v>1</c:v>
                </c:pt>
                <c:pt idx="4717">
                  <c:v>1</c:v>
                </c:pt>
                <c:pt idx="4718">
                  <c:v>1</c:v>
                </c:pt>
                <c:pt idx="4719">
                  <c:v>1</c:v>
                </c:pt>
                <c:pt idx="4720">
                  <c:v>1</c:v>
                </c:pt>
                <c:pt idx="4721">
                  <c:v>1</c:v>
                </c:pt>
                <c:pt idx="4722">
                  <c:v>1</c:v>
                </c:pt>
                <c:pt idx="4723">
                  <c:v>1</c:v>
                </c:pt>
                <c:pt idx="4724">
                  <c:v>1</c:v>
                </c:pt>
                <c:pt idx="4725">
                  <c:v>1</c:v>
                </c:pt>
                <c:pt idx="4726">
                  <c:v>1</c:v>
                </c:pt>
                <c:pt idx="4727">
                  <c:v>1</c:v>
                </c:pt>
                <c:pt idx="4728">
                  <c:v>1</c:v>
                </c:pt>
                <c:pt idx="4729">
                  <c:v>1</c:v>
                </c:pt>
                <c:pt idx="4730">
                  <c:v>1</c:v>
                </c:pt>
                <c:pt idx="4731">
                  <c:v>1</c:v>
                </c:pt>
                <c:pt idx="4732">
                  <c:v>1</c:v>
                </c:pt>
                <c:pt idx="4733">
                  <c:v>1</c:v>
                </c:pt>
                <c:pt idx="4734">
                  <c:v>1</c:v>
                </c:pt>
                <c:pt idx="4735">
                  <c:v>1</c:v>
                </c:pt>
                <c:pt idx="4736">
                  <c:v>1</c:v>
                </c:pt>
                <c:pt idx="4737">
                  <c:v>1</c:v>
                </c:pt>
                <c:pt idx="4738">
                  <c:v>1</c:v>
                </c:pt>
                <c:pt idx="4739">
                  <c:v>1</c:v>
                </c:pt>
                <c:pt idx="4740">
                  <c:v>1</c:v>
                </c:pt>
                <c:pt idx="4741">
                  <c:v>1</c:v>
                </c:pt>
                <c:pt idx="4742">
                  <c:v>1</c:v>
                </c:pt>
                <c:pt idx="4743">
                  <c:v>1</c:v>
                </c:pt>
                <c:pt idx="4744">
                  <c:v>1</c:v>
                </c:pt>
                <c:pt idx="4745">
                  <c:v>1</c:v>
                </c:pt>
                <c:pt idx="4746">
                  <c:v>1</c:v>
                </c:pt>
                <c:pt idx="4747">
                  <c:v>1</c:v>
                </c:pt>
                <c:pt idx="4748">
                  <c:v>1</c:v>
                </c:pt>
                <c:pt idx="4749">
                  <c:v>1</c:v>
                </c:pt>
                <c:pt idx="4750">
                  <c:v>1</c:v>
                </c:pt>
                <c:pt idx="4751">
                  <c:v>1</c:v>
                </c:pt>
                <c:pt idx="4752">
                  <c:v>1</c:v>
                </c:pt>
                <c:pt idx="4753">
                  <c:v>1</c:v>
                </c:pt>
                <c:pt idx="4754">
                  <c:v>1</c:v>
                </c:pt>
                <c:pt idx="4755">
                  <c:v>1</c:v>
                </c:pt>
                <c:pt idx="4756">
                  <c:v>1</c:v>
                </c:pt>
                <c:pt idx="4757">
                  <c:v>1</c:v>
                </c:pt>
                <c:pt idx="4758">
                  <c:v>1</c:v>
                </c:pt>
                <c:pt idx="4759">
                  <c:v>1</c:v>
                </c:pt>
                <c:pt idx="4760">
                  <c:v>1</c:v>
                </c:pt>
                <c:pt idx="4761">
                  <c:v>1</c:v>
                </c:pt>
                <c:pt idx="4762">
                  <c:v>1</c:v>
                </c:pt>
                <c:pt idx="4763">
                  <c:v>1</c:v>
                </c:pt>
                <c:pt idx="4764">
                  <c:v>1</c:v>
                </c:pt>
                <c:pt idx="4765">
                  <c:v>1</c:v>
                </c:pt>
                <c:pt idx="4766">
                  <c:v>1</c:v>
                </c:pt>
                <c:pt idx="4767">
                  <c:v>1</c:v>
                </c:pt>
                <c:pt idx="4768">
                  <c:v>1</c:v>
                </c:pt>
                <c:pt idx="4769">
                  <c:v>1</c:v>
                </c:pt>
                <c:pt idx="4770">
                  <c:v>1</c:v>
                </c:pt>
                <c:pt idx="4771">
                  <c:v>2</c:v>
                </c:pt>
                <c:pt idx="4772">
                  <c:v>2</c:v>
                </c:pt>
                <c:pt idx="4773">
                  <c:v>2</c:v>
                </c:pt>
                <c:pt idx="4774">
                  <c:v>2</c:v>
                </c:pt>
                <c:pt idx="4775">
                  <c:v>2</c:v>
                </c:pt>
                <c:pt idx="4776">
                  <c:v>2</c:v>
                </c:pt>
                <c:pt idx="4777">
                  <c:v>2</c:v>
                </c:pt>
                <c:pt idx="4778">
                  <c:v>3</c:v>
                </c:pt>
                <c:pt idx="4779">
                  <c:v>3</c:v>
                </c:pt>
                <c:pt idx="4780">
                  <c:v>3</c:v>
                </c:pt>
                <c:pt idx="4781">
                  <c:v>3</c:v>
                </c:pt>
                <c:pt idx="4782">
                  <c:v>3</c:v>
                </c:pt>
                <c:pt idx="4783">
                  <c:v>1</c:v>
                </c:pt>
                <c:pt idx="4784">
                  <c:v>1</c:v>
                </c:pt>
                <c:pt idx="4785">
                  <c:v>1</c:v>
                </c:pt>
                <c:pt idx="4786">
                  <c:v>1</c:v>
                </c:pt>
                <c:pt idx="4787">
                  <c:v>1</c:v>
                </c:pt>
                <c:pt idx="4788">
                  <c:v>1</c:v>
                </c:pt>
                <c:pt idx="4789">
                  <c:v>1</c:v>
                </c:pt>
                <c:pt idx="4790">
                  <c:v>1</c:v>
                </c:pt>
                <c:pt idx="4791">
                  <c:v>1</c:v>
                </c:pt>
                <c:pt idx="4792">
                  <c:v>1</c:v>
                </c:pt>
                <c:pt idx="4793">
                  <c:v>1</c:v>
                </c:pt>
                <c:pt idx="4794">
                  <c:v>1</c:v>
                </c:pt>
                <c:pt idx="4795">
                  <c:v>1</c:v>
                </c:pt>
                <c:pt idx="4796">
                  <c:v>1</c:v>
                </c:pt>
                <c:pt idx="4797">
                  <c:v>1</c:v>
                </c:pt>
                <c:pt idx="4798">
                  <c:v>1</c:v>
                </c:pt>
                <c:pt idx="4799">
                  <c:v>1</c:v>
                </c:pt>
                <c:pt idx="4800">
                  <c:v>1</c:v>
                </c:pt>
                <c:pt idx="4801">
                  <c:v>1</c:v>
                </c:pt>
                <c:pt idx="4802">
                  <c:v>1</c:v>
                </c:pt>
                <c:pt idx="4803">
                  <c:v>1</c:v>
                </c:pt>
                <c:pt idx="4804">
                  <c:v>1</c:v>
                </c:pt>
                <c:pt idx="4805">
                  <c:v>1</c:v>
                </c:pt>
                <c:pt idx="4806">
                  <c:v>1</c:v>
                </c:pt>
                <c:pt idx="4807">
                  <c:v>1</c:v>
                </c:pt>
                <c:pt idx="4808">
                  <c:v>1</c:v>
                </c:pt>
                <c:pt idx="4809">
                  <c:v>1</c:v>
                </c:pt>
                <c:pt idx="4810">
                  <c:v>1</c:v>
                </c:pt>
                <c:pt idx="4811">
                  <c:v>1</c:v>
                </c:pt>
                <c:pt idx="4812">
                  <c:v>1</c:v>
                </c:pt>
                <c:pt idx="4813">
                  <c:v>1</c:v>
                </c:pt>
                <c:pt idx="4814">
                  <c:v>1</c:v>
                </c:pt>
                <c:pt idx="4815">
                  <c:v>1</c:v>
                </c:pt>
                <c:pt idx="4816">
                  <c:v>1</c:v>
                </c:pt>
                <c:pt idx="4817">
                  <c:v>1</c:v>
                </c:pt>
                <c:pt idx="4818">
                  <c:v>1</c:v>
                </c:pt>
                <c:pt idx="4819">
                  <c:v>1</c:v>
                </c:pt>
                <c:pt idx="4820">
                  <c:v>1</c:v>
                </c:pt>
                <c:pt idx="4821">
                  <c:v>1</c:v>
                </c:pt>
                <c:pt idx="4822">
                  <c:v>1</c:v>
                </c:pt>
                <c:pt idx="4823">
                  <c:v>1</c:v>
                </c:pt>
                <c:pt idx="4824">
                  <c:v>1</c:v>
                </c:pt>
                <c:pt idx="4825">
                  <c:v>1</c:v>
                </c:pt>
                <c:pt idx="4826">
                  <c:v>1</c:v>
                </c:pt>
                <c:pt idx="4827">
                  <c:v>1</c:v>
                </c:pt>
                <c:pt idx="4828">
                  <c:v>1</c:v>
                </c:pt>
                <c:pt idx="4829">
                  <c:v>1</c:v>
                </c:pt>
                <c:pt idx="4830">
                  <c:v>1</c:v>
                </c:pt>
                <c:pt idx="4831">
                  <c:v>1</c:v>
                </c:pt>
                <c:pt idx="4832">
                  <c:v>1</c:v>
                </c:pt>
                <c:pt idx="4833">
                  <c:v>1</c:v>
                </c:pt>
                <c:pt idx="4834">
                  <c:v>1</c:v>
                </c:pt>
                <c:pt idx="4835">
                  <c:v>1</c:v>
                </c:pt>
                <c:pt idx="4836">
                  <c:v>1</c:v>
                </c:pt>
                <c:pt idx="4837">
                  <c:v>1</c:v>
                </c:pt>
                <c:pt idx="4838">
                  <c:v>1</c:v>
                </c:pt>
                <c:pt idx="4839">
                  <c:v>1</c:v>
                </c:pt>
                <c:pt idx="4840">
                  <c:v>1</c:v>
                </c:pt>
                <c:pt idx="4841">
                  <c:v>1</c:v>
                </c:pt>
                <c:pt idx="4842">
                  <c:v>1</c:v>
                </c:pt>
                <c:pt idx="4843">
                  <c:v>1</c:v>
                </c:pt>
                <c:pt idx="4844">
                  <c:v>2</c:v>
                </c:pt>
                <c:pt idx="4845">
                  <c:v>2</c:v>
                </c:pt>
                <c:pt idx="4846">
                  <c:v>2</c:v>
                </c:pt>
                <c:pt idx="4847">
                  <c:v>2</c:v>
                </c:pt>
                <c:pt idx="4848">
                  <c:v>2</c:v>
                </c:pt>
                <c:pt idx="4849">
                  <c:v>1</c:v>
                </c:pt>
                <c:pt idx="4850">
                  <c:v>1</c:v>
                </c:pt>
                <c:pt idx="4851">
                  <c:v>1</c:v>
                </c:pt>
                <c:pt idx="4852">
                  <c:v>1</c:v>
                </c:pt>
                <c:pt idx="4853">
                  <c:v>1</c:v>
                </c:pt>
                <c:pt idx="4854">
                  <c:v>1</c:v>
                </c:pt>
                <c:pt idx="4855">
                  <c:v>1</c:v>
                </c:pt>
                <c:pt idx="4856">
                  <c:v>1</c:v>
                </c:pt>
                <c:pt idx="4857">
                  <c:v>1</c:v>
                </c:pt>
                <c:pt idx="4858">
                  <c:v>1</c:v>
                </c:pt>
                <c:pt idx="4859">
                  <c:v>1</c:v>
                </c:pt>
                <c:pt idx="4860">
                  <c:v>1</c:v>
                </c:pt>
                <c:pt idx="4861">
                  <c:v>1</c:v>
                </c:pt>
                <c:pt idx="4862">
                  <c:v>1</c:v>
                </c:pt>
                <c:pt idx="4863">
                  <c:v>1</c:v>
                </c:pt>
                <c:pt idx="4864">
                  <c:v>1</c:v>
                </c:pt>
                <c:pt idx="4865">
                  <c:v>1</c:v>
                </c:pt>
                <c:pt idx="4866">
                  <c:v>1</c:v>
                </c:pt>
                <c:pt idx="4867">
                  <c:v>1</c:v>
                </c:pt>
                <c:pt idx="4868">
                  <c:v>1</c:v>
                </c:pt>
                <c:pt idx="4869">
                  <c:v>1</c:v>
                </c:pt>
                <c:pt idx="4870">
                  <c:v>1</c:v>
                </c:pt>
                <c:pt idx="4871">
                  <c:v>1</c:v>
                </c:pt>
                <c:pt idx="4872">
                  <c:v>2</c:v>
                </c:pt>
                <c:pt idx="4873">
                  <c:v>2</c:v>
                </c:pt>
                <c:pt idx="4874">
                  <c:v>2</c:v>
                </c:pt>
                <c:pt idx="4875">
                  <c:v>2</c:v>
                </c:pt>
                <c:pt idx="4876">
                  <c:v>2</c:v>
                </c:pt>
                <c:pt idx="4877">
                  <c:v>2</c:v>
                </c:pt>
                <c:pt idx="4878">
                  <c:v>2</c:v>
                </c:pt>
                <c:pt idx="4879">
                  <c:v>2</c:v>
                </c:pt>
                <c:pt idx="4880">
                  <c:v>1</c:v>
                </c:pt>
                <c:pt idx="4881">
                  <c:v>1</c:v>
                </c:pt>
                <c:pt idx="4882">
                  <c:v>1</c:v>
                </c:pt>
                <c:pt idx="4883">
                  <c:v>1</c:v>
                </c:pt>
                <c:pt idx="4884">
                  <c:v>1</c:v>
                </c:pt>
                <c:pt idx="4885">
                  <c:v>1</c:v>
                </c:pt>
                <c:pt idx="4886">
                  <c:v>1</c:v>
                </c:pt>
                <c:pt idx="4887">
                  <c:v>1</c:v>
                </c:pt>
                <c:pt idx="4888">
                  <c:v>1</c:v>
                </c:pt>
                <c:pt idx="4889">
                  <c:v>1</c:v>
                </c:pt>
                <c:pt idx="4890">
                  <c:v>1</c:v>
                </c:pt>
                <c:pt idx="4891">
                  <c:v>1</c:v>
                </c:pt>
                <c:pt idx="4892">
                  <c:v>1</c:v>
                </c:pt>
                <c:pt idx="4893">
                  <c:v>1</c:v>
                </c:pt>
                <c:pt idx="4894">
                  <c:v>1</c:v>
                </c:pt>
                <c:pt idx="4895">
                  <c:v>2</c:v>
                </c:pt>
                <c:pt idx="4896">
                  <c:v>1</c:v>
                </c:pt>
                <c:pt idx="4897">
                  <c:v>1</c:v>
                </c:pt>
                <c:pt idx="4898">
                  <c:v>1</c:v>
                </c:pt>
                <c:pt idx="4899">
                  <c:v>1</c:v>
                </c:pt>
                <c:pt idx="4900">
                  <c:v>1</c:v>
                </c:pt>
                <c:pt idx="4901">
                  <c:v>1</c:v>
                </c:pt>
                <c:pt idx="4902">
                  <c:v>1</c:v>
                </c:pt>
                <c:pt idx="4903">
                  <c:v>1</c:v>
                </c:pt>
                <c:pt idx="4904">
                  <c:v>1</c:v>
                </c:pt>
                <c:pt idx="4905">
                  <c:v>1</c:v>
                </c:pt>
                <c:pt idx="4906">
                  <c:v>1</c:v>
                </c:pt>
                <c:pt idx="4907">
                  <c:v>1</c:v>
                </c:pt>
                <c:pt idx="4908">
                  <c:v>1</c:v>
                </c:pt>
                <c:pt idx="4909">
                  <c:v>1</c:v>
                </c:pt>
                <c:pt idx="4910">
                  <c:v>1</c:v>
                </c:pt>
                <c:pt idx="4911">
                  <c:v>1</c:v>
                </c:pt>
                <c:pt idx="4912">
                  <c:v>1</c:v>
                </c:pt>
                <c:pt idx="4913">
                  <c:v>1</c:v>
                </c:pt>
                <c:pt idx="4914">
                  <c:v>1</c:v>
                </c:pt>
                <c:pt idx="4915">
                  <c:v>1</c:v>
                </c:pt>
                <c:pt idx="4916">
                  <c:v>1</c:v>
                </c:pt>
                <c:pt idx="4917">
                  <c:v>1</c:v>
                </c:pt>
                <c:pt idx="4918">
                  <c:v>1</c:v>
                </c:pt>
                <c:pt idx="4919">
                  <c:v>1</c:v>
                </c:pt>
                <c:pt idx="4920">
                  <c:v>1</c:v>
                </c:pt>
                <c:pt idx="4921">
                  <c:v>1</c:v>
                </c:pt>
                <c:pt idx="4922">
                  <c:v>1</c:v>
                </c:pt>
                <c:pt idx="4923">
                  <c:v>1</c:v>
                </c:pt>
                <c:pt idx="4924">
                  <c:v>1</c:v>
                </c:pt>
                <c:pt idx="4925">
                  <c:v>1</c:v>
                </c:pt>
                <c:pt idx="4926">
                  <c:v>1</c:v>
                </c:pt>
                <c:pt idx="4927">
                  <c:v>1</c:v>
                </c:pt>
                <c:pt idx="4928">
                  <c:v>1</c:v>
                </c:pt>
                <c:pt idx="4929">
                  <c:v>1</c:v>
                </c:pt>
                <c:pt idx="4930">
                  <c:v>1</c:v>
                </c:pt>
                <c:pt idx="4931">
                  <c:v>1</c:v>
                </c:pt>
                <c:pt idx="4932">
                  <c:v>1</c:v>
                </c:pt>
                <c:pt idx="4933">
                  <c:v>1</c:v>
                </c:pt>
                <c:pt idx="4934">
                  <c:v>1</c:v>
                </c:pt>
                <c:pt idx="4935">
                  <c:v>1</c:v>
                </c:pt>
                <c:pt idx="4936">
                  <c:v>1</c:v>
                </c:pt>
                <c:pt idx="4937">
                  <c:v>1</c:v>
                </c:pt>
                <c:pt idx="4938">
                  <c:v>1</c:v>
                </c:pt>
                <c:pt idx="4939">
                  <c:v>1</c:v>
                </c:pt>
                <c:pt idx="4940">
                  <c:v>1</c:v>
                </c:pt>
                <c:pt idx="4941">
                  <c:v>1</c:v>
                </c:pt>
                <c:pt idx="4942">
                  <c:v>1</c:v>
                </c:pt>
                <c:pt idx="4943">
                  <c:v>1</c:v>
                </c:pt>
                <c:pt idx="4944">
                  <c:v>1</c:v>
                </c:pt>
                <c:pt idx="4945">
                  <c:v>1</c:v>
                </c:pt>
                <c:pt idx="4946">
                  <c:v>1</c:v>
                </c:pt>
                <c:pt idx="4947">
                  <c:v>1</c:v>
                </c:pt>
                <c:pt idx="4948">
                  <c:v>1</c:v>
                </c:pt>
                <c:pt idx="4949">
                  <c:v>1</c:v>
                </c:pt>
                <c:pt idx="4950">
                  <c:v>1</c:v>
                </c:pt>
                <c:pt idx="4951">
                  <c:v>1</c:v>
                </c:pt>
                <c:pt idx="4952">
                  <c:v>1</c:v>
                </c:pt>
                <c:pt idx="4953">
                  <c:v>1</c:v>
                </c:pt>
                <c:pt idx="4954">
                  <c:v>1</c:v>
                </c:pt>
                <c:pt idx="4955">
                  <c:v>1</c:v>
                </c:pt>
                <c:pt idx="4956">
                  <c:v>1</c:v>
                </c:pt>
                <c:pt idx="4957">
                  <c:v>1</c:v>
                </c:pt>
                <c:pt idx="4958">
                  <c:v>1</c:v>
                </c:pt>
                <c:pt idx="4959">
                  <c:v>1</c:v>
                </c:pt>
                <c:pt idx="4960">
                  <c:v>1</c:v>
                </c:pt>
                <c:pt idx="4961">
                  <c:v>1</c:v>
                </c:pt>
                <c:pt idx="4962">
                  <c:v>1</c:v>
                </c:pt>
                <c:pt idx="4963">
                  <c:v>1</c:v>
                </c:pt>
                <c:pt idx="4964">
                  <c:v>1</c:v>
                </c:pt>
                <c:pt idx="4965">
                  <c:v>1</c:v>
                </c:pt>
                <c:pt idx="4966">
                  <c:v>1</c:v>
                </c:pt>
                <c:pt idx="4967">
                  <c:v>1</c:v>
                </c:pt>
                <c:pt idx="4968">
                  <c:v>1</c:v>
                </c:pt>
                <c:pt idx="4969">
                  <c:v>1</c:v>
                </c:pt>
                <c:pt idx="4970">
                  <c:v>1</c:v>
                </c:pt>
                <c:pt idx="4971">
                  <c:v>1</c:v>
                </c:pt>
                <c:pt idx="4972">
                  <c:v>1</c:v>
                </c:pt>
                <c:pt idx="4973">
                  <c:v>1</c:v>
                </c:pt>
                <c:pt idx="4974">
                  <c:v>1</c:v>
                </c:pt>
                <c:pt idx="4975">
                  <c:v>1</c:v>
                </c:pt>
                <c:pt idx="4976">
                  <c:v>1</c:v>
                </c:pt>
                <c:pt idx="4977">
                  <c:v>1</c:v>
                </c:pt>
                <c:pt idx="4978">
                  <c:v>1</c:v>
                </c:pt>
                <c:pt idx="4979">
                  <c:v>1</c:v>
                </c:pt>
                <c:pt idx="4980">
                  <c:v>1</c:v>
                </c:pt>
                <c:pt idx="4981">
                  <c:v>1</c:v>
                </c:pt>
                <c:pt idx="4982">
                  <c:v>1</c:v>
                </c:pt>
                <c:pt idx="4983">
                  <c:v>1</c:v>
                </c:pt>
                <c:pt idx="4984">
                  <c:v>1</c:v>
                </c:pt>
                <c:pt idx="4985">
                  <c:v>1</c:v>
                </c:pt>
                <c:pt idx="4986">
                  <c:v>1</c:v>
                </c:pt>
                <c:pt idx="4987">
                  <c:v>1</c:v>
                </c:pt>
                <c:pt idx="4988">
                  <c:v>1</c:v>
                </c:pt>
                <c:pt idx="4989">
                  <c:v>1</c:v>
                </c:pt>
                <c:pt idx="4990">
                  <c:v>1</c:v>
                </c:pt>
                <c:pt idx="4991">
                  <c:v>1</c:v>
                </c:pt>
                <c:pt idx="4992">
                  <c:v>1</c:v>
                </c:pt>
                <c:pt idx="4993">
                  <c:v>1</c:v>
                </c:pt>
                <c:pt idx="4994">
                  <c:v>1</c:v>
                </c:pt>
                <c:pt idx="4995">
                  <c:v>1</c:v>
                </c:pt>
                <c:pt idx="4996">
                  <c:v>1</c:v>
                </c:pt>
                <c:pt idx="4997">
                  <c:v>1</c:v>
                </c:pt>
                <c:pt idx="4998">
                  <c:v>1</c:v>
                </c:pt>
                <c:pt idx="4999">
                  <c:v>1</c:v>
                </c:pt>
                <c:pt idx="5000">
                  <c:v>1</c:v>
                </c:pt>
                <c:pt idx="5001">
                  <c:v>1</c:v>
                </c:pt>
                <c:pt idx="5002">
                  <c:v>1</c:v>
                </c:pt>
                <c:pt idx="5003">
                  <c:v>1</c:v>
                </c:pt>
                <c:pt idx="5004">
                  <c:v>1</c:v>
                </c:pt>
                <c:pt idx="5005">
                  <c:v>1</c:v>
                </c:pt>
                <c:pt idx="5006">
                  <c:v>1</c:v>
                </c:pt>
                <c:pt idx="5007">
                  <c:v>1</c:v>
                </c:pt>
                <c:pt idx="5008">
                  <c:v>1</c:v>
                </c:pt>
                <c:pt idx="5009">
                  <c:v>1</c:v>
                </c:pt>
                <c:pt idx="5010">
                  <c:v>1</c:v>
                </c:pt>
                <c:pt idx="5011">
                  <c:v>1</c:v>
                </c:pt>
                <c:pt idx="5012">
                  <c:v>1</c:v>
                </c:pt>
                <c:pt idx="5013">
                  <c:v>1</c:v>
                </c:pt>
                <c:pt idx="5014">
                  <c:v>1</c:v>
                </c:pt>
                <c:pt idx="5015">
                  <c:v>1</c:v>
                </c:pt>
                <c:pt idx="5016">
                  <c:v>1</c:v>
                </c:pt>
                <c:pt idx="5017">
                  <c:v>1</c:v>
                </c:pt>
                <c:pt idx="5018">
                  <c:v>1</c:v>
                </c:pt>
                <c:pt idx="5019">
                  <c:v>1</c:v>
                </c:pt>
                <c:pt idx="5020">
                  <c:v>1</c:v>
                </c:pt>
                <c:pt idx="5021">
                  <c:v>1</c:v>
                </c:pt>
                <c:pt idx="5022">
                  <c:v>1</c:v>
                </c:pt>
                <c:pt idx="5023">
                  <c:v>1</c:v>
                </c:pt>
                <c:pt idx="5024">
                  <c:v>1</c:v>
                </c:pt>
                <c:pt idx="5025">
                  <c:v>1</c:v>
                </c:pt>
                <c:pt idx="5026">
                  <c:v>1</c:v>
                </c:pt>
                <c:pt idx="5027">
                  <c:v>1</c:v>
                </c:pt>
                <c:pt idx="5028">
                  <c:v>1</c:v>
                </c:pt>
                <c:pt idx="5029">
                  <c:v>1</c:v>
                </c:pt>
                <c:pt idx="5030">
                  <c:v>1</c:v>
                </c:pt>
                <c:pt idx="5031">
                  <c:v>1</c:v>
                </c:pt>
                <c:pt idx="5032">
                  <c:v>1</c:v>
                </c:pt>
                <c:pt idx="5033">
                  <c:v>1</c:v>
                </c:pt>
                <c:pt idx="5034">
                  <c:v>1</c:v>
                </c:pt>
                <c:pt idx="5035">
                  <c:v>1</c:v>
                </c:pt>
                <c:pt idx="5036">
                  <c:v>1</c:v>
                </c:pt>
                <c:pt idx="5037">
                  <c:v>1</c:v>
                </c:pt>
                <c:pt idx="5038">
                  <c:v>1</c:v>
                </c:pt>
                <c:pt idx="5039">
                  <c:v>1</c:v>
                </c:pt>
                <c:pt idx="5040">
                  <c:v>1</c:v>
                </c:pt>
                <c:pt idx="5041">
                  <c:v>1</c:v>
                </c:pt>
                <c:pt idx="5042">
                  <c:v>1</c:v>
                </c:pt>
                <c:pt idx="5043">
                  <c:v>1</c:v>
                </c:pt>
                <c:pt idx="5044">
                  <c:v>1</c:v>
                </c:pt>
                <c:pt idx="5045">
                  <c:v>1</c:v>
                </c:pt>
                <c:pt idx="5046">
                  <c:v>1</c:v>
                </c:pt>
                <c:pt idx="5047">
                  <c:v>1</c:v>
                </c:pt>
                <c:pt idx="5048">
                  <c:v>1</c:v>
                </c:pt>
                <c:pt idx="5049">
                  <c:v>1</c:v>
                </c:pt>
                <c:pt idx="5050">
                  <c:v>1</c:v>
                </c:pt>
                <c:pt idx="5051">
                  <c:v>1</c:v>
                </c:pt>
                <c:pt idx="5052">
                  <c:v>1</c:v>
                </c:pt>
                <c:pt idx="5053">
                  <c:v>1</c:v>
                </c:pt>
                <c:pt idx="5054">
                  <c:v>1</c:v>
                </c:pt>
                <c:pt idx="5055">
                  <c:v>1</c:v>
                </c:pt>
                <c:pt idx="5056">
                  <c:v>1</c:v>
                </c:pt>
                <c:pt idx="5057">
                  <c:v>1</c:v>
                </c:pt>
                <c:pt idx="5058">
                  <c:v>1</c:v>
                </c:pt>
                <c:pt idx="5059">
                  <c:v>1</c:v>
                </c:pt>
                <c:pt idx="5060">
                  <c:v>1</c:v>
                </c:pt>
                <c:pt idx="5061">
                  <c:v>1</c:v>
                </c:pt>
                <c:pt idx="5062">
                  <c:v>2</c:v>
                </c:pt>
                <c:pt idx="5063">
                  <c:v>2</c:v>
                </c:pt>
                <c:pt idx="5064">
                  <c:v>1</c:v>
                </c:pt>
                <c:pt idx="5065">
                  <c:v>1</c:v>
                </c:pt>
                <c:pt idx="5066">
                  <c:v>1</c:v>
                </c:pt>
                <c:pt idx="5067">
                  <c:v>1</c:v>
                </c:pt>
                <c:pt idx="5068">
                  <c:v>1</c:v>
                </c:pt>
                <c:pt idx="5069">
                  <c:v>1</c:v>
                </c:pt>
                <c:pt idx="5070">
                  <c:v>1</c:v>
                </c:pt>
                <c:pt idx="5071">
                  <c:v>1</c:v>
                </c:pt>
                <c:pt idx="5072">
                  <c:v>1</c:v>
                </c:pt>
                <c:pt idx="5073">
                  <c:v>1</c:v>
                </c:pt>
                <c:pt idx="5074">
                  <c:v>1</c:v>
                </c:pt>
                <c:pt idx="5075">
                  <c:v>1</c:v>
                </c:pt>
                <c:pt idx="5076">
                  <c:v>1</c:v>
                </c:pt>
                <c:pt idx="5077">
                  <c:v>1</c:v>
                </c:pt>
                <c:pt idx="5078">
                  <c:v>1</c:v>
                </c:pt>
                <c:pt idx="5079">
                  <c:v>1</c:v>
                </c:pt>
                <c:pt idx="5080">
                  <c:v>1</c:v>
                </c:pt>
                <c:pt idx="5081">
                  <c:v>1</c:v>
                </c:pt>
                <c:pt idx="5082">
                  <c:v>1</c:v>
                </c:pt>
                <c:pt idx="5083">
                  <c:v>1</c:v>
                </c:pt>
                <c:pt idx="5084">
                  <c:v>1</c:v>
                </c:pt>
                <c:pt idx="5085">
                  <c:v>1</c:v>
                </c:pt>
                <c:pt idx="5086">
                  <c:v>1</c:v>
                </c:pt>
                <c:pt idx="5087">
                  <c:v>1</c:v>
                </c:pt>
                <c:pt idx="5088">
                  <c:v>1</c:v>
                </c:pt>
                <c:pt idx="5089">
                  <c:v>1</c:v>
                </c:pt>
                <c:pt idx="5090">
                  <c:v>1</c:v>
                </c:pt>
                <c:pt idx="5091">
                  <c:v>1</c:v>
                </c:pt>
                <c:pt idx="5092">
                  <c:v>1</c:v>
                </c:pt>
                <c:pt idx="5093">
                  <c:v>1</c:v>
                </c:pt>
                <c:pt idx="5094">
                  <c:v>1</c:v>
                </c:pt>
                <c:pt idx="5095">
                  <c:v>1</c:v>
                </c:pt>
                <c:pt idx="5096">
                  <c:v>1</c:v>
                </c:pt>
                <c:pt idx="5097">
                  <c:v>1</c:v>
                </c:pt>
                <c:pt idx="5098">
                  <c:v>1</c:v>
                </c:pt>
                <c:pt idx="5099">
                  <c:v>1</c:v>
                </c:pt>
                <c:pt idx="5100">
                  <c:v>1</c:v>
                </c:pt>
                <c:pt idx="5101">
                  <c:v>1</c:v>
                </c:pt>
                <c:pt idx="5102">
                  <c:v>1</c:v>
                </c:pt>
                <c:pt idx="5103">
                  <c:v>1</c:v>
                </c:pt>
                <c:pt idx="5104">
                  <c:v>1</c:v>
                </c:pt>
                <c:pt idx="5105">
                  <c:v>1</c:v>
                </c:pt>
                <c:pt idx="5106">
                  <c:v>1</c:v>
                </c:pt>
                <c:pt idx="5107">
                  <c:v>1</c:v>
                </c:pt>
                <c:pt idx="5108">
                  <c:v>1</c:v>
                </c:pt>
                <c:pt idx="5109">
                  <c:v>1</c:v>
                </c:pt>
                <c:pt idx="5110">
                  <c:v>1</c:v>
                </c:pt>
                <c:pt idx="5111">
                  <c:v>1</c:v>
                </c:pt>
                <c:pt idx="5112">
                  <c:v>1</c:v>
                </c:pt>
                <c:pt idx="5113">
                  <c:v>1</c:v>
                </c:pt>
                <c:pt idx="5114">
                  <c:v>1</c:v>
                </c:pt>
                <c:pt idx="5115">
                  <c:v>1</c:v>
                </c:pt>
                <c:pt idx="5116">
                  <c:v>1</c:v>
                </c:pt>
                <c:pt idx="5117">
                  <c:v>1</c:v>
                </c:pt>
                <c:pt idx="5118">
                  <c:v>1</c:v>
                </c:pt>
                <c:pt idx="5119">
                  <c:v>1</c:v>
                </c:pt>
                <c:pt idx="5120">
                  <c:v>1</c:v>
                </c:pt>
                <c:pt idx="5121">
                  <c:v>1</c:v>
                </c:pt>
                <c:pt idx="5122">
                  <c:v>1</c:v>
                </c:pt>
                <c:pt idx="5123">
                  <c:v>1</c:v>
                </c:pt>
                <c:pt idx="5124">
                  <c:v>1</c:v>
                </c:pt>
                <c:pt idx="5125">
                  <c:v>1</c:v>
                </c:pt>
                <c:pt idx="5126">
                  <c:v>1</c:v>
                </c:pt>
                <c:pt idx="5127">
                  <c:v>1</c:v>
                </c:pt>
                <c:pt idx="5128">
                  <c:v>1</c:v>
                </c:pt>
                <c:pt idx="5129">
                  <c:v>1</c:v>
                </c:pt>
                <c:pt idx="5130">
                  <c:v>1</c:v>
                </c:pt>
                <c:pt idx="5131">
                  <c:v>1</c:v>
                </c:pt>
                <c:pt idx="5132">
                  <c:v>1</c:v>
                </c:pt>
                <c:pt idx="5133">
                  <c:v>1</c:v>
                </c:pt>
                <c:pt idx="5134">
                  <c:v>1</c:v>
                </c:pt>
                <c:pt idx="5135">
                  <c:v>1</c:v>
                </c:pt>
                <c:pt idx="5136">
                  <c:v>1</c:v>
                </c:pt>
                <c:pt idx="5137">
                  <c:v>1</c:v>
                </c:pt>
                <c:pt idx="5138">
                  <c:v>1</c:v>
                </c:pt>
                <c:pt idx="5139">
                  <c:v>1</c:v>
                </c:pt>
                <c:pt idx="5140">
                  <c:v>1</c:v>
                </c:pt>
                <c:pt idx="5141">
                  <c:v>1</c:v>
                </c:pt>
                <c:pt idx="5142">
                  <c:v>1</c:v>
                </c:pt>
                <c:pt idx="5143">
                  <c:v>1</c:v>
                </c:pt>
                <c:pt idx="5144">
                  <c:v>1</c:v>
                </c:pt>
                <c:pt idx="5145">
                  <c:v>1</c:v>
                </c:pt>
                <c:pt idx="5146">
                  <c:v>1</c:v>
                </c:pt>
                <c:pt idx="5147">
                  <c:v>1</c:v>
                </c:pt>
                <c:pt idx="5148">
                  <c:v>1</c:v>
                </c:pt>
                <c:pt idx="5149">
                  <c:v>1</c:v>
                </c:pt>
                <c:pt idx="5150">
                  <c:v>1</c:v>
                </c:pt>
                <c:pt idx="5151">
                  <c:v>1</c:v>
                </c:pt>
                <c:pt idx="5152">
                  <c:v>1</c:v>
                </c:pt>
                <c:pt idx="5153">
                  <c:v>1</c:v>
                </c:pt>
                <c:pt idx="5154">
                  <c:v>1</c:v>
                </c:pt>
                <c:pt idx="5155">
                  <c:v>1</c:v>
                </c:pt>
                <c:pt idx="5156">
                  <c:v>1</c:v>
                </c:pt>
                <c:pt idx="5157">
                  <c:v>1</c:v>
                </c:pt>
                <c:pt idx="5158">
                  <c:v>1</c:v>
                </c:pt>
                <c:pt idx="5159">
                  <c:v>1</c:v>
                </c:pt>
                <c:pt idx="5160">
                  <c:v>1</c:v>
                </c:pt>
                <c:pt idx="5161">
                  <c:v>1</c:v>
                </c:pt>
                <c:pt idx="5162">
                  <c:v>1</c:v>
                </c:pt>
                <c:pt idx="5163">
                  <c:v>1</c:v>
                </c:pt>
                <c:pt idx="5164">
                  <c:v>1</c:v>
                </c:pt>
                <c:pt idx="5165">
                  <c:v>1</c:v>
                </c:pt>
                <c:pt idx="5166">
                  <c:v>1</c:v>
                </c:pt>
                <c:pt idx="5167">
                  <c:v>1</c:v>
                </c:pt>
                <c:pt idx="5168">
                  <c:v>1</c:v>
                </c:pt>
                <c:pt idx="5169">
                  <c:v>1</c:v>
                </c:pt>
                <c:pt idx="5170">
                  <c:v>1</c:v>
                </c:pt>
                <c:pt idx="5171">
                  <c:v>1</c:v>
                </c:pt>
                <c:pt idx="5172">
                  <c:v>1</c:v>
                </c:pt>
                <c:pt idx="5173">
                  <c:v>1</c:v>
                </c:pt>
                <c:pt idx="5174">
                  <c:v>1</c:v>
                </c:pt>
                <c:pt idx="5175">
                  <c:v>1</c:v>
                </c:pt>
                <c:pt idx="5176">
                  <c:v>1</c:v>
                </c:pt>
                <c:pt idx="5177">
                  <c:v>1</c:v>
                </c:pt>
                <c:pt idx="5178">
                  <c:v>1</c:v>
                </c:pt>
                <c:pt idx="5179">
                  <c:v>1</c:v>
                </c:pt>
                <c:pt idx="5180">
                  <c:v>1</c:v>
                </c:pt>
                <c:pt idx="5181">
                  <c:v>1</c:v>
                </c:pt>
                <c:pt idx="5182">
                  <c:v>1</c:v>
                </c:pt>
                <c:pt idx="5183">
                  <c:v>1</c:v>
                </c:pt>
                <c:pt idx="5184">
                  <c:v>1</c:v>
                </c:pt>
                <c:pt idx="5185">
                  <c:v>1</c:v>
                </c:pt>
                <c:pt idx="5186">
                  <c:v>1</c:v>
                </c:pt>
                <c:pt idx="5187">
                  <c:v>1</c:v>
                </c:pt>
                <c:pt idx="5188">
                  <c:v>1</c:v>
                </c:pt>
                <c:pt idx="5189">
                  <c:v>1</c:v>
                </c:pt>
                <c:pt idx="5190">
                  <c:v>1</c:v>
                </c:pt>
                <c:pt idx="5191">
                  <c:v>1</c:v>
                </c:pt>
                <c:pt idx="5192">
                  <c:v>1</c:v>
                </c:pt>
                <c:pt idx="5193">
                  <c:v>1</c:v>
                </c:pt>
                <c:pt idx="5194">
                  <c:v>1</c:v>
                </c:pt>
                <c:pt idx="5195">
                  <c:v>1</c:v>
                </c:pt>
                <c:pt idx="5196">
                  <c:v>1</c:v>
                </c:pt>
                <c:pt idx="5197">
                  <c:v>1</c:v>
                </c:pt>
                <c:pt idx="5198">
                  <c:v>1</c:v>
                </c:pt>
                <c:pt idx="5199">
                  <c:v>1</c:v>
                </c:pt>
                <c:pt idx="5200">
                  <c:v>1</c:v>
                </c:pt>
                <c:pt idx="5201">
                  <c:v>1</c:v>
                </c:pt>
                <c:pt idx="5202">
                  <c:v>1</c:v>
                </c:pt>
                <c:pt idx="5203">
                  <c:v>1</c:v>
                </c:pt>
                <c:pt idx="5204">
                  <c:v>1</c:v>
                </c:pt>
                <c:pt idx="5205">
                  <c:v>1</c:v>
                </c:pt>
                <c:pt idx="5206">
                  <c:v>1</c:v>
                </c:pt>
                <c:pt idx="5207">
                  <c:v>1</c:v>
                </c:pt>
                <c:pt idx="5208">
                  <c:v>1</c:v>
                </c:pt>
                <c:pt idx="5209">
                  <c:v>1</c:v>
                </c:pt>
                <c:pt idx="5210">
                  <c:v>1</c:v>
                </c:pt>
                <c:pt idx="5211">
                  <c:v>1</c:v>
                </c:pt>
                <c:pt idx="5212">
                  <c:v>1</c:v>
                </c:pt>
                <c:pt idx="5213">
                  <c:v>2</c:v>
                </c:pt>
                <c:pt idx="5214">
                  <c:v>2</c:v>
                </c:pt>
                <c:pt idx="5215">
                  <c:v>2</c:v>
                </c:pt>
                <c:pt idx="5216">
                  <c:v>2</c:v>
                </c:pt>
                <c:pt idx="5217">
                  <c:v>2</c:v>
                </c:pt>
                <c:pt idx="5218">
                  <c:v>2</c:v>
                </c:pt>
                <c:pt idx="5219">
                  <c:v>2</c:v>
                </c:pt>
                <c:pt idx="5220">
                  <c:v>2</c:v>
                </c:pt>
                <c:pt idx="5221">
                  <c:v>2</c:v>
                </c:pt>
                <c:pt idx="5222">
                  <c:v>2</c:v>
                </c:pt>
                <c:pt idx="5223">
                  <c:v>2</c:v>
                </c:pt>
                <c:pt idx="5224">
                  <c:v>1</c:v>
                </c:pt>
                <c:pt idx="5225">
                  <c:v>1</c:v>
                </c:pt>
                <c:pt idx="5226">
                  <c:v>1</c:v>
                </c:pt>
                <c:pt idx="5227">
                  <c:v>1</c:v>
                </c:pt>
                <c:pt idx="5228">
                  <c:v>1</c:v>
                </c:pt>
                <c:pt idx="5229">
                  <c:v>1</c:v>
                </c:pt>
                <c:pt idx="5230">
                  <c:v>1</c:v>
                </c:pt>
                <c:pt idx="5231">
                  <c:v>1</c:v>
                </c:pt>
                <c:pt idx="5232">
                  <c:v>1</c:v>
                </c:pt>
                <c:pt idx="5233">
                  <c:v>1</c:v>
                </c:pt>
                <c:pt idx="5234">
                  <c:v>1</c:v>
                </c:pt>
                <c:pt idx="5235">
                  <c:v>1</c:v>
                </c:pt>
                <c:pt idx="5236">
                  <c:v>1</c:v>
                </c:pt>
                <c:pt idx="5237">
                  <c:v>1</c:v>
                </c:pt>
                <c:pt idx="5238">
                  <c:v>1</c:v>
                </c:pt>
                <c:pt idx="5239">
                  <c:v>1</c:v>
                </c:pt>
                <c:pt idx="5240">
                  <c:v>1</c:v>
                </c:pt>
                <c:pt idx="5241">
                  <c:v>1</c:v>
                </c:pt>
                <c:pt idx="5242">
                  <c:v>2</c:v>
                </c:pt>
                <c:pt idx="5243">
                  <c:v>2</c:v>
                </c:pt>
                <c:pt idx="5244">
                  <c:v>2</c:v>
                </c:pt>
                <c:pt idx="5245">
                  <c:v>2</c:v>
                </c:pt>
                <c:pt idx="5246">
                  <c:v>2</c:v>
                </c:pt>
                <c:pt idx="5247">
                  <c:v>2</c:v>
                </c:pt>
                <c:pt idx="5248">
                  <c:v>2</c:v>
                </c:pt>
                <c:pt idx="5249">
                  <c:v>1</c:v>
                </c:pt>
                <c:pt idx="5250">
                  <c:v>1</c:v>
                </c:pt>
                <c:pt idx="5251">
                  <c:v>1</c:v>
                </c:pt>
                <c:pt idx="5252">
                  <c:v>1</c:v>
                </c:pt>
                <c:pt idx="5253">
                  <c:v>1</c:v>
                </c:pt>
                <c:pt idx="5254">
                  <c:v>1</c:v>
                </c:pt>
                <c:pt idx="5255">
                  <c:v>1</c:v>
                </c:pt>
                <c:pt idx="5256">
                  <c:v>1</c:v>
                </c:pt>
                <c:pt idx="5257">
                  <c:v>1</c:v>
                </c:pt>
                <c:pt idx="5258">
                  <c:v>1</c:v>
                </c:pt>
                <c:pt idx="5259">
                  <c:v>1</c:v>
                </c:pt>
                <c:pt idx="5260">
                  <c:v>1</c:v>
                </c:pt>
                <c:pt idx="5261">
                  <c:v>1</c:v>
                </c:pt>
                <c:pt idx="5262">
                  <c:v>1</c:v>
                </c:pt>
                <c:pt idx="5263">
                  <c:v>1</c:v>
                </c:pt>
                <c:pt idx="5264">
                  <c:v>1</c:v>
                </c:pt>
                <c:pt idx="5265">
                  <c:v>1</c:v>
                </c:pt>
                <c:pt idx="5266">
                  <c:v>1</c:v>
                </c:pt>
                <c:pt idx="5267">
                  <c:v>1</c:v>
                </c:pt>
                <c:pt idx="5268">
                  <c:v>1</c:v>
                </c:pt>
                <c:pt idx="5269">
                  <c:v>2</c:v>
                </c:pt>
                <c:pt idx="5270">
                  <c:v>2</c:v>
                </c:pt>
                <c:pt idx="5271">
                  <c:v>2</c:v>
                </c:pt>
                <c:pt idx="5272">
                  <c:v>3</c:v>
                </c:pt>
                <c:pt idx="5273">
                  <c:v>3</c:v>
                </c:pt>
                <c:pt idx="5274">
                  <c:v>3</c:v>
                </c:pt>
                <c:pt idx="5275">
                  <c:v>3</c:v>
                </c:pt>
                <c:pt idx="5276">
                  <c:v>3</c:v>
                </c:pt>
                <c:pt idx="5277">
                  <c:v>3</c:v>
                </c:pt>
                <c:pt idx="5278">
                  <c:v>2</c:v>
                </c:pt>
                <c:pt idx="5279">
                  <c:v>2</c:v>
                </c:pt>
                <c:pt idx="5280">
                  <c:v>2</c:v>
                </c:pt>
                <c:pt idx="5281">
                  <c:v>1</c:v>
                </c:pt>
                <c:pt idx="5282">
                  <c:v>1</c:v>
                </c:pt>
                <c:pt idx="5283">
                  <c:v>1</c:v>
                </c:pt>
                <c:pt idx="5284">
                  <c:v>1</c:v>
                </c:pt>
                <c:pt idx="5285">
                  <c:v>1</c:v>
                </c:pt>
                <c:pt idx="5286">
                  <c:v>1</c:v>
                </c:pt>
                <c:pt idx="5287">
                  <c:v>1</c:v>
                </c:pt>
                <c:pt idx="5288">
                  <c:v>1</c:v>
                </c:pt>
                <c:pt idx="5289">
                  <c:v>1</c:v>
                </c:pt>
                <c:pt idx="5290">
                  <c:v>1</c:v>
                </c:pt>
                <c:pt idx="5291">
                  <c:v>2</c:v>
                </c:pt>
                <c:pt idx="5292">
                  <c:v>2</c:v>
                </c:pt>
                <c:pt idx="5293">
                  <c:v>2</c:v>
                </c:pt>
                <c:pt idx="5294">
                  <c:v>2</c:v>
                </c:pt>
                <c:pt idx="5295">
                  <c:v>2</c:v>
                </c:pt>
                <c:pt idx="5296">
                  <c:v>1</c:v>
                </c:pt>
                <c:pt idx="5297">
                  <c:v>1</c:v>
                </c:pt>
                <c:pt idx="5298">
                  <c:v>1</c:v>
                </c:pt>
                <c:pt idx="5299">
                  <c:v>1</c:v>
                </c:pt>
                <c:pt idx="5300">
                  <c:v>1</c:v>
                </c:pt>
                <c:pt idx="5301">
                  <c:v>1</c:v>
                </c:pt>
                <c:pt idx="5302">
                  <c:v>1</c:v>
                </c:pt>
                <c:pt idx="5303">
                  <c:v>1</c:v>
                </c:pt>
                <c:pt idx="5304">
                  <c:v>1</c:v>
                </c:pt>
                <c:pt idx="5305">
                  <c:v>1</c:v>
                </c:pt>
                <c:pt idx="5306">
                  <c:v>1</c:v>
                </c:pt>
                <c:pt idx="5307">
                  <c:v>1</c:v>
                </c:pt>
                <c:pt idx="5308">
                  <c:v>1</c:v>
                </c:pt>
                <c:pt idx="5309">
                  <c:v>1</c:v>
                </c:pt>
                <c:pt idx="5310">
                  <c:v>1</c:v>
                </c:pt>
                <c:pt idx="5311">
                  <c:v>1</c:v>
                </c:pt>
                <c:pt idx="5312">
                  <c:v>1</c:v>
                </c:pt>
                <c:pt idx="5313">
                  <c:v>1</c:v>
                </c:pt>
                <c:pt idx="5314">
                  <c:v>2</c:v>
                </c:pt>
                <c:pt idx="5315">
                  <c:v>1</c:v>
                </c:pt>
                <c:pt idx="5316">
                  <c:v>1</c:v>
                </c:pt>
                <c:pt idx="5317">
                  <c:v>1</c:v>
                </c:pt>
                <c:pt idx="5318">
                  <c:v>1</c:v>
                </c:pt>
                <c:pt idx="5319">
                  <c:v>1</c:v>
                </c:pt>
                <c:pt idx="5320">
                  <c:v>1</c:v>
                </c:pt>
                <c:pt idx="5321">
                  <c:v>1</c:v>
                </c:pt>
                <c:pt idx="5322">
                  <c:v>1</c:v>
                </c:pt>
                <c:pt idx="5323">
                  <c:v>1</c:v>
                </c:pt>
                <c:pt idx="5324">
                  <c:v>1</c:v>
                </c:pt>
                <c:pt idx="5325">
                  <c:v>1</c:v>
                </c:pt>
                <c:pt idx="5326">
                  <c:v>1</c:v>
                </c:pt>
                <c:pt idx="5327">
                  <c:v>1</c:v>
                </c:pt>
                <c:pt idx="5328">
                  <c:v>1</c:v>
                </c:pt>
                <c:pt idx="5329">
                  <c:v>1</c:v>
                </c:pt>
                <c:pt idx="5330">
                  <c:v>1</c:v>
                </c:pt>
                <c:pt idx="5331">
                  <c:v>1</c:v>
                </c:pt>
                <c:pt idx="5332">
                  <c:v>1</c:v>
                </c:pt>
                <c:pt idx="5333">
                  <c:v>1</c:v>
                </c:pt>
                <c:pt idx="5334">
                  <c:v>1</c:v>
                </c:pt>
                <c:pt idx="5335">
                  <c:v>1</c:v>
                </c:pt>
                <c:pt idx="5336">
                  <c:v>1</c:v>
                </c:pt>
                <c:pt idx="5337">
                  <c:v>1</c:v>
                </c:pt>
                <c:pt idx="5338">
                  <c:v>1</c:v>
                </c:pt>
                <c:pt idx="5339">
                  <c:v>1</c:v>
                </c:pt>
                <c:pt idx="5340">
                  <c:v>1</c:v>
                </c:pt>
                <c:pt idx="5341">
                  <c:v>1</c:v>
                </c:pt>
                <c:pt idx="5342">
                  <c:v>1</c:v>
                </c:pt>
                <c:pt idx="5343">
                  <c:v>1</c:v>
                </c:pt>
                <c:pt idx="5344">
                  <c:v>1</c:v>
                </c:pt>
                <c:pt idx="5345">
                  <c:v>1</c:v>
                </c:pt>
                <c:pt idx="5346">
                  <c:v>1</c:v>
                </c:pt>
                <c:pt idx="5347">
                  <c:v>1</c:v>
                </c:pt>
                <c:pt idx="5348">
                  <c:v>1</c:v>
                </c:pt>
                <c:pt idx="5349">
                  <c:v>1</c:v>
                </c:pt>
                <c:pt idx="5350">
                  <c:v>1</c:v>
                </c:pt>
                <c:pt idx="5351">
                  <c:v>1</c:v>
                </c:pt>
                <c:pt idx="5352">
                  <c:v>1</c:v>
                </c:pt>
                <c:pt idx="5353">
                  <c:v>1</c:v>
                </c:pt>
                <c:pt idx="5354">
                  <c:v>1</c:v>
                </c:pt>
                <c:pt idx="5355">
                  <c:v>1</c:v>
                </c:pt>
                <c:pt idx="5356">
                  <c:v>1</c:v>
                </c:pt>
                <c:pt idx="5357">
                  <c:v>1</c:v>
                </c:pt>
                <c:pt idx="5358">
                  <c:v>1</c:v>
                </c:pt>
                <c:pt idx="5359">
                  <c:v>1</c:v>
                </c:pt>
                <c:pt idx="5360">
                  <c:v>1</c:v>
                </c:pt>
                <c:pt idx="5361">
                  <c:v>1</c:v>
                </c:pt>
                <c:pt idx="5362">
                  <c:v>1</c:v>
                </c:pt>
                <c:pt idx="5363">
                  <c:v>1</c:v>
                </c:pt>
                <c:pt idx="5364">
                  <c:v>1</c:v>
                </c:pt>
                <c:pt idx="5365">
                  <c:v>2</c:v>
                </c:pt>
                <c:pt idx="5366">
                  <c:v>3</c:v>
                </c:pt>
                <c:pt idx="5367">
                  <c:v>3</c:v>
                </c:pt>
                <c:pt idx="5368">
                  <c:v>3</c:v>
                </c:pt>
                <c:pt idx="5369">
                  <c:v>3</c:v>
                </c:pt>
                <c:pt idx="5370">
                  <c:v>3</c:v>
                </c:pt>
                <c:pt idx="5371">
                  <c:v>3</c:v>
                </c:pt>
                <c:pt idx="5372">
                  <c:v>3</c:v>
                </c:pt>
                <c:pt idx="5373">
                  <c:v>3</c:v>
                </c:pt>
                <c:pt idx="5374">
                  <c:v>2</c:v>
                </c:pt>
                <c:pt idx="5375">
                  <c:v>2</c:v>
                </c:pt>
                <c:pt idx="5376">
                  <c:v>2</c:v>
                </c:pt>
                <c:pt idx="5377">
                  <c:v>1</c:v>
                </c:pt>
                <c:pt idx="5378">
                  <c:v>1</c:v>
                </c:pt>
                <c:pt idx="5379">
                  <c:v>1</c:v>
                </c:pt>
                <c:pt idx="5380">
                  <c:v>1</c:v>
                </c:pt>
                <c:pt idx="5381">
                  <c:v>1</c:v>
                </c:pt>
                <c:pt idx="5382">
                  <c:v>1</c:v>
                </c:pt>
                <c:pt idx="5383">
                  <c:v>1</c:v>
                </c:pt>
                <c:pt idx="5384">
                  <c:v>1</c:v>
                </c:pt>
                <c:pt idx="5385">
                  <c:v>1</c:v>
                </c:pt>
                <c:pt idx="5386">
                  <c:v>1</c:v>
                </c:pt>
                <c:pt idx="5387">
                  <c:v>1</c:v>
                </c:pt>
                <c:pt idx="5388">
                  <c:v>1</c:v>
                </c:pt>
                <c:pt idx="5389">
                  <c:v>1</c:v>
                </c:pt>
                <c:pt idx="5390">
                  <c:v>1</c:v>
                </c:pt>
                <c:pt idx="5391">
                  <c:v>1</c:v>
                </c:pt>
                <c:pt idx="5392">
                  <c:v>1</c:v>
                </c:pt>
                <c:pt idx="5393">
                  <c:v>1</c:v>
                </c:pt>
                <c:pt idx="5394">
                  <c:v>1</c:v>
                </c:pt>
                <c:pt idx="5395">
                  <c:v>1</c:v>
                </c:pt>
                <c:pt idx="5396">
                  <c:v>1</c:v>
                </c:pt>
                <c:pt idx="5397">
                  <c:v>1</c:v>
                </c:pt>
                <c:pt idx="5398">
                  <c:v>1</c:v>
                </c:pt>
                <c:pt idx="5399">
                  <c:v>1</c:v>
                </c:pt>
                <c:pt idx="5400">
                  <c:v>1</c:v>
                </c:pt>
                <c:pt idx="5401">
                  <c:v>1</c:v>
                </c:pt>
                <c:pt idx="5402">
                  <c:v>1</c:v>
                </c:pt>
                <c:pt idx="5403">
                  <c:v>1</c:v>
                </c:pt>
                <c:pt idx="5404">
                  <c:v>1</c:v>
                </c:pt>
                <c:pt idx="5405">
                  <c:v>1</c:v>
                </c:pt>
                <c:pt idx="5406">
                  <c:v>1</c:v>
                </c:pt>
                <c:pt idx="5407">
                  <c:v>1</c:v>
                </c:pt>
                <c:pt idx="5408">
                  <c:v>1</c:v>
                </c:pt>
                <c:pt idx="5409">
                  <c:v>1</c:v>
                </c:pt>
                <c:pt idx="5410">
                  <c:v>1</c:v>
                </c:pt>
                <c:pt idx="5411">
                  <c:v>1</c:v>
                </c:pt>
                <c:pt idx="5412">
                  <c:v>1</c:v>
                </c:pt>
                <c:pt idx="5413">
                  <c:v>1</c:v>
                </c:pt>
                <c:pt idx="5414">
                  <c:v>1</c:v>
                </c:pt>
                <c:pt idx="5415">
                  <c:v>1</c:v>
                </c:pt>
                <c:pt idx="5416">
                  <c:v>1</c:v>
                </c:pt>
                <c:pt idx="5417">
                  <c:v>1</c:v>
                </c:pt>
                <c:pt idx="5418">
                  <c:v>1</c:v>
                </c:pt>
                <c:pt idx="5419">
                  <c:v>1</c:v>
                </c:pt>
                <c:pt idx="5420">
                  <c:v>1</c:v>
                </c:pt>
                <c:pt idx="5421">
                  <c:v>1</c:v>
                </c:pt>
                <c:pt idx="5422">
                  <c:v>1</c:v>
                </c:pt>
                <c:pt idx="5423">
                  <c:v>1</c:v>
                </c:pt>
                <c:pt idx="5424">
                  <c:v>1</c:v>
                </c:pt>
                <c:pt idx="5425">
                  <c:v>1</c:v>
                </c:pt>
                <c:pt idx="5426">
                  <c:v>1</c:v>
                </c:pt>
                <c:pt idx="5427">
                  <c:v>1</c:v>
                </c:pt>
                <c:pt idx="5428">
                  <c:v>1</c:v>
                </c:pt>
                <c:pt idx="5429">
                  <c:v>1</c:v>
                </c:pt>
                <c:pt idx="5430">
                  <c:v>1</c:v>
                </c:pt>
                <c:pt idx="5431">
                  <c:v>1</c:v>
                </c:pt>
                <c:pt idx="5432">
                  <c:v>1</c:v>
                </c:pt>
                <c:pt idx="5433">
                  <c:v>1</c:v>
                </c:pt>
                <c:pt idx="5434">
                  <c:v>1</c:v>
                </c:pt>
                <c:pt idx="5435">
                  <c:v>2</c:v>
                </c:pt>
                <c:pt idx="5436">
                  <c:v>2</c:v>
                </c:pt>
                <c:pt idx="5437">
                  <c:v>2</c:v>
                </c:pt>
                <c:pt idx="5438">
                  <c:v>1</c:v>
                </c:pt>
                <c:pt idx="5439">
                  <c:v>1</c:v>
                </c:pt>
                <c:pt idx="5440">
                  <c:v>1</c:v>
                </c:pt>
                <c:pt idx="5441">
                  <c:v>1</c:v>
                </c:pt>
                <c:pt idx="5442">
                  <c:v>1</c:v>
                </c:pt>
                <c:pt idx="5443">
                  <c:v>1</c:v>
                </c:pt>
                <c:pt idx="5444">
                  <c:v>1</c:v>
                </c:pt>
                <c:pt idx="5445">
                  <c:v>1</c:v>
                </c:pt>
                <c:pt idx="5446">
                  <c:v>1</c:v>
                </c:pt>
                <c:pt idx="5447">
                  <c:v>1</c:v>
                </c:pt>
                <c:pt idx="5448">
                  <c:v>1</c:v>
                </c:pt>
                <c:pt idx="5449">
                  <c:v>1</c:v>
                </c:pt>
                <c:pt idx="5450">
                  <c:v>1</c:v>
                </c:pt>
                <c:pt idx="5451">
                  <c:v>1</c:v>
                </c:pt>
                <c:pt idx="5452">
                  <c:v>1</c:v>
                </c:pt>
                <c:pt idx="5453">
                  <c:v>1</c:v>
                </c:pt>
                <c:pt idx="5454">
                  <c:v>1</c:v>
                </c:pt>
                <c:pt idx="5455">
                  <c:v>1</c:v>
                </c:pt>
                <c:pt idx="5456">
                  <c:v>1</c:v>
                </c:pt>
                <c:pt idx="5457">
                  <c:v>1</c:v>
                </c:pt>
                <c:pt idx="5458">
                  <c:v>1</c:v>
                </c:pt>
                <c:pt idx="5459">
                  <c:v>1</c:v>
                </c:pt>
                <c:pt idx="5460">
                  <c:v>1</c:v>
                </c:pt>
                <c:pt idx="5461">
                  <c:v>1</c:v>
                </c:pt>
                <c:pt idx="5462">
                  <c:v>1</c:v>
                </c:pt>
                <c:pt idx="5463">
                  <c:v>1</c:v>
                </c:pt>
                <c:pt idx="5464">
                  <c:v>1</c:v>
                </c:pt>
                <c:pt idx="5465">
                  <c:v>1</c:v>
                </c:pt>
                <c:pt idx="5466">
                  <c:v>1</c:v>
                </c:pt>
                <c:pt idx="5467">
                  <c:v>1</c:v>
                </c:pt>
                <c:pt idx="5468">
                  <c:v>1</c:v>
                </c:pt>
                <c:pt idx="5469">
                  <c:v>1</c:v>
                </c:pt>
                <c:pt idx="5470">
                  <c:v>2</c:v>
                </c:pt>
                <c:pt idx="5471">
                  <c:v>2</c:v>
                </c:pt>
                <c:pt idx="5472">
                  <c:v>2</c:v>
                </c:pt>
                <c:pt idx="5473">
                  <c:v>2</c:v>
                </c:pt>
                <c:pt idx="5474">
                  <c:v>2</c:v>
                </c:pt>
                <c:pt idx="5475">
                  <c:v>2</c:v>
                </c:pt>
                <c:pt idx="5476">
                  <c:v>2</c:v>
                </c:pt>
                <c:pt idx="5477">
                  <c:v>2</c:v>
                </c:pt>
                <c:pt idx="5478">
                  <c:v>2</c:v>
                </c:pt>
                <c:pt idx="5479">
                  <c:v>2</c:v>
                </c:pt>
                <c:pt idx="5480">
                  <c:v>2</c:v>
                </c:pt>
                <c:pt idx="5481">
                  <c:v>1</c:v>
                </c:pt>
                <c:pt idx="5482">
                  <c:v>1</c:v>
                </c:pt>
                <c:pt idx="5483">
                  <c:v>1</c:v>
                </c:pt>
                <c:pt idx="5484">
                  <c:v>1</c:v>
                </c:pt>
                <c:pt idx="5485">
                  <c:v>1</c:v>
                </c:pt>
                <c:pt idx="5486">
                  <c:v>1</c:v>
                </c:pt>
                <c:pt idx="5487">
                  <c:v>1</c:v>
                </c:pt>
                <c:pt idx="5488">
                  <c:v>1</c:v>
                </c:pt>
                <c:pt idx="5489">
                  <c:v>1</c:v>
                </c:pt>
                <c:pt idx="5490">
                  <c:v>1</c:v>
                </c:pt>
                <c:pt idx="5491">
                  <c:v>1</c:v>
                </c:pt>
                <c:pt idx="5492">
                  <c:v>1</c:v>
                </c:pt>
                <c:pt idx="5493">
                  <c:v>1</c:v>
                </c:pt>
                <c:pt idx="5494">
                  <c:v>1</c:v>
                </c:pt>
                <c:pt idx="5495">
                  <c:v>1</c:v>
                </c:pt>
                <c:pt idx="5496">
                  <c:v>1</c:v>
                </c:pt>
                <c:pt idx="5497">
                  <c:v>2</c:v>
                </c:pt>
                <c:pt idx="5498">
                  <c:v>2</c:v>
                </c:pt>
                <c:pt idx="5499">
                  <c:v>2</c:v>
                </c:pt>
                <c:pt idx="5500">
                  <c:v>2</c:v>
                </c:pt>
                <c:pt idx="5501">
                  <c:v>2</c:v>
                </c:pt>
                <c:pt idx="5502">
                  <c:v>2</c:v>
                </c:pt>
                <c:pt idx="5503">
                  <c:v>2</c:v>
                </c:pt>
                <c:pt idx="5504">
                  <c:v>2</c:v>
                </c:pt>
                <c:pt idx="5505">
                  <c:v>2</c:v>
                </c:pt>
                <c:pt idx="5506">
                  <c:v>1</c:v>
                </c:pt>
                <c:pt idx="5507">
                  <c:v>1</c:v>
                </c:pt>
                <c:pt idx="5508">
                  <c:v>1</c:v>
                </c:pt>
                <c:pt idx="5509">
                  <c:v>1</c:v>
                </c:pt>
                <c:pt idx="5510">
                  <c:v>1</c:v>
                </c:pt>
                <c:pt idx="5511">
                  <c:v>1</c:v>
                </c:pt>
                <c:pt idx="5512">
                  <c:v>1</c:v>
                </c:pt>
                <c:pt idx="5513">
                  <c:v>1</c:v>
                </c:pt>
                <c:pt idx="5514">
                  <c:v>1</c:v>
                </c:pt>
                <c:pt idx="5515">
                  <c:v>1</c:v>
                </c:pt>
                <c:pt idx="5516">
                  <c:v>1</c:v>
                </c:pt>
                <c:pt idx="5517">
                  <c:v>1</c:v>
                </c:pt>
                <c:pt idx="5518">
                  <c:v>1</c:v>
                </c:pt>
                <c:pt idx="5519">
                  <c:v>1</c:v>
                </c:pt>
                <c:pt idx="5520">
                  <c:v>1</c:v>
                </c:pt>
                <c:pt idx="5521">
                  <c:v>1</c:v>
                </c:pt>
                <c:pt idx="5522">
                  <c:v>1</c:v>
                </c:pt>
                <c:pt idx="5523">
                  <c:v>1</c:v>
                </c:pt>
                <c:pt idx="5524">
                  <c:v>1</c:v>
                </c:pt>
                <c:pt idx="5525">
                  <c:v>1</c:v>
                </c:pt>
                <c:pt idx="5526">
                  <c:v>1</c:v>
                </c:pt>
                <c:pt idx="5527">
                  <c:v>1</c:v>
                </c:pt>
                <c:pt idx="5528">
                  <c:v>1</c:v>
                </c:pt>
                <c:pt idx="5529">
                  <c:v>1</c:v>
                </c:pt>
                <c:pt idx="5530">
                  <c:v>1</c:v>
                </c:pt>
                <c:pt idx="5531">
                  <c:v>1</c:v>
                </c:pt>
                <c:pt idx="5532">
                  <c:v>1</c:v>
                </c:pt>
                <c:pt idx="5533">
                  <c:v>1</c:v>
                </c:pt>
                <c:pt idx="5534">
                  <c:v>1</c:v>
                </c:pt>
                <c:pt idx="5535">
                  <c:v>1</c:v>
                </c:pt>
                <c:pt idx="5536">
                  <c:v>1</c:v>
                </c:pt>
                <c:pt idx="5537">
                  <c:v>1</c:v>
                </c:pt>
                <c:pt idx="5538">
                  <c:v>1</c:v>
                </c:pt>
                <c:pt idx="5539">
                  <c:v>1</c:v>
                </c:pt>
                <c:pt idx="5540">
                  <c:v>1</c:v>
                </c:pt>
                <c:pt idx="5541">
                  <c:v>1</c:v>
                </c:pt>
                <c:pt idx="5542">
                  <c:v>1</c:v>
                </c:pt>
                <c:pt idx="5543">
                  <c:v>1</c:v>
                </c:pt>
                <c:pt idx="5544">
                  <c:v>1</c:v>
                </c:pt>
                <c:pt idx="5545">
                  <c:v>1</c:v>
                </c:pt>
                <c:pt idx="5546">
                  <c:v>1</c:v>
                </c:pt>
                <c:pt idx="5547">
                  <c:v>1</c:v>
                </c:pt>
                <c:pt idx="5548">
                  <c:v>1</c:v>
                </c:pt>
                <c:pt idx="5549">
                  <c:v>1</c:v>
                </c:pt>
                <c:pt idx="5550">
                  <c:v>1</c:v>
                </c:pt>
                <c:pt idx="5551">
                  <c:v>1</c:v>
                </c:pt>
                <c:pt idx="5552">
                  <c:v>1</c:v>
                </c:pt>
                <c:pt idx="5553">
                  <c:v>1</c:v>
                </c:pt>
                <c:pt idx="5554">
                  <c:v>1</c:v>
                </c:pt>
                <c:pt idx="5555">
                  <c:v>1</c:v>
                </c:pt>
                <c:pt idx="5556">
                  <c:v>1</c:v>
                </c:pt>
                <c:pt idx="5557">
                  <c:v>1</c:v>
                </c:pt>
                <c:pt idx="5558">
                  <c:v>1</c:v>
                </c:pt>
                <c:pt idx="5559">
                  <c:v>1</c:v>
                </c:pt>
                <c:pt idx="5560">
                  <c:v>1</c:v>
                </c:pt>
                <c:pt idx="5561">
                  <c:v>1</c:v>
                </c:pt>
                <c:pt idx="5562">
                  <c:v>1</c:v>
                </c:pt>
                <c:pt idx="5563">
                  <c:v>1</c:v>
                </c:pt>
                <c:pt idx="5564">
                  <c:v>1</c:v>
                </c:pt>
                <c:pt idx="5565">
                  <c:v>1</c:v>
                </c:pt>
                <c:pt idx="5566">
                  <c:v>1</c:v>
                </c:pt>
                <c:pt idx="5567">
                  <c:v>1</c:v>
                </c:pt>
                <c:pt idx="5568">
                  <c:v>1</c:v>
                </c:pt>
                <c:pt idx="5569">
                  <c:v>1</c:v>
                </c:pt>
                <c:pt idx="5570">
                  <c:v>1</c:v>
                </c:pt>
                <c:pt idx="5571">
                  <c:v>1</c:v>
                </c:pt>
                <c:pt idx="5572">
                  <c:v>1</c:v>
                </c:pt>
                <c:pt idx="5573">
                  <c:v>1</c:v>
                </c:pt>
                <c:pt idx="5574">
                  <c:v>1</c:v>
                </c:pt>
                <c:pt idx="5575">
                  <c:v>1</c:v>
                </c:pt>
                <c:pt idx="5576">
                  <c:v>1</c:v>
                </c:pt>
                <c:pt idx="5577">
                  <c:v>1</c:v>
                </c:pt>
                <c:pt idx="5578">
                  <c:v>1</c:v>
                </c:pt>
                <c:pt idx="5579">
                  <c:v>1</c:v>
                </c:pt>
                <c:pt idx="5580">
                  <c:v>1</c:v>
                </c:pt>
                <c:pt idx="5581">
                  <c:v>2</c:v>
                </c:pt>
                <c:pt idx="5582">
                  <c:v>2</c:v>
                </c:pt>
                <c:pt idx="5583">
                  <c:v>2</c:v>
                </c:pt>
                <c:pt idx="5584">
                  <c:v>2</c:v>
                </c:pt>
                <c:pt idx="5585">
                  <c:v>2</c:v>
                </c:pt>
                <c:pt idx="5586">
                  <c:v>2</c:v>
                </c:pt>
                <c:pt idx="5587">
                  <c:v>2</c:v>
                </c:pt>
                <c:pt idx="5588">
                  <c:v>2</c:v>
                </c:pt>
                <c:pt idx="5589">
                  <c:v>2</c:v>
                </c:pt>
                <c:pt idx="5590">
                  <c:v>2</c:v>
                </c:pt>
                <c:pt idx="5591">
                  <c:v>2</c:v>
                </c:pt>
                <c:pt idx="5592">
                  <c:v>2</c:v>
                </c:pt>
                <c:pt idx="5593">
                  <c:v>1</c:v>
                </c:pt>
                <c:pt idx="5594">
                  <c:v>1</c:v>
                </c:pt>
                <c:pt idx="5595">
                  <c:v>1</c:v>
                </c:pt>
                <c:pt idx="5596">
                  <c:v>1</c:v>
                </c:pt>
                <c:pt idx="5597">
                  <c:v>1</c:v>
                </c:pt>
                <c:pt idx="5598">
                  <c:v>1</c:v>
                </c:pt>
                <c:pt idx="5599">
                  <c:v>1</c:v>
                </c:pt>
                <c:pt idx="5600">
                  <c:v>2</c:v>
                </c:pt>
                <c:pt idx="5601">
                  <c:v>2</c:v>
                </c:pt>
                <c:pt idx="5602">
                  <c:v>2</c:v>
                </c:pt>
                <c:pt idx="5603">
                  <c:v>2</c:v>
                </c:pt>
                <c:pt idx="5604">
                  <c:v>2</c:v>
                </c:pt>
                <c:pt idx="5605">
                  <c:v>1</c:v>
                </c:pt>
                <c:pt idx="5606">
                  <c:v>1</c:v>
                </c:pt>
                <c:pt idx="5607">
                  <c:v>1</c:v>
                </c:pt>
                <c:pt idx="5608">
                  <c:v>1</c:v>
                </c:pt>
                <c:pt idx="5609">
                  <c:v>1</c:v>
                </c:pt>
                <c:pt idx="5610">
                  <c:v>1</c:v>
                </c:pt>
                <c:pt idx="5611">
                  <c:v>1</c:v>
                </c:pt>
                <c:pt idx="5612">
                  <c:v>1</c:v>
                </c:pt>
                <c:pt idx="5613">
                  <c:v>1</c:v>
                </c:pt>
                <c:pt idx="5614">
                  <c:v>1</c:v>
                </c:pt>
                <c:pt idx="5615">
                  <c:v>1</c:v>
                </c:pt>
                <c:pt idx="5616">
                  <c:v>1</c:v>
                </c:pt>
                <c:pt idx="5617">
                  <c:v>1</c:v>
                </c:pt>
                <c:pt idx="5618">
                  <c:v>1</c:v>
                </c:pt>
                <c:pt idx="5619">
                  <c:v>1</c:v>
                </c:pt>
                <c:pt idx="5620">
                  <c:v>1</c:v>
                </c:pt>
                <c:pt idx="5621">
                  <c:v>1</c:v>
                </c:pt>
                <c:pt idx="5622">
                  <c:v>1</c:v>
                </c:pt>
                <c:pt idx="5623">
                  <c:v>1</c:v>
                </c:pt>
                <c:pt idx="5624">
                  <c:v>1</c:v>
                </c:pt>
                <c:pt idx="5625">
                  <c:v>1</c:v>
                </c:pt>
                <c:pt idx="5626">
                  <c:v>1</c:v>
                </c:pt>
                <c:pt idx="5627">
                  <c:v>1</c:v>
                </c:pt>
                <c:pt idx="5628">
                  <c:v>1</c:v>
                </c:pt>
                <c:pt idx="5629">
                  <c:v>1</c:v>
                </c:pt>
                <c:pt idx="5630">
                  <c:v>1</c:v>
                </c:pt>
                <c:pt idx="5631">
                  <c:v>1</c:v>
                </c:pt>
                <c:pt idx="5632">
                  <c:v>1</c:v>
                </c:pt>
                <c:pt idx="5633">
                  <c:v>1</c:v>
                </c:pt>
                <c:pt idx="5634">
                  <c:v>1</c:v>
                </c:pt>
                <c:pt idx="5635">
                  <c:v>1</c:v>
                </c:pt>
                <c:pt idx="5636">
                  <c:v>1</c:v>
                </c:pt>
                <c:pt idx="5637">
                  <c:v>1</c:v>
                </c:pt>
                <c:pt idx="5638">
                  <c:v>1</c:v>
                </c:pt>
                <c:pt idx="5639">
                  <c:v>1</c:v>
                </c:pt>
                <c:pt idx="5640">
                  <c:v>1</c:v>
                </c:pt>
                <c:pt idx="5641">
                  <c:v>1</c:v>
                </c:pt>
                <c:pt idx="5642">
                  <c:v>1</c:v>
                </c:pt>
                <c:pt idx="5643">
                  <c:v>1</c:v>
                </c:pt>
                <c:pt idx="5644">
                  <c:v>1</c:v>
                </c:pt>
                <c:pt idx="5645">
                  <c:v>1</c:v>
                </c:pt>
                <c:pt idx="5646">
                  <c:v>1</c:v>
                </c:pt>
                <c:pt idx="5647">
                  <c:v>1</c:v>
                </c:pt>
                <c:pt idx="5648">
                  <c:v>1</c:v>
                </c:pt>
                <c:pt idx="5649">
                  <c:v>1</c:v>
                </c:pt>
                <c:pt idx="5650">
                  <c:v>2</c:v>
                </c:pt>
                <c:pt idx="5651">
                  <c:v>2</c:v>
                </c:pt>
                <c:pt idx="5652">
                  <c:v>2</c:v>
                </c:pt>
                <c:pt idx="5653">
                  <c:v>2</c:v>
                </c:pt>
                <c:pt idx="5654">
                  <c:v>3</c:v>
                </c:pt>
                <c:pt idx="5655">
                  <c:v>3</c:v>
                </c:pt>
                <c:pt idx="5656">
                  <c:v>3</c:v>
                </c:pt>
                <c:pt idx="5657">
                  <c:v>3</c:v>
                </c:pt>
                <c:pt idx="5658">
                  <c:v>3</c:v>
                </c:pt>
                <c:pt idx="5659">
                  <c:v>3</c:v>
                </c:pt>
                <c:pt idx="5660">
                  <c:v>2</c:v>
                </c:pt>
                <c:pt idx="5661">
                  <c:v>2</c:v>
                </c:pt>
                <c:pt idx="5662">
                  <c:v>1</c:v>
                </c:pt>
                <c:pt idx="5663">
                  <c:v>2</c:v>
                </c:pt>
                <c:pt idx="5664">
                  <c:v>2</c:v>
                </c:pt>
                <c:pt idx="5665">
                  <c:v>2</c:v>
                </c:pt>
                <c:pt idx="5666">
                  <c:v>1</c:v>
                </c:pt>
                <c:pt idx="5667">
                  <c:v>1</c:v>
                </c:pt>
                <c:pt idx="5668">
                  <c:v>1</c:v>
                </c:pt>
                <c:pt idx="5669">
                  <c:v>1</c:v>
                </c:pt>
                <c:pt idx="5670">
                  <c:v>1</c:v>
                </c:pt>
                <c:pt idx="5671">
                  <c:v>1</c:v>
                </c:pt>
                <c:pt idx="5672">
                  <c:v>1</c:v>
                </c:pt>
                <c:pt idx="5673">
                  <c:v>1</c:v>
                </c:pt>
                <c:pt idx="5674">
                  <c:v>1</c:v>
                </c:pt>
                <c:pt idx="5675">
                  <c:v>1</c:v>
                </c:pt>
                <c:pt idx="5676">
                  <c:v>1</c:v>
                </c:pt>
                <c:pt idx="5677">
                  <c:v>1</c:v>
                </c:pt>
                <c:pt idx="5678">
                  <c:v>1</c:v>
                </c:pt>
                <c:pt idx="5679">
                  <c:v>1</c:v>
                </c:pt>
                <c:pt idx="5680">
                  <c:v>1</c:v>
                </c:pt>
                <c:pt idx="5681">
                  <c:v>1</c:v>
                </c:pt>
                <c:pt idx="5682">
                  <c:v>1</c:v>
                </c:pt>
                <c:pt idx="5683">
                  <c:v>1</c:v>
                </c:pt>
                <c:pt idx="5684">
                  <c:v>1</c:v>
                </c:pt>
                <c:pt idx="5685">
                  <c:v>1</c:v>
                </c:pt>
                <c:pt idx="5686">
                  <c:v>1</c:v>
                </c:pt>
                <c:pt idx="5687">
                  <c:v>1</c:v>
                </c:pt>
                <c:pt idx="5688">
                  <c:v>1</c:v>
                </c:pt>
                <c:pt idx="5689">
                  <c:v>1</c:v>
                </c:pt>
                <c:pt idx="5690">
                  <c:v>1</c:v>
                </c:pt>
                <c:pt idx="5691">
                  <c:v>1</c:v>
                </c:pt>
                <c:pt idx="5692">
                  <c:v>1</c:v>
                </c:pt>
                <c:pt idx="5693">
                  <c:v>1</c:v>
                </c:pt>
                <c:pt idx="5694">
                  <c:v>1</c:v>
                </c:pt>
                <c:pt idx="5695">
                  <c:v>1</c:v>
                </c:pt>
                <c:pt idx="5696">
                  <c:v>1</c:v>
                </c:pt>
                <c:pt idx="5697">
                  <c:v>1</c:v>
                </c:pt>
                <c:pt idx="5698">
                  <c:v>1</c:v>
                </c:pt>
                <c:pt idx="5699">
                  <c:v>1</c:v>
                </c:pt>
                <c:pt idx="5700">
                  <c:v>1</c:v>
                </c:pt>
                <c:pt idx="5701">
                  <c:v>1</c:v>
                </c:pt>
                <c:pt idx="5702">
                  <c:v>1</c:v>
                </c:pt>
                <c:pt idx="5703">
                  <c:v>1</c:v>
                </c:pt>
                <c:pt idx="5704">
                  <c:v>1</c:v>
                </c:pt>
                <c:pt idx="5705">
                  <c:v>1</c:v>
                </c:pt>
                <c:pt idx="5706">
                  <c:v>1</c:v>
                </c:pt>
                <c:pt idx="5707">
                  <c:v>1</c:v>
                </c:pt>
                <c:pt idx="5708">
                  <c:v>1</c:v>
                </c:pt>
                <c:pt idx="5709">
                  <c:v>1</c:v>
                </c:pt>
                <c:pt idx="5710">
                  <c:v>1</c:v>
                </c:pt>
                <c:pt idx="5711">
                  <c:v>1</c:v>
                </c:pt>
                <c:pt idx="5712">
                  <c:v>1</c:v>
                </c:pt>
                <c:pt idx="5713">
                  <c:v>1</c:v>
                </c:pt>
                <c:pt idx="5714">
                  <c:v>2</c:v>
                </c:pt>
                <c:pt idx="5715">
                  <c:v>2</c:v>
                </c:pt>
                <c:pt idx="5716">
                  <c:v>3</c:v>
                </c:pt>
                <c:pt idx="5717">
                  <c:v>3</c:v>
                </c:pt>
                <c:pt idx="5718">
                  <c:v>3</c:v>
                </c:pt>
                <c:pt idx="5719">
                  <c:v>3</c:v>
                </c:pt>
                <c:pt idx="5720">
                  <c:v>3</c:v>
                </c:pt>
                <c:pt idx="5721">
                  <c:v>3</c:v>
                </c:pt>
                <c:pt idx="5722">
                  <c:v>4</c:v>
                </c:pt>
                <c:pt idx="5723">
                  <c:v>3</c:v>
                </c:pt>
                <c:pt idx="5724">
                  <c:v>3</c:v>
                </c:pt>
                <c:pt idx="5725">
                  <c:v>3</c:v>
                </c:pt>
                <c:pt idx="5726">
                  <c:v>2</c:v>
                </c:pt>
                <c:pt idx="5727">
                  <c:v>2</c:v>
                </c:pt>
                <c:pt idx="5728">
                  <c:v>1</c:v>
                </c:pt>
                <c:pt idx="5729">
                  <c:v>1</c:v>
                </c:pt>
                <c:pt idx="5730">
                  <c:v>1</c:v>
                </c:pt>
                <c:pt idx="5731">
                  <c:v>1</c:v>
                </c:pt>
                <c:pt idx="5732">
                  <c:v>2</c:v>
                </c:pt>
                <c:pt idx="5733">
                  <c:v>3</c:v>
                </c:pt>
                <c:pt idx="5734">
                  <c:v>2</c:v>
                </c:pt>
                <c:pt idx="5735">
                  <c:v>2</c:v>
                </c:pt>
                <c:pt idx="5736">
                  <c:v>2</c:v>
                </c:pt>
                <c:pt idx="5737">
                  <c:v>2</c:v>
                </c:pt>
                <c:pt idx="5738">
                  <c:v>2</c:v>
                </c:pt>
                <c:pt idx="5739">
                  <c:v>2</c:v>
                </c:pt>
                <c:pt idx="5740">
                  <c:v>2</c:v>
                </c:pt>
                <c:pt idx="5741">
                  <c:v>2</c:v>
                </c:pt>
                <c:pt idx="5742">
                  <c:v>2</c:v>
                </c:pt>
                <c:pt idx="5743">
                  <c:v>2</c:v>
                </c:pt>
                <c:pt idx="5744">
                  <c:v>1</c:v>
                </c:pt>
                <c:pt idx="5745">
                  <c:v>1</c:v>
                </c:pt>
                <c:pt idx="5746">
                  <c:v>1</c:v>
                </c:pt>
                <c:pt idx="5747">
                  <c:v>2</c:v>
                </c:pt>
                <c:pt idx="5748">
                  <c:v>2</c:v>
                </c:pt>
                <c:pt idx="5749">
                  <c:v>2</c:v>
                </c:pt>
                <c:pt idx="5750">
                  <c:v>2</c:v>
                </c:pt>
                <c:pt idx="5751">
                  <c:v>2</c:v>
                </c:pt>
                <c:pt idx="5752">
                  <c:v>2</c:v>
                </c:pt>
                <c:pt idx="5753">
                  <c:v>2</c:v>
                </c:pt>
                <c:pt idx="5754">
                  <c:v>2</c:v>
                </c:pt>
                <c:pt idx="5755">
                  <c:v>2</c:v>
                </c:pt>
                <c:pt idx="5756">
                  <c:v>2</c:v>
                </c:pt>
                <c:pt idx="5757">
                  <c:v>1</c:v>
                </c:pt>
                <c:pt idx="5758">
                  <c:v>1</c:v>
                </c:pt>
                <c:pt idx="5759">
                  <c:v>1</c:v>
                </c:pt>
                <c:pt idx="5760">
                  <c:v>2</c:v>
                </c:pt>
                <c:pt idx="5761">
                  <c:v>2</c:v>
                </c:pt>
                <c:pt idx="5762">
                  <c:v>2</c:v>
                </c:pt>
                <c:pt idx="5763">
                  <c:v>2</c:v>
                </c:pt>
                <c:pt idx="5764">
                  <c:v>2</c:v>
                </c:pt>
                <c:pt idx="5765">
                  <c:v>2</c:v>
                </c:pt>
                <c:pt idx="5766">
                  <c:v>2</c:v>
                </c:pt>
                <c:pt idx="5767">
                  <c:v>2</c:v>
                </c:pt>
                <c:pt idx="5768">
                  <c:v>2</c:v>
                </c:pt>
                <c:pt idx="5769">
                  <c:v>2</c:v>
                </c:pt>
                <c:pt idx="5770">
                  <c:v>2</c:v>
                </c:pt>
                <c:pt idx="5771">
                  <c:v>1</c:v>
                </c:pt>
                <c:pt idx="5772">
                  <c:v>1</c:v>
                </c:pt>
                <c:pt idx="5773">
                  <c:v>1</c:v>
                </c:pt>
                <c:pt idx="5774">
                  <c:v>1</c:v>
                </c:pt>
                <c:pt idx="5775">
                  <c:v>1</c:v>
                </c:pt>
                <c:pt idx="5776">
                  <c:v>1</c:v>
                </c:pt>
                <c:pt idx="5777">
                  <c:v>1</c:v>
                </c:pt>
                <c:pt idx="5778">
                  <c:v>1</c:v>
                </c:pt>
                <c:pt idx="5779">
                  <c:v>1</c:v>
                </c:pt>
                <c:pt idx="5780">
                  <c:v>1</c:v>
                </c:pt>
                <c:pt idx="5781">
                  <c:v>1</c:v>
                </c:pt>
                <c:pt idx="5782">
                  <c:v>1</c:v>
                </c:pt>
                <c:pt idx="5783">
                  <c:v>1</c:v>
                </c:pt>
                <c:pt idx="5784">
                  <c:v>1</c:v>
                </c:pt>
                <c:pt idx="5785">
                  <c:v>1</c:v>
                </c:pt>
                <c:pt idx="5786">
                  <c:v>2</c:v>
                </c:pt>
                <c:pt idx="5787">
                  <c:v>2</c:v>
                </c:pt>
                <c:pt idx="5788">
                  <c:v>2</c:v>
                </c:pt>
                <c:pt idx="5789">
                  <c:v>2</c:v>
                </c:pt>
                <c:pt idx="5790">
                  <c:v>2</c:v>
                </c:pt>
                <c:pt idx="5791">
                  <c:v>2</c:v>
                </c:pt>
                <c:pt idx="5792">
                  <c:v>2</c:v>
                </c:pt>
                <c:pt idx="5793">
                  <c:v>2</c:v>
                </c:pt>
                <c:pt idx="5794">
                  <c:v>2</c:v>
                </c:pt>
                <c:pt idx="5795">
                  <c:v>2</c:v>
                </c:pt>
                <c:pt idx="5796">
                  <c:v>2</c:v>
                </c:pt>
                <c:pt idx="5797">
                  <c:v>2</c:v>
                </c:pt>
                <c:pt idx="5798">
                  <c:v>1</c:v>
                </c:pt>
                <c:pt idx="5799">
                  <c:v>1</c:v>
                </c:pt>
                <c:pt idx="5800">
                  <c:v>1</c:v>
                </c:pt>
                <c:pt idx="5801">
                  <c:v>1</c:v>
                </c:pt>
                <c:pt idx="5802">
                  <c:v>1</c:v>
                </c:pt>
                <c:pt idx="5803">
                  <c:v>1</c:v>
                </c:pt>
                <c:pt idx="5804">
                  <c:v>2</c:v>
                </c:pt>
                <c:pt idx="5805">
                  <c:v>2</c:v>
                </c:pt>
                <c:pt idx="5806">
                  <c:v>2</c:v>
                </c:pt>
                <c:pt idx="5807">
                  <c:v>2</c:v>
                </c:pt>
                <c:pt idx="5808">
                  <c:v>1</c:v>
                </c:pt>
                <c:pt idx="5809">
                  <c:v>1</c:v>
                </c:pt>
                <c:pt idx="5810">
                  <c:v>1</c:v>
                </c:pt>
                <c:pt idx="5811">
                  <c:v>1</c:v>
                </c:pt>
                <c:pt idx="5812">
                  <c:v>1</c:v>
                </c:pt>
                <c:pt idx="5813">
                  <c:v>2</c:v>
                </c:pt>
                <c:pt idx="5814">
                  <c:v>2</c:v>
                </c:pt>
                <c:pt idx="5815">
                  <c:v>2</c:v>
                </c:pt>
                <c:pt idx="5816">
                  <c:v>1</c:v>
                </c:pt>
                <c:pt idx="5817">
                  <c:v>1</c:v>
                </c:pt>
                <c:pt idx="5818">
                  <c:v>1</c:v>
                </c:pt>
                <c:pt idx="5819">
                  <c:v>1</c:v>
                </c:pt>
                <c:pt idx="5820">
                  <c:v>1</c:v>
                </c:pt>
                <c:pt idx="5821">
                  <c:v>1</c:v>
                </c:pt>
                <c:pt idx="5822">
                  <c:v>1</c:v>
                </c:pt>
                <c:pt idx="5823">
                  <c:v>2</c:v>
                </c:pt>
                <c:pt idx="5824">
                  <c:v>2</c:v>
                </c:pt>
                <c:pt idx="5825">
                  <c:v>1</c:v>
                </c:pt>
                <c:pt idx="5826">
                  <c:v>1</c:v>
                </c:pt>
                <c:pt idx="5827">
                  <c:v>1</c:v>
                </c:pt>
                <c:pt idx="5828">
                  <c:v>1</c:v>
                </c:pt>
                <c:pt idx="5829">
                  <c:v>1</c:v>
                </c:pt>
                <c:pt idx="5830">
                  <c:v>1</c:v>
                </c:pt>
                <c:pt idx="5831">
                  <c:v>1</c:v>
                </c:pt>
                <c:pt idx="5832">
                  <c:v>1</c:v>
                </c:pt>
                <c:pt idx="5833">
                  <c:v>1</c:v>
                </c:pt>
                <c:pt idx="5834">
                  <c:v>1</c:v>
                </c:pt>
                <c:pt idx="5835">
                  <c:v>1</c:v>
                </c:pt>
                <c:pt idx="5836">
                  <c:v>1</c:v>
                </c:pt>
                <c:pt idx="5837">
                  <c:v>1</c:v>
                </c:pt>
                <c:pt idx="5838">
                  <c:v>1</c:v>
                </c:pt>
                <c:pt idx="5839">
                  <c:v>1</c:v>
                </c:pt>
                <c:pt idx="5840">
                  <c:v>1</c:v>
                </c:pt>
                <c:pt idx="5841">
                  <c:v>1</c:v>
                </c:pt>
                <c:pt idx="5842">
                  <c:v>1</c:v>
                </c:pt>
                <c:pt idx="5843">
                  <c:v>1</c:v>
                </c:pt>
                <c:pt idx="5844">
                  <c:v>1</c:v>
                </c:pt>
                <c:pt idx="5845">
                  <c:v>1</c:v>
                </c:pt>
                <c:pt idx="5846">
                  <c:v>1</c:v>
                </c:pt>
                <c:pt idx="5847">
                  <c:v>1</c:v>
                </c:pt>
                <c:pt idx="5848">
                  <c:v>1</c:v>
                </c:pt>
                <c:pt idx="5849">
                  <c:v>1</c:v>
                </c:pt>
                <c:pt idx="5850">
                  <c:v>1</c:v>
                </c:pt>
                <c:pt idx="5851">
                  <c:v>1</c:v>
                </c:pt>
                <c:pt idx="5852">
                  <c:v>2</c:v>
                </c:pt>
                <c:pt idx="5853">
                  <c:v>2</c:v>
                </c:pt>
                <c:pt idx="5854">
                  <c:v>2</c:v>
                </c:pt>
                <c:pt idx="5855">
                  <c:v>2</c:v>
                </c:pt>
                <c:pt idx="5856">
                  <c:v>2</c:v>
                </c:pt>
                <c:pt idx="5857">
                  <c:v>2</c:v>
                </c:pt>
                <c:pt idx="5858">
                  <c:v>2</c:v>
                </c:pt>
                <c:pt idx="5859">
                  <c:v>1</c:v>
                </c:pt>
                <c:pt idx="5860">
                  <c:v>1</c:v>
                </c:pt>
                <c:pt idx="5861">
                  <c:v>1</c:v>
                </c:pt>
                <c:pt idx="5862">
                  <c:v>1</c:v>
                </c:pt>
                <c:pt idx="5863">
                  <c:v>2</c:v>
                </c:pt>
                <c:pt idx="5864">
                  <c:v>1</c:v>
                </c:pt>
                <c:pt idx="5865">
                  <c:v>1</c:v>
                </c:pt>
                <c:pt idx="5866">
                  <c:v>1</c:v>
                </c:pt>
                <c:pt idx="5867">
                  <c:v>1</c:v>
                </c:pt>
                <c:pt idx="5868">
                  <c:v>1</c:v>
                </c:pt>
                <c:pt idx="5869">
                  <c:v>1</c:v>
                </c:pt>
                <c:pt idx="5870">
                  <c:v>1</c:v>
                </c:pt>
                <c:pt idx="5871">
                  <c:v>1</c:v>
                </c:pt>
                <c:pt idx="5872">
                  <c:v>1</c:v>
                </c:pt>
                <c:pt idx="5873">
                  <c:v>2</c:v>
                </c:pt>
                <c:pt idx="5874">
                  <c:v>2</c:v>
                </c:pt>
                <c:pt idx="5875">
                  <c:v>1</c:v>
                </c:pt>
                <c:pt idx="5876">
                  <c:v>1</c:v>
                </c:pt>
                <c:pt idx="5877">
                  <c:v>1</c:v>
                </c:pt>
                <c:pt idx="5878">
                  <c:v>1</c:v>
                </c:pt>
                <c:pt idx="5879">
                  <c:v>1</c:v>
                </c:pt>
                <c:pt idx="5880">
                  <c:v>1</c:v>
                </c:pt>
                <c:pt idx="5881">
                  <c:v>1</c:v>
                </c:pt>
                <c:pt idx="5882">
                  <c:v>1</c:v>
                </c:pt>
                <c:pt idx="5883">
                  <c:v>1</c:v>
                </c:pt>
                <c:pt idx="5884">
                  <c:v>1</c:v>
                </c:pt>
                <c:pt idx="5885">
                  <c:v>1</c:v>
                </c:pt>
                <c:pt idx="5886">
                  <c:v>1</c:v>
                </c:pt>
                <c:pt idx="5887">
                  <c:v>1</c:v>
                </c:pt>
                <c:pt idx="5888">
                  <c:v>1</c:v>
                </c:pt>
                <c:pt idx="5889">
                  <c:v>1</c:v>
                </c:pt>
                <c:pt idx="5890">
                  <c:v>1</c:v>
                </c:pt>
                <c:pt idx="5891">
                  <c:v>1</c:v>
                </c:pt>
                <c:pt idx="5892">
                  <c:v>1</c:v>
                </c:pt>
                <c:pt idx="5893">
                  <c:v>1</c:v>
                </c:pt>
                <c:pt idx="5894">
                  <c:v>1</c:v>
                </c:pt>
                <c:pt idx="5895">
                  <c:v>1</c:v>
                </c:pt>
                <c:pt idx="5896">
                  <c:v>1</c:v>
                </c:pt>
                <c:pt idx="5897">
                  <c:v>2</c:v>
                </c:pt>
                <c:pt idx="5898">
                  <c:v>2</c:v>
                </c:pt>
                <c:pt idx="5899">
                  <c:v>2</c:v>
                </c:pt>
                <c:pt idx="5900">
                  <c:v>3</c:v>
                </c:pt>
                <c:pt idx="5901">
                  <c:v>3</c:v>
                </c:pt>
                <c:pt idx="5902">
                  <c:v>3</c:v>
                </c:pt>
                <c:pt idx="5903">
                  <c:v>3</c:v>
                </c:pt>
                <c:pt idx="5904">
                  <c:v>3</c:v>
                </c:pt>
                <c:pt idx="5905">
                  <c:v>3</c:v>
                </c:pt>
                <c:pt idx="5906">
                  <c:v>3</c:v>
                </c:pt>
                <c:pt idx="5907">
                  <c:v>3</c:v>
                </c:pt>
                <c:pt idx="5908">
                  <c:v>3</c:v>
                </c:pt>
                <c:pt idx="5909">
                  <c:v>2</c:v>
                </c:pt>
                <c:pt idx="5910">
                  <c:v>2</c:v>
                </c:pt>
                <c:pt idx="5911">
                  <c:v>2</c:v>
                </c:pt>
                <c:pt idx="5912">
                  <c:v>1</c:v>
                </c:pt>
                <c:pt idx="5913">
                  <c:v>1</c:v>
                </c:pt>
                <c:pt idx="5914">
                  <c:v>1</c:v>
                </c:pt>
                <c:pt idx="5915">
                  <c:v>1</c:v>
                </c:pt>
                <c:pt idx="5916">
                  <c:v>1</c:v>
                </c:pt>
                <c:pt idx="5917">
                  <c:v>1</c:v>
                </c:pt>
                <c:pt idx="5918">
                  <c:v>1</c:v>
                </c:pt>
                <c:pt idx="5919">
                  <c:v>1</c:v>
                </c:pt>
                <c:pt idx="5920">
                  <c:v>1</c:v>
                </c:pt>
                <c:pt idx="5921">
                  <c:v>1</c:v>
                </c:pt>
                <c:pt idx="5922">
                  <c:v>1</c:v>
                </c:pt>
                <c:pt idx="5923">
                  <c:v>1</c:v>
                </c:pt>
                <c:pt idx="5924">
                  <c:v>2</c:v>
                </c:pt>
                <c:pt idx="5925">
                  <c:v>2</c:v>
                </c:pt>
                <c:pt idx="5926">
                  <c:v>2</c:v>
                </c:pt>
                <c:pt idx="5927">
                  <c:v>2</c:v>
                </c:pt>
                <c:pt idx="5928">
                  <c:v>2</c:v>
                </c:pt>
                <c:pt idx="5929">
                  <c:v>2</c:v>
                </c:pt>
                <c:pt idx="5930">
                  <c:v>1</c:v>
                </c:pt>
                <c:pt idx="5931">
                  <c:v>1</c:v>
                </c:pt>
                <c:pt idx="5932">
                  <c:v>1</c:v>
                </c:pt>
                <c:pt idx="5933">
                  <c:v>1</c:v>
                </c:pt>
                <c:pt idx="5934">
                  <c:v>1</c:v>
                </c:pt>
                <c:pt idx="5935">
                  <c:v>1</c:v>
                </c:pt>
                <c:pt idx="5936">
                  <c:v>2</c:v>
                </c:pt>
                <c:pt idx="5937">
                  <c:v>2</c:v>
                </c:pt>
                <c:pt idx="5938">
                  <c:v>2</c:v>
                </c:pt>
                <c:pt idx="5939">
                  <c:v>2</c:v>
                </c:pt>
                <c:pt idx="5940">
                  <c:v>2</c:v>
                </c:pt>
                <c:pt idx="5941">
                  <c:v>4</c:v>
                </c:pt>
                <c:pt idx="5942">
                  <c:v>4</c:v>
                </c:pt>
                <c:pt idx="5943">
                  <c:v>4</c:v>
                </c:pt>
                <c:pt idx="5944">
                  <c:v>5</c:v>
                </c:pt>
                <c:pt idx="5945">
                  <c:v>5</c:v>
                </c:pt>
                <c:pt idx="5946">
                  <c:v>5</c:v>
                </c:pt>
                <c:pt idx="5947">
                  <c:v>5</c:v>
                </c:pt>
                <c:pt idx="5948">
                  <c:v>3</c:v>
                </c:pt>
                <c:pt idx="5949">
                  <c:v>3</c:v>
                </c:pt>
                <c:pt idx="5950">
                  <c:v>3</c:v>
                </c:pt>
                <c:pt idx="5951">
                  <c:v>3</c:v>
                </c:pt>
                <c:pt idx="5952">
                  <c:v>3</c:v>
                </c:pt>
                <c:pt idx="5953">
                  <c:v>1</c:v>
                </c:pt>
                <c:pt idx="5954">
                  <c:v>1</c:v>
                </c:pt>
                <c:pt idx="5955">
                  <c:v>1</c:v>
                </c:pt>
                <c:pt idx="5956">
                  <c:v>1</c:v>
                </c:pt>
                <c:pt idx="5957">
                  <c:v>1</c:v>
                </c:pt>
                <c:pt idx="5958">
                  <c:v>1</c:v>
                </c:pt>
                <c:pt idx="5959">
                  <c:v>1</c:v>
                </c:pt>
                <c:pt idx="5960">
                  <c:v>1</c:v>
                </c:pt>
                <c:pt idx="5961">
                  <c:v>1</c:v>
                </c:pt>
                <c:pt idx="5962">
                  <c:v>2</c:v>
                </c:pt>
                <c:pt idx="5963">
                  <c:v>2</c:v>
                </c:pt>
                <c:pt idx="5964">
                  <c:v>2</c:v>
                </c:pt>
                <c:pt idx="5965">
                  <c:v>2</c:v>
                </c:pt>
                <c:pt idx="5966">
                  <c:v>2</c:v>
                </c:pt>
                <c:pt idx="5967">
                  <c:v>2</c:v>
                </c:pt>
                <c:pt idx="5968">
                  <c:v>2</c:v>
                </c:pt>
                <c:pt idx="5969">
                  <c:v>2</c:v>
                </c:pt>
                <c:pt idx="5970">
                  <c:v>1</c:v>
                </c:pt>
                <c:pt idx="5971">
                  <c:v>1</c:v>
                </c:pt>
                <c:pt idx="5972">
                  <c:v>1</c:v>
                </c:pt>
                <c:pt idx="5973">
                  <c:v>1</c:v>
                </c:pt>
                <c:pt idx="5974">
                  <c:v>1</c:v>
                </c:pt>
                <c:pt idx="5975">
                  <c:v>1</c:v>
                </c:pt>
                <c:pt idx="5976">
                  <c:v>1</c:v>
                </c:pt>
                <c:pt idx="5977">
                  <c:v>1</c:v>
                </c:pt>
                <c:pt idx="5978">
                  <c:v>1</c:v>
                </c:pt>
                <c:pt idx="5979">
                  <c:v>1</c:v>
                </c:pt>
                <c:pt idx="5980">
                  <c:v>1</c:v>
                </c:pt>
                <c:pt idx="5981">
                  <c:v>1</c:v>
                </c:pt>
                <c:pt idx="5982">
                  <c:v>2</c:v>
                </c:pt>
                <c:pt idx="5983">
                  <c:v>2</c:v>
                </c:pt>
                <c:pt idx="5984">
                  <c:v>2</c:v>
                </c:pt>
                <c:pt idx="5985">
                  <c:v>2</c:v>
                </c:pt>
                <c:pt idx="5986">
                  <c:v>2</c:v>
                </c:pt>
                <c:pt idx="5987">
                  <c:v>2</c:v>
                </c:pt>
                <c:pt idx="5988">
                  <c:v>2</c:v>
                </c:pt>
                <c:pt idx="5989">
                  <c:v>2</c:v>
                </c:pt>
                <c:pt idx="5990">
                  <c:v>2</c:v>
                </c:pt>
                <c:pt idx="5991">
                  <c:v>2</c:v>
                </c:pt>
                <c:pt idx="5992">
                  <c:v>2</c:v>
                </c:pt>
                <c:pt idx="5993">
                  <c:v>2</c:v>
                </c:pt>
                <c:pt idx="5994">
                  <c:v>1</c:v>
                </c:pt>
                <c:pt idx="5995">
                  <c:v>1</c:v>
                </c:pt>
                <c:pt idx="5996">
                  <c:v>1</c:v>
                </c:pt>
                <c:pt idx="5997">
                  <c:v>1</c:v>
                </c:pt>
                <c:pt idx="5998">
                  <c:v>1</c:v>
                </c:pt>
                <c:pt idx="5999">
                  <c:v>1</c:v>
                </c:pt>
                <c:pt idx="6000">
                  <c:v>1</c:v>
                </c:pt>
                <c:pt idx="6001">
                  <c:v>1</c:v>
                </c:pt>
                <c:pt idx="6002">
                  <c:v>1</c:v>
                </c:pt>
                <c:pt idx="6003">
                  <c:v>1</c:v>
                </c:pt>
                <c:pt idx="6004">
                  <c:v>2</c:v>
                </c:pt>
                <c:pt idx="6005">
                  <c:v>2</c:v>
                </c:pt>
                <c:pt idx="6006">
                  <c:v>2</c:v>
                </c:pt>
                <c:pt idx="6007">
                  <c:v>2</c:v>
                </c:pt>
                <c:pt idx="6008">
                  <c:v>2</c:v>
                </c:pt>
                <c:pt idx="6009">
                  <c:v>2</c:v>
                </c:pt>
                <c:pt idx="6010">
                  <c:v>1</c:v>
                </c:pt>
                <c:pt idx="6011">
                  <c:v>1</c:v>
                </c:pt>
                <c:pt idx="6012">
                  <c:v>2</c:v>
                </c:pt>
                <c:pt idx="6013">
                  <c:v>2</c:v>
                </c:pt>
                <c:pt idx="6014">
                  <c:v>2</c:v>
                </c:pt>
                <c:pt idx="6015">
                  <c:v>2</c:v>
                </c:pt>
                <c:pt idx="6016">
                  <c:v>1</c:v>
                </c:pt>
                <c:pt idx="6017">
                  <c:v>1</c:v>
                </c:pt>
                <c:pt idx="6018">
                  <c:v>1</c:v>
                </c:pt>
                <c:pt idx="6019">
                  <c:v>1</c:v>
                </c:pt>
                <c:pt idx="6020">
                  <c:v>1</c:v>
                </c:pt>
                <c:pt idx="6021">
                  <c:v>1</c:v>
                </c:pt>
                <c:pt idx="6022">
                  <c:v>1</c:v>
                </c:pt>
                <c:pt idx="6023">
                  <c:v>1</c:v>
                </c:pt>
                <c:pt idx="6024">
                  <c:v>1</c:v>
                </c:pt>
                <c:pt idx="6025">
                  <c:v>1</c:v>
                </c:pt>
                <c:pt idx="6026">
                  <c:v>1</c:v>
                </c:pt>
                <c:pt idx="6027">
                  <c:v>1</c:v>
                </c:pt>
                <c:pt idx="6028">
                  <c:v>1</c:v>
                </c:pt>
                <c:pt idx="6029">
                  <c:v>1</c:v>
                </c:pt>
                <c:pt idx="6030">
                  <c:v>2</c:v>
                </c:pt>
                <c:pt idx="6031">
                  <c:v>2</c:v>
                </c:pt>
                <c:pt idx="6032">
                  <c:v>2</c:v>
                </c:pt>
                <c:pt idx="6033">
                  <c:v>2</c:v>
                </c:pt>
                <c:pt idx="6034">
                  <c:v>2</c:v>
                </c:pt>
                <c:pt idx="6035">
                  <c:v>2</c:v>
                </c:pt>
                <c:pt idx="6036">
                  <c:v>1</c:v>
                </c:pt>
                <c:pt idx="6037">
                  <c:v>1</c:v>
                </c:pt>
                <c:pt idx="6038">
                  <c:v>1</c:v>
                </c:pt>
                <c:pt idx="6039">
                  <c:v>1</c:v>
                </c:pt>
                <c:pt idx="6040">
                  <c:v>1</c:v>
                </c:pt>
                <c:pt idx="6041">
                  <c:v>1</c:v>
                </c:pt>
                <c:pt idx="6042">
                  <c:v>1</c:v>
                </c:pt>
                <c:pt idx="6043">
                  <c:v>1</c:v>
                </c:pt>
                <c:pt idx="6044">
                  <c:v>2</c:v>
                </c:pt>
                <c:pt idx="6045">
                  <c:v>2</c:v>
                </c:pt>
                <c:pt idx="6046">
                  <c:v>2</c:v>
                </c:pt>
                <c:pt idx="6047">
                  <c:v>2</c:v>
                </c:pt>
                <c:pt idx="6048">
                  <c:v>2</c:v>
                </c:pt>
                <c:pt idx="6049">
                  <c:v>2</c:v>
                </c:pt>
                <c:pt idx="6050">
                  <c:v>2</c:v>
                </c:pt>
                <c:pt idx="6051">
                  <c:v>2</c:v>
                </c:pt>
                <c:pt idx="6052">
                  <c:v>3</c:v>
                </c:pt>
                <c:pt idx="6053">
                  <c:v>3</c:v>
                </c:pt>
                <c:pt idx="6054">
                  <c:v>2</c:v>
                </c:pt>
                <c:pt idx="6055">
                  <c:v>3</c:v>
                </c:pt>
                <c:pt idx="6056">
                  <c:v>2</c:v>
                </c:pt>
                <c:pt idx="6057">
                  <c:v>2</c:v>
                </c:pt>
                <c:pt idx="6058">
                  <c:v>2</c:v>
                </c:pt>
                <c:pt idx="6059">
                  <c:v>2</c:v>
                </c:pt>
                <c:pt idx="6060">
                  <c:v>2</c:v>
                </c:pt>
                <c:pt idx="6061">
                  <c:v>2</c:v>
                </c:pt>
                <c:pt idx="6062">
                  <c:v>2</c:v>
                </c:pt>
                <c:pt idx="6063">
                  <c:v>2</c:v>
                </c:pt>
                <c:pt idx="6064">
                  <c:v>1</c:v>
                </c:pt>
                <c:pt idx="6065">
                  <c:v>1</c:v>
                </c:pt>
                <c:pt idx="6066">
                  <c:v>1</c:v>
                </c:pt>
                <c:pt idx="6067">
                  <c:v>1</c:v>
                </c:pt>
                <c:pt idx="6068">
                  <c:v>1</c:v>
                </c:pt>
                <c:pt idx="6069">
                  <c:v>1</c:v>
                </c:pt>
                <c:pt idx="6070">
                  <c:v>1</c:v>
                </c:pt>
                <c:pt idx="6071">
                  <c:v>1</c:v>
                </c:pt>
                <c:pt idx="6072">
                  <c:v>1</c:v>
                </c:pt>
                <c:pt idx="6073">
                  <c:v>1</c:v>
                </c:pt>
                <c:pt idx="6074">
                  <c:v>1</c:v>
                </c:pt>
                <c:pt idx="6075">
                  <c:v>1</c:v>
                </c:pt>
                <c:pt idx="6076">
                  <c:v>1</c:v>
                </c:pt>
                <c:pt idx="6077">
                  <c:v>1</c:v>
                </c:pt>
                <c:pt idx="6078">
                  <c:v>1</c:v>
                </c:pt>
                <c:pt idx="6079">
                  <c:v>1</c:v>
                </c:pt>
                <c:pt idx="6080">
                  <c:v>1</c:v>
                </c:pt>
                <c:pt idx="6081">
                  <c:v>1</c:v>
                </c:pt>
                <c:pt idx="6082">
                  <c:v>1</c:v>
                </c:pt>
                <c:pt idx="6083">
                  <c:v>2</c:v>
                </c:pt>
                <c:pt idx="6084">
                  <c:v>2</c:v>
                </c:pt>
                <c:pt idx="6085">
                  <c:v>2</c:v>
                </c:pt>
                <c:pt idx="6086">
                  <c:v>2</c:v>
                </c:pt>
                <c:pt idx="6087">
                  <c:v>2</c:v>
                </c:pt>
                <c:pt idx="6088">
                  <c:v>2</c:v>
                </c:pt>
                <c:pt idx="6089">
                  <c:v>2</c:v>
                </c:pt>
                <c:pt idx="6090">
                  <c:v>2</c:v>
                </c:pt>
                <c:pt idx="6091">
                  <c:v>1</c:v>
                </c:pt>
                <c:pt idx="6092">
                  <c:v>1</c:v>
                </c:pt>
                <c:pt idx="6093">
                  <c:v>1</c:v>
                </c:pt>
                <c:pt idx="6094">
                  <c:v>1</c:v>
                </c:pt>
                <c:pt idx="6095">
                  <c:v>1</c:v>
                </c:pt>
                <c:pt idx="6096">
                  <c:v>1</c:v>
                </c:pt>
                <c:pt idx="6097">
                  <c:v>1</c:v>
                </c:pt>
                <c:pt idx="6098">
                  <c:v>1</c:v>
                </c:pt>
                <c:pt idx="6099">
                  <c:v>1</c:v>
                </c:pt>
                <c:pt idx="6100">
                  <c:v>1</c:v>
                </c:pt>
                <c:pt idx="6101">
                  <c:v>1</c:v>
                </c:pt>
                <c:pt idx="6102">
                  <c:v>1</c:v>
                </c:pt>
                <c:pt idx="6103">
                  <c:v>1</c:v>
                </c:pt>
                <c:pt idx="6104">
                  <c:v>2</c:v>
                </c:pt>
                <c:pt idx="6105">
                  <c:v>2</c:v>
                </c:pt>
                <c:pt idx="6106">
                  <c:v>2</c:v>
                </c:pt>
                <c:pt idx="6107">
                  <c:v>1</c:v>
                </c:pt>
                <c:pt idx="6108">
                  <c:v>1</c:v>
                </c:pt>
                <c:pt idx="6109">
                  <c:v>1</c:v>
                </c:pt>
                <c:pt idx="6110">
                  <c:v>1</c:v>
                </c:pt>
                <c:pt idx="6111">
                  <c:v>1</c:v>
                </c:pt>
                <c:pt idx="6112">
                  <c:v>1</c:v>
                </c:pt>
                <c:pt idx="6113">
                  <c:v>1</c:v>
                </c:pt>
                <c:pt idx="6114">
                  <c:v>1</c:v>
                </c:pt>
                <c:pt idx="6115">
                  <c:v>1</c:v>
                </c:pt>
                <c:pt idx="6116">
                  <c:v>1</c:v>
                </c:pt>
                <c:pt idx="6117">
                  <c:v>1</c:v>
                </c:pt>
                <c:pt idx="6118">
                  <c:v>1</c:v>
                </c:pt>
                <c:pt idx="6119">
                  <c:v>1</c:v>
                </c:pt>
                <c:pt idx="6120">
                  <c:v>1</c:v>
                </c:pt>
                <c:pt idx="6121">
                  <c:v>1</c:v>
                </c:pt>
                <c:pt idx="6122">
                  <c:v>1</c:v>
                </c:pt>
                <c:pt idx="6123">
                  <c:v>1</c:v>
                </c:pt>
                <c:pt idx="6124">
                  <c:v>1</c:v>
                </c:pt>
                <c:pt idx="6125">
                  <c:v>1</c:v>
                </c:pt>
                <c:pt idx="6126">
                  <c:v>1</c:v>
                </c:pt>
                <c:pt idx="6127">
                  <c:v>1</c:v>
                </c:pt>
                <c:pt idx="6128">
                  <c:v>1</c:v>
                </c:pt>
                <c:pt idx="6129">
                  <c:v>1</c:v>
                </c:pt>
                <c:pt idx="6130">
                  <c:v>1</c:v>
                </c:pt>
                <c:pt idx="6131">
                  <c:v>1</c:v>
                </c:pt>
                <c:pt idx="6132">
                  <c:v>2</c:v>
                </c:pt>
                <c:pt idx="6133">
                  <c:v>2</c:v>
                </c:pt>
                <c:pt idx="6134">
                  <c:v>2</c:v>
                </c:pt>
                <c:pt idx="6135">
                  <c:v>2</c:v>
                </c:pt>
                <c:pt idx="6136">
                  <c:v>2</c:v>
                </c:pt>
                <c:pt idx="6137">
                  <c:v>2</c:v>
                </c:pt>
                <c:pt idx="6138">
                  <c:v>2</c:v>
                </c:pt>
                <c:pt idx="6139">
                  <c:v>2</c:v>
                </c:pt>
                <c:pt idx="6140">
                  <c:v>2</c:v>
                </c:pt>
                <c:pt idx="6141">
                  <c:v>1</c:v>
                </c:pt>
                <c:pt idx="6142">
                  <c:v>1</c:v>
                </c:pt>
                <c:pt idx="6143">
                  <c:v>1</c:v>
                </c:pt>
                <c:pt idx="6144">
                  <c:v>1</c:v>
                </c:pt>
                <c:pt idx="6145">
                  <c:v>1</c:v>
                </c:pt>
                <c:pt idx="6146">
                  <c:v>1</c:v>
                </c:pt>
                <c:pt idx="6147">
                  <c:v>2</c:v>
                </c:pt>
                <c:pt idx="6148">
                  <c:v>2</c:v>
                </c:pt>
                <c:pt idx="6149">
                  <c:v>2</c:v>
                </c:pt>
                <c:pt idx="6150">
                  <c:v>2</c:v>
                </c:pt>
                <c:pt idx="6151">
                  <c:v>2</c:v>
                </c:pt>
                <c:pt idx="6152">
                  <c:v>2</c:v>
                </c:pt>
                <c:pt idx="6153">
                  <c:v>2</c:v>
                </c:pt>
                <c:pt idx="6154">
                  <c:v>2</c:v>
                </c:pt>
                <c:pt idx="6155">
                  <c:v>3</c:v>
                </c:pt>
                <c:pt idx="6156">
                  <c:v>3</c:v>
                </c:pt>
                <c:pt idx="6157">
                  <c:v>4</c:v>
                </c:pt>
                <c:pt idx="6158">
                  <c:v>4</c:v>
                </c:pt>
                <c:pt idx="6159">
                  <c:v>2</c:v>
                </c:pt>
                <c:pt idx="6160">
                  <c:v>2</c:v>
                </c:pt>
                <c:pt idx="6161">
                  <c:v>2</c:v>
                </c:pt>
                <c:pt idx="6162">
                  <c:v>2</c:v>
                </c:pt>
                <c:pt idx="6163">
                  <c:v>2</c:v>
                </c:pt>
                <c:pt idx="6164">
                  <c:v>2</c:v>
                </c:pt>
                <c:pt idx="6165">
                  <c:v>2</c:v>
                </c:pt>
                <c:pt idx="6166">
                  <c:v>2</c:v>
                </c:pt>
                <c:pt idx="6167">
                  <c:v>1</c:v>
                </c:pt>
                <c:pt idx="6168">
                  <c:v>1</c:v>
                </c:pt>
                <c:pt idx="6169">
                  <c:v>1</c:v>
                </c:pt>
                <c:pt idx="6170">
                  <c:v>1</c:v>
                </c:pt>
                <c:pt idx="6171">
                  <c:v>1</c:v>
                </c:pt>
                <c:pt idx="6172">
                  <c:v>1</c:v>
                </c:pt>
                <c:pt idx="6173">
                  <c:v>1</c:v>
                </c:pt>
                <c:pt idx="6174">
                  <c:v>1</c:v>
                </c:pt>
                <c:pt idx="6175">
                  <c:v>1</c:v>
                </c:pt>
                <c:pt idx="6176">
                  <c:v>1</c:v>
                </c:pt>
                <c:pt idx="6177">
                  <c:v>1</c:v>
                </c:pt>
                <c:pt idx="6178">
                  <c:v>1</c:v>
                </c:pt>
                <c:pt idx="6179">
                  <c:v>1</c:v>
                </c:pt>
                <c:pt idx="6180">
                  <c:v>1</c:v>
                </c:pt>
                <c:pt idx="6181">
                  <c:v>1</c:v>
                </c:pt>
                <c:pt idx="6182">
                  <c:v>1</c:v>
                </c:pt>
                <c:pt idx="6183">
                  <c:v>2</c:v>
                </c:pt>
                <c:pt idx="6184">
                  <c:v>2</c:v>
                </c:pt>
                <c:pt idx="6185">
                  <c:v>2</c:v>
                </c:pt>
                <c:pt idx="6186">
                  <c:v>2</c:v>
                </c:pt>
                <c:pt idx="6187">
                  <c:v>1</c:v>
                </c:pt>
                <c:pt idx="6188">
                  <c:v>1</c:v>
                </c:pt>
                <c:pt idx="6189">
                  <c:v>1</c:v>
                </c:pt>
                <c:pt idx="6190">
                  <c:v>1</c:v>
                </c:pt>
                <c:pt idx="6191">
                  <c:v>1</c:v>
                </c:pt>
                <c:pt idx="6192">
                  <c:v>1</c:v>
                </c:pt>
                <c:pt idx="6193">
                  <c:v>1</c:v>
                </c:pt>
                <c:pt idx="6194">
                  <c:v>1</c:v>
                </c:pt>
                <c:pt idx="6195">
                  <c:v>1</c:v>
                </c:pt>
                <c:pt idx="6196">
                  <c:v>1</c:v>
                </c:pt>
                <c:pt idx="6197">
                  <c:v>1</c:v>
                </c:pt>
                <c:pt idx="6198">
                  <c:v>1</c:v>
                </c:pt>
                <c:pt idx="6199">
                  <c:v>1</c:v>
                </c:pt>
                <c:pt idx="6200">
                  <c:v>1</c:v>
                </c:pt>
                <c:pt idx="6201">
                  <c:v>1</c:v>
                </c:pt>
                <c:pt idx="6202">
                  <c:v>1</c:v>
                </c:pt>
                <c:pt idx="6203">
                  <c:v>1</c:v>
                </c:pt>
                <c:pt idx="6204">
                  <c:v>1</c:v>
                </c:pt>
                <c:pt idx="6205">
                  <c:v>1</c:v>
                </c:pt>
                <c:pt idx="6206">
                  <c:v>1</c:v>
                </c:pt>
                <c:pt idx="6207">
                  <c:v>1</c:v>
                </c:pt>
                <c:pt idx="6208">
                  <c:v>1</c:v>
                </c:pt>
                <c:pt idx="6209">
                  <c:v>1</c:v>
                </c:pt>
                <c:pt idx="6210">
                  <c:v>1</c:v>
                </c:pt>
                <c:pt idx="6211">
                  <c:v>1</c:v>
                </c:pt>
                <c:pt idx="6212">
                  <c:v>1</c:v>
                </c:pt>
                <c:pt idx="6213">
                  <c:v>2</c:v>
                </c:pt>
                <c:pt idx="6214">
                  <c:v>2</c:v>
                </c:pt>
                <c:pt idx="6215">
                  <c:v>3</c:v>
                </c:pt>
                <c:pt idx="6216">
                  <c:v>3</c:v>
                </c:pt>
                <c:pt idx="6217">
                  <c:v>3</c:v>
                </c:pt>
                <c:pt idx="6218">
                  <c:v>3</c:v>
                </c:pt>
                <c:pt idx="6219">
                  <c:v>2</c:v>
                </c:pt>
                <c:pt idx="6220">
                  <c:v>2</c:v>
                </c:pt>
                <c:pt idx="6221">
                  <c:v>3</c:v>
                </c:pt>
                <c:pt idx="6222">
                  <c:v>3</c:v>
                </c:pt>
                <c:pt idx="6223">
                  <c:v>3</c:v>
                </c:pt>
                <c:pt idx="6224">
                  <c:v>3</c:v>
                </c:pt>
                <c:pt idx="6225">
                  <c:v>2</c:v>
                </c:pt>
                <c:pt idx="6226">
                  <c:v>2</c:v>
                </c:pt>
                <c:pt idx="6227">
                  <c:v>1</c:v>
                </c:pt>
                <c:pt idx="6228">
                  <c:v>1</c:v>
                </c:pt>
                <c:pt idx="6229">
                  <c:v>2</c:v>
                </c:pt>
                <c:pt idx="6230">
                  <c:v>2</c:v>
                </c:pt>
                <c:pt idx="6231">
                  <c:v>2</c:v>
                </c:pt>
                <c:pt idx="6232">
                  <c:v>2</c:v>
                </c:pt>
                <c:pt idx="6233">
                  <c:v>1</c:v>
                </c:pt>
                <c:pt idx="6234">
                  <c:v>1</c:v>
                </c:pt>
                <c:pt idx="6235">
                  <c:v>1</c:v>
                </c:pt>
                <c:pt idx="6236">
                  <c:v>1</c:v>
                </c:pt>
                <c:pt idx="6237">
                  <c:v>1</c:v>
                </c:pt>
                <c:pt idx="6238">
                  <c:v>1</c:v>
                </c:pt>
                <c:pt idx="6239">
                  <c:v>1</c:v>
                </c:pt>
                <c:pt idx="6240">
                  <c:v>1</c:v>
                </c:pt>
                <c:pt idx="6241">
                  <c:v>1</c:v>
                </c:pt>
                <c:pt idx="6242">
                  <c:v>1</c:v>
                </c:pt>
                <c:pt idx="6243">
                  <c:v>1</c:v>
                </c:pt>
                <c:pt idx="6244">
                  <c:v>1</c:v>
                </c:pt>
                <c:pt idx="6245">
                  <c:v>1</c:v>
                </c:pt>
                <c:pt idx="6246">
                  <c:v>1</c:v>
                </c:pt>
                <c:pt idx="6247">
                  <c:v>3</c:v>
                </c:pt>
                <c:pt idx="6248">
                  <c:v>3</c:v>
                </c:pt>
                <c:pt idx="6249">
                  <c:v>3</c:v>
                </c:pt>
                <c:pt idx="6250">
                  <c:v>3</c:v>
                </c:pt>
                <c:pt idx="6251">
                  <c:v>3</c:v>
                </c:pt>
                <c:pt idx="6252">
                  <c:v>3</c:v>
                </c:pt>
                <c:pt idx="6253">
                  <c:v>2</c:v>
                </c:pt>
                <c:pt idx="6254">
                  <c:v>2</c:v>
                </c:pt>
                <c:pt idx="6255">
                  <c:v>2</c:v>
                </c:pt>
                <c:pt idx="6256">
                  <c:v>2</c:v>
                </c:pt>
                <c:pt idx="6257">
                  <c:v>2</c:v>
                </c:pt>
                <c:pt idx="6258">
                  <c:v>2</c:v>
                </c:pt>
                <c:pt idx="6259">
                  <c:v>1</c:v>
                </c:pt>
                <c:pt idx="6260">
                  <c:v>1</c:v>
                </c:pt>
                <c:pt idx="6261">
                  <c:v>1</c:v>
                </c:pt>
                <c:pt idx="6262">
                  <c:v>1</c:v>
                </c:pt>
                <c:pt idx="6263">
                  <c:v>1</c:v>
                </c:pt>
                <c:pt idx="6264">
                  <c:v>1</c:v>
                </c:pt>
                <c:pt idx="6265">
                  <c:v>2</c:v>
                </c:pt>
                <c:pt idx="6266">
                  <c:v>2</c:v>
                </c:pt>
                <c:pt idx="6267">
                  <c:v>3</c:v>
                </c:pt>
                <c:pt idx="6268">
                  <c:v>3</c:v>
                </c:pt>
                <c:pt idx="6269">
                  <c:v>3</c:v>
                </c:pt>
                <c:pt idx="6270">
                  <c:v>3</c:v>
                </c:pt>
                <c:pt idx="6271">
                  <c:v>2</c:v>
                </c:pt>
                <c:pt idx="6272">
                  <c:v>2</c:v>
                </c:pt>
                <c:pt idx="6273">
                  <c:v>2</c:v>
                </c:pt>
                <c:pt idx="6274">
                  <c:v>2</c:v>
                </c:pt>
                <c:pt idx="6275">
                  <c:v>2</c:v>
                </c:pt>
                <c:pt idx="6276">
                  <c:v>2</c:v>
                </c:pt>
                <c:pt idx="6277">
                  <c:v>2</c:v>
                </c:pt>
                <c:pt idx="6278">
                  <c:v>1</c:v>
                </c:pt>
                <c:pt idx="6279">
                  <c:v>1</c:v>
                </c:pt>
                <c:pt idx="6280">
                  <c:v>1</c:v>
                </c:pt>
                <c:pt idx="6281">
                  <c:v>1</c:v>
                </c:pt>
                <c:pt idx="6282">
                  <c:v>2</c:v>
                </c:pt>
                <c:pt idx="6283">
                  <c:v>2</c:v>
                </c:pt>
                <c:pt idx="6284">
                  <c:v>2</c:v>
                </c:pt>
                <c:pt idx="6285">
                  <c:v>2</c:v>
                </c:pt>
                <c:pt idx="6286">
                  <c:v>3</c:v>
                </c:pt>
                <c:pt idx="6287">
                  <c:v>3</c:v>
                </c:pt>
                <c:pt idx="6288">
                  <c:v>3</c:v>
                </c:pt>
                <c:pt idx="6289">
                  <c:v>3</c:v>
                </c:pt>
                <c:pt idx="6290">
                  <c:v>3</c:v>
                </c:pt>
                <c:pt idx="6291">
                  <c:v>2</c:v>
                </c:pt>
                <c:pt idx="6292">
                  <c:v>3</c:v>
                </c:pt>
                <c:pt idx="6293">
                  <c:v>3</c:v>
                </c:pt>
                <c:pt idx="6294">
                  <c:v>3</c:v>
                </c:pt>
                <c:pt idx="6295">
                  <c:v>3</c:v>
                </c:pt>
                <c:pt idx="6296">
                  <c:v>3</c:v>
                </c:pt>
                <c:pt idx="6297">
                  <c:v>3</c:v>
                </c:pt>
                <c:pt idx="6298">
                  <c:v>2</c:v>
                </c:pt>
                <c:pt idx="6299">
                  <c:v>2</c:v>
                </c:pt>
                <c:pt idx="6300">
                  <c:v>2</c:v>
                </c:pt>
                <c:pt idx="6301">
                  <c:v>2</c:v>
                </c:pt>
                <c:pt idx="6302">
                  <c:v>2</c:v>
                </c:pt>
                <c:pt idx="6303">
                  <c:v>2</c:v>
                </c:pt>
                <c:pt idx="6304">
                  <c:v>1</c:v>
                </c:pt>
                <c:pt idx="6305">
                  <c:v>1</c:v>
                </c:pt>
                <c:pt idx="6306">
                  <c:v>1</c:v>
                </c:pt>
                <c:pt idx="6307">
                  <c:v>1</c:v>
                </c:pt>
                <c:pt idx="6308">
                  <c:v>1</c:v>
                </c:pt>
                <c:pt idx="6309">
                  <c:v>1</c:v>
                </c:pt>
                <c:pt idx="6310">
                  <c:v>1</c:v>
                </c:pt>
                <c:pt idx="6311">
                  <c:v>1</c:v>
                </c:pt>
                <c:pt idx="6312">
                  <c:v>1</c:v>
                </c:pt>
                <c:pt idx="6313">
                  <c:v>1</c:v>
                </c:pt>
                <c:pt idx="6314">
                  <c:v>2</c:v>
                </c:pt>
                <c:pt idx="6315">
                  <c:v>2</c:v>
                </c:pt>
                <c:pt idx="6316">
                  <c:v>2</c:v>
                </c:pt>
                <c:pt idx="6317">
                  <c:v>2</c:v>
                </c:pt>
                <c:pt idx="6318">
                  <c:v>1</c:v>
                </c:pt>
                <c:pt idx="6319">
                  <c:v>1</c:v>
                </c:pt>
                <c:pt idx="6320">
                  <c:v>1</c:v>
                </c:pt>
                <c:pt idx="6321">
                  <c:v>1</c:v>
                </c:pt>
                <c:pt idx="6322">
                  <c:v>1</c:v>
                </c:pt>
                <c:pt idx="6323">
                  <c:v>1</c:v>
                </c:pt>
                <c:pt idx="6324">
                  <c:v>2</c:v>
                </c:pt>
                <c:pt idx="6325">
                  <c:v>2</c:v>
                </c:pt>
                <c:pt idx="6326">
                  <c:v>2</c:v>
                </c:pt>
                <c:pt idx="6327">
                  <c:v>2</c:v>
                </c:pt>
                <c:pt idx="6328">
                  <c:v>2</c:v>
                </c:pt>
                <c:pt idx="6329">
                  <c:v>2</c:v>
                </c:pt>
                <c:pt idx="6330">
                  <c:v>2</c:v>
                </c:pt>
                <c:pt idx="6331">
                  <c:v>3</c:v>
                </c:pt>
                <c:pt idx="6332">
                  <c:v>3</c:v>
                </c:pt>
                <c:pt idx="6333">
                  <c:v>3</c:v>
                </c:pt>
                <c:pt idx="6334">
                  <c:v>3</c:v>
                </c:pt>
                <c:pt idx="6335">
                  <c:v>3</c:v>
                </c:pt>
                <c:pt idx="6336">
                  <c:v>1</c:v>
                </c:pt>
                <c:pt idx="6337">
                  <c:v>1</c:v>
                </c:pt>
                <c:pt idx="6338">
                  <c:v>1</c:v>
                </c:pt>
                <c:pt idx="6339">
                  <c:v>1</c:v>
                </c:pt>
                <c:pt idx="6340">
                  <c:v>2</c:v>
                </c:pt>
                <c:pt idx="6341">
                  <c:v>2</c:v>
                </c:pt>
                <c:pt idx="6342">
                  <c:v>2</c:v>
                </c:pt>
                <c:pt idx="6343">
                  <c:v>1</c:v>
                </c:pt>
                <c:pt idx="6344">
                  <c:v>1</c:v>
                </c:pt>
                <c:pt idx="6345">
                  <c:v>1</c:v>
                </c:pt>
                <c:pt idx="6346">
                  <c:v>1</c:v>
                </c:pt>
                <c:pt idx="6347">
                  <c:v>1</c:v>
                </c:pt>
                <c:pt idx="6348">
                  <c:v>1</c:v>
                </c:pt>
                <c:pt idx="6349">
                  <c:v>1</c:v>
                </c:pt>
                <c:pt idx="6350">
                  <c:v>1</c:v>
                </c:pt>
                <c:pt idx="6351">
                  <c:v>1</c:v>
                </c:pt>
                <c:pt idx="6352">
                  <c:v>1</c:v>
                </c:pt>
                <c:pt idx="6353">
                  <c:v>1</c:v>
                </c:pt>
                <c:pt idx="6354">
                  <c:v>1</c:v>
                </c:pt>
                <c:pt idx="6355">
                  <c:v>1</c:v>
                </c:pt>
                <c:pt idx="6356">
                  <c:v>1</c:v>
                </c:pt>
                <c:pt idx="6357">
                  <c:v>1</c:v>
                </c:pt>
                <c:pt idx="6358">
                  <c:v>1</c:v>
                </c:pt>
                <c:pt idx="6359">
                  <c:v>1</c:v>
                </c:pt>
                <c:pt idx="6360">
                  <c:v>1</c:v>
                </c:pt>
                <c:pt idx="6361">
                  <c:v>1</c:v>
                </c:pt>
                <c:pt idx="6362">
                  <c:v>1</c:v>
                </c:pt>
                <c:pt idx="6363">
                  <c:v>1</c:v>
                </c:pt>
                <c:pt idx="6364">
                  <c:v>1</c:v>
                </c:pt>
                <c:pt idx="6365">
                  <c:v>1</c:v>
                </c:pt>
                <c:pt idx="6366">
                  <c:v>1</c:v>
                </c:pt>
                <c:pt idx="6367">
                  <c:v>1</c:v>
                </c:pt>
                <c:pt idx="6368">
                  <c:v>1</c:v>
                </c:pt>
                <c:pt idx="6369">
                  <c:v>1</c:v>
                </c:pt>
                <c:pt idx="6370">
                  <c:v>2</c:v>
                </c:pt>
                <c:pt idx="6371">
                  <c:v>2</c:v>
                </c:pt>
                <c:pt idx="6372">
                  <c:v>2</c:v>
                </c:pt>
                <c:pt idx="6373">
                  <c:v>2</c:v>
                </c:pt>
                <c:pt idx="6374">
                  <c:v>2</c:v>
                </c:pt>
                <c:pt idx="6375">
                  <c:v>2</c:v>
                </c:pt>
                <c:pt idx="6376">
                  <c:v>1</c:v>
                </c:pt>
                <c:pt idx="6377">
                  <c:v>1</c:v>
                </c:pt>
                <c:pt idx="6378">
                  <c:v>1</c:v>
                </c:pt>
                <c:pt idx="6379">
                  <c:v>1</c:v>
                </c:pt>
                <c:pt idx="6380">
                  <c:v>1</c:v>
                </c:pt>
                <c:pt idx="6381">
                  <c:v>1</c:v>
                </c:pt>
                <c:pt idx="6382">
                  <c:v>1</c:v>
                </c:pt>
                <c:pt idx="6383">
                  <c:v>1</c:v>
                </c:pt>
                <c:pt idx="6384">
                  <c:v>1</c:v>
                </c:pt>
                <c:pt idx="6385">
                  <c:v>1</c:v>
                </c:pt>
                <c:pt idx="6386">
                  <c:v>1</c:v>
                </c:pt>
                <c:pt idx="6387">
                  <c:v>1</c:v>
                </c:pt>
                <c:pt idx="6388">
                  <c:v>1</c:v>
                </c:pt>
                <c:pt idx="6389">
                  <c:v>1</c:v>
                </c:pt>
                <c:pt idx="6390">
                  <c:v>1</c:v>
                </c:pt>
                <c:pt idx="6391">
                  <c:v>1</c:v>
                </c:pt>
                <c:pt idx="6392">
                  <c:v>1</c:v>
                </c:pt>
                <c:pt idx="6393">
                  <c:v>1</c:v>
                </c:pt>
                <c:pt idx="6394">
                  <c:v>1</c:v>
                </c:pt>
                <c:pt idx="6395">
                  <c:v>1</c:v>
                </c:pt>
                <c:pt idx="6396">
                  <c:v>1</c:v>
                </c:pt>
                <c:pt idx="6397">
                  <c:v>1</c:v>
                </c:pt>
                <c:pt idx="6398">
                  <c:v>1</c:v>
                </c:pt>
                <c:pt idx="6399">
                  <c:v>1</c:v>
                </c:pt>
                <c:pt idx="6400">
                  <c:v>1</c:v>
                </c:pt>
                <c:pt idx="6401">
                  <c:v>1</c:v>
                </c:pt>
                <c:pt idx="6402">
                  <c:v>1</c:v>
                </c:pt>
                <c:pt idx="6403">
                  <c:v>1</c:v>
                </c:pt>
                <c:pt idx="6404">
                  <c:v>1</c:v>
                </c:pt>
                <c:pt idx="6405">
                  <c:v>1</c:v>
                </c:pt>
                <c:pt idx="6406">
                  <c:v>1</c:v>
                </c:pt>
                <c:pt idx="6407">
                  <c:v>2</c:v>
                </c:pt>
                <c:pt idx="6408">
                  <c:v>2</c:v>
                </c:pt>
                <c:pt idx="6409">
                  <c:v>3</c:v>
                </c:pt>
                <c:pt idx="6410">
                  <c:v>3</c:v>
                </c:pt>
                <c:pt idx="6411">
                  <c:v>3</c:v>
                </c:pt>
                <c:pt idx="6412">
                  <c:v>3</c:v>
                </c:pt>
                <c:pt idx="6413">
                  <c:v>3</c:v>
                </c:pt>
                <c:pt idx="6414">
                  <c:v>3</c:v>
                </c:pt>
                <c:pt idx="6415">
                  <c:v>2</c:v>
                </c:pt>
                <c:pt idx="6416">
                  <c:v>2</c:v>
                </c:pt>
                <c:pt idx="6417">
                  <c:v>2</c:v>
                </c:pt>
                <c:pt idx="6418">
                  <c:v>2</c:v>
                </c:pt>
                <c:pt idx="6419">
                  <c:v>2</c:v>
                </c:pt>
                <c:pt idx="6420">
                  <c:v>2</c:v>
                </c:pt>
                <c:pt idx="6421">
                  <c:v>1</c:v>
                </c:pt>
                <c:pt idx="6422">
                  <c:v>1</c:v>
                </c:pt>
                <c:pt idx="6423">
                  <c:v>1</c:v>
                </c:pt>
                <c:pt idx="6424">
                  <c:v>1</c:v>
                </c:pt>
                <c:pt idx="6425">
                  <c:v>1</c:v>
                </c:pt>
                <c:pt idx="6426">
                  <c:v>1</c:v>
                </c:pt>
                <c:pt idx="6427">
                  <c:v>1</c:v>
                </c:pt>
                <c:pt idx="6428">
                  <c:v>1</c:v>
                </c:pt>
                <c:pt idx="6429">
                  <c:v>1</c:v>
                </c:pt>
                <c:pt idx="6430">
                  <c:v>1</c:v>
                </c:pt>
                <c:pt idx="6431">
                  <c:v>1</c:v>
                </c:pt>
                <c:pt idx="6432">
                  <c:v>1</c:v>
                </c:pt>
                <c:pt idx="6433">
                  <c:v>1</c:v>
                </c:pt>
                <c:pt idx="6434">
                  <c:v>3</c:v>
                </c:pt>
                <c:pt idx="6435">
                  <c:v>3</c:v>
                </c:pt>
                <c:pt idx="6436">
                  <c:v>4</c:v>
                </c:pt>
                <c:pt idx="6437">
                  <c:v>4</c:v>
                </c:pt>
                <c:pt idx="6438">
                  <c:v>4</c:v>
                </c:pt>
                <c:pt idx="6439">
                  <c:v>4</c:v>
                </c:pt>
                <c:pt idx="6440">
                  <c:v>4</c:v>
                </c:pt>
                <c:pt idx="6441">
                  <c:v>4</c:v>
                </c:pt>
                <c:pt idx="6442">
                  <c:v>4</c:v>
                </c:pt>
                <c:pt idx="6443">
                  <c:v>3</c:v>
                </c:pt>
                <c:pt idx="6444">
                  <c:v>4</c:v>
                </c:pt>
                <c:pt idx="6445">
                  <c:v>4</c:v>
                </c:pt>
                <c:pt idx="6446">
                  <c:v>2</c:v>
                </c:pt>
                <c:pt idx="6447">
                  <c:v>2</c:v>
                </c:pt>
                <c:pt idx="6448">
                  <c:v>1</c:v>
                </c:pt>
                <c:pt idx="6449">
                  <c:v>2</c:v>
                </c:pt>
                <c:pt idx="6450">
                  <c:v>2</c:v>
                </c:pt>
                <c:pt idx="6451">
                  <c:v>2</c:v>
                </c:pt>
                <c:pt idx="6452">
                  <c:v>2</c:v>
                </c:pt>
                <c:pt idx="6453">
                  <c:v>2</c:v>
                </c:pt>
                <c:pt idx="6454">
                  <c:v>2</c:v>
                </c:pt>
                <c:pt idx="6455">
                  <c:v>2</c:v>
                </c:pt>
                <c:pt idx="6456">
                  <c:v>1</c:v>
                </c:pt>
                <c:pt idx="6457">
                  <c:v>1</c:v>
                </c:pt>
                <c:pt idx="6458">
                  <c:v>1</c:v>
                </c:pt>
                <c:pt idx="6459">
                  <c:v>1</c:v>
                </c:pt>
                <c:pt idx="6460">
                  <c:v>1</c:v>
                </c:pt>
                <c:pt idx="6461">
                  <c:v>1</c:v>
                </c:pt>
                <c:pt idx="6462">
                  <c:v>1</c:v>
                </c:pt>
                <c:pt idx="6463">
                  <c:v>1</c:v>
                </c:pt>
                <c:pt idx="6464">
                  <c:v>1</c:v>
                </c:pt>
                <c:pt idx="6465">
                  <c:v>1</c:v>
                </c:pt>
                <c:pt idx="6466">
                  <c:v>1</c:v>
                </c:pt>
                <c:pt idx="6467">
                  <c:v>1</c:v>
                </c:pt>
                <c:pt idx="6468">
                  <c:v>1</c:v>
                </c:pt>
                <c:pt idx="6469">
                  <c:v>1</c:v>
                </c:pt>
                <c:pt idx="6470">
                  <c:v>1</c:v>
                </c:pt>
                <c:pt idx="6471">
                  <c:v>1</c:v>
                </c:pt>
                <c:pt idx="6472">
                  <c:v>1</c:v>
                </c:pt>
                <c:pt idx="6473">
                  <c:v>1</c:v>
                </c:pt>
                <c:pt idx="6474">
                  <c:v>1</c:v>
                </c:pt>
                <c:pt idx="6475">
                  <c:v>1</c:v>
                </c:pt>
                <c:pt idx="6476">
                  <c:v>1</c:v>
                </c:pt>
                <c:pt idx="6477">
                  <c:v>1</c:v>
                </c:pt>
                <c:pt idx="6478">
                  <c:v>1</c:v>
                </c:pt>
                <c:pt idx="6479">
                  <c:v>2</c:v>
                </c:pt>
                <c:pt idx="6480">
                  <c:v>2</c:v>
                </c:pt>
                <c:pt idx="6481">
                  <c:v>2</c:v>
                </c:pt>
                <c:pt idx="6482">
                  <c:v>2</c:v>
                </c:pt>
                <c:pt idx="6483">
                  <c:v>2</c:v>
                </c:pt>
                <c:pt idx="6484">
                  <c:v>3</c:v>
                </c:pt>
                <c:pt idx="6485">
                  <c:v>3</c:v>
                </c:pt>
                <c:pt idx="6486">
                  <c:v>3</c:v>
                </c:pt>
                <c:pt idx="6487">
                  <c:v>3</c:v>
                </c:pt>
                <c:pt idx="6488">
                  <c:v>2</c:v>
                </c:pt>
                <c:pt idx="6489">
                  <c:v>2</c:v>
                </c:pt>
                <c:pt idx="6490">
                  <c:v>2</c:v>
                </c:pt>
                <c:pt idx="6491">
                  <c:v>1</c:v>
                </c:pt>
                <c:pt idx="6492">
                  <c:v>1</c:v>
                </c:pt>
                <c:pt idx="6493">
                  <c:v>1</c:v>
                </c:pt>
                <c:pt idx="6494">
                  <c:v>1</c:v>
                </c:pt>
                <c:pt idx="6495">
                  <c:v>1</c:v>
                </c:pt>
                <c:pt idx="6496">
                  <c:v>1</c:v>
                </c:pt>
                <c:pt idx="6497">
                  <c:v>1</c:v>
                </c:pt>
                <c:pt idx="6498">
                  <c:v>1</c:v>
                </c:pt>
                <c:pt idx="6499">
                  <c:v>1</c:v>
                </c:pt>
                <c:pt idx="6500">
                  <c:v>2</c:v>
                </c:pt>
                <c:pt idx="6501">
                  <c:v>2</c:v>
                </c:pt>
                <c:pt idx="6502">
                  <c:v>2</c:v>
                </c:pt>
                <c:pt idx="6503">
                  <c:v>2</c:v>
                </c:pt>
                <c:pt idx="6504">
                  <c:v>2</c:v>
                </c:pt>
                <c:pt idx="6505">
                  <c:v>2</c:v>
                </c:pt>
                <c:pt idx="6506">
                  <c:v>3</c:v>
                </c:pt>
                <c:pt idx="6507">
                  <c:v>3</c:v>
                </c:pt>
                <c:pt idx="6508">
                  <c:v>2</c:v>
                </c:pt>
                <c:pt idx="6509">
                  <c:v>2</c:v>
                </c:pt>
                <c:pt idx="6510">
                  <c:v>2</c:v>
                </c:pt>
                <c:pt idx="6511">
                  <c:v>2</c:v>
                </c:pt>
                <c:pt idx="6512">
                  <c:v>1</c:v>
                </c:pt>
                <c:pt idx="6513">
                  <c:v>1</c:v>
                </c:pt>
                <c:pt idx="6514">
                  <c:v>1</c:v>
                </c:pt>
                <c:pt idx="6515">
                  <c:v>1</c:v>
                </c:pt>
                <c:pt idx="6516">
                  <c:v>1</c:v>
                </c:pt>
                <c:pt idx="6517">
                  <c:v>2</c:v>
                </c:pt>
                <c:pt idx="6518">
                  <c:v>1</c:v>
                </c:pt>
                <c:pt idx="6519">
                  <c:v>1</c:v>
                </c:pt>
                <c:pt idx="6520">
                  <c:v>1</c:v>
                </c:pt>
                <c:pt idx="6521">
                  <c:v>1</c:v>
                </c:pt>
                <c:pt idx="6522">
                  <c:v>1</c:v>
                </c:pt>
                <c:pt idx="6523">
                  <c:v>2</c:v>
                </c:pt>
                <c:pt idx="6524">
                  <c:v>2</c:v>
                </c:pt>
                <c:pt idx="6525">
                  <c:v>2</c:v>
                </c:pt>
                <c:pt idx="6526">
                  <c:v>2</c:v>
                </c:pt>
                <c:pt idx="6527">
                  <c:v>2</c:v>
                </c:pt>
                <c:pt idx="6528">
                  <c:v>2</c:v>
                </c:pt>
                <c:pt idx="6529">
                  <c:v>1</c:v>
                </c:pt>
                <c:pt idx="6530">
                  <c:v>2</c:v>
                </c:pt>
                <c:pt idx="6531">
                  <c:v>2</c:v>
                </c:pt>
                <c:pt idx="6532">
                  <c:v>2</c:v>
                </c:pt>
                <c:pt idx="6533">
                  <c:v>2</c:v>
                </c:pt>
                <c:pt idx="6534">
                  <c:v>2</c:v>
                </c:pt>
                <c:pt idx="6535">
                  <c:v>1</c:v>
                </c:pt>
                <c:pt idx="6536">
                  <c:v>1</c:v>
                </c:pt>
                <c:pt idx="6537">
                  <c:v>1</c:v>
                </c:pt>
                <c:pt idx="6538">
                  <c:v>1</c:v>
                </c:pt>
                <c:pt idx="6539">
                  <c:v>1</c:v>
                </c:pt>
                <c:pt idx="6540">
                  <c:v>1</c:v>
                </c:pt>
                <c:pt idx="6541">
                  <c:v>2</c:v>
                </c:pt>
                <c:pt idx="6542">
                  <c:v>1</c:v>
                </c:pt>
                <c:pt idx="6543">
                  <c:v>1</c:v>
                </c:pt>
                <c:pt idx="6544">
                  <c:v>1</c:v>
                </c:pt>
                <c:pt idx="6545">
                  <c:v>1</c:v>
                </c:pt>
                <c:pt idx="6546">
                  <c:v>2</c:v>
                </c:pt>
                <c:pt idx="6547">
                  <c:v>2</c:v>
                </c:pt>
                <c:pt idx="6548">
                  <c:v>2</c:v>
                </c:pt>
                <c:pt idx="6549">
                  <c:v>3</c:v>
                </c:pt>
                <c:pt idx="6550">
                  <c:v>3</c:v>
                </c:pt>
                <c:pt idx="6551">
                  <c:v>3</c:v>
                </c:pt>
                <c:pt idx="6552">
                  <c:v>3</c:v>
                </c:pt>
                <c:pt idx="6553">
                  <c:v>2</c:v>
                </c:pt>
                <c:pt idx="6554">
                  <c:v>2</c:v>
                </c:pt>
                <c:pt idx="6555">
                  <c:v>3</c:v>
                </c:pt>
                <c:pt idx="6556">
                  <c:v>4</c:v>
                </c:pt>
                <c:pt idx="6557">
                  <c:v>5</c:v>
                </c:pt>
                <c:pt idx="6558">
                  <c:v>4</c:v>
                </c:pt>
                <c:pt idx="6559">
                  <c:v>4</c:v>
                </c:pt>
                <c:pt idx="6560">
                  <c:v>4</c:v>
                </c:pt>
                <c:pt idx="6561">
                  <c:v>4</c:v>
                </c:pt>
                <c:pt idx="6562">
                  <c:v>4</c:v>
                </c:pt>
                <c:pt idx="6563">
                  <c:v>4</c:v>
                </c:pt>
                <c:pt idx="6564">
                  <c:v>3</c:v>
                </c:pt>
                <c:pt idx="6565">
                  <c:v>3</c:v>
                </c:pt>
                <c:pt idx="6566">
                  <c:v>3</c:v>
                </c:pt>
                <c:pt idx="6567">
                  <c:v>3</c:v>
                </c:pt>
                <c:pt idx="6568">
                  <c:v>2</c:v>
                </c:pt>
                <c:pt idx="6569">
                  <c:v>1</c:v>
                </c:pt>
                <c:pt idx="6570">
                  <c:v>1</c:v>
                </c:pt>
                <c:pt idx="6571">
                  <c:v>1</c:v>
                </c:pt>
                <c:pt idx="6572">
                  <c:v>1</c:v>
                </c:pt>
                <c:pt idx="6573">
                  <c:v>2</c:v>
                </c:pt>
                <c:pt idx="6574">
                  <c:v>2</c:v>
                </c:pt>
                <c:pt idx="6575">
                  <c:v>2</c:v>
                </c:pt>
                <c:pt idx="6576">
                  <c:v>1</c:v>
                </c:pt>
                <c:pt idx="6577">
                  <c:v>1</c:v>
                </c:pt>
                <c:pt idx="6578">
                  <c:v>1</c:v>
                </c:pt>
                <c:pt idx="6579">
                  <c:v>1</c:v>
                </c:pt>
                <c:pt idx="6580">
                  <c:v>1</c:v>
                </c:pt>
                <c:pt idx="6581">
                  <c:v>1</c:v>
                </c:pt>
                <c:pt idx="6582">
                  <c:v>1</c:v>
                </c:pt>
                <c:pt idx="6583">
                  <c:v>2</c:v>
                </c:pt>
                <c:pt idx="6584">
                  <c:v>2</c:v>
                </c:pt>
                <c:pt idx="6585">
                  <c:v>1</c:v>
                </c:pt>
                <c:pt idx="6586">
                  <c:v>1</c:v>
                </c:pt>
                <c:pt idx="6587">
                  <c:v>1</c:v>
                </c:pt>
                <c:pt idx="6588">
                  <c:v>1</c:v>
                </c:pt>
                <c:pt idx="6589">
                  <c:v>1</c:v>
                </c:pt>
                <c:pt idx="6590">
                  <c:v>2</c:v>
                </c:pt>
                <c:pt idx="6591">
                  <c:v>2</c:v>
                </c:pt>
                <c:pt idx="6592">
                  <c:v>2</c:v>
                </c:pt>
                <c:pt idx="6593">
                  <c:v>2</c:v>
                </c:pt>
                <c:pt idx="6594">
                  <c:v>2</c:v>
                </c:pt>
                <c:pt idx="6595">
                  <c:v>2</c:v>
                </c:pt>
                <c:pt idx="6596">
                  <c:v>2</c:v>
                </c:pt>
                <c:pt idx="6597">
                  <c:v>2</c:v>
                </c:pt>
                <c:pt idx="6598">
                  <c:v>2</c:v>
                </c:pt>
                <c:pt idx="6599">
                  <c:v>2</c:v>
                </c:pt>
                <c:pt idx="6600">
                  <c:v>3</c:v>
                </c:pt>
                <c:pt idx="6601">
                  <c:v>3</c:v>
                </c:pt>
                <c:pt idx="6602">
                  <c:v>2</c:v>
                </c:pt>
                <c:pt idx="6603">
                  <c:v>2</c:v>
                </c:pt>
                <c:pt idx="6604">
                  <c:v>2</c:v>
                </c:pt>
                <c:pt idx="6605">
                  <c:v>3</c:v>
                </c:pt>
                <c:pt idx="6606">
                  <c:v>3</c:v>
                </c:pt>
                <c:pt idx="6607">
                  <c:v>3</c:v>
                </c:pt>
                <c:pt idx="6608">
                  <c:v>3</c:v>
                </c:pt>
                <c:pt idx="6609">
                  <c:v>3</c:v>
                </c:pt>
                <c:pt idx="6610">
                  <c:v>3</c:v>
                </c:pt>
                <c:pt idx="6611">
                  <c:v>3</c:v>
                </c:pt>
                <c:pt idx="6612">
                  <c:v>3</c:v>
                </c:pt>
                <c:pt idx="6613">
                  <c:v>3</c:v>
                </c:pt>
                <c:pt idx="6614">
                  <c:v>3</c:v>
                </c:pt>
                <c:pt idx="6615">
                  <c:v>2</c:v>
                </c:pt>
                <c:pt idx="6616">
                  <c:v>2</c:v>
                </c:pt>
                <c:pt idx="6617">
                  <c:v>1</c:v>
                </c:pt>
                <c:pt idx="6618">
                  <c:v>1</c:v>
                </c:pt>
                <c:pt idx="6619">
                  <c:v>1</c:v>
                </c:pt>
                <c:pt idx="6620">
                  <c:v>1</c:v>
                </c:pt>
                <c:pt idx="6621">
                  <c:v>1</c:v>
                </c:pt>
                <c:pt idx="6622">
                  <c:v>1</c:v>
                </c:pt>
                <c:pt idx="6623">
                  <c:v>1</c:v>
                </c:pt>
                <c:pt idx="6624">
                  <c:v>1</c:v>
                </c:pt>
                <c:pt idx="6625">
                  <c:v>1</c:v>
                </c:pt>
                <c:pt idx="6626">
                  <c:v>1</c:v>
                </c:pt>
                <c:pt idx="6627">
                  <c:v>1</c:v>
                </c:pt>
                <c:pt idx="6628">
                  <c:v>1</c:v>
                </c:pt>
                <c:pt idx="6629">
                  <c:v>1</c:v>
                </c:pt>
                <c:pt idx="6630">
                  <c:v>1</c:v>
                </c:pt>
                <c:pt idx="6631">
                  <c:v>1</c:v>
                </c:pt>
                <c:pt idx="6632">
                  <c:v>1</c:v>
                </c:pt>
                <c:pt idx="6633">
                  <c:v>2</c:v>
                </c:pt>
                <c:pt idx="6634">
                  <c:v>2</c:v>
                </c:pt>
                <c:pt idx="6635">
                  <c:v>2</c:v>
                </c:pt>
                <c:pt idx="6636">
                  <c:v>1</c:v>
                </c:pt>
                <c:pt idx="6637">
                  <c:v>1</c:v>
                </c:pt>
                <c:pt idx="6638">
                  <c:v>1</c:v>
                </c:pt>
                <c:pt idx="6639">
                  <c:v>1</c:v>
                </c:pt>
                <c:pt idx="6640">
                  <c:v>1</c:v>
                </c:pt>
                <c:pt idx="6641">
                  <c:v>1</c:v>
                </c:pt>
                <c:pt idx="6642">
                  <c:v>1</c:v>
                </c:pt>
                <c:pt idx="6643">
                  <c:v>3</c:v>
                </c:pt>
                <c:pt idx="6644">
                  <c:v>4</c:v>
                </c:pt>
                <c:pt idx="6645">
                  <c:v>3</c:v>
                </c:pt>
                <c:pt idx="6646">
                  <c:v>4</c:v>
                </c:pt>
                <c:pt idx="6647">
                  <c:v>4</c:v>
                </c:pt>
                <c:pt idx="6648">
                  <c:v>4</c:v>
                </c:pt>
                <c:pt idx="6649">
                  <c:v>4</c:v>
                </c:pt>
                <c:pt idx="6650">
                  <c:v>4</c:v>
                </c:pt>
                <c:pt idx="6651">
                  <c:v>4</c:v>
                </c:pt>
                <c:pt idx="6652">
                  <c:v>4</c:v>
                </c:pt>
                <c:pt idx="6653">
                  <c:v>5</c:v>
                </c:pt>
                <c:pt idx="6654">
                  <c:v>6</c:v>
                </c:pt>
                <c:pt idx="6655">
                  <c:v>4</c:v>
                </c:pt>
                <c:pt idx="6656">
                  <c:v>3</c:v>
                </c:pt>
                <c:pt idx="6657">
                  <c:v>3</c:v>
                </c:pt>
                <c:pt idx="6658">
                  <c:v>2</c:v>
                </c:pt>
                <c:pt idx="6659">
                  <c:v>2</c:v>
                </c:pt>
                <c:pt idx="6660">
                  <c:v>2</c:v>
                </c:pt>
                <c:pt idx="6661">
                  <c:v>2</c:v>
                </c:pt>
                <c:pt idx="6662">
                  <c:v>2</c:v>
                </c:pt>
                <c:pt idx="6663">
                  <c:v>2</c:v>
                </c:pt>
                <c:pt idx="6664">
                  <c:v>2</c:v>
                </c:pt>
                <c:pt idx="6665">
                  <c:v>1</c:v>
                </c:pt>
                <c:pt idx="6666">
                  <c:v>1</c:v>
                </c:pt>
                <c:pt idx="6667">
                  <c:v>1</c:v>
                </c:pt>
                <c:pt idx="6668">
                  <c:v>1</c:v>
                </c:pt>
                <c:pt idx="6669">
                  <c:v>1</c:v>
                </c:pt>
                <c:pt idx="6670">
                  <c:v>2</c:v>
                </c:pt>
                <c:pt idx="6671">
                  <c:v>2</c:v>
                </c:pt>
                <c:pt idx="6672">
                  <c:v>3</c:v>
                </c:pt>
                <c:pt idx="6673">
                  <c:v>3</c:v>
                </c:pt>
                <c:pt idx="6674">
                  <c:v>3</c:v>
                </c:pt>
                <c:pt idx="6675">
                  <c:v>4</c:v>
                </c:pt>
                <c:pt idx="6676">
                  <c:v>4</c:v>
                </c:pt>
                <c:pt idx="6677">
                  <c:v>5</c:v>
                </c:pt>
                <c:pt idx="6678">
                  <c:v>5</c:v>
                </c:pt>
                <c:pt idx="6679">
                  <c:v>5</c:v>
                </c:pt>
                <c:pt idx="6680">
                  <c:v>5</c:v>
                </c:pt>
                <c:pt idx="6681">
                  <c:v>5</c:v>
                </c:pt>
                <c:pt idx="6682">
                  <c:v>4</c:v>
                </c:pt>
                <c:pt idx="6683">
                  <c:v>4</c:v>
                </c:pt>
                <c:pt idx="6684">
                  <c:v>4</c:v>
                </c:pt>
                <c:pt idx="6685">
                  <c:v>4</c:v>
                </c:pt>
                <c:pt idx="6686">
                  <c:v>4</c:v>
                </c:pt>
                <c:pt idx="6687">
                  <c:v>3</c:v>
                </c:pt>
                <c:pt idx="6688">
                  <c:v>3</c:v>
                </c:pt>
                <c:pt idx="6689">
                  <c:v>2</c:v>
                </c:pt>
                <c:pt idx="6690">
                  <c:v>4</c:v>
                </c:pt>
                <c:pt idx="6691">
                  <c:v>4</c:v>
                </c:pt>
                <c:pt idx="6692">
                  <c:v>4</c:v>
                </c:pt>
                <c:pt idx="6693">
                  <c:v>4</c:v>
                </c:pt>
                <c:pt idx="6694">
                  <c:v>4</c:v>
                </c:pt>
                <c:pt idx="6695">
                  <c:v>4</c:v>
                </c:pt>
                <c:pt idx="6696">
                  <c:v>3</c:v>
                </c:pt>
                <c:pt idx="6697">
                  <c:v>3</c:v>
                </c:pt>
                <c:pt idx="6698">
                  <c:v>3</c:v>
                </c:pt>
                <c:pt idx="6699">
                  <c:v>3</c:v>
                </c:pt>
                <c:pt idx="6700">
                  <c:v>3</c:v>
                </c:pt>
                <c:pt idx="6701">
                  <c:v>3</c:v>
                </c:pt>
                <c:pt idx="6702">
                  <c:v>1</c:v>
                </c:pt>
                <c:pt idx="6703">
                  <c:v>1</c:v>
                </c:pt>
                <c:pt idx="6704">
                  <c:v>1</c:v>
                </c:pt>
                <c:pt idx="6705">
                  <c:v>1</c:v>
                </c:pt>
                <c:pt idx="6706">
                  <c:v>1</c:v>
                </c:pt>
                <c:pt idx="6707">
                  <c:v>2</c:v>
                </c:pt>
                <c:pt idx="6708">
                  <c:v>2</c:v>
                </c:pt>
                <c:pt idx="6709">
                  <c:v>2</c:v>
                </c:pt>
                <c:pt idx="6710">
                  <c:v>2</c:v>
                </c:pt>
                <c:pt idx="6711">
                  <c:v>1</c:v>
                </c:pt>
                <c:pt idx="6712">
                  <c:v>2</c:v>
                </c:pt>
                <c:pt idx="6713">
                  <c:v>3</c:v>
                </c:pt>
                <c:pt idx="6714">
                  <c:v>3</c:v>
                </c:pt>
                <c:pt idx="6715">
                  <c:v>3</c:v>
                </c:pt>
                <c:pt idx="6716">
                  <c:v>4</c:v>
                </c:pt>
                <c:pt idx="6717">
                  <c:v>4</c:v>
                </c:pt>
                <c:pt idx="6718">
                  <c:v>4</c:v>
                </c:pt>
                <c:pt idx="6719">
                  <c:v>5</c:v>
                </c:pt>
                <c:pt idx="6720">
                  <c:v>5</c:v>
                </c:pt>
                <c:pt idx="6721">
                  <c:v>5</c:v>
                </c:pt>
                <c:pt idx="6722">
                  <c:v>5</c:v>
                </c:pt>
                <c:pt idx="6723">
                  <c:v>6</c:v>
                </c:pt>
                <c:pt idx="6724">
                  <c:v>5</c:v>
                </c:pt>
                <c:pt idx="6725">
                  <c:v>4</c:v>
                </c:pt>
                <c:pt idx="6726">
                  <c:v>3</c:v>
                </c:pt>
                <c:pt idx="6727">
                  <c:v>3</c:v>
                </c:pt>
                <c:pt idx="6728">
                  <c:v>2</c:v>
                </c:pt>
                <c:pt idx="6729">
                  <c:v>2</c:v>
                </c:pt>
                <c:pt idx="6730">
                  <c:v>2</c:v>
                </c:pt>
                <c:pt idx="6731">
                  <c:v>1</c:v>
                </c:pt>
                <c:pt idx="6732">
                  <c:v>1</c:v>
                </c:pt>
                <c:pt idx="6733">
                  <c:v>1</c:v>
                </c:pt>
                <c:pt idx="6734">
                  <c:v>1</c:v>
                </c:pt>
                <c:pt idx="6735">
                  <c:v>1</c:v>
                </c:pt>
                <c:pt idx="6736">
                  <c:v>1</c:v>
                </c:pt>
                <c:pt idx="6737">
                  <c:v>1</c:v>
                </c:pt>
                <c:pt idx="6738">
                  <c:v>1</c:v>
                </c:pt>
                <c:pt idx="6739">
                  <c:v>1</c:v>
                </c:pt>
                <c:pt idx="6740">
                  <c:v>1</c:v>
                </c:pt>
                <c:pt idx="6741">
                  <c:v>1</c:v>
                </c:pt>
                <c:pt idx="6742">
                  <c:v>1</c:v>
                </c:pt>
                <c:pt idx="6743">
                  <c:v>1</c:v>
                </c:pt>
                <c:pt idx="6744">
                  <c:v>1</c:v>
                </c:pt>
                <c:pt idx="6745">
                  <c:v>1</c:v>
                </c:pt>
                <c:pt idx="6746">
                  <c:v>1</c:v>
                </c:pt>
                <c:pt idx="6747">
                  <c:v>1</c:v>
                </c:pt>
                <c:pt idx="6748">
                  <c:v>1</c:v>
                </c:pt>
                <c:pt idx="6749">
                  <c:v>1</c:v>
                </c:pt>
                <c:pt idx="6750">
                  <c:v>1</c:v>
                </c:pt>
                <c:pt idx="6751">
                  <c:v>1</c:v>
                </c:pt>
                <c:pt idx="6752">
                  <c:v>1</c:v>
                </c:pt>
                <c:pt idx="6753">
                  <c:v>1</c:v>
                </c:pt>
                <c:pt idx="6754">
                  <c:v>1</c:v>
                </c:pt>
                <c:pt idx="6755">
                  <c:v>1</c:v>
                </c:pt>
                <c:pt idx="6756">
                  <c:v>1</c:v>
                </c:pt>
                <c:pt idx="6757">
                  <c:v>2</c:v>
                </c:pt>
                <c:pt idx="6758">
                  <c:v>3</c:v>
                </c:pt>
                <c:pt idx="6759">
                  <c:v>2</c:v>
                </c:pt>
                <c:pt idx="6760">
                  <c:v>2</c:v>
                </c:pt>
                <c:pt idx="6761">
                  <c:v>2</c:v>
                </c:pt>
                <c:pt idx="6762">
                  <c:v>2</c:v>
                </c:pt>
                <c:pt idx="6763">
                  <c:v>2</c:v>
                </c:pt>
                <c:pt idx="6764">
                  <c:v>2</c:v>
                </c:pt>
                <c:pt idx="6765">
                  <c:v>2</c:v>
                </c:pt>
                <c:pt idx="6766">
                  <c:v>3</c:v>
                </c:pt>
                <c:pt idx="6767">
                  <c:v>3</c:v>
                </c:pt>
                <c:pt idx="6768">
                  <c:v>4</c:v>
                </c:pt>
                <c:pt idx="6769">
                  <c:v>3</c:v>
                </c:pt>
                <c:pt idx="6770">
                  <c:v>3</c:v>
                </c:pt>
                <c:pt idx="6771">
                  <c:v>3</c:v>
                </c:pt>
                <c:pt idx="6772">
                  <c:v>3</c:v>
                </c:pt>
                <c:pt idx="6773">
                  <c:v>3</c:v>
                </c:pt>
                <c:pt idx="6774">
                  <c:v>3</c:v>
                </c:pt>
                <c:pt idx="6775">
                  <c:v>4</c:v>
                </c:pt>
                <c:pt idx="6776">
                  <c:v>4</c:v>
                </c:pt>
                <c:pt idx="6777">
                  <c:v>4</c:v>
                </c:pt>
                <c:pt idx="6778">
                  <c:v>3</c:v>
                </c:pt>
                <c:pt idx="6779">
                  <c:v>3</c:v>
                </c:pt>
                <c:pt idx="6780">
                  <c:v>3</c:v>
                </c:pt>
                <c:pt idx="6781">
                  <c:v>4</c:v>
                </c:pt>
                <c:pt idx="6782">
                  <c:v>3</c:v>
                </c:pt>
                <c:pt idx="6783">
                  <c:v>3</c:v>
                </c:pt>
                <c:pt idx="6784">
                  <c:v>3</c:v>
                </c:pt>
                <c:pt idx="6785">
                  <c:v>3</c:v>
                </c:pt>
                <c:pt idx="6786">
                  <c:v>3</c:v>
                </c:pt>
                <c:pt idx="6787">
                  <c:v>2</c:v>
                </c:pt>
                <c:pt idx="6788">
                  <c:v>2</c:v>
                </c:pt>
                <c:pt idx="6789">
                  <c:v>2</c:v>
                </c:pt>
                <c:pt idx="6790">
                  <c:v>2</c:v>
                </c:pt>
                <c:pt idx="6791">
                  <c:v>2</c:v>
                </c:pt>
                <c:pt idx="6792">
                  <c:v>1</c:v>
                </c:pt>
                <c:pt idx="6793">
                  <c:v>1</c:v>
                </c:pt>
                <c:pt idx="6794">
                  <c:v>1</c:v>
                </c:pt>
                <c:pt idx="6795">
                  <c:v>1</c:v>
                </c:pt>
                <c:pt idx="6796">
                  <c:v>1</c:v>
                </c:pt>
                <c:pt idx="6797">
                  <c:v>1</c:v>
                </c:pt>
                <c:pt idx="6798">
                  <c:v>1</c:v>
                </c:pt>
                <c:pt idx="6799">
                  <c:v>1</c:v>
                </c:pt>
                <c:pt idx="6800">
                  <c:v>1</c:v>
                </c:pt>
                <c:pt idx="6801">
                  <c:v>1</c:v>
                </c:pt>
                <c:pt idx="6802">
                  <c:v>1</c:v>
                </c:pt>
                <c:pt idx="6803">
                  <c:v>1</c:v>
                </c:pt>
                <c:pt idx="6804">
                  <c:v>1</c:v>
                </c:pt>
                <c:pt idx="6805">
                  <c:v>1</c:v>
                </c:pt>
                <c:pt idx="6806">
                  <c:v>1</c:v>
                </c:pt>
                <c:pt idx="6807">
                  <c:v>1</c:v>
                </c:pt>
                <c:pt idx="6808">
                  <c:v>1</c:v>
                </c:pt>
                <c:pt idx="6809">
                  <c:v>1</c:v>
                </c:pt>
                <c:pt idx="6810">
                  <c:v>1</c:v>
                </c:pt>
                <c:pt idx="6811">
                  <c:v>1</c:v>
                </c:pt>
                <c:pt idx="6812">
                  <c:v>1</c:v>
                </c:pt>
                <c:pt idx="6813">
                  <c:v>1</c:v>
                </c:pt>
                <c:pt idx="6814">
                  <c:v>2</c:v>
                </c:pt>
                <c:pt idx="6815">
                  <c:v>2</c:v>
                </c:pt>
                <c:pt idx="6816">
                  <c:v>2</c:v>
                </c:pt>
                <c:pt idx="6817">
                  <c:v>2</c:v>
                </c:pt>
                <c:pt idx="6818">
                  <c:v>2</c:v>
                </c:pt>
                <c:pt idx="6819">
                  <c:v>2</c:v>
                </c:pt>
                <c:pt idx="6820">
                  <c:v>2</c:v>
                </c:pt>
                <c:pt idx="6821">
                  <c:v>2</c:v>
                </c:pt>
                <c:pt idx="6822">
                  <c:v>2</c:v>
                </c:pt>
                <c:pt idx="6823">
                  <c:v>2</c:v>
                </c:pt>
                <c:pt idx="6824">
                  <c:v>2</c:v>
                </c:pt>
                <c:pt idx="6825">
                  <c:v>2</c:v>
                </c:pt>
                <c:pt idx="6826">
                  <c:v>2</c:v>
                </c:pt>
                <c:pt idx="6827">
                  <c:v>2</c:v>
                </c:pt>
                <c:pt idx="6828">
                  <c:v>2</c:v>
                </c:pt>
                <c:pt idx="6829">
                  <c:v>2</c:v>
                </c:pt>
                <c:pt idx="6830">
                  <c:v>2</c:v>
                </c:pt>
                <c:pt idx="6831">
                  <c:v>3</c:v>
                </c:pt>
                <c:pt idx="6832">
                  <c:v>3</c:v>
                </c:pt>
                <c:pt idx="6833">
                  <c:v>5</c:v>
                </c:pt>
                <c:pt idx="6834">
                  <c:v>5</c:v>
                </c:pt>
                <c:pt idx="6835">
                  <c:v>5</c:v>
                </c:pt>
                <c:pt idx="6836">
                  <c:v>5</c:v>
                </c:pt>
                <c:pt idx="6837">
                  <c:v>5</c:v>
                </c:pt>
                <c:pt idx="6838">
                  <c:v>4</c:v>
                </c:pt>
                <c:pt idx="6839">
                  <c:v>4</c:v>
                </c:pt>
                <c:pt idx="6840">
                  <c:v>4</c:v>
                </c:pt>
                <c:pt idx="6841">
                  <c:v>4</c:v>
                </c:pt>
                <c:pt idx="6842">
                  <c:v>4</c:v>
                </c:pt>
                <c:pt idx="6843">
                  <c:v>3</c:v>
                </c:pt>
                <c:pt idx="6844">
                  <c:v>3</c:v>
                </c:pt>
                <c:pt idx="6845">
                  <c:v>1</c:v>
                </c:pt>
                <c:pt idx="6846">
                  <c:v>1</c:v>
                </c:pt>
                <c:pt idx="6847">
                  <c:v>1</c:v>
                </c:pt>
                <c:pt idx="6848">
                  <c:v>1</c:v>
                </c:pt>
                <c:pt idx="6849">
                  <c:v>1</c:v>
                </c:pt>
                <c:pt idx="6850">
                  <c:v>1</c:v>
                </c:pt>
                <c:pt idx="6851">
                  <c:v>2</c:v>
                </c:pt>
                <c:pt idx="6852">
                  <c:v>2</c:v>
                </c:pt>
                <c:pt idx="6853">
                  <c:v>2</c:v>
                </c:pt>
                <c:pt idx="6854">
                  <c:v>2</c:v>
                </c:pt>
                <c:pt idx="6855">
                  <c:v>2</c:v>
                </c:pt>
                <c:pt idx="6856">
                  <c:v>1</c:v>
                </c:pt>
                <c:pt idx="6857">
                  <c:v>1</c:v>
                </c:pt>
                <c:pt idx="6858">
                  <c:v>2</c:v>
                </c:pt>
                <c:pt idx="6859">
                  <c:v>2</c:v>
                </c:pt>
                <c:pt idx="6860">
                  <c:v>3</c:v>
                </c:pt>
                <c:pt idx="6861">
                  <c:v>3</c:v>
                </c:pt>
                <c:pt idx="6862">
                  <c:v>3</c:v>
                </c:pt>
                <c:pt idx="6863">
                  <c:v>2</c:v>
                </c:pt>
                <c:pt idx="6864">
                  <c:v>2</c:v>
                </c:pt>
                <c:pt idx="6865">
                  <c:v>2</c:v>
                </c:pt>
                <c:pt idx="6866">
                  <c:v>2</c:v>
                </c:pt>
                <c:pt idx="6867">
                  <c:v>2</c:v>
                </c:pt>
                <c:pt idx="6868">
                  <c:v>2</c:v>
                </c:pt>
                <c:pt idx="6869">
                  <c:v>2</c:v>
                </c:pt>
                <c:pt idx="6870">
                  <c:v>2</c:v>
                </c:pt>
                <c:pt idx="6871">
                  <c:v>2</c:v>
                </c:pt>
                <c:pt idx="6872">
                  <c:v>1</c:v>
                </c:pt>
                <c:pt idx="6873">
                  <c:v>1</c:v>
                </c:pt>
                <c:pt idx="6874">
                  <c:v>1</c:v>
                </c:pt>
                <c:pt idx="6875">
                  <c:v>2</c:v>
                </c:pt>
                <c:pt idx="6876">
                  <c:v>2</c:v>
                </c:pt>
                <c:pt idx="6877">
                  <c:v>2</c:v>
                </c:pt>
                <c:pt idx="6878">
                  <c:v>2</c:v>
                </c:pt>
                <c:pt idx="6879">
                  <c:v>2</c:v>
                </c:pt>
                <c:pt idx="6880">
                  <c:v>2</c:v>
                </c:pt>
                <c:pt idx="6881">
                  <c:v>2</c:v>
                </c:pt>
                <c:pt idx="6882">
                  <c:v>2</c:v>
                </c:pt>
                <c:pt idx="6883">
                  <c:v>2</c:v>
                </c:pt>
                <c:pt idx="6884">
                  <c:v>2</c:v>
                </c:pt>
                <c:pt idx="6885">
                  <c:v>2</c:v>
                </c:pt>
                <c:pt idx="6886">
                  <c:v>2</c:v>
                </c:pt>
                <c:pt idx="6887">
                  <c:v>1</c:v>
                </c:pt>
                <c:pt idx="6888">
                  <c:v>1</c:v>
                </c:pt>
                <c:pt idx="6889">
                  <c:v>1</c:v>
                </c:pt>
                <c:pt idx="6890">
                  <c:v>1</c:v>
                </c:pt>
                <c:pt idx="6891">
                  <c:v>1</c:v>
                </c:pt>
                <c:pt idx="6892">
                  <c:v>1</c:v>
                </c:pt>
                <c:pt idx="6893">
                  <c:v>2</c:v>
                </c:pt>
                <c:pt idx="6894">
                  <c:v>2</c:v>
                </c:pt>
                <c:pt idx="6895">
                  <c:v>3</c:v>
                </c:pt>
                <c:pt idx="6896">
                  <c:v>3</c:v>
                </c:pt>
                <c:pt idx="6897">
                  <c:v>3</c:v>
                </c:pt>
                <c:pt idx="6898">
                  <c:v>3</c:v>
                </c:pt>
                <c:pt idx="6899">
                  <c:v>3</c:v>
                </c:pt>
                <c:pt idx="6900">
                  <c:v>4</c:v>
                </c:pt>
                <c:pt idx="6901">
                  <c:v>3</c:v>
                </c:pt>
                <c:pt idx="6902">
                  <c:v>3</c:v>
                </c:pt>
                <c:pt idx="6903">
                  <c:v>3</c:v>
                </c:pt>
                <c:pt idx="6904">
                  <c:v>4</c:v>
                </c:pt>
                <c:pt idx="6905">
                  <c:v>4</c:v>
                </c:pt>
                <c:pt idx="6906">
                  <c:v>4</c:v>
                </c:pt>
                <c:pt idx="6907">
                  <c:v>3</c:v>
                </c:pt>
                <c:pt idx="6908">
                  <c:v>3</c:v>
                </c:pt>
                <c:pt idx="6909">
                  <c:v>3</c:v>
                </c:pt>
                <c:pt idx="6910">
                  <c:v>3</c:v>
                </c:pt>
                <c:pt idx="6911">
                  <c:v>3</c:v>
                </c:pt>
                <c:pt idx="6912">
                  <c:v>2</c:v>
                </c:pt>
                <c:pt idx="6913">
                  <c:v>3</c:v>
                </c:pt>
                <c:pt idx="6914">
                  <c:v>4</c:v>
                </c:pt>
                <c:pt idx="6915">
                  <c:v>4</c:v>
                </c:pt>
                <c:pt idx="6916">
                  <c:v>4</c:v>
                </c:pt>
                <c:pt idx="6917">
                  <c:v>4</c:v>
                </c:pt>
                <c:pt idx="6918">
                  <c:v>4</c:v>
                </c:pt>
                <c:pt idx="6919">
                  <c:v>5</c:v>
                </c:pt>
                <c:pt idx="6920">
                  <c:v>5</c:v>
                </c:pt>
                <c:pt idx="6921">
                  <c:v>5</c:v>
                </c:pt>
                <c:pt idx="6922">
                  <c:v>5</c:v>
                </c:pt>
                <c:pt idx="6923">
                  <c:v>4</c:v>
                </c:pt>
                <c:pt idx="6924">
                  <c:v>4</c:v>
                </c:pt>
                <c:pt idx="6925">
                  <c:v>3</c:v>
                </c:pt>
                <c:pt idx="6926">
                  <c:v>3</c:v>
                </c:pt>
                <c:pt idx="6927">
                  <c:v>2</c:v>
                </c:pt>
                <c:pt idx="6928">
                  <c:v>2</c:v>
                </c:pt>
                <c:pt idx="6929">
                  <c:v>2</c:v>
                </c:pt>
                <c:pt idx="6930">
                  <c:v>2</c:v>
                </c:pt>
                <c:pt idx="6931">
                  <c:v>2</c:v>
                </c:pt>
                <c:pt idx="6932">
                  <c:v>2</c:v>
                </c:pt>
                <c:pt idx="6933">
                  <c:v>2</c:v>
                </c:pt>
                <c:pt idx="6934">
                  <c:v>2</c:v>
                </c:pt>
                <c:pt idx="6935">
                  <c:v>2</c:v>
                </c:pt>
                <c:pt idx="6936">
                  <c:v>2</c:v>
                </c:pt>
                <c:pt idx="6937">
                  <c:v>2</c:v>
                </c:pt>
                <c:pt idx="6938">
                  <c:v>2</c:v>
                </c:pt>
                <c:pt idx="6939">
                  <c:v>2</c:v>
                </c:pt>
                <c:pt idx="6940">
                  <c:v>2</c:v>
                </c:pt>
                <c:pt idx="6941">
                  <c:v>2</c:v>
                </c:pt>
                <c:pt idx="6942">
                  <c:v>2</c:v>
                </c:pt>
                <c:pt idx="6943">
                  <c:v>1</c:v>
                </c:pt>
                <c:pt idx="6944">
                  <c:v>2</c:v>
                </c:pt>
                <c:pt idx="6945">
                  <c:v>2</c:v>
                </c:pt>
                <c:pt idx="6946">
                  <c:v>2</c:v>
                </c:pt>
                <c:pt idx="6947">
                  <c:v>2</c:v>
                </c:pt>
                <c:pt idx="6948">
                  <c:v>2</c:v>
                </c:pt>
                <c:pt idx="6949">
                  <c:v>2</c:v>
                </c:pt>
                <c:pt idx="6950">
                  <c:v>2</c:v>
                </c:pt>
                <c:pt idx="6951">
                  <c:v>2</c:v>
                </c:pt>
                <c:pt idx="6952">
                  <c:v>2</c:v>
                </c:pt>
                <c:pt idx="6953">
                  <c:v>3</c:v>
                </c:pt>
                <c:pt idx="6954">
                  <c:v>4</c:v>
                </c:pt>
                <c:pt idx="6955">
                  <c:v>3</c:v>
                </c:pt>
                <c:pt idx="6956">
                  <c:v>2</c:v>
                </c:pt>
                <c:pt idx="6957">
                  <c:v>3</c:v>
                </c:pt>
                <c:pt idx="6958">
                  <c:v>3</c:v>
                </c:pt>
                <c:pt idx="6959">
                  <c:v>3</c:v>
                </c:pt>
                <c:pt idx="6960">
                  <c:v>3</c:v>
                </c:pt>
                <c:pt idx="6961">
                  <c:v>5</c:v>
                </c:pt>
                <c:pt idx="6962">
                  <c:v>5</c:v>
                </c:pt>
                <c:pt idx="6963">
                  <c:v>5</c:v>
                </c:pt>
                <c:pt idx="6964">
                  <c:v>5</c:v>
                </c:pt>
                <c:pt idx="6965">
                  <c:v>4</c:v>
                </c:pt>
                <c:pt idx="6966">
                  <c:v>4</c:v>
                </c:pt>
                <c:pt idx="6967">
                  <c:v>4</c:v>
                </c:pt>
                <c:pt idx="6968">
                  <c:v>4</c:v>
                </c:pt>
                <c:pt idx="6969">
                  <c:v>3</c:v>
                </c:pt>
                <c:pt idx="6970">
                  <c:v>3</c:v>
                </c:pt>
                <c:pt idx="6971">
                  <c:v>4</c:v>
                </c:pt>
                <c:pt idx="6972">
                  <c:v>4</c:v>
                </c:pt>
                <c:pt idx="6973">
                  <c:v>5</c:v>
                </c:pt>
                <c:pt idx="6974">
                  <c:v>5</c:v>
                </c:pt>
                <c:pt idx="6975">
                  <c:v>5</c:v>
                </c:pt>
                <c:pt idx="6976">
                  <c:v>6</c:v>
                </c:pt>
                <c:pt idx="6977">
                  <c:v>7</c:v>
                </c:pt>
                <c:pt idx="6978">
                  <c:v>6</c:v>
                </c:pt>
                <c:pt idx="6979">
                  <c:v>6</c:v>
                </c:pt>
                <c:pt idx="6980">
                  <c:v>6</c:v>
                </c:pt>
                <c:pt idx="6981">
                  <c:v>7</c:v>
                </c:pt>
                <c:pt idx="6982">
                  <c:v>7</c:v>
                </c:pt>
                <c:pt idx="6983">
                  <c:v>6</c:v>
                </c:pt>
                <c:pt idx="6984">
                  <c:v>6</c:v>
                </c:pt>
                <c:pt idx="6985">
                  <c:v>3</c:v>
                </c:pt>
                <c:pt idx="6986">
                  <c:v>5</c:v>
                </c:pt>
                <c:pt idx="6987">
                  <c:v>5</c:v>
                </c:pt>
                <c:pt idx="6988">
                  <c:v>5</c:v>
                </c:pt>
                <c:pt idx="6989">
                  <c:v>4</c:v>
                </c:pt>
                <c:pt idx="6990">
                  <c:v>4</c:v>
                </c:pt>
                <c:pt idx="6991">
                  <c:v>4</c:v>
                </c:pt>
                <c:pt idx="6992">
                  <c:v>4</c:v>
                </c:pt>
                <c:pt idx="6993">
                  <c:v>3</c:v>
                </c:pt>
                <c:pt idx="6994">
                  <c:v>4</c:v>
                </c:pt>
                <c:pt idx="6995">
                  <c:v>4</c:v>
                </c:pt>
                <c:pt idx="6996">
                  <c:v>5</c:v>
                </c:pt>
                <c:pt idx="6997">
                  <c:v>5</c:v>
                </c:pt>
                <c:pt idx="6998">
                  <c:v>3</c:v>
                </c:pt>
                <c:pt idx="6999">
                  <c:v>3</c:v>
                </c:pt>
                <c:pt idx="7000">
                  <c:v>3</c:v>
                </c:pt>
                <c:pt idx="7001">
                  <c:v>3</c:v>
                </c:pt>
                <c:pt idx="7002">
                  <c:v>3</c:v>
                </c:pt>
                <c:pt idx="7003">
                  <c:v>3</c:v>
                </c:pt>
                <c:pt idx="7004">
                  <c:v>3</c:v>
                </c:pt>
                <c:pt idx="7005">
                  <c:v>3</c:v>
                </c:pt>
                <c:pt idx="7006">
                  <c:v>2</c:v>
                </c:pt>
                <c:pt idx="7007">
                  <c:v>2</c:v>
                </c:pt>
                <c:pt idx="7008">
                  <c:v>1</c:v>
                </c:pt>
                <c:pt idx="7009">
                  <c:v>1</c:v>
                </c:pt>
                <c:pt idx="7010">
                  <c:v>1</c:v>
                </c:pt>
                <c:pt idx="7011">
                  <c:v>1</c:v>
                </c:pt>
                <c:pt idx="7012">
                  <c:v>1</c:v>
                </c:pt>
                <c:pt idx="7013">
                  <c:v>1</c:v>
                </c:pt>
                <c:pt idx="7014">
                  <c:v>1</c:v>
                </c:pt>
                <c:pt idx="7015">
                  <c:v>1</c:v>
                </c:pt>
                <c:pt idx="7016">
                  <c:v>1</c:v>
                </c:pt>
                <c:pt idx="7017">
                  <c:v>1</c:v>
                </c:pt>
                <c:pt idx="7018">
                  <c:v>1</c:v>
                </c:pt>
                <c:pt idx="7019">
                  <c:v>2</c:v>
                </c:pt>
                <c:pt idx="7020">
                  <c:v>2</c:v>
                </c:pt>
                <c:pt idx="7021">
                  <c:v>2</c:v>
                </c:pt>
                <c:pt idx="7022">
                  <c:v>2</c:v>
                </c:pt>
                <c:pt idx="7023">
                  <c:v>2</c:v>
                </c:pt>
                <c:pt idx="7024">
                  <c:v>2</c:v>
                </c:pt>
                <c:pt idx="7025">
                  <c:v>2</c:v>
                </c:pt>
                <c:pt idx="7026">
                  <c:v>2</c:v>
                </c:pt>
                <c:pt idx="7027">
                  <c:v>2</c:v>
                </c:pt>
                <c:pt idx="7028">
                  <c:v>2</c:v>
                </c:pt>
                <c:pt idx="7029">
                  <c:v>2</c:v>
                </c:pt>
                <c:pt idx="7030">
                  <c:v>2</c:v>
                </c:pt>
                <c:pt idx="7031">
                  <c:v>1</c:v>
                </c:pt>
                <c:pt idx="7032">
                  <c:v>1</c:v>
                </c:pt>
                <c:pt idx="7033">
                  <c:v>1</c:v>
                </c:pt>
                <c:pt idx="7034">
                  <c:v>1</c:v>
                </c:pt>
                <c:pt idx="7035">
                  <c:v>1</c:v>
                </c:pt>
                <c:pt idx="7036">
                  <c:v>1</c:v>
                </c:pt>
                <c:pt idx="7037">
                  <c:v>1</c:v>
                </c:pt>
                <c:pt idx="7038">
                  <c:v>1</c:v>
                </c:pt>
                <c:pt idx="7039">
                  <c:v>3</c:v>
                </c:pt>
                <c:pt idx="7040">
                  <c:v>3</c:v>
                </c:pt>
                <c:pt idx="7041">
                  <c:v>3</c:v>
                </c:pt>
                <c:pt idx="7042">
                  <c:v>3</c:v>
                </c:pt>
                <c:pt idx="7043">
                  <c:v>3</c:v>
                </c:pt>
                <c:pt idx="7044">
                  <c:v>3</c:v>
                </c:pt>
                <c:pt idx="7045">
                  <c:v>3</c:v>
                </c:pt>
                <c:pt idx="7046">
                  <c:v>3</c:v>
                </c:pt>
                <c:pt idx="7047">
                  <c:v>2</c:v>
                </c:pt>
                <c:pt idx="7048">
                  <c:v>2</c:v>
                </c:pt>
                <c:pt idx="7049">
                  <c:v>2</c:v>
                </c:pt>
                <c:pt idx="7050">
                  <c:v>2</c:v>
                </c:pt>
                <c:pt idx="7051">
                  <c:v>1</c:v>
                </c:pt>
                <c:pt idx="7052">
                  <c:v>1</c:v>
                </c:pt>
                <c:pt idx="7053">
                  <c:v>3</c:v>
                </c:pt>
                <c:pt idx="7054">
                  <c:v>3</c:v>
                </c:pt>
                <c:pt idx="7055">
                  <c:v>4</c:v>
                </c:pt>
                <c:pt idx="7056">
                  <c:v>4</c:v>
                </c:pt>
                <c:pt idx="7057">
                  <c:v>4</c:v>
                </c:pt>
                <c:pt idx="7058">
                  <c:v>4</c:v>
                </c:pt>
                <c:pt idx="7059">
                  <c:v>4</c:v>
                </c:pt>
                <c:pt idx="7060">
                  <c:v>4</c:v>
                </c:pt>
                <c:pt idx="7061">
                  <c:v>4</c:v>
                </c:pt>
                <c:pt idx="7062">
                  <c:v>4</c:v>
                </c:pt>
                <c:pt idx="7063">
                  <c:v>3</c:v>
                </c:pt>
                <c:pt idx="7064">
                  <c:v>3</c:v>
                </c:pt>
                <c:pt idx="7065">
                  <c:v>2</c:v>
                </c:pt>
                <c:pt idx="7066">
                  <c:v>2</c:v>
                </c:pt>
                <c:pt idx="7067">
                  <c:v>1</c:v>
                </c:pt>
                <c:pt idx="7068">
                  <c:v>1</c:v>
                </c:pt>
                <c:pt idx="7069">
                  <c:v>1</c:v>
                </c:pt>
                <c:pt idx="7070">
                  <c:v>1</c:v>
                </c:pt>
                <c:pt idx="7071">
                  <c:v>1</c:v>
                </c:pt>
                <c:pt idx="7072">
                  <c:v>1</c:v>
                </c:pt>
                <c:pt idx="7073">
                  <c:v>1</c:v>
                </c:pt>
                <c:pt idx="7074">
                  <c:v>1</c:v>
                </c:pt>
                <c:pt idx="7075">
                  <c:v>1</c:v>
                </c:pt>
                <c:pt idx="7076">
                  <c:v>1</c:v>
                </c:pt>
                <c:pt idx="7077">
                  <c:v>1</c:v>
                </c:pt>
                <c:pt idx="7078">
                  <c:v>1</c:v>
                </c:pt>
                <c:pt idx="7079">
                  <c:v>2</c:v>
                </c:pt>
                <c:pt idx="7080">
                  <c:v>3</c:v>
                </c:pt>
                <c:pt idx="7081">
                  <c:v>3</c:v>
                </c:pt>
                <c:pt idx="7082">
                  <c:v>3</c:v>
                </c:pt>
                <c:pt idx="7083">
                  <c:v>3</c:v>
                </c:pt>
                <c:pt idx="7084">
                  <c:v>2</c:v>
                </c:pt>
                <c:pt idx="7085">
                  <c:v>3</c:v>
                </c:pt>
                <c:pt idx="7086">
                  <c:v>3</c:v>
                </c:pt>
                <c:pt idx="7087">
                  <c:v>3</c:v>
                </c:pt>
                <c:pt idx="7088">
                  <c:v>4</c:v>
                </c:pt>
                <c:pt idx="7089">
                  <c:v>4</c:v>
                </c:pt>
                <c:pt idx="7090">
                  <c:v>5</c:v>
                </c:pt>
                <c:pt idx="7091">
                  <c:v>4</c:v>
                </c:pt>
                <c:pt idx="7092">
                  <c:v>4</c:v>
                </c:pt>
                <c:pt idx="7093">
                  <c:v>4</c:v>
                </c:pt>
                <c:pt idx="7094">
                  <c:v>4</c:v>
                </c:pt>
                <c:pt idx="7095">
                  <c:v>4</c:v>
                </c:pt>
                <c:pt idx="7096">
                  <c:v>5</c:v>
                </c:pt>
                <c:pt idx="7097">
                  <c:v>4</c:v>
                </c:pt>
                <c:pt idx="7098">
                  <c:v>4</c:v>
                </c:pt>
                <c:pt idx="7099">
                  <c:v>4</c:v>
                </c:pt>
                <c:pt idx="7100">
                  <c:v>4</c:v>
                </c:pt>
                <c:pt idx="7101">
                  <c:v>4</c:v>
                </c:pt>
                <c:pt idx="7102">
                  <c:v>3</c:v>
                </c:pt>
                <c:pt idx="7103">
                  <c:v>3</c:v>
                </c:pt>
                <c:pt idx="7104">
                  <c:v>3</c:v>
                </c:pt>
                <c:pt idx="7105">
                  <c:v>3</c:v>
                </c:pt>
                <c:pt idx="7106">
                  <c:v>3</c:v>
                </c:pt>
                <c:pt idx="7107">
                  <c:v>3</c:v>
                </c:pt>
                <c:pt idx="7108">
                  <c:v>3</c:v>
                </c:pt>
                <c:pt idx="7109">
                  <c:v>2</c:v>
                </c:pt>
                <c:pt idx="7110">
                  <c:v>3</c:v>
                </c:pt>
                <c:pt idx="7111">
                  <c:v>4</c:v>
                </c:pt>
                <c:pt idx="7112">
                  <c:v>3</c:v>
                </c:pt>
                <c:pt idx="7113">
                  <c:v>3</c:v>
                </c:pt>
                <c:pt idx="7114">
                  <c:v>2</c:v>
                </c:pt>
                <c:pt idx="7115">
                  <c:v>2</c:v>
                </c:pt>
                <c:pt idx="7116">
                  <c:v>2</c:v>
                </c:pt>
                <c:pt idx="7117">
                  <c:v>2</c:v>
                </c:pt>
                <c:pt idx="7118">
                  <c:v>3</c:v>
                </c:pt>
                <c:pt idx="7119">
                  <c:v>3</c:v>
                </c:pt>
                <c:pt idx="7120">
                  <c:v>3</c:v>
                </c:pt>
                <c:pt idx="7121">
                  <c:v>3</c:v>
                </c:pt>
                <c:pt idx="7122">
                  <c:v>2</c:v>
                </c:pt>
                <c:pt idx="7123">
                  <c:v>1</c:v>
                </c:pt>
                <c:pt idx="7124">
                  <c:v>2</c:v>
                </c:pt>
                <c:pt idx="7125">
                  <c:v>2</c:v>
                </c:pt>
                <c:pt idx="7126">
                  <c:v>3</c:v>
                </c:pt>
                <c:pt idx="7127">
                  <c:v>3</c:v>
                </c:pt>
                <c:pt idx="7128">
                  <c:v>3</c:v>
                </c:pt>
                <c:pt idx="7129">
                  <c:v>3</c:v>
                </c:pt>
                <c:pt idx="7130">
                  <c:v>3</c:v>
                </c:pt>
                <c:pt idx="7131">
                  <c:v>4</c:v>
                </c:pt>
                <c:pt idx="7132">
                  <c:v>4</c:v>
                </c:pt>
                <c:pt idx="7133">
                  <c:v>4</c:v>
                </c:pt>
                <c:pt idx="7134">
                  <c:v>5</c:v>
                </c:pt>
                <c:pt idx="7135">
                  <c:v>5</c:v>
                </c:pt>
                <c:pt idx="7136">
                  <c:v>5</c:v>
                </c:pt>
                <c:pt idx="7137">
                  <c:v>5</c:v>
                </c:pt>
                <c:pt idx="7138">
                  <c:v>4</c:v>
                </c:pt>
                <c:pt idx="7139">
                  <c:v>4</c:v>
                </c:pt>
                <c:pt idx="7140">
                  <c:v>4</c:v>
                </c:pt>
                <c:pt idx="7141">
                  <c:v>3</c:v>
                </c:pt>
                <c:pt idx="7142">
                  <c:v>4</c:v>
                </c:pt>
                <c:pt idx="7143">
                  <c:v>3</c:v>
                </c:pt>
                <c:pt idx="7144">
                  <c:v>3</c:v>
                </c:pt>
                <c:pt idx="7145">
                  <c:v>3</c:v>
                </c:pt>
                <c:pt idx="7146">
                  <c:v>2</c:v>
                </c:pt>
                <c:pt idx="7147">
                  <c:v>3</c:v>
                </c:pt>
                <c:pt idx="7148">
                  <c:v>3</c:v>
                </c:pt>
                <c:pt idx="7149">
                  <c:v>4</c:v>
                </c:pt>
                <c:pt idx="7150">
                  <c:v>4</c:v>
                </c:pt>
                <c:pt idx="7151">
                  <c:v>4</c:v>
                </c:pt>
                <c:pt idx="7152">
                  <c:v>4</c:v>
                </c:pt>
                <c:pt idx="7153">
                  <c:v>4</c:v>
                </c:pt>
                <c:pt idx="7154">
                  <c:v>3</c:v>
                </c:pt>
                <c:pt idx="7155">
                  <c:v>3</c:v>
                </c:pt>
                <c:pt idx="7156">
                  <c:v>3</c:v>
                </c:pt>
                <c:pt idx="7157">
                  <c:v>3</c:v>
                </c:pt>
                <c:pt idx="7158">
                  <c:v>5</c:v>
                </c:pt>
                <c:pt idx="7159">
                  <c:v>4</c:v>
                </c:pt>
                <c:pt idx="7160">
                  <c:v>3</c:v>
                </c:pt>
                <c:pt idx="7161">
                  <c:v>2</c:v>
                </c:pt>
                <c:pt idx="7162">
                  <c:v>2</c:v>
                </c:pt>
                <c:pt idx="7163">
                  <c:v>3</c:v>
                </c:pt>
                <c:pt idx="7164">
                  <c:v>3</c:v>
                </c:pt>
                <c:pt idx="7165">
                  <c:v>3</c:v>
                </c:pt>
                <c:pt idx="7166">
                  <c:v>3</c:v>
                </c:pt>
                <c:pt idx="7167">
                  <c:v>3</c:v>
                </c:pt>
                <c:pt idx="7168">
                  <c:v>4</c:v>
                </c:pt>
                <c:pt idx="7169">
                  <c:v>4</c:v>
                </c:pt>
                <c:pt idx="7170">
                  <c:v>3</c:v>
                </c:pt>
                <c:pt idx="7171">
                  <c:v>4</c:v>
                </c:pt>
                <c:pt idx="7172">
                  <c:v>4</c:v>
                </c:pt>
                <c:pt idx="7173">
                  <c:v>4</c:v>
                </c:pt>
                <c:pt idx="7174">
                  <c:v>4</c:v>
                </c:pt>
                <c:pt idx="7175">
                  <c:v>3</c:v>
                </c:pt>
                <c:pt idx="7176">
                  <c:v>4</c:v>
                </c:pt>
                <c:pt idx="7177">
                  <c:v>5</c:v>
                </c:pt>
                <c:pt idx="7178">
                  <c:v>5</c:v>
                </c:pt>
                <c:pt idx="7179">
                  <c:v>5</c:v>
                </c:pt>
                <c:pt idx="7180">
                  <c:v>5</c:v>
                </c:pt>
                <c:pt idx="7181">
                  <c:v>4</c:v>
                </c:pt>
                <c:pt idx="7182">
                  <c:v>4</c:v>
                </c:pt>
                <c:pt idx="7183">
                  <c:v>3</c:v>
                </c:pt>
                <c:pt idx="7184">
                  <c:v>3</c:v>
                </c:pt>
                <c:pt idx="7185">
                  <c:v>3</c:v>
                </c:pt>
                <c:pt idx="7186">
                  <c:v>3</c:v>
                </c:pt>
                <c:pt idx="7187">
                  <c:v>3</c:v>
                </c:pt>
                <c:pt idx="7188">
                  <c:v>2</c:v>
                </c:pt>
                <c:pt idx="7189">
                  <c:v>2</c:v>
                </c:pt>
                <c:pt idx="7190">
                  <c:v>2</c:v>
                </c:pt>
                <c:pt idx="7191">
                  <c:v>2</c:v>
                </c:pt>
                <c:pt idx="7192">
                  <c:v>2</c:v>
                </c:pt>
                <c:pt idx="7193">
                  <c:v>2</c:v>
                </c:pt>
                <c:pt idx="7194">
                  <c:v>2</c:v>
                </c:pt>
                <c:pt idx="7195">
                  <c:v>2</c:v>
                </c:pt>
                <c:pt idx="7196">
                  <c:v>2</c:v>
                </c:pt>
                <c:pt idx="7197">
                  <c:v>3</c:v>
                </c:pt>
                <c:pt idx="7198">
                  <c:v>3</c:v>
                </c:pt>
                <c:pt idx="7199">
                  <c:v>2</c:v>
                </c:pt>
                <c:pt idx="7200">
                  <c:v>2</c:v>
                </c:pt>
                <c:pt idx="7201">
                  <c:v>3</c:v>
                </c:pt>
                <c:pt idx="7202">
                  <c:v>3</c:v>
                </c:pt>
                <c:pt idx="7203">
                  <c:v>3</c:v>
                </c:pt>
                <c:pt idx="7204">
                  <c:v>2</c:v>
                </c:pt>
                <c:pt idx="7205">
                  <c:v>2</c:v>
                </c:pt>
                <c:pt idx="7206">
                  <c:v>2</c:v>
                </c:pt>
                <c:pt idx="7207">
                  <c:v>3</c:v>
                </c:pt>
                <c:pt idx="7208">
                  <c:v>3</c:v>
                </c:pt>
                <c:pt idx="7209">
                  <c:v>3</c:v>
                </c:pt>
                <c:pt idx="7210">
                  <c:v>4</c:v>
                </c:pt>
                <c:pt idx="7211">
                  <c:v>4</c:v>
                </c:pt>
                <c:pt idx="7212">
                  <c:v>4</c:v>
                </c:pt>
                <c:pt idx="7213">
                  <c:v>3</c:v>
                </c:pt>
                <c:pt idx="7214">
                  <c:v>3</c:v>
                </c:pt>
                <c:pt idx="7215">
                  <c:v>3</c:v>
                </c:pt>
                <c:pt idx="7216">
                  <c:v>3</c:v>
                </c:pt>
                <c:pt idx="7217">
                  <c:v>3</c:v>
                </c:pt>
                <c:pt idx="7218">
                  <c:v>3</c:v>
                </c:pt>
                <c:pt idx="7219">
                  <c:v>2</c:v>
                </c:pt>
                <c:pt idx="7220">
                  <c:v>2</c:v>
                </c:pt>
                <c:pt idx="7221">
                  <c:v>2</c:v>
                </c:pt>
                <c:pt idx="7222">
                  <c:v>1</c:v>
                </c:pt>
                <c:pt idx="7223">
                  <c:v>1</c:v>
                </c:pt>
                <c:pt idx="7224">
                  <c:v>1</c:v>
                </c:pt>
                <c:pt idx="7225">
                  <c:v>2</c:v>
                </c:pt>
                <c:pt idx="7226">
                  <c:v>3</c:v>
                </c:pt>
                <c:pt idx="7227">
                  <c:v>3</c:v>
                </c:pt>
                <c:pt idx="7228">
                  <c:v>3</c:v>
                </c:pt>
                <c:pt idx="7229">
                  <c:v>4</c:v>
                </c:pt>
                <c:pt idx="7230">
                  <c:v>4</c:v>
                </c:pt>
                <c:pt idx="7231">
                  <c:v>4</c:v>
                </c:pt>
                <c:pt idx="7232">
                  <c:v>4</c:v>
                </c:pt>
                <c:pt idx="7233">
                  <c:v>3</c:v>
                </c:pt>
                <c:pt idx="7234">
                  <c:v>3</c:v>
                </c:pt>
                <c:pt idx="7235">
                  <c:v>4</c:v>
                </c:pt>
                <c:pt idx="7236">
                  <c:v>4</c:v>
                </c:pt>
                <c:pt idx="7237">
                  <c:v>4</c:v>
                </c:pt>
                <c:pt idx="7238">
                  <c:v>6</c:v>
                </c:pt>
                <c:pt idx="7239">
                  <c:v>6</c:v>
                </c:pt>
                <c:pt idx="7240">
                  <c:v>5</c:v>
                </c:pt>
                <c:pt idx="7241">
                  <c:v>4</c:v>
                </c:pt>
                <c:pt idx="7242">
                  <c:v>4</c:v>
                </c:pt>
                <c:pt idx="7243">
                  <c:v>4</c:v>
                </c:pt>
                <c:pt idx="7244">
                  <c:v>4</c:v>
                </c:pt>
                <c:pt idx="7245">
                  <c:v>4</c:v>
                </c:pt>
                <c:pt idx="7246">
                  <c:v>4</c:v>
                </c:pt>
                <c:pt idx="7247">
                  <c:v>3</c:v>
                </c:pt>
                <c:pt idx="7248">
                  <c:v>3</c:v>
                </c:pt>
                <c:pt idx="7249">
                  <c:v>3</c:v>
                </c:pt>
                <c:pt idx="7250">
                  <c:v>1</c:v>
                </c:pt>
                <c:pt idx="7251">
                  <c:v>1</c:v>
                </c:pt>
                <c:pt idx="7252">
                  <c:v>1</c:v>
                </c:pt>
                <c:pt idx="7253">
                  <c:v>1</c:v>
                </c:pt>
                <c:pt idx="7254">
                  <c:v>1</c:v>
                </c:pt>
                <c:pt idx="7255">
                  <c:v>1</c:v>
                </c:pt>
                <c:pt idx="7256">
                  <c:v>1</c:v>
                </c:pt>
                <c:pt idx="7257">
                  <c:v>3</c:v>
                </c:pt>
                <c:pt idx="7258">
                  <c:v>3</c:v>
                </c:pt>
                <c:pt idx="7259">
                  <c:v>3</c:v>
                </c:pt>
                <c:pt idx="7260">
                  <c:v>3</c:v>
                </c:pt>
                <c:pt idx="7261">
                  <c:v>3</c:v>
                </c:pt>
                <c:pt idx="7262">
                  <c:v>3</c:v>
                </c:pt>
                <c:pt idx="7263">
                  <c:v>3</c:v>
                </c:pt>
                <c:pt idx="7264">
                  <c:v>4</c:v>
                </c:pt>
                <c:pt idx="7265">
                  <c:v>4</c:v>
                </c:pt>
                <c:pt idx="7266">
                  <c:v>4</c:v>
                </c:pt>
                <c:pt idx="7267">
                  <c:v>4</c:v>
                </c:pt>
                <c:pt idx="7268">
                  <c:v>4</c:v>
                </c:pt>
                <c:pt idx="7269">
                  <c:v>2</c:v>
                </c:pt>
                <c:pt idx="7270">
                  <c:v>2</c:v>
                </c:pt>
                <c:pt idx="7271">
                  <c:v>2</c:v>
                </c:pt>
                <c:pt idx="7272">
                  <c:v>2</c:v>
                </c:pt>
                <c:pt idx="7273">
                  <c:v>3</c:v>
                </c:pt>
                <c:pt idx="7274">
                  <c:v>2</c:v>
                </c:pt>
                <c:pt idx="7275">
                  <c:v>2</c:v>
                </c:pt>
                <c:pt idx="7276">
                  <c:v>1</c:v>
                </c:pt>
                <c:pt idx="7277">
                  <c:v>1</c:v>
                </c:pt>
                <c:pt idx="7278">
                  <c:v>1</c:v>
                </c:pt>
                <c:pt idx="7279">
                  <c:v>1</c:v>
                </c:pt>
                <c:pt idx="7280">
                  <c:v>1</c:v>
                </c:pt>
                <c:pt idx="7281">
                  <c:v>1</c:v>
                </c:pt>
                <c:pt idx="7282">
                  <c:v>1</c:v>
                </c:pt>
                <c:pt idx="7283">
                  <c:v>1</c:v>
                </c:pt>
                <c:pt idx="7284">
                  <c:v>1</c:v>
                </c:pt>
                <c:pt idx="7285">
                  <c:v>1</c:v>
                </c:pt>
                <c:pt idx="7286">
                  <c:v>1</c:v>
                </c:pt>
                <c:pt idx="7287">
                  <c:v>3</c:v>
                </c:pt>
                <c:pt idx="7288">
                  <c:v>3</c:v>
                </c:pt>
                <c:pt idx="7289">
                  <c:v>3</c:v>
                </c:pt>
                <c:pt idx="7290">
                  <c:v>3</c:v>
                </c:pt>
                <c:pt idx="7291">
                  <c:v>4</c:v>
                </c:pt>
                <c:pt idx="7292">
                  <c:v>4</c:v>
                </c:pt>
                <c:pt idx="7293">
                  <c:v>4</c:v>
                </c:pt>
                <c:pt idx="7294">
                  <c:v>4</c:v>
                </c:pt>
                <c:pt idx="7295">
                  <c:v>5</c:v>
                </c:pt>
                <c:pt idx="7296">
                  <c:v>5</c:v>
                </c:pt>
                <c:pt idx="7297">
                  <c:v>5</c:v>
                </c:pt>
                <c:pt idx="7298">
                  <c:v>5</c:v>
                </c:pt>
                <c:pt idx="7299">
                  <c:v>3</c:v>
                </c:pt>
                <c:pt idx="7300">
                  <c:v>3</c:v>
                </c:pt>
                <c:pt idx="7301">
                  <c:v>3</c:v>
                </c:pt>
                <c:pt idx="7302">
                  <c:v>3</c:v>
                </c:pt>
                <c:pt idx="7303">
                  <c:v>2</c:v>
                </c:pt>
                <c:pt idx="7304">
                  <c:v>2</c:v>
                </c:pt>
                <c:pt idx="7305">
                  <c:v>2</c:v>
                </c:pt>
                <c:pt idx="7306">
                  <c:v>2</c:v>
                </c:pt>
                <c:pt idx="7307">
                  <c:v>1</c:v>
                </c:pt>
                <c:pt idx="7308">
                  <c:v>1</c:v>
                </c:pt>
                <c:pt idx="7309">
                  <c:v>1</c:v>
                </c:pt>
                <c:pt idx="7310">
                  <c:v>1</c:v>
                </c:pt>
                <c:pt idx="7311">
                  <c:v>1</c:v>
                </c:pt>
                <c:pt idx="7312">
                  <c:v>1</c:v>
                </c:pt>
                <c:pt idx="7313">
                  <c:v>1</c:v>
                </c:pt>
                <c:pt idx="7314">
                  <c:v>2</c:v>
                </c:pt>
                <c:pt idx="7315">
                  <c:v>3</c:v>
                </c:pt>
                <c:pt idx="7316">
                  <c:v>3</c:v>
                </c:pt>
                <c:pt idx="7317">
                  <c:v>3</c:v>
                </c:pt>
                <c:pt idx="7318">
                  <c:v>4</c:v>
                </c:pt>
                <c:pt idx="7319">
                  <c:v>4</c:v>
                </c:pt>
                <c:pt idx="7320">
                  <c:v>4</c:v>
                </c:pt>
                <c:pt idx="7321">
                  <c:v>3</c:v>
                </c:pt>
                <c:pt idx="7322">
                  <c:v>3</c:v>
                </c:pt>
                <c:pt idx="7323">
                  <c:v>3</c:v>
                </c:pt>
                <c:pt idx="7324">
                  <c:v>3</c:v>
                </c:pt>
                <c:pt idx="7325">
                  <c:v>3</c:v>
                </c:pt>
                <c:pt idx="7326">
                  <c:v>2</c:v>
                </c:pt>
                <c:pt idx="7327">
                  <c:v>2</c:v>
                </c:pt>
                <c:pt idx="7328">
                  <c:v>2</c:v>
                </c:pt>
                <c:pt idx="7329">
                  <c:v>2</c:v>
                </c:pt>
                <c:pt idx="7330">
                  <c:v>1</c:v>
                </c:pt>
                <c:pt idx="7331">
                  <c:v>1</c:v>
                </c:pt>
                <c:pt idx="7332">
                  <c:v>2</c:v>
                </c:pt>
                <c:pt idx="7333">
                  <c:v>3</c:v>
                </c:pt>
                <c:pt idx="7334">
                  <c:v>3</c:v>
                </c:pt>
                <c:pt idx="7335">
                  <c:v>3</c:v>
                </c:pt>
                <c:pt idx="7336">
                  <c:v>3</c:v>
                </c:pt>
                <c:pt idx="7337">
                  <c:v>3</c:v>
                </c:pt>
                <c:pt idx="7338">
                  <c:v>3</c:v>
                </c:pt>
                <c:pt idx="7339">
                  <c:v>2</c:v>
                </c:pt>
                <c:pt idx="7340">
                  <c:v>2</c:v>
                </c:pt>
                <c:pt idx="7341">
                  <c:v>2</c:v>
                </c:pt>
                <c:pt idx="7342">
                  <c:v>3</c:v>
                </c:pt>
                <c:pt idx="7343">
                  <c:v>4</c:v>
                </c:pt>
                <c:pt idx="7344">
                  <c:v>3</c:v>
                </c:pt>
                <c:pt idx="7345">
                  <c:v>2</c:v>
                </c:pt>
                <c:pt idx="7346">
                  <c:v>2</c:v>
                </c:pt>
                <c:pt idx="7347">
                  <c:v>3</c:v>
                </c:pt>
                <c:pt idx="7348">
                  <c:v>3</c:v>
                </c:pt>
                <c:pt idx="7349">
                  <c:v>3</c:v>
                </c:pt>
                <c:pt idx="7350">
                  <c:v>3</c:v>
                </c:pt>
                <c:pt idx="7351">
                  <c:v>3</c:v>
                </c:pt>
                <c:pt idx="7352">
                  <c:v>3</c:v>
                </c:pt>
                <c:pt idx="7353">
                  <c:v>3</c:v>
                </c:pt>
                <c:pt idx="7354">
                  <c:v>2</c:v>
                </c:pt>
                <c:pt idx="7355">
                  <c:v>1</c:v>
                </c:pt>
                <c:pt idx="7356">
                  <c:v>1</c:v>
                </c:pt>
                <c:pt idx="7357">
                  <c:v>1</c:v>
                </c:pt>
                <c:pt idx="7358">
                  <c:v>2</c:v>
                </c:pt>
                <c:pt idx="7359">
                  <c:v>1</c:v>
                </c:pt>
                <c:pt idx="7360">
                  <c:v>1</c:v>
                </c:pt>
                <c:pt idx="7361">
                  <c:v>2</c:v>
                </c:pt>
                <c:pt idx="7362">
                  <c:v>2</c:v>
                </c:pt>
                <c:pt idx="7363">
                  <c:v>2</c:v>
                </c:pt>
                <c:pt idx="7364">
                  <c:v>3</c:v>
                </c:pt>
                <c:pt idx="7365">
                  <c:v>3</c:v>
                </c:pt>
                <c:pt idx="7366">
                  <c:v>3</c:v>
                </c:pt>
                <c:pt idx="7367">
                  <c:v>3</c:v>
                </c:pt>
                <c:pt idx="7368">
                  <c:v>3</c:v>
                </c:pt>
                <c:pt idx="7369">
                  <c:v>3</c:v>
                </c:pt>
                <c:pt idx="7370">
                  <c:v>3</c:v>
                </c:pt>
                <c:pt idx="7371">
                  <c:v>3</c:v>
                </c:pt>
                <c:pt idx="7372">
                  <c:v>3</c:v>
                </c:pt>
                <c:pt idx="7373">
                  <c:v>2</c:v>
                </c:pt>
                <c:pt idx="7374">
                  <c:v>2</c:v>
                </c:pt>
                <c:pt idx="7375">
                  <c:v>2</c:v>
                </c:pt>
                <c:pt idx="7376">
                  <c:v>3</c:v>
                </c:pt>
                <c:pt idx="7377">
                  <c:v>3</c:v>
                </c:pt>
                <c:pt idx="7378">
                  <c:v>3</c:v>
                </c:pt>
                <c:pt idx="7379">
                  <c:v>3</c:v>
                </c:pt>
                <c:pt idx="7380">
                  <c:v>3</c:v>
                </c:pt>
                <c:pt idx="7381">
                  <c:v>3</c:v>
                </c:pt>
                <c:pt idx="7382">
                  <c:v>3</c:v>
                </c:pt>
                <c:pt idx="7383">
                  <c:v>3</c:v>
                </c:pt>
                <c:pt idx="7384">
                  <c:v>3</c:v>
                </c:pt>
                <c:pt idx="7385">
                  <c:v>3</c:v>
                </c:pt>
                <c:pt idx="7386">
                  <c:v>5</c:v>
                </c:pt>
                <c:pt idx="7387">
                  <c:v>6</c:v>
                </c:pt>
                <c:pt idx="7388">
                  <c:v>4</c:v>
                </c:pt>
                <c:pt idx="7389">
                  <c:v>4</c:v>
                </c:pt>
                <c:pt idx="7390">
                  <c:v>4</c:v>
                </c:pt>
                <c:pt idx="7391">
                  <c:v>5</c:v>
                </c:pt>
                <c:pt idx="7392">
                  <c:v>6</c:v>
                </c:pt>
                <c:pt idx="7393">
                  <c:v>6</c:v>
                </c:pt>
                <c:pt idx="7394">
                  <c:v>5</c:v>
                </c:pt>
                <c:pt idx="7395">
                  <c:v>5</c:v>
                </c:pt>
                <c:pt idx="7396">
                  <c:v>5</c:v>
                </c:pt>
                <c:pt idx="7397">
                  <c:v>5</c:v>
                </c:pt>
                <c:pt idx="7398">
                  <c:v>3</c:v>
                </c:pt>
                <c:pt idx="7399">
                  <c:v>2</c:v>
                </c:pt>
                <c:pt idx="7400">
                  <c:v>2</c:v>
                </c:pt>
                <c:pt idx="7401">
                  <c:v>2</c:v>
                </c:pt>
                <c:pt idx="7402">
                  <c:v>2</c:v>
                </c:pt>
                <c:pt idx="7403">
                  <c:v>1</c:v>
                </c:pt>
                <c:pt idx="7404">
                  <c:v>1</c:v>
                </c:pt>
                <c:pt idx="7405">
                  <c:v>1</c:v>
                </c:pt>
                <c:pt idx="7406">
                  <c:v>1</c:v>
                </c:pt>
                <c:pt idx="7407">
                  <c:v>1</c:v>
                </c:pt>
                <c:pt idx="7408">
                  <c:v>1</c:v>
                </c:pt>
                <c:pt idx="7409">
                  <c:v>2</c:v>
                </c:pt>
                <c:pt idx="7410">
                  <c:v>3</c:v>
                </c:pt>
                <c:pt idx="7411">
                  <c:v>3</c:v>
                </c:pt>
                <c:pt idx="7412">
                  <c:v>3</c:v>
                </c:pt>
                <c:pt idx="7413">
                  <c:v>3</c:v>
                </c:pt>
                <c:pt idx="7414">
                  <c:v>4</c:v>
                </c:pt>
                <c:pt idx="7415">
                  <c:v>4</c:v>
                </c:pt>
                <c:pt idx="7416">
                  <c:v>3</c:v>
                </c:pt>
                <c:pt idx="7417">
                  <c:v>4</c:v>
                </c:pt>
                <c:pt idx="7418">
                  <c:v>4</c:v>
                </c:pt>
                <c:pt idx="7419">
                  <c:v>4</c:v>
                </c:pt>
                <c:pt idx="7420">
                  <c:v>4</c:v>
                </c:pt>
                <c:pt idx="7421">
                  <c:v>3</c:v>
                </c:pt>
                <c:pt idx="7422">
                  <c:v>2</c:v>
                </c:pt>
                <c:pt idx="7423">
                  <c:v>2</c:v>
                </c:pt>
                <c:pt idx="7424">
                  <c:v>2</c:v>
                </c:pt>
                <c:pt idx="7425">
                  <c:v>2</c:v>
                </c:pt>
                <c:pt idx="7426">
                  <c:v>1</c:v>
                </c:pt>
                <c:pt idx="7427">
                  <c:v>1</c:v>
                </c:pt>
                <c:pt idx="7428">
                  <c:v>1</c:v>
                </c:pt>
                <c:pt idx="7429">
                  <c:v>1</c:v>
                </c:pt>
                <c:pt idx="7430">
                  <c:v>1</c:v>
                </c:pt>
                <c:pt idx="7431">
                  <c:v>1</c:v>
                </c:pt>
                <c:pt idx="7432">
                  <c:v>1</c:v>
                </c:pt>
                <c:pt idx="7433">
                  <c:v>3</c:v>
                </c:pt>
                <c:pt idx="7434">
                  <c:v>3</c:v>
                </c:pt>
                <c:pt idx="7435">
                  <c:v>4</c:v>
                </c:pt>
                <c:pt idx="7436">
                  <c:v>4</c:v>
                </c:pt>
                <c:pt idx="7437">
                  <c:v>4</c:v>
                </c:pt>
                <c:pt idx="7438">
                  <c:v>4</c:v>
                </c:pt>
                <c:pt idx="7439">
                  <c:v>4</c:v>
                </c:pt>
                <c:pt idx="7440">
                  <c:v>4</c:v>
                </c:pt>
                <c:pt idx="7441">
                  <c:v>4</c:v>
                </c:pt>
                <c:pt idx="7442">
                  <c:v>5</c:v>
                </c:pt>
                <c:pt idx="7443">
                  <c:v>5</c:v>
                </c:pt>
                <c:pt idx="7444">
                  <c:v>4</c:v>
                </c:pt>
                <c:pt idx="7445">
                  <c:v>3</c:v>
                </c:pt>
                <c:pt idx="7446">
                  <c:v>3</c:v>
                </c:pt>
                <c:pt idx="7447">
                  <c:v>2</c:v>
                </c:pt>
                <c:pt idx="7448">
                  <c:v>2</c:v>
                </c:pt>
                <c:pt idx="7449">
                  <c:v>2</c:v>
                </c:pt>
                <c:pt idx="7450">
                  <c:v>3</c:v>
                </c:pt>
                <c:pt idx="7451">
                  <c:v>3</c:v>
                </c:pt>
                <c:pt idx="7452">
                  <c:v>3</c:v>
                </c:pt>
                <c:pt idx="7453">
                  <c:v>3</c:v>
                </c:pt>
                <c:pt idx="7454">
                  <c:v>2</c:v>
                </c:pt>
                <c:pt idx="7455">
                  <c:v>2</c:v>
                </c:pt>
                <c:pt idx="7456">
                  <c:v>2</c:v>
                </c:pt>
                <c:pt idx="7457">
                  <c:v>2</c:v>
                </c:pt>
                <c:pt idx="7458">
                  <c:v>2</c:v>
                </c:pt>
                <c:pt idx="7459">
                  <c:v>2</c:v>
                </c:pt>
                <c:pt idx="7460">
                  <c:v>2</c:v>
                </c:pt>
                <c:pt idx="7461">
                  <c:v>2</c:v>
                </c:pt>
                <c:pt idx="7462">
                  <c:v>1</c:v>
                </c:pt>
                <c:pt idx="7463">
                  <c:v>1</c:v>
                </c:pt>
                <c:pt idx="7464">
                  <c:v>1</c:v>
                </c:pt>
                <c:pt idx="7465">
                  <c:v>1</c:v>
                </c:pt>
                <c:pt idx="7466">
                  <c:v>1</c:v>
                </c:pt>
                <c:pt idx="7467">
                  <c:v>1</c:v>
                </c:pt>
                <c:pt idx="7468">
                  <c:v>1</c:v>
                </c:pt>
                <c:pt idx="7469">
                  <c:v>1</c:v>
                </c:pt>
                <c:pt idx="7470">
                  <c:v>1</c:v>
                </c:pt>
                <c:pt idx="7471">
                  <c:v>1</c:v>
                </c:pt>
                <c:pt idx="7472">
                  <c:v>1</c:v>
                </c:pt>
                <c:pt idx="7473">
                  <c:v>1</c:v>
                </c:pt>
                <c:pt idx="7474">
                  <c:v>1</c:v>
                </c:pt>
                <c:pt idx="7475">
                  <c:v>1</c:v>
                </c:pt>
                <c:pt idx="7476">
                  <c:v>1</c:v>
                </c:pt>
                <c:pt idx="7477">
                  <c:v>2</c:v>
                </c:pt>
                <c:pt idx="7478">
                  <c:v>3</c:v>
                </c:pt>
                <c:pt idx="7479">
                  <c:v>3</c:v>
                </c:pt>
                <c:pt idx="7480">
                  <c:v>4</c:v>
                </c:pt>
                <c:pt idx="7481">
                  <c:v>4</c:v>
                </c:pt>
                <c:pt idx="7482">
                  <c:v>4</c:v>
                </c:pt>
                <c:pt idx="7483">
                  <c:v>4</c:v>
                </c:pt>
                <c:pt idx="7484">
                  <c:v>4</c:v>
                </c:pt>
                <c:pt idx="7485">
                  <c:v>4</c:v>
                </c:pt>
                <c:pt idx="7486">
                  <c:v>4</c:v>
                </c:pt>
                <c:pt idx="7487">
                  <c:v>4</c:v>
                </c:pt>
                <c:pt idx="7488">
                  <c:v>4</c:v>
                </c:pt>
                <c:pt idx="7489">
                  <c:v>3</c:v>
                </c:pt>
                <c:pt idx="7490">
                  <c:v>2</c:v>
                </c:pt>
                <c:pt idx="7491">
                  <c:v>2</c:v>
                </c:pt>
                <c:pt idx="7492">
                  <c:v>2</c:v>
                </c:pt>
                <c:pt idx="7493">
                  <c:v>2</c:v>
                </c:pt>
                <c:pt idx="7494">
                  <c:v>2</c:v>
                </c:pt>
                <c:pt idx="7495">
                  <c:v>4</c:v>
                </c:pt>
                <c:pt idx="7496">
                  <c:v>4</c:v>
                </c:pt>
                <c:pt idx="7497">
                  <c:v>4</c:v>
                </c:pt>
                <c:pt idx="7498">
                  <c:v>4</c:v>
                </c:pt>
                <c:pt idx="7499">
                  <c:v>4</c:v>
                </c:pt>
                <c:pt idx="7500">
                  <c:v>3</c:v>
                </c:pt>
                <c:pt idx="7501">
                  <c:v>3</c:v>
                </c:pt>
                <c:pt idx="7502">
                  <c:v>3</c:v>
                </c:pt>
                <c:pt idx="7503">
                  <c:v>3</c:v>
                </c:pt>
                <c:pt idx="7504">
                  <c:v>2</c:v>
                </c:pt>
                <c:pt idx="7505">
                  <c:v>2</c:v>
                </c:pt>
                <c:pt idx="7506">
                  <c:v>2</c:v>
                </c:pt>
                <c:pt idx="7507">
                  <c:v>1</c:v>
                </c:pt>
                <c:pt idx="7508">
                  <c:v>1</c:v>
                </c:pt>
                <c:pt idx="7509">
                  <c:v>2</c:v>
                </c:pt>
                <c:pt idx="7510">
                  <c:v>2</c:v>
                </c:pt>
                <c:pt idx="7511">
                  <c:v>2</c:v>
                </c:pt>
                <c:pt idx="7512">
                  <c:v>2</c:v>
                </c:pt>
                <c:pt idx="7513">
                  <c:v>2</c:v>
                </c:pt>
                <c:pt idx="7514">
                  <c:v>3</c:v>
                </c:pt>
                <c:pt idx="7515">
                  <c:v>4</c:v>
                </c:pt>
                <c:pt idx="7516">
                  <c:v>4</c:v>
                </c:pt>
                <c:pt idx="7517">
                  <c:v>4</c:v>
                </c:pt>
                <c:pt idx="7518">
                  <c:v>4</c:v>
                </c:pt>
                <c:pt idx="7519">
                  <c:v>3</c:v>
                </c:pt>
                <c:pt idx="7520">
                  <c:v>3</c:v>
                </c:pt>
                <c:pt idx="7521">
                  <c:v>2</c:v>
                </c:pt>
                <c:pt idx="7522">
                  <c:v>2</c:v>
                </c:pt>
                <c:pt idx="7523">
                  <c:v>2</c:v>
                </c:pt>
                <c:pt idx="7524">
                  <c:v>3</c:v>
                </c:pt>
                <c:pt idx="7525">
                  <c:v>3</c:v>
                </c:pt>
                <c:pt idx="7526">
                  <c:v>2</c:v>
                </c:pt>
                <c:pt idx="7527">
                  <c:v>2</c:v>
                </c:pt>
                <c:pt idx="7528">
                  <c:v>2</c:v>
                </c:pt>
                <c:pt idx="7529">
                  <c:v>2</c:v>
                </c:pt>
                <c:pt idx="7530">
                  <c:v>2</c:v>
                </c:pt>
                <c:pt idx="7531">
                  <c:v>2</c:v>
                </c:pt>
                <c:pt idx="7532">
                  <c:v>2</c:v>
                </c:pt>
                <c:pt idx="7533">
                  <c:v>2</c:v>
                </c:pt>
                <c:pt idx="7534">
                  <c:v>2</c:v>
                </c:pt>
                <c:pt idx="7535">
                  <c:v>2</c:v>
                </c:pt>
                <c:pt idx="7536">
                  <c:v>1</c:v>
                </c:pt>
                <c:pt idx="7537">
                  <c:v>1</c:v>
                </c:pt>
                <c:pt idx="7538">
                  <c:v>2</c:v>
                </c:pt>
                <c:pt idx="7539">
                  <c:v>1</c:v>
                </c:pt>
                <c:pt idx="7540">
                  <c:v>2</c:v>
                </c:pt>
                <c:pt idx="7541">
                  <c:v>2</c:v>
                </c:pt>
                <c:pt idx="7542">
                  <c:v>2</c:v>
                </c:pt>
                <c:pt idx="7543">
                  <c:v>2</c:v>
                </c:pt>
                <c:pt idx="7544">
                  <c:v>2</c:v>
                </c:pt>
                <c:pt idx="7545">
                  <c:v>2</c:v>
                </c:pt>
                <c:pt idx="7546">
                  <c:v>2</c:v>
                </c:pt>
                <c:pt idx="7547">
                  <c:v>3</c:v>
                </c:pt>
                <c:pt idx="7548">
                  <c:v>4</c:v>
                </c:pt>
                <c:pt idx="7549">
                  <c:v>4</c:v>
                </c:pt>
                <c:pt idx="7550">
                  <c:v>3</c:v>
                </c:pt>
                <c:pt idx="7551">
                  <c:v>3</c:v>
                </c:pt>
                <c:pt idx="7552">
                  <c:v>3</c:v>
                </c:pt>
                <c:pt idx="7553">
                  <c:v>3</c:v>
                </c:pt>
                <c:pt idx="7554">
                  <c:v>3</c:v>
                </c:pt>
                <c:pt idx="7555">
                  <c:v>4</c:v>
                </c:pt>
                <c:pt idx="7556">
                  <c:v>4</c:v>
                </c:pt>
                <c:pt idx="7557">
                  <c:v>4</c:v>
                </c:pt>
                <c:pt idx="7558">
                  <c:v>4</c:v>
                </c:pt>
                <c:pt idx="7559">
                  <c:v>3</c:v>
                </c:pt>
                <c:pt idx="7560">
                  <c:v>3</c:v>
                </c:pt>
                <c:pt idx="7561">
                  <c:v>3</c:v>
                </c:pt>
                <c:pt idx="7562">
                  <c:v>3</c:v>
                </c:pt>
                <c:pt idx="7563">
                  <c:v>3</c:v>
                </c:pt>
                <c:pt idx="7564">
                  <c:v>3</c:v>
                </c:pt>
                <c:pt idx="7565">
                  <c:v>3</c:v>
                </c:pt>
                <c:pt idx="7566">
                  <c:v>3</c:v>
                </c:pt>
                <c:pt idx="7567">
                  <c:v>2</c:v>
                </c:pt>
                <c:pt idx="7568">
                  <c:v>2</c:v>
                </c:pt>
                <c:pt idx="7569">
                  <c:v>2</c:v>
                </c:pt>
                <c:pt idx="7570">
                  <c:v>1</c:v>
                </c:pt>
                <c:pt idx="7571">
                  <c:v>1</c:v>
                </c:pt>
                <c:pt idx="7572">
                  <c:v>1</c:v>
                </c:pt>
                <c:pt idx="7573">
                  <c:v>1</c:v>
                </c:pt>
                <c:pt idx="7574">
                  <c:v>1</c:v>
                </c:pt>
                <c:pt idx="7575">
                  <c:v>1</c:v>
                </c:pt>
                <c:pt idx="7576">
                  <c:v>1</c:v>
                </c:pt>
                <c:pt idx="7577">
                  <c:v>1</c:v>
                </c:pt>
                <c:pt idx="7578">
                  <c:v>1</c:v>
                </c:pt>
                <c:pt idx="7579">
                  <c:v>2</c:v>
                </c:pt>
                <c:pt idx="7580">
                  <c:v>3</c:v>
                </c:pt>
                <c:pt idx="7581">
                  <c:v>3</c:v>
                </c:pt>
                <c:pt idx="7582">
                  <c:v>3</c:v>
                </c:pt>
                <c:pt idx="7583">
                  <c:v>3</c:v>
                </c:pt>
                <c:pt idx="7584">
                  <c:v>2</c:v>
                </c:pt>
                <c:pt idx="7585">
                  <c:v>2</c:v>
                </c:pt>
                <c:pt idx="7586">
                  <c:v>2</c:v>
                </c:pt>
                <c:pt idx="7587">
                  <c:v>3</c:v>
                </c:pt>
                <c:pt idx="7588">
                  <c:v>3</c:v>
                </c:pt>
                <c:pt idx="7589">
                  <c:v>4</c:v>
                </c:pt>
                <c:pt idx="7590">
                  <c:v>4</c:v>
                </c:pt>
                <c:pt idx="7591">
                  <c:v>3</c:v>
                </c:pt>
                <c:pt idx="7592">
                  <c:v>2</c:v>
                </c:pt>
                <c:pt idx="7593">
                  <c:v>3</c:v>
                </c:pt>
                <c:pt idx="7594">
                  <c:v>3</c:v>
                </c:pt>
                <c:pt idx="7595">
                  <c:v>4</c:v>
                </c:pt>
                <c:pt idx="7596">
                  <c:v>5</c:v>
                </c:pt>
                <c:pt idx="7597">
                  <c:v>6</c:v>
                </c:pt>
                <c:pt idx="7598">
                  <c:v>6</c:v>
                </c:pt>
                <c:pt idx="7599">
                  <c:v>5</c:v>
                </c:pt>
                <c:pt idx="7600">
                  <c:v>5</c:v>
                </c:pt>
                <c:pt idx="7601">
                  <c:v>4</c:v>
                </c:pt>
                <c:pt idx="7602">
                  <c:v>4</c:v>
                </c:pt>
                <c:pt idx="7603">
                  <c:v>4</c:v>
                </c:pt>
                <c:pt idx="7604">
                  <c:v>4</c:v>
                </c:pt>
                <c:pt idx="7605">
                  <c:v>3</c:v>
                </c:pt>
                <c:pt idx="7606">
                  <c:v>3</c:v>
                </c:pt>
                <c:pt idx="7607">
                  <c:v>2</c:v>
                </c:pt>
                <c:pt idx="7608">
                  <c:v>1</c:v>
                </c:pt>
                <c:pt idx="7609">
                  <c:v>1</c:v>
                </c:pt>
                <c:pt idx="7610">
                  <c:v>1</c:v>
                </c:pt>
                <c:pt idx="7611">
                  <c:v>1</c:v>
                </c:pt>
                <c:pt idx="7612">
                  <c:v>1</c:v>
                </c:pt>
                <c:pt idx="7613">
                  <c:v>2</c:v>
                </c:pt>
                <c:pt idx="7614">
                  <c:v>3</c:v>
                </c:pt>
                <c:pt idx="7615">
                  <c:v>4</c:v>
                </c:pt>
                <c:pt idx="7616">
                  <c:v>6</c:v>
                </c:pt>
                <c:pt idx="7617">
                  <c:v>7</c:v>
                </c:pt>
                <c:pt idx="7618">
                  <c:v>8</c:v>
                </c:pt>
                <c:pt idx="7619">
                  <c:v>8</c:v>
                </c:pt>
                <c:pt idx="7620">
                  <c:v>10</c:v>
                </c:pt>
                <c:pt idx="7621">
                  <c:v>11</c:v>
                </c:pt>
                <c:pt idx="7622">
                  <c:v>10</c:v>
                </c:pt>
                <c:pt idx="7623">
                  <c:v>10</c:v>
                </c:pt>
                <c:pt idx="7624">
                  <c:v>10</c:v>
                </c:pt>
                <c:pt idx="7625">
                  <c:v>9</c:v>
                </c:pt>
                <c:pt idx="7626">
                  <c:v>8</c:v>
                </c:pt>
                <c:pt idx="7627">
                  <c:v>8</c:v>
                </c:pt>
                <c:pt idx="7628">
                  <c:v>6</c:v>
                </c:pt>
                <c:pt idx="7629">
                  <c:v>5</c:v>
                </c:pt>
                <c:pt idx="7630">
                  <c:v>4</c:v>
                </c:pt>
                <c:pt idx="7631">
                  <c:v>4</c:v>
                </c:pt>
                <c:pt idx="7632">
                  <c:v>2</c:v>
                </c:pt>
                <c:pt idx="7633">
                  <c:v>1</c:v>
                </c:pt>
                <c:pt idx="7634">
                  <c:v>1</c:v>
                </c:pt>
                <c:pt idx="7635">
                  <c:v>2</c:v>
                </c:pt>
                <c:pt idx="7636">
                  <c:v>2</c:v>
                </c:pt>
                <c:pt idx="7637">
                  <c:v>2</c:v>
                </c:pt>
                <c:pt idx="7638">
                  <c:v>2</c:v>
                </c:pt>
                <c:pt idx="7639">
                  <c:v>1</c:v>
                </c:pt>
                <c:pt idx="7640">
                  <c:v>1</c:v>
                </c:pt>
                <c:pt idx="7641">
                  <c:v>1</c:v>
                </c:pt>
                <c:pt idx="7642">
                  <c:v>1</c:v>
                </c:pt>
                <c:pt idx="7643">
                  <c:v>1</c:v>
                </c:pt>
                <c:pt idx="7644">
                  <c:v>1</c:v>
                </c:pt>
                <c:pt idx="7645">
                  <c:v>1</c:v>
                </c:pt>
                <c:pt idx="7646">
                  <c:v>1</c:v>
                </c:pt>
                <c:pt idx="7647">
                  <c:v>1</c:v>
                </c:pt>
                <c:pt idx="7648">
                  <c:v>1</c:v>
                </c:pt>
                <c:pt idx="7649">
                  <c:v>1</c:v>
                </c:pt>
                <c:pt idx="7650">
                  <c:v>1</c:v>
                </c:pt>
                <c:pt idx="7651">
                  <c:v>1</c:v>
                </c:pt>
                <c:pt idx="7652">
                  <c:v>1</c:v>
                </c:pt>
                <c:pt idx="7653">
                  <c:v>2</c:v>
                </c:pt>
                <c:pt idx="7654">
                  <c:v>3</c:v>
                </c:pt>
                <c:pt idx="7655">
                  <c:v>3</c:v>
                </c:pt>
                <c:pt idx="7656">
                  <c:v>3</c:v>
                </c:pt>
                <c:pt idx="7657">
                  <c:v>3</c:v>
                </c:pt>
                <c:pt idx="7658">
                  <c:v>3</c:v>
                </c:pt>
                <c:pt idx="7659">
                  <c:v>3</c:v>
                </c:pt>
                <c:pt idx="7660">
                  <c:v>3</c:v>
                </c:pt>
                <c:pt idx="7661">
                  <c:v>4</c:v>
                </c:pt>
                <c:pt idx="7662">
                  <c:v>5</c:v>
                </c:pt>
                <c:pt idx="7663">
                  <c:v>6</c:v>
                </c:pt>
                <c:pt idx="7664">
                  <c:v>6</c:v>
                </c:pt>
                <c:pt idx="7665">
                  <c:v>5</c:v>
                </c:pt>
                <c:pt idx="7666">
                  <c:v>4</c:v>
                </c:pt>
                <c:pt idx="7667">
                  <c:v>3</c:v>
                </c:pt>
                <c:pt idx="7668">
                  <c:v>3</c:v>
                </c:pt>
                <c:pt idx="7669">
                  <c:v>3</c:v>
                </c:pt>
                <c:pt idx="7670">
                  <c:v>4</c:v>
                </c:pt>
                <c:pt idx="7671">
                  <c:v>4</c:v>
                </c:pt>
                <c:pt idx="7672">
                  <c:v>4</c:v>
                </c:pt>
                <c:pt idx="7673">
                  <c:v>3</c:v>
                </c:pt>
                <c:pt idx="7674">
                  <c:v>5</c:v>
                </c:pt>
                <c:pt idx="7675">
                  <c:v>4</c:v>
                </c:pt>
                <c:pt idx="7676">
                  <c:v>5</c:v>
                </c:pt>
                <c:pt idx="7677">
                  <c:v>5</c:v>
                </c:pt>
                <c:pt idx="7678">
                  <c:v>5</c:v>
                </c:pt>
                <c:pt idx="7679">
                  <c:v>6</c:v>
                </c:pt>
                <c:pt idx="7680">
                  <c:v>6</c:v>
                </c:pt>
                <c:pt idx="7681">
                  <c:v>6</c:v>
                </c:pt>
                <c:pt idx="7682">
                  <c:v>4</c:v>
                </c:pt>
                <c:pt idx="7683">
                  <c:v>4</c:v>
                </c:pt>
                <c:pt idx="7684">
                  <c:v>4</c:v>
                </c:pt>
                <c:pt idx="7685">
                  <c:v>5</c:v>
                </c:pt>
                <c:pt idx="7686">
                  <c:v>4</c:v>
                </c:pt>
                <c:pt idx="7687">
                  <c:v>4</c:v>
                </c:pt>
                <c:pt idx="7688">
                  <c:v>3</c:v>
                </c:pt>
                <c:pt idx="7689">
                  <c:v>3</c:v>
                </c:pt>
                <c:pt idx="7690">
                  <c:v>4</c:v>
                </c:pt>
                <c:pt idx="7691">
                  <c:v>4</c:v>
                </c:pt>
                <c:pt idx="7692">
                  <c:v>4</c:v>
                </c:pt>
                <c:pt idx="7693">
                  <c:v>4</c:v>
                </c:pt>
                <c:pt idx="7694">
                  <c:v>4</c:v>
                </c:pt>
                <c:pt idx="7695">
                  <c:v>4</c:v>
                </c:pt>
                <c:pt idx="7696">
                  <c:v>5</c:v>
                </c:pt>
                <c:pt idx="7697">
                  <c:v>5</c:v>
                </c:pt>
                <c:pt idx="7698">
                  <c:v>4</c:v>
                </c:pt>
                <c:pt idx="7699">
                  <c:v>4</c:v>
                </c:pt>
                <c:pt idx="7700">
                  <c:v>4</c:v>
                </c:pt>
                <c:pt idx="7701">
                  <c:v>4</c:v>
                </c:pt>
                <c:pt idx="7702">
                  <c:v>4</c:v>
                </c:pt>
                <c:pt idx="7703">
                  <c:v>4</c:v>
                </c:pt>
                <c:pt idx="7704">
                  <c:v>4</c:v>
                </c:pt>
                <c:pt idx="7705">
                  <c:v>4</c:v>
                </c:pt>
                <c:pt idx="7706">
                  <c:v>4</c:v>
                </c:pt>
                <c:pt idx="7707">
                  <c:v>4</c:v>
                </c:pt>
                <c:pt idx="7708">
                  <c:v>2</c:v>
                </c:pt>
                <c:pt idx="7709">
                  <c:v>3</c:v>
                </c:pt>
                <c:pt idx="7710">
                  <c:v>4</c:v>
                </c:pt>
                <c:pt idx="7711">
                  <c:v>4</c:v>
                </c:pt>
                <c:pt idx="7712">
                  <c:v>4</c:v>
                </c:pt>
                <c:pt idx="7713">
                  <c:v>4</c:v>
                </c:pt>
                <c:pt idx="7714">
                  <c:v>3</c:v>
                </c:pt>
                <c:pt idx="7715">
                  <c:v>3</c:v>
                </c:pt>
                <c:pt idx="7716">
                  <c:v>2</c:v>
                </c:pt>
                <c:pt idx="7717">
                  <c:v>2</c:v>
                </c:pt>
                <c:pt idx="7718">
                  <c:v>2</c:v>
                </c:pt>
                <c:pt idx="7719">
                  <c:v>2</c:v>
                </c:pt>
                <c:pt idx="7720">
                  <c:v>5</c:v>
                </c:pt>
                <c:pt idx="7721">
                  <c:v>4</c:v>
                </c:pt>
                <c:pt idx="7722">
                  <c:v>3</c:v>
                </c:pt>
                <c:pt idx="7723">
                  <c:v>3</c:v>
                </c:pt>
                <c:pt idx="7724">
                  <c:v>3</c:v>
                </c:pt>
                <c:pt idx="7725">
                  <c:v>4</c:v>
                </c:pt>
                <c:pt idx="7726">
                  <c:v>4</c:v>
                </c:pt>
                <c:pt idx="7727">
                  <c:v>4</c:v>
                </c:pt>
                <c:pt idx="7728">
                  <c:v>5</c:v>
                </c:pt>
                <c:pt idx="7729">
                  <c:v>5</c:v>
                </c:pt>
                <c:pt idx="7730">
                  <c:v>5</c:v>
                </c:pt>
                <c:pt idx="7731">
                  <c:v>5</c:v>
                </c:pt>
                <c:pt idx="7732">
                  <c:v>4</c:v>
                </c:pt>
                <c:pt idx="7733">
                  <c:v>4</c:v>
                </c:pt>
                <c:pt idx="7734">
                  <c:v>4</c:v>
                </c:pt>
                <c:pt idx="7735">
                  <c:v>4</c:v>
                </c:pt>
                <c:pt idx="7736">
                  <c:v>3</c:v>
                </c:pt>
                <c:pt idx="7737">
                  <c:v>2</c:v>
                </c:pt>
                <c:pt idx="7738">
                  <c:v>2</c:v>
                </c:pt>
                <c:pt idx="7739">
                  <c:v>2</c:v>
                </c:pt>
                <c:pt idx="7740">
                  <c:v>1</c:v>
                </c:pt>
                <c:pt idx="7741">
                  <c:v>1</c:v>
                </c:pt>
                <c:pt idx="7742">
                  <c:v>1</c:v>
                </c:pt>
                <c:pt idx="7743">
                  <c:v>1</c:v>
                </c:pt>
                <c:pt idx="7744">
                  <c:v>1</c:v>
                </c:pt>
                <c:pt idx="7745">
                  <c:v>1</c:v>
                </c:pt>
                <c:pt idx="7746">
                  <c:v>1</c:v>
                </c:pt>
                <c:pt idx="7747">
                  <c:v>1</c:v>
                </c:pt>
                <c:pt idx="7748">
                  <c:v>1</c:v>
                </c:pt>
                <c:pt idx="7749">
                  <c:v>1</c:v>
                </c:pt>
                <c:pt idx="7750">
                  <c:v>1</c:v>
                </c:pt>
                <c:pt idx="7751">
                  <c:v>1</c:v>
                </c:pt>
                <c:pt idx="7752">
                  <c:v>1</c:v>
                </c:pt>
                <c:pt idx="7753">
                  <c:v>2</c:v>
                </c:pt>
                <c:pt idx="7754">
                  <c:v>2</c:v>
                </c:pt>
                <c:pt idx="7755">
                  <c:v>3</c:v>
                </c:pt>
                <c:pt idx="7756">
                  <c:v>3</c:v>
                </c:pt>
                <c:pt idx="7757">
                  <c:v>3</c:v>
                </c:pt>
                <c:pt idx="7758">
                  <c:v>3</c:v>
                </c:pt>
                <c:pt idx="7759">
                  <c:v>3</c:v>
                </c:pt>
                <c:pt idx="7760">
                  <c:v>3</c:v>
                </c:pt>
                <c:pt idx="7761">
                  <c:v>3</c:v>
                </c:pt>
                <c:pt idx="7762">
                  <c:v>3</c:v>
                </c:pt>
                <c:pt idx="7763">
                  <c:v>4</c:v>
                </c:pt>
                <c:pt idx="7764">
                  <c:v>5</c:v>
                </c:pt>
                <c:pt idx="7765">
                  <c:v>4</c:v>
                </c:pt>
                <c:pt idx="7766">
                  <c:v>4</c:v>
                </c:pt>
                <c:pt idx="7767">
                  <c:v>3</c:v>
                </c:pt>
                <c:pt idx="7768">
                  <c:v>4</c:v>
                </c:pt>
                <c:pt idx="7769">
                  <c:v>4</c:v>
                </c:pt>
                <c:pt idx="7770">
                  <c:v>4</c:v>
                </c:pt>
                <c:pt idx="7771">
                  <c:v>4</c:v>
                </c:pt>
                <c:pt idx="7772">
                  <c:v>4</c:v>
                </c:pt>
                <c:pt idx="7773">
                  <c:v>5</c:v>
                </c:pt>
                <c:pt idx="7774">
                  <c:v>5</c:v>
                </c:pt>
                <c:pt idx="7775">
                  <c:v>4</c:v>
                </c:pt>
                <c:pt idx="7776">
                  <c:v>4</c:v>
                </c:pt>
                <c:pt idx="7777">
                  <c:v>3</c:v>
                </c:pt>
                <c:pt idx="7778">
                  <c:v>4</c:v>
                </c:pt>
                <c:pt idx="7779">
                  <c:v>4</c:v>
                </c:pt>
                <c:pt idx="7780">
                  <c:v>3</c:v>
                </c:pt>
                <c:pt idx="7781">
                  <c:v>4</c:v>
                </c:pt>
                <c:pt idx="7782">
                  <c:v>4</c:v>
                </c:pt>
                <c:pt idx="7783">
                  <c:v>5</c:v>
                </c:pt>
                <c:pt idx="7784">
                  <c:v>5</c:v>
                </c:pt>
                <c:pt idx="7785">
                  <c:v>4</c:v>
                </c:pt>
                <c:pt idx="7786">
                  <c:v>5</c:v>
                </c:pt>
                <c:pt idx="7787">
                  <c:v>5</c:v>
                </c:pt>
                <c:pt idx="7788">
                  <c:v>4</c:v>
                </c:pt>
                <c:pt idx="7789">
                  <c:v>4</c:v>
                </c:pt>
                <c:pt idx="7790">
                  <c:v>3</c:v>
                </c:pt>
                <c:pt idx="7791">
                  <c:v>3</c:v>
                </c:pt>
                <c:pt idx="7792">
                  <c:v>3</c:v>
                </c:pt>
                <c:pt idx="7793">
                  <c:v>2</c:v>
                </c:pt>
                <c:pt idx="7794">
                  <c:v>4</c:v>
                </c:pt>
                <c:pt idx="7795">
                  <c:v>3</c:v>
                </c:pt>
                <c:pt idx="7796">
                  <c:v>3</c:v>
                </c:pt>
                <c:pt idx="7797">
                  <c:v>3</c:v>
                </c:pt>
                <c:pt idx="7798">
                  <c:v>2</c:v>
                </c:pt>
                <c:pt idx="7799">
                  <c:v>3</c:v>
                </c:pt>
                <c:pt idx="7800">
                  <c:v>3</c:v>
                </c:pt>
                <c:pt idx="7801">
                  <c:v>3</c:v>
                </c:pt>
                <c:pt idx="7802">
                  <c:v>4</c:v>
                </c:pt>
                <c:pt idx="7803">
                  <c:v>4</c:v>
                </c:pt>
                <c:pt idx="7804">
                  <c:v>4</c:v>
                </c:pt>
                <c:pt idx="7805">
                  <c:v>4</c:v>
                </c:pt>
                <c:pt idx="7806">
                  <c:v>3</c:v>
                </c:pt>
                <c:pt idx="7807">
                  <c:v>3</c:v>
                </c:pt>
                <c:pt idx="7808">
                  <c:v>3</c:v>
                </c:pt>
                <c:pt idx="7809">
                  <c:v>3</c:v>
                </c:pt>
                <c:pt idx="7810">
                  <c:v>4</c:v>
                </c:pt>
                <c:pt idx="7811">
                  <c:v>3</c:v>
                </c:pt>
                <c:pt idx="7812">
                  <c:v>3</c:v>
                </c:pt>
                <c:pt idx="7813">
                  <c:v>3</c:v>
                </c:pt>
                <c:pt idx="7814">
                  <c:v>2</c:v>
                </c:pt>
                <c:pt idx="7815">
                  <c:v>3</c:v>
                </c:pt>
                <c:pt idx="7816">
                  <c:v>3</c:v>
                </c:pt>
                <c:pt idx="7817">
                  <c:v>3</c:v>
                </c:pt>
                <c:pt idx="7818">
                  <c:v>2</c:v>
                </c:pt>
                <c:pt idx="7819">
                  <c:v>3</c:v>
                </c:pt>
                <c:pt idx="7820">
                  <c:v>4</c:v>
                </c:pt>
                <c:pt idx="7821">
                  <c:v>4</c:v>
                </c:pt>
                <c:pt idx="7822">
                  <c:v>3</c:v>
                </c:pt>
                <c:pt idx="7823">
                  <c:v>3</c:v>
                </c:pt>
                <c:pt idx="7824">
                  <c:v>3</c:v>
                </c:pt>
                <c:pt idx="7825">
                  <c:v>3</c:v>
                </c:pt>
                <c:pt idx="7826">
                  <c:v>3</c:v>
                </c:pt>
                <c:pt idx="7827">
                  <c:v>2</c:v>
                </c:pt>
                <c:pt idx="7828">
                  <c:v>2</c:v>
                </c:pt>
                <c:pt idx="7829">
                  <c:v>2</c:v>
                </c:pt>
                <c:pt idx="7830">
                  <c:v>2</c:v>
                </c:pt>
                <c:pt idx="7831">
                  <c:v>2</c:v>
                </c:pt>
                <c:pt idx="7832">
                  <c:v>1</c:v>
                </c:pt>
                <c:pt idx="7833">
                  <c:v>1</c:v>
                </c:pt>
                <c:pt idx="7834">
                  <c:v>1</c:v>
                </c:pt>
                <c:pt idx="7835">
                  <c:v>1</c:v>
                </c:pt>
                <c:pt idx="7836">
                  <c:v>1</c:v>
                </c:pt>
                <c:pt idx="7837">
                  <c:v>1</c:v>
                </c:pt>
                <c:pt idx="7838">
                  <c:v>2</c:v>
                </c:pt>
                <c:pt idx="7839">
                  <c:v>3</c:v>
                </c:pt>
                <c:pt idx="7840">
                  <c:v>3</c:v>
                </c:pt>
                <c:pt idx="7841">
                  <c:v>4</c:v>
                </c:pt>
                <c:pt idx="7842">
                  <c:v>5</c:v>
                </c:pt>
                <c:pt idx="7843">
                  <c:v>5</c:v>
                </c:pt>
                <c:pt idx="7844">
                  <c:v>5</c:v>
                </c:pt>
                <c:pt idx="7845">
                  <c:v>5</c:v>
                </c:pt>
                <c:pt idx="7846">
                  <c:v>5</c:v>
                </c:pt>
                <c:pt idx="7847">
                  <c:v>5</c:v>
                </c:pt>
                <c:pt idx="7848">
                  <c:v>5</c:v>
                </c:pt>
                <c:pt idx="7849">
                  <c:v>5</c:v>
                </c:pt>
                <c:pt idx="7850">
                  <c:v>5</c:v>
                </c:pt>
                <c:pt idx="7851">
                  <c:v>4</c:v>
                </c:pt>
                <c:pt idx="7852">
                  <c:v>4</c:v>
                </c:pt>
                <c:pt idx="7853">
                  <c:v>3</c:v>
                </c:pt>
                <c:pt idx="7854">
                  <c:v>2</c:v>
                </c:pt>
                <c:pt idx="7855">
                  <c:v>2</c:v>
                </c:pt>
                <c:pt idx="7856">
                  <c:v>2</c:v>
                </c:pt>
                <c:pt idx="7857">
                  <c:v>2</c:v>
                </c:pt>
                <c:pt idx="7858">
                  <c:v>2</c:v>
                </c:pt>
                <c:pt idx="7859">
                  <c:v>2</c:v>
                </c:pt>
                <c:pt idx="7860">
                  <c:v>2</c:v>
                </c:pt>
                <c:pt idx="7861">
                  <c:v>2</c:v>
                </c:pt>
                <c:pt idx="7862">
                  <c:v>1</c:v>
                </c:pt>
                <c:pt idx="7863">
                  <c:v>1</c:v>
                </c:pt>
                <c:pt idx="7864">
                  <c:v>1</c:v>
                </c:pt>
                <c:pt idx="7865">
                  <c:v>1</c:v>
                </c:pt>
                <c:pt idx="7866">
                  <c:v>3</c:v>
                </c:pt>
                <c:pt idx="7867">
                  <c:v>3</c:v>
                </c:pt>
                <c:pt idx="7868">
                  <c:v>3</c:v>
                </c:pt>
                <c:pt idx="7869">
                  <c:v>3</c:v>
                </c:pt>
                <c:pt idx="7870">
                  <c:v>4</c:v>
                </c:pt>
                <c:pt idx="7871">
                  <c:v>4</c:v>
                </c:pt>
                <c:pt idx="7872">
                  <c:v>4</c:v>
                </c:pt>
                <c:pt idx="7873">
                  <c:v>4</c:v>
                </c:pt>
                <c:pt idx="7874">
                  <c:v>5</c:v>
                </c:pt>
                <c:pt idx="7875">
                  <c:v>5</c:v>
                </c:pt>
                <c:pt idx="7876">
                  <c:v>5</c:v>
                </c:pt>
                <c:pt idx="7877">
                  <c:v>5</c:v>
                </c:pt>
                <c:pt idx="7878">
                  <c:v>5</c:v>
                </c:pt>
                <c:pt idx="7879">
                  <c:v>5</c:v>
                </c:pt>
                <c:pt idx="7880">
                  <c:v>5</c:v>
                </c:pt>
                <c:pt idx="7881">
                  <c:v>4</c:v>
                </c:pt>
                <c:pt idx="7882">
                  <c:v>3</c:v>
                </c:pt>
                <c:pt idx="7883">
                  <c:v>4</c:v>
                </c:pt>
                <c:pt idx="7884">
                  <c:v>7</c:v>
                </c:pt>
                <c:pt idx="7885">
                  <c:v>7</c:v>
                </c:pt>
                <c:pt idx="7886">
                  <c:v>6</c:v>
                </c:pt>
                <c:pt idx="7887">
                  <c:v>6</c:v>
                </c:pt>
                <c:pt idx="7888">
                  <c:v>5</c:v>
                </c:pt>
                <c:pt idx="7889">
                  <c:v>5</c:v>
                </c:pt>
                <c:pt idx="7890">
                  <c:v>5</c:v>
                </c:pt>
                <c:pt idx="7891">
                  <c:v>5</c:v>
                </c:pt>
                <c:pt idx="7892">
                  <c:v>5</c:v>
                </c:pt>
                <c:pt idx="7893">
                  <c:v>5</c:v>
                </c:pt>
                <c:pt idx="7894">
                  <c:v>5</c:v>
                </c:pt>
                <c:pt idx="7895">
                  <c:v>5</c:v>
                </c:pt>
                <c:pt idx="7896">
                  <c:v>4</c:v>
                </c:pt>
                <c:pt idx="7897">
                  <c:v>4</c:v>
                </c:pt>
                <c:pt idx="7898">
                  <c:v>4</c:v>
                </c:pt>
                <c:pt idx="7899">
                  <c:v>3</c:v>
                </c:pt>
                <c:pt idx="7900">
                  <c:v>4</c:v>
                </c:pt>
                <c:pt idx="7901">
                  <c:v>4</c:v>
                </c:pt>
                <c:pt idx="7902">
                  <c:v>6</c:v>
                </c:pt>
                <c:pt idx="7903">
                  <c:v>6</c:v>
                </c:pt>
                <c:pt idx="7904">
                  <c:v>7</c:v>
                </c:pt>
                <c:pt idx="7905">
                  <c:v>7</c:v>
                </c:pt>
                <c:pt idx="7906">
                  <c:v>8</c:v>
                </c:pt>
                <c:pt idx="7907">
                  <c:v>7</c:v>
                </c:pt>
                <c:pt idx="7908">
                  <c:v>7</c:v>
                </c:pt>
                <c:pt idx="7909">
                  <c:v>5</c:v>
                </c:pt>
                <c:pt idx="7910">
                  <c:v>6</c:v>
                </c:pt>
                <c:pt idx="7911">
                  <c:v>7</c:v>
                </c:pt>
                <c:pt idx="7912">
                  <c:v>6</c:v>
                </c:pt>
                <c:pt idx="7913">
                  <c:v>6</c:v>
                </c:pt>
                <c:pt idx="7914">
                  <c:v>5</c:v>
                </c:pt>
                <c:pt idx="7915">
                  <c:v>5</c:v>
                </c:pt>
                <c:pt idx="7916">
                  <c:v>4</c:v>
                </c:pt>
                <c:pt idx="7917">
                  <c:v>4</c:v>
                </c:pt>
                <c:pt idx="7918">
                  <c:v>3</c:v>
                </c:pt>
                <c:pt idx="7919">
                  <c:v>3</c:v>
                </c:pt>
                <c:pt idx="7920">
                  <c:v>3</c:v>
                </c:pt>
                <c:pt idx="7921">
                  <c:v>3</c:v>
                </c:pt>
                <c:pt idx="7922">
                  <c:v>2</c:v>
                </c:pt>
                <c:pt idx="7923">
                  <c:v>1</c:v>
                </c:pt>
                <c:pt idx="7924">
                  <c:v>1</c:v>
                </c:pt>
                <c:pt idx="7925">
                  <c:v>2</c:v>
                </c:pt>
                <c:pt idx="7926">
                  <c:v>3</c:v>
                </c:pt>
                <c:pt idx="7927">
                  <c:v>3</c:v>
                </c:pt>
                <c:pt idx="7928">
                  <c:v>3</c:v>
                </c:pt>
                <c:pt idx="7929">
                  <c:v>3</c:v>
                </c:pt>
                <c:pt idx="7930">
                  <c:v>3</c:v>
                </c:pt>
                <c:pt idx="7931">
                  <c:v>3</c:v>
                </c:pt>
                <c:pt idx="7932">
                  <c:v>3</c:v>
                </c:pt>
                <c:pt idx="7933">
                  <c:v>3</c:v>
                </c:pt>
                <c:pt idx="7934">
                  <c:v>3</c:v>
                </c:pt>
                <c:pt idx="7935">
                  <c:v>4</c:v>
                </c:pt>
                <c:pt idx="7936">
                  <c:v>4</c:v>
                </c:pt>
                <c:pt idx="7937">
                  <c:v>2</c:v>
                </c:pt>
                <c:pt idx="7938">
                  <c:v>1</c:v>
                </c:pt>
                <c:pt idx="7939">
                  <c:v>1</c:v>
                </c:pt>
                <c:pt idx="7940">
                  <c:v>1</c:v>
                </c:pt>
                <c:pt idx="7941">
                  <c:v>1</c:v>
                </c:pt>
                <c:pt idx="7942">
                  <c:v>1</c:v>
                </c:pt>
                <c:pt idx="7943">
                  <c:v>1</c:v>
                </c:pt>
                <c:pt idx="7944">
                  <c:v>2</c:v>
                </c:pt>
                <c:pt idx="7945">
                  <c:v>2</c:v>
                </c:pt>
                <c:pt idx="7946">
                  <c:v>2</c:v>
                </c:pt>
                <c:pt idx="7947">
                  <c:v>2</c:v>
                </c:pt>
                <c:pt idx="7948">
                  <c:v>2</c:v>
                </c:pt>
                <c:pt idx="7949">
                  <c:v>2</c:v>
                </c:pt>
                <c:pt idx="7950">
                  <c:v>2</c:v>
                </c:pt>
                <c:pt idx="7951">
                  <c:v>2</c:v>
                </c:pt>
                <c:pt idx="7952">
                  <c:v>2</c:v>
                </c:pt>
                <c:pt idx="7953">
                  <c:v>2</c:v>
                </c:pt>
                <c:pt idx="7954">
                  <c:v>2</c:v>
                </c:pt>
                <c:pt idx="7955">
                  <c:v>3</c:v>
                </c:pt>
                <c:pt idx="7956">
                  <c:v>3</c:v>
                </c:pt>
                <c:pt idx="7957">
                  <c:v>3</c:v>
                </c:pt>
                <c:pt idx="7958">
                  <c:v>3</c:v>
                </c:pt>
                <c:pt idx="7959">
                  <c:v>2</c:v>
                </c:pt>
                <c:pt idx="7960">
                  <c:v>2</c:v>
                </c:pt>
                <c:pt idx="7961">
                  <c:v>3</c:v>
                </c:pt>
                <c:pt idx="7962">
                  <c:v>3</c:v>
                </c:pt>
                <c:pt idx="7963">
                  <c:v>2</c:v>
                </c:pt>
                <c:pt idx="7964">
                  <c:v>2</c:v>
                </c:pt>
                <c:pt idx="7965">
                  <c:v>2</c:v>
                </c:pt>
                <c:pt idx="7966">
                  <c:v>2</c:v>
                </c:pt>
                <c:pt idx="7967">
                  <c:v>1</c:v>
                </c:pt>
                <c:pt idx="7968">
                  <c:v>1</c:v>
                </c:pt>
                <c:pt idx="7969">
                  <c:v>1</c:v>
                </c:pt>
                <c:pt idx="7970">
                  <c:v>1</c:v>
                </c:pt>
                <c:pt idx="7971">
                  <c:v>2</c:v>
                </c:pt>
                <c:pt idx="7972">
                  <c:v>2</c:v>
                </c:pt>
                <c:pt idx="7973">
                  <c:v>1</c:v>
                </c:pt>
                <c:pt idx="7974">
                  <c:v>1</c:v>
                </c:pt>
                <c:pt idx="7975">
                  <c:v>1</c:v>
                </c:pt>
                <c:pt idx="7976">
                  <c:v>2</c:v>
                </c:pt>
                <c:pt idx="7977">
                  <c:v>2</c:v>
                </c:pt>
                <c:pt idx="7978">
                  <c:v>3</c:v>
                </c:pt>
                <c:pt idx="7979">
                  <c:v>4</c:v>
                </c:pt>
                <c:pt idx="7980">
                  <c:v>4</c:v>
                </c:pt>
                <c:pt idx="7981">
                  <c:v>5</c:v>
                </c:pt>
                <c:pt idx="7982">
                  <c:v>5</c:v>
                </c:pt>
                <c:pt idx="7983">
                  <c:v>4</c:v>
                </c:pt>
                <c:pt idx="7984">
                  <c:v>4</c:v>
                </c:pt>
                <c:pt idx="7985">
                  <c:v>4</c:v>
                </c:pt>
                <c:pt idx="7986">
                  <c:v>4</c:v>
                </c:pt>
                <c:pt idx="7987">
                  <c:v>4</c:v>
                </c:pt>
                <c:pt idx="7988">
                  <c:v>3</c:v>
                </c:pt>
                <c:pt idx="7989">
                  <c:v>3</c:v>
                </c:pt>
                <c:pt idx="7990">
                  <c:v>2</c:v>
                </c:pt>
                <c:pt idx="7991">
                  <c:v>1</c:v>
                </c:pt>
                <c:pt idx="7992">
                  <c:v>1</c:v>
                </c:pt>
                <c:pt idx="7993">
                  <c:v>1</c:v>
                </c:pt>
                <c:pt idx="7994">
                  <c:v>1</c:v>
                </c:pt>
                <c:pt idx="7995">
                  <c:v>1</c:v>
                </c:pt>
                <c:pt idx="7996">
                  <c:v>2</c:v>
                </c:pt>
                <c:pt idx="7997">
                  <c:v>2</c:v>
                </c:pt>
                <c:pt idx="7998">
                  <c:v>2</c:v>
                </c:pt>
                <c:pt idx="7999">
                  <c:v>2</c:v>
                </c:pt>
                <c:pt idx="8000">
                  <c:v>2</c:v>
                </c:pt>
                <c:pt idx="8001">
                  <c:v>2</c:v>
                </c:pt>
                <c:pt idx="8002">
                  <c:v>2</c:v>
                </c:pt>
                <c:pt idx="8003">
                  <c:v>2</c:v>
                </c:pt>
                <c:pt idx="8004">
                  <c:v>2</c:v>
                </c:pt>
                <c:pt idx="8005">
                  <c:v>1</c:v>
                </c:pt>
                <c:pt idx="8006">
                  <c:v>3</c:v>
                </c:pt>
                <c:pt idx="8007">
                  <c:v>3</c:v>
                </c:pt>
                <c:pt idx="8008">
                  <c:v>3</c:v>
                </c:pt>
                <c:pt idx="8009">
                  <c:v>3</c:v>
                </c:pt>
                <c:pt idx="8010">
                  <c:v>3</c:v>
                </c:pt>
                <c:pt idx="8011">
                  <c:v>3</c:v>
                </c:pt>
                <c:pt idx="8012">
                  <c:v>3</c:v>
                </c:pt>
                <c:pt idx="8013">
                  <c:v>3</c:v>
                </c:pt>
                <c:pt idx="8014">
                  <c:v>3</c:v>
                </c:pt>
                <c:pt idx="8015">
                  <c:v>3</c:v>
                </c:pt>
                <c:pt idx="8016">
                  <c:v>3</c:v>
                </c:pt>
                <c:pt idx="8017">
                  <c:v>3</c:v>
                </c:pt>
                <c:pt idx="8018">
                  <c:v>1</c:v>
                </c:pt>
                <c:pt idx="8019">
                  <c:v>1</c:v>
                </c:pt>
                <c:pt idx="8020">
                  <c:v>1</c:v>
                </c:pt>
                <c:pt idx="8021">
                  <c:v>1</c:v>
                </c:pt>
                <c:pt idx="8022">
                  <c:v>1</c:v>
                </c:pt>
                <c:pt idx="8023">
                  <c:v>1</c:v>
                </c:pt>
                <c:pt idx="8024">
                  <c:v>1</c:v>
                </c:pt>
                <c:pt idx="8025">
                  <c:v>1</c:v>
                </c:pt>
                <c:pt idx="8026">
                  <c:v>1</c:v>
                </c:pt>
                <c:pt idx="8027">
                  <c:v>1</c:v>
                </c:pt>
                <c:pt idx="8028">
                  <c:v>1</c:v>
                </c:pt>
                <c:pt idx="8029">
                  <c:v>1</c:v>
                </c:pt>
                <c:pt idx="8030">
                  <c:v>1</c:v>
                </c:pt>
                <c:pt idx="8031">
                  <c:v>1</c:v>
                </c:pt>
                <c:pt idx="8032">
                  <c:v>1</c:v>
                </c:pt>
                <c:pt idx="8033">
                  <c:v>1</c:v>
                </c:pt>
                <c:pt idx="8034">
                  <c:v>1</c:v>
                </c:pt>
                <c:pt idx="8035">
                  <c:v>2</c:v>
                </c:pt>
                <c:pt idx="8036">
                  <c:v>2</c:v>
                </c:pt>
                <c:pt idx="8037">
                  <c:v>2</c:v>
                </c:pt>
                <c:pt idx="8038">
                  <c:v>2</c:v>
                </c:pt>
                <c:pt idx="8039">
                  <c:v>2</c:v>
                </c:pt>
                <c:pt idx="8040">
                  <c:v>2</c:v>
                </c:pt>
                <c:pt idx="8041">
                  <c:v>2</c:v>
                </c:pt>
                <c:pt idx="8042">
                  <c:v>3</c:v>
                </c:pt>
                <c:pt idx="8043">
                  <c:v>4</c:v>
                </c:pt>
                <c:pt idx="8044">
                  <c:v>3</c:v>
                </c:pt>
                <c:pt idx="8045">
                  <c:v>3</c:v>
                </c:pt>
                <c:pt idx="8046">
                  <c:v>3</c:v>
                </c:pt>
                <c:pt idx="8047">
                  <c:v>2</c:v>
                </c:pt>
                <c:pt idx="8048">
                  <c:v>3</c:v>
                </c:pt>
                <c:pt idx="8049">
                  <c:v>3</c:v>
                </c:pt>
                <c:pt idx="8050">
                  <c:v>3</c:v>
                </c:pt>
                <c:pt idx="8051">
                  <c:v>4</c:v>
                </c:pt>
                <c:pt idx="8052">
                  <c:v>4</c:v>
                </c:pt>
                <c:pt idx="8053">
                  <c:v>4</c:v>
                </c:pt>
                <c:pt idx="8054">
                  <c:v>3</c:v>
                </c:pt>
                <c:pt idx="8055">
                  <c:v>3</c:v>
                </c:pt>
                <c:pt idx="8056">
                  <c:v>3</c:v>
                </c:pt>
                <c:pt idx="8057">
                  <c:v>3</c:v>
                </c:pt>
                <c:pt idx="8058">
                  <c:v>3</c:v>
                </c:pt>
                <c:pt idx="8059">
                  <c:v>3</c:v>
                </c:pt>
                <c:pt idx="8060">
                  <c:v>3</c:v>
                </c:pt>
                <c:pt idx="8061">
                  <c:v>3</c:v>
                </c:pt>
                <c:pt idx="8062">
                  <c:v>4</c:v>
                </c:pt>
                <c:pt idx="8063">
                  <c:v>3</c:v>
                </c:pt>
                <c:pt idx="8064">
                  <c:v>3</c:v>
                </c:pt>
                <c:pt idx="8065">
                  <c:v>3</c:v>
                </c:pt>
                <c:pt idx="8066">
                  <c:v>3</c:v>
                </c:pt>
                <c:pt idx="8067">
                  <c:v>3</c:v>
                </c:pt>
                <c:pt idx="8068">
                  <c:v>3</c:v>
                </c:pt>
                <c:pt idx="8069">
                  <c:v>2</c:v>
                </c:pt>
                <c:pt idx="8070">
                  <c:v>2</c:v>
                </c:pt>
                <c:pt idx="8071">
                  <c:v>2</c:v>
                </c:pt>
                <c:pt idx="8072">
                  <c:v>2</c:v>
                </c:pt>
                <c:pt idx="8073">
                  <c:v>2</c:v>
                </c:pt>
                <c:pt idx="8074">
                  <c:v>1</c:v>
                </c:pt>
                <c:pt idx="8075">
                  <c:v>1</c:v>
                </c:pt>
                <c:pt idx="8076">
                  <c:v>1</c:v>
                </c:pt>
                <c:pt idx="8077">
                  <c:v>1</c:v>
                </c:pt>
                <c:pt idx="8078">
                  <c:v>1</c:v>
                </c:pt>
                <c:pt idx="8079">
                  <c:v>1</c:v>
                </c:pt>
                <c:pt idx="8080">
                  <c:v>1</c:v>
                </c:pt>
                <c:pt idx="8081">
                  <c:v>1</c:v>
                </c:pt>
                <c:pt idx="8082">
                  <c:v>2</c:v>
                </c:pt>
                <c:pt idx="8083">
                  <c:v>2</c:v>
                </c:pt>
                <c:pt idx="8084">
                  <c:v>2</c:v>
                </c:pt>
                <c:pt idx="8085">
                  <c:v>3</c:v>
                </c:pt>
                <c:pt idx="8086">
                  <c:v>3</c:v>
                </c:pt>
                <c:pt idx="8087">
                  <c:v>3</c:v>
                </c:pt>
                <c:pt idx="8088">
                  <c:v>3</c:v>
                </c:pt>
                <c:pt idx="8089">
                  <c:v>4</c:v>
                </c:pt>
                <c:pt idx="8090">
                  <c:v>4</c:v>
                </c:pt>
                <c:pt idx="8091">
                  <c:v>4</c:v>
                </c:pt>
                <c:pt idx="8092">
                  <c:v>4</c:v>
                </c:pt>
                <c:pt idx="8093">
                  <c:v>4</c:v>
                </c:pt>
                <c:pt idx="8094">
                  <c:v>3</c:v>
                </c:pt>
                <c:pt idx="8095">
                  <c:v>3</c:v>
                </c:pt>
                <c:pt idx="8096">
                  <c:v>3</c:v>
                </c:pt>
                <c:pt idx="8097">
                  <c:v>3</c:v>
                </c:pt>
                <c:pt idx="8098">
                  <c:v>4</c:v>
                </c:pt>
                <c:pt idx="8099">
                  <c:v>4</c:v>
                </c:pt>
                <c:pt idx="8100">
                  <c:v>4</c:v>
                </c:pt>
                <c:pt idx="8101">
                  <c:v>4</c:v>
                </c:pt>
                <c:pt idx="8102">
                  <c:v>3</c:v>
                </c:pt>
                <c:pt idx="8103">
                  <c:v>4</c:v>
                </c:pt>
                <c:pt idx="8104">
                  <c:v>4</c:v>
                </c:pt>
                <c:pt idx="8105">
                  <c:v>4</c:v>
                </c:pt>
                <c:pt idx="8106">
                  <c:v>3</c:v>
                </c:pt>
                <c:pt idx="8107">
                  <c:v>3</c:v>
                </c:pt>
                <c:pt idx="8108">
                  <c:v>3</c:v>
                </c:pt>
                <c:pt idx="8109">
                  <c:v>5</c:v>
                </c:pt>
                <c:pt idx="8110">
                  <c:v>4</c:v>
                </c:pt>
                <c:pt idx="8111">
                  <c:v>5</c:v>
                </c:pt>
                <c:pt idx="8112">
                  <c:v>5</c:v>
                </c:pt>
                <c:pt idx="8113">
                  <c:v>4</c:v>
                </c:pt>
                <c:pt idx="8114">
                  <c:v>4</c:v>
                </c:pt>
                <c:pt idx="8115">
                  <c:v>3</c:v>
                </c:pt>
                <c:pt idx="8116">
                  <c:v>3</c:v>
                </c:pt>
                <c:pt idx="8117">
                  <c:v>3</c:v>
                </c:pt>
                <c:pt idx="8118">
                  <c:v>4</c:v>
                </c:pt>
                <c:pt idx="8119">
                  <c:v>5</c:v>
                </c:pt>
                <c:pt idx="8120">
                  <c:v>5</c:v>
                </c:pt>
                <c:pt idx="8121">
                  <c:v>3</c:v>
                </c:pt>
                <c:pt idx="8122">
                  <c:v>3</c:v>
                </c:pt>
                <c:pt idx="8123">
                  <c:v>2</c:v>
                </c:pt>
                <c:pt idx="8124">
                  <c:v>2</c:v>
                </c:pt>
                <c:pt idx="8125">
                  <c:v>2</c:v>
                </c:pt>
                <c:pt idx="8126">
                  <c:v>2</c:v>
                </c:pt>
                <c:pt idx="8127">
                  <c:v>3</c:v>
                </c:pt>
                <c:pt idx="8128">
                  <c:v>3</c:v>
                </c:pt>
                <c:pt idx="8129">
                  <c:v>3</c:v>
                </c:pt>
                <c:pt idx="8130">
                  <c:v>3</c:v>
                </c:pt>
                <c:pt idx="8131">
                  <c:v>2</c:v>
                </c:pt>
                <c:pt idx="8132">
                  <c:v>2</c:v>
                </c:pt>
                <c:pt idx="8133">
                  <c:v>2</c:v>
                </c:pt>
                <c:pt idx="8134">
                  <c:v>2</c:v>
                </c:pt>
                <c:pt idx="8135">
                  <c:v>2</c:v>
                </c:pt>
                <c:pt idx="8136">
                  <c:v>2</c:v>
                </c:pt>
                <c:pt idx="8137">
                  <c:v>2</c:v>
                </c:pt>
                <c:pt idx="8138">
                  <c:v>3</c:v>
                </c:pt>
                <c:pt idx="8139">
                  <c:v>2</c:v>
                </c:pt>
                <c:pt idx="8140">
                  <c:v>2</c:v>
                </c:pt>
                <c:pt idx="8141">
                  <c:v>3</c:v>
                </c:pt>
                <c:pt idx="8142">
                  <c:v>2</c:v>
                </c:pt>
                <c:pt idx="8143">
                  <c:v>2</c:v>
                </c:pt>
                <c:pt idx="8144">
                  <c:v>2</c:v>
                </c:pt>
                <c:pt idx="8145">
                  <c:v>3</c:v>
                </c:pt>
                <c:pt idx="8146">
                  <c:v>3</c:v>
                </c:pt>
                <c:pt idx="8147">
                  <c:v>3</c:v>
                </c:pt>
                <c:pt idx="8148">
                  <c:v>3</c:v>
                </c:pt>
                <c:pt idx="8149">
                  <c:v>3</c:v>
                </c:pt>
                <c:pt idx="8150">
                  <c:v>3</c:v>
                </c:pt>
                <c:pt idx="8151">
                  <c:v>3</c:v>
                </c:pt>
                <c:pt idx="8152">
                  <c:v>3</c:v>
                </c:pt>
                <c:pt idx="8153">
                  <c:v>2</c:v>
                </c:pt>
                <c:pt idx="8154">
                  <c:v>2</c:v>
                </c:pt>
                <c:pt idx="8155">
                  <c:v>2</c:v>
                </c:pt>
                <c:pt idx="8156">
                  <c:v>3</c:v>
                </c:pt>
                <c:pt idx="8157">
                  <c:v>3</c:v>
                </c:pt>
                <c:pt idx="8158">
                  <c:v>3</c:v>
                </c:pt>
                <c:pt idx="8159">
                  <c:v>3</c:v>
                </c:pt>
                <c:pt idx="8160">
                  <c:v>3</c:v>
                </c:pt>
                <c:pt idx="8161">
                  <c:v>3</c:v>
                </c:pt>
                <c:pt idx="8162">
                  <c:v>2</c:v>
                </c:pt>
                <c:pt idx="8163">
                  <c:v>1</c:v>
                </c:pt>
                <c:pt idx="8164">
                  <c:v>3</c:v>
                </c:pt>
                <c:pt idx="8165">
                  <c:v>3</c:v>
                </c:pt>
                <c:pt idx="8166">
                  <c:v>3</c:v>
                </c:pt>
                <c:pt idx="8167">
                  <c:v>3</c:v>
                </c:pt>
                <c:pt idx="8168">
                  <c:v>2</c:v>
                </c:pt>
                <c:pt idx="8169">
                  <c:v>3</c:v>
                </c:pt>
                <c:pt idx="8170">
                  <c:v>3</c:v>
                </c:pt>
                <c:pt idx="8171">
                  <c:v>3</c:v>
                </c:pt>
                <c:pt idx="8172">
                  <c:v>3</c:v>
                </c:pt>
                <c:pt idx="8173">
                  <c:v>3</c:v>
                </c:pt>
                <c:pt idx="8174">
                  <c:v>3</c:v>
                </c:pt>
                <c:pt idx="8175">
                  <c:v>3</c:v>
                </c:pt>
                <c:pt idx="8176">
                  <c:v>1</c:v>
                </c:pt>
                <c:pt idx="8177">
                  <c:v>1</c:v>
                </c:pt>
                <c:pt idx="8178">
                  <c:v>1</c:v>
                </c:pt>
                <c:pt idx="8179">
                  <c:v>1</c:v>
                </c:pt>
                <c:pt idx="8180">
                  <c:v>2</c:v>
                </c:pt>
                <c:pt idx="8181">
                  <c:v>2</c:v>
                </c:pt>
                <c:pt idx="8182">
                  <c:v>2</c:v>
                </c:pt>
                <c:pt idx="8183">
                  <c:v>2</c:v>
                </c:pt>
                <c:pt idx="8184">
                  <c:v>2</c:v>
                </c:pt>
                <c:pt idx="8185">
                  <c:v>3</c:v>
                </c:pt>
                <c:pt idx="8186">
                  <c:v>4</c:v>
                </c:pt>
                <c:pt idx="8187">
                  <c:v>4</c:v>
                </c:pt>
                <c:pt idx="8188">
                  <c:v>4</c:v>
                </c:pt>
                <c:pt idx="8189">
                  <c:v>3</c:v>
                </c:pt>
                <c:pt idx="8190">
                  <c:v>3</c:v>
                </c:pt>
                <c:pt idx="8191">
                  <c:v>3</c:v>
                </c:pt>
                <c:pt idx="8192">
                  <c:v>2</c:v>
                </c:pt>
                <c:pt idx="8193">
                  <c:v>3</c:v>
                </c:pt>
                <c:pt idx="8194">
                  <c:v>3</c:v>
                </c:pt>
                <c:pt idx="8195">
                  <c:v>3</c:v>
                </c:pt>
                <c:pt idx="8196">
                  <c:v>3</c:v>
                </c:pt>
                <c:pt idx="8197">
                  <c:v>2</c:v>
                </c:pt>
                <c:pt idx="8198">
                  <c:v>1</c:v>
                </c:pt>
                <c:pt idx="8199">
                  <c:v>1</c:v>
                </c:pt>
                <c:pt idx="8200">
                  <c:v>2</c:v>
                </c:pt>
                <c:pt idx="8201">
                  <c:v>3</c:v>
                </c:pt>
                <c:pt idx="8202">
                  <c:v>4</c:v>
                </c:pt>
                <c:pt idx="8203">
                  <c:v>4</c:v>
                </c:pt>
                <c:pt idx="8204">
                  <c:v>4</c:v>
                </c:pt>
                <c:pt idx="8205">
                  <c:v>3</c:v>
                </c:pt>
                <c:pt idx="8206">
                  <c:v>3</c:v>
                </c:pt>
                <c:pt idx="8207">
                  <c:v>3</c:v>
                </c:pt>
                <c:pt idx="8208">
                  <c:v>3</c:v>
                </c:pt>
                <c:pt idx="8209">
                  <c:v>3</c:v>
                </c:pt>
                <c:pt idx="8210">
                  <c:v>3</c:v>
                </c:pt>
                <c:pt idx="8211">
                  <c:v>4</c:v>
                </c:pt>
                <c:pt idx="8212">
                  <c:v>3</c:v>
                </c:pt>
                <c:pt idx="8213">
                  <c:v>2</c:v>
                </c:pt>
                <c:pt idx="8214">
                  <c:v>1</c:v>
                </c:pt>
                <c:pt idx="8215">
                  <c:v>1</c:v>
                </c:pt>
                <c:pt idx="8216">
                  <c:v>1</c:v>
                </c:pt>
                <c:pt idx="8217">
                  <c:v>1</c:v>
                </c:pt>
                <c:pt idx="8218">
                  <c:v>1</c:v>
                </c:pt>
                <c:pt idx="8219">
                  <c:v>1</c:v>
                </c:pt>
                <c:pt idx="8220">
                  <c:v>1</c:v>
                </c:pt>
                <c:pt idx="8221">
                  <c:v>1</c:v>
                </c:pt>
                <c:pt idx="8222">
                  <c:v>2</c:v>
                </c:pt>
                <c:pt idx="8223">
                  <c:v>1</c:v>
                </c:pt>
                <c:pt idx="8224">
                  <c:v>2</c:v>
                </c:pt>
                <c:pt idx="8225">
                  <c:v>2</c:v>
                </c:pt>
                <c:pt idx="8226">
                  <c:v>3</c:v>
                </c:pt>
                <c:pt idx="8227">
                  <c:v>3</c:v>
                </c:pt>
                <c:pt idx="8228">
                  <c:v>3</c:v>
                </c:pt>
                <c:pt idx="8229">
                  <c:v>3</c:v>
                </c:pt>
                <c:pt idx="8230">
                  <c:v>3</c:v>
                </c:pt>
                <c:pt idx="8231">
                  <c:v>3</c:v>
                </c:pt>
                <c:pt idx="8232">
                  <c:v>3</c:v>
                </c:pt>
                <c:pt idx="8233">
                  <c:v>3</c:v>
                </c:pt>
                <c:pt idx="8234">
                  <c:v>3</c:v>
                </c:pt>
                <c:pt idx="8235">
                  <c:v>3</c:v>
                </c:pt>
                <c:pt idx="8236">
                  <c:v>3</c:v>
                </c:pt>
                <c:pt idx="8237">
                  <c:v>2</c:v>
                </c:pt>
                <c:pt idx="8238">
                  <c:v>1</c:v>
                </c:pt>
                <c:pt idx="8239">
                  <c:v>1</c:v>
                </c:pt>
                <c:pt idx="8240">
                  <c:v>1</c:v>
                </c:pt>
                <c:pt idx="8241">
                  <c:v>1</c:v>
                </c:pt>
                <c:pt idx="8242">
                  <c:v>2</c:v>
                </c:pt>
                <c:pt idx="8243">
                  <c:v>2</c:v>
                </c:pt>
                <c:pt idx="8244">
                  <c:v>2</c:v>
                </c:pt>
                <c:pt idx="8245">
                  <c:v>2</c:v>
                </c:pt>
                <c:pt idx="8246">
                  <c:v>2</c:v>
                </c:pt>
                <c:pt idx="8247">
                  <c:v>1</c:v>
                </c:pt>
                <c:pt idx="8248">
                  <c:v>1</c:v>
                </c:pt>
                <c:pt idx="8249">
                  <c:v>2</c:v>
                </c:pt>
                <c:pt idx="8250">
                  <c:v>2</c:v>
                </c:pt>
                <c:pt idx="8251">
                  <c:v>2</c:v>
                </c:pt>
                <c:pt idx="8252">
                  <c:v>2</c:v>
                </c:pt>
                <c:pt idx="8253">
                  <c:v>2</c:v>
                </c:pt>
                <c:pt idx="8254">
                  <c:v>1</c:v>
                </c:pt>
                <c:pt idx="8255">
                  <c:v>1</c:v>
                </c:pt>
                <c:pt idx="8256">
                  <c:v>1</c:v>
                </c:pt>
                <c:pt idx="8257">
                  <c:v>2</c:v>
                </c:pt>
                <c:pt idx="8258">
                  <c:v>2</c:v>
                </c:pt>
                <c:pt idx="8259">
                  <c:v>2</c:v>
                </c:pt>
                <c:pt idx="8260">
                  <c:v>2</c:v>
                </c:pt>
                <c:pt idx="8261">
                  <c:v>1</c:v>
                </c:pt>
                <c:pt idx="8262">
                  <c:v>1</c:v>
                </c:pt>
                <c:pt idx="8263">
                  <c:v>1</c:v>
                </c:pt>
                <c:pt idx="8264">
                  <c:v>1</c:v>
                </c:pt>
                <c:pt idx="8265">
                  <c:v>1</c:v>
                </c:pt>
                <c:pt idx="8266">
                  <c:v>1</c:v>
                </c:pt>
                <c:pt idx="8267">
                  <c:v>2</c:v>
                </c:pt>
                <c:pt idx="8268">
                  <c:v>2</c:v>
                </c:pt>
                <c:pt idx="8269">
                  <c:v>1</c:v>
                </c:pt>
                <c:pt idx="8270">
                  <c:v>2</c:v>
                </c:pt>
                <c:pt idx="8271">
                  <c:v>3</c:v>
                </c:pt>
                <c:pt idx="8272">
                  <c:v>4</c:v>
                </c:pt>
                <c:pt idx="8273">
                  <c:v>4</c:v>
                </c:pt>
                <c:pt idx="8274">
                  <c:v>4</c:v>
                </c:pt>
                <c:pt idx="8275">
                  <c:v>4</c:v>
                </c:pt>
                <c:pt idx="8276">
                  <c:v>4</c:v>
                </c:pt>
                <c:pt idx="8277">
                  <c:v>4</c:v>
                </c:pt>
                <c:pt idx="8278">
                  <c:v>4</c:v>
                </c:pt>
                <c:pt idx="8279">
                  <c:v>4</c:v>
                </c:pt>
                <c:pt idx="8280">
                  <c:v>4</c:v>
                </c:pt>
                <c:pt idx="8281">
                  <c:v>4</c:v>
                </c:pt>
                <c:pt idx="8282">
                  <c:v>2</c:v>
                </c:pt>
                <c:pt idx="8283">
                  <c:v>1</c:v>
                </c:pt>
                <c:pt idx="8284">
                  <c:v>1</c:v>
                </c:pt>
                <c:pt idx="8285">
                  <c:v>2</c:v>
                </c:pt>
                <c:pt idx="8286">
                  <c:v>2</c:v>
                </c:pt>
                <c:pt idx="8287">
                  <c:v>2</c:v>
                </c:pt>
                <c:pt idx="8288">
                  <c:v>2</c:v>
                </c:pt>
                <c:pt idx="8289">
                  <c:v>2</c:v>
                </c:pt>
                <c:pt idx="8290">
                  <c:v>2</c:v>
                </c:pt>
                <c:pt idx="8291">
                  <c:v>2</c:v>
                </c:pt>
                <c:pt idx="8292">
                  <c:v>2</c:v>
                </c:pt>
                <c:pt idx="8293">
                  <c:v>3</c:v>
                </c:pt>
                <c:pt idx="8294">
                  <c:v>3</c:v>
                </c:pt>
                <c:pt idx="8295">
                  <c:v>3</c:v>
                </c:pt>
                <c:pt idx="8296">
                  <c:v>2</c:v>
                </c:pt>
                <c:pt idx="8297">
                  <c:v>1</c:v>
                </c:pt>
                <c:pt idx="8298">
                  <c:v>1</c:v>
                </c:pt>
                <c:pt idx="8299">
                  <c:v>1</c:v>
                </c:pt>
                <c:pt idx="8300">
                  <c:v>1</c:v>
                </c:pt>
                <c:pt idx="8301">
                  <c:v>2</c:v>
                </c:pt>
                <c:pt idx="8302">
                  <c:v>2</c:v>
                </c:pt>
                <c:pt idx="8303">
                  <c:v>2</c:v>
                </c:pt>
                <c:pt idx="8304">
                  <c:v>2</c:v>
                </c:pt>
                <c:pt idx="8305">
                  <c:v>1</c:v>
                </c:pt>
                <c:pt idx="8306">
                  <c:v>1</c:v>
                </c:pt>
                <c:pt idx="8307">
                  <c:v>1</c:v>
                </c:pt>
                <c:pt idx="8308">
                  <c:v>1</c:v>
                </c:pt>
                <c:pt idx="8309">
                  <c:v>1</c:v>
                </c:pt>
                <c:pt idx="8310">
                  <c:v>1</c:v>
                </c:pt>
                <c:pt idx="8311">
                  <c:v>1</c:v>
                </c:pt>
                <c:pt idx="8312">
                  <c:v>1</c:v>
                </c:pt>
                <c:pt idx="8313">
                  <c:v>1</c:v>
                </c:pt>
                <c:pt idx="8314">
                  <c:v>1</c:v>
                </c:pt>
                <c:pt idx="8315">
                  <c:v>2</c:v>
                </c:pt>
                <c:pt idx="8316">
                  <c:v>2</c:v>
                </c:pt>
                <c:pt idx="8317">
                  <c:v>2</c:v>
                </c:pt>
                <c:pt idx="8318">
                  <c:v>2</c:v>
                </c:pt>
                <c:pt idx="8319">
                  <c:v>2</c:v>
                </c:pt>
                <c:pt idx="8320">
                  <c:v>2</c:v>
                </c:pt>
                <c:pt idx="8321">
                  <c:v>3</c:v>
                </c:pt>
                <c:pt idx="8322">
                  <c:v>3</c:v>
                </c:pt>
                <c:pt idx="8323">
                  <c:v>3</c:v>
                </c:pt>
                <c:pt idx="8324">
                  <c:v>3</c:v>
                </c:pt>
                <c:pt idx="8325">
                  <c:v>2</c:v>
                </c:pt>
                <c:pt idx="8326">
                  <c:v>3</c:v>
                </c:pt>
                <c:pt idx="8327">
                  <c:v>3</c:v>
                </c:pt>
                <c:pt idx="8328">
                  <c:v>3</c:v>
                </c:pt>
                <c:pt idx="8329">
                  <c:v>4</c:v>
                </c:pt>
                <c:pt idx="8330">
                  <c:v>4</c:v>
                </c:pt>
                <c:pt idx="8331">
                  <c:v>4</c:v>
                </c:pt>
                <c:pt idx="8332">
                  <c:v>4</c:v>
                </c:pt>
                <c:pt idx="8333">
                  <c:v>3</c:v>
                </c:pt>
                <c:pt idx="8334">
                  <c:v>3</c:v>
                </c:pt>
                <c:pt idx="8335">
                  <c:v>3</c:v>
                </c:pt>
                <c:pt idx="8336">
                  <c:v>3</c:v>
                </c:pt>
                <c:pt idx="8337">
                  <c:v>3</c:v>
                </c:pt>
                <c:pt idx="8338">
                  <c:v>2</c:v>
                </c:pt>
                <c:pt idx="8339">
                  <c:v>2</c:v>
                </c:pt>
                <c:pt idx="8340">
                  <c:v>4</c:v>
                </c:pt>
                <c:pt idx="8341">
                  <c:v>3</c:v>
                </c:pt>
                <c:pt idx="8342">
                  <c:v>3</c:v>
                </c:pt>
                <c:pt idx="8343">
                  <c:v>4</c:v>
                </c:pt>
                <c:pt idx="8344">
                  <c:v>3</c:v>
                </c:pt>
                <c:pt idx="8345">
                  <c:v>3</c:v>
                </c:pt>
                <c:pt idx="8346">
                  <c:v>3</c:v>
                </c:pt>
                <c:pt idx="8347">
                  <c:v>3</c:v>
                </c:pt>
                <c:pt idx="8348">
                  <c:v>3</c:v>
                </c:pt>
                <c:pt idx="8349">
                  <c:v>3</c:v>
                </c:pt>
                <c:pt idx="8350">
                  <c:v>3</c:v>
                </c:pt>
                <c:pt idx="8351">
                  <c:v>3</c:v>
                </c:pt>
                <c:pt idx="8352">
                  <c:v>1</c:v>
                </c:pt>
                <c:pt idx="8353">
                  <c:v>1</c:v>
                </c:pt>
                <c:pt idx="8354">
                  <c:v>1</c:v>
                </c:pt>
                <c:pt idx="8355">
                  <c:v>1</c:v>
                </c:pt>
                <c:pt idx="8356">
                  <c:v>1</c:v>
                </c:pt>
                <c:pt idx="8357">
                  <c:v>1</c:v>
                </c:pt>
                <c:pt idx="8358">
                  <c:v>1</c:v>
                </c:pt>
                <c:pt idx="8359">
                  <c:v>2</c:v>
                </c:pt>
                <c:pt idx="8360">
                  <c:v>2</c:v>
                </c:pt>
                <c:pt idx="8361">
                  <c:v>2</c:v>
                </c:pt>
                <c:pt idx="8362">
                  <c:v>2</c:v>
                </c:pt>
                <c:pt idx="8363">
                  <c:v>3</c:v>
                </c:pt>
                <c:pt idx="8364">
                  <c:v>3</c:v>
                </c:pt>
                <c:pt idx="8365">
                  <c:v>4</c:v>
                </c:pt>
                <c:pt idx="8366">
                  <c:v>4</c:v>
                </c:pt>
                <c:pt idx="8367">
                  <c:v>4</c:v>
                </c:pt>
                <c:pt idx="8368">
                  <c:v>4</c:v>
                </c:pt>
                <c:pt idx="8369">
                  <c:v>4</c:v>
                </c:pt>
                <c:pt idx="8370">
                  <c:v>4</c:v>
                </c:pt>
                <c:pt idx="8371">
                  <c:v>4</c:v>
                </c:pt>
                <c:pt idx="8372">
                  <c:v>5</c:v>
                </c:pt>
                <c:pt idx="8373">
                  <c:v>5</c:v>
                </c:pt>
                <c:pt idx="8374">
                  <c:v>5</c:v>
                </c:pt>
                <c:pt idx="8375">
                  <c:v>4</c:v>
                </c:pt>
                <c:pt idx="8376">
                  <c:v>6</c:v>
                </c:pt>
                <c:pt idx="8377">
                  <c:v>5</c:v>
                </c:pt>
                <c:pt idx="8378">
                  <c:v>5</c:v>
                </c:pt>
                <c:pt idx="8379">
                  <c:v>5</c:v>
                </c:pt>
                <c:pt idx="8380">
                  <c:v>5</c:v>
                </c:pt>
                <c:pt idx="8381">
                  <c:v>5</c:v>
                </c:pt>
                <c:pt idx="8382">
                  <c:v>5</c:v>
                </c:pt>
                <c:pt idx="8383">
                  <c:v>5</c:v>
                </c:pt>
                <c:pt idx="8384">
                  <c:v>4</c:v>
                </c:pt>
                <c:pt idx="8385">
                  <c:v>4</c:v>
                </c:pt>
                <c:pt idx="8386">
                  <c:v>4</c:v>
                </c:pt>
                <c:pt idx="8387">
                  <c:v>4</c:v>
                </c:pt>
                <c:pt idx="8388">
                  <c:v>2</c:v>
                </c:pt>
                <c:pt idx="8389">
                  <c:v>2</c:v>
                </c:pt>
                <c:pt idx="8390">
                  <c:v>2</c:v>
                </c:pt>
                <c:pt idx="8391">
                  <c:v>2</c:v>
                </c:pt>
                <c:pt idx="8392">
                  <c:v>2</c:v>
                </c:pt>
                <c:pt idx="8393">
                  <c:v>2</c:v>
                </c:pt>
                <c:pt idx="8394">
                  <c:v>3</c:v>
                </c:pt>
                <c:pt idx="8395">
                  <c:v>2</c:v>
                </c:pt>
                <c:pt idx="8396">
                  <c:v>2</c:v>
                </c:pt>
                <c:pt idx="8397">
                  <c:v>2</c:v>
                </c:pt>
                <c:pt idx="8398">
                  <c:v>3</c:v>
                </c:pt>
                <c:pt idx="8399">
                  <c:v>3</c:v>
                </c:pt>
                <c:pt idx="8400">
                  <c:v>3</c:v>
                </c:pt>
                <c:pt idx="8401">
                  <c:v>3</c:v>
                </c:pt>
                <c:pt idx="8402">
                  <c:v>3</c:v>
                </c:pt>
                <c:pt idx="8403">
                  <c:v>2</c:v>
                </c:pt>
                <c:pt idx="8404">
                  <c:v>2</c:v>
                </c:pt>
                <c:pt idx="8405">
                  <c:v>3</c:v>
                </c:pt>
                <c:pt idx="8406">
                  <c:v>3</c:v>
                </c:pt>
                <c:pt idx="8407">
                  <c:v>3</c:v>
                </c:pt>
                <c:pt idx="8408">
                  <c:v>4</c:v>
                </c:pt>
                <c:pt idx="8409">
                  <c:v>4</c:v>
                </c:pt>
                <c:pt idx="8410">
                  <c:v>3</c:v>
                </c:pt>
                <c:pt idx="8411">
                  <c:v>3</c:v>
                </c:pt>
                <c:pt idx="8412">
                  <c:v>3</c:v>
                </c:pt>
                <c:pt idx="8413">
                  <c:v>3</c:v>
                </c:pt>
                <c:pt idx="8414">
                  <c:v>3</c:v>
                </c:pt>
                <c:pt idx="8415">
                  <c:v>3</c:v>
                </c:pt>
                <c:pt idx="8416">
                  <c:v>4</c:v>
                </c:pt>
                <c:pt idx="8417">
                  <c:v>3</c:v>
                </c:pt>
                <c:pt idx="8418">
                  <c:v>2</c:v>
                </c:pt>
                <c:pt idx="8419">
                  <c:v>3</c:v>
                </c:pt>
                <c:pt idx="8420">
                  <c:v>2</c:v>
                </c:pt>
                <c:pt idx="8421">
                  <c:v>2</c:v>
                </c:pt>
                <c:pt idx="8422">
                  <c:v>3</c:v>
                </c:pt>
                <c:pt idx="8423">
                  <c:v>3</c:v>
                </c:pt>
                <c:pt idx="8424">
                  <c:v>3</c:v>
                </c:pt>
                <c:pt idx="8425">
                  <c:v>3</c:v>
                </c:pt>
                <c:pt idx="8426">
                  <c:v>3</c:v>
                </c:pt>
                <c:pt idx="8427">
                  <c:v>3</c:v>
                </c:pt>
                <c:pt idx="8428">
                  <c:v>2</c:v>
                </c:pt>
                <c:pt idx="8429">
                  <c:v>2</c:v>
                </c:pt>
                <c:pt idx="8430">
                  <c:v>2</c:v>
                </c:pt>
                <c:pt idx="8431">
                  <c:v>1</c:v>
                </c:pt>
                <c:pt idx="8432">
                  <c:v>2</c:v>
                </c:pt>
                <c:pt idx="8433">
                  <c:v>2</c:v>
                </c:pt>
                <c:pt idx="8434">
                  <c:v>1</c:v>
                </c:pt>
                <c:pt idx="8435">
                  <c:v>1</c:v>
                </c:pt>
                <c:pt idx="8436">
                  <c:v>1</c:v>
                </c:pt>
                <c:pt idx="8437">
                  <c:v>1</c:v>
                </c:pt>
                <c:pt idx="8438">
                  <c:v>1</c:v>
                </c:pt>
                <c:pt idx="8439">
                  <c:v>1</c:v>
                </c:pt>
                <c:pt idx="8440">
                  <c:v>1</c:v>
                </c:pt>
                <c:pt idx="8441">
                  <c:v>1</c:v>
                </c:pt>
                <c:pt idx="8442">
                  <c:v>1</c:v>
                </c:pt>
                <c:pt idx="8443">
                  <c:v>2</c:v>
                </c:pt>
                <c:pt idx="8444">
                  <c:v>1</c:v>
                </c:pt>
                <c:pt idx="8445">
                  <c:v>3</c:v>
                </c:pt>
                <c:pt idx="8446">
                  <c:v>3</c:v>
                </c:pt>
                <c:pt idx="8447">
                  <c:v>3</c:v>
                </c:pt>
                <c:pt idx="8448">
                  <c:v>3</c:v>
                </c:pt>
                <c:pt idx="8449">
                  <c:v>3</c:v>
                </c:pt>
                <c:pt idx="8450">
                  <c:v>4</c:v>
                </c:pt>
                <c:pt idx="8451">
                  <c:v>4</c:v>
                </c:pt>
                <c:pt idx="8452">
                  <c:v>4</c:v>
                </c:pt>
                <c:pt idx="8453">
                  <c:v>5</c:v>
                </c:pt>
                <c:pt idx="8454">
                  <c:v>5</c:v>
                </c:pt>
                <c:pt idx="8455">
                  <c:v>4</c:v>
                </c:pt>
                <c:pt idx="8456">
                  <c:v>4</c:v>
                </c:pt>
                <c:pt idx="8457">
                  <c:v>3</c:v>
                </c:pt>
                <c:pt idx="8458">
                  <c:v>3</c:v>
                </c:pt>
                <c:pt idx="8459">
                  <c:v>3</c:v>
                </c:pt>
                <c:pt idx="8460">
                  <c:v>3</c:v>
                </c:pt>
                <c:pt idx="8461">
                  <c:v>3</c:v>
                </c:pt>
                <c:pt idx="8462">
                  <c:v>2</c:v>
                </c:pt>
                <c:pt idx="8463">
                  <c:v>2</c:v>
                </c:pt>
                <c:pt idx="8464">
                  <c:v>1</c:v>
                </c:pt>
                <c:pt idx="8465">
                  <c:v>1</c:v>
                </c:pt>
                <c:pt idx="8466">
                  <c:v>1</c:v>
                </c:pt>
                <c:pt idx="8467">
                  <c:v>1</c:v>
                </c:pt>
                <c:pt idx="8468">
                  <c:v>1</c:v>
                </c:pt>
                <c:pt idx="8469">
                  <c:v>1</c:v>
                </c:pt>
                <c:pt idx="8470">
                  <c:v>2</c:v>
                </c:pt>
                <c:pt idx="8471">
                  <c:v>2</c:v>
                </c:pt>
                <c:pt idx="8472">
                  <c:v>2</c:v>
                </c:pt>
                <c:pt idx="8473">
                  <c:v>2</c:v>
                </c:pt>
                <c:pt idx="8474">
                  <c:v>2</c:v>
                </c:pt>
                <c:pt idx="8475">
                  <c:v>3</c:v>
                </c:pt>
                <c:pt idx="8476">
                  <c:v>3</c:v>
                </c:pt>
                <c:pt idx="8477">
                  <c:v>2</c:v>
                </c:pt>
                <c:pt idx="8478">
                  <c:v>2</c:v>
                </c:pt>
                <c:pt idx="8479">
                  <c:v>2</c:v>
                </c:pt>
                <c:pt idx="8480">
                  <c:v>2</c:v>
                </c:pt>
                <c:pt idx="8481">
                  <c:v>2</c:v>
                </c:pt>
                <c:pt idx="8482">
                  <c:v>2</c:v>
                </c:pt>
                <c:pt idx="8483">
                  <c:v>2</c:v>
                </c:pt>
                <c:pt idx="8484">
                  <c:v>2</c:v>
                </c:pt>
                <c:pt idx="8485">
                  <c:v>2</c:v>
                </c:pt>
                <c:pt idx="8486">
                  <c:v>3</c:v>
                </c:pt>
                <c:pt idx="8487">
                  <c:v>2</c:v>
                </c:pt>
                <c:pt idx="8488">
                  <c:v>2</c:v>
                </c:pt>
                <c:pt idx="8489">
                  <c:v>2</c:v>
                </c:pt>
                <c:pt idx="8490">
                  <c:v>2</c:v>
                </c:pt>
                <c:pt idx="8491">
                  <c:v>2</c:v>
                </c:pt>
                <c:pt idx="8492">
                  <c:v>2</c:v>
                </c:pt>
                <c:pt idx="8493">
                  <c:v>2</c:v>
                </c:pt>
                <c:pt idx="8494">
                  <c:v>1</c:v>
                </c:pt>
                <c:pt idx="8495">
                  <c:v>1</c:v>
                </c:pt>
                <c:pt idx="8496">
                  <c:v>1</c:v>
                </c:pt>
                <c:pt idx="8497">
                  <c:v>1</c:v>
                </c:pt>
                <c:pt idx="8498">
                  <c:v>1</c:v>
                </c:pt>
                <c:pt idx="8499">
                  <c:v>1</c:v>
                </c:pt>
                <c:pt idx="8500">
                  <c:v>1</c:v>
                </c:pt>
                <c:pt idx="8501">
                  <c:v>2</c:v>
                </c:pt>
                <c:pt idx="8502">
                  <c:v>2</c:v>
                </c:pt>
                <c:pt idx="8503">
                  <c:v>2</c:v>
                </c:pt>
                <c:pt idx="8504">
                  <c:v>2</c:v>
                </c:pt>
                <c:pt idx="8505">
                  <c:v>2</c:v>
                </c:pt>
                <c:pt idx="8506">
                  <c:v>2</c:v>
                </c:pt>
                <c:pt idx="8507">
                  <c:v>2</c:v>
                </c:pt>
                <c:pt idx="8508">
                  <c:v>2</c:v>
                </c:pt>
                <c:pt idx="8509">
                  <c:v>2</c:v>
                </c:pt>
                <c:pt idx="8510">
                  <c:v>1</c:v>
                </c:pt>
                <c:pt idx="8511">
                  <c:v>2</c:v>
                </c:pt>
                <c:pt idx="8512">
                  <c:v>2</c:v>
                </c:pt>
                <c:pt idx="8513">
                  <c:v>2</c:v>
                </c:pt>
                <c:pt idx="8514">
                  <c:v>2</c:v>
                </c:pt>
                <c:pt idx="8515">
                  <c:v>3</c:v>
                </c:pt>
                <c:pt idx="8516">
                  <c:v>3</c:v>
                </c:pt>
                <c:pt idx="8517">
                  <c:v>3</c:v>
                </c:pt>
                <c:pt idx="8518">
                  <c:v>3</c:v>
                </c:pt>
                <c:pt idx="8519">
                  <c:v>3</c:v>
                </c:pt>
                <c:pt idx="8520">
                  <c:v>3</c:v>
                </c:pt>
                <c:pt idx="8521">
                  <c:v>3</c:v>
                </c:pt>
                <c:pt idx="8522">
                  <c:v>2</c:v>
                </c:pt>
                <c:pt idx="8523">
                  <c:v>1</c:v>
                </c:pt>
                <c:pt idx="8524">
                  <c:v>1</c:v>
                </c:pt>
                <c:pt idx="8525">
                  <c:v>1</c:v>
                </c:pt>
                <c:pt idx="8526">
                  <c:v>1</c:v>
                </c:pt>
                <c:pt idx="8527">
                  <c:v>1</c:v>
                </c:pt>
                <c:pt idx="8528">
                  <c:v>1</c:v>
                </c:pt>
                <c:pt idx="8529">
                  <c:v>2</c:v>
                </c:pt>
                <c:pt idx="8530">
                  <c:v>2</c:v>
                </c:pt>
                <c:pt idx="8531">
                  <c:v>2</c:v>
                </c:pt>
                <c:pt idx="8532">
                  <c:v>2</c:v>
                </c:pt>
                <c:pt idx="8533">
                  <c:v>2</c:v>
                </c:pt>
                <c:pt idx="8534">
                  <c:v>2</c:v>
                </c:pt>
                <c:pt idx="8535">
                  <c:v>2</c:v>
                </c:pt>
                <c:pt idx="8536">
                  <c:v>3</c:v>
                </c:pt>
                <c:pt idx="8537">
                  <c:v>3</c:v>
                </c:pt>
                <c:pt idx="8538">
                  <c:v>3</c:v>
                </c:pt>
                <c:pt idx="8539">
                  <c:v>2</c:v>
                </c:pt>
                <c:pt idx="8540">
                  <c:v>2</c:v>
                </c:pt>
                <c:pt idx="8541">
                  <c:v>1</c:v>
                </c:pt>
                <c:pt idx="8542">
                  <c:v>1</c:v>
                </c:pt>
                <c:pt idx="8543">
                  <c:v>1</c:v>
                </c:pt>
                <c:pt idx="8544">
                  <c:v>1</c:v>
                </c:pt>
                <c:pt idx="8545">
                  <c:v>1</c:v>
                </c:pt>
                <c:pt idx="8546">
                  <c:v>1</c:v>
                </c:pt>
                <c:pt idx="8547">
                  <c:v>1</c:v>
                </c:pt>
                <c:pt idx="8548">
                  <c:v>1</c:v>
                </c:pt>
                <c:pt idx="8549">
                  <c:v>1</c:v>
                </c:pt>
                <c:pt idx="8550">
                  <c:v>2</c:v>
                </c:pt>
                <c:pt idx="8551">
                  <c:v>3</c:v>
                </c:pt>
                <c:pt idx="8552">
                  <c:v>3</c:v>
                </c:pt>
                <c:pt idx="8553">
                  <c:v>3</c:v>
                </c:pt>
                <c:pt idx="8554">
                  <c:v>3</c:v>
                </c:pt>
                <c:pt idx="8555">
                  <c:v>3</c:v>
                </c:pt>
                <c:pt idx="8556">
                  <c:v>3</c:v>
                </c:pt>
                <c:pt idx="8557">
                  <c:v>3</c:v>
                </c:pt>
                <c:pt idx="8558">
                  <c:v>3</c:v>
                </c:pt>
                <c:pt idx="8559">
                  <c:v>3</c:v>
                </c:pt>
                <c:pt idx="8560">
                  <c:v>2</c:v>
                </c:pt>
                <c:pt idx="8561">
                  <c:v>2</c:v>
                </c:pt>
                <c:pt idx="8562">
                  <c:v>1</c:v>
                </c:pt>
                <c:pt idx="8563">
                  <c:v>1</c:v>
                </c:pt>
                <c:pt idx="8564">
                  <c:v>1</c:v>
                </c:pt>
                <c:pt idx="8565">
                  <c:v>1</c:v>
                </c:pt>
                <c:pt idx="8566">
                  <c:v>1</c:v>
                </c:pt>
                <c:pt idx="8567">
                  <c:v>1</c:v>
                </c:pt>
                <c:pt idx="8568">
                  <c:v>1</c:v>
                </c:pt>
                <c:pt idx="8569">
                  <c:v>2</c:v>
                </c:pt>
                <c:pt idx="8570">
                  <c:v>2</c:v>
                </c:pt>
                <c:pt idx="8571">
                  <c:v>2</c:v>
                </c:pt>
                <c:pt idx="8572">
                  <c:v>2</c:v>
                </c:pt>
                <c:pt idx="8573">
                  <c:v>2</c:v>
                </c:pt>
                <c:pt idx="8574">
                  <c:v>2</c:v>
                </c:pt>
                <c:pt idx="8575">
                  <c:v>1</c:v>
                </c:pt>
                <c:pt idx="8576">
                  <c:v>1</c:v>
                </c:pt>
                <c:pt idx="8577">
                  <c:v>2</c:v>
                </c:pt>
                <c:pt idx="8578">
                  <c:v>2</c:v>
                </c:pt>
                <c:pt idx="8579">
                  <c:v>2</c:v>
                </c:pt>
                <c:pt idx="8580">
                  <c:v>3</c:v>
                </c:pt>
                <c:pt idx="8581">
                  <c:v>2</c:v>
                </c:pt>
                <c:pt idx="8582">
                  <c:v>2</c:v>
                </c:pt>
                <c:pt idx="8583">
                  <c:v>2</c:v>
                </c:pt>
                <c:pt idx="8584">
                  <c:v>2</c:v>
                </c:pt>
                <c:pt idx="8585">
                  <c:v>3</c:v>
                </c:pt>
                <c:pt idx="8586">
                  <c:v>3</c:v>
                </c:pt>
                <c:pt idx="8587">
                  <c:v>3</c:v>
                </c:pt>
                <c:pt idx="8588">
                  <c:v>3</c:v>
                </c:pt>
                <c:pt idx="8589">
                  <c:v>2</c:v>
                </c:pt>
                <c:pt idx="8590">
                  <c:v>2</c:v>
                </c:pt>
                <c:pt idx="8591">
                  <c:v>2</c:v>
                </c:pt>
                <c:pt idx="8592">
                  <c:v>1</c:v>
                </c:pt>
                <c:pt idx="8593">
                  <c:v>2</c:v>
                </c:pt>
                <c:pt idx="8594">
                  <c:v>2</c:v>
                </c:pt>
                <c:pt idx="8595">
                  <c:v>2</c:v>
                </c:pt>
                <c:pt idx="8596">
                  <c:v>2</c:v>
                </c:pt>
                <c:pt idx="8597">
                  <c:v>2</c:v>
                </c:pt>
                <c:pt idx="8598">
                  <c:v>3</c:v>
                </c:pt>
                <c:pt idx="8599">
                  <c:v>3</c:v>
                </c:pt>
                <c:pt idx="8600">
                  <c:v>3</c:v>
                </c:pt>
                <c:pt idx="8601">
                  <c:v>3</c:v>
                </c:pt>
                <c:pt idx="8602">
                  <c:v>3</c:v>
                </c:pt>
                <c:pt idx="8603">
                  <c:v>3</c:v>
                </c:pt>
                <c:pt idx="8604">
                  <c:v>3</c:v>
                </c:pt>
                <c:pt idx="8605">
                  <c:v>2</c:v>
                </c:pt>
                <c:pt idx="8606">
                  <c:v>2</c:v>
                </c:pt>
                <c:pt idx="8607">
                  <c:v>2</c:v>
                </c:pt>
                <c:pt idx="8608">
                  <c:v>2</c:v>
                </c:pt>
                <c:pt idx="8609">
                  <c:v>1</c:v>
                </c:pt>
                <c:pt idx="8610">
                  <c:v>1</c:v>
                </c:pt>
                <c:pt idx="8611">
                  <c:v>1</c:v>
                </c:pt>
                <c:pt idx="8612">
                  <c:v>1</c:v>
                </c:pt>
                <c:pt idx="8613">
                  <c:v>1</c:v>
                </c:pt>
                <c:pt idx="8614">
                  <c:v>1</c:v>
                </c:pt>
                <c:pt idx="8615">
                  <c:v>1</c:v>
                </c:pt>
                <c:pt idx="8616">
                  <c:v>1</c:v>
                </c:pt>
                <c:pt idx="8617">
                  <c:v>1</c:v>
                </c:pt>
                <c:pt idx="8618">
                  <c:v>1</c:v>
                </c:pt>
                <c:pt idx="8619">
                  <c:v>1</c:v>
                </c:pt>
                <c:pt idx="8620">
                  <c:v>1</c:v>
                </c:pt>
                <c:pt idx="8621">
                  <c:v>1</c:v>
                </c:pt>
                <c:pt idx="8622">
                  <c:v>1</c:v>
                </c:pt>
                <c:pt idx="8623">
                  <c:v>2</c:v>
                </c:pt>
                <c:pt idx="8624">
                  <c:v>2</c:v>
                </c:pt>
                <c:pt idx="8625">
                  <c:v>2</c:v>
                </c:pt>
                <c:pt idx="8626">
                  <c:v>2</c:v>
                </c:pt>
                <c:pt idx="8627">
                  <c:v>2</c:v>
                </c:pt>
                <c:pt idx="8628">
                  <c:v>2</c:v>
                </c:pt>
                <c:pt idx="8629">
                  <c:v>2</c:v>
                </c:pt>
                <c:pt idx="8630">
                  <c:v>3</c:v>
                </c:pt>
                <c:pt idx="8631">
                  <c:v>3</c:v>
                </c:pt>
                <c:pt idx="8632">
                  <c:v>3</c:v>
                </c:pt>
                <c:pt idx="8633">
                  <c:v>4</c:v>
                </c:pt>
                <c:pt idx="8634">
                  <c:v>3</c:v>
                </c:pt>
                <c:pt idx="8635">
                  <c:v>3</c:v>
                </c:pt>
                <c:pt idx="8636">
                  <c:v>3</c:v>
                </c:pt>
                <c:pt idx="8637">
                  <c:v>3</c:v>
                </c:pt>
                <c:pt idx="8638">
                  <c:v>4</c:v>
                </c:pt>
                <c:pt idx="8639">
                  <c:v>4</c:v>
                </c:pt>
                <c:pt idx="8640">
                  <c:v>4</c:v>
                </c:pt>
                <c:pt idx="8641">
                  <c:v>4</c:v>
                </c:pt>
                <c:pt idx="8642">
                  <c:v>3</c:v>
                </c:pt>
                <c:pt idx="8643">
                  <c:v>3</c:v>
                </c:pt>
                <c:pt idx="8644">
                  <c:v>5</c:v>
                </c:pt>
                <c:pt idx="8645">
                  <c:v>4</c:v>
                </c:pt>
                <c:pt idx="8646">
                  <c:v>5</c:v>
                </c:pt>
                <c:pt idx="8647">
                  <c:v>5</c:v>
                </c:pt>
                <c:pt idx="8648">
                  <c:v>5</c:v>
                </c:pt>
                <c:pt idx="8649">
                  <c:v>5</c:v>
                </c:pt>
                <c:pt idx="8650">
                  <c:v>5</c:v>
                </c:pt>
                <c:pt idx="8651">
                  <c:v>5</c:v>
                </c:pt>
                <c:pt idx="8652">
                  <c:v>5</c:v>
                </c:pt>
                <c:pt idx="8653">
                  <c:v>5</c:v>
                </c:pt>
                <c:pt idx="8654">
                  <c:v>5</c:v>
                </c:pt>
                <c:pt idx="8655">
                  <c:v>5</c:v>
                </c:pt>
                <c:pt idx="8656">
                  <c:v>4</c:v>
                </c:pt>
                <c:pt idx="8657">
                  <c:v>4</c:v>
                </c:pt>
                <c:pt idx="8658">
                  <c:v>2</c:v>
                </c:pt>
                <c:pt idx="8659">
                  <c:v>3</c:v>
                </c:pt>
                <c:pt idx="8660">
                  <c:v>3</c:v>
                </c:pt>
                <c:pt idx="8661">
                  <c:v>4</c:v>
                </c:pt>
                <c:pt idx="8662">
                  <c:v>3</c:v>
                </c:pt>
                <c:pt idx="8663">
                  <c:v>3</c:v>
                </c:pt>
                <c:pt idx="8664">
                  <c:v>3</c:v>
                </c:pt>
                <c:pt idx="8665">
                  <c:v>3</c:v>
                </c:pt>
                <c:pt idx="8666">
                  <c:v>3</c:v>
                </c:pt>
                <c:pt idx="8667">
                  <c:v>4</c:v>
                </c:pt>
                <c:pt idx="8668">
                  <c:v>4</c:v>
                </c:pt>
                <c:pt idx="8669">
                  <c:v>4</c:v>
                </c:pt>
                <c:pt idx="8670">
                  <c:v>4</c:v>
                </c:pt>
                <c:pt idx="8671">
                  <c:v>3</c:v>
                </c:pt>
                <c:pt idx="8672">
                  <c:v>3</c:v>
                </c:pt>
                <c:pt idx="8673">
                  <c:v>2</c:v>
                </c:pt>
                <c:pt idx="8674">
                  <c:v>2</c:v>
                </c:pt>
                <c:pt idx="8675">
                  <c:v>2</c:v>
                </c:pt>
                <c:pt idx="8676">
                  <c:v>3</c:v>
                </c:pt>
                <c:pt idx="8677">
                  <c:v>3</c:v>
                </c:pt>
                <c:pt idx="8678">
                  <c:v>3</c:v>
                </c:pt>
                <c:pt idx="8679">
                  <c:v>2</c:v>
                </c:pt>
                <c:pt idx="8680">
                  <c:v>1</c:v>
                </c:pt>
                <c:pt idx="8681">
                  <c:v>1</c:v>
                </c:pt>
                <c:pt idx="8682">
                  <c:v>1</c:v>
                </c:pt>
                <c:pt idx="8683">
                  <c:v>1</c:v>
                </c:pt>
                <c:pt idx="8684">
                  <c:v>2</c:v>
                </c:pt>
                <c:pt idx="8685">
                  <c:v>2</c:v>
                </c:pt>
                <c:pt idx="8686">
                  <c:v>2</c:v>
                </c:pt>
                <c:pt idx="8687">
                  <c:v>2</c:v>
                </c:pt>
                <c:pt idx="8688">
                  <c:v>1</c:v>
                </c:pt>
                <c:pt idx="8689">
                  <c:v>1</c:v>
                </c:pt>
                <c:pt idx="8690">
                  <c:v>1</c:v>
                </c:pt>
                <c:pt idx="8691">
                  <c:v>3</c:v>
                </c:pt>
                <c:pt idx="8692">
                  <c:v>3</c:v>
                </c:pt>
                <c:pt idx="8693">
                  <c:v>3</c:v>
                </c:pt>
                <c:pt idx="8694">
                  <c:v>3</c:v>
                </c:pt>
                <c:pt idx="8695">
                  <c:v>3</c:v>
                </c:pt>
                <c:pt idx="8696">
                  <c:v>3</c:v>
                </c:pt>
                <c:pt idx="8697">
                  <c:v>3</c:v>
                </c:pt>
                <c:pt idx="8698">
                  <c:v>3</c:v>
                </c:pt>
                <c:pt idx="8699">
                  <c:v>3</c:v>
                </c:pt>
                <c:pt idx="8700">
                  <c:v>3</c:v>
                </c:pt>
                <c:pt idx="8701">
                  <c:v>3</c:v>
                </c:pt>
                <c:pt idx="8702">
                  <c:v>4</c:v>
                </c:pt>
                <c:pt idx="8703">
                  <c:v>2</c:v>
                </c:pt>
                <c:pt idx="8704">
                  <c:v>2</c:v>
                </c:pt>
                <c:pt idx="8705">
                  <c:v>2</c:v>
                </c:pt>
                <c:pt idx="8706">
                  <c:v>3</c:v>
                </c:pt>
                <c:pt idx="8707">
                  <c:v>4</c:v>
                </c:pt>
                <c:pt idx="8708">
                  <c:v>4</c:v>
                </c:pt>
                <c:pt idx="8709">
                  <c:v>4</c:v>
                </c:pt>
                <c:pt idx="8710">
                  <c:v>4</c:v>
                </c:pt>
                <c:pt idx="8711">
                  <c:v>4</c:v>
                </c:pt>
                <c:pt idx="8712">
                  <c:v>3</c:v>
                </c:pt>
                <c:pt idx="8713">
                  <c:v>3</c:v>
                </c:pt>
                <c:pt idx="8714">
                  <c:v>2</c:v>
                </c:pt>
                <c:pt idx="8715">
                  <c:v>2</c:v>
                </c:pt>
                <c:pt idx="8716">
                  <c:v>2</c:v>
                </c:pt>
                <c:pt idx="8717">
                  <c:v>2</c:v>
                </c:pt>
                <c:pt idx="8718">
                  <c:v>1</c:v>
                </c:pt>
                <c:pt idx="8719">
                  <c:v>1</c:v>
                </c:pt>
                <c:pt idx="8720">
                  <c:v>1</c:v>
                </c:pt>
                <c:pt idx="8721">
                  <c:v>1</c:v>
                </c:pt>
                <c:pt idx="8722">
                  <c:v>1</c:v>
                </c:pt>
                <c:pt idx="8723">
                  <c:v>1</c:v>
                </c:pt>
                <c:pt idx="8724">
                  <c:v>2</c:v>
                </c:pt>
                <c:pt idx="8725">
                  <c:v>2</c:v>
                </c:pt>
                <c:pt idx="8726">
                  <c:v>2</c:v>
                </c:pt>
                <c:pt idx="8727">
                  <c:v>3</c:v>
                </c:pt>
                <c:pt idx="8728">
                  <c:v>3</c:v>
                </c:pt>
                <c:pt idx="8729">
                  <c:v>3</c:v>
                </c:pt>
                <c:pt idx="8730">
                  <c:v>5</c:v>
                </c:pt>
                <c:pt idx="8731">
                  <c:v>4</c:v>
                </c:pt>
                <c:pt idx="8732">
                  <c:v>4</c:v>
                </c:pt>
                <c:pt idx="8733">
                  <c:v>4</c:v>
                </c:pt>
                <c:pt idx="8734">
                  <c:v>4</c:v>
                </c:pt>
                <c:pt idx="8735">
                  <c:v>4</c:v>
                </c:pt>
                <c:pt idx="8736">
                  <c:v>3</c:v>
                </c:pt>
                <c:pt idx="8737">
                  <c:v>3</c:v>
                </c:pt>
                <c:pt idx="8738">
                  <c:v>3</c:v>
                </c:pt>
                <c:pt idx="8739">
                  <c:v>2</c:v>
                </c:pt>
                <c:pt idx="8740">
                  <c:v>2</c:v>
                </c:pt>
                <c:pt idx="8741">
                  <c:v>2</c:v>
                </c:pt>
                <c:pt idx="8742">
                  <c:v>1</c:v>
                </c:pt>
                <c:pt idx="8743">
                  <c:v>1</c:v>
                </c:pt>
                <c:pt idx="8744">
                  <c:v>1</c:v>
                </c:pt>
                <c:pt idx="8745">
                  <c:v>1</c:v>
                </c:pt>
                <c:pt idx="8746">
                  <c:v>1</c:v>
                </c:pt>
                <c:pt idx="8747">
                  <c:v>1</c:v>
                </c:pt>
                <c:pt idx="8748">
                  <c:v>1</c:v>
                </c:pt>
                <c:pt idx="8749">
                  <c:v>1</c:v>
                </c:pt>
                <c:pt idx="8750">
                  <c:v>1</c:v>
                </c:pt>
                <c:pt idx="8751">
                  <c:v>1</c:v>
                </c:pt>
                <c:pt idx="8752">
                  <c:v>1</c:v>
                </c:pt>
                <c:pt idx="8753">
                  <c:v>1</c:v>
                </c:pt>
                <c:pt idx="8754">
                  <c:v>1</c:v>
                </c:pt>
                <c:pt idx="8755">
                  <c:v>1</c:v>
                </c:pt>
                <c:pt idx="8756">
                  <c:v>1</c:v>
                </c:pt>
                <c:pt idx="8757">
                  <c:v>1</c:v>
                </c:pt>
                <c:pt idx="8758">
                  <c:v>1</c:v>
                </c:pt>
                <c:pt idx="8759">
                  <c:v>1</c:v>
                </c:pt>
                <c:pt idx="8760">
                  <c:v>1</c:v>
                </c:pt>
                <c:pt idx="8761">
                  <c:v>1</c:v>
                </c:pt>
                <c:pt idx="8762">
                  <c:v>1</c:v>
                </c:pt>
                <c:pt idx="8763">
                  <c:v>1</c:v>
                </c:pt>
                <c:pt idx="8764">
                  <c:v>1</c:v>
                </c:pt>
                <c:pt idx="8765">
                  <c:v>2</c:v>
                </c:pt>
                <c:pt idx="8766">
                  <c:v>1</c:v>
                </c:pt>
                <c:pt idx="8767">
                  <c:v>1</c:v>
                </c:pt>
                <c:pt idx="8768">
                  <c:v>2</c:v>
                </c:pt>
                <c:pt idx="8769">
                  <c:v>2</c:v>
                </c:pt>
                <c:pt idx="8770">
                  <c:v>2</c:v>
                </c:pt>
                <c:pt idx="8771">
                  <c:v>3</c:v>
                </c:pt>
                <c:pt idx="8772">
                  <c:v>3</c:v>
                </c:pt>
                <c:pt idx="8773">
                  <c:v>3</c:v>
                </c:pt>
                <c:pt idx="8774">
                  <c:v>3</c:v>
                </c:pt>
                <c:pt idx="8775">
                  <c:v>3</c:v>
                </c:pt>
                <c:pt idx="8776">
                  <c:v>3</c:v>
                </c:pt>
                <c:pt idx="8777">
                  <c:v>2</c:v>
                </c:pt>
                <c:pt idx="8778">
                  <c:v>2</c:v>
                </c:pt>
                <c:pt idx="8779">
                  <c:v>3</c:v>
                </c:pt>
                <c:pt idx="8780">
                  <c:v>2</c:v>
                </c:pt>
                <c:pt idx="8781">
                  <c:v>2</c:v>
                </c:pt>
                <c:pt idx="8782">
                  <c:v>2</c:v>
                </c:pt>
                <c:pt idx="8783">
                  <c:v>1</c:v>
                </c:pt>
                <c:pt idx="8784">
                  <c:v>1</c:v>
                </c:pt>
                <c:pt idx="8785">
                  <c:v>2</c:v>
                </c:pt>
                <c:pt idx="8786">
                  <c:v>2</c:v>
                </c:pt>
                <c:pt idx="8787">
                  <c:v>2</c:v>
                </c:pt>
                <c:pt idx="8788">
                  <c:v>2</c:v>
                </c:pt>
                <c:pt idx="8789">
                  <c:v>2</c:v>
                </c:pt>
                <c:pt idx="8790">
                  <c:v>2</c:v>
                </c:pt>
                <c:pt idx="8791">
                  <c:v>1</c:v>
                </c:pt>
                <c:pt idx="8792">
                  <c:v>1</c:v>
                </c:pt>
                <c:pt idx="8793">
                  <c:v>2</c:v>
                </c:pt>
                <c:pt idx="8794">
                  <c:v>2</c:v>
                </c:pt>
                <c:pt idx="8795">
                  <c:v>3</c:v>
                </c:pt>
                <c:pt idx="8796">
                  <c:v>3</c:v>
                </c:pt>
                <c:pt idx="8797">
                  <c:v>2</c:v>
                </c:pt>
                <c:pt idx="8798">
                  <c:v>2</c:v>
                </c:pt>
                <c:pt idx="8799">
                  <c:v>3</c:v>
                </c:pt>
                <c:pt idx="8800">
                  <c:v>3</c:v>
                </c:pt>
                <c:pt idx="8801">
                  <c:v>3</c:v>
                </c:pt>
                <c:pt idx="8802">
                  <c:v>4</c:v>
                </c:pt>
                <c:pt idx="8803">
                  <c:v>4</c:v>
                </c:pt>
                <c:pt idx="8804">
                  <c:v>5</c:v>
                </c:pt>
                <c:pt idx="8805">
                  <c:v>4</c:v>
                </c:pt>
                <c:pt idx="8806">
                  <c:v>5</c:v>
                </c:pt>
                <c:pt idx="8807">
                  <c:v>5</c:v>
                </c:pt>
                <c:pt idx="8808">
                  <c:v>5</c:v>
                </c:pt>
                <c:pt idx="8809">
                  <c:v>5</c:v>
                </c:pt>
                <c:pt idx="8810">
                  <c:v>5</c:v>
                </c:pt>
                <c:pt idx="8811">
                  <c:v>3</c:v>
                </c:pt>
                <c:pt idx="8812">
                  <c:v>3</c:v>
                </c:pt>
                <c:pt idx="8813">
                  <c:v>3</c:v>
                </c:pt>
                <c:pt idx="8814">
                  <c:v>2</c:v>
                </c:pt>
                <c:pt idx="8815">
                  <c:v>2</c:v>
                </c:pt>
                <c:pt idx="8816">
                  <c:v>1</c:v>
                </c:pt>
                <c:pt idx="8817">
                  <c:v>1</c:v>
                </c:pt>
                <c:pt idx="8818">
                  <c:v>1</c:v>
                </c:pt>
                <c:pt idx="8819">
                  <c:v>1</c:v>
                </c:pt>
                <c:pt idx="8820">
                  <c:v>2</c:v>
                </c:pt>
                <c:pt idx="8821">
                  <c:v>2</c:v>
                </c:pt>
                <c:pt idx="8822">
                  <c:v>2</c:v>
                </c:pt>
                <c:pt idx="8823">
                  <c:v>2</c:v>
                </c:pt>
                <c:pt idx="8824">
                  <c:v>2</c:v>
                </c:pt>
                <c:pt idx="8825">
                  <c:v>3</c:v>
                </c:pt>
                <c:pt idx="8826">
                  <c:v>3</c:v>
                </c:pt>
                <c:pt idx="8827">
                  <c:v>3</c:v>
                </c:pt>
                <c:pt idx="8828">
                  <c:v>3</c:v>
                </c:pt>
                <c:pt idx="8829">
                  <c:v>3</c:v>
                </c:pt>
                <c:pt idx="8830">
                  <c:v>3</c:v>
                </c:pt>
                <c:pt idx="8831">
                  <c:v>4</c:v>
                </c:pt>
                <c:pt idx="8832">
                  <c:v>2</c:v>
                </c:pt>
                <c:pt idx="8833">
                  <c:v>4</c:v>
                </c:pt>
                <c:pt idx="8834">
                  <c:v>5</c:v>
                </c:pt>
                <c:pt idx="8835">
                  <c:v>5</c:v>
                </c:pt>
                <c:pt idx="8836">
                  <c:v>5</c:v>
                </c:pt>
                <c:pt idx="8837">
                  <c:v>5</c:v>
                </c:pt>
                <c:pt idx="8838">
                  <c:v>5</c:v>
                </c:pt>
                <c:pt idx="8839">
                  <c:v>5</c:v>
                </c:pt>
                <c:pt idx="8840">
                  <c:v>5</c:v>
                </c:pt>
                <c:pt idx="8841">
                  <c:v>5</c:v>
                </c:pt>
                <c:pt idx="8842">
                  <c:v>5</c:v>
                </c:pt>
                <c:pt idx="8843">
                  <c:v>4</c:v>
                </c:pt>
                <c:pt idx="8844">
                  <c:v>4</c:v>
                </c:pt>
                <c:pt idx="8845">
                  <c:v>2</c:v>
                </c:pt>
                <c:pt idx="8846">
                  <c:v>1</c:v>
                </c:pt>
                <c:pt idx="8847">
                  <c:v>1</c:v>
                </c:pt>
                <c:pt idx="8848">
                  <c:v>1</c:v>
                </c:pt>
                <c:pt idx="8849">
                  <c:v>2</c:v>
                </c:pt>
                <c:pt idx="8850">
                  <c:v>2</c:v>
                </c:pt>
                <c:pt idx="8851">
                  <c:v>2</c:v>
                </c:pt>
                <c:pt idx="8852">
                  <c:v>2</c:v>
                </c:pt>
                <c:pt idx="8853">
                  <c:v>2</c:v>
                </c:pt>
                <c:pt idx="8854">
                  <c:v>2</c:v>
                </c:pt>
                <c:pt idx="8855">
                  <c:v>2</c:v>
                </c:pt>
                <c:pt idx="8856">
                  <c:v>3</c:v>
                </c:pt>
                <c:pt idx="8857">
                  <c:v>3</c:v>
                </c:pt>
                <c:pt idx="8858">
                  <c:v>3</c:v>
                </c:pt>
                <c:pt idx="8859">
                  <c:v>3</c:v>
                </c:pt>
                <c:pt idx="8860">
                  <c:v>3</c:v>
                </c:pt>
                <c:pt idx="8861">
                  <c:v>1</c:v>
                </c:pt>
                <c:pt idx="8862">
                  <c:v>1</c:v>
                </c:pt>
                <c:pt idx="8863">
                  <c:v>1</c:v>
                </c:pt>
                <c:pt idx="8864">
                  <c:v>1</c:v>
                </c:pt>
                <c:pt idx="8865">
                  <c:v>1</c:v>
                </c:pt>
                <c:pt idx="8866">
                  <c:v>1</c:v>
                </c:pt>
                <c:pt idx="8867">
                  <c:v>1</c:v>
                </c:pt>
                <c:pt idx="8868">
                  <c:v>1</c:v>
                </c:pt>
                <c:pt idx="8869">
                  <c:v>1</c:v>
                </c:pt>
                <c:pt idx="8870">
                  <c:v>1</c:v>
                </c:pt>
                <c:pt idx="8871">
                  <c:v>1</c:v>
                </c:pt>
                <c:pt idx="8872">
                  <c:v>2</c:v>
                </c:pt>
                <c:pt idx="8873">
                  <c:v>2</c:v>
                </c:pt>
                <c:pt idx="8874">
                  <c:v>2</c:v>
                </c:pt>
                <c:pt idx="8875">
                  <c:v>2</c:v>
                </c:pt>
                <c:pt idx="8876">
                  <c:v>2</c:v>
                </c:pt>
                <c:pt idx="8877">
                  <c:v>2</c:v>
                </c:pt>
                <c:pt idx="8878">
                  <c:v>2</c:v>
                </c:pt>
                <c:pt idx="8879">
                  <c:v>2</c:v>
                </c:pt>
                <c:pt idx="8880">
                  <c:v>1</c:v>
                </c:pt>
                <c:pt idx="8881">
                  <c:v>1</c:v>
                </c:pt>
                <c:pt idx="8882">
                  <c:v>1</c:v>
                </c:pt>
                <c:pt idx="8883">
                  <c:v>1</c:v>
                </c:pt>
                <c:pt idx="8884">
                  <c:v>1</c:v>
                </c:pt>
                <c:pt idx="8885">
                  <c:v>1</c:v>
                </c:pt>
                <c:pt idx="8886">
                  <c:v>1</c:v>
                </c:pt>
                <c:pt idx="8887">
                  <c:v>1</c:v>
                </c:pt>
                <c:pt idx="8888">
                  <c:v>1</c:v>
                </c:pt>
                <c:pt idx="8889">
                  <c:v>1</c:v>
                </c:pt>
                <c:pt idx="8890">
                  <c:v>1</c:v>
                </c:pt>
                <c:pt idx="8891">
                  <c:v>1</c:v>
                </c:pt>
                <c:pt idx="8892">
                  <c:v>1</c:v>
                </c:pt>
                <c:pt idx="8893">
                  <c:v>1</c:v>
                </c:pt>
                <c:pt idx="8894">
                  <c:v>1</c:v>
                </c:pt>
                <c:pt idx="8895">
                  <c:v>1</c:v>
                </c:pt>
                <c:pt idx="8896">
                  <c:v>1</c:v>
                </c:pt>
                <c:pt idx="8897">
                  <c:v>1</c:v>
                </c:pt>
                <c:pt idx="8898">
                  <c:v>1</c:v>
                </c:pt>
                <c:pt idx="8899">
                  <c:v>1</c:v>
                </c:pt>
                <c:pt idx="8900">
                  <c:v>2</c:v>
                </c:pt>
                <c:pt idx="8901">
                  <c:v>2</c:v>
                </c:pt>
                <c:pt idx="8902">
                  <c:v>2</c:v>
                </c:pt>
                <c:pt idx="8903">
                  <c:v>2</c:v>
                </c:pt>
                <c:pt idx="8904">
                  <c:v>2</c:v>
                </c:pt>
                <c:pt idx="8905">
                  <c:v>2</c:v>
                </c:pt>
                <c:pt idx="8906">
                  <c:v>2</c:v>
                </c:pt>
                <c:pt idx="8907">
                  <c:v>2</c:v>
                </c:pt>
                <c:pt idx="8908">
                  <c:v>1</c:v>
                </c:pt>
                <c:pt idx="8909">
                  <c:v>1</c:v>
                </c:pt>
                <c:pt idx="8910">
                  <c:v>1</c:v>
                </c:pt>
                <c:pt idx="8911">
                  <c:v>1</c:v>
                </c:pt>
                <c:pt idx="8912">
                  <c:v>1</c:v>
                </c:pt>
                <c:pt idx="8913">
                  <c:v>1</c:v>
                </c:pt>
                <c:pt idx="8914">
                  <c:v>1</c:v>
                </c:pt>
                <c:pt idx="8915">
                  <c:v>2</c:v>
                </c:pt>
                <c:pt idx="8916">
                  <c:v>3</c:v>
                </c:pt>
                <c:pt idx="8917">
                  <c:v>3</c:v>
                </c:pt>
                <c:pt idx="8918">
                  <c:v>3</c:v>
                </c:pt>
                <c:pt idx="8919">
                  <c:v>4</c:v>
                </c:pt>
                <c:pt idx="8920">
                  <c:v>4</c:v>
                </c:pt>
                <c:pt idx="8921">
                  <c:v>5</c:v>
                </c:pt>
                <c:pt idx="8922">
                  <c:v>5</c:v>
                </c:pt>
                <c:pt idx="8923">
                  <c:v>6</c:v>
                </c:pt>
                <c:pt idx="8924">
                  <c:v>5</c:v>
                </c:pt>
                <c:pt idx="8925">
                  <c:v>5</c:v>
                </c:pt>
                <c:pt idx="8926">
                  <c:v>6</c:v>
                </c:pt>
                <c:pt idx="8927">
                  <c:v>5</c:v>
                </c:pt>
                <c:pt idx="8928">
                  <c:v>5</c:v>
                </c:pt>
                <c:pt idx="8929">
                  <c:v>5</c:v>
                </c:pt>
                <c:pt idx="8930">
                  <c:v>5</c:v>
                </c:pt>
                <c:pt idx="8931">
                  <c:v>4</c:v>
                </c:pt>
                <c:pt idx="8932">
                  <c:v>4</c:v>
                </c:pt>
                <c:pt idx="8933">
                  <c:v>3</c:v>
                </c:pt>
                <c:pt idx="8934">
                  <c:v>5</c:v>
                </c:pt>
                <c:pt idx="8935">
                  <c:v>4</c:v>
                </c:pt>
                <c:pt idx="8936">
                  <c:v>4</c:v>
                </c:pt>
                <c:pt idx="8937">
                  <c:v>4</c:v>
                </c:pt>
                <c:pt idx="8938">
                  <c:v>3</c:v>
                </c:pt>
                <c:pt idx="8939">
                  <c:v>3</c:v>
                </c:pt>
                <c:pt idx="8940">
                  <c:v>2</c:v>
                </c:pt>
                <c:pt idx="8941">
                  <c:v>2</c:v>
                </c:pt>
                <c:pt idx="8942">
                  <c:v>2</c:v>
                </c:pt>
                <c:pt idx="8943">
                  <c:v>2</c:v>
                </c:pt>
                <c:pt idx="8944">
                  <c:v>3</c:v>
                </c:pt>
                <c:pt idx="8945">
                  <c:v>3</c:v>
                </c:pt>
                <c:pt idx="8946">
                  <c:v>2</c:v>
                </c:pt>
                <c:pt idx="8947">
                  <c:v>2</c:v>
                </c:pt>
                <c:pt idx="8948">
                  <c:v>2</c:v>
                </c:pt>
                <c:pt idx="8949">
                  <c:v>2</c:v>
                </c:pt>
                <c:pt idx="8950">
                  <c:v>2</c:v>
                </c:pt>
                <c:pt idx="8951">
                  <c:v>2</c:v>
                </c:pt>
                <c:pt idx="8952">
                  <c:v>2</c:v>
                </c:pt>
                <c:pt idx="8953">
                  <c:v>2</c:v>
                </c:pt>
                <c:pt idx="8954">
                  <c:v>2</c:v>
                </c:pt>
                <c:pt idx="8955">
                  <c:v>2</c:v>
                </c:pt>
                <c:pt idx="8956">
                  <c:v>1</c:v>
                </c:pt>
                <c:pt idx="8957">
                  <c:v>1</c:v>
                </c:pt>
                <c:pt idx="8958">
                  <c:v>1</c:v>
                </c:pt>
                <c:pt idx="8959">
                  <c:v>1</c:v>
                </c:pt>
                <c:pt idx="8960">
                  <c:v>1</c:v>
                </c:pt>
                <c:pt idx="8961">
                  <c:v>1</c:v>
                </c:pt>
                <c:pt idx="8962">
                  <c:v>1</c:v>
                </c:pt>
                <c:pt idx="8963">
                  <c:v>1</c:v>
                </c:pt>
                <c:pt idx="8964">
                  <c:v>1</c:v>
                </c:pt>
                <c:pt idx="8965">
                  <c:v>1</c:v>
                </c:pt>
                <c:pt idx="8966">
                  <c:v>1</c:v>
                </c:pt>
                <c:pt idx="8967">
                  <c:v>1</c:v>
                </c:pt>
                <c:pt idx="8968">
                  <c:v>1</c:v>
                </c:pt>
                <c:pt idx="8969">
                  <c:v>1</c:v>
                </c:pt>
                <c:pt idx="8970">
                  <c:v>1</c:v>
                </c:pt>
                <c:pt idx="8971">
                  <c:v>1</c:v>
                </c:pt>
                <c:pt idx="8972">
                  <c:v>1</c:v>
                </c:pt>
                <c:pt idx="8973">
                  <c:v>2</c:v>
                </c:pt>
                <c:pt idx="8974">
                  <c:v>2</c:v>
                </c:pt>
                <c:pt idx="8975">
                  <c:v>2</c:v>
                </c:pt>
                <c:pt idx="8976">
                  <c:v>2</c:v>
                </c:pt>
                <c:pt idx="8977">
                  <c:v>2</c:v>
                </c:pt>
                <c:pt idx="8978">
                  <c:v>3</c:v>
                </c:pt>
                <c:pt idx="8979">
                  <c:v>4</c:v>
                </c:pt>
                <c:pt idx="8980">
                  <c:v>4</c:v>
                </c:pt>
                <c:pt idx="8981">
                  <c:v>4</c:v>
                </c:pt>
                <c:pt idx="8982">
                  <c:v>3</c:v>
                </c:pt>
                <c:pt idx="8983">
                  <c:v>5</c:v>
                </c:pt>
                <c:pt idx="8984">
                  <c:v>5</c:v>
                </c:pt>
                <c:pt idx="8985">
                  <c:v>4</c:v>
                </c:pt>
                <c:pt idx="8986">
                  <c:v>4</c:v>
                </c:pt>
                <c:pt idx="8987">
                  <c:v>5</c:v>
                </c:pt>
                <c:pt idx="8988">
                  <c:v>5</c:v>
                </c:pt>
                <c:pt idx="8989">
                  <c:v>5</c:v>
                </c:pt>
                <c:pt idx="8990">
                  <c:v>5</c:v>
                </c:pt>
                <c:pt idx="8991">
                  <c:v>3</c:v>
                </c:pt>
                <c:pt idx="8992">
                  <c:v>3</c:v>
                </c:pt>
                <c:pt idx="8993">
                  <c:v>3</c:v>
                </c:pt>
                <c:pt idx="8994">
                  <c:v>3</c:v>
                </c:pt>
                <c:pt idx="8995">
                  <c:v>1</c:v>
                </c:pt>
                <c:pt idx="8996">
                  <c:v>1</c:v>
                </c:pt>
                <c:pt idx="8997">
                  <c:v>1</c:v>
                </c:pt>
                <c:pt idx="8998">
                  <c:v>1</c:v>
                </c:pt>
                <c:pt idx="8999">
                  <c:v>1</c:v>
                </c:pt>
                <c:pt idx="9000">
                  <c:v>1</c:v>
                </c:pt>
                <c:pt idx="9001">
                  <c:v>1</c:v>
                </c:pt>
                <c:pt idx="9002">
                  <c:v>1</c:v>
                </c:pt>
                <c:pt idx="9003">
                  <c:v>1</c:v>
                </c:pt>
                <c:pt idx="9004">
                  <c:v>1</c:v>
                </c:pt>
                <c:pt idx="9005">
                  <c:v>1</c:v>
                </c:pt>
                <c:pt idx="9006">
                  <c:v>1</c:v>
                </c:pt>
                <c:pt idx="9007">
                  <c:v>1</c:v>
                </c:pt>
                <c:pt idx="9008">
                  <c:v>1</c:v>
                </c:pt>
                <c:pt idx="9009">
                  <c:v>1</c:v>
                </c:pt>
                <c:pt idx="9010">
                  <c:v>1</c:v>
                </c:pt>
                <c:pt idx="9011">
                  <c:v>2</c:v>
                </c:pt>
                <c:pt idx="9012">
                  <c:v>2</c:v>
                </c:pt>
                <c:pt idx="9013">
                  <c:v>2</c:v>
                </c:pt>
                <c:pt idx="9014">
                  <c:v>2</c:v>
                </c:pt>
                <c:pt idx="9015">
                  <c:v>2</c:v>
                </c:pt>
                <c:pt idx="9016">
                  <c:v>1</c:v>
                </c:pt>
                <c:pt idx="9017">
                  <c:v>1</c:v>
                </c:pt>
                <c:pt idx="9018">
                  <c:v>1</c:v>
                </c:pt>
                <c:pt idx="9019">
                  <c:v>2</c:v>
                </c:pt>
                <c:pt idx="9020">
                  <c:v>2</c:v>
                </c:pt>
                <c:pt idx="9021">
                  <c:v>3</c:v>
                </c:pt>
                <c:pt idx="9022">
                  <c:v>3</c:v>
                </c:pt>
                <c:pt idx="9023">
                  <c:v>3</c:v>
                </c:pt>
                <c:pt idx="9024">
                  <c:v>3</c:v>
                </c:pt>
                <c:pt idx="9025">
                  <c:v>3</c:v>
                </c:pt>
                <c:pt idx="9026">
                  <c:v>4</c:v>
                </c:pt>
                <c:pt idx="9027">
                  <c:v>5</c:v>
                </c:pt>
                <c:pt idx="9028">
                  <c:v>5</c:v>
                </c:pt>
                <c:pt idx="9029">
                  <c:v>5</c:v>
                </c:pt>
                <c:pt idx="9030">
                  <c:v>5</c:v>
                </c:pt>
                <c:pt idx="9031">
                  <c:v>4</c:v>
                </c:pt>
                <c:pt idx="9032">
                  <c:v>4</c:v>
                </c:pt>
                <c:pt idx="9033">
                  <c:v>4</c:v>
                </c:pt>
                <c:pt idx="9034">
                  <c:v>5</c:v>
                </c:pt>
                <c:pt idx="9035">
                  <c:v>4</c:v>
                </c:pt>
                <c:pt idx="9036">
                  <c:v>4</c:v>
                </c:pt>
                <c:pt idx="9037">
                  <c:v>4</c:v>
                </c:pt>
                <c:pt idx="9038">
                  <c:v>4</c:v>
                </c:pt>
                <c:pt idx="9039">
                  <c:v>4</c:v>
                </c:pt>
                <c:pt idx="9040">
                  <c:v>4</c:v>
                </c:pt>
                <c:pt idx="9041">
                  <c:v>4</c:v>
                </c:pt>
                <c:pt idx="9042">
                  <c:v>4</c:v>
                </c:pt>
                <c:pt idx="9043">
                  <c:v>3</c:v>
                </c:pt>
                <c:pt idx="9044">
                  <c:v>4</c:v>
                </c:pt>
                <c:pt idx="9045">
                  <c:v>3</c:v>
                </c:pt>
                <c:pt idx="9046">
                  <c:v>3</c:v>
                </c:pt>
                <c:pt idx="9047">
                  <c:v>3</c:v>
                </c:pt>
                <c:pt idx="9048">
                  <c:v>3</c:v>
                </c:pt>
                <c:pt idx="9049">
                  <c:v>3</c:v>
                </c:pt>
                <c:pt idx="9050">
                  <c:v>3</c:v>
                </c:pt>
                <c:pt idx="9051">
                  <c:v>2</c:v>
                </c:pt>
                <c:pt idx="9052">
                  <c:v>2</c:v>
                </c:pt>
                <c:pt idx="9053">
                  <c:v>3</c:v>
                </c:pt>
                <c:pt idx="9054">
                  <c:v>3</c:v>
                </c:pt>
                <c:pt idx="9055">
                  <c:v>4</c:v>
                </c:pt>
                <c:pt idx="9056">
                  <c:v>3</c:v>
                </c:pt>
                <c:pt idx="9057">
                  <c:v>3</c:v>
                </c:pt>
                <c:pt idx="9058">
                  <c:v>3</c:v>
                </c:pt>
                <c:pt idx="9059">
                  <c:v>3</c:v>
                </c:pt>
                <c:pt idx="9060">
                  <c:v>3</c:v>
                </c:pt>
                <c:pt idx="9061">
                  <c:v>3</c:v>
                </c:pt>
                <c:pt idx="9062">
                  <c:v>3</c:v>
                </c:pt>
                <c:pt idx="9063">
                  <c:v>3</c:v>
                </c:pt>
                <c:pt idx="9064">
                  <c:v>4</c:v>
                </c:pt>
                <c:pt idx="9065">
                  <c:v>3</c:v>
                </c:pt>
                <c:pt idx="9066">
                  <c:v>4</c:v>
                </c:pt>
                <c:pt idx="9067">
                  <c:v>3</c:v>
                </c:pt>
                <c:pt idx="9068">
                  <c:v>4</c:v>
                </c:pt>
                <c:pt idx="9069">
                  <c:v>4</c:v>
                </c:pt>
                <c:pt idx="9070">
                  <c:v>5</c:v>
                </c:pt>
                <c:pt idx="9071">
                  <c:v>4</c:v>
                </c:pt>
                <c:pt idx="9072">
                  <c:v>4</c:v>
                </c:pt>
                <c:pt idx="9073">
                  <c:v>4</c:v>
                </c:pt>
                <c:pt idx="9074">
                  <c:v>4</c:v>
                </c:pt>
                <c:pt idx="9075">
                  <c:v>5</c:v>
                </c:pt>
                <c:pt idx="9076">
                  <c:v>4</c:v>
                </c:pt>
                <c:pt idx="9077">
                  <c:v>5</c:v>
                </c:pt>
                <c:pt idx="9078">
                  <c:v>4</c:v>
                </c:pt>
                <c:pt idx="9079">
                  <c:v>4</c:v>
                </c:pt>
                <c:pt idx="9080">
                  <c:v>4</c:v>
                </c:pt>
                <c:pt idx="9081">
                  <c:v>4</c:v>
                </c:pt>
                <c:pt idx="9082">
                  <c:v>3</c:v>
                </c:pt>
                <c:pt idx="9083">
                  <c:v>3</c:v>
                </c:pt>
                <c:pt idx="9084">
                  <c:v>2</c:v>
                </c:pt>
                <c:pt idx="9085">
                  <c:v>2</c:v>
                </c:pt>
                <c:pt idx="9086">
                  <c:v>2</c:v>
                </c:pt>
                <c:pt idx="9087">
                  <c:v>1</c:v>
                </c:pt>
                <c:pt idx="9088">
                  <c:v>1</c:v>
                </c:pt>
                <c:pt idx="9089">
                  <c:v>1</c:v>
                </c:pt>
                <c:pt idx="9090">
                  <c:v>1</c:v>
                </c:pt>
                <c:pt idx="9091">
                  <c:v>1</c:v>
                </c:pt>
                <c:pt idx="9092">
                  <c:v>1</c:v>
                </c:pt>
                <c:pt idx="9093">
                  <c:v>2</c:v>
                </c:pt>
                <c:pt idx="9094">
                  <c:v>3</c:v>
                </c:pt>
                <c:pt idx="9095">
                  <c:v>3</c:v>
                </c:pt>
                <c:pt idx="9096">
                  <c:v>3</c:v>
                </c:pt>
                <c:pt idx="9097">
                  <c:v>3</c:v>
                </c:pt>
                <c:pt idx="9098">
                  <c:v>3</c:v>
                </c:pt>
                <c:pt idx="9099">
                  <c:v>4</c:v>
                </c:pt>
                <c:pt idx="9100">
                  <c:v>4</c:v>
                </c:pt>
                <c:pt idx="9101">
                  <c:v>3</c:v>
                </c:pt>
                <c:pt idx="9102">
                  <c:v>3</c:v>
                </c:pt>
                <c:pt idx="9103">
                  <c:v>4</c:v>
                </c:pt>
                <c:pt idx="9104">
                  <c:v>4</c:v>
                </c:pt>
                <c:pt idx="9105">
                  <c:v>4</c:v>
                </c:pt>
                <c:pt idx="9106">
                  <c:v>3</c:v>
                </c:pt>
                <c:pt idx="9107">
                  <c:v>3</c:v>
                </c:pt>
                <c:pt idx="9108">
                  <c:v>3</c:v>
                </c:pt>
                <c:pt idx="9109">
                  <c:v>4</c:v>
                </c:pt>
                <c:pt idx="9110">
                  <c:v>4</c:v>
                </c:pt>
                <c:pt idx="9111">
                  <c:v>3</c:v>
                </c:pt>
                <c:pt idx="9112">
                  <c:v>4</c:v>
                </c:pt>
                <c:pt idx="9113">
                  <c:v>4</c:v>
                </c:pt>
                <c:pt idx="9114">
                  <c:v>4</c:v>
                </c:pt>
                <c:pt idx="9115">
                  <c:v>3</c:v>
                </c:pt>
                <c:pt idx="9116">
                  <c:v>3</c:v>
                </c:pt>
                <c:pt idx="9117">
                  <c:v>2</c:v>
                </c:pt>
                <c:pt idx="9118">
                  <c:v>2</c:v>
                </c:pt>
                <c:pt idx="9119">
                  <c:v>2</c:v>
                </c:pt>
                <c:pt idx="9120">
                  <c:v>2</c:v>
                </c:pt>
                <c:pt idx="9121">
                  <c:v>1</c:v>
                </c:pt>
                <c:pt idx="9122">
                  <c:v>1</c:v>
                </c:pt>
                <c:pt idx="9123">
                  <c:v>1</c:v>
                </c:pt>
                <c:pt idx="9124">
                  <c:v>1</c:v>
                </c:pt>
                <c:pt idx="9125">
                  <c:v>1</c:v>
                </c:pt>
                <c:pt idx="9126">
                  <c:v>2</c:v>
                </c:pt>
                <c:pt idx="9127">
                  <c:v>2</c:v>
                </c:pt>
                <c:pt idx="9128">
                  <c:v>2</c:v>
                </c:pt>
                <c:pt idx="9129">
                  <c:v>2</c:v>
                </c:pt>
                <c:pt idx="9130">
                  <c:v>2</c:v>
                </c:pt>
                <c:pt idx="9131">
                  <c:v>2</c:v>
                </c:pt>
                <c:pt idx="9132">
                  <c:v>3</c:v>
                </c:pt>
                <c:pt idx="9133">
                  <c:v>3</c:v>
                </c:pt>
                <c:pt idx="9134">
                  <c:v>3</c:v>
                </c:pt>
                <c:pt idx="9135">
                  <c:v>3</c:v>
                </c:pt>
                <c:pt idx="9136">
                  <c:v>3</c:v>
                </c:pt>
                <c:pt idx="9137">
                  <c:v>3</c:v>
                </c:pt>
                <c:pt idx="9138">
                  <c:v>2</c:v>
                </c:pt>
                <c:pt idx="9139">
                  <c:v>3</c:v>
                </c:pt>
                <c:pt idx="9140">
                  <c:v>3</c:v>
                </c:pt>
                <c:pt idx="9141">
                  <c:v>4</c:v>
                </c:pt>
                <c:pt idx="9142">
                  <c:v>4</c:v>
                </c:pt>
                <c:pt idx="9143">
                  <c:v>4</c:v>
                </c:pt>
                <c:pt idx="9144">
                  <c:v>3</c:v>
                </c:pt>
                <c:pt idx="9145">
                  <c:v>3</c:v>
                </c:pt>
                <c:pt idx="9146">
                  <c:v>3</c:v>
                </c:pt>
                <c:pt idx="9147">
                  <c:v>3</c:v>
                </c:pt>
                <c:pt idx="9148">
                  <c:v>4</c:v>
                </c:pt>
                <c:pt idx="9149">
                  <c:v>5</c:v>
                </c:pt>
                <c:pt idx="9150">
                  <c:v>5</c:v>
                </c:pt>
                <c:pt idx="9151">
                  <c:v>4</c:v>
                </c:pt>
                <c:pt idx="9152">
                  <c:v>5</c:v>
                </c:pt>
                <c:pt idx="9153">
                  <c:v>3</c:v>
                </c:pt>
                <c:pt idx="9154">
                  <c:v>3</c:v>
                </c:pt>
                <c:pt idx="9155">
                  <c:v>3</c:v>
                </c:pt>
                <c:pt idx="9156">
                  <c:v>3</c:v>
                </c:pt>
                <c:pt idx="9157">
                  <c:v>4</c:v>
                </c:pt>
                <c:pt idx="9158">
                  <c:v>4</c:v>
                </c:pt>
                <c:pt idx="9159">
                  <c:v>6</c:v>
                </c:pt>
                <c:pt idx="9160">
                  <c:v>5</c:v>
                </c:pt>
                <c:pt idx="9161">
                  <c:v>4</c:v>
                </c:pt>
                <c:pt idx="9162">
                  <c:v>4</c:v>
                </c:pt>
                <c:pt idx="9163">
                  <c:v>5</c:v>
                </c:pt>
                <c:pt idx="9164">
                  <c:v>5</c:v>
                </c:pt>
                <c:pt idx="9165">
                  <c:v>5</c:v>
                </c:pt>
                <c:pt idx="9166">
                  <c:v>5</c:v>
                </c:pt>
                <c:pt idx="9167">
                  <c:v>5</c:v>
                </c:pt>
                <c:pt idx="9168">
                  <c:v>5</c:v>
                </c:pt>
                <c:pt idx="9169">
                  <c:v>4</c:v>
                </c:pt>
                <c:pt idx="9170">
                  <c:v>5</c:v>
                </c:pt>
                <c:pt idx="9171">
                  <c:v>3</c:v>
                </c:pt>
                <c:pt idx="9172">
                  <c:v>3</c:v>
                </c:pt>
                <c:pt idx="9173">
                  <c:v>3</c:v>
                </c:pt>
                <c:pt idx="9174">
                  <c:v>4</c:v>
                </c:pt>
                <c:pt idx="9175">
                  <c:v>3</c:v>
                </c:pt>
                <c:pt idx="9176">
                  <c:v>3</c:v>
                </c:pt>
                <c:pt idx="9177">
                  <c:v>4</c:v>
                </c:pt>
                <c:pt idx="9178">
                  <c:v>4</c:v>
                </c:pt>
                <c:pt idx="9179">
                  <c:v>5</c:v>
                </c:pt>
                <c:pt idx="9180">
                  <c:v>5</c:v>
                </c:pt>
                <c:pt idx="9181">
                  <c:v>5</c:v>
                </c:pt>
                <c:pt idx="9182">
                  <c:v>4</c:v>
                </c:pt>
                <c:pt idx="9183">
                  <c:v>4</c:v>
                </c:pt>
                <c:pt idx="9184">
                  <c:v>4</c:v>
                </c:pt>
                <c:pt idx="9185">
                  <c:v>4</c:v>
                </c:pt>
                <c:pt idx="9186">
                  <c:v>3</c:v>
                </c:pt>
                <c:pt idx="9187">
                  <c:v>3</c:v>
                </c:pt>
                <c:pt idx="9188">
                  <c:v>2</c:v>
                </c:pt>
                <c:pt idx="9189">
                  <c:v>2</c:v>
                </c:pt>
                <c:pt idx="9190">
                  <c:v>2</c:v>
                </c:pt>
                <c:pt idx="9191">
                  <c:v>1</c:v>
                </c:pt>
                <c:pt idx="9192">
                  <c:v>1</c:v>
                </c:pt>
                <c:pt idx="9193">
                  <c:v>1</c:v>
                </c:pt>
                <c:pt idx="9194">
                  <c:v>1</c:v>
                </c:pt>
                <c:pt idx="9195">
                  <c:v>1</c:v>
                </c:pt>
                <c:pt idx="9196">
                  <c:v>1</c:v>
                </c:pt>
                <c:pt idx="9197">
                  <c:v>1</c:v>
                </c:pt>
                <c:pt idx="9198">
                  <c:v>1</c:v>
                </c:pt>
                <c:pt idx="9199">
                  <c:v>1</c:v>
                </c:pt>
                <c:pt idx="9200">
                  <c:v>1</c:v>
                </c:pt>
                <c:pt idx="9201">
                  <c:v>1</c:v>
                </c:pt>
                <c:pt idx="9202">
                  <c:v>1</c:v>
                </c:pt>
                <c:pt idx="9203">
                  <c:v>1</c:v>
                </c:pt>
                <c:pt idx="9204">
                  <c:v>1</c:v>
                </c:pt>
                <c:pt idx="9205">
                  <c:v>1</c:v>
                </c:pt>
                <c:pt idx="9206">
                  <c:v>1</c:v>
                </c:pt>
                <c:pt idx="9207">
                  <c:v>1</c:v>
                </c:pt>
                <c:pt idx="9208">
                  <c:v>2</c:v>
                </c:pt>
                <c:pt idx="9209">
                  <c:v>2</c:v>
                </c:pt>
                <c:pt idx="9210">
                  <c:v>2</c:v>
                </c:pt>
                <c:pt idx="9211">
                  <c:v>1</c:v>
                </c:pt>
                <c:pt idx="9212">
                  <c:v>1</c:v>
                </c:pt>
                <c:pt idx="9213">
                  <c:v>2</c:v>
                </c:pt>
                <c:pt idx="9214">
                  <c:v>3</c:v>
                </c:pt>
                <c:pt idx="9215">
                  <c:v>3</c:v>
                </c:pt>
                <c:pt idx="9216">
                  <c:v>3</c:v>
                </c:pt>
                <c:pt idx="9217">
                  <c:v>3</c:v>
                </c:pt>
                <c:pt idx="9218">
                  <c:v>3</c:v>
                </c:pt>
                <c:pt idx="9219">
                  <c:v>3</c:v>
                </c:pt>
                <c:pt idx="9220">
                  <c:v>2</c:v>
                </c:pt>
                <c:pt idx="9221">
                  <c:v>2</c:v>
                </c:pt>
                <c:pt idx="9222">
                  <c:v>2</c:v>
                </c:pt>
                <c:pt idx="9223">
                  <c:v>2</c:v>
                </c:pt>
                <c:pt idx="9224">
                  <c:v>2</c:v>
                </c:pt>
                <c:pt idx="9225">
                  <c:v>2</c:v>
                </c:pt>
                <c:pt idx="9226">
                  <c:v>1</c:v>
                </c:pt>
                <c:pt idx="9227">
                  <c:v>2</c:v>
                </c:pt>
                <c:pt idx="9228">
                  <c:v>2</c:v>
                </c:pt>
                <c:pt idx="9229">
                  <c:v>2</c:v>
                </c:pt>
                <c:pt idx="9230">
                  <c:v>2</c:v>
                </c:pt>
                <c:pt idx="9231">
                  <c:v>3</c:v>
                </c:pt>
                <c:pt idx="9232">
                  <c:v>3</c:v>
                </c:pt>
                <c:pt idx="9233">
                  <c:v>3</c:v>
                </c:pt>
                <c:pt idx="9234">
                  <c:v>3</c:v>
                </c:pt>
                <c:pt idx="9235">
                  <c:v>3</c:v>
                </c:pt>
                <c:pt idx="9236">
                  <c:v>3</c:v>
                </c:pt>
                <c:pt idx="9237">
                  <c:v>3</c:v>
                </c:pt>
                <c:pt idx="9238">
                  <c:v>3</c:v>
                </c:pt>
                <c:pt idx="9239">
                  <c:v>2</c:v>
                </c:pt>
                <c:pt idx="9240">
                  <c:v>2</c:v>
                </c:pt>
                <c:pt idx="9241">
                  <c:v>2</c:v>
                </c:pt>
                <c:pt idx="9242">
                  <c:v>2</c:v>
                </c:pt>
                <c:pt idx="9243">
                  <c:v>2</c:v>
                </c:pt>
                <c:pt idx="9244">
                  <c:v>2</c:v>
                </c:pt>
                <c:pt idx="9245">
                  <c:v>2</c:v>
                </c:pt>
                <c:pt idx="9246">
                  <c:v>3</c:v>
                </c:pt>
                <c:pt idx="9247">
                  <c:v>3</c:v>
                </c:pt>
                <c:pt idx="9248">
                  <c:v>3</c:v>
                </c:pt>
                <c:pt idx="9249">
                  <c:v>2</c:v>
                </c:pt>
                <c:pt idx="9250">
                  <c:v>3</c:v>
                </c:pt>
                <c:pt idx="9251">
                  <c:v>3</c:v>
                </c:pt>
                <c:pt idx="9252">
                  <c:v>3</c:v>
                </c:pt>
                <c:pt idx="9253">
                  <c:v>3</c:v>
                </c:pt>
                <c:pt idx="9254">
                  <c:v>3</c:v>
                </c:pt>
                <c:pt idx="9255">
                  <c:v>3</c:v>
                </c:pt>
                <c:pt idx="9256">
                  <c:v>3</c:v>
                </c:pt>
                <c:pt idx="9257">
                  <c:v>4</c:v>
                </c:pt>
                <c:pt idx="9258">
                  <c:v>4</c:v>
                </c:pt>
                <c:pt idx="9259">
                  <c:v>3</c:v>
                </c:pt>
                <c:pt idx="9260">
                  <c:v>3</c:v>
                </c:pt>
                <c:pt idx="9261">
                  <c:v>3</c:v>
                </c:pt>
                <c:pt idx="9262">
                  <c:v>2</c:v>
                </c:pt>
                <c:pt idx="9263">
                  <c:v>2</c:v>
                </c:pt>
                <c:pt idx="9264">
                  <c:v>2</c:v>
                </c:pt>
                <c:pt idx="9265">
                  <c:v>2</c:v>
                </c:pt>
                <c:pt idx="9266">
                  <c:v>2</c:v>
                </c:pt>
                <c:pt idx="9267">
                  <c:v>3</c:v>
                </c:pt>
                <c:pt idx="9268">
                  <c:v>3</c:v>
                </c:pt>
                <c:pt idx="9269">
                  <c:v>3</c:v>
                </c:pt>
                <c:pt idx="9270">
                  <c:v>3</c:v>
                </c:pt>
                <c:pt idx="9271">
                  <c:v>2</c:v>
                </c:pt>
                <c:pt idx="9272">
                  <c:v>2</c:v>
                </c:pt>
                <c:pt idx="9273">
                  <c:v>2</c:v>
                </c:pt>
                <c:pt idx="9274">
                  <c:v>2</c:v>
                </c:pt>
                <c:pt idx="9275">
                  <c:v>2</c:v>
                </c:pt>
                <c:pt idx="9276">
                  <c:v>2</c:v>
                </c:pt>
                <c:pt idx="9277">
                  <c:v>2</c:v>
                </c:pt>
                <c:pt idx="9278">
                  <c:v>2</c:v>
                </c:pt>
                <c:pt idx="9279">
                  <c:v>1</c:v>
                </c:pt>
                <c:pt idx="9280">
                  <c:v>1</c:v>
                </c:pt>
                <c:pt idx="9281">
                  <c:v>1</c:v>
                </c:pt>
                <c:pt idx="9282">
                  <c:v>1</c:v>
                </c:pt>
                <c:pt idx="9283">
                  <c:v>1</c:v>
                </c:pt>
                <c:pt idx="9284">
                  <c:v>1</c:v>
                </c:pt>
                <c:pt idx="9285">
                  <c:v>1</c:v>
                </c:pt>
                <c:pt idx="9286">
                  <c:v>1</c:v>
                </c:pt>
                <c:pt idx="9287">
                  <c:v>1</c:v>
                </c:pt>
                <c:pt idx="9288">
                  <c:v>1</c:v>
                </c:pt>
                <c:pt idx="9289">
                  <c:v>1</c:v>
                </c:pt>
                <c:pt idx="9290">
                  <c:v>1</c:v>
                </c:pt>
                <c:pt idx="9291">
                  <c:v>1</c:v>
                </c:pt>
                <c:pt idx="9292">
                  <c:v>1</c:v>
                </c:pt>
                <c:pt idx="9293">
                  <c:v>1</c:v>
                </c:pt>
                <c:pt idx="9294">
                  <c:v>1</c:v>
                </c:pt>
                <c:pt idx="9295">
                  <c:v>2</c:v>
                </c:pt>
                <c:pt idx="9296">
                  <c:v>2</c:v>
                </c:pt>
                <c:pt idx="9297">
                  <c:v>2</c:v>
                </c:pt>
                <c:pt idx="9298">
                  <c:v>2</c:v>
                </c:pt>
                <c:pt idx="9299">
                  <c:v>2</c:v>
                </c:pt>
                <c:pt idx="9300">
                  <c:v>2</c:v>
                </c:pt>
                <c:pt idx="9301">
                  <c:v>2</c:v>
                </c:pt>
                <c:pt idx="9302">
                  <c:v>2</c:v>
                </c:pt>
                <c:pt idx="9303">
                  <c:v>2</c:v>
                </c:pt>
                <c:pt idx="9304">
                  <c:v>2</c:v>
                </c:pt>
                <c:pt idx="9305">
                  <c:v>2</c:v>
                </c:pt>
                <c:pt idx="9306">
                  <c:v>2</c:v>
                </c:pt>
                <c:pt idx="9307">
                  <c:v>1</c:v>
                </c:pt>
                <c:pt idx="9308">
                  <c:v>1</c:v>
                </c:pt>
                <c:pt idx="9309">
                  <c:v>1</c:v>
                </c:pt>
                <c:pt idx="9310">
                  <c:v>1</c:v>
                </c:pt>
                <c:pt idx="9311">
                  <c:v>1</c:v>
                </c:pt>
                <c:pt idx="9312">
                  <c:v>1</c:v>
                </c:pt>
                <c:pt idx="9313">
                  <c:v>1</c:v>
                </c:pt>
                <c:pt idx="9314">
                  <c:v>1</c:v>
                </c:pt>
                <c:pt idx="9315">
                  <c:v>1</c:v>
                </c:pt>
                <c:pt idx="9316">
                  <c:v>1</c:v>
                </c:pt>
                <c:pt idx="9317">
                  <c:v>1</c:v>
                </c:pt>
                <c:pt idx="9318">
                  <c:v>1</c:v>
                </c:pt>
                <c:pt idx="9319">
                  <c:v>1</c:v>
                </c:pt>
                <c:pt idx="9320">
                  <c:v>1</c:v>
                </c:pt>
                <c:pt idx="9321">
                  <c:v>1</c:v>
                </c:pt>
                <c:pt idx="9322">
                  <c:v>1</c:v>
                </c:pt>
                <c:pt idx="9323">
                  <c:v>2</c:v>
                </c:pt>
                <c:pt idx="9324">
                  <c:v>2</c:v>
                </c:pt>
                <c:pt idx="9325">
                  <c:v>1</c:v>
                </c:pt>
                <c:pt idx="9326">
                  <c:v>1</c:v>
                </c:pt>
                <c:pt idx="9327">
                  <c:v>1</c:v>
                </c:pt>
                <c:pt idx="9328">
                  <c:v>2</c:v>
                </c:pt>
                <c:pt idx="9329">
                  <c:v>2</c:v>
                </c:pt>
                <c:pt idx="9330">
                  <c:v>2</c:v>
                </c:pt>
                <c:pt idx="9331">
                  <c:v>2</c:v>
                </c:pt>
                <c:pt idx="9332">
                  <c:v>2</c:v>
                </c:pt>
                <c:pt idx="9333">
                  <c:v>3</c:v>
                </c:pt>
                <c:pt idx="9334">
                  <c:v>3</c:v>
                </c:pt>
                <c:pt idx="9335">
                  <c:v>2</c:v>
                </c:pt>
                <c:pt idx="9336">
                  <c:v>2</c:v>
                </c:pt>
                <c:pt idx="9337">
                  <c:v>2</c:v>
                </c:pt>
                <c:pt idx="9338">
                  <c:v>4</c:v>
                </c:pt>
                <c:pt idx="9339">
                  <c:v>4</c:v>
                </c:pt>
                <c:pt idx="9340">
                  <c:v>3</c:v>
                </c:pt>
                <c:pt idx="9341">
                  <c:v>3</c:v>
                </c:pt>
                <c:pt idx="9342">
                  <c:v>3</c:v>
                </c:pt>
                <c:pt idx="9343">
                  <c:v>3</c:v>
                </c:pt>
                <c:pt idx="9344">
                  <c:v>4</c:v>
                </c:pt>
                <c:pt idx="9345">
                  <c:v>3</c:v>
                </c:pt>
                <c:pt idx="9346">
                  <c:v>3</c:v>
                </c:pt>
                <c:pt idx="9347">
                  <c:v>3</c:v>
                </c:pt>
                <c:pt idx="9348">
                  <c:v>4</c:v>
                </c:pt>
                <c:pt idx="9349">
                  <c:v>4</c:v>
                </c:pt>
                <c:pt idx="9350">
                  <c:v>2</c:v>
                </c:pt>
                <c:pt idx="9351">
                  <c:v>2</c:v>
                </c:pt>
                <c:pt idx="9352">
                  <c:v>3</c:v>
                </c:pt>
                <c:pt idx="9353">
                  <c:v>3</c:v>
                </c:pt>
                <c:pt idx="9354">
                  <c:v>3</c:v>
                </c:pt>
                <c:pt idx="9355">
                  <c:v>3</c:v>
                </c:pt>
                <c:pt idx="9356">
                  <c:v>2</c:v>
                </c:pt>
                <c:pt idx="9357">
                  <c:v>3</c:v>
                </c:pt>
                <c:pt idx="9358">
                  <c:v>3</c:v>
                </c:pt>
                <c:pt idx="9359">
                  <c:v>3</c:v>
                </c:pt>
                <c:pt idx="9360">
                  <c:v>2</c:v>
                </c:pt>
                <c:pt idx="9361">
                  <c:v>2</c:v>
                </c:pt>
                <c:pt idx="9362">
                  <c:v>2</c:v>
                </c:pt>
                <c:pt idx="9363">
                  <c:v>2</c:v>
                </c:pt>
                <c:pt idx="9364">
                  <c:v>1</c:v>
                </c:pt>
                <c:pt idx="9365">
                  <c:v>1</c:v>
                </c:pt>
                <c:pt idx="9366">
                  <c:v>1</c:v>
                </c:pt>
                <c:pt idx="9367">
                  <c:v>1</c:v>
                </c:pt>
                <c:pt idx="9368">
                  <c:v>2</c:v>
                </c:pt>
                <c:pt idx="9369">
                  <c:v>1</c:v>
                </c:pt>
                <c:pt idx="9370">
                  <c:v>1</c:v>
                </c:pt>
                <c:pt idx="9371">
                  <c:v>2</c:v>
                </c:pt>
                <c:pt idx="9372">
                  <c:v>2</c:v>
                </c:pt>
                <c:pt idx="9373">
                  <c:v>2</c:v>
                </c:pt>
                <c:pt idx="9374">
                  <c:v>2</c:v>
                </c:pt>
                <c:pt idx="9375">
                  <c:v>2</c:v>
                </c:pt>
                <c:pt idx="9376">
                  <c:v>2</c:v>
                </c:pt>
                <c:pt idx="9377">
                  <c:v>2</c:v>
                </c:pt>
                <c:pt idx="9378">
                  <c:v>2</c:v>
                </c:pt>
                <c:pt idx="9379">
                  <c:v>2</c:v>
                </c:pt>
                <c:pt idx="9380">
                  <c:v>1</c:v>
                </c:pt>
                <c:pt idx="9381">
                  <c:v>2</c:v>
                </c:pt>
                <c:pt idx="9382">
                  <c:v>2</c:v>
                </c:pt>
                <c:pt idx="9383">
                  <c:v>2</c:v>
                </c:pt>
                <c:pt idx="9384">
                  <c:v>2</c:v>
                </c:pt>
                <c:pt idx="9385">
                  <c:v>2</c:v>
                </c:pt>
                <c:pt idx="9386">
                  <c:v>3</c:v>
                </c:pt>
                <c:pt idx="9387">
                  <c:v>3</c:v>
                </c:pt>
                <c:pt idx="9388">
                  <c:v>3</c:v>
                </c:pt>
                <c:pt idx="9389">
                  <c:v>3</c:v>
                </c:pt>
                <c:pt idx="9390">
                  <c:v>5</c:v>
                </c:pt>
                <c:pt idx="9391">
                  <c:v>5</c:v>
                </c:pt>
                <c:pt idx="9392">
                  <c:v>5</c:v>
                </c:pt>
                <c:pt idx="9393">
                  <c:v>4</c:v>
                </c:pt>
                <c:pt idx="9394">
                  <c:v>4</c:v>
                </c:pt>
                <c:pt idx="9395">
                  <c:v>3</c:v>
                </c:pt>
                <c:pt idx="9396">
                  <c:v>4</c:v>
                </c:pt>
                <c:pt idx="9397">
                  <c:v>4</c:v>
                </c:pt>
                <c:pt idx="9398">
                  <c:v>3</c:v>
                </c:pt>
                <c:pt idx="9399">
                  <c:v>3</c:v>
                </c:pt>
                <c:pt idx="9400">
                  <c:v>4</c:v>
                </c:pt>
                <c:pt idx="9401">
                  <c:v>4</c:v>
                </c:pt>
                <c:pt idx="9402">
                  <c:v>3</c:v>
                </c:pt>
                <c:pt idx="9403">
                  <c:v>3</c:v>
                </c:pt>
                <c:pt idx="9404">
                  <c:v>3</c:v>
                </c:pt>
                <c:pt idx="9405">
                  <c:v>3</c:v>
                </c:pt>
                <c:pt idx="9406">
                  <c:v>3</c:v>
                </c:pt>
                <c:pt idx="9407">
                  <c:v>3</c:v>
                </c:pt>
                <c:pt idx="9408">
                  <c:v>4</c:v>
                </c:pt>
                <c:pt idx="9409">
                  <c:v>4</c:v>
                </c:pt>
                <c:pt idx="9410">
                  <c:v>4</c:v>
                </c:pt>
                <c:pt idx="9411">
                  <c:v>4</c:v>
                </c:pt>
                <c:pt idx="9412">
                  <c:v>4</c:v>
                </c:pt>
                <c:pt idx="9413">
                  <c:v>4</c:v>
                </c:pt>
                <c:pt idx="9414">
                  <c:v>3</c:v>
                </c:pt>
                <c:pt idx="9415">
                  <c:v>3</c:v>
                </c:pt>
                <c:pt idx="9416">
                  <c:v>3</c:v>
                </c:pt>
                <c:pt idx="9417">
                  <c:v>3</c:v>
                </c:pt>
                <c:pt idx="9418">
                  <c:v>3</c:v>
                </c:pt>
                <c:pt idx="9419">
                  <c:v>5</c:v>
                </c:pt>
                <c:pt idx="9420">
                  <c:v>4</c:v>
                </c:pt>
                <c:pt idx="9421">
                  <c:v>4</c:v>
                </c:pt>
                <c:pt idx="9422">
                  <c:v>3</c:v>
                </c:pt>
                <c:pt idx="9423">
                  <c:v>3</c:v>
                </c:pt>
                <c:pt idx="9424">
                  <c:v>3</c:v>
                </c:pt>
                <c:pt idx="9425">
                  <c:v>3</c:v>
                </c:pt>
                <c:pt idx="9426">
                  <c:v>3</c:v>
                </c:pt>
                <c:pt idx="9427">
                  <c:v>3</c:v>
                </c:pt>
                <c:pt idx="9428">
                  <c:v>3</c:v>
                </c:pt>
                <c:pt idx="9429">
                  <c:v>3</c:v>
                </c:pt>
                <c:pt idx="9430">
                  <c:v>3</c:v>
                </c:pt>
                <c:pt idx="9431">
                  <c:v>1</c:v>
                </c:pt>
                <c:pt idx="9432">
                  <c:v>1</c:v>
                </c:pt>
                <c:pt idx="9433">
                  <c:v>1</c:v>
                </c:pt>
                <c:pt idx="9434">
                  <c:v>1</c:v>
                </c:pt>
                <c:pt idx="9435">
                  <c:v>1</c:v>
                </c:pt>
                <c:pt idx="9436">
                  <c:v>1</c:v>
                </c:pt>
                <c:pt idx="9437">
                  <c:v>1</c:v>
                </c:pt>
                <c:pt idx="9438">
                  <c:v>1</c:v>
                </c:pt>
                <c:pt idx="9439">
                  <c:v>1</c:v>
                </c:pt>
                <c:pt idx="9440">
                  <c:v>1</c:v>
                </c:pt>
                <c:pt idx="9441">
                  <c:v>1</c:v>
                </c:pt>
                <c:pt idx="9442">
                  <c:v>1</c:v>
                </c:pt>
                <c:pt idx="9443">
                  <c:v>1</c:v>
                </c:pt>
                <c:pt idx="9444">
                  <c:v>1</c:v>
                </c:pt>
                <c:pt idx="9445">
                  <c:v>1</c:v>
                </c:pt>
                <c:pt idx="9446">
                  <c:v>1</c:v>
                </c:pt>
                <c:pt idx="9447">
                  <c:v>1</c:v>
                </c:pt>
                <c:pt idx="9448">
                  <c:v>1</c:v>
                </c:pt>
                <c:pt idx="9449">
                  <c:v>1</c:v>
                </c:pt>
                <c:pt idx="9450">
                  <c:v>1</c:v>
                </c:pt>
                <c:pt idx="9451">
                  <c:v>1</c:v>
                </c:pt>
                <c:pt idx="9452">
                  <c:v>2</c:v>
                </c:pt>
                <c:pt idx="9453">
                  <c:v>2</c:v>
                </c:pt>
                <c:pt idx="9454">
                  <c:v>2</c:v>
                </c:pt>
                <c:pt idx="9455">
                  <c:v>2</c:v>
                </c:pt>
                <c:pt idx="9456">
                  <c:v>2</c:v>
                </c:pt>
                <c:pt idx="9457">
                  <c:v>3</c:v>
                </c:pt>
                <c:pt idx="9458">
                  <c:v>3</c:v>
                </c:pt>
                <c:pt idx="9459">
                  <c:v>3</c:v>
                </c:pt>
                <c:pt idx="9460">
                  <c:v>3</c:v>
                </c:pt>
                <c:pt idx="9461">
                  <c:v>3</c:v>
                </c:pt>
                <c:pt idx="9462">
                  <c:v>3</c:v>
                </c:pt>
                <c:pt idx="9463">
                  <c:v>3</c:v>
                </c:pt>
                <c:pt idx="9464">
                  <c:v>2</c:v>
                </c:pt>
                <c:pt idx="9465">
                  <c:v>2</c:v>
                </c:pt>
                <c:pt idx="9466">
                  <c:v>2</c:v>
                </c:pt>
                <c:pt idx="9467">
                  <c:v>2</c:v>
                </c:pt>
                <c:pt idx="9468">
                  <c:v>2</c:v>
                </c:pt>
                <c:pt idx="9469">
                  <c:v>2</c:v>
                </c:pt>
                <c:pt idx="9470">
                  <c:v>2</c:v>
                </c:pt>
                <c:pt idx="9471">
                  <c:v>1</c:v>
                </c:pt>
                <c:pt idx="9472">
                  <c:v>1</c:v>
                </c:pt>
                <c:pt idx="9473">
                  <c:v>2</c:v>
                </c:pt>
                <c:pt idx="9474">
                  <c:v>2</c:v>
                </c:pt>
                <c:pt idx="9475">
                  <c:v>2</c:v>
                </c:pt>
                <c:pt idx="9476">
                  <c:v>2</c:v>
                </c:pt>
                <c:pt idx="9477">
                  <c:v>3</c:v>
                </c:pt>
                <c:pt idx="9478">
                  <c:v>3</c:v>
                </c:pt>
                <c:pt idx="9479">
                  <c:v>3</c:v>
                </c:pt>
                <c:pt idx="9480">
                  <c:v>3</c:v>
                </c:pt>
                <c:pt idx="9481">
                  <c:v>2</c:v>
                </c:pt>
                <c:pt idx="9482">
                  <c:v>2</c:v>
                </c:pt>
                <c:pt idx="9483">
                  <c:v>2</c:v>
                </c:pt>
                <c:pt idx="9484">
                  <c:v>2</c:v>
                </c:pt>
                <c:pt idx="9485">
                  <c:v>1</c:v>
                </c:pt>
                <c:pt idx="9486">
                  <c:v>1</c:v>
                </c:pt>
                <c:pt idx="9487">
                  <c:v>1</c:v>
                </c:pt>
                <c:pt idx="9488">
                  <c:v>2</c:v>
                </c:pt>
                <c:pt idx="9489">
                  <c:v>2</c:v>
                </c:pt>
                <c:pt idx="9490">
                  <c:v>3</c:v>
                </c:pt>
                <c:pt idx="9491">
                  <c:v>3</c:v>
                </c:pt>
                <c:pt idx="9492">
                  <c:v>3</c:v>
                </c:pt>
                <c:pt idx="9493">
                  <c:v>3</c:v>
                </c:pt>
                <c:pt idx="9494">
                  <c:v>4</c:v>
                </c:pt>
                <c:pt idx="9495">
                  <c:v>4</c:v>
                </c:pt>
                <c:pt idx="9496">
                  <c:v>4</c:v>
                </c:pt>
                <c:pt idx="9497">
                  <c:v>4</c:v>
                </c:pt>
                <c:pt idx="9498">
                  <c:v>5</c:v>
                </c:pt>
                <c:pt idx="9499">
                  <c:v>5</c:v>
                </c:pt>
                <c:pt idx="9500">
                  <c:v>4</c:v>
                </c:pt>
                <c:pt idx="9501">
                  <c:v>5</c:v>
                </c:pt>
                <c:pt idx="9502">
                  <c:v>4</c:v>
                </c:pt>
                <c:pt idx="9503">
                  <c:v>5</c:v>
                </c:pt>
                <c:pt idx="9504">
                  <c:v>4</c:v>
                </c:pt>
                <c:pt idx="9505">
                  <c:v>5</c:v>
                </c:pt>
                <c:pt idx="9506">
                  <c:v>5</c:v>
                </c:pt>
                <c:pt idx="9507">
                  <c:v>5</c:v>
                </c:pt>
                <c:pt idx="9508">
                  <c:v>5</c:v>
                </c:pt>
                <c:pt idx="9509">
                  <c:v>5</c:v>
                </c:pt>
                <c:pt idx="9510">
                  <c:v>6</c:v>
                </c:pt>
                <c:pt idx="9511">
                  <c:v>6</c:v>
                </c:pt>
                <c:pt idx="9512">
                  <c:v>6</c:v>
                </c:pt>
                <c:pt idx="9513">
                  <c:v>5</c:v>
                </c:pt>
                <c:pt idx="9514">
                  <c:v>5</c:v>
                </c:pt>
                <c:pt idx="9515">
                  <c:v>4</c:v>
                </c:pt>
                <c:pt idx="9516">
                  <c:v>4</c:v>
                </c:pt>
                <c:pt idx="9517">
                  <c:v>3</c:v>
                </c:pt>
                <c:pt idx="9518">
                  <c:v>3</c:v>
                </c:pt>
                <c:pt idx="9519">
                  <c:v>3</c:v>
                </c:pt>
                <c:pt idx="9520">
                  <c:v>3</c:v>
                </c:pt>
                <c:pt idx="9521">
                  <c:v>3</c:v>
                </c:pt>
                <c:pt idx="9522">
                  <c:v>1</c:v>
                </c:pt>
                <c:pt idx="9523">
                  <c:v>2</c:v>
                </c:pt>
                <c:pt idx="9524">
                  <c:v>2</c:v>
                </c:pt>
                <c:pt idx="9525">
                  <c:v>2</c:v>
                </c:pt>
                <c:pt idx="9526">
                  <c:v>2</c:v>
                </c:pt>
                <c:pt idx="9527">
                  <c:v>2</c:v>
                </c:pt>
                <c:pt idx="9528">
                  <c:v>2</c:v>
                </c:pt>
                <c:pt idx="9529">
                  <c:v>2</c:v>
                </c:pt>
                <c:pt idx="9530">
                  <c:v>1</c:v>
                </c:pt>
                <c:pt idx="9531">
                  <c:v>1</c:v>
                </c:pt>
                <c:pt idx="9532">
                  <c:v>1</c:v>
                </c:pt>
                <c:pt idx="9533">
                  <c:v>2</c:v>
                </c:pt>
                <c:pt idx="9534">
                  <c:v>2</c:v>
                </c:pt>
                <c:pt idx="9535">
                  <c:v>1</c:v>
                </c:pt>
                <c:pt idx="9536">
                  <c:v>1</c:v>
                </c:pt>
                <c:pt idx="9537">
                  <c:v>1</c:v>
                </c:pt>
                <c:pt idx="9538">
                  <c:v>1</c:v>
                </c:pt>
                <c:pt idx="9539">
                  <c:v>1</c:v>
                </c:pt>
                <c:pt idx="9540">
                  <c:v>1</c:v>
                </c:pt>
                <c:pt idx="9541">
                  <c:v>1</c:v>
                </c:pt>
                <c:pt idx="9542">
                  <c:v>1</c:v>
                </c:pt>
                <c:pt idx="9543">
                  <c:v>1</c:v>
                </c:pt>
                <c:pt idx="9544">
                  <c:v>1</c:v>
                </c:pt>
                <c:pt idx="9545">
                  <c:v>1</c:v>
                </c:pt>
                <c:pt idx="9546">
                  <c:v>2</c:v>
                </c:pt>
                <c:pt idx="9547">
                  <c:v>2</c:v>
                </c:pt>
                <c:pt idx="9548">
                  <c:v>3</c:v>
                </c:pt>
                <c:pt idx="9549">
                  <c:v>3</c:v>
                </c:pt>
                <c:pt idx="9550">
                  <c:v>3</c:v>
                </c:pt>
                <c:pt idx="9551">
                  <c:v>3</c:v>
                </c:pt>
                <c:pt idx="9552">
                  <c:v>3</c:v>
                </c:pt>
                <c:pt idx="9553">
                  <c:v>3</c:v>
                </c:pt>
                <c:pt idx="9554">
                  <c:v>3</c:v>
                </c:pt>
                <c:pt idx="9555">
                  <c:v>3</c:v>
                </c:pt>
                <c:pt idx="9556">
                  <c:v>3</c:v>
                </c:pt>
                <c:pt idx="9557">
                  <c:v>4</c:v>
                </c:pt>
                <c:pt idx="9558">
                  <c:v>3</c:v>
                </c:pt>
                <c:pt idx="9559">
                  <c:v>3</c:v>
                </c:pt>
                <c:pt idx="9560">
                  <c:v>2</c:v>
                </c:pt>
                <c:pt idx="9561">
                  <c:v>2</c:v>
                </c:pt>
                <c:pt idx="9562">
                  <c:v>2</c:v>
                </c:pt>
                <c:pt idx="9563">
                  <c:v>2</c:v>
                </c:pt>
                <c:pt idx="9564">
                  <c:v>2</c:v>
                </c:pt>
                <c:pt idx="9565">
                  <c:v>2</c:v>
                </c:pt>
                <c:pt idx="9566">
                  <c:v>2</c:v>
                </c:pt>
                <c:pt idx="9567">
                  <c:v>2</c:v>
                </c:pt>
                <c:pt idx="9568">
                  <c:v>1</c:v>
                </c:pt>
                <c:pt idx="9569">
                  <c:v>1</c:v>
                </c:pt>
                <c:pt idx="9570">
                  <c:v>1</c:v>
                </c:pt>
                <c:pt idx="9571">
                  <c:v>1</c:v>
                </c:pt>
                <c:pt idx="9572">
                  <c:v>1</c:v>
                </c:pt>
                <c:pt idx="9573">
                  <c:v>2</c:v>
                </c:pt>
                <c:pt idx="9574">
                  <c:v>2</c:v>
                </c:pt>
                <c:pt idx="9575">
                  <c:v>2</c:v>
                </c:pt>
                <c:pt idx="9576">
                  <c:v>2</c:v>
                </c:pt>
                <c:pt idx="9577">
                  <c:v>2</c:v>
                </c:pt>
                <c:pt idx="9578">
                  <c:v>3</c:v>
                </c:pt>
                <c:pt idx="9579">
                  <c:v>3</c:v>
                </c:pt>
                <c:pt idx="9580">
                  <c:v>3</c:v>
                </c:pt>
                <c:pt idx="9581">
                  <c:v>2</c:v>
                </c:pt>
                <c:pt idx="9582">
                  <c:v>2</c:v>
                </c:pt>
                <c:pt idx="9583">
                  <c:v>2</c:v>
                </c:pt>
                <c:pt idx="9584">
                  <c:v>2</c:v>
                </c:pt>
                <c:pt idx="9585">
                  <c:v>2</c:v>
                </c:pt>
                <c:pt idx="9586">
                  <c:v>2</c:v>
                </c:pt>
                <c:pt idx="9587">
                  <c:v>2</c:v>
                </c:pt>
                <c:pt idx="9588">
                  <c:v>2</c:v>
                </c:pt>
                <c:pt idx="9589">
                  <c:v>3</c:v>
                </c:pt>
                <c:pt idx="9590">
                  <c:v>3</c:v>
                </c:pt>
                <c:pt idx="9591">
                  <c:v>3</c:v>
                </c:pt>
                <c:pt idx="9592">
                  <c:v>3</c:v>
                </c:pt>
                <c:pt idx="9593">
                  <c:v>3</c:v>
                </c:pt>
                <c:pt idx="9594">
                  <c:v>3</c:v>
                </c:pt>
                <c:pt idx="9595">
                  <c:v>3</c:v>
                </c:pt>
                <c:pt idx="9596">
                  <c:v>3</c:v>
                </c:pt>
                <c:pt idx="9597">
                  <c:v>2</c:v>
                </c:pt>
                <c:pt idx="9598">
                  <c:v>3</c:v>
                </c:pt>
                <c:pt idx="9599">
                  <c:v>3</c:v>
                </c:pt>
                <c:pt idx="9600">
                  <c:v>3</c:v>
                </c:pt>
                <c:pt idx="9601">
                  <c:v>2</c:v>
                </c:pt>
                <c:pt idx="9602">
                  <c:v>2</c:v>
                </c:pt>
                <c:pt idx="9603">
                  <c:v>2</c:v>
                </c:pt>
                <c:pt idx="9604">
                  <c:v>2</c:v>
                </c:pt>
                <c:pt idx="9605">
                  <c:v>3</c:v>
                </c:pt>
                <c:pt idx="9606">
                  <c:v>3</c:v>
                </c:pt>
                <c:pt idx="9607">
                  <c:v>4</c:v>
                </c:pt>
                <c:pt idx="9608">
                  <c:v>4</c:v>
                </c:pt>
                <c:pt idx="9609">
                  <c:v>3</c:v>
                </c:pt>
                <c:pt idx="9610">
                  <c:v>2</c:v>
                </c:pt>
                <c:pt idx="9611">
                  <c:v>2</c:v>
                </c:pt>
                <c:pt idx="9612">
                  <c:v>2</c:v>
                </c:pt>
                <c:pt idx="9613">
                  <c:v>2</c:v>
                </c:pt>
                <c:pt idx="9614">
                  <c:v>2</c:v>
                </c:pt>
                <c:pt idx="9615">
                  <c:v>2</c:v>
                </c:pt>
                <c:pt idx="9616">
                  <c:v>2</c:v>
                </c:pt>
                <c:pt idx="9617">
                  <c:v>1</c:v>
                </c:pt>
                <c:pt idx="9618">
                  <c:v>1</c:v>
                </c:pt>
                <c:pt idx="9619">
                  <c:v>2</c:v>
                </c:pt>
                <c:pt idx="9620">
                  <c:v>2</c:v>
                </c:pt>
                <c:pt idx="9621">
                  <c:v>2</c:v>
                </c:pt>
                <c:pt idx="9622">
                  <c:v>4</c:v>
                </c:pt>
                <c:pt idx="9623">
                  <c:v>4</c:v>
                </c:pt>
                <c:pt idx="9624">
                  <c:v>4</c:v>
                </c:pt>
                <c:pt idx="9625">
                  <c:v>4</c:v>
                </c:pt>
                <c:pt idx="9626">
                  <c:v>4</c:v>
                </c:pt>
                <c:pt idx="9627">
                  <c:v>4</c:v>
                </c:pt>
                <c:pt idx="9628">
                  <c:v>4</c:v>
                </c:pt>
                <c:pt idx="9629">
                  <c:v>4</c:v>
                </c:pt>
                <c:pt idx="9630">
                  <c:v>4</c:v>
                </c:pt>
                <c:pt idx="9631">
                  <c:v>2</c:v>
                </c:pt>
                <c:pt idx="9632">
                  <c:v>2</c:v>
                </c:pt>
                <c:pt idx="9633">
                  <c:v>3</c:v>
                </c:pt>
                <c:pt idx="9634">
                  <c:v>1</c:v>
                </c:pt>
                <c:pt idx="9635">
                  <c:v>1</c:v>
                </c:pt>
                <c:pt idx="9636">
                  <c:v>1</c:v>
                </c:pt>
                <c:pt idx="9637">
                  <c:v>2</c:v>
                </c:pt>
                <c:pt idx="9638">
                  <c:v>2</c:v>
                </c:pt>
                <c:pt idx="9639">
                  <c:v>3</c:v>
                </c:pt>
                <c:pt idx="9640">
                  <c:v>4</c:v>
                </c:pt>
                <c:pt idx="9641">
                  <c:v>4</c:v>
                </c:pt>
                <c:pt idx="9642">
                  <c:v>4</c:v>
                </c:pt>
                <c:pt idx="9643">
                  <c:v>4</c:v>
                </c:pt>
                <c:pt idx="9644">
                  <c:v>4</c:v>
                </c:pt>
                <c:pt idx="9645">
                  <c:v>4</c:v>
                </c:pt>
                <c:pt idx="9646">
                  <c:v>4</c:v>
                </c:pt>
                <c:pt idx="9647">
                  <c:v>4</c:v>
                </c:pt>
                <c:pt idx="9648">
                  <c:v>4</c:v>
                </c:pt>
                <c:pt idx="9649">
                  <c:v>4</c:v>
                </c:pt>
                <c:pt idx="9650">
                  <c:v>4</c:v>
                </c:pt>
                <c:pt idx="9651">
                  <c:v>3</c:v>
                </c:pt>
                <c:pt idx="9652">
                  <c:v>2</c:v>
                </c:pt>
                <c:pt idx="9653">
                  <c:v>2</c:v>
                </c:pt>
                <c:pt idx="9654">
                  <c:v>2</c:v>
                </c:pt>
                <c:pt idx="9655">
                  <c:v>3</c:v>
                </c:pt>
                <c:pt idx="9656">
                  <c:v>3</c:v>
                </c:pt>
                <c:pt idx="9657">
                  <c:v>2</c:v>
                </c:pt>
                <c:pt idx="9658">
                  <c:v>2</c:v>
                </c:pt>
                <c:pt idx="9659">
                  <c:v>2</c:v>
                </c:pt>
                <c:pt idx="9660">
                  <c:v>2</c:v>
                </c:pt>
                <c:pt idx="9661">
                  <c:v>1</c:v>
                </c:pt>
                <c:pt idx="9662">
                  <c:v>1</c:v>
                </c:pt>
                <c:pt idx="9663">
                  <c:v>1</c:v>
                </c:pt>
                <c:pt idx="9664">
                  <c:v>1</c:v>
                </c:pt>
                <c:pt idx="9665">
                  <c:v>1</c:v>
                </c:pt>
                <c:pt idx="9666">
                  <c:v>1</c:v>
                </c:pt>
                <c:pt idx="9667">
                  <c:v>1</c:v>
                </c:pt>
                <c:pt idx="9668">
                  <c:v>2</c:v>
                </c:pt>
                <c:pt idx="9669">
                  <c:v>2</c:v>
                </c:pt>
                <c:pt idx="9670">
                  <c:v>2</c:v>
                </c:pt>
                <c:pt idx="9671">
                  <c:v>2</c:v>
                </c:pt>
                <c:pt idx="9672">
                  <c:v>2</c:v>
                </c:pt>
                <c:pt idx="9673">
                  <c:v>2</c:v>
                </c:pt>
                <c:pt idx="9674">
                  <c:v>2</c:v>
                </c:pt>
                <c:pt idx="9675">
                  <c:v>3</c:v>
                </c:pt>
                <c:pt idx="9676">
                  <c:v>3</c:v>
                </c:pt>
                <c:pt idx="9677">
                  <c:v>3</c:v>
                </c:pt>
                <c:pt idx="9678">
                  <c:v>3</c:v>
                </c:pt>
                <c:pt idx="9679">
                  <c:v>3</c:v>
                </c:pt>
                <c:pt idx="9680">
                  <c:v>1</c:v>
                </c:pt>
                <c:pt idx="9681">
                  <c:v>1</c:v>
                </c:pt>
                <c:pt idx="9682">
                  <c:v>1</c:v>
                </c:pt>
                <c:pt idx="9683">
                  <c:v>1</c:v>
                </c:pt>
                <c:pt idx="9684">
                  <c:v>1</c:v>
                </c:pt>
                <c:pt idx="9685">
                  <c:v>1</c:v>
                </c:pt>
                <c:pt idx="9686">
                  <c:v>1</c:v>
                </c:pt>
                <c:pt idx="9687">
                  <c:v>1</c:v>
                </c:pt>
                <c:pt idx="9688">
                  <c:v>1</c:v>
                </c:pt>
                <c:pt idx="9689">
                  <c:v>1</c:v>
                </c:pt>
                <c:pt idx="9690">
                  <c:v>2</c:v>
                </c:pt>
                <c:pt idx="9691">
                  <c:v>3</c:v>
                </c:pt>
                <c:pt idx="9692">
                  <c:v>3</c:v>
                </c:pt>
                <c:pt idx="9693">
                  <c:v>3</c:v>
                </c:pt>
                <c:pt idx="9694">
                  <c:v>4</c:v>
                </c:pt>
                <c:pt idx="9695">
                  <c:v>5</c:v>
                </c:pt>
                <c:pt idx="9696">
                  <c:v>6</c:v>
                </c:pt>
                <c:pt idx="9697">
                  <c:v>6</c:v>
                </c:pt>
                <c:pt idx="9698">
                  <c:v>6</c:v>
                </c:pt>
                <c:pt idx="9699">
                  <c:v>6</c:v>
                </c:pt>
                <c:pt idx="9700">
                  <c:v>7</c:v>
                </c:pt>
                <c:pt idx="9701">
                  <c:v>9</c:v>
                </c:pt>
                <c:pt idx="9702">
                  <c:v>8</c:v>
                </c:pt>
                <c:pt idx="9703">
                  <c:v>7</c:v>
                </c:pt>
                <c:pt idx="9704">
                  <c:v>7</c:v>
                </c:pt>
                <c:pt idx="9705">
                  <c:v>7</c:v>
                </c:pt>
                <c:pt idx="9706">
                  <c:v>6</c:v>
                </c:pt>
                <c:pt idx="9707">
                  <c:v>5</c:v>
                </c:pt>
                <c:pt idx="9708">
                  <c:v>4</c:v>
                </c:pt>
                <c:pt idx="9709">
                  <c:v>5</c:v>
                </c:pt>
                <c:pt idx="9710">
                  <c:v>5</c:v>
                </c:pt>
                <c:pt idx="9711">
                  <c:v>5</c:v>
                </c:pt>
                <c:pt idx="9712">
                  <c:v>4</c:v>
                </c:pt>
                <c:pt idx="9713">
                  <c:v>2</c:v>
                </c:pt>
                <c:pt idx="9714">
                  <c:v>2</c:v>
                </c:pt>
                <c:pt idx="9715">
                  <c:v>3</c:v>
                </c:pt>
                <c:pt idx="9716">
                  <c:v>3</c:v>
                </c:pt>
                <c:pt idx="9717">
                  <c:v>3</c:v>
                </c:pt>
                <c:pt idx="9718">
                  <c:v>3</c:v>
                </c:pt>
                <c:pt idx="9719">
                  <c:v>3</c:v>
                </c:pt>
                <c:pt idx="9720">
                  <c:v>3</c:v>
                </c:pt>
                <c:pt idx="9721">
                  <c:v>2</c:v>
                </c:pt>
                <c:pt idx="9722">
                  <c:v>2</c:v>
                </c:pt>
                <c:pt idx="9723">
                  <c:v>2</c:v>
                </c:pt>
                <c:pt idx="9724">
                  <c:v>2</c:v>
                </c:pt>
                <c:pt idx="9725">
                  <c:v>3</c:v>
                </c:pt>
                <c:pt idx="9726">
                  <c:v>3</c:v>
                </c:pt>
                <c:pt idx="9727">
                  <c:v>2</c:v>
                </c:pt>
                <c:pt idx="9728">
                  <c:v>2</c:v>
                </c:pt>
                <c:pt idx="9729">
                  <c:v>3</c:v>
                </c:pt>
                <c:pt idx="9730">
                  <c:v>3</c:v>
                </c:pt>
                <c:pt idx="9731">
                  <c:v>3</c:v>
                </c:pt>
                <c:pt idx="9732">
                  <c:v>3</c:v>
                </c:pt>
                <c:pt idx="9733">
                  <c:v>3</c:v>
                </c:pt>
                <c:pt idx="9734">
                  <c:v>3</c:v>
                </c:pt>
                <c:pt idx="9735">
                  <c:v>2</c:v>
                </c:pt>
                <c:pt idx="9736">
                  <c:v>3</c:v>
                </c:pt>
                <c:pt idx="9737">
                  <c:v>2</c:v>
                </c:pt>
                <c:pt idx="9738">
                  <c:v>3</c:v>
                </c:pt>
                <c:pt idx="9739">
                  <c:v>3</c:v>
                </c:pt>
                <c:pt idx="9740">
                  <c:v>3</c:v>
                </c:pt>
                <c:pt idx="9741">
                  <c:v>4</c:v>
                </c:pt>
                <c:pt idx="9742">
                  <c:v>4</c:v>
                </c:pt>
                <c:pt idx="9743">
                  <c:v>4</c:v>
                </c:pt>
                <c:pt idx="9744">
                  <c:v>4</c:v>
                </c:pt>
                <c:pt idx="9745">
                  <c:v>5</c:v>
                </c:pt>
                <c:pt idx="9746">
                  <c:v>5</c:v>
                </c:pt>
                <c:pt idx="9747">
                  <c:v>5</c:v>
                </c:pt>
                <c:pt idx="9748">
                  <c:v>4</c:v>
                </c:pt>
                <c:pt idx="9749">
                  <c:v>4</c:v>
                </c:pt>
                <c:pt idx="9750">
                  <c:v>3</c:v>
                </c:pt>
                <c:pt idx="9751">
                  <c:v>5</c:v>
                </c:pt>
                <c:pt idx="9752">
                  <c:v>5</c:v>
                </c:pt>
                <c:pt idx="9753">
                  <c:v>3</c:v>
                </c:pt>
                <c:pt idx="9754">
                  <c:v>3</c:v>
                </c:pt>
                <c:pt idx="9755">
                  <c:v>3</c:v>
                </c:pt>
                <c:pt idx="9756">
                  <c:v>3</c:v>
                </c:pt>
                <c:pt idx="9757">
                  <c:v>2</c:v>
                </c:pt>
                <c:pt idx="9758">
                  <c:v>2</c:v>
                </c:pt>
                <c:pt idx="9759">
                  <c:v>2</c:v>
                </c:pt>
                <c:pt idx="9760">
                  <c:v>3</c:v>
                </c:pt>
                <c:pt idx="9761">
                  <c:v>3</c:v>
                </c:pt>
                <c:pt idx="9762">
                  <c:v>3</c:v>
                </c:pt>
                <c:pt idx="9763">
                  <c:v>1</c:v>
                </c:pt>
                <c:pt idx="9764">
                  <c:v>1</c:v>
                </c:pt>
                <c:pt idx="9765">
                  <c:v>2</c:v>
                </c:pt>
                <c:pt idx="9766">
                  <c:v>2</c:v>
                </c:pt>
                <c:pt idx="9767">
                  <c:v>3</c:v>
                </c:pt>
                <c:pt idx="9768">
                  <c:v>3</c:v>
                </c:pt>
                <c:pt idx="9769">
                  <c:v>3</c:v>
                </c:pt>
                <c:pt idx="9770">
                  <c:v>3</c:v>
                </c:pt>
                <c:pt idx="9771">
                  <c:v>3</c:v>
                </c:pt>
                <c:pt idx="9772">
                  <c:v>2</c:v>
                </c:pt>
                <c:pt idx="9773">
                  <c:v>2</c:v>
                </c:pt>
                <c:pt idx="9774">
                  <c:v>2</c:v>
                </c:pt>
                <c:pt idx="9775">
                  <c:v>2</c:v>
                </c:pt>
                <c:pt idx="9776">
                  <c:v>2</c:v>
                </c:pt>
                <c:pt idx="9777">
                  <c:v>1</c:v>
                </c:pt>
                <c:pt idx="9778">
                  <c:v>1</c:v>
                </c:pt>
                <c:pt idx="9779">
                  <c:v>1</c:v>
                </c:pt>
                <c:pt idx="9780">
                  <c:v>1</c:v>
                </c:pt>
                <c:pt idx="9781">
                  <c:v>1</c:v>
                </c:pt>
                <c:pt idx="9782">
                  <c:v>3</c:v>
                </c:pt>
                <c:pt idx="9783">
                  <c:v>3</c:v>
                </c:pt>
                <c:pt idx="9784">
                  <c:v>3</c:v>
                </c:pt>
                <c:pt idx="9785">
                  <c:v>3</c:v>
                </c:pt>
                <c:pt idx="9786">
                  <c:v>4</c:v>
                </c:pt>
                <c:pt idx="9787">
                  <c:v>4</c:v>
                </c:pt>
                <c:pt idx="9788">
                  <c:v>4</c:v>
                </c:pt>
                <c:pt idx="9789">
                  <c:v>5</c:v>
                </c:pt>
                <c:pt idx="9790">
                  <c:v>5</c:v>
                </c:pt>
                <c:pt idx="9791">
                  <c:v>4</c:v>
                </c:pt>
                <c:pt idx="9792">
                  <c:v>4</c:v>
                </c:pt>
                <c:pt idx="9793">
                  <c:v>4</c:v>
                </c:pt>
                <c:pt idx="9794">
                  <c:v>2</c:v>
                </c:pt>
                <c:pt idx="9795">
                  <c:v>2</c:v>
                </c:pt>
                <c:pt idx="9796">
                  <c:v>2</c:v>
                </c:pt>
                <c:pt idx="9797">
                  <c:v>2</c:v>
                </c:pt>
                <c:pt idx="9798">
                  <c:v>2</c:v>
                </c:pt>
                <c:pt idx="9799">
                  <c:v>2</c:v>
                </c:pt>
                <c:pt idx="9800">
                  <c:v>2</c:v>
                </c:pt>
                <c:pt idx="9801">
                  <c:v>1</c:v>
                </c:pt>
                <c:pt idx="9802">
                  <c:v>1</c:v>
                </c:pt>
                <c:pt idx="9803">
                  <c:v>2</c:v>
                </c:pt>
                <c:pt idx="9804">
                  <c:v>3</c:v>
                </c:pt>
                <c:pt idx="9805">
                  <c:v>3</c:v>
                </c:pt>
                <c:pt idx="9806">
                  <c:v>3</c:v>
                </c:pt>
                <c:pt idx="9807">
                  <c:v>3</c:v>
                </c:pt>
                <c:pt idx="9808">
                  <c:v>3</c:v>
                </c:pt>
                <c:pt idx="9809">
                  <c:v>4</c:v>
                </c:pt>
                <c:pt idx="9810">
                  <c:v>3</c:v>
                </c:pt>
                <c:pt idx="9811">
                  <c:v>3</c:v>
                </c:pt>
                <c:pt idx="9812">
                  <c:v>3</c:v>
                </c:pt>
                <c:pt idx="9813">
                  <c:v>3</c:v>
                </c:pt>
                <c:pt idx="9814">
                  <c:v>3</c:v>
                </c:pt>
                <c:pt idx="9815">
                  <c:v>2</c:v>
                </c:pt>
                <c:pt idx="9816">
                  <c:v>1</c:v>
                </c:pt>
                <c:pt idx="9817">
                  <c:v>2</c:v>
                </c:pt>
                <c:pt idx="9818">
                  <c:v>2</c:v>
                </c:pt>
                <c:pt idx="9819">
                  <c:v>2</c:v>
                </c:pt>
                <c:pt idx="9820">
                  <c:v>2</c:v>
                </c:pt>
                <c:pt idx="9821">
                  <c:v>1</c:v>
                </c:pt>
                <c:pt idx="9822">
                  <c:v>1</c:v>
                </c:pt>
                <c:pt idx="9823">
                  <c:v>2</c:v>
                </c:pt>
                <c:pt idx="9824">
                  <c:v>2</c:v>
                </c:pt>
                <c:pt idx="9825">
                  <c:v>2</c:v>
                </c:pt>
                <c:pt idx="9826">
                  <c:v>3</c:v>
                </c:pt>
                <c:pt idx="9827">
                  <c:v>3</c:v>
                </c:pt>
                <c:pt idx="9828">
                  <c:v>3</c:v>
                </c:pt>
                <c:pt idx="9829">
                  <c:v>2</c:v>
                </c:pt>
                <c:pt idx="9830">
                  <c:v>2</c:v>
                </c:pt>
                <c:pt idx="9831">
                  <c:v>3</c:v>
                </c:pt>
                <c:pt idx="9832">
                  <c:v>3</c:v>
                </c:pt>
                <c:pt idx="9833">
                  <c:v>3</c:v>
                </c:pt>
                <c:pt idx="9834">
                  <c:v>3</c:v>
                </c:pt>
                <c:pt idx="9835">
                  <c:v>2</c:v>
                </c:pt>
                <c:pt idx="9836">
                  <c:v>2</c:v>
                </c:pt>
                <c:pt idx="9837">
                  <c:v>2</c:v>
                </c:pt>
                <c:pt idx="9838">
                  <c:v>1</c:v>
                </c:pt>
                <c:pt idx="9839">
                  <c:v>1</c:v>
                </c:pt>
                <c:pt idx="9840">
                  <c:v>1</c:v>
                </c:pt>
                <c:pt idx="9841">
                  <c:v>1</c:v>
                </c:pt>
                <c:pt idx="9842">
                  <c:v>1</c:v>
                </c:pt>
                <c:pt idx="9843">
                  <c:v>1</c:v>
                </c:pt>
                <c:pt idx="9844">
                  <c:v>2</c:v>
                </c:pt>
                <c:pt idx="9845">
                  <c:v>2</c:v>
                </c:pt>
                <c:pt idx="9846">
                  <c:v>2</c:v>
                </c:pt>
                <c:pt idx="9847">
                  <c:v>2</c:v>
                </c:pt>
                <c:pt idx="9848">
                  <c:v>2</c:v>
                </c:pt>
                <c:pt idx="9849">
                  <c:v>3</c:v>
                </c:pt>
                <c:pt idx="9850">
                  <c:v>3</c:v>
                </c:pt>
                <c:pt idx="9851">
                  <c:v>3</c:v>
                </c:pt>
                <c:pt idx="9852">
                  <c:v>3</c:v>
                </c:pt>
                <c:pt idx="9853">
                  <c:v>3</c:v>
                </c:pt>
                <c:pt idx="9854">
                  <c:v>3</c:v>
                </c:pt>
                <c:pt idx="9855">
                  <c:v>2</c:v>
                </c:pt>
                <c:pt idx="9856">
                  <c:v>1</c:v>
                </c:pt>
                <c:pt idx="9857">
                  <c:v>1</c:v>
                </c:pt>
                <c:pt idx="9858">
                  <c:v>1</c:v>
                </c:pt>
                <c:pt idx="9859">
                  <c:v>1</c:v>
                </c:pt>
                <c:pt idx="9860">
                  <c:v>1</c:v>
                </c:pt>
                <c:pt idx="9861">
                  <c:v>1</c:v>
                </c:pt>
                <c:pt idx="9862">
                  <c:v>1</c:v>
                </c:pt>
                <c:pt idx="9863">
                  <c:v>1</c:v>
                </c:pt>
                <c:pt idx="9864">
                  <c:v>1</c:v>
                </c:pt>
                <c:pt idx="9865">
                  <c:v>1</c:v>
                </c:pt>
                <c:pt idx="9866">
                  <c:v>1</c:v>
                </c:pt>
                <c:pt idx="9867">
                  <c:v>1</c:v>
                </c:pt>
                <c:pt idx="9868">
                  <c:v>1</c:v>
                </c:pt>
                <c:pt idx="9869">
                  <c:v>1</c:v>
                </c:pt>
                <c:pt idx="9870">
                  <c:v>1</c:v>
                </c:pt>
                <c:pt idx="9871">
                  <c:v>1</c:v>
                </c:pt>
                <c:pt idx="9872">
                  <c:v>1</c:v>
                </c:pt>
                <c:pt idx="9873">
                  <c:v>1</c:v>
                </c:pt>
                <c:pt idx="9874">
                  <c:v>2</c:v>
                </c:pt>
                <c:pt idx="9875">
                  <c:v>2</c:v>
                </c:pt>
                <c:pt idx="9876">
                  <c:v>3</c:v>
                </c:pt>
                <c:pt idx="9877">
                  <c:v>4</c:v>
                </c:pt>
                <c:pt idx="9878">
                  <c:v>4</c:v>
                </c:pt>
                <c:pt idx="9879">
                  <c:v>4</c:v>
                </c:pt>
                <c:pt idx="9880">
                  <c:v>4</c:v>
                </c:pt>
                <c:pt idx="9881">
                  <c:v>4</c:v>
                </c:pt>
                <c:pt idx="9882">
                  <c:v>4</c:v>
                </c:pt>
                <c:pt idx="9883">
                  <c:v>4</c:v>
                </c:pt>
                <c:pt idx="9884">
                  <c:v>4</c:v>
                </c:pt>
                <c:pt idx="9885">
                  <c:v>3</c:v>
                </c:pt>
                <c:pt idx="9886">
                  <c:v>2</c:v>
                </c:pt>
                <c:pt idx="9887">
                  <c:v>2</c:v>
                </c:pt>
                <c:pt idx="9888">
                  <c:v>2</c:v>
                </c:pt>
                <c:pt idx="9889">
                  <c:v>1</c:v>
                </c:pt>
                <c:pt idx="9890">
                  <c:v>1</c:v>
                </c:pt>
                <c:pt idx="9891">
                  <c:v>1</c:v>
                </c:pt>
                <c:pt idx="9892">
                  <c:v>1</c:v>
                </c:pt>
                <c:pt idx="9893">
                  <c:v>1</c:v>
                </c:pt>
                <c:pt idx="9894">
                  <c:v>1</c:v>
                </c:pt>
                <c:pt idx="9895">
                  <c:v>1</c:v>
                </c:pt>
                <c:pt idx="9896">
                  <c:v>1</c:v>
                </c:pt>
                <c:pt idx="9897">
                  <c:v>1</c:v>
                </c:pt>
                <c:pt idx="9898">
                  <c:v>2</c:v>
                </c:pt>
                <c:pt idx="9899">
                  <c:v>2</c:v>
                </c:pt>
                <c:pt idx="9900">
                  <c:v>2</c:v>
                </c:pt>
                <c:pt idx="9901">
                  <c:v>2</c:v>
                </c:pt>
                <c:pt idx="9902">
                  <c:v>2</c:v>
                </c:pt>
                <c:pt idx="9903">
                  <c:v>2</c:v>
                </c:pt>
                <c:pt idx="9904">
                  <c:v>2</c:v>
                </c:pt>
                <c:pt idx="9905">
                  <c:v>2</c:v>
                </c:pt>
                <c:pt idx="9906">
                  <c:v>2</c:v>
                </c:pt>
                <c:pt idx="9907">
                  <c:v>2</c:v>
                </c:pt>
                <c:pt idx="9908">
                  <c:v>2</c:v>
                </c:pt>
                <c:pt idx="9909">
                  <c:v>2</c:v>
                </c:pt>
                <c:pt idx="9910">
                  <c:v>1</c:v>
                </c:pt>
                <c:pt idx="9911">
                  <c:v>1</c:v>
                </c:pt>
                <c:pt idx="9912">
                  <c:v>1</c:v>
                </c:pt>
                <c:pt idx="9913">
                  <c:v>2</c:v>
                </c:pt>
                <c:pt idx="9914">
                  <c:v>2</c:v>
                </c:pt>
                <c:pt idx="9915">
                  <c:v>2</c:v>
                </c:pt>
                <c:pt idx="9916">
                  <c:v>2</c:v>
                </c:pt>
                <c:pt idx="9917">
                  <c:v>2</c:v>
                </c:pt>
                <c:pt idx="9918">
                  <c:v>2</c:v>
                </c:pt>
                <c:pt idx="9919">
                  <c:v>2</c:v>
                </c:pt>
                <c:pt idx="9920">
                  <c:v>2</c:v>
                </c:pt>
                <c:pt idx="9921">
                  <c:v>2</c:v>
                </c:pt>
                <c:pt idx="9922">
                  <c:v>3</c:v>
                </c:pt>
                <c:pt idx="9923">
                  <c:v>3</c:v>
                </c:pt>
                <c:pt idx="9924">
                  <c:v>2</c:v>
                </c:pt>
                <c:pt idx="9925">
                  <c:v>1</c:v>
                </c:pt>
                <c:pt idx="9926">
                  <c:v>1</c:v>
                </c:pt>
                <c:pt idx="9927">
                  <c:v>2</c:v>
                </c:pt>
                <c:pt idx="9928">
                  <c:v>2</c:v>
                </c:pt>
                <c:pt idx="9929">
                  <c:v>2</c:v>
                </c:pt>
                <c:pt idx="9930">
                  <c:v>2</c:v>
                </c:pt>
                <c:pt idx="9931">
                  <c:v>2</c:v>
                </c:pt>
                <c:pt idx="9932">
                  <c:v>2</c:v>
                </c:pt>
                <c:pt idx="9933">
                  <c:v>2</c:v>
                </c:pt>
                <c:pt idx="9934">
                  <c:v>2</c:v>
                </c:pt>
                <c:pt idx="9935">
                  <c:v>2</c:v>
                </c:pt>
                <c:pt idx="9936">
                  <c:v>2</c:v>
                </c:pt>
                <c:pt idx="9937">
                  <c:v>2</c:v>
                </c:pt>
                <c:pt idx="9938">
                  <c:v>2</c:v>
                </c:pt>
                <c:pt idx="9939">
                  <c:v>1</c:v>
                </c:pt>
                <c:pt idx="9940">
                  <c:v>1</c:v>
                </c:pt>
                <c:pt idx="9941">
                  <c:v>2</c:v>
                </c:pt>
                <c:pt idx="9942">
                  <c:v>2</c:v>
                </c:pt>
                <c:pt idx="9943">
                  <c:v>3</c:v>
                </c:pt>
                <c:pt idx="9944">
                  <c:v>4</c:v>
                </c:pt>
                <c:pt idx="9945">
                  <c:v>4</c:v>
                </c:pt>
                <c:pt idx="9946">
                  <c:v>3</c:v>
                </c:pt>
                <c:pt idx="9947">
                  <c:v>3</c:v>
                </c:pt>
                <c:pt idx="9948">
                  <c:v>3</c:v>
                </c:pt>
                <c:pt idx="9949">
                  <c:v>3</c:v>
                </c:pt>
                <c:pt idx="9950">
                  <c:v>3</c:v>
                </c:pt>
                <c:pt idx="9951">
                  <c:v>3</c:v>
                </c:pt>
                <c:pt idx="9952">
                  <c:v>3</c:v>
                </c:pt>
                <c:pt idx="9953">
                  <c:v>2</c:v>
                </c:pt>
                <c:pt idx="9954">
                  <c:v>2</c:v>
                </c:pt>
                <c:pt idx="9955">
                  <c:v>1</c:v>
                </c:pt>
                <c:pt idx="9956">
                  <c:v>1</c:v>
                </c:pt>
                <c:pt idx="9957">
                  <c:v>1</c:v>
                </c:pt>
                <c:pt idx="9958">
                  <c:v>1</c:v>
                </c:pt>
                <c:pt idx="9959">
                  <c:v>1</c:v>
                </c:pt>
                <c:pt idx="9960">
                  <c:v>1</c:v>
                </c:pt>
                <c:pt idx="9961">
                  <c:v>1</c:v>
                </c:pt>
                <c:pt idx="9962">
                  <c:v>2</c:v>
                </c:pt>
                <c:pt idx="9963">
                  <c:v>2</c:v>
                </c:pt>
                <c:pt idx="9964">
                  <c:v>2</c:v>
                </c:pt>
                <c:pt idx="9965">
                  <c:v>2</c:v>
                </c:pt>
                <c:pt idx="9966">
                  <c:v>2</c:v>
                </c:pt>
                <c:pt idx="9967">
                  <c:v>2</c:v>
                </c:pt>
                <c:pt idx="9968">
                  <c:v>1</c:v>
                </c:pt>
                <c:pt idx="9969">
                  <c:v>1</c:v>
                </c:pt>
                <c:pt idx="9970">
                  <c:v>1</c:v>
                </c:pt>
                <c:pt idx="9971">
                  <c:v>2</c:v>
                </c:pt>
                <c:pt idx="9972">
                  <c:v>3</c:v>
                </c:pt>
                <c:pt idx="9973">
                  <c:v>3</c:v>
                </c:pt>
                <c:pt idx="9974">
                  <c:v>2</c:v>
                </c:pt>
                <c:pt idx="9975">
                  <c:v>2</c:v>
                </c:pt>
                <c:pt idx="9976">
                  <c:v>2</c:v>
                </c:pt>
                <c:pt idx="9977">
                  <c:v>2</c:v>
                </c:pt>
                <c:pt idx="9978">
                  <c:v>2</c:v>
                </c:pt>
                <c:pt idx="9979">
                  <c:v>2</c:v>
                </c:pt>
                <c:pt idx="9980">
                  <c:v>3</c:v>
                </c:pt>
                <c:pt idx="9981">
                  <c:v>3</c:v>
                </c:pt>
                <c:pt idx="9982">
                  <c:v>3</c:v>
                </c:pt>
                <c:pt idx="9983">
                  <c:v>2</c:v>
                </c:pt>
                <c:pt idx="9984">
                  <c:v>1</c:v>
                </c:pt>
                <c:pt idx="9985">
                  <c:v>1</c:v>
                </c:pt>
                <c:pt idx="9986">
                  <c:v>1</c:v>
                </c:pt>
                <c:pt idx="9987">
                  <c:v>1</c:v>
                </c:pt>
                <c:pt idx="9988">
                  <c:v>3</c:v>
                </c:pt>
                <c:pt idx="9989">
                  <c:v>3</c:v>
                </c:pt>
                <c:pt idx="9990">
                  <c:v>3</c:v>
                </c:pt>
                <c:pt idx="9991">
                  <c:v>3</c:v>
                </c:pt>
                <c:pt idx="9992">
                  <c:v>3</c:v>
                </c:pt>
                <c:pt idx="9993">
                  <c:v>4</c:v>
                </c:pt>
                <c:pt idx="9994">
                  <c:v>4</c:v>
                </c:pt>
                <c:pt idx="9995">
                  <c:v>5</c:v>
                </c:pt>
                <c:pt idx="9996">
                  <c:v>5</c:v>
                </c:pt>
                <c:pt idx="9997">
                  <c:v>5</c:v>
                </c:pt>
                <c:pt idx="9998">
                  <c:v>7</c:v>
                </c:pt>
                <c:pt idx="9999">
                  <c:v>7</c:v>
                </c:pt>
                <c:pt idx="10000">
                  <c:v>5</c:v>
                </c:pt>
                <c:pt idx="10001">
                  <c:v>5</c:v>
                </c:pt>
                <c:pt idx="10002">
                  <c:v>5</c:v>
                </c:pt>
                <c:pt idx="10003">
                  <c:v>5</c:v>
                </c:pt>
                <c:pt idx="10004">
                  <c:v>5</c:v>
                </c:pt>
                <c:pt idx="10005">
                  <c:v>4</c:v>
                </c:pt>
                <c:pt idx="10006">
                  <c:v>4</c:v>
                </c:pt>
                <c:pt idx="10007">
                  <c:v>3</c:v>
                </c:pt>
                <c:pt idx="10008">
                  <c:v>3</c:v>
                </c:pt>
                <c:pt idx="10009">
                  <c:v>3</c:v>
                </c:pt>
                <c:pt idx="10010">
                  <c:v>1</c:v>
                </c:pt>
                <c:pt idx="10011">
                  <c:v>1</c:v>
                </c:pt>
                <c:pt idx="10012">
                  <c:v>1</c:v>
                </c:pt>
                <c:pt idx="10013">
                  <c:v>1</c:v>
                </c:pt>
                <c:pt idx="10014">
                  <c:v>2</c:v>
                </c:pt>
                <c:pt idx="10015">
                  <c:v>3</c:v>
                </c:pt>
                <c:pt idx="10016">
                  <c:v>2</c:v>
                </c:pt>
                <c:pt idx="10017">
                  <c:v>2</c:v>
                </c:pt>
                <c:pt idx="10018">
                  <c:v>3</c:v>
                </c:pt>
                <c:pt idx="10019">
                  <c:v>3</c:v>
                </c:pt>
                <c:pt idx="10020">
                  <c:v>3</c:v>
                </c:pt>
                <c:pt idx="10021">
                  <c:v>3</c:v>
                </c:pt>
                <c:pt idx="10022">
                  <c:v>4</c:v>
                </c:pt>
                <c:pt idx="10023">
                  <c:v>4</c:v>
                </c:pt>
                <c:pt idx="10024">
                  <c:v>4</c:v>
                </c:pt>
                <c:pt idx="10025">
                  <c:v>4</c:v>
                </c:pt>
                <c:pt idx="10026">
                  <c:v>3</c:v>
                </c:pt>
                <c:pt idx="10027">
                  <c:v>3</c:v>
                </c:pt>
                <c:pt idx="10028">
                  <c:v>3</c:v>
                </c:pt>
                <c:pt idx="10029">
                  <c:v>3</c:v>
                </c:pt>
                <c:pt idx="10030">
                  <c:v>3</c:v>
                </c:pt>
                <c:pt idx="10031">
                  <c:v>3</c:v>
                </c:pt>
                <c:pt idx="10032">
                  <c:v>3</c:v>
                </c:pt>
                <c:pt idx="10033">
                  <c:v>3</c:v>
                </c:pt>
                <c:pt idx="10034">
                  <c:v>2</c:v>
                </c:pt>
                <c:pt idx="10035">
                  <c:v>2</c:v>
                </c:pt>
                <c:pt idx="10036">
                  <c:v>2</c:v>
                </c:pt>
                <c:pt idx="10037">
                  <c:v>2</c:v>
                </c:pt>
                <c:pt idx="10038">
                  <c:v>2</c:v>
                </c:pt>
                <c:pt idx="10039">
                  <c:v>1</c:v>
                </c:pt>
                <c:pt idx="10040">
                  <c:v>1</c:v>
                </c:pt>
                <c:pt idx="10041">
                  <c:v>1</c:v>
                </c:pt>
                <c:pt idx="10042">
                  <c:v>1</c:v>
                </c:pt>
                <c:pt idx="10043">
                  <c:v>1</c:v>
                </c:pt>
                <c:pt idx="10044">
                  <c:v>1</c:v>
                </c:pt>
                <c:pt idx="10045">
                  <c:v>1</c:v>
                </c:pt>
                <c:pt idx="10046">
                  <c:v>1</c:v>
                </c:pt>
                <c:pt idx="10047">
                  <c:v>1</c:v>
                </c:pt>
                <c:pt idx="10048">
                  <c:v>2</c:v>
                </c:pt>
                <c:pt idx="10049">
                  <c:v>2</c:v>
                </c:pt>
                <c:pt idx="10050">
                  <c:v>3</c:v>
                </c:pt>
                <c:pt idx="10051">
                  <c:v>4</c:v>
                </c:pt>
                <c:pt idx="10052">
                  <c:v>5</c:v>
                </c:pt>
                <c:pt idx="10053">
                  <c:v>5</c:v>
                </c:pt>
                <c:pt idx="10054">
                  <c:v>6</c:v>
                </c:pt>
                <c:pt idx="10055">
                  <c:v>6</c:v>
                </c:pt>
                <c:pt idx="10056">
                  <c:v>7</c:v>
                </c:pt>
                <c:pt idx="10057">
                  <c:v>7</c:v>
                </c:pt>
                <c:pt idx="10058">
                  <c:v>6</c:v>
                </c:pt>
                <c:pt idx="10059">
                  <c:v>6</c:v>
                </c:pt>
                <c:pt idx="10060">
                  <c:v>5</c:v>
                </c:pt>
                <c:pt idx="10061">
                  <c:v>6</c:v>
                </c:pt>
                <c:pt idx="10062">
                  <c:v>5</c:v>
                </c:pt>
                <c:pt idx="10063">
                  <c:v>4</c:v>
                </c:pt>
                <c:pt idx="10064">
                  <c:v>3</c:v>
                </c:pt>
                <c:pt idx="10065">
                  <c:v>3</c:v>
                </c:pt>
                <c:pt idx="10066">
                  <c:v>2</c:v>
                </c:pt>
                <c:pt idx="10067">
                  <c:v>2</c:v>
                </c:pt>
                <c:pt idx="10068">
                  <c:v>1</c:v>
                </c:pt>
                <c:pt idx="10069">
                  <c:v>1</c:v>
                </c:pt>
                <c:pt idx="10070">
                  <c:v>2</c:v>
                </c:pt>
                <c:pt idx="10071">
                  <c:v>2</c:v>
                </c:pt>
                <c:pt idx="10072">
                  <c:v>3</c:v>
                </c:pt>
                <c:pt idx="10073">
                  <c:v>2</c:v>
                </c:pt>
                <c:pt idx="10074">
                  <c:v>2</c:v>
                </c:pt>
                <c:pt idx="10075">
                  <c:v>2</c:v>
                </c:pt>
                <c:pt idx="10076">
                  <c:v>2</c:v>
                </c:pt>
                <c:pt idx="10077">
                  <c:v>4</c:v>
                </c:pt>
                <c:pt idx="10078">
                  <c:v>4</c:v>
                </c:pt>
                <c:pt idx="10079">
                  <c:v>4</c:v>
                </c:pt>
                <c:pt idx="10080">
                  <c:v>4</c:v>
                </c:pt>
                <c:pt idx="10081">
                  <c:v>4</c:v>
                </c:pt>
                <c:pt idx="10082">
                  <c:v>3</c:v>
                </c:pt>
                <c:pt idx="10083">
                  <c:v>3</c:v>
                </c:pt>
                <c:pt idx="10084">
                  <c:v>2</c:v>
                </c:pt>
                <c:pt idx="10085">
                  <c:v>4</c:v>
                </c:pt>
                <c:pt idx="10086">
                  <c:v>5</c:v>
                </c:pt>
                <c:pt idx="10087">
                  <c:v>5</c:v>
                </c:pt>
                <c:pt idx="10088">
                  <c:v>5</c:v>
                </c:pt>
                <c:pt idx="10089">
                  <c:v>3</c:v>
                </c:pt>
                <c:pt idx="10090">
                  <c:v>3</c:v>
                </c:pt>
                <c:pt idx="10091">
                  <c:v>3</c:v>
                </c:pt>
                <c:pt idx="10092">
                  <c:v>3</c:v>
                </c:pt>
                <c:pt idx="10093">
                  <c:v>3</c:v>
                </c:pt>
                <c:pt idx="10094">
                  <c:v>3</c:v>
                </c:pt>
                <c:pt idx="10095">
                  <c:v>3</c:v>
                </c:pt>
                <c:pt idx="10096">
                  <c:v>3</c:v>
                </c:pt>
                <c:pt idx="10097">
                  <c:v>1</c:v>
                </c:pt>
                <c:pt idx="10098">
                  <c:v>1</c:v>
                </c:pt>
                <c:pt idx="10099">
                  <c:v>1</c:v>
                </c:pt>
                <c:pt idx="10100">
                  <c:v>1</c:v>
                </c:pt>
                <c:pt idx="10101">
                  <c:v>1</c:v>
                </c:pt>
                <c:pt idx="10102">
                  <c:v>1</c:v>
                </c:pt>
                <c:pt idx="10103">
                  <c:v>1</c:v>
                </c:pt>
                <c:pt idx="10104">
                  <c:v>1</c:v>
                </c:pt>
                <c:pt idx="10105">
                  <c:v>1</c:v>
                </c:pt>
                <c:pt idx="10106">
                  <c:v>1</c:v>
                </c:pt>
                <c:pt idx="10107">
                  <c:v>1</c:v>
                </c:pt>
                <c:pt idx="10108">
                  <c:v>1</c:v>
                </c:pt>
                <c:pt idx="10109">
                  <c:v>2</c:v>
                </c:pt>
                <c:pt idx="10110">
                  <c:v>3</c:v>
                </c:pt>
                <c:pt idx="10111">
                  <c:v>4</c:v>
                </c:pt>
                <c:pt idx="10112">
                  <c:v>4</c:v>
                </c:pt>
                <c:pt idx="10113">
                  <c:v>4</c:v>
                </c:pt>
                <c:pt idx="10114">
                  <c:v>5</c:v>
                </c:pt>
                <c:pt idx="10115">
                  <c:v>5</c:v>
                </c:pt>
                <c:pt idx="10116">
                  <c:v>5</c:v>
                </c:pt>
                <c:pt idx="10117">
                  <c:v>4</c:v>
                </c:pt>
                <c:pt idx="10118">
                  <c:v>4</c:v>
                </c:pt>
                <c:pt idx="10119">
                  <c:v>4</c:v>
                </c:pt>
                <c:pt idx="10120">
                  <c:v>5</c:v>
                </c:pt>
                <c:pt idx="10121">
                  <c:v>4</c:v>
                </c:pt>
                <c:pt idx="10122">
                  <c:v>3</c:v>
                </c:pt>
                <c:pt idx="10123">
                  <c:v>2</c:v>
                </c:pt>
                <c:pt idx="10124">
                  <c:v>2</c:v>
                </c:pt>
                <c:pt idx="10125">
                  <c:v>2</c:v>
                </c:pt>
                <c:pt idx="10126">
                  <c:v>2</c:v>
                </c:pt>
                <c:pt idx="10127">
                  <c:v>2</c:v>
                </c:pt>
                <c:pt idx="10128">
                  <c:v>2</c:v>
                </c:pt>
                <c:pt idx="10129">
                  <c:v>2</c:v>
                </c:pt>
                <c:pt idx="10130">
                  <c:v>2</c:v>
                </c:pt>
                <c:pt idx="10131">
                  <c:v>2</c:v>
                </c:pt>
                <c:pt idx="10132">
                  <c:v>1</c:v>
                </c:pt>
                <c:pt idx="10133">
                  <c:v>2</c:v>
                </c:pt>
                <c:pt idx="10134">
                  <c:v>2</c:v>
                </c:pt>
                <c:pt idx="10135">
                  <c:v>2</c:v>
                </c:pt>
                <c:pt idx="10136">
                  <c:v>2</c:v>
                </c:pt>
                <c:pt idx="10137">
                  <c:v>2</c:v>
                </c:pt>
                <c:pt idx="10138">
                  <c:v>1</c:v>
                </c:pt>
                <c:pt idx="10139">
                  <c:v>1</c:v>
                </c:pt>
                <c:pt idx="10140">
                  <c:v>3</c:v>
                </c:pt>
                <c:pt idx="10141">
                  <c:v>3</c:v>
                </c:pt>
                <c:pt idx="10142">
                  <c:v>3</c:v>
                </c:pt>
                <c:pt idx="10143">
                  <c:v>3</c:v>
                </c:pt>
                <c:pt idx="10144">
                  <c:v>3</c:v>
                </c:pt>
                <c:pt idx="10145">
                  <c:v>2</c:v>
                </c:pt>
                <c:pt idx="10146">
                  <c:v>3</c:v>
                </c:pt>
                <c:pt idx="10147">
                  <c:v>4</c:v>
                </c:pt>
                <c:pt idx="10148">
                  <c:v>4</c:v>
                </c:pt>
                <c:pt idx="10149">
                  <c:v>4</c:v>
                </c:pt>
                <c:pt idx="10150">
                  <c:v>4</c:v>
                </c:pt>
                <c:pt idx="10151">
                  <c:v>4</c:v>
                </c:pt>
                <c:pt idx="10152">
                  <c:v>2</c:v>
                </c:pt>
                <c:pt idx="10153">
                  <c:v>3</c:v>
                </c:pt>
                <c:pt idx="10154">
                  <c:v>3</c:v>
                </c:pt>
                <c:pt idx="10155">
                  <c:v>3</c:v>
                </c:pt>
                <c:pt idx="10156">
                  <c:v>3</c:v>
                </c:pt>
                <c:pt idx="10157">
                  <c:v>3</c:v>
                </c:pt>
                <c:pt idx="10158">
                  <c:v>3</c:v>
                </c:pt>
                <c:pt idx="10159">
                  <c:v>2</c:v>
                </c:pt>
                <c:pt idx="10160">
                  <c:v>2</c:v>
                </c:pt>
                <c:pt idx="10161">
                  <c:v>3</c:v>
                </c:pt>
                <c:pt idx="10162">
                  <c:v>3</c:v>
                </c:pt>
                <c:pt idx="10163">
                  <c:v>3</c:v>
                </c:pt>
                <c:pt idx="10164">
                  <c:v>3</c:v>
                </c:pt>
                <c:pt idx="10165">
                  <c:v>2</c:v>
                </c:pt>
                <c:pt idx="10166">
                  <c:v>2</c:v>
                </c:pt>
                <c:pt idx="10167">
                  <c:v>3</c:v>
                </c:pt>
                <c:pt idx="10168">
                  <c:v>3</c:v>
                </c:pt>
                <c:pt idx="10169">
                  <c:v>3</c:v>
                </c:pt>
                <c:pt idx="10170">
                  <c:v>2</c:v>
                </c:pt>
                <c:pt idx="10171">
                  <c:v>2</c:v>
                </c:pt>
                <c:pt idx="10172">
                  <c:v>2</c:v>
                </c:pt>
                <c:pt idx="10173">
                  <c:v>1</c:v>
                </c:pt>
                <c:pt idx="10174">
                  <c:v>2</c:v>
                </c:pt>
                <c:pt idx="10175">
                  <c:v>2</c:v>
                </c:pt>
                <c:pt idx="10176">
                  <c:v>2</c:v>
                </c:pt>
                <c:pt idx="10177">
                  <c:v>3</c:v>
                </c:pt>
                <c:pt idx="10178">
                  <c:v>3</c:v>
                </c:pt>
                <c:pt idx="10179">
                  <c:v>3</c:v>
                </c:pt>
                <c:pt idx="10180">
                  <c:v>5</c:v>
                </c:pt>
                <c:pt idx="10181">
                  <c:v>6</c:v>
                </c:pt>
                <c:pt idx="10182">
                  <c:v>7</c:v>
                </c:pt>
                <c:pt idx="10183">
                  <c:v>7</c:v>
                </c:pt>
                <c:pt idx="10184">
                  <c:v>7</c:v>
                </c:pt>
                <c:pt idx="10185">
                  <c:v>7</c:v>
                </c:pt>
                <c:pt idx="10186">
                  <c:v>6</c:v>
                </c:pt>
                <c:pt idx="10187">
                  <c:v>6</c:v>
                </c:pt>
                <c:pt idx="10188">
                  <c:v>6</c:v>
                </c:pt>
                <c:pt idx="10189">
                  <c:v>5</c:v>
                </c:pt>
                <c:pt idx="10190">
                  <c:v>5</c:v>
                </c:pt>
                <c:pt idx="10191">
                  <c:v>4</c:v>
                </c:pt>
                <c:pt idx="10192">
                  <c:v>2</c:v>
                </c:pt>
                <c:pt idx="10193">
                  <c:v>1</c:v>
                </c:pt>
                <c:pt idx="10194">
                  <c:v>1</c:v>
                </c:pt>
                <c:pt idx="10195">
                  <c:v>1</c:v>
                </c:pt>
                <c:pt idx="10196">
                  <c:v>1</c:v>
                </c:pt>
                <c:pt idx="10197">
                  <c:v>1</c:v>
                </c:pt>
                <c:pt idx="10198">
                  <c:v>1</c:v>
                </c:pt>
                <c:pt idx="10199">
                  <c:v>1</c:v>
                </c:pt>
                <c:pt idx="10200">
                  <c:v>2</c:v>
                </c:pt>
                <c:pt idx="10201">
                  <c:v>4</c:v>
                </c:pt>
                <c:pt idx="10202">
                  <c:v>4</c:v>
                </c:pt>
                <c:pt idx="10203">
                  <c:v>4</c:v>
                </c:pt>
                <c:pt idx="10204">
                  <c:v>6</c:v>
                </c:pt>
                <c:pt idx="10205">
                  <c:v>6</c:v>
                </c:pt>
                <c:pt idx="10206">
                  <c:v>5</c:v>
                </c:pt>
                <c:pt idx="10207">
                  <c:v>5</c:v>
                </c:pt>
                <c:pt idx="10208">
                  <c:v>6</c:v>
                </c:pt>
                <c:pt idx="10209">
                  <c:v>6</c:v>
                </c:pt>
                <c:pt idx="10210">
                  <c:v>6</c:v>
                </c:pt>
                <c:pt idx="10211">
                  <c:v>7</c:v>
                </c:pt>
                <c:pt idx="10212">
                  <c:v>6</c:v>
                </c:pt>
                <c:pt idx="10213">
                  <c:v>4</c:v>
                </c:pt>
                <c:pt idx="10214">
                  <c:v>4</c:v>
                </c:pt>
                <c:pt idx="10215">
                  <c:v>5</c:v>
                </c:pt>
                <c:pt idx="10216">
                  <c:v>3</c:v>
                </c:pt>
                <c:pt idx="10217">
                  <c:v>3</c:v>
                </c:pt>
                <c:pt idx="10218">
                  <c:v>4</c:v>
                </c:pt>
                <c:pt idx="10219">
                  <c:v>4</c:v>
                </c:pt>
                <c:pt idx="10220">
                  <c:v>3</c:v>
                </c:pt>
                <c:pt idx="10221">
                  <c:v>3</c:v>
                </c:pt>
                <c:pt idx="10222">
                  <c:v>4</c:v>
                </c:pt>
                <c:pt idx="10223">
                  <c:v>3</c:v>
                </c:pt>
                <c:pt idx="10224">
                  <c:v>3</c:v>
                </c:pt>
                <c:pt idx="10225">
                  <c:v>3</c:v>
                </c:pt>
                <c:pt idx="10226">
                  <c:v>3</c:v>
                </c:pt>
                <c:pt idx="10227">
                  <c:v>2</c:v>
                </c:pt>
                <c:pt idx="10228">
                  <c:v>2</c:v>
                </c:pt>
                <c:pt idx="10229">
                  <c:v>2</c:v>
                </c:pt>
                <c:pt idx="10230">
                  <c:v>1</c:v>
                </c:pt>
                <c:pt idx="10231">
                  <c:v>1</c:v>
                </c:pt>
                <c:pt idx="10232">
                  <c:v>1</c:v>
                </c:pt>
                <c:pt idx="10233">
                  <c:v>2</c:v>
                </c:pt>
                <c:pt idx="10234">
                  <c:v>1</c:v>
                </c:pt>
                <c:pt idx="10235">
                  <c:v>1</c:v>
                </c:pt>
                <c:pt idx="10236">
                  <c:v>1</c:v>
                </c:pt>
                <c:pt idx="10237">
                  <c:v>1</c:v>
                </c:pt>
                <c:pt idx="10238">
                  <c:v>1</c:v>
                </c:pt>
                <c:pt idx="10239">
                  <c:v>1</c:v>
                </c:pt>
                <c:pt idx="10240">
                  <c:v>1</c:v>
                </c:pt>
                <c:pt idx="10241">
                  <c:v>1</c:v>
                </c:pt>
                <c:pt idx="10242">
                  <c:v>1</c:v>
                </c:pt>
                <c:pt idx="10243">
                  <c:v>1</c:v>
                </c:pt>
                <c:pt idx="10244">
                  <c:v>1</c:v>
                </c:pt>
                <c:pt idx="10245">
                  <c:v>1</c:v>
                </c:pt>
                <c:pt idx="10246">
                  <c:v>1</c:v>
                </c:pt>
                <c:pt idx="10247">
                  <c:v>1</c:v>
                </c:pt>
                <c:pt idx="10248">
                  <c:v>1</c:v>
                </c:pt>
                <c:pt idx="10249">
                  <c:v>1</c:v>
                </c:pt>
                <c:pt idx="10250">
                  <c:v>1</c:v>
                </c:pt>
                <c:pt idx="10251">
                  <c:v>1</c:v>
                </c:pt>
                <c:pt idx="10252">
                  <c:v>1</c:v>
                </c:pt>
                <c:pt idx="10253">
                  <c:v>1</c:v>
                </c:pt>
                <c:pt idx="10254">
                  <c:v>2</c:v>
                </c:pt>
                <c:pt idx="10255">
                  <c:v>3</c:v>
                </c:pt>
                <c:pt idx="10256">
                  <c:v>3</c:v>
                </c:pt>
                <c:pt idx="10257">
                  <c:v>2</c:v>
                </c:pt>
                <c:pt idx="10258">
                  <c:v>2</c:v>
                </c:pt>
                <c:pt idx="10259">
                  <c:v>2</c:v>
                </c:pt>
                <c:pt idx="10260">
                  <c:v>2</c:v>
                </c:pt>
                <c:pt idx="10261">
                  <c:v>2</c:v>
                </c:pt>
                <c:pt idx="10262">
                  <c:v>3</c:v>
                </c:pt>
                <c:pt idx="10263">
                  <c:v>4</c:v>
                </c:pt>
                <c:pt idx="10264">
                  <c:v>4</c:v>
                </c:pt>
                <c:pt idx="10265">
                  <c:v>4</c:v>
                </c:pt>
                <c:pt idx="10266">
                  <c:v>3</c:v>
                </c:pt>
                <c:pt idx="10267">
                  <c:v>2</c:v>
                </c:pt>
                <c:pt idx="10268">
                  <c:v>3</c:v>
                </c:pt>
                <c:pt idx="10269">
                  <c:v>6</c:v>
                </c:pt>
                <c:pt idx="10270">
                  <c:v>6</c:v>
                </c:pt>
                <c:pt idx="10271">
                  <c:v>6</c:v>
                </c:pt>
                <c:pt idx="10272">
                  <c:v>6</c:v>
                </c:pt>
                <c:pt idx="10273">
                  <c:v>7</c:v>
                </c:pt>
                <c:pt idx="10274">
                  <c:v>6</c:v>
                </c:pt>
                <c:pt idx="10275">
                  <c:v>5</c:v>
                </c:pt>
                <c:pt idx="10276">
                  <c:v>6</c:v>
                </c:pt>
                <c:pt idx="10277">
                  <c:v>6</c:v>
                </c:pt>
                <c:pt idx="10278">
                  <c:v>6</c:v>
                </c:pt>
                <c:pt idx="10279">
                  <c:v>6</c:v>
                </c:pt>
                <c:pt idx="10280">
                  <c:v>6</c:v>
                </c:pt>
                <c:pt idx="10281">
                  <c:v>3</c:v>
                </c:pt>
                <c:pt idx="10282">
                  <c:v>3</c:v>
                </c:pt>
                <c:pt idx="10283">
                  <c:v>3</c:v>
                </c:pt>
                <c:pt idx="10284">
                  <c:v>3</c:v>
                </c:pt>
                <c:pt idx="10285">
                  <c:v>2</c:v>
                </c:pt>
                <c:pt idx="10286">
                  <c:v>2</c:v>
                </c:pt>
                <c:pt idx="10287">
                  <c:v>2</c:v>
                </c:pt>
                <c:pt idx="10288">
                  <c:v>1</c:v>
                </c:pt>
                <c:pt idx="10289">
                  <c:v>1</c:v>
                </c:pt>
                <c:pt idx="10290">
                  <c:v>1</c:v>
                </c:pt>
                <c:pt idx="10291">
                  <c:v>2</c:v>
                </c:pt>
                <c:pt idx="10292">
                  <c:v>1</c:v>
                </c:pt>
                <c:pt idx="10293">
                  <c:v>1</c:v>
                </c:pt>
                <c:pt idx="10294">
                  <c:v>1</c:v>
                </c:pt>
                <c:pt idx="10295">
                  <c:v>1</c:v>
                </c:pt>
                <c:pt idx="10296">
                  <c:v>1</c:v>
                </c:pt>
                <c:pt idx="10297">
                  <c:v>1</c:v>
                </c:pt>
                <c:pt idx="10298">
                  <c:v>1</c:v>
                </c:pt>
                <c:pt idx="10299">
                  <c:v>1</c:v>
                </c:pt>
                <c:pt idx="10300">
                  <c:v>1</c:v>
                </c:pt>
                <c:pt idx="10301">
                  <c:v>1</c:v>
                </c:pt>
                <c:pt idx="10302">
                  <c:v>1</c:v>
                </c:pt>
                <c:pt idx="10303">
                  <c:v>1</c:v>
                </c:pt>
                <c:pt idx="10304">
                  <c:v>1</c:v>
                </c:pt>
                <c:pt idx="10305">
                  <c:v>1</c:v>
                </c:pt>
                <c:pt idx="10306">
                  <c:v>1</c:v>
                </c:pt>
                <c:pt idx="10307">
                  <c:v>1</c:v>
                </c:pt>
                <c:pt idx="10308">
                  <c:v>1</c:v>
                </c:pt>
                <c:pt idx="10309">
                  <c:v>2</c:v>
                </c:pt>
                <c:pt idx="10310">
                  <c:v>2</c:v>
                </c:pt>
                <c:pt idx="10311">
                  <c:v>2</c:v>
                </c:pt>
                <c:pt idx="10312">
                  <c:v>3</c:v>
                </c:pt>
                <c:pt idx="10313">
                  <c:v>3</c:v>
                </c:pt>
                <c:pt idx="10314">
                  <c:v>3</c:v>
                </c:pt>
                <c:pt idx="10315">
                  <c:v>2</c:v>
                </c:pt>
                <c:pt idx="10316">
                  <c:v>2</c:v>
                </c:pt>
                <c:pt idx="10317">
                  <c:v>2</c:v>
                </c:pt>
                <c:pt idx="10318">
                  <c:v>2</c:v>
                </c:pt>
                <c:pt idx="10319">
                  <c:v>2</c:v>
                </c:pt>
                <c:pt idx="10320">
                  <c:v>2</c:v>
                </c:pt>
                <c:pt idx="10321">
                  <c:v>1</c:v>
                </c:pt>
                <c:pt idx="10322">
                  <c:v>1</c:v>
                </c:pt>
                <c:pt idx="10323">
                  <c:v>1</c:v>
                </c:pt>
                <c:pt idx="10324">
                  <c:v>1</c:v>
                </c:pt>
                <c:pt idx="10325">
                  <c:v>1</c:v>
                </c:pt>
                <c:pt idx="10326">
                  <c:v>1</c:v>
                </c:pt>
                <c:pt idx="10327">
                  <c:v>1</c:v>
                </c:pt>
                <c:pt idx="10328">
                  <c:v>1</c:v>
                </c:pt>
                <c:pt idx="10329">
                  <c:v>1</c:v>
                </c:pt>
                <c:pt idx="10330">
                  <c:v>1</c:v>
                </c:pt>
                <c:pt idx="10331">
                  <c:v>1</c:v>
                </c:pt>
                <c:pt idx="10332">
                  <c:v>2</c:v>
                </c:pt>
                <c:pt idx="10333">
                  <c:v>2</c:v>
                </c:pt>
                <c:pt idx="10334">
                  <c:v>2</c:v>
                </c:pt>
                <c:pt idx="10335">
                  <c:v>2</c:v>
                </c:pt>
                <c:pt idx="10336">
                  <c:v>1</c:v>
                </c:pt>
                <c:pt idx="10337">
                  <c:v>1</c:v>
                </c:pt>
                <c:pt idx="10338">
                  <c:v>1</c:v>
                </c:pt>
                <c:pt idx="10339">
                  <c:v>1</c:v>
                </c:pt>
                <c:pt idx="10340">
                  <c:v>1</c:v>
                </c:pt>
                <c:pt idx="10341">
                  <c:v>1</c:v>
                </c:pt>
                <c:pt idx="10342">
                  <c:v>1</c:v>
                </c:pt>
                <c:pt idx="10343">
                  <c:v>2</c:v>
                </c:pt>
                <c:pt idx="10344">
                  <c:v>1</c:v>
                </c:pt>
                <c:pt idx="10345">
                  <c:v>1</c:v>
                </c:pt>
                <c:pt idx="10346">
                  <c:v>1</c:v>
                </c:pt>
                <c:pt idx="10347">
                  <c:v>2</c:v>
                </c:pt>
                <c:pt idx="10348">
                  <c:v>2</c:v>
                </c:pt>
                <c:pt idx="10349">
                  <c:v>4</c:v>
                </c:pt>
                <c:pt idx="10350">
                  <c:v>4</c:v>
                </c:pt>
                <c:pt idx="10351">
                  <c:v>4</c:v>
                </c:pt>
                <c:pt idx="10352">
                  <c:v>4</c:v>
                </c:pt>
                <c:pt idx="10353">
                  <c:v>4</c:v>
                </c:pt>
                <c:pt idx="10354">
                  <c:v>4</c:v>
                </c:pt>
                <c:pt idx="10355">
                  <c:v>3</c:v>
                </c:pt>
                <c:pt idx="10356">
                  <c:v>4</c:v>
                </c:pt>
                <c:pt idx="10357">
                  <c:v>4</c:v>
                </c:pt>
                <c:pt idx="10358">
                  <c:v>4</c:v>
                </c:pt>
                <c:pt idx="10359">
                  <c:v>3</c:v>
                </c:pt>
                <c:pt idx="10360">
                  <c:v>3</c:v>
                </c:pt>
                <c:pt idx="10361">
                  <c:v>1</c:v>
                </c:pt>
                <c:pt idx="10362">
                  <c:v>1</c:v>
                </c:pt>
                <c:pt idx="10363">
                  <c:v>1</c:v>
                </c:pt>
                <c:pt idx="10364">
                  <c:v>1</c:v>
                </c:pt>
                <c:pt idx="10365">
                  <c:v>1</c:v>
                </c:pt>
                <c:pt idx="10366">
                  <c:v>2</c:v>
                </c:pt>
                <c:pt idx="10367">
                  <c:v>2</c:v>
                </c:pt>
                <c:pt idx="10368">
                  <c:v>1</c:v>
                </c:pt>
                <c:pt idx="10369">
                  <c:v>1</c:v>
                </c:pt>
                <c:pt idx="10370">
                  <c:v>1</c:v>
                </c:pt>
                <c:pt idx="10371">
                  <c:v>1</c:v>
                </c:pt>
                <c:pt idx="10372">
                  <c:v>1</c:v>
                </c:pt>
                <c:pt idx="10373">
                  <c:v>1</c:v>
                </c:pt>
                <c:pt idx="10374">
                  <c:v>1</c:v>
                </c:pt>
                <c:pt idx="10375">
                  <c:v>1</c:v>
                </c:pt>
                <c:pt idx="10376">
                  <c:v>1</c:v>
                </c:pt>
                <c:pt idx="10377">
                  <c:v>1</c:v>
                </c:pt>
                <c:pt idx="10378">
                  <c:v>1</c:v>
                </c:pt>
                <c:pt idx="10379">
                  <c:v>2</c:v>
                </c:pt>
                <c:pt idx="10380">
                  <c:v>3</c:v>
                </c:pt>
                <c:pt idx="10381">
                  <c:v>3</c:v>
                </c:pt>
                <c:pt idx="10382">
                  <c:v>3</c:v>
                </c:pt>
                <c:pt idx="10383">
                  <c:v>3</c:v>
                </c:pt>
                <c:pt idx="10384">
                  <c:v>3</c:v>
                </c:pt>
                <c:pt idx="10385">
                  <c:v>3</c:v>
                </c:pt>
                <c:pt idx="10386">
                  <c:v>2</c:v>
                </c:pt>
                <c:pt idx="10387">
                  <c:v>2</c:v>
                </c:pt>
                <c:pt idx="10388">
                  <c:v>2</c:v>
                </c:pt>
                <c:pt idx="10389">
                  <c:v>2</c:v>
                </c:pt>
                <c:pt idx="10390">
                  <c:v>2</c:v>
                </c:pt>
                <c:pt idx="10391">
                  <c:v>1</c:v>
                </c:pt>
                <c:pt idx="10392">
                  <c:v>1</c:v>
                </c:pt>
                <c:pt idx="10393">
                  <c:v>1</c:v>
                </c:pt>
                <c:pt idx="10394">
                  <c:v>1</c:v>
                </c:pt>
                <c:pt idx="10395">
                  <c:v>1</c:v>
                </c:pt>
                <c:pt idx="10396">
                  <c:v>1</c:v>
                </c:pt>
                <c:pt idx="10397">
                  <c:v>2</c:v>
                </c:pt>
                <c:pt idx="10398">
                  <c:v>2</c:v>
                </c:pt>
                <c:pt idx="10399">
                  <c:v>3</c:v>
                </c:pt>
                <c:pt idx="10400">
                  <c:v>3</c:v>
                </c:pt>
                <c:pt idx="10401">
                  <c:v>4</c:v>
                </c:pt>
                <c:pt idx="10402">
                  <c:v>5</c:v>
                </c:pt>
                <c:pt idx="10403">
                  <c:v>5</c:v>
                </c:pt>
                <c:pt idx="10404">
                  <c:v>4</c:v>
                </c:pt>
                <c:pt idx="10405">
                  <c:v>4</c:v>
                </c:pt>
                <c:pt idx="10406">
                  <c:v>4</c:v>
                </c:pt>
                <c:pt idx="10407">
                  <c:v>4</c:v>
                </c:pt>
                <c:pt idx="10408">
                  <c:v>4</c:v>
                </c:pt>
                <c:pt idx="10409">
                  <c:v>4</c:v>
                </c:pt>
                <c:pt idx="10410">
                  <c:v>4</c:v>
                </c:pt>
                <c:pt idx="10411">
                  <c:v>3</c:v>
                </c:pt>
                <c:pt idx="10412">
                  <c:v>3</c:v>
                </c:pt>
                <c:pt idx="10413">
                  <c:v>2</c:v>
                </c:pt>
                <c:pt idx="10414">
                  <c:v>1</c:v>
                </c:pt>
                <c:pt idx="10415">
                  <c:v>1</c:v>
                </c:pt>
                <c:pt idx="10416">
                  <c:v>1</c:v>
                </c:pt>
                <c:pt idx="10417">
                  <c:v>1</c:v>
                </c:pt>
                <c:pt idx="10418">
                  <c:v>1</c:v>
                </c:pt>
                <c:pt idx="10419">
                  <c:v>1</c:v>
                </c:pt>
                <c:pt idx="10420">
                  <c:v>1</c:v>
                </c:pt>
                <c:pt idx="10421">
                  <c:v>1</c:v>
                </c:pt>
                <c:pt idx="10422">
                  <c:v>1</c:v>
                </c:pt>
                <c:pt idx="10423">
                  <c:v>1</c:v>
                </c:pt>
                <c:pt idx="10424">
                  <c:v>1</c:v>
                </c:pt>
                <c:pt idx="10425">
                  <c:v>2</c:v>
                </c:pt>
                <c:pt idx="10426">
                  <c:v>2</c:v>
                </c:pt>
                <c:pt idx="10427">
                  <c:v>2</c:v>
                </c:pt>
                <c:pt idx="10428">
                  <c:v>2</c:v>
                </c:pt>
                <c:pt idx="10429">
                  <c:v>2</c:v>
                </c:pt>
                <c:pt idx="10430">
                  <c:v>2</c:v>
                </c:pt>
                <c:pt idx="10431">
                  <c:v>2</c:v>
                </c:pt>
                <c:pt idx="10432">
                  <c:v>2</c:v>
                </c:pt>
                <c:pt idx="10433">
                  <c:v>1</c:v>
                </c:pt>
                <c:pt idx="10434">
                  <c:v>2</c:v>
                </c:pt>
                <c:pt idx="10435">
                  <c:v>2</c:v>
                </c:pt>
                <c:pt idx="10436">
                  <c:v>2</c:v>
                </c:pt>
                <c:pt idx="10437">
                  <c:v>1</c:v>
                </c:pt>
                <c:pt idx="10438">
                  <c:v>2</c:v>
                </c:pt>
                <c:pt idx="10439">
                  <c:v>2</c:v>
                </c:pt>
                <c:pt idx="10440">
                  <c:v>2</c:v>
                </c:pt>
                <c:pt idx="10441">
                  <c:v>2</c:v>
                </c:pt>
                <c:pt idx="10442">
                  <c:v>3</c:v>
                </c:pt>
                <c:pt idx="10443">
                  <c:v>3</c:v>
                </c:pt>
                <c:pt idx="10444">
                  <c:v>3</c:v>
                </c:pt>
                <c:pt idx="10445">
                  <c:v>3</c:v>
                </c:pt>
                <c:pt idx="10446">
                  <c:v>2</c:v>
                </c:pt>
                <c:pt idx="10447">
                  <c:v>2</c:v>
                </c:pt>
                <c:pt idx="10448">
                  <c:v>2</c:v>
                </c:pt>
                <c:pt idx="10449">
                  <c:v>2</c:v>
                </c:pt>
                <c:pt idx="10450">
                  <c:v>2</c:v>
                </c:pt>
                <c:pt idx="10451">
                  <c:v>2</c:v>
                </c:pt>
                <c:pt idx="10452">
                  <c:v>2</c:v>
                </c:pt>
                <c:pt idx="10453">
                  <c:v>2</c:v>
                </c:pt>
                <c:pt idx="10454">
                  <c:v>1</c:v>
                </c:pt>
                <c:pt idx="10455">
                  <c:v>2</c:v>
                </c:pt>
                <c:pt idx="10456">
                  <c:v>2</c:v>
                </c:pt>
                <c:pt idx="10457">
                  <c:v>2</c:v>
                </c:pt>
                <c:pt idx="10458">
                  <c:v>2</c:v>
                </c:pt>
                <c:pt idx="10459">
                  <c:v>2</c:v>
                </c:pt>
                <c:pt idx="10460">
                  <c:v>2</c:v>
                </c:pt>
                <c:pt idx="10461">
                  <c:v>2</c:v>
                </c:pt>
                <c:pt idx="10462">
                  <c:v>1</c:v>
                </c:pt>
                <c:pt idx="10463">
                  <c:v>1</c:v>
                </c:pt>
                <c:pt idx="10464">
                  <c:v>1</c:v>
                </c:pt>
                <c:pt idx="10465">
                  <c:v>1</c:v>
                </c:pt>
                <c:pt idx="10466">
                  <c:v>1</c:v>
                </c:pt>
                <c:pt idx="10467">
                  <c:v>2</c:v>
                </c:pt>
                <c:pt idx="10468">
                  <c:v>1</c:v>
                </c:pt>
                <c:pt idx="10469">
                  <c:v>1</c:v>
                </c:pt>
                <c:pt idx="10470">
                  <c:v>2</c:v>
                </c:pt>
                <c:pt idx="10471">
                  <c:v>2</c:v>
                </c:pt>
                <c:pt idx="10472">
                  <c:v>2</c:v>
                </c:pt>
                <c:pt idx="10473">
                  <c:v>2</c:v>
                </c:pt>
                <c:pt idx="10474">
                  <c:v>2</c:v>
                </c:pt>
                <c:pt idx="10475">
                  <c:v>2</c:v>
                </c:pt>
                <c:pt idx="10476">
                  <c:v>3</c:v>
                </c:pt>
                <c:pt idx="10477">
                  <c:v>3</c:v>
                </c:pt>
                <c:pt idx="10478">
                  <c:v>3</c:v>
                </c:pt>
                <c:pt idx="10479">
                  <c:v>2</c:v>
                </c:pt>
                <c:pt idx="10480">
                  <c:v>2</c:v>
                </c:pt>
                <c:pt idx="10481">
                  <c:v>2</c:v>
                </c:pt>
                <c:pt idx="10482">
                  <c:v>1</c:v>
                </c:pt>
                <c:pt idx="10483">
                  <c:v>1</c:v>
                </c:pt>
                <c:pt idx="10484">
                  <c:v>1</c:v>
                </c:pt>
                <c:pt idx="10485">
                  <c:v>1</c:v>
                </c:pt>
                <c:pt idx="10486">
                  <c:v>2</c:v>
                </c:pt>
                <c:pt idx="10487">
                  <c:v>2</c:v>
                </c:pt>
                <c:pt idx="10488">
                  <c:v>1</c:v>
                </c:pt>
                <c:pt idx="10489">
                  <c:v>1</c:v>
                </c:pt>
                <c:pt idx="10490">
                  <c:v>2</c:v>
                </c:pt>
                <c:pt idx="10491">
                  <c:v>2</c:v>
                </c:pt>
                <c:pt idx="10492">
                  <c:v>2</c:v>
                </c:pt>
                <c:pt idx="10493">
                  <c:v>2</c:v>
                </c:pt>
                <c:pt idx="10494">
                  <c:v>2</c:v>
                </c:pt>
                <c:pt idx="10495">
                  <c:v>2</c:v>
                </c:pt>
                <c:pt idx="10496">
                  <c:v>2</c:v>
                </c:pt>
                <c:pt idx="10497">
                  <c:v>3</c:v>
                </c:pt>
                <c:pt idx="10498">
                  <c:v>3</c:v>
                </c:pt>
                <c:pt idx="10499">
                  <c:v>3</c:v>
                </c:pt>
                <c:pt idx="10500">
                  <c:v>3</c:v>
                </c:pt>
                <c:pt idx="10501">
                  <c:v>4</c:v>
                </c:pt>
                <c:pt idx="10502">
                  <c:v>4</c:v>
                </c:pt>
                <c:pt idx="10503">
                  <c:v>4</c:v>
                </c:pt>
                <c:pt idx="10504">
                  <c:v>4</c:v>
                </c:pt>
                <c:pt idx="10505">
                  <c:v>4</c:v>
                </c:pt>
                <c:pt idx="10506">
                  <c:v>4</c:v>
                </c:pt>
                <c:pt idx="10507">
                  <c:v>4</c:v>
                </c:pt>
                <c:pt idx="10508">
                  <c:v>4</c:v>
                </c:pt>
                <c:pt idx="10509">
                  <c:v>3</c:v>
                </c:pt>
                <c:pt idx="10510">
                  <c:v>2</c:v>
                </c:pt>
                <c:pt idx="10511">
                  <c:v>2</c:v>
                </c:pt>
                <c:pt idx="10512">
                  <c:v>2</c:v>
                </c:pt>
                <c:pt idx="10513">
                  <c:v>2</c:v>
                </c:pt>
                <c:pt idx="10514">
                  <c:v>1</c:v>
                </c:pt>
                <c:pt idx="10515">
                  <c:v>1</c:v>
                </c:pt>
                <c:pt idx="10516">
                  <c:v>1</c:v>
                </c:pt>
                <c:pt idx="10517">
                  <c:v>1</c:v>
                </c:pt>
                <c:pt idx="10518">
                  <c:v>1</c:v>
                </c:pt>
                <c:pt idx="10519">
                  <c:v>1</c:v>
                </c:pt>
                <c:pt idx="10520">
                  <c:v>1</c:v>
                </c:pt>
                <c:pt idx="10521">
                  <c:v>1</c:v>
                </c:pt>
                <c:pt idx="10522">
                  <c:v>1</c:v>
                </c:pt>
                <c:pt idx="10523">
                  <c:v>1</c:v>
                </c:pt>
                <c:pt idx="10524">
                  <c:v>1</c:v>
                </c:pt>
                <c:pt idx="10525">
                  <c:v>1</c:v>
                </c:pt>
                <c:pt idx="10526">
                  <c:v>1</c:v>
                </c:pt>
                <c:pt idx="10527">
                  <c:v>1</c:v>
                </c:pt>
                <c:pt idx="10528">
                  <c:v>1</c:v>
                </c:pt>
                <c:pt idx="10529">
                  <c:v>1</c:v>
                </c:pt>
                <c:pt idx="10530">
                  <c:v>1</c:v>
                </c:pt>
                <c:pt idx="10531">
                  <c:v>1</c:v>
                </c:pt>
                <c:pt idx="10532">
                  <c:v>1</c:v>
                </c:pt>
                <c:pt idx="10533">
                  <c:v>1</c:v>
                </c:pt>
                <c:pt idx="10534">
                  <c:v>1</c:v>
                </c:pt>
                <c:pt idx="10535">
                  <c:v>2</c:v>
                </c:pt>
                <c:pt idx="10536">
                  <c:v>2</c:v>
                </c:pt>
                <c:pt idx="10537">
                  <c:v>2</c:v>
                </c:pt>
                <c:pt idx="10538">
                  <c:v>2</c:v>
                </c:pt>
                <c:pt idx="10539">
                  <c:v>2</c:v>
                </c:pt>
                <c:pt idx="10540">
                  <c:v>1</c:v>
                </c:pt>
                <c:pt idx="10541">
                  <c:v>1</c:v>
                </c:pt>
                <c:pt idx="10542">
                  <c:v>1</c:v>
                </c:pt>
                <c:pt idx="10543">
                  <c:v>1</c:v>
                </c:pt>
                <c:pt idx="10544">
                  <c:v>1</c:v>
                </c:pt>
                <c:pt idx="10545">
                  <c:v>1</c:v>
                </c:pt>
                <c:pt idx="10546">
                  <c:v>1</c:v>
                </c:pt>
                <c:pt idx="10547">
                  <c:v>1</c:v>
                </c:pt>
                <c:pt idx="10548">
                  <c:v>1</c:v>
                </c:pt>
                <c:pt idx="10549">
                  <c:v>1</c:v>
                </c:pt>
                <c:pt idx="10550">
                  <c:v>1</c:v>
                </c:pt>
                <c:pt idx="10551">
                  <c:v>2</c:v>
                </c:pt>
                <c:pt idx="10552">
                  <c:v>2</c:v>
                </c:pt>
                <c:pt idx="10553">
                  <c:v>2</c:v>
                </c:pt>
                <c:pt idx="10554">
                  <c:v>2</c:v>
                </c:pt>
                <c:pt idx="10555">
                  <c:v>2</c:v>
                </c:pt>
                <c:pt idx="10556">
                  <c:v>2</c:v>
                </c:pt>
                <c:pt idx="10557">
                  <c:v>2</c:v>
                </c:pt>
                <c:pt idx="10558">
                  <c:v>2</c:v>
                </c:pt>
                <c:pt idx="10559">
                  <c:v>1</c:v>
                </c:pt>
                <c:pt idx="10560">
                  <c:v>1</c:v>
                </c:pt>
                <c:pt idx="10561">
                  <c:v>1</c:v>
                </c:pt>
                <c:pt idx="10562">
                  <c:v>2</c:v>
                </c:pt>
                <c:pt idx="10563">
                  <c:v>1</c:v>
                </c:pt>
                <c:pt idx="10564">
                  <c:v>1</c:v>
                </c:pt>
                <c:pt idx="10565">
                  <c:v>1</c:v>
                </c:pt>
                <c:pt idx="10566">
                  <c:v>1</c:v>
                </c:pt>
                <c:pt idx="10567">
                  <c:v>1</c:v>
                </c:pt>
                <c:pt idx="10568">
                  <c:v>1</c:v>
                </c:pt>
                <c:pt idx="10569">
                  <c:v>1</c:v>
                </c:pt>
                <c:pt idx="10570">
                  <c:v>1</c:v>
                </c:pt>
                <c:pt idx="10571">
                  <c:v>1</c:v>
                </c:pt>
                <c:pt idx="10572">
                  <c:v>1</c:v>
                </c:pt>
                <c:pt idx="10573">
                  <c:v>1</c:v>
                </c:pt>
                <c:pt idx="10574">
                  <c:v>1</c:v>
                </c:pt>
                <c:pt idx="10575">
                  <c:v>1</c:v>
                </c:pt>
                <c:pt idx="10576">
                  <c:v>1</c:v>
                </c:pt>
                <c:pt idx="10577">
                  <c:v>1</c:v>
                </c:pt>
                <c:pt idx="10578">
                  <c:v>1</c:v>
                </c:pt>
                <c:pt idx="10579">
                  <c:v>1</c:v>
                </c:pt>
                <c:pt idx="10580">
                  <c:v>1</c:v>
                </c:pt>
                <c:pt idx="10581">
                  <c:v>1</c:v>
                </c:pt>
                <c:pt idx="10582">
                  <c:v>1</c:v>
                </c:pt>
                <c:pt idx="10583">
                  <c:v>1</c:v>
                </c:pt>
                <c:pt idx="10584">
                  <c:v>2</c:v>
                </c:pt>
                <c:pt idx="10585">
                  <c:v>2</c:v>
                </c:pt>
                <c:pt idx="10586">
                  <c:v>2</c:v>
                </c:pt>
                <c:pt idx="10587">
                  <c:v>3</c:v>
                </c:pt>
                <c:pt idx="10588">
                  <c:v>3</c:v>
                </c:pt>
                <c:pt idx="10589">
                  <c:v>3</c:v>
                </c:pt>
                <c:pt idx="10590">
                  <c:v>3</c:v>
                </c:pt>
                <c:pt idx="10591">
                  <c:v>3</c:v>
                </c:pt>
                <c:pt idx="10592">
                  <c:v>3</c:v>
                </c:pt>
                <c:pt idx="10593">
                  <c:v>3</c:v>
                </c:pt>
                <c:pt idx="10594">
                  <c:v>3</c:v>
                </c:pt>
                <c:pt idx="10595">
                  <c:v>3</c:v>
                </c:pt>
                <c:pt idx="10596">
                  <c:v>4</c:v>
                </c:pt>
                <c:pt idx="10597">
                  <c:v>4</c:v>
                </c:pt>
                <c:pt idx="10598">
                  <c:v>4</c:v>
                </c:pt>
                <c:pt idx="10599">
                  <c:v>3</c:v>
                </c:pt>
                <c:pt idx="10600">
                  <c:v>3</c:v>
                </c:pt>
                <c:pt idx="10601">
                  <c:v>3</c:v>
                </c:pt>
                <c:pt idx="10602">
                  <c:v>3</c:v>
                </c:pt>
                <c:pt idx="10603">
                  <c:v>3</c:v>
                </c:pt>
                <c:pt idx="10604">
                  <c:v>3</c:v>
                </c:pt>
                <c:pt idx="10605">
                  <c:v>5</c:v>
                </c:pt>
                <c:pt idx="10606">
                  <c:v>5</c:v>
                </c:pt>
                <c:pt idx="10607">
                  <c:v>5</c:v>
                </c:pt>
                <c:pt idx="10608">
                  <c:v>4</c:v>
                </c:pt>
                <c:pt idx="10609">
                  <c:v>4</c:v>
                </c:pt>
                <c:pt idx="10610">
                  <c:v>4</c:v>
                </c:pt>
                <c:pt idx="10611">
                  <c:v>4</c:v>
                </c:pt>
                <c:pt idx="10612">
                  <c:v>4</c:v>
                </c:pt>
                <c:pt idx="10613">
                  <c:v>4</c:v>
                </c:pt>
                <c:pt idx="10614">
                  <c:v>4</c:v>
                </c:pt>
                <c:pt idx="10615">
                  <c:v>4</c:v>
                </c:pt>
                <c:pt idx="10616">
                  <c:v>3</c:v>
                </c:pt>
                <c:pt idx="10617">
                  <c:v>1</c:v>
                </c:pt>
                <c:pt idx="10618">
                  <c:v>2</c:v>
                </c:pt>
                <c:pt idx="10619">
                  <c:v>2</c:v>
                </c:pt>
                <c:pt idx="10620">
                  <c:v>3</c:v>
                </c:pt>
                <c:pt idx="10621">
                  <c:v>3</c:v>
                </c:pt>
                <c:pt idx="10622">
                  <c:v>3</c:v>
                </c:pt>
                <c:pt idx="10623">
                  <c:v>3</c:v>
                </c:pt>
                <c:pt idx="10624">
                  <c:v>4</c:v>
                </c:pt>
                <c:pt idx="10625">
                  <c:v>4</c:v>
                </c:pt>
                <c:pt idx="10626">
                  <c:v>4</c:v>
                </c:pt>
                <c:pt idx="10627">
                  <c:v>4</c:v>
                </c:pt>
                <c:pt idx="10628">
                  <c:v>4</c:v>
                </c:pt>
                <c:pt idx="10629">
                  <c:v>3</c:v>
                </c:pt>
                <c:pt idx="10630">
                  <c:v>2</c:v>
                </c:pt>
                <c:pt idx="10631">
                  <c:v>2</c:v>
                </c:pt>
                <c:pt idx="10632">
                  <c:v>1</c:v>
                </c:pt>
                <c:pt idx="10633">
                  <c:v>1</c:v>
                </c:pt>
                <c:pt idx="10634">
                  <c:v>1</c:v>
                </c:pt>
                <c:pt idx="10635">
                  <c:v>1</c:v>
                </c:pt>
                <c:pt idx="10636">
                  <c:v>1</c:v>
                </c:pt>
                <c:pt idx="10637">
                  <c:v>2</c:v>
                </c:pt>
                <c:pt idx="10638">
                  <c:v>2</c:v>
                </c:pt>
                <c:pt idx="10639">
                  <c:v>3</c:v>
                </c:pt>
                <c:pt idx="10640">
                  <c:v>3</c:v>
                </c:pt>
                <c:pt idx="10641">
                  <c:v>3</c:v>
                </c:pt>
                <c:pt idx="10642">
                  <c:v>3</c:v>
                </c:pt>
                <c:pt idx="10643">
                  <c:v>3</c:v>
                </c:pt>
                <c:pt idx="10644">
                  <c:v>4</c:v>
                </c:pt>
                <c:pt idx="10645">
                  <c:v>4</c:v>
                </c:pt>
                <c:pt idx="10646">
                  <c:v>4</c:v>
                </c:pt>
                <c:pt idx="10647">
                  <c:v>5</c:v>
                </c:pt>
                <c:pt idx="10648">
                  <c:v>4</c:v>
                </c:pt>
                <c:pt idx="10649">
                  <c:v>3</c:v>
                </c:pt>
                <c:pt idx="10650">
                  <c:v>3</c:v>
                </c:pt>
                <c:pt idx="10651">
                  <c:v>2</c:v>
                </c:pt>
                <c:pt idx="10652">
                  <c:v>2</c:v>
                </c:pt>
                <c:pt idx="10653">
                  <c:v>2</c:v>
                </c:pt>
                <c:pt idx="10654">
                  <c:v>2</c:v>
                </c:pt>
                <c:pt idx="10655">
                  <c:v>2</c:v>
                </c:pt>
                <c:pt idx="10656">
                  <c:v>1</c:v>
                </c:pt>
                <c:pt idx="10657">
                  <c:v>1</c:v>
                </c:pt>
                <c:pt idx="10658">
                  <c:v>1</c:v>
                </c:pt>
                <c:pt idx="10659">
                  <c:v>1</c:v>
                </c:pt>
                <c:pt idx="10660">
                  <c:v>1</c:v>
                </c:pt>
                <c:pt idx="10661">
                  <c:v>1</c:v>
                </c:pt>
                <c:pt idx="10662">
                  <c:v>1</c:v>
                </c:pt>
                <c:pt idx="10663">
                  <c:v>1</c:v>
                </c:pt>
                <c:pt idx="10664">
                  <c:v>1</c:v>
                </c:pt>
                <c:pt idx="10665">
                  <c:v>1</c:v>
                </c:pt>
                <c:pt idx="10666">
                  <c:v>1</c:v>
                </c:pt>
                <c:pt idx="10667">
                  <c:v>1</c:v>
                </c:pt>
                <c:pt idx="10668">
                  <c:v>1</c:v>
                </c:pt>
                <c:pt idx="10669">
                  <c:v>1</c:v>
                </c:pt>
                <c:pt idx="10670">
                  <c:v>1</c:v>
                </c:pt>
                <c:pt idx="10671">
                  <c:v>2</c:v>
                </c:pt>
                <c:pt idx="10672">
                  <c:v>2</c:v>
                </c:pt>
                <c:pt idx="10673">
                  <c:v>2</c:v>
                </c:pt>
                <c:pt idx="10674">
                  <c:v>2</c:v>
                </c:pt>
                <c:pt idx="10675">
                  <c:v>2</c:v>
                </c:pt>
                <c:pt idx="10676">
                  <c:v>2</c:v>
                </c:pt>
                <c:pt idx="10677">
                  <c:v>2</c:v>
                </c:pt>
                <c:pt idx="10678">
                  <c:v>2</c:v>
                </c:pt>
                <c:pt idx="10679">
                  <c:v>2</c:v>
                </c:pt>
                <c:pt idx="10680">
                  <c:v>2</c:v>
                </c:pt>
                <c:pt idx="10681">
                  <c:v>2</c:v>
                </c:pt>
                <c:pt idx="10682">
                  <c:v>2</c:v>
                </c:pt>
                <c:pt idx="10683">
                  <c:v>1</c:v>
                </c:pt>
                <c:pt idx="10684">
                  <c:v>1</c:v>
                </c:pt>
                <c:pt idx="10685">
                  <c:v>1</c:v>
                </c:pt>
                <c:pt idx="10686">
                  <c:v>2</c:v>
                </c:pt>
                <c:pt idx="10687">
                  <c:v>2</c:v>
                </c:pt>
                <c:pt idx="10688">
                  <c:v>3</c:v>
                </c:pt>
                <c:pt idx="10689">
                  <c:v>3</c:v>
                </c:pt>
                <c:pt idx="10690">
                  <c:v>3</c:v>
                </c:pt>
                <c:pt idx="10691">
                  <c:v>3</c:v>
                </c:pt>
                <c:pt idx="10692">
                  <c:v>3</c:v>
                </c:pt>
                <c:pt idx="10693">
                  <c:v>3</c:v>
                </c:pt>
                <c:pt idx="10694">
                  <c:v>4</c:v>
                </c:pt>
                <c:pt idx="10695">
                  <c:v>4</c:v>
                </c:pt>
                <c:pt idx="10696">
                  <c:v>4</c:v>
                </c:pt>
                <c:pt idx="10697">
                  <c:v>4</c:v>
                </c:pt>
                <c:pt idx="10698">
                  <c:v>3</c:v>
                </c:pt>
                <c:pt idx="10699">
                  <c:v>3</c:v>
                </c:pt>
                <c:pt idx="10700">
                  <c:v>2</c:v>
                </c:pt>
                <c:pt idx="10701">
                  <c:v>2</c:v>
                </c:pt>
                <c:pt idx="10702">
                  <c:v>2</c:v>
                </c:pt>
                <c:pt idx="10703">
                  <c:v>3</c:v>
                </c:pt>
                <c:pt idx="10704">
                  <c:v>3</c:v>
                </c:pt>
                <c:pt idx="10705">
                  <c:v>3</c:v>
                </c:pt>
                <c:pt idx="10706">
                  <c:v>2</c:v>
                </c:pt>
                <c:pt idx="10707">
                  <c:v>1</c:v>
                </c:pt>
                <c:pt idx="10708">
                  <c:v>1</c:v>
                </c:pt>
                <c:pt idx="10709">
                  <c:v>1</c:v>
                </c:pt>
                <c:pt idx="10710">
                  <c:v>1</c:v>
                </c:pt>
                <c:pt idx="10711">
                  <c:v>1</c:v>
                </c:pt>
                <c:pt idx="10712">
                  <c:v>1</c:v>
                </c:pt>
                <c:pt idx="10713">
                  <c:v>1</c:v>
                </c:pt>
                <c:pt idx="10714">
                  <c:v>2</c:v>
                </c:pt>
                <c:pt idx="10715">
                  <c:v>1</c:v>
                </c:pt>
                <c:pt idx="10716">
                  <c:v>1</c:v>
                </c:pt>
                <c:pt idx="10717">
                  <c:v>1</c:v>
                </c:pt>
                <c:pt idx="10718">
                  <c:v>1</c:v>
                </c:pt>
                <c:pt idx="10719">
                  <c:v>1</c:v>
                </c:pt>
                <c:pt idx="10720">
                  <c:v>1</c:v>
                </c:pt>
                <c:pt idx="10721">
                  <c:v>1</c:v>
                </c:pt>
                <c:pt idx="10722">
                  <c:v>1</c:v>
                </c:pt>
                <c:pt idx="10723">
                  <c:v>1</c:v>
                </c:pt>
                <c:pt idx="10724">
                  <c:v>1</c:v>
                </c:pt>
                <c:pt idx="10725">
                  <c:v>1</c:v>
                </c:pt>
                <c:pt idx="10726">
                  <c:v>1</c:v>
                </c:pt>
                <c:pt idx="10727">
                  <c:v>1</c:v>
                </c:pt>
                <c:pt idx="10728">
                  <c:v>1</c:v>
                </c:pt>
                <c:pt idx="10729">
                  <c:v>1</c:v>
                </c:pt>
                <c:pt idx="10730">
                  <c:v>1</c:v>
                </c:pt>
                <c:pt idx="10731">
                  <c:v>1</c:v>
                </c:pt>
                <c:pt idx="10732">
                  <c:v>1</c:v>
                </c:pt>
                <c:pt idx="10733">
                  <c:v>2</c:v>
                </c:pt>
                <c:pt idx="10734">
                  <c:v>2</c:v>
                </c:pt>
                <c:pt idx="10735">
                  <c:v>2</c:v>
                </c:pt>
                <c:pt idx="10736">
                  <c:v>2</c:v>
                </c:pt>
                <c:pt idx="10737">
                  <c:v>2</c:v>
                </c:pt>
                <c:pt idx="10738">
                  <c:v>1</c:v>
                </c:pt>
                <c:pt idx="10739">
                  <c:v>1</c:v>
                </c:pt>
                <c:pt idx="10740">
                  <c:v>1</c:v>
                </c:pt>
                <c:pt idx="10741">
                  <c:v>1</c:v>
                </c:pt>
                <c:pt idx="10742">
                  <c:v>2</c:v>
                </c:pt>
                <c:pt idx="10743">
                  <c:v>2</c:v>
                </c:pt>
                <c:pt idx="10744">
                  <c:v>2</c:v>
                </c:pt>
                <c:pt idx="10745">
                  <c:v>2</c:v>
                </c:pt>
                <c:pt idx="10746">
                  <c:v>2</c:v>
                </c:pt>
                <c:pt idx="10747">
                  <c:v>2</c:v>
                </c:pt>
                <c:pt idx="10748">
                  <c:v>2</c:v>
                </c:pt>
                <c:pt idx="10749">
                  <c:v>2</c:v>
                </c:pt>
                <c:pt idx="10750">
                  <c:v>2</c:v>
                </c:pt>
                <c:pt idx="10751">
                  <c:v>2</c:v>
                </c:pt>
                <c:pt idx="10752">
                  <c:v>3</c:v>
                </c:pt>
                <c:pt idx="10753">
                  <c:v>3</c:v>
                </c:pt>
                <c:pt idx="10754">
                  <c:v>2</c:v>
                </c:pt>
                <c:pt idx="10755">
                  <c:v>2</c:v>
                </c:pt>
                <c:pt idx="10756">
                  <c:v>2</c:v>
                </c:pt>
                <c:pt idx="10757">
                  <c:v>1</c:v>
                </c:pt>
                <c:pt idx="10758">
                  <c:v>1</c:v>
                </c:pt>
                <c:pt idx="10759">
                  <c:v>1</c:v>
                </c:pt>
                <c:pt idx="10760">
                  <c:v>1</c:v>
                </c:pt>
                <c:pt idx="10761">
                  <c:v>1</c:v>
                </c:pt>
                <c:pt idx="10762">
                  <c:v>1</c:v>
                </c:pt>
                <c:pt idx="10763">
                  <c:v>1</c:v>
                </c:pt>
                <c:pt idx="10764">
                  <c:v>1</c:v>
                </c:pt>
                <c:pt idx="10765">
                  <c:v>1</c:v>
                </c:pt>
                <c:pt idx="10766">
                  <c:v>1</c:v>
                </c:pt>
                <c:pt idx="10767">
                  <c:v>1</c:v>
                </c:pt>
                <c:pt idx="10768">
                  <c:v>1</c:v>
                </c:pt>
                <c:pt idx="10769">
                  <c:v>2</c:v>
                </c:pt>
                <c:pt idx="10770">
                  <c:v>2</c:v>
                </c:pt>
                <c:pt idx="10771">
                  <c:v>2</c:v>
                </c:pt>
                <c:pt idx="10772">
                  <c:v>2</c:v>
                </c:pt>
                <c:pt idx="10773">
                  <c:v>2</c:v>
                </c:pt>
                <c:pt idx="10774">
                  <c:v>2</c:v>
                </c:pt>
                <c:pt idx="10775">
                  <c:v>2</c:v>
                </c:pt>
                <c:pt idx="10776">
                  <c:v>2</c:v>
                </c:pt>
                <c:pt idx="10777">
                  <c:v>3</c:v>
                </c:pt>
                <c:pt idx="10778">
                  <c:v>3</c:v>
                </c:pt>
                <c:pt idx="10779">
                  <c:v>3</c:v>
                </c:pt>
                <c:pt idx="10780">
                  <c:v>3</c:v>
                </c:pt>
                <c:pt idx="10781">
                  <c:v>2</c:v>
                </c:pt>
                <c:pt idx="10782">
                  <c:v>3</c:v>
                </c:pt>
                <c:pt idx="10783">
                  <c:v>3</c:v>
                </c:pt>
                <c:pt idx="10784">
                  <c:v>3</c:v>
                </c:pt>
                <c:pt idx="10785">
                  <c:v>3</c:v>
                </c:pt>
                <c:pt idx="10786">
                  <c:v>3</c:v>
                </c:pt>
                <c:pt idx="10787">
                  <c:v>3</c:v>
                </c:pt>
                <c:pt idx="10788">
                  <c:v>3</c:v>
                </c:pt>
                <c:pt idx="10789">
                  <c:v>2</c:v>
                </c:pt>
                <c:pt idx="10790">
                  <c:v>2</c:v>
                </c:pt>
                <c:pt idx="10791">
                  <c:v>2</c:v>
                </c:pt>
                <c:pt idx="10792">
                  <c:v>2</c:v>
                </c:pt>
                <c:pt idx="10793">
                  <c:v>1</c:v>
                </c:pt>
                <c:pt idx="10794">
                  <c:v>1</c:v>
                </c:pt>
                <c:pt idx="10795">
                  <c:v>1</c:v>
                </c:pt>
                <c:pt idx="10796">
                  <c:v>1</c:v>
                </c:pt>
                <c:pt idx="10797">
                  <c:v>1</c:v>
                </c:pt>
                <c:pt idx="10798">
                  <c:v>1</c:v>
                </c:pt>
                <c:pt idx="10799">
                  <c:v>1</c:v>
                </c:pt>
                <c:pt idx="10800">
                  <c:v>1</c:v>
                </c:pt>
                <c:pt idx="10801">
                  <c:v>1</c:v>
                </c:pt>
                <c:pt idx="10802">
                  <c:v>1</c:v>
                </c:pt>
                <c:pt idx="10803">
                  <c:v>1</c:v>
                </c:pt>
                <c:pt idx="10804">
                  <c:v>1</c:v>
                </c:pt>
                <c:pt idx="10805">
                  <c:v>2</c:v>
                </c:pt>
                <c:pt idx="10806">
                  <c:v>1</c:v>
                </c:pt>
                <c:pt idx="10807">
                  <c:v>1</c:v>
                </c:pt>
                <c:pt idx="10808">
                  <c:v>2</c:v>
                </c:pt>
                <c:pt idx="10809">
                  <c:v>2</c:v>
                </c:pt>
                <c:pt idx="10810">
                  <c:v>2</c:v>
                </c:pt>
                <c:pt idx="10811">
                  <c:v>2</c:v>
                </c:pt>
                <c:pt idx="10812">
                  <c:v>2</c:v>
                </c:pt>
                <c:pt idx="10813">
                  <c:v>2</c:v>
                </c:pt>
                <c:pt idx="10814">
                  <c:v>2</c:v>
                </c:pt>
                <c:pt idx="10815">
                  <c:v>3</c:v>
                </c:pt>
                <c:pt idx="10816">
                  <c:v>3</c:v>
                </c:pt>
                <c:pt idx="10817">
                  <c:v>3</c:v>
                </c:pt>
                <c:pt idx="10818">
                  <c:v>3</c:v>
                </c:pt>
                <c:pt idx="10819">
                  <c:v>3</c:v>
                </c:pt>
                <c:pt idx="10820">
                  <c:v>2</c:v>
                </c:pt>
                <c:pt idx="10821">
                  <c:v>2</c:v>
                </c:pt>
                <c:pt idx="10822">
                  <c:v>2</c:v>
                </c:pt>
                <c:pt idx="10823">
                  <c:v>3</c:v>
                </c:pt>
                <c:pt idx="10824">
                  <c:v>3</c:v>
                </c:pt>
                <c:pt idx="10825">
                  <c:v>3</c:v>
                </c:pt>
                <c:pt idx="10826">
                  <c:v>3</c:v>
                </c:pt>
                <c:pt idx="10827">
                  <c:v>2</c:v>
                </c:pt>
                <c:pt idx="10828">
                  <c:v>2</c:v>
                </c:pt>
                <c:pt idx="10829">
                  <c:v>2</c:v>
                </c:pt>
                <c:pt idx="10830">
                  <c:v>3</c:v>
                </c:pt>
                <c:pt idx="10831">
                  <c:v>3</c:v>
                </c:pt>
                <c:pt idx="10832">
                  <c:v>3</c:v>
                </c:pt>
                <c:pt idx="10833">
                  <c:v>3</c:v>
                </c:pt>
                <c:pt idx="10834">
                  <c:v>3</c:v>
                </c:pt>
                <c:pt idx="10835">
                  <c:v>2</c:v>
                </c:pt>
                <c:pt idx="10836">
                  <c:v>2</c:v>
                </c:pt>
                <c:pt idx="10837">
                  <c:v>2</c:v>
                </c:pt>
                <c:pt idx="10838">
                  <c:v>2</c:v>
                </c:pt>
                <c:pt idx="10839">
                  <c:v>2</c:v>
                </c:pt>
                <c:pt idx="10840">
                  <c:v>2</c:v>
                </c:pt>
                <c:pt idx="10841">
                  <c:v>1</c:v>
                </c:pt>
                <c:pt idx="10842">
                  <c:v>1</c:v>
                </c:pt>
                <c:pt idx="10843">
                  <c:v>1</c:v>
                </c:pt>
                <c:pt idx="10844">
                  <c:v>1</c:v>
                </c:pt>
                <c:pt idx="10845">
                  <c:v>1</c:v>
                </c:pt>
                <c:pt idx="10846">
                  <c:v>1</c:v>
                </c:pt>
                <c:pt idx="10847">
                  <c:v>1</c:v>
                </c:pt>
                <c:pt idx="10848">
                  <c:v>1</c:v>
                </c:pt>
                <c:pt idx="10849">
                  <c:v>1</c:v>
                </c:pt>
                <c:pt idx="10850">
                  <c:v>1</c:v>
                </c:pt>
                <c:pt idx="10851">
                  <c:v>1</c:v>
                </c:pt>
                <c:pt idx="10852">
                  <c:v>1</c:v>
                </c:pt>
                <c:pt idx="10853">
                  <c:v>1</c:v>
                </c:pt>
                <c:pt idx="10854">
                  <c:v>1</c:v>
                </c:pt>
                <c:pt idx="10855">
                  <c:v>1</c:v>
                </c:pt>
                <c:pt idx="10856">
                  <c:v>1</c:v>
                </c:pt>
                <c:pt idx="10857">
                  <c:v>1</c:v>
                </c:pt>
                <c:pt idx="10858">
                  <c:v>1</c:v>
                </c:pt>
                <c:pt idx="10859">
                  <c:v>1</c:v>
                </c:pt>
                <c:pt idx="10860">
                  <c:v>1</c:v>
                </c:pt>
                <c:pt idx="10861">
                  <c:v>1</c:v>
                </c:pt>
                <c:pt idx="10862">
                  <c:v>1</c:v>
                </c:pt>
                <c:pt idx="10863">
                  <c:v>1</c:v>
                </c:pt>
                <c:pt idx="10864">
                  <c:v>1</c:v>
                </c:pt>
                <c:pt idx="10865">
                  <c:v>2</c:v>
                </c:pt>
                <c:pt idx="10866">
                  <c:v>1</c:v>
                </c:pt>
                <c:pt idx="10867">
                  <c:v>1</c:v>
                </c:pt>
                <c:pt idx="10868">
                  <c:v>1</c:v>
                </c:pt>
                <c:pt idx="10869">
                  <c:v>1</c:v>
                </c:pt>
                <c:pt idx="10870">
                  <c:v>2</c:v>
                </c:pt>
                <c:pt idx="10871">
                  <c:v>2</c:v>
                </c:pt>
                <c:pt idx="10872">
                  <c:v>3</c:v>
                </c:pt>
                <c:pt idx="10873">
                  <c:v>3</c:v>
                </c:pt>
                <c:pt idx="10874">
                  <c:v>3</c:v>
                </c:pt>
                <c:pt idx="10875">
                  <c:v>3</c:v>
                </c:pt>
                <c:pt idx="10876">
                  <c:v>3</c:v>
                </c:pt>
                <c:pt idx="10877">
                  <c:v>4</c:v>
                </c:pt>
                <c:pt idx="10878">
                  <c:v>4</c:v>
                </c:pt>
                <c:pt idx="10879">
                  <c:v>4</c:v>
                </c:pt>
                <c:pt idx="10880">
                  <c:v>4</c:v>
                </c:pt>
                <c:pt idx="10881">
                  <c:v>5</c:v>
                </c:pt>
                <c:pt idx="10882">
                  <c:v>4</c:v>
                </c:pt>
                <c:pt idx="10883">
                  <c:v>4</c:v>
                </c:pt>
                <c:pt idx="10884">
                  <c:v>5</c:v>
                </c:pt>
                <c:pt idx="10885">
                  <c:v>5</c:v>
                </c:pt>
                <c:pt idx="10886">
                  <c:v>6</c:v>
                </c:pt>
                <c:pt idx="10887">
                  <c:v>6</c:v>
                </c:pt>
                <c:pt idx="10888">
                  <c:v>6</c:v>
                </c:pt>
                <c:pt idx="10889">
                  <c:v>5</c:v>
                </c:pt>
                <c:pt idx="10890">
                  <c:v>5</c:v>
                </c:pt>
                <c:pt idx="10891">
                  <c:v>5</c:v>
                </c:pt>
                <c:pt idx="10892">
                  <c:v>5</c:v>
                </c:pt>
                <c:pt idx="10893">
                  <c:v>5</c:v>
                </c:pt>
                <c:pt idx="10894">
                  <c:v>6</c:v>
                </c:pt>
                <c:pt idx="10895">
                  <c:v>6</c:v>
                </c:pt>
                <c:pt idx="10896">
                  <c:v>4</c:v>
                </c:pt>
                <c:pt idx="10897">
                  <c:v>4</c:v>
                </c:pt>
                <c:pt idx="10898">
                  <c:v>4</c:v>
                </c:pt>
                <c:pt idx="10899">
                  <c:v>4</c:v>
                </c:pt>
                <c:pt idx="10900">
                  <c:v>5</c:v>
                </c:pt>
                <c:pt idx="10901">
                  <c:v>4</c:v>
                </c:pt>
                <c:pt idx="10902">
                  <c:v>4</c:v>
                </c:pt>
                <c:pt idx="10903">
                  <c:v>4</c:v>
                </c:pt>
                <c:pt idx="10904">
                  <c:v>4</c:v>
                </c:pt>
                <c:pt idx="10905">
                  <c:v>4</c:v>
                </c:pt>
                <c:pt idx="10906">
                  <c:v>4</c:v>
                </c:pt>
                <c:pt idx="10907">
                  <c:v>5</c:v>
                </c:pt>
                <c:pt idx="10908">
                  <c:v>5</c:v>
                </c:pt>
                <c:pt idx="10909">
                  <c:v>4</c:v>
                </c:pt>
                <c:pt idx="10910">
                  <c:v>3</c:v>
                </c:pt>
                <c:pt idx="10911">
                  <c:v>3</c:v>
                </c:pt>
                <c:pt idx="10912">
                  <c:v>2</c:v>
                </c:pt>
                <c:pt idx="10913">
                  <c:v>2</c:v>
                </c:pt>
                <c:pt idx="10914">
                  <c:v>2</c:v>
                </c:pt>
                <c:pt idx="10915">
                  <c:v>3</c:v>
                </c:pt>
                <c:pt idx="10916">
                  <c:v>3</c:v>
                </c:pt>
                <c:pt idx="10917">
                  <c:v>3</c:v>
                </c:pt>
                <c:pt idx="10918">
                  <c:v>3</c:v>
                </c:pt>
                <c:pt idx="10919">
                  <c:v>2</c:v>
                </c:pt>
                <c:pt idx="10920">
                  <c:v>2</c:v>
                </c:pt>
                <c:pt idx="10921">
                  <c:v>2</c:v>
                </c:pt>
                <c:pt idx="10922">
                  <c:v>2</c:v>
                </c:pt>
                <c:pt idx="10923">
                  <c:v>4</c:v>
                </c:pt>
                <c:pt idx="10924">
                  <c:v>4</c:v>
                </c:pt>
                <c:pt idx="10925">
                  <c:v>4</c:v>
                </c:pt>
                <c:pt idx="10926">
                  <c:v>4</c:v>
                </c:pt>
                <c:pt idx="10927">
                  <c:v>3</c:v>
                </c:pt>
                <c:pt idx="10928">
                  <c:v>2</c:v>
                </c:pt>
                <c:pt idx="10929">
                  <c:v>2</c:v>
                </c:pt>
                <c:pt idx="10930">
                  <c:v>2</c:v>
                </c:pt>
                <c:pt idx="10931">
                  <c:v>2</c:v>
                </c:pt>
                <c:pt idx="10932">
                  <c:v>2</c:v>
                </c:pt>
                <c:pt idx="10933">
                  <c:v>2</c:v>
                </c:pt>
                <c:pt idx="10934">
                  <c:v>2</c:v>
                </c:pt>
                <c:pt idx="10935">
                  <c:v>1</c:v>
                </c:pt>
                <c:pt idx="10936">
                  <c:v>2</c:v>
                </c:pt>
                <c:pt idx="10937">
                  <c:v>2</c:v>
                </c:pt>
                <c:pt idx="10938">
                  <c:v>3</c:v>
                </c:pt>
                <c:pt idx="10939">
                  <c:v>4</c:v>
                </c:pt>
                <c:pt idx="10940">
                  <c:v>4</c:v>
                </c:pt>
                <c:pt idx="10941">
                  <c:v>4</c:v>
                </c:pt>
                <c:pt idx="10942">
                  <c:v>5</c:v>
                </c:pt>
                <c:pt idx="10943">
                  <c:v>5</c:v>
                </c:pt>
                <c:pt idx="10944">
                  <c:v>5</c:v>
                </c:pt>
                <c:pt idx="10945">
                  <c:v>5</c:v>
                </c:pt>
                <c:pt idx="10946">
                  <c:v>5</c:v>
                </c:pt>
                <c:pt idx="10947">
                  <c:v>5</c:v>
                </c:pt>
                <c:pt idx="10948">
                  <c:v>4</c:v>
                </c:pt>
                <c:pt idx="10949">
                  <c:v>4</c:v>
                </c:pt>
                <c:pt idx="10950">
                  <c:v>3</c:v>
                </c:pt>
                <c:pt idx="10951">
                  <c:v>2</c:v>
                </c:pt>
                <c:pt idx="10952">
                  <c:v>2</c:v>
                </c:pt>
                <c:pt idx="10953">
                  <c:v>2</c:v>
                </c:pt>
                <c:pt idx="10954">
                  <c:v>1</c:v>
                </c:pt>
                <c:pt idx="10955">
                  <c:v>1</c:v>
                </c:pt>
                <c:pt idx="10956">
                  <c:v>1</c:v>
                </c:pt>
                <c:pt idx="10957">
                  <c:v>2</c:v>
                </c:pt>
                <c:pt idx="10958">
                  <c:v>2</c:v>
                </c:pt>
                <c:pt idx="10959">
                  <c:v>1</c:v>
                </c:pt>
                <c:pt idx="10960">
                  <c:v>1</c:v>
                </c:pt>
                <c:pt idx="10961">
                  <c:v>1</c:v>
                </c:pt>
                <c:pt idx="10962">
                  <c:v>1</c:v>
                </c:pt>
                <c:pt idx="10963">
                  <c:v>1</c:v>
                </c:pt>
                <c:pt idx="10964">
                  <c:v>1</c:v>
                </c:pt>
                <c:pt idx="10965">
                  <c:v>1</c:v>
                </c:pt>
                <c:pt idx="10966">
                  <c:v>1</c:v>
                </c:pt>
                <c:pt idx="10967">
                  <c:v>1</c:v>
                </c:pt>
                <c:pt idx="10968">
                  <c:v>2</c:v>
                </c:pt>
                <c:pt idx="10969">
                  <c:v>1</c:v>
                </c:pt>
                <c:pt idx="10970">
                  <c:v>1</c:v>
                </c:pt>
                <c:pt idx="10971">
                  <c:v>1</c:v>
                </c:pt>
                <c:pt idx="10972">
                  <c:v>1</c:v>
                </c:pt>
                <c:pt idx="10973">
                  <c:v>1</c:v>
                </c:pt>
                <c:pt idx="10974">
                  <c:v>2</c:v>
                </c:pt>
                <c:pt idx="10975">
                  <c:v>2</c:v>
                </c:pt>
                <c:pt idx="10976">
                  <c:v>2</c:v>
                </c:pt>
                <c:pt idx="10977">
                  <c:v>2</c:v>
                </c:pt>
                <c:pt idx="10978">
                  <c:v>2</c:v>
                </c:pt>
                <c:pt idx="10979">
                  <c:v>2</c:v>
                </c:pt>
                <c:pt idx="10980">
                  <c:v>1</c:v>
                </c:pt>
                <c:pt idx="10981">
                  <c:v>1</c:v>
                </c:pt>
                <c:pt idx="10982">
                  <c:v>1</c:v>
                </c:pt>
                <c:pt idx="10983">
                  <c:v>1</c:v>
                </c:pt>
                <c:pt idx="10984">
                  <c:v>2</c:v>
                </c:pt>
                <c:pt idx="10985">
                  <c:v>2</c:v>
                </c:pt>
                <c:pt idx="10986">
                  <c:v>1</c:v>
                </c:pt>
                <c:pt idx="10987">
                  <c:v>1</c:v>
                </c:pt>
                <c:pt idx="10988">
                  <c:v>1</c:v>
                </c:pt>
                <c:pt idx="10989">
                  <c:v>1</c:v>
                </c:pt>
                <c:pt idx="10990">
                  <c:v>1</c:v>
                </c:pt>
                <c:pt idx="10991">
                  <c:v>1</c:v>
                </c:pt>
                <c:pt idx="10992">
                  <c:v>1</c:v>
                </c:pt>
                <c:pt idx="10993">
                  <c:v>1</c:v>
                </c:pt>
                <c:pt idx="10994">
                  <c:v>1</c:v>
                </c:pt>
                <c:pt idx="10995">
                  <c:v>1</c:v>
                </c:pt>
                <c:pt idx="10996">
                  <c:v>1</c:v>
                </c:pt>
                <c:pt idx="10997">
                  <c:v>1</c:v>
                </c:pt>
                <c:pt idx="10998">
                  <c:v>1</c:v>
                </c:pt>
                <c:pt idx="10999">
                  <c:v>1</c:v>
                </c:pt>
                <c:pt idx="11000">
                  <c:v>1</c:v>
                </c:pt>
                <c:pt idx="11001">
                  <c:v>1</c:v>
                </c:pt>
                <c:pt idx="11002">
                  <c:v>1</c:v>
                </c:pt>
                <c:pt idx="11003">
                  <c:v>2</c:v>
                </c:pt>
                <c:pt idx="11004">
                  <c:v>2</c:v>
                </c:pt>
                <c:pt idx="11005">
                  <c:v>2</c:v>
                </c:pt>
                <c:pt idx="11006">
                  <c:v>3</c:v>
                </c:pt>
                <c:pt idx="11007">
                  <c:v>4</c:v>
                </c:pt>
                <c:pt idx="11008">
                  <c:v>3</c:v>
                </c:pt>
                <c:pt idx="11009">
                  <c:v>3</c:v>
                </c:pt>
                <c:pt idx="11010">
                  <c:v>3</c:v>
                </c:pt>
                <c:pt idx="11011">
                  <c:v>3</c:v>
                </c:pt>
                <c:pt idx="11012">
                  <c:v>4</c:v>
                </c:pt>
                <c:pt idx="11013">
                  <c:v>4</c:v>
                </c:pt>
                <c:pt idx="11014">
                  <c:v>4</c:v>
                </c:pt>
                <c:pt idx="11015">
                  <c:v>3</c:v>
                </c:pt>
                <c:pt idx="11016">
                  <c:v>3</c:v>
                </c:pt>
                <c:pt idx="11017">
                  <c:v>3</c:v>
                </c:pt>
                <c:pt idx="11018">
                  <c:v>2</c:v>
                </c:pt>
                <c:pt idx="11019">
                  <c:v>2</c:v>
                </c:pt>
                <c:pt idx="11020">
                  <c:v>2</c:v>
                </c:pt>
                <c:pt idx="11021">
                  <c:v>3</c:v>
                </c:pt>
                <c:pt idx="11022">
                  <c:v>3</c:v>
                </c:pt>
                <c:pt idx="11023">
                  <c:v>3</c:v>
                </c:pt>
                <c:pt idx="11024">
                  <c:v>2</c:v>
                </c:pt>
                <c:pt idx="11025">
                  <c:v>2</c:v>
                </c:pt>
                <c:pt idx="11026">
                  <c:v>2</c:v>
                </c:pt>
                <c:pt idx="11027">
                  <c:v>2</c:v>
                </c:pt>
                <c:pt idx="11028">
                  <c:v>2</c:v>
                </c:pt>
                <c:pt idx="11029">
                  <c:v>2</c:v>
                </c:pt>
                <c:pt idx="11030">
                  <c:v>3</c:v>
                </c:pt>
                <c:pt idx="11031">
                  <c:v>2</c:v>
                </c:pt>
                <c:pt idx="11032">
                  <c:v>3</c:v>
                </c:pt>
                <c:pt idx="11033">
                  <c:v>2</c:v>
                </c:pt>
                <c:pt idx="11034">
                  <c:v>2</c:v>
                </c:pt>
                <c:pt idx="11035">
                  <c:v>2</c:v>
                </c:pt>
                <c:pt idx="11036">
                  <c:v>2</c:v>
                </c:pt>
                <c:pt idx="11037">
                  <c:v>2</c:v>
                </c:pt>
                <c:pt idx="11038">
                  <c:v>2</c:v>
                </c:pt>
                <c:pt idx="11039">
                  <c:v>2</c:v>
                </c:pt>
                <c:pt idx="11040">
                  <c:v>2</c:v>
                </c:pt>
                <c:pt idx="11041">
                  <c:v>2</c:v>
                </c:pt>
                <c:pt idx="11042">
                  <c:v>2</c:v>
                </c:pt>
                <c:pt idx="11043">
                  <c:v>2</c:v>
                </c:pt>
                <c:pt idx="11044">
                  <c:v>1</c:v>
                </c:pt>
                <c:pt idx="11045">
                  <c:v>1</c:v>
                </c:pt>
                <c:pt idx="11046">
                  <c:v>1</c:v>
                </c:pt>
                <c:pt idx="11047">
                  <c:v>1</c:v>
                </c:pt>
                <c:pt idx="11048">
                  <c:v>1</c:v>
                </c:pt>
                <c:pt idx="11049">
                  <c:v>1</c:v>
                </c:pt>
                <c:pt idx="11050">
                  <c:v>2</c:v>
                </c:pt>
                <c:pt idx="11051">
                  <c:v>2</c:v>
                </c:pt>
                <c:pt idx="11052">
                  <c:v>2</c:v>
                </c:pt>
                <c:pt idx="11053">
                  <c:v>2</c:v>
                </c:pt>
                <c:pt idx="11054">
                  <c:v>2</c:v>
                </c:pt>
                <c:pt idx="11055">
                  <c:v>2</c:v>
                </c:pt>
                <c:pt idx="11056">
                  <c:v>2</c:v>
                </c:pt>
                <c:pt idx="11057">
                  <c:v>2</c:v>
                </c:pt>
                <c:pt idx="11058">
                  <c:v>2</c:v>
                </c:pt>
                <c:pt idx="11059">
                  <c:v>2</c:v>
                </c:pt>
                <c:pt idx="11060">
                  <c:v>2</c:v>
                </c:pt>
                <c:pt idx="11061">
                  <c:v>2</c:v>
                </c:pt>
                <c:pt idx="11062">
                  <c:v>1</c:v>
                </c:pt>
                <c:pt idx="11063">
                  <c:v>1</c:v>
                </c:pt>
                <c:pt idx="11064">
                  <c:v>1</c:v>
                </c:pt>
                <c:pt idx="11065">
                  <c:v>1</c:v>
                </c:pt>
                <c:pt idx="11066">
                  <c:v>1</c:v>
                </c:pt>
                <c:pt idx="11067">
                  <c:v>1</c:v>
                </c:pt>
                <c:pt idx="11068">
                  <c:v>1</c:v>
                </c:pt>
                <c:pt idx="11069">
                  <c:v>1</c:v>
                </c:pt>
                <c:pt idx="11070">
                  <c:v>1</c:v>
                </c:pt>
                <c:pt idx="11071">
                  <c:v>1</c:v>
                </c:pt>
                <c:pt idx="11072">
                  <c:v>1</c:v>
                </c:pt>
                <c:pt idx="11073">
                  <c:v>1</c:v>
                </c:pt>
                <c:pt idx="11074">
                  <c:v>1</c:v>
                </c:pt>
                <c:pt idx="11075">
                  <c:v>1</c:v>
                </c:pt>
                <c:pt idx="11076">
                  <c:v>1</c:v>
                </c:pt>
                <c:pt idx="11077">
                  <c:v>1</c:v>
                </c:pt>
                <c:pt idx="11078">
                  <c:v>1</c:v>
                </c:pt>
                <c:pt idx="11079">
                  <c:v>1</c:v>
                </c:pt>
                <c:pt idx="11080">
                  <c:v>1</c:v>
                </c:pt>
                <c:pt idx="11081">
                  <c:v>1</c:v>
                </c:pt>
                <c:pt idx="11082">
                  <c:v>1</c:v>
                </c:pt>
                <c:pt idx="11083">
                  <c:v>1</c:v>
                </c:pt>
                <c:pt idx="11084">
                  <c:v>1</c:v>
                </c:pt>
                <c:pt idx="11085">
                  <c:v>1</c:v>
                </c:pt>
                <c:pt idx="11086">
                  <c:v>1</c:v>
                </c:pt>
                <c:pt idx="11087">
                  <c:v>1</c:v>
                </c:pt>
                <c:pt idx="11088">
                  <c:v>1</c:v>
                </c:pt>
                <c:pt idx="11089">
                  <c:v>1</c:v>
                </c:pt>
                <c:pt idx="11090">
                  <c:v>1</c:v>
                </c:pt>
                <c:pt idx="11091">
                  <c:v>1</c:v>
                </c:pt>
                <c:pt idx="11092">
                  <c:v>1</c:v>
                </c:pt>
                <c:pt idx="11093">
                  <c:v>1</c:v>
                </c:pt>
                <c:pt idx="11094">
                  <c:v>1</c:v>
                </c:pt>
                <c:pt idx="11095">
                  <c:v>1</c:v>
                </c:pt>
                <c:pt idx="11096">
                  <c:v>1</c:v>
                </c:pt>
                <c:pt idx="11097">
                  <c:v>1</c:v>
                </c:pt>
                <c:pt idx="11098">
                  <c:v>1</c:v>
                </c:pt>
                <c:pt idx="11099">
                  <c:v>2</c:v>
                </c:pt>
                <c:pt idx="11100">
                  <c:v>2</c:v>
                </c:pt>
                <c:pt idx="11101">
                  <c:v>3</c:v>
                </c:pt>
                <c:pt idx="11102">
                  <c:v>3</c:v>
                </c:pt>
                <c:pt idx="11103">
                  <c:v>3</c:v>
                </c:pt>
                <c:pt idx="11104">
                  <c:v>3</c:v>
                </c:pt>
                <c:pt idx="11105">
                  <c:v>3</c:v>
                </c:pt>
                <c:pt idx="11106">
                  <c:v>3</c:v>
                </c:pt>
                <c:pt idx="11107">
                  <c:v>3</c:v>
                </c:pt>
                <c:pt idx="11108">
                  <c:v>3</c:v>
                </c:pt>
                <c:pt idx="11109">
                  <c:v>4</c:v>
                </c:pt>
                <c:pt idx="11110">
                  <c:v>4</c:v>
                </c:pt>
                <c:pt idx="11111">
                  <c:v>4</c:v>
                </c:pt>
                <c:pt idx="11112">
                  <c:v>4</c:v>
                </c:pt>
                <c:pt idx="11113">
                  <c:v>4</c:v>
                </c:pt>
                <c:pt idx="11114">
                  <c:v>4</c:v>
                </c:pt>
                <c:pt idx="11115">
                  <c:v>4</c:v>
                </c:pt>
                <c:pt idx="11116">
                  <c:v>4</c:v>
                </c:pt>
                <c:pt idx="11117">
                  <c:v>4</c:v>
                </c:pt>
                <c:pt idx="11118">
                  <c:v>4</c:v>
                </c:pt>
                <c:pt idx="11119">
                  <c:v>4</c:v>
                </c:pt>
                <c:pt idx="11120">
                  <c:v>3</c:v>
                </c:pt>
                <c:pt idx="11121">
                  <c:v>2</c:v>
                </c:pt>
                <c:pt idx="11122">
                  <c:v>3</c:v>
                </c:pt>
                <c:pt idx="11123">
                  <c:v>2</c:v>
                </c:pt>
                <c:pt idx="11124">
                  <c:v>2</c:v>
                </c:pt>
                <c:pt idx="11125">
                  <c:v>1</c:v>
                </c:pt>
                <c:pt idx="11126">
                  <c:v>2</c:v>
                </c:pt>
                <c:pt idx="11127">
                  <c:v>2</c:v>
                </c:pt>
                <c:pt idx="11128">
                  <c:v>2</c:v>
                </c:pt>
                <c:pt idx="11129">
                  <c:v>2</c:v>
                </c:pt>
                <c:pt idx="11130">
                  <c:v>2</c:v>
                </c:pt>
                <c:pt idx="11131">
                  <c:v>2</c:v>
                </c:pt>
                <c:pt idx="11132">
                  <c:v>2</c:v>
                </c:pt>
                <c:pt idx="11133">
                  <c:v>2</c:v>
                </c:pt>
                <c:pt idx="11134">
                  <c:v>1</c:v>
                </c:pt>
                <c:pt idx="11135">
                  <c:v>1</c:v>
                </c:pt>
                <c:pt idx="11136">
                  <c:v>1</c:v>
                </c:pt>
                <c:pt idx="11137">
                  <c:v>1</c:v>
                </c:pt>
                <c:pt idx="11138">
                  <c:v>1</c:v>
                </c:pt>
                <c:pt idx="11139">
                  <c:v>1</c:v>
                </c:pt>
                <c:pt idx="11140">
                  <c:v>1</c:v>
                </c:pt>
                <c:pt idx="11141">
                  <c:v>1</c:v>
                </c:pt>
                <c:pt idx="11142">
                  <c:v>1</c:v>
                </c:pt>
                <c:pt idx="11143">
                  <c:v>1</c:v>
                </c:pt>
                <c:pt idx="11144">
                  <c:v>2</c:v>
                </c:pt>
                <c:pt idx="11145">
                  <c:v>2</c:v>
                </c:pt>
                <c:pt idx="11146">
                  <c:v>2</c:v>
                </c:pt>
                <c:pt idx="11147">
                  <c:v>2</c:v>
                </c:pt>
                <c:pt idx="11148">
                  <c:v>2</c:v>
                </c:pt>
                <c:pt idx="11149">
                  <c:v>2</c:v>
                </c:pt>
                <c:pt idx="11150">
                  <c:v>1</c:v>
                </c:pt>
                <c:pt idx="11151">
                  <c:v>1</c:v>
                </c:pt>
                <c:pt idx="11152">
                  <c:v>1</c:v>
                </c:pt>
                <c:pt idx="11153">
                  <c:v>1</c:v>
                </c:pt>
                <c:pt idx="11154">
                  <c:v>1</c:v>
                </c:pt>
                <c:pt idx="11155">
                  <c:v>1</c:v>
                </c:pt>
                <c:pt idx="11156">
                  <c:v>1</c:v>
                </c:pt>
                <c:pt idx="11157">
                  <c:v>1</c:v>
                </c:pt>
                <c:pt idx="11158">
                  <c:v>2</c:v>
                </c:pt>
                <c:pt idx="11159">
                  <c:v>4</c:v>
                </c:pt>
                <c:pt idx="11160">
                  <c:v>4</c:v>
                </c:pt>
                <c:pt idx="11161">
                  <c:v>4</c:v>
                </c:pt>
                <c:pt idx="11162">
                  <c:v>4</c:v>
                </c:pt>
                <c:pt idx="11163">
                  <c:v>4</c:v>
                </c:pt>
                <c:pt idx="11164">
                  <c:v>4</c:v>
                </c:pt>
                <c:pt idx="11165">
                  <c:v>4</c:v>
                </c:pt>
                <c:pt idx="11166">
                  <c:v>4</c:v>
                </c:pt>
                <c:pt idx="11167">
                  <c:v>5</c:v>
                </c:pt>
                <c:pt idx="11168">
                  <c:v>4</c:v>
                </c:pt>
                <c:pt idx="11169">
                  <c:v>4</c:v>
                </c:pt>
                <c:pt idx="11170">
                  <c:v>3</c:v>
                </c:pt>
                <c:pt idx="11171">
                  <c:v>1</c:v>
                </c:pt>
                <c:pt idx="11172">
                  <c:v>1</c:v>
                </c:pt>
                <c:pt idx="11173">
                  <c:v>1</c:v>
                </c:pt>
                <c:pt idx="11174">
                  <c:v>2</c:v>
                </c:pt>
                <c:pt idx="11175">
                  <c:v>2</c:v>
                </c:pt>
                <c:pt idx="11176">
                  <c:v>2</c:v>
                </c:pt>
                <c:pt idx="11177">
                  <c:v>2</c:v>
                </c:pt>
                <c:pt idx="11178">
                  <c:v>2</c:v>
                </c:pt>
                <c:pt idx="11179">
                  <c:v>1</c:v>
                </c:pt>
                <c:pt idx="11180">
                  <c:v>2</c:v>
                </c:pt>
                <c:pt idx="11181">
                  <c:v>2</c:v>
                </c:pt>
                <c:pt idx="11182">
                  <c:v>2</c:v>
                </c:pt>
                <c:pt idx="11183">
                  <c:v>2</c:v>
                </c:pt>
                <c:pt idx="11184">
                  <c:v>2</c:v>
                </c:pt>
                <c:pt idx="11185">
                  <c:v>2</c:v>
                </c:pt>
                <c:pt idx="11186">
                  <c:v>1</c:v>
                </c:pt>
                <c:pt idx="11187">
                  <c:v>1</c:v>
                </c:pt>
                <c:pt idx="11188">
                  <c:v>1</c:v>
                </c:pt>
                <c:pt idx="11189">
                  <c:v>2</c:v>
                </c:pt>
                <c:pt idx="11190">
                  <c:v>2</c:v>
                </c:pt>
                <c:pt idx="11191">
                  <c:v>3</c:v>
                </c:pt>
                <c:pt idx="11192">
                  <c:v>2</c:v>
                </c:pt>
                <c:pt idx="11193">
                  <c:v>3</c:v>
                </c:pt>
                <c:pt idx="11194">
                  <c:v>3</c:v>
                </c:pt>
                <c:pt idx="11195">
                  <c:v>3</c:v>
                </c:pt>
                <c:pt idx="11196">
                  <c:v>3</c:v>
                </c:pt>
                <c:pt idx="11197">
                  <c:v>3</c:v>
                </c:pt>
                <c:pt idx="11198">
                  <c:v>3</c:v>
                </c:pt>
                <c:pt idx="11199">
                  <c:v>3</c:v>
                </c:pt>
                <c:pt idx="11200">
                  <c:v>3</c:v>
                </c:pt>
                <c:pt idx="11201">
                  <c:v>2</c:v>
                </c:pt>
                <c:pt idx="11202">
                  <c:v>2</c:v>
                </c:pt>
                <c:pt idx="11203">
                  <c:v>2</c:v>
                </c:pt>
                <c:pt idx="11204">
                  <c:v>2</c:v>
                </c:pt>
                <c:pt idx="11205">
                  <c:v>1</c:v>
                </c:pt>
                <c:pt idx="11206">
                  <c:v>2</c:v>
                </c:pt>
                <c:pt idx="11207">
                  <c:v>2</c:v>
                </c:pt>
                <c:pt idx="11208">
                  <c:v>2</c:v>
                </c:pt>
                <c:pt idx="11209">
                  <c:v>1</c:v>
                </c:pt>
                <c:pt idx="11210">
                  <c:v>1</c:v>
                </c:pt>
                <c:pt idx="11211">
                  <c:v>1</c:v>
                </c:pt>
                <c:pt idx="11212">
                  <c:v>1</c:v>
                </c:pt>
                <c:pt idx="11213">
                  <c:v>1</c:v>
                </c:pt>
                <c:pt idx="11214">
                  <c:v>1</c:v>
                </c:pt>
                <c:pt idx="11215">
                  <c:v>1</c:v>
                </c:pt>
                <c:pt idx="11216">
                  <c:v>1</c:v>
                </c:pt>
                <c:pt idx="11217">
                  <c:v>1</c:v>
                </c:pt>
                <c:pt idx="11218">
                  <c:v>1</c:v>
                </c:pt>
                <c:pt idx="11219">
                  <c:v>1</c:v>
                </c:pt>
                <c:pt idx="11220">
                  <c:v>1</c:v>
                </c:pt>
                <c:pt idx="11221">
                  <c:v>1</c:v>
                </c:pt>
                <c:pt idx="11222">
                  <c:v>1</c:v>
                </c:pt>
                <c:pt idx="11223">
                  <c:v>1</c:v>
                </c:pt>
                <c:pt idx="11224">
                  <c:v>1</c:v>
                </c:pt>
                <c:pt idx="11225">
                  <c:v>1</c:v>
                </c:pt>
                <c:pt idx="11226">
                  <c:v>1</c:v>
                </c:pt>
                <c:pt idx="11227">
                  <c:v>2</c:v>
                </c:pt>
                <c:pt idx="11228">
                  <c:v>3</c:v>
                </c:pt>
                <c:pt idx="11229">
                  <c:v>3</c:v>
                </c:pt>
                <c:pt idx="11230">
                  <c:v>2</c:v>
                </c:pt>
                <c:pt idx="11231">
                  <c:v>2</c:v>
                </c:pt>
                <c:pt idx="11232">
                  <c:v>2</c:v>
                </c:pt>
                <c:pt idx="11233">
                  <c:v>2</c:v>
                </c:pt>
                <c:pt idx="11234">
                  <c:v>2</c:v>
                </c:pt>
                <c:pt idx="11235">
                  <c:v>3</c:v>
                </c:pt>
                <c:pt idx="11236">
                  <c:v>3</c:v>
                </c:pt>
                <c:pt idx="11237">
                  <c:v>3</c:v>
                </c:pt>
                <c:pt idx="11238">
                  <c:v>3</c:v>
                </c:pt>
                <c:pt idx="11239">
                  <c:v>2</c:v>
                </c:pt>
                <c:pt idx="11240">
                  <c:v>1</c:v>
                </c:pt>
                <c:pt idx="11241">
                  <c:v>1</c:v>
                </c:pt>
                <c:pt idx="11242">
                  <c:v>1</c:v>
                </c:pt>
                <c:pt idx="11243">
                  <c:v>1</c:v>
                </c:pt>
                <c:pt idx="11244">
                  <c:v>2</c:v>
                </c:pt>
                <c:pt idx="11245">
                  <c:v>2</c:v>
                </c:pt>
                <c:pt idx="11246">
                  <c:v>2</c:v>
                </c:pt>
                <c:pt idx="11247">
                  <c:v>2</c:v>
                </c:pt>
                <c:pt idx="11248">
                  <c:v>2</c:v>
                </c:pt>
                <c:pt idx="11249">
                  <c:v>2</c:v>
                </c:pt>
                <c:pt idx="11250">
                  <c:v>2</c:v>
                </c:pt>
                <c:pt idx="11251">
                  <c:v>2</c:v>
                </c:pt>
                <c:pt idx="11252">
                  <c:v>2</c:v>
                </c:pt>
                <c:pt idx="11253">
                  <c:v>2</c:v>
                </c:pt>
                <c:pt idx="11254">
                  <c:v>2</c:v>
                </c:pt>
                <c:pt idx="11255">
                  <c:v>2</c:v>
                </c:pt>
                <c:pt idx="11256">
                  <c:v>1</c:v>
                </c:pt>
                <c:pt idx="11257">
                  <c:v>1</c:v>
                </c:pt>
                <c:pt idx="11258">
                  <c:v>1</c:v>
                </c:pt>
                <c:pt idx="11259">
                  <c:v>1</c:v>
                </c:pt>
                <c:pt idx="11260">
                  <c:v>1</c:v>
                </c:pt>
                <c:pt idx="11261">
                  <c:v>1</c:v>
                </c:pt>
                <c:pt idx="11262">
                  <c:v>1</c:v>
                </c:pt>
                <c:pt idx="11263">
                  <c:v>1</c:v>
                </c:pt>
                <c:pt idx="11264">
                  <c:v>1</c:v>
                </c:pt>
                <c:pt idx="11265">
                  <c:v>1</c:v>
                </c:pt>
                <c:pt idx="11266">
                  <c:v>1</c:v>
                </c:pt>
                <c:pt idx="11267">
                  <c:v>1</c:v>
                </c:pt>
                <c:pt idx="11268">
                  <c:v>1</c:v>
                </c:pt>
                <c:pt idx="11269">
                  <c:v>1</c:v>
                </c:pt>
                <c:pt idx="11270">
                  <c:v>1</c:v>
                </c:pt>
                <c:pt idx="11271">
                  <c:v>1</c:v>
                </c:pt>
                <c:pt idx="11272">
                  <c:v>1</c:v>
                </c:pt>
                <c:pt idx="11273">
                  <c:v>1</c:v>
                </c:pt>
                <c:pt idx="11274">
                  <c:v>2</c:v>
                </c:pt>
                <c:pt idx="11275">
                  <c:v>2</c:v>
                </c:pt>
                <c:pt idx="11276">
                  <c:v>2</c:v>
                </c:pt>
                <c:pt idx="11277">
                  <c:v>2</c:v>
                </c:pt>
                <c:pt idx="11278">
                  <c:v>2</c:v>
                </c:pt>
                <c:pt idx="11279">
                  <c:v>2</c:v>
                </c:pt>
                <c:pt idx="11280">
                  <c:v>3</c:v>
                </c:pt>
                <c:pt idx="11281">
                  <c:v>3</c:v>
                </c:pt>
                <c:pt idx="11282">
                  <c:v>3</c:v>
                </c:pt>
                <c:pt idx="11283">
                  <c:v>2</c:v>
                </c:pt>
                <c:pt idx="11284">
                  <c:v>2</c:v>
                </c:pt>
                <c:pt idx="11285">
                  <c:v>2</c:v>
                </c:pt>
                <c:pt idx="11286">
                  <c:v>1</c:v>
                </c:pt>
                <c:pt idx="11287">
                  <c:v>1</c:v>
                </c:pt>
                <c:pt idx="11288">
                  <c:v>1</c:v>
                </c:pt>
                <c:pt idx="11289">
                  <c:v>1</c:v>
                </c:pt>
                <c:pt idx="11290">
                  <c:v>1</c:v>
                </c:pt>
                <c:pt idx="11291">
                  <c:v>1</c:v>
                </c:pt>
                <c:pt idx="11292">
                  <c:v>1</c:v>
                </c:pt>
                <c:pt idx="11293">
                  <c:v>1</c:v>
                </c:pt>
                <c:pt idx="11294">
                  <c:v>1</c:v>
                </c:pt>
                <c:pt idx="11295">
                  <c:v>1</c:v>
                </c:pt>
                <c:pt idx="11296">
                  <c:v>1</c:v>
                </c:pt>
                <c:pt idx="11297">
                  <c:v>1</c:v>
                </c:pt>
                <c:pt idx="11298">
                  <c:v>1</c:v>
                </c:pt>
                <c:pt idx="11299">
                  <c:v>1</c:v>
                </c:pt>
                <c:pt idx="11300">
                  <c:v>1</c:v>
                </c:pt>
                <c:pt idx="11301">
                  <c:v>1</c:v>
                </c:pt>
                <c:pt idx="11302">
                  <c:v>1</c:v>
                </c:pt>
                <c:pt idx="11303">
                  <c:v>1</c:v>
                </c:pt>
                <c:pt idx="11304">
                  <c:v>1</c:v>
                </c:pt>
                <c:pt idx="11305">
                  <c:v>1</c:v>
                </c:pt>
                <c:pt idx="11306">
                  <c:v>1</c:v>
                </c:pt>
                <c:pt idx="11307">
                  <c:v>1</c:v>
                </c:pt>
                <c:pt idx="11308">
                  <c:v>2</c:v>
                </c:pt>
                <c:pt idx="11309">
                  <c:v>2</c:v>
                </c:pt>
                <c:pt idx="11310">
                  <c:v>2</c:v>
                </c:pt>
                <c:pt idx="11311">
                  <c:v>2</c:v>
                </c:pt>
                <c:pt idx="11312">
                  <c:v>2</c:v>
                </c:pt>
                <c:pt idx="11313">
                  <c:v>2</c:v>
                </c:pt>
                <c:pt idx="11314">
                  <c:v>2</c:v>
                </c:pt>
                <c:pt idx="11315">
                  <c:v>2</c:v>
                </c:pt>
                <c:pt idx="11316">
                  <c:v>1</c:v>
                </c:pt>
                <c:pt idx="11317">
                  <c:v>1</c:v>
                </c:pt>
                <c:pt idx="11318">
                  <c:v>2</c:v>
                </c:pt>
                <c:pt idx="11319">
                  <c:v>2</c:v>
                </c:pt>
                <c:pt idx="11320">
                  <c:v>1</c:v>
                </c:pt>
                <c:pt idx="11321">
                  <c:v>1</c:v>
                </c:pt>
                <c:pt idx="11322">
                  <c:v>1</c:v>
                </c:pt>
                <c:pt idx="11323">
                  <c:v>1</c:v>
                </c:pt>
                <c:pt idx="11324">
                  <c:v>1</c:v>
                </c:pt>
                <c:pt idx="11325">
                  <c:v>1</c:v>
                </c:pt>
                <c:pt idx="11326">
                  <c:v>1</c:v>
                </c:pt>
                <c:pt idx="11327">
                  <c:v>1</c:v>
                </c:pt>
                <c:pt idx="11328">
                  <c:v>1</c:v>
                </c:pt>
                <c:pt idx="11329">
                  <c:v>1</c:v>
                </c:pt>
                <c:pt idx="11330">
                  <c:v>1</c:v>
                </c:pt>
                <c:pt idx="11331">
                  <c:v>1</c:v>
                </c:pt>
                <c:pt idx="11332">
                  <c:v>1</c:v>
                </c:pt>
                <c:pt idx="11333">
                  <c:v>1</c:v>
                </c:pt>
                <c:pt idx="11334">
                  <c:v>1</c:v>
                </c:pt>
                <c:pt idx="11335">
                  <c:v>1</c:v>
                </c:pt>
                <c:pt idx="11336">
                  <c:v>1</c:v>
                </c:pt>
                <c:pt idx="11337">
                  <c:v>1</c:v>
                </c:pt>
                <c:pt idx="11338">
                  <c:v>1</c:v>
                </c:pt>
                <c:pt idx="11339">
                  <c:v>1</c:v>
                </c:pt>
                <c:pt idx="11340">
                  <c:v>1</c:v>
                </c:pt>
                <c:pt idx="11341">
                  <c:v>1</c:v>
                </c:pt>
                <c:pt idx="11342">
                  <c:v>1</c:v>
                </c:pt>
                <c:pt idx="11343">
                  <c:v>1</c:v>
                </c:pt>
                <c:pt idx="11344">
                  <c:v>1</c:v>
                </c:pt>
                <c:pt idx="11345">
                  <c:v>1</c:v>
                </c:pt>
                <c:pt idx="11346">
                  <c:v>1</c:v>
                </c:pt>
                <c:pt idx="11347">
                  <c:v>1</c:v>
                </c:pt>
                <c:pt idx="11348">
                  <c:v>1</c:v>
                </c:pt>
                <c:pt idx="11349">
                  <c:v>1</c:v>
                </c:pt>
                <c:pt idx="11350">
                  <c:v>2</c:v>
                </c:pt>
                <c:pt idx="11351">
                  <c:v>2</c:v>
                </c:pt>
                <c:pt idx="11352">
                  <c:v>2</c:v>
                </c:pt>
                <c:pt idx="11353">
                  <c:v>2</c:v>
                </c:pt>
                <c:pt idx="11354">
                  <c:v>1</c:v>
                </c:pt>
                <c:pt idx="11355">
                  <c:v>1</c:v>
                </c:pt>
                <c:pt idx="11356">
                  <c:v>1</c:v>
                </c:pt>
                <c:pt idx="11357">
                  <c:v>1</c:v>
                </c:pt>
                <c:pt idx="11358">
                  <c:v>1</c:v>
                </c:pt>
                <c:pt idx="11359">
                  <c:v>1</c:v>
                </c:pt>
                <c:pt idx="11360">
                  <c:v>1</c:v>
                </c:pt>
                <c:pt idx="11361">
                  <c:v>1</c:v>
                </c:pt>
                <c:pt idx="11362">
                  <c:v>1</c:v>
                </c:pt>
                <c:pt idx="11363">
                  <c:v>1</c:v>
                </c:pt>
                <c:pt idx="11364">
                  <c:v>1</c:v>
                </c:pt>
                <c:pt idx="11365">
                  <c:v>1</c:v>
                </c:pt>
                <c:pt idx="11366">
                  <c:v>1</c:v>
                </c:pt>
                <c:pt idx="11367">
                  <c:v>1</c:v>
                </c:pt>
                <c:pt idx="11368">
                  <c:v>1</c:v>
                </c:pt>
                <c:pt idx="11369">
                  <c:v>1</c:v>
                </c:pt>
                <c:pt idx="11370">
                  <c:v>1</c:v>
                </c:pt>
                <c:pt idx="11371">
                  <c:v>1</c:v>
                </c:pt>
                <c:pt idx="11372">
                  <c:v>1</c:v>
                </c:pt>
                <c:pt idx="11373">
                  <c:v>1</c:v>
                </c:pt>
                <c:pt idx="11374">
                  <c:v>1</c:v>
                </c:pt>
                <c:pt idx="11375">
                  <c:v>1</c:v>
                </c:pt>
                <c:pt idx="11376">
                  <c:v>1</c:v>
                </c:pt>
                <c:pt idx="11377">
                  <c:v>2</c:v>
                </c:pt>
                <c:pt idx="11378">
                  <c:v>3</c:v>
                </c:pt>
                <c:pt idx="11379">
                  <c:v>3</c:v>
                </c:pt>
                <c:pt idx="11380">
                  <c:v>3</c:v>
                </c:pt>
                <c:pt idx="11381">
                  <c:v>3</c:v>
                </c:pt>
                <c:pt idx="11382">
                  <c:v>3</c:v>
                </c:pt>
                <c:pt idx="11383">
                  <c:v>3</c:v>
                </c:pt>
                <c:pt idx="11384">
                  <c:v>3</c:v>
                </c:pt>
                <c:pt idx="11385">
                  <c:v>3</c:v>
                </c:pt>
                <c:pt idx="11386">
                  <c:v>2</c:v>
                </c:pt>
                <c:pt idx="11387">
                  <c:v>2</c:v>
                </c:pt>
                <c:pt idx="11388">
                  <c:v>2</c:v>
                </c:pt>
                <c:pt idx="11389">
                  <c:v>2</c:v>
                </c:pt>
                <c:pt idx="11390">
                  <c:v>1</c:v>
                </c:pt>
                <c:pt idx="11391">
                  <c:v>1</c:v>
                </c:pt>
                <c:pt idx="11392">
                  <c:v>1</c:v>
                </c:pt>
                <c:pt idx="11393">
                  <c:v>1</c:v>
                </c:pt>
                <c:pt idx="11394">
                  <c:v>1</c:v>
                </c:pt>
                <c:pt idx="11395">
                  <c:v>1</c:v>
                </c:pt>
                <c:pt idx="11396">
                  <c:v>1</c:v>
                </c:pt>
                <c:pt idx="11397">
                  <c:v>1</c:v>
                </c:pt>
                <c:pt idx="11398">
                  <c:v>2</c:v>
                </c:pt>
                <c:pt idx="11399">
                  <c:v>3</c:v>
                </c:pt>
                <c:pt idx="11400">
                  <c:v>4</c:v>
                </c:pt>
                <c:pt idx="11401">
                  <c:v>3</c:v>
                </c:pt>
                <c:pt idx="11402">
                  <c:v>4</c:v>
                </c:pt>
                <c:pt idx="11403">
                  <c:v>4</c:v>
                </c:pt>
                <c:pt idx="11404">
                  <c:v>4</c:v>
                </c:pt>
                <c:pt idx="11405">
                  <c:v>4</c:v>
                </c:pt>
                <c:pt idx="11406">
                  <c:v>4</c:v>
                </c:pt>
                <c:pt idx="11407">
                  <c:v>4</c:v>
                </c:pt>
                <c:pt idx="11408">
                  <c:v>5</c:v>
                </c:pt>
                <c:pt idx="11409">
                  <c:v>5</c:v>
                </c:pt>
                <c:pt idx="11410">
                  <c:v>4</c:v>
                </c:pt>
                <c:pt idx="11411">
                  <c:v>3</c:v>
                </c:pt>
                <c:pt idx="11412">
                  <c:v>2</c:v>
                </c:pt>
                <c:pt idx="11413">
                  <c:v>2</c:v>
                </c:pt>
                <c:pt idx="11414">
                  <c:v>1</c:v>
                </c:pt>
                <c:pt idx="11415">
                  <c:v>1</c:v>
                </c:pt>
                <c:pt idx="11416">
                  <c:v>1</c:v>
                </c:pt>
                <c:pt idx="11417">
                  <c:v>1</c:v>
                </c:pt>
                <c:pt idx="11418">
                  <c:v>1</c:v>
                </c:pt>
                <c:pt idx="11419">
                  <c:v>1</c:v>
                </c:pt>
                <c:pt idx="11420">
                  <c:v>1</c:v>
                </c:pt>
                <c:pt idx="11421">
                  <c:v>1</c:v>
                </c:pt>
                <c:pt idx="11422">
                  <c:v>1</c:v>
                </c:pt>
                <c:pt idx="11423">
                  <c:v>1</c:v>
                </c:pt>
                <c:pt idx="11424">
                  <c:v>1</c:v>
                </c:pt>
                <c:pt idx="11425">
                  <c:v>1</c:v>
                </c:pt>
                <c:pt idx="11426">
                  <c:v>1</c:v>
                </c:pt>
                <c:pt idx="11427">
                  <c:v>1</c:v>
                </c:pt>
                <c:pt idx="11428">
                  <c:v>1</c:v>
                </c:pt>
                <c:pt idx="11429">
                  <c:v>1</c:v>
                </c:pt>
                <c:pt idx="11430">
                  <c:v>1</c:v>
                </c:pt>
                <c:pt idx="11431">
                  <c:v>1</c:v>
                </c:pt>
                <c:pt idx="11432">
                  <c:v>1</c:v>
                </c:pt>
                <c:pt idx="11433">
                  <c:v>1</c:v>
                </c:pt>
                <c:pt idx="11434">
                  <c:v>1</c:v>
                </c:pt>
                <c:pt idx="11435">
                  <c:v>1</c:v>
                </c:pt>
                <c:pt idx="11436">
                  <c:v>1</c:v>
                </c:pt>
                <c:pt idx="11437">
                  <c:v>1</c:v>
                </c:pt>
                <c:pt idx="11438">
                  <c:v>1</c:v>
                </c:pt>
                <c:pt idx="11439">
                  <c:v>1</c:v>
                </c:pt>
                <c:pt idx="11440">
                  <c:v>1</c:v>
                </c:pt>
                <c:pt idx="11441">
                  <c:v>1</c:v>
                </c:pt>
                <c:pt idx="11442">
                  <c:v>1</c:v>
                </c:pt>
                <c:pt idx="11443">
                  <c:v>1</c:v>
                </c:pt>
                <c:pt idx="11444">
                  <c:v>1</c:v>
                </c:pt>
                <c:pt idx="11445">
                  <c:v>1</c:v>
                </c:pt>
                <c:pt idx="11446">
                  <c:v>1</c:v>
                </c:pt>
                <c:pt idx="11447">
                  <c:v>1</c:v>
                </c:pt>
                <c:pt idx="11448">
                  <c:v>2</c:v>
                </c:pt>
                <c:pt idx="11449">
                  <c:v>2</c:v>
                </c:pt>
                <c:pt idx="11450">
                  <c:v>2</c:v>
                </c:pt>
                <c:pt idx="11451">
                  <c:v>2</c:v>
                </c:pt>
                <c:pt idx="11452">
                  <c:v>2</c:v>
                </c:pt>
                <c:pt idx="11453">
                  <c:v>2</c:v>
                </c:pt>
                <c:pt idx="11454">
                  <c:v>2</c:v>
                </c:pt>
                <c:pt idx="11455">
                  <c:v>2</c:v>
                </c:pt>
                <c:pt idx="11456">
                  <c:v>3</c:v>
                </c:pt>
                <c:pt idx="11457">
                  <c:v>3</c:v>
                </c:pt>
                <c:pt idx="11458">
                  <c:v>3</c:v>
                </c:pt>
                <c:pt idx="11459">
                  <c:v>3</c:v>
                </c:pt>
                <c:pt idx="11460">
                  <c:v>2</c:v>
                </c:pt>
                <c:pt idx="11461">
                  <c:v>2</c:v>
                </c:pt>
                <c:pt idx="11462">
                  <c:v>2</c:v>
                </c:pt>
                <c:pt idx="11463">
                  <c:v>2</c:v>
                </c:pt>
                <c:pt idx="11464">
                  <c:v>2</c:v>
                </c:pt>
                <c:pt idx="11465">
                  <c:v>2</c:v>
                </c:pt>
                <c:pt idx="11466">
                  <c:v>2</c:v>
                </c:pt>
                <c:pt idx="11467">
                  <c:v>2</c:v>
                </c:pt>
                <c:pt idx="11468">
                  <c:v>1</c:v>
                </c:pt>
                <c:pt idx="11469">
                  <c:v>2</c:v>
                </c:pt>
                <c:pt idx="11470">
                  <c:v>2</c:v>
                </c:pt>
                <c:pt idx="11471">
                  <c:v>2</c:v>
                </c:pt>
                <c:pt idx="11472">
                  <c:v>2</c:v>
                </c:pt>
                <c:pt idx="11473">
                  <c:v>2</c:v>
                </c:pt>
                <c:pt idx="11474">
                  <c:v>2</c:v>
                </c:pt>
                <c:pt idx="11475">
                  <c:v>3</c:v>
                </c:pt>
                <c:pt idx="11476">
                  <c:v>3</c:v>
                </c:pt>
                <c:pt idx="11477">
                  <c:v>3</c:v>
                </c:pt>
                <c:pt idx="11478">
                  <c:v>4</c:v>
                </c:pt>
                <c:pt idx="11479">
                  <c:v>4</c:v>
                </c:pt>
                <c:pt idx="11480">
                  <c:v>4</c:v>
                </c:pt>
                <c:pt idx="11481">
                  <c:v>3</c:v>
                </c:pt>
                <c:pt idx="11482">
                  <c:v>3</c:v>
                </c:pt>
                <c:pt idx="11483">
                  <c:v>3</c:v>
                </c:pt>
                <c:pt idx="11484">
                  <c:v>3</c:v>
                </c:pt>
                <c:pt idx="11485">
                  <c:v>3</c:v>
                </c:pt>
                <c:pt idx="11486">
                  <c:v>2</c:v>
                </c:pt>
                <c:pt idx="11487">
                  <c:v>1</c:v>
                </c:pt>
                <c:pt idx="11488">
                  <c:v>3</c:v>
                </c:pt>
                <c:pt idx="11489">
                  <c:v>3</c:v>
                </c:pt>
                <c:pt idx="11490">
                  <c:v>5</c:v>
                </c:pt>
                <c:pt idx="11491">
                  <c:v>5</c:v>
                </c:pt>
                <c:pt idx="11492">
                  <c:v>5</c:v>
                </c:pt>
                <c:pt idx="11493">
                  <c:v>5</c:v>
                </c:pt>
                <c:pt idx="11494">
                  <c:v>5</c:v>
                </c:pt>
                <c:pt idx="11495">
                  <c:v>5</c:v>
                </c:pt>
                <c:pt idx="11496">
                  <c:v>5</c:v>
                </c:pt>
                <c:pt idx="11497">
                  <c:v>5</c:v>
                </c:pt>
                <c:pt idx="11498">
                  <c:v>5</c:v>
                </c:pt>
                <c:pt idx="11499">
                  <c:v>5</c:v>
                </c:pt>
                <c:pt idx="11500">
                  <c:v>3</c:v>
                </c:pt>
                <c:pt idx="11501">
                  <c:v>3</c:v>
                </c:pt>
                <c:pt idx="11502">
                  <c:v>2</c:v>
                </c:pt>
                <c:pt idx="11503">
                  <c:v>2</c:v>
                </c:pt>
                <c:pt idx="11504">
                  <c:v>2</c:v>
                </c:pt>
                <c:pt idx="11505">
                  <c:v>3</c:v>
                </c:pt>
                <c:pt idx="11506">
                  <c:v>3</c:v>
                </c:pt>
                <c:pt idx="11507">
                  <c:v>3</c:v>
                </c:pt>
                <c:pt idx="11508">
                  <c:v>3</c:v>
                </c:pt>
                <c:pt idx="11509">
                  <c:v>3</c:v>
                </c:pt>
                <c:pt idx="11510">
                  <c:v>3</c:v>
                </c:pt>
                <c:pt idx="11511">
                  <c:v>3</c:v>
                </c:pt>
                <c:pt idx="11512">
                  <c:v>3</c:v>
                </c:pt>
                <c:pt idx="11513">
                  <c:v>3</c:v>
                </c:pt>
                <c:pt idx="11514">
                  <c:v>2</c:v>
                </c:pt>
                <c:pt idx="11515">
                  <c:v>2</c:v>
                </c:pt>
                <c:pt idx="11516">
                  <c:v>2</c:v>
                </c:pt>
                <c:pt idx="11517">
                  <c:v>1</c:v>
                </c:pt>
                <c:pt idx="11518">
                  <c:v>1</c:v>
                </c:pt>
                <c:pt idx="11519">
                  <c:v>1</c:v>
                </c:pt>
                <c:pt idx="11520">
                  <c:v>1</c:v>
                </c:pt>
                <c:pt idx="11521">
                  <c:v>1</c:v>
                </c:pt>
                <c:pt idx="11522">
                  <c:v>1</c:v>
                </c:pt>
                <c:pt idx="11523">
                  <c:v>1</c:v>
                </c:pt>
                <c:pt idx="11524">
                  <c:v>1</c:v>
                </c:pt>
                <c:pt idx="11525">
                  <c:v>1</c:v>
                </c:pt>
                <c:pt idx="11526">
                  <c:v>1</c:v>
                </c:pt>
                <c:pt idx="11527">
                  <c:v>1</c:v>
                </c:pt>
                <c:pt idx="11528">
                  <c:v>1</c:v>
                </c:pt>
                <c:pt idx="11529">
                  <c:v>2</c:v>
                </c:pt>
                <c:pt idx="11530">
                  <c:v>2</c:v>
                </c:pt>
                <c:pt idx="11531">
                  <c:v>2</c:v>
                </c:pt>
                <c:pt idx="11532">
                  <c:v>2</c:v>
                </c:pt>
                <c:pt idx="11533">
                  <c:v>2</c:v>
                </c:pt>
                <c:pt idx="11534">
                  <c:v>2</c:v>
                </c:pt>
                <c:pt idx="11535">
                  <c:v>2</c:v>
                </c:pt>
                <c:pt idx="11536">
                  <c:v>2</c:v>
                </c:pt>
                <c:pt idx="11537">
                  <c:v>2</c:v>
                </c:pt>
                <c:pt idx="11538">
                  <c:v>2</c:v>
                </c:pt>
                <c:pt idx="11539">
                  <c:v>1</c:v>
                </c:pt>
                <c:pt idx="11540">
                  <c:v>1</c:v>
                </c:pt>
                <c:pt idx="11541">
                  <c:v>1</c:v>
                </c:pt>
                <c:pt idx="11542">
                  <c:v>1</c:v>
                </c:pt>
                <c:pt idx="11543">
                  <c:v>1</c:v>
                </c:pt>
                <c:pt idx="11544">
                  <c:v>2</c:v>
                </c:pt>
                <c:pt idx="11545">
                  <c:v>2</c:v>
                </c:pt>
                <c:pt idx="11546">
                  <c:v>2</c:v>
                </c:pt>
                <c:pt idx="11547">
                  <c:v>2</c:v>
                </c:pt>
                <c:pt idx="11548">
                  <c:v>2</c:v>
                </c:pt>
                <c:pt idx="11549">
                  <c:v>2</c:v>
                </c:pt>
                <c:pt idx="11550">
                  <c:v>2</c:v>
                </c:pt>
                <c:pt idx="11551">
                  <c:v>2</c:v>
                </c:pt>
                <c:pt idx="11552">
                  <c:v>2</c:v>
                </c:pt>
                <c:pt idx="11553">
                  <c:v>1</c:v>
                </c:pt>
                <c:pt idx="11554">
                  <c:v>1</c:v>
                </c:pt>
                <c:pt idx="11555">
                  <c:v>1</c:v>
                </c:pt>
                <c:pt idx="11556">
                  <c:v>1</c:v>
                </c:pt>
                <c:pt idx="11557">
                  <c:v>1</c:v>
                </c:pt>
                <c:pt idx="11558">
                  <c:v>1</c:v>
                </c:pt>
                <c:pt idx="11559">
                  <c:v>1</c:v>
                </c:pt>
                <c:pt idx="11560">
                  <c:v>1</c:v>
                </c:pt>
                <c:pt idx="11561">
                  <c:v>2</c:v>
                </c:pt>
                <c:pt idx="11562">
                  <c:v>2</c:v>
                </c:pt>
                <c:pt idx="11563">
                  <c:v>2</c:v>
                </c:pt>
                <c:pt idx="11564">
                  <c:v>2</c:v>
                </c:pt>
                <c:pt idx="11565">
                  <c:v>2</c:v>
                </c:pt>
                <c:pt idx="11566">
                  <c:v>2</c:v>
                </c:pt>
                <c:pt idx="11567">
                  <c:v>2</c:v>
                </c:pt>
                <c:pt idx="11568">
                  <c:v>2</c:v>
                </c:pt>
                <c:pt idx="11569">
                  <c:v>3</c:v>
                </c:pt>
                <c:pt idx="11570">
                  <c:v>3</c:v>
                </c:pt>
                <c:pt idx="11571">
                  <c:v>3</c:v>
                </c:pt>
                <c:pt idx="11572">
                  <c:v>3</c:v>
                </c:pt>
                <c:pt idx="11573">
                  <c:v>2</c:v>
                </c:pt>
                <c:pt idx="11574">
                  <c:v>2</c:v>
                </c:pt>
                <c:pt idx="11575">
                  <c:v>3</c:v>
                </c:pt>
                <c:pt idx="11576">
                  <c:v>3</c:v>
                </c:pt>
                <c:pt idx="11577">
                  <c:v>3</c:v>
                </c:pt>
                <c:pt idx="11578">
                  <c:v>3</c:v>
                </c:pt>
                <c:pt idx="11579">
                  <c:v>3</c:v>
                </c:pt>
                <c:pt idx="11580">
                  <c:v>4</c:v>
                </c:pt>
                <c:pt idx="11581">
                  <c:v>3</c:v>
                </c:pt>
                <c:pt idx="11582">
                  <c:v>3</c:v>
                </c:pt>
                <c:pt idx="11583">
                  <c:v>3</c:v>
                </c:pt>
                <c:pt idx="11584">
                  <c:v>3</c:v>
                </c:pt>
                <c:pt idx="11585">
                  <c:v>3</c:v>
                </c:pt>
                <c:pt idx="11586">
                  <c:v>3</c:v>
                </c:pt>
                <c:pt idx="11587">
                  <c:v>2</c:v>
                </c:pt>
                <c:pt idx="11588">
                  <c:v>2</c:v>
                </c:pt>
                <c:pt idx="11589">
                  <c:v>2</c:v>
                </c:pt>
                <c:pt idx="11590">
                  <c:v>2</c:v>
                </c:pt>
                <c:pt idx="11591">
                  <c:v>2</c:v>
                </c:pt>
                <c:pt idx="11592">
                  <c:v>1</c:v>
                </c:pt>
                <c:pt idx="11593">
                  <c:v>1</c:v>
                </c:pt>
                <c:pt idx="11594">
                  <c:v>1</c:v>
                </c:pt>
                <c:pt idx="11595">
                  <c:v>2</c:v>
                </c:pt>
                <c:pt idx="11596">
                  <c:v>2</c:v>
                </c:pt>
                <c:pt idx="11597">
                  <c:v>2</c:v>
                </c:pt>
                <c:pt idx="11598">
                  <c:v>2</c:v>
                </c:pt>
                <c:pt idx="11599">
                  <c:v>2</c:v>
                </c:pt>
                <c:pt idx="11600">
                  <c:v>3</c:v>
                </c:pt>
                <c:pt idx="11601">
                  <c:v>3</c:v>
                </c:pt>
                <c:pt idx="11602">
                  <c:v>3</c:v>
                </c:pt>
                <c:pt idx="11603">
                  <c:v>3</c:v>
                </c:pt>
                <c:pt idx="11604">
                  <c:v>2</c:v>
                </c:pt>
                <c:pt idx="11605">
                  <c:v>2</c:v>
                </c:pt>
                <c:pt idx="11606">
                  <c:v>2</c:v>
                </c:pt>
                <c:pt idx="11607">
                  <c:v>1</c:v>
                </c:pt>
                <c:pt idx="11608">
                  <c:v>1</c:v>
                </c:pt>
                <c:pt idx="11609">
                  <c:v>2</c:v>
                </c:pt>
                <c:pt idx="11610">
                  <c:v>2</c:v>
                </c:pt>
                <c:pt idx="11611">
                  <c:v>2</c:v>
                </c:pt>
                <c:pt idx="11612">
                  <c:v>1</c:v>
                </c:pt>
                <c:pt idx="11613">
                  <c:v>1</c:v>
                </c:pt>
                <c:pt idx="11614">
                  <c:v>1</c:v>
                </c:pt>
                <c:pt idx="11615">
                  <c:v>1</c:v>
                </c:pt>
                <c:pt idx="11616">
                  <c:v>1</c:v>
                </c:pt>
                <c:pt idx="11617">
                  <c:v>1</c:v>
                </c:pt>
                <c:pt idx="11618">
                  <c:v>1</c:v>
                </c:pt>
                <c:pt idx="11619">
                  <c:v>1</c:v>
                </c:pt>
                <c:pt idx="11620">
                  <c:v>2</c:v>
                </c:pt>
                <c:pt idx="11621">
                  <c:v>1</c:v>
                </c:pt>
                <c:pt idx="11622">
                  <c:v>3</c:v>
                </c:pt>
                <c:pt idx="11623">
                  <c:v>3</c:v>
                </c:pt>
                <c:pt idx="11624">
                  <c:v>3</c:v>
                </c:pt>
                <c:pt idx="11625">
                  <c:v>6</c:v>
                </c:pt>
                <c:pt idx="11626">
                  <c:v>6</c:v>
                </c:pt>
                <c:pt idx="11627">
                  <c:v>6</c:v>
                </c:pt>
                <c:pt idx="11628">
                  <c:v>6</c:v>
                </c:pt>
                <c:pt idx="11629">
                  <c:v>6</c:v>
                </c:pt>
                <c:pt idx="11630">
                  <c:v>6</c:v>
                </c:pt>
                <c:pt idx="11631">
                  <c:v>6</c:v>
                </c:pt>
                <c:pt idx="11632">
                  <c:v>5</c:v>
                </c:pt>
                <c:pt idx="11633">
                  <c:v>5</c:v>
                </c:pt>
                <c:pt idx="11634">
                  <c:v>3</c:v>
                </c:pt>
                <c:pt idx="11635">
                  <c:v>3</c:v>
                </c:pt>
                <c:pt idx="11636">
                  <c:v>3</c:v>
                </c:pt>
                <c:pt idx="11637">
                  <c:v>1</c:v>
                </c:pt>
                <c:pt idx="11638">
                  <c:v>1</c:v>
                </c:pt>
                <c:pt idx="11639">
                  <c:v>2</c:v>
                </c:pt>
                <c:pt idx="11640">
                  <c:v>2</c:v>
                </c:pt>
                <c:pt idx="11641">
                  <c:v>4</c:v>
                </c:pt>
                <c:pt idx="11642">
                  <c:v>4</c:v>
                </c:pt>
                <c:pt idx="11643">
                  <c:v>4</c:v>
                </c:pt>
                <c:pt idx="11644">
                  <c:v>4</c:v>
                </c:pt>
                <c:pt idx="11645">
                  <c:v>4</c:v>
                </c:pt>
                <c:pt idx="11646">
                  <c:v>4</c:v>
                </c:pt>
                <c:pt idx="11647">
                  <c:v>4</c:v>
                </c:pt>
                <c:pt idx="11648">
                  <c:v>4</c:v>
                </c:pt>
                <c:pt idx="11649">
                  <c:v>3</c:v>
                </c:pt>
                <c:pt idx="11650">
                  <c:v>4</c:v>
                </c:pt>
                <c:pt idx="11651">
                  <c:v>3</c:v>
                </c:pt>
                <c:pt idx="11652">
                  <c:v>3</c:v>
                </c:pt>
                <c:pt idx="11653">
                  <c:v>2</c:v>
                </c:pt>
                <c:pt idx="11654">
                  <c:v>3</c:v>
                </c:pt>
                <c:pt idx="11655">
                  <c:v>3</c:v>
                </c:pt>
                <c:pt idx="11656">
                  <c:v>3</c:v>
                </c:pt>
                <c:pt idx="11657">
                  <c:v>3</c:v>
                </c:pt>
                <c:pt idx="11658">
                  <c:v>3</c:v>
                </c:pt>
                <c:pt idx="11659">
                  <c:v>3</c:v>
                </c:pt>
                <c:pt idx="11660">
                  <c:v>3</c:v>
                </c:pt>
                <c:pt idx="11661">
                  <c:v>3</c:v>
                </c:pt>
                <c:pt idx="11662">
                  <c:v>2</c:v>
                </c:pt>
                <c:pt idx="11663">
                  <c:v>2</c:v>
                </c:pt>
                <c:pt idx="11664">
                  <c:v>2</c:v>
                </c:pt>
                <c:pt idx="11665">
                  <c:v>1</c:v>
                </c:pt>
                <c:pt idx="11666">
                  <c:v>1</c:v>
                </c:pt>
                <c:pt idx="11667">
                  <c:v>1</c:v>
                </c:pt>
                <c:pt idx="11668">
                  <c:v>1</c:v>
                </c:pt>
                <c:pt idx="11669">
                  <c:v>1</c:v>
                </c:pt>
                <c:pt idx="11670">
                  <c:v>1</c:v>
                </c:pt>
                <c:pt idx="11671">
                  <c:v>1</c:v>
                </c:pt>
                <c:pt idx="11672">
                  <c:v>1</c:v>
                </c:pt>
                <c:pt idx="11673">
                  <c:v>1</c:v>
                </c:pt>
                <c:pt idx="11674">
                  <c:v>1</c:v>
                </c:pt>
                <c:pt idx="11675">
                  <c:v>1</c:v>
                </c:pt>
                <c:pt idx="11676">
                  <c:v>1</c:v>
                </c:pt>
                <c:pt idx="11677">
                  <c:v>1</c:v>
                </c:pt>
                <c:pt idx="11678">
                  <c:v>1</c:v>
                </c:pt>
                <c:pt idx="11679">
                  <c:v>1</c:v>
                </c:pt>
                <c:pt idx="11680">
                  <c:v>2</c:v>
                </c:pt>
                <c:pt idx="11681">
                  <c:v>2</c:v>
                </c:pt>
                <c:pt idx="11682">
                  <c:v>2</c:v>
                </c:pt>
                <c:pt idx="11683">
                  <c:v>2</c:v>
                </c:pt>
                <c:pt idx="11684">
                  <c:v>2</c:v>
                </c:pt>
                <c:pt idx="11685">
                  <c:v>2</c:v>
                </c:pt>
                <c:pt idx="11686">
                  <c:v>2</c:v>
                </c:pt>
                <c:pt idx="11687">
                  <c:v>3</c:v>
                </c:pt>
                <c:pt idx="11688">
                  <c:v>3</c:v>
                </c:pt>
                <c:pt idx="11689">
                  <c:v>3</c:v>
                </c:pt>
                <c:pt idx="11690">
                  <c:v>2</c:v>
                </c:pt>
                <c:pt idx="11691">
                  <c:v>2</c:v>
                </c:pt>
                <c:pt idx="11692">
                  <c:v>1</c:v>
                </c:pt>
                <c:pt idx="11693">
                  <c:v>1</c:v>
                </c:pt>
                <c:pt idx="11694">
                  <c:v>1</c:v>
                </c:pt>
                <c:pt idx="11695">
                  <c:v>2</c:v>
                </c:pt>
                <c:pt idx="11696">
                  <c:v>2</c:v>
                </c:pt>
                <c:pt idx="11697">
                  <c:v>2</c:v>
                </c:pt>
                <c:pt idx="11698">
                  <c:v>2</c:v>
                </c:pt>
                <c:pt idx="11699">
                  <c:v>1</c:v>
                </c:pt>
                <c:pt idx="11700">
                  <c:v>1</c:v>
                </c:pt>
                <c:pt idx="11701">
                  <c:v>1</c:v>
                </c:pt>
                <c:pt idx="11702">
                  <c:v>1</c:v>
                </c:pt>
                <c:pt idx="11703">
                  <c:v>1</c:v>
                </c:pt>
                <c:pt idx="11704">
                  <c:v>1</c:v>
                </c:pt>
                <c:pt idx="11705">
                  <c:v>1</c:v>
                </c:pt>
                <c:pt idx="11706">
                  <c:v>1</c:v>
                </c:pt>
                <c:pt idx="11707">
                  <c:v>1</c:v>
                </c:pt>
                <c:pt idx="11708">
                  <c:v>2</c:v>
                </c:pt>
                <c:pt idx="11709">
                  <c:v>2</c:v>
                </c:pt>
                <c:pt idx="11710">
                  <c:v>2</c:v>
                </c:pt>
                <c:pt idx="11711">
                  <c:v>2</c:v>
                </c:pt>
                <c:pt idx="11712">
                  <c:v>2</c:v>
                </c:pt>
                <c:pt idx="11713">
                  <c:v>2</c:v>
                </c:pt>
                <c:pt idx="11714">
                  <c:v>2</c:v>
                </c:pt>
                <c:pt idx="11715">
                  <c:v>2</c:v>
                </c:pt>
                <c:pt idx="11716">
                  <c:v>3</c:v>
                </c:pt>
                <c:pt idx="11717">
                  <c:v>3</c:v>
                </c:pt>
                <c:pt idx="11718">
                  <c:v>3</c:v>
                </c:pt>
                <c:pt idx="11719">
                  <c:v>2</c:v>
                </c:pt>
                <c:pt idx="11720">
                  <c:v>1</c:v>
                </c:pt>
                <c:pt idx="11721">
                  <c:v>2</c:v>
                </c:pt>
                <c:pt idx="11722">
                  <c:v>2</c:v>
                </c:pt>
                <c:pt idx="11723">
                  <c:v>2</c:v>
                </c:pt>
                <c:pt idx="11724">
                  <c:v>2</c:v>
                </c:pt>
                <c:pt idx="11725">
                  <c:v>2</c:v>
                </c:pt>
                <c:pt idx="11726">
                  <c:v>2</c:v>
                </c:pt>
                <c:pt idx="11727">
                  <c:v>2</c:v>
                </c:pt>
                <c:pt idx="11728">
                  <c:v>1</c:v>
                </c:pt>
                <c:pt idx="11729">
                  <c:v>1</c:v>
                </c:pt>
                <c:pt idx="11730">
                  <c:v>1</c:v>
                </c:pt>
                <c:pt idx="11731">
                  <c:v>1</c:v>
                </c:pt>
                <c:pt idx="11732">
                  <c:v>1</c:v>
                </c:pt>
                <c:pt idx="11733">
                  <c:v>1</c:v>
                </c:pt>
                <c:pt idx="11734">
                  <c:v>1</c:v>
                </c:pt>
                <c:pt idx="11735">
                  <c:v>1</c:v>
                </c:pt>
                <c:pt idx="11736">
                  <c:v>1</c:v>
                </c:pt>
                <c:pt idx="11737">
                  <c:v>1</c:v>
                </c:pt>
                <c:pt idx="11738">
                  <c:v>1</c:v>
                </c:pt>
                <c:pt idx="11739">
                  <c:v>1</c:v>
                </c:pt>
                <c:pt idx="11740">
                  <c:v>1</c:v>
                </c:pt>
                <c:pt idx="11741">
                  <c:v>1</c:v>
                </c:pt>
                <c:pt idx="11742">
                  <c:v>1</c:v>
                </c:pt>
                <c:pt idx="11743">
                  <c:v>1</c:v>
                </c:pt>
                <c:pt idx="11744">
                  <c:v>1</c:v>
                </c:pt>
                <c:pt idx="11745">
                  <c:v>2</c:v>
                </c:pt>
                <c:pt idx="11746">
                  <c:v>2</c:v>
                </c:pt>
                <c:pt idx="11747">
                  <c:v>2</c:v>
                </c:pt>
                <c:pt idx="11748">
                  <c:v>2</c:v>
                </c:pt>
                <c:pt idx="11749">
                  <c:v>3</c:v>
                </c:pt>
                <c:pt idx="11750">
                  <c:v>3</c:v>
                </c:pt>
                <c:pt idx="11751">
                  <c:v>3</c:v>
                </c:pt>
                <c:pt idx="11752">
                  <c:v>3</c:v>
                </c:pt>
                <c:pt idx="11753">
                  <c:v>3</c:v>
                </c:pt>
                <c:pt idx="11754">
                  <c:v>3</c:v>
                </c:pt>
                <c:pt idx="11755">
                  <c:v>3</c:v>
                </c:pt>
                <c:pt idx="11756">
                  <c:v>3</c:v>
                </c:pt>
                <c:pt idx="11757">
                  <c:v>1</c:v>
                </c:pt>
                <c:pt idx="11758">
                  <c:v>1</c:v>
                </c:pt>
                <c:pt idx="11759">
                  <c:v>1</c:v>
                </c:pt>
                <c:pt idx="11760">
                  <c:v>1</c:v>
                </c:pt>
                <c:pt idx="11761">
                  <c:v>1</c:v>
                </c:pt>
                <c:pt idx="11762">
                  <c:v>1</c:v>
                </c:pt>
                <c:pt idx="11763">
                  <c:v>1</c:v>
                </c:pt>
                <c:pt idx="11764">
                  <c:v>1</c:v>
                </c:pt>
                <c:pt idx="11765">
                  <c:v>1</c:v>
                </c:pt>
                <c:pt idx="11766">
                  <c:v>1</c:v>
                </c:pt>
                <c:pt idx="11767">
                  <c:v>1</c:v>
                </c:pt>
                <c:pt idx="11768">
                  <c:v>1</c:v>
                </c:pt>
                <c:pt idx="11769">
                  <c:v>1</c:v>
                </c:pt>
                <c:pt idx="11770">
                  <c:v>1</c:v>
                </c:pt>
                <c:pt idx="11771">
                  <c:v>2</c:v>
                </c:pt>
                <c:pt idx="11772">
                  <c:v>4</c:v>
                </c:pt>
                <c:pt idx="11773">
                  <c:v>3</c:v>
                </c:pt>
                <c:pt idx="11774">
                  <c:v>3</c:v>
                </c:pt>
                <c:pt idx="11775">
                  <c:v>3</c:v>
                </c:pt>
                <c:pt idx="11776">
                  <c:v>3</c:v>
                </c:pt>
                <c:pt idx="11777">
                  <c:v>3</c:v>
                </c:pt>
                <c:pt idx="11778">
                  <c:v>3</c:v>
                </c:pt>
                <c:pt idx="11779">
                  <c:v>3</c:v>
                </c:pt>
                <c:pt idx="11780">
                  <c:v>3</c:v>
                </c:pt>
                <c:pt idx="11781">
                  <c:v>3</c:v>
                </c:pt>
                <c:pt idx="11782">
                  <c:v>3</c:v>
                </c:pt>
                <c:pt idx="11783">
                  <c:v>2</c:v>
                </c:pt>
                <c:pt idx="11784">
                  <c:v>3</c:v>
                </c:pt>
                <c:pt idx="11785">
                  <c:v>3</c:v>
                </c:pt>
                <c:pt idx="11786">
                  <c:v>3</c:v>
                </c:pt>
                <c:pt idx="11787">
                  <c:v>3</c:v>
                </c:pt>
                <c:pt idx="11788">
                  <c:v>3</c:v>
                </c:pt>
                <c:pt idx="11789">
                  <c:v>3</c:v>
                </c:pt>
                <c:pt idx="11790">
                  <c:v>3</c:v>
                </c:pt>
                <c:pt idx="11791">
                  <c:v>2</c:v>
                </c:pt>
                <c:pt idx="11792">
                  <c:v>3</c:v>
                </c:pt>
                <c:pt idx="11793">
                  <c:v>3</c:v>
                </c:pt>
                <c:pt idx="11794">
                  <c:v>3</c:v>
                </c:pt>
                <c:pt idx="11795">
                  <c:v>3</c:v>
                </c:pt>
                <c:pt idx="11796">
                  <c:v>1</c:v>
                </c:pt>
                <c:pt idx="11797">
                  <c:v>1</c:v>
                </c:pt>
                <c:pt idx="11798">
                  <c:v>1</c:v>
                </c:pt>
                <c:pt idx="11799">
                  <c:v>3</c:v>
                </c:pt>
                <c:pt idx="11800">
                  <c:v>3</c:v>
                </c:pt>
                <c:pt idx="11801">
                  <c:v>3</c:v>
                </c:pt>
                <c:pt idx="11802">
                  <c:v>3</c:v>
                </c:pt>
                <c:pt idx="11803">
                  <c:v>3</c:v>
                </c:pt>
                <c:pt idx="11804">
                  <c:v>2</c:v>
                </c:pt>
                <c:pt idx="11805">
                  <c:v>2</c:v>
                </c:pt>
                <c:pt idx="11806">
                  <c:v>2</c:v>
                </c:pt>
                <c:pt idx="11807">
                  <c:v>3</c:v>
                </c:pt>
                <c:pt idx="11808">
                  <c:v>3</c:v>
                </c:pt>
                <c:pt idx="11809">
                  <c:v>3</c:v>
                </c:pt>
                <c:pt idx="11810">
                  <c:v>3</c:v>
                </c:pt>
                <c:pt idx="11811">
                  <c:v>2</c:v>
                </c:pt>
                <c:pt idx="11812">
                  <c:v>2</c:v>
                </c:pt>
                <c:pt idx="11813">
                  <c:v>2</c:v>
                </c:pt>
                <c:pt idx="11814">
                  <c:v>2</c:v>
                </c:pt>
                <c:pt idx="11815">
                  <c:v>3</c:v>
                </c:pt>
                <c:pt idx="11816">
                  <c:v>4</c:v>
                </c:pt>
                <c:pt idx="11817">
                  <c:v>4</c:v>
                </c:pt>
                <c:pt idx="11818">
                  <c:v>4</c:v>
                </c:pt>
                <c:pt idx="11819">
                  <c:v>3</c:v>
                </c:pt>
                <c:pt idx="11820">
                  <c:v>3</c:v>
                </c:pt>
                <c:pt idx="11821">
                  <c:v>3</c:v>
                </c:pt>
                <c:pt idx="11822">
                  <c:v>3</c:v>
                </c:pt>
                <c:pt idx="11823">
                  <c:v>3</c:v>
                </c:pt>
                <c:pt idx="11824">
                  <c:v>3</c:v>
                </c:pt>
                <c:pt idx="11825">
                  <c:v>3</c:v>
                </c:pt>
                <c:pt idx="11826">
                  <c:v>3</c:v>
                </c:pt>
                <c:pt idx="11827">
                  <c:v>1</c:v>
                </c:pt>
                <c:pt idx="11828">
                  <c:v>1</c:v>
                </c:pt>
                <c:pt idx="11829">
                  <c:v>1</c:v>
                </c:pt>
                <c:pt idx="11830">
                  <c:v>1</c:v>
                </c:pt>
                <c:pt idx="11831">
                  <c:v>2</c:v>
                </c:pt>
                <c:pt idx="11832">
                  <c:v>2</c:v>
                </c:pt>
                <c:pt idx="11833">
                  <c:v>2</c:v>
                </c:pt>
                <c:pt idx="11834">
                  <c:v>2</c:v>
                </c:pt>
                <c:pt idx="11835">
                  <c:v>3</c:v>
                </c:pt>
                <c:pt idx="11836">
                  <c:v>3</c:v>
                </c:pt>
                <c:pt idx="11837">
                  <c:v>3</c:v>
                </c:pt>
                <c:pt idx="11838">
                  <c:v>3</c:v>
                </c:pt>
                <c:pt idx="11839">
                  <c:v>3</c:v>
                </c:pt>
                <c:pt idx="11840">
                  <c:v>2</c:v>
                </c:pt>
                <c:pt idx="11841">
                  <c:v>2</c:v>
                </c:pt>
                <c:pt idx="11842">
                  <c:v>2</c:v>
                </c:pt>
                <c:pt idx="11843">
                  <c:v>1</c:v>
                </c:pt>
                <c:pt idx="11844">
                  <c:v>1</c:v>
                </c:pt>
                <c:pt idx="11845">
                  <c:v>1</c:v>
                </c:pt>
                <c:pt idx="11846">
                  <c:v>3</c:v>
                </c:pt>
                <c:pt idx="11847">
                  <c:v>2</c:v>
                </c:pt>
                <c:pt idx="11848">
                  <c:v>2</c:v>
                </c:pt>
                <c:pt idx="11849">
                  <c:v>2</c:v>
                </c:pt>
                <c:pt idx="11850">
                  <c:v>2</c:v>
                </c:pt>
                <c:pt idx="11851">
                  <c:v>2</c:v>
                </c:pt>
                <c:pt idx="11852">
                  <c:v>2</c:v>
                </c:pt>
                <c:pt idx="11853">
                  <c:v>2</c:v>
                </c:pt>
                <c:pt idx="11854">
                  <c:v>2</c:v>
                </c:pt>
                <c:pt idx="11855">
                  <c:v>2</c:v>
                </c:pt>
                <c:pt idx="11856">
                  <c:v>3</c:v>
                </c:pt>
                <c:pt idx="11857">
                  <c:v>3</c:v>
                </c:pt>
                <c:pt idx="11858">
                  <c:v>1</c:v>
                </c:pt>
                <c:pt idx="11859">
                  <c:v>1</c:v>
                </c:pt>
                <c:pt idx="11860">
                  <c:v>1</c:v>
                </c:pt>
                <c:pt idx="11861">
                  <c:v>1</c:v>
                </c:pt>
                <c:pt idx="11862">
                  <c:v>1</c:v>
                </c:pt>
                <c:pt idx="11863">
                  <c:v>1</c:v>
                </c:pt>
                <c:pt idx="11864">
                  <c:v>1</c:v>
                </c:pt>
                <c:pt idx="11865">
                  <c:v>1</c:v>
                </c:pt>
                <c:pt idx="11866">
                  <c:v>2</c:v>
                </c:pt>
                <c:pt idx="11867">
                  <c:v>2</c:v>
                </c:pt>
                <c:pt idx="11868">
                  <c:v>2</c:v>
                </c:pt>
                <c:pt idx="11869">
                  <c:v>2</c:v>
                </c:pt>
                <c:pt idx="11870">
                  <c:v>2</c:v>
                </c:pt>
                <c:pt idx="11871">
                  <c:v>3</c:v>
                </c:pt>
                <c:pt idx="11872">
                  <c:v>3</c:v>
                </c:pt>
                <c:pt idx="11873">
                  <c:v>4</c:v>
                </c:pt>
                <c:pt idx="11874">
                  <c:v>4</c:v>
                </c:pt>
                <c:pt idx="11875">
                  <c:v>4</c:v>
                </c:pt>
                <c:pt idx="11876">
                  <c:v>5</c:v>
                </c:pt>
                <c:pt idx="11877">
                  <c:v>5</c:v>
                </c:pt>
                <c:pt idx="11878">
                  <c:v>5</c:v>
                </c:pt>
                <c:pt idx="11879">
                  <c:v>5</c:v>
                </c:pt>
                <c:pt idx="11880">
                  <c:v>4</c:v>
                </c:pt>
                <c:pt idx="11881">
                  <c:v>4</c:v>
                </c:pt>
                <c:pt idx="11882">
                  <c:v>4</c:v>
                </c:pt>
                <c:pt idx="11883">
                  <c:v>3</c:v>
                </c:pt>
                <c:pt idx="11884">
                  <c:v>3</c:v>
                </c:pt>
                <c:pt idx="11885">
                  <c:v>2</c:v>
                </c:pt>
                <c:pt idx="11886">
                  <c:v>3</c:v>
                </c:pt>
                <c:pt idx="11887">
                  <c:v>4</c:v>
                </c:pt>
                <c:pt idx="11888">
                  <c:v>3</c:v>
                </c:pt>
                <c:pt idx="11889">
                  <c:v>3</c:v>
                </c:pt>
                <c:pt idx="11890">
                  <c:v>2</c:v>
                </c:pt>
                <c:pt idx="11891">
                  <c:v>2</c:v>
                </c:pt>
                <c:pt idx="11892">
                  <c:v>2</c:v>
                </c:pt>
                <c:pt idx="11893">
                  <c:v>2</c:v>
                </c:pt>
                <c:pt idx="11894">
                  <c:v>2</c:v>
                </c:pt>
                <c:pt idx="11895">
                  <c:v>2</c:v>
                </c:pt>
                <c:pt idx="11896">
                  <c:v>2</c:v>
                </c:pt>
                <c:pt idx="11897">
                  <c:v>2</c:v>
                </c:pt>
                <c:pt idx="11898">
                  <c:v>2</c:v>
                </c:pt>
                <c:pt idx="11899">
                  <c:v>1</c:v>
                </c:pt>
                <c:pt idx="11900">
                  <c:v>2</c:v>
                </c:pt>
                <c:pt idx="11901">
                  <c:v>3</c:v>
                </c:pt>
                <c:pt idx="11902">
                  <c:v>3</c:v>
                </c:pt>
                <c:pt idx="11903">
                  <c:v>3</c:v>
                </c:pt>
                <c:pt idx="11904">
                  <c:v>3</c:v>
                </c:pt>
                <c:pt idx="11905">
                  <c:v>3</c:v>
                </c:pt>
                <c:pt idx="11906">
                  <c:v>3</c:v>
                </c:pt>
                <c:pt idx="11907">
                  <c:v>4</c:v>
                </c:pt>
                <c:pt idx="11908">
                  <c:v>4</c:v>
                </c:pt>
                <c:pt idx="11909">
                  <c:v>4</c:v>
                </c:pt>
                <c:pt idx="11910">
                  <c:v>3</c:v>
                </c:pt>
                <c:pt idx="11911">
                  <c:v>4</c:v>
                </c:pt>
                <c:pt idx="11912">
                  <c:v>3</c:v>
                </c:pt>
                <c:pt idx="11913">
                  <c:v>2</c:v>
                </c:pt>
                <c:pt idx="11914">
                  <c:v>2</c:v>
                </c:pt>
                <c:pt idx="11915">
                  <c:v>2</c:v>
                </c:pt>
                <c:pt idx="11916">
                  <c:v>3</c:v>
                </c:pt>
                <c:pt idx="11917">
                  <c:v>3</c:v>
                </c:pt>
                <c:pt idx="11918">
                  <c:v>3</c:v>
                </c:pt>
                <c:pt idx="11919">
                  <c:v>2</c:v>
                </c:pt>
                <c:pt idx="11920">
                  <c:v>2</c:v>
                </c:pt>
                <c:pt idx="11921">
                  <c:v>2</c:v>
                </c:pt>
                <c:pt idx="11922">
                  <c:v>2</c:v>
                </c:pt>
                <c:pt idx="11923">
                  <c:v>2</c:v>
                </c:pt>
                <c:pt idx="11924">
                  <c:v>2</c:v>
                </c:pt>
                <c:pt idx="11925">
                  <c:v>3</c:v>
                </c:pt>
                <c:pt idx="11926">
                  <c:v>3</c:v>
                </c:pt>
                <c:pt idx="11927">
                  <c:v>3</c:v>
                </c:pt>
                <c:pt idx="11928">
                  <c:v>2</c:v>
                </c:pt>
                <c:pt idx="11929">
                  <c:v>2</c:v>
                </c:pt>
                <c:pt idx="11930">
                  <c:v>3</c:v>
                </c:pt>
                <c:pt idx="11931">
                  <c:v>3</c:v>
                </c:pt>
                <c:pt idx="11932">
                  <c:v>3</c:v>
                </c:pt>
                <c:pt idx="11933">
                  <c:v>3</c:v>
                </c:pt>
                <c:pt idx="11934">
                  <c:v>3</c:v>
                </c:pt>
                <c:pt idx="11935">
                  <c:v>2</c:v>
                </c:pt>
                <c:pt idx="11936">
                  <c:v>3</c:v>
                </c:pt>
                <c:pt idx="11937">
                  <c:v>2</c:v>
                </c:pt>
                <c:pt idx="11938">
                  <c:v>2</c:v>
                </c:pt>
                <c:pt idx="11939">
                  <c:v>2</c:v>
                </c:pt>
                <c:pt idx="11940">
                  <c:v>2</c:v>
                </c:pt>
                <c:pt idx="11941">
                  <c:v>2</c:v>
                </c:pt>
                <c:pt idx="11942">
                  <c:v>1</c:v>
                </c:pt>
                <c:pt idx="11943">
                  <c:v>1</c:v>
                </c:pt>
                <c:pt idx="11944">
                  <c:v>1</c:v>
                </c:pt>
                <c:pt idx="11945">
                  <c:v>1</c:v>
                </c:pt>
                <c:pt idx="11946">
                  <c:v>2</c:v>
                </c:pt>
                <c:pt idx="11947">
                  <c:v>2</c:v>
                </c:pt>
                <c:pt idx="11948">
                  <c:v>2</c:v>
                </c:pt>
                <c:pt idx="11949">
                  <c:v>2</c:v>
                </c:pt>
                <c:pt idx="11950">
                  <c:v>2</c:v>
                </c:pt>
                <c:pt idx="11951">
                  <c:v>2</c:v>
                </c:pt>
                <c:pt idx="11952">
                  <c:v>2</c:v>
                </c:pt>
                <c:pt idx="11953">
                  <c:v>2</c:v>
                </c:pt>
                <c:pt idx="11954">
                  <c:v>2</c:v>
                </c:pt>
                <c:pt idx="11955">
                  <c:v>3</c:v>
                </c:pt>
                <c:pt idx="11956">
                  <c:v>3</c:v>
                </c:pt>
                <c:pt idx="11957">
                  <c:v>3</c:v>
                </c:pt>
                <c:pt idx="11958">
                  <c:v>2</c:v>
                </c:pt>
                <c:pt idx="11959">
                  <c:v>2</c:v>
                </c:pt>
                <c:pt idx="11960">
                  <c:v>2</c:v>
                </c:pt>
                <c:pt idx="11961">
                  <c:v>2</c:v>
                </c:pt>
                <c:pt idx="11962">
                  <c:v>2</c:v>
                </c:pt>
                <c:pt idx="11963">
                  <c:v>2</c:v>
                </c:pt>
                <c:pt idx="11964">
                  <c:v>2</c:v>
                </c:pt>
                <c:pt idx="11965">
                  <c:v>1</c:v>
                </c:pt>
                <c:pt idx="11966">
                  <c:v>1</c:v>
                </c:pt>
                <c:pt idx="11967">
                  <c:v>2</c:v>
                </c:pt>
                <c:pt idx="11968">
                  <c:v>1</c:v>
                </c:pt>
                <c:pt idx="11969">
                  <c:v>1</c:v>
                </c:pt>
                <c:pt idx="11970">
                  <c:v>2</c:v>
                </c:pt>
                <c:pt idx="11971">
                  <c:v>2</c:v>
                </c:pt>
                <c:pt idx="11972">
                  <c:v>2</c:v>
                </c:pt>
                <c:pt idx="11973">
                  <c:v>2</c:v>
                </c:pt>
                <c:pt idx="11974">
                  <c:v>2</c:v>
                </c:pt>
                <c:pt idx="11975">
                  <c:v>2</c:v>
                </c:pt>
                <c:pt idx="11976">
                  <c:v>2</c:v>
                </c:pt>
                <c:pt idx="11977">
                  <c:v>2</c:v>
                </c:pt>
                <c:pt idx="11978">
                  <c:v>2</c:v>
                </c:pt>
                <c:pt idx="11979">
                  <c:v>1</c:v>
                </c:pt>
                <c:pt idx="11980">
                  <c:v>2</c:v>
                </c:pt>
                <c:pt idx="11981">
                  <c:v>2</c:v>
                </c:pt>
                <c:pt idx="11982">
                  <c:v>1</c:v>
                </c:pt>
                <c:pt idx="11983">
                  <c:v>2</c:v>
                </c:pt>
                <c:pt idx="11984">
                  <c:v>2</c:v>
                </c:pt>
                <c:pt idx="11985">
                  <c:v>2</c:v>
                </c:pt>
                <c:pt idx="11986">
                  <c:v>2</c:v>
                </c:pt>
                <c:pt idx="11987">
                  <c:v>2</c:v>
                </c:pt>
                <c:pt idx="11988">
                  <c:v>2</c:v>
                </c:pt>
                <c:pt idx="11989">
                  <c:v>2</c:v>
                </c:pt>
                <c:pt idx="11990">
                  <c:v>2</c:v>
                </c:pt>
                <c:pt idx="11991">
                  <c:v>3</c:v>
                </c:pt>
                <c:pt idx="11992">
                  <c:v>2</c:v>
                </c:pt>
                <c:pt idx="11993">
                  <c:v>2</c:v>
                </c:pt>
                <c:pt idx="11994">
                  <c:v>2</c:v>
                </c:pt>
                <c:pt idx="11995">
                  <c:v>2</c:v>
                </c:pt>
                <c:pt idx="11996">
                  <c:v>2</c:v>
                </c:pt>
                <c:pt idx="11997">
                  <c:v>2</c:v>
                </c:pt>
                <c:pt idx="11998">
                  <c:v>2</c:v>
                </c:pt>
                <c:pt idx="11999">
                  <c:v>2</c:v>
                </c:pt>
                <c:pt idx="12000">
                  <c:v>2</c:v>
                </c:pt>
                <c:pt idx="12001">
                  <c:v>2</c:v>
                </c:pt>
                <c:pt idx="12002">
                  <c:v>3</c:v>
                </c:pt>
                <c:pt idx="12003">
                  <c:v>2</c:v>
                </c:pt>
                <c:pt idx="12004">
                  <c:v>2</c:v>
                </c:pt>
                <c:pt idx="12005">
                  <c:v>2</c:v>
                </c:pt>
                <c:pt idx="12006">
                  <c:v>2</c:v>
                </c:pt>
                <c:pt idx="12007">
                  <c:v>1</c:v>
                </c:pt>
                <c:pt idx="12008">
                  <c:v>1</c:v>
                </c:pt>
                <c:pt idx="12009">
                  <c:v>2</c:v>
                </c:pt>
                <c:pt idx="12010">
                  <c:v>2</c:v>
                </c:pt>
                <c:pt idx="12011">
                  <c:v>2</c:v>
                </c:pt>
                <c:pt idx="12012">
                  <c:v>2</c:v>
                </c:pt>
                <c:pt idx="12013">
                  <c:v>3</c:v>
                </c:pt>
                <c:pt idx="12014">
                  <c:v>2</c:v>
                </c:pt>
                <c:pt idx="12015">
                  <c:v>2</c:v>
                </c:pt>
                <c:pt idx="12016">
                  <c:v>2</c:v>
                </c:pt>
                <c:pt idx="12017">
                  <c:v>2</c:v>
                </c:pt>
                <c:pt idx="12018">
                  <c:v>2</c:v>
                </c:pt>
                <c:pt idx="12019">
                  <c:v>2</c:v>
                </c:pt>
                <c:pt idx="12020">
                  <c:v>2</c:v>
                </c:pt>
                <c:pt idx="12021">
                  <c:v>1</c:v>
                </c:pt>
                <c:pt idx="12022">
                  <c:v>1</c:v>
                </c:pt>
                <c:pt idx="12023">
                  <c:v>1</c:v>
                </c:pt>
                <c:pt idx="12024">
                  <c:v>1</c:v>
                </c:pt>
                <c:pt idx="12025">
                  <c:v>1</c:v>
                </c:pt>
                <c:pt idx="12026">
                  <c:v>1</c:v>
                </c:pt>
                <c:pt idx="12027">
                  <c:v>1</c:v>
                </c:pt>
                <c:pt idx="12028">
                  <c:v>1</c:v>
                </c:pt>
                <c:pt idx="12029">
                  <c:v>2</c:v>
                </c:pt>
                <c:pt idx="12030">
                  <c:v>2</c:v>
                </c:pt>
                <c:pt idx="12031">
                  <c:v>2</c:v>
                </c:pt>
                <c:pt idx="12032">
                  <c:v>3</c:v>
                </c:pt>
                <c:pt idx="12033">
                  <c:v>3</c:v>
                </c:pt>
                <c:pt idx="12034">
                  <c:v>3</c:v>
                </c:pt>
                <c:pt idx="12035">
                  <c:v>4</c:v>
                </c:pt>
                <c:pt idx="12036">
                  <c:v>4</c:v>
                </c:pt>
                <c:pt idx="12037">
                  <c:v>3</c:v>
                </c:pt>
                <c:pt idx="12038">
                  <c:v>3</c:v>
                </c:pt>
                <c:pt idx="12039">
                  <c:v>3</c:v>
                </c:pt>
                <c:pt idx="12040">
                  <c:v>4</c:v>
                </c:pt>
                <c:pt idx="12041">
                  <c:v>4</c:v>
                </c:pt>
                <c:pt idx="12042">
                  <c:v>4</c:v>
                </c:pt>
                <c:pt idx="12043">
                  <c:v>4</c:v>
                </c:pt>
                <c:pt idx="12044">
                  <c:v>3</c:v>
                </c:pt>
                <c:pt idx="12045">
                  <c:v>3</c:v>
                </c:pt>
                <c:pt idx="12046">
                  <c:v>3</c:v>
                </c:pt>
                <c:pt idx="12047">
                  <c:v>2</c:v>
                </c:pt>
                <c:pt idx="12048">
                  <c:v>2</c:v>
                </c:pt>
                <c:pt idx="12049">
                  <c:v>2</c:v>
                </c:pt>
                <c:pt idx="12050">
                  <c:v>2</c:v>
                </c:pt>
                <c:pt idx="12051">
                  <c:v>2</c:v>
                </c:pt>
                <c:pt idx="12052">
                  <c:v>1</c:v>
                </c:pt>
                <c:pt idx="12053">
                  <c:v>1</c:v>
                </c:pt>
                <c:pt idx="12054">
                  <c:v>1</c:v>
                </c:pt>
                <c:pt idx="12055">
                  <c:v>1</c:v>
                </c:pt>
                <c:pt idx="12056">
                  <c:v>1</c:v>
                </c:pt>
                <c:pt idx="12057">
                  <c:v>1</c:v>
                </c:pt>
                <c:pt idx="12058">
                  <c:v>1</c:v>
                </c:pt>
                <c:pt idx="12059">
                  <c:v>1</c:v>
                </c:pt>
                <c:pt idx="12060">
                  <c:v>1</c:v>
                </c:pt>
                <c:pt idx="12061">
                  <c:v>2</c:v>
                </c:pt>
                <c:pt idx="12062">
                  <c:v>5</c:v>
                </c:pt>
                <c:pt idx="12063">
                  <c:v>5</c:v>
                </c:pt>
                <c:pt idx="12064">
                  <c:v>5</c:v>
                </c:pt>
                <c:pt idx="12065">
                  <c:v>4</c:v>
                </c:pt>
                <c:pt idx="12066">
                  <c:v>4</c:v>
                </c:pt>
                <c:pt idx="12067">
                  <c:v>4</c:v>
                </c:pt>
                <c:pt idx="12068">
                  <c:v>4</c:v>
                </c:pt>
                <c:pt idx="12069">
                  <c:v>4</c:v>
                </c:pt>
                <c:pt idx="12070">
                  <c:v>4</c:v>
                </c:pt>
                <c:pt idx="12071">
                  <c:v>4</c:v>
                </c:pt>
                <c:pt idx="12072">
                  <c:v>4</c:v>
                </c:pt>
                <c:pt idx="12073">
                  <c:v>3</c:v>
                </c:pt>
                <c:pt idx="12074">
                  <c:v>1</c:v>
                </c:pt>
                <c:pt idx="12075">
                  <c:v>1</c:v>
                </c:pt>
                <c:pt idx="12076">
                  <c:v>1</c:v>
                </c:pt>
                <c:pt idx="12077">
                  <c:v>1</c:v>
                </c:pt>
                <c:pt idx="12078">
                  <c:v>1</c:v>
                </c:pt>
                <c:pt idx="12079">
                  <c:v>1</c:v>
                </c:pt>
                <c:pt idx="12080">
                  <c:v>1</c:v>
                </c:pt>
                <c:pt idx="12081">
                  <c:v>1</c:v>
                </c:pt>
                <c:pt idx="12082">
                  <c:v>1</c:v>
                </c:pt>
                <c:pt idx="12083">
                  <c:v>1</c:v>
                </c:pt>
                <c:pt idx="12084">
                  <c:v>1</c:v>
                </c:pt>
                <c:pt idx="12085">
                  <c:v>1</c:v>
                </c:pt>
                <c:pt idx="12086">
                  <c:v>1</c:v>
                </c:pt>
                <c:pt idx="12087">
                  <c:v>1</c:v>
                </c:pt>
                <c:pt idx="12088">
                  <c:v>1</c:v>
                </c:pt>
                <c:pt idx="12089">
                  <c:v>2</c:v>
                </c:pt>
                <c:pt idx="12090">
                  <c:v>2</c:v>
                </c:pt>
                <c:pt idx="12091">
                  <c:v>2</c:v>
                </c:pt>
                <c:pt idx="12092">
                  <c:v>2</c:v>
                </c:pt>
                <c:pt idx="12093">
                  <c:v>2</c:v>
                </c:pt>
                <c:pt idx="12094">
                  <c:v>4</c:v>
                </c:pt>
                <c:pt idx="12095">
                  <c:v>4</c:v>
                </c:pt>
                <c:pt idx="12096">
                  <c:v>4</c:v>
                </c:pt>
                <c:pt idx="12097">
                  <c:v>4</c:v>
                </c:pt>
                <c:pt idx="12098">
                  <c:v>3</c:v>
                </c:pt>
                <c:pt idx="12099">
                  <c:v>3</c:v>
                </c:pt>
                <c:pt idx="12100">
                  <c:v>3</c:v>
                </c:pt>
                <c:pt idx="12101">
                  <c:v>3</c:v>
                </c:pt>
                <c:pt idx="12102">
                  <c:v>3</c:v>
                </c:pt>
                <c:pt idx="12103">
                  <c:v>3</c:v>
                </c:pt>
                <c:pt idx="12104">
                  <c:v>3</c:v>
                </c:pt>
                <c:pt idx="12105">
                  <c:v>3</c:v>
                </c:pt>
                <c:pt idx="12106">
                  <c:v>1</c:v>
                </c:pt>
                <c:pt idx="12107">
                  <c:v>1</c:v>
                </c:pt>
                <c:pt idx="12108">
                  <c:v>1</c:v>
                </c:pt>
                <c:pt idx="12109">
                  <c:v>1</c:v>
                </c:pt>
                <c:pt idx="12110">
                  <c:v>2</c:v>
                </c:pt>
                <c:pt idx="12111">
                  <c:v>2</c:v>
                </c:pt>
                <c:pt idx="12112">
                  <c:v>2</c:v>
                </c:pt>
                <c:pt idx="12113">
                  <c:v>1</c:v>
                </c:pt>
                <c:pt idx="12114">
                  <c:v>2</c:v>
                </c:pt>
                <c:pt idx="12115">
                  <c:v>2</c:v>
                </c:pt>
                <c:pt idx="12116">
                  <c:v>2</c:v>
                </c:pt>
                <c:pt idx="12117">
                  <c:v>3</c:v>
                </c:pt>
                <c:pt idx="12118">
                  <c:v>3</c:v>
                </c:pt>
                <c:pt idx="12119">
                  <c:v>3</c:v>
                </c:pt>
                <c:pt idx="12120">
                  <c:v>3</c:v>
                </c:pt>
                <c:pt idx="12121">
                  <c:v>3</c:v>
                </c:pt>
                <c:pt idx="12122">
                  <c:v>2</c:v>
                </c:pt>
                <c:pt idx="12123">
                  <c:v>2</c:v>
                </c:pt>
                <c:pt idx="12124">
                  <c:v>2</c:v>
                </c:pt>
                <c:pt idx="12125">
                  <c:v>2</c:v>
                </c:pt>
                <c:pt idx="12126">
                  <c:v>1</c:v>
                </c:pt>
                <c:pt idx="12127">
                  <c:v>1</c:v>
                </c:pt>
                <c:pt idx="12128">
                  <c:v>1</c:v>
                </c:pt>
                <c:pt idx="12129">
                  <c:v>2</c:v>
                </c:pt>
                <c:pt idx="12130">
                  <c:v>3</c:v>
                </c:pt>
                <c:pt idx="12131">
                  <c:v>3</c:v>
                </c:pt>
                <c:pt idx="12132">
                  <c:v>4</c:v>
                </c:pt>
                <c:pt idx="12133">
                  <c:v>4</c:v>
                </c:pt>
                <c:pt idx="12134">
                  <c:v>4</c:v>
                </c:pt>
                <c:pt idx="12135">
                  <c:v>4</c:v>
                </c:pt>
                <c:pt idx="12136">
                  <c:v>4</c:v>
                </c:pt>
                <c:pt idx="12137">
                  <c:v>4</c:v>
                </c:pt>
                <c:pt idx="12138">
                  <c:v>4</c:v>
                </c:pt>
                <c:pt idx="12139">
                  <c:v>4</c:v>
                </c:pt>
                <c:pt idx="12140">
                  <c:v>4</c:v>
                </c:pt>
                <c:pt idx="12141">
                  <c:v>2</c:v>
                </c:pt>
                <c:pt idx="12142">
                  <c:v>1</c:v>
                </c:pt>
                <c:pt idx="12143">
                  <c:v>2</c:v>
                </c:pt>
                <c:pt idx="12144">
                  <c:v>1</c:v>
                </c:pt>
                <c:pt idx="12145">
                  <c:v>1</c:v>
                </c:pt>
                <c:pt idx="12146">
                  <c:v>1</c:v>
                </c:pt>
                <c:pt idx="12147">
                  <c:v>1</c:v>
                </c:pt>
                <c:pt idx="12148">
                  <c:v>1</c:v>
                </c:pt>
                <c:pt idx="12149">
                  <c:v>1</c:v>
                </c:pt>
                <c:pt idx="12150">
                  <c:v>1</c:v>
                </c:pt>
                <c:pt idx="12151">
                  <c:v>1</c:v>
                </c:pt>
                <c:pt idx="12152">
                  <c:v>1</c:v>
                </c:pt>
                <c:pt idx="12153">
                  <c:v>1</c:v>
                </c:pt>
                <c:pt idx="12154">
                  <c:v>1</c:v>
                </c:pt>
                <c:pt idx="12155">
                  <c:v>1</c:v>
                </c:pt>
                <c:pt idx="12156">
                  <c:v>1</c:v>
                </c:pt>
                <c:pt idx="12157">
                  <c:v>1</c:v>
                </c:pt>
                <c:pt idx="12158">
                  <c:v>1</c:v>
                </c:pt>
                <c:pt idx="12159">
                  <c:v>1</c:v>
                </c:pt>
                <c:pt idx="12160">
                  <c:v>1</c:v>
                </c:pt>
                <c:pt idx="12161">
                  <c:v>1</c:v>
                </c:pt>
                <c:pt idx="12162">
                  <c:v>1</c:v>
                </c:pt>
                <c:pt idx="12163">
                  <c:v>1</c:v>
                </c:pt>
                <c:pt idx="12164">
                  <c:v>1</c:v>
                </c:pt>
                <c:pt idx="12165">
                  <c:v>1</c:v>
                </c:pt>
                <c:pt idx="12166">
                  <c:v>1</c:v>
                </c:pt>
                <c:pt idx="12167">
                  <c:v>1</c:v>
                </c:pt>
                <c:pt idx="12168">
                  <c:v>1</c:v>
                </c:pt>
                <c:pt idx="12169">
                  <c:v>1</c:v>
                </c:pt>
                <c:pt idx="12170">
                  <c:v>1</c:v>
                </c:pt>
                <c:pt idx="12171">
                  <c:v>1</c:v>
                </c:pt>
                <c:pt idx="12172">
                  <c:v>1</c:v>
                </c:pt>
                <c:pt idx="12173">
                  <c:v>1</c:v>
                </c:pt>
                <c:pt idx="12174">
                  <c:v>1</c:v>
                </c:pt>
                <c:pt idx="12175">
                  <c:v>1</c:v>
                </c:pt>
                <c:pt idx="12176">
                  <c:v>1</c:v>
                </c:pt>
                <c:pt idx="12177">
                  <c:v>1</c:v>
                </c:pt>
                <c:pt idx="12178">
                  <c:v>1</c:v>
                </c:pt>
                <c:pt idx="12179">
                  <c:v>1</c:v>
                </c:pt>
                <c:pt idx="12180">
                  <c:v>1</c:v>
                </c:pt>
                <c:pt idx="12181">
                  <c:v>1</c:v>
                </c:pt>
                <c:pt idx="12182">
                  <c:v>1</c:v>
                </c:pt>
                <c:pt idx="12183">
                  <c:v>1</c:v>
                </c:pt>
                <c:pt idx="12184">
                  <c:v>1</c:v>
                </c:pt>
                <c:pt idx="12185">
                  <c:v>1</c:v>
                </c:pt>
                <c:pt idx="12186">
                  <c:v>1</c:v>
                </c:pt>
                <c:pt idx="12187">
                  <c:v>1</c:v>
                </c:pt>
                <c:pt idx="12188">
                  <c:v>1</c:v>
                </c:pt>
                <c:pt idx="12189">
                  <c:v>1</c:v>
                </c:pt>
                <c:pt idx="12190">
                  <c:v>1</c:v>
                </c:pt>
                <c:pt idx="12191">
                  <c:v>1</c:v>
                </c:pt>
                <c:pt idx="12192">
                  <c:v>2</c:v>
                </c:pt>
                <c:pt idx="12193">
                  <c:v>2</c:v>
                </c:pt>
                <c:pt idx="12194">
                  <c:v>2</c:v>
                </c:pt>
                <c:pt idx="12195">
                  <c:v>2</c:v>
                </c:pt>
                <c:pt idx="12196">
                  <c:v>3</c:v>
                </c:pt>
                <c:pt idx="12197">
                  <c:v>4</c:v>
                </c:pt>
                <c:pt idx="12198">
                  <c:v>4</c:v>
                </c:pt>
                <c:pt idx="12199">
                  <c:v>4</c:v>
                </c:pt>
                <c:pt idx="12200">
                  <c:v>4</c:v>
                </c:pt>
                <c:pt idx="12201">
                  <c:v>4</c:v>
                </c:pt>
                <c:pt idx="12202">
                  <c:v>4</c:v>
                </c:pt>
                <c:pt idx="12203">
                  <c:v>3</c:v>
                </c:pt>
                <c:pt idx="12204">
                  <c:v>2</c:v>
                </c:pt>
                <c:pt idx="12205">
                  <c:v>2</c:v>
                </c:pt>
                <c:pt idx="12206">
                  <c:v>2</c:v>
                </c:pt>
                <c:pt idx="12207">
                  <c:v>2</c:v>
                </c:pt>
                <c:pt idx="12208">
                  <c:v>1</c:v>
                </c:pt>
                <c:pt idx="12209">
                  <c:v>1</c:v>
                </c:pt>
                <c:pt idx="12210">
                  <c:v>1</c:v>
                </c:pt>
                <c:pt idx="12211">
                  <c:v>1</c:v>
                </c:pt>
                <c:pt idx="12212">
                  <c:v>1</c:v>
                </c:pt>
                <c:pt idx="12213">
                  <c:v>1</c:v>
                </c:pt>
                <c:pt idx="12214">
                  <c:v>1</c:v>
                </c:pt>
                <c:pt idx="12215">
                  <c:v>1</c:v>
                </c:pt>
                <c:pt idx="12216">
                  <c:v>1</c:v>
                </c:pt>
                <c:pt idx="12217">
                  <c:v>1</c:v>
                </c:pt>
                <c:pt idx="12218">
                  <c:v>1</c:v>
                </c:pt>
                <c:pt idx="12219">
                  <c:v>2</c:v>
                </c:pt>
                <c:pt idx="12220">
                  <c:v>2</c:v>
                </c:pt>
                <c:pt idx="12221">
                  <c:v>3</c:v>
                </c:pt>
                <c:pt idx="12222">
                  <c:v>3</c:v>
                </c:pt>
                <c:pt idx="12223">
                  <c:v>3</c:v>
                </c:pt>
                <c:pt idx="12224">
                  <c:v>4</c:v>
                </c:pt>
                <c:pt idx="12225">
                  <c:v>4</c:v>
                </c:pt>
                <c:pt idx="12226">
                  <c:v>5</c:v>
                </c:pt>
                <c:pt idx="12227">
                  <c:v>6</c:v>
                </c:pt>
                <c:pt idx="12228">
                  <c:v>6</c:v>
                </c:pt>
                <c:pt idx="12229">
                  <c:v>6</c:v>
                </c:pt>
                <c:pt idx="12230">
                  <c:v>6</c:v>
                </c:pt>
                <c:pt idx="12231">
                  <c:v>5</c:v>
                </c:pt>
                <c:pt idx="12232">
                  <c:v>4</c:v>
                </c:pt>
                <c:pt idx="12233">
                  <c:v>3</c:v>
                </c:pt>
                <c:pt idx="12234">
                  <c:v>3</c:v>
                </c:pt>
                <c:pt idx="12235">
                  <c:v>3</c:v>
                </c:pt>
                <c:pt idx="12236">
                  <c:v>2</c:v>
                </c:pt>
                <c:pt idx="12237">
                  <c:v>2</c:v>
                </c:pt>
                <c:pt idx="12238">
                  <c:v>2</c:v>
                </c:pt>
                <c:pt idx="12239">
                  <c:v>1</c:v>
                </c:pt>
                <c:pt idx="12240">
                  <c:v>1</c:v>
                </c:pt>
                <c:pt idx="12241">
                  <c:v>2</c:v>
                </c:pt>
                <c:pt idx="12242">
                  <c:v>2</c:v>
                </c:pt>
                <c:pt idx="12243">
                  <c:v>3</c:v>
                </c:pt>
                <c:pt idx="12244">
                  <c:v>3</c:v>
                </c:pt>
                <c:pt idx="1224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6F-6243-8F05-3D571CDAE185}"/>
            </c:ext>
          </c:extLst>
        </c:ser>
        <c:ser>
          <c:idx val="1"/>
          <c:order val="1"/>
          <c:tx>
            <c:strRef>
              <c:f>'Vhuge-pt'!$C$1</c:f>
              <c:strCache>
                <c:ptCount val="1"/>
                <c:pt idx="0">
                  <c:v>Sentiment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'Vhuge-pt'!$A$2:$A$12247</c:f>
              <c:strCache>
                <c:ptCount val="12246"/>
                <c:pt idx="0">
                  <c:v> 20-07-08 09:22:55</c:v>
                </c:pt>
                <c:pt idx="1">
                  <c:v> 20-07-08 09:23:00</c:v>
                </c:pt>
                <c:pt idx="2">
                  <c:v> 20-07-08 09:23:05</c:v>
                </c:pt>
                <c:pt idx="3">
                  <c:v> 20-07-08 09:23:10</c:v>
                </c:pt>
                <c:pt idx="4">
                  <c:v> 20-07-08 09:23:15</c:v>
                </c:pt>
                <c:pt idx="5">
                  <c:v> 20-07-08 09:23:20</c:v>
                </c:pt>
                <c:pt idx="6">
                  <c:v> 20-07-08 09:23:25</c:v>
                </c:pt>
                <c:pt idx="7">
                  <c:v> 20-07-08 09:23:30</c:v>
                </c:pt>
                <c:pt idx="8">
                  <c:v> 20-07-08 09:23:35</c:v>
                </c:pt>
                <c:pt idx="9">
                  <c:v> 20-07-08 09:23:40</c:v>
                </c:pt>
                <c:pt idx="10">
                  <c:v> 20-07-08 09:23:45</c:v>
                </c:pt>
                <c:pt idx="11">
                  <c:v> 20-07-08 09:23:50</c:v>
                </c:pt>
                <c:pt idx="12">
                  <c:v> 20-07-08 09:23:55</c:v>
                </c:pt>
                <c:pt idx="13">
                  <c:v> 20-07-08 09:24:00</c:v>
                </c:pt>
                <c:pt idx="14">
                  <c:v> 20-07-08 09:24:05</c:v>
                </c:pt>
                <c:pt idx="15">
                  <c:v> 20-07-08 09:24:10</c:v>
                </c:pt>
                <c:pt idx="16">
                  <c:v> 20-07-08 09:24:50</c:v>
                </c:pt>
                <c:pt idx="17">
                  <c:v> 20-07-08 09:24:55</c:v>
                </c:pt>
                <c:pt idx="18">
                  <c:v> 20-07-08 09:25:00</c:v>
                </c:pt>
                <c:pt idx="19">
                  <c:v> 20-07-08 09:25:05</c:v>
                </c:pt>
                <c:pt idx="20">
                  <c:v> 20-07-08 09:25:10</c:v>
                </c:pt>
                <c:pt idx="21">
                  <c:v> 20-07-08 09:25:15</c:v>
                </c:pt>
                <c:pt idx="22">
                  <c:v> 20-07-08 09:25:20</c:v>
                </c:pt>
                <c:pt idx="23">
                  <c:v> 20-07-08 09:25:25</c:v>
                </c:pt>
                <c:pt idx="24">
                  <c:v> 20-07-08 09:25:30</c:v>
                </c:pt>
                <c:pt idx="25">
                  <c:v> 20-07-08 09:25:35</c:v>
                </c:pt>
                <c:pt idx="26">
                  <c:v> 20-07-08 09:25:40</c:v>
                </c:pt>
                <c:pt idx="27">
                  <c:v> 20-07-08 09:25:45</c:v>
                </c:pt>
                <c:pt idx="28">
                  <c:v> 20-07-08 09:25:50</c:v>
                </c:pt>
                <c:pt idx="29">
                  <c:v> 20-07-08 09:26:05</c:v>
                </c:pt>
                <c:pt idx="30">
                  <c:v> 20-07-08 09:26:10</c:v>
                </c:pt>
                <c:pt idx="31">
                  <c:v> 20-07-08 09:26:15</c:v>
                </c:pt>
                <c:pt idx="32">
                  <c:v> 20-07-08 09:26:20</c:v>
                </c:pt>
                <c:pt idx="33">
                  <c:v> 20-07-08 09:26:25</c:v>
                </c:pt>
                <c:pt idx="34">
                  <c:v> 20-07-08 09:26:30</c:v>
                </c:pt>
                <c:pt idx="35">
                  <c:v> 20-07-08 09:26:35</c:v>
                </c:pt>
                <c:pt idx="36">
                  <c:v> 20-07-08 09:26:40</c:v>
                </c:pt>
                <c:pt idx="37">
                  <c:v> 20-07-08 09:26:45</c:v>
                </c:pt>
                <c:pt idx="38">
                  <c:v> 20-07-08 09:26:50</c:v>
                </c:pt>
                <c:pt idx="39">
                  <c:v> 20-07-08 09:26:55</c:v>
                </c:pt>
                <c:pt idx="40">
                  <c:v> 20-07-08 09:27:00</c:v>
                </c:pt>
                <c:pt idx="41">
                  <c:v> 20-07-08 09:27:05</c:v>
                </c:pt>
                <c:pt idx="42">
                  <c:v> 20-07-08 09:27:10</c:v>
                </c:pt>
                <c:pt idx="43">
                  <c:v> 20-07-08 09:27:15</c:v>
                </c:pt>
                <c:pt idx="44">
                  <c:v> 20-07-08 09:27:20</c:v>
                </c:pt>
                <c:pt idx="45">
                  <c:v> 20-07-08 09:27:25</c:v>
                </c:pt>
                <c:pt idx="46">
                  <c:v> 20-07-08 09:27:30</c:v>
                </c:pt>
                <c:pt idx="47">
                  <c:v> 20-07-08 09:27:35</c:v>
                </c:pt>
                <c:pt idx="48">
                  <c:v> 20-07-08 09:27:40</c:v>
                </c:pt>
                <c:pt idx="49">
                  <c:v> 20-07-08 09:27:45</c:v>
                </c:pt>
                <c:pt idx="50">
                  <c:v> 20-07-08 09:27:50</c:v>
                </c:pt>
                <c:pt idx="51">
                  <c:v> 20-07-08 09:27:55</c:v>
                </c:pt>
                <c:pt idx="52">
                  <c:v> 20-07-08 09:28:00</c:v>
                </c:pt>
                <c:pt idx="53">
                  <c:v> 20-07-08 09:28:05</c:v>
                </c:pt>
                <c:pt idx="54">
                  <c:v> 20-07-08 09:28:10</c:v>
                </c:pt>
                <c:pt idx="55">
                  <c:v> 20-07-08 09:28:15</c:v>
                </c:pt>
                <c:pt idx="56">
                  <c:v> 20-07-08 09:28:20</c:v>
                </c:pt>
                <c:pt idx="57">
                  <c:v> 20-07-08 09:28:25</c:v>
                </c:pt>
                <c:pt idx="58">
                  <c:v> 20-07-08 09:28:30</c:v>
                </c:pt>
                <c:pt idx="59">
                  <c:v> 20-07-08 09:28:35</c:v>
                </c:pt>
                <c:pt idx="60">
                  <c:v> 20-07-08 09:28:40</c:v>
                </c:pt>
                <c:pt idx="61">
                  <c:v> 20-07-08 09:28:45</c:v>
                </c:pt>
                <c:pt idx="62">
                  <c:v> 20-07-08 09:28:50</c:v>
                </c:pt>
                <c:pt idx="63">
                  <c:v> 20-07-08 09:28:55</c:v>
                </c:pt>
                <c:pt idx="64">
                  <c:v> 20-07-08 09:29:00</c:v>
                </c:pt>
                <c:pt idx="65">
                  <c:v> 20-07-08 09:29:05</c:v>
                </c:pt>
                <c:pt idx="66">
                  <c:v> 20-07-08 09:29:10</c:v>
                </c:pt>
                <c:pt idx="67">
                  <c:v> 20-07-08 09:29:15</c:v>
                </c:pt>
                <c:pt idx="68">
                  <c:v> 20-07-08 09:29:20</c:v>
                </c:pt>
                <c:pt idx="69">
                  <c:v> 20-07-08 09:29:25</c:v>
                </c:pt>
                <c:pt idx="70">
                  <c:v> 20-07-08 09:29:30</c:v>
                </c:pt>
                <c:pt idx="71">
                  <c:v> 20-07-08 09:29:35</c:v>
                </c:pt>
                <c:pt idx="72">
                  <c:v> 20-07-08 09:29:40</c:v>
                </c:pt>
                <c:pt idx="73">
                  <c:v> 20-07-08 09:29:45</c:v>
                </c:pt>
                <c:pt idx="74">
                  <c:v> 20-07-08 09:29:50</c:v>
                </c:pt>
                <c:pt idx="75">
                  <c:v> 20-07-08 09:29:55</c:v>
                </c:pt>
                <c:pt idx="76">
                  <c:v> 20-07-08 09:30:00</c:v>
                </c:pt>
                <c:pt idx="77">
                  <c:v> 20-07-08 09:30:05</c:v>
                </c:pt>
                <c:pt idx="78">
                  <c:v> 20-07-08 09:30:10</c:v>
                </c:pt>
                <c:pt idx="79">
                  <c:v> 20-07-08 09:30:15</c:v>
                </c:pt>
                <c:pt idx="80">
                  <c:v> 20-07-08 09:30:20</c:v>
                </c:pt>
                <c:pt idx="81">
                  <c:v> 20-07-08 09:30:25</c:v>
                </c:pt>
                <c:pt idx="82">
                  <c:v> 20-07-08 09:30:30</c:v>
                </c:pt>
                <c:pt idx="83">
                  <c:v> 20-07-08 09:30:35</c:v>
                </c:pt>
                <c:pt idx="84">
                  <c:v> 20-07-08 09:30:40</c:v>
                </c:pt>
                <c:pt idx="85">
                  <c:v> 20-07-08 09:30:45</c:v>
                </c:pt>
                <c:pt idx="86">
                  <c:v> 20-07-08 09:30:50</c:v>
                </c:pt>
                <c:pt idx="87">
                  <c:v> 20-07-08 09:30:55</c:v>
                </c:pt>
                <c:pt idx="88">
                  <c:v> 20-07-08 09:31:00</c:v>
                </c:pt>
                <c:pt idx="89">
                  <c:v> 20-07-08 09:31:05</c:v>
                </c:pt>
                <c:pt idx="90">
                  <c:v> 20-07-08 09:31:10</c:v>
                </c:pt>
                <c:pt idx="91">
                  <c:v> 20-07-08 09:31:15</c:v>
                </c:pt>
                <c:pt idx="92">
                  <c:v> 20-07-08 09:31:20</c:v>
                </c:pt>
                <c:pt idx="93">
                  <c:v> 20-07-08 09:31:25</c:v>
                </c:pt>
                <c:pt idx="94">
                  <c:v> 20-07-08 09:31:30</c:v>
                </c:pt>
                <c:pt idx="95">
                  <c:v> 20-07-08 09:31:35</c:v>
                </c:pt>
                <c:pt idx="96">
                  <c:v> 20-07-08 09:31:40</c:v>
                </c:pt>
                <c:pt idx="97">
                  <c:v> 20-07-08 09:31:45</c:v>
                </c:pt>
                <c:pt idx="98">
                  <c:v> 20-07-08 09:31:50</c:v>
                </c:pt>
                <c:pt idx="99">
                  <c:v> 20-07-08 09:31:55</c:v>
                </c:pt>
                <c:pt idx="100">
                  <c:v> 20-07-08 09:32:00</c:v>
                </c:pt>
                <c:pt idx="101">
                  <c:v> 20-07-08 09:32:05</c:v>
                </c:pt>
                <c:pt idx="102">
                  <c:v> 20-07-08 09:32:10</c:v>
                </c:pt>
                <c:pt idx="103">
                  <c:v> 20-07-08 09:32:15</c:v>
                </c:pt>
                <c:pt idx="104">
                  <c:v> 20-07-08 09:32:20</c:v>
                </c:pt>
                <c:pt idx="105">
                  <c:v> 20-07-08 09:32:25</c:v>
                </c:pt>
                <c:pt idx="106">
                  <c:v> 20-07-08 09:32:30</c:v>
                </c:pt>
                <c:pt idx="107">
                  <c:v> 20-07-08 09:32:35</c:v>
                </c:pt>
                <c:pt idx="108">
                  <c:v> 20-07-08 09:32:40</c:v>
                </c:pt>
                <c:pt idx="109">
                  <c:v> 20-07-08 09:32:45</c:v>
                </c:pt>
                <c:pt idx="110">
                  <c:v> 20-07-08 09:32:50</c:v>
                </c:pt>
                <c:pt idx="111">
                  <c:v> 20-07-08 09:32:55</c:v>
                </c:pt>
                <c:pt idx="112">
                  <c:v> 20-07-08 09:33:00</c:v>
                </c:pt>
                <c:pt idx="113">
                  <c:v> 20-07-08 09:33:05</c:v>
                </c:pt>
                <c:pt idx="114">
                  <c:v> 20-07-08 09:33:10</c:v>
                </c:pt>
                <c:pt idx="115">
                  <c:v> 20-07-08 09:33:15</c:v>
                </c:pt>
                <c:pt idx="116">
                  <c:v> 20-07-08 09:33:20</c:v>
                </c:pt>
                <c:pt idx="117">
                  <c:v> 20-07-08 09:33:25</c:v>
                </c:pt>
                <c:pt idx="118">
                  <c:v> 20-07-08 09:33:30</c:v>
                </c:pt>
                <c:pt idx="119">
                  <c:v> 20-07-08 09:33:35</c:v>
                </c:pt>
                <c:pt idx="120">
                  <c:v> 20-07-08 09:33:40</c:v>
                </c:pt>
                <c:pt idx="121">
                  <c:v> 20-07-08 09:33:45</c:v>
                </c:pt>
                <c:pt idx="122">
                  <c:v> 20-07-08 09:33:50</c:v>
                </c:pt>
                <c:pt idx="123">
                  <c:v> 20-07-08 09:33:55</c:v>
                </c:pt>
                <c:pt idx="124">
                  <c:v> 20-07-08 09:34:00</c:v>
                </c:pt>
                <c:pt idx="125">
                  <c:v> 20-07-08 09:34:05</c:v>
                </c:pt>
                <c:pt idx="126">
                  <c:v> 20-07-08 09:34:10</c:v>
                </c:pt>
                <c:pt idx="127">
                  <c:v> 20-07-08 09:34:15</c:v>
                </c:pt>
                <c:pt idx="128">
                  <c:v> 20-07-08 09:34:20</c:v>
                </c:pt>
                <c:pt idx="129">
                  <c:v> 20-07-08 09:34:25</c:v>
                </c:pt>
                <c:pt idx="130">
                  <c:v> 20-07-08 09:34:30</c:v>
                </c:pt>
                <c:pt idx="131">
                  <c:v> 20-07-08 09:34:35</c:v>
                </c:pt>
                <c:pt idx="132">
                  <c:v> 20-07-08 09:34:40</c:v>
                </c:pt>
                <c:pt idx="133">
                  <c:v> 20-07-08 09:34:45</c:v>
                </c:pt>
                <c:pt idx="134">
                  <c:v> 20-07-08 09:34:55</c:v>
                </c:pt>
                <c:pt idx="135">
                  <c:v> 20-07-08 09:35:00</c:v>
                </c:pt>
                <c:pt idx="136">
                  <c:v> 20-07-08 09:35:05</c:v>
                </c:pt>
                <c:pt idx="137">
                  <c:v> 20-07-08 09:35:10</c:v>
                </c:pt>
                <c:pt idx="138">
                  <c:v> 20-07-08 09:35:15</c:v>
                </c:pt>
                <c:pt idx="139">
                  <c:v> 20-07-08 09:35:20</c:v>
                </c:pt>
                <c:pt idx="140">
                  <c:v> 20-07-08 09:35:25</c:v>
                </c:pt>
                <c:pt idx="141">
                  <c:v> 20-07-08 09:35:30</c:v>
                </c:pt>
                <c:pt idx="142">
                  <c:v> 20-07-08 09:35:35</c:v>
                </c:pt>
                <c:pt idx="143">
                  <c:v> 20-07-08 09:35:40</c:v>
                </c:pt>
                <c:pt idx="144">
                  <c:v> 20-07-08 09:35:45</c:v>
                </c:pt>
                <c:pt idx="145">
                  <c:v> 20-07-08 09:35:50</c:v>
                </c:pt>
                <c:pt idx="146">
                  <c:v> 20-07-08 09:35:55</c:v>
                </c:pt>
                <c:pt idx="147">
                  <c:v> 20-07-08 09:36:00</c:v>
                </c:pt>
                <c:pt idx="148">
                  <c:v> 20-07-08 09:36:05</c:v>
                </c:pt>
                <c:pt idx="149">
                  <c:v> 20-07-08 09:36:10</c:v>
                </c:pt>
                <c:pt idx="150">
                  <c:v> 20-07-08 09:36:15</c:v>
                </c:pt>
                <c:pt idx="151">
                  <c:v> 20-07-08 09:36:20</c:v>
                </c:pt>
                <c:pt idx="152">
                  <c:v> 20-07-08 09:36:25</c:v>
                </c:pt>
                <c:pt idx="153">
                  <c:v> 20-07-08 09:36:30</c:v>
                </c:pt>
                <c:pt idx="154">
                  <c:v> 20-07-08 09:36:35</c:v>
                </c:pt>
                <c:pt idx="155">
                  <c:v> 20-07-08 09:36:40</c:v>
                </c:pt>
                <c:pt idx="156">
                  <c:v> 20-07-08 09:36:45</c:v>
                </c:pt>
                <c:pt idx="157">
                  <c:v> 20-07-08 09:36:50</c:v>
                </c:pt>
                <c:pt idx="158">
                  <c:v> 20-07-08 09:36:55</c:v>
                </c:pt>
                <c:pt idx="159">
                  <c:v> 20-07-08 09:37:00</c:v>
                </c:pt>
                <c:pt idx="160">
                  <c:v> 20-07-08 09:37:05</c:v>
                </c:pt>
                <c:pt idx="161">
                  <c:v> 20-07-08 09:37:10</c:v>
                </c:pt>
                <c:pt idx="162">
                  <c:v> 20-07-08 09:37:15</c:v>
                </c:pt>
                <c:pt idx="163">
                  <c:v> 20-07-08 09:37:20</c:v>
                </c:pt>
                <c:pt idx="164">
                  <c:v> 20-07-08 09:37:25</c:v>
                </c:pt>
                <c:pt idx="165">
                  <c:v> 20-07-08 09:37:30</c:v>
                </c:pt>
                <c:pt idx="166">
                  <c:v> 20-07-08 09:37:35</c:v>
                </c:pt>
                <c:pt idx="167">
                  <c:v> 20-07-08 09:37:40</c:v>
                </c:pt>
                <c:pt idx="168">
                  <c:v> 20-07-08 09:37:45</c:v>
                </c:pt>
                <c:pt idx="169">
                  <c:v> 20-07-08 09:37:50</c:v>
                </c:pt>
                <c:pt idx="170">
                  <c:v> 20-07-08 09:38:05</c:v>
                </c:pt>
                <c:pt idx="171">
                  <c:v> 20-07-08 09:38:10</c:v>
                </c:pt>
                <c:pt idx="172">
                  <c:v> 20-07-08 09:38:15</c:v>
                </c:pt>
                <c:pt idx="173">
                  <c:v> 20-07-08 09:38:20</c:v>
                </c:pt>
                <c:pt idx="174">
                  <c:v> 20-07-08 09:38:25</c:v>
                </c:pt>
                <c:pt idx="175">
                  <c:v> 20-07-08 09:38:30</c:v>
                </c:pt>
                <c:pt idx="176">
                  <c:v> 20-07-08 09:38:35</c:v>
                </c:pt>
                <c:pt idx="177">
                  <c:v> 20-07-08 09:38:40</c:v>
                </c:pt>
                <c:pt idx="178">
                  <c:v> 20-07-08 09:38:45</c:v>
                </c:pt>
                <c:pt idx="179">
                  <c:v> 20-07-08 09:38:50</c:v>
                </c:pt>
                <c:pt idx="180">
                  <c:v> 20-07-08 09:38:55</c:v>
                </c:pt>
                <c:pt idx="181">
                  <c:v> 20-07-08 09:39:00</c:v>
                </c:pt>
                <c:pt idx="182">
                  <c:v> 20-07-08 09:41:20</c:v>
                </c:pt>
                <c:pt idx="183">
                  <c:v> 20-07-08 09:41:25</c:v>
                </c:pt>
                <c:pt idx="184">
                  <c:v> 20-07-08 09:41:30</c:v>
                </c:pt>
                <c:pt idx="185">
                  <c:v> 20-07-08 09:41:35</c:v>
                </c:pt>
                <c:pt idx="186">
                  <c:v> 20-07-08 09:41:40</c:v>
                </c:pt>
                <c:pt idx="187">
                  <c:v> 20-07-08 09:41:45</c:v>
                </c:pt>
                <c:pt idx="188">
                  <c:v> 20-07-08 09:41:50</c:v>
                </c:pt>
                <c:pt idx="189">
                  <c:v> 20-07-08 09:41:55</c:v>
                </c:pt>
                <c:pt idx="190">
                  <c:v> 20-07-08 09:42:00</c:v>
                </c:pt>
                <c:pt idx="191">
                  <c:v> 20-07-08 09:42:05</c:v>
                </c:pt>
                <c:pt idx="192">
                  <c:v> 20-07-08 09:42:10</c:v>
                </c:pt>
                <c:pt idx="193">
                  <c:v> 20-07-08 09:42:15</c:v>
                </c:pt>
                <c:pt idx="194">
                  <c:v> 20-07-08 09:42:20</c:v>
                </c:pt>
                <c:pt idx="195">
                  <c:v> 20-07-08 09:42:25</c:v>
                </c:pt>
                <c:pt idx="196">
                  <c:v> 20-07-08 09:42:30</c:v>
                </c:pt>
                <c:pt idx="197">
                  <c:v> 20-07-08 09:42:35</c:v>
                </c:pt>
                <c:pt idx="198">
                  <c:v> 20-07-08 09:42:40</c:v>
                </c:pt>
                <c:pt idx="199">
                  <c:v> 20-07-08 09:42:45</c:v>
                </c:pt>
                <c:pt idx="200">
                  <c:v> 20-07-08 09:42:50</c:v>
                </c:pt>
                <c:pt idx="201">
                  <c:v> 20-07-08 09:42:55</c:v>
                </c:pt>
                <c:pt idx="202">
                  <c:v> 20-07-08 09:43:00</c:v>
                </c:pt>
                <c:pt idx="203">
                  <c:v> 20-07-08 09:43:05</c:v>
                </c:pt>
                <c:pt idx="204">
                  <c:v> 20-07-08 09:43:10</c:v>
                </c:pt>
                <c:pt idx="205">
                  <c:v> 20-07-08 09:43:15</c:v>
                </c:pt>
                <c:pt idx="206">
                  <c:v> 20-07-08 09:43:20</c:v>
                </c:pt>
                <c:pt idx="207">
                  <c:v> 20-07-08 09:43:25</c:v>
                </c:pt>
                <c:pt idx="208">
                  <c:v> 20-07-08 09:43:30</c:v>
                </c:pt>
                <c:pt idx="209">
                  <c:v> 20-07-08 09:43:35</c:v>
                </c:pt>
                <c:pt idx="210">
                  <c:v> 20-07-08 09:43:40</c:v>
                </c:pt>
                <c:pt idx="211">
                  <c:v> 20-07-08 09:43:45</c:v>
                </c:pt>
                <c:pt idx="212">
                  <c:v> 20-07-08 09:43:50</c:v>
                </c:pt>
                <c:pt idx="213">
                  <c:v> 20-07-08 09:43:55</c:v>
                </c:pt>
                <c:pt idx="214">
                  <c:v> 20-07-08 09:44:00</c:v>
                </c:pt>
                <c:pt idx="215">
                  <c:v> 20-07-08 09:44:05</c:v>
                </c:pt>
                <c:pt idx="216">
                  <c:v> 20-07-08 09:44:10</c:v>
                </c:pt>
                <c:pt idx="217">
                  <c:v> 20-07-08 09:44:15</c:v>
                </c:pt>
                <c:pt idx="218">
                  <c:v> 20-07-08 09:44:20</c:v>
                </c:pt>
                <c:pt idx="219">
                  <c:v> 20-07-08 09:44:25</c:v>
                </c:pt>
                <c:pt idx="220">
                  <c:v> 20-07-08 09:44:30</c:v>
                </c:pt>
                <c:pt idx="221">
                  <c:v> 20-07-08 09:44:35</c:v>
                </c:pt>
                <c:pt idx="222">
                  <c:v> 20-07-08 09:44:40</c:v>
                </c:pt>
                <c:pt idx="223">
                  <c:v> 20-07-08 09:44:45</c:v>
                </c:pt>
                <c:pt idx="224">
                  <c:v> 20-07-08 09:44:50</c:v>
                </c:pt>
                <c:pt idx="225">
                  <c:v> 20-07-08 09:44:55</c:v>
                </c:pt>
                <c:pt idx="226">
                  <c:v> 20-07-08 09:45:00</c:v>
                </c:pt>
                <c:pt idx="227">
                  <c:v> 20-07-08 09:45:05</c:v>
                </c:pt>
                <c:pt idx="228">
                  <c:v> 20-07-08 09:45:10</c:v>
                </c:pt>
                <c:pt idx="229">
                  <c:v> 20-07-08 09:45:15</c:v>
                </c:pt>
                <c:pt idx="230">
                  <c:v> 20-07-08 09:45:20</c:v>
                </c:pt>
                <c:pt idx="231">
                  <c:v> 20-07-08 09:45:25</c:v>
                </c:pt>
                <c:pt idx="232">
                  <c:v> 20-07-08 09:45:30</c:v>
                </c:pt>
                <c:pt idx="233">
                  <c:v> 20-07-08 09:45:35</c:v>
                </c:pt>
                <c:pt idx="234">
                  <c:v> 20-07-08 09:45:40</c:v>
                </c:pt>
                <c:pt idx="235">
                  <c:v> 20-07-08 09:45:45</c:v>
                </c:pt>
                <c:pt idx="236">
                  <c:v> 20-07-08 09:45:50</c:v>
                </c:pt>
                <c:pt idx="237">
                  <c:v> 20-07-08 09:45:55</c:v>
                </c:pt>
                <c:pt idx="238">
                  <c:v> 20-07-08 09:46:00</c:v>
                </c:pt>
                <c:pt idx="239">
                  <c:v> 20-07-08 09:46:05</c:v>
                </c:pt>
                <c:pt idx="240">
                  <c:v> 20-07-08 09:46:10</c:v>
                </c:pt>
                <c:pt idx="241">
                  <c:v> 20-07-08 09:46:15</c:v>
                </c:pt>
                <c:pt idx="242">
                  <c:v> 20-07-08 09:46:20</c:v>
                </c:pt>
                <c:pt idx="243">
                  <c:v> 20-07-08 09:46:25</c:v>
                </c:pt>
                <c:pt idx="244">
                  <c:v> 20-07-08 09:46:30</c:v>
                </c:pt>
                <c:pt idx="245">
                  <c:v> 20-07-08 09:46:35</c:v>
                </c:pt>
                <c:pt idx="246">
                  <c:v> 20-07-08 09:46:40</c:v>
                </c:pt>
                <c:pt idx="247">
                  <c:v> 20-07-08 09:46:45</c:v>
                </c:pt>
                <c:pt idx="248">
                  <c:v> 20-07-08 09:46:50</c:v>
                </c:pt>
                <c:pt idx="249">
                  <c:v> 20-07-08 09:46:55</c:v>
                </c:pt>
                <c:pt idx="250">
                  <c:v> 20-07-08 09:47:00</c:v>
                </c:pt>
                <c:pt idx="251">
                  <c:v> 20-07-08 09:47:05</c:v>
                </c:pt>
                <c:pt idx="252">
                  <c:v> 20-07-08 09:47:10</c:v>
                </c:pt>
                <c:pt idx="253">
                  <c:v> 20-07-08 09:47:15</c:v>
                </c:pt>
                <c:pt idx="254">
                  <c:v> 20-07-08 09:47:20</c:v>
                </c:pt>
                <c:pt idx="255">
                  <c:v> 20-07-08 09:47:25</c:v>
                </c:pt>
                <c:pt idx="256">
                  <c:v> 20-07-08 09:47:30</c:v>
                </c:pt>
                <c:pt idx="257">
                  <c:v> 20-07-08 09:47:35</c:v>
                </c:pt>
                <c:pt idx="258">
                  <c:v> 20-07-08 09:47:40</c:v>
                </c:pt>
                <c:pt idx="259">
                  <c:v> 20-07-08 09:47:45</c:v>
                </c:pt>
                <c:pt idx="260">
                  <c:v> 20-07-08 09:47:50</c:v>
                </c:pt>
                <c:pt idx="261">
                  <c:v> 20-07-08 09:47:55</c:v>
                </c:pt>
                <c:pt idx="262">
                  <c:v> 20-07-08 09:48:00</c:v>
                </c:pt>
                <c:pt idx="263">
                  <c:v> 20-07-08 09:48:05</c:v>
                </c:pt>
                <c:pt idx="264">
                  <c:v> 20-07-08 09:48:10</c:v>
                </c:pt>
                <c:pt idx="265">
                  <c:v> 20-07-08 09:48:15</c:v>
                </c:pt>
                <c:pt idx="266">
                  <c:v> 20-07-08 09:48:20</c:v>
                </c:pt>
                <c:pt idx="267">
                  <c:v> 20-07-08 09:48:25</c:v>
                </c:pt>
                <c:pt idx="268">
                  <c:v> 20-07-08 09:48:30</c:v>
                </c:pt>
                <c:pt idx="269">
                  <c:v> 20-07-08 09:48:35</c:v>
                </c:pt>
                <c:pt idx="270">
                  <c:v> 20-07-08 09:48:40</c:v>
                </c:pt>
                <c:pt idx="271">
                  <c:v> 20-07-08 09:48:45</c:v>
                </c:pt>
                <c:pt idx="272">
                  <c:v> 20-07-08 09:48:50</c:v>
                </c:pt>
                <c:pt idx="273">
                  <c:v> 20-07-08 09:48:55</c:v>
                </c:pt>
                <c:pt idx="274">
                  <c:v> 20-07-08 09:49:00</c:v>
                </c:pt>
                <c:pt idx="275">
                  <c:v> 20-07-08 09:49:05</c:v>
                </c:pt>
                <c:pt idx="276">
                  <c:v> 20-07-08 09:49:15</c:v>
                </c:pt>
                <c:pt idx="277">
                  <c:v> 20-07-08 09:49:20</c:v>
                </c:pt>
                <c:pt idx="278">
                  <c:v> 20-07-08 09:49:25</c:v>
                </c:pt>
                <c:pt idx="279">
                  <c:v> 20-07-08 09:49:30</c:v>
                </c:pt>
                <c:pt idx="280">
                  <c:v> 20-07-08 09:49:35</c:v>
                </c:pt>
                <c:pt idx="281">
                  <c:v> 20-07-08 09:49:40</c:v>
                </c:pt>
                <c:pt idx="282">
                  <c:v> 20-07-08 09:49:45</c:v>
                </c:pt>
                <c:pt idx="283">
                  <c:v> 20-07-08 09:49:50</c:v>
                </c:pt>
                <c:pt idx="284">
                  <c:v> 20-07-08 09:49:55</c:v>
                </c:pt>
                <c:pt idx="285">
                  <c:v> 20-07-08 09:50:00</c:v>
                </c:pt>
                <c:pt idx="286">
                  <c:v> 20-07-08 09:50:05</c:v>
                </c:pt>
                <c:pt idx="287">
                  <c:v> 20-07-08 09:50:10</c:v>
                </c:pt>
                <c:pt idx="288">
                  <c:v> 20-07-08 09:50:15</c:v>
                </c:pt>
                <c:pt idx="289">
                  <c:v> 20-07-08 09:50:20</c:v>
                </c:pt>
                <c:pt idx="290">
                  <c:v> 20-07-08 09:50:25</c:v>
                </c:pt>
                <c:pt idx="291">
                  <c:v> 20-07-08 09:50:30</c:v>
                </c:pt>
                <c:pt idx="292">
                  <c:v> 20-07-08 09:50:35</c:v>
                </c:pt>
                <c:pt idx="293">
                  <c:v> 20-07-08 09:50:40</c:v>
                </c:pt>
                <c:pt idx="294">
                  <c:v> 20-07-08 09:50:45</c:v>
                </c:pt>
                <c:pt idx="295">
                  <c:v> 20-07-08 09:50:50</c:v>
                </c:pt>
                <c:pt idx="296">
                  <c:v> 20-07-08 09:50:55</c:v>
                </c:pt>
                <c:pt idx="297">
                  <c:v> 20-07-08 09:51:00</c:v>
                </c:pt>
                <c:pt idx="298">
                  <c:v> 20-07-08 09:51:05</c:v>
                </c:pt>
                <c:pt idx="299">
                  <c:v> 20-07-08 09:51:10</c:v>
                </c:pt>
                <c:pt idx="300">
                  <c:v> 20-07-08 09:51:15</c:v>
                </c:pt>
                <c:pt idx="301">
                  <c:v> 20-07-08 09:51:20</c:v>
                </c:pt>
                <c:pt idx="302">
                  <c:v> 20-07-08 09:51:25</c:v>
                </c:pt>
                <c:pt idx="303">
                  <c:v> 20-07-08 09:51:30</c:v>
                </c:pt>
                <c:pt idx="304">
                  <c:v> 20-07-08 09:51:35</c:v>
                </c:pt>
                <c:pt idx="305">
                  <c:v> 20-07-08 09:51:40</c:v>
                </c:pt>
                <c:pt idx="306">
                  <c:v> 20-07-08 09:51:45</c:v>
                </c:pt>
                <c:pt idx="307">
                  <c:v> 20-07-08 09:51:50</c:v>
                </c:pt>
                <c:pt idx="308">
                  <c:v> 20-07-08 09:51:55</c:v>
                </c:pt>
                <c:pt idx="309">
                  <c:v> 20-07-08 09:52:00</c:v>
                </c:pt>
                <c:pt idx="310">
                  <c:v> 20-07-08 09:52:05</c:v>
                </c:pt>
                <c:pt idx="311">
                  <c:v> 20-07-08 09:52:10</c:v>
                </c:pt>
                <c:pt idx="312">
                  <c:v> 20-07-08 09:52:15</c:v>
                </c:pt>
                <c:pt idx="313">
                  <c:v> 20-07-08 09:52:20</c:v>
                </c:pt>
                <c:pt idx="314">
                  <c:v> 20-07-08 09:52:25</c:v>
                </c:pt>
                <c:pt idx="315">
                  <c:v> 20-07-08 09:52:30</c:v>
                </c:pt>
                <c:pt idx="316">
                  <c:v> 20-07-08 09:52:35</c:v>
                </c:pt>
                <c:pt idx="317">
                  <c:v> 20-07-08 09:52:40</c:v>
                </c:pt>
                <c:pt idx="318">
                  <c:v> 20-07-08 09:52:45</c:v>
                </c:pt>
                <c:pt idx="319">
                  <c:v> 20-07-08 09:53:50</c:v>
                </c:pt>
                <c:pt idx="320">
                  <c:v> 20-07-08 09:53:55</c:v>
                </c:pt>
                <c:pt idx="321">
                  <c:v> 20-07-08 09:54:00</c:v>
                </c:pt>
                <c:pt idx="322">
                  <c:v> 20-07-08 09:54:05</c:v>
                </c:pt>
                <c:pt idx="323">
                  <c:v> 20-07-08 09:54:10</c:v>
                </c:pt>
                <c:pt idx="324">
                  <c:v> 20-07-08 09:54:15</c:v>
                </c:pt>
                <c:pt idx="325">
                  <c:v> 20-07-08 09:54:20</c:v>
                </c:pt>
                <c:pt idx="326">
                  <c:v> 20-07-08 09:54:25</c:v>
                </c:pt>
                <c:pt idx="327">
                  <c:v> 20-07-08 09:54:30</c:v>
                </c:pt>
                <c:pt idx="328">
                  <c:v> 20-07-08 09:54:35</c:v>
                </c:pt>
                <c:pt idx="329">
                  <c:v> 20-07-08 09:54:40</c:v>
                </c:pt>
                <c:pt idx="330">
                  <c:v> 20-07-08 09:54:45</c:v>
                </c:pt>
                <c:pt idx="331">
                  <c:v> 20-07-08 09:54:50</c:v>
                </c:pt>
                <c:pt idx="332">
                  <c:v> 20-07-08 09:54:55</c:v>
                </c:pt>
                <c:pt idx="333">
                  <c:v> 20-07-08 09:55:00</c:v>
                </c:pt>
                <c:pt idx="334">
                  <c:v> 20-07-08 09:55:05</c:v>
                </c:pt>
                <c:pt idx="335">
                  <c:v> 20-07-08 09:55:10</c:v>
                </c:pt>
                <c:pt idx="336">
                  <c:v> 20-07-08 09:55:15</c:v>
                </c:pt>
                <c:pt idx="337">
                  <c:v> 20-07-08 09:55:20</c:v>
                </c:pt>
                <c:pt idx="338">
                  <c:v> 20-07-08 09:55:25</c:v>
                </c:pt>
                <c:pt idx="339">
                  <c:v> 20-07-08 09:55:30</c:v>
                </c:pt>
                <c:pt idx="340">
                  <c:v> 20-07-08 09:55:35</c:v>
                </c:pt>
                <c:pt idx="341">
                  <c:v> 20-07-08 09:55:40</c:v>
                </c:pt>
                <c:pt idx="342">
                  <c:v> 20-07-08 09:55:45</c:v>
                </c:pt>
                <c:pt idx="343">
                  <c:v> 20-07-08 09:55:50</c:v>
                </c:pt>
                <c:pt idx="344">
                  <c:v> 20-07-08 09:55:55</c:v>
                </c:pt>
                <c:pt idx="345">
                  <c:v> 20-07-08 09:56:00</c:v>
                </c:pt>
                <c:pt idx="346">
                  <c:v> 20-07-08 09:56:05</c:v>
                </c:pt>
                <c:pt idx="347">
                  <c:v> 20-07-08 09:56:10</c:v>
                </c:pt>
                <c:pt idx="348">
                  <c:v> 20-07-08 09:56:15</c:v>
                </c:pt>
                <c:pt idx="349">
                  <c:v> 20-07-08 09:56:20</c:v>
                </c:pt>
                <c:pt idx="350">
                  <c:v> 20-07-08 09:56:25</c:v>
                </c:pt>
                <c:pt idx="351">
                  <c:v> 20-07-08 09:56:30</c:v>
                </c:pt>
                <c:pt idx="352">
                  <c:v> 20-07-08 09:56:35</c:v>
                </c:pt>
                <c:pt idx="353">
                  <c:v> 20-07-08 09:56:40</c:v>
                </c:pt>
                <c:pt idx="354">
                  <c:v> 20-07-08 09:56:45</c:v>
                </c:pt>
                <c:pt idx="355">
                  <c:v> 20-07-08 09:56:50</c:v>
                </c:pt>
                <c:pt idx="356">
                  <c:v> 20-07-08 09:56:55</c:v>
                </c:pt>
                <c:pt idx="357">
                  <c:v> 20-07-08 09:57:00</c:v>
                </c:pt>
                <c:pt idx="358">
                  <c:v> 20-07-08 09:57:05</c:v>
                </c:pt>
                <c:pt idx="359">
                  <c:v> 20-07-08 09:57:15</c:v>
                </c:pt>
                <c:pt idx="360">
                  <c:v> 20-07-08 09:57:20</c:v>
                </c:pt>
                <c:pt idx="361">
                  <c:v> 20-07-08 09:57:25</c:v>
                </c:pt>
                <c:pt idx="362">
                  <c:v> 20-07-08 09:57:30</c:v>
                </c:pt>
                <c:pt idx="363">
                  <c:v> 20-07-08 09:57:35</c:v>
                </c:pt>
                <c:pt idx="364">
                  <c:v> 20-07-08 09:57:40</c:v>
                </c:pt>
                <c:pt idx="365">
                  <c:v> 20-07-08 09:57:45</c:v>
                </c:pt>
                <c:pt idx="366">
                  <c:v> 20-07-08 09:57:50</c:v>
                </c:pt>
                <c:pt idx="367">
                  <c:v> 20-07-08 09:57:55</c:v>
                </c:pt>
                <c:pt idx="368">
                  <c:v> 20-07-08 09:58:00</c:v>
                </c:pt>
                <c:pt idx="369">
                  <c:v> 20-07-08 09:58:05</c:v>
                </c:pt>
                <c:pt idx="370">
                  <c:v> 20-07-08 09:58:10</c:v>
                </c:pt>
                <c:pt idx="371">
                  <c:v> 20-07-08 09:58:15</c:v>
                </c:pt>
                <c:pt idx="372">
                  <c:v> 20-07-08 09:58:20</c:v>
                </c:pt>
                <c:pt idx="373">
                  <c:v> 20-07-08 09:58:25</c:v>
                </c:pt>
                <c:pt idx="374">
                  <c:v> 20-07-08 09:58:30</c:v>
                </c:pt>
                <c:pt idx="375">
                  <c:v> 20-07-08 09:58:35</c:v>
                </c:pt>
                <c:pt idx="376">
                  <c:v> 20-07-08 09:58:40</c:v>
                </c:pt>
                <c:pt idx="377">
                  <c:v> 20-07-08 09:58:45</c:v>
                </c:pt>
                <c:pt idx="378">
                  <c:v> 20-07-08 09:58:50</c:v>
                </c:pt>
                <c:pt idx="379">
                  <c:v> 20-07-08 09:58:55</c:v>
                </c:pt>
                <c:pt idx="380">
                  <c:v> 20-07-08 09:59:00</c:v>
                </c:pt>
                <c:pt idx="381">
                  <c:v> 20-07-08 09:59:05</c:v>
                </c:pt>
                <c:pt idx="382">
                  <c:v> 20-07-08 09:59:10</c:v>
                </c:pt>
                <c:pt idx="383">
                  <c:v> 20-07-08 09:59:15</c:v>
                </c:pt>
                <c:pt idx="384">
                  <c:v> 20-07-08 09:59:20</c:v>
                </c:pt>
                <c:pt idx="385">
                  <c:v> 20-07-08 09:59:25</c:v>
                </c:pt>
                <c:pt idx="386">
                  <c:v> 20-07-08 09:59:30</c:v>
                </c:pt>
                <c:pt idx="387">
                  <c:v> 20-07-08 09:59:35</c:v>
                </c:pt>
                <c:pt idx="388">
                  <c:v> 20-07-08 09:59:40</c:v>
                </c:pt>
                <c:pt idx="389">
                  <c:v> 20-07-08 09:59:45</c:v>
                </c:pt>
                <c:pt idx="390">
                  <c:v> 20-07-08 10:00:05</c:v>
                </c:pt>
                <c:pt idx="391">
                  <c:v> 20-07-08 10:00:10</c:v>
                </c:pt>
                <c:pt idx="392">
                  <c:v> 20-07-08 10:00:15</c:v>
                </c:pt>
                <c:pt idx="393">
                  <c:v> 20-07-08 10:00:20</c:v>
                </c:pt>
                <c:pt idx="394">
                  <c:v> 20-07-08 10:00:25</c:v>
                </c:pt>
                <c:pt idx="395">
                  <c:v> 20-07-08 10:00:30</c:v>
                </c:pt>
                <c:pt idx="396">
                  <c:v> 20-07-08 10:00:35</c:v>
                </c:pt>
                <c:pt idx="397">
                  <c:v> 20-07-08 10:00:40</c:v>
                </c:pt>
                <c:pt idx="398">
                  <c:v> 20-07-08 10:00:45</c:v>
                </c:pt>
                <c:pt idx="399">
                  <c:v> 20-07-08 10:00:50</c:v>
                </c:pt>
                <c:pt idx="400">
                  <c:v> 20-07-08 10:00:55</c:v>
                </c:pt>
                <c:pt idx="401">
                  <c:v> 20-07-08 10:01:00</c:v>
                </c:pt>
                <c:pt idx="402">
                  <c:v> 20-07-08 10:01:05</c:v>
                </c:pt>
                <c:pt idx="403">
                  <c:v> 20-07-08 10:01:10</c:v>
                </c:pt>
                <c:pt idx="404">
                  <c:v> 20-07-08 10:01:15</c:v>
                </c:pt>
                <c:pt idx="405">
                  <c:v> 20-07-08 10:01:20</c:v>
                </c:pt>
                <c:pt idx="406">
                  <c:v> 20-07-08 10:01:25</c:v>
                </c:pt>
                <c:pt idx="407">
                  <c:v> 20-07-08 10:01:30</c:v>
                </c:pt>
                <c:pt idx="408">
                  <c:v> 20-07-08 10:01:35</c:v>
                </c:pt>
                <c:pt idx="409">
                  <c:v> 20-07-08 10:01:40</c:v>
                </c:pt>
                <c:pt idx="410">
                  <c:v> 20-07-08 10:01:45</c:v>
                </c:pt>
                <c:pt idx="411">
                  <c:v> 20-07-08 10:01:50</c:v>
                </c:pt>
                <c:pt idx="412">
                  <c:v> 20-07-08 10:01:55</c:v>
                </c:pt>
                <c:pt idx="413">
                  <c:v> 20-07-08 10:02:00</c:v>
                </c:pt>
                <c:pt idx="414">
                  <c:v> 20-07-08 10:02:05</c:v>
                </c:pt>
                <c:pt idx="415">
                  <c:v> 20-07-08 10:02:10</c:v>
                </c:pt>
                <c:pt idx="416">
                  <c:v> 20-07-08 10:02:15</c:v>
                </c:pt>
                <c:pt idx="417">
                  <c:v> 20-07-08 10:02:20</c:v>
                </c:pt>
                <c:pt idx="418">
                  <c:v> 20-07-08 10:02:25</c:v>
                </c:pt>
                <c:pt idx="419">
                  <c:v> 20-07-08 10:02:30</c:v>
                </c:pt>
                <c:pt idx="420">
                  <c:v> 20-07-08 10:02:35</c:v>
                </c:pt>
                <c:pt idx="421">
                  <c:v> 20-07-08 10:02:40</c:v>
                </c:pt>
                <c:pt idx="422">
                  <c:v> 20-07-08 10:02:45</c:v>
                </c:pt>
                <c:pt idx="423">
                  <c:v> 20-07-08 10:02:50</c:v>
                </c:pt>
                <c:pt idx="424">
                  <c:v> 20-07-08 10:02:55</c:v>
                </c:pt>
                <c:pt idx="425">
                  <c:v> 20-07-08 10:03:00</c:v>
                </c:pt>
                <c:pt idx="426">
                  <c:v> 20-07-08 10:03:05</c:v>
                </c:pt>
                <c:pt idx="427">
                  <c:v> 20-07-08 10:03:10</c:v>
                </c:pt>
                <c:pt idx="428">
                  <c:v> 20-07-08 10:03:15</c:v>
                </c:pt>
                <c:pt idx="429">
                  <c:v> 20-07-08 10:03:20</c:v>
                </c:pt>
                <c:pt idx="430">
                  <c:v> 20-07-08 10:03:25</c:v>
                </c:pt>
                <c:pt idx="431">
                  <c:v> 20-07-08 10:03:30</c:v>
                </c:pt>
                <c:pt idx="432">
                  <c:v> 20-07-08 10:03:35</c:v>
                </c:pt>
                <c:pt idx="433">
                  <c:v> 20-07-08 10:03:40</c:v>
                </c:pt>
                <c:pt idx="434">
                  <c:v> 20-07-08 10:03:45</c:v>
                </c:pt>
                <c:pt idx="435">
                  <c:v> 20-07-08 10:03:50</c:v>
                </c:pt>
                <c:pt idx="436">
                  <c:v> 20-07-08 10:03:55</c:v>
                </c:pt>
                <c:pt idx="437">
                  <c:v> 20-07-08 10:04:00</c:v>
                </c:pt>
                <c:pt idx="438">
                  <c:v> 20-07-08 10:04:05</c:v>
                </c:pt>
                <c:pt idx="439">
                  <c:v> 20-07-08 10:04:10</c:v>
                </c:pt>
                <c:pt idx="440">
                  <c:v> 20-07-08 10:04:15</c:v>
                </c:pt>
                <c:pt idx="441">
                  <c:v> 20-07-08 10:04:20</c:v>
                </c:pt>
                <c:pt idx="442">
                  <c:v> 20-07-08 10:04:25</c:v>
                </c:pt>
                <c:pt idx="443">
                  <c:v> 20-07-08 10:04:30</c:v>
                </c:pt>
                <c:pt idx="444">
                  <c:v> 20-07-08 10:04:35</c:v>
                </c:pt>
                <c:pt idx="445">
                  <c:v> 20-07-08 10:04:40</c:v>
                </c:pt>
                <c:pt idx="446">
                  <c:v> 20-07-08 10:04:45</c:v>
                </c:pt>
                <c:pt idx="447">
                  <c:v> 20-07-08 10:04:50</c:v>
                </c:pt>
                <c:pt idx="448">
                  <c:v> 20-07-08 10:04:55</c:v>
                </c:pt>
                <c:pt idx="449">
                  <c:v> 20-07-08 10:05:00</c:v>
                </c:pt>
                <c:pt idx="450">
                  <c:v> 20-07-08 10:05:05</c:v>
                </c:pt>
                <c:pt idx="451">
                  <c:v> 20-07-08 10:05:10</c:v>
                </c:pt>
                <c:pt idx="452">
                  <c:v> 20-07-08 10:05:15</c:v>
                </c:pt>
                <c:pt idx="453">
                  <c:v> 20-07-08 10:05:20</c:v>
                </c:pt>
                <c:pt idx="454">
                  <c:v> 20-07-08 10:05:25</c:v>
                </c:pt>
                <c:pt idx="455">
                  <c:v> 20-07-08 10:05:30</c:v>
                </c:pt>
                <c:pt idx="456">
                  <c:v> 20-07-08 10:05:35</c:v>
                </c:pt>
                <c:pt idx="457">
                  <c:v> 20-07-08 10:05:40</c:v>
                </c:pt>
                <c:pt idx="458">
                  <c:v> 20-07-08 10:05:45</c:v>
                </c:pt>
                <c:pt idx="459">
                  <c:v> 20-07-08 10:05:50</c:v>
                </c:pt>
                <c:pt idx="460">
                  <c:v> 20-07-08 10:05:55</c:v>
                </c:pt>
                <c:pt idx="461">
                  <c:v> 20-07-08 10:06:00</c:v>
                </c:pt>
                <c:pt idx="462">
                  <c:v> 20-07-08 10:06:05</c:v>
                </c:pt>
                <c:pt idx="463">
                  <c:v> 20-07-08 10:06:10</c:v>
                </c:pt>
                <c:pt idx="464">
                  <c:v> 20-07-08 10:06:15</c:v>
                </c:pt>
                <c:pt idx="465">
                  <c:v> 20-07-08 10:06:20</c:v>
                </c:pt>
                <c:pt idx="466">
                  <c:v> 20-07-08 10:06:25</c:v>
                </c:pt>
                <c:pt idx="467">
                  <c:v> 20-07-08 10:06:30</c:v>
                </c:pt>
                <c:pt idx="468">
                  <c:v> 20-07-08 10:06:35</c:v>
                </c:pt>
                <c:pt idx="469">
                  <c:v> 20-07-08 10:06:40</c:v>
                </c:pt>
                <c:pt idx="470">
                  <c:v> 20-07-08 10:06:45</c:v>
                </c:pt>
                <c:pt idx="471">
                  <c:v> 20-07-08 10:06:50</c:v>
                </c:pt>
                <c:pt idx="472">
                  <c:v> 20-07-08 10:06:55</c:v>
                </c:pt>
                <c:pt idx="473">
                  <c:v> 20-07-08 10:07:00</c:v>
                </c:pt>
                <c:pt idx="474">
                  <c:v> 20-07-08 10:07:05</c:v>
                </c:pt>
                <c:pt idx="475">
                  <c:v> 20-07-08 10:07:10</c:v>
                </c:pt>
                <c:pt idx="476">
                  <c:v> 20-07-08 10:07:15</c:v>
                </c:pt>
                <c:pt idx="477">
                  <c:v> 20-07-08 10:07:20</c:v>
                </c:pt>
                <c:pt idx="478">
                  <c:v> 20-07-08 10:07:25</c:v>
                </c:pt>
                <c:pt idx="479">
                  <c:v> 20-07-08 10:07:30</c:v>
                </c:pt>
                <c:pt idx="480">
                  <c:v> 20-07-08 10:07:35</c:v>
                </c:pt>
                <c:pt idx="481">
                  <c:v> 20-07-08 10:07:40</c:v>
                </c:pt>
                <c:pt idx="482">
                  <c:v> 20-07-08 10:07:45</c:v>
                </c:pt>
                <c:pt idx="483">
                  <c:v> 20-07-08 10:07:50</c:v>
                </c:pt>
                <c:pt idx="484">
                  <c:v> 20-07-08 10:07:55</c:v>
                </c:pt>
                <c:pt idx="485">
                  <c:v> 20-07-08 10:08:00</c:v>
                </c:pt>
                <c:pt idx="486">
                  <c:v> 20-07-08 10:08:05</c:v>
                </c:pt>
                <c:pt idx="487">
                  <c:v> 20-07-08 10:08:10</c:v>
                </c:pt>
                <c:pt idx="488">
                  <c:v> 20-07-08 10:08:15</c:v>
                </c:pt>
                <c:pt idx="489">
                  <c:v> 20-07-08 10:08:20</c:v>
                </c:pt>
                <c:pt idx="490">
                  <c:v> 20-07-08 10:08:25</c:v>
                </c:pt>
                <c:pt idx="491">
                  <c:v> 20-07-08 10:08:30</c:v>
                </c:pt>
                <c:pt idx="492">
                  <c:v> 20-07-08 10:08:35</c:v>
                </c:pt>
                <c:pt idx="493">
                  <c:v> 20-07-08 10:08:40</c:v>
                </c:pt>
                <c:pt idx="494">
                  <c:v> 20-07-08 10:08:45</c:v>
                </c:pt>
                <c:pt idx="495">
                  <c:v> 20-07-08 10:08:50</c:v>
                </c:pt>
                <c:pt idx="496">
                  <c:v> 20-07-08 10:08:55</c:v>
                </c:pt>
                <c:pt idx="497">
                  <c:v> 20-07-08 10:09:00</c:v>
                </c:pt>
                <c:pt idx="498">
                  <c:v> 20-07-08 10:09:05</c:v>
                </c:pt>
                <c:pt idx="499">
                  <c:v> 20-07-08 10:09:10</c:v>
                </c:pt>
                <c:pt idx="500">
                  <c:v> 20-07-08 10:09:15</c:v>
                </c:pt>
                <c:pt idx="501">
                  <c:v> 20-07-08 10:09:20</c:v>
                </c:pt>
                <c:pt idx="502">
                  <c:v> 20-07-08 10:09:25</c:v>
                </c:pt>
                <c:pt idx="503">
                  <c:v> 20-07-08 10:09:30</c:v>
                </c:pt>
                <c:pt idx="504">
                  <c:v> 20-07-08 10:09:35</c:v>
                </c:pt>
                <c:pt idx="505">
                  <c:v> 20-07-08 10:09:40</c:v>
                </c:pt>
                <c:pt idx="506">
                  <c:v> 20-07-08 10:09:45</c:v>
                </c:pt>
                <c:pt idx="507">
                  <c:v> 20-07-08 10:09:50</c:v>
                </c:pt>
                <c:pt idx="508">
                  <c:v> 20-07-08 10:09:55</c:v>
                </c:pt>
                <c:pt idx="509">
                  <c:v> 20-07-08 10:10:00</c:v>
                </c:pt>
                <c:pt idx="510">
                  <c:v> 20-07-08 10:10:05</c:v>
                </c:pt>
                <c:pt idx="511">
                  <c:v> 20-07-08 10:10:10</c:v>
                </c:pt>
                <c:pt idx="512">
                  <c:v> 20-07-08 10:10:15</c:v>
                </c:pt>
                <c:pt idx="513">
                  <c:v> 20-07-08 10:10:20</c:v>
                </c:pt>
                <c:pt idx="514">
                  <c:v> 20-07-08 10:10:25</c:v>
                </c:pt>
                <c:pt idx="515">
                  <c:v> 20-07-08 10:10:30</c:v>
                </c:pt>
                <c:pt idx="516">
                  <c:v> 20-07-08 10:10:35</c:v>
                </c:pt>
                <c:pt idx="517">
                  <c:v> 20-07-08 10:10:40</c:v>
                </c:pt>
                <c:pt idx="518">
                  <c:v> 20-07-08 10:10:45</c:v>
                </c:pt>
                <c:pt idx="519">
                  <c:v> 20-07-08 10:10:50</c:v>
                </c:pt>
                <c:pt idx="520">
                  <c:v> 20-07-08 10:10:55</c:v>
                </c:pt>
                <c:pt idx="521">
                  <c:v> 20-07-08 10:11:00</c:v>
                </c:pt>
                <c:pt idx="522">
                  <c:v> 20-07-08 10:11:05</c:v>
                </c:pt>
                <c:pt idx="523">
                  <c:v> 20-07-08 10:11:10</c:v>
                </c:pt>
                <c:pt idx="524">
                  <c:v> 20-07-08 10:11:15</c:v>
                </c:pt>
                <c:pt idx="525">
                  <c:v> 20-07-08 10:11:20</c:v>
                </c:pt>
                <c:pt idx="526">
                  <c:v> 20-07-08 10:11:25</c:v>
                </c:pt>
                <c:pt idx="527">
                  <c:v> 20-07-08 10:11:30</c:v>
                </c:pt>
                <c:pt idx="528">
                  <c:v> 20-07-08 10:11:35</c:v>
                </c:pt>
                <c:pt idx="529">
                  <c:v> 20-07-08 10:11:40</c:v>
                </c:pt>
                <c:pt idx="530">
                  <c:v> 20-07-08 10:11:45</c:v>
                </c:pt>
                <c:pt idx="531">
                  <c:v> 20-07-08 10:11:50</c:v>
                </c:pt>
                <c:pt idx="532">
                  <c:v> 20-07-08 10:11:55</c:v>
                </c:pt>
                <c:pt idx="533">
                  <c:v> 20-07-08 10:12:00</c:v>
                </c:pt>
                <c:pt idx="534">
                  <c:v> 20-07-08 10:12:05</c:v>
                </c:pt>
                <c:pt idx="535">
                  <c:v> 20-07-08 10:12:10</c:v>
                </c:pt>
                <c:pt idx="536">
                  <c:v> 20-07-08 10:12:15</c:v>
                </c:pt>
                <c:pt idx="537">
                  <c:v> 20-07-08 10:12:20</c:v>
                </c:pt>
                <c:pt idx="538">
                  <c:v> 20-07-08 10:12:25</c:v>
                </c:pt>
                <c:pt idx="539">
                  <c:v> 20-07-08 10:12:30</c:v>
                </c:pt>
                <c:pt idx="540">
                  <c:v> 20-07-08 10:12:35</c:v>
                </c:pt>
                <c:pt idx="541">
                  <c:v> 20-07-08 10:12:40</c:v>
                </c:pt>
                <c:pt idx="542">
                  <c:v> 20-07-08 10:12:45</c:v>
                </c:pt>
                <c:pt idx="543">
                  <c:v> 20-07-08 10:12:50</c:v>
                </c:pt>
                <c:pt idx="544">
                  <c:v> 20-07-08 10:12:55</c:v>
                </c:pt>
                <c:pt idx="545">
                  <c:v> 20-07-08 10:13:00</c:v>
                </c:pt>
                <c:pt idx="546">
                  <c:v> 20-07-08 10:13:05</c:v>
                </c:pt>
                <c:pt idx="547">
                  <c:v> 20-07-08 10:13:10</c:v>
                </c:pt>
                <c:pt idx="548">
                  <c:v> 20-07-08 10:13:15</c:v>
                </c:pt>
                <c:pt idx="549">
                  <c:v> 20-07-08 10:13:20</c:v>
                </c:pt>
                <c:pt idx="550">
                  <c:v> 20-07-08 10:13:25</c:v>
                </c:pt>
                <c:pt idx="551">
                  <c:v> 20-07-08 10:13:30</c:v>
                </c:pt>
                <c:pt idx="552">
                  <c:v> 20-07-08 10:13:35</c:v>
                </c:pt>
                <c:pt idx="553">
                  <c:v> 20-07-08 10:13:40</c:v>
                </c:pt>
                <c:pt idx="554">
                  <c:v> 20-07-08 10:13:45</c:v>
                </c:pt>
                <c:pt idx="555">
                  <c:v> 20-07-08 10:13:50</c:v>
                </c:pt>
                <c:pt idx="556">
                  <c:v> 20-07-08 10:13:55</c:v>
                </c:pt>
                <c:pt idx="557">
                  <c:v> 20-07-08 10:14:00</c:v>
                </c:pt>
                <c:pt idx="558">
                  <c:v> 20-07-08 10:14:05</c:v>
                </c:pt>
                <c:pt idx="559">
                  <c:v> 20-07-08 10:14:10</c:v>
                </c:pt>
                <c:pt idx="560">
                  <c:v> 20-07-08 10:14:15</c:v>
                </c:pt>
                <c:pt idx="561">
                  <c:v> 20-07-08 10:14:20</c:v>
                </c:pt>
                <c:pt idx="562">
                  <c:v> 20-07-08 10:14:25</c:v>
                </c:pt>
                <c:pt idx="563">
                  <c:v> 20-07-08 10:14:30</c:v>
                </c:pt>
                <c:pt idx="564">
                  <c:v> 20-07-08 10:14:35</c:v>
                </c:pt>
                <c:pt idx="565">
                  <c:v> 20-07-08 10:14:40</c:v>
                </c:pt>
                <c:pt idx="566">
                  <c:v> 20-07-08 10:14:45</c:v>
                </c:pt>
                <c:pt idx="567">
                  <c:v> 20-07-08 10:14:50</c:v>
                </c:pt>
                <c:pt idx="568">
                  <c:v> 20-07-08 10:14:55</c:v>
                </c:pt>
                <c:pt idx="569">
                  <c:v> 20-07-08 10:15:00</c:v>
                </c:pt>
                <c:pt idx="570">
                  <c:v> 20-07-08 10:15:05</c:v>
                </c:pt>
                <c:pt idx="571">
                  <c:v> 20-07-08 10:15:10</c:v>
                </c:pt>
                <c:pt idx="572">
                  <c:v> 20-07-08 10:15:15</c:v>
                </c:pt>
                <c:pt idx="573">
                  <c:v> 20-07-08 10:15:20</c:v>
                </c:pt>
                <c:pt idx="574">
                  <c:v> 20-07-08 10:15:25</c:v>
                </c:pt>
                <c:pt idx="575">
                  <c:v> 20-07-08 10:15:30</c:v>
                </c:pt>
                <c:pt idx="576">
                  <c:v> 20-07-08 10:15:35</c:v>
                </c:pt>
                <c:pt idx="577">
                  <c:v> 20-07-08 10:15:40</c:v>
                </c:pt>
                <c:pt idx="578">
                  <c:v> 20-07-08 10:15:45</c:v>
                </c:pt>
                <c:pt idx="579">
                  <c:v> 20-07-08 10:15:50</c:v>
                </c:pt>
                <c:pt idx="580">
                  <c:v> 20-07-08 10:15:55</c:v>
                </c:pt>
                <c:pt idx="581">
                  <c:v> 20-07-08 10:16:00</c:v>
                </c:pt>
                <c:pt idx="582">
                  <c:v> 20-07-08 10:16:05</c:v>
                </c:pt>
                <c:pt idx="583">
                  <c:v> 20-07-08 10:16:10</c:v>
                </c:pt>
                <c:pt idx="584">
                  <c:v> 20-07-08 10:16:15</c:v>
                </c:pt>
                <c:pt idx="585">
                  <c:v> 20-07-08 10:16:20</c:v>
                </c:pt>
                <c:pt idx="586">
                  <c:v> 20-07-08 10:16:25</c:v>
                </c:pt>
                <c:pt idx="587">
                  <c:v> 20-07-08 10:16:30</c:v>
                </c:pt>
                <c:pt idx="588">
                  <c:v> 20-07-08 10:16:35</c:v>
                </c:pt>
                <c:pt idx="589">
                  <c:v> 20-07-08 10:16:40</c:v>
                </c:pt>
                <c:pt idx="590">
                  <c:v> 20-07-08 10:16:45</c:v>
                </c:pt>
                <c:pt idx="591">
                  <c:v> 20-07-08 10:16:50</c:v>
                </c:pt>
                <c:pt idx="592">
                  <c:v> 20-07-08 10:16:55</c:v>
                </c:pt>
                <c:pt idx="593">
                  <c:v> 20-07-08 10:17:00</c:v>
                </c:pt>
                <c:pt idx="594">
                  <c:v> 20-07-08 10:17:05</c:v>
                </c:pt>
                <c:pt idx="595">
                  <c:v> 20-07-08 10:17:10</c:v>
                </c:pt>
                <c:pt idx="596">
                  <c:v> 20-07-08 10:17:15</c:v>
                </c:pt>
                <c:pt idx="597">
                  <c:v> 20-07-08 10:17:20</c:v>
                </c:pt>
                <c:pt idx="598">
                  <c:v> 20-07-08 10:17:25</c:v>
                </c:pt>
                <c:pt idx="599">
                  <c:v> 20-07-08 10:17:30</c:v>
                </c:pt>
                <c:pt idx="600">
                  <c:v> 20-07-08 10:17:35</c:v>
                </c:pt>
                <c:pt idx="601">
                  <c:v> 20-07-08 10:17:40</c:v>
                </c:pt>
                <c:pt idx="602">
                  <c:v> 20-07-08 10:17:45</c:v>
                </c:pt>
                <c:pt idx="603">
                  <c:v> 20-07-08 10:17:50</c:v>
                </c:pt>
                <c:pt idx="604">
                  <c:v> 20-07-08 10:17:55</c:v>
                </c:pt>
                <c:pt idx="605">
                  <c:v> 20-07-08 10:18:00</c:v>
                </c:pt>
                <c:pt idx="606">
                  <c:v> 20-07-08 10:18:05</c:v>
                </c:pt>
                <c:pt idx="607">
                  <c:v> 20-07-08 10:18:10</c:v>
                </c:pt>
                <c:pt idx="608">
                  <c:v> 20-07-08 10:18:15</c:v>
                </c:pt>
                <c:pt idx="609">
                  <c:v> 20-07-08 10:18:20</c:v>
                </c:pt>
                <c:pt idx="610">
                  <c:v> 20-07-08 10:18:25</c:v>
                </c:pt>
                <c:pt idx="611">
                  <c:v> 20-07-08 10:18:30</c:v>
                </c:pt>
                <c:pt idx="612">
                  <c:v> 20-07-08 10:18:35</c:v>
                </c:pt>
                <c:pt idx="613">
                  <c:v> 20-07-08 10:18:40</c:v>
                </c:pt>
                <c:pt idx="614">
                  <c:v> 20-07-08 10:18:45</c:v>
                </c:pt>
                <c:pt idx="615">
                  <c:v> 20-07-08 10:18:50</c:v>
                </c:pt>
                <c:pt idx="616">
                  <c:v> 20-07-08 10:18:55</c:v>
                </c:pt>
                <c:pt idx="617">
                  <c:v> 20-07-08 10:19:00</c:v>
                </c:pt>
                <c:pt idx="618">
                  <c:v> 20-07-08 10:19:05</c:v>
                </c:pt>
                <c:pt idx="619">
                  <c:v> 20-07-08 10:19:35</c:v>
                </c:pt>
                <c:pt idx="620">
                  <c:v> 20-07-08 10:19:40</c:v>
                </c:pt>
                <c:pt idx="621">
                  <c:v> 20-07-08 10:19:45</c:v>
                </c:pt>
                <c:pt idx="622">
                  <c:v> 20-07-08 10:19:50</c:v>
                </c:pt>
                <c:pt idx="623">
                  <c:v> 20-07-08 10:19:55</c:v>
                </c:pt>
                <c:pt idx="624">
                  <c:v> 20-07-08 10:20:00</c:v>
                </c:pt>
                <c:pt idx="625">
                  <c:v> 20-07-08 10:20:05</c:v>
                </c:pt>
                <c:pt idx="626">
                  <c:v> 20-07-08 10:20:10</c:v>
                </c:pt>
                <c:pt idx="627">
                  <c:v> 20-07-08 10:20:15</c:v>
                </c:pt>
                <c:pt idx="628">
                  <c:v> 20-07-08 10:20:20</c:v>
                </c:pt>
                <c:pt idx="629">
                  <c:v> 20-07-08 10:20:25</c:v>
                </c:pt>
                <c:pt idx="630">
                  <c:v> 20-07-08 10:20:30</c:v>
                </c:pt>
                <c:pt idx="631">
                  <c:v> 20-07-08 10:20:35</c:v>
                </c:pt>
                <c:pt idx="632">
                  <c:v> 20-07-08 10:20:40</c:v>
                </c:pt>
                <c:pt idx="633">
                  <c:v> 20-07-08 10:20:45</c:v>
                </c:pt>
                <c:pt idx="634">
                  <c:v> 20-07-08 10:20:50</c:v>
                </c:pt>
                <c:pt idx="635">
                  <c:v> 20-07-08 10:20:55</c:v>
                </c:pt>
                <c:pt idx="636">
                  <c:v> 20-07-08 10:21:00</c:v>
                </c:pt>
                <c:pt idx="637">
                  <c:v> 20-07-08 10:21:05</c:v>
                </c:pt>
                <c:pt idx="638">
                  <c:v> 20-07-08 10:21:10</c:v>
                </c:pt>
                <c:pt idx="639">
                  <c:v> 20-07-08 10:21:15</c:v>
                </c:pt>
                <c:pt idx="640">
                  <c:v> 20-07-08 10:21:20</c:v>
                </c:pt>
                <c:pt idx="641">
                  <c:v> 20-07-08 10:21:25</c:v>
                </c:pt>
                <c:pt idx="642">
                  <c:v> 20-07-08 10:21:30</c:v>
                </c:pt>
                <c:pt idx="643">
                  <c:v> 20-07-08 10:21:35</c:v>
                </c:pt>
                <c:pt idx="644">
                  <c:v> 20-07-08 10:21:40</c:v>
                </c:pt>
                <c:pt idx="645">
                  <c:v> 20-07-08 10:21:45</c:v>
                </c:pt>
                <c:pt idx="646">
                  <c:v> 20-07-08 10:21:50</c:v>
                </c:pt>
                <c:pt idx="647">
                  <c:v> 20-07-08 10:21:55</c:v>
                </c:pt>
                <c:pt idx="648">
                  <c:v> 20-07-08 10:22:00</c:v>
                </c:pt>
                <c:pt idx="649">
                  <c:v> 20-07-08 10:22:05</c:v>
                </c:pt>
                <c:pt idx="650">
                  <c:v> 20-07-08 10:22:10</c:v>
                </c:pt>
                <c:pt idx="651">
                  <c:v> 20-07-08 10:22:15</c:v>
                </c:pt>
                <c:pt idx="652">
                  <c:v> 20-07-08 10:22:20</c:v>
                </c:pt>
                <c:pt idx="653">
                  <c:v> 20-07-08 10:22:25</c:v>
                </c:pt>
                <c:pt idx="654">
                  <c:v> 20-07-08 10:22:30</c:v>
                </c:pt>
                <c:pt idx="655">
                  <c:v> 20-07-08 10:22:35</c:v>
                </c:pt>
                <c:pt idx="656">
                  <c:v> 20-07-08 10:22:40</c:v>
                </c:pt>
                <c:pt idx="657">
                  <c:v> 20-07-08 10:22:45</c:v>
                </c:pt>
                <c:pt idx="658">
                  <c:v> 20-07-08 10:22:50</c:v>
                </c:pt>
                <c:pt idx="659">
                  <c:v> 20-07-08 10:22:55</c:v>
                </c:pt>
                <c:pt idx="660">
                  <c:v> 20-07-08 10:23:00</c:v>
                </c:pt>
                <c:pt idx="661">
                  <c:v> 20-07-08 10:23:05</c:v>
                </c:pt>
                <c:pt idx="662">
                  <c:v> 20-07-08 10:23:10</c:v>
                </c:pt>
                <c:pt idx="663">
                  <c:v> 20-07-08 10:23:15</c:v>
                </c:pt>
                <c:pt idx="664">
                  <c:v> 20-07-08 10:23:20</c:v>
                </c:pt>
                <c:pt idx="665">
                  <c:v> 20-07-08 10:23:25</c:v>
                </c:pt>
                <c:pt idx="666">
                  <c:v> 20-07-08 10:23:30</c:v>
                </c:pt>
                <c:pt idx="667">
                  <c:v> 20-07-08 10:23:35</c:v>
                </c:pt>
                <c:pt idx="668">
                  <c:v> 20-07-08 10:23:40</c:v>
                </c:pt>
                <c:pt idx="669">
                  <c:v> 20-07-08 10:23:45</c:v>
                </c:pt>
                <c:pt idx="670">
                  <c:v> 20-07-08 10:23:50</c:v>
                </c:pt>
                <c:pt idx="671">
                  <c:v> 20-07-08 10:23:55</c:v>
                </c:pt>
                <c:pt idx="672">
                  <c:v> 20-07-08 10:24:00</c:v>
                </c:pt>
                <c:pt idx="673">
                  <c:v> 20-07-08 10:24:05</c:v>
                </c:pt>
                <c:pt idx="674">
                  <c:v> 20-07-08 10:24:10</c:v>
                </c:pt>
                <c:pt idx="675">
                  <c:v> 20-07-08 10:24:15</c:v>
                </c:pt>
                <c:pt idx="676">
                  <c:v> 20-07-08 10:24:20</c:v>
                </c:pt>
                <c:pt idx="677">
                  <c:v> 20-07-08 10:24:25</c:v>
                </c:pt>
                <c:pt idx="678">
                  <c:v> 20-07-08 10:24:30</c:v>
                </c:pt>
                <c:pt idx="679">
                  <c:v> 20-07-08 10:24:35</c:v>
                </c:pt>
                <c:pt idx="680">
                  <c:v> 20-07-08 10:24:40</c:v>
                </c:pt>
                <c:pt idx="681">
                  <c:v> 20-07-08 10:24:45</c:v>
                </c:pt>
                <c:pt idx="682">
                  <c:v> 20-07-08 10:24:50</c:v>
                </c:pt>
                <c:pt idx="683">
                  <c:v> 20-07-08 10:24:55</c:v>
                </c:pt>
                <c:pt idx="684">
                  <c:v> 20-07-08 10:25:00</c:v>
                </c:pt>
                <c:pt idx="685">
                  <c:v> 20-07-08 10:25:05</c:v>
                </c:pt>
                <c:pt idx="686">
                  <c:v> 20-07-08 10:25:10</c:v>
                </c:pt>
                <c:pt idx="687">
                  <c:v> 20-07-08 10:25:15</c:v>
                </c:pt>
                <c:pt idx="688">
                  <c:v> 20-07-08 10:25:20</c:v>
                </c:pt>
                <c:pt idx="689">
                  <c:v> 20-07-08 10:25:25</c:v>
                </c:pt>
                <c:pt idx="690">
                  <c:v> 20-07-08 10:25:30</c:v>
                </c:pt>
                <c:pt idx="691">
                  <c:v> 20-07-08 10:25:35</c:v>
                </c:pt>
                <c:pt idx="692">
                  <c:v> 20-07-08 10:25:40</c:v>
                </c:pt>
                <c:pt idx="693">
                  <c:v> 20-07-08 10:25:45</c:v>
                </c:pt>
                <c:pt idx="694">
                  <c:v> 20-07-08 10:25:50</c:v>
                </c:pt>
                <c:pt idx="695">
                  <c:v> 20-07-08 10:25:55</c:v>
                </c:pt>
                <c:pt idx="696">
                  <c:v> 20-07-08 10:26:00</c:v>
                </c:pt>
                <c:pt idx="697">
                  <c:v> 20-07-08 10:26:05</c:v>
                </c:pt>
                <c:pt idx="698">
                  <c:v> 20-07-08 10:26:10</c:v>
                </c:pt>
                <c:pt idx="699">
                  <c:v> 20-07-08 10:26:15</c:v>
                </c:pt>
                <c:pt idx="700">
                  <c:v> 20-07-08 10:26:20</c:v>
                </c:pt>
                <c:pt idx="701">
                  <c:v> 20-07-08 10:26:25</c:v>
                </c:pt>
                <c:pt idx="702">
                  <c:v> 20-07-08 10:26:30</c:v>
                </c:pt>
                <c:pt idx="703">
                  <c:v> 20-07-08 10:26:35</c:v>
                </c:pt>
                <c:pt idx="704">
                  <c:v> 20-07-08 10:26:40</c:v>
                </c:pt>
                <c:pt idx="705">
                  <c:v> 20-07-08 10:26:45</c:v>
                </c:pt>
                <c:pt idx="706">
                  <c:v> 20-07-08 10:26:50</c:v>
                </c:pt>
                <c:pt idx="707">
                  <c:v> 20-07-08 10:26:55</c:v>
                </c:pt>
                <c:pt idx="708">
                  <c:v> 20-07-08 10:27:00</c:v>
                </c:pt>
                <c:pt idx="709">
                  <c:v> 20-07-08 10:27:05</c:v>
                </c:pt>
                <c:pt idx="710">
                  <c:v> 20-07-08 10:27:10</c:v>
                </c:pt>
                <c:pt idx="711">
                  <c:v> 20-07-08 10:27:30</c:v>
                </c:pt>
                <c:pt idx="712">
                  <c:v> 20-07-08 10:27:35</c:v>
                </c:pt>
                <c:pt idx="713">
                  <c:v> 20-07-08 10:27:40</c:v>
                </c:pt>
                <c:pt idx="714">
                  <c:v> 20-07-08 10:27:45</c:v>
                </c:pt>
                <c:pt idx="715">
                  <c:v> 20-07-08 10:27:50</c:v>
                </c:pt>
                <c:pt idx="716">
                  <c:v> 20-07-08 10:27:55</c:v>
                </c:pt>
                <c:pt idx="717">
                  <c:v> 20-07-08 10:28:00</c:v>
                </c:pt>
                <c:pt idx="718">
                  <c:v> 20-07-08 10:28:05</c:v>
                </c:pt>
                <c:pt idx="719">
                  <c:v> 20-07-08 10:28:10</c:v>
                </c:pt>
                <c:pt idx="720">
                  <c:v> 20-07-08 10:28:15</c:v>
                </c:pt>
                <c:pt idx="721">
                  <c:v> 20-07-08 10:28:20</c:v>
                </c:pt>
                <c:pt idx="722">
                  <c:v> 20-07-08 10:28:25</c:v>
                </c:pt>
                <c:pt idx="723">
                  <c:v> 20-07-08 10:28:30</c:v>
                </c:pt>
                <c:pt idx="724">
                  <c:v> 20-07-08 10:28:35</c:v>
                </c:pt>
                <c:pt idx="725">
                  <c:v> 20-07-08 10:28:40</c:v>
                </c:pt>
                <c:pt idx="726">
                  <c:v> 20-07-08 10:28:45</c:v>
                </c:pt>
                <c:pt idx="727">
                  <c:v> 20-07-08 10:28:50</c:v>
                </c:pt>
                <c:pt idx="728">
                  <c:v> 20-07-08 10:28:55</c:v>
                </c:pt>
                <c:pt idx="729">
                  <c:v> 20-07-08 10:29:00</c:v>
                </c:pt>
                <c:pt idx="730">
                  <c:v> 20-07-08 10:29:05</c:v>
                </c:pt>
                <c:pt idx="731">
                  <c:v> 20-07-08 10:29:10</c:v>
                </c:pt>
                <c:pt idx="732">
                  <c:v> 20-07-08 10:29:15</c:v>
                </c:pt>
                <c:pt idx="733">
                  <c:v> 20-07-08 10:29:20</c:v>
                </c:pt>
                <c:pt idx="734">
                  <c:v> 20-07-08 10:29:25</c:v>
                </c:pt>
                <c:pt idx="735">
                  <c:v> 20-07-08 10:29:30</c:v>
                </c:pt>
                <c:pt idx="736">
                  <c:v> 20-07-08 10:29:35</c:v>
                </c:pt>
                <c:pt idx="737">
                  <c:v> 20-07-08 10:29:40</c:v>
                </c:pt>
                <c:pt idx="738">
                  <c:v> 20-07-08 10:29:45</c:v>
                </c:pt>
                <c:pt idx="739">
                  <c:v> 20-07-08 10:29:50</c:v>
                </c:pt>
                <c:pt idx="740">
                  <c:v> 20-07-08 10:29:55</c:v>
                </c:pt>
                <c:pt idx="741">
                  <c:v> 20-07-08 10:30:00</c:v>
                </c:pt>
                <c:pt idx="742">
                  <c:v> 20-07-08 10:30:05</c:v>
                </c:pt>
                <c:pt idx="743">
                  <c:v> 20-07-08 10:30:10</c:v>
                </c:pt>
                <c:pt idx="744">
                  <c:v> 20-07-08 10:30:15</c:v>
                </c:pt>
                <c:pt idx="745">
                  <c:v> 20-07-08 10:30:20</c:v>
                </c:pt>
                <c:pt idx="746">
                  <c:v> 20-07-08 10:30:25</c:v>
                </c:pt>
                <c:pt idx="747">
                  <c:v> 20-07-08 10:30:30</c:v>
                </c:pt>
                <c:pt idx="748">
                  <c:v> 20-07-08 10:30:35</c:v>
                </c:pt>
                <c:pt idx="749">
                  <c:v> 20-07-08 10:30:40</c:v>
                </c:pt>
                <c:pt idx="750">
                  <c:v> 20-07-08 10:30:45</c:v>
                </c:pt>
                <c:pt idx="751">
                  <c:v> 20-07-08 10:30:50</c:v>
                </c:pt>
                <c:pt idx="752">
                  <c:v> 20-07-08 10:30:55</c:v>
                </c:pt>
                <c:pt idx="753">
                  <c:v> 20-07-08 10:31:00</c:v>
                </c:pt>
                <c:pt idx="754">
                  <c:v> 20-07-08 10:31:05</c:v>
                </c:pt>
                <c:pt idx="755">
                  <c:v> 20-07-08 10:31:10</c:v>
                </c:pt>
                <c:pt idx="756">
                  <c:v> 20-07-08 10:31:15</c:v>
                </c:pt>
                <c:pt idx="757">
                  <c:v> 20-07-08 10:31:20</c:v>
                </c:pt>
                <c:pt idx="758">
                  <c:v> 20-07-08 10:31:25</c:v>
                </c:pt>
                <c:pt idx="759">
                  <c:v> 20-07-08 10:31:30</c:v>
                </c:pt>
                <c:pt idx="760">
                  <c:v> 20-07-08 10:31:35</c:v>
                </c:pt>
                <c:pt idx="761">
                  <c:v> 20-07-08 10:31:40</c:v>
                </c:pt>
                <c:pt idx="762">
                  <c:v> 20-07-08 10:31:45</c:v>
                </c:pt>
                <c:pt idx="763">
                  <c:v> 20-07-08 10:31:50</c:v>
                </c:pt>
                <c:pt idx="764">
                  <c:v> 20-07-08 10:31:55</c:v>
                </c:pt>
                <c:pt idx="765">
                  <c:v> 20-07-08 10:32:00</c:v>
                </c:pt>
                <c:pt idx="766">
                  <c:v> 20-07-08 10:32:05</c:v>
                </c:pt>
                <c:pt idx="767">
                  <c:v> 20-07-08 10:32:10</c:v>
                </c:pt>
                <c:pt idx="768">
                  <c:v> 20-07-08 10:32:15</c:v>
                </c:pt>
                <c:pt idx="769">
                  <c:v> 20-07-08 10:32:20</c:v>
                </c:pt>
                <c:pt idx="770">
                  <c:v> 20-07-08 10:32:25</c:v>
                </c:pt>
                <c:pt idx="771">
                  <c:v> 20-07-08 10:32:30</c:v>
                </c:pt>
                <c:pt idx="772">
                  <c:v> 20-07-08 10:32:35</c:v>
                </c:pt>
                <c:pt idx="773">
                  <c:v> 20-07-08 10:32:40</c:v>
                </c:pt>
                <c:pt idx="774">
                  <c:v> 20-07-08 10:32:45</c:v>
                </c:pt>
                <c:pt idx="775">
                  <c:v> 20-07-08 10:32:50</c:v>
                </c:pt>
                <c:pt idx="776">
                  <c:v> 20-07-08 10:32:55</c:v>
                </c:pt>
                <c:pt idx="777">
                  <c:v> 20-07-08 10:33:00</c:v>
                </c:pt>
                <c:pt idx="778">
                  <c:v> 20-07-08 10:33:05</c:v>
                </c:pt>
                <c:pt idx="779">
                  <c:v> 20-07-08 10:33:10</c:v>
                </c:pt>
                <c:pt idx="780">
                  <c:v> 20-07-08 10:33:15</c:v>
                </c:pt>
                <c:pt idx="781">
                  <c:v> 20-07-08 10:33:20</c:v>
                </c:pt>
                <c:pt idx="782">
                  <c:v> 20-07-08 10:33:25</c:v>
                </c:pt>
                <c:pt idx="783">
                  <c:v> 20-07-08 10:33:30</c:v>
                </c:pt>
                <c:pt idx="784">
                  <c:v> 20-07-08 10:33:35</c:v>
                </c:pt>
                <c:pt idx="785">
                  <c:v> 20-07-08 10:33:40</c:v>
                </c:pt>
                <c:pt idx="786">
                  <c:v> 20-07-08 10:33:45</c:v>
                </c:pt>
                <c:pt idx="787">
                  <c:v> 20-07-08 10:33:50</c:v>
                </c:pt>
                <c:pt idx="788">
                  <c:v> 20-07-08 10:33:55</c:v>
                </c:pt>
                <c:pt idx="789">
                  <c:v> 20-07-08 10:34:00</c:v>
                </c:pt>
                <c:pt idx="790">
                  <c:v> 20-07-08 10:34:05</c:v>
                </c:pt>
                <c:pt idx="791">
                  <c:v> 20-07-08 10:34:10</c:v>
                </c:pt>
                <c:pt idx="792">
                  <c:v> 20-07-08 10:34:15</c:v>
                </c:pt>
                <c:pt idx="793">
                  <c:v> 20-07-08 10:34:20</c:v>
                </c:pt>
                <c:pt idx="794">
                  <c:v> 20-07-08 10:34:25</c:v>
                </c:pt>
                <c:pt idx="795">
                  <c:v> 20-07-08 10:34:30</c:v>
                </c:pt>
                <c:pt idx="796">
                  <c:v> 20-07-08 10:34:35</c:v>
                </c:pt>
                <c:pt idx="797">
                  <c:v> 20-07-08 10:34:40</c:v>
                </c:pt>
                <c:pt idx="798">
                  <c:v> 20-07-08 10:34:45</c:v>
                </c:pt>
                <c:pt idx="799">
                  <c:v> 20-07-08 10:34:50</c:v>
                </c:pt>
                <c:pt idx="800">
                  <c:v> 20-07-08 10:34:55</c:v>
                </c:pt>
                <c:pt idx="801">
                  <c:v> 20-07-08 10:35:00</c:v>
                </c:pt>
                <c:pt idx="802">
                  <c:v> 20-07-08 10:35:05</c:v>
                </c:pt>
                <c:pt idx="803">
                  <c:v> 20-07-08 10:35:10</c:v>
                </c:pt>
                <c:pt idx="804">
                  <c:v> 20-07-08 10:35:15</c:v>
                </c:pt>
                <c:pt idx="805">
                  <c:v> 20-07-08 10:35:20</c:v>
                </c:pt>
                <c:pt idx="806">
                  <c:v> 20-07-08 10:35:25</c:v>
                </c:pt>
                <c:pt idx="807">
                  <c:v> 20-07-08 10:35:30</c:v>
                </c:pt>
                <c:pt idx="808">
                  <c:v> 20-07-08 10:35:35</c:v>
                </c:pt>
                <c:pt idx="809">
                  <c:v> 20-07-08 10:35:40</c:v>
                </c:pt>
                <c:pt idx="810">
                  <c:v> 20-07-08 10:35:45</c:v>
                </c:pt>
                <c:pt idx="811">
                  <c:v> 20-07-08 10:35:50</c:v>
                </c:pt>
                <c:pt idx="812">
                  <c:v> 20-07-08 10:35:55</c:v>
                </c:pt>
                <c:pt idx="813">
                  <c:v> 20-07-08 10:36:00</c:v>
                </c:pt>
                <c:pt idx="814">
                  <c:v> 20-07-08 10:36:05</c:v>
                </c:pt>
                <c:pt idx="815">
                  <c:v> 20-07-08 10:36:10</c:v>
                </c:pt>
                <c:pt idx="816">
                  <c:v> 20-07-08 10:36:15</c:v>
                </c:pt>
                <c:pt idx="817">
                  <c:v> 20-07-08 10:36:20</c:v>
                </c:pt>
                <c:pt idx="818">
                  <c:v> 20-07-08 10:36:25</c:v>
                </c:pt>
                <c:pt idx="819">
                  <c:v> 20-07-08 10:36:30</c:v>
                </c:pt>
                <c:pt idx="820">
                  <c:v> 20-07-08 10:36:35</c:v>
                </c:pt>
                <c:pt idx="821">
                  <c:v> 20-07-08 10:36:40</c:v>
                </c:pt>
                <c:pt idx="822">
                  <c:v> 20-07-08 10:36:45</c:v>
                </c:pt>
                <c:pt idx="823">
                  <c:v> 20-07-08 10:36:50</c:v>
                </c:pt>
                <c:pt idx="824">
                  <c:v> 20-07-08 10:36:55</c:v>
                </c:pt>
                <c:pt idx="825">
                  <c:v> 20-07-08 10:37:00</c:v>
                </c:pt>
                <c:pt idx="826">
                  <c:v> 20-07-08 10:37:05</c:v>
                </c:pt>
                <c:pt idx="827">
                  <c:v> 20-07-08 10:37:10</c:v>
                </c:pt>
                <c:pt idx="828">
                  <c:v> 20-07-08 10:37:15</c:v>
                </c:pt>
                <c:pt idx="829">
                  <c:v> 20-07-08 10:37:20</c:v>
                </c:pt>
                <c:pt idx="830">
                  <c:v> 20-07-08 10:37:25</c:v>
                </c:pt>
                <c:pt idx="831">
                  <c:v> 20-07-08 10:37:30</c:v>
                </c:pt>
                <c:pt idx="832">
                  <c:v> 20-07-08 10:37:35</c:v>
                </c:pt>
                <c:pt idx="833">
                  <c:v> 20-07-08 10:37:40</c:v>
                </c:pt>
                <c:pt idx="834">
                  <c:v> 20-07-08 10:37:45</c:v>
                </c:pt>
                <c:pt idx="835">
                  <c:v> 20-07-08 10:37:50</c:v>
                </c:pt>
                <c:pt idx="836">
                  <c:v> 20-07-08 10:37:55</c:v>
                </c:pt>
                <c:pt idx="837">
                  <c:v> 20-07-08 10:38:00</c:v>
                </c:pt>
                <c:pt idx="838">
                  <c:v> 20-07-08 10:38:05</c:v>
                </c:pt>
                <c:pt idx="839">
                  <c:v> 20-07-08 10:38:10</c:v>
                </c:pt>
                <c:pt idx="840">
                  <c:v> 20-07-08 10:38:15</c:v>
                </c:pt>
                <c:pt idx="841">
                  <c:v> 20-07-08 10:38:20</c:v>
                </c:pt>
                <c:pt idx="842">
                  <c:v> 20-07-08 10:38:25</c:v>
                </c:pt>
                <c:pt idx="843">
                  <c:v> 20-07-08 10:38:30</c:v>
                </c:pt>
                <c:pt idx="844">
                  <c:v> 20-07-08 10:38:35</c:v>
                </c:pt>
                <c:pt idx="845">
                  <c:v> 20-07-08 10:38:40</c:v>
                </c:pt>
                <c:pt idx="846">
                  <c:v> 20-07-08 10:38:45</c:v>
                </c:pt>
                <c:pt idx="847">
                  <c:v> 20-07-08 10:38:50</c:v>
                </c:pt>
                <c:pt idx="848">
                  <c:v> 20-07-08 10:38:55</c:v>
                </c:pt>
                <c:pt idx="849">
                  <c:v> 20-07-08 10:39:00</c:v>
                </c:pt>
                <c:pt idx="850">
                  <c:v> 20-07-08 10:39:05</c:v>
                </c:pt>
                <c:pt idx="851">
                  <c:v> 20-07-08 10:39:10</c:v>
                </c:pt>
                <c:pt idx="852">
                  <c:v> 20-07-08 10:39:15</c:v>
                </c:pt>
                <c:pt idx="853">
                  <c:v> 20-07-08 10:39:20</c:v>
                </c:pt>
                <c:pt idx="854">
                  <c:v> 20-07-08 10:39:25</c:v>
                </c:pt>
                <c:pt idx="855">
                  <c:v> 20-07-08 10:39:30</c:v>
                </c:pt>
                <c:pt idx="856">
                  <c:v> 20-07-08 10:39:35</c:v>
                </c:pt>
                <c:pt idx="857">
                  <c:v> 20-07-08 10:39:40</c:v>
                </c:pt>
                <c:pt idx="858">
                  <c:v> 20-07-08 10:39:45</c:v>
                </c:pt>
                <c:pt idx="859">
                  <c:v> 20-07-08 10:39:50</c:v>
                </c:pt>
                <c:pt idx="860">
                  <c:v> 20-07-08 10:39:55</c:v>
                </c:pt>
                <c:pt idx="861">
                  <c:v> 20-07-08 10:40:00</c:v>
                </c:pt>
                <c:pt idx="862">
                  <c:v> 20-07-08 10:40:05</c:v>
                </c:pt>
                <c:pt idx="863">
                  <c:v> 20-07-08 10:40:10</c:v>
                </c:pt>
                <c:pt idx="864">
                  <c:v> 20-07-08 10:40:25</c:v>
                </c:pt>
                <c:pt idx="865">
                  <c:v> 20-07-08 10:40:30</c:v>
                </c:pt>
                <c:pt idx="866">
                  <c:v> 20-07-08 10:40:35</c:v>
                </c:pt>
                <c:pt idx="867">
                  <c:v> 20-07-08 10:40:40</c:v>
                </c:pt>
                <c:pt idx="868">
                  <c:v> 20-07-08 10:40:45</c:v>
                </c:pt>
                <c:pt idx="869">
                  <c:v> 20-07-08 10:40:50</c:v>
                </c:pt>
                <c:pt idx="870">
                  <c:v> 20-07-08 10:40:55</c:v>
                </c:pt>
                <c:pt idx="871">
                  <c:v> 20-07-08 10:41:00</c:v>
                </c:pt>
                <c:pt idx="872">
                  <c:v> 20-07-08 10:41:05</c:v>
                </c:pt>
                <c:pt idx="873">
                  <c:v> 20-07-08 10:41:10</c:v>
                </c:pt>
                <c:pt idx="874">
                  <c:v> 20-07-08 10:41:15</c:v>
                </c:pt>
                <c:pt idx="875">
                  <c:v> 20-07-08 10:41:20</c:v>
                </c:pt>
                <c:pt idx="876">
                  <c:v> 20-07-08 10:41:30</c:v>
                </c:pt>
                <c:pt idx="877">
                  <c:v> 20-07-08 10:41:35</c:v>
                </c:pt>
                <c:pt idx="878">
                  <c:v> 20-07-08 10:41:40</c:v>
                </c:pt>
                <c:pt idx="879">
                  <c:v> 20-07-08 10:41:45</c:v>
                </c:pt>
                <c:pt idx="880">
                  <c:v> 20-07-08 10:41:50</c:v>
                </c:pt>
                <c:pt idx="881">
                  <c:v> 20-07-08 10:41:55</c:v>
                </c:pt>
                <c:pt idx="882">
                  <c:v> 20-07-08 10:42:00</c:v>
                </c:pt>
                <c:pt idx="883">
                  <c:v> 20-07-08 10:42:05</c:v>
                </c:pt>
                <c:pt idx="884">
                  <c:v> 20-07-08 10:42:10</c:v>
                </c:pt>
                <c:pt idx="885">
                  <c:v> 20-07-08 10:42:15</c:v>
                </c:pt>
                <c:pt idx="886">
                  <c:v> 20-07-08 10:42:20</c:v>
                </c:pt>
                <c:pt idx="887">
                  <c:v> 20-07-08 10:42:25</c:v>
                </c:pt>
                <c:pt idx="888">
                  <c:v> 20-07-08 10:42:30</c:v>
                </c:pt>
                <c:pt idx="889">
                  <c:v> 20-07-08 10:42:35</c:v>
                </c:pt>
                <c:pt idx="890">
                  <c:v> 20-07-08 10:42:40</c:v>
                </c:pt>
                <c:pt idx="891">
                  <c:v> 20-07-08 10:42:45</c:v>
                </c:pt>
                <c:pt idx="892">
                  <c:v> 20-07-08 10:42:50</c:v>
                </c:pt>
                <c:pt idx="893">
                  <c:v> 20-07-08 10:42:55</c:v>
                </c:pt>
                <c:pt idx="894">
                  <c:v> 20-07-08 10:43:00</c:v>
                </c:pt>
                <c:pt idx="895">
                  <c:v> 20-07-08 10:43:05</c:v>
                </c:pt>
                <c:pt idx="896">
                  <c:v> 20-07-08 10:43:10</c:v>
                </c:pt>
                <c:pt idx="897">
                  <c:v> 20-07-08 10:45:05</c:v>
                </c:pt>
                <c:pt idx="898">
                  <c:v> 20-07-08 10:45:10</c:v>
                </c:pt>
                <c:pt idx="899">
                  <c:v> 20-07-08 10:45:15</c:v>
                </c:pt>
                <c:pt idx="900">
                  <c:v> 20-07-08 10:45:20</c:v>
                </c:pt>
                <c:pt idx="901">
                  <c:v> 20-07-08 10:45:25</c:v>
                </c:pt>
                <c:pt idx="902">
                  <c:v> 20-07-08 10:45:30</c:v>
                </c:pt>
                <c:pt idx="903">
                  <c:v> 20-07-08 10:45:35</c:v>
                </c:pt>
                <c:pt idx="904">
                  <c:v> 20-07-08 10:45:40</c:v>
                </c:pt>
                <c:pt idx="905">
                  <c:v> 20-07-08 10:45:45</c:v>
                </c:pt>
                <c:pt idx="906">
                  <c:v> 20-07-08 10:45:50</c:v>
                </c:pt>
                <c:pt idx="907">
                  <c:v> 20-07-08 10:45:55</c:v>
                </c:pt>
                <c:pt idx="908">
                  <c:v> 20-07-08 10:46:00</c:v>
                </c:pt>
                <c:pt idx="909">
                  <c:v> 20-07-08 10:46:05</c:v>
                </c:pt>
                <c:pt idx="910">
                  <c:v> 20-07-08 10:46:10</c:v>
                </c:pt>
                <c:pt idx="911">
                  <c:v> 20-07-08 10:46:15</c:v>
                </c:pt>
                <c:pt idx="912">
                  <c:v> 20-07-08 10:46:20</c:v>
                </c:pt>
                <c:pt idx="913">
                  <c:v> 20-07-08 10:46:25</c:v>
                </c:pt>
                <c:pt idx="914">
                  <c:v> 20-07-08 10:46:30</c:v>
                </c:pt>
                <c:pt idx="915">
                  <c:v> 20-07-08 10:46:35</c:v>
                </c:pt>
                <c:pt idx="916">
                  <c:v> 20-07-08 10:46:40</c:v>
                </c:pt>
                <c:pt idx="917">
                  <c:v> 20-07-08 10:46:45</c:v>
                </c:pt>
                <c:pt idx="918">
                  <c:v> 20-07-08 10:46:50</c:v>
                </c:pt>
                <c:pt idx="919">
                  <c:v> 20-07-08 10:46:55</c:v>
                </c:pt>
                <c:pt idx="920">
                  <c:v> 20-07-08 10:47:00</c:v>
                </c:pt>
                <c:pt idx="921">
                  <c:v> 20-07-08 10:47:05</c:v>
                </c:pt>
                <c:pt idx="922">
                  <c:v> 20-07-08 10:47:10</c:v>
                </c:pt>
                <c:pt idx="923">
                  <c:v> 20-07-08 10:47:15</c:v>
                </c:pt>
                <c:pt idx="924">
                  <c:v> 20-07-08 10:47:20</c:v>
                </c:pt>
                <c:pt idx="925">
                  <c:v> 20-07-08 10:47:25</c:v>
                </c:pt>
                <c:pt idx="926">
                  <c:v> 20-07-08 10:47:30</c:v>
                </c:pt>
                <c:pt idx="927">
                  <c:v> 20-07-08 10:47:35</c:v>
                </c:pt>
                <c:pt idx="928">
                  <c:v> 20-07-08 10:47:40</c:v>
                </c:pt>
                <c:pt idx="929">
                  <c:v> 20-07-08 10:47:45</c:v>
                </c:pt>
                <c:pt idx="930">
                  <c:v> 20-07-08 10:47:50</c:v>
                </c:pt>
                <c:pt idx="931">
                  <c:v> 20-07-08 10:47:55</c:v>
                </c:pt>
                <c:pt idx="932">
                  <c:v> 20-07-08 10:48:00</c:v>
                </c:pt>
                <c:pt idx="933">
                  <c:v> 20-07-08 10:48:05</c:v>
                </c:pt>
                <c:pt idx="934">
                  <c:v> 20-07-08 10:48:10</c:v>
                </c:pt>
                <c:pt idx="935">
                  <c:v> 20-07-08 10:48:15</c:v>
                </c:pt>
                <c:pt idx="936">
                  <c:v> 20-07-08 10:48:20</c:v>
                </c:pt>
                <c:pt idx="937">
                  <c:v> 20-07-08 10:48:25</c:v>
                </c:pt>
                <c:pt idx="938">
                  <c:v> 20-07-08 10:48:30</c:v>
                </c:pt>
                <c:pt idx="939">
                  <c:v> 20-07-08 10:48:35</c:v>
                </c:pt>
                <c:pt idx="940">
                  <c:v> 20-07-08 10:48:40</c:v>
                </c:pt>
                <c:pt idx="941">
                  <c:v> 20-07-08 10:48:45</c:v>
                </c:pt>
                <c:pt idx="942">
                  <c:v> 20-07-08 10:48:50</c:v>
                </c:pt>
                <c:pt idx="943">
                  <c:v> 20-07-08 10:48:55</c:v>
                </c:pt>
                <c:pt idx="944">
                  <c:v> 20-07-08 10:49:00</c:v>
                </c:pt>
                <c:pt idx="945">
                  <c:v> 20-07-08 10:49:05</c:v>
                </c:pt>
                <c:pt idx="946">
                  <c:v> 20-07-08 10:49:10</c:v>
                </c:pt>
                <c:pt idx="947">
                  <c:v> 20-07-08 10:49:15</c:v>
                </c:pt>
                <c:pt idx="948">
                  <c:v> 20-07-08 10:49:20</c:v>
                </c:pt>
                <c:pt idx="949">
                  <c:v> 20-07-08 10:49:25</c:v>
                </c:pt>
                <c:pt idx="950">
                  <c:v> 20-07-08 10:49:30</c:v>
                </c:pt>
                <c:pt idx="951">
                  <c:v> 20-07-08 10:49:35</c:v>
                </c:pt>
                <c:pt idx="952">
                  <c:v> 20-07-08 10:49:40</c:v>
                </c:pt>
                <c:pt idx="953">
                  <c:v> 20-07-08 10:49:45</c:v>
                </c:pt>
                <c:pt idx="954">
                  <c:v> 20-07-08 10:49:50</c:v>
                </c:pt>
                <c:pt idx="955">
                  <c:v> 20-07-08 10:49:55</c:v>
                </c:pt>
                <c:pt idx="956">
                  <c:v> 20-07-08 10:50:00</c:v>
                </c:pt>
                <c:pt idx="957">
                  <c:v> 20-07-08 10:50:05</c:v>
                </c:pt>
                <c:pt idx="958">
                  <c:v> 20-07-08 10:50:10</c:v>
                </c:pt>
                <c:pt idx="959">
                  <c:v> 20-07-08 10:50:15</c:v>
                </c:pt>
                <c:pt idx="960">
                  <c:v> 20-07-08 10:50:20</c:v>
                </c:pt>
                <c:pt idx="961">
                  <c:v> 20-07-08 10:50:25</c:v>
                </c:pt>
                <c:pt idx="962">
                  <c:v> 20-07-08 10:50:30</c:v>
                </c:pt>
                <c:pt idx="963">
                  <c:v> 20-07-08 10:50:35</c:v>
                </c:pt>
                <c:pt idx="964">
                  <c:v> 20-07-08 10:50:40</c:v>
                </c:pt>
                <c:pt idx="965">
                  <c:v> 20-07-08 10:50:45</c:v>
                </c:pt>
                <c:pt idx="966">
                  <c:v> 20-07-08 10:50:50</c:v>
                </c:pt>
                <c:pt idx="967">
                  <c:v> 20-07-08 10:50:55</c:v>
                </c:pt>
                <c:pt idx="968">
                  <c:v> 20-07-08 10:51:00</c:v>
                </c:pt>
                <c:pt idx="969">
                  <c:v> 20-07-08 10:51:05</c:v>
                </c:pt>
                <c:pt idx="970">
                  <c:v> 20-07-08 10:51:10</c:v>
                </c:pt>
                <c:pt idx="971">
                  <c:v> 20-07-08 10:51:15</c:v>
                </c:pt>
                <c:pt idx="972">
                  <c:v> 20-07-08 10:51:20</c:v>
                </c:pt>
                <c:pt idx="973">
                  <c:v> 20-07-08 10:51:25</c:v>
                </c:pt>
                <c:pt idx="974">
                  <c:v> 20-07-08 10:51:30</c:v>
                </c:pt>
                <c:pt idx="975">
                  <c:v> 20-07-08 10:51:35</c:v>
                </c:pt>
                <c:pt idx="976">
                  <c:v> 20-07-08 10:51:40</c:v>
                </c:pt>
                <c:pt idx="977">
                  <c:v> 20-07-08 10:51:45</c:v>
                </c:pt>
                <c:pt idx="978">
                  <c:v> 20-07-08 10:51:50</c:v>
                </c:pt>
                <c:pt idx="979">
                  <c:v> 20-07-08 10:51:55</c:v>
                </c:pt>
                <c:pt idx="980">
                  <c:v> 20-07-08 10:52:00</c:v>
                </c:pt>
                <c:pt idx="981">
                  <c:v> 20-07-08 10:52:05</c:v>
                </c:pt>
                <c:pt idx="982">
                  <c:v> 20-07-08 10:52:10</c:v>
                </c:pt>
                <c:pt idx="983">
                  <c:v> 20-07-08 10:52:15</c:v>
                </c:pt>
                <c:pt idx="984">
                  <c:v> 20-07-08 10:52:20</c:v>
                </c:pt>
                <c:pt idx="985">
                  <c:v> 20-07-08 10:52:25</c:v>
                </c:pt>
                <c:pt idx="986">
                  <c:v> 20-07-08 10:52:30</c:v>
                </c:pt>
                <c:pt idx="987">
                  <c:v> 20-07-08 10:52:35</c:v>
                </c:pt>
                <c:pt idx="988">
                  <c:v> 20-07-08 10:52:40</c:v>
                </c:pt>
                <c:pt idx="989">
                  <c:v> 20-07-08 10:52:45</c:v>
                </c:pt>
                <c:pt idx="990">
                  <c:v> 20-07-08 10:52:50</c:v>
                </c:pt>
                <c:pt idx="991">
                  <c:v> 20-07-08 10:52:55</c:v>
                </c:pt>
                <c:pt idx="992">
                  <c:v> 20-07-08 10:53:00</c:v>
                </c:pt>
                <c:pt idx="993">
                  <c:v> 20-07-08 10:53:05</c:v>
                </c:pt>
                <c:pt idx="994">
                  <c:v> 20-07-08 10:53:10</c:v>
                </c:pt>
                <c:pt idx="995">
                  <c:v> 20-07-08 10:53:15</c:v>
                </c:pt>
                <c:pt idx="996">
                  <c:v> 20-07-08 10:53:20</c:v>
                </c:pt>
                <c:pt idx="997">
                  <c:v> 20-07-08 10:53:25</c:v>
                </c:pt>
                <c:pt idx="998">
                  <c:v> 20-07-08 10:53:30</c:v>
                </c:pt>
                <c:pt idx="999">
                  <c:v> 20-07-08 10:53:35</c:v>
                </c:pt>
                <c:pt idx="1000">
                  <c:v> 20-07-08 10:53:40</c:v>
                </c:pt>
                <c:pt idx="1001">
                  <c:v> 20-07-08 10:53:45</c:v>
                </c:pt>
                <c:pt idx="1002">
                  <c:v> 20-07-08 10:53:50</c:v>
                </c:pt>
                <c:pt idx="1003">
                  <c:v> 20-07-08 10:53:55</c:v>
                </c:pt>
                <c:pt idx="1004">
                  <c:v> 20-07-08 10:54:15</c:v>
                </c:pt>
                <c:pt idx="1005">
                  <c:v> 20-07-08 10:54:20</c:v>
                </c:pt>
                <c:pt idx="1006">
                  <c:v> 20-07-08 10:54:25</c:v>
                </c:pt>
                <c:pt idx="1007">
                  <c:v> 20-07-08 10:54:30</c:v>
                </c:pt>
                <c:pt idx="1008">
                  <c:v> 20-07-08 10:54:35</c:v>
                </c:pt>
                <c:pt idx="1009">
                  <c:v> 20-07-08 10:54:40</c:v>
                </c:pt>
                <c:pt idx="1010">
                  <c:v> 20-07-08 10:54:45</c:v>
                </c:pt>
                <c:pt idx="1011">
                  <c:v> 20-07-08 10:54:50</c:v>
                </c:pt>
                <c:pt idx="1012">
                  <c:v> 20-07-08 10:54:55</c:v>
                </c:pt>
                <c:pt idx="1013">
                  <c:v> 20-07-08 10:55:00</c:v>
                </c:pt>
                <c:pt idx="1014">
                  <c:v> 20-07-08 10:55:05</c:v>
                </c:pt>
                <c:pt idx="1015">
                  <c:v> 20-07-08 10:55:10</c:v>
                </c:pt>
                <c:pt idx="1016">
                  <c:v> 20-07-08 10:55:15</c:v>
                </c:pt>
                <c:pt idx="1017">
                  <c:v> 20-07-08 10:55:20</c:v>
                </c:pt>
                <c:pt idx="1018">
                  <c:v> 20-07-08 10:55:25</c:v>
                </c:pt>
                <c:pt idx="1019">
                  <c:v> 20-07-08 10:55:30</c:v>
                </c:pt>
                <c:pt idx="1020">
                  <c:v> 20-07-08 10:55:35</c:v>
                </c:pt>
                <c:pt idx="1021">
                  <c:v> 20-07-08 10:55:40</c:v>
                </c:pt>
                <c:pt idx="1022">
                  <c:v> 20-07-08 10:55:45</c:v>
                </c:pt>
                <c:pt idx="1023">
                  <c:v> 20-07-08 10:55:50</c:v>
                </c:pt>
                <c:pt idx="1024">
                  <c:v> 20-07-08 10:55:55</c:v>
                </c:pt>
                <c:pt idx="1025">
                  <c:v> 20-07-08 10:56:00</c:v>
                </c:pt>
                <c:pt idx="1026">
                  <c:v> 20-07-08 10:56:05</c:v>
                </c:pt>
                <c:pt idx="1027">
                  <c:v> 20-07-08 10:56:20</c:v>
                </c:pt>
                <c:pt idx="1028">
                  <c:v> 20-07-08 10:56:25</c:v>
                </c:pt>
                <c:pt idx="1029">
                  <c:v> 20-07-08 10:56:30</c:v>
                </c:pt>
                <c:pt idx="1030">
                  <c:v> 20-07-08 10:56:35</c:v>
                </c:pt>
                <c:pt idx="1031">
                  <c:v> 20-07-08 10:56:40</c:v>
                </c:pt>
                <c:pt idx="1032">
                  <c:v> 20-07-08 10:56:45</c:v>
                </c:pt>
                <c:pt idx="1033">
                  <c:v> 20-07-08 10:56:50</c:v>
                </c:pt>
                <c:pt idx="1034">
                  <c:v> 20-07-08 10:56:55</c:v>
                </c:pt>
                <c:pt idx="1035">
                  <c:v> 20-07-08 10:57:00</c:v>
                </c:pt>
                <c:pt idx="1036">
                  <c:v> 20-07-08 10:57:05</c:v>
                </c:pt>
                <c:pt idx="1037">
                  <c:v> 20-07-08 10:57:10</c:v>
                </c:pt>
                <c:pt idx="1038">
                  <c:v> 20-07-08 10:57:15</c:v>
                </c:pt>
                <c:pt idx="1039">
                  <c:v> 20-07-08 10:57:20</c:v>
                </c:pt>
                <c:pt idx="1040">
                  <c:v> 20-07-08 10:57:25</c:v>
                </c:pt>
                <c:pt idx="1041">
                  <c:v> 20-07-08 10:57:30</c:v>
                </c:pt>
                <c:pt idx="1042">
                  <c:v> 20-07-08 10:57:35</c:v>
                </c:pt>
                <c:pt idx="1043">
                  <c:v> 20-07-08 10:57:40</c:v>
                </c:pt>
                <c:pt idx="1044">
                  <c:v> 20-07-08 10:57:45</c:v>
                </c:pt>
                <c:pt idx="1045">
                  <c:v> 20-07-08 10:57:50</c:v>
                </c:pt>
                <c:pt idx="1046">
                  <c:v> 20-07-08 10:57:55</c:v>
                </c:pt>
                <c:pt idx="1047">
                  <c:v> 20-07-08 10:58:00</c:v>
                </c:pt>
                <c:pt idx="1048">
                  <c:v> 20-07-08 10:58:05</c:v>
                </c:pt>
                <c:pt idx="1049">
                  <c:v> 20-07-08 10:58:10</c:v>
                </c:pt>
                <c:pt idx="1050">
                  <c:v> 20-07-08 10:58:15</c:v>
                </c:pt>
                <c:pt idx="1051">
                  <c:v> 20-07-08 10:58:20</c:v>
                </c:pt>
                <c:pt idx="1052">
                  <c:v> 20-07-08 10:58:25</c:v>
                </c:pt>
                <c:pt idx="1053">
                  <c:v> 20-07-08 10:58:30</c:v>
                </c:pt>
                <c:pt idx="1054">
                  <c:v> 20-07-08 10:58:35</c:v>
                </c:pt>
                <c:pt idx="1055">
                  <c:v> 20-07-08 10:58:40</c:v>
                </c:pt>
                <c:pt idx="1056">
                  <c:v> 20-07-08 10:58:45</c:v>
                </c:pt>
                <c:pt idx="1057">
                  <c:v> 20-07-08 10:58:50</c:v>
                </c:pt>
                <c:pt idx="1058">
                  <c:v> 20-07-08 10:58:55</c:v>
                </c:pt>
                <c:pt idx="1059">
                  <c:v> 20-07-08 10:59:00</c:v>
                </c:pt>
                <c:pt idx="1060">
                  <c:v> 20-07-08 10:59:05</c:v>
                </c:pt>
                <c:pt idx="1061">
                  <c:v> 20-07-08 10:59:10</c:v>
                </c:pt>
                <c:pt idx="1062">
                  <c:v> 20-07-08 10:59:15</c:v>
                </c:pt>
                <c:pt idx="1063">
                  <c:v> 20-07-08 10:59:20</c:v>
                </c:pt>
                <c:pt idx="1064">
                  <c:v> 20-07-08 10:59:25</c:v>
                </c:pt>
                <c:pt idx="1065">
                  <c:v> 20-07-08 10:59:30</c:v>
                </c:pt>
                <c:pt idx="1066">
                  <c:v> 20-07-08 10:59:35</c:v>
                </c:pt>
                <c:pt idx="1067">
                  <c:v> 20-07-08 10:59:40</c:v>
                </c:pt>
                <c:pt idx="1068">
                  <c:v> 20-07-08 10:59:45</c:v>
                </c:pt>
                <c:pt idx="1069">
                  <c:v> 20-07-08 10:59:50</c:v>
                </c:pt>
                <c:pt idx="1070">
                  <c:v> 20-07-08 10:59:55</c:v>
                </c:pt>
                <c:pt idx="1071">
                  <c:v> 20-07-08 11:00:00</c:v>
                </c:pt>
                <c:pt idx="1072">
                  <c:v> 20-07-08 11:00:05</c:v>
                </c:pt>
                <c:pt idx="1073">
                  <c:v> 20-07-08 11:00:10</c:v>
                </c:pt>
                <c:pt idx="1074">
                  <c:v> 20-07-08 11:00:15</c:v>
                </c:pt>
                <c:pt idx="1075">
                  <c:v> 20-07-08 11:00:20</c:v>
                </c:pt>
                <c:pt idx="1076">
                  <c:v> 20-07-08 11:00:25</c:v>
                </c:pt>
                <c:pt idx="1077">
                  <c:v> 20-07-08 11:00:30</c:v>
                </c:pt>
                <c:pt idx="1078">
                  <c:v> 20-07-08 11:00:35</c:v>
                </c:pt>
                <c:pt idx="1079">
                  <c:v> 20-07-08 11:00:40</c:v>
                </c:pt>
                <c:pt idx="1080">
                  <c:v> 20-07-08 11:00:45</c:v>
                </c:pt>
                <c:pt idx="1081">
                  <c:v> 20-07-08 11:00:50</c:v>
                </c:pt>
                <c:pt idx="1082">
                  <c:v> 20-07-08 11:00:55</c:v>
                </c:pt>
                <c:pt idx="1083">
                  <c:v> 20-07-08 11:01:00</c:v>
                </c:pt>
                <c:pt idx="1084">
                  <c:v> 20-07-08 11:01:05</c:v>
                </c:pt>
                <c:pt idx="1085">
                  <c:v> 20-07-08 11:01:10</c:v>
                </c:pt>
                <c:pt idx="1086">
                  <c:v> 20-07-08 11:01:15</c:v>
                </c:pt>
                <c:pt idx="1087">
                  <c:v> 20-07-08 11:01:20</c:v>
                </c:pt>
                <c:pt idx="1088">
                  <c:v> 20-07-08 11:01:25</c:v>
                </c:pt>
                <c:pt idx="1089">
                  <c:v> 20-07-08 11:01:30</c:v>
                </c:pt>
                <c:pt idx="1090">
                  <c:v> 20-07-08 11:01:35</c:v>
                </c:pt>
                <c:pt idx="1091">
                  <c:v> 20-07-08 11:01:40</c:v>
                </c:pt>
                <c:pt idx="1092">
                  <c:v> 20-07-08 11:01:45</c:v>
                </c:pt>
                <c:pt idx="1093">
                  <c:v> 20-07-08 11:01:50</c:v>
                </c:pt>
                <c:pt idx="1094">
                  <c:v> 20-07-08 11:01:55</c:v>
                </c:pt>
                <c:pt idx="1095">
                  <c:v> 20-07-08 11:02:00</c:v>
                </c:pt>
                <c:pt idx="1096">
                  <c:v> 20-07-08 11:02:05</c:v>
                </c:pt>
                <c:pt idx="1097">
                  <c:v> 20-07-08 11:02:10</c:v>
                </c:pt>
                <c:pt idx="1098">
                  <c:v> 20-07-08 11:02:15</c:v>
                </c:pt>
                <c:pt idx="1099">
                  <c:v> 20-07-08 11:02:20</c:v>
                </c:pt>
                <c:pt idx="1100">
                  <c:v> 20-07-08 11:02:25</c:v>
                </c:pt>
                <c:pt idx="1101">
                  <c:v> 20-07-08 11:02:30</c:v>
                </c:pt>
                <c:pt idx="1102">
                  <c:v> 20-07-08 11:02:35</c:v>
                </c:pt>
                <c:pt idx="1103">
                  <c:v> 20-07-08 11:02:40</c:v>
                </c:pt>
                <c:pt idx="1104">
                  <c:v> 20-07-08 11:02:45</c:v>
                </c:pt>
                <c:pt idx="1105">
                  <c:v> 20-07-08 11:02:50</c:v>
                </c:pt>
                <c:pt idx="1106">
                  <c:v> 20-07-08 11:02:55</c:v>
                </c:pt>
                <c:pt idx="1107">
                  <c:v> 20-07-08 11:03:00</c:v>
                </c:pt>
                <c:pt idx="1108">
                  <c:v> 20-07-08 11:03:05</c:v>
                </c:pt>
                <c:pt idx="1109">
                  <c:v> 20-07-08 11:03:10</c:v>
                </c:pt>
                <c:pt idx="1110">
                  <c:v> 20-07-08 11:03:15</c:v>
                </c:pt>
                <c:pt idx="1111">
                  <c:v> 20-07-08 11:03:20</c:v>
                </c:pt>
                <c:pt idx="1112">
                  <c:v> 20-07-08 11:03:25</c:v>
                </c:pt>
                <c:pt idx="1113">
                  <c:v> 20-07-08 11:03:30</c:v>
                </c:pt>
                <c:pt idx="1114">
                  <c:v> 20-07-08 11:03:35</c:v>
                </c:pt>
                <c:pt idx="1115">
                  <c:v> 20-07-08 11:03:40</c:v>
                </c:pt>
                <c:pt idx="1116">
                  <c:v> 20-07-08 11:03:45</c:v>
                </c:pt>
                <c:pt idx="1117">
                  <c:v> 20-07-08 11:03:50</c:v>
                </c:pt>
                <c:pt idx="1118">
                  <c:v> 20-07-08 11:03:55</c:v>
                </c:pt>
                <c:pt idx="1119">
                  <c:v> 20-07-08 11:04:00</c:v>
                </c:pt>
                <c:pt idx="1120">
                  <c:v> 20-07-08 11:04:05</c:v>
                </c:pt>
                <c:pt idx="1121">
                  <c:v> 20-07-08 11:04:10</c:v>
                </c:pt>
                <c:pt idx="1122">
                  <c:v> 20-07-08 11:04:15</c:v>
                </c:pt>
                <c:pt idx="1123">
                  <c:v> 20-07-08 11:04:20</c:v>
                </c:pt>
                <c:pt idx="1124">
                  <c:v> 20-07-08 11:04:25</c:v>
                </c:pt>
                <c:pt idx="1125">
                  <c:v> 20-07-08 11:04:30</c:v>
                </c:pt>
                <c:pt idx="1126">
                  <c:v> 20-07-08 11:04:35</c:v>
                </c:pt>
                <c:pt idx="1127">
                  <c:v> 20-07-08 11:04:40</c:v>
                </c:pt>
                <c:pt idx="1128">
                  <c:v> 20-07-08 11:04:45</c:v>
                </c:pt>
                <c:pt idx="1129">
                  <c:v> 20-07-08 11:04:50</c:v>
                </c:pt>
                <c:pt idx="1130">
                  <c:v> 20-07-08 11:04:55</c:v>
                </c:pt>
                <c:pt idx="1131">
                  <c:v> 20-07-08 11:05:00</c:v>
                </c:pt>
                <c:pt idx="1132">
                  <c:v> 20-07-08 11:05:05</c:v>
                </c:pt>
                <c:pt idx="1133">
                  <c:v> 20-07-08 11:05:10</c:v>
                </c:pt>
                <c:pt idx="1134">
                  <c:v> 20-07-08 11:05:15</c:v>
                </c:pt>
                <c:pt idx="1135">
                  <c:v> 20-07-08 11:05:20</c:v>
                </c:pt>
                <c:pt idx="1136">
                  <c:v> 20-07-08 11:05:25</c:v>
                </c:pt>
                <c:pt idx="1137">
                  <c:v> 20-07-08 11:05:30</c:v>
                </c:pt>
                <c:pt idx="1138">
                  <c:v> 20-07-08 11:05:35</c:v>
                </c:pt>
                <c:pt idx="1139">
                  <c:v> 20-07-08 11:05:40</c:v>
                </c:pt>
                <c:pt idx="1140">
                  <c:v> 20-07-08 11:05:45</c:v>
                </c:pt>
                <c:pt idx="1141">
                  <c:v> 20-07-08 11:05:50</c:v>
                </c:pt>
                <c:pt idx="1142">
                  <c:v> 20-07-08 11:05:55</c:v>
                </c:pt>
                <c:pt idx="1143">
                  <c:v> 20-07-08 11:06:00</c:v>
                </c:pt>
                <c:pt idx="1144">
                  <c:v> 20-07-08 11:06:05</c:v>
                </c:pt>
                <c:pt idx="1145">
                  <c:v> 20-07-08 11:06:10</c:v>
                </c:pt>
                <c:pt idx="1146">
                  <c:v> 20-07-08 11:06:15</c:v>
                </c:pt>
                <c:pt idx="1147">
                  <c:v> 20-07-08 11:06:20</c:v>
                </c:pt>
                <c:pt idx="1148">
                  <c:v> 20-07-08 11:06:25</c:v>
                </c:pt>
                <c:pt idx="1149">
                  <c:v> 20-07-08 11:06:30</c:v>
                </c:pt>
                <c:pt idx="1150">
                  <c:v> 20-07-08 11:06:35</c:v>
                </c:pt>
                <c:pt idx="1151">
                  <c:v> 20-07-08 11:06:40</c:v>
                </c:pt>
                <c:pt idx="1152">
                  <c:v> 20-07-08 11:06:45</c:v>
                </c:pt>
                <c:pt idx="1153">
                  <c:v> 20-07-08 11:06:50</c:v>
                </c:pt>
                <c:pt idx="1154">
                  <c:v> 20-07-08 11:06:55</c:v>
                </c:pt>
                <c:pt idx="1155">
                  <c:v> 20-07-08 11:07:00</c:v>
                </c:pt>
                <c:pt idx="1156">
                  <c:v> 20-07-08 11:07:05</c:v>
                </c:pt>
                <c:pt idx="1157">
                  <c:v> 20-07-08 11:07:10</c:v>
                </c:pt>
                <c:pt idx="1158">
                  <c:v> 20-07-08 11:07:15</c:v>
                </c:pt>
                <c:pt idx="1159">
                  <c:v> 20-07-08 11:07:20</c:v>
                </c:pt>
                <c:pt idx="1160">
                  <c:v> 20-07-08 11:07:25</c:v>
                </c:pt>
                <c:pt idx="1161">
                  <c:v> 20-07-08 11:07:30</c:v>
                </c:pt>
                <c:pt idx="1162">
                  <c:v> 20-07-08 11:07:35</c:v>
                </c:pt>
                <c:pt idx="1163">
                  <c:v> 20-07-08 11:07:40</c:v>
                </c:pt>
                <c:pt idx="1164">
                  <c:v> 20-07-08 11:07:45</c:v>
                </c:pt>
                <c:pt idx="1165">
                  <c:v> 20-07-08 11:07:50</c:v>
                </c:pt>
                <c:pt idx="1166">
                  <c:v> 20-07-08 11:07:55</c:v>
                </c:pt>
                <c:pt idx="1167">
                  <c:v> 20-07-08 11:08:00</c:v>
                </c:pt>
                <c:pt idx="1168">
                  <c:v> 20-07-08 11:08:05</c:v>
                </c:pt>
                <c:pt idx="1169">
                  <c:v> 20-07-08 11:08:10</c:v>
                </c:pt>
                <c:pt idx="1170">
                  <c:v> 20-07-08 11:08:15</c:v>
                </c:pt>
                <c:pt idx="1171">
                  <c:v> 20-07-08 11:08:20</c:v>
                </c:pt>
                <c:pt idx="1172">
                  <c:v> 20-07-08 11:08:25</c:v>
                </c:pt>
                <c:pt idx="1173">
                  <c:v> 20-07-08 11:08:30</c:v>
                </c:pt>
                <c:pt idx="1174">
                  <c:v> 20-07-08 11:08:35</c:v>
                </c:pt>
                <c:pt idx="1175">
                  <c:v> 20-07-08 11:08:40</c:v>
                </c:pt>
                <c:pt idx="1176">
                  <c:v> 20-07-08 11:08:45</c:v>
                </c:pt>
                <c:pt idx="1177">
                  <c:v> 20-07-08 11:08:50</c:v>
                </c:pt>
                <c:pt idx="1178">
                  <c:v> 20-07-08 11:08:55</c:v>
                </c:pt>
                <c:pt idx="1179">
                  <c:v> 20-07-08 11:09:00</c:v>
                </c:pt>
                <c:pt idx="1180">
                  <c:v> 20-07-08 11:09:05</c:v>
                </c:pt>
                <c:pt idx="1181">
                  <c:v> 20-07-08 11:09:10</c:v>
                </c:pt>
                <c:pt idx="1182">
                  <c:v> 20-07-08 11:09:15</c:v>
                </c:pt>
                <c:pt idx="1183">
                  <c:v> 20-07-08 11:09:20</c:v>
                </c:pt>
                <c:pt idx="1184">
                  <c:v> 20-07-08 11:09:25</c:v>
                </c:pt>
                <c:pt idx="1185">
                  <c:v> 20-07-08 11:09:30</c:v>
                </c:pt>
                <c:pt idx="1186">
                  <c:v> 20-07-08 11:09:35</c:v>
                </c:pt>
                <c:pt idx="1187">
                  <c:v> 20-07-08 11:09:40</c:v>
                </c:pt>
                <c:pt idx="1188">
                  <c:v> 20-07-08 11:09:45</c:v>
                </c:pt>
                <c:pt idx="1189">
                  <c:v> 20-07-08 11:09:50</c:v>
                </c:pt>
                <c:pt idx="1190">
                  <c:v> 20-07-08 11:09:55</c:v>
                </c:pt>
                <c:pt idx="1191">
                  <c:v> 20-07-08 11:10:00</c:v>
                </c:pt>
                <c:pt idx="1192">
                  <c:v> 20-07-08 11:10:05</c:v>
                </c:pt>
                <c:pt idx="1193">
                  <c:v> 20-07-08 11:10:10</c:v>
                </c:pt>
                <c:pt idx="1194">
                  <c:v> 20-07-08 11:10:15</c:v>
                </c:pt>
                <c:pt idx="1195">
                  <c:v> 20-07-08 11:10:20</c:v>
                </c:pt>
                <c:pt idx="1196">
                  <c:v> 20-07-08 11:10:25</c:v>
                </c:pt>
                <c:pt idx="1197">
                  <c:v> 20-07-08 11:10:30</c:v>
                </c:pt>
                <c:pt idx="1198">
                  <c:v> 20-07-08 11:10:35</c:v>
                </c:pt>
                <c:pt idx="1199">
                  <c:v> 20-07-08 11:10:40</c:v>
                </c:pt>
                <c:pt idx="1200">
                  <c:v> 20-07-08 11:10:45</c:v>
                </c:pt>
                <c:pt idx="1201">
                  <c:v> 20-07-08 11:10:50</c:v>
                </c:pt>
                <c:pt idx="1202">
                  <c:v> 20-07-08 11:10:55</c:v>
                </c:pt>
                <c:pt idx="1203">
                  <c:v> 20-07-08 11:11:00</c:v>
                </c:pt>
                <c:pt idx="1204">
                  <c:v> 20-07-08 11:11:05</c:v>
                </c:pt>
                <c:pt idx="1205">
                  <c:v> 20-07-08 11:11:10</c:v>
                </c:pt>
                <c:pt idx="1206">
                  <c:v> 20-07-08 11:11:15</c:v>
                </c:pt>
                <c:pt idx="1207">
                  <c:v> 20-07-08 11:11:20</c:v>
                </c:pt>
                <c:pt idx="1208">
                  <c:v> 20-07-08 11:11:25</c:v>
                </c:pt>
                <c:pt idx="1209">
                  <c:v> 20-07-08 11:11:30</c:v>
                </c:pt>
                <c:pt idx="1210">
                  <c:v> 20-07-08 11:11:35</c:v>
                </c:pt>
                <c:pt idx="1211">
                  <c:v> 20-07-08 11:11:40</c:v>
                </c:pt>
                <c:pt idx="1212">
                  <c:v> 20-07-08 11:11:45</c:v>
                </c:pt>
                <c:pt idx="1213">
                  <c:v> 20-07-08 11:11:50</c:v>
                </c:pt>
                <c:pt idx="1214">
                  <c:v> 20-07-08 11:11:55</c:v>
                </c:pt>
                <c:pt idx="1215">
                  <c:v> 20-07-08 11:12:00</c:v>
                </c:pt>
                <c:pt idx="1216">
                  <c:v> 20-07-08 11:12:05</c:v>
                </c:pt>
                <c:pt idx="1217">
                  <c:v> 20-07-08 11:12:10</c:v>
                </c:pt>
                <c:pt idx="1218">
                  <c:v> 20-07-08 11:12:15</c:v>
                </c:pt>
                <c:pt idx="1219">
                  <c:v> 20-07-08 11:12:20</c:v>
                </c:pt>
                <c:pt idx="1220">
                  <c:v> 20-07-08 11:12:25</c:v>
                </c:pt>
                <c:pt idx="1221">
                  <c:v> 20-07-08 11:12:30</c:v>
                </c:pt>
                <c:pt idx="1222">
                  <c:v> 20-07-08 11:12:35</c:v>
                </c:pt>
                <c:pt idx="1223">
                  <c:v> 20-07-08 11:12:40</c:v>
                </c:pt>
                <c:pt idx="1224">
                  <c:v> 20-07-08 11:12:45</c:v>
                </c:pt>
                <c:pt idx="1225">
                  <c:v> 20-07-08 11:12:50</c:v>
                </c:pt>
                <c:pt idx="1226">
                  <c:v> 20-07-08 11:12:55</c:v>
                </c:pt>
                <c:pt idx="1227">
                  <c:v> 20-07-08 11:13:00</c:v>
                </c:pt>
                <c:pt idx="1228">
                  <c:v> 20-07-08 11:13:05</c:v>
                </c:pt>
                <c:pt idx="1229">
                  <c:v> 20-07-08 11:13:10</c:v>
                </c:pt>
                <c:pt idx="1230">
                  <c:v> 20-07-08 11:13:15</c:v>
                </c:pt>
                <c:pt idx="1231">
                  <c:v> 20-07-08 11:13:20</c:v>
                </c:pt>
                <c:pt idx="1232">
                  <c:v> 20-07-08 11:13:25</c:v>
                </c:pt>
                <c:pt idx="1233">
                  <c:v> 20-07-08 11:13:30</c:v>
                </c:pt>
                <c:pt idx="1234">
                  <c:v> 20-07-08 11:13:35</c:v>
                </c:pt>
                <c:pt idx="1235">
                  <c:v> 20-07-08 11:13:40</c:v>
                </c:pt>
                <c:pt idx="1236">
                  <c:v> 20-07-08 11:13:45</c:v>
                </c:pt>
                <c:pt idx="1237">
                  <c:v> 20-07-08 11:13:50</c:v>
                </c:pt>
                <c:pt idx="1238">
                  <c:v> 20-07-08 11:13:55</c:v>
                </c:pt>
                <c:pt idx="1239">
                  <c:v> 20-07-08 11:14:00</c:v>
                </c:pt>
                <c:pt idx="1240">
                  <c:v> 20-07-08 11:14:05</c:v>
                </c:pt>
                <c:pt idx="1241">
                  <c:v> 20-07-08 11:14:10</c:v>
                </c:pt>
                <c:pt idx="1242">
                  <c:v> 20-07-08 11:14:15</c:v>
                </c:pt>
                <c:pt idx="1243">
                  <c:v> 20-07-08 11:14:20</c:v>
                </c:pt>
                <c:pt idx="1244">
                  <c:v> 20-07-08 11:14:25</c:v>
                </c:pt>
                <c:pt idx="1245">
                  <c:v> 20-07-08 11:14:30</c:v>
                </c:pt>
                <c:pt idx="1246">
                  <c:v> 20-07-08 11:14:35</c:v>
                </c:pt>
                <c:pt idx="1247">
                  <c:v> 20-07-08 11:14:40</c:v>
                </c:pt>
                <c:pt idx="1248">
                  <c:v> 20-07-08 11:14:45</c:v>
                </c:pt>
                <c:pt idx="1249">
                  <c:v> 20-07-08 11:14:50</c:v>
                </c:pt>
                <c:pt idx="1250">
                  <c:v> 20-07-08 11:14:55</c:v>
                </c:pt>
                <c:pt idx="1251">
                  <c:v> 20-07-08 11:15:00</c:v>
                </c:pt>
                <c:pt idx="1252">
                  <c:v> 20-07-08 11:15:05</c:v>
                </c:pt>
                <c:pt idx="1253">
                  <c:v> 20-07-08 11:15:10</c:v>
                </c:pt>
                <c:pt idx="1254">
                  <c:v> 20-07-08 11:15:15</c:v>
                </c:pt>
                <c:pt idx="1255">
                  <c:v> 20-07-08 11:15:20</c:v>
                </c:pt>
                <c:pt idx="1256">
                  <c:v> 20-07-08 11:15:25</c:v>
                </c:pt>
                <c:pt idx="1257">
                  <c:v> 20-07-08 11:15:30</c:v>
                </c:pt>
                <c:pt idx="1258">
                  <c:v> 20-07-08 11:15:35</c:v>
                </c:pt>
                <c:pt idx="1259">
                  <c:v> 20-07-08 11:15:40</c:v>
                </c:pt>
                <c:pt idx="1260">
                  <c:v> 20-07-08 11:15:45</c:v>
                </c:pt>
                <c:pt idx="1261">
                  <c:v> 20-07-08 11:15:50</c:v>
                </c:pt>
                <c:pt idx="1262">
                  <c:v> 20-07-08 11:15:55</c:v>
                </c:pt>
                <c:pt idx="1263">
                  <c:v> 20-07-08 11:16:00</c:v>
                </c:pt>
                <c:pt idx="1264">
                  <c:v> 20-07-08 11:16:05</c:v>
                </c:pt>
                <c:pt idx="1265">
                  <c:v> 20-07-08 11:16:10</c:v>
                </c:pt>
                <c:pt idx="1266">
                  <c:v> 20-07-08 11:16:15</c:v>
                </c:pt>
                <c:pt idx="1267">
                  <c:v> 20-07-08 11:16:20</c:v>
                </c:pt>
                <c:pt idx="1268">
                  <c:v> 20-07-08 11:16:25</c:v>
                </c:pt>
                <c:pt idx="1269">
                  <c:v> 20-07-08 11:16:30</c:v>
                </c:pt>
                <c:pt idx="1270">
                  <c:v> 20-07-08 11:16:35</c:v>
                </c:pt>
                <c:pt idx="1271">
                  <c:v> 20-07-08 11:16:40</c:v>
                </c:pt>
                <c:pt idx="1272">
                  <c:v> 20-07-08 11:16:45</c:v>
                </c:pt>
                <c:pt idx="1273">
                  <c:v> 20-07-08 11:16:50</c:v>
                </c:pt>
                <c:pt idx="1274">
                  <c:v> 20-07-08 11:16:55</c:v>
                </c:pt>
                <c:pt idx="1275">
                  <c:v> 20-07-08 11:17:00</c:v>
                </c:pt>
                <c:pt idx="1276">
                  <c:v> 20-07-08 11:17:05</c:v>
                </c:pt>
                <c:pt idx="1277">
                  <c:v> 20-07-08 11:17:10</c:v>
                </c:pt>
                <c:pt idx="1278">
                  <c:v> 20-07-08 11:17:15</c:v>
                </c:pt>
                <c:pt idx="1279">
                  <c:v> 20-07-08 11:17:20</c:v>
                </c:pt>
                <c:pt idx="1280">
                  <c:v> 20-07-08 11:17:25</c:v>
                </c:pt>
                <c:pt idx="1281">
                  <c:v> 20-07-08 11:17:30</c:v>
                </c:pt>
                <c:pt idx="1282">
                  <c:v> 20-07-08 11:17:35</c:v>
                </c:pt>
                <c:pt idx="1283">
                  <c:v> 20-07-08 11:17:40</c:v>
                </c:pt>
                <c:pt idx="1284">
                  <c:v> 20-07-08 11:17:45</c:v>
                </c:pt>
                <c:pt idx="1285">
                  <c:v> 20-07-08 11:17:50</c:v>
                </c:pt>
                <c:pt idx="1286">
                  <c:v> 20-07-08 11:17:55</c:v>
                </c:pt>
                <c:pt idx="1287">
                  <c:v> 20-07-08 11:18:00</c:v>
                </c:pt>
                <c:pt idx="1288">
                  <c:v> 20-07-08 11:18:05</c:v>
                </c:pt>
                <c:pt idx="1289">
                  <c:v> 20-07-08 11:18:10</c:v>
                </c:pt>
                <c:pt idx="1290">
                  <c:v> 20-07-08 11:18:15</c:v>
                </c:pt>
                <c:pt idx="1291">
                  <c:v> 20-07-08 11:18:20</c:v>
                </c:pt>
                <c:pt idx="1292">
                  <c:v> 20-07-08 11:18:25</c:v>
                </c:pt>
                <c:pt idx="1293">
                  <c:v> 20-07-08 11:18:30</c:v>
                </c:pt>
                <c:pt idx="1294">
                  <c:v> 20-07-08 11:18:35</c:v>
                </c:pt>
                <c:pt idx="1295">
                  <c:v> 20-07-08 11:18:40</c:v>
                </c:pt>
                <c:pt idx="1296">
                  <c:v> 20-07-08 11:18:45</c:v>
                </c:pt>
                <c:pt idx="1297">
                  <c:v> 20-07-08 11:18:50</c:v>
                </c:pt>
                <c:pt idx="1298">
                  <c:v> 20-07-08 11:18:55</c:v>
                </c:pt>
                <c:pt idx="1299">
                  <c:v> 20-07-08 11:19:00</c:v>
                </c:pt>
                <c:pt idx="1300">
                  <c:v> 20-07-08 11:19:05</c:v>
                </c:pt>
                <c:pt idx="1301">
                  <c:v> 20-07-08 11:19:10</c:v>
                </c:pt>
                <c:pt idx="1302">
                  <c:v> 20-07-08 11:19:15</c:v>
                </c:pt>
                <c:pt idx="1303">
                  <c:v> 20-07-08 11:19:20</c:v>
                </c:pt>
                <c:pt idx="1304">
                  <c:v> 20-07-08 11:19:25</c:v>
                </c:pt>
                <c:pt idx="1305">
                  <c:v> 20-07-08 11:19:30</c:v>
                </c:pt>
                <c:pt idx="1306">
                  <c:v> 20-07-08 11:19:35</c:v>
                </c:pt>
                <c:pt idx="1307">
                  <c:v> 20-07-08 11:19:40</c:v>
                </c:pt>
                <c:pt idx="1308">
                  <c:v> 20-07-08 11:19:45</c:v>
                </c:pt>
                <c:pt idx="1309">
                  <c:v> 20-07-08 11:19:50</c:v>
                </c:pt>
                <c:pt idx="1310">
                  <c:v> 20-07-08 11:19:55</c:v>
                </c:pt>
                <c:pt idx="1311">
                  <c:v> 20-07-08 11:20:00</c:v>
                </c:pt>
                <c:pt idx="1312">
                  <c:v> 20-07-08 11:20:05</c:v>
                </c:pt>
                <c:pt idx="1313">
                  <c:v> 20-07-08 11:20:10</c:v>
                </c:pt>
                <c:pt idx="1314">
                  <c:v> 20-07-08 11:20:15</c:v>
                </c:pt>
                <c:pt idx="1315">
                  <c:v> 20-07-08 11:20:20</c:v>
                </c:pt>
                <c:pt idx="1316">
                  <c:v> 20-07-08 11:20:25</c:v>
                </c:pt>
                <c:pt idx="1317">
                  <c:v> 20-07-08 11:20:30</c:v>
                </c:pt>
                <c:pt idx="1318">
                  <c:v> 20-07-08 11:20:35</c:v>
                </c:pt>
                <c:pt idx="1319">
                  <c:v> 20-07-08 11:20:40</c:v>
                </c:pt>
                <c:pt idx="1320">
                  <c:v> 20-07-08 11:20:45</c:v>
                </c:pt>
                <c:pt idx="1321">
                  <c:v> 20-07-08 11:20:50</c:v>
                </c:pt>
                <c:pt idx="1322">
                  <c:v> 20-07-08 11:20:55</c:v>
                </c:pt>
                <c:pt idx="1323">
                  <c:v> 20-07-08 11:21:00</c:v>
                </c:pt>
                <c:pt idx="1324">
                  <c:v> 20-07-08 11:21:05</c:v>
                </c:pt>
                <c:pt idx="1325">
                  <c:v> 20-07-08 11:21:10</c:v>
                </c:pt>
                <c:pt idx="1326">
                  <c:v> 20-07-08 11:21:15</c:v>
                </c:pt>
                <c:pt idx="1327">
                  <c:v> 20-07-08 11:21:20</c:v>
                </c:pt>
                <c:pt idx="1328">
                  <c:v> 20-07-08 11:21:25</c:v>
                </c:pt>
                <c:pt idx="1329">
                  <c:v> 20-07-08 11:21:30</c:v>
                </c:pt>
                <c:pt idx="1330">
                  <c:v> 20-07-08 11:21:35</c:v>
                </c:pt>
                <c:pt idx="1331">
                  <c:v> 20-07-08 11:21:40</c:v>
                </c:pt>
                <c:pt idx="1332">
                  <c:v> 20-07-08 11:21:45</c:v>
                </c:pt>
                <c:pt idx="1333">
                  <c:v> 20-07-08 11:21:50</c:v>
                </c:pt>
                <c:pt idx="1334">
                  <c:v> 20-07-08 11:21:55</c:v>
                </c:pt>
                <c:pt idx="1335">
                  <c:v> 20-07-08 11:22:00</c:v>
                </c:pt>
                <c:pt idx="1336">
                  <c:v> 20-07-08 11:22:05</c:v>
                </c:pt>
                <c:pt idx="1337">
                  <c:v> 20-07-08 11:22:10</c:v>
                </c:pt>
                <c:pt idx="1338">
                  <c:v> 20-07-08 11:22:15</c:v>
                </c:pt>
                <c:pt idx="1339">
                  <c:v> 20-07-08 11:22:20</c:v>
                </c:pt>
                <c:pt idx="1340">
                  <c:v> 20-07-08 11:22:25</c:v>
                </c:pt>
                <c:pt idx="1341">
                  <c:v> 20-07-08 11:22:30</c:v>
                </c:pt>
                <c:pt idx="1342">
                  <c:v> 20-07-08 11:22:35</c:v>
                </c:pt>
                <c:pt idx="1343">
                  <c:v> 20-07-08 11:22:40</c:v>
                </c:pt>
                <c:pt idx="1344">
                  <c:v> 20-07-08 11:22:45</c:v>
                </c:pt>
                <c:pt idx="1345">
                  <c:v> 20-07-08 11:22:50</c:v>
                </c:pt>
                <c:pt idx="1346">
                  <c:v> 20-07-08 11:22:55</c:v>
                </c:pt>
                <c:pt idx="1347">
                  <c:v> 20-07-08 11:23:00</c:v>
                </c:pt>
                <c:pt idx="1348">
                  <c:v> 20-07-08 11:23:05</c:v>
                </c:pt>
                <c:pt idx="1349">
                  <c:v> 20-07-08 11:23:10</c:v>
                </c:pt>
                <c:pt idx="1350">
                  <c:v> 20-07-08 11:23:15</c:v>
                </c:pt>
                <c:pt idx="1351">
                  <c:v> 20-07-08 11:23:20</c:v>
                </c:pt>
                <c:pt idx="1352">
                  <c:v> 20-07-08 11:23:25</c:v>
                </c:pt>
                <c:pt idx="1353">
                  <c:v> 20-07-08 11:23:30</c:v>
                </c:pt>
                <c:pt idx="1354">
                  <c:v> 20-07-08 11:23:35</c:v>
                </c:pt>
                <c:pt idx="1355">
                  <c:v> 20-07-08 11:23:40</c:v>
                </c:pt>
                <c:pt idx="1356">
                  <c:v> 20-07-08 11:23:45</c:v>
                </c:pt>
                <c:pt idx="1357">
                  <c:v> 20-07-08 11:23:50</c:v>
                </c:pt>
                <c:pt idx="1358">
                  <c:v> 20-07-08 11:23:55</c:v>
                </c:pt>
                <c:pt idx="1359">
                  <c:v> 20-07-08 11:24:00</c:v>
                </c:pt>
                <c:pt idx="1360">
                  <c:v> 20-07-08 11:24:05</c:v>
                </c:pt>
                <c:pt idx="1361">
                  <c:v> 20-07-08 11:24:10</c:v>
                </c:pt>
                <c:pt idx="1362">
                  <c:v> 20-07-08 11:24:15</c:v>
                </c:pt>
                <c:pt idx="1363">
                  <c:v> 20-07-08 11:24:20</c:v>
                </c:pt>
                <c:pt idx="1364">
                  <c:v> 20-07-08 11:24:25</c:v>
                </c:pt>
                <c:pt idx="1365">
                  <c:v> 20-07-08 11:24:30</c:v>
                </c:pt>
                <c:pt idx="1366">
                  <c:v> 20-07-08 11:24:35</c:v>
                </c:pt>
                <c:pt idx="1367">
                  <c:v> 20-07-08 11:24:40</c:v>
                </c:pt>
                <c:pt idx="1368">
                  <c:v> 20-07-08 11:24:45</c:v>
                </c:pt>
                <c:pt idx="1369">
                  <c:v> 20-07-08 11:24:50</c:v>
                </c:pt>
                <c:pt idx="1370">
                  <c:v> 20-07-08 11:24:55</c:v>
                </c:pt>
                <c:pt idx="1371">
                  <c:v> 20-07-08 11:25:00</c:v>
                </c:pt>
                <c:pt idx="1372">
                  <c:v> 20-07-08 11:25:05</c:v>
                </c:pt>
                <c:pt idx="1373">
                  <c:v> 20-07-08 11:25:10</c:v>
                </c:pt>
                <c:pt idx="1374">
                  <c:v> 20-07-08 11:25:15</c:v>
                </c:pt>
                <c:pt idx="1375">
                  <c:v> 20-07-08 11:25:20</c:v>
                </c:pt>
                <c:pt idx="1376">
                  <c:v> 20-07-08 11:25:25</c:v>
                </c:pt>
                <c:pt idx="1377">
                  <c:v> 20-07-08 11:25:30</c:v>
                </c:pt>
                <c:pt idx="1378">
                  <c:v> 20-07-08 11:25:35</c:v>
                </c:pt>
                <c:pt idx="1379">
                  <c:v> 20-07-08 11:25:40</c:v>
                </c:pt>
                <c:pt idx="1380">
                  <c:v> 20-07-08 11:25:45</c:v>
                </c:pt>
                <c:pt idx="1381">
                  <c:v> 20-07-08 11:25:50</c:v>
                </c:pt>
                <c:pt idx="1382">
                  <c:v> 20-07-08 11:25:55</c:v>
                </c:pt>
                <c:pt idx="1383">
                  <c:v> 20-07-08 11:26:00</c:v>
                </c:pt>
                <c:pt idx="1384">
                  <c:v> 20-07-08 11:26:05</c:v>
                </c:pt>
                <c:pt idx="1385">
                  <c:v> 20-07-08 11:26:10</c:v>
                </c:pt>
                <c:pt idx="1386">
                  <c:v> 20-07-08 11:26:15</c:v>
                </c:pt>
                <c:pt idx="1387">
                  <c:v> 20-07-08 11:26:20</c:v>
                </c:pt>
                <c:pt idx="1388">
                  <c:v> 20-07-08 11:26:25</c:v>
                </c:pt>
                <c:pt idx="1389">
                  <c:v> 20-07-08 11:26:30</c:v>
                </c:pt>
                <c:pt idx="1390">
                  <c:v> 20-07-08 11:26:35</c:v>
                </c:pt>
                <c:pt idx="1391">
                  <c:v> 20-07-08 11:26:40</c:v>
                </c:pt>
                <c:pt idx="1392">
                  <c:v> 20-07-08 11:26:45</c:v>
                </c:pt>
                <c:pt idx="1393">
                  <c:v> 20-07-08 11:26:50</c:v>
                </c:pt>
                <c:pt idx="1394">
                  <c:v> 20-07-08 11:26:55</c:v>
                </c:pt>
                <c:pt idx="1395">
                  <c:v> 20-07-08 11:27:00</c:v>
                </c:pt>
                <c:pt idx="1396">
                  <c:v> 20-07-08 11:27:05</c:v>
                </c:pt>
                <c:pt idx="1397">
                  <c:v> 20-07-08 11:27:10</c:v>
                </c:pt>
                <c:pt idx="1398">
                  <c:v> 20-07-08 11:27:15</c:v>
                </c:pt>
                <c:pt idx="1399">
                  <c:v> 20-07-08 11:27:20</c:v>
                </c:pt>
                <c:pt idx="1400">
                  <c:v> 20-07-08 11:27:25</c:v>
                </c:pt>
                <c:pt idx="1401">
                  <c:v> 20-07-08 11:27:30</c:v>
                </c:pt>
                <c:pt idx="1402">
                  <c:v> 20-07-08 11:27:35</c:v>
                </c:pt>
                <c:pt idx="1403">
                  <c:v> 20-07-08 11:27:40</c:v>
                </c:pt>
                <c:pt idx="1404">
                  <c:v> 20-07-08 11:27:45</c:v>
                </c:pt>
                <c:pt idx="1405">
                  <c:v> 20-07-08 11:27:50</c:v>
                </c:pt>
                <c:pt idx="1406">
                  <c:v> 20-07-08 11:27:55</c:v>
                </c:pt>
                <c:pt idx="1407">
                  <c:v> 20-07-08 11:28:00</c:v>
                </c:pt>
                <c:pt idx="1408">
                  <c:v> 20-07-08 11:28:05</c:v>
                </c:pt>
                <c:pt idx="1409">
                  <c:v> 20-07-08 11:28:10</c:v>
                </c:pt>
                <c:pt idx="1410">
                  <c:v> 20-07-08 11:28:15</c:v>
                </c:pt>
                <c:pt idx="1411">
                  <c:v> 20-07-08 11:28:20</c:v>
                </c:pt>
                <c:pt idx="1412">
                  <c:v> 20-07-08 11:28:25</c:v>
                </c:pt>
                <c:pt idx="1413">
                  <c:v> 20-07-08 11:28:30</c:v>
                </c:pt>
                <c:pt idx="1414">
                  <c:v> 20-07-08 11:28:45</c:v>
                </c:pt>
                <c:pt idx="1415">
                  <c:v> 20-07-08 11:28:50</c:v>
                </c:pt>
                <c:pt idx="1416">
                  <c:v> 20-07-08 11:28:55</c:v>
                </c:pt>
                <c:pt idx="1417">
                  <c:v> 20-07-08 11:29:00</c:v>
                </c:pt>
                <c:pt idx="1418">
                  <c:v> 20-07-08 11:29:05</c:v>
                </c:pt>
                <c:pt idx="1419">
                  <c:v> 20-07-08 11:29:10</c:v>
                </c:pt>
                <c:pt idx="1420">
                  <c:v> 20-07-08 11:29:15</c:v>
                </c:pt>
                <c:pt idx="1421">
                  <c:v> 20-07-08 11:29:20</c:v>
                </c:pt>
                <c:pt idx="1422">
                  <c:v> 20-07-08 11:29:25</c:v>
                </c:pt>
                <c:pt idx="1423">
                  <c:v> 20-07-08 11:29:30</c:v>
                </c:pt>
                <c:pt idx="1424">
                  <c:v> 20-07-08 11:29:35</c:v>
                </c:pt>
                <c:pt idx="1425">
                  <c:v> 20-07-08 11:29:40</c:v>
                </c:pt>
                <c:pt idx="1426">
                  <c:v> 20-07-08 11:29:45</c:v>
                </c:pt>
                <c:pt idx="1427">
                  <c:v> 20-07-08 11:29:50</c:v>
                </c:pt>
                <c:pt idx="1428">
                  <c:v> 20-07-08 11:29:55</c:v>
                </c:pt>
                <c:pt idx="1429">
                  <c:v> 20-07-08 11:30:00</c:v>
                </c:pt>
                <c:pt idx="1430">
                  <c:v> 20-07-08 11:30:05</c:v>
                </c:pt>
                <c:pt idx="1431">
                  <c:v> 20-07-08 11:30:10</c:v>
                </c:pt>
                <c:pt idx="1432">
                  <c:v> 20-07-08 11:30:15</c:v>
                </c:pt>
                <c:pt idx="1433">
                  <c:v> 20-07-08 11:30:20</c:v>
                </c:pt>
                <c:pt idx="1434">
                  <c:v> 20-07-08 11:30:25</c:v>
                </c:pt>
                <c:pt idx="1435">
                  <c:v> 20-07-08 11:30:30</c:v>
                </c:pt>
                <c:pt idx="1436">
                  <c:v> 20-07-08 11:30:35</c:v>
                </c:pt>
                <c:pt idx="1437">
                  <c:v> 20-07-08 11:30:40</c:v>
                </c:pt>
                <c:pt idx="1438">
                  <c:v> 20-07-08 11:30:45</c:v>
                </c:pt>
                <c:pt idx="1439">
                  <c:v> 20-07-08 11:30:50</c:v>
                </c:pt>
                <c:pt idx="1440">
                  <c:v> 20-07-08 11:30:55</c:v>
                </c:pt>
                <c:pt idx="1441">
                  <c:v> 20-07-08 11:31:00</c:v>
                </c:pt>
                <c:pt idx="1442">
                  <c:v> 20-07-08 11:31:05</c:v>
                </c:pt>
                <c:pt idx="1443">
                  <c:v> 20-07-08 11:31:10</c:v>
                </c:pt>
                <c:pt idx="1444">
                  <c:v> 20-07-08 11:31:15</c:v>
                </c:pt>
                <c:pt idx="1445">
                  <c:v> 20-07-08 11:31:20</c:v>
                </c:pt>
                <c:pt idx="1446">
                  <c:v> 20-07-08 11:31:25</c:v>
                </c:pt>
                <c:pt idx="1447">
                  <c:v> 20-07-08 11:31:30</c:v>
                </c:pt>
                <c:pt idx="1448">
                  <c:v> 20-07-08 11:31:35</c:v>
                </c:pt>
                <c:pt idx="1449">
                  <c:v> 20-07-08 11:31:40</c:v>
                </c:pt>
                <c:pt idx="1450">
                  <c:v> 20-07-08 11:31:45</c:v>
                </c:pt>
                <c:pt idx="1451">
                  <c:v> 20-07-08 11:31:50</c:v>
                </c:pt>
                <c:pt idx="1452">
                  <c:v> 20-07-08 11:31:55</c:v>
                </c:pt>
                <c:pt idx="1453">
                  <c:v> 20-07-08 11:32:00</c:v>
                </c:pt>
                <c:pt idx="1454">
                  <c:v> 20-07-08 11:32:05</c:v>
                </c:pt>
                <c:pt idx="1455">
                  <c:v> 20-07-08 11:32:10</c:v>
                </c:pt>
                <c:pt idx="1456">
                  <c:v> 20-07-08 11:32:15</c:v>
                </c:pt>
                <c:pt idx="1457">
                  <c:v> 20-07-08 11:32:20</c:v>
                </c:pt>
                <c:pt idx="1458">
                  <c:v> 20-07-08 11:32:25</c:v>
                </c:pt>
                <c:pt idx="1459">
                  <c:v> 20-07-08 11:32:30</c:v>
                </c:pt>
                <c:pt idx="1460">
                  <c:v> 20-07-08 11:32:35</c:v>
                </c:pt>
                <c:pt idx="1461">
                  <c:v> 20-07-08 11:32:40</c:v>
                </c:pt>
                <c:pt idx="1462">
                  <c:v> 20-07-08 11:32:45</c:v>
                </c:pt>
                <c:pt idx="1463">
                  <c:v> 20-07-08 11:32:50</c:v>
                </c:pt>
                <c:pt idx="1464">
                  <c:v> 20-07-08 11:32:55</c:v>
                </c:pt>
                <c:pt idx="1465">
                  <c:v> 20-07-08 11:33:00</c:v>
                </c:pt>
                <c:pt idx="1466">
                  <c:v> 20-07-08 11:33:05</c:v>
                </c:pt>
                <c:pt idx="1467">
                  <c:v> 20-07-08 11:33:10</c:v>
                </c:pt>
                <c:pt idx="1468">
                  <c:v> 20-07-08 11:33:15</c:v>
                </c:pt>
                <c:pt idx="1469">
                  <c:v> 20-07-08 11:33:20</c:v>
                </c:pt>
                <c:pt idx="1470">
                  <c:v> 20-07-08 11:33:25</c:v>
                </c:pt>
                <c:pt idx="1471">
                  <c:v> 20-07-08 11:33:30</c:v>
                </c:pt>
                <c:pt idx="1472">
                  <c:v> 20-07-08 11:33:35</c:v>
                </c:pt>
                <c:pt idx="1473">
                  <c:v> 20-07-08 11:33:40</c:v>
                </c:pt>
                <c:pt idx="1474">
                  <c:v> 20-07-08 11:33:45</c:v>
                </c:pt>
                <c:pt idx="1475">
                  <c:v> 20-07-08 11:33:50</c:v>
                </c:pt>
                <c:pt idx="1476">
                  <c:v> 20-07-08 11:33:55</c:v>
                </c:pt>
                <c:pt idx="1477">
                  <c:v> 20-07-08 11:34:00</c:v>
                </c:pt>
                <c:pt idx="1478">
                  <c:v> 20-07-08 11:34:05</c:v>
                </c:pt>
                <c:pt idx="1479">
                  <c:v> 20-07-08 11:34:10</c:v>
                </c:pt>
                <c:pt idx="1480">
                  <c:v> 20-07-08 11:34:15</c:v>
                </c:pt>
                <c:pt idx="1481">
                  <c:v> 20-07-08 11:34:20</c:v>
                </c:pt>
                <c:pt idx="1482">
                  <c:v> 20-07-08 11:34:25</c:v>
                </c:pt>
                <c:pt idx="1483">
                  <c:v> 20-07-08 11:34:30</c:v>
                </c:pt>
                <c:pt idx="1484">
                  <c:v> 20-07-08 11:34:35</c:v>
                </c:pt>
                <c:pt idx="1485">
                  <c:v> 20-07-08 11:34:40</c:v>
                </c:pt>
                <c:pt idx="1486">
                  <c:v> 20-07-08 11:34:45</c:v>
                </c:pt>
                <c:pt idx="1487">
                  <c:v> 20-07-08 11:34:50</c:v>
                </c:pt>
                <c:pt idx="1488">
                  <c:v> 20-07-08 11:34:55</c:v>
                </c:pt>
                <c:pt idx="1489">
                  <c:v> 20-07-08 11:35:00</c:v>
                </c:pt>
                <c:pt idx="1490">
                  <c:v> 20-07-08 11:35:05</c:v>
                </c:pt>
                <c:pt idx="1491">
                  <c:v> 20-07-08 11:35:10</c:v>
                </c:pt>
                <c:pt idx="1492">
                  <c:v> 20-07-08 11:35:15</c:v>
                </c:pt>
                <c:pt idx="1493">
                  <c:v> 20-07-08 11:35:20</c:v>
                </c:pt>
                <c:pt idx="1494">
                  <c:v> 20-07-08 11:35:25</c:v>
                </c:pt>
                <c:pt idx="1495">
                  <c:v> 20-07-08 11:35:30</c:v>
                </c:pt>
                <c:pt idx="1496">
                  <c:v> 20-07-08 11:35:35</c:v>
                </c:pt>
                <c:pt idx="1497">
                  <c:v> 20-07-08 11:35:40</c:v>
                </c:pt>
                <c:pt idx="1498">
                  <c:v> 20-07-08 11:35:45</c:v>
                </c:pt>
                <c:pt idx="1499">
                  <c:v> 20-07-08 11:35:50</c:v>
                </c:pt>
                <c:pt idx="1500">
                  <c:v> 20-07-08 11:35:55</c:v>
                </c:pt>
                <c:pt idx="1501">
                  <c:v> 20-07-08 11:36:00</c:v>
                </c:pt>
                <c:pt idx="1502">
                  <c:v> 20-07-08 11:36:05</c:v>
                </c:pt>
                <c:pt idx="1503">
                  <c:v> 20-07-08 11:36:10</c:v>
                </c:pt>
                <c:pt idx="1504">
                  <c:v> 20-07-08 11:36:15</c:v>
                </c:pt>
                <c:pt idx="1505">
                  <c:v> 20-07-08 11:36:20</c:v>
                </c:pt>
                <c:pt idx="1506">
                  <c:v> 20-07-08 11:36:25</c:v>
                </c:pt>
                <c:pt idx="1507">
                  <c:v> 20-07-08 11:36:30</c:v>
                </c:pt>
                <c:pt idx="1508">
                  <c:v> 20-07-08 11:36:35</c:v>
                </c:pt>
                <c:pt idx="1509">
                  <c:v> 20-07-08 11:36:40</c:v>
                </c:pt>
                <c:pt idx="1510">
                  <c:v> 20-07-08 11:36:45</c:v>
                </c:pt>
                <c:pt idx="1511">
                  <c:v> 20-07-08 11:36:50</c:v>
                </c:pt>
                <c:pt idx="1512">
                  <c:v> 20-07-08 11:36:55</c:v>
                </c:pt>
                <c:pt idx="1513">
                  <c:v> 20-07-08 11:37:00</c:v>
                </c:pt>
                <c:pt idx="1514">
                  <c:v> 20-07-08 11:37:05</c:v>
                </c:pt>
                <c:pt idx="1515">
                  <c:v> 20-07-08 11:37:10</c:v>
                </c:pt>
                <c:pt idx="1516">
                  <c:v> 20-07-08 11:37:15</c:v>
                </c:pt>
                <c:pt idx="1517">
                  <c:v> 20-07-08 11:37:20</c:v>
                </c:pt>
                <c:pt idx="1518">
                  <c:v> 20-07-08 11:37:25</c:v>
                </c:pt>
                <c:pt idx="1519">
                  <c:v> 20-07-08 11:37:30</c:v>
                </c:pt>
                <c:pt idx="1520">
                  <c:v> 20-07-08 11:37:35</c:v>
                </c:pt>
                <c:pt idx="1521">
                  <c:v> 20-07-08 11:37:40</c:v>
                </c:pt>
                <c:pt idx="1522">
                  <c:v> 20-07-08 11:37:45</c:v>
                </c:pt>
                <c:pt idx="1523">
                  <c:v> 20-07-08 11:37:50</c:v>
                </c:pt>
                <c:pt idx="1524">
                  <c:v> 20-07-08 11:37:55</c:v>
                </c:pt>
                <c:pt idx="1525">
                  <c:v> 20-07-08 11:38:00</c:v>
                </c:pt>
                <c:pt idx="1526">
                  <c:v> 20-07-08 11:38:05</c:v>
                </c:pt>
                <c:pt idx="1527">
                  <c:v> 20-07-08 11:38:10</c:v>
                </c:pt>
                <c:pt idx="1528">
                  <c:v> 20-07-08 11:38:15</c:v>
                </c:pt>
                <c:pt idx="1529">
                  <c:v> 20-07-08 11:38:20</c:v>
                </c:pt>
                <c:pt idx="1530">
                  <c:v> 20-07-08 11:38:25</c:v>
                </c:pt>
                <c:pt idx="1531">
                  <c:v> 20-07-08 11:38:30</c:v>
                </c:pt>
                <c:pt idx="1532">
                  <c:v> 20-07-08 11:38:35</c:v>
                </c:pt>
                <c:pt idx="1533">
                  <c:v> 20-07-08 11:38:40</c:v>
                </c:pt>
                <c:pt idx="1534">
                  <c:v> 20-07-08 11:38:45</c:v>
                </c:pt>
                <c:pt idx="1535">
                  <c:v> 20-07-08 11:38:50</c:v>
                </c:pt>
                <c:pt idx="1536">
                  <c:v> 20-07-08 11:38:55</c:v>
                </c:pt>
                <c:pt idx="1537">
                  <c:v> 20-07-08 11:39:00</c:v>
                </c:pt>
                <c:pt idx="1538">
                  <c:v> 20-07-08 11:39:05</c:v>
                </c:pt>
                <c:pt idx="1539">
                  <c:v> 20-07-08 11:39:10</c:v>
                </c:pt>
                <c:pt idx="1540">
                  <c:v> 20-07-08 11:39:15</c:v>
                </c:pt>
                <c:pt idx="1541">
                  <c:v> 20-07-08 11:39:20</c:v>
                </c:pt>
                <c:pt idx="1542">
                  <c:v> 20-07-08 11:39:25</c:v>
                </c:pt>
                <c:pt idx="1543">
                  <c:v> 20-07-08 11:39:30</c:v>
                </c:pt>
                <c:pt idx="1544">
                  <c:v> 20-07-08 11:39:35</c:v>
                </c:pt>
                <c:pt idx="1545">
                  <c:v> 20-07-08 11:39:40</c:v>
                </c:pt>
                <c:pt idx="1546">
                  <c:v> 20-07-08 11:39:45</c:v>
                </c:pt>
                <c:pt idx="1547">
                  <c:v> 20-07-08 11:39:50</c:v>
                </c:pt>
                <c:pt idx="1548">
                  <c:v> 20-07-08 11:39:55</c:v>
                </c:pt>
                <c:pt idx="1549">
                  <c:v> 20-07-08 11:40:00</c:v>
                </c:pt>
                <c:pt idx="1550">
                  <c:v> 20-07-08 11:40:05</c:v>
                </c:pt>
                <c:pt idx="1551">
                  <c:v> 20-07-08 11:40:10</c:v>
                </c:pt>
                <c:pt idx="1552">
                  <c:v> 20-07-08 11:40:15</c:v>
                </c:pt>
                <c:pt idx="1553">
                  <c:v> 20-07-08 11:40:20</c:v>
                </c:pt>
                <c:pt idx="1554">
                  <c:v> 20-07-08 11:40:25</c:v>
                </c:pt>
                <c:pt idx="1555">
                  <c:v> 20-07-08 11:40:30</c:v>
                </c:pt>
                <c:pt idx="1556">
                  <c:v> 20-07-08 11:40:35</c:v>
                </c:pt>
                <c:pt idx="1557">
                  <c:v> 20-07-08 11:40:40</c:v>
                </c:pt>
                <c:pt idx="1558">
                  <c:v> 20-07-08 11:40:45</c:v>
                </c:pt>
                <c:pt idx="1559">
                  <c:v> 20-07-08 11:40:50</c:v>
                </c:pt>
                <c:pt idx="1560">
                  <c:v> 20-07-08 11:40:55</c:v>
                </c:pt>
                <c:pt idx="1561">
                  <c:v> 20-07-08 11:41:00</c:v>
                </c:pt>
                <c:pt idx="1562">
                  <c:v> 20-07-08 11:41:05</c:v>
                </c:pt>
                <c:pt idx="1563">
                  <c:v> 20-07-08 11:41:10</c:v>
                </c:pt>
                <c:pt idx="1564">
                  <c:v> 20-07-08 11:41:15</c:v>
                </c:pt>
                <c:pt idx="1565">
                  <c:v> 20-07-08 11:41:20</c:v>
                </c:pt>
                <c:pt idx="1566">
                  <c:v> 20-07-08 11:41:25</c:v>
                </c:pt>
                <c:pt idx="1567">
                  <c:v> 20-07-08 11:41:30</c:v>
                </c:pt>
                <c:pt idx="1568">
                  <c:v> 20-07-08 11:41:35</c:v>
                </c:pt>
                <c:pt idx="1569">
                  <c:v> 20-07-08 11:41:40</c:v>
                </c:pt>
                <c:pt idx="1570">
                  <c:v> 20-07-08 11:41:45</c:v>
                </c:pt>
                <c:pt idx="1571">
                  <c:v> 20-07-08 11:41:50</c:v>
                </c:pt>
                <c:pt idx="1572">
                  <c:v> 20-07-08 11:41:55</c:v>
                </c:pt>
                <c:pt idx="1573">
                  <c:v> 20-07-08 11:42:00</c:v>
                </c:pt>
                <c:pt idx="1574">
                  <c:v> 20-07-08 11:42:05</c:v>
                </c:pt>
                <c:pt idx="1575">
                  <c:v> 20-07-08 11:42:10</c:v>
                </c:pt>
                <c:pt idx="1576">
                  <c:v> 20-07-08 11:42:15</c:v>
                </c:pt>
                <c:pt idx="1577">
                  <c:v> 20-07-08 11:42:20</c:v>
                </c:pt>
                <c:pt idx="1578">
                  <c:v> 20-07-08 11:42:25</c:v>
                </c:pt>
                <c:pt idx="1579">
                  <c:v> 20-07-08 11:42:30</c:v>
                </c:pt>
                <c:pt idx="1580">
                  <c:v> 20-07-08 11:42:35</c:v>
                </c:pt>
                <c:pt idx="1581">
                  <c:v> 20-07-08 11:42:40</c:v>
                </c:pt>
                <c:pt idx="1582">
                  <c:v> 20-07-08 11:42:45</c:v>
                </c:pt>
                <c:pt idx="1583">
                  <c:v> 20-07-08 11:42:50</c:v>
                </c:pt>
                <c:pt idx="1584">
                  <c:v> 20-07-08 11:42:55</c:v>
                </c:pt>
                <c:pt idx="1585">
                  <c:v> 20-07-08 11:43:00</c:v>
                </c:pt>
                <c:pt idx="1586">
                  <c:v> 20-07-08 11:43:05</c:v>
                </c:pt>
                <c:pt idx="1587">
                  <c:v> 20-07-08 11:43:10</c:v>
                </c:pt>
                <c:pt idx="1588">
                  <c:v> 20-07-08 11:43:15</c:v>
                </c:pt>
                <c:pt idx="1589">
                  <c:v> 20-07-08 11:43:20</c:v>
                </c:pt>
                <c:pt idx="1590">
                  <c:v> 20-07-08 11:43:25</c:v>
                </c:pt>
                <c:pt idx="1591">
                  <c:v> 20-07-08 11:43:30</c:v>
                </c:pt>
                <c:pt idx="1592">
                  <c:v> 20-07-08 11:43:35</c:v>
                </c:pt>
                <c:pt idx="1593">
                  <c:v> 20-07-08 11:43:40</c:v>
                </c:pt>
                <c:pt idx="1594">
                  <c:v> 20-07-08 11:43:45</c:v>
                </c:pt>
                <c:pt idx="1595">
                  <c:v> 20-07-08 11:43:50</c:v>
                </c:pt>
                <c:pt idx="1596">
                  <c:v> 20-07-08 11:43:55</c:v>
                </c:pt>
                <c:pt idx="1597">
                  <c:v> 20-07-08 11:44:00</c:v>
                </c:pt>
                <c:pt idx="1598">
                  <c:v> 20-07-08 11:44:05</c:v>
                </c:pt>
                <c:pt idx="1599">
                  <c:v> 20-07-08 11:44:10</c:v>
                </c:pt>
                <c:pt idx="1600">
                  <c:v> 20-07-08 11:44:15</c:v>
                </c:pt>
                <c:pt idx="1601">
                  <c:v> 20-07-08 11:44:20</c:v>
                </c:pt>
                <c:pt idx="1602">
                  <c:v> 20-07-08 11:44:25</c:v>
                </c:pt>
                <c:pt idx="1603">
                  <c:v> 20-07-08 11:44:30</c:v>
                </c:pt>
                <c:pt idx="1604">
                  <c:v> 20-07-08 11:44:35</c:v>
                </c:pt>
                <c:pt idx="1605">
                  <c:v> 20-07-08 11:44:40</c:v>
                </c:pt>
                <c:pt idx="1606">
                  <c:v> 20-07-08 11:44:45</c:v>
                </c:pt>
                <c:pt idx="1607">
                  <c:v> 20-07-08 11:44:50</c:v>
                </c:pt>
                <c:pt idx="1608">
                  <c:v> 20-07-08 11:44:55</c:v>
                </c:pt>
                <c:pt idx="1609">
                  <c:v> 20-07-08 11:45:00</c:v>
                </c:pt>
                <c:pt idx="1610">
                  <c:v> 20-07-08 11:45:05</c:v>
                </c:pt>
                <c:pt idx="1611">
                  <c:v> 20-07-08 11:45:10</c:v>
                </c:pt>
                <c:pt idx="1612">
                  <c:v> 20-07-08 11:45:15</c:v>
                </c:pt>
                <c:pt idx="1613">
                  <c:v> 20-07-08 11:45:20</c:v>
                </c:pt>
                <c:pt idx="1614">
                  <c:v> 20-07-08 11:45:25</c:v>
                </c:pt>
                <c:pt idx="1615">
                  <c:v> 20-07-08 11:45:30</c:v>
                </c:pt>
                <c:pt idx="1616">
                  <c:v> 20-07-08 11:45:35</c:v>
                </c:pt>
                <c:pt idx="1617">
                  <c:v> 20-07-08 11:45:40</c:v>
                </c:pt>
                <c:pt idx="1618">
                  <c:v> 20-07-08 11:45:45</c:v>
                </c:pt>
                <c:pt idx="1619">
                  <c:v> 20-07-08 11:45:50</c:v>
                </c:pt>
                <c:pt idx="1620">
                  <c:v> 20-07-08 11:45:55</c:v>
                </c:pt>
                <c:pt idx="1621">
                  <c:v> 20-07-08 11:46:00</c:v>
                </c:pt>
                <c:pt idx="1622">
                  <c:v> 20-07-08 11:46:05</c:v>
                </c:pt>
                <c:pt idx="1623">
                  <c:v> 20-07-08 11:46:10</c:v>
                </c:pt>
                <c:pt idx="1624">
                  <c:v> 20-07-08 11:46:15</c:v>
                </c:pt>
                <c:pt idx="1625">
                  <c:v> 20-07-08 11:46:20</c:v>
                </c:pt>
                <c:pt idx="1626">
                  <c:v> 20-07-08 11:46:25</c:v>
                </c:pt>
                <c:pt idx="1627">
                  <c:v> 20-07-08 11:46:30</c:v>
                </c:pt>
                <c:pt idx="1628">
                  <c:v> 20-07-08 11:46:35</c:v>
                </c:pt>
                <c:pt idx="1629">
                  <c:v> 20-07-08 11:46:40</c:v>
                </c:pt>
                <c:pt idx="1630">
                  <c:v> 20-07-08 11:46:45</c:v>
                </c:pt>
                <c:pt idx="1631">
                  <c:v> 20-07-08 11:46:50</c:v>
                </c:pt>
                <c:pt idx="1632">
                  <c:v> 20-07-08 11:46:55</c:v>
                </c:pt>
                <c:pt idx="1633">
                  <c:v> 20-07-08 11:47:00</c:v>
                </c:pt>
                <c:pt idx="1634">
                  <c:v> 20-07-08 11:47:05</c:v>
                </c:pt>
                <c:pt idx="1635">
                  <c:v> 20-07-08 11:47:10</c:v>
                </c:pt>
                <c:pt idx="1636">
                  <c:v> 20-07-08 11:47:15</c:v>
                </c:pt>
                <c:pt idx="1637">
                  <c:v> 20-07-08 11:47:20</c:v>
                </c:pt>
                <c:pt idx="1638">
                  <c:v> 20-07-08 11:47:25</c:v>
                </c:pt>
                <c:pt idx="1639">
                  <c:v> 20-07-08 11:47:30</c:v>
                </c:pt>
                <c:pt idx="1640">
                  <c:v> 20-07-08 11:47:35</c:v>
                </c:pt>
                <c:pt idx="1641">
                  <c:v> 20-07-08 11:47:40</c:v>
                </c:pt>
                <c:pt idx="1642">
                  <c:v> 20-07-08 11:47:45</c:v>
                </c:pt>
                <c:pt idx="1643">
                  <c:v> 20-07-08 11:47:50</c:v>
                </c:pt>
                <c:pt idx="1644">
                  <c:v> 20-07-08 11:47:55</c:v>
                </c:pt>
                <c:pt idx="1645">
                  <c:v> 20-07-08 11:48:00</c:v>
                </c:pt>
                <c:pt idx="1646">
                  <c:v> 20-07-08 11:48:05</c:v>
                </c:pt>
                <c:pt idx="1647">
                  <c:v> 20-07-08 11:48:10</c:v>
                </c:pt>
                <c:pt idx="1648">
                  <c:v> 20-07-08 11:48:15</c:v>
                </c:pt>
                <c:pt idx="1649">
                  <c:v> 20-07-08 11:48:20</c:v>
                </c:pt>
                <c:pt idx="1650">
                  <c:v> 20-07-08 11:48:25</c:v>
                </c:pt>
                <c:pt idx="1651">
                  <c:v> 20-07-08 11:48:30</c:v>
                </c:pt>
                <c:pt idx="1652">
                  <c:v> 20-07-08 11:48:35</c:v>
                </c:pt>
                <c:pt idx="1653">
                  <c:v> 20-07-08 11:48:40</c:v>
                </c:pt>
                <c:pt idx="1654">
                  <c:v> 20-07-08 11:48:45</c:v>
                </c:pt>
                <c:pt idx="1655">
                  <c:v> 20-07-08 11:48:50</c:v>
                </c:pt>
                <c:pt idx="1656">
                  <c:v> 20-07-08 11:48:55</c:v>
                </c:pt>
                <c:pt idx="1657">
                  <c:v> 20-07-08 11:49:00</c:v>
                </c:pt>
                <c:pt idx="1658">
                  <c:v> 20-07-08 11:49:05</c:v>
                </c:pt>
                <c:pt idx="1659">
                  <c:v> 20-07-08 11:49:10</c:v>
                </c:pt>
                <c:pt idx="1660">
                  <c:v> 20-07-08 11:49:15</c:v>
                </c:pt>
                <c:pt idx="1661">
                  <c:v> 20-07-08 11:49:20</c:v>
                </c:pt>
                <c:pt idx="1662">
                  <c:v> 20-07-08 11:49:25</c:v>
                </c:pt>
                <c:pt idx="1663">
                  <c:v> 20-07-08 11:49:30</c:v>
                </c:pt>
                <c:pt idx="1664">
                  <c:v> 20-07-08 11:49:35</c:v>
                </c:pt>
                <c:pt idx="1665">
                  <c:v> 20-07-08 11:49:40</c:v>
                </c:pt>
                <c:pt idx="1666">
                  <c:v> 20-07-08 11:49:45</c:v>
                </c:pt>
                <c:pt idx="1667">
                  <c:v> 20-07-08 11:49:50</c:v>
                </c:pt>
                <c:pt idx="1668">
                  <c:v> 20-07-08 11:49:55</c:v>
                </c:pt>
                <c:pt idx="1669">
                  <c:v> 20-07-08 11:50:00</c:v>
                </c:pt>
                <c:pt idx="1670">
                  <c:v> 20-07-08 11:50:05</c:v>
                </c:pt>
                <c:pt idx="1671">
                  <c:v> 20-07-08 11:50:10</c:v>
                </c:pt>
                <c:pt idx="1672">
                  <c:v> 20-07-08 11:50:15</c:v>
                </c:pt>
                <c:pt idx="1673">
                  <c:v> 20-07-08 11:50:20</c:v>
                </c:pt>
                <c:pt idx="1674">
                  <c:v> 20-07-08 11:50:25</c:v>
                </c:pt>
                <c:pt idx="1675">
                  <c:v> 20-07-08 11:50:30</c:v>
                </c:pt>
                <c:pt idx="1676">
                  <c:v> 20-07-08 11:50:35</c:v>
                </c:pt>
                <c:pt idx="1677">
                  <c:v> 20-07-08 11:50:40</c:v>
                </c:pt>
                <c:pt idx="1678">
                  <c:v> 20-07-08 11:50:45</c:v>
                </c:pt>
                <c:pt idx="1679">
                  <c:v> 20-07-08 11:50:50</c:v>
                </c:pt>
                <c:pt idx="1680">
                  <c:v> 20-07-08 11:50:55</c:v>
                </c:pt>
                <c:pt idx="1681">
                  <c:v> 20-07-08 11:51:00</c:v>
                </c:pt>
                <c:pt idx="1682">
                  <c:v> 20-07-08 11:51:05</c:v>
                </c:pt>
                <c:pt idx="1683">
                  <c:v> 20-07-08 11:51:10</c:v>
                </c:pt>
                <c:pt idx="1684">
                  <c:v> 20-07-08 11:51:15</c:v>
                </c:pt>
                <c:pt idx="1685">
                  <c:v> 20-07-08 11:51:20</c:v>
                </c:pt>
                <c:pt idx="1686">
                  <c:v> 20-07-08 11:51:25</c:v>
                </c:pt>
                <c:pt idx="1687">
                  <c:v> 20-07-08 11:51:30</c:v>
                </c:pt>
                <c:pt idx="1688">
                  <c:v> 20-07-08 11:51:35</c:v>
                </c:pt>
                <c:pt idx="1689">
                  <c:v> 20-07-08 11:51:40</c:v>
                </c:pt>
                <c:pt idx="1690">
                  <c:v> 20-07-08 11:51:45</c:v>
                </c:pt>
                <c:pt idx="1691">
                  <c:v> 20-07-08 11:51:50</c:v>
                </c:pt>
                <c:pt idx="1692">
                  <c:v> 20-07-08 11:51:55</c:v>
                </c:pt>
                <c:pt idx="1693">
                  <c:v> 20-07-08 11:52:00</c:v>
                </c:pt>
                <c:pt idx="1694">
                  <c:v> 20-07-08 11:52:10</c:v>
                </c:pt>
                <c:pt idx="1695">
                  <c:v> 20-07-08 11:52:15</c:v>
                </c:pt>
                <c:pt idx="1696">
                  <c:v> 20-07-08 11:52:20</c:v>
                </c:pt>
                <c:pt idx="1697">
                  <c:v> 20-07-08 11:52:25</c:v>
                </c:pt>
                <c:pt idx="1698">
                  <c:v> 20-07-08 11:52:30</c:v>
                </c:pt>
                <c:pt idx="1699">
                  <c:v> 20-07-08 11:52:35</c:v>
                </c:pt>
                <c:pt idx="1700">
                  <c:v> 20-07-08 11:52:40</c:v>
                </c:pt>
                <c:pt idx="1701">
                  <c:v> 20-07-08 11:52:45</c:v>
                </c:pt>
                <c:pt idx="1702">
                  <c:v> 20-07-08 11:52:50</c:v>
                </c:pt>
                <c:pt idx="1703">
                  <c:v> 20-07-08 11:52:55</c:v>
                </c:pt>
                <c:pt idx="1704">
                  <c:v> 20-07-08 11:53:00</c:v>
                </c:pt>
                <c:pt idx="1705">
                  <c:v> 20-07-08 11:53:05</c:v>
                </c:pt>
                <c:pt idx="1706">
                  <c:v> 20-07-08 11:53:10</c:v>
                </c:pt>
                <c:pt idx="1707">
                  <c:v> 20-07-08 11:53:15</c:v>
                </c:pt>
                <c:pt idx="1708">
                  <c:v> 20-07-08 11:53:20</c:v>
                </c:pt>
                <c:pt idx="1709">
                  <c:v> 20-07-08 11:53:25</c:v>
                </c:pt>
                <c:pt idx="1710">
                  <c:v> 20-07-08 11:53:30</c:v>
                </c:pt>
                <c:pt idx="1711">
                  <c:v> 20-07-08 11:53:35</c:v>
                </c:pt>
                <c:pt idx="1712">
                  <c:v> 20-07-08 11:53:40</c:v>
                </c:pt>
                <c:pt idx="1713">
                  <c:v> 20-07-08 11:53:45</c:v>
                </c:pt>
                <c:pt idx="1714">
                  <c:v> 20-07-08 11:53:50</c:v>
                </c:pt>
                <c:pt idx="1715">
                  <c:v> 20-07-08 11:53:55</c:v>
                </c:pt>
                <c:pt idx="1716">
                  <c:v> 20-07-08 11:54:00</c:v>
                </c:pt>
                <c:pt idx="1717">
                  <c:v> 20-07-08 11:54:05</c:v>
                </c:pt>
                <c:pt idx="1718">
                  <c:v> 20-07-08 11:54:10</c:v>
                </c:pt>
                <c:pt idx="1719">
                  <c:v> 20-07-08 11:54:15</c:v>
                </c:pt>
                <c:pt idx="1720">
                  <c:v> 20-07-08 11:54:20</c:v>
                </c:pt>
                <c:pt idx="1721">
                  <c:v> 20-07-08 11:54:25</c:v>
                </c:pt>
                <c:pt idx="1722">
                  <c:v> 20-07-08 11:54:30</c:v>
                </c:pt>
                <c:pt idx="1723">
                  <c:v> 20-07-08 11:54:35</c:v>
                </c:pt>
                <c:pt idx="1724">
                  <c:v> 20-07-08 11:54:40</c:v>
                </c:pt>
                <c:pt idx="1725">
                  <c:v> 20-07-08 11:54:45</c:v>
                </c:pt>
                <c:pt idx="1726">
                  <c:v> 20-07-08 11:54:50</c:v>
                </c:pt>
                <c:pt idx="1727">
                  <c:v> 20-07-08 11:54:55</c:v>
                </c:pt>
                <c:pt idx="1728">
                  <c:v> 20-07-08 11:55:00</c:v>
                </c:pt>
                <c:pt idx="1729">
                  <c:v> 20-07-08 11:55:05</c:v>
                </c:pt>
                <c:pt idx="1730">
                  <c:v> 20-07-08 11:55:10</c:v>
                </c:pt>
                <c:pt idx="1731">
                  <c:v> 20-07-08 11:55:15</c:v>
                </c:pt>
                <c:pt idx="1732">
                  <c:v> 20-07-08 11:55:20</c:v>
                </c:pt>
                <c:pt idx="1733">
                  <c:v> 20-07-08 11:55:25</c:v>
                </c:pt>
                <c:pt idx="1734">
                  <c:v> 20-07-08 11:55:30</c:v>
                </c:pt>
                <c:pt idx="1735">
                  <c:v> 20-07-08 11:55:35</c:v>
                </c:pt>
                <c:pt idx="1736">
                  <c:v> 20-07-08 11:55:40</c:v>
                </c:pt>
                <c:pt idx="1737">
                  <c:v> 20-07-08 11:55:45</c:v>
                </c:pt>
                <c:pt idx="1738">
                  <c:v> 20-07-08 11:55:50</c:v>
                </c:pt>
                <c:pt idx="1739">
                  <c:v> 20-07-08 11:55:55</c:v>
                </c:pt>
                <c:pt idx="1740">
                  <c:v> 20-07-08 11:56:00</c:v>
                </c:pt>
                <c:pt idx="1741">
                  <c:v> 20-07-08 11:56:05</c:v>
                </c:pt>
                <c:pt idx="1742">
                  <c:v> 20-07-08 11:56:10</c:v>
                </c:pt>
                <c:pt idx="1743">
                  <c:v> 20-07-08 11:56:15</c:v>
                </c:pt>
                <c:pt idx="1744">
                  <c:v> 20-07-08 11:56:20</c:v>
                </c:pt>
                <c:pt idx="1745">
                  <c:v> 20-07-08 11:56:25</c:v>
                </c:pt>
                <c:pt idx="1746">
                  <c:v> 20-07-08 11:56:30</c:v>
                </c:pt>
                <c:pt idx="1747">
                  <c:v> 20-07-08 11:56:35</c:v>
                </c:pt>
                <c:pt idx="1748">
                  <c:v> 20-07-08 11:56:40</c:v>
                </c:pt>
                <c:pt idx="1749">
                  <c:v> 20-07-08 11:56:45</c:v>
                </c:pt>
                <c:pt idx="1750">
                  <c:v> 20-07-08 11:56:50</c:v>
                </c:pt>
                <c:pt idx="1751">
                  <c:v> 20-07-08 11:56:55</c:v>
                </c:pt>
                <c:pt idx="1752">
                  <c:v> 20-07-08 11:57:00</c:v>
                </c:pt>
                <c:pt idx="1753">
                  <c:v> 20-07-08 11:57:05</c:v>
                </c:pt>
                <c:pt idx="1754">
                  <c:v> 20-07-08 11:57:10</c:v>
                </c:pt>
                <c:pt idx="1755">
                  <c:v> 20-07-08 11:57:15</c:v>
                </c:pt>
                <c:pt idx="1756">
                  <c:v> 20-07-08 11:57:20</c:v>
                </c:pt>
                <c:pt idx="1757">
                  <c:v> 20-07-08 11:57:25</c:v>
                </c:pt>
                <c:pt idx="1758">
                  <c:v> 20-07-08 11:57:30</c:v>
                </c:pt>
                <c:pt idx="1759">
                  <c:v> 20-07-08 11:57:35</c:v>
                </c:pt>
                <c:pt idx="1760">
                  <c:v> 20-07-08 11:57:40</c:v>
                </c:pt>
                <c:pt idx="1761">
                  <c:v> 20-07-08 11:57:45</c:v>
                </c:pt>
                <c:pt idx="1762">
                  <c:v> 20-07-08 11:57:50</c:v>
                </c:pt>
                <c:pt idx="1763">
                  <c:v> 20-07-08 11:57:55</c:v>
                </c:pt>
                <c:pt idx="1764">
                  <c:v> 20-07-08 11:58:00</c:v>
                </c:pt>
                <c:pt idx="1765">
                  <c:v> 20-07-08 11:58:05</c:v>
                </c:pt>
                <c:pt idx="1766">
                  <c:v> 20-07-08 11:58:10</c:v>
                </c:pt>
                <c:pt idx="1767">
                  <c:v> 20-07-08 11:58:15</c:v>
                </c:pt>
                <c:pt idx="1768">
                  <c:v> 20-07-08 11:58:20</c:v>
                </c:pt>
                <c:pt idx="1769">
                  <c:v> 20-07-08 11:58:25</c:v>
                </c:pt>
                <c:pt idx="1770">
                  <c:v> 20-07-08 11:58:30</c:v>
                </c:pt>
                <c:pt idx="1771">
                  <c:v> 20-07-08 11:58:35</c:v>
                </c:pt>
                <c:pt idx="1772">
                  <c:v> 20-07-08 11:58:40</c:v>
                </c:pt>
                <c:pt idx="1773">
                  <c:v> 20-07-08 11:58:45</c:v>
                </c:pt>
                <c:pt idx="1774">
                  <c:v> 20-07-08 11:58:50</c:v>
                </c:pt>
                <c:pt idx="1775">
                  <c:v> 20-07-08 11:58:55</c:v>
                </c:pt>
                <c:pt idx="1776">
                  <c:v> 20-07-08 11:59:00</c:v>
                </c:pt>
                <c:pt idx="1777">
                  <c:v> 20-07-08 11:59:05</c:v>
                </c:pt>
                <c:pt idx="1778">
                  <c:v> 20-07-08 11:59:10</c:v>
                </c:pt>
                <c:pt idx="1779">
                  <c:v> 20-07-08 11:59:15</c:v>
                </c:pt>
                <c:pt idx="1780">
                  <c:v> 20-07-08 11:59:20</c:v>
                </c:pt>
                <c:pt idx="1781">
                  <c:v> 20-07-08 11:59:25</c:v>
                </c:pt>
                <c:pt idx="1782">
                  <c:v> 20-07-08 11:59:30</c:v>
                </c:pt>
                <c:pt idx="1783">
                  <c:v> 20-07-08 11:59:35</c:v>
                </c:pt>
                <c:pt idx="1784">
                  <c:v> 20-07-08 11:59:40</c:v>
                </c:pt>
                <c:pt idx="1785">
                  <c:v> 20-07-08 11:59:45</c:v>
                </c:pt>
                <c:pt idx="1786">
                  <c:v> 20-07-08 11:59:50</c:v>
                </c:pt>
                <c:pt idx="1787">
                  <c:v> 20-07-08 11:59:55</c:v>
                </c:pt>
                <c:pt idx="1788">
                  <c:v> 20-07-09 12:00:00</c:v>
                </c:pt>
                <c:pt idx="1789">
                  <c:v> 20-07-09 12:00:05</c:v>
                </c:pt>
                <c:pt idx="1790">
                  <c:v> 20-07-09 12:00:10</c:v>
                </c:pt>
                <c:pt idx="1791">
                  <c:v> 20-07-09 12:00:15</c:v>
                </c:pt>
                <c:pt idx="1792">
                  <c:v> 20-07-09 12:00:20</c:v>
                </c:pt>
                <c:pt idx="1793">
                  <c:v> 20-07-09 12:00:25</c:v>
                </c:pt>
                <c:pt idx="1794">
                  <c:v> 20-07-09 12:00:30</c:v>
                </c:pt>
                <c:pt idx="1795">
                  <c:v> 20-07-09 12:00:35</c:v>
                </c:pt>
                <c:pt idx="1796">
                  <c:v> 20-07-09 12:00:40</c:v>
                </c:pt>
                <c:pt idx="1797">
                  <c:v> 20-07-09 12:00:45</c:v>
                </c:pt>
                <c:pt idx="1798">
                  <c:v> 20-07-09 12:00:50</c:v>
                </c:pt>
                <c:pt idx="1799">
                  <c:v> 20-07-09 12:00:55</c:v>
                </c:pt>
                <c:pt idx="1800">
                  <c:v> 20-07-09 12:01:05</c:v>
                </c:pt>
                <c:pt idx="1801">
                  <c:v> 20-07-09 12:01:10</c:v>
                </c:pt>
                <c:pt idx="1802">
                  <c:v> 20-07-09 12:01:15</c:v>
                </c:pt>
                <c:pt idx="1803">
                  <c:v> 20-07-09 12:01:20</c:v>
                </c:pt>
                <c:pt idx="1804">
                  <c:v> 20-07-09 12:01:25</c:v>
                </c:pt>
                <c:pt idx="1805">
                  <c:v> 20-07-09 12:01:30</c:v>
                </c:pt>
                <c:pt idx="1806">
                  <c:v> 20-07-09 12:01:35</c:v>
                </c:pt>
                <c:pt idx="1807">
                  <c:v> 20-07-09 12:01:40</c:v>
                </c:pt>
                <c:pt idx="1808">
                  <c:v> 20-07-09 12:01:45</c:v>
                </c:pt>
                <c:pt idx="1809">
                  <c:v> 20-07-09 12:01:50</c:v>
                </c:pt>
                <c:pt idx="1810">
                  <c:v> 20-07-09 12:01:55</c:v>
                </c:pt>
                <c:pt idx="1811">
                  <c:v> 20-07-09 12:02:00</c:v>
                </c:pt>
                <c:pt idx="1812">
                  <c:v> 20-07-09 12:02:35</c:v>
                </c:pt>
                <c:pt idx="1813">
                  <c:v> 20-07-09 12:02:40</c:v>
                </c:pt>
                <c:pt idx="1814">
                  <c:v> 20-07-09 12:02:45</c:v>
                </c:pt>
                <c:pt idx="1815">
                  <c:v> 20-07-09 12:02:50</c:v>
                </c:pt>
                <c:pt idx="1816">
                  <c:v> 20-07-09 12:02:55</c:v>
                </c:pt>
                <c:pt idx="1817">
                  <c:v> 20-07-09 12:03:00</c:v>
                </c:pt>
                <c:pt idx="1818">
                  <c:v> 20-07-09 12:03:05</c:v>
                </c:pt>
                <c:pt idx="1819">
                  <c:v> 20-07-09 12:03:10</c:v>
                </c:pt>
                <c:pt idx="1820">
                  <c:v> 20-07-09 12:03:15</c:v>
                </c:pt>
                <c:pt idx="1821">
                  <c:v> 20-07-09 12:03:20</c:v>
                </c:pt>
                <c:pt idx="1822">
                  <c:v> 20-07-09 12:03:25</c:v>
                </c:pt>
                <c:pt idx="1823">
                  <c:v> 20-07-09 12:03:30</c:v>
                </c:pt>
                <c:pt idx="1824">
                  <c:v> 20-07-09 12:03:35</c:v>
                </c:pt>
                <c:pt idx="1825">
                  <c:v> 20-07-09 12:03:40</c:v>
                </c:pt>
                <c:pt idx="1826">
                  <c:v> 20-07-09 12:03:45</c:v>
                </c:pt>
                <c:pt idx="1827">
                  <c:v> 20-07-09 12:03:50</c:v>
                </c:pt>
                <c:pt idx="1828">
                  <c:v> 20-07-09 12:03:55</c:v>
                </c:pt>
                <c:pt idx="1829">
                  <c:v> 20-07-09 12:04:00</c:v>
                </c:pt>
                <c:pt idx="1830">
                  <c:v> 20-07-09 12:04:05</c:v>
                </c:pt>
                <c:pt idx="1831">
                  <c:v> 20-07-09 12:04:10</c:v>
                </c:pt>
                <c:pt idx="1832">
                  <c:v> 20-07-09 12:04:15</c:v>
                </c:pt>
                <c:pt idx="1833">
                  <c:v> 20-07-09 12:04:20</c:v>
                </c:pt>
                <c:pt idx="1834">
                  <c:v> 20-07-09 12:04:25</c:v>
                </c:pt>
                <c:pt idx="1835">
                  <c:v> 20-07-09 12:04:30</c:v>
                </c:pt>
                <c:pt idx="1836">
                  <c:v> 20-07-09 12:04:35</c:v>
                </c:pt>
                <c:pt idx="1837">
                  <c:v> 20-07-09 12:04:40</c:v>
                </c:pt>
                <c:pt idx="1838">
                  <c:v> 20-07-09 12:04:45</c:v>
                </c:pt>
                <c:pt idx="1839">
                  <c:v> 20-07-09 12:04:50</c:v>
                </c:pt>
                <c:pt idx="1840">
                  <c:v> 20-07-09 12:04:55</c:v>
                </c:pt>
                <c:pt idx="1841">
                  <c:v> 20-07-09 12:05:00</c:v>
                </c:pt>
                <c:pt idx="1842">
                  <c:v> 20-07-09 12:05:05</c:v>
                </c:pt>
                <c:pt idx="1843">
                  <c:v> 20-07-09 12:05:10</c:v>
                </c:pt>
                <c:pt idx="1844">
                  <c:v> 20-07-09 12:05:15</c:v>
                </c:pt>
                <c:pt idx="1845">
                  <c:v> 20-07-09 12:05:40</c:v>
                </c:pt>
                <c:pt idx="1846">
                  <c:v> 20-07-09 12:05:45</c:v>
                </c:pt>
                <c:pt idx="1847">
                  <c:v> 20-07-09 12:05:50</c:v>
                </c:pt>
                <c:pt idx="1848">
                  <c:v> 20-07-09 12:05:55</c:v>
                </c:pt>
                <c:pt idx="1849">
                  <c:v> 20-07-09 12:06:00</c:v>
                </c:pt>
                <c:pt idx="1850">
                  <c:v> 20-07-09 12:06:05</c:v>
                </c:pt>
                <c:pt idx="1851">
                  <c:v> 20-07-09 12:06:10</c:v>
                </c:pt>
                <c:pt idx="1852">
                  <c:v> 20-07-09 12:06:15</c:v>
                </c:pt>
                <c:pt idx="1853">
                  <c:v> 20-07-09 12:06:20</c:v>
                </c:pt>
                <c:pt idx="1854">
                  <c:v> 20-07-09 12:06:25</c:v>
                </c:pt>
                <c:pt idx="1855">
                  <c:v> 20-07-09 12:06:30</c:v>
                </c:pt>
                <c:pt idx="1856">
                  <c:v> 20-07-09 12:06:35</c:v>
                </c:pt>
                <c:pt idx="1857">
                  <c:v> 20-07-09 12:06:40</c:v>
                </c:pt>
                <c:pt idx="1858">
                  <c:v> 20-07-09 12:06:45</c:v>
                </c:pt>
                <c:pt idx="1859">
                  <c:v> 20-07-09 12:06:50</c:v>
                </c:pt>
                <c:pt idx="1860">
                  <c:v> 20-07-09 12:06:55</c:v>
                </c:pt>
                <c:pt idx="1861">
                  <c:v> 20-07-09 12:07:00</c:v>
                </c:pt>
                <c:pt idx="1862">
                  <c:v> 20-07-09 12:07:05</c:v>
                </c:pt>
                <c:pt idx="1863">
                  <c:v> 20-07-09 12:07:10</c:v>
                </c:pt>
                <c:pt idx="1864">
                  <c:v> 20-07-09 12:07:15</c:v>
                </c:pt>
                <c:pt idx="1865">
                  <c:v> 20-07-09 12:07:20</c:v>
                </c:pt>
                <c:pt idx="1866">
                  <c:v> 20-07-09 12:07:25</c:v>
                </c:pt>
                <c:pt idx="1867">
                  <c:v> 20-07-09 12:07:30</c:v>
                </c:pt>
                <c:pt idx="1868">
                  <c:v> 20-07-09 12:07:35</c:v>
                </c:pt>
                <c:pt idx="1869">
                  <c:v> 20-07-09 12:07:40</c:v>
                </c:pt>
                <c:pt idx="1870">
                  <c:v> 20-07-09 12:07:45</c:v>
                </c:pt>
                <c:pt idx="1871">
                  <c:v> 20-07-09 12:07:50</c:v>
                </c:pt>
                <c:pt idx="1872">
                  <c:v> 20-07-09 12:07:55</c:v>
                </c:pt>
                <c:pt idx="1873">
                  <c:v> 20-07-09 12:08:00</c:v>
                </c:pt>
                <c:pt idx="1874">
                  <c:v> 20-07-09 12:08:05</c:v>
                </c:pt>
                <c:pt idx="1875">
                  <c:v> 20-07-09 12:08:10</c:v>
                </c:pt>
                <c:pt idx="1876">
                  <c:v> 20-07-09 12:08:15</c:v>
                </c:pt>
                <c:pt idx="1877">
                  <c:v> 20-07-09 12:08:20</c:v>
                </c:pt>
                <c:pt idx="1878">
                  <c:v> 20-07-09 12:08:25</c:v>
                </c:pt>
                <c:pt idx="1879">
                  <c:v> 20-07-09 12:08:30</c:v>
                </c:pt>
                <c:pt idx="1880">
                  <c:v> 20-07-09 12:08:35</c:v>
                </c:pt>
                <c:pt idx="1881">
                  <c:v> 20-07-09 12:08:40</c:v>
                </c:pt>
                <c:pt idx="1882">
                  <c:v> 20-07-09 12:08:45</c:v>
                </c:pt>
                <c:pt idx="1883">
                  <c:v> 20-07-09 12:08:50</c:v>
                </c:pt>
                <c:pt idx="1884">
                  <c:v> 20-07-09 12:08:55</c:v>
                </c:pt>
                <c:pt idx="1885">
                  <c:v> 20-07-09 12:09:00</c:v>
                </c:pt>
                <c:pt idx="1886">
                  <c:v> 20-07-09 12:09:05</c:v>
                </c:pt>
                <c:pt idx="1887">
                  <c:v> 20-07-09 12:09:10</c:v>
                </c:pt>
                <c:pt idx="1888">
                  <c:v> 20-07-09 12:09:15</c:v>
                </c:pt>
                <c:pt idx="1889">
                  <c:v> 20-07-09 12:09:20</c:v>
                </c:pt>
                <c:pt idx="1890">
                  <c:v> 20-07-09 12:09:25</c:v>
                </c:pt>
                <c:pt idx="1891">
                  <c:v> 20-07-09 12:09:30</c:v>
                </c:pt>
                <c:pt idx="1892">
                  <c:v> 20-07-09 12:09:35</c:v>
                </c:pt>
                <c:pt idx="1893">
                  <c:v> 20-07-09 12:09:40</c:v>
                </c:pt>
                <c:pt idx="1894">
                  <c:v> 20-07-09 12:09:45</c:v>
                </c:pt>
                <c:pt idx="1895">
                  <c:v> 20-07-09 12:09:50</c:v>
                </c:pt>
                <c:pt idx="1896">
                  <c:v> 20-07-09 12:09:55</c:v>
                </c:pt>
                <c:pt idx="1897">
                  <c:v> 20-07-09 12:10:00</c:v>
                </c:pt>
                <c:pt idx="1898">
                  <c:v> 20-07-09 12:10:05</c:v>
                </c:pt>
                <c:pt idx="1899">
                  <c:v> 20-07-09 12:10:10</c:v>
                </c:pt>
                <c:pt idx="1900">
                  <c:v> 20-07-09 12:10:15</c:v>
                </c:pt>
                <c:pt idx="1901">
                  <c:v> 20-07-09 12:10:20</c:v>
                </c:pt>
                <c:pt idx="1902">
                  <c:v> 20-07-09 12:10:25</c:v>
                </c:pt>
                <c:pt idx="1903">
                  <c:v> 20-07-09 12:10:30</c:v>
                </c:pt>
                <c:pt idx="1904">
                  <c:v> 20-07-09 12:10:35</c:v>
                </c:pt>
                <c:pt idx="1905">
                  <c:v> 20-07-09 12:10:40</c:v>
                </c:pt>
                <c:pt idx="1906">
                  <c:v> 20-07-09 12:10:45</c:v>
                </c:pt>
                <c:pt idx="1907">
                  <c:v> 20-07-09 12:10:50</c:v>
                </c:pt>
                <c:pt idx="1908">
                  <c:v> 20-07-09 12:10:55</c:v>
                </c:pt>
                <c:pt idx="1909">
                  <c:v> 20-07-09 12:11:00</c:v>
                </c:pt>
                <c:pt idx="1910">
                  <c:v> 20-07-09 12:11:05</c:v>
                </c:pt>
                <c:pt idx="1911">
                  <c:v> 20-07-09 12:11:10</c:v>
                </c:pt>
                <c:pt idx="1912">
                  <c:v> 20-07-09 12:11:15</c:v>
                </c:pt>
                <c:pt idx="1913">
                  <c:v> 20-07-09 12:11:20</c:v>
                </c:pt>
                <c:pt idx="1914">
                  <c:v> 20-07-09 12:11:25</c:v>
                </c:pt>
                <c:pt idx="1915">
                  <c:v> 20-07-09 12:11:30</c:v>
                </c:pt>
                <c:pt idx="1916">
                  <c:v> 20-07-09 12:11:35</c:v>
                </c:pt>
                <c:pt idx="1917">
                  <c:v> 20-07-09 12:11:40</c:v>
                </c:pt>
                <c:pt idx="1918">
                  <c:v> 20-07-09 12:11:45</c:v>
                </c:pt>
                <c:pt idx="1919">
                  <c:v> 20-07-09 12:11:50</c:v>
                </c:pt>
                <c:pt idx="1920">
                  <c:v> 20-07-09 12:11:55</c:v>
                </c:pt>
                <c:pt idx="1921">
                  <c:v> 20-07-09 12:12:00</c:v>
                </c:pt>
                <c:pt idx="1922">
                  <c:v> 20-07-09 12:12:05</c:v>
                </c:pt>
                <c:pt idx="1923">
                  <c:v> 20-07-09 12:12:10</c:v>
                </c:pt>
                <c:pt idx="1924">
                  <c:v> 20-07-09 12:12:15</c:v>
                </c:pt>
                <c:pt idx="1925">
                  <c:v> 20-07-09 12:12:20</c:v>
                </c:pt>
                <c:pt idx="1926">
                  <c:v> 20-07-09 12:12:25</c:v>
                </c:pt>
                <c:pt idx="1927">
                  <c:v> 20-07-09 12:12:30</c:v>
                </c:pt>
                <c:pt idx="1928">
                  <c:v> 20-07-09 12:12:35</c:v>
                </c:pt>
                <c:pt idx="1929">
                  <c:v> 20-07-09 12:12:40</c:v>
                </c:pt>
                <c:pt idx="1930">
                  <c:v> 20-07-09 12:12:45</c:v>
                </c:pt>
                <c:pt idx="1931">
                  <c:v> 20-07-09 12:12:50</c:v>
                </c:pt>
                <c:pt idx="1932">
                  <c:v> 20-07-09 12:12:55</c:v>
                </c:pt>
                <c:pt idx="1933">
                  <c:v> 20-07-09 12:13:00</c:v>
                </c:pt>
                <c:pt idx="1934">
                  <c:v> 20-07-09 12:13:05</c:v>
                </c:pt>
                <c:pt idx="1935">
                  <c:v> 20-07-09 12:13:10</c:v>
                </c:pt>
                <c:pt idx="1936">
                  <c:v> 20-07-09 12:13:15</c:v>
                </c:pt>
                <c:pt idx="1937">
                  <c:v> 20-07-09 12:13:20</c:v>
                </c:pt>
                <c:pt idx="1938">
                  <c:v> 20-07-09 12:13:25</c:v>
                </c:pt>
                <c:pt idx="1939">
                  <c:v> 20-07-09 12:13:30</c:v>
                </c:pt>
                <c:pt idx="1940">
                  <c:v> 20-07-09 12:13:35</c:v>
                </c:pt>
                <c:pt idx="1941">
                  <c:v> 20-07-09 12:13:40</c:v>
                </c:pt>
                <c:pt idx="1942">
                  <c:v> 20-07-09 12:13:45</c:v>
                </c:pt>
                <c:pt idx="1943">
                  <c:v> 20-07-09 12:13:50</c:v>
                </c:pt>
                <c:pt idx="1944">
                  <c:v> 20-07-09 12:13:55</c:v>
                </c:pt>
                <c:pt idx="1945">
                  <c:v> 20-07-09 12:14:00</c:v>
                </c:pt>
                <c:pt idx="1946">
                  <c:v> 20-07-09 12:14:05</c:v>
                </c:pt>
                <c:pt idx="1947">
                  <c:v> 20-07-09 12:14:10</c:v>
                </c:pt>
                <c:pt idx="1948">
                  <c:v> 20-07-09 12:14:15</c:v>
                </c:pt>
                <c:pt idx="1949">
                  <c:v> 20-07-09 12:14:20</c:v>
                </c:pt>
                <c:pt idx="1950">
                  <c:v> 20-07-09 12:14:25</c:v>
                </c:pt>
                <c:pt idx="1951">
                  <c:v> 20-07-09 12:14:30</c:v>
                </c:pt>
                <c:pt idx="1952">
                  <c:v> 20-07-09 12:14:35</c:v>
                </c:pt>
                <c:pt idx="1953">
                  <c:v> 20-07-09 12:14:40</c:v>
                </c:pt>
                <c:pt idx="1954">
                  <c:v> 20-07-09 12:14:45</c:v>
                </c:pt>
                <c:pt idx="1955">
                  <c:v> 20-07-09 12:14:50</c:v>
                </c:pt>
                <c:pt idx="1956">
                  <c:v> 20-07-09 12:14:55</c:v>
                </c:pt>
                <c:pt idx="1957">
                  <c:v> 20-07-09 12:15:00</c:v>
                </c:pt>
                <c:pt idx="1958">
                  <c:v> 20-07-09 12:15:05</c:v>
                </c:pt>
                <c:pt idx="1959">
                  <c:v> 20-07-09 12:15:10</c:v>
                </c:pt>
                <c:pt idx="1960">
                  <c:v> 20-07-09 12:15:15</c:v>
                </c:pt>
                <c:pt idx="1961">
                  <c:v> 20-07-09 12:15:20</c:v>
                </c:pt>
                <c:pt idx="1962">
                  <c:v> 20-07-09 12:15:25</c:v>
                </c:pt>
                <c:pt idx="1963">
                  <c:v> 20-07-09 12:15:30</c:v>
                </c:pt>
                <c:pt idx="1964">
                  <c:v> 20-07-09 12:15:35</c:v>
                </c:pt>
                <c:pt idx="1965">
                  <c:v> 20-07-09 12:15:40</c:v>
                </c:pt>
                <c:pt idx="1966">
                  <c:v> 20-07-09 12:15:45</c:v>
                </c:pt>
                <c:pt idx="1967">
                  <c:v> 20-07-09 12:15:50</c:v>
                </c:pt>
                <c:pt idx="1968">
                  <c:v> 20-07-09 12:15:55</c:v>
                </c:pt>
                <c:pt idx="1969">
                  <c:v> 20-07-09 12:16:00</c:v>
                </c:pt>
                <c:pt idx="1970">
                  <c:v> 20-07-09 12:16:05</c:v>
                </c:pt>
                <c:pt idx="1971">
                  <c:v> 20-07-09 12:16:10</c:v>
                </c:pt>
                <c:pt idx="1972">
                  <c:v> 20-07-09 12:16:15</c:v>
                </c:pt>
                <c:pt idx="1973">
                  <c:v> 20-07-09 12:16:20</c:v>
                </c:pt>
                <c:pt idx="1974">
                  <c:v> 20-07-09 12:16:25</c:v>
                </c:pt>
                <c:pt idx="1975">
                  <c:v> 20-07-09 12:16:30</c:v>
                </c:pt>
                <c:pt idx="1976">
                  <c:v> 20-07-09 12:16:35</c:v>
                </c:pt>
                <c:pt idx="1977">
                  <c:v> 20-07-09 12:16:40</c:v>
                </c:pt>
                <c:pt idx="1978">
                  <c:v> 20-07-09 12:16:45</c:v>
                </c:pt>
                <c:pt idx="1979">
                  <c:v> 20-07-09 12:16:50</c:v>
                </c:pt>
                <c:pt idx="1980">
                  <c:v> 20-07-09 12:16:55</c:v>
                </c:pt>
                <c:pt idx="1981">
                  <c:v> 20-07-09 12:17:00</c:v>
                </c:pt>
                <c:pt idx="1982">
                  <c:v> 20-07-09 12:17:05</c:v>
                </c:pt>
                <c:pt idx="1983">
                  <c:v> 20-07-09 12:17:10</c:v>
                </c:pt>
                <c:pt idx="1984">
                  <c:v> 20-07-09 12:17:15</c:v>
                </c:pt>
                <c:pt idx="1985">
                  <c:v> 20-07-09 12:17:20</c:v>
                </c:pt>
                <c:pt idx="1986">
                  <c:v> 20-07-09 12:17:25</c:v>
                </c:pt>
                <c:pt idx="1987">
                  <c:v> 20-07-09 12:17:30</c:v>
                </c:pt>
                <c:pt idx="1988">
                  <c:v> 20-07-09 12:17:35</c:v>
                </c:pt>
                <c:pt idx="1989">
                  <c:v> 20-07-09 12:17:40</c:v>
                </c:pt>
                <c:pt idx="1990">
                  <c:v> 20-07-09 12:17:45</c:v>
                </c:pt>
                <c:pt idx="1991">
                  <c:v> 20-07-09 12:17:50</c:v>
                </c:pt>
                <c:pt idx="1992">
                  <c:v> 20-07-09 12:17:55</c:v>
                </c:pt>
                <c:pt idx="1993">
                  <c:v> 20-07-09 12:18:00</c:v>
                </c:pt>
                <c:pt idx="1994">
                  <c:v> 20-07-09 12:18:05</c:v>
                </c:pt>
                <c:pt idx="1995">
                  <c:v> 20-07-09 12:18:10</c:v>
                </c:pt>
                <c:pt idx="1996">
                  <c:v> 20-07-09 12:18:15</c:v>
                </c:pt>
                <c:pt idx="1997">
                  <c:v> 20-07-09 12:18:20</c:v>
                </c:pt>
                <c:pt idx="1998">
                  <c:v> 20-07-09 12:18:25</c:v>
                </c:pt>
                <c:pt idx="1999">
                  <c:v> 20-07-09 12:18:30</c:v>
                </c:pt>
                <c:pt idx="2000">
                  <c:v> 20-07-09 12:18:35</c:v>
                </c:pt>
                <c:pt idx="2001">
                  <c:v> 20-07-09 12:18:40</c:v>
                </c:pt>
                <c:pt idx="2002">
                  <c:v> 20-07-09 12:18:45</c:v>
                </c:pt>
                <c:pt idx="2003">
                  <c:v> 20-07-09 12:18:50</c:v>
                </c:pt>
                <c:pt idx="2004">
                  <c:v> 20-07-09 12:18:55</c:v>
                </c:pt>
                <c:pt idx="2005">
                  <c:v> 20-07-09 12:19:00</c:v>
                </c:pt>
                <c:pt idx="2006">
                  <c:v> 20-07-09 12:19:05</c:v>
                </c:pt>
                <c:pt idx="2007">
                  <c:v> 20-07-09 12:19:10</c:v>
                </c:pt>
                <c:pt idx="2008">
                  <c:v> 20-07-09 12:19:15</c:v>
                </c:pt>
                <c:pt idx="2009">
                  <c:v> 20-07-09 12:19:20</c:v>
                </c:pt>
                <c:pt idx="2010">
                  <c:v> 20-07-09 12:19:25</c:v>
                </c:pt>
                <c:pt idx="2011">
                  <c:v> 20-07-09 12:19:30</c:v>
                </c:pt>
                <c:pt idx="2012">
                  <c:v> 20-07-09 12:19:35</c:v>
                </c:pt>
                <c:pt idx="2013">
                  <c:v> 20-07-09 12:19:40</c:v>
                </c:pt>
                <c:pt idx="2014">
                  <c:v> 20-07-09 12:19:45</c:v>
                </c:pt>
                <c:pt idx="2015">
                  <c:v> 20-07-09 12:19:50</c:v>
                </c:pt>
                <c:pt idx="2016">
                  <c:v> 20-07-09 12:19:55</c:v>
                </c:pt>
                <c:pt idx="2017">
                  <c:v> 20-07-09 12:20:00</c:v>
                </c:pt>
                <c:pt idx="2018">
                  <c:v> 20-07-09 12:20:05</c:v>
                </c:pt>
                <c:pt idx="2019">
                  <c:v> 20-07-09 12:20:10</c:v>
                </c:pt>
                <c:pt idx="2020">
                  <c:v> 20-07-09 12:20:15</c:v>
                </c:pt>
                <c:pt idx="2021">
                  <c:v> 20-07-09 12:20:20</c:v>
                </c:pt>
                <c:pt idx="2022">
                  <c:v> 20-07-09 12:20:25</c:v>
                </c:pt>
                <c:pt idx="2023">
                  <c:v> 20-07-09 12:20:30</c:v>
                </c:pt>
                <c:pt idx="2024">
                  <c:v> 20-07-09 12:20:35</c:v>
                </c:pt>
                <c:pt idx="2025">
                  <c:v> 20-07-09 12:20:40</c:v>
                </c:pt>
                <c:pt idx="2026">
                  <c:v> 20-07-09 12:20:45</c:v>
                </c:pt>
                <c:pt idx="2027">
                  <c:v> 20-07-09 12:20:50</c:v>
                </c:pt>
                <c:pt idx="2028">
                  <c:v> 20-07-09 12:20:55</c:v>
                </c:pt>
                <c:pt idx="2029">
                  <c:v> 20-07-09 12:21:00</c:v>
                </c:pt>
                <c:pt idx="2030">
                  <c:v> 20-07-09 12:21:05</c:v>
                </c:pt>
                <c:pt idx="2031">
                  <c:v> 20-07-09 12:21:10</c:v>
                </c:pt>
                <c:pt idx="2032">
                  <c:v> 20-07-09 12:21:15</c:v>
                </c:pt>
                <c:pt idx="2033">
                  <c:v> 20-07-09 12:21:20</c:v>
                </c:pt>
                <c:pt idx="2034">
                  <c:v> 20-07-09 12:21:25</c:v>
                </c:pt>
                <c:pt idx="2035">
                  <c:v> 20-07-09 12:21:30</c:v>
                </c:pt>
                <c:pt idx="2036">
                  <c:v> 20-07-09 12:21:35</c:v>
                </c:pt>
                <c:pt idx="2037">
                  <c:v> 20-07-09 12:21:40</c:v>
                </c:pt>
                <c:pt idx="2038">
                  <c:v> 20-07-09 12:21:45</c:v>
                </c:pt>
                <c:pt idx="2039">
                  <c:v> 20-07-09 12:21:50</c:v>
                </c:pt>
                <c:pt idx="2040">
                  <c:v> 20-07-09 12:21:55</c:v>
                </c:pt>
                <c:pt idx="2041">
                  <c:v> 20-07-09 12:22:00</c:v>
                </c:pt>
                <c:pt idx="2042">
                  <c:v> 20-07-09 12:22:05</c:v>
                </c:pt>
                <c:pt idx="2043">
                  <c:v> 20-07-09 12:22:10</c:v>
                </c:pt>
                <c:pt idx="2044">
                  <c:v> 20-07-09 12:22:15</c:v>
                </c:pt>
                <c:pt idx="2045">
                  <c:v> 20-07-09 12:22:20</c:v>
                </c:pt>
                <c:pt idx="2046">
                  <c:v> 20-07-09 12:22:25</c:v>
                </c:pt>
                <c:pt idx="2047">
                  <c:v> 20-07-09 12:22:30</c:v>
                </c:pt>
                <c:pt idx="2048">
                  <c:v> 20-07-09 12:22:35</c:v>
                </c:pt>
                <c:pt idx="2049">
                  <c:v> 20-07-09 12:22:40</c:v>
                </c:pt>
                <c:pt idx="2050">
                  <c:v> 20-07-09 12:22:45</c:v>
                </c:pt>
                <c:pt idx="2051">
                  <c:v> 20-07-09 12:22:50</c:v>
                </c:pt>
                <c:pt idx="2052">
                  <c:v> 20-07-09 12:22:55</c:v>
                </c:pt>
                <c:pt idx="2053">
                  <c:v> 20-07-09 12:23:00</c:v>
                </c:pt>
                <c:pt idx="2054">
                  <c:v> 20-07-09 12:23:05</c:v>
                </c:pt>
                <c:pt idx="2055">
                  <c:v> 20-07-09 12:23:10</c:v>
                </c:pt>
                <c:pt idx="2056">
                  <c:v> 20-07-09 12:23:15</c:v>
                </c:pt>
                <c:pt idx="2057">
                  <c:v> 20-07-09 12:23:20</c:v>
                </c:pt>
                <c:pt idx="2058">
                  <c:v> 20-07-09 12:23:25</c:v>
                </c:pt>
                <c:pt idx="2059">
                  <c:v> 20-07-09 12:23:30</c:v>
                </c:pt>
                <c:pt idx="2060">
                  <c:v> 20-07-09 12:23:35</c:v>
                </c:pt>
                <c:pt idx="2061">
                  <c:v> 20-07-09 12:23:40</c:v>
                </c:pt>
                <c:pt idx="2062">
                  <c:v> 20-07-09 12:23:45</c:v>
                </c:pt>
                <c:pt idx="2063">
                  <c:v> 20-07-09 12:23:50</c:v>
                </c:pt>
                <c:pt idx="2064">
                  <c:v> 20-07-09 12:23:55</c:v>
                </c:pt>
                <c:pt idx="2065">
                  <c:v> 20-07-09 12:24:00</c:v>
                </c:pt>
                <c:pt idx="2066">
                  <c:v> 20-07-09 12:24:05</c:v>
                </c:pt>
                <c:pt idx="2067">
                  <c:v> 20-07-09 12:24:10</c:v>
                </c:pt>
                <c:pt idx="2068">
                  <c:v> 20-07-09 12:24:15</c:v>
                </c:pt>
                <c:pt idx="2069">
                  <c:v> 20-07-09 12:24:20</c:v>
                </c:pt>
                <c:pt idx="2070">
                  <c:v> 20-07-09 12:24:25</c:v>
                </c:pt>
                <c:pt idx="2071">
                  <c:v> 20-07-09 12:24:30</c:v>
                </c:pt>
                <c:pt idx="2072">
                  <c:v> 20-07-09 12:24:35</c:v>
                </c:pt>
                <c:pt idx="2073">
                  <c:v> 20-07-09 12:24:40</c:v>
                </c:pt>
                <c:pt idx="2074">
                  <c:v> 20-07-09 12:24:45</c:v>
                </c:pt>
                <c:pt idx="2075">
                  <c:v> 20-07-09 12:24:50</c:v>
                </c:pt>
                <c:pt idx="2076">
                  <c:v> 20-07-09 12:24:55</c:v>
                </c:pt>
                <c:pt idx="2077">
                  <c:v> 20-07-09 12:25:00</c:v>
                </c:pt>
                <c:pt idx="2078">
                  <c:v> 20-07-09 12:25:05</c:v>
                </c:pt>
                <c:pt idx="2079">
                  <c:v> 20-07-09 12:25:10</c:v>
                </c:pt>
                <c:pt idx="2080">
                  <c:v> 20-07-09 12:25:15</c:v>
                </c:pt>
                <c:pt idx="2081">
                  <c:v> 20-07-09 12:25:20</c:v>
                </c:pt>
                <c:pt idx="2082">
                  <c:v> 20-07-09 12:25:25</c:v>
                </c:pt>
                <c:pt idx="2083">
                  <c:v> 20-07-09 12:25:30</c:v>
                </c:pt>
                <c:pt idx="2084">
                  <c:v> 20-07-09 12:25:35</c:v>
                </c:pt>
                <c:pt idx="2085">
                  <c:v> 20-07-09 12:25:40</c:v>
                </c:pt>
                <c:pt idx="2086">
                  <c:v> 20-07-09 12:25:45</c:v>
                </c:pt>
                <c:pt idx="2087">
                  <c:v> 20-07-09 12:25:50</c:v>
                </c:pt>
                <c:pt idx="2088">
                  <c:v> 20-07-09 12:25:55</c:v>
                </c:pt>
                <c:pt idx="2089">
                  <c:v> 20-07-09 12:26:00</c:v>
                </c:pt>
                <c:pt idx="2090">
                  <c:v> 20-07-09 12:26:05</c:v>
                </c:pt>
                <c:pt idx="2091">
                  <c:v> 20-07-09 12:26:10</c:v>
                </c:pt>
                <c:pt idx="2092">
                  <c:v> 20-07-09 12:26:50</c:v>
                </c:pt>
                <c:pt idx="2093">
                  <c:v> 20-07-09 12:26:55</c:v>
                </c:pt>
                <c:pt idx="2094">
                  <c:v> 20-07-09 12:27:00</c:v>
                </c:pt>
                <c:pt idx="2095">
                  <c:v> 20-07-09 12:27:05</c:v>
                </c:pt>
                <c:pt idx="2096">
                  <c:v> 20-07-09 12:27:10</c:v>
                </c:pt>
                <c:pt idx="2097">
                  <c:v> 20-07-09 12:27:15</c:v>
                </c:pt>
                <c:pt idx="2098">
                  <c:v> 20-07-09 12:27:20</c:v>
                </c:pt>
                <c:pt idx="2099">
                  <c:v> 20-07-09 12:27:25</c:v>
                </c:pt>
                <c:pt idx="2100">
                  <c:v> 20-07-09 12:27:30</c:v>
                </c:pt>
                <c:pt idx="2101">
                  <c:v> 20-07-09 12:27:35</c:v>
                </c:pt>
                <c:pt idx="2102">
                  <c:v> 20-07-09 12:27:40</c:v>
                </c:pt>
                <c:pt idx="2103">
                  <c:v> 20-07-09 12:27:45</c:v>
                </c:pt>
                <c:pt idx="2104">
                  <c:v> 20-07-09 12:27:50</c:v>
                </c:pt>
                <c:pt idx="2105">
                  <c:v> 20-07-09 12:27:55</c:v>
                </c:pt>
                <c:pt idx="2106">
                  <c:v> 20-07-09 12:28:00</c:v>
                </c:pt>
                <c:pt idx="2107">
                  <c:v> 20-07-09 12:28:05</c:v>
                </c:pt>
                <c:pt idx="2108">
                  <c:v> 20-07-09 12:28:10</c:v>
                </c:pt>
                <c:pt idx="2109">
                  <c:v> 20-07-09 12:28:15</c:v>
                </c:pt>
                <c:pt idx="2110">
                  <c:v> 20-07-09 12:28:20</c:v>
                </c:pt>
                <c:pt idx="2111">
                  <c:v> 20-07-09 12:28:25</c:v>
                </c:pt>
                <c:pt idx="2112">
                  <c:v> 20-07-09 12:28:30</c:v>
                </c:pt>
                <c:pt idx="2113">
                  <c:v> 20-07-09 12:28:35</c:v>
                </c:pt>
                <c:pt idx="2114">
                  <c:v> 20-07-09 12:28:40</c:v>
                </c:pt>
                <c:pt idx="2115">
                  <c:v> 20-07-09 12:28:45</c:v>
                </c:pt>
                <c:pt idx="2116">
                  <c:v> 20-07-09 12:28:50</c:v>
                </c:pt>
                <c:pt idx="2117">
                  <c:v> 20-07-09 12:28:55</c:v>
                </c:pt>
                <c:pt idx="2118">
                  <c:v> 20-07-09 12:29:00</c:v>
                </c:pt>
                <c:pt idx="2119">
                  <c:v> 20-07-09 12:29:05</c:v>
                </c:pt>
                <c:pt idx="2120">
                  <c:v> 20-07-09 12:29:10</c:v>
                </c:pt>
                <c:pt idx="2121">
                  <c:v> 20-07-09 12:29:15</c:v>
                </c:pt>
                <c:pt idx="2122">
                  <c:v> 20-07-09 12:29:20</c:v>
                </c:pt>
                <c:pt idx="2123">
                  <c:v> 20-07-09 12:29:25</c:v>
                </c:pt>
                <c:pt idx="2124">
                  <c:v> 20-07-09 12:29:30</c:v>
                </c:pt>
                <c:pt idx="2125">
                  <c:v> 20-07-09 12:29:35</c:v>
                </c:pt>
                <c:pt idx="2126">
                  <c:v> 20-07-09 12:29:40</c:v>
                </c:pt>
                <c:pt idx="2127">
                  <c:v> 20-07-09 12:29:45</c:v>
                </c:pt>
                <c:pt idx="2128">
                  <c:v> 20-07-09 12:29:50</c:v>
                </c:pt>
                <c:pt idx="2129">
                  <c:v> 20-07-09 12:29:55</c:v>
                </c:pt>
                <c:pt idx="2130">
                  <c:v> 20-07-09 12:30:00</c:v>
                </c:pt>
                <c:pt idx="2131">
                  <c:v> 20-07-09 12:30:05</c:v>
                </c:pt>
                <c:pt idx="2132">
                  <c:v> 20-07-09 12:30:10</c:v>
                </c:pt>
                <c:pt idx="2133">
                  <c:v> 20-07-09 12:30:15</c:v>
                </c:pt>
                <c:pt idx="2134">
                  <c:v> 20-07-09 12:30:20</c:v>
                </c:pt>
                <c:pt idx="2135">
                  <c:v> 20-07-09 12:30:25</c:v>
                </c:pt>
                <c:pt idx="2136">
                  <c:v> 20-07-09 12:30:30</c:v>
                </c:pt>
                <c:pt idx="2137">
                  <c:v> 20-07-09 12:30:35</c:v>
                </c:pt>
                <c:pt idx="2138">
                  <c:v> 20-07-09 12:30:40</c:v>
                </c:pt>
                <c:pt idx="2139">
                  <c:v> 20-07-09 12:30:45</c:v>
                </c:pt>
                <c:pt idx="2140">
                  <c:v> 20-07-09 12:30:50</c:v>
                </c:pt>
                <c:pt idx="2141">
                  <c:v> 20-07-09 12:30:55</c:v>
                </c:pt>
                <c:pt idx="2142">
                  <c:v> 20-07-09 12:31:00</c:v>
                </c:pt>
                <c:pt idx="2143">
                  <c:v> 20-07-09 12:31:05</c:v>
                </c:pt>
                <c:pt idx="2144">
                  <c:v> 20-07-09 12:31:10</c:v>
                </c:pt>
                <c:pt idx="2145">
                  <c:v> 20-07-09 12:31:15</c:v>
                </c:pt>
                <c:pt idx="2146">
                  <c:v> 20-07-09 12:31:20</c:v>
                </c:pt>
                <c:pt idx="2147">
                  <c:v> 20-07-09 12:31:25</c:v>
                </c:pt>
                <c:pt idx="2148">
                  <c:v> 20-07-09 12:31:30</c:v>
                </c:pt>
                <c:pt idx="2149">
                  <c:v> 20-07-09 12:31:35</c:v>
                </c:pt>
                <c:pt idx="2150">
                  <c:v> 20-07-09 12:31:40</c:v>
                </c:pt>
                <c:pt idx="2151">
                  <c:v> 20-07-09 12:31:45</c:v>
                </c:pt>
                <c:pt idx="2152">
                  <c:v> 20-07-09 12:31:50</c:v>
                </c:pt>
                <c:pt idx="2153">
                  <c:v> 20-07-09 12:31:55</c:v>
                </c:pt>
                <c:pt idx="2154">
                  <c:v> 20-07-09 12:32:00</c:v>
                </c:pt>
                <c:pt idx="2155">
                  <c:v> 20-07-09 12:32:05</c:v>
                </c:pt>
                <c:pt idx="2156">
                  <c:v> 20-07-09 12:32:10</c:v>
                </c:pt>
                <c:pt idx="2157">
                  <c:v> 20-07-09 12:32:15</c:v>
                </c:pt>
                <c:pt idx="2158">
                  <c:v> 20-07-09 12:32:25</c:v>
                </c:pt>
                <c:pt idx="2159">
                  <c:v> 20-07-09 12:32:30</c:v>
                </c:pt>
                <c:pt idx="2160">
                  <c:v> 20-07-09 12:32:35</c:v>
                </c:pt>
                <c:pt idx="2161">
                  <c:v> 20-07-09 12:32:40</c:v>
                </c:pt>
                <c:pt idx="2162">
                  <c:v> 20-07-09 12:32:45</c:v>
                </c:pt>
                <c:pt idx="2163">
                  <c:v> 20-07-09 12:32:50</c:v>
                </c:pt>
                <c:pt idx="2164">
                  <c:v> 20-07-09 12:32:55</c:v>
                </c:pt>
                <c:pt idx="2165">
                  <c:v> 20-07-09 12:33:00</c:v>
                </c:pt>
                <c:pt idx="2166">
                  <c:v> 20-07-09 12:33:05</c:v>
                </c:pt>
                <c:pt idx="2167">
                  <c:v> 20-07-09 12:33:10</c:v>
                </c:pt>
                <c:pt idx="2168">
                  <c:v> 20-07-09 12:33:15</c:v>
                </c:pt>
                <c:pt idx="2169">
                  <c:v> 20-07-09 12:33:20</c:v>
                </c:pt>
                <c:pt idx="2170">
                  <c:v> 20-07-09 12:33:25</c:v>
                </c:pt>
                <c:pt idx="2171">
                  <c:v> 20-07-09 12:33:30</c:v>
                </c:pt>
                <c:pt idx="2172">
                  <c:v> 20-07-09 12:33:35</c:v>
                </c:pt>
                <c:pt idx="2173">
                  <c:v> 20-07-09 12:33:40</c:v>
                </c:pt>
                <c:pt idx="2174">
                  <c:v> 20-07-09 12:33:45</c:v>
                </c:pt>
                <c:pt idx="2175">
                  <c:v> 20-07-09 12:33:50</c:v>
                </c:pt>
                <c:pt idx="2176">
                  <c:v> 20-07-09 12:33:55</c:v>
                </c:pt>
                <c:pt idx="2177">
                  <c:v> 20-07-09 12:34:00</c:v>
                </c:pt>
                <c:pt idx="2178">
                  <c:v> 20-07-09 12:34:05</c:v>
                </c:pt>
                <c:pt idx="2179">
                  <c:v> 20-07-09 12:34:10</c:v>
                </c:pt>
                <c:pt idx="2180">
                  <c:v> 20-07-09 12:34:15</c:v>
                </c:pt>
                <c:pt idx="2181">
                  <c:v> 20-07-09 12:34:20</c:v>
                </c:pt>
                <c:pt idx="2182">
                  <c:v> 20-07-09 12:34:25</c:v>
                </c:pt>
                <c:pt idx="2183">
                  <c:v> 20-07-09 12:34:30</c:v>
                </c:pt>
                <c:pt idx="2184">
                  <c:v> 20-07-09 12:34:35</c:v>
                </c:pt>
                <c:pt idx="2185">
                  <c:v> 20-07-09 12:34:40</c:v>
                </c:pt>
                <c:pt idx="2186">
                  <c:v> 20-07-09 12:34:45</c:v>
                </c:pt>
                <c:pt idx="2187">
                  <c:v> 20-07-09 12:34:50</c:v>
                </c:pt>
                <c:pt idx="2188">
                  <c:v> 20-07-09 12:34:55</c:v>
                </c:pt>
                <c:pt idx="2189">
                  <c:v> 20-07-09 12:35:00</c:v>
                </c:pt>
                <c:pt idx="2190">
                  <c:v> 20-07-09 12:35:05</c:v>
                </c:pt>
                <c:pt idx="2191">
                  <c:v> 20-07-09 12:35:10</c:v>
                </c:pt>
                <c:pt idx="2192">
                  <c:v> 20-07-09 12:35:15</c:v>
                </c:pt>
                <c:pt idx="2193">
                  <c:v> 20-07-09 12:35:20</c:v>
                </c:pt>
                <c:pt idx="2194">
                  <c:v> 20-07-09 12:35:25</c:v>
                </c:pt>
                <c:pt idx="2195">
                  <c:v> 20-07-09 12:35:30</c:v>
                </c:pt>
                <c:pt idx="2196">
                  <c:v> 20-07-09 12:35:35</c:v>
                </c:pt>
                <c:pt idx="2197">
                  <c:v> 20-07-09 12:35:40</c:v>
                </c:pt>
                <c:pt idx="2198">
                  <c:v> 20-07-09 12:35:45</c:v>
                </c:pt>
                <c:pt idx="2199">
                  <c:v> 20-07-09 12:35:50</c:v>
                </c:pt>
                <c:pt idx="2200">
                  <c:v> 20-07-09 12:35:55</c:v>
                </c:pt>
                <c:pt idx="2201">
                  <c:v> 20-07-09 12:36:00</c:v>
                </c:pt>
                <c:pt idx="2202">
                  <c:v> 20-07-09 12:36:05</c:v>
                </c:pt>
                <c:pt idx="2203">
                  <c:v> 20-07-09 12:36:10</c:v>
                </c:pt>
                <c:pt idx="2204">
                  <c:v> 20-07-09 12:36:15</c:v>
                </c:pt>
                <c:pt idx="2205">
                  <c:v> 20-07-09 12:36:20</c:v>
                </c:pt>
                <c:pt idx="2206">
                  <c:v> 20-07-09 12:36:25</c:v>
                </c:pt>
                <c:pt idx="2207">
                  <c:v> 20-07-09 12:36:30</c:v>
                </c:pt>
                <c:pt idx="2208">
                  <c:v> 20-07-09 12:36:35</c:v>
                </c:pt>
                <c:pt idx="2209">
                  <c:v> 20-07-09 12:36:40</c:v>
                </c:pt>
                <c:pt idx="2210">
                  <c:v> 20-07-09 12:36:45</c:v>
                </c:pt>
                <c:pt idx="2211">
                  <c:v> 20-07-09 12:36:50</c:v>
                </c:pt>
                <c:pt idx="2212">
                  <c:v> 20-07-09 12:36:55</c:v>
                </c:pt>
                <c:pt idx="2213">
                  <c:v> 20-07-09 12:37:00</c:v>
                </c:pt>
                <c:pt idx="2214">
                  <c:v> 20-07-09 12:37:05</c:v>
                </c:pt>
                <c:pt idx="2215">
                  <c:v> 20-07-09 12:37:10</c:v>
                </c:pt>
                <c:pt idx="2216">
                  <c:v> 20-07-09 12:37:15</c:v>
                </c:pt>
                <c:pt idx="2217">
                  <c:v> 20-07-09 12:37:20</c:v>
                </c:pt>
                <c:pt idx="2218">
                  <c:v> 20-07-09 12:37:25</c:v>
                </c:pt>
                <c:pt idx="2219">
                  <c:v> 20-07-09 12:37:30</c:v>
                </c:pt>
                <c:pt idx="2220">
                  <c:v> 20-07-09 12:37:35</c:v>
                </c:pt>
                <c:pt idx="2221">
                  <c:v> 20-07-09 12:37:40</c:v>
                </c:pt>
                <c:pt idx="2222">
                  <c:v> 20-07-09 12:37:45</c:v>
                </c:pt>
                <c:pt idx="2223">
                  <c:v> 20-07-09 12:37:50</c:v>
                </c:pt>
                <c:pt idx="2224">
                  <c:v> 20-07-09 12:37:55</c:v>
                </c:pt>
                <c:pt idx="2225">
                  <c:v> 20-07-09 12:38:00</c:v>
                </c:pt>
                <c:pt idx="2226">
                  <c:v> 20-07-09 12:38:05</c:v>
                </c:pt>
                <c:pt idx="2227">
                  <c:v> 20-07-09 12:38:10</c:v>
                </c:pt>
                <c:pt idx="2228">
                  <c:v> 20-07-09 12:38:15</c:v>
                </c:pt>
                <c:pt idx="2229">
                  <c:v> 20-07-09 12:38:20</c:v>
                </c:pt>
                <c:pt idx="2230">
                  <c:v> 20-07-09 12:38:25</c:v>
                </c:pt>
                <c:pt idx="2231">
                  <c:v> 20-07-09 12:38:30</c:v>
                </c:pt>
                <c:pt idx="2232">
                  <c:v> 20-07-09 12:38:35</c:v>
                </c:pt>
                <c:pt idx="2233">
                  <c:v> 20-07-09 12:38:40</c:v>
                </c:pt>
                <c:pt idx="2234">
                  <c:v> 20-07-09 12:38:45</c:v>
                </c:pt>
                <c:pt idx="2235">
                  <c:v> 20-07-09 12:38:50</c:v>
                </c:pt>
                <c:pt idx="2236">
                  <c:v> 20-07-09 12:38:55</c:v>
                </c:pt>
                <c:pt idx="2237">
                  <c:v> 20-07-09 12:39:00</c:v>
                </c:pt>
                <c:pt idx="2238">
                  <c:v> 20-07-09 12:39:05</c:v>
                </c:pt>
                <c:pt idx="2239">
                  <c:v> 20-07-09 12:39:10</c:v>
                </c:pt>
                <c:pt idx="2240">
                  <c:v> 20-07-09 12:39:15</c:v>
                </c:pt>
                <c:pt idx="2241">
                  <c:v> 20-07-09 12:39:20</c:v>
                </c:pt>
                <c:pt idx="2242">
                  <c:v> 20-07-09 12:39:25</c:v>
                </c:pt>
                <c:pt idx="2243">
                  <c:v> 20-07-09 12:39:30</c:v>
                </c:pt>
                <c:pt idx="2244">
                  <c:v> 20-07-09 12:39:35</c:v>
                </c:pt>
                <c:pt idx="2245">
                  <c:v> 20-07-09 12:39:40</c:v>
                </c:pt>
                <c:pt idx="2246">
                  <c:v> 20-07-09 12:39:45</c:v>
                </c:pt>
                <c:pt idx="2247">
                  <c:v> 20-07-09 12:39:50</c:v>
                </c:pt>
                <c:pt idx="2248">
                  <c:v> 20-07-09 12:39:55</c:v>
                </c:pt>
                <c:pt idx="2249">
                  <c:v> 20-07-09 12:40:00</c:v>
                </c:pt>
                <c:pt idx="2250">
                  <c:v> 20-07-09 12:40:05</c:v>
                </c:pt>
                <c:pt idx="2251">
                  <c:v> 20-07-09 12:40:10</c:v>
                </c:pt>
                <c:pt idx="2252">
                  <c:v> 20-07-09 12:40:15</c:v>
                </c:pt>
                <c:pt idx="2253">
                  <c:v> 20-07-09 12:40:20</c:v>
                </c:pt>
                <c:pt idx="2254">
                  <c:v> 20-07-09 12:40:25</c:v>
                </c:pt>
                <c:pt idx="2255">
                  <c:v> 20-07-09 12:40:30</c:v>
                </c:pt>
                <c:pt idx="2256">
                  <c:v> 20-07-09 12:40:35</c:v>
                </c:pt>
                <c:pt idx="2257">
                  <c:v> 20-07-09 12:40:40</c:v>
                </c:pt>
                <c:pt idx="2258">
                  <c:v> 20-07-09 12:40:45</c:v>
                </c:pt>
                <c:pt idx="2259">
                  <c:v> 20-07-09 12:40:50</c:v>
                </c:pt>
                <c:pt idx="2260">
                  <c:v> 20-07-09 12:40:55</c:v>
                </c:pt>
                <c:pt idx="2261">
                  <c:v> 20-07-09 12:41:00</c:v>
                </c:pt>
                <c:pt idx="2262">
                  <c:v> 20-07-09 12:41:05</c:v>
                </c:pt>
                <c:pt idx="2263">
                  <c:v> 20-07-09 12:41:10</c:v>
                </c:pt>
                <c:pt idx="2264">
                  <c:v> 20-07-09 12:41:15</c:v>
                </c:pt>
                <c:pt idx="2265">
                  <c:v> 20-07-09 12:41:20</c:v>
                </c:pt>
                <c:pt idx="2266">
                  <c:v> 20-07-09 12:41:25</c:v>
                </c:pt>
                <c:pt idx="2267">
                  <c:v> 20-07-09 12:41:30</c:v>
                </c:pt>
                <c:pt idx="2268">
                  <c:v> 20-07-09 12:41:35</c:v>
                </c:pt>
                <c:pt idx="2269">
                  <c:v> 20-07-09 12:41:40</c:v>
                </c:pt>
                <c:pt idx="2270">
                  <c:v> 20-07-09 12:41:45</c:v>
                </c:pt>
                <c:pt idx="2271">
                  <c:v> 20-07-09 12:41:50</c:v>
                </c:pt>
                <c:pt idx="2272">
                  <c:v> 20-07-09 12:41:55</c:v>
                </c:pt>
                <c:pt idx="2273">
                  <c:v> 20-07-09 12:42:00</c:v>
                </c:pt>
                <c:pt idx="2274">
                  <c:v> 20-07-09 12:42:05</c:v>
                </c:pt>
                <c:pt idx="2275">
                  <c:v> 20-07-09 12:42:10</c:v>
                </c:pt>
                <c:pt idx="2276">
                  <c:v> 20-07-09 12:42:15</c:v>
                </c:pt>
                <c:pt idx="2277">
                  <c:v> 20-07-09 12:42:20</c:v>
                </c:pt>
                <c:pt idx="2278">
                  <c:v> 20-07-09 12:42:25</c:v>
                </c:pt>
                <c:pt idx="2279">
                  <c:v> 20-07-09 12:42:30</c:v>
                </c:pt>
                <c:pt idx="2280">
                  <c:v> 20-07-09 12:42:35</c:v>
                </c:pt>
                <c:pt idx="2281">
                  <c:v> 20-07-09 12:42:40</c:v>
                </c:pt>
                <c:pt idx="2282">
                  <c:v> 20-07-09 12:42:45</c:v>
                </c:pt>
                <c:pt idx="2283">
                  <c:v> 20-07-09 12:42:50</c:v>
                </c:pt>
                <c:pt idx="2284">
                  <c:v> 20-07-09 12:42:55</c:v>
                </c:pt>
                <c:pt idx="2285">
                  <c:v> 20-07-09 12:43:00</c:v>
                </c:pt>
                <c:pt idx="2286">
                  <c:v> 20-07-09 12:43:05</c:v>
                </c:pt>
                <c:pt idx="2287">
                  <c:v> 20-07-09 12:43:10</c:v>
                </c:pt>
                <c:pt idx="2288">
                  <c:v> 20-07-09 12:43:15</c:v>
                </c:pt>
                <c:pt idx="2289">
                  <c:v> 20-07-09 12:43:20</c:v>
                </c:pt>
                <c:pt idx="2290">
                  <c:v> 20-07-09 12:43:25</c:v>
                </c:pt>
                <c:pt idx="2291">
                  <c:v> 20-07-09 12:43:30</c:v>
                </c:pt>
                <c:pt idx="2292">
                  <c:v> 20-07-09 12:43:35</c:v>
                </c:pt>
                <c:pt idx="2293">
                  <c:v> 20-07-09 12:43:40</c:v>
                </c:pt>
                <c:pt idx="2294">
                  <c:v> 20-07-09 12:43:45</c:v>
                </c:pt>
                <c:pt idx="2295">
                  <c:v> 20-07-09 12:43:50</c:v>
                </c:pt>
                <c:pt idx="2296">
                  <c:v> 20-07-09 12:43:55</c:v>
                </c:pt>
                <c:pt idx="2297">
                  <c:v> 20-07-09 12:44:00</c:v>
                </c:pt>
                <c:pt idx="2298">
                  <c:v> 20-07-09 12:44:05</c:v>
                </c:pt>
                <c:pt idx="2299">
                  <c:v> 20-07-09 12:44:10</c:v>
                </c:pt>
                <c:pt idx="2300">
                  <c:v> 20-07-09 12:44:15</c:v>
                </c:pt>
                <c:pt idx="2301">
                  <c:v> 20-07-09 12:44:20</c:v>
                </c:pt>
                <c:pt idx="2302">
                  <c:v> 20-07-09 12:44:25</c:v>
                </c:pt>
                <c:pt idx="2303">
                  <c:v> 20-07-09 12:44:30</c:v>
                </c:pt>
                <c:pt idx="2304">
                  <c:v> 20-07-09 12:44:35</c:v>
                </c:pt>
                <c:pt idx="2305">
                  <c:v> 20-07-09 12:44:40</c:v>
                </c:pt>
                <c:pt idx="2306">
                  <c:v> 20-07-09 12:44:45</c:v>
                </c:pt>
                <c:pt idx="2307">
                  <c:v> 20-07-09 12:44:50</c:v>
                </c:pt>
                <c:pt idx="2308">
                  <c:v> 20-07-09 12:44:55</c:v>
                </c:pt>
                <c:pt idx="2309">
                  <c:v> 20-07-09 12:45:00</c:v>
                </c:pt>
                <c:pt idx="2310">
                  <c:v> 20-07-09 12:45:05</c:v>
                </c:pt>
                <c:pt idx="2311">
                  <c:v> 20-07-09 12:45:10</c:v>
                </c:pt>
                <c:pt idx="2312">
                  <c:v> 20-07-09 12:45:15</c:v>
                </c:pt>
                <c:pt idx="2313">
                  <c:v> 20-07-09 12:45:20</c:v>
                </c:pt>
                <c:pt idx="2314">
                  <c:v> 20-07-09 12:45:25</c:v>
                </c:pt>
                <c:pt idx="2315">
                  <c:v> 20-07-09 12:45:30</c:v>
                </c:pt>
                <c:pt idx="2316">
                  <c:v> 20-07-09 12:45:35</c:v>
                </c:pt>
                <c:pt idx="2317">
                  <c:v> 20-07-09 12:45:40</c:v>
                </c:pt>
                <c:pt idx="2318">
                  <c:v> 20-07-09 12:45:45</c:v>
                </c:pt>
                <c:pt idx="2319">
                  <c:v> 20-07-09 12:45:50</c:v>
                </c:pt>
                <c:pt idx="2320">
                  <c:v> 20-07-09 12:45:55</c:v>
                </c:pt>
                <c:pt idx="2321">
                  <c:v> 20-07-09 12:46:00</c:v>
                </c:pt>
                <c:pt idx="2322">
                  <c:v> 20-07-09 12:46:05</c:v>
                </c:pt>
                <c:pt idx="2323">
                  <c:v> 20-07-09 12:46:10</c:v>
                </c:pt>
                <c:pt idx="2324">
                  <c:v> 20-07-09 12:46:15</c:v>
                </c:pt>
                <c:pt idx="2325">
                  <c:v> 20-07-09 12:46:20</c:v>
                </c:pt>
                <c:pt idx="2326">
                  <c:v> 20-07-09 12:46:25</c:v>
                </c:pt>
                <c:pt idx="2327">
                  <c:v> 20-07-09 12:46:30</c:v>
                </c:pt>
                <c:pt idx="2328">
                  <c:v> 20-07-09 12:46:35</c:v>
                </c:pt>
                <c:pt idx="2329">
                  <c:v> 20-07-09 12:46:40</c:v>
                </c:pt>
                <c:pt idx="2330">
                  <c:v> 20-07-09 12:46:45</c:v>
                </c:pt>
                <c:pt idx="2331">
                  <c:v> 20-07-09 12:46:50</c:v>
                </c:pt>
                <c:pt idx="2332">
                  <c:v> 20-07-09 12:46:55</c:v>
                </c:pt>
                <c:pt idx="2333">
                  <c:v> 20-07-09 12:47:00</c:v>
                </c:pt>
                <c:pt idx="2334">
                  <c:v> 20-07-09 12:47:05</c:v>
                </c:pt>
                <c:pt idx="2335">
                  <c:v> 20-07-09 12:47:10</c:v>
                </c:pt>
                <c:pt idx="2336">
                  <c:v> 20-07-09 12:47:15</c:v>
                </c:pt>
                <c:pt idx="2337">
                  <c:v> 20-07-09 12:47:20</c:v>
                </c:pt>
                <c:pt idx="2338">
                  <c:v> 20-07-09 12:47:25</c:v>
                </c:pt>
                <c:pt idx="2339">
                  <c:v> 20-07-09 12:47:30</c:v>
                </c:pt>
                <c:pt idx="2340">
                  <c:v> 20-07-09 12:47:35</c:v>
                </c:pt>
                <c:pt idx="2341">
                  <c:v> 20-07-09 12:47:40</c:v>
                </c:pt>
                <c:pt idx="2342">
                  <c:v> 20-07-09 12:47:45</c:v>
                </c:pt>
                <c:pt idx="2343">
                  <c:v> 20-07-09 12:47:50</c:v>
                </c:pt>
                <c:pt idx="2344">
                  <c:v> 20-07-09 12:47:55</c:v>
                </c:pt>
                <c:pt idx="2345">
                  <c:v> 20-07-09 12:48:00</c:v>
                </c:pt>
                <c:pt idx="2346">
                  <c:v> 20-07-09 12:48:05</c:v>
                </c:pt>
                <c:pt idx="2347">
                  <c:v> 20-07-09 12:48:10</c:v>
                </c:pt>
                <c:pt idx="2348">
                  <c:v> 20-07-09 12:48:15</c:v>
                </c:pt>
                <c:pt idx="2349">
                  <c:v> 20-07-09 12:48:20</c:v>
                </c:pt>
                <c:pt idx="2350">
                  <c:v> 20-07-09 12:48:25</c:v>
                </c:pt>
                <c:pt idx="2351">
                  <c:v> 20-07-09 12:48:30</c:v>
                </c:pt>
                <c:pt idx="2352">
                  <c:v> 20-07-09 12:48:35</c:v>
                </c:pt>
                <c:pt idx="2353">
                  <c:v> 20-07-09 12:48:40</c:v>
                </c:pt>
                <c:pt idx="2354">
                  <c:v> 20-07-09 12:48:45</c:v>
                </c:pt>
                <c:pt idx="2355">
                  <c:v> 20-07-09 12:48:50</c:v>
                </c:pt>
                <c:pt idx="2356">
                  <c:v> 20-07-09 12:48:55</c:v>
                </c:pt>
                <c:pt idx="2357">
                  <c:v> 20-07-09 12:49:00</c:v>
                </c:pt>
                <c:pt idx="2358">
                  <c:v> 20-07-09 12:49:05</c:v>
                </c:pt>
                <c:pt idx="2359">
                  <c:v> 20-07-09 12:49:10</c:v>
                </c:pt>
                <c:pt idx="2360">
                  <c:v> 20-07-09 12:49:15</c:v>
                </c:pt>
                <c:pt idx="2361">
                  <c:v> 20-07-09 12:49:20</c:v>
                </c:pt>
                <c:pt idx="2362">
                  <c:v> 20-07-09 12:49:25</c:v>
                </c:pt>
                <c:pt idx="2363">
                  <c:v> 20-07-09 12:49:30</c:v>
                </c:pt>
                <c:pt idx="2364">
                  <c:v> 20-07-09 12:49:35</c:v>
                </c:pt>
                <c:pt idx="2365">
                  <c:v> 20-07-09 12:49:40</c:v>
                </c:pt>
                <c:pt idx="2366">
                  <c:v> 20-07-09 12:49:45</c:v>
                </c:pt>
                <c:pt idx="2367">
                  <c:v> 20-07-09 12:49:50</c:v>
                </c:pt>
                <c:pt idx="2368">
                  <c:v> 20-07-09 12:49:55</c:v>
                </c:pt>
                <c:pt idx="2369">
                  <c:v> 20-07-09 12:50:00</c:v>
                </c:pt>
                <c:pt idx="2370">
                  <c:v> 20-07-09 12:50:05</c:v>
                </c:pt>
                <c:pt idx="2371">
                  <c:v> 20-07-09 12:50:10</c:v>
                </c:pt>
                <c:pt idx="2372">
                  <c:v> 20-07-09 12:50:15</c:v>
                </c:pt>
                <c:pt idx="2373">
                  <c:v> 20-07-09 12:50:20</c:v>
                </c:pt>
                <c:pt idx="2374">
                  <c:v> 20-07-09 12:50:25</c:v>
                </c:pt>
                <c:pt idx="2375">
                  <c:v> 20-07-09 12:50:30</c:v>
                </c:pt>
                <c:pt idx="2376">
                  <c:v> 20-07-09 12:50:35</c:v>
                </c:pt>
                <c:pt idx="2377">
                  <c:v> 20-07-09 12:50:40</c:v>
                </c:pt>
                <c:pt idx="2378">
                  <c:v> 20-07-09 12:50:45</c:v>
                </c:pt>
                <c:pt idx="2379">
                  <c:v> 20-07-09 12:50:50</c:v>
                </c:pt>
                <c:pt idx="2380">
                  <c:v> 20-07-09 12:50:55</c:v>
                </c:pt>
                <c:pt idx="2381">
                  <c:v> 20-07-09 12:51:00</c:v>
                </c:pt>
                <c:pt idx="2382">
                  <c:v> 20-07-09 12:51:05</c:v>
                </c:pt>
                <c:pt idx="2383">
                  <c:v> 20-07-09 12:51:10</c:v>
                </c:pt>
                <c:pt idx="2384">
                  <c:v> 20-07-09 12:51:15</c:v>
                </c:pt>
                <c:pt idx="2385">
                  <c:v> 20-07-09 12:51:20</c:v>
                </c:pt>
                <c:pt idx="2386">
                  <c:v> 20-07-09 12:51:25</c:v>
                </c:pt>
                <c:pt idx="2387">
                  <c:v> 20-07-09 12:51:30</c:v>
                </c:pt>
                <c:pt idx="2388">
                  <c:v> 20-07-09 12:51:35</c:v>
                </c:pt>
                <c:pt idx="2389">
                  <c:v> 20-07-09 12:51:40</c:v>
                </c:pt>
                <c:pt idx="2390">
                  <c:v> 20-07-09 12:51:45</c:v>
                </c:pt>
                <c:pt idx="2391">
                  <c:v> 20-07-09 12:51:50</c:v>
                </c:pt>
                <c:pt idx="2392">
                  <c:v> 20-07-09 12:51:55</c:v>
                </c:pt>
                <c:pt idx="2393">
                  <c:v> 20-07-09 12:52:00</c:v>
                </c:pt>
                <c:pt idx="2394">
                  <c:v> 20-07-09 12:52:05</c:v>
                </c:pt>
                <c:pt idx="2395">
                  <c:v> 20-07-09 12:52:10</c:v>
                </c:pt>
                <c:pt idx="2396">
                  <c:v> 20-07-09 12:52:15</c:v>
                </c:pt>
                <c:pt idx="2397">
                  <c:v> 20-07-09 12:52:20</c:v>
                </c:pt>
                <c:pt idx="2398">
                  <c:v> 20-07-09 12:52:25</c:v>
                </c:pt>
                <c:pt idx="2399">
                  <c:v> 20-07-09 12:52:30</c:v>
                </c:pt>
                <c:pt idx="2400">
                  <c:v> 20-07-09 12:52:35</c:v>
                </c:pt>
                <c:pt idx="2401">
                  <c:v> 20-07-09 12:52:40</c:v>
                </c:pt>
                <c:pt idx="2402">
                  <c:v> 20-07-09 12:52:45</c:v>
                </c:pt>
                <c:pt idx="2403">
                  <c:v> 20-07-09 12:52:50</c:v>
                </c:pt>
                <c:pt idx="2404">
                  <c:v> 20-07-09 12:52:55</c:v>
                </c:pt>
                <c:pt idx="2405">
                  <c:v> 20-07-09 12:53:00</c:v>
                </c:pt>
                <c:pt idx="2406">
                  <c:v> 20-07-09 12:53:05</c:v>
                </c:pt>
                <c:pt idx="2407">
                  <c:v> 20-07-09 12:53:10</c:v>
                </c:pt>
                <c:pt idx="2408">
                  <c:v> 20-07-09 12:53:35</c:v>
                </c:pt>
                <c:pt idx="2409">
                  <c:v> 20-07-09 12:53:40</c:v>
                </c:pt>
                <c:pt idx="2410">
                  <c:v> 20-07-09 12:53:45</c:v>
                </c:pt>
                <c:pt idx="2411">
                  <c:v> 20-07-09 12:53:50</c:v>
                </c:pt>
                <c:pt idx="2412">
                  <c:v> 20-07-09 12:53:55</c:v>
                </c:pt>
                <c:pt idx="2413">
                  <c:v> 20-07-09 12:54:00</c:v>
                </c:pt>
                <c:pt idx="2414">
                  <c:v> 20-07-09 12:54:05</c:v>
                </c:pt>
                <c:pt idx="2415">
                  <c:v> 20-07-09 12:54:10</c:v>
                </c:pt>
                <c:pt idx="2416">
                  <c:v> 20-07-09 12:54:15</c:v>
                </c:pt>
                <c:pt idx="2417">
                  <c:v> 20-07-09 12:54:20</c:v>
                </c:pt>
                <c:pt idx="2418">
                  <c:v> 20-07-09 12:54:25</c:v>
                </c:pt>
                <c:pt idx="2419">
                  <c:v> 20-07-09 12:54:30</c:v>
                </c:pt>
                <c:pt idx="2420">
                  <c:v> 20-07-09 12:54:35</c:v>
                </c:pt>
                <c:pt idx="2421">
                  <c:v> 20-07-09 12:54:40</c:v>
                </c:pt>
                <c:pt idx="2422">
                  <c:v> 20-07-09 12:54:45</c:v>
                </c:pt>
                <c:pt idx="2423">
                  <c:v> 20-07-09 12:54:50</c:v>
                </c:pt>
                <c:pt idx="2424">
                  <c:v> 20-07-09 12:54:55</c:v>
                </c:pt>
                <c:pt idx="2425">
                  <c:v> 20-07-09 12:55:00</c:v>
                </c:pt>
                <c:pt idx="2426">
                  <c:v> 20-07-09 12:55:05</c:v>
                </c:pt>
                <c:pt idx="2427">
                  <c:v> 20-07-09 12:55:10</c:v>
                </c:pt>
                <c:pt idx="2428">
                  <c:v> 20-07-09 12:55:15</c:v>
                </c:pt>
                <c:pt idx="2429">
                  <c:v> 20-07-09 12:55:20</c:v>
                </c:pt>
                <c:pt idx="2430">
                  <c:v> 20-07-09 12:55:25</c:v>
                </c:pt>
                <c:pt idx="2431">
                  <c:v> 20-07-09 12:55:30</c:v>
                </c:pt>
                <c:pt idx="2432">
                  <c:v> 20-07-09 12:55:35</c:v>
                </c:pt>
                <c:pt idx="2433">
                  <c:v> 20-07-09 12:55:40</c:v>
                </c:pt>
                <c:pt idx="2434">
                  <c:v> 20-07-09 12:55:45</c:v>
                </c:pt>
                <c:pt idx="2435">
                  <c:v> 20-07-09 12:55:50</c:v>
                </c:pt>
                <c:pt idx="2436">
                  <c:v> 20-07-09 12:55:55</c:v>
                </c:pt>
                <c:pt idx="2437">
                  <c:v> 20-07-09 12:56:00</c:v>
                </c:pt>
                <c:pt idx="2438">
                  <c:v> 20-07-09 12:56:05</c:v>
                </c:pt>
                <c:pt idx="2439">
                  <c:v> 20-07-09 12:56:10</c:v>
                </c:pt>
                <c:pt idx="2440">
                  <c:v> 20-07-09 12:56:15</c:v>
                </c:pt>
                <c:pt idx="2441">
                  <c:v> 20-07-09 12:56:20</c:v>
                </c:pt>
                <c:pt idx="2442">
                  <c:v> 20-07-09 12:56:25</c:v>
                </c:pt>
                <c:pt idx="2443">
                  <c:v> 20-07-09 12:56:30</c:v>
                </c:pt>
                <c:pt idx="2444">
                  <c:v> 20-07-09 12:56:35</c:v>
                </c:pt>
                <c:pt idx="2445">
                  <c:v> 20-07-09 12:56:40</c:v>
                </c:pt>
                <c:pt idx="2446">
                  <c:v> 20-07-09 12:56:45</c:v>
                </c:pt>
                <c:pt idx="2447">
                  <c:v> 20-07-09 12:56:50</c:v>
                </c:pt>
                <c:pt idx="2448">
                  <c:v> 20-07-09 12:56:55</c:v>
                </c:pt>
                <c:pt idx="2449">
                  <c:v> 20-07-09 12:57:00</c:v>
                </c:pt>
                <c:pt idx="2450">
                  <c:v> 20-07-09 12:57:05</c:v>
                </c:pt>
                <c:pt idx="2451">
                  <c:v> 20-07-09 12:57:10</c:v>
                </c:pt>
                <c:pt idx="2452">
                  <c:v> 20-07-09 12:57:15</c:v>
                </c:pt>
                <c:pt idx="2453">
                  <c:v> 20-07-09 12:57:20</c:v>
                </c:pt>
                <c:pt idx="2454">
                  <c:v> 20-07-09 12:57:25</c:v>
                </c:pt>
                <c:pt idx="2455">
                  <c:v> 20-07-09 12:57:30</c:v>
                </c:pt>
                <c:pt idx="2456">
                  <c:v> 20-07-09 12:57:35</c:v>
                </c:pt>
                <c:pt idx="2457">
                  <c:v> 20-07-09 12:57:40</c:v>
                </c:pt>
                <c:pt idx="2458">
                  <c:v> 20-07-09 12:57:45</c:v>
                </c:pt>
                <c:pt idx="2459">
                  <c:v> 20-07-09 12:57:50</c:v>
                </c:pt>
                <c:pt idx="2460">
                  <c:v> 20-07-09 12:57:55</c:v>
                </c:pt>
                <c:pt idx="2461">
                  <c:v> 20-07-09 12:58:00</c:v>
                </c:pt>
                <c:pt idx="2462">
                  <c:v> 20-07-09 12:58:05</c:v>
                </c:pt>
                <c:pt idx="2463">
                  <c:v> 20-07-09 12:58:10</c:v>
                </c:pt>
                <c:pt idx="2464">
                  <c:v> 20-07-09 12:58:15</c:v>
                </c:pt>
                <c:pt idx="2465">
                  <c:v> 20-07-09 12:58:20</c:v>
                </c:pt>
                <c:pt idx="2466">
                  <c:v> 20-07-09 12:58:25</c:v>
                </c:pt>
                <c:pt idx="2467">
                  <c:v> 20-07-09 12:58:30</c:v>
                </c:pt>
                <c:pt idx="2468">
                  <c:v> 20-07-09 12:58:35</c:v>
                </c:pt>
                <c:pt idx="2469">
                  <c:v> 20-07-09 12:58:40</c:v>
                </c:pt>
                <c:pt idx="2470">
                  <c:v> 20-07-09 12:58:45</c:v>
                </c:pt>
                <c:pt idx="2471">
                  <c:v> 20-07-09 12:58:50</c:v>
                </c:pt>
                <c:pt idx="2472">
                  <c:v> 20-07-09 12:58:55</c:v>
                </c:pt>
                <c:pt idx="2473">
                  <c:v> 20-07-09 12:59:00</c:v>
                </c:pt>
                <c:pt idx="2474">
                  <c:v> 20-07-09 12:59:05</c:v>
                </c:pt>
                <c:pt idx="2475">
                  <c:v> 20-07-09 12:59:10</c:v>
                </c:pt>
                <c:pt idx="2476">
                  <c:v> 20-07-09 12:59:15</c:v>
                </c:pt>
                <c:pt idx="2477">
                  <c:v> 20-07-09 12:59:20</c:v>
                </c:pt>
                <c:pt idx="2478">
                  <c:v> 20-07-09 12:59:50</c:v>
                </c:pt>
                <c:pt idx="2479">
                  <c:v> 20-07-09 12:59:55</c:v>
                </c:pt>
                <c:pt idx="2480">
                  <c:v> 20-07-09 01:00:00</c:v>
                </c:pt>
                <c:pt idx="2481">
                  <c:v> 20-07-09 01:00:05</c:v>
                </c:pt>
                <c:pt idx="2482">
                  <c:v> 20-07-09 01:00:10</c:v>
                </c:pt>
                <c:pt idx="2483">
                  <c:v> 20-07-09 01:00:15</c:v>
                </c:pt>
                <c:pt idx="2484">
                  <c:v> 20-07-09 01:00:20</c:v>
                </c:pt>
                <c:pt idx="2485">
                  <c:v> 20-07-09 01:00:25</c:v>
                </c:pt>
                <c:pt idx="2486">
                  <c:v> 20-07-09 01:00:30</c:v>
                </c:pt>
                <c:pt idx="2487">
                  <c:v> 20-07-09 01:00:35</c:v>
                </c:pt>
                <c:pt idx="2488">
                  <c:v> 20-07-09 01:00:40</c:v>
                </c:pt>
                <c:pt idx="2489">
                  <c:v> 20-07-09 01:00:45</c:v>
                </c:pt>
                <c:pt idx="2490">
                  <c:v> 20-07-09 01:00:50</c:v>
                </c:pt>
                <c:pt idx="2491">
                  <c:v> 20-07-09 01:00:55</c:v>
                </c:pt>
                <c:pt idx="2492">
                  <c:v> 20-07-09 01:01:00</c:v>
                </c:pt>
                <c:pt idx="2493">
                  <c:v> 20-07-09 01:01:05</c:v>
                </c:pt>
                <c:pt idx="2494">
                  <c:v> 20-07-09 01:01:10</c:v>
                </c:pt>
                <c:pt idx="2495">
                  <c:v> 20-07-09 01:01:15</c:v>
                </c:pt>
                <c:pt idx="2496">
                  <c:v> 20-07-09 01:01:20</c:v>
                </c:pt>
                <c:pt idx="2497">
                  <c:v> 20-07-09 01:01:25</c:v>
                </c:pt>
                <c:pt idx="2498">
                  <c:v> 20-07-09 01:01:30</c:v>
                </c:pt>
                <c:pt idx="2499">
                  <c:v> 20-07-09 01:01:35</c:v>
                </c:pt>
                <c:pt idx="2500">
                  <c:v> 20-07-09 01:01:40</c:v>
                </c:pt>
                <c:pt idx="2501">
                  <c:v> 20-07-09 01:01:45</c:v>
                </c:pt>
                <c:pt idx="2502">
                  <c:v> 20-07-09 01:01:50</c:v>
                </c:pt>
                <c:pt idx="2503">
                  <c:v> 20-07-09 01:01:55</c:v>
                </c:pt>
                <c:pt idx="2504">
                  <c:v> 20-07-09 01:02:00</c:v>
                </c:pt>
                <c:pt idx="2505">
                  <c:v> 20-07-09 01:02:05</c:v>
                </c:pt>
                <c:pt idx="2506">
                  <c:v> 20-07-09 01:02:10</c:v>
                </c:pt>
                <c:pt idx="2507">
                  <c:v> 20-07-09 01:02:15</c:v>
                </c:pt>
                <c:pt idx="2508">
                  <c:v> 20-07-09 01:02:20</c:v>
                </c:pt>
                <c:pt idx="2509">
                  <c:v> 20-07-09 01:02:25</c:v>
                </c:pt>
                <c:pt idx="2510">
                  <c:v> 20-07-09 01:02:30</c:v>
                </c:pt>
                <c:pt idx="2511">
                  <c:v> 20-07-09 01:02:35</c:v>
                </c:pt>
                <c:pt idx="2512">
                  <c:v> 20-07-09 01:02:40</c:v>
                </c:pt>
                <c:pt idx="2513">
                  <c:v> 20-07-09 01:02:45</c:v>
                </c:pt>
                <c:pt idx="2514">
                  <c:v> 20-07-09 01:02:50</c:v>
                </c:pt>
                <c:pt idx="2515">
                  <c:v> 20-07-09 01:02:55</c:v>
                </c:pt>
                <c:pt idx="2516">
                  <c:v> 20-07-09 01:03:00</c:v>
                </c:pt>
                <c:pt idx="2517">
                  <c:v> 20-07-09 01:03:05</c:v>
                </c:pt>
                <c:pt idx="2518">
                  <c:v> 20-07-09 01:03:10</c:v>
                </c:pt>
                <c:pt idx="2519">
                  <c:v> 20-07-09 01:03:15</c:v>
                </c:pt>
                <c:pt idx="2520">
                  <c:v> 20-07-09 01:03:20</c:v>
                </c:pt>
                <c:pt idx="2521">
                  <c:v> 20-07-09 01:03:25</c:v>
                </c:pt>
                <c:pt idx="2522">
                  <c:v> 20-07-09 01:03:30</c:v>
                </c:pt>
                <c:pt idx="2523">
                  <c:v> 20-07-09 01:03:35</c:v>
                </c:pt>
                <c:pt idx="2524">
                  <c:v> 20-07-09 01:03:40</c:v>
                </c:pt>
                <c:pt idx="2525">
                  <c:v> 20-07-09 01:03:45</c:v>
                </c:pt>
                <c:pt idx="2526">
                  <c:v> 20-07-09 01:03:50</c:v>
                </c:pt>
                <c:pt idx="2527">
                  <c:v> 20-07-09 01:03:55</c:v>
                </c:pt>
                <c:pt idx="2528">
                  <c:v> 20-07-09 01:04:00</c:v>
                </c:pt>
                <c:pt idx="2529">
                  <c:v> 20-07-09 01:04:05</c:v>
                </c:pt>
                <c:pt idx="2530">
                  <c:v> 20-07-09 01:04:10</c:v>
                </c:pt>
                <c:pt idx="2531">
                  <c:v> 20-07-09 01:04:15</c:v>
                </c:pt>
                <c:pt idx="2532">
                  <c:v> 20-07-09 01:04:20</c:v>
                </c:pt>
                <c:pt idx="2533">
                  <c:v> 20-07-09 01:04:25</c:v>
                </c:pt>
                <c:pt idx="2534">
                  <c:v> 20-07-09 01:04:30</c:v>
                </c:pt>
                <c:pt idx="2535">
                  <c:v> 20-07-09 01:04:35</c:v>
                </c:pt>
                <c:pt idx="2536">
                  <c:v> 20-07-09 01:04:40</c:v>
                </c:pt>
                <c:pt idx="2537">
                  <c:v> 20-07-09 01:04:45</c:v>
                </c:pt>
                <c:pt idx="2538">
                  <c:v> 20-07-09 01:04:50</c:v>
                </c:pt>
                <c:pt idx="2539">
                  <c:v> 20-07-09 01:04:55</c:v>
                </c:pt>
                <c:pt idx="2540">
                  <c:v> 20-07-09 01:05:00</c:v>
                </c:pt>
                <c:pt idx="2541">
                  <c:v> 20-07-09 01:05:05</c:v>
                </c:pt>
                <c:pt idx="2542">
                  <c:v> 20-07-09 01:05:10</c:v>
                </c:pt>
                <c:pt idx="2543">
                  <c:v> 20-07-09 01:05:15</c:v>
                </c:pt>
                <c:pt idx="2544">
                  <c:v> 20-07-09 01:05:20</c:v>
                </c:pt>
                <c:pt idx="2545">
                  <c:v> 20-07-09 01:05:25</c:v>
                </c:pt>
                <c:pt idx="2546">
                  <c:v> 20-07-09 01:05:30</c:v>
                </c:pt>
                <c:pt idx="2547">
                  <c:v> 20-07-09 01:05:35</c:v>
                </c:pt>
                <c:pt idx="2548">
                  <c:v> 20-07-09 01:05:40</c:v>
                </c:pt>
                <c:pt idx="2549">
                  <c:v> 20-07-09 01:05:45</c:v>
                </c:pt>
                <c:pt idx="2550">
                  <c:v> 20-07-09 01:05:50</c:v>
                </c:pt>
                <c:pt idx="2551">
                  <c:v> 20-07-09 01:05:55</c:v>
                </c:pt>
                <c:pt idx="2552">
                  <c:v> 20-07-09 01:06:00</c:v>
                </c:pt>
                <c:pt idx="2553">
                  <c:v> 20-07-09 01:06:05</c:v>
                </c:pt>
                <c:pt idx="2554">
                  <c:v> 20-07-09 01:06:10</c:v>
                </c:pt>
                <c:pt idx="2555">
                  <c:v> 20-07-09 01:06:15</c:v>
                </c:pt>
                <c:pt idx="2556">
                  <c:v> 20-07-09 01:06:20</c:v>
                </c:pt>
                <c:pt idx="2557">
                  <c:v> 20-07-09 01:06:25</c:v>
                </c:pt>
                <c:pt idx="2558">
                  <c:v> 20-07-09 01:06:30</c:v>
                </c:pt>
                <c:pt idx="2559">
                  <c:v> 20-07-09 01:06:35</c:v>
                </c:pt>
                <c:pt idx="2560">
                  <c:v> 20-07-09 01:06:40</c:v>
                </c:pt>
                <c:pt idx="2561">
                  <c:v> 20-07-09 01:06:45</c:v>
                </c:pt>
                <c:pt idx="2562">
                  <c:v> 20-07-09 01:06:50</c:v>
                </c:pt>
                <c:pt idx="2563">
                  <c:v> 20-07-09 01:06:55</c:v>
                </c:pt>
                <c:pt idx="2564">
                  <c:v> 20-07-09 01:07:00</c:v>
                </c:pt>
                <c:pt idx="2565">
                  <c:v> 20-07-09 01:07:05</c:v>
                </c:pt>
                <c:pt idx="2566">
                  <c:v> 20-07-09 01:07:10</c:v>
                </c:pt>
                <c:pt idx="2567">
                  <c:v> 20-07-09 01:07:15</c:v>
                </c:pt>
                <c:pt idx="2568">
                  <c:v> 20-07-09 01:07:20</c:v>
                </c:pt>
                <c:pt idx="2569">
                  <c:v> 20-07-09 01:07:25</c:v>
                </c:pt>
                <c:pt idx="2570">
                  <c:v> 20-07-09 01:07:30</c:v>
                </c:pt>
                <c:pt idx="2571">
                  <c:v> 20-07-09 01:07:35</c:v>
                </c:pt>
                <c:pt idx="2572">
                  <c:v> 20-07-09 01:07:40</c:v>
                </c:pt>
                <c:pt idx="2573">
                  <c:v> 20-07-09 01:07:45</c:v>
                </c:pt>
                <c:pt idx="2574">
                  <c:v> 20-07-09 01:07:50</c:v>
                </c:pt>
                <c:pt idx="2575">
                  <c:v> 20-07-09 01:07:55</c:v>
                </c:pt>
                <c:pt idx="2576">
                  <c:v> 20-07-09 01:08:00</c:v>
                </c:pt>
                <c:pt idx="2577">
                  <c:v> 20-07-09 01:08:05</c:v>
                </c:pt>
                <c:pt idx="2578">
                  <c:v> 20-07-09 01:08:10</c:v>
                </c:pt>
                <c:pt idx="2579">
                  <c:v> 20-07-09 01:08:15</c:v>
                </c:pt>
                <c:pt idx="2580">
                  <c:v> 20-07-09 01:08:20</c:v>
                </c:pt>
                <c:pt idx="2581">
                  <c:v> 20-07-09 01:08:25</c:v>
                </c:pt>
                <c:pt idx="2582">
                  <c:v> 20-07-09 01:08:30</c:v>
                </c:pt>
                <c:pt idx="2583">
                  <c:v> 20-07-09 01:08:35</c:v>
                </c:pt>
                <c:pt idx="2584">
                  <c:v> 20-07-09 01:08:40</c:v>
                </c:pt>
                <c:pt idx="2585">
                  <c:v> 20-07-09 01:08:45</c:v>
                </c:pt>
                <c:pt idx="2586">
                  <c:v> 20-07-09 01:08:50</c:v>
                </c:pt>
                <c:pt idx="2587">
                  <c:v> 20-07-09 01:08:55</c:v>
                </c:pt>
                <c:pt idx="2588">
                  <c:v> 20-07-09 01:09:00</c:v>
                </c:pt>
                <c:pt idx="2589">
                  <c:v> 20-07-09 01:09:05</c:v>
                </c:pt>
                <c:pt idx="2590">
                  <c:v> 20-07-09 01:09:10</c:v>
                </c:pt>
                <c:pt idx="2591">
                  <c:v> 20-07-09 01:09:15</c:v>
                </c:pt>
                <c:pt idx="2592">
                  <c:v> 20-07-09 01:09:20</c:v>
                </c:pt>
                <c:pt idx="2593">
                  <c:v> 20-07-09 01:09:25</c:v>
                </c:pt>
                <c:pt idx="2594">
                  <c:v> 20-07-09 01:09:30</c:v>
                </c:pt>
                <c:pt idx="2595">
                  <c:v> 20-07-09 01:09:35</c:v>
                </c:pt>
                <c:pt idx="2596">
                  <c:v> 20-07-09 01:09:40</c:v>
                </c:pt>
                <c:pt idx="2597">
                  <c:v> 20-07-09 01:09:45</c:v>
                </c:pt>
                <c:pt idx="2598">
                  <c:v> 20-07-09 01:09:50</c:v>
                </c:pt>
                <c:pt idx="2599">
                  <c:v> 20-07-09 01:09:55</c:v>
                </c:pt>
                <c:pt idx="2600">
                  <c:v> 20-07-09 01:10:00</c:v>
                </c:pt>
                <c:pt idx="2601">
                  <c:v> 20-07-09 01:10:05</c:v>
                </c:pt>
                <c:pt idx="2602">
                  <c:v> 20-07-09 01:10:10</c:v>
                </c:pt>
                <c:pt idx="2603">
                  <c:v> 20-07-09 01:10:15</c:v>
                </c:pt>
                <c:pt idx="2604">
                  <c:v> 20-07-09 01:10:20</c:v>
                </c:pt>
                <c:pt idx="2605">
                  <c:v> 20-07-09 01:10:25</c:v>
                </c:pt>
                <c:pt idx="2606">
                  <c:v> 20-07-09 01:10:30</c:v>
                </c:pt>
                <c:pt idx="2607">
                  <c:v> 20-07-09 01:10:35</c:v>
                </c:pt>
                <c:pt idx="2608">
                  <c:v> 20-07-09 01:10:40</c:v>
                </c:pt>
                <c:pt idx="2609">
                  <c:v> 20-07-09 01:10:45</c:v>
                </c:pt>
                <c:pt idx="2610">
                  <c:v> 20-07-09 01:10:50</c:v>
                </c:pt>
                <c:pt idx="2611">
                  <c:v> 20-07-09 01:10:55</c:v>
                </c:pt>
                <c:pt idx="2612">
                  <c:v> 20-07-09 01:11:00</c:v>
                </c:pt>
                <c:pt idx="2613">
                  <c:v> 20-07-09 01:11:05</c:v>
                </c:pt>
                <c:pt idx="2614">
                  <c:v> 20-07-09 01:11:10</c:v>
                </c:pt>
                <c:pt idx="2615">
                  <c:v> 20-07-09 01:11:15</c:v>
                </c:pt>
                <c:pt idx="2616">
                  <c:v> 20-07-09 01:11:20</c:v>
                </c:pt>
                <c:pt idx="2617">
                  <c:v> 20-07-09 01:11:25</c:v>
                </c:pt>
                <c:pt idx="2618">
                  <c:v> 20-07-09 01:11:30</c:v>
                </c:pt>
                <c:pt idx="2619">
                  <c:v> 20-07-09 01:11:35</c:v>
                </c:pt>
                <c:pt idx="2620">
                  <c:v> 20-07-09 01:11:40</c:v>
                </c:pt>
                <c:pt idx="2621">
                  <c:v> 20-07-09 01:11:45</c:v>
                </c:pt>
                <c:pt idx="2622">
                  <c:v> 20-07-09 01:11:50</c:v>
                </c:pt>
                <c:pt idx="2623">
                  <c:v> 20-07-09 01:11:55</c:v>
                </c:pt>
                <c:pt idx="2624">
                  <c:v> 20-07-09 01:12:00</c:v>
                </c:pt>
                <c:pt idx="2625">
                  <c:v> 20-07-09 01:12:05</c:v>
                </c:pt>
                <c:pt idx="2626">
                  <c:v> 20-07-09 01:12:10</c:v>
                </c:pt>
                <c:pt idx="2627">
                  <c:v> 20-07-09 01:12:15</c:v>
                </c:pt>
                <c:pt idx="2628">
                  <c:v> 20-07-09 01:12:20</c:v>
                </c:pt>
                <c:pt idx="2629">
                  <c:v> 20-07-09 01:12:25</c:v>
                </c:pt>
                <c:pt idx="2630">
                  <c:v> 20-07-09 01:12:30</c:v>
                </c:pt>
                <c:pt idx="2631">
                  <c:v> 20-07-09 01:12:35</c:v>
                </c:pt>
                <c:pt idx="2632">
                  <c:v> 20-07-09 01:12:40</c:v>
                </c:pt>
                <c:pt idx="2633">
                  <c:v> 20-07-09 01:12:45</c:v>
                </c:pt>
                <c:pt idx="2634">
                  <c:v> 20-07-09 01:12:50</c:v>
                </c:pt>
                <c:pt idx="2635">
                  <c:v> 20-07-09 01:12:55</c:v>
                </c:pt>
                <c:pt idx="2636">
                  <c:v> 20-07-09 01:13:00</c:v>
                </c:pt>
                <c:pt idx="2637">
                  <c:v> 20-07-09 01:13:05</c:v>
                </c:pt>
                <c:pt idx="2638">
                  <c:v> 20-07-09 01:13:10</c:v>
                </c:pt>
                <c:pt idx="2639">
                  <c:v> 20-07-09 01:13:15</c:v>
                </c:pt>
                <c:pt idx="2640">
                  <c:v> 20-07-09 01:13:20</c:v>
                </c:pt>
                <c:pt idx="2641">
                  <c:v> 20-07-09 01:13:25</c:v>
                </c:pt>
                <c:pt idx="2642">
                  <c:v> 20-07-09 01:13:30</c:v>
                </c:pt>
                <c:pt idx="2643">
                  <c:v> 20-07-09 01:13:35</c:v>
                </c:pt>
                <c:pt idx="2644">
                  <c:v> 20-07-09 01:13:40</c:v>
                </c:pt>
                <c:pt idx="2645">
                  <c:v> 20-07-09 01:14:05</c:v>
                </c:pt>
                <c:pt idx="2646">
                  <c:v> 20-07-09 01:14:10</c:v>
                </c:pt>
                <c:pt idx="2647">
                  <c:v> 20-07-09 01:14:15</c:v>
                </c:pt>
                <c:pt idx="2648">
                  <c:v> 20-07-09 01:14:20</c:v>
                </c:pt>
                <c:pt idx="2649">
                  <c:v> 20-07-09 01:14:25</c:v>
                </c:pt>
                <c:pt idx="2650">
                  <c:v> 20-07-09 01:14:30</c:v>
                </c:pt>
                <c:pt idx="2651">
                  <c:v> 20-07-09 01:14:35</c:v>
                </c:pt>
                <c:pt idx="2652">
                  <c:v> 20-07-09 01:14:40</c:v>
                </c:pt>
                <c:pt idx="2653">
                  <c:v> 20-07-09 01:14:45</c:v>
                </c:pt>
                <c:pt idx="2654">
                  <c:v> 20-07-09 01:14:50</c:v>
                </c:pt>
                <c:pt idx="2655">
                  <c:v> 20-07-09 01:14:55</c:v>
                </c:pt>
                <c:pt idx="2656">
                  <c:v> 20-07-09 01:15:00</c:v>
                </c:pt>
                <c:pt idx="2657">
                  <c:v> 20-07-09 01:15:05</c:v>
                </c:pt>
                <c:pt idx="2658">
                  <c:v> 20-07-09 01:15:10</c:v>
                </c:pt>
                <c:pt idx="2659">
                  <c:v> 20-07-09 01:15:15</c:v>
                </c:pt>
                <c:pt idx="2660">
                  <c:v> 20-07-09 01:15:20</c:v>
                </c:pt>
                <c:pt idx="2661">
                  <c:v> 20-07-09 01:15:25</c:v>
                </c:pt>
                <c:pt idx="2662">
                  <c:v> 20-07-09 01:15:30</c:v>
                </c:pt>
                <c:pt idx="2663">
                  <c:v> 20-07-09 01:15:35</c:v>
                </c:pt>
                <c:pt idx="2664">
                  <c:v> 20-07-09 01:15:40</c:v>
                </c:pt>
                <c:pt idx="2665">
                  <c:v> 20-07-09 01:15:45</c:v>
                </c:pt>
                <c:pt idx="2666">
                  <c:v> 20-07-09 01:15:50</c:v>
                </c:pt>
                <c:pt idx="2667">
                  <c:v> 20-07-09 01:15:55</c:v>
                </c:pt>
                <c:pt idx="2668">
                  <c:v> 20-07-09 01:16:00</c:v>
                </c:pt>
                <c:pt idx="2669">
                  <c:v> 20-07-09 01:16:05</c:v>
                </c:pt>
                <c:pt idx="2670">
                  <c:v> 20-07-09 01:16:10</c:v>
                </c:pt>
                <c:pt idx="2671">
                  <c:v> 20-07-09 01:16:15</c:v>
                </c:pt>
                <c:pt idx="2672">
                  <c:v> 20-07-09 01:16:20</c:v>
                </c:pt>
                <c:pt idx="2673">
                  <c:v> 20-07-09 01:16:25</c:v>
                </c:pt>
                <c:pt idx="2674">
                  <c:v> 20-07-09 01:16:30</c:v>
                </c:pt>
                <c:pt idx="2675">
                  <c:v> 20-07-09 01:16:35</c:v>
                </c:pt>
                <c:pt idx="2676">
                  <c:v> 20-07-09 01:16:40</c:v>
                </c:pt>
                <c:pt idx="2677">
                  <c:v> 20-07-09 01:16:45</c:v>
                </c:pt>
                <c:pt idx="2678">
                  <c:v> 20-07-09 01:16:50</c:v>
                </c:pt>
                <c:pt idx="2679">
                  <c:v> 20-07-09 01:16:55</c:v>
                </c:pt>
                <c:pt idx="2680">
                  <c:v> 20-07-09 01:17:00</c:v>
                </c:pt>
                <c:pt idx="2681">
                  <c:v> 20-07-09 01:17:05</c:v>
                </c:pt>
                <c:pt idx="2682">
                  <c:v> 20-07-09 01:17:10</c:v>
                </c:pt>
                <c:pt idx="2683">
                  <c:v> 20-07-09 01:17:15</c:v>
                </c:pt>
                <c:pt idx="2684">
                  <c:v> 20-07-09 01:17:20</c:v>
                </c:pt>
                <c:pt idx="2685">
                  <c:v> 20-07-09 01:17:25</c:v>
                </c:pt>
                <c:pt idx="2686">
                  <c:v> 20-07-09 01:17:30</c:v>
                </c:pt>
                <c:pt idx="2687">
                  <c:v> 20-07-09 01:17:35</c:v>
                </c:pt>
                <c:pt idx="2688">
                  <c:v> 20-07-09 01:17:40</c:v>
                </c:pt>
                <c:pt idx="2689">
                  <c:v> 20-07-09 01:17:45</c:v>
                </c:pt>
                <c:pt idx="2690">
                  <c:v> 20-07-09 01:17:50</c:v>
                </c:pt>
                <c:pt idx="2691">
                  <c:v> 20-07-09 01:17:55</c:v>
                </c:pt>
                <c:pt idx="2692">
                  <c:v> 20-07-09 01:18:00</c:v>
                </c:pt>
                <c:pt idx="2693">
                  <c:v> 20-07-09 01:18:05</c:v>
                </c:pt>
                <c:pt idx="2694">
                  <c:v> 20-07-09 01:18:10</c:v>
                </c:pt>
                <c:pt idx="2695">
                  <c:v> 20-07-09 01:18:15</c:v>
                </c:pt>
                <c:pt idx="2696">
                  <c:v> 20-07-09 01:18:20</c:v>
                </c:pt>
                <c:pt idx="2697">
                  <c:v> 20-07-09 01:18:25</c:v>
                </c:pt>
                <c:pt idx="2698">
                  <c:v> 20-07-09 01:18:30</c:v>
                </c:pt>
                <c:pt idx="2699">
                  <c:v> 20-07-09 01:18:35</c:v>
                </c:pt>
                <c:pt idx="2700">
                  <c:v> 20-07-09 01:18:40</c:v>
                </c:pt>
                <c:pt idx="2701">
                  <c:v> 20-07-09 01:18:45</c:v>
                </c:pt>
                <c:pt idx="2702">
                  <c:v> 20-07-09 01:18:50</c:v>
                </c:pt>
                <c:pt idx="2703">
                  <c:v> 20-07-09 01:18:55</c:v>
                </c:pt>
                <c:pt idx="2704">
                  <c:v> 20-07-09 01:19:00</c:v>
                </c:pt>
                <c:pt idx="2705">
                  <c:v> 20-07-09 01:19:05</c:v>
                </c:pt>
                <c:pt idx="2706">
                  <c:v> 20-07-09 01:19:10</c:v>
                </c:pt>
                <c:pt idx="2707">
                  <c:v> 20-07-09 01:19:15</c:v>
                </c:pt>
                <c:pt idx="2708">
                  <c:v> 20-07-09 01:19:20</c:v>
                </c:pt>
                <c:pt idx="2709">
                  <c:v> 20-07-09 01:19:25</c:v>
                </c:pt>
                <c:pt idx="2710">
                  <c:v> 20-07-09 01:19:30</c:v>
                </c:pt>
                <c:pt idx="2711">
                  <c:v> 20-07-09 01:19:35</c:v>
                </c:pt>
                <c:pt idx="2712">
                  <c:v> 20-07-09 01:19:40</c:v>
                </c:pt>
                <c:pt idx="2713">
                  <c:v> 20-07-09 01:19:45</c:v>
                </c:pt>
                <c:pt idx="2714">
                  <c:v> 20-07-09 01:19:50</c:v>
                </c:pt>
                <c:pt idx="2715">
                  <c:v> 20-07-09 01:19:55</c:v>
                </c:pt>
                <c:pt idx="2716">
                  <c:v> 20-07-09 01:20:00</c:v>
                </c:pt>
                <c:pt idx="2717">
                  <c:v> 20-07-09 01:20:05</c:v>
                </c:pt>
                <c:pt idx="2718">
                  <c:v> 20-07-09 01:20:10</c:v>
                </c:pt>
                <c:pt idx="2719">
                  <c:v> 20-07-09 01:20:15</c:v>
                </c:pt>
                <c:pt idx="2720">
                  <c:v> 20-07-09 01:20:20</c:v>
                </c:pt>
                <c:pt idx="2721">
                  <c:v> 20-07-09 01:20:25</c:v>
                </c:pt>
                <c:pt idx="2722">
                  <c:v> 20-07-09 01:20:30</c:v>
                </c:pt>
                <c:pt idx="2723">
                  <c:v> 20-07-09 01:20:35</c:v>
                </c:pt>
                <c:pt idx="2724">
                  <c:v> 20-07-09 01:20:40</c:v>
                </c:pt>
                <c:pt idx="2725">
                  <c:v> 20-07-09 01:20:45</c:v>
                </c:pt>
                <c:pt idx="2726">
                  <c:v> 20-07-09 01:20:50</c:v>
                </c:pt>
                <c:pt idx="2727">
                  <c:v> 20-07-09 01:20:55</c:v>
                </c:pt>
                <c:pt idx="2728">
                  <c:v> 20-07-09 01:21:00</c:v>
                </c:pt>
                <c:pt idx="2729">
                  <c:v> 20-07-09 01:21:05</c:v>
                </c:pt>
                <c:pt idx="2730">
                  <c:v> 20-07-09 01:21:10</c:v>
                </c:pt>
                <c:pt idx="2731">
                  <c:v> 20-07-09 01:21:15</c:v>
                </c:pt>
                <c:pt idx="2732">
                  <c:v> 20-07-09 01:21:20</c:v>
                </c:pt>
                <c:pt idx="2733">
                  <c:v> 20-07-09 01:21:25</c:v>
                </c:pt>
                <c:pt idx="2734">
                  <c:v> 20-07-09 01:21:30</c:v>
                </c:pt>
                <c:pt idx="2735">
                  <c:v> 20-07-09 01:21:35</c:v>
                </c:pt>
                <c:pt idx="2736">
                  <c:v> 20-07-09 01:21:40</c:v>
                </c:pt>
                <c:pt idx="2737">
                  <c:v> 20-07-09 01:21:45</c:v>
                </c:pt>
                <c:pt idx="2738">
                  <c:v> 20-07-09 01:21:50</c:v>
                </c:pt>
                <c:pt idx="2739">
                  <c:v> 20-07-09 01:21:55</c:v>
                </c:pt>
                <c:pt idx="2740">
                  <c:v> 20-07-09 01:22:00</c:v>
                </c:pt>
                <c:pt idx="2741">
                  <c:v> 20-07-09 01:22:05</c:v>
                </c:pt>
                <c:pt idx="2742">
                  <c:v> 20-07-09 01:22:10</c:v>
                </c:pt>
                <c:pt idx="2743">
                  <c:v> 20-07-09 01:22:15</c:v>
                </c:pt>
                <c:pt idx="2744">
                  <c:v> 20-07-09 01:22:20</c:v>
                </c:pt>
                <c:pt idx="2745">
                  <c:v> 20-07-09 01:22:25</c:v>
                </c:pt>
                <c:pt idx="2746">
                  <c:v> 20-07-09 01:22:30</c:v>
                </c:pt>
                <c:pt idx="2747">
                  <c:v> 20-07-09 01:22:35</c:v>
                </c:pt>
                <c:pt idx="2748">
                  <c:v> 20-07-09 01:22:40</c:v>
                </c:pt>
                <c:pt idx="2749">
                  <c:v> 20-07-09 01:22:45</c:v>
                </c:pt>
                <c:pt idx="2750">
                  <c:v> 20-07-09 01:22:50</c:v>
                </c:pt>
                <c:pt idx="2751">
                  <c:v> 20-07-09 01:22:55</c:v>
                </c:pt>
                <c:pt idx="2752">
                  <c:v> 20-07-09 01:23:00</c:v>
                </c:pt>
                <c:pt idx="2753">
                  <c:v> 20-07-09 01:23:05</c:v>
                </c:pt>
                <c:pt idx="2754">
                  <c:v> 20-07-09 01:23:10</c:v>
                </c:pt>
                <c:pt idx="2755">
                  <c:v> 20-07-09 01:23:15</c:v>
                </c:pt>
                <c:pt idx="2756">
                  <c:v> 20-07-09 01:23:20</c:v>
                </c:pt>
                <c:pt idx="2757">
                  <c:v> 20-07-09 01:23:25</c:v>
                </c:pt>
                <c:pt idx="2758">
                  <c:v> 20-07-09 01:23:30</c:v>
                </c:pt>
                <c:pt idx="2759">
                  <c:v> 20-07-09 01:23:35</c:v>
                </c:pt>
                <c:pt idx="2760">
                  <c:v> 20-07-09 01:23:40</c:v>
                </c:pt>
                <c:pt idx="2761">
                  <c:v> 20-07-09 01:23:45</c:v>
                </c:pt>
                <c:pt idx="2762">
                  <c:v> 20-07-09 01:23:50</c:v>
                </c:pt>
                <c:pt idx="2763">
                  <c:v> 20-07-09 01:23:55</c:v>
                </c:pt>
                <c:pt idx="2764">
                  <c:v> 20-07-09 01:24:00</c:v>
                </c:pt>
                <c:pt idx="2765">
                  <c:v> 20-07-09 01:24:05</c:v>
                </c:pt>
                <c:pt idx="2766">
                  <c:v> 20-07-09 01:24:10</c:v>
                </c:pt>
                <c:pt idx="2767">
                  <c:v> 20-07-09 01:24:15</c:v>
                </c:pt>
                <c:pt idx="2768">
                  <c:v> 20-07-09 01:24:20</c:v>
                </c:pt>
                <c:pt idx="2769">
                  <c:v> 20-07-09 01:24:25</c:v>
                </c:pt>
                <c:pt idx="2770">
                  <c:v> 20-07-09 01:24:30</c:v>
                </c:pt>
                <c:pt idx="2771">
                  <c:v> 20-07-09 01:24:35</c:v>
                </c:pt>
                <c:pt idx="2772">
                  <c:v> 20-07-09 01:24:40</c:v>
                </c:pt>
                <c:pt idx="2773">
                  <c:v> 20-07-09 01:24:45</c:v>
                </c:pt>
                <c:pt idx="2774">
                  <c:v> 20-07-09 01:24:50</c:v>
                </c:pt>
                <c:pt idx="2775">
                  <c:v> 20-07-09 01:24:55</c:v>
                </c:pt>
                <c:pt idx="2776">
                  <c:v> 20-07-09 01:25:00</c:v>
                </c:pt>
                <c:pt idx="2777">
                  <c:v> 20-07-09 01:25:05</c:v>
                </c:pt>
                <c:pt idx="2778">
                  <c:v> 20-07-09 01:25:10</c:v>
                </c:pt>
                <c:pt idx="2779">
                  <c:v> 20-07-09 01:25:15</c:v>
                </c:pt>
                <c:pt idx="2780">
                  <c:v> 20-07-09 01:25:20</c:v>
                </c:pt>
                <c:pt idx="2781">
                  <c:v> 20-07-09 01:25:25</c:v>
                </c:pt>
                <c:pt idx="2782">
                  <c:v> 20-07-09 01:25:30</c:v>
                </c:pt>
                <c:pt idx="2783">
                  <c:v> 20-07-09 01:25:35</c:v>
                </c:pt>
                <c:pt idx="2784">
                  <c:v> 20-07-09 01:25:40</c:v>
                </c:pt>
                <c:pt idx="2785">
                  <c:v> 20-07-09 01:25:45</c:v>
                </c:pt>
                <c:pt idx="2786">
                  <c:v> 20-07-09 01:25:50</c:v>
                </c:pt>
                <c:pt idx="2787">
                  <c:v> 20-07-09 01:25:55</c:v>
                </c:pt>
                <c:pt idx="2788">
                  <c:v> 20-07-09 01:26:00</c:v>
                </c:pt>
                <c:pt idx="2789">
                  <c:v> 20-07-09 01:26:05</c:v>
                </c:pt>
                <c:pt idx="2790">
                  <c:v> 20-07-09 01:26:10</c:v>
                </c:pt>
                <c:pt idx="2791">
                  <c:v> 20-07-09 01:26:15</c:v>
                </c:pt>
                <c:pt idx="2792">
                  <c:v> 20-07-09 01:26:20</c:v>
                </c:pt>
                <c:pt idx="2793">
                  <c:v> 20-07-09 01:26:25</c:v>
                </c:pt>
                <c:pt idx="2794">
                  <c:v> 20-07-09 01:26:30</c:v>
                </c:pt>
                <c:pt idx="2795">
                  <c:v> 20-07-09 01:26:35</c:v>
                </c:pt>
                <c:pt idx="2796">
                  <c:v> 20-07-09 01:26:40</c:v>
                </c:pt>
                <c:pt idx="2797">
                  <c:v> 20-07-09 01:26:45</c:v>
                </c:pt>
                <c:pt idx="2798">
                  <c:v> 20-07-09 01:26:50</c:v>
                </c:pt>
                <c:pt idx="2799">
                  <c:v> 20-07-09 01:26:55</c:v>
                </c:pt>
                <c:pt idx="2800">
                  <c:v> 20-07-09 01:27:00</c:v>
                </c:pt>
                <c:pt idx="2801">
                  <c:v> 20-07-09 01:27:05</c:v>
                </c:pt>
                <c:pt idx="2802">
                  <c:v> 20-07-09 01:27:10</c:v>
                </c:pt>
                <c:pt idx="2803">
                  <c:v> 20-07-09 01:27:15</c:v>
                </c:pt>
                <c:pt idx="2804">
                  <c:v> 20-07-09 01:27:20</c:v>
                </c:pt>
                <c:pt idx="2805">
                  <c:v> 20-07-09 01:27:25</c:v>
                </c:pt>
                <c:pt idx="2806">
                  <c:v> 20-07-09 01:27:30</c:v>
                </c:pt>
                <c:pt idx="2807">
                  <c:v> 20-07-09 01:27:35</c:v>
                </c:pt>
                <c:pt idx="2808">
                  <c:v> 20-07-09 01:27:40</c:v>
                </c:pt>
                <c:pt idx="2809">
                  <c:v> 20-07-09 01:27:45</c:v>
                </c:pt>
                <c:pt idx="2810">
                  <c:v> 20-07-09 01:27:50</c:v>
                </c:pt>
                <c:pt idx="2811">
                  <c:v> 20-07-09 01:27:55</c:v>
                </c:pt>
                <c:pt idx="2812">
                  <c:v> 20-07-09 01:28:00</c:v>
                </c:pt>
                <c:pt idx="2813">
                  <c:v> 20-07-09 01:28:05</c:v>
                </c:pt>
                <c:pt idx="2814">
                  <c:v> 20-07-09 01:28:10</c:v>
                </c:pt>
                <c:pt idx="2815">
                  <c:v> 20-07-09 01:28:15</c:v>
                </c:pt>
                <c:pt idx="2816">
                  <c:v> 20-07-09 01:28:20</c:v>
                </c:pt>
                <c:pt idx="2817">
                  <c:v> 20-07-09 01:28:25</c:v>
                </c:pt>
                <c:pt idx="2818">
                  <c:v> 20-07-09 01:28:30</c:v>
                </c:pt>
                <c:pt idx="2819">
                  <c:v> 20-07-09 01:28:35</c:v>
                </c:pt>
                <c:pt idx="2820">
                  <c:v> 20-07-09 01:28:40</c:v>
                </c:pt>
                <c:pt idx="2821">
                  <c:v> 20-07-09 01:28:45</c:v>
                </c:pt>
                <c:pt idx="2822">
                  <c:v> 20-07-09 01:28:50</c:v>
                </c:pt>
                <c:pt idx="2823">
                  <c:v> 20-07-09 01:28:55</c:v>
                </c:pt>
                <c:pt idx="2824">
                  <c:v> 20-07-09 01:29:00</c:v>
                </c:pt>
                <c:pt idx="2825">
                  <c:v> 20-07-09 01:29:05</c:v>
                </c:pt>
                <c:pt idx="2826">
                  <c:v> 20-07-09 01:29:10</c:v>
                </c:pt>
                <c:pt idx="2827">
                  <c:v> 20-07-09 01:29:15</c:v>
                </c:pt>
                <c:pt idx="2828">
                  <c:v> 20-07-09 01:29:20</c:v>
                </c:pt>
                <c:pt idx="2829">
                  <c:v> 20-07-09 01:29:25</c:v>
                </c:pt>
                <c:pt idx="2830">
                  <c:v> 20-07-09 01:29:30</c:v>
                </c:pt>
                <c:pt idx="2831">
                  <c:v> 20-07-09 01:29:35</c:v>
                </c:pt>
                <c:pt idx="2832">
                  <c:v> 20-07-09 01:29:40</c:v>
                </c:pt>
                <c:pt idx="2833">
                  <c:v> 20-07-09 01:29:45</c:v>
                </c:pt>
                <c:pt idx="2834">
                  <c:v> 20-07-09 01:29:50</c:v>
                </c:pt>
                <c:pt idx="2835">
                  <c:v> 20-07-09 01:29:55</c:v>
                </c:pt>
                <c:pt idx="2836">
                  <c:v> 20-07-09 01:30:00</c:v>
                </c:pt>
                <c:pt idx="2837">
                  <c:v> 20-07-09 01:30:05</c:v>
                </c:pt>
                <c:pt idx="2838">
                  <c:v> 20-07-09 01:30:10</c:v>
                </c:pt>
                <c:pt idx="2839">
                  <c:v> 20-07-09 01:30:15</c:v>
                </c:pt>
                <c:pt idx="2840">
                  <c:v> 20-07-09 01:30:20</c:v>
                </c:pt>
                <c:pt idx="2841">
                  <c:v> 20-07-09 01:30:25</c:v>
                </c:pt>
                <c:pt idx="2842">
                  <c:v> 20-07-09 01:30:30</c:v>
                </c:pt>
                <c:pt idx="2843">
                  <c:v> 20-07-09 01:30:35</c:v>
                </c:pt>
                <c:pt idx="2844">
                  <c:v> 20-07-09 01:30:40</c:v>
                </c:pt>
                <c:pt idx="2845">
                  <c:v> 20-07-09 01:30:45</c:v>
                </c:pt>
                <c:pt idx="2846">
                  <c:v> 20-07-09 01:30:50</c:v>
                </c:pt>
                <c:pt idx="2847">
                  <c:v> 20-07-09 01:30:55</c:v>
                </c:pt>
                <c:pt idx="2848">
                  <c:v> 20-07-09 01:31:00</c:v>
                </c:pt>
                <c:pt idx="2849">
                  <c:v> 20-07-09 01:31:05</c:v>
                </c:pt>
                <c:pt idx="2850">
                  <c:v> 20-07-09 01:31:10</c:v>
                </c:pt>
                <c:pt idx="2851">
                  <c:v> 20-07-09 01:31:15</c:v>
                </c:pt>
                <c:pt idx="2852">
                  <c:v> 20-07-09 01:31:20</c:v>
                </c:pt>
                <c:pt idx="2853">
                  <c:v> 20-07-09 01:31:25</c:v>
                </c:pt>
                <c:pt idx="2854">
                  <c:v> 20-07-09 01:31:30</c:v>
                </c:pt>
                <c:pt idx="2855">
                  <c:v> 20-07-09 01:31:35</c:v>
                </c:pt>
                <c:pt idx="2856">
                  <c:v> 20-07-09 01:31:40</c:v>
                </c:pt>
                <c:pt idx="2857">
                  <c:v> 20-07-09 01:31:45</c:v>
                </c:pt>
                <c:pt idx="2858">
                  <c:v> 20-07-09 01:31:50</c:v>
                </c:pt>
                <c:pt idx="2859">
                  <c:v> 20-07-09 01:31:55</c:v>
                </c:pt>
                <c:pt idx="2860">
                  <c:v> 20-07-09 01:32:00</c:v>
                </c:pt>
                <c:pt idx="2861">
                  <c:v> 20-07-09 01:32:05</c:v>
                </c:pt>
                <c:pt idx="2862">
                  <c:v> 20-07-09 01:32:10</c:v>
                </c:pt>
                <c:pt idx="2863">
                  <c:v> 20-07-09 01:32:15</c:v>
                </c:pt>
                <c:pt idx="2864">
                  <c:v> 20-07-09 01:32:20</c:v>
                </c:pt>
                <c:pt idx="2865">
                  <c:v> 20-07-09 01:32:25</c:v>
                </c:pt>
                <c:pt idx="2866">
                  <c:v> 20-07-09 01:32:30</c:v>
                </c:pt>
                <c:pt idx="2867">
                  <c:v> 20-07-09 01:32:35</c:v>
                </c:pt>
                <c:pt idx="2868">
                  <c:v> 20-07-09 01:32:40</c:v>
                </c:pt>
                <c:pt idx="2869">
                  <c:v> 20-07-09 01:32:45</c:v>
                </c:pt>
                <c:pt idx="2870">
                  <c:v> 20-07-09 01:32:50</c:v>
                </c:pt>
                <c:pt idx="2871">
                  <c:v> 20-07-09 01:32:55</c:v>
                </c:pt>
                <c:pt idx="2872">
                  <c:v> 20-07-09 01:33:00</c:v>
                </c:pt>
                <c:pt idx="2873">
                  <c:v> 20-07-09 01:33:05</c:v>
                </c:pt>
                <c:pt idx="2874">
                  <c:v> 20-07-09 01:33:10</c:v>
                </c:pt>
                <c:pt idx="2875">
                  <c:v> 20-07-09 01:33:15</c:v>
                </c:pt>
                <c:pt idx="2876">
                  <c:v> 20-07-09 01:33:20</c:v>
                </c:pt>
                <c:pt idx="2877">
                  <c:v> 20-07-09 01:33:25</c:v>
                </c:pt>
                <c:pt idx="2878">
                  <c:v> 20-07-09 01:33:30</c:v>
                </c:pt>
                <c:pt idx="2879">
                  <c:v> 20-07-09 01:33:35</c:v>
                </c:pt>
                <c:pt idx="2880">
                  <c:v> 20-07-09 01:33:40</c:v>
                </c:pt>
                <c:pt idx="2881">
                  <c:v> 20-07-09 01:33:45</c:v>
                </c:pt>
                <c:pt idx="2882">
                  <c:v> 20-07-09 01:33:50</c:v>
                </c:pt>
                <c:pt idx="2883">
                  <c:v> 20-07-09 01:33:55</c:v>
                </c:pt>
                <c:pt idx="2884">
                  <c:v> 20-07-09 01:34:00</c:v>
                </c:pt>
                <c:pt idx="2885">
                  <c:v> 20-07-09 01:34:05</c:v>
                </c:pt>
                <c:pt idx="2886">
                  <c:v> 20-07-09 01:34:10</c:v>
                </c:pt>
                <c:pt idx="2887">
                  <c:v> 20-07-09 01:34:15</c:v>
                </c:pt>
                <c:pt idx="2888">
                  <c:v> 20-07-09 01:34:20</c:v>
                </c:pt>
                <c:pt idx="2889">
                  <c:v> 20-07-09 01:34:25</c:v>
                </c:pt>
                <c:pt idx="2890">
                  <c:v> 20-07-09 01:34:50</c:v>
                </c:pt>
                <c:pt idx="2891">
                  <c:v> 20-07-09 01:34:55</c:v>
                </c:pt>
                <c:pt idx="2892">
                  <c:v> 20-07-09 01:35:00</c:v>
                </c:pt>
                <c:pt idx="2893">
                  <c:v> 20-07-09 01:35:05</c:v>
                </c:pt>
                <c:pt idx="2894">
                  <c:v> 20-07-09 01:35:10</c:v>
                </c:pt>
                <c:pt idx="2895">
                  <c:v> 20-07-09 01:35:15</c:v>
                </c:pt>
                <c:pt idx="2896">
                  <c:v> 20-07-09 01:35:20</c:v>
                </c:pt>
                <c:pt idx="2897">
                  <c:v> 20-07-09 01:35:25</c:v>
                </c:pt>
                <c:pt idx="2898">
                  <c:v> 20-07-09 01:35:30</c:v>
                </c:pt>
                <c:pt idx="2899">
                  <c:v> 20-07-09 01:35:35</c:v>
                </c:pt>
                <c:pt idx="2900">
                  <c:v> 20-07-09 01:35:40</c:v>
                </c:pt>
                <c:pt idx="2901">
                  <c:v> 20-07-09 01:35:45</c:v>
                </c:pt>
                <c:pt idx="2902">
                  <c:v> 20-07-09 01:35:50</c:v>
                </c:pt>
                <c:pt idx="2903">
                  <c:v> 20-07-09 01:35:55</c:v>
                </c:pt>
                <c:pt idx="2904">
                  <c:v> 20-07-09 01:36:00</c:v>
                </c:pt>
                <c:pt idx="2905">
                  <c:v> 20-07-09 01:36:05</c:v>
                </c:pt>
                <c:pt idx="2906">
                  <c:v> 20-07-09 01:36:10</c:v>
                </c:pt>
                <c:pt idx="2907">
                  <c:v> 20-07-09 01:36:15</c:v>
                </c:pt>
                <c:pt idx="2908">
                  <c:v> 20-07-09 01:36:20</c:v>
                </c:pt>
                <c:pt idx="2909">
                  <c:v> 20-07-09 01:36:25</c:v>
                </c:pt>
                <c:pt idx="2910">
                  <c:v> 20-07-09 01:36:30</c:v>
                </c:pt>
                <c:pt idx="2911">
                  <c:v> 20-07-09 01:36:35</c:v>
                </c:pt>
                <c:pt idx="2912">
                  <c:v> 20-07-09 01:36:40</c:v>
                </c:pt>
                <c:pt idx="2913">
                  <c:v> 20-07-09 01:36:45</c:v>
                </c:pt>
                <c:pt idx="2914">
                  <c:v> 20-07-09 01:36:50</c:v>
                </c:pt>
                <c:pt idx="2915">
                  <c:v> 20-07-09 01:36:55</c:v>
                </c:pt>
                <c:pt idx="2916">
                  <c:v> 20-07-09 01:37:00</c:v>
                </c:pt>
                <c:pt idx="2917">
                  <c:v> 20-07-09 01:37:05</c:v>
                </c:pt>
                <c:pt idx="2918">
                  <c:v> 20-07-09 01:37:10</c:v>
                </c:pt>
                <c:pt idx="2919">
                  <c:v> 20-07-09 01:37:15</c:v>
                </c:pt>
                <c:pt idx="2920">
                  <c:v> 20-07-09 01:37:20</c:v>
                </c:pt>
                <c:pt idx="2921">
                  <c:v> 20-07-09 01:37:25</c:v>
                </c:pt>
                <c:pt idx="2922">
                  <c:v> 20-07-09 01:37:30</c:v>
                </c:pt>
                <c:pt idx="2923">
                  <c:v> 20-07-09 01:37:35</c:v>
                </c:pt>
                <c:pt idx="2924">
                  <c:v> 20-07-09 01:37:40</c:v>
                </c:pt>
                <c:pt idx="2925">
                  <c:v> 20-07-09 01:37:45</c:v>
                </c:pt>
                <c:pt idx="2926">
                  <c:v> 20-07-09 01:37:50</c:v>
                </c:pt>
                <c:pt idx="2927">
                  <c:v> 20-07-09 01:37:55</c:v>
                </c:pt>
                <c:pt idx="2928">
                  <c:v> 20-07-09 01:38:00</c:v>
                </c:pt>
                <c:pt idx="2929">
                  <c:v> 20-07-09 01:38:35</c:v>
                </c:pt>
                <c:pt idx="2930">
                  <c:v> 20-07-09 01:38:40</c:v>
                </c:pt>
                <c:pt idx="2931">
                  <c:v> 20-07-09 01:38:45</c:v>
                </c:pt>
                <c:pt idx="2932">
                  <c:v> 20-07-09 01:38:50</c:v>
                </c:pt>
                <c:pt idx="2933">
                  <c:v> 20-07-09 01:38:55</c:v>
                </c:pt>
                <c:pt idx="2934">
                  <c:v> 20-07-09 01:39:00</c:v>
                </c:pt>
                <c:pt idx="2935">
                  <c:v> 20-07-09 01:39:05</c:v>
                </c:pt>
                <c:pt idx="2936">
                  <c:v> 20-07-09 01:39:10</c:v>
                </c:pt>
                <c:pt idx="2937">
                  <c:v> 20-07-09 01:39:15</c:v>
                </c:pt>
                <c:pt idx="2938">
                  <c:v> 20-07-09 01:39:20</c:v>
                </c:pt>
                <c:pt idx="2939">
                  <c:v> 20-07-09 01:39:25</c:v>
                </c:pt>
                <c:pt idx="2940">
                  <c:v> 20-07-09 01:39:30</c:v>
                </c:pt>
                <c:pt idx="2941">
                  <c:v> 20-07-09 01:39:35</c:v>
                </c:pt>
                <c:pt idx="2942">
                  <c:v> 20-07-09 01:39:40</c:v>
                </c:pt>
                <c:pt idx="2943">
                  <c:v> 20-07-09 01:39:45</c:v>
                </c:pt>
                <c:pt idx="2944">
                  <c:v> 20-07-09 01:39:50</c:v>
                </c:pt>
                <c:pt idx="2945">
                  <c:v> 20-07-09 01:39:55</c:v>
                </c:pt>
                <c:pt idx="2946">
                  <c:v> 20-07-09 01:40:00</c:v>
                </c:pt>
                <c:pt idx="2947">
                  <c:v> 20-07-09 01:40:05</c:v>
                </c:pt>
                <c:pt idx="2948">
                  <c:v> 20-07-09 01:40:10</c:v>
                </c:pt>
                <c:pt idx="2949">
                  <c:v> 20-07-09 01:40:15</c:v>
                </c:pt>
                <c:pt idx="2950">
                  <c:v> 20-07-09 01:40:20</c:v>
                </c:pt>
                <c:pt idx="2951">
                  <c:v> 20-07-09 01:40:25</c:v>
                </c:pt>
                <c:pt idx="2952">
                  <c:v> 20-07-09 01:40:30</c:v>
                </c:pt>
                <c:pt idx="2953">
                  <c:v> 20-07-09 01:40:35</c:v>
                </c:pt>
                <c:pt idx="2954">
                  <c:v> 20-07-09 01:40:40</c:v>
                </c:pt>
                <c:pt idx="2955">
                  <c:v> 20-07-09 01:40:45</c:v>
                </c:pt>
                <c:pt idx="2956">
                  <c:v> 20-07-09 01:40:50</c:v>
                </c:pt>
                <c:pt idx="2957">
                  <c:v> 20-07-09 01:40:55</c:v>
                </c:pt>
                <c:pt idx="2958">
                  <c:v> 20-07-09 01:41:00</c:v>
                </c:pt>
                <c:pt idx="2959">
                  <c:v> 20-07-09 01:41:05</c:v>
                </c:pt>
                <c:pt idx="2960">
                  <c:v> 20-07-09 01:41:10</c:v>
                </c:pt>
                <c:pt idx="2961">
                  <c:v> 20-07-09 01:41:15</c:v>
                </c:pt>
                <c:pt idx="2962">
                  <c:v> 20-07-09 01:41:20</c:v>
                </c:pt>
                <c:pt idx="2963">
                  <c:v> 20-07-09 01:41:25</c:v>
                </c:pt>
                <c:pt idx="2964">
                  <c:v> 20-07-09 01:41:30</c:v>
                </c:pt>
                <c:pt idx="2965">
                  <c:v> 20-07-09 01:41:35</c:v>
                </c:pt>
                <c:pt idx="2966">
                  <c:v> 20-07-09 01:41:40</c:v>
                </c:pt>
                <c:pt idx="2967">
                  <c:v> 20-07-09 01:41:45</c:v>
                </c:pt>
                <c:pt idx="2968">
                  <c:v> 20-07-09 01:41:50</c:v>
                </c:pt>
                <c:pt idx="2969">
                  <c:v> 20-07-09 01:41:55</c:v>
                </c:pt>
                <c:pt idx="2970">
                  <c:v> 20-07-09 01:42:00</c:v>
                </c:pt>
                <c:pt idx="2971">
                  <c:v> 20-07-09 01:42:05</c:v>
                </c:pt>
                <c:pt idx="2972">
                  <c:v> 20-07-09 01:42:10</c:v>
                </c:pt>
                <c:pt idx="2973">
                  <c:v> 20-07-09 01:42:15</c:v>
                </c:pt>
                <c:pt idx="2974">
                  <c:v> 20-07-09 01:42:20</c:v>
                </c:pt>
                <c:pt idx="2975">
                  <c:v> 20-07-09 01:42:25</c:v>
                </c:pt>
                <c:pt idx="2976">
                  <c:v> 20-07-09 01:42:30</c:v>
                </c:pt>
                <c:pt idx="2977">
                  <c:v> 20-07-09 01:42:35</c:v>
                </c:pt>
                <c:pt idx="2978">
                  <c:v> 20-07-09 01:42:40</c:v>
                </c:pt>
                <c:pt idx="2979">
                  <c:v> 20-07-09 01:42:45</c:v>
                </c:pt>
                <c:pt idx="2980">
                  <c:v> 20-07-09 01:42:50</c:v>
                </c:pt>
                <c:pt idx="2981">
                  <c:v> 20-07-09 01:42:55</c:v>
                </c:pt>
                <c:pt idx="2982">
                  <c:v> 20-07-09 01:43:00</c:v>
                </c:pt>
                <c:pt idx="2983">
                  <c:v> 20-07-09 01:43:05</c:v>
                </c:pt>
                <c:pt idx="2984">
                  <c:v> 20-07-09 01:43:10</c:v>
                </c:pt>
                <c:pt idx="2985">
                  <c:v> 20-07-09 01:43:15</c:v>
                </c:pt>
                <c:pt idx="2986">
                  <c:v> 20-07-09 01:43:20</c:v>
                </c:pt>
                <c:pt idx="2987">
                  <c:v> 20-07-09 01:43:25</c:v>
                </c:pt>
                <c:pt idx="2988">
                  <c:v> 20-07-09 01:43:30</c:v>
                </c:pt>
                <c:pt idx="2989">
                  <c:v> 20-07-09 01:43:35</c:v>
                </c:pt>
                <c:pt idx="2990">
                  <c:v> 20-07-09 01:43:40</c:v>
                </c:pt>
                <c:pt idx="2991">
                  <c:v> 20-07-09 01:43:45</c:v>
                </c:pt>
                <c:pt idx="2992">
                  <c:v> 20-07-09 01:43:50</c:v>
                </c:pt>
                <c:pt idx="2993">
                  <c:v> 20-07-09 01:43:55</c:v>
                </c:pt>
                <c:pt idx="2994">
                  <c:v> 20-07-09 01:44:00</c:v>
                </c:pt>
                <c:pt idx="2995">
                  <c:v> 20-07-09 01:44:05</c:v>
                </c:pt>
                <c:pt idx="2996">
                  <c:v> 20-07-09 01:44:10</c:v>
                </c:pt>
                <c:pt idx="2997">
                  <c:v> 20-07-09 01:44:15</c:v>
                </c:pt>
                <c:pt idx="2998">
                  <c:v> 20-07-09 01:44:20</c:v>
                </c:pt>
                <c:pt idx="2999">
                  <c:v> 20-07-09 01:44:25</c:v>
                </c:pt>
                <c:pt idx="3000">
                  <c:v> 20-07-09 01:44:30</c:v>
                </c:pt>
                <c:pt idx="3001">
                  <c:v> 20-07-09 01:44:35</c:v>
                </c:pt>
                <c:pt idx="3002">
                  <c:v> 20-07-09 01:44:40</c:v>
                </c:pt>
                <c:pt idx="3003">
                  <c:v> 20-07-09 01:44:45</c:v>
                </c:pt>
                <c:pt idx="3004">
                  <c:v> 20-07-09 01:44:50</c:v>
                </c:pt>
                <c:pt idx="3005">
                  <c:v> 20-07-09 01:44:55</c:v>
                </c:pt>
                <c:pt idx="3006">
                  <c:v> 20-07-09 01:45:00</c:v>
                </c:pt>
                <c:pt idx="3007">
                  <c:v> 20-07-09 01:45:05</c:v>
                </c:pt>
                <c:pt idx="3008">
                  <c:v> 20-07-09 01:45:10</c:v>
                </c:pt>
                <c:pt idx="3009">
                  <c:v> 20-07-09 01:45:15</c:v>
                </c:pt>
                <c:pt idx="3010">
                  <c:v> 20-07-09 01:45:20</c:v>
                </c:pt>
                <c:pt idx="3011">
                  <c:v> 20-07-09 01:45:25</c:v>
                </c:pt>
                <c:pt idx="3012">
                  <c:v> 20-07-09 01:45:30</c:v>
                </c:pt>
                <c:pt idx="3013">
                  <c:v> 20-07-09 01:45:35</c:v>
                </c:pt>
                <c:pt idx="3014">
                  <c:v> 20-07-09 01:45:40</c:v>
                </c:pt>
                <c:pt idx="3015">
                  <c:v> 20-07-09 01:45:45</c:v>
                </c:pt>
                <c:pt idx="3016">
                  <c:v> 20-07-09 01:46:25</c:v>
                </c:pt>
                <c:pt idx="3017">
                  <c:v> 20-07-09 01:46:30</c:v>
                </c:pt>
                <c:pt idx="3018">
                  <c:v> 20-07-09 01:46:35</c:v>
                </c:pt>
                <c:pt idx="3019">
                  <c:v> 20-07-09 01:46:40</c:v>
                </c:pt>
                <c:pt idx="3020">
                  <c:v> 20-07-09 01:46:45</c:v>
                </c:pt>
                <c:pt idx="3021">
                  <c:v> 20-07-09 01:46:50</c:v>
                </c:pt>
                <c:pt idx="3022">
                  <c:v> 20-07-09 01:46:55</c:v>
                </c:pt>
                <c:pt idx="3023">
                  <c:v> 20-07-09 01:47:00</c:v>
                </c:pt>
                <c:pt idx="3024">
                  <c:v> 20-07-09 01:47:05</c:v>
                </c:pt>
                <c:pt idx="3025">
                  <c:v> 20-07-09 01:47:10</c:v>
                </c:pt>
                <c:pt idx="3026">
                  <c:v> 20-07-09 01:47:15</c:v>
                </c:pt>
                <c:pt idx="3027">
                  <c:v> 20-07-09 01:47:20</c:v>
                </c:pt>
                <c:pt idx="3028">
                  <c:v> 20-07-09 01:48:40</c:v>
                </c:pt>
                <c:pt idx="3029">
                  <c:v> 20-07-09 01:48:45</c:v>
                </c:pt>
                <c:pt idx="3030">
                  <c:v> 20-07-09 01:48:50</c:v>
                </c:pt>
                <c:pt idx="3031">
                  <c:v> 20-07-09 01:48:55</c:v>
                </c:pt>
                <c:pt idx="3032">
                  <c:v> 20-07-09 01:49:00</c:v>
                </c:pt>
                <c:pt idx="3033">
                  <c:v> 20-07-09 01:49:05</c:v>
                </c:pt>
                <c:pt idx="3034">
                  <c:v> 20-07-09 01:49:10</c:v>
                </c:pt>
                <c:pt idx="3035">
                  <c:v> 20-07-09 01:49:15</c:v>
                </c:pt>
                <c:pt idx="3036">
                  <c:v> 20-07-09 01:49:20</c:v>
                </c:pt>
                <c:pt idx="3037">
                  <c:v> 20-07-09 01:49:25</c:v>
                </c:pt>
                <c:pt idx="3038">
                  <c:v> 20-07-09 01:49:30</c:v>
                </c:pt>
                <c:pt idx="3039">
                  <c:v> 20-07-09 01:49:35</c:v>
                </c:pt>
                <c:pt idx="3040">
                  <c:v> 20-07-09 01:49:40</c:v>
                </c:pt>
                <c:pt idx="3041">
                  <c:v> 20-07-09 01:49:45</c:v>
                </c:pt>
                <c:pt idx="3042">
                  <c:v> 20-07-09 01:49:50</c:v>
                </c:pt>
                <c:pt idx="3043">
                  <c:v> 20-07-09 01:49:55</c:v>
                </c:pt>
                <c:pt idx="3044">
                  <c:v> 20-07-09 01:50:00</c:v>
                </c:pt>
                <c:pt idx="3045">
                  <c:v> 20-07-09 01:50:05</c:v>
                </c:pt>
                <c:pt idx="3046">
                  <c:v> 20-07-09 01:50:10</c:v>
                </c:pt>
                <c:pt idx="3047">
                  <c:v> 20-07-09 01:50:15</c:v>
                </c:pt>
                <c:pt idx="3048">
                  <c:v> 20-07-09 01:50:20</c:v>
                </c:pt>
                <c:pt idx="3049">
                  <c:v> 20-07-09 01:50:25</c:v>
                </c:pt>
                <c:pt idx="3050">
                  <c:v> 20-07-09 01:50:30</c:v>
                </c:pt>
                <c:pt idx="3051">
                  <c:v> 20-07-09 01:50:35</c:v>
                </c:pt>
                <c:pt idx="3052">
                  <c:v> 20-07-09 01:50:40</c:v>
                </c:pt>
                <c:pt idx="3053">
                  <c:v> 20-07-09 01:50:45</c:v>
                </c:pt>
                <c:pt idx="3054">
                  <c:v> 20-07-09 01:50:50</c:v>
                </c:pt>
                <c:pt idx="3055">
                  <c:v> 20-07-09 01:50:55</c:v>
                </c:pt>
                <c:pt idx="3056">
                  <c:v> 20-07-09 01:51:00</c:v>
                </c:pt>
                <c:pt idx="3057">
                  <c:v> 20-07-09 01:51:05</c:v>
                </c:pt>
                <c:pt idx="3058">
                  <c:v> 20-07-09 01:51:10</c:v>
                </c:pt>
                <c:pt idx="3059">
                  <c:v> 20-07-09 01:51:15</c:v>
                </c:pt>
                <c:pt idx="3060">
                  <c:v> 20-07-09 01:51:20</c:v>
                </c:pt>
                <c:pt idx="3061">
                  <c:v> 20-07-09 01:51:25</c:v>
                </c:pt>
                <c:pt idx="3062">
                  <c:v> 20-07-09 01:51:30</c:v>
                </c:pt>
                <c:pt idx="3063">
                  <c:v> 20-07-09 01:51:35</c:v>
                </c:pt>
                <c:pt idx="3064">
                  <c:v> 20-07-09 01:51:40</c:v>
                </c:pt>
                <c:pt idx="3065">
                  <c:v> 20-07-09 01:51:45</c:v>
                </c:pt>
                <c:pt idx="3066">
                  <c:v> 20-07-09 01:51:50</c:v>
                </c:pt>
                <c:pt idx="3067">
                  <c:v> 20-07-09 01:51:55</c:v>
                </c:pt>
                <c:pt idx="3068">
                  <c:v> 20-07-09 01:52:05</c:v>
                </c:pt>
                <c:pt idx="3069">
                  <c:v> 20-07-09 01:52:10</c:v>
                </c:pt>
                <c:pt idx="3070">
                  <c:v> 20-07-09 01:52:15</c:v>
                </c:pt>
                <c:pt idx="3071">
                  <c:v> 20-07-09 01:52:20</c:v>
                </c:pt>
                <c:pt idx="3072">
                  <c:v> 20-07-09 01:52:25</c:v>
                </c:pt>
                <c:pt idx="3073">
                  <c:v> 20-07-09 01:52:30</c:v>
                </c:pt>
                <c:pt idx="3074">
                  <c:v> 20-07-09 01:52:35</c:v>
                </c:pt>
                <c:pt idx="3075">
                  <c:v> 20-07-09 01:52:40</c:v>
                </c:pt>
                <c:pt idx="3076">
                  <c:v> 20-07-09 01:52:45</c:v>
                </c:pt>
                <c:pt idx="3077">
                  <c:v> 20-07-09 01:52:50</c:v>
                </c:pt>
                <c:pt idx="3078">
                  <c:v> 20-07-09 01:52:55</c:v>
                </c:pt>
                <c:pt idx="3079">
                  <c:v> 20-07-09 01:53:00</c:v>
                </c:pt>
                <c:pt idx="3080">
                  <c:v> 20-07-09 01:53:05</c:v>
                </c:pt>
                <c:pt idx="3081">
                  <c:v> 20-07-09 01:53:10</c:v>
                </c:pt>
                <c:pt idx="3082">
                  <c:v> 20-07-09 01:53:15</c:v>
                </c:pt>
                <c:pt idx="3083">
                  <c:v> 20-07-09 01:53:20</c:v>
                </c:pt>
                <c:pt idx="3084">
                  <c:v> 20-07-09 01:53:25</c:v>
                </c:pt>
                <c:pt idx="3085">
                  <c:v> 20-07-09 01:53:30</c:v>
                </c:pt>
                <c:pt idx="3086">
                  <c:v> 20-07-09 01:53:35</c:v>
                </c:pt>
                <c:pt idx="3087">
                  <c:v> 20-07-09 01:53:40</c:v>
                </c:pt>
                <c:pt idx="3088">
                  <c:v> 20-07-09 01:53:45</c:v>
                </c:pt>
                <c:pt idx="3089">
                  <c:v> 20-07-09 01:53:50</c:v>
                </c:pt>
                <c:pt idx="3090">
                  <c:v> 20-07-09 01:53:55</c:v>
                </c:pt>
                <c:pt idx="3091">
                  <c:v> 20-07-09 01:54:00</c:v>
                </c:pt>
                <c:pt idx="3092">
                  <c:v> 20-07-09 01:54:05</c:v>
                </c:pt>
                <c:pt idx="3093">
                  <c:v> 20-07-09 01:54:10</c:v>
                </c:pt>
                <c:pt idx="3094">
                  <c:v> 20-07-09 01:54:15</c:v>
                </c:pt>
                <c:pt idx="3095">
                  <c:v> 20-07-09 01:54:20</c:v>
                </c:pt>
                <c:pt idx="3096">
                  <c:v> 20-07-09 01:54:25</c:v>
                </c:pt>
                <c:pt idx="3097">
                  <c:v> 20-07-09 01:54:30</c:v>
                </c:pt>
                <c:pt idx="3098">
                  <c:v> 20-07-09 01:54:35</c:v>
                </c:pt>
                <c:pt idx="3099">
                  <c:v> 20-07-09 01:54:40</c:v>
                </c:pt>
                <c:pt idx="3100">
                  <c:v> 20-07-09 01:54:45</c:v>
                </c:pt>
                <c:pt idx="3101">
                  <c:v> 20-07-09 01:54:50</c:v>
                </c:pt>
                <c:pt idx="3102">
                  <c:v> 20-07-09 01:54:55</c:v>
                </c:pt>
                <c:pt idx="3103">
                  <c:v> 20-07-09 01:55:00</c:v>
                </c:pt>
                <c:pt idx="3104">
                  <c:v> 20-07-09 01:55:05</c:v>
                </c:pt>
                <c:pt idx="3105">
                  <c:v> 20-07-09 01:55:10</c:v>
                </c:pt>
                <c:pt idx="3106">
                  <c:v> 20-07-09 01:55:15</c:v>
                </c:pt>
                <c:pt idx="3107">
                  <c:v> 20-07-09 01:55:20</c:v>
                </c:pt>
                <c:pt idx="3108">
                  <c:v> 20-07-09 01:55:25</c:v>
                </c:pt>
                <c:pt idx="3109">
                  <c:v> 20-07-09 01:55:30</c:v>
                </c:pt>
                <c:pt idx="3110">
                  <c:v> 20-07-09 01:55:35</c:v>
                </c:pt>
                <c:pt idx="3111">
                  <c:v> 20-07-09 01:55:40</c:v>
                </c:pt>
                <c:pt idx="3112">
                  <c:v> 20-07-09 01:55:45</c:v>
                </c:pt>
                <c:pt idx="3113">
                  <c:v> 20-07-09 01:55:50</c:v>
                </c:pt>
                <c:pt idx="3114">
                  <c:v> 20-07-09 01:55:55</c:v>
                </c:pt>
                <c:pt idx="3115">
                  <c:v> 20-07-09 01:56:00</c:v>
                </c:pt>
                <c:pt idx="3116">
                  <c:v> 20-07-09 01:56:05</c:v>
                </c:pt>
                <c:pt idx="3117">
                  <c:v> 20-07-09 01:56:10</c:v>
                </c:pt>
                <c:pt idx="3118">
                  <c:v> 20-07-09 01:56:15</c:v>
                </c:pt>
                <c:pt idx="3119">
                  <c:v> 20-07-09 01:56:20</c:v>
                </c:pt>
                <c:pt idx="3120">
                  <c:v> 20-07-09 01:56:25</c:v>
                </c:pt>
                <c:pt idx="3121">
                  <c:v> 20-07-09 01:56:30</c:v>
                </c:pt>
                <c:pt idx="3122">
                  <c:v> 20-07-09 01:56:55</c:v>
                </c:pt>
                <c:pt idx="3123">
                  <c:v> 20-07-09 01:57:00</c:v>
                </c:pt>
                <c:pt idx="3124">
                  <c:v> 20-07-09 01:57:05</c:v>
                </c:pt>
                <c:pt idx="3125">
                  <c:v> 20-07-09 01:57:10</c:v>
                </c:pt>
                <c:pt idx="3126">
                  <c:v> 20-07-09 01:57:15</c:v>
                </c:pt>
                <c:pt idx="3127">
                  <c:v> 20-07-09 01:57:20</c:v>
                </c:pt>
                <c:pt idx="3128">
                  <c:v> 20-07-09 01:57:25</c:v>
                </c:pt>
                <c:pt idx="3129">
                  <c:v> 20-07-09 01:57:30</c:v>
                </c:pt>
                <c:pt idx="3130">
                  <c:v> 20-07-09 01:57:35</c:v>
                </c:pt>
                <c:pt idx="3131">
                  <c:v> 20-07-09 01:57:40</c:v>
                </c:pt>
                <c:pt idx="3132">
                  <c:v> 20-07-09 01:57:45</c:v>
                </c:pt>
                <c:pt idx="3133">
                  <c:v> 20-07-09 01:57:50</c:v>
                </c:pt>
                <c:pt idx="3134">
                  <c:v> 20-07-09 01:57:55</c:v>
                </c:pt>
                <c:pt idx="3135">
                  <c:v> 20-07-09 01:58:00</c:v>
                </c:pt>
                <c:pt idx="3136">
                  <c:v> 20-07-09 01:58:05</c:v>
                </c:pt>
                <c:pt idx="3137">
                  <c:v> 20-07-09 01:58:10</c:v>
                </c:pt>
                <c:pt idx="3138">
                  <c:v> 20-07-09 01:58:15</c:v>
                </c:pt>
                <c:pt idx="3139">
                  <c:v> 20-07-09 01:58:20</c:v>
                </c:pt>
                <c:pt idx="3140">
                  <c:v> 20-07-09 01:58:25</c:v>
                </c:pt>
                <c:pt idx="3141">
                  <c:v> 20-07-09 01:58:30</c:v>
                </c:pt>
                <c:pt idx="3142">
                  <c:v> 20-07-09 01:59:10</c:v>
                </c:pt>
                <c:pt idx="3143">
                  <c:v> 20-07-09 01:59:15</c:v>
                </c:pt>
                <c:pt idx="3144">
                  <c:v> 20-07-09 01:59:20</c:v>
                </c:pt>
                <c:pt idx="3145">
                  <c:v> 20-07-09 01:59:25</c:v>
                </c:pt>
                <c:pt idx="3146">
                  <c:v> 20-07-09 01:59:30</c:v>
                </c:pt>
                <c:pt idx="3147">
                  <c:v> 20-07-09 01:59:35</c:v>
                </c:pt>
                <c:pt idx="3148">
                  <c:v> 20-07-09 01:59:40</c:v>
                </c:pt>
                <c:pt idx="3149">
                  <c:v> 20-07-09 01:59:45</c:v>
                </c:pt>
                <c:pt idx="3150">
                  <c:v> 20-07-09 01:59:50</c:v>
                </c:pt>
                <c:pt idx="3151">
                  <c:v> 20-07-09 01:59:55</c:v>
                </c:pt>
                <c:pt idx="3152">
                  <c:v> 20-07-09 02:00:00</c:v>
                </c:pt>
                <c:pt idx="3153">
                  <c:v> 20-07-09 02:00:05</c:v>
                </c:pt>
                <c:pt idx="3154">
                  <c:v> 20-07-09 02:00:10</c:v>
                </c:pt>
                <c:pt idx="3155">
                  <c:v> 20-07-09 02:00:15</c:v>
                </c:pt>
                <c:pt idx="3156">
                  <c:v> 20-07-09 02:00:20</c:v>
                </c:pt>
                <c:pt idx="3157">
                  <c:v> 20-07-09 02:00:25</c:v>
                </c:pt>
                <c:pt idx="3158">
                  <c:v> 20-07-09 02:00:30</c:v>
                </c:pt>
                <c:pt idx="3159">
                  <c:v> 20-07-09 02:00:35</c:v>
                </c:pt>
                <c:pt idx="3160">
                  <c:v> 20-07-09 02:00:40</c:v>
                </c:pt>
                <c:pt idx="3161">
                  <c:v> 20-07-09 02:00:45</c:v>
                </c:pt>
                <c:pt idx="3162">
                  <c:v> 20-07-09 02:00:50</c:v>
                </c:pt>
                <c:pt idx="3163">
                  <c:v> 20-07-09 02:00:55</c:v>
                </c:pt>
                <c:pt idx="3164">
                  <c:v> 20-07-09 02:01:00</c:v>
                </c:pt>
                <c:pt idx="3165">
                  <c:v> 20-07-09 02:01:05</c:v>
                </c:pt>
                <c:pt idx="3166">
                  <c:v> 20-07-09 02:01:10</c:v>
                </c:pt>
                <c:pt idx="3167">
                  <c:v> 20-07-09 02:01:15</c:v>
                </c:pt>
                <c:pt idx="3168">
                  <c:v> 20-07-09 02:01:20</c:v>
                </c:pt>
                <c:pt idx="3169">
                  <c:v> 20-07-09 02:01:25</c:v>
                </c:pt>
                <c:pt idx="3170">
                  <c:v> 20-07-09 02:01:30</c:v>
                </c:pt>
                <c:pt idx="3171">
                  <c:v> 20-07-09 02:01:35</c:v>
                </c:pt>
                <c:pt idx="3172">
                  <c:v> 20-07-09 02:01:40</c:v>
                </c:pt>
                <c:pt idx="3173">
                  <c:v> 20-07-09 02:01:45</c:v>
                </c:pt>
                <c:pt idx="3174">
                  <c:v> 20-07-09 02:01:50</c:v>
                </c:pt>
                <c:pt idx="3175">
                  <c:v> 20-07-09 02:01:55</c:v>
                </c:pt>
                <c:pt idx="3176">
                  <c:v> 20-07-09 02:02:00</c:v>
                </c:pt>
                <c:pt idx="3177">
                  <c:v> 20-07-09 02:02:05</c:v>
                </c:pt>
                <c:pt idx="3178">
                  <c:v> 20-07-09 02:02:10</c:v>
                </c:pt>
                <c:pt idx="3179">
                  <c:v> 20-07-09 02:02:15</c:v>
                </c:pt>
                <c:pt idx="3180">
                  <c:v> 20-07-09 02:02:20</c:v>
                </c:pt>
                <c:pt idx="3181">
                  <c:v> 20-07-09 02:02:25</c:v>
                </c:pt>
                <c:pt idx="3182">
                  <c:v> 20-07-09 02:02:30</c:v>
                </c:pt>
                <c:pt idx="3183">
                  <c:v> 20-07-09 02:02:35</c:v>
                </c:pt>
                <c:pt idx="3184">
                  <c:v> 20-07-09 02:02:40</c:v>
                </c:pt>
                <c:pt idx="3185">
                  <c:v> 20-07-09 02:02:45</c:v>
                </c:pt>
                <c:pt idx="3186">
                  <c:v> 20-07-09 02:02:50</c:v>
                </c:pt>
                <c:pt idx="3187">
                  <c:v> 20-07-09 02:02:55</c:v>
                </c:pt>
                <c:pt idx="3188">
                  <c:v> 20-07-09 02:03:00</c:v>
                </c:pt>
                <c:pt idx="3189">
                  <c:v> 20-07-09 02:03:05</c:v>
                </c:pt>
                <c:pt idx="3190">
                  <c:v> 20-07-09 02:03:10</c:v>
                </c:pt>
                <c:pt idx="3191">
                  <c:v> 20-07-09 02:03:15</c:v>
                </c:pt>
                <c:pt idx="3192">
                  <c:v> 20-07-09 02:03:20</c:v>
                </c:pt>
                <c:pt idx="3193">
                  <c:v> 20-07-09 02:03:25</c:v>
                </c:pt>
                <c:pt idx="3194">
                  <c:v> 20-07-09 02:03:30</c:v>
                </c:pt>
                <c:pt idx="3195">
                  <c:v> 20-07-09 02:03:35</c:v>
                </c:pt>
                <c:pt idx="3196">
                  <c:v> 20-07-09 02:03:40</c:v>
                </c:pt>
                <c:pt idx="3197">
                  <c:v> 20-07-09 02:03:45</c:v>
                </c:pt>
                <c:pt idx="3198">
                  <c:v> 20-07-09 02:03:50</c:v>
                </c:pt>
                <c:pt idx="3199">
                  <c:v> 20-07-09 02:03:55</c:v>
                </c:pt>
                <c:pt idx="3200">
                  <c:v> 20-07-09 02:04:00</c:v>
                </c:pt>
                <c:pt idx="3201">
                  <c:v> 20-07-09 02:04:05</c:v>
                </c:pt>
                <c:pt idx="3202">
                  <c:v> 20-07-09 02:04:10</c:v>
                </c:pt>
                <c:pt idx="3203">
                  <c:v> 20-07-09 02:05:20</c:v>
                </c:pt>
                <c:pt idx="3204">
                  <c:v> 20-07-09 02:05:25</c:v>
                </c:pt>
                <c:pt idx="3205">
                  <c:v> 20-07-09 02:05:30</c:v>
                </c:pt>
                <c:pt idx="3206">
                  <c:v> 20-07-09 02:05:35</c:v>
                </c:pt>
                <c:pt idx="3207">
                  <c:v> 20-07-09 02:05:40</c:v>
                </c:pt>
                <c:pt idx="3208">
                  <c:v> 20-07-09 02:05:45</c:v>
                </c:pt>
                <c:pt idx="3209">
                  <c:v> 20-07-09 02:05:50</c:v>
                </c:pt>
                <c:pt idx="3210">
                  <c:v> 20-07-09 02:05:55</c:v>
                </c:pt>
                <c:pt idx="3211">
                  <c:v> 20-07-09 02:06:00</c:v>
                </c:pt>
                <c:pt idx="3212">
                  <c:v> 20-07-09 02:06:05</c:v>
                </c:pt>
                <c:pt idx="3213">
                  <c:v> 20-07-09 02:06:10</c:v>
                </c:pt>
                <c:pt idx="3214">
                  <c:v> 20-07-09 02:06:15</c:v>
                </c:pt>
                <c:pt idx="3215">
                  <c:v> 20-07-09 02:06:20</c:v>
                </c:pt>
                <c:pt idx="3216">
                  <c:v> 20-07-09 02:06:25</c:v>
                </c:pt>
                <c:pt idx="3217">
                  <c:v> 20-07-09 02:06:30</c:v>
                </c:pt>
                <c:pt idx="3218">
                  <c:v> 20-07-09 02:06:35</c:v>
                </c:pt>
                <c:pt idx="3219">
                  <c:v> 20-07-09 02:06:40</c:v>
                </c:pt>
                <c:pt idx="3220">
                  <c:v> 20-07-09 02:06:45</c:v>
                </c:pt>
                <c:pt idx="3221">
                  <c:v> 20-07-09 02:06:50</c:v>
                </c:pt>
                <c:pt idx="3222">
                  <c:v> 20-07-09 02:06:55</c:v>
                </c:pt>
                <c:pt idx="3223">
                  <c:v> 20-07-09 02:07:00</c:v>
                </c:pt>
                <c:pt idx="3224">
                  <c:v> 20-07-09 02:07:05</c:v>
                </c:pt>
                <c:pt idx="3225">
                  <c:v> 20-07-09 02:07:10</c:v>
                </c:pt>
                <c:pt idx="3226">
                  <c:v> 20-07-09 02:07:15</c:v>
                </c:pt>
                <c:pt idx="3227">
                  <c:v> 20-07-09 02:07:20</c:v>
                </c:pt>
                <c:pt idx="3228">
                  <c:v> 20-07-09 02:07:25</c:v>
                </c:pt>
                <c:pt idx="3229">
                  <c:v> 20-07-09 02:07:30</c:v>
                </c:pt>
                <c:pt idx="3230">
                  <c:v> 20-07-09 02:07:35</c:v>
                </c:pt>
                <c:pt idx="3231">
                  <c:v> 20-07-09 02:07:40</c:v>
                </c:pt>
                <c:pt idx="3232">
                  <c:v> 20-07-09 02:07:45</c:v>
                </c:pt>
                <c:pt idx="3233">
                  <c:v> 20-07-09 02:07:50</c:v>
                </c:pt>
                <c:pt idx="3234">
                  <c:v> 20-07-09 02:07:55</c:v>
                </c:pt>
                <c:pt idx="3235">
                  <c:v> 20-07-09 02:08:00</c:v>
                </c:pt>
                <c:pt idx="3236">
                  <c:v> 20-07-09 02:08:05</c:v>
                </c:pt>
                <c:pt idx="3237">
                  <c:v> 20-07-09 02:08:10</c:v>
                </c:pt>
                <c:pt idx="3238">
                  <c:v> 20-07-09 02:08:15</c:v>
                </c:pt>
                <c:pt idx="3239">
                  <c:v> 20-07-09 02:08:20</c:v>
                </c:pt>
                <c:pt idx="3240">
                  <c:v> 20-07-09 02:08:25</c:v>
                </c:pt>
                <c:pt idx="3241">
                  <c:v> 20-07-09 02:08:30</c:v>
                </c:pt>
                <c:pt idx="3242">
                  <c:v> 20-07-09 02:08:35</c:v>
                </c:pt>
                <c:pt idx="3243">
                  <c:v> 20-07-09 02:08:40</c:v>
                </c:pt>
                <c:pt idx="3244">
                  <c:v> 20-07-09 02:08:45</c:v>
                </c:pt>
                <c:pt idx="3245">
                  <c:v> 20-07-09 02:08:50</c:v>
                </c:pt>
                <c:pt idx="3246">
                  <c:v> 20-07-09 02:08:55</c:v>
                </c:pt>
                <c:pt idx="3247">
                  <c:v> 20-07-09 02:09:00</c:v>
                </c:pt>
                <c:pt idx="3248">
                  <c:v> 20-07-09 02:09:05</c:v>
                </c:pt>
                <c:pt idx="3249">
                  <c:v> 20-07-09 02:09:10</c:v>
                </c:pt>
                <c:pt idx="3250">
                  <c:v> 20-07-09 02:09:15</c:v>
                </c:pt>
                <c:pt idx="3251">
                  <c:v> 20-07-09 02:09:20</c:v>
                </c:pt>
                <c:pt idx="3252">
                  <c:v> 20-07-09 02:09:25</c:v>
                </c:pt>
                <c:pt idx="3253">
                  <c:v> 20-07-09 02:09:30</c:v>
                </c:pt>
                <c:pt idx="3254">
                  <c:v> 20-07-09 02:09:35</c:v>
                </c:pt>
                <c:pt idx="3255">
                  <c:v> 20-07-09 02:09:40</c:v>
                </c:pt>
                <c:pt idx="3256">
                  <c:v> 20-07-09 02:09:45</c:v>
                </c:pt>
                <c:pt idx="3257">
                  <c:v> 20-07-09 02:09:50</c:v>
                </c:pt>
                <c:pt idx="3258">
                  <c:v> 20-07-09 02:09:55</c:v>
                </c:pt>
                <c:pt idx="3259">
                  <c:v> 20-07-09 02:10:00</c:v>
                </c:pt>
                <c:pt idx="3260">
                  <c:v> 20-07-09 02:10:05</c:v>
                </c:pt>
                <c:pt idx="3261">
                  <c:v> 20-07-09 02:10:10</c:v>
                </c:pt>
                <c:pt idx="3262">
                  <c:v> 20-07-09 02:10:15</c:v>
                </c:pt>
                <c:pt idx="3263">
                  <c:v> 20-07-09 02:10:20</c:v>
                </c:pt>
                <c:pt idx="3264">
                  <c:v> 20-07-09 02:10:25</c:v>
                </c:pt>
                <c:pt idx="3265">
                  <c:v> 20-07-09 02:10:30</c:v>
                </c:pt>
                <c:pt idx="3266">
                  <c:v> 20-07-09 02:10:35</c:v>
                </c:pt>
                <c:pt idx="3267">
                  <c:v> 20-07-09 02:10:40</c:v>
                </c:pt>
                <c:pt idx="3268">
                  <c:v> 20-07-09 02:10:45</c:v>
                </c:pt>
                <c:pt idx="3269">
                  <c:v> 20-07-09 02:10:50</c:v>
                </c:pt>
                <c:pt idx="3270">
                  <c:v> 20-07-09 02:10:55</c:v>
                </c:pt>
                <c:pt idx="3271">
                  <c:v> 20-07-09 02:11:00</c:v>
                </c:pt>
                <c:pt idx="3272">
                  <c:v> 20-07-09 02:11:05</c:v>
                </c:pt>
                <c:pt idx="3273">
                  <c:v> 20-07-09 02:11:10</c:v>
                </c:pt>
                <c:pt idx="3274">
                  <c:v> 20-07-09 02:11:15</c:v>
                </c:pt>
                <c:pt idx="3275">
                  <c:v> 20-07-09 02:11:20</c:v>
                </c:pt>
                <c:pt idx="3276">
                  <c:v> 20-07-09 02:11:25</c:v>
                </c:pt>
                <c:pt idx="3277">
                  <c:v> 20-07-09 02:11:30</c:v>
                </c:pt>
                <c:pt idx="3278">
                  <c:v> 20-07-09 02:11:35</c:v>
                </c:pt>
                <c:pt idx="3279">
                  <c:v> 20-07-09 02:11:40</c:v>
                </c:pt>
                <c:pt idx="3280">
                  <c:v> 20-07-09 02:11:45</c:v>
                </c:pt>
                <c:pt idx="3281">
                  <c:v> 20-07-09 02:11:50</c:v>
                </c:pt>
                <c:pt idx="3282">
                  <c:v> 20-07-09 02:11:55</c:v>
                </c:pt>
                <c:pt idx="3283">
                  <c:v> 20-07-09 02:12:00</c:v>
                </c:pt>
                <c:pt idx="3284">
                  <c:v> 20-07-09 02:12:05</c:v>
                </c:pt>
                <c:pt idx="3285">
                  <c:v> 20-07-09 02:12:10</c:v>
                </c:pt>
                <c:pt idx="3286">
                  <c:v> 20-07-09 02:12:15</c:v>
                </c:pt>
                <c:pt idx="3287">
                  <c:v> 20-07-09 02:12:20</c:v>
                </c:pt>
                <c:pt idx="3288">
                  <c:v> 20-07-09 02:12:25</c:v>
                </c:pt>
                <c:pt idx="3289">
                  <c:v> 20-07-09 02:12:30</c:v>
                </c:pt>
                <c:pt idx="3290">
                  <c:v> 20-07-09 02:12:35</c:v>
                </c:pt>
                <c:pt idx="3291">
                  <c:v> 20-07-09 02:12:40</c:v>
                </c:pt>
                <c:pt idx="3292">
                  <c:v> 20-07-09 02:12:45</c:v>
                </c:pt>
                <c:pt idx="3293">
                  <c:v> 20-07-09 02:12:50</c:v>
                </c:pt>
                <c:pt idx="3294">
                  <c:v> 20-07-09 02:12:55</c:v>
                </c:pt>
                <c:pt idx="3295">
                  <c:v> 20-07-09 02:13:00</c:v>
                </c:pt>
                <c:pt idx="3296">
                  <c:v> 20-07-09 02:13:05</c:v>
                </c:pt>
                <c:pt idx="3297">
                  <c:v> 20-07-09 02:13:10</c:v>
                </c:pt>
                <c:pt idx="3298">
                  <c:v> 20-07-09 02:13:15</c:v>
                </c:pt>
                <c:pt idx="3299">
                  <c:v> 20-07-09 02:13:20</c:v>
                </c:pt>
                <c:pt idx="3300">
                  <c:v> 20-07-09 02:13:25</c:v>
                </c:pt>
                <c:pt idx="3301">
                  <c:v> 20-07-09 02:13:30</c:v>
                </c:pt>
                <c:pt idx="3302">
                  <c:v> 20-07-09 02:13:35</c:v>
                </c:pt>
                <c:pt idx="3303">
                  <c:v> 20-07-09 02:13:40</c:v>
                </c:pt>
                <c:pt idx="3304">
                  <c:v> 20-07-09 02:13:45</c:v>
                </c:pt>
                <c:pt idx="3305">
                  <c:v> 20-07-09 02:13:50</c:v>
                </c:pt>
                <c:pt idx="3306">
                  <c:v> 20-07-09 02:13:55</c:v>
                </c:pt>
                <c:pt idx="3307">
                  <c:v> 20-07-09 02:14:00</c:v>
                </c:pt>
                <c:pt idx="3308">
                  <c:v> 20-07-09 02:14:05</c:v>
                </c:pt>
                <c:pt idx="3309">
                  <c:v> 20-07-09 02:14:10</c:v>
                </c:pt>
                <c:pt idx="3310">
                  <c:v> 20-07-09 02:14:15</c:v>
                </c:pt>
                <c:pt idx="3311">
                  <c:v> 20-07-09 02:14:20</c:v>
                </c:pt>
                <c:pt idx="3312">
                  <c:v> 20-07-09 02:14:25</c:v>
                </c:pt>
                <c:pt idx="3313">
                  <c:v> 20-07-09 02:14:30</c:v>
                </c:pt>
                <c:pt idx="3314">
                  <c:v> 20-07-09 02:14:35</c:v>
                </c:pt>
                <c:pt idx="3315">
                  <c:v> 20-07-09 02:14:40</c:v>
                </c:pt>
                <c:pt idx="3316">
                  <c:v> 20-07-09 02:14:50</c:v>
                </c:pt>
                <c:pt idx="3317">
                  <c:v> 20-07-09 02:14:55</c:v>
                </c:pt>
                <c:pt idx="3318">
                  <c:v> 20-07-09 02:15:00</c:v>
                </c:pt>
                <c:pt idx="3319">
                  <c:v> 20-07-09 02:15:05</c:v>
                </c:pt>
                <c:pt idx="3320">
                  <c:v> 20-07-09 02:15:10</c:v>
                </c:pt>
                <c:pt idx="3321">
                  <c:v> 20-07-09 02:15:15</c:v>
                </c:pt>
                <c:pt idx="3322">
                  <c:v> 20-07-09 02:15:20</c:v>
                </c:pt>
                <c:pt idx="3323">
                  <c:v> 20-07-09 02:15:25</c:v>
                </c:pt>
                <c:pt idx="3324">
                  <c:v> 20-07-09 02:15:30</c:v>
                </c:pt>
                <c:pt idx="3325">
                  <c:v> 20-07-09 02:15:35</c:v>
                </c:pt>
                <c:pt idx="3326">
                  <c:v> 20-07-09 02:15:40</c:v>
                </c:pt>
                <c:pt idx="3327">
                  <c:v> 20-07-09 02:15:45</c:v>
                </c:pt>
                <c:pt idx="3328">
                  <c:v> 20-07-09 02:15:55</c:v>
                </c:pt>
                <c:pt idx="3329">
                  <c:v> 20-07-09 02:16:00</c:v>
                </c:pt>
                <c:pt idx="3330">
                  <c:v> 20-07-09 02:16:05</c:v>
                </c:pt>
                <c:pt idx="3331">
                  <c:v> 20-07-09 02:16:10</c:v>
                </c:pt>
                <c:pt idx="3332">
                  <c:v> 20-07-09 02:16:15</c:v>
                </c:pt>
                <c:pt idx="3333">
                  <c:v> 20-07-09 02:16:20</c:v>
                </c:pt>
                <c:pt idx="3334">
                  <c:v> 20-07-09 02:16:25</c:v>
                </c:pt>
                <c:pt idx="3335">
                  <c:v> 20-07-09 02:16:30</c:v>
                </c:pt>
                <c:pt idx="3336">
                  <c:v> 20-07-09 02:16:35</c:v>
                </c:pt>
                <c:pt idx="3337">
                  <c:v> 20-07-09 02:16:40</c:v>
                </c:pt>
                <c:pt idx="3338">
                  <c:v> 20-07-09 02:16:45</c:v>
                </c:pt>
                <c:pt idx="3339">
                  <c:v> 20-07-09 02:16:50</c:v>
                </c:pt>
                <c:pt idx="3340">
                  <c:v> 20-07-09 02:16:55</c:v>
                </c:pt>
                <c:pt idx="3341">
                  <c:v> 20-07-09 02:17:00</c:v>
                </c:pt>
                <c:pt idx="3342">
                  <c:v> 20-07-09 02:17:05</c:v>
                </c:pt>
                <c:pt idx="3343">
                  <c:v> 20-07-09 02:17:10</c:v>
                </c:pt>
                <c:pt idx="3344">
                  <c:v> 20-07-09 02:17:15</c:v>
                </c:pt>
                <c:pt idx="3345">
                  <c:v> 20-07-09 02:17:20</c:v>
                </c:pt>
                <c:pt idx="3346">
                  <c:v> 20-07-09 02:17:25</c:v>
                </c:pt>
                <c:pt idx="3347">
                  <c:v> 20-07-09 02:17:30</c:v>
                </c:pt>
                <c:pt idx="3348">
                  <c:v> 20-07-09 02:17:35</c:v>
                </c:pt>
                <c:pt idx="3349">
                  <c:v> 20-07-09 02:17:40</c:v>
                </c:pt>
                <c:pt idx="3350">
                  <c:v> 20-07-09 02:17:45</c:v>
                </c:pt>
                <c:pt idx="3351">
                  <c:v> 20-07-09 02:17:50</c:v>
                </c:pt>
                <c:pt idx="3352">
                  <c:v> 20-07-09 02:17:55</c:v>
                </c:pt>
                <c:pt idx="3353">
                  <c:v> 20-07-09 02:18:00</c:v>
                </c:pt>
                <c:pt idx="3354">
                  <c:v> 20-07-09 02:18:05</c:v>
                </c:pt>
                <c:pt idx="3355">
                  <c:v> 20-07-09 02:18:10</c:v>
                </c:pt>
                <c:pt idx="3356">
                  <c:v> 20-07-09 02:18:15</c:v>
                </c:pt>
                <c:pt idx="3357">
                  <c:v> 20-07-09 02:18:20</c:v>
                </c:pt>
                <c:pt idx="3358">
                  <c:v> 20-07-09 02:18:25</c:v>
                </c:pt>
                <c:pt idx="3359">
                  <c:v> 20-07-09 02:18:30</c:v>
                </c:pt>
                <c:pt idx="3360">
                  <c:v> 20-07-09 02:18:35</c:v>
                </c:pt>
                <c:pt idx="3361">
                  <c:v> 20-07-09 02:18:40</c:v>
                </c:pt>
                <c:pt idx="3362">
                  <c:v> 20-07-09 02:18:45</c:v>
                </c:pt>
                <c:pt idx="3363">
                  <c:v> 20-07-09 02:18:50</c:v>
                </c:pt>
                <c:pt idx="3364">
                  <c:v> 20-07-09 02:18:55</c:v>
                </c:pt>
                <c:pt idx="3365">
                  <c:v> 20-07-09 02:19:00</c:v>
                </c:pt>
                <c:pt idx="3366">
                  <c:v> 20-07-09 02:19:05</c:v>
                </c:pt>
                <c:pt idx="3367">
                  <c:v> 20-07-09 02:19:10</c:v>
                </c:pt>
                <c:pt idx="3368">
                  <c:v> 20-07-09 02:19:15</c:v>
                </c:pt>
                <c:pt idx="3369">
                  <c:v> 20-07-09 02:19:20</c:v>
                </c:pt>
                <c:pt idx="3370">
                  <c:v> 20-07-09 02:19:25</c:v>
                </c:pt>
                <c:pt idx="3371">
                  <c:v> 20-07-09 02:19:45</c:v>
                </c:pt>
                <c:pt idx="3372">
                  <c:v> 20-07-09 02:19:50</c:v>
                </c:pt>
                <c:pt idx="3373">
                  <c:v> 20-07-09 02:19:55</c:v>
                </c:pt>
                <c:pt idx="3374">
                  <c:v> 20-07-09 02:20:00</c:v>
                </c:pt>
                <c:pt idx="3375">
                  <c:v> 20-07-09 02:20:05</c:v>
                </c:pt>
                <c:pt idx="3376">
                  <c:v> 20-07-09 02:20:10</c:v>
                </c:pt>
                <c:pt idx="3377">
                  <c:v> 20-07-09 02:20:15</c:v>
                </c:pt>
                <c:pt idx="3378">
                  <c:v> 20-07-09 02:20:20</c:v>
                </c:pt>
                <c:pt idx="3379">
                  <c:v> 20-07-09 02:20:25</c:v>
                </c:pt>
                <c:pt idx="3380">
                  <c:v> 20-07-09 02:20:30</c:v>
                </c:pt>
                <c:pt idx="3381">
                  <c:v> 20-07-09 02:20:35</c:v>
                </c:pt>
                <c:pt idx="3382">
                  <c:v> 20-07-09 02:20:40</c:v>
                </c:pt>
                <c:pt idx="3383">
                  <c:v> 20-07-09 02:21:30</c:v>
                </c:pt>
                <c:pt idx="3384">
                  <c:v> 20-07-09 02:21:35</c:v>
                </c:pt>
                <c:pt idx="3385">
                  <c:v> 20-07-09 02:21:40</c:v>
                </c:pt>
                <c:pt idx="3386">
                  <c:v> 20-07-09 02:21:45</c:v>
                </c:pt>
                <c:pt idx="3387">
                  <c:v> 20-07-09 02:21:50</c:v>
                </c:pt>
                <c:pt idx="3388">
                  <c:v> 20-07-09 02:21:55</c:v>
                </c:pt>
                <c:pt idx="3389">
                  <c:v> 20-07-09 02:22:00</c:v>
                </c:pt>
                <c:pt idx="3390">
                  <c:v> 20-07-09 02:22:05</c:v>
                </c:pt>
                <c:pt idx="3391">
                  <c:v> 20-07-09 02:22:10</c:v>
                </c:pt>
                <c:pt idx="3392">
                  <c:v> 20-07-09 02:22:15</c:v>
                </c:pt>
                <c:pt idx="3393">
                  <c:v> 20-07-09 02:22:20</c:v>
                </c:pt>
                <c:pt idx="3394">
                  <c:v> 20-07-09 02:22:25</c:v>
                </c:pt>
                <c:pt idx="3395">
                  <c:v> 20-07-09 02:22:30</c:v>
                </c:pt>
                <c:pt idx="3396">
                  <c:v> 20-07-09 02:22:35</c:v>
                </c:pt>
                <c:pt idx="3397">
                  <c:v> 20-07-09 02:22:40</c:v>
                </c:pt>
                <c:pt idx="3398">
                  <c:v> 20-07-09 02:22:45</c:v>
                </c:pt>
                <c:pt idx="3399">
                  <c:v> 20-07-09 02:22:50</c:v>
                </c:pt>
                <c:pt idx="3400">
                  <c:v> 20-07-09 02:22:55</c:v>
                </c:pt>
                <c:pt idx="3401">
                  <c:v> 20-07-09 02:23:00</c:v>
                </c:pt>
                <c:pt idx="3402">
                  <c:v> 20-07-09 02:23:05</c:v>
                </c:pt>
                <c:pt idx="3403">
                  <c:v> 20-07-09 02:23:10</c:v>
                </c:pt>
                <c:pt idx="3404">
                  <c:v> 20-07-09 02:23:15</c:v>
                </c:pt>
                <c:pt idx="3405">
                  <c:v> 20-07-09 02:23:20</c:v>
                </c:pt>
                <c:pt idx="3406">
                  <c:v> 20-07-09 02:23:25</c:v>
                </c:pt>
                <c:pt idx="3407">
                  <c:v> 20-07-09 02:23:30</c:v>
                </c:pt>
                <c:pt idx="3408">
                  <c:v> 20-07-09 02:23:35</c:v>
                </c:pt>
                <c:pt idx="3409">
                  <c:v> 20-07-09 02:23:40</c:v>
                </c:pt>
                <c:pt idx="3410">
                  <c:v> 20-07-09 02:23:45</c:v>
                </c:pt>
                <c:pt idx="3411">
                  <c:v> 20-07-09 02:23:50</c:v>
                </c:pt>
                <c:pt idx="3412">
                  <c:v> 20-07-09 02:23:55</c:v>
                </c:pt>
                <c:pt idx="3413">
                  <c:v> 20-07-09 02:24:00</c:v>
                </c:pt>
                <c:pt idx="3414">
                  <c:v> 20-07-09 02:24:05</c:v>
                </c:pt>
                <c:pt idx="3415">
                  <c:v> 20-07-09 02:24:10</c:v>
                </c:pt>
                <c:pt idx="3416">
                  <c:v> 20-07-09 02:24:15</c:v>
                </c:pt>
                <c:pt idx="3417">
                  <c:v> 20-07-09 02:24:20</c:v>
                </c:pt>
                <c:pt idx="3418">
                  <c:v> 20-07-09 02:24:25</c:v>
                </c:pt>
                <c:pt idx="3419">
                  <c:v> 20-07-09 02:24:30</c:v>
                </c:pt>
                <c:pt idx="3420">
                  <c:v> 20-07-09 02:24:35</c:v>
                </c:pt>
                <c:pt idx="3421">
                  <c:v> 20-07-09 02:24:40</c:v>
                </c:pt>
                <c:pt idx="3422">
                  <c:v> 20-07-09 02:24:45</c:v>
                </c:pt>
                <c:pt idx="3423">
                  <c:v> 20-07-09 02:24:50</c:v>
                </c:pt>
                <c:pt idx="3424">
                  <c:v> 20-07-09 02:24:55</c:v>
                </c:pt>
                <c:pt idx="3425">
                  <c:v> 20-07-09 02:25:00</c:v>
                </c:pt>
                <c:pt idx="3426">
                  <c:v> 20-07-09 02:25:05</c:v>
                </c:pt>
                <c:pt idx="3427">
                  <c:v> 20-07-09 02:25:10</c:v>
                </c:pt>
                <c:pt idx="3428">
                  <c:v> 20-07-09 02:25:15</c:v>
                </c:pt>
                <c:pt idx="3429">
                  <c:v> 20-07-09 02:25:20</c:v>
                </c:pt>
                <c:pt idx="3430">
                  <c:v> 20-07-09 02:25:25</c:v>
                </c:pt>
                <c:pt idx="3431">
                  <c:v> 20-07-09 02:25:30</c:v>
                </c:pt>
                <c:pt idx="3432">
                  <c:v> 20-07-09 02:25:35</c:v>
                </c:pt>
                <c:pt idx="3433">
                  <c:v> 20-07-09 02:25:40</c:v>
                </c:pt>
                <c:pt idx="3434">
                  <c:v> 20-07-09 02:25:45</c:v>
                </c:pt>
                <c:pt idx="3435">
                  <c:v> 20-07-09 02:25:50</c:v>
                </c:pt>
                <c:pt idx="3436">
                  <c:v> 20-07-09 02:25:55</c:v>
                </c:pt>
                <c:pt idx="3437">
                  <c:v> 20-07-09 02:26:00</c:v>
                </c:pt>
                <c:pt idx="3438">
                  <c:v> 20-07-09 02:26:05</c:v>
                </c:pt>
                <c:pt idx="3439">
                  <c:v> 20-07-09 02:26:10</c:v>
                </c:pt>
                <c:pt idx="3440">
                  <c:v> 20-07-09 02:26:15</c:v>
                </c:pt>
                <c:pt idx="3441">
                  <c:v> 20-07-09 02:26:20</c:v>
                </c:pt>
                <c:pt idx="3442">
                  <c:v> 20-07-09 02:26:25</c:v>
                </c:pt>
                <c:pt idx="3443">
                  <c:v> 20-07-09 02:26:30</c:v>
                </c:pt>
                <c:pt idx="3444">
                  <c:v> 20-07-09 02:26:35</c:v>
                </c:pt>
                <c:pt idx="3445">
                  <c:v> 20-07-09 02:26:40</c:v>
                </c:pt>
                <c:pt idx="3446">
                  <c:v> 20-07-09 02:26:45</c:v>
                </c:pt>
                <c:pt idx="3447">
                  <c:v> 20-07-09 02:26:50</c:v>
                </c:pt>
                <c:pt idx="3448">
                  <c:v> 20-07-09 02:26:55</c:v>
                </c:pt>
                <c:pt idx="3449">
                  <c:v> 20-07-09 02:27:00</c:v>
                </c:pt>
                <c:pt idx="3450">
                  <c:v> 20-07-09 02:27:05</c:v>
                </c:pt>
                <c:pt idx="3451">
                  <c:v> 20-07-09 02:27:10</c:v>
                </c:pt>
                <c:pt idx="3452">
                  <c:v> 20-07-09 02:27:15</c:v>
                </c:pt>
                <c:pt idx="3453">
                  <c:v> 20-07-09 02:27:20</c:v>
                </c:pt>
                <c:pt idx="3454">
                  <c:v> 20-07-09 02:27:25</c:v>
                </c:pt>
                <c:pt idx="3455">
                  <c:v> 20-07-09 02:27:30</c:v>
                </c:pt>
                <c:pt idx="3456">
                  <c:v> 20-07-09 02:27:35</c:v>
                </c:pt>
                <c:pt idx="3457">
                  <c:v> 20-07-09 02:27:40</c:v>
                </c:pt>
                <c:pt idx="3458">
                  <c:v> 20-07-09 02:27:45</c:v>
                </c:pt>
                <c:pt idx="3459">
                  <c:v> 20-07-09 02:27:50</c:v>
                </c:pt>
                <c:pt idx="3460">
                  <c:v> 20-07-09 02:27:55</c:v>
                </c:pt>
                <c:pt idx="3461">
                  <c:v> 20-07-09 02:28:00</c:v>
                </c:pt>
                <c:pt idx="3462">
                  <c:v> 20-07-09 02:28:05</c:v>
                </c:pt>
                <c:pt idx="3463">
                  <c:v> 20-07-09 02:28:10</c:v>
                </c:pt>
                <c:pt idx="3464">
                  <c:v> 20-07-09 02:28:15</c:v>
                </c:pt>
                <c:pt idx="3465">
                  <c:v> 20-07-09 02:28:20</c:v>
                </c:pt>
                <c:pt idx="3466">
                  <c:v> 20-07-09 02:28:25</c:v>
                </c:pt>
                <c:pt idx="3467">
                  <c:v> 20-07-09 02:28:30</c:v>
                </c:pt>
                <c:pt idx="3468">
                  <c:v> 20-07-09 02:28:35</c:v>
                </c:pt>
                <c:pt idx="3469">
                  <c:v> 20-07-09 02:28:40</c:v>
                </c:pt>
                <c:pt idx="3470">
                  <c:v> 20-07-09 02:28:45</c:v>
                </c:pt>
                <c:pt idx="3471">
                  <c:v> 20-07-09 02:28:50</c:v>
                </c:pt>
                <c:pt idx="3472">
                  <c:v> 20-07-09 02:28:55</c:v>
                </c:pt>
                <c:pt idx="3473">
                  <c:v> 20-07-09 02:29:00</c:v>
                </c:pt>
                <c:pt idx="3474">
                  <c:v> 20-07-09 02:29:05</c:v>
                </c:pt>
                <c:pt idx="3475">
                  <c:v> 20-07-09 02:29:10</c:v>
                </c:pt>
                <c:pt idx="3476">
                  <c:v> 20-07-09 02:29:15</c:v>
                </c:pt>
                <c:pt idx="3477">
                  <c:v> 20-07-09 02:29:20</c:v>
                </c:pt>
                <c:pt idx="3478">
                  <c:v> 20-07-09 02:29:25</c:v>
                </c:pt>
                <c:pt idx="3479">
                  <c:v> 20-07-09 02:29:30</c:v>
                </c:pt>
                <c:pt idx="3480">
                  <c:v> 20-07-09 02:29:35</c:v>
                </c:pt>
                <c:pt idx="3481">
                  <c:v> 20-07-09 02:29:40</c:v>
                </c:pt>
                <c:pt idx="3482">
                  <c:v> 20-07-09 02:29:45</c:v>
                </c:pt>
                <c:pt idx="3483">
                  <c:v> 20-07-09 02:29:50</c:v>
                </c:pt>
                <c:pt idx="3484">
                  <c:v> 20-07-09 02:29:55</c:v>
                </c:pt>
                <c:pt idx="3485">
                  <c:v> 20-07-09 02:30:00</c:v>
                </c:pt>
                <c:pt idx="3486">
                  <c:v> 20-07-09 02:30:05</c:v>
                </c:pt>
                <c:pt idx="3487">
                  <c:v> 20-07-09 02:30:10</c:v>
                </c:pt>
                <c:pt idx="3488">
                  <c:v> 20-07-09 02:30:15</c:v>
                </c:pt>
                <c:pt idx="3489">
                  <c:v> 20-07-09 02:30:20</c:v>
                </c:pt>
                <c:pt idx="3490">
                  <c:v> 20-07-09 02:30:25</c:v>
                </c:pt>
                <c:pt idx="3491">
                  <c:v> 20-07-09 02:30:30</c:v>
                </c:pt>
                <c:pt idx="3492">
                  <c:v> 20-07-09 02:30:35</c:v>
                </c:pt>
                <c:pt idx="3493">
                  <c:v> 20-07-09 02:30:40</c:v>
                </c:pt>
                <c:pt idx="3494">
                  <c:v> 20-07-09 02:30:45</c:v>
                </c:pt>
                <c:pt idx="3495">
                  <c:v> 20-07-09 02:30:50</c:v>
                </c:pt>
                <c:pt idx="3496">
                  <c:v> 20-07-09 02:30:55</c:v>
                </c:pt>
                <c:pt idx="3497">
                  <c:v> 20-07-09 02:31:00</c:v>
                </c:pt>
                <c:pt idx="3498">
                  <c:v> 20-07-09 02:31:05</c:v>
                </c:pt>
                <c:pt idx="3499">
                  <c:v> 20-07-09 02:31:10</c:v>
                </c:pt>
                <c:pt idx="3500">
                  <c:v> 20-07-09 02:31:15</c:v>
                </c:pt>
                <c:pt idx="3501">
                  <c:v> 20-07-09 02:31:20</c:v>
                </c:pt>
                <c:pt idx="3502">
                  <c:v> 20-07-09 02:31:25</c:v>
                </c:pt>
                <c:pt idx="3503">
                  <c:v> 20-07-09 02:31:30</c:v>
                </c:pt>
                <c:pt idx="3504">
                  <c:v> 20-07-09 02:31:35</c:v>
                </c:pt>
                <c:pt idx="3505">
                  <c:v> 20-07-09 02:31:40</c:v>
                </c:pt>
                <c:pt idx="3506">
                  <c:v> 20-07-09 02:31:45</c:v>
                </c:pt>
                <c:pt idx="3507">
                  <c:v> 20-07-09 02:31:50</c:v>
                </c:pt>
                <c:pt idx="3508">
                  <c:v> 20-07-09 02:31:55</c:v>
                </c:pt>
                <c:pt idx="3509">
                  <c:v> 20-07-09 02:32:00</c:v>
                </c:pt>
                <c:pt idx="3510">
                  <c:v> 20-07-09 02:32:05</c:v>
                </c:pt>
                <c:pt idx="3511">
                  <c:v> 20-07-09 02:32:10</c:v>
                </c:pt>
                <c:pt idx="3512">
                  <c:v> 20-07-09 02:32:15</c:v>
                </c:pt>
                <c:pt idx="3513">
                  <c:v> 20-07-09 02:32:20</c:v>
                </c:pt>
                <c:pt idx="3514">
                  <c:v> 20-07-09 02:32:25</c:v>
                </c:pt>
                <c:pt idx="3515">
                  <c:v> 20-07-09 02:32:30</c:v>
                </c:pt>
                <c:pt idx="3516">
                  <c:v> 20-07-09 02:32:35</c:v>
                </c:pt>
                <c:pt idx="3517">
                  <c:v> 20-07-09 02:32:40</c:v>
                </c:pt>
                <c:pt idx="3518">
                  <c:v> 20-07-09 02:32:45</c:v>
                </c:pt>
                <c:pt idx="3519">
                  <c:v> 20-07-09 02:32:50</c:v>
                </c:pt>
                <c:pt idx="3520">
                  <c:v> 20-07-09 02:32:55</c:v>
                </c:pt>
                <c:pt idx="3521">
                  <c:v> 20-07-09 02:33:10</c:v>
                </c:pt>
                <c:pt idx="3522">
                  <c:v> 20-07-09 02:33:15</c:v>
                </c:pt>
                <c:pt idx="3523">
                  <c:v> 20-07-09 02:33:20</c:v>
                </c:pt>
                <c:pt idx="3524">
                  <c:v> 20-07-09 02:33:25</c:v>
                </c:pt>
                <c:pt idx="3525">
                  <c:v> 20-07-09 02:33:30</c:v>
                </c:pt>
                <c:pt idx="3526">
                  <c:v> 20-07-09 02:33:35</c:v>
                </c:pt>
                <c:pt idx="3527">
                  <c:v> 20-07-09 02:33:40</c:v>
                </c:pt>
                <c:pt idx="3528">
                  <c:v> 20-07-09 02:33:45</c:v>
                </c:pt>
                <c:pt idx="3529">
                  <c:v> 20-07-09 02:33:50</c:v>
                </c:pt>
                <c:pt idx="3530">
                  <c:v> 20-07-09 02:33:55</c:v>
                </c:pt>
                <c:pt idx="3531">
                  <c:v> 20-07-09 02:34:00</c:v>
                </c:pt>
                <c:pt idx="3532">
                  <c:v> 20-07-09 02:34:05</c:v>
                </c:pt>
                <c:pt idx="3533">
                  <c:v> 20-07-09 02:34:10</c:v>
                </c:pt>
                <c:pt idx="3534">
                  <c:v> 20-07-09 02:34:15</c:v>
                </c:pt>
                <c:pt idx="3535">
                  <c:v> 20-07-09 02:34:20</c:v>
                </c:pt>
                <c:pt idx="3536">
                  <c:v> 20-07-09 02:34:25</c:v>
                </c:pt>
                <c:pt idx="3537">
                  <c:v> 20-07-09 02:34:30</c:v>
                </c:pt>
                <c:pt idx="3538">
                  <c:v> 20-07-09 02:34:35</c:v>
                </c:pt>
                <c:pt idx="3539">
                  <c:v> 20-07-09 02:34:40</c:v>
                </c:pt>
                <c:pt idx="3540">
                  <c:v> 20-07-09 02:34:45</c:v>
                </c:pt>
                <c:pt idx="3541">
                  <c:v> 20-07-09 02:34:50</c:v>
                </c:pt>
                <c:pt idx="3542">
                  <c:v> 20-07-09 02:34:55</c:v>
                </c:pt>
                <c:pt idx="3543">
                  <c:v> 20-07-09 02:35:00</c:v>
                </c:pt>
                <c:pt idx="3544">
                  <c:v> 20-07-09 02:35:05</c:v>
                </c:pt>
                <c:pt idx="3545">
                  <c:v> 20-07-09 02:35:10</c:v>
                </c:pt>
                <c:pt idx="3546">
                  <c:v> 20-07-09 02:35:15</c:v>
                </c:pt>
                <c:pt idx="3547">
                  <c:v> 20-07-09 02:35:20</c:v>
                </c:pt>
                <c:pt idx="3548">
                  <c:v> 20-07-09 02:35:25</c:v>
                </c:pt>
                <c:pt idx="3549">
                  <c:v> 20-07-09 02:35:30</c:v>
                </c:pt>
                <c:pt idx="3550">
                  <c:v> 20-07-09 02:35:35</c:v>
                </c:pt>
                <c:pt idx="3551">
                  <c:v> 20-07-09 02:35:40</c:v>
                </c:pt>
                <c:pt idx="3552">
                  <c:v> 20-07-09 02:35:45</c:v>
                </c:pt>
                <c:pt idx="3553">
                  <c:v> 20-07-09 02:35:50</c:v>
                </c:pt>
                <c:pt idx="3554">
                  <c:v> 20-07-09 02:35:55</c:v>
                </c:pt>
                <c:pt idx="3555">
                  <c:v> 20-07-09 02:36:00</c:v>
                </c:pt>
                <c:pt idx="3556">
                  <c:v> 20-07-09 02:36:05</c:v>
                </c:pt>
                <c:pt idx="3557">
                  <c:v> 20-07-09 02:36:10</c:v>
                </c:pt>
                <c:pt idx="3558">
                  <c:v> 20-07-09 02:36:15</c:v>
                </c:pt>
                <c:pt idx="3559">
                  <c:v> 20-07-09 02:36:20</c:v>
                </c:pt>
                <c:pt idx="3560">
                  <c:v> 20-07-09 02:37:15</c:v>
                </c:pt>
                <c:pt idx="3561">
                  <c:v> 20-07-09 02:37:20</c:v>
                </c:pt>
                <c:pt idx="3562">
                  <c:v> 20-07-09 02:37:25</c:v>
                </c:pt>
                <c:pt idx="3563">
                  <c:v> 20-07-09 02:37:30</c:v>
                </c:pt>
                <c:pt idx="3564">
                  <c:v> 20-07-09 02:37:35</c:v>
                </c:pt>
                <c:pt idx="3565">
                  <c:v> 20-07-09 02:37:40</c:v>
                </c:pt>
                <c:pt idx="3566">
                  <c:v> 20-07-09 02:37:45</c:v>
                </c:pt>
                <c:pt idx="3567">
                  <c:v> 20-07-09 02:37:50</c:v>
                </c:pt>
                <c:pt idx="3568">
                  <c:v> 20-07-09 02:37:55</c:v>
                </c:pt>
                <c:pt idx="3569">
                  <c:v> 20-07-09 02:38:00</c:v>
                </c:pt>
                <c:pt idx="3570">
                  <c:v> 20-07-09 02:38:05</c:v>
                </c:pt>
                <c:pt idx="3571">
                  <c:v> 20-07-09 02:38:10</c:v>
                </c:pt>
                <c:pt idx="3572">
                  <c:v> 20-07-09 02:38:40</c:v>
                </c:pt>
                <c:pt idx="3573">
                  <c:v> 20-07-09 02:38:45</c:v>
                </c:pt>
                <c:pt idx="3574">
                  <c:v> 20-07-09 02:38:50</c:v>
                </c:pt>
                <c:pt idx="3575">
                  <c:v> 20-07-09 02:38:55</c:v>
                </c:pt>
                <c:pt idx="3576">
                  <c:v> 20-07-09 02:39:00</c:v>
                </c:pt>
                <c:pt idx="3577">
                  <c:v> 20-07-09 02:39:05</c:v>
                </c:pt>
                <c:pt idx="3578">
                  <c:v> 20-07-09 02:39:10</c:v>
                </c:pt>
                <c:pt idx="3579">
                  <c:v> 20-07-09 02:39:15</c:v>
                </c:pt>
                <c:pt idx="3580">
                  <c:v> 20-07-09 02:39:20</c:v>
                </c:pt>
                <c:pt idx="3581">
                  <c:v> 20-07-09 02:39:25</c:v>
                </c:pt>
                <c:pt idx="3582">
                  <c:v> 20-07-09 02:39:30</c:v>
                </c:pt>
                <c:pt idx="3583">
                  <c:v> 20-07-09 02:39:35</c:v>
                </c:pt>
                <c:pt idx="3584">
                  <c:v> 20-07-09 02:39:40</c:v>
                </c:pt>
                <c:pt idx="3585">
                  <c:v> 20-07-09 02:39:45</c:v>
                </c:pt>
                <c:pt idx="3586">
                  <c:v> 20-07-09 02:39:50</c:v>
                </c:pt>
                <c:pt idx="3587">
                  <c:v> 20-07-09 02:39:55</c:v>
                </c:pt>
                <c:pt idx="3588">
                  <c:v> 20-07-09 02:40:00</c:v>
                </c:pt>
                <c:pt idx="3589">
                  <c:v> 20-07-09 02:40:05</c:v>
                </c:pt>
                <c:pt idx="3590">
                  <c:v> 20-07-09 02:40:10</c:v>
                </c:pt>
                <c:pt idx="3591">
                  <c:v> 20-07-09 02:40:15</c:v>
                </c:pt>
                <c:pt idx="3592">
                  <c:v> 20-07-09 02:40:20</c:v>
                </c:pt>
                <c:pt idx="3593">
                  <c:v> 20-07-09 02:40:25</c:v>
                </c:pt>
                <c:pt idx="3594">
                  <c:v> 20-07-09 02:40:30</c:v>
                </c:pt>
                <c:pt idx="3595">
                  <c:v> 20-07-09 02:41:40</c:v>
                </c:pt>
                <c:pt idx="3596">
                  <c:v> 20-07-09 02:41:45</c:v>
                </c:pt>
                <c:pt idx="3597">
                  <c:v> 20-07-09 02:41:50</c:v>
                </c:pt>
                <c:pt idx="3598">
                  <c:v> 20-07-09 02:41:55</c:v>
                </c:pt>
                <c:pt idx="3599">
                  <c:v> 20-07-09 02:42:00</c:v>
                </c:pt>
                <c:pt idx="3600">
                  <c:v> 20-07-09 02:42:05</c:v>
                </c:pt>
                <c:pt idx="3601">
                  <c:v> 20-07-09 02:42:10</c:v>
                </c:pt>
                <c:pt idx="3602">
                  <c:v> 20-07-09 02:42:15</c:v>
                </c:pt>
                <c:pt idx="3603">
                  <c:v> 20-07-09 02:42:20</c:v>
                </c:pt>
                <c:pt idx="3604">
                  <c:v> 20-07-09 02:42:25</c:v>
                </c:pt>
                <c:pt idx="3605">
                  <c:v> 20-07-09 02:42:30</c:v>
                </c:pt>
                <c:pt idx="3606">
                  <c:v> 20-07-09 02:42:35</c:v>
                </c:pt>
                <c:pt idx="3607">
                  <c:v> 20-07-09 02:42:40</c:v>
                </c:pt>
                <c:pt idx="3608">
                  <c:v> 20-07-09 02:42:45</c:v>
                </c:pt>
                <c:pt idx="3609">
                  <c:v> 20-07-09 02:42:50</c:v>
                </c:pt>
                <c:pt idx="3610">
                  <c:v> 20-07-09 02:42:55</c:v>
                </c:pt>
                <c:pt idx="3611">
                  <c:v> 20-07-09 02:43:00</c:v>
                </c:pt>
                <c:pt idx="3612">
                  <c:v> 20-07-09 02:43:05</c:v>
                </c:pt>
                <c:pt idx="3613">
                  <c:v> 20-07-09 02:43:10</c:v>
                </c:pt>
                <c:pt idx="3614">
                  <c:v> 20-07-09 02:43:15</c:v>
                </c:pt>
                <c:pt idx="3615">
                  <c:v> 20-07-09 02:43:20</c:v>
                </c:pt>
                <c:pt idx="3616">
                  <c:v> 20-07-09 02:43:25</c:v>
                </c:pt>
                <c:pt idx="3617">
                  <c:v> 20-07-09 02:43:30</c:v>
                </c:pt>
                <c:pt idx="3618">
                  <c:v> 20-07-09 02:43:35</c:v>
                </c:pt>
                <c:pt idx="3619">
                  <c:v> 20-07-09 02:43:40</c:v>
                </c:pt>
                <c:pt idx="3620">
                  <c:v> 20-07-09 02:43:45</c:v>
                </c:pt>
                <c:pt idx="3621">
                  <c:v> 20-07-09 02:43:50</c:v>
                </c:pt>
                <c:pt idx="3622">
                  <c:v> 20-07-09 02:43:55</c:v>
                </c:pt>
                <c:pt idx="3623">
                  <c:v> 20-07-09 02:44:00</c:v>
                </c:pt>
                <c:pt idx="3624">
                  <c:v> 20-07-09 02:44:05</c:v>
                </c:pt>
                <c:pt idx="3625">
                  <c:v> 20-07-09 02:44:10</c:v>
                </c:pt>
                <c:pt idx="3626">
                  <c:v> 20-07-09 02:44:15</c:v>
                </c:pt>
                <c:pt idx="3627">
                  <c:v> 20-07-09 02:44:20</c:v>
                </c:pt>
                <c:pt idx="3628">
                  <c:v> 20-07-09 02:44:25</c:v>
                </c:pt>
                <c:pt idx="3629">
                  <c:v> 20-07-09 02:44:30</c:v>
                </c:pt>
                <c:pt idx="3630">
                  <c:v> 20-07-09 02:44:35</c:v>
                </c:pt>
                <c:pt idx="3631">
                  <c:v> 20-07-09 02:44:40</c:v>
                </c:pt>
                <c:pt idx="3632">
                  <c:v> 20-07-09 02:44:45</c:v>
                </c:pt>
                <c:pt idx="3633">
                  <c:v> 20-07-09 02:44:50</c:v>
                </c:pt>
                <c:pt idx="3634">
                  <c:v> 20-07-09 02:44:55</c:v>
                </c:pt>
                <c:pt idx="3635">
                  <c:v> 20-07-09 02:45:00</c:v>
                </c:pt>
                <c:pt idx="3636">
                  <c:v> 20-07-09 02:45:05</c:v>
                </c:pt>
                <c:pt idx="3637">
                  <c:v> 20-07-09 02:45:10</c:v>
                </c:pt>
                <c:pt idx="3638">
                  <c:v> 20-07-09 02:45:15</c:v>
                </c:pt>
                <c:pt idx="3639">
                  <c:v> 20-07-09 02:45:20</c:v>
                </c:pt>
                <c:pt idx="3640">
                  <c:v> 20-07-09 02:45:25</c:v>
                </c:pt>
                <c:pt idx="3641">
                  <c:v> 20-07-09 02:45:30</c:v>
                </c:pt>
                <c:pt idx="3642">
                  <c:v> 20-07-09 02:45:35</c:v>
                </c:pt>
                <c:pt idx="3643">
                  <c:v> 20-07-09 02:45:40</c:v>
                </c:pt>
                <c:pt idx="3644">
                  <c:v> 20-07-09 02:45:45</c:v>
                </c:pt>
                <c:pt idx="3645">
                  <c:v> 20-07-09 02:45:50</c:v>
                </c:pt>
                <c:pt idx="3646">
                  <c:v> 20-07-09 02:45:55</c:v>
                </c:pt>
                <c:pt idx="3647">
                  <c:v> 20-07-09 02:46:00</c:v>
                </c:pt>
                <c:pt idx="3648">
                  <c:v> 20-07-09 02:46:05</c:v>
                </c:pt>
                <c:pt idx="3649">
                  <c:v> 20-07-09 02:46:10</c:v>
                </c:pt>
                <c:pt idx="3650">
                  <c:v> 20-07-09 02:46:15</c:v>
                </c:pt>
                <c:pt idx="3651">
                  <c:v> 20-07-09 02:46:20</c:v>
                </c:pt>
                <c:pt idx="3652">
                  <c:v> 20-07-09 02:46:25</c:v>
                </c:pt>
                <c:pt idx="3653">
                  <c:v> 20-07-09 02:46:30</c:v>
                </c:pt>
                <c:pt idx="3654">
                  <c:v> 20-07-09 02:46:35</c:v>
                </c:pt>
                <c:pt idx="3655">
                  <c:v> 20-07-09 02:46:40</c:v>
                </c:pt>
                <c:pt idx="3656">
                  <c:v> 20-07-09 02:46:45</c:v>
                </c:pt>
                <c:pt idx="3657">
                  <c:v> 20-07-09 02:46:50</c:v>
                </c:pt>
                <c:pt idx="3658">
                  <c:v> 20-07-09 02:46:55</c:v>
                </c:pt>
                <c:pt idx="3659">
                  <c:v> 20-07-09 02:47:00</c:v>
                </c:pt>
                <c:pt idx="3660">
                  <c:v> 20-07-09 02:47:05</c:v>
                </c:pt>
                <c:pt idx="3661">
                  <c:v> 20-07-09 02:47:10</c:v>
                </c:pt>
                <c:pt idx="3662">
                  <c:v> 20-07-09 02:47:15</c:v>
                </c:pt>
                <c:pt idx="3663">
                  <c:v> 20-07-09 02:47:20</c:v>
                </c:pt>
                <c:pt idx="3664">
                  <c:v> 20-07-09 02:47:25</c:v>
                </c:pt>
                <c:pt idx="3665">
                  <c:v> 20-07-09 02:47:30</c:v>
                </c:pt>
                <c:pt idx="3666">
                  <c:v> 20-07-09 02:47:35</c:v>
                </c:pt>
                <c:pt idx="3667">
                  <c:v> 20-07-09 02:47:40</c:v>
                </c:pt>
                <c:pt idx="3668">
                  <c:v> 20-07-09 02:47:45</c:v>
                </c:pt>
                <c:pt idx="3669">
                  <c:v> 20-07-09 02:47:50</c:v>
                </c:pt>
                <c:pt idx="3670">
                  <c:v> 20-07-09 02:47:55</c:v>
                </c:pt>
                <c:pt idx="3671">
                  <c:v> 20-07-09 02:48:00</c:v>
                </c:pt>
                <c:pt idx="3672">
                  <c:v> 20-07-09 02:48:05</c:v>
                </c:pt>
                <c:pt idx="3673">
                  <c:v> 20-07-09 02:48:10</c:v>
                </c:pt>
                <c:pt idx="3674">
                  <c:v> 20-07-09 02:48:15</c:v>
                </c:pt>
                <c:pt idx="3675">
                  <c:v> 20-07-09 02:48:20</c:v>
                </c:pt>
                <c:pt idx="3676">
                  <c:v> 20-07-09 02:48:25</c:v>
                </c:pt>
                <c:pt idx="3677">
                  <c:v> 20-07-09 02:48:30</c:v>
                </c:pt>
                <c:pt idx="3678">
                  <c:v> 20-07-09 02:48:35</c:v>
                </c:pt>
                <c:pt idx="3679">
                  <c:v> 20-07-09 02:48:40</c:v>
                </c:pt>
                <c:pt idx="3680">
                  <c:v> 20-07-09 02:48:55</c:v>
                </c:pt>
                <c:pt idx="3681">
                  <c:v> 20-07-09 02:49:00</c:v>
                </c:pt>
                <c:pt idx="3682">
                  <c:v> 20-07-09 02:49:05</c:v>
                </c:pt>
                <c:pt idx="3683">
                  <c:v> 20-07-09 02:49:10</c:v>
                </c:pt>
                <c:pt idx="3684">
                  <c:v> 20-07-09 02:49:15</c:v>
                </c:pt>
                <c:pt idx="3685">
                  <c:v> 20-07-09 02:49:20</c:v>
                </c:pt>
                <c:pt idx="3686">
                  <c:v> 20-07-09 02:49:25</c:v>
                </c:pt>
                <c:pt idx="3687">
                  <c:v> 20-07-09 02:49:30</c:v>
                </c:pt>
                <c:pt idx="3688">
                  <c:v> 20-07-09 02:49:35</c:v>
                </c:pt>
                <c:pt idx="3689">
                  <c:v> 20-07-09 02:49:40</c:v>
                </c:pt>
                <c:pt idx="3690">
                  <c:v> 20-07-09 02:49:45</c:v>
                </c:pt>
                <c:pt idx="3691">
                  <c:v> 20-07-09 02:49:50</c:v>
                </c:pt>
                <c:pt idx="3692">
                  <c:v> 20-07-09 02:49:55</c:v>
                </c:pt>
                <c:pt idx="3693">
                  <c:v> 20-07-09 02:50:00</c:v>
                </c:pt>
                <c:pt idx="3694">
                  <c:v> 20-07-09 02:50:05</c:v>
                </c:pt>
                <c:pt idx="3695">
                  <c:v> 20-07-09 02:50:10</c:v>
                </c:pt>
                <c:pt idx="3696">
                  <c:v> 20-07-09 02:50:15</c:v>
                </c:pt>
                <c:pt idx="3697">
                  <c:v> 20-07-09 02:50:20</c:v>
                </c:pt>
                <c:pt idx="3698">
                  <c:v> 20-07-09 02:50:25</c:v>
                </c:pt>
                <c:pt idx="3699">
                  <c:v> 20-07-09 02:50:30</c:v>
                </c:pt>
                <c:pt idx="3700">
                  <c:v> 20-07-09 02:50:35</c:v>
                </c:pt>
                <c:pt idx="3701">
                  <c:v> 20-07-09 02:50:40</c:v>
                </c:pt>
                <c:pt idx="3702">
                  <c:v> 20-07-09 02:50:45</c:v>
                </c:pt>
                <c:pt idx="3703">
                  <c:v> 20-07-09 02:50:50</c:v>
                </c:pt>
                <c:pt idx="3704">
                  <c:v> 20-07-09 02:50:55</c:v>
                </c:pt>
                <c:pt idx="3705">
                  <c:v> 20-07-09 02:51:00</c:v>
                </c:pt>
                <c:pt idx="3706">
                  <c:v> 20-07-09 02:51:05</c:v>
                </c:pt>
                <c:pt idx="3707">
                  <c:v> 20-07-09 02:51:10</c:v>
                </c:pt>
                <c:pt idx="3708">
                  <c:v> 20-07-09 02:51:15</c:v>
                </c:pt>
                <c:pt idx="3709">
                  <c:v> 20-07-09 02:51:20</c:v>
                </c:pt>
                <c:pt idx="3710">
                  <c:v> 20-07-09 02:51:25</c:v>
                </c:pt>
                <c:pt idx="3711">
                  <c:v> 20-07-09 02:51:30</c:v>
                </c:pt>
                <c:pt idx="3712">
                  <c:v> 20-07-09 02:51:35</c:v>
                </c:pt>
                <c:pt idx="3713">
                  <c:v> 20-07-09 02:51:40</c:v>
                </c:pt>
                <c:pt idx="3714">
                  <c:v> 20-07-09 02:51:45</c:v>
                </c:pt>
                <c:pt idx="3715">
                  <c:v> 20-07-09 02:51:50</c:v>
                </c:pt>
                <c:pt idx="3716">
                  <c:v> 20-07-09 02:52:40</c:v>
                </c:pt>
                <c:pt idx="3717">
                  <c:v> 20-07-09 02:52:45</c:v>
                </c:pt>
                <c:pt idx="3718">
                  <c:v> 20-07-09 02:52:50</c:v>
                </c:pt>
                <c:pt idx="3719">
                  <c:v> 20-07-09 02:52:55</c:v>
                </c:pt>
                <c:pt idx="3720">
                  <c:v> 20-07-09 02:53:00</c:v>
                </c:pt>
                <c:pt idx="3721">
                  <c:v> 20-07-09 02:53:05</c:v>
                </c:pt>
                <c:pt idx="3722">
                  <c:v> 20-07-09 02:53:10</c:v>
                </c:pt>
                <c:pt idx="3723">
                  <c:v> 20-07-09 02:53:15</c:v>
                </c:pt>
                <c:pt idx="3724">
                  <c:v> 20-07-09 02:53:20</c:v>
                </c:pt>
                <c:pt idx="3725">
                  <c:v> 20-07-09 02:53:25</c:v>
                </c:pt>
                <c:pt idx="3726">
                  <c:v> 20-07-09 02:53:30</c:v>
                </c:pt>
                <c:pt idx="3727">
                  <c:v> 20-07-09 02:53:35</c:v>
                </c:pt>
                <c:pt idx="3728">
                  <c:v> 20-07-09 02:53:40</c:v>
                </c:pt>
                <c:pt idx="3729">
                  <c:v> 20-07-09 02:53:45</c:v>
                </c:pt>
                <c:pt idx="3730">
                  <c:v> 20-07-09 02:53:50</c:v>
                </c:pt>
                <c:pt idx="3731">
                  <c:v> 20-07-09 02:53:55</c:v>
                </c:pt>
                <c:pt idx="3732">
                  <c:v> 20-07-09 02:54:35</c:v>
                </c:pt>
                <c:pt idx="3733">
                  <c:v> 20-07-09 02:54:40</c:v>
                </c:pt>
                <c:pt idx="3734">
                  <c:v> 20-07-09 02:54:45</c:v>
                </c:pt>
                <c:pt idx="3735">
                  <c:v> 20-07-09 02:54:50</c:v>
                </c:pt>
                <c:pt idx="3736">
                  <c:v> 20-07-09 02:54:55</c:v>
                </c:pt>
                <c:pt idx="3737">
                  <c:v> 20-07-09 02:55:00</c:v>
                </c:pt>
                <c:pt idx="3738">
                  <c:v> 20-07-09 02:55:05</c:v>
                </c:pt>
                <c:pt idx="3739">
                  <c:v> 20-07-09 02:55:10</c:v>
                </c:pt>
                <c:pt idx="3740">
                  <c:v> 20-07-09 02:55:15</c:v>
                </c:pt>
                <c:pt idx="3741">
                  <c:v> 20-07-09 02:55:20</c:v>
                </c:pt>
                <c:pt idx="3742">
                  <c:v> 20-07-09 02:55:25</c:v>
                </c:pt>
                <c:pt idx="3743">
                  <c:v> 20-07-09 02:55:30</c:v>
                </c:pt>
                <c:pt idx="3744">
                  <c:v> 20-07-09 02:55:35</c:v>
                </c:pt>
                <c:pt idx="3745">
                  <c:v> 20-07-09 02:55:40</c:v>
                </c:pt>
                <c:pt idx="3746">
                  <c:v> 20-07-09 02:55:45</c:v>
                </c:pt>
                <c:pt idx="3747">
                  <c:v> 20-07-09 02:55:50</c:v>
                </c:pt>
                <c:pt idx="3748">
                  <c:v> 20-07-09 02:55:55</c:v>
                </c:pt>
                <c:pt idx="3749">
                  <c:v> 20-07-09 02:56:00</c:v>
                </c:pt>
                <c:pt idx="3750">
                  <c:v> 20-07-09 02:56:05</c:v>
                </c:pt>
                <c:pt idx="3751">
                  <c:v> 20-07-09 02:56:10</c:v>
                </c:pt>
                <c:pt idx="3752">
                  <c:v> 20-07-09 02:56:15</c:v>
                </c:pt>
                <c:pt idx="3753">
                  <c:v> 20-07-09 02:56:20</c:v>
                </c:pt>
                <c:pt idx="3754">
                  <c:v> 20-07-09 02:56:25</c:v>
                </c:pt>
                <c:pt idx="3755">
                  <c:v> 20-07-09 02:56:30</c:v>
                </c:pt>
                <c:pt idx="3756">
                  <c:v> 20-07-09 02:56:35</c:v>
                </c:pt>
                <c:pt idx="3757">
                  <c:v> 20-07-09 02:56:40</c:v>
                </c:pt>
                <c:pt idx="3758">
                  <c:v> 20-07-09 02:56:45</c:v>
                </c:pt>
                <c:pt idx="3759">
                  <c:v> 20-07-09 02:56:50</c:v>
                </c:pt>
                <c:pt idx="3760">
                  <c:v> 20-07-09 02:56:55</c:v>
                </c:pt>
                <c:pt idx="3761">
                  <c:v> 20-07-09 02:57:00</c:v>
                </c:pt>
                <c:pt idx="3762">
                  <c:v> 20-07-09 02:57:05</c:v>
                </c:pt>
                <c:pt idx="3763">
                  <c:v> 20-07-09 02:57:10</c:v>
                </c:pt>
                <c:pt idx="3764">
                  <c:v> 20-07-09 02:57:15</c:v>
                </c:pt>
                <c:pt idx="3765">
                  <c:v> 20-07-09 02:57:20</c:v>
                </c:pt>
                <c:pt idx="3766">
                  <c:v> 20-07-09 02:57:25</c:v>
                </c:pt>
                <c:pt idx="3767">
                  <c:v> 20-07-09 02:57:30</c:v>
                </c:pt>
                <c:pt idx="3768">
                  <c:v> 20-07-09 02:57:35</c:v>
                </c:pt>
                <c:pt idx="3769">
                  <c:v> 20-07-09 02:57:40</c:v>
                </c:pt>
                <c:pt idx="3770">
                  <c:v> 20-07-09 02:57:45</c:v>
                </c:pt>
                <c:pt idx="3771">
                  <c:v> 20-07-09 02:57:50</c:v>
                </c:pt>
                <c:pt idx="3772">
                  <c:v> 20-07-09 02:57:55</c:v>
                </c:pt>
                <c:pt idx="3773">
                  <c:v> 20-07-09 02:58:00</c:v>
                </c:pt>
                <c:pt idx="3774">
                  <c:v> 20-07-09 02:58:05</c:v>
                </c:pt>
                <c:pt idx="3775">
                  <c:v> 20-07-09 02:58:10</c:v>
                </c:pt>
                <c:pt idx="3776">
                  <c:v> 20-07-09 02:58:15</c:v>
                </c:pt>
                <c:pt idx="3777">
                  <c:v> 20-07-09 02:58:20</c:v>
                </c:pt>
                <c:pt idx="3778">
                  <c:v> 20-07-09 02:58:25</c:v>
                </c:pt>
                <c:pt idx="3779">
                  <c:v> 20-07-09 02:58:30</c:v>
                </c:pt>
                <c:pt idx="3780">
                  <c:v> 20-07-09 02:58:35</c:v>
                </c:pt>
                <c:pt idx="3781">
                  <c:v> 20-07-09 02:58:40</c:v>
                </c:pt>
                <c:pt idx="3782">
                  <c:v> 20-07-09 02:58:45</c:v>
                </c:pt>
                <c:pt idx="3783">
                  <c:v> 20-07-09 02:58:50</c:v>
                </c:pt>
                <c:pt idx="3784">
                  <c:v> 20-07-09 02:58:55</c:v>
                </c:pt>
                <c:pt idx="3785">
                  <c:v> 20-07-09 02:59:00</c:v>
                </c:pt>
                <c:pt idx="3786">
                  <c:v> 20-07-09 02:59:10</c:v>
                </c:pt>
                <c:pt idx="3787">
                  <c:v> 20-07-09 02:59:15</c:v>
                </c:pt>
                <c:pt idx="3788">
                  <c:v> 20-07-09 02:59:20</c:v>
                </c:pt>
                <c:pt idx="3789">
                  <c:v> 20-07-09 02:59:25</c:v>
                </c:pt>
                <c:pt idx="3790">
                  <c:v> 20-07-09 02:59:30</c:v>
                </c:pt>
                <c:pt idx="3791">
                  <c:v> 20-07-09 02:59:35</c:v>
                </c:pt>
                <c:pt idx="3792">
                  <c:v> 20-07-09 02:59:40</c:v>
                </c:pt>
                <c:pt idx="3793">
                  <c:v> 20-07-09 02:59:45</c:v>
                </c:pt>
                <c:pt idx="3794">
                  <c:v> 20-07-09 02:59:50</c:v>
                </c:pt>
                <c:pt idx="3795">
                  <c:v> 20-07-09 02:59:55</c:v>
                </c:pt>
                <c:pt idx="3796">
                  <c:v> 20-07-09 03:00:00</c:v>
                </c:pt>
                <c:pt idx="3797">
                  <c:v> 20-07-09 03:00:05</c:v>
                </c:pt>
                <c:pt idx="3798">
                  <c:v> 20-07-09 03:00:10</c:v>
                </c:pt>
                <c:pt idx="3799">
                  <c:v> 20-07-09 03:00:15</c:v>
                </c:pt>
                <c:pt idx="3800">
                  <c:v> 20-07-09 03:00:20</c:v>
                </c:pt>
                <c:pt idx="3801">
                  <c:v> 20-07-09 03:00:25</c:v>
                </c:pt>
                <c:pt idx="3802">
                  <c:v> 20-07-09 03:00:30</c:v>
                </c:pt>
                <c:pt idx="3803">
                  <c:v> 20-07-09 03:00:35</c:v>
                </c:pt>
                <c:pt idx="3804">
                  <c:v> 20-07-09 03:00:40</c:v>
                </c:pt>
                <c:pt idx="3805">
                  <c:v> 20-07-09 03:00:45</c:v>
                </c:pt>
                <c:pt idx="3806">
                  <c:v> 20-07-09 03:00:50</c:v>
                </c:pt>
                <c:pt idx="3807">
                  <c:v> 20-07-09 03:00:55</c:v>
                </c:pt>
                <c:pt idx="3808">
                  <c:v> 20-07-09 03:01:00</c:v>
                </c:pt>
                <c:pt idx="3809">
                  <c:v> 20-07-09 03:01:05</c:v>
                </c:pt>
                <c:pt idx="3810">
                  <c:v> 20-07-09 03:01:10</c:v>
                </c:pt>
                <c:pt idx="3811">
                  <c:v> 20-07-09 03:01:15</c:v>
                </c:pt>
                <c:pt idx="3812">
                  <c:v> 20-07-09 03:01:20</c:v>
                </c:pt>
                <c:pt idx="3813">
                  <c:v> 20-07-09 03:01:25</c:v>
                </c:pt>
                <c:pt idx="3814">
                  <c:v> 20-07-09 03:01:30</c:v>
                </c:pt>
                <c:pt idx="3815">
                  <c:v> 20-07-09 03:01:35</c:v>
                </c:pt>
                <c:pt idx="3816">
                  <c:v> 20-07-09 03:01:40</c:v>
                </c:pt>
                <c:pt idx="3817">
                  <c:v> 20-07-09 03:01:45</c:v>
                </c:pt>
                <c:pt idx="3818">
                  <c:v> 20-07-09 03:01:50</c:v>
                </c:pt>
                <c:pt idx="3819">
                  <c:v> 20-07-09 03:01:55</c:v>
                </c:pt>
                <c:pt idx="3820">
                  <c:v> 20-07-09 03:02:00</c:v>
                </c:pt>
                <c:pt idx="3821">
                  <c:v> 20-07-09 03:02:05</c:v>
                </c:pt>
                <c:pt idx="3822">
                  <c:v> 20-07-09 03:02:10</c:v>
                </c:pt>
                <c:pt idx="3823">
                  <c:v> 20-07-09 03:02:15</c:v>
                </c:pt>
                <c:pt idx="3824">
                  <c:v> 20-07-09 03:02:20</c:v>
                </c:pt>
                <c:pt idx="3825">
                  <c:v> 20-07-09 03:02:25</c:v>
                </c:pt>
                <c:pt idx="3826">
                  <c:v> 20-07-09 03:02:30</c:v>
                </c:pt>
                <c:pt idx="3827">
                  <c:v> 20-07-09 03:02:35</c:v>
                </c:pt>
                <c:pt idx="3828">
                  <c:v> 20-07-09 03:02:40</c:v>
                </c:pt>
                <c:pt idx="3829">
                  <c:v> 20-07-09 03:02:45</c:v>
                </c:pt>
                <c:pt idx="3830">
                  <c:v> 20-07-09 03:02:50</c:v>
                </c:pt>
                <c:pt idx="3831">
                  <c:v> 20-07-09 03:02:55</c:v>
                </c:pt>
                <c:pt idx="3832">
                  <c:v> 20-07-09 03:03:00</c:v>
                </c:pt>
                <c:pt idx="3833">
                  <c:v> 20-07-09 03:03:05</c:v>
                </c:pt>
                <c:pt idx="3834">
                  <c:v> 20-07-09 03:03:10</c:v>
                </c:pt>
                <c:pt idx="3835">
                  <c:v> 20-07-09 03:03:15</c:v>
                </c:pt>
                <c:pt idx="3836">
                  <c:v> 20-07-09 03:03:20</c:v>
                </c:pt>
                <c:pt idx="3837">
                  <c:v> 20-07-09 03:03:25</c:v>
                </c:pt>
                <c:pt idx="3838">
                  <c:v> 20-07-09 03:03:30</c:v>
                </c:pt>
                <c:pt idx="3839">
                  <c:v> 20-07-09 03:03:35</c:v>
                </c:pt>
                <c:pt idx="3840">
                  <c:v> 20-07-09 03:03:40</c:v>
                </c:pt>
                <c:pt idx="3841">
                  <c:v> 20-07-09 03:03:45</c:v>
                </c:pt>
                <c:pt idx="3842">
                  <c:v> 20-07-09 03:03:50</c:v>
                </c:pt>
                <c:pt idx="3843">
                  <c:v> 20-07-09 03:03:55</c:v>
                </c:pt>
                <c:pt idx="3844">
                  <c:v> 20-07-09 03:04:00</c:v>
                </c:pt>
                <c:pt idx="3845">
                  <c:v> 20-07-09 03:04:05</c:v>
                </c:pt>
                <c:pt idx="3846">
                  <c:v> 20-07-09 03:04:10</c:v>
                </c:pt>
                <c:pt idx="3847">
                  <c:v> 20-07-09 03:04:15</c:v>
                </c:pt>
                <c:pt idx="3848">
                  <c:v> 20-07-09 03:04:20</c:v>
                </c:pt>
                <c:pt idx="3849">
                  <c:v> 20-07-09 03:04:25</c:v>
                </c:pt>
                <c:pt idx="3850">
                  <c:v> 20-07-09 03:04:30</c:v>
                </c:pt>
                <c:pt idx="3851">
                  <c:v> 20-07-09 03:04:35</c:v>
                </c:pt>
                <c:pt idx="3852">
                  <c:v> 20-07-09 03:04:40</c:v>
                </c:pt>
                <c:pt idx="3853">
                  <c:v> 20-07-09 03:04:45</c:v>
                </c:pt>
                <c:pt idx="3854">
                  <c:v> 20-07-09 03:04:50</c:v>
                </c:pt>
                <c:pt idx="3855">
                  <c:v> 20-07-09 03:05:15</c:v>
                </c:pt>
                <c:pt idx="3856">
                  <c:v> 20-07-09 03:05:20</c:v>
                </c:pt>
                <c:pt idx="3857">
                  <c:v> 20-07-09 03:05:25</c:v>
                </c:pt>
                <c:pt idx="3858">
                  <c:v> 20-07-09 03:05:30</c:v>
                </c:pt>
                <c:pt idx="3859">
                  <c:v> 20-07-09 03:05:35</c:v>
                </c:pt>
                <c:pt idx="3860">
                  <c:v> 20-07-09 03:05:40</c:v>
                </c:pt>
                <c:pt idx="3861">
                  <c:v> 20-07-09 03:05:45</c:v>
                </c:pt>
                <c:pt idx="3862">
                  <c:v> 20-07-09 03:05:50</c:v>
                </c:pt>
                <c:pt idx="3863">
                  <c:v> 20-07-09 03:05:55</c:v>
                </c:pt>
                <c:pt idx="3864">
                  <c:v> 20-07-09 03:06:00</c:v>
                </c:pt>
                <c:pt idx="3865">
                  <c:v> 20-07-09 03:06:05</c:v>
                </c:pt>
                <c:pt idx="3866">
                  <c:v> 20-07-09 03:06:10</c:v>
                </c:pt>
                <c:pt idx="3867">
                  <c:v> 20-07-09 03:08:40</c:v>
                </c:pt>
                <c:pt idx="3868">
                  <c:v> 20-07-09 03:08:45</c:v>
                </c:pt>
                <c:pt idx="3869">
                  <c:v> 20-07-09 03:08:50</c:v>
                </c:pt>
                <c:pt idx="3870">
                  <c:v> 20-07-09 03:08:55</c:v>
                </c:pt>
                <c:pt idx="3871">
                  <c:v> 20-07-09 03:09:00</c:v>
                </c:pt>
                <c:pt idx="3872">
                  <c:v> 20-07-09 03:09:05</c:v>
                </c:pt>
                <c:pt idx="3873">
                  <c:v> 20-07-09 03:09:10</c:v>
                </c:pt>
                <c:pt idx="3874">
                  <c:v> 20-07-09 03:09:15</c:v>
                </c:pt>
                <c:pt idx="3875">
                  <c:v> 20-07-09 03:09:20</c:v>
                </c:pt>
                <c:pt idx="3876">
                  <c:v> 20-07-09 03:09:25</c:v>
                </c:pt>
                <c:pt idx="3877">
                  <c:v> 20-07-09 03:09:30</c:v>
                </c:pt>
                <c:pt idx="3878">
                  <c:v> 20-07-09 03:09:35</c:v>
                </c:pt>
                <c:pt idx="3879">
                  <c:v> 20-07-09 03:09:40</c:v>
                </c:pt>
                <c:pt idx="3880">
                  <c:v> 20-07-09 03:09:45</c:v>
                </c:pt>
                <c:pt idx="3881">
                  <c:v> 20-07-09 03:09:50</c:v>
                </c:pt>
                <c:pt idx="3882">
                  <c:v> 20-07-09 03:09:55</c:v>
                </c:pt>
                <c:pt idx="3883">
                  <c:v> 20-07-09 03:10:00</c:v>
                </c:pt>
                <c:pt idx="3884">
                  <c:v> 20-07-09 03:10:05</c:v>
                </c:pt>
                <c:pt idx="3885">
                  <c:v> 20-07-09 03:10:10</c:v>
                </c:pt>
                <c:pt idx="3886">
                  <c:v> 20-07-09 03:10:15</c:v>
                </c:pt>
                <c:pt idx="3887">
                  <c:v> 20-07-09 03:10:20</c:v>
                </c:pt>
                <c:pt idx="3888">
                  <c:v> 20-07-09 03:10:25</c:v>
                </c:pt>
                <c:pt idx="3889">
                  <c:v> 20-07-09 03:10:30</c:v>
                </c:pt>
                <c:pt idx="3890">
                  <c:v> 20-07-09 03:10:35</c:v>
                </c:pt>
                <c:pt idx="3891">
                  <c:v> 20-07-09 03:10:40</c:v>
                </c:pt>
                <c:pt idx="3892">
                  <c:v> 20-07-09 03:10:45</c:v>
                </c:pt>
                <c:pt idx="3893">
                  <c:v> 20-07-09 03:10:50</c:v>
                </c:pt>
                <c:pt idx="3894">
                  <c:v> 20-07-09 03:10:55</c:v>
                </c:pt>
                <c:pt idx="3895">
                  <c:v> 20-07-09 03:11:00</c:v>
                </c:pt>
                <c:pt idx="3896">
                  <c:v> 20-07-09 03:11:05</c:v>
                </c:pt>
                <c:pt idx="3897">
                  <c:v> 20-07-09 03:11:10</c:v>
                </c:pt>
                <c:pt idx="3898">
                  <c:v> 20-07-09 03:11:15</c:v>
                </c:pt>
                <c:pt idx="3899">
                  <c:v> 20-07-09 03:11:20</c:v>
                </c:pt>
                <c:pt idx="3900">
                  <c:v> 20-07-09 03:11:25</c:v>
                </c:pt>
                <c:pt idx="3901">
                  <c:v> 20-07-09 03:11:30</c:v>
                </c:pt>
                <c:pt idx="3902">
                  <c:v> 20-07-09 03:11:35</c:v>
                </c:pt>
                <c:pt idx="3903">
                  <c:v> 20-07-09 03:11:40</c:v>
                </c:pt>
                <c:pt idx="3904">
                  <c:v> 20-07-09 03:11:45</c:v>
                </c:pt>
                <c:pt idx="3905">
                  <c:v> 20-07-09 03:11:50</c:v>
                </c:pt>
                <c:pt idx="3906">
                  <c:v> 20-07-09 03:11:55</c:v>
                </c:pt>
                <c:pt idx="3907">
                  <c:v> 20-07-09 03:12:00</c:v>
                </c:pt>
                <c:pt idx="3908">
                  <c:v> 20-07-09 03:12:05</c:v>
                </c:pt>
                <c:pt idx="3909">
                  <c:v> 20-07-09 03:12:10</c:v>
                </c:pt>
                <c:pt idx="3910">
                  <c:v> 20-07-09 03:12:15</c:v>
                </c:pt>
                <c:pt idx="3911">
                  <c:v> 20-07-09 03:12:20</c:v>
                </c:pt>
                <c:pt idx="3912">
                  <c:v> 20-07-09 03:12:25</c:v>
                </c:pt>
                <c:pt idx="3913">
                  <c:v> 20-07-09 03:12:30</c:v>
                </c:pt>
                <c:pt idx="3914">
                  <c:v> 20-07-09 03:12:35</c:v>
                </c:pt>
                <c:pt idx="3915">
                  <c:v> 20-07-09 03:13:20</c:v>
                </c:pt>
                <c:pt idx="3916">
                  <c:v> 20-07-09 03:13:25</c:v>
                </c:pt>
                <c:pt idx="3917">
                  <c:v> 20-07-09 03:13:30</c:v>
                </c:pt>
                <c:pt idx="3918">
                  <c:v> 20-07-09 03:13:35</c:v>
                </c:pt>
                <c:pt idx="3919">
                  <c:v> 20-07-09 03:13:40</c:v>
                </c:pt>
                <c:pt idx="3920">
                  <c:v> 20-07-09 03:13:45</c:v>
                </c:pt>
                <c:pt idx="3921">
                  <c:v> 20-07-09 03:13:50</c:v>
                </c:pt>
                <c:pt idx="3922">
                  <c:v> 20-07-09 03:13:55</c:v>
                </c:pt>
                <c:pt idx="3923">
                  <c:v> 20-07-09 03:14:00</c:v>
                </c:pt>
                <c:pt idx="3924">
                  <c:v> 20-07-09 03:14:05</c:v>
                </c:pt>
                <c:pt idx="3925">
                  <c:v> 20-07-09 03:14:10</c:v>
                </c:pt>
                <c:pt idx="3926">
                  <c:v> 20-07-09 03:14:15</c:v>
                </c:pt>
                <c:pt idx="3927">
                  <c:v> 20-07-09 03:14:20</c:v>
                </c:pt>
                <c:pt idx="3928">
                  <c:v> 20-07-09 03:14:30</c:v>
                </c:pt>
                <c:pt idx="3929">
                  <c:v> 20-07-09 03:14:35</c:v>
                </c:pt>
                <c:pt idx="3930">
                  <c:v> 20-07-09 03:14:40</c:v>
                </c:pt>
                <c:pt idx="3931">
                  <c:v> 20-07-09 03:14:45</c:v>
                </c:pt>
                <c:pt idx="3932">
                  <c:v> 20-07-09 03:14:50</c:v>
                </c:pt>
                <c:pt idx="3933">
                  <c:v> 20-07-09 03:14:55</c:v>
                </c:pt>
                <c:pt idx="3934">
                  <c:v> 20-07-09 03:15:00</c:v>
                </c:pt>
                <c:pt idx="3935">
                  <c:v> 20-07-09 03:15:05</c:v>
                </c:pt>
                <c:pt idx="3936">
                  <c:v> 20-07-09 03:15:10</c:v>
                </c:pt>
                <c:pt idx="3937">
                  <c:v> 20-07-09 03:15:15</c:v>
                </c:pt>
                <c:pt idx="3938">
                  <c:v> 20-07-09 03:15:20</c:v>
                </c:pt>
                <c:pt idx="3939">
                  <c:v> 20-07-09 03:15:25</c:v>
                </c:pt>
                <c:pt idx="3940">
                  <c:v> 20-07-09 03:15:30</c:v>
                </c:pt>
                <c:pt idx="3941">
                  <c:v> 20-07-09 03:15:35</c:v>
                </c:pt>
                <c:pt idx="3942">
                  <c:v> 20-07-09 03:15:40</c:v>
                </c:pt>
                <c:pt idx="3943">
                  <c:v> 20-07-09 03:15:45</c:v>
                </c:pt>
                <c:pt idx="3944">
                  <c:v> 20-07-09 03:15:50</c:v>
                </c:pt>
                <c:pt idx="3945">
                  <c:v> 20-07-09 03:15:55</c:v>
                </c:pt>
                <c:pt idx="3946">
                  <c:v> 20-07-09 03:17:10</c:v>
                </c:pt>
                <c:pt idx="3947">
                  <c:v> 20-07-09 03:17:15</c:v>
                </c:pt>
                <c:pt idx="3948">
                  <c:v> 20-07-09 03:17:20</c:v>
                </c:pt>
                <c:pt idx="3949">
                  <c:v> 20-07-09 03:17:25</c:v>
                </c:pt>
                <c:pt idx="3950">
                  <c:v> 20-07-09 03:17:30</c:v>
                </c:pt>
                <c:pt idx="3951">
                  <c:v> 20-07-09 03:17:35</c:v>
                </c:pt>
                <c:pt idx="3952">
                  <c:v> 20-07-09 03:17:40</c:v>
                </c:pt>
                <c:pt idx="3953">
                  <c:v> 20-07-09 03:17:45</c:v>
                </c:pt>
                <c:pt idx="3954">
                  <c:v> 20-07-09 03:17:50</c:v>
                </c:pt>
                <c:pt idx="3955">
                  <c:v> 20-07-09 03:17:55</c:v>
                </c:pt>
                <c:pt idx="3956">
                  <c:v> 20-07-09 03:18:00</c:v>
                </c:pt>
                <c:pt idx="3957">
                  <c:v> 20-07-09 03:18:05</c:v>
                </c:pt>
                <c:pt idx="3958">
                  <c:v> 20-07-09 03:19:30</c:v>
                </c:pt>
                <c:pt idx="3959">
                  <c:v> 20-07-09 03:19:35</c:v>
                </c:pt>
                <c:pt idx="3960">
                  <c:v> 20-07-09 03:19:40</c:v>
                </c:pt>
                <c:pt idx="3961">
                  <c:v> 20-07-09 03:19:45</c:v>
                </c:pt>
                <c:pt idx="3962">
                  <c:v> 20-07-09 03:19:50</c:v>
                </c:pt>
                <c:pt idx="3963">
                  <c:v> 20-07-09 03:19:55</c:v>
                </c:pt>
                <c:pt idx="3964">
                  <c:v> 20-07-09 03:20:00</c:v>
                </c:pt>
                <c:pt idx="3965">
                  <c:v> 20-07-09 03:20:05</c:v>
                </c:pt>
                <c:pt idx="3966">
                  <c:v> 20-07-09 03:20:10</c:v>
                </c:pt>
                <c:pt idx="3967">
                  <c:v> 20-07-09 03:20:15</c:v>
                </c:pt>
                <c:pt idx="3968">
                  <c:v> 20-07-09 03:20:20</c:v>
                </c:pt>
                <c:pt idx="3969">
                  <c:v> 20-07-09 03:20:25</c:v>
                </c:pt>
                <c:pt idx="3970">
                  <c:v> 20-07-09 03:21:00</c:v>
                </c:pt>
                <c:pt idx="3971">
                  <c:v> 20-07-09 03:21:05</c:v>
                </c:pt>
                <c:pt idx="3972">
                  <c:v> 20-07-09 03:21:10</c:v>
                </c:pt>
                <c:pt idx="3973">
                  <c:v> 20-07-09 03:21:15</c:v>
                </c:pt>
                <c:pt idx="3974">
                  <c:v> 20-07-09 03:21:20</c:v>
                </c:pt>
                <c:pt idx="3975">
                  <c:v> 20-07-09 03:21:25</c:v>
                </c:pt>
                <c:pt idx="3976">
                  <c:v> 20-07-09 03:21:30</c:v>
                </c:pt>
                <c:pt idx="3977">
                  <c:v> 20-07-09 03:21:35</c:v>
                </c:pt>
                <c:pt idx="3978">
                  <c:v> 20-07-09 03:21:40</c:v>
                </c:pt>
                <c:pt idx="3979">
                  <c:v> 20-07-09 03:21:45</c:v>
                </c:pt>
                <c:pt idx="3980">
                  <c:v> 20-07-09 03:21:50</c:v>
                </c:pt>
                <c:pt idx="3981">
                  <c:v> 20-07-09 03:21:55</c:v>
                </c:pt>
                <c:pt idx="3982">
                  <c:v> 20-07-09 03:22:00</c:v>
                </c:pt>
                <c:pt idx="3983">
                  <c:v> 20-07-09 03:22:05</c:v>
                </c:pt>
                <c:pt idx="3984">
                  <c:v> 20-07-09 03:22:10</c:v>
                </c:pt>
                <c:pt idx="3985">
                  <c:v> 20-07-09 03:22:15</c:v>
                </c:pt>
                <c:pt idx="3986">
                  <c:v> 20-07-09 03:22:20</c:v>
                </c:pt>
                <c:pt idx="3987">
                  <c:v> 20-07-09 03:22:25</c:v>
                </c:pt>
                <c:pt idx="3988">
                  <c:v> 20-07-09 03:22:30</c:v>
                </c:pt>
                <c:pt idx="3989">
                  <c:v> 20-07-09 03:22:35</c:v>
                </c:pt>
                <c:pt idx="3990">
                  <c:v> 20-07-09 03:22:40</c:v>
                </c:pt>
                <c:pt idx="3991">
                  <c:v> 20-07-09 03:22:45</c:v>
                </c:pt>
                <c:pt idx="3992">
                  <c:v> 20-07-09 03:22:50</c:v>
                </c:pt>
                <c:pt idx="3993">
                  <c:v> 20-07-09 03:22:55</c:v>
                </c:pt>
                <c:pt idx="3994">
                  <c:v> 20-07-09 03:23:00</c:v>
                </c:pt>
                <c:pt idx="3995">
                  <c:v> 20-07-09 03:23:05</c:v>
                </c:pt>
                <c:pt idx="3996">
                  <c:v> 20-07-09 03:23:10</c:v>
                </c:pt>
                <c:pt idx="3997">
                  <c:v> 20-07-09 03:23:15</c:v>
                </c:pt>
                <c:pt idx="3998">
                  <c:v> 20-07-09 03:23:20</c:v>
                </c:pt>
                <c:pt idx="3999">
                  <c:v> 20-07-09 03:25:50</c:v>
                </c:pt>
                <c:pt idx="4000">
                  <c:v> 20-07-09 03:25:55</c:v>
                </c:pt>
                <c:pt idx="4001">
                  <c:v> 20-07-09 03:26:00</c:v>
                </c:pt>
                <c:pt idx="4002">
                  <c:v> 20-07-09 03:26:05</c:v>
                </c:pt>
                <c:pt idx="4003">
                  <c:v> 20-07-09 03:26:10</c:v>
                </c:pt>
                <c:pt idx="4004">
                  <c:v> 20-07-09 03:26:15</c:v>
                </c:pt>
                <c:pt idx="4005">
                  <c:v> 20-07-09 03:26:20</c:v>
                </c:pt>
                <c:pt idx="4006">
                  <c:v> 20-07-09 03:26:25</c:v>
                </c:pt>
                <c:pt idx="4007">
                  <c:v> 20-07-09 03:26:30</c:v>
                </c:pt>
                <c:pt idx="4008">
                  <c:v> 20-07-09 03:26:35</c:v>
                </c:pt>
                <c:pt idx="4009">
                  <c:v> 20-07-09 03:26:40</c:v>
                </c:pt>
                <c:pt idx="4010">
                  <c:v> 20-07-09 03:26:45</c:v>
                </c:pt>
                <c:pt idx="4011">
                  <c:v> 20-07-09 03:26:50</c:v>
                </c:pt>
                <c:pt idx="4012">
                  <c:v> 20-07-09 03:26:55</c:v>
                </c:pt>
                <c:pt idx="4013">
                  <c:v> 20-07-09 03:27:00</c:v>
                </c:pt>
                <c:pt idx="4014">
                  <c:v> 20-07-09 03:27:05</c:v>
                </c:pt>
                <c:pt idx="4015">
                  <c:v> 20-07-09 03:27:10</c:v>
                </c:pt>
                <c:pt idx="4016">
                  <c:v> 20-07-09 03:27:15</c:v>
                </c:pt>
                <c:pt idx="4017">
                  <c:v> 20-07-09 03:27:20</c:v>
                </c:pt>
                <c:pt idx="4018">
                  <c:v> 20-07-09 03:27:25</c:v>
                </c:pt>
                <c:pt idx="4019">
                  <c:v> 20-07-09 03:27:30</c:v>
                </c:pt>
                <c:pt idx="4020">
                  <c:v> 20-07-09 03:27:35</c:v>
                </c:pt>
                <c:pt idx="4021">
                  <c:v> 20-07-09 03:27:40</c:v>
                </c:pt>
                <c:pt idx="4022">
                  <c:v> 20-07-09 03:27:45</c:v>
                </c:pt>
                <c:pt idx="4023">
                  <c:v> 20-07-09 03:27:50</c:v>
                </c:pt>
                <c:pt idx="4024">
                  <c:v> 20-07-09 03:27:55</c:v>
                </c:pt>
                <c:pt idx="4025">
                  <c:v> 20-07-09 03:28:00</c:v>
                </c:pt>
                <c:pt idx="4026">
                  <c:v> 20-07-09 03:28:05</c:v>
                </c:pt>
                <c:pt idx="4027">
                  <c:v> 20-07-09 03:28:10</c:v>
                </c:pt>
                <c:pt idx="4028">
                  <c:v> 20-07-09 03:28:15</c:v>
                </c:pt>
                <c:pt idx="4029">
                  <c:v> 20-07-09 03:28:20</c:v>
                </c:pt>
                <c:pt idx="4030">
                  <c:v> 20-07-09 03:28:25</c:v>
                </c:pt>
                <c:pt idx="4031">
                  <c:v> 20-07-09 03:28:30</c:v>
                </c:pt>
                <c:pt idx="4032">
                  <c:v> 20-07-09 03:28:35</c:v>
                </c:pt>
                <c:pt idx="4033">
                  <c:v> 20-07-09 03:28:40</c:v>
                </c:pt>
                <c:pt idx="4034">
                  <c:v> 20-07-09 03:28:45</c:v>
                </c:pt>
                <c:pt idx="4035">
                  <c:v> 20-07-09 03:28:50</c:v>
                </c:pt>
                <c:pt idx="4036">
                  <c:v> 20-07-09 03:28:55</c:v>
                </c:pt>
                <c:pt idx="4037">
                  <c:v> 20-07-09 03:29:00</c:v>
                </c:pt>
                <c:pt idx="4038">
                  <c:v> 20-07-09 03:29:05</c:v>
                </c:pt>
                <c:pt idx="4039">
                  <c:v> 20-07-09 03:29:10</c:v>
                </c:pt>
                <c:pt idx="4040">
                  <c:v> 20-07-09 03:29:15</c:v>
                </c:pt>
                <c:pt idx="4041">
                  <c:v> 20-07-09 03:29:20</c:v>
                </c:pt>
                <c:pt idx="4042">
                  <c:v> 20-07-09 03:29:25</c:v>
                </c:pt>
                <c:pt idx="4043">
                  <c:v> 20-07-09 03:29:30</c:v>
                </c:pt>
                <c:pt idx="4044">
                  <c:v> 20-07-09 03:29:35</c:v>
                </c:pt>
                <c:pt idx="4045">
                  <c:v> 20-07-09 03:29:40</c:v>
                </c:pt>
                <c:pt idx="4046">
                  <c:v> 20-07-09 03:29:45</c:v>
                </c:pt>
                <c:pt idx="4047">
                  <c:v> 20-07-09 03:29:50</c:v>
                </c:pt>
                <c:pt idx="4048">
                  <c:v> 20-07-09 03:29:55</c:v>
                </c:pt>
                <c:pt idx="4049">
                  <c:v> 20-07-09 03:30:05</c:v>
                </c:pt>
                <c:pt idx="4050">
                  <c:v> 20-07-09 03:30:10</c:v>
                </c:pt>
                <c:pt idx="4051">
                  <c:v> 20-07-09 03:30:15</c:v>
                </c:pt>
                <c:pt idx="4052">
                  <c:v> 20-07-09 03:30:20</c:v>
                </c:pt>
                <c:pt idx="4053">
                  <c:v> 20-07-09 03:30:25</c:v>
                </c:pt>
                <c:pt idx="4054">
                  <c:v> 20-07-09 03:30:30</c:v>
                </c:pt>
                <c:pt idx="4055">
                  <c:v> 20-07-09 03:30:35</c:v>
                </c:pt>
                <c:pt idx="4056">
                  <c:v> 20-07-09 03:30:40</c:v>
                </c:pt>
                <c:pt idx="4057">
                  <c:v> 20-07-09 03:30:45</c:v>
                </c:pt>
                <c:pt idx="4058">
                  <c:v> 20-07-09 03:30:50</c:v>
                </c:pt>
                <c:pt idx="4059">
                  <c:v> 20-07-09 03:30:55</c:v>
                </c:pt>
                <c:pt idx="4060">
                  <c:v> 20-07-09 03:31:00</c:v>
                </c:pt>
                <c:pt idx="4061">
                  <c:v> 20-07-09 03:31:05</c:v>
                </c:pt>
                <c:pt idx="4062">
                  <c:v> 20-07-09 03:31:10</c:v>
                </c:pt>
                <c:pt idx="4063">
                  <c:v> 20-07-09 03:31:15</c:v>
                </c:pt>
                <c:pt idx="4064">
                  <c:v> 20-07-09 03:31:20</c:v>
                </c:pt>
                <c:pt idx="4065">
                  <c:v> 20-07-09 03:31:25</c:v>
                </c:pt>
                <c:pt idx="4066">
                  <c:v> 20-07-09 03:31:30</c:v>
                </c:pt>
                <c:pt idx="4067">
                  <c:v> 20-07-09 03:31:35</c:v>
                </c:pt>
                <c:pt idx="4068">
                  <c:v> 20-07-09 03:31:40</c:v>
                </c:pt>
                <c:pt idx="4069">
                  <c:v> 20-07-09 03:31:45</c:v>
                </c:pt>
                <c:pt idx="4070">
                  <c:v> 20-07-09 03:31:50</c:v>
                </c:pt>
                <c:pt idx="4071">
                  <c:v> 20-07-09 03:31:55</c:v>
                </c:pt>
                <c:pt idx="4072">
                  <c:v> 20-07-09 03:32:00</c:v>
                </c:pt>
                <c:pt idx="4073">
                  <c:v> 20-07-09 03:32:05</c:v>
                </c:pt>
                <c:pt idx="4074">
                  <c:v> 20-07-09 03:32:10</c:v>
                </c:pt>
                <c:pt idx="4075">
                  <c:v> 20-07-09 03:32:15</c:v>
                </c:pt>
                <c:pt idx="4076">
                  <c:v> 20-07-09 03:32:20</c:v>
                </c:pt>
                <c:pt idx="4077">
                  <c:v> 20-07-09 03:32:25</c:v>
                </c:pt>
                <c:pt idx="4078">
                  <c:v> 20-07-09 03:32:30</c:v>
                </c:pt>
                <c:pt idx="4079">
                  <c:v> 20-07-09 03:33:55</c:v>
                </c:pt>
                <c:pt idx="4080">
                  <c:v> 20-07-09 03:34:00</c:v>
                </c:pt>
                <c:pt idx="4081">
                  <c:v> 20-07-09 03:34:05</c:v>
                </c:pt>
                <c:pt idx="4082">
                  <c:v> 20-07-09 03:34:10</c:v>
                </c:pt>
                <c:pt idx="4083">
                  <c:v> 20-07-09 03:34:15</c:v>
                </c:pt>
                <c:pt idx="4084">
                  <c:v> 20-07-09 03:34:20</c:v>
                </c:pt>
                <c:pt idx="4085">
                  <c:v> 20-07-09 03:34:25</c:v>
                </c:pt>
                <c:pt idx="4086">
                  <c:v> 20-07-09 03:34:30</c:v>
                </c:pt>
                <c:pt idx="4087">
                  <c:v> 20-07-09 03:34:35</c:v>
                </c:pt>
                <c:pt idx="4088">
                  <c:v> 20-07-09 03:34:40</c:v>
                </c:pt>
                <c:pt idx="4089">
                  <c:v> 20-07-09 03:34:45</c:v>
                </c:pt>
                <c:pt idx="4090">
                  <c:v> 20-07-09 03:34:50</c:v>
                </c:pt>
                <c:pt idx="4091">
                  <c:v> 20-07-09 03:34:55</c:v>
                </c:pt>
                <c:pt idx="4092">
                  <c:v> 20-07-09 03:35:15</c:v>
                </c:pt>
                <c:pt idx="4093">
                  <c:v> 20-07-09 03:35:20</c:v>
                </c:pt>
                <c:pt idx="4094">
                  <c:v> 20-07-09 03:35:25</c:v>
                </c:pt>
                <c:pt idx="4095">
                  <c:v> 20-07-09 03:35:30</c:v>
                </c:pt>
                <c:pt idx="4096">
                  <c:v> 20-07-09 03:35:35</c:v>
                </c:pt>
                <c:pt idx="4097">
                  <c:v> 20-07-09 03:35:40</c:v>
                </c:pt>
                <c:pt idx="4098">
                  <c:v> 20-07-09 03:35:45</c:v>
                </c:pt>
                <c:pt idx="4099">
                  <c:v> 20-07-09 03:35:50</c:v>
                </c:pt>
                <c:pt idx="4100">
                  <c:v> 20-07-09 03:35:55</c:v>
                </c:pt>
                <c:pt idx="4101">
                  <c:v> 20-07-09 03:36:00</c:v>
                </c:pt>
                <c:pt idx="4102">
                  <c:v> 20-07-09 03:36:05</c:v>
                </c:pt>
                <c:pt idx="4103">
                  <c:v> 20-07-09 03:36:10</c:v>
                </c:pt>
                <c:pt idx="4104">
                  <c:v> 20-07-09 03:36:15</c:v>
                </c:pt>
                <c:pt idx="4105">
                  <c:v> 20-07-09 03:36:20</c:v>
                </c:pt>
                <c:pt idx="4106">
                  <c:v> 20-07-09 03:36:25</c:v>
                </c:pt>
                <c:pt idx="4107">
                  <c:v> 20-07-09 03:36:30</c:v>
                </c:pt>
                <c:pt idx="4108">
                  <c:v> 20-07-09 03:36:35</c:v>
                </c:pt>
                <c:pt idx="4109">
                  <c:v> 20-07-09 03:36:40</c:v>
                </c:pt>
                <c:pt idx="4110">
                  <c:v> 20-07-09 03:36:45</c:v>
                </c:pt>
                <c:pt idx="4111">
                  <c:v> 20-07-09 03:36:50</c:v>
                </c:pt>
                <c:pt idx="4112">
                  <c:v> 20-07-09 03:36:55</c:v>
                </c:pt>
                <c:pt idx="4113">
                  <c:v> 20-07-09 03:37:05</c:v>
                </c:pt>
                <c:pt idx="4114">
                  <c:v> 20-07-09 03:37:10</c:v>
                </c:pt>
                <c:pt idx="4115">
                  <c:v> 20-07-09 03:37:15</c:v>
                </c:pt>
                <c:pt idx="4116">
                  <c:v> 20-07-09 03:37:20</c:v>
                </c:pt>
                <c:pt idx="4117">
                  <c:v> 20-07-09 03:37:25</c:v>
                </c:pt>
                <c:pt idx="4118">
                  <c:v> 20-07-09 03:37:30</c:v>
                </c:pt>
                <c:pt idx="4119">
                  <c:v> 20-07-09 03:37:35</c:v>
                </c:pt>
                <c:pt idx="4120">
                  <c:v> 20-07-09 03:37:40</c:v>
                </c:pt>
                <c:pt idx="4121">
                  <c:v> 20-07-09 03:37:45</c:v>
                </c:pt>
                <c:pt idx="4122">
                  <c:v> 20-07-09 03:37:50</c:v>
                </c:pt>
                <c:pt idx="4123">
                  <c:v> 20-07-09 03:37:55</c:v>
                </c:pt>
                <c:pt idx="4124">
                  <c:v> 20-07-09 03:38:00</c:v>
                </c:pt>
                <c:pt idx="4125">
                  <c:v> 20-07-09 03:38:10</c:v>
                </c:pt>
                <c:pt idx="4126">
                  <c:v> 20-07-09 03:38:15</c:v>
                </c:pt>
                <c:pt idx="4127">
                  <c:v> 20-07-09 03:38:20</c:v>
                </c:pt>
                <c:pt idx="4128">
                  <c:v> 20-07-09 03:38:25</c:v>
                </c:pt>
                <c:pt idx="4129">
                  <c:v> 20-07-09 03:38:30</c:v>
                </c:pt>
                <c:pt idx="4130">
                  <c:v> 20-07-09 03:38:35</c:v>
                </c:pt>
                <c:pt idx="4131">
                  <c:v> 20-07-09 03:38:40</c:v>
                </c:pt>
                <c:pt idx="4132">
                  <c:v> 20-07-09 03:38:45</c:v>
                </c:pt>
                <c:pt idx="4133">
                  <c:v> 20-07-09 03:38:50</c:v>
                </c:pt>
                <c:pt idx="4134">
                  <c:v> 20-07-09 03:38:55</c:v>
                </c:pt>
                <c:pt idx="4135">
                  <c:v> 20-07-09 03:39:00</c:v>
                </c:pt>
                <c:pt idx="4136">
                  <c:v> 20-07-09 03:39:05</c:v>
                </c:pt>
                <c:pt idx="4137">
                  <c:v> 20-07-09 03:39:10</c:v>
                </c:pt>
                <c:pt idx="4138">
                  <c:v> 20-07-09 03:39:15</c:v>
                </c:pt>
                <c:pt idx="4139">
                  <c:v> 20-07-09 03:39:20</c:v>
                </c:pt>
                <c:pt idx="4140">
                  <c:v> 20-07-09 03:39:25</c:v>
                </c:pt>
                <c:pt idx="4141">
                  <c:v> 20-07-09 03:39:30</c:v>
                </c:pt>
                <c:pt idx="4142">
                  <c:v> 20-07-09 03:39:35</c:v>
                </c:pt>
                <c:pt idx="4143">
                  <c:v> 20-07-09 03:39:40</c:v>
                </c:pt>
                <c:pt idx="4144">
                  <c:v> 20-07-09 03:39:45</c:v>
                </c:pt>
                <c:pt idx="4145">
                  <c:v> 20-07-09 03:39:50</c:v>
                </c:pt>
                <c:pt idx="4146">
                  <c:v> 20-07-09 03:39:55</c:v>
                </c:pt>
                <c:pt idx="4147">
                  <c:v> 20-07-09 03:40:00</c:v>
                </c:pt>
                <c:pt idx="4148">
                  <c:v> 20-07-09 03:40:05</c:v>
                </c:pt>
                <c:pt idx="4149">
                  <c:v> 20-07-09 03:40:10</c:v>
                </c:pt>
                <c:pt idx="4150">
                  <c:v> 20-07-09 03:40:15</c:v>
                </c:pt>
                <c:pt idx="4151">
                  <c:v> 20-07-09 03:40:20</c:v>
                </c:pt>
                <c:pt idx="4152">
                  <c:v> 20-07-09 03:40:25</c:v>
                </c:pt>
                <c:pt idx="4153">
                  <c:v> 20-07-09 03:40:30</c:v>
                </c:pt>
                <c:pt idx="4154">
                  <c:v> 20-07-09 03:40:35</c:v>
                </c:pt>
                <c:pt idx="4155">
                  <c:v> 20-07-09 03:40:40</c:v>
                </c:pt>
                <c:pt idx="4156">
                  <c:v> 20-07-09 03:40:45</c:v>
                </c:pt>
                <c:pt idx="4157">
                  <c:v> 20-07-09 03:40:50</c:v>
                </c:pt>
                <c:pt idx="4158">
                  <c:v> 20-07-09 03:40:55</c:v>
                </c:pt>
                <c:pt idx="4159">
                  <c:v> 20-07-09 03:41:00</c:v>
                </c:pt>
                <c:pt idx="4160">
                  <c:v> 20-07-09 03:41:05</c:v>
                </c:pt>
                <c:pt idx="4161">
                  <c:v> 20-07-09 03:41:10</c:v>
                </c:pt>
                <c:pt idx="4162">
                  <c:v> 20-07-09 03:41:15</c:v>
                </c:pt>
                <c:pt idx="4163">
                  <c:v> 20-07-09 03:41:20</c:v>
                </c:pt>
                <c:pt idx="4164">
                  <c:v> 20-07-09 03:41:25</c:v>
                </c:pt>
                <c:pt idx="4165">
                  <c:v> 20-07-09 03:41:30</c:v>
                </c:pt>
                <c:pt idx="4166">
                  <c:v> 20-07-09 03:41:35</c:v>
                </c:pt>
                <c:pt idx="4167">
                  <c:v> 20-07-09 03:41:40</c:v>
                </c:pt>
                <c:pt idx="4168">
                  <c:v> 20-07-09 03:41:45</c:v>
                </c:pt>
                <c:pt idx="4169">
                  <c:v> 20-07-09 03:41:50</c:v>
                </c:pt>
                <c:pt idx="4170">
                  <c:v> 20-07-09 03:41:55</c:v>
                </c:pt>
                <c:pt idx="4171">
                  <c:v> 20-07-09 03:42:00</c:v>
                </c:pt>
                <c:pt idx="4172">
                  <c:v> 20-07-09 03:42:05</c:v>
                </c:pt>
                <c:pt idx="4173">
                  <c:v> 20-07-09 03:42:10</c:v>
                </c:pt>
                <c:pt idx="4174">
                  <c:v> 20-07-09 03:42:15</c:v>
                </c:pt>
                <c:pt idx="4175">
                  <c:v> 20-07-09 03:42:20</c:v>
                </c:pt>
                <c:pt idx="4176">
                  <c:v> 20-07-09 03:42:25</c:v>
                </c:pt>
                <c:pt idx="4177">
                  <c:v> 20-07-09 03:42:30</c:v>
                </c:pt>
                <c:pt idx="4178">
                  <c:v> 20-07-09 03:42:35</c:v>
                </c:pt>
                <c:pt idx="4179">
                  <c:v> 20-07-09 03:42:40</c:v>
                </c:pt>
                <c:pt idx="4180">
                  <c:v> 20-07-09 03:42:45</c:v>
                </c:pt>
                <c:pt idx="4181">
                  <c:v> 20-07-09 03:42:50</c:v>
                </c:pt>
                <c:pt idx="4182">
                  <c:v> 20-07-09 03:42:55</c:v>
                </c:pt>
                <c:pt idx="4183">
                  <c:v> 20-07-09 03:43:00</c:v>
                </c:pt>
                <c:pt idx="4184">
                  <c:v> 20-07-09 03:43:05</c:v>
                </c:pt>
                <c:pt idx="4185">
                  <c:v> 20-07-09 03:43:10</c:v>
                </c:pt>
                <c:pt idx="4186">
                  <c:v> 20-07-09 03:43:15</c:v>
                </c:pt>
                <c:pt idx="4187">
                  <c:v> 20-07-09 03:43:20</c:v>
                </c:pt>
                <c:pt idx="4188">
                  <c:v> 20-07-09 03:43:25</c:v>
                </c:pt>
                <c:pt idx="4189">
                  <c:v> 20-07-09 03:43:30</c:v>
                </c:pt>
                <c:pt idx="4190">
                  <c:v> 20-07-09 03:43:35</c:v>
                </c:pt>
                <c:pt idx="4191">
                  <c:v> 20-07-09 03:43:40</c:v>
                </c:pt>
                <c:pt idx="4192">
                  <c:v> 20-07-09 03:43:45</c:v>
                </c:pt>
                <c:pt idx="4193">
                  <c:v> 20-07-09 03:43:50</c:v>
                </c:pt>
                <c:pt idx="4194">
                  <c:v> 20-07-09 03:43:55</c:v>
                </c:pt>
                <c:pt idx="4195">
                  <c:v> 20-07-09 03:44:00</c:v>
                </c:pt>
                <c:pt idx="4196">
                  <c:v> 20-07-09 03:44:05</c:v>
                </c:pt>
                <c:pt idx="4197">
                  <c:v> 20-07-09 03:44:10</c:v>
                </c:pt>
                <c:pt idx="4198">
                  <c:v> 20-07-09 03:44:15</c:v>
                </c:pt>
                <c:pt idx="4199">
                  <c:v> 20-07-09 03:44:20</c:v>
                </c:pt>
                <c:pt idx="4200">
                  <c:v> 20-07-09 03:44:25</c:v>
                </c:pt>
                <c:pt idx="4201">
                  <c:v> 20-07-09 03:44:30</c:v>
                </c:pt>
                <c:pt idx="4202">
                  <c:v> 20-07-09 03:44:55</c:v>
                </c:pt>
                <c:pt idx="4203">
                  <c:v> 20-07-09 03:45:00</c:v>
                </c:pt>
                <c:pt idx="4204">
                  <c:v> 20-07-09 03:45:05</c:v>
                </c:pt>
                <c:pt idx="4205">
                  <c:v> 20-07-09 03:45:10</c:v>
                </c:pt>
                <c:pt idx="4206">
                  <c:v> 20-07-09 03:45:15</c:v>
                </c:pt>
                <c:pt idx="4207">
                  <c:v> 20-07-09 03:45:20</c:v>
                </c:pt>
                <c:pt idx="4208">
                  <c:v> 20-07-09 03:45:25</c:v>
                </c:pt>
                <c:pt idx="4209">
                  <c:v> 20-07-09 03:45:30</c:v>
                </c:pt>
                <c:pt idx="4210">
                  <c:v> 20-07-09 03:45:35</c:v>
                </c:pt>
                <c:pt idx="4211">
                  <c:v> 20-07-09 03:45:40</c:v>
                </c:pt>
                <c:pt idx="4212">
                  <c:v> 20-07-09 03:45:45</c:v>
                </c:pt>
                <c:pt idx="4213">
                  <c:v> 20-07-09 03:45:50</c:v>
                </c:pt>
                <c:pt idx="4214">
                  <c:v> 20-07-09 03:45:55</c:v>
                </c:pt>
                <c:pt idx="4215">
                  <c:v> 20-07-09 03:46:00</c:v>
                </c:pt>
                <c:pt idx="4216">
                  <c:v> 20-07-09 03:46:05</c:v>
                </c:pt>
                <c:pt idx="4217">
                  <c:v> 20-07-09 03:46:10</c:v>
                </c:pt>
                <c:pt idx="4218">
                  <c:v> 20-07-09 03:46:15</c:v>
                </c:pt>
                <c:pt idx="4219">
                  <c:v> 20-07-09 03:46:20</c:v>
                </c:pt>
                <c:pt idx="4220">
                  <c:v> 20-07-09 03:46:25</c:v>
                </c:pt>
                <c:pt idx="4221">
                  <c:v> 20-07-09 03:46:30</c:v>
                </c:pt>
                <c:pt idx="4222">
                  <c:v> 20-07-09 03:46:40</c:v>
                </c:pt>
                <c:pt idx="4223">
                  <c:v> 20-07-09 03:46:45</c:v>
                </c:pt>
                <c:pt idx="4224">
                  <c:v> 20-07-09 03:46:50</c:v>
                </c:pt>
                <c:pt idx="4225">
                  <c:v> 20-07-09 03:46:55</c:v>
                </c:pt>
                <c:pt idx="4226">
                  <c:v> 20-07-09 03:47:00</c:v>
                </c:pt>
                <c:pt idx="4227">
                  <c:v> 20-07-09 03:47:05</c:v>
                </c:pt>
                <c:pt idx="4228">
                  <c:v> 20-07-09 03:47:10</c:v>
                </c:pt>
                <c:pt idx="4229">
                  <c:v> 20-07-09 03:47:15</c:v>
                </c:pt>
                <c:pt idx="4230">
                  <c:v> 20-07-09 03:47:20</c:v>
                </c:pt>
                <c:pt idx="4231">
                  <c:v> 20-07-09 03:47:25</c:v>
                </c:pt>
                <c:pt idx="4232">
                  <c:v> 20-07-09 03:47:30</c:v>
                </c:pt>
                <c:pt idx="4233">
                  <c:v> 20-07-09 03:47:35</c:v>
                </c:pt>
                <c:pt idx="4234">
                  <c:v> 20-07-09 03:48:35</c:v>
                </c:pt>
                <c:pt idx="4235">
                  <c:v> 20-07-09 03:48:40</c:v>
                </c:pt>
                <c:pt idx="4236">
                  <c:v> 20-07-09 03:48:45</c:v>
                </c:pt>
                <c:pt idx="4237">
                  <c:v> 20-07-09 03:48:50</c:v>
                </c:pt>
                <c:pt idx="4238">
                  <c:v> 20-07-09 03:48:55</c:v>
                </c:pt>
                <c:pt idx="4239">
                  <c:v> 20-07-09 03:49:00</c:v>
                </c:pt>
                <c:pt idx="4240">
                  <c:v> 20-07-09 03:49:05</c:v>
                </c:pt>
                <c:pt idx="4241">
                  <c:v> 20-07-09 03:49:10</c:v>
                </c:pt>
                <c:pt idx="4242">
                  <c:v> 20-07-09 03:49:15</c:v>
                </c:pt>
                <c:pt idx="4243">
                  <c:v> 20-07-09 03:49:20</c:v>
                </c:pt>
                <c:pt idx="4244">
                  <c:v> 20-07-09 03:49:25</c:v>
                </c:pt>
                <c:pt idx="4245">
                  <c:v> 20-07-09 03:49:30</c:v>
                </c:pt>
                <c:pt idx="4246">
                  <c:v> 20-07-09 03:49:35</c:v>
                </c:pt>
                <c:pt idx="4247">
                  <c:v> 20-07-09 03:49:40</c:v>
                </c:pt>
                <c:pt idx="4248">
                  <c:v> 20-07-09 03:49:45</c:v>
                </c:pt>
                <c:pt idx="4249">
                  <c:v> 20-07-09 03:49:50</c:v>
                </c:pt>
                <c:pt idx="4250">
                  <c:v> 20-07-09 03:49:55</c:v>
                </c:pt>
                <c:pt idx="4251">
                  <c:v> 20-07-09 03:50:00</c:v>
                </c:pt>
                <c:pt idx="4252">
                  <c:v> 20-07-09 03:50:05</c:v>
                </c:pt>
                <c:pt idx="4253">
                  <c:v> 20-07-09 03:50:10</c:v>
                </c:pt>
                <c:pt idx="4254">
                  <c:v> 20-07-09 03:50:15</c:v>
                </c:pt>
                <c:pt idx="4255">
                  <c:v> 20-07-09 03:50:20</c:v>
                </c:pt>
                <c:pt idx="4256">
                  <c:v> 20-07-09 03:50:25</c:v>
                </c:pt>
                <c:pt idx="4257">
                  <c:v> 20-07-09 03:50:30</c:v>
                </c:pt>
                <c:pt idx="4258">
                  <c:v> 20-07-09 03:50:35</c:v>
                </c:pt>
                <c:pt idx="4259">
                  <c:v> 20-07-09 03:50:40</c:v>
                </c:pt>
                <c:pt idx="4260">
                  <c:v> 20-07-09 03:50:45</c:v>
                </c:pt>
                <c:pt idx="4261">
                  <c:v> 20-07-09 03:50:50</c:v>
                </c:pt>
                <c:pt idx="4262">
                  <c:v> 20-07-09 03:50:55</c:v>
                </c:pt>
                <c:pt idx="4263">
                  <c:v> 20-07-09 03:51:00</c:v>
                </c:pt>
                <c:pt idx="4264">
                  <c:v> 20-07-09 03:51:05</c:v>
                </c:pt>
                <c:pt idx="4265">
                  <c:v> 20-07-09 03:51:10</c:v>
                </c:pt>
                <c:pt idx="4266">
                  <c:v> 20-07-09 03:53:25</c:v>
                </c:pt>
                <c:pt idx="4267">
                  <c:v> 20-07-09 03:53:30</c:v>
                </c:pt>
                <c:pt idx="4268">
                  <c:v> 20-07-09 03:53:35</c:v>
                </c:pt>
                <c:pt idx="4269">
                  <c:v> 20-07-09 03:53:40</c:v>
                </c:pt>
                <c:pt idx="4270">
                  <c:v> 20-07-09 03:53:45</c:v>
                </c:pt>
                <c:pt idx="4271">
                  <c:v> 20-07-09 03:53:50</c:v>
                </c:pt>
                <c:pt idx="4272">
                  <c:v> 20-07-09 03:53:55</c:v>
                </c:pt>
                <c:pt idx="4273">
                  <c:v> 20-07-09 03:54:00</c:v>
                </c:pt>
                <c:pt idx="4274">
                  <c:v> 20-07-09 03:54:05</c:v>
                </c:pt>
                <c:pt idx="4275">
                  <c:v> 20-07-09 03:54:10</c:v>
                </c:pt>
                <c:pt idx="4276">
                  <c:v> 20-07-09 03:54:15</c:v>
                </c:pt>
                <c:pt idx="4277">
                  <c:v> 20-07-09 03:54:20</c:v>
                </c:pt>
                <c:pt idx="4278">
                  <c:v> 20-07-09 03:56:25</c:v>
                </c:pt>
                <c:pt idx="4279">
                  <c:v> 20-07-09 03:56:30</c:v>
                </c:pt>
                <c:pt idx="4280">
                  <c:v> 20-07-09 03:56:35</c:v>
                </c:pt>
                <c:pt idx="4281">
                  <c:v> 20-07-09 03:56:40</c:v>
                </c:pt>
                <c:pt idx="4282">
                  <c:v> 20-07-09 03:56:45</c:v>
                </c:pt>
                <c:pt idx="4283">
                  <c:v> 20-07-09 03:56:50</c:v>
                </c:pt>
                <c:pt idx="4284">
                  <c:v> 20-07-09 03:56:55</c:v>
                </c:pt>
                <c:pt idx="4285">
                  <c:v> 20-07-09 03:57:00</c:v>
                </c:pt>
                <c:pt idx="4286">
                  <c:v> 20-07-09 03:57:05</c:v>
                </c:pt>
                <c:pt idx="4287">
                  <c:v> 20-07-09 03:57:10</c:v>
                </c:pt>
                <c:pt idx="4288">
                  <c:v> 20-07-09 03:57:15</c:v>
                </c:pt>
                <c:pt idx="4289">
                  <c:v> 20-07-09 03:57:20</c:v>
                </c:pt>
                <c:pt idx="4290">
                  <c:v> 20-07-09 03:58:45</c:v>
                </c:pt>
                <c:pt idx="4291">
                  <c:v> 20-07-09 03:58:50</c:v>
                </c:pt>
                <c:pt idx="4292">
                  <c:v> 20-07-09 03:58:55</c:v>
                </c:pt>
                <c:pt idx="4293">
                  <c:v> 20-07-09 03:59:00</c:v>
                </c:pt>
                <c:pt idx="4294">
                  <c:v> 20-07-09 03:59:05</c:v>
                </c:pt>
                <c:pt idx="4295">
                  <c:v> 20-07-09 03:59:10</c:v>
                </c:pt>
                <c:pt idx="4296">
                  <c:v> 20-07-09 03:59:15</c:v>
                </c:pt>
                <c:pt idx="4297">
                  <c:v> 20-07-09 03:59:20</c:v>
                </c:pt>
                <c:pt idx="4298">
                  <c:v> 20-07-09 03:59:25</c:v>
                </c:pt>
                <c:pt idx="4299">
                  <c:v> 20-07-09 03:59:30</c:v>
                </c:pt>
                <c:pt idx="4300">
                  <c:v> 20-07-09 03:59:35</c:v>
                </c:pt>
                <c:pt idx="4301">
                  <c:v> 20-07-09 03:59:40</c:v>
                </c:pt>
                <c:pt idx="4302">
                  <c:v> 20-07-09 03:59:45</c:v>
                </c:pt>
                <c:pt idx="4303">
                  <c:v> 20-07-09 03:59:50</c:v>
                </c:pt>
                <c:pt idx="4304">
                  <c:v> 20-07-09 03:59:55</c:v>
                </c:pt>
                <c:pt idx="4305">
                  <c:v> 20-07-09 04:00:00</c:v>
                </c:pt>
                <c:pt idx="4306">
                  <c:v> 20-07-09 04:00:05</c:v>
                </c:pt>
                <c:pt idx="4307">
                  <c:v> 20-07-09 04:00:10</c:v>
                </c:pt>
                <c:pt idx="4308">
                  <c:v> 20-07-09 04:00:15</c:v>
                </c:pt>
                <c:pt idx="4309">
                  <c:v> 20-07-09 04:00:20</c:v>
                </c:pt>
                <c:pt idx="4310">
                  <c:v> 20-07-09 04:00:30</c:v>
                </c:pt>
                <c:pt idx="4311">
                  <c:v> 20-07-09 04:00:35</c:v>
                </c:pt>
                <c:pt idx="4312">
                  <c:v> 20-07-09 04:00:40</c:v>
                </c:pt>
                <c:pt idx="4313">
                  <c:v> 20-07-09 04:00:45</c:v>
                </c:pt>
                <c:pt idx="4314">
                  <c:v> 20-07-09 04:00:50</c:v>
                </c:pt>
                <c:pt idx="4315">
                  <c:v> 20-07-09 04:00:55</c:v>
                </c:pt>
                <c:pt idx="4316">
                  <c:v> 20-07-09 04:01:00</c:v>
                </c:pt>
                <c:pt idx="4317">
                  <c:v> 20-07-09 04:01:05</c:v>
                </c:pt>
                <c:pt idx="4318">
                  <c:v> 20-07-09 04:01:10</c:v>
                </c:pt>
                <c:pt idx="4319">
                  <c:v> 20-07-09 04:01:15</c:v>
                </c:pt>
                <c:pt idx="4320">
                  <c:v> 20-07-09 04:01:20</c:v>
                </c:pt>
                <c:pt idx="4321">
                  <c:v> 20-07-09 04:01:25</c:v>
                </c:pt>
                <c:pt idx="4322">
                  <c:v> 20-07-09 04:01:30</c:v>
                </c:pt>
                <c:pt idx="4323">
                  <c:v> 20-07-09 04:01:35</c:v>
                </c:pt>
                <c:pt idx="4324">
                  <c:v> 20-07-09 04:01:40</c:v>
                </c:pt>
                <c:pt idx="4325">
                  <c:v> 20-07-09 04:01:45</c:v>
                </c:pt>
                <c:pt idx="4326">
                  <c:v> 20-07-09 04:01:50</c:v>
                </c:pt>
                <c:pt idx="4327">
                  <c:v> 20-07-09 04:01:55</c:v>
                </c:pt>
                <c:pt idx="4328">
                  <c:v> 20-07-09 04:02:00</c:v>
                </c:pt>
                <c:pt idx="4329">
                  <c:v> 20-07-09 04:02:05</c:v>
                </c:pt>
                <c:pt idx="4330">
                  <c:v> 20-07-09 04:02:10</c:v>
                </c:pt>
                <c:pt idx="4331">
                  <c:v> 20-07-09 04:02:15</c:v>
                </c:pt>
                <c:pt idx="4332">
                  <c:v> 20-07-09 04:03:05</c:v>
                </c:pt>
                <c:pt idx="4333">
                  <c:v> 20-07-09 04:03:10</c:v>
                </c:pt>
                <c:pt idx="4334">
                  <c:v> 20-07-09 04:03:15</c:v>
                </c:pt>
                <c:pt idx="4335">
                  <c:v> 20-07-09 04:03:20</c:v>
                </c:pt>
                <c:pt idx="4336">
                  <c:v> 20-07-09 04:03:25</c:v>
                </c:pt>
                <c:pt idx="4337">
                  <c:v> 20-07-09 04:03:30</c:v>
                </c:pt>
                <c:pt idx="4338">
                  <c:v> 20-07-09 04:03:35</c:v>
                </c:pt>
                <c:pt idx="4339">
                  <c:v> 20-07-09 04:03:40</c:v>
                </c:pt>
                <c:pt idx="4340">
                  <c:v> 20-07-09 04:03:45</c:v>
                </c:pt>
                <c:pt idx="4341">
                  <c:v> 20-07-09 04:03:50</c:v>
                </c:pt>
                <c:pt idx="4342">
                  <c:v> 20-07-09 04:03:55</c:v>
                </c:pt>
                <c:pt idx="4343">
                  <c:v> 20-07-09 04:04:00</c:v>
                </c:pt>
                <c:pt idx="4344">
                  <c:v> 20-07-09 04:04:05</c:v>
                </c:pt>
                <c:pt idx="4345">
                  <c:v> 20-07-09 04:04:10</c:v>
                </c:pt>
                <c:pt idx="4346">
                  <c:v> 20-07-09 04:05:25</c:v>
                </c:pt>
                <c:pt idx="4347">
                  <c:v> 20-07-09 04:05:30</c:v>
                </c:pt>
                <c:pt idx="4348">
                  <c:v> 20-07-09 04:05:35</c:v>
                </c:pt>
                <c:pt idx="4349">
                  <c:v> 20-07-09 04:05:40</c:v>
                </c:pt>
                <c:pt idx="4350">
                  <c:v> 20-07-09 04:05:45</c:v>
                </c:pt>
                <c:pt idx="4351">
                  <c:v> 20-07-09 04:05:50</c:v>
                </c:pt>
                <c:pt idx="4352">
                  <c:v> 20-07-09 04:05:55</c:v>
                </c:pt>
                <c:pt idx="4353">
                  <c:v> 20-07-09 04:06:00</c:v>
                </c:pt>
                <c:pt idx="4354">
                  <c:v> 20-07-09 04:06:05</c:v>
                </c:pt>
                <c:pt idx="4355">
                  <c:v> 20-07-09 04:06:10</c:v>
                </c:pt>
                <c:pt idx="4356">
                  <c:v> 20-07-09 04:06:15</c:v>
                </c:pt>
                <c:pt idx="4357">
                  <c:v> 20-07-09 04:06:20</c:v>
                </c:pt>
                <c:pt idx="4358">
                  <c:v> 20-07-09 04:06:30</c:v>
                </c:pt>
                <c:pt idx="4359">
                  <c:v> 20-07-09 04:06:35</c:v>
                </c:pt>
                <c:pt idx="4360">
                  <c:v> 20-07-09 04:06:40</c:v>
                </c:pt>
                <c:pt idx="4361">
                  <c:v> 20-07-09 04:06:45</c:v>
                </c:pt>
                <c:pt idx="4362">
                  <c:v> 20-07-09 04:06:50</c:v>
                </c:pt>
                <c:pt idx="4363">
                  <c:v> 20-07-09 04:06:55</c:v>
                </c:pt>
                <c:pt idx="4364">
                  <c:v> 20-07-09 04:07:00</c:v>
                </c:pt>
                <c:pt idx="4365">
                  <c:v> 20-07-09 04:07:05</c:v>
                </c:pt>
                <c:pt idx="4366">
                  <c:v> 20-07-09 04:07:10</c:v>
                </c:pt>
                <c:pt idx="4367">
                  <c:v> 20-07-09 04:07:15</c:v>
                </c:pt>
                <c:pt idx="4368">
                  <c:v> 20-07-09 04:07:20</c:v>
                </c:pt>
                <c:pt idx="4369">
                  <c:v> 20-07-09 04:07:25</c:v>
                </c:pt>
                <c:pt idx="4370">
                  <c:v> 20-07-09 04:08:40</c:v>
                </c:pt>
                <c:pt idx="4371">
                  <c:v> 20-07-09 04:08:45</c:v>
                </c:pt>
                <c:pt idx="4372">
                  <c:v> 20-07-09 04:08:50</c:v>
                </c:pt>
                <c:pt idx="4373">
                  <c:v> 20-07-09 04:08:55</c:v>
                </c:pt>
                <c:pt idx="4374">
                  <c:v> 20-07-09 04:09:00</c:v>
                </c:pt>
                <c:pt idx="4375">
                  <c:v> 20-07-09 04:09:05</c:v>
                </c:pt>
                <c:pt idx="4376">
                  <c:v> 20-07-09 04:09:10</c:v>
                </c:pt>
                <c:pt idx="4377">
                  <c:v> 20-07-09 04:09:15</c:v>
                </c:pt>
                <c:pt idx="4378">
                  <c:v> 20-07-09 04:09:20</c:v>
                </c:pt>
                <c:pt idx="4379">
                  <c:v> 20-07-09 04:09:25</c:v>
                </c:pt>
                <c:pt idx="4380">
                  <c:v> 20-07-09 04:09:30</c:v>
                </c:pt>
                <c:pt idx="4381">
                  <c:v> 20-07-09 04:09:35</c:v>
                </c:pt>
                <c:pt idx="4382">
                  <c:v> 20-07-09 04:09:40</c:v>
                </c:pt>
                <c:pt idx="4383">
                  <c:v> 20-07-09 04:18:00</c:v>
                </c:pt>
                <c:pt idx="4384">
                  <c:v> 20-07-09 04:18:05</c:v>
                </c:pt>
                <c:pt idx="4385">
                  <c:v> 20-07-09 04:18:10</c:v>
                </c:pt>
                <c:pt idx="4386">
                  <c:v> 20-07-09 04:18:15</c:v>
                </c:pt>
                <c:pt idx="4387">
                  <c:v> 20-07-09 04:18:20</c:v>
                </c:pt>
                <c:pt idx="4388">
                  <c:v> 20-07-09 04:18:25</c:v>
                </c:pt>
                <c:pt idx="4389">
                  <c:v> 20-07-09 04:18:30</c:v>
                </c:pt>
                <c:pt idx="4390">
                  <c:v> 20-07-09 04:18:35</c:v>
                </c:pt>
                <c:pt idx="4391">
                  <c:v> 20-07-09 04:18:40</c:v>
                </c:pt>
                <c:pt idx="4392">
                  <c:v> 20-07-09 04:18:45</c:v>
                </c:pt>
                <c:pt idx="4393">
                  <c:v> 20-07-09 04:18:50</c:v>
                </c:pt>
                <c:pt idx="4394">
                  <c:v> 20-07-09 04:18:55</c:v>
                </c:pt>
                <c:pt idx="4395">
                  <c:v> 20-07-09 04:19:00</c:v>
                </c:pt>
                <c:pt idx="4396">
                  <c:v> 20-07-09 04:19:05</c:v>
                </c:pt>
                <c:pt idx="4397">
                  <c:v> 20-07-09 04:19:10</c:v>
                </c:pt>
                <c:pt idx="4398">
                  <c:v> 20-07-09 04:19:15</c:v>
                </c:pt>
                <c:pt idx="4399">
                  <c:v> 20-07-09 04:19:20</c:v>
                </c:pt>
                <c:pt idx="4400">
                  <c:v> 20-07-09 04:19:25</c:v>
                </c:pt>
                <c:pt idx="4401">
                  <c:v> 20-07-09 04:19:30</c:v>
                </c:pt>
                <c:pt idx="4402">
                  <c:v> 20-07-09 04:19:35</c:v>
                </c:pt>
                <c:pt idx="4403">
                  <c:v> 20-07-09 04:19:40</c:v>
                </c:pt>
                <c:pt idx="4404">
                  <c:v> 20-07-09 04:19:50</c:v>
                </c:pt>
                <c:pt idx="4405">
                  <c:v> 20-07-09 04:19:55</c:v>
                </c:pt>
                <c:pt idx="4406">
                  <c:v> 20-07-09 04:20:00</c:v>
                </c:pt>
                <c:pt idx="4407">
                  <c:v> 20-07-09 04:20:05</c:v>
                </c:pt>
                <c:pt idx="4408">
                  <c:v> 20-07-09 04:20:10</c:v>
                </c:pt>
                <c:pt idx="4409">
                  <c:v> 20-07-09 04:20:15</c:v>
                </c:pt>
                <c:pt idx="4410">
                  <c:v> 20-07-09 04:20:20</c:v>
                </c:pt>
                <c:pt idx="4411">
                  <c:v> 20-07-09 04:20:25</c:v>
                </c:pt>
                <c:pt idx="4412">
                  <c:v> 20-07-09 04:20:30</c:v>
                </c:pt>
                <c:pt idx="4413">
                  <c:v> 20-07-09 04:20:35</c:v>
                </c:pt>
                <c:pt idx="4414">
                  <c:v> 20-07-09 04:20:40</c:v>
                </c:pt>
                <c:pt idx="4415">
                  <c:v> 20-07-09 04:20:45</c:v>
                </c:pt>
                <c:pt idx="4416">
                  <c:v> 20-07-09 04:23:10</c:v>
                </c:pt>
                <c:pt idx="4417">
                  <c:v> 20-07-09 04:23:15</c:v>
                </c:pt>
                <c:pt idx="4418">
                  <c:v> 20-07-09 04:23:20</c:v>
                </c:pt>
                <c:pt idx="4419">
                  <c:v> 20-07-09 04:23:25</c:v>
                </c:pt>
                <c:pt idx="4420">
                  <c:v> 20-07-09 04:23:30</c:v>
                </c:pt>
                <c:pt idx="4421">
                  <c:v> 20-07-09 04:23:35</c:v>
                </c:pt>
                <c:pt idx="4422">
                  <c:v> 20-07-09 04:23:40</c:v>
                </c:pt>
                <c:pt idx="4423">
                  <c:v> 20-07-09 04:23:45</c:v>
                </c:pt>
                <c:pt idx="4424">
                  <c:v> 20-07-09 04:23:50</c:v>
                </c:pt>
                <c:pt idx="4425">
                  <c:v> 20-07-09 04:23:55</c:v>
                </c:pt>
                <c:pt idx="4426">
                  <c:v> 20-07-09 04:24:00</c:v>
                </c:pt>
                <c:pt idx="4427">
                  <c:v> 20-07-09 04:24:05</c:v>
                </c:pt>
                <c:pt idx="4428">
                  <c:v> 20-07-09 04:25:15</c:v>
                </c:pt>
                <c:pt idx="4429">
                  <c:v> 20-07-09 04:25:20</c:v>
                </c:pt>
                <c:pt idx="4430">
                  <c:v> 20-07-09 04:25:25</c:v>
                </c:pt>
                <c:pt idx="4431">
                  <c:v> 20-07-09 04:25:30</c:v>
                </c:pt>
                <c:pt idx="4432">
                  <c:v> 20-07-09 04:25:35</c:v>
                </c:pt>
                <c:pt idx="4433">
                  <c:v> 20-07-09 04:25:40</c:v>
                </c:pt>
                <c:pt idx="4434">
                  <c:v> 20-07-09 04:25:45</c:v>
                </c:pt>
                <c:pt idx="4435">
                  <c:v> 20-07-09 04:25:50</c:v>
                </c:pt>
                <c:pt idx="4436">
                  <c:v> 20-07-09 04:25:55</c:v>
                </c:pt>
                <c:pt idx="4437">
                  <c:v> 20-07-09 04:26:00</c:v>
                </c:pt>
                <c:pt idx="4438">
                  <c:v> 20-07-09 04:26:05</c:v>
                </c:pt>
                <c:pt idx="4439">
                  <c:v> 20-07-09 04:26:10</c:v>
                </c:pt>
                <c:pt idx="4440">
                  <c:v> 20-07-09 04:26:15</c:v>
                </c:pt>
                <c:pt idx="4441">
                  <c:v> 20-07-09 04:26:20</c:v>
                </c:pt>
                <c:pt idx="4442">
                  <c:v> 20-07-09 04:26:25</c:v>
                </c:pt>
                <c:pt idx="4443">
                  <c:v> 20-07-09 04:26:30</c:v>
                </c:pt>
                <c:pt idx="4444">
                  <c:v> 20-07-09 04:26:35</c:v>
                </c:pt>
                <c:pt idx="4445">
                  <c:v> 20-07-09 04:28:20</c:v>
                </c:pt>
                <c:pt idx="4446">
                  <c:v> 20-07-09 04:28:25</c:v>
                </c:pt>
                <c:pt idx="4447">
                  <c:v> 20-07-09 04:28:30</c:v>
                </c:pt>
                <c:pt idx="4448">
                  <c:v> 20-07-09 04:28:35</c:v>
                </c:pt>
                <c:pt idx="4449">
                  <c:v> 20-07-09 04:28:40</c:v>
                </c:pt>
                <c:pt idx="4450">
                  <c:v> 20-07-09 04:28:45</c:v>
                </c:pt>
                <c:pt idx="4451">
                  <c:v> 20-07-09 04:28:50</c:v>
                </c:pt>
                <c:pt idx="4452">
                  <c:v> 20-07-09 04:28:55</c:v>
                </c:pt>
                <c:pt idx="4453">
                  <c:v> 20-07-09 04:29:00</c:v>
                </c:pt>
                <c:pt idx="4454">
                  <c:v> 20-07-09 04:29:05</c:v>
                </c:pt>
                <c:pt idx="4455">
                  <c:v> 20-07-09 04:29:10</c:v>
                </c:pt>
                <c:pt idx="4456">
                  <c:v> 20-07-09 04:29:15</c:v>
                </c:pt>
                <c:pt idx="4457">
                  <c:v> 20-07-09 04:30:30</c:v>
                </c:pt>
                <c:pt idx="4458">
                  <c:v> 20-07-09 04:30:35</c:v>
                </c:pt>
                <c:pt idx="4459">
                  <c:v> 20-07-09 04:30:40</c:v>
                </c:pt>
                <c:pt idx="4460">
                  <c:v> 20-07-09 04:30:45</c:v>
                </c:pt>
                <c:pt idx="4461">
                  <c:v> 20-07-09 04:30:50</c:v>
                </c:pt>
                <c:pt idx="4462">
                  <c:v> 20-07-09 04:30:55</c:v>
                </c:pt>
                <c:pt idx="4463">
                  <c:v> 20-07-09 04:31:00</c:v>
                </c:pt>
                <c:pt idx="4464">
                  <c:v> 20-07-09 04:31:05</c:v>
                </c:pt>
                <c:pt idx="4465">
                  <c:v> 20-07-09 04:31:10</c:v>
                </c:pt>
                <c:pt idx="4466">
                  <c:v> 20-07-09 04:31:15</c:v>
                </c:pt>
                <c:pt idx="4467">
                  <c:v> 20-07-09 04:31:20</c:v>
                </c:pt>
                <c:pt idx="4468">
                  <c:v> 20-07-09 04:31:25</c:v>
                </c:pt>
                <c:pt idx="4469">
                  <c:v> 20-07-09 04:31:40</c:v>
                </c:pt>
                <c:pt idx="4470">
                  <c:v> 20-07-09 04:31:45</c:v>
                </c:pt>
                <c:pt idx="4471">
                  <c:v> 20-07-09 04:31:50</c:v>
                </c:pt>
                <c:pt idx="4472">
                  <c:v> 20-07-09 04:31:55</c:v>
                </c:pt>
                <c:pt idx="4473">
                  <c:v> 20-07-09 04:32:00</c:v>
                </c:pt>
                <c:pt idx="4474">
                  <c:v> 20-07-09 04:32:05</c:v>
                </c:pt>
                <c:pt idx="4475">
                  <c:v> 20-07-09 04:32:10</c:v>
                </c:pt>
                <c:pt idx="4476">
                  <c:v> 20-07-09 04:32:15</c:v>
                </c:pt>
                <c:pt idx="4477">
                  <c:v> 20-07-09 04:32:20</c:v>
                </c:pt>
                <c:pt idx="4478">
                  <c:v> 20-07-09 04:32:25</c:v>
                </c:pt>
                <c:pt idx="4479">
                  <c:v> 20-07-09 04:32:30</c:v>
                </c:pt>
                <c:pt idx="4480">
                  <c:v> 20-07-09 04:32:35</c:v>
                </c:pt>
                <c:pt idx="4481">
                  <c:v> 20-07-09 04:33:15</c:v>
                </c:pt>
                <c:pt idx="4482">
                  <c:v> 20-07-09 04:33:20</c:v>
                </c:pt>
                <c:pt idx="4483">
                  <c:v> 20-07-09 04:33:25</c:v>
                </c:pt>
                <c:pt idx="4484">
                  <c:v> 20-07-09 04:33:30</c:v>
                </c:pt>
                <c:pt idx="4485">
                  <c:v> 20-07-09 04:33:35</c:v>
                </c:pt>
                <c:pt idx="4486">
                  <c:v> 20-07-09 04:33:40</c:v>
                </c:pt>
                <c:pt idx="4487">
                  <c:v> 20-07-09 04:33:45</c:v>
                </c:pt>
                <c:pt idx="4488">
                  <c:v> 20-07-09 04:33:50</c:v>
                </c:pt>
                <c:pt idx="4489">
                  <c:v> 20-07-09 04:33:55</c:v>
                </c:pt>
                <c:pt idx="4490">
                  <c:v> 20-07-09 04:34:00</c:v>
                </c:pt>
                <c:pt idx="4491">
                  <c:v> 20-07-09 04:34:05</c:v>
                </c:pt>
                <c:pt idx="4492">
                  <c:v> 20-07-09 04:34:10</c:v>
                </c:pt>
                <c:pt idx="4493">
                  <c:v> 20-07-09 04:34:35</c:v>
                </c:pt>
                <c:pt idx="4494">
                  <c:v> 20-07-09 04:34:40</c:v>
                </c:pt>
                <c:pt idx="4495">
                  <c:v> 20-07-09 04:34:45</c:v>
                </c:pt>
                <c:pt idx="4496">
                  <c:v> 20-07-09 04:34:50</c:v>
                </c:pt>
                <c:pt idx="4497">
                  <c:v> 20-07-09 04:34:55</c:v>
                </c:pt>
                <c:pt idx="4498">
                  <c:v> 20-07-09 04:35:00</c:v>
                </c:pt>
                <c:pt idx="4499">
                  <c:v> 20-07-09 04:35:05</c:v>
                </c:pt>
                <c:pt idx="4500">
                  <c:v> 20-07-09 04:35:10</c:v>
                </c:pt>
                <c:pt idx="4501">
                  <c:v> 20-07-09 04:35:15</c:v>
                </c:pt>
                <c:pt idx="4502">
                  <c:v> 20-07-09 04:35:20</c:v>
                </c:pt>
                <c:pt idx="4503">
                  <c:v> 20-07-09 04:35:25</c:v>
                </c:pt>
                <c:pt idx="4504">
                  <c:v> 20-07-09 04:35:30</c:v>
                </c:pt>
                <c:pt idx="4505">
                  <c:v> 20-07-09 04:37:10</c:v>
                </c:pt>
                <c:pt idx="4506">
                  <c:v> 20-07-09 04:37:15</c:v>
                </c:pt>
                <c:pt idx="4507">
                  <c:v> 20-07-09 04:37:20</c:v>
                </c:pt>
                <c:pt idx="4508">
                  <c:v> 20-07-09 04:37:25</c:v>
                </c:pt>
                <c:pt idx="4509">
                  <c:v> 20-07-09 04:37:30</c:v>
                </c:pt>
                <c:pt idx="4510">
                  <c:v> 20-07-09 04:37:35</c:v>
                </c:pt>
                <c:pt idx="4511">
                  <c:v> 20-07-09 04:37:40</c:v>
                </c:pt>
                <c:pt idx="4512">
                  <c:v> 20-07-09 04:37:45</c:v>
                </c:pt>
                <c:pt idx="4513">
                  <c:v> 20-07-09 04:37:50</c:v>
                </c:pt>
                <c:pt idx="4514">
                  <c:v> 20-07-09 04:37:55</c:v>
                </c:pt>
                <c:pt idx="4515">
                  <c:v> 20-07-09 04:38:00</c:v>
                </c:pt>
                <c:pt idx="4516">
                  <c:v> 20-07-09 04:38:05</c:v>
                </c:pt>
                <c:pt idx="4517">
                  <c:v> 20-07-09 04:38:10</c:v>
                </c:pt>
                <c:pt idx="4518">
                  <c:v> 20-07-09 04:38:15</c:v>
                </c:pt>
                <c:pt idx="4519">
                  <c:v> 20-07-09 04:38:20</c:v>
                </c:pt>
                <c:pt idx="4520">
                  <c:v> 20-07-09 04:38:25</c:v>
                </c:pt>
                <c:pt idx="4521">
                  <c:v> 20-07-09 04:38:30</c:v>
                </c:pt>
                <c:pt idx="4522">
                  <c:v> 20-07-09 04:38:35</c:v>
                </c:pt>
                <c:pt idx="4523">
                  <c:v> 20-07-09 04:38:40</c:v>
                </c:pt>
                <c:pt idx="4524">
                  <c:v> 20-07-09 04:38:45</c:v>
                </c:pt>
                <c:pt idx="4525">
                  <c:v> 20-07-09 04:38:50</c:v>
                </c:pt>
                <c:pt idx="4526">
                  <c:v> 20-07-09 04:39:15</c:v>
                </c:pt>
                <c:pt idx="4527">
                  <c:v> 20-07-09 04:39:20</c:v>
                </c:pt>
                <c:pt idx="4528">
                  <c:v> 20-07-09 04:39:25</c:v>
                </c:pt>
                <c:pt idx="4529">
                  <c:v> 20-07-09 04:39:30</c:v>
                </c:pt>
                <c:pt idx="4530">
                  <c:v> 20-07-09 04:39:35</c:v>
                </c:pt>
                <c:pt idx="4531">
                  <c:v> 20-07-09 04:39:40</c:v>
                </c:pt>
                <c:pt idx="4532">
                  <c:v> 20-07-09 04:39:45</c:v>
                </c:pt>
                <c:pt idx="4533">
                  <c:v> 20-07-09 04:39:50</c:v>
                </c:pt>
                <c:pt idx="4534">
                  <c:v> 20-07-09 04:39:55</c:v>
                </c:pt>
                <c:pt idx="4535">
                  <c:v> 20-07-09 04:40:00</c:v>
                </c:pt>
                <c:pt idx="4536">
                  <c:v> 20-07-09 04:40:05</c:v>
                </c:pt>
                <c:pt idx="4537">
                  <c:v> 20-07-09 04:40:10</c:v>
                </c:pt>
                <c:pt idx="4538">
                  <c:v> 20-07-09 04:44:40</c:v>
                </c:pt>
                <c:pt idx="4539">
                  <c:v> 20-07-09 04:44:45</c:v>
                </c:pt>
                <c:pt idx="4540">
                  <c:v> 20-07-09 04:44:50</c:v>
                </c:pt>
                <c:pt idx="4541">
                  <c:v> 20-07-09 04:44:55</c:v>
                </c:pt>
                <c:pt idx="4542">
                  <c:v> 20-07-09 04:45:00</c:v>
                </c:pt>
                <c:pt idx="4543">
                  <c:v> 20-07-09 04:45:05</c:v>
                </c:pt>
                <c:pt idx="4544">
                  <c:v> 20-07-09 04:45:10</c:v>
                </c:pt>
                <c:pt idx="4545">
                  <c:v> 20-07-09 04:45:15</c:v>
                </c:pt>
                <c:pt idx="4546">
                  <c:v> 20-07-09 04:45:20</c:v>
                </c:pt>
                <c:pt idx="4547">
                  <c:v> 20-07-09 04:45:25</c:v>
                </c:pt>
                <c:pt idx="4548">
                  <c:v> 20-07-09 04:45:30</c:v>
                </c:pt>
                <c:pt idx="4549">
                  <c:v> 20-07-09 04:45:35</c:v>
                </c:pt>
                <c:pt idx="4550">
                  <c:v> 20-07-09 04:45:40</c:v>
                </c:pt>
                <c:pt idx="4551">
                  <c:v> 20-07-09 04:45:45</c:v>
                </c:pt>
                <c:pt idx="4552">
                  <c:v> 20-07-09 04:45:50</c:v>
                </c:pt>
                <c:pt idx="4553">
                  <c:v> 20-07-09 04:45:55</c:v>
                </c:pt>
                <c:pt idx="4554">
                  <c:v> 20-07-09 04:46:00</c:v>
                </c:pt>
                <c:pt idx="4555">
                  <c:v> 20-07-09 04:46:05</c:v>
                </c:pt>
                <c:pt idx="4556">
                  <c:v> 20-07-09 04:46:10</c:v>
                </c:pt>
                <c:pt idx="4557">
                  <c:v> 20-07-09 04:46:15</c:v>
                </c:pt>
                <c:pt idx="4558">
                  <c:v> 20-07-09 04:46:20</c:v>
                </c:pt>
                <c:pt idx="4559">
                  <c:v> 20-07-09 04:46:25</c:v>
                </c:pt>
                <c:pt idx="4560">
                  <c:v> 20-07-09 04:46:30</c:v>
                </c:pt>
                <c:pt idx="4561">
                  <c:v> 20-07-09 04:46:35</c:v>
                </c:pt>
                <c:pt idx="4562">
                  <c:v> 20-07-09 04:49:10</c:v>
                </c:pt>
                <c:pt idx="4563">
                  <c:v> 20-07-09 04:49:15</c:v>
                </c:pt>
                <c:pt idx="4564">
                  <c:v> 20-07-09 04:49:20</c:v>
                </c:pt>
                <c:pt idx="4565">
                  <c:v> 20-07-09 04:49:25</c:v>
                </c:pt>
                <c:pt idx="4566">
                  <c:v> 20-07-09 04:49:30</c:v>
                </c:pt>
                <c:pt idx="4567">
                  <c:v> 20-07-09 04:49:35</c:v>
                </c:pt>
                <c:pt idx="4568">
                  <c:v> 20-07-09 04:49:40</c:v>
                </c:pt>
                <c:pt idx="4569">
                  <c:v> 20-07-09 04:49:45</c:v>
                </c:pt>
                <c:pt idx="4570">
                  <c:v> 20-07-09 04:49:50</c:v>
                </c:pt>
                <c:pt idx="4571">
                  <c:v> 20-07-09 04:49:55</c:v>
                </c:pt>
                <c:pt idx="4572">
                  <c:v> 20-07-09 04:50:00</c:v>
                </c:pt>
                <c:pt idx="4573">
                  <c:v> 20-07-09 04:50:05</c:v>
                </c:pt>
                <c:pt idx="4574">
                  <c:v> 20-07-09 04:50:10</c:v>
                </c:pt>
                <c:pt idx="4575">
                  <c:v> 20-07-09 04:50:15</c:v>
                </c:pt>
                <c:pt idx="4576">
                  <c:v> 20-07-09 04:50:20</c:v>
                </c:pt>
                <c:pt idx="4577">
                  <c:v> 20-07-09 04:50:25</c:v>
                </c:pt>
                <c:pt idx="4578">
                  <c:v> 20-07-09 04:50:30</c:v>
                </c:pt>
                <c:pt idx="4579">
                  <c:v> 20-07-09 04:59:50</c:v>
                </c:pt>
                <c:pt idx="4580">
                  <c:v> 20-07-09 04:59:55</c:v>
                </c:pt>
                <c:pt idx="4581">
                  <c:v> 20-07-09 05:00:00</c:v>
                </c:pt>
                <c:pt idx="4582">
                  <c:v> 20-07-09 05:00:05</c:v>
                </c:pt>
                <c:pt idx="4583">
                  <c:v> 20-07-09 05:00:10</c:v>
                </c:pt>
                <c:pt idx="4584">
                  <c:v> 20-07-09 05:00:15</c:v>
                </c:pt>
                <c:pt idx="4585">
                  <c:v> 20-07-09 05:00:20</c:v>
                </c:pt>
                <c:pt idx="4586">
                  <c:v> 20-07-09 05:00:25</c:v>
                </c:pt>
                <c:pt idx="4587">
                  <c:v> 20-07-09 05:00:30</c:v>
                </c:pt>
                <c:pt idx="4588">
                  <c:v> 20-07-09 05:00:35</c:v>
                </c:pt>
                <c:pt idx="4589">
                  <c:v> 20-07-09 05:00:40</c:v>
                </c:pt>
                <c:pt idx="4590">
                  <c:v> 20-07-09 05:00:45</c:v>
                </c:pt>
                <c:pt idx="4591">
                  <c:v> 20-07-09 05:00:50</c:v>
                </c:pt>
                <c:pt idx="4592">
                  <c:v> 20-07-09 05:01:10</c:v>
                </c:pt>
                <c:pt idx="4593">
                  <c:v> 20-07-09 05:01:15</c:v>
                </c:pt>
                <c:pt idx="4594">
                  <c:v> 20-07-09 05:01:20</c:v>
                </c:pt>
                <c:pt idx="4595">
                  <c:v> 20-07-09 05:01:25</c:v>
                </c:pt>
                <c:pt idx="4596">
                  <c:v> 20-07-09 05:01:30</c:v>
                </c:pt>
                <c:pt idx="4597">
                  <c:v> 20-07-09 05:01:35</c:v>
                </c:pt>
                <c:pt idx="4598">
                  <c:v> 20-07-09 05:01:40</c:v>
                </c:pt>
                <c:pt idx="4599">
                  <c:v> 20-07-09 05:01:45</c:v>
                </c:pt>
                <c:pt idx="4600">
                  <c:v> 20-07-09 05:01:50</c:v>
                </c:pt>
                <c:pt idx="4601">
                  <c:v> 20-07-09 05:01:55</c:v>
                </c:pt>
                <c:pt idx="4602">
                  <c:v> 20-07-09 05:02:00</c:v>
                </c:pt>
                <c:pt idx="4603">
                  <c:v> 20-07-09 05:02:05</c:v>
                </c:pt>
                <c:pt idx="4604">
                  <c:v> 20-07-09 05:02:25</c:v>
                </c:pt>
                <c:pt idx="4605">
                  <c:v> 20-07-09 05:02:30</c:v>
                </c:pt>
                <c:pt idx="4606">
                  <c:v> 20-07-09 05:02:35</c:v>
                </c:pt>
                <c:pt idx="4607">
                  <c:v> 20-07-09 05:02:40</c:v>
                </c:pt>
                <c:pt idx="4608">
                  <c:v> 20-07-09 05:02:45</c:v>
                </c:pt>
                <c:pt idx="4609">
                  <c:v> 20-07-09 05:02:50</c:v>
                </c:pt>
                <c:pt idx="4610">
                  <c:v> 20-07-09 05:02:55</c:v>
                </c:pt>
                <c:pt idx="4611">
                  <c:v> 20-07-09 05:03:00</c:v>
                </c:pt>
                <c:pt idx="4612">
                  <c:v> 20-07-09 05:03:05</c:v>
                </c:pt>
                <c:pt idx="4613">
                  <c:v> 20-07-09 05:03:10</c:v>
                </c:pt>
                <c:pt idx="4614">
                  <c:v> 20-07-09 05:03:15</c:v>
                </c:pt>
                <c:pt idx="4615">
                  <c:v> 20-07-09 05:03:20</c:v>
                </c:pt>
                <c:pt idx="4616">
                  <c:v> 20-07-09 05:03:25</c:v>
                </c:pt>
                <c:pt idx="4617">
                  <c:v> 20-07-09 05:03:30</c:v>
                </c:pt>
                <c:pt idx="4618">
                  <c:v> 20-07-09 05:03:35</c:v>
                </c:pt>
                <c:pt idx="4619">
                  <c:v> 20-07-09 05:03:40</c:v>
                </c:pt>
                <c:pt idx="4620">
                  <c:v> 20-07-09 05:03:45</c:v>
                </c:pt>
                <c:pt idx="4621">
                  <c:v> 20-07-09 05:03:50</c:v>
                </c:pt>
                <c:pt idx="4622">
                  <c:v> 20-07-09 05:04:05</c:v>
                </c:pt>
                <c:pt idx="4623">
                  <c:v> 20-07-09 05:04:10</c:v>
                </c:pt>
                <c:pt idx="4624">
                  <c:v> 20-07-09 05:04:15</c:v>
                </c:pt>
                <c:pt idx="4625">
                  <c:v> 20-07-09 05:04:20</c:v>
                </c:pt>
                <c:pt idx="4626">
                  <c:v> 20-07-09 05:04:25</c:v>
                </c:pt>
                <c:pt idx="4627">
                  <c:v> 20-07-09 05:04:30</c:v>
                </c:pt>
                <c:pt idx="4628">
                  <c:v> 20-07-09 05:04:35</c:v>
                </c:pt>
                <c:pt idx="4629">
                  <c:v> 20-07-09 05:04:40</c:v>
                </c:pt>
                <c:pt idx="4630">
                  <c:v> 20-07-09 05:04:45</c:v>
                </c:pt>
                <c:pt idx="4631">
                  <c:v> 20-07-09 05:04:50</c:v>
                </c:pt>
                <c:pt idx="4632">
                  <c:v> 20-07-09 05:04:55</c:v>
                </c:pt>
                <c:pt idx="4633">
                  <c:v> 20-07-09 05:05:00</c:v>
                </c:pt>
                <c:pt idx="4634">
                  <c:v> 20-07-09 05:05:05</c:v>
                </c:pt>
                <c:pt idx="4635">
                  <c:v> 20-07-09 05:05:10</c:v>
                </c:pt>
                <c:pt idx="4636">
                  <c:v> 20-07-09 05:05:15</c:v>
                </c:pt>
                <c:pt idx="4637">
                  <c:v> 20-07-09 05:05:20</c:v>
                </c:pt>
                <c:pt idx="4638">
                  <c:v> 20-07-09 05:05:25</c:v>
                </c:pt>
                <c:pt idx="4639">
                  <c:v> 20-07-09 05:05:30</c:v>
                </c:pt>
                <c:pt idx="4640">
                  <c:v> 20-07-09 05:05:35</c:v>
                </c:pt>
                <c:pt idx="4641">
                  <c:v> 20-07-09 05:05:40</c:v>
                </c:pt>
                <c:pt idx="4642">
                  <c:v> 20-07-09 05:05:45</c:v>
                </c:pt>
                <c:pt idx="4643">
                  <c:v> 20-07-09 05:05:50</c:v>
                </c:pt>
                <c:pt idx="4644">
                  <c:v> 20-07-09 05:06:05</c:v>
                </c:pt>
                <c:pt idx="4645">
                  <c:v> 20-07-09 05:06:10</c:v>
                </c:pt>
                <c:pt idx="4646">
                  <c:v> 20-07-09 05:06:15</c:v>
                </c:pt>
                <c:pt idx="4647">
                  <c:v> 20-07-09 05:06:20</c:v>
                </c:pt>
                <c:pt idx="4648">
                  <c:v> 20-07-09 05:06:25</c:v>
                </c:pt>
                <c:pt idx="4649">
                  <c:v> 20-07-09 05:06:30</c:v>
                </c:pt>
                <c:pt idx="4650">
                  <c:v> 20-07-09 05:06:35</c:v>
                </c:pt>
                <c:pt idx="4651">
                  <c:v> 20-07-09 05:06:40</c:v>
                </c:pt>
                <c:pt idx="4652">
                  <c:v> 20-07-09 05:06:45</c:v>
                </c:pt>
                <c:pt idx="4653">
                  <c:v> 20-07-09 05:06:50</c:v>
                </c:pt>
                <c:pt idx="4654">
                  <c:v> 20-07-09 05:06:55</c:v>
                </c:pt>
                <c:pt idx="4655">
                  <c:v> 20-07-09 05:07:00</c:v>
                </c:pt>
                <c:pt idx="4656">
                  <c:v> 20-07-09 05:07:05</c:v>
                </c:pt>
                <c:pt idx="4657">
                  <c:v> 20-07-09 05:07:10</c:v>
                </c:pt>
                <c:pt idx="4658">
                  <c:v> 20-07-09 05:07:15</c:v>
                </c:pt>
                <c:pt idx="4659">
                  <c:v> 20-07-09 05:07:20</c:v>
                </c:pt>
                <c:pt idx="4660">
                  <c:v> 20-07-09 05:07:25</c:v>
                </c:pt>
                <c:pt idx="4661">
                  <c:v> 20-07-09 05:07:30</c:v>
                </c:pt>
                <c:pt idx="4662">
                  <c:v> 20-07-09 05:07:35</c:v>
                </c:pt>
                <c:pt idx="4663">
                  <c:v> 20-07-09 05:07:40</c:v>
                </c:pt>
                <c:pt idx="4664">
                  <c:v> 20-07-09 05:07:45</c:v>
                </c:pt>
                <c:pt idx="4665">
                  <c:v> 20-07-09 05:10:35</c:v>
                </c:pt>
                <c:pt idx="4666">
                  <c:v> 20-07-09 05:10:40</c:v>
                </c:pt>
                <c:pt idx="4667">
                  <c:v> 20-07-09 05:10:45</c:v>
                </c:pt>
                <c:pt idx="4668">
                  <c:v> 20-07-09 05:10:50</c:v>
                </c:pt>
                <c:pt idx="4669">
                  <c:v> 20-07-09 05:10:55</c:v>
                </c:pt>
                <c:pt idx="4670">
                  <c:v> 20-07-09 05:11:00</c:v>
                </c:pt>
                <c:pt idx="4671">
                  <c:v> 20-07-09 05:11:05</c:v>
                </c:pt>
                <c:pt idx="4672">
                  <c:v> 20-07-09 05:11:10</c:v>
                </c:pt>
                <c:pt idx="4673">
                  <c:v> 20-07-09 05:11:15</c:v>
                </c:pt>
                <c:pt idx="4674">
                  <c:v> 20-07-09 05:11:20</c:v>
                </c:pt>
                <c:pt idx="4675">
                  <c:v> 20-07-09 05:11:25</c:v>
                </c:pt>
                <c:pt idx="4676">
                  <c:v> 20-07-09 05:11:30</c:v>
                </c:pt>
                <c:pt idx="4677">
                  <c:v> 20-07-09 05:11:35</c:v>
                </c:pt>
                <c:pt idx="4678">
                  <c:v> 20-07-09 05:11:40</c:v>
                </c:pt>
                <c:pt idx="4679">
                  <c:v> 20-07-09 05:11:45</c:v>
                </c:pt>
                <c:pt idx="4680">
                  <c:v> 20-07-09 05:11:50</c:v>
                </c:pt>
                <c:pt idx="4681">
                  <c:v> 20-07-09 05:11:55</c:v>
                </c:pt>
                <c:pt idx="4682">
                  <c:v> 20-07-09 05:12:00</c:v>
                </c:pt>
                <c:pt idx="4683">
                  <c:v> 20-07-09 05:12:05</c:v>
                </c:pt>
                <c:pt idx="4684">
                  <c:v> 20-07-09 05:12:10</c:v>
                </c:pt>
                <c:pt idx="4685">
                  <c:v> 20-07-09 05:12:15</c:v>
                </c:pt>
                <c:pt idx="4686">
                  <c:v> 20-07-09 05:12:20</c:v>
                </c:pt>
                <c:pt idx="4687">
                  <c:v> 20-07-09 05:12:25</c:v>
                </c:pt>
                <c:pt idx="4688">
                  <c:v> 20-07-09 05:12:30</c:v>
                </c:pt>
                <c:pt idx="4689">
                  <c:v> 20-07-09 05:12:35</c:v>
                </c:pt>
                <c:pt idx="4690">
                  <c:v> 20-07-09 05:12:40</c:v>
                </c:pt>
                <c:pt idx="4691">
                  <c:v> 20-07-09 05:12:45</c:v>
                </c:pt>
                <c:pt idx="4692">
                  <c:v> 20-07-09 05:12:50</c:v>
                </c:pt>
                <c:pt idx="4693">
                  <c:v> 20-07-09 05:12:55</c:v>
                </c:pt>
                <c:pt idx="4694">
                  <c:v> 20-07-09 05:13:00</c:v>
                </c:pt>
                <c:pt idx="4695">
                  <c:v> 20-07-09 05:13:05</c:v>
                </c:pt>
                <c:pt idx="4696">
                  <c:v> 20-07-09 05:13:10</c:v>
                </c:pt>
                <c:pt idx="4697">
                  <c:v> 20-07-09 05:13:30</c:v>
                </c:pt>
                <c:pt idx="4698">
                  <c:v> 20-07-09 05:13:35</c:v>
                </c:pt>
                <c:pt idx="4699">
                  <c:v> 20-07-09 05:13:40</c:v>
                </c:pt>
                <c:pt idx="4700">
                  <c:v> 20-07-09 05:13:45</c:v>
                </c:pt>
                <c:pt idx="4701">
                  <c:v> 20-07-09 05:13:50</c:v>
                </c:pt>
                <c:pt idx="4702">
                  <c:v> 20-07-09 05:13:55</c:v>
                </c:pt>
                <c:pt idx="4703">
                  <c:v> 20-07-09 05:14:00</c:v>
                </c:pt>
                <c:pt idx="4704">
                  <c:v> 20-07-09 05:14:05</c:v>
                </c:pt>
                <c:pt idx="4705">
                  <c:v> 20-07-09 05:14:10</c:v>
                </c:pt>
                <c:pt idx="4706">
                  <c:v> 20-07-09 05:14:15</c:v>
                </c:pt>
                <c:pt idx="4707">
                  <c:v> 20-07-09 05:14:20</c:v>
                </c:pt>
                <c:pt idx="4708">
                  <c:v> 20-07-09 05:14:25</c:v>
                </c:pt>
                <c:pt idx="4709">
                  <c:v> 20-07-09 05:14:30</c:v>
                </c:pt>
                <c:pt idx="4710">
                  <c:v> 20-07-09 05:14:35</c:v>
                </c:pt>
                <c:pt idx="4711">
                  <c:v> 20-07-09 05:14:40</c:v>
                </c:pt>
                <c:pt idx="4712">
                  <c:v> 20-07-09 05:14:45</c:v>
                </c:pt>
                <c:pt idx="4713">
                  <c:v> 20-07-09 05:14:50</c:v>
                </c:pt>
                <c:pt idx="4714">
                  <c:v> 20-07-09 05:14:55</c:v>
                </c:pt>
                <c:pt idx="4715">
                  <c:v> 20-07-09 05:15:00</c:v>
                </c:pt>
                <c:pt idx="4716">
                  <c:v> 20-07-09 05:15:05</c:v>
                </c:pt>
                <c:pt idx="4717">
                  <c:v> 20-07-09 05:17:45</c:v>
                </c:pt>
                <c:pt idx="4718">
                  <c:v> 20-07-09 05:17:50</c:v>
                </c:pt>
                <c:pt idx="4719">
                  <c:v> 20-07-09 05:17:55</c:v>
                </c:pt>
                <c:pt idx="4720">
                  <c:v> 20-07-09 05:18:00</c:v>
                </c:pt>
                <c:pt idx="4721">
                  <c:v> 20-07-09 05:18:05</c:v>
                </c:pt>
                <c:pt idx="4722">
                  <c:v> 20-07-09 05:18:10</c:v>
                </c:pt>
                <c:pt idx="4723">
                  <c:v> 20-07-09 05:18:15</c:v>
                </c:pt>
                <c:pt idx="4724">
                  <c:v> 20-07-09 05:18:20</c:v>
                </c:pt>
                <c:pt idx="4725">
                  <c:v> 20-07-09 05:18:25</c:v>
                </c:pt>
                <c:pt idx="4726">
                  <c:v> 20-07-09 05:18:30</c:v>
                </c:pt>
                <c:pt idx="4727">
                  <c:v> 20-07-09 05:18:35</c:v>
                </c:pt>
                <c:pt idx="4728">
                  <c:v> 20-07-09 05:18:40</c:v>
                </c:pt>
                <c:pt idx="4729">
                  <c:v> 20-07-09 05:20:10</c:v>
                </c:pt>
                <c:pt idx="4730">
                  <c:v> 20-07-09 05:20:15</c:v>
                </c:pt>
                <c:pt idx="4731">
                  <c:v> 20-07-09 05:20:20</c:v>
                </c:pt>
                <c:pt idx="4732">
                  <c:v> 20-07-09 05:20:25</c:v>
                </c:pt>
                <c:pt idx="4733">
                  <c:v> 20-07-09 05:20:30</c:v>
                </c:pt>
                <c:pt idx="4734">
                  <c:v> 20-07-09 05:20:35</c:v>
                </c:pt>
                <c:pt idx="4735">
                  <c:v> 20-07-09 05:20:40</c:v>
                </c:pt>
                <c:pt idx="4736">
                  <c:v> 20-07-09 05:20:45</c:v>
                </c:pt>
                <c:pt idx="4737">
                  <c:v> 20-07-09 05:20:50</c:v>
                </c:pt>
                <c:pt idx="4738">
                  <c:v> 20-07-09 05:20:55</c:v>
                </c:pt>
                <c:pt idx="4739">
                  <c:v> 20-07-09 05:21:00</c:v>
                </c:pt>
                <c:pt idx="4740">
                  <c:v> 20-07-09 05:21:05</c:v>
                </c:pt>
                <c:pt idx="4741">
                  <c:v> 20-07-09 05:21:10</c:v>
                </c:pt>
                <c:pt idx="4742">
                  <c:v> 20-07-09 05:21:15</c:v>
                </c:pt>
                <c:pt idx="4743">
                  <c:v> 20-07-09 05:21:20</c:v>
                </c:pt>
                <c:pt idx="4744">
                  <c:v> 20-07-09 05:21:25</c:v>
                </c:pt>
                <c:pt idx="4745">
                  <c:v> 20-07-09 05:21:30</c:v>
                </c:pt>
                <c:pt idx="4746">
                  <c:v> 20-07-09 05:21:35</c:v>
                </c:pt>
                <c:pt idx="4747">
                  <c:v> 20-07-09 05:21:55</c:v>
                </c:pt>
                <c:pt idx="4748">
                  <c:v> 20-07-09 05:22:00</c:v>
                </c:pt>
                <c:pt idx="4749">
                  <c:v> 20-07-09 05:22:05</c:v>
                </c:pt>
                <c:pt idx="4750">
                  <c:v> 20-07-09 05:22:10</c:v>
                </c:pt>
                <c:pt idx="4751">
                  <c:v> 20-07-09 05:22:15</c:v>
                </c:pt>
                <c:pt idx="4752">
                  <c:v> 20-07-09 05:22:20</c:v>
                </c:pt>
                <c:pt idx="4753">
                  <c:v> 20-07-09 05:22:25</c:v>
                </c:pt>
                <c:pt idx="4754">
                  <c:v> 20-07-09 05:22:30</c:v>
                </c:pt>
                <c:pt idx="4755">
                  <c:v> 20-07-09 05:22:35</c:v>
                </c:pt>
                <c:pt idx="4756">
                  <c:v> 20-07-09 05:22:40</c:v>
                </c:pt>
                <c:pt idx="4757">
                  <c:v> 20-07-09 05:22:45</c:v>
                </c:pt>
                <c:pt idx="4758">
                  <c:v> 20-07-09 05:22:50</c:v>
                </c:pt>
                <c:pt idx="4759">
                  <c:v> 20-07-09 05:24:15</c:v>
                </c:pt>
                <c:pt idx="4760">
                  <c:v> 20-07-09 05:24:20</c:v>
                </c:pt>
                <c:pt idx="4761">
                  <c:v> 20-07-09 05:24:25</c:v>
                </c:pt>
                <c:pt idx="4762">
                  <c:v> 20-07-09 05:24:30</c:v>
                </c:pt>
                <c:pt idx="4763">
                  <c:v> 20-07-09 05:24:35</c:v>
                </c:pt>
                <c:pt idx="4764">
                  <c:v> 20-07-09 05:24:40</c:v>
                </c:pt>
                <c:pt idx="4765">
                  <c:v> 20-07-09 05:24:45</c:v>
                </c:pt>
                <c:pt idx="4766">
                  <c:v> 20-07-09 05:24:50</c:v>
                </c:pt>
                <c:pt idx="4767">
                  <c:v> 20-07-09 05:24:55</c:v>
                </c:pt>
                <c:pt idx="4768">
                  <c:v> 20-07-09 05:25:00</c:v>
                </c:pt>
                <c:pt idx="4769">
                  <c:v> 20-07-09 05:25:05</c:v>
                </c:pt>
                <c:pt idx="4770">
                  <c:v> 20-07-09 05:25:10</c:v>
                </c:pt>
                <c:pt idx="4771">
                  <c:v> 20-07-09 05:29:25</c:v>
                </c:pt>
                <c:pt idx="4772">
                  <c:v> 20-07-09 05:29:30</c:v>
                </c:pt>
                <c:pt idx="4773">
                  <c:v> 20-07-09 05:29:35</c:v>
                </c:pt>
                <c:pt idx="4774">
                  <c:v> 20-07-09 05:29:40</c:v>
                </c:pt>
                <c:pt idx="4775">
                  <c:v> 20-07-09 05:29:45</c:v>
                </c:pt>
                <c:pt idx="4776">
                  <c:v> 20-07-09 05:29:50</c:v>
                </c:pt>
                <c:pt idx="4777">
                  <c:v> 20-07-09 05:29:55</c:v>
                </c:pt>
                <c:pt idx="4778">
                  <c:v> 20-07-09 05:30:00</c:v>
                </c:pt>
                <c:pt idx="4779">
                  <c:v> 20-07-09 05:30:05</c:v>
                </c:pt>
                <c:pt idx="4780">
                  <c:v> 20-07-09 05:30:10</c:v>
                </c:pt>
                <c:pt idx="4781">
                  <c:v> 20-07-09 05:30:15</c:v>
                </c:pt>
                <c:pt idx="4782">
                  <c:v> 20-07-09 05:30:20</c:v>
                </c:pt>
                <c:pt idx="4783">
                  <c:v> 20-07-09 05:30:25</c:v>
                </c:pt>
                <c:pt idx="4784">
                  <c:v> 20-07-09 05:30:30</c:v>
                </c:pt>
                <c:pt idx="4785">
                  <c:v> 20-07-09 05:30:35</c:v>
                </c:pt>
                <c:pt idx="4786">
                  <c:v> 20-07-09 05:30:40</c:v>
                </c:pt>
                <c:pt idx="4787">
                  <c:v> 20-07-09 05:30:45</c:v>
                </c:pt>
                <c:pt idx="4788">
                  <c:v> 20-07-09 05:30:50</c:v>
                </c:pt>
                <c:pt idx="4789">
                  <c:v> 20-07-09 05:30:55</c:v>
                </c:pt>
                <c:pt idx="4790">
                  <c:v> 20-07-09 05:32:15</c:v>
                </c:pt>
                <c:pt idx="4791">
                  <c:v> 20-07-09 05:32:20</c:v>
                </c:pt>
                <c:pt idx="4792">
                  <c:v> 20-07-09 05:32:25</c:v>
                </c:pt>
                <c:pt idx="4793">
                  <c:v> 20-07-09 05:32:30</c:v>
                </c:pt>
                <c:pt idx="4794">
                  <c:v> 20-07-09 05:32:35</c:v>
                </c:pt>
                <c:pt idx="4795">
                  <c:v> 20-07-09 05:32:40</c:v>
                </c:pt>
                <c:pt idx="4796">
                  <c:v> 20-07-09 05:32:45</c:v>
                </c:pt>
                <c:pt idx="4797">
                  <c:v> 20-07-09 05:32:50</c:v>
                </c:pt>
                <c:pt idx="4798">
                  <c:v> 20-07-09 05:32:55</c:v>
                </c:pt>
                <c:pt idx="4799">
                  <c:v> 20-07-09 05:33:00</c:v>
                </c:pt>
                <c:pt idx="4800">
                  <c:v> 20-07-09 05:33:05</c:v>
                </c:pt>
                <c:pt idx="4801">
                  <c:v> 20-07-09 05:33:10</c:v>
                </c:pt>
                <c:pt idx="4802">
                  <c:v> 20-07-09 05:33:15</c:v>
                </c:pt>
                <c:pt idx="4803">
                  <c:v> 20-07-09 05:33:20</c:v>
                </c:pt>
                <c:pt idx="4804">
                  <c:v> 20-07-09 05:33:25</c:v>
                </c:pt>
                <c:pt idx="4805">
                  <c:v> 20-07-09 05:33:30</c:v>
                </c:pt>
                <c:pt idx="4806">
                  <c:v> 20-07-09 05:33:35</c:v>
                </c:pt>
                <c:pt idx="4807">
                  <c:v> 20-07-09 05:33:40</c:v>
                </c:pt>
                <c:pt idx="4808">
                  <c:v> 20-07-09 05:33:45</c:v>
                </c:pt>
                <c:pt idx="4809">
                  <c:v> 20-07-09 05:33:50</c:v>
                </c:pt>
                <c:pt idx="4810">
                  <c:v> 20-07-09 05:33:55</c:v>
                </c:pt>
                <c:pt idx="4811">
                  <c:v> 20-07-09 05:34:00</c:v>
                </c:pt>
                <c:pt idx="4812">
                  <c:v> 20-07-09 05:34:05</c:v>
                </c:pt>
                <c:pt idx="4813">
                  <c:v> 20-07-09 05:34:10</c:v>
                </c:pt>
                <c:pt idx="4814">
                  <c:v> 20-07-09 05:34:15</c:v>
                </c:pt>
                <c:pt idx="4815">
                  <c:v> 20-07-09 05:34:20</c:v>
                </c:pt>
                <c:pt idx="4816">
                  <c:v> 20-07-09 05:34:25</c:v>
                </c:pt>
                <c:pt idx="4817">
                  <c:v> 20-07-09 05:34:30</c:v>
                </c:pt>
                <c:pt idx="4818">
                  <c:v> 20-07-09 05:34:35</c:v>
                </c:pt>
                <c:pt idx="4819">
                  <c:v> 20-07-09 05:34:40</c:v>
                </c:pt>
                <c:pt idx="4820">
                  <c:v> 20-07-09 05:34:45</c:v>
                </c:pt>
                <c:pt idx="4821">
                  <c:v> 20-07-09 05:34:50</c:v>
                </c:pt>
                <c:pt idx="4822">
                  <c:v> 20-07-09 05:34:55</c:v>
                </c:pt>
                <c:pt idx="4823">
                  <c:v> 20-07-09 05:35:00</c:v>
                </c:pt>
                <c:pt idx="4824">
                  <c:v> 20-07-09 05:35:05</c:v>
                </c:pt>
                <c:pt idx="4825">
                  <c:v> 20-07-09 05:36:45</c:v>
                </c:pt>
                <c:pt idx="4826">
                  <c:v> 20-07-09 05:36:50</c:v>
                </c:pt>
                <c:pt idx="4827">
                  <c:v> 20-07-09 05:36:55</c:v>
                </c:pt>
                <c:pt idx="4828">
                  <c:v> 20-07-09 05:37:00</c:v>
                </c:pt>
                <c:pt idx="4829">
                  <c:v> 20-07-09 05:37:05</c:v>
                </c:pt>
                <c:pt idx="4830">
                  <c:v> 20-07-09 05:37:10</c:v>
                </c:pt>
                <c:pt idx="4831">
                  <c:v> 20-07-09 05:37:15</c:v>
                </c:pt>
                <c:pt idx="4832">
                  <c:v> 20-07-09 05:37:20</c:v>
                </c:pt>
                <c:pt idx="4833">
                  <c:v> 20-07-09 05:37:25</c:v>
                </c:pt>
                <c:pt idx="4834">
                  <c:v> 20-07-09 05:37:30</c:v>
                </c:pt>
                <c:pt idx="4835">
                  <c:v> 20-07-09 05:37:35</c:v>
                </c:pt>
                <c:pt idx="4836">
                  <c:v> 20-07-09 05:37:40</c:v>
                </c:pt>
                <c:pt idx="4837">
                  <c:v> 20-07-09 05:38:45</c:v>
                </c:pt>
                <c:pt idx="4838">
                  <c:v> 20-07-09 05:38:50</c:v>
                </c:pt>
                <c:pt idx="4839">
                  <c:v> 20-07-09 05:38:55</c:v>
                </c:pt>
                <c:pt idx="4840">
                  <c:v> 20-07-09 05:39:00</c:v>
                </c:pt>
                <c:pt idx="4841">
                  <c:v> 20-07-09 05:39:05</c:v>
                </c:pt>
                <c:pt idx="4842">
                  <c:v> 20-07-09 05:39:10</c:v>
                </c:pt>
                <c:pt idx="4843">
                  <c:v> 20-07-09 05:39:15</c:v>
                </c:pt>
                <c:pt idx="4844">
                  <c:v> 20-07-09 05:39:20</c:v>
                </c:pt>
                <c:pt idx="4845">
                  <c:v> 20-07-09 05:39:25</c:v>
                </c:pt>
                <c:pt idx="4846">
                  <c:v> 20-07-09 05:39:30</c:v>
                </c:pt>
                <c:pt idx="4847">
                  <c:v> 20-07-09 05:39:35</c:v>
                </c:pt>
                <c:pt idx="4848">
                  <c:v> 20-07-09 05:39:40</c:v>
                </c:pt>
                <c:pt idx="4849">
                  <c:v> 20-07-09 05:39:45</c:v>
                </c:pt>
                <c:pt idx="4850">
                  <c:v> 20-07-09 05:39:50</c:v>
                </c:pt>
                <c:pt idx="4851">
                  <c:v> 20-07-09 05:39:55</c:v>
                </c:pt>
                <c:pt idx="4852">
                  <c:v> 20-07-09 05:40:00</c:v>
                </c:pt>
                <c:pt idx="4853">
                  <c:v> 20-07-09 05:40:05</c:v>
                </c:pt>
                <c:pt idx="4854">
                  <c:v> 20-07-09 05:40:10</c:v>
                </c:pt>
                <c:pt idx="4855">
                  <c:v> 20-07-09 05:40:15</c:v>
                </c:pt>
                <c:pt idx="4856">
                  <c:v> 20-07-09 05:43:10</c:v>
                </c:pt>
                <c:pt idx="4857">
                  <c:v> 20-07-09 05:43:15</c:v>
                </c:pt>
                <c:pt idx="4858">
                  <c:v> 20-07-09 05:43:20</c:v>
                </c:pt>
                <c:pt idx="4859">
                  <c:v> 20-07-09 05:43:25</c:v>
                </c:pt>
                <c:pt idx="4860">
                  <c:v> 20-07-09 05:43:30</c:v>
                </c:pt>
                <c:pt idx="4861">
                  <c:v> 20-07-09 05:43:35</c:v>
                </c:pt>
                <c:pt idx="4862">
                  <c:v> 20-07-09 05:43:40</c:v>
                </c:pt>
                <c:pt idx="4863">
                  <c:v> 20-07-09 05:43:45</c:v>
                </c:pt>
                <c:pt idx="4864">
                  <c:v> 20-07-09 05:43:50</c:v>
                </c:pt>
                <c:pt idx="4865">
                  <c:v> 20-07-09 05:43:55</c:v>
                </c:pt>
                <c:pt idx="4866">
                  <c:v> 20-07-09 05:44:00</c:v>
                </c:pt>
                <c:pt idx="4867">
                  <c:v> 20-07-09 05:44:05</c:v>
                </c:pt>
                <c:pt idx="4868">
                  <c:v> 20-07-09 05:46:00</c:v>
                </c:pt>
                <c:pt idx="4869">
                  <c:v> 20-07-09 05:46:05</c:v>
                </c:pt>
                <c:pt idx="4870">
                  <c:v> 20-07-09 05:46:10</c:v>
                </c:pt>
                <c:pt idx="4871">
                  <c:v> 20-07-09 05:46:15</c:v>
                </c:pt>
                <c:pt idx="4872">
                  <c:v> 20-07-09 05:46:20</c:v>
                </c:pt>
                <c:pt idx="4873">
                  <c:v> 20-07-09 05:46:25</c:v>
                </c:pt>
                <c:pt idx="4874">
                  <c:v> 20-07-09 05:46:30</c:v>
                </c:pt>
                <c:pt idx="4875">
                  <c:v> 20-07-09 05:46:35</c:v>
                </c:pt>
                <c:pt idx="4876">
                  <c:v> 20-07-09 05:46:40</c:v>
                </c:pt>
                <c:pt idx="4877">
                  <c:v> 20-07-09 05:46:45</c:v>
                </c:pt>
                <c:pt idx="4878">
                  <c:v> 20-07-09 05:46:50</c:v>
                </c:pt>
                <c:pt idx="4879">
                  <c:v> 20-07-09 05:46:55</c:v>
                </c:pt>
                <c:pt idx="4880">
                  <c:v> 20-07-09 05:47:00</c:v>
                </c:pt>
                <c:pt idx="4881">
                  <c:v> 20-07-09 05:47:05</c:v>
                </c:pt>
                <c:pt idx="4882">
                  <c:v> 20-07-09 05:47:10</c:v>
                </c:pt>
                <c:pt idx="4883">
                  <c:v> 20-07-09 05:47:15</c:v>
                </c:pt>
                <c:pt idx="4884">
                  <c:v> 20-07-09 05:47:25</c:v>
                </c:pt>
                <c:pt idx="4885">
                  <c:v> 20-07-09 05:47:30</c:v>
                </c:pt>
                <c:pt idx="4886">
                  <c:v> 20-07-09 05:47:35</c:v>
                </c:pt>
                <c:pt idx="4887">
                  <c:v> 20-07-09 05:47:40</c:v>
                </c:pt>
                <c:pt idx="4888">
                  <c:v> 20-07-09 05:47:45</c:v>
                </c:pt>
                <c:pt idx="4889">
                  <c:v> 20-07-09 05:47:50</c:v>
                </c:pt>
                <c:pt idx="4890">
                  <c:v> 20-07-09 05:47:55</c:v>
                </c:pt>
                <c:pt idx="4891">
                  <c:v> 20-07-09 05:48:00</c:v>
                </c:pt>
                <c:pt idx="4892">
                  <c:v> 20-07-09 05:48:05</c:v>
                </c:pt>
                <c:pt idx="4893">
                  <c:v> 20-07-09 05:48:10</c:v>
                </c:pt>
                <c:pt idx="4894">
                  <c:v> 20-07-09 05:48:15</c:v>
                </c:pt>
                <c:pt idx="4895">
                  <c:v> 20-07-09 05:48:20</c:v>
                </c:pt>
                <c:pt idx="4896">
                  <c:v> 20-07-09 05:48:25</c:v>
                </c:pt>
                <c:pt idx="4897">
                  <c:v> 20-07-09 05:48:30</c:v>
                </c:pt>
                <c:pt idx="4898">
                  <c:v> 20-07-09 05:48:35</c:v>
                </c:pt>
                <c:pt idx="4899">
                  <c:v> 20-07-09 05:48:40</c:v>
                </c:pt>
                <c:pt idx="4900">
                  <c:v> 20-07-09 05:48:45</c:v>
                </c:pt>
                <c:pt idx="4901">
                  <c:v> 20-07-09 05:48:50</c:v>
                </c:pt>
                <c:pt idx="4902">
                  <c:v> 20-07-09 05:48:55</c:v>
                </c:pt>
                <c:pt idx="4903">
                  <c:v> 20-07-09 05:49:00</c:v>
                </c:pt>
                <c:pt idx="4904">
                  <c:v> 20-07-09 05:49:05</c:v>
                </c:pt>
                <c:pt idx="4905">
                  <c:v> 20-07-09 05:49:10</c:v>
                </c:pt>
                <c:pt idx="4906">
                  <c:v> 20-07-09 05:49:15</c:v>
                </c:pt>
                <c:pt idx="4907">
                  <c:v> 20-07-09 05:51:55</c:v>
                </c:pt>
                <c:pt idx="4908">
                  <c:v> 20-07-09 05:52:00</c:v>
                </c:pt>
                <c:pt idx="4909">
                  <c:v> 20-07-09 05:52:05</c:v>
                </c:pt>
                <c:pt idx="4910">
                  <c:v> 20-07-09 05:52:10</c:v>
                </c:pt>
                <c:pt idx="4911">
                  <c:v> 20-07-09 05:52:15</c:v>
                </c:pt>
                <c:pt idx="4912">
                  <c:v> 20-07-09 05:52:20</c:v>
                </c:pt>
                <c:pt idx="4913">
                  <c:v> 20-07-09 05:52:25</c:v>
                </c:pt>
                <c:pt idx="4914">
                  <c:v> 20-07-09 05:52:30</c:v>
                </c:pt>
                <c:pt idx="4915">
                  <c:v> 20-07-09 05:52:35</c:v>
                </c:pt>
                <c:pt idx="4916">
                  <c:v> 20-07-09 05:52:40</c:v>
                </c:pt>
                <c:pt idx="4917">
                  <c:v> 20-07-09 05:52:45</c:v>
                </c:pt>
                <c:pt idx="4918">
                  <c:v> 20-07-09 05:52:50</c:v>
                </c:pt>
                <c:pt idx="4919">
                  <c:v> 20-07-09 05:58:20</c:v>
                </c:pt>
                <c:pt idx="4920">
                  <c:v> 20-07-09 05:58:25</c:v>
                </c:pt>
                <c:pt idx="4921">
                  <c:v> 20-07-09 05:58:30</c:v>
                </c:pt>
                <c:pt idx="4922">
                  <c:v> 20-07-09 05:58:35</c:v>
                </c:pt>
                <c:pt idx="4923">
                  <c:v> 20-07-09 05:58:40</c:v>
                </c:pt>
                <c:pt idx="4924">
                  <c:v> 20-07-09 05:58:45</c:v>
                </c:pt>
                <c:pt idx="4925">
                  <c:v> 20-07-09 05:58:50</c:v>
                </c:pt>
                <c:pt idx="4926">
                  <c:v> 20-07-09 05:58:55</c:v>
                </c:pt>
                <c:pt idx="4927">
                  <c:v> 20-07-09 05:59:00</c:v>
                </c:pt>
                <c:pt idx="4928">
                  <c:v> 20-07-09 05:59:05</c:v>
                </c:pt>
                <c:pt idx="4929">
                  <c:v> 20-07-09 05:59:10</c:v>
                </c:pt>
                <c:pt idx="4930">
                  <c:v> 20-07-09 05:59:15</c:v>
                </c:pt>
                <c:pt idx="4931">
                  <c:v> 20-07-09 06:01:35</c:v>
                </c:pt>
                <c:pt idx="4932">
                  <c:v> 20-07-09 06:01:40</c:v>
                </c:pt>
                <c:pt idx="4933">
                  <c:v> 20-07-09 06:01:45</c:v>
                </c:pt>
                <c:pt idx="4934">
                  <c:v> 20-07-09 06:01:50</c:v>
                </c:pt>
                <c:pt idx="4935">
                  <c:v> 20-07-09 06:01:55</c:v>
                </c:pt>
                <c:pt idx="4936">
                  <c:v> 20-07-09 06:02:00</c:v>
                </c:pt>
                <c:pt idx="4937">
                  <c:v> 20-07-09 06:02:05</c:v>
                </c:pt>
                <c:pt idx="4938">
                  <c:v> 20-07-09 06:02:10</c:v>
                </c:pt>
                <c:pt idx="4939">
                  <c:v> 20-07-09 06:02:15</c:v>
                </c:pt>
                <c:pt idx="4940">
                  <c:v> 20-07-09 06:02:20</c:v>
                </c:pt>
                <c:pt idx="4941">
                  <c:v> 20-07-09 06:02:25</c:v>
                </c:pt>
                <c:pt idx="4942">
                  <c:v> 20-07-09 06:02:30</c:v>
                </c:pt>
                <c:pt idx="4943">
                  <c:v> 20-07-09 06:02:40</c:v>
                </c:pt>
                <c:pt idx="4944">
                  <c:v> 20-07-09 06:02:45</c:v>
                </c:pt>
                <c:pt idx="4945">
                  <c:v> 20-07-09 06:02:50</c:v>
                </c:pt>
                <c:pt idx="4946">
                  <c:v> 20-07-09 06:02:55</c:v>
                </c:pt>
                <c:pt idx="4947">
                  <c:v> 20-07-09 06:03:00</c:v>
                </c:pt>
                <c:pt idx="4948">
                  <c:v> 20-07-09 06:03:05</c:v>
                </c:pt>
                <c:pt idx="4949">
                  <c:v> 20-07-09 06:03:10</c:v>
                </c:pt>
                <c:pt idx="4950">
                  <c:v> 20-07-09 06:03:15</c:v>
                </c:pt>
                <c:pt idx="4951">
                  <c:v> 20-07-09 06:03:20</c:v>
                </c:pt>
                <c:pt idx="4952">
                  <c:v> 20-07-09 06:03:25</c:v>
                </c:pt>
                <c:pt idx="4953">
                  <c:v> 20-07-09 06:03:30</c:v>
                </c:pt>
                <c:pt idx="4954">
                  <c:v> 20-07-09 06:03:35</c:v>
                </c:pt>
                <c:pt idx="4955">
                  <c:v> 20-07-09 06:03:40</c:v>
                </c:pt>
                <c:pt idx="4956">
                  <c:v> 20-07-09 06:03:50</c:v>
                </c:pt>
                <c:pt idx="4957">
                  <c:v> 20-07-09 06:03:55</c:v>
                </c:pt>
                <c:pt idx="4958">
                  <c:v> 20-07-09 06:04:00</c:v>
                </c:pt>
                <c:pt idx="4959">
                  <c:v> 20-07-09 06:04:05</c:v>
                </c:pt>
                <c:pt idx="4960">
                  <c:v> 20-07-09 06:04:10</c:v>
                </c:pt>
                <c:pt idx="4961">
                  <c:v> 20-07-09 06:04:15</c:v>
                </c:pt>
                <c:pt idx="4962">
                  <c:v> 20-07-09 06:04:20</c:v>
                </c:pt>
                <c:pt idx="4963">
                  <c:v> 20-07-09 06:04:25</c:v>
                </c:pt>
                <c:pt idx="4964">
                  <c:v> 20-07-09 06:04:30</c:v>
                </c:pt>
                <c:pt idx="4965">
                  <c:v> 20-07-09 06:04:35</c:v>
                </c:pt>
                <c:pt idx="4966">
                  <c:v> 20-07-09 06:04:40</c:v>
                </c:pt>
                <c:pt idx="4967">
                  <c:v> 20-07-09 06:04:45</c:v>
                </c:pt>
                <c:pt idx="4968">
                  <c:v> 20-07-09 06:07:55</c:v>
                </c:pt>
                <c:pt idx="4969">
                  <c:v> 20-07-09 06:08:00</c:v>
                </c:pt>
                <c:pt idx="4970">
                  <c:v> 20-07-09 06:08:05</c:v>
                </c:pt>
                <c:pt idx="4971">
                  <c:v> 20-07-09 06:08:10</c:v>
                </c:pt>
                <c:pt idx="4972">
                  <c:v> 20-07-09 06:08:15</c:v>
                </c:pt>
                <c:pt idx="4973">
                  <c:v> 20-07-09 06:08:20</c:v>
                </c:pt>
                <c:pt idx="4974">
                  <c:v> 20-07-09 06:08:25</c:v>
                </c:pt>
                <c:pt idx="4975">
                  <c:v> 20-07-09 06:08:30</c:v>
                </c:pt>
                <c:pt idx="4976">
                  <c:v> 20-07-09 06:08:35</c:v>
                </c:pt>
                <c:pt idx="4977">
                  <c:v> 20-07-09 06:08:40</c:v>
                </c:pt>
                <c:pt idx="4978">
                  <c:v> 20-07-09 06:08:45</c:v>
                </c:pt>
                <c:pt idx="4979">
                  <c:v> 20-07-09 06:08:50</c:v>
                </c:pt>
                <c:pt idx="4980">
                  <c:v> 20-07-09 06:09:10</c:v>
                </c:pt>
                <c:pt idx="4981">
                  <c:v> 20-07-09 06:09:15</c:v>
                </c:pt>
                <c:pt idx="4982">
                  <c:v> 20-07-09 06:09:20</c:v>
                </c:pt>
                <c:pt idx="4983">
                  <c:v> 20-07-09 06:09:25</c:v>
                </c:pt>
                <c:pt idx="4984">
                  <c:v> 20-07-09 06:09:30</c:v>
                </c:pt>
                <c:pt idx="4985">
                  <c:v> 20-07-09 06:09:35</c:v>
                </c:pt>
                <c:pt idx="4986">
                  <c:v> 20-07-09 06:09:40</c:v>
                </c:pt>
                <c:pt idx="4987">
                  <c:v> 20-07-09 06:09:45</c:v>
                </c:pt>
                <c:pt idx="4988">
                  <c:v> 20-07-09 06:09:50</c:v>
                </c:pt>
                <c:pt idx="4989">
                  <c:v> 20-07-09 06:09:55</c:v>
                </c:pt>
                <c:pt idx="4990">
                  <c:v> 20-07-09 06:10:00</c:v>
                </c:pt>
                <c:pt idx="4991">
                  <c:v> 20-07-09 06:10:05</c:v>
                </c:pt>
                <c:pt idx="4992">
                  <c:v> 20-07-09 06:12:05</c:v>
                </c:pt>
                <c:pt idx="4993">
                  <c:v> 20-07-09 06:12:10</c:v>
                </c:pt>
                <c:pt idx="4994">
                  <c:v> 20-07-09 06:12:15</c:v>
                </c:pt>
                <c:pt idx="4995">
                  <c:v> 20-07-09 06:12:20</c:v>
                </c:pt>
                <c:pt idx="4996">
                  <c:v> 20-07-09 06:12:25</c:v>
                </c:pt>
                <c:pt idx="4997">
                  <c:v> 20-07-09 06:12:30</c:v>
                </c:pt>
                <c:pt idx="4998">
                  <c:v> 20-07-09 06:12:35</c:v>
                </c:pt>
                <c:pt idx="4999">
                  <c:v> 20-07-09 06:12:40</c:v>
                </c:pt>
                <c:pt idx="5000">
                  <c:v> 20-07-09 06:12:45</c:v>
                </c:pt>
                <c:pt idx="5001">
                  <c:v> 20-07-09 06:12:50</c:v>
                </c:pt>
                <c:pt idx="5002">
                  <c:v> 20-07-09 06:12:55</c:v>
                </c:pt>
                <c:pt idx="5003">
                  <c:v> 20-07-09 06:13:00</c:v>
                </c:pt>
                <c:pt idx="5004">
                  <c:v> 20-07-09 06:15:35</c:v>
                </c:pt>
                <c:pt idx="5005">
                  <c:v> 20-07-09 06:15:40</c:v>
                </c:pt>
                <c:pt idx="5006">
                  <c:v> 20-07-09 06:15:45</c:v>
                </c:pt>
                <c:pt idx="5007">
                  <c:v> 20-07-09 06:15:50</c:v>
                </c:pt>
                <c:pt idx="5008">
                  <c:v> 20-07-09 06:15:55</c:v>
                </c:pt>
                <c:pt idx="5009">
                  <c:v> 20-07-09 06:16:00</c:v>
                </c:pt>
                <c:pt idx="5010">
                  <c:v> 20-07-09 06:16:05</c:v>
                </c:pt>
                <c:pt idx="5011">
                  <c:v> 20-07-09 06:16:10</c:v>
                </c:pt>
                <c:pt idx="5012">
                  <c:v> 20-07-09 06:16:15</c:v>
                </c:pt>
                <c:pt idx="5013">
                  <c:v> 20-07-09 06:16:20</c:v>
                </c:pt>
                <c:pt idx="5014">
                  <c:v> 20-07-09 06:16:25</c:v>
                </c:pt>
                <c:pt idx="5015">
                  <c:v> 20-07-09 06:16:30</c:v>
                </c:pt>
                <c:pt idx="5016">
                  <c:v> 20-07-09 06:17:45</c:v>
                </c:pt>
                <c:pt idx="5017">
                  <c:v> 20-07-09 06:17:50</c:v>
                </c:pt>
                <c:pt idx="5018">
                  <c:v> 20-07-09 06:17:55</c:v>
                </c:pt>
                <c:pt idx="5019">
                  <c:v> 20-07-09 06:18:00</c:v>
                </c:pt>
                <c:pt idx="5020">
                  <c:v> 20-07-09 06:18:05</c:v>
                </c:pt>
                <c:pt idx="5021">
                  <c:v> 20-07-09 06:18:10</c:v>
                </c:pt>
                <c:pt idx="5022">
                  <c:v> 20-07-09 06:18:15</c:v>
                </c:pt>
                <c:pt idx="5023">
                  <c:v> 20-07-09 06:18:20</c:v>
                </c:pt>
                <c:pt idx="5024">
                  <c:v> 20-07-09 06:18:25</c:v>
                </c:pt>
                <c:pt idx="5025">
                  <c:v> 20-07-09 06:18:30</c:v>
                </c:pt>
                <c:pt idx="5026">
                  <c:v> 20-07-09 06:18:35</c:v>
                </c:pt>
                <c:pt idx="5027">
                  <c:v> 20-07-09 06:18:40</c:v>
                </c:pt>
                <c:pt idx="5028">
                  <c:v> 20-07-09 06:23:00</c:v>
                </c:pt>
                <c:pt idx="5029">
                  <c:v> 20-07-09 06:23:05</c:v>
                </c:pt>
                <c:pt idx="5030">
                  <c:v> 20-07-09 06:23:10</c:v>
                </c:pt>
                <c:pt idx="5031">
                  <c:v> 20-07-09 06:23:15</c:v>
                </c:pt>
                <c:pt idx="5032">
                  <c:v> 20-07-09 06:23:20</c:v>
                </c:pt>
                <c:pt idx="5033">
                  <c:v> 20-07-09 06:23:25</c:v>
                </c:pt>
                <c:pt idx="5034">
                  <c:v> 20-07-09 06:23:30</c:v>
                </c:pt>
                <c:pt idx="5035">
                  <c:v> 20-07-09 06:23:35</c:v>
                </c:pt>
                <c:pt idx="5036">
                  <c:v> 20-07-09 06:23:40</c:v>
                </c:pt>
                <c:pt idx="5037">
                  <c:v> 20-07-09 06:23:45</c:v>
                </c:pt>
                <c:pt idx="5038">
                  <c:v> 20-07-09 06:23:50</c:v>
                </c:pt>
                <c:pt idx="5039">
                  <c:v> 20-07-09 06:23:55</c:v>
                </c:pt>
                <c:pt idx="5040">
                  <c:v> 20-07-09 06:25:25</c:v>
                </c:pt>
                <c:pt idx="5041">
                  <c:v> 20-07-09 06:25:30</c:v>
                </c:pt>
                <c:pt idx="5042">
                  <c:v> 20-07-09 06:25:35</c:v>
                </c:pt>
                <c:pt idx="5043">
                  <c:v> 20-07-09 06:25:40</c:v>
                </c:pt>
                <c:pt idx="5044">
                  <c:v> 20-07-09 06:25:45</c:v>
                </c:pt>
                <c:pt idx="5045">
                  <c:v> 20-07-09 06:25:50</c:v>
                </c:pt>
                <c:pt idx="5046">
                  <c:v> 20-07-09 06:25:55</c:v>
                </c:pt>
                <c:pt idx="5047">
                  <c:v> 20-07-09 06:26:00</c:v>
                </c:pt>
                <c:pt idx="5048">
                  <c:v> 20-07-09 06:26:05</c:v>
                </c:pt>
                <c:pt idx="5049">
                  <c:v> 20-07-09 06:26:10</c:v>
                </c:pt>
                <c:pt idx="5050">
                  <c:v> 20-07-09 06:26:15</c:v>
                </c:pt>
                <c:pt idx="5051">
                  <c:v> 20-07-09 06:26:20</c:v>
                </c:pt>
                <c:pt idx="5052">
                  <c:v> 20-07-09 06:38:25</c:v>
                </c:pt>
                <c:pt idx="5053">
                  <c:v> 20-07-09 06:38:30</c:v>
                </c:pt>
                <c:pt idx="5054">
                  <c:v> 20-07-09 06:38:35</c:v>
                </c:pt>
                <c:pt idx="5055">
                  <c:v> 20-07-09 06:38:40</c:v>
                </c:pt>
                <c:pt idx="5056">
                  <c:v> 20-07-09 06:38:45</c:v>
                </c:pt>
                <c:pt idx="5057">
                  <c:v> 20-07-09 06:38:50</c:v>
                </c:pt>
                <c:pt idx="5058">
                  <c:v> 20-07-09 06:38:55</c:v>
                </c:pt>
                <c:pt idx="5059">
                  <c:v> 20-07-09 06:39:00</c:v>
                </c:pt>
                <c:pt idx="5060">
                  <c:v> 20-07-09 06:39:05</c:v>
                </c:pt>
                <c:pt idx="5061">
                  <c:v> 20-07-09 06:39:10</c:v>
                </c:pt>
                <c:pt idx="5062">
                  <c:v> 20-07-09 06:39:15</c:v>
                </c:pt>
                <c:pt idx="5063">
                  <c:v> 20-07-09 06:39:20</c:v>
                </c:pt>
                <c:pt idx="5064">
                  <c:v> 20-07-09 06:39:25</c:v>
                </c:pt>
                <c:pt idx="5065">
                  <c:v> 20-07-09 06:39:30</c:v>
                </c:pt>
                <c:pt idx="5066">
                  <c:v> 20-07-09 06:39:35</c:v>
                </c:pt>
                <c:pt idx="5067">
                  <c:v> 20-07-09 06:39:40</c:v>
                </c:pt>
                <c:pt idx="5068">
                  <c:v> 20-07-09 06:39:45</c:v>
                </c:pt>
                <c:pt idx="5069">
                  <c:v> 20-07-09 06:39:50</c:v>
                </c:pt>
                <c:pt idx="5070">
                  <c:v> 20-07-09 06:39:55</c:v>
                </c:pt>
                <c:pt idx="5071">
                  <c:v> 20-07-09 06:40:00</c:v>
                </c:pt>
                <c:pt idx="5072">
                  <c:v> 20-07-09 06:40:05</c:v>
                </c:pt>
                <c:pt idx="5073">
                  <c:v> 20-07-09 06:40:10</c:v>
                </c:pt>
                <c:pt idx="5074">
                  <c:v> 20-07-09 06:45:15</c:v>
                </c:pt>
                <c:pt idx="5075">
                  <c:v> 20-07-09 06:45:20</c:v>
                </c:pt>
                <c:pt idx="5076">
                  <c:v> 20-07-09 06:45:25</c:v>
                </c:pt>
                <c:pt idx="5077">
                  <c:v> 20-07-09 06:45:30</c:v>
                </c:pt>
                <c:pt idx="5078">
                  <c:v> 20-07-09 06:45:35</c:v>
                </c:pt>
                <c:pt idx="5079">
                  <c:v> 20-07-09 06:45:40</c:v>
                </c:pt>
                <c:pt idx="5080">
                  <c:v> 20-07-09 06:45:45</c:v>
                </c:pt>
                <c:pt idx="5081">
                  <c:v> 20-07-09 06:45:50</c:v>
                </c:pt>
                <c:pt idx="5082">
                  <c:v> 20-07-09 06:45:55</c:v>
                </c:pt>
                <c:pt idx="5083">
                  <c:v> 20-07-09 06:46:00</c:v>
                </c:pt>
                <c:pt idx="5084">
                  <c:v> 20-07-09 06:46:05</c:v>
                </c:pt>
                <c:pt idx="5085">
                  <c:v> 20-07-09 06:46:10</c:v>
                </c:pt>
                <c:pt idx="5086">
                  <c:v> 20-07-09 06:52:00</c:v>
                </c:pt>
                <c:pt idx="5087">
                  <c:v> 20-07-09 06:52:05</c:v>
                </c:pt>
                <c:pt idx="5088">
                  <c:v> 20-07-09 06:52:10</c:v>
                </c:pt>
                <c:pt idx="5089">
                  <c:v> 20-07-09 06:52:15</c:v>
                </c:pt>
                <c:pt idx="5090">
                  <c:v> 20-07-09 06:52:20</c:v>
                </c:pt>
                <c:pt idx="5091">
                  <c:v> 20-07-09 06:52:25</c:v>
                </c:pt>
                <c:pt idx="5092">
                  <c:v> 20-07-09 06:52:30</c:v>
                </c:pt>
                <c:pt idx="5093">
                  <c:v> 20-07-09 06:52:35</c:v>
                </c:pt>
                <c:pt idx="5094">
                  <c:v> 20-07-09 06:52:40</c:v>
                </c:pt>
                <c:pt idx="5095">
                  <c:v> 20-07-09 06:52:45</c:v>
                </c:pt>
                <c:pt idx="5096">
                  <c:v> 20-07-09 06:52:50</c:v>
                </c:pt>
                <c:pt idx="5097">
                  <c:v> 20-07-09 06:52:55</c:v>
                </c:pt>
                <c:pt idx="5098">
                  <c:v> 20-07-09 07:01:00</c:v>
                </c:pt>
                <c:pt idx="5099">
                  <c:v> 20-07-09 07:01:05</c:v>
                </c:pt>
                <c:pt idx="5100">
                  <c:v> 20-07-09 07:01:10</c:v>
                </c:pt>
                <c:pt idx="5101">
                  <c:v> 20-07-09 07:01:15</c:v>
                </c:pt>
                <c:pt idx="5102">
                  <c:v> 20-07-09 07:01:20</c:v>
                </c:pt>
                <c:pt idx="5103">
                  <c:v> 20-07-09 07:01:25</c:v>
                </c:pt>
                <c:pt idx="5104">
                  <c:v> 20-07-09 07:01:30</c:v>
                </c:pt>
                <c:pt idx="5105">
                  <c:v> 20-07-09 07:01:35</c:v>
                </c:pt>
                <c:pt idx="5106">
                  <c:v> 20-07-09 07:01:40</c:v>
                </c:pt>
                <c:pt idx="5107">
                  <c:v> 20-07-09 07:01:45</c:v>
                </c:pt>
                <c:pt idx="5108">
                  <c:v> 20-07-09 07:01:50</c:v>
                </c:pt>
                <c:pt idx="5109">
                  <c:v> 20-07-09 07:01:55</c:v>
                </c:pt>
                <c:pt idx="5110">
                  <c:v> 20-07-09 07:03:20</c:v>
                </c:pt>
                <c:pt idx="5111">
                  <c:v> 20-07-09 07:03:25</c:v>
                </c:pt>
                <c:pt idx="5112">
                  <c:v> 20-07-09 07:03:30</c:v>
                </c:pt>
                <c:pt idx="5113">
                  <c:v> 20-07-09 07:03:35</c:v>
                </c:pt>
                <c:pt idx="5114">
                  <c:v> 20-07-09 07:03:40</c:v>
                </c:pt>
                <c:pt idx="5115">
                  <c:v> 20-07-09 07:03:45</c:v>
                </c:pt>
                <c:pt idx="5116">
                  <c:v> 20-07-09 07:03:50</c:v>
                </c:pt>
                <c:pt idx="5117">
                  <c:v> 20-07-09 07:03:55</c:v>
                </c:pt>
                <c:pt idx="5118">
                  <c:v> 20-07-09 07:04:00</c:v>
                </c:pt>
                <c:pt idx="5119">
                  <c:v> 20-07-09 07:04:05</c:v>
                </c:pt>
                <c:pt idx="5120">
                  <c:v> 20-07-09 07:04:10</c:v>
                </c:pt>
                <c:pt idx="5121">
                  <c:v> 20-07-09 07:04:15</c:v>
                </c:pt>
                <c:pt idx="5122">
                  <c:v> 20-07-09 07:05:40</c:v>
                </c:pt>
                <c:pt idx="5123">
                  <c:v> 20-07-09 07:05:45</c:v>
                </c:pt>
                <c:pt idx="5124">
                  <c:v> 20-07-09 07:05:50</c:v>
                </c:pt>
                <c:pt idx="5125">
                  <c:v> 20-07-09 07:05:55</c:v>
                </c:pt>
                <c:pt idx="5126">
                  <c:v> 20-07-09 07:06:00</c:v>
                </c:pt>
                <c:pt idx="5127">
                  <c:v> 20-07-09 07:06:05</c:v>
                </c:pt>
                <c:pt idx="5128">
                  <c:v> 20-07-09 07:06:10</c:v>
                </c:pt>
                <c:pt idx="5129">
                  <c:v> 20-07-09 07:06:15</c:v>
                </c:pt>
                <c:pt idx="5130">
                  <c:v> 20-07-09 07:06:20</c:v>
                </c:pt>
                <c:pt idx="5131">
                  <c:v> 20-07-09 07:06:25</c:v>
                </c:pt>
                <c:pt idx="5132">
                  <c:v> 20-07-09 07:06:30</c:v>
                </c:pt>
                <c:pt idx="5133">
                  <c:v> 20-07-09 07:06:35</c:v>
                </c:pt>
                <c:pt idx="5134">
                  <c:v> 20-07-09 07:07:50</c:v>
                </c:pt>
                <c:pt idx="5135">
                  <c:v> 20-07-09 07:07:55</c:v>
                </c:pt>
                <c:pt idx="5136">
                  <c:v> 20-07-09 07:08:00</c:v>
                </c:pt>
                <c:pt idx="5137">
                  <c:v> 20-07-09 07:08:05</c:v>
                </c:pt>
                <c:pt idx="5138">
                  <c:v> 20-07-09 07:08:10</c:v>
                </c:pt>
                <c:pt idx="5139">
                  <c:v> 20-07-09 07:08:15</c:v>
                </c:pt>
                <c:pt idx="5140">
                  <c:v> 20-07-09 07:08:20</c:v>
                </c:pt>
                <c:pt idx="5141">
                  <c:v> 20-07-09 07:08:25</c:v>
                </c:pt>
                <c:pt idx="5142">
                  <c:v> 20-07-09 07:08:30</c:v>
                </c:pt>
                <c:pt idx="5143">
                  <c:v> 20-07-09 07:08:35</c:v>
                </c:pt>
                <c:pt idx="5144">
                  <c:v> 20-07-09 07:08:40</c:v>
                </c:pt>
                <c:pt idx="5145">
                  <c:v> 20-07-09 07:08:45</c:v>
                </c:pt>
                <c:pt idx="5146">
                  <c:v> 20-07-09 07:10:35</c:v>
                </c:pt>
                <c:pt idx="5147">
                  <c:v> 20-07-09 07:10:40</c:v>
                </c:pt>
                <c:pt idx="5148">
                  <c:v> 20-07-09 07:10:45</c:v>
                </c:pt>
                <c:pt idx="5149">
                  <c:v> 20-07-09 07:10:50</c:v>
                </c:pt>
                <c:pt idx="5150">
                  <c:v> 20-07-09 07:10:55</c:v>
                </c:pt>
                <c:pt idx="5151">
                  <c:v> 20-07-09 07:11:00</c:v>
                </c:pt>
                <c:pt idx="5152">
                  <c:v> 20-07-09 07:11:05</c:v>
                </c:pt>
                <c:pt idx="5153">
                  <c:v> 20-07-09 07:11:10</c:v>
                </c:pt>
                <c:pt idx="5154">
                  <c:v> 20-07-09 07:11:15</c:v>
                </c:pt>
                <c:pt idx="5155">
                  <c:v> 20-07-09 07:11:20</c:v>
                </c:pt>
                <c:pt idx="5156">
                  <c:v> 20-07-09 07:11:25</c:v>
                </c:pt>
                <c:pt idx="5157">
                  <c:v> 20-07-09 07:11:30</c:v>
                </c:pt>
                <c:pt idx="5158">
                  <c:v> 20-07-09 07:12:10</c:v>
                </c:pt>
                <c:pt idx="5159">
                  <c:v> 20-07-09 07:12:15</c:v>
                </c:pt>
                <c:pt idx="5160">
                  <c:v> 20-07-09 07:12:20</c:v>
                </c:pt>
                <c:pt idx="5161">
                  <c:v> 20-07-09 07:12:25</c:v>
                </c:pt>
                <c:pt idx="5162">
                  <c:v> 20-07-09 07:12:30</c:v>
                </c:pt>
                <c:pt idx="5163">
                  <c:v> 20-07-09 07:12:35</c:v>
                </c:pt>
                <c:pt idx="5164">
                  <c:v> 20-07-09 07:12:40</c:v>
                </c:pt>
                <c:pt idx="5165">
                  <c:v> 20-07-09 07:12:45</c:v>
                </c:pt>
                <c:pt idx="5166">
                  <c:v> 20-07-09 07:12:50</c:v>
                </c:pt>
                <c:pt idx="5167">
                  <c:v> 20-07-09 07:12:55</c:v>
                </c:pt>
                <c:pt idx="5168">
                  <c:v> 20-07-09 07:13:00</c:v>
                </c:pt>
                <c:pt idx="5169">
                  <c:v> 20-07-09 07:13:05</c:v>
                </c:pt>
                <c:pt idx="5170">
                  <c:v> 20-07-09 07:13:15</c:v>
                </c:pt>
                <c:pt idx="5171">
                  <c:v> 20-07-09 07:13:20</c:v>
                </c:pt>
                <c:pt idx="5172">
                  <c:v> 20-07-09 07:13:25</c:v>
                </c:pt>
                <c:pt idx="5173">
                  <c:v> 20-07-09 07:13:30</c:v>
                </c:pt>
                <c:pt idx="5174">
                  <c:v> 20-07-09 07:13:35</c:v>
                </c:pt>
                <c:pt idx="5175">
                  <c:v> 20-07-09 07:13:40</c:v>
                </c:pt>
                <c:pt idx="5176">
                  <c:v> 20-07-09 07:13:45</c:v>
                </c:pt>
                <c:pt idx="5177">
                  <c:v> 20-07-09 07:13:50</c:v>
                </c:pt>
                <c:pt idx="5178">
                  <c:v> 20-07-09 07:13:55</c:v>
                </c:pt>
                <c:pt idx="5179">
                  <c:v> 20-07-09 07:14:00</c:v>
                </c:pt>
                <c:pt idx="5180">
                  <c:v> 20-07-09 07:14:05</c:v>
                </c:pt>
                <c:pt idx="5181">
                  <c:v> 20-07-09 07:14:10</c:v>
                </c:pt>
                <c:pt idx="5182">
                  <c:v> 20-07-09 07:14:15</c:v>
                </c:pt>
                <c:pt idx="5183">
                  <c:v> 20-07-09 07:14:20</c:v>
                </c:pt>
                <c:pt idx="5184">
                  <c:v> 20-07-09 07:14:25</c:v>
                </c:pt>
                <c:pt idx="5185">
                  <c:v> 20-07-09 07:14:30</c:v>
                </c:pt>
                <c:pt idx="5186">
                  <c:v> 20-07-09 07:14:35</c:v>
                </c:pt>
                <c:pt idx="5187">
                  <c:v> 20-07-09 07:14:40</c:v>
                </c:pt>
                <c:pt idx="5188">
                  <c:v> 20-07-09 07:15:15</c:v>
                </c:pt>
                <c:pt idx="5189">
                  <c:v> 20-07-09 07:15:20</c:v>
                </c:pt>
                <c:pt idx="5190">
                  <c:v> 20-07-09 07:15:25</c:v>
                </c:pt>
                <c:pt idx="5191">
                  <c:v> 20-07-09 07:15:30</c:v>
                </c:pt>
                <c:pt idx="5192">
                  <c:v> 20-07-09 07:15:35</c:v>
                </c:pt>
                <c:pt idx="5193">
                  <c:v> 20-07-09 07:15:40</c:v>
                </c:pt>
                <c:pt idx="5194">
                  <c:v> 20-07-09 07:15:45</c:v>
                </c:pt>
                <c:pt idx="5195">
                  <c:v> 20-07-09 07:15:50</c:v>
                </c:pt>
                <c:pt idx="5196">
                  <c:v> 20-07-09 07:15:55</c:v>
                </c:pt>
                <c:pt idx="5197">
                  <c:v> 20-07-09 07:16:00</c:v>
                </c:pt>
                <c:pt idx="5198">
                  <c:v> 20-07-09 07:16:05</c:v>
                </c:pt>
                <c:pt idx="5199">
                  <c:v> 20-07-09 07:16:10</c:v>
                </c:pt>
                <c:pt idx="5200">
                  <c:v> 20-07-09 07:16:25</c:v>
                </c:pt>
                <c:pt idx="5201">
                  <c:v> 20-07-09 07:16:30</c:v>
                </c:pt>
                <c:pt idx="5202">
                  <c:v> 20-07-09 07:16:35</c:v>
                </c:pt>
                <c:pt idx="5203">
                  <c:v> 20-07-09 07:16:40</c:v>
                </c:pt>
                <c:pt idx="5204">
                  <c:v> 20-07-09 07:16:45</c:v>
                </c:pt>
                <c:pt idx="5205">
                  <c:v> 20-07-09 07:16:50</c:v>
                </c:pt>
                <c:pt idx="5206">
                  <c:v> 20-07-09 07:16:55</c:v>
                </c:pt>
                <c:pt idx="5207">
                  <c:v> 20-07-09 07:17:00</c:v>
                </c:pt>
                <c:pt idx="5208">
                  <c:v> 20-07-09 07:17:05</c:v>
                </c:pt>
                <c:pt idx="5209">
                  <c:v> 20-07-09 07:17:10</c:v>
                </c:pt>
                <c:pt idx="5210">
                  <c:v> 20-07-09 07:17:15</c:v>
                </c:pt>
                <c:pt idx="5211">
                  <c:v> 20-07-09 07:17:20</c:v>
                </c:pt>
                <c:pt idx="5212">
                  <c:v> 20-07-09 07:19:35</c:v>
                </c:pt>
                <c:pt idx="5213">
                  <c:v> 20-07-09 07:19:40</c:v>
                </c:pt>
                <c:pt idx="5214">
                  <c:v> 20-07-09 07:19:45</c:v>
                </c:pt>
                <c:pt idx="5215">
                  <c:v> 20-07-09 07:19:50</c:v>
                </c:pt>
                <c:pt idx="5216">
                  <c:v> 20-07-09 07:19:55</c:v>
                </c:pt>
                <c:pt idx="5217">
                  <c:v> 20-07-09 07:20:00</c:v>
                </c:pt>
                <c:pt idx="5218">
                  <c:v> 20-07-09 07:20:05</c:v>
                </c:pt>
                <c:pt idx="5219">
                  <c:v> 20-07-09 07:20:10</c:v>
                </c:pt>
                <c:pt idx="5220">
                  <c:v> 20-07-09 07:20:15</c:v>
                </c:pt>
                <c:pt idx="5221">
                  <c:v> 20-07-09 07:20:20</c:v>
                </c:pt>
                <c:pt idx="5222">
                  <c:v> 20-07-09 07:20:25</c:v>
                </c:pt>
                <c:pt idx="5223">
                  <c:v> 20-07-09 07:20:30</c:v>
                </c:pt>
                <c:pt idx="5224">
                  <c:v> 20-07-09 07:20:35</c:v>
                </c:pt>
                <c:pt idx="5225">
                  <c:v> 20-07-09 07:21:40</c:v>
                </c:pt>
                <c:pt idx="5226">
                  <c:v> 20-07-09 07:21:45</c:v>
                </c:pt>
                <c:pt idx="5227">
                  <c:v> 20-07-09 07:21:50</c:v>
                </c:pt>
                <c:pt idx="5228">
                  <c:v> 20-07-09 07:21:55</c:v>
                </c:pt>
                <c:pt idx="5229">
                  <c:v> 20-07-09 07:22:00</c:v>
                </c:pt>
                <c:pt idx="5230">
                  <c:v> 20-07-09 07:22:05</c:v>
                </c:pt>
                <c:pt idx="5231">
                  <c:v> 20-07-09 07:22:10</c:v>
                </c:pt>
                <c:pt idx="5232">
                  <c:v> 20-07-09 07:22:15</c:v>
                </c:pt>
                <c:pt idx="5233">
                  <c:v> 20-07-09 07:22:20</c:v>
                </c:pt>
                <c:pt idx="5234">
                  <c:v> 20-07-09 07:22:25</c:v>
                </c:pt>
                <c:pt idx="5235">
                  <c:v> 20-07-09 07:22:30</c:v>
                </c:pt>
                <c:pt idx="5236">
                  <c:v> 20-07-09 07:22:35</c:v>
                </c:pt>
                <c:pt idx="5237">
                  <c:v> 20-07-09 07:27:45</c:v>
                </c:pt>
                <c:pt idx="5238">
                  <c:v> 20-07-09 07:27:50</c:v>
                </c:pt>
                <c:pt idx="5239">
                  <c:v> 20-07-09 07:27:55</c:v>
                </c:pt>
                <c:pt idx="5240">
                  <c:v> 20-07-09 07:28:00</c:v>
                </c:pt>
                <c:pt idx="5241">
                  <c:v> 20-07-09 07:28:05</c:v>
                </c:pt>
                <c:pt idx="5242">
                  <c:v> 20-07-09 07:28:10</c:v>
                </c:pt>
                <c:pt idx="5243">
                  <c:v> 20-07-09 07:28:15</c:v>
                </c:pt>
                <c:pt idx="5244">
                  <c:v> 20-07-09 07:28:20</c:v>
                </c:pt>
                <c:pt idx="5245">
                  <c:v> 20-07-09 07:28:25</c:v>
                </c:pt>
                <c:pt idx="5246">
                  <c:v> 20-07-09 07:28:30</c:v>
                </c:pt>
                <c:pt idx="5247">
                  <c:v> 20-07-09 07:28:35</c:v>
                </c:pt>
                <c:pt idx="5248">
                  <c:v> 20-07-09 07:28:40</c:v>
                </c:pt>
                <c:pt idx="5249">
                  <c:v> 20-07-09 07:28:45</c:v>
                </c:pt>
                <c:pt idx="5250">
                  <c:v> 20-07-09 07:28:50</c:v>
                </c:pt>
                <c:pt idx="5251">
                  <c:v> 20-07-09 07:28:55</c:v>
                </c:pt>
                <c:pt idx="5252">
                  <c:v> 20-07-09 07:29:00</c:v>
                </c:pt>
                <c:pt idx="5253">
                  <c:v> 20-07-09 07:29:05</c:v>
                </c:pt>
                <c:pt idx="5254">
                  <c:v> 20-07-09 07:34:10</c:v>
                </c:pt>
                <c:pt idx="5255">
                  <c:v> 20-07-09 07:34:15</c:v>
                </c:pt>
                <c:pt idx="5256">
                  <c:v> 20-07-09 07:34:20</c:v>
                </c:pt>
                <c:pt idx="5257">
                  <c:v> 20-07-09 07:34:25</c:v>
                </c:pt>
                <c:pt idx="5258">
                  <c:v> 20-07-09 07:34:30</c:v>
                </c:pt>
                <c:pt idx="5259">
                  <c:v> 20-07-09 07:34:35</c:v>
                </c:pt>
                <c:pt idx="5260">
                  <c:v> 20-07-09 07:34:40</c:v>
                </c:pt>
                <c:pt idx="5261">
                  <c:v> 20-07-09 07:34:45</c:v>
                </c:pt>
                <c:pt idx="5262">
                  <c:v> 20-07-09 07:34:50</c:v>
                </c:pt>
                <c:pt idx="5263">
                  <c:v> 20-07-09 07:34:55</c:v>
                </c:pt>
                <c:pt idx="5264">
                  <c:v> 20-07-09 07:35:00</c:v>
                </c:pt>
                <c:pt idx="5265">
                  <c:v> 20-07-09 07:35:05</c:v>
                </c:pt>
                <c:pt idx="5266">
                  <c:v> 20-07-09 07:40:25</c:v>
                </c:pt>
                <c:pt idx="5267">
                  <c:v> 20-07-09 07:40:30</c:v>
                </c:pt>
                <c:pt idx="5268">
                  <c:v> 20-07-09 07:40:35</c:v>
                </c:pt>
                <c:pt idx="5269">
                  <c:v> 20-07-09 07:40:40</c:v>
                </c:pt>
                <c:pt idx="5270">
                  <c:v> 20-07-09 07:40:45</c:v>
                </c:pt>
                <c:pt idx="5271">
                  <c:v> 20-07-09 07:40:50</c:v>
                </c:pt>
                <c:pt idx="5272">
                  <c:v> 20-07-09 07:40:55</c:v>
                </c:pt>
                <c:pt idx="5273">
                  <c:v> 20-07-09 07:41:00</c:v>
                </c:pt>
                <c:pt idx="5274">
                  <c:v> 20-07-09 07:41:05</c:v>
                </c:pt>
                <c:pt idx="5275">
                  <c:v> 20-07-09 07:41:10</c:v>
                </c:pt>
                <c:pt idx="5276">
                  <c:v> 20-07-09 07:41:15</c:v>
                </c:pt>
                <c:pt idx="5277">
                  <c:v> 20-07-09 07:41:20</c:v>
                </c:pt>
                <c:pt idx="5278">
                  <c:v> 20-07-09 07:41:25</c:v>
                </c:pt>
                <c:pt idx="5279">
                  <c:v> 20-07-09 07:41:30</c:v>
                </c:pt>
                <c:pt idx="5280">
                  <c:v> 20-07-09 07:41:35</c:v>
                </c:pt>
                <c:pt idx="5281">
                  <c:v> 20-07-09 07:41:40</c:v>
                </c:pt>
                <c:pt idx="5282">
                  <c:v> 20-07-09 07:41:45</c:v>
                </c:pt>
                <c:pt idx="5283">
                  <c:v> 20-07-09 07:41:50</c:v>
                </c:pt>
                <c:pt idx="5284">
                  <c:v> 20-07-09 07:43:40</c:v>
                </c:pt>
                <c:pt idx="5285">
                  <c:v> 20-07-09 07:43:45</c:v>
                </c:pt>
                <c:pt idx="5286">
                  <c:v> 20-07-09 07:43:50</c:v>
                </c:pt>
                <c:pt idx="5287">
                  <c:v> 20-07-09 07:43:55</c:v>
                </c:pt>
                <c:pt idx="5288">
                  <c:v> 20-07-09 07:44:00</c:v>
                </c:pt>
                <c:pt idx="5289">
                  <c:v> 20-07-09 07:44:05</c:v>
                </c:pt>
                <c:pt idx="5290">
                  <c:v> 20-07-09 07:44:10</c:v>
                </c:pt>
                <c:pt idx="5291">
                  <c:v> 20-07-09 07:44:15</c:v>
                </c:pt>
                <c:pt idx="5292">
                  <c:v> 20-07-09 07:44:20</c:v>
                </c:pt>
                <c:pt idx="5293">
                  <c:v> 20-07-09 07:44:25</c:v>
                </c:pt>
                <c:pt idx="5294">
                  <c:v> 20-07-09 07:44:30</c:v>
                </c:pt>
                <c:pt idx="5295">
                  <c:v> 20-07-09 07:44:35</c:v>
                </c:pt>
                <c:pt idx="5296">
                  <c:v> 20-07-09 07:44:40</c:v>
                </c:pt>
                <c:pt idx="5297">
                  <c:v> 20-07-09 07:44:45</c:v>
                </c:pt>
                <c:pt idx="5298">
                  <c:v> 20-07-09 07:44:50</c:v>
                </c:pt>
                <c:pt idx="5299">
                  <c:v> 20-07-09 07:44:55</c:v>
                </c:pt>
                <c:pt idx="5300">
                  <c:v> 20-07-09 07:45:00</c:v>
                </c:pt>
                <c:pt idx="5301">
                  <c:v> 20-07-09 07:45:05</c:v>
                </c:pt>
                <c:pt idx="5302">
                  <c:v> 20-07-09 07:45:10</c:v>
                </c:pt>
                <c:pt idx="5303">
                  <c:v> 20-07-09 07:45:45</c:v>
                </c:pt>
                <c:pt idx="5304">
                  <c:v> 20-07-09 07:45:50</c:v>
                </c:pt>
                <c:pt idx="5305">
                  <c:v> 20-07-09 07:45:55</c:v>
                </c:pt>
                <c:pt idx="5306">
                  <c:v> 20-07-09 07:46:00</c:v>
                </c:pt>
                <c:pt idx="5307">
                  <c:v> 20-07-09 07:46:05</c:v>
                </c:pt>
                <c:pt idx="5308">
                  <c:v> 20-07-09 07:46:10</c:v>
                </c:pt>
                <c:pt idx="5309">
                  <c:v> 20-07-09 07:46:15</c:v>
                </c:pt>
                <c:pt idx="5310">
                  <c:v> 20-07-09 07:46:20</c:v>
                </c:pt>
                <c:pt idx="5311">
                  <c:v> 20-07-09 07:46:25</c:v>
                </c:pt>
                <c:pt idx="5312">
                  <c:v> 20-07-09 07:46:30</c:v>
                </c:pt>
                <c:pt idx="5313">
                  <c:v> 20-07-09 07:46:35</c:v>
                </c:pt>
                <c:pt idx="5314">
                  <c:v> 20-07-09 07:46:40</c:v>
                </c:pt>
                <c:pt idx="5315">
                  <c:v> 20-07-09 07:46:45</c:v>
                </c:pt>
                <c:pt idx="5316">
                  <c:v> 20-07-09 07:46:50</c:v>
                </c:pt>
                <c:pt idx="5317">
                  <c:v> 20-07-09 07:46:55</c:v>
                </c:pt>
                <c:pt idx="5318">
                  <c:v> 20-07-09 07:47:00</c:v>
                </c:pt>
                <c:pt idx="5319">
                  <c:v> 20-07-09 07:47:05</c:v>
                </c:pt>
                <c:pt idx="5320">
                  <c:v> 20-07-09 07:47:10</c:v>
                </c:pt>
                <c:pt idx="5321">
                  <c:v> 20-07-09 07:47:15</c:v>
                </c:pt>
                <c:pt idx="5322">
                  <c:v> 20-07-09 07:47:20</c:v>
                </c:pt>
                <c:pt idx="5323">
                  <c:v> 20-07-09 07:47:25</c:v>
                </c:pt>
                <c:pt idx="5324">
                  <c:v> 20-07-09 07:47:30</c:v>
                </c:pt>
                <c:pt idx="5325">
                  <c:v> 20-07-09 07:47:35</c:v>
                </c:pt>
                <c:pt idx="5326">
                  <c:v> 20-07-09 07:48:40</c:v>
                </c:pt>
                <c:pt idx="5327">
                  <c:v> 20-07-09 07:48:45</c:v>
                </c:pt>
                <c:pt idx="5328">
                  <c:v> 20-07-09 07:48:50</c:v>
                </c:pt>
                <c:pt idx="5329">
                  <c:v> 20-07-09 07:48:55</c:v>
                </c:pt>
                <c:pt idx="5330">
                  <c:v> 20-07-09 07:49:00</c:v>
                </c:pt>
                <c:pt idx="5331">
                  <c:v> 20-07-09 07:49:05</c:v>
                </c:pt>
                <c:pt idx="5332">
                  <c:v> 20-07-09 07:49:10</c:v>
                </c:pt>
                <c:pt idx="5333">
                  <c:v> 20-07-09 07:49:15</c:v>
                </c:pt>
                <c:pt idx="5334">
                  <c:v> 20-07-09 07:49:20</c:v>
                </c:pt>
                <c:pt idx="5335">
                  <c:v> 20-07-09 07:49:25</c:v>
                </c:pt>
                <c:pt idx="5336">
                  <c:v> 20-07-09 07:49:30</c:v>
                </c:pt>
                <c:pt idx="5337">
                  <c:v> 20-07-09 07:49:35</c:v>
                </c:pt>
                <c:pt idx="5338">
                  <c:v> 20-07-09 07:50:40</c:v>
                </c:pt>
                <c:pt idx="5339">
                  <c:v> 20-07-09 07:50:45</c:v>
                </c:pt>
                <c:pt idx="5340">
                  <c:v> 20-07-09 07:50:50</c:v>
                </c:pt>
                <c:pt idx="5341">
                  <c:v> 20-07-09 07:50:55</c:v>
                </c:pt>
                <c:pt idx="5342">
                  <c:v> 20-07-09 07:51:00</c:v>
                </c:pt>
                <c:pt idx="5343">
                  <c:v> 20-07-09 07:51:05</c:v>
                </c:pt>
                <c:pt idx="5344">
                  <c:v> 20-07-09 07:51:10</c:v>
                </c:pt>
                <c:pt idx="5345">
                  <c:v> 20-07-09 07:51:15</c:v>
                </c:pt>
                <c:pt idx="5346">
                  <c:v> 20-07-09 07:51:20</c:v>
                </c:pt>
                <c:pt idx="5347">
                  <c:v> 20-07-09 07:51:25</c:v>
                </c:pt>
                <c:pt idx="5348">
                  <c:v> 20-07-09 07:51:30</c:v>
                </c:pt>
                <c:pt idx="5349">
                  <c:v> 20-07-09 07:51:35</c:v>
                </c:pt>
                <c:pt idx="5350">
                  <c:v> 20-07-09 07:51:40</c:v>
                </c:pt>
                <c:pt idx="5351">
                  <c:v> 20-07-09 07:51:45</c:v>
                </c:pt>
                <c:pt idx="5352">
                  <c:v> 20-07-09 07:51:50</c:v>
                </c:pt>
                <c:pt idx="5353">
                  <c:v> 20-07-09 07:51:55</c:v>
                </c:pt>
                <c:pt idx="5354">
                  <c:v> 20-07-09 07:52:00</c:v>
                </c:pt>
                <c:pt idx="5355">
                  <c:v> 20-07-09 07:52:05</c:v>
                </c:pt>
                <c:pt idx="5356">
                  <c:v> 20-07-09 07:52:10</c:v>
                </c:pt>
                <c:pt idx="5357">
                  <c:v> 20-07-09 07:52:15</c:v>
                </c:pt>
                <c:pt idx="5358">
                  <c:v> 20-07-09 07:52:20</c:v>
                </c:pt>
                <c:pt idx="5359">
                  <c:v> 20-07-09 07:52:25</c:v>
                </c:pt>
                <c:pt idx="5360">
                  <c:v> 20-07-09 07:52:30</c:v>
                </c:pt>
                <c:pt idx="5361">
                  <c:v> 20-07-09 07:52:35</c:v>
                </c:pt>
                <c:pt idx="5362">
                  <c:v> 20-07-09 07:56:25</c:v>
                </c:pt>
                <c:pt idx="5363">
                  <c:v> 20-07-09 07:56:30</c:v>
                </c:pt>
                <c:pt idx="5364">
                  <c:v> 20-07-09 07:56:35</c:v>
                </c:pt>
                <c:pt idx="5365">
                  <c:v> 20-07-09 07:56:40</c:v>
                </c:pt>
                <c:pt idx="5366">
                  <c:v> 20-07-09 07:56:45</c:v>
                </c:pt>
                <c:pt idx="5367">
                  <c:v> 20-07-09 07:56:50</c:v>
                </c:pt>
                <c:pt idx="5368">
                  <c:v> 20-07-09 07:56:55</c:v>
                </c:pt>
                <c:pt idx="5369">
                  <c:v> 20-07-09 07:57:00</c:v>
                </c:pt>
                <c:pt idx="5370">
                  <c:v> 20-07-09 07:57:05</c:v>
                </c:pt>
                <c:pt idx="5371">
                  <c:v> 20-07-09 07:57:10</c:v>
                </c:pt>
                <c:pt idx="5372">
                  <c:v> 20-07-09 07:57:15</c:v>
                </c:pt>
                <c:pt idx="5373">
                  <c:v> 20-07-09 07:57:20</c:v>
                </c:pt>
                <c:pt idx="5374">
                  <c:v> 20-07-09 07:57:25</c:v>
                </c:pt>
                <c:pt idx="5375">
                  <c:v> 20-07-09 07:57:30</c:v>
                </c:pt>
                <c:pt idx="5376">
                  <c:v> 20-07-09 07:57:35</c:v>
                </c:pt>
                <c:pt idx="5377">
                  <c:v> 20-07-09 07:57:40</c:v>
                </c:pt>
                <c:pt idx="5378">
                  <c:v> 20-07-09 08:02:10</c:v>
                </c:pt>
                <c:pt idx="5379">
                  <c:v> 20-07-09 08:02:15</c:v>
                </c:pt>
                <c:pt idx="5380">
                  <c:v> 20-07-09 08:02:20</c:v>
                </c:pt>
                <c:pt idx="5381">
                  <c:v> 20-07-09 08:02:25</c:v>
                </c:pt>
                <c:pt idx="5382">
                  <c:v> 20-07-09 08:02:30</c:v>
                </c:pt>
                <c:pt idx="5383">
                  <c:v> 20-07-09 08:02:35</c:v>
                </c:pt>
                <c:pt idx="5384">
                  <c:v> 20-07-09 08:02:40</c:v>
                </c:pt>
                <c:pt idx="5385">
                  <c:v> 20-07-09 08:02:45</c:v>
                </c:pt>
                <c:pt idx="5386">
                  <c:v> 20-07-09 08:02:50</c:v>
                </c:pt>
                <c:pt idx="5387">
                  <c:v> 20-07-09 08:02:55</c:v>
                </c:pt>
                <c:pt idx="5388">
                  <c:v> 20-07-09 08:03:00</c:v>
                </c:pt>
                <c:pt idx="5389">
                  <c:v> 20-07-09 08:03:05</c:v>
                </c:pt>
                <c:pt idx="5390">
                  <c:v> 20-07-09 08:11:55</c:v>
                </c:pt>
                <c:pt idx="5391">
                  <c:v> 20-07-09 08:12:00</c:v>
                </c:pt>
                <c:pt idx="5392">
                  <c:v> 20-07-09 08:12:05</c:v>
                </c:pt>
                <c:pt idx="5393">
                  <c:v> 20-07-09 08:12:10</c:v>
                </c:pt>
                <c:pt idx="5394">
                  <c:v> 20-07-09 08:12:15</c:v>
                </c:pt>
                <c:pt idx="5395">
                  <c:v> 20-07-09 08:12:20</c:v>
                </c:pt>
                <c:pt idx="5396">
                  <c:v> 20-07-09 08:12:25</c:v>
                </c:pt>
                <c:pt idx="5397">
                  <c:v> 20-07-09 08:12:30</c:v>
                </c:pt>
                <c:pt idx="5398">
                  <c:v> 20-07-09 08:12:35</c:v>
                </c:pt>
                <c:pt idx="5399">
                  <c:v> 20-07-09 08:12:40</c:v>
                </c:pt>
                <c:pt idx="5400">
                  <c:v> 20-07-09 08:12:45</c:v>
                </c:pt>
                <c:pt idx="5401">
                  <c:v> 20-07-09 08:12:50</c:v>
                </c:pt>
                <c:pt idx="5402">
                  <c:v> 20-07-09 08:23:25</c:v>
                </c:pt>
                <c:pt idx="5403">
                  <c:v> 20-07-09 08:23:30</c:v>
                </c:pt>
                <c:pt idx="5404">
                  <c:v> 20-07-09 08:23:35</c:v>
                </c:pt>
                <c:pt idx="5405">
                  <c:v> 20-07-09 08:23:40</c:v>
                </c:pt>
                <c:pt idx="5406">
                  <c:v> 20-07-09 08:23:45</c:v>
                </c:pt>
                <c:pt idx="5407">
                  <c:v> 20-07-09 08:23:50</c:v>
                </c:pt>
                <c:pt idx="5408">
                  <c:v> 20-07-09 08:23:55</c:v>
                </c:pt>
                <c:pt idx="5409">
                  <c:v> 20-07-09 08:24:00</c:v>
                </c:pt>
                <c:pt idx="5410">
                  <c:v> 20-07-09 08:24:05</c:v>
                </c:pt>
                <c:pt idx="5411">
                  <c:v> 20-07-09 08:24:10</c:v>
                </c:pt>
                <c:pt idx="5412">
                  <c:v> 20-07-09 08:24:15</c:v>
                </c:pt>
                <c:pt idx="5413">
                  <c:v> 20-07-09 08:24:20</c:v>
                </c:pt>
                <c:pt idx="5414">
                  <c:v> 20-07-09 08:25:15</c:v>
                </c:pt>
                <c:pt idx="5415">
                  <c:v> 20-07-09 08:25:20</c:v>
                </c:pt>
                <c:pt idx="5416">
                  <c:v> 20-07-09 08:25:25</c:v>
                </c:pt>
                <c:pt idx="5417">
                  <c:v> 20-07-09 08:25:30</c:v>
                </c:pt>
                <c:pt idx="5418">
                  <c:v> 20-07-09 08:25:35</c:v>
                </c:pt>
                <c:pt idx="5419">
                  <c:v> 20-07-09 08:25:40</c:v>
                </c:pt>
                <c:pt idx="5420">
                  <c:v> 20-07-09 08:25:45</c:v>
                </c:pt>
                <c:pt idx="5421">
                  <c:v> 20-07-09 08:25:50</c:v>
                </c:pt>
                <c:pt idx="5422">
                  <c:v> 20-07-09 08:25:55</c:v>
                </c:pt>
                <c:pt idx="5423">
                  <c:v> 20-07-09 08:26:00</c:v>
                </c:pt>
                <c:pt idx="5424">
                  <c:v> 20-07-09 08:26:05</c:v>
                </c:pt>
                <c:pt idx="5425">
                  <c:v> 20-07-09 08:26:10</c:v>
                </c:pt>
                <c:pt idx="5426">
                  <c:v> 20-07-09 08:41:10</c:v>
                </c:pt>
                <c:pt idx="5427">
                  <c:v> 20-07-09 08:41:15</c:v>
                </c:pt>
                <c:pt idx="5428">
                  <c:v> 20-07-09 08:41:20</c:v>
                </c:pt>
                <c:pt idx="5429">
                  <c:v> 20-07-09 08:41:25</c:v>
                </c:pt>
                <c:pt idx="5430">
                  <c:v> 20-07-09 08:41:30</c:v>
                </c:pt>
                <c:pt idx="5431">
                  <c:v> 20-07-09 08:41:35</c:v>
                </c:pt>
                <c:pt idx="5432">
                  <c:v> 20-07-09 08:41:40</c:v>
                </c:pt>
                <c:pt idx="5433">
                  <c:v> 20-07-09 08:41:45</c:v>
                </c:pt>
                <c:pt idx="5434">
                  <c:v> 20-07-09 08:41:50</c:v>
                </c:pt>
                <c:pt idx="5435">
                  <c:v> 20-07-09 08:41:55</c:v>
                </c:pt>
                <c:pt idx="5436">
                  <c:v> 20-07-09 08:42:00</c:v>
                </c:pt>
                <c:pt idx="5437">
                  <c:v> 20-07-09 08:42:05</c:v>
                </c:pt>
                <c:pt idx="5438">
                  <c:v> 20-07-09 08:42:10</c:v>
                </c:pt>
                <c:pt idx="5439">
                  <c:v> 20-07-09 08:42:15</c:v>
                </c:pt>
                <c:pt idx="5440">
                  <c:v> 20-07-09 08:42:20</c:v>
                </c:pt>
                <c:pt idx="5441">
                  <c:v> 20-07-09 08:42:25</c:v>
                </c:pt>
                <c:pt idx="5442">
                  <c:v> 20-07-09 08:42:30</c:v>
                </c:pt>
                <c:pt idx="5443">
                  <c:v> 20-07-09 08:42:35</c:v>
                </c:pt>
                <c:pt idx="5444">
                  <c:v> 20-07-09 08:42:40</c:v>
                </c:pt>
                <c:pt idx="5445">
                  <c:v> 20-07-09 08:42:45</c:v>
                </c:pt>
                <c:pt idx="5446">
                  <c:v> 20-07-09 08:42:50</c:v>
                </c:pt>
                <c:pt idx="5447">
                  <c:v> 20-07-09 08:44:55</c:v>
                </c:pt>
                <c:pt idx="5448">
                  <c:v> 20-07-09 08:45:00</c:v>
                </c:pt>
                <c:pt idx="5449">
                  <c:v> 20-07-09 08:45:05</c:v>
                </c:pt>
                <c:pt idx="5450">
                  <c:v> 20-07-09 08:45:10</c:v>
                </c:pt>
                <c:pt idx="5451">
                  <c:v> 20-07-09 08:45:15</c:v>
                </c:pt>
                <c:pt idx="5452">
                  <c:v> 20-07-09 08:45:20</c:v>
                </c:pt>
                <c:pt idx="5453">
                  <c:v> 20-07-09 08:45:25</c:v>
                </c:pt>
                <c:pt idx="5454">
                  <c:v> 20-07-09 08:45:30</c:v>
                </c:pt>
                <c:pt idx="5455">
                  <c:v> 20-07-09 08:45:35</c:v>
                </c:pt>
                <c:pt idx="5456">
                  <c:v> 20-07-09 08:45:40</c:v>
                </c:pt>
                <c:pt idx="5457">
                  <c:v> 20-07-09 08:45:45</c:v>
                </c:pt>
                <c:pt idx="5458">
                  <c:v> 20-07-09 08:45:50</c:v>
                </c:pt>
                <c:pt idx="5459">
                  <c:v> 20-07-09 08:47:20</c:v>
                </c:pt>
                <c:pt idx="5460">
                  <c:v> 20-07-09 08:47:25</c:v>
                </c:pt>
                <c:pt idx="5461">
                  <c:v> 20-07-09 08:47:30</c:v>
                </c:pt>
                <c:pt idx="5462">
                  <c:v> 20-07-09 08:47:35</c:v>
                </c:pt>
                <c:pt idx="5463">
                  <c:v> 20-07-09 08:47:40</c:v>
                </c:pt>
                <c:pt idx="5464">
                  <c:v> 20-07-09 08:47:45</c:v>
                </c:pt>
                <c:pt idx="5465">
                  <c:v> 20-07-09 08:47:50</c:v>
                </c:pt>
                <c:pt idx="5466">
                  <c:v> 20-07-09 08:47:55</c:v>
                </c:pt>
                <c:pt idx="5467">
                  <c:v> 20-07-09 08:48:00</c:v>
                </c:pt>
                <c:pt idx="5468">
                  <c:v> 20-07-09 08:48:05</c:v>
                </c:pt>
                <c:pt idx="5469">
                  <c:v> 20-07-09 08:48:10</c:v>
                </c:pt>
                <c:pt idx="5470">
                  <c:v> 20-07-09 08:48:15</c:v>
                </c:pt>
                <c:pt idx="5471">
                  <c:v> 20-07-09 08:48:20</c:v>
                </c:pt>
                <c:pt idx="5472">
                  <c:v> 20-07-09 08:48:25</c:v>
                </c:pt>
                <c:pt idx="5473">
                  <c:v> 20-07-09 08:48:30</c:v>
                </c:pt>
                <c:pt idx="5474">
                  <c:v> 20-07-09 08:48:35</c:v>
                </c:pt>
                <c:pt idx="5475">
                  <c:v> 20-07-09 08:48:40</c:v>
                </c:pt>
                <c:pt idx="5476">
                  <c:v> 20-07-09 08:48:45</c:v>
                </c:pt>
                <c:pt idx="5477">
                  <c:v> 20-07-09 08:48:50</c:v>
                </c:pt>
                <c:pt idx="5478">
                  <c:v> 20-07-09 08:48:55</c:v>
                </c:pt>
                <c:pt idx="5479">
                  <c:v> 20-07-09 08:49:00</c:v>
                </c:pt>
                <c:pt idx="5480">
                  <c:v> 20-07-09 08:49:05</c:v>
                </c:pt>
                <c:pt idx="5481">
                  <c:v> 20-07-09 08:49:10</c:v>
                </c:pt>
                <c:pt idx="5482">
                  <c:v> 20-07-09 08:52:05</c:v>
                </c:pt>
                <c:pt idx="5483">
                  <c:v> 20-07-09 08:52:10</c:v>
                </c:pt>
                <c:pt idx="5484">
                  <c:v> 20-07-09 08:52:15</c:v>
                </c:pt>
                <c:pt idx="5485">
                  <c:v> 20-07-09 08:52:20</c:v>
                </c:pt>
                <c:pt idx="5486">
                  <c:v> 20-07-09 08:52:25</c:v>
                </c:pt>
                <c:pt idx="5487">
                  <c:v> 20-07-09 08:52:30</c:v>
                </c:pt>
                <c:pt idx="5488">
                  <c:v> 20-07-09 08:52:35</c:v>
                </c:pt>
                <c:pt idx="5489">
                  <c:v> 20-07-09 08:52:40</c:v>
                </c:pt>
                <c:pt idx="5490">
                  <c:v> 20-07-09 08:52:45</c:v>
                </c:pt>
                <c:pt idx="5491">
                  <c:v> 20-07-09 08:52:50</c:v>
                </c:pt>
                <c:pt idx="5492">
                  <c:v> 20-07-09 08:52:55</c:v>
                </c:pt>
                <c:pt idx="5493">
                  <c:v> 20-07-09 08:53:00</c:v>
                </c:pt>
                <c:pt idx="5494">
                  <c:v> 20-07-09 08:55:35</c:v>
                </c:pt>
                <c:pt idx="5495">
                  <c:v> 20-07-09 08:55:40</c:v>
                </c:pt>
                <c:pt idx="5496">
                  <c:v> 20-07-09 08:55:45</c:v>
                </c:pt>
                <c:pt idx="5497">
                  <c:v> 20-07-09 08:55:50</c:v>
                </c:pt>
                <c:pt idx="5498">
                  <c:v> 20-07-09 08:55:55</c:v>
                </c:pt>
                <c:pt idx="5499">
                  <c:v> 20-07-09 08:56:00</c:v>
                </c:pt>
                <c:pt idx="5500">
                  <c:v> 20-07-09 08:56:05</c:v>
                </c:pt>
                <c:pt idx="5501">
                  <c:v> 20-07-09 08:56:10</c:v>
                </c:pt>
                <c:pt idx="5502">
                  <c:v> 20-07-09 08:56:15</c:v>
                </c:pt>
                <c:pt idx="5503">
                  <c:v> 20-07-09 08:56:20</c:v>
                </c:pt>
                <c:pt idx="5504">
                  <c:v> 20-07-09 08:56:25</c:v>
                </c:pt>
                <c:pt idx="5505">
                  <c:v> 20-07-09 08:56:30</c:v>
                </c:pt>
                <c:pt idx="5506">
                  <c:v> 20-07-09 08:56:35</c:v>
                </c:pt>
                <c:pt idx="5507">
                  <c:v> 20-07-09 08:56:40</c:v>
                </c:pt>
                <c:pt idx="5508">
                  <c:v> 20-07-09 08:56:45</c:v>
                </c:pt>
                <c:pt idx="5509">
                  <c:v> 20-07-09 08:57:10</c:v>
                </c:pt>
                <c:pt idx="5510">
                  <c:v> 20-07-09 08:57:15</c:v>
                </c:pt>
                <c:pt idx="5511">
                  <c:v> 20-07-09 08:57:20</c:v>
                </c:pt>
                <c:pt idx="5512">
                  <c:v> 20-07-09 08:57:25</c:v>
                </c:pt>
                <c:pt idx="5513">
                  <c:v> 20-07-09 08:57:30</c:v>
                </c:pt>
                <c:pt idx="5514">
                  <c:v> 20-07-09 08:57:35</c:v>
                </c:pt>
                <c:pt idx="5515">
                  <c:v> 20-07-09 08:57:40</c:v>
                </c:pt>
                <c:pt idx="5516">
                  <c:v> 20-07-09 08:57:45</c:v>
                </c:pt>
                <c:pt idx="5517">
                  <c:v> 20-07-09 08:57:50</c:v>
                </c:pt>
                <c:pt idx="5518">
                  <c:v> 20-07-09 08:57:55</c:v>
                </c:pt>
                <c:pt idx="5519">
                  <c:v> 20-07-09 08:58:00</c:v>
                </c:pt>
                <c:pt idx="5520">
                  <c:v> 20-07-09 08:58:05</c:v>
                </c:pt>
                <c:pt idx="5521">
                  <c:v> 20-07-09 09:01:55</c:v>
                </c:pt>
                <c:pt idx="5522">
                  <c:v> 20-07-09 09:02:00</c:v>
                </c:pt>
                <c:pt idx="5523">
                  <c:v> 20-07-09 09:02:05</c:v>
                </c:pt>
                <c:pt idx="5524">
                  <c:v> 20-07-09 09:02:10</c:v>
                </c:pt>
                <c:pt idx="5525">
                  <c:v> 20-07-09 09:02:15</c:v>
                </c:pt>
                <c:pt idx="5526">
                  <c:v> 20-07-09 09:02:20</c:v>
                </c:pt>
                <c:pt idx="5527">
                  <c:v> 20-07-09 09:02:25</c:v>
                </c:pt>
                <c:pt idx="5528">
                  <c:v> 20-07-09 09:02:30</c:v>
                </c:pt>
                <c:pt idx="5529">
                  <c:v> 20-07-09 09:02:35</c:v>
                </c:pt>
                <c:pt idx="5530">
                  <c:v> 20-07-09 09:02:40</c:v>
                </c:pt>
                <c:pt idx="5531">
                  <c:v> 20-07-09 09:02:45</c:v>
                </c:pt>
                <c:pt idx="5532">
                  <c:v> 20-07-09 09:02:50</c:v>
                </c:pt>
                <c:pt idx="5533">
                  <c:v> 20-07-09 09:04:25</c:v>
                </c:pt>
                <c:pt idx="5534">
                  <c:v> 20-07-09 09:04:30</c:v>
                </c:pt>
                <c:pt idx="5535">
                  <c:v> 20-07-09 09:04:35</c:v>
                </c:pt>
                <c:pt idx="5536">
                  <c:v> 20-07-09 09:04:40</c:v>
                </c:pt>
                <c:pt idx="5537">
                  <c:v> 20-07-09 09:04:45</c:v>
                </c:pt>
                <c:pt idx="5538">
                  <c:v> 20-07-09 09:04:50</c:v>
                </c:pt>
                <c:pt idx="5539">
                  <c:v> 20-07-09 09:04:55</c:v>
                </c:pt>
                <c:pt idx="5540">
                  <c:v> 20-07-09 09:05:00</c:v>
                </c:pt>
                <c:pt idx="5541">
                  <c:v> 20-07-09 09:05:05</c:v>
                </c:pt>
                <c:pt idx="5542">
                  <c:v> 20-07-09 09:05:10</c:v>
                </c:pt>
                <c:pt idx="5543">
                  <c:v> 20-07-09 09:05:15</c:v>
                </c:pt>
                <c:pt idx="5544">
                  <c:v> 20-07-09 09:05:20</c:v>
                </c:pt>
                <c:pt idx="5545">
                  <c:v> 20-07-09 09:05:40</c:v>
                </c:pt>
                <c:pt idx="5546">
                  <c:v> 20-07-09 09:05:45</c:v>
                </c:pt>
                <c:pt idx="5547">
                  <c:v> 20-07-09 09:05:50</c:v>
                </c:pt>
                <c:pt idx="5548">
                  <c:v> 20-07-09 09:05:55</c:v>
                </c:pt>
                <c:pt idx="5549">
                  <c:v> 20-07-09 09:06:00</c:v>
                </c:pt>
                <c:pt idx="5550">
                  <c:v> 20-07-09 09:06:05</c:v>
                </c:pt>
                <c:pt idx="5551">
                  <c:v> 20-07-09 09:06:10</c:v>
                </c:pt>
                <c:pt idx="5552">
                  <c:v> 20-07-09 09:06:15</c:v>
                </c:pt>
                <c:pt idx="5553">
                  <c:v> 20-07-09 09:06:20</c:v>
                </c:pt>
                <c:pt idx="5554">
                  <c:v> 20-07-09 09:06:25</c:v>
                </c:pt>
                <c:pt idx="5555">
                  <c:v> 20-07-09 09:06:30</c:v>
                </c:pt>
                <c:pt idx="5556">
                  <c:v> 20-07-09 09:06:35</c:v>
                </c:pt>
                <c:pt idx="5557">
                  <c:v> 20-07-09 09:06:50</c:v>
                </c:pt>
                <c:pt idx="5558">
                  <c:v> 20-07-09 09:06:55</c:v>
                </c:pt>
                <c:pt idx="5559">
                  <c:v> 20-07-09 09:07:00</c:v>
                </c:pt>
                <c:pt idx="5560">
                  <c:v> 20-07-09 09:07:05</c:v>
                </c:pt>
                <c:pt idx="5561">
                  <c:v> 20-07-09 09:07:10</c:v>
                </c:pt>
                <c:pt idx="5562">
                  <c:v> 20-07-09 09:07:15</c:v>
                </c:pt>
                <c:pt idx="5563">
                  <c:v> 20-07-09 09:07:20</c:v>
                </c:pt>
                <c:pt idx="5564">
                  <c:v> 20-07-09 09:07:25</c:v>
                </c:pt>
                <c:pt idx="5565">
                  <c:v> 20-07-09 09:07:30</c:v>
                </c:pt>
                <c:pt idx="5566">
                  <c:v> 20-07-09 09:07:35</c:v>
                </c:pt>
                <c:pt idx="5567">
                  <c:v> 20-07-09 09:07:40</c:v>
                </c:pt>
                <c:pt idx="5568">
                  <c:v> 20-07-09 09:07:45</c:v>
                </c:pt>
                <c:pt idx="5569">
                  <c:v> 20-07-09 09:09:10</c:v>
                </c:pt>
                <c:pt idx="5570">
                  <c:v> 20-07-09 09:09:15</c:v>
                </c:pt>
                <c:pt idx="5571">
                  <c:v> 20-07-09 09:09:20</c:v>
                </c:pt>
                <c:pt idx="5572">
                  <c:v> 20-07-09 09:09:25</c:v>
                </c:pt>
                <c:pt idx="5573">
                  <c:v> 20-07-09 09:09:30</c:v>
                </c:pt>
                <c:pt idx="5574">
                  <c:v> 20-07-09 09:09:35</c:v>
                </c:pt>
                <c:pt idx="5575">
                  <c:v> 20-07-09 09:09:40</c:v>
                </c:pt>
                <c:pt idx="5576">
                  <c:v> 20-07-09 09:09:45</c:v>
                </c:pt>
                <c:pt idx="5577">
                  <c:v> 20-07-09 09:09:50</c:v>
                </c:pt>
                <c:pt idx="5578">
                  <c:v> 20-07-09 09:09:55</c:v>
                </c:pt>
                <c:pt idx="5579">
                  <c:v> 20-07-09 09:10:00</c:v>
                </c:pt>
                <c:pt idx="5580">
                  <c:v> 20-07-09 09:10:05</c:v>
                </c:pt>
                <c:pt idx="5581">
                  <c:v> 20-07-09 09:10:10</c:v>
                </c:pt>
                <c:pt idx="5582">
                  <c:v> 20-07-09 09:10:15</c:v>
                </c:pt>
                <c:pt idx="5583">
                  <c:v> 20-07-09 09:10:20</c:v>
                </c:pt>
                <c:pt idx="5584">
                  <c:v> 20-07-09 09:10:25</c:v>
                </c:pt>
                <c:pt idx="5585">
                  <c:v> 20-07-09 09:10:30</c:v>
                </c:pt>
                <c:pt idx="5586">
                  <c:v> 20-07-09 09:10:35</c:v>
                </c:pt>
                <c:pt idx="5587">
                  <c:v> 20-07-09 09:10:40</c:v>
                </c:pt>
                <c:pt idx="5588">
                  <c:v> 20-07-09 09:10:45</c:v>
                </c:pt>
                <c:pt idx="5589">
                  <c:v> 20-07-09 09:10:50</c:v>
                </c:pt>
                <c:pt idx="5590">
                  <c:v> 20-07-09 09:10:55</c:v>
                </c:pt>
                <c:pt idx="5591">
                  <c:v> 20-07-09 09:11:00</c:v>
                </c:pt>
                <c:pt idx="5592">
                  <c:v> 20-07-09 09:11:05</c:v>
                </c:pt>
                <c:pt idx="5593">
                  <c:v> 20-07-09 09:12:05</c:v>
                </c:pt>
                <c:pt idx="5594">
                  <c:v> 20-07-09 09:12:10</c:v>
                </c:pt>
                <c:pt idx="5595">
                  <c:v> 20-07-09 09:12:15</c:v>
                </c:pt>
                <c:pt idx="5596">
                  <c:v> 20-07-09 09:12:20</c:v>
                </c:pt>
                <c:pt idx="5597">
                  <c:v> 20-07-09 09:12:25</c:v>
                </c:pt>
                <c:pt idx="5598">
                  <c:v> 20-07-09 09:12:30</c:v>
                </c:pt>
                <c:pt idx="5599">
                  <c:v> 20-07-09 09:12:35</c:v>
                </c:pt>
                <c:pt idx="5600">
                  <c:v> 20-07-09 09:12:40</c:v>
                </c:pt>
                <c:pt idx="5601">
                  <c:v> 20-07-09 09:12:45</c:v>
                </c:pt>
                <c:pt idx="5602">
                  <c:v> 20-07-09 09:12:50</c:v>
                </c:pt>
                <c:pt idx="5603">
                  <c:v> 20-07-09 09:12:55</c:v>
                </c:pt>
                <c:pt idx="5604">
                  <c:v> 20-07-09 09:13:00</c:v>
                </c:pt>
                <c:pt idx="5605">
                  <c:v> 20-07-09 09:13:05</c:v>
                </c:pt>
                <c:pt idx="5606">
                  <c:v> 20-07-09 09:13:10</c:v>
                </c:pt>
                <c:pt idx="5607">
                  <c:v> 20-07-09 09:13:15</c:v>
                </c:pt>
                <c:pt idx="5608">
                  <c:v> 20-07-09 09:13:20</c:v>
                </c:pt>
                <c:pt idx="5609">
                  <c:v> 20-07-09 09:13:25</c:v>
                </c:pt>
                <c:pt idx="5610">
                  <c:v> 20-07-09 09:13:30</c:v>
                </c:pt>
                <c:pt idx="5611">
                  <c:v> 20-07-09 09:13:35</c:v>
                </c:pt>
                <c:pt idx="5612">
                  <c:v> 20-07-09 09:16:30</c:v>
                </c:pt>
                <c:pt idx="5613">
                  <c:v> 20-07-09 09:16:35</c:v>
                </c:pt>
                <c:pt idx="5614">
                  <c:v> 20-07-09 09:16:40</c:v>
                </c:pt>
                <c:pt idx="5615">
                  <c:v> 20-07-09 09:16:45</c:v>
                </c:pt>
                <c:pt idx="5616">
                  <c:v> 20-07-09 09:16:50</c:v>
                </c:pt>
                <c:pt idx="5617">
                  <c:v> 20-07-09 09:16:55</c:v>
                </c:pt>
                <c:pt idx="5618">
                  <c:v> 20-07-09 09:17:00</c:v>
                </c:pt>
                <c:pt idx="5619">
                  <c:v> 20-07-09 09:17:05</c:v>
                </c:pt>
                <c:pt idx="5620">
                  <c:v> 20-07-09 09:17:10</c:v>
                </c:pt>
                <c:pt idx="5621">
                  <c:v> 20-07-09 09:17:15</c:v>
                </c:pt>
                <c:pt idx="5622">
                  <c:v> 20-07-09 09:17:20</c:v>
                </c:pt>
                <c:pt idx="5623">
                  <c:v> 20-07-09 09:17:25</c:v>
                </c:pt>
                <c:pt idx="5624">
                  <c:v> 20-07-09 09:17:45</c:v>
                </c:pt>
                <c:pt idx="5625">
                  <c:v> 20-07-09 09:17:50</c:v>
                </c:pt>
                <c:pt idx="5626">
                  <c:v> 20-07-09 09:17:55</c:v>
                </c:pt>
                <c:pt idx="5627">
                  <c:v> 20-07-09 09:18:00</c:v>
                </c:pt>
                <c:pt idx="5628">
                  <c:v> 20-07-09 09:18:05</c:v>
                </c:pt>
                <c:pt idx="5629">
                  <c:v> 20-07-09 09:18:10</c:v>
                </c:pt>
                <c:pt idx="5630">
                  <c:v> 20-07-09 09:18:15</c:v>
                </c:pt>
                <c:pt idx="5631">
                  <c:v> 20-07-09 09:18:20</c:v>
                </c:pt>
                <c:pt idx="5632">
                  <c:v> 20-07-09 09:18:25</c:v>
                </c:pt>
                <c:pt idx="5633">
                  <c:v> 20-07-09 09:18:30</c:v>
                </c:pt>
                <c:pt idx="5634">
                  <c:v> 20-07-09 09:18:35</c:v>
                </c:pt>
                <c:pt idx="5635">
                  <c:v> 20-07-09 09:18:40</c:v>
                </c:pt>
                <c:pt idx="5636">
                  <c:v> 20-07-09 09:24:55</c:v>
                </c:pt>
                <c:pt idx="5637">
                  <c:v> 20-07-09 09:25:00</c:v>
                </c:pt>
                <c:pt idx="5638">
                  <c:v> 20-07-09 09:25:05</c:v>
                </c:pt>
                <c:pt idx="5639">
                  <c:v> 20-07-09 09:25:10</c:v>
                </c:pt>
                <c:pt idx="5640">
                  <c:v> 20-07-09 09:25:15</c:v>
                </c:pt>
                <c:pt idx="5641">
                  <c:v> 20-07-09 09:25:20</c:v>
                </c:pt>
                <c:pt idx="5642">
                  <c:v> 20-07-09 09:25:25</c:v>
                </c:pt>
                <c:pt idx="5643">
                  <c:v> 20-07-09 09:25:30</c:v>
                </c:pt>
                <c:pt idx="5644">
                  <c:v> 20-07-09 09:25:35</c:v>
                </c:pt>
                <c:pt idx="5645">
                  <c:v> 20-07-09 09:25:40</c:v>
                </c:pt>
                <c:pt idx="5646">
                  <c:v> 20-07-09 09:25:45</c:v>
                </c:pt>
                <c:pt idx="5647">
                  <c:v> 20-07-09 09:25:50</c:v>
                </c:pt>
                <c:pt idx="5648">
                  <c:v> 20-07-09 09:26:55</c:v>
                </c:pt>
                <c:pt idx="5649">
                  <c:v> 20-07-09 09:27:00</c:v>
                </c:pt>
                <c:pt idx="5650">
                  <c:v> 20-07-09 09:27:05</c:v>
                </c:pt>
                <c:pt idx="5651">
                  <c:v> 20-07-09 09:27:10</c:v>
                </c:pt>
                <c:pt idx="5652">
                  <c:v> 20-07-09 09:27:15</c:v>
                </c:pt>
                <c:pt idx="5653">
                  <c:v> 20-07-09 09:27:20</c:v>
                </c:pt>
                <c:pt idx="5654">
                  <c:v> 20-07-09 09:27:25</c:v>
                </c:pt>
                <c:pt idx="5655">
                  <c:v> 20-07-09 09:27:30</c:v>
                </c:pt>
                <c:pt idx="5656">
                  <c:v> 20-07-09 09:27:35</c:v>
                </c:pt>
                <c:pt idx="5657">
                  <c:v> 20-07-09 09:27:40</c:v>
                </c:pt>
                <c:pt idx="5658">
                  <c:v> 20-07-09 09:27:45</c:v>
                </c:pt>
                <c:pt idx="5659">
                  <c:v> 20-07-09 09:27:50</c:v>
                </c:pt>
                <c:pt idx="5660">
                  <c:v> 20-07-09 09:27:55</c:v>
                </c:pt>
                <c:pt idx="5661">
                  <c:v> 20-07-09 09:28:00</c:v>
                </c:pt>
                <c:pt idx="5662">
                  <c:v> 20-07-09 09:28:05</c:v>
                </c:pt>
                <c:pt idx="5663">
                  <c:v> 20-07-09 09:28:10</c:v>
                </c:pt>
                <c:pt idx="5664">
                  <c:v> 20-07-09 09:28:15</c:v>
                </c:pt>
                <c:pt idx="5665">
                  <c:v> 20-07-09 09:28:20</c:v>
                </c:pt>
                <c:pt idx="5666">
                  <c:v> 20-07-09 09:28:25</c:v>
                </c:pt>
                <c:pt idx="5667">
                  <c:v> 20-07-09 09:28:30</c:v>
                </c:pt>
                <c:pt idx="5668">
                  <c:v> 20-07-09 09:28:35</c:v>
                </c:pt>
                <c:pt idx="5669">
                  <c:v> 20-07-09 09:28:40</c:v>
                </c:pt>
                <c:pt idx="5670">
                  <c:v> 20-07-09 09:28:45</c:v>
                </c:pt>
                <c:pt idx="5671">
                  <c:v> 20-07-09 09:28:50</c:v>
                </c:pt>
                <c:pt idx="5672">
                  <c:v> 20-07-09 09:28:55</c:v>
                </c:pt>
                <c:pt idx="5673">
                  <c:v> 20-07-09 09:29:00</c:v>
                </c:pt>
                <c:pt idx="5674">
                  <c:v> 20-07-09 09:29:05</c:v>
                </c:pt>
                <c:pt idx="5675">
                  <c:v> 20-07-09 09:29:45</c:v>
                </c:pt>
                <c:pt idx="5676">
                  <c:v> 20-07-09 09:29:50</c:v>
                </c:pt>
                <c:pt idx="5677">
                  <c:v> 20-07-09 09:29:55</c:v>
                </c:pt>
                <c:pt idx="5678">
                  <c:v> 20-07-09 09:30:00</c:v>
                </c:pt>
                <c:pt idx="5679">
                  <c:v> 20-07-09 09:30:05</c:v>
                </c:pt>
                <c:pt idx="5680">
                  <c:v> 20-07-09 09:30:10</c:v>
                </c:pt>
                <c:pt idx="5681">
                  <c:v> 20-07-09 09:30:15</c:v>
                </c:pt>
                <c:pt idx="5682">
                  <c:v> 20-07-09 09:30:20</c:v>
                </c:pt>
                <c:pt idx="5683">
                  <c:v> 20-07-09 09:30:25</c:v>
                </c:pt>
                <c:pt idx="5684">
                  <c:v> 20-07-09 09:30:30</c:v>
                </c:pt>
                <c:pt idx="5685">
                  <c:v> 20-07-09 09:30:35</c:v>
                </c:pt>
                <c:pt idx="5686">
                  <c:v> 20-07-09 09:30:40</c:v>
                </c:pt>
                <c:pt idx="5687">
                  <c:v> 20-07-09 09:31:40</c:v>
                </c:pt>
                <c:pt idx="5688">
                  <c:v> 20-07-09 09:31:45</c:v>
                </c:pt>
                <c:pt idx="5689">
                  <c:v> 20-07-09 09:31:50</c:v>
                </c:pt>
                <c:pt idx="5690">
                  <c:v> 20-07-09 09:31:55</c:v>
                </c:pt>
                <c:pt idx="5691">
                  <c:v> 20-07-09 09:32:00</c:v>
                </c:pt>
                <c:pt idx="5692">
                  <c:v> 20-07-09 09:32:05</c:v>
                </c:pt>
                <c:pt idx="5693">
                  <c:v> 20-07-09 09:32:10</c:v>
                </c:pt>
                <c:pt idx="5694">
                  <c:v> 20-07-09 09:32:15</c:v>
                </c:pt>
                <c:pt idx="5695">
                  <c:v> 20-07-09 09:32:20</c:v>
                </c:pt>
                <c:pt idx="5696">
                  <c:v> 20-07-09 09:32:25</c:v>
                </c:pt>
                <c:pt idx="5697">
                  <c:v> 20-07-09 09:32:30</c:v>
                </c:pt>
                <c:pt idx="5698">
                  <c:v> 20-07-09 09:32:35</c:v>
                </c:pt>
                <c:pt idx="5699">
                  <c:v> 20-07-09 09:32:55</c:v>
                </c:pt>
                <c:pt idx="5700">
                  <c:v> 20-07-09 09:33:00</c:v>
                </c:pt>
                <c:pt idx="5701">
                  <c:v> 20-07-09 09:33:05</c:v>
                </c:pt>
                <c:pt idx="5702">
                  <c:v> 20-07-09 09:33:10</c:v>
                </c:pt>
                <c:pt idx="5703">
                  <c:v> 20-07-09 09:33:15</c:v>
                </c:pt>
                <c:pt idx="5704">
                  <c:v> 20-07-09 09:33:20</c:v>
                </c:pt>
                <c:pt idx="5705">
                  <c:v> 20-07-09 09:33:25</c:v>
                </c:pt>
                <c:pt idx="5706">
                  <c:v> 20-07-09 09:33:30</c:v>
                </c:pt>
                <c:pt idx="5707">
                  <c:v> 20-07-09 09:33:35</c:v>
                </c:pt>
                <c:pt idx="5708">
                  <c:v> 20-07-09 09:33:40</c:v>
                </c:pt>
                <c:pt idx="5709">
                  <c:v> 20-07-09 09:33:45</c:v>
                </c:pt>
                <c:pt idx="5710">
                  <c:v> 20-07-09 09:33:50</c:v>
                </c:pt>
                <c:pt idx="5711">
                  <c:v> 20-07-09 09:36:00</c:v>
                </c:pt>
                <c:pt idx="5712">
                  <c:v> 20-07-09 09:36:05</c:v>
                </c:pt>
                <c:pt idx="5713">
                  <c:v> 20-07-09 09:36:10</c:v>
                </c:pt>
                <c:pt idx="5714">
                  <c:v> 20-07-09 09:36:15</c:v>
                </c:pt>
                <c:pt idx="5715">
                  <c:v> 20-07-09 09:36:20</c:v>
                </c:pt>
                <c:pt idx="5716">
                  <c:v> 20-07-09 09:36:25</c:v>
                </c:pt>
                <c:pt idx="5717">
                  <c:v> 20-07-09 09:36:30</c:v>
                </c:pt>
                <c:pt idx="5718">
                  <c:v> 20-07-09 09:36:35</c:v>
                </c:pt>
                <c:pt idx="5719">
                  <c:v> 20-07-09 09:36:40</c:v>
                </c:pt>
                <c:pt idx="5720">
                  <c:v> 20-07-09 09:36:45</c:v>
                </c:pt>
                <c:pt idx="5721">
                  <c:v> 20-07-09 09:36:50</c:v>
                </c:pt>
                <c:pt idx="5722">
                  <c:v> 20-07-09 09:36:55</c:v>
                </c:pt>
                <c:pt idx="5723">
                  <c:v> 20-07-09 09:37:00</c:v>
                </c:pt>
                <c:pt idx="5724">
                  <c:v> 20-07-09 09:37:05</c:v>
                </c:pt>
                <c:pt idx="5725">
                  <c:v> 20-07-09 09:37:10</c:v>
                </c:pt>
                <c:pt idx="5726">
                  <c:v> 20-07-09 09:37:15</c:v>
                </c:pt>
                <c:pt idx="5727">
                  <c:v> 20-07-09 09:37:20</c:v>
                </c:pt>
                <c:pt idx="5728">
                  <c:v> 20-07-09 09:37:25</c:v>
                </c:pt>
                <c:pt idx="5729">
                  <c:v> 20-07-09 09:37:30</c:v>
                </c:pt>
                <c:pt idx="5730">
                  <c:v> 20-07-09 09:37:35</c:v>
                </c:pt>
                <c:pt idx="5731">
                  <c:v> 20-07-09 09:37:40</c:v>
                </c:pt>
                <c:pt idx="5732">
                  <c:v> 20-07-09 09:37:45</c:v>
                </c:pt>
                <c:pt idx="5733">
                  <c:v> 20-07-09 09:37:50</c:v>
                </c:pt>
                <c:pt idx="5734">
                  <c:v> 20-07-09 09:37:55</c:v>
                </c:pt>
                <c:pt idx="5735">
                  <c:v> 20-07-09 09:38:00</c:v>
                </c:pt>
                <c:pt idx="5736">
                  <c:v> 20-07-09 09:38:05</c:v>
                </c:pt>
                <c:pt idx="5737">
                  <c:v> 20-07-09 09:38:10</c:v>
                </c:pt>
                <c:pt idx="5738">
                  <c:v> 20-07-09 09:38:15</c:v>
                </c:pt>
                <c:pt idx="5739">
                  <c:v> 20-07-09 09:38:20</c:v>
                </c:pt>
                <c:pt idx="5740">
                  <c:v> 20-07-09 09:38:25</c:v>
                </c:pt>
                <c:pt idx="5741">
                  <c:v> 20-07-09 09:38:30</c:v>
                </c:pt>
                <c:pt idx="5742">
                  <c:v> 20-07-09 09:38:35</c:v>
                </c:pt>
                <c:pt idx="5743">
                  <c:v> 20-07-09 09:38:40</c:v>
                </c:pt>
                <c:pt idx="5744">
                  <c:v> 20-07-09 09:38:45</c:v>
                </c:pt>
                <c:pt idx="5745">
                  <c:v> 20-07-09 09:39:30</c:v>
                </c:pt>
                <c:pt idx="5746">
                  <c:v> 20-07-09 09:39:35</c:v>
                </c:pt>
                <c:pt idx="5747">
                  <c:v> 20-07-09 09:39:40</c:v>
                </c:pt>
                <c:pt idx="5748">
                  <c:v> 20-07-09 09:39:45</c:v>
                </c:pt>
                <c:pt idx="5749">
                  <c:v> 20-07-09 09:39:50</c:v>
                </c:pt>
                <c:pt idx="5750">
                  <c:v> 20-07-09 09:39:55</c:v>
                </c:pt>
                <c:pt idx="5751">
                  <c:v> 20-07-09 09:40:00</c:v>
                </c:pt>
                <c:pt idx="5752">
                  <c:v> 20-07-09 09:40:05</c:v>
                </c:pt>
                <c:pt idx="5753">
                  <c:v> 20-07-09 09:40:10</c:v>
                </c:pt>
                <c:pt idx="5754">
                  <c:v> 20-07-09 09:40:15</c:v>
                </c:pt>
                <c:pt idx="5755">
                  <c:v> 20-07-09 09:40:20</c:v>
                </c:pt>
                <c:pt idx="5756">
                  <c:v> 20-07-09 09:40:25</c:v>
                </c:pt>
                <c:pt idx="5757">
                  <c:v> 20-07-09 09:40:30</c:v>
                </c:pt>
                <c:pt idx="5758">
                  <c:v> 20-07-09 09:40:35</c:v>
                </c:pt>
                <c:pt idx="5759">
                  <c:v> 20-07-09 09:42:35</c:v>
                </c:pt>
                <c:pt idx="5760">
                  <c:v> 20-07-09 09:42:40</c:v>
                </c:pt>
                <c:pt idx="5761">
                  <c:v> 20-07-09 09:42:45</c:v>
                </c:pt>
                <c:pt idx="5762">
                  <c:v> 20-07-09 09:42:50</c:v>
                </c:pt>
                <c:pt idx="5763">
                  <c:v> 20-07-09 09:42:55</c:v>
                </c:pt>
                <c:pt idx="5764">
                  <c:v> 20-07-09 09:43:00</c:v>
                </c:pt>
                <c:pt idx="5765">
                  <c:v> 20-07-09 09:43:05</c:v>
                </c:pt>
                <c:pt idx="5766">
                  <c:v> 20-07-09 09:43:10</c:v>
                </c:pt>
                <c:pt idx="5767">
                  <c:v> 20-07-09 09:43:15</c:v>
                </c:pt>
                <c:pt idx="5768">
                  <c:v> 20-07-09 09:43:20</c:v>
                </c:pt>
                <c:pt idx="5769">
                  <c:v> 20-07-09 09:43:25</c:v>
                </c:pt>
                <c:pt idx="5770">
                  <c:v> 20-07-09 09:43:30</c:v>
                </c:pt>
                <c:pt idx="5771">
                  <c:v> 20-07-09 09:43:35</c:v>
                </c:pt>
                <c:pt idx="5772">
                  <c:v> 20-07-09 09:46:25</c:v>
                </c:pt>
                <c:pt idx="5773">
                  <c:v> 20-07-09 09:46:30</c:v>
                </c:pt>
                <c:pt idx="5774">
                  <c:v> 20-07-09 09:46:35</c:v>
                </c:pt>
                <c:pt idx="5775">
                  <c:v> 20-07-09 09:46:40</c:v>
                </c:pt>
                <c:pt idx="5776">
                  <c:v> 20-07-09 09:46:45</c:v>
                </c:pt>
                <c:pt idx="5777">
                  <c:v> 20-07-09 09:46:50</c:v>
                </c:pt>
                <c:pt idx="5778">
                  <c:v> 20-07-09 09:46:55</c:v>
                </c:pt>
                <c:pt idx="5779">
                  <c:v> 20-07-09 09:47:00</c:v>
                </c:pt>
                <c:pt idx="5780">
                  <c:v> 20-07-09 09:47:05</c:v>
                </c:pt>
                <c:pt idx="5781">
                  <c:v> 20-07-09 09:47:10</c:v>
                </c:pt>
                <c:pt idx="5782">
                  <c:v> 20-07-09 09:47:15</c:v>
                </c:pt>
                <c:pt idx="5783">
                  <c:v> 20-07-09 09:47:20</c:v>
                </c:pt>
                <c:pt idx="5784">
                  <c:v> 20-07-09 09:47:50</c:v>
                </c:pt>
                <c:pt idx="5785">
                  <c:v> 20-07-09 09:47:55</c:v>
                </c:pt>
                <c:pt idx="5786">
                  <c:v> 20-07-09 09:48:00</c:v>
                </c:pt>
                <c:pt idx="5787">
                  <c:v> 20-07-09 09:48:05</c:v>
                </c:pt>
                <c:pt idx="5788">
                  <c:v> 20-07-09 09:48:10</c:v>
                </c:pt>
                <c:pt idx="5789">
                  <c:v> 20-07-09 09:48:15</c:v>
                </c:pt>
                <c:pt idx="5790">
                  <c:v> 20-07-09 09:48:20</c:v>
                </c:pt>
                <c:pt idx="5791">
                  <c:v> 20-07-09 09:48:25</c:v>
                </c:pt>
                <c:pt idx="5792">
                  <c:v> 20-07-09 09:48:30</c:v>
                </c:pt>
                <c:pt idx="5793">
                  <c:v> 20-07-09 09:48:35</c:v>
                </c:pt>
                <c:pt idx="5794">
                  <c:v> 20-07-09 09:48:40</c:v>
                </c:pt>
                <c:pt idx="5795">
                  <c:v> 20-07-09 09:48:45</c:v>
                </c:pt>
                <c:pt idx="5796">
                  <c:v> 20-07-09 09:48:50</c:v>
                </c:pt>
                <c:pt idx="5797">
                  <c:v> 20-07-09 09:48:55</c:v>
                </c:pt>
                <c:pt idx="5798">
                  <c:v> 20-07-09 09:49:00</c:v>
                </c:pt>
                <c:pt idx="5799">
                  <c:v> 20-07-09 09:49:05</c:v>
                </c:pt>
                <c:pt idx="5800">
                  <c:v> 20-07-09 09:49:10</c:v>
                </c:pt>
                <c:pt idx="5801">
                  <c:v> 20-07-09 09:49:15</c:v>
                </c:pt>
                <c:pt idx="5802">
                  <c:v> 20-07-09 09:49:20</c:v>
                </c:pt>
                <c:pt idx="5803">
                  <c:v> 20-07-09 09:49:25</c:v>
                </c:pt>
                <c:pt idx="5804">
                  <c:v> 20-07-09 09:49:30</c:v>
                </c:pt>
                <c:pt idx="5805">
                  <c:v> 20-07-09 09:49:35</c:v>
                </c:pt>
                <c:pt idx="5806">
                  <c:v> 20-07-09 09:49:40</c:v>
                </c:pt>
                <c:pt idx="5807">
                  <c:v> 20-07-09 09:49:45</c:v>
                </c:pt>
                <c:pt idx="5808">
                  <c:v> 20-07-09 09:49:50</c:v>
                </c:pt>
                <c:pt idx="5809">
                  <c:v> 20-07-09 09:49:55</c:v>
                </c:pt>
                <c:pt idx="5810">
                  <c:v> 20-07-09 09:50:00</c:v>
                </c:pt>
                <c:pt idx="5811">
                  <c:v> 20-07-09 09:50:05</c:v>
                </c:pt>
                <c:pt idx="5812">
                  <c:v> 20-07-09 09:50:10</c:v>
                </c:pt>
                <c:pt idx="5813">
                  <c:v> 20-07-09 09:50:15</c:v>
                </c:pt>
                <c:pt idx="5814">
                  <c:v> 20-07-09 09:50:20</c:v>
                </c:pt>
                <c:pt idx="5815">
                  <c:v> 20-07-09 09:50:25</c:v>
                </c:pt>
                <c:pt idx="5816">
                  <c:v> 20-07-09 09:50:30</c:v>
                </c:pt>
                <c:pt idx="5817">
                  <c:v> 20-07-09 09:50:35</c:v>
                </c:pt>
                <c:pt idx="5818">
                  <c:v> 20-07-09 09:50:40</c:v>
                </c:pt>
                <c:pt idx="5819">
                  <c:v> 20-07-09 09:50:45</c:v>
                </c:pt>
                <c:pt idx="5820">
                  <c:v> 20-07-09 09:50:50</c:v>
                </c:pt>
                <c:pt idx="5821">
                  <c:v> 20-07-09 09:50:55</c:v>
                </c:pt>
                <c:pt idx="5822">
                  <c:v> 20-07-09 09:51:00</c:v>
                </c:pt>
                <c:pt idx="5823">
                  <c:v> 20-07-09 09:51:05</c:v>
                </c:pt>
                <c:pt idx="5824">
                  <c:v> 20-07-09 09:51:10</c:v>
                </c:pt>
                <c:pt idx="5825">
                  <c:v> 20-07-09 09:51:15</c:v>
                </c:pt>
                <c:pt idx="5826">
                  <c:v> 20-07-09 09:51:20</c:v>
                </c:pt>
                <c:pt idx="5827">
                  <c:v> 20-07-09 09:51:25</c:v>
                </c:pt>
                <c:pt idx="5828">
                  <c:v> 20-07-09 09:51:30</c:v>
                </c:pt>
                <c:pt idx="5829">
                  <c:v> 20-07-09 09:51:35</c:v>
                </c:pt>
                <c:pt idx="5830">
                  <c:v> 20-07-09 09:51:40</c:v>
                </c:pt>
                <c:pt idx="5831">
                  <c:v> 20-07-09 09:51:45</c:v>
                </c:pt>
                <c:pt idx="5832">
                  <c:v> 20-07-09 09:51:50</c:v>
                </c:pt>
                <c:pt idx="5833">
                  <c:v> 20-07-09 09:51:55</c:v>
                </c:pt>
                <c:pt idx="5834">
                  <c:v> 20-07-09 09:52:00</c:v>
                </c:pt>
                <c:pt idx="5835">
                  <c:v> 20-07-09 09:53:45</c:v>
                </c:pt>
                <c:pt idx="5836">
                  <c:v> 20-07-09 09:53:50</c:v>
                </c:pt>
                <c:pt idx="5837">
                  <c:v> 20-07-09 09:53:55</c:v>
                </c:pt>
                <c:pt idx="5838">
                  <c:v> 20-07-09 09:54:00</c:v>
                </c:pt>
                <c:pt idx="5839">
                  <c:v> 20-07-09 09:54:05</c:v>
                </c:pt>
                <c:pt idx="5840">
                  <c:v> 20-07-09 09:54:10</c:v>
                </c:pt>
                <c:pt idx="5841">
                  <c:v> 20-07-09 09:54:15</c:v>
                </c:pt>
                <c:pt idx="5842">
                  <c:v> 20-07-09 09:54:20</c:v>
                </c:pt>
                <c:pt idx="5843">
                  <c:v> 20-07-09 09:54:25</c:v>
                </c:pt>
                <c:pt idx="5844">
                  <c:v> 20-07-09 09:54:30</c:v>
                </c:pt>
                <c:pt idx="5845">
                  <c:v> 20-07-09 09:54:35</c:v>
                </c:pt>
                <c:pt idx="5846">
                  <c:v> 20-07-09 09:54:40</c:v>
                </c:pt>
                <c:pt idx="5847">
                  <c:v> 20-07-09 09:56:40</c:v>
                </c:pt>
                <c:pt idx="5848">
                  <c:v> 20-07-09 09:56:45</c:v>
                </c:pt>
                <c:pt idx="5849">
                  <c:v> 20-07-09 09:56:50</c:v>
                </c:pt>
                <c:pt idx="5850">
                  <c:v> 20-07-09 09:56:55</c:v>
                </c:pt>
                <c:pt idx="5851">
                  <c:v> 20-07-09 09:57:00</c:v>
                </c:pt>
                <c:pt idx="5852">
                  <c:v> 20-07-09 09:57:05</c:v>
                </c:pt>
                <c:pt idx="5853">
                  <c:v> 20-07-09 09:57:10</c:v>
                </c:pt>
                <c:pt idx="5854">
                  <c:v> 20-07-09 09:57:15</c:v>
                </c:pt>
                <c:pt idx="5855">
                  <c:v> 20-07-09 09:57:20</c:v>
                </c:pt>
                <c:pt idx="5856">
                  <c:v> 20-07-09 09:57:25</c:v>
                </c:pt>
                <c:pt idx="5857">
                  <c:v> 20-07-09 09:57:30</c:v>
                </c:pt>
                <c:pt idx="5858">
                  <c:v> 20-07-09 09:57:35</c:v>
                </c:pt>
                <c:pt idx="5859">
                  <c:v> 20-07-09 09:57:40</c:v>
                </c:pt>
                <c:pt idx="5860">
                  <c:v> 20-07-09 09:57:45</c:v>
                </c:pt>
                <c:pt idx="5861">
                  <c:v> 20-07-09 09:57:50</c:v>
                </c:pt>
                <c:pt idx="5862">
                  <c:v> 20-07-09 09:57:55</c:v>
                </c:pt>
                <c:pt idx="5863">
                  <c:v> 20-07-09 09:58:00</c:v>
                </c:pt>
                <c:pt idx="5864">
                  <c:v> 20-07-09 09:58:05</c:v>
                </c:pt>
                <c:pt idx="5865">
                  <c:v> 20-07-09 09:58:10</c:v>
                </c:pt>
                <c:pt idx="5866">
                  <c:v> 20-07-09 09:58:15</c:v>
                </c:pt>
                <c:pt idx="5867">
                  <c:v> 20-07-09 09:58:20</c:v>
                </c:pt>
                <c:pt idx="5868">
                  <c:v> 20-07-09 09:58:25</c:v>
                </c:pt>
                <c:pt idx="5869">
                  <c:v> 20-07-09 09:58:30</c:v>
                </c:pt>
                <c:pt idx="5870">
                  <c:v> 20-07-09 09:58:35</c:v>
                </c:pt>
                <c:pt idx="5871">
                  <c:v> 20-07-09 09:58:40</c:v>
                </c:pt>
                <c:pt idx="5872">
                  <c:v> 20-07-09 09:58:45</c:v>
                </c:pt>
                <c:pt idx="5873">
                  <c:v> 20-07-09 09:58:50</c:v>
                </c:pt>
                <c:pt idx="5874">
                  <c:v> 20-07-09 09:58:55</c:v>
                </c:pt>
                <c:pt idx="5875">
                  <c:v> 20-07-09 09:59:00</c:v>
                </c:pt>
                <c:pt idx="5876">
                  <c:v> 20-07-09 09:59:05</c:v>
                </c:pt>
                <c:pt idx="5877">
                  <c:v> 20-07-09 09:59:10</c:v>
                </c:pt>
                <c:pt idx="5878">
                  <c:v> 20-07-09 09:59:15</c:v>
                </c:pt>
                <c:pt idx="5879">
                  <c:v> 20-07-09 09:59:20</c:v>
                </c:pt>
                <c:pt idx="5880">
                  <c:v> 20-07-09 09:59:25</c:v>
                </c:pt>
                <c:pt idx="5881">
                  <c:v> 20-07-09 09:59:30</c:v>
                </c:pt>
                <c:pt idx="5882">
                  <c:v> 20-07-09 09:59:35</c:v>
                </c:pt>
                <c:pt idx="5883">
                  <c:v> 20-07-09 09:59:40</c:v>
                </c:pt>
                <c:pt idx="5884">
                  <c:v> 20-07-09 09:59:45</c:v>
                </c:pt>
                <c:pt idx="5885">
                  <c:v> 20-07-09 10:00:30</c:v>
                </c:pt>
                <c:pt idx="5886">
                  <c:v> 20-07-09 10:00:35</c:v>
                </c:pt>
                <c:pt idx="5887">
                  <c:v> 20-07-09 10:00:40</c:v>
                </c:pt>
                <c:pt idx="5888">
                  <c:v> 20-07-09 10:00:45</c:v>
                </c:pt>
                <c:pt idx="5889">
                  <c:v> 20-07-09 10:00:50</c:v>
                </c:pt>
                <c:pt idx="5890">
                  <c:v> 20-07-09 10:00:55</c:v>
                </c:pt>
                <c:pt idx="5891">
                  <c:v> 20-07-09 10:01:00</c:v>
                </c:pt>
                <c:pt idx="5892">
                  <c:v> 20-07-09 10:01:05</c:v>
                </c:pt>
                <c:pt idx="5893">
                  <c:v> 20-07-09 10:01:10</c:v>
                </c:pt>
                <c:pt idx="5894">
                  <c:v> 20-07-09 10:01:15</c:v>
                </c:pt>
                <c:pt idx="5895">
                  <c:v> 20-07-09 10:01:20</c:v>
                </c:pt>
                <c:pt idx="5896">
                  <c:v> 20-07-09 10:01:25</c:v>
                </c:pt>
                <c:pt idx="5897">
                  <c:v> 20-07-09 10:01:35</c:v>
                </c:pt>
                <c:pt idx="5898">
                  <c:v> 20-07-09 10:01:40</c:v>
                </c:pt>
                <c:pt idx="5899">
                  <c:v> 20-07-09 10:01:45</c:v>
                </c:pt>
                <c:pt idx="5900">
                  <c:v> 20-07-09 10:01:50</c:v>
                </c:pt>
                <c:pt idx="5901">
                  <c:v> 20-07-09 10:01:55</c:v>
                </c:pt>
                <c:pt idx="5902">
                  <c:v> 20-07-09 10:02:00</c:v>
                </c:pt>
                <c:pt idx="5903">
                  <c:v> 20-07-09 10:02:05</c:v>
                </c:pt>
                <c:pt idx="5904">
                  <c:v> 20-07-09 10:02:10</c:v>
                </c:pt>
                <c:pt idx="5905">
                  <c:v> 20-07-09 10:02:15</c:v>
                </c:pt>
                <c:pt idx="5906">
                  <c:v> 20-07-09 10:02:20</c:v>
                </c:pt>
                <c:pt idx="5907">
                  <c:v> 20-07-09 10:02:25</c:v>
                </c:pt>
                <c:pt idx="5908">
                  <c:v> 20-07-09 10:02:30</c:v>
                </c:pt>
                <c:pt idx="5909">
                  <c:v> 20-07-09 10:02:35</c:v>
                </c:pt>
                <c:pt idx="5910">
                  <c:v> 20-07-09 10:02:40</c:v>
                </c:pt>
                <c:pt idx="5911">
                  <c:v> 20-07-09 10:02:45</c:v>
                </c:pt>
                <c:pt idx="5912">
                  <c:v> 20-07-09 10:02:50</c:v>
                </c:pt>
                <c:pt idx="5913">
                  <c:v> 20-07-09 10:02:55</c:v>
                </c:pt>
                <c:pt idx="5914">
                  <c:v> 20-07-09 10:03:00</c:v>
                </c:pt>
                <c:pt idx="5915">
                  <c:v> 20-07-09 10:03:05</c:v>
                </c:pt>
                <c:pt idx="5916">
                  <c:v> 20-07-09 10:03:10</c:v>
                </c:pt>
                <c:pt idx="5917">
                  <c:v> 20-07-09 10:03:15</c:v>
                </c:pt>
                <c:pt idx="5918">
                  <c:v> 20-07-09 10:03:20</c:v>
                </c:pt>
                <c:pt idx="5919">
                  <c:v> 20-07-09 10:03:25</c:v>
                </c:pt>
                <c:pt idx="5920">
                  <c:v> 20-07-09 10:03:30</c:v>
                </c:pt>
                <c:pt idx="5921">
                  <c:v> 20-07-09 10:03:35</c:v>
                </c:pt>
                <c:pt idx="5922">
                  <c:v> 20-07-09 10:03:40</c:v>
                </c:pt>
                <c:pt idx="5923">
                  <c:v> 20-07-09 10:03:45</c:v>
                </c:pt>
                <c:pt idx="5924">
                  <c:v> 20-07-09 10:03:50</c:v>
                </c:pt>
                <c:pt idx="5925">
                  <c:v> 20-07-09 10:03:55</c:v>
                </c:pt>
                <c:pt idx="5926">
                  <c:v> 20-07-09 10:04:00</c:v>
                </c:pt>
                <c:pt idx="5927">
                  <c:v> 20-07-09 10:04:05</c:v>
                </c:pt>
                <c:pt idx="5928">
                  <c:v> 20-07-09 10:04:10</c:v>
                </c:pt>
                <c:pt idx="5929">
                  <c:v> 20-07-09 10:04:15</c:v>
                </c:pt>
                <c:pt idx="5930">
                  <c:v> 20-07-09 10:04:20</c:v>
                </c:pt>
                <c:pt idx="5931">
                  <c:v> 20-07-09 10:04:25</c:v>
                </c:pt>
                <c:pt idx="5932">
                  <c:v> 20-07-09 10:04:30</c:v>
                </c:pt>
                <c:pt idx="5933">
                  <c:v> 20-07-09 10:04:35</c:v>
                </c:pt>
                <c:pt idx="5934">
                  <c:v> 20-07-09 10:04:40</c:v>
                </c:pt>
                <c:pt idx="5935">
                  <c:v> 20-07-09 10:04:45</c:v>
                </c:pt>
                <c:pt idx="5936">
                  <c:v> 20-07-09 10:05:25</c:v>
                </c:pt>
                <c:pt idx="5937">
                  <c:v> 20-07-09 10:05:30</c:v>
                </c:pt>
                <c:pt idx="5938">
                  <c:v> 20-07-09 10:05:35</c:v>
                </c:pt>
                <c:pt idx="5939">
                  <c:v> 20-07-09 10:05:40</c:v>
                </c:pt>
                <c:pt idx="5940">
                  <c:v> 20-07-09 10:05:45</c:v>
                </c:pt>
                <c:pt idx="5941">
                  <c:v> 20-07-09 10:05:50</c:v>
                </c:pt>
                <c:pt idx="5942">
                  <c:v> 20-07-09 10:05:55</c:v>
                </c:pt>
                <c:pt idx="5943">
                  <c:v> 20-07-09 10:06:00</c:v>
                </c:pt>
                <c:pt idx="5944">
                  <c:v> 20-07-09 10:06:05</c:v>
                </c:pt>
                <c:pt idx="5945">
                  <c:v> 20-07-09 10:06:10</c:v>
                </c:pt>
                <c:pt idx="5946">
                  <c:v> 20-07-09 10:06:15</c:v>
                </c:pt>
                <c:pt idx="5947">
                  <c:v> 20-07-09 10:06:20</c:v>
                </c:pt>
                <c:pt idx="5948">
                  <c:v> 20-07-09 10:06:25</c:v>
                </c:pt>
                <c:pt idx="5949">
                  <c:v> 20-07-09 10:06:30</c:v>
                </c:pt>
                <c:pt idx="5950">
                  <c:v> 20-07-09 10:06:35</c:v>
                </c:pt>
                <c:pt idx="5951">
                  <c:v> 20-07-09 10:06:40</c:v>
                </c:pt>
                <c:pt idx="5952">
                  <c:v> 20-07-09 10:06:45</c:v>
                </c:pt>
                <c:pt idx="5953">
                  <c:v> 20-07-09 10:06:50</c:v>
                </c:pt>
                <c:pt idx="5954">
                  <c:v> 20-07-09 10:06:55</c:v>
                </c:pt>
                <c:pt idx="5955">
                  <c:v> 20-07-09 10:07:00</c:v>
                </c:pt>
                <c:pt idx="5956">
                  <c:v> 20-07-09 10:07:05</c:v>
                </c:pt>
                <c:pt idx="5957">
                  <c:v> 20-07-09 10:07:10</c:v>
                </c:pt>
                <c:pt idx="5958">
                  <c:v> 20-07-09 10:12:30</c:v>
                </c:pt>
                <c:pt idx="5959">
                  <c:v> 20-07-09 10:12:35</c:v>
                </c:pt>
                <c:pt idx="5960">
                  <c:v> 20-07-09 10:12:40</c:v>
                </c:pt>
                <c:pt idx="5961">
                  <c:v> 20-07-09 10:12:45</c:v>
                </c:pt>
                <c:pt idx="5962">
                  <c:v> 20-07-09 10:12:50</c:v>
                </c:pt>
                <c:pt idx="5963">
                  <c:v> 20-07-09 10:12:55</c:v>
                </c:pt>
                <c:pt idx="5964">
                  <c:v> 20-07-09 10:13:00</c:v>
                </c:pt>
                <c:pt idx="5965">
                  <c:v> 20-07-09 10:13:05</c:v>
                </c:pt>
                <c:pt idx="5966">
                  <c:v> 20-07-09 10:13:10</c:v>
                </c:pt>
                <c:pt idx="5967">
                  <c:v> 20-07-09 10:13:15</c:v>
                </c:pt>
                <c:pt idx="5968">
                  <c:v> 20-07-09 10:13:20</c:v>
                </c:pt>
                <c:pt idx="5969">
                  <c:v> 20-07-09 10:13:25</c:v>
                </c:pt>
                <c:pt idx="5970">
                  <c:v> 20-07-09 10:13:30</c:v>
                </c:pt>
                <c:pt idx="5971">
                  <c:v> 20-07-09 10:13:35</c:v>
                </c:pt>
                <c:pt idx="5972">
                  <c:v> 20-07-09 10:13:40</c:v>
                </c:pt>
                <c:pt idx="5973">
                  <c:v> 20-07-09 10:13:45</c:v>
                </c:pt>
                <c:pt idx="5974">
                  <c:v> 20-07-09 10:14:25</c:v>
                </c:pt>
                <c:pt idx="5975">
                  <c:v> 20-07-09 10:14:30</c:v>
                </c:pt>
                <c:pt idx="5976">
                  <c:v> 20-07-09 10:14:35</c:v>
                </c:pt>
                <c:pt idx="5977">
                  <c:v> 20-07-09 10:14:40</c:v>
                </c:pt>
                <c:pt idx="5978">
                  <c:v> 20-07-09 10:14:45</c:v>
                </c:pt>
                <c:pt idx="5979">
                  <c:v> 20-07-09 10:14:50</c:v>
                </c:pt>
                <c:pt idx="5980">
                  <c:v> 20-07-09 10:14:55</c:v>
                </c:pt>
                <c:pt idx="5981">
                  <c:v> 20-07-09 10:15:00</c:v>
                </c:pt>
                <c:pt idx="5982">
                  <c:v> 20-07-09 10:15:05</c:v>
                </c:pt>
                <c:pt idx="5983">
                  <c:v> 20-07-09 10:15:10</c:v>
                </c:pt>
                <c:pt idx="5984">
                  <c:v> 20-07-09 10:15:15</c:v>
                </c:pt>
                <c:pt idx="5985">
                  <c:v> 20-07-09 10:15:20</c:v>
                </c:pt>
                <c:pt idx="5986">
                  <c:v> 20-07-09 10:15:25</c:v>
                </c:pt>
                <c:pt idx="5987">
                  <c:v> 20-07-09 10:15:30</c:v>
                </c:pt>
                <c:pt idx="5988">
                  <c:v> 20-07-09 10:15:35</c:v>
                </c:pt>
                <c:pt idx="5989">
                  <c:v> 20-07-09 10:15:40</c:v>
                </c:pt>
                <c:pt idx="5990">
                  <c:v> 20-07-09 10:15:45</c:v>
                </c:pt>
                <c:pt idx="5991">
                  <c:v> 20-07-09 10:15:50</c:v>
                </c:pt>
                <c:pt idx="5992">
                  <c:v> 20-07-09 10:15:55</c:v>
                </c:pt>
                <c:pt idx="5993">
                  <c:v> 20-07-09 10:16:00</c:v>
                </c:pt>
                <c:pt idx="5994">
                  <c:v> 20-07-09 10:16:05</c:v>
                </c:pt>
                <c:pt idx="5995">
                  <c:v> 20-07-09 10:16:10</c:v>
                </c:pt>
                <c:pt idx="5996">
                  <c:v> 20-07-09 10:16:15</c:v>
                </c:pt>
                <c:pt idx="5997">
                  <c:v> 20-07-09 10:16:20</c:v>
                </c:pt>
                <c:pt idx="5998">
                  <c:v> 20-07-09 10:17:10</c:v>
                </c:pt>
                <c:pt idx="5999">
                  <c:v> 20-07-09 10:17:15</c:v>
                </c:pt>
                <c:pt idx="6000">
                  <c:v> 20-07-09 10:17:20</c:v>
                </c:pt>
                <c:pt idx="6001">
                  <c:v> 20-07-09 10:17:25</c:v>
                </c:pt>
                <c:pt idx="6002">
                  <c:v> 20-07-09 10:17:30</c:v>
                </c:pt>
                <c:pt idx="6003">
                  <c:v> 20-07-09 10:17:35</c:v>
                </c:pt>
                <c:pt idx="6004">
                  <c:v> 20-07-09 10:17:40</c:v>
                </c:pt>
                <c:pt idx="6005">
                  <c:v> 20-07-09 10:17:45</c:v>
                </c:pt>
                <c:pt idx="6006">
                  <c:v> 20-07-09 10:17:50</c:v>
                </c:pt>
                <c:pt idx="6007">
                  <c:v> 20-07-09 10:17:55</c:v>
                </c:pt>
                <c:pt idx="6008">
                  <c:v> 20-07-09 10:18:00</c:v>
                </c:pt>
                <c:pt idx="6009">
                  <c:v> 20-07-09 10:18:05</c:v>
                </c:pt>
                <c:pt idx="6010">
                  <c:v> 20-07-09 10:18:10</c:v>
                </c:pt>
                <c:pt idx="6011">
                  <c:v> 20-07-09 10:18:15</c:v>
                </c:pt>
                <c:pt idx="6012">
                  <c:v> 20-07-09 10:18:20</c:v>
                </c:pt>
                <c:pt idx="6013">
                  <c:v> 20-07-09 10:18:25</c:v>
                </c:pt>
                <c:pt idx="6014">
                  <c:v> 20-07-09 10:18:30</c:v>
                </c:pt>
                <c:pt idx="6015">
                  <c:v> 20-07-09 10:18:35</c:v>
                </c:pt>
                <c:pt idx="6016">
                  <c:v> 20-07-09 10:18:40</c:v>
                </c:pt>
                <c:pt idx="6017">
                  <c:v> 20-07-09 10:18:45</c:v>
                </c:pt>
                <c:pt idx="6018">
                  <c:v> 20-07-09 10:18:50</c:v>
                </c:pt>
                <c:pt idx="6019">
                  <c:v> 20-07-09 10:18:55</c:v>
                </c:pt>
                <c:pt idx="6020">
                  <c:v> 20-07-09 10:19:00</c:v>
                </c:pt>
                <c:pt idx="6021">
                  <c:v> 20-07-09 10:19:05</c:v>
                </c:pt>
                <c:pt idx="6022">
                  <c:v> 20-07-09 10:19:10</c:v>
                </c:pt>
                <c:pt idx="6023">
                  <c:v> 20-07-09 10:19:15</c:v>
                </c:pt>
                <c:pt idx="6024">
                  <c:v> 20-07-09 10:19:30</c:v>
                </c:pt>
                <c:pt idx="6025">
                  <c:v> 20-07-09 10:19:35</c:v>
                </c:pt>
                <c:pt idx="6026">
                  <c:v> 20-07-09 10:19:40</c:v>
                </c:pt>
                <c:pt idx="6027">
                  <c:v> 20-07-09 10:19:45</c:v>
                </c:pt>
                <c:pt idx="6028">
                  <c:v> 20-07-09 10:19:50</c:v>
                </c:pt>
                <c:pt idx="6029">
                  <c:v> 20-07-09 10:19:55</c:v>
                </c:pt>
                <c:pt idx="6030">
                  <c:v> 20-07-09 10:20:00</c:v>
                </c:pt>
                <c:pt idx="6031">
                  <c:v> 20-07-09 10:20:05</c:v>
                </c:pt>
                <c:pt idx="6032">
                  <c:v> 20-07-09 10:20:10</c:v>
                </c:pt>
                <c:pt idx="6033">
                  <c:v> 20-07-09 10:20:15</c:v>
                </c:pt>
                <c:pt idx="6034">
                  <c:v> 20-07-09 10:20:20</c:v>
                </c:pt>
                <c:pt idx="6035">
                  <c:v> 20-07-09 10:20:25</c:v>
                </c:pt>
                <c:pt idx="6036">
                  <c:v> 20-07-09 10:20:30</c:v>
                </c:pt>
                <c:pt idx="6037">
                  <c:v> 20-07-09 10:20:35</c:v>
                </c:pt>
                <c:pt idx="6038">
                  <c:v> 20-07-09 10:20:40</c:v>
                </c:pt>
                <c:pt idx="6039">
                  <c:v> 20-07-09 10:20:45</c:v>
                </c:pt>
                <c:pt idx="6040">
                  <c:v> 20-07-09 10:20:50</c:v>
                </c:pt>
                <c:pt idx="6041">
                  <c:v> 20-07-09 10:20:55</c:v>
                </c:pt>
                <c:pt idx="6042">
                  <c:v> 20-07-09 10:21:45</c:v>
                </c:pt>
                <c:pt idx="6043">
                  <c:v> 20-07-09 10:21:50</c:v>
                </c:pt>
                <c:pt idx="6044">
                  <c:v> 20-07-09 10:21:55</c:v>
                </c:pt>
                <c:pt idx="6045">
                  <c:v> 20-07-09 10:22:00</c:v>
                </c:pt>
                <c:pt idx="6046">
                  <c:v> 20-07-09 10:22:05</c:v>
                </c:pt>
                <c:pt idx="6047">
                  <c:v> 20-07-09 10:22:10</c:v>
                </c:pt>
                <c:pt idx="6048">
                  <c:v> 20-07-09 10:22:15</c:v>
                </c:pt>
                <c:pt idx="6049">
                  <c:v> 20-07-09 10:22:20</c:v>
                </c:pt>
                <c:pt idx="6050">
                  <c:v> 20-07-09 10:22:25</c:v>
                </c:pt>
                <c:pt idx="6051">
                  <c:v> 20-07-09 10:22:30</c:v>
                </c:pt>
                <c:pt idx="6052">
                  <c:v> 20-07-09 10:22:35</c:v>
                </c:pt>
                <c:pt idx="6053">
                  <c:v> 20-07-09 10:22:40</c:v>
                </c:pt>
                <c:pt idx="6054">
                  <c:v> 20-07-09 10:22:45</c:v>
                </c:pt>
                <c:pt idx="6055">
                  <c:v> 20-07-09 10:22:50</c:v>
                </c:pt>
                <c:pt idx="6056">
                  <c:v> 20-07-09 10:22:55</c:v>
                </c:pt>
                <c:pt idx="6057">
                  <c:v> 20-07-09 10:23:00</c:v>
                </c:pt>
                <c:pt idx="6058">
                  <c:v> 20-07-09 10:23:05</c:v>
                </c:pt>
                <c:pt idx="6059">
                  <c:v> 20-07-09 10:23:10</c:v>
                </c:pt>
                <c:pt idx="6060">
                  <c:v> 20-07-09 10:23:15</c:v>
                </c:pt>
                <c:pt idx="6061">
                  <c:v> 20-07-09 10:23:20</c:v>
                </c:pt>
                <c:pt idx="6062">
                  <c:v> 20-07-09 10:23:25</c:v>
                </c:pt>
                <c:pt idx="6063">
                  <c:v> 20-07-09 10:23:30</c:v>
                </c:pt>
                <c:pt idx="6064">
                  <c:v> 20-07-09 10:23:35</c:v>
                </c:pt>
                <c:pt idx="6065">
                  <c:v> 20-07-09 10:23:40</c:v>
                </c:pt>
                <c:pt idx="6066">
                  <c:v> 20-07-09 10:23:45</c:v>
                </c:pt>
                <c:pt idx="6067">
                  <c:v> 20-07-09 10:25:00</c:v>
                </c:pt>
                <c:pt idx="6068">
                  <c:v> 20-07-09 10:25:05</c:v>
                </c:pt>
                <c:pt idx="6069">
                  <c:v> 20-07-09 10:25:10</c:v>
                </c:pt>
                <c:pt idx="6070">
                  <c:v> 20-07-09 10:25:15</c:v>
                </c:pt>
                <c:pt idx="6071">
                  <c:v> 20-07-09 10:25:20</c:v>
                </c:pt>
                <c:pt idx="6072">
                  <c:v> 20-07-09 10:25:25</c:v>
                </c:pt>
                <c:pt idx="6073">
                  <c:v> 20-07-09 10:25:30</c:v>
                </c:pt>
                <c:pt idx="6074">
                  <c:v> 20-07-09 10:25:35</c:v>
                </c:pt>
                <c:pt idx="6075">
                  <c:v> 20-07-09 10:25:40</c:v>
                </c:pt>
                <c:pt idx="6076">
                  <c:v> 20-07-09 10:25:45</c:v>
                </c:pt>
                <c:pt idx="6077">
                  <c:v> 20-07-09 10:25:50</c:v>
                </c:pt>
                <c:pt idx="6078">
                  <c:v> 20-07-09 10:25:55</c:v>
                </c:pt>
                <c:pt idx="6079">
                  <c:v> 20-07-09 10:26:55</c:v>
                </c:pt>
                <c:pt idx="6080">
                  <c:v> 20-07-09 10:27:00</c:v>
                </c:pt>
                <c:pt idx="6081">
                  <c:v> 20-07-09 10:27:05</c:v>
                </c:pt>
                <c:pt idx="6082">
                  <c:v> 20-07-09 10:27:10</c:v>
                </c:pt>
                <c:pt idx="6083">
                  <c:v> 20-07-09 10:27:15</c:v>
                </c:pt>
                <c:pt idx="6084">
                  <c:v> 20-07-09 10:27:20</c:v>
                </c:pt>
                <c:pt idx="6085">
                  <c:v> 20-07-09 10:27:25</c:v>
                </c:pt>
                <c:pt idx="6086">
                  <c:v> 20-07-09 10:27:30</c:v>
                </c:pt>
                <c:pt idx="6087">
                  <c:v> 20-07-09 10:27:35</c:v>
                </c:pt>
                <c:pt idx="6088">
                  <c:v> 20-07-09 10:27:40</c:v>
                </c:pt>
                <c:pt idx="6089">
                  <c:v> 20-07-09 10:27:45</c:v>
                </c:pt>
                <c:pt idx="6090">
                  <c:v> 20-07-09 10:27:50</c:v>
                </c:pt>
                <c:pt idx="6091">
                  <c:v> 20-07-09 10:27:55</c:v>
                </c:pt>
                <c:pt idx="6092">
                  <c:v> 20-07-09 10:28:00</c:v>
                </c:pt>
                <c:pt idx="6093">
                  <c:v> 20-07-09 10:28:05</c:v>
                </c:pt>
                <c:pt idx="6094">
                  <c:v> 20-07-09 10:28:10</c:v>
                </c:pt>
                <c:pt idx="6095">
                  <c:v> 20-07-09 10:29:25</c:v>
                </c:pt>
                <c:pt idx="6096">
                  <c:v> 20-07-09 10:29:30</c:v>
                </c:pt>
                <c:pt idx="6097">
                  <c:v> 20-07-09 10:29:35</c:v>
                </c:pt>
                <c:pt idx="6098">
                  <c:v> 20-07-09 10:29:40</c:v>
                </c:pt>
                <c:pt idx="6099">
                  <c:v> 20-07-09 10:29:45</c:v>
                </c:pt>
                <c:pt idx="6100">
                  <c:v> 20-07-09 10:29:50</c:v>
                </c:pt>
                <c:pt idx="6101">
                  <c:v> 20-07-09 10:29:55</c:v>
                </c:pt>
                <c:pt idx="6102">
                  <c:v> 20-07-09 10:30:00</c:v>
                </c:pt>
                <c:pt idx="6103">
                  <c:v> 20-07-09 10:30:05</c:v>
                </c:pt>
                <c:pt idx="6104">
                  <c:v> 20-07-09 10:30:10</c:v>
                </c:pt>
                <c:pt idx="6105">
                  <c:v> 20-07-09 10:30:15</c:v>
                </c:pt>
                <c:pt idx="6106">
                  <c:v> 20-07-09 10:30:20</c:v>
                </c:pt>
                <c:pt idx="6107">
                  <c:v> 20-07-09 10:30:25</c:v>
                </c:pt>
                <c:pt idx="6108">
                  <c:v> 20-07-09 10:30:30</c:v>
                </c:pt>
                <c:pt idx="6109">
                  <c:v> 20-07-09 10:30:35</c:v>
                </c:pt>
                <c:pt idx="6110">
                  <c:v> 20-07-09 10:30:40</c:v>
                </c:pt>
                <c:pt idx="6111">
                  <c:v> 20-07-09 10:30:45</c:v>
                </c:pt>
                <c:pt idx="6112">
                  <c:v> 20-07-09 10:30:50</c:v>
                </c:pt>
                <c:pt idx="6113">
                  <c:v> 20-07-09 10:30:55</c:v>
                </c:pt>
                <c:pt idx="6114">
                  <c:v> 20-07-09 10:31:00</c:v>
                </c:pt>
                <c:pt idx="6115">
                  <c:v> 20-07-09 10:31:05</c:v>
                </c:pt>
                <c:pt idx="6116">
                  <c:v> 20-07-09 10:31:10</c:v>
                </c:pt>
                <c:pt idx="6117">
                  <c:v> 20-07-09 10:33:30</c:v>
                </c:pt>
                <c:pt idx="6118">
                  <c:v> 20-07-09 10:33:35</c:v>
                </c:pt>
                <c:pt idx="6119">
                  <c:v> 20-07-09 10:33:40</c:v>
                </c:pt>
                <c:pt idx="6120">
                  <c:v> 20-07-09 10:33:45</c:v>
                </c:pt>
                <c:pt idx="6121">
                  <c:v> 20-07-09 10:33:50</c:v>
                </c:pt>
                <c:pt idx="6122">
                  <c:v> 20-07-09 10:33:55</c:v>
                </c:pt>
                <c:pt idx="6123">
                  <c:v> 20-07-09 10:34:00</c:v>
                </c:pt>
                <c:pt idx="6124">
                  <c:v> 20-07-09 10:34:05</c:v>
                </c:pt>
                <c:pt idx="6125">
                  <c:v> 20-07-09 10:34:10</c:v>
                </c:pt>
                <c:pt idx="6126">
                  <c:v> 20-07-09 10:34:15</c:v>
                </c:pt>
                <c:pt idx="6127">
                  <c:v> 20-07-09 10:34:20</c:v>
                </c:pt>
                <c:pt idx="6128">
                  <c:v> 20-07-09 10:34:25</c:v>
                </c:pt>
                <c:pt idx="6129">
                  <c:v> 20-07-09 10:35:45</c:v>
                </c:pt>
                <c:pt idx="6130">
                  <c:v> 20-07-09 10:35:50</c:v>
                </c:pt>
                <c:pt idx="6131">
                  <c:v> 20-07-09 10:35:55</c:v>
                </c:pt>
                <c:pt idx="6132">
                  <c:v> 20-07-09 10:36:00</c:v>
                </c:pt>
                <c:pt idx="6133">
                  <c:v> 20-07-09 10:36:05</c:v>
                </c:pt>
                <c:pt idx="6134">
                  <c:v> 20-07-09 10:36:10</c:v>
                </c:pt>
                <c:pt idx="6135">
                  <c:v> 20-07-09 10:36:15</c:v>
                </c:pt>
                <c:pt idx="6136">
                  <c:v> 20-07-09 10:36:20</c:v>
                </c:pt>
                <c:pt idx="6137">
                  <c:v> 20-07-09 10:36:25</c:v>
                </c:pt>
                <c:pt idx="6138">
                  <c:v> 20-07-09 10:36:30</c:v>
                </c:pt>
                <c:pt idx="6139">
                  <c:v> 20-07-09 10:36:35</c:v>
                </c:pt>
                <c:pt idx="6140">
                  <c:v> 20-07-09 10:36:40</c:v>
                </c:pt>
                <c:pt idx="6141">
                  <c:v> 20-07-09 10:36:45</c:v>
                </c:pt>
                <c:pt idx="6142">
                  <c:v> 20-07-09 10:36:50</c:v>
                </c:pt>
                <c:pt idx="6143">
                  <c:v> 20-07-09 10:36:55</c:v>
                </c:pt>
                <c:pt idx="6144">
                  <c:v> 20-07-09 10:38:15</c:v>
                </c:pt>
                <c:pt idx="6145">
                  <c:v> 20-07-09 10:38:20</c:v>
                </c:pt>
                <c:pt idx="6146">
                  <c:v> 20-07-09 10:38:25</c:v>
                </c:pt>
                <c:pt idx="6147">
                  <c:v> 20-07-09 10:38:30</c:v>
                </c:pt>
                <c:pt idx="6148">
                  <c:v> 20-07-09 10:38:35</c:v>
                </c:pt>
                <c:pt idx="6149">
                  <c:v> 20-07-09 10:38:40</c:v>
                </c:pt>
                <c:pt idx="6150">
                  <c:v> 20-07-09 10:38:45</c:v>
                </c:pt>
                <c:pt idx="6151">
                  <c:v> 20-07-09 10:38:50</c:v>
                </c:pt>
                <c:pt idx="6152">
                  <c:v> 20-07-09 10:38:55</c:v>
                </c:pt>
                <c:pt idx="6153">
                  <c:v> 20-07-09 10:39:00</c:v>
                </c:pt>
                <c:pt idx="6154">
                  <c:v> 20-07-09 10:39:05</c:v>
                </c:pt>
                <c:pt idx="6155">
                  <c:v> 20-07-09 10:39:10</c:v>
                </c:pt>
                <c:pt idx="6156">
                  <c:v> 20-07-09 10:39:15</c:v>
                </c:pt>
                <c:pt idx="6157">
                  <c:v> 20-07-09 10:39:20</c:v>
                </c:pt>
                <c:pt idx="6158">
                  <c:v> 20-07-09 10:39:25</c:v>
                </c:pt>
                <c:pt idx="6159">
                  <c:v> 20-07-09 10:39:30</c:v>
                </c:pt>
                <c:pt idx="6160">
                  <c:v> 20-07-09 10:39:35</c:v>
                </c:pt>
                <c:pt idx="6161">
                  <c:v> 20-07-09 10:39:40</c:v>
                </c:pt>
                <c:pt idx="6162">
                  <c:v> 20-07-09 10:39:45</c:v>
                </c:pt>
                <c:pt idx="6163">
                  <c:v> 20-07-09 10:39:50</c:v>
                </c:pt>
                <c:pt idx="6164">
                  <c:v> 20-07-09 10:39:55</c:v>
                </c:pt>
                <c:pt idx="6165">
                  <c:v> 20-07-09 10:40:00</c:v>
                </c:pt>
                <c:pt idx="6166">
                  <c:v> 20-07-09 10:40:05</c:v>
                </c:pt>
                <c:pt idx="6167">
                  <c:v> 20-07-09 10:40:10</c:v>
                </c:pt>
                <c:pt idx="6168">
                  <c:v> 20-07-09 10:40:15</c:v>
                </c:pt>
                <c:pt idx="6169">
                  <c:v> 20-07-09 10:40:45</c:v>
                </c:pt>
                <c:pt idx="6170">
                  <c:v> 20-07-09 10:40:50</c:v>
                </c:pt>
                <c:pt idx="6171">
                  <c:v> 20-07-09 10:40:55</c:v>
                </c:pt>
                <c:pt idx="6172">
                  <c:v> 20-07-09 10:41:00</c:v>
                </c:pt>
                <c:pt idx="6173">
                  <c:v> 20-07-09 10:41:05</c:v>
                </c:pt>
                <c:pt idx="6174">
                  <c:v> 20-07-09 10:41:10</c:v>
                </c:pt>
                <c:pt idx="6175">
                  <c:v> 20-07-09 10:41:15</c:v>
                </c:pt>
                <c:pt idx="6176">
                  <c:v> 20-07-09 10:41:20</c:v>
                </c:pt>
                <c:pt idx="6177">
                  <c:v> 20-07-09 10:41:25</c:v>
                </c:pt>
                <c:pt idx="6178">
                  <c:v> 20-07-09 10:41:30</c:v>
                </c:pt>
                <c:pt idx="6179">
                  <c:v> 20-07-09 10:41:35</c:v>
                </c:pt>
                <c:pt idx="6180">
                  <c:v> 20-07-09 10:41:40</c:v>
                </c:pt>
                <c:pt idx="6181">
                  <c:v> 20-07-09 10:41:45</c:v>
                </c:pt>
                <c:pt idx="6182">
                  <c:v> 20-07-09 10:41:50</c:v>
                </c:pt>
                <c:pt idx="6183">
                  <c:v> 20-07-09 10:41:55</c:v>
                </c:pt>
                <c:pt idx="6184">
                  <c:v> 20-07-09 10:42:00</c:v>
                </c:pt>
                <c:pt idx="6185">
                  <c:v> 20-07-09 10:42:05</c:v>
                </c:pt>
                <c:pt idx="6186">
                  <c:v> 20-07-09 10:42:10</c:v>
                </c:pt>
                <c:pt idx="6187">
                  <c:v> 20-07-09 10:42:15</c:v>
                </c:pt>
                <c:pt idx="6188">
                  <c:v> 20-07-09 10:42:20</c:v>
                </c:pt>
                <c:pt idx="6189">
                  <c:v> 20-07-09 10:42:25</c:v>
                </c:pt>
                <c:pt idx="6190">
                  <c:v> 20-07-09 10:42:30</c:v>
                </c:pt>
                <c:pt idx="6191">
                  <c:v> 20-07-09 10:42:35</c:v>
                </c:pt>
                <c:pt idx="6192">
                  <c:v> 20-07-09 10:42:40</c:v>
                </c:pt>
                <c:pt idx="6193">
                  <c:v> 20-07-09 10:42:45</c:v>
                </c:pt>
                <c:pt idx="6194">
                  <c:v> 20-07-09 10:42:50</c:v>
                </c:pt>
                <c:pt idx="6195">
                  <c:v> 20-07-09 10:43:10</c:v>
                </c:pt>
                <c:pt idx="6196">
                  <c:v> 20-07-09 10:43:15</c:v>
                </c:pt>
                <c:pt idx="6197">
                  <c:v> 20-07-09 10:43:20</c:v>
                </c:pt>
                <c:pt idx="6198">
                  <c:v> 20-07-09 10:43:25</c:v>
                </c:pt>
                <c:pt idx="6199">
                  <c:v> 20-07-09 10:43:30</c:v>
                </c:pt>
                <c:pt idx="6200">
                  <c:v> 20-07-09 10:43:35</c:v>
                </c:pt>
                <c:pt idx="6201">
                  <c:v> 20-07-09 10:43:40</c:v>
                </c:pt>
                <c:pt idx="6202">
                  <c:v> 20-07-09 10:43:45</c:v>
                </c:pt>
                <c:pt idx="6203">
                  <c:v> 20-07-09 10:43:50</c:v>
                </c:pt>
                <c:pt idx="6204">
                  <c:v> 20-07-09 10:43:55</c:v>
                </c:pt>
                <c:pt idx="6205">
                  <c:v> 20-07-09 10:44:00</c:v>
                </c:pt>
                <c:pt idx="6206">
                  <c:v> 20-07-09 10:44:05</c:v>
                </c:pt>
                <c:pt idx="6207">
                  <c:v> 20-07-09 10:45:25</c:v>
                </c:pt>
                <c:pt idx="6208">
                  <c:v> 20-07-09 10:45:30</c:v>
                </c:pt>
                <c:pt idx="6209">
                  <c:v> 20-07-09 10:45:35</c:v>
                </c:pt>
                <c:pt idx="6210">
                  <c:v> 20-07-09 10:45:40</c:v>
                </c:pt>
                <c:pt idx="6211">
                  <c:v> 20-07-09 10:45:45</c:v>
                </c:pt>
                <c:pt idx="6212">
                  <c:v> 20-07-09 10:45:50</c:v>
                </c:pt>
                <c:pt idx="6213">
                  <c:v> 20-07-09 10:45:55</c:v>
                </c:pt>
                <c:pt idx="6214">
                  <c:v> 20-07-09 10:46:00</c:v>
                </c:pt>
                <c:pt idx="6215">
                  <c:v> 20-07-09 10:46:05</c:v>
                </c:pt>
                <c:pt idx="6216">
                  <c:v> 20-07-09 10:46:10</c:v>
                </c:pt>
                <c:pt idx="6217">
                  <c:v> 20-07-09 10:46:15</c:v>
                </c:pt>
                <c:pt idx="6218">
                  <c:v> 20-07-09 10:46:20</c:v>
                </c:pt>
                <c:pt idx="6219">
                  <c:v> 20-07-09 10:46:25</c:v>
                </c:pt>
                <c:pt idx="6220">
                  <c:v> 20-07-09 10:46:30</c:v>
                </c:pt>
                <c:pt idx="6221">
                  <c:v> 20-07-09 10:46:35</c:v>
                </c:pt>
                <c:pt idx="6222">
                  <c:v> 20-07-09 10:46:40</c:v>
                </c:pt>
                <c:pt idx="6223">
                  <c:v> 20-07-09 10:46:45</c:v>
                </c:pt>
                <c:pt idx="6224">
                  <c:v> 20-07-09 10:46:50</c:v>
                </c:pt>
                <c:pt idx="6225">
                  <c:v> 20-07-09 10:46:55</c:v>
                </c:pt>
                <c:pt idx="6226">
                  <c:v> 20-07-09 10:47:00</c:v>
                </c:pt>
                <c:pt idx="6227">
                  <c:v> 20-07-09 10:47:05</c:v>
                </c:pt>
                <c:pt idx="6228">
                  <c:v> 20-07-09 10:47:10</c:v>
                </c:pt>
                <c:pt idx="6229">
                  <c:v> 20-07-09 10:47:15</c:v>
                </c:pt>
                <c:pt idx="6230">
                  <c:v> 20-07-09 10:47:20</c:v>
                </c:pt>
                <c:pt idx="6231">
                  <c:v> 20-07-09 10:47:25</c:v>
                </c:pt>
                <c:pt idx="6232">
                  <c:v> 20-07-09 10:47:30</c:v>
                </c:pt>
                <c:pt idx="6233">
                  <c:v> 20-07-09 10:47:35</c:v>
                </c:pt>
                <c:pt idx="6234">
                  <c:v> 20-07-09 10:47:40</c:v>
                </c:pt>
                <c:pt idx="6235">
                  <c:v> 20-07-09 10:47:45</c:v>
                </c:pt>
                <c:pt idx="6236">
                  <c:v> 20-07-09 10:47:50</c:v>
                </c:pt>
                <c:pt idx="6237">
                  <c:v> 20-07-09 10:47:55</c:v>
                </c:pt>
                <c:pt idx="6238">
                  <c:v> 20-07-09 10:48:00</c:v>
                </c:pt>
                <c:pt idx="6239">
                  <c:v> 20-07-09 10:48:05</c:v>
                </c:pt>
                <c:pt idx="6240">
                  <c:v> 20-07-09 10:48:10</c:v>
                </c:pt>
                <c:pt idx="6241">
                  <c:v> 20-07-09 10:48:45</c:v>
                </c:pt>
                <c:pt idx="6242">
                  <c:v> 20-07-09 10:48:50</c:v>
                </c:pt>
                <c:pt idx="6243">
                  <c:v> 20-07-09 10:48:55</c:v>
                </c:pt>
                <c:pt idx="6244">
                  <c:v> 20-07-09 10:49:00</c:v>
                </c:pt>
                <c:pt idx="6245">
                  <c:v> 20-07-09 10:49:05</c:v>
                </c:pt>
                <c:pt idx="6246">
                  <c:v> 20-07-09 10:49:10</c:v>
                </c:pt>
                <c:pt idx="6247">
                  <c:v> 20-07-09 10:49:15</c:v>
                </c:pt>
                <c:pt idx="6248">
                  <c:v> 20-07-09 10:49:20</c:v>
                </c:pt>
                <c:pt idx="6249">
                  <c:v> 20-07-09 10:49:25</c:v>
                </c:pt>
                <c:pt idx="6250">
                  <c:v> 20-07-09 10:49:30</c:v>
                </c:pt>
                <c:pt idx="6251">
                  <c:v> 20-07-09 10:49:35</c:v>
                </c:pt>
                <c:pt idx="6252">
                  <c:v> 20-07-09 10:49:40</c:v>
                </c:pt>
                <c:pt idx="6253">
                  <c:v> 20-07-09 10:49:45</c:v>
                </c:pt>
                <c:pt idx="6254">
                  <c:v> 20-07-09 10:49:50</c:v>
                </c:pt>
                <c:pt idx="6255">
                  <c:v> 20-07-09 10:49:55</c:v>
                </c:pt>
                <c:pt idx="6256">
                  <c:v> 20-07-09 10:50:00</c:v>
                </c:pt>
                <c:pt idx="6257">
                  <c:v> 20-07-09 10:50:05</c:v>
                </c:pt>
                <c:pt idx="6258">
                  <c:v> 20-07-09 10:50:10</c:v>
                </c:pt>
                <c:pt idx="6259">
                  <c:v> 20-07-09 10:51:50</c:v>
                </c:pt>
                <c:pt idx="6260">
                  <c:v> 20-07-09 10:51:55</c:v>
                </c:pt>
                <c:pt idx="6261">
                  <c:v> 20-07-09 10:52:00</c:v>
                </c:pt>
                <c:pt idx="6262">
                  <c:v> 20-07-09 10:52:05</c:v>
                </c:pt>
                <c:pt idx="6263">
                  <c:v> 20-07-09 10:52:10</c:v>
                </c:pt>
                <c:pt idx="6264">
                  <c:v> 20-07-09 10:52:15</c:v>
                </c:pt>
                <c:pt idx="6265">
                  <c:v> 20-07-09 10:52:20</c:v>
                </c:pt>
                <c:pt idx="6266">
                  <c:v> 20-07-09 10:52:25</c:v>
                </c:pt>
                <c:pt idx="6267">
                  <c:v> 20-07-09 10:52:30</c:v>
                </c:pt>
                <c:pt idx="6268">
                  <c:v> 20-07-09 10:52:35</c:v>
                </c:pt>
                <c:pt idx="6269">
                  <c:v> 20-07-09 10:52:40</c:v>
                </c:pt>
                <c:pt idx="6270">
                  <c:v> 20-07-09 10:52:45</c:v>
                </c:pt>
                <c:pt idx="6271">
                  <c:v> 20-07-09 10:52:50</c:v>
                </c:pt>
                <c:pt idx="6272">
                  <c:v> 20-07-09 10:52:55</c:v>
                </c:pt>
                <c:pt idx="6273">
                  <c:v> 20-07-09 10:53:00</c:v>
                </c:pt>
                <c:pt idx="6274">
                  <c:v> 20-07-09 10:53:05</c:v>
                </c:pt>
                <c:pt idx="6275">
                  <c:v> 20-07-09 10:53:10</c:v>
                </c:pt>
                <c:pt idx="6276">
                  <c:v> 20-07-09 10:53:15</c:v>
                </c:pt>
                <c:pt idx="6277">
                  <c:v> 20-07-09 10:53:20</c:v>
                </c:pt>
                <c:pt idx="6278">
                  <c:v> 20-07-09 10:53:25</c:v>
                </c:pt>
                <c:pt idx="6279">
                  <c:v> 20-07-09 10:54:35</c:v>
                </c:pt>
                <c:pt idx="6280">
                  <c:v> 20-07-09 10:54:40</c:v>
                </c:pt>
                <c:pt idx="6281">
                  <c:v> 20-07-09 10:54:45</c:v>
                </c:pt>
                <c:pt idx="6282">
                  <c:v> 20-07-09 10:54:50</c:v>
                </c:pt>
                <c:pt idx="6283">
                  <c:v> 20-07-09 10:54:55</c:v>
                </c:pt>
                <c:pt idx="6284">
                  <c:v> 20-07-09 10:55:00</c:v>
                </c:pt>
                <c:pt idx="6285">
                  <c:v> 20-07-09 10:55:05</c:v>
                </c:pt>
                <c:pt idx="6286">
                  <c:v> 20-07-09 10:55:10</c:v>
                </c:pt>
                <c:pt idx="6287">
                  <c:v> 20-07-09 10:55:15</c:v>
                </c:pt>
                <c:pt idx="6288">
                  <c:v> 20-07-09 10:55:20</c:v>
                </c:pt>
                <c:pt idx="6289">
                  <c:v> 20-07-09 10:55:25</c:v>
                </c:pt>
                <c:pt idx="6290">
                  <c:v> 20-07-09 10:55:30</c:v>
                </c:pt>
                <c:pt idx="6291">
                  <c:v> 20-07-09 10:55:35</c:v>
                </c:pt>
                <c:pt idx="6292">
                  <c:v> 20-07-09 10:55:40</c:v>
                </c:pt>
                <c:pt idx="6293">
                  <c:v> 20-07-09 10:55:45</c:v>
                </c:pt>
                <c:pt idx="6294">
                  <c:v> 20-07-09 10:55:50</c:v>
                </c:pt>
                <c:pt idx="6295">
                  <c:v> 20-07-09 10:55:55</c:v>
                </c:pt>
                <c:pt idx="6296">
                  <c:v> 20-07-09 10:56:00</c:v>
                </c:pt>
                <c:pt idx="6297">
                  <c:v> 20-07-09 10:56:05</c:v>
                </c:pt>
                <c:pt idx="6298">
                  <c:v> 20-07-09 10:56:10</c:v>
                </c:pt>
                <c:pt idx="6299">
                  <c:v> 20-07-09 10:56:15</c:v>
                </c:pt>
                <c:pt idx="6300">
                  <c:v> 20-07-09 10:56:20</c:v>
                </c:pt>
                <c:pt idx="6301">
                  <c:v> 20-07-09 10:56:25</c:v>
                </c:pt>
                <c:pt idx="6302">
                  <c:v> 20-07-09 10:56:30</c:v>
                </c:pt>
                <c:pt idx="6303">
                  <c:v> 20-07-09 10:56:35</c:v>
                </c:pt>
                <c:pt idx="6304">
                  <c:v> 20-07-09 10:56:40</c:v>
                </c:pt>
                <c:pt idx="6305">
                  <c:v> 20-07-09 10:56:45</c:v>
                </c:pt>
                <c:pt idx="6306">
                  <c:v> 20-07-09 11:00:10</c:v>
                </c:pt>
                <c:pt idx="6307">
                  <c:v> 20-07-09 11:00:15</c:v>
                </c:pt>
                <c:pt idx="6308">
                  <c:v> 20-07-09 11:00:20</c:v>
                </c:pt>
                <c:pt idx="6309">
                  <c:v> 20-07-09 11:00:25</c:v>
                </c:pt>
                <c:pt idx="6310">
                  <c:v> 20-07-09 11:00:30</c:v>
                </c:pt>
                <c:pt idx="6311">
                  <c:v> 20-07-09 11:00:35</c:v>
                </c:pt>
                <c:pt idx="6312">
                  <c:v> 20-07-09 11:00:40</c:v>
                </c:pt>
                <c:pt idx="6313">
                  <c:v> 20-07-09 11:00:45</c:v>
                </c:pt>
                <c:pt idx="6314">
                  <c:v> 20-07-09 11:00:50</c:v>
                </c:pt>
                <c:pt idx="6315">
                  <c:v> 20-07-09 11:00:55</c:v>
                </c:pt>
                <c:pt idx="6316">
                  <c:v> 20-07-09 11:01:00</c:v>
                </c:pt>
                <c:pt idx="6317">
                  <c:v> 20-07-09 11:01:05</c:v>
                </c:pt>
                <c:pt idx="6318">
                  <c:v> 20-07-09 11:01:10</c:v>
                </c:pt>
                <c:pt idx="6319">
                  <c:v> 20-07-09 11:01:15</c:v>
                </c:pt>
                <c:pt idx="6320">
                  <c:v> 20-07-09 11:01:20</c:v>
                </c:pt>
                <c:pt idx="6321">
                  <c:v> 20-07-09 11:01:25</c:v>
                </c:pt>
                <c:pt idx="6322">
                  <c:v> 20-07-09 11:01:30</c:v>
                </c:pt>
                <c:pt idx="6323">
                  <c:v> 20-07-09 11:01:35</c:v>
                </c:pt>
                <c:pt idx="6324">
                  <c:v> 20-07-09 11:01:40</c:v>
                </c:pt>
                <c:pt idx="6325">
                  <c:v> 20-07-09 11:01:45</c:v>
                </c:pt>
                <c:pt idx="6326">
                  <c:v> 20-07-09 11:01:50</c:v>
                </c:pt>
                <c:pt idx="6327">
                  <c:v> 20-07-09 11:01:55</c:v>
                </c:pt>
                <c:pt idx="6328">
                  <c:v> 20-07-09 11:02:00</c:v>
                </c:pt>
                <c:pt idx="6329">
                  <c:v> 20-07-09 11:02:05</c:v>
                </c:pt>
                <c:pt idx="6330">
                  <c:v> 20-07-09 11:02:10</c:v>
                </c:pt>
                <c:pt idx="6331">
                  <c:v> 20-07-09 11:02:15</c:v>
                </c:pt>
                <c:pt idx="6332">
                  <c:v> 20-07-09 11:02:20</c:v>
                </c:pt>
                <c:pt idx="6333">
                  <c:v> 20-07-09 11:02:25</c:v>
                </c:pt>
                <c:pt idx="6334">
                  <c:v> 20-07-09 11:02:30</c:v>
                </c:pt>
                <c:pt idx="6335">
                  <c:v> 20-07-09 11:02:35</c:v>
                </c:pt>
                <c:pt idx="6336">
                  <c:v> 20-07-09 11:02:40</c:v>
                </c:pt>
                <c:pt idx="6337">
                  <c:v> 20-07-09 11:02:45</c:v>
                </c:pt>
                <c:pt idx="6338">
                  <c:v> 20-07-09 11:02:50</c:v>
                </c:pt>
                <c:pt idx="6339">
                  <c:v> 20-07-09 11:02:55</c:v>
                </c:pt>
                <c:pt idx="6340">
                  <c:v> 20-07-09 11:03:00</c:v>
                </c:pt>
                <c:pt idx="6341">
                  <c:v> 20-07-09 11:03:05</c:v>
                </c:pt>
                <c:pt idx="6342">
                  <c:v> 20-07-09 11:03:10</c:v>
                </c:pt>
                <c:pt idx="6343">
                  <c:v> 20-07-09 11:03:15</c:v>
                </c:pt>
                <c:pt idx="6344">
                  <c:v> 20-07-09 11:03:20</c:v>
                </c:pt>
                <c:pt idx="6345">
                  <c:v> 20-07-09 11:03:25</c:v>
                </c:pt>
                <c:pt idx="6346">
                  <c:v> 20-07-09 11:03:30</c:v>
                </c:pt>
                <c:pt idx="6347">
                  <c:v> 20-07-09 11:03:35</c:v>
                </c:pt>
                <c:pt idx="6348">
                  <c:v> 20-07-09 11:03:40</c:v>
                </c:pt>
                <c:pt idx="6349">
                  <c:v> 20-07-09 11:03:45</c:v>
                </c:pt>
                <c:pt idx="6350">
                  <c:v> 20-07-09 11:03:50</c:v>
                </c:pt>
                <c:pt idx="6351">
                  <c:v> 20-07-09 11:03:55</c:v>
                </c:pt>
                <c:pt idx="6352">
                  <c:v> 20-07-09 11:04:05</c:v>
                </c:pt>
                <c:pt idx="6353">
                  <c:v> 20-07-09 11:04:10</c:v>
                </c:pt>
                <c:pt idx="6354">
                  <c:v> 20-07-09 11:04:15</c:v>
                </c:pt>
                <c:pt idx="6355">
                  <c:v> 20-07-09 11:04:20</c:v>
                </c:pt>
                <c:pt idx="6356">
                  <c:v> 20-07-09 11:04:25</c:v>
                </c:pt>
                <c:pt idx="6357">
                  <c:v> 20-07-09 11:04:30</c:v>
                </c:pt>
                <c:pt idx="6358">
                  <c:v> 20-07-09 11:04:35</c:v>
                </c:pt>
                <c:pt idx="6359">
                  <c:v> 20-07-09 11:04:40</c:v>
                </c:pt>
                <c:pt idx="6360">
                  <c:v> 20-07-09 11:04:45</c:v>
                </c:pt>
                <c:pt idx="6361">
                  <c:v> 20-07-09 11:04:50</c:v>
                </c:pt>
                <c:pt idx="6362">
                  <c:v> 20-07-09 11:04:55</c:v>
                </c:pt>
                <c:pt idx="6363">
                  <c:v> 20-07-09 11:05:00</c:v>
                </c:pt>
                <c:pt idx="6364">
                  <c:v> 20-07-09 11:06:00</c:v>
                </c:pt>
                <c:pt idx="6365">
                  <c:v> 20-07-09 11:06:05</c:v>
                </c:pt>
                <c:pt idx="6366">
                  <c:v> 20-07-09 11:06:10</c:v>
                </c:pt>
                <c:pt idx="6367">
                  <c:v> 20-07-09 11:06:15</c:v>
                </c:pt>
                <c:pt idx="6368">
                  <c:v> 20-07-09 11:06:20</c:v>
                </c:pt>
                <c:pt idx="6369">
                  <c:v> 20-07-09 11:06:25</c:v>
                </c:pt>
                <c:pt idx="6370">
                  <c:v> 20-07-09 11:06:30</c:v>
                </c:pt>
                <c:pt idx="6371">
                  <c:v> 20-07-09 11:06:35</c:v>
                </c:pt>
                <c:pt idx="6372">
                  <c:v> 20-07-09 11:06:40</c:v>
                </c:pt>
                <c:pt idx="6373">
                  <c:v> 20-07-09 11:06:45</c:v>
                </c:pt>
                <c:pt idx="6374">
                  <c:v> 20-07-09 11:06:50</c:v>
                </c:pt>
                <c:pt idx="6375">
                  <c:v> 20-07-09 11:06:55</c:v>
                </c:pt>
                <c:pt idx="6376">
                  <c:v> 20-07-09 11:07:00</c:v>
                </c:pt>
                <c:pt idx="6377">
                  <c:v> 20-07-09 11:07:05</c:v>
                </c:pt>
                <c:pt idx="6378">
                  <c:v> 20-07-09 11:07:10</c:v>
                </c:pt>
                <c:pt idx="6379">
                  <c:v> 20-07-09 11:07:15</c:v>
                </c:pt>
                <c:pt idx="6380">
                  <c:v> 20-07-09 11:07:20</c:v>
                </c:pt>
                <c:pt idx="6381">
                  <c:v> 20-07-09 11:07:25</c:v>
                </c:pt>
                <c:pt idx="6382">
                  <c:v> 20-07-09 11:07:30</c:v>
                </c:pt>
                <c:pt idx="6383">
                  <c:v> 20-07-09 11:07:35</c:v>
                </c:pt>
                <c:pt idx="6384">
                  <c:v> 20-07-09 11:07:40</c:v>
                </c:pt>
                <c:pt idx="6385">
                  <c:v> 20-07-09 11:07:45</c:v>
                </c:pt>
                <c:pt idx="6386">
                  <c:v> 20-07-09 11:07:50</c:v>
                </c:pt>
                <c:pt idx="6387">
                  <c:v> 20-07-09 11:07:55</c:v>
                </c:pt>
                <c:pt idx="6388">
                  <c:v> 20-07-09 11:08:00</c:v>
                </c:pt>
                <c:pt idx="6389">
                  <c:v> 20-07-09 11:08:05</c:v>
                </c:pt>
                <c:pt idx="6390">
                  <c:v> 20-07-09 11:08:10</c:v>
                </c:pt>
                <c:pt idx="6391">
                  <c:v> 20-07-09 11:08:30</c:v>
                </c:pt>
                <c:pt idx="6392">
                  <c:v> 20-07-09 11:08:35</c:v>
                </c:pt>
                <c:pt idx="6393">
                  <c:v> 20-07-09 11:08:40</c:v>
                </c:pt>
                <c:pt idx="6394">
                  <c:v> 20-07-09 11:08:45</c:v>
                </c:pt>
                <c:pt idx="6395">
                  <c:v> 20-07-09 11:08:50</c:v>
                </c:pt>
                <c:pt idx="6396">
                  <c:v> 20-07-09 11:08:55</c:v>
                </c:pt>
                <c:pt idx="6397">
                  <c:v> 20-07-09 11:09:00</c:v>
                </c:pt>
                <c:pt idx="6398">
                  <c:v> 20-07-09 11:09:05</c:v>
                </c:pt>
                <c:pt idx="6399">
                  <c:v> 20-07-09 11:09:10</c:v>
                </c:pt>
                <c:pt idx="6400">
                  <c:v> 20-07-09 11:09:15</c:v>
                </c:pt>
                <c:pt idx="6401">
                  <c:v> 20-07-09 11:09:20</c:v>
                </c:pt>
                <c:pt idx="6402">
                  <c:v> 20-07-09 11:09:25</c:v>
                </c:pt>
                <c:pt idx="6403">
                  <c:v> 20-07-09 11:09:55</c:v>
                </c:pt>
                <c:pt idx="6404">
                  <c:v> 20-07-09 11:10:00</c:v>
                </c:pt>
                <c:pt idx="6405">
                  <c:v> 20-07-09 11:10:05</c:v>
                </c:pt>
                <c:pt idx="6406">
                  <c:v> 20-07-09 11:10:10</c:v>
                </c:pt>
                <c:pt idx="6407">
                  <c:v> 20-07-09 11:10:15</c:v>
                </c:pt>
                <c:pt idx="6408">
                  <c:v> 20-07-09 11:10:20</c:v>
                </c:pt>
                <c:pt idx="6409">
                  <c:v> 20-07-09 11:10:25</c:v>
                </c:pt>
                <c:pt idx="6410">
                  <c:v> 20-07-09 11:10:30</c:v>
                </c:pt>
                <c:pt idx="6411">
                  <c:v> 20-07-09 11:10:35</c:v>
                </c:pt>
                <c:pt idx="6412">
                  <c:v> 20-07-09 11:10:40</c:v>
                </c:pt>
                <c:pt idx="6413">
                  <c:v> 20-07-09 11:10:45</c:v>
                </c:pt>
                <c:pt idx="6414">
                  <c:v> 20-07-09 11:10:50</c:v>
                </c:pt>
                <c:pt idx="6415">
                  <c:v> 20-07-09 11:10:55</c:v>
                </c:pt>
                <c:pt idx="6416">
                  <c:v> 20-07-09 11:11:00</c:v>
                </c:pt>
                <c:pt idx="6417">
                  <c:v> 20-07-09 11:11:05</c:v>
                </c:pt>
                <c:pt idx="6418">
                  <c:v> 20-07-09 11:11:10</c:v>
                </c:pt>
                <c:pt idx="6419">
                  <c:v> 20-07-09 11:11:15</c:v>
                </c:pt>
                <c:pt idx="6420">
                  <c:v> 20-07-09 11:11:20</c:v>
                </c:pt>
                <c:pt idx="6421">
                  <c:v> 20-07-09 11:11:25</c:v>
                </c:pt>
                <c:pt idx="6422">
                  <c:v> 20-07-09 11:11:30</c:v>
                </c:pt>
                <c:pt idx="6423">
                  <c:v> 20-07-09 11:11:35</c:v>
                </c:pt>
                <c:pt idx="6424">
                  <c:v> 20-07-09 11:11:40</c:v>
                </c:pt>
                <c:pt idx="6425">
                  <c:v> 20-07-09 11:11:45</c:v>
                </c:pt>
                <c:pt idx="6426">
                  <c:v> 20-07-09 11:11:50</c:v>
                </c:pt>
                <c:pt idx="6427">
                  <c:v> 20-07-09 11:11:55</c:v>
                </c:pt>
                <c:pt idx="6428">
                  <c:v> 20-07-09 11:12:00</c:v>
                </c:pt>
                <c:pt idx="6429">
                  <c:v> 20-07-09 11:12:05</c:v>
                </c:pt>
                <c:pt idx="6430">
                  <c:v> 20-07-09 11:12:10</c:v>
                </c:pt>
                <c:pt idx="6431">
                  <c:v> 20-07-09 11:13:00</c:v>
                </c:pt>
                <c:pt idx="6432">
                  <c:v> 20-07-09 11:13:05</c:v>
                </c:pt>
                <c:pt idx="6433">
                  <c:v> 20-07-09 11:13:10</c:v>
                </c:pt>
                <c:pt idx="6434">
                  <c:v> 20-07-09 11:13:15</c:v>
                </c:pt>
                <c:pt idx="6435">
                  <c:v> 20-07-09 11:13:20</c:v>
                </c:pt>
                <c:pt idx="6436">
                  <c:v> 20-07-09 11:13:25</c:v>
                </c:pt>
                <c:pt idx="6437">
                  <c:v> 20-07-09 11:13:30</c:v>
                </c:pt>
                <c:pt idx="6438">
                  <c:v> 20-07-09 11:13:35</c:v>
                </c:pt>
                <c:pt idx="6439">
                  <c:v> 20-07-09 11:13:40</c:v>
                </c:pt>
                <c:pt idx="6440">
                  <c:v> 20-07-09 11:13:45</c:v>
                </c:pt>
                <c:pt idx="6441">
                  <c:v> 20-07-09 11:13:50</c:v>
                </c:pt>
                <c:pt idx="6442">
                  <c:v> 20-07-09 11:13:55</c:v>
                </c:pt>
                <c:pt idx="6443">
                  <c:v> 20-07-09 11:14:00</c:v>
                </c:pt>
                <c:pt idx="6444">
                  <c:v> 20-07-09 11:14:05</c:v>
                </c:pt>
                <c:pt idx="6445">
                  <c:v> 20-07-09 11:14:10</c:v>
                </c:pt>
                <c:pt idx="6446">
                  <c:v> 20-07-09 11:14:15</c:v>
                </c:pt>
                <c:pt idx="6447">
                  <c:v> 20-07-09 11:14:20</c:v>
                </c:pt>
                <c:pt idx="6448">
                  <c:v> 20-07-09 11:14:25</c:v>
                </c:pt>
                <c:pt idx="6449">
                  <c:v> 20-07-09 11:14:30</c:v>
                </c:pt>
                <c:pt idx="6450">
                  <c:v> 20-07-09 11:14:35</c:v>
                </c:pt>
                <c:pt idx="6451">
                  <c:v> 20-07-09 11:14:40</c:v>
                </c:pt>
                <c:pt idx="6452">
                  <c:v> 20-07-09 11:14:45</c:v>
                </c:pt>
                <c:pt idx="6453">
                  <c:v> 20-07-09 11:14:50</c:v>
                </c:pt>
                <c:pt idx="6454">
                  <c:v> 20-07-09 11:14:55</c:v>
                </c:pt>
                <c:pt idx="6455">
                  <c:v> 20-07-09 11:15:00</c:v>
                </c:pt>
                <c:pt idx="6456">
                  <c:v> 20-07-09 11:15:05</c:v>
                </c:pt>
                <c:pt idx="6457">
                  <c:v> 20-07-09 11:15:10</c:v>
                </c:pt>
                <c:pt idx="6458">
                  <c:v> 20-07-09 11:15:15</c:v>
                </c:pt>
                <c:pt idx="6459">
                  <c:v> 20-07-09 11:15:20</c:v>
                </c:pt>
                <c:pt idx="6460">
                  <c:v> 20-07-09 11:15:25</c:v>
                </c:pt>
                <c:pt idx="6461">
                  <c:v> 20-07-09 11:15:30</c:v>
                </c:pt>
                <c:pt idx="6462">
                  <c:v> 20-07-09 11:15:35</c:v>
                </c:pt>
                <c:pt idx="6463">
                  <c:v> 20-07-09 11:15:40</c:v>
                </c:pt>
                <c:pt idx="6464">
                  <c:v> 20-07-09 11:15:45</c:v>
                </c:pt>
                <c:pt idx="6465">
                  <c:v> 20-07-09 11:15:50</c:v>
                </c:pt>
                <c:pt idx="6466">
                  <c:v> 20-07-09 11:15:55</c:v>
                </c:pt>
                <c:pt idx="6467">
                  <c:v> 20-07-09 11:16:00</c:v>
                </c:pt>
                <c:pt idx="6468">
                  <c:v> 20-07-09 11:16:05</c:v>
                </c:pt>
                <c:pt idx="6469">
                  <c:v> 20-07-09 11:16:10</c:v>
                </c:pt>
                <c:pt idx="6470">
                  <c:v> 20-07-09 11:16:15</c:v>
                </c:pt>
                <c:pt idx="6471">
                  <c:v> 20-07-09 11:16:20</c:v>
                </c:pt>
                <c:pt idx="6472">
                  <c:v> 20-07-09 11:16:25</c:v>
                </c:pt>
                <c:pt idx="6473">
                  <c:v> 20-07-09 11:16:30</c:v>
                </c:pt>
                <c:pt idx="6474">
                  <c:v> 20-07-09 11:16:35</c:v>
                </c:pt>
                <c:pt idx="6475">
                  <c:v> 20-07-09 11:16:40</c:v>
                </c:pt>
                <c:pt idx="6476">
                  <c:v> 20-07-09 11:16:45</c:v>
                </c:pt>
                <c:pt idx="6477">
                  <c:v> 20-07-09 11:16:50</c:v>
                </c:pt>
                <c:pt idx="6478">
                  <c:v> 20-07-09 11:16:55</c:v>
                </c:pt>
                <c:pt idx="6479">
                  <c:v> 20-07-09 11:17:00</c:v>
                </c:pt>
                <c:pt idx="6480">
                  <c:v> 20-07-09 11:17:05</c:v>
                </c:pt>
                <c:pt idx="6481">
                  <c:v> 20-07-09 11:17:10</c:v>
                </c:pt>
                <c:pt idx="6482">
                  <c:v> 20-07-09 11:17:15</c:v>
                </c:pt>
                <c:pt idx="6483">
                  <c:v> 20-07-09 11:17:20</c:v>
                </c:pt>
                <c:pt idx="6484">
                  <c:v> 20-07-09 11:17:25</c:v>
                </c:pt>
                <c:pt idx="6485">
                  <c:v> 20-07-09 11:17:30</c:v>
                </c:pt>
                <c:pt idx="6486">
                  <c:v> 20-07-09 11:17:35</c:v>
                </c:pt>
                <c:pt idx="6487">
                  <c:v> 20-07-09 11:17:40</c:v>
                </c:pt>
                <c:pt idx="6488">
                  <c:v> 20-07-09 11:17:45</c:v>
                </c:pt>
                <c:pt idx="6489">
                  <c:v> 20-07-09 11:17:50</c:v>
                </c:pt>
                <c:pt idx="6490">
                  <c:v> 20-07-09 11:17:55</c:v>
                </c:pt>
                <c:pt idx="6491">
                  <c:v> 20-07-09 11:18:00</c:v>
                </c:pt>
                <c:pt idx="6492">
                  <c:v> 20-07-09 11:18:05</c:v>
                </c:pt>
                <c:pt idx="6493">
                  <c:v> 20-07-09 11:18:10</c:v>
                </c:pt>
                <c:pt idx="6494">
                  <c:v> 20-07-09 11:18:15</c:v>
                </c:pt>
                <c:pt idx="6495">
                  <c:v> 20-07-09 11:18:20</c:v>
                </c:pt>
                <c:pt idx="6496">
                  <c:v> 20-07-09 11:18:40</c:v>
                </c:pt>
                <c:pt idx="6497">
                  <c:v> 20-07-09 11:18:45</c:v>
                </c:pt>
                <c:pt idx="6498">
                  <c:v> 20-07-09 11:18:50</c:v>
                </c:pt>
                <c:pt idx="6499">
                  <c:v> 20-07-09 11:18:55</c:v>
                </c:pt>
                <c:pt idx="6500">
                  <c:v> 20-07-09 11:19:00</c:v>
                </c:pt>
                <c:pt idx="6501">
                  <c:v> 20-07-09 11:19:05</c:v>
                </c:pt>
                <c:pt idx="6502">
                  <c:v> 20-07-09 11:19:10</c:v>
                </c:pt>
                <c:pt idx="6503">
                  <c:v> 20-07-09 11:19:15</c:v>
                </c:pt>
                <c:pt idx="6504">
                  <c:v> 20-07-09 11:19:20</c:v>
                </c:pt>
                <c:pt idx="6505">
                  <c:v> 20-07-09 11:19:25</c:v>
                </c:pt>
                <c:pt idx="6506">
                  <c:v> 20-07-09 11:19:30</c:v>
                </c:pt>
                <c:pt idx="6507">
                  <c:v> 20-07-09 11:19:35</c:v>
                </c:pt>
                <c:pt idx="6508">
                  <c:v> 20-07-09 11:19:40</c:v>
                </c:pt>
                <c:pt idx="6509">
                  <c:v> 20-07-09 11:19:45</c:v>
                </c:pt>
                <c:pt idx="6510">
                  <c:v> 20-07-09 11:19:50</c:v>
                </c:pt>
                <c:pt idx="6511">
                  <c:v> 20-07-09 11:19:55</c:v>
                </c:pt>
                <c:pt idx="6512">
                  <c:v> 20-07-09 11:20:00</c:v>
                </c:pt>
                <c:pt idx="6513">
                  <c:v> 20-07-09 11:20:05</c:v>
                </c:pt>
                <c:pt idx="6514">
                  <c:v> 20-07-09 11:20:10</c:v>
                </c:pt>
                <c:pt idx="6515">
                  <c:v> 20-07-09 11:20:15</c:v>
                </c:pt>
                <c:pt idx="6516">
                  <c:v> 20-07-09 11:20:20</c:v>
                </c:pt>
                <c:pt idx="6517">
                  <c:v> 20-07-09 11:20:25</c:v>
                </c:pt>
                <c:pt idx="6518">
                  <c:v> 20-07-09 11:20:30</c:v>
                </c:pt>
                <c:pt idx="6519">
                  <c:v> 20-07-09 11:20:35</c:v>
                </c:pt>
                <c:pt idx="6520">
                  <c:v> 20-07-09 11:20:40</c:v>
                </c:pt>
                <c:pt idx="6521">
                  <c:v> 20-07-09 11:20:45</c:v>
                </c:pt>
                <c:pt idx="6522">
                  <c:v> 20-07-09 11:20:50</c:v>
                </c:pt>
                <c:pt idx="6523">
                  <c:v> 20-07-09 11:20:55</c:v>
                </c:pt>
                <c:pt idx="6524">
                  <c:v> 20-07-09 11:21:00</c:v>
                </c:pt>
                <c:pt idx="6525">
                  <c:v> 20-07-09 11:21:05</c:v>
                </c:pt>
                <c:pt idx="6526">
                  <c:v> 20-07-09 11:21:10</c:v>
                </c:pt>
                <c:pt idx="6527">
                  <c:v> 20-07-09 11:21:15</c:v>
                </c:pt>
                <c:pt idx="6528">
                  <c:v> 20-07-09 11:21:20</c:v>
                </c:pt>
                <c:pt idx="6529">
                  <c:v> 20-07-09 11:21:25</c:v>
                </c:pt>
                <c:pt idx="6530">
                  <c:v> 20-07-09 11:21:30</c:v>
                </c:pt>
                <c:pt idx="6531">
                  <c:v> 20-07-09 11:21:35</c:v>
                </c:pt>
                <c:pt idx="6532">
                  <c:v> 20-07-09 11:21:40</c:v>
                </c:pt>
                <c:pt idx="6533">
                  <c:v> 20-07-09 11:21:45</c:v>
                </c:pt>
                <c:pt idx="6534">
                  <c:v> 20-07-09 11:21:50</c:v>
                </c:pt>
                <c:pt idx="6535">
                  <c:v> 20-07-09 11:21:55</c:v>
                </c:pt>
                <c:pt idx="6536">
                  <c:v> 20-07-09 11:22:00</c:v>
                </c:pt>
                <c:pt idx="6537">
                  <c:v> 20-07-09 11:22:05</c:v>
                </c:pt>
                <c:pt idx="6538">
                  <c:v> 20-07-09 11:22:10</c:v>
                </c:pt>
                <c:pt idx="6539">
                  <c:v> 20-07-09 11:22:15</c:v>
                </c:pt>
                <c:pt idx="6540">
                  <c:v> 20-07-09 11:22:20</c:v>
                </c:pt>
                <c:pt idx="6541">
                  <c:v> 20-07-09 11:22:25</c:v>
                </c:pt>
                <c:pt idx="6542">
                  <c:v> 20-07-09 11:22:30</c:v>
                </c:pt>
                <c:pt idx="6543">
                  <c:v> 20-07-09 11:22:35</c:v>
                </c:pt>
                <c:pt idx="6544">
                  <c:v> 20-07-09 11:22:40</c:v>
                </c:pt>
                <c:pt idx="6545">
                  <c:v> 20-07-09 11:22:45</c:v>
                </c:pt>
                <c:pt idx="6546">
                  <c:v> 20-07-09 11:22:50</c:v>
                </c:pt>
                <c:pt idx="6547">
                  <c:v> 20-07-09 11:22:55</c:v>
                </c:pt>
                <c:pt idx="6548">
                  <c:v> 20-07-09 11:23:00</c:v>
                </c:pt>
                <c:pt idx="6549">
                  <c:v> 20-07-09 11:23:05</c:v>
                </c:pt>
                <c:pt idx="6550">
                  <c:v> 20-07-09 11:23:10</c:v>
                </c:pt>
                <c:pt idx="6551">
                  <c:v> 20-07-09 11:23:15</c:v>
                </c:pt>
                <c:pt idx="6552">
                  <c:v> 20-07-09 11:23:20</c:v>
                </c:pt>
                <c:pt idx="6553">
                  <c:v> 20-07-09 11:23:25</c:v>
                </c:pt>
                <c:pt idx="6554">
                  <c:v> 20-07-09 11:23:30</c:v>
                </c:pt>
                <c:pt idx="6555">
                  <c:v> 20-07-09 11:23:35</c:v>
                </c:pt>
                <c:pt idx="6556">
                  <c:v> 20-07-09 11:23:40</c:v>
                </c:pt>
                <c:pt idx="6557">
                  <c:v> 20-07-09 11:23:45</c:v>
                </c:pt>
                <c:pt idx="6558">
                  <c:v> 20-07-09 11:23:50</c:v>
                </c:pt>
                <c:pt idx="6559">
                  <c:v> 20-07-09 11:23:55</c:v>
                </c:pt>
                <c:pt idx="6560">
                  <c:v> 20-07-09 11:24:00</c:v>
                </c:pt>
                <c:pt idx="6561">
                  <c:v> 20-07-09 11:24:05</c:v>
                </c:pt>
                <c:pt idx="6562">
                  <c:v> 20-07-09 11:24:10</c:v>
                </c:pt>
                <c:pt idx="6563">
                  <c:v> 20-07-09 11:24:15</c:v>
                </c:pt>
                <c:pt idx="6564">
                  <c:v> 20-07-09 11:24:20</c:v>
                </c:pt>
                <c:pt idx="6565">
                  <c:v> 20-07-09 11:24:25</c:v>
                </c:pt>
                <c:pt idx="6566">
                  <c:v> 20-07-09 11:24:30</c:v>
                </c:pt>
                <c:pt idx="6567">
                  <c:v> 20-07-09 11:24:35</c:v>
                </c:pt>
                <c:pt idx="6568">
                  <c:v> 20-07-09 11:24:40</c:v>
                </c:pt>
                <c:pt idx="6569">
                  <c:v> 20-07-09 11:24:45</c:v>
                </c:pt>
                <c:pt idx="6570">
                  <c:v> 20-07-09 11:24:50</c:v>
                </c:pt>
                <c:pt idx="6571">
                  <c:v> 20-07-09 11:24:55</c:v>
                </c:pt>
                <c:pt idx="6572">
                  <c:v> 20-07-09 11:25:00</c:v>
                </c:pt>
                <c:pt idx="6573">
                  <c:v> 20-07-09 11:25:05</c:v>
                </c:pt>
                <c:pt idx="6574">
                  <c:v> 20-07-09 11:25:10</c:v>
                </c:pt>
                <c:pt idx="6575">
                  <c:v> 20-07-09 11:25:15</c:v>
                </c:pt>
                <c:pt idx="6576">
                  <c:v> 20-07-09 11:25:20</c:v>
                </c:pt>
                <c:pt idx="6577">
                  <c:v> 20-07-09 11:25:25</c:v>
                </c:pt>
                <c:pt idx="6578">
                  <c:v> 20-07-09 11:25:30</c:v>
                </c:pt>
                <c:pt idx="6579">
                  <c:v> 20-07-09 11:25:35</c:v>
                </c:pt>
                <c:pt idx="6580">
                  <c:v> 20-07-09 11:25:40</c:v>
                </c:pt>
                <c:pt idx="6581">
                  <c:v> 20-07-09 11:25:45</c:v>
                </c:pt>
                <c:pt idx="6582">
                  <c:v> 20-07-09 11:25:50</c:v>
                </c:pt>
                <c:pt idx="6583">
                  <c:v> 20-07-09 11:25:55</c:v>
                </c:pt>
                <c:pt idx="6584">
                  <c:v> 20-07-09 11:26:00</c:v>
                </c:pt>
                <c:pt idx="6585">
                  <c:v> 20-07-09 11:26:05</c:v>
                </c:pt>
                <c:pt idx="6586">
                  <c:v> 20-07-09 11:26:10</c:v>
                </c:pt>
                <c:pt idx="6587">
                  <c:v> 20-07-09 11:26:15</c:v>
                </c:pt>
                <c:pt idx="6588">
                  <c:v> 20-07-09 11:26:20</c:v>
                </c:pt>
                <c:pt idx="6589">
                  <c:v> 20-07-09 11:26:25</c:v>
                </c:pt>
                <c:pt idx="6590">
                  <c:v> 20-07-09 11:26:30</c:v>
                </c:pt>
                <c:pt idx="6591">
                  <c:v> 20-07-09 11:26:35</c:v>
                </c:pt>
                <c:pt idx="6592">
                  <c:v> 20-07-09 11:26:40</c:v>
                </c:pt>
                <c:pt idx="6593">
                  <c:v> 20-07-09 11:26:45</c:v>
                </c:pt>
                <c:pt idx="6594">
                  <c:v> 20-07-09 11:26:50</c:v>
                </c:pt>
                <c:pt idx="6595">
                  <c:v> 20-07-09 11:26:55</c:v>
                </c:pt>
                <c:pt idx="6596">
                  <c:v> 20-07-09 11:27:00</c:v>
                </c:pt>
                <c:pt idx="6597">
                  <c:v> 20-07-09 11:27:05</c:v>
                </c:pt>
                <c:pt idx="6598">
                  <c:v> 20-07-09 11:27:10</c:v>
                </c:pt>
                <c:pt idx="6599">
                  <c:v> 20-07-09 11:27:15</c:v>
                </c:pt>
                <c:pt idx="6600">
                  <c:v> 20-07-09 11:27:20</c:v>
                </c:pt>
                <c:pt idx="6601">
                  <c:v> 20-07-09 11:27:25</c:v>
                </c:pt>
                <c:pt idx="6602">
                  <c:v> 20-07-09 11:27:30</c:v>
                </c:pt>
                <c:pt idx="6603">
                  <c:v> 20-07-09 11:27:35</c:v>
                </c:pt>
                <c:pt idx="6604">
                  <c:v> 20-07-09 11:27:40</c:v>
                </c:pt>
                <c:pt idx="6605">
                  <c:v> 20-07-09 11:27:45</c:v>
                </c:pt>
                <c:pt idx="6606">
                  <c:v> 20-07-09 11:27:50</c:v>
                </c:pt>
                <c:pt idx="6607">
                  <c:v> 20-07-09 11:27:55</c:v>
                </c:pt>
                <c:pt idx="6608">
                  <c:v> 20-07-09 11:28:00</c:v>
                </c:pt>
                <c:pt idx="6609">
                  <c:v> 20-07-09 11:28:05</c:v>
                </c:pt>
                <c:pt idx="6610">
                  <c:v> 20-07-09 11:28:10</c:v>
                </c:pt>
                <c:pt idx="6611">
                  <c:v> 20-07-09 11:28:15</c:v>
                </c:pt>
                <c:pt idx="6612">
                  <c:v> 20-07-09 11:28:20</c:v>
                </c:pt>
                <c:pt idx="6613">
                  <c:v> 20-07-09 11:28:25</c:v>
                </c:pt>
                <c:pt idx="6614">
                  <c:v> 20-07-09 11:28:30</c:v>
                </c:pt>
                <c:pt idx="6615">
                  <c:v> 20-07-09 11:28:35</c:v>
                </c:pt>
                <c:pt idx="6616">
                  <c:v> 20-07-09 11:28:40</c:v>
                </c:pt>
                <c:pt idx="6617">
                  <c:v> 20-07-09 11:28:45</c:v>
                </c:pt>
                <c:pt idx="6618">
                  <c:v> 20-07-09 11:28:50</c:v>
                </c:pt>
                <c:pt idx="6619">
                  <c:v> 20-07-09 11:28:55</c:v>
                </c:pt>
                <c:pt idx="6620">
                  <c:v> 20-07-09 11:29:00</c:v>
                </c:pt>
                <c:pt idx="6621">
                  <c:v> 20-07-09 11:29:05</c:v>
                </c:pt>
                <c:pt idx="6622">
                  <c:v> 20-07-09 11:29:10</c:v>
                </c:pt>
                <c:pt idx="6623">
                  <c:v> 20-07-09 11:29:15</c:v>
                </c:pt>
                <c:pt idx="6624">
                  <c:v> 20-07-09 11:29:25</c:v>
                </c:pt>
                <c:pt idx="6625">
                  <c:v> 20-07-09 11:29:30</c:v>
                </c:pt>
                <c:pt idx="6626">
                  <c:v> 20-07-09 11:29:35</c:v>
                </c:pt>
                <c:pt idx="6627">
                  <c:v> 20-07-09 11:29:40</c:v>
                </c:pt>
                <c:pt idx="6628">
                  <c:v> 20-07-09 11:29:45</c:v>
                </c:pt>
                <c:pt idx="6629">
                  <c:v> 20-07-09 11:29:50</c:v>
                </c:pt>
                <c:pt idx="6630">
                  <c:v> 20-07-09 11:29:55</c:v>
                </c:pt>
                <c:pt idx="6631">
                  <c:v> 20-07-09 11:30:00</c:v>
                </c:pt>
                <c:pt idx="6632">
                  <c:v> 20-07-09 11:30:05</c:v>
                </c:pt>
                <c:pt idx="6633">
                  <c:v> 20-07-09 11:30:10</c:v>
                </c:pt>
                <c:pt idx="6634">
                  <c:v> 20-07-09 11:30:15</c:v>
                </c:pt>
                <c:pt idx="6635">
                  <c:v> 20-07-09 11:30:20</c:v>
                </c:pt>
                <c:pt idx="6636">
                  <c:v> 20-07-09 11:30:25</c:v>
                </c:pt>
                <c:pt idx="6637">
                  <c:v> 20-07-09 11:30:30</c:v>
                </c:pt>
                <c:pt idx="6638">
                  <c:v> 20-07-09 11:30:35</c:v>
                </c:pt>
                <c:pt idx="6639">
                  <c:v> 20-07-09 11:30:40</c:v>
                </c:pt>
                <c:pt idx="6640">
                  <c:v> 20-07-09 11:30:45</c:v>
                </c:pt>
                <c:pt idx="6641">
                  <c:v> 20-07-09 11:30:50</c:v>
                </c:pt>
                <c:pt idx="6642">
                  <c:v> 20-07-09 11:30:55</c:v>
                </c:pt>
                <c:pt idx="6643">
                  <c:v> 20-07-09 11:31:00</c:v>
                </c:pt>
                <c:pt idx="6644">
                  <c:v> 20-07-09 11:31:05</c:v>
                </c:pt>
                <c:pt idx="6645">
                  <c:v> 20-07-09 11:31:10</c:v>
                </c:pt>
                <c:pt idx="6646">
                  <c:v> 20-07-09 11:31:15</c:v>
                </c:pt>
                <c:pt idx="6647">
                  <c:v> 20-07-09 11:31:20</c:v>
                </c:pt>
                <c:pt idx="6648">
                  <c:v> 20-07-09 11:31:25</c:v>
                </c:pt>
                <c:pt idx="6649">
                  <c:v> 20-07-09 11:31:30</c:v>
                </c:pt>
                <c:pt idx="6650">
                  <c:v> 20-07-09 11:31:35</c:v>
                </c:pt>
                <c:pt idx="6651">
                  <c:v> 20-07-09 11:31:40</c:v>
                </c:pt>
                <c:pt idx="6652">
                  <c:v> 20-07-09 11:31:45</c:v>
                </c:pt>
                <c:pt idx="6653">
                  <c:v> 20-07-09 11:31:50</c:v>
                </c:pt>
                <c:pt idx="6654">
                  <c:v> 20-07-09 11:31:55</c:v>
                </c:pt>
                <c:pt idx="6655">
                  <c:v> 20-07-09 11:32:00</c:v>
                </c:pt>
                <c:pt idx="6656">
                  <c:v> 20-07-09 11:32:05</c:v>
                </c:pt>
                <c:pt idx="6657">
                  <c:v> 20-07-09 11:32:10</c:v>
                </c:pt>
                <c:pt idx="6658">
                  <c:v> 20-07-09 11:32:15</c:v>
                </c:pt>
                <c:pt idx="6659">
                  <c:v> 20-07-09 11:32:20</c:v>
                </c:pt>
                <c:pt idx="6660">
                  <c:v> 20-07-09 11:32:25</c:v>
                </c:pt>
                <c:pt idx="6661">
                  <c:v> 20-07-09 11:32:30</c:v>
                </c:pt>
                <c:pt idx="6662">
                  <c:v> 20-07-09 11:32:35</c:v>
                </c:pt>
                <c:pt idx="6663">
                  <c:v> 20-07-09 11:32:40</c:v>
                </c:pt>
                <c:pt idx="6664">
                  <c:v> 20-07-09 11:32:45</c:v>
                </c:pt>
                <c:pt idx="6665">
                  <c:v> 20-07-09 11:32:50</c:v>
                </c:pt>
                <c:pt idx="6666">
                  <c:v> 20-07-09 11:33:35</c:v>
                </c:pt>
                <c:pt idx="6667">
                  <c:v> 20-07-09 11:33:40</c:v>
                </c:pt>
                <c:pt idx="6668">
                  <c:v> 20-07-09 11:33:45</c:v>
                </c:pt>
                <c:pt idx="6669">
                  <c:v> 20-07-09 11:33:50</c:v>
                </c:pt>
                <c:pt idx="6670">
                  <c:v> 20-07-09 11:33:55</c:v>
                </c:pt>
                <c:pt idx="6671">
                  <c:v> 20-07-09 11:34:00</c:v>
                </c:pt>
                <c:pt idx="6672">
                  <c:v> 20-07-09 11:34:05</c:v>
                </c:pt>
                <c:pt idx="6673">
                  <c:v> 20-07-09 11:34:10</c:v>
                </c:pt>
                <c:pt idx="6674">
                  <c:v> 20-07-09 11:34:15</c:v>
                </c:pt>
                <c:pt idx="6675">
                  <c:v> 20-07-09 11:34:20</c:v>
                </c:pt>
                <c:pt idx="6676">
                  <c:v> 20-07-09 11:34:25</c:v>
                </c:pt>
                <c:pt idx="6677">
                  <c:v> 20-07-09 11:34:30</c:v>
                </c:pt>
                <c:pt idx="6678">
                  <c:v> 20-07-09 11:34:35</c:v>
                </c:pt>
                <c:pt idx="6679">
                  <c:v> 20-07-09 11:34:40</c:v>
                </c:pt>
                <c:pt idx="6680">
                  <c:v> 20-07-09 11:34:45</c:v>
                </c:pt>
                <c:pt idx="6681">
                  <c:v> 20-07-09 11:34:50</c:v>
                </c:pt>
                <c:pt idx="6682">
                  <c:v> 20-07-09 11:34:55</c:v>
                </c:pt>
                <c:pt idx="6683">
                  <c:v> 20-07-09 11:35:00</c:v>
                </c:pt>
                <c:pt idx="6684">
                  <c:v> 20-07-09 11:35:05</c:v>
                </c:pt>
                <c:pt idx="6685">
                  <c:v> 20-07-09 11:35:10</c:v>
                </c:pt>
                <c:pt idx="6686">
                  <c:v> 20-07-09 11:35:15</c:v>
                </c:pt>
                <c:pt idx="6687">
                  <c:v> 20-07-09 11:35:20</c:v>
                </c:pt>
                <c:pt idx="6688">
                  <c:v> 20-07-09 11:35:25</c:v>
                </c:pt>
                <c:pt idx="6689">
                  <c:v> 20-07-09 11:35:30</c:v>
                </c:pt>
                <c:pt idx="6690">
                  <c:v> 20-07-09 11:35:35</c:v>
                </c:pt>
                <c:pt idx="6691">
                  <c:v> 20-07-09 11:35:40</c:v>
                </c:pt>
                <c:pt idx="6692">
                  <c:v> 20-07-09 11:35:45</c:v>
                </c:pt>
                <c:pt idx="6693">
                  <c:v> 20-07-09 11:35:50</c:v>
                </c:pt>
                <c:pt idx="6694">
                  <c:v> 20-07-09 11:35:55</c:v>
                </c:pt>
                <c:pt idx="6695">
                  <c:v> 20-07-09 11:36:00</c:v>
                </c:pt>
                <c:pt idx="6696">
                  <c:v> 20-07-09 11:36:05</c:v>
                </c:pt>
                <c:pt idx="6697">
                  <c:v> 20-07-09 11:36:10</c:v>
                </c:pt>
                <c:pt idx="6698">
                  <c:v> 20-07-09 11:36:15</c:v>
                </c:pt>
                <c:pt idx="6699">
                  <c:v> 20-07-09 11:36:20</c:v>
                </c:pt>
                <c:pt idx="6700">
                  <c:v> 20-07-09 11:36:25</c:v>
                </c:pt>
                <c:pt idx="6701">
                  <c:v> 20-07-09 11:36:30</c:v>
                </c:pt>
                <c:pt idx="6702">
                  <c:v> 20-07-09 11:36:35</c:v>
                </c:pt>
                <c:pt idx="6703">
                  <c:v> 20-07-09 11:36:40</c:v>
                </c:pt>
                <c:pt idx="6704">
                  <c:v> 20-07-09 11:36:45</c:v>
                </c:pt>
                <c:pt idx="6705">
                  <c:v> 20-07-09 11:36:50</c:v>
                </c:pt>
                <c:pt idx="6706">
                  <c:v> 20-07-09 11:36:55</c:v>
                </c:pt>
                <c:pt idx="6707">
                  <c:v> 20-07-09 11:37:00</c:v>
                </c:pt>
                <c:pt idx="6708">
                  <c:v> 20-07-09 11:37:05</c:v>
                </c:pt>
                <c:pt idx="6709">
                  <c:v> 20-07-09 11:37:10</c:v>
                </c:pt>
                <c:pt idx="6710">
                  <c:v> 20-07-09 11:37:15</c:v>
                </c:pt>
                <c:pt idx="6711">
                  <c:v> 20-07-09 11:37:20</c:v>
                </c:pt>
                <c:pt idx="6712">
                  <c:v> 20-07-09 11:37:25</c:v>
                </c:pt>
                <c:pt idx="6713">
                  <c:v> 20-07-09 11:37:30</c:v>
                </c:pt>
                <c:pt idx="6714">
                  <c:v> 20-07-09 11:37:35</c:v>
                </c:pt>
                <c:pt idx="6715">
                  <c:v> 20-07-09 11:37:40</c:v>
                </c:pt>
                <c:pt idx="6716">
                  <c:v> 20-07-09 11:37:45</c:v>
                </c:pt>
                <c:pt idx="6717">
                  <c:v> 20-07-09 11:37:50</c:v>
                </c:pt>
                <c:pt idx="6718">
                  <c:v> 20-07-09 11:37:55</c:v>
                </c:pt>
                <c:pt idx="6719">
                  <c:v> 20-07-09 11:38:00</c:v>
                </c:pt>
                <c:pt idx="6720">
                  <c:v> 20-07-09 11:38:05</c:v>
                </c:pt>
                <c:pt idx="6721">
                  <c:v> 20-07-09 11:38:10</c:v>
                </c:pt>
                <c:pt idx="6722">
                  <c:v> 20-07-09 11:38:15</c:v>
                </c:pt>
                <c:pt idx="6723">
                  <c:v> 20-07-09 11:38:20</c:v>
                </c:pt>
                <c:pt idx="6724">
                  <c:v> 20-07-09 11:38:25</c:v>
                </c:pt>
                <c:pt idx="6725">
                  <c:v> 20-07-09 11:38:30</c:v>
                </c:pt>
                <c:pt idx="6726">
                  <c:v> 20-07-09 11:38:35</c:v>
                </c:pt>
                <c:pt idx="6727">
                  <c:v> 20-07-09 11:38:40</c:v>
                </c:pt>
                <c:pt idx="6728">
                  <c:v> 20-07-09 11:38:45</c:v>
                </c:pt>
                <c:pt idx="6729">
                  <c:v> 20-07-09 11:38:50</c:v>
                </c:pt>
                <c:pt idx="6730">
                  <c:v> 20-07-09 11:38:55</c:v>
                </c:pt>
                <c:pt idx="6731">
                  <c:v> 20-07-09 11:39:00</c:v>
                </c:pt>
                <c:pt idx="6732">
                  <c:v> 20-07-09 11:39:05</c:v>
                </c:pt>
                <c:pt idx="6733">
                  <c:v> 20-07-09 11:39:10</c:v>
                </c:pt>
                <c:pt idx="6734">
                  <c:v> 20-07-09 11:39:15</c:v>
                </c:pt>
                <c:pt idx="6735">
                  <c:v> 20-07-09 11:39:30</c:v>
                </c:pt>
                <c:pt idx="6736">
                  <c:v> 20-07-09 11:39:35</c:v>
                </c:pt>
                <c:pt idx="6737">
                  <c:v> 20-07-09 11:39:40</c:v>
                </c:pt>
                <c:pt idx="6738">
                  <c:v> 20-07-09 11:39:45</c:v>
                </c:pt>
                <c:pt idx="6739">
                  <c:v> 20-07-09 11:39:50</c:v>
                </c:pt>
                <c:pt idx="6740">
                  <c:v> 20-07-09 11:39:55</c:v>
                </c:pt>
                <c:pt idx="6741">
                  <c:v> 20-07-09 11:40:00</c:v>
                </c:pt>
                <c:pt idx="6742">
                  <c:v> 20-07-09 11:40:05</c:v>
                </c:pt>
                <c:pt idx="6743">
                  <c:v> 20-07-09 11:40:10</c:v>
                </c:pt>
                <c:pt idx="6744">
                  <c:v> 20-07-09 11:40:15</c:v>
                </c:pt>
                <c:pt idx="6745">
                  <c:v> 20-07-09 11:40:20</c:v>
                </c:pt>
                <c:pt idx="6746">
                  <c:v> 20-07-09 11:40:25</c:v>
                </c:pt>
                <c:pt idx="6747">
                  <c:v> 20-07-09 11:40:50</c:v>
                </c:pt>
                <c:pt idx="6748">
                  <c:v> 20-07-09 11:40:55</c:v>
                </c:pt>
                <c:pt idx="6749">
                  <c:v> 20-07-09 11:41:00</c:v>
                </c:pt>
                <c:pt idx="6750">
                  <c:v> 20-07-09 11:41:05</c:v>
                </c:pt>
                <c:pt idx="6751">
                  <c:v> 20-07-09 11:41:10</c:v>
                </c:pt>
                <c:pt idx="6752">
                  <c:v> 20-07-09 11:41:15</c:v>
                </c:pt>
                <c:pt idx="6753">
                  <c:v> 20-07-09 11:41:20</c:v>
                </c:pt>
                <c:pt idx="6754">
                  <c:v> 20-07-09 11:41:25</c:v>
                </c:pt>
                <c:pt idx="6755">
                  <c:v> 20-07-09 11:41:30</c:v>
                </c:pt>
                <c:pt idx="6756">
                  <c:v> 20-07-09 11:41:35</c:v>
                </c:pt>
                <c:pt idx="6757">
                  <c:v> 20-07-09 11:41:40</c:v>
                </c:pt>
                <c:pt idx="6758">
                  <c:v> 20-07-09 11:41:45</c:v>
                </c:pt>
                <c:pt idx="6759">
                  <c:v> 20-07-09 11:41:50</c:v>
                </c:pt>
                <c:pt idx="6760">
                  <c:v> 20-07-09 11:41:55</c:v>
                </c:pt>
                <c:pt idx="6761">
                  <c:v> 20-07-09 11:42:00</c:v>
                </c:pt>
                <c:pt idx="6762">
                  <c:v> 20-07-09 11:42:05</c:v>
                </c:pt>
                <c:pt idx="6763">
                  <c:v> 20-07-09 11:42:10</c:v>
                </c:pt>
                <c:pt idx="6764">
                  <c:v> 20-07-09 11:42:15</c:v>
                </c:pt>
                <c:pt idx="6765">
                  <c:v> 20-07-09 11:42:20</c:v>
                </c:pt>
                <c:pt idx="6766">
                  <c:v> 20-07-09 11:42:25</c:v>
                </c:pt>
                <c:pt idx="6767">
                  <c:v> 20-07-09 11:42:30</c:v>
                </c:pt>
                <c:pt idx="6768">
                  <c:v> 20-07-09 11:42:35</c:v>
                </c:pt>
                <c:pt idx="6769">
                  <c:v> 20-07-09 11:42:40</c:v>
                </c:pt>
                <c:pt idx="6770">
                  <c:v> 20-07-09 11:42:45</c:v>
                </c:pt>
                <c:pt idx="6771">
                  <c:v> 20-07-09 11:42:50</c:v>
                </c:pt>
                <c:pt idx="6772">
                  <c:v> 20-07-09 11:42:55</c:v>
                </c:pt>
                <c:pt idx="6773">
                  <c:v> 20-07-09 11:43:00</c:v>
                </c:pt>
                <c:pt idx="6774">
                  <c:v> 20-07-09 11:43:05</c:v>
                </c:pt>
                <c:pt idx="6775">
                  <c:v> 20-07-09 11:43:10</c:v>
                </c:pt>
                <c:pt idx="6776">
                  <c:v> 20-07-09 11:43:15</c:v>
                </c:pt>
                <c:pt idx="6777">
                  <c:v> 20-07-09 11:43:20</c:v>
                </c:pt>
                <c:pt idx="6778">
                  <c:v> 20-07-09 11:43:25</c:v>
                </c:pt>
                <c:pt idx="6779">
                  <c:v> 20-07-09 11:43:30</c:v>
                </c:pt>
                <c:pt idx="6780">
                  <c:v> 20-07-09 11:43:35</c:v>
                </c:pt>
                <c:pt idx="6781">
                  <c:v> 20-07-09 11:43:40</c:v>
                </c:pt>
                <c:pt idx="6782">
                  <c:v> 20-07-09 11:43:45</c:v>
                </c:pt>
                <c:pt idx="6783">
                  <c:v> 20-07-09 11:43:50</c:v>
                </c:pt>
                <c:pt idx="6784">
                  <c:v> 20-07-09 11:43:55</c:v>
                </c:pt>
                <c:pt idx="6785">
                  <c:v> 20-07-09 11:44:00</c:v>
                </c:pt>
                <c:pt idx="6786">
                  <c:v> 20-07-09 11:44:05</c:v>
                </c:pt>
                <c:pt idx="6787">
                  <c:v> 20-07-09 11:44:10</c:v>
                </c:pt>
                <c:pt idx="6788">
                  <c:v> 20-07-09 11:44:15</c:v>
                </c:pt>
                <c:pt idx="6789">
                  <c:v> 20-07-09 11:44:20</c:v>
                </c:pt>
                <c:pt idx="6790">
                  <c:v> 20-07-09 11:44:25</c:v>
                </c:pt>
                <c:pt idx="6791">
                  <c:v> 20-07-09 11:44:30</c:v>
                </c:pt>
                <c:pt idx="6792">
                  <c:v> 20-07-09 11:44:35</c:v>
                </c:pt>
                <c:pt idx="6793">
                  <c:v> 20-07-09 11:45:10</c:v>
                </c:pt>
                <c:pt idx="6794">
                  <c:v> 20-07-09 11:45:15</c:v>
                </c:pt>
                <c:pt idx="6795">
                  <c:v> 20-07-09 11:45:20</c:v>
                </c:pt>
                <c:pt idx="6796">
                  <c:v> 20-07-09 11:45:25</c:v>
                </c:pt>
                <c:pt idx="6797">
                  <c:v> 20-07-09 11:45:30</c:v>
                </c:pt>
                <c:pt idx="6798">
                  <c:v> 20-07-09 11:45:35</c:v>
                </c:pt>
                <c:pt idx="6799">
                  <c:v> 20-07-09 11:45:40</c:v>
                </c:pt>
                <c:pt idx="6800">
                  <c:v> 20-07-09 11:45:45</c:v>
                </c:pt>
                <c:pt idx="6801">
                  <c:v> 20-07-09 11:45:50</c:v>
                </c:pt>
                <c:pt idx="6802">
                  <c:v> 20-07-09 11:45:55</c:v>
                </c:pt>
                <c:pt idx="6803">
                  <c:v> 20-07-09 11:46:00</c:v>
                </c:pt>
                <c:pt idx="6804">
                  <c:v> 20-07-09 11:46:05</c:v>
                </c:pt>
                <c:pt idx="6805">
                  <c:v> 20-07-09 11:46:10</c:v>
                </c:pt>
                <c:pt idx="6806">
                  <c:v> 20-07-09 11:46:15</c:v>
                </c:pt>
                <c:pt idx="6807">
                  <c:v> 20-07-09 11:46:20</c:v>
                </c:pt>
                <c:pt idx="6808">
                  <c:v> 20-07-09 11:46:25</c:v>
                </c:pt>
                <c:pt idx="6809">
                  <c:v> 20-07-09 11:46:30</c:v>
                </c:pt>
                <c:pt idx="6810">
                  <c:v> 20-07-09 11:46:35</c:v>
                </c:pt>
                <c:pt idx="6811">
                  <c:v> 20-07-09 11:46:40</c:v>
                </c:pt>
                <c:pt idx="6812">
                  <c:v> 20-07-09 11:46:45</c:v>
                </c:pt>
                <c:pt idx="6813">
                  <c:v> 20-07-09 11:46:50</c:v>
                </c:pt>
                <c:pt idx="6814">
                  <c:v> 20-07-09 11:46:55</c:v>
                </c:pt>
                <c:pt idx="6815">
                  <c:v> 20-07-09 11:47:00</c:v>
                </c:pt>
                <c:pt idx="6816">
                  <c:v> 20-07-09 11:47:05</c:v>
                </c:pt>
                <c:pt idx="6817">
                  <c:v> 20-07-09 11:47:10</c:v>
                </c:pt>
                <c:pt idx="6818">
                  <c:v> 20-07-09 11:47:15</c:v>
                </c:pt>
                <c:pt idx="6819">
                  <c:v> 20-07-09 11:47:20</c:v>
                </c:pt>
                <c:pt idx="6820">
                  <c:v> 20-07-09 11:47:25</c:v>
                </c:pt>
                <c:pt idx="6821">
                  <c:v> 20-07-09 11:47:30</c:v>
                </c:pt>
                <c:pt idx="6822">
                  <c:v> 20-07-09 11:47:35</c:v>
                </c:pt>
                <c:pt idx="6823">
                  <c:v> 20-07-09 11:47:40</c:v>
                </c:pt>
                <c:pt idx="6824">
                  <c:v> 20-07-09 11:47:45</c:v>
                </c:pt>
                <c:pt idx="6825">
                  <c:v> 20-07-09 11:47:50</c:v>
                </c:pt>
                <c:pt idx="6826">
                  <c:v> 20-07-09 11:47:55</c:v>
                </c:pt>
                <c:pt idx="6827">
                  <c:v> 20-07-09 11:48:00</c:v>
                </c:pt>
                <c:pt idx="6828">
                  <c:v> 20-07-09 11:48:05</c:v>
                </c:pt>
                <c:pt idx="6829">
                  <c:v> 20-07-09 11:48:10</c:v>
                </c:pt>
                <c:pt idx="6830">
                  <c:v> 20-07-09 11:48:15</c:v>
                </c:pt>
                <c:pt idx="6831">
                  <c:v> 20-07-09 11:48:20</c:v>
                </c:pt>
                <c:pt idx="6832">
                  <c:v> 20-07-09 11:48:25</c:v>
                </c:pt>
                <c:pt idx="6833">
                  <c:v> 20-07-09 11:48:30</c:v>
                </c:pt>
                <c:pt idx="6834">
                  <c:v> 20-07-09 11:48:35</c:v>
                </c:pt>
                <c:pt idx="6835">
                  <c:v> 20-07-09 11:48:40</c:v>
                </c:pt>
                <c:pt idx="6836">
                  <c:v> 20-07-09 11:48:45</c:v>
                </c:pt>
                <c:pt idx="6837">
                  <c:v> 20-07-09 11:48:50</c:v>
                </c:pt>
                <c:pt idx="6838">
                  <c:v> 20-07-09 11:48:55</c:v>
                </c:pt>
                <c:pt idx="6839">
                  <c:v> 20-07-09 11:49:00</c:v>
                </c:pt>
                <c:pt idx="6840">
                  <c:v> 20-07-09 11:49:05</c:v>
                </c:pt>
                <c:pt idx="6841">
                  <c:v> 20-07-09 11:49:10</c:v>
                </c:pt>
                <c:pt idx="6842">
                  <c:v> 20-07-09 11:49:15</c:v>
                </c:pt>
                <c:pt idx="6843">
                  <c:v> 20-07-09 11:49:20</c:v>
                </c:pt>
                <c:pt idx="6844">
                  <c:v> 20-07-09 11:49:25</c:v>
                </c:pt>
                <c:pt idx="6845">
                  <c:v> 20-07-09 11:49:30</c:v>
                </c:pt>
                <c:pt idx="6846">
                  <c:v> 20-07-09 11:49:35</c:v>
                </c:pt>
                <c:pt idx="6847">
                  <c:v> 20-07-09 11:49:40</c:v>
                </c:pt>
                <c:pt idx="6848">
                  <c:v> 20-07-09 11:49:45</c:v>
                </c:pt>
                <c:pt idx="6849">
                  <c:v> 20-07-09 11:49:50</c:v>
                </c:pt>
                <c:pt idx="6850">
                  <c:v> 20-07-09 11:49:55</c:v>
                </c:pt>
                <c:pt idx="6851">
                  <c:v> 20-07-09 11:50:00</c:v>
                </c:pt>
                <c:pt idx="6852">
                  <c:v> 20-07-09 11:50:05</c:v>
                </c:pt>
                <c:pt idx="6853">
                  <c:v> 20-07-09 11:50:10</c:v>
                </c:pt>
                <c:pt idx="6854">
                  <c:v> 20-07-09 11:50:15</c:v>
                </c:pt>
                <c:pt idx="6855">
                  <c:v> 20-07-09 11:50:20</c:v>
                </c:pt>
                <c:pt idx="6856">
                  <c:v> 20-07-09 11:50:25</c:v>
                </c:pt>
                <c:pt idx="6857">
                  <c:v> 20-07-09 11:50:30</c:v>
                </c:pt>
                <c:pt idx="6858">
                  <c:v> 20-07-09 11:50:35</c:v>
                </c:pt>
                <c:pt idx="6859">
                  <c:v> 20-07-09 11:50:40</c:v>
                </c:pt>
                <c:pt idx="6860">
                  <c:v> 20-07-09 11:50:45</c:v>
                </c:pt>
                <c:pt idx="6861">
                  <c:v> 20-07-09 11:50:50</c:v>
                </c:pt>
                <c:pt idx="6862">
                  <c:v> 20-07-09 11:50:55</c:v>
                </c:pt>
                <c:pt idx="6863">
                  <c:v> 20-07-09 11:51:00</c:v>
                </c:pt>
                <c:pt idx="6864">
                  <c:v> 20-07-09 11:51:05</c:v>
                </c:pt>
                <c:pt idx="6865">
                  <c:v> 20-07-09 11:51:10</c:v>
                </c:pt>
                <c:pt idx="6866">
                  <c:v> 20-07-09 11:51:15</c:v>
                </c:pt>
                <c:pt idx="6867">
                  <c:v> 20-07-09 11:51:20</c:v>
                </c:pt>
                <c:pt idx="6868">
                  <c:v> 20-07-09 11:51:25</c:v>
                </c:pt>
                <c:pt idx="6869">
                  <c:v> 20-07-09 11:51:30</c:v>
                </c:pt>
                <c:pt idx="6870">
                  <c:v> 20-07-09 11:51:35</c:v>
                </c:pt>
                <c:pt idx="6871">
                  <c:v> 20-07-09 11:51:40</c:v>
                </c:pt>
                <c:pt idx="6872">
                  <c:v> 20-07-09 11:51:45</c:v>
                </c:pt>
                <c:pt idx="6873">
                  <c:v> 20-07-09 11:51:50</c:v>
                </c:pt>
                <c:pt idx="6874">
                  <c:v> 20-07-09 11:51:55</c:v>
                </c:pt>
                <c:pt idx="6875">
                  <c:v> 20-07-09 11:52:00</c:v>
                </c:pt>
                <c:pt idx="6876">
                  <c:v> 20-07-09 11:52:05</c:v>
                </c:pt>
                <c:pt idx="6877">
                  <c:v> 20-07-09 11:52:10</c:v>
                </c:pt>
                <c:pt idx="6878">
                  <c:v> 20-07-09 11:52:15</c:v>
                </c:pt>
                <c:pt idx="6879">
                  <c:v> 20-07-09 11:52:20</c:v>
                </c:pt>
                <c:pt idx="6880">
                  <c:v> 20-07-09 11:52:25</c:v>
                </c:pt>
                <c:pt idx="6881">
                  <c:v> 20-07-09 11:52:30</c:v>
                </c:pt>
                <c:pt idx="6882">
                  <c:v> 20-07-09 11:52:35</c:v>
                </c:pt>
                <c:pt idx="6883">
                  <c:v> 20-07-09 11:52:40</c:v>
                </c:pt>
                <c:pt idx="6884">
                  <c:v> 20-07-09 11:52:45</c:v>
                </c:pt>
                <c:pt idx="6885">
                  <c:v> 20-07-09 11:52:50</c:v>
                </c:pt>
                <c:pt idx="6886">
                  <c:v> 20-07-09 11:52:55</c:v>
                </c:pt>
                <c:pt idx="6887">
                  <c:v> 20-07-09 11:53:00</c:v>
                </c:pt>
                <c:pt idx="6888">
                  <c:v> 20-07-09 11:53:05</c:v>
                </c:pt>
                <c:pt idx="6889">
                  <c:v> 20-07-09 11:53:10</c:v>
                </c:pt>
                <c:pt idx="6890">
                  <c:v> 20-07-09 11:53:15</c:v>
                </c:pt>
                <c:pt idx="6891">
                  <c:v> 20-07-09 11:53:20</c:v>
                </c:pt>
                <c:pt idx="6892">
                  <c:v> 20-07-09 11:53:25</c:v>
                </c:pt>
                <c:pt idx="6893">
                  <c:v> 20-07-09 11:53:30</c:v>
                </c:pt>
                <c:pt idx="6894">
                  <c:v> 20-07-09 11:53:35</c:v>
                </c:pt>
                <c:pt idx="6895">
                  <c:v> 20-07-09 11:53:40</c:v>
                </c:pt>
                <c:pt idx="6896">
                  <c:v> 20-07-09 11:53:45</c:v>
                </c:pt>
                <c:pt idx="6897">
                  <c:v> 20-07-09 11:53:50</c:v>
                </c:pt>
                <c:pt idx="6898">
                  <c:v> 20-07-09 11:53:55</c:v>
                </c:pt>
                <c:pt idx="6899">
                  <c:v> 20-07-09 11:54:00</c:v>
                </c:pt>
                <c:pt idx="6900">
                  <c:v> 20-07-09 11:54:05</c:v>
                </c:pt>
                <c:pt idx="6901">
                  <c:v> 20-07-09 11:54:10</c:v>
                </c:pt>
                <c:pt idx="6902">
                  <c:v> 20-07-09 11:54:15</c:v>
                </c:pt>
                <c:pt idx="6903">
                  <c:v> 20-07-09 11:54:20</c:v>
                </c:pt>
                <c:pt idx="6904">
                  <c:v> 20-07-09 11:54:25</c:v>
                </c:pt>
                <c:pt idx="6905">
                  <c:v> 20-07-09 11:54:30</c:v>
                </c:pt>
                <c:pt idx="6906">
                  <c:v> 20-07-09 11:54:35</c:v>
                </c:pt>
                <c:pt idx="6907">
                  <c:v> 20-07-09 11:54:40</c:v>
                </c:pt>
                <c:pt idx="6908">
                  <c:v> 20-07-09 11:54:45</c:v>
                </c:pt>
                <c:pt idx="6909">
                  <c:v> 20-07-09 11:54:50</c:v>
                </c:pt>
                <c:pt idx="6910">
                  <c:v> 20-07-09 11:54:55</c:v>
                </c:pt>
                <c:pt idx="6911">
                  <c:v> 20-07-09 11:55:00</c:v>
                </c:pt>
                <c:pt idx="6912">
                  <c:v> 20-07-09 11:55:05</c:v>
                </c:pt>
                <c:pt idx="6913">
                  <c:v> 20-07-09 11:55:10</c:v>
                </c:pt>
                <c:pt idx="6914">
                  <c:v> 20-07-09 11:55:15</c:v>
                </c:pt>
                <c:pt idx="6915">
                  <c:v> 20-07-09 11:55:20</c:v>
                </c:pt>
                <c:pt idx="6916">
                  <c:v> 20-07-09 11:55:25</c:v>
                </c:pt>
                <c:pt idx="6917">
                  <c:v> 20-07-09 11:55:30</c:v>
                </c:pt>
                <c:pt idx="6918">
                  <c:v> 20-07-09 11:55:35</c:v>
                </c:pt>
                <c:pt idx="6919">
                  <c:v> 20-07-09 11:55:40</c:v>
                </c:pt>
                <c:pt idx="6920">
                  <c:v> 20-07-09 11:55:45</c:v>
                </c:pt>
                <c:pt idx="6921">
                  <c:v> 20-07-09 11:55:50</c:v>
                </c:pt>
                <c:pt idx="6922">
                  <c:v> 20-07-09 11:55:55</c:v>
                </c:pt>
                <c:pt idx="6923">
                  <c:v> 20-07-09 11:56:00</c:v>
                </c:pt>
                <c:pt idx="6924">
                  <c:v> 20-07-09 11:56:05</c:v>
                </c:pt>
                <c:pt idx="6925">
                  <c:v> 20-07-09 11:56:10</c:v>
                </c:pt>
                <c:pt idx="6926">
                  <c:v> 20-07-09 11:56:15</c:v>
                </c:pt>
                <c:pt idx="6927">
                  <c:v> 20-07-09 11:56:20</c:v>
                </c:pt>
                <c:pt idx="6928">
                  <c:v> 20-07-09 11:56:25</c:v>
                </c:pt>
                <c:pt idx="6929">
                  <c:v> 20-07-09 11:56:30</c:v>
                </c:pt>
                <c:pt idx="6930">
                  <c:v> 20-07-09 11:56:35</c:v>
                </c:pt>
                <c:pt idx="6931">
                  <c:v> 20-07-09 11:56:40</c:v>
                </c:pt>
                <c:pt idx="6932">
                  <c:v> 20-07-09 11:56:45</c:v>
                </c:pt>
                <c:pt idx="6933">
                  <c:v> 20-07-09 11:56:50</c:v>
                </c:pt>
                <c:pt idx="6934">
                  <c:v> 20-07-09 11:56:55</c:v>
                </c:pt>
                <c:pt idx="6935">
                  <c:v> 20-07-09 11:57:00</c:v>
                </c:pt>
                <c:pt idx="6936">
                  <c:v> 20-07-09 11:57:05</c:v>
                </c:pt>
                <c:pt idx="6937">
                  <c:v> 20-07-09 11:57:10</c:v>
                </c:pt>
                <c:pt idx="6938">
                  <c:v> 20-07-09 11:57:15</c:v>
                </c:pt>
                <c:pt idx="6939">
                  <c:v> 20-07-09 11:57:20</c:v>
                </c:pt>
                <c:pt idx="6940">
                  <c:v> 20-07-09 11:57:25</c:v>
                </c:pt>
                <c:pt idx="6941">
                  <c:v> 20-07-09 11:57:30</c:v>
                </c:pt>
                <c:pt idx="6942">
                  <c:v> 20-07-09 11:57:35</c:v>
                </c:pt>
                <c:pt idx="6943">
                  <c:v> 20-07-09 11:57:40</c:v>
                </c:pt>
                <c:pt idx="6944">
                  <c:v> 20-07-09 11:57:45</c:v>
                </c:pt>
                <c:pt idx="6945">
                  <c:v> 20-07-09 11:57:50</c:v>
                </c:pt>
                <c:pt idx="6946">
                  <c:v> 20-07-09 11:57:55</c:v>
                </c:pt>
                <c:pt idx="6947">
                  <c:v> 20-07-09 11:58:00</c:v>
                </c:pt>
                <c:pt idx="6948">
                  <c:v> 20-07-09 11:58:05</c:v>
                </c:pt>
                <c:pt idx="6949">
                  <c:v> 20-07-09 11:58:10</c:v>
                </c:pt>
                <c:pt idx="6950">
                  <c:v> 20-07-09 11:58:15</c:v>
                </c:pt>
                <c:pt idx="6951">
                  <c:v> 20-07-09 11:58:20</c:v>
                </c:pt>
                <c:pt idx="6952">
                  <c:v> 20-07-09 11:58:25</c:v>
                </c:pt>
                <c:pt idx="6953">
                  <c:v> 20-07-09 11:58:30</c:v>
                </c:pt>
                <c:pt idx="6954">
                  <c:v> 20-07-09 11:58:35</c:v>
                </c:pt>
                <c:pt idx="6955">
                  <c:v> 20-07-09 11:58:40</c:v>
                </c:pt>
                <c:pt idx="6956">
                  <c:v> 20-07-09 11:58:45</c:v>
                </c:pt>
                <c:pt idx="6957">
                  <c:v> 20-07-09 11:58:50</c:v>
                </c:pt>
                <c:pt idx="6958">
                  <c:v> 20-07-09 11:58:55</c:v>
                </c:pt>
                <c:pt idx="6959">
                  <c:v> 20-07-09 11:59:00</c:v>
                </c:pt>
                <c:pt idx="6960">
                  <c:v> 20-07-09 11:59:05</c:v>
                </c:pt>
                <c:pt idx="6961">
                  <c:v> 20-07-09 11:59:10</c:v>
                </c:pt>
                <c:pt idx="6962">
                  <c:v> 20-07-09 11:59:15</c:v>
                </c:pt>
                <c:pt idx="6963">
                  <c:v> 20-07-09 11:59:20</c:v>
                </c:pt>
                <c:pt idx="6964">
                  <c:v> 20-07-09 11:59:25</c:v>
                </c:pt>
                <c:pt idx="6965">
                  <c:v> 20-07-09 11:59:30</c:v>
                </c:pt>
                <c:pt idx="6966">
                  <c:v> 20-07-09 11:59:35</c:v>
                </c:pt>
                <c:pt idx="6967">
                  <c:v> 20-07-09 11:59:40</c:v>
                </c:pt>
                <c:pt idx="6968">
                  <c:v> 20-07-09 11:59:45</c:v>
                </c:pt>
                <c:pt idx="6969">
                  <c:v> 20-07-09 11:59:50</c:v>
                </c:pt>
                <c:pt idx="6970">
                  <c:v> 20-07-09 11:59:55</c:v>
                </c:pt>
                <c:pt idx="6971">
                  <c:v> 20-07-09 12:00:00</c:v>
                </c:pt>
                <c:pt idx="6972">
                  <c:v> 20-07-09 12:00:05</c:v>
                </c:pt>
                <c:pt idx="6973">
                  <c:v> 20-07-09 12:00:10</c:v>
                </c:pt>
                <c:pt idx="6974">
                  <c:v> 20-07-09 12:00:15</c:v>
                </c:pt>
                <c:pt idx="6975">
                  <c:v> 20-07-09 12:00:20</c:v>
                </c:pt>
                <c:pt idx="6976">
                  <c:v> 20-07-09 12:00:25</c:v>
                </c:pt>
                <c:pt idx="6977">
                  <c:v> 20-07-09 12:00:30</c:v>
                </c:pt>
                <c:pt idx="6978">
                  <c:v> 20-07-09 12:00:35</c:v>
                </c:pt>
                <c:pt idx="6979">
                  <c:v> 20-07-09 12:00:40</c:v>
                </c:pt>
                <c:pt idx="6980">
                  <c:v> 20-07-09 12:00:45</c:v>
                </c:pt>
                <c:pt idx="6981">
                  <c:v> 20-07-09 12:00:50</c:v>
                </c:pt>
                <c:pt idx="6982">
                  <c:v> 20-07-09 12:00:55</c:v>
                </c:pt>
                <c:pt idx="6983">
                  <c:v> 20-07-09 12:01:00</c:v>
                </c:pt>
                <c:pt idx="6984">
                  <c:v> 20-07-09 12:01:05</c:v>
                </c:pt>
                <c:pt idx="6985">
                  <c:v> 20-07-09 12:01:10</c:v>
                </c:pt>
                <c:pt idx="6986">
                  <c:v> 20-07-09 12:01:15</c:v>
                </c:pt>
                <c:pt idx="6987">
                  <c:v> 20-07-09 12:01:20</c:v>
                </c:pt>
                <c:pt idx="6988">
                  <c:v> 20-07-09 12:01:25</c:v>
                </c:pt>
                <c:pt idx="6989">
                  <c:v> 20-07-09 12:01:30</c:v>
                </c:pt>
                <c:pt idx="6990">
                  <c:v> 20-07-09 12:01:35</c:v>
                </c:pt>
                <c:pt idx="6991">
                  <c:v> 20-07-09 12:01:40</c:v>
                </c:pt>
                <c:pt idx="6992">
                  <c:v> 20-07-09 12:01:45</c:v>
                </c:pt>
                <c:pt idx="6993">
                  <c:v> 20-07-09 12:01:50</c:v>
                </c:pt>
                <c:pt idx="6994">
                  <c:v> 20-07-09 12:01:55</c:v>
                </c:pt>
                <c:pt idx="6995">
                  <c:v> 20-07-09 12:02:00</c:v>
                </c:pt>
                <c:pt idx="6996">
                  <c:v> 20-07-09 12:02:05</c:v>
                </c:pt>
                <c:pt idx="6997">
                  <c:v> 20-07-09 12:02:10</c:v>
                </c:pt>
                <c:pt idx="6998">
                  <c:v> 20-07-09 12:02:15</c:v>
                </c:pt>
                <c:pt idx="6999">
                  <c:v> 20-07-09 12:02:20</c:v>
                </c:pt>
                <c:pt idx="7000">
                  <c:v> 20-07-09 12:02:25</c:v>
                </c:pt>
                <c:pt idx="7001">
                  <c:v> 20-07-09 12:02:30</c:v>
                </c:pt>
                <c:pt idx="7002">
                  <c:v> 20-07-09 12:02:35</c:v>
                </c:pt>
                <c:pt idx="7003">
                  <c:v> 20-07-09 12:02:40</c:v>
                </c:pt>
                <c:pt idx="7004">
                  <c:v> 20-07-09 12:02:45</c:v>
                </c:pt>
                <c:pt idx="7005">
                  <c:v> 20-07-09 12:02:50</c:v>
                </c:pt>
                <c:pt idx="7006">
                  <c:v> 20-07-09 12:02:55</c:v>
                </c:pt>
                <c:pt idx="7007">
                  <c:v> 20-07-09 12:03:00</c:v>
                </c:pt>
                <c:pt idx="7008">
                  <c:v> 20-07-09 12:03:05</c:v>
                </c:pt>
                <c:pt idx="7009">
                  <c:v> 20-07-09 12:03:10</c:v>
                </c:pt>
                <c:pt idx="7010">
                  <c:v> 20-07-09 12:03:15</c:v>
                </c:pt>
                <c:pt idx="7011">
                  <c:v> 20-07-09 12:03:20</c:v>
                </c:pt>
                <c:pt idx="7012">
                  <c:v> 20-07-09 12:03:35</c:v>
                </c:pt>
                <c:pt idx="7013">
                  <c:v> 20-07-09 12:03:40</c:v>
                </c:pt>
                <c:pt idx="7014">
                  <c:v> 20-07-09 12:03:45</c:v>
                </c:pt>
                <c:pt idx="7015">
                  <c:v> 20-07-09 12:03:50</c:v>
                </c:pt>
                <c:pt idx="7016">
                  <c:v> 20-07-09 12:03:55</c:v>
                </c:pt>
                <c:pt idx="7017">
                  <c:v> 20-07-09 12:04:00</c:v>
                </c:pt>
                <c:pt idx="7018">
                  <c:v> 20-07-09 12:04:05</c:v>
                </c:pt>
                <c:pt idx="7019">
                  <c:v> 20-07-09 12:04:10</c:v>
                </c:pt>
                <c:pt idx="7020">
                  <c:v> 20-07-09 12:04:15</c:v>
                </c:pt>
                <c:pt idx="7021">
                  <c:v> 20-07-09 12:04:20</c:v>
                </c:pt>
                <c:pt idx="7022">
                  <c:v> 20-07-09 12:04:25</c:v>
                </c:pt>
                <c:pt idx="7023">
                  <c:v> 20-07-09 12:04:30</c:v>
                </c:pt>
                <c:pt idx="7024">
                  <c:v> 20-07-09 12:04:35</c:v>
                </c:pt>
                <c:pt idx="7025">
                  <c:v> 20-07-09 12:04:40</c:v>
                </c:pt>
                <c:pt idx="7026">
                  <c:v> 20-07-09 12:04:45</c:v>
                </c:pt>
                <c:pt idx="7027">
                  <c:v> 20-07-09 12:04:50</c:v>
                </c:pt>
                <c:pt idx="7028">
                  <c:v> 20-07-09 12:04:55</c:v>
                </c:pt>
                <c:pt idx="7029">
                  <c:v> 20-07-09 12:05:00</c:v>
                </c:pt>
                <c:pt idx="7030">
                  <c:v> 20-07-09 12:05:05</c:v>
                </c:pt>
                <c:pt idx="7031">
                  <c:v> 20-07-09 12:05:10</c:v>
                </c:pt>
                <c:pt idx="7032">
                  <c:v> 20-07-09 12:05:15</c:v>
                </c:pt>
                <c:pt idx="7033">
                  <c:v> 20-07-09 12:05:20</c:v>
                </c:pt>
                <c:pt idx="7034">
                  <c:v> 20-07-09 12:05:25</c:v>
                </c:pt>
                <c:pt idx="7035">
                  <c:v> 20-07-09 12:05:30</c:v>
                </c:pt>
                <c:pt idx="7036">
                  <c:v> 20-07-09 12:05:35</c:v>
                </c:pt>
                <c:pt idx="7037">
                  <c:v> 20-07-09 12:05:40</c:v>
                </c:pt>
                <c:pt idx="7038">
                  <c:v> 20-07-09 12:05:45</c:v>
                </c:pt>
                <c:pt idx="7039">
                  <c:v> 20-07-09 12:05:50</c:v>
                </c:pt>
                <c:pt idx="7040">
                  <c:v> 20-07-09 12:05:55</c:v>
                </c:pt>
                <c:pt idx="7041">
                  <c:v> 20-07-09 12:06:00</c:v>
                </c:pt>
                <c:pt idx="7042">
                  <c:v> 20-07-09 12:06:05</c:v>
                </c:pt>
                <c:pt idx="7043">
                  <c:v> 20-07-09 12:06:10</c:v>
                </c:pt>
                <c:pt idx="7044">
                  <c:v> 20-07-09 12:06:15</c:v>
                </c:pt>
                <c:pt idx="7045">
                  <c:v> 20-07-09 12:06:20</c:v>
                </c:pt>
                <c:pt idx="7046">
                  <c:v> 20-07-09 12:06:25</c:v>
                </c:pt>
                <c:pt idx="7047">
                  <c:v> 20-07-09 12:06:30</c:v>
                </c:pt>
                <c:pt idx="7048">
                  <c:v> 20-07-09 12:06:35</c:v>
                </c:pt>
                <c:pt idx="7049">
                  <c:v> 20-07-09 12:06:40</c:v>
                </c:pt>
                <c:pt idx="7050">
                  <c:v> 20-07-09 12:06:45</c:v>
                </c:pt>
                <c:pt idx="7051">
                  <c:v> 20-07-09 12:07:05</c:v>
                </c:pt>
                <c:pt idx="7052">
                  <c:v> 20-07-09 12:07:10</c:v>
                </c:pt>
                <c:pt idx="7053">
                  <c:v> 20-07-09 12:07:15</c:v>
                </c:pt>
                <c:pt idx="7054">
                  <c:v> 20-07-09 12:07:20</c:v>
                </c:pt>
                <c:pt idx="7055">
                  <c:v> 20-07-09 12:07:25</c:v>
                </c:pt>
                <c:pt idx="7056">
                  <c:v> 20-07-09 12:07:30</c:v>
                </c:pt>
                <c:pt idx="7057">
                  <c:v> 20-07-09 12:07:35</c:v>
                </c:pt>
                <c:pt idx="7058">
                  <c:v> 20-07-09 12:07:40</c:v>
                </c:pt>
                <c:pt idx="7059">
                  <c:v> 20-07-09 12:07:45</c:v>
                </c:pt>
                <c:pt idx="7060">
                  <c:v> 20-07-09 12:07:50</c:v>
                </c:pt>
                <c:pt idx="7061">
                  <c:v> 20-07-09 12:07:55</c:v>
                </c:pt>
                <c:pt idx="7062">
                  <c:v> 20-07-09 12:08:00</c:v>
                </c:pt>
                <c:pt idx="7063">
                  <c:v> 20-07-09 12:08:05</c:v>
                </c:pt>
                <c:pt idx="7064">
                  <c:v> 20-07-09 12:08:10</c:v>
                </c:pt>
                <c:pt idx="7065">
                  <c:v> 20-07-09 12:08:15</c:v>
                </c:pt>
                <c:pt idx="7066">
                  <c:v> 20-07-09 12:08:20</c:v>
                </c:pt>
                <c:pt idx="7067">
                  <c:v> 20-07-09 12:08:25</c:v>
                </c:pt>
                <c:pt idx="7068">
                  <c:v> 20-07-09 12:08:30</c:v>
                </c:pt>
                <c:pt idx="7069">
                  <c:v> 20-07-09 12:08:35</c:v>
                </c:pt>
                <c:pt idx="7070">
                  <c:v> 20-07-09 12:08:40</c:v>
                </c:pt>
                <c:pt idx="7071">
                  <c:v> 20-07-09 12:08:45</c:v>
                </c:pt>
                <c:pt idx="7072">
                  <c:v> 20-07-09 12:09:20</c:v>
                </c:pt>
                <c:pt idx="7073">
                  <c:v> 20-07-09 12:09:25</c:v>
                </c:pt>
                <c:pt idx="7074">
                  <c:v> 20-07-09 12:09:30</c:v>
                </c:pt>
                <c:pt idx="7075">
                  <c:v> 20-07-09 12:09:35</c:v>
                </c:pt>
                <c:pt idx="7076">
                  <c:v> 20-07-09 12:09:40</c:v>
                </c:pt>
                <c:pt idx="7077">
                  <c:v> 20-07-09 12:09:45</c:v>
                </c:pt>
                <c:pt idx="7078">
                  <c:v> 20-07-09 12:09:50</c:v>
                </c:pt>
                <c:pt idx="7079">
                  <c:v> 20-07-09 12:09:55</c:v>
                </c:pt>
                <c:pt idx="7080">
                  <c:v> 20-07-09 12:10:00</c:v>
                </c:pt>
                <c:pt idx="7081">
                  <c:v> 20-07-09 12:10:05</c:v>
                </c:pt>
                <c:pt idx="7082">
                  <c:v> 20-07-09 12:10:10</c:v>
                </c:pt>
                <c:pt idx="7083">
                  <c:v> 20-07-09 12:10:15</c:v>
                </c:pt>
                <c:pt idx="7084">
                  <c:v> 20-07-09 12:10:20</c:v>
                </c:pt>
                <c:pt idx="7085">
                  <c:v> 20-07-09 12:10:25</c:v>
                </c:pt>
                <c:pt idx="7086">
                  <c:v> 20-07-09 12:10:30</c:v>
                </c:pt>
                <c:pt idx="7087">
                  <c:v> 20-07-09 12:10:35</c:v>
                </c:pt>
                <c:pt idx="7088">
                  <c:v> 20-07-09 12:10:40</c:v>
                </c:pt>
                <c:pt idx="7089">
                  <c:v> 20-07-09 12:10:45</c:v>
                </c:pt>
                <c:pt idx="7090">
                  <c:v> 20-07-09 12:10:50</c:v>
                </c:pt>
                <c:pt idx="7091">
                  <c:v> 20-07-09 12:10:55</c:v>
                </c:pt>
                <c:pt idx="7092">
                  <c:v> 20-07-09 12:11:00</c:v>
                </c:pt>
                <c:pt idx="7093">
                  <c:v> 20-07-09 12:11:05</c:v>
                </c:pt>
                <c:pt idx="7094">
                  <c:v> 20-07-09 12:11:10</c:v>
                </c:pt>
                <c:pt idx="7095">
                  <c:v> 20-07-09 12:11:15</c:v>
                </c:pt>
                <c:pt idx="7096">
                  <c:v> 20-07-09 12:11:20</c:v>
                </c:pt>
                <c:pt idx="7097">
                  <c:v> 20-07-09 12:11:25</c:v>
                </c:pt>
                <c:pt idx="7098">
                  <c:v> 20-07-09 12:11:30</c:v>
                </c:pt>
                <c:pt idx="7099">
                  <c:v> 20-07-09 12:11:35</c:v>
                </c:pt>
                <c:pt idx="7100">
                  <c:v> 20-07-09 12:11:40</c:v>
                </c:pt>
                <c:pt idx="7101">
                  <c:v> 20-07-09 12:11:45</c:v>
                </c:pt>
                <c:pt idx="7102">
                  <c:v> 20-07-09 12:11:50</c:v>
                </c:pt>
                <c:pt idx="7103">
                  <c:v> 20-07-09 12:11:55</c:v>
                </c:pt>
                <c:pt idx="7104">
                  <c:v> 20-07-09 12:12:00</c:v>
                </c:pt>
                <c:pt idx="7105">
                  <c:v> 20-07-09 12:12:05</c:v>
                </c:pt>
                <c:pt idx="7106">
                  <c:v> 20-07-09 12:12:10</c:v>
                </c:pt>
                <c:pt idx="7107">
                  <c:v> 20-07-09 12:12:15</c:v>
                </c:pt>
                <c:pt idx="7108">
                  <c:v> 20-07-09 12:12:20</c:v>
                </c:pt>
                <c:pt idx="7109">
                  <c:v> 20-07-09 12:12:25</c:v>
                </c:pt>
                <c:pt idx="7110">
                  <c:v> 20-07-09 12:12:30</c:v>
                </c:pt>
                <c:pt idx="7111">
                  <c:v> 20-07-09 12:12:35</c:v>
                </c:pt>
                <c:pt idx="7112">
                  <c:v> 20-07-09 12:12:40</c:v>
                </c:pt>
                <c:pt idx="7113">
                  <c:v> 20-07-09 12:12:45</c:v>
                </c:pt>
                <c:pt idx="7114">
                  <c:v> 20-07-09 12:12:50</c:v>
                </c:pt>
                <c:pt idx="7115">
                  <c:v> 20-07-09 12:12:55</c:v>
                </c:pt>
                <c:pt idx="7116">
                  <c:v> 20-07-09 12:13:00</c:v>
                </c:pt>
                <c:pt idx="7117">
                  <c:v> 20-07-09 12:13:05</c:v>
                </c:pt>
                <c:pt idx="7118">
                  <c:v> 20-07-09 12:13:10</c:v>
                </c:pt>
                <c:pt idx="7119">
                  <c:v> 20-07-09 12:13:15</c:v>
                </c:pt>
                <c:pt idx="7120">
                  <c:v> 20-07-09 12:13:20</c:v>
                </c:pt>
                <c:pt idx="7121">
                  <c:v> 20-07-09 12:13:25</c:v>
                </c:pt>
                <c:pt idx="7122">
                  <c:v> 20-07-09 12:13:30</c:v>
                </c:pt>
                <c:pt idx="7123">
                  <c:v> 20-07-09 12:13:35</c:v>
                </c:pt>
                <c:pt idx="7124">
                  <c:v> 20-07-09 12:13:40</c:v>
                </c:pt>
                <c:pt idx="7125">
                  <c:v> 20-07-09 12:13:45</c:v>
                </c:pt>
                <c:pt idx="7126">
                  <c:v> 20-07-09 12:13:50</c:v>
                </c:pt>
                <c:pt idx="7127">
                  <c:v> 20-07-09 12:13:55</c:v>
                </c:pt>
                <c:pt idx="7128">
                  <c:v> 20-07-09 12:14:00</c:v>
                </c:pt>
                <c:pt idx="7129">
                  <c:v> 20-07-09 12:14:05</c:v>
                </c:pt>
                <c:pt idx="7130">
                  <c:v> 20-07-09 12:14:10</c:v>
                </c:pt>
                <c:pt idx="7131">
                  <c:v> 20-07-09 12:14:15</c:v>
                </c:pt>
                <c:pt idx="7132">
                  <c:v> 20-07-09 12:14:20</c:v>
                </c:pt>
                <c:pt idx="7133">
                  <c:v> 20-07-09 12:14:25</c:v>
                </c:pt>
                <c:pt idx="7134">
                  <c:v> 20-07-09 12:14:30</c:v>
                </c:pt>
                <c:pt idx="7135">
                  <c:v> 20-07-09 12:14:35</c:v>
                </c:pt>
                <c:pt idx="7136">
                  <c:v> 20-07-09 12:14:40</c:v>
                </c:pt>
                <c:pt idx="7137">
                  <c:v> 20-07-09 12:14:45</c:v>
                </c:pt>
                <c:pt idx="7138">
                  <c:v> 20-07-09 12:14:50</c:v>
                </c:pt>
                <c:pt idx="7139">
                  <c:v> 20-07-09 12:14:55</c:v>
                </c:pt>
                <c:pt idx="7140">
                  <c:v> 20-07-09 12:15:00</c:v>
                </c:pt>
                <c:pt idx="7141">
                  <c:v> 20-07-09 12:15:05</c:v>
                </c:pt>
                <c:pt idx="7142">
                  <c:v> 20-07-09 12:15:10</c:v>
                </c:pt>
                <c:pt idx="7143">
                  <c:v> 20-07-09 12:15:15</c:v>
                </c:pt>
                <c:pt idx="7144">
                  <c:v> 20-07-09 12:15:20</c:v>
                </c:pt>
                <c:pt idx="7145">
                  <c:v> 20-07-09 12:15:25</c:v>
                </c:pt>
                <c:pt idx="7146">
                  <c:v> 20-07-09 12:15:30</c:v>
                </c:pt>
                <c:pt idx="7147">
                  <c:v> 20-07-09 12:15:35</c:v>
                </c:pt>
                <c:pt idx="7148">
                  <c:v> 20-07-09 12:15:40</c:v>
                </c:pt>
                <c:pt idx="7149">
                  <c:v> 20-07-09 12:15:45</c:v>
                </c:pt>
                <c:pt idx="7150">
                  <c:v> 20-07-09 12:15:50</c:v>
                </c:pt>
                <c:pt idx="7151">
                  <c:v> 20-07-09 12:15:55</c:v>
                </c:pt>
                <c:pt idx="7152">
                  <c:v> 20-07-09 12:16:00</c:v>
                </c:pt>
                <c:pt idx="7153">
                  <c:v> 20-07-09 12:16:05</c:v>
                </c:pt>
                <c:pt idx="7154">
                  <c:v> 20-07-09 12:16:10</c:v>
                </c:pt>
                <c:pt idx="7155">
                  <c:v> 20-07-09 12:16:15</c:v>
                </c:pt>
                <c:pt idx="7156">
                  <c:v> 20-07-09 12:16:20</c:v>
                </c:pt>
                <c:pt idx="7157">
                  <c:v> 20-07-09 12:16:25</c:v>
                </c:pt>
                <c:pt idx="7158">
                  <c:v> 20-07-09 12:16:30</c:v>
                </c:pt>
                <c:pt idx="7159">
                  <c:v> 20-07-09 12:16:35</c:v>
                </c:pt>
                <c:pt idx="7160">
                  <c:v> 20-07-09 12:16:40</c:v>
                </c:pt>
                <c:pt idx="7161">
                  <c:v> 20-07-09 12:16:45</c:v>
                </c:pt>
                <c:pt idx="7162">
                  <c:v> 20-07-09 12:16:50</c:v>
                </c:pt>
                <c:pt idx="7163">
                  <c:v> 20-07-09 12:16:55</c:v>
                </c:pt>
                <c:pt idx="7164">
                  <c:v> 20-07-09 12:17:00</c:v>
                </c:pt>
                <c:pt idx="7165">
                  <c:v> 20-07-09 12:17:05</c:v>
                </c:pt>
                <c:pt idx="7166">
                  <c:v> 20-07-09 12:17:10</c:v>
                </c:pt>
                <c:pt idx="7167">
                  <c:v> 20-07-09 12:17:15</c:v>
                </c:pt>
                <c:pt idx="7168">
                  <c:v> 20-07-09 12:17:20</c:v>
                </c:pt>
                <c:pt idx="7169">
                  <c:v> 20-07-09 12:17:25</c:v>
                </c:pt>
                <c:pt idx="7170">
                  <c:v> 20-07-09 12:17:30</c:v>
                </c:pt>
                <c:pt idx="7171">
                  <c:v> 20-07-09 12:17:35</c:v>
                </c:pt>
                <c:pt idx="7172">
                  <c:v> 20-07-09 12:17:40</c:v>
                </c:pt>
                <c:pt idx="7173">
                  <c:v> 20-07-09 12:17:45</c:v>
                </c:pt>
                <c:pt idx="7174">
                  <c:v> 20-07-09 12:17:50</c:v>
                </c:pt>
                <c:pt idx="7175">
                  <c:v> 20-07-09 12:17:55</c:v>
                </c:pt>
                <c:pt idx="7176">
                  <c:v> 20-07-09 12:18:00</c:v>
                </c:pt>
                <c:pt idx="7177">
                  <c:v> 20-07-09 12:18:05</c:v>
                </c:pt>
                <c:pt idx="7178">
                  <c:v> 20-07-09 12:18:10</c:v>
                </c:pt>
                <c:pt idx="7179">
                  <c:v> 20-07-09 12:18:15</c:v>
                </c:pt>
                <c:pt idx="7180">
                  <c:v> 20-07-09 12:18:20</c:v>
                </c:pt>
                <c:pt idx="7181">
                  <c:v> 20-07-09 12:18:25</c:v>
                </c:pt>
                <c:pt idx="7182">
                  <c:v> 20-07-09 12:18:30</c:v>
                </c:pt>
                <c:pt idx="7183">
                  <c:v> 20-07-09 12:18:35</c:v>
                </c:pt>
                <c:pt idx="7184">
                  <c:v> 20-07-09 12:18:40</c:v>
                </c:pt>
                <c:pt idx="7185">
                  <c:v> 20-07-09 12:18:45</c:v>
                </c:pt>
                <c:pt idx="7186">
                  <c:v> 20-07-09 12:18:50</c:v>
                </c:pt>
                <c:pt idx="7187">
                  <c:v> 20-07-09 12:18:55</c:v>
                </c:pt>
                <c:pt idx="7188">
                  <c:v> 20-07-09 12:19:00</c:v>
                </c:pt>
                <c:pt idx="7189">
                  <c:v> 20-07-09 12:19:05</c:v>
                </c:pt>
                <c:pt idx="7190">
                  <c:v> 20-07-09 12:19:10</c:v>
                </c:pt>
                <c:pt idx="7191">
                  <c:v> 20-07-09 12:19:15</c:v>
                </c:pt>
                <c:pt idx="7192">
                  <c:v> 20-07-09 12:19:20</c:v>
                </c:pt>
                <c:pt idx="7193">
                  <c:v> 20-07-09 12:19:25</c:v>
                </c:pt>
                <c:pt idx="7194">
                  <c:v> 20-07-09 12:19:30</c:v>
                </c:pt>
                <c:pt idx="7195">
                  <c:v> 20-07-09 12:19:35</c:v>
                </c:pt>
                <c:pt idx="7196">
                  <c:v> 20-07-09 12:19:40</c:v>
                </c:pt>
                <c:pt idx="7197">
                  <c:v> 20-07-09 12:19:45</c:v>
                </c:pt>
                <c:pt idx="7198">
                  <c:v> 20-07-09 12:19:50</c:v>
                </c:pt>
                <c:pt idx="7199">
                  <c:v> 20-07-09 12:19:55</c:v>
                </c:pt>
                <c:pt idx="7200">
                  <c:v> 20-07-09 12:20:00</c:v>
                </c:pt>
                <c:pt idx="7201">
                  <c:v> 20-07-09 12:20:05</c:v>
                </c:pt>
                <c:pt idx="7202">
                  <c:v> 20-07-09 12:20:10</c:v>
                </c:pt>
                <c:pt idx="7203">
                  <c:v> 20-07-09 12:20:15</c:v>
                </c:pt>
                <c:pt idx="7204">
                  <c:v> 20-07-09 12:20:20</c:v>
                </c:pt>
                <c:pt idx="7205">
                  <c:v> 20-07-09 12:20:25</c:v>
                </c:pt>
                <c:pt idx="7206">
                  <c:v> 20-07-09 12:20:30</c:v>
                </c:pt>
                <c:pt idx="7207">
                  <c:v> 20-07-09 12:20:35</c:v>
                </c:pt>
                <c:pt idx="7208">
                  <c:v> 20-07-09 12:20:40</c:v>
                </c:pt>
                <c:pt idx="7209">
                  <c:v> 20-07-09 12:20:45</c:v>
                </c:pt>
                <c:pt idx="7210">
                  <c:v> 20-07-09 12:20:50</c:v>
                </c:pt>
                <c:pt idx="7211">
                  <c:v> 20-07-09 12:20:55</c:v>
                </c:pt>
                <c:pt idx="7212">
                  <c:v> 20-07-09 12:21:00</c:v>
                </c:pt>
                <c:pt idx="7213">
                  <c:v> 20-07-09 12:21:05</c:v>
                </c:pt>
                <c:pt idx="7214">
                  <c:v> 20-07-09 12:21:10</c:v>
                </c:pt>
                <c:pt idx="7215">
                  <c:v> 20-07-09 12:21:15</c:v>
                </c:pt>
                <c:pt idx="7216">
                  <c:v> 20-07-09 12:21:20</c:v>
                </c:pt>
                <c:pt idx="7217">
                  <c:v> 20-07-09 12:21:25</c:v>
                </c:pt>
                <c:pt idx="7218">
                  <c:v> 20-07-09 12:21:30</c:v>
                </c:pt>
                <c:pt idx="7219">
                  <c:v> 20-07-09 12:21:35</c:v>
                </c:pt>
                <c:pt idx="7220">
                  <c:v> 20-07-09 12:21:40</c:v>
                </c:pt>
                <c:pt idx="7221">
                  <c:v> 20-07-09 12:21:45</c:v>
                </c:pt>
                <c:pt idx="7222">
                  <c:v> 20-07-09 12:21:50</c:v>
                </c:pt>
                <c:pt idx="7223">
                  <c:v> 20-07-09 12:21:55</c:v>
                </c:pt>
                <c:pt idx="7224">
                  <c:v> 20-07-09 12:22:00</c:v>
                </c:pt>
                <c:pt idx="7225">
                  <c:v> 20-07-09 12:22:05</c:v>
                </c:pt>
                <c:pt idx="7226">
                  <c:v> 20-07-09 12:22:10</c:v>
                </c:pt>
                <c:pt idx="7227">
                  <c:v> 20-07-09 12:22:15</c:v>
                </c:pt>
                <c:pt idx="7228">
                  <c:v> 20-07-09 12:22:20</c:v>
                </c:pt>
                <c:pt idx="7229">
                  <c:v> 20-07-09 12:22:25</c:v>
                </c:pt>
                <c:pt idx="7230">
                  <c:v> 20-07-09 12:22:30</c:v>
                </c:pt>
                <c:pt idx="7231">
                  <c:v> 20-07-09 12:22:35</c:v>
                </c:pt>
                <c:pt idx="7232">
                  <c:v> 20-07-09 12:22:40</c:v>
                </c:pt>
                <c:pt idx="7233">
                  <c:v> 20-07-09 12:22:45</c:v>
                </c:pt>
                <c:pt idx="7234">
                  <c:v> 20-07-09 12:22:50</c:v>
                </c:pt>
                <c:pt idx="7235">
                  <c:v> 20-07-09 12:22:55</c:v>
                </c:pt>
                <c:pt idx="7236">
                  <c:v> 20-07-09 12:23:00</c:v>
                </c:pt>
                <c:pt idx="7237">
                  <c:v> 20-07-09 12:23:05</c:v>
                </c:pt>
                <c:pt idx="7238">
                  <c:v> 20-07-09 12:23:10</c:v>
                </c:pt>
                <c:pt idx="7239">
                  <c:v> 20-07-09 12:23:15</c:v>
                </c:pt>
                <c:pt idx="7240">
                  <c:v> 20-07-09 12:23:20</c:v>
                </c:pt>
                <c:pt idx="7241">
                  <c:v> 20-07-09 12:23:25</c:v>
                </c:pt>
                <c:pt idx="7242">
                  <c:v> 20-07-09 12:23:30</c:v>
                </c:pt>
                <c:pt idx="7243">
                  <c:v> 20-07-09 12:23:35</c:v>
                </c:pt>
                <c:pt idx="7244">
                  <c:v> 20-07-09 12:23:40</c:v>
                </c:pt>
                <c:pt idx="7245">
                  <c:v> 20-07-09 12:23:45</c:v>
                </c:pt>
                <c:pt idx="7246">
                  <c:v> 20-07-09 12:23:50</c:v>
                </c:pt>
                <c:pt idx="7247">
                  <c:v> 20-07-09 12:23:55</c:v>
                </c:pt>
                <c:pt idx="7248">
                  <c:v> 20-07-09 12:24:00</c:v>
                </c:pt>
                <c:pt idx="7249">
                  <c:v> 20-07-09 12:24:05</c:v>
                </c:pt>
                <c:pt idx="7250">
                  <c:v> 20-07-09 12:24:25</c:v>
                </c:pt>
                <c:pt idx="7251">
                  <c:v> 20-07-09 12:24:30</c:v>
                </c:pt>
                <c:pt idx="7252">
                  <c:v> 20-07-09 12:24:35</c:v>
                </c:pt>
                <c:pt idx="7253">
                  <c:v> 20-07-09 12:24:40</c:v>
                </c:pt>
                <c:pt idx="7254">
                  <c:v> 20-07-09 12:24:45</c:v>
                </c:pt>
                <c:pt idx="7255">
                  <c:v> 20-07-09 12:24:50</c:v>
                </c:pt>
                <c:pt idx="7256">
                  <c:v> 20-07-09 12:24:55</c:v>
                </c:pt>
                <c:pt idx="7257">
                  <c:v> 20-07-09 12:25:00</c:v>
                </c:pt>
                <c:pt idx="7258">
                  <c:v> 20-07-09 12:25:05</c:v>
                </c:pt>
                <c:pt idx="7259">
                  <c:v> 20-07-09 12:25:10</c:v>
                </c:pt>
                <c:pt idx="7260">
                  <c:v> 20-07-09 12:25:15</c:v>
                </c:pt>
                <c:pt idx="7261">
                  <c:v> 20-07-09 12:25:20</c:v>
                </c:pt>
                <c:pt idx="7262">
                  <c:v> 20-07-09 12:25:25</c:v>
                </c:pt>
                <c:pt idx="7263">
                  <c:v> 20-07-09 12:25:30</c:v>
                </c:pt>
                <c:pt idx="7264">
                  <c:v> 20-07-09 12:25:35</c:v>
                </c:pt>
                <c:pt idx="7265">
                  <c:v> 20-07-09 12:25:40</c:v>
                </c:pt>
                <c:pt idx="7266">
                  <c:v> 20-07-09 12:25:45</c:v>
                </c:pt>
                <c:pt idx="7267">
                  <c:v> 20-07-09 12:25:50</c:v>
                </c:pt>
                <c:pt idx="7268">
                  <c:v> 20-07-09 12:25:55</c:v>
                </c:pt>
                <c:pt idx="7269">
                  <c:v> 20-07-09 12:26:00</c:v>
                </c:pt>
                <c:pt idx="7270">
                  <c:v> 20-07-09 12:26:05</c:v>
                </c:pt>
                <c:pt idx="7271">
                  <c:v> 20-07-09 12:26:10</c:v>
                </c:pt>
                <c:pt idx="7272">
                  <c:v> 20-07-09 12:26:15</c:v>
                </c:pt>
                <c:pt idx="7273">
                  <c:v> 20-07-09 12:26:20</c:v>
                </c:pt>
                <c:pt idx="7274">
                  <c:v> 20-07-09 12:26:25</c:v>
                </c:pt>
                <c:pt idx="7275">
                  <c:v> 20-07-09 12:26:30</c:v>
                </c:pt>
                <c:pt idx="7276">
                  <c:v> 20-07-09 12:26:35</c:v>
                </c:pt>
                <c:pt idx="7277">
                  <c:v> 20-07-09 12:26:40</c:v>
                </c:pt>
                <c:pt idx="7278">
                  <c:v> 20-07-09 12:26:45</c:v>
                </c:pt>
                <c:pt idx="7279">
                  <c:v> 20-07-09 12:26:50</c:v>
                </c:pt>
                <c:pt idx="7280">
                  <c:v> 20-07-09 12:26:55</c:v>
                </c:pt>
                <c:pt idx="7281">
                  <c:v> 20-07-09 12:27:00</c:v>
                </c:pt>
                <c:pt idx="7282">
                  <c:v> 20-07-09 12:27:05</c:v>
                </c:pt>
                <c:pt idx="7283">
                  <c:v> 20-07-09 12:27:10</c:v>
                </c:pt>
                <c:pt idx="7284">
                  <c:v> 20-07-09 12:27:15</c:v>
                </c:pt>
                <c:pt idx="7285">
                  <c:v> 20-07-09 12:27:45</c:v>
                </c:pt>
                <c:pt idx="7286">
                  <c:v> 20-07-09 12:27:50</c:v>
                </c:pt>
                <c:pt idx="7287">
                  <c:v> 20-07-09 12:27:55</c:v>
                </c:pt>
                <c:pt idx="7288">
                  <c:v> 20-07-09 12:28:00</c:v>
                </c:pt>
                <c:pt idx="7289">
                  <c:v> 20-07-09 12:28:05</c:v>
                </c:pt>
                <c:pt idx="7290">
                  <c:v> 20-07-09 12:28:10</c:v>
                </c:pt>
                <c:pt idx="7291">
                  <c:v> 20-07-09 12:28:15</c:v>
                </c:pt>
                <c:pt idx="7292">
                  <c:v> 20-07-09 12:28:20</c:v>
                </c:pt>
                <c:pt idx="7293">
                  <c:v> 20-07-09 12:28:25</c:v>
                </c:pt>
                <c:pt idx="7294">
                  <c:v> 20-07-09 12:28:30</c:v>
                </c:pt>
                <c:pt idx="7295">
                  <c:v> 20-07-09 12:28:35</c:v>
                </c:pt>
                <c:pt idx="7296">
                  <c:v> 20-07-09 12:28:40</c:v>
                </c:pt>
                <c:pt idx="7297">
                  <c:v> 20-07-09 12:28:45</c:v>
                </c:pt>
                <c:pt idx="7298">
                  <c:v> 20-07-09 12:28:50</c:v>
                </c:pt>
                <c:pt idx="7299">
                  <c:v> 20-07-09 12:28:55</c:v>
                </c:pt>
                <c:pt idx="7300">
                  <c:v> 20-07-09 12:29:00</c:v>
                </c:pt>
                <c:pt idx="7301">
                  <c:v> 20-07-09 12:29:05</c:v>
                </c:pt>
                <c:pt idx="7302">
                  <c:v> 20-07-09 12:29:10</c:v>
                </c:pt>
                <c:pt idx="7303">
                  <c:v> 20-07-09 12:29:15</c:v>
                </c:pt>
                <c:pt idx="7304">
                  <c:v> 20-07-09 12:29:20</c:v>
                </c:pt>
                <c:pt idx="7305">
                  <c:v> 20-07-09 12:29:25</c:v>
                </c:pt>
                <c:pt idx="7306">
                  <c:v> 20-07-09 12:29:30</c:v>
                </c:pt>
                <c:pt idx="7307">
                  <c:v> 20-07-09 12:29:35</c:v>
                </c:pt>
                <c:pt idx="7308">
                  <c:v> 20-07-09 12:29:40</c:v>
                </c:pt>
                <c:pt idx="7309">
                  <c:v> 20-07-09 12:29:45</c:v>
                </c:pt>
                <c:pt idx="7310">
                  <c:v> 20-07-09 12:29:50</c:v>
                </c:pt>
                <c:pt idx="7311">
                  <c:v> 20-07-09 12:29:55</c:v>
                </c:pt>
                <c:pt idx="7312">
                  <c:v> 20-07-09 12:30:00</c:v>
                </c:pt>
                <c:pt idx="7313">
                  <c:v> 20-07-09 12:30:05</c:v>
                </c:pt>
                <c:pt idx="7314">
                  <c:v> 20-07-09 12:30:10</c:v>
                </c:pt>
                <c:pt idx="7315">
                  <c:v> 20-07-09 12:30:15</c:v>
                </c:pt>
                <c:pt idx="7316">
                  <c:v> 20-07-09 12:30:20</c:v>
                </c:pt>
                <c:pt idx="7317">
                  <c:v> 20-07-09 12:30:25</c:v>
                </c:pt>
                <c:pt idx="7318">
                  <c:v> 20-07-09 12:30:30</c:v>
                </c:pt>
                <c:pt idx="7319">
                  <c:v> 20-07-09 12:30:35</c:v>
                </c:pt>
                <c:pt idx="7320">
                  <c:v> 20-07-09 12:30:40</c:v>
                </c:pt>
                <c:pt idx="7321">
                  <c:v> 20-07-09 12:30:45</c:v>
                </c:pt>
                <c:pt idx="7322">
                  <c:v> 20-07-09 12:30:50</c:v>
                </c:pt>
                <c:pt idx="7323">
                  <c:v> 20-07-09 12:30:55</c:v>
                </c:pt>
                <c:pt idx="7324">
                  <c:v> 20-07-09 12:31:00</c:v>
                </c:pt>
                <c:pt idx="7325">
                  <c:v> 20-07-09 12:31:05</c:v>
                </c:pt>
                <c:pt idx="7326">
                  <c:v> 20-07-09 12:31:10</c:v>
                </c:pt>
                <c:pt idx="7327">
                  <c:v> 20-07-09 12:31:15</c:v>
                </c:pt>
                <c:pt idx="7328">
                  <c:v> 20-07-09 12:31:20</c:v>
                </c:pt>
                <c:pt idx="7329">
                  <c:v> 20-07-09 12:31:25</c:v>
                </c:pt>
                <c:pt idx="7330">
                  <c:v> 20-07-09 12:31:30</c:v>
                </c:pt>
                <c:pt idx="7331">
                  <c:v> 20-07-09 12:31:35</c:v>
                </c:pt>
                <c:pt idx="7332">
                  <c:v> 20-07-09 12:31:40</c:v>
                </c:pt>
                <c:pt idx="7333">
                  <c:v> 20-07-09 12:31:45</c:v>
                </c:pt>
                <c:pt idx="7334">
                  <c:v> 20-07-09 12:31:50</c:v>
                </c:pt>
                <c:pt idx="7335">
                  <c:v> 20-07-09 12:31:55</c:v>
                </c:pt>
                <c:pt idx="7336">
                  <c:v> 20-07-09 12:32:00</c:v>
                </c:pt>
                <c:pt idx="7337">
                  <c:v> 20-07-09 12:32:05</c:v>
                </c:pt>
                <c:pt idx="7338">
                  <c:v> 20-07-09 12:32:10</c:v>
                </c:pt>
                <c:pt idx="7339">
                  <c:v> 20-07-09 12:32:15</c:v>
                </c:pt>
                <c:pt idx="7340">
                  <c:v> 20-07-09 12:32:20</c:v>
                </c:pt>
                <c:pt idx="7341">
                  <c:v> 20-07-09 12:32:25</c:v>
                </c:pt>
                <c:pt idx="7342">
                  <c:v> 20-07-09 12:32:30</c:v>
                </c:pt>
                <c:pt idx="7343">
                  <c:v> 20-07-09 12:32:35</c:v>
                </c:pt>
                <c:pt idx="7344">
                  <c:v> 20-07-09 12:32:40</c:v>
                </c:pt>
                <c:pt idx="7345">
                  <c:v> 20-07-09 12:32:45</c:v>
                </c:pt>
                <c:pt idx="7346">
                  <c:v> 20-07-09 12:32:50</c:v>
                </c:pt>
                <c:pt idx="7347">
                  <c:v> 20-07-09 12:32:55</c:v>
                </c:pt>
                <c:pt idx="7348">
                  <c:v> 20-07-09 12:33:00</c:v>
                </c:pt>
                <c:pt idx="7349">
                  <c:v> 20-07-09 12:33:05</c:v>
                </c:pt>
                <c:pt idx="7350">
                  <c:v> 20-07-09 12:33:10</c:v>
                </c:pt>
                <c:pt idx="7351">
                  <c:v> 20-07-09 12:33:15</c:v>
                </c:pt>
                <c:pt idx="7352">
                  <c:v> 20-07-09 12:33:20</c:v>
                </c:pt>
                <c:pt idx="7353">
                  <c:v> 20-07-09 12:33:25</c:v>
                </c:pt>
                <c:pt idx="7354">
                  <c:v> 20-07-09 12:33:30</c:v>
                </c:pt>
                <c:pt idx="7355">
                  <c:v> 20-07-09 12:33:35</c:v>
                </c:pt>
                <c:pt idx="7356">
                  <c:v> 20-07-09 12:33:40</c:v>
                </c:pt>
                <c:pt idx="7357">
                  <c:v> 20-07-09 12:33:45</c:v>
                </c:pt>
                <c:pt idx="7358">
                  <c:v> 20-07-09 12:33:50</c:v>
                </c:pt>
                <c:pt idx="7359">
                  <c:v> 20-07-09 12:33:55</c:v>
                </c:pt>
                <c:pt idx="7360">
                  <c:v> 20-07-09 12:34:00</c:v>
                </c:pt>
                <c:pt idx="7361">
                  <c:v> 20-07-09 12:34:05</c:v>
                </c:pt>
                <c:pt idx="7362">
                  <c:v> 20-07-09 12:34:10</c:v>
                </c:pt>
                <c:pt idx="7363">
                  <c:v> 20-07-09 12:34:15</c:v>
                </c:pt>
                <c:pt idx="7364">
                  <c:v> 20-07-09 12:34:20</c:v>
                </c:pt>
                <c:pt idx="7365">
                  <c:v> 20-07-09 12:34:25</c:v>
                </c:pt>
                <c:pt idx="7366">
                  <c:v> 20-07-09 12:34:30</c:v>
                </c:pt>
                <c:pt idx="7367">
                  <c:v> 20-07-09 12:34:35</c:v>
                </c:pt>
                <c:pt idx="7368">
                  <c:v> 20-07-09 12:34:40</c:v>
                </c:pt>
                <c:pt idx="7369">
                  <c:v> 20-07-09 12:34:45</c:v>
                </c:pt>
                <c:pt idx="7370">
                  <c:v> 20-07-09 12:34:50</c:v>
                </c:pt>
                <c:pt idx="7371">
                  <c:v> 20-07-09 12:34:55</c:v>
                </c:pt>
                <c:pt idx="7372">
                  <c:v> 20-07-09 12:35:00</c:v>
                </c:pt>
                <c:pt idx="7373">
                  <c:v> 20-07-09 12:35:05</c:v>
                </c:pt>
                <c:pt idx="7374">
                  <c:v> 20-07-09 12:35:10</c:v>
                </c:pt>
                <c:pt idx="7375">
                  <c:v> 20-07-09 12:35:15</c:v>
                </c:pt>
                <c:pt idx="7376">
                  <c:v> 20-07-09 12:35:20</c:v>
                </c:pt>
                <c:pt idx="7377">
                  <c:v> 20-07-09 12:35:25</c:v>
                </c:pt>
                <c:pt idx="7378">
                  <c:v> 20-07-09 12:35:30</c:v>
                </c:pt>
                <c:pt idx="7379">
                  <c:v> 20-07-09 12:35:35</c:v>
                </c:pt>
                <c:pt idx="7380">
                  <c:v> 20-07-09 12:35:40</c:v>
                </c:pt>
                <c:pt idx="7381">
                  <c:v> 20-07-09 12:35:45</c:v>
                </c:pt>
                <c:pt idx="7382">
                  <c:v> 20-07-09 12:35:50</c:v>
                </c:pt>
                <c:pt idx="7383">
                  <c:v> 20-07-09 12:35:55</c:v>
                </c:pt>
                <c:pt idx="7384">
                  <c:v> 20-07-09 12:36:00</c:v>
                </c:pt>
                <c:pt idx="7385">
                  <c:v> 20-07-09 12:36:05</c:v>
                </c:pt>
                <c:pt idx="7386">
                  <c:v> 20-07-09 12:36:10</c:v>
                </c:pt>
                <c:pt idx="7387">
                  <c:v> 20-07-09 12:36:15</c:v>
                </c:pt>
                <c:pt idx="7388">
                  <c:v> 20-07-09 12:36:20</c:v>
                </c:pt>
                <c:pt idx="7389">
                  <c:v> 20-07-09 12:36:25</c:v>
                </c:pt>
                <c:pt idx="7390">
                  <c:v> 20-07-09 12:36:30</c:v>
                </c:pt>
                <c:pt idx="7391">
                  <c:v> 20-07-09 12:36:35</c:v>
                </c:pt>
                <c:pt idx="7392">
                  <c:v> 20-07-09 12:36:40</c:v>
                </c:pt>
                <c:pt idx="7393">
                  <c:v> 20-07-09 12:36:45</c:v>
                </c:pt>
                <c:pt idx="7394">
                  <c:v> 20-07-09 12:36:50</c:v>
                </c:pt>
                <c:pt idx="7395">
                  <c:v> 20-07-09 12:36:55</c:v>
                </c:pt>
                <c:pt idx="7396">
                  <c:v> 20-07-09 12:37:00</c:v>
                </c:pt>
                <c:pt idx="7397">
                  <c:v> 20-07-09 12:37:05</c:v>
                </c:pt>
                <c:pt idx="7398">
                  <c:v> 20-07-09 12:37:10</c:v>
                </c:pt>
                <c:pt idx="7399">
                  <c:v> 20-07-09 12:37:15</c:v>
                </c:pt>
                <c:pt idx="7400">
                  <c:v> 20-07-09 12:37:20</c:v>
                </c:pt>
                <c:pt idx="7401">
                  <c:v> 20-07-09 12:37:25</c:v>
                </c:pt>
                <c:pt idx="7402">
                  <c:v> 20-07-09 12:37:30</c:v>
                </c:pt>
                <c:pt idx="7403">
                  <c:v> 20-07-09 12:37:35</c:v>
                </c:pt>
                <c:pt idx="7404">
                  <c:v> 20-07-09 12:39:45</c:v>
                </c:pt>
                <c:pt idx="7405">
                  <c:v> 20-07-09 12:39:50</c:v>
                </c:pt>
                <c:pt idx="7406">
                  <c:v> 20-07-09 12:39:55</c:v>
                </c:pt>
                <c:pt idx="7407">
                  <c:v> 20-07-09 12:40:00</c:v>
                </c:pt>
                <c:pt idx="7408">
                  <c:v> 20-07-09 12:40:05</c:v>
                </c:pt>
                <c:pt idx="7409">
                  <c:v> 20-07-09 12:40:10</c:v>
                </c:pt>
                <c:pt idx="7410">
                  <c:v> 20-07-09 12:40:15</c:v>
                </c:pt>
                <c:pt idx="7411">
                  <c:v> 20-07-09 12:40:20</c:v>
                </c:pt>
                <c:pt idx="7412">
                  <c:v> 20-07-09 12:40:25</c:v>
                </c:pt>
                <c:pt idx="7413">
                  <c:v> 20-07-09 12:40:30</c:v>
                </c:pt>
                <c:pt idx="7414">
                  <c:v> 20-07-09 12:40:35</c:v>
                </c:pt>
                <c:pt idx="7415">
                  <c:v> 20-07-09 12:40:40</c:v>
                </c:pt>
                <c:pt idx="7416">
                  <c:v> 20-07-09 12:40:45</c:v>
                </c:pt>
                <c:pt idx="7417">
                  <c:v> 20-07-09 12:40:50</c:v>
                </c:pt>
                <c:pt idx="7418">
                  <c:v> 20-07-09 12:40:55</c:v>
                </c:pt>
                <c:pt idx="7419">
                  <c:v> 20-07-09 12:41:00</c:v>
                </c:pt>
                <c:pt idx="7420">
                  <c:v> 20-07-09 12:41:05</c:v>
                </c:pt>
                <c:pt idx="7421">
                  <c:v> 20-07-09 12:41:10</c:v>
                </c:pt>
                <c:pt idx="7422">
                  <c:v> 20-07-09 12:41:15</c:v>
                </c:pt>
                <c:pt idx="7423">
                  <c:v> 20-07-09 12:41:20</c:v>
                </c:pt>
                <c:pt idx="7424">
                  <c:v> 20-07-09 12:41:25</c:v>
                </c:pt>
                <c:pt idx="7425">
                  <c:v> 20-07-09 12:41:30</c:v>
                </c:pt>
                <c:pt idx="7426">
                  <c:v> 20-07-09 12:41:35</c:v>
                </c:pt>
                <c:pt idx="7427">
                  <c:v> 20-07-09 12:41:40</c:v>
                </c:pt>
                <c:pt idx="7428">
                  <c:v> 20-07-09 12:41:45</c:v>
                </c:pt>
                <c:pt idx="7429">
                  <c:v> 20-07-09 12:41:50</c:v>
                </c:pt>
                <c:pt idx="7430">
                  <c:v> 20-07-09 12:41:55</c:v>
                </c:pt>
                <c:pt idx="7431">
                  <c:v> 20-07-09 12:42:00</c:v>
                </c:pt>
                <c:pt idx="7432">
                  <c:v> 20-07-09 12:42:05</c:v>
                </c:pt>
                <c:pt idx="7433">
                  <c:v> 20-07-09 12:42:10</c:v>
                </c:pt>
                <c:pt idx="7434">
                  <c:v> 20-07-09 12:42:15</c:v>
                </c:pt>
                <c:pt idx="7435">
                  <c:v> 20-07-09 12:42:20</c:v>
                </c:pt>
                <c:pt idx="7436">
                  <c:v> 20-07-09 12:42:25</c:v>
                </c:pt>
                <c:pt idx="7437">
                  <c:v> 20-07-09 12:42:30</c:v>
                </c:pt>
                <c:pt idx="7438">
                  <c:v> 20-07-09 12:42:35</c:v>
                </c:pt>
                <c:pt idx="7439">
                  <c:v> 20-07-09 12:42:40</c:v>
                </c:pt>
                <c:pt idx="7440">
                  <c:v> 20-07-09 12:42:45</c:v>
                </c:pt>
                <c:pt idx="7441">
                  <c:v> 20-07-09 12:42:50</c:v>
                </c:pt>
                <c:pt idx="7442">
                  <c:v> 20-07-09 12:42:55</c:v>
                </c:pt>
                <c:pt idx="7443">
                  <c:v> 20-07-09 12:43:00</c:v>
                </c:pt>
                <c:pt idx="7444">
                  <c:v> 20-07-09 12:43:05</c:v>
                </c:pt>
                <c:pt idx="7445">
                  <c:v> 20-07-09 12:43:10</c:v>
                </c:pt>
                <c:pt idx="7446">
                  <c:v> 20-07-09 12:43:15</c:v>
                </c:pt>
                <c:pt idx="7447">
                  <c:v> 20-07-09 12:43:20</c:v>
                </c:pt>
                <c:pt idx="7448">
                  <c:v> 20-07-09 12:43:25</c:v>
                </c:pt>
                <c:pt idx="7449">
                  <c:v> 20-07-09 12:43:30</c:v>
                </c:pt>
                <c:pt idx="7450">
                  <c:v> 20-07-09 12:43:35</c:v>
                </c:pt>
                <c:pt idx="7451">
                  <c:v> 20-07-09 12:43:40</c:v>
                </c:pt>
                <c:pt idx="7452">
                  <c:v> 20-07-09 12:43:45</c:v>
                </c:pt>
                <c:pt idx="7453">
                  <c:v> 20-07-09 12:43:50</c:v>
                </c:pt>
                <c:pt idx="7454">
                  <c:v> 20-07-09 12:43:55</c:v>
                </c:pt>
                <c:pt idx="7455">
                  <c:v> 20-07-09 12:44:00</c:v>
                </c:pt>
                <c:pt idx="7456">
                  <c:v> 20-07-09 12:44:05</c:v>
                </c:pt>
                <c:pt idx="7457">
                  <c:v> 20-07-09 12:44:10</c:v>
                </c:pt>
                <c:pt idx="7458">
                  <c:v> 20-07-09 12:44:15</c:v>
                </c:pt>
                <c:pt idx="7459">
                  <c:v> 20-07-09 12:44:20</c:v>
                </c:pt>
                <c:pt idx="7460">
                  <c:v> 20-07-09 12:44:25</c:v>
                </c:pt>
                <c:pt idx="7461">
                  <c:v> 20-07-09 12:44:30</c:v>
                </c:pt>
                <c:pt idx="7462">
                  <c:v> 20-07-09 12:44:35</c:v>
                </c:pt>
                <c:pt idx="7463">
                  <c:v> 20-07-09 12:44:40</c:v>
                </c:pt>
                <c:pt idx="7464">
                  <c:v> 20-07-09 12:45:45</c:v>
                </c:pt>
                <c:pt idx="7465">
                  <c:v> 20-07-09 12:45:50</c:v>
                </c:pt>
                <c:pt idx="7466">
                  <c:v> 20-07-09 12:45:55</c:v>
                </c:pt>
                <c:pt idx="7467">
                  <c:v> 20-07-09 12:46:00</c:v>
                </c:pt>
                <c:pt idx="7468">
                  <c:v> 20-07-09 12:46:05</c:v>
                </c:pt>
                <c:pt idx="7469">
                  <c:v> 20-07-09 12:46:10</c:v>
                </c:pt>
                <c:pt idx="7470">
                  <c:v> 20-07-09 12:46:15</c:v>
                </c:pt>
                <c:pt idx="7471">
                  <c:v> 20-07-09 12:46:20</c:v>
                </c:pt>
                <c:pt idx="7472">
                  <c:v> 20-07-09 12:46:25</c:v>
                </c:pt>
                <c:pt idx="7473">
                  <c:v> 20-07-09 12:46:30</c:v>
                </c:pt>
                <c:pt idx="7474">
                  <c:v> 20-07-09 12:46:35</c:v>
                </c:pt>
                <c:pt idx="7475">
                  <c:v> 20-07-09 12:46:40</c:v>
                </c:pt>
                <c:pt idx="7476">
                  <c:v> 20-07-09 12:47:25</c:v>
                </c:pt>
                <c:pt idx="7477">
                  <c:v> 20-07-09 12:47:30</c:v>
                </c:pt>
                <c:pt idx="7478">
                  <c:v> 20-07-09 12:47:35</c:v>
                </c:pt>
                <c:pt idx="7479">
                  <c:v> 20-07-09 12:47:40</c:v>
                </c:pt>
                <c:pt idx="7480">
                  <c:v> 20-07-09 12:47:45</c:v>
                </c:pt>
                <c:pt idx="7481">
                  <c:v> 20-07-09 12:47:50</c:v>
                </c:pt>
                <c:pt idx="7482">
                  <c:v> 20-07-09 12:47:55</c:v>
                </c:pt>
                <c:pt idx="7483">
                  <c:v> 20-07-09 12:48:00</c:v>
                </c:pt>
                <c:pt idx="7484">
                  <c:v> 20-07-09 12:48:05</c:v>
                </c:pt>
                <c:pt idx="7485">
                  <c:v> 20-07-09 12:48:10</c:v>
                </c:pt>
                <c:pt idx="7486">
                  <c:v> 20-07-09 12:48:15</c:v>
                </c:pt>
                <c:pt idx="7487">
                  <c:v> 20-07-09 12:48:20</c:v>
                </c:pt>
                <c:pt idx="7488">
                  <c:v> 20-07-09 12:48:25</c:v>
                </c:pt>
                <c:pt idx="7489">
                  <c:v> 20-07-09 12:48:30</c:v>
                </c:pt>
                <c:pt idx="7490">
                  <c:v> 20-07-09 12:48:35</c:v>
                </c:pt>
                <c:pt idx="7491">
                  <c:v> 20-07-09 12:48:40</c:v>
                </c:pt>
                <c:pt idx="7492">
                  <c:v> 20-07-09 12:48:45</c:v>
                </c:pt>
                <c:pt idx="7493">
                  <c:v> 20-07-09 12:48:50</c:v>
                </c:pt>
                <c:pt idx="7494">
                  <c:v> 20-07-09 12:48:55</c:v>
                </c:pt>
                <c:pt idx="7495">
                  <c:v> 20-07-09 12:49:00</c:v>
                </c:pt>
                <c:pt idx="7496">
                  <c:v> 20-07-09 12:49:05</c:v>
                </c:pt>
                <c:pt idx="7497">
                  <c:v> 20-07-09 12:49:10</c:v>
                </c:pt>
                <c:pt idx="7498">
                  <c:v> 20-07-09 12:49:15</c:v>
                </c:pt>
                <c:pt idx="7499">
                  <c:v> 20-07-09 12:49:20</c:v>
                </c:pt>
                <c:pt idx="7500">
                  <c:v> 20-07-09 12:49:25</c:v>
                </c:pt>
                <c:pt idx="7501">
                  <c:v> 20-07-09 12:49:30</c:v>
                </c:pt>
                <c:pt idx="7502">
                  <c:v> 20-07-09 12:49:35</c:v>
                </c:pt>
                <c:pt idx="7503">
                  <c:v> 20-07-09 12:49:40</c:v>
                </c:pt>
                <c:pt idx="7504">
                  <c:v> 20-07-09 12:49:45</c:v>
                </c:pt>
                <c:pt idx="7505">
                  <c:v> 20-07-09 12:49:50</c:v>
                </c:pt>
                <c:pt idx="7506">
                  <c:v> 20-07-09 12:49:55</c:v>
                </c:pt>
                <c:pt idx="7507">
                  <c:v> 20-07-09 12:50:45</c:v>
                </c:pt>
                <c:pt idx="7508">
                  <c:v> 20-07-09 12:50:50</c:v>
                </c:pt>
                <c:pt idx="7509">
                  <c:v> 20-07-09 12:50:55</c:v>
                </c:pt>
                <c:pt idx="7510">
                  <c:v> 20-07-09 12:51:00</c:v>
                </c:pt>
                <c:pt idx="7511">
                  <c:v> 20-07-09 12:51:05</c:v>
                </c:pt>
                <c:pt idx="7512">
                  <c:v> 20-07-09 12:51:10</c:v>
                </c:pt>
                <c:pt idx="7513">
                  <c:v> 20-07-09 12:51:15</c:v>
                </c:pt>
                <c:pt idx="7514">
                  <c:v> 20-07-09 12:51:20</c:v>
                </c:pt>
                <c:pt idx="7515">
                  <c:v> 20-07-09 12:51:25</c:v>
                </c:pt>
                <c:pt idx="7516">
                  <c:v> 20-07-09 12:51:30</c:v>
                </c:pt>
                <c:pt idx="7517">
                  <c:v> 20-07-09 12:51:35</c:v>
                </c:pt>
                <c:pt idx="7518">
                  <c:v> 20-07-09 12:51:40</c:v>
                </c:pt>
                <c:pt idx="7519">
                  <c:v> 20-07-09 12:51:45</c:v>
                </c:pt>
                <c:pt idx="7520">
                  <c:v> 20-07-09 12:51:50</c:v>
                </c:pt>
                <c:pt idx="7521">
                  <c:v> 20-07-09 12:51:55</c:v>
                </c:pt>
                <c:pt idx="7522">
                  <c:v> 20-07-09 12:52:00</c:v>
                </c:pt>
                <c:pt idx="7523">
                  <c:v> 20-07-09 12:52:05</c:v>
                </c:pt>
                <c:pt idx="7524">
                  <c:v> 20-07-09 12:52:10</c:v>
                </c:pt>
                <c:pt idx="7525">
                  <c:v> 20-07-09 12:52:15</c:v>
                </c:pt>
                <c:pt idx="7526">
                  <c:v> 20-07-09 12:52:20</c:v>
                </c:pt>
                <c:pt idx="7527">
                  <c:v> 20-07-09 12:52:25</c:v>
                </c:pt>
                <c:pt idx="7528">
                  <c:v> 20-07-09 12:52:30</c:v>
                </c:pt>
                <c:pt idx="7529">
                  <c:v> 20-07-09 12:52:35</c:v>
                </c:pt>
                <c:pt idx="7530">
                  <c:v> 20-07-09 12:52:40</c:v>
                </c:pt>
                <c:pt idx="7531">
                  <c:v> 20-07-09 12:52:45</c:v>
                </c:pt>
                <c:pt idx="7532">
                  <c:v> 20-07-09 12:52:50</c:v>
                </c:pt>
                <c:pt idx="7533">
                  <c:v> 20-07-09 12:52:55</c:v>
                </c:pt>
                <c:pt idx="7534">
                  <c:v> 20-07-09 12:53:00</c:v>
                </c:pt>
                <c:pt idx="7535">
                  <c:v> 20-07-09 12:53:05</c:v>
                </c:pt>
                <c:pt idx="7536">
                  <c:v> 20-07-09 12:53:10</c:v>
                </c:pt>
                <c:pt idx="7537">
                  <c:v> 20-07-09 12:53:15</c:v>
                </c:pt>
                <c:pt idx="7538">
                  <c:v> 20-07-09 12:53:20</c:v>
                </c:pt>
                <c:pt idx="7539">
                  <c:v> 20-07-09 12:53:25</c:v>
                </c:pt>
                <c:pt idx="7540">
                  <c:v> 20-07-09 12:53:30</c:v>
                </c:pt>
                <c:pt idx="7541">
                  <c:v> 20-07-09 12:53:35</c:v>
                </c:pt>
                <c:pt idx="7542">
                  <c:v> 20-07-09 12:53:40</c:v>
                </c:pt>
                <c:pt idx="7543">
                  <c:v> 20-07-09 12:53:45</c:v>
                </c:pt>
                <c:pt idx="7544">
                  <c:v> 20-07-09 12:53:50</c:v>
                </c:pt>
                <c:pt idx="7545">
                  <c:v> 20-07-09 12:53:55</c:v>
                </c:pt>
                <c:pt idx="7546">
                  <c:v> 20-07-09 12:54:00</c:v>
                </c:pt>
                <c:pt idx="7547">
                  <c:v> 20-07-09 12:54:05</c:v>
                </c:pt>
                <c:pt idx="7548">
                  <c:v> 20-07-09 12:54:10</c:v>
                </c:pt>
                <c:pt idx="7549">
                  <c:v> 20-07-09 12:54:15</c:v>
                </c:pt>
                <c:pt idx="7550">
                  <c:v> 20-07-09 12:54:20</c:v>
                </c:pt>
                <c:pt idx="7551">
                  <c:v> 20-07-09 12:54:25</c:v>
                </c:pt>
                <c:pt idx="7552">
                  <c:v> 20-07-09 12:54:30</c:v>
                </c:pt>
                <c:pt idx="7553">
                  <c:v> 20-07-09 12:54:35</c:v>
                </c:pt>
                <c:pt idx="7554">
                  <c:v> 20-07-09 12:54:40</c:v>
                </c:pt>
                <c:pt idx="7555">
                  <c:v> 20-07-09 12:54:45</c:v>
                </c:pt>
                <c:pt idx="7556">
                  <c:v> 20-07-09 12:54:50</c:v>
                </c:pt>
                <c:pt idx="7557">
                  <c:v> 20-07-09 12:54:55</c:v>
                </c:pt>
                <c:pt idx="7558">
                  <c:v> 20-07-09 12:55:00</c:v>
                </c:pt>
                <c:pt idx="7559">
                  <c:v> 20-07-09 12:55:05</c:v>
                </c:pt>
                <c:pt idx="7560">
                  <c:v> 20-07-09 12:55:10</c:v>
                </c:pt>
                <c:pt idx="7561">
                  <c:v> 20-07-09 12:55:15</c:v>
                </c:pt>
                <c:pt idx="7562">
                  <c:v> 20-07-09 12:55:20</c:v>
                </c:pt>
                <c:pt idx="7563">
                  <c:v> 20-07-09 12:55:25</c:v>
                </c:pt>
                <c:pt idx="7564">
                  <c:v> 20-07-09 12:55:30</c:v>
                </c:pt>
                <c:pt idx="7565">
                  <c:v> 20-07-09 12:55:35</c:v>
                </c:pt>
                <c:pt idx="7566">
                  <c:v> 20-07-09 12:55:40</c:v>
                </c:pt>
                <c:pt idx="7567">
                  <c:v> 20-07-09 12:55:45</c:v>
                </c:pt>
                <c:pt idx="7568">
                  <c:v> 20-07-09 12:55:50</c:v>
                </c:pt>
                <c:pt idx="7569">
                  <c:v> 20-07-09 12:55:55</c:v>
                </c:pt>
                <c:pt idx="7570">
                  <c:v> 20-07-09 12:56:00</c:v>
                </c:pt>
                <c:pt idx="7571">
                  <c:v> 20-07-09 12:56:05</c:v>
                </c:pt>
                <c:pt idx="7572">
                  <c:v> 20-07-09 12:56:30</c:v>
                </c:pt>
                <c:pt idx="7573">
                  <c:v> 20-07-09 12:56:35</c:v>
                </c:pt>
                <c:pt idx="7574">
                  <c:v> 20-07-09 12:56:40</c:v>
                </c:pt>
                <c:pt idx="7575">
                  <c:v> 20-07-09 12:56:45</c:v>
                </c:pt>
                <c:pt idx="7576">
                  <c:v> 20-07-09 12:56:50</c:v>
                </c:pt>
                <c:pt idx="7577">
                  <c:v> 20-07-09 12:56:55</c:v>
                </c:pt>
                <c:pt idx="7578">
                  <c:v> 20-07-09 12:57:00</c:v>
                </c:pt>
                <c:pt idx="7579">
                  <c:v> 20-07-09 12:57:05</c:v>
                </c:pt>
                <c:pt idx="7580">
                  <c:v> 20-07-09 12:57:10</c:v>
                </c:pt>
                <c:pt idx="7581">
                  <c:v> 20-07-09 12:57:15</c:v>
                </c:pt>
                <c:pt idx="7582">
                  <c:v> 20-07-09 12:57:20</c:v>
                </c:pt>
                <c:pt idx="7583">
                  <c:v> 20-07-09 12:57:25</c:v>
                </c:pt>
                <c:pt idx="7584">
                  <c:v> 20-07-09 12:57:30</c:v>
                </c:pt>
                <c:pt idx="7585">
                  <c:v> 20-07-09 12:57:35</c:v>
                </c:pt>
                <c:pt idx="7586">
                  <c:v> 20-07-09 12:57:40</c:v>
                </c:pt>
                <c:pt idx="7587">
                  <c:v> 20-07-09 12:57:45</c:v>
                </c:pt>
                <c:pt idx="7588">
                  <c:v> 20-07-09 12:57:50</c:v>
                </c:pt>
                <c:pt idx="7589">
                  <c:v> 20-07-09 12:57:55</c:v>
                </c:pt>
                <c:pt idx="7590">
                  <c:v> 20-07-09 12:58:00</c:v>
                </c:pt>
                <c:pt idx="7591">
                  <c:v> 20-07-09 12:58:05</c:v>
                </c:pt>
                <c:pt idx="7592">
                  <c:v> 20-07-09 12:58:10</c:v>
                </c:pt>
                <c:pt idx="7593">
                  <c:v> 20-07-09 12:58:15</c:v>
                </c:pt>
                <c:pt idx="7594">
                  <c:v> 20-07-09 12:58:20</c:v>
                </c:pt>
                <c:pt idx="7595">
                  <c:v> 20-07-09 12:58:25</c:v>
                </c:pt>
                <c:pt idx="7596">
                  <c:v> 20-07-09 12:58:30</c:v>
                </c:pt>
                <c:pt idx="7597">
                  <c:v> 20-07-09 12:58:35</c:v>
                </c:pt>
                <c:pt idx="7598">
                  <c:v> 20-07-09 12:58:40</c:v>
                </c:pt>
                <c:pt idx="7599">
                  <c:v> 20-07-09 12:58:45</c:v>
                </c:pt>
                <c:pt idx="7600">
                  <c:v> 20-07-09 12:58:50</c:v>
                </c:pt>
                <c:pt idx="7601">
                  <c:v> 20-07-09 12:58:55</c:v>
                </c:pt>
                <c:pt idx="7602">
                  <c:v> 20-07-09 12:59:00</c:v>
                </c:pt>
                <c:pt idx="7603">
                  <c:v> 20-07-09 12:59:05</c:v>
                </c:pt>
                <c:pt idx="7604">
                  <c:v> 20-07-09 12:59:10</c:v>
                </c:pt>
                <c:pt idx="7605">
                  <c:v> 20-07-09 12:59:15</c:v>
                </c:pt>
                <c:pt idx="7606">
                  <c:v> 20-07-09 12:59:20</c:v>
                </c:pt>
                <c:pt idx="7607">
                  <c:v> 20-07-09 12:59:25</c:v>
                </c:pt>
                <c:pt idx="7608">
                  <c:v> 20-07-09 12:59:30</c:v>
                </c:pt>
                <c:pt idx="7609">
                  <c:v> 20-07-09 12:59:35</c:v>
                </c:pt>
                <c:pt idx="7610">
                  <c:v> 20-07-09 12:59:55</c:v>
                </c:pt>
                <c:pt idx="7611">
                  <c:v> 20-07-09 01:00:00</c:v>
                </c:pt>
                <c:pt idx="7612">
                  <c:v> 20-07-09 01:00:05</c:v>
                </c:pt>
                <c:pt idx="7613">
                  <c:v> 20-07-09 01:00:10</c:v>
                </c:pt>
                <c:pt idx="7614">
                  <c:v> 20-07-09 01:00:15</c:v>
                </c:pt>
                <c:pt idx="7615">
                  <c:v> 20-07-09 01:00:20</c:v>
                </c:pt>
                <c:pt idx="7616">
                  <c:v> 20-07-09 01:00:25</c:v>
                </c:pt>
                <c:pt idx="7617">
                  <c:v> 20-07-09 01:00:30</c:v>
                </c:pt>
                <c:pt idx="7618">
                  <c:v> 20-07-09 01:00:35</c:v>
                </c:pt>
                <c:pt idx="7619">
                  <c:v> 20-07-09 01:00:40</c:v>
                </c:pt>
                <c:pt idx="7620">
                  <c:v> 20-07-09 01:00:45</c:v>
                </c:pt>
                <c:pt idx="7621">
                  <c:v> 20-07-09 01:00:50</c:v>
                </c:pt>
                <c:pt idx="7622">
                  <c:v> 20-07-09 01:00:55</c:v>
                </c:pt>
                <c:pt idx="7623">
                  <c:v> 20-07-09 01:01:00</c:v>
                </c:pt>
                <c:pt idx="7624">
                  <c:v> 20-07-09 01:01:05</c:v>
                </c:pt>
                <c:pt idx="7625">
                  <c:v> 20-07-09 01:01:10</c:v>
                </c:pt>
                <c:pt idx="7626">
                  <c:v> 20-07-09 01:01:15</c:v>
                </c:pt>
                <c:pt idx="7627">
                  <c:v> 20-07-09 01:01:20</c:v>
                </c:pt>
                <c:pt idx="7628">
                  <c:v> 20-07-09 01:01:25</c:v>
                </c:pt>
                <c:pt idx="7629">
                  <c:v> 20-07-09 01:01:30</c:v>
                </c:pt>
                <c:pt idx="7630">
                  <c:v> 20-07-09 01:01:35</c:v>
                </c:pt>
                <c:pt idx="7631">
                  <c:v> 20-07-09 01:01:40</c:v>
                </c:pt>
                <c:pt idx="7632">
                  <c:v> 20-07-09 01:01:45</c:v>
                </c:pt>
                <c:pt idx="7633">
                  <c:v> 20-07-09 01:01:50</c:v>
                </c:pt>
                <c:pt idx="7634">
                  <c:v> 20-07-09 01:01:55</c:v>
                </c:pt>
                <c:pt idx="7635">
                  <c:v> 20-07-09 01:02:00</c:v>
                </c:pt>
                <c:pt idx="7636">
                  <c:v> 20-07-09 01:02:05</c:v>
                </c:pt>
                <c:pt idx="7637">
                  <c:v> 20-07-09 01:02:10</c:v>
                </c:pt>
                <c:pt idx="7638">
                  <c:v> 20-07-09 01:02:15</c:v>
                </c:pt>
                <c:pt idx="7639">
                  <c:v> 20-07-09 01:02:20</c:v>
                </c:pt>
                <c:pt idx="7640">
                  <c:v> 20-07-09 01:02:25</c:v>
                </c:pt>
                <c:pt idx="7641">
                  <c:v> 20-07-09 01:02:30</c:v>
                </c:pt>
                <c:pt idx="7642">
                  <c:v> 20-07-09 01:02:35</c:v>
                </c:pt>
                <c:pt idx="7643">
                  <c:v> 20-07-09 01:02:40</c:v>
                </c:pt>
                <c:pt idx="7644">
                  <c:v> 20-07-09 01:02:45</c:v>
                </c:pt>
                <c:pt idx="7645">
                  <c:v> 20-07-09 01:02:50</c:v>
                </c:pt>
                <c:pt idx="7646">
                  <c:v> 20-07-09 01:02:55</c:v>
                </c:pt>
                <c:pt idx="7647">
                  <c:v> 20-07-09 01:03:20</c:v>
                </c:pt>
                <c:pt idx="7648">
                  <c:v> 20-07-09 01:03:25</c:v>
                </c:pt>
                <c:pt idx="7649">
                  <c:v> 20-07-09 01:03:30</c:v>
                </c:pt>
                <c:pt idx="7650">
                  <c:v> 20-07-09 01:03:35</c:v>
                </c:pt>
                <c:pt idx="7651">
                  <c:v> 20-07-09 01:03:40</c:v>
                </c:pt>
                <c:pt idx="7652">
                  <c:v> 20-07-09 01:03:45</c:v>
                </c:pt>
                <c:pt idx="7653">
                  <c:v> 20-07-09 01:03:50</c:v>
                </c:pt>
                <c:pt idx="7654">
                  <c:v> 20-07-09 01:03:55</c:v>
                </c:pt>
                <c:pt idx="7655">
                  <c:v> 20-07-09 01:04:00</c:v>
                </c:pt>
                <c:pt idx="7656">
                  <c:v> 20-07-09 01:04:05</c:v>
                </c:pt>
                <c:pt idx="7657">
                  <c:v> 20-07-09 01:04:10</c:v>
                </c:pt>
                <c:pt idx="7658">
                  <c:v> 20-07-09 01:04:15</c:v>
                </c:pt>
                <c:pt idx="7659">
                  <c:v> 20-07-09 01:04:20</c:v>
                </c:pt>
                <c:pt idx="7660">
                  <c:v> 20-07-09 01:04:25</c:v>
                </c:pt>
                <c:pt idx="7661">
                  <c:v> 20-07-09 01:04:30</c:v>
                </c:pt>
                <c:pt idx="7662">
                  <c:v> 20-07-09 01:04:35</c:v>
                </c:pt>
                <c:pt idx="7663">
                  <c:v> 20-07-09 01:04:40</c:v>
                </c:pt>
                <c:pt idx="7664">
                  <c:v> 20-07-09 01:04:45</c:v>
                </c:pt>
                <c:pt idx="7665">
                  <c:v> 20-07-09 01:04:50</c:v>
                </c:pt>
                <c:pt idx="7666">
                  <c:v> 20-07-09 01:04:55</c:v>
                </c:pt>
                <c:pt idx="7667">
                  <c:v> 20-07-09 01:05:00</c:v>
                </c:pt>
                <c:pt idx="7668">
                  <c:v> 20-07-09 01:05:05</c:v>
                </c:pt>
                <c:pt idx="7669">
                  <c:v> 20-07-09 01:05:10</c:v>
                </c:pt>
                <c:pt idx="7670">
                  <c:v> 20-07-09 01:05:15</c:v>
                </c:pt>
                <c:pt idx="7671">
                  <c:v> 20-07-09 01:05:20</c:v>
                </c:pt>
                <c:pt idx="7672">
                  <c:v> 20-07-09 01:05:25</c:v>
                </c:pt>
                <c:pt idx="7673">
                  <c:v> 20-07-09 01:05:30</c:v>
                </c:pt>
                <c:pt idx="7674">
                  <c:v> 20-07-09 01:05:35</c:v>
                </c:pt>
                <c:pt idx="7675">
                  <c:v> 20-07-09 01:05:40</c:v>
                </c:pt>
                <c:pt idx="7676">
                  <c:v> 20-07-09 01:05:45</c:v>
                </c:pt>
                <c:pt idx="7677">
                  <c:v> 20-07-09 01:05:50</c:v>
                </c:pt>
                <c:pt idx="7678">
                  <c:v> 20-07-09 01:05:55</c:v>
                </c:pt>
                <c:pt idx="7679">
                  <c:v> 20-07-09 01:06:00</c:v>
                </c:pt>
                <c:pt idx="7680">
                  <c:v> 20-07-09 01:06:05</c:v>
                </c:pt>
                <c:pt idx="7681">
                  <c:v> 20-07-09 01:06:10</c:v>
                </c:pt>
                <c:pt idx="7682">
                  <c:v> 20-07-09 01:06:15</c:v>
                </c:pt>
                <c:pt idx="7683">
                  <c:v> 20-07-09 01:06:20</c:v>
                </c:pt>
                <c:pt idx="7684">
                  <c:v> 20-07-09 01:06:25</c:v>
                </c:pt>
                <c:pt idx="7685">
                  <c:v> 20-07-09 01:06:30</c:v>
                </c:pt>
                <c:pt idx="7686">
                  <c:v> 20-07-09 01:06:35</c:v>
                </c:pt>
                <c:pt idx="7687">
                  <c:v> 20-07-09 01:06:40</c:v>
                </c:pt>
                <c:pt idx="7688">
                  <c:v> 20-07-09 01:06:45</c:v>
                </c:pt>
                <c:pt idx="7689">
                  <c:v> 20-07-09 01:06:50</c:v>
                </c:pt>
                <c:pt idx="7690">
                  <c:v> 20-07-09 01:06:55</c:v>
                </c:pt>
                <c:pt idx="7691">
                  <c:v> 20-07-09 01:07:00</c:v>
                </c:pt>
                <c:pt idx="7692">
                  <c:v> 20-07-09 01:07:05</c:v>
                </c:pt>
                <c:pt idx="7693">
                  <c:v> 20-07-09 01:07:10</c:v>
                </c:pt>
                <c:pt idx="7694">
                  <c:v> 20-07-09 01:07:15</c:v>
                </c:pt>
                <c:pt idx="7695">
                  <c:v> 20-07-09 01:07:20</c:v>
                </c:pt>
                <c:pt idx="7696">
                  <c:v> 20-07-09 01:07:25</c:v>
                </c:pt>
                <c:pt idx="7697">
                  <c:v> 20-07-09 01:07:30</c:v>
                </c:pt>
                <c:pt idx="7698">
                  <c:v> 20-07-09 01:07:35</c:v>
                </c:pt>
                <c:pt idx="7699">
                  <c:v> 20-07-09 01:07:40</c:v>
                </c:pt>
                <c:pt idx="7700">
                  <c:v> 20-07-09 01:07:45</c:v>
                </c:pt>
                <c:pt idx="7701">
                  <c:v> 20-07-09 01:07:50</c:v>
                </c:pt>
                <c:pt idx="7702">
                  <c:v> 20-07-09 01:07:55</c:v>
                </c:pt>
                <c:pt idx="7703">
                  <c:v> 20-07-09 01:08:00</c:v>
                </c:pt>
                <c:pt idx="7704">
                  <c:v> 20-07-09 01:08:05</c:v>
                </c:pt>
                <c:pt idx="7705">
                  <c:v> 20-07-09 01:08:10</c:v>
                </c:pt>
                <c:pt idx="7706">
                  <c:v> 20-07-09 01:08:15</c:v>
                </c:pt>
                <c:pt idx="7707">
                  <c:v> 20-07-09 01:08:20</c:v>
                </c:pt>
                <c:pt idx="7708">
                  <c:v> 20-07-09 01:08:25</c:v>
                </c:pt>
                <c:pt idx="7709">
                  <c:v> 20-07-09 01:08:30</c:v>
                </c:pt>
                <c:pt idx="7710">
                  <c:v> 20-07-09 01:08:35</c:v>
                </c:pt>
                <c:pt idx="7711">
                  <c:v> 20-07-09 01:08:40</c:v>
                </c:pt>
                <c:pt idx="7712">
                  <c:v> 20-07-09 01:08:45</c:v>
                </c:pt>
                <c:pt idx="7713">
                  <c:v> 20-07-09 01:08:50</c:v>
                </c:pt>
                <c:pt idx="7714">
                  <c:v> 20-07-09 01:08:55</c:v>
                </c:pt>
                <c:pt idx="7715">
                  <c:v> 20-07-09 01:09:00</c:v>
                </c:pt>
                <c:pt idx="7716">
                  <c:v> 20-07-09 01:09:05</c:v>
                </c:pt>
                <c:pt idx="7717">
                  <c:v> 20-07-09 01:09:10</c:v>
                </c:pt>
                <c:pt idx="7718">
                  <c:v> 20-07-09 01:09:15</c:v>
                </c:pt>
                <c:pt idx="7719">
                  <c:v> 20-07-09 01:09:20</c:v>
                </c:pt>
                <c:pt idx="7720">
                  <c:v> 20-07-09 01:09:25</c:v>
                </c:pt>
                <c:pt idx="7721">
                  <c:v> 20-07-09 01:09:30</c:v>
                </c:pt>
                <c:pt idx="7722">
                  <c:v> 20-07-09 01:09:35</c:v>
                </c:pt>
                <c:pt idx="7723">
                  <c:v> 20-07-09 01:09:40</c:v>
                </c:pt>
                <c:pt idx="7724">
                  <c:v> 20-07-09 01:09:45</c:v>
                </c:pt>
                <c:pt idx="7725">
                  <c:v> 20-07-09 01:09:50</c:v>
                </c:pt>
                <c:pt idx="7726">
                  <c:v> 20-07-09 01:09:55</c:v>
                </c:pt>
                <c:pt idx="7727">
                  <c:v> 20-07-09 01:10:00</c:v>
                </c:pt>
                <c:pt idx="7728">
                  <c:v> 20-07-09 01:10:05</c:v>
                </c:pt>
                <c:pt idx="7729">
                  <c:v> 20-07-09 01:10:10</c:v>
                </c:pt>
                <c:pt idx="7730">
                  <c:v> 20-07-09 01:10:15</c:v>
                </c:pt>
                <c:pt idx="7731">
                  <c:v> 20-07-09 01:10:20</c:v>
                </c:pt>
                <c:pt idx="7732">
                  <c:v> 20-07-09 01:10:25</c:v>
                </c:pt>
                <c:pt idx="7733">
                  <c:v> 20-07-09 01:10:30</c:v>
                </c:pt>
                <c:pt idx="7734">
                  <c:v> 20-07-09 01:10:35</c:v>
                </c:pt>
                <c:pt idx="7735">
                  <c:v> 20-07-09 01:10:40</c:v>
                </c:pt>
                <c:pt idx="7736">
                  <c:v> 20-07-09 01:10:45</c:v>
                </c:pt>
                <c:pt idx="7737">
                  <c:v> 20-07-09 01:10:50</c:v>
                </c:pt>
                <c:pt idx="7738">
                  <c:v> 20-07-09 01:10:55</c:v>
                </c:pt>
                <c:pt idx="7739">
                  <c:v> 20-07-09 01:11:00</c:v>
                </c:pt>
                <c:pt idx="7740">
                  <c:v> 20-07-09 01:11:05</c:v>
                </c:pt>
                <c:pt idx="7741">
                  <c:v> 20-07-09 01:11:10</c:v>
                </c:pt>
                <c:pt idx="7742">
                  <c:v> 20-07-09 01:11:15</c:v>
                </c:pt>
                <c:pt idx="7743">
                  <c:v> 20-07-09 01:11:20</c:v>
                </c:pt>
                <c:pt idx="7744">
                  <c:v> 20-07-09 01:11:25</c:v>
                </c:pt>
                <c:pt idx="7745">
                  <c:v> 20-07-09 01:11:30</c:v>
                </c:pt>
                <c:pt idx="7746">
                  <c:v> 20-07-09 01:11:35</c:v>
                </c:pt>
                <c:pt idx="7747">
                  <c:v> 20-07-09 01:11:40</c:v>
                </c:pt>
                <c:pt idx="7748">
                  <c:v> 20-07-09 01:11:45</c:v>
                </c:pt>
                <c:pt idx="7749">
                  <c:v> 20-07-09 01:11:50</c:v>
                </c:pt>
                <c:pt idx="7750">
                  <c:v> 20-07-09 01:11:55</c:v>
                </c:pt>
                <c:pt idx="7751">
                  <c:v> 20-07-09 01:12:00</c:v>
                </c:pt>
                <c:pt idx="7752">
                  <c:v> 20-07-09 01:12:05</c:v>
                </c:pt>
                <c:pt idx="7753">
                  <c:v> 20-07-09 01:12:10</c:v>
                </c:pt>
                <c:pt idx="7754">
                  <c:v> 20-07-09 01:12:15</c:v>
                </c:pt>
                <c:pt idx="7755">
                  <c:v> 20-07-09 01:12:20</c:v>
                </c:pt>
                <c:pt idx="7756">
                  <c:v> 20-07-09 01:12:25</c:v>
                </c:pt>
                <c:pt idx="7757">
                  <c:v> 20-07-09 01:12:30</c:v>
                </c:pt>
                <c:pt idx="7758">
                  <c:v> 20-07-09 01:12:35</c:v>
                </c:pt>
                <c:pt idx="7759">
                  <c:v> 20-07-09 01:12:40</c:v>
                </c:pt>
                <c:pt idx="7760">
                  <c:v> 20-07-09 01:12:45</c:v>
                </c:pt>
                <c:pt idx="7761">
                  <c:v> 20-07-09 01:12:50</c:v>
                </c:pt>
                <c:pt idx="7762">
                  <c:v> 20-07-09 01:12:55</c:v>
                </c:pt>
                <c:pt idx="7763">
                  <c:v> 20-07-09 01:13:00</c:v>
                </c:pt>
                <c:pt idx="7764">
                  <c:v> 20-07-09 01:13:05</c:v>
                </c:pt>
                <c:pt idx="7765">
                  <c:v> 20-07-09 01:13:10</c:v>
                </c:pt>
                <c:pt idx="7766">
                  <c:v> 20-07-09 01:13:15</c:v>
                </c:pt>
                <c:pt idx="7767">
                  <c:v> 20-07-09 01:13:20</c:v>
                </c:pt>
                <c:pt idx="7768">
                  <c:v> 20-07-09 01:13:25</c:v>
                </c:pt>
                <c:pt idx="7769">
                  <c:v> 20-07-09 01:13:30</c:v>
                </c:pt>
                <c:pt idx="7770">
                  <c:v> 20-07-09 01:13:35</c:v>
                </c:pt>
                <c:pt idx="7771">
                  <c:v> 20-07-09 01:13:40</c:v>
                </c:pt>
                <c:pt idx="7772">
                  <c:v> 20-07-09 01:13:45</c:v>
                </c:pt>
                <c:pt idx="7773">
                  <c:v> 20-07-09 01:13:50</c:v>
                </c:pt>
                <c:pt idx="7774">
                  <c:v> 20-07-09 01:13:55</c:v>
                </c:pt>
                <c:pt idx="7775">
                  <c:v> 20-07-09 01:14:00</c:v>
                </c:pt>
                <c:pt idx="7776">
                  <c:v> 20-07-09 01:14:05</c:v>
                </c:pt>
                <c:pt idx="7777">
                  <c:v> 20-07-09 01:14:10</c:v>
                </c:pt>
                <c:pt idx="7778">
                  <c:v> 20-07-09 01:14:15</c:v>
                </c:pt>
                <c:pt idx="7779">
                  <c:v> 20-07-09 01:14:20</c:v>
                </c:pt>
                <c:pt idx="7780">
                  <c:v> 20-07-09 01:14:25</c:v>
                </c:pt>
                <c:pt idx="7781">
                  <c:v> 20-07-09 01:14:30</c:v>
                </c:pt>
                <c:pt idx="7782">
                  <c:v> 20-07-09 01:14:35</c:v>
                </c:pt>
                <c:pt idx="7783">
                  <c:v> 20-07-09 01:14:40</c:v>
                </c:pt>
                <c:pt idx="7784">
                  <c:v> 20-07-09 01:14:45</c:v>
                </c:pt>
                <c:pt idx="7785">
                  <c:v> 20-07-09 01:14:50</c:v>
                </c:pt>
                <c:pt idx="7786">
                  <c:v> 20-07-09 01:14:55</c:v>
                </c:pt>
                <c:pt idx="7787">
                  <c:v> 20-07-09 01:15:00</c:v>
                </c:pt>
                <c:pt idx="7788">
                  <c:v> 20-07-09 01:15:05</c:v>
                </c:pt>
                <c:pt idx="7789">
                  <c:v> 20-07-09 01:15:10</c:v>
                </c:pt>
                <c:pt idx="7790">
                  <c:v> 20-07-09 01:15:15</c:v>
                </c:pt>
                <c:pt idx="7791">
                  <c:v> 20-07-09 01:15:20</c:v>
                </c:pt>
                <c:pt idx="7792">
                  <c:v> 20-07-09 01:15:25</c:v>
                </c:pt>
                <c:pt idx="7793">
                  <c:v> 20-07-09 01:15:30</c:v>
                </c:pt>
                <c:pt idx="7794">
                  <c:v> 20-07-09 01:15:35</c:v>
                </c:pt>
                <c:pt idx="7795">
                  <c:v> 20-07-09 01:15:40</c:v>
                </c:pt>
                <c:pt idx="7796">
                  <c:v> 20-07-09 01:15:45</c:v>
                </c:pt>
                <c:pt idx="7797">
                  <c:v> 20-07-09 01:15:50</c:v>
                </c:pt>
                <c:pt idx="7798">
                  <c:v> 20-07-09 01:15:55</c:v>
                </c:pt>
                <c:pt idx="7799">
                  <c:v> 20-07-09 01:16:00</c:v>
                </c:pt>
                <c:pt idx="7800">
                  <c:v> 20-07-09 01:16:05</c:v>
                </c:pt>
                <c:pt idx="7801">
                  <c:v> 20-07-09 01:16:10</c:v>
                </c:pt>
                <c:pt idx="7802">
                  <c:v> 20-07-09 01:16:15</c:v>
                </c:pt>
                <c:pt idx="7803">
                  <c:v> 20-07-09 01:16:20</c:v>
                </c:pt>
                <c:pt idx="7804">
                  <c:v> 20-07-09 01:16:25</c:v>
                </c:pt>
                <c:pt idx="7805">
                  <c:v> 20-07-09 01:16:30</c:v>
                </c:pt>
                <c:pt idx="7806">
                  <c:v> 20-07-09 01:16:35</c:v>
                </c:pt>
                <c:pt idx="7807">
                  <c:v> 20-07-09 01:16:40</c:v>
                </c:pt>
                <c:pt idx="7808">
                  <c:v> 20-07-09 01:16:45</c:v>
                </c:pt>
                <c:pt idx="7809">
                  <c:v> 20-07-09 01:16:50</c:v>
                </c:pt>
                <c:pt idx="7810">
                  <c:v> 20-07-09 01:16:55</c:v>
                </c:pt>
                <c:pt idx="7811">
                  <c:v> 20-07-09 01:17:00</c:v>
                </c:pt>
                <c:pt idx="7812">
                  <c:v> 20-07-09 01:17:05</c:v>
                </c:pt>
                <c:pt idx="7813">
                  <c:v> 20-07-09 01:17:10</c:v>
                </c:pt>
                <c:pt idx="7814">
                  <c:v> 20-07-09 01:17:15</c:v>
                </c:pt>
                <c:pt idx="7815">
                  <c:v> 20-07-09 01:17:20</c:v>
                </c:pt>
                <c:pt idx="7816">
                  <c:v> 20-07-09 01:17:25</c:v>
                </c:pt>
                <c:pt idx="7817">
                  <c:v> 20-07-09 01:17:30</c:v>
                </c:pt>
                <c:pt idx="7818">
                  <c:v> 20-07-09 01:17:35</c:v>
                </c:pt>
                <c:pt idx="7819">
                  <c:v> 20-07-09 01:17:40</c:v>
                </c:pt>
                <c:pt idx="7820">
                  <c:v> 20-07-09 01:17:45</c:v>
                </c:pt>
                <c:pt idx="7821">
                  <c:v> 20-07-09 01:17:50</c:v>
                </c:pt>
                <c:pt idx="7822">
                  <c:v> 20-07-09 01:17:55</c:v>
                </c:pt>
                <c:pt idx="7823">
                  <c:v> 20-07-09 01:18:00</c:v>
                </c:pt>
                <c:pt idx="7824">
                  <c:v> 20-07-09 01:18:05</c:v>
                </c:pt>
                <c:pt idx="7825">
                  <c:v> 20-07-09 01:18:10</c:v>
                </c:pt>
                <c:pt idx="7826">
                  <c:v> 20-07-09 01:18:15</c:v>
                </c:pt>
                <c:pt idx="7827">
                  <c:v> 20-07-09 01:18:20</c:v>
                </c:pt>
                <c:pt idx="7828">
                  <c:v> 20-07-09 01:18:25</c:v>
                </c:pt>
                <c:pt idx="7829">
                  <c:v> 20-07-09 01:18:30</c:v>
                </c:pt>
                <c:pt idx="7830">
                  <c:v> 20-07-09 01:18:35</c:v>
                </c:pt>
                <c:pt idx="7831">
                  <c:v> 20-07-09 01:18:40</c:v>
                </c:pt>
                <c:pt idx="7832">
                  <c:v> 20-07-09 01:18:45</c:v>
                </c:pt>
                <c:pt idx="7833">
                  <c:v> 20-07-09 01:18:50</c:v>
                </c:pt>
                <c:pt idx="7834">
                  <c:v> 20-07-09 01:18:55</c:v>
                </c:pt>
                <c:pt idx="7835">
                  <c:v> 20-07-09 01:19:00</c:v>
                </c:pt>
                <c:pt idx="7836">
                  <c:v> 20-07-09 01:19:05</c:v>
                </c:pt>
                <c:pt idx="7837">
                  <c:v> 20-07-09 01:19:10</c:v>
                </c:pt>
                <c:pt idx="7838">
                  <c:v> 20-07-09 01:19:15</c:v>
                </c:pt>
                <c:pt idx="7839">
                  <c:v> 20-07-09 01:19:20</c:v>
                </c:pt>
                <c:pt idx="7840">
                  <c:v> 20-07-09 01:19:25</c:v>
                </c:pt>
                <c:pt idx="7841">
                  <c:v> 20-07-09 01:19:30</c:v>
                </c:pt>
                <c:pt idx="7842">
                  <c:v> 20-07-09 01:19:35</c:v>
                </c:pt>
                <c:pt idx="7843">
                  <c:v> 20-07-09 01:19:40</c:v>
                </c:pt>
                <c:pt idx="7844">
                  <c:v> 20-07-09 01:19:45</c:v>
                </c:pt>
                <c:pt idx="7845">
                  <c:v> 20-07-09 01:19:50</c:v>
                </c:pt>
                <c:pt idx="7846">
                  <c:v> 20-07-09 01:19:55</c:v>
                </c:pt>
                <c:pt idx="7847">
                  <c:v> 20-07-09 01:20:00</c:v>
                </c:pt>
                <c:pt idx="7848">
                  <c:v> 20-07-09 01:20:05</c:v>
                </c:pt>
                <c:pt idx="7849">
                  <c:v> 20-07-09 01:20:10</c:v>
                </c:pt>
                <c:pt idx="7850">
                  <c:v> 20-07-09 01:20:15</c:v>
                </c:pt>
                <c:pt idx="7851">
                  <c:v> 20-07-09 01:20:20</c:v>
                </c:pt>
                <c:pt idx="7852">
                  <c:v> 20-07-09 01:20:25</c:v>
                </c:pt>
                <c:pt idx="7853">
                  <c:v> 20-07-09 01:20:30</c:v>
                </c:pt>
                <c:pt idx="7854">
                  <c:v> 20-07-09 01:20:35</c:v>
                </c:pt>
                <c:pt idx="7855">
                  <c:v> 20-07-09 01:20:40</c:v>
                </c:pt>
                <c:pt idx="7856">
                  <c:v> 20-07-09 01:20:45</c:v>
                </c:pt>
                <c:pt idx="7857">
                  <c:v> 20-07-09 01:20:50</c:v>
                </c:pt>
                <c:pt idx="7858">
                  <c:v> 20-07-09 01:20:55</c:v>
                </c:pt>
                <c:pt idx="7859">
                  <c:v> 20-07-09 01:21:00</c:v>
                </c:pt>
                <c:pt idx="7860">
                  <c:v> 20-07-09 01:21:05</c:v>
                </c:pt>
                <c:pt idx="7861">
                  <c:v> 20-07-09 01:21:10</c:v>
                </c:pt>
                <c:pt idx="7862">
                  <c:v> 20-07-09 01:21:15</c:v>
                </c:pt>
                <c:pt idx="7863">
                  <c:v> 20-07-09 01:21:20</c:v>
                </c:pt>
                <c:pt idx="7864">
                  <c:v> 20-07-09 01:21:25</c:v>
                </c:pt>
                <c:pt idx="7865">
                  <c:v> 20-07-09 01:21:30</c:v>
                </c:pt>
                <c:pt idx="7866">
                  <c:v> 20-07-09 01:21:35</c:v>
                </c:pt>
                <c:pt idx="7867">
                  <c:v> 20-07-09 01:21:40</c:v>
                </c:pt>
                <c:pt idx="7868">
                  <c:v> 20-07-09 01:21:45</c:v>
                </c:pt>
                <c:pt idx="7869">
                  <c:v> 20-07-09 01:21:50</c:v>
                </c:pt>
                <c:pt idx="7870">
                  <c:v> 20-07-09 01:21:55</c:v>
                </c:pt>
                <c:pt idx="7871">
                  <c:v> 20-07-09 01:22:00</c:v>
                </c:pt>
                <c:pt idx="7872">
                  <c:v> 20-07-09 01:22:05</c:v>
                </c:pt>
                <c:pt idx="7873">
                  <c:v> 20-07-09 01:22:10</c:v>
                </c:pt>
                <c:pt idx="7874">
                  <c:v> 20-07-09 01:22:15</c:v>
                </c:pt>
                <c:pt idx="7875">
                  <c:v> 20-07-09 01:22:20</c:v>
                </c:pt>
                <c:pt idx="7876">
                  <c:v> 20-07-09 01:22:25</c:v>
                </c:pt>
                <c:pt idx="7877">
                  <c:v> 20-07-09 01:22:30</c:v>
                </c:pt>
                <c:pt idx="7878">
                  <c:v> 20-07-09 01:22:35</c:v>
                </c:pt>
                <c:pt idx="7879">
                  <c:v> 20-07-09 01:22:40</c:v>
                </c:pt>
                <c:pt idx="7880">
                  <c:v> 20-07-09 01:22:45</c:v>
                </c:pt>
                <c:pt idx="7881">
                  <c:v> 20-07-09 01:22:50</c:v>
                </c:pt>
                <c:pt idx="7882">
                  <c:v> 20-07-09 01:22:55</c:v>
                </c:pt>
                <c:pt idx="7883">
                  <c:v> 20-07-09 01:23:00</c:v>
                </c:pt>
                <c:pt idx="7884">
                  <c:v> 20-07-09 01:23:05</c:v>
                </c:pt>
                <c:pt idx="7885">
                  <c:v> 20-07-09 01:23:10</c:v>
                </c:pt>
                <c:pt idx="7886">
                  <c:v> 20-07-09 01:23:15</c:v>
                </c:pt>
                <c:pt idx="7887">
                  <c:v> 20-07-09 01:23:20</c:v>
                </c:pt>
                <c:pt idx="7888">
                  <c:v> 20-07-09 01:23:25</c:v>
                </c:pt>
                <c:pt idx="7889">
                  <c:v> 20-07-09 01:23:30</c:v>
                </c:pt>
                <c:pt idx="7890">
                  <c:v> 20-07-09 01:23:35</c:v>
                </c:pt>
                <c:pt idx="7891">
                  <c:v> 20-07-09 01:23:40</c:v>
                </c:pt>
                <c:pt idx="7892">
                  <c:v> 20-07-09 01:23:45</c:v>
                </c:pt>
                <c:pt idx="7893">
                  <c:v> 20-07-09 01:23:50</c:v>
                </c:pt>
                <c:pt idx="7894">
                  <c:v> 20-07-09 01:23:55</c:v>
                </c:pt>
                <c:pt idx="7895">
                  <c:v> 20-07-09 01:24:00</c:v>
                </c:pt>
                <c:pt idx="7896">
                  <c:v> 20-07-09 01:24:05</c:v>
                </c:pt>
                <c:pt idx="7897">
                  <c:v> 20-07-09 01:24:10</c:v>
                </c:pt>
                <c:pt idx="7898">
                  <c:v> 20-07-09 01:24:15</c:v>
                </c:pt>
                <c:pt idx="7899">
                  <c:v> 20-07-09 01:24:20</c:v>
                </c:pt>
                <c:pt idx="7900">
                  <c:v> 20-07-09 01:24:25</c:v>
                </c:pt>
                <c:pt idx="7901">
                  <c:v> 20-07-09 01:24:30</c:v>
                </c:pt>
                <c:pt idx="7902">
                  <c:v> 20-07-09 01:24:35</c:v>
                </c:pt>
                <c:pt idx="7903">
                  <c:v> 20-07-09 01:24:40</c:v>
                </c:pt>
                <c:pt idx="7904">
                  <c:v> 20-07-09 01:24:45</c:v>
                </c:pt>
                <c:pt idx="7905">
                  <c:v> 20-07-09 01:24:50</c:v>
                </c:pt>
                <c:pt idx="7906">
                  <c:v> 20-07-09 01:24:55</c:v>
                </c:pt>
                <c:pt idx="7907">
                  <c:v> 20-07-09 01:25:00</c:v>
                </c:pt>
                <c:pt idx="7908">
                  <c:v> 20-07-09 01:25:05</c:v>
                </c:pt>
                <c:pt idx="7909">
                  <c:v> 20-07-09 01:25:10</c:v>
                </c:pt>
                <c:pt idx="7910">
                  <c:v> 20-07-09 01:25:15</c:v>
                </c:pt>
                <c:pt idx="7911">
                  <c:v> 20-07-09 01:25:20</c:v>
                </c:pt>
                <c:pt idx="7912">
                  <c:v> 20-07-09 01:25:25</c:v>
                </c:pt>
                <c:pt idx="7913">
                  <c:v> 20-07-09 01:25:30</c:v>
                </c:pt>
                <c:pt idx="7914">
                  <c:v> 20-07-09 01:25:35</c:v>
                </c:pt>
                <c:pt idx="7915">
                  <c:v> 20-07-09 01:25:40</c:v>
                </c:pt>
                <c:pt idx="7916">
                  <c:v> 20-07-09 01:25:45</c:v>
                </c:pt>
                <c:pt idx="7917">
                  <c:v> 20-07-09 01:25:50</c:v>
                </c:pt>
                <c:pt idx="7918">
                  <c:v> 20-07-09 01:25:55</c:v>
                </c:pt>
                <c:pt idx="7919">
                  <c:v> 20-07-09 01:26:00</c:v>
                </c:pt>
                <c:pt idx="7920">
                  <c:v> 20-07-09 01:26:05</c:v>
                </c:pt>
                <c:pt idx="7921">
                  <c:v> 20-07-09 01:26:10</c:v>
                </c:pt>
                <c:pt idx="7922">
                  <c:v> 20-07-09 01:26:15</c:v>
                </c:pt>
                <c:pt idx="7923">
                  <c:v> 20-07-09 01:26:20</c:v>
                </c:pt>
                <c:pt idx="7924">
                  <c:v> 20-07-09 01:26:40</c:v>
                </c:pt>
                <c:pt idx="7925">
                  <c:v> 20-07-09 01:26:45</c:v>
                </c:pt>
                <c:pt idx="7926">
                  <c:v> 20-07-09 01:26:50</c:v>
                </c:pt>
                <c:pt idx="7927">
                  <c:v> 20-07-09 01:26:55</c:v>
                </c:pt>
                <c:pt idx="7928">
                  <c:v> 20-07-09 01:27:00</c:v>
                </c:pt>
                <c:pt idx="7929">
                  <c:v> 20-07-09 01:27:05</c:v>
                </c:pt>
                <c:pt idx="7930">
                  <c:v> 20-07-09 01:27:10</c:v>
                </c:pt>
                <c:pt idx="7931">
                  <c:v> 20-07-09 01:27:15</c:v>
                </c:pt>
                <c:pt idx="7932">
                  <c:v> 20-07-09 01:27:20</c:v>
                </c:pt>
                <c:pt idx="7933">
                  <c:v> 20-07-09 01:27:25</c:v>
                </c:pt>
                <c:pt idx="7934">
                  <c:v> 20-07-09 01:27:30</c:v>
                </c:pt>
                <c:pt idx="7935">
                  <c:v> 20-07-09 01:27:35</c:v>
                </c:pt>
                <c:pt idx="7936">
                  <c:v> 20-07-09 01:27:40</c:v>
                </c:pt>
                <c:pt idx="7937">
                  <c:v> 20-07-09 01:27:45</c:v>
                </c:pt>
                <c:pt idx="7938">
                  <c:v> 20-07-09 01:27:50</c:v>
                </c:pt>
                <c:pt idx="7939">
                  <c:v> 20-07-09 01:27:55</c:v>
                </c:pt>
                <c:pt idx="7940">
                  <c:v> 20-07-09 01:28:00</c:v>
                </c:pt>
                <c:pt idx="7941">
                  <c:v> 20-07-09 01:28:05</c:v>
                </c:pt>
                <c:pt idx="7942">
                  <c:v> 20-07-09 01:28:10</c:v>
                </c:pt>
                <c:pt idx="7943">
                  <c:v> 20-07-09 01:28:15</c:v>
                </c:pt>
                <c:pt idx="7944">
                  <c:v> 20-07-09 01:28:20</c:v>
                </c:pt>
                <c:pt idx="7945">
                  <c:v> 20-07-09 01:28:25</c:v>
                </c:pt>
                <c:pt idx="7946">
                  <c:v> 20-07-09 01:28:30</c:v>
                </c:pt>
                <c:pt idx="7947">
                  <c:v> 20-07-09 01:28:35</c:v>
                </c:pt>
                <c:pt idx="7948">
                  <c:v> 20-07-09 01:28:40</c:v>
                </c:pt>
                <c:pt idx="7949">
                  <c:v> 20-07-09 01:28:45</c:v>
                </c:pt>
                <c:pt idx="7950">
                  <c:v> 20-07-09 01:28:50</c:v>
                </c:pt>
                <c:pt idx="7951">
                  <c:v> 20-07-09 01:28:55</c:v>
                </c:pt>
                <c:pt idx="7952">
                  <c:v> 20-07-09 01:29:00</c:v>
                </c:pt>
                <c:pt idx="7953">
                  <c:v> 20-07-09 01:29:05</c:v>
                </c:pt>
                <c:pt idx="7954">
                  <c:v> 20-07-09 01:29:10</c:v>
                </c:pt>
                <c:pt idx="7955">
                  <c:v> 20-07-09 01:29:15</c:v>
                </c:pt>
                <c:pt idx="7956">
                  <c:v> 20-07-09 01:29:20</c:v>
                </c:pt>
                <c:pt idx="7957">
                  <c:v> 20-07-09 01:29:25</c:v>
                </c:pt>
                <c:pt idx="7958">
                  <c:v> 20-07-09 01:29:30</c:v>
                </c:pt>
                <c:pt idx="7959">
                  <c:v> 20-07-09 01:29:35</c:v>
                </c:pt>
                <c:pt idx="7960">
                  <c:v> 20-07-09 01:29:40</c:v>
                </c:pt>
                <c:pt idx="7961">
                  <c:v> 20-07-09 01:29:45</c:v>
                </c:pt>
                <c:pt idx="7962">
                  <c:v> 20-07-09 01:29:50</c:v>
                </c:pt>
                <c:pt idx="7963">
                  <c:v> 20-07-09 01:29:55</c:v>
                </c:pt>
                <c:pt idx="7964">
                  <c:v> 20-07-09 01:30:00</c:v>
                </c:pt>
                <c:pt idx="7965">
                  <c:v> 20-07-09 01:30:05</c:v>
                </c:pt>
                <c:pt idx="7966">
                  <c:v> 20-07-09 01:30:10</c:v>
                </c:pt>
                <c:pt idx="7967">
                  <c:v> 20-07-09 01:30:15</c:v>
                </c:pt>
                <c:pt idx="7968">
                  <c:v> 20-07-09 01:30:20</c:v>
                </c:pt>
                <c:pt idx="7969">
                  <c:v> 20-07-09 01:30:25</c:v>
                </c:pt>
                <c:pt idx="7970">
                  <c:v> 20-07-09 01:30:30</c:v>
                </c:pt>
                <c:pt idx="7971">
                  <c:v> 20-07-09 01:30:35</c:v>
                </c:pt>
                <c:pt idx="7972">
                  <c:v> 20-07-09 01:30:40</c:v>
                </c:pt>
                <c:pt idx="7973">
                  <c:v> 20-07-09 01:30:45</c:v>
                </c:pt>
                <c:pt idx="7974">
                  <c:v> 20-07-09 01:30:50</c:v>
                </c:pt>
                <c:pt idx="7975">
                  <c:v> 20-07-09 01:30:55</c:v>
                </c:pt>
                <c:pt idx="7976">
                  <c:v> 20-07-09 01:31:00</c:v>
                </c:pt>
                <c:pt idx="7977">
                  <c:v> 20-07-09 01:31:05</c:v>
                </c:pt>
                <c:pt idx="7978">
                  <c:v> 20-07-09 01:31:10</c:v>
                </c:pt>
                <c:pt idx="7979">
                  <c:v> 20-07-09 01:31:15</c:v>
                </c:pt>
                <c:pt idx="7980">
                  <c:v> 20-07-09 01:31:20</c:v>
                </c:pt>
                <c:pt idx="7981">
                  <c:v> 20-07-09 01:31:25</c:v>
                </c:pt>
                <c:pt idx="7982">
                  <c:v> 20-07-09 01:31:30</c:v>
                </c:pt>
                <c:pt idx="7983">
                  <c:v> 20-07-09 01:31:35</c:v>
                </c:pt>
                <c:pt idx="7984">
                  <c:v> 20-07-09 01:31:40</c:v>
                </c:pt>
                <c:pt idx="7985">
                  <c:v> 20-07-09 01:31:45</c:v>
                </c:pt>
                <c:pt idx="7986">
                  <c:v> 20-07-09 01:31:50</c:v>
                </c:pt>
                <c:pt idx="7987">
                  <c:v> 20-07-09 01:31:55</c:v>
                </c:pt>
                <c:pt idx="7988">
                  <c:v> 20-07-09 01:32:00</c:v>
                </c:pt>
                <c:pt idx="7989">
                  <c:v> 20-07-09 01:32:05</c:v>
                </c:pt>
                <c:pt idx="7990">
                  <c:v> 20-07-09 01:32:10</c:v>
                </c:pt>
                <c:pt idx="7991">
                  <c:v> 20-07-09 01:32:15</c:v>
                </c:pt>
                <c:pt idx="7992">
                  <c:v> 20-07-09 01:32:20</c:v>
                </c:pt>
                <c:pt idx="7993">
                  <c:v> 20-07-09 01:32:30</c:v>
                </c:pt>
                <c:pt idx="7994">
                  <c:v> 20-07-09 01:32:35</c:v>
                </c:pt>
                <c:pt idx="7995">
                  <c:v> 20-07-09 01:32:40</c:v>
                </c:pt>
                <c:pt idx="7996">
                  <c:v> 20-07-09 01:32:45</c:v>
                </c:pt>
                <c:pt idx="7997">
                  <c:v> 20-07-09 01:32:50</c:v>
                </c:pt>
                <c:pt idx="7998">
                  <c:v> 20-07-09 01:32:55</c:v>
                </c:pt>
                <c:pt idx="7999">
                  <c:v> 20-07-09 01:33:00</c:v>
                </c:pt>
                <c:pt idx="8000">
                  <c:v> 20-07-09 01:33:05</c:v>
                </c:pt>
                <c:pt idx="8001">
                  <c:v> 20-07-09 01:33:10</c:v>
                </c:pt>
                <c:pt idx="8002">
                  <c:v> 20-07-09 01:33:15</c:v>
                </c:pt>
                <c:pt idx="8003">
                  <c:v> 20-07-09 01:33:20</c:v>
                </c:pt>
                <c:pt idx="8004">
                  <c:v> 20-07-09 01:33:25</c:v>
                </c:pt>
                <c:pt idx="8005">
                  <c:v> 20-07-09 01:33:30</c:v>
                </c:pt>
                <c:pt idx="8006">
                  <c:v> 20-07-09 01:33:35</c:v>
                </c:pt>
                <c:pt idx="8007">
                  <c:v> 20-07-09 01:33:40</c:v>
                </c:pt>
                <c:pt idx="8008">
                  <c:v> 20-07-09 01:33:45</c:v>
                </c:pt>
                <c:pt idx="8009">
                  <c:v> 20-07-09 01:33:50</c:v>
                </c:pt>
                <c:pt idx="8010">
                  <c:v> 20-07-09 01:33:55</c:v>
                </c:pt>
                <c:pt idx="8011">
                  <c:v> 20-07-09 01:34:00</c:v>
                </c:pt>
                <c:pt idx="8012">
                  <c:v> 20-07-09 01:34:05</c:v>
                </c:pt>
                <c:pt idx="8013">
                  <c:v> 20-07-09 01:34:10</c:v>
                </c:pt>
                <c:pt idx="8014">
                  <c:v> 20-07-09 01:34:15</c:v>
                </c:pt>
                <c:pt idx="8015">
                  <c:v> 20-07-09 01:34:20</c:v>
                </c:pt>
                <c:pt idx="8016">
                  <c:v> 20-07-09 01:34:25</c:v>
                </c:pt>
                <c:pt idx="8017">
                  <c:v> 20-07-09 01:34:30</c:v>
                </c:pt>
                <c:pt idx="8018">
                  <c:v> 20-07-09 01:34:35</c:v>
                </c:pt>
                <c:pt idx="8019">
                  <c:v> 20-07-09 01:34:40</c:v>
                </c:pt>
                <c:pt idx="8020">
                  <c:v> 20-07-09 01:34:45</c:v>
                </c:pt>
                <c:pt idx="8021">
                  <c:v> 20-07-09 01:34:50</c:v>
                </c:pt>
                <c:pt idx="8022">
                  <c:v> 20-07-09 01:34:55</c:v>
                </c:pt>
                <c:pt idx="8023">
                  <c:v> 20-07-09 01:35:00</c:v>
                </c:pt>
                <c:pt idx="8024">
                  <c:v> 20-07-09 01:35:05</c:v>
                </c:pt>
                <c:pt idx="8025">
                  <c:v> 20-07-09 01:35:10</c:v>
                </c:pt>
                <c:pt idx="8026">
                  <c:v> 20-07-09 01:35:15</c:v>
                </c:pt>
                <c:pt idx="8027">
                  <c:v> 20-07-09 01:35:20</c:v>
                </c:pt>
                <c:pt idx="8028">
                  <c:v> 20-07-09 01:35:25</c:v>
                </c:pt>
                <c:pt idx="8029">
                  <c:v> 20-07-09 01:35:30</c:v>
                </c:pt>
                <c:pt idx="8030">
                  <c:v> 20-07-09 01:35:35</c:v>
                </c:pt>
                <c:pt idx="8031">
                  <c:v> 20-07-09 01:35:40</c:v>
                </c:pt>
                <c:pt idx="8032">
                  <c:v> 20-07-09 01:35:50</c:v>
                </c:pt>
                <c:pt idx="8033">
                  <c:v> 20-07-09 01:35:55</c:v>
                </c:pt>
                <c:pt idx="8034">
                  <c:v> 20-07-09 01:36:00</c:v>
                </c:pt>
                <c:pt idx="8035">
                  <c:v> 20-07-09 01:36:05</c:v>
                </c:pt>
                <c:pt idx="8036">
                  <c:v> 20-07-09 01:36:10</c:v>
                </c:pt>
                <c:pt idx="8037">
                  <c:v> 20-07-09 01:36:15</c:v>
                </c:pt>
                <c:pt idx="8038">
                  <c:v> 20-07-09 01:36:20</c:v>
                </c:pt>
                <c:pt idx="8039">
                  <c:v> 20-07-09 01:36:25</c:v>
                </c:pt>
                <c:pt idx="8040">
                  <c:v> 20-07-09 01:36:30</c:v>
                </c:pt>
                <c:pt idx="8041">
                  <c:v> 20-07-09 01:36:35</c:v>
                </c:pt>
                <c:pt idx="8042">
                  <c:v> 20-07-09 01:36:40</c:v>
                </c:pt>
                <c:pt idx="8043">
                  <c:v> 20-07-09 01:36:45</c:v>
                </c:pt>
                <c:pt idx="8044">
                  <c:v> 20-07-09 01:36:50</c:v>
                </c:pt>
                <c:pt idx="8045">
                  <c:v> 20-07-09 01:36:55</c:v>
                </c:pt>
                <c:pt idx="8046">
                  <c:v> 20-07-09 01:37:00</c:v>
                </c:pt>
                <c:pt idx="8047">
                  <c:v> 20-07-09 01:37:05</c:v>
                </c:pt>
                <c:pt idx="8048">
                  <c:v> 20-07-09 01:37:10</c:v>
                </c:pt>
                <c:pt idx="8049">
                  <c:v> 20-07-09 01:37:15</c:v>
                </c:pt>
                <c:pt idx="8050">
                  <c:v> 20-07-09 01:37:20</c:v>
                </c:pt>
                <c:pt idx="8051">
                  <c:v> 20-07-09 01:37:25</c:v>
                </c:pt>
                <c:pt idx="8052">
                  <c:v> 20-07-09 01:37:30</c:v>
                </c:pt>
                <c:pt idx="8053">
                  <c:v> 20-07-09 01:37:35</c:v>
                </c:pt>
                <c:pt idx="8054">
                  <c:v> 20-07-09 01:37:40</c:v>
                </c:pt>
                <c:pt idx="8055">
                  <c:v> 20-07-09 01:37:45</c:v>
                </c:pt>
                <c:pt idx="8056">
                  <c:v> 20-07-09 01:37:50</c:v>
                </c:pt>
                <c:pt idx="8057">
                  <c:v> 20-07-09 01:37:55</c:v>
                </c:pt>
                <c:pt idx="8058">
                  <c:v> 20-07-09 01:38:00</c:v>
                </c:pt>
                <c:pt idx="8059">
                  <c:v> 20-07-09 01:38:05</c:v>
                </c:pt>
                <c:pt idx="8060">
                  <c:v> 20-07-09 01:38:10</c:v>
                </c:pt>
                <c:pt idx="8061">
                  <c:v> 20-07-09 01:38:15</c:v>
                </c:pt>
                <c:pt idx="8062">
                  <c:v> 20-07-09 01:38:20</c:v>
                </c:pt>
                <c:pt idx="8063">
                  <c:v> 20-07-09 01:38:25</c:v>
                </c:pt>
                <c:pt idx="8064">
                  <c:v> 20-07-09 01:38:30</c:v>
                </c:pt>
                <c:pt idx="8065">
                  <c:v> 20-07-09 01:38:35</c:v>
                </c:pt>
                <c:pt idx="8066">
                  <c:v> 20-07-09 01:38:40</c:v>
                </c:pt>
                <c:pt idx="8067">
                  <c:v> 20-07-09 01:38:45</c:v>
                </c:pt>
                <c:pt idx="8068">
                  <c:v> 20-07-09 01:38:50</c:v>
                </c:pt>
                <c:pt idx="8069">
                  <c:v> 20-07-09 01:38:55</c:v>
                </c:pt>
                <c:pt idx="8070">
                  <c:v> 20-07-09 01:39:00</c:v>
                </c:pt>
                <c:pt idx="8071">
                  <c:v> 20-07-09 01:39:05</c:v>
                </c:pt>
                <c:pt idx="8072">
                  <c:v> 20-07-09 01:39:10</c:v>
                </c:pt>
                <c:pt idx="8073">
                  <c:v> 20-07-09 01:39:15</c:v>
                </c:pt>
                <c:pt idx="8074">
                  <c:v> 20-07-09 01:39:20</c:v>
                </c:pt>
                <c:pt idx="8075">
                  <c:v> 20-07-09 01:39:25</c:v>
                </c:pt>
                <c:pt idx="8076">
                  <c:v> 20-07-09 01:39:30</c:v>
                </c:pt>
                <c:pt idx="8077">
                  <c:v> 20-07-09 01:39:35</c:v>
                </c:pt>
                <c:pt idx="8078">
                  <c:v> 20-07-09 01:40:10</c:v>
                </c:pt>
                <c:pt idx="8079">
                  <c:v> 20-07-09 01:40:15</c:v>
                </c:pt>
                <c:pt idx="8080">
                  <c:v> 20-07-09 01:40:20</c:v>
                </c:pt>
                <c:pt idx="8081">
                  <c:v> 20-07-09 01:40:25</c:v>
                </c:pt>
                <c:pt idx="8082">
                  <c:v> 20-07-09 01:40:30</c:v>
                </c:pt>
                <c:pt idx="8083">
                  <c:v> 20-07-09 01:40:35</c:v>
                </c:pt>
                <c:pt idx="8084">
                  <c:v> 20-07-09 01:40:40</c:v>
                </c:pt>
                <c:pt idx="8085">
                  <c:v> 20-07-09 01:40:45</c:v>
                </c:pt>
                <c:pt idx="8086">
                  <c:v> 20-07-09 01:40:50</c:v>
                </c:pt>
                <c:pt idx="8087">
                  <c:v> 20-07-09 01:40:55</c:v>
                </c:pt>
                <c:pt idx="8088">
                  <c:v> 20-07-09 01:41:00</c:v>
                </c:pt>
                <c:pt idx="8089">
                  <c:v> 20-07-09 01:41:05</c:v>
                </c:pt>
                <c:pt idx="8090">
                  <c:v> 20-07-09 01:41:10</c:v>
                </c:pt>
                <c:pt idx="8091">
                  <c:v> 20-07-09 01:41:15</c:v>
                </c:pt>
                <c:pt idx="8092">
                  <c:v> 20-07-09 01:41:20</c:v>
                </c:pt>
                <c:pt idx="8093">
                  <c:v> 20-07-09 01:41:25</c:v>
                </c:pt>
                <c:pt idx="8094">
                  <c:v> 20-07-09 01:41:30</c:v>
                </c:pt>
                <c:pt idx="8095">
                  <c:v> 20-07-09 01:41:35</c:v>
                </c:pt>
                <c:pt idx="8096">
                  <c:v> 20-07-09 01:41:40</c:v>
                </c:pt>
                <c:pt idx="8097">
                  <c:v> 20-07-09 01:41:45</c:v>
                </c:pt>
                <c:pt idx="8098">
                  <c:v> 20-07-09 01:41:50</c:v>
                </c:pt>
                <c:pt idx="8099">
                  <c:v> 20-07-09 01:41:55</c:v>
                </c:pt>
                <c:pt idx="8100">
                  <c:v> 20-07-09 01:42:00</c:v>
                </c:pt>
                <c:pt idx="8101">
                  <c:v> 20-07-09 01:42:05</c:v>
                </c:pt>
                <c:pt idx="8102">
                  <c:v> 20-07-09 01:42:10</c:v>
                </c:pt>
                <c:pt idx="8103">
                  <c:v> 20-07-09 01:42:15</c:v>
                </c:pt>
                <c:pt idx="8104">
                  <c:v> 20-07-09 01:42:20</c:v>
                </c:pt>
                <c:pt idx="8105">
                  <c:v> 20-07-09 01:42:25</c:v>
                </c:pt>
                <c:pt idx="8106">
                  <c:v> 20-07-09 01:42:30</c:v>
                </c:pt>
                <c:pt idx="8107">
                  <c:v> 20-07-09 01:42:35</c:v>
                </c:pt>
                <c:pt idx="8108">
                  <c:v> 20-07-09 01:42:40</c:v>
                </c:pt>
                <c:pt idx="8109">
                  <c:v> 20-07-09 01:42:45</c:v>
                </c:pt>
                <c:pt idx="8110">
                  <c:v> 20-07-09 01:42:50</c:v>
                </c:pt>
                <c:pt idx="8111">
                  <c:v> 20-07-09 01:42:55</c:v>
                </c:pt>
                <c:pt idx="8112">
                  <c:v> 20-07-09 01:43:00</c:v>
                </c:pt>
                <c:pt idx="8113">
                  <c:v> 20-07-09 01:43:05</c:v>
                </c:pt>
                <c:pt idx="8114">
                  <c:v> 20-07-09 01:43:10</c:v>
                </c:pt>
                <c:pt idx="8115">
                  <c:v> 20-07-09 01:43:15</c:v>
                </c:pt>
                <c:pt idx="8116">
                  <c:v> 20-07-09 01:43:20</c:v>
                </c:pt>
                <c:pt idx="8117">
                  <c:v> 20-07-09 01:43:25</c:v>
                </c:pt>
                <c:pt idx="8118">
                  <c:v> 20-07-09 01:43:30</c:v>
                </c:pt>
                <c:pt idx="8119">
                  <c:v> 20-07-09 01:43:35</c:v>
                </c:pt>
                <c:pt idx="8120">
                  <c:v> 20-07-09 01:43:40</c:v>
                </c:pt>
                <c:pt idx="8121">
                  <c:v> 20-07-09 01:43:45</c:v>
                </c:pt>
                <c:pt idx="8122">
                  <c:v> 20-07-09 01:43:50</c:v>
                </c:pt>
                <c:pt idx="8123">
                  <c:v> 20-07-09 01:43:55</c:v>
                </c:pt>
                <c:pt idx="8124">
                  <c:v> 20-07-09 01:44:00</c:v>
                </c:pt>
                <c:pt idx="8125">
                  <c:v> 20-07-09 01:44:05</c:v>
                </c:pt>
                <c:pt idx="8126">
                  <c:v> 20-07-09 01:44:10</c:v>
                </c:pt>
                <c:pt idx="8127">
                  <c:v> 20-07-09 01:44:15</c:v>
                </c:pt>
                <c:pt idx="8128">
                  <c:v> 20-07-09 01:44:20</c:v>
                </c:pt>
                <c:pt idx="8129">
                  <c:v> 20-07-09 01:44:25</c:v>
                </c:pt>
                <c:pt idx="8130">
                  <c:v> 20-07-09 01:44:30</c:v>
                </c:pt>
                <c:pt idx="8131">
                  <c:v> 20-07-09 01:44:35</c:v>
                </c:pt>
                <c:pt idx="8132">
                  <c:v> 20-07-09 01:44:40</c:v>
                </c:pt>
                <c:pt idx="8133">
                  <c:v> 20-07-09 01:44:45</c:v>
                </c:pt>
                <c:pt idx="8134">
                  <c:v> 20-07-09 01:44:50</c:v>
                </c:pt>
                <c:pt idx="8135">
                  <c:v> 20-07-09 01:44:55</c:v>
                </c:pt>
                <c:pt idx="8136">
                  <c:v> 20-07-09 01:45:00</c:v>
                </c:pt>
                <c:pt idx="8137">
                  <c:v> 20-07-09 01:45:05</c:v>
                </c:pt>
                <c:pt idx="8138">
                  <c:v> 20-07-09 01:45:10</c:v>
                </c:pt>
                <c:pt idx="8139">
                  <c:v> 20-07-09 01:45:15</c:v>
                </c:pt>
                <c:pt idx="8140">
                  <c:v> 20-07-09 01:45:20</c:v>
                </c:pt>
                <c:pt idx="8141">
                  <c:v> 20-07-09 01:45:25</c:v>
                </c:pt>
                <c:pt idx="8142">
                  <c:v> 20-07-09 01:45:30</c:v>
                </c:pt>
                <c:pt idx="8143">
                  <c:v> 20-07-09 01:45:35</c:v>
                </c:pt>
                <c:pt idx="8144">
                  <c:v> 20-07-09 01:45:40</c:v>
                </c:pt>
                <c:pt idx="8145">
                  <c:v> 20-07-09 01:45:45</c:v>
                </c:pt>
                <c:pt idx="8146">
                  <c:v> 20-07-09 01:45:50</c:v>
                </c:pt>
                <c:pt idx="8147">
                  <c:v> 20-07-09 01:45:55</c:v>
                </c:pt>
                <c:pt idx="8148">
                  <c:v> 20-07-09 01:46:00</c:v>
                </c:pt>
                <c:pt idx="8149">
                  <c:v> 20-07-09 01:46:05</c:v>
                </c:pt>
                <c:pt idx="8150">
                  <c:v> 20-07-09 01:46:10</c:v>
                </c:pt>
                <c:pt idx="8151">
                  <c:v> 20-07-09 01:46:15</c:v>
                </c:pt>
                <c:pt idx="8152">
                  <c:v> 20-07-09 01:46:20</c:v>
                </c:pt>
                <c:pt idx="8153">
                  <c:v> 20-07-09 01:46:25</c:v>
                </c:pt>
                <c:pt idx="8154">
                  <c:v> 20-07-09 01:46:30</c:v>
                </c:pt>
                <c:pt idx="8155">
                  <c:v> 20-07-09 01:46:35</c:v>
                </c:pt>
                <c:pt idx="8156">
                  <c:v> 20-07-09 01:46:40</c:v>
                </c:pt>
                <c:pt idx="8157">
                  <c:v> 20-07-09 01:46:45</c:v>
                </c:pt>
                <c:pt idx="8158">
                  <c:v> 20-07-09 01:46:50</c:v>
                </c:pt>
                <c:pt idx="8159">
                  <c:v> 20-07-09 01:46:55</c:v>
                </c:pt>
                <c:pt idx="8160">
                  <c:v> 20-07-09 01:47:00</c:v>
                </c:pt>
                <c:pt idx="8161">
                  <c:v> 20-07-09 01:47:05</c:v>
                </c:pt>
                <c:pt idx="8162">
                  <c:v> 20-07-09 01:47:10</c:v>
                </c:pt>
                <c:pt idx="8163">
                  <c:v> 20-07-09 01:47:15</c:v>
                </c:pt>
                <c:pt idx="8164">
                  <c:v> 20-07-09 01:47:20</c:v>
                </c:pt>
                <c:pt idx="8165">
                  <c:v> 20-07-09 01:47:25</c:v>
                </c:pt>
                <c:pt idx="8166">
                  <c:v> 20-07-09 01:47:30</c:v>
                </c:pt>
                <c:pt idx="8167">
                  <c:v> 20-07-09 01:47:35</c:v>
                </c:pt>
                <c:pt idx="8168">
                  <c:v> 20-07-09 01:47:40</c:v>
                </c:pt>
                <c:pt idx="8169">
                  <c:v> 20-07-09 01:47:45</c:v>
                </c:pt>
                <c:pt idx="8170">
                  <c:v> 20-07-09 01:47:50</c:v>
                </c:pt>
                <c:pt idx="8171">
                  <c:v> 20-07-09 01:47:55</c:v>
                </c:pt>
                <c:pt idx="8172">
                  <c:v> 20-07-09 01:48:00</c:v>
                </c:pt>
                <c:pt idx="8173">
                  <c:v> 20-07-09 01:48:05</c:v>
                </c:pt>
                <c:pt idx="8174">
                  <c:v> 20-07-09 01:48:10</c:v>
                </c:pt>
                <c:pt idx="8175">
                  <c:v> 20-07-09 01:48:15</c:v>
                </c:pt>
                <c:pt idx="8176">
                  <c:v> 20-07-09 01:48:20</c:v>
                </c:pt>
                <c:pt idx="8177">
                  <c:v> 20-07-09 01:48:25</c:v>
                </c:pt>
                <c:pt idx="8178">
                  <c:v> 20-07-09 01:48:30</c:v>
                </c:pt>
                <c:pt idx="8179">
                  <c:v> 20-07-09 01:48:35</c:v>
                </c:pt>
                <c:pt idx="8180">
                  <c:v> 20-07-09 01:48:40</c:v>
                </c:pt>
                <c:pt idx="8181">
                  <c:v> 20-07-09 01:48:45</c:v>
                </c:pt>
                <c:pt idx="8182">
                  <c:v> 20-07-09 01:48:50</c:v>
                </c:pt>
                <c:pt idx="8183">
                  <c:v> 20-07-09 01:48:55</c:v>
                </c:pt>
                <c:pt idx="8184">
                  <c:v> 20-07-09 01:49:00</c:v>
                </c:pt>
                <c:pt idx="8185">
                  <c:v> 20-07-09 01:49:05</c:v>
                </c:pt>
                <c:pt idx="8186">
                  <c:v> 20-07-09 01:49:10</c:v>
                </c:pt>
                <c:pt idx="8187">
                  <c:v> 20-07-09 01:49:15</c:v>
                </c:pt>
                <c:pt idx="8188">
                  <c:v> 20-07-09 01:49:20</c:v>
                </c:pt>
                <c:pt idx="8189">
                  <c:v> 20-07-09 01:49:25</c:v>
                </c:pt>
                <c:pt idx="8190">
                  <c:v> 20-07-09 01:49:30</c:v>
                </c:pt>
                <c:pt idx="8191">
                  <c:v> 20-07-09 01:49:35</c:v>
                </c:pt>
                <c:pt idx="8192">
                  <c:v> 20-07-09 01:49:40</c:v>
                </c:pt>
                <c:pt idx="8193">
                  <c:v> 20-07-09 01:49:45</c:v>
                </c:pt>
                <c:pt idx="8194">
                  <c:v> 20-07-09 01:49:50</c:v>
                </c:pt>
                <c:pt idx="8195">
                  <c:v> 20-07-09 01:49:55</c:v>
                </c:pt>
                <c:pt idx="8196">
                  <c:v> 20-07-09 01:50:00</c:v>
                </c:pt>
                <c:pt idx="8197">
                  <c:v> 20-07-09 01:50:05</c:v>
                </c:pt>
                <c:pt idx="8198">
                  <c:v> 20-07-09 01:50:10</c:v>
                </c:pt>
                <c:pt idx="8199">
                  <c:v> 20-07-09 01:50:15</c:v>
                </c:pt>
                <c:pt idx="8200">
                  <c:v> 20-07-09 01:50:20</c:v>
                </c:pt>
                <c:pt idx="8201">
                  <c:v> 20-07-09 01:50:25</c:v>
                </c:pt>
                <c:pt idx="8202">
                  <c:v> 20-07-09 01:50:30</c:v>
                </c:pt>
                <c:pt idx="8203">
                  <c:v> 20-07-09 01:50:35</c:v>
                </c:pt>
                <c:pt idx="8204">
                  <c:v> 20-07-09 01:50:40</c:v>
                </c:pt>
                <c:pt idx="8205">
                  <c:v> 20-07-09 01:50:45</c:v>
                </c:pt>
                <c:pt idx="8206">
                  <c:v> 20-07-09 01:50:50</c:v>
                </c:pt>
                <c:pt idx="8207">
                  <c:v> 20-07-09 01:50:55</c:v>
                </c:pt>
                <c:pt idx="8208">
                  <c:v> 20-07-09 01:51:00</c:v>
                </c:pt>
                <c:pt idx="8209">
                  <c:v> 20-07-09 01:51:05</c:v>
                </c:pt>
                <c:pt idx="8210">
                  <c:v> 20-07-09 01:51:10</c:v>
                </c:pt>
                <c:pt idx="8211">
                  <c:v> 20-07-09 01:51:15</c:v>
                </c:pt>
                <c:pt idx="8212">
                  <c:v> 20-07-09 01:51:20</c:v>
                </c:pt>
                <c:pt idx="8213">
                  <c:v> 20-07-09 01:51:25</c:v>
                </c:pt>
                <c:pt idx="8214">
                  <c:v> 20-07-09 01:51:30</c:v>
                </c:pt>
                <c:pt idx="8215">
                  <c:v> 20-07-09 01:51:35</c:v>
                </c:pt>
                <c:pt idx="8216">
                  <c:v> 20-07-09 01:51:40</c:v>
                </c:pt>
                <c:pt idx="8217">
                  <c:v> 20-07-09 01:51:45</c:v>
                </c:pt>
                <c:pt idx="8218">
                  <c:v> 20-07-09 01:51:50</c:v>
                </c:pt>
                <c:pt idx="8219">
                  <c:v> 20-07-09 01:51:55</c:v>
                </c:pt>
                <c:pt idx="8220">
                  <c:v> 20-07-09 01:52:00</c:v>
                </c:pt>
                <c:pt idx="8221">
                  <c:v> 20-07-09 01:52:05</c:v>
                </c:pt>
                <c:pt idx="8222">
                  <c:v> 20-07-09 01:52:10</c:v>
                </c:pt>
                <c:pt idx="8223">
                  <c:v> 20-07-09 01:52:15</c:v>
                </c:pt>
                <c:pt idx="8224">
                  <c:v> 20-07-09 01:52:20</c:v>
                </c:pt>
                <c:pt idx="8225">
                  <c:v> 20-07-09 01:52:25</c:v>
                </c:pt>
                <c:pt idx="8226">
                  <c:v> 20-07-09 01:52:30</c:v>
                </c:pt>
                <c:pt idx="8227">
                  <c:v> 20-07-09 01:52:35</c:v>
                </c:pt>
                <c:pt idx="8228">
                  <c:v> 20-07-09 01:52:40</c:v>
                </c:pt>
                <c:pt idx="8229">
                  <c:v> 20-07-09 01:52:45</c:v>
                </c:pt>
                <c:pt idx="8230">
                  <c:v> 20-07-09 01:52:50</c:v>
                </c:pt>
                <c:pt idx="8231">
                  <c:v> 20-07-09 01:52:55</c:v>
                </c:pt>
                <c:pt idx="8232">
                  <c:v> 20-07-09 01:53:00</c:v>
                </c:pt>
                <c:pt idx="8233">
                  <c:v> 20-07-09 01:53:05</c:v>
                </c:pt>
                <c:pt idx="8234">
                  <c:v> 20-07-09 01:53:10</c:v>
                </c:pt>
                <c:pt idx="8235">
                  <c:v> 20-07-09 01:53:15</c:v>
                </c:pt>
                <c:pt idx="8236">
                  <c:v> 20-07-09 01:53:20</c:v>
                </c:pt>
                <c:pt idx="8237">
                  <c:v> 20-07-09 01:53:25</c:v>
                </c:pt>
                <c:pt idx="8238">
                  <c:v> 20-07-09 01:53:30</c:v>
                </c:pt>
                <c:pt idx="8239">
                  <c:v> 20-07-09 01:53:35</c:v>
                </c:pt>
                <c:pt idx="8240">
                  <c:v> 20-07-09 01:53:40</c:v>
                </c:pt>
                <c:pt idx="8241">
                  <c:v> 20-07-09 01:53:45</c:v>
                </c:pt>
                <c:pt idx="8242">
                  <c:v> 20-07-09 01:53:50</c:v>
                </c:pt>
                <c:pt idx="8243">
                  <c:v> 20-07-09 01:53:55</c:v>
                </c:pt>
                <c:pt idx="8244">
                  <c:v> 20-07-09 01:54:00</c:v>
                </c:pt>
                <c:pt idx="8245">
                  <c:v> 20-07-09 01:54:05</c:v>
                </c:pt>
                <c:pt idx="8246">
                  <c:v> 20-07-09 01:54:10</c:v>
                </c:pt>
                <c:pt idx="8247">
                  <c:v> 20-07-09 01:54:15</c:v>
                </c:pt>
                <c:pt idx="8248">
                  <c:v> 20-07-09 01:54:20</c:v>
                </c:pt>
                <c:pt idx="8249">
                  <c:v> 20-07-09 01:54:25</c:v>
                </c:pt>
                <c:pt idx="8250">
                  <c:v> 20-07-09 01:54:30</c:v>
                </c:pt>
                <c:pt idx="8251">
                  <c:v> 20-07-09 01:54:35</c:v>
                </c:pt>
                <c:pt idx="8252">
                  <c:v> 20-07-09 01:54:40</c:v>
                </c:pt>
                <c:pt idx="8253">
                  <c:v> 20-07-09 01:54:45</c:v>
                </c:pt>
                <c:pt idx="8254">
                  <c:v> 20-07-09 01:54:50</c:v>
                </c:pt>
                <c:pt idx="8255">
                  <c:v> 20-07-09 01:54:55</c:v>
                </c:pt>
                <c:pt idx="8256">
                  <c:v> 20-07-09 01:55:00</c:v>
                </c:pt>
                <c:pt idx="8257">
                  <c:v> 20-07-09 01:55:05</c:v>
                </c:pt>
                <c:pt idx="8258">
                  <c:v> 20-07-09 01:55:10</c:v>
                </c:pt>
                <c:pt idx="8259">
                  <c:v> 20-07-09 01:55:15</c:v>
                </c:pt>
                <c:pt idx="8260">
                  <c:v> 20-07-09 01:55:20</c:v>
                </c:pt>
                <c:pt idx="8261">
                  <c:v> 20-07-09 01:55:25</c:v>
                </c:pt>
                <c:pt idx="8262">
                  <c:v> 20-07-09 01:55:30</c:v>
                </c:pt>
                <c:pt idx="8263">
                  <c:v> 20-07-09 01:55:35</c:v>
                </c:pt>
                <c:pt idx="8264">
                  <c:v> 20-07-09 01:55:40</c:v>
                </c:pt>
                <c:pt idx="8265">
                  <c:v> 20-07-09 01:55:45</c:v>
                </c:pt>
                <c:pt idx="8266">
                  <c:v> 20-07-09 01:55:50</c:v>
                </c:pt>
                <c:pt idx="8267">
                  <c:v> 20-07-09 01:55:55</c:v>
                </c:pt>
                <c:pt idx="8268">
                  <c:v> 20-07-09 01:56:00</c:v>
                </c:pt>
                <c:pt idx="8269">
                  <c:v> 20-07-09 01:56:05</c:v>
                </c:pt>
                <c:pt idx="8270">
                  <c:v> 20-07-09 01:56:10</c:v>
                </c:pt>
                <c:pt idx="8271">
                  <c:v> 20-07-09 01:56:15</c:v>
                </c:pt>
                <c:pt idx="8272">
                  <c:v> 20-07-09 01:56:20</c:v>
                </c:pt>
                <c:pt idx="8273">
                  <c:v> 20-07-09 01:56:25</c:v>
                </c:pt>
                <c:pt idx="8274">
                  <c:v> 20-07-09 01:56:30</c:v>
                </c:pt>
                <c:pt idx="8275">
                  <c:v> 20-07-09 01:56:35</c:v>
                </c:pt>
                <c:pt idx="8276">
                  <c:v> 20-07-09 01:56:40</c:v>
                </c:pt>
                <c:pt idx="8277">
                  <c:v> 20-07-09 01:56:45</c:v>
                </c:pt>
                <c:pt idx="8278">
                  <c:v> 20-07-09 01:56:50</c:v>
                </c:pt>
                <c:pt idx="8279">
                  <c:v> 20-07-09 01:56:55</c:v>
                </c:pt>
                <c:pt idx="8280">
                  <c:v> 20-07-09 01:57:00</c:v>
                </c:pt>
                <c:pt idx="8281">
                  <c:v> 20-07-09 01:57:05</c:v>
                </c:pt>
                <c:pt idx="8282">
                  <c:v> 20-07-09 01:57:10</c:v>
                </c:pt>
                <c:pt idx="8283">
                  <c:v> 20-07-09 01:57:15</c:v>
                </c:pt>
                <c:pt idx="8284">
                  <c:v> 20-07-09 01:57:55</c:v>
                </c:pt>
                <c:pt idx="8285">
                  <c:v> 20-07-09 01:58:00</c:v>
                </c:pt>
                <c:pt idx="8286">
                  <c:v> 20-07-09 01:58:05</c:v>
                </c:pt>
                <c:pt idx="8287">
                  <c:v> 20-07-09 01:58:10</c:v>
                </c:pt>
                <c:pt idx="8288">
                  <c:v> 20-07-09 01:58:15</c:v>
                </c:pt>
                <c:pt idx="8289">
                  <c:v> 20-07-09 01:58:20</c:v>
                </c:pt>
                <c:pt idx="8290">
                  <c:v> 20-07-09 01:58:25</c:v>
                </c:pt>
                <c:pt idx="8291">
                  <c:v> 20-07-09 01:58:30</c:v>
                </c:pt>
                <c:pt idx="8292">
                  <c:v> 20-07-09 01:58:35</c:v>
                </c:pt>
                <c:pt idx="8293">
                  <c:v> 20-07-09 01:58:40</c:v>
                </c:pt>
                <c:pt idx="8294">
                  <c:v> 20-07-09 01:58:45</c:v>
                </c:pt>
                <c:pt idx="8295">
                  <c:v> 20-07-09 01:58:50</c:v>
                </c:pt>
                <c:pt idx="8296">
                  <c:v> 20-07-09 01:58:55</c:v>
                </c:pt>
                <c:pt idx="8297">
                  <c:v> 20-07-09 01:59:00</c:v>
                </c:pt>
                <c:pt idx="8298">
                  <c:v> 20-07-09 01:59:05</c:v>
                </c:pt>
                <c:pt idx="8299">
                  <c:v> 20-07-09 01:59:10</c:v>
                </c:pt>
                <c:pt idx="8300">
                  <c:v> 20-07-09 01:59:15</c:v>
                </c:pt>
                <c:pt idx="8301">
                  <c:v> 20-07-09 01:59:20</c:v>
                </c:pt>
                <c:pt idx="8302">
                  <c:v> 20-07-09 01:59:25</c:v>
                </c:pt>
                <c:pt idx="8303">
                  <c:v> 20-07-09 01:59:30</c:v>
                </c:pt>
                <c:pt idx="8304">
                  <c:v> 20-07-09 01:59:35</c:v>
                </c:pt>
                <c:pt idx="8305">
                  <c:v> 20-07-09 01:59:40</c:v>
                </c:pt>
                <c:pt idx="8306">
                  <c:v> 20-07-09 01:59:45</c:v>
                </c:pt>
                <c:pt idx="8307">
                  <c:v> 20-07-09 01:59:50</c:v>
                </c:pt>
                <c:pt idx="8308">
                  <c:v> 20-07-09 01:59:55</c:v>
                </c:pt>
                <c:pt idx="8309">
                  <c:v> 20-07-09 02:00:00</c:v>
                </c:pt>
                <c:pt idx="8310">
                  <c:v> 20-07-09 02:00:05</c:v>
                </c:pt>
                <c:pt idx="8311">
                  <c:v> 20-07-09 02:00:10</c:v>
                </c:pt>
                <c:pt idx="8312">
                  <c:v> 20-07-09 02:00:15</c:v>
                </c:pt>
                <c:pt idx="8313">
                  <c:v> 20-07-09 02:00:50</c:v>
                </c:pt>
                <c:pt idx="8314">
                  <c:v> 20-07-09 02:00:55</c:v>
                </c:pt>
                <c:pt idx="8315">
                  <c:v> 20-07-09 02:01:00</c:v>
                </c:pt>
                <c:pt idx="8316">
                  <c:v> 20-07-09 02:01:05</c:v>
                </c:pt>
                <c:pt idx="8317">
                  <c:v> 20-07-09 02:01:10</c:v>
                </c:pt>
                <c:pt idx="8318">
                  <c:v> 20-07-09 02:01:15</c:v>
                </c:pt>
                <c:pt idx="8319">
                  <c:v> 20-07-09 02:01:20</c:v>
                </c:pt>
                <c:pt idx="8320">
                  <c:v> 20-07-09 02:01:25</c:v>
                </c:pt>
                <c:pt idx="8321">
                  <c:v> 20-07-09 02:01:30</c:v>
                </c:pt>
                <c:pt idx="8322">
                  <c:v> 20-07-09 02:01:35</c:v>
                </c:pt>
                <c:pt idx="8323">
                  <c:v> 20-07-09 02:01:40</c:v>
                </c:pt>
                <c:pt idx="8324">
                  <c:v> 20-07-09 02:01:45</c:v>
                </c:pt>
                <c:pt idx="8325">
                  <c:v> 20-07-09 02:01:50</c:v>
                </c:pt>
                <c:pt idx="8326">
                  <c:v> 20-07-09 02:01:55</c:v>
                </c:pt>
                <c:pt idx="8327">
                  <c:v> 20-07-09 02:02:00</c:v>
                </c:pt>
                <c:pt idx="8328">
                  <c:v> 20-07-09 02:02:05</c:v>
                </c:pt>
                <c:pt idx="8329">
                  <c:v> 20-07-09 02:02:10</c:v>
                </c:pt>
                <c:pt idx="8330">
                  <c:v> 20-07-09 02:02:15</c:v>
                </c:pt>
                <c:pt idx="8331">
                  <c:v> 20-07-09 02:02:20</c:v>
                </c:pt>
                <c:pt idx="8332">
                  <c:v> 20-07-09 02:02:25</c:v>
                </c:pt>
                <c:pt idx="8333">
                  <c:v> 20-07-09 02:02:30</c:v>
                </c:pt>
                <c:pt idx="8334">
                  <c:v> 20-07-09 02:02:35</c:v>
                </c:pt>
                <c:pt idx="8335">
                  <c:v> 20-07-09 02:02:40</c:v>
                </c:pt>
                <c:pt idx="8336">
                  <c:v> 20-07-09 02:02:45</c:v>
                </c:pt>
                <c:pt idx="8337">
                  <c:v> 20-07-09 02:02:50</c:v>
                </c:pt>
                <c:pt idx="8338">
                  <c:v> 20-07-09 02:02:55</c:v>
                </c:pt>
                <c:pt idx="8339">
                  <c:v> 20-07-09 02:03:00</c:v>
                </c:pt>
                <c:pt idx="8340">
                  <c:v> 20-07-09 02:03:05</c:v>
                </c:pt>
                <c:pt idx="8341">
                  <c:v> 20-07-09 02:03:10</c:v>
                </c:pt>
                <c:pt idx="8342">
                  <c:v> 20-07-09 02:03:15</c:v>
                </c:pt>
                <c:pt idx="8343">
                  <c:v> 20-07-09 02:03:20</c:v>
                </c:pt>
                <c:pt idx="8344">
                  <c:v> 20-07-09 02:03:25</c:v>
                </c:pt>
                <c:pt idx="8345">
                  <c:v> 20-07-09 02:03:30</c:v>
                </c:pt>
                <c:pt idx="8346">
                  <c:v> 20-07-09 02:03:35</c:v>
                </c:pt>
                <c:pt idx="8347">
                  <c:v> 20-07-09 02:03:40</c:v>
                </c:pt>
                <c:pt idx="8348">
                  <c:v> 20-07-09 02:03:45</c:v>
                </c:pt>
                <c:pt idx="8349">
                  <c:v> 20-07-09 02:03:50</c:v>
                </c:pt>
                <c:pt idx="8350">
                  <c:v> 20-07-09 02:03:55</c:v>
                </c:pt>
                <c:pt idx="8351">
                  <c:v> 20-07-09 02:04:00</c:v>
                </c:pt>
                <c:pt idx="8352">
                  <c:v> 20-07-09 02:04:05</c:v>
                </c:pt>
                <c:pt idx="8353">
                  <c:v> 20-07-09 02:04:10</c:v>
                </c:pt>
                <c:pt idx="8354">
                  <c:v> 20-07-09 02:04:15</c:v>
                </c:pt>
                <c:pt idx="8355">
                  <c:v> 20-07-09 02:04:25</c:v>
                </c:pt>
                <c:pt idx="8356">
                  <c:v> 20-07-09 02:04:30</c:v>
                </c:pt>
                <c:pt idx="8357">
                  <c:v> 20-07-09 02:04:35</c:v>
                </c:pt>
                <c:pt idx="8358">
                  <c:v> 20-07-09 02:04:40</c:v>
                </c:pt>
                <c:pt idx="8359">
                  <c:v> 20-07-09 02:04:45</c:v>
                </c:pt>
                <c:pt idx="8360">
                  <c:v> 20-07-09 02:04:50</c:v>
                </c:pt>
                <c:pt idx="8361">
                  <c:v> 20-07-09 02:04:55</c:v>
                </c:pt>
                <c:pt idx="8362">
                  <c:v> 20-07-09 02:05:00</c:v>
                </c:pt>
                <c:pt idx="8363">
                  <c:v> 20-07-09 02:05:05</c:v>
                </c:pt>
                <c:pt idx="8364">
                  <c:v> 20-07-09 02:05:10</c:v>
                </c:pt>
                <c:pt idx="8365">
                  <c:v> 20-07-09 02:05:15</c:v>
                </c:pt>
                <c:pt idx="8366">
                  <c:v> 20-07-09 02:05:20</c:v>
                </c:pt>
                <c:pt idx="8367">
                  <c:v> 20-07-09 02:05:25</c:v>
                </c:pt>
                <c:pt idx="8368">
                  <c:v> 20-07-09 02:05:30</c:v>
                </c:pt>
                <c:pt idx="8369">
                  <c:v> 20-07-09 02:05:35</c:v>
                </c:pt>
                <c:pt idx="8370">
                  <c:v> 20-07-09 02:05:40</c:v>
                </c:pt>
                <c:pt idx="8371">
                  <c:v> 20-07-09 02:05:45</c:v>
                </c:pt>
                <c:pt idx="8372">
                  <c:v> 20-07-09 02:05:50</c:v>
                </c:pt>
                <c:pt idx="8373">
                  <c:v> 20-07-09 02:05:55</c:v>
                </c:pt>
                <c:pt idx="8374">
                  <c:v> 20-07-09 02:06:00</c:v>
                </c:pt>
                <c:pt idx="8375">
                  <c:v> 20-07-09 02:06:05</c:v>
                </c:pt>
                <c:pt idx="8376">
                  <c:v> 20-07-09 02:06:10</c:v>
                </c:pt>
                <c:pt idx="8377">
                  <c:v> 20-07-09 02:06:15</c:v>
                </c:pt>
                <c:pt idx="8378">
                  <c:v> 20-07-09 02:06:20</c:v>
                </c:pt>
                <c:pt idx="8379">
                  <c:v> 20-07-09 02:06:25</c:v>
                </c:pt>
                <c:pt idx="8380">
                  <c:v> 20-07-09 02:06:30</c:v>
                </c:pt>
                <c:pt idx="8381">
                  <c:v> 20-07-09 02:06:35</c:v>
                </c:pt>
                <c:pt idx="8382">
                  <c:v> 20-07-09 02:06:40</c:v>
                </c:pt>
                <c:pt idx="8383">
                  <c:v> 20-07-09 02:06:45</c:v>
                </c:pt>
                <c:pt idx="8384">
                  <c:v> 20-07-09 02:06:50</c:v>
                </c:pt>
                <c:pt idx="8385">
                  <c:v> 20-07-09 02:06:55</c:v>
                </c:pt>
                <c:pt idx="8386">
                  <c:v> 20-07-09 02:07:00</c:v>
                </c:pt>
                <c:pt idx="8387">
                  <c:v> 20-07-09 02:07:05</c:v>
                </c:pt>
                <c:pt idx="8388">
                  <c:v> 20-07-09 02:07:10</c:v>
                </c:pt>
                <c:pt idx="8389">
                  <c:v> 20-07-09 02:07:15</c:v>
                </c:pt>
                <c:pt idx="8390">
                  <c:v> 20-07-09 02:07:20</c:v>
                </c:pt>
                <c:pt idx="8391">
                  <c:v> 20-07-09 02:07:25</c:v>
                </c:pt>
                <c:pt idx="8392">
                  <c:v> 20-07-09 02:07:30</c:v>
                </c:pt>
                <c:pt idx="8393">
                  <c:v> 20-07-09 02:07:35</c:v>
                </c:pt>
                <c:pt idx="8394">
                  <c:v> 20-07-09 02:07:40</c:v>
                </c:pt>
                <c:pt idx="8395">
                  <c:v> 20-07-09 02:07:45</c:v>
                </c:pt>
                <c:pt idx="8396">
                  <c:v> 20-07-09 02:07:50</c:v>
                </c:pt>
                <c:pt idx="8397">
                  <c:v> 20-07-09 02:07:55</c:v>
                </c:pt>
                <c:pt idx="8398">
                  <c:v> 20-07-09 02:08:00</c:v>
                </c:pt>
                <c:pt idx="8399">
                  <c:v> 20-07-09 02:08:05</c:v>
                </c:pt>
                <c:pt idx="8400">
                  <c:v> 20-07-09 02:08:10</c:v>
                </c:pt>
                <c:pt idx="8401">
                  <c:v> 20-07-09 02:08:15</c:v>
                </c:pt>
                <c:pt idx="8402">
                  <c:v> 20-07-09 02:08:20</c:v>
                </c:pt>
                <c:pt idx="8403">
                  <c:v> 20-07-09 02:08:25</c:v>
                </c:pt>
                <c:pt idx="8404">
                  <c:v> 20-07-09 02:08:30</c:v>
                </c:pt>
                <c:pt idx="8405">
                  <c:v> 20-07-09 02:08:35</c:v>
                </c:pt>
                <c:pt idx="8406">
                  <c:v> 20-07-09 02:08:40</c:v>
                </c:pt>
                <c:pt idx="8407">
                  <c:v> 20-07-09 02:08:45</c:v>
                </c:pt>
                <c:pt idx="8408">
                  <c:v> 20-07-09 02:08:50</c:v>
                </c:pt>
                <c:pt idx="8409">
                  <c:v> 20-07-09 02:08:55</c:v>
                </c:pt>
                <c:pt idx="8410">
                  <c:v> 20-07-09 02:09:00</c:v>
                </c:pt>
                <c:pt idx="8411">
                  <c:v> 20-07-09 02:09:05</c:v>
                </c:pt>
                <c:pt idx="8412">
                  <c:v> 20-07-09 02:09:10</c:v>
                </c:pt>
                <c:pt idx="8413">
                  <c:v> 20-07-09 02:09:15</c:v>
                </c:pt>
                <c:pt idx="8414">
                  <c:v> 20-07-09 02:09:20</c:v>
                </c:pt>
                <c:pt idx="8415">
                  <c:v> 20-07-09 02:09:25</c:v>
                </c:pt>
                <c:pt idx="8416">
                  <c:v> 20-07-09 02:09:30</c:v>
                </c:pt>
                <c:pt idx="8417">
                  <c:v> 20-07-09 02:09:35</c:v>
                </c:pt>
                <c:pt idx="8418">
                  <c:v> 20-07-09 02:09:40</c:v>
                </c:pt>
                <c:pt idx="8419">
                  <c:v> 20-07-09 02:09:45</c:v>
                </c:pt>
                <c:pt idx="8420">
                  <c:v> 20-07-09 02:09:50</c:v>
                </c:pt>
                <c:pt idx="8421">
                  <c:v> 20-07-09 02:09:55</c:v>
                </c:pt>
                <c:pt idx="8422">
                  <c:v> 20-07-09 02:10:00</c:v>
                </c:pt>
                <c:pt idx="8423">
                  <c:v> 20-07-09 02:10:05</c:v>
                </c:pt>
                <c:pt idx="8424">
                  <c:v> 20-07-09 02:10:10</c:v>
                </c:pt>
                <c:pt idx="8425">
                  <c:v> 20-07-09 02:10:15</c:v>
                </c:pt>
                <c:pt idx="8426">
                  <c:v> 20-07-09 02:10:20</c:v>
                </c:pt>
                <c:pt idx="8427">
                  <c:v> 20-07-09 02:10:25</c:v>
                </c:pt>
                <c:pt idx="8428">
                  <c:v> 20-07-09 02:10:30</c:v>
                </c:pt>
                <c:pt idx="8429">
                  <c:v> 20-07-09 02:10:35</c:v>
                </c:pt>
                <c:pt idx="8430">
                  <c:v> 20-07-09 02:10:40</c:v>
                </c:pt>
                <c:pt idx="8431">
                  <c:v> 20-07-09 02:10:45</c:v>
                </c:pt>
                <c:pt idx="8432">
                  <c:v> 20-07-09 02:10:50</c:v>
                </c:pt>
                <c:pt idx="8433">
                  <c:v> 20-07-09 02:10:55</c:v>
                </c:pt>
                <c:pt idx="8434">
                  <c:v> 20-07-09 02:11:00</c:v>
                </c:pt>
                <c:pt idx="8435">
                  <c:v> 20-07-09 02:11:05</c:v>
                </c:pt>
                <c:pt idx="8436">
                  <c:v> 20-07-09 02:11:10</c:v>
                </c:pt>
                <c:pt idx="8437">
                  <c:v> 20-07-09 02:11:15</c:v>
                </c:pt>
                <c:pt idx="8438">
                  <c:v> 20-07-09 02:11:20</c:v>
                </c:pt>
                <c:pt idx="8439">
                  <c:v> 20-07-09 02:11:25</c:v>
                </c:pt>
                <c:pt idx="8440">
                  <c:v> 20-07-09 02:11:30</c:v>
                </c:pt>
                <c:pt idx="8441">
                  <c:v> 20-07-09 02:11:35</c:v>
                </c:pt>
                <c:pt idx="8442">
                  <c:v> 20-07-09 02:11:40</c:v>
                </c:pt>
                <c:pt idx="8443">
                  <c:v> 20-07-09 02:11:45</c:v>
                </c:pt>
                <c:pt idx="8444">
                  <c:v> 20-07-09 02:11:50</c:v>
                </c:pt>
                <c:pt idx="8445">
                  <c:v> 20-07-09 02:11:55</c:v>
                </c:pt>
                <c:pt idx="8446">
                  <c:v> 20-07-09 02:12:00</c:v>
                </c:pt>
                <c:pt idx="8447">
                  <c:v> 20-07-09 02:12:05</c:v>
                </c:pt>
                <c:pt idx="8448">
                  <c:v> 20-07-09 02:12:10</c:v>
                </c:pt>
                <c:pt idx="8449">
                  <c:v> 20-07-09 02:12:15</c:v>
                </c:pt>
                <c:pt idx="8450">
                  <c:v> 20-07-09 02:12:20</c:v>
                </c:pt>
                <c:pt idx="8451">
                  <c:v> 20-07-09 02:12:25</c:v>
                </c:pt>
                <c:pt idx="8452">
                  <c:v> 20-07-09 02:12:30</c:v>
                </c:pt>
                <c:pt idx="8453">
                  <c:v> 20-07-09 02:12:35</c:v>
                </c:pt>
                <c:pt idx="8454">
                  <c:v> 20-07-09 02:12:40</c:v>
                </c:pt>
                <c:pt idx="8455">
                  <c:v> 20-07-09 02:12:45</c:v>
                </c:pt>
                <c:pt idx="8456">
                  <c:v> 20-07-09 02:12:50</c:v>
                </c:pt>
                <c:pt idx="8457">
                  <c:v> 20-07-09 02:12:55</c:v>
                </c:pt>
                <c:pt idx="8458">
                  <c:v> 20-07-09 02:13:00</c:v>
                </c:pt>
                <c:pt idx="8459">
                  <c:v> 20-07-09 02:13:05</c:v>
                </c:pt>
                <c:pt idx="8460">
                  <c:v> 20-07-09 02:13:10</c:v>
                </c:pt>
                <c:pt idx="8461">
                  <c:v> 20-07-09 02:13:15</c:v>
                </c:pt>
                <c:pt idx="8462">
                  <c:v> 20-07-09 02:13:20</c:v>
                </c:pt>
                <c:pt idx="8463">
                  <c:v> 20-07-09 02:13:25</c:v>
                </c:pt>
                <c:pt idx="8464">
                  <c:v> 20-07-09 02:13:30</c:v>
                </c:pt>
                <c:pt idx="8465">
                  <c:v> 20-07-09 02:13:45</c:v>
                </c:pt>
                <c:pt idx="8466">
                  <c:v> 20-07-09 02:13:50</c:v>
                </c:pt>
                <c:pt idx="8467">
                  <c:v> 20-07-09 02:13:55</c:v>
                </c:pt>
                <c:pt idx="8468">
                  <c:v> 20-07-09 02:14:00</c:v>
                </c:pt>
                <c:pt idx="8469">
                  <c:v> 20-07-09 02:14:05</c:v>
                </c:pt>
                <c:pt idx="8470">
                  <c:v> 20-07-09 02:14:10</c:v>
                </c:pt>
                <c:pt idx="8471">
                  <c:v> 20-07-09 02:14:15</c:v>
                </c:pt>
                <c:pt idx="8472">
                  <c:v> 20-07-09 02:14:20</c:v>
                </c:pt>
                <c:pt idx="8473">
                  <c:v> 20-07-09 02:14:25</c:v>
                </c:pt>
                <c:pt idx="8474">
                  <c:v> 20-07-09 02:14:30</c:v>
                </c:pt>
                <c:pt idx="8475">
                  <c:v> 20-07-09 02:14:35</c:v>
                </c:pt>
                <c:pt idx="8476">
                  <c:v> 20-07-09 02:14:40</c:v>
                </c:pt>
                <c:pt idx="8477">
                  <c:v> 20-07-09 02:14:45</c:v>
                </c:pt>
                <c:pt idx="8478">
                  <c:v> 20-07-09 02:14:50</c:v>
                </c:pt>
                <c:pt idx="8479">
                  <c:v> 20-07-09 02:14:55</c:v>
                </c:pt>
                <c:pt idx="8480">
                  <c:v> 20-07-09 02:15:00</c:v>
                </c:pt>
                <c:pt idx="8481">
                  <c:v> 20-07-09 02:15:05</c:v>
                </c:pt>
                <c:pt idx="8482">
                  <c:v> 20-07-09 02:15:10</c:v>
                </c:pt>
                <c:pt idx="8483">
                  <c:v> 20-07-09 02:15:15</c:v>
                </c:pt>
                <c:pt idx="8484">
                  <c:v> 20-07-09 02:15:20</c:v>
                </c:pt>
                <c:pt idx="8485">
                  <c:v> 20-07-09 02:15:25</c:v>
                </c:pt>
                <c:pt idx="8486">
                  <c:v> 20-07-09 02:15:30</c:v>
                </c:pt>
                <c:pt idx="8487">
                  <c:v> 20-07-09 02:15:35</c:v>
                </c:pt>
                <c:pt idx="8488">
                  <c:v> 20-07-09 02:15:40</c:v>
                </c:pt>
                <c:pt idx="8489">
                  <c:v> 20-07-09 02:15:45</c:v>
                </c:pt>
                <c:pt idx="8490">
                  <c:v> 20-07-09 02:15:50</c:v>
                </c:pt>
                <c:pt idx="8491">
                  <c:v> 20-07-09 02:15:55</c:v>
                </c:pt>
                <c:pt idx="8492">
                  <c:v> 20-07-09 02:16:00</c:v>
                </c:pt>
                <c:pt idx="8493">
                  <c:v> 20-07-09 02:16:05</c:v>
                </c:pt>
                <c:pt idx="8494">
                  <c:v> 20-07-09 02:16:10</c:v>
                </c:pt>
                <c:pt idx="8495">
                  <c:v> 20-07-09 02:16:15</c:v>
                </c:pt>
                <c:pt idx="8496">
                  <c:v> 20-07-09 02:16:20</c:v>
                </c:pt>
                <c:pt idx="8497">
                  <c:v> 20-07-09 02:16:25</c:v>
                </c:pt>
                <c:pt idx="8498">
                  <c:v> 20-07-09 02:16:55</c:v>
                </c:pt>
                <c:pt idx="8499">
                  <c:v> 20-07-09 02:17:00</c:v>
                </c:pt>
                <c:pt idx="8500">
                  <c:v> 20-07-09 02:17:05</c:v>
                </c:pt>
                <c:pt idx="8501">
                  <c:v> 20-07-09 02:17:10</c:v>
                </c:pt>
                <c:pt idx="8502">
                  <c:v> 20-07-09 02:17:15</c:v>
                </c:pt>
                <c:pt idx="8503">
                  <c:v> 20-07-09 02:17:20</c:v>
                </c:pt>
                <c:pt idx="8504">
                  <c:v> 20-07-09 02:17:25</c:v>
                </c:pt>
                <c:pt idx="8505">
                  <c:v> 20-07-09 02:17:30</c:v>
                </c:pt>
                <c:pt idx="8506">
                  <c:v> 20-07-09 02:17:35</c:v>
                </c:pt>
                <c:pt idx="8507">
                  <c:v> 20-07-09 02:17:40</c:v>
                </c:pt>
                <c:pt idx="8508">
                  <c:v> 20-07-09 02:17:45</c:v>
                </c:pt>
                <c:pt idx="8509">
                  <c:v> 20-07-09 02:17:50</c:v>
                </c:pt>
                <c:pt idx="8510">
                  <c:v> 20-07-09 02:17:55</c:v>
                </c:pt>
                <c:pt idx="8511">
                  <c:v> 20-07-09 02:18:00</c:v>
                </c:pt>
                <c:pt idx="8512">
                  <c:v> 20-07-09 02:18:05</c:v>
                </c:pt>
                <c:pt idx="8513">
                  <c:v> 20-07-09 02:18:10</c:v>
                </c:pt>
                <c:pt idx="8514">
                  <c:v> 20-07-09 02:18:15</c:v>
                </c:pt>
                <c:pt idx="8515">
                  <c:v> 20-07-09 02:18:20</c:v>
                </c:pt>
                <c:pt idx="8516">
                  <c:v> 20-07-09 02:18:25</c:v>
                </c:pt>
                <c:pt idx="8517">
                  <c:v> 20-07-09 02:18:30</c:v>
                </c:pt>
                <c:pt idx="8518">
                  <c:v> 20-07-09 02:18:35</c:v>
                </c:pt>
                <c:pt idx="8519">
                  <c:v> 20-07-09 02:18:40</c:v>
                </c:pt>
                <c:pt idx="8520">
                  <c:v> 20-07-09 02:18:45</c:v>
                </c:pt>
                <c:pt idx="8521">
                  <c:v> 20-07-09 02:18:50</c:v>
                </c:pt>
                <c:pt idx="8522">
                  <c:v> 20-07-09 02:18:55</c:v>
                </c:pt>
                <c:pt idx="8523">
                  <c:v> 20-07-09 02:19:00</c:v>
                </c:pt>
                <c:pt idx="8524">
                  <c:v> 20-07-09 02:19:05</c:v>
                </c:pt>
                <c:pt idx="8525">
                  <c:v> 20-07-09 02:19:10</c:v>
                </c:pt>
                <c:pt idx="8526">
                  <c:v> 20-07-09 02:19:15</c:v>
                </c:pt>
                <c:pt idx="8527">
                  <c:v> 20-07-09 02:19:25</c:v>
                </c:pt>
                <c:pt idx="8528">
                  <c:v> 20-07-09 02:19:30</c:v>
                </c:pt>
                <c:pt idx="8529">
                  <c:v> 20-07-09 02:19:35</c:v>
                </c:pt>
                <c:pt idx="8530">
                  <c:v> 20-07-09 02:19:40</c:v>
                </c:pt>
                <c:pt idx="8531">
                  <c:v> 20-07-09 02:19:45</c:v>
                </c:pt>
                <c:pt idx="8532">
                  <c:v> 20-07-09 02:19:50</c:v>
                </c:pt>
                <c:pt idx="8533">
                  <c:v> 20-07-09 02:19:55</c:v>
                </c:pt>
                <c:pt idx="8534">
                  <c:v> 20-07-09 02:20:00</c:v>
                </c:pt>
                <c:pt idx="8535">
                  <c:v> 20-07-09 02:20:05</c:v>
                </c:pt>
                <c:pt idx="8536">
                  <c:v> 20-07-09 02:20:10</c:v>
                </c:pt>
                <c:pt idx="8537">
                  <c:v> 20-07-09 02:20:15</c:v>
                </c:pt>
                <c:pt idx="8538">
                  <c:v> 20-07-09 02:20:20</c:v>
                </c:pt>
                <c:pt idx="8539">
                  <c:v> 20-07-09 02:20:25</c:v>
                </c:pt>
                <c:pt idx="8540">
                  <c:v> 20-07-09 02:20:30</c:v>
                </c:pt>
                <c:pt idx="8541">
                  <c:v> 20-07-09 02:20:35</c:v>
                </c:pt>
                <c:pt idx="8542">
                  <c:v> 20-07-09 02:20:40</c:v>
                </c:pt>
                <c:pt idx="8543">
                  <c:v> 20-07-09 02:20:45</c:v>
                </c:pt>
                <c:pt idx="8544">
                  <c:v> 20-07-09 02:20:50</c:v>
                </c:pt>
                <c:pt idx="8545">
                  <c:v> 20-07-09 02:20:55</c:v>
                </c:pt>
                <c:pt idx="8546">
                  <c:v> 20-07-09 02:21:00</c:v>
                </c:pt>
                <c:pt idx="8547">
                  <c:v> 20-07-09 02:21:05</c:v>
                </c:pt>
                <c:pt idx="8548">
                  <c:v> 20-07-09 02:21:20</c:v>
                </c:pt>
                <c:pt idx="8549">
                  <c:v> 20-07-09 02:21:25</c:v>
                </c:pt>
                <c:pt idx="8550">
                  <c:v> 20-07-09 02:21:30</c:v>
                </c:pt>
                <c:pt idx="8551">
                  <c:v> 20-07-09 02:21:35</c:v>
                </c:pt>
                <c:pt idx="8552">
                  <c:v> 20-07-09 02:21:40</c:v>
                </c:pt>
                <c:pt idx="8553">
                  <c:v> 20-07-09 02:21:45</c:v>
                </c:pt>
                <c:pt idx="8554">
                  <c:v> 20-07-09 02:21:50</c:v>
                </c:pt>
                <c:pt idx="8555">
                  <c:v> 20-07-09 02:21:55</c:v>
                </c:pt>
                <c:pt idx="8556">
                  <c:v> 20-07-09 02:22:00</c:v>
                </c:pt>
                <c:pt idx="8557">
                  <c:v> 20-07-09 02:22:05</c:v>
                </c:pt>
                <c:pt idx="8558">
                  <c:v> 20-07-09 02:22:10</c:v>
                </c:pt>
                <c:pt idx="8559">
                  <c:v> 20-07-09 02:22:15</c:v>
                </c:pt>
                <c:pt idx="8560">
                  <c:v> 20-07-09 02:22:20</c:v>
                </c:pt>
                <c:pt idx="8561">
                  <c:v> 20-07-09 02:22:25</c:v>
                </c:pt>
                <c:pt idx="8562">
                  <c:v> 20-07-09 02:22:30</c:v>
                </c:pt>
                <c:pt idx="8563">
                  <c:v> 20-07-09 02:23:30</c:v>
                </c:pt>
                <c:pt idx="8564">
                  <c:v> 20-07-09 02:23:35</c:v>
                </c:pt>
                <c:pt idx="8565">
                  <c:v> 20-07-09 02:23:40</c:v>
                </c:pt>
                <c:pt idx="8566">
                  <c:v> 20-07-09 02:23:45</c:v>
                </c:pt>
                <c:pt idx="8567">
                  <c:v> 20-07-09 02:23:50</c:v>
                </c:pt>
                <c:pt idx="8568">
                  <c:v> 20-07-09 02:23:55</c:v>
                </c:pt>
                <c:pt idx="8569">
                  <c:v> 20-07-09 02:24:00</c:v>
                </c:pt>
                <c:pt idx="8570">
                  <c:v> 20-07-09 02:24:05</c:v>
                </c:pt>
                <c:pt idx="8571">
                  <c:v> 20-07-09 02:24:10</c:v>
                </c:pt>
                <c:pt idx="8572">
                  <c:v> 20-07-09 02:24:15</c:v>
                </c:pt>
                <c:pt idx="8573">
                  <c:v> 20-07-09 02:24:20</c:v>
                </c:pt>
                <c:pt idx="8574">
                  <c:v> 20-07-09 02:24:25</c:v>
                </c:pt>
                <c:pt idx="8575">
                  <c:v> 20-07-09 02:24:30</c:v>
                </c:pt>
                <c:pt idx="8576">
                  <c:v> 20-07-09 02:24:35</c:v>
                </c:pt>
                <c:pt idx="8577">
                  <c:v> 20-07-09 02:24:40</c:v>
                </c:pt>
                <c:pt idx="8578">
                  <c:v> 20-07-09 02:24:45</c:v>
                </c:pt>
                <c:pt idx="8579">
                  <c:v> 20-07-09 02:24:50</c:v>
                </c:pt>
                <c:pt idx="8580">
                  <c:v> 20-07-09 02:24:55</c:v>
                </c:pt>
                <c:pt idx="8581">
                  <c:v> 20-07-09 02:25:00</c:v>
                </c:pt>
                <c:pt idx="8582">
                  <c:v> 20-07-09 02:25:05</c:v>
                </c:pt>
                <c:pt idx="8583">
                  <c:v> 20-07-09 02:25:10</c:v>
                </c:pt>
                <c:pt idx="8584">
                  <c:v> 20-07-09 02:25:15</c:v>
                </c:pt>
                <c:pt idx="8585">
                  <c:v> 20-07-09 02:25:20</c:v>
                </c:pt>
                <c:pt idx="8586">
                  <c:v> 20-07-09 02:25:25</c:v>
                </c:pt>
                <c:pt idx="8587">
                  <c:v> 20-07-09 02:25:30</c:v>
                </c:pt>
                <c:pt idx="8588">
                  <c:v> 20-07-09 02:25:35</c:v>
                </c:pt>
                <c:pt idx="8589">
                  <c:v> 20-07-09 02:25:40</c:v>
                </c:pt>
                <c:pt idx="8590">
                  <c:v> 20-07-09 02:25:45</c:v>
                </c:pt>
                <c:pt idx="8591">
                  <c:v> 20-07-09 02:25:50</c:v>
                </c:pt>
                <c:pt idx="8592">
                  <c:v> 20-07-09 02:25:55</c:v>
                </c:pt>
                <c:pt idx="8593">
                  <c:v> 20-07-09 02:26:00</c:v>
                </c:pt>
                <c:pt idx="8594">
                  <c:v> 20-07-09 02:26:05</c:v>
                </c:pt>
                <c:pt idx="8595">
                  <c:v> 20-07-09 02:26:10</c:v>
                </c:pt>
                <c:pt idx="8596">
                  <c:v> 20-07-09 02:26:15</c:v>
                </c:pt>
                <c:pt idx="8597">
                  <c:v> 20-07-09 02:26:20</c:v>
                </c:pt>
                <c:pt idx="8598">
                  <c:v> 20-07-09 02:26:25</c:v>
                </c:pt>
                <c:pt idx="8599">
                  <c:v> 20-07-09 02:26:30</c:v>
                </c:pt>
                <c:pt idx="8600">
                  <c:v> 20-07-09 02:26:35</c:v>
                </c:pt>
                <c:pt idx="8601">
                  <c:v> 20-07-09 02:26:40</c:v>
                </c:pt>
                <c:pt idx="8602">
                  <c:v> 20-07-09 02:26:45</c:v>
                </c:pt>
                <c:pt idx="8603">
                  <c:v> 20-07-09 02:26:50</c:v>
                </c:pt>
                <c:pt idx="8604">
                  <c:v> 20-07-09 02:26:55</c:v>
                </c:pt>
                <c:pt idx="8605">
                  <c:v> 20-07-09 02:27:00</c:v>
                </c:pt>
                <c:pt idx="8606">
                  <c:v> 20-07-09 02:27:05</c:v>
                </c:pt>
                <c:pt idx="8607">
                  <c:v> 20-07-09 02:27:10</c:v>
                </c:pt>
                <c:pt idx="8608">
                  <c:v> 20-07-09 02:27:15</c:v>
                </c:pt>
                <c:pt idx="8609">
                  <c:v> 20-07-09 02:27:20</c:v>
                </c:pt>
                <c:pt idx="8610">
                  <c:v> 20-07-09 02:27:30</c:v>
                </c:pt>
                <c:pt idx="8611">
                  <c:v> 20-07-09 02:27:35</c:v>
                </c:pt>
                <c:pt idx="8612">
                  <c:v> 20-07-09 02:27:40</c:v>
                </c:pt>
                <c:pt idx="8613">
                  <c:v> 20-07-09 02:27:45</c:v>
                </c:pt>
                <c:pt idx="8614">
                  <c:v> 20-07-09 02:27:50</c:v>
                </c:pt>
                <c:pt idx="8615">
                  <c:v> 20-07-09 02:27:55</c:v>
                </c:pt>
                <c:pt idx="8616">
                  <c:v> 20-07-09 02:28:00</c:v>
                </c:pt>
                <c:pt idx="8617">
                  <c:v> 20-07-09 02:28:05</c:v>
                </c:pt>
                <c:pt idx="8618">
                  <c:v> 20-07-09 02:28:10</c:v>
                </c:pt>
                <c:pt idx="8619">
                  <c:v> 20-07-09 02:28:15</c:v>
                </c:pt>
                <c:pt idx="8620">
                  <c:v> 20-07-09 02:28:20</c:v>
                </c:pt>
                <c:pt idx="8621">
                  <c:v> 20-07-09 02:28:25</c:v>
                </c:pt>
                <c:pt idx="8622">
                  <c:v> 20-07-09 02:29:30</c:v>
                </c:pt>
                <c:pt idx="8623">
                  <c:v> 20-07-09 02:29:35</c:v>
                </c:pt>
                <c:pt idx="8624">
                  <c:v> 20-07-09 02:29:40</c:v>
                </c:pt>
                <c:pt idx="8625">
                  <c:v> 20-07-09 02:29:45</c:v>
                </c:pt>
                <c:pt idx="8626">
                  <c:v> 20-07-09 02:29:50</c:v>
                </c:pt>
                <c:pt idx="8627">
                  <c:v> 20-07-09 02:29:55</c:v>
                </c:pt>
                <c:pt idx="8628">
                  <c:v> 20-07-09 02:30:00</c:v>
                </c:pt>
                <c:pt idx="8629">
                  <c:v> 20-07-09 02:30:05</c:v>
                </c:pt>
                <c:pt idx="8630">
                  <c:v> 20-07-09 02:30:10</c:v>
                </c:pt>
                <c:pt idx="8631">
                  <c:v> 20-07-09 02:30:15</c:v>
                </c:pt>
                <c:pt idx="8632">
                  <c:v> 20-07-09 02:30:20</c:v>
                </c:pt>
                <c:pt idx="8633">
                  <c:v> 20-07-09 02:30:25</c:v>
                </c:pt>
                <c:pt idx="8634">
                  <c:v> 20-07-09 02:30:30</c:v>
                </c:pt>
                <c:pt idx="8635">
                  <c:v> 20-07-09 02:30:35</c:v>
                </c:pt>
                <c:pt idx="8636">
                  <c:v> 20-07-09 02:30:40</c:v>
                </c:pt>
                <c:pt idx="8637">
                  <c:v> 20-07-09 02:30:45</c:v>
                </c:pt>
                <c:pt idx="8638">
                  <c:v> 20-07-09 02:30:50</c:v>
                </c:pt>
                <c:pt idx="8639">
                  <c:v> 20-07-09 02:30:55</c:v>
                </c:pt>
                <c:pt idx="8640">
                  <c:v> 20-07-09 02:31:00</c:v>
                </c:pt>
                <c:pt idx="8641">
                  <c:v> 20-07-09 02:31:05</c:v>
                </c:pt>
                <c:pt idx="8642">
                  <c:v> 20-07-09 02:31:10</c:v>
                </c:pt>
                <c:pt idx="8643">
                  <c:v> 20-07-09 02:31:15</c:v>
                </c:pt>
                <c:pt idx="8644">
                  <c:v> 20-07-09 02:31:20</c:v>
                </c:pt>
                <c:pt idx="8645">
                  <c:v> 20-07-09 02:31:25</c:v>
                </c:pt>
                <c:pt idx="8646">
                  <c:v> 20-07-09 02:31:30</c:v>
                </c:pt>
                <c:pt idx="8647">
                  <c:v> 20-07-09 02:31:35</c:v>
                </c:pt>
                <c:pt idx="8648">
                  <c:v> 20-07-09 02:31:40</c:v>
                </c:pt>
                <c:pt idx="8649">
                  <c:v> 20-07-09 02:31:45</c:v>
                </c:pt>
                <c:pt idx="8650">
                  <c:v> 20-07-09 02:31:50</c:v>
                </c:pt>
                <c:pt idx="8651">
                  <c:v> 20-07-09 02:31:55</c:v>
                </c:pt>
                <c:pt idx="8652">
                  <c:v> 20-07-09 02:32:00</c:v>
                </c:pt>
                <c:pt idx="8653">
                  <c:v> 20-07-09 02:32:05</c:v>
                </c:pt>
                <c:pt idx="8654">
                  <c:v> 20-07-09 02:32:10</c:v>
                </c:pt>
                <c:pt idx="8655">
                  <c:v> 20-07-09 02:32:15</c:v>
                </c:pt>
                <c:pt idx="8656">
                  <c:v> 20-07-09 02:32:20</c:v>
                </c:pt>
                <c:pt idx="8657">
                  <c:v> 20-07-09 02:32:25</c:v>
                </c:pt>
                <c:pt idx="8658">
                  <c:v> 20-07-09 02:32:30</c:v>
                </c:pt>
                <c:pt idx="8659">
                  <c:v> 20-07-09 02:32:35</c:v>
                </c:pt>
                <c:pt idx="8660">
                  <c:v> 20-07-09 02:32:40</c:v>
                </c:pt>
                <c:pt idx="8661">
                  <c:v> 20-07-09 02:32:45</c:v>
                </c:pt>
                <c:pt idx="8662">
                  <c:v> 20-07-09 02:32:50</c:v>
                </c:pt>
                <c:pt idx="8663">
                  <c:v> 20-07-09 02:32:55</c:v>
                </c:pt>
                <c:pt idx="8664">
                  <c:v> 20-07-09 02:33:00</c:v>
                </c:pt>
                <c:pt idx="8665">
                  <c:v> 20-07-09 02:33:05</c:v>
                </c:pt>
                <c:pt idx="8666">
                  <c:v> 20-07-09 02:33:10</c:v>
                </c:pt>
                <c:pt idx="8667">
                  <c:v> 20-07-09 02:33:15</c:v>
                </c:pt>
                <c:pt idx="8668">
                  <c:v> 20-07-09 02:33:20</c:v>
                </c:pt>
                <c:pt idx="8669">
                  <c:v> 20-07-09 02:33:25</c:v>
                </c:pt>
                <c:pt idx="8670">
                  <c:v> 20-07-09 02:33:30</c:v>
                </c:pt>
                <c:pt idx="8671">
                  <c:v> 20-07-09 02:33:35</c:v>
                </c:pt>
                <c:pt idx="8672">
                  <c:v> 20-07-09 02:33:40</c:v>
                </c:pt>
                <c:pt idx="8673">
                  <c:v> 20-07-09 02:33:45</c:v>
                </c:pt>
                <c:pt idx="8674">
                  <c:v> 20-07-09 02:33:50</c:v>
                </c:pt>
                <c:pt idx="8675">
                  <c:v> 20-07-09 02:33:55</c:v>
                </c:pt>
                <c:pt idx="8676">
                  <c:v> 20-07-09 02:34:00</c:v>
                </c:pt>
                <c:pt idx="8677">
                  <c:v> 20-07-09 02:34:05</c:v>
                </c:pt>
                <c:pt idx="8678">
                  <c:v> 20-07-09 02:34:10</c:v>
                </c:pt>
                <c:pt idx="8679">
                  <c:v> 20-07-09 02:34:15</c:v>
                </c:pt>
                <c:pt idx="8680">
                  <c:v> 20-07-09 02:34:20</c:v>
                </c:pt>
                <c:pt idx="8681">
                  <c:v> 20-07-09 02:34:25</c:v>
                </c:pt>
                <c:pt idx="8682">
                  <c:v> 20-07-09 02:34:30</c:v>
                </c:pt>
                <c:pt idx="8683">
                  <c:v> 20-07-09 02:34:35</c:v>
                </c:pt>
                <c:pt idx="8684">
                  <c:v> 20-07-09 02:34:40</c:v>
                </c:pt>
                <c:pt idx="8685">
                  <c:v> 20-07-09 02:34:45</c:v>
                </c:pt>
                <c:pt idx="8686">
                  <c:v> 20-07-09 02:34:50</c:v>
                </c:pt>
                <c:pt idx="8687">
                  <c:v> 20-07-09 02:34:55</c:v>
                </c:pt>
                <c:pt idx="8688">
                  <c:v> 20-07-09 02:35:00</c:v>
                </c:pt>
                <c:pt idx="8689">
                  <c:v> 20-07-09 02:35:05</c:v>
                </c:pt>
                <c:pt idx="8690">
                  <c:v> 20-07-09 02:35:10</c:v>
                </c:pt>
                <c:pt idx="8691">
                  <c:v> 20-07-09 02:35:15</c:v>
                </c:pt>
                <c:pt idx="8692">
                  <c:v> 20-07-09 02:35:20</c:v>
                </c:pt>
                <c:pt idx="8693">
                  <c:v> 20-07-09 02:35:25</c:v>
                </c:pt>
                <c:pt idx="8694">
                  <c:v> 20-07-09 02:35:30</c:v>
                </c:pt>
                <c:pt idx="8695">
                  <c:v> 20-07-09 02:35:35</c:v>
                </c:pt>
                <c:pt idx="8696">
                  <c:v> 20-07-09 02:35:40</c:v>
                </c:pt>
                <c:pt idx="8697">
                  <c:v> 20-07-09 02:35:45</c:v>
                </c:pt>
                <c:pt idx="8698">
                  <c:v> 20-07-09 02:35:50</c:v>
                </c:pt>
                <c:pt idx="8699">
                  <c:v> 20-07-09 02:35:55</c:v>
                </c:pt>
                <c:pt idx="8700">
                  <c:v> 20-07-09 02:36:00</c:v>
                </c:pt>
                <c:pt idx="8701">
                  <c:v> 20-07-09 02:36:05</c:v>
                </c:pt>
                <c:pt idx="8702">
                  <c:v> 20-07-09 02:36:10</c:v>
                </c:pt>
                <c:pt idx="8703">
                  <c:v> 20-07-09 02:36:15</c:v>
                </c:pt>
                <c:pt idx="8704">
                  <c:v> 20-07-09 02:36:20</c:v>
                </c:pt>
                <c:pt idx="8705">
                  <c:v> 20-07-09 02:36:25</c:v>
                </c:pt>
                <c:pt idx="8706">
                  <c:v> 20-07-09 02:36:30</c:v>
                </c:pt>
                <c:pt idx="8707">
                  <c:v> 20-07-09 02:36:35</c:v>
                </c:pt>
                <c:pt idx="8708">
                  <c:v> 20-07-09 02:36:40</c:v>
                </c:pt>
                <c:pt idx="8709">
                  <c:v> 20-07-09 02:36:45</c:v>
                </c:pt>
                <c:pt idx="8710">
                  <c:v> 20-07-09 02:36:50</c:v>
                </c:pt>
                <c:pt idx="8711">
                  <c:v> 20-07-09 02:36:55</c:v>
                </c:pt>
                <c:pt idx="8712">
                  <c:v> 20-07-09 02:37:00</c:v>
                </c:pt>
                <c:pt idx="8713">
                  <c:v> 20-07-09 02:37:05</c:v>
                </c:pt>
                <c:pt idx="8714">
                  <c:v> 20-07-09 02:37:10</c:v>
                </c:pt>
                <c:pt idx="8715">
                  <c:v> 20-07-09 02:37:15</c:v>
                </c:pt>
                <c:pt idx="8716">
                  <c:v> 20-07-09 02:37:20</c:v>
                </c:pt>
                <c:pt idx="8717">
                  <c:v> 20-07-09 02:37:25</c:v>
                </c:pt>
                <c:pt idx="8718">
                  <c:v> 20-07-09 02:37:30</c:v>
                </c:pt>
                <c:pt idx="8719">
                  <c:v> 20-07-09 02:37:55</c:v>
                </c:pt>
                <c:pt idx="8720">
                  <c:v> 20-07-09 02:38:00</c:v>
                </c:pt>
                <c:pt idx="8721">
                  <c:v> 20-07-09 02:38:05</c:v>
                </c:pt>
                <c:pt idx="8722">
                  <c:v> 20-07-09 02:38:10</c:v>
                </c:pt>
                <c:pt idx="8723">
                  <c:v> 20-07-09 02:38:15</c:v>
                </c:pt>
                <c:pt idx="8724">
                  <c:v> 20-07-09 02:38:20</c:v>
                </c:pt>
                <c:pt idx="8725">
                  <c:v> 20-07-09 02:38:25</c:v>
                </c:pt>
                <c:pt idx="8726">
                  <c:v> 20-07-09 02:38:30</c:v>
                </c:pt>
                <c:pt idx="8727">
                  <c:v> 20-07-09 02:38:35</c:v>
                </c:pt>
                <c:pt idx="8728">
                  <c:v> 20-07-09 02:38:40</c:v>
                </c:pt>
                <c:pt idx="8729">
                  <c:v> 20-07-09 02:38:45</c:v>
                </c:pt>
                <c:pt idx="8730">
                  <c:v> 20-07-09 02:38:50</c:v>
                </c:pt>
                <c:pt idx="8731">
                  <c:v> 20-07-09 02:38:55</c:v>
                </c:pt>
                <c:pt idx="8732">
                  <c:v> 20-07-09 02:39:00</c:v>
                </c:pt>
                <c:pt idx="8733">
                  <c:v> 20-07-09 02:39:05</c:v>
                </c:pt>
                <c:pt idx="8734">
                  <c:v> 20-07-09 02:39:10</c:v>
                </c:pt>
                <c:pt idx="8735">
                  <c:v> 20-07-09 02:39:15</c:v>
                </c:pt>
                <c:pt idx="8736">
                  <c:v> 20-07-09 02:39:20</c:v>
                </c:pt>
                <c:pt idx="8737">
                  <c:v> 20-07-09 02:39:25</c:v>
                </c:pt>
                <c:pt idx="8738">
                  <c:v> 20-07-09 02:39:30</c:v>
                </c:pt>
                <c:pt idx="8739">
                  <c:v> 20-07-09 02:39:35</c:v>
                </c:pt>
                <c:pt idx="8740">
                  <c:v> 20-07-09 02:39:40</c:v>
                </c:pt>
                <c:pt idx="8741">
                  <c:v> 20-07-09 02:39:45</c:v>
                </c:pt>
                <c:pt idx="8742">
                  <c:v> 20-07-09 02:40:05</c:v>
                </c:pt>
                <c:pt idx="8743">
                  <c:v> 20-07-09 02:40:10</c:v>
                </c:pt>
                <c:pt idx="8744">
                  <c:v> 20-07-09 02:40:15</c:v>
                </c:pt>
                <c:pt idx="8745">
                  <c:v> 20-07-09 02:40:20</c:v>
                </c:pt>
                <c:pt idx="8746">
                  <c:v> 20-07-09 02:40:25</c:v>
                </c:pt>
                <c:pt idx="8747">
                  <c:v> 20-07-09 02:40:30</c:v>
                </c:pt>
                <c:pt idx="8748">
                  <c:v> 20-07-09 02:40:35</c:v>
                </c:pt>
                <c:pt idx="8749">
                  <c:v> 20-07-09 02:40:40</c:v>
                </c:pt>
                <c:pt idx="8750">
                  <c:v> 20-07-09 02:40:45</c:v>
                </c:pt>
                <c:pt idx="8751">
                  <c:v> 20-07-09 02:40:50</c:v>
                </c:pt>
                <c:pt idx="8752">
                  <c:v> 20-07-09 02:40:55</c:v>
                </c:pt>
                <c:pt idx="8753">
                  <c:v> 20-07-09 02:41:00</c:v>
                </c:pt>
                <c:pt idx="8754">
                  <c:v> 20-07-09 02:41:45</c:v>
                </c:pt>
                <c:pt idx="8755">
                  <c:v> 20-07-09 02:41:50</c:v>
                </c:pt>
                <c:pt idx="8756">
                  <c:v> 20-07-09 02:41:55</c:v>
                </c:pt>
                <c:pt idx="8757">
                  <c:v> 20-07-09 02:42:00</c:v>
                </c:pt>
                <c:pt idx="8758">
                  <c:v> 20-07-09 02:42:05</c:v>
                </c:pt>
                <c:pt idx="8759">
                  <c:v> 20-07-09 02:42:10</c:v>
                </c:pt>
                <c:pt idx="8760">
                  <c:v> 20-07-09 02:42:15</c:v>
                </c:pt>
                <c:pt idx="8761">
                  <c:v> 20-07-09 02:42:20</c:v>
                </c:pt>
                <c:pt idx="8762">
                  <c:v> 20-07-09 02:42:25</c:v>
                </c:pt>
                <c:pt idx="8763">
                  <c:v> 20-07-09 02:42:30</c:v>
                </c:pt>
                <c:pt idx="8764">
                  <c:v> 20-07-09 02:42:35</c:v>
                </c:pt>
                <c:pt idx="8765">
                  <c:v> 20-07-09 02:42:40</c:v>
                </c:pt>
                <c:pt idx="8766">
                  <c:v> 20-07-09 02:42:45</c:v>
                </c:pt>
                <c:pt idx="8767">
                  <c:v> 20-07-09 02:42:50</c:v>
                </c:pt>
                <c:pt idx="8768">
                  <c:v> 20-07-09 02:42:55</c:v>
                </c:pt>
                <c:pt idx="8769">
                  <c:v> 20-07-09 02:43:00</c:v>
                </c:pt>
                <c:pt idx="8770">
                  <c:v> 20-07-09 02:43:05</c:v>
                </c:pt>
                <c:pt idx="8771">
                  <c:v> 20-07-09 02:43:10</c:v>
                </c:pt>
                <c:pt idx="8772">
                  <c:v> 20-07-09 02:43:15</c:v>
                </c:pt>
                <c:pt idx="8773">
                  <c:v> 20-07-09 02:43:20</c:v>
                </c:pt>
                <c:pt idx="8774">
                  <c:v> 20-07-09 02:43:25</c:v>
                </c:pt>
                <c:pt idx="8775">
                  <c:v> 20-07-09 02:43:30</c:v>
                </c:pt>
                <c:pt idx="8776">
                  <c:v> 20-07-09 02:43:35</c:v>
                </c:pt>
                <c:pt idx="8777">
                  <c:v> 20-07-09 02:43:40</c:v>
                </c:pt>
                <c:pt idx="8778">
                  <c:v> 20-07-09 02:43:45</c:v>
                </c:pt>
                <c:pt idx="8779">
                  <c:v> 20-07-09 02:43:50</c:v>
                </c:pt>
                <c:pt idx="8780">
                  <c:v> 20-07-09 02:43:55</c:v>
                </c:pt>
                <c:pt idx="8781">
                  <c:v> 20-07-09 02:44:00</c:v>
                </c:pt>
                <c:pt idx="8782">
                  <c:v> 20-07-09 02:44:05</c:v>
                </c:pt>
                <c:pt idx="8783">
                  <c:v> 20-07-09 02:44:10</c:v>
                </c:pt>
                <c:pt idx="8784">
                  <c:v> 20-07-09 02:44:15</c:v>
                </c:pt>
                <c:pt idx="8785">
                  <c:v> 20-07-09 02:44:20</c:v>
                </c:pt>
                <c:pt idx="8786">
                  <c:v> 20-07-09 02:44:25</c:v>
                </c:pt>
                <c:pt idx="8787">
                  <c:v> 20-07-09 02:44:30</c:v>
                </c:pt>
                <c:pt idx="8788">
                  <c:v> 20-07-09 02:44:35</c:v>
                </c:pt>
                <c:pt idx="8789">
                  <c:v> 20-07-09 02:44:40</c:v>
                </c:pt>
                <c:pt idx="8790">
                  <c:v> 20-07-09 02:44:45</c:v>
                </c:pt>
                <c:pt idx="8791">
                  <c:v> 20-07-09 02:44:50</c:v>
                </c:pt>
                <c:pt idx="8792">
                  <c:v> 20-07-09 02:44:55</c:v>
                </c:pt>
                <c:pt idx="8793">
                  <c:v> 20-07-09 02:45:00</c:v>
                </c:pt>
                <c:pt idx="8794">
                  <c:v> 20-07-09 02:45:05</c:v>
                </c:pt>
                <c:pt idx="8795">
                  <c:v> 20-07-09 02:45:10</c:v>
                </c:pt>
                <c:pt idx="8796">
                  <c:v> 20-07-09 02:45:15</c:v>
                </c:pt>
                <c:pt idx="8797">
                  <c:v> 20-07-09 02:45:20</c:v>
                </c:pt>
                <c:pt idx="8798">
                  <c:v> 20-07-09 02:45:25</c:v>
                </c:pt>
                <c:pt idx="8799">
                  <c:v> 20-07-09 02:45:30</c:v>
                </c:pt>
                <c:pt idx="8800">
                  <c:v> 20-07-09 02:45:35</c:v>
                </c:pt>
                <c:pt idx="8801">
                  <c:v> 20-07-09 02:45:40</c:v>
                </c:pt>
                <c:pt idx="8802">
                  <c:v> 20-07-09 02:45:45</c:v>
                </c:pt>
                <c:pt idx="8803">
                  <c:v> 20-07-09 02:45:50</c:v>
                </c:pt>
                <c:pt idx="8804">
                  <c:v> 20-07-09 02:45:55</c:v>
                </c:pt>
                <c:pt idx="8805">
                  <c:v> 20-07-09 02:46:00</c:v>
                </c:pt>
                <c:pt idx="8806">
                  <c:v> 20-07-09 02:46:05</c:v>
                </c:pt>
                <c:pt idx="8807">
                  <c:v> 20-07-09 02:46:10</c:v>
                </c:pt>
                <c:pt idx="8808">
                  <c:v> 20-07-09 02:46:15</c:v>
                </c:pt>
                <c:pt idx="8809">
                  <c:v> 20-07-09 02:46:20</c:v>
                </c:pt>
                <c:pt idx="8810">
                  <c:v> 20-07-09 02:46:25</c:v>
                </c:pt>
                <c:pt idx="8811">
                  <c:v> 20-07-09 02:46:30</c:v>
                </c:pt>
                <c:pt idx="8812">
                  <c:v> 20-07-09 02:46:35</c:v>
                </c:pt>
                <c:pt idx="8813">
                  <c:v> 20-07-09 02:46:40</c:v>
                </c:pt>
                <c:pt idx="8814">
                  <c:v> 20-07-09 02:46:45</c:v>
                </c:pt>
                <c:pt idx="8815">
                  <c:v> 20-07-09 02:46:50</c:v>
                </c:pt>
                <c:pt idx="8816">
                  <c:v> 20-07-09 02:46:55</c:v>
                </c:pt>
                <c:pt idx="8817">
                  <c:v> 20-07-09 02:47:00</c:v>
                </c:pt>
                <c:pt idx="8818">
                  <c:v> 20-07-09 02:47:05</c:v>
                </c:pt>
                <c:pt idx="8819">
                  <c:v> 20-07-09 02:47:10</c:v>
                </c:pt>
                <c:pt idx="8820">
                  <c:v> 20-07-09 02:47:15</c:v>
                </c:pt>
                <c:pt idx="8821">
                  <c:v> 20-07-09 02:47:20</c:v>
                </c:pt>
                <c:pt idx="8822">
                  <c:v> 20-07-09 02:47:25</c:v>
                </c:pt>
                <c:pt idx="8823">
                  <c:v> 20-07-09 02:47:30</c:v>
                </c:pt>
                <c:pt idx="8824">
                  <c:v> 20-07-09 02:47:35</c:v>
                </c:pt>
                <c:pt idx="8825">
                  <c:v> 20-07-09 02:47:40</c:v>
                </c:pt>
                <c:pt idx="8826">
                  <c:v> 20-07-09 02:47:45</c:v>
                </c:pt>
                <c:pt idx="8827">
                  <c:v> 20-07-09 02:47:50</c:v>
                </c:pt>
                <c:pt idx="8828">
                  <c:v> 20-07-09 02:47:55</c:v>
                </c:pt>
                <c:pt idx="8829">
                  <c:v> 20-07-09 02:48:00</c:v>
                </c:pt>
                <c:pt idx="8830">
                  <c:v> 20-07-09 02:48:05</c:v>
                </c:pt>
                <c:pt idx="8831">
                  <c:v> 20-07-09 02:48:10</c:v>
                </c:pt>
                <c:pt idx="8832">
                  <c:v> 20-07-09 02:48:15</c:v>
                </c:pt>
                <c:pt idx="8833">
                  <c:v> 20-07-09 02:48:20</c:v>
                </c:pt>
                <c:pt idx="8834">
                  <c:v> 20-07-09 02:48:25</c:v>
                </c:pt>
                <c:pt idx="8835">
                  <c:v> 20-07-09 02:48:30</c:v>
                </c:pt>
                <c:pt idx="8836">
                  <c:v> 20-07-09 02:48:35</c:v>
                </c:pt>
                <c:pt idx="8837">
                  <c:v> 20-07-09 02:48:40</c:v>
                </c:pt>
                <c:pt idx="8838">
                  <c:v> 20-07-09 02:48:45</c:v>
                </c:pt>
                <c:pt idx="8839">
                  <c:v> 20-07-09 02:48:50</c:v>
                </c:pt>
                <c:pt idx="8840">
                  <c:v> 20-07-09 02:48:55</c:v>
                </c:pt>
                <c:pt idx="8841">
                  <c:v> 20-07-09 02:49:00</c:v>
                </c:pt>
                <c:pt idx="8842">
                  <c:v> 20-07-09 02:49:05</c:v>
                </c:pt>
                <c:pt idx="8843">
                  <c:v> 20-07-09 02:49:10</c:v>
                </c:pt>
                <c:pt idx="8844">
                  <c:v> 20-07-09 02:49:15</c:v>
                </c:pt>
                <c:pt idx="8845">
                  <c:v> 20-07-09 02:49:20</c:v>
                </c:pt>
                <c:pt idx="8846">
                  <c:v> 20-07-09 02:49:25</c:v>
                </c:pt>
                <c:pt idx="8847">
                  <c:v> 20-07-09 02:49:30</c:v>
                </c:pt>
                <c:pt idx="8848">
                  <c:v> 20-07-09 02:49:35</c:v>
                </c:pt>
                <c:pt idx="8849">
                  <c:v> 20-07-09 02:50:50</c:v>
                </c:pt>
                <c:pt idx="8850">
                  <c:v> 20-07-09 02:50:55</c:v>
                </c:pt>
                <c:pt idx="8851">
                  <c:v> 20-07-09 02:51:00</c:v>
                </c:pt>
                <c:pt idx="8852">
                  <c:v> 20-07-09 02:51:05</c:v>
                </c:pt>
                <c:pt idx="8853">
                  <c:v> 20-07-09 02:51:10</c:v>
                </c:pt>
                <c:pt idx="8854">
                  <c:v> 20-07-09 02:51:15</c:v>
                </c:pt>
                <c:pt idx="8855">
                  <c:v> 20-07-09 02:51:20</c:v>
                </c:pt>
                <c:pt idx="8856">
                  <c:v> 20-07-09 02:51:25</c:v>
                </c:pt>
                <c:pt idx="8857">
                  <c:v> 20-07-09 02:51:30</c:v>
                </c:pt>
                <c:pt idx="8858">
                  <c:v> 20-07-09 02:51:35</c:v>
                </c:pt>
                <c:pt idx="8859">
                  <c:v> 20-07-09 02:51:40</c:v>
                </c:pt>
                <c:pt idx="8860">
                  <c:v> 20-07-09 02:51:45</c:v>
                </c:pt>
                <c:pt idx="8861">
                  <c:v> 20-07-09 02:51:50</c:v>
                </c:pt>
                <c:pt idx="8862">
                  <c:v> 20-07-09 02:51:55</c:v>
                </c:pt>
                <c:pt idx="8863">
                  <c:v> 20-07-09 02:52:00</c:v>
                </c:pt>
                <c:pt idx="8864">
                  <c:v> 20-07-09 02:52:05</c:v>
                </c:pt>
                <c:pt idx="8865">
                  <c:v> 20-07-09 02:52:10</c:v>
                </c:pt>
                <c:pt idx="8866">
                  <c:v> 20-07-09 02:52:15</c:v>
                </c:pt>
                <c:pt idx="8867">
                  <c:v> 20-07-09 02:52:20</c:v>
                </c:pt>
                <c:pt idx="8868">
                  <c:v> 20-07-09 02:53:00</c:v>
                </c:pt>
                <c:pt idx="8869">
                  <c:v> 20-07-09 02:53:05</c:v>
                </c:pt>
                <c:pt idx="8870">
                  <c:v> 20-07-09 02:53:10</c:v>
                </c:pt>
                <c:pt idx="8871">
                  <c:v> 20-07-09 02:53:15</c:v>
                </c:pt>
                <c:pt idx="8872">
                  <c:v> 20-07-09 02:53:20</c:v>
                </c:pt>
                <c:pt idx="8873">
                  <c:v> 20-07-09 02:53:25</c:v>
                </c:pt>
                <c:pt idx="8874">
                  <c:v> 20-07-09 02:53:30</c:v>
                </c:pt>
                <c:pt idx="8875">
                  <c:v> 20-07-09 02:53:35</c:v>
                </c:pt>
                <c:pt idx="8876">
                  <c:v> 20-07-09 02:53:40</c:v>
                </c:pt>
                <c:pt idx="8877">
                  <c:v> 20-07-09 02:53:45</c:v>
                </c:pt>
                <c:pt idx="8878">
                  <c:v> 20-07-09 02:53:50</c:v>
                </c:pt>
                <c:pt idx="8879">
                  <c:v> 20-07-09 02:53:55</c:v>
                </c:pt>
                <c:pt idx="8880">
                  <c:v> 20-07-09 02:54:00</c:v>
                </c:pt>
                <c:pt idx="8881">
                  <c:v> 20-07-09 02:54:05</c:v>
                </c:pt>
                <c:pt idx="8882">
                  <c:v> 20-07-09 02:54:10</c:v>
                </c:pt>
                <c:pt idx="8883">
                  <c:v> 20-07-09 02:54:15</c:v>
                </c:pt>
                <c:pt idx="8884">
                  <c:v> 20-07-09 02:54:25</c:v>
                </c:pt>
                <c:pt idx="8885">
                  <c:v> 20-07-09 02:54:30</c:v>
                </c:pt>
                <c:pt idx="8886">
                  <c:v> 20-07-09 02:54:35</c:v>
                </c:pt>
                <c:pt idx="8887">
                  <c:v> 20-07-09 02:54:40</c:v>
                </c:pt>
                <c:pt idx="8888">
                  <c:v> 20-07-09 02:54:45</c:v>
                </c:pt>
                <c:pt idx="8889">
                  <c:v> 20-07-09 02:54:50</c:v>
                </c:pt>
                <c:pt idx="8890">
                  <c:v> 20-07-09 02:54:55</c:v>
                </c:pt>
                <c:pt idx="8891">
                  <c:v> 20-07-09 02:55:00</c:v>
                </c:pt>
                <c:pt idx="8892">
                  <c:v> 20-07-09 02:55:05</c:v>
                </c:pt>
                <c:pt idx="8893">
                  <c:v> 20-07-09 02:55:10</c:v>
                </c:pt>
                <c:pt idx="8894">
                  <c:v> 20-07-09 02:55:15</c:v>
                </c:pt>
                <c:pt idx="8895">
                  <c:v> 20-07-09 02:55:20</c:v>
                </c:pt>
                <c:pt idx="8896">
                  <c:v> 20-07-09 02:55:35</c:v>
                </c:pt>
                <c:pt idx="8897">
                  <c:v> 20-07-09 02:55:40</c:v>
                </c:pt>
                <c:pt idx="8898">
                  <c:v> 20-07-09 02:55:45</c:v>
                </c:pt>
                <c:pt idx="8899">
                  <c:v> 20-07-09 02:55:50</c:v>
                </c:pt>
                <c:pt idx="8900">
                  <c:v> 20-07-09 02:55:55</c:v>
                </c:pt>
                <c:pt idx="8901">
                  <c:v> 20-07-09 02:56:00</c:v>
                </c:pt>
                <c:pt idx="8902">
                  <c:v> 20-07-09 02:56:05</c:v>
                </c:pt>
                <c:pt idx="8903">
                  <c:v> 20-07-09 02:56:10</c:v>
                </c:pt>
                <c:pt idx="8904">
                  <c:v> 20-07-09 02:56:15</c:v>
                </c:pt>
                <c:pt idx="8905">
                  <c:v> 20-07-09 02:56:20</c:v>
                </c:pt>
                <c:pt idx="8906">
                  <c:v> 20-07-09 02:56:25</c:v>
                </c:pt>
                <c:pt idx="8907">
                  <c:v> 20-07-09 02:56:30</c:v>
                </c:pt>
                <c:pt idx="8908">
                  <c:v> 20-07-09 02:56:35</c:v>
                </c:pt>
                <c:pt idx="8909">
                  <c:v> 20-07-09 02:56:40</c:v>
                </c:pt>
                <c:pt idx="8910">
                  <c:v> 20-07-09 02:56:45</c:v>
                </c:pt>
                <c:pt idx="8911">
                  <c:v> 20-07-09 02:56:50</c:v>
                </c:pt>
                <c:pt idx="8912">
                  <c:v> 20-07-09 02:57:20</c:v>
                </c:pt>
                <c:pt idx="8913">
                  <c:v> 20-07-09 02:57:25</c:v>
                </c:pt>
                <c:pt idx="8914">
                  <c:v> 20-07-09 02:57:30</c:v>
                </c:pt>
                <c:pt idx="8915">
                  <c:v> 20-07-09 02:57:35</c:v>
                </c:pt>
                <c:pt idx="8916">
                  <c:v> 20-07-09 02:57:40</c:v>
                </c:pt>
                <c:pt idx="8917">
                  <c:v> 20-07-09 02:57:45</c:v>
                </c:pt>
                <c:pt idx="8918">
                  <c:v> 20-07-09 02:57:50</c:v>
                </c:pt>
                <c:pt idx="8919">
                  <c:v> 20-07-09 02:57:55</c:v>
                </c:pt>
                <c:pt idx="8920">
                  <c:v> 20-07-09 02:58:00</c:v>
                </c:pt>
                <c:pt idx="8921">
                  <c:v> 20-07-09 02:58:05</c:v>
                </c:pt>
                <c:pt idx="8922">
                  <c:v> 20-07-09 02:58:10</c:v>
                </c:pt>
                <c:pt idx="8923">
                  <c:v> 20-07-09 02:58:15</c:v>
                </c:pt>
                <c:pt idx="8924">
                  <c:v> 20-07-09 02:58:20</c:v>
                </c:pt>
                <c:pt idx="8925">
                  <c:v> 20-07-09 02:58:25</c:v>
                </c:pt>
                <c:pt idx="8926">
                  <c:v> 20-07-09 02:58:30</c:v>
                </c:pt>
                <c:pt idx="8927">
                  <c:v> 20-07-09 02:58:35</c:v>
                </c:pt>
                <c:pt idx="8928">
                  <c:v> 20-07-09 02:58:40</c:v>
                </c:pt>
                <c:pt idx="8929">
                  <c:v> 20-07-09 02:58:45</c:v>
                </c:pt>
                <c:pt idx="8930">
                  <c:v> 20-07-09 02:58:50</c:v>
                </c:pt>
                <c:pt idx="8931">
                  <c:v> 20-07-09 02:58:55</c:v>
                </c:pt>
                <c:pt idx="8932">
                  <c:v> 20-07-09 02:59:00</c:v>
                </c:pt>
                <c:pt idx="8933">
                  <c:v> 20-07-09 02:59:05</c:v>
                </c:pt>
                <c:pt idx="8934">
                  <c:v> 20-07-09 02:59:10</c:v>
                </c:pt>
                <c:pt idx="8935">
                  <c:v> 20-07-09 02:59:15</c:v>
                </c:pt>
                <c:pt idx="8936">
                  <c:v> 20-07-09 02:59:20</c:v>
                </c:pt>
                <c:pt idx="8937">
                  <c:v> 20-07-09 02:59:25</c:v>
                </c:pt>
                <c:pt idx="8938">
                  <c:v> 20-07-09 02:59:30</c:v>
                </c:pt>
                <c:pt idx="8939">
                  <c:v> 20-07-09 02:59:35</c:v>
                </c:pt>
                <c:pt idx="8940">
                  <c:v> 20-07-09 02:59:40</c:v>
                </c:pt>
                <c:pt idx="8941">
                  <c:v> 20-07-09 02:59:45</c:v>
                </c:pt>
                <c:pt idx="8942">
                  <c:v> 20-07-09 02:59:50</c:v>
                </c:pt>
                <c:pt idx="8943">
                  <c:v> 20-07-09 02:59:55</c:v>
                </c:pt>
                <c:pt idx="8944">
                  <c:v> 20-07-09 03:00:00</c:v>
                </c:pt>
                <c:pt idx="8945">
                  <c:v> 20-07-09 03:00:05</c:v>
                </c:pt>
                <c:pt idx="8946">
                  <c:v> 20-07-09 03:00:10</c:v>
                </c:pt>
                <c:pt idx="8947">
                  <c:v> 20-07-09 03:00:15</c:v>
                </c:pt>
                <c:pt idx="8948">
                  <c:v> 20-07-09 03:00:20</c:v>
                </c:pt>
                <c:pt idx="8949">
                  <c:v> 20-07-09 03:00:25</c:v>
                </c:pt>
                <c:pt idx="8950">
                  <c:v> 20-07-09 03:00:30</c:v>
                </c:pt>
                <c:pt idx="8951">
                  <c:v> 20-07-09 03:00:35</c:v>
                </c:pt>
                <c:pt idx="8952">
                  <c:v> 20-07-09 03:00:40</c:v>
                </c:pt>
                <c:pt idx="8953">
                  <c:v> 20-07-09 03:00:45</c:v>
                </c:pt>
                <c:pt idx="8954">
                  <c:v> 20-07-09 03:00:50</c:v>
                </c:pt>
                <c:pt idx="8955">
                  <c:v> 20-07-09 03:00:55</c:v>
                </c:pt>
                <c:pt idx="8956">
                  <c:v> 20-07-09 03:01:00</c:v>
                </c:pt>
                <c:pt idx="8957">
                  <c:v> 20-07-09 03:01:05</c:v>
                </c:pt>
                <c:pt idx="8958">
                  <c:v> 20-07-09 03:01:40</c:v>
                </c:pt>
                <c:pt idx="8959">
                  <c:v> 20-07-09 03:01:45</c:v>
                </c:pt>
                <c:pt idx="8960">
                  <c:v> 20-07-09 03:01:50</c:v>
                </c:pt>
                <c:pt idx="8961">
                  <c:v> 20-07-09 03:01:55</c:v>
                </c:pt>
                <c:pt idx="8962">
                  <c:v> 20-07-09 03:02:00</c:v>
                </c:pt>
                <c:pt idx="8963">
                  <c:v> 20-07-09 03:02:05</c:v>
                </c:pt>
                <c:pt idx="8964">
                  <c:v> 20-07-09 03:02:10</c:v>
                </c:pt>
                <c:pt idx="8965">
                  <c:v> 20-07-09 03:02:15</c:v>
                </c:pt>
                <c:pt idx="8966">
                  <c:v> 20-07-09 03:02:20</c:v>
                </c:pt>
                <c:pt idx="8967">
                  <c:v> 20-07-09 03:02:25</c:v>
                </c:pt>
                <c:pt idx="8968">
                  <c:v> 20-07-09 03:02:30</c:v>
                </c:pt>
                <c:pt idx="8969">
                  <c:v> 20-07-09 03:02:35</c:v>
                </c:pt>
                <c:pt idx="8970">
                  <c:v> 20-07-09 03:02:45</c:v>
                </c:pt>
                <c:pt idx="8971">
                  <c:v> 20-07-09 03:02:50</c:v>
                </c:pt>
                <c:pt idx="8972">
                  <c:v> 20-07-09 03:02:55</c:v>
                </c:pt>
                <c:pt idx="8973">
                  <c:v> 20-07-09 03:03:00</c:v>
                </c:pt>
                <c:pt idx="8974">
                  <c:v> 20-07-09 03:03:05</c:v>
                </c:pt>
                <c:pt idx="8975">
                  <c:v> 20-07-09 03:03:10</c:v>
                </c:pt>
                <c:pt idx="8976">
                  <c:v> 20-07-09 03:03:15</c:v>
                </c:pt>
                <c:pt idx="8977">
                  <c:v> 20-07-09 03:03:20</c:v>
                </c:pt>
                <c:pt idx="8978">
                  <c:v> 20-07-09 03:03:25</c:v>
                </c:pt>
                <c:pt idx="8979">
                  <c:v> 20-07-09 03:03:30</c:v>
                </c:pt>
                <c:pt idx="8980">
                  <c:v> 20-07-09 03:03:35</c:v>
                </c:pt>
                <c:pt idx="8981">
                  <c:v> 20-07-09 03:03:40</c:v>
                </c:pt>
                <c:pt idx="8982">
                  <c:v> 20-07-09 03:03:45</c:v>
                </c:pt>
                <c:pt idx="8983">
                  <c:v> 20-07-09 03:03:50</c:v>
                </c:pt>
                <c:pt idx="8984">
                  <c:v> 20-07-09 03:03:55</c:v>
                </c:pt>
                <c:pt idx="8985">
                  <c:v> 20-07-09 03:04:00</c:v>
                </c:pt>
                <c:pt idx="8986">
                  <c:v> 20-07-09 03:04:05</c:v>
                </c:pt>
                <c:pt idx="8987">
                  <c:v> 20-07-09 03:04:10</c:v>
                </c:pt>
                <c:pt idx="8988">
                  <c:v> 20-07-09 03:04:15</c:v>
                </c:pt>
                <c:pt idx="8989">
                  <c:v> 20-07-09 03:04:20</c:v>
                </c:pt>
                <c:pt idx="8990">
                  <c:v> 20-07-09 03:04:25</c:v>
                </c:pt>
                <c:pt idx="8991">
                  <c:v> 20-07-09 03:04:30</c:v>
                </c:pt>
                <c:pt idx="8992">
                  <c:v> 20-07-09 03:04:35</c:v>
                </c:pt>
                <c:pt idx="8993">
                  <c:v> 20-07-09 03:04:40</c:v>
                </c:pt>
                <c:pt idx="8994">
                  <c:v> 20-07-09 03:04:45</c:v>
                </c:pt>
                <c:pt idx="8995">
                  <c:v> 20-07-09 03:04:50</c:v>
                </c:pt>
                <c:pt idx="8996">
                  <c:v> 20-07-09 03:04:55</c:v>
                </c:pt>
                <c:pt idx="8997">
                  <c:v> 20-07-09 03:05:00</c:v>
                </c:pt>
                <c:pt idx="8998">
                  <c:v> 20-07-09 03:05:05</c:v>
                </c:pt>
                <c:pt idx="8999">
                  <c:v> 20-07-09 03:05:10</c:v>
                </c:pt>
                <c:pt idx="9000">
                  <c:v> 20-07-09 03:05:30</c:v>
                </c:pt>
                <c:pt idx="9001">
                  <c:v> 20-07-09 03:05:35</c:v>
                </c:pt>
                <c:pt idx="9002">
                  <c:v> 20-07-09 03:05:40</c:v>
                </c:pt>
                <c:pt idx="9003">
                  <c:v> 20-07-09 03:05:45</c:v>
                </c:pt>
                <c:pt idx="9004">
                  <c:v> 20-07-09 03:05:50</c:v>
                </c:pt>
                <c:pt idx="9005">
                  <c:v> 20-07-09 03:05:55</c:v>
                </c:pt>
                <c:pt idx="9006">
                  <c:v> 20-07-09 03:06:00</c:v>
                </c:pt>
                <c:pt idx="9007">
                  <c:v> 20-07-09 03:06:05</c:v>
                </c:pt>
                <c:pt idx="9008">
                  <c:v> 20-07-09 03:06:10</c:v>
                </c:pt>
                <c:pt idx="9009">
                  <c:v> 20-07-09 03:06:15</c:v>
                </c:pt>
                <c:pt idx="9010">
                  <c:v> 20-07-09 03:06:20</c:v>
                </c:pt>
                <c:pt idx="9011">
                  <c:v> 20-07-09 03:06:25</c:v>
                </c:pt>
                <c:pt idx="9012">
                  <c:v> 20-07-09 03:06:30</c:v>
                </c:pt>
                <c:pt idx="9013">
                  <c:v> 20-07-09 03:06:35</c:v>
                </c:pt>
                <c:pt idx="9014">
                  <c:v> 20-07-09 03:06:40</c:v>
                </c:pt>
                <c:pt idx="9015">
                  <c:v> 20-07-09 03:06:45</c:v>
                </c:pt>
                <c:pt idx="9016">
                  <c:v> 20-07-09 03:06:50</c:v>
                </c:pt>
                <c:pt idx="9017">
                  <c:v> 20-07-09 03:06:55</c:v>
                </c:pt>
                <c:pt idx="9018">
                  <c:v> 20-07-09 03:07:00</c:v>
                </c:pt>
                <c:pt idx="9019">
                  <c:v> 20-07-09 03:07:05</c:v>
                </c:pt>
                <c:pt idx="9020">
                  <c:v> 20-07-09 03:07:10</c:v>
                </c:pt>
                <c:pt idx="9021">
                  <c:v> 20-07-09 03:07:15</c:v>
                </c:pt>
                <c:pt idx="9022">
                  <c:v> 20-07-09 03:07:20</c:v>
                </c:pt>
                <c:pt idx="9023">
                  <c:v> 20-07-09 03:07:25</c:v>
                </c:pt>
                <c:pt idx="9024">
                  <c:v> 20-07-09 03:07:30</c:v>
                </c:pt>
                <c:pt idx="9025">
                  <c:v> 20-07-09 03:07:35</c:v>
                </c:pt>
                <c:pt idx="9026">
                  <c:v> 20-07-09 03:07:40</c:v>
                </c:pt>
                <c:pt idx="9027">
                  <c:v> 20-07-09 03:07:45</c:v>
                </c:pt>
                <c:pt idx="9028">
                  <c:v> 20-07-09 03:07:50</c:v>
                </c:pt>
                <c:pt idx="9029">
                  <c:v> 20-07-09 03:07:55</c:v>
                </c:pt>
                <c:pt idx="9030">
                  <c:v> 20-07-09 03:08:00</c:v>
                </c:pt>
                <c:pt idx="9031">
                  <c:v> 20-07-09 03:08:05</c:v>
                </c:pt>
                <c:pt idx="9032">
                  <c:v> 20-07-09 03:08:10</c:v>
                </c:pt>
                <c:pt idx="9033">
                  <c:v> 20-07-09 03:08:15</c:v>
                </c:pt>
                <c:pt idx="9034">
                  <c:v> 20-07-09 03:08:20</c:v>
                </c:pt>
                <c:pt idx="9035">
                  <c:v> 20-07-09 03:08:25</c:v>
                </c:pt>
                <c:pt idx="9036">
                  <c:v> 20-07-09 03:08:30</c:v>
                </c:pt>
                <c:pt idx="9037">
                  <c:v> 20-07-09 03:08:35</c:v>
                </c:pt>
                <c:pt idx="9038">
                  <c:v> 20-07-09 03:08:40</c:v>
                </c:pt>
                <c:pt idx="9039">
                  <c:v> 20-07-09 03:08:45</c:v>
                </c:pt>
                <c:pt idx="9040">
                  <c:v> 20-07-09 03:08:50</c:v>
                </c:pt>
                <c:pt idx="9041">
                  <c:v> 20-07-09 03:08:55</c:v>
                </c:pt>
                <c:pt idx="9042">
                  <c:v> 20-07-09 03:09:00</c:v>
                </c:pt>
                <c:pt idx="9043">
                  <c:v> 20-07-09 03:09:05</c:v>
                </c:pt>
                <c:pt idx="9044">
                  <c:v> 20-07-09 03:09:10</c:v>
                </c:pt>
                <c:pt idx="9045">
                  <c:v> 20-07-09 03:09:15</c:v>
                </c:pt>
                <c:pt idx="9046">
                  <c:v> 20-07-09 03:09:20</c:v>
                </c:pt>
                <c:pt idx="9047">
                  <c:v> 20-07-09 03:09:25</c:v>
                </c:pt>
                <c:pt idx="9048">
                  <c:v> 20-07-09 03:09:30</c:v>
                </c:pt>
                <c:pt idx="9049">
                  <c:v> 20-07-09 03:09:35</c:v>
                </c:pt>
                <c:pt idx="9050">
                  <c:v> 20-07-09 03:09:40</c:v>
                </c:pt>
                <c:pt idx="9051">
                  <c:v> 20-07-09 03:09:45</c:v>
                </c:pt>
                <c:pt idx="9052">
                  <c:v> 20-07-09 03:09:50</c:v>
                </c:pt>
                <c:pt idx="9053">
                  <c:v> 20-07-09 03:09:55</c:v>
                </c:pt>
                <c:pt idx="9054">
                  <c:v> 20-07-09 03:10:00</c:v>
                </c:pt>
                <c:pt idx="9055">
                  <c:v> 20-07-09 03:10:05</c:v>
                </c:pt>
                <c:pt idx="9056">
                  <c:v> 20-07-09 03:10:10</c:v>
                </c:pt>
                <c:pt idx="9057">
                  <c:v> 20-07-09 03:10:15</c:v>
                </c:pt>
                <c:pt idx="9058">
                  <c:v> 20-07-09 03:10:20</c:v>
                </c:pt>
                <c:pt idx="9059">
                  <c:v> 20-07-09 03:10:25</c:v>
                </c:pt>
                <c:pt idx="9060">
                  <c:v> 20-07-09 03:10:30</c:v>
                </c:pt>
                <c:pt idx="9061">
                  <c:v> 20-07-09 03:10:35</c:v>
                </c:pt>
                <c:pt idx="9062">
                  <c:v> 20-07-09 03:10:40</c:v>
                </c:pt>
                <c:pt idx="9063">
                  <c:v> 20-07-09 03:10:45</c:v>
                </c:pt>
                <c:pt idx="9064">
                  <c:v> 20-07-09 03:10:50</c:v>
                </c:pt>
                <c:pt idx="9065">
                  <c:v> 20-07-09 03:10:55</c:v>
                </c:pt>
                <c:pt idx="9066">
                  <c:v> 20-07-09 03:11:00</c:v>
                </c:pt>
                <c:pt idx="9067">
                  <c:v> 20-07-09 03:11:05</c:v>
                </c:pt>
                <c:pt idx="9068">
                  <c:v> 20-07-09 03:11:10</c:v>
                </c:pt>
                <c:pt idx="9069">
                  <c:v> 20-07-09 03:11:15</c:v>
                </c:pt>
                <c:pt idx="9070">
                  <c:v> 20-07-09 03:11:20</c:v>
                </c:pt>
                <c:pt idx="9071">
                  <c:v> 20-07-09 03:11:25</c:v>
                </c:pt>
                <c:pt idx="9072">
                  <c:v> 20-07-09 03:11:30</c:v>
                </c:pt>
                <c:pt idx="9073">
                  <c:v> 20-07-09 03:11:35</c:v>
                </c:pt>
                <c:pt idx="9074">
                  <c:v> 20-07-09 03:11:40</c:v>
                </c:pt>
                <c:pt idx="9075">
                  <c:v> 20-07-09 03:11:45</c:v>
                </c:pt>
                <c:pt idx="9076">
                  <c:v> 20-07-09 03:11:50</c:v>
                </c:pt>
                <c:pt idx="9077">
                  <c:v> 20-07-09 03:11:55</c:v>
                </c:pt>
                <c:pt idx="9078">
                  <c:v> 20-07-09 03:12:00</c:v>
                </c:pt>
                <c:pt idx="9079">
                  <c:v> 20-07-09 03:12:05</c:v>
                </c:pt>
                <c:pt idx="9080">
                  <c:v> 20-07-09 03:12:10</c:v>
                </c:pt>
                <c:pt idx="9081">
                  <c:v> 20-07-09 03:12:15</c:v>
                </c:pt>
                <c:pt idx="9082">
                  <c:v> 20-07-09 03:12:20</c:v>
                </c:pt>
                <c:pt idx="9083">
                  <c:v> 20-07-09 03:12:25</c:v>
                </c:pt>
                <c:pt idx="9084">
                  <c:v> 20-07-09 03:12:30</c:v>
                </c:pt>
                <c:pt idx="9085">
                  <c:v> 20-07-09 03:12:35</c:v>
                </c:pt>
                <c:pt idx="9086">
                  <c:v> 20-07-09 03:12:40</c:v>
                </c:pt>
                <c:pt idx="9087">
                  <c:v> 20-07-09 03:12:45</c:v>
                </c:pt>
                <c:pt idx="9088">
                  <c:v> 20-07-09 03:12:50</c:v>
                </c:pt>
                <c:pt idx="9089">
                  <c:v> 20-07-09 03:13:20</c:v>
                </c:pt>
                <c:pt idx="9090">
                  <c:v> 20-07-09 03:13:25</c:v>
                </c:pt>
                <c:pt idx="9091">
                  <c:v> 20-07-09 03:13:30</c:v>
                </c:pt>
                <c:pt idx="9092">
                  <c:v> 20-07-09 03:13:35</c:v>
                </c:pt>
                <c:pt idx="9093">
                  <c:v> 20-07-09 03:13:40</c:v>
                </c:pt>
                <c:pt idx="9094">
                  <c:v> 20-07-09 03:13:45</c:v>
                </c:pt>
                <c:pt idx="9095">
                  <c:v> 20-07-09 03:13:50</c:v>
                </c:pt>
                <c:pt idx="9096">
                  <c:v> 20-07-09 03:13:55</c:v>
                </c:pt>
                <c:pt idx="9097">
                  <c:v> 20-07-09 03:14:00</c:v>
                </c:pt>
                <c:pt idx="9098">
                  <c:v> 20-07-09 03:14:05</c:v>
                </c:pt>
                <c:pt idx="9099">
                  <c:v> 20-07-09 03:14:10</c:v>
                </c:pt>
                <c:pt idx="9100">
                  <c:v> 20-07-09 03:14:15</c:v>
                </c:pt>
                <c:pt idx="9101">
                  <c:v> 20-07-09 03:14:20</c:v>
                </c:pt>
                <c:pt idx="9102">
                  <c:v> 20-07-09 03:14:25</c:v>
                </c:pt>
                <c:pt idx="9103">
                  <c:v> 20-07-09 03:14:30</c:v>
                </c:pt>
                <c:pt idx="9104">
                  <c:v> 20-07-09 03:14:35</c:v>
                </c:pt>
                <c:pt idx="9105">
                  <c:v> 20-07-09 03:14:40</c:v>
                </c:pt>
                <c:pt idx="9106">
                  <c:v> 20-07-09 03:14:45</c:v>
                </c:pt>
                <c:pt idx="9107">
                  <c:v> 20-07-09 03:14:50</c:v>
                </c:pt>
                <c:pt idx="9108">
                  <c:v> 20-07-09 03:14:55</c:v>
                </c:pt>
                <c:pt idx="9109">
                  <c:v> 20-07-09 03:15:00</c:v>
                </c:pt>
                <c:pt idx="9110">
                  <c:v> 20-07-09 03:15:05</c:v>
                </c:pt>
                <c:pt idx="9111">
                  <c:v> 20-07-09 03:15:10</c:v>
                </c:pt>
                <c:pt idx="9112">
                  <c:v> 20-07-09 03:15:15</c:v>
                </c:pt>
                <c:pt idx="9113">
                  <c:v> 20-07-09 03:15:20</c:v>
                </c:pt>
                <c:pt idx="9114">
                  <c:v> 20-07-09 03:15:25</c:v>
                </c:pt>
                <c:pt idx="9115">
                  <c:v> 20-07-09 03:15:30</c:v>
                </c:pt>
                <c:pt idx="9116">
                  <c:v> 20-07-09 03:15:35</c:v>
                </c:pt>
                <c:pt idx="9117">
                  <c:v> 20-07-09 03:15:40</c:v>
                </c:pt>
                <c:pt idx="9118">
                  <c:v> 20-07-09 03:15:45</c:v>
                </c:pt>
                <c:pt idx="9119">
                  <c:v> 20-07-09 03:15:50</c:v>
                </c:pt>
                <c:pt idx="9120">
                  <c:v> 20-07-09 03:15:55</c:v>
                </c:pt>
                <c:pt idx="9121">
                  <c:v> 20-07-09 03:16:00</c:v>
                </c:pt>
                <c:pt idx="9122">
                  <c:v> 20-07-09 03:16:05</c:v>
                </c:pt>
                <c:pt idx="9123">
                  <c:v> 20-07-09 03:16:10</c:v>
                </c:pt>
                <c:pt idx="9124">
                  <c:v> 20-07-09 03:16:25</c:v>
                </c:pt>
                <c:pt idx="9125">
                  <c:v> 20-07-09 03:16:30</c:v>
                </c:pt>
                <c:pt idx="9126">
                  <c:v> 20-07-09 03:16:35</c:v>
                </c:pt>
                <c:pt idx="9127">
                  <c:v> 20-07-09 03:16:40</c:v>
                </c:pt>
                <c:pt idx="9128">
                  <c:v> 20-07-09 03:16:45</c:v>
                </c:pt>
                <c:pt idx="9129">
                  <c:v> 20-07-09 03:16:50</c:v>
                </c:pt>
                <c:pt idx="9130">
                  <c:v> 20-07-09 03:16:55</c:v>
                </c:pt>
                <c:pt idx="9131">
                  <c:v> 20-07-09 03:17:00</c:v>
                </c:pt>
                <c:pt idx="9132">
                  <c:v> 20-07-09 03:17:05</c:v>
                </c:pt>
                <c:pt idx="9133">
                  <c:v> 20-07-09 03:17:10</c:v>
                </c:pt>
                <c:pt idx="9134">
                  <c:v> 20-07-09 03:17:15</c:v>
                </c:pt>
                <c:pt idx="9135">
                  <c:v> 20-07-09 03:17:20</c:v>
                </c:pt>
                <c:pt idx="9136">
                  <c:v> 20-07-09 03:17:25</c:v>
                </c:pt>
                <c:pt idx="9137">
                  <c:v> 20-07-09 03:17:30</c:v>
                </c:pt>
                <c:pt idx="9138">
                  <c:v> 20-07-09 03:17:35</c:v>
                </c:pt>
                <c:pt idx="9139">
                  <c:v> 20-07-09 03:17:40</c:v>
                </c:pt>
                <c:pt idx="9140">
                  <c:v> 20-07-09 03:17:45</c:v>
                </c:pt>
                <c:pt idx="9141">
                  <c:v> 20-07-09 03:17:50</c:v>
                </c:pt>
                <c:pt idx="9142">
                  <c:v> 20-07-09 03:17:55</c:v>
                </c:pt>
                <c:pt idx="9143">
                  <c:v> 20-07-09 03:18:00</c:v>
                </c:pt>
                <c:pt idx="9144">
                  <c:v> 20-07-09 03:18:05</c:v>
                </c:pt>
                <c:pt idx="9145">
                  <c:v> 20-07-09 03:18:10</c:v>
                </c:pt>
                <c:pt idx="9146">
                  <c:v> 20-07-09 03:18:15</c:v>
                </c:pt>
                <c:pt idx="9147">
                  <c:v> 20-07-09 03:18:20</c:v>
                </c:pt>
                <c:pt idx="9148">
                  <c:v> 20-07-09 03:18:25</c:v>
                </c:pt>
                <c:pt idx="9149">
                  <c:v> 20-07-09 03:18:30</c:v>
                </c:pt>
                <c:pt idx="9150">
                  <c:v> 20-07-09 03:18:35</c:v>
                </c:pt>
                <c:pt idx="9151">
                  <c:v> 20-07-09 03:18:40</c:v>
                </c:pt>
                <c:pt idx="9152">
                  <c:v> 20-07-09 03:18:45</c:v>
                </c:pt>
                <c:pt idx="9153">
                  <c:v> 20-07-09 03:18:50</c:v>
                </c:pt>
                <c:pt idx="9154">
                  <c:v> 20-07-09 03:18:55</c:v>
                </c:pt>
                <c:pt idx="9155">
                  <c:v> 20-07-09 03:19:00</c:v>
                </c:pt>
                <c:pt idx="9156">
                  <c:v> 20-07-09 03:19:05</c:v>
                </c:pt>
                <c:pt idx="9157">
                  <c:v> 20-07-09 03:19:10</c:v>
                </c:pt>
                <c:pt idx="9158">
                  <c:v> 20-07-09 03:19:15</c:v>
                </c:pt>
                <c:pt idx="9159">
                  <c:v> 20-07-09 03:19:20</c:v>
                </c:pt>
                <c:pt idx="9160">
                  <c:v> 20-07-09 03:19:25</c:v>
                </c:pt>
                <c:pt idx="9161">
                  <c:v> 20-07-09 03:19:30</c:v>
                </c:pt>
                <c:pt idx="9162">
                  <c:v> 20-07-09 03:19:35</c:v>
                </c:pt>
                <c:pt idx="9163">
                  <c:v> 20-07-09 03:19:40</c:v>
                </c:pt>
                <c:pt idx="9164">
                  <c:v> 20-07-09 03:19:45</c:v>
                </c:pt>
                <c:pt idx="9165">
                  <c:v> 20-07-09 03:19:50</c:v>
                </c:pt>
                <c:pt idx="9166">
                  <c:v> 20-07-09 03:19:55</c:v>
                </c:pt>
                <c:pt idx="9167">
                  <c:v> 20-07-09 03:20:00</c:v>
                </c:pt>
                <c:pt idx="9168">
                  <c:v> 20-07-09 03:20:05</c:v>
                </c:pt>
                <c:pt idx="9169">
                  <c:v> 20-07-09 03:20:10</c:v>
                </c:pt>
                <c:pt idx="9170">
                  <c:v> 20-07-09 03:20:15</c:v>
                </c:pt>
                <c:pt idx="9171">
                  <c:v> 20-07-09 03:20:20</c:v>
                </c:pt>
                <c:pt idx="9172">
                  <c:v> 20-07-09 03:20:25</c:v>
                </c:pt>
                <c:pt idx="9173">
                  <c:v> 20-07-09 03:20:30</c:v>
                </c:pt>
                <c:pt idx="9174">
                  <c:v> 20-07-09 03:20:35</c:v>
                </c:pt>
                <c:pt idx="9175">
                  <c:v> 20-07-09 03:20:40</c:v>
                </c:pt>
                <c:pt idx="9176">
                  <c:v> 20-07-09 03:20:45</c:v>
                </c:pt>
                <c:pt idx="9177">
                  <c:v> 20-07-09 03:20:50</c:v>
                </c:pt>
                <c:pt idx="9178">
                  <c:v> 20-07-09 03:20:55</c:v>
                </c:pt>
                <c:pt idx="9179">
                  <c:v> 20-07-09 03:21:00</c:v>
                </c:pt>
                <c:pt idx="9180">
                  <c:v> 20-07-09 03:21:05</c:v>
                </c:pt>
                <c:pt idx="9181">
                  <c:v> 20-07-09 03:21:10</c:v>
                </c:pt>
                <c:pt idx="9182">
                  <c:v> 20-07-09 03:21:15</c:v>
                </c:pt>
                <c:pt idx="9183">
                  <c:v> 20-07-09 03:21:20</c:v>
                </c:pt>
                <c:pt idx="9184">
                  <c:v> 20-07-09 03:21:25</c:v>
                </c:pt>
                <c:pt idx="9185">
                  <c:v> 20-07-09 03:21:30</c:v>
                </c:pt>
                <c:pt idx="9186">
                  <c:v> 20-07-09 03:21:35</c:v>
                </c:pt>
                <c:pt idx="9187">
                  <c:v> 20-07-09 03:21:40</c:v>
                </c:pt>
                <c:pt idx="9188">
                  <c:v> 20-07-09 03:21:45</c:v>
                </c:pt>
                <c:pt idx="9189">
                  <c:v> 20-07-09 03:21:50</c:v>
                </c:pt>
                <c:pt idx="9190">
                  <c:v> 20-07-09 03:21:55</c:v>
                </c:pt>
                <c:pt idx="9191">
                  <c:v> 20-07-09 03:22:00</c:v>
                </c:pt>
                <c:pt idx="9192">
                  <c:v> 20-07-09 03:22:05</c:v>
                </c:pt>
                <c:pt idx="9193">
                  <c:v> 20-07-09 03:22:10</c:v>
                </c:pt>
                <c:pt idx="9194">
                  <c:v> 20-07-09 03:22:15</c:v>
                </c:pt>
                <c:pt idx="9195">
                  <c:v> 20-07-09 03:22:20</c:v>
                </c:pt>
                <c:pt idx="9196">
                  <c:v> 20-07-09 03:22:25</c:v>
                </c:pt>
                <c:pt idx="9197">
                  <c:v> 20-07-09 03:22:30</c:v>
                </c:pt>
                <c:pt idx="9198">
                  <c:v> 20-07-09 03:22:35</c:v>
                </c:pt>
                <c:pt idx="9199">
                  <c:v> 20-07-09 03:23:05</c:v>
                </c:pt>
                <c:pt idx="9200">
                  <c:v> 20-07-09 03:23:10</c:v>
                </c:pt>
                <c:pt idx="9201">
                  <c:v> 20-07-09 03:23:15</c:v>
                </c:pt>
                <c:pt idx="9202">
                  <c:v> 20-07-09 03:23:20</c:v>
                </c:pt>
                <c:pt idx="9203">
                  <c:v> 20-07-09 03:23:25</c:v>
                </c:pt>
                <c:pt idx="9204">
                  <c:v> 20-07-09 03:23:30</c:v>
                </c:pt>
                <c:pt idx="9205">
                  <c:v> 20-07-09 03:23:35</c:v>
                </c:pt>
                <c:pt idx="9206">
                  <c:v> 20-07-09 03:23:40</c:v>
                </c:pt>
                <c:pt idx="9207">
                  <c:v> 20-07-09 03:23:45</c:v>
                </c:pt>
                <c:pt idx="9208">
                  <c:v> 20-07-09 03:23:50</c:v>
                </c:pt>
                <c:pt idx="9209">
                  <c:v> 20-07-09 03:23:55</c:v>
                </c:pt>
                <c:pt idx="9210">
                  <c:v> 20-07-09 03:24:00</c:v>
                </c:pt>
                <c:pt idx="9211">
                  <c:v> 20-07-09 03:24:05</c:v>
                </c:pt>
                <c:pt idx="9212">
                  <c:v> 20-07-09 03:24:10</c:v>
                </c:pt>
                <c:pt idx="9213">
                  <c:v> 20-07-09 03:24:15</c:v>
                </c:pt>
                <c:pt idx="9214">
                  <c:v> 20-07-09 03:24:20</c:v>
                </c:pt>
                <c:pt idx="9215">
                  <c:v> 20-07-09 03:24:25</c:v>
                </c:pt>
                <c:pt idx="9216">
                  <c:v> 20-07-09 03:24:30</c:v>
                </c:pt>
                <c:pt idx="9217">
                  <c:v> 20-07-09 03:24:35</c:v>
                </c:pt>
                <c:pt idx="9218">
                  <c:v> 20-07-09 03:24:40</c:v>
                </c:pt>
                <c:pt idx="9219">
                  <c:v> 20-07-09 03:24:45</c:v>
                </c:pt>
                <c:pt idx="9220">
                  <c:v> 20-07-09 03:24:50</c:v>
                </c:pt>
                <c:pt idx="9221">
                  <c:v> 20-07-09 03:24:55</c:v>
                </c:pt>
                <c:pt idx="9222">
                  <c:v> 20-07-09 03:25:00</c:v>
                </c:pt>
                <c:pt idx="9223">
                  <c:v> 20-07-09 03:25:05</c:v>
                </c:pt>
                <c:pt idx="9224">
                  <c:v> 20-07-09 03:25:10</c:v>
                </c:pt>
                <c:pt idx="9225">
                  <c:v> 20-07-09 03:25:15</c:v>
                </c:pt>
                <c:pt idx="9226">
                  <c:v> 20-07-09 03:25:20</c:v>
                </c:pt>
                <c:pt idx="9227">
                  <c:v> 20-07-09 03:25:25</c:v>
                </c:pt>
                <c:pt idx="9228">
                  <c:v> 20-07-09 03:25:30</c:v>
                </c:pt>
                <c:pt idx="9229">
                  <c:v> 20-07-09 03:25:35</c:v>
                </c:pt>
                <c:pt idx="9230">
                  <c:v> 20-07-09 03:25:40</c:v>
                </c:pt>
                <c:pt idx="9231">
                  <c:v> 20-07-09 03:25:45</c:v>
                </c:pt>
                <c:pt idx="9232">
                  <c:v> 20-07-09 03:25:50</c:v>
                </c:pt>
                <c:pt idx="9233">
                  <c:v> 20-07-09 03:25:55</c:v>
                </c:pt>
                <c:pt idx="9234">
                  <c:v> 20-07-09 03:26:00</c:v>
                </c:pt>
                <c:pt idx="9235">
                  <c:v> 20-07-09 03:26:05</c:v>
                </c:pt>
                <c:pt idx="9236">
                  <c:v> 20-07-09 03:26:10</c:v>
                </c:pt>
                <c:pt idx="9237">
                  <c:v> 20-07-09 03:26:15</c:v>
                </c:pt>
                <c:pt idx="9238">
                  <c:v> 20-07-09 03:26:20</c:v>
                </c:pt>
                <c:pt idx="9239">
                  <c:v> 20-07-09 03:26:25</c:v>
                </c:pt>
                <c:pt idx="9240">
                  <c:v> 20-07-09 03:26:30</c:v>
                </c:pt>
                <c:pt idx="9241">
                  <c:v> 20-07-09 03:26:35</c:v>
                </c:pt>
                <c:pt idx="9242">
                  <c:v> 20-07-09 03:26:40</c:v>
                </c:pt>
                <c:pt idx="9243">
                  <c:v> 20-07-09 03:26:45</c:v>
                </c:pt>
                <c:pt idx="9244">
                  <c:v> 20-07-09 03:26:50</c:v>
                </c:pt>
                <c:pt idx="9245">
                  <c:v> 20-07-09 03:26:55</c:v>
                </c:pt>
                <c:pt idx="9246">
                  <c:v> 20-07-09 03:27:00</c:v>
                </c:pt>
                <c:pt idx="9247">
                  <c:v> 20-07-09 03:27:05</c:v>
                </c:pt>
                <c:pt idx="9248">
                  <c:v> 20-07-09 03:27:10</c:v>
                </c:pt>
                <c:pt idx="9249">
                  <c:v> 20-07-09 03:27:15</c:v>
                </c:pt>
                <c:pt idx="9250">
                  <c:v> 20-07-09 03:27:20</c:v>
                </c:pt>
                <c:pt idx="9251">
                  <c:v> 20-07-09 03:27:25</c:v>
                </c:pt>
                <c:pt idx="9252">
                  <c:v> 20-07-09 03:27:30</c:v>
                </c:pt>
                <c:pt idx="9253">
                  <c:v> 20-07-09 03:27:35</c:v>
                </c:pt>
                <c:pt idx="9254">
                  <c:v> 20-07-09 03:27:40</c:v>
                </c:pt>
                <c:pt idx="9255">
                  <c:v> 20-07-09 03:27:45</c:v>
                </c:pt>
                <c:pt idx="9256">
                  <c:v> 20-07-09 03:27:50</c:v>
                </c:pt>
                <c:pt idx="9257">
                  <c:v> 20-07-09 03:27:55</c:v>
                </c:pt>
                <c:pt idx="9258">
                  <c:v> 20-07-09 03:28:00</c:v>
                </c:pt>
                <c:pt idx="9259">
                  <c:v> 20-07-09 03:28:05</c:v>
                </c:pt>
                <c:pt idx="9260">
                  <c:v> 20-07-09 03:28:10</c:v>
                </c:pt>
                <c:pt idx="9261">
                  <c:v> 20-07-09 03:28:15</c:v>
                </c:pt>
                <c:pt idx="9262">
                  <c:v> 20-07-09 03:28:20</c:v>
                </c:pt>
                <c:pt idx="9263">
                  <c:v> 20-07-09 03:28:25</c:v>
                </c:pt>
                <c:pt idx="9264">
                  <c:v> 20-07-09 03:28:30</c:v>
                </c:pt>
                <c:pt idx="9265">
                  <c:v> 20-07-09 03:28:35</c:v>
                </c:pt>
                <c:pt idx="9266">
                  <c:v> 20-07-09 03:28:40</c:v>
                </c:pt>
                <c:pt idx="9267">
                  <c:v> 20-07-09 03:28:45</c:v>
                </c:pt>
                <c:pt idx="9268">
                  <c:v> 20-07-09 03:28:50</c:v>
                </c:pt>
                <c:pt idx="9269">
                  <c:v> 20-07-09 03:28:55</c:v>
                </c:pt>
                <c:pt idx="9270">
                  <c:v> 20-07-09 03:29:00</c:v>
                </c:pt>
                <c:pt idx="9271">
                  <c:v> 20-07-09 03:29:05</c:v>
                </c:pt>
                <c:pt idx="9272">
                  <c:v> 20-07-09 03:29:10</c:v>
                </c:pt>
                <c:pt idx="9273">
                  <c:v> 20-07-09 03:29:15</c:v>
                </c:pt>
                <c:pt idx="9274">
                  <c:v> 20-07-09 03:29:20</c:v>
                </c:pt>
                <c:pt idx="9275">
                  <c:v> 20-07-09 03:29:25</c:v>
                </c:pt>
                <c:pt idx="9276">
                  <c:v> 20-07-09 03:29:30</c:v>
                </c:pt>
                <c:pt idx="9277">
                  <c:v> 20-07-09 03:29:35</c:v>
                </c:pt>
                <c:pt idx="9278">
                  <c:v> 20-07-09 03:29:40</c:v>
                </c:pt>
                <c:pt idx="9279">
                  <c:v> 20-07-09 03:29:45</c:v>
                </c:pt>
                <c:pt idx="9280">
                  <c:v> 20-07-09 03:29:50</c:v>
                </c:pt>
                <c:pt idx="9281">
                  <c:v> 20-07-09 03:29:55</c:v>
                </c:pt>
                <c:pt idx="9282">
                  <c:v> 20-07-09 03:30:00</c:v>
                </c:pt>
                <c:pt idx="9283">
                  <c:v> 20-07-09 03:30:05</c:v>
                </c:pt>
                <c:pt idx="9284">
                  <c:v> 20-07-09 03:30:10</c:v>
                </c:pt>
                <c:pt idx="9285">
                  <c:v> 20-07-09 03:30:15</c:v>
                </c:pt>
                <c:pt idx="9286">
                  <c:v> 20-07-09 03:30:20</c:v>
                </c:pt>
                <c:pt idx="9287">
                  <c:v> 20-07-09 03:30:25</c:v>
                </c:pt>
                <c:pt idx="9288">
                  <c:v> 20-07-09 03:30:30</c:v>
                </c:pt>
                <c:pt idx="9289">
                  <c:v> 20-07-09 03:30:40</c:v>
                </c:pt>
                <c:pt idx="9290">
                  <c:v> 20-07-09 03:30:45</c:v>
                </c:pt>
                <c:pt idx="9291">
                  <c:v> 20-07-09 03:30:50</c:v>
                </c:pt>
                <c:pt idx="9292">
                  <c:v> 20-07-09 03:30:55</c:v>
                </c:pt>
                <c:pt idx="9293">
                  <c:v> 20-07-09 03:31:00</c:v>
                </c:pt>
                <c:pt idx="9294">
                  <c:v> 20-07-09 03:31:05</c:v>
                </c:pt>
                <c:pt idx="9295">
                  <c:v> 20-07-09 03:31:10</c:v>
                </c:pt>
                <c:pt idx="9296">
                  <c:v> 20-07-09 03:31:15</c:v>
                </c:pt>
                <c:pt idx="9297">
                  <c:v> 20-07-09 03:31:20</c:v>
                </c:pt>
                <c:pt idx="9298">
                  <c:v> 20-07-09 03:31:25</c:v>
                </c:pt>
                <c:pt idx="9299">
                  <c:v> 20-07-09 03:31:30</c:v>
                </c:pt>
                <c:pt idx="9300">
                  <c:v> 20-07-09 03:31:35</c:v>
                </c:pt>
                <c:pt idx="9301">
                  <c:v> 20-07-09 03:31:40</c:v>
                </c:pt>
                <c:pt idx="9302">
                  <c:v> 20-07-09 03:31:45</c:v>
                </c:pt>
                <c:pt idx="9303">
                  <c:v> 20-07-09 03:31:50</c:v>
                </c:pt>
                <c:pt idx="9304">
                  <c:v> 20-07-09 03:31:55</c:v>
                </c:pt>
                <c:pt idx="9305">
                  <c:v> 20-07-09 03:32:00</c:v>
                </c:pt>
                <c:pt idx="9306">
                  <c:v> 20-07-09 03:32:05</c:v>
                </c:pt>
                <c:pt idx="9307">
                  <c:v> 20-07-09 03:32:10</c:v>
                </c:pt>
                <c:pt idx="9308">
                  <c:v> 20-07-09 03:32:15</c:v>
                </c:pt>
                <c:pt idx="9309">
                  <c:v> 20-07-09 03:32:20</c:v>
                </c:pt>
                <c:pt idx="9310">
                  <c:v> 20-07-09 03:32:25</c:v>
                </c:pt>
                <c:pt idx="9311">
                  <c:v> 20-07-09 03:32:30</c:v>
                </c:pt>
                <c:pt idx="9312">
                  <c:v> 20-07-09 03:32:35</c:v>
                </c:pt>
                <c:pt idx="9313">
                  <c:v> 20-07-09 03:32:45</c:v>
                </c:pt>
                <c:pt idx="9314">
                  <c:v> 20-07-09 03:32:50</c:v>
                </c:pt>
                <c:pt idx="9315">
                  <c:v> 20-07-09 03:32:55</c:v>
                </c:pt>
                <c:pt idx="9316">
                  <c:v> 20-07-09 03:33:00</c:v>
                </c:pt>
                <c:pt idx="9317">
                  <c:v> 20-07-09 03:33:05</c:v>
                </c:pt>
                <c:pt idx="9318">
                  <c:v> 20-07-09 03:33:10</c:v>
                </c:pt>
                <c:pt idx="9319">
                  <c:v> 20-07-09 03:33:15</c:v>
                </c:pt>
                <c:pt idx="9320">
                  <c:v> 20-07-09 03:33:20</c:v>
                </c:pt>
                <c:pt idx="9321">
                  <c:v> 20-07-09 03:33:25</c:v>
                </c:pt>
                <c:pt idx="9322">
                  <c:v> 20-07-09 03:33:30</c:v>
                </c:pt>
                <c:pt idx="9323">
                  <c:v> 20-07-09 03:33:35</c:v>
                </c:pt>
                <c:pt idx="9324">
                  <c:v> 20-07-09 03:33:40</c:v>
                </c:pt>
                <c:pt idx="9325">
                  <c:v> 20-07-09 03:33:45</c:v>
                </c:pt>
                <c:pt idx="9326">
                  <c:v> 20-07-09 03:33:50</c:v>
                </c:pt>
                <c:pt idx="9327">
                  <c:v> 20-07-09 03:33:55</c:v>
                </c:pt>
                <c:pt idx="9328">
                  <c:v> 20-07-09 03:34:00</c:v>
                </c:pt>
                <c:pt idx="9329">
                  <c:v> 20-07-09 03:34:05</c:v>
                </c:pt>
                <c:pt idx="9330">
                  <c:v> 20-07-09 03:34:10</c:v>
                </c:pt>
                <c:pt idx="9331">
                  <c:v> 20-07-09 03:34:15</c:v>
                </c:pt>
                <c:pt idx="9332">
                  <c:v> 20-07-09 03:34:20</c:v>
                </c:pt>
                <c:pt idx="9333">
                  <c:v> 20-07-09 03:34:25</c:v>
                </c:pt>
                <c:pt idx="9334">
                  <c:v> 20-07-09 03:34:30</c:v>
                </c:pt>
                <c:pt idx="9335">
                  <c:v> 20-07-09 03:34:35</c:v>
                </c:pt>
                <c:pt idx="9336">
                  <c:v> 20-07-09 03:34:40</c:v>
                </c:pt>
                <c:pt idx="9337">
                  <c:v> 20-07-09 03:34:45</c:v>
                </c:pt>
                <c:pt idx="9338">
                  <c:v> 20-07-09 03:34:50</c:v>
                </c:pt>
                <c:pt idx="9339">
                  <c:v> 20-07-09 03:34:55</c:v>
                </c:pt>
                <c:pt idx="9340">
                  <c:v> 20-07-09 03:35:00</c:v>
                </c:pt>
                <c:pt idx="9341">
                  <c:v> 20-07-09 03:35:05</c:v>
                </c:pt>
                <c:pt idx="9342">
                  <c:v> 20-07-09 03:35:10</c:v>
                </c:pt>
                <c:pt idx="9343">
                  <c:v> 20-07-09 03:35:15</c:v>
                </c:pt>
                <c:pt idx="9344">
                  <c:v> 20-07-09 03:35:20</c:v>
                </c:pt>
                <c:pt idx="9345">
                  <c:v> 20-07-09 03:35:25</c:v>
                </c:pt>
                <c:pt idx="9346">
                  <c:v> 20-07-09 03:35:30</c:v>
                </c:pt>
                <c:pt idx="9347">
                  <c:v> 20-07-09 03:35:35</c:v>
                </c:pt>
                <c:pt idx="9348">
                  <c:v> 20-07-09 03:35:40</c:v>
                </c:pt>
                <c:pt idx="9349">
                  <c:v> 20-07-09 03:35:45</c:v>
                </c:pt>
                <c:pt idx="9350">
                  <c:v> 20-07-09 03:35:50</c:v>
                </c:pt>
                <c:pt idx="9351">
                  <c:v> 20-07-09 03:35:55</c:v>
                </c:pt>
                <c:pt idx="9352">
                  <c:v> 20-07-09 03:36:00</c:v>
                </c:pt>
                <c:pt idx="9353">
                  <c:v> 20-07-09 03:36:05</c:v>
                </c:pt>
                <c:pt idx="9354">
                  <c:v> 20-07-09 03:36:10</c:v>
                </c:pt>
                <c:pt idx="9355">
                  <c:v> 20-07-09 03:36:15</c:v>
                </c:pt>
                <c:pt idx="9356">
                  <c:v> 20-07-09 03:36:20</c:v>
                </c:pt>
                <c:pt idx="9357">
                  <c:v> 20-07-09 03:36:25</c:v>
                </c:pt>
                <c:pt idx="9358">
                  <c:v> 20-07-09 03:36:30</c:v>
                </c:pt>
                <c:pt idx="9359">
                  <c:v> 20-07-09 03:36:35</c:v>
                </c:pt>
                <c:pt idx="9360">
                  <c:v> 20-07-09 03:36:40</c:v>
                </c:pt>
                <c:pt idx="9361">
                  <c:v> 20-07-09 03:36:45</c:v>
                </c:pt>
                <c:pt idx="9362">
                  <c:v> 20-07-09 03:36:50</c:v>
                </c:pt>
                <c:pt idx="9363">
                  <c:v> 20-07-09 03:36:55</c:v>
                </c:pt>
                <c:pt idx="9364">
                  <c:v> 20-07-09 03:37:00</c:v>
                </c:pt>
                <c:pt idx="9365">
                  <c:v> 20-07-09 03:37:05</c:v>
                </c:pt>
                <c:pt idx="9366">
                  <c:v> 20-07-09 03:37:10</c:v>
                </c:pt>
                <c:pt idx="9367">
                  <c:v> 20-07-09 03:37:15</c:v>
                </c:pt>
                <c:pt idx="9368">
                  <c:v> 20-07-09 03:37:20</c:v>
                </c:pt>
                <c:pt idx="9369">
                  <c:v> 20-07-09 03:37:25</c:v>
                </c:pt>
                <c:pt idx="9370">
                  <c:v> 20-07-09 03:37:30</c:v>
                </c:pt>
                <c:pt idx="9371">
                  <c:v> 20-07-09 03:37:35</c:v>
                </c:pt>
                <c:pt idx="9372">
                  <c:v> 20-07-09 03:37:40</c:v>
                </c:pt>
                <c:pt idx="9373">
                  <c:v> 20-07-09 03:37:45</c:v>
                </c:pt>
                <c:pt idx="9374">
                  <c:v> 20-07-09 03:37:50</c:v>
                </c:pt>
                <c:pt idx="9375">
                  <c:v> 20-07-09 03:37:55</c:v>
                </c:pt>
                <c:pt idx="9376">
                  <c:v> 20-07-09 03:38:00</c:v>
                </c:pt>
                <c:pt idx="9377">
                  <c:v> 20-07-09 03:38:05</c:v>
                </c:pt>
                <c:pt idx="9378">
                  <c:v> 20-07-09 03:38:10</c:v>
                </c:pt>
                <c:pt idx="9379">
                  <c:v> 20-07-09 03:38:15</c:v>
                </c:pt>
                <c:pt idx="9380">
                  <c:v> 20-07-09 03:38:20</c:v>
                </c:pt>
                <c:pt idx="9381">
                  <c:v> 20-07-09 03:38:25</c:v>
                </c:pt>
                <c:pt idx="9382">
                  <c:v> 20-07-09 03:38:30</c:v>
                </c:pt>
                <c:pt idx="9383">
                  <c:v> 20-07-09 03:38:35</c:v>
                </c:pt>
                <c:pt idx="9384">
                  <c:v> 20-07-09 03:38:40</c:v>
                </c:pt>
                <c:pt idx="9385">
                  <c:v> 20-07-09 03:38:45</c:v>
                </c:pt>
                <c:pt idx="9386">
                  <c:v> 20-07-09 03:38:50</c:v>
                </c:pt>
                <c:pt idx="9387">
                  <c:v> 20-07-09 03:38:55</c:v>
                </c:pt>
                <c:pt idx="9388">
                  <c:v> 20-07-09 03:39:00</c:v>
                </c:pt>
                <c:pt idx="9389">
                  <c:v> 20-07-09 03:39:05</c:v>
                </c:pt>
                <c:pt idx="9390">
                  <c:v> 20-07-09 03:39:10</c:v>
                </c:pt>
                <c:pt idx="9391">
                  <c:v> 20-07-09 03:39:15</c:v>
                </c:pt>
                <c:pt idx="9392">
                  <c:v> 20-07-09 03:39:20</c:v>
                </c:pt>
                <c:pt idx="9393">
                  <c:v> 20-07-09 03:39:25</c:v>
                </c:pt>
                <c:pt idx="9394">
                  <c:v> 20-07-09 03:39:30</c:v>
                </c:pt>
                <c:pt idx="9395">
                  <c:v> 20-07-09 03:39:35</c:v>
                </c:pt>
                <c:pt idx="9396">
                  <c:v> 20-07-09 03:39:40</c:v>
                </c:pt>
                <c:pt idx="9397">
                  <c:v> 20-07-09 03:39:45</c:v>
                </c:pt>
                <c:pt idx="9398">
                  <c:v> 20-07-09 03:39:50</c:v>
                </c:pt>
                <c:pt idx="9399">
                  <c:v> 20-07-09 03:39:55</c:v>
                </c:pt>
                <c:pt idx="9400">
                  <c:v> 20-07-09 03:40:00</c:v>
                </c:pt>
                <c:pt idx="9401">
                  <c:v> 20-07-09 03:40:05</c:v>
                </c:pt>
                <c:pt idx="9402">
                  <c:v> 20-07-09 03:40:10</c:v>
                </c:pt>
                <c:pt idx="9403">
                  <c:v> 20-07-09 03:40:15</c:v>
                </c:pt>
                <c:pt idx="9404">
                  <c:v> 20-07-09 03:40:20</c:v>
                </c:pt>
                <c:pt idx="9405">
                  <c:v> 20-07-09 03:40:25</c:v>
                </c:pt>
                <c:pt idx="9406">
                  <c:v> 20-07-09 03:40:30</c:v>
                </c:pt>
                <c:pt idx="9407">
                  <c:v> 20-07-09 03:40:35</c:v>
                </c:pt>
                <c:pt idx="9408">
                  <c:v> 20-07-09 03:40:40</c:v>
                </c:pt>
                <c:pt idx="9409">
                  <c:v> 20-07-09 03:40:45</c:v>
                </c:pt>
                <c:pt idx="9410">
                  <c:v> 20-07-09 03:40:50</c:v>
                </c:pt>
                <c:pt idx="9411">
                  <c:v> 20-07-09 03:40:55</c:v>
                </c:pt>
                <c:pt idx="9412">
                  <c:v> 20-07-09 03:41:00</c:v>
                </c:pt>
                <c:pt idx="9413">
                  <c:v> 20-07-09 03:41:05</c:v>
                </c:pt>
                <c:pt idx="9414">
                  <c:v> 20-07-09 03:41:10</c:v>
                </c:pt>
                <c:pt idx="9415">
                  <c:v> 20-07-09 03:41:15</c:v>
                </c:pt>
                <c:pt idx="9416">
                  <c:v> 20-07-09 03:41:20</c:v>
                </c:pt>
                <c:pt idx="9417">
                  <c:v> 20-07-09 03:41:25</c:v>
                </c:pt>
                <c:pt idx="9418">
                  <c:v> 20-07-09 03:41:30</c:v>
                </c:pt>
                <c:pt idx="9419">
                  <c:v> 20-07-09 03:41:35</c:v>
                </c:pt>
                <c:pt idx="9420">
                  <c:v> 20-07-09 03:41:40</c:v>
                </c:pt>
                <c:pt idx="9421">
                  <c:v> 20-07-09 03:41:45</c:v>
                </c:pt>
                <c:pt idx="9422">
                  <c:v> 20-07-09 03:41:50</c:v>
                </c:pt>
                <c:pt idx="9423">
                  <c:v> 20-07-09 03:41:55</c:v>
                </c:pt>
                <c:pt idx="9424">
                  <c:v> 20-07-09 03:42:00</c:v>
                </c:pt>
                <c:pt idx="9425">
                  <c:v> 20-07-09 03:42:05</c:v>
                </c:pt>
                <c:pt idx="9426">
                  <c:v> 20-07-09 03:42:10</c:v>
                </c:pt>
                <c:pt idx="9427">
                  <c:v> 20-07-09 03:42:15</c:v>
                </c:pt>
                <c:pt idx="9428">
                  <c:v> 20-07-09 03:42:20</c:v>
                </c:pt>
                <c:pt idx="9429">
                  <c:v> 20-07-09 03:42:25</c:v>
                </c:pt>
                <c:pt idx="9430">
                  <c:v> 20-07-09 03:42:30</c:v>
                </c:pt>
                <c:pt idx="9431">
                  <c:v> 20-07-09 03:42:35</c:v>
                </c:pt>
                <c:pt idx="9432">
                  <c:v> 20-07-09 03:43:25</c:v>
                </c:pt>
                <c:pt idx="9433">
                  <c:v> 20-07-09 03:43:30</c:v>
                </c:pt>
                <c:pt idx="9434">
                  <c:v> 20-07-09 03:43:35</c:v>
                </c:pt>
                <c:pt idx="9435">
                  <c:v> 20-07-09 03:43:40</c:v>
                </c:pt>
                <c:pt idx="9436">
                  <c:v> 20-07-09 03:43:45</c:v>
                </c:pt>
                <c:pt idx="9437">
                  <c:v> 20-07-09 03:43:50</c:v>
                </c:pt>
                <c:pt idx="9438">
                  <c:v> 20-07-09 03:43:55</c:v>
                </c:pt>
                <c:pt idx="9439">
                  <c:v> 20-07-09 03:44:00</c:v>
                </c:pt>
                <c:pt idx="9440">
                  <c:v> 20-07-09 03:44:05</c:v>
                </c:pt>
                <c:pt idx="9441">
                  <c:v> 20-07-09 03:44:10</c:v>
                </c:pt>
                <c:pt idx="9442">
                  <c:v> 20-07-09 03:44:15</c:v>
                </c:pt>
                <c:pt idx="9443">
                  <c:v> 20-07-09 03:44:20</c:v>
                </c:pt>
                <c:pt idx="9444">
                  <c:v> 20-07-09 03:44:25</c:v>
                </c:pt>
                <c:pt idx="9445">
                  <c:v> 20-07-09 03:44:30</c:v>
                </c:pt>
                <c:pt idx="9446">
                  <c:v> 20-07-09 03:44:35</c:v>
                </c:pt>
                <c:pt idx="9447">
                  <c:v> 20-07-09 03:44:55</c:v>
                </c:pt>
                <c:pt idx="9448">
                  <c:v> 20-07-09 03:45:00</c:v>
                </c:pt>
                <c:pt idx="9449">
                  <c:v> 20-07-09 03:45:05</c:v>
                </c:pt>
                <c:pt idx="9450">
                  <c:v> 20-07-09 03:45:10</c:v>
                </c:pt>
                <c:pt idx="9451">
                  <c:v> 20-07-09 03:45:15</c:v>
                </c:pt>
                <c:pt idx="9452">
                  <c:v> 20-07-09 03:45:20</c:v>
                </c:pt>
                <c:pt idx="9453">
                  <c:v> 20-07-09 03:45:25</c:v>
                </c:pt>
                <c:pt idx="9454">
                  <c:v> 20-07-09 03:45:30</c:v>
                </c:pt>
                <c:pt idx="9455">
                  <c:v> 20-07-09 03:45:35</c:v>
                </c:pt>
                <c:pt idx="9456">
                  <c:v> 20-07-09 03:45:40</c:v>
                </c:pt>
                <c:pt idx="9457">
                  <c:v> 20-07-09 03:45:45</c:v>
                </c:pt>
                <c:pt idx="9458">
                  <c:v> 20-07-09 03:45:50</c:v>
                </c:pt>
                <c:pt idx="9459">
                  <c:v> 20-07-09 03:45:55</c:v>
                </c:pt>
                <c:pt idx="9460">
                  <c:v> 20-07-09 03:46:00</c:v>
                </c:pt>
                <c:pt idx="9461">
                  <c:v> 20-07-09 03:46:05</c:v>
                </c:pt>
                <c:pt idx="9462">
                  <c:v> 20-07-09 03:46:10</c:v>
                </c:pt>
                <c:pt idx="9463">
                  <c:v> 20-07-09 03:46:15</c:v>
                </c:pt>
                <c:pt idx="9464">
                  <c:v> 20-07-09 03:46:20</c:v>
                </c:pt>
                <c:pt idx="9465">
                  <c:v> 20-07-09 03:46:25</c:v>
                </c:pt>
                <c:pt idx="9466">
                  <c:v> 20-07-09 03:46:30</c:v>
                </c:pt>
                <c:pt idx="9467">
                  <c:v> 20-07-09 03:46:35</c:v>
                </c:pt>
                <c:pt idx="9468">
                  <c:v> 20-07-09 03:46:40</c:v>
                </c:pt>
                <c:pt idx="9469">
                  <c:v> 20-07-09 03:46:45</c:v>
                </c:pt>
                <c:pt idx="9470">
                  <c:v> 20-07-09 03:46:50</c:v>
                </c:pt>
                <c:pt idx="9471">
                  <c:v> 20-07-09 03:46:55</c:v>
                </c:pt>
                <c:pt idx="9472">
                  <c:v> 20-07-09 03:47:00</c:v>
                </c:pt>
                <c:pt idx="9473">
                  <c:v> 20-07-09 03:47:05</c:v>
                </c:pt>
                <c:pt idx="9474">
                  <c:v> 20-07-09 03:47:10</c:v>
                </c:pt>
                <c:pt idx="9475">
                  <c:v> 20-07-09 03:47:15</c:v>
                </c:pt>
                <c:pt idx="9476">
                  <c:v> 20-07-09 03:47:20</c:v>
                </c:pt>
                <c:pt idx="9477">
                  <c:v> 20-07-09 03:47:25</c:v>
                </c:pt>
                <c:pt idx="9478">
                  <c:v> 20-07-09 03:47:30</c:v>
                </c:pt>
                <c:pt idx="9479">
                  <c:v> 20-07-09 03:47:35</c:v>
                </c:pt>
                <c:pt idx="9480">
                  <c:v> 20-07-09 03:47:40</c:v>
                </c:pt>
                <c:pt idx="9481">
                  <c:v> 20-07-09 03:47:45</c:v>
                </c:pt>
                <c:pt idx="9482">
                  <c:v> 20-07-09 03:47:50</c:v>
                </c:pt>
                <c:pt idx="9483">
                  <c:v> 20-07-09 03:47:55</c:v>
                </c:pt>
                <c:pt idx="9484">
                  <c:v> 20-07-09 03:48:00</c:v>
                </c:pt>
                <c:pt idx="9485">
                  <c:v> 20-07-09 03:48:05</c:v>
                </c:pt>
                <c:pt idx="9486">
                  <c:v> 20-07-09 03:48:10</c:v>
                </c:pt>
                <c:pt idx="9487">
                  <c:v> 20-07-09 03:48:15</c:v>
                </c:pt>
                <c:pt idx="9488">
                  <c:v> 20-07-09 03:48:20</c:v>
                </c:pt>
                <c:pt idx="9489">
                  <c:v> 20-07-09 03:48:25</c:v>
                </c:pt>
                <c:pt idx="9490">
                  <c:v> 20-07-09 03:48:30</c:v>
                </c:pt>
                <c:pt idx="9491">
                  <c:v> 20-07-09 03:48:35</c:v>
                </c:pt>
                <c:pt idx="9492">
                  <c:v> 20-07-09 03:48:40</c:v>
                </c:pt>
                <c:pt idx="9493">
                  <c:v> 20-07-09 03:48:45</c:v>
                </c:pt>
                <c:pt idx="9494">
                  <c:v> 20-07-09 03:48:50</c:v>
                </c:pt>
                <c:pt idx="9495">
                  <c:v> 20-07-09 03:48:55</c:v>
                </c:pt>
                <c:pt idx="9496">
                  <c:v> 20-07-09 03:49:00</c:v>
                </c:pt>
                <c:pt idx="9497">
                  <c:v> 20-07-09 03:49:05</c:v>
                </c:pt>
                <c:pt idx="9498">
                  <c:v> 20-07-09 03:49:10</c:v>
                </c:pt>
                <c:pt idx="9499">
                  <c:v> 20-07-09 03:49:15</c:v>
                </c:pt>
                <c:pt idx="9500">
                  <c:v> 20-07-09 03:49:20</c:v>
                </c:pt>
                <c:pt idx="9501">
                  <c:v> 20-07-09 03:49:25</c:v>
                </c:pt>
                <c:pt idx="9502">
                  <c:v> 20-07-09 03:49:30</c:v>
                </c:pt>
                <c:pt idx="9503">
                  <c:v> 20-07-09 03:49:35</c:v>
                </c:pt>
                <c:pt idx="9504">
                  <c:v> 20-07-09 03:49:40</c:v>
                </c:pt>
                <c:pt idx="9505">
                  <c:v> 20-07-09 03:49:45</c:v>
                </c:pt>
                <c:pt idx="9506">
                  <c:v> 20-07-09 03:49:50</c:v>
                </c:pt>
                <c:pt idx="9507">
                  <c:v> 20-07-09 03:49:55</c:v>
                </c:pt>
                <c:pt idx="9508">
                  <c:v> 20-07-09 03:50:00</c:v>
                </c:pt>
                <c:pt idx="9509">
                  <c:v> 20-07-09 03:50:05</c:v>
                </c:pt>
                <c:pt idx="9510">
                  <c:v> 20-07-09 03:50:10</c:v>
                </c:pt>
                <c:pt idx="9511">
                  <c:v> 20-07-09 03:50:15</c:v>
                </c:pt>
                <c:pt idx="9512">
                  <c:v> 20-07-09 03:50:20</c:v>
                </c:pt>
                <c:pt idx="9513">
                  <c:v> 20-07-09 03:50:25</c:v>
                </c:pt>
                <c:pt idx="9514">
                  <c:v> 20-07-09 03:50:30</c:v>
                </c:pt>
                <c:pt idx="9515">
                  <c:v> 20-07-09 03:50:35</c:v>
                </c:pt>
                <c:pt idx="9516">
                  <c:v> 20-07-09 03:50:40</c:v>
                </c:pt>
                <c:pt idx="9517">
                  <c:v> 20-07-09 03:50:45</c:v>
                </c:pt>
                <c:pt idx="9518">
                  <c:v> 20-07-09 03:50:50</c:v>
                </c:pt>
                <c:pt idx="9519">
                  <c:v> 20-07-09 03:50:55</c:v>
                </c:pt>
                <c:pt idx="9520">
                  <c:v> 20-07-09 03:51:00</c:v>
                </c:pt>
                <c:pt idx="9521">
                  <c:v> 20-07-09 03:51:05</c:v>
                </c:pt>
                <c:pt idx="9522">
                  <c:v> 20-07-09 03:51:10</c:v>
                </c:pt>
                <c:pt idx="9523">
                  <c:v> 20-07-09 03:51:15</c:v>
                </c:pt>
                <c:pt idx="9524">
                  <c:v> 20-07-09 03:51:20</c:v>
                </c:pt>
                <c:pt idx="9525">
                  <c:v> 20-07-09 03:51:25</c:v>
                </c:pt>
                <c:pt idx="9526">
                  <c:v> 20-07-09 03:51:30</c:v>
                </c:pt>
                <c:pt idx="9527">
                  <c:v> 20-07-09 03:51:35</c:v>
                </c:pt>
                <c:pt idx="9528">
                  <c:v> 20-07-09 03:51:40</c:v>
                </c:pt>
                <c:pt idx="9529">
                  <c:v> 20-07-09 03:51:45</c:v>
                </c:pt>
                <c:pt idx="9530">
                  <c:v> 20-07-09 03:51:50</c:v>
                </c:pt>
                <c:pt idx="9531">
                  <c:v> 20-07-09 03:51:55</c:v>
                </c:pt>
                <c:pt idx="9532">
                  <c:v> 20-07-09 03:52:00</c:v>
                </c:pt>
                <c:pt idx="9533">
                  <c:v> 20-07-09 03:52:05</c:v>
                </c:pt>
                <c:pt idx="9534">
                  <c:v> 20-07-09 03:52:10</c:v>
                </c:pt>
                <c:pt idx="9535">
                  <c:v> 20-07-09 03:52:15</c:v>
                </c:pt>
                <c:pt idx="9536">
                  <c:v> 20-07-09 03:52:20</c:v>
                </c:pt>
                <c:pt idx="9537">
                  <c:v> 20-07-09 03:52:25</c:v>
                </c:pt>
                <c:pt idx="9538">
                  <c:v> 20-07-09 03:52:30</c:v>
                </c:pt>
                <c:pt idx="9539">
                  <c:v> 20-07-09 03:52:35</c:v>
                </c:pt>
                <c:pt idx="9540">
                  <c:v> 20-07-09 03:52:41</c:v>
                </c:pt>
                <c:pt idx="9541">
                  <c:v> 20-07-09 03:52:45</c:v>
                </c:pt>
                <c:pt idx="9542">
                  <c:v> 20-07-09 03:52:50</c:v>
                </c:pt>
                <c:pt idx="9543">
                  <c:v> 20-07-09 03:52:55</c:v>
                </c:pt>
                <c:pt idx="9544">
                  <c:v> 20-07-09 03:53:00</c:v>
                </c:pt>
                <c:pt idx="9545">
                  <c:v> 20-07-09 03:53:10</c:v>
                </c:pt>
                <c:pt idx="9546">
                  <c:v> 20-07-09 03:53:15</c:v>
                </c:pt>
                <c:pt idx="9547">
                  <c:v> 20-07-09 03:53:20</c:v>
                </c:pt>
                <c:pt idx="9548">
                  <c:v> 20-07-09 03:53:25</c:v>
                </c:pt>
                <c:pt idx="9549">
                  <c:v> 20-07-09 03:53:30</c:v>
                </c:pt>
                <c:pt idx="9550">
                  <c:v> 20-07-09 03:53:35</c:v>
                </c:pt>
                <c:pt idx="9551">
                  <c:v> 20-07-09 03:53:40</c:v>
                </c:pt>
                <c:pt idx="9552">
                  <c:v> 20-07-09 03:53:45</c:v>
                </c:pt>
                <c:pt idx="9553">
                  <c:v> 20-07-09 03:53:50</c:v>
                </c:pt>
                <c:pt idx="9554">
                  <c:v> 20-07-09 03:53:55</c:v>
                </c:pt>
                <c:pt idx="9555">
                  <c:v> 20-07-09 03:54:00</c:v>
                </c:pt>
                <c:pt idx="9556">
                  <c:v> 20-07-09 03:54:05</c:v>
                </c:pt>
                <c:pt idx="9557">
                  <c:v> 20-07-09 03:54:10</c:v>
                </c:pt>
                <c:pt idx="9558">
                  <c:v> 20-07-09 03:54:15</c:v>
                </c:pt>
                <c:pt idx="9559">
                  <c:v> 20-07-09 03:54:20</c:v>
                </c:pt>
                <c:pt idx="9560">
                  <c:v> 20-07-09 03:54:25</c:v>
                </c:pt>
                <c:pt idx="9561">
                  <c:v> 20-07-09 03:54:30</c:v>
                </c:pt>
                <c:pt idx="9562">
                  <c:v> 20-07-09 03:54:35</c:v>
                </c:pt>
                <c:pt idx="9563">
                  <c:v> 20-07-09 03:54:40</c:v>
                </c:pt>
                <c:pt idx="9564">
                  <c:v> 20-07-09 03:54:45</c:v>
                </c:pt>
                <c:pt idx="9565">
                  <c:v> 20-07-09 03:54:50</c:v>
                </c:pt>
                <c:pt idx="9566">
                  <c:v> 20-07-09 03:54:55</c:v>
                </c:pt>
                <c:pt idx="9567">
                  <c:v> 20-07-09 03:55:00</c:v>
                </c:pt>
                <c:pt idx="9568">
                  <c:v> 20-07-09 03:55:05</c:v>
                </c:pt>
                <c:pt idx="9569">
                  <c:v> 20-07-09 03:55:10</c:v>
                </c:pt>
                <c:pt idx="9570">
                  <c:v> 20-07-09 03:55:15</c:v>
                </c:pt>
                <c:pt idx="9571">
                  <c:v> 20-07-09 03:55:20</c:v>
                </c:pt>
                <c:pt idx="9572">
                  <c:v> 20-07-09 03:55:25</c:v>
                </c:pt>
                <c:pt idx="9573">
                  <c:v> 20-07-09 03:55:30</c:v>
                </c:pt>
                <c:pt idx="9574">
                  <c:v> 20-07-09 03:55:35</c:v>
                </c:pt>
                <c:pt idx="9575">
                  <c:v> 20-07-09 03:55:40</c:v>
                </c:pt>
                <c:pt idx="9576">
                  <c:v> 20-07-09 03:55:45</c:v>
                </c:pt>
                <c:pt idx="9577">
                  <c:v> 20-07-09 03:55:50</c:v>
                </c:pt>
                <c:pt idx="9578">
                  <c:v> 20-07-09 03:55:55</c:v>
                </c:pt>
                <c:pt idx="9579">
                  <c:v> 20-07-09 03:56:00</c:v>
                </c:pt>
                <c:pt idx="9580">
                  <c:v> 20-07-09 03:56:05</c:v>
                </c:pt>
                <c:pt idx="9581">
                  <c:v> 20-07-09 03:56:10</c:v>
                </c:pt>
                <c:pt idx="9582">
                  <c:v> 20-07-09 03:56:15</c:v>
                </c:pt>
                <c:pt idx="9583">
                  <c:v> 20-07-09 03:56:20</c:v>
                </c:pt>
                <c:pt idx="9584">
                  <c:v> 20-07-09 03:56:25</c:v>
                </c:pt>
                <c:pt idx="9585">
                  <c:v> 20-07-09 03:56:30</c:v>
                </c:pt>
                <c:pt idx="9586">
                  <c:v> 20-07-09 03:56:35</c:v>
                </c:pt>
                <c:pt idx="9587">
                  <c:v> 20-07-09 03:56:40</c:v>
                </c:pt>
                <c:pt idx="9588">
                  <c:v> 20-07-09 03:56:45</c:v>
                </c:pt>
                <c:pt idx="9589">
                  <c:v> 20-07-09 03:56:50</c:v>
                </c:pt>
                <c:pt idx="9590">
                  <c:v> 20-07-09 03:56:55</c:v>
                </c:pt>
                <c:pt idx="9591">
                  <c:v> 20-07-09 03:57:00</c:v>
                </c:pt>
                <c:pt idx="9592">
                  <c:v> 20-07-09 03:57:05</c:v>
                </c:pt>
                <c:pt idx="9593">
                  <c:v> 20-07-09 03:57:10</c:v>
                </c:pt>
                <c:pt idx="9594">
                  <c:v> 20-07-09 03:57:15</c:v>
                </c:pt>
                <c:pt idx="9595">
                  <c:v> 20-07-09 03:57:20</c:v>
                </c:pt>
                <c:pt idx="9596">
                  <c:v> 20-07-09 03:57:25</c:v>
                </c:pt>
                <c:pt idx="9597">
                  <c:v> 20-07-09 03:57:30</c:v>
                </c:pt>
                <c:pt idx="9598">
                  <c:v> 20-07-09 03:57:35</c:v>
                </c:pt>
                <c:pt idx="9599">
                  <c:v> 20-07-09 03:57:40</c:v>
                </c:pt>
                <c:pt idx="9600">
                  <c:v> 20-07-09 03:57:45</c:v>
                </c:pt>
                <c:pt idx="9601">
                  <c:v> 20-07-09 03:57:50</c:v>
                </c:pt>
                <c:pt idx="9602">
                  <c:v> 20-07-09 03:57:55</c:v>
                </c:pt>
                <c:pt idx="9603">
                  <c:v> 20-07-09 03:58:00</c:v>
                </c:pt>
                <c:pt idx="9604">
                  <c:v> 20-07-09 03:58:05</c:v>
                </c:pt>
                <c:pt idx="9605">
                  <c:v> 20-07-09 03:58:10</c:v>
                </c:pt>
                <c:pt idx="9606">
                  <c:v> 20-07-09 03:58:15</c:v>
                </c:pt>
                <c:pt idx="9607">
                  <c:v> 20-07-09 03:58:20</c:v>
                </c:pt>
                <c:pt idx="9608">
                  <c:v> 20-07-09 03:58:25</c:v>
                </c:pt>
                <c:pt idx="9609">
                  <c:v> 20-07-09 03:58:30</c:v>
                </c:pt>
                <c:pt idx="9610">
                  <c:v> 20-07-09 03:58:35</c:v>
                </c:pt>
                <c:pt idx="9611">
                  <c:v> 20-07-09 03:58:40</c:v>
                </c:pt>
                <c:pt idx="9612">
                  <c:v> 20-07-09 03:58:45</c:v>
                </c:pt>
                <c:pt idx="9613">
                  <c:v> 20-07-09 03:58:50</c:v>
                </c:pt>
                <c:pt idx="9614">
                  <c:v> 20-07-09 03:58:55</c:v>
                </c:pt>
                <c:pt idx="9615">
                  <c:v> 20-07-09 03:59:00</c:v>
                </c:pt>
                <c:pt idx="9616">
                  <c:v> 20-07-09 03:59:05</c:v>
                </c:pt>
                <c:pt idx="9617">
                  <c:v> 20-07-09 03:59:10</c:v>
                </c:pt>
                <c:pt idx="9618">
                  <c:v> 20-07-09 03:59:15</c:v>
                </c:pt>
                <c:pt idx="9619">
                  <c:v> 20-07-09 03:59:25</c:v>
                </c:pt>
                <c:pt idx="9620">
                  <c:v> 20-07-09 03:59:30</c:v>
                </c:pt>
                <c:pt idx="9621">
                  <c:v> 20-07-09 03:59:35</c:v>
                </c:pt>
                <c:pt idx="9622">
                  <c:v> 20-07-09 03:59:40</c:v>
                </c:pt>
                <c:pt idx="9623">
                  <c:v> 20-07-09 03:59:45</c:v>
                </c:pt>
                <c:pt idx="9624">
                  <c:v> 20-07-09 03:59:50</c:v>
                </c:pt>
                <c:pt idx="9625">
                  <c:v> 20-07-09 03:59:55</c:v>
                </c:pt>
                <c:pt idx="9626">
                  <c:v> 20-07-09 04:00:00</c:v>
                </c:pt>
                <c:pt idx="9627">
                  <c:v> 20-07-09 04:00:05</c:v>
                </c:pt>
                <c:pt idx="9628">
                  <c:v> 20-07-09 04:00:10</c:v>
                </c:pt>
                <c:pt idx="9629">
                  <c:v> 20-07-09 04:00:15</c:v>
                </c:pt>
                <c:pt idx="9630">
                  <c:v> 20-07-09 04:00:20</c:v>
                </c:pt>
                <c:pt idx="9631">
                  <c:v> 20-07-09 04:00:25</c:v>
                </c:pt>
                <c:pt idx="9632">
                  <c:v> 20-07-09 04:00:30</c:v>
                </c:pt>
                <c:pt idx="9633">
                  <c:v> 20-07-09 04:00:35</c:v>
                </c:pt>
                <c:pt idx="9634">
                  <c:v> 20-07-09 04:00:40</c:v>
                </c:pt>
                <c:pt idx="9635">
                  <c:v> 20-07-09 04:00:45</c:v>
                </c:pt>
                <c:pt idx="9636">
                  <c:v> 20-07-09 04:00:50</c:v>
                </c:pt>
                <c:pt idx="9637">
                  <c:v> 20-07-09 04:00:55</c:v>
                </c:pt>
                <c:pt idx="9638">
                  <c:v> 20-07-09 04:01:00</c:v>
                </c:pt>
                <c:pt idx="9639">
                  <c:v> 20-07-09 04:01:05</c:v>
                </c:pt>
                <c:pt idx="9640">
                  <c:v> 20-07-09 04:01:10</c:v>
                </c:pt>
                <c:pt idx="9641">
                  <c:v> 20-07-09 04:01:15</c:v>
                </c:pt>
                <c:pt idx="9642">
                  <c:v> 20-07-09 04:01:20</c:v>
                </c:pt>
                <c:pt idx="9643">
                  <c:v> 20-07-09 04:01:25</c:v>
                </c:pt>
                <c:pt idx="9644">
                  <c:v> 20-07-09 04:01:30</c:v>
                </c:pt>
                <c:pt idx="9645">
                  <c:v> 20-07-09 04:01:35</c:v>
                </c:pt>
                <c:pt idx="9646">
                  <c:v> 20-07-09 04:01:40</c:v>
                </c:pt>
                <c:pt idx="9647">
                  <c:v> 20-07-09 04:01:45</c:v>
                </c:pt>
                <c:pt idx="9648">
                  <c:v> 20-07-09 04:01:50</c:v>
                </c:pt>
                <c:pt idx="9649">
                  <c:v> 20-07-09 04:01:55</c:v>
                </c:pt>
                <c:pt idx="9650">
                  <c:v> 20-07-09 04:02:00</c:v>
                </c:pt>
                <c:pt idx="9651">
                  <c:v> 20-07-09 04:02:05</c:v>
                </c:pt>
                <c:pt idx="9652">
                  <c:v> 20-07-09 04:02:10</c:v>
                </c:pt>
                <c:pt idx="9653">
                  <c:v> 20-07-09 04:02:15</c:v>
                </c:pt>
                <c:pt idx="9654">
                  <c:v> 20-07-09 04:02:20</c:v>
                </c:pt>
                <c:pt idx="9655">
                  <c:v> 20-07-09 04:02:25</c:v>
                </c:pt>
                <c:pt idx="9656">
                  <c:v> 20-07-09 04:02:30</c:v>
                </c:pt>
                <c:pt idx="9657">
                  <c:v> 20-07-09 04:02:35</c:v>
                </c:pt>
                <c:pt idx="9658">
                  <c:v> 20-07-09 04:02:40</c:v>
                </c:pt>
                <c:pt idx="9659">
                  <c:v> 20-07-09 04:02:45</c:v>
                </c:pt>
                <c:pt idx="9660">
                  <c:v> 20-07-09 04:02:50</c:v>
                </c:pt>
                <c:pt idx="9661">
                  <c:v> 20-07-09 04:02:55</c:v>
                </c:pt>
                <c:pt idx="9662">
                  <c:v> 20-07-09 04:03:00</c:v>
                </c:pt>
                <c:pt idx="9663">
                  <c:v> 20-07-09 04:03:05</c:v>
                </c:pt>
                <c:pt idx="9664">
                  <c:v> 20-07-09 04:03:10</c:v>
                </c:pt>
                <c:pt idx="9665">
                  <c:v> 20-07-09 04:03:15</c:v>
                </c:pt>
                <c:pt idx="9666">
                  <c:v> 20-07-09 04:03:20</c:v>
                </c:pt>
                <c:pt idx="9667">
                  <c:v> 20-07-09 04:03:40</c:v>
                </c:pt>
                <c:pt idx="9668">
                  <c:v> 20-07-09 04:03:45</c:v>
                </c:pt>
                <c:pt idx="9669">
                  <c:v> 20-07-09 04:03:50</c:v>
                </c:pt>
                <c:pt idx="9670">
                  <c:v> 20-07-09 04:03:55</c:v>
                </c:pt>
                <c:pt idx="9671">
                  <c:v> 20-07-09 04:04:00</c:v>
                </c:pt>
                <c:pt idx="9672">
                  <c:v> 20-07-09 04:04:05</c:v>
                </c:pt>
                <c:pt idx="9673">
                  <c:v> 20-07-09 04:04:10</c:v>
                </c:pt>
                <c:pt idx="9674">
                  <c:v> 20-07-09 04:04:15</c:v>
                </c:pt>
                <c:pt idx="9675">
                  <c:v> 20-07-09 04:04:20</c:v>
                </c:pt>
                <c:pt idx="9676">
                  <c:v> 20-07-09 04:04:25</c:v>
                </c:pt>
                <c:pt idx="9677">
                  <c:v> 20-07-09 04:04:30</c:v>
                </c:pt>
                <c:pt idx="9678">
                  <c:v> 20-07-09 04:04:35</c:v>
                </c:pt>
                <c:pt idx="9679">
                  <c:v> 20-07-09 04:04:40</c:v>
                </c:pt>
                <c:pt idx="9680">
                  <c:v> 20-07-09 04:04:45</c:v>
                </c:pt>
                <c:pt idx="9681">
                  <c:v> 20-07-09 04:04:50</c:v>
                </c:pt>
                <c:pt idx="9682">
                  <c:v> 20-07-09 04:04:55</c:v>
                </c:pt>
                <c:pt idx="9683">
                  <c:v> 20-07-09 04:05:00</c:v>
                </c:pt>
                <c:pt idx="9684">
                  <c:v> 20-07-09 04:05:05</c:v>
                </c:pt>
                <c:pt idx="9685">
                  <c:v> 20-07-09 04:05:10</c:v>
                </c:pt>
                <c:pt idx="9686">
                  <c:v> 20-07-09 04:05:15</c:v>
                </c:pt>
                <c:pt idx="9687">
                  <c:v> 20-07-09 04:05:25</c:v>
                </c:pt>
                <c:pt idx="9688">
                  <c:v> 20-07-09 04:05:30</c:v>
                </c:pt>
                <c:pt idx="9689">
                  <c:v> 20-07-09 04:05:35</c:v>
                </c:pt>
                <c:pt idx="9690">
                  <c:v> 20-07-09 04:05:40</c:v>
                </c:pt>
                <c:pt idx="9691">
                  <c:v> 20-07-09 04:05:45</c:v>
                </c:pt>
                <c:pt idx="9692">
                  <c:v> 20-07-09 04:05:50</c:v>
                </c:pt>
                <c:pt idx="9693">
                  <c:v> 20-07-09 04:05:55</c:v>
                </c:pt>
                <c:pt idx="9694">
                  <c:v> 20-07-09 04:06:00</c:v>
                </c:pt>
                <c:pt idx="9695">
                  <c:v> 20-07-09 04:06:05</c:v>
                </c:pt>
                <c:pt idx="9696">
                  <c:v> 20-07-09 04:06:10</c:v>
                </c:pt>
                <c:pt idx="9697">
                  <c:v> 20-07-09 04:06:15</c:v>
                </c:pt>
                <c:pt idx="9698">
                  <c:v> 20-07-09 04:06:20</c:v>
                </c:pt>
                <c:pt idx="9699">
                  <c:v> 20-07-09 04:06:25</c:v>
                </c:pt>
                <c:pt idx="9700">
                  <c:v> 20-07-09 04:06:30</c:v>
                </c:pt>
                <c:pt idx="9701">
                  <c:v> 20-07-09 04:06:35</c:v>
                </c:pt>
                <c:pt idx="9702">
                  <c:v> 20-07-09 04:06:40</c:v>
                </c:pt>
                <c:pt idx="9703">
                  <c:v> 20-07-09 04:06:45</c:v>
                </c:pt>
                <c:pt idx="9704">
                  <c:v> 20-07-09 04:06:50</c:v>
                </c:pt>
                <c:pt idx="9705">
                  <c:v> 20-07-09 04:06:55</c:v>
                </c:pt>
                <c:pt idx="9706">
                  <c:v> 20-07-09 04:07:00</c:v>
                </c:pt>
                <c:pt idx="9707">
                  <c:v> 20-07-09 04:07:05</c:v>
                </c:pt>
                <c:pt idx="9708">
                  <c:v> 20-07-09 04:07:10</c:v>
                </c:pt>
                <c:pt idx="9709">
                  <c:v> 20-07-09 04:07:15</c:v>
                </c:pt>
                <c:pt idx="9710">
                  <c:v> 20-07-09 04:07:20</c:v>
                </c:pt>
                <c:pt idx="9711">
                  <c:v> 20-07-09 04:07:25</c:v>
                </c:pt>
                <c:pt idx="9712">
                  <c:v> 20-07-09 04:07:30</c:v>
                </c:pt>
                <c:pt idx="9713">
                  <c:v> 20-07-09 04:07:35</c:v>
                </c:pt>
                <c:pt idx="9714">
                  <c:v> 20-07-09 04:07:40</c:v>
                </c:pt>
                <c:pt idx="9715">
                  <c:v> 20-07-09 04:07:45</c:v>
                </c:pt>
                <c:pt idx="9716">
                  <c:v> 20-07-09 04:07:50</c:v>
                </c:pt>
                <c:pt idx="9717">
                  <c:v> 20-07-09 04:07:55</c:v>
                </c:pt>
                <c:pt idx="9718">
                  <c:v> 20-07-09 04:08:00</c:v>
                </c:pt>
                <c:pt idx="9719">
                  <c:v> 20-07-09 04:08:05</c:v>
                </c:pt>
                <c:pt idx="9720">
                  <c:v> 20-07-09 04:08:10</c:v>
                </c:pt>
                <c:pt idx="9721">
                  <c:v> 20-07-09 04:08:15</c:v>
                </c:pt>
                <c:pt idx="9722">
                  <c:v> 20-07-09 04:08:20</c:v>
                </c:pt>
                <c:pt idx="9723">
                  <c:v> 20-07-09 04:08:25</c:v>
                </c:pt>
                <c:pt idx="9724">
                  <c:v> 20-07-09 04:08:30</c:v>
                </c:pt>
                <c:pt idx="9725">
                  <c:v> 20-07-09 04:08:35</c:v>
                </c:pt>
                <c:pt idx="9726">
                  <c:v> 20-07-09 04:08:40</c:v>
                </c:pt>
                <c:pt idx="9727">
                  <c:v> 20-07-09 04:08:45</c:v>
                </c:pt>
                <c:pt idx="9728">
                  <c:v> 20-07-09 04:08:50</c:v>
                </c:pt>
                <c:pt idx="9729">
                  <c:v> 20-07-09 04:08:55</c:v>
                </c:pt>
                <c:pt idx="9730">
                  <c:v> 20-07-09 04:09:00</c:v>
                </c:pt>
                <c:pt idx="9731">
                  <c:v> 20-07-09 04:09:05</c:v>
                </c:pt>
                <c:pt idx="9732">
                  <c:v> 20-07-09 04:09:10</c:v>
                </c:pt>
                <c:pt idx="9733">
                  <c:v> 20-07-09 04:09:15</c:v>
                </c:pt>
                <c:pt idx="9734">
                  <c:v> 20-07-09 04:09:20</c:v>
                </c:pt>
                <c:pt idx="9735">
                  <c:v> 20-07-09 04:09:25</c:v>
                </c:pt>
                <c:pt idx="9736">
                  <c:v> 20-07-09 04:09:30</c:v>
                </c:pt>
                <c:pt idx="9737">
                  <c:v> 20-07-09 04:09:35</c:v>
                </c:pt>
                <c:pt idx="9738">
                  <c:v> 20-07-09 04:09:40</c:v>
                </c:pt>
                <c:pt idx="9739">
                  <c:v> 20-07-09 04:09:45</c:v>
                </c:pt>
                <c:pt idx="9740">
                  <c:v> 20-07-09 04:09:50</c:v>
                </c:pt>
                <c:pt idx="9741">
                  <c:v> 20-07-09 04:09:55</c:v>
                </c:pt>
                <c:pt idx="9742">
                  <c:v> 20-07-09 04:10:00</c:v>
                </c:pt>
                <c:pt idx="9743">
                  <c:v> 20-07-09 04:10:05</c:v>
                </c:pt>
                <c:pt idx="9744">
                  <c:v> 20-07-09 04:10:10</c:v>
                </c:pt>
                <c:pt idx="9745">
                  <c:v> 20-07-09 04:10:15</c:v>
                </c:pt>
                <c:pt idx="9746">
                  <c:v> 20-07-09 04:10:20</c:v>
                </c:pt>
                <c:pt idx="9747">
                  <c:v> 20-07-09 04:10:25</c:v>
                </c:pt>
                <c:pt idx="9748">
                  <c:v> 20-07-09 04:10:30</c:v>
                </c:pt>
                <c:pt idx="9749">
                  <c:v> 20-07-09 04:10:35</c:v>
                </c:pt>
                <c:pt idx="9750">
                  <c:v> 20-07-09 04:10:40</c:v>
                </c:pt>
                <c:pt idx="9751">
                  <c:v> 20-07-09 04:10:45</c:v>
                </c:pt>
                <c:pt idx="9752">
                  <c:v> 20-07-09 04:10:50</c:v>
                </c:pt>
                <c:pt idx="9753">
                  <c:v> 20-07-09 04:10:55</c:v>
                </c:pt>
                <c:pt idx="9754">
                  <c:v> 20-07-09 04:11:00</c:v>
                </c:pt>
                <c:pt idx="9755">
                  <c:v> 20-07-09 04:11:05</c:v>
                </c:pt>
                <c:pt idx="9756">
                  <c:v> 20-07-09 04:11:10</c:v>
                </c:pt>
                <c:pt idx="9757">
                  <c:v> 20-07-09 04:11:15</c:v>
                </c:pt>
                <c:pt idx="9758">
                  <c:v> 20-07-09 04:11:20</c:v>
                </c:pt>
                <c:pt idx="9759">
                  <c:v> 20-07-09 04:11:25</c:v>
                </c:pt>
                <c:pt idx="9760">
                  <c:v> 20-07-09 04:11:30</c:v>
                </c:pt>
                <c:pt idx="9761">
                  <c:v> 20-07-09 04:11:35</c:v>
                </c:pt>
                <c:pt idx="9762">
                  <c:v> 20-07-09 04:11:40</c:v>
                </c:pt>
                <c:pt idx="9763">
                  <c:v> 20-07-09 04:11:45</c:v>
                </c:pt>
                <c:pt idx="9764">
                  <c:v> 20-07-09 04:11:50</c:v>
                </c:pt>
                <c:pt idx="9765">
                  <c:v> 20-07-09 04:11:55</c:v>
                </c:pt>
                <c:pt idx="9766">
                  <c:v> 20-07-09 04:12:00</c:v>
                </c:pt>
                <c:pt idx="9767">
                  <c:v> 20-07-09 04:12:05</c:v>
                </c:pt>
                <c:pt idx="9768">
                  <c:v> 20-07-09 04:12:10</c:v>
                </c:pt>
                <c:pt idx="9769">
                  <c:v> 20-07-09 04:12:15</c:v>
                </c:pt>
                <c:pt idx="9770">
                  <c:v> 20-07-09 04:12:20</c:v>
                </c:pt>
                <c:pt idx="9771">
                  <c:v> 20-07-09 04:12:25</c:v>
                </c:pt>
                <c:pt idx="9772">
                  <c:v> 20-07-09 04:12:30</c:v>
                </c:pt>
                <c:pt idx="9773">
                  <c:v> 20-07-09 04:12:35</c:v>
                </c:pt>
                <c:pt idx="9774">
                  <c:v> 20-07-09 04:12:40</c:v>
                </c:pt>
                <c:pt idx="9775">
                  <c:v> 20-07-09 04:12:45</c:v>
                </c:pt>
                <c:pt idx="9776">
                  <c:v> 20-07-09 04:12:50</c:v>
                </c:pt>
                <c:pt idx="9777">
                  <c:v> 20-07-09 04:12:55</c:v>
                </c:pt>
                <c:pt idx="9778">
                  <c:v> 20-07-09 04:13:00</c:v>
                </c:pt>
                <c:pt idx="9779">
                  <c:v> 20-07-09 04:13:10</c:v>
                </c:pt>
                <c:pt idx="9780">
                  <c:v> 20-07-09 04:13:15</c:v>
                </c:pt>
                <c:pt idx="9781">
                  <c:v> 20-07-09 04:13:20</c:v>
                </c:pt>
                <c:pt idx="9782">
                  <c:v> 20-07-09 04:13:25</c:v>
                </c:pt>
                <c:pt idx="9783">
                  <c:v> 20-07-09 04:13:30</c:v>
                </c:pt>
                <c:pt idx="9784">
                  <c:v> 20-07-09 04:13:35</c:v>
                </c:pt>
                <c:pt idx="9785">
                  <c:v> 20-07-09 04:13:40</c:v>
                </c:pt>
                <c:pt idx="9786">
                  <c:v> 20-07-09 04:13:45</c:v>
                </c:pt>
                <c:pt idx="9787">
                  <c:v> 20-07-09 04:13:50</c:v>
                </c:pt>
                <c:pt idx="9788">
                  <c:v> 20-07-09 04:13:55</c:v>
                </c:pt>
                <c:pt idx="9789">
                  <c:v> 20-07-09 04:14:00</c:v>
                </c:pt>
                <c:pt idx="9790">
                  <c:v> 20-07-09 04:14:05</c:v>
                </c:pt>
                <c:pt idx="9791">
                  <c:v> 20-07-09 04:14:10</c:v>
                </c:pt>
                <c:pt idx="9792">
                  <c:v> 20-07-09 04:14:15</c:v>
                </c:pt>
                <c:pt idx="9793">
                  <c:v> 20-07-09 04:14:20</c:v>
                </c:pt>
                <c:pt idx="9794">
                  <c:v> 20-07-09 04:14:25</c:v>
                </c:pt>
                <c:pt idx="9795">
                  <c:v> 20-07-09 04:14:30</c:v>
                </c:pt>
                <c:pt idx="9796">
                  <c:v> 20-07-09 04:14:35</c:v>
                </c:pt>
                <c:pt idx="9797">
                  <c:v> 20-07-09 04:14:40</c:v>
                </c:pt>
                <c:pt idx="9798">
                  <c:v> 20-07-09 04:14:45</c:v>
                </c:pt>
                <c:pt idx="9799">
                  <c:v> 20-07-09 04:14:50</c:v>
                </c:pt>
                <c:pt idx="9800">
                  <c:v> 20-07-09 04:14:55</c:v>
                </c:pt>
                <c:pt idx="9801">
                  <c:v> 20-07-09 04:15:00</c:v>
                </c:pt>
                <c:pt idx="9802">
                  <c:v> 20-07-09 04:15:05</c:v>
                </c:pt>
                <c:pt idx="9803">
                  <c:v> 20-07-09 04:15:10</c:v>
                </c:pt>
                <c:pt idx="9804">
                  <c:v> 20-07-09 04:15:15</c:v>
                </c:pt>
                <c:pt idx="9805">
                  <c:v> 20-07-09 04:15:20</c:v>
                </c:pt>
                <c:pt idx="9806">
                  <c:v> 20-07-09 04:15:25</c:v>
                </c:pt>
                <c:pt idx="9807">
                  <c:v> 20-07-09 04:15:30</c:v>
                </c:pt>
                <c:pt idx="9808">
                  <c:v> 20-07-09 04:15:35</c:v>
                </c:pt>
                <c:pt idx="9809">
                  <c:v> 20-07-09 04:15:40</c:v>
                </c:pt>
                <c:pt idx="9810">
                  <c:v> 20-07-09 04:15:45</c:v>
                </c:pt>
                <c:pt idx="9811">
                  <c:v> 20-07-09 04:15:50</c:v>
                </c:pt>
                <c:pt idx="9812">
                  <c:v> 20-07-09 04:15:55</c:v>
                </c:pt>
                <c:pt idx="9813">
                  <c:v> 20-07-09 04:16:00</c:v>
                </c:pt>
                <c:pt idx="9814">
                  <c:v> 20-07-09 04:16:05</c:v>
                </c:pt>
                <c:pt idx="9815">
                  <c:v> 20-07-09 04:16:10</c:v>
                </c:pt>
                <c:pt idx="9816">
                  <c:v> 20-07-09 04:16:15</c:v>
                </c:pt>
                <c:pt idx="9817">
                  <c:v> 20-07-09 04:16:20</c:v>
                </c:pt>
                <c:pt idx="9818">
                  <c:v> 20-07-09 04:16:25</c:v>
                </c:pt>
                <c:pt idx="9819">
                  <c:v> 20-07-09 04:16:30</c:v>
                </c:pt>
                <c:pt idx="9820">
                  <c:v> 20-07-09 04:16:35</c:v>
                </c:pt>
                <c:pt idx="9821">
                  <c:v> 20-07-09 04:16:40</c:v>
                </c:pt>
                <c:pt idx="9822">
                  <c:v> 20-07-09 04:16:45</c:v>
                </c:pt>
                <c:pt idx="9823">
                  <c:v> 20-07-09 04:16:50</c:v>
                </c:pt>
                <c:pt idx="9824">
                  <c:v> 20-07-09 04:16:55</c:v>
                </c:pt>
                <c:pt idx="9825">
                  <c:v> 20-07-09 04:17:00</c:v>
                </c:pt>
                <c:pt idx="9826">
                  <c:v> 20-07-09 04:17:05</c:v>
                </c:pt>
                <c:pt idx="9827">
                  <c:v> 20-07-09 04:17:10</c:v>
                </c:pt>
                <c:pt idx="9828">
                  <c:v> 20-07-09 04:17:15</c:v>
                </c:pt>
                <c:pt idx="9829">
                  <c:v> 20-07-09 04:17:20</c:v>
                </c:pt>
                <c:pt idx="9830">
                  <c:v> 20-07-09 04:17:25</c:v>
                </c:pt>
                <c:pt idx="9831">
                  <c:v> 20-07-09 04:17:30</c:v>
                </c:pt>
                <c:pt idx="9832">
                  <c:v> 20-07-09 04:17:35</c:v>
                </c:pt>
                <c:pt idx="9833">
                  <c:v> 20-07-09 04:17:40</c:v>
                </c:pt>
                <c:pt idx="9834">
                  <c:v> 20-07-09 04:17:45</c:v>
                </c:pt>
                <c:pt idx="9835">
                  <c:v> 20-07-09 04:17:50</c:v>
                </c:pt>
                <c:pt idx="9836">
                  <c:v> 20-07-09 04:17:55</c:v>
                </c:pt>
                <c:pt idx="9837">
                  <c:v> 20-07-09 04:18:00</c:v>
                </c:pt>
                <c:pt idx="9838">
                  <c:v> 20-07-09 04:18:05</c:v>
                </c:pt>
                <c:pt idx="9839">
                  <c:v> 20-07-09 04:18:10</c:v>
                </c:pt>
                <c:pt idx="9840">
                  <c:v> 20-07-09 04:18:15</c:v>
                </c:pt>
                <c:pt idx="9841">
                  <c:v> 20-07-09 04:18:20</c:v>
                </c:pt>
                <c:pt idx="9842">
                  <c:v> 20-07-09 04:18:25</c:v>
                </c:pt>
                <c:pt idx="9843">
                  <c:v> 20-07-09 04:18:55</c:v>
                </c:pt>
                <c:pt idx="9844">
                  <c:v> 20-07-09 04:19:00</c:v>
                </c:pt>
                <c:pt idx="9845">
                  <c:v> 20-07-09 04:19:05</c:v>
                </c:pt>
                <c:pt idx="9846">
                  <c:v> 20-07-09 04:19:10</c:v>
                </c:pt>
                <c:pt idx="9847">
                  <c:v> 20-07-09 04:19:15</c:v>
                </c:pt>
                <c:pt idx="9848">
                  <c:v> 20-07-09 04:19:20</c:v>
                </c:pt>
                <c:pt idx="9849">
                  <c:v> 20-07-09 04:19:25</c:v>
                </c:pt>
                <c:pt idx="9850">
                  <c:v> 20-07-09 04:19:30</c:v>
                </c:pt>
                <c:pt idx="9851">
                  <c:v> 20-07-09 04:19:35</c:v>
                </c:pt>
                <c:pt idx="9852">
                  <c:v> 20-07-09 04:19:40</c:v>
                </c:pt>
                <c:pt idx="9853">
                  <c:v> 20-07-09 04:19:45</c:v>
                </c:pt>
                <c:pt idx="9854">
                  <c:v> 20-07-09 04:19:50</c:v>
                </c:pt>
                <c:pt idx="9855">
                  <c:v> 20-07-09 04:19:55</c:v>
                </c:pt>
                <c:pt idx="9856">
                  <c:v> 20-07-09 04:20:00</c:v>
                </c:pt>
                <c:pt idx="9857">
                  <c:v> 20-07-09 04:20:05</c:v>
                </c:pt>
                <c:pt idx="9858">
                  <c:v> 20-07-09 04:20:10</c:v>
                </c:pt>
                <c:pt idx="9859">
                  <c:v> 20-07-09 04:20:15</c:v>
                </c:pt>
                <c:pt idx="9860">
                  <c:v> 20-07-09 04:20:20</c:v>
                </c:pt>
                <c:pt idx="9861">
                  <c:v> 20-07-09 04:22:35</c:v>
                </c:pt>
                <c:pt idx="9862">
                  <c:v> 20-07-09 04:22:40</c:v>
                </c:pt>
                <c:pt idx="9863">
                  <c:v> 20-07-09 04:22:45</c:v>
                </c:pt>
                <c:pt idx="9864">
                  <c:v> 20-07-09 04:22:50</c:v>
                </c:pt>
                <c:pt idx="9865">
                  <c:v> 20-07-09 04:22:55</c:v>
                </c:pt>
                <c:pt idx="9866">
                  <c:v> 20-07-09 04:23:00</c:v>
                </c:pt>
                <c:pt idx="9867">
                  <c:v> 20-07-09 04:23:05</c:v>
                </c:pt>
                <c:pt idx="9868">
                  <c:v> 20-07-09 04:23:10</c:v>
                </c:pt>
                <c:pt idx="9869">
                  <c:v> 20-07-09 04:23:15</c:v>
                </c:pt>
                <c:pt idx="9870">
                  <c:v> 20-07-09 04:23:20</c:v>
                </c:pt>
                <c:pt idx="9871">
                  <c:v> 20-07-09 04:23:25</c:v>
                </c:pt>
                <c:pt idx="9872">
                  <c:v> 20-07-09 04:23:30</c:v>
                </c:pt>
                <c:pt idx="9873">
                  <c:v> 20-07-09 04:23:45</c:v>
                </c:pt>
                <c:pt idx="9874">
                  <c:v> 20-07-09 04:23:50</c:v>
                </c:pt>
                <c:pt idx="9875">
                  <c:v> 20-07-09 04:23:55</c:v>
                </c:pt>
                <c:pt idx="9876">
                  <c:v> 20-07-09 04:24:00</c:v>
                </c:pt>
                <c:pt idx="9877">
                  <c:v> 20-07-09 04:24:05</c:v>
                </c:pt>
                <c:pt idx="9878">
                  <c:v> 20-07-09 04:24:10</c:v>
                </c:pt>
                <c:pt idx="9879">
                  <c:v> 20-07-09 04:24:15</c:v>
                </c:pt>
                <c:pt idx="9880">
                  <c:v> 20-07-09 04:24:20</c:v>
                </c:pt>
                <c:pt idx="9881">
                  <c:v> 20-07-09 04:24:25</c:v>
                </c:pt>
                <c:pt idx="9882">
                  <c:v> 20-07-09 04:24:30</c:v>
                </c:pt>
                <c:pt idx="9883">
                  <c:v> 20-07-09 04:24:35</c:v>
                </c:pt>
                <c:pt idx="9884">
                  <c:v> 20-07-09 04:24:40</c:v>
                </c:pt>
                <c:pt idx="9885">
                  <c:v> 20-07-09 04:24:45</c:v>
                </c:pt>
                <c:pt idx="9886">
                  <c:v> 20-07-09 04:24:50</c:v>
                </c:pt>
                <c:pt idx="9887">
                  <c:v> 20-07-09 04:24:55</c:v>
                </c:pt>
                <c:pt idx="9888">
                  <c:v> 20-07-09 04:25:00</c:v>
                </c:pt>
                <c:pt idx="9889">
                  <c:v> 20-07-09 04:25:05</c:v>
                </c:pt>
                <c:pt idx="9890">
                  <c:v> 20-07-09 04:25:10</c:v>
                </c:pt>
                <c:pt idx="9891">
                  <c:v> 20-07-09 04:25:15</c:v>
                </c:pt>
                <c:pt idx="9892">
                  <c:v> 20-07-09 04:25:20</c:v>
                </c:pt>
                <c:pt idx="9893">
                  <c:v> 20-07-09 04:25:25</c:v>
                </c:pt>
                <c:pt idx="9894">
                  <c:v> 20-07-09 04:25:30</c:v>
                </c:pt>
                <c:pt idx="9895">
                  <c:v> 20-07-09 04:25:35</c:v>
                </c:pt>
                <c:pt idx="9896">
                  <c:v> 20-07-09 04:25:40</c:v>
                </c:pt>
                <c:pt idx="9897">
                  <c:v> 20-07-09 04:25:45</c:v>
                </c:pt>
                <c:pt idx="9898">
                  <c:v> 20-07-09 04:25:50</c:v>
                </c:pt>
                <c:pt idx="9899">
                  <c:v> 20-07-09 04:25:55</c:v>
                </c:pt>
                <c:pt idx="9900">
                  <c:v> 20-07-09 04:26:00</c:v>
                </c:pt>
                <c:pt idx="9901">
                  <c:v> 20-07-09 04:26:05</c:v>
                </c:pt>
                <c:pt idx="9902">
                  <c:v> 20-07-09 04:26:10</c:v>
                </c:pt>
                <c:pt idx="9903">
                  <c:v> 20-07-09 04:26:15</c:v>
                </c:pt>
                <c:pt idx="9904">
                  <c:v> 20-07-09 04:26:20</c:v>
                </c:pt>
                <c:pt idx="9905">
                  <c:v> 20-07-09 04:26:25</c:v>
                </c:pt>
                <c:pt idx="9906">
                  <c:v> 20-07-09 04:26:30</c:v>
                </c:pt>
                <c:pt idx="9907">
                  <c:v> 20-07-09 04:26:35</c:v>
                </c:pt>
                <c:pt idx="9908">
                  <c:v> 20-07-09 04:26:40</c:v>
                </c:pt>
                <c:pt idx="9909">
                  <c:v> 20-07-09 04:26:45</c:v>
                </c:pt>
                <c:pt idx="9910">
                  <c:v> 20-07-09 04:26:50</c:v>
                </c:pt>
                <c:pt idx="9911">
                  <c:v> 20-07-09 04:26:55</c:v>
                </c:pt>
                <c:pt idx="9912">
                  <c:v> 20-07-09 04:27:00</c:v>
                </c:pt>
                <c:pt idx="9913">
                  <c:v> 20-07-09 04:27:05</c:v>
                </c:pt>
                <c:pt idx="9914">
                  <c:v> 20-07-09 04:27:10</c:v>
                </c:pt>
                <c:pt idx="9915">
                  <c:v> 20-07-09 04:27:15</c:v>
                </c:pt>
                <c:pt idx="9916">
                  <c:v> 20-07-09 04:27:20</c:v>
                </c:pt>
                <c:pt idx="9917">
                  <c:v> 20-07-09 04:27:25</c:v>
                </c:pt>
                <c:pt idx="9918">
                  <c:v> 20-07-09 04:27:30</c:v>
                </c:pt>
                <c:pt idx="9919">
                  <c:v> 20-07-09 04:27:35</c:v>
                </c:pt>
                <c:pt idx="9920">
                  <c:v> 20-07-09 04:27:40</c:v>
                </c:pt>
                <c:pt idx="9921">
                  <c:v> 20-07-09 04:27:45</c:v>
                </c:pt>
                <c:pt idx="9922">
                  <c:v> 20-07-09 04:27:50</c:v>
                </c:pt>
                <c:pt idx="9923">
                  <c:v> 20-07-09 04:27:55</c:v>
                </c:pt>
                <c:pt idx="9924">
                  <c:v> 20-07-09 04:28:00</c:v>
                </c:pt>
                <c:pt idx="9925">
                  <c:v> 20-07-09 04:28:05</c:v>
                </c:pt>
                <c:pt idx="9926">
                  <c:v> 20-07-09 04:28:10</c:v>
                </c:pt>
                <c:pt idx="9927">
                  <c:v> 20-07-09 04:28:15</c:v>
                </c:pt>
                <c:pt idx="9928">
                  <c:v> 20-07-09 04:28:20</c:v>
                </c:pt>
                <c:pt idx="9929">
                  <c:v> 20-07-09 04:28:25</c:v>
                </c:pt>
                <c:pt idx="9930">
                  <c:v> 20-07-09 04:28:30</c:v>
                </c:pt>
                <c:pt idx="9931">
                  <c:v> 20-07-09 04:28:35</c:v>
                </c:pt>
                <c:pt idx="9932">
                  <c:v> 20-07-09 04:28:40</c:v>
                </c:pt>
                <c:pt idx="9933">
                  <c:v> 20-07-09 04:28:45</c:v>
                </c:pt>
                <c:pt idx="9934">
                  <c:v> 20-07-09 04:28:50</c:v>
                </c:pt>
                <c:pt idx="9935">
                  <c:v> 20-07-09 04:28:55</c:v>
                </c:pt>
                <c:pt idx="9936">
                  <c:v> 20-07-09 04:29:00</c:v>
                </c:pt>
                <c:pt idx="9937">
                  <c:v> 20-07-09 04:29:05</c:v>
                </c:pt>
                <c:pt idx="9938">
                  <c:v> 20-07-09 04:29:10</c:v>
                </c:pt>
                <c:pt idx="9939">
                  <c:v> 20-07-09 04:29:15</c:v>
                </c:pt>
                <c:pt idx="9940">
                  <c:v> 20-07-09 04:29:20</c:v>
                </c:pt>
                <c:pt idx="9941">
                  <c:v> 20-07-09 04:29:25</c:v>
                </c:pt>
                <c:pt idx="9942">
                  <c:v> 20-07-09 04:29:30</c:v>
                </c:pt>
                <c:pt idx="9943">
                  <c:v> 20-07-09 04:29:35</c:v>
                </c:pt>
                <c:pt idx="9944">
                  <c:v> 20-07-09 04:29:40</c:v>
                </c:pt>
                <c:pt idx="9945">
                  <c:v> 20-07-09 04:29:45</c:v>
                </c:pt>
                <c:pt idx="9946">
                  <c:v> 20-07-09 04:29:50</c:v>
                </c:pt>
                <c:pt idx="9947">
                  <c:v> 20-07-09 04:29:55</c:v>
                </c:pt>
                <c:pt idx="9948">
                  <c:v> 20-07-09 04:30:00</c:v>
                </c:pt>
                <c:pt idx="9949">
                  <c:v> 20-07-09 04:30:05</c:v>
                </c:pt>
                <c:pt idx="9950">
                  <c:v> 20-07-09 04:30:10</c:v>
                </c:pt>
                <c:pt idx="9951">
                  <c:v> 20-07-09 04:30:15</c:v>
                </c:pt>
                <c:pt idx="9952">
                  <c:v> 20-07-09 04:30:20</c:v>
                </c:pt>
                <c:pt idx="9953">
                  <c:v> 20-07-09 04:30:25</c:v>
                </c:pt>
                <c:pt idx="9954">
                  <c:v> 20-07-09 04:30:30</c:v>
                </c:pt>
                <c:pt idx="9955">
                  <c:v> 20-07-09 04:30:35</c:v>
                </c:pt>
                <c:pt idx="9956">
                  <c:v> 20-07-09 04:30:40</c:v>
                </c:pt>
                <c:pt idx="9957">
                  <c:v> 20-07-09 04:30:45</c:v>
                </c:pt>
                <c:pt idx="9958">
                  <c:v> 20-07-09 04:30:50</c:v>
                </c:pt>
                <c:pt idx="9959">
                  <c:v> 20-07-09 04:30:55</c:v>
                </c:pt>
                <c:pt idx="9960">
                  <c:v> 20-07-09 04:31:00</c:v>
                </c:pt>
                <c:pt idx="9961">
                  <c:v> 20-07-09 04:31:05</c:v>
                </c:pt>
                <c:pt idx="9962">
                  <c:v> 20-07-09 04:31:10</c:v>
                </c:pt>
                <c:pt idx="9963">
                  <c:v> 20-07-09 04:31:15</c:v>
                </c:pt>
                <c:pt idx="9964">
                  <c:v> 20-07-09 04:31:20</c:v>
                </c:pt>
                <c:pt idx="9965">
                  <c:v> 20-07-09 04:31:25</c:v>
                </c:pt>
                <c:pt idx="9966">
                  <c:v> 20-07-09 04:31:30</c:v>
                </c:pt>
                <c:pt idx="9967">
                  <c:v> 20-07-09 04:31:35</c:v>
                </c:pt>
                <c:pt idx="9968">
                  <c:v> 20-07-09 04:31:40</c:v>
                </c:pt>
                <c:pt idx="9969">
                  <c:v> 20-07-09 04:31:45</c:v>
                </c:pt>
                <c:pt idx="9970">
                  <c:v> 20-07-09 04:31:50</c:v>
                </c:pt>
                <c:pt idx="9971">
                  <c:v> 20-07-09 04:31:55</c:v>
                </c:pt>
                <c:pt idx="9972">
                  <c:v> 20-07-09 04:32:00</c:v>
                </c:pt>
                <c:pt idx="9973">
                  <c:v> 20-07-09 04:32:05</c:v>
                </c:pt>
                <c:pt idx="9974">
                  <c:v> 20-07-09 04:32:10</c:v>
                </c:pt>
                <c:pt idx="9975">
                  <c:v> 20-07-09 04:32:15</c:v>
                </c:pt>
                <c:pt idx="9976">
                  <c:v> 20-07-09 04:32:20</c:v>
                </c:pt>
                <c:pt idx="9977">
                  <c:v> 20-07-09 04:32:25</c:v>
                </c:pt>
                <c:pt idx="9978">
                  <c:v> 20-07-09 04:32:30</c:v>
                </c:pt>
                <c:pt idx="9979">
                  <c:v> 20-07-09 04:32:35</c:v>
                </c:pt>
                <c:pt idx="9980">
                  <c:v> 20-07-09 04:32:40</c:v>
                </c:pt>
                <c:pt idx="9981">
                  <c:v> 20-07-09 04:32:45</c:v>
                </c:pt>
                <c:pt idx="9982">
                  <c:v> 20-07-09 04:32:50</c:v>
                </c:pt>
                <c:pt idx="9983">
                  <c:v> 20-07-09 04:32:55</c:v>
                </c:pt>
                <c:pt idx="9984">
                  <c:v> 20-07-09 04:33:00</c:v>
                </c:pt>
                <c:pt idx="9985">
                  <c:v> 20-07-09 04:33:05</c:v>
                </c:pt>
                <c:pt idx="9986">
                  <c:v> 20-07-09 04:33:10</c:v>
                </c:pt>
                <c:pt idx="9987">
                  <c:v> 20-07-09 04:33:15</c:v>
                </c:pt>
                <c:pt idx="9988">
                  <c:v> 20-07-09 04:33:20</c:v>
                </c:pt>
                <c:pt idx="9989">
                  <c:v> 20-07-09 04:33:25</c:v>
                </c:pt>
                <c:pt idx="9990">
                  <c:v> 20-07-09 04:33:30</c:v>
                </c:pt>
                <c:pt idx="9991">
                  <c:v> 20-07-09 04:33:35</c:v>
                </c:pt>
                <c:pt idx="9992">
                  <c:v> 20-07-09 04:33:40</c:v>
                </c:pt>
                <c:pt idx="9993">
                  <c:v> 20-07-09 04:33:45</c:v>
                </c:pt>
                <c:pt idx="9994">
                  <c:v> 20-07-09 04:33:50</c:v>
                </c:pt>
                <c:pt idx="9995">
                  <c:v> 20-07-09 04:33:55</c:v>
                </c:pt>
                <c:pt idx="9996">
                  <c:v> 20-07-09 04:34:00</c:v>
                </c:pt>
                <c:pt idx="9997">
                  <c:v> 20-07-09 04:34:05</c:v>
                </c:pt>
                <c:pt idx="9998">
                  <c:v> 20-07-09 04:34:10</c:v>
                </c:pt>
                <c:pt idx="9999">
                  <c:v> 20-07-09 04:34:15</c:v>
                </c:pt>
                <c:pt idx="10000">
                  <c:v> 20-07-09 04:34:20</c:v>
                </c:pt>
                <c:pt idx="10001">
                  <c:v> 20-07-09 04:34:25</c:v>
                </c:pt>
                <c:pt idx="10002">
                  <c:v> 20-07-09 04:34:30</c:v>
                </c:pt>
                <c:pt idx="10003">
                  <c:v> 20-07-09 04:34:35</c:v>
                </c:pt>
                <c:pt idx="10004">
                  <c:v> 20-07-09 04:34:40</c:v>
                </c:pt>
                <c:pt idx="10005">
                  <c:v> 20-07-09 04:34:45</c:v>
                </c:pt>
                <c:pt idx="10006">
                  <c:v> 20-07-09 04:34:50</c:v>
                </c:pt>
                <c:pt idx="10007">
                  <c:v> 20-07-09 04:34:55</c:v>
                </c:pt>
                <c:pt idx="10008">
                  <c:v> 20-07-09 04:35:00</c:v>
                </c:pt>
                <c:pt idx="10009">
                  <c:v> 20-07-09 04:35:05</c:v>
                </c:pt>
                <c:pt idx="10010">
                  <c:v> 20-07-09 04:35:10</c:v>
                </c:pt>
                <c:pt idx="10011">
                  <c:v> 20-07-09 04:35:15</c:v>
                </c:pt>
                <c:pt idx="10012">
                  <c:v> 20-07-09 04:35:20</c:v>
                </c:pt>
                <c:pt idx="10013">
                  <c:v> 20-07-09 04:35:25</c:v>
                </c:pt>
                <c:pt idx="10014">
                  <c:v> 20-07-09 04:35:30</c:v>
                </c:pt>
                <c:pt idx="10015">
                  <c:v> 20-07-09 04:35:35</c:v>
                </c:pt>
                <c:pt idx="10016">
                  <c:v> 20-07-09 04:35:40</c:v>
                </c:pt>
                <c:pt idx="10017">
                  <c:v> 20-07-09 04:35:45</c:v>
                </c:pt>
                <c:pt idx="10018">
                  <c:v> 20-07-09 04:35:50</c:v>
                </c:pt>
                <c:pt idx="10019">
                  <c:v> 20-07-09 04:35:55</c:v>
                </c:pt>
                <c:pt idx="10020">
                  <c:v> 20-07-09 04:36:00</c:v>
                </c:pt>
                <c:pt idx="10021">
                  <c:v> 20-07-09 04:36:05</c:v>
                </c:pt>
                <c:pt idx="10022">
                  <c:v> 20-07-09 04:36:10</c:v>
                </c:pt>
                <c:pt idx="10023">
                  <c:v> 20-07-09 04:36:15</c:v>
                </c:pt>
                <c:pt idx="10024">
                  <c:v> 20-07-09 04:36:20</c:v>
                </c:pt>
                <c:pt idx="10025">
                  <c:v> 20-07-09 04:36:25</c:v>
                </c:pt>
                <c:pt idx="10026">
                  <c:v> 20-07-09 04:36:30</c:v>
                </c:pt>
                <c:pt idx="10027">
                  <c:v> 20-07-09 04:36:35</c:v>
                </c:pt>
                <c:pt idx="10028">
                  <c:v> 20-07-09 04:36:40</c:v>
                </c:pt>
                <c:pt idx="10029">
                  <c:v> 20-07-09 04:36:45</c:v>
                </c:pt>
                <c:pt idx="10030">
                  <c:v> 20-07-09 04:36:50</c:v>
                </c:pt>
                <c:pt idx="10031">
                  <c:v> 20-07-09 04:36:55</c:v>
                </c:pt>
                <c:pt idx="10032">
                  <c:v> 20-07-09 04:37:00</c:v>
                </c:pt>
                <c:pt idx="10033">
                  <c:v> 20-07-09 04:37:05</c:v>
                </c:pt>
                <c:pt idx="10034">
                  <c:v> 20-07-09 04:37:10</c:v>
                </c:pt>
                <c:pt idx="10035">
                  <c:v> 20-07-09 04:37:15</c:v>
                </c:pt>
                <c:pt idx="10036">
                  <c:v> 20-07-09 04:37:20</c:v>
                </c:pt>
                <c:pt idx="10037">
                  <c:v> 20-07-09 04:37:25</c:v>
                </c:pt>
                <c:pt idx="10038">
                  <c:v> 20-07-09 04:37:30</c:v>
                </c:pt>
                <c:pt idx="10039">
                  <c:v> 20-07-09 04:37:35</c:v>
                </c:pt>
                <c:pt idx="10040">
                  <c:v> 20-07-09 04:37:40</c:v>
                </c:pt>
                <c:pt idx="10041">
                  <c:v> 20-07-09 04:37:45</c:v>
                </c:pt>
                <c:pt idx="10042">
                  <c:v> 20-07-09 04:37:50</c:v>
                </c:pt>
                <c:pt idx="10043">
                  <c:v> 20-07-09 04:37:55</c:v>
                </c:pt>
                <c:pt idx="10044">
                  <c:v> 20-07-09 04:38:00</c:v>
                </c:pt>
                <c:pt idx="10045">
                  <c:v> 20-07-09 04:38:05</c:v>
                </c:pt>
                <c:pt idx="10046">
                  <c:v> 20-07-09 04:38:55</c:v>
                </c:pt>
                <c:pt idx="10047">
                  <c:v> 20-07-09 04:39:00</c:v>
                </c:pt>
                <c:pt idx="10048">
                  <c:v> 20-07-09 04:39:05</c:v>
                </c:pt>
                <c:pt idx="10049">
                  <c:v> 20-07-09 04:39:10</c:v>
                </c:pt>
                <c:pt idx="10050">
                  <c:v> 20-07-09 04:39:15</c:v>
                </c:pt>
                <c:pt idx="10051">
                  <c:v> 20-07-09 04:39:20</c:v>
                </c:pt>
                <c:pt idx="10052">
                  <c:v> 20-07-09 04:39:25</c:v>
                </c:pt>
                <c:pt idx="10053">
                  <c:v> 20-07-09 04:39:30</c:v>
                </c:pt>
                <c:pt idx="10054">
                  <c:v> 20-07-09 04:39:35</c:v>
                </c:pt>
                <c:pt idx="10055">
                  <c:v> 20-07-09 04:39:40</c:v>
                </c:pt>
                <c:pt idx="10056">
                  <c:v> 20-07-09 04:39:45</c:v>
                </c:pt>
                <c:pt idx="10057">
                  <c:v> 20-07-09 04:39:50</c:v>
                </c:pt>
                <c:pt idx="10058">
                  <c:v> 20-07-09 04:39:55</c:v>
                </c:pt>
                <c:pt idx="10059">
                  <c:v> 20-07-09 04:40:00</c:v>
                </c:pt>
                <c:pt idx="10060">
                  <c:v> 20-07-09 04:40:05</c:v>
                </c:pt>
                <c:pt idx="10061">
                  <c:v> 20-07-09 04:40:10</c:v>
                </c:pt>
                <c:pt idx="10062">
                  <c:v> 20-07-09 04:40:15</c:v>
                </c:pt>
                <c:pt idx="10063">
                  <c:v> 20-07-09 04:40:20</c:v>
                </c:pt>
                <c:pt idx="10064">
                  <c:v> 20-07-09 04:40:25</c:v>
                </c:pt>
                <c:pt idx="10065">
                  <c:v> 20-07-09 04:40:30</c:v>
                </c:pt>
                <c:pt idx="10066">
                  <c:v> 20-07-09 04:40:35</c:v>
                </c:pt>
                <c:pt idx="10067">
                  <c:v> 20-07-09 04:40:40</c:v>
                </c:pt>
                <c:pt idx="10068">
                  <c:v> 20-07-09 04:40:45</c:v>
                </c:pt>
                <c:pt idx="10069">
                  <c:v> 20-07-09 04:40:50</c:v>
                </c:pt>
                <c:pt idx="10070">
                  <c:v> 20-07-09 04:40:55</c:v>
                </c:pt>
                <c:pt idx="10071">
                  <c:v> 20-07-09 04:41:00</c:v>
                </c:pt>
                <c:pt idx="10072">
                  <c:v> 20-07-09 04:41:05</c:v>
                </c:pt>
                <c:pt idx="10073">
                  <c:v> 20-07-09 04:41:10</c:v>
                </c:pt>
                <c:pt idx="10074">
                  <c:v> 20-07-09 04:41:15</c:v>
                </c:pt>
                <c:pt idx="10075">
                  <c:v> 20-07-09 04:41:20</c:v>
                </c:pt>
                <c:pt idx="10076">
                  <c:v> 20-07-09 04:41:25</c:v>
                </c:pt>
                <c:pt idx="10077">
                  <c:v> 20-07-09 04:41:30</c:v>
                </c:pt>
                <c:pt idx="10078">
                  <c:v> 20-07-09 04:41:35</c:v>
                </c:pt>
                <c:pt idx="10079">
                  <c:v> 20-07-09 04:41:40</c:v>
                </c:pt>
                <c:pt idx="10080">
                  <c:v> 20-07-09 04:41:45</c:v>
                </c:pt>
                <c:pt idx="10081">
                  <c:v> 20-07-09 04:41:50</c:v>
                </c:pt>
                <c:pt idx="10082">
                  <c:v> 20-07-09 04:41:55</c:v>
                </c:pt>
                <c:pt idx="10083">
                  <c:v> 20-07-09 04:42:00</c:v>
                </c:pt>
                <c:pt idx="10084">
                  <c:v> 20-07-09 04:42:05</c:v>
                </c:pt>
                <c:pt idx="10085">
                  <c:v> 20-07-09 04:42:10</c:v>
                </c:pt>
                <c:pt idx="10086">
                  <c:v> 20-07-09 04:42:15</c:v>
                </c:pt>
                <c:pt idx="10087">
                  <c:v> 20-07-09 04:42:20</c:v>
                </c:pt>
                <c:pt idx="10088">
                  <c:v> 20-07-09 04:42:25</c:v>
                </c:pt>
                <c:pt idx="10089">
                  <c:v> 20-07-09 04:42:30</c:v>
                </c:pt>
                <c:pt idx="10090">
                  <c:v> 20-07-09 04:42:35</c:v>
                </c:pt>
                <c:pt idx="10091">
                  <c:v> 20-07-09 04:42:40</c:v>
                </c:pt>
                <c:pt idx="10092">
                  <c:v> 20-07-09 04:42:45</c:v>
                </c:pt>
                <c:pt idx="10093">
                  <c:v> 20-07-09 04:42:50</c:v>
                </c:pt>
                <c:pt idx="10094">
                  <c:v> 20-07-09 04:42:55</c:v>
                </c:pt>
                <c:pt idx="10095">
                  <c:v> 20-07-09 04:43:00</c:v>
                </c:pt>
                <c:pt idx="10096">
                  <c:v> 20-07-09 04:43:05</c:v>
                </c:pt>
                <c:pt idx="10097">
                  <c:v> 20-07-09 04:43:10</c:v>
                </c:pt>
                <c:pt idx="10098">
                  <c:v> 20-07-09 04:43:15</c:v>
                </c:pt>
                <c:pt idx="10099">
                  <c:v> 20-07-09 04:43:20</c:v>
                </c:pt>
                <c:pt idx="10100">
                  <c:v> 20-07-09 04:43:25</c:v>
                </c:pt>
                <c:pt idx="10101">
                  <c:v> 20-07-09 04:43:30</c:v>
                </c:pt>
                <c:pt idx="10102">
                  <c:v> 20-07-09 04:43:35</c:v>
                </c:pt>
                <c:pt idx="10103">
                  <c:v> 20-07-09 04:43:40</c:v>
                </c:pt>
                <c:pt idx="10104">
                  <c:v> 20-07-09 04:43:45</c:v>
                </c:pt>
                <c:pt idx="10105">
                  <c:v> 20-07-09 04:44:05</c:v>
                </c:pt>
                <c:pt idx="10106">
                  <c:v> 20-07-09 04:44:10</c:v>
                </c:pt>
                <c:pt idx="10107">
                  <c:v> 20-07-09 04:44:15</c:v>
                </c:pt>
                <c:pt idx="10108">
                  <c:v> 20-07-09 04:44:20</c:v>
                </c:pt>
                <c:pt idx="10109">
                  <c:v> 20-07-09 04:44:25</c:v>
                </c:pt>
                <c:pt idx="10110">
                  <c:v> 20-07-09 04:44:30</c:v>
                </c:pt>
                <c:pt idx="10111">
                  <c:v> 20-07-09 04:44:35</c:v>
                </c:pt>
                <c:pt idx="10112">
                  <c:v> 20-07-09 04:44:40</c:v>
                </c:pt>
                <c:pt idx="10113">
                  <c:v> 20-07-09 04:44:45</c:v>
                </c:pt>
                <c:pt idx="10114">
                  <c:v> 20-07-09 04:44:50</c:v>
                </c:pt>
                <c:pt idx="10115">
                  <c:v> 20-07-09 04:44:55</c:v>
                </c:pt>
                <c:pt idx="10116">
                  <c:v> 20-07-09 04:45:00</c:v>
                </c:pt>
                <c:pt idx="10117">
                  <c:v> 20-07-09 04:45:05</c:v>
                </c:pt>
                <c:pt idx="10118">
                  <c:v> 20-07-09 04:45:10</c:v>
                </c:pt>
                <c:pt idx="10119">
                  <c:v> 20-07-09 04:45:15</c:v>
                </c:pt>
                <c:pt idx="10120">
                  <c:v> 20-07-09 04:45:20</c:v>
                </c:pt>
                <c:pt idx="10121">
                  <c:v> 20-07-09 04:45:25</c:v>
                </c:pt>
                <c:pt idx="10122">
                  <c:v> 20-07-09 04:45:30</c:v>
                </c:pt>
                <c:pt idx="10123">
                  <c:v> 20-07-09 04:45:35</c:v>
                </c:pt>
                <c:pt idx="10124">
                  <c:v> 20-07-09 04:45:40</c:v>
                </c:pt>
                <c:pt idx="10125">
                  <c:v> 20-07-09 04:45:45</c:v>
                </c:pt>
                <c:pt idx="10126">
                  <c:v> 20-07-09 04:45:50</c:v>
                </c:pt>
                <c:pt idx="10127">
                  <c:v> 20-07-09 04:45:55</c:v>
                </c:pt>
                <c:pt idx="10128">
                  <c:v> 20-07-09 04:46:00</c:v>
                </c:pt>
                <c:pt idx="10129">
                  <c:v> 20-07-09 04:46:05</c:v>
                </c:pt>
                <c:pt idx="10130">
                  <c:v> 20-07-09 04:46:10</c:v>
                </c:pt>
                <c:pt idx="10131">
                  <c:v> 20-07-09 04:46:15</c:v>
                </c:pt>
                <c:pt idx="10132">
                  <c:v> 20-07-09 04:46:20</c:v>
                </c:pt>
                <c:pt idx="10133">
                  <c:v> 20-07-09 04:46:25</c:v>
                </c:pt>
                <c:pt idx="10134">
                  <c:v> 20-07-09 04:46:30</c:v>
                </c:pt>
                <c:pt idx="10135">
                  <c:v> 20-07-09 04:46:35</c:v>
                </c:pt>
                <c:pt idx="10136">
                  <c:v> 20-07-09 04:46:40</c:v>
                </c:pt>
                <c:pt idx="10137">
                  <c:v> 20-07-09 04:46:45</c:v>
                </c:pt>
                <c:pt idx="10138">
                  <c:v> 20-07-09 04:46:50</c:v>
                </c:pt>
                <c:pt idx="10139">
                  <c:v> 20-07-09 04:46:55</c:v>
                </c:pt>
                <c:pt idx="10140">
                  <c:v> 20-07-09 04:47:00</c:v>
                </c:pt>
                <c:pt idx="10141">
                  <c:v> 20-07-09 04:47:05</c:v>
                </c:pt>
                <c:pt idx="10142">
                  <c:v> 20-07-09 04:47:10</c:v>
                </c:pt>
                <c:pt idx="10143">
                  <c:v> 20-07-09 04:47:15</c:v>
                </c:pt>
                <c:pt idx="10144">
                  <c:v> 20-07-09 04:47:20</c:v>
                </c:pt>
                <c:pt idx="10145">
                  <c:v> 20-07-09 04:47:25</c:v>
                </c:pt>
                <c:pt idx="10146">
                  <c:v> 20-07-09 04:47:30</c:v>
                </c:pt>
                <c:pt idx="10147">
                  <c:v> 20-07-09 04:47:35</c:v>
                </c:pt>
                <c:pt idx="10148">
                  <c:v> 20-07-09 04:47:40</c:v>
                </c:pt>
                <c:pt idx="10149">
                  <c:v> 20-07-09 04:47:45</c:v>
                </c:pt>
                <c:pt idx="10150">
                  <c:v> 20-07-09 04:47:50</c:v>
                </c:pt>
                <c:pt idx="10151">
                  <c:v> 20-07-09 04:47:55</c:v>
                </c:pt>
                <c:pt idx="10152">
                  <c:v> 20-07-09 04:48:00</c:v>
                </c:pt>
                <c:pt idx="10153">
                  <c:v> 20-07-09 04:48:05</c:v>
                </c:pt>
                <c:pt idx="10154">
                  <c:v> 20-07-09 04:48:10</c:v>
                </c:pt>
                <c:pt idx="10155">
                  <c:v> 20-07-09 04:48:15</c:v>
                </c:pt>
                <c:pt idx="10156">
                  <c:v> 20-07-09 04:48:20</c:v>
                </c:pt>
                <c:pt idx="10157">
                  <c:v> 20-07-09 04:48:25</c:v>
                </c:pt>
                <c:pt idx="10158">
                  <c:v> 20-07-09 04:48:30</c:v>
                </c:pt>
                <c:pt idx="10159">
                  <c:v> 20-07-09 04:48:35</c:v>
                </c:pt>
                <c:pt idx="10160">
                  <c:v> 20-07-09 04:48:40</c:v>
                </c:pt>
                <c:pt idx="10161">
                  <c:v> 20-07-09 04:48:45</c:v>
                </c:pt>
                <c:pt idx="10162">
                  <c:v> 20-07-09 04:48:50</c:v>
                </c:pt>
                <c:pt idx="10163">
                  <c:v> 20-07-09 04:48:55</c:v>
                </c:pt>
                <c:pt idx="10164">
                  <c:v> 20-07-09 04:49:00</c:v>
                </c:pt>
                <c:pt idx="10165">
                  <c:v> 20-07-09 04:49:05</c:v>
                </c:pt>
                <c:pt idx="10166">
                  <c:v> 20-07-09 04:49:10</c:v>
                </c:pt>
                <c:pt idx="10167">
                  <c:v> 20-07-09 04:49:15</c:v>
                </c:pt>
                <c:pt idx="10168">
                  <c:v> 20-07-09 04:49:20</c:v>
                </c:pt>
                <c:pt idx="10169">
                  <c:v> 20-07-09 04:49:25</c:v>
                </c:pt>
                <c:pt idx="10170">
                  <c:v> 20-07-09 04:49:30</c:v>
                </c:pt>
                <c:pt idx="10171">
                  <c:v> 20-07-09 04:49:35</c:v>
                </c:pt>
                <c:pt idx="10172">
                  <c:v> 20-07-09 04:49:40</c:v>
                </c:pt>
                <c:pt idx="10173">
                  <c:v> 20-07-09 04:49:45</c:v>
                </c:pt>
                <c:pt idx="10174">
                  <c:v> 20-07-09 04:49:50</c:v>
                </c:pt>
                <c:pt idx="10175">
                  <c:v> 20-07-09 04:49:55</c:v>
                </c:pt>
                <c:pt idx="10176">
                  <c:v> 20-07-09 04:50:00</c:v>
                </c:pt>
                <c:pt idx="10177">
                  <c:v> 20-07-09 04:50:05</c:v>
                </c:pt>
                <c:pt idx="10178">
                  <c:v> 20-07-09 04:50:10</c:v>
                </c:pt>
                <c:pt idx="10179">
                  <c:v> 20-07-09 04:50:15</c:v>
                </c:pt>
                <c:pt idx="10180">
                  <c:v> 20-07-09 04:50:20</c:v>
                </c:pt>
                <c:pt idx="10181">
                  <c:v> 20-07-09 04:50:25</c:v>
                </c:pt>
                <c:pt idx="10182">
                  <c:v> 20-07-09 04:50:30</c:v>
                </c:pt>
                <c:pt idx="10183">
                  <c:v> 20-07-09 04:50:35</c:v>
                </c:pt>
                <c:pt idx="10184">
                  <c:v> 20-07-09 04:50:40</c:v>
                </c:pt>
                <c:pt idx="10185">
                  <c:v> 20-07-09 04:50:45</c:v>
                </c:pt>
                <c:pt idx="10186">
                  <c:v> 20-07-09 04:50:50</c:v>
                </c:pt>
                <c:pt idx="10187">
                  <c:v> 20-07-09 04:50:55</c:v>
                </c:pt>
                <c:pt idx="10188">
                  <c:v> 20-07-09 04:51:00</c:v>
                </c:pt>
                <c:pt idx="10189">
                  <c:v> 20-07-09 04:51:05</c:v>
                </c:pt>
                <c:pt idx="10190">
                  <c:v> 20-07-09 04:51:10</c:v>
                </c:pt>
                <c:pt idx="10191">
                  <c:v> 20-07-09 04:51:15</c:v>
                </c:pt>
                <c:pt idx="10192">
                  <c:v> 20-07-09 04:51:20</c:v>
                </c:pt>
                <c:pt idx="10193">
                  <c:v> 20-07-09 04:51:25</c:v>
                </c:pt>
                <c:pt idx="10194">
                  <c:v> 20-07-09 04:52:20</c:v>
                </c:pt>
                <c:pt idx="10195">
                  <c:v> 20-07-09 04:52:25</c:v>
                </c:pt>
                <c:pt idx="10196">
                  <c:v> 20-07-09 04:52:30</c:v>
                </c:pt>
                <c:pt idx="10197">
                  <c:v> 20-07-09 04:52:35</c:v>
                </c:pt>
                <c:pt idx="10198">
                  <c:v> 20-07-09 04:52:40</c:v>
                </c:pt>
                <c:pt idx="10199">
                  <c:v> 20-07-09 04:52:45</c:v>
                </c:pt>
                <c:pt idx="10200">
                  <c:v> 20-07-09 04:52:50</c:v>
                </c:pt>
                <c:pt idx="10201">
                  <c:v> 20-07-09 04:52:55</c:v>
                </c:pt>
                <c:pt idx="10202">
                  <c:v> 20-07-09 04:53:00</c:v>
                </c:pt>
                <c:pt idx="10203">
                  <c:v> 20-07-09 04:53:05</c:v>
                </c:pt>
                <c:pt idx="10204">
                  <c:v> 20-07-09 04:53:10</c:v>
                </c:pt>
                <c:pt idx="10205">
                  <c:v> 20-07-09 04:53:15</c:v>
                </c:pt>
                <c:pt idx="10206">
                  <c:v> 20-07-09 04:53:20</c:v>
                </c:pt>
                <c:pt idx="10207">
                  <c:v> 20-07-09 04:53:25</c:v>
                </c:pt>
                <c:pt idx="10208">
                  <c:v> 20-07-09 04:53:30</c:v>
                </c:pt>
                <c:pt idx="10209">
                  <c:v> 20-07-09 04:53:35</c:v>
                </c:pt>
                <c:pt idx="10210">
                  <c:v> 20-07-09 04:53:40</c:v>
                </c:pt>
                <c:pt idx="10211">
                  <c:v> 20-07-09 04:53:45</c:v>
                </c:pt>
                <c:pt idx="10212">
                  <c:v> 20-07-09 04:53:50</c:v>
                </c:pt>
                <c:pt idx="10213">
                  <c:v> 20-07-09 04:53:55</c:v>
                </c:pt>
                <c:pt idx="10214">
                  <c:v> 20-07-09 04:54:00</c:v>
                </c:pt>
                <c:pt idx="10215">
                  <c:v> 20-07-09 04:54:05</c:v>
                </c:pt>
                <c:pt idx="10216">
                  <c:v> 20-07-09 04:54:10</c:v>
                </c:pt>
                <c:pt idx="10217">
                  <c:v> 20-07-09 04:54:15</c:v>
                </c:pt>
                <c:pt idx="10218">
                  <c:v> 20-07-09 04:54:20</c:v>
                </c:pt>
                <c:pt idx="10219">
                  <c:v> 20-07-09 04:54:25</c:v>
                </c:pt>
                <c:pt idx="10220">
                  <c:v> 20-07-09 04:54:30</c:v>
                </c:pt>
                <c:pt idx="10221">
                  <c:v> 20-07-09 04:54:35</c:v>
                </c:pt>
                <c:pt idx="10222">
                  <c:v> 20-07-09 04:54:40</c:v>
                </c:pt>
                <c:pt idx="10223">
                  <c:v> 20-07-09 04:54:45</c:v>
                </c:pt>
                <c:pt idx="10224">
                  <c:v> 20-07-09 04:54:50</c:v>
                </c:pt>
                <c:pt idx="10225">
                  <c:v> 20-07-09 04:54:55</c:v>
                </c:pt>
                <c:pt idx="10226">
                  <c:v> 20-07-09 04:55:00</c:v>
                </c:pt>
                <c:pt idx="10227">
                  <c:v> 20-07-09 04:55:05</c:v>
                </c:pt>
                <c:pt idx="10228">
                  <c:v> 20-07-09 04:55:10</c:v>
                </c:pt>
                <c:pt idx="10229">
                  <c:v> 20-07-09 04:55:15</c:v>
                </c:pt>
                <c:pt idx="10230">
                  <c:v> 20-07-09 04:55:20</c:v>
                </c:pt>
                <c:pt idx="10231">
                  <c:v> 20-07-09 04:55:25</c:v>
                </c:pt>
                <c:pt idx="10232">
                  <c:v> 20-07-09 04:55:30</c:v>
                </c:pt>
                <c:pt idx="10233">
                  <c:v> 20-07-09 04:55:35</c:v>
                </c:pt>
                <c:pt idx="10234">
                  <c:v> 20-07-09 04:55:40</c:v>
                </c:pt>
                <c:pt idx="10235">
                  <c:v> 20-07-09 04:55:45</c:v>
                </c:pt>
                <c:pt idx="10236">
                  <c:v> 20-07-09 04:55:50</c:v>
                </c:pt>
                <c:pt idx="10237">
                  <c:v> 20-07-09 04:55:55</c:v>
                </c:pt>
                <c:pt idx="10238">
                  <c:v> 20-07-09 04:56:00</c:v>
                </c:pt>
                <c:pt idx="10239">
                  <c:v> 20-07-09 04:56:05</c:v>
                </c:pt>
                <c:pt idx="10240">
                  <c:v> 20-07-09 04:56:10</c:v>
                </c:pt>
                <c:pt idx="10241">
                  <c:v> 20-07-09 04:56:15</c:v>
                </c:pt>
                <c:pt idx="10242">
                  <c:v> 20-07-09 04:56:20</c:v>
                </c:pt>
                <c:pt idx="10243">
                  <c:v> 20-07-09 04:56:25</c:v>
                </c:pt>
                <c:pt idx="10244">
                  <c:v> 20-07-09 04:56:30</c:v>
                </c:pt>
                <c:pt idx="10245">
                  <c:v> 20-07-09 04:57:40</c:v>
                </c:pt>
                <c:pt idx="10246">
                  <c:v> 20-07-09 04:57:45</c:v>
                </c:pt>
                <c:pt idx="10247">
                  <c:v> 20-07-09 04:57:50</c:v>
                </c:pt>
                <c:pt idx="10248">
                  <c:v> 20-07-09 04:57:55</c:v>
                </c:pt>
                <c:pt idx="10249">
                  <c:v> 20-07-09 04:58:00</c:v>
                </c:pt>
                <c:pt idx="10250">
                  <c:v> 20-07-09 04:58:05</c:v>
                </c:pt>
                <c:pt idx="10251">
                  <c:v> 20-07-09 04:58:10</c:v>
                </c:pt>
                <c:pt idx="10252">
                  <c:v> 20-07-09 04:58:15</c:v>
                </c:pt>
                <c:pt idx="10253">
                  <c:v> 20-07-09 04:58:20</c:v>
                </c:pt>
                <c:pt idx="10254">
                  <c:v> 20-07-09 04:58:25</c:v>
                </c:pt>
                <c:pt idx="10255">
                  <c:v> 20-07-09 04:58:30</c:v>
                </c:pt>
                <c:pt idx="10256">
                  <c:v> 20-07-09 04:58:35</c:v>
                </c:pt>
                <c:pt idx="10257">
                  <c:v> 20-07-09 04:58:40</c:v>
                </c:pt>
                <c:pt idx="10258">
                  <c:v> 20-07-09 04:58:45</c:v>
                </c:pt>
                <c:pt idx="10259">
                  <c:v> 20-07-09 04:58:50</c:v>
                </c:pt>
                <c:pt idx="10260">
                  <c:v> 20-07-09 04:58:55</c:v>
                </c:pt>
                <c:pt idx="10261">
                  <c:v> 20-07-09 04:59:00</c:v>
                </c:pt>
                <c:pt idx="10262">
                  <c:v> 20-07-09 04:59:05</c:v>
                </c:pt>
                <c:pt idx="10263">
                  <c:v> 20-07-09 04:59:10</c:v>
                </c:pt>
                <c:pt idx="10264">
                  <c:v> 20-07-09 04:59:15</c:v>
                </c:pt>
                <c:pt idx="10265">
                  <c:v> 20-07-09 04:59:20</c:v>
                </c:pt>
                <c:pt idx="10266">
                  <c:v> 20-07-09 04:59:25</c:v>
                </c:pt>
                <c:pt idx="10267">
                  <c:v> 20-07-09 04:59:30</c:v>
                </c:pt>
                <c:pt idx="10268">
                  <c:v> 20-07-09 04:59:35</c:v>
                </c:pt>
                <c:pt idx="10269">
                  <c:v> 20-07-09 04:59:40</c:v>
                </c:pt>
                <c:pt idx="10270">
                  <c:v> 20-07-09 04:59:45</c:v>
                </c:pt>
                <c:pt idx="10271">
                  <c:v> 20-07-09 04:59:50</c:v>
                </c:pt>
                <c:pt idx="10272">
                  <c:v> 20-07-09 04:59:55</c:v>
                </c:pt>
                <c:pt idx="10273">
                  <c:v> 20-07-09 05:00:00</c:v>
                </c:pt>
                <c:pt idx="10274">
                  <c:v> 20-07-09 05:00:05</c:v>
                </c:pt>
                <c:pt idx="10275">
                  <c:v> 20-07-09 05:00:10</c:v>
                </c:pt>
                <c:pt idx="10276">
                  <c:v> 20-07-09 05:00:15</c:v>
                </c:pt>
                <c:pt idx="10277">
                  <c:v> 20-07-09 05:00:20</c:v>
                </c:pt>
                <c:pt idx="10278">
                  <c:v> 20-07-09 05:00:25</c:v>
                </c:pt>
                <c:pt idx="10279">
                  <c:v> 20-07-09 05:00:30</c:v>
                </c:pt>
                <c:pt idx="10280">
                  <c:v> 20-07-09 05:00:35</c:v>
                </c:pt>
                <c:pt idx="10281">
                  <c:v> 20-07-09 05:00:40</c:v>
                </c:pt>
                <c:pt idx="10282">
                  <c:v> 20-07-09 05:00:45</c:v>
                </c:pt>
                <c:pt idx="10283">
                  <c:v> 20-07-09 05:00:50</c:v>
                </c:pt>
                <c:pt idx="10284">
                  <c:v> 20-07-09 05:00:55</c:v>
                </c:pt>
                <c:pt idx="10285">
                  <c:v> 20-07-09 05:01:00</c:v>
                </c:pt>
                <c:pt idx="10286">
                  <c:v> 20-07-09 05:01:05</c:v>
                </c:pt>
                <c:pt idx="10287">
                  <c:v> 20-07-09 05:01:10</c:v>
                </c:pt>
                <c:pt idx="10288">
                  <c:v> 20-07-09 05:01:15</c:v>
                </c:pt>
                <c:pt idx="10289">
                  <c:v> 20-07-09 05:01:20</c:v>
                </c:pt>
                <c:pt idx="10290">
                  <c:v> 20-07-09 05:01:25</c:v>
                </c:pt>
                <c:pt idx="10291">
                  <c:v> 20-07-09 05:01:30</c:v>
                </c:pt>
                <c:pt idx="10292">
                  <c:v> 20-07-09 05:01:35</c:v>
                </c:pt>
                <c:pt idx="10293">
                  <c:v> 20-07-09 05:01:40</c:v>
                </c:pt>
                <c:pt idx="10294">
                  <c:v> 20-07-09 05:01:45</c:v>
                </c:pt>
                <c:pt idx="10295">
                  <c:v> 20-07-09 05:01:50</c:v>
                </c:pt>
                <c:pt idx="10296">
                  <c:v> 20-07-09 05:01:55</c:v>
                </c:pt>
                <c:pt idx="10297">
                  <c:v> 20-07-09 05:02:00</c:v>
                </c:pt>
                <c:pt idx="10298">
                  <c:v> 20-07-09 05:02:05</c:v>
                </c:pt>
                <c:pt idx="10299">
                  <c:v> 20-07-09 05:02:10</c:v>
                </c:pt>
                <c:pt idx="10300">
                  <c:v> 20-07-09 05:02:15</c:v>
                </c:pt>
                <c:pt idx="10301">
                  <c:v> 20-07-09 05:02:20</c:v>
                </c:pt>
                <c:pt idx="10302">
                  <c:v> 20-07-09 05:02:25</c:v>
                </c:pt>
                <c:pt idx="10303">
                  <c:v> 20-07-09 05:02:40</c:v>
                </c:pt>
                <c:pt idx="10304">
                  <c:v> 20-07-09 05:02:45</c:v>
                </c:pt>
                <c:pt idx="10305">
                  <c:v> 20-07-09 05:02:50</c:v>
                </c:pt>
                <c:pt idx="10306">
                  <c:v> 20-07-09 05:02:55</c:v>
                </c:pt>
                <c:pt idx="10307">
                  <c:v> 20-07-09 05:03:00</c:v>
                </c:pt>
                <c:pt idx="10308">
                  <c:v> 20-07-09 05:03:05</c:v>
                </c:pt>
                <c:pt idx="10309">
                  <c:v> 20-07-09 05:03:10</c:v>
                </c:pt>
                <c:pt idx="10310">
                  <c:v> 20-07-09 05:03:15</c:v>
                </c:pt>
                <c:pt idx="10311">
                  <c:v> 20-07-09 05:03:20</c:v>
                </c:pt>
                <c:pt idx="10312">
                  <c:v> 20-07-09 05:03:25</c:v>
                </c:pt>
                <c:pt idx="10313">
                  <c:v> 20-07-09 05:03:30</c:v>
                </c:pt>
                <c:pt idx="10314">
                  <c:v> 20-07-09 05:03:35</c:v>
                </c:pt>
                <c:pt idx="10315">
                  <c:v> 20-07-09 05:03:40</c:v>
                </c:pt>
                <c:pt idx="10316">
                  <c:v> 20-07-09 05:03:45</c:v>
                </c:pt>
                <c:pt idx="10317">
                  <c:v> 20-07-09 05:03:50</c:v>
                </c:pt>
                <c:pt idx="10318">
                  <c:v> 20-07-09 05:03:55</c:v>
                </c:pt>
                <c:pt idx="10319">
                  <c:v> 20-07-09 05:04:00</c:v>
                </c:pt>
                <c:pt idx="10320">
                  <c:v> 20-07-09 05:04:05</c:v>
                </c:pt>
                <c:pt idx="10321">
                  <c:v> 20-07-09 05:04:10</c:v>
                </c:pt>
                <c:pt idx="10322">
                  <c:v> 20-07-09 05:04:15</c:v>
                </c:pt>
                <c:pt idx="10323">
                  <c:v> 20-07-09 05:04:20</c:v>
                </c:pt>
                <c:pt idx="10324">
                  <c:v> 20-07-09 05:04:30</c:v>
                </c:pt>
                <c:pt idx="10325">
                  <c:v> 20-07-09 05:04:35</c:v>
                </c:pt>
                <c:pt idx="10326">
                  <c:v> 20-07-09 05:04:40</c:v>
                </c:pt>
                <c:pt idx="10327">
                  <c:v> 20-07-09 05:04:45</c:v>
                </c:pt>
                <c:pt idx="10328">
                  <c:v> 20-07-09 05:04:50</c:v>
                </c:pt>
                <c:pt idx="10329">
                  <c:v> 20-07-09 05:04:55</c:v>
                </c:pt>
                <c:pt idx="10330">
                  <c:v> 20-07-09 05:05:00</c:v>
                </c:pt>
                <c:pt idx="10331">
                  <c:v> 20-07-09 05:05:05</c:v>
                </c:pt>
                <c:pt idx="10332">
                  <c:v> 20-07-09 05:05:10</c:v>
                </c:pt>
                <c:pt idx="10333">
                  <c:v> 20-07-09 05:05:15</c:v>
                </c:pt>
                <c:pt idx="10334">
                  <c:v> 20-07-09 05:05:20</c:v>
                </c:pt>
                <c:pt idx="10335">
                  <c:v> 20-07-09 05:05:25</c:v>
                </c:pt>
                <c:pt idx="10336">
                  <c:v> 20-07-09 05:05:30</c:v>
                </c:pt>
                <c:pt idx="10337">
                  <c:v> 20-07-09 05:05:35</c:v>
                </c:pt>
                <c:pt idx="10338">
                  <c:v> 20-07-09 05:05:40</c:v>
                </c:pt>
                <c:pt idx="10339">
                  <c:v> 20-07-09 05:05:45</c:v>
                </c:pt>
                <c:pt idx="10340">
                  <c:v> 20-07-09 05:05:50</c:v>
                </c:pt>
                <c:pt idx="10341">
                  <c:v> 20-07-09 05:05:55</c:v>
                </c:pt>
                <c:pt idx="10342">
                  <c:v> 20-07-09 05:06:00</c:v>
                </c:pt>
                <c:pt idx="10343">
                  <c:v> 20-07-09 05:06:05</c:v>
                </c:pt>
                <c:pt idx="10344">
                  <c:v> 20-07-09 05:06:10</c:v>
                </c:pt>
                <c:pt idx="10345">
                  <c:v> 20-07-09 05:06:15</c:v>
                </c:pt>
                <c:pt idx="10346">
                  <c:v> 20-07-09 05:06:20</c:v>
                </c:pt>
                <c:pt idx="10347">
                  <c:v> 20-07-09 05:06:25</c:v>
                </c:pt>
                <c:pt idx="10348">
                  <c:v> 20-07-09 05:06:30</c:v>
                </c:pt>
                <c:pt idx="10349">
                  <c:v> 20-07-09 05:06:35</c:v>
                </c:pt>
                <c:pt idx="10350">
                  <c:v> 20-07-09 05:06:40</c:v>
                </c:pt>
                <c:pt idx="10351">
                  <c:v> 20-07-09 05:06:45</c:v>
                </c:pt>
                <c:pt idx="10352">
                  <c:v> 20-07-09 05:06:50</c:v>
                </c:pt>
                <c:pt idx="10353">
                  <c:v> 20-07-09 05:06:55</c:v>
                </c:pt>
                <c:pt idx="10354">
                  <c:v> 20-07-09 05:07:00</c:v>
                </c:pt>
                <c:pt idx="10355">
                  <c:v> 20-07-09 05:07:05</c:v>
                </c:pt>
                <c:pt idx="10356">
                  <c:v> 20-07-09 05:07:10</c:v>
                </c:pt>
                <c:pt idx="10357">
                  <c:v> 20-07-09 05:07:15</c:v>
                </c:pt>
                <c:pt idx="10358">
                  <c:v> 20-07-09 05:07:20</c:v>
                </c:pt>
                <c:pt idx="10359">
                  <c:v> 20-07-09 05:07:25</c:v>
                </c:pt>
                <c:pt idx="10360">
                  <c:v> 20-07-09 05:07:30</c:v>
                </c:pt>
                <c:pt idx="10361">
                  <c:v> 20-07-09 05:07:35</c:v>
                </c:pt>
                <c:pt idx="10362">
                  <c:v> 20-07-09 05:07:40</c:v>
                </c:pt>
                <c:pt idx="10363">
                  <c:v> 20-07-09 05:07:45</c:v>
                </c:pt>
                <c:pt idx="10364">
                  <c:v> 20-07-09 05:07:50</c:v>
                </c:pt>
                <c:pt idx="10365">
                  <c:v> 20-07-09 05:07:55</c:v>
                </c:pt>
                <c:pt idx="10366">
                  <c:v> 20-07-09 05:08:00</c:v>
                </c:pt>
                <c:pt idx="10367">
                  <c:v> 20-07-09 05:08:05</c:v>
                </c:pt>
                <c:pt idx="10368">
                  <c:v> 20-07-09 05:08:10</c:v>
                </c:pt>
                <c:pt idx="10369">
                  <c:v> 20-07-09 05:08:15</c:v>
                </c:pt>
                <c:pt idx="10370">
                  <c:v> 20-07-09 05:08:20</c:v>
                </c:pt>
                <c:pt idx="10371">
                  <c:v> 20-07-09 05:08:25</c:v>
                </c:pt>
                <c:pt idx="10372">
                  <c:v> 20-07-09 05:08:30</c:v>
                </c:pt>
                <c:pt idx="10373">
                  <c:v> 20-07-09 05:08:35</c:v>
                </c:pt>
                <c:pt idx="10374">
                  <c:v> 20-07-09 05:08:40</c:v>
                </c:pt>
                <c:pt idx="10375">
                  <c:v> 20-07-09 05:08:45</c:v>
                </c:pt>
                <c:pt idx="10376">
                  <c:v> 20-07-09 05:08:50</c:v>
                </c:pt>
                <c:pt idx="10377">
                  <c:v> 20-07-09 05:08:55</c:v>
                </c:pt>
                <c:pt idx="10378">
                  <c:v> 20-07-09 05:09:00</c:v>
                </c:pt>
                <c:pt idx="10379">
                  <c:v> 20-07-09 05:09:05</c:v>
                </c:pt>
                <c:pt idx="10380">
                  <c:v> 20-07-09 05:09:10</c:v>
                </c:pt>
                <c:pt idx="10381">
                  <c:v> 20-07-09 05:09:15</c:v>
                </c:pt>
                <c:pt idx="10382">
                  <c:v> 20-07-09 05:09:20</c:v>
                </c:pt>
                <c:pt idx="10383">
                  <c:v> 20-07-09 05:09:25</c:v>
                </c:pt>
                <c:pt idx="10384">
                  <c:v> 20-07-09 05:09:30</c:v>
                </c:pt>
                <c:pt idx="10385">
                  <c:v> 20-07-09 05:09:35</c:v>
                </c:pt>
                <c:pt idx="10386">
                  <c:v> 20-07-09 05:09:40</c:v>
                </c:pt>
                <c:pt idx="10387">
                  <c:v> 20-07-09 05:09:45</c:v>
                </c:pt>
                <c:pt idx="10388">
                  <c:v> 20-07-09 05:09:50</c:v>
                </c:pt>
                <c:pt idx="10389">
                  <c:v> 20-07-09 05:09:55</c:v>
                </c:pt>
                <c:pt idx="10390">
                  <c:v> 20-07-09 05:10:00</c:v>
                </c:pt>
                <c:pt idx="10391">
                  <c:v> 20-07-09 05:10:05</c:v>
                </c:pt>
                <c:pt idx="10392">
                  <c:v> 20-07-09 05:10:10</c:v>
                </c:pt>
                <c:pt idx="10393">
                  <c:v> 20-07-09 05:10:15</c:v>
                </c:pt>
                <c:pt idx="10394">
                  <c:v> 20-07-09 05:10:20</c:v>
                </c:pt>
                <c:pt idx="10395">
                  <c:v> 20-07-09 05:10:25</c:v>
                </c:pt>
                <c:pt idx="10396">
                  <c:v> 20-07-09 05:10:30</c:v>
                </c:pt>
                <c:pt idx="10397">
                  <c:v> 20-07-09 05:10:35</c:v>
                </c:pt>
                <c:pt idx="10398">
                  <c:v> 20-07-09 05:10:40</c:v>
                </c:pt>
                <c:pt idx="10399">
                  <c:v> 20-07-09 05:10:45</c:v>
                </c:pt>
                <c:pt idx="10400">
                  <c:v> 20-07-09 05:10:50</c:v>
                </c:pt>
                <c:pt idx="10401">
                  <c:v> 20-07-09 05:10:55</c:v>
                </c:pt>
                <c:pt idx="10402">
                  <c:v> 20-07-09 05:11:00</c:v>
                </c:pt>
                <c:pt idx="10403">
                  <c:v> 20-07-09 05:11:05</c:v>
                </c:pt>
                <c:pt idx="10404">
                  <c:v> 20-07-09 05:11:10</c:v>
                </c:pt>
                <c:pt idx="10405">
                  <c:v> 20-07-09 05:11:15</c:v>
                </c:pt>
                <c:pt idx="10406">
                  <c:v> 20-07-09 05:11:20</c:v>
                </c:pt>
                <c:pt idx="10407">
                  <c:v> 20-07-09 05:11:25</c:v>
                </c:pt>
                <c:pt idx="10408">
                  <c:v> 20-07-09 05:11:30</c:v>
                </c:pt>
                <c:pt idx="10409">
                  <c:v> 20-07-09 05:11:35</c:v>
                </c:pt>
                <c:pt idx="10410">
                  <c:v> 20-07-09 05:11:40</c:v>
                </c:pt>
                <c:pt idx="10411">
                  <c:v> 20-07-09 05:11:45</c:v>
                </c:pt>
                <c:pt idx="10412">
                  <c:v> 20-07-09 05:11:50</c:v>
                </c:pt>
                <c:pt idx="10413">
                  <c:v> 20-07-09 05:11:55</c:v>
                </c:pt>
                <c:pt idx="10414">
                  <c:v> 20-07-09 05:12:00</c:v>
                </c:pt>
                <c:pt idx="10415">
                  <c:v> 20-07-09 05:12:05</c:v>
                </c:pt>
                <c:pt idx="10416">
                  <c:v> 20-07-09 05:12:10</c:v>
                </c:pt>
                <c:pt idx="10417">
                  <c:v> 20-07-09 05:12:15</c:v>
                </c:pt>
                <c:pt idx="10418">
                  <c:v> 20-07-09 05:12:20</c:v>
                </c:pt>
                <c:pt idx="10419">
                  <c:v> 20-07-09 05:12:25</c:v>
                </c:pt>
                <c:pt idx="10420">
                  <c:v> 20-07-09 05:12:30</c:v>
                </c:pt>
                <c:pt idx="10421">
                  <c:v> 20-07-09 05:12:45</c:v>
                </c:pt>
                <c:pt idx="10422">
                  <c:v> 20-07-09 05:12:50</c:v>
                </c:pt>
                <c:pt idx="10423">
                  <c:v> 20-07-09 05:12:55</c:v>
                </c:pt>
                <c:pt idx="10424">
                  <c:v> 20-07-09 05:13:00</c:v>
                </c:pt>
                <c:pt idx="10425">
                  <c:v> 20-07-09 05:13:05</c:v>
                </c:pt>
                <c:pt idx="10426">
                  <c:v> 20-07-09 05:13:10</c:v>
                </c:pt>
                <c:pt idx="10427">
                  <c:v> 20-07-09 05:13:15</c:v>
                </c:pt>
                <c:pt idx="10428">
                  <c:v> 20-07-09 05:13:20</c:v>
                </c:pt>
                <c:pt idx="10429">
                  <c:v> 20-07-09 05:13:25</c:v>
                </c:pt>
                <c:pt idx="10430">
                  <c:v> 20-07-09 05:13:30</c:v>
                </c:pt>
                <c:pt idx="10431">
                  <c:v> 20-07-09 05:13:35</c:v>
                </c:pt>
                <c:pt idx="10432">
                  <c:v> 20-07-09 05:13:40</c:v>
                </c:pt>
                <c:pt idx="10433">
                  <c:v> 20-07-09 05:13:45</c:v>
                </c:pt>
                <c:pt idx="10434">
                  <c:v> 20-07-09 05:13:50</c:v>
                </c:pt>
                <c:pt idx="10435">
                  <c:v> 20-07-09 05:13:55</c:v>
                </c:pt>
                <c:pt idx="10436">
                  <c:v> 20-07-09 05:14:00</c:v>
                </c:pt>
                <c:pt idx="10437">
                  <c:v> 20-07-09 05:14:05</c:v>
                </c:pt>
                <c:pt idx="10438">
                  <c:v> 20-07-09 05:14:10</c:v>
                </c:pt>
                <c:pt idx="10439">
                  <c:v> 20-07-09 05:14:15</c:v>
                </c:pt>
                <c:pt idx="10440">
                  <c:v> 20-07-09 05:14:20</c:v>
                </c:pt>
                <c:pt idx="10441">
                  <c:v> 20-07-09 05:14:25</c:v>
                </c:pt>
                <c:pt idx="10442">
                  <c:v> 20-07-09 05:14:30</c:v>
                </c:pt>
                <c:pt idx="10443">
                  <c:v> 20-07-09 05:14:35</c:v>
                </c:pt>
                <c:pt idx="10444">
                  <c:v> 20-07-09 05:14:40</c:v>
                </c:pt>
                <c:pt idx="10445">
                  <c:v> 20-07-09 05:14:45</c:v>
                </c:pt>
                <c:pt idx="10446">
                  <c:v> 20-07-09 05:14:50</c:v>
                </c:pt>
                <c:pt idx="10447">
                  <c:v> 20-07-09 05:14:55</c:v>
                </c:pt>
                <c:pt idx="10448">
                  <c:v> 20-07-09 05:15:00</c:v>
                </c:pt>
                <c:pt idx="10449">
                  <c:v> 20-07-09 05:15:05</c:v>
                </c:pt>
                <c:pt idx="10450">
                  <c:v> 20-07-09 05:15:10</c:v>
                </c:pt>
                <c:pt idx="10451">
                  <c:v> 20-07-09 05:15:15</c:v>
                </c:pt>
                <c:pt idx="10452">
                  <c:v> 20-07-09 05:15:20</c:v>
                </c:pt>
                <c:pt idx="10453">
                  <c:v> 20-07-09 05:15:25</c:v>
                </c:pt>
                <c:pt idx="10454">
                  <c:v> 20-07-09 05:15:30</c:v>
                </c:pt>
                <c:pt idx="10455">
                  <c:v> 20-07-09 05:15:35</c:v>
                </c:pt>
                <c:pt idx="10456">
                  <c:v> 20-07-09 05:15:40</c:v>
                </c:pt>
                <c:pt idx="10457">
                  <c:v> 20-07-09 05:15:45</c:v>
                </c:pt>
                <c:pt idx="10458">
                  <c:v> 20-07-09 05:15:50</c:v>
                </c:pt>
                <c:pt idx="10459">
                  <c:v> 20-07-09 05:15:55</c:v>
                </c:pt>
                <c:pt idx="10460">
                  <c:v> 20-07-09 05:16:00</c:v>
                </c:pt>
                <c:pt idx="10461">
                  <c:v> 20-07-09 05:16:05</c:v>
                </c:pt>
                <c:pt idx="10462">
                  <c:v> 20-07-09 05:16:10</c:v>
                </c:pt>
                <c:pt idx="10463">
                  <c:v> 20-07-09 05:16:15</c:v>
                </c:pt>
                <c:pt idx="10464">
                  <c:v> 20-07-09 05:16:20</c:v>
                </c:pt>
                <c:pt idx="10465">
                  <c:v> 20-07-09 05:16:25</c:v>
                </c:pt>
                <c:pt idx="10466">
                  <c:v> 20-07-09 05:16:30</c:v>
                </c:pt>
                <c:pt idx="10467">
                  <c:v> 20-07-09 05:16:35</c:v>
                </c:pt>
                <c:pt idx="10468">
                  <c:v> 20-07-09 05:16:40</c:v>
                </c:pt>
                <c:pt idx="10469">
                  <c:v> 20-07-09 05:16:45</c:v>
                </c:pt>
                <c:pt idx="10470">
                  <c:v> 20-07-09 05:16:50</c:v>
                </c:pt>
                <c:pt idx="10471">
                  <c:v> 20-07-09 05:16:55</c:v>
                </c:pt>
                <c:pt idx="10472">
                  <c:v> 20-07-09 05:17:00</c:v>
                </c:pt>
                <c:pt idx="10473">
                  <c:v> 20-07-09 05:17:05</c:v>
                </c:pt>
                <c:pt idx="10474">
                  <c:v> 20-07-09 05:17:10</c:v>
                </c:pt>
                <c:pt idx="10475">
                  <c:v> 20-07-09 05:17:15</c:v>
                </c:pt>
                <c:pt idx="10476">
                  <c:v> 20-07-09 05:17:20</c:v>
                </c:pt>
                <c:pt idx="10477">
                  <c:v> 20-07-09 05:17:25</c:v>
                </c:pt>
                <c:pt idx="10478">
                  <c:v> 20-07-09 05:17:30</c:v>
                </c:pt>
                <c:pt idx="10479">
                  <c:v> 20-07-09 05:17:35</c:v>
                </c:pt>
                <c:pt idx="10480">
                  <c:v> 20-07-09 05:17:40</c:v>
                </c:pt>
                <c:pt idx="10481">
                  <c:v> 20-07-09 05:17:45</c:v>
                </c:pt>
                <c:pt idx="10482">
                  <c:v> 20-07-09 05:17:50</c:v>
                </c:pt>
                <c:pt idx="10483">
                  <c:v> 20-07-09 05:17:55</c:v>
                </c:pt>
                <c:pt idx="10484">
                  <c:v> 20-07-09 05:18:00</c:v>
                </c:pt>
                <c:pt idx="10485">
                  <c:v> 20-07-09 05:18:05</c:v>
                </c:pt>
                <c:pt idx="10486">
                  <c:v> 20-07-09 05:18:10</c:v>
                </c:pt>
                <c:pt idx="10487">
                  <c:v> 20-07-09 05:18:15</c:v>
                </c:pt>
                <c:pt idx="10488">
                  <c:v> 20-07-09 05:18:20</c:v>
                </c:pt>
                <c:pt idx="10489">
                  <c:v> 20-07-09 05:18:25</c:v>
                </c:pt>
                <c:pt idx="10490">
                  <c:v> 20-07-09 05:18:30</c:v>
                </c:pt>
                <c:pt idx="10491">
                  <c:v> 20-07-09 05:18:35</c:v>
                </c:pt>
                <c:pt idx="10492">
                  <c:v> 20-07-09 05:18:40</c:v>
                </c:pt>
                <c:pt idx="10493">
                  <c:v> 20-07-09 05:18:45</c:v>
                </c:pt>
                <c:pt idx="10494">
                  <c:v> 20-07-09 05:18:50</c:v>
                </c:pt>
                <c:pt idx="10495">
                  <c:v> 20-07-09 05:18:55</c:v>
                </c:pt>
                <c:pt idx="10496">
                  <c:v> 20-07-09 05:19:00</c:v>
                </c:pt>
                <c:pt idx="10497">
                  <c:v> 20-07-09 05:19:05</c:v>
                </c:pt>
                <c:pt idx="10498">
                  <c:v> 20-07-09 05:19:10</c:v>
                </c:pt>
                <c:pt idx="10499">
                  <c:v> 20-07-09 05:19:15</c:v>
                </c:pt>
                <c:pt idx="10500">
                  <c:v> 20-07-09 05:19:20</c:v>
                </c:pt>
                <c:pt idx="10501">
                  <c:v> 20-07-09 05:19:25</c:v>
                </c:pt>
                <c:pt idx="10502">
                  <c:v> 20-07-09 05:19:30</c:v>
                </c:pt>
                <c:pt idx="10503">
                  <c:v> 20-07-09 05:19:35</c:v>
                </c:pt>
                <c:pt idx="10504">
                  <c:v> 20-07-09 05:19:40</c:v>
                </c:pt>
                <c:pt idx="10505">
                  <c:v> 20-07-09 05:19:45</c:v>
                </c:pt>
                <c:pt idx="10506">
                  <c:v> 20-07-09 05:19:50</c:v>
                </c:pt>
                <c:pt idx="10507">
                  <c:v> 20-07-09 05:19:55</c:v>
                </c:pt>
                <c:pt idx="10508">
                  <c:v> 20-07-09 05:20:00</c:v>
                </c:pt>
                <c:pt idx="10509">
                  <c:v> 20-07-09 05:20:05</c:v>
                </c:pt>
                <c:pt idx="10510">
                  <c:v> 20-07-09 05:20:10</c:v>
                </c:pt>
                <c:pt idx="10511">
                  <c:v> 20-07-09 05:20:15</c:v>
                </c:pt>
                <c:pt idx="10512">
                  <c:v> 20-07-09 05:20:20</c:v>
                </c:pt>
                <c:pt idx="10513">
                  <c:v> 20-07-09 05:20:25</c:v>
                </c:pt>
                <c:pt idx="10514">
                  <c:v> 20-07-09 05:20:30</c:v>
                </c:pt>
                <c:pt idx="10515">
                  <c:v> 20-07-09 05:20:35</c:v>
                </c:pt>
                <c:pt idx="10516">
                  <c:v> 20-07-09 05:20:40</c:v>
                </c:pt>
                <c:pt idx="10517">
                  <c:v> 20-07-09 05:20:45</c:v>
                </c:pt>
                <c:pt idx="10518">
                  <c:v> 20-07-09 05:20:50</c:v>
                </c:pt>
                <c:pt idx="10519">
                  <c:v> 20-07-09 05:20:55</c:v>
                </c:pt>
                <c:pt idx="10520">
                  <c:v> 20-07-09 05:21:00</c:v>
                </c:pt>
                <c:pt idx="10521">
                  <c:v> 20-07-09 05:21:05</c:v>
                </c:pt>
                <c:pt idx="10522">
                  <c:v> 20-07-09 05:21:10</c:v>
                </c:pt>
                <c:pt idx="10523">
                  <c:v> 20-07-09 05:21:15</c:v>
                </c:pt>
                <c:pt idx="10524">
                  <c:v> 20-07-09 05:21:20</c:v>
                </c:pt>
                <c:pt idx="10525">
                  <c:v> 20-07-09 05:21:25</c:v>
                </c:pt>
                <c:pt idx="10526">
                  <c:v> 20-07-09 05:21:30</c:v>
                </c:pt>
                <c:pt idx="10527">
                  <c:v> 20-07-09 05:21:35</c:v>
                </c:pt>
                <c:pt idx="10528">
                  <c:v> 20-07-09 05:21:50</c:v>
                </c:pt>
                <c:pt idx="10529">
                  <c:v> 20-07-09 05:21:55</c:v>
                </c:pt>
                <c:pt idx="10530">
                  <c:v> 20-07-09 05:22:00</c:v>
                </c:pt>
                <c:pt idx="10531">
                  <c:v> 20-07-09 05:22:05</c:v>
                </c:pt>
                <c:pt idx="10532">
                  <c:v> 20-07-09 05:22:10</c:v>
                </c:pt>
                <c:pt idx="10533">
                  <c:v> 20-07-09 05:22:15</c:v>
                </c:pt>
                <c:pt idx="10534">
                  <c:v> 20-07-09 05:22:20</c:v>
                </c:pt>
                <c:pt idx="10535">
                  <c:v> 20-07-09 05:22:25</c:v>
                </c:pt>
                <c:pt idx="10536">
                  <c:v> 20-07-09 05:22:30</c:v>
                </c:pt>
                <c:pt idx="10537">
                  <c:v> 20-07-09 05:22:35</c:v>
                </c:pt>
                <c:pt idx="10538">
                  <c:v> 20-07-09 05:22:40</c:v>
                </c:pt>
                <c:pt idx="10539">
                  <c:v> 20-07-09 05:22:45</c:v>
                </c:pt>
                <c:pt idx="10540">
                  <c:v> 20-07-09 05:22:50</c:v>
                </c:pt>
                <c:pt idx="10541">
                  <c:v> 20-07-09 05:22:55</c:v>
                </c:pt>
                <c:pt idx="10542">
                  <c:v> 20-07-09 05:23:00</c:v>
                </c:pt>
                <c:pt idx="10543">
                  <c:v> 20-07-09 05:23:05</c:v>
                </c:pt>
                <c:pt idx="10544">
                  <c:v> 20-07-09 05:23:10</c:v>
                </c:pt>
                <c:pt idx="10545">
                  <c:v> 20-07-09 05:23:15</c:v>
                </c:pt>
                <c:pt idx="10546">
                  <c:v> 20-07-09 05:23:20</c:v>
                </c:pt>
                <c:pt idx="10547">
                  <c:v> 20-07-09 05:23:45</c:v>
                </c:pt>
                <c:pt idx="10548">
                  <c:v> 20-07-09 05:23:50</c:v>
                </c:pt>
                <c:pt idx="10549">
                  <c:v> 20-07-09 05:23:55</c:v>
                </c:pt>
                <c:pt idx="10550">
                  <c:v> 20-07-09 05:24:00</c:v>
                </c:pt>
                <c:pt idx="10551">
                  <c:v> 20-07-09 05:24:05</c:v>
                </c:pt>
                <c:pt idx="10552">
                  <c:v> 20-07-09 05:24:10</c:v>
                </c:pt>
                <c:pt idx="10553">
                  <c:v> 20-07-09 05:24:15</c:v>
                </c:pt>
                <c:pt idx="10554">
                  <c:v> 20-07-09 05:24:20</c:v>
                </c:pt>
                <c:pt idx="10555">
                  <c:v> 20-07-09 05:24:25</c:v>
                </c:pt>
                <c:pt idx="10556">
                  <c:v> 20-07-09 05:24:30</c:v>
                </c:pt>
                <c:pt idx="10557">
                  <c:v> 20-07-09 05:24:35</c:v>
                </c:pt>
                <c:pt idx="10558">
                  <c:v> 20-07-09 05:24:40</c:v>
                </c:pt>
                <c:pt idx="10559">
                  <c:v> 20-07-09 05:24:45</c:v>
                </c:pt>
                <c:pt idx="10560">
                  <c:v> 20-07-09 05:24:50</c:v>
                </c:pt>
                <c:pt idx="10561">
                  <c:v> 20-07-09 05:24:55</c:v>
                </c:pt>
                <c:pt idx="10562">
                  <c:v> 20-07-09 05:25:00</c:v>
                </c:pt>
                <c:pt idx="10563">
                  <c:v> 20-07-09 05:25:05</c:v>
                </c:pt>
                <c:pt idx="10564">
                  <c:v> 20-07-09 05:25:10</c:v>
                </c:pt>
                <c:pt idx="10565">
                  <c:v> 20-07-09 05:25:15</c:v>
                </c:pt>
                <c:pt idx="10566">
                  <c:v> 20-07-09 05:25:20</c:v>
                </c:pt>
                <c:pt idx="10567">
                  <c:v> 20-07-09 05:25:25</c:v>
                </c:pt>
                <c:pt idx="10568">
                  <c:v> 20-07-09 05:25:30</c:v>
                </c:pt>
                <c:pt idx="10569">
                  <c:v> 20-07-09 05:25:35</c:v>
                </c:pt>
                <c:pt idx="10570">
                  <c:v> 20-07-09 05:25:40</c:v>
                </c:pt>
                <c:pt idx="10571">
                  <c:v> 20-07-09 05:25:45</c:v>
                </c:pt>
                <c:pt idx="10572">
                  <c:v> 20-07-09 05:25:50</c:v>
                </c:pt>
                <c:pt idx="10573">
                  <c:v> 20-07-09 05:25:55</c:v>
                </c:pt>
                <c:pt idx="10574">
                  <c:v> 20-07-09 05:26:10</c:v>
                </c:pt>
                <c:pt idx="10575">
                  <c:v> 20-07-09 05:26:15</c:v>
                </c:pt>
                <c:pt idx="10576">
                  <c:v> 20-07-09 05:26:20</c:v>
                </c:pt>
                <c:pt idx="10577">
                  <c:v> 20-07-09 05:26:25</c:v>
                </c:pt>
                <c:pt idx="10578">
                  <c:v> 20-07-09 05:26:30</c:v>
                </c:pt>
                <c:pt idx="10579">
                  <c:v> 20-07-09 05:26:35</c:v>
                </c:pt>
                <c:pt idx="10580">
                  <c:v> 20-07-09 05:26:40</c:v>
                </c:pt>
                <c:pt idx="10581">
                  <c:v> 20-07-09 05:26:45</c:v>
                </c:pt>
                <c:pt idx="10582">
                  <c:v> 20-07-09 05:26:50</c:v>
                </c:pt>
                <c:pt idx="10583">
                  <c:v> 20-07-09 05:26:55</c:v>
                </c:pt>
                <c:pt idx="10584">
                  <c:v> 20-07-09 05:27:00</c:v>
                </c:pt>
                <c:pt idx="10585">
                  <c:v> 20-07-09 05:27:05</c:v>
                </c:pt>
                <c:pt idx="10586">
                  <c:v> 20-07-09 05:27:10</c:v>
                </c:pt>
                <c:pt idx="10587">
                  <c:v> 20-07-09 05:27:15</c:v>
                </c:pt>
                <c:pt idx="10588">
                  <c:v> 20-07-09 05:27:20</c:v>
                </c:pt>
                <c:pt idx="10589">
                  <c:v> 20-07-09 05:27:25</c:v>
                </c:pt>
                <c:pt idx="10590">
                  <c:v> 20-07-09 05:27:30</c:v>
                </c:pt>
                <c:pt idx="10591">
                  <c:v> 20-07-09 05:27:35</c:v>
                </c:pt>
                <c:pt idx="10592">
                  <c:v> 20-07-09 05:27:40</c:v>
                </c:pt>
                <c:pt idx="10593">
                  <c:v> 20-07-09 05:27:45</c:v>
                </c:pt>
                <c:pt idx="10594">
                  <c:v> 20-07-09 05:27:50</c:v>
                </c:pt>
                <c:pt idx="10595">
                  <c:v> 20-07-09 05:27:55</c:v>
                </c:pt>
                <c:pt idx="10596">
                  <c:v> 20-07-09 05:28:00</c:v>
                </c:pt>
                <c:pt idx="10597">
                  <c:v> 20-07-09 05:28:05</c:v>
                </c:pt>
                <c:pt idx="10598">
                  <c:v> 20-07-09 05:28:10</c:v>
                </c:pt>
                <c:pt idx="10599">
                  <c:v> 20-07-09 05:28:15</c:v>
                </c:pt>
                <c:pt idx="10600">
                  <c:v> 20-07-09 05:28:20</c:v>
                </c:pt>
                <c:pt idx="10601">
                  <c:v> 20-07-09 05:28:25</c:v>
                </c:pt>
                <c:pt idx="10602">
                  <c:v> 20-07-09 05:28:30</c:v>
                </c:pt>
                <c:pt idx="10603">
                  <c:v> 20-07-09 05:28:35</c:v>
                </c:pt>
                <c:pt idx="10604">
                  <c:v> 20-07-09 05:28:40</c:v>
                </c:pt>
                <c:pt idx="10605">
                  <c:v> 20-07-09 05:28:45</c:v>
                </c:pt>
                <c:pt idx="10606">
                  <c:v> 20-07-09 05:28:50</c:v>
                </c:pt>
                <c:pt idx="10607">
                  <c:v> 20-07-09 05:28:55</c:v>
                </c:pt>
                <c:pt idx="10608">
                  <c:v> 20-07-09 05:29:00</c:v>
                </c:pt>
                <c:pt idx="10609">
                  <c:v> 20-07-09 05:29:05</c:v>
                </c:pt>
                <c:pt idx="10610">
                  <c:v> 20-07-09 05:29:10</c:v>
                </c:pt>
                <c:pt idx="10611">
                  <c:v> 20-07-09 05:29:15</c:v>
                </c:pt>
                <c:pt idx="10612">
                  <c:v> 20-07-09 05:29:20</c:v>
                </c:pt>
                <c:pt idx="10613">
                  <c:v> 20-07-09 05:29:25</c:v>
                </c:pt>
                <c:pt idx="10614">
                  <c:v> 20-07-09 05:29:30</c:v>
                </c:pt>
                <c:pt idx="10615">
                  <c:v> 20-07-09 05:29:35</c:v>
                </c:pt>
                <c:pt idx="10616">
                  <c:v> 20-07-09 05:29:40</c:v>
                </c:pt>
                <c:pt idx="10617">
                  <c:v> 20-07-09 05:30:35</c:v>
                </c:pt>
                <c:pt idx="10618">
                  <c:v> 20-07-09 05:30:40</c:v>
                </c:pt>
                <c:pt idx="10619">
                  <c:v> 20-07-09 05:30:45</c:v>
                </c:pt>
                <c:pt idx="10620">
                  <c:v> 20-07-09 05:30:50</c:v>
                </c:pt>
                <c:pt idx="10621">
                  <c:v> 20-07-09 05:30:55</c:v>
                </c:pt>
                <c:pt idx="10622">
                  <c:v> 20-07-09 05:31:00</c:v>
                </c:pt>
                <c:pt idx="10623">
                  <c:v> 20-07-09 05:31:05</c:v>
                </c:pt>
                <c:pt idx="10624">
                  <c:v> 20-07-09 05:31:10</c:v>
                </c:pt>
                <c:pt idx="10625">
                  <c:v> 20-07-09 05:31:15</c:v>
                </c:pt>
                <c:pt idx="10626">
                  <c:v> 20-07-09 05:31:20</c:v>
                </c:pt>
                <c:pt idx="10627">
                  <c:v> 20-07-09 05:31:25</c:v>
                </c:pt>
                <c:pt idx="10628">
                  <c:v> 20-07-09 05:31:30</c:v>
                </c:pt>
                <c:pt idx="10629">
                  <c:v> 20-07-09 05:31:35</c:v>
                </c:pt>
                <c:pt idx="10630">
                  <c:v> 20-07-09 05:31:40</c:v>
                </c:pt>
                <c:pt idx="10631">
                  <c:v> 20-07-09 05:31:45</c:v>
                </c:pt>
                <c:pt idx="10632">
                  <c:v> 20-07-09 05:31:50</c:v>
                </c:pt>
                <c:pt idx="10633">
                  <c:v> 20-07-09 05:31:55</c:v>
                </c:pt>
                <c:pt idx="10634">
                  <c:v> 20-07-09 05:32:00</c:v>
                </c:pt>
                <c:pt idx="10635">
                  <c:v> 20-07-09 05:32:05</c:v>
                </c:pt>
                <c:pt idx="10636">
                  <c:v> 20-07-09 05:33:00</c:v>
                </c:pt>
                <c:pt idx="10637">
                  <c:v> 20-07-09 05:33:05</c:v>
                </c:pt>
                <c:pt idx="10638">
                  <c:v> 20-07-09 05:33:10</c:v>
                </c:pt>
                <c:pt idx="10639">
                  <c:v> 20-07-09 05:33:15</c:v>
                </c:pt>
                <c:pt idx="10640">
                  <c:v> 20-07-09 05:33:20</c:v>
                </c:pt>
                <c:pt idx="10641">
                  <c:v> 20-07-09 05:33:25</c:v>
                </c:pt>
                <c:pt idx="10642">
                  <c:v> 20-07-09 05:33:30</c:v>
                </c:pt>
                <c:pt idx="10643">
                  <c:v> 20-07-09 05:33:35</c:v>
                </c:pt>
                <c:pt idx="10644">
                  <c:v> 20-07-09 05:33:40</c:v>
                </c:pt>
                <c:pt idx="10645">
                  <c:v> 20-07-09 05:33:45</c:v>
                </c:pt>
                <c:pt idx="10646">
                  <c:v> 20-07-09 05:33:50</c:v>
                </c:pt>
                <c:pt idx="10647">
                  <c:v> 20-07-09 05:33:55</c:v>
                </c:pt>
                <c:pt idx="10648">
                  <c:v> 20-07-09 05:34:00</c:v>
                </c:pt>
                <c:pt idx="10649">
                  <c:v> 20-07-09 05:34:05</c:v>
                </c:pt>
                <c:pt idx="10650">
                  <c:v> 20-07-09 05:34:10</c:v>
                </c:pt>
                <c:pt idx="10651">
                  <c:v> 20-07-09 05:34:15</c:v>
                </c:pt>
                <c:pt idx="10652">
                  <c:v> 20-07-09 05:34:20</c:v>
                </c:pt>
                <c:pt idx="10653">
                  <c:v> 20-07-09 05:34:25</c:v>
                </c:pt>
                <c:pt idx="10654">
                  <c:v> 20-07-09 05:34:30</c:v>
                </c:pt>
                <c:pt idx="10655">
                  <c:v> 20-07-09 05:34:35</c:v>
                </c:pt>
                <c:pt idx="10656">
                  <c:v> 20-07-09 05:34:40</c:v>
                </c:pt>
                <c:pt idx="10657">
                  <c:v> 20-07-09 05:34:45</c:v>
                </c:pt>
                <c:pt idx="10658">
                  <c:v> 20-07-09 05:34:50</c:v>
                </c:pt>
                <c:pt idx="10659">
                  <c:v> 20-07-09 05:35:15</c:v>
                </c:pt>
                <c:pt idx="10660">
                  <c:v> 20-07-09 05:35:20</c:v>
                </c:pt>
                <c:pt idx="10661">
                  <c:v> 20-07-09 05:35:25</c:v>
                </c:pt>
                <c:pt idx="10662">
                  <c:v> 20-07-09 05:35:30</c:v>
                </c:pt>
                <c:pt idx="10663">
                  <c:v> 20-07-09 05:35:35</c:v>
                </c:pt>
                <c:pt idx="10664">
                  <c:v> 20-07-09 05:35:40</c:v>
                </c:pt>
                <c:pt idx="10665">
                  <c:v> 20-07-09 05:35:45</c:v>
                </c:pt>
                <c:pt idx="10666">
                  <c:v> 20-07-09 05:35:50</c:v>
                </c:pt>
                <c:pt idx="10667">
                  <c:v> 20-07-09 05:35:55</c:v>
                </c:pt>
                <c:pt idx="10668">
                  <c:v> 20-07-09 05:36:00</c:v>
                </c:pt>
                <c:pt idx="10669">
                  <c:v> 20-07-09 05:36:05</c:v>
                </c:pt>
                <c:pt idx="10670">
                  <c:v> 20-07-09 05:36:10</c:v>
                </c:pt>
                <c:pt idx="10671">
                  <c:v> 20-07-09 05:36:30</c:v>
                </c:pt>
                <c:pt idx="10672">
                  <c:v> 20-07-09 05:36:35</c:v>
                </c:pt>
                <c:pt idx="10673">
                  <c:v> 20-07-09 05:36:40</c:v>
                </c:pt>
                <c:pt idx="10674">
                  <c:v> 20-07-09 05:36:45</c:v>
                </c:pt>
                <c:pt idx="10675">
                  <c:v> 20-07-09 05:36:50</c:v>
                </c:pt>
                <c:pt idx="10676">
                  <c:v> 20-07-09 05:36:55</c:v>
                </c:pt>
                <c:pt idx="10677">
                  <c:v> 20-07-09 05:37:00</c:v>
                </c:pt>
                <c:pt idx="10678">
                  <c:v> 20-07-09 05:37:05</c:v>
                </c:pt>
                <c:pt idx="10679">
                  <c:v> 20-07-09 05:37:10</c:v>
                </c:pt>
                <c:pt idx="10680">
                  <c:v> 20-07-09 05:37:15</c:v>
                </c:pt>
                <c:pt idx="10681">
                  <c:v> 20-07-09 05:37:20</c:v>
                </c:pt>
                <c:pt idx="10682">
                  <c:v> 20-07-09 05:37:25</c:v>
                </c:pt>
                <c:pt idx="10683">
                  <c:v> 20-07-09 05:38:00</c:v>
                </c:pt>
                <c:pt idx="10684">
                  <c:v> 20-07-09 05:38:05</c:v>
                </c:pt>
                <c:pt idx="10685">
                  <c:v> 20-07-09 05:38:10</c:v>
                </c:pt>
                <c:pt idx="10686">
                  <c:v> 20-07-09 05:38:15</c:v>
                </c:pt>
                <c:pt idx="10687">
                  <c:v> 20-07-09 05:38:20</c:v>
                </c:pt>
                <c:pt idx="10688">
                  <c:v> 20-07-09 05:38:25</c:v>
                </c:pt>
                <c:pt idx="10689">
                  <c:v> 20-07-09 05:38:30</c:v>
                </c:pt>
                <c:pt idx="10690">
                  <c:v> 20-07-09 05:38:35</c:v>
                </c:pt>
                <c:pt idx="10691">
                  <c:v> 20-07-09 05:38:40</c:v>
                </c:pt>
                <c:pt idx="10692">
                  <c:v> 20-07-09 05:38:45</c:v>
                </c:pt>
                <c:pt idx="10693">
                  <c:v> 20-07-09 05:38:50</c:v>
                </c:pt>
                <c:pt idx="10694">
                  <c:v> 20-07-09 05:38:55</c:v>
                </c:pt>
                <c:pt idx="10695">
                  <c:v> 20-07-09 05:39:00</c:v>
                </c:pt>
                <c:pt idx="10696">
                  <c:v> 20-07-09 05:39:05</c:v>
                </c:pt>
                <c:pt idx="10697">
                  <c:v> 20-07-09 05:39:10</c:v>
                </c:pt>
                <c:pt idx="10698">
                  <c:v> 20-07-09 05:39:15</c:v>
                </c:pt>
                <c:pt idx="10699">
                  <c:v> 20-07-09 05:39:20</c:v>
                </c:pt>
                <c:pt idx="10700">
                  <c:v> 20-07-09 05:39:25</c:v>
                </c:pt>
                <c:pt idx="10701">
                  <c:v> 20-07-09 05:39:30</c:v>
                </c:pt>
                <c:pt idx="10702">
                  <c:v> 20-07-09 05:39:35</c:v>
                </c:pt>
                <c:pt idx="10703">
                  <c:v> 20-07-09 05:39:40</c:v>
                </c:pt>
                <c:pt idx="10704">
                  <c:v> 20-07-09 05:39:45</c:v>
                </c:pt>
                <c:pt idx="10705">
                  <c:v> 20-07-09 05:39:50</c:v>
                </c:pt>
                <c:pt idx="10706">
                  <c:v> 20-07-09 05:39:55</c:v>
                </c:pt>
                <c:pt idx="10707">
                  <c:v> 20-07-09 05:40:00</c:v>
                </c:pt>
                <c:pt idx="10708">
                  <c:v> 20-07-09 05:40:05</c:v>
                </c:pt>
                <c:pt idx="10709">
                  <c:v> 20-07-09 05:40:10</c:v>
                </c:pt>
                <c:pt idx="10710">
                  <c:v> 20-07-09 05:40:15</c:v>
                </c:pt>
                <c:pt idx="10711">
                  <c:v> 20-07-09 05:40:20</c:v>
                </c:pt>
                <c:pt idx="10712">
                  <c:v> 20-07-09 05:40:25</c:v>
                </c:pt>
                <c:pt idx="10713">
                  <c:v> 20-07-09 05:40:30</c:v>
                </c:pt>
                <c:pt idx="10714">
                  <c:v> 20-07-09 05:40:35</c:v>
                </c:pt>
                <c:pt idx="10715">
                  <c:v> 20-07-09 05:40:40</c:v>
                </c:pt>
                <c:pt idx="10716">
                  <c:v> 20-07-09 05:40:45</c:v>
                </c:pt>
                <c:pt idx="10717">
                  <c:v> 20-07-09 05:40:50</c:v>
                </c:pt>
                <c:pt idx="10718">
                  <c:v> 20-07-09 05:40:55</c:v>
                </c:pt>
                <c:pt idx="10719">
                  <c:v> 20-07-09 05:41:00</c:v>
                </c:pt>
                <c:pt idx="10720">
                  <c:v> 20-07-09 05:41:05</c:v>
                </c:pt>
                <c:pt idx="10721">
                  <c:v> 20-07-09 05:41:10</c:v>
                </c:pt>
                <c:pt idx="10722">
                  <c:v> 20-07-09 05:41:15</c:v>
                </c:pt>
                <c:pt idx="10723">
                  <c:v> 20-07-09 05:41:20</c:v>
                </c:pt>
                <c:pt idx="10724">
                  <c:v> 20-07-09 05:41:25</c:v>
                </c:pt>
                <c:pt idx="10725">
                  <c:v> 20-07-09 05:41:30</c:v>
                </c:pt>
                <c:pt idx="10726">
                  <c:v> 20-07-09 05:43:05</c:v>
                </c:pt>
                <c:pt idx="10727">
                  <c:v> 20-07-09 05:43:10</c:v>
                </c:pt>
                <c:pt idx="10728">
                  <c:v> 20-07-09 05:43:15</c:v>
                </c:pt>
                <c:pt idx="10729">
                  <c:v> 20-07-09 05:43:20</c:v>
                </c:pt>
                <c:pt idx="10730">
                  <c:v> 20-07-09 05:43:25</c:v>
                </c:pt>
                <c:pt idx="10731">
                  <c:v> 20-07-09 05:43:30</c:v>
                </c:pt>
                <c:pt idx="10732">
                  <c:v> 20-07-09 05:43:35</c:v>
                </c:pt>
                <c:pt idx="10733">
                  <c:v> 20-07-09 05:43:40</c:v>
                </c:pt>
                <c:pt idx="10734">
                  <c:v> 20-07-09 05:43:45</c:v>
                </c:pt>
                <c:pt idx="10735">
                  <c:v> 20-07-09 05:43:50</c:v>
                </c:pt>
                <c:pt idx="10736">
                  <c:v> 20-07-09 05:43:55</c:v>
                </c:pt>
                <c:pt idx="10737">
                  <c:v> 20-07-09 05:44:00</c:v>
                </c:pt>
                <c:pt idx="10738">
                  <c:v> 20-07-09 05:44:05</c:v>
                </c:pt>
                <c:pt idx="10739">
                  <c:v> 20-07-09 05:44:10</c:v>
                </c:pt>
                <c:pt idx="10740">
                  <c:v> 20-07-09 05:44:15</c:v>
                </c:pt>
                <c:pt idx="10741">
                  <c:v> 20-07-09 05:44:20</c:v>
                </c:pt>
                <c:pt idx="10742">
                  <c:v> 20-07-09 05:44:25</c:v>
                </c:pt>
                <c:pt idx="10743">
                  <c:v> 20-07-09 05:44:30</c:v>
                </c:pt>
                <c:pt idx="10744">
                  <c:v> 20-07-09 05:44:35</c:v>
                </c:pt>
                <c:pt idx="10745">
                  <c:v> 20-07-09 05:44:40</c:v>
                </c:pt>
                <c:pt idx="10746">
                  <c:v> 20-07-09 05:44:45</c:v>
                </c:pt>
                <c:pt idx="10747">
                  <c:v> 20-07-09 05:44:50</c:v>
                </c:pt>
                <c:pt idx="10748">
                  <c:v> 20-07-09 05:44:55</c:v>
                </c:pt>
                <c:pt idx="10749">
                  <c:v> 20-07-09 05:45:00</c:v>
                </c:pt>
                <c:pt idx="10750">
                  <c:v> 20-07-09 05:45:05</c:v>
                </c:pt>
                <c:pt idx="10751">
                  <c:v> 20-07-09 05:45:10</c:v>
                </c:pt>
                <c:pt idx="10752">
                  <c:v> 20-07-09 05:45:15</c:v>
                </c:pt>
                <c:pt idx="10753">
                  <c:v> 20-07-09 05:45:20</c:v>
                </c:pt>
                <c:pt idx="10754">
                  <c:v> 20-07-09 05:45:25</c:v>
                </c:pt>
                <c:pt idx="10755">
                  <c:v> 20-07-09 05:45:30</c:v>
                </c:pt>
                <c:pt idx="10756">
                  <c:v> 20-07-09 05:45:35</c:v>
                </c:pt>
                <c:pt idx="10757">
                  <c:v> 20-07-09 05:45:40</c:v>
                </c:pt>
                <c:pt idx="10758">
                  <c:v> 20-07-09 05:45:45</c:v>
                </c:pt>
                <c:pt idx="10759">
                  <c:v> 20-07-09 05:45:50</c:v>
                </c:pt>
                <c:pt idx="10760">
                  <c:v> 20-07-09 05:45:55</c:v>
                </c:pt>
                <c:pt idx="10761">
                  <c:v> 20-07-09 05:46:00</c:v>
                </c:pt>
                <c:pt idx="10762">
                  <c:v> 20-07-09 05:46:05</c:v>
                </c:pt>
                <c:pt idx="10763">
                  <c:v> 20-07-09 05:46:10</c:v>
                </c:pt>
                <c:pt idx="10764">
                  <c:v> 20-07-09 05:47:20</c:v>
                </c:pt>
                <c:pt idx="10765">
                  <c:v> 20-07-09 05:47:25</c:v>
                </c:pt>
                <c:pt idx="10766">
                  <c:v> 20-07-09 05:47:30</c:v>
                </c:pt>
                <c:pt idx="10767">
                  <c:v> 20-07-09 05:47:35</c:v>
                </c:pt>
                <c:pt idx="10768">
                  <c:v> 20-07-09 05:47:40</c:v>
                </c:pt>
                <c:pt idx="10769">
                  <c:v> 20-07-09 05:47:45</c:v>
                </c:pt>
                <c:pt idx="10770">
                  <c:v> 20-07-09 05:47:50</c:v>
                </c:pt>
                <c:pt idx="10771">
                  <c:v> 20-07-09 05:47:55</c:v>
                </c:pt>
                <c:pt idx="10772">
                  <c:v> 20-07-09 05:48:00</c:v>
                </c:pt>
                <c:pt idx="10773">
                  <c:v> 20-07-09 05:48:05</c:v>
                </c:pt>
                <c:pt idx="10774">
                  <c:v> 20-07-09 05:48:10</c:v>
                </c:pt>
                <c:pt idx="10775">
                  <c:v> 20-07-09 05:48:15</c:v>
                </c:pt>
                <c:pt idx="10776">
                  <c:v> 20-07-09 05:48:20</c:v>
                </c:pt>
                <c:pt idx="10777">
                  <c:v> 20-07-09 05:48:25</c:v>
                </c:pt>
                <c:pt idx="10778">
                  <c:v> 20-07-09 05:48:30</c:v>
                </c:pt>
                <c:pt idx="10779">
                  <c:v> 20-07-09 05:48:35</c:v>
                </c:pt>
                <c:pt idx="10780">
                  <c:v> 20-07-09 05:48:40</c:v>
                </c:pt>
                <c:pt idx="10781">
                  <c:v> 20-07-09 05:48:45</c:v>
                </c:pt>
                <c:pt idx="10782">
                  <c:v> 20-07-09 05:48:50</c:v>
                </c:pt>
                <c:pt idx="10783">
                  <c:v> 20-07-09 05:48:55</c:v>
                </c:pt>
                <c:pt idx="10784">
                  <c:v> 20-07-09 05:49:00</c:v>
                </c:pt>
                <c:pt idx="10785">
                  <c:v> 20-07-09 05:49:05</c:v>
                </c:pt>
                <c:pt idx="10786">
                  <c:v> 20-07-09 05:49:10</c:v>
                </c:pt>
                <c:pt idx="10787">
                  <c:v> 20-07-09 05:49:15</c:v>
                </c:pt>
                <c:pt idx="10788">
                  <c:v> 20-07-09 05:49:20</c:v>
                </c:pt>
                <c:pt idx="10789">
                  <c:v> 20-07-09 05:49:25</c:v>
                </c:pt>
                <c:pt idx="10790">
                  <c:v> 20-07-09 05:49:30</c:v>
                </c:pt>
                <c:pt idx="10791">
                  <c:v> 20-07-09 05:49:35</c:v>
                </c:pt>
                <c:pt idx="10792">
                  <c:v> 20-07-09 05:49:40</c:v>
                </c:pt>
                <c:pt idx="10793">
                  <c:v> 20-07-09 05:49:45</c:v>
                </c:pt>
                <c:pt idx="10794">
                  <c:v> 20-07-09 05:49:50</c:v>
                </c:pt>
                <c:pt idx="10795">
                  <c:v> 20-07-09 05:49:55</c:v>
                </c:pt>
                <c:pt idx="10796">
                  <c:v> 20-07-09 05:50:00</c:v>
                </c:pt>
                <c:pt idx="10797">
                  <c:v> 20-07-09 05:50:05</c:v>
                </c:pt>
                <c:pt idx="10798">
                  <c:v> 20-07-09 05:50:10</c:v>
                </c:pt>
                <c:pt idx="10799">
                  <c:v> 20-07-09 05:50:15</c:v>
                </c:pt>
                <c:pt idx="10800">
                  <c:v> 20-07-09 05:50:20</c:v>
                </c:pt>
                <c:pt idx="10801">
                  <c:v> 20-07-09 05:50:25</c:v>
                </c:pt>
                <c:pt idx="10802">
                  <c:v> 20-07-09 05:50:30</c:v>
                </c:pt>
                <c:pt idx="10803">
                  <c:v> 20-07-09 05:50:35</c:v>
                </c:pt>
                <c:pt idx="10804">
                  <c:v> 20-07-09 05:50:40</c:v>
                </c:pt>
                <c:pt idx="10805">
                  <c:v> 20-07-09 05:50:45</c:v>
                </c:pt>
                <c:pt idx="10806">
                  <c:v> 20-07-09 05:50:50</c:v>
                </c:pt>
                <c:pt idx="10807">
                  <c:v> 20-07-09 05:50:55</c:v>
                </c:pt>
                <c:pt idx="10808">
                  <c:v> 20-07-09 05:51:00</c:v>
                </c:pt>
                <c:pt idx="10809">
                  <c:v> 20-07-09 05:51:05</c:v>
                </c:pt>
                <c:pt idx="10810">
                  <c:v> 20-07-09 05:51:10</c:v>
                </c:pt>
                <c:pt idx="10811">
                  <c:v> 20-07-09 05:51:15</c:v>
                </c:pt>
                <c:pt idx="10812">
                  <c:v> 20-07-09 05:51:20</c:v>
                </c:pt>
                <c:pt idx="10813">
                  <c:v> 20-07-09 05:51:25</c:v>
                </c:pt>
                <c:pt idx="10814">
                  <c:v> 20-07-09 05:51:30</c:v>
                </c:pt>
                <c:pt idx="10815">
                  <c:v> 20-07-09 05:51:35</c:v>
                </c:pt>
                <c:pt idx="10816">
                  <c:v> 20-07-09 05:51:40</c:v>
                </c:pt>
                <c:pt idx="10817">
                  <c:v> 20-07-09 05:51:45</c:v>
                </c:pt>
                <c:pt idx="10818">
                  <c:v> 20-07-09 05:51:50</c:v>
                </c:pt>
                <c:pt idx="10819">
                  <c:v> 20-07-09 05:51:55</c:v>
                </c:pt>
                <c:pt idx="10820">
                  <c:v> 20-07-09 05:52:00</c:v>
                </c:pt>
                <c:pt idx="10821">
                  <c:v> 20-07-09 05:52:05</c:v>
                </c:pt>
                <c:pt idx="10822">
                  <c:v> 20-07-09 05:52:10</c:v>
                </c:pt>
                <c:pt idx="10823">
                  <c:v> 20-07-09 05:52:15</c:v>
                </c:pt>
                <c:pt idx="10824">
                  <c:v> 20-07-09 05:52:20</c:v>
                </c:pt>
                <c:pt idx="10825">
                  <c:v> 20-07-09 05:52:25</c:v>
                </c:pt>
                <c:pt idx="10826">
                  <c:v> 20-07-09 05:52:30</c:v>
                </c:pt>
                <c:pt idx="10827">
                  <c:v> 20-07-09 05:52:35</c:v>
                </c:pt>
                <c:pt idx="10828">
                  <c:v> 20-07-09 05:52:40</c:v>
                </c:pt>
                <c:pt idx="10829">
                  <c:v> 20-07-09 05:52:45</c:v>
                </c:pt>
                <c:pt idx="10830">
                  <c:v> 20-07-09 05:52:50</c:v>
                </c:pt>
                <c:pt idx="10831">
                  <c:v> 20-07-09 05:52:55</c:v>
                </c:pt>
                <c:pt idx="10832">
                  <c:v> 20-07-09 05:53:00</c:v>
                </c:pt>
                <c:pt idx="10833">
                  <c:v> 20-07-09 05:53:05</c:v>
                </c:pt>
                <c:pt idx="10834">
                  <c:v> 20-07-09 05:53:10</c:v>
                </c:pt>
                <c:pt idx="10835">
                  <c:v> 20-07-09 05:53:15</c:v>
                </c:pt>
                <c:pt idx="10836">
                  <c:v> 20-07-09 05:53:20</c:v>
                </c:pt>
                <c:pt idx="10837">
                  <c:v> 20-07-09 05:53:25</c:v>
                </c:pt>
                <c:pt idx="10838">
                  <c:v> 20-07-09 05:53:30</c:v>
                </c:pt>
                <c:pt idx="10839">
                  <c:v> 20-07-09 05:53:35</c:v>
                </c:pt>
                <c:pt idx="10840">
                  <c:v> 20-07-09 05:53:40</c:v>
                </c:pt>
                <c:pt idx="10841">
                  <c:v> 20-07-09 05:53:45</c:v>
                </c:pt>
                <c:pt idx="10842">
                  <c:v> 20-07-09 05:54:00</c:v>
                </c:pt>
                <c:pt idx="10843">
                  <c:v> 20-07-09 05:54:05</c:v>
                </c:pt>
                <c:pt idx="10844">
                  <c:v> 20-07-09 05:54:10</c:v>
                </c:pt>
                <c:pt idx="10845">
                  <c:v> 20-07-09 05:54:15</c:v>
                </c:pt>
                <c:pt idx="10846">
                  <c:v> 20-07-09 05:54:20</c:v>
                </c:pt>
                <c:pt idx="10847">
                  <c:v> 20-07-09 05:54:25</c:v>
                </c:pt>
                <c:pt idx="10848">
                  <c:v> 20-07-09 05:54:30</c:v>
                </c:pt>
                <c:pt idx="10849">
                  <c:v> 20-07-09 05:54:35</c:v>
                </c:pt>
                <c:pt idx="10850">
                  <c:v> 20-07-09 05:54:40</c:v>
                </c:pt>
                <c:pt idx="10851">
                  <c:v> 20-07-09 05:54:45</c:v>
                </c:pt>
                <c:pt idx="10852">
                  <c:v> 20-07-09 05:54:50</c:v>
                </c:pt>
                <c:pt idx="10853">
                  <c:v> 20-07-09 05:54:55</c:v>
                </c:pt>
                <c:pt idx="10854">
                  <c:v> 20-07-09 05:55:05</c:v>
                </c:pt>
                <c:pt idx="10855">
                  <c:v> 20-07-09 05:55:10</c:v>
                </c:pt>
                <c:pt idx="10856">
                  <c:v> 20-07-09 05:55:15</c:v>
                </c:pt>
                <c:pt idx="10857">
                  <c:v> 20-07-09 05:55:20</c:v>
                </c:pt>
                <c:pt idx="10858">
                  <c:v> 20-07-09 05:55:25</c:v>
                </c:pt>
                <c:pt idx="10859">
                  <c:v> 20-07-09 05:55:30</c:v>
                </c:pt>
                <c:pt idx="10860">
                  <c:v> 20-07-09 05:55:35</c:v>
                </c:pt>
                <c:pt idx="10861">
                  <c:v> 20-07-09 05:55:40</c:v>
                </c:pt>
                <c:pt idx="10862">
                  <c:v> 20-07-09 05:55:45</c:v>
                </c:pt>
                <c:pt idx="10863">
                  <c:v> 20-07-09 05:55:50</c:v>
                </c:pt>
                <c:pt idx="10864">
                  <c:v> 20-07-09 05:55:55</c:v>
                </c:pt>
                <c:pt idx="10865">
                  <c:v> 20-07-09 05:56:00</c:v>
                </c:pt>
                <c:pt idx="10866">
                  <c:v> 20-07-09 05:56:05</c:v>
                </c:pt>
                <c:pt idx="10867">
                  <c:v> 20-07-09 05:56:10</c:v>
                </c:pt>
                <c:pt idx="10868">
                  <c:v> 20-07-09 05:56:15</c:v>
                </c:pt>
                <c:pt idx="10869">
                  <c:v> 20-07-09 05:56:20</c:v>
                </c:pt>
                <c:pt idx="10870">
                  <c:v> 20-07-09 05:56:25</c:v>
                </c:pt>
                <c:pt idx="10871">
                  <c:v> 20-07-09 05:56:30</c:v>
                </c:pt>
                <c:pt idx="10872">
                  <c:v> 20-07-09 05:56:35</c:v>
                </c:pt>
                <c:pt idx="10873">
                  <c:v> 20-07-09 05:56:40</c:v>
                </c:pt>
                <c:pt idx="10874">
                  <c:v> 20-07-09 05:56:45</c:v>
                </c:pt>
                <c:pt idx="10875">
                  <c:v> 20-07-09 05:56:50</c:v>
                </c:pt>
                <c:pt idx="10876">
                  <c:v> 20-07-09 05:56:55</c:v>
                </c:pt>
                <c:pt idx="10877">
                  <c:v> 20-07-09 05:57:00</c:v>
                </c:pt>
                <c:pt idx="10878">
                  <c:v> 20-07-09 05:57:05</c:v>
                </c:pt>
                <c:pt idx="10879">
                  <c:v> 20-07-09 05:57:10</c:v>
                </c:pt>
                <c:pt idx="10880">
                  <c:v> 20-07-09 05:57:15</c:v>
                </c:pt>
                <c:pt idx="10881">
                  <c:v> 20-07-09 05:57:20</c:v>
                </c:pt>
                <c:pt idx="10882">
                  <c:v> 20-07-09 05:57:25</c:v>
                </c:pt>
                <c:pt idx="10883">
                  <c:v> 20-07-09 05:57:30</c:v>
                </c:pt>
                <c:pt idx="10884">
                  <c:v> 20-07-09 05:57:35</c:v>
                </c:pt>
                <c:pt idx="10885">
                  <c:v> 20-07-09 05:57:40</c:v>
                </c:pt>
                <c:pt idx="10886">
                  <c:v> 20-07-09 05:57:45</c:v>
                </c:pt>
                <c:pt idx="10887">
                  <c:v> 20-07-09 05:57:50</c:v>
                </c:pt>
                <c:pt idx="10888">
                  <c:v> 20-07-09 05:57:55</c:v>
                </c:pt>
                <c:pt idx="10889">
                  <c:v> 20-07-09 05:58:00</c:v>
                </c:pt>
                <c:pt idx="10890">
                  <c:v> 20-07-09 05:58:05</c:v>
                </c:pt>
                <c:pt idx="10891">
                  <c:v> 20-07-09 05:58:10</c:v>
                </c:pt>
                <c:pt idx="10892">
                  <c:v> 20-07-09 05:58:15</c:v>
                </c:pt>
                <c:pt idx="10893">
                  <c:v> 20-07-09 05:58:20</c:v>
                </c:pt>
                <c:pt idx="10894">
                  <c:v> 20-07-09 05:58:25</c:v>
                </c:pt>
                <c:pt idx="10895">
                  <c:v> 20-07-09 05:58:30</c:v>
                </c:pt>
                <c:pt idx="10896">
                  <c:v> 20-07-09 05:58:35</c:v>
                </c:pt>
                <c:pt idx="10897">
                  <c:v> 20-07-09 05:58:40</c:v>
                </c:pt>
                <c:pt idx="10898">
                  <c:v> 20-07-09 05:58:45</c:v>
                </c:pt>
                <c:pt idx="10899">
                  <c:v> 20-07-09 05:58:50</c:v>
                </c:pt>
                <c:pt idx="10900">
                  <c:v> 20-07-09 05:58:55</c:v>
                </c:pt>
                <c:pt idx="10901">
                  <c:v> 20-07-09 05:59:00</c:v>
                </c:pt>
                <c:pt idx="10902">
                  <c:v> 20-07-09 05:59:05</c:v>
                </c:pt>
                <c:pt idx="10903">
                  <c:v> 20-07-09 05:59:10</c:v>
                </c:pt>
                <c:pt idx="10904">
                  <c:v> 20-07-09 05:59:15</c:v>
                </c:pt>
                <c:pt idx="10905">
                  <c:v> 20-07-09 05:59:20</c:v>
                </c:pt>
                <c:pt idx="10906">
                  <c:v> 20-07-09 05:59:25</c:v>
                </c:pt>
                <c:pt idx="10907">
                  <c:v> 20-07-09 05:59:30</c:v>
                </c:pt>
                <c:pt idx="10908">
                  <c:v> 20-07-09 05:59:35</c:v>
                </c:pt>
                <c:pt idx="10909">
                  <c:v> 20-07-09 05:59:40</c:v>
                </c:pt>
                <c:pt idx="10910">
                  <c:v> 20-07-09 05:59:45</c:v>
                </c:pt>
                <c:pt idx="10911">
                  <c:v> 20-07-09 05:59:50</c:v>
                </c:pt>
                <c:pt idx="10912">
                  <c:v> 20-07-09 05:59:55</c:v>
                </c:pt>
                <c:pt idx="10913">
                  <c:v> 20-07-09 06:00:00</c:v>
                </c:pt>
                <c:pt idx="10914">
                  <c:v> 20-07-09 06:00:05</c:v>
                </c:pt>
                <c:pt idx="10915">
                  <c:v> 20-07-09 06:00:10</c:v>
                </c:pt>
                <c:pt idx="10916">
                  <c:v> 20-07-09 06:00:15</c:v>
                </c:pt>
                <c:pt idx="10917">
                  <c:v> 20-07-09 06:00:20</c:v>
                </c:pt>
                <c:pt idx="10918">
                  <c:v> 20-07-09 06:00:25</c:v>
                </c:pt>
                <c:pt idx="10919">
                  <c:v> 20-07-09 06:00:30</c:v>
                </c:pt>
                <c:pt idx="10920">
                  <c:v> 20-07-09 06:00:35</c:v>
                </c:pt>
                <c:pt idx="10921">
                  <c:v> 20-07-09 06:00:40</c:v>
                </c:pt>
                <c:pt idx="10922">
                  <c:v> 20-07-09 06:00:45</c:v>
                </c:pt>
                <c:pt idx="10923">
                  <c:v> 20-07-09 06:00:50</c:v>
                </c:pt>
                <c:pt idx="10924">
                  <c:v> 20-07-09 06:00:55</c:v>
                </c:pt>
                <c:pt idx="10925">
                  <c:v> 20-07-09 06:01:00</c:v>
                </c:pt>
                <c:pt idx="10926">
                  <c:v> 20-07-09 06:01:05</c:v>
                </c:pt>
                <c:pt idx="10927">
                  <c:v> 20-07-09 06:01:10</c:v>
                </c:pt>
                <c:pt idx="10928">
                  <c:v> 20-07-09 06:01:15</c:v>
                </c:pt>
                <c:pt idx="10929">
                  <c:v> 20-07-09 06:01:20</c:v>
                </c:pt>
                <c:pt idx="10930">
                  <c:v> 20-07-09 06:01:25</c:v>
                </c:pt>
                <c:pt idx="10931">
                  <c:v> 20-07-09 06:01:30</c:v>
                </c:pt>
                <c:pt idx="10932">
                  <c:v> 20-07-09 06:01:35</c:v>
                </c:pt>
                <c:pt idx="10933">
                  <c:v> 20-07-09 06:01:40</c:v>
                </c:pt>
                <c:pt idx="10934">
                  <c:v> 20-07-09 06:01:45</c:v>
                </c:pt>
                <c:pt idx="10935">
                  <c:v> 20-07-09 06:02:05</c:v>
                </c:pt>
                <c:pt idx="10936">
                  <c:v> 20-07-09 06:02:10</c:v>
                </c:pt>
                <c:pt idx="10937">
                  <c:v> 20-07-09 06:02:15</c:v>
                </c:pt>
                <c:pt idx="10938">
                  <c:v> 20-07-09 06:02:20</c:v>
                </c:pt>
                <c:pt idx="10939">
                  <c:v> 20-07-09 06:02:25</c:v>
                </c:pt>
                <c:pt idx="10940">
                  <c:v> 20-07-09 06:02:30</c:v>
                </c:pt>
                <c:pt idx="10941">
                  <c:v> 20-07-09 06:02:35</c:v>
                </c:pt>
                <c:pt idx="10942">
                  <c:v> 20-07-09 06:02:40</c:v>
                </c:pt>
                <c:pt idx="10943">
                  <c:v> 20-07-09 06:02:45</c:v>
                </c:pt>
                <c:pt idx="10944">
                  <c:v> 20-07-09 06:02:50</c:v>
                </c:pt>
                <c:pt idx="10945">
                  <c:v> 20-07-09 06:02:55</c:v>
                </c:pt>
                <c:pt idx="10946">
                  <c:v> 20-07-09 06:03:00</c:v>
                </c:pt>
                <c:pt idx="10947">
                  <c:v> 20-07-09 06:03:05</c:v>
                </c:pt>
                <c:pt idx="10948">
                  <c:v> 20-07-09 06:03:10</c:v>
                </c:pt>
                <c:pt idx="10949">
                  <c:v> 20-07-09 06:03:15</c:v>
                </c:pt>
                <c:pt idx="10950">
                  <c:v> 20-07-09 06:03:20</c:v>
                </c:pt>
                <c:pt idx="10951">
                  <c:v> 20-07-09 06:03:25</c:v>
                </c:pt>
                <c:pt idx="10952">
                  <c:v> 20-07-09 06:03:30</c:v>
                </c:pt>
                <c:pt idx="10953">
                  <c:v> 20-07-09 06:03:35</c:v>
                </c:pt>
                <c:pt idx="10954">
                  <c:v> 20-07-09 06:03:40</c:v>
                </c:pt>
                <c:pt idx="10955">
                  <c:v> 20-07-09 06:03:45</c:v>
                </c:pt>
                <c:pt idx="10956">
                  <c:v> 20-07-09 06:03:50</c:v>
                </c:pt>
                <c:pt idx="10957">
                  <c:v> 20-07-09 06:03:55</c:v>
                </c:pt>
                <c:pt idx="10958">
                  <c:v> 20-07-09 06:04:00</c:v>
                </c:pt>
                <c:pt idx="10959">
                  <c:v> 20-07-09 06:04:05</c:v>
                </c:pt>
                <c:pt idx="10960">
                  <c:v> 20-07-09 06:04:10</c:v>
                </c:pt>
                <c:pt idx="10961">
                  <c:v> 20-07-09 06:04:15</c:v>
                </c:pt>
                <c:pt idx="10962">
                  <c:v> 20-07-09 06:04:20</c:v>
                </c:pt>
                <c:pt idx="10963">
                  <c:v> 20-07-09 06:04:25</c:v>
                </c:pt>
                <c:pt idx="10964">
                  <c:v> 20-07-09 06:04:30</c:v>
                </c:pt>
                <c:pt idx="10965">
                  <c:v> 20-07-09 06:04:35</c:v>
                </c:pt>
                <c:pt idx="10966">
                  <c:v> 20-07-09 06:04:40</c:v>
                </c:pt>
                <c:pt idx="10967">
                  <c:v> 20-07-09 06:04:45</c:v>
                </c:pt>
                <c:pt idx="10968">
                  <c:v> 20-07-09 06:04:50</c:v>
                </c:pt>
                <c:pt idx="10969">
                  <c:v> 20-07-09 06:04:55</c:v>
                </c:pt>
                <c:pt idx="10970">
                  <c:v> 20-07-09 06:05:00</c:v>
                </c:pt>
                <c:pt idx="10971">
                  <c:v> 20-07-09 06:05:05</c:v>
                </c:pt>
                <c:pt idx="10972">
                  <c:v> 20-07-09 06:05:10</c:v>
                </c:pt>
                <c:pt idx="10973">
                  <c:v> 20-07-09 06:05:15</c:v>
                </c:pt>
                <c:pt idx="10974">
                  <c:v> 20-07-09 06:05:20</c:v>
                </c:pt>
                <c:pt idx="10975">
                  <c:v> 20-07-09 06:05:25</c:v>
                </c:pt>
                <c:pt idx="10976">
                  <c:v> 20-07-09 06:05:30</c:v>
                </c:pt>
                <c:pt idx="10977">
                  <c:v> 20-07-09 06:05:35</c:v>
                </c:pt>
                <c:pt idx="10978">
                  <c:v> 20-07-09 06:05:40</c:v>
                </c:pt>
                <c:pt idx="10979">
                  <c:v> 20-07-09 06:05:45</c:v>
                </c:pt>
                <c:pt idx="10980">
                  <c:v> 20-07-09 06:05:50</c:v>
                </c:pt>
                <c:pt idx="10981">
                  <c:v> 20-07-09 06:05:55</c:v>
                </c:pt>
                <c:pt idx="10982">
                  <c:v> 20-07-09 06:06:00</c:v>
                </c:pt>
                <c:pt idx="10983">
                  <c:v> 20-07-09 06:06:05</c:v>
                </c:pt>
                <c:pt idx="10984">
                  <c:v> 20-07-09 06:06:10</c:v>
                </c:pt>
                <c:pt idx="10985">
                  <c:v> 20-07-09 06:06:15</c:v>
                </c:pt>
                <c:pt idx="10986">
                  <c:v> 20-07-09 06:06:20</c:v>
                </c:pt>
                <c:pt idx="10987">
                  <c:v> 20-07-09 06:06:25</c:v>
                </c:pt>
                <c:pt idx="10988">
                  <c:v> 20-07-09 06:06:30</c:v>
                </c:pt>
                <c:pt idx="10989">
                  <c:v> 20-07-09 06:06:35</c:v>
                </c:pt>
                <c:pt idx="10990">
                  <c:v> 20-07-09 06:06:40</c:v>
                </c:pt>
                <c:pt idx="10991">
                  <c:v> 20-07-09 06:06:45</c:v>
                </c:pt>
                <c:pt idx="10992">
                  <c:v> 20-07-09 06:06:50</c:v>
                </c:pt>
                <c:pt idx="10993">
                  <c:v> 20-07-09 06:06:55</c:v>
                </c:pt>
                <c:pt idx="10994">
                  <c:v> 20-07-09 06:07:00</c:v>
                </c:pt>
                <c:pt idx="10995">
                  <c:v> 20-07-09 06:07:05</c:v>
                </c:pt>
                <c:pt idx="10996">
                  <c:v> 20-07-09 06:07:45</c:v>
                </c:pt>
                <c:pt idx="10997">
                  <c:v> 20-07-09 06:07:50</c:v>
                </c:pt>
                <c:pt idx="10998">
                  <c:v> 20-07-09 06:07:55</c:v>
                </c:pt>
                <c:pt idx="10999">
                  <c:v> 20-07-09 06:08:00</c:v>
                </c:pt>
                <c:pt idx="11000">
                  <c:v> 20-07-09 06:08:05</c:v>
                </c:pt>
                <c:pt idx="11001">
                  <c:v> 20-07-09 06:08:10</c:v>
                </c:pt>
                <c:pt idx="11002">
                  <c:v> 20-07-09 06:08:15</c:v>
                </c:pt>
                <c:pt idx="11003">
                  <c:v> 20-07-09 06:08:20</c:v>
                </c:pt>
                <c:pt idx="11004">
                  <c:v> 20-07-09 06:08:25</c:v>
                </c:pt>
                <c:pt idx="11005">
                  <c:v> 20-07-09 06:08:30</c:v>
                </c:pt>
                <c:pt idx="11006">
                  <c:v> 20-07-09 06:08:35</c:v>
                </c:pt>
                <c:pt idx="11007">
                  <c:v> 20-07-09 06:08:40</c:v>
                </c:pt>
                <c:pt idx="11008">
                  <c:v> 20-07-09 06:08:45</c:v>
                </c:pt>
                <c:pt idx="11009">
                  <c:v> 20-07-09 06:08:50</c:v>
                </c:pt>
                <c:pt idx="11010">
                  <c:v> 20-07-09 06:08:55</c:v>
                </c:pt>
                <c:pt idx="11011">
                  <c:v> 20-07-09 06:09:00</c:v>
                </c:pt>
                <c:pt idx="11012">
                  <c:v> 20-07-09 06:09:05</c:v>
                </c:pt>
                <c:pt idx="11013">
                  <c:v> 20-07-09 06:09:10</c:v>
                </c:pt>
                <c:pt idx="11014">
                  <c:v> 20-07-09 06:09:15</c:v>
                </c:pt>
                <c:pt idx="11015">
                  <c:v> 20-07-09 06:09:20</c:v>
                </c:pt>
                <c:pt idx="11016">
                  <c:v> 20-07-09 06:09:25</c:v>
                </c:pt>
                <c:pt idx="11017">
                  <c:v> 20-07-09 06:09:30</c:v>
                </c:pt>
                <c:pt idx="11018">
                  <c:v> 20-07-09 06:09:35</c:v>
                </c:pt>
                <c:pt idx="11019">
                  <c:v> 20-07-09 06:09:40</c:v>
                </c:pt>
                <c:pt idx="11020">
                  <c:v> 20-07-09 06:09:45</c:v>
                </c:pt>
                <c:pt idx="11021">
                  <c:v> 20-07-09 06:09:50</c:v>
                </c:pt>
                <c:pt idx="11022">
                  <c:v> 20-07-09 06:09:55</c:v>
                </c:pt>
                <c:pt idx="11023">
                  <c:v> 20-07-09 06:10:00</c:v>
                </c:pt>
                <c:pt idx="11024">
                  <c:v> 20-07-09 06:10:05</c:v>
                </c:pt>
                <c:pt idx="11025">
                  <c:v> 20-07-09 06:10:10</c:v>
                </c:pt>
                <c:pt idx="11026">
                  <c:v> 20-07-09 06:10:15</c:v>
                </c:pt>
                <c:pt idx="11027">
                  <c:v> 20-07-09 06:10:20</c:v>
                </c:pt>
                <c:pt idx="11028">
                  <c:v> 20-07-09 06:10:25</c:v>
                </c:pt>
                <c:pt idx="11029">
                  <c:v> 20-07-09 06:10:30</c:v>
                </c:pt>
                <c:pt idx="11030">
                  <c:v> 20-07-09 06:10:35</c:v>
                </c:pt>
                <c:pt idx="11031">
                  <c:v> 20-07-09 06:10:40</c:v>
                </c:pt>
                <c:pt idx="11032">
                  <c:v> 20-07-09 06:10:45</c:v>
                </c:pt>
                <c:pt idx="11033">
                  <c:v> 20-07-09 06:10:50</c:v>
                </c:pt>
                <c:pt idx="11034">
                  <c:v> 20-07-09 06:10:55</c:v>
                </c:pt>
                <c:pt idx="11035">
                  <c:v> 20-07-09 06:11:00</c:v>
                </c:pt>
                <c:pt idx="11036">
                  <c:v> 20-07-09 06:11:05</c:v>
                </c:pt>
                <c:pt idx="11037">
                  <c:v> 20-07-09 06:11:10</c:v>
                </c:pt>
                <c:pt idx="11038">
                  <c:v> 20-07-09 06:11:15</c:v>
                </c:pt>
                <c:pt idx="11039">
                  <c:v> 20-07-09 06:11:20</c:v>
                </c:pt>
                <c:pt idx="11040">
                  <c:v> 20-07-09 06:11:25</c:v>
                </c:pt>
                <c:pt idx="11041">
                  <c:v> 20-07-09 06:11:30</c:v>
                </c:pt>
                <c:pt idx="11042">
                  <c:v> 20-07-09 06:11:35</c:v>
                </c:pt>
                <c:pt idx="11043">
                  <c:v> 20-07-09 06:11:40</c:v>
                </c:pt>
                <c:pt idx="11044">
                  <c:v> 20-07-09 06:11:45</c:v>
                </c:pt>
                <c:pt idx="11045">
                  <c:v> 20-07-09 06:11:50</c:v>
                </c:pt>
                <c:pt idx="11046">
                  <c:v> 20-07-09 06:11:55</c:v>
                </c:pt>
                <c:pt idx="11047">
                  <c:v> 20-07-09 06:12:00</c:v>
                </c:pt>
                <c:pt idx="11048">
                  <c:v> 20-07-09 06:12:05</c:v>
                </c:pt>
                <c:pt idx="11049">
                  <c:v> 20-07-09 06:12:10</c:v>
                </c:pt>
                <c:pt idx="11050">
                  <c:v> 20-07-09 06:12:15</c:v>
                </c:pt>
                <c:pt idx="11051">
                  <c:v> 20-07-09 06:12:20</c:v>
                </c:pt>
                <c:pt idx="11052">
                  <c:v> 20-07-09 06:12:25</c:v>
                </c:pt>
                <c:pt idx="11053">
                  <c:v> 20-07-09 06:12:30</c:v>
                </c:pt>
                <c:pt idx="11054">
                  <c:v> 20-07-09 06:12:35</c:v>
                </c:pt>
                <c:pt idx="11055">
                  <c:v> 20-07-09 06:12:40</c:v>
                </c:pt>
                <c:pt idx="11056">
                  <c:v> 20-07-09 06:12:45</c:v>
                </c:pt>
                <c:pt idx="11057">
                  <c:v> 20-07-09 06:12:50</c:v>
                </c:pt>
                <c:pt idx="11058">
                  <c:v> 20-07-09 06:12:55</c:v>
                </c:pt>
                <c:pt idx="11059">
                  <c:v> 20-07-09 06:13:00</c:v>
                </c:pt>
                <c:pt idx="11060">
                  <c:v> 20-07-09 06:13:05</c:v>
                </c:pt>
                <c:pt idx="11061">
                  <c:v> 20-07-09 06:13:10</c:v>
                </c:pt>
                <c:pt idx="11062">
                  <c:v> 20-07-09 06:13:15</c:v>
                </c:pt>
                <c:pt idx="11063">
                  <c:v> 20-07-09 06:13:20</c:v>
                </c:pt>
                <c:pt idx="11064">
                  <c:v> 20-07-09 06:13:25</c:v>
                </c:pt>
                <c:pt idx="11065">
                  <c:v> 20-07-09 06:13:30</c:v>
                </c:pt>
                <c:pt idx="11066">
                  <c:v> 20-07-09 06:16:05</c:v>
                </c:pt>
                <c:pt idx="11067">
                  <c:v> 20-07-09 06:16:10</c:v>
                </c:pt>
                <c:pt idx="11068">
                  <c:v> 20-07-09 06:16:15</c:v>
                </c:pt>
                <c:pt idx="11069">
                  <c:v> 20-07-09 06:16:20</c:v>
                </c:pt>
                <c:pt idx="11070">
                  <c:v> 20-07-09 06:16:25</c:v>
                </c:pt>
                <c:pt idx="11071">
                  <c:v> 20-07-09 06:16:30</c:v>
                </c:pt>
                <c:pt idx="11072">
                  <c:v> 20-07-09 06:16:35</c:v>
                </c:pt>
                <c:pt idx="11073">
                  <c:v> 20-07-09 06:16:40</c:v>
                </c:pt>
                <c:pt idx="11074">
                  <c:v> 20-07-09 06:16:45</c:v>
                </c:pt>
                <c:pt idx="11075">
                  <c:v> 20-07-09 06:16:50</c:v>
                </c:pt>
                <c:pt idx="11076">
                  <c:v> 20-07-09 06:16:55</c:v>
                </c:pt>
                <c:pt idx="11077">
                  <c:v> 20-07-09 06:17:00</c:v>
                </c:pt>
                <c:pt idx="11078">
                  <c:v> 20-07-09 06:17:25</c:v>
                </c:pt>
                <c:pt idx="11079">
                  <c:v> 20-07-09 06:17:30</c:v>
                </c:pt>
                <c:pt idx="11080">
                  <c:v> 20-07-09 06:17:35</c:v>
                </c:pt>
                <c:pt idx="11081">
                  <c:v> 20-07-09 06:17:40</c:v>
                </c:pt>
                <c:pt idx="11082">
                  <c:v> 20-07-09 06:17:45</c:v>
                </c:pt>
                <c:pt idx="11083">
                  <c:v> 20-07-09 06:17:50</c:v>
                </c:pt>
                <c:pt idx="11084">
                  <c:v> 20-07-09 06:17:55</c:v>
                </c:pt>
                <c:pt idx="11085">
                  <c:v> 20-07-09 06:18:00</c:v>
                </c:pt>
                <c:pt idx="11086">
                  <c:v> 20-07-09 06:18:05</c:v>
                </c:pt>
                <c:pt idx="11087">
                  <c:v> 20-07-09 06:18:10</c:v>
                </c:pt>
                <c:pt idx="11088">
                  <c:v> 20-07-09 06:18:15</c:v>
                </c:pt>
                <c:pt idx="11089">
                  <c:v> 20-07-09 06:18:20</c:v>
                </c:pt>
                <c:pt idx="11090">
                  <c:v> 20-07-09 06:18:25</c:v>
                </c:pt>
                <c:pt idx="11091">
                  <c:v> 20-07-09 06:18:30</c:v>
                </c:pt>
                <c:pt idx="11092">
                  <c:v> 20-07-09 06:18:35</c:v>
                </c:pt>
                <c:pt idx="11093">
                  <c:v> 20-07-09 06:18:40</c:v>
                </c:pt>
                <c:pt idx="11094">
                  <c:v> 20-07-09 06:18:45</c:v>
                </c:pt>
                <c:pt idx="11095">
                  <c:v> 20-07-09 06:18:50</c:v>
                </c:pt>
                <c:pt idx="11096">
                  <c:v> 20-07-09 06:19:10</c:v>
                </c:pt>
                <c:pt idx="11097">
                  <c:v> 20-07-09 06:19:15</c:v>
                </c:pt>
                <c:pt idx="11098">
                  <c:v> 20-07-09 06:19:20</c:v>
                </c:pt>
                <c:pt idx="11099">
                  <c:v> 20-07-09 06:19:25</c:v>
                </c:pt>
                <c:pt idx="11100">
                  <c:v> 20-07-09 06:19:30</c:v>
                </c:pt>
                <c:pt idx="11101">
                  <c:v> 20-07-09 06:19:35</c:v>
                </c:pt>
                <c:pt idx="11102">
                  <c:v> 20-07-09 06:19:40</c:v>
                </c:pt>
                <c:pt idx="11103">
                  <c:v> 20-07-09 06:19:45</c:v>
                </c:pt>
                <c:pt idx="11104">
                  <c:v> 20-07-09 06:19:50</c:v>
                </c:pt>
                <c:pt idx="11105">
                  <c:v> 20-07-09 06:19:55</c:v>
                </c:pt>
                <c:pt idx="11106">
                  <c:v> 20-07-09 06:20:00</c:v>
                </c:pt>
                <c:pt idx="11107">
                  <c:v> 20-07-09 06:20:05</c:v>
                </c:pt>
                <c:pt idx="11108">
                  <c:v> 20-07-09 06:20:10</c:v>
                </c:pt>
                <c:pt idx="11109">
                  <c:v> 20-07-09 06:20:15</c:v>
                </c:pt>
                <c:pt idx="11110">
                  <c:v> 20-07-09 06:20:20</c:v>
                </c:pt>
                <c:pt idx="11111">
                  <c:v> 20-07-09 06:20:25</c:v>
                </c:pt>
                <c:pt idx="11112">
                  <c:v> 20-07-09 06:20:30</c:v>
                </c:pt>
                <c:pt idx="11113">
                  <c:v> 20-07-09 06:20:35</c:v>
                </c:pt>
                <c:pt idx="11114">
                  <c:v> 20-07-09 06:20:40</c:v>
                </c:pt>
                <c:pt idx="11115">
                  <c:v> 20-07-09 06:20:45</c:v>
                </c:pt>
                <c:pt idx="11116">
                  <c:v> 20-07-09 06:20:50</c:v>
                </c:pt>
                <c:pt idx="11117">
                  <c:v> 20-07-09 06:20:55</c:v>
                </c:pt>
                <c:pt idx="11118">
                  <c:v> 20-07-09 06:21:00</c:v>
                </c:pt>
                <c:pt idx="11119">
                  <c:v> 20-07-09 06:21:05</c:v>
                </c:pt>
                <c:pt idx="11120">
                  <c:v> 20-07-09 06:21:10</c:v>
                </c:pt>
                <c:pt idx="11121">
                  <c:v> 20-07-09 06:21:15</c:v>
                </c:pt>
                <c:pt idx="11122">
                  <c:v> 20-07-09 06:21:20</c:v>
                </c:pt>
                <c:pt idx="11123">
                  <c:v> 20-07-09 06:21:25</c:v>
                </c:pt>
                <c:pt idx="11124">
                  <c:v> 20-07-09 06:21:30</c:v>
                </c:pt>
                <c:pt idx="11125">
                  <c:v> 20-07-09 06:21:35</c:v>
                </c:pt>
                <c:pt idx="11126">
                  <c:v> 20-07-09 06:21:40</c:v>
                </c:pt>
                <c:pt idx="11127">
                  <c:v> 20-07-09 06:21:45</c:v>
                </c:pt>
                <c:pt idx="11128">
                  <c:v> 20-07-09 06:21:50</c:v>
                </c:pt>
                <c:pt idx="11129">
                  <c:v> 20-07-09 06:21:55</c:v>
                </c:pt>
                <c:pt idx="11130">
                  <c:v> 20-07-09 06:22:00</c:v>
                </c:pt>
                <c:pt idx="11131">
                  <c:v> 20-07-09 06:22:05</c:v>
                </c:pt>
                <c:pt idx="11132">
                  <c:v> 20-07-09 06:22:10</c:v>
                </c:pt>
                <c:pt idx="11133">
                  <c:v> 20-07-09 06:22:15</c:v>
                </c:pt>
                <c:pt idx="11134">
                  <c:v> 20-07-09 06:22:20</c:v>
                </c:pt>
                <c:pt idx="11135">
                  <c:v> 20-07-09 06:22:25</c:v>
                </c:pt>
                <c:pt idx="11136">
                  <c:v> 20-07-09 06:22:30</c:v>
                </c:pt>
                <c:pt idx="11137">
                  <c:v> 20-07-09 06:22:35</c:v>
                </c:pt>
                <c:pt idx="11138">
                  <c:v> 20-07-09 06:26:00</c:v>
                </c:pt>
                <c:pt idx="11139">
                  <c:v> 20-07-09 06:26:05</c:v>
                </c:pt>
                <c:pt idx="11140">
                  <c:v> 20-07-09 06:26:10</c:v>
                </c:pt>
                <c:pt idx="11141">
                  <c:v> 20-07-09 06:26:15</c:v>
                </c:pt>
                <c:pt idx="11142">
                  <c:v> 20-07-09 06:26:20</c:v>
                </c:pt>
                <c:pt idx="11143">
                  <c:v> 20-07-09 06:26:25</c:v>
                </c:pt>
                <c:pt idx="11144">
                  <c:v> 20-07-09 06:26:30</c:v>
                </c:pt>
                <c:pt idx="11145">
                  <c:v> 20-07-09 06:26:35</c:v>
                </c:pt>
                <c:pt idx="11146">
                  <c:v> 20-07-09 06:26:40</c:v>
                </c:pt>
                <c:pt idx="11147">
                  <c:v> 20-07-09 06:26:45</c:v>
                </c:pt>
                <c:pt idx="11148">
                  <c:v> 20-07-09 06:26:50</c:v>
                </c:pt>
                <c:pt idx="11149">
                  <c:v> 20-07-09 06:26:55</c:v>
                </c:pt>
                <c:pt idx="11150">
                  <c:v> 20-07-09 06:27:00</c:v>
                </c:pt>
                <c:pt idx="11151">
                  <c:v> 20-07-09 06:27:05</c:v>
                </c:pt>
                <c:pt idx="11152">
                  <c:v> 20-07-09 06:27:10</c:v>
                </c:pt>
                <c:pt idx="11153">
                  <c:v> 20-07-09 06:27:15</c:v>
                </c:pt>
                <c:pt idx="11154">
                  <c:v> 20-07-09 06:27:20</c:v>
                </c:pt>
                <c:pt idx="11155">
                  <c:v> 20-07-09 06:27:25</c:v>
                </c:pt>
                <c:pt idx="11156">
                  <c:v> 20-07-09 06:28:15</c:v>
                </c:pt>
                <c:pt idx="11157">
                  <c:v> 20-07-09 06:28:20</c:v>
                </c:pt>
                <c:pt idx="11158">
                  <c:v> 20-07-09 06:28:25</c:v>
                </c:pt>
                <c:pt idx="11159">
                  <c:v> 20-07-09 06:28:30</c:v>
                </c:pt>
                <c:pt idx="11160">
                  <c:v> 20-07-09 06:28:35</c:v>
                </c:pt>
                <c:pt idx="11161">
                  <c:v> 20-07-09 06:28:40</c:v>
                </c:pt>
                <c:pt idx="11162">
                  <c:v> 20-07-09 06:28:45</c:v>
                </c:pt>
                <c:pt idx="11163">
                  <c:v> 20-07-09 06:28:50</c:v>
                </c:pt>
                <c:pt idx="11164">
                  <c:v> 20-07-09 06:28:55</c:v>
                </c:pt>
                <c:pt idx="11165">
                  <c:v> 20-07-09 06:29:00</c:v>
                </c:pt>
                <c:pt idx="11166">
                  <c:v> 20-07-09 06:29:05</c:v>
                </c:pt>
                <c:pt idx="11167">
                  <c:v> 20-07-09 06:29:10</c:v>
                </c:pt>
                <c:pt idx="11168">
                  <c:v> 20-07-09 06:29:15</c:v>
                </c:pt>
                <c:pt idx="11169">
                  <c:v> 20-07-09 06:29:20</c:v>
                </c:pt>
                <c:pt idx="11170">
                  <c:v> 20-07-09 06:29:25</c:v>
                </c:pt>
                <c:pt idx="11171">
                  <c:v> 20-07-09 06:29:30</c:v>
                </c:pt>
                <c:pt idx="11172">
                  <c:v> 20-07-09 06:29:35</c:v>
                </c:pt>
                <c:pt idx="11173">
                  <c:v> 20-07-09 06:29:40</c:v>
                </c:pt>
                <c:pt idx="11174">
                  <c:v> 20-07-09 06:29:45</c:v>
                </c:pt>
                <c:pt idx="11175">
                  <c:v> 20-07-09 06:29:50</c:v>
                </c:pt>
                <c:pt idx="11176">
                  <c:v> 20-07-09 06:29:55</c:v>
                </c:pt>
                <c:pt idx="11177">
                  <c:v> 20-07-09 06:30:00</c:v>
                </c:pt>
                <c:pt idx="11178">
                  <c:v> 20-07-09 06:30:05</c:v>
                </c:pt>
                <c:pt idx="11179">
                  <c:v> 20-07-09 06:30:10</c:v>
                </c:pt>
                <c:pt idx="11180">
                  <c:v> 20-07-09 06:30:15</c:v>
                </c:pt>
                <c:pt idx="11181">
                  <c:v> 20-07-09 06:30:20</c:v>
                </c:pt>
                <c:pt idx="11182">
                  <c:v> 20-07-09 06:30:25</c:v>
                </c:pt>
                <c:pt idx="11183">
                  <c:v> 20-07-09 06:30:30</c:v>
                </c:pt>
                <c:pt idx="11184">
                  <c:v> 20-07-09 06:30:35</c:v>
                </c:pt>
                <c:pt idx="11185">
                  <c:v> 20-07-09 06:30:40</c:v>
                </c:pt>
                <c:pt idx="11186">
                  <c:v> 20-07-09 06:30:45</c:v>
                </c:pt>
                <c:pt idx="11187">
                  <c:v> 20-07-09 06:30:50</c:v>
                </c:pt>
                <c:pt idx="11188">
                  <c:v> 20-07-09 06:30:55</c:v>
                </c:pt>
                <c:pt idx="11189">
                  <c:v> 20-07-09 06:31:00</c:v>
                </c:pt>
                <c:pt idx="11190">
                  <c:v> 20-07-09 06:31:05</c:v>
                </c:pt>
                <c:pt idx="11191">
                  <c:v> 20-07-09 06:31:10</c:v>
                </c:pt>
                <c:pt idx="11192">
                  <c:v> 20-07-09 06:31:15</c:v>
                </c:pt>
                <c:pt idx="11193">
                  <c:v> 20-07-09 06:31:20</c:v>
                </c:pt>
                <c:pt idx="11194">
                  <c:v> 20-07-09 06:31:25</c:v>
                </c:pt>
                <c:pt idx="11195">
                  <c:v> 20-07-09 06:31:30</c:v>
                </c:pt>
                <c:pt idx="11196">
                  <c:v> 20-07-09 06:31:35</c:v>
                </c:pt>
                <c:pt idx="11197">
                  <c:v> 20-07-09 06:31:40</c:v>
                </c:pt>
                <c:pt idx="11198">
                  <c:v> 20-07-09 06:31:45</c:v>
                </c:pt>
                <c:pt idx="11199">
                  <c:v> 20-07-09 06:31:50</c:v>
                </c:pt>
                <c:pt idx="11200">
                  <c:v> 20-07-09 06:31:55</c:v>
                </c:pt>
                <c:pt idx="11201">
                  <c:v> 20-07-09 06:32:00</c:v>
                </c:pt>
                <c:pt idx="11202">
                  <c:v> 20-07-09 06:32:05</c:v>
                </c:pt>
                <c:pt idx="11203">
                  <c:v> 20-07-09 06:32:10</c:v>
                </c:pt>
                <c:pt idx="11204">
                  <c:v> 20-07-09 06:32:15</c:v>
                </c:pt>
                <c:pt idx="11205">
                  <c:v> 20-07-09 06:32:20</c:v>
                </c:pt>
                <c:pt idx="11206">
                  <c:v> 20-07-09 06:32:25</c:v>
                </c:pt>
                <c:pt idx="11207">
                  <c:v> 20-07-09 06:32:30</c:v>
                </c:pt>
                <c:pt idx="11208">
                  <c:v> 20-07-09 06:32:35</c:v>
                </c:pt>
                <c:pt idx="11209">
                  <c:v> 20-07-09 06:32:40</c:v>
                </c:pt>
                <c:pt idx="11210">
                  <c:v> 20-07-09 06:32:45</c:v>
                </c:pt>
                <c:pt idx="11211">
                  <c:v> 20-07-09 06:32:50</c:v>
                </c:pt>
                <c:pt idx="11212">
                  <c:v> 20-07-09 06:32:55</c:v>
                </c:pt>
                <c:pt idx="11213">
                  <c:v> 20-07-09 06:33:00</c:v>
                </c:pt>
                <c:pt idx="11214">
                  <c:v> 20-07-09 06:33:05</c:v>
                </c:pt>
                <c:pt idx="11215">
                  <c:v> 20-07-09 06:33:10</c:v>
                </c:pt>
                <c:pt idx="11216">
                  <c:v> 20-07-09 06:33:15</c:v>
                </c:pt>
                <c:pt idx="11217">
                  <c:v> 20-07-09 06:33:20</c:v>
                </c:pt>
                <c:pt idx="11218">
                  <c:v> 20-07-09 06:34:30</c:v>
                </c:pt>
                <c:pt idx="11219">
                  <c:v> 20-07-09 06:34:35</c:v>
                </c:pt>
                <c:pt idx="11220">
                  <c:v> 20-07-09 06:34:40</c:v>
                </c:pt>
                <c:pt idx="11221">
                  <c:v> 20-07-09 06:34:45</c:v>
                </c:pt>
                <c:pt idx="11222">
                  <c:v> 20-07-09 06:34:50</c:v>
                </c:pt>
                <c:pt idx="11223">
                  <c:v> 20-07-09 06:34:55</c:v>
                </c:pt>
                <c:pt idx="11224">
                  <c:v> 20-07-09 06:35:00</c:v>
                </c:pt>
                <c:pt idx="11225">
                  <c:v> 20-07-09 06:35:05</c:v>
                </c:pt>
                <c:pt idx="11226">
                  <c:v> 20-07-09 06:35:10</c:v>
                </c:pt>
                <c:pt idx="11227">
                  <c:v> 20-07-09 06:35:15</c:v>
                </c:pt>
                <c:pt idx="11228">
                  <c:v> 20-07-09 06:35:20</c:v>
                </c:pt>
                <c:pt idx="11229">
                  <c:v> 20-07-09 06:35:25</c:v>
                </c:pt>
                <c:pt idx="11230">
                  <c:v> 20-07-09 06:35:30</c:v>
                </c:pt>
                <c:pt idx="11231">
                  <c:v> 20-07-09 06:35:35</c:v>
                </c:pt>
                <c:pt idx="11232">
                  <c:v> 20-07-09 06:35:40</c:v>
                </c:pt>
                <c:pt idx="11233">
                  <c:v> 20-07-09 06:35:45</c:v>
                </c:pt>
                <c:pt idx="11234">
                  <c:v> 20-07-09 06:35:50</c:v>
                </c:pt>
                <c:pt idx="11235">
                  <c:v> 20-07-09 06:35:55</c:v>
                </c:pt>
                <c:pt idx="11236">
                  <c:v> 20-07-09 06:36:00</c:v>
                </c:pt>
                <c:pt idx="11237">
                  <c:v> 20-07-09 06:36:05</c:v>
                </c:pt>
                <c:pt idx="11238">
                  <c:v> 20-07-09 06:36:10</c:v>
                </c:pt>
                <c:pt idx="11239">
                  <c:v> 20-07-09 06:36:15</c:v>
                </c:pt>
                <c:pt idx="11240">
                  <c:v> 20-07-09 06:36:20</c:v>
                </c:pt>
                <c:pt idx="11241">
                  <c:v> 20-07-09 06:36:25</c:v>
                </c:pt>
                <c:pt idx="11242">
                  <c:v> 20-07-09 06:36:30</c:v>
                </c:pt>
                <c:pt idx="11243">
                  <c:v> 20-07-09 06:36:35</c:v>
                </c:pt>
                <c:pt idx="11244">
                  <c:v> 20-07-09 06:36:40</c:v>
                </c:pt>
                <c:pt idx="11245">
                  <c:v> 20-07-09 06:36:45</c:v>
                </c:pt>
                <c:pt idx="11246">
                  <c:v> 20-07-09 06:36:50</c:v>
                </c:pt>
                <c:pt idx="11247">
                  <c:v> 20-07-09 06:36:55</c:v>
                </c:pt>
                <c:pt idx="11248">
                  <c:v> 20-07-09 06:37:00</c:v>
                </c:pt>
                <c:pt idx="11249">
                  <c:v> 20-07-09 06:37:05</c:v>
                </c:pt>
                <c:pt idx="11250">
                  <c:v> 20-07-09 06:37:10</c:v>
                </c:pt>
                <c:pt idx="11251">
                  <c:v> 20-07-09 06:37:15</c:v>
                </c:pt>
                <c:pt idx="11252">
                  <c:v> 20-07-09 06:37:20</c:v>
                </c:pt>
                <c:pt idx="11253">
                  <c:v> 20-07-09 06:37:25</c:v>
                </c:pt>
                <c:pt idx="11254">
                  <c:v> 20-07-09 06:37:30</c:v>
                </c:pt>
                <c:pt idx="11255">
                  <c:v> 20-07-09 06:37:35</c:v>
                </c:pt>
                <c:pt idx="11256">
                  <c:v> 20-07-09 06:37:40</c:v>
                </c:pt>
                <c:pt idx="11257">
                  <c:v> 20-07-09 06:37:45</c:v>
                </c:pt>
                <c:pt idx="11258">
                  <c:v> 20-07-09 06:37:50</c:v>
                </c:pt>
                <c:pt idx="11259">
                  <c:v> 20-07-09 06:37:55</c:v>
                </c:pt>
                <c:pt idx="11260">
                  <c:v> 20-07-09 06:38:00</c:v>
                </c:pt>
                <c:pt idx="11261">
                  <c:v> 20-07-09 06:38:05</c:v>
                </c:pt>
                <c:pt idx="11262">
                  <c:v> 20-07-09 06:38:10</c:v>
                </c:pt>
                <c:pt idx="11263">
                  <c:v> 20-07-09 06:38:15</c:v>
                </c:pt>
                <c:pt idx="11264">
                  <c:v> 20-07-09 06:38:20</c:v>
                </c:pt>
                <c:pt idx="11265">
                  <c:v> 20-07-09 06:38:25</c:v>
                </c:pt>
                <c:pt idx="11266">
                  <c:v> 20-07-09 06:38:30</c:v>
                </c:pt>
                <c:pt idx="11267">
                  <c:v> 20-07-09 06:38:35</c:v>
                </c:pt>
                <c:pt idx="11268">
                  <c:v> 20-07-09 06:38:40</c:v>
                </c:pt>
                <c:pt idx="11269">
                  <c:v> 20-07-09 06:38:45</c:v>
                </c:pt>
                <c:pt idx="11270">
                  <c:v> 20-07-09 06:38:50</c:v>
                </c:pt>
                <c:pt idx="11271">
                  <c:v> 20-07-09 06:40:30</c:v>
                </c:pt>
                <c:pt idx="11272">
                  <c:v> 20-07-09 06:40:35</c:v>
                </c:pt>
                <c:pt idx="11273">
                  <c:v> 20-07-09 06:40:40</c:v>
                </c:pt>
                <c:pt idx="11274">
                  <c:v> 20-07-09 06:40:45</c:v>
                </c:pt>
                <c:pt idx="11275">
                  <c:v> 20-07-09 06:40:50</c:v>
                </c:pt>
                <c:pt idx="11276">
                  <c:v> 20-07-09 06:40:55</c:v>
                </c:pt>
                <c:pt idx="11277">
                  <c:v> 20-07-09 06:41:00</c:v>
                </c:pt>
                <c:pt idx="11278">
                  <c:v> 20-07-09 06:41:05</c:v>
                </c:pt>
                <c:pt idx="11279">
                  <c:v> 20-07-09 06:41:10</c:v>
                </c:pt>
                <c:pt idx="11280">
                  <c:v> 20-07-09 06:41:15</c:v>
                </c:pt>
                <c:pt idx="11281">
                  <c:v> 20-07-09 06:41:20</c:v>
                </c:pt>
                <c:pt idx="11282">
                  <c:v> 20-07-09 06:41:25</c:v>
                </c:pt>
                <c:pt idx="11283">
                  <c:v> 20-07-09 06:41:30</c:v>
                </c:pt>
                <c:pt idx="11284">
                  <c:v> 20-07-09 06:41:35</c:v>
                </c:pt>
                <c:pt idx="11285">
                  <c:v> 20-07-09 06:41:40</c:v>
                </c:pt>
                <c:pt idx="11286">
                  <c:v> 20-07-09 06:41:45</c:v>
                </c:pt>
                <c:pt idx="11287">
                  <c:v> 20-07-09 06:41:50</c:v>
                </c:pt>
                <c:pt idx="11288">
                  <c:v> 20-07-09 06:41:55</c:v>
                </c:pt>
                <c:pt idx="11289">
                  <c:v> 20-07-09 06:42:00</c:v>
                </c:pt>
                <c:pt idx="11290">
                  <c:v> 20-07-09 06:42:05</c:v>
                </c:pt>
                <c:pt idx="11291">
                  <c:v> 20-07-09 06:42:10</c:v>
                </c:pt>
                <c:pt idx="11292">
                  <c:v> 20-07-09 06:43:05</c:v>
                </c:pt>
                <c:pt idx="11293">
                  <c:v> 20-07-09 06:43:10</c:v>
                </c:pt>
                <c:pt idx="11294">
                  <c:v> 20-07-09 06:43:15</c:v>
                </c:pt>
                <c:pt idx="11295">
                  <c:v> 20-07-09 06:43:20</c:v>
                </c:pt>
                <c:pt idx="11296">
                  <c:v> 20-07-09 06:43:25</c:v>
                </c:pt>
                <c:pt idx="11297">
                  <c:v> 20-07-09 06:43:30</c:v>
                </c:pt>
                <c:pt idx="11298">
                  <c:v> 20-07-09 06:43:35</c:v>
                </c:pt>
                <c:pt idx="11299">
                  <c:v> 20-07-09 06:43:40</c:v>
                </c:pt>
                <c:pt idx="11300">
                  <c:v> 20-07-09 06:43:45</c:v>
                </c:pt>
                <c:pt idx="11301">
                  <c:v> 20-07-09 06:43:50</c:v>
                </c:pt>
                <c:pt idx="11302">
                  <c:v> 20-07-09 06:43:55</c:v>
                </c:pt>
                <c:pt idx="11303">
                  <c:v> 20-07-09 06:44:00</c:v>
                </c:pt>
                <c:pt idx="11304">
                  <c:v> 20-07-09 06:44:05</c:v>
                </c:pt>
                <c:pt idx="11305">
                  <c:v> 20-07-09 06:44:10</c:v>
                </c:pt>
                <c:pt idx="11306">
                  <c:v> 20-07-09 06:44:15</c:v>
                </c:pt>
                <c:pt idx="11307">
                  <c:v> 20-07-09 06:44:20</c:v>
                </c:pt>
                <c:pt idx="11308">
                  <c:v> 20-07-09 06:44:25</c:v>
                </c:pt>
                <c:pt idx="11309">
                  <c:v> 20-07-09 06:44:30</c:v>
                </c:pt>
                <c:pt idx="11310">
                  <c:v> 20-07-09 06:44:35</c:v>
                </c:pt>
                <c:pt idx="11311">
                  <c:v> 20-07-09 06:44:40</c:v>
                </c:pt>
                <c:pt idx="11312">
                  <c:v> 20-07-09 06:44:45</c:v>
                </c:pt>
                <c:pt idx="11313">
                  <c:v> 20-07-09 06:44:50</c:v>
                </c:pt>
                <c:pt idx="11314">
                  <c:v> 20-07-09 06:44:55</c:v>
                </c:pt>
                <c:pt idx="11315">
                  <c:v> 20-07-09 06:45:00</c:v>
                </c:pt>
                <c:pt idx="11316">
                  <c:v> 20-07-09 06:45:05</c:v>
                </c:pt>
                <c:pt idx="11317">
                  <c:v> 20-07-09 06:45:10</c:v>
                </c:pt>
                <c:pt idx="11318">
                  <c:v> 20-07-09 06:45:15</c:v>
                </c:pt>
                <c:pt idx="11319">
                  <c:v> 20-07-09 06:45:20</c:v>
                </c:pt>
                <c:pt idx="11320">
                  <c:v> 20-07-09 06:45:25</c:v>
                </c:pt>
                <c:pt idx="11321">
                  <c:v> 20-07-09 06:45:30</c:v>
                </c:pt>
                <c:pt idx="11322">
                  <c:v> 20-07-09 06:45:35</c:v>
                </c:pt>
                <c:pt idx="11323">
                  <c:v> 20-07-09 06:45:40</c:v>
                </c:pt>
                <c:pt idx="11324">
                  <c:v> 20-07-09 06:45:45</c:v>
                </c:pt>
                <c:pt idx="11325">
                  <c:v> 20-07-09 06:45:50</c:v>
                </c:pt>
                <c:pt idx="11326">
                  <c:v> 20-07-09 06:45:55</c:v>
                </c:pt>
                <c:pt idx="11327">
                  <c:v> 20-07-09 06:46:00</c:v>
                </c:pt>
                <c:pt idx="11328">
                  <c:v> 20-07-09 06:46:05</c:v>
                </c:pt>
                <c:pt idx="11329">
                  <c:v> 20-07-09 06:46:10</c:v>
                </c:pt>
                <c:pt idx="11330">
                  <c:v> 20-07-09 06:47:50</c:v>
                </c:pt>
                <c:pt idx="11331">
                  <c:v> 20-07-09 06:47:55</c:v>
                </c:pt>
                <c:pt idx="11332">
                  <c:v> 20-07-09 06:48:00</c:v>
                </c:pt>
                <c:pt idx="11333">
                  <c:v> 20-07-09 06:48:05</c:v>
                </c:pt>
                <c:pt idx="11334">
                  <c:v> 20-07-09 06:48:10</c:v>
                </c:pt>
                <c:pt idx="11335">
                  <c:v> 20-07-09 06:48:15</c:v>
                </c:pt>
                <c:pt idx="11336">
                  <c:v> 20-07-09 06:48:20</c:v>
                </c:pt>
                <c:pt idx="11337">
                  <c:v> 20-07-09 06:48:25</c:v>
                </c:pt>
                <c:pt idx="11338">
                  <c:v> 20-07-09 06:48:30</c:v>
                </c:pt>
                <c:pt idx="11339">
                  <c:v> 20-07-09 06:48:35</c:v>
                </c:pt>
                <c:pt idx="11340">
                  <c:v> 20-07-09 06:48:40</c:v>
                </c:pt>
                <c:pt idx="11341">
                  <c:v> 20-07-09 06:48:45</c:v>
                </c:pt>
                <c:pt idx="11342">
                  <c:v> 20-07-09 06:49:05</c:v>
                </c:pt>
                <c:pt idx="11343">
                  <c:v> 20-07-09 06:49:10</c:v>
                </c:pt>
                <c:pt idx="11344">
                  <c:v> 20-07-09 06:49:15</c:v>
                </c:pt>
                <c:pt idx="11345">
                  <c:v> 20-07-09 06:49:20</c:v>
                </c:pt>
                <c:pt idx="11346">
                  <c:v> 20-07-09 06:49:25</c:v>
                </c:pt>
                <c:pt idx="11347">
                  <c:v> 20-07-09 06:49:30</c:v>
                </c:pt>
                <c:pt idx="11348">
                  <c:v> 20-07-09 06:49:35</c:v>
                </c:pt>
                <c:pt idx="11349">
                  <c:v> 20-07-09 06:49:40</c:v>
                </c:pt>
                <c:pt idx="11350">
                  <c:v> 20-07-09 06:49:45</c:v>
                </c:pt>
                <c:pt idx="11351">
                  <c:v> 20-07-09 06:49:50</c:v>
                </c:pt>
                <c:pt idx="11352">
                  <c:v> 20-07-09 06:49:55</c:v>
                </c:pt>
                <c:pt idx="11353">
                  <c:v> 20-07-09 06:50:00</c:v>
                </c:pt>
                <c:pt idx="11354">
                  <c:v> 20-07-09 06:50:05</c:v>
                </c:pt>
                <c:pt idx="11355">
                  <c:v> 20-07-09 06:50:10</c:v>
                </c:pt>
                <c:pt idx="11356">
                  <c:v> 20-07-09 06:50:15</c:v>
                </c:pt>
                <c:pt idx="11357">
                  <c:v> 20-07-09 06:50:20</c:v>
                </c:pt>
                <c:pt idx="11358">
                  <c:v> 20-07-09 06:50:25</c:v>
                </c:pt>
                <c:pt idx="11359">
                  <c:v> 20-07-09 06:50:30</c:v>
                </c:pt>
                <c:pt idx="11360">
                  <c:v> 20-07-09 06:50:35</c:v>
                </c:pt>
                <c:pt idx="11361">
                  <c:v> 20-07-09 06:50:40</c:v>
                </c:pt>
                <c:pt idx="11362">
                  <c:v> 20-07-09 06:51:05</c:v>
                </c:pt>
                <c:pt idx="11363">
                  <c:v> 20-07-09 06:51:10</c:v>
                </c:pt>
                <c:pt idx="11364">
                  <c:v> 20-07-09 06:51:15</c:v>
                </c:pt>
                <c:pt idx="11365">
                  <c:v> 20-07-09 06:51:20</c:v>
                </c:pt>
                <c:pt idx="11366">
                  <c:v> 20-07-09 06:51:25</c:v>
                </c:pt>
                <c:pt idx="11367">
                  <c:v> 20-07-09 06:51:30</c:v>
                </c:pt>
                <c:pt idx="11368">
                  <c:v> 20-07-09 06:51:35</c:v>
                </c:pt>
                <c:pt idx="11369">
                  <c:v> 20-07-09 06:51:40</c:v>
                </c:pt>
                <c:pt idx="11370">
                  <c:v> 20-07-09 06:51:45</c:v>
                </c:pt>
                <c:pt idx="11371">
                  <c:v> 20-07-09 06:51:50</c:v>
                </c:pt>
                <c:pt idx="11372">
                  <c:v> 20-07-09 06:51:55</c:v>
                </c:pt>
                <c:pt idx="11373">
                  <c:v> 20-07-09 06:52:00</c:v>
                </c:pt>
                <c:pt idx="11374">
                  <c:v> 20-07-09 06:52:05</c:v>
                </c:pt>
                <c:pt idx="11375">
                  <c:v> 20-07-09 06:52:10</c:v>
                </c:pt>
                <c:pt idx="11376">
                  <c:v> 20-07-09 06:52:15</c:v>
                </c:pt>
                <c:pt idx="11377">
                  <c:v> 20-07-09 06:52:20</c:v>
                </c:pt>
                <c:pt idx="11378">
                  <c:v> 20-07-09 06:52:25</c:v>
                </c:pt>
                <c:pt idx="11379">
                  <c:v> 20-07-09 06:52:30</c:v>
                </c:pt>
                <c:pt idx="11380">
                  <c:v> 20-07-09 06:52:35</c:v>
                </c:pt>
                <c:pt idx="11381">
                  <c:v> 20-07-09 06:52:40</c:v>
                </c:pt>
                <c:pt idx="11382">
                  <c:v> 20-07-09 06:52:45</c:v>
                </c:pt>
                <c:pt idx="11383">
                  <c:v> 20-07-09 06:52:50</c:v>
                </c:pt>
                <c:pt idx="11384">
                  <c:v> 20-07-09 06:52:55</c:v>
                </c:pt>
                <c:pt idx="11385">
                  <c:v> 20-07-09 06:53:00</c:v>
                </c:pt>
                <c:pt idx="11386">
                  <c:v> 20-07-09 06:53:05</c:v>
                </c:pt>
                <c:pt idx="11387">
                  <c:v> 20-07-09 06:53:10</c:v>
                </c:pt>
                <c:pt idx="11388">
                  <c:v> 20-07-09 06:53:15</c:v>
                </c:pt>
                <c:pt idx="11389">
                  <c:v> 20-07-09 06:53:20</c:v>
                </c:pt>
                <c:pt idx="11390">
                  <c:v> 20-07-09 06:53:25</c:v>
                </c:pt>
                <c:pt idx="11391">
                  <c:v> 20-07-09 06:53:30</c:v>
                </c:pt>
                <c:pt idx="11392">
                  <c:v> 20-07-09 06:53:35</c:v>
                </c:pt>
                <c:pt idx="11393">
                  <c:v> 20-07-09 06:53:40</c:v>
                </c:pt>
                <c:pt idx="11394">
                  <c:v> 20-07-09 06:53:45</c:v>
                </c:pt>
                <c:pt idx="11395">
                  <c:v> 20-07-09 06:53:50</c:v>
                </c:pt>
                <c:pt idx="11396">
                  <c:v> 20-07-09 06:53:55</c:v>
                </c:pt>
                <c:pt idx="11397">
                  <c:v> 20-07-09 06:54:00</c:v>
                </c:pt>
                <c:pt idx="11398">
                  <c:v> 20-07-09 06:54:05</c:v>
                </c:pt>
                <c:pt idx="11399">
                  <c:v> 20-07-09 06:54:10</c:v>
                </c:pt>
                <c:pt idx="11400">
                  <c:v> 20-07-09 06:54:15</c:v>
                </c:pt>
                <c:pt idx="11401">
                  <c:v> 20-07-09 06:54:20</c:v>
                </c:pt>
                <c:pt idx="11402">
                  <c:v> 20-07-09 06:54:25</c:v>
                </c:pt>
                <c:pt idx="11403">
                  <c:v> 20-07-09 06:54:30</c:v>
                </c:pt>
                <c:pt idx="11404">
                  <c:v> 20-07-09 06:54:35</c:v>
                </c:pt>
                <c:pt idx="11405">
                  <c:v> 20-07-09 06:54:40</c:v>
                </c:pt>
                <c:pt idx="11406">
                  <c:v> 20-07-09 06:54:45</c:v>
                </c:pt>
                <c:pt idx="11407">
                  <c:v> 20-07-09 06:54:50</c:v>
                </c:pt>
                <c:pt idx="11408">
                  <c:v> 20-07-09 06:54:55</c:v>
                </c:pt>
                <c:pt idx="11409">
                  <c:v> 20-07-09 06:55:00</c:v>
                </c:pt>
                <c:pt idx="11410">
                  <c:v> 20-07-09 06:55:05</c:v>
                </c:pt>
                <c:pt idx="11411">
                  <c:v> 20-07-09 06:55:10</c:v>
                </c:pt>
                <c:pt idx="11412">
                  <c:v> 20-07-09 06:55:15</c:v>
                </c:pt>
                <c:pt idx="11413">
                  <c:v> 20-07-09 06:55:20</c:v>
                </c:pt>
                <c:pt idx="11414">
                  <c:v> 20-07-09 06:55:25</c:v>
                </c:pt>
                <c:pt idx="11415">
                  <c:v> 20-07-09 06:55:30</c:v>
                </c:pt>
                <c:pt idx="11416">
                  <c:v> 20-07-09 06:55:35</c:v>
                </c:pt>
                <c:pt idx="11417">
                  <c:v> 20-07-09 06:55:40</c:v>
                </c:pt>
                <c:pt idx="11418">
                  <c:v> 20-07-09 06:55:45</c:v>
                </c:pt>
                <c:pt idx="11419">
                  <c:v> 20-07-09 06:55:50</c:v>
                </c:pt>
                <c:pt idx="11420">
                  <c:v> 20-07-09 06:55:55</c:v>
                </c:pt>
                <c:pt idx="11421">
                  <c:v> 20-07-09 06:56:00</c:v>
                </c:pt>
                <c:pt idx="11422">
                  <c:v> 20-07-09 06:56:05</c:v>
                </c:pt>
                <c:pt idx="11423">
                  <c:v> 20-07-09 06:56:10</c:v>
                </c:pt>
                <c:pt idx="11424">
                  <c:v> 20-07-09 06:56:15</c:v>
                </c:pt>
                <c:pt idx="11425">
                  <c:v> 20-07-09 06:56:20</c:v>
                </c:pt>
                <c:pt idx="11426">
                  <c:v> 20-07-09 06:56:25</c:v>
                </c:pt>
                <c:pt idx="11427">
                  <c:v> 20-07-09 06:56:30</c:v>
                </c:pt>
                <c:pt idx="11428">
                  <c:v> 20-07-09 06:56:35</c:v>
                </c:pt>
                <c:pt idx="11429">
                  <c:v> 20-07-09 06:56:40</c:v>
                </c:pt>
                <c:pt idx="11430">
                  <c:v> 20-07-09 06:56:45</c:v>
                </c:pt>
                <c:pt idx="11431">
                  <c:v> 20-07-09 06:56:50</c:v>
                </c:pt>
                <c:pt idx="11432">
                  <c:v> 20-07-09 06:57:30</c:v>
                </c:pt>
                <c:pt idx="11433">
                  <c:v> 20-07-09 06:57:35</c:v>
                </c:pt>
                <c:pt idx="11434">
                  <c:v> 20-07-09 06:57:40</c:v>
                </c:pt>
                <c:pt idx="11435">
                  <c:v> 20-07-09 06:57:45</c:v>
                </c:pt>
                <c:pt idx="11436">
                  <c:v> 20-07-09 06:57:50</c:v>
                </c:pt>
                <c:pt idx="11437">
                  <c:v> 20-07-09 06:57:55</c:v>
                </c:pt>
                <c:pt idx="11438">
                  <c:v> 20-07-09 06:58:00</c:v>
                </c:pt>
                <c:pt idx="11439">
                  <c:v> 20-07-09 06:58:05</c:v>
                </c:pt>
                <c:pt idx="11440">
                  <c:v> 20-07-09 06:58:10</c:v>
                </c:pt>
                <c:pt idx="11441">
                  <c:v> 20-07-09 06:58:15</c:v>
                </c:pt>
                <c:pt idx="11442">
                  <c:v> 20-07-09 06:58:20</c:v>
                </c:pt>
                <c:pt idx="11443">
                  <c:v> 20-07-09 06:58:25</c:v>
                </c:pt>
                <c:pt idx="11444">
                  <c:v> 20-07-09 06:59:10</c:v>
                </c:pt>
                <c:pt idx="11445">
                  <c:v> 20-07-09 06:59:15</c:v>
                </c:pt>
                <c:pt idx="11446">
                  <c:v> 20-07-09 06:59:20</c:v>
                </c:pt>
                <c:pt idx="11447">
                  <c:v> 20-07-09 06:59:25</c:v>
                </c:pt>
                <c:pt idx="11448">
                  <c:v> 20-07-09 06:59:30</c:v>
                </c:pt>
                <c:pt idx="11449">
                  <c:v> 20-07-09 06:59:35</c:v>
                </c:pt>
                <c:pt idx="11450">
                  <c:v> 20-07-09 06:59:40</c:v>
                </c:pt>
                <c:pt idx="11451">
                  <c:v> 20-07-09 06:59:45</c:v>
                </c:pt>
                <c:pt idx="11452">
                  <c:v> 20-07-09 06:59:50</c:v>
                </c:pt>
                <c:pt idx="11453">
                  <c:v> 20-07-09 06:59:55</c:v>
                </c:pt>
                <c:pt idx="11454">
                  <c:v> 20-07-09 07:00:00</c:v>
                </c:pt>
                <c:pt idx="11455">
                  <c:v> 20-07-09 07:00:05</c:v>
                </c:pt>
                <c:pt idx="11456">
                  <c:v> 20-07-09 07:00:10</c:v>
                </c:pt>
                <c:pt idx="11457">
                  <c:v> 20-07-09 07:00:15</c:v>
                </c:pt>
                <c:pt idx="11458">
                  <c:v> 20-07-09 07:00:20</c:v>
                </c:pt>
                <c:pt idx="11459">
                  <c:v> 20-07-09 07:00:25</c:v>
                </c:pt>
                <c:pt idx="11460">
                  <c:v> 20-07-09 07:00:30</c:v>
                </c:pt>
                <c:pt idx="11461">
                  <c:v> 20-07-09 07:00:35</c:v>
                </c:pt>
                <c:pt idx="11462">
                  <c:v> 20-07-09 07:00:40</c:v>
                </c:pt>
                <c:pt idx="11463">
                  <c:v> 20-07-09 07:00:45</c:v>
                </c:pt>
                <c:pt idx="11464">
                  <c:v> 20-07-09 07:00:50</c:v>
                </c:pt>
                <c:pt idx="11465">
                  <c:v> 20-07-09 07:00:55</c:v>
                </c:pt>
                <c:pt idx="11466">
                  <c:v> 20-07-09 07:01:00</c:v>
                </c:pt>
                <c:pt idx="11467">
                  <c:v> 20-07-09 07:01:05</c:v>
                </c:pt>
                <c:pt idx="11468">
                  <c:v> 20-07-09 07:01:10</c:v>
                </c:pt>
                <c:pt idx="11469">
                  <c:v> 20-07-09 07:01:15</c:v>
                </c:pt>
                <c:pt idx="11470">
                  <c:v> 20-07-09 07:01:20</c:v>
                </c:pt>
                <c:pt idx="11471">
                  <c:v> 20-07-09 07:01:25</c:v>
                </c:pt>
                <c:pt idx="11472">
                  <c:v> 20-07-09 07:01:30</c:v>
                </c:pt>
                <c:pt idx="11473">
                  <c:v> 20-07-09 07:01:35</c:v>
                </c:pt>
                <c:pt idx="11474">
                  <c:v> 20-07-09 07:01:40</c:v>
                </c:pt>
                <c:pt idx="11475">
                  <c:v> 20-07-09 07:01:45</c:v>
                </c:pt>
                <c:pt idx="11476">
                  <c:v> 20-07-09 07:01:50</c:v>
                </c:pt>
                <c:pt idx="11477">
                  <c:v> 20-07-09 07:01:55</c:v>
                </c:pt>
                <c:pt idx="11478">
                  <c:v> 20-07-09 07:02:00</c:v>
                </c:pt>
                <c:pt idx="11479">
                  <c:v> 20-07-09 07:02:05</c:v>
                </c:pt>
                <c:pt idx="11480">
                  <c:v> 20-07-09 07:02:10</c:v>
                </c:pt>
                <c:pt idx="11481">
                  <c:v> 20-07-09 07:02:15</c:v>
                </c:pt>
                <c:pt idx="11482">
                  <c:v> 20-07-09 07:02:20</c:v>
                </c:pt>
                <c:pt idx="11483">
                  <c:v> 20-07-09 07:02:25</c:v>
                </c:pt>
                <c:pt idx="11484">
                  <c:v> 20-07-09 07:02:30</c:v>
                </c:pt>
                <c:pt idx="11485">
                  <c:v> 20-07-09 07:02:35</c:v>
                </c:pt>
                <c:pt idx="11486">
                  <c:v> 20-07-09 07:02:40</c:v>
                </c:pt>
                <c:pt idx="11487">
                  <c:v> 20-07-09 07:02:45</c:v>
                </c:pt>
                <c:pt idx="11488">
                  <c:v> 20-07-09 07:02:50</c:v>
                </c:pt>
                <c:pt idx="11489">
                  <c:v> 20-07-09 07:02:55</c:v>
                </c:pt>
                <c:pt idx="11490">
                  <c:v> 20-07-09 07:03:00</c:v>
                </c:pt>
                <c:pt idx="11491">
                  <c:v> 20-07-09 07:03:05</c:v>
                </c:pt>
                <c:pt idx="11492">
                  <c:v> 20-07-09 07:03:10</c:v>
                </c:pt>
                <c:pt idx="11493">
                  <c:v> 20-07-09 07:03:15</c:v>
                </c:pt>
                <c:pt idx="11494">
                  <c:v> 20-07-09 07:03:20</c:v>
                </c:pt>
                <c:pt idx="11495">
                  <c:v> 20-07-09 07:03:25</c:v>
                </c:pt>
                <c:pt idx="11496">
                  <c:v> 20-07-09 07:03:30</c:v>
                </c:pt>
                <c:pt idx="11497">
                  <c:v> 20-07-09 07:03:35</c:v>
                </c:pt>
                <c:pt idx="11498">
                  <c:v> 20-07-09 07:03:40</c:v>
                </c:pt>
                <c:pt idx="11499">
                  <c:v> 20-07-09 07:03:45</c:v>
                </c:pt>
                <c:pt idx="11500">
                  <c:v> 20-07-09 07:03:50</c:v>
                </c:pt>
                <c:pt idx="11501">
                  <c:v> 20-07-09 07:03:55</c:v>
                </c:pt>
                <c:pt idx="11502">
                  <c:v> 20-07-09 07:04:00</c:v>
                </c:pt>
                <c:pt idx="11503">
                  <c:v> 20-07-09 07:04:05</c:v>
                </c:pt>
                <c:pt idx="11504">
                  <c:v> 20-07-09 07:04:10</c:v>
                </c:pt>
                <c:pt idx="11505">
                  <c:v> 20-07-09 07:04:15</c:v>
                </c:pt>
                <c:pt idx="11506">
                  <c:v> 20-07-09 07:04:20</c:v>
                </c:pt>
                <c:pt idx="11507">
                  <c:v> 20-07-09 07:04:25</c:v>
                </c:pt>
                <c:pt idx="11508">
                  <c:v> 20-07-09 07:04:30</c:v>
                </c:pt>
                <c:pt idx="11509">
                  <c:v> 20-07-09 07:04:35</c:v>
                </c:pt>
                <c:pt idx="11510">
                  <c:v> 20-07-09 07:04:40</c:v>
                </c:pt>
                <c:pt idx="11511">
                  <c:v> 20-07-09 07:04:45</c:v>
                </c:pt>
                <c:pt idx="11512">
                  <c:v> 20-07-09 07:04:50</c:v>
                </c:pt>
                <c:pt idx="11513">
                  <c:v> 20-07-09 07:04:55</c:v>
                </c:pt>
                <c:pt idx="11514">
                  <c:v> 20-07-09 07:05:00</c:v>
                </c:pt>
                <c:pt idx="11515">
                  <c:v> 20-07-09 07:05:05</c:v>
                </c:pt>
                <c:pt idx="11516">
                  <c:v> 20-07-09 07:05:10</c:v>
                </c:pt>
                <c:pt idx="11517">
                  <c:v> 20-07-09 07:05:15</c:v>
                </c:pt>
                <c:pt idx="11518">
                  <c:v> 20-07-09 07:05:20</c:v>
                </c:pt>
                <c:pt idx="11519">
                  <c:v> 20-07-09 07:05:25</c:v>
                </c:pt>
                <c:pt idx="11520">
                  <c:v> 20-07-09 07:06:15</c:v>
                </c:pt>
                <c:pt idx="11521">
                  <c:v> 20-07-09 07:06:20</c:v>
                </c:pt>
                <c:pt idx="11522">
                  <c:v> 20-07-09 07:06:25</c:v>
                </c:pt>
                <c:pt idx="11523">
                  <c:v> 20-07-09 07:06:30</c:v>
                </c:pt>
                <c:pt idx="11524">
                  <c:v> 20-07-09 07:06:35</c:v>
                </c:pt>
                <c:pt idx="11525">
                  <c:v> 20-07-09 07:06:40</c:v>
                </c:pt>
                <c:pt idx="11526">
                  <c:v> 20-07-09 07:06:45</c:v>
                </c:pt>
                <c:pt idx="11527">
                  <c:v> 20-07-09 07:06:50</c:v>
                </c:pt>
                <c:pt idx="11528">
                  <c:v> 20-07-09 07:06:55</c:v>
                </c:pt>
                <c:pt idx="11529">
                  <c:v> 20-07-09 07:07:00</c:v>
                </c:pt>
                <c:pt idx="11530">
                  <c:v> 20-07-09 07:07:05</c:v>
                </c:pt>
                <c:pt idx="11531">
                  <c:v> 20-07-09 07:07:10</c:v>
                </c:pt>
                <c:pt idx="11532">
                  <c:v> 20-07-09 07:07:15</c:v>
                </c:pt>
                <c:pt idx="11533">
                  <c:v> 20-07-09 07:07:20</c:v>
                </c:pt>
                <c:pt idx="11534">
                  <c:v> 20-07-09 07:07:25</c:v>
                </c:pt>
                <c:pt idx="11535">
                  <c:v> 20-07-09 07:07:30</c:v>
                </c:pt>
                <c:pt idx="11536">
                  <c:v> 20-07-09 07:07:35</c:v>
                </c:pt>
                <c:pt idx="11537">
                  <c:v> 20-07-09 07:07:40</c:v>
                </c:pt>
                <c:pt idx="11538">
                  <c:v> 20-07-09 07:07:45</c:v>
                </c:pt>
                <c:pt idx="11539">
                  <c:v> 20-07-09 07:07:50</c:v>
                </c:pt>
                <c:pt idx="11540">
                  <c:v> 20-07-09 07:07:55</c:v>
                </c:pt>
                <c:pt idx="11541">
                  <c:v> 20-07-09 07:08:35</c:v>
                </c:pt>
                <c:pt idx="11542">
                  <c:v> 20-07-09 07:08:40</c:v>
                </c:pt>
                <c:pt idx="11543">
                  <c:v> 20-07-09 07:08:45</c:v>
                </c:pt>
                <c:pt idx="11544">
                  <c:v> 20-07-09 07:08:50</c:v>
                </c:pt>
                <c:pt idx="11545">
                  <c:v> 20-07-09 07:08:55</c:v>
                </c:pt>
                <c:pt idx="11546">
                  <c:v> 20-07-09 07:09:00</c:v>
                </c:pt>
                <c:pt idx="11547">
                  <c:v> 20-07-09 07:09:05</c:v>
                </c:pt>
                <c:pt idx="11548">
                  <c:v> 20-07-09 07:09:10</c:v>
                </c:pt>
                <c:pt idx="11549">
                  <c:v> 20-07-09 07:09:15</c:v>
                </c:pt>
                <c:pt idx="11550">
                  <c:v> 20-07-09 07:09:20</c:v>
                </c:pt>
                <c:pt idx="11551">
                  <c:v> 20-07-09 07:09:25</c:v>
                </c:pt>
                <c:pt idx="11552">
                  <c:v> 20-07-09 07:09:30</c:v>
                </c:pt>
                <c:pt idx="11553">
                  <c:v> 20-07-09 07:09:35</c:v>
                </c:pt>
                <c:pt idx="11554">
                  <c:v> 20-07-09 07:09:40</c:v>
                </c:pt>
                <c:pt idx="11555">
                  <c:v> 20-07-09 07:09:45</c:v>
                </c:pt>
                <c:pt idx="11556">
                  <c:v> 20-07-09 07:09:50</c:v>
                </c:pt>
                <c:pt idx="11557">
                  <c:v> 20-07-09 07:09:55</c:v>
                </c:pt>
                <c:pt idx="11558">
                  <c:v> 20-07-09 07:10:00</c:v>
                </c:pt>
                <c:pt idx="11559">
                  <c:v> 20-07-09 07:10:05</c:v>
                </c:pt>
                <c:pt idx="11560">
                  <c:v> 20-07-09 07:10:10</c:v>
                </c:pt>
                <c:pt idx="11561">
                  <c:v> 20-07-09 07:10:15</c:v>
                </c:pt>
                <c:pt idx="11562">
                  <c:v> 20-07-09 07:10:20</c:v>
                </c:pt>
                <c:pt idx="11563">
                  <c:v> 20-07-09 07:10:25</c:v>
                </c:pt>
                <c:pt idx="11564">
                  <c:v> 20-07-09 07:10:30</c:v>
                </c:pt>
                <c:pt idx="11565">
                  <c:v> 20-07-09 07:10:35</c:v>
                </c:pt>
                <c:pt idx="11566">
                  <c:v> 20-07-09 07:10:40</c:v>
                </c:pt>
                <c:pt idx="11567">
                  <c:v> 20-07-09 07:10:45</c:v>
                </c:pt>
                <c:pt idx="11568">
                  <c:v> 20-07-09 07:10:50</c:v>
                </c:pt>
                <c:pt idx="11569">
                  <c:v> 20-07-09 07:10:55</c:v>
                </c:pt>
                <c:pt idx="11570">
                  <c:v> 20-07-09 07:11:00</c:v>
                </c:pt>
                <c:pt idx="11571">
                  <c:v> 20-07-09 07:11:05</c:v>
                </c:pt>
                <c:pt idx="11572">
                  <c:v> 20-07-09 07:11:10</c:v>
                </c:pt>
                <c:pt idx="11573">
                  <c:v> 20-07-09 07:11:15</c:v>
                </c:pt>
                <c:pt idx="11574">
                  <c:v> 20-07-09 07:11:20</c:v>
                </c:pt>
                <c:pt idx="11575">
                  <c:v> 20-07-09 07:11:25</c:v>
                </c:pt>
                <c:pt idx="11576">
                  <c:v> 20-07-09 07:11:30</c:v>
                </c:pt>
                <c:pt idx="11577">
                  <c:v> 20-07-09 07:11:35</c:v>
                </c:pt>
                <c:pt idx="11578">
                  <c:v> 20-07-09 07:11:40</c:v>
                </c:pt>
                <c:pt idx="11579">
                  <c:v> 20-07-09 07:11:45</c:v>
                </c:pt>
                <c:pt idx="11580">
                  <c:v> 20-07-09 07:11:50</c:v>
                </c:pt>
                <c:pt idx="11581">
                  <c:v> 20-07-09 07:11:55</c:v>
                </c:pt>
                <c:pt idx="11582">
                  <c:v> 20-07-09 07:12:00</c:v>
                </c:pt>
                <c:pt idx="11583">
                  <c:v> 20-07-09 07:12:05</c:v>
                </c:pt>
                <c:pt idx="11584">
                  <c:v> 20-07-09 07:12:10</c:v>
                </c:pt>
                <c:pt idx="11585">
                  <c:v> 20-07-09 07:12:15</c:v>
                </c:pt>
                <c:pt idx="11586">
                  <c:v> 20-07-09 07:12:20</c:v>
                </c:pt>
                <c:pt idx="11587">
                  <c:v> 20-07-09 07:12:25</c:v>
                </c:pt>
                <c:pt idx="11588">
                  <c:v> 20-07-09 07:12:30</c:v>
                </c:pt>
                <c:pt idx="11589">
                  <c:v> 20-07-09 07:12:35</c:v>
                </c:pt>
                <c:pt idx="11590">
                  <c:v> 20-07-09 07:12:40</c:v>
                </c:pt>
                <c:pt idx="11591">
                  <c:v> 20-07-09 07:12:45</c:v>
                </c:pt>
                <c:pt idx="11592">
                  <c:v> 20-07-09 07:13:10</c:v>
                </c:pt>
                <c:pt idx="11593">
                  <c:v> 20-07-09 07:13:15</c:v>
                </c:pt>
                <c:pt idx="11594">
                  <c:v> 20-07-09 07:13:20</c:v>
                </c:pt>
                <c:pt idx="11595">
                  <c:v> 20-07-09 07:13:25</c:v>
                </c:pt>
                <c:pt idx="11596">
                  <c:v> 20-07-09 07:13:30</c:v>
                </c:pt>
                <c:pt idx="11597">
                  <c:v> 20-07-09 07:13:35</c:v>
                </c:pt>
                <c:pt idx="11598">
                  <c:v> 20-07-09 07:13:40</c:v>
                </c:pt>
                <c:pt idx="11599">
                  <c:v> 20-07-09 07:13:45</c:v>
                </c:pt>
                <c:pt idx="11600">
                  <c:v> 20-07-09 07:13:50</c:v>
                </c:pt>
                <c:pt idx="11601">
                  <c:v> 20-07-09 07:13:55</c:v>
                </c:pt>
                <c:pt idx="11602">
                  <c:v> 20-07-09 07:14:00</c:v>
                </c:pt>
                <c:pt idx="11603">
                  <c:v> 20-07-09 07:14:05</c:v>
                </c:pt>
                <c:pt idx="11604">
                  <c:v> 20-07-09 07:14:10</c:v>
                </c:pt>
                <c:pt idx="11605">
                  <c:v> 20-07-09 07:14:15</c:v>
                </c:pt>
                <c:pt idx="11606">
                  <c:v> 20-07-09 07:14:20</c:v>
                </c:pt>
                <c:pt idx="11607">
                  <c:v> 20-07-09 07:14:25</c:v>
                </c:pt>
                <c:pt idx="11608">
                  <c:v> 20-07-09 07:14:30</c:v>
                </c:pt>
                <c:pt idx="11609">
                  <c:v> 20-07-09 07:14:35</c:v>
                </c:pt>
                <c:pt idx="11610">
                  <c:v> 20-07-09 07:14:40</c:v>
                </c:pt>
                <c:pt idx="11611">
                  <c:v> 20-07-09 07:14:45</c:v>
                </c:pt>
                <c:pt idx="11612">
                  <c:v> 20-07-09 07:14:50</c:v>
                </c:pt>
                <c:pt idx="11613">
                  <c:v> 20-07-09 07:14:55</c:v>
                </c:pt>
                <c:pt idx="11614">
                  <c:v> 20-07-09 07:15:00</c:v>
                </c:pt>
                <c:pt idx="11615">
                  <c:v> 20-07-09 07:15:05</c:v>
                </c:pt>
                <c:pt idx="11616">
                  <c:v> 20-07-09 07:15:10</c:v>
                </c:pt>
                <c:pt idx="11617">
                  <c:v> 20-07-09 07:15:15</c:v>
                </c:pt>
                <c:pt idx="11618">
                  <c:v> 20-07-09 07:15:20</c:v>
                </c:pt>
                <c:pt idx="11619">
                  <c:v> 20-07-09 07:15:25</c:v>
                </c:pt>
                <c:pt idx="11620">
                  <c:v> 20-07-09 07:15:30</c:v>
                </c:pt>
                <c:pt idx="11621">
                  <c:v> 20-07-09 07:15:35</c:v>
                </c:pt>
                <c:pt idx="11622">
                  <c:v> 20-07-09 07:15:40</c:v>
                </c:pt>
                <c:pt idx="11623">
                  <c:v> 20-07-09 07:15:45</c:v>
                </c:pt>
                <c:pt idx="11624">
                  <c:v> 20-07-09 07:15:50</c:v>
                </c:pt>
                <c:pt idx="11625">
                  <c:v> 20-07-09 07:15:55</c:v>
                </c:pt>
                <c:pt idx="11626">
                  <c:v> 20-07-09 07:16:00</c:v>
                </c:pt>
                <c:pt idx="11627">
                  <c:v> 20-07-09 07:16:05</c:v>
                </c:pt>
                <c:pt idx="11628">
                  <c:v> 20-07-09 07:16:10</c:v>
                </c:pt>
                <c:pt idx="11629">
                  <c:v> 20-07-09 07:16:15</c:v>
                </c:pt>
                <c:pt idx="11630">
                  <c:v> 20-07-09 07:16:20</c:v>
                </c:pt>
                <c:pt idx="11631">
                  <c:v> 20-07-09 07:16:25</c:v>
                </c:pt>
                <c:pt idx="11632">
                  <c:v> 20-07-09 07:16:30</c:v>
                </c:pt>
                <c:pt idx="11633">
                  <c:v> 20-07-09 07:16:35</c:v>
                </c:pt>
                <c:pt idx="11634">
                  <c:v> 20-07-09 07:16:40</c:v>
                </c:pt>
                <c:pt idx="11635">
                  <c:v> 20-07-09 07:16:45</c:v>
                </c:pt>
                <c:pt idx="11636">
                  <c:v> 20-07-09 07:16:50</c:v>
                </c:pt>
                <c:pt idx="11637">
                  <c:v> 20-07-09 07:18:45</c:v>
                </c:pt>
                <c:pt idx="11638">
                  <c:v> 20-07-09 07:18:50</c:v>
                </c:pt>
                <c:pt idx="11639">
                  <c:v> 20-07-09 07:18:55</c:v>
                </c:pt>
                <c:pt idx="11640">
                  <c:v> 20-07-09 07:19:00</c:v>
                </c:pt>
                <c:pt idx="11641">
                  <c:v> 20-07-09 07:19:05</c:v>
                </c:pt>
                <c:pt idx="11642">
                  <c:v> 20-07-09 07:19:10</c:v>
                </c:pt>
                <c:pt idx="11643">
                  <c:v> 20-07-09 07:19:15</c:v>
                </c:pt>
                <c:pt idx="11644">
                  <c:v> 20-07-09 07:19:20</c:v>
                </c:pt>
                <c:pt idx="11645">
                  <c:v> 20-07-09 07:19:25</c:v>
                </c:pt>
                <c:pt idx="11646">
                  <c:v> 20-07-09 07:19:30</c:v>
                </c:pt>
                <c:pt idx="11647">
                  <c:v> 20-07-09 07:19:35</c:v>
                </c:pt>
                <c:pt idx="11648">
                  <c:v> 20-07-09 07:19:40</c:v>
                </c:pt>
                <c:pt idx="11649">
                  <c:v> 20-07-09 07:19:45</c:v>
                </c:pt>
                <c:pt idx="11650">
                  <c:v> 20-07-09 07:19:50</c:v>
                </c:pt>
                <c:pt idx="11651">
                  <c:v> 20-07-09 07:19:55</c:v>
                </c:pt>
                <c:pt idx="11652">
                  <c:v> 20-07-09 07:20:00</c:v>
                </c:pt>
                <c:pt idx="11653">
                  <c:v> 20-07-09 07:20:05</c:v>
                </c:pt>
                <c:pt idx="11654">
                  <c:v> 20-07-09 07:20:10</c:v>
                </c:pt>
                <c:pt idx="11655">
                  <c:v> 20-07-09 07:20:15</c:v>
                </c:pt>
                <c:pt idx="11656">
                  <c:v> 20-07-09 07:20:20</c:v>
                </c:pt>
                <c:pt idx="11657">
                  <c:v> 20-07-09 07:20:25</c:v>
                </c:pt>
                <c:pt idx="11658">
                  <c:v> 20-07-09 07:20:30</c:v>
                </c:pt>
                <c:pt idx="11659">
                  <c:v> 20-07-09 07:20:35</c:v>
                </c:pt>
                <c:pt idx="11660">
                  <c:v> 20-07-09 07:20:40</c:v>
                </c:pt>
                <c:pt idx="11661">
                  <c:v> 20-07-09 07:20:45</c:v>
                </c:pt>
                <c:pt idx="11662">
                  <c:v> 20-07-09 07:20:50</c:v>
                </c:pt>
                <c:pt idx="11663">
                  <c:v> 20-07-09 07:20:55</c:v>
                </c:pt>
                <c:pt idx="11664">
                  <c:v> 20-07-09 07:21:00</c:v>
                </c:pt>
                <c:pt idx="11665">
                  <c:v> 20-07-09 07:21:05</c:v>
                </c:pt>
                <c:pt idx="11666">
                  <c:v> 20-07-09 07:21:10</c:v>
                </c:pt>
                <c:pt idx="11667">
                  <c:v> 20-07-09 07:21:15</c:v>
                </c:pt>
                <c:pt idx="11668">
                  <c:v> 20-07-09 07:21:20</c:v>
                </c:pt>
                <c:pt idx="11669">
                  <c:v> 20-07-09 07:21:25</c:v>
                </c:pt>
                <c:pt idx="11670">
                  <c:v> 20-07-09 07:21:30</c:v>
                </c:pt>
                <c:pt idx="11671">
                  <c:v> 20-07-09 07:21:35</c:v>
                </c:pt>
                <c:pt idx="11672">
                  <c:v> 20-07-09 07:21:40</c:v>
                </c:pt>
                <c:pt idx="11673">
                  <c:v> 20-07-09 07:21:45</c:v>
                </c:pt>
                <c:pt idx="11674">
                  <c:v> 20-07-09 07:21:50</c:v>
                </c:pt>
                <c:pt idx="11675">
                  <c:v> 20-07-09 07:21:55</c:v>
                </c:pt>
                <c:pt idx="11676">
                  <c:v> 20-07-09 07:22:00</c:v>
                </c:pt>
                <c:pt idx="11677">
                  <c:v> 20-07-09 07:22:05</c:v>
                </c:pt>
                <c:pt idx="11678">
                  <c:v> 20-07-09 07:24:40</c:v>
                </c:pt>
                <c:pt idx="11679">
                  <c:v> 20-07-09 07:24:45</c:v>
                </c:pt>
                <c:pt idx="11680">
                  <c:v> 20-07-09 07:24:50</c:v>
                </c:pt>
                <c:pt idx="11681">
                  <c:v> 20-07-09 07:24:55</c:v>
                </c:pt>
                <c:pt idx="11682">
                  <c:v> 20-07-09 07:25:00</c:v>
                </c:pt>
                <c:pt idx="11683">
                  <c:v> 20-07-09 07:25:05</c:v>
                </c:pt>
                <c:pt idx="11684">
                  <c:v> 20-07-09 07:25:10</c:v>
                </c:pt>
                <c:pt idx="11685">
                  <c:v> 20-07-09 07:25:15</c:v>
                </c:pt>
                <c:pt idx="11686">
                  <c:v> 20-07-09 07:25:20</c:v>
                </c:pt>
                <c:pt idx="11687">
                  <c:v> 20-07-09 07:25:25</c:v>
                </c:pt>
                <c:pt idx="11688">
                  <c:v> 20-07-09 07:25:30</c:v>
                </c:pt>
                <c:pt idx="11689">
                  <c:v> 20-07-09 07:25:35</c:v>
                </c:pt>
                <c:pt idx="11690">
                  <c:v> 20-07-09 07:25:40</c:v>
                </c:pt>
                <c:pt idx="11691">
                  <c:v> 20-07-09 07:25:45</c:v>
                </c:pt>
                <c:pt idx="11692">
                  <c:v> 20-07-09 07:25:50</c:v>
                </c:pt>
                <c:pt idx="11693">
                  <c:v> 20-07-09 07:25:55</c:v>
                </c:pt>
                <c:pt idx="11694">
                  <c:v> 20-07-09 07:26:00</c:v>
                </c:pt>
                <c:pt idx="11695">
                  <c:v> 20-07-09 07:26:05</c:v>
                </c:pt>
                <c:pt idx="11696">
                  <c:v> 20-07-09 07:26:10</c:v>
                </c:pt>
                <c:pt idx="11697">
                  <c:v> 20-07-09 07:26:15</c:v>
                </c:pt>
                <c:pt idx="11698">
                  <c:v> 20-07-09 07:26:20</c:v>
                </c:pt>
                <c:pt idx="11699">
                  <c:v> 20-07-09 07:26:25</c:v>
                </c:pt>
                <c:pt idx="11700">
                  <c:v> 20-07-09 07:26:30</c:v>
                </c:pt>
                <c:pt idx="11701">
                  <c:v> 20-07-09 07:26:35</c:v>
                </c:pt>
                <c:pt idx="11702">
                  <c:v> 20-07-09 07:26:40</c:v>
                </c:pt>
                <c:pt idx="11703">
                  <c:v> 20-07-09 07:26:45</c:v>
                </c:pt>
                <c:pt idx="11704">
                  <c:v> 20-07-09 07:26:50</c:v>
                </c:pt>
                <c:pt idx="11705">
                  <c:v> 20-07-09 07:26:55</c:v>
                </c:pt>
                <c:pt idx="11706">
                  <c:v> 20-07-09 07:27:00</c:v>
                </c:pt>
                <c:pt idx="11707">
                  <c:v> 20-07-09 07:28:25</c:v>
                </c:pt>
                <c:pt idx="11708">
                  <c:v> 20-07-09 07:28:30</c:v>
                </c:pt>
                <c:pt idx="11709">
                  <c:v> 20-07-09 07:28:35</c:v>
                </c:pt>
                <c:pt idx="11710">
                  <c:v> 20-07-09 07:28:40</c:v>
                </c:pt>
                <c:pt idx="11711">
                  <c:v> 20-07-09 07:28:45</c:v>
                </c:pt>
                <c:pt idx="11712">
                  <c:v> 20-07-09 07:28:50</c:v>
                </c:pt>
                <c:pt idx="11713">
                  <c:v> 20-07-09 07:28:55</c:v>
                </c:pt>
                <c:pt idx="11714">
                  <c:v> 20-07-09 07:29:00</c:v>
                </c:pt>
                <c:pt idx="11715">
                  <c:v> 20-07-09 07:29:05</c:v>
                </c:pt>
                <c:pt idx="11716">
                  <c:v> 20-07-09 07:29:10</c:v>
                </c:pt>
                <c:pt idx="11717">
                  <c:v> 20-07-09 07:29:15</c:v>
                </c:pt>
                <c:pt idx="11718">
                  <c:v> 20-07-09 07:29:20</c:v>
                </c:pt>
                <c:pt idx="11719">
                  <c:v> 20-07-09 07:29:25</c:v>
                </c:pt>
                <c:pt idx="11720">
                  <c:v> 20-07-09 07:29:30</c:v>
                </c:pt>
                <c:pt idx="11721">
                  <c:v> 20-07-09 07:29:35</c:v>
                </c:pt>
                <c:pt idx="11722">
                  <c:v> 20-07-09 07:29:40</c:v>
                </c:pt>
                <c:pt idx="11723">
                  <c:v> 20-07-09 07:29:45</c:v>
                </c:pt>
                <c:pt idx="11724">
                  <c:v> 20-07-09 07:29:50</c:v>
                </c:pt>
                <c:pt idx="11725">
                  <c:v> 20-07-09 07:29:55</c:v>
                </c:pt>
                <c:pt idx="11726">
                  <c:v> 20-07-09 07:30:00</c:v>
                </c:pt>
                <c:pt idx="11727">
                  <c:v> 20-07-09 07:30:05</c:v>
                </c:pt>
                <c:pt idx="11728">
                  <c:v> 20-07-09 07:30:10</c:v>
                </c:pt>
                <c:pt idx="11729">
                  <c:v> 20-07-09 07:30:15</c:v>
                </c:pt>
                <c:pt idx="11730">
                  <c:v> 20-07-09 07:30:20</c:v>
                </c:pt>
                <c:pt idx="11731">
                  <c:v> 20-07-09 07:30:25</c:v>
                </c:pt>
                <c:pt idx="11732">
                  <c:v> 20-07-09 07:30:30</c:v>
                </c:pt>
                <c:pt idx="11733">
                  <c:v> 20-07-09 07:32:05</c:v>
                </c:pt>
                <c:pt idx="11734">
                  <c:v> 20-07-09 07:32:10</c:v>
                </c:pt>
                <c:pt idx="11735">
                  <c:v> 20-07-09 07:32:15</c:v>
                </c:pt>
                <c:pt idx="11736">
                  <c:v> 20-07-09 07:32:20</c:v>
                </c:pt>
                <c:pt idx="11737">
                  <c:v> 20-07-09 07:32:25</c:v>
                </c:pt>
                <c:pt idx="11738">
                  <c:v> 20-07-09 07:32:30</c:v>
                </c:pt>
                <c:pt idx="11739">
                  <c:v> 20-07-09 07:32:35</c:v>
                </c:pt>
                <c:pt idx="11740">
                  <c:v> 20-07-09 07:32:40</c:v>
                </c:pt>
                <c:pt idx="11741">
                  <c:v> 20-07-09 07:32:45</c:v>
                </c:pt>
                <c:pt idx="11742">
                  <c:v> 20-07-09 07:32:50</c:v>
                </c:pt>
                <c:pt idx="11743">
                  <c:v> 20-07-09 07:32:55</c:v>
                </c:pt>
                <c:pt idx="11744">
                  <c:v> 20-07-09 07:33:00</c:v>
                </c:pt>
                <c:pt idx="11745">
                  <c:v> 20-07-09 07:34:30</c:v>
                </c:pt>
                <c:pt idx="11746">
                  <c:v> 20-07-09 07:34:35</c:v>
                </c:pt>
                <c:pt idx="11747">
                  <c:v> 20-07-09 07:34:40</c:v>
                </c:pt>
                <c:pt idx="11748">
                  <c:v> 20-07-09 07:34:45</c:v>
                </c:pt>
                <c:pt idx="11749">
                  <c:v> 20-07-09 07:34:50</c:v>
                </c:pt>
                <c:pt idx="11750">
                  <c:v> 20-07-09 07:34:55</c:v>
                </c:pt>
                <c:pt idx="11751">
                  <c:v> 20-07-09 07:35:00</c:v>
                </c:pt>
                <c:pt idx="11752">
                  <c:v> 20-07-09 07:35:05</c:v>
                </c:pt>
                <c:pt idx="11753">
                  <c:v> 20-07-09 07:35:10</c:v>
                </c:pt>
                <c:pt idx="11754">
                  <c:v> 20-07-09 07:35:15</c:v>
                </c:pt>
                <c:pt idx="11755">
                  <c:v> 20-07-09 07:35:20</c:v>
                </c:pt>
                <c:pt idx="11756">
                  <c:v> 20-07-09 07:35:25</c:v>
                </c:pt>
                <c:pt idx="11757">
                  <c:v> 20-07-09 07:35:30</c:v>
                </c:pt>
                <c:pt idx="11758">
                  <c:v> 20-07-09 07:35:35</c:v>
                </c:pt>
                <c:pt idx="11759">
                  <c:v> 20-07-09 07:35:40</c:v>
                </c:pt>
                <c:pt idx="11760">
                  <c:v> 20-07-09 07:35:45</c:v>
                </c:pt>
                <c:pt idx="11761">
                  <c:v> 20-07-09 07:36:15</c:v>
                </c:pt>
                <c:pt idx="11762">
                  <c:v> 20-07-09 07:36:20</c:v>
                </c:pt>
                <c:pt idx="11763">
                  <c:v> 20-07-09 07:36:25</c:v>
                </c:pt>
                <c:pt idx="11764">
                  <c:v> 20-07-09 07:36:30</c:v>
                </c:pt>
                <c:pt idx="11765">
                  <c:v> 20-07-09 07:36:35</c:v>
                </c:pt>
                <c:pt idx="11766">
                  <c:v> 20-07-09 07:36:40</c:v>
                </c:pt>
                <c:pt idx="11767">
                  <c:v> 20-07-09 07:36:45</c:v>
                </c:pt>
                <c:pt idx="11768">
                  <c:v> 20-07-09 07:36:50</c:v>
                </c:pt>
                <c:pt idx="11769">
                  <c:v> 20-07-09 07:36:55</c:v>
                </c:pt>
                <c:pt idx="11770">
                  <c:v> 20-07-09 07:37:00</c:v>
                </c:pt>
                <c:pt idx="11771">
                  <c:v> 20-07-09 07:37:05</c:v>
                </c:pt>
                <c:pt idx="11772">
                  <c:v> 20-07-09 07:37:10</c:v>
                </c:pt>
                <c:pt idx="11773">
                  <c:v> 20-07-09 07:37:15</c:v>
                </c:pt>
                <c:pt idx="11774">
                  <c:v> 20-07-09 07:37:20</c:v>
                </c:pt>
                <c:pt idx="11775">
                  <c:v> 20-07-09 07:37:25</c:v>
                </c:pt>
                <c:pt idx="11776">
                  <c:v> 20-07-09 07:37:30</c:v>
                </c:pt>
                <c:pt idx="11777">
                  <c:v> 20-07-09 07:37:35</c:v>
                </c:pt>
                <c:pt idx="11778">
                  <c:v> 20-07-09 07:37:40</c:v>
                </c:pt>
                <c:pt idx="11779">
                  <c:v> 20-07-09 07:37:45</c:v>
                </c:pt>
                <c:pt idx="11780">
                  <c:v> 20-07-09 07:37:50</c:v>
                </c:pt>
                <c:pt idx="11781">
                  <c:v> 20-07-09 07:37:55</c:v>
                </c:pt>
                <c:pt idx="11782">
                  <c:v> 20-07-09 07:38:00</c:v>
                </c:pt>
                <c:pt idx="11783">
                  <c:v> 20-07-09 07:38:05</c:v>
                </c:pt>
                <c:pt idx="11784">
                  <c:v> 20-07-09 07:38:10</c:v>
                </c:pt>
                <c:pt idx="11785">
                  <c:v> 20-07-09 07:38:15</c:v>
                </c:pt>
                <c:pt idx="11786">
                  <c:v> 20-07-09 07:38:20</c:v>
                </c:pt>
                <c:pt idx="11787">
                  <c:v> 20-07-09 07:38:25</c:v>
                </c:pt>
                <c:pt idx="11788">
                  <c:v> 20-07-09 07:38:30</c:v>
                </c:pt>
                <c:pt idx="11789">
                  <c:v> 20-07-09 07:38:35</c:v>
                </c:pt>
                <c:pt idx="11790">
                  <c:v> 20-07-09 07:38:40</c:v>
                </c:pt>
                <c:pt idx="11791">
                  <c:v> 20-07-09 07:38:45</c:v>
                </c:pt>
                <c:pt idx="11792">
                  <c:v> 20-07-09 07:38:50</c:v>
                </c:pt>
                <c:pt idx="11793">
                  <c:v> 20-07-09 07:38:55</c:v>
                </c:pt>
                <c:pt idx="11794">
                  <c:v> 20-07-09 07:39:00</c:v>
                </c:pt>
                <c:pt idx="11795">
                  <c:v> 20-07-09 07:39:05</c:v>
                </c:pt>
                <c:pt idx="11796">
                  <c:v> 20-07-09 07:39:10</c:v>
                </c:pt>
                <c:pt idx="11797">
                  <c:v> 20-07-09 07:39:15</c:v>
                </c:pt>
                <c:pt idx="11798">
                  <c:v> 20-07-09 07:39:20</c:v>
                </c:pt>
                <c:pt idx="11799">
                  <c:v> 20-07-09 07:39:25</c:v>
                </c:pt>
                <c:pt idx="11800">
                  <c:v> 20-07-09 07:39:30</c:v>
                </c:pt>
                <c:pt idx="11801">
                  <c:v> 20-07-09 07:39:35</c:v>
                </c:pt>
                <c:pt idx="11802">
                  <c:v> 20-07-09 07:39:40</c:v>
                </c:pt>
                <c:pt idx="11803">
                  <c:v> 20-07-09 07:39:45</c:v>
                </c:pt>
                <c:pt idx="11804">
                  <c:v> 20-07-09 07:39:50</c:v>
                </c:pt>
                <c:pt idx="11805">
                  <c:v> 20-07-09 07:39:55</c:v>
                </c:pt>
                <c:pt idx="11806">
                  <c:v> 20-07-09 07:40:00</c:v>
                </c:pt>
                <c:pt idx="11807">
                  <c:v> 20-07-09 07:40:05</c:v>
                </c:pt>
                <c:pt idx="11808">
                  <c:v> 20-07-09 07:40:10</c:v>
                </c:pt>
                <c:pt idx="11809">
                  <c:v> 20-07-09 07:40:15</c:v>
                </c:pt>
                <c:pt idx="11810">
                  <c:v> 20-07-09 07:40:20</c:v>
                </c:pt>
                <c:pt idx="11811">
                  <c:v> 20-07-09 07:40:25</c:v>
                </c:pt>
                <c:pt idx="11812">
                  <c:v> 20-07-09 07:40:30</c:v>
                </c:pt>
                <c:pt idx="11813">
                  <c:v> 20-07-09 07:40:35</c:v>
                </c:pt>
                <c:pt idx="11814">
                  <c:v> 20-07-09 07:40:40</c:v>
                </c:pt>
                <c:pt idx="11815">
                  <c:v> 20-07-09 07:40:45</c:v>
                </c:pt>
                <c:pt idx="11816">
                  <c:v> 20-07-09 07:40:50</c:v>
                </c:pt>
                <c:pt idx="11817">
                  <c:v> 20-07-09 07:40:55</c:v>
                </c:pt>
                <c:pt idx="11818">
                  <c:v> 20-07-09 07:41:00</c:v>
                </c:pt>
                <c:pt idx="11819">
                  <c:v> 20-07-09 07:41:05</c:v>
                </c:pt>
                <c:pt idx="11820">
                  <c:v> 20-07-09 07:41:10</c:v>
                </c:pt>
                <c:pt idx="11821">
                  <c:v> 20-07-09 07:41:15</c:v>
                </c:pt>
                <c:pt idx="11822">
                  <c:v> 20-07-09 07:41:20</c:v>
                </c:pt>
                <c:pt idx="11823">
                  <c:v> 20-07-09 07:41:25</c:v>
                </c:pt>
                <c:pt idx="11824">
                  <c:v> 20-07-09 07:41:30</c:v>
                </c:pt>
                <c:pt idx="11825">
                  <c:v> 20-07-09 07:41:35</c:v>
                </c:pt>
                <c:pt idx="11826">
                  <c:v> 20-07-09 07:41:40</c:v>
                </c:pt>
                <c:pt idx="11827">
                  <c:v> 20-07-09 07:41:45</c:v>
                </c:pt>
                <c:pt idx="11828">
                  <c:v> 20-07-09 07:42:05</c:v>
                </c:pt>
                <c:pt idx="11829">
                  <c:v> 20-07-09 07:42:10</c:v>
                </c:pt>
                <c:pt idx="11830">
                  <c:v> 20-07-09 07:42:15</c:v>
                </c:pt>
                <c:pt idx="11831">
                  <c:v> 20-07-09 07:42:20</c:v>
                </c:pt>
                <c:pt idx="11832">
                  <c:v> 20-07-09 07:42:25</c:v>
                </c:pt>
                <c:pt idx="11833">
                  <c:v> 20-07-09 07:42:30</c:v>
                </c:pt>
                <c:pt idx="11834">
                  <c:v> 20-07-09 07:42:35</c:v>
                </c:pt>
                <c:pt idx="11835">
                  <c:v> 20-07-09 07:42:40</c:v>
                </c:pt>
                <c:pt idx="11836">
                  <c:v> 20-07-09 07:42:45</c:v>
                </c:pt>
                <c:pt idx="11837">
                  <c:v> 20-07-09 07:42:50</c:v>
                </c:pt>
                <c:pt idx="11838">
                  <c:v> 20-07-09 07:42:55</c:v>
                </c:pt>
                <c:pt idx="11839">
                  <c:v> 20-07-09 07:43:00</c:v>
                </c:pt>
                <c:pt idx="11840">
                  <c:v> 20-07-09 07:43:05</c:v>
                </c:pt>
                <c:pt idx="11841">
                  <c:v> 20-07-09 07:43:10</c:v>
                </c:pt>
                <c:pt idx="11842">
                  <c:v> 20-07-09 07:43:15</c:v>
                </c:pt>
                <c:pt idx="11843">
                  <c:v> 20-07-09 07:43:20</c:v>
                </c:pt>
                <c:pt idx="11844">
                  <c:v> 20-07-09 07:43:25</c:v>
                </c:pt>
                <c:pt idx="11845">
                  <c:v> 20-07-09 07:43:30</c:v>
                </c:pt>
                <c:pt idx="11846">
                  <c:v> 20-07-09 07:43:35</c:v>
                </c:pt>
                <c:pt idx="11847">
                  <c:v> 20-07-09 07:43:40</c:v>
                </c:pt>
                <c:pt idx="11848">
                  <c:v> 20-07-09 07:43:45</c:v>
                </c:pt>
                <c:pt idx="11849">
                  <c:v> 20-07-09 07:43:50</c:v>
                </c:pt>
                <c:pt idx="11850">
                  <c:v> 20-07-09 07:43:55</c:v>
                </c:pt>
                <c:pt idx="11851">
                  <c:v> 20-07-09 07:44:00</c:v>
                </c:pt>
                <c:pt idx="11852">
                  <c:v> 20-07-09 07:44:05</c:v>
                </c:pt>
                <c:pt idx="11853">
                  <c:v> 20-07-09 07:44:10</c:v>
                </c:pt>
                <c:pt idx="11854">
                  <c:v> 20-07-09 07:44:15</c:v>
                </c:pt>
                <c:pt idx="11855">
                  <c:v> 20-07-09 07:44:20</c:v>
                </c:pt>
                <c:pt idx="11856">
                  <c:v> 20-07-09 07:44:25</c:v>
                </c:pt>
                <c:pt idx="11857">
                  <c:v> 20-07-09 07:44:30</c:v>
                </c:pt>
                <c:pt idx="11858">
                  <c:v> 20-07-09 07:44:35</c:v>
                </c:pt>
                <c:pt idx="11859">
                  <c:v> 20-07-09 07:44:40</c:v>
                </c:pt>
                <c:pt idx="11860">
                  <c:v> 20-07-09 07:44:45</c:v>
                </c:pt>
                <c:pt idx="11861">
                  <c:v> 20-07-09 07:44:50</c:v>
                </c:pt>
                <c:pt idx="11862">
                  <c:v> 20-07-09 07:44:55</c:v>
                </c:pt>
                <c:pt idx="11863">
                  <c:v> 20-07-09 07:45:00</c:v>
                </c:pt>
                <c:pt idx="11864">
                  <c:v> 20-07-09 07:45:05</c:v>
                </c:pt>
                <c:pt idx="11865">
                  <c:v> 20-07-09 07:45:10</c:v>
                </c:pt>
                <c:pt idx="11866">
                  <c:v> 20-07-09 07:45:15</c:v>
                </c:pt>
                <c:pt idx="11867">
                  <c:v> 20-07-09 07:45:20</c:v>
                </c:pt>
                <c:pt idx="11868">
                  <c:v> 20-07-09 07:45:25</c:v>
                </c:pt>
                <c:pt idx="11869">
                  <c:v> 20-07-09 07:45:30</c:v>
                </c:pt>
                <c:pt idx="11870">
                  <c:v> 20-07-09 07:45:35</c:v>
                </c:pt>
                <c:pt idx="11871">
                  <c:v> 20-07-09 07:45:40</c:v>
                </c:pt>
                <c:pt idx="11872">
                  <c:v> 20-07-09 07:45:45</c:v>
                </c:pt>
                <c:pt idx="11873">
                  <c:v> 20-07-09 07:45:50</c:v>
                </c:pt>
                <c:pt idx="11874">
                  <c:v> 20-07-09 07:45:55</c:v>
                </c:pt>
                <c:pt idx="11875">
                  <c:v> 20-07-09 07:46:00</c:v>
                </c:pt>
                <c:pt idx="11876">
                  <c:v> 20-07-09 07:46:05</c:v>
                </c:pt>
                <c:pt idx="11877">
                  <c:v> 20-07-09 07:46:10</c:v>
                </c:pt>
                <c:pt idx="11878">
                  <c:v> 20-07-09 07:46:15</c:v>
                </c:pt>
                <c:pt idx="11879">
                  <c:v> 20-07-09 07:46:20</c:v>
                </c:pt>
                <c:pt idx="11880">
                  <c:v> 20-07-09 07:46:25</c:v>
                </c:pt>
                <c:pt idx="11881">
                  <c:v> 20-07-09 07:46:30</c:v>
                </c:pt>
                <c:pt idx="11882">
                  <c:v> 20-07-09 07:46:35</c:v>
                </c:pt>
                <c:pt idx="11883">
                  <c:v> 20-07-09 07:46:40</c:v>
                </c:pt>
                <c:pt idx="11884">
                  <c:v> 20-07-09 07:46:45</c:v>
                </c:pt>
                <c:pt idx="11885">
                  <c:v> 20-07-09 07:46:50</c:v>
                </c:pt>
                <c:pt idx="11886">
                  <c:v> 20-07-09 07:46:55</c:v>
                </c:pt>
                <c:pt idx="11887">
                  <c:v> 20-07-09 07:47:00</c:v>
                </c:pt>
                <c:pt idx="11888">
                  <c:v> 20-07-09 07:47:05</c:v>
                </c:pt>
                <c:pt idx="11889">
                  <c:v> 20-07-09 07:47:10</c:v>
                </c:pt>
                <c:pt idx="11890">
                  <c:v> 20-07-09 07:47:15</c:v>
                </c:pt>
                <c:pt idx="11891">
                  <c:v> 20-07-09 07:47:20</c:v>
                </c:pt>
                <c:pt idx="11892">
                  <c:v> 20-07-09 07:47:25</c:v>
                </c:pt>
                <c:pt idx="11893">
                  <c:v> 20-07-09 07:47:30</c:v>
                </c:pt>
                <c:pt idx="11894">
                  <c:v> 20-07-09 07:47:35</c:v>
                </c:pt>
                <c:pt idx="11895">
                  <c:v> 20-07-09 07:47:40</c:v>
                </c:pt>
                <c:pt idx="11896">
                  <c:v> 20-07-09 07:47:45</c:v>
                </c:pt>
                <c:pt idx="11897">
                  <c:v> 20-07-09 07:47:50</c:v>
                </c:pt>
                <c:pt idx="11898">
                  <c:v> 20-07-09 07:47:55</c:v>
                </c:pt>
                <c:pt idx="11899">
                  <c:v> 20-07-09 07:48:00</c:v>
                </c:pt>
                <c:pt idx="11900">
                  <c:v> 20-07-09 07:48:05</c:v>
                </c:pt>
                <c:pt idx="11901">
                  <c:v> 20-07-09 07:48:10</c:v>
                </c:pt>
                <c:pt idx="11902">
                  <c:v> 20-07-09 07:48:15</c:v>
                </c:pt>
                <c:pt idx="11903">
                  <c:v> 20-07-09 07:48:20</c:v>
                </c:pt>
                <c:pt idx="11904">
                  <c:v> 20-07-09 07:48:25</c:v>
                </c:pt>
                <c:pt idx="11905">
                  <c:v> 20-07-09 07:48:30</c:v>
                </c:pt>
                <c:pt idx="11906">
                  <c:v> 20-07-09 07:48:35</c:v>
                </c:pt>
                <c:pt idx="11907">
                  <c:v> 20-07-09 07:48:40</c:v>
                </c:pt>
                <c:pt idx="11908">
                  <c:v> 20-07-09 07:48:45</c:v>
                </c:pt>
                <c:pt idx="11909">
                  <c:v> 20-07-09 07:48:50</c:v>
                </c:pt>
                <c:pt idx="11910">
                  <c:v> 20-07-09 07:48:55</c:v>
                </c:pt>
                <c:pt idx="11911">
                  <c:v> 20-07-09 07:49:00</c:v>
                </c:pt>
                <c:pt idx="11912">
                  <c:v> 20-07-09 07:49:05</c:v>
                </c:pt>
                <c:pt idx="11913">
                  <c:v> 20-07-09 07:49:10</c:v>
                </c:pt>
                <c:pt idx="11914">
                  <c:v> 20-07-09 07:49:15</c:v>
                </c:pt>
                <c:pt idx="11915">
                  <c:v> 20-07-09 07:49:20</c:v>
                </c:pt>
                <c:pt idx="11916">
                  <c:v> 20-07-09 07:49:25</c:v>
                </c:pt>
                <c:pt idx="11917">
                  <c:v> 20-07-09 07:49:30</c:v>
                </c:pt>
                <c:pt idx="11918">
                  <c:v> 20-07-09 07:49:35</c:v>
                </c:pt>
                <c:pt idx="11919">
                  <c:v> 20-07-09 07:49:40</c:v>
                </c:pt>
                <c:pt idx="11920">
                  <c:v> 20-07-09 07:49:45</c:v>
                </c:pt>
                <c:pt idx="11921">
                  <c:v> 20-07-09 07:49:50</c:v>
                </c:pt>
                <c:pt idx="11922">
                  <c:v> 20-07-09 07:49:55</c:v>
                </c:pt>
                <c:pt idx="11923">
                  <c:v> 20-07-09 07:50:00</c:v>
                </c:pt>
                <c:pt idx="11924">
                  <c:v> 20-07-09 07:50:05</c:v>
                </c:pt>
                <c:pt idx="11925">
                  <c:v> 20-07-09 07:50:10</c:v>
                </c:pt>
                <c:pt idx="11926">
                  <c:v> 20-07-09 07:50:15</c:v>
                </c:pt>
                <c:pt idx="11927">
                  <c:v> 20-07-09 07:50:20</c:v>
                </c:pt>
                <c:pt idx="11928">
                  <c:v> 20-07-09 07:50:25</c:v>
                </c:pt>
                <c:pt idx="11929">
                  <c:v> 20-07-09 07:50:30</c:v>
                </c:pt>
                <c:pt idx="11930">
                  <c:v> 20-07-09 07:50:35</c:v>
                </c:pt>
                <c:pt idx="11931">
                  <c:v> 20-07-09 07:50:40</c:v>
                </c:pt>
                <c:pt idx="11932">
                  <c:v> 20-07-09 07:50:45</c:v>
                </c:pt>
                <c:pt idx="11933">
                  <c:v> 20-07-09 07:50:50</c:v>
                </c:pt>
                <c:pt idx="11934">
                  <c:v> 20-07-09 07:50:55</c:v>
                </c:pt>
                <c:pt idx="11935">
                  <c:v> 20-07-09 07:51:00</c:v>
                </c:pt>
                <c:pt idx="11936">
                  <c:v> 20-07-09 07:51:05</c:v>
                </c:pt>
                <c:pt idx="11937">
                  <c:v> 20-07-09 07:51:10</c:v>
                </c:pt>
                <c:pt idx="11938">
                  <c:v> 20-07-09 07:51:15</c:v>
                </c:pt>
                <c:pt idx="11939">
                  <c:v> 20-07-09 07:51:20</c:v>
                </c:pt>
                <c:pt idx="11940">
                  <c:v> 20-07-09 07:51:25</c:v>
                </c:pt>
                <c:pt idx="11941">
                  <c:v> 20-07-09 07:51:30</c:v>
                </c:pt>
                <c:pt idx="11942">
                  <c:v> 20-07-09 07:51:35</c:v>
                </c:pt>
                <c:pt idx="11943">
                  <c:v> 20-07-09 07:51:40</c:v>
                </c:pt>
                <c:pt idx="11944">
                  <c:v> 20-07-09 07:51:45</c:v>
                </c:pt>
                <c:pt idx="11945">
                  <c:v> 20-07-09 07:51:50</c:v>
                </c:pt>
                <c:pt idx="11946">
                  <c:v> 20-07-09 07:51:55</c:v>
                </c:pt>
                <c:pt idx="11947">
                  <c:v> 20-07-09 07:52:00</c:v>
                </c:pt>
                <c:pt idx="11948">
                  <c:v> 20-07-09 07:52:05</c:v>
                </c:pt>
                <c:pt idx="11949">
                  <c:v> 20-07-09 07:52:10</c:v>
                </c:pt>
                <c:pt idx="11950">
                  <c:v> 20-07-09 07:52:15</c:v>
                </c:pt>
                <c:pt idx="11951">
                  <c:v> 20-07-09 07:52:20</c:v>
                </c:pt>
                <c:pt idx="11952">
                  <c:v> 20-07-09 07:52:25</c:v>
                </c:pt>
                <c:pt idx="11953">
                  <c:v> 20-07-09 07:52:30</c:v>
                </c:pt>
                <c:pt idx="11954">
                  <c:v> 20-07-09 07:52:35</c:v>
                </c:pt>
                <c:pt idx="11955">
                  <c:v> 20-07-09 07:52:40</c:v>
                </c:pt>
                <c:pt idx="11956">
                  <c:v> 20-07-09 07:52:45</c:v>
                </c:pt>
                <c:pt idx="11957">
                  <c:v> 20-07-09 07:52:50</c:v>
                </c:pt>
                <c:pt idx="11958">
                  <c:v> 20-07-09 07:52:55</c:v>
                </c:pt>
                <c:pt idx="11959">
                  <c:v> 20-07-09 07:53:00</c:v>
                </c:pt>
                <c:pt idx="11960">
                  <c:v> 20-07-09 07:53:05</c:v>
                </c:pt>
                <c:pt idx="11961">
                  <c:v> 20-07-09 07:53:10</c:v>
                </c:pt>
                <c:pt idx="11962">
                  <c:v> 20-07-09 07:53:15</c:v>
                </c:pt>
                <c:pt idx="11963">
                  <c:v> 20-07-09 07:53:20</c:v>
                </c:pt>
                <c:pt idx="11964">
                  <c:v> 20-07-09 07:53:25</c:v>
                </c:pt>
                <c:pt idx="11965">
                  <c:v> 20-07-09 07:53:30</c:v>
                </c:pt>
                <c:pt idx="11966">
                  <c:v> 20-07-09 07:53:35</c:v>
                </c:pt>
                <c:pt idx="11967">
                  <c:v> 20-07-09 07:53:40</c:v>
                </c:pt>
                <c:pt idx="11968">
                  <c:v> 20-07-09 07:53:45</c:v>
                </c:pt>
                <c:pt idx="11969">
                  <c:v> 20-07-09 07:53:50</c:v>
                </c:pt>
                <c:pt idx="11970">
                  <c:v> 20-07-09 07:53:55</c:v>
                </c:pt>
                <c:pt idx="11971">
                  <c:v> 20-07-09 07:54:00</c:v>
                </c:pt>
                <c:pt idx="11972">
                  <c:v> 20-07-09 07:54:05</c:v>
                </c:pt>
                <c:pt idx="11973">
                  <c:v> 20-07-09 07:54:10</c:v>
                </c:pt>
                <c:pt idx="11974">
                  <c:v> 20-07-09 07:54:15</c:v>
                </c:pt>
                <c:pt idx="11975">
                  <c:v> 20-07-09 07:54:20</c:v>
                </c:pt>
                <c:pt idx="11976">
                  <c:v> 20-07-09 07:54:25</c:v>
                </c:pt>
                <c:pt idx="11977">
                  <c:v> 20-07-09 07:54:30</c:v>
                </c:pt>
                <c:pt idx="11978">
                  <c:v> 20-07-09 07:54:35</c:v>
                </c:pt>
                <c:pt idx="11979">
                  <c:v> 20-07-09 07:54:40</c:v>
                </c:pt>
                <c:pt idx="11980">
                  <c:v> 20-07-09 07:54:45</c:v>
                </c:pt>
                <c:pt idx="11981">
                  <c:v> 20-07-09 07:54:50</c:v>
                </c:pt>
                <c:pt idx="11982">
                  <c:v> 20-07-09 07:54:55</c:v>
                </c:pt>
                <c:pt idx="11983">
                  <c:v> 20-07-09 07:55:00</c:v>
                </c:pt>
                <c:pt idx="11984">
                  <c:v> 20-07-09 07:55:05</c:v>
                </c:pt>
                <c:pt idx="11985">
                  <c:v> 20-07-09 07:55:10</c:v>
                </c:pt>
                <c:pt idx="11986">
                  <c:v> 20-07-09 07:55:15</c:v>
                </c:pt>
                <c:pt idx="11987">
                  <c:v> 20-07-09 07:55:20</c:v>
                </c:pt>
                <c:pt idx="11988">
                  <c:v> 20-07-09 07:55:25</c:v>
                </c:pt>
                <c:pt idx="11989">
                  <c:v> 20-07-09 07:55:30</c:v>
                </c:pt>
                <c:pt idx="11990">
                  <c:v> 20-07-09 07:55:35</c:v>
                </c:pt>
                <c:pt idx="11991">
                  <c:v> 20-07-09 07:55:40</c:v>
                </c:pt>
                <c:pt idx="11992">
                  <c:v> 20-07-09 07:55:45</c:v>
                </c:pt>
                <c:pt idx="11993">
                  <c:v> 20-07-09 07:55:50</c:v>
                </c:pt>
                <c:pt idx="11994">
                  <c:v> 20-07-09 07:55:55</c:v>
                </c:pt>
                <c:pt idx="11995">
                  <c:v> 20-07-09 07:56:00</c:v>
                </c:pt>
                <c:pt idx="11996">
                  <c:v> 20-07-09 07:56:05</c:v>
                </c:pt>
                <c:pt idx="11997">
                  <c:v> 20-07-09 07:56:10</c:v>
                </c:pt>
                <c:pt idx="11998">
                  <c:v> 20-07-09 07:56:15</c:v>
                </c:pt>
                <c:pt idx="11999">
                  <c:v> 20-07-09 07:56:20</c:v>
                </c:pt>
                <c:pt idx="12000">
                  <c:v> 20-07-09 07:56:25</c:v>
                </c:pt>
                <c:pt idx="12001">
                  <c:v> 20-07-09 07:56:30</c:v>
                </c:pt>
                <c:pt idx="12002">
                  <c:v> 20-07-09 07:56:35</c:v>
                </c:pt>
                <c:pt idx="12003">
                  <c:v> 20-07-09 07:56:40</c:v>
                </c:pt>
                <c:pt idx="12004">
                  <c:v> 20-07-09 07:56:45</c:v>
                </c:pt>
                <c:pt idx="12005">
                  <c:v> 20-07-09 07:56:50</c:v>
                </c:pt>
                <c:pt idx="12006">
                  <c:v> 20-07-09 07:56:55</c:v>
                </c:pt>
                <c:pt idx="12007">
                  <c:v> 20-07-09 07:57:00</c:v>
                </c:pt>
                <c:pt idx="12008">
                  <c:v> 20-07-09 07:57:05</c:v>
                </c:pt>
                <c:pt idx="12009">
                  <c:v> 20-07-09 07:57:10</c:v>
                </c:pt>
                <c:pt idx="12010">
                  <c:v> 20-07-09 07:57:15</c:v>
                </c:pt>
                <c:pt idx="12011">
                  <c:v> 20-07-09 07:57:20</c:v>
                </c:pt>
                <c:pt idx="12012">
                  <c:v> 20-07-09 07:57:25</c:v>
                </c:pt>
                <c:pt idx="12013">
                  <c:v> 20-07-09 07:57:30</c:v>
                </c:pt>
                <c:pt idx="12014">
                  <c:v> 20-07-09 07:57:35</c:v>
                </c:pt>
                <c:pt idx="12015">
                  <c:v> 20-07-09 07:57:40</c:v>
                </c:pt>
                <c:pt idx="12016">
                  <c:v> 20-07-09 07:57:45</c:v>
                </c:pt>
                <c:pt idx="12017">
                  <c:v> 20-07-09 07:57:50</c:v>
                </c:pt>
                <c:pt idx="12018">
                  <c:v> 20-07-09 07:57:55</c:v>
                </c:pt>
                <c:pt idx="12019">
                  <c:v> 20-07-09 07:58:00</c:v>
                </c:pt>
                <c:pt idx="12020">
                  <c:v> 20-07-09 07:58:05</c:v>
                </c:pt>
                <c:pt idx="12021">
                  <c:v> 20-07-09 07:58:10</c:v>
                </c:pt>
                <c:pt idx="12022">
                  <c:v> 20-07-09 07:58:15</c:v>
                </c:pt>
                <c:pt idx="12023">
                  <c:v> 20-07-09 07:58:20</c:v>
                </c:pt>
                <c:pt idx="12024">
                  <c:v> 20-07-09 07:58:25</c:v>
                </c:pt>
                <c:pt idx="12025">
                  <c:v> 20-07-09 07:59:00</c:v>
                </c:pt>
                <c:pt idx="12026">
                  <c:v> 20-07-09 07:59:05</c:v>
                </c:pt>
                <c:pt idx="12027">
                  <c:v> 20-07-09 07:59:10</c:v>
                </c:pt>
                <c:pt idx="12028">
                  <c:v> 20-07-09 07:59:15</c:v>
                </c:pt>
                <c:pt idx="12029">
                  <c:v> 20-07-09 07:59:20</c:v>
                </c:pt>
                <c:pt idx="12030">
                  <c:v> 20-07-09 07:59:25</c:v>
                </c:pt>
                <c:pt idx="12031">
                  <c:v> 20-07-09 07:59:30</c:v>
                </c:pt>
                <c:pt idx="12032">
                  <c:v> 20-07-09 07:59:35</c:v>
                </c:pt>
                <c:pt idx="12033">
                  <c:v> 20-07-09 07:59:40</c:v>
                </c:pt>
                <c:pt idx="12034">
                  <c:v> 20-07-09 07:59:45</c:v>
                </c:pt>
                <c:pt idx="12035">
                  <c:v> 20-07-09 07:59:50</c:v>
                </c:pt>
                <c:pt idx="12036">
                  <c:v> 20-07-09 07:59:55</c:v>
                </c:pt>
                <c:pt idx="12037">
                  <c:v> 20-07-09 08:00:00</c:v>
                </c:pt>
                <c:pt idx="12038">
                  <c:v> 20-07-09 08:00:05</c:v>
                </c:pt>
                <c:pt idx="12039">
                  <c:v> 20-07-09 08:00:10</c:v>
                </c:pt>
                <c:pt idx="12040">
                  <c:v> 20-07-09 08:00:15</c:v>
                </c:pt>
                <c:pt idx="12041">
                  <c:v> 20-07-09 08:00:20</c:v>
                </c:pt>
                <c:pt idx="12042">
                  <c:v> 20-07-09 08:00:25</c:v>
                </c:pt>
                <c:pt idx="12043">
                  <c:v> 20-07-09 08:00:30</c:v>
                </c:pt>
                <c:pt idx="12044">
                  <c:v> 20-07-09 08:00:35</c:v>
                </c:pt>
                <c:pt idx="12045">
                  <c:v> 20-07-09 08:00:40</c:v>
                </c:pt>
                <c:pt idx="12046">
                  <c:v> 20-07-09 08:00:45</c:v>
                </c:pt>
                <c:pt idx="12047">
                  <c:v> 20-07-09 08:00:50</c:v>
                </c:pt>
                <c:pt idx="12048">
                  <c:v> 20-07-09 08:00:55</c:v>
                </c:pt>
                <c:pt idx="12049">
                  <c:v> 20-07-09 08:01:00</c:v>
                </c:pt>
                <c:pt idx="12050">
                  <c:v> 20-07-09 08:01:05</c:v>
                </c:pt>
                <c:pt idx="12051">
                  <c:v> 20-07-09 08:01:10</c:v>
                </c:pt>
                <c:pt idx="12052">
                  <c:v> 20-07-09 08:01:15</c:v>
                </c:pt>
                <c:pt idx="12053">
                  <c:v> 20-07-09 08:01:25</c:v>
                </c:pt>
                <c:pt idx="12054">
                  <c:v> 20-07-09 08:01:30</c:v>
                </c:pt>
                <c:pt idx="12055">
                  <c:v> 20-07-09 08:01:35</c:v>
                </c:pt>
                <c:pt idx="12056">
                  <c:v> 20-07-09 08:01:40</c:v>
                </c:pt>
                <c:pt idx="12057">
                  <c:v> 20-07-09 08:01:45</c:v>
                </c:pt>
                <c:pt idx="12058">
                  <c:v> 20-07-09 08:01:50</c:v>
                </c:pt>
                <c:pt idx="12059">
                  <c:v> 20-07-09 08:01:55</c:v>
                </c:pt>
                <c:pt idx="12060">
                  <c:v> 20-07-09 08:02:00</c:v>
                </c:pt>
                <c:pt idx="12061">
                  <c:v> 20-07-09 08:02:05</c:v>
                </c:pt>
                <c:pt idx="12062">
                  <c:v> 20-07-09 08:02:10</c:v>
                </c:pt>
                <c:pt idx="12063">
                  <c:v> 20-07-09 08:02:15</c:v>
                </c:pt>
                <c:pt idx="12064">
                  <c:v> 20-07-09 08:02:20</c:v>
                </c:pt>
                <c:pt idx="12065">
                  <c:v> 20-07-09 08:02:25</c:v>
                </c:pt>
                <c:pt idx="12066">
                  <c:v> 20-07-09 08:02:30</c:v>
                </c:pt>
                <c:pt idx="12067">
                  <c:v> 20-07-09 08:02:35</c:v>
                </c:pt>
                <c:pt idx="12068">
                  <c:v> 20-07-09 08:02:40</c:v>
                </c:pt>
                <c:pt idx="12069">
                  <c:v> 20-07-09 08:02:45</c:v>
                </c:pt>
                <c:pt idx="12070">
                  <c:v> 20-07-09 08:02:50</c:v>
                </c:pt>
                <c:pt idx="12071">
                  <c:v> 20-07-09 08:02:55</c:v>
                </c:pt>
                <c:pt idx="12072">
                  <c:v> 20-07-09 08:03:00</c:v>
                </c:pt>
                <c:pt idx="12073">
                  <c:v> 20-07-09 08:03:05</c:v>
                </c:pt>
                <c:pt idx="12074">
                  <c:v> 20-07-09 08:03:50</c:v>
                </c:pt>
                <c:pt idx="12075">
                  <c:v> 20-07-09 08:03:55</c:v>
                </c:pt>
                <c:pt idx="12076">
                  <c:v> 20-07-09 08:04:00</c:v>
                </c:pt>
                <c:pt idx="12077">
                  <c:v> 20-07-09 08:04:05</c:v>
                </c:pt>
                <c:pt idx="12078">
                  <c:v> 20-07-09 08:04:10</c:v>
                </c:pt>
                <c:pt idx="12079">
                  <c:v> 20-07-09 08:04:15</c:v>
                </c:pt>
                <c:pt idx="12080">
                  <c:v> 20-07-09 08:04:20</c:v>
                </c:pt>
                <c:pt idx="12081">
                  <c:v> 20-07-09 08:04:25</c:v>
                </c:pt>
                <c:pt idx="12082">
                  <c:v> 20-07-09 08:04:30</c:v>
                </c:pt>
                <c:pt idx="12083">
                  <c:v> 20-07-09 08:04:35</c:v>
                </c:pt>
                <c:pt idx="12084">
                  <c:v> 20-07-09 08:04:40</c:v>
                </c:pt>
                <c:pt idx="12085">
                  <c:v> 20-07-09 08:04:45</c:v>
                </c:pt>
                <c:pt idx="12086">
                  <c:v> 20-07-09 08:06:45</c:v>
                </c:pt>
                <c:pt idx="12087">
                  <c:v> 20-07-09 08:06:50</c:v>
                </c:pt>
                <c:pt idx="12088">
                  <c:v> 20-07-09 08:06:55</c:v>
                </c:pt>
                <c:pt idx="12089">
                  <c:v> 20-07-09 08:07:00</c:v>
                </c:pt>
                <c:pt idx="12090">
                  <c:v> 20-07-09 08:07:05</c:v>
                </c:pt>
                <c:pt idx="12091">
                  <c:v> 20-07-09 08:07:10</c:v>
                </c:pt>
                <c:pt idx="12092">
                  <c:v> 20-07-09 08:07:15</c:v>
                </c:pt>
                <c:pt idx="12093">
                  <c:v> 20-07-09 08:07:20</c:v>
                </c:pt>
                <c:pt idx="12094">
                  <c:v> 20-07-09 08:07:25</c:v>
                </c:pt>
                <c:pt idx="12095">
                  <c:v> 20-07-09 08:07:30</c:v>
                </c:pt>
                <c:pt idx="12096">
                  <c:v> 20-07-09 08:07:35</c:v>
                </c:pt>
                <c:pt idx="12097">
                  <c:v> 20-07-09 08:07:40</c:v>
                </c:pt>
                <c:pt idx="12098">
                  <c:v> 20-07-09 08:07:45</c:v>
                </c:pt>
                <c:pt idx="12099">
                  <c:v> 20-07-09 08:07:50</c:v>
                </c:pt>
                <c:pt idx="12100">
                  <c:v> 20-07-09 08:07:55</c:v>
                </c:pt>
                <c:pt idx="12101">
                  <c:v> 20-07-09 08:08:00</c:v>
                </c:pt>
                <c:pt idx="12102">
                  <c:v> 20-07-09 08:08:05</c:v>
                </c:pt>
                <c:pt idx="12103">
                  <c:v> 20-07-09 08:08:10</c:v>
                </c:pt>
                <c:pt idx="12104">
                  <c:v> 20-07-09 08:08:15</c:v>
                </c:pt>
                <c:pt idx="12105">
                  <c:v> 20-07-09 08:08:20</c:v>
                </c:pt>
                <c:pt idx="12106">
                  <c:v> 20-07-09 08:08:25</c:v>
                </c:pt>
                <c:pt idx="12107">
                  <c:v> 20-07-09 08:08:30</c:v>
                </c:pt>
                <c:pt idx="12108">
                  <c:v> 20-07-09 08:08:35</c:v>
                </c:pt>
                <c:pt idx="12109">
                  <c:v> 20-07-09 08:08:40</c:v>
                </c:pt>
                <c:pt idx="12110">
                  <c:v> 20-07-09 08:08:45</c:v>
                </c:pt>
                <c:pt idx="12111">
                  <c:v> 20-07-09 08:08:50</c:v>
                </c:pt>
                <c:pt idx="12112">
                  <c:v> 20-07-09 08:08:55</c:v>
                </c:pt>
                <c:pt idx="12113">
                  <c:v> 20-07-09 08:09:00</c:v>
                </c:pt>
                <c:pt idx="12114">
                  <c:v> 20-07-09 08:09:05</c:v>
                </c:pt>
                <c:pt idx="12115">
                  <c:v> 20-07-09 08:09:10</c:v>
                </c:pt>
                <c:pt idx="12116">
                  <c:v> 20-07-09 08:09:15</c:v>
                </c:pt>
                <c:pt idx="12117">
                  <c:v> 20-07-09 08:09:20</c:v>
                </c:pt>
                <c:pt idx="12118">
                  <c:v> 20-07-09 08:09:25</c:v>
                </c:pt>
                <c:pt idx="12119">
                  <c:v> 20-07-09 08:09:30</c:v>
                </c:pt>
                <c:pt idx="12120">
                  <c:v> 20-07-09 08:09:35</c:v>
                </c:pt>
                <c:pt idx="12121">
                  <c:v> 20-07-09 08:09:40</c:v>
                </c:pt>
                <c:pt idx="12122">
                  <c:v> 20-07-09 08:09:45</c:v>
                </c:pt>
                <c:pt idx="12123">
                  <c:v> 20-07-09 08:09:50</c:v>
                </c:pt>
                <c:pt idx="12124">
                  <c:v> 20-07-09 08:09:55</c:v>
                </c:pt>
                <c:pt idx="12125">
                  <c:v> 20-07-09 08:10:00</c:v>
                </c:pt>
                <c:pt idx="12126">
                  <c:v> 20-07-09 08:10:05</c:v>
                </c:pt>
                <c:pt idx="12127">
                  <c:v> 20-07-09 08:10:10</c:v>
                </c:pt>
                <c:pt idx="12128">
                  <c:v> 20-07-09 08:10:15</c:v>
                </c:pt>
                <c:pt idx="12129">
                  <c:v> 20-07-09 08:10:50</c:v>
                </c:pt>
                <c:pt idx="12130">
                  <c:v> 20-07-09 08:10:55</c:v>
                </c:pt>
                <c:pt idx="12131">
                  <c:v> 20-07-09 08:11:00</c:v>
                </c:pt>
                <c:pt idx="12132">
                  <c:v> 20-07-09 08:11:05</c:v>
                </c:pt>
                <c:pt idx="12133">
                  <c:v> 20-07-09 08:11:10</c:v>
                </c:pt>
                <c:pt idx="12134">
                  <c:v> 20-07-09 08:11:15</c:v>
                </c:pt>
                <c:pt idx="12135">
                  <c:v> 20-07-09 08:11:20</c:v>
                </c:pt>
                <c:pt idx="12136">
                  <c:v> 20-07-09 08:11:25</c:v>
                </c:pt>
                <c:pt idx="12137">
                  <c:v> 20-07-09 08:11:30</c:v>
                </c:pt>
                <c:pt idx="12138">
                  <c:v> 20-07-09 08:11:35</c:v>
                </c:pt>
                <c:pt idx="12139">
                  <c:v> 20-07-09 08:11:40</c:v>
                </c:pt>
                <c:pt idx="12140">
                  <c:v> 20-07-09 08:11:45</c:v>
                </c:pt>
                <c:pt idx="12141">
                  <c:v> 20-07-09 08:11:50</c:v>
                </c:pt>
                <c:pt idx="12142">
                  <c:v> 20-07-09 08:11:55</c:v>
                </c:pt>
                <c:pt idx="12143">
                  <c:v> 20-07-09 08:12:00</c:v>
                </c:pt>
                <c:pt idx="12144">
                  <c:v> 20-07-09 08:12:05</c:v>
                </c:pt>
                <c:pt idx="12145">
                  <c:v> 20-07-09 08:12:10</c:v>
                </c:pt>
                <c:pt idx="12146">
                  <c:v> 20-07-09 08:12:15</c:v>
                </c:pt>
                <c:pt idx="12147">
                  <c:v> 20-07-09 08:12:20</c:v>
                </c:pt>
                <c:pt idx="12148">
                  <c:v> 20-07-09 08:12:25</c:v>
                </c:pt>
                <c:pt idx="12149">
                  <c:v> 20-07-09 08:12:30</c:v>
                </c:pt>
                <c:pt idx="12150">
                  <c:v> 20-07-09 08:12:35</c:v>
                </c:pt>
                <c:pt idx="12151">
                  <c:v> 20-07-09 08:12:40</c:v>
                </c:pt>
                <c:pt idx="12152">
                  <c:v> 20-07-09 08:12:45</c:v>
                </c:pt>
                <c:pt idx="12153">
                  <c:v> 20-07-09 08:12:50</c:v>
                </c:pt>
                <c:pt idx="12154">
                  <c:v> 20-07-09 08:12:55</c:v>
                </c:pt>
                <c:pt idx="12155">
                  <c:v> 20-07-09 08:13:20</c:v>
                </c:pt>
                <c:pt idx="12156">
                  <c:v> 20-07-09 08:13:25</c:v>
                </c:pt>
                <c:pt idx="12157">
                  <c:v> 20-07-09 08:13:30</c:v>
                </c:pt>
                <c:pt idx="12158">
                  <c:v> 20-07-09 08:13:35</c:v>
                </c:pt>
                <c:pt idx="12159">
                  <c:v> 20-07-09 08:13:40</c:v>
                </c:pt>
                <c:pt idx="12160">
                  <c:v> 20-07-09 08:13:45</c:v>
                </c:pt>
                <c:pt idx="12161">
                  <c:v> 20-07-09 08:13:50</c:v>
                </c:pt>
                <c:pt idx="12162">
                  <c:v> 20-07-09 08:13:55</c:v>
                </c:pt>
                <c:pt idx="12163">
                  <c:v> 20-07-09 08:14:00</c:v>
                </c:pt>
                <c:pt idx="12164">
                  <c:v> 20-07-09 08:14:05</c:v>
                </c:pt>
                <c:pt idx="12165">
                  <c:v> 20-07-09 08:14:10</c:v>
                </c:pt>
                <c:pt idx="12166">
                  <c:v> 20-07-09 08:14:15</c:v>
                </c:pt>
                <c:pt idx="12167">
                  <c:v> 20-07-09 08:15:25</c:v>
                </c:pt>
                <c:pt idx="12168">
                  <c:v> 20-07-09 08:15:30</c:v>
                </c:pt>
                <c:pt idx="12169">
                  <c:v> 20-07-09 08:15:35</c:v>
                </c:pt>
                <c:pt idx="12170">
                  <c:v> 20-07-09 08:15:40</c:v>
                </c:pt>
                <c:pt idx="12171">
                  <c:v> 20-07-09 08:15:45</c:v>
                </c:pt>
                <c:pt idx="12172">
                  <c:v> 20-07-09 08:15:50</c:v>
                </c:pt>
                <c:pt idx="12173">
                  <c:v> 20-07-09 08:15:55</c:v>
                </c:pt>
                <c:pt idx="12174">
                  <c:v> 20-07-09 08:16:00</c:v>
                </c:pt>
                <c:pt idx="12175">
                  <c:v> 20-07-09 08:16:05</c:v>
                </c:pt>
                <c:pt idx="12176">
                  <c:v> 20-07-09 08:16:10</c:v>
                </c:pt>
                <c:pt idx="12177">
                  <c:v> 20-07-09 08:16:15</c:v>
                </c:pt>
                <c:pt idx="12178">
                  <c:v> 20-07-09 08:16:20</c:v>
                </c:pt>
                <c:pt idx="12179">
                  <c:v> 20-07-09 08:18:15</c:v>
                </c:pt>
                <c:pt idx="12180">
                  <c:v> 20-07-09 08:18:20</c:v>
                </c:pt>
                <c:pt idx="12181">
                  <c:v> 20-07-09 08:18:25</c:v>
                </c:pt>
                <c:pt idx="12182">
                  <c:v> 20-07-09 08:18:30</c:v>
                </c:pt>
                <c:pt idx="12183">
                  <c:v> 20-07-09 08:18:35</c:v>
                </c:pt>
                <c:pt idx="12184">
                  <c:v> 20-07-09 08:18:40</c:v>
                </c:pt>
                <c:pt idx="12185">
                  <c:v> 20-07-09 08:18:45</c:v>
                </c:pt>
                <c:pt idx="12186">
                  <c:v> 20-07-09 08:18:50</c:v>
                </c:pt>
                <c:pt idx="12187">
                  <c:v> 20-07-09 08:18:55</c:v>
                </c:pt>
                <c:pt idx="12188">
                  <c:v> 20-07-09 08:19:00</c:v>
                </c:pt>
                <c:pt idx="12189">
                  <c:v> 20-07-09 08:19:05</c:v>
                </c:pt>
                <c:pt idx="12190">
                  <c:v> 20-07-09 08:19:10</c:v>
                </c:pt>
                <c:pt idx="12191">
                  <c:v> 20-07-09 08:19:15</c:v>
                </c:pt>
                <c:pt idx="12192">
                  <c:v> 20-07-09 08:19:20</c:v>
                </c:pt>
                <c:pt idx="12193">
                  <c:v> 20-07-09 08:19:25</c:v>
                </c:pt>
                <c:pt idx="12194">
                  <c:v> 20-07-09 08:19:30</c:v>
                </c:pt>
                <c:pt idx="12195">
                  <c:v> 20-07-09 08:19:35</c:v>
                </c:pt>
                <c:pt idx="12196">
                  <c:v> 20-07-09 08:19:40</c:v>
                </c:pt>
                <c:pt idx="12197">
                  <c:v> 20-07-09 08:19:45</c:v>
                </c:pt>
                <c:pt idx="12198">
                  <c:v> 20-07-09 08:19:50</c:v>
                </c:pt>
                <c:pt idx="12199">
                  <c:v> 20-07-09 08:19:55</c:v>
                </c:pt>
                <c:pt idx="12200">
                  <c:v> 20-07-09 08:20:00</c:v>
                </c:pt>
                <c:pt idx="12201">
                  <c:v> 20-07-09 08:20:05</c:v>
                </c:pt>
                <c:pt idx="12202">
                  <c:v> 20-07-09 08:20:10</c:v>
                </c:pt>
                <c:pt idx="12203">
                  <c:v> 20-07-09 08:20:15</c:v>
                </c:pt>
                <c:pt idx="12204">
                  <c:v> 20-07-09 08:20:20</c:v>
                </c:pt>
                <c:pt idx="12205">
                  <c:v> 20-07-09 08:20:25</c:v>
                </c:pt>
                <c:pt idx="12206">
                  <c:v> 20-07-09 08:20:30</c:v>
                </c:pt>
                <c:pt idx="12207">
                  <c:v> 20-07-09 08:20:35</c:v>
                </c:pt>
                <c:pt idx="12208">
                  <c:v> 20-07-09 08:20:40</c:v>
                </c:pt>
                <c:pt idx="12209">
                  <c:v> 20-07-09 08:21:45</c:v>
                </c:pt>
                <c:pt idx="12210">
                  <c:v> 20-07-09 08:21:50</c:v>
                </c:pt>
                <c:pt idx="12211">
                  <c:v> 20-07-09 08:21:55</c:v>
                </c:pt>
                <c:pt idx="12212">
                  <c:v> 20-07-09 08:22:00</c:v>
                </c:pt>
                <c:pt idx="12213">
                  <c:v> 20-07-09 08:22:05</c:v>
                </c:pt>
                <c:pt idx="12214">
                  <c:v> 20-07-09 08:22:10</c:v>
                </c:pt>
                <c:pt idx="12215">
                  <c:v> 20-07-09 08:22:15</c:v>
                </c:pt>
                <c:pt idx="12216">
                  <c:v> 20-07-09 08:22:20</c:v>
                </c:pt>
                <c:pt idx="12217">
                  <c:v> 20-07-09 08:22:25</c:v>
                </c:pt>
                <c:pt idx="12218">
                  <c:v> 20-07-09 08:22:30</c:v>
                </c:pt>
                <c:pt idx="12219">
                  <c:v> 20-07-09 08:22:35</c:v>
                </c:pt>
                <c:pt idx="12220">
                  <c:v> 20-07-09 08:22:40</c:v>
                </c:pt>
                <c:pt idx="12221">
                  <c:v> 20-07-09 08:22:45</c:v>
                </c:pt>
                <c:pt idx="12222">
                  <c:v> 20-07-09 08:22:50</c:v>
                </c:pt>
                <c:pt idx="12223">
                  <c:v> 20-07-09 08:22:55</c:v>
                </c:pt>
                <c:pt idx="12224">
                  <c:v> 20-07-09 08:23:00</c:v>
                </c:pt>
                <c:pt idx="12225">
                  <c:v> 20-07-09 08:23:05</c:v>
                </c:pt>
                <c:pt idx="12226">
                  <c:v> 20-07-09 08:23:10</c:v>
                </c:pt>
                <c:pt idx="12227">
                  <c:v> 20-07-09 08:23:15</c:v>
                </c:pt>
                <c:pt idx="12228">
                  <c:v> 20-07-09 08:23:20</c:v>
                </c:pt>
                <c:pt idx="12229">
                  <c:v> 20-07-09 08:23:25</c:v>
                </c:pt>
                <c:pt idx="12230">
                  <c:v> 20-07-09 08:23:30</c:v>
                </c:pt>
                <c:pt idx="12231">
                  <c:v> 20-07-09 08:23:35</c:v>
                </c:pt>
                <c:pt idx="12232">
                  <c:v> 20-07-09 08:23:40</c:v>
                </c:pt>
                <c:pt idx="12233">
                  <c:v> 20-07-09 08:23:45</c:v>
                </c:pt>
                <c:pt idx="12234">
                  <c:v> 20-07-09 08:23:50</c:v>
                </c:pt>
                <c:pt idx="12235">
                  <c:v> 20-07-09 08:23:55</c:v>
                </c:pt>
                <c:pt idx="12236">
                  <c:v> 20-07-09 08:24:00</c:v>
                </c:pt>
                <c:pt idx="12237">
                  <c:v> 20-07-09 08:24:05</c:v>
                </c:pt>
                <c:pt idx="12238">
                  <c:v> 20-07-09 08:24:10</c:v>
                </c:pt>
                <c:pt idx="12239">
                  <c:v> 20-07-09 08:24:35</c:v>
                </c:pt>
                <c:pt idx="12240">
                  <c:v> 20-07-09 08:24:40</c:v>
                </c:pt>
                <c:pt idx="12241">
                  <c:v> 20-07-09 08:24:45</c:v>
                </c:pt>
                <c:pt idx="12242">
                  <c:v> 20-07-09 08:24:50</c:v>
                </c:pt>
                <c:pt idx="12243">
                  <c:v> 20-07-09 08:24:55</c:v>
                </c:pt>
                <c:pt idx="12244">
                  <c:v> 20-07-09 08:25:00</c:v>
                </c:pt>
                <c:pt idx="12245">
                  <c:v> 20-07-09 08:25:05</c:v>
                </c:pt>
              </c:strCache>
            </c:strRef>
          </c:cat>
          <c:val>
            <c:numRef>
              <c:f>'Vhuge-pt'!$C$2:$C$12247</c:f>
              <c:numCache>
                <c:formatCode>General</c:formatCode>
                <c:ptCount val="12246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-1</c:v>
                </c:pt>
                <c:pt idx="13">
                  <c:v>-1</c:v>
                </c:pt>
                <c:pt idx="14">
                  <c:v>0</c:v>
                </c:pt>
                <c:pt idx="15">
                  <c:v>0</c:v>
                </c:pt>
                <c:pt idx="16">
                  <c:v>-1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2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1</c:v>
                </c:pt>
                <c:pt idx="46">
                  <c:v>2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2</c:v>
                </c:pt>
                <c:pt idx="54">
                  <c:v>1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-1</c:v>
                </c:pt>
                <c:pt idx="59">
                  <c:v>-1</c:v>
                </c:pt>
                <c:pt idx="60">
                  <c:v>-1</c:v>
                </c:pt>
                <c:pt idx="61">
                  <c:v>-1</c:v>
                </c:pt>
                <c:pt idx="62">
                  <c:v>-1</c:v>
                </c:pt>
                <c:pt idx="63">
                  <c:v>-1</c:v>
                </c:pt>
                <c:pt idx="64">
                  <c:v>-1</c:v>
                </c:pt>
                <c:pt idx="65">
                  <c:v>-1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1</c:v>
                </c:pt>
                <c:pt idx="73">
                  <c:v>0</c:v>
                </c:pt>
                <c:pt idx="74">
                  <c:v>0</c:v>
                </c:pt>
                <c:pt idx="75">
                  <c:v>-1</c:v>
                </c:pt>
                <c:pt idx="76">
                  <c:v>-1</c:v>
                </c:pt>
                <c:pt idx="77">
                  <c:v>-1</c:v>
                </c:pt>
                <c:pt idx="78">
                  <c:v>-1</c:v>
                </c:pt>
                <c:pt idx="79">
                  <c:v>-1</c:v>
                </c:pt>
                <c:pt idx="80">
                  <c:v>-1</c:v>
                </c:pt>
                <c:pt idx="81">
                  <c:v>-1</c:v>
                </c:pt>
                <c:pt idx="82">
                  <c:v>-1</c:v>
                </c:pt>
                <c:pt idx="83">
                  <c:v>-1</c:v>
                </c:pt>
                <c:pt idx="84">
                  <c:v>-2</c:v>
                </c:pt>
                <c:pt idx="85">
                  <c:v>-1</c:v>
                </c:pt>
                <c:pt idx="86">
                  <c:v>-1</c:v>
                </c:pt>
                <c:pt idx="87">
                  <c:v>-1</c:v>
                </c:pt>
                <c:pt idx="88">
                  <c:v>-1</c:v>
                </c:pt>
                <c:pt idx="89">
                  <c:v>-1</c:v>
                </c:pt>
                <c:pt idx="90">
                  <c:v>-1</c:v>
                </c:pt>
                <c:pt idx="91">
                  <c:v>-1</c:v>
                </c:pt>
                <c:pt idx="92">
                  <c:v>-1</c:v>
                </c:pt>
                <c:pt idx="93">
                  <c:v>-2</c:v>
                </c:pt>
                <c:pt idx="94">
                  <c:v>-2</c:v>
                </c:pt>
                <c:pt idx="95">
                  <c:v>-3</c:v>
                </c:pt>
                <c:pt idx="96">
                  <c:v>-3</c:v>
                </c:pt>
                <c:pt idx="97">
                  <c:v>-3</c:v>
                </c:pt>
                <c:pt idx="98">
                  <c:v>-3</c:v>
                </c:pt>
                <c:pt idx="99">
                  <c:v>-3</c:v>
                </c:pt>
                <c:pt idx="100">
                  <c:v>-3</c:v>
                </c:pt>
                <c:pt idx="101">
                  <c:v>-3</c:v>
                </c:pt>
                <c:pt idx="102">
                  <c:v>-3</c:v>
                </c:pt>
                <c:pt idx="103">
                  <c:v>-2</c:v>
                </c:pt>
                <c:pt idx="104">
                  <c:v>-2</c:v>
                </c:pt>
                <c:pt idx="105">
                  <c:v>0</c:v>
                </c:pt>
                <c:pt idx="106">
                  <c:v>-1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-1</c:v>
                </c:pt>
                <c:pt idx="116">
                  <c:v>-2</c:v>
                </c:pt>
                <c:pt idx="117">
                  <c:v>-2</c:v>
                </c:pt>
                <c:pt idx="118">
                  <c:v>-1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-3</c:v>
                </c:pt>
                <c:pt idx="123">
                  <c:v>-3</c:v>
                </c:pt>
                <c:pt idx="124">
                  <c:v>-3</c:v>
                </c:pt>
                <c:pt idx="125">
                  <c:v>-3</c:v>
                </c:pt>
                <c:pt idx="126">
                  <c:v>-3</c:v>
                </c:pt>
                <c:pt idx="127">
                  <c:v>-3</c:v>
                </c:pt>
                <c:pt idx="128">
                  <c:v>-2</c:v>
                </c:pt>
                <c:pt idx="129">
                  <c:v>-2</c:v>
                </c:pt>
                <c:pt idx="130">
                  <c:v>-2</c:v>
                </c:pt>
                <c:pt idx="131">
                  <c:v>-3</c:v>
                </c:pt>
                <c:pt idx="132">
                  <c:v>-3</c:v>
                </c:pt>
                <c:pt idx="133">
                  <c:v>-3</c:v>
                </c:pt>
                <c:pt idx="134">
                  <c:v>-1</c:v>
                </c:pt>
                <c:pt idx="135">
                  <c:v>-1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-1</c:v>
                </c:pt>
                <c:pt idx="143">
                  <c:v>-1</c:v>
                </c:pt>
                <c:pt idx="144">
                  <c:v>0</c:v>
                </c:pt>
                <c:pt idx="145">
                  <c:v>0</c:v>
                </c:pt>
                <c:pt idx="146">
                  <c:v>1</c:v>
                </c:pt>
                <c:pt idx="147">
                  <c:v>0</c:v>
                </c:pt>
                <c:pt idx="148">
                  <c:v>-1</c:v>
                </c:pt>
                <c:pt idx="149">
                  <c:v>-1</c:v>
                </c:pt>
                <c:pt idx="150">
                  <c:v>0</c:v>
                </c:pt>
                <c:pt idx="151">
                  <c:v>0</c:v>
                </c:pt>
                <c:pt idx="152">
                  <c:v>-2</c:v>
                </c:pt>
                <c:pt idx="153">
                  <c:v>-2</c:v>
                </c:pt>
                <c:pt idx="154">
                  <c:v>-3</c:v>
                </c:pt>
                <c:pt idx="155">
                  <c:v>-4</c:v>
                </c:pt>
                <c:pt idx="156">
                  <c:v>-5</c:v>
                </c:pt>
                <c:pt idx="157">
                  <c:v>-5</c:v>
                </c:pt>
                <c:pt idx="158">
                  <c:v>-4</c:v>
                </c:pt>
                <c:pt idx="159">
                  <c:v>-4</c:v>
                </c:pt>
                <c:pt idx="160">
                  <c:v>-4</c:v>
                </c:pt>
                <c:pt idx="161">
                  <c:v>-4</c:v>
                </c:pt>
                <c:pt idx="162">
                  <c:v>-5</c:v>
                </c:pt>
                <c:pt idx="163">
                  <c:v>-5</c:v>
                </c:pt>
                <c:pt idx="164">
                  <c:v>-3</c:v>
                </c:pt>
                <c:pt idx="165">
                  <c:v>-3</c:v>
                </c:pt>
                <c:pt idx="166">
                  <c:v>-1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-1</c:v>
                </c:pt>
                <c:pt idx="171">
                  <c:v>-1</c:v>
                </c:pt>
                <c:pt idx="172">
                  <c:v>-1</c:v>
                </c:pt>
                <c:pt idx="173">
                  <c:v>-1</c:v>
                </c:pt>
                <c:pt idx="174">
                  <c:v>-1</c:v>
                </c:pt>
                <c:pt idx="175">
                  <c:v>-1</c:v>
                </c:pt>
                <c:pt idx="176">
                  <c:v>-1</c:v>
                </c:pt>
                <c:pt idx="177">
                  <c:v>-1</c:v>
                </c:pt>
                <c:pt idx="178">
                  <c:v>-1</c:v>
                </c:pt>
                <c:pt idx="179">
                  <c:v>-1</c:v>
                </c:pt>
                <c:pt idx="180">
                  <c:v>-1</c:v>
                </c:pt>
                <c:pt idx="181">
                  <c:v>-1</c:v>
                </c:pt>
                <c:pt idx="182">
                  <c:v>-2</c:v>
                </c:pt>
                <c:pt idx="183">
                  <c:v>-2</c:v>
                </c:pt>
                <c:pt idx="184">
                  <c:v>-2</c:v>
                </c:pt>
                <c:pt idx="185">
                  <c:v>-2</c:v>
                </c:pt>
                <c:pt idx="186">
                  <c:v>-1</c:v>
                </c:pt>
                <c:pt idx="187">
                  <c:v>-1</c:v>
                </c:pt>
                <c:pt idx="188">
                  <c:v>-1</c:v>
                </c:pt>
                <c:pt idx="189">
                  <c:v>-1</c:v>
                </c:pt>
                <c:pt idx="190">
                  <c:v>-1</c:v>
                </c:pt>
                <c:pt idx="191">
                  <c:v>-2</c:v>
                </c:pt>
                <c:pt idx="192">
                  <c:v>-3</c:v>
                </c:pt>
                <c:pt idx="193">
                  <c:v>-3</c:v>
                </c:pt>
                <c:pt idx="194">
                  <c:v>-1</c:v>
                </c:pt>
                <c:pt idx="195">
                  <c:v>-1</c:v>
                </c:pt>
                <c:pt idx="196">
                  <c:v>-1</c:v>
                </c:pt>
                <c:pt idx="197">
                  <c:v>-2</c:v>
                </c:pt>
                <c:pt idx="198">
                  <c:v>-3</c:v>
                </c:pt>
                <c:pt idx="199">
                  <c:v>-2</c:v>
                </c:pt>
                <c:pt idx="200">
                  <c:v>-2</c:v>
                </c:pt>
                <c:pt idx="201">
                  <c:v>-2</c:v>
                </c:pt>
                <c:pt idx="202">
                  <c:v>-2</c:v>
                </c:pt>
                <c:pt idx="203">
                  <c:v>-2</c:v>
                </c:pt>
                <c:pt idx="204">
                  <c:v>-1</c:v>
                </c:pt>
                <c:pt idx="205">
                  <c:v>-1</c:v>
                </c:pt>
                <c:pt idx="206">
                  <c:v>-1</c:v>
                </c:pt>
                <c:pt idx="207">
                  <c:v>-1</c:v>
                </c:pt>
                <c:pt idx="208">
                  <c:v>0</c:v>
                </c:pt>
                <c:pt idx="209">
                  <c:v>1</c:v>
                </c:pt>
                <c:pt idx="210">
                  <c:v>1</c:v>
                </c:pt>
                <c:pt idx="211">
                  <c:v>0</c:v>
                </c:pt>
                <c:pt idx="212">
                  <c:v>-1</c:v>
                </c:pt>
                <c:pt idx="213">
                  <c:v>-1</c:v>
                </c:pt>
                <c:pt idx="214">
                  <c:v>-1</c:v>
                </c:pt>
                <c:pt idx="215">
                  <c:v>-1</c:v>
                </c:pt>
                <c:pt idx="216">
                  <c:v>-1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-1</c:v>
                </c:pt>
                <c:pt idx="221">
                  <c:v>-1</c:v>
                </c:pt>
                <c:pt idx="222">
                  <c:v>-2</c:v>
                </c:pt>
                <c:pt idx="223">
                  <c:v>-2</c:v>
                </c:pt>
                <c:pt idx="224">
                  <c:v>-2</c:v>
                </c:pt>
                <c:pt idx="225">
                  <c:v>-2</c:v>
                </c:pt>
                <c:pt idx="226">
                  <c:v>-2</c:v>
                </c:pt>
                <c:pt idx="227">
                  <c:v>0</c:v>
                </c:pt>
                <c:pt idx="228">
                  <c:v>1</c:v>
                </c:pt>
                <c:pt idx="229">
                  <c:v>2</c:v>
                </c:pt>
                <c:pt idx="230">
                  <c:v>2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3</c:v>
                </c:pt>
                <c:pt idx="235">
                  <c:v>3</c:v>
                </c:pt>
                <c:pt idx="236">
                  <c:v>4</c:v>
                </c:pt>
                <c:pt idx="237">
                  <c:v>4</c:v>
                </c:pt>
                <c:pt idx="238">
                  <c:v>4</c:v>
                </c:pt>
                <c:pt idx="239">
                  <c:v>3</c:v>
                </c:pt>
                <c:pt idx="240">
                  <c:v>3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2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2</c:v>
                </c:pt>
                <c:pt idx="256">
                  <c:v>2</c:v>
                </c:pt>
                <c:pt idx="257">
                  <c:v>1</c:v>
                </c:pt>
                <c:pt idx="258">
                  <c:v>0</c:v>
                </c:pt>
                <c:pt idx="259">
                  <c:v>-4</c:v>
                </c:pt>
                <c:pt idx="260">
                  <c:v>-4</c:v>
                </c:pt>
                <c:pt idx="261">
                  <c:v>-4</c:v>
                </c:pt>
                <c:pt idx="262">
                  <c:v>-4</c:v>
                </c:pt>
                <c:pt idx="263">
                  <c:v>-3</c:v>
                </c:pt>
                <c:pt idx="264">
                  <c:v>-5</c:v>
                </c:pt>
                <c:pt idx="265">
                  <c:v>-5</c:v>
                </c:pt>
                <c:pt idx="266">
                  <c:v>-5</c:v>
                </c:pt>
                <c:pt idx="267">
                  <c:v>-5</c:v>
                </c:pt>
                <c:pt idx="268">
                  <c:v>-5</c:v>
                </c:pt>
                <c:pt idx="269">
                  <c:v>-4</c:v>
                </c:pt>
                <c:pt idx="270">
                  <c:v>-4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-1</c:v>
                </c:pt>
                <c:pt idx="276">
                  <c:v>-1</c:v>
                </c:pt>
                <c:pt idx="277">
                  <c:v>-1</c:v>
                </c:pt>
                <c:pt idx="278">
                  <c:v>-1</c:v>
                </c:pt>
                <c:pt idx="279">
                  <c:v>-2</c:v>
                </c:pt>
                <c:pt idx="280">
                  <c:v>-3</c:v>
                </c:pt>
                <c:pt idx="281">
                  <c:v>-2</c:v>
                </c:pt>
                <c:pt idx="282">
                  <c:v>-2</c:v>
                </c:pt>
                <c:pt idx="283">
                  <c:v>-3</c:v>
                </c:pt>
                <c:pt idx="284">
                  <c:v>-4</c:v>
                </c:pt>
                <c:pt idx="285">
                  <c:v>-4</c:v>
                </c:pt>
                <c:pt idx="286">
                  <c:v>-4</c:v>
                </c:pt>
                <c:pt idx="287">
                  <c:v>-3</c:v>
                </c:pt>
                <c:pt idx="288">
                  <c:v>-2</c:v>
                </c:pt>
                <c:pt idx="289">
                  <c:v>-2</c:v>
                </c:pt>
                <c:pt idx="290">
                  <c:v>0</c:v>
                </c:pt>
                <c:pt idx="291">
                  <c:v>1</c:v>
                </c:pt>
                <c:pt idx="292">
                  <c:v>3</c:v>
                </c:pt>
                <c:pt idx="293">
                  <c:v>2</c:v>
                </c:pt>
                <c:pt idx="294">
                  <c:v>2</c:v>
                </c:pt>
                <c:pt idx="295">
                  <c:v>3</c:v>
                </c:pt>
                <c:pt idx="296">
                  <c:v>4</c:v>
                </c:pt>
                <c:pt idx="297">
                  <c:v>5</c:v>
                </c:pt>
                <c:pt idx="298">
                  <c:v>5</c:v>
                </c:pt>
                <c:pt idx="299">
                  <c:v>4</c:v>
                </c:pt>
                <c:pt idx="300">
                  <c:v>4</c:v>
                </c:pt>
                <c:pt idx="301">
                  <c:v>4</c:v>
                </c:pt>
                <c:pt idx="302">
                  <c:v>2</c:v>
                </c:pt>
                <c:pt idx="303">
                  <c:v>3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1</c:v>
                </c:pt>
                <c:pt idx="308">
                  <c:v>1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-1</c:v>
                </c:pt>
                <c:pt idx="316">
                  <c:v>-1</c:v>
                </c:pt>
                <c:pt idx="317">
                  <c:v>-1</c:v>
                </c:pt>
                <c:pt idx="318">
                  <c:v>-1</c:v>
                </c:pt>
                <c:pt idx="319">
                  <c:v>-1</c:v>
                </c:pt>
                <c:pt idx="320">
                  <c:v>-1</c:v>
                </c:pt>
                <c:pt idx="321">
                  <c:v>-1</c:v>
                </c:pt>
                <c:pt idx="322">
                  <c:v>-1</c:v>
                </c:pt>
                <c:pt idx="323">
                  <c:v>-1</c:v>
                </c:pt>
                <c:pt idx="324">
                  <c:v>-1</c:v>
                </c:pt>
                <c:pt idx="325">
                  <c:v>-1</c:v>
                </c:pt>
                <c:pt idx="326">
                  <c:v>-1</c:v>
                </c:pt>
                <c:pt idx="327">
                  <c:v>-1</c:v>
                </c:pt>
                <c:pt idx="328">
                  <c:v>-1</c:v>
                </c:pt>
                <c:pt idx="329">
                  <c:v>-1</c:v>
                </c:pt>
                <c:pt idx="330">
                  <c:v>-2</c:v>
                </c:pt>
                <c:pt idx="331">
                  <c:v>-1</c:v>
                </c:pt>
                <c:pt idx="332">
                  <c:v>-1</c:v>
                </c:pt>
                <c:pt idx="333">
                  <c:v>-1</c:v>
                </c:pt>
                <c:pt idx="334">
                  <c:v>-2</c:v>
                </c:pt>
                <c:pt idx="335">
                  <c:v>-2</c:v>
                </c:pt>
                <c:pt idx="336">
                  <c:v>-2</c:v>
                </c:pt>
                <c:pt idx="337">
                  <c:v>-2</c:v>
                </c:pt>
                <c:pt idx="338">
                  <c:v>-2</c:v>
                </c:pt>
                <c:pt idx="339">
                  <c:v>-2</c:v>
                </c:pt>
                <c:pt idx="340">
                  <c:v>-2</c:v>
                </c:pt>
                <c:pt idx="341">
                  <c:v>-2</c:v>
                </c:pt>
                <c:pt idx="342">
                  <c:v>-1</c:v>
                </c:pt>
                <c:pt idx="343">
                  <c:v>-2</c:v>
                </c:pt>
                <c:pt idx="344">
                  <c:v>-2</c:v>
                </c:pt>
                <c:pt idx="345">
                  <c:v>-2</c:v>
                </c:pt>
                <c:pt idx="346">
                  <c:v>-1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-1</c:v>
                </c:pt>
                <c:pt idx="360">
                  <c:v>-1</c:v>
                </c:pt>
                <c:pt idx="361">
                  <c:v>0</c:v>
                </c:pt>
                <c:pt idx="362">
                  <c:v>-2</c:v>
                </c:pt>
                <c:pt idx="363">
                  <c:v>-2</c:v>
                </c:pt>
                <c:pt idx="364">
                  <c:v>-2</c:v>
                </c:pt>
                <c:pt idx="365">
                  <c:v>-1</c:v>
                </c:pt>
                <c:pt idx="366">
                  <c:v>-1</c:v>
                </c:pt>
                <c:pt idx="367">
                  <c:v>-1</c:v>
                </c:pt>
                <c:pt idx="368">
                  <c:v>-1</c:v>
                </c:pt>
                <c:pt idx="369">
                  <c:v>-1</c:v>
                </c:pt>
                <c:pt idx="370">
                  <c:v>-1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3</c:v>
                </c:pt>
                <c:pt idx="375">
                  <c:v>3</c:v>
                </c:pt>
                <c:pt idx="376">
                  <c:v>3</c:v>
                </c:pt>
                <c:pt idx="377">
                  <c:v>2</c:v>
                </c:pt>
                <c:pt idx="378">
                  <c:v>4</c:v>
                </c:pt>
                <c:pt idx="379">
                  <c:v>4</c:v>
                </c:pt>
                <c:pt idx="380">
                  <c:v>4</c:v>
                </c:pt>
                <c:pt idx="381">
                  <c:v>4</c:v>
                </c:pt>
                <c:pt idx="382">
                  <c:v>4</c:v>
                </c:pt>
                <c:pt idx="383">
                  <c:v>3</c:v>
                </c:pt>
                <c:pt idx="384">
                  <c:v>3</c:v>
                </c:pt>
                <c:pt idx="385">
                  <c:v>2</c:v>
                </c:pt>
                <c:pt idx="386">
                  <c:v>2</c:v>
                </c:pt>
                <c:pt idx="387">
                  <c:v>2</c:v>
                </c:pt>
                <c:pt idx="388">
                  <c:v>2</c:v>
                </c:pt>
                <c:pt idx="389">
                  <c:v>2</c:v>
                </c:pt>
                <c:pt idx="390">
                  <c:v>1</c:v>
                </c:pt>
                <c:pt idx="391">
                  <c:v>-2</c:v>
                </c:pt>
                <c:pt idx="392">
                  <c:v>-2</c:v>
                </c:pt>
                <c:pt idx="393">
                  <c:v>-2</c:v>
                </c:pt>
                <c:pt idx="394">
                  <c:v>-2</c:v>
                </c:pt>
                <c:pt idx="395">
                  <c:v>-1</c:v>
                </c:pt>
                <c:pt idx="396">
                  <c:v>-2</c:v>
                </c:pt>
                <c:pt idx="397">
                  <c:v>-2</c:v>
                </c:pt>
                <c:pt idx="398">
                  <c:v>-2</c:v>
                </c:pt>
                <c:pt idx="399">
                  <c:v>-3</c:v>
                </c:pt>
                <c:pt idx="400">
                  <c:v>-1</c:v>
                </c:pt>
                <c:pt idx="401">
                  <c:v>-1</c:v>
                </c:pt>
                <c:pt idx="402">
                  <c:v>-1</c:v>
                </c:pt>
                <c:pt idx="403">
                  <c:v>4</c:v>
                </c:pt>
                <c:pt idx="404">
                  <c:v>4</c:v>
                </c:pt>
                <c:pt idx="405">
                  <c:v>4</c:v>
                </c:pt>
                <c:pt idx="406">
                  <c:v>2</c:v>
                </c:pt>
                <c:pt idx="407">
                  <c:v>1</c:v>
                </c:pt>
                <c:pt idx="408">
                  <c:v>2</c:v>
                </c:pt>
                <c:pt idx="409">
                  <c:v>2</c:v>
                </c:pt>
                <c:pt idx="410">
                  <c:v>2</c:v>
                </c:pt>
                <c:pt idx="411">
                  <c:v>4</c:v>
                </c:pt>
                <c:pt idx="412">
                  <c:v>3</c:v>
                </c:pt>
                <c:pt idx="413">
                  <c:v>3</c:v>
                </c:pt>
                <c:pt idx="414">
                  <c:v>2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-2</c:v>
                </c:pt>
                <c:pt idx="424">
                  <c:v>-1</c:v>
                </c:pt>
                <c:pt idx="425">
                  <c:v>-1</c:v>
                </c:pt>
                <c:pt idx="426">
                  <c:v>-3</c:v>
                </c:pt>
                <c:pt idx="427">
                  <c:v>-3</c:v>
                </c:pt>
                <c:pt idx="428">
                  <c:v>-2</c:v>
                </c:pt>
                <c:pt idx="429">
                  <c:v>-2</c:v>
                </c:pt>
                <c:pt idx="430">
                  <c:v>-2</c:v>
                </c:pt>
                <c:pt idx="431">
                  <c:v>-3</c:v>
                </c:pt>
                <c:pt idx="432">
                  <c:v>-3</c:v>
                </c:pt>
                <c:pt idx="433">
                  <c:v>-3</c:v>
                </c:pt>
                <c:pt idx="434">
                  <c:v>-3</c:v>
                </c:pt>
                <c:pt idx="435">
                  <c:v>-4</c:v>
                </c:pt>
                <c:pt idx="436">
                  <c:v>-4</c:v>
                </c:pt>
                <c:pt idx="437">
                  <c:v>-3</c:v>
                </c:pt>
                <c:pt idx="438">
                  <c:v>-1</c:v>
                </c:pt>
                <c:pt idx="439">
                  <c:v>-1</c:v>
                </c:pt>
                <c:pt idx="440">
                  <c:v>-1</c:v>
                </c:pt>
                <c:pt idx="441">
                  <c:v>-1</c:v>
                </c:pt>
                <c:pt idx="442">
                  <c:v>-1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1</c:v>
                </c:pt>
                <c:pt idx="448">
                  <c:v>1</c:v>
                </c:pt>
                <c:pt idx="449">
                  <c:v>-2</c:v>
                </c:pt>
                <c:pt idx="450">
                  <c:v>-2</c:v>
                </c:pt>
                <c:pt idx="451">
                  <c:v>-2</c:v>
                </c:pt>
                <c:pt idx="452">
                  <c:v>-2</c:v>
                </c:pt>
                <c:pt idx="453">
                  <c:v>-2</c:v>
                </c:pt>
                <c:pt idx="454">
                  <c:v>-2</c:v>
                </c:pt>
                <c:pt idx="455">
                  <c:v>-3</c:v>
                </c:pt>
                <c:pt idx="456">
                  <c:v>-3</c:v>
                </c:pt>
                <c:pt idx="457">
                  <c:v>-3</c:v>
                </c:pt>
                <c:pt idx="458">
                  <c:v>-3</c:v>
                </c:pt>
                <c:pt idx="459">
                  <c:v>-3</c:v>
                </c:pt>
                <c:pt idx="460">
                  <c:v>-3</c:v>
                </c:pt>
                <c:pt idx="461">
                  <c:v>-1</c:v>
                </c:pt>
                <c:pt idx="462">
                  <c:v>-1</c:v>
                </c:pt>
                <c:pt idx="463">
                  <c:v>-1</c:v>
                </c:pt>
                <c:pt idx="464">
                  <c:v>-2</c:v>
                </c:pt>
                <c:pt idx="465">
                  <c:v>-2</c:v>
                </c:pt>
                <c:pt idx="466">
                  <c:v>-2</c:v>
                </c:pt>
                <c:pt idx="467">
                  <c:v>-2</c:v>
                </c:pt>
                <c:pt idx="468">
                  <c:v>-2</c:v>
                </c:pt>
                <c:pt idx="469">
                  <c:v>-3</c:v>
                </c:pt>
                <c:pt idx="470">
                  <c:v>-3</c:v>
                </c:pt>
                <c:pt idx="471">
                  <c:v>-3</c:v>
                </c:pt>
                <c:pt idx="472">
                  <c:v>-3</c:v>
                </c:pt>
                <c:pt idx="473">
                  <c:v>-3</c:v>
                </c:pt>
                <c:pt idx="474">
                  <c:v>-3</c:v>
                </c:pt>
                <c:pt idx="475">
                  <c:v>-3</c:v>
                </c:pt>
                <c:pt idx="476">
                  <c:v>-2</c:v>
                </c:pt>
                <c:pt idx="477">
                  <c:v>-2</c:v>
                </c:pt>
                <c:pt idx="478">
                  <c:v>-2</c:v>
                </c:pt>
                <c:pt idx="479">
                  <c:v>-1</c:v>
                </c:pt>
                <c:pt idx="480">
                  <c:v>-1</c:v>
                </c:pt>
                <c:pt idx="481">
                  <c:v>-1</c:v>
                </c:pt>
                <c:pt idx="482">
                  <c:v>-1</c:v>
                </c:pt>
                <c:pt idx="483">
                  <c:v>-1</c:v>
                </c:pt>
                <c:pt idx="484">
                  <c:v>-1</c:v>
                </c:pt>
                <c:pt idx="485">
                  <c:v>-1</c:v>
                </c:pt>
                <c:pt idx="486">
                  <c:v>-1</c:v>
                </c:pt>
                <c:pt idx="487">
                  <c:v>-1</c:v>
                </c:pt>
                <c:pt idx="488">
                  <c:v>-2</c:v>
                </c:pt>
                <c:pt idx="489">
                  <c:v>-2</c:v>
                </c:pt>
                <c:pt idx="490">
                  <c:v>-4</c:v>
                </c:pt>
                <c:pt idx="491">
                  <c:v>-4</c:v>
                </c:pt>
                <c:pt idx="492">
                  <c:v>-1</c:v>
                </c:pt>
                <c:pt idx="493">
                  <c:v>-1</c:v>
                </c:pt>
                <c:pt idx="494">
                  <c:v>-1</c:v>
                </c:pt>
                <c:pt idx="495">
                  <c:v>-1</c:v>
                </c:pt>
                <c:pt idx="496">
                  <c:v>-1</c:v>
                </c:pt>
                <c:pt idx="497">
                  <c:v>-1</c:v>
                </c:pt>
                <c:pt idx="498">
                  <c:v>-1</c:v>
                </c:pt>
                <c:pt idx="499">
                  <c:v>-1</c:v>
                </c:pt>
                <c:pt idx="500">
                  <c:v>-1</c:v>
                </c:pt>
                <c:pt idx="501">
                  <c:v>-3</c:v>
                </c:pt>
                <c:pt idx="502">
                  <c:v>-3</c:v>
                </c:pt>
                <c:pt idx="503">
                  <c:v>-3</c:v>
                </c:pt>
                <c:pt idx="504">
                  <c:v>-4</c:v>
                </c:pt>
                <c:pt idx="505">
                  <c:v>-5</c:v>
                </c:pt>
                <c:pt idx="506">
                  <c:v>-5</c:v>
                </c:pt>
                <c:pt idx="507">
                  <c:v>-5</c:v>
                </c:pt>
                <c:pt idx="508">
                  <c:v>-5</c:v>
                </c:pt>
                <c:pt idx="509">
                  <c:v>-5</c:v>
                </c:pt>
                <c:pt idx="510">
                  <c:v>-5</c:v>
                </c:pt>
                <c:pt idx="511">
                  <c:v>-5</c:v>
                </c:pt>
                <c:pt idx="512">
                  <c:v>-2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6</c:v>
                </c:pt>
                <c:pt idx="523">
                  <c:v>6</c:v>
                </c:pt>
                <c:pt idx="524">
                  <c:v>6</c:v>
                </c:pt>
                <c:pt idx="525">
                  <c:v>6</c:v>
                </c:pt>
                <c:pt idx="526">
                  <c:v>7</c:v>
                </c:pt>
                <c:pt idx="527">
                  <c:v>7</c:v>
                </c:pt>
                <c:pt idx="528">
                  <c:v>7</c:v>
                </c:pt>
                <c:pt idx="529">
                  <c:v>7</c:v>
                </c:pt>
                <c:pt idx="530">
                  <c:v>7</c:v>
                </c:pt>
                <c:pt idx="531">
                  <c:v>7</c:v>
                </c:pt>
                <c:pt idx="532">
                  <c:v>7</c:v>
                </c:pt>
                <c:pt idx="533">
                  <c:v>7</c:v>
                </c:pt>
                <c:pt idx="534">
                  <c:v>2</c:v>
                </c:pt>
                <c:pt idx="535">
                  <c:v>1</c:v>
                </c:pt>
                <c:pt idx="536">
                  <c:v>0</c:v>
                </c:pt>
                <c:pt idx="537">
                  <c:v>0</c:v>
                </c:pt>
                <c:pt idx="538">
                  <c:v>-1</c:v>
                </c:pt>
                <c:pt idx="539">
                  <c:v>-1</c:v>
                </c:pt>
                <c:pt idx="540">
                  <c:v>-1</c:v>
                </c:pt>
                <c:pt idx="541">
                  <c:v>-1</c:v>
                </c:pt>
                <c:pt idx="542">
                  <c:v>-1</c:v>
                </c:pt>
                <c:pt idx="543">
                  <c:v>-1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1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-1</c:v>
                </c:pt>
                <c:pt idx="552">
                  <c:v>-1</c:v>
                </c:pt>
                <c:pt idx="553">
                  <c:v>-2</c:v>
                </c:pt>
                <c:pt idx="554">
                  <c:v>-2</c:v>
                </c:pt>
                <c:pt idx="555">
                  <c:v>-2</c:v>
                </c:pt>
                <c:pt idx="556">
                  <c:v>-3</c:v>
                </c:pt>
                <c:pt idx="557">
                  <c:v>-3</c:v>
                </c:pt>
                <c:pt idx="558">
                  <c:v>-3</c:v>
                </c:pt>
                <c:pt idx="559">
                  <c:v>-3</c:v>
                </c:pt>
                <c:pt idx="560">
                  <c:v>-2</c:v>
                </c:pt>
                <c:pt idx="561">
                  <c:v>-2</c:v>
                </c:pt>
                <c:pt idx="562">
                  <c:v>-2</c:v>
                </c:pt>
                <c:pt idx="563">
                  <c:v>-1</c:v>
                </c:pt>
                <c:pt idx="564">
                  <c:v>0</c:v>
                </c:pt>
                <c:pt idx="565">
                  <c:v>1</c:v>
                </c:pt>
                <c:pt idx="566">
                  <c:v>3</c:v>
                </c:pt>
                <c:pt idx="567">
                  <c:v>3</c:v>
                </c:pt>
                <c:pt idx="568">
                  <c:v>2</c:v>
                </c:pt>
                <c:pt idx="569">
                  <c:v>2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1</c:v>
                </c:pt>
                <c:pt idx="574">
                  <c:v>1</c:v>
                </c:pt>
                <c:pt idx="575">
                  <c:v>1</c:v>
                </c:pt>
                <c:pt idx="576">
                  <c:v>0</c:v>
                </c:pt>
                <c:pt idx="577">
                  <c:v>0</c:v>
                </c:pt>
                <c:pt idx="578">
                  <c:v>-2</c:v>
                </c:pt>
                <c:pt idx="579">
                  <c:v>-2</c:v>
                </c:pt>
                <c:pt idx="580">
                  <c:v>-1</c:v>
                </c:pt>
                <c:pt idx="581">
                  <c:v>-4</c:v>
                </c:pt>
                <c:pt idx="582">
                  <c:v>-2</c:v>
                </c:pt>
                <c:pt idx="583">
                  <c:v>-2</c:v>
                </c:pt>
                <c:pt idx="584">
                  <c:v>-2</c:v>
                </c:pt>
                <c:pt idx="585">
                  <c:v>-3</c:v>
                </c:pt>
                <c:pt idx="586">
                  <c:v>-3</c:v>
                </c:pt>
                <c:pt idx="587">
                  <c:v>-3</c:v>
                </c:pt>
                <c:pt idx="588">
                  <c:v>-3</c:v>
                </c:pt>
                <c:pt idx="589">
                  <c:v>-3</c:v>
                </c:pt>
                <c:pt idx="590">
                  <c:v>-3</c:v>
                </c:pt>
                <c:pt idx="591">
                  <c:v>-1</c:v>
                </c:pt>
                <c:pt idx="592">
                  <c:v>-1</c:v>
                </c:pt>
                <c:pt idx="593">
                  <c:v>2</c:v>
                </c:pt>
                <c:pt idx="594">
                  <c:v>2</c:v>
                </c:pt>
                <c:pt idx="595">
                  <c:v>2</c:v>
                </c:pt>
                <c:pt idx="596">
                  <c:v>2</c:v>
                </c:pt>
                <c:pt idx="597">
                  <c:v>2</c:v>
                </c:pt>
                <c:pt idx="598">
                  <c:v>2</c:v>
                </c:pt>
                <c:pt idx="599">
                  <c:v>3</c:v>
                </c:pt>
                <c:pt idx="600">
                  <c:v>3</c:v>
                </c:pt>
                <c:pt idx="601">
                  <c:v>2</c:v>
                </c:pt>
                <c:pt idx="602">
                  <c:v>1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-1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-1</c:v>
                </c:pt>
                <c:pt idx="612">
                  <c:v>-1</c:v>
                </c:pt>
                <c:pt idx="613">
                  <c:v>-1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1</c:v>
                </c:pt>
                <c:pt idx="619">
                  <c:v>-1</c:v>
                </c:pt>
                <c:pt idx="620">
                  <c:v>-1</c:v>
                </c:pt>
                <c:pt idx="621">
                  <c:v>-1</c:v>
                </c:pt>
                <c:pt idx="622">
                  <c:v>-2</c:v>
                </c:pt>
                <c:pt idx="623">
                  <c:v>-2</c:v>
                </c:pt>
                <c:pt idx="624">
                  <c:v>-1</c:v>
                </c:pt>
                <c:pt idx="625">
                  <c:v>-1</c:v>
                </c:pt>
                <c:pt idx="626">
                  <c:v>-1</c:v>
                </c:pt>
                <c:pt idx="627">
                  <c:v>-1</c:v>
                </c:pt>
                <c:pt idx="628">
                  <c:v>-1</c:v>
                </c:pt>
                <c:pt idx="629">
                  <c:v>-1</c:v>
                </c:pt>
                <c:pt idx="630">
                  <c:v>-1</c:v>
                </c:pt>
                <c:pt idx="631">
                  <c:v>1</c:v>
                </c:pt>
                <c:pt idx="632">
                  <c:v>1</c:v>
                </c:pt>
                <c:pt idx="633">
                  <c:v>1</c:v>
                </c:pt>
                <c:pt idx="634">
                  <c:v>2</c:v>
                </c:pt>
                <c:pt idx="635">
                  <c:v>2</c:v>
                </c:pt>
                <c:pt idx="636">
                  <c:v>2</c:v>
                </c:pt>
                <c:pt idx="637">
                  <c:v>2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-1</c:v>
                </c:pt>
                <c:pt idx="649">
                  <c:v>-2</c:v>
                </c:pt>
                <c:pt idx="650">
                  <c:v>-2</c:v>
                </c:pt>
                <c:pt idx="651">
                  <c:v>-2</c:v>
                </c:pt>
                <c:pt idx="652">
                  <c:v>-3</c:v>
                </c:pt>
                <c:pt idx="653">
                  <c:v>-4</c:v>
                </c:pt>
                <c:pt idx="654">
                  <c:v>-6</c:v>
                </c:pt>
                <c:pt idx="655">
                  <c:v>-6</c:v>
                </c:pt>
                <c:pt idx="656">
                  <c:v>-7</c:v>
                </c:pt>
                <c:pt idx="657">
                  <c:v>-7</c:v>
                </c:pt>
                <c:pt idx="658">
                  <c:v>-6</c:v>
                </c:pt>
                <c:pt idx="659">
                  <c:v>-7</c:v>
                </c:pt>
                <c:pt idx="660">
                  <c:v>-6</c:v>
                </c:pt>
                <c:pt idx="661">
                  <c:v>-5</c:v>
                </c:pt>
                <c:pt idx="662">
                  <c:v>-5</c:v>
                </c:pt>
                <c:pt idx="663">
                  <c:v>-5</c:v>
                </c:pt>
                <c:pt idx="664">
                  <c:v>-4</c:v>
                </c:pt>
                <c:pt idx="665">
                  <c:v>-3</c:v>
                </c:pt>
                <c:pt idx="666">
                  <c:v>-1</c:v>
                </c:pt>
                <c:pt idx="667">
                  <c:v>-1</c:v>
                </c:pt>
                <c:pt idx="668">
                  <c:v>2</c:v>
                </c:pt>
                <c:pt idx="669">
                  <c:v>2</c:v>
                </c:pt>
                <c:pt idx="670">
                  <c:v>1</c:v>
                </c:pt>
                <c:pt idx="671">
                  <c:v>2</c:v>
                </c:pt>
                <c:pt idx="672">
                  <c:v>3</c:v>
                </c:pt>
                <c:pt idx="673">
                  <c:v>3</c:v>
                </c:pt>
                <c:pt idx="674">
                  <c:v>3</c:v>
                </c:pt>
                <c:pt idx="675">
                  <c:v>3</c:v>
                </c:pt>
                <c:pt idx="676">
                  <c:v>3</c:v>
                </c:pt>
                <c:pt idx="677">
                  <c:v>3</c:v>
                </c:pt>
                <c:pt idx="678">
                  <c:v>3</c:v>
                </c:pt>
                <c:pt idx="679">
                  <c:v>3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-2</c:v>
                </c:pt>
                <c:pt idx="686">
                  <c:v>-3</c:v>
                </c:pt>
                <c:pt idx="687">
                  <c:v>-3</c:v>
                </c:pt>
                <c:pt idx="688">
                  <c:v>-3</c:v>
                </c:pt>
                <c:pt idx="689">
                  <c:v>-4</c:v>
                </c:pt>
                <c:pt idx="690">
                  <c:v>-4</c:v>
                </c:pt>
                <c:pt idx="691">
                  <c:v>-4</c:v>
                </c:pt>
                <c:pt idx="692">
                  <c:v>-4</c:v>
                </c:pt>
                <c:pt idx="693">
                  <c:v>-4</c:v>
                </c:pt>
                <c:pt idx="694">
                  <c:v>-4</c:v>
                </c:pt>
                <c:pt idx="695">
                  <c:v>-4</c:v>
                </c:pt>
                <c:pt idx="696">
                  <c:v>-5</c:v>
                </c:pt>
                <c:pt idx="697">
                  <c:v>-4</c:v>
                </c:pt>
                <c:pt idx="698">
                  <c:v>-4</c:v>
                </c:pt>
                <c:pt idx="699">
                  <c:v>-5</c:v>
                </c:pt>
                <c:pt idx="700">
                  <c:v>-5</c:v>
                </c:pt>
                <c:pt idx="701">
                  <c:v>-4</c:v>
                </c:pt>
                <c:pt idx="702">
                  <c:v>-4</c:v>
                </c:pt>
                <c:pt idx="703">
                  <c:v>-4</c:v>
                </c:pt>
                <c:pt idx="704">
                  <c:v>-4</c:v>
                </c:pt>
                <c:pt idx="705">
                  <c:v>-4</c:v>
                </c:pt>
                <c:pt idx="706">
                  <c:v>-4</c:v>
                </c:pt>
                <c:pt idx="707">
                  <c:v>-4</c:v>
                </c:pt>
                <c:pt idx="708">
                  <c:v>-3</c:v>
                </c:pt>
                <c:pt idx="709">
                  <c:v>-2</c:v>
                </c:pt>
                <c:pt idx="710">
                  <c:v>-1</c:v>
                </c:pt>
                <c:pt idx="711">
                  <c:v>1</c:v>
                </c:pt>
                <c:pt idx="712">
                  <c:v>1</c:v>
                </c:pt>
                <c:pt idx="713">
                  <c:v>-1</c:v>
                </c:pt>
                <c:pt idx="714">
                  <c:v>-1</c:v>
                </c:pt>
                <c:pt idx="715">
                  <c:v>0</c:v>
                </c:pt>
                <c:pt idx="716">
                  <c:v>0</c:v>
                </c:pt>
                <c:pt idx="717">
                  <c:v>-1</c:v>
                </c:pt>
                <c:pt idx="718">
                  <c:v>-1</c:v>
                </c:pt>
                <c:pt idx="719">
                  <c:v>-1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-1</c:v>
                </c:pt>
                <c:pt idx="724">
                  <c:v>-1</c:v>
                </c:pt>
                <c:pt idx="725">
                  <c:v>1</c:v>
                </c:pt>
                <c:pt idx="726">
                  <c:v>2</c:v>
                </c:pt>
                <c:pt idx="727">
                  <c:v>2</c:v>
                </c:pt>
                <c:pt idx="728">
                  <c:v>2</c:v>
                </c:pt>
                <c:pt idx="729">
                  <c:v>3</c:v>
                </c:pt>
                <c:pt idx="730">
                  <c:v>3</c:v>
                </c:pt>
                <c:pt idx="731">
                  <c:v>2</c:v>
                </c:pt>
                <c:pt idx="732">
                  <c:v>0</c:v>
                </c:pt>
                <c:pt idx="733">
                  <c:v>1</c:v>
                </c:pt>
                <c:pt idx="734">
                  <c:v>2</c:v>
                </c:pt>
                <c:pt idx="735">
                  <c:v>2</c:v>
                </c:pt>
                <c:pt idx="736">
                  <c:v>2</c:v>
                </c:pt>
                <c:pt idx="737">
                  <c:v>2</c:v>
                </c:pt>
                <c:pt idx="738">
                  <c:v>2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4</c:v>
                </c:pt>
                <c:pt idx="744">
                  <c:v>6</c:v>
                </c:pt>
                <c:pt idx="745">
                  <c:v>5</c:v>
                </c:pt>
                <c:pt idx="746">
                  <c:v>4</c:v>
                </c:pt>
                <c:pt idx="747">
                  <c:v>4</c:v>
                </c:pt>
                <c:pt idx="748">
                  <c:v>4</c:v>
                </c:pt>
                <c:pt idx="749">
                  <c:v>5</c:v>
                </c:pt>
                <c:pt idx="750">
                  <c:v>4</c:v>
                </c:pt>
                <c:pt idx="751">
                  <c:v>4</c:v>
                </c:pt>
                <c:pt idx="752">
                  <c:v>5</c:v>
                </c:pt>
                <c:pt idx="753">
                  <c:v>5</c:v>
                </c:pt>
                <c:pt idx="754">
                  <c:v>6</c:v>
                </c:pt>
                <c:pt idx="755">
                  <c:v>4</c:v>
                </c:pt>
                <c:pt idx="756">
                  <c:v>3</c:v>
                </c:pt>
                <c:pt idx="757">
                  <c:v>3</c:v>
                </c:pt>
                <c:pt idx="758">
                  <c:v>3</c:v>
                </c:pt>
                <c:pt idx="759">
                  <c:v>2</c:v>
                </c:pt>
                <c:pt idx="760">
                  <c:v>2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2</c:v>
                </c:pt>
                <c:pt idx="771">
                  <c:v>2</c:v>
                </c:pt>
                <c:pt idx="772">
                  <c:v>2</c:v>
                </c:pt>
                <c:pt idx="773">
                  <c:v>2</c:v>
                </c:pt>
                <c:pt idx="774">
                  <c:v>2</c:v>
                </c:pt>
                <c:pt idx="775">
                  <c:v>2</c:v>
                </c:pt>
                <c:pt idx="776">
                  <c:v>2</c:v>
                </c:pt>
                <c:pt idx="777">
                  <c:v>2</c:v>
                </c:pt>
                <c:pt idx="778">
                  <c:v>2</c:v>
                </c:pt>
                <c:pt idx="779">
                  <c:v>2</c:v>
                </c:pt>
                <c:pt idx="780">
                  <c:v>2</c:v>
                </c:pt>
                <c:pt idx="781">
                  <c:v>3</c:v>
                </c:pt>
                <c:pt idx="782">
                  <c:v>1</c:v>
                </c:pt>
                <c:pt idx="783">
                  <c:v>3</c:v>
                </c:pt>
                <c:pt idx="784">
                  <c:v>4</c:v>
                </c:pt>
                <c:pt idx="785">
                  <c:v>5</c:v>
                </c:pt>
                <c:pt idx="786">
                  <c:v>5</c:v>
                </c:pt>
                <c:pt idx="787">
                  <c:v>4</c:v>
                </c:pt>
                <c:pt idx="788">
                  <c:v>4</c:v>
                </c:pt>
                <c:pt idx="789">
                  <c:v>4</c:v>
                </c:pt>
                <c:pt idx="790">
                  <c:v>4</c:v>
                </c:pt>
                <c:pt idx="791">
                  <c:v>3</c:v>
                </c:pt>
                <c:pt idx="792">
                  <c:v>3</c:v>
                </c:pt>
                <c:pt idx="793">
                  <c:v>3</c:v>
                </c:pt>
                <c:pt idx="794">
                  <c:v>3</c:v>
                </c:pt>
                <c:pt idx="795">
                  <c:v>2</c:v>
                </c:pt>
                <c:pt idx="796">
                  <c:v>1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-1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-3</c:v>
                </c:pt>
                <c:pt idx="812">
                  <c:v>-3</c:v>
                </c:pt>
                <c:pt idx="813">
                  <c:v>-3</c:v>
                </c:pt>
                <c:pt idx="814">
                  <c:v>-1</c:v>
                </c:pt>
                <c:pt idx="815">
                  <c:v>-1</c:v>
                </c:pt>
                <c:pt idx="816">
                  <c:v>-2</c:v>
                </c:pt>
                <c:pt idx="817">
                  <c:v>-2</c:v>
                </c:pt>
                <c:pt idx="818">
                  <c:v>-3</c:v>
                </c:pt>
                <c:pt idx="819">
                  <c:v>-3</c:v>
                </c:pt>
                <c:pt idx="820">
                  <c:v>-3</c:v>
                </c:pt>
                <c:pt idx="821">
                  <c:v>-3</c:v>
                </c:pt>
                <c:pt idx="822">
                  <c:v>-3</c:v>
                </c:pt>
                <c:pt idx="823">
                  <c:v>0</c:v>
                </c:pt>
                <c:pt idx="824">
                  <c:v>0</c:v>
                </c:pt>
                <c:pt idx="825">
                  <c:v>1</c:v>
                </c:pt>
                <c:pt idx="826">
                  <c:v>0</c:v>
                </c:pt>
                <c:pt idx="827">
                  <c:v>-1</c:v>
                </c:pt>
                <c:pt idx="828">
                  <c:v>-1</c:v>
                </c:pt>
                <c:pt idx="829">
                  <c:v>-1</c:v>
                </c:pt>
                <c:pt idx="830">
                  <c:v>-1</c:v>
                </c:pt>
                <c:pt idx="831">
                  <c:v>-1</c:v>
                </c:pt>
                <c:pt idx="832">
                  <c:v>-1</c:v>
                </c:pt>
                <c:pt idx="833">
                  <c:v>-1</c:v>
                </c:pt>
                <c:pt idx="834">
                  <c:v>-1</c:v>
                </c:pt>
                <c:pt idx="835">
                  <c:v>-4</c:v>
                </c:pt>
                <c:pt idx="836">
                  <c:v>-4</c:v>
                </c:pt>
                <c:pt idx="837">
                  <c:v>-4</c:v>
                </c:pt>
                <c:pt idx="838">
                  <c:v>-4</c:v>
                </c:pt>
                <c:pt idx="839">
                  <c:v>-3</c:v>
                </c:pt>
                <c:pt idx="840">
                  <c:v>-2</c:v>
                </c:pt>
                <c:pt idx="841">
                  <c:v>-3</c:v>
                </c:pt>
                <c:pt idx="842">
                  <c:v>-3</c:v>
                </c:pt>
                <c:pt idx="843">
                  <c:v>-4</c:v>
                </c:pt>
                <c:pt idx="844">
                  <c:v>-4</c:v>
                </c:pt>
                <c:pt idx="845">
                  <c:v>-4</c:v>
                </c:pt>
                <c:pt idx="846">
                  <c:v>-4</c:v>
                </c:pt>
                <c:pt idx="847">
                  <c:v>-1</c:v>
                </c:pt>
                <c:pt idx="848">
                  <c:v>-1</c:v>
                </c:pt>
                <c:pt idx="849">
                  <c:v>-1</c:v>
                </c:pt>
                <c:pt idx="850">
                  <c:v>1</c:v>
                </c:pt>
                <c:pt idx="851">
                  <c:v>1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3</c:v>
                </c:pt>
                <c:pt idx="856">
                  <c:v>3</c:v>
                </c:pt>
                <c:pt idx="857">
                  <c:v>3</c:v>
                </c:pt>
                <c:pt idx="858">
                  <c:v>3</c:v>
                </c:pt>
                <c:pt idx="859">
                  <c:v>3</c:v>
                </c:pt>
                <c:pt idx="860">
                  <c:v>3</c:v>
                </c:pt>
                <c:pt idx="861">
                  <c:v>3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-1</c:v>
                </c:pt>
                <c:pt idx="877">
                  <c:v>-1</c:v>
                </c:pt>
                <c:pt idx="878">
                  <c:v>-1</c:v>
                </c:pt>
                <c:pt idx="879">
                  <c:v>-1</c:v>
                </c:pt>
                <c:pt idx="880">
                  <c:v>-4</c:v>
                </c:pt>
                <c:pt idx="881">
                  <c:v>-4</c:v>
                </c:pt>
                <c:pt idx="882">
                  <c:v>-5</c:v>
                </c:pt>
                <c:pt idx="883">
                  <c:v>-5</c:v>
                </c:pt>
                <c:pt idx="884">
                  <c:v>-5</c:v>
                </c:pt>
                <c:pt idx="885">
                  <c:v>-6</c:v>
                </c:pt>
                <c:pt idx="886">
                  <c:v>-6</c:v>
                </c:pt>
                <c:pt idx="887">
                  <c:v>-6</c:v>
                </c:pt>
                <c:pt idx="888">
                  <c:v>-5</c:v>
                </c:pt>
                <c:pt idx="889">
                  <c:v>-5</c:v>
                </c:pt>
                <c:pt idx="890">
                  <c:v>-5</c:v>
                </c:pt>
                <c:pt idx="891">
                  <c:v>-5</c:v>
                </c:pt>
                <c:pt idx="892">
                  <c:v>-2</c:v>
                </c:pt>
                <c:pt idx="893">
                  <c:v>-2</c:v>
                </c:pt>
                <c:pt idx="894">
                  <c:v>-1</c:v>
                </c:pt>
                <c:pt idx="895">
                  <c:v>-1</c:v>
                </c:pt>
                <c:pt idx="896">
                  <c:v>-1</c:v>
                </c:pt>
                <c:pt idx="897">
                  <c:v>-2</c:v>
                </c:pt>
                <c:pt idx="898">
                  <c:v>-2</c:v>
                </c:pt>
                <c:pt idx="899">
                  <c:v>-2</c:v>
                </c:pt>
                <c:pt idx="900">
                  <c:v>-2</c:v>
                </c:pt>
                <c:pt idx="901">
                  <c:v>-4</c:v>
                </c:pt>
                <c:pt idx="902">
                  <c:v>-4</c:v>
                </c:pt>
                <c:pt idx="903">
                  <c:v>-4</c:v>
                </c:pt>
                <c:pt idx="904">
                  <c:v>-4</c:v>
                </c:pt>
                <c:pt idx="905">
                  <c:v>-4</c:v>
                </c:pt>
                <c:pt idx="906">
                  <c:v>-3</c:v>
                </c:pt>
                <c:pt idx="907">
                  <c:v>-3</c:v>
                </c:pt>
                <c:pt idx="908">
                  <c:v>-3</c:v>
                </c:pt>
                <c:pt idx="909">
                  <c:v>-3</c:v>
                </c:pt>
                <c:pt idx="910">
                  <c:v>-2</c:v>
                </c:pt>
                <c:pt idx="911">
                  <c:v>-2</c:v>
                </c:pt>
                <c:pt idx="912">
                  <c:v>-2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1</c:v>
                </c:pt>
                <c:pt idx="919">
                  <c:v>-1</c:v>
                </c:pt>
                <c:pt idx="920">
                  <c:v>-1</c:v>
                </c:pt>
                <c:pt idx="921">
                  <c:v>-1</c:v>
                </c:pt>
                <c:pt idx="922">
                  <c:v>-2</c:v>
                </c:pt>
                <c:pt idx="923">
                  <c:v>-2</c:v>
                </c:pt>
                <c:pt idx="924">
                  <c:v>-2</c:v>
                </c:pt>
                <c:pt idx="925">
                  <c:v>-2</c:v>
                </c:pt>
                <c:pt idx="926">
                  <c:v>-2</c:v>
                </c:pt>
                <c:pt idx="927">
                  <c:v>-2</c:v>
                </c:pt>
                <c:pt idx="928">
                  <c:v>-2</c:v>
                </c:pt>
                <c:pt idx="929">
                  <c:v>-2</c:v>
                </c:pt>
                <c:pt idx="930">
                  <c:v>-3</c:v>
                </c:pt>
                <c:pt idx="931">
                  <c:v>-1</c:v>
                </c:pt>
                <c:pt idx="932">
                  <c:v>-1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0</c:v>
                </c:pt>
                <c:pt idx="942">
                  <c:v>1</c:v>
                </c:pt>
                <c:pt idx="943">
                  <c:v>0</c:v>
                </c:pt>
                <c:pt idx="944">
                  <c:v>0</c:v>
                </c:pt>
                <c:pt idx="945">
                  <c:v>-2</c:v>
                </c:pt>
                <c:pt idx="946">
                  <c:v>-3</c:v>
                </c:pt>
                <c:pt idx="947">
                  <c:v>-3</c:v>
                </c:pt>
                <c:pt idx="948">
                  <c:v>-3</c:v>
                </c:pt>
                <c:pt idx="949">
                  <c:v>-3</c:v>
                </c:pt>
                <c:pt idx="950">
                  <c:v>-3</c:v>
                </c:pt>
                <c:pt idx="951">
                  <c:v>-3</c:v>
                </c:pt>
                <c:pt idx="952">
                  <c:v>-3</c:v>
                </c:pt>
                <c:pt idx="953">
                  <c:v>-2</c:v>
                </c:pt>
                <c:pt idx="954">
                  <c:v>-2</c:v>
                </c:pt>
                <c:pt idx="955">
                  <c:v>-1</c:v>
                </c:pt>
                <c:pt idx="956">
                  <c:v>-1</c:v>
                </c:pt>
                <c:pt idx="957">
                  <c:v>-1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2</c:v>
                </c:pt>
                <c:pt idx="963">
                  <c:v>2</c:v>
                </c:pt>
                <c:pt idx="964">
                  <c:v>2</c:v>
                </c:pt>
                <c:pt idx="965">
                  <c:v>2</c:v>
                </c:pt>
                <c:pt idx="966">
                  <c:v>2</c:v>
                </c:pt>
                <c:pt idx="967">
                  <c:v>0</c:v>
                </c:pt>
                <c:pt idx="968">
                  <c:v>1</c:v>
                </c:pt>
                <c:pt idx="969">
                  <c:v>1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-1</c:v>
                </c:pt>
                <c:pt idx="975">
                  <c:v>-1</c:v>
                </c:pt>
                <c:pt idx="976">
                  <c:v>-1</c:v>
                </c:pt>
                <c:pt idx="977">
                  <c:v>-2</c:v>
                </c:pt>
                <c:pt idx="978">
                  <c:v>-3</c:v>
                </c:pt>
                <c:pt idx="979">
                  <c:v>-3</c:v>
                </c:pt>
                <c:pt idx="980">
                  <c:v>-4</c:v>
                </c:pt>
                <c:pt idx="981">
                  <c:v>-4</c:v>
                </c:pt>
                <c:pt idx="982">
                  <c:v>-2</c:v>
                </c:pt>
                <c:pt idx="983">
                  <c:v>-2</c:v>
                </c:pt>
                <c:pt idx="984">
                  <c:v>-2</c:v>
                </c:pt>
                <c:pt idx="985">
                  <c:v>-2</c:v>
                </c:pt>
                <c:pt idx="986">
                  <c:v>-3</c:v>
                </c:pt>
                <c:pt idx="987">
                  <c:v>-2</c:v>
                </c:pt>
                <c:pt idx="988">
                  <c:v>-2</c:v>
                </c:pt>
                <c:pt idx="989">
                  <c:v>-1</c:v>
                </c:pt>
                <c:pt idx="990">
                  <c:v>0</c:v>
                </c:pt>
                <c:pt idx="991">
                  <c:v>0</c:v>
                </c:pt>
                <c:pt idx="992">
                  <c:v>-1</c:v>
                </c:pt>
                <c:pt idx="993">
                  <c:v>-1</c:v>
                </c:pt>
                <c:pt idx="994">
                  <c:v>-1</c:v>
                </c:pt>
                <c:pt idx="995">
                  <c:v>-1</c:v>
                </c:pt>
                <c:pt idx="996">
                  <c:v>-1</c:v>
                </c:pt>
                <c:pt idx="997">
                  <c:v>-1</c:v>
                </c:pt>
                <c:pt idx="998">
                  <c:v>0</c:v>
                </c:pt>
                <c:pt idx="999">
                  <c:v>-1</c:v>
                </c:pt>
                <c:pt idx="1000">
                  <c:v>-1</c:v>
                </c:pt>
                <c:pt idx="1001">
                  <c:v>-1</c:v>
                </c:pt>
                <c:pt idx="1002">
                  <c:v>-1</c:v>
                </c:pt>
                <c:pt idx="1003">
                  <c:v>-1</c:v>
                </c:pt>
                <c:pt idx="1004">
                  <c:v>-1</c:v>
                </c:pt>
                <c:pt idx="1005">
                  <c:v>-1</c:v>
                </c:pt>
                <c:pt idx="1006">
                  <c:v>-1</c:v>
                </c:pt>
                <c:pt idx="1007">
                  <c:v>-1</c:v>
                </c:pt>
                <c:pt idx="1008">
                  <c:v>-1</c:v>
                </c:pt>
                <c:pt idx="1009">
                  <c:v>-1</c:v>
                </c:pt>
                <c:pt idx="1010">
                  <c:v>-1</c:v>
                </c:pt>
                <c:pt idx="1011">
                  <c:v>-1</c:v>
                </c:pt>
                <c:pt idx="1012">
                  <c:v>-1</c:v>
                </c:pt>
                <c:pt idx="1013">
                  <c:v>-1</c:v>
                </c:pt>
                <c:pt idx="1014">
                  <c:v>-1</c:v>
                </c:pt>
                <c:pt idx="1015">
                  <c:v>-3</c:v>
                </c:pt>
                <c:pt idx="1016">
                  <c:v>-3</c:v>
                </c:pt>
                <c:pt idx="1017">
                  <c:v>-2</c:v>
                </c:pt>
                <c:pt idx="1018">
                  <c:v>-2</c:v>
                </c:pt>
                <c:pt idx="1019">
                  <c:v>-2</c:v>
                </c:pt>
                <c:pt idx="1020">
                  <c:v>-2</c:v>
                </c:pt>
                <c:pt idx="1021">
                  <c:v>-2</c:v>
                </c:pt>
                <c:pt idx="1022">
                  <c:v>-2</c:v>
                </c:pt>
                <c:pt idx="1023">
                  <c:v>-2</c:v>
                </c:pt>
                <c:pt idx="1024">
                  <c:v>-2</c:v>
                </c:pt>
                <c:pt idx="1025">
                  <c:v>-2</c:v>
                </c:pt>
                <c:pt idx="1026">
                  <c:v>-2</c:v>
                </c:pt>
                <c:pt idx="1027">
                  <c:v>1</c:v>
                </c:pt>
                <c:pt idx="1028">
                  <c:v>1</c:v>
                </c:pt>
                <c:pt idx="1029">
                  <c:v>1</c:v>
                </c:pt>
                <c:pt idx="1030">
                  <c:v>1</c:v>
                </c:pt>
                <c:pt idx="1031">
                  <c:v>1</c:v>
                </c:pt>
                <c:pt idx="1032">
                  <c:v>1</c:v>
                </c:pt>
                <c:pt idx="1033">
                  <c:v>1</c:v>
                </c:pt>
                <c:pt idx="1034">
                  <c:v>1</c:v>
                </c:pt>
                <c:pt idx="1035">
                  <c:v>1</c:v>
                </c:pt>
                <c:pt idx="1036">
                  <c:v>0</c:v>
                </c:pt>
                <c:pt idx="1037">
                  <c:v>1</c:v>
                </c:pt>
                <c:pt idx="1038">
                  <c:v>0</c:v>
                </c:pt>
                <c:pt idx="1039">
                  <c:v>-1</c:v>
                </c:pt>
                <c:pt idx="1040">
                  <c:v>-1</c:v>
                </c:pt>
                <c:pt idx="1041">
                  <c:v>-1</c:v>
                </c:pt>
                <c:pt idx="1042">
                  <c:v>-1</c:v>
                </c:pt>
                <c:pt idx="1043">
                  <c:v>-1</c:v>
                </c:pt>
                <c:pt idx="1044">
                  <c:v>-1</c:v>
                </c:pt>
                <c:pt idx="1045">
                  <c:v>-1</c:v>
                </c:pt>
                <c:pt idx="1046">
                  <c:v>0</c:v>
                </c:pt>
                <c:pt idx="1047">
                  <c:v>0</c:v>
                </c:pt>
                <c:pt idx="1048">
                  <c:v>1</c:v>
                </c:pt>
                <c:pt idx="1049">
                  <c:v>0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1</c:v>
                </c:pt>
                <c:pt idx="1058">
                  <c:v>2</c:v>
                </c:pt>
                <c:pt idx="1059">
                  <c:v>2</c:v>
                </c:pt>
                <c:pt idx="1060">
                  <c:v>2</c:v>
                </c:pt>
                <c:pt idx="1061">
                  <c:v>1</c:v>
                </c:pt>
                <c:pt idx="1062">
                  <c:v>1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1</c:v>
                </c:pt>
                <c:pt idx="1070">
                  <c:v>0</c:v>
                </c:pt>
                <c:pt idx="1071">
                  <c:v>0</c:v>
                </c:pt>
                <c:pt idx="1072">
                  <c:v>-1</c:v>
                </c:pt>
                <c:pt idx="1073">
                  <c:v>0</c:v>
                </c:pt>
                <c:pt idx="1074">
                  <c:v>-1</c:v>
                </c:pt>
                <c:pt idx="1075">
                  <c:v>0</c:v>
                </c:pt>
                <c:pt idx="1076">
                  <c:v>0</c:v>
                </c:pt>
                <c:pt idx="1077">
                  <c:v>1</c:v>
                </c:pt>
                <c:pt idx="1078">
                  <c:v>1</c:v>
                </c:pt>
                <c:pt idx="1079">
                  <c:v>1</c:v>
                </c:pt>
                <c:pt idx="1080">
                  <c:v>1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1</c:v>
                </c:pt>
                <c:pt idx="1085">
                  <c:v>1</c:v>
                </c:pt>
                <c:pt idx="1086">
                  <c:v>2</c:v>
                </c:pt>
                <c:pt idx="1087">
                  <c:v>1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1</c:v>
                </c:pt>
                <c:pt idx="1095">
                  <c:v>1</c:v>
                </c:pt>
                <c:pt idx="1096">
                  <c:v>0</c:v>
                </c:pt>
                <c:pt idx="1097">
                  <c:v>0</c:v>
                </c:pt>
                <c:pt idx="1098">
                  <c:v>1</c:v>
                </c:pt>
                <c:pt idx="1099">
                  <c:v>1</c:v>
                </c:pt>
                <c:pt idx="1100">
                  <c:v>2</c:v>
                </c:pt>
                <c:pt idx="1101">
                  <c:v>2</c:v>
                </c:pt>
                <c:pt idx="1102">
                  <c:v>2</c:v>
                </c:pt>
                <c:pt idx="1103">
                  <c:v>2</c:v>
                </c:pt>
                <c:pt idx="1104">
                  <c:v>3</c:v>
                </c:pt>
                <c:pt idx="1105">
                  <c:v>3</c:v>
                </c:pt>
                <c:pt idx="1106">
                  <c:v>2</c:v>
                </c:pt>
                <c:pt idx="1107">
                  <c:v>3</c:v>
                </c:pt>
                <c:pt idx="1108">
                  <c:v>4</c:v>
                </c:pt>
                <c:pt idx="1109">
                  <c:v>4</c:v>
                </c:pt>
                <c:pt idx="1110">
                  <c:v>5</c:v>
                </c:pt>
                <c:pt idx="1111">
                  <c:v>5</c:v>
                </c:pt>
                <c:pt idx="1112">
                  <c:v>5</c:v>
                </c:pt>
                <c:pt idx="1113">
                  <c:v>5</c:v>
                </c:pt>
                <c:pt idx="1114">
                  <c:v>5</c:v>
                </c:pt>
                <c:pt idx="1115">
                  <c:v>5</c:v>
                </c:pt>
                <c:pt idx="1116">
                  <c:v>4</c:v>
                </c:pt>
                <c:pt idx="1117">
                  <c:v>4</c:v>
                </c:pt>
                <c:pt idx="1118">
                  <c:v>4</c:v>
                </c:pt>
                <c:pt idx="1119">
                  <c:v>4</c:v>
                </c:pt>
                <c:pt idx="1120">
                  <c:v>6</c:v>
                </c:pt>
                <c:pt idx="1121">
                  <c:v>6</c:v>
                </c:pt>
                <c:pt idx="1122">
                  <c:v>4</c:v>
                </c:pt>
                <c:pt idx="1123">
                  <c:v>4</c:v>
                </c:pt>
                <c:pt idx="1124">
                  <c:v>4</c:v>
                </c:pt>
                <c:pt idx="1125">
                  <c:v>4</c:v>
                </c:pt>
                <c:pt idx="1126">
                  <c:v>2</c:v>
                </c:pt>
                <c:pt idx="1127">
                  <c:v>2</c:v>
                </c:pt>
                <c:pt idx="1128">
                  <c:v>2</c:v>
                </c:pt>
                <c:pt idx="1129">
                  <c:v>1</c:v>
                </c:pt>
                <c:pt idx="1130">
                  <c:v>1</c:v>
                </c:pt>
                <c:pt idx="1131">
                  <c:v>2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2</c:v>
                </c:pt>
                <c:pt idx="1139">
                  <c:v>2</c:v>
                </c:pt>
                <c:pt idx="1140">
                  <c:v>1</c:v>
                </c:pt>
                <c:pt idx="1141">
                  <c:v>2</c:v>
                </c:pt>
                <c:pt idx="1142">
                  <c:v>2</c:v>
                </c:pt>
                <c:pt idx="1143">
                  <c:v>1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1</c:v>
                </c:pt>
                <c:pt idx="1148">
                  <c:v>2</c:v>
                </c:pt>
                <c:pt idx="1149">
                  <c:v>2</c:v>
                </c:pt>
                <c:pt idx="1150">
                  <c:v>2</c:v>
                </c:pt>
                <c:pt idx="1151">
                  <c:v>1</c:v>
                </c:pt>
                <c:pt idx="1152">
                  <c:v>1</c:v>
                </c:pt>
                <c:pt idx="1153">
                  <c:v>1</c:v>
                </c:pt>
                <c:pt idx="1154">
                  <c:v>1</c:v>
                </c:pt>
                <c:pt idx="1155">
                  <c:v>1</c:v>
                </c:pt>
                <c:pt idx="1156">
                  <c:v>2</c:v>
                </c:pt>
                <c:pt idx="1157">
                  <c:v>2</c:v>
                </c:pt>
                <c:pt idx="1158">
                  <c:v>2</c:v>
                </c:pt>
                <c:pt idx="1159">
                  <c:v>1</c:v>
                </c:pt>
                <c:pt idx="1160">
                  <c:v>1</c:v>
                </c:pt>
                <c:pt idx="1161">
                  <c:v>0</c:v>
                </c:pt>
                <c:pt idx="1162">
                  <c:v>-1</c:v>
                </c:pt>
                <c:pt idx="1163">
                  <c:v>0</c:v>
                </c:pt>
                <c:pt idx="1164">
                  <c:v>0</c:v>
                </c:pt>
                <c:pt idx="1165">
                  <c:v>-1</c:v>
                </c:pt>
                <c:pt idx="1166">
                  <c:v>-1</c:v>
                </c:pt>
                <c:pt idx="1167">
                  <c:v>-1</c:v>
                </c:pt>
                <c:pt idx="1168">
                  <c:v>-1</c:v>
                </c:pt>
                <c:pt idx="1169">
                  <c:v>-1</c:v>
                </c:pt>
                <c:pt idx="1170">
                  <c:v>-1</c:v>
                </c:pt>
                <c:pt idx="1171">
                  <c:v>-1</c:v>
                </c:pt>
                <c:pt idx="1172">
                  <c:v>-1</c:v>
                </c:pt>
                <c:pt idx="1173">
                  <c:v>-1</c:v>
                </c:pt>
                <c:pt idx="1174">
                  <c:v>0</c:v>
                </c:pt>
                <c:pt idx="1175">
                  <c:v>-1</c:v>
                </c:pt>
                <c:pt idx="1176">
                  <c:v>-1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1</c:v>
                </c:pt>
                <c:pt idx="1181">
                  <c:v>1</c:v>
                </c:pt>
                <c:pt idx="1182">
                  <c:v>1</c:v>
                </c:pt>
                <c:pt idx="1183">
                  <c:v>1</c:v>
                </c:pt>
                <c:pt idx="1184">
                  <c:v>0</c:v>
                </c:pt>
                <c:pt idx="1185">
                  <c:v>1</c:v>
                </c:pt>
                <c:pt idx="1186">
                  <c:v>1</c:v>
                </c:pt>
                <c:pt idx="1187">
                  <c:v>2</c:v>
                </c:pt>
                <c:pt idx="1188">
                  <c:v>2</c:v>
                </c:pt>
                <c:pt idx="1189">
                  <c:v>2</c:v>
                </c:pt>
                <c:pt idx="1190">
                  <c:v>2</c:v>
                </c:pt>
                <c:pt idx="1191">
                  <c:v>1</c:v>
                </c:pt>
                <c:pt idx="1192">
                  <c:v>1</c:v>
                </c:pt>
                <c:pt idx="1193">
                  <c:v>2</c:v>
                </c:pt>
                <c:pt idx="1194">
                  <c:v>1</c:v>
                </c:pt>
                <c:pt idx="1195">
                  <c:v>2</c:v>
                </c:pt>
                <c:pt idx="1196">
                  <c:v>3</c:v>
                </c:pt>
                <c:pt idx="1197">
                  <c:v>2</c:v>
                </c:pt>
                <c:pt idx="1198">
                  <c:v>2</c:v>
                </c:pt>
                <c:pt idx="1199">
                  <c:v>2</c:v>
                </c:pt>
                <c:pt idx="1200">
                  <c:v>2</c:v>
                </c:pt>
                <c:pt idx="1201">
                  <c:v>2</c:v>
                </c:pt>
                <c:pt idx="1202">
                  <c:v>2</c:v>
                </c:pt>
                <c:pt idx="1203">
                  <c:v>3</c:v>
                </c:pt>
                <c:pt idx="1204">
                  <c:v>3</c:v>
                </c:pt>
                <c:pt idx="1205">
                  <c:v>2</c:v>
                </c:pt>
                <c:pt idx="1206">
                  <c:v>2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1</c:v>
                </c:pt>
                <c:pt idx="1220">
                  <c:v>1</c:v>
                </c:pt>
                <c:pt idx="1221">
                  <c:v>1</c:v>
                </c:pt>
                <c:pt idx="1222">
                  <c:v>1</c:v>
                </c:pt>
                <c:pt idx="1223">
                  <c:v>2</c:v>
                </c:pt>
                <c:pt idx="1224">
                  <c:v>2</c:v>
                </c:pt>
                <c:pt idx="1225">
                  <c:v>2</c:v>
                </c:pt>
                <c:pt idx="1226">
                  <c:v>2</c:v>
                </c:pt>
                <c:pt idx="1227">
                  <c:v>2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1</c:v>
                </c:pt>
                <c:pt idx="1234">
                  <c:v>0</c:v>
                </c:pt>
                <c:pt idx="1235">
                  <c:v>-1</c:v>
                </c:pt>
                <c:pt idx="1236">
                  <c:v>-1</c:v>
                </c:pt>
                <c:pt idx="1237">
                  <c:v>-2</c:v>
                </c:pt>
                <c:pt idx="1238">
                  <c:v>-2</c:v>
                </c:pt>
                <c:pt idx="1239">
                  <c:v>-2</c:v>
                </c:pt>
                <c:pt idx="1240">
                  <c:v>2</c:v>
                </c:pt>
                <c:pt idx="1241">
                  <c:v>2</c:v>
                </c:pt>
                <c:pt idx="1242">
                  <c:v>2</c:v>
                </c:pt>
                <c:pt idx="1243">
                  <c:v>2</c:v>
                </c:pt>
                <c:pt idx="1244">
                  <c:v>2</c:v>
                </c:pt>
                <c:pt idx="1245">
                  <c:v>2</c:v>
                </c:pt>
                <c:pt idx="1246">
                  <c:v>2</c:v>
                </c:pt>
                <c:pt idx="1247">
                  <c:v>0</c:v>
                </c:pt>
                <c:pt idx="1248">
                  <c:v>-3</c:v>
                </c:pt>
                <c:pt idx="1249">
                  <c:v>-2</c:v>
                </c:pt>
                <c:pt idx="1250">
                  <c:v>-3</c:v>
                </c:pt>
                <c:pt idx="1251">
                  <c:v>-4</c:v>
                </c:pt>
                <c:pt idx="1252">
                  <c:v>-5</c:v>
                </c:pt>
                <c:pt idx="1253">
                  <c:v>-4</c:v>
                </c:pt>
                <c:pt idx="1254">
                  <c:v>-4</c:v>
                </c:pt>
                <c:pt idx="1255">
                  <c:v>-3</c:v>
                </c:pt>
                <c:pt idx="1256">
                  <c:v>-3</c:v>
                </c:pt>
                <c:pt idx="1257">
                  <c:v>-3</c:v>
                </c:pt>
                <c:pt idx="1258">
                  <c:v>-2</c:v>
                </c:pt>
                <c:pt idx="1259">
                  <c:v>-2</c:v>
                </c:pt>
                <c:pt idx="1260">
                  <c:v>1</c:v>
                </c:pt>
                <c:pt idx="1261">
                  <c:v>1</c:v>
                </c:pt>
                <c:pt idx="1262">
                  <c:v>1</c:v>
                </c:pt>
                <c:pt idx="1263">
                  <c:v>1</c:v>
                </c:pt>
                <c:pt idx="1264">
                  <c:v>1</c:v>
                </c:pt>
                <c:pt idx="1265">
                  <c:v>-1</c:v>
                </c:pt>
                <c:pt idx="1266">
                  <c:v>0</c:v>
                </c:pt>
                <c:pt idx="1267">
                  <c:v>1</c:v>
                </c:pt>
                <c:pt idx="1268">
                  <c:v>1</c:v>
                </c:pt>
                <c:pt idx="1269">
                  <c:v>1</c:v>
                </c:pt>
                <c:pt idx="1270">
                  <c:v>1</c:v>
                </c:pt>
                <c:pt idx="1271">
                  <c:v>2</c:v>
                </c:pt>
                <c:pt idx="1272">
                  <c:v>2</c:v>
                </c:pt>
                <c:pt idx="1273">
                  <c:v>2</c:v>
                </c:pt>
                <c:pt idx="1274">
                  <c:v>2</c:v>
                </c:pt>
                <c:pt idx="1275">
                  <c:v>2</c:v>
                </c:pt>
                <c:pt idx="1276">
                  <c:v>2</c:v>
                </c:pt>
                <c:pt idx="1277">
                  <c:v>3</c:v>
                </c:pt>
                <c:pt idx="1278">
                  <c:v>2</c:v>
                </c:pt>
                <c:pt idx="1279">
                  <c:v>0</c:v>
                </c:pt>
                <c:pt idx="1280">
                  <c:v>0</c:v>
                </c:pt>
                <c:pt idx="1281">
                  <c:v>-2</c:v>
                </c:pt>
                <c:pt idx="1282">
                  <c:v>-2</c:v>
                </c:pt>
                <c:pt idx="1283">
                  <c:v>-1</c:v>
                </c:pt>
                <c:pt idx="1284">
                  <c:v>-1</c:v>
                </c:pt>
                <c:pt idx="1285">
                  <c:v>-4</c:v>
                </c:pt>
                <c:pt idx="1286">
                  <c:v>-4</c:v>
                </c:pt>
                <c:pt idx="1287">
                  <c:v>-4</c:v>
                </c:pt>
                <c:pt idx="1288">
                  <c:v>-5</c:v>
                </c:pt>
                <c:pt idx="1289">
                  <c:v>-5</c:v>
                </c:pt>
                <c:pt idx="1290">
                  <c:v>-5</c:v>
                </c:pt>
                <c:pt idx="1291">
                  <c:v>-5</c:v>
                </c:pt>
                <c:pt idx="1292">
                  <c:v>-5</c:v>
                </c:pt>
                <c:pt idx="1293">
                  <c:v>-2</c:v>
                </c:pt>
                <c:pt idx="1294">
                  <c:v>-2</c:v>
                </c:pt>
                <c:pt idx="1295">
                  <c:v>-2</c:v>
                </c:pt>
                <c:pt idx="1296">
                  <c:v>-1</c:v>
                </c:pt>
                <c:pt idx="1297">
                  <c:v>2</c:v>
                </c:pt>
                <c:pt idx="1298">
                  <c:v>2</c:v>
                </c:pt>
                <c:pt idx="1299">
                  <c:v>3</c:v>
                </c:pt>
                <c:pt idx="1300">
                  <c:v>4</c:v>
                </c:pt>
                <c:pt idx="1301">
                  <c:v>4</c:v>
                </c:pt>
                <c:pt idx="1302">
                  <c:v>4</c:v>
                </c:pt>
                <c:pt idx="1303">
                  <c:v>3</c:v>
                </c:pt>
                <c:pt idx="1304">
                  <c:v>3</c:v>
                </c:pt>
                <c:pt idx="1305">
                  <c:v>2</c:v>
                </c:pt>
                <c:pt idx="1306">
                  <c:v>2</c:v>
                </c:pt>
                <c:pt idx="1307">
                  <c:v>0</c:v>
                </c:pt>
                <c:pt idx="1308">
                  <c:v>-1</c:v>
                </c:pt>
                <c:pt idx="1309">
                  <c:v>1</c:v>
                </c:pt>
                <c:pt idx="1310">
                  <c:v>1</c:v>
                </c:pt>
                <c:pt idx="1311">
                  <c:v>1</c:v>
                </c:pt>
                <c:pt idx="1312">
                  <c:v>1</c:v>
                </c:pt>
                <c:pt idx="1313">
                  <c:v>1</c:v>
                </c:pt>
                <c:pt idx="1314">
                  <c:v>0</c:v>
                </c:pt>
                <c:pt idx="1315">
                  <c:v>1</c:v>
                </c:pt>
                <c:pt idx="1316">
                  <c:v>1</c:v>
                </c:pt>
                <c:pt idx="1317">
                  <c:v>1</c:v>
                </c:pt>
                <c:pt idx="1318">
                  <c:v>0</c:v>
                </c:pt>
                <c:pt idx="1319">
                  <c:v>1</c:v>
                </c:pt>
                <c:pt idx="1320">
                  <c:v>-1</c:v>
                </c:pt>
                <c:pt idx="1321">
                  <c:v>-3</c:v>
                </c:pt>
                <c:pt idx="1322">
                  <c:v>-3</c:v>
                </c:pt>
                <c:pt idx="1323">
                  <c:v>-3</c:v>
                </c:pt>
                <c:pt idx="1324">
                  <c:v>-2</c:v>
                </c:pt>
                <c:pt idx="1325">
                  <c:v>-4</c:v>
                </c:pt>
                <c:pt idx="1326">
                  <c:v>-4</c:v>
                </c:pt>
                <c:pt idx="1327">
                  <c:v>-4</c:v>
                </c:pt>
                <c:pt idx="1328">
                  <c:v>-4</c:v>
                </c:pt>
                <c:pt idx="1329">
                  <c:v>-4</c:v>
                </c:pt>
                <c:pt idx="1330">
                  <c:v>-3</c:v>
                </c:pt>
                <c:pt idx="1331">
                  <c:v>-3</c:v>
                </c:pt>
                <c:pt idx="1332">
                  <c:v>-1</c:v>
                </c:pt>
                <c:pt idx="1333">
                  <c:v>-1</c:v>
                </c:pt>
                <c:pt idx="1334">
                  <c:v>-1</c:v>
                </c:pt>
                <c:pt idx="1335">
                  <c:v>-1</c:v>
                </c:pt>
                <c:pt idx="1336">
                  <c:v>-2</c:v>
                </c:pt>
                <c:pt idx="1337">
                  <c:v>-1</c:v>
                </c:pt>
                <c:pt idx="1338">
                  <c:v>-1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-1</c:v>
                </c:pt>
                <c:pt idx="1344">
                  <c:v>-1</c:v>
                </c:pt>
                <c:pt idx="1345">
                  <c:v>-1</c:v>
                </c:pt>
                <c:pt idx="1346">
                  <c:v>-1</c:v>
                </c:pt>
                <c:pt idx="1347">
                  <c:v>-1</c:v>
                </c:pt>
                <c:pt idx="1348">
                  <c:v>-1</c:v>
                </c:pt>
                <c:pt idx="1349">
                  <c:v>0</c:v>
                </c:pt>
                <c:pt idx="1350">
                  <c:v>1</c:v>
                </c:pt>
                <c:pt idx="1351">
                  <c:v>1</c:v>
                </c:pt>
                <c:pt idx="1352">
                  <c:v>2</c:v>
                </c:pt>
                <c:pt idx="1353">
                  <c:v>2</c:v>
                </c:pt>
                <c:pt idx="1354">
                  <c:v>2</c:v>
                </c:pt>
                <c:pt idx="1355">
                  <c:v>3</c:v>
                </c:pt>
                <c:pt idx="1356">
                  <c:v>3</c:v>
                </c:pt>
                <c:pt idx="1357">
                  <c:v>4</c:v>
                </c:pt>
                <c:pt idx="1358">
                  <c:v>3</c:v>
                </c:pt>
                <c:pt idx="1359">
                  <c:v>3</c:v>
                </c:pt>
                <c:pt idx="1360">
                  <c:v>3</c:v>
                </c:pt>
                <c:pt idx="1361">
                  <c:v>3</c:v>
                </c:pt>
                <c:pt idx="1362">
                  <c:v>2</c:v>
                </c:pt>
                <c:pt idx="1363">
                  <c:v>2</c:v>
                </c:pt>
                <c:pt idx="1364">
                  <c:v>1</c:v>
                </c:pt>
                <c:pt idx="1365">
                  <c:v>1</c:v>
                </c:pt>
                <c:pt idx="1366">
                  <c:v>1</c:v>
                </c:pt>
                <c:pt idx="1367">
                  <c:v>1</c:v>
                </c:pt>
                <c:pt idx="1368">
                  <c:v>2</c:v>
                </c:pt>
                <c:pt idx="1369">
                  <c:v>1</c:v>
                </c:pt>
                <c:pt idx="1370">
                  <c:v>1</c:v>
                </c:pt>
                <c:pt idx="1371">
                  <c:v>0</c:v>
                </c:pt>
                <c:pt idx="1372">
                  <c:v>0</c:v>
                </c:pt>
                <c:pt idx="1373">
                  <c:v>1</c:v>
                </c:pt>
                <c:pt idx="1374">
                  <c:v>1</c:v>
                </c:pt>
                <c:pt idx="1375">
                  <c:v>1</c:v>
                </c:pt>
                <c:pt idx="1376">
                  <c:v>1</c:v>
                </c:pt>
                <c:pt idx="1377">
                  <c:v>1</c:v>
                </c:pt>
                <c:pt idx="1378">
                  <c:v>1</c:v>
                </c:pt>
                <c:pt idx="1379">
                  <c:v>1</c:v>
                </c:pt>
                <c:pt idx="1380">
                  <c:v>1</c:v>
                </c:pt>
                <c:pt idx="1381">
                  <c:v>1</c:v>
                </c:pt>
                <c:pt idx="1382">
                  <c:v>1</c:v>
                </c:pt>
                <c:pt idx="1383">
                  <c:v>1</c:v>
                </c:pt>
                <c:pt idx="1384">
                  <c:v>1</c:v>
                </c:pt>
                <c:pt idx="1385">
                  <c:v>-1</c:v>
                </c:pt>
                <c:pt idx="1386">
                  <c:v>-1</c:v>
                </c:pt>
                <c:pt idx="1387">
                  <c:v>1</c:v>
                </c:pt>
                <c:pt idx="1388">
                  <c:v>1</c:v>
                </c:pt>
                <c:pt idx="1389">
                  <c:v>2</c:v>
                </c:pt>
                <c:pt idx="1390">
                  <c:v>1</c:v>
                </c:pt>
                <c:pt idx="1391">
                  <c:v>1</c:v>
                </c:pt>
                <c:pt idx="1392">
                  <c:v>2</c:v>
                </c:pt>
                <c:pt idx="1393">
                  <c:v>2</c:v>
                </c:pt>
                <c:pt idx="1394">
                  <c:v>2</c:v>
                </c:pt>
                <c:pt idx="1395">
                  <c:v>3</c:v>
                </c:pt>
                <c:pt idx="1396">
                  <c:v>3</c:v>
                </c:pt>
                <c:pt idx="1397">
                  <c:v>3</c:v>
                </c:pt>
                <c:pt idx="1398">
                  <c:v>3</c:v>
                </c:pt>
                <c:pt idx="1399">
                  <c:v>0</c:v>
                </c:pt>
                <c:pt idx="1400">
                  <c:v>0</c:v>
                </c:pt>
                <c:pt idx="1401">
                  <c:v>-1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1</c:v>
                </c:pt>
                <c:pt idx="1412">
                  <c:v>1</c:v>
                </c:pt>
                <c:pt idx="1413">
                  <c:v>1</c:v>
                </c:pt>
                <c:pt idx="1414">
                  <c:v>1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1</c:v>
                </c:pt>
                <c:pt idx="1420">
                  <c:v>1</c:v>
                </c:pt>
                <c:pt idx="1421">
                  <c:v>1</c:v>
                </c:pt>
                <c:pt idx="1422">
                  <c:v>1</c:v>
                </c:pt>
                <c:pt idx="1423">
                  <c:v>1</c:v>
                </c:pt>
                <c:pt idx="1424">
                  <c:v>1</c:v>
                </c:pt>
                <c:pt idx="1425">
                  <c:v>2</c:v>
                </c:pt>
                <c:pt idx="1426">
                  <c:v>2</c:v>
                </c:pt>
                <c:pt idx="1427">
                  <c:v>3</c:v>
                </c:pt>
                <c:pt idx="1428">
                  <c:v>3</c:v>
                </c:pt>
                <c:pt idx="1429">
                  <c:v>3</c:v>
                </c:pt>
                <c:pt idx="1430">
                  <c:v>3</c:v>
                </c:pt>
                <c:pt idx="1431">
                  <c:v>3</c:v>
                </c:pt>
                <c:pt idx="1432">
                  <c:v>3</c:v>
                </c:pt>
                <c:pt idx="1433">
                  <c:v>2</c:v>
                </c:pt>
                <c:pt idx="1434">
                  <c:v>3</c:v>
                </c:pt>
                <c:pt idx="1435">
                  <c:v>3</c:v>
                </c:pt>
                <c:pt idx="1436">
                  <c:v>3</c:v>
                </c:pt>
                <c:pt idx="1437">
                  <c:v>1</c:v>
                </c:pt>
                <c:pt idx="1438">
                  <c:v>1</c:v>
                </c:pt>
                <c:pt idx="1439">
                  <c:v>2</c:v>
                </c:pt>
                <c:pt idx="1440">
                  <c:v>2</c:v>
                </c:pt>
                <c:pt idx="1441">
                  <c:v>1</c:v>
                </c:pt>
                <c:pt idx="1442">
                  <c:v>1</c:v>
                </c:pt>
                <c:pt idx="1443">
                  <c:v>1</c:v>
                </c:pt>
                <c:pt idx="1444">
                  <c:v>1</c:v>
                </c:pt>
                <c:pt idx="1445">
                  <c:v>1</c:v>
                </c:pt>
                <c:pt idx="1446">
                  <c:v>1</c:v>
                </c:pt>
                <c:pt idx="1447">
                  <c:v>1</c:v>
                </c:pt>
                <c:pt idx="1448">
                  <c:v>1</c:v>
                </c:pt>
                <c:pt idx="1449">
                  <c:v>2</c:v>
                </c:pt>
                <c:pt idx="1450">
                  <c:v>2</c:v>
                </c:pt>
                <c:pt idx="1451">
                  <c:v>1</c:v>
                </c:pt>
                <c:pt idx="1452">
                  <c:v>1</c:v>
                </c:pt>
                <c:pt idx="1453">
                  <c:v>1</c:v>
                </c:pt>
                <c:pt idx="1454">
                  <c:v>1</c:v>
                </c:pt>
                <c:pt idx="1455">
                  <c:v>1</c:v>
                </c:pt>
                <c:pt idx="1456">
                  <c:v>-1</c:v>
                </c:pt>
                <c:pt idx="1457">
                  <c:v>0</c:v>
                </c:pt>
                <c:pt idx="1458">
                  <c:v>-1</c:v>
                </c:pt>
                <c:pt idx="1459">
                  <c:v>-1</c:v>
                </c:pt>
                <c:pt idx="1460">
                  <c:v>-1</c:v>
                </c:pt>
                <c:pt idx="1461">
                  <c:v>-1</c:v>
                </c:pt>
                <c:pt idx="1462">
                  <c:v>-1</c:v>
                </c:pt>
                <c:pt idx="1463">
                  <c:v>-2</c:v>
                </c:pt>
                <c:pt idx="1464">
                  <c:v>-2</c:v>
                </c:pt>
                <c:pt idx="1465">
                  <c:v>-2</c:v>
                </c:pt>
                <c:pt idx="1466">
                  <c:v>-2</c:v>
                </c:pt>
                <c:pt idx="1467">
                  <c:v>-2</c:v>
                </c:pt>
                <c:pt idx="1468">
                  <c:v>0</c:v>
                </c:pt>
                <c:pt idx="1469">
                  <c:v>-1</c:v>
                </c:pt>
                <c:pt idx="1470">
                  <c:v>0</c:v>
                </c:pt>
                <c:pt idx="1471">
                  <c:v>1</c:v>
                </c:pt>
                <c:pt idx="1472">
                  <c:v>1</c:v>
                </c:pt>
                <c:pt idx="1473">
                  <c:v>1</c:v>
                </c:pt>
                <c:pt idx="1474">
                  <c:v>0</c:v>
                </c:pt>
                <c:pt idx="1475">
                  <c:v>1</c:v>
                </c:pt>
                <c:pt idx="1476">
                  <c:v>0</c:v>
                </c:pt>
                <c:pt idx="1477">
                  <c:v>-1</c:v>
                </c:pt>
                <c:pt idx="1478">
                  <c:v>-1</c:v>
                </c:pt>
                <c:pt idx="1479">
                  <c:v>-1</c:v>
                </c:pt>
                <c:pt idx="1480">
                  <c:v>-1</c:v>
                </c:pt>
                <c:pt idx="1481">
                  <c:v>-1</c:v>
                </c:pt>
                <c:pt idx="1482">
                  <c:v>-2</c:v>
                </c:pt>
                <c:pt idx="1483">
                  <c:v>-5</c:v>
                </c:pt>
                <c:pt idx="1484">
                  <c:v>-5</c:v>
                </c:pt>
                <c:pt idx="1485">
                  <c:v>-5</c:v>
                </c:pt>
                <c:pt idx="1486">
                  <c:v>-5</c:v>
                </c:pt>
                <c:pt idx="1487">
                  <c:v>-3</c:v>
                </c:pt>
                <c:pt idx="1488">
                  <c:v>-2</c:v>
                </c:pt>
                <c:pt idx="1489">
                  <c:v>-2</c:v>
                </c:pt>
                <c:pt idx="1490">
                  <c:v>-3</c:v>
                </c:pt>
                <c:pt idx="1491">
                  <c:v>-3</c:v>
                </c:pt>
                <c:pt idx="1492">
                  <c:v>-3</c:v>
                </c:pt>
                <c:pt idx="1493">
                  <c:v>-2</c:v>
                </c:pt>
                <c:pt idx="1494">
                  <c:v>-1</c:v>
                </c:pt>
                <c:pt idx="1495">
                  <c:v>1</c:v>
                </c:pt>
                <c:pt idx="1496">
                  <c:v>1</c:v>
                </c:pt>
                <c:pt idx="1497">
                  <c:v>1</c:v>
                </c:pt>
                <c:pt idx="1498">
                  <c:v>1</c:v>
                </c:pt>
                <c:pt idx="1499">
                  <c:v>0</c:v>
                </c:pt>
                <c:pt idx="1500">
                  <c:v>0</c:v>
                </c:pt>
                <c:pt idx="1501">
                  <c:v>-2</c:v>
                </c:pt>
                <c:pt idx="1502">
                  <c:v>-1</c:v>
                </c:pt>
                <c:pt idx="1503">
                  <c:v>-1</c:v>
                </c:pt>
                <c:pt idx="1504">
                  <c:v>-1</c:v>
                </c:pt>
                <c:pt idx="1505">
                  <c:v>-1</c:v>
                </c:pt>
                <c:pt idx="1506">
                  <c:v>1</c:v>
                </c:pt>
                <c:pt idx="1507">
                  <c:v>1</c:v>
                </c:pt>
                <c:pt idx="1508">
                  <c:v>1</c:v>
                </c:pt>
                <c:pt idx="1509">
                  <c:v>0</c:v>
                </c:pt>
                <c:pt idx="1510">
                  <c:v>-1</c:v>
                </c:pt>
                <c:pt idx="1511">
                  <c:v>-1</c:v>
                </c:pt>
                <c:pt idx="1512">
                  <c:v>-2</c:v>
                </c:pt>
                <c:pt idx="1513">
                  <c:v>2</c:v>
                </c:pt>
                <c:pt idx="1514">
                  <c:v>2</c:v>
                </c:pt>
                <c:pt idx="1515">
                  <c:v>3</c:v>
                </c:pt>
                <c:pt idx="1516">
                  <c:v>3</c:v>
                </c:pt>
                <c:pt idx="1517">
                  <c:v>3</c:v>
                </c:pt>
                <c:pt idx="1518">
                  <c:v>2</c:v>
                </c:pt>
                <c:pt idx="1519">
                  <c:v>2</c:v>
                </c:pt>
                <c:pt idx="1520">
                  <c:v>2</c:v>
                </c:pt>
                <c:pt idx="1521">
                  <c:v>3</c:v>
                </c:pt>
                <c:pt idx="1522">
                  <c:v>4</c:v>
                </c:pt>
                <c:pt idx="1523">
                  <c:v>4</c:v>
                </c:pt>
                <c:pt idx="1524">
                  <c:v>3</c:v>
                </c:pt>
                <c:pt idx="1525">
                  <c:v>1</c:v>
                </c:pt>
                <c:pt idx="1526">
                  <c:v>1</c:v>
                </c:pt>
                <c:pt idx="1527">
                  <c:v>-1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1</c:v>
                </c:pt>
                <c:pt idx="1532">
                  <c:v>1</c:v>
                </c:pt>
                <c:pt idx="1533">
                  <c:v>1</c:v>
                </c:pt>
                <c:pt idx="1534">
                  <c:v>0</c:v>
                </c:pt>
                <c:pt idx="1535">
                  <c:v>0</c:v>
                </c:pt>
                <c:pt idx="1536">
                  <c:v>1</c:v>
                </c:pt>
                <c:pt idx="1537">
                  <c:v>0</c:v>
                </c:pt>
                <c:pt idx="1538">
                  <c:v>0</c:v>
                </c:pt>
                <c:pt idx="1539">
                  <c:v>1</c:v>
                </c:pt>
                <c:pt idx="1540">
                  <c:v>0</c:v>
                </c:pt>
                <c:pt idx="1541">
                  <c:v>-2</c:v>
                </c:pt>
                <c:pt idx="1542">
                  <c:v>-2</c:v>
                </c:pt>
                <c:pt idx="1543">
                  <c:v>-3</c:v>
                </c:pt>
                <c:pt idx="1544">
                  <c:v>-3</c:v>
                </c:pt>
                <c:pt idx="1545">
                  <c:v>-3</c:v>
                </c:pt>
                <c:pt idx="1546">
                  <c:v>-3</c:v>
                </c:pt>
                <c:pt idx="1547">
                  <c:v>-3</c:v>
                </c:pt>
                <c:pt idx="1548">
                  <c:v>-3</c:v>
                </c:pt>
                <c:pt idx="1549">
                  <c:v>-1</c:v>
                </c:pt>
                <c:pt idx="1550">
                  <c:v>-1</c:v>
                </c:pt>
                <c:pt idx="1551">
                  <c:v>-1</c:v>
                </c:pt>
                <c:pt idx="1552">
                  <c:v>-1</c:v>
                </c:pt>
                <c:pt idx="1553">
                  <c:v>1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1</c:v>
                </c:pt>
                <c:pt idx="1567">
                  <c:v>1</c:v>
                </c:pt>
                <c:pt idx="1568">
                  <c:v>2</c:v>
                </c:pt>
                <c:pt idx="1569">
                  <c:v>2</c:v>
                </c:pt>
                <c:pt idx="1570">
                  <c:v>2</c:v>
                </c:pt>
                <c:pt idx="1571">
                  <c:v>0</c:v>
                </c:pt>
                <c:pt idx="1572">
                  <c:v>0</c:v>
                </c:pt>
                <c:pt idx="1573">
                  <c:v>-1</c:v>
                </c:pt>
                <c:pt idx="1574">
                  <c:v>-2</c:v>
                </c:pt>
                <c:pt idx="1575">
                  <c:v>-2</c:v>
                </c:pt>
                <c:pt idx="1576">
                  <c:v>-2</c:v>
                </c:pt>
                <c:pt idx="1577">
                  <c:v>-3</c:v>
                </c:pt>
                <c:pt idx="1578">
                  <c:v>-3</c:v>
                </c:pt>
                <c:pt idx="1579">
                  <c:v>-2</c:v>
                </c:pt>
                <c:pt idx="1580">
                  <c:v>-4</c:v>
                </c:pt>
                <c:pt idx="1581">
                  <c:v>-4</c:v>
                </c:pt>
                <c:pt idx="1582">
                  <c:v>-4</c:v>
                </c:pt>
                <c:pt idx="1583">
                  <c:v>-2</c:v>
                </c:pt>
                <c:pt idx="1584">
                  <c:v>-2</c:v>
                </c:pt>
                <c:pt idx="1585">
                  <c:v>-1</c:v>
                </c:pt>
                <c:pt idx="1586">
                  <c:v>-1</c:v>
                </c:pt>
                <c:pt idx="1587">
                  <c:v>-2</c:v>
                </c:pt>
                <c:pt idx="1588">
                  <c:v>-3</c:v>
                </c:pt>
                <c:pt idx="1589">
                  <c:v>-3</c:v>
                </c:pt>
                <c:pt idx="1590">
                  <c:v>-3</c:v>
                </c:pt>
                <c:pt idx="1591">
                  <c:v>-4</c:v>
                </c:pt>
                <c:pt idx="1592">
                  <c:v>-3</c:v>
                </c:pt>
                <c:pt idx="1593">
                  <c:v>-3</c:v>
                </c:pt>
                <c:pt idx="1594">
                  <c:v>-3</c:v>
                </c:pt>
                <c:pt idx="1595">
                  <c:v>-2</c:v>
                </c:pt>
                <c:pt idx="1596">
                  <c:v>-3</c:v>
                </c:pt>
                <c:pt idx="1597">
                  <c:v>-4</c:v>
                </c:pt>
                <c:pt idx="1598">
                  <c:v>-3</c:v>
                </c:pt>
                <c:pt idx="1599">
                  <c:v>-3</c:v>
                </c:pt>
                <c:pt idx="1600">
                  <c:v>-2</c:v>
                </c:pt>
                <c:pt idx="1601">
                  <c:v>-2</c:v>
                </c:pt>
                <c:pt idx="1602">
                  <c:v>-2</c:v>
                </c:pt>
                <c:pt idx="1603">
                  <c:v>-6</c:v>
                </c:pt>
                <c:pt idx="1604">
                  <c:v>-6</c:v>
                </c:pt>
                <c:pt idx="1605">
                  <c:v>-6</c:v>
                </c:pt>
                <c:pt idx="1606">
                  <c:v>-6</c:v>
                </c:pt>
                <c:pt idx="1607">
                  <c:v>-7</c:v>
                </c:pt>
                <c:pt idx="1608">
                  <c:v>-6</c:v>
                </c:pt>
                <c:pt idx="1609">
                  <c:v>-6</c:v>
                </c:pt>
                <c:pt idx="1610">
                  <c:v>-6</c:v>
                </c:pt>
                <c:pt idx="1611">
                  <c:v>-6</c:v>
                </c:pt>
                <c:pt idx="1612">
                  <c:v>-6</c:v>
                </c:pt>
                <c:pt idx="1613">
                  <c:v>-4</c:v>
                </c:pt>
                <c:pt idx="1614">
                  <c:v>-2</c:v>
                </c:pt>
                <c:pt idx="1615">
                  <c:v>2</c:v>
                </c:pt>
                <c:pt idx="1616">
                  <c:v>3</c:v>
                </c:pt>
                <c:pt idx="1617">
                  <c:v>3</c:v>
                </c:pt>
                <c:pt idx="1618">
                  <c:v>2</c:v>
                </c:pt>
                <c:pt idx="1619">
                  <c:v>3</c:v>
                </c:pt>
                <c:pt idx="1620">
                  <c:v>5</c:v>
                </c:pt>
                <c:pt idx="1621">
                  <c:v>5</c:v>
                </c:pt>
                <c:pt idx="1622">
                  <c:v>5</c:v>
                </c:pt>
                <c:pt idx="1623">
                  <c:v>5</c:v>
                </c:pt>
                <c:pt idx="1624">
                  <c:v>4</c:v>
                </c:pt>
                <c:pt idx="1625">
                  <c:v>5</c:v>
                </c:pt>
                <c:pt idx="1626">
                  <c:v>3</c:v>
                </c:pt>
                <c:pt idx="1627">
                  <c:v>3</c:v>
                </c:pt>
                <c:pt idx="1628">
                  <c:v>2</c:v>
                </c:pt>
                <c:pt idx="1629">
                  <c:v>2</c:v>
                </c:pt>
                <c:pt idx="1630">
                  <c:v>3</c:v>
                </c:pt>
                <c:pt idx="1631">
                  <c:v>2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1</c:v>
                </c:pt>
                <c:pt idx="1637">
                  <c:v>0</c:v>
                </c:pt>
                <c:pt idx="1638">
                  <c:v>1</c:v>
                </c:pt>
                <c:pt idx="1639">
                  <c:v>1</c:v>
                </c:pt>
                <c:pt idx="1640">
                  <c:v>1</c:v>
                </c:pt>
                <c:pt idx="1641">
                  <c:v>1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-1</c:v>
                </c:pt>
                <c:pt idx="1647">
                  <c:v>-1</c:v>
                </c:pt>
                <c:pt idx="1648">
                  <c:v>-2</c:v>
                </c:pt>
                <c:pt idx="1649">
                  <c:v>-2</c:v>
                </c:pt>
                <c:pt idx="1650">
                  <c:v>-2</c:v>
                </c:pt>
                <c:pt idx="1651">
                  <c:v>-2</c:v>
                </c:pt>
                <c:pt idx="1652">
                  <c:v>-2</c:v>
                </c:pt>
                <c:pt idx="1653">
                  <c:v>-2</c:v>
                </c:pt>
                <c:pt idx="1654">
                  <c:v>-1</c:v>
                </c:pt>
                <c:pt idx="1655">
                  <c:v>-1</c:v>
                </c:pt>
                <c:pt idx="1656">
                  <c:v>-3</c:v>
                </c:pt>
                <c:pt idx="1657">
                  <c:v>-3</c:v>
                </c:pt>
                <c:pt idx="1658">
                  <c:v>-2</c:v>
                </c:pt>
                <c:pt idx="1659">
                  <c:v>-3</c:v>
                </c:pt>
                <c:pt idx="1660">
                  <c:v>-3</c:v>
                </c:pt>
                <c:pt idx="1661">
                  <c:v>-3</c:v>
                </c:pt>
                <c:pt idx="1662">
                  <c:v>-3</c:v>
                </c:pt>
                <c:pt idx="1663">
                  <c:v>-3</c:v>
                </c:pt>
                <c:pt idx="1664">
                  <c:v>-3</c:v>
                </c:pt>
                <c:pt idx="1665">
                  <c:v>-2</c:v>
                </c:pt>
                <c:pt idx="1666">
                  <c:v>-2</c:v>
                </c:pt>
                <c:pt idx="1667">
                  <c:v>-2</c:v>
                </c:pt>
                <c:pt idx="1668">
                  <c:v>0</c:v>
                </c:pt>
                <c:pt idx="1669">
                  <c:v>1</c:v>
                </c:pt>
                <c:pt idx="1670">
                  <c:v>1</c:v>
                </c:pt>
                <c:pt idx="1671">
                  <c:v>1</c:v>
                </c:pt>
                <c:pt idx="1672">
                  <c:v>2</c:v>
                </c:pt>
                <c:pt idx="1673">
                  <c:v>1</c:v>
                </c:pt>
                <c:pt idx="1674">
                  <c:v>1</c:v>
                </c:pt>
                <c:pt idx="1675">
                  <c:v>1</c:v>
                </c:pt>
                <c:pt idx="1676">
                  <c:v>-2</c:v>
                </c:pt>
                <c:pt idx="1677">
                  <c:v>-3</c:v>
                </c:pt>
                <c:pt idx="1678">
                  <c:v>-3</c:v>
                </c:pt>
                <c:pt idx="1679">
                  <c:v>-3</c:v>
                </c:pt>
                <c:pt idx="1680">
                  <c:v>-2</c:v>
                </c:pt>
                <c:pt idx="1681">
                  <c:v>-4</c:v>
                </c:pt>
                <c:pt idx="1682">
                  <c:v>-5</c:v>
                </c:pt>
                <c:pt idx="1683">
                  <c:v>-4</c:v>
                </c:pt>
                <c:pt idx="1684">
                  <c:v>-5</c:v>
                </c:pt>
                <c:pt idx="1685">
                  <c:v>-5</c:v>
                </c:pt>
                <c:pt idx="1686">
                  <c:v>-5</c:v>
                </c:pt>
                <c:pt idx="1687">
                  <c:v>-5</c:v>
                </c:pt>
                <c:pt idx="1688">
                  <c:v>-2</c:v>
                </c:pt>
                <c:pt idx="1689">
                  <c:v>-3</c:v>
                </c:pt>
                <c:pt idx="1690">
                  <c:v>-3</c:v>
                </c:pt>
                <c:pt idx="1691">
                  <c:v>-3</c:v>
                </c:pt>
                <c:pt idx="1692">
                  <c:v>-3</c:v>
                </c:pt>
                <c:pt idx="1693">
                  <c:v>-1</c:v>
                </c:pt>
                <c:pt idx="1694">
                  <c:v>-3</c:v>
                </c:pt>
                <c:pt idx="1695">
                  <c:v>-4</c:v>
                </c:pt>
                <c:pt idx="1696">
                  <c:v>-4</c:v>
                </c:pt>
                <c:pt idx="1697">
                  <c:v>-4</c:v>
                </c:pt>
                <c:pt idx="1698">
                  <c:v>-4</c:v>
                </c:pt>
                <c:pt idx="1699">
                  <c:v>-4</c:v>
                </c:pt>
                <c:pt idx="1700">
                  <c:v>-4</c:v>
                </c:pt>
                <c:pt idx="1701">
                  <c:v>-4</c:v>
                </c:pt>
                <c:pt idx="1702">
                  <c:v>-4</c:v>
                </c:pt>
                <c:pt idx="1703">
                  <c:v>-4</c:v>
                </c:pt>
                <c:pt idx="1704">
                  <c:v>-4</c:v>
                </c:pt>
                <c:pt idx="1705">
                  <c:v>-4</c:v>
                </c:pt>
                <c:pt idx="1706">
                  <c:v>-1</c:v>
                </c:pt>
                <c:pt idx="1707">
                  <c:v>-1</c:v>
                </c:pt>
                <c:pt idx="1708">
                  <c:v>-1</c:v>
                </c:pt>
                <c:pt idx="1709">
                  <c:v>-1</c:v>
                </c:pt>
                <c:pt idx="1710">
                  <c:v>0</c:v>
                </c:pt>
                <c:pt idx="1711">
                  <c:v>-1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-1</c:v>
                </c:pt>
                <c:pt idx="1718">
                  <c:v>-2</c:v>
                </c:pt>
                <c:pt idx="1719">
                  <c:v>-2</c:v>
                </c:pt>
                <c:pt idx="1720">
                  <c:v>-3</c:v>
                </c:pt>
                <c:pt idx="1721">
                  <c:v>-3</c:v>
                </c:pt>
                <c:pt idx="1722">
                  <c:v>-3</c:v>
                </c:pt>
                <c:pt idx="1723">
                  <c:v>-2</c:v>
                </c:pt>
                <c:pt idx="1724">
                  <c:v>-4</c:v>
                </c:pt>
                <c:pt idx="1725">
                  <c:v>-4</c:v>
                </c:pt>
                <c:pt idx="1726">
                  <c:v>-4</c:v>
                </c:pt>
                <c:pt idx="1727">
                  <c:v>-4</c:v>
                </c:pt>
                <c:pt idx="1728">
                  <c:v>-5</c:v>
                </c:pt>
                <c:pt idx="1729">
                  <c:v>-4</c:v>
                </c:pt>
                <c:pt idx="1730">
                  <c:v>-3</c:v>
                </c:pt>
                <c:pt idx="1731">
                  <c:v>-3</c:v>
                </c:pt>
                <c:pt idx="1732">
                  <c:v>-2</c:v>
                </c:pt>
                <c:pt idx="1733">
                  <c:v>-2</c:v>
                </c:pt>
                <c:pt idx="1734">
                  <c:v>-2</c:v>
                </c:pt>
                <c:pt idx="1735">
                  <c:v>-3</c:v>
                </c:pt>
                <c:pt idx="1736">
                  <c:v>-1</c:v>
                </c:pt>
                <c:pt idx="1737">
                  <c:v>-2</c:v>
                </c:pt>
                <c:pt idx="1738">
                  <c:v>-2</c:v>
                </c:pt>
                <c:pt idx="1739">
                  <c:v>-3</c:v>
                </c:pt>
                <c:pt idx="1740">
                  <c:v>-3</c:v>
                </c:pt>
                <c:pt idx="1741">
                  <c:v>-2</c:v>
                </c:pt>
                <c:pt idx="1742">
                  <c:v>-1</c:v>
                </c:pt>
                <c:pt idx="1743">
                  <c:v>-1</c:v>
                </c:pt>
                <c:pt idx="1744">
                  <c:v>-2</c:v>
                </c:pt>
                <c:pt idx="1745">
                  <c:v>-2</c:v>
                </c:pt>
                <c:pt idx="1746">
                  <c:v>-2</c:v>
                </c:pt>
                <c:pt idx="1747">
                  <c:v>-1</c:v>
                </c:pt>
                <c:pt idx="1748">
                  <c:v>-1</c:v>
                </c:pt>
                <c:pt idx="1749">
                  <c:v>-1</c:v>
                </c:pt>
                <c:pt idx="1750">
                  <c:v>-1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-1</c:v>
                </c:pt>
                <c:pt idx="1755">
                  <c:v>0</c:v>
                </c:pt>
                <c:pt idx="1756">
                  <c:v>-1</c:v>
                </c:pt>
                <c:pt idx="1757">
                  <c:v>-1</c:v>
                </c:pt>
                <c:pt idx="1758">
                  <c:v>-1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-2</c:v>
                </c:pt>
                <c:pt idx="1766">
                  <c:v>0</c:v>
                </c:pt>
                <c:pt idx="1767">
                  <c:v>-1</c:v>
                </c:pt>
                <c:pt idx="1768">
                  <c:v>0</c:v>
                </c:pt>
                <c:pt idx="1769">
                  <c:v>-1</c:v>
                </c:pt>
                <c:pt idx="1770">
                  <c:v>0</c:v>
                </c:pt>
                <c:pt idx="1771">
                  <c:v>-1</c:v>
                </c:pt>
                <c:pt idx="1772">
                  <c:v>-2</c:v>
                </c:pt>
                <c:pt idx="1773">
                  <c:v>-3</c:v>
                </c:pt>
                <c:pt idx="1774">
                  <c:v>-3</c:v>
                </c:pt>
                <c:pt idx="1775">
                  <c:v>-3</c:v>
                </c:pt>
                <c:pt idx="1776">
                  <c:v>-4</c:v>
                </c:pt>
                <c:pt idx="1777">
                  <c:v>-2</c:v>
                </c:pt>
                <c:pt idx="1778">
                  <c:v>-3</c:v>
                </c:pt>
                <c:pt idx="1779">
                  <c:v>-3</c:v>
                </c:pt>
                <c:pt idx="1780">
                  <c:v>-3</c:v>
                </c:pt>
                <c:pt idx="1781">
                  <c:v>-4</c:v>
                </c:pt>
                <c:pt idx="1782">
                  <c:v>-5</c:v>
                </c:pt>
                <c:pt idx="1783">
                  <c:v>-4</c:v>
                </c:pt>
                <c:pt idx="1784">
                  <c:v>-1</c:v>
                </c:pt>
                <c:pt idx="1785">
                  <c:v>0</c:v>
                </c:pt>
                <c:pt idx="1786">
                  <c:v>1</c:v>
                </c:pt>
                <c:pt idx="1787">
                  <c:v>1</c:v>
                </c:pt>
                <c:pt idx="1788">
                  <c:v>1</c:v>
                </c:pt>
                <c:pt idx="1789">
                  <c:v>1</c:v>
                </c:pt>
                <c:pt idx="1790">
                  <c:v>1</c:v>
                </c:pt>
                <c:pt idx="1791">
                  <c:v>1</c:v>
                </c:pt>
                <c:pt idx="1792">
                  <c:v>1</c:v>
                </c:pt>
                <c:pt idx="1793">
                  <c:v>3</c:v>
                </c:pt>
                <c:pt idx="1794">
                  <c:v>2</c:v>
                </c:pt>
                <c:pt idx="1795">
                  <c:v>2</c:v>
                </c:pt>
                <c:pt idx="1796">
                  <c:v>0</c:v>
                </c:pt>
                <c:pt idx="1797">
                  <c:v>0</c:v>
                </c:pt>
                <c:pt idx="1798">
                  <c:v>-1</c:v>
                </c:pt>
                <c:pt idx="1799">
                  <c:v>-1</c:v>
                </c:pt>
                <c:pt idx="1800">
                  <c:v>1</c:v>
                </c:pt>
                <c:pt idx="1801">
                  <c:v>1</c:v>
                </c:pt>
                <c:pt idx="1802">
                  <c:v>1</c:v>
                </c:pt>
                <c:pt idx="1803">
                  <c:v>1</c:v>
                </c:pt>
                <c:pt idx="1804">
                  <c:v>1</c:v>
                </c:pt>
                <c:pt idx="1805">
                  <c:v>1</c:v>
                </c:pt>
                <c:pt idx="1806">
                  <c:v>1</c:v>
                </c:pt>
                <c:pt idx="1807">
                  <c:v>1</c:v>
                </c:pt>
                <c:pt idx="1808">
                  <c:v>1</c:v>
                </c:pt>
                <c:pt idx="1809">
                  <c:v>1</c:v>
                </c:pt>
                <c:pt idx="1810">
                  <c:v>1</c:v>
                </c:pt>
                <c:pt idx="1811">
                  <c:v>1</c:v>
                </c:pt>
                <c:pt idx="1812">
                  <c:v>2</c:v>
                </c:pt>
                <c:pt idx="1813">
                  <c:v>1</c:v>
                </c:pt>
                <c:pt idx="1814">
                  <c:v>1</c:v>
                </c:pt>
                <c:pt idx="1815">
                  <c:v>1</c:v>
                </c:pt>
                <c:pt idx="1816">
                  <c:v>1</c:v>
                </c:pt>
                <c:pt idx="1817">
                  <c:v>2</c:v>
                </c:pt>
                <c:pt idx="1818">
                  <c:v>2</c:v>
                </c:pt>
                <c:pt idx="1819">
                  <c:v>2</c:v>
                </c:pt>
                <c:pt idx="1820">
                  <c:v>2</c:v>
                </c:pt>
                <c:pt idx="1821">
                  <c:v>3</c:v>
                </c:pt>
                <c:pt idx="1822">
                  <c:v>3</c:v>
                </c:pt>
                <c:pt idx="1823">
                  <c:v>4</c:v>
                </c:pt>
                <c:pt idx="1824">
                  <c:v>2</c:v>
                </c:pt>
                <c:pt idx="1825">
                  <c:v>3</c:v>
                </c:pt>
                <c:pt idx="1826">
                  <c:v>3</c:v>
                </c:pt>
                <c:pt idx="1827">
                  <c:v>3</c:v>
                </c:pt>
                <c:pt idx="1828">
                  <c:v>4</c:v>
                </c:pt>
                <c:pt idx="1829">
                  <c:v>3</c:v>
                </c:pt>
                <c:pt idx="1830">
                  <c:v>4</c:v>
                </c:pt>
                <c:pt idx="1831">
                  <c:v>4</c:v>
                </c:pt>
                <c:pt idx="1832">
                  <c:v>4</c:v>
                </c:pt>
                <c:pt idx="1833">
                  <c:v>4</c:v>
                </c:pt>
                <c:pt idx="1834">
                  <c:v>4</c:v>
                </c:pt>
                <c:pt idx="1835">
                  <c:v>3</c:v>
                </c:pt>
                <c:pt idx="1836">
                  <c:v>3</c:v>
                </c:pt>
                <c:pt idx="1837">
                  <c:v>3</c:v>
                </c:pt>
                <c:pt idx="1838">
                  <c:v>3</c:v>
                </c:pt>
                <c:pt idx="1839">
                  <c:v>3</c:v>
                </c:pt>
                <c:pt idx="1840">
                  <c:v>2</c:v>
                </c:pt>
                <c:pt idx="1841">
                  <c:v>2</c:v>
                </c:pt>
                <c:pt idx="1842">
                  <c:v>1</c:v>
                </c:pt>
                <c:pt idx="1843">
                  <c:v>1</c:v>
                </c:pt>
                <c:pt idx="1844">
                  <c:v>1</c:v>
                </c:pt>
                <c:pt idx="1845">
                  <c:v>1</c:v>
                </c:pt>
                <c:pt idx="1846">
                  <c:v>1</c:v>
                </c:pt>
                <c:pt idx="1847">
                  <c:v>1</c:v>
                </c:pt>
                <c:pt idx="1848">
                  <c:v>2</c:v>
                </c:pt>
                <c:pt idx="1849">
                  <c:v>3</c:v>
                </c:pt>
                <c:pt idx="1850">
                  <c:v>3</c:v>
                </c:pt>
                <c:pt idx="1851">
                  <c:v>3</c:v>
                </c:pt>
                <c:pt idx="1852">
                  <c:v>3</c:v>
                </c:pt>
                <c:pt idx="1853">
                  <c:v>3</c:v>
                </c:pt>
                <c:pt idx="1854">
                  <c:v>3</c:v>
                </c:pt>
                <c:pt idx="1855">
                  <c:v>3</c:v>
                </c:pt>
                <c:pt idx="1856">
                  <c:v>3</c:v>
                </c:pt>
                <c:pt idx="1857">
                  <c:v>2</c:v>
                </c:pt>
                <c:pt idx="1858">
                  <c:v>2</c:v>
                </c:pt>
                <c:pt idx="1859">
                  <c:v>1</c:v>
                </c:pt>
                <c:pt idx="1860">
                  <c:v>0</c:v>
                </c:pt>
                <c:pt idx="1861">
                  <c:v>-1</c:v>
                </c:pt>
                <c:pt idx="1862">
                  <c:v>-2</c:v>
                </c:pt>
                <c:pt idx="1863">
                  <c:v>-1</c:v>
                </c:pt>
                <c:pt idx="1864">
                  <c:v>-1</c:v>
                </c:pt>
                <c:pt idx="1865">
                  <c:v>-1</c:v>
                </c:pt>
                <c:pt idx="1866">
                  <c:v>-1</c:v>
                </c:pt>
                <c:pt idx="1867">
                  <c:v>-1</c:v>
                </c:pt>
                <c:pt idx="1868">
                  <c:v>-1</c:v>
                </c:pt>
                <c:pt idx="1869">
                  <c:v>-1</c:v>
                </c:pt>
                <c:pt idx="1870">
                  <c:v>-1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1</c:v>
                </c:pt>
                <c:pt idx="1875">
                  <c:v>1</c:v>
                </c:pt>
                <c:pt idx="1876">
                  <c:v>1</c:v>
                </c:pt>
                <c:pt idx="1877">
                  <c:v>1</c:v>
                </c:pt>
                <c:pt idx="1878">
                  <c:v>1</c:v>
                </c:pt>
                <c:pt idx="1879">
                  <c:v>-1</c:v>
                </c:pt>
                <c:pt idx="1880">
                  <c:v>-2</c:v>
                </c:pt>
                <c:pt idx="1881">
                  <c:v>-2</c:v>
                </c:pt>
                <c:pt idx="1882">
                  <c:v>-2</c:v>
                </c:pt>
                <c:pt idx="1883">
                  <c:v>-3</c:v>
                </c:pt>
                <c:pt idx="1884">
                  <c:v>-3</c:v>
                </c:pt>
                <c:pt idx="1885">
                  <c:v>-3</c:v>
                </c:pt>
                <c:pt idx="1886">
                  <c:v>-3</c:v>
                </c:pt>
                <c:pt idx="1887">
                  <c:v>-3</c:v>
                </c:pt>
                <c:pt idx="1888">
                  <c:v>-3</c:v>
                </c:pt>
                <c:pt idx="1889">
                  <c:v>-3</c:v>
                </c:pt>
                <c:pt idx="1890">
                  <c:v>-3</c:v>
                </c:pt>
                <c:pt idx="1891">
                  <c:v>-1</c:v>
                </c:pt>
                <c:pt idx="1892">
                  <c:v>-1</c:v>
                </c:pt>
                <c:pt idx="1893">
                  <c:v>-2</c:v>
                </c:pt>
                <c:pt idx="1894">
                  <c:v>-2</c:v>
                </c:pt>
                <c:pt idx="1895">
                  <c:v>-2</c:v>
                </c:pt>
                <c:pt idx="1896">
                  <c:v>-2</c:v>
                </c:pt>
                <c:pt idx="1897">
                  <c:v>-2</c:v>
                </c:pt>
                <c:pt idx="1898">
                  <c:v>-2</c:v>
                </c:pt>
                <c:pt idx="1899">
                  <c:v>-2</c:v>
                </c:pt>
                <c:pt idx="1900">
                  <c:v>-2</c:v>
                </c:pt>
                <c:pt idx="1901">
                  <c:v>-2</c:v>
                </c:pt>
                <c:pt idx="1902">
                  <c:v>-2</c:v>
                </c:pt>
                <c:pt idx="1903">
                  <c:v>-2</c:v>
                </c:pt>
                <c:pt idx="1904">
                  <c:v>-2</c:v>
                </c:pt>
                <c:pt idx="1905">
                  <c:v>-1</c:v>
                </c:pt>
                <c:pt idx="1906">
                  <c:v>0</c:v>
                </c:pt>
                <c:pt idx="1907">
                  <c:v>0</c:v>
                </c:pt>
                <c:pt idx="1908">
                  <c:v>-3</c:v>
                </c:pt>
                <c:pt idx="1909">
                  <c:v>-3</c:v>
                </c:pt>
                <c:pt idx="1910">
                  <c:v>-3</c:v>
                </c:pt>
                <c:pt idx="1911">
                  <c:v>-3</c:v>
                </c:pt>
                <c:pt idx="1912">
                  <c:v>-3</c:v>
                </c:pt>
                <c:pt idx="1913">
                  <c:v>-2</c:v>
                </c:pt>
                <c:pt idx="1914">
                  <c:v>-2</c:v>
                </c:pt>
                <c:pt idx="1915">
                  <c:v>-2</c:v>
                </c:pt>
                <c:pt idx="1916">
                  <c:v>0</c:v>
                </c:pt>
                <c:pt idx="1917">
                  <c:v>0</c:v>
                </c:pt>
                <c:pt idx="1918">
                  <c:v>-1</c:v>
                </c:pt>
                <c:pt idx="1919">
                  <c:v>-1</c:v>
                </c:pt>
                <c:pt idx="1920">
                  <c:v>2</c:v>
                </c:pt>
                <c:pt idx="1921">
                  <c:v>1</c:v>
                </c:pt>
                <c:pt idx="1922">
                  <c:v>1</c:v>
                </c:pt>
                <c:pt idx="1923">
                  <c:v>1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-1</c:v>
                </c:pt>
                <c:pt idx="1929">
                  <c:v>-3</c:v>
                </c:pt>
                <c:pt idx="1930">
                  <c:v>-3</c:v>
                </c:pt>
                <c:pt idx="1931">
                  <c:v>-3</c:v>
                </c:pt>
                <c:pt idx="1932">
                  <c:v>-4</c:v>
                </c:pt>
                <c:pt idx="1933">
                  <c:v>-3</c:v>
                </c:pt>
                <c:pt idx="1934">
                  <c:v>-3</c:v>
                </c:pt>
                <c:pt idx="1935">
                  <c:v>-3</c:v>
                </c:pt>
                <c:pt idx="1936">
                  <c:v>-1</c:v>
                </c:pt>
                <c:pt idx="1937">
                  <c:v>-1</c:v>
                </c:pt>
                <c:pt idx="1938">
                  <c:v>-1</c:v>
                </c:pt>
                <c:pt idx="1939">
                  <c:v>0</c:v>
                </c:pt>
                <c:pt idx="1940">
                  <c:v>1</c:v>
                </c:pt>
                <c:pt idx="1941">
                  <c:v>2</c:v>
                </c:pt>
                <c:pt idx="1942">
                  <c:v>2</c:v>
                </c:pt>
                <c:pt idx="1943">
                  <c:v>1</c:v>
                </c:pt>
                <c:pt idx="1944">
                  <c:v>2</c:v>
                </c:pt>
                <c:pt idx="1945">
                  <c:v>2</c:v>
                </c:pt>
                <c:pt idx="1946">
                  <c:v>2</c:v>
                </c:pt>
                <c:pt idx="1947">
                  <c:v>3</c:v>
                </c:pt>
                <c:pt idx="1948">
                  <c:v>2</c:v>
                </c:pt>
                <c:pt idx="1949">
                  <c:v>2</c:v>
                </c:pt>
                <c:pt idx="1950">
                  <c:v>3</c:v>
                </c:pt>
                <c:pt idx="1951">
                  <c:v>3</c:v>
                </c:pt>
                <c:pt idx="1952">
                  <c:v>3</c:v>
                </c:pt>
                <c:pt idx="1953">
                  <c:v>3</c:v>
                </c:pt>
                <c:pt idx="1954">
                  <c:v>3</c:v>
                </c:pt>
                <c:pt idx="1955">
                  <c:v>3</c:v>
                </c:pt>
                <c:pt idx="1956">
                  <c:v>3</c:v>
                </c:pt>
                <c:pt idx="1957">
                  <c:v>3</c:v>
                </c:pt>
                <c:pt idx="1958">
                  <c:v>3</c:v>
                </c:pt>
                <c:pt idx="1959">
                  <c:v>3</c:v>
                </c:pt>
                <c:pt idx="1960">
                  <c:v>3</c:v>
                </c:pt>
                <c:pt idx="1961">
                  <c:v>3</c:v>
                </c:pt>
                <c:pt idx="1962">
                  <c:v>2</c:v>
                </c:pt>
                <c:pt idx="1963">
                  <c:v>1</c:v>
                </c:pt>
                <c:pt idx="1964">
                  <c:v>0</c:v>
                </c:pt>
                <c:pt idx="1965">
                  <c:v>1</c:v>
                </c:pt>
                <c:pt idx="1966">
                  <c:v>1</c:v>
                </c:pt>
                <c:pt idx="1967">
                  <c:v>1</c:v>
                </c:pt>
                <c:pt idx="1968">
                  <c:v>1</c:v>
                </c:pt>
                <c:pt idx="1969">
                  <c:v>1</c:v>
                </c:pt>
                <c:pt idx="1970">
                  <c:v>1</c:v>
                </c:pt>
                <c:pt idx="1971">
                  <c:v>1</c:v>
                </c:pt>
                <c:pt idx="1972">
                  <c:v>1</c:v>
                </c:pt>
                <c:pt idx="1973">
                  <c:v>1</c:v>
                </c:pt>
                <c:pt idx="1974">
                  <c:v>1</c:v>
                </c:pt>
                <c:pt idx="1975">
                  <c:v>1</c:v>
                </c:pt>
                <c:pt idx="1976">
                  <c:v>2</c:v>
                </c:pt>
                <c:pt idx="1977">
                  <c:v>1</c:v>
                </c:pt>
                <c:pt idx="1978">
                  <c:v>-1</c:v>
                </c:pt>
                <c:pt idx="1979">
                  <c:v>1</c:v>
                </c:pt>
                <c:pt idx="1980">
                  <c:v>1</c:v>
                </c:pt>
                <c:pt idx="1981">
                  <c:v>1</c:v>
                </c:pt>
                <c:pt idx="1982">
                  <c:v>1</c:v>
                </c:pt>
                <c:pt idx="1983">
                  <c:v>2</c:v>
                </c:pt>
                <c:pt idx="1984">
                  <c:v>3</c:v>
                </c:pt>
                <c:pt idx="1985">
                  <c:v>2</c:v>
                </c:pt>
                <c:pt idx="1986">
                  <c:v>2</c:v>
                </c:pt>
                <c:pt idx="1987">
                  <c:v>2</c:v>
                </c:pt>
                <c:pt idx="1988">
                  <c:v>2</c:v>
                </c:pt>
                <c:pt idx="1989">
                  <c:v>3</c:v>
                </c:pt>
                <c:pt idx="1990">
                  <c:v>5</c:v>
                </c:pt>
                <c:pt idx="1991">
                  <c:v>3</c:v>
                </c:pt>
                <c:pt idx="1992">
                  <c:v>3</c:v>
                </c:pt>
                <c:pt idx="1993">
                  <c:v>3</c:v>
                </c:pt>
                <c:pt idx="1994">
                  <c:v>4</c:v>
                </c:pt>
                <c:pt idx="1995">
                  <c:v>5</c:v>
                </c:pt>
                <c:pt idx="1996">
                  <c:v>4</c:v>
                </c:pt>
                <c:pt idx="1997">
                  <c:v>3</c:v>
                </c:pt>
                <c:pt idx="1998">
                  <c:v>2</c:v>
                </c:pt>
                <c:pt idx="1999">
                  <c:v>2</c:v>
                </c:pt>
                <c:pt idx="2000">
                  <c:v>4</c:v>
                </c:pt>
                <c:pt idx="2001">
                  <c:v>3</c:v>
                </c:pt>
                <c:pt idx="2002">
                  <c:v>3</c:v>
                </c:pt>
                <c:pt idx="2003">
                  <c:v>4</c:v>
                </c:pt>
                <c:pt idx="2004">
                  <c:v>4</c:v>
                </c:pt>
                <c:pt idx="2005">
                  <c:v>4</c:v>
                </c:pt>
                <c:pt idx="2006">
                  <c:v>3</c:v>
                </c:pt>
                <c:pt idx="2007">
                  <c:v>1</c:v>
                </c:pt>
                <c:pt idx="2008">
                  <c:v>1</c:v>
                </c:pt>
                <c:pt idx="2009">
                  <c:v>1</c:v>
                </c:pt>
                <c:pt idx="2010">
                  <c:v>2</c:v>
                </c:pt>
                <c:pt idx="2011">
                  <c:v>2</c:v>
                </c:pt>
                <c:pt idx="2012">
                  <c:v>1</c:v>
                </c:pt>
                <c:pt idx="2013">
                  <c:v>1</c:v>
                </c:pt>
                <c:pt idx="2014">
                  <c:v>1</c:v>
                </c:pt>
                <c:pt idx="2015">
                  <c:v>0</c:v>
                </c:pt>
                <c:pt idx="2016">
                  <c:v>1</c:v>
                </c:pt>
                <c:pt idx="2017">
                  <c:v>1</c:v>
                </c:pt>
                <c:pt idx="2018">
                  <c:v>1</c:v>
                </c:pt>
                <c:pt idx="2019">
                  <c:v>2</c:v>
                </c:pt>
                <c:pt idx="2020">
                  <c:v>1</c:v>
                </c:pt>
                <c:pt idx="2021">
                  <c:v>1</c:v>
                </c:pt>
                <c:pt idx="2022">
                  <c:v>2</c:v>
                </c:pt>
                <c:pt idx="2023">
                  <c:v>2</c:v>
                </c:pt>
                <c:pt idx="2024">
                  <c:v>4</c:v>
                </c:pt>
                <c:pt idx="2025">
                  <c:v>3</c:v>
                </c:pt>
                <c:pt idx="2026">
                  <c:v>3</c:v>
                </c:pt>
                <c:pt idx="2027">
                  <c:v>3</c:v>
                </c:pt>
                <c:pt idx="2028">
                  <c:v>2</c:v>
                </c:pt>
                <c:pt idx="2029">
                  <c:v>2</c:v>
                </c:pt>
                <c:pt idx="2030">
                  <c:v>2</c:v>
                </c:pt>
                <c:pt idx="2031">
                  <c:v>2</c:v>
                </c:pt>
                <c:pt idx="2032">
                  <c:v>3</c:v>
                </c:pt>
                <c:pt idx="2033">
                  <c:v>3</c:v>
                </c:pt>
                <c:pt idx="2034">
                  <c:v>2</c:v>
                </c:pt>
                <c:pt idx="2035">
                  <c:v>2</c:v>
                </c:pt>
                <c:pt idx="2036">
                  <c:v>0</c:v>
                </c:pt>
                <c:pt idx="2037">
                  <c:v>1</c:v>
                </c:pt>
                <c:pt idx="2038">
                  <c:v>1</c:v>
                </c:pt>
                <c:pt idx="2039">
                  <c:v>1</c:v>
                </c:pt>
                <c:pt idx="2040">
                  <c:v>1</c:v>
                </c:pt>
                <c:pt idx="2041">
                  <c:v>1</c:v>
                </c:pt>
                <c:pt idx="2042">
                  <c:v>1</c:v>
                </c:pt>
                <c:pt idx="2043">
                  <c:v>1</c:v>
                </c:pt>
                <c:pt idx="2044">
                  <c:v>1</c:v>
                </c:pt>
                <c:pt idx="2045">
                  <c:v>1</c:v>
                </c:pt>
                <c:pt idx="2046">
                  <c:v>2</c:v>
                </c:pt>
                <c:pt idx="2047">
                  <c:v>3</c:v>
                </c:pt>
                <c:pt idx="2048">
                  <c:v>4</c:v>
                </c:pt>
                <c:pt idx="2049">
                  <c:v>4</c:v>
                </c:pt>
                <c:pt idx="2050">
                  <c:v>4</c:v>
                </c:pt>
                <c:pt idx="2051">
                  <c:v>4</c:v>
                </c:pt>
                <c:pt idx="2052">
                  <c:v>4</c:v>
                </c:pt>
                <c:pt idx="2053">
                  <c:v>4</c:v>
                </c:pt>
                <c:pt idx="2054">
                  <c:v>4</c:v>
                </c:pt>
                <c:pt idx="2055">
                  <c:v>4</c:v>
                </c:pt>
                <c:pt idx="2056">
                  <c:v>4</c:v>
                </c:pt>
                <c:pt idx="2057">
                  <c:v>4</c:v>
                </c:pt>
                <c:pt idx="2058">
                  <c:v>3</c:v>
                </c:pt>
                <c:pt idx="2059">
                  <c:v>2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2</c:v>
                </c:pt>
                <c:pt idx="2071">
                  <c:v>2</c:v>
                </c:pt>
                <c:pt idx="2072">
                  <c:v>2</c:v>
                </c:pt>
                <c:pt idx="2073">
                  <c:v>3</c:v>
                </c:pt>
                <c:pt idx="2074">
                  <c:v>3</c:v>
                </c:pt>
                <c:pt idx="2075">
                  <c:v>5</c:v>
                </c:pt>
                <c:pt idx="2076">
                  <c:v>5</c:v>
                </c:pt>
                <c:pt idx="2077">
                  <c:v>5</c:v>
                </c:pt>
                <c:pt idx="2078">
                  <c:v>5</c:v>
                </c:pt>
                <c:pt idx="2079">
                  <c:v>5</c:v>
                </c:pt>
                <c:pt idx="2080">
                  <c:v>3</c:v>
                </c:pt>
                <c:pt idx="2081">
                  <c:v>2</c:v>
                </c:pt>
                <c:pt idx="2082">
                  <c:v>1</c:v>
                </c:pt>
                <c:pt idx="2083">
                  <c:v>1</c:v>
                </c:pt>
                <c:pt idx="2084">
                  <c:v>1</c:v>
                </c:pt>
                <c:pt idx="2085">
                  <c:v>1</c:v>
                </c:pt>
                <c:pt idx="2086">
                  <c:v>1</c:v>
                </c:pt>
                <c:pt idx="2087">
                  <c:v>-1</c:v>
                </c:pt>
                <c:pt idx="2088">
                  <c:v>-1</c:v>
                </c:pt>
                <c:pt idx="2089">
                  <c:v>-1</c:v>
                </c:pt>
                <c:pt idx="2090">
                  <c:v>-2</c:v>
                </c:pt>
                <c:pt idx="2091">
                  <c:v>-2</c:v>
                </c:pt>
                <c:pt idx="2092">
                  <c:v>1</c:v>
                </c:pt>
                <c:pt idx="2093">
                  <c:v>1</c:v>
                </c:pt>
                <c:pt idx="2094">
                  <c:v>1</c:v>
                </c:pt>
                <c:pt idx="2095">
                  <c:v>1</c:v>
                </c:pt>
                <c:pt idx="2096">
                  <c:v>1</c:v>
                </c:pt>
                <c:pt idx="2097">
                  <c:v>1</c:v>
                </c:pt>
                <c:pt idx="2098">
                  <c:v>1</c:v>
                </c:pt>
                <c:pt idx="2099">
                  <c:v>1</c:v>
                </c:pt>
                <c:pt idx="2100">
                  <c:v>2</c:v>
                </c:pt>
                <c:pt idx="2101">
                  <c:v>3</c:v>
                </c:pt>
                <c:pt idx="2102">
                  <c:v>3</c:v>
                </c:pt>
                <c:pt idx="2103">
                  <c:v>3</c:v>
                </c:pt>
                <c:pt idx="2104">
                  <c:v>2</c:v>
                </c:pt>
                <c:pt idx="2105">
                  <c:v>3</c:v>
                </c:pt>
                <c:pt idx="2106">
                  <c:v>4</c:v>
                </c:pt>
                <c:pt idx="2107">
                  <c:v>4</c:v>
                </c:pt>
                <c:pt idx="2108">
                  <c:v>2</c:v>
                </c:pt>
                <c:pt idx="2109">
                  <c:v>2</c:v>
                </c:pt>
                <c:pt idx="2110">
                  <c:v>2</c:v>
                </c:pt>
                <c:pt idx="2111">
                  <c:v>3</c:v>
                </c:pt>
                <c:pt idx="2112">
                  <c:v>3</c:v>
                </c:pt>
                <c:pt idx="2113">
                  <c:v>2</c:v>
                </c:pt>
                <c:pt idx="2114">
                  <c:v>2</c:v>
                </c:pt>
                <c:pt idx="2115">
                  <c:v>2</c:v>
                </c:pt>
                <c:pt idx="2116">
                  <c:v>2</c:v>
                </c:pt>
                <c:pt idx="2117">
                  <c:v>1</c:v>
                </c:pt>
                <c:pt idx="2118">
                  <c:v>0</c:v>
                </c:pt>
                <c:pt idx="2119">
                  <c:v>0</c:v>
                </c:pt>
                <c:pt idx="2120">
                  <c:v>3</c:v>
                </c:pt>
                <c:pt idx="2121">
                  <c:v>2</c:v>
                </c:pt>
                <c:pt idx="2122">
                  <c:v>2</c:v>
                </c:pt>
                <c:pt idx="2123">
                  <c:v>1</c:v>
                </c:pt>
                <c:pt idx="2124">
                  <c:v>1</c:v>
                </c:pt>
                <c:pt idx="2125">
                  <c:v>1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1</c:v>
                </c:pt>
                <c:pt idx="2131">
                  <c:v>1</c:v>
                </c:pt>
                <c:pt idx="2132">
                  <c:v>3</c:v>
                </c:pt>
                <c:pt idx="2133">
                  <c:v>4</c:v>
                </c:pt>
                <c:pt idx="2134">
                  <c:v>1</c:v>
                </c:pt>
                <c:pt idx="2135">
                  <c:v>1</c:v>
                </c:pt>
                <c:pt idx="2136">
                  <c:v>1</c:v>
                </c:pt>
                <c:pt idx="2137">
                  <c:v>1</c:v>
                </c:pt>
                <c:pt idx="2138">
                  <c:v>2</c:v>
                </c:pt>
                <c:pt idx="2139">
                  <c:v>2</c:v>
                </c:pt>
                <c:pt idx="2140">
                  <c:v>2</c:v>
                </c:pt>
                <c:pt idx="2141">
                  <c:v>2</c:v>
                </c:pt>
                <c:pt idx="2142">
                  <c:v>2</c:v>
                </c:pt>
                <c:pt idx="2143">
                  <c:v>2</c:v>
                </c:pt>
                <c:pt idx="2144">
                  <c:v>-2</c:v>
                </c:pt>
                <c:pt idx="2145">
                  <c:v>-3</c:v>
                </c:pt>
                <c:pt idx="2146">
                  <c:v>-1</c:v>
                </c:pt>
                <c:pt idx="2147">
                  <c:v>-1</c:v>
                </c:pt>
                <c:pt idx="2148">
                  <c:v>-1</c:v>
                </c:pt>
                <c:pt idx="2149">
                  <c:v>-1</c:v>
                </c:pt>
                <c:pt idx="2150">
                  <c:v>-1</c:v>
                </c:pt>
                <c:pt idx="2151">
                  <c:v>-2</c:v>
                </c:pt>
                <c:pt idx="2152">
                  <c:v>-2</c:v>
                </c:pt>
                <c:pt idx="2153">
                  <c:v>-2</c:v>
                </c:pt>
                <c:pt idx="2154">
                  <c:v>-2</c:v>
                </c:pt>
                <c:pt idx="2155">
                  <c:v>-2</c:v>
                </c:pt>
                <c:pt idx="2156">
                  <c:v>-1</c:v>
                </c:pt>
                <c:pt idx="2157">
                  <c:v>-1</c:v>
                </c:pt>
                <c:pt idx="2158">
                  <c:v>1</c:v>
                </c:pt>
                <c:pt idx="2159">
                  <c:v>1</c:v>
                </c:pt>
                <c:pt idx="2160">
                  <c:v>1</c:v>
                </c:pt>
                <c:pt idx="2161">
                  <c:v>1</c:v>
                </c:pt>
                <c:pt idx="2162">
                  <c:v>1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2</c:v>
                </c:pt>
                <c:pt idx="2175">
                  <c:v>3</c:v>
                </c:pt>
                <c:pt idx="2176">
                  <c:v>2</c:v>
                </c:pt>
                <c:pt idx="2177">
                  <c:v>3</c:v>
                </c:pt>
                <c:pt idx="2178">
                  <c:v>4</c:v>
                </c:pt>
                <c:pt idx="2179">
                  <c:v>4</c:v>
                </c:pt>
                <c:pt idx="2180">
                  <c:v>4</c:v>
                </c:pt>
                <c:pt idx="2181">
                  <c:v>5</c:v>
                </c:pt>
                <c:pt idx="2182">
                  <c:v>6</c:v>
                </c:pt>
                <c:pt idx="2183">
                  <c:v>7</c:v>
                </c:pt>
                <c:pt idx="2184">
                  <c:v>7</c:v>
                </c:pt>
                <c:pt idx="2185">
                  <c:v>7</c:v>
                </c:pt>
                <c:pt idx="2186">
                  <c:v>5</c:v>
                </c:pt>
                <c:pt idx="2187">
                  <c:v>5</c:v>
                </c:pt>
                <c:pt idx="2188">
                  <c:v>5</c:v>
                </c:pt>
                <c:pt idx="2189">
                  <c:v>4</c:v>
                </c:pt>
                <c:pt idx="2190">
                  <c:v>4</c:v>
                </c:pt>
                <c:pt idx="2191">
                  <c:v>4</c:v>
                </c:pt>
                <c:pt idx="2192">
                  <c:v>4</c:v>
                </c:pt>
                <c:pt idx="2193">
                  <c:v>4</c:v>
                </c:pt>
                <c:pt idx="2194">
                  <c:v>3</c:v>
                </c:pt>
                <c:pt idx="2195">
                  <c:v>3</c:v>
                </c:pt>
                <c:pt idx="2196">
                  <c:v>3</c:v>
                </c:pt>
                <c:pt idx="2197">
                  <c:v>3</c:v>
                </c:pt>
                <c:pt idx="2198">
                  <c:v>3</c:v>
                </c:pt>
                <c:pt idx="2199">
                  <c:v>3</c:v>
                </c:pt>
                <c:pt idx="2200">
                  <c:v>3</c:v>
                </c:pt>
                <c:pt idx="2201">
                  <c:v>3</c:v>
                </c:pt>
                <c:pt idx="2202">
                  <c:v>2</c:v>
                </c:pt>
                <c:pt idx="2203">
                  <c:v>2</c:v>
                </c:pt>
                <c:pt idx="2204">
                  <c:v>2</c:v>
                </c:pt>
                <c:pt idx="2205">
                  <c:v>2</c:v>
                </c:pt>
                <c:pt idx="2206">
                  <c:v>2</c:v>
                </c:pt>
                <c:pt idx="2207">
                  <c:v>2</c:v>
                </c:pt>
                <c:pt idx="2208">
                  <c:v>2</c:v>
                </c:pt>
                <c:pt idx="2209">
                  <c:v>2</c:v>
                </c:pt>
                <c:pt idx="2210">
                  <c:v>3</c:v>
                </c:pt>
                <c:pt idx="2211">
                  <c:v>3</c:v>
                </c:pt>
                <c:pt idx="2212">
                  <c:v>3</c:v>
                </c:pt>
                <c:pt idx="2213">
                  <c:v>3</c:v>
                </c:pt>
                <c:pt idx="2214">
                  <c:v>3</c:v>
                </c:pt>
                <c:pt idx="2215">
                  <c:v>3</c:v>
                </c:pt>
                <c:pt idx="2216">
                  <c:v>3</c:v>
                </c:pt>
                <c:pt idx="2217">
                  <c:v>2</c:v>
                </c:pt>
                <c:pt idx="2218">
                  <c:v>1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1</c:v>
                </c:pt>
                <c:pt idx="2228">
                  <c:v>1</c:v>
                </c:pt>
                <c:pt idx="2229">
                  <c:v>1</c:v>
                </c:pt>
                <c:pt idx="2230">
                  <c:v>2</c:v>
                </c:pt>
                <c:pt idx="2231">
                  <c:v>3</c:v>
                </c:pt>
                <c:pt idx="2232">
                  <c:v>3</c:v>
                </c:pt>
                <c:pt idx="2233">
                  <c:v>3</c:v>
                </c:pt>
                <c:pt idx="2234">
                  <c:v>3</c:v>
                </c:pt>
                <c:pt idx="2235">
                  <c:v>2</c:v>
                </c:pt>
                <c:pt idx="2236">
                  <c:v>2</c:v>
                </c:pt>
                <c:pt idx="2237">
                  <c:v>2</c:v>
                </c:pt>
                <c:pt idx="2238">
                  <c:v>3</c:v>
                </c:pt>
                <c:pt idx="2239">
                  <c:v>2</c:v>
                </c:pt>
                <c:pt idx="2240">
                  <c:v>2</c:v>
                </c:pt>
                <c:pt idx="2241">
                  <c:v>3</c:v>
                </c:pt>
                <c:pt idx="2242">
                  <c:v>3</c:v>
                </c:pt>
                <c:pt idx="2243">
                  <c:v>2</c:v>
                </c:pt>
                <c:pt idx="2244">
                  <c:v>2</c:v>
                </c:pt>
                <c:pt idx="2245">
                  <c:v>2</c:v>
                </c:pt>
                <c:pt idx="2246">
                  <c:v>2</c:v>
                </c:pt>
                <c:pt idx="2247">
                  <c:v>2</c:v>
                </c:pt>
                <c:pt idx="2248">
                  <c:v>3</c:v>
                </c:pt>
                <c:pt idx="2249">
                  <c:v>3</c:v>
                </c:pt>
                <c:pt idx="2250">
                  <c:v>3</c:v>
                </c:pt>
                <c:pt idx="2251">
                  <c:v>3</c:v>
                </c:pt>
                <c:pt idx="2252">
                  <c:v>3</c:v>
                </c:pt>
                <c:pt idx="2253">
                  <c:v>2</c:v>
                </c:pt>
                <c:pt idx="2254">
                  <c:v>2</c:v>
                </c:pt>
                <c:pt idx="2255">
                  <c:v>2</c:v>
                </c:pt>
                <c:pt idx="2256">
                  <c:v>2</c:v>
                </c:pt>
                <c:pt idx="2257">
                  <c:v>4</c:v>
                </c:pt>
                <c:pt idx="2258">
                  <c:v>4</c:v>
                </c:pt>
                <c:pt idx="2259">
                  <c:v>4</c:v>
                </c:pt>
                <c:pt idx="2260">
                  <c:v>3</c:v>
                </c:pt>
                <c:pt idx="2261">
                  <c:v>3</c:v>
                </c:pt>
                <c:pt idx="2262">
                  <c:v>3</c:v>
                </c:pt>
                <c:pt idx="2263">
                  <c:v>3</c:v>
                </c:pt>
                <c:pt idx="2264">
                  <c:v>3</c:v>
                </c:pt>
                <c:pt idx="2265">
                  <c:v>3</c:v>
                </c:pt>
                <c:pt idx="2266">
                  <c:v>3</c:v>
                </c:pt>
                <c:pt idx="2267">
                  <c:v>3</c:v>
                </c:pt>
                <c:pt idx="2268">
                  <c:v>3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-1</c:v>
                </c:pt>
                <c:pt idx="2279">
                  <c:v>-2</c:v>
                </c:pt>
                <c:pt idx="2280">
                  <c:v>-2</c:v>
                </c:pt>
                <c:pt idx="2281">
                  <c:v>-1</c:v>
                </c:pt>
                <c:pt idx="2282">
                  <c:v>-1</c:v>
                </c:pt>
                <c:pt idx="2283">
                  <c:v>-1</c:v>
                </c:pt>
                <c:pt idx="2284">
                  <c:v>-1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1</c:v>
                </c:pt>
                <c:pt idx="2291">
                  <c:v>1</c:v>
                </c:pt>
                <c:pt idx="2292">
                  <c:v>1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-1</c:v>
                </c:pt>
                <c:pt idx="2298">
                  <c:v>-1</c:v>
                </c:pt>
                <c:pt idx="2299">
                  <c:v>-2</c:v>
                </c:pt>
                <c:pt idx="2300">
                  <c:v>-2</c:v>
                </c:pt>
                <c:pt idx="2301">
                  <c:v>-2</c:v>
                </c:pt>
                <c:pt idx="2302">
                  <c:v>-2</c:v>
                </c:pt>
                <c:pt idx="2303">
                  <c:v>-2</c:v>
                </c:pt>
                <c:pt idx="2304">
                  <c:v>-2</c:v>
                </c:pt>
                <c:pt idx="2305">
                  <c:v>-1</c:v>
                </c:pt>
                <c:pt idx="2306">
                  <c:v>-1</c:v>
                </c:pt>
                <c:pt idx="2307">
                  <c:v>1</c:v>
                </c:pt>
                <c:pt idx="2308">
                  <c:v>2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-1</c:v>
                </c:pt>
                <c:pt idx="2314">
                  <c:v>-2</c:v>
                </c:pt>
                <c:pt idx="2315">
                  <c:v>-2</c:v>
                </c:pt>
                <c:pt idx="2316">
                  <c:v>-1</c:v>
                </c:pt>
                <c:pt idx="2317">
                  <c:v>-1</c:v>
                </c:pt>
                <c:pt idx="2318">
                  <c:v>-1</c:v>
                </c:pt>
                <c:pt idx="2319">
                  <c:v>-3</c:v>
                </c:pt>
                <c:pt idx="2320">
                  <c:v>-4</c:v>
                </c:pt>
                <c:pt idx="2321">
                  <c:v>-2</c:v>
                </c:pt>
                <c:pt idx="2322">
                  <c:v>-2</c:v>
                </c:pt>
                <c:pt idx="2323">
                  <c:v>-2</c:v>
                </c:pt>
                <c:pt idx="2324">
                  <c:v>-1</c:v>
                </c:pt>
                <c:pt idx="2325">
                  <c:v>0</c:v>
                </c:pt>
                <c:pt idx="2326">
                  <c:v>1</c:v>
                </c:pt>
                <c:pt idx="2327">
                  <c:v>1</c:v>
                </c:pt>
                <c:pt idx="2328">
                  <c:v>1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-1</c:v>
                </c:pt>
                <c:pt idx="2333">
                  <c:v>-1</c:v>
                </c:pt>
                <c:pt idx="2334">
                  <c:v>-1</c:v>
                </c:pt>
                <c:pt idx="2335">
                  <c:v>-1</c:v>
                </c:pt>
                <c:pt idx="2336">
                  <c:v>-1</c:v>
                </c:pt>
                <c:pt idx="2337">
                  <c:v>-1</c:v>
                </c:pt>
                <c:pt idx="2338">
                  <c:v>-1</c:v>
                </c:pt>
                <c:pt idx="2339">
                  <c:v>0</c:v>
                </c:pt>
                <c:pt idx="2340">
                  <c:v>-1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1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1</c:v>
                </c:pt>
                <c:pt idx="2350">
                  <c:v>2</c:v>
                </c:pt>
                <c:pt idx="2351">
                  <c:v>2</c:v>
                </c:pt>
                <c:pt idx="2352">
                  <c:v>3</c:v>
                </c:pt>
                <c:pt idx="2353">
                  <c:v>3</c:v>
                </c:pt>
                <c:pt idx="2354">
                  <c:v>3</c:v>
                </c:pt>
                <c:pt idx="2355">
                  <c:v>3</c:v>
                </c:pt>
                <c:pt idx="2356">
                  <c:v>3</c:v>
                </c:pt>
                <c:pt idx="2357">
                  <c:v>4</c:v>
                </c:pt>
                <c:pt idx="2358">
                  <c:v>4</c:v>
                </c:pt>
                <c:pt idx="2359">
                  <c:v>5</c:v>
                </c:pt>
                <c:pt idx="2360">
                  <c:v>5</c:v>
                </c:pt>
                <c:pt idx="2361">
                  <c:v>5</c:v>
                </c:pt>
                <c:pt idx="2362">
                  <c:v>4</c:v>
                </c:pt>
                <c:pt idx="2363">
                  <c:v>3</c:v>
                </c:pt>
                <c:pt idx="2364">
                  <c:v>3</c:v>
                </c:pt>
                <c:pt idx="2365">
                  <c:v>0</c:v>
                </c:pt>
                <c:pt idx="2366">
                  <c:v>-1</c:v>
                </c:pt>
                <c:pt idx="2367">
                  <c:v>-1</c:v>
                </c:pt>
                <c:pt idx="2368">
                  <c:v>0</c:v>
                </c:pt>
                <c:pt idx="2369">
                  <c:v>-1</c:v>
                </c:pt>
                <c:pt idx="2370">
                  <c:v>-1</c:v>
                </c:pt>
                <c:pt idx="2371">
                  <c:v>-1</c:v>
                </c:pt>
                <c:pt idx="2372">
                  <c:v>-1</c:v>
                </c:pt>
                <c:pt idx="2373">
                  <c:v>-1</c:v>
                </c:pt>
                <c:pt idx="2374">
                  <c:v>-1</c:v>
                </c:pt>
                <c:pt idx="2375">
                  <c:v>-1</c:v>
                </c:pt>
                <c:pt idx="2376">
                  <c:v>-1</c:v>
                </c:pt>
                <c:pt idx="2377">
                  <c:v>1</c:v>
                </c:pt>
                <c:pt idx="2378">
                  <c:v>2</c:v>
                </c:pt>
                <c:pt idx="2379">
                  <c:v>2</c:v>
                </c:pt>
                <c:pt idx="2380">
                  <c:v>1</c:v>
                </c:pt>
                <c:pt idx="2381">
                  <c:v>1</c:v>
                </c:pt>
                <c:pt idx="2382">
                  <c:v>1</c:v>
                </c:pt>
                <c:pt idx="2383">
                  <c:v>1</c:v>
                </c:pt>
                <c:pt idx="2384">
                  <c:v>1</c:v>
                </c:pt>
                <c:pt idx="2385">
                  <c:v>1</c:v>
                </c:pt>
                <c:pt idx="2386">
                  <c:v>2</c:v>
                </c:pt>
                <c:pt idx="2387">
                  <c:v>2</c:v>
                </c:pt>
                <c:pt idx="2388">
                  <c:v>2</c:v>
                </c:pt>
                <c:pt idx="2389">
                  <c:v>2</c:v>
                </c:pt>
                <c:pt idx="2390">
                  <c:v>2</c:v>
                </c:pt>
                <c:pt idx="2391">
                  <c:v>1</c:v>
                </c:pt>
                <c:pt idx="2392">
                  <c:v>-2</c:v>
                </c:pt>
                <c:pt idx="2393">
                  <c:v>-2</c:v>
                </c:pt>
                <c:pt idx="2394">
                  <c:v>-2</c:v>
                </c:pt>
                <c:pt idx="2395">
                  <c:v>-2</c:v>
                </c:pt>
                <c:pt idx="2396">
                  <c:v>-1</c:v>
                </c:pt>
                <c:pt idx="2397">
                  <c:v>-1</c:v>
                </c:pt>
                <c:pt idx="2398">
                  <c:v>-2</c:v>
                </c:pt>
                <c:pt idx="2399">
                  <c:v>-2</c:v>
                </c:pt>
                <c:pt idx="2400">
                  <c:v>-2</c:v>
                </c:pt>
                <c:pt idx="2401">
                  <c:v>-2</c:v>
                </c:pt>
                <c:pt idx="2402">
                  <c:v>-2</c:v>
                </c:pt>
                <c:pt idx="2403">
                  <c:v>-2</c:v>
                </c:pt>
                <c:pt idx="2404">
                  <c:v>1</c:v>
                </c:pt>
                <c:pt idx="2405">
                  <c:v>1</c:v>
                </c:pt>
                <c:pt idx="2406">
                  <c:v>1</c:v>
                </c:pt>
                <c:pt idx="2407">
                  <c:v>1</c:v>
                </c:pt>
                <c:pt idx="2408">
                  <c:v>1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-1</c:v>
                </c:pt>
                <c:pt idx="2416">
                  <c:v>-1</c:v>
                </c:pt>
                <c:pt idx="2417">
                  <c:v>1</c:v>
                </c:pt>
                <c:pt idx="2418">
                  <c:v>2</c:v>
                </c:pt>
                <c:pt idx="2419">
                  <c:v>2</c:v>
                </c:pt>
                <c:pt idx="2420">
                  <c:v>1</c:v>
                </c:pt>
                <c:pt idx="2421">
                  <c:v>2</c:v>
                </c:pt>
                <c:pt idx="2422">
                  <c:v>3</c:v>
                </c:pt>
                <c:pt idx="2423">
                  <c:v>3</c:v>
                </c:pt>
                <c:pt idx="2424">
                  <c:v>3</c:v>
                </c:pt>
                <c:pt idx="2425">
                  <c:v>3</c:v>
                </c:pt>
                <c:pt idx="2426">
                  <c:v>3</c:v>
                </c:pt>
                <c:pt idx="2427">
                  <c:v>8</c:v>
                </c:pt>
                <c:pt idx="2428">
                  <c:v>6</c:v>
                </c:pt>
                <c:pt idx="2429">
                  <c:v>5</c:v>
                </c:pt>
                <c:pt idx="2430">
                  <c:v>5</c:v>
                </c:pt>
                <c:pt idx="2431">
                  <c:v>5</c:v>
                </c:pt>
                <c:pt idx="2432">
                  <c:v>5</c:v>
                </c:pt>
                <c:pt idx="2433">
                  <c:v>5</c:v>
                </c:pt>
                <c:pt idx="2434">
                  <c:v>3</c:v>
                </c:pt>
                <c:pt idx="2435">
                  <c:v>3</c:v>
                </c:pt>
                <c:pt idx="2436">
                  <c:v>4</c:v>
                </c:pt>
                <c:pt idx="2437">
                  <c:v>4</c:v>
                </c:pt>
                <c:pt idx="2438">
                  <c:v>4</c:v>
                </c:pt>
                <c:pt idx="2439">
                  <c:v>-1</c:v>
                </c:pt>
                <c:pt idx="2440">
                  <c:v>2</c:v>
                </c:pt>
                <c:pt idx="2441">
                  <c:v>2</c:v>
                </c:pt>
                <c:pt idx="2442">
                  <c:v>2</c:v>
                </c:pt>
                <c:pt idx="2443">
                  <c:v>2</c:v>
                </c:pt>
                <c:pt idx="2444">
                  <c:v>2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-1</c:v>
                </c:pt>
                <c:pt idx="2449">
                  <c:v>-1</c:v>
                </c:pt>
                <c:pt idx="2450">
                  <c:v>-1</c:v>
                </c:pt>
                <c:pt idx="2451">
                  <c:v>-1</c:v>
                </c:pt>
                <c:pt idx="2452">
                  <c:v>-2</c:v>
                </c:pt>
                <c:pt idx="2453">
                  <c:v>-1</c:v>
                </c:pt>
                <c:pt idx="2454">
                  <c:v>-1</c:v>
                </c:pt>
                <c:pt idx="2455">
                  <c:v>-1</c:v>
                </c:pt>
                <c:pt idx="2456">
                  <c:v>-1</c:v>
                </c:pt>
                <c:pt idx="2457">
                  <c:v>1</c:v>
                </c:pt>
                <c:pt idx="2458">
                  <c:v>1</c:v>
                </c:pt>
                <c:pt idx="2459">
                  <c:v>1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-1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1</c:v>
                </c:pt>
                <c:pt idx="2473">
                  <c:v>1</c:v>
                </c:pt>
                <c:pt idx="2474">
                  <c:v>1</c:v>
                </c:pt>
                <c:pt idx="2475">
                  <c:v>1</c:v>
                </c:pt>
                <c:pt idx="2476">
                  <c:v>1</c:v>
                </c:pt>
                <c:pt idx="2477">
                  <c:v>1</c:v>
                </c:pt>
                <c:pt idx="2478">
                  <c:v>-1</c:v>
                </c:pt>
                <c:pt idx="2479">
                  <c:v>-1</c:v>
                </c:pt>
                <c:pt idx="2480">
                  <c:v>-1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1</c:v>
                </c:pt>
                <c:pt idx="2489">
                  <c:v>0</c:v>
                </c:pt>
                <c:pt idx="2490">
                  <c:v>1</c:v>
                </c:pt>
                <c:pt idx="2491">
                  <c:v>2</c:v>
                </c:pt>
                <c:pt idx="2492">
                  <c:v>2</c:v>
                </c:pt>
                <c:pt idx="2493">
                  <c:v>-1</c:v>
                </c:pt>
                <c:pt idx="2494">
                  <c:v>-1</c:v>
                </c:pt>
                <c:pt idx="2495">
                  <c:v>-1</c:v>
                </c:pt>
                <c:pt idx="2496">
                  <c:v>-1</c:v>
                </c:pt>
                <c:pt idx="2497">
                  <c:v>-1</c:v>
                </c:pt>
                <c:pt idx="2498">
                  <c:v>-1</c:v>
                </c:pt>
                <c:pt idx="2499">
                  <c:v>-1</c:v>
                </c:pt>
                <c:pt idx="2500">
                  <c:v>-2</c:v>
                </c:pt>
                <c:pt idx="2501">
                  <c:v>0</c:v>
                </c:pt>
                <c:pt idx="2502">
                  <c:v>0</c:v>
                </c:pt>
                <c:pt idx="2503">
                  <c:v>-1</c:v>
                </c:pt>
                <c:pt idx="2504">
                  <c:v>-1</c:v>
                </c:pt>
                <c:pt idx="2505">
                  <c:v>1</c:v>
                </c:pt>
                <c:pt idx="2506">
                  <c:v>1</c:v>
                </c:pt>
                <c:pt idx="2507">
                  <c:v>2</c:v>
                </c:pt>
                <c:pt idx="2508">
                  <c:v>2</c:v>
                </c:pt>
                <c:pt idx="2509">
                  <c:v>2</c:v>
                </c:pt>
                <c:pt idx="2510">
                  <c:v>2</c:v>
                </c:pt>
                <c:pt idx="2511">
                  <c:v>2</c:v>
                </c:pt>
                <c:pt idx="2512">
                  <c:v>2</c:v>
                </c:pt>
                <c:pt idx="2513">
                  <c:v>3</c:v>
                </c:pt>
                <c:pt idx="2514">
                  <c:v>3</c:v>
                </c:pt>
                <c:pt idx="2515">
                  <c:v>3</c:v>
                </c:pt>
                <c:pt idx="2516">
                  <c:v>3</c:v>
                </c:pt>
                <c:pt idx="2517">
                  <c:v>3</c:v>
                </c:pt>
                <c:pt idx="2518">
                  <c:v>3</c:v>
                </c:pt>
                <c:pt idx="2519">
                  <c:v>2</c:v>
                </c:pt>
                <c:pt idx="2520">
                  <c:v>2</c:v>
                </c:pt>
                <c:pt idx="2521">
                  <c:v>2</c:v>
                </c:pt>
                <c:pt idx="2522">
                  <c:v>2</c:v>
                </c:pt>
                <c:pt idx="2523">
                  <c:v>2</c:v>
                </c:pt>
                <c:pt idx="2524">
                  <c:v>3</c:v>
                </c:pt>
                <c:pt idx="2525">
                  <c:v>3</c:v>
                </c:pt>
                <c:pt idx="2526">
                  <c:v>2</c:v>
                </c:pt>
                <c:pt idx="2527">
                  <c:v>2</c:v>
                </c:pt>
                <c:pt idx="2528">
                  <c:v>2</c:v>
                </c:pt>
                <c:pt idx="2529">
                  <c:v>2</c:v>
                </c:pt>
                <c:pt idx="2530">
                  <c:v>2</c:v>
                </c:pt>
                <c:pt idx="2531">
                  <c:v>2</c:v>
                </c:pt>
                <c:pt idx="2532">
                  <c:v>2</c:v>
                </c:pt>
                <c:pt idx="2533">
                  <c:v>2</c:v>
                </c:pt>
                <c:pt idx="2534">
                  <c:v>2</c:v>
                </c:pt>
                <c:pt idx="2535">
                  <c:v>2</c:v>
                </c:pt>
                <c:pt idx="2536">
                  <c:v>1</c:v>
                </c:pt>
                <c:pt idx="2537">
                  <c:v>1</c:v>
                </c:pt>
                <c:pt idx="2538">
                  <c:v>1</c:v>
                </c:pt>
                <c:pt idx="2539">
                  <c:v>1</c:v>
                </c:pt>
                <c:pt idx="2540">
                  <c:v>1</c:v>
                </c:pt>
                <c:pt idx="2541">
                  <c:v>1</c:v>
                </c:pt>
                <c:pt idx="2542">
                  <c:v>1</c:v>
                </c:pt>
                <c:pt idx="2543">
                  <c:v>1</c:v>
                </c:pt>
                <c:pt idx="2544">
                  <c:v>1</c:v>
                </c:pt>
                <c:pt idx="2545">
                  <c:v>1</c:v>
                </c:pt>
                <c:pt idx="2546">
                  <c:v>1</c:v>
                </c:pt>
                <c:pt idx="2547">
                  <c:v>1</c:v>
                </c:pt>
                <c:pt idx="2548">
                  <c:v>1</c:v>
                </c:pt>
                <c:pt idx="2549">
                  <c:v>1</c:v>
                </c:pt>
                <c:pt idx="2550">
                  <c:v>1</c:v>
                </c:pt>
                <c:pt idx="2551">
                  <c:v>1</c:v>
                </c:pt>
                <c:pt idx="2552">
                  <c:v>1</c:v>
                </c:pt>
                <c:pt idx="2553">
                  <c:v>1</c:v>
                </c:pt>
                <c:pt idx="2554">
                  <c:v>1</c:v>
                </c:pt>
                <c:pt idx="2555">
                  <c:v>1</c:v>
                </c:pt>
                <c:pt idx="2556">
                  <c:v>1</c:v>
                </c:pt>
                <c:pt idx="2557">
                  <c:v>1</c:v>
                </c:pt>
                <c:pt idx="2558">
                  <c:v>1</c:v>
                </c:pt>
                <c:pt idx="2559">
                  <c:v>-1</c:v>
                </c:pt>
                <c:pt idx="2560">
                  <c:v>-2</c:v>
                </c:pt>
                <c:pt idx="2561">
                  <c:v>-2</c:v>
                </c:pt>
                <c:pt idx="2562">
                  <c:v>-2</c:v>
                </c:pt>
                <c:pt idx="2563">
                  <c:v>-2</c:v>
                </c:pt>
                <c:pt idx="2564">
                  <c:v>-2</c:v>
                </c:pt>
                <c:pt idx="2565">
                  <c:v>-2</c:v>
                </c:pt>
                <c:pt idx="2566">
                  <c:v>-2</c:v>
                </c:pt>
                <c:pt idx="2567">
                  <c:v>-1</c:v>
                </c:pt>
                <c:pt idx="2568">
                  <c:v>-1</c:v>
                </c:pt>
                <c:pt idx="2569">
                  <c:v>-1</c:v>
                </c:pt>
                <c:pt idx="2570">
                  <c:v>-2</c:v>
                </c:pt>
                <c:pt idx="2571">
                  <c:v>0</c:v>
                </c:pt>
                <c:pt idx="2572">
                  <c:v>1</c:v>
                </c:pt>
                <c:pt idx="2573">
                  <c:v>1</c:v>
                </c:pt>
                <c:pt idx="2574">
                  <c:v>1</c:v>
                </c:pt>
                <c:pt idx="2575">
                  <c:v>1</c:v>
                </c:pt>
                <c:pt idx="2576">
                  <c:v>1</c:v>
                </c:pt>
                <c:pt idx="2577">
                  <c:v>1</c:v>
                </c:pt>
                <c:pt idx="2578">
                  <c:v>1</c:v>
                </c:pt>
                <c:pt idx="2579">
                  <c:v>1</c:v>
                </c:pt>
                <c:pt idx="2580">
                  <c:v>-1</c:v>
                </c:pt>
                <c:pt idx="2581">
                  <c:v>-1</c:v>
                </c:pt>
                <c:pt idx="2582">
                  <c:v>-1</c:v>
                </c:pt>
                <c:pt idx="2583">
                  <c:v>-1</c:v>
                </c:pt>
                <c:pt idx="2584">
                  <c:v>-1</c:v>
                </c:pt>
                <c:pt idx="2585">
                  <c:v>-1</c:v>
                </c:pt>
                <c:pt idx="2586">
                  <c:v>-1</c:v>
                </c:pt>
                <c:pt idx="2587">
                  <c:v>-1</c:v>
                </c:pt>
                <c:pt idx="2588">
                  <c:v>-1</c:v>
                </c:pt>
                <c:pt idx="2589">
                  <c:v>-2</c:v>
                </c:pt>
                <c:pt idx="2590">
                  <c:v>-2</c:v>
                </c:pt>
                <c:pt idx="2591">
                  <c:v>-3</c:v>
                </c:pt>
                <c:pt idx="2592">
                  <c:v>0</c:v>
                </c:pt>
                <c:pt idx="2593">
                  <c:v>0</c:v>
                </c:pt>
                <c:pt idx="2594">
                  <c:v>1</c:v>
                </c:pt>
                <c:pt idx="2595">
                  <c:v>1</c:v>
                </c:pt>
                <c:pt idx="2596">
                  <c:v>1</c:v>
                </c:pt>
                <c:pt idx="2597">
                  <c:v>1</c:v>
                </c:pt>
                <c:pt idx="2598">
                  <c:v>1</c:v>
                </c:pt>
                <c:pt idx="2599">
                  <c:v>1</c:v>
                </c:pt>
                <c:pt idx="2600">
                  <c:v>1</c:v>
                </c:pt>
                <c:pt idx="2601">
                  <c:v>1</c:v>
                </c:pt>
                <c:pt idx="2602">
                  <c:v>1</c:v>
                </c:pt>
                <c:pt idx="2603">
                  <c:v>3</c:v>
                </c:pt>
                <c:pt idx="2604">
                  <c:v>3</c:v>
                </c:pt>
                <c:pt idx="2605">
                  <c:v>3</c:v>
                </c:pt>
                <c:pt idx="2606">
                  <c:v>2</c:v>
                </c:pt>
                <c:pt idx="2607">
                  <c:v>2</c:v>
                </c:pt>
                <c:pt idx="2608">
                  <c:v>2</c:v>
                </c:pt>
                <c:pt idx="2609">
                  <c:v>1</c:v>
                </c:pt>
                <c:pt idx="2610">
                  <c:v>1</c:v>
                </c:pt>
                <c:pt idx="2611">
                  <c:v>2</c:v>
                </c:pt>
                <c:pt idx="2612">
                  <c:v>2</c:v>
                </c:pt>
                <c:pt idx="2613">
                  <c:v>1</c:v>
                </c:pt>
                <c:pt idx="2614">
                  <c:v>1</c:v>
                </c:pt>
                <c:pt idx="2615">
                  <c:v>-1</c:v>
                </c:pt>
                <c:pt idx="2616">
                  <c:v>-1</c:v>
                </c:pt>
                <c:pt idx="2617">
                  <c:v>-1</c:v>
                </c:pt>
                <c:pt idx="2618">
                  <c:v>-1</c:v>
                </c:pt>
                <c:pt idx="2619">
                  <c:v>0</c:v>
                </c:pt>
                <c:pt idx="2620">
                  <c:v>0</c:v>
                </c:pt>
                <c:pt idx="2621">
                  <c:v>1</c:v>
                </c:pt>
                <c:pt idx="2622">
                  <c:v>1</c:v>
                </c:pt>
                <c:pt idx="2623">
                  <c:v>0</c:v>
                </c:pt>
                <c:pt idx="2624">
                  <c:v>0</c:v>
                </c:pt>
                <c:pt idx="2625">
                  <c:v>2</c:v>
                </c:pt>
                <c:pt idx="2626">
                  <c:v>2</c:v>
                </c:pt>
                <c:pt idx="2627">
                  <c:v>2</c:v>
                </c:pt>
                <c:pt idx="2628">
                  <c:v>2</c:v>
                </c:pt>
                <c:pt idx="2629">
                  <c:v>2</c:v>
                </c:pt>
                <c:pt idx="2630">
                  <c:v>2</c:v>
                </c:pt>
                <c:pt idx="2631">
                  <c:v>2</c:v>
                </c:pt>
                <c:pt idx="2632">
                  <c:v>2</c:v>
                </c:pt>
                <c:pt idx="2633">
                  <c:v>2</c:v>
                </c:pt>
                <c:pt idx="2634">
                  <c:v>2</c:v>
                </c:pt>
                <c:pt idx="2635">
                  <c:v>2</c:v>
                </c:pt>
                <c:pt idx="2636">
                  <c:v>2</c:v>
                </c:pt>
                <c:pt idx="2637">
                  <c:v>1</c:v>
                </c:pt>
                <c:pt idx="2638">
                  <c:v>1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-1</c:v>
                </c:pt>
                <c:pt idx="2646">
                  <c:v>-1</c:v>
                </c:pt>
                <c:pt idx="2647">
                  <c:v>-1</c:v>
                </c:pt>
                <c:pt idx="2648">
                  <c:v>-1</c:v>
                </c:pt>
                <c:pt idx="2649">
                  <c:v>-1</c:v>
                </c:pt>
                <c:pt idx="2650">
                  <c:v>-1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-1</c:v>
                </c:pt>
                <c:pt idx="2664">
                  <c:v>-1</c:v>
                </c:pt>
                <c:pt idx="2665">
                  <c:v>-1</c:v>
                </c:pt>
                <c:pt idx="2666">
                  <c:v>0</c:v>
                </c:pt>
                <c:pt idx="2667">
                  <c:v>0</c:v>
                </c:pt>
                <c:pt idx="2668">
                  <c:v>1</c:v>
                </c:pt>
                <c:pt idx="2669">
                  <c:v>2</c:v>
                </c:pt>
                <c:pt idx="2670">
                  <c:v>2</c:v>
                </c:pt>
                <c:pt idx="2671">
                  <c:v>2</c:v>
                </c:pt>
                <c:pt idx="2672">
                  <c:v>2</c:v>
                </c:pt>
                <c:pt idx="2673">
                  <c:v>3</c:v>
                </c:pt>
                <c:pt idx="2674">
                  <c:v>3</c:v>
                </c:pt>
                <c:pt idx="2675">
                  <c:v>3</c:v>
                </c:pt>
                <c:pt idx="2676">
                  <c:v>3</c:v>
                </c:pt>
                <c:pt idx="2677">
                  <c:v>3</c:v>
                </c:pt>
                <c:pt idx="2678">
                  <c:v>1</c:v>
                </c:pt>
                <c:pt idx="2679">
                  <c:v>1</c:v>
                </c:pt>
                <c:pt idx="2680">
                  <c:v>1</c:v>
                </c:pt>
                <c:pt idx="2681">
                  <c:v>2</c:v>
                </c:pt>
                <c:pt idx="2682">
                  <c:v>2</c:v>
                </c:pt>
                <c:pt idx="2683">
                  <c:v>2</c:v>
                </c:pt>
                <c:pt idx="2684">
                  <c:v>2</c:v>
                </c:pt>
                <c:pt idx="2685">
                  <c:v>1</c:v>
                </c:pt>
                <c:pt idx="2686">
                  <c:v>1</c:v>
                </c:pt>
                <c:pt idx="2687">
                  <c:v>1</c:v>
                </c:pt>
                <c:pt idx="2688">
                  <c:v>1</c:v>
                </c:pt>
                <c:pt idx="2689">
                  <c:v>1</c:v>
                </c:pt>
                <c:pt idx="2690">
                  <c:v>2</c:v>
                </c:pt>
                <c:pt idx="2691">
                  <c:v>1</c:v>
                </c:pt>
                <c:pt idx="2692">
                  <c:v>0</c:v>
                </c:pt>
                <c:pt idx="2693">
                  <c:v>-4</c:v>
                </c:pt>
                <c:pt idx="2694">
                  <c:v>-4</c:v>
                </c:pt>
                <c:pt idx="2695">
                  <c:v>-4</c:v>
                </c:pt>
                <c:pt idx="2696">
                  <c:v>-4</c:v>
                </c:pt>
                <c:pt idx="2697">
                  <c:v>-3</c:v>
                </c:pt>
                <c:pt idx="2698">
                  <c:v>-4</c:v>
                </c:pt>
                <c:pt idx="2699">
                  <c:v>-3</c:v>
                </c:pt>
                <c:pt idx="2700">
                  <c:v>-3</c:v>
                </c:pt>
                <c:pt idx="2701">
                  <c:v>-3</c:v>
                </c:pt>
                <c:pt idx="2702">
                  <c:v>-3</c:v>
                </c:pt>
                <c:pt idx="2703">
                  <c:v>-2</c:v>
                </c:pt>
                <c:pt idx="2704">
                  <c:v>-2</c:v>
                </c:pt>
                <c:pt idx="2705">
                  <c:v>1</c:v>
                </c:pt>
                <c:pt idx="2706">
                  <c:v>0</c:v>
                </c:pt>
                <c:pt idx="2707">
                  <c:v>0</c:v>
                </c:pt>
                <c:pt idx="2708">
                  <c:v>-1</c:v>
                </c:pt>
                <c:pt idx="2709">
                  <c:v>-1</c:v>
                </c:pt>
                <c:pt idx="2710">
                  <c:v>0</c:v>
                </c:pt>
                <c:pt idx="2711">
                  <c:v>-1</c:v>
                </c:pt>
                <c:pt idx="2712">
                  <c:v>-1</c:v>
                </c:pt>
                <c:pt idx="2713">
                  <c:v>-2</c:v>
                </c:pt>
                <c:pt idx="2714">
                  <c:v>-2</c:v>
                </c:pt>
                <c:pt idx="2715">
                  <c:v>-2</c:v>
                </c:pt>
                <c:pt idx="2716">
                  <c:v>-2</c:v>
                </c:pt>
                <c:pt idx="2717">
                  <c:v>-3</c:v>
                </c:pt>
                <c:pt idx="2718">
                  <c:v>-2</c:v>
                </c:pt>
                <c:pt idx="2719">
                  <c:v>-2</c:v>
                </c:pt>
                <c:pt idx="2720">
                  <c:v>-1</c:v>
                </c:pt>
                <c:pt idx="2721">
                  <c:v>-1</c:v>
                </c:pt>
                <c:pt idx="2722">
                  <c:v>-1</c:v>
                </c:pt>
                <c:pt idx="2723">
                  <c:v>-1</c:v>
                </c:pt>
                <c:pt idx="2724">
                  <c:v>-1</c:v>
                </c:pt>
                <c:pt idx="2725">
                  <c:v>-1</c:v>
                </c:pt>
                <c:pt idx="2726">
                  <c:v>-1</c:v>
                </c:pt>
                <c:pt idx="2727">
                  <c:v>-1</c:v>
                </c:pt>
                <c:pt idx="2728">
                  <c:v>-2</c:v>
                </c:pt>
                <c:pt idx="2729">
                  <c:v>-1</c:v>
                </c:pt>
                <c:pt idx="2730">
                  <c:v>-1</c:v>
                </c:pt>
                <c:pt idx="2731">
                  <c:v>-1</c:v>
                </c:pt>
                <c:pt idx="2732">
                  <c:v>-1</c:v>
                </c:pt>
                <c:pt idx="2733">
                  <c:v>-1</c:v>
                </c:pt>
                <c:pt idx="2734">
                  <c:v>-1</c:v>
                </c:pt>
                <c:pt idx="2735">
                  <c:v>-1</c:v>
                </c:pt>
                <c:pt idx="2736">
                  <c:v>-1</c:v>
                </c:pt>
                <c:pt idx="2737">
                  <c:v>-1</c:v>
                </c:pt>
                <c:pt idx="2738">
                  <c:v>-1</c:v>
                </c:pt>
                <c:pt idx="2739">
                  <c:v>1</c:v>
                </c:pt>
                <c:pt idx="2740">
                  <c:v>2</c:v>
                </c:pt>
                <c:pt idx="2741">
                  <c:v>2</c:v>
                </c:pt>
                <c:pt idx="2742">
                  <c:v>1</c:v>
                </c:pt>
                <c:pt idx="2743">
                  <c:v>1</c:v>
                </c:pt>
                <c:pt idx="2744">
                  <c:v>1</c:v>
                </c:pt>
                <c:pt idx="2745">
                  <c:v>1</c:v>
                </c:pt>
                <c:pt idx="2746">
                  <c:v>1</c:v>
                </c:pt>
                <c:pt idx="2747">
                  <c:v>1</c:v>
                </c:pt>
                <c:pt idx="2748">
                  <c:v>1</c:v>
                </c:pt>
                <c:pt idx="2749">
                  <c:v>1</c:v>
                </c:pt>
                <c:pt idx="2750">
                  <c:v>-3</c:v>
                </c:pt>
                <c:pt idx="2751">
                  <c:v>-5</c:v>
                </c:pt>
                <c:pt idx="2752">
                  <c:v>-5</c:v>
                </c:pt>
                <c:pt idx="2753">
                  <c:v>-5</c:v>
                </c:pt>
                <c:pt idx="2754">
                  <c:v>-4</c:v>
                </c:pt>
                <c:pt idx="2755">
                  <c:v>-4</c:v>
                </c:pt>
                <c:pt idx="2756">
                  <c:v>-4</c:v>
                </c:pt>
                <c:pt idx="2757">
                  <c:v>-3</c:v>
                </c:pt>
                <c:pt idx="2758">
                  <c:v>-3</c:v>
                </c:pt>
                <c:pt idx="2759">
                  <c:v>-3</c:v>
                </c:pt>
                <c:pt idx="2760">
                  <c:v>-3</c:v>
                </c:pt>
                <c:pt idx="2761">
                  <c:v>-3</c:v>
                </c:pt>
                <c:pt idx="2762">
                  <c:v>1</c:v>
                </c:pt>
                <c:pt idx="2763">
                  <c:v>1</c:v>
                </c:pt>
                <c:pt idx="2764">
                  <c:v>1</c:v>
                </c:pt>
                <c:pt idx="2765">
                  <c:v>1</c:v>
                </c:pt>
                <c:pt idx="2766">
                  <c:v>1</c:v>
                </c:pt>
                <c:pt idx="2767">
                  <c:v>2</c:v>
                </c:pt>
                <c:pt idx="2768">
                  <c:v>2</c:v>
                </c:pt>
                <c:pt idx="2769">
                  <c:v>1</c:v>
                </c:pt>
                <c:pt idx="2770">
                  <c:v>1</c:v>
                </c:pt>
                <c:pt idx="2771">
                  <c:v>1</c:v>
                </c:pt>
                <c:pt idx="2772">
                  <c:v>1</c:v>
                </c:pt>
                <c:pt idx="2773">
                  <c:v>1</c:v>
                </c:pt>
                <c:pt idx="2774">
                  <c:v>2</c:v>
                </c:pt>
                <c:pt idx="2775">
                  <c:v>1</c:v>
                </c:pt>
                <c:pt idx="2776">
                  <c:v>1</c:v>
                </c:pt>
                <c:pt idx="2777">
                  <c:v>1</c:v>
                </c:pt>
                <c:pt idx="2778">
                  <c:v>3</c:v>
                </c:pt>
                <c:pt idx="2779">
                  <c:v>3</c:v>
                </c:pt>
                <c:pt idx="2780">
                  <c:v>3</c:v>
                </c:pt>
                <c:pt idx="2781">
                  <c:v>2</c:v>
                </c:pt>
                <c:pt idx="2782">
                  <c:v>2</c:v>
                </c:pt>
                <c:pt idx="2783">
                  <c:v>2</c:v>
                </c:pt>
                <c:pt idx="2784">
                  <c:v>2</c:v>
                </c:pt>
                <c:pt idx="2785">
                  <c:v>2</c:v>
                </c:pt>
                <c:pt idx="2786">
                  <c:v>1</c:v>
                </c:pt>
                <c:pt idx="2787">
                  <c:v>2</c:v>
                </c:pt>
                <c:pt idx="2788">
                  <c:v>2</c:v>
                </c:pt>
                <c:pt idx="2789">
                  <c:v>1</c:v>
                </c:pt>
                <c:pt idx="2790">
                  <c:v>1</c:v>
                </c:pt>
                <c:pt idx="2791">
                  <c:v>0</c:v>
                </c:pt>
                <c:pt idx="2792">
                  <c:v>-1</c:v>
                </c:pt>
                <c:pt idx="2793">
                  <c:v>-1</c:v>
                </c:pt>
                <c:pt idx="2794">
                  <c:v>-2</c:v>
                </c:pt>
                <c:pt idx="2795">
                  <c:v>-2</c:v>
                </c:pt>
                <c:pt idx="2796">
                  <c:v>-2</c:v>
                </c:pt>
                <c:pt idx="2797">
                  <c:v>-2</c:v>
                </c:pt>
                <c:pt idx="2798">
                  <c:v>-2</c:v>
                </c:pt>
                <c:pt idx="2799">
                  <c:v>-1</c:v>
                </c:pt>
                <c:pt idx="2800">
                  <c:v>-2</c:v>
                </c:pt>
                <c:pt idx="2801">
                  <c:v>-1</c:v>
                </c:pt>
                <c:pt idx="2802">
                  <c:v>-2</c:v>
                </c:pt>
                <c:pt idx="2803">
                  <c:v>-2</c:v>
                </c:pt>
                <c:pt idx="2804">
                  <c:v>-1</c:v>
                </c:pt>
                <c:pt idx="2805">
                  <c:v>-1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1</c:v>
                </c:pt>
                <c:pt idx="2810">
                  <c:v>1</c:v>
                </c:pt>
                <c:pt idx="2811">
                  <c:v>1</c:v>
                </c:pt>
                <c:pt idx="2812">
                  <c:v>1</c:v>
                </c:pt>
                <c:pt idx="2813">
                  <c:v>1</c:v>
                </c:pt>
                <c:pt idx="2814">
                  <c:v>1</c:v>
                </c:pt>
                <c:pt idx="2815">
                  <c:v>1</c:v>
                </c:pt>
                <c:pt idx="2816">
                  <c:v>1</c:v>
                </c:pt>
                <c:pt idx="2817">
                  <c:v>1</c:v>
                </c:pt>
                <c:pt idx="2818">
                  <c:v>0</c:v>
                </c:pt>
                <c:pt idx="2819">
                  <c:v>0</c:v>
                </c:pt>
                <c:pt idx="2820">
                  <c:v>1</c:v>
                </c:pt>
                <c:pt idx="2821">
                  <c:v>1</c:v>
                </c:pt>
                <c:pt idx="2822">
                  <c:v>0</c:v>
                </c:pt>
                <c:pt idx="2823">
                  <c:v>0</c:v>
                </c:pt>
                <c:pt idx="2824">
                  <c:v>1</c:v>
                </c:pt>
                <c:pt idx="2825">
                  <c:v>1</c:v>
                </c:pt>
                <c:pt idx="2826">
                  <c:v>2</c:v>
                </c:pt>
                <c:pt idx="2827">
                  <c:v>2</c:v>
                </c:pt>
                <c:pt idx="2828">
                  <c:v>2</c:v>
                </c:pt>
                <c:pt idx="2829">
                  <c:v>2</c:v>
                </c:pt>
                <c:pt idx="2830">
                  <c:v>2</c:v>
                </c:pt>
                <c:pt idx="2831">
                  <c:v>2</c:v>
                </c:pt>
                <c:pt idx="2832">
                  <c:v>1</c:v>
                </c:pt>
                <c:pt idx="2833">
                  <c:v>1</c:v>
                </c:pt>
                <c:pt idx="2834">
                  <c:v>2</c:v>
                </c:pt>
                <c:pt idx="2835">
                  <c:v>2</c:v>
                </c:pt>
                <c:pt idx="2836">
                  <c:v>0</c:v>
                </c:pt>
                <c:pt idx="2837">
                  <c:v>0</c:v>
                </c:pt>
                <c:pt idx="2838">
                  <c:v>-1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-1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1</c:v>
                </c:pt>
                <c:pt idx="2848">
                  <c:v>1</c:v>
                </c:pt>
                <c:pt idx="2849">
                  <c:v>1</c:v>
                </c:pt>
                <c:pt idx="2850">
                  <c:v>1</c:v>
                </c:pt>
                <c:pt idx="2851">
                  <c:v>0</c:v>
                </c:pt>
                <c:pt idx="2852">
                  <c:v>0</c:v>
                </c:pt>
                <c:pt idx="2853">
                  <c:v>-1</c:v>
                </c:pt>
                <c:pt idx="2854">
                  <c:v>-1</c:v>
                </c:pt>
                <c:pt idx="2855">
                  <c:v>-1</c:v>
                </c:pt>
                <c:pt idx="2856">
                  <c:v>0</c:v>
                </c:pt>
                <c:pt idx="2857">
                  <c:v>0</c:v>
                </c:pt>
                <c:pt idx="2858">
                  <c:v>-1</c:v>
                </c:pt>
                <c:pt idx="2859">
                  <c:v>-2</c:v>
                </c:pt>
                <c:pt idx="2860">
                  <c:v>-2</c:v>
                </c:pt>
                <c:pt idx="2861">
                  <c:v>-2</c:v>
                </c:pt>
                <c:pt idx="2862">
                  <c:v>-2</c:v>
                </c:pt>
                <c:pt idx="2863">
                  <c:v>-3</c:v>
                </c:pt>
                <c:pt idx="2864">
                  <c:v>-1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-1</c:v>
                </c:pt>
                <c:pt idx="2869">
                  <c:v>-1</c:v>
                </c:pt>
                <c:pt idx="2870">
                  <c:v>-1</c:v>
                </c:pt>
                <c:pt idx="2871">
                  <c:v>-1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1</c:v>
                </c:pt>
                <c:pt idx="2876">
                  <c:v>-1</c:v>
                </c:pt>
                <c:pt idx="2877">
                  <c:v>-1</c:v>
                </c:pt>
                <c:pt idx="2878">
                  <c:v>-1</c:v>
                </c:pt>
                <c:pt idx="2879">
                  <c:v>-1</c:v>
                </c:pt>
                <c:pt idx="2880">
                  <c:v>-1</c:v>
                </c:pt>
                <c:pt idx="2881">
                  <c:v>-1</c:v>
                </c:pt>
                <c:pt idx="2882">
                  <c:v>-1</c:v>
                </c:pt>
                <c:pt idx="2883">
                  <c:v>-1</c:v>
                </c:pt>
                <c:pt idx="2884">
                  <c:v>-1</c:v>
                </c:pt>
                <c:pt idx="2885">
                  <c:v>-1</c:v>
                </c:pt>
                <c:pt idx="2886">
                  <c:v>-1</c:v>
                </c:pt>
                <c:pt idx="2887">
                  <c:v>-1</c:v>
                </c:pt>
                <c:pt idx="2888">
                  <c:v>-1</c:v>
                </c:pt>
                <c:pt idx="2889">
                  <c:v>-1</c:v>
                </c:pt>
                <c:pt idx="2890">
                  <c:v>-1</c:v>
                </c:pt>
                <c:pt idx="2891">
                  <c:v>-1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1</c:v>
                </c:pt>
                <c:pt idx="2903">
                  <c:v>1</c:v>
                </c:pt>
                <c:pt idx="2904">
                  <c:v>1</c:v>
                </c:pt>
                <c:pt idx="2905">
                  <c:v>1</c:v>
                </c:pt>
                <c:pt idx="2906">
                  <c:v>1</c:v>
                </c:pt>
                <c:pt idx="2907">
                  <c:v>1</c:v>
                </c:pt>
                <c:pt idx="2908">
                  <c:v>-3</c:v>
                </c:pt>
                <c:pt idx="2909">
                  <c:v>-3</c:v>
                </c:pt>
                <c:pt idx="2910">
                  <c:v>-3</c:v>
                </c:pt>
                <c:pt idx="2911">
                  <c:v>-3</c:v>
                </c:pt>
                <c:pt idx="2912">
                  <c:v>-3</c:v>
                </c:pt>
                <c:pt idx="2913">
                  <c:v>-3</c:v>
                </c:pt>
                <c:pt idx="2914">
                  <c:v>-2</c:v>
                </c:pt>
                <c:pt idx="2915">
                  <c:v>-2</c:v>
                </c:pt>
                <c:pt idx="2916">
                  <c:v>-1</c:v>
                </c:pt>
                <c:pt idx="2917">
                  <c:v>-2</c:v>
                </c:pt>
                <c:pt idx="2918">
                  <c:v>-2</c:v>
                </c:pt>
                <c:pt idx="2919">
                  <c:v>-2</c:v>
                </c:pt>
                <c:pt idx="2920">
                  <c:v>2</c:v>
                </c:pt>
                <c:pt idx="2921">
                  <c:v>2</c:v>
                </c:pt>
                <c:pt idx="2922">
                  <c:v>2</c:v>
                </c:pt>
                <c:pt idx="2923">
                  <c:v>1</c:v>
                </c:pt>
                <c:pt idx="2924">
                  <c:v>1</c:v>
                </c:pt>
                <c:pt idx="2925">
                  <c:v>1</c:v>
                </c:pt>
                <c:pt idx="2926">
                  <c:v>1</c:v>
                </c:pt>
                <c:pt idx="2927">
                  <c:v>0</c:v>
                </c:pt>
                <c:pt idx="2928">
                  <c:v>-1</c:v>
                </c:pt>
                <c:pt idx="2929">
                  <c:v>1</c:v>
                </c:pt>
                <c:pt idx="2930">
                  <c:v>1</c:v>
                </c:pt>
                <c:pt idx="2931">
                  <c:v>1</c:v>
                </c:pt>
                <c:pt idx="2932">
                  <c:v>1</c:v>
                </c:pt>
                <c:pt idx="2933">
                  <c:v>1</c:v>
                </c:pt>
                <c:pt idx="2934">
                  <c:v>1</c:v>
                </c:pt>
                <c:pt idx="2935">
                  <c:v>2</c:v>
                </c:pt>
                <c:pt idx="2936">
                  <c:v>2</c:v>
                </c:pt>
                <c:pt idx="2937">
                  <c:v>2</c:v>
                </c:pt>
                <c:pt idx="2938">
                  <c:v>2</c:v>
                </c:pt>
                <c:pt idx="2939">
                  <c:v>2</c:v>
                </c:pt>
                <c:pt idx="2940">
                  <c:v>2</c:v>
                </c:pt>
                <c:pt idx="2941">
                  <c:v>1</c:v>
                </c:pt>
                <c:pt idx="2942">
                  <c:v>1</c:v>
                </c:pt>
                <c:pt idx="2943">
                  <c:v>-2</c:v>
                </c:pt>
                <c:pt idx="2944">
                  <c:v>-2</c:v>
                </c:pt>
                <c:pt idx="2945">
                  <c:v>-1</c:v>
                </c:pt>
                <c:pt idx="2946">
                  <c:v>-1</c:v>
                </c:pt>
                <c:pt idx="2947">
                  <c:v>-2</c:v>
                </c:pt>
                <c:pt idx="2948">
                  <c:v>-2</c:v>
                </c:pt>
                <c:pt idx="2949">
                  <c:v>-2</c:v>
                </c:pt>
                <c:pt idx="2950">
                  <c:v>-2</c:v>
                </c:pt>
                <c:pt idx="2951">
                  <c:v>-3</c:v>
                </c:pt>
                <c:pt idx="2952">
                  <c:v>-3</c:v>
                </c:pt>
                <c:pt idx="2953">
                  <c:v>-3</c:v>
                </c:pt>
                <c:pt idx="2954">
                  <c:v>-3</c:v>
                </c:pt>
                <c:pt idx="2955">
                  <c:v>0</c:v>
                </c:pt>
                <c:pt idx="2956">
                  <c:v>-1</c:v>
                </c:pt>
                <c:pt idx="2957">
                  <c:v>-1</c:v>
                </c:pt>
                <c:pt idx="2958">
                  <c:v>-1</c:v>
                </c:pt>
                <c:pt idx="2959">
                  <c:v>0</c:v>
                </c:pt>
                <c:pt idx="2960">
                  <c:v>0</c:v>
                </c:pt>
                <c:pt idx="2961">
                  <c:v>-1</c:v>
                </c:pt>
                <c:pt idx="2962">
                  <c:v>0</c:v>
                </c:pt>
                <c:pt idx="2963">
                  <c:v>1</c:v>
                </c:pt>
                <c:pt idx="2964">
                  <c:v>1</c:v>
                </c:pt>
                <c:pt idx="2965">
                  <c:v>1</c:v>
                </c:pt>
                <c:pt idx="2966">
                  <c:v>1</c:v>
                </c:pt>
                <c:pt idx="2967">
                  <c:v>1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-1</c:v>
                </c:pt>
                <c:pt idx="2972">
                  <c:v>-1</c:v>
                </c:pt>
                <c:pt idx="2973">
                  <c:v>0</c:v>
                </c:pt>
                <c:pt idx="2974">
                  <c:v>0</c:v>
                </c:pt>
                <c:pt idx="2975">
                  <c:v>-1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1</c:v>
                </c:pt>
                <c:pt idx="2981">
                  <c:v>1</c:v>
                </c:pt>
                <c:pt idx="2982">
                  <c:v>1</c:v>
                </c:pt>
                <c:pt idx="2983">
                  <c:v>1</c:v>
                </c:pt>
                <c:pt idx="2984">
                  <c:v>1</c:v>
                </c:pt>
                <c:pt idx="2985">
                  <c:v>1</c:v>
                </c:pt>
                <c:pt idx="2986">
                  <c:v>1</c:v>
                </c:pt>
                <c:pt idx="2987">
                  <c:v>1</c:v>
                </c:pt>
                <c:pt idx="2988">
                  <c:v>2</c:v>
                </c:pt>
                <c:pt idx="2989">
                  <c:v>2</c:v>
                </c:pt>
                <c:pt idx="2990">
                  <c:v>2</c:v>
                </c:pt>
                <c:pt idx="2991">
                  <c:v>2</c:v>
                </c:pt>
                <c:pt idx="2992">
                  <c:v>2</c:v>
                </c:pt>
                <c:pt idx="2993">
                  <c:v>2</c:v>
                </c:pt>
                <c:pt idx="2994">
                  <c:v>2</c:v>
                </c:pt>
                <c:pt idx="2995">
                  <c:v>1</c:v>
                </c:pt>
                <c:pt idx="2996">
                  <c:v>1</c:v>
                </c:pt>
                <c:pt idx="2997">
                  <c:v>1</c:v>
                </c:pt>
                <c:pt idx="2998">
                  <c:v>1</c:v>
                </c:pt>
                <c:pt idx="2999">
                  <c:v>1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-1</c:v>
                </c:pt>
                <c:pt idx="3005">
                  <c:v>-1</c:v>
                </c:pt>
                <c:pt idx="3006">
                  <c:v>-1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-1</c:v>
                </c:pt>
                <c:pt idx="3015">
                  <c:v>-1</c:v>
                </c:pt>
                <c:pt idx="3016">
                  <c:v>-1</c:v>
                </c:pt>
                <c:pt idx="3017">
                  <c:v>-1</c:v>
                </c:pt>
                <c:pt idx="3018">
                  <c:v>-1</c:v>
                </c:pt>
                <c:pt idx="3019">
                  <c:v>-1</c:v>
                </c:pt>
                <c:pt idx="3020">
                  <c:v>-1</c:v>
                </c:pt>
                <c:pt idx="3021">
                  <c:v>-1</c:v>
                </c:pt>
                <c:pt idx="3022">
                  <c:v>-1</c:v>
                </c:pt>
                <c:pt idx="3023">
                  <c:v>-1</c:v>
                </c:pt>
                <c:pt idx="3024">
                  <c:v>-1</c:v>
                </c:pt>
                <c:pt idx="3025">
                  <c:v>-1</c:v>
                </c:pt>
                <c:pt idx="3026">
                  <c:v>-1</c:v>
                </c:pt>
                <c:pt idx="3027">
                  <c:v>-1</c:v>
                </c:pt>
                <c:pt idx="3028">
                  <c:v>1</c:v>
                </c:pt>
                <c:pt idx="3029">
                  <c:v>1</c:v>
                </c:pt>
                <c:pt idx="3030">
                  <c:v>1</c:v>
                </c:pt>
                <c:pt idx="3031">
                  <c:v>1</c:v>
                </c:pt>
                <c:pt idx="3032">
                  <c:v>1</c:v>
                </c:pt>
                <c:pt idx="3033">
                  <c:v>1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-1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1</c:v>
                </c:pt>
                <c:pt idx="3047">
                  <c:v>1</c:v>
                </c:pt>
                <c:pt idx="3048">
                  <c:v>1</c:v>
                </c:pt>
                <c:pt idx="3049">
                  <c:v>1</c:v>
                </c:pt>
                <c:pt idx="3050">
                  <c:v>1</c:v>
                </c:pt>
                <c:pt idx="3051">
                  <c:v>-2</c:v>
                </c:pt>
                <c:pt idx="3052">
                  <c:v>-1</c:v>
                </c:pt>
                <c:pt idx="3053">
                  <c:v>-5</c:v>
                </c:pt>
                <c:pt idx="3054">
                  <c:v>-5</c:v>
                </c:pt>
                <c:pt idx="3055">
                  <c:v>-4</c:v>
                </c:pt>
                <c:pt idx="3056">
                  <c:v>-2</c:v>
                </c:pt>
                <c:pt idx="3057">
                  <c:v>-2</c:v>
                </c:pt>
                <c:pt idx="3058">
                  <c:v>-2</c:v>
                </c:pt>
                <c:pt idx="3059">
                  <c:v>-2</c:v>
                </c:pt>
                <c:pt idx="3060">
                  <c:v>-2</c:v>
                </c:pt>
                <c:pt idx="3061">
                  <c:v>-2</c:v>
                </c:pt>
                <c:pt idx="3062">
                  <c:v>-1</c:v>
                </c:pt>
                <c:pt idx="3063">
                  <c:v>0</c:v>
                </c:pt>
                <c:pt idx="3064">
                  <c:v>-1</c:v>
                </c:pt>
                <c:pt idx="3065">
                  <c:v>3</c:v>
                </c:pt>
                <c:pt idx="3066">
                  <c:v>3</c:v>
                </c:pt>
                <c:pt idx="3067">
                  <c:v>2</c:v>
                </c:pt>
                <c:pt idx="3068">
                  <c:v>1</c:v>
                </c:pt>
                <c:pt idx="3069">
                  <c:v>1</c:v>
                </c:pt>
                <c:pt idx="3070">
                  <c:v>1</c:v>
                </c:pt>
                <c:pt idx="3071">
                  <c:v>1</c:v>
                </c:pt>
                <c:pt idx="3072">
                  <c:v>1</c:v>
                </c:pt>
                <c:pt idx="3073">
                  <c:v>1</c:v>
                </c:pt>
                <c:pt idx="3074">
                  <c:v>1</c:v>
                </c:pt>
                <c:pt idx="3075">
                  <c:v>1</c:v>
                </c:pt>
                <c:pt idx="3076">
                  <c:v>1</c:v>
                </c:pt>
                <c:pt idx="3077">
                  <c:v>2</c:v>
                </c:pt>
                <c:pt idx="3078">
                  <c:v>2</c:v>
                </c:pt>
                <c:pt idx="3079">
                  <c:v>2</c:v>
                </c:pt>
                <c:pt idx="3080">
                  <c:v>2</c:v>
                </c:pt>
                <c:pt idx="3081">
                  <c:v>2</c:v>
                </c:pt>
                <c:pt idx="3082">
                  <c:v>2</c:v>
                </c:pt>
                <c:pt idx="3083">
                  <c:v>2</c:v>
                </c:pt>
                <c:pt idx="3084">
                  <c:v>2</c:v>
                </c:pt>
                <c:pt idx="3085">
                  <c:v>2</c:v>
                </c:pt>
                <c:pt idx="3086">
                  <c:v>2</c:v>
                </c:pt>
                <c:pt idx="3087">
                  <c:v>2</c:v>
                </c:pt>
                <c:pt idx="3088">
                  <c:v>2</c:v>
                </c:pt>
                <c:pt idx="3089">
                  <c:v>1</c:v>
                </c:pt>
                <c:pt idx="3090">
                  <c:v>1</c:v>
                </c:pt>
                <c:pt idx="3091">
                  <c:v>1</c:v>
                </c:pt>
                <c:pt idx="3092">
                  <c:v>1</c:v>
                </c:pt>
                <c:pt idx="3093">
                  <c:v>1</c:v>
                </c:pt>
                <c:pt idx="3094">
                  <c:v>1</c:v>
                </c:pt>
                <c:pt idx="3095">
                  <c:v>1</c:v>
                </c:pt>
                <c:pt idx="3096">
                  <c:v>1</c:v>
                </c:pt>
                <c:pt idx="3097">
                  <c:v>1</c:v>
                </c:pt>
                <c:pt idx="3098">
                  <c:v>1</c:v>
                </c:pt>
                <c:pt idx="3099">
                  <c:v>2</c:v>
                </c:pt>
                <c:pt idx="3100">
                  <c:v>2</c:v>
                </c:pt>
                <c:pt idx="3101">
                  <c:v>2</c:v>
                </c:pt>
                <c:pt idx="3102">
                  <c:v>3</c:v>
                </c:pt>
                <c:pt idx="3103">
                  <c:v>3</c:v>
                </c:pt>
                <c:pt idx="3104">
                  <c:v>3</c:v>
                </c:pt>
                <c:pt idx="3105">
                  <c:v>3</c:v>
                </c:pt>
                <c:pt idx="3106">
                  <c:v>3</c:v>
                </c:pt>
                <c:pt idx="3107">
                  <c:v>3</c:v>
                </c:pt>
                <c:pt idx="3108">
                  <c:v>3</c:v>
                </c:pt>
                <c:pt idx="3109">
                  <c:v>3</c:v>
                </c:pt>
                <c:pt idx="3110">
                  <c:v>2</c:v>
                </c:pt>
                <c:pt idx="3111">
                  <c:v>1</c:v>
                </c:pt>
                <c:pt idx="3112">
                  <c:v>1</c:v>
                </c:pt>
                <c:pt idx="3113">
                  <c:v>1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-1</c:v>
                </c:pt>
                <c:pt idx="3119">
                  <c:v>-1</c:v>
                </c:pt>
                <c:pt idx="3120">
                  <c:v>-1</c:v>
                </c:pt>
                <c:pt idx="3121">
                  <c:v>-1</c:v>
                </c:pt>
                <c:pt idx="3122">
                  <c:v>-1</c:v>
                </c:pt>
                <c:pt idx="3123">
                  <c:v>-1</c:v>
                </c:pt>
                <c:pt idx="3124">
                  <c:v>-1</c:v>
                </c:pt>
                <c:pt idx="3125">
                  <c:v>-1</c:v>
                </c:pt>
                <c:pt idx="3126">
                  <c:v>-1</c:v>
                </c:pt>
                <c:pt idx="3127">
                  <c:v>-1</c:v>
                </c:pt>
                <c:pt idx="3128">
                  <c:v>-1</c:v>
                </c:pt>
                <c:pt idx="3129">
                  <c:v>-1</c:v>
                </c:pt>
                <c:pt idx="3130">
                  <c:v>-2</c:v>
                </c:pt>
                <c:pt idx="3131">
                  <c:v>-2</c:v>
                </c:pt>
                <c:pt idx="3132">
                  <c:v>-2</c:v>
                </c:pt>
                <c:pt idx="3133">
                  <c:v>-2</c:v>
                </c:pt>
                <c:pt idx="3134">
                  <c:v>-1</c:v>
                </c:pt>
                <c:pt idx="3135">
                  <c:v>-1</c:v>
                </c:pt>
                <c:pt idx="3136">
                  <c:v>-1</c:v>
                </c:pt>
                <c:pt idx="3137">
                  <c:v>-1</c:v>
                </c:pt>
                <c:pt idx="3138">
                  <c:v>-1</c:v>
                </c:pt>
                <c:pt idx="3139">
                  <c:v>-1</c:v>
                </c:pt>
                <c:pt idx="3140">
                  <c:v>-1</c:v>
                </c:pt>
                <c:pt idx="3141">
                  <c:v>-1</c:v>
                </c:pt>
                <c:pt idx="3142">
                  <c:v>-3</c:v>
                </c:pt>
                <c:pt idx="3143">
                  <c:v>-3</c:v>
                </c:pt>
                <c:pt idx="3144">
                  <c:v>-2</c:v>
                </c:pt>
                <c:pt idx="3145">
                  <c:v>-2</c:v>
                </c:pt>
                <c:pt idx="3146">
                  <c:v>-2</c:v>
                </c:pt>
                <c:pt idx="3147">
                  <c:v>-2</c:v>
                </c:pt>
                <c:pt idx="3148">
                  <c:v>-2</c:v>
                </c:pt>
                <c:pt idx="3149">
                  <c:v>-2</c:v>
                </c:pt>
                <c:pt idx="3150">
                  <c:v>-2</c:v>
                </c:pt>
                <c:pt idx="3151">
                  <c:v>-1</c:v>
                </c:pt>
                <c:pt idx="3152">
                  <c:v>-1</c:v>
                </c:pt>
                <c:pt idx="3153">
                  <c:v>-1</c:v>
                </c:pt>
                <c:pt idx="3154">
                  <c:v>2</c:v>
                </c:pt>
                <c:pt idx="3155">
                  <c:v>2</c:v>
                </c:pt>
                <c:pt idx="3156">
                  <c:v>1</c:v>
                </c:pt>
                <c:pt idx="3157">
                  <c:v>1</c:v>
                </c:pt>
                <c:pt idx="3158">
                  <c:v>1</c:v>
                </c:pt>
                <c:pt idx="3159">
                  <c:v>0</c:v>
                </c:pt>
                <c:pt idx="3160">
                  <c:v>-1</c:v>
                </c:pt>
                <c:pt idx="3161">
                  <c:v>-1</c:v>
                </c:pt>
                <c:pt idx="3162">
                  <c:v>-1</c:v>
                </c:pt>
                <c:pt idx="3163">
                  <c:v>-1</c:v>
                </c:pt>
                <c:pt idx="3164">
                  <c:v>-1</c:v>
                </c:pt>
                <c:pt idx="3165">
                  <c:v>-2</c:v>
                </c:pt>
                <c:pt idx="3166">
                  <c:v>-2</c:v>
                </c:pt>
                <c:pt idx="3167">
                  <c:v>-2</c:v>
                </c:pt>
                <c:pt idx="3168">
                  <c:v>-2</c:v>
                </c:pt>
                <c:pt idx="3169">
                  <c:v>-2</c:v>
                </c:pt>
                <c:pt idx="3170">
                  <c:v>-4</c:v>
                </c:pt>
                <c:pt idx="3171">
                  <c:v>-4</c:v>
                </c:pt>
                <c:pt idx="3172">
                  <c:v>-3</c:v>
                </c:pt>
                <c:pt idx="3173">
                  <c:v>-2</c:v>
                </c:pt>
                <c:pt idx="3174">
                  <c:v>-2</c:v>
                </c:pt>
                <c:pt idx="3175">
                  <c:v>-2</c:v>
                </c:pt>
                <c:pt idx="3176">
                  <c:v>-2</c:v>
                </c:pt>
                <c:pt idx="3177">
                  <c:v>-1</c:v>
                </c:pt>
                <c:pt idx="3178">
                  <c:v>-1</c:v>
                </c:pt>
                <c:pt idx="3179">
                  <c:v>-1</c:v>
                </c:pt>
                <c:pt idx="3180">
                  <c:v>-1</c:v>
                </c:pt>
                <c:pt idx="3181">
                  <c:v>-1</c:v>
                </c:pt>
                <c:pt idx="3182">
                  <c:v>1</c:v>
                </c:pt>
                <c:pt idx="3183">
                  <c:v>0</c:v>
                </c:pt>
                <c:pt idx="3184">
                  <c:v>-1</c:v>
                </c:pt>
                <c:pt idx="3185">
                  <c:v>-1</c:v>
                </c:pt>
                <c:pt idx="3186">
                  <c:v>-1</c:v>
                </c:pt>
                <c:pt idx="3187">
                  <c:v>-1</c:v>
                </c:pt>
                <c:pt idx="3188">
                  <c:v>-1</c:v>
                </c:pt>
                <c:pt idx="3189">
                  <c:v>2</c:v>
                </c:pt>
                <c:pt idx="3190">
                  <c:v>2</c:v>
                </c:pt>
                <c:pt idx="3191">
                  <c:v>3</c:v>
                </c:pt>
                <c:pt idx="3192">
                  <c:v>3</c:v>
                </c:pt>
                <c:pt idx="3193">
                  <c:v>3</c:v>
                </c:pt>
                <c:pt idx="3194">
                  <c:v>3</c:v>
                </c:pt>
                <c:pt idx="3195">
                  <c:v>3</c:v>
                </c:pt>
                <c:pt idx="3196">
                  <c:v>4</c:v>
                </c:pt>
                <c:pt idx="3197">
                  <c:v>4</c:v>
                </c:pt>
                <c:pt idx="3198">
                  <c:v>4</c:v>
                </c:pt>
                <c:pt idx="3199">
                  <c:v>4</c:v>
                </c:pt>
                <c:pt idx="3200">
                  <c:v>4</c:v>
                </c:pt>
                <c:pt idx="3201">
                  <c:v>1</c:v>
                </c:pt>
                <c:pt idx="3202">
                  <c:v>1</c:v>
                </c:pt>
                <c:pt idx="3203">
                  <c:v>1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1</c:v>
                </c:pt>
                <c:pt idx="3215">
                  <c:v>0</c:v>
                </c:pt>
                <c:pt idx="3216">
                  <c:v>1</c:v>
                </c:pt>
                <c:pt idx="3217">
                  <c:v>1</c:v>
                </c:pt>
                <c:pt idx="3218">
                  <c:v>1</c:v>
                </c:pt>
                <c:pt idx="3219">
                  <c:v>0</c:v>
                </c:pt>
                <c:pt idx="3220">
                  <c:v>-1</c:v>
                </c:pt>
                <c:pt idx="3221">
                  <c:v>-1</c:v>
                </c:pt>
                <c:pt idx="3222">
                  <c:v>-3</c:v>
                </c:pt>
                <c:pt idx="3223">
                  <c:v>-3</c:v>
                </c:pt>
                <c:pt idx="3224">
                  <c:v>-3</c:v>
                </c:pt>
                <c:pt idx="3225">
                  <c:v>-3</c:v>
                </c:pt>
                <c:pt idx="3226">
                  <c:v>-4</c:v>
                </c:pt>
                <c:pt idx="3227">
                  <c:v>-4</c:v>
                </c:pt>
                <c:pt idx="3228">
                  <c:v>-4</c:v>
                </c:pt>
                <c:pt idx="3229">
                  <c:v>-4</c:v>
                </c:pt>
                <c:pt idx="3230">
                  <c:v>-4</c:v>
                </c:pt>
                <c:pt idx="3231">
                  <c:v>-3</c:v>
                </c:pt>
                <c:pt idx="3232">
                  <c:v>-3</c:v>
                </c:pt>
                <c:pt idx="3233">
                  <c:v>-3</c:v>
                </c:pt>
                <c:pt idx="3234">
                  <c:v>-1</c:v>
                </c:pt>
                <c:pt idx="3235">
                  <c:v>-1</c:v>
                </c:pt>
                <c:pt idx="3236">
                  <c:v>-1</c:v>
                </c:pt>
                <c:pt idx="3237">
                  <c:v>-1</c:v>
                </c:pt>
                <c:pt idx="3238">
                  <c:v>-1</c:v>
                </c:pt>
                <c:pt idx="3239">
                  <c:v>-1</c:v>
                </c:pt>
                <c:pt idx="3240">
                  <c:v>-1</c:v>
                </c:pt>
                <c:pt idx="3241">
                  <c:v>0</c:v>
                </c:pt>
                <c:pt idx="3242">
                  <c:v>-2</c:v>
                </c:pt>
                <c:pt idx="3243">
                  <c:v>-2</c:v>
                </c:pt>
                <c:pt idx="3244">
                  <c:v>-1</c:v>
                </c:pt>
                <c:pt idx="3245">
                  <c:v>-1</c:v>
                </c:pt>
                <c:pt idx="3246">
                  <c:v>-1</c:v>
                </c:pt>
                <c:pt idx="3247">
                  <c:v>-1</c:v>
                </c:pt>
                <c:pt idx="3248">
                  <c:v>-1</c:v>
                </c:pt>
                <c:pt idx="3249">
                  <c:v>-1</c:v>
                </c:pt>
                <c:pt idx="3250">
                  <c:v>-1</c:v>
                </c:pt>
                <c:pt idx="3251">
                  <c:v>-1</c:v>
                </c:pt>
                <c:pt idx="3252">
                  <c:v>-1</c:v>
                </c:pt>
                <c:pt idx="3253">
                  <c:v>-2</c:v>
                </c:pt>
                <c:pt idx="3254">
                  <c:v>-1</c:v>
                </c:pt>
                <c:pt idx="3255">
                  <c:v>-1</c:v>
                </c:pt>
                <c:pt idx="3256">
                  <c:v>-1</c:v>
                </c:pt>
                <c:pt idx="3257">
                  <c:v>-1</c:v>
                </c:pt>
                <c:pt idx="3258">
                  <c:v>-1</c:v>
                </c:pt>
                <c:pt idx="3259">
                  <c:v>-1</c:v>
                </c:pt>
                <c:pt idx="3260">
                  <c:v>-1</c:v>
                </c:pt>
                <c:pt idx="3261">
                  <c:v>-1</c:v>
                </c:pt>
                <c:pt idx="3262">
                  <c:v>-1</c:v>
                </c:pt>
                <c:pt idx="3263">
                  <c:v>-1</c:v>
                </c:pt>
                <c:pt idx="3264">
                  <c:v>-2</c:v>
                </c:pt>
                <c:pt idx="3265">
                  <c:v>-1</c:v>
                </c:pt>
                <c:pt idx="3266">
                  <c:v>-1</c:v>
                </c:pt>
                <c:pt idx="3267">
                  <c:v>-1</c:v>
                </c:pt>
                <c:pt idx="3268">
                  <c:v>-1</c:v>
                </c:pt>
                <c:pt idx="3269">
                  <c:v>-1</c:v>
                </c:pt>
                <c:pt idx="3270">
                  <c:v>-1</c:v>
                </c:pt>
                <c:pt idx="3271">
                  <c:v>-1</c:v>
                </c:pt>
                <c:pt idx="3272">
                  <c:v>-1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1</c:v>
                </c:pt>
                <c:pt idx="3277">
                  <c:v>2</c:v>
                </c:pt>
                <c:pt idx="3278">
                  <c:v>2</c:v>
                </c:pt>
                <c:pt idx="3279">
                  <c:v>2</c:v>
                </c:pt>
                <c:pt idx="3280">
                  <c:v>2</c:v>
                </c:pt>
                <c:pt idx="3281">
                  <c:v>2</c:v>
                </c:pt>
                <c:pt idx="3282">
                  <c:v>2</c:v>
                </c:pt>
                <c:pt idx="3283">
                  <c:v>2</c:v>
                </c:pt>
                <c:pt idx="3284">
                  <c:v>2</c:v>
                </c:pt>
                <c:pt idx="3285">
                  <c:v>1</c:v>
                </c:pt>
                <c:pt idx="3286">
                  <c:v>1</c:v>
                </c:pt>
                <c:pt idx="3287">
                  <c:v>1</c:v>
                </c:pt>
                <c:pt idx="3288">
                  <c:v>1</c:v>
                </c:pt>
                <c:pt idx="3289">
                  <c:v>1</c:v>
                </c:pt>
                <c:pt idx="3290">
                  <c:v>1</c:v>
                </c:pt>
                <c:pt idx="3291">
                  <c:v>1</c:v>
                </c:pt>
                <c:pt idx="3292">
                  <c:v>2</c:v>
                </c:pt>
                <c:pt idx="3293">
                  <c:v>3</c:v>
                </c:pt>
                <c:pt idx="3294">
                  <c:v>3</c:v>
                </c:pt>
                <c:pt idx="3295">
                  <c:v>3</c:v>
                </c:pt>
                <c:pt idx="3296">
                  <c:v>3</c:v>
                </c:pt>
                <c:pt idx="3297">
                  <c:v>3</c:v>
                </c:pt>
                <c:pt idx="3298">
                  <c:v>3</c:v>
                </c:pt>
                <c:pt idx="3299">
                  <c:v>3</c:v>
                </c:pt>
                <c:pt idx="3300">
                  <c:v>3</c:v>
                </c:pt>
                <c:pt idx="3301">
                  <c:v>3</c:v>
                </c:pt>
                <c:pt idx="3302">
                  <c:v>3</c:v>
                </c:pt>
                <c:pt idx="3303">
                  <c:v>3</c:v>
                </c:pt>
                <c:pt idx="3304">
                  <c:v>3</c:v>
                </c:pt>
                <c:pt idx="3305">
                  <c:v>2</c:v>
                </c:pt>
                <c:pt idx="3306">
                  <c:v>2</c:v>
                </c:pt>
                <c:pt idx="3307">
                  <c:v>2</c:v>
                </c:pt>
                <c:pt idx="3308">
                  <c:v>2</c:v>
                </c:pt>
                <c:pt idx="3309">
                  <c:v>2</c:v>
                </c:pt>
                <c:pt idx="3310">
                  <c:v>2</c:v>
                </c:pt>
                <c:pt idx="3311">
                  <c:v>2</c:v>
                </c:pt>
                <c:pt idx="3312">
                  <c:v>2</c:v>
                </c:pt>
                <c:pt idx="3313">
                  <c:v>2</c:v>
                </c:pt>
                <c:pt idx="3314">
                  <c:v>1</c:v>
                </c:pt>
                <c:pt idx="3315">
                  <c:v>1</c:v>
                </c:pt>
                <c:pt idx="3316">
                  <c:v>1</c:v>
                </c:pt>
                <c:pt idx="3317">
                  <c:v>1</c:v>
                </c:pt>
                <c:pt idx="3318">
                  <c:v>1</c:v>
                </c:pt>
                <c:pt idx="3319">
                  <c:v>1</c:v>
                </c:pt>
                <c:pt idx="3320">
                  <c:v>1</c:v>
                </c:pt>
                <c:pt idx="3321">
                  <c:v>1</c:v>
                </c:pt>
                <c:pt idx="3322">
                  <c:v>1</c:v>
                </c:pt>
                <c:pt idx="3323">
                  <c:v>1</c:v>
                </c:pt>
                <c:pt idx="3324">
                  <c:v>1</c:v>
                </c:pt>
                <c:pt idx="3325">
                  <c:v>1</c:v>
                </c:pt>
                <c:pt idx="3326">
                  <c:v>1</c:v>
                </c:pt>
                <c:pt idx="3327">
                  <c:v>1</c:v>
                </c:pt>
                <c:pt idx="3328">
                  <c:v>1</c:v>
                </c:pt>
                <c:pt idx="3329">
                  <c:v>1</c:v>
                </c:pt>
                <c:pt idx="3330">
                  <c:v>1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1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1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-1</c:v>
                </c:pt>
                <c:pt idx="3349">
                  <c:v>-1</c:v>
                </c:pt>
                <c:pt idx="3350">
                  <c:v>-1</c:v>
                </c:pt>
                <c:pt idx="3351">
                  <c:v>-1</c:v>
                </c:pt>
                <c:pt idx="3352">
                  <c:v>-1</c:v>
                </c:pt>
                <c:pt idx="3353">
                  <c:v>-1</c:v>
                </c:pt>
                <c:pt idx="3354">
                  <c:v>-2</c:v>
                </c:pt>
                <c:pt idx="3355">
                  <c:v>-2</c:v>
                </c:pt>
                <c:pt idx="3356">
                  <c:v>-1</c:v>
                </c:pt>
                <c:pt idx="3357">
                  <c:v>-2</c:v>
                </c:pt>
                <c:pt idx="3358">
                  <c:v>-2</c:v>
                </c:pt>
                <c:pt idx="3359">
                  <c:v>-1</c:v>
                </c:pt>
                <c:pt idx="3360">
                  <c:v>1</c:v>
                </c:pt>
                <c:pt idx="3361">
                  <c:v>1</c:v>
                </c:pt>
                <c:pt idx="3362">
                  <c:v>1</c:v>
                </c:pt>
                <c:pt idx="3363">
                  <c:v>1</c:v>
                </c:pt>
                <c:pt idx="3364">
                  <c:v>1</c:v>
                </c:pt>
                <c:pt idx="3365">
                  <c:v>1</c:v>
                </c:pt>
                <c:pt idx="3366">
                  <c:v>1</c:v>
                </c:pt>
                <c:pt idx="3367">
                  <c:v>1</c:v>
                </c:pt>
                <c:pt idx="3368">
                  <c:v>1</c:v>
                </c:pt>
                <c:pt idx="3369">
                  <c:v>1</c:v>
                </c:pt>
                <c:pt idx="3370">
                  <c:v>1</c:v>
                </c:pt>
                <c:pt idx="3371">
                  <c:v>-1</c:v>
                </c:pt>
                <c:pt idx="3372">
                  <c:v>-1</c:v>
                </c:pt>
                <c:pt idx="3373">
                  <c:v>-1</c:v>
                </c:pt>
                <c:pt idx="3374">
                  <c:v>-1</c:v>
                </c:pt>
                <c:pt idx="3375">
                  <c:v>-1</c:v>
                </c:pt>
                <c:pt idx="3376">
                  <c:v>-1</c:v>
                </c:pt>
                <c:pt idx="3377">
                  <c:v>-1</c:v>
                </c:pt>
                <c:pt idx="3378">
                  <c:v>-1</c:v>
                </c:pt>
                <c:pt idx="3379">
                  <c:v>-1</c:v>
                </c:pt>
                <c:pt idx="3380">
                  <c:v>-1</c:v>
                </c:pt>
                <c:pt idx="3381">
                  <c:v>-1</c:v>
                </c:pt>
                <c:pt idx="3382">
                  <c:v>-1</c:v>
                </c:pt>
                <c:pt idx="3383">
                  <c:v>1</c:v>
                </c:pt>
                <c:pt idx="3384">
                  <c:v>1</c:v>
                </c:pt>
                <c:pt idx="3385">
                  <c:v>1</c:v>
                </c:pt>
                <c:pt idx="3386">
                  <c:v>1</c:v>
                </c:pt>
                <c:pt idx="3387">
                  <c:v>1</c:v>
                </c:pt>
                <c:pt idx="3388">
                  <c:v>1</c:v>
                </c:pt>
                <c:pt idx="3389">
                  <c:v>1</c:v>
                </c:pt>
                <c:pt idx="3390">
                  <c:v>1</c:v>
                </c:pt>
                <c:pt idx="3391">
                  <c:v>1</c:v>
                </c:pt>
                <c:pt idx="3392">
                  <c:v>1</c:v>
                </c:pt>
                <c:pt idx="3393">
                  <c:v>1</c:v>
                </c:pt>
                <c:pt idx="3394">
                  <c:v>1</c:v>
                </c:pt>
                <c:pt idx="3395">
                  <c:v>1</c:v>
                </c:pt>
                <c:pt idx="3396">
                  <c:v>1</c:v>
                </c:pt>
                <c:pt idx="3397">
                  <c:v>1</c:v>
                </c:pt>
                <c:pt idx="3398">
                  <c:v>1</c:v>
                </c:pt>
                <c:pt idx="3399">
                  <c:v>1</c:v>
                </c:pt>
                <c:pt idx="3400">
                  <c:v>1</c:v>
                </c:pt>
                <c:pt idx="3401">
                  <c:v>1</c:v>
                </c:pt>
                <c:pt idx="3402">
                  <c:v>1</c:v>
                </c:pt>
                <c:pt idx="3403">
                  <c:v>1</c:v>
                </c:pt>
                <c:pt idx="3404">
                  <c:v>1</c:v>
                </c:pt>
                <c:pt idx="3405">
                  <c:v>1</c:v>
                </c:pt>
                <c:pt idx="3406">
                  <c:v>1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1</c:v>
                </c:pt>
                <c:pt idx="3420">
                  <c:v>1</c:v>
                </c:pt>
                <c:pt idx="3421">
                  <c:v>1</c:v>
                </c:pt>
                <c:pt idx="3422">
                  <c:v>1</c:v>
                </c:pt>
                <c:pt idx="3423">
                  <c:v>1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-1</c:v>
                </c:pt>
                <c:pt idx="3435">
                  <c:v>-1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1</c:v>
                </c:pt>
                <c:pt idx="3447">
                  <c:v>1</c:v>
                </c:pt>
                <c:pt idx="3448">
                  <c:v>1</c:v>
                </c:pt>
                <c:pt idx="3449">
                  <c:v>1</c:v>
                </c:pt>
                <c:pt idx="3450">
                  <c:v>1</c:v>
                </c:pt>
                <c:pt idx="3451">
                  <c:v>1</c:v>
                </c:pt>
                <c:pt idx="3452">
                  <c:v>2</c:v>
                </c:pt>
                <c:pt idx="3453">
                  <c:v>2</c:v>
                </c:pt>
                <c:pt idx="3454">
                  <c:v>2</c:v>
                </c:pt>
                <c:pt idx="3455">
                  <c:v>2</c:v>
                </c:pt>
                <c:pt idx="3456">
                  <c:v>2</c:v>
                </c:pt>
                <c:pt idx="3457">
                  <c:v>2</c:v>
                </c:pt>
                <c:pt idx="3458">
                  <c:v>2</c:v>
                </c:pt>
                <c:pt idx="3459">
                  <c:v>2</c:v>
                </c:pt>
                <c:pt idx="3460">
                  <c:v>3</c:v>
                </c:pt>
                <c:pt idx="3461">
                  <c:v>3</c:v>
                </c:pt>
                <c:pt idx="3462">
                  <c:v>3</c:v>
                </c:pt>
                <c:pt idx="3463">
                  <c:v>3</c:v>
                </c:pt>
                <c:pt idx="3464">
                  <c:v>2</c:v>
                </c:pt>
                <c:pt idx="3465">
                  <c:v>2</c:v>
                </c:pt>
                <c:pt idx="3466">
                  <c:v>2</c:v>
                </c:pt>
                <c:pt idx="3467">
                  <c:v>2</c:v>
                </c:pt>
                <c:pt idx="3468">
                  <c:v>2</c:v>
                </c:pt>
                <c:pt idx="3469">
                  <c:v>2</c:v>
                </c:pt>
                <c:pt idx="3470">
                  <c:v>2</c:v>
                </c:pt>
                <c:pt idx="3471">
                  <c:v>2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-1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1</c:v>
                </c:pt>
                <c:pt idx="3496">
                  <c:v>2</c:v>
                </c:pt>
                <c:pt idx="3497">
                  <c:v>2</c:v>
                </c:pt>
                <c:pt idx="3498">
                  <c:v>2</c:v>
                </c:pt>
                <c:pt idx="3499">
                  <c:v>2</c:v>
                </c:pt>
                <c:pt idx="3500">
                  <c:v>2</c:v>
                </c:pt>
                <c:pt idx="3501">
                  <c:v>1</c:v>
                </c:pt>
                <c:pt idx="3502">
                  <c:v>1</c:v>
                </c:pt>
                <c:pt idx="3503">
                  <c:v>1</c:v>
                </c:pt>
                <c:pt idx="3504">
                  <c:v>1</c:v>
                </c:pt>
                <c:pt idx="3505">
                  <c:v>1</c:v>
                </c:pt>
                <c:pt idx="3506">
                  <c:v>1</c:v>
                </c:pt>
                <c:pt idx="3507">
                  <c:v>2</c:v>
                </c:pt>
                <c:pt idx="3508">
                  <c:v>1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-1</c:v>
                </c:pt>
                <c:pt idx="3520">
                  <c:v>-1</c:v>
                </c:pt>
                <c:pt idx="3521">
                  <c:v>1</c:v>
                </c:pt>
                <c:pt idx="3522">
                  <c:v>1</c:v>
                </c:pt>
                <c:pt idx="3523">
                  <c:v>1</c:v>
                </c:pt>
                <c:pt idx="3524">
                  <c:v>1</c:v>
                </c:pt>
                <c:pt idx="3525">
                  <c:v>1</c:v>
                </c:pt>
                <c:pt idx="3526">
                  <c:v>1</c:v>
                </c:pt>
                <c:pt idx="3527">
                  <c:v>1</c:v>
                </c:pt>
                <c:pt idx="3528">
                  <c:v>1</c:v>
                </c:pt>
                <c:pt idx="3529">
                  <c:v>1</c:v>
                </c:pt>
                <c:pt idx="3530">
                  <c:v>1</c:v>
                </c:pt>
                <c:pt idx="3531">
                  <c:v>1</c:v>
                </c:pt>
                <c:pt idx="3532">
                  <c:v>0</c:v>
                </c:pt>
                <c:pt idx="3533">
                  <c:v>-1</c:v>
                </c:pt>
                <c:pt idx="3534">
                  <c:v>-1</c:v>
                </c:pt>
                <c:pt idx="3535">
                  <c:v>-2</c:v>
                </c:pt>
                <c:pt idx="3536">
                  <c:v>-1</c:v>
                </c:pt>
                <c:pt idx="3537">
                  <c:v>-1</c:v>
                </c:pt>
                <c:pt idx="3538">
                  <c:v>-1</c:v>
                </c:pt>
                <c:pt idx="3539">
                  <c:v>-1</c:v>
                </c:pt>
                <c:pt idx="3540">
                  <c:v>-1</c:v>
                </c:pt>
                <c:pt idx="3541">
                  <c:v>-1</c:v>
                </c:pt>
                <c:pt idx="3542">
                  <c:v>-1</c:v>
                </c:pt>
                <c:pt idx="3543">
                  <c:v>-1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-1</c:v>
                </c:pt>
                <c:pt idx="3549">
                  <c:v>-1</c:v>
                </c:pt>
                <c:pt idx="3550">
                  <c:v>-1</c:v>
                </c:pt>
                <c:pt idx="3551">
                  <c:v>-1</c:v>
                </c:pt>
                <c:pt idx="3552">
                  <c:v>-1</c:v>
                </c:pt>
                <c:pt idx="3553">
                  <c:v>-1</c:v>
                </c:pt>
                <c:pt idx="3554">
                  <c:v>-1</c:v>
                </c:pt>
                <c:pt idx="3555">
                  <c:v>-1</c:v>
                </c:pt>
                <c:pt idx="3556">
                  <c:v>-1</c:v>
                </c:pt>
                <c:pt idx="3557">
                  <c:v>-1</c:v>
                </c:pt>
                <c:pt idx="3558">
                  <c:v>-1</c:v>
                </c:pt>
                <c:pt idx="3559">
                  <c:v>-1</c:v>
                </c:pt>
                <c:pt idx="3560">
                  <c:v>1</c:v>
                </c:pt>
                <c:pt idx="3561">
                  <c:v>1</c:v>
                </c:pt>
                <c:pt idx="3562">
                  <c:v>1</c:v>
                </c:pt>
                <c:pt idx="3563">
                  <c:v>1</c:v>
                </c:pt>
                <c:pt idx="3564">
                  <c:v>1</c:v>
                </c:pt>
                <c:pt idx="3565">
                  <c:v>1</c:v>
                </c:pt>
                <c:pt idx="3566">
                  <c:v>1</c:v>
                </c:pt>
                <c:pt idx="3567">
                  <c:v>1</c:v>
                </c:pt>
                <c:pt idx="3568">
                  <c:v>1</c:v>
                </c:pt>
                <c:pt idx="3569">
                  <c:v>1</c:v>
                </c:pt>
                <c:pt idx="3570">
                  <c:v>1</c:v>
                </c:pt>
                <c:pt idx="3571">
                  <c:v>1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-1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-1</c:v>
                </c:pt>
                <c:pt idx="3600">
                  <c:v>-1</c:v>
                </c:pt>
                <c:pt idx="3601">
                  <c:v>-1</c:v>
                </c:pt>
                <c:pt idx="3602">
                  <c:v>-1</c:v>
                </c:pt>
                <c:pt idx="3603">
                  <c:v>-1</c:v>
                </c:pt>
                <c:pt idx="3604">
                  <c:v>-1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1</c:v>
                </c:pt>
                <c:pt idx="3612">
                  <c:v>1</c:v>
                </c:pt>
                <c:pt idx="3613">
                  <c:v>1</c:v>
                </c:pt>
                <c:pt idx="3614">
                  <c:v>1</c:v>
                </c:pt>
                <c:pt idx="3615">
                  <c:v>1</c:v>
                </c:pt>
                <c:pt idx="3616">
                  <c:v>1</c:v>
                </c:pt>
                <c:pt idx="3617">
                  <c:v>1</c:v>
                </c:pt>
                <c:pt idx="3618">
                  <c:v>1</c:v>
                </c:pt>
                <c:pt idx="3619">
                  <c:v>1</c:v>
                </c:pt>
                <c:pt idx="3620">
                  <c:v>1</c:v>
                </c:pt>
                <c:pt idx="3621">
                  <c:v>1</c:v>
                </c:pt>
                <c:pt idx="3622">
                  <c:v>1</c:v>
                </c:pt>
                <c:pt idx="3623">
                  <c:v>1</c:v>
                </c:pt>
                <c:pt idx="3624">
                  <c:v>1</c:v>
                </c:pt>
                <c:pt idx="3625">
                  <c:v>1</c:v>
                </c:pt>
                <c:pt idx="3626">
                  <c:v>1</c:v>
                </c:pt>
                <c:pt idx="3627">
                  <c:v>1</c:v>
                </c:pt>
                <c:pt idx="3628">
                  <c:v>1</c:v>
                </c:pt>
                <c:pt idx="3629">
                  <c:v>0</c:v>
                </c:pt>
                <c:pt idx="3630">
                  <c:v>0</c:v>
                </c:pt>
                <c:pt idx="3631">
                  <c:v>1</c:v>
                </c:pt>
                <c:pt idx="3632">
                  <c:v>1</c:v>
                </c:pt>
                <c:pt idx="3633">
                  <c:v>1</c:v>
                </c:pt>
                <c:pt idx="3634">
                  <c:v>1</c:v>
                </c:pt>
                <c:pt idx="3635">
                  <c:v>-1</c:v>
                </c:pt>
                <c:pt idx="3636">
                  <c:v>-2</c:v>
                </c:pt>
                <c:pt idx="3637">
                  <c:v>0</c:v>
                </c:pt>
                <c:pt idx="3638">
                  <c:v>0</c:v>
                </c:pt>
                <c:pt idx="3639">
                  <c:v>-1</c:v>
                </c:pt>
                <c:pt idx="3640">
                  <c:v>-1</c:v>
                </c:pt>
                <c:pt idx="3641">
                  <c:v>-1</c:v>
                </c:pt>
                <c:pt idx="3642">
                  <c:v>-2</c:v>
                </c:pt>
                <c:pt idx="3643">
                  <c:v>-3</c:v>
                </c:pt>
                <c:pt idx="3644">
                  <c:v>-3</c:v>
                </c:pt>
                <c:pt idx="3645">
                  <c:v>-3</c:v>
                </c:pt>
                <c:pt idx="3646">
                  <c:v>-3</c:v>
                </c:pt>
                <c:pt idx="3647">
                  <c:v>-1</c:v>
                </c:pt>
                <c:pt idx="3648">
                  <c:v>0</c:v>
                </c:pt>
                <c:pt idx="3649">
                  <c:v>-2</c:v>
                </c:pt>
                <c:pt idx="3650">
                  <c:v>-2</c:v>
                </c:pt>
                <c:pt idx="3651">
                  <c:v>-1</c:v>
                </c:pt>
                <c:pt idx="3652">
                  <c:v>-1</c:v>
                </c:pt>
                <c:pt idx="3653">
                  <c:v>-1</c:v>
                </c:pt>
                <c:pt idx="3654">
                  <c:v>1</c:v>
                </c:pt>
                <c:pt idx="3655">
                  <c:v>1</c:v>
                </c:pt>
                <c:pt idx="3656">
                  <c:v>1</c:v>
                </c:pt>
                <c:pt idx="3657">
                  <c:v>1</c:v>
                </c:pt>
                <c:pt idx="3658">
                  <c:v>1</c:v>
                </c:pt>
                <c:pt idx="3659">
                  <c:v>1</c:v>
                </c:pt>
                <c:pt idx="3660">
                  <c:v>1</c:v>
                </c:pt>
                <c:pt idx="3661">
                  <c:v>1</c:v>
                </c:pt>
                <c:pt idx="3662">
                  <c:v>1</c:v>
                </c:pt>
                <c:pt idx="3663">
                  <c:v>1</c:v>
                </c:pt>
                <c:pt idx="3664">
                  <c:v>2</c:v>
                </c:pt>
                <c:pt idx="3665">
                  <c:v>2</c:v>
                </c:pt>
                <c:pt idx="3666">
                  <c:v>1</c:v>
                </c:pt>
                <c:pt idx="3667">
                  <c:v>1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-1</c:v>
                </c:pt>
                <c:pt idx="3677">
                  <c:v>-1</c:v>
                </c:pt>
                <c:pt idx="3678">
                  <c:v>-1</c:v>
                </c:pt>
                <c:pt idx="3679">
                  <c:v>-1</c:v>
                </c:pt>
                <c:pt idx="3680">
                  <c:v>1</c:v>
                </c:pt>
                <c:pt idx="3681">
                  <c:v>1</c:v>
                </c:pt>
                <c:pt idx="3682">
                  <c:v>1</c:v>
                </c:pt>
                <c:pt idx="3683">
                  <c:v>1</c:v>
                </c:pt>
                <c:pt idx="3684">
                  <c:v>1</c:v>
                </c:pt>
                <c:pt idx="3685">
                  <c:v>1</c:v>
                </c:pt>
                <c:pt idx="3686">
                  <c:v>1</c:v>
                </c:pt>
                <c:pt idx="3687">
                  <c:v>1</c:v>
                </c:pt>
                <c:pt idx="3688">
                  <c:v>1</c:v>
                </c:pt>
                <c:pt idx="3689">
                  <c:v>1</c:v>
                </c:pt>
                <c:pt idx="3690">
                  <c:v>1</c:v>
                </c:pt>
                <c:pt idx="3691">
                  <c:v>1</c:v>
                </c:pt>
                <c:pt idx="3692">
                  <c:v>1</c:v>
                </c:pt>
                <c:pt idx="3693">
                  <c:v>1</c:v>
                </c:pt>
                <c:pt idx="3694">
                  <c:v>1</c:v>
                </c:pt>
                <c:pt idx="3695">
                  <c:v>2</c:v>
                </c:pt>
                <c:pt idx="3696">
                  <c:v>2</c:v>
                </c:pt>
                <c:pt idx="3697">
                  <c:v>2</c:v>
                </c:pt>
                <c:pt idx="3698">
                  <c:v>1</c:v>
                </c:pt>
                <c:pt idx="3699">
                  <c:v>1</c:v>
                </c:pt>
                <c:pt idx="3700">
                  <c:v>1</c:v>
                </c:pt>
                <c:pt idx="3701">
                  <c:v>1</c:v>
                </c:pt>
                <c:pt idx="3702">
                  <c:v>1</c:v>
                </c:pt>
                <c:pt idx="3703">
                  <c:v>0</c:v>
                </c:pt>
                <c:pt idx="3704">
                  <c:v>1</c:v>
                </c:pt>
                <c:pt idx="3705">
                  <c:v>1</c:v>
                </c:pt>
                <c:pt idx="3706">
                  <c:v>1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1</c:v>
                </c:pt>
                <c:pt idx="3711">
                  <c:v>1</c:v>
                </c:pt>
                <c:pt idx="3712">
                  <c:v>1</c:v>
                </c:pt>
                <c:pt idx="3713">
                  <c:v>1</c:v>
                </c:pt>
                <c:pt idx="3714">
                  <c:v>1</c:v>
                </c:pt>
                <c:pt idx="3715">
                  <c:v>1</c:v>
                </c:pt>
                <c:pt idx="3716">
                  <c:v>1</c:v>
                </c:pt>
                <c:pt idx="3717">
                  <c:v>1</c:v>
                </c:pt>
                <c:pt idx="3718">
                  <c:v>1</c:v>
                </c:pt>
                <c:pt idx="3719">
                  <c:v>2</c:v>
                </c:pt>
                <c:pt idx="3720">
                  <c:v>1</c:v>
                </c:pt>
                <c:pt idx="3721">
                  <c:v>1</c:v>
                </c:pt>
                <c:pt idx="3722">
                  <c:v>1</c:v>
                </c:pt>
                <c:pt idx="3723">
                  <c:v>1</c:v>
                </c:pt>
                <c:pt idx="3724">
                  <c:v>1</c:v>
                </c:pt>
                <c:pt idx="3725">
                  <c:v>1</c:v>
                </c:pt>
                <c:pt idx="3726">
                  <c:v>1</c:v>
                </c:pt>
                <c:pt idx="3727">
                  <c:v>1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-1</c:v>
                </c:pt>
                <c:pt idx="3732">
                  <c:v>-1</c:v>
                </c:pt>
                <c:pt idx="3733">
                  <c:v>-1</c:v>
                </c:pt>
                <c:pt idx="3734">
                  <c:v>-1</c:v>
                </c:pt>
                <c:pt idx="3735">
                  <c:v>-1</c:v>
                </c:pt>
                <c:pt idx="3736">
                  <c:v>-1</c:v>
                </c:pt>
                <c:pt idx="3737">
                  <c:v>-1</c:v>
                </c:pt>
                <c:pt idx="3738">
                  <c:v>-1</c:v>
                </c:pt>
                <c:pt idx="3739">
                  <c:v>-2</c:v>
                </c:pt>
                <c:pt idx="3740">
                  <c:v>-2</c:v>
                </c:pt>
                <c:pt idx="3741">
                  <c:v>-2</c:v>
                </c:pt>
                <c:pt idx="3742">
                  <c:v>-2</c:v>
                </c:pt>
                <c:pt idx="3743">
                  <c:v>-2</c:v>
                </c:pt>
                <c:pt idx="3744">
                  <c:v>-1</c:v>
                </c:pt>
                <c:pt idx="3745">
                  <c:v>-1</c:v>
                </c:pt>
                <c:pt idx="3746">
                  <c:v>-1</c:v>
                </c:pt>
                <c:pt idx="3747">
                  <c:v>-1</c:v>
                </c:pt>
                <c:pt idx="3748">
                  <c:v>-1</c:v>
                </c:pt>
                <c:pt idx="3749">
                  <c:v>-2</c:v>
                </c:pt>
                <c:pt idx="3750">
                  <c:v>-2</c:v>
                </c:pt>
                <c:pt idx="3751">
                  <c:v>-1</c:v>
                </c:pt>
                <c:pt idx="3752">
                  <c:v>-1</c:v>
                </c:pt>
                <c:pt idx="3753">
                  <c:v>-1</c:v>
                </c:pt>
                <c:pt idx="3754">
                  <c:v>-1</c:v>
                </c:pt>
                <c:pt idx="3755">
                  <c:v>-1</c:v>
                </c:pt>
                <c:pt idx="3756">
                  <c:v>-3</c:v>
                </c:pt>
                <c:pt idx="3757">
                  <c:v>-3</c:v>
                </c:pt>
                <c:pt idx="3758">
                  <c:v>-3</c:v>
                </c:pt>
                <c:pt idx="3759">
                  <c:v>-3</c:v>
                </c:pt>
                <c:pt idx="3760">
                  <c:v>-3</c:v>
                </c:pt>
                <c:pt idx="3761">
                  <c:v>-2</c:v>
                </c:pt>
                <c:pt idx="3762">
                  <c:v>-2</c:v>
                </c:pt>
                <c:pt idx="3763">
                  <c:v>-2</c:v>
                </c:pt>
                <c:pt idx="3764">
                  <c:v>-2</c:v>
                </c:pt>
                <c:pt idx="3765">
                  <c:v>-1</c:v>
                </c:pt>
                <c:pt idx="3766">
                  <c:v>-1</c:v>
                </c:pt>
                <c:pt idx="3767">
                  <c:v>-1</c:v>
                </c:pt>
                <c:pt idx="3768">
                  <c:v>1</c:v>
                </c:pt>
                <c:pt idx="3769">
                  <c:v>1</c:v>
                </c:pt>
                <c:pt idx="3770">
                  <c:v>1</c:v>
                </c:pt>
                <c:pt idx="3771">
                  <c:v>1</c:v>
                </c:pt>
                <c:pt idx="3772">
                  <c:v>1</c:v>
                </c:pt>
                <c:pt idx="3773">
                  <c:v>1</c:v>
                </c:pt>
                <c:pt idx="3774">
                  <c:v>1</c:v>
                </c:pt>
                <c:pt idx="3775">
                  <c:v>1</c:v>
                </c:pt>
                <c:pt idx="3776">
                  <c:v>1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1</c:v>
                </c:pt>
                <c:pt idx="3787">
                  <c:v>1</c:v>
                </c:pt>
                <c:pt idx="3788">
                  <c:v>1</c:v>
                </c:pt>
                <c:pt idx="3789">
                  <c:v>1</c:v>
                </c:pt>
                <c:pt idx="3790">
                  <c:v>1</c:v>
                </c:pt>
                <c:pt idx="3791">
                  <c:v>1</c:v>
                </c:pt>
                <c:pt idx="3792">
                  <c:v>1</c:v>
                </c:pt>
                <c:pt idx="3793">
                  <c:v>1</c:v>
                </c:pt>
                <c:pt idx="3794">
                  <c:v>2</c:v>
                </c:pt>
                <c:pt idx="3795">
                  <c:v>2</c:v>
                </c:pt>
                <c:pt idx="3796">
                  <c:v>2</c:v>
                </c:pt>
                <c:pt idx="3797">
                  <c:v>2</c:v>
                </c:pt>
                <c:pt idx="3798">
                  <c:v>2</c:v>
                </c:pt>
                <c:pt idx="3799">
                  <c:v>2</c:v>
                </c:pt>
                <c:pt idx="3800">
                  <c:v>2</c:v>
                </c:pt>
                <c:pt idx="3801">
                  <c:v>2</c:v>
                </c:pt>
                <c:pt idx="3802">
                  <c:v>2</c:v>
                </c:pt>
                <c:pt idx="3803">
                  <c:v>1</c:v>
                </c:pt>
                <c:pt idx="3804">
                  <c:v>2</c:v>
                </c:pt>
                <c:pt idx="3805">
                  <c:v>2</c:v>
                </c:pt>
                <c:pt idx="3806">
                  <c:v>1</c:v>
                </c:pt>
                <c:pt idx="3807">
                  <c:v>1</c:v>
                </c:pt>
                <c:pt idx="3808">
                  <c:v>1</c:v>
                </c:pt>
                <c:pt idx="3809">
                  <c:v>0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1</c:v>
                </c:pt>
                <c:pt idx="3816">
                  <c:v>0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1</c:v>
                </c:pt>
                <c:pt idx="3822">
                  <c:v>1</c:v>
                </c:pt>
                <c:pt idx="3823">
                  <c:v>1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-1</c:v>
                </c:pt>
                <c:pt idx="3828">
                  <c:v>-1</c:v>
                </c:pt>
                <c:pt idx="3829">
                  <c:v>-2</c:v>
                </c:pt>
                <c:pt idx="3830">
                  <c:v>-2</c:v>
                </c:pt>
                <c:pt idx="3831">
                  <c:v>-2</c:v>
                </c:pt>
                <c:pt idx="3832">
                  <c:v>-2</c:v>
                </c:pt>
                <c:pt idx="3833">
                  <c:v>-2</c:v>
                </c:pt>
                <c:pt idx="3834">
                  <c:v>-2</c:v>
                </c:pt>
                <c:pt idx="3835">
                  <c:v>-2</c:v>
                </c:pt>
                <c:pt idx="3836">
                  <c:v>-1</c:v>
                </c:pt>
                <c:pt idx="3837">
                  <c:v>-3</c:v>
                </c:pt>
                <c:pt idx="3838">
                  <c:v>-3</c:v>
                </c:pt>
                <c:pt idx="3839">
                  <c:v>-3</c:v>
                </c:pt>
                <c:pt idx="3840">
                  <c:v>-3</c:v>
                </c:pt>
                <c:pt idx="3841">
                  <c:v>-2</c:v>
                </c:pt>
                <c:pt idx="3842">
                  <c:v>-2</c:v>
                </c:pt>
                <c:pt idx="3843">
                  <c:v>-1</c:v>
                </c:pt>
                <c:pt idx="3844">
                  <c:v>-1</c:v>
                </c:pt>
                <c:pt idx="3845">
                  <c:v>-1</c:v>
                </c:pt>
                <c:pt idx="3846">
                  <c:v>-1</c:v>
                </c:pt>
                <c:pt idx="3847">
                  <c:v>-1</c:v>
                </c:pt>
                <c:pt idx="3848">
                  <c:v>-1</c:v>
                </c:pt>
                <c:pt idx="3849">
                  <c:v>1</c:v>
                </c:pt>
                <c:pt idx="3850">
                  <c:v>1</c:v>
                </c:pt>
                <c:pt idx="3851">
                  <c:v>1</c:v>
                </c:pt>
                <c:pt idx="3852">
                  <c:v>1</c:v>
                </c:pt>
                <c:pt idx="3853">
                  <c:v>1</c:v>
                </c:pt>
                <c:pt idx="3854">
                  <c:v>1</c:v>
                </c:pt>
                <c:pt idx="3855">
                  <c:v>1</c:v>
                </c:pt>
                <c:pt idx="3856">
                  <c:v>1</c:v>
                </c:pt>
                <c:pt idx="3857">
                  <c:v>1</c:v>
                </c:pt>
                <c:pt idx="3858">
                  <c:v>1</c:v>
                </c:pt>
                <c:pt idx="3859">
                  <c:v>1</c:v>
                </c:pt>
                <c:pt idx="3860">
                  <c:v>1</c:v>
                </c:pt>
                <c:pt idx="3861">
                  <c:v>1</c:v>
                </c:pt>
                <c:pt idx="3862">
                  <c:v>1</c:v>
                </c:pt>
                <c:pt idx="3863">
                  <c:v>1</c:v>
                </c:pt>
                <c:pt idx="3864">
                  <c:v>1</c:v>
                </c:pt>
                <c:pt idx="3865">
                  <c:v>1</c:v>
                </c:pt>
                <c:pt idx="3866">
                  <c:v>1</c:v>
                </c:pt>
                <c:pt idx="3867">
                  <c:v>1</c:v>
                </c:pt>
                <c:pt idx="3868">
                  <c:v>1</c:v>
                </c:pt>
                <c:pt idx="3869">
                  <c:v>1</c:v>
                </c:pt>
                <c:pt idx="3870">
                  <c:v>1</c:v>
                </c:pt>
                <c:pt idx="3871">
                  <c:v>1</c:v>
                </c:pt>
                <c:pt idx="3872">
                  <c:v>1</c:v>
                </c:pt>
                <c:pt idx="3873">
                  <c:v>1</c:v>
                </c:pt>
                <c:pt idx="3874">
                  <c:v>1</c:v>
                </c:pt>
                <c:pt idx="3875">
                  <c:v>1</c:v>
                </c:pt>
                <c:pt idx="3876">
                  <c:v>1</c:v>
                </c:pt>
                <c:pt idx="3877">
                  <c:v>2</c:v>
                </c:pt>
                <c:pt idx="3878">
                  <c:v>2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1</c:v>
                </c:pt>
                <c:pt idx="3885">
                  <c:v>1</c:v>
                </c:pt>
                <c:pt idx="3886">
                  <c:v>2</c:v>
                </c:pt>
                <c:pt idx="3887">
                  <c:v>-2</c:v>
                </c:pt>
                <c:pt idx="3888">
                  <c:v>-3</c:v>
                </c:pt>
                <c:pt idx="3889">
                  <c:v>-4</c:v>
                </c:pt>
                <c:pt idx="3890">
                  <c:v>-4</c:v>
                </c:pt>
                <c:pt idx="3891">
                  <c:v>-3</c:v>
                </c:pt>
                <c:pt idx="3892">
                  <c:v>-3</c:v>
                </c:pt>
                <c:pt idx="3893">
                  <c:v>-3</c:v>
                </c:pt>
                <c:pt idx="3894">
                  <c:v>-3</c:v>
                </c:pt>
                <c:pt idx="3895">
                  <c:v>-3</c:v>
                </c:pt>
                <c:pt idx="3896">
                  <c:v>-4</c:v>
                </c:pt>
                <c:pt idx="3897">
                  <c:v>-4</c:v>
                </c:pt>
                <c:pt idx="3898">
                  <c:v>-4</c:v>
                </c:pt>
                <c:pt idx="3899">
                  <c:v>0</c:v>
                </c:pt>
                <c:pt idx="3900">
                  <c:v>1</c:v>
                </c:pt>
                <c:pt idx="3901">
                  <c:v>1</c:v>
                </c:pt>
                <c:pt idx="3902">
                  <c:v>1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-1</c:v>
                </c:pt>
                <c:pt idx="3912">
                  <c:v>-1</c:v>
                </c:pt>
                <c:pt idx="3913">
                  <c:v>-1</c:v>
                </c:pt>
                <c:pt idx="3914">
                  <c:v>-1</c:v>
                </c:pt>
                <c:pt idx="3915">
                  <c:v>1</c:v>
                </c:pt>
                <c:pt idx="3916">
                  <c:v>1</c:v>
                </c:pt>
                <c:pt idx="3917">
                  <c:v>1</c:v>
                </c:pt>
                <c:pt idx="3918">
                  <c:v>1</c:v>
                </c:pt>
                <c:pt idx="3919">
                  <c:v>1</c:v>
                </c:pt>
                <c:pt idx="3920">
                  <c:v>1</c:v>
                </c:pt>
                <c:pt idx="3921">
                  <c:v>1</c:v>
                </c:pt>
                <c:pt idx="3922">
                  <c:v>1</c:v>
                </c:pt>
                <c:pt idx="3923">
                  <c:v>1</c:v>
                </c:pt>
                <c:pt idx="3924">
                  <c:v>1</c:v>
                </c:pt>
                <c:pt idx="3925">
                  <c:v>1</c:v>
                </c:pt>
                <c:pt idx="3926">
                  <c:v>1</c:v>
                </c:pt>
                <c:pt idx="3927">
                  <c:v>1</c:v>
                </c:pt>
                <c:pt idx="3928">
                  <c:v>1</c:v>
                </c:pt>
                <c:pt idx="3929">
                  <c:v>1</c:v>
                </c:pt>
                <c:pt idx="3930">
                  <c:v>1</c:v>
                </c:pt>
                <c:pt idx="3931">
                  <c:v>1</c:v>
                </c:pt>
                <c:pt idx="3932">
                  <c:v>1</c:v>
                </c:pt>
                <c:pt idx="3933">
                  <c:v>1</c:v>
                </c:pt>
                <c:pt idx="3934">
                  <c:v>2</c:v>
                </c:pt>
                <c:pt idx="3935">
                  <c:v>2</c:v>
                </c:pt>
                <c:pt idx="3936">
                  <c:v>2</c:v>
                </c:pt>
                <c:pt idx="3937">
                  <c:v>2</c:v>
                </c:pt>
                <c:pt idx="3938">
                  <c:v>2</c:v>
                </c:pt>
                <c:pt idx="3939">
                  <c:v>2</c:v>
                </c:pt>
                <c:pt idx="3940">
                  <c:v>1</c:v>
                </c:pt>
                <c:pt idx="3941">
                  <c:v>1</c:v>
                </c:pt>
                <c:pt idx="3942">
                  <c:v>1</c:v>
                </c:pt>
                <c:pt idx="3943">
                  <c:v>1</c:v>
                </c:pt>
                <c:pt idx="3944">
                  <c:v>1</c:v>
                </c:pt>
                <c:pt idx="3945">
                  <c:v>1</c:v>
                </c:pt>
                <c:pt idx="3946">
                  <c:v>-1</c:v>
                </c:pt>
                <c:pt idx="3947">
                  <c:v>-1</c:v>
                </c:pt>
                <c:pt idx="3948">
                  <c:v>-1</c:v>
                </c:pt>
                <c:pt idx="3949">
                  <c:v>-1</c:v>
                </c:pt>
                <c:pt idx="3950">
                  <c:v>-1</c:v>
                </c:pt>
                <c:pt idx="3951">
                  <c:v>-1</c:v>
                </c:pt>
                <c:pt idx="3952">
                  <c:v>-1</c:v>
                </c:pt>
                <c:pt idx="3953">
                  <c:v>-1</c:v>
                </c:pt>
                <c:pt idx="3954">
                  <c:v>-1</c:v>
                </c:pt>
                <c:pt idx="3955">
                  <c:v>-1</c:v>
                </c:pt>
                <c:pt idx="3956">
                  <c:v>-1</c:v>
                </c:pt>
                <c:pt idx="3957">
                  <c:v>-1</c:v>
                </c:pt>
                <c:pt idx="3958">
                  <c:v>1</c:v>
                </c:pt>
                <c:pt idx="3959">
                  <c:v>1</c:v>
                </c:pt>
                <c:pt idx="3960">
                  <c:v>1</c:v>
                </c:pt>
                <c:pt idx="3961">
                  <c:v>1</c:v>
                </c:pt>
                <c:pt idx="3962">
                  <c:v>1</c:v>
                </c:pt>
                <c:pt idx="3963">
                  <c:v>1</c:v>
                </c:pt>
                <c:pt idx="3964">
                  <c:v>1</c:v>
                </c:pt>
                <c:pt idx="3965">
                  <c:v>1</c:v>
                </c:pt>
                <c:pt idx="3966">
                  <c:v>1</c:v>
                </c:pt>
                <c:pt idx="3967">
                  <c:v>1</c:v>
                </c:pt>
                <c:pt idx="3968">
                  <c:v>1</c:v>
                </c:pt>
                <c:pt idx="3969">
                  <c:v>1</c:v>
                </c:pt>
                <c:pt idx="3970">
                  <c:v>1</c:v>
                </c:pt>
                <c:pt idx="3971">
                  <c:v>1</c:v>
                </c:pt>
                <c:pt idx="3972">
                  <c:v>1</c:v>
                </c:pt>
                <c:pt idx="3973">
                  <c:v>1</c:v>
                </c:pt>
                <c:pt idx="3974">
                  <c:v>1</c:v>
                </c:pt>
                <c:pt idx="3975">
                  <c:v>1</c:v>
                </c:pt>
                <c:pt idx="3976">
                  <c:v>-2</c:v>
                </c:pt>
                <c:pt idx="3977">
                  <c:v>-4</c:v>
                </c:pt>
                <c:pt idx="3978">
                  <c:v>-4</c:v>
                </c:pt>
                <c:pt idx="3979">
                  <c:v>-4</c:v>
                </c:pt>
                <c:pt idx="3980">
                  <c:v>-4</c:v>
                </c:pt>
                <c:pt idx="3981">
                  <c:v>-4</c:v>
                </c:pt>
                <c:pt idx="3982">
                  <c:v>-5</c:v>
                </c:pt>
                <c:pt idx="3983">
                  <c:v>-5</c:v>
                </c:pt>
                <c:pt idx="3984">
                  <c:v>-5</c:v>
                </c:pt>
                <c:pt idx="3985">
                  <c:v>-5</c:v>
                </c:pt>
                <c:pt idx="3986">
                  <c:v>-5</c:v>
                </c:pt>
                <c:pt idx="3987">
                  <c:v>-4</c:v>
                </c:pt>
                <c:pt idx="3988">
                  <c:v>-1</c:v>
                </c:pt>
                <c:pt idx="3989">
                  <c:v>1</c:v>
                </c:pt>
                <c:pt idx="3990">
                  <c:v>1</c:v>
                </c:pt>
                <c:pt idx="3991">
                  <c:v>1</c:v>
                </c:pt>
                <c:pt idx="3992">
                  <c:v>1</c:v>
                </c:pt>
                <c:pt idx="3993">
                  <c:v>1</c:v>
                </c:pt>
                <c:pt idx="3994">
                  <c:v>1</c:v>
                </c:pt>
                <c:pt idx="3995">
                  <c:v>1</c:v>
                </c:pt>
                <c:pt idx="3996">
                  <c:v>1</c:v>
                </c:pt>
                <c:pt idx="3997">
                  <c:v>1</c:v>
                </c:pt>
                <c:pt idx="3998">
                  <c:v>1</c:v>
                </c:pt>
                <c:pt idx="3999">
                  <c:v>1</c:v>
                </c:pt>
                <c:pt idx="4000">
                  <c:v>1</c:v>
                </c:pt>
                <c:pt idx="4001">
                  <c:v>1</c:v>
                </c:pt>
                <c:pt idx="4002">
                  <c:v>1</c:v>
                </c:pt>
                <c:pt idx="4003">
                  <c:v>1</c:v>
                </c:pt>
                <c:pt idx="4004">
                  <c:v>1</c:v>
                </c:pt>
                <c:pt idx="4005">
                  <c:v>1</c:v>
                </c:pt>
                <c:pt idx="4006">
                  <c:v>1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-3</c:v>
                </c:pt>
                <c:pt idx="4018">
                  <c:v>-3</c:v>
                </c:pt>
                <c:pt idx="4019">
                  <c:v>-2</c:v>
                </c:pt>
                <c:pt idx="4020">
                  <c:v>-2</c:v>
                </c:pt>
                <c:pt idx="4021">
                  <c:v>-2</c:v>
                </c:pt>
                <c:pt idx="4022">
                  <c:v>-2</c:v>
                </c:pt>
                <c:pt idx="4023">
                  <c:v>-2</c:v>
                </c:pt>
                <c:pt idx="4024">
                  <c:v>-2</c:v>
                </c:pt>
                <c:pt idx="4025">
                  <c:v>-1</c:v>
                </c:pt>
                <c:pt idx="4026">
                  <c:v>-1</c:v>
                </c:pt>
                <c:pt idx="4027">
                  <c:v>-1</c:v>
                </c:pt>
                <c:pt idx="4028">
                  <c:v>-1</c:v>
                </c:pt>
                <c:pt idx="4029">
                  <c:v>1</c:v>
                </c:pt>
                <c:pt idx="4030">
                  <c:v>1</c:v>
                </c:pt>
                <c:pt idx="4031">
                  <c:v>1</c:v>
                </c:pt>
                <c:pt idx="4032">
                  <c:v>1</c:v>
                </c:pt>
                <c:pt idx="4033">
                  <c:v>1</c:v>
                </c:pt>
                <c:pt idx="4034">
                  <c:v>1</c:v>
                </c:pt>
                <c:pt idx="4035">
                  <c:v>1</c:v>
                </c:pt>
                <c:pt idx="4036">
                  <c:v>1</c:v>
                </c:pt>
                <c:pt idx="4037">
                  <c:v>1</c:v>
                </c:pt>
                <c:pt idx="4038">
                  <c:v>1</c:v>
                </c:pt>
                <c:pt idx="4039">
                  <c:v>1</c:v>
                </c:pt>
                <c:pt idx="4040">
                  <c:v>1</c:v>
                </c:pt>
                <c:pt idx="4041">
                  <c:v>1</c:v>
                </c:pt>
                <c:pt idx="4042">
                  <c:v>1</c:v>
                </c:pt>
                <c:pt idx="4043">
                  <c:v>1</c:v>
                </c:pt>
                <c:pt idx="4044">
                  <c:v>1</c:v>
                </c:pt>
                <c:pt idx="4045">
                  <c:v>1</c:v>
                </c:pt>
                <c:pt idx="4046">
                  <c:v>1</c:v>
                </c:pt>
                <c:pt idx="4047">
                  <c:v>1</c:v>
                </c:pt>
                <c:pt idx="4048">
                  <c:v>1</c:v>
                </c:pt>
                <c:pt idx="4049">
                  <c:v>1</c:v>
                </c:pt>
                <c:pt idx="4050">
                  <c:v>1</c:v>
                </c:pt>
                <c:pt idx="4051">
                  <c:v>1</c:v>
                </c:pt>
                <c:pt idx="4052">
                  <c:v>1</c:v>
                </c:pt>
                <c:pt idx="4053">
                  <c:v>1</c:v>
                </c:pt>
                <c:pt idx="4054">
                  <c:v>1</c:v>
                </c:pt>
                <c:pt idx="4055">
                  <c:v>1</c:v>
                </c:pt>
                <c:pt idx="4056">
                  <c:v>1</c:v>
                </c:pt>
                <c:pt idx="4057">
                  <c:v>1</c:v>
                </c:pt>
                <c:pt idx="4058">
                  <c:v>1</c:v>
                </c:pt>
                <c:pt idx="4059">
                  <c:v>1</c:v>
                </c:pt>
                <c:pt idx="4060">
                  <c:v>-1</c:v>
                </c:pt>
                <c:pt idx="4061">
                  <c:v>-2</c:v>
                </c:pt>
                <c:pt idx="4062">
                  <c:v>-2</c:v>
                </c:pt>
                <c:pt idx="4063">
                  <c:v>-2</c:v>
                </c:pt>
                <c:pt idx="4064">
                  <c:v>-2</c:v>
                </c:pt>
                <c:pt idx="4065">
                  <c:v>-2</c:v>
                </c:pt>
                <c:pt idx="4066">
                  <c:v>-2</c:v>
                </c:pt>
                <c:pt idx="4067">
                  <c:v>-1</c:v>
                </c:pt>
                <c:pt idx="4068">
                  <c:v>-1</c:v>
                </c:pt>
                <c:pt idx="4069">
                  <c:v>-1</c:v>
                </c:pt>
                <c:pt idx="4070">
                  <c:v>-1</c:v>
                </c:pt>
                <c:pt idx="4071">
                  <c:v>-1</c:v>
                </c:pt>
                <c:pt idx="4072">
                  <c:v>1</c:v>
                </c:pt>
                <c:pt idx="4073">
                  <c:v>1</c:v>
                </c:pt>
                <c:pt idx="4074">
                  <c:v>1</c:v>
                </c:pt>
                <c:pt idx="4075">
                  <c:v>1</c:v>
                </c:pt>
                <c:pt idx="4076">
                  <c:v>1</c:v>
                </c:pt>
                <c:pt idx="4077">
                  <c:v>1</c:v>
                </c:pt>
                <c:pt idx="4078">
                  <c:v>1</c:v>
                </c:pt>
                <c:pt idx="4079">
                  <c:v>1</c:v>
                </c:pt>
                <c:pt idx="4080">
                  <c:v>0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-1</c:v>
                </c:pt>
                <c:pt idx="4092">
                  <c:v>-1</c:v>
                </c:pt>
                <c:pt idx="4093">
                  <c:v>-1</c:v>
                </c:pt>
                <c:pt idx="4094">
                  <c:v>-1</c:v>
                </c:pt>
                <c:pt idx="4095">
                  <c:v>-1</c:v>
                </c:pt>
                <c:pt idx="4096">
                  <c:v>-1</c:v>
                </c:pt>
                <c:pt idx="4097">
                  <c:v>-1</c:v>
                </c:pt>
                <c:pt idx="4098">
                  <c:v>-1</c:v>
                </c:pt>
                <c:pt idx="4099">
                  <c:v>-1</c:v>
                </c:pt>
                <c:pt idx="4100">
                  <c:v>-1</c:v>
                </c:pt>
                <c:pt idx="4101">
                  <c:v>-2</c:v>
                </c:pt>
                <c:pt idx="4102">
                  <c:v>-2</c:v>
                </c:pt>
                <c:pt idx="4103">
                  <c:v>-2</c:v>
                </c:pt>
                <c:pt idx="4104">
                  <c:v>-1</c:v>
                </c:pt>
                <c:pt idx="4105">
                  <c:v>-1</c:v>
                </c:pt>
                <c:pt idx="4106">
                  <c:v>-1</c:v>
                </c:pt>
                <c:pt idx="4107">
                  <c:v>-1</c:v>
                </c:pt>
                <c:pt idx="4108">
                  <c:v>-1</c:v>
                </c:pt>
                <c:pt idx="4109">
                  <c:v>-1</c:v>
                </c:pt>
                <c:pt idx="4110">
                  <c:v>-1</c:v>
                </c:pt>
                <c:pt idx="4111">
                  <c:v>-1</c:v>
                </c:pt>
                <c:pt idx="4112">
                  <c:v>-1</c:v>
                </c:pt>
                <c:pt idx="4113">
                  <c:v>1</c:v>
                </c:pt>
                <c:pt idx="4114">
                  <c:v>1</c:v>
                </c:pt>
                <c:pt idx="4115">
                  <c:v>1</c:v>
                </c:pt>
                <c:pt idx="4116">
                  <c:v>1</c:v>
                </c:pt>
                <c:pt idx="4117">
                  <c:v>1</c:v>
                </c:pt>
                <c:pt idx="4118">
                  <c:v>1</c:v>
                </c:pt>
                <c:pt idx="4119">
                  <c:v>1</c:v>
                </c:pt>
                <c:pt idx="4120">
                  <c:v>1</c:v>
                </c:pt>
                <c:pt idx="4121">
                  <c:v>1</c:v>
                </c:pt>
                <c:pt idx="4122">
                  <c:v>1</c:v>
                </c:pt>
                <c:pt idx="4123">
                  <c:v>1</c:v>
                </c:pt>
                <c:pt idx="4124">
                  <c:v>1</c:v>
                </c:pt>
                <c:pt idx="4125">
                  <c:v>-1</c:v>
                </c:pt>
                <c:pt idx="4126">
                  <c:v>-1</c:v>
                </c:pt>
                <c:pt idx="4127">
                  <c:v>-1</c:v>
                </c:pt>
                <c:pt idx="4128">
                  <c:v>-1</c:v>
                </c:pt>
                <c:pt idx="4129">
                  <c:v>-1</c:v>
                </c:pt>
                <c:pt idx="4130">
                  <c:v>-1</c:v>
                </c:pt>
                <c:pt idx="4131">
                  <c:v>-1</c:v>
                </c:pt>
                <c:pt idx="4132">
                  <c:v>-1</c:v>
                </c:pt>
                <c:pt idx="4133">
                  <c:v>-3</c:v>
                </c:pt>
                <c:pt idx="4134">
                  <c:v>-3</c:v>
                </c:pt>
                <c:pt idx="4135">
                  <c:v>-2</c:v>
                </c:pt>
                <c:pt idx="4136">
                  <c:v>-2</c:v>
                </c:pt>
                <c:pt idx="4137">
                  <c:v>-1</c:v>
                </c:pt>
                <c:pt idx="4138">
                  <c:v>-1</c:v>
                </c:pt>
                <c:pt idx="4139">
                  <c:v>-1</c:v>
                </c:pt>
                <c:pt idx="4140">
                  <c:v>-1</c:v>
                </c:pt>
                <c:pt idx="4141">
                  <c:v>-1</c:v>
                </c:pt>
                <c:pt idx="4142">
                  <c:v>-1</c:v>
                </c:pt>
                <c:pt idx="4143">
                  <c:v>0</c:v>
                </c:pt>
                <c:pt idx="4144">
                  <c:v>0</c:v>
                </c:pt>
                <c:pt idx="4145">
                  <c:v>2</c:v>
                </c:pt>
                <c:pt idx="4146">
                  <c:v>2</c:v>
                </c:pt>
                <c:pt idx="4147">
                  <c:v>1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-1</c:v>
                </c:pt>
                <c:pt idx="4156">
                  <c:v>-1</c:v>
                </c:pt>
                <c:pt idx="4157">
                  <c:v>-1</c:v>
                </c:pt>
                <c:pt idx="4158">
                  <c:v>-1</c:v>
                </c:pt>
                <c:pt idx="4159">
                  <c:v>-1</c:v>
                </c:pt>
                <c:pt idx="4160">
                  <c:v>1</c:v>
                </c:pt>
                <c:pt idx="4161">
                  <c:v>1</c:v>
                </c:pt>
                <c:pt idx="4162">
                  <c:v>1</c:v>
                </c:pt>
                <c:pt idx="4163">
                  <c:v>1</c:v>
                </c:pt>
                <c:pt idx="4164">
                  <c:v>1</c:v>
                </c:pt>
                <c:pt idx="4165">
                  <c:v>1</c:v>
                </c:pt>
                <c:pt idx="4166">
                  <c:v>1</c:v>
                </c:pt>
                <c:pt idx="4167">
                  <c:v>1</c:v>
                </c:pt>
                <c:pt idx="4168">
                  <c:v>1</c:v>
                </c:pt>
                <c:pt idx="4169">
                  <c:v>1</c:v>
                </c:pt>
                <c:pt idx="4170">
                  <c:v>2</c:v>
                </c:pt>
                <c:pt idx="4171">
                  <c:v>2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-1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-1</c:v>
                </c:pt>
                <c:pt idx="4196">
                  <c:v>-1</c:v>
                </c:pt>
                <c:pt idx="4197">
                  <c:v>-1</c:v>
                </c:pt>
                <c:pt idx="4198">
                  <c:v>-1</c:v>
                </c:pt>
                <c:pt idx="4199">
                  <c:v>-1</c:v>
                </c:pt>
                <c:pt idx="4200">
                  <c:v>-1</c:v>
                </c:pt>
                <c:pt idx="4201">
                  <c:v>-1</c:v>
                </c:pt>
                <c:pt idx="4202">
                  <c:v>1</c:v>
                </c:pt>
                <c:pt idx="4203">
                  <c:v>1</c:v>
                </c:pt>
                <c:pt idx="4204">
                  <c:v>1</c:v>
                </c:pt>
                <c:pt idx="4205">
                  <c:v>1</c:v>
                </c:pt>
                <c:pt idx="4206">
                  <c:v>1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0</c:v>
                </c:pt>
                <c:pt idx="4213">
                  <c:v>0</c:v>
                </c:pt>
                <c:pt idx="4214">
                  <c:v>-1</c:v>
                </c:pt>
                <c:pt idx="4215">
                  <c:v>-1</c:v>
                </c:pt>
                <c:pt idx="4216">
                  <c:v>-1</c:v>
                </c:pt>
                <c:pt idx="4217">
                  <c:v>-1</c:v>
                </c:pt>
                <c:pt idx="4218">
                  <c:v>-1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-1</c:v>
                </c:pt>
                <c:pt idx="4223">
                  <c:v>-1</c:v>
                </c:pt>
                <c:pt idx="4224">
                  <c:v>-1</c:v>
                </c:pt>
                <c:pt idx="4225">
                  <c:v>-1</c:v>
                </c:pt>
                <c:pt idx="4226">
                  <c:v>-1</c:v>
                </c:pt>
                <c:pt idx="4227">
                  <c:v>-1</c:v>
                </c:pt>
                <c:pt idx="4228">
                  <c:v>-1</c:v>
                </c:pt>
                <c:pt idx="4229">
                  <c:v>-1</c:v>
                </c:pt>
                <c:pt idx="4230">
                  <c:v>-1</c:v>
                </c:pt>
                <c:pt idx="4231">
                  <c:v>-1</c:v>
                </c:pt>
                <c:pt idx="4232">
                  <c:v>-1</c:v>
                </c:pt>
                <c:pt idx="4233">
                  <c:v>-1</c:v>
                </c:pt>
                <c:pt idx="4234">
                  <c:v>1</c:v>
                </c:pt>
                <c:pt idx="4235">
                  <c:v>1</c:v>
                </c:pt>
                <c:pt idx="4236">
                  <c:v>1</c:v>
                </c:pt>
                <c:pt idx="4237">
                  <c:v>1</c:v>
                </c:pt>
                <c:pt idx="4238">
                  <c:v>1</c:v>
                </c:pt>
                <c:pt idx="4239">
                  <c:v>2</c:v>
                </c:pt>
                <c:pt idx="4240">
                  <c:v>2</c:v>
                </c:pt>
                <c:pt idx="4241">
                  <c:v>2</c:v>
                </c:pt>
                <c:pt idx="4242">
                  <c:v>3</c:v>
                </c:pt>
                <c:pt idx="4243">
                  <c:v>3</c:v>
                </c:pt>
                <c:pt idx="4244">
                  <c:v>3</c:v>
                </c:pt>
                <c:pt idx="4245">
                  <c:v>3</c:v>
                </c:pt>
                <c:pt idx="4246">
                  <c:v>2</c:v>
                </c:pt>
                <c:pt idx="4247">
                  <c:v>2</c:v>
                </c:pt>
                <c:pt idx="4248">
                  <c:v>2</c:v>
                </c:pt>
                <c:pt idx="4249">
                  <c:v>2</c:v>
                </c:pt>
                <c:pt idx="4250">
                  <c:v>2</c:v>
                </c:pt>
                <c:pt idx="4251">
                  <c:v>1</c:v>
                </c:pt>
                <c:pt idx="4252">
                  <c:v>1</c:v>
                </c:pt>
                <c:pt idx="4253">
                  <c:v>2</c:v>
                </c:pt>
                <c:pt idx="4254">
                  <c:v>2</c:v>
                </c:pt>
                <c:pt idx="4255">
                  <c:v>2</c:v>
                </c:pt>
                <c:pt idx="4256">
                  <c:v>2</c:v>
                </c:pt>
                <c:pt idx="4257">
                  <c:v>2</c:v>
                </c:pt>
                <c:pt idx="4258">
                  <c:v>2</c:v>
                </c:pt>
                <c:pt idx="4259">
                  <c:v>2</c:v>
                </c:pt>
                <c:pt idx="4260">
                  <c:v>2</c:v>
                </c:pt>
                <c:pt idx="4261">
                  <c:v>2</c:v>
                </c:pt>
                <c:pt idx="4262">
                  <c:v>2</c:v>
                </c:pt>
                <c:pt idx="4263">
                  <c:v>2</c:v>
                </c:pt>
                <c:pt idx="4264">
                  <c:v>2</c:v>
                </c:pt>
                <c:pt idx="4265">
                  <c:v>1</c:v>
                </c:pt>
                <c:pt idx="4266">
                  <c:v>-1</c:v>
                </c:pt>
                <c:pt idx="4267">
                  <c:v>-1</c:v>
                </c:pt>
                <c:pt idx="4268">
                  <c:v>-1</c:v>
                </c:pt>
                <c:pt idx="4269">
                  <c:v>-1</c:v>
                </c:pt>
                <c:pt idx="4270">
                  <c:v>-1</c:v>
                </c:pt>
                <c:pt idx="4271">
                  <c:v>-1</c:v>
                </c:pt>
                <c:pt idx="4272">
                  <c:v>-1</c:v>
                </c:pt>
                <c:pt idx="4273">
                  <c:v>-1</c:v>
                </c:pt>
                <c:pt idx="4274">
                  <c:v>-1</c:v>
                </c:pt>
                <c:pt idx="4275">
                  <c:v>-1</c:v>
                </c:pt>
                <c:pt idx="4276">
                  <c:v>-1</c:v>
                </c:pt>
                <c:pt idx="4277">
                  <c:v>-1</c:v>
                </c:pt>
                <c:pt idx="4278">
                  <c:v>-1</c:v>
                </c:pt>
                <c:pt idx="4279">
                  <c:v>-1</c:v>
                </c:pt>
                <c:pt idx="4280">
                  <c:v>-1</c:v>
                </c:pt>
                <c:pt idx="4281">
                  <c:v>-1</c:v>
                </c:pt>
                <c:pt idx="4282">
                  <c:v>-1</c:v>
                </c:pt>
                <c:pt idx="4283">
                  <c:v>-1</c:v>
                </c:pt>
                <c:pt idx="4284">
                  <c:v>-1</c:v>
                </c:pt>
                <c:pt idx="4285">
                  <c:v>-1</c:v>
                </c:pt>
                <c:pt idx="4286">
                  <c:v>-1</c:v>
                </c:pt>
                <c:pt idx="4287">
                  <c:v>-1</c:v>
                </c:pt>
                <c:pt idx="4288">
                  <c:v>-1</c:v>
                </c:pt>
                <c:pt idx="4289">
                  <c:v>-1</c:v>
                </c:pt>
                <c:pt idx="4290">
                  <c:v>1</c:v>
                </c:pt>
                <c:pt idx="4291">
                  <c:v>1</c:v>
                </c:pt>
                <c:pt idx="4292">
                  <c:v>1</c:v>
                </c:pt>
                <c:pt idx="4293">
                  <c:v>1</c:v>
                </c:pt>
                <c:pt idx="4294">
                  <c:v>2</c:v>
                </c:pt>
                <c:pt idx="4295">
                  <c:v>2</c:v>
                </c:pt>
                <c:pt idx="4296">
                  <c:v>2</c:v>
                </c:pt>
                <c:pt idx="4297">
                  <c:v>2</c:v>
                </c:pt>
                <c:pt idx="4298">
                  <c:v>3</c:v>
                </c:pt>
                <c:pt idx="4299">
                  <c:v>3</c:v>
                </c:pt>
                <c:pt idx="4300">
                  <c:v>3</c:v>
                </c:pt>
                <c:pt idx="4301">
                  <c:v>3</c:v>
                </c:pt>
                <c:pt idx="4302">
                  <c:v>2</c:v>
                </c:pt>
                <c:pt idx="4303">
                  <c:v>2</c:v>
                </c:pt>
                <c:pt idx="4304">
                  <c:v>2</c:v>
                </c:pt>
                <c:pt idx="4305">
                  <c:v>2</c:v>
                </c:pt>
                <c:pt idx="4306">
                  <c:v>1</c:v>
                </c:pt>
                <c:pt idx="4307">
                  <c:v>1</c:v>
                </c:pt>
                <c:pt idx="4308">
                  <c:v>1</c:v>
                </c:pt>
                <c:pt idx="4309">
                  <c:v>1</c:v>
                </c:pt>
                <c:pt idx="4310">
                  <c:v>-1</c:v>
                </c:pt>
                <c:pt idx="4311">
                  <c:v>-1</c:v>
                </c:pt>
                <c:pt idx="4312">
                  <c:v>-1</c:v>
                </c:pt>
                <c:pt idx="4313">
                  <c:v>-1</c:v>
                </c:pt>
                <c:pt idx="4314">
                  <c:v>-1</c:v>
                </c:pt>
                <c:pt idx="4315">
                  <c:v>-2</c:v>
                </c:pt>
                <c:pt idx="4316">
                  <c:v>-2</c:v>
                </c:pt>
                <c:pt idx="4317">
                  <c:v>-2</c:v>
                </c:pt>
                <c:pt idx="4318">
                  <c:v>-2</c:v>
                </c:pt>
                <c:pt idx="4319">
                  <c:v>-2</c:v>
                </c:pt>
                <c:pt idx="4320">
                  <c:v>-2</c:v>
                </c:pt>
                <c:pt idx="4321">
                  <c:v>-2</c:v>
                </c:pt>
                <c:pt idx="4322">
                  <c:v>-1</c:v>
                </c:pt>
                <c:pt idx="4323">
                  <c:v>-1</c:v>
                </c:pt>
                <c:pt idx="4324">
                  <c:v>-1</c:v>
                </c:pt>
                <c:pt idx="4325">
                  <c:v>-1</c:v>
                </c:pt>
                <c:pt idx="4326">
                  <c:v>-1</c:v>
                </c:pt>
                <c:pt idx="4327">
                  <c:v>0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-3</c:v>
                </c:pt>
                <c:pt idx="4333">
                  <c:v>-3</c:v>
                </c:pt>
                <c:pt idx="4334">
                  <c:v>-4</c:v>
                </c:pt>
                <c:pt idx="4335">
                  <c:v>-4</c:v>
                </c:pt>
                <c:pt idx="4336">
                  <c:v>-4</c:v>
                </c:pt>
                <c:pt idx="4337">
                  <c:v>-4</c:v>
                </c:pt>
                <c:pt idx="4338">
                  <c:v>-4</c:v>
                </c:pt>
                <c:pt idx="4339">
                  <c:v>-4</c:v>
                </c:pt>
                <c:pt idx="4340">
                  <c:v>-4</c:v>
                </c:pt>
                <c:pt idx="4341">
                  <c:v>-4</c:v>
                </c:pt>
                <c:pt idx="4342">
                  <c:v>-4</c:v>
                </c:pt>
                <c:pt idx="4343">
                  <c:v>-4</c:v>
                </c:pt>
                <c:pt idx="4344">
                  <c:v>-1</c:v>
                </c:pt>
                <c:pt idx="4345">
                  <c:v>-1</c:v>
                </c:pt>
                <c:pt idx="4346">
                  <c:v>1</c:v>
                </c:pt>
                <c:pt idx="4347">
                  <c:v>1</c:v>
                </c:pt>
                <c:pt idx="4348">
                  <c:v>1</c:v>
                </c:pt>
                <c:pt idx="4349">
                  <c:v>1</c:v>
                </c:pt>
                <c:pt idx="4350">
                  <c:v>1</c:v>
                </c:pt>
                <c:pt idx="4351">
                  <c:v>1</c:v>
                </c:pt>
                <c:pt idx="4352">
                  <c:v>1</c:v>
                </c:pt>
                <c:pt idx="4353">
                  <c:v>1</c:v>
                </c:pt>
                <c:pt idx="4354">
                  <c:v>1</c:v>
                </c:pt>
                <c:pt idx="4355">
                  <c:v>1</c:v>
                </c:pt>
                <c:pt idx="4356">
                  <c:v>1</c:v>
                </c:pt>
                <c:pt idx="4357">
                  <c:v>1</c:v>
                </c:pt>
                <c:pt idx="4358">
                  <c:v>-1</c:v>
                </c:pt>
                <c:pt idx="4359">
                  <c:v>-1</c:v>
                </c:pt>
                <c:pt idx="4360">
                  <c:v>-1</c:v>
                </c:pt>
                <c:pt idx="4361">
                  <c:v>-1</c:v>
                </c:pt>
                <c:pt idx="4362">
                  <c:v>-1</c:v>
                </c:pt>
                <c:pt idx="4363">
                  <c:v>-1</c:v>
                </c:pt>
                <c:pt idx="4364">
                  <c:v>-1</c:v>
                </c:pt>
                <c:pt idx="4365">
                  <c:v>-1</c:v>
                </c:pt>
                <c:pt idx="4366">
                  <c:v>-1</c:v>
                </c:pt>
                <c:pt idx="4367">
                  <c:v>-1</c:v>
                </c:pt>
                <c:pt idx="4368">
                  <c:v>-1</c:v>
                </c:pt>
                <c:pt idx="4369">
                  <c:v>-1</c:v>
                </c:pt>
                <c:pt idx="4370">
                  <c:v>1</c:v>
                </c:pt>
                <c:pt idx="4371">
                  <c:v>2</c:v>
                </c:pt>
                <c:pt idx="4372">
                  <c:v>2</c:v>
                </c:pt>
                <c:pt idx="4373">
                  <c:v>2</c:v>
                </c:pt>
                <c:pt idx="4374">
                  <c:v>2</c:v>
                </c:pt>
                <c:pt idx="4375">
                  <c:v>2</c:v>
                </c:pt>
                <c:pt idx="4376">
                  <c:v>2</c:v>
                </c:pt>
                <c:pt idx="4377">
                  <c:v>2</c:v>
                </c:pt>
                <c:pt idx="4378">
                  <c:v>2</c:v>
                </c:pt>
                <c:pt idx="4379">
                  <c:v>2</c:v>
                </c:pt>
                <c:pt idx="4380">
                  <c:v>2</c:v>
                </c:pt>
                <c:pt idx="4381">
                  <c:v>2</c:v>
                </c:pt>
                <c:pt idx="4382">
                  <c:v>1</c:v>
                </c:pt>
                <c:pt idx="4383">
                  <c:v>-3</c:v>
                </c:pt>
                <c:pt idx="4384">
                  <c:v>-3</c:v>
                </c:pt>
                <c:pt idx="4385">
                  <c:v>-3</c:v>
                </c:pt>
                <c:pt idx="4386">
                  <c:v>-3</c:v>
                </c:pt>
                <c:pt idx="4387">
                  <c:v>-3</c:v>
                </c:pt>
                <c:pt idx="4388">
                  <c:v>-3</c:v>
                </c:pt>
                <c:pt idx="4389">
                  <c:v>-3</c:v>
                </c:pt>
                <c:pt idx="4390">
                  <c:v>-3</c:v>
                </c:pt>
                <c:pt idx="4391">
                  <c:v>-3</c:v>
                </c:pt>
                <c:pt idx="4392">
                  <c:v>-2</c:v>
                </c:pt>
                <c:pt idx="4393">
                  <c:v>-2</c:v>
                </c:pt>
                <c:pt idx="4394">
                  <c:v>-2</c:v>
                </c:pt>
                <c:pt idx="4395">
                  <c:v>1</c:v>
                </c:pt>
                <c:pt idx="4396">
                  <c:v>1</c:v>
                </c:pt>
                <c:pt idx="4397">
                  <c:v>1</c:v>
                </c:pt>
                <c:pt idx="4398">
                  <c:v>1</c:v>
                </c:pt>
                <c:pt idx="4399">
                  <c:v>1</c:v>
                </c:pt>
                <c:pt idx="4400">
                  <c:v>1</c:v>
                </c:pt>
                <c:pt idx="4401">
                  <c:v>1</c:v>
                </c:pt>
                <c:pt idx="4402">
                  <c:v>1</c:v>
                </c:pt>
                <c:pt idx="4403">
                  <c:v>1</c:v>
                </c:pt>
                <c:pt idx="4404">
                  <c:v>-1</c:v>
                </c:pt>
                <c:pt idx="4405">
                  <c:v>-1</c:v>
                </c:pt>
                <c:pt idx="4406">
                  <c:v>-1</c:v>
                </c:pt>
                <c:pt idx="4407">
                  <c:v>-1</c:v>
                </c:pt>
                <c:pt idx="4408">
                  <c:v>-1</c:v>
                </c:pt>
                <c:pt idx="4409">
                  <c:v>-1</c:v>
                </c:pt>
                <c:pt idx="4410">
                  <c:v>-1</c:v>
                </c:pt>
                <c:pt idx="4411">
                  <c:v>-1</c:v>
                </c:pt>
                <c:pt idx="4412">
                  <c:v>-1</c:v>
                </c:pt>
                <c:pt idx="4413">
                  <c:v>-1</c:v>
                </c:pt>
                <c:pt idx="4414">
                  <c:v>-1</c:v>
                </c:pt>
                <c:pt idx="4415">
                  <c:v>-1</c:v>
                </c:pt>
                <c:pt idx="4416">
                  <c:v>1</c:v>
                </c:pt>
                <c:pt idx="4417">
                  <c:v>1</c:v>
                </c:pt>
                <c:pt idx="4418">
                  <c:v>1</c:v>
                </c:pt>
                <c:pt idx="4419">
                  <c:v>1</c:v>
                </c:pt>
                <c:pt idx="4420">
                  <c:v>1</c:v>
                </c:pt>
                <c:pt idx="4421">
                  <c:v>1</c:v>
                </c:pt>
                <c:pt idx="4422">
                  <c:v>1</c:v>
                </c:pt>
                <c:pt idx="4423">
                  <c:v>1</c:v>
                </c:pt>
                <c:pt idx="4424">
                  <c:v>1</c:v>
                </c:pt>
                <c:pt idx="4425">
                  <c:v>1</c:v>
                </c:pt>
                <c:pt idx="4426">
                  <c:v>1</c:v>
                </c:pt>
                <c:pt idx="4427">
                  <c:v>1</c:v>
                </c:pt>
                <c:pt idx="4428">
                  <c:v>1</c:v>
                </c:pt>
                <c:pt idx="4429">
                  <c:v>1</c:v>
                </c:pt>
                <c:pt idx="4430">
                  <c:v>2</c:v>
                </c:pt>
                <c:pt idx="4431">
                  <c:v>2</c:v>
                </c:pt>
                <c:pt idx="4432">
                  <c:v>1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-1</c:v>
                </c:pt>
                <c:pt idx="4441">
                  <c:v>-1</c:v>
                </c:pt>
                <c:pt idx="4442">
                  <c:v>-2</c:v>
                </c:pt>
                <c:pt idx="4443">
                  <c:v>-2</c:v>
                </c:pt>
                <c:pt idx="4444">
                  <c:v>-1</c:v>
                </c:pt>
                <c:pt idx="4445">
                  <c:v>1</c:v>
                </c:pt>
                <c:pt idx="4446">
                  <c:v>1</c:v>
                </c:pt>
                <c:pt idx="4447">
                  <c:v>1</c:v>
                </c:pt>
                <c:pt idx="4448">
                  <c:v>1</c:v>
                </c:pt>
                <c:pt idx="4449">
                  <c:v>1</c:v>
                </c:pt>
                <c:pt idx="4450">
                  <c:v>1</c:v>
                </c:pt>
                <c:pt idx="4451">
                  <c:v>1</c:v>
                </c:pt>
                <c:pt idx="4452">
                  <c:v>1</c:v>
                </c:pt>
                <c:pt idx="4453">
                  <c:v>1</c:v>
                </c:pt>
                <c:pt idx="4454">
                  <c:v>1</c:v>
                </c:pt>
                <c:pt idx="4455">
                  <c:v>1</c:v>
                </c:pt>
                <c:pt idx="4456">
                  <c:v>1</c:v>
                </c:pt>
                <c:pt idx="4457">
                  <c:v>3</c:v>
                </c:pt>
                <c:pt idx="4458">
                  <c:v>3</c:v>
                </c:pt>
                <c:pt idx="4459">
                  <c:v>3</c:v>
                </c:pt>
                <c:pt idx="4460">
                  <c:v>3</c:v>
                </c:pt>
                <c:pt idx="4461">
                  <c:v>3</c:v>
                </c:pt>
                <c:pt idx="4462">
                  <c:v>3</c:v>
                </c:pt>
                <c:pt idx="4463">
                  <c:v>3</c:v>
                </c:pt>
                <c:pt idx="4464">
                  <c:v>3</c:v>
                </c:pt>
                <c:pt idx="4465">
                  <c:v>3</c:v>
                </c:pt>
                <c:pt idx="4466">
                  <c:v>3</c:v>
                </c:pt>
                <c:pt idx="4467">
                  <c:v>3</c:v>
                </c:pt>
                <c:pt idx="4468">
                  <c:v>3</c:v>
                </c:pt>
                <c:pt idx="4469">
                  <c:v>1</c:v>
                </c:pt>
                <c:pt idx="4470">
                  <c:v>1</c:v>
                </c:pt>
                <c:pt idx="4471">
                  <c:v>1</c:v>
                </c:pt>
                <c:pt idx="4472">
                  <c:v>1</c:v>
                </c:pt>
                <c:pt idx="4473">
                  <c:v>1</c:v>
                </c:pt>
                <c:pt idx="4474">
                  <c:v>1</c:v>
                </c:pt>
                <c:pt idx="4475">
                  <c:v>1</c:v>
                </c:pt>
                <c:pt idx="4476">
                  <c:v>1</c:v>
                </c:pt>
                <c:pt idx="4477">
                  <c:v>1</c:v>
                </c:pt>
                <c:pt idx="4478">
                  <c:v>1</c:v>
                </c:pt>
                <c:pt idx="4479">
                  <c:v>1</c:v>
                </c:pt>
                <c:pt idx="4480">
                  <c:v>1</c:v>
                </c:pt>
                <c:pt idx="4481">
                  <c:v>1</c:v>
                </c:pt>
                <c:pt idx="4482">
                  <c:v>1</c:v>
                </c:pt>
                <c:pt idx="4483">
                  <c:v>1</c:v>
                </c:pt>
                <c:pt idx="4484">
                  <c:v>1</c:v>
                </c:pt>
                <c:pt idx="4485">
                  <c:v>1</c:v>
                </c:pt>
                <c:pt idx="4486">
                  <c:v>1</c:v>
                </c:pt>
                <c:pt idx="4487">
                  <c:v>1</c:v>
                </c:pt>
                <c:pt idx="4488">
                  <c:v>1</c:v>
                </c:pt>
                <c:pt idx="4489">
                  <c:v>1</c:v>
                </c:pt>
                <c:pt idx="4490">
                  <c:v>1</c:v>
                </c:pt>
                <c:pt idx="4491">
                  <c:v>1</c:v>
                </c:pt>
                <c:pt idx="4492">
                  <c:v>1</c:v>
                </c:pt>
                <c:pt idx="4493">
                  <c:v>-1</c:v>
                </c:pt>
                <c:pt idx="4494">
                  <c:v>-1</c:v>
                </c:pt>
                <c:pt idx="4495">
                  <c:v>-1</c:v>
                </c:pt>
                <c:pt idx="4496">
                  <c:v>-1</c:v>
                </c:pt>
                <c:pt idx="4497">
                  <c:v>-1</c:v>
                </c:pt>
                <c:pt idx="4498">
                  <c:v>-1</c:v>
                </c:pt>
                <c:pt idx="4499">
                  <c:v>-1</c:v>
                </c:pt>
                <c:pt idx="4500">
                  <c:v>-1</c:v>
                </c:pt>
                <c:pt idx="4501">
                  <c:v>-1</c:v>
                </c:pt>
                <c:pt idx="4502">
                  <c:v>-1</c:v>
                </c:pt>
                <c:pt idx="4503">
                  <c:v>-1</c:v>
                </c:pt>
                <c:pt idx="4504">
                  <c:v>-1</c:v>
                </c:pt>
                <c:pt idx="4505">
                  <c:v>1</c:v>
                </c:pt>
                <c:pt idx="4506">
                  <c:v>1</c:v>
                </c:pt>
                <c:pt idx="4507">
                  <c:v>1</c:v>
                </c:pt>
                <c:pt idx="4508">
                  <c:v>1</c:v>
                </c:pt>
                <c:pt idx="4509">
                  <c:v>1</c:v>
                </c:pt>
                <c:pt idx="4510">
                  <c:v>1</c:v>
                </c:pt>
                <c:pt idx="4511">
                  <c:v>1</c:v>
                </c:pt>
                <c:pt idx="4512">
                  <c:v>1</c:v>
                </c:pt>
                <c:pt idx="4513">
                  <c:v>1</c:v>
                </c:pt>
                <c:pt idx="4514">
                  <c:v>1</c:v>
                </c:pt>
                <c:pt idx="4515">
                  <c:v>1</c:v>
                </c:pt>
                <c:pt idx="4516">
                  <c:v>1</c:v>
                </c:pt>
                <c:pt idx="4517">
                  <c:v>1</c:v>
                </c:pt>
                <c:pt idx="4518">
                  <c:v>1</c:v>
                </c:pt>
                <c:pt idx="4519">
                  <c:v>1</c:v>
                </c:pt>
                <c:pt idx="4520">
                  <c:v>1</c:v>
                </c:pt>
                <c:pt idx="4521">
                  <c:v>1</c:v>
                </c:pt>
                <c:pt idx="4522">
                  <c:v>1</c:v>
                </c:pt>
                <c:pt idx="4523">
                  <c:v>1</c:v>
                </c:pt>
                <c:pt idx="4524">
                  <c:v>1</c:v>
                </c:pt>
                <c:pt idx="4525">
                  <c:v>1</c:v>
                </c:pt>
                <c:pt idx="4526">
                  <c:v>-1</c:v>
                </c:pt>
                <c:pt idx="4527">
                  <c:v>-1</c:v>
                </c:pt>
                <c:pt idx="4528">
                  <c:v>-1</c:v>
                </c:pt>
                <c:pt idx="4529">
                  <c:v>-1</c:v>
                </c:pt>
                <c:pt idx="4530">
                  <c:v>-1</c:v>
                </c:pt>
                <c:pt idx="4531">
                  <c:v>-1</c:v>
                </c:pt>
                <c:pt idx="4532">
                  <c:v>-1</c:v>
                </c:pt>
                <c:pt idx="4533">
                  <c:v>-1</c:v>
                </c:pt>
                <c:pt idx="4534">
                  <c:v>-1</c:v>
                </c:pt>
                <c:pt idx="4535">
                  <c:v>-1</c:v>
                </c:pt>
                <c:pt idx="4536">
                  <c:v>-1</c:v>
                </c:pt>
                <c:pt idx="4537">
                  <c:v>-1</c:v>
                </c:pt>
                <c:pt idx="4538">
                  <c:v>-1</c:v>
                </c:pt>
                <c:pt idx="4539">
                  <c:v>-1</c:v>
                </c:pt>
                <c:pt idx="4540">
                  <c:v>-1</c:v>
                </c:pt>
                <c:pt idx="4541">
                  <c:v>-1</c:v>
                </c:pt>
                <c:pt idx="4542">
                  <c:v>-1</c:v>
                </c:pt>
                <c:pt idx="4543">
                  <c:v>-1</c:v>
                </c:pt>
                <c:pt idx="4544">
                  <c:v>-1</c:v>
                </c:pt>
                <c:pt idx="4545">
                  <c:v>-1</c:v>
                </c:pt>
                <c:pt idx="4546">
                  <c:v>-1</c:v>
                </c:pt>
                <c:pt idx="4547">
                  <c:v>-1</c:v>
                </c:pt>
                <c:pt idx="4548">
                  <c:v>-1</c:v>
                </c:pt>
                <c:pt idx="4549">
                  <c:v>-1</c:v>
                </c:pt>
                <c:pt idx="4550">
                  <c:v>-1</c:v>
                </c:pt>
                <c:pt idx="4551">
                  <c:v>-1</c:v>
                </c:pt>
                <c:pt idx="4552">
                  <c:v>-1</c:v>
                </c:pt>
                <c:pt idx="4553">
                  <c:v>-1</c:v>
                </c:pt>
                <c:pt idx="4554">
                  <c:v>-1</c:v>
                </c:pt>
                <c:pt idx="4555">
                  <c:v>-1</c:v>
                </c:pt>
                <c:pt idx="4556">
                  <c:v>-1</c:v>
                </c:pt>
                <c:pt idx="4557">
                  <c:v>-1</c:v>
                </c:pt>
                <c:pt idx="4558">
                  <c:v>-1</c:v>
                </c:pt>
                <c:pt idx="4559">
                  <c:v>-1</c:v>
                </c:pt>
                <c:pt idx="4560">
                  <c:v>-1</c:v>
                </c:pt>
                <c:pt idx="4561">
                  <c:v>-1</c:v>
                </c:pt>
                <c:pt idx="4562">
                  <c:v>-1</c:v>
                </c:pt>
                <c:pt idx="4563">
                  <c:v>-1</c:v>
                </c:pt>
                <c:pt idx="4564">
                  <c:v>-1</c:v>
                </c:pt>
                <c:pt idx="4565">
                  <c:v>-1</c:v>
                </c:pt>
                <c:pt idx="4566">
                  <c:v>-1</c:v>
                </c:pt>
                <c:pt idx="4567">
                  <c:v>0</c:v>
                </c:pt>
                <c:pt idx="4568">
                  <c:v>0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1</c:v>
                </c:pt>
                <c:pt idx="4575">
                  <c:v>1</c:v>
                </c:pt>
                <c:pt idx="4576">
                  <c:v>1</c:v>
                </c:pt>
                <c:pt idx="4577">
                  <c:v>1</c:v>
                </c:pt>
                <c:pt idx="4578">
                  <c:v>1</c:v>
                </c:pt>
                <c:pt idx="4579">
                  <c:v>1</c:v>
                </c:pt>
                <c:pt idx="4580">
                  <c:v>2</c:v>
                </c:pt>
                <c:pt idx="4581">
                  <c:v>2</c:v>
                </c:pt>
                <c:pt idx="4582">
                  <c:v>2</c:v>
                </c:pt>
                <c:pt idx="4583">
                  <c:v>2</c:v>
                </c:pt>
                <c:pt idx="4584">
                  <c:v>2</c:v>
                </c:pt>
                <c:pt idx="4585">
                  <c:v>2</c:v>
                </c:pt>
                <c:pt idx="4586">
                  <c:v>2</c:v>
                </c:pt>
                <c:pt idx="4587">
                  <c:v>2</c:v>
                </c:pt>
                <c:pt idx="4588">
                  <c:v>2</c:v>
                </c:pt>
                <c:pt idx="4589">
                  <c:v>2</c:v>
                </c:pt>
                <c:pt idx="4590">
                  <c:v>2</c:v>
                </c:pt>
                <c:pt idx="4591">
                  <c:v>1</c:v>
                </c:pt>
                <c:pt idx="4592">
                  <c:v>-1</c:v>
                </c:pt>
                <c:pt idx="4593">
                  <c:v>-1</c:v>
                </c:pt>
                <c:pt idx="4594">
                  <c:v>-1</c:v>
                </c:pt>
                <c:pt idx="4595">
                  <c:v>-1</c:v>
                </c:pt>
                <c:pt idx="4596">
                  <c:v>-1</c:v>
                </c:pt>
                <c:pt idx="4597">
                  <c:v>-1</c:v>
                </c:pt>
                <c:pt idx="4598">
                  <c:v>-1</c:v>
                </c:pt>
                <c:pt idx="4599">
                  <c:v>-1</c:v>
                </c:pt>
                <c:pt idx="4600">
                  <c:v>-1</c:v>
                </c:pt>
                <c:pt idx="4601">
                  <c:v>-1</c:v>
                </c:pt>
                <c:pt idx="4602">
                  <c:v>-1</c:v>
                </c:pt>
                <c:pt idx="4603">
                  <c:v>-1</c:v>
                </c:pt>
                <c:pt idx="4604">
                  <c:v>1</c:v>
                </c:pt>
                <c:pt idx="4605">
                  <c:v>1</c:v>
                </c:pt>
                <c:pt idx="4606">
                  <c:v>1</c:v>
                </c:pt>
                <c:pt idx="4607">
                  <c:v>1</c:v>
                </c:pt>
                <c:pt idx="4608">
                  <c:v>1</c:v>
                </c:pt>
                <c:pt idx="4609">
                  <c:v>1</c:v>
                </c:pt>
                <c:pt idx="4610">
                  <c:v>2</c:v>
                </c:pt>
                <c:pt idx="4611">
                  <c:v>2</c:v>
                </c:pt>
                <c:pt idx="4612">
                  <c:v>2</c:v>
                </c:pt>
                <c:pt idx="4613">
                  <c:v>2</c:v>
                </c:pt>
                <c:pt idx="4614">
                  <c:v>2</c:v>
                </c:pt>
                <c:pt idx="4615">
                  <c:v>2</c:v>
                </c:pt>
                <c:pt idx="4616">
                  <c:v>1</c:v>
                </c:pt>
                <c:pt idx="4617">
                  <c:v>1</c:v>
                </c:pt>
                <c:pt idx="4618">
                  <c:v>1</c:v>
                </c:pt>
                <c:pt idx="4619">
                  <c:v>1</c:v>
                </c:pt>
                <c:pt idx="4620">
                  <c:v>1</c:v>
                </c:pt>
                <c:pt idx="4621">
                  <c:v>1</c:v>
                </c:pt>
                <c:pt idx="4622">
                  <c:v>1</c:v>
                </c:pt>
                <c:pt idx="4623">
                  <c:v>1</c:v>
                </c:pt>
                <c:pt idx="4624">
                  <c:v>1</c:v>
                </c:pt>
                <c:pt idx="4625">
                  <c:v>1</c:v>
                </c:pt>
                <c:pt idx="4626">
                  <c:v>1</c:v>
                </c:pt>
                <c:pt idx="4627">
                  <c:v>1</c:v>
                </c:pt>
                <c:pt idx="4628">
                  <c:v>1</c:v>
                </c:pt>
                <c:pt idx="4629">
                  <c:v>1</c:v>
                </c:pt>
                <c:pt idx="4630">
                  <c:v>1</c:v>
                </c:pt>
                <c:pt idx="4631">
                  <c:v>1</c:v>
                </c:pt>
                <c:pt idx="4632">
                  <c:v>2</c:v>
                </c:pt>
                <c:pt idx="4633">
                  <c:v>2</c:v>
                </c:pt>
                <c:pt idx="4634">
                  <c:v>1</c:v>
                </c:pt>
                <c:pt idx="4635">
                  <c:v>1</c:v>
                </c:pt>
                <c:pt idx="4636">
                  <c:v>1</c:v>
                </c:pt>
                <c:pt idx="4637">
                  <c:v>1</c:v>
                </c:pt>
                <c:pt idx="4638">
                  <c:v>1</c:v>
                </c:pt>
                <c:pt idx="4639">
                  <c:v>1</c:v>
                </c:pt>
                <c:pt idx="4640">
                  <c:v>1</c:v>
                </c:pt>
                <c:pt idx="4641">
                  <c:v>1</c:v>
                </c:pt>
                <c:pt idx="4642">
                  <c:v>1</c:v>
                </c:pt>
                <c:pt idx="4643">
                  <c:v>1</c:v>
                </c:pt>
                <c:pt idx="4644">
                  <c:v>1</c:v>
                </c:pt>
                <c:pt idx="4645">
                  <c:v>1</c:v>
                </c:pt>
                <c:pt idx="4646">
                  <c:v>1</c:v>
                </c:pt>
                <c:pt idx="4647">
                  <c:v>1</c:v>
                </c:pt>
                <c:pt idx="4648">
                  <c:v>1</c:v>
                </c:pt>
                <c:pt idx="4649">
                  <c:v>1</c:v>
                </c:pt>
                <c:pt idx="4650">
                  <c:v>1</c:v>
                </c:pt>
                <c:pt idx="4651">
                  <c:v>1</c:v>
                </c:pt>
                <c:pt idx="4652">
                  <c:v>1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-1</c:v>
                </c:pt>
                <c:pt idx="4664">
                  <c:v>-1</c:v>
                </c:pt>
                <c:pt idx="4665">
                  <c:v>1</c:v>
                </c:pt>
                <c:pt idx="4666">
                  <c:v>1</c:v>
                </c:pt>
                <c:pt idx="4667">
                  <c:v>1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-1</c:v>
                </c:pt>
                <c:pt idx="4678">
                  <c:v>-1</c:v>
                </c:pt>
                <c:pt idx="4679">
                  <c:v>0</c:v>
                </c:pt>
                <c:pt idx="4680">
                  <c:v>1</c:v>
                </c:pt>
                <c:pt idx="4681">
                  <c:v>1</c:v>
                </c:pt>
                <c:pt idx="4682">
                  <c:v>1</c:v>
                </c:pt>
                <c:pt idx="4683">
                  <c:v>1</c:v>
                </c:pt>
                <c:pt idx="4684">
                  <c:v>1</c:v>
                </c:pt>
                <c:pt idx="4685">
                  <c:v>1</c:v>
                </c:pt>
                <c:pt idx="4686">
                  <c:v>1</c:v>
                </c:pt>
                <c:pt idx="4687">
                  <c:v>1</c:v>
                </c:pt>
                <c:pt idx="4688">
                  <c:v>1</c:v>
                </c:pt>
                <c:pt idx="4689">
                  <c:v>1</c:v>
                </c:pt>
                <c:pt idx="4690">
                  <c:v>1</c:v>
                </c:pt>
                <c:pt idx="4691">
                  <c:v>1</c:v>
                </c:pt>
                <c:pt idx="4692">
                  <c:v>1</c:v>
                </c:pt>
                <c:pt idx="4693">
                  <c:v>1</c:v>
                </c:pt>
                <c:pt idx="4694">
                  <c:v>1</c:v>
                </c:pt>
                <c:pt idx="4695">
                  <c:v>1</c:v>
                </c:pt>
                <c:pt idx="4696">
                  <c:v>1</c:v>
                </c:pt>
                <c:pt idx="4697">
                  <c:v>-1</c:v>
                </c:pt>
                <c:pt idx="4698">
                  <c:v>-1</c:v>
                </c:pt>
                <c:pt idx="4699">
                  <c:v>-1</c:v>
                </c:pt>
                <c:pt idx="4700">
                  <c:v>-1</c:v>
                </c:pt>
                <c:pt idx="4701">
                  <c:v>-1</c:v>
                </c:pt>
                <c:pt idx="4702">
                  <c:v>-1</c:v>
                </c:pt>
                <c:pt idx="4703">
                  <c:v>-1</c:v>
                </c:pt>
                <c:pt idx="4704">
                  <c:v>-1</c:v>
                </c:pt>
                <c:pt idx="4705">
                  <c:v>-2</c:v>
                </c:pt>
                <c:pt idx="4706">
                  <c:v>-2</c:v>
                </c:pt>
                <c:pt idx="4707">
                  <c:v>-2</c:v>
                </c:pt>
                <c:pt idx="4708">
                  <c:v>-2</c:v>
                </c:pt>
                <c:pt idx="4709">
                  <c:v>-1</c:v>
                </c:pt>
                <c:pt idx="4710">
                  <c:v>-1</c:v>
                </c:pt>
                <c:pt idx="4711">
                  <c:v>-1</c:v>
                </c:pt>
                <c:pt idx="4712">
                  <c:v>-1</c:v>
                </c:pt>
                <c:pt idx="4713">
                  <c:v>-1</c:v>
                </c:pt>
                <c:pt idx="4714">
                  <c:v>-1</c:v>
                </c:pt>
                <c:pt idx="4715">
                  <c:v>-1</c:v>
                </c:pt>
                <c:pt idx="4716">
                  <c:v>-1</c:v>
                </c:pt>
                <c:pt idx="4717">
                  <c:v>1</c:v>
                </c:pt>
                <c:pt idx="4718">
                  <c:v>1</c:v>
                </c:pt>
                <c:pt idx="4719">
                  <c:v>1</c:v>
                </c:pt>
                <c:pt idx="4720">
                  <c:v>1</c:v>
                </c:pt>
                <c:pt idx="4721">
                  <c:v>1</c:v>
                </c:pt>
                <c:pt idx="4722">
                  <c:v>1</c:v>
                </c:pt>
                <c:pt idx="4723">
                  <c:v>1</c:v>
                </c:pt>
                <c:pt idx="4724">
                  <c:v>1</c:v>
                </c:pt>
                <c:pt idx="4725">
                  <c:v>1</c:v>
                </c:pt>
                <c:pt idx="4726">
                  <c:v>1</c:v>
                </c:pt>
                <c:pt idx="4727">
                  <c:v>1</c:v>
                </c:pt>
                <c:pt idx="4728">
                  <c:v>1</c:v>
                </c:pt>
                <c:pt idx="4729">
                  <c:v>1</c:v>
                </c:pt>
                <c:pt idx="4730">
                  <c:v>1</c:v>
                </c:pt>
                <c:pt idx="4731">
                  <c:v>1</c:v>
                </c:pt>
                <c:pt idx="4732">
                  <c:v>1</c:v>
                </c:pt>
                <c:pt idx="4733">
                  <c:v>1</c:v>
                </c:pt>
                <c:pt idx="4734">
                  <c:v>1</c:v>
                </c:pt>
                <c:pt idx="4735">
                  <c:v>1</c:v>
                </c:pt>
                <c:pt idx="4736">
                  <c:v>1</c:v>
                </c:pt>
                <c:pt idx="4737">
                  <c:v>1</c:v>
                </c:pt>
                <c:pt idx="4738">
                  <c:v>1</c:v>
                </c:pt>
                <c:pt idx="4739">
                  <c:v>1</c:v>
                </c:pt>
                <c:pt idx="4740">
                  <c:v>1</c:v>
                </c:pt>
                <c:pt idx="4741">
                  <c:v>1</c:v>
                </c:pt>
                <c:pt idx="4742">
                  <c:v>1</c:v>
                </c:pt>
                <c:pt idx="4743">
                  <c:v>1</c:v>
                </c:pt>
                <c:pt idx="4744">
                  <c:v>1</c:v>
                </c:pt>
                <c:pt idx="4745">
                  <c:v>1</c:v>
                </c:pt>
                <c:pt idx="4746">
                  <c:v>1</c:v>
                </c:pt>
                <c:pt idx="4747">
                  <c:v>1</c:v>
                </c:pt>
                <c:pt idx="4748">
                  <c:v>1</c:v>
                </c:pt>
                <c:pt idx="4749">
                  <c:v>1</c:v>
                </c:pt>
                <c:pt idx="4750">
                  <c:v>1</c:v>
                </c:pt>
                <c:pt idx="4751">
                  <c:v>1</c:v>
                </c:pt>
                <c:pt idx="4752">
                  <c:v>1</c:v>
                </c:pt>
                <c:pt idx="4753">
                  <c:v>1</c:v>
                </c:pt>
                <c:pt idx="4754">
                  <c:v>1</c:v>
                </c:pt>
                <c:pt idx="4755">
                  <c:v>1</c:v>
                </c:pt>
                <c:pt idx="4756">
                  <c:v>1</c:v>
                </c:pt>
                <c:pt idx="4757">
                  <c:v>1</c:v>
                </c:pt>
                <c:pt idx="4758">
                  <c:v>1</c:v>
                </c:pt>
                <c:pt idx="4759">
                  <c:v>1</c:v>
                </c:pt>
                <c:pt idx="4760">
                  <c:v>1</c:v>
                </c:pt>
                <c:pt idx="4761">
                  <c:v>1</c:v>
                </c:pt>
                <c:pt idx="4762">
                  <c:v>1</c:v>
                </c:pt>
                <c:pt idx="4763">
                  <c:v>1</c:v>
                </c:pt>
                <c:pt idx="4764">
                  <c:v>1</c:v>
                </c:pt>
                <c:pt idx="4765">
                  <c:v>1</c:v>
                </c:pt>
                <c:pt idx="4766">
                  <c:v>1</c:v>
                </c:pt>
                <c:pt idx="4767">
                  <c:v>1</c:v>
                </c:pt>
                <c:pt idx="4768">
                  <c:v>1</c:v>
                </c:pt>
                <c:pt idx="4769">
                  <c:v>1</c:v>
                </c:pt>
                <c:pt idx="4770">
                  <c:v>1</c:v>
                </c:pt>
                <c:pt idx="4771">
                  <c:v>0</c:v>
                </c:pt>
                <c:pt idx="4772">
                  <c:v>0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</c:v>
                </c:pt>
                <c:pt idx="4778">
                  <c:v>1</c:v>
                </c:pt>
                <c:pt idx="4779">
                  <c:v>1</c:v>
                </c:pt>
                <c:pt idx="4780">
                  <c:v>1</c:v>
                </c:pt>
                <c:pt idx="4781">
                  <c:v>1</c:v>
                </c:pt>
                <c:pt idx="4782">
                  <c:v>1</c:v>
                </c:pt>
                <c:pt idx="4783">
                  <c:v>1</c:v>
                </c:pt>
                <c:pt idx="4784">
                  <c:v>1</c:v>
                </c:pt>
                <c:pt idx="4785">
                  <c:v>1</c:v>
                </c:pt>
                <c:pt idx="4786">
                  <c:v>1</c:v>
                </c:pt>
                <c:pt idx="4787">
                  <c:v>1</c:v>
                </c:pt>
                <c:pt idx="4788">
                  <c:v>1</c:v>
                </c:pt>
                <c:pt idx="4789">
                  <c:v>1</c:v>
                </c:pt>
                <c:pt idx="4790">
                  <c:v>1</c:v>
                </c:pt>
                <c:pt idx="4791">
                  <c:v>1</c:v>
                </c:pt>
                <c:pt idx="4792">
                  <c:v>1</c:v>
                </c:pt>
                <c:pt idx="4793">
                  <c:v>1</c:v>
                </c:pt>
                <c:pt idx="4794">
                  <c:v>1</c:v>
                </c:pt>
                <c:pt idx="4795">
                  <c:v>1</c:v>
                </c:pt>
                <c:pt idx="4796">
                  <c:v>1</c:v>
                </c:pt>
                <c:pt idx="4797">
                  <c:v>1</c:v>
                </c:pt>
                <c:pt idx="4798">
                  <c:v>1</c:v>
                </c:pt>
                <c:pt idx="4799">
                  <c:v>1</c:v>
                </c:pt>
                <c:pt idx="4800">
                  <c:v>1</c:v>
                </c:pt>
                <c:pt idx="4801">
                  <c:v>1</c:v>
                </c:pt>
                <c:pt idx="4802">
                  <c:v>1</c:v>
                </c:pt>
                <c:pt idx="4803">
                  <c:v>1</c:v>
                </c:pt>
                <c:pt idx="4804">
                  <c:v>1</c:v>
                </c:pt>
                <c:pt idx="4805">
                  <c:v>1</c:v>
                </c:pt>
                <c:pt idx="4806">
                  <c:v>1</c:v>
                </c:pt>
                <c:pt idx="4807">
                  <c:v>1</c:v>
                </c:pt>
                <c:pt idx="4808">
                  <c:v>1</c:v>
                </c:pt>
                <c:pt idx="4809">
                  <c:v>1</c:v>
                </c:pt>
                <c:pt idx="4810">
                  <c:v>1</c:v>
                </c:pt>
                <c:pt idx="4811">
                  <c:v>1</c:v>
                </c:pt>
                <c:pt idx="4812">
                  <c:v>1</c:v>
                </c:pt>
                <c:pt idx="4813">
                  <c:v>1</c:v>
                </c:pt>
                <c:pt idx="4814">
                  <c:v>1</c:v>
                </c:pt>
                <c:pt idx="4815">
                  <c:v>1</c:v>
                </c:pt>
                <c:pt idx="4816">
                  <c:v>1</c:v>
                </c:pt>
                <c:pt idx="4817">
                  <c:v>1</c:v>
                </c:pt>
                <c:pt idx="4818">
                  <c:v>1</c:v>
                </c:pt>
                <c:pt idx="4819">
                  <c:v>1</c:v>
                </c:pt>
                <c:pt idx="4820">
                  <c:v>1</c:v>
                </c:pt>
                <c:pt idx="4821">
                  <c:v>1</c:v>
                </c:pt>
                <c:pt idx="4822">
                  <c:v>1</c:v>
                </c:pt>
                <c:pt idx="4823">
                  <c:v>1</c:v>
                </c:pt>
                <c:pt idx="4824">
                  <c:v>1</c:v>
                </c:pt>
                <c:pt idx="4825">
                  <c:v>1</c:v>
                </c:pt>
                <c:pt idx="4826">
                  <c:v>1</c:v>
                </c:pt>
                <c:pt idx="4827">
                  <c:v>1</c:v>
                </c:pt>
                <c:pt idx="4828">
                  <c:v>1</c:v>
                </c:pt>
                <c:pt idx="4829">
                  <c:v>1</c:v>
                </c:pt>
                <c:pt idx="4830">
                  <c:v>1</c:v>
                </c:pt>
                <c:pt idx="4831">
                  <c:v>1</c:v>
                </c:pt>
                <c:pt idx="4832">
                  <c:v>1</c:v>
                </c:pt>
                <c:pt idx="4833">
                  <c:v>1</c:v>
                </c:pt>
                <c:pt idx="4834">
                  <c:v>1</c:v>
                </c:pt>
                <c:pt idx="4835">
                  <c:v>1</c:v>
                </c:pt>
                <c:pt idx="4836">
                  <c:v>1</c:v>
                </c:pt>
                <c:pt idx="4837">
                  <c:v>-1</c:v>
                </c:pt>
                <c:pt idx="4838">
                  <c:v>-1</c:v>
                </c:pt>
                <c:pt idx="4839">
                  <c:v>-1</c:v>
                </c:pt>
                <c:pt idx="4840">
                  <c:v>-1</c:v>
                </c:pt>
                <c:pt idx="4841">
                  <c:v>-1</c:v>
                </c:pt>
                <c:pt idx="4842">
                  <c:v>-1</c:v>
                </c:pt>
                <c:pt idx="4843">
                  <c:v>-1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1</c:v>
                </c:pt>
                <c:pt idx="4850">
                  <c:v>1</c:v>
                </c:pt>
                <c:pt idx="4851">
                  <c:v>1</c:v>
                </c:pt>
                <c:pt idx="4852">
                  <c:v>1</c:v>
                </c:pt>
                <c:pt idx="4853">
                  <c:v>1</c:v>
                </c:pt>
                <c:pt idx="4854">
                  <c:v>1</c:v>
                </c:pt>
                <c:pt idx="4855">
                  <c:v>1</c:v>
                </c:pt>
                <c:pt idx="4856">
                  <c:v>1</c:v>
                </c:pt>
                <c:pt idx="4857">
                  <c:v>1</c:v>
                </c:pt>
                <c:pt idx="4858">
                  <c:v>1</c:v>
                </c:pt>
                <c:pt idx="4859">
                  <c:v>1</c:v>
                </c:pt>
                <c:pt idx="4860">
                  <c:v>1</c:v>
                </c:pt>
                <c:pt idx="4861">
                  <c:v>1</c:v>
                </c:pt>
                <c:pt idx="4862">
                  <c:v>1</c:v>
                </c:pt>
                <c:pt idx="4863">
                  <c:v>1</c:v>
                </c:pt>
                <c:pt idx="4864">
                  <c:v>1</c:v>
                </c:pt>
                <c:pt idx="4865">
                  <c:v>1</c:v>
                </c:pt>
                <c:pt idx="4866">
                  <c:v>1</c:v>
                </c:pt>
                <c:pt idx="4867">
                  <c:v>1</c:v>
                </c:pt>
                <c:pt idx="4868">
                  <c:v>2</c:v>
                </c:pt>
                <c:pt idx="4869">
                  <c:v>2</c:v>
                </c:pt>
                <c:pt idx="4870">
                  <c:v>2</c:v>
                </c:pt>
                <c:pt idx="4871">
                  <c:v>2</c:v>
                </c:pt>
                <c:pt idx="4872">
                  <c:v>3</c:v>
                </c:pt>
                <c:pt idx="4873">
                  <c:v>3</c:v>
                </c:pt>
                <c:pt idx="4874">
                  <c:v>3</c:v>
                </c:pt>
                <c:pt idx="4875">
                  <c:v>3</c:v>
                </c:pt>
                <c:pt idx="4876">
                  <c:v>3</c:v>
                </c:pt>
                <c:pt idx="4877">
                  <c:v>3</c:v>
                </c:pt>
                <c:pt idx="4878">
                  <c:v>3</c:v>
                </c:pt>
                <c:pt idx="4879">
                  <c:v>3</c:v>
                </c:pt>
                <c:pt idx="4880">
                  <c:v>1</c:v>
                </c:pt>
                <c:pt idx="4881">
                  <c:v>1</c:v>
                </c:pt>
                <c:pt idx="4882">
                  <c:v>1</c:v>
                </c:pt>
                <c:pt idx="4883">
                  <c:v>1</c:v>
                </c:pt>
                <c:pt idx="4884">
                  <c:v>-1</c:v>
                </c:pt>
                <c:pt idx="4885">
                  <c:v>-1</c:v>
                </c:pt>
                <c:pt idx="4886">
                  <c:v>-1</c:v>
                </c:pt>
                <c:pt idx="4887">
                  <c:v>-1</c:v>
                </c:pt>
                <c:pt idx="4888">
                  <c:v>-1</c:v>
                </c:pt>
                <c:pt idx="4889">
                  <c:v>-1</c:v>
                </c:pt>
                <c:pt idx="4890">
                  <c:v>-1</c:v>
                </c:pt>
                <c:pt idx="4891">
                  <c:v>-1</c:v>
                </c:pt>
                <c:pt idx="4892">
                  <c:v>-1</c:v>
                </c:pt>
                <c:pt idx="4893">
                  <c:v>-1</c:v>
                </c:pt>
                <c:pt idx="4894">
                  <c:v>-1</c:v>
                </c:pt>
                <c:pt idx="4895">
                  <c:v>-2</c:v>
                </c:pt>
                <c:pt idx="4896">
                  <c:v>-1</c:v>
                </c:pt>
                <c:pt idx="4897">
                  <c:v>-1</c:v>
                </c:pt>
                <c:pt idx="4898">
                  <c:v>-1</c:v>
                </c:pt>
                <c:pt idx="4899">
                  <c:v>-1</c:v>
                </c:pt>
                <c:pt idx="4900">
                  <c:v>-1</c:v>
                </c:pt>
                <c:pt idx="4901">
                  <c:v>-1</c:v>
                </c:pt>
                <c:pt idx="4902">
                  <c:v>-1</c:v>
                </c:pt>
                <c:pt idx="4903">
                  <c:v>-1</c:v>
                </c:pt>
                <c:pt idx="4904">
                  <c:v>-1</c:v>
                </c:pt>
                <c:pt idx="4905">
                  <c:v>-1</c:v>
                </c:pt>
                <c:pt idx="4906">
                  <c:v>-1</c:v>
                </c:pt>
                <c:pt idx="4907">
                  <c:v>-1</c:v>
                </c:pt>
                <c:pt idx="4908">
                  <c:v>-1</c:v>
                </c:pt>
                <c:pt idx="4909">
                  <c:v>-1</c:v>
                </c:pt>
                <c:pt idx="4910">
                  <c:v>-1</c:v>
                </c:pt>
                <c:pt idx="4911">
                  <c:v>-1</c:v>
                </c:pt>
                <c:pt idx="4912">
                  <c:v>-1</c:v>
                </c:pt>
                <c:pt idx="4913">
                  <c:v>-1</c:v>
                </c:pt>
                <c:pt idx="4914">
                  <c:v>-1</c:v>
                </c:pt>
                <c:pt idx="4915">
                  <c:v>-1</c:v>
                </c:pt>
                <c:pt idx="4916">
                  <c:v>-1</c:v>
                </c:pt>
                <c:pt idx="4917">
                  <c:v>-1</c:v>
                </c:pt>
                <c:pt idx="4918">
                  <c:v>-1</c:v>
                </c:pt>
                <c:pt idx="4919">
                  <c:v>1</c:v>
                </c:pt>
                <c:pt idx="4920">
                  <c:v>1</c:v>
                </c:pt>
                <c:pt idx="4921">
                  <c:v>1</c:v>
                </c:pt>
                <c:pt idx="4922">
                  <c:v>1</c:v>
                </c:pt>
                <c:pt idx="4923">
                  <c:v>1</c:v>
                </c:pt>
                <c:pt idx="4924">
                  <c:v>1</c:v>
                </c:pt>
                <c:pt idx="4925">
                  <c:v>1</c:v>
                </c:pt>
                <c:pt idx="4926">
                  <c:v>1</c:v>
                </c:pt>
                <c:pt idx="4927">
                  <c:v>1</c:v>
                </c:pt>
                <c:pt idx="4928">
                  <c:v>1</c:v>
                </c:pt>
                <c:pt idx="4929">
                  <c:v>1</c:v>
                </c:pt>
                <c:pt idx="4930">
                  <c:v>1</c:v>
                </c:pt>
                <c:pt idx="4931">
                  <c:v>-1</c:v>
                </c:pt>
                <c:pt idx="4932">
                  <c:v>-1</c:v>
                </c:pt>
                <c:pt idx="4933">
                  <c:v>-1</c:v>
                </c:pt>
                <c:pt idx="4934">
                  <c:v>-1</c:v>
                </c:pt>
                <c:pt idx="4935">
                  <c:v>-1</c:v>
                </c:pt>
                <c:pt idx="4936">
                  <c:v>-1</c:v>
                </c:pt>
                <c:pt idx="4937">
                  <c:v>-1</c:v>
                </c:pt>
                <c:pt idx="4938">
                  <c:v>-1</c:v>
                </c:pt>
                <c:pt idx="4939">
                  <c:v>-1</c:v>
                </c:pt>
                <c:pt idx="4940">
                  <c:v>-1</c:v>
                </c:pt>
                <c:pt idx="4941">
                  <c:v>-1</c:v>
                </c:pt>
                <c:pt idx="4942">
                  <c:v>-1</c:v>
                </c:pt>
                <c:pt idx="4943">
                  <c:v>-1</c:v>
                </c:pt>
                <c:pt idx="4944">
                  <c:v>-1</c:v>
                </c:pt>
                <c:pt idx="4945">
                  <c:v>-1</c:v>
                </c:pt>
                <c:pt idx="4946">
                  <c:v>-1</c:v>
                </c:pt>
                <c:pt idx="4947">
                  <c:v>-1</c:v>
                </c:pt>
                <c:pt idx="4948">
                  <c:v>-1</c:v>
                </c:pt>
                <c:pt idx="4949">
                  <c:v>-1</c:v>
                </c:pt>
                <c:pt idx="4950">
                  <c:v>-1</c:v>
                </c:pt>
                <c:pt idx="4951">
                  <c:v>-1</c:v>
                </c:pt>
                <c:pt idx="4952">
                  <c:v>-1</c:v>
                </c:pt>
                <c:pt idx="4953">
                  <c:v>-1</c:v>
                </c:pt>
                <c:pt idx="4954">
                  <c:v>-1</c:v>
                </c:pt>
                <c:pt idx="4955">
                  <c:v>-1</c:v>
                </c:pt>
                <c:pt idx="4956">
                  <c:v>-1</c:v>
                </c:pt>
                <c:pt idx="4957">
                  <c:v>-1</c:v>
                </c:pt>
                <c:pt idx="4958">
                  <c:v>-1</c:v>
                </c:pt>
                <c:pt idx="4959">
                  <c:v>-1</c:v>
                </c:pt>
                <c:pt idx="4960">
                  <c:v>-1</c:v>
                </c:pt>
                <c:pt idx="4961">
                  <c:v>-1</c:v>
                </c:pt>
                <c:pt idx="4962">
                  <c:v>-1</c:v>
                </c:pt>
                <c:pt idx="4963">
                  <c:v>-1</c:v>
                </c:pt>
                <c:pt idx="4964">
                  <c:v>-1</c:v>
                </c:pt>
                <c:pt idx="4965">
                  <c:v>-1</c:v>
                </c:pt>
                <c:pt idx="4966">
                  <c:v>-1</c:v>
                </c:pt>
                <c:pt idx="4967">
                  <c:v>-1</c:v>
                </c:pt>
                <c:pt idx="4968">
                  <c:v>-1</c:v>
                </c:pt>
                <c:pt idx="4969">
                  <c:v>-1</c:v>
                </c:pt>
                <c:pt idx="4970">
                  <c:v>-1</c:v>
                </c:pt>
                <c:pt idx="4971">
                  <c:v>-1</c:v>
                </c:pt>
                <c:pt idx="4972">
                  <c:v>-1</c:v>
                </c:pt>
                <c:pt idx="4973">
                  <c:v>-1</c:v>
                </c:pt>
                <c:pt idx="4974">
                  <c:v>-1</c:v>
                </c:pt>
                <c:pt idx="4975">
                  <c:v>-1</c:v>
                </c:pt>
                <c:pt idx="4976">
                  <c:v>-1</c:v>
                </c:pt>
                <c:pt idx="4977">
                  <c:v>-1</c:v>
                </c:pt>
                <c:pt idx="4978">
                  <c:v>-1</c:v>
                </c:pt>
                <c:pt idx="4979">
                  <c:v>-1</c:v>
                </c:pt>
                <c:pt idx="4980">
                  <c:v>1</c:v>
                </c:pt>
                <c:pt idx="4981">
                  <c:v>1</c:v>
                </c:pt>
                <c:pt idx="4982">
                  <c:v>1</c:v>
                </c:pt>
                <c:pt idx="4983">
                  <c:v>1</c:v>
                </c:pt>
                <c:pt idx="4984">
                  <c:v>1</c:v>
                </c:pt>
                <c:pt idx="4985">
                  <c:v>1</c:v>
                </c:pt>
                <c:pt idx="4986">
                  <c:v>1</c:v>
                </c:pt>
                <c:pt idx="4987">
                  <c:v>1</c:v>
                </c:pt>
                <c:pt idx="4988">
                  <c:v>1</c:v>
                </c:pt>
                <c:pt idx="4989">
                  <c:v>1</c:v>
                </c:pt>
                <c:pt idx="4990">
                  <c:v>1</c:v>
                </c:pt>
                <c:pt idx="4991">
                  <c:v>1</c:v>
                </c:pt>
                <c:pt idx="4992">
                  <c:v>1</c:v>
                </c:pt>
                <c:pt idx="4993">
                  <c:v>1</c:v>
                </c:pt>
                <c:pt idx="4994">
                  <c:v>1</c:v>
                </c:pt>
                <c:pt idx="4995">
                  <c:v>1</c:v>
                </c:pt>
                <c:pt idx="4996">
                  <c:v>1</c:v>
                </c:pt>
                <c:pt idx="4997">
                  <c:v>1</c:v>
                </c:pt>
                <c:pt idx="4998">
                  <c:v>1</c:v>
                </c:pt>
                <c:pt idx="4999">
                  <c:v>1</c:v>
                </c:pt>
                <c:pt idx="5000">
                  <c:v>1</c:v>
                </c:pt>
                <c:pt idx="5001">
                  <c:v>1</c:v>
                </c:pt>
                <c:pt idx="5002">
                  <c:v>1</c:v>
                </c:pt>
                <c:pt idx="5003">
                  <c:v>1</c:v>
                </c:pt>
                <c:pt idx="5004">
                  <c:v>-1</c:v>
                </c:pt>
                <c:pt idx="5005">
                  <c:v>-1</c:v>
                </c:pt>
                <c:pt idx="5006">
                  <c:v>-1</c:v>
                </c:pt>
                <c:pt idx="5007">
                  <c:v>-1</c:v>
                </c:pt>
                <c:pt idx="5008">
                  <c:v>-1</c:v>
                </c:pt>
                <c:pt idx="5009">
                  <c:v>-1</c:v>
                </c:pt>
                <c:pt idx="5010">
                  <c:v>-1</c:v>
                </c:pt>
                <c:pt idx="5011">
                  <c:v>-1</c:v>
                </c:pt>
                <c:pt idx="5012">
                  <c:v>-1</c:v>
                </c:pt>
                <c:pt idx="5013">
                  <c:v>-1</c:v>
                </c:pt>
                <c:pt idx="5014">
                  <c:v>-1</c:v>
                </c:pt>
                <c:pt idx="5015">
                  <c:v>-1</c:v>
                </c:pt>
                <c:pt idx="5016">
                  <c:v>1</c:v>
                </c:pt>
                <c:pt idx="5017">
                  <c:v>1</c:v>
                </c:pt>
                <c:pt idx="5018">
                  <c:v>1</c:v>
                </c:pt>
                <c:pt idx="5019">
                  <c:v>1</c:v>
                </c:pt>
                <c:pt idx="5020">
                  <c:v>1</c:v>
                </c:pt>
                <c:pt idx="5021">
                  <c:v>1</c:v>
                </c:pt>
                <c:pt idx="5022">
                  <c:v>1</c:v>
                </c:pt>
                <c:pt idx="5023">
                  <c:v>1</c:v>
                </c:pt>
                <c:pt idx="5024">
                  <c:v>1</c:v>
                </c:pt>
                <c:pt idx="5025">
                  <c:v>1</c:v>
                </c:pt>
                <c:pt idx="5026">
                  <c:v>1</c:v>
                </c:pt>
                <c:pt idx="5027">
                  <c:v>1</c:v>
                </c:pt>
                <c:pt idx="5028">
                  <c:v>-1</c:v>
                </c:pt>
                <c:pt idx="5029">
                  <c:v>-1</c:v>
                </c:pt>
                <c:pt idx="5030">
                  <c:v>-1</c:v>
                </c:pt>
                <c:pt idx="5031">
                  <c:v>-1</c:v>
                </c:pt>
                <c:pt idx="5032">
                  <c:v>-1</c:v>
                </c:pt>
                <c:pt idx="5033">
                  <c:v>-1</c:v>
                </c:pt>
                <c:pt idx="5034">
                  <c:v>-1</c:v>
                </c:pt>
                <c:pt idx="5035">
                  <c:v>-1</c:v>
                </c:pt>
                <c:pt idx="5036">
                  <c:v>-1</c:v>
                </c:pt>
                <c:pt idx="5037">
                  <c:v>-1</c:v>
                </c:pt>
                <c:pt idx="5038">
                  <c:v>-1</c:v>
                </c:pt>
                <c:pt idx="5039">
                  <c:v>-1</c:v>
                </c:pt>
                <c:pt idx="5040">
                  <c:v>1</c:v>
                </c:pt>
                <c:pt idx="5041">
                  <c:v>1</c:v>
                </c:pt>
                <c:pt idx="5042">
                  <c:v>1</c:v>
                </c:pt>
                <c:pt idx="5043">
                  <c:v>1</c:v>
                </c:pt>
                <c:pt idx="5044">
                  <c:v>1</c:v>
                </c:pt>
                <c:pt idx="5045">
                  <c:v>1</c:v>
                </c:pt>
                <c:pt idx="5046">
                  <c:v>1</c:v>
                </c:pt>
                <c:pt idx="5047">
                  <c:v>1</c:v>
                </c:pt>
                <c:pt idx="5048">
                  <c:v>1</c:v>
                </c:pt>
                <c:pt idx="5049">
                  <c:v>1</c:v>
                </c:pt>
                <c:pt idx="5050">
                  <c:v>1</c:v>
                </c:pt>
                <c:pt idx="5051">
                  <c:v>1</c:v>
                </c:pt>
                <c:pt idx="5052">
                  <c:v>-3</c:v>
                </c:pt>
                <c:pt idx="5053">
                  <c:v>-3</c:v>
                </c:pt>
                <c:pt idx="5054">
                  <c:v>-3</c:v>
                </c:pt>
                <c:pt idx="5055">
                  <c:v>-3</c:v>
                </c:pt>
                <c:pt idx="5056">
                  <c:v>-3</c:v>
                </c:pt>
                <c:pt idx="5057">
                  <c:v>-3</c:v>
                </c:pt>
                <c:pt idx="5058">
                  <c:v>-3</c:v>
                </c:pt>
                <c:pt idx="5059">
                  <c:v>-3</c:v>
                </c:pt>
                <c:pt idx="5060">
                  <c:v>-3</c:v>
                </c:pt>
                <c:pt idx="5061">
                  <c:v>-3</c:v>
                </c:pt>
                <c:pt idx="5062">
                  <c:v>-2</c:v>
                </c:pt>
                <c:pt idx="5063">
                  <c:v>-2</c:v>
                </c:pt>
                <c:pt idx="5064">
                  <c:v>1</c:v>
                </c:pt>
                <c:pt idx="5065">
                  <c:v>1</c:v>
                </c:pt>
                <c:pt idx="5066">
                  <c:v>1</c:v>
                </c:pt>
                <c:pt idx="5067">
                  <c:v>1</c:v>
                </c:pt>
                <c:pt idx="5068">
                  <c:v>1</c:v>
                </c:pt>
                <c:pt idx="5069">
                  <c:v>1</c:v>
                </c:pt>
                <c:pt idx="5070">
                  <c:v>1</c:v>
                </c:pt>
                <c:pt idx="5071">
                  <c:v>1</c:v>
                </c:pt>
                <c:pt idx="5072">
                  <c:v>1</c:v>
                </c:pt>
                <c:pt idx="5073">
                  <c:v>1</c:v>
                </c:pt>
                <c:pt idx="5074">
                  <c:v>1</c:v>
                </c:pt>
                <c:pt idx="5075">
                  <c:v>1</c:v>
                </c:pt>
                <c:pt idx="5076">
                  <c:v>1</c:v>
                </c:pt>
                <c:pt idx="5077">
                  <c:v>1</c:v>
                </c:pt>
                <c:pt idx="5078">
                  <c:v>1</c:v>
                </c:pt>
                <c:pt idx="5079">
                  <c:v>1</c:v>
                </c:pt>
                <c:pt idx="5080">
                  <c:v>1</c:v>
                </c:pt>
                <c:pt idx="5081">
                  <c:v>1</c:v>
                </c:pt>
                <c:pt idx="5082">
                  <c:v>1</c:v>
                </c:pt>
                <c:pt idx="5083">
                  <c:v>1</c:v>
                </c:pt>
                <c:pt idx="5084">
                  <c:v>1</c:v>
                </c:pt>
                <c:pt idx="5085">
                  <c:v>1</c:v>
                </c:pt>
                <c:pt idx="5086">
                  <c:v>1</c:v>
                </c:pt>
                <c:pt idx="5087">
                  <c:v>1</c:v>
                </c:pt>
                <c:pt idx="5088">
                  <c:v>1</c:v>
                </c:pt>
                <c:pt idx="5089">
                  <c:v>1</c:v>
                </c:pt>
                <c:pt idx="5090">
                  <c:v>1</c:v>
                </c:pt>
                <c:pt idx="5091">
                  <c:v>1</c:v>
                </c:pt>
                <c:pt idx="5092">
                  <c:v>1</c:v>
                </c:pt>
                <c:pt idx="5093">
                  <c:v>1</c:v>
                </c:pt>
                <c:pt idx="5094">
                  <c:v>1</c:v>
                </c:pt>
                <c:pt idx="5095">
                  <c:v>1</c:v>
                </c:pt>
                <c:pt idx="5096">
                  <c:v>1</c:v>
                </c:pt>
                <c:pt idx="5097">
                  <c:v>1</c:v>
                </c:pt>
                <c:pt idx="5098">
                  <c:v>1</c:v>
                </c:pt>
                <c:pt idx="5099">
                  <c:v>1</c:v>
                </c:pt>
                <c:pt idx="5100">
                  <c:v>1</c:v>
                </c:pt>
                <c:pt idx="5101">
                  <c:v>1</c:v>
                </c:pt>
                <c:pt idx="5102">
                  <c:v>1</c:v>
                </c:pt>
                <c:pt idx="5103">
                  <c:v>1</c:v>
                </c:pt>
                <c:pt idx="5104">
                  <c:v>1</c:v>
                </c:pt>
                <c:pt idx="5105">
                  <c:v>1</c:v>
                </c:pt>
                <c:pt idx="5106">
                  <c:v>1</c:v>
                </c:pt>
                <c:pt idx="5107">
                  <c:v>1</c:v>
                </c:pt>
                <c:pt idx="5108">
                  <c:v>1</c:v>
                </c:pt>
                <c:pt idx="5109">
                  <c:v>1</c:v>
                </c:pt>
                <c:pt idx="5110">
                  <c:v>-1</c:v>
                </c:pt>
                <c:pt idx="5111">
                  <c:v>-1</c:v>
                </c:pt>
                <c:pt idx="5112">
                  <c:v>-1</c:v>
                </c:pt>
                <c:pt idx="5113">
                  <c:v>-1</c:v>
                </c:pt>
                <c:pt idx="5114">
                  <c:v>-1</c:v>
                </c:pt>
                <c:pt idx="5115">
                  <c:v>-1</c:v>
                </c:pt>
                <c:pt idx="5116">
                  <c:v>-1</c:v>
                </c:pt>
                <c:pt idx="5117">
                  <c:v>-1</c:v>
                </c:pt>
                <c:pt idx="5118">
                  <c:v>-1</c:v>
                </c:pt>
                <c:pt idx="5119">
                  <c:v>-1</c:v>
                </c:pt>
                <c:pt idx="5120">
                  <c:v>-1</c:v>
                </c:pt>
                <c:pt idx="5121">
                  <c:v>-1</c:v>
                </c:pt>
                <c:pt idx="5122">
                  <c:v>1</c:v>
                </c:pt>
                <c:pt idx="5123">
                  <c:v>1</c:v>
                </c:pt>
                <c:pt idx="5124">
                  <c:v>1</c:v>
                </c:pt>
                <c:pt idx="5125">
                  <c:v>1</c:v>
                </c:pt>
                <c:pt idx="5126">
                  <c:v>1</c:v>
                </c:pt>
                <c:pt idx="5127">
                  <c:v>1</c:v>
                </c:pt>
                <c:pt idx="5128">
                  <c:v>1</c:v>
                </c:pt>
                <c:pt idx="5129">
                  <c:v>1</c:v>
                </c:pt>
                <c:pt idx="5130">
                  <c:v>1</c:v>
                </c:pt>
                <c:pt idx="5131">
                  <c:v>1</c:v>
                </c:pt>
                <c:pt idx="5132">
                  <c:v>1</c:v>
                </c:pt>
                <c:pt idx="5133">
                  <c:v>1</c:v>
                </c:pt>
                <c:pt idx="5134">
                  <c:v>1</c:v>
                </c:pt>
                <c:pt idx="5135">
                  <c:v>1</c:v>
                </c:pt>
                <c:pt idx="5136">
                  <c:v>1</c:v>
                </c:pt>
                <c:pt idx="5137">
                  <c:v>1</c:v>
                </c:pt>
                <c:pt idx="5138">
                  <c:v>1</c:v>
                </c:pt>
                <c:pt idx="5139">
                  <c:v>1</c:v>
                </c:pt>
                <c:pt idx="5140">
                  <c:v>1</c:v>
                </c:pt>
                <c:pt idx="5141">
                  <c:v>1</c:v>
                </c:pt>
                <c:pt idx="5142">
                  <c:v>1</c:v>
                </c:pt>
                <c:pt idx="5143">
                  <c:v>1</c:v>
                </c:pt>
                <c:pt idx="5144">
                  <c:v>1</c:v>
                </c:pt>
                <c:pt idx="5145">
                  <c:v>1</c:v>
                </c:pt>
                <c:pt idx="5146">
                  <c:v>1</c:v>
                </c:pt>
                <c:pt idx="5147">
                  <c:v>1</c:v>
                </c:pt>
                <c:pt idx="5148">
                  <c:v>1</c:v>
                </c:pt>
                <c:pt idx="5149">
                  <c:v>1</c:v>
                </c:pt>
                <c:pt idx="5150">
                  <c:v>1</c:v>
                </c:pt>
                <c:pt idx="5151">
                  <c:v>1</c:v>
                </c:pt>
                <c:pt idx="5152">
                  <c:v>1</c:v>
                </c:pt>
                <c:pt idx="5153">
                  <c:v>1</c:v>
                </c:pt>
                <c:pt idx="5154">
                  <c:v>1</c:v>
                </c:pt>
                <c:pt idx="5155">
                  <c:v>1</c:v>
                </c:pt>
                <c:pt idx="5156">
                  <c:v>1</c:v>
                </c:pt>
                <c:pt idx="5157">
                  <c:v>1</c:v>
                </c:pt>
                <c:pt idx="5158">
                  <c:v>1</c:v>
                </c:pt>
                <c:pt idx="5159">
                  <c:v>1</c:v>
                </c:pt>
                <c:pt idx="5160">
                  <c:v>1</c:v>
                </c:pt>
                <c:pt idx="5161">
                  <c:v>1</c:v>
                </c:pt>
                <c:pt idx="5162">
                  <c:v>1</c:v>
                </c:pt>
                <c:pt idx="5163">
                  <c:v>1</c:v>
                </c:pt>
                <c:pt idx="5164">
                  <c:v>1</c:v>
                </c:pt>
                <c:pt idx="5165">
                  <c:v>1</c:v>
                </c:pt>
                <c:pt idx="5166">
                  <c:v>1</c:v>
                </c:pt>
                <c:pt idx="5167">
                  <c:v>1</c:v>
                </c:pt>
                <c:pt idx="5168">
                  <c:v>1</c:v>
                </c:pt>
                <c:pt idx="5169">
                  <c:v>1</c:v>
                </c:pt>
                <c:pt idx="5170">
                  <c:v>1</c:v>
                </c:pt>
                <c:pt idx="5171">
                  <c:v>1</c:v>
                </c:pt>
                <c:pt idx="5172">
                  <c:v>1</c:v>
                </c:pt>
                <c:pt idx="5173">
                  <c:v>1</c:v>
                </c:pt>
                <c:pt idx="5174">
                  <c:v>1</c:v>
                </c:pt>
                <c:pt idx="5175">
                  <c:v>1</c:v>
                </c:pt>
                <c:pt idx="5176">
                  <c:v>1</c:v>
                </c:pt>
                <c:pt idx="5177">
                  <c:v>1</c:v>
                </c:pt>
                <c:pt idx="5178">
                  <c:v>1</c:v>
                </c:pt>
                <c:pt idx="5179">
                  <c:v>1</c:v>
                </c:pt>
                <c:pt idx="5180">
                  <c:v>1</c:v>
                </c:pt>
                <c:pt idx="5181">
                  <c:v>1</c:v>
                </c:pt>
                <c:pt idx="5182">
                  <c:v>1</c:v>
                </c:pt>
                <c:pt idx="5183">
                  <c:v>1</c:v>
                </c:pt>
                <c:pt idx="5184">
                  <c:v>1</c:v>
                </c:pt>
                <c:pt idx="5185">
                  <c:v>1</c:v>
                </c:pt>
                <c:pt idx="5186">
                  <c:v>1</c:v>
                </c:pt>
                <c:pt idx="5187">
                  <c:v>1</c:v>
                </c:pt>
                <c:pt idx="5188">
                  <c:v>-2</c:v>
                </c:pt>
                <c:pt idx="5189">
                  <c:v>-2</c:v>
                </c:pt>
                <c:pt idx="5190">
                  <c:v>-2</c:v>
                </c:pt>
                <c:pt idx="5191">
                  <c:v>-2</c:v>
                </c:pt>
                <c:pt idx="5192">
                  <c:v>-2</c:v>
                </c:pt>
                <c:pt idx="5193">
                  <c:v>-2</c:v>
                </c:pt>
                <c:pt idx="5194">
                  <c:v>-2</c:v>
                </c:pt>
                <c:pt idx="5195">
                  <c:v>-2</c:v>
                </c:pt>
                <c:pt idx="5196">
                  <c:v>-2</c:v>
                </c:pt>
                <c:pt idx="5197">
                  <c:v>-2</c:v>
                </c:pt>
                <c:pt idx="5198">
                  <c:v>-2</c:v>
                </c:pt>
                <c:pt idx="5199">
                  <c:v>-2</c:v>
                </c:pt>
                <c:pt idx="5200">
                  <c:v>1</c:v>
                </c:pt>
                <c:pt idx="5201">
                  <c:v>1</c:v>
                </c:pt>
                <c:pt idx="5202">
                  <c:v>1</c:v>
                </c:pt>
                <c:pt idx="5203">
                  <c:v>1</c:v>
                </c:pt>
                <c:pt idx="5204">
                  <c:v>1</c:v>
                </c:pt>
                <c:pt idx="5205">
                  <c:v>1</c:v>
                </c:pt>
                <c:pt idx="5206">
                  <c:v>1</c:v>
                </c:pt>
                <c:pt idx="5207">
                  <c:v>1</c:v>
                </c:pt>
                <c:pt idx="5208">
                  <c:v>1</c:v>
                </c:pt>
                <c:pt idx="5209">
                  <c:v>1</c:v>
                </c:pt>
                <c:pt idx="5210">
                  <c:v>1</c:v>
                </c:pt>
                <c:pt idx="5211">
                  <c:v>1</c:v>
                </c:pt>
                <c:pt idx="5212">
                  <c:v>1</c:v>
                </c:pt>
                <c:pt idx="5213">
                  <c:v>2</c:v>
                </c:pt>
                <c:pt idx="5214">
                  <c:v>2</c:v>
                </c:pt>
                <c:pt idx="5215">
                  <c:v>2</c:v>
                </c:pt>
                <c:pt idx="5216">
                  <c:v>2</c:v>
                </c:pt>
                <c:pt idx="5217">
                  <c:v>2</c:v>
                </c:pt>
                <c:pt idx="5218">
                  <c:v>2</c:v>
                </c:pt>
                <c:pt idx="5219">
                  <c:v>2</c:v>
                </c:pt>
                <c:pt idx="5220">
                  <c:v>2</c:v>
                </c:pt>
                <c:pt idx="5221">
                  <c:v>2</c:v>
                </c:pt>
                <c:pt idx="5222">
                  <c:v>2</c:v>
                </c:pt>
                <c:pt idx="5223">
                  <c:v>2</c:v>
                </c:pt>
                <c:pt idx="5224">
                  <c:v>1</c:v>
                </c:pt>
                <c:pt idx="5225">
                  <c:v>2</c:v>
                </c:pt>
                <c:pt idx="5226">
                  <c:v>2</c:v>
                </c:pt>
                <c:pt idx="5227">
                  <c:v>2</c:v>
                </c:pt>
                <c:pt idx="5228">
                  <c:v>2</c:v>
                </c:pt>
                <c:pt idx="5229">
                  <c:v>2</c:v>
                </c:pt>
                <c:pt idx="5230">
                  <c:v>2</c:v>
                </c:pt>
                <c:pt idx="5231">
                  <c:v>2</c:v>
                </c:pt>
                <c:pt idx="5232">
                  <c:v>2</c:v>
                </c:pt>
                <c:pt idx="5233">
                  <c:v>2</c:v>
                </c:pt>
                <c:pt idx="5234">
                  <c:v>2</c:v>
                </c:pt>
                <c:pt idx="5235">
                  <c:v>2</c:v>
                </c:pt>
                <c:pt idx="5236">
                  <c:v>2</c:v>
                </c:pt>
                <c:pt idx="5237">
                  <c:v>-1</c:v>
                </c:pt>
                <c:pt idx="5238">
                  <c:v>-1</c:v>
                </c:pt>
                <c:pt idx="5239">
                  <c:v>-1</c:v>
                </c:pt>
                <c:pt idx="5240">
                  <c:v>-1</c:v>
                </c:pt>
                <c:pt idx="5241">
                  <c:v>-1</c:v>
                </c:pt>
                <c:pt idx="5242">
                  <c:v>0</c:v>
                </c:pt>
                <c:pt idx="5243">
                  <c:v>0</c:v>
                </c:pt>
                <c:pt idx="5244">
                  <c:v>0</c:v>
                </c:pt>
                <c:pt idx="5245">
                  <c:v>0</c:v>
                </c:pt>
                <c:pt idx="5246">
                  <c:v>0</c:v>
                </c:pt>
                <c:pt idx="5247">
                  <c:v>0</c:v>
                </c:pt>
                <c:pt idx="5248">
                  <c:v>0</c:v>
                </c:pt>
                <c:pt idx="5249">
                  <c:v>1</c:v>
                </c:pt>
                <c:pt idx="5250">
                  <c:v>1</c:v>
                </c:pt>
                <c:pt idx="5251">
                  <c:v>1</c:v>
                </c:pt>
                <c:pt idx="5252">
                  <c:v>1</c:v>
                </c:pt>
                <c:pt idx="5253">
                  <c:v>1</c:v>
                </c:pt>
                <c:pt idx="5254">
                  <c:v>1</c:v>
                </c:pt>
                <c:pt idx="5255">
                  <c:v>1</c:v>
                </c:pt>
                <c:pt idx="5256">
                  <c:v>1</c:v>
                </c:pt>
                <c:pt idx="5257">
                  <c:v>1</c:v>
                </c:pt>
                <c:pt idx="5258">
                  <c:v>1</c:v>
                </c:pt>
                <c:pt idx="5259">
                  <c:v>1</c:v>
                </c:pt>
                <c:pt idx="5260">
                  <c:v>1</c:v>
                </c:pt>
                <c:pt idx="5261">
                  <c:v>1</c:v>
                </c:pt>
                <c:pt idx="5262">
                  <c:v>1</c:v>
                </c:pt>
                <c:pt idx="5263">
                  <c:v>1</c:v>
                </c:pt>
                <c:pt idx="5264">
                  <c:v>1</c:v>
                </c:pt>
                <c:pt idx="5265">
                  <c:v>1</c:v>
                </c:pt>
                <c:pt idx="5266">
                  <c:v>-1</c:v>
                </c:pt>
                <c:pt idx="5267">
                  <c:v>-1</c:v>
                </c:pt>
                <c:pt idx="5268">
                  <c:v>-1</c:v>
                </c:pt>
                <c:pt idx="5269">
                  <c:v>-2</c:v>
                </c:pt>
                <c:pt idx="5270">
                  <c:v>-2</c:v>
                </c:pt>
                <c:pt idx="5271">
                  <c:v>-2</c:v>
                </c:pt>
                <c:pt idx="5272">
                  <c:v>-4</c:v>
                </c:pt>
                <c:pt idx="5273">
                  <c:v>-4</c:v>
                </c:pt>
                <c:pt idx="5274">
                  <c:v>-4</c:v>
                </c:pt>
                <c:pt idx="5275">
                  <c:v>-4</c:v>
                </c:pt>
                <c:pt idx="5276">
                  <c:v>-4</c:v>
                </c:pt>
                <c:pt idx="5277">
                  <c:v>-4</c:v>
                </c:pt>
                <c:pt idx="5278">
                  <c:v>-3</c:v>
                </c:pt>
                <c:pt idx="5279">
                  <c:v>-3</c:v>
                </c:pt>
                <c:pt idx="5280">
                  <c:v>-3</c:v>
                </c:pt>
                <c:pt idx="5281">
                  <c:v>-2</c:v>
                </c:pt>
                <c:pt idx="5282">
                  <c:v>-2</c:v>
                </c:pt>
                <c:pt idx="5283">
                  <c:v>-2</c:v>
                </c:pt>
                <c:pt idx="5284">
                  <c:v>-1</c:v>
                </c:pt>
                <c:pt idx="5285">
                  <c:v>-1</c:v>
                </c:pt>
                <c:pt idx="5286">
                  <c:v>-1</c:v>
                </c:pt>
                <c:pt idx="5287">
                  <c:v>-1</c:v>
                </c:pt>
                <c:pt idx="5288">
                  <c:v>-1</c:v>
                </c:pt>
                <c:pt idx="5289">
                  <c:v>-1</c:v>
                </c:pt>
                <c:pt idx="5290">
                  <c:v>-1</c:v>
                </c:pt>
                <c:pt idx="5291">
                  <c:v>0</c:v>
                </c:pt>
                <c:pt idx="5292">
                  <c:v>0</c:v>
                </c:pt>
                <c:pt idx="5293">
                  <c:v>0</c:v>
                </c:pt>
                <c:pt idx="5294">
                  <c:v>0</c:v>
                </c:pt>
                <c:pt idx="5295">
                  <c:v>0</c:v>
                </c:pt>
                <c:pt idx="5296">
                  <c:v>1</c:v>
                </c:pt>
                <c:pt idx="5297">
                  <c:v>1</c:v>
                </c:pt>
                <c:pt idx="5298">
                  <c:v>1</c:v>
                </c:pt>
                <c:pt idx="5299">
                  <c:v>1</c:v>
                </c:pt>
                <c:pt idx="5300">
                  <c:v>1</c:v>
                </c:pt>
                <c:pt idx="5301">
                  <c:v>1</c:v>
                </c:pt>
                <c:pt idx="5302">
                  <c:v>1</c:v>
                </c:pt>
                <c:pt idx="5303">
                  <c:v>1</c:v>
                </c:pt>
                <c:pt idx="5304">
                  <c:v>1</c:v>
                </c:pt>
                <c:pt idx="5305">
                  <c:v>1</c:v>
                </c:pt>
                <c:pt idx="5306">
                  <c:v>1</c:v>
                </c:pt>
                <c:pt idx="5307">
                  <c:v>1</c:v>
                </c:pt>
                <c:pt idx="5308">
                  <c:v>1</c:v>
                </c:pt>
                <c:pt idx="5309">
                  <c:v>1</c:v>
                </c:pt>
                <c:pt idx="5310">
                  <c:v>1</c:v>
                </c:pt>
                <c:pt idx="5311">
                  <c:v>1</c:v>
                </c:pt>
                <c:pt idx="5312">
                  <c:v>1</c:v>
                </c:pt>
                <c:pt idx="5313">
                  <c:v>1</c:v>
                </c:pt>
                <c:pt idx="5314">
                  <c:v>2</c:v>
                </c:pt>
                <c:pt idx="5315">
                  <c:v>1</c:v>
                </c:pt>
                <c:pt idx="5316">
                  <c:v>1</c:v>
                </c:pt>
                <c:pt idx="5317">
                  <c:v>1</c:v>
                </c:pt>
                <c:pt idx="5318">
                  <c:v>1</c:v>
                </c:pt>
                <c:pt idx="5319">
                  <c:v>1</c:v>
                </c:pt>
                <c:pt idx="5320">
                  <c:v>1</c:v>
                </c:pt>
                <c:pt idx="5321">
                  <c:v>1</c:v>
                </c:pt>
                <c:pt idx="5322">
                  <c:v>1</c:v>
                </c:pt>
                <c:pt idx="5323">
                  <c:v>1</c:v>
                </c:pt>
                <c:pt idx="5324">
                  <c:v>1</c:v>
                </c:pt>
                <c:pt idx="5325">
                  <c:v>1</c:v>
                </c:pt>
                <c:pt idx="5326">
                  <c:v>-1</c:v>
                </c:pt>
                <c:pt idx="5327">
                  <c:v>-1</c:v>
                </c:pt>
                <c:pt idx="5328">
                  <c:v>-1</c:v>
                </c:pt>
                <c:pt idx="5329">
                  <c:v>-1</c:v>
                </c:pt>
                <c:pt idx="5330">
                  <c:v>-1</c:v>
                </c:pt>
                <c:pt idx="5331">
                  <c:v>-1</c:v>
                </c:pt>
                <c:pt idx="5332">
                  <c:v>-1</c:v>
                </c:pt>
                <c:pt idx="5333">
                  <c:v>-1</c:v>
                </c:pt>
                <c:pt idx="5334">
                  <c:v>-1</c:v>
                </c:pt>
                <c:pt idx="5335">
                  <c:v>-1</c:v>
                </c:pt>
                <c:pt idx="5336">
                  <c:v>-1</c:v>
                </c:pt>
                <c:pt idx="5337">
                  <c:v>-1</c:v>
                </c:pt>
                <c:pt idx="5338">
                  <c:v>1</c:v>
                </c:pt>
                <c:pt idx="5339">
                  <c:v>1</c:v>
                </c:pt>
                <c:pt idx="5340">
                  <c:v>1</c:v>
                </c:pt>
                <c:pt idx="5341">
                  <c:v>1</c:v>
                </c:pt>
                <c:pt idx="5342">
                  <c:v>1</c:v>
                </c:pt>
                <c:pt idx="5343">
                  <c:v>1</c:v>
                </c:pt>
                <c:pt idx="5344">
                  <c:v>1</c:v>
                </c:pt>
                <c:pt idx="5345">
                  <c:v>1</c:v>
                </c:pt>
                <c:pt idx="5346">
                  <c:v>1</c:v>
                </c:pt>
                <c:pt idx="5347">
                  <c:v>1</c:v>
                </c:pt>
                <c:pt idx="5348">
                  <c:v>1</c:v>
                </c:pt>
                <c:pt idx="5349">
                  <c:v>1</c:v>
                </c:pt>
                <c:pt idx="5350">
                  <c:v>-1</c:v>
                </c:pt>
                <c:pt idx="5351">
                  <c:v>-1</c:v>
                </c:pt>
                <c:pt idx="5352">
                  <c:v>-1</c:v>
                </c:pt>
                <c:pt idx="5353">
                  <c:v>-1</c:v>
                </c:pt>
                <c:pt idx="5354">
                  <c:v>-1</c:v>
                </c:pt>
                <c:pt idx="5355">
                  <c:v>-1</c:v>
                </c:pt>
                <c:pt idx="5356">
                  <c:v>-1</c:v>
                </c:pt>
                <c:pt idx="5357">
                  <c:v>-1</c:v>
                </c:pt>
                <c:pt idx="5358">
                  <c:v>-1</c:v>
                </c:pt>
                <c:pt idx="5359">
                  <c:v>-1</c:v>
                </c:pt>
                <c:pt idx="5360">
                  <c:v>-1</c:v>
                </c:pt>
                <c:pt idx="5361">
                  <c:v>-1</c:v>
                </c:pt>
                <c:pt idx="5362">
                  <c:v>2</c:v>
                </c:pt>
                <c:pt idx="5363">
                  <c:v>2</c:v>
                </c:pt>
                <c:pt idx="5364">
                  <c:v>2</c:v>
                </c:pt>
                <c:pt idx="5365">
                  <c:v>1</c:v>
                </c:pt>
                <c:pt idx="5366">
                  <c:v>0</c:v>
                </c:pt>
                <c:pt idx="5367">
                  <c:v>0</c:v>
                </c:pt>
                <c:pt idx="5368">
                  <c:v>0</c:v>
                </c:pt>
                <c:pt idx="5369">
                  <c:v>0</c:v>
                </c:pt>
                <c:pt idx="5370">
                  <c:v>0</c:v>
                </c:pt>
                <c:pt idx="5371">
                  <c:v>0</c:v>
                </c:pt>
                <c:pt idx="5372">
                  <c:v>0</c:v>
                </c:pt>
                <c:pt idx="5373">
                  <c:v>0</c:v>
                </c:pt>
                <c:pt idx="5374">
                  <c:v>-2</c:v>
                </c:pt>
                <c:pt idx="5375">
                  <c:v>-2</c:v>
                </c:pt>
                <c:pt idx="5376">
                  <c:v>-2</c:v>
                </c:pt>
                <c:pt idx="5377">
                  <c:v>-1</c:v>
                </c:pt>
                <c:pt idx="5378">
                  <c:v>1</c:v>
                </c:pt>
                <c:pt idx="5379">
                  <c:v>1</c:v>
                </c:pt>
                <c:pt idx="5380">
                  <c:v>1</c:v>
                </c:pt>
                <c:pt idx="5381">
                  <c:v>1</c:v>
                </c:pt>
                <c:pt idx="5382">
                  <c:v>1</c:v>
                </c:pt>
                <c:pt idx="5383">
                  <c:v>1</c:v>
                </c:pt>
                <c:pt idx="5384">
                  <c:v>1</c:v>
                </c:pt>
                <c:pt idx="5385">
                  <c:v>1</c:v>
                </c:pt>
                <c:pt idx="5386">
                  <c:v>1</c:v>
                </c:pt>
                <c:pt idx="5387">
                  <c:v>1</c:v>
                </c:pt>
                <c:pt idx="5388">
                  <c:v>1</c:v>
                </c:pt>
                <c:pt idx="5389">
                  <c:v>1</c:v>
                </c:pt>
                <c:pt idx="5390">
                  <c:v>1</c:v>
                </c:pt>
                <c:pt idx="5391">
                  <c:v>1</c:v>
                </c:pt>
                <c:pt idx="5392">
                  <c:v>1</c:v>
                </c:pt>
                <c:pt idx="5393">
                  <c:v>1</c:v>
                </c:pt>
                <c:pt idx="5394">
                  <c:v>1</c:v>
                </c:pt>
                <c:pt idx="5395">
                  <c:v>1</c:v>
                </c:pt>
                <c:pt idx="5396">
                  <c:v>1</c:v>
                </c:pt>
                <c:pt idx="5397">
                  <c:v>1</c:v>
                </c:pt>
                <c:pt idx="5398">
                  <c:v>1</c:v>
                </c:pt>
                <c:pt idx="5399">
                  <c:v>1</c:v>
                </c:pt>
                <c:pt idx="5400">
                  <c:v>1</c:v>
                </c:pt>
                <c:pt idx="5401">
                  <c:v>1</c:v>
                </c:pt>
                <c:pt idx="5402">
                  <c:v>1</c:v>
                </c:pt>
                <c:pt idx="5403">
                  <c:v>1</c:v>
                </c:pt>
                <c:pt idx="5404">
                  <c:v>1</c:v>
                </c:pt>
                <c:pt idx="5405">
                  <c:v>1</c:v>
                </c:pt>
                <c:pt idx="5406">
                  <c:v>1</c:v>
                </c:pt>
                <c:pt idx="5407">
                  <c:v>1</c:v>
                </c:pt>
                <c:pt idx="5408">
                  <c:v>1</c:v>
                </c:pt>
                <c:pt idx="5409">
                  <c:v>1</c:v>
                </c:pt>
                <c:pt idx="5410">
                  <c:v>1</c:v>
                </c:pt>
                <c:pt idx="5411">
                  <c:v>1</c:v>
                </c:pt>
                <c:pt idx="5412">
                  <c:v>1</c:v>
                </c:pt>
                <c:pt idx="5413">
                  <c:v>1</c:v>
                </c:pt>
                <c:pt idx="5414">
                  <c:v>-1</c:v>
                </c:pt>
                <c:pt idx="5415">
                  <c:v>-1</c:v>
                </c:pt>
                <c:pt idx="5416">
                  <c:v>-1</c:v>
                </c:pt>
                <c:pt idx="5417">
                  <c:v>-1</c:v>
                </c:pt>
                <c:pt idx="5418">
                  <c:v>-1</c:v>
                </c:pt>
                <c:pt idx="5419">
                  <c:v>-1</c:v>
                </c:pt>
                <c:pt idx="5420">
                  <c:v>-1</c:v>
                </c:pt>
                <c:pt idx="5421">
                  <c:v>-1</c:v>
                </c:pt>
                <c:pt idx="5422">
                  <c:v>-1</c:v>
                </c:pt>
                <c:pt idx="5423">
                  <c:v>-1</c:v>
                </c:pt>
                <c:pt idx="5424">
                  <c:v>-1</c:v>
                </c:pt>
                <c:pt idx="5425">
                  <c:v>-1</c:v>
                </c:pt>
                <c:pt idx="5426">
                  <c:v>1</c:v>
                </c:pt>
                <c:pt idx="5427">
                  <c:v>1</c:v>
                </c:pt>
                <c:pt idx="5428">
                  <c:v>1</c:v>
                </c:pt>
                <c:pt idx="5429">
                  <c:v>1</c:v>
                </c:pt>
                <c:pt idx="5430">
                  <c:v>1</c:v>
                </c:pt>
                <c:pt idx="5431">
                  <c:v>1</c:v>
                </c:pt>
                <c:pt idx="5432">
                  <c:v>1</c:v>
                </c:pt>
                <c:pt idx="5433">
                  <c:v>1</c:v>
                </c:pt>
                <c:pt idx="5434">
                  <c:v>1</c:v>
                </c:pt>
                <c:pt idx="5435">
                  <c:v>0</c:v>
                </c:pt>
                <c:pt idx="5436">
                  <c:v>0</c:v>
                </c:pt>
                <c:pt idx="5437">
                  <c:v>0</c:v>
                </c:pt>
                <c:pt idx="5438">
                  <c:v>-1</c:v>
                </c:pt>
                <c:pt idx="5439">
                  <c:v>-1</c:v>
                </c:pt>
                <c:pt idx="5440">
                  <c:v>-1</c:v>
                </c:pt>
                <c:pt idx="5441">
                  <c:v>-1</c:v>
                </c:pt>
                <c:pt idx="5442">
                  <c:v>-1</c:v>
                </c:pt>
                <c:pt idx="5443">
                  <c:v>-1</c:v>
                </c:pt>
                <c:pt idx="5444">
                  <c:v>-1</c:v>
                </c:pt>
                <c:pt idx="5445">
                  <c:v>-1</c:v>
                </c:pt>
                <c:pt idx="5446">
                  <c:v>-1</c:v>
                </c:pt>
                <c:pt idx="5447">
                  <c:v>1</c:v>
                </c:pt>
                <c:pt idx="5448">
                  <c:v>1</c:v>
                </c:pt>
                <c:pt idx="5449">
                  <c:v>1</c:v>
                </c:pt>
                <c:pt idx="5450">
                  <c:v>1</c:v>
                </c:pt>
                <c:pt idx="5451">
                  <c:v>1</c:v>
                </c:pt>
                <c:pt idx="5452">
                  <c:v>1</c:v>
                </c:pt>
                <c:pt idx="5453">
                  <c:v>1</c:v>
                </c:pt>
                <c:pt idx="5454">
                  <c:v>1</c:v>
                </c:pt>
                <c:pt idx="5455">
                  <c:v>1</c:v>
                </c:pt>
                <c:pt idx="5456">
                  <c:v>1</c:v>
                </c:pt>
                <c:pt idx="5457">
                  <c:v>1</c:v>
                </c:pt>
                <c:pt idx="5458">
                  <c:v>1</c:v>
                </c:pt>
                <c:pt idx="5459">
                  <c:v>-1</c:v>
                </c:pt>
                <c:pt idx="5460">
                  <c:v>-1</c:v>
                </c:pt>
                <c:pt idx="5461">
                  <c:v>-1</c:v>
                </c:pt>
                <c:pt idx="5462">
                  <c:v>-1</c:v>
                </c:pt>
                <c:pt idx="5463">
                  <c:v>-1</c:v>
                </c:pt>
                <c:pt idx="5464">
                  <c:v>-1</c:v>
                </c:pt>
                <c:pt idx="5465">
                  <c:v>-1</c:v>
                </c:pt>
                <c:pt idx="5466">
                  <c:v>-1</c:v>
                </c:pt>
                <c:pt idx="5467">
                  <c:v>-1</c:v>
                </c:pt>
                <c:pt idx="5468">
                  <c:v>-1</c:v>
                </c:pt>
                <c:pt idx="5469">
                  <c:v>-1</c:v>
                </c:pt>
                <c:pt idx="5470">
                  <c:v>0</c:v>
                </c:pt>
                <c:pt idx="5471">
                  <c:v>0</c:v>
                </c:pt>
                <c:pt idx="5472">
                  <c:v>0</c:v>
                </c:pt>
                <c:pt idx="5473">
                  <c:v>0</c:v>
                </c:pt>
                <c:pt idx="5474">
                  <c:v>0</c:v>
                </c:pt>
                <c:pt idx="5475">
                  <c:v>0</c:v>
                </c:pt>
                <c:pt idx="5476">
                  <c:v>0</c:v>
                </c:pt>
                <c:pt idx="5477">
                  <c:v>0</c:v>
                </c:pt>
                <c:pt idx="5478">
                  <c:v>0</c:v>
                </c:pt>
                <c:pt idx="5479">
                  <c:v>0</c:v>
                </c:pt>
                <c:pt idx="5480">
                  <c:v>0</c:v>
                </c:pt>
                <c:pt idx="5481">
                  <c:v>1</c:v>
                </c:pt>
                <c:pt idx="5482">
                  <c:v>-2</c:v>
                </c:pt>
                <c:pt idx="5483">
                  <c:v>-2</c:v>
                </c:pt>
                <c:pt idx="5484">
                  <c:v>-2</c:v>
                </c:pt>
                <c:pt idx="5485">
                  <c:v>-2</c:v>
                </c:pt>
                <c:pt idx="5486">
                  <c:v>-2</c:v>
                </c:pt>
                <c:pt idx="5487">
                  <c:v>-2</c:v>
                </c:pt>
                <c:pt idx="5488">
                  <c:v>-2</c:v>
                </c:pt>
                <c:pt idx="5489">
                  <c:v>-2</c:v>
                </c:pt>
                <c:pt idx="5490">
                  <c:v>-2</c:v>
                </c:pt>
                <c:pt idx="5491">
                  <c:v>-2</c:v>
                </c:pt>
                <c:pt idx="5492">
                  <c:v>-2</c:v>
                </c:pt>
                <c:pt idx="5493">
                  <c:v>-2</c:v>
                </c:pt>
                <c:pt idx="5494">
                  <c:v>-1</c:v>
                </c:pt>
                <c:pt idx="5495">
                  <c:v>-1</c:v>
                </c:pt>
                <c:pt idx="5496">
                  <c:v>-1</c:v>
                </c:pt>
                <c:pt idx="5497">
                  <c:v>0</c:v>
                </c:pt>
                <c:pt idx="5498">
                  <c:v>0</c:v>
                </c:pt>
                <c:pt idx="5499">
                  <c:v>0</c:v>
                </c:pt>
                <c:pt idx="5500">
                  <c:v>0</c:v>
                </c:pt>
                <c:pt idx="5501">
                  <c:v>0</c:v>
                </c:pt>
                <c:pt idx="5502">
                  <c:v>0</c:v>
                </c:pt>
                <c:pt idx="5503">
                  <c:v>0</c:v>
                </c:pt>
                <c:pt idx="5504">
                  <c:v>0</c:v>
                </c:pt>
                <c:pt idx="5505">
                  <c:v>0</c:v>
                </c:pt>
                <c:pt idx="5506">
                  <c:v>1</c:v>
                </c:pt>
                <c:pt idx="5507">
                  <c:v>1</c:v>
                </c:pt>
                <c:pt idx="5508">
                  <c:v>1</c:v>
                </c:pt>
                <c:pt idx="5509">
                  <c:v>1</c:v>
                </c:pt>
                <c:pt idx="5510">
                  <c:v>1</c:v>
                </c:pt>
                <c:pt idx="5511">
                  <c:v>1</c:v>
                </c:pt>
                <c:pt idx="5512">
                  <c:v>1</c:v>
                </c:pt>
                <c:pt idx="5513">
                  <c:v>1</c:v>
                </c:pt>
                <c:pt idx="5514">
                  <c:v>1</c:v>
                </c:pt>
                <c:pt idx="5515">
                  <c:v>1</c:v>
                </c:pt>
                <c:pt idx="5516">
                  <c:v>1</c:v>
                </c:pt>
                <c:pt idx="5517">
                  <c:v>1</c:v>
                </c:pt>
                <c:pt idx="5518">
                  <c:v>1</c:v>
                </c:pt>
                <c:pt idx="5519">
                  <c:v>1</c:v>
                </c:pt>
                <c:pt idx="5520">
                  <c:v>1</c:v>
                </c:pt>
                <c:pt idx="5521">
                  <c:v>1</c:v>
                </c:pt>
                <c:pt idx="5522">
                  <c:v>1</c:v>
                </c:pt>
                <c:pt idx="5523">
                  <c:v>1</c:v>
                </c:pt>
                <c:pt idx="5524">
                  <c:v>1</c:v>
                </c:pt>
                <c:pt idx="5525">
                  <c:v>1</c:v>
                </c:pt>
                <c:pt idx="5526">
                  <c:v>1</c:v>
                </c:pt>
                <c:pt idx="5527">
                  <c:v>1</c:v>
                </c:pt>
                <c:pt idx="5528">
                  <c:v>1</c:v>
                </c:pt>
                <c:pt idx="5529">
                  <c:v>1</c:v>
                </c:pt>
                <c:pt idx="5530">
                  <c:v>1</c:v>
                </c:pt>
                <c:pt idx="5531">
                  <c:v>1</c:v>
                </c:pt>
                <c:pt idx="5532">
                  <c:v>1</c:v>
                </c:pt>
                <c:pt idx="5533">
                  <c:v>1</c:v>
                </c:pt>
                <c:pt idx="5534">
                  <c:v>1</c:v>
                </c:pt>
                <c:pt idx="5535">
                  <c:v>1</c:v>
                </c:pt>
                <c:pt idx="5536">
                  <c:v>1</c:v>
                </c:pt>
                <c:pt idx="5537">
                  <c:v>1</c:v>
                </c:pt>
                <c:pt idx="5538">
                  <c:v>1</c:v>
                </c:pt>
                <c:pt idx="5539">
                  <c:v>1</c:v>
                </c:pt>
                <c:pt idx="5540">
                  <c:v>1</c:v>
                </c:pt>
                <c:pt idx="5541">
                  <c:v>1</c:v>
                </c:pt>
                <c:pt idx="5542">
                  <c:v>1</c:v>
                </c:pt>
                <c:pt idx="5543">
                  <c:v>1</c:v>
                </c:pt>
                <c:pt idx="5544">
                  <c:v>1</c:v>
                </c:pt>
                <c:pt idx="5545">
                  <c:v>-1</c:v>
                </c:pt>
                <c:pt idx="5546">
                  <c:v>-1</c:v>
                </c:pt>
                <c:pt idx="5547">
                  <c:v>-1</c:v>
                </c:pt>
                <c:pt idx="5548">
                  <c:v>-1</c:v>
                </c:pt>
                <c:pt idx="5549">
                  <c:v>-1</c:v>
                </c:pt>
                <c:pt idx="5550">
                  <c:v>-1</c:v>
                </c:pt>
                <c:pt idx="5551">
                  <c:v>-1</c:v>
                </c:pt>
                <c:pt idx="5552">
                  <c:v>-1</c:v>
                </c:pt>
                <c:pt idx="5553">
                  <c:v>-1</c:v>
                </c:pt>
                <c:pt idx="5554">
                  <c:v>-1</c:v>
                </c:pt>
                <c:pt idx="5555">
                  <c:v>-1</c:v>
                </c:pt>
                <c:pt idx="5556">
                  <c:v>-1</c:v>
                </c:pt>
                <c:pt idx="5557">
                  <c:v>-1</c:v>
                </c:pt>
                <c:pt idx="5558">
                  <c:v>-1</c:v>
                </c:pt>
                <c:pt idx="5559">
                  <c:v>-1</c:v>
                </c:pt>
                <c:pt idx="5560">
                  <c:v>-1</c:v>
                </c:pt>
                <c:pt idx="5561">
                  <c:v>-1</c:v>
                </c:pt>
                <c:pt idx="5562">
                  <c:v>-1</c:v>
                </c:pt>
                <c:pt idx="5563">
                  <c:v>-1</c:v>
                </c:pt>
                <c:pt idx="5564">
                  <c:v>-1</c:v>
                </c:pt>
                <c:pt idx="5565">
                  <c:v>-1</c:v>
                </c:pt>
                <c:pt idx="5566">
                  <c:v>-1</c:v>
                </c:pt>
                <c:pt idx="5567">
                  <c:v>-1</c:v>
                </c:pt>
                <c:pt idx="5568">
                  <c:v>-1</c:v>
                </c:pt>
                <c:pt idx="5569">
                  <c:v>-1</c:v>
                </c:pt>
                <c:pt idx="5570">
                  <c:v>-1</c:v>
                </c:pt>
                <c:pt idx="5571">
                  <c:v>-1</c:v>
                </c:pt>
                <c:pt idx="5572">
                  <c:v>-1</c:v>
                </c:pt>
                <c:pt idx="5573">
                  <c:v>-1</c:v>
                </c:pt>
                <c:pt idx="5574">
                  <c:v>-1</c:v>
                </c:pt>
                <c:pt idx="5575">
                  <c:v>-1</c:v>
                </c:pt>
                <c:pt idx="5576">
                  <c:v>-1</c:v>
                </c:pt>
                <c:pt idx="5577">
                  <c:v>-1</c:v>
                </c:pt>
                <c:pt idx="5578">
                  <c:v>-1</c:v>
                </c:pt>
                <c:pt idx="5579">
                  <c:v>-1</c:v>
                </c:pt>
                <c:pt idx="5580">
                  <c:v>-1</c:v>
                </c:pt>
                <c:pt idx="5581">
                  <c:v>0</c:v>
                </c:pt>
                <c:pt idx="5582">
                  <c:v>0</c:v>
                </c:pt>
                <c:pt idx="5583">
                  <c:v>0</c:v>
                </c:pt>
                <c:pt idx="5584">
                  <c:v>0</c:v>
                </c:pt>
                <c:pt idx="5585">
                  <c:v>0</c:v>
                </c:pt>
                <c:pt idx="5586">
                  <c:v>0</c:v>
                </c:pt>
                <c:pt idx="5587">
                  <c:v>0</c:v>
                </c:pt>
                <c:pt idx="5588">
                  <c:v>0</c:v>
                </c:pt>
                <c:pt idx="5589">
                  <c:v>0</c:v>
                </c:pt>
                <c:pt idx="5590">
                  <c:v>0</c:v>
                </c:pt>
                <c:pt idx="5591">
                  <c:v>0</c:v>
                </c:pt>
                <c:pt idx="5592">
                  <c:v>0</c:v>
                </c:pt>
                <c:pt idx="5593">
                  <c:v>-1</c:v>
                </c:pt>
                <c:pt idx="5594">
                  <c:v>-1</c:v>
                </c:pt>
                <c:pt idx="5595">
                  <c:v>-1</c:v>
                </c:pt>
                <c:pt idx="5596">
                  <c:v>-1</c:v>
                </c:pt>
                <c:pt idx="5597">
                  <c:v>-1</c:v>
                </c:pt>
                <c:pt idx="5598">
                  <c:v>-1</c:v>
                </c:pt>
                <c:pt idx="5599">
                  <c:v>-1</c:v>
                </c:pt>
                <c:pt idx="5600">
                  <c:v>0</c:v>
                </c:pt>
                <c:pt idx="5601">
                  <c:v>0</c:v>
                </c:pt>
                <c:pt idx="5602">
                  <c:v>0</c:v>
                </c:pt>
                <c:pt idx="5603">
                  <c:v>0</c:v>
                </c:pt>
                <c:pt idx="5604">
                  <c:v>0</c:v>
                </c:pt>
                <c:pt idx="5605">
                  <c:v>1</c:v>
                </c:pt>
                <c:pt idx="5606">
                  <c:v>1</c:v>
                </c:pt>
                <c:pt idx="5607">
                  <c:v>1</c:v>
                </c:pt>
                <c:pt idx="5608">
                  <c:v>1</c:v>
                </c:pt>
                <c:pt idx="5609">
                  <c:v>1</c:v>
                </c:pt>
                <c:pt idx="5610">
                  <c:v>1</c:v>
                </c:pt>
                <c:pt idx="5611">
                  <c:v>1</c:v>
                </c:pt>
                <c:pt idx="5612">
                  <c:v>-3</c:v>
                </c:pt>
                <c:pt idx="5613">
                  <c:v>-3</c:v>
                </c:pt>
                <c:pt idx="5614">
                  <c:v>-3</c:v>
                </c:pt>
                <c:pt idx="5615">
                  <c:v>-3</c:v>
                </c:pt>
                <c:pt idx="5616">
                  <c:v>-3</c:v>
                </c:pt>
                <c:pt idx="5617">
                  <c:v>-3</c:v>
                </c:pt>
                <c:pt idx="5618">
                  <c:v>-3</c:v>
                </c:pt>
                <c:pt idx="5619">
                  <c:v>-3</c:v>
                </c:pt>
                <c:pt idx="5620">
                  <c:v>-3</c:v>
                </c:pt>
                <c:pt idx="5621">
                  <c:v>-3</c:v>
                </c:pt>
                <c:pt idx="5622">
                  <c:v>-3</c:v>
                </c:pt>
                <c:pt idx="5623">
                  <c:v>-3</c:v>
                </c:pt>
                <c:pt idx="5624">
                  <c:v>1</c:v>
                </c:pt>
                <c:pt idx="5625">
                  <c:v>1</c:v>
                </c:pt>
                <c:pt idx="5626">
                  <c:v>1</c:v>
                </c:pt>
                <c:pt idx="5627">
                  <c:v>1</c:v>
                </c:pt>
                <c:pt idx="5628">
                  <c:v>1</c:v>
                </c:pt>
                <c:pt idx="5629">
                  <c:v>1</c:v>
                </c:pt>
                <c:pt idx="5630">
                  <c:v>1</c:v>
                </c:pt>
                <c:pt idx="5631">
                  <c:v>1</c:v>
                </c:pt>
                <c:pt idx="5632">
                  <c:v>1</c:v>
                </c:pt>
                <c:pt idx="5633">
                  <c:v>1</c:v>
                </c:pt>
                <c:pt idx="5634">
                  <c:v>1</c:v>
                </c:pt>
                <c:pt idx="5635">
                  <c:v>1</c:v>
                </c:pt>
                <c:pt idx="5636">
                  <c:v>-1</c:v>
                </c:pt>
                <c:pt idx="5637">
                  <c:v>-1</c:v>
                </c:pt>
                <c:pt idx="5638">
                  <c:v>-1</c:v>
                </c:pt>
                <c:pt idx="5639">
                  <c:v>-1</c:v>
                </c:pt>
                <c:pt idx="5640">
                  <c:v>-1</c:v>
                </c:pt>
                <c:pt idx="5641">
                  <c:v>-1</c:v>
                </c:pt>
                <c:pt idx="5642">
                  <c:v>-1</c:v>
                </c:pt>
                <c:pt idx="5643">
                  <c:v>-1</c:v>
                </c:pt>
                <c:pt idx="5644">
                  <c:v>-1</c:v>
                </c:pt>
                <c:pt idx="5645">
                  <c:v>-1</c:v>
                </c:pt>
                <c:pt idx="5646">
                  <c:v>-1</c:v>
                </c:pt>
                <c:pt idx="5647">
                  <c:v>-1</c:v>
                </c:pt>
                <c:pt idx="5648">
                  <c:v>-1</c:v>
                </c:pt>
                <c:pt idx="5649">
                  <c:v>-1</c:v>
                </c:pt>
                <c:pt idx="5650">
                  <c:v>-3</c:v>
                </c:pt>
                <c:pt idx="5651">
                  <c:v>-3</c:v>
                </c:pt>
                <c:pt idx="5652">
                  <c:v>-3</c:v>
                </c:pt>
                <c:pt idx="5653">
                  <c:v>-3</c:v>
                </c:pt>
                <c:pt idx="5654">
                  <c:v>-2</c:v>
                </c:pt>
                <c:pt idx="5655">
                  <c:v>-2</c:v>
                </c:pt>
                <c:pt idx="5656">
                  <c:v>-2</c:v>
                </c:pt>
                <c:pt idx="5657">
                  <c:v>-2</c:v>
                </c:pt>
                <c:pt idx="5658">
                  <c:v>-2</c:v>
                </c:pt>
                <c:pt idx="5659">
                  <c:v>-2</c:v>
                </c:pt>
                <c:pt idx="5660">
                  <c:v>-1</c:v>
                </c:pt>
                <c:pt idx="5661">
                  <c:v>-1</c:v>
                </c:pt>
                <c:pt idx="5662">
                  <c:v>1</c:v>
                </c:pt>
                <c:pt idx="5663">
                  <c:v>2</c:v>
                </c:pt>
                <c:pt idx="5664">
                  <c:v>2</c:v>
                </c:pt>
                <c:pt idx="5665">
                  <c:v>2</c:v>
                </c:pt>
                <c:pt idx="5666">
                  <c:v>1</c:v>
                </c:pt>
                <c:pt idx="5667">
                  <c:v>1</c:v>
                </c:pt>
                <c:pt idx="5668">
                  <c:v>1</c:v>
                </c:pt>
                <c:pt idx="5669">
                  <c:v>1</c:v>
                </c:pt>
                <c:pt idx="5670">
                  <c:v>1</c:v>
                </c:pt>
                <c:pt idx="5671">
                  <c:v>1</c:v>
                </c:pt>
                <c:pt idx="5672">
                  <c:v>1</c:v>
                </c:pt>
                <c:pt idx="5673">
                  <c:v>1</c:v>
                </c:pt>
                <c:pt idx="5674">
                  <c:v>1</c:v>
                </c:pt>
                <c:pt idx="5675">
                  <c:v>-1</c:v>
                </c:pt>
                <c:pt idx="5676">
                  <c:v>-1</c:v>
                </c:pt>
                <c:pt idx="5677">
                  <c:v>-1</c:v>
                </c:pt>
                <c:pt idx="5678">
                  <c:v>-1</c:v>
                </c:pt>
                <c:pt idx="5679">
                  <c:v>-1</c:v>
                </c:pt>
                <c:pt idx="5680">
                  <c:v>-1</c:v>
                </c:pt>
                <c:pt idx="5681">
                  <c:v>-1</c:v>
                </c:pt>
                <c:pt idx="5682">
                  <c:v>-1</c:v>
                </c:pt>
                <c:pt idx="5683">
                  <c:v>-1</c:v>
                </c:pt>
                <c:pt idx="5684">
                  <c:v>-1</c:v>
                </c:pt>
                <c:pt idx="5685">
                  <c:v>-1</c:v>
                </c:pt>
                <c:pt idx="5686">
                  <c:v>-1</c:v>
                </c:pt>
                <c:pt idx="5687">
                  <c:v>-1</c:v>
                </c:pt>
                <c:pt idx="5688">
                  <c:v>-1</c:v>
                </c:pt>
                <c:pt idx="5689">
                  <c:v>-1</c:v>
                </c:pt>
                <c:pt idx="5690">
                  <c:v>-1</c:v>
                </c:pt>
                <c:pt idx="5691">
                  <c:v>-1</c:v>
                </c:pt>
                <c:pt idx="5692">
                  <c:v>-1</c:v>
                </c:pt>
                <c:pt idx="5693">
                  <c:v>-1</c:v>
                </c:pt>
                <c:pt idx="5694">
                  <c:v>-1</c:v>
                </c:pt>
                <c:pt idx="5695">
                  <c:v>-1</c:v>
                </c:pt>
                <c:pt idx="5696">
                  <c:v>-1</c:v>
                </c:pt>
                <c:pt idx="5697">
                  <c:v>-1</c:v>
                </c:pt>
                <c:pt idx="5698">
                  <c:v>-1</c:v>
                </c:pt>
                <c:pt idx="5699">
                  <c:v>1</c:v>
                </c:pt>
                <c:pt idx="5700">
                  <c:v>1</c:v>
                </c:pt>
                <c:pt idx="5701">
                  <c:v>1</c:v>
                </c:pt>
                <c:pt idx="5702">
                  <c:v>1</c:v>
                </c:pt>
                <c:pt idx="5703">
                  <c:v>1</c:v>
                </c:pt>
                <c:pt idx="5704">
                  <c:v>1</c:v>
                </c:pt>
                <c:pt idx="5705">
                  <c:v>1</c:v>
                </c:pt>
                <c:pt idx="5706">
                  <c:v>1</c:v>
                </c:pt>
                <c:pt idx="5707">
                  <c:v>1</c:v>
                </c:pt>
                <c:pt idx="5708">
                  <c:v>1</c:v>
                </c:pt>
                <c:pt idx="5709">
                  <c:v>1</c:v>
                </c:pt>
                <c:pt idx="5710">
                  <c:v>1</c:v>
                </c:pt>
                <c:pt idx="5711">
                  <c:v>-1</c:v>
                </c:pt>
                <c:pt idx="5712">
                  <c:v>-1</c:v>
                </c:pt>
                <c:pt idx="5713">
                  <c:v>-1</c:v>
                </c:pt>
                <c:pt idx="5714">
                  <c:v>-2</c:v>
                </c:pt>
                <c:pt idx="5715">
                  <c:v>-2</c:v>
                </c:pt>
                <c:pt idx="5716">
                  <c:v>-3</c:v>
                </c:pt>
                <c:pt idx="5717">
                  <c:v>-3</c:v>
                </c:pt>
                <c:pt idx="5718">
                  <c:v>-3</c:v>
                </c:pt>
                <c:pt idx="5719">
                  <c:v>-3</c:v>
                </c:pt>
                <c:pt idx="5720">
                  <c:v>-3</c:v>
                </c:pt>
                <c:pt idx="5721">
                  <c:v>-3</c:v>
                </c:pt>
                <c:pt idx="5722">
                  <c:v>-4</c:v>
                </c:pt>
                <c:pt idx="5723">
                  <c:v>-3</c:v>
                </c:pt>
                <c:pt idx="5724">
                  <c:v>-3</c:v>
                </c:pt>
                <c:pt idx="5725">
                  <c:v>-3</c:v>
                </c:pt>
                <c:pt idx="5726">
                  <c:v>-2</c:v>
                </c:pt>
                <c:pt idx="5727">
                  <c:v>-2</c:v>
                </c:pt>
                <c:pt idx="5728">
                  <c:v>-1</c:v>
                </c:pt>
                <c:pt idx="5729">
                  <c:v>-1</c:v>
                </c:pt>
                <c:pt idx="5730">
                  <c:v>-1</c:v>
                </c:pt>
                <c:pt idx="5731">
                  <c:v>-1</c:v>
                </c:pt>
                <c:pt idx="5732">
                  <c:v>-2</c:v>
                </c:pt>
                <c:pt idx="5733">
                  <c:v>-1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</c:v>
                </c:pt>
                <c:pt idx="5738">
                  <c:v>0</c:v>
                </c:pt>
                <c:pt idx="5739">
                  <c:v>0</c:v>
                </c:pt>
                <c:pt idx="5740">
                  <c:v>0</c:v>
                </c:pt>
                <c:pt idx="5741">
                  <c:v>0</c:v>
                </c:pt>
                <c:pt idx="5742">
                  <c:v>0</c:v>
                </c:pt>
                <c:pt idx="5743">
                  <c:v>0</c:v>
                </c:pt>
                <c:pt idx="5744">
                  <c:v>1</c:v>
                </c:pt>
                <c:pt idx="5745">
                  <c:v>2</c:v>
                </c:pt>
                <c:pt idx="5746">
                  <c:v>2</c:v>
                </c:pt>
                <c:pt idx="5747">
                  <c:v>1</c:v>
                </c:pt>
                <c:pt idx="5748">
                  <c:v>1</c:v>
                </c:pt>
                <c:pt idx="5749">
                  <c:v>1</c:v>
                </c:pt>
                <c:pt idx="5750">
                  <c:v>1</c:v>
                </c:pt>
                <c:pt idx="5751">
                  <c:v>1</c:v>
                </c:pt>
                <c:pt idx="5752">
                  <c:v>1</c:v>
                </c:pt>
                <c:pt idx="5753">
                  <c:v>1</c:v>
                </c:pt>
                <c:pt idx="5754">
                  <c:v>1</c:v>
                </c:pt>
                <c:pt idx="5755">
                  <c:v>1</c:v>
                </c:pt>
                <c:pt idx="5756">
                  <c:v>1</c:v>
                </c:pt>
                <c:pt idx="5757">
                  <c:v>-1</c:v>
                </c:pt>
                <c:pt idx="5758">
                  <c:v>-1</c:v>
                </c:pt>
                <c:pt idx="5759">
                  <c:v>1</c:v>
                </c:pt>
                <c:pt idx="5760">
                  <c:v>2</c:v>
                </c:pt>
                <c:pt idx="5761">
                  <c:v>2</c:v>
                </c:pt>
                <c:pt idx="5762">
                  <c:v>2</c:v>
                </c:pt>
                <c:pt idx="5763">
                  <c:v>2</c:v>
                </c:pt>
                <c:pt idx="5764">
                  <c:v>2</c:v>
                </c:pt>
                <c:pt idx="5765">
                  <c:v>2</c:v>
                </c:pt>
                <c:pt idx="5766">
                  <c:v>2</c:v>
                </c:pt>
                <c:pt idx="5767">
                  <c:v>2</c:v>
                </c:pt>
                <c:pt idx="5768">
                  <c:v>2</c:v>
                </c:pt>
                <c:pt idx="5769">
                  <c:v>2</c:v>
                </c:pt>
                <c:pt idx="5770">
                  <c:v>2</c:v>
                </c:pt>
                <c:pt idx="5771">
                  <c:v>1</c:v>
                </c:pt>
                <c:pt idx="5772">
                  <c:v>2</c:v>
                </c:pt>
                <c:pt idx="5773">
                  <c:v>2</c:v>
                </c:pt>
                <c:pt idx="5774">
                  <c:v>2</c:v>
                </c:pt>
                <c:pt idx="5775">
                  <c:v>2</c:v>
                </c:pt>
                <c:pt idx="5776">
                  <c:v>2</c:v>
                </c:pt>
                <c:pt idx="5777">
                  <c:v>2</c:v>
                </c:pt>
                <c:pt idx="5778">
                  <c:v>2</c:v>
                </c:pt>
                <c:pt idx="5779">
                  <c:v>2</c:v>
                </c:pt>
                <c:pt idx="5780">
                  <c:v>2</c:v>
                </c:pt>
                <c:pt idx="5781">
                  <c:v>2</c:v>
                </c:pt>
                <c:pt idx="5782">
                  <c:v>2</c:v>
                </c:pt>
                <c:pt idx="5783">
                  <c:v>2</c:v>
                </c:pt>
                <c:pt idx="5784">
                  <c:v>-1</c:v>
                </c:pt>
                <c:pt idx="5785">
                  <c:v>-1</c:v>
                </c:pt>
                <c:pt idx="5786">
                  <c:v>0</c:v>
                </c:pt>
                <c:pt idx="5787">
                  <c:v>0</c:v>
                </c:pt>
                <c:pt idx="5788">
                  <c:v>0</c:v>
                </c:pt>
                <c:pt idx="5789">
                  <c:v>0</c:v>
                </c:pt>
                <c:pt idx="5790">
                  <c:v>0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</c:v>
                </c:pt>
                <c:pt idx="5796">
                  <c:v>2</c:v>
                </c:pt>
                <c:pt idx="5797">
                  <c:v>2</c:v>
                </c:pt>
                <c:pt idx="5798">
                  <c:v>1</c:v>
                </c:pt>
                <c:pt idx="5799">
                  <c:v>1</c:v>
                </c:pt>
                <c:pt idx="5800">
                  <c:v>1</c:v>
                </c:pt>
                <c:pt idx="5801">
                  <c:v>1</c:v>
                </c:pt>
                <c:pt idx="5802">
                  <c:v>1</c:v>
                </c:pt>
                <c:pt idx="5803">
                  <c:v>1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0</c:v>
                </c:pt>
                <c:pt idx="5808">
                  <c:v>-1</c:v>
                </c:pt>
                <c:pt idx="5809">
                  <c:v>-1</c:v>
                </c:pt>
                <c:pt idx="5810">
                  <c:v>-1</c:v>
                </c:pt>
                <c:pt idx="5811">
                  <c:v>-1</c:v>
                </c:pt>
                <c:pt idx="5812">
                  <c:v>-1</c:v>
                </c:pt>
                <c:pt idx="5813">
                  <c:v>-2</c:v>
                </c:pt>
                <c:pt idx="5814">
                  <c:v>-2</c:v>
                </c:pt>
                <c:pt idx="5815">
                  <c:v>-2</c:v>
                </c:pt>
                <c:pt idx="5816">
                  <c:v>-1</c:v>
                </c:pt>
                <c:pt idx="5817">
                  <c:v>-1</c:v>
                </c:pt>
                <c:pt idx="5818">
                  <c:v>-1</c:v>
                </c:pt>
                <c:pt idx="5819">
                  <c:v>-1</c:v>
                </c:pt>
                <c:pt idx="5820">
                  <c:v>-1</c:v>
                </c:pt>
                <c:pt idx="5821">
                  <c:v>-1</c:v>
                </c:pt>
                <c:pt idx="5822">
                  <c:v>-1</c:v>
                </c:pt>
                <c:pt idx="5823">
                  <c:v>-2</c:v>
                </c:pt>
                <c:pt idx="5824">
                  <c:v>-2</c:v>
                </c:pt>
                <c:pt idx="5825">
                  <c:v>-1</c:v>
                </c:pt>
                <c:pt idx="5826">
                  <c:v>-1</c:v>
                </c:pt>
                <c:pt idx="5827">
                  <c:v>-1</c:v>
                </c:pt>
                <c:pt idx="5828">
                  <c:v>-1</c:v>
                </c:pt>
                <c:pt idx="5829">
                  <c:v>-1</c:v>
                </c:pt>
                <c:pt idx="5830">
                  <c:v>-1</c:v>
                </c:pt>
                <c:pt idx="5831">
                  <c:v>-1</c:v>
                </c:pt>
                <c:pt idx="5832">
                  <c:v>-1</c:v>
                </c:pt>
                <c:pt idx="5833">
                  <c:v>-1</c:v>
                </c:pt>
                <c:pt idx="5834">
                  <c:v>-1</c:v>
                </c:pt>
                <c:pt idx="5835">
                  <c:v>-1</c:v>
                </c:pt>
                <c:pt idx="5836">
                  <c:v>-1</c:v>
                </c:pt>
                <c:pt idx="5837">
                  <c:v>-1</c:v>
                </c:pt>
                <c:pt idx="5838">
                  <c:v>-1</c:v>
                </c:pt>
                <c:pt idx="5839">
                  <c:v>-1</c:v>
                </c:pt>
                <c:pt idx="5840">
                  <c:v>-1</c:v>
                </c:pt>
                <c:pt idx="5841">
                  <c:v>-1</c:v>
                </c:pt>
                <c:pt idx="5842">
                  <c:v>-1</c:v>
                </c:pt>
                <c:pt idx="5843">
                  <c:v>-1</c:v>
                </c:pt>
                <c:pt idx="5844">
                  <c:v>-1</c:v>
                </c:pt>
                <c:pt idx="5845">
                  <c:v>-1</c:v>
                </c:pt>
                <c:pt idx="5846">
                  <c:v>-1</c:v>
                </c:pt>
                <c:pt idx="5847">
                  <c:v>-1</c:v>
                </c:pt>
                <c:pt idx="5848">
                  <c:v>-1</c:v>
                </c:pt>
                <c:pt idx="5849">
                  <c:v>-1</c:v>
                </c:pt>
                <c:pt idx="5850">
                  <c:v>-1</c:v>
                </c:pt>
                <c:pt idx="5851">
                  <c:v>-1</c:v>
                </c:pt>
                <c:pt idx="5852">
                  <c:v>0</c:v>
                </c:pt>
                <c:pt idx="5853">
                  <c:v>0</c:v>
                </c:pt>
                <c:pt idx="5854">
                  <c:v>0</c:v>
                </c:pt>
                <c:pt idx="5855">
                  <c:v>0</c:v>
                </c:pt>
                <c:pt idx="5856">
                  <c:v>0</c:v>
                </c:pt>
                <c:pt idx="5857">
                  <c:v>0</c:v>
                </c:pt>
                <c:pt idx="5858">
                  <c:v>0</c:v>
                </c:pt>
                <c:pt idx="5859">
                  <c:v>1</c:v>
                </c:pt>
                <c:pt idx="5860">
                  <c:v>1</c:v>
                </c:pt>
                <c:pt idx="5861">
                  <c:v>1</c:v>
                </c:pt>
                <c:pt idx="5862">
                  <c:v>1</c:v>
                </c:pt>
                <c:pt idx="5863">
                  <c:v>2</c:v>
                </c:pt>
                <c:pt idx="5864">
                  <c:v>1</c:v>
                </c:pt>
                <c:pt idx="5865">
                  <c:v>1</c:v>
                </c:pt>
                <c:pt idx="5866">
                  <c:v>1</c:v>
                </c:pt>
                <c:pt idx="5867">
                  <c:v>1</c:v>
                </c:pt>
                <c:pt idx="5868">
                  <c:v>1</c:v>
                </c:pt>
                <c:pt idx="5869">
                  <c:v>1</c:v>
                </c:pt>
                <c:pt idx="5870">
                  <c:v>1</c:v>
                </c:pt>
                <c:pt idx="5871">
                  <c:v>1</c:v>
                </c:pt>
                <c:pt idx="5872">
                  <c:v>1</c:v>
                </c:pt>
                <c:pt idx="5873">
                  <c:v>2</c:v>
                </c:pt>
                <c:pt idx="5874">
                  <c:v>2</c:v>
                </c:pt>
                <c:pt idx="5875">
                  <c:v>1</c:v>
                </c:pt>
                <c:pt idx="5876">
                  <c:v>1</c:v>
                </c:pt>
                <c:pt idx="5877">
                  <c:v>1</c:v>
                </c:pt>
                <c:pt idx="5878">
                  <c:v>1</c:v>
                </c:pt>
                <c:pt idx="5879">
                  <c:v>1</c:v>
                </c:pt>
                <c:pt idx="5880">
                  <c:v>1</c:v>
                </c:pt>
                <c:pt idx="5881">
                  <c:v>1</c:v>
                </c:pt>
                <c:pt idx="5882">
                  <c:v>1</c:v>
                </c:pt>
                <c:pt idx="5883">
                  <c:v>1</c:v>
                </c:pt>
                <c:pt idx="5884">
                  <c:v>1</c:v>
                </c:pt>
                <c:pt idx="5885">
                  <c:v>-1</c:v>
                </c:pt>
                <c:pt idx="5886">
                  <c:v>-1</c:v>
                </c:pt>
                <c:pt idx="5887">
                  <c:v>-1</c:v>
                </c:pt>
                <c:pt idx="5888">
                  <c:v>-1</c:v>
                </c:pt>
                <c:pt idx="5889">
                  <c:v>-1</c:v>
                </c:pt>
                <c:pt idx="5890">
                  <c:v>-1</c:v>
                </c:pt>
                <c:pt idx="5891">
                  <c:v>-1</c:v>
                </c:pt>
                <c:pt idx="5892">
                  <c:v>-1</c:v>
                </c:pt>
                <c:pt idx="5893">
                  <c:v>-1</c:v>
                </c:pt>
                <c:pt idx="5894">
                  <c:v>-1</c:v>
                </c:pt>
                <c:pt idx="5895">
                  <c:v>-1</c:v>
                </c:pt>
                <c:pt idx="5896">
                  <c:v>-1</c:v>
                </c:pt>
                <c:pt idx="5897">
                  <c:v>2</c:v>
                </c:pt>
                <c:pt idx="5898">
                  <c:v>2</c:v>
                </c:pt>
                <c:pt idx="5899">
                  <c:v>2</c:v>
                </c:pt>
                <c:pt idx="5900">
                  <c:v>3</c:v>
                </c:pt>
                <c:pt idx="5901">
                  <c:v>3</c:v>
                </c:pt>
                <c:pt idx="5902">
                  <c:v>3</c:v>
                </c:pt>
                <c:pt idx="5903">
                  <c:v>3</c:v>
                </c:pt>
                <c:pt idx="5904">
                  <c:v>3</c:v>
                </c:pt>
                <c:pt idx="5905">
                  <c:v>3</c:v>
                </c:pt>
                <c:pt idx="5906">
                  <c:v>3</c:v>
                </c:pt>
                <c:pt idx="5907">
                  <c:v>3</c:v>
                </c:pt>
                <c:pt idx="5908">
                  <c:v>3</c:v>
                </c:pt>
                <c:pt idx="5909">
                  <c:v>2</c:v>
                </c:pt>
                <c:pt idx="5910">
                  <c:v>2</c:v>
                </c:pt>
                <c:pt idx="5911">
                  <c:v>2</c:v>
                </c:pt>
                <c:pt idx="5912">
                  <c:v>1</c:v>
                </c:pt>
                <c:pt idx="5913">
                  <c:v>1</c:v>
                </c:pt>
                <c:pt idx="5914">
                  <c:v>1</c:v>
                </c:pt>
                <c:pt idx="5915">
                  <c:v>1</c:v>
                </c:pt>
                <c:pt idx="5916">
                  <c:v>1</c:v>
                </c:pt>
                <c:pt idx="5917">
                  <c:v>1</c:v>
                </c:pt>
                <c:pt idx="5918">
                  <c:v>1</c:v>
                </c:pt>
                <c:pt idx="5919">
                  <c:v>1</c:v>
                </c:pt>
                <c:pt idx="5920">
                  <c:v>1</c:v>
                </c:pt>
                <c:pt idx="5921">
                  <c:v>1</c:v>
                </c:pt>
                <c:pt idx="5922">
                  <c:v>1</c:v>
                </c:pt>
                <c:pt idx="5923">
                  <c:v>1</c:v>
                </c:pt>
                <c:pt idx="5924">
                  <c:v>0</c:v>
                </c:pt>
                <c:pt idx="5925">
                  <c:v>0</c:v>
                </c:pt>
                <c:pt idx="5926">
                  <c:v>0</c:v>
                </c:pt>
                <c:pt idx="5927">
                  <c:v>0</c:v>
                </c:pt>
                <c:pt idx="5928">
                  <c:v>0</c:v>
                </c:pt>
                <c:pt idx="5929">
                  <c:v>0</c:v>
                </c:pt>
                <c:pt idx="5930">
                  <c:v>-1</c:v>
                </c:pt>
                <c:pt idx="5931">
                  <c:v>-1</c:v>
                </c:pt>
                <c:pt idx="5932">
                  <c:v>-1</c:v>
                </c:pt>
                <c:pt idx="5933">
                  <c:v>-1</c:v>
                </c:pt>
                <c:pt idx="5934">
                  <c:v>-1</c:v>
                </c:pt>
                <c:pt idx="5935">
                  <c:v>-1</c:v>
                </c:pt>
                <c:pt idx="5936">
                  <c:v>-3</c:v>
                </c:pt>
                <c:pt idx="5937">
                  <c:v>-3</c:v>
                </c:pt>
                <c:pt idx="5938">
                  <c:v>-3</c:v>
                </c:pt>
                <c:pt idx="5939">
                  <c:v>-3</c:v>
                </c:pt>
                <c:pt idx="5940">
                  <c:v>-3</c:v>
                </c:pt>
                <c:pt idx="5941">
                  <c:v>-4</c:v>
                </c:pt>
                <c:pt idx="5942">
                  <c:v>-4</c:v>
                </c:pt>
                <c:pt idx="5943">
                  <c:v>-4</c:v>
                </c:pt>
                <c:pt idx="5944">
                  <c:v>-5</c:v>
                </c:pt>
                <c:pt idx="5945">
                  <c:v>-5</c:v>
                </c:pt>
                <c:pt idx="5946">
                  <c:v>-5</c:v>
                </c:pt>
                <c:pt idx="5947">
                  <c:v>-5</c:v>
                </c:pt>
                <c:pt idx="5948">
                  <c:v>-2</c:v>
                </c:pt>
                <c:pt idx="5949">
                  <c:v>-2</c:v>
                </c:pt>
                <c:pt idx="5950">
                  <c:v>-2</c:v>
                </c:pt>
                <c:pt idx="5951">
                  <c:v>-2</c:v>
                </c:pt>
                <c:pt idx="5952">
                  <c:v>-2</c:v>
                </c:pt>
                <c:pt idx="5953">
                  <c:v>-1</c:v>
                </c:pt>
                <c:pt idx="5954">
                  <c:v>-1</c:v>
                </c:pt>
                <c:pt idx="5955">
                  <c:v>-1</c:v>
                </c:pt>
                <c:pt idx="5956">
                  <c:v>-1</c:v>
                </c:pt>
                <c:pt idx="5957">
                  <c:v>-1</c:v>
                </c:pt>
                <c:pt idx="5958">
                  <c:v>-1</c:v>
                </c:pt>
                <c:pt idx="5959">
                  <c:v>-1</c:v>
                </c:pt>
                <c:pt idx="5960">
                  <c:v>-1</c:v>
                </c:pt>
                <c:pt idx="5961">
                  <c:v>-1</c:v>
                </c:pt>
                <c:pt idx="5962">
                  <c:v>0</c:v>
                </c:pt>
                <c:pt idx="5963">
                  <c:v>0</c:v>
                </c:pt>
                <c:pt idx="5964">
                  <c:v>0</c:v>
                </c:pt>
                <c:pt idx="5965">
                  <c:v>0</c:v>
                </c:pt>
                <c:pt idx="5966">
                  <c:v>0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1</c:v>
                </c:pt>
                <c:pt idx="5971">
                  <c:v>1</c:v>
                </c:pt>
                <c:pt idx="5972">
                  <c:v>1</c:v>
                </c:pt>
                <c:pt idx="5973">
                  <c:v>1</c:v>
                </c:pt>
                <c:pt idx="5974">
                  <c:v>1</c:v>
                </c:pt>
                <c:pt idx="5975">
                  <c:v>1</c:v>
                </c:pt>
                <c:pt idx="5976">
                  <c:v>1</c:v>
                </c:pt>
                <c:pt idx="5977">
                  <c:v>1</c:v>
                </c:pt>
                <c:pt idx="5978">
                  <c:v>1</c:v>
                </c:pt>
                <c:pt idx="5979">
                  <c:v>1</c:v>
                </c:pt>
                <c:pt idx="5980">
                  <c:v>1</c:v>
                </c:pt>
                <c:pt idx="5981">
                  <c:v>1</c:v>
                </c:pt>
                <c:pt idx="5982">
                  <c:v>2</c:v>
                </c:pt>
                <c:pt idx="5983">
                  <c:v>2</c:v>
                </c:pt>
                <c:pt idx="5984">
                  <c:v>2</c:v>
                </c:pt>
                <c:pt idx="5985">
                  <c:v>2</c:v>
                </c:pt>
                <c:pt idx="5986">
                  <c:v>0</c:v>
                </c:pt>
                <c:pt idx="5987">
                  <c:v>0</c:v>
                </c:pt>
                <c:pt idx="5988">
                  <c:v>0</c:v>
                </c:pt>
                <c:pt idx="5989">
                  <c:v>0</c:v>
                </c:pt>
                <c:pt idx="5990">
                  <c:v>0</c:v>
                </c:pt>
                <c:pt idx="5991">
                  <c:v>0</c:v>
                </c:pt>
                <c:pt idx="5992">
                  <c:v>0</c:v>
                </c:pt>
                <c:pt idx="5993">
                  <c:v>0</c:v>
                </c:pt>
                <c:pt idx="5994">
                  <c:v>-1</c:v>
                </c:pt>
                <c:pt idx="5995">
                  <c:v>-1</c:v>
                </c:pt>
                <c:pt idx="5996">
                  <c:v>-1</c:v>
                </c:pt>
                <c:pt idx="5997">
                  <c:v>-1</c:v>
                </c:pt>
                <c:pt idx="5998">
                  <c:v>1</c:v>
                </c:pt>
                <c:pt idx="5999">
                  <c:v>1</c:v>
                </c:pt>
                <c:pt idx="6000">
                  <c:v>1</c:v>
                </c:pt>
                <c:pt idx="6001">
                  <c:v>1</c:v>
                </c:pt>
                <c:pt idx="6002">
                  <c:v>1</c:v>
                </c:pt>
                <c:pt idx="6003">
                  <c:v>1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</c:v>
                </c:pt>
                <c:pt idx="6010">
                  <c:v>-1</c:v>
                </c:pt>
                <c:pt idx="6011">
                  <c:v>-1</c:v>
                </c:pt>
                <c:pt idx="6012">
                  <c:v>-2</c:v>
                </c:pt>
                <c:pt idx="6013">
                  <c:v>-2</c:v>
                </c:pt>
                <c:pt idx="6014">
                  <c:v>-2</c:v>
                </c:pt>
                <c:pt idx="6015">
                  <c:v>-2</c:v>
                </c:pt>
                <c:pt idx="6016">
                  <c:v>-1</c:v>
                </c:pt>
                <c:pt idx="6017">
                  <c:v>-1</c:v>
                </c:pt>
                <c:pt idx="6018">
                  <c:v>-1</c:v>
                </c:pt>
                <c:pt idx="6019">
                  <c:v>-1</c:v>
                </c:pt>
                <c:pt idx="6020">
                  <c:v>-1</c:v>
                </c:pt>
                <c:pt idx="6021">
                  <c:v>-1</c:v>
                </c:pt>
                <c:pt idx="6022">
                  <c:v>-1</c:v>
                </c:pt>
                <c:pt idx="6023">
                  <c:v>-1</c:v>
                </c:pt>
                <c:pt idx="6024">
                  <c:v>1</c:v>
                </c:pt>
                <c:pt idx="6025">
                  <c:v>1</c:v>
                </c:pt>
                <c:pt idx="6026">
                  <c:v>1</c:v>
                </c:pt>
                <c:pt idx="6027">
                  <c:v>1</c:v>
                </c:pt>
                <c:pt idx="6028">
                  <c:v>1</c:v>
                </c:pt>
                <c:pt idx="6029">
                  <c:v>1</c:v>
                </c:pt>
                <c:pt idx="6030">
                  <c:v>0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0</c:v>
                </c:pt>
                <c:pt idx="6036">
                  <c:v>-1</c:v>
                </c:pt>
                <c:pt idx="6037">
                  <c:v>-1</c:v>
                </c:pt>
                <c:pt idx="6038">
                  <c:v>-1</c:v>
                </c:pt>
                <c:pt idx="6039">
                  <c:v>-1</c:v>
                </c:pt>
                <c:pt idx="6040">
                  <c:v>-1</c:v>
                </c:pt>
                <c:pt idx="6041">
                  <c:v>-1</c:v>
                </c:pt>
                <c:pt idx="6042">
                  <c:v>-1</c:v>
                </c:pt>
                <c:pt idx="6043">
                  <c:v>-1</c:v>
                </c:pt>
                <c:pt idx="6044">
                  <c:v>-2</c:v>
                </c:pt>
                <c:pt idx="6045">
                  <c:v>-2</c:v>
                </c:pt>
                <c:pt idx="6046">
                  <c:v>-2</c:v>
                </c:pt>
                <c:pt idx="6047">
                  <c:v>-2</c:v>
                </c:pt>
                <c:pt idx="6048">
                  <c:v>-2</c:v>
                </c:pt>
                <c:pt idx="6049">
                  <c:v>-2</c:v>
                </c:pt>
                <c:pt idx="6050">
                  <c:v>-2</c:v>
                </c:pt>
                <c:pt idx="6051">
                  <c:v>-2</c:v>
                </c:pt>
                <c:pt idx="6052">
                  <c:v>-3</c:v>
                </c:pt>
                <c:pt idx="6053">
                  <c:v>-3</c:v>
                </c:pt>
                <c:pt idx="6054">
                  <c:v>-2</c:v>
                </c:pt>
                <c:pt idx="6055">
                  <c:v>0</c:v>
                </c:pt>
                <c:pt idx="6056">
                  <c:v>1</c:v>
                </c:pt>
                <c:pt idx="6057">
                  <c:v>1</c:v>
                </c:pt>
                <c:pt idx="6058">
                  <c:v>1</c:v>
                </c:pt>
                <c:pt idx="6059">
                  <c:v>1</c:v>
                </c:pt>
                <c:pt idx="6060">
                  <c:v>1</c:v>
                </c:pt>
                <c:pt idx="6061">
                  <c:v>1</c:v>
                </c:pt>
                <c:pt idx="6062">
                  <c:v>1</c:v>
                </c:pt>
                <c:pt idx="6063">
                  <c:v>1</c:v>
                </c:pt>
                <c:pt idx="6064">
                  <c:v>2</c:v>
                </c:pt>
                <c:pt idx="6065">
                  <c:v>2</c:v>
                </c:pt>
                <c:pt idx="6066">
                  <c:v>2</c:v>
                </c:pt>
                <c:pt idx="6067">
                  <c:v>6</c:v>
                </c:pt>
                <c:pt idx="6068">
                  <c:v>6</c:v>
                </c:pt>
                <c:pt idx="6069">
                  <c:v>6</c:v>
                </c:pt>
                <c:pt idx="6070">
                  <c:v>6</c:v>
                </c:pt>
                <c:pt idx="6071">
                  <c:v>6</c:v>
                </c:pt>
                <c:pt idx="6072">
                  <c:v>6</c:v>
                </c:pt>
                <c:pt idx="6073">
                  <c:v>6</c:v>
                </c:pt>
                <c:pt idx="6074">
                  <c:v>6</c:v>
                </c:pt>
                <c:pt idx="6075">
                  <c:v>6</c:v>
                </c:pt>
                <c:pt idx="6076">
                  <c:v>6</c:v>
                </c:pt>
                <c:pt idx="6077">
                  <c:v>6</c:v>
                </c:pt>
                <c:pt idx="6078">
                  <c:v>6</c:v>
                </c:pt>
                <c:pt idx="6079">
                  <c:v>1</c:v>
                </c:pt>
                <c:pt idx="6080">
                  <c:v>1</c:v>
                </c:pt>
                <c:pt idx="6081">
                  <c:v>1</c:v>
                </c:pt>
                <c:pt idx="6082">
                  <c:v>1</c:v>
                </c:pt>
                <c:pt idx="6083">
                  <c:v>0</c:v>
                </c:pt>
                <c:pt idx="6084">
                  <c:v>0</c:v>
                </c:pt>
                <c:pt idx="6085">
                  <c:v>0</c:v>
                </c:pt>
                <c:pt idx="6086">
                  <c:v>0</c:v>
                </c:pt>
                <c:pt idx="6087">
                  <c:v>0</c:v>
                </c:pt>
                <c:pt idx="6088">
                  <c:v>0</c:v>
                </c:pt>
                <c:pt idx="6089">
                  <c:v>0</c:v>
                </c:pt>
                <c:pt idx="6090">
                  <c:v>0</c:v>
                </c:pt>
                <c:pt idx="6091">
                  <c:v>-1</c:v>
                </c:pt>
                <c:pt idx="6092">
                  <c:v>-1</c:v>
                </c:pt>
                <c:pt idx="6093">
                  <c:v>-1</c:v>
                </c:pt>
                <c:pt idx="6094">
                  <c:v>-1</c:v>
                </c:pt>
                <c:pt idx="6095">
                  <c:v>-1</c:v>
                </c:pt>
                <c:pt idx="6096">
                  <c:v>-1</c:v>
                </c:pt>
                <c:pt idx="6097">
                  <c:v>-1</c:v>
                </c:pt>
                <c:pt idx="6098">
                  <c:v>-1</c:v>
                </c:pt>
                <c:pt idx="6099">
                  <c:v>-1</c:v>
                </c:pt>
                <c:pt idx="6100">
                  <c:v>-1</c:v>
                </c:pt>
                <c:pt idx="6101">
                  <c:v>-1</c:v>
                </c:pt>
                <c:pt idx="6102">
                  <c:v>-1</c:v>
                </c:pt>
                <c:pt idx="6103">
                  <c:v>-1</c:v>
                </c:pt>
                <c:pt idx="6104">
                  <c:v>0</c:v>
                </c:pt>
                <c:pt idx="6105">
                  <c:v>0</c:v>
                </c:pt>
                <c:pt idx="6106">
                  <c:v>0</c:v>
                </c:pt>
                <c:pt idx="6107">
                  <c:v>1</c:v>
                </c:pt>
                <c:pt idx="6108">
                  <c:v>1</c:v>
                </c:pt>
                <c:pt idx="6109">
                  <c:v>1</c:v>
                </c:pt>
                <c:pt idx="6110">
                  <c:v>1</c:v>
                </c:pt>
                <c:pt idx="6111">
                  <c:v>1</c:v>
                </c:pt>
                <c:pt idx="6112">
                  <c:v>1</c:v>
                </c:pt>
                <c:pt idx="6113">
                  <c:v>1</c:v>
                </c:pt>
                <c:pt idx="6114">
                  <c:v>1</c:v>
                </c:pt>
                <c:pt idx="6115">
                  <c:v>1</c:v>
                </c:pt>
                <c:pt idx="6116">
                  <c:v>1</c:v>
                </c:pt>
                <c:pt idx="6117">
                  <c:v>1</c:v>
                </c:pt>
                <c:pt idx="6118">
                  <c:v>1</c:v>
                </c:pt>
                <c:pt idx="6119">
                  <c:v>1</c:v>
                </c:pt>
                <c:pt idx="6120">
                  <c:v>1</c:v>
                </c:pt>
                <c:pt idx="6121">
                  <c:v>1</c:v>
                </c:pt>
                <c:pt idx="6122">
                  <c:v>1</c:v>
                </c:pt>
                <c:pt idx="6123">
                  <c:v>1</c:v>
                </c:pt>
                <c:pt idx="6124">
                  <c:v>1</c:v>
                </c:pt>
                <c:pt idx="6125">
                  <c:v>1</c:v>
                </c:pt>
                <c:pt idx="6126">
                  <c:v>1</c:v>
                </c:pt>
                <c:pt idx="6127">
                  <c:v>1</c:v>
                </c:pt>
                <c:pt idx="6128">
                  <c:v>1</c:v>
                </c:pt>
                <c:pt idx="6129">
                  <c:v>-1</c:v>
                </c:pt>
                <c:pt idx="6130">
                  <c:v>-1</c:v>
                </c:pt>
                <c:pt idx="6131">
                  <c:v>-1</c:v>
                </c:pt>
                <c:pt idx="6132">
                  <c:v>0</c:v>
                </c:pt>
                <c:pt idx="6133">
                  <c:v>0</c:v>
                </c:pt>
                <c:pt idx="6134">
                  <c:v>0</c:v>
                </c:pt>
                <c:pt idx="6135">
                  <c:v>0</c:v>
                </c:pt>
                <c:pt idx="6136">
                  <c:v>0</c:v>
                </c:pt>
                <c:pt idx="6137">
                  <c:v>0</c:v>
                </c:pt>
                <c:pt idx="6138">
                  <c:v>0</c:v>
                </c:pt>
                <c:pt idx="6139">
                  <c:v>0</c:v>
                </c:pt>
                <c:pt idx="6140">
                  <c:v>0</c:v>
                </c:pt>
                <c:pt idx="6141">
                  <c:v>1</c:v>
                </c:pt>
                <c:pt idx="6142">
                  <c:v>1</c:v>
                </c:pt>
                <c:pt idx="6143">
                  <c:v>1</c:v>
                </c:pt>
                <c:pt idx="6144">
                  <c:v>1</c:v>
                </c:pt>
                <c:pt idx="6145">
                  <c:v>1</c:v>
                </c:pt>
                <c:pt idx="6146">
                  <c:v>1</c:v>
                </c:pt>
                <c:pt idx="6147">
                  <c:v>0</c:v>
                </c:pt>
                <c:pt idx="6148">
                  <c:v>0</c:v>
                </c:pt>
                <c:pt idx="6149">
                  <c:v>0</c:v>
                </c:pt>
                <c:pt idx="6150">
                  <c:v>0</c:v>
                </c:pt>
                <c:pt idx="6151">
                  <c:v>0</c:v>
                </c:pt>
                <c:pt idx="6152">
                  <c:v>0</c:v>
                </c:pt>
                <c:pt idx="6153">
                  <c:v>0</c:v>
                </c:pt>
                <c:pt idx="6154">
                  <c:v>0</c:v>
                </c:pt>
                <c:pt idx="6155">
                  <c:v>1</c:v>
                </c:pt>
                <c:pt idx="6156">
                  <c:v>1</c:v>
                </c:pt>
                <c:pt idx="6157">
                  <c:v>2</c:v>
                </c:pt>
                <c:pt idx="6158">
                  <c:v>2</c:v>
                </c:pt>
                <c:pt idx="6159">
                  <c:v>2</c:v>
                </c:pt>
                <c:pt idx="6160">
                  <c:v>2</c:v>
                </c:pt>
                <c:pt idx="6161">
                  <c:v>2</c:v>
                </c:pt>
                <c:pt idx="6162">
                  <c:v>2</c:v>
                </c:pt>
                <c:pt idx="6163">
                  <c:v>2</c:v>
                </c:pt>
                <c:pt idx="6164">
                  <c:v>2</c:v>
                </c:pt>
                <c:pt idx="6165">
                  <c:v>2</c:v>
                </c:pt>
                <c:pt idx="6166">
                  <c:v>2</c:v>
                </c:pt>
                <c:pt idx="6167">
                  <c:v>1</c:v>
                </c:pt>
                <c:pt idx="6168">
                  <c:v>1</c:v>
                </c:pt>
                <c:pt idx="6169">
                  <c:v>-1</c:v>
                </c:pt>
                <c:pt idx="6170">
                  <c:v>-1</c:v>
                </c:pt>
                <c:pt idx="6171">
                  <c:v>-1</c:v>
                </c:pt>
                <c:pt idx="6172">
                  <c:v>-1</c:v>
                </c:pt>
                <c:pt idx="6173">
                  <c:v>-1</c:v>
                </c:pt>
                <c:pt idx="6174">
                  <c:v>-1</c:v>
                </c:pt>
                <c:pt idx="6175">
                  <c:v>-1</c:v>
                </c:pt>
                <c:pt idx="6176">
                  <c:v>-1</c:v>
                </c:pt>
                <c:pt idx="6177">
                  <c:v>-1</c:v>
                </c:pt>
                <c:pt idx="6178">
                  <c:v>-1</c:v>
                </c:pt>
                <c:pt idx="6179">
                  <c:v>-1</c:v>
                </c:pt>
                <c:pt idx="6180">
                  <c:v>-1</c:v>
                </c:pt>
                <c:pt idx="6181">
                  <c:v>-1</c:v>
                </c:pt>
                <c:pt idx="6182">
                  <c:v>-1</c:v>
                </c:pt>
                <c:pt idx="6183">
                  <c:v>-3</c:v>
                </c:pt>
                <c:pt idx="6184">
                  <c:v>-3</c:v>
                </c:pt>
                <c:pt idx="6185">
                  <c:v>-3</c:v>
                </c:pt>
                <c:pt idx="6186">
                  <c:v>-3</c:v>
                </c:pt>
                <c:pt idx="6187">
                  <c:v>-2</c:v>
                </c:pt>
                <c:pt idx="6188">
                  <c:v>-2</c:v>
                </c:pt>
                <c:pt idx="6189">
                  <c:v>-2</c:v>
                </c:pt>
                <c:pt idx="6190">
                  <c:v>-2</c:v>
                </c:pt>
                <c:pt idx="6191">
                  <c:v>-2</c:v>
                </c:pt>
                <c:pt idx="6192">
                  <c:v>-2</c:v>
                </c:pt>
                <c:pt idx="6193">
                  <c:v>-2</c:v>
                </c:pt>
                <c:pt idx="6194">
                  <c:v>-2</c:v>
                </c:pt>
                <c:pt idx="6195">
                  <c:v>-1</c:v>
                </c:pt>
                <c:pt idx="6196">
                  <c:v>-1</c:v>
                </c:pt>
                <c:pt idx="6197">
                  <c:v>-1</c:v>
                </c:pt>
                <c:pt idx="6198">
                  <c:v>-1</c:v>
                </c:pt>
                <c:pt idx="6199">
                  <c:v>-1</c:v>
                </c:pt>
                <c:pt idx="6200">
                  <c:v>-1</c:v>
                </c:pt>
                <c:pt idx="6201">
                  <c:v>-1</c:v>
                </c:pt>
                <c:pt idx="6202">
                  <c:v>-1</c:v>
                </c:pt>
                <c:pt idx="6203">
                  <c:v>-1</c:v>
                </c:pt>
                <c:pt idx="6204">
                  <c:v>-1</c:v>
                </c:pt>
                <c:pt idx="6205">
                  <c:v>-1</c:v>
                </c:pt>
                <c:pt idx="6206">
                  <c:v>-1</c:v>
                </c:pt>
                <c:pt idx="6207">
                  <c:v>1</c:v>
                </c:pt>
                <c:pt idx="6208">
                  <c:v>1</c:v>
                </c:pt>
                <c:pt idx="6209">
                  <c:v>1</c:v>
                </c:pt>
                <c:pt idx="6210">
                  <c:v>1</c:v>
                </c:pt>
                <c:pt idx="6211">
                  <c:v>1</c:v>
                </c:pt>
                <c:pt idx="6212">
                  <c:v>1</c:v>
                </c:pt>
                <c:pt idx="6213">
                  <c:v>2</c:v>
                </c:pt>
                <c:pt idx="6214">
                  <c:v>2</c:v>
                </c:pt>
                <c:pt idx="6215">
                  <c:v>3</c:v>
                </c:pt>
                <c:pt idx="6216">
                  <c:v>3</c:v>
                </c:pt>
                <c:pt idx="6217">
                  <c:v>3</c:v>
                </c:pt>
                <c:pt idx="6218">
                  <c:v>3</c:v>
                </c:pt>
                <c:pt idx="6219">
                  <c:v>2</c:v>
                </c:pt>
                <c:pt idx="6220">
                  <c:v>2</c:v>
                </c:pt>
                <c:pt idx="6221">
                  <c:v>1</c:v>
                </c:pt>
                <c:pt idx="6222">
                  <c:v>1</c:v>
                </c:pt>
                <c:pt idx="6223">
                  <c:v>1</c:v>
                </c:pt>
                <c:pt idx="6224">
                  <c:v>1</c:v>
                </c:pt>
                <c:pt idx="6225">
                  <c:v>0</c:v>
                </c:pt>
                <c:pt idx="6226">
                  <c:v>0</c:v>
                </c:pt>
                <c:pt idx="6227">
                  <c:v>-1</c:v>
                </c:pt>
                <c:pt idx="6228">
                  <c:v>-1</c:v>
                </c:pt>
                <c:pt idx="6229">
                  <c:v>0</c:v>
                </c:pt>
                <c:pt idx="6230">
                  <c:v>0</c:v>
                </c:pt>
                <c:pt idx="6231">
                  <c:v>0</c:v>
                </c:pt>
                <c:pt idx="6232">
                  <c:v>0</c:v>
                </c:pt>
                <c:pt idx="6233">
                  <c:v>1</c:v>
                </c:pt>
                <c:pt idx="6234">
                  <c:v>1</c:v>
                </c:pt>
                <c:pt idx="6235">
                  <c:v>1</c:v>
                </c:pt>
                <c:pt idx="6236">
                  <c:v>1</c:v>
                </c:pt>
                <c:pt idx="6237">
                  <c:v>1</c:v>
                </c:pt>
                <c:pt idx="6238">
                  <c:v>1</c:v>
                </c:pt>
                <c:pt idx="6239">
                  <c:v>1</c:v>
                </c:pt>
                <c:pt idx="6240">
                  <c:v>1</c:v>
                </c:pt>
                <c:pt idx="6241">
                  <c:v>-1</c:v>
                </c:pt>
                <c:pt idx="6242">
                  <c:v>-1</c:v>
                </c:pt>
                <c:pt idx="6243">
                  <c:v>-1</c:v>
                </c:pt>
                <c:pt idx="6244">
                  <c:v>-1</c:v>
                </c:pt>
                <c:pt idx="6245">
                  <c:v>-1</c:v>
                </c:pt>
                <c:pt idx="6246">
                  <c:v>-1</c:v>
                </c:pt>
                <c:pt idx="6247">
                  <c:v>-3</c:v>
                </c:pt>
                <c:pt idx="6248">
                  <c:v>-3</c:v>
                </c:pt>
                <c:pt idx="6249">
                  <c:v>-3</c:v>
                </c:pt>
                <c:pt idx="6250">
                  <c:v>-3</c:v>
                </c:pt>
                <c:pt idx="6251">
                  <c:v>-3</c:v>
                </c:pt>
                <c:pt idx="6252">
                  <c:v>-3</c:v>
                </c:pt>
                <c:pt idx="6253">
                  <c:v>-2</c:v>
                </c:pt>
                <c:pt idx="6254">
                  <c:v>-2</c:v>
                </c:pt>
                <c:pt idx="6255">
                  <c:v>-2</c:v>
                </c:pt>
                <c:pt idx="6256">
                  <c:v>-2</c:v>
                </c:pt>
                <c:pt idx="6257">
                  <c:v>-2</c:v>
                </c:pt>
                <c:pt idx="6258">
                  <c:v>-2</c:v>
                </c:pt>
                <c:pt idx="6259">
                  <c:v>-4</c:v>
                </c:pt>
                <c:pt idx="6260">
                  <c:v>-4</c:v>
                </c:pt>
                <c:pt idx="6261">
                  <c:v>-4</c:v>
                </c:pt>
                <c:pt idx="6262">
                  <c:v>-4</c:v>
                </c:pt>
                <c:pt idx="6263">
                  <c:v>-4</c:v>
                </c:pt>
                <c:pt idx="6264">
                  <c:v>-4</c:v>
                </c:pt>
                <c:pt idx="6265">
                  <c:v>-3</c:v>
                </c:pt>
                <c:pt idx="6266">
                  <c:v>-3</c:v>
                </c:pt>
                <c:pt idx="6267">
                  <c:v>-2</c:v>
                </c:pt>
                <c:pt idx="6268">
                  <c:v>-2</c:v>
                </c:pt>
                <c:pt idx="6269">
                  <c:v>-2</c:v>
                </c:pt>
                <c:pt idx="6270">
                  <c:v>-2</c:v>
                </c:pt>
                <c:pt idx="6271">
                  <c:v>2</c:v>
                </c:pt>
                <c:pt idx="6272">
                  <c:v>2</c:v>
                </c:pt>
                <c:pt idx="6273">
                  <c:v>2</c:v>
                </c:pt>
                <c:pt idx="6274">
                  <c:v>2</c:v>
                </c:pt>
                <c:pt idx="6275">
                  <c:v>2</c:v>
                </c:pt>
                <c:pt idx="6276">
                  <c:v>2</c:v>
                </c:pt>
                <c:pt idx="6277">
                  <c:v>2</c:v>
                </c:pt>
                <c:pt idx="6278">
                  <c:v>1</c:v>
                </c:pt>
                <c:pt idx="6279">
                  <c:v>1</c:v>
                </c:pt>
                <c:pt idx="6280">
                  <c:v>1</c:v>
                </c:pt>
                <c:pt idx="6281">
                  <c:v>1</c:v>
                </c:pt>
                <c:pt idx="6282">
                  <c:v>-2</c:v>
                </c:pt>
                <c:pt idx="6283">
                  <c:v>-2</c:v>
                </c:pt>
                <c:pt idx="6284">
                  <c:v>-2</c:v>
                </c:pt>
                <c:pt idx="6285">
                  <c:v>-2</c:v>
                </c:pt>
                <c:pt idx="6286">
                  <c:v>-1</c:v>
                </c:pt>
                <c:pt idx="6287">
                  <c:v>-1</c:v>
                </c:pt>
                <c:pt idx="6288">
                  <c:v>-1</c:v>
                </c:pt>
                <c:pt idx="6289">
                  <c:v>-1</c:v>
                </c:pt>
                <c:pt idx="6290">
                  <c:v>-1</c:v>
                </c:pt>
                <c:pt idx="6291">
                  <c:v>-2</c:v>
                </c:pt>
                <c:pt idx="6292">
                  <c:v>-1</c:v>
                </c:pt>
                <c:pt idx="6293">
                  <c:v>-1</c:v>
                </c:pt>
                <c:pt idx="6294">
                  <c:v>3</c:v>
                </c:pt>
                <c:pt idx="6295">
                  <c:v>3</c:v>
                </c:pt>
                <c:pt idx="6296">
                  <c:v>3</c:v>
                </c:pt>
                <c:pt idx="6297">
                  <c:v>3</c:v>
                </c:pt>
                <c:pt idx="6298">
                  <c:v>2</c:v>
                </c:pt>
                <c:pt idx="6299">
                  <c:v>2</c:v>
                </c:pt>
                <c:pt idx="6300">
                  <c:v>2</c:v>
                </c:pt>
                <c:pt idx="6301">
                  <c:v>2</c:v>
                </c:pt>
                <c:pt idx="6302">
                  <c:v>2</c:v>
                </c:pt>
                <c:pt idx="6303">
                  <c:v>2</c:v>
                </c:pt>
                <c:pt idx="6304">
                  <c:v>1</c:v>
                </c:pt>
                <c:pt idx="6305">
                  <c:v>1</c:v>
                </c:pt>
                <c:pt idx="6306">
                  <c:v>1</c:v>
                </c:pt>
                <c:pt idx="6307">
                  <c:v>1</c:v>
                </c:pt>
                <c:pt idx="6308">
                  <c:v>1</c:v>
                </c:pt>
                <c:pt idx="6309">
                  <c:v>1</c:v>
                </c:pt>
                <c:pt idx="6310">
                  <c:v>1</c:v>
                </c:pt>
                <c:pt idx="6311">
                  <c:v>1</c:v>
                </c:pt>
                <c:pt idx="6312">
                  <c:v>1</c:v>
                </c:pt>
                <c:pt idx="6313">
                  <c:v>1</c:v>
                </c:pt>
                <c:pt idx="6314">
                  <c:v>0</c:v>
                </c:pt>
                <c:pt idx="6315">
                  <c:v>0</c:v>
                </c:pt>
                <c:pt idx="6316">
                  <c:v>0</c:v>
                </c:pt>
                <c:pt idx="6317">
                  <c:v>0</c:v>
                </c:pt>
                <c:pt idx="6318">
                  <c:v>-1</c:v>
                </c:pt>
                <c:pt idx="6319">
                  <c:v>-1</c:v>
                </c:pt>
                <c:pt idx="6320">
                  <c:v>-1</c:v>
                </c:pt>
                <c:pt idx="6321">
                  <c:v>-1</c:v>
                </c:pt>
                <c:pt idx="6322">
                  <c:v>-1</c:v>
                </c:pt>
                <c:pt idx="6323">
                  <c:v>-1</c:v>
                </c:pt>
                <c:pt idx="6324">
                  <c:v>0</c:v>
                </c:pt>
                <c:pt idx="6325">
                  <c:v>0</c:v>
                </c:pt>
                <c:pt idx="6326">
                  <c:v>0</c:v>
                </c:pt>
                <c:pt idx="6327">
                  <c:v>0</c:v>
                </c:pt>
                <c:pt idx="6328">
                  <c:v>0</c:v>
                </c:pt>
                <c:pt idx="6329">
                  <c:v>0</c:v>
                </c:pt>
                <c:pt idx="6330">
                  <c:v>0</c:v>
                </c:pt>
                <c:pt idx="6331">
                  <c:v>3</c:v>
                </c:pt>
                <c:pt idx="6332">
                  <c:v>3</c:v>
                </c:pt>
                <c:pt idx="6333">
                  <c:v>3</c:v>
                </c:pt>
                <c:pt idx="6334">
                  <c:v>3</c:v>
                </c:pt>
                <c:pt idx="6335">
                  <c:v>3</c:v>
                </c:pt>
                <c:pt idx="6336">
                  <c:v>3</c:v>
                </c:pt>
                <c:pt idx="6337">
                  <c:v>3</c:v>
                </c:pt>
                <c:pt idx="6338">
                  <c:v>3</c:v>
                </c:pt>
                <c:pt idx="6339">
                  <c:v>3</c:v>
                </c:pt>
                <c:pt idx="6340">
                  <c:v>4</c:v>
                </c:pt>
                <c:pt idx="6341">
                  <c:v>4</c:v>
                </c:pt>
                <c:pt idx="6342">
                  <c:v>4</c:v>
                </c:pt>
                <c:pt idx="6343">
                  <c:v>1</c:v>
                </c:pt>
                <c:pt idx="6344">
                  <c:v>1</c:v>
                </c:pt>
                <c:pt idx="6345">
                  <c:v>1</c:v>
                </c:pt>
                <c:pt idx="6346">
                  <c:v>1</c:v>
                </c:pt>
                <c:pt idx="6347">
                  <c:v>1</c:v>
                </c:pt>
                <c:pt idx="6348">
                  <c:v>1</c:v>
                </c:pt>
                <c:pt idx="6349">
                  <c:v>1</c:v>
                </c:pt>
                <c:pt idx="6350">
                  <c:v>1</c:v>
                </c:pt>
                <c:pt idx="6351">
                  <c:v>1</c:v>
                </c:pt>
                <c:pt idx="6352">
                  <c:v>2</c:v>
                </c:pt>
                <c:pt idx="6353">
                  <c:v>2</c:v>
                </c:pt>
                <c:pt idx="6354">
                  <c:v>2</c:v>
                </c:pt>
                <c:pt idx="6355">
                  <c:v>2</c:v>
                </c:pt>
                <c:pt idx="6356">
                  <c:v>2</c:v>
                </c:pt>
                <c:pt idx="6357">
                  <c:v>2</c:v>
                </c:pt>
                <c:pt idx="6358">
                  <c:v>2</c:v>
                </c:pt>
                <c:pt idx="6359">
                  <c:v>2</c:v>
                </c:pt>
                <c:pt idx="6360">
                  <c:v>2</c:v>
                </c:pt>
                <c:pt idx="6361">
                  <c:v>2</c:v>
                </c:pt>
                <c:pt idx="6362">
                  <c:v>2</c:v>
                </c:pt>
                <c:pt idx="6363">
                  <c:v>2</c:v>
                </c:pt>
                <c:pt idx="6364">
                  <c:v>-1</c:v>
                </c:pt>
                <c:pt idx="6365">
                  <c:v>-1</c:v>
                </c:pt>
                <c:pt idx="6366">
                  <c:v>-1</c:v>
                </c:pt>
                <c:pt idx="6367">
                  <c:v>-1</c:v>
                </c:pt>
                <c:pt idx="6368">
                  <c:v>-1</c:v>
                </c:pt>
                <c:pt idx="6369">
                  <c:v>-1</c:v>
                </c:pt>
                <c:pt idx="6370">
                  <c:v>0</c:v>
                </c:pt>
                <c:pt idx="6371">
                  <c:v>0</c:v>
                </c:pt>
                <c:pt idx="6372">
                  <c:v>0</c:v>
                </c:pt>
                <c:pt idx="6373">
                  <c:v>0</c:v>
                </c:pt>
                <c:pt idx="6374">
                  <c:v>0</c:v>
                </c:pt>
                <c:pt idx="6375">
                  <c:v>0</c:v>
                </c:pt>
                <c:pt idx="6376">
                  <c:v>1</c:v>
                </c:pt>
                <c:pt idx="6377">
                  <c:v>1</c:v>
                </c:pt>
                <c:pt idx="6378">
                  <c:v>1</c:v>
                </c:pt>
                <c:pt idx="6379">
                  <c:v>1</c:v>
                </c:pt>
                <c:pt idx="6380">
                  <c:v>1</c:v>
                </c:pt>
                <c:pt idx="6381">
                  <c:v>1</c:v>
                </c:pt>
                <c:pt idx="6382">
                  <c:v>1</c:v>
                </c:pt>
                <c:pt idx="6383">
                  <c:v>1</c:v>
                </c:pt>
                <c:pt idx="6384">
                  <c:v>1</c:v>
                </c:pt>
                <c:pt idx="6385">
                  <c:v>1</c:v>
                </c:pt>
                <c:pt idx="6386">
                  <c:v>1</c:v>
                </c:pt>
                <c:pt idx="6387">
                  <c:v>1</c:v>
                </c:pt>
                <c:pt idx="6388">
                  <c:v>1</c:v>
                </c:pt>
                <c:pt idx="6389">
                  <c:v>1</c:v>
                </c:pt>
                <c:pt idx="6390">
                  <c:v>1</c:v>
                </c:pt>
                <c:pt idx="6391">
                  <c:v>1</c:v>
                </c:pt>
                <c:pt idx="6392">
                  <c:v>1</c:v>
                </c:pt>
                <c:pt idx="6393">
                  <c:v>1</c:v>
                </c:pt>
                <c:pt idx="6394">
                  <c:v>1</c:v>
                </c:pt>
                <c:pt idx="6395">
                  <c:v>1</c:v>
                </c:pt>
                <c:pt idx="6396">
                  <c:v>1</c:v>
                </c:pt>
                <c:pt idx="6397">
                  <c:v>1</c:v>
                </c:pt>
                <c:pt idx="6398">
                  <c:v>1</c:v>
                </c:pt>
                <c:pt idx="6399">
                  <c:v>1</c:v>
                </c:pt>
                <c:pt idx="6400">
                  <c:v>1</c:v>
                </c:pt>
                <c:pt idx="6401">
                  <c:v>1</c:v>
                </c:pt>
                <c:pt idx="6402">
                  <c:v>1</c:v>
                </c:pt>
                <c:pt idx="6403">
                  <c:v>1</c:v>
                </c:pt>
                <c:pt idx="6404">
                  <c:v>1</c:v>
                </c:pt>
                <c:pt idx="6405">
                  <c:v>1</c:v>
                </c:pt>
                <c:pt idx="6406">
                  <c:v>1</c:v>
                </c:pt>
                <c:pt idx="6407">
                  <c:v>0</c:v>
                </c:pt>
                <c:pt idx="6408">
                  <c:v>0</c:v>
                </c:pt>
                <c:pt idx="6409">
                  <c:v>-1</c:v>
                </c:pt>
                <c:pt idx="6410">
                  <c:v>-1</c:v>
                </c:pt>
                <c:pt idx="6411">
                  <c:v>-1</c:v>
                </c:pt>
                <c:pt idx="6412">
                  <c:v>-1</c:v>
                </c:pt>
                <c:pt idx="6413">
                  <c:v>-1</c:v>
                </c:pt>
                <c:pt idx="6414">
                  <c:v>-1</c:v>
                </c:pt>
                <c:pt idx="6415">
                  <c:v>-2</c:v>
                </c:pt>
                <c:pt idx="6416">
                  <c:v>-2</c:v>
                </c:pt>
                <c:pt idx="6417">
                  <c:v>-2</c:v>
                </c:pt>
                <c:pt idx="6418">
                  <c:v>-2</c:v>
                </c:pt>
                <c:pt idx="6419">
                  <c:v>-2</c:v>
                </c:pt>
                <c:pt idx="6420">
                  <c:v>-2</c:v>
                </c:pt>
                <c:pt idx="6421">
                  <c:v>-1</c:v>
                </c:pt>
                <c:pt idx="6422">
                  <c:v>-1</c:v>
                </c:pt>
                <c:pt idx="6423">
                  <c:v>-1</c:v>
                </c:pt>
                <c:pt idx="6424">
                  <c:v>-1</c:v>
                </c:pt>
                <c:pt idx="6425">
                  <c:v>-1</c:v>
                </c:pt>
                <c:pt idx="6426">
                  <c:v>-1</c:v>
                </c:pt>
                <c:pt idx="6427">
                  <c:v>-1</c:v>
                </c:pt>
                <c:pt idx="6428">
                  <c:v>-1</c:v>
                </c:pt>
                <c:pt idx="6429">
                  <c:v>-1</c:v>
                </c:pt>
                <c:pt idx="6430">
                  <c:v>-1</c:v>
                </c:pt>
                <c:pt idx="6431">
                  <c:v>-1</c:v>
                </c:pt>
                <c:pt idx="6432">
                  <c:v>-1</c:v>
                </c:pt>
                <c:pt idx="6433">
                  <c:v>-1</c:v>
                </c:pt>
                <c:pt idx="6434">
                  <c:v>0</c:v>
                </c:pt>
                <c:pt idx="6435">
                  <c:v>0</c:v>
                </c:pt>
                <c:pt idx="6436">
                  <c:v>-1</c:v>
                </c:pt>
                <c:pt idx="6437">
                  <c:v>-1</c:v>
                </c:pt>
                <c:pt idx="6438">
                  <c:v>-1</c:v>
                </c:pt>
                <c:pt idx="6439">
                  <c:v>-1</c:v>
                </c:pt>
                <c:pt idx="6440">
                  <c:v>-1</c:v>
                </c:pt>
                <c:pt idx="6441">
                  <c:v>-1</c:v>
                </c:pt>
                <c:pt idx="6442">
                  <c:v>-1</c:v>
                </c:pt>
                <c:pt idx="6443">
                  <c:v>0</c:v>
                </c:pt>
                <c:pt idx="6444">
                  <c:v>-1</c:v>
                </c:pt>
                <c:pt idx="6445">
                  <c:v>-1</c:v>
                </c:pt>
                <c:pt idx="6446">
                  <c:v>-2</c:v>
                </c:pt>
                <c:pt idx="6447">
                  <c:v>-2</c:v>
                </c:pt>
                <c:pt idx="6448">
                  <c:v>-1</c:v>
                </c:pt>
                <c:pt idx="6449">
                  <c:v>-2</c:v>
                </c:pt>
                <c:pt idx="6450">
                  <c:v>-2</c:v>
                </c:pt>
                <c:pt idx="6451">
                  <c:v>-2</c:v>
                </c:pt>
                <c:pt idx="6452">
                  <c:v>-2</c:v>
                </c:pt>
                <c:pt idx="6453">
                  <c:v>-2</c:v>
                </c:pt>
                <c:pt idx="6454">
                  <c:v>-2</c:v>
                </c:pt>
                <c:pt idx="6455">
                  <c:v>-2</c:v>
                </c:pt>
                <c:pt idx="6456">
                  <c:v>-1</c:v>
                </c:pt>
                <c:pt idx="6457">
                  <c:v>-1</c:v>
                </c:pt>
                <c:pt idx="6458">
                  <c:v>-1</c:v>
                </c:pt>
                <c:pt idx="6459">
                  <c:v>-1</c:v>
                </c:pt>
                <c:pt idx="6460">
                  <c:v>-1</c:v>
                </c:pt>
                <c:pt idx="6461">
                  <c:v>-1</c:v>
                </c:pt>
                <c:pt idx="6462">
                  <c:v>-1</c:v>
                </c:pt>
                <c:pt idx="6463">
                  <c:v>-1</c:v>
                </c:pt>
                <c:pt idx="6464">
                  <c:v>-1</c:v>
                </c:pt>
                <c:pt idx="6465">
                  <c:v>-1</c:v>
                </c:pt>
                <c:pt idx="6466">
                  <c:v>-1</c:v>
                </c:pt>
                <c:pt idx="6467">
                  <c:v>-1</c:v>
                </c:pt>
                <c:pt idx="6468">
                  <c:v>-1</c:v>
                </c:pt>
                <c:pt idx="6469">
                  <c:v>-1</c:v>
                </c:pt>
                <c:pt idx="6470">
                  <c:v>-1</c:v>
                </c:pt>
                <c:pt idx="6471">
                  <c:v>-1</c:v>
                </c:pt>
                <c:pt idx="6472">
                  <c:v>-1</c:v>
                </c:pt>
                <c:pt idx="6473">
                  <c:v>-1</c:v>
                </c:pt>
                <c:pt idx="6474">
                  <c:v>-1</c:v>
                </c:pt>
                <c:pt idx="6475">
                  <c:v>-1</c:v>
                </c:pt>
                <c:pt idx="6476">
                  <c:v>-1</c:v>
                </c:pt>
                <c:pt idx="6477">
                  <c:v>-1</c:v>
                </c:pt>
                <c:pt idx="6478">
                  <c:v>-1</c:v>
                </c:pt>
                <c:pt idx="6479">
                  <c:v>0</c:v>
                </c:pt>
                <c:pt idx="6480">
                  <c:v>0</c:v>
                </c:pt>
                <c:pt idx="6481">
                  <c:v>0</c:v>
                </c:pt>
                <c:pt idx="6482">
                  <c:v>0</c:v>
                </c:pt>
                <c:pt idx="6483">
                  <c:v>0</c:v>
                </c:pt>
                <c:pt idx="6484">
                  <c:v>-1</c:v>
                </c:pt>
                <c:pt idx="6485">
                  <c:v>-1</c:v>
                </c:pt>
                <c:pt idx="6486">
                  <c:v>-1</c:v>
                </c:pt>
                <c:pt idx="6487">
                  <c:v>-1</c:v>
                </c:pt>
                <c:pt idx="6488">
                  <c:v>0</c:v>
                </c:pt>
                <c:pt idx="6489">
                  <c:v>0</c:v>
                </c:pt>
                <c:pt idx="6490">
                  <c:v>0</c:v>
                </c:pt>
                <c:pt idx="6491">
                  <c:v>-1</c:v>
                </c:pt>
                <c:pt idx="6492">
                  <c:v>-1</c:v>
                </c:pt>
                <c:pt idx="6493">
                  <c:v>-1</c:v>
                </c:pt>
                <c:pt idx="6494">
                  <c:v>-1</c:v>
                </c:pt>
                <c:pt idx="6495">
                  <c:v>-1</c:v>
                </c:pt>
                <c:pt idx="6496">
                  <c:v>-1</c:v>
                </c:pt>
                <c:pt idx="6497">
                  <c:v>-1</c:v>
                </c:pt>
                <c:pt idx="6498">
                  <c:v>-1</c:v>
                </c:pt>
                <c:pt idx="6499">
                  <c:v>-1</c:v>
                </c:pt>
                <c:pt idx="6500">
                  <c:v>-2</c:v>
                </c:pt>
                <c:pt idx="6501">
                  <c:v>-2</c:v>
                </c:pt>
                <c:pt idx="6502">
                  <c:v>-2</c:v>
                </c:pt>
                <c:pt idx="6503">
                  <c:v>-2</c:v>
                </c:pt>
                <c:pt idx="6504">
                  <c:v>-2</c:v>
                </c:pt>
                <c:pt idx="6505">
                  <c:v>-2</c:v>
                </c:pt>
                <c:pt idx="6506">
                  <c:v>-3</c:v>
                </c:pt>
                <c:pt idx="6507">
                  <c:v>-3</c:v>
                </c:pt>
                <c:pt idx="6508">
                  <c:v>-2</c:v>
                </c:pt>
                <c:pt idx="6509">
                  <c:v>-2</c:v>
                </c:pt>
                <c:pt idx="6510">
                  <c:v>-2</c:v>
                </c:pt>
                <c:pt idx="6511">
                  <c:v>-2</c:v>
                </c:pt>
                <c:pt idx="6512">
                  <c:v>-1</c:v>
                </c:pt>
                <c:pt idx="6513">
                  <c:v>-1</c:v>
                </c:pt>
                <c:pt idx="6514">
                  <c:v>-1</c:v>
                </c:pt>
                <c:pt idx="6515">
                  <c:v>-1</c:v>
                </c:pt>
                <c:pt idx="6516">
                  <c:v>-1</c:v>
                </c:pt>
                <c:pt idx="6517">
                  <c:v>-2</c:v>
                </c:pt>
                <c:pt idx="6518">
                  <c:v>-1</c:v>
                </c:pt>
                <c:pt idx="6519">
                  <c:v>-1</c:v>
                </c:pt>
                <c:pt idx="6520">
                  <c:v>-1</c:v>
                </c:pt>
                <c:pt idx="6521">
                  <c:v>-1</c:v>
                </c:pt>
                <c:pt idx="6522">
                  <c:v>-1</c:v>
                </c:pt>
                <c:pt idx="6523">
                  <c:v>-2</c:v>
                </c:pt>
                <c:pt idx="6524">
                  <c:v>-2</c:v>
                </c:pt>
                <c:pt idx="6525">
                  <c:v>-2</c:v>
                </c:pt>
                <c:pt idx="6526">
                  <c:v>-2</c:v>
                </c:pt>
                <c:pt idx="6527">
                  <c:v>-2</c:v>
                </c:pt>
                <c:pt idx="6528">
                  <c:v>-2</c:v>
                </c:pt>
                <c:pt idx="6529">
                  <c:v>-1</c:v>
                </c:pt>
                <c:pt idx="6530">
                  <c:v>-2</c:v>
                </c:pt>
                <c:pt idx="6531">
                  <c:v>-2</c:v>
                </c:pt>
                <c:pt idx="6532">
                  <c:v>-2</c:v>
                </c:pt>
                <c:pt idx="6533">
                  <c:v>-2</c:v>
                </c:pt>
                <c:pt idx="6534">
                  <c:v>-2</c:v>
                </c:pt>
                <c:pt idx="6535">
                  <c:v>-1</c:v>
                </c:pt>
                <c:pt idx="6536">
                  <c:v>-1</c:v>
                </c:pt>
                <c:pt idx="6537">
                  <c:v>-1</c:v>
                </c:pt>
                <c:pt idx="6538">
                  <c:v>-1</c:v>
                </c:pt>
                <c:pt idx="6539">
                  <c:v>-1</c:v>
                </c:pt>
                <c:pt idx="6540">
                  <c:v>-1</c:v>
                </c:pt>
                <c:pt idx="6541">
                  <c:v>-2</c:v>
                </c:pt>
                <c:pt idx="6542">
                  <c:v>-1</c:v>
                </c:pt>
                <c:pt idx="6543">
                  <c:v>-1</c:v>
                </c:pt>
                <c:pt idx="6544">
                  <c:v>-1</c:v>
                </c:pt>
                <c:pt idx="6545">
                  <c:v>-1</c:v>
                </c:pt>
                <c:pt idx="6546">
                  <c:v>0</c:v>
                </c:pt>
                <c:pt idx="6547">
                  <c:v>0</c:v>
                </c:pt>
                <c:pt idx="6548">
                  <c:v>0</c:v>
                </c:pt>
                <c:pt idx="6549">
                  <c:v>-1</c:v>
                </c:pt>
                <c:pt idx="6550">
                  <c:v>-1</c:v>
                </c:pt>
                <c:pt idx="6551">
                  <c:v>-1</c:v>
                </c:pt>
                <c:pt idx="6552">
                  <c:v>-1</c:v>
                </c:pt>
                <c:pt idx="6553">
                  <c:v>0</c:v>
                </c:pt>
                <c:pt idx="6554">
                  <c:v>0</c:v>
                </c:pt>
                <c:pt idx="6555">
                  <c:v>1</c:v>
                </c:pt>
                <c:pt idx="6556">
                  <c:v>0</c:v>
                </c:pt>
                <c:pt idx="6557">
                  <c:v>-1</c:v>
                </c:pt>
                <c:pt idx="6558">
                  <c:v>-2</c:v>
                </c:pt>
                <c:pt idx="6559">
                  <c:v>-2</c:v>
                </c:pt>
                <c:pt idx="6560">
                  <c:v>-2</c:v>
                </c:pt>
                <c:pt idx="6561">
                  <c:v>-2</c:v>
                </c:pt>
                <c:pt idx="6562">
                  <c:v>-2</c:v>
                </c:pt>
                <c:pt idx="6563">
                  <c:v>-2</c:v>
                </c:pt>
                <c:pt idx="6564">
                  <c:v>-1</c:v>
                </c:pt>
                <c:pt idx="6565">
                  <c:v>-1</c:v>
                </c:pt>
                <c:pt idx="6566">
                  <c:v>-1</c:v>
                </c:pt>
                <c:pt idx="6567">
                  <c:v>-1</c:v>
                </c:pt>
                <c:pt idx="6568">
                  <c:v>0</c:v>
                </c:pt>
                <c:pt idx="6569">
                  <c:v>1</c:v>
                </c:pt>
                <c:pt idx="6570">
                  <c:v>1</c:v>
                </c:pt>
                <c:pt idx="6571">
                  <c:v>1</c:v>
                </c:pt>
                <c:pt idx="6572">
                  <c:v>1</c:v>
                </c:pt>
                <c:pt idx="6573">
                  <c:v>2</c:v>
                </c:pt>
                <c:pt idx="6574">
                  <c:v>2</c:v>
                </c:pt>
                <c:pt idx="6575">
                  <c:v>2</c:v>
                </c:pt>
                <c:pt idx="6576">
                  <c:v>1</c:v>
                </c:pt>
                <c:pt idx="6577">
                  <c:v>1</c:v>
                </c:pt>
                <c:pt idx="6578">
                  <c:v>1</c:v>
                </c:pt>
                <c:pt idx="6579">
                  <c:v>1</c:v>
                </c:pt>
                <c:pt idx="6580">
                  <c:v>1</c:v>
                </c:pt>
                <c:pt idx="6581">
                  <c:v>1</c:v>
                </c:pt>
                <c:pt idx="6582">
                  <c:v>1</c:v>
                </c:pt>
                <c:pt idx="6583">
                  <c:v>0</c:v>
                </c:pt>
                <c:pt idx="6584">
                  <c:v>0</c:v>
                </c:pt>
                <c:pt idx="6585">
                  <c:v>-1</c:v>
                </c:pt>
                <c:pt idx="6586">
                  <c:v>-1</c:v>
                </c:pt>
                <c:pt idx="6587">
                  <c:v>-1</c:v>
                </c:pt>
                <c:pt idx="6588">
                  <c:v>-1</c:v>
                </c:pt>
                <c:pt idx="6589">
                  <c:v>-1</c:v>
                </c:pt>
                <c:pt idx="6590">
                  <c:v>-2</c:v>
                </c:pt>
                <c:pt idx="6591">
                  <c:v>-2</c:v>
                </c:pt>
                <c:pt idx="6592">
                  <c:v>-2</c:v>
                </c:pt>
                <c:pt idx="6593">
                  <c:v>-2</c:v>
                </c:pt>
                <c:pt idx="6594">
                  <c:v>-2</c:v>
                </c:pt>
                <c:pt idx="6595">
                  <c:v>-2</c:v>
                </c:pt>
                <c:pt idx="6596">
                  <c:v>-2</c:v>
                </c:pt>
                <c:pt idx="6597">
                  <c:v>-2</c:v>
                </c:pt>
                <c:pt idx="6598">
                  <c:v>-2</c:v>
                </c:pt>
                <c:pt idx="6599">
                  <c:v>-2</c:v>
                </c:pt>
                <c:pt idx="6600">
                  <c:v>-3</c:v>
                </c:pt>
                <c:pt idx="6601">
                  <c:v>-3</c:v>
                </c:pt>
                <c:pt idx="6602">
                  <c:v>-2</c:v>
                </c:pt>
                <c:pt idx="6603">
                  <c:v>-2</c:v>
                </c:pt>
                <c:pt idx="6604">
                  <c:v>-2</c:v>
                </c:pt>
                <c:pt idx="6605">
                  <c:v>-3</c:v>
                </c:pt>
                <c:pt idx="6606">
                  <c:v>-3</c:v>
                </c:pt>
                <c:pt idx="6607">
                  <c:v>-3</c:v>
                </c:pt>
                <c:pt idx="6608">
                  <c:v>-3</c:v>
                </c:pt>
                <c:pt idx="6609">
                  <c:v>-3</c:v>
                </c:pt>
                <c:pt idx="6610">
                  <c:v>-3</c:v>
                </c:pt>
                <c:pt idx="6611">
                  <c:v>-3</c:v>
                </c:pt>
                <c:pt idx="6612">
                  <c:v>-3</c:v>
                </c:pt>
                <c:pt idx="6613">
                  <c:v>-3</c:v>
                </c:pt>
                <c:pt idx="6614">
                  <c:v>-3</c:v>
                </c:pt>
                <c:pt idx="6615">
                  <c:v>-2</c:v>
                </c:pt>
                <c:pt idx="6616">
                  <c:v>-2</c:v>
                </c:pt>
                <c:pt idx="6617">
                  <c:v>-1</c:v>
                </c:pt>
                <c:pt idx="6618">
                  <c:v>-1</c:v>
                </c:pt>
                <c:pt idx="6619">
                  <c:v>-1</c:v>
                </c:pt>
                <c:pt idx="6620">
                  <c:v>-1</c:v>
                </c:pt>
                <c:pt idx="6621">
                  <c:v>-1</c:v>
                </c:pt>
                <c:pt idx="6622">
                  <c:v>-1</c:v>
                </c:pt>
                <c:pt idx="6623">
                  <c:v>-1</c:v>
                </c:pt>
                <c:pt idx="6624">
                  <c:v>-2</c:v>
                </c:pt>
                <c:pt idx="6625">
                  <c:v>-2</c:v>
                </c:pt>
                <c:pt idx="6626">
                  <c:v>-2</c:v>
                </c:pt>
                <c:pt idx="6627">
                  <c:v>-2</c:v>
                </c:pt>
                <c:pt idx="6628">
                  <c:v>-2</c:v>
                </c:pt>
                <c:pt idx="6629">
                  <c:v>-2</c:v>
                </c:pt>
                <c:pt idx="6630">
                  <c:v>-2</c:v>
                </c:pt>
                <c:pt idx="6631">
                  <c:v>-2</c:v>
                </c:pt>
                <c:pt idx="6632">
                  <c:v>-2</c:v>
                </c:pt>
                <c:pt idx="6633">
                  <c:v>-1</c:v>
                </c:pt>
                <c:pt idx="6634">
                  <c:v>-1</c:v>
                </c:pt>
                <c:pt idx="6635">
                  <c:v>-1</c:v>
                </c:pt>
                <c:pt idx="6636">
                  <c:v>1</c:v>
                </c:pt>
                <c:pt idx="6637">
                  <c:v>1</c:v>
                </c:pt>
                <c:pt idx="6638">
                  <c:v>1</c:v>
                </c:pt>
                <c:pt idx="6639">
                  <c:v>1</c:v>
                </c:pt>
                <c:pt idx="6640">
                  <c:v>1</c:v>
                </c:pt>
                <c:pt idx="6641">
                  <c:v>1</c:v>
                </c:pt>
                <c:pt idx="6642">
                  <c:v>1</c:v>
                </c:pt>
                <c:pt idx="6643">
                  <c:v>4</c:v>
                </c:pt>
                <c:pt idx="6644">
                  <c:v>3</c:v>
                </c:pt>
                <c:pt idx="6645">
                  <c:v>2</c:v>
                </c:pt>
                <c:pt idx="6646">
                  <c:v>3</c:v>
                </c:pt>
                <c:pt idx="6647">
                  <c:v>3</c:v>
                </c:pt>
                <c:pt idx="6648">
                  <c:v>3</c:v>
                </c:pt>
                <c:pt idx="6649">
                  <c:v>3</c:v>
                </c:pt>
                <c:pt idx="6650">
                  <c:v>3</c:v>
                </c:pt>
                <c:pt idx="6651">
                  <c:v>3</c:v>
                </c:pt>
                <c:pt idx="6652">
                  <c:v>3</c:v>
                </c:pt>
                <c:pt idx="6653">
                  <c:v>4</c:v>
                </c:pt>
                <c:pt idx="6654">
                  <c:v>5</c:v>
                </c:pt>
                <c:pt idx="6655">
                  <c:v>2</c:v>
                </c:pt>
                <c:pt idx="6656">
                  <c:v>3</c:v>
                </c:pt>
                <c:pt idx="6657">
                  <c:v>3</c:v>
                </c:pt>
                <c:pt idx="6658">
                  <c:v>2</c:v>
                </c:pt>
                <c:pt idx="6659">
                  <c:v>2</c:v>
                </c:pt>
                <c:pt idx="6660">
                  <c:v>2</c:v>
                </c:pt>
                <c:pt idx="6661">
                  <c:v>2</c:v>
                </c:pt>
                <c:pt idx="6662">
                  <c:v>2</c:v>
                </c:pt>
                <c:pt idx="6663">
                  <c:v>2</c:v>
                </c:pt>
                <c:pt idx="6664">
                  <c:v>2</c:v>
                </c:pt>
                <c:pt idx="6665">
                  <c:v>1</c:v>
                </c:pt>
                <c:pt idx="6666">
                  <c:v>1</c:v>
                </c:pt>
                <c:pt idx="6667">
                  <c:v>1</c:v>
                </c:pt>
                <c:pt idx="6668">
                  <c:v>1</c:v>
                </c:pt>
                <c:pt idx="6669">
                  <c:v>1</c:v>
                </c:pt>
                <c:pt idx="6670">
                  <c:v>0</c:v>
                </c:pt>
                <c:pt idx="6671">
                  <c:v>0</c:v>
                </c:pt>
                <c:pt idx="6672">
                  <c:v>1</c:v>
                </c:pt>
                <c:pt idx="6673">
                  <c:v>1</c:v>
                </c:pt>
                <c:pt idx="6674">
                  <c:v>1</c:v>
                </c:pt>
                <c:pt idx="6675">
                  <c:v>0</c:v>
                </c:pt>
                <c:pt idx="6676">
                  <c:v>0</c:v>
                </c:pt>
                <c:pt idx="6677">
                  <c:v>-1</c:v>
                </c:pt>
                <c:pt idx="6678">
                  <c:v>-1</c:v>
                </c:pt>
                <c:pt idx="6679">
                  <c:v>-1</c:v>
                </c:pt>
                <c:pt idx="6680">
                  <c:v>-1</c:v>
                </c:pt>
                <c:pt idx="6681">
                  <c:v>-1</c:v>
                </c:pt>
                <c:pt idx="6682">
                  <c:v>0</c:v>
                </c:pt>
                <c:pt idx="6683">
                  <c:v>0</c:v>
                </c:pt>
                <c:pt idx="6684">
                  <c:v>-2</c:v>
                </c:pt>
                <c:pt idx="6685">
                  <c:v>-2</c:v>
                </c:pt>
                <c:pt idx="6686">
                  <c:v>-2</c:v>
                </c:pt>
                <c:pt idx="6687">
                  <c:v>-1</c:v>
                </c:pt>
                <c:pt idx="6688">
                  <c:v>-1</c:v>
                </c:pt>
                <c:pt idx="6689">
                  <c:v>0</c:v>
                </c:pt>
                <c:pt idx="6690">
                  <c:v>-2</c:v>
                </c:pt>
                <c:pt idx="6691">
                  <c:v>-2</c:v>
                </c:pt>
                <c:pt idx="6692">
                  <c:v>-2</c:v>
                </c:pt>
                <c:pt idx="6693">
                  <c:v>-2</c:v>
                </c:pt>
                <c:pt idx="6694">
                  <c:v>-2</c:v>
                </c:pt>
                <c:pt idx="6695">
                  <c:v>-2</c:v>
                </c:pt>
                <c:pt idx="6696">
                  <c:v>-1</c:v>
                </c:pt>
                <c:pt idx="6697">
                  <c:v>-1</c:v>
                </c:pt>
                <c:pt idx="6698">
                  <c:v>-1</c:v>
                </c:pt>
                <c:pt idx="6699">
                  <c:v>-1</c:v>
                </c:pt>
                <c:pt idx="6700">
                  <c:v>-1</c:v>
                </c:pt>
                <c:pt idx="6701">
                  <c:v>-1</c:v>
                </c:pt>
                <c:pt idx="6702">
                  <c:v>1</c:v>
                </c:pt>
                <c:pt idx="6703">
                  <c:v>1</c:v>
                </c:pt>
                <c:pt idx="6704">
                  <c:v>1</c:v>
                </c:pt>
                <c:pt idx="6705">
                  <c:v>1</c:v>
                </c:pt>
                <c:pt idx="6706">
                  <c:v>1</c:v>
                </c:pt>
                <c:pt idx="6707">
                  <c:v>0</c:v>
                </c:pt>
                <c:pt idx="6708">
                  <c:v>0</c:v>
                </c:pt>
                <c:pt idx="6709">
                  <c:v>0</c:v>
                </c:pt>
                <c:pt idx="6710">
                  <c:v>0</c:v>
                </c:pt>
                <c:pt idx="6711">
                  <c:v>-1</c:v>
                </c:pt>
                <c:pt idx="6712">
                  <c:v>0</c:v>
                </c:pt>
                <c:pt idx="6713">
                  <c:v>-1</c:v>
                </c:pt>
                <c:pt idx="6714">
                  <c:v>-1</c:v>
                </c:pt>
                <c:pt idx="6715">
                  <c:v>-1</c:v>
                </c:pt>
                <c:pt idx="6716">
                  <c:v>0</c:v>
                </c:pt>
                <c:pt idx="6717">
                  <c:v>0</c:v>
                </c:pt>
                <c:pt idx="6718">
                  <c:v>0</c:v>
                </c:pt>
                <c:pt idx="6719">
                  <c:v>-1</c:v>
                </c:pt>
                <c:pt idx="6720">
                  <c:v>-1</c:v>
                </c:pt>
                <c:pt idx="6721">
                  <c:v>-1</c:v>
                </c:pt>
                <c:pt idx="6722">
                  <c:v>-1</c:v>
                </c:pt>
                <c:pt idx="6723">
                  <c:v>0</c:v>
                </c:pt>
                <c:pt idx="6724">
                  <c:v>-1</c:v>
                </c:pt>
                <c:pt idx="6725">
                  <c:v>0</c:v>
                </c:pt>
                <c:pt idx="6726">
                  <c:v>1</c:v>
                </c:pt>
                <c:pt idx="6727">
                  <c:v>1</c:v>
                </c:pt>
                <c:pt idx="6728">
                  <c:v>0</c:v>
                </c:pt>
                <c:pt idx="6729">
                  <c:v>0</c:v>
                </c:pt>
                <c:pt idx="6730">
                  <c:v>0</c:v>
                </c:pt>
                <c:pt idx="6731">
                  <c:v>1</c:v>
                </c:pt>
                <c:pt idx="6732">
                  <c:v>1</c:v>
                </c:pt>
                <c:pt idx="6733">
                  <c:v>1</c:v>
                </c:pt>
                <c:pt idx="6734">
                  <c:v>1</c:v>
                </c:pt>
                <c:pt idx="6735">
                  <c:v>-1</c:v>
                </c:pt>
                <c:pt idx="6736">
                  <c:v>-1</c:v>
                </c:pt>
                <c:pt idx="6737">
                  <c:v>-1</c:v>
                </c:pt>
                <c:pt idx="6738">
                  <c:v>-1</c:v>
                </c:pt>
                <c:pt idx="6739">
                  <c:v>-1</c:v>
                </c:pt>
                <c:pt idx="6740">
                  <c:v>-1</c:v>
                </c:pt>
                <c:pt idx="6741">
                  <c:v>-1</c:v>
                </c:pt>
                <c:pt idx="6742">
                  <c:v>-1</c:v>
                </c:pt>
                <c:pt idx="6743">
                  <c:v>-1</c:v>
                </c:pt>
                <c:pt idx="6744">
                  <c:v>-1</c:v>
                </c:pt>
                <c:pt idx="6745">
                  <c:v>-1</c:v>
                </c:pt>
                <c:pt idx="6746">
                  <c:v>-1</c:v>
                </c:pt>
                <c:pt idx="6747">
                  <c:v>-1</c:v>
                </c:pt>
                <c:pt idx="6748">
                  <c:v>-1</c:v>
                </c:pt>
                <c:pt idx="6749">
                  <c:v>-1</c:v>
                </c:pt>
                <c:pt idx="6750">
                  <c:v>-1</c:v>
                </c:pt>
                <c:pt idx="6751">
                  <c:v>-1</c:v>
                </c:pt>
                <c:pt idx="6752">
                  <c:v>-1</c:v>
                </c:pt>
                <c:pt idx="6753">
                  <c:v>-1</c:v>
                </c:pt>
                <c:pt idx="6754">
                  <c:v>-1</c:v>
                </c:pt>
                <c:pt idx="6755">
                  <c:v>-1</c:v>
                </c:pt>
                <c:pt idx="6756">
                  <c:v>-1</c:v>
                </c:pt>
                <c:pt idx="6757">
                  <c:v>0</c:v>
                </c:pt>
                <c:pt idx="6758">
                  <c:v>-1</c:v>
                </c:pt>
                <c:pt idx="6759">
                  <c:v>0</c:v>
                </c:pt>
                <c:pt idx="6760">
                  <c:v>0</c:v>
                </c:pt>
                <c:pt idx="6761">
                  <c:v>0</c:v>
                </c:pt>
                <c:pt idx="6762">
                  <c:v>0</c:v>
                </c:pt>
                <c:pt idx="6763">
                  <c:v>0</c:v>
                </c:pt>
                <c:pt idx="6764">
                  <c:v>0</c:v>
                </c:pt>
                <c:pt idx="6765">
                  <c:v>0</c:v>
                </c:pt>
                <c:pt idx="6766">
                  <c:v>1</c:v>
                </c:pt>
                <c:pt idx="6767">
                  <c:v>1</c:v>
                </c:pt>
                <c:pt idx="6768">
                  <c:v>-1</c:v>
                </c:pt>
                <c:pt idx="6769">
                  <c:v>-2</c:v>
                </c:pt>
                <c:pt idx="6770">
                  <c:v>0</c:v>
                </c:pt>
                <c:pt idx="6771">
                  <c:v>0</c:v>
                </c:pt>
                <c:pt idx="6772">
                  <c:v>0</c:v>
                </c:pt>
                <c:pt idx="6773">
                  <c:v>0</c:v>
                </c:pt>
                <c:pt idx="6774">
                  <c:v>0</c:v>
                </c:pt>
                <c:pt idx="6775">
                  <c:v>1</c:v>
                </c:pt>
                <c:pt idx="6776">
                  <c:v>1</c:v>
                </c:pt>
                <c:pt idx="6777">
                  <c:v>1</c:v>
                </c:pt>
                <c:pt idx="6778">
                  <c:v>0</c:v>
                </c:pt>
                <c:pt idx="6779">
                  <c:v>0</c:v>
                </c:pt>
                <c:pt idx="6780">
                  <c:v>3</c:v>
                </c:pt>
                <c:pt idx="6781">
                  <c:v>2</c:v>
                </c:pt>
                <c:pt idx="6782">
                  <c:v>1</c:v>
                </c:pt>
                <c:pt idx="6783">
                  <c:v>1</c:v>
                </c:pt>
                <c:pt idx="6784">
                  <c:v>1</c:v>
                </c:pt>
                <c:pt idx="6785">
                  <c:v>1</c:v>
                </c:pt>
                <c:pt idx="6786">
                  <c:v>1</c:v>
                </c:pt>
                <c:pt idx="6787">
                  <c:v>0</c:v>
                </c:pt>
                <c:pt idx="6788">
                  <c:v>0</c:v>
                </c:pt>
                <c:pt idx="6789">
                  <c:v>0</c:v>
                </c:pt>
                <c:pt idx="6790">
                  <c:v>0</c:v>
                </c:pt>
                <c:pt idx="6791">
                  <c:v>0</c:v>
                </c:pt>
                <c:pt idx="6792">
                  <c:v>-1</c:v>
                </c:pt>
                <c:pt idx="6793">
                  <c:v>-1</c:v>
                </c:pt>
                <c:pt idx="6794">
                  <c:v>-1</c:v>
                </c:pt>
                <c:pt idx="6795">
                  <c:v>-1</c:v>
                </c:pt>
                <c:pt idx="6796">
                  <c:v>-1</c:v>
                </c:pt>
                <c:pt idx="6797">
                  <c:v>-1</c:v>
                </c:pt>
                <c:pt idx="6798">
                  <c:v>-1</c:v>
                </c:pt>
                <c:pt idx="6799">
                  <c:v>-1</c:v>
                </c:pt>
                <c:pt idx="6800">
                  <c:v>-1</c:v>
                </c:pt>
                <c:pt idx="6801">
                  <c:v>-1</c:v>
                </c:pt>
                <c:pt idx="6802">
                  <c:v>-1</c:v>
                </c:pt>
                <c:pt idx="6803">
                  <c:v>-1</c:v>
                </c:pt>
                <c:pt idx="6804">
                  <c:v>-1</c:v>
                </c:pt>
                <c:pt idx="6805">
                  <c:v>-1</c:v>
                </c:pt>
                <c:pt idx="6806">
                  <c:v>-1</c:v>
                </c:pt>
                <c:pt idx="6807">
                  <c:v>-1</c:v>
                </c:pt>
                <c:pt idx="6808">
                  <c:v>-1</c:v>
                </c:pt>
                <c:pt idx="6809">
                  <c:v>-1</c:v>
                </c:pt>
                <c:pt idx="6810">
                  <c:v>-1</c:v>
                </c:pt>
                <c:pt idx="6811">
                  <c:v>-1</c:v>
                </c:pt>
                <c:pt idx="6812">
                  <c:v>-1</c:v>
                </c:pt>
                <c:pt idx="6813">
                  <c:v>-1</c:v>
                </c:pt>
                <c:pt idx="6814">
                  <c:v>0</c:v>
                </c:pt>
                <c:pt idx="6815">
                  <c:v>0</c:v>
                </c:pt>
                <c:pt idx="6816">
                  <c:v>0</c:v>
                </c:pt>
                <c:pt idx="6817">
                  <c:v>0</c:v>
                </c:pt>
                <c:pt idx="6818">
                  <c:v>0</c:v>
                </c:pt>
                <c:pt idx="6819">
                  <c:v>0</c:v>
                </c:pt>
                <c:pt idx="6820">
                  <c:v>0</c:v>
                </c:pt>
                <c:pt idx="6821">
                  <c:v>0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</c:v>
                </c:pt>
                <c:pt idx="6826">
                  <c:v>-2</c:v>
                </c:pt>
                <c:pt idx="6827">
                  <c:v>-2</c:v>
                </c:pt>
                <c:pt idx="6828">
                  <c:v>-2</c:v>
                </c:pt>
                <c:pt idx="6829">
                  <c:v>-2</c:v>
                </c:pt>
                <c:pt idx="6830">
                  <c:v>-2</c:v>
                </c:pt>
                <c:pt idx="6831">
                  <c:v>-1</c:v>
                </c:pt>
                <c:pt idx="6832">
                  <c:v>-1</c:v>
                </c:pt>
                <c:pt idx="6833">
                  <c:v>-3</c:v>
                </c:pt>
                <c:pt idx="6834">
                  <c:v>-3</c:v>
                </c:pt>
                <c:pt idx="6835">
                  <c:v>-3</c:v>
                </c:pt>
                <c:pt idx="6836">
                  <c:v>-3</c:v>
                </c:pt>
                <c:pt idx="6837">
                  <c:v>-3</c:v>
                </c:pt>
                <c:pt idx="6838">
                  <c:v>-2</c:v>
                </c:pt>
                <c:pt idx="6839">
                  <c:v>-2</c:v>
                </c:pt>
                <c:pt idx="6840">
                  <c:v>-2</c:v>
                </c:pt>
                <c:pt idx="6841">
                  <c:v>-2</c:v>
                </c:pt>
                <c:pt idx="6842">
                  <c:v>-2</c:v>
                </c:pt>
                <c:pt idx="6843">
                  <c:v>-3</c:v>
                </c:pt>
                <c:pt idx="6844">
                  <c:v>-3</c:v>
                </c:pt>
                <c:pt idx="6845">
                  <c:v>-1</c:v>
                </c:pt>
                <c:pt idx="6846">
                  <c:v>-1</c:v>
                </c:pt>
                <c:pt idx="6847">
                  <c:v>-1</c:v>
                </c:pt>
                <c:pt idx="6848">
                  <c:v>-1</c:v>
                </c:pt>
                <c:pt idx="6849">
                  <c:v>-1</c:v>
                </c:pt>
                <c:pt idx="6850">
                  <c:v>-1</c:v>
                </c:pt>
                <c:pt idx="6851">
                  <c:v>-3</c:v>
                </c:pt>
                <c:pt idx="6852">
                  <c:v>-3</c:v>
                </c:pt>
                <c:pt idx="6853">
                  <c:v>-3</c:v>
                </c:pt>
                <c:pt idx="6854">
                  <c:v>-3</c:v>
                </c:pt>
                <c:pt idx="6855">
                  <c:v>-3</c:v>
                </c:pt>
                <c:pt idx="6856">
                  <c:v>-2</c:v>
                </c:pt>
                <c:pt idx="6857">
                  <c:v>-2</c:v>
                </c:pt>
                <c:pt idx="6858">
                  <c:v>-3</c:v>
                </c:pt>
                <c:pt idx="6859">
                  <c:v>-3</c:v>
                </c:pt>
                <c:pt idx="6860">
                  <c:v>-4</c:v>
                </c:pt>
                <c:pt idx="6861">
                  <c:v>-4</c:v>
                </c:pt>
                <c:pt idx="6862">
                  <c:v>-4</c:v>
                </c:pt>
                <c:pt idx="6863">
                  <c:v>-2</c:v>
                </c:pt>
                <c:pt idx="6864">
                  <c:v>-2</c:v>
                </c:pt>
                <c:pt idx="6865">
                  <c:v>-2</c:v>
                </c:pt>
                <c:pt idx="6866">
                  <c:v>-2</c:v>
                </c:pt>
                <c:pt idx="6867">
                  <c:v>-2</c:v>
                </c:pt>
                <c:pt idx="6868">
                  <c:v>-2</c:v>
                </c:pt>
                <c:pt idx="6869">
                  <c:v>-2</c:v>
                </c:pt>
                <c:pt idx="6870">
                  <c:v>-2</c:v>
                </c:pt>
                <c:pt idx="6871">
                  <c:v>-2</c:v>
                </c:pt>
                <c:pt idx="6872">
                  <c:v>-1</c:v>
                </c:pt>
                <c:pt idx="6873">
                  <c:v>-1</c:v>
                </c:pt>
                <c:pt idx="6874">
                  <c:v>-1</c:v>
                </c:pt>
                <c:pt idx="6875">
                  <c:v>-3</c:v>
                </c:pt>
                <c:pt idx="6876">
                  <c:v>-3</c:v>
                </c:pt>
                <c:pt idx="6877">
                  <c:v>-3</c:v>
                </c:pt>
                <c:pt idx="6878">
                  <c:v>-3</c:v>
                </c:pt>
                <c:pt idx="6879">
                  <c:v>-3</c:v>
                </c:pt>
                <c:pt idx="6880">
                  <c:v>-3</c:v>
                </c:pt>
                <c:pt idx="6881">
                  <c:v>-3</c:v>
                </c:pt>
                <c:pt idx="6882">
                  <c:v>-3</c:v>
                </c:pt>
                <c:pt idx="6883">
                  <c:v>-3</c:v>
                </c:pt>
                <c:pt idx="6884">
                  <c:v>-3</c:v>
                </c:pt>
                <c:pt idx="6885">
                  <c:v>-3</c:v>
                </c:pt>
                <c:pt idx="6886">
                  <c:v>-3</c:v>
                </c:pt>
                <c:pt idx="6887">
                  <c:v>-1</c:v>
                </c:pt>
                <c:pt idx="6888">
                  <c:v>-1</c:v>
                </c:pt>
                <c:pt idx="6889">
                  <c:v>2</c:v>
                </c:pt>
                <c:pt idx="6890">
                  <c:v>2</c:v>
                </c:pt>
                <c:pt idx="6891">
                  <c:v>2</c:v>
                </c:pt>
                <c:pt idx="6892">
                  <c:v>2</c:v>
                </c:pt>
                <c:pt idx="6893">
                  <c:v>1</c:v>
                </c:pt>
                <c:pt idx="6894">
                  <c:v>1</c:v>
                </c:pt>
                <c:pt idx="6895">
                  <c:v>2</c:v>
                </c:pt>
                <c:pt idx="6896">
                  <c:v>2</c:v>
                </c:pt>
                <c:pt idx="6897">
                  <c:v>2</c:v>
                </c:pt>
                <c:pt idx="6898">
                  <c:v>2</c:v>
                </c:pt>
                <c:pt idx="6899">
                  <c:v>2</c:v>
                </c:pt>
                <c:pt idx="6900">
                  <c:v>1</c:v>
                </c:pt>
                <c:pt idx="6901">
                  <c:v>-1</c:v>
                </c:pt>
                <c:pt idx="6902">
                  <c:v>-1</c:v>
                </c:pt>
                <c:pt idx="6903">
                  <c:v>-1</c:v>
                </c:pt>
                <c:pt idx="6904">
                  <c:v>0</c:v>
                </c:pt>
                <c:pt idx="6905">
                  <c:v>0</c:v>
                </c:pt>
                <c:pt idx="6906">
                  <c:v>0</c:v>
                </c:pt>
                <c:pt idx="6907">
                  <c:v>-1</c:v>
                </c:pt>
                <c:pt idx="6908">
                  <c:v>-1</c:v>
                </c:pt>
                <c:pt idx="6909">
                  <c:v>-1</c:v>
                </c:pt>
                <c:pt idx="6910">
                  <c:v>-1</c:v>
                </c:pt>
                <c:pt idx="6911">
                  <c:v>-1</c:v>
                </c:pt>
                <c:pt idx="6912">
                  <c:v>0</c:v>
                </c:pt>
                <c:pt idx="6913">
                  <c:v>-1</c:v>
                </c:pt>
                <c:pt idx="6914">
                  <c:v>-2</c:v>
                </c:pt>
                <c:pt idx="6915">
                  <c:v>-2</c:v>
                </c:pt>
                <c:pt idx="6916">
                  <c:v>-2</c:v>
                </c:pt>
                <c:pt idx="6917">
                  <c:v>-2</c:v>
                </c:pt>
                <c:pt idx="6918">
                  <c:v>-2</c:v>
                </c:pt>
                <c:pt idx="6919">
                  <c:v>-3</c:v>
                </c:pt>
                <c:pt idx="6920">
                  <c:v>-3</c:v>
                </c:pt>
                <c:pt idx="6921">
                  <c:v>-3</c:v>
                </c:pt>
                <c:pt idx="6922">
                  <c:v>-3</c:v>
                </c:pt>
                <c:pt idx="6923">
                  <c:v>-4</c:v>
                </c:pt>
                <c:pt idx="6924">
                  <c:v>-4</c:v>
                </c:pt>
                <c:pt idx="6925">
                  <c:v>-3</c:v>
                </c:pt>
                <c:pt idx="6926">
                  <c:v>-3</c:v>
                </c:pt>
                <c:pt idx="6927">
                  <c:v>-2</c:v>
                </c:pt>
                <c:pt idx="6928">
                  <c:v>-2</c:v>
                </c:pt>
                <c:pt idx="6929">
                  <c:v>-2</c:v>
                </c:pt>
                <c:pt idx="6930">
                  <c:v>-2</c:v>
                </c:pt>
                <c:pt idx="6931">
                  <c:v>-2</c:v>
                </c:pt>
                <c:pt idx="6932">
                  <c:v>-2</c:v>
                </c:pt>
                <c:pt idx="6933">
                  <c:v>-2</c:v>
                </c:pt>
                <c:pt idx="6934">
                  <c:v>-2</c:v>
                </c:pt>
                <c:pt idx="6935">
                  <c:v>-2</c:v>
                </c:pt>
                <c:pt idx="6936">
                  <c:v>-2</c:v>
                </c:pt>
                <c:pt idx="6937">
                  <c:v>-2</c:v>
                </c:pt>
                <c:pt idx="6938">
                  <c:v>-2</c:v>
                </c:pt>
                <c:pt idx="6939">
                  <c:v>-2</c:v>
                </c:pt>
                <c:pt idx="6940">
                  <c:v>-2</c:v>
                </c:pt>
                <c:pt idx="6941">
                  <c:v>-2</c:v>
                </c:pt>
                <c:pt idx="6942">
                  <c:v>-2</c:v>
                </c:pt>
                <c:pt idx="6943">
                  <c:v>-1</c:v>
                </c:pt>
                <c:pt idx="6944">
                  <c:v>0</c:v>
                </c:pt>
                <c:pt idx="6945">
                  <c:v>0</c:v>
                </c:pt>
                <c:pt idx="6946">
                  <c:v>0</c:v>
                </c:pt>
                <c:pt idx="6947">
                  <c:v>0</c:v>
                </c:pt>
                <c:pt idx="6948">
                  <c:v>0</c:v>
                </c:pt>
                <c:pt idx="6949">
                  <c:v>0</c:v>
                </c:pt>
                <c:pt idx="6950">
                  <c:v>0</c:v>
                </c:pt>
                <c:pt idx="6951">
                  <c:v>0</c:v>
                </c:pt>
                <c:pt idx="6952">
                  <c:v>0</c:v>
                </c:pt>
                <c:pt idx="6953">
                  <c:v>-1</c:v>
                </c:pt>
                <c:pt idx="6954">
                  <c:v>-3</c:v>
                </c:pt>
                <c:pt idx="6955">
                  <c:v>-2</c:v>
                </c:pt>
                <c:pt idx="6956">
                  <c:v>-3</c:v>
                </c:pt>
                <c:pt idx="6957">
                  <c:v>-5</c:v>
                </c:pt>
                <c:pt idx="6958">
                  <c:v>-5</c:v>
                </c:pt>
                <c:pt idx="6959">
                  <c:v>-5</c:v>
                </c:pt>
                <c:pt idx="6960">
                  <c:v>-5</c:v>
                </c:pt>
                <c:pt idx="6961">
                  <c:v>-5</c:v>
                </c:pt>
                <c:pt idx="6962">
                  <c:v>-5</c:v>
                </c:pt>
                <c:pt idx="6963">
                  <c:v>-5</c:v>
                </c:pt>
                <c:pt idx="6964">
                  <c:v>-5</c:v>
                </c:pt>
                <c:pt idx="6965">
                  <c:v>-4</c:v>
                </c:pt>
                <c:pt idx="6966">
                  <c:v>-3</c:v>
                </c:pt>
                <c:pt idx="6967">
                  <c:v>-3</c:v>
                </c:pt>
                <c:pt idx="6968">
                  <c:v>-3</c:v>
                </c:pt>
                <c:pt idx="6969">
                  <c:v>-1</c:v>
                </c:pt>
                <c:pt idx="6970">
                  <c:v>-1</c:v>
                </c:pt>
                <c:pt idx="6971">
                  <c:v>-2</c:v>
                </c:pt>
                <c:pt idx="6972">
                  <c:v>-2</c:v>
                </c:pt>
                <c:pt idx="6973">
                  <c:v>-1</c:v>
                </c:pt>
                <c:pt idx="6974">
                  <c:v>-1</c:v>
                </c:pt>
                <c:pt idx="6975">
                  <c:v>-1</c:v>
                </c:pt>
                <c:pt idx="6976">
                  <c:v>-2</c:v>
                </c:pt>
                <c:pt idx="6977">
                  <c:v>-1</c:v>
                </c:pt>
                <c:pt idx="6978">
                  <c:v>0</c:v>
                </c:pt>
                <c:pt idx="6979">
                  <c:v>0</c:v>
                </c:pt>
                <c:pt idx="6980">
                  <c:v>0</c:v>
                </c:pt>
                <c:pt idx="6981">
                  <c:v>-1</c:v>
                </c:pt>
                <c:pt idx="6982">
                  <c:v>-1</c:v>
                </c:pt>
                <c:pt idx="6983">
                  <c:v>0</c:v>
                </c:pt>
                <c:pt idx="6984">
                  <c:v>0</c:v>
                </c:pt>
                <c:pt idx="6985">
                  <c:v>-1</c:v>
                </c:pt>
                <c:pt idx="6986">
                  <c:v>-1</c:v>
                </c:pt>
                <c:pt idx="6987">
                  <c:v>-1</c:v>
                </c:pt>
                <c:pt idx="6988">
                  <c:v>-1</c:v>
                </c:pt>
                <c:pt idx="6989">
                  <c:v>-2</c:v>
                </c:pt>
                <c:pt idx="6990">
                  <c:v>-2</c:v>
                </c:pt>
                <c:pt idx="6991">
                  <c:v>-2</c:v>
                </c:pt>
                <c:pt idx="6992">
                  <c:v>-2</c:v>
                </c:pt>
                <c:pt idx="6993">
                  <c:v>-1</c:v>
                </c:pt>
                <c:pt idx="6994">
                  <c:v>0</c:v>
                </c:pt>
                <c:pt idx="6995">
                  <c:v>0</c:v>
                </c:pt>
                <c:pt idx="6996">
                  <c:v>-1</c:v>
                </c:pt>
                <c:pt idx="6997">
                  <c:v>-1</c:v>
                </c:pt>
                <c:pt idx="6998">
                  <c:v>-1</c:v>
                </c:pt>
                <c:pt idx="6999">
                  <c:v>-1</c:v>
                </c:pt>
                <c:pt idx="7000">
                  <c:v>-1</c:v>
                </c:pt>
                <c:pt idx="7001">
                  <c:v>-1</c:v>
                </c:pt>
                <c:pt idx="7002">
                  <c:v>-1</c:v>
                </c:pt>
                <c:pt idx="7003">
                  <c:v>-1</c:v>
                </c:pt>
                <c:pt idx="7004">
                  <c:v>-1</c:v>
                </c:pt>
                <c:pt idx="7005">
                  <c:v>-1</c:v>
                </c:pt>
                <c:pt idx="7006">
                  <c:v>-2</c:v>
                </c:pt>
                <c:pt idx="7007">
                  <c:v>-2</c:v>
                </c:pt>
                <c:pt idx="7008">
                  <c:v>-1</c:v>
                </c:pt>
                <c:pt idx="7009">
                  <c:v>-1</c:v>
                </c:pt>
                <c:pt idx="7010">
                  <c:v>-1</c:v>
                </c:pt>
                <c:pt idx="7011">
                  <c:v>-1</c:v>
                </c:pt>
                <c:pt idx="7012">
                  <c:v>-1</c:v>
                </c:pt>
                <c:pt idx="7013">
                  <c:v>-1</c:v>
                </c:pt>
                <c:pt idx="7014">
                  <c:v>-1</c:v>
                </c:pt>
                <c:pt idx="7015">
                  <c:v>-1</c:v>
                </c:pt>
                <c:pt idx="7016">
                  <c:v>-1</c:v>
                </c:pt>
                <c:pt idx="7017">
                  <c:v>-1</c:v>
                </c:pt>
                <c:pt idx="7018">
                  <c:v>-1</c:v>
                </c:pt>
                <c:pt idx="7019">
                  <c:v>-2</c:v>
                </c:pt>
                <c:pt idx="7020">
                  <c:v>-2</c:v>
                </c:pt>
                <c:pt idx="7021">
                  <c:v>-2</c:v>
                </c:pt>
                <c:pt idx="7022">
                  <c:v>-2</c:v>
                </c:pt>
                <c:pt idx="7023">
                  <c:v>-2</c:v>
                </c:pt>
                <c:pt idx="7024">
                  <c:v>-2</c:v>
                </c:pt>
                <c:pt idx="7025">
                  <c:v>-2</c:v>
                </c:pt>
                <c:pt idx="7026">
                  <c:v>-2</c:v>
                </c:pt>
                <c:pt idx="7027">
                  <c:v>-2</c:v>
                </c:pt>
                <c:pt idx="7028">
                  <c:v>-2</c:v>
                </c:pt>
                <c:pt idx="7029">
                  <c:v>-2</c:v>
                </c:pt>
                <c:pt idx="7030">
                  <c:v>-2</c:v>
                </c:pt>
                <c:pt idx="7031">
                  <c:v>-1</c:v>
                </c:pt>
                <c:pt idx="7032">
                  <c:v>-1</c:v>
                </c:pt>
                <c:pt idx="7033">
                  <c:v>-1</c:v>
                </c:pt>
                <c:pt idx="7034">
                  <c:v>-1</c:v>
                </c:pt>
                <c:pt idx="7035">
                  <c:v>-1</c:v>
                </c:pt>
                <c:pt idx="7036">
                  <c:v>-1</c:v>
                </c:pt>
                <c:pt idx="7037">
                  <c:v>-1</c:v>
                </c:pt>
                <c:pt idx="7038">
                  <c:v>-1</c:v>
                </c:pt>
                <c:pt idx="7039">
                  <c:v>1</c:v>
                </c:pt>
                <c:pt idx="7040">
                  <c:v>1</c:v>
                </c:pt>
                <c:pt idx="7041">
                  <c:v>1</c:v>
                </c:pt>
                <c:pt idx="7042">
                  <c:v>1</c:v>
                </c:pt>
                <c:pt idx="7043">
                  <c:v>1</c:v>
                </c:pt>
                <c:pt idx="7044">
                  <c:v>1</c:v>
                </c:pt>
                <c:pt idx="7045">
                  <c:v>1</c:v>
                </c:pt>
                <c:pt idx="7046">
                  <c:v>1</c:v>
                </c:pt>
                <c:pt idx="7047">
                  <c:v>2</c:v>
                </c:pt>
                <c:pt idx="7048">
                  <c:v>2</c:v>
                </c:pt>
                <c:pt idx="7049">
                  <c:v>2</c:v>
                </c:pt>
                <c:pt idx="7050">
                  <c:v>2</c:v>
                </c:pt>
                <c:pt idx="7051">
                  <c:v>1</c:v>
                </c:pt>
                <c:pt idx="7052">
                  <c:v>1</c:v>
                </c:pt>
                <c:pt idx="7053">
                  <c:v>1</c:v>
                </c:pt>
                <c:pt idx="7054">
                  <c:v>1</c:v>
                </c:pt>
                <c:pt idx="7055">
                  <c:v>2</c:v>
                </c:pt>
                <c:pt idx="7056">
                  <c:v>2</c:v>
                </c:pt>
                <c:pt idx="7057">
                  <c:v>2</c:v>
                </c:pt>
                <c:pt idx="7058">
                  <c:v>2</c:v>
                </c:pt>
                <c:pt idx="7059">
                  <c:v>2</c:v>
                </c:pt>
                <c:pt idx="7060">
                  <c:v>2</c:v>
                </c:pt>
                <c:pt idx="7061">
                  <c:v>2</c:v>
                </c:pt>
                <c:pt idx="7062">
                  <c:v>2</c:v>
                </c:pt>
                <c:pt idx="7063">
                  <c:v>1</c:v>
                </c:pt>
                <c:pt idx="7064">
                  <c:v>1</c:v>
                </c:pt>
                <c:pt idx="7065">
                  <c:v>0</c:v>
                </c:pt>
                <c:pt idx="7066">
                  <c:v>0</c:v>
                </c:pt>
                <c:pt idx="7067">
                  <c:v>-1</c:v>
                </c:pt>
                <c:pt idx="7068">
                  <c:v>-1</c:v>
                </c:pt>
                <c:pt idx="7069">
                  <c:v>-1</c:v>
                </c:pt>
                <c:pt idx="7070">
                  <c:v>-1</c:v>
                </c:pt>
                <c:pt idx="7071">
                  <c:v>-1</c:v>
                </c:pt>
                <c:pt idx="7072">
                  <c:v>1</c:v>
                </c:pt>
                <c:pt idx="7073">
                  <c:v>1</c:v>
                </c:pt>
                <c:pt idx="7074">
                  <c:v>1</c:v>
                </c:pt>
                <c:pt idx="7075">
                  <c:v>1</c:v>
                </c:pt>
                <c:pt idx="7076">
                  <c:v>1</c:v>
                </c:pt>
                <c:pt idx="7077">
                  <c:v>1</c:v>
                </c:pt>
                <c:pt idx="7078">
                  <c:v>1</c:v>
                </c:pt>
                <c:pt idx="7079">
                  <c:v>0</c:v>
                </c:pt>
                <c:pt idx="7080">
                  <c:v>-1</c:v>
                </c:pt>
                <c:pt idx="7081">
                  <c:v>-1</c:v>
                </c:pt>
                <c:pt idx="7082">
                  <c:v>-1</c:v>
                </c:pt>
                <c:pt idx="7083">
                  <c:v>-1</c:v>
                </c:pt>
                <c:pt idx="7084">
                  <c:v>-2</c:v>
                </c:pt>
                <c:pt idx="7085">
                  <c:v>-3</c:v>
                </c:pt>
                <c:pt idx="7086">
                  <c:v>-3</c:v>
                </c:pt>
                <c:pt idx="7087">
                  <c:v>-3</c:v>
                </c:pt>
                <c:pt idx="7088">
                  <c:v>-2</c:v>
                </c:pt>
                <c:pt idx="7089">
                  <c:v>-2</c:v>
                </c:pt>
                <c:pt idx="7090">
                  <c:v>-4</c:v>
                </c:pt>
                <c:pt idx="7091">
                  <c:v>-3</c:v>
                </c:pt>
                <c:pt idx="7092">
                  <c:v>-3</c:v>
                </c:pt>
                <c:pt idx="7093">
                  <c:v>-3</c:v>
                </c:pt>
                <c:pt idx="7094">
                  <c:v>-3</c:v>
                </c:pt>
                <c:pt idx="7095">
                  <c:v>-3</c:v>
                </c:pt>
                <c:pt idx="7096">
                  <c:v>-2</c:v>
                </c:pt>
                <c:pt idx="7097">
                  <c:v>-1</c:v>
                </c:pt>
                <c:pt idx="7098">
                  <c:v>-1</c:v>
                </c:pt>
                <c:pt idx="7099">
                  <c:v>-1</c:v>
                </c:pt>
                <c:pt idx="7100">
                  <c:v>-1</c:v>
                </c:pt>
                <c:pt idx="7101">
                  <c:v>-1</c:v>
                </c:pt>
                <c:pt idx="7102">
                  <c:v>1</c:v>
                </c:pt>
                <c:pt idx="7103">
                  <c:v>1</c:v>
                </c:pt>
                <c:pt idx="7104">
                  <c:v>1</c:v>
                </c:pt>
                <c:pt idx="7105">
                  <c:v>1</c:v>
                </c:pt>
                <c:pt idx="7106">
                  <c:v>1</c:v>
                </c:pt>
                <c:pt idx="7107">
                  <c:v>1</c:v>
                </c:pt>
                <c:pt idx="7108">
                  <c:v>1</c:v>
                </c:pt>
                <c:pt idx="7109">
                  <c:v>2</c:v>
                </c:pt>
                <c:pt idx="7110">
                  <c:v>1</c:v>
                </c:pt>
                <c:pt idx="7111">
                  <c:v>0</c:v>
                </c:pt>
                <c:pt idx="7112">
                  <c:v>-1</c:v>
                </c:pt>
                <c:pt idx="7113">
                  <c:v>-1</c:v>
                </c:pt>
                <c:pt idx="7114">
                  <c:v>-2</c:v>
                </c:pt>
                <c:pt idx="7115">
                  <c:v>-2</c:v>
                </c:pt>
                <c:pt idx="7116">
                  <c:v>-2</c:v>
                </c:pt>
                <c:pt idx="7117">
                  <c:v>-2</c:v>
                </c:pt>
                <c:pt idx="7118">
                  <c:v>-1</c:v>
                </c:pt>
                <c:pt idx="7119">
                  <c:v>-1</c:v>
                </c:pt>
                <c:pt idx="7120">
                  <c:v>-1</c:v>
                </c:pt>
                <c:pt idx="7121">
                  <c:v>-1</c:v>
                </c:pt>
                <c:pt idx="7122">
                  <c:v>0</c:v>
                </c:pt>
                <c:pt idx="7123">
                  <c:v>1</c:v>
                </c:pt>
                <c:pt idx="7124">
                  <c:v>0</c:v>
                </c:pt>
                <c:pt idx="7125">
                  <c:v>0</c:v>
                </c:pt>
                <c:pt idx="7126">
                  <c:v>-3</c:v>
                </c:pt>
                <c:pt idx="7127">
                  <c:v>-3</c:v>
                </c:pt>
                <c:pt idx="7128">
                  <c:v>-3</c:v>
                </c:pt>
                <c:pt idx="7129">
                  <c:v>-3</c:v>
                </c:pt>
                <c:pt idx="7130">
                  <c:v>-3</c:v>
                </c:pt>
                <c:pt idx="7131">
                  <c:v>-4</c:v>
                </c:pt>
                <c:pt idx="7132">
                  <c:v>-4</c:v>
                </c:pt>
                <c:pt idx="7133">
                  <c:v>-4</c:v>
                </c:pt>
                <c:pt idx="7134">
                  <c:v>-5</c:v>
                </c:pt>
                <c:pt idx="7135">
                  <c:v>-5</c:v>
                </c:pt>
                <c:pt idx="7136">
                  <c:v>-3</c:v>
                </c:pt>
                <c:pt idx="7137">
                  <c:v>-3</c:v>
                </c:pt>
                <c:pt idx="7138">
                  <c:v>0</c:v>
                </c:pt>
                <c:pt idx="7139">
                  <c:v>0</c:v>
                </c:pt>
                <c:pt idx="7140">
                  <c:v>0</c:v>
                </c:pt>
                <c:pt idx="7141">
                  <c:v>-1</c:v>
                </c:pt>
                <c:pt idx="7142">
                  <c:v>-2</c:v>
                </c:pt>
                <c:pt idx="7143">
                  <c:v>-1</c:v>
                </c:pt>
                <c:pt idx="7144">
                  <c:v>-1</c:v>
                </c:pt>
                <c:pt idx="7145">
                  <c:v>-1</c:v>
                </c:pt>
                <c:pt idx="7146">
                  <c:v>0</c:v>
                </c:pt>
                <c:pt idx="7147">
                  <c:v>-1</c:v>
                </c:pt>
                <c:pt idx="7148">
                  <c:v>0</c:v>
                </c:pt>
                <c:pt idx="7149">
                  <c:v>-2</c:v>
                </c:pt>
                <c:pt idx="7150">
                  <c:v>-2</c:v>
                </c:pt>
                <c:pt idx="7151">
                  <c:v>-2</c:v>
                </c:pt>
                <c:pt idx="7152">
                  <c:v>-2</c:v>
                </c:pt>
                <c:pt idx="7153">
                  <c:v>-2</c:v>
                </c:pt>
                <c:pt idx="7154">
                  <c:v>-1</c:v>
                </c:pt>
                <c:pt idx="7155">
                  <c:v>-1</c:v>
                </c:pt>
                <c:pt idx="7156">
                  <c:v>-1</c:v>
                </c:pt>
                <c:pt idx="7157">
                  <c:v>-1</c:v>
                </c:pt>
                <c:pt idx="7158">
                  <c:v>-1</c:v>
                </c:pt>
                <c:pt idx="7159">
                  <c:v>0</c:v>
                </c:pt>
                <c:pt idx="7160">
                  <c:v>-2</c:v>
                </c:pt>
                <c:pt idx="7161">
                  <c:v>0</c:v>
                </c:pt>
                <c:pt idx="7162">
                  <c:v>0</c:v>
                </c:pt>
                <c:pt idx="7163">
                  <c:v>1</c:v>
                </c:pt>
                <c:pt idx="7164">
                  <c:v>1</c:v>
                </c:pt>
                <c:pt idx="7165">
                  <c:v>1</c:v>
                </c:pt>
                <c:pt idx="7166">
                  <c:v>1</c:v>
                </c:pt>
                <c:pt idx="7167">
                  <c:v>1</c:v>
                </c:pt>
                <c:pt idx="7168">
                  <c:v>4</c:v>
                </c:pt>
                <c:pt idx="7169">
                  <c:v>4</c:v>
                </c:pt>
                <c:pt idx="7170">
                  <c:v>3</c:v>
                </c:pt>
                <c:pt idx="7171">
                  <c:v>4</c:v>
                </c:pt>
                <c:pt idx="7172">
                  <c:v>4</c:v>
                </c:pt>
                <c:pt idx="7173">
                  <c:v>4</c:v>
                </c:pt>
                <c:pt idx="7174">
                  <c:v>4</c:v>
                </c:pt>
                <c:pt idx="7175">
                  <c:v>3</c:v>
                </c:pt>
                <c:pt idx="7176">
                  <c:v>4</c:v>
                </c:pt>
                <c:pt idx="7177">
                  <c:v>5</c:v>
                </c:pt>
                <c:pt idx="7178">
                  <c:v>5</c:v>
                </c:pt>
                <c:pt idx="7179">
                  <c:v>5</c:v>
                </c:pt>
                <c:pt idx="7180">
                  <c:v>4</c:v>
                </c:pt>
                <c:pt idx="7181">
                  <c:v>5</c:v>
                </c:pt>
                <c:pt idx="7182">
                  <c:v>5</c:v>
                </c:pt>
                <c:pt idx="7183">
                  <c:v>4</c:v>
                </c:pt>
                <c:pt idx="7184">
                  <c:v>4</c:v>
                </c:pt>
                <c:pt idx="7185">
                  <c:v>4</c:v>
                </c:pt>
                <c:pt idx="7186">
                  <c:v>4</c:v>
                </c:pt>
                <c:pt idx="7187">
                  <c:v>4</c:v>
                </c:pt>
                <c:pt idx="7188">
                  <c:v>3</c:v>
                </c:pt>
                <c:pt idx="7189">
                  <c:v>3</c:v>
                </c:pt>
                <c:pt idx="7190">
                  <c:v>3</c:v>
                </c:pt>
                <c:pt idx="7191">
                  <c:v>3</c:v>
                </c:pt>
                <c:pt idx="7192">
                  <c:v>3</c:v>
                </c:pt>
                <c:pt idx="7193">
                  <c:v>3</c:v>
                </c:pt>
                <c:pt idx="7194">
                  <c:v>3</c:v>
                </c:pt>
                <c:pt idx="7195">
                  <c:v>3</c:v>
                </c:pt>
                <c:pt idx="7196">
                  <c:v>3</c:v>
                </c:pt>
                <c:pt idx="7197">
                  <c:v>2</c:v>
                </c:pt>
                <c:pt idx="7198">
                  <c:v>2</c:v>
                </c:pt>
                <c:pt idx="7199">
                  <c:v>1</c:v>
                </c:pt>
                <c:pt idx="7200">
                  <c:v>1</c:v>
                </c:pt>
                <c:pt idx="7201">
                  <c:v>0</c:v>
                </c:pt>
                <c:pt idx="7202">
                  <c:v>0</c:v>
                </c:pt>
                <c:pt idx="7203">
                  <c:v>0</c:v>
                </c:pt>
                <c:pt idx="7204">
                  <c:v>-2</c:v>
                </c:pt>
                <c:pt idx="7205">
                  <c:v>-2</c:v>
                </c:pt>
                <c:pt idx="7206">
                  <c:v>-2</c:v>
                </c:pt>
                <c:pt idx="7207">
                  <c:v>-1</c:v>
                </c:pt>
                <c:pt idx="7208">
                  <c:v>-1</c:v>
                </c:pt>
                <c:pt idx="7209">
                  <c:v>-1</c:v>
                </c:pt>
                <c:pt idx="7210">
                  <c:v>-2</c:v>
                </c:pt>
                <c:pt idx="7211">
                  <c:v>-2</c:v>
                </c:pt>
                <c:pt idx="7212">
                  <c:v>-2</c:v>
                </c:pt>
                <c:pt idx="7213">
                  <c:v>-1</c:v>
                </c:pt>
                <c:pt idx="7214">
                  <c:v>-1</c:v>
                </c:pt>
                <c:pt idx="7215">
                  <c:v>-1</c:v>
                </c:pt>
                <c:pt idx="7216">
                  <c:v>-1</c:v>
                </c:pt>
                <c:pt idx="7217">
                  <c:v>-1</c:v>
                </c:pt>
                <c:pt idx="7218">
                  <c:v>-1</c:v>
                </c:pt>
                <c:pt idx="7219">
                  <c:v>-2</c:v>
                </c:pt>
                <c:pt idx="7220">
                  <c:v>-2</c:v>
                </c:pt>
                <c:pt idx="7221">
                  <c:v>1</c:v>
                </c:pt>
                <c:pt idx="7222">
                  <c:v>2</c:v>
                </c:pt>
                <c:pt idx="7223">
                  <c:v>2</c:v>
                </c:pt>
                <c:pt idx="7224">
                  <c:v>2</c:v>
                </c:pt>
                <c:pt idx="7225">
                  <c:v>1</c:v>
                </c:pt>
                <c:pt idx="7226">
                  <c:v>2</c:v>
                </c:pt>
                <c:pt idx="7227">
                  <c:v>2</c:v>
                </c:pt>
                <c:pt idx="7228">
                  <c:v>2</c:v>
                </c:pt>
                <c:pt idx="7229">
                  <c:v>3</c:v>
                </c:pt>
                <c:pt idx="7230">
                  <c:v>3</c:v>
                </c:pt>
                <c:pt idx="7231">
                  <c:v>3</c:v>
                </c:pt>
                <c:pt idx="7232">
                  <c:v>3</c:v>
                </c:pt>
                <c:pt idx="7233">
                  <c:v>1</c:v>
                </c:pt>
                <c:pt idx="7234">
                  <c:v>1</c:v>
                </c:pt>
                <c:pt idx="7235">
                  <c:v>2</c:v>
                </c:pt>
                <c:pt idx="7236">
                  <c:v>2</c:v>
                </c:pt>
                <c:pt idx="7237">
                  <c:v>2</c:v>
                </c:pt>
                <c:pt idx="7238">
                  <c:v>0</c:v>
                </c:pt>
                <c:pt idx="7239">
                  <c:v>0</c:v>
                </c:pt>
                <c:pt idx="7240">
                  <c:v>1</c:v>
                </c:pt>
                <c:pt idx="7241">
                  <c:v>0</c:v>
                </c:pt>
                <c:pt idx="7242">
                  <c:v>0</c:v>
                </c:pt>
                <c:pt idx="7243">
                  <c:v>0</c:v>
                </c:pt>
                <c:pt idx="7244">
                  <c:v>0</c:v>
                </c:pt>
                <c:pt idx="7245">
                  <c:v>0</c:v>
                </c:pt>
                <c:pt idx="7246">
                  <c:v>0</c:v>
                </c:pt>
                <c:pt idx="7247">
                  <c:v>-1</c:v>
                </c:pt>
                <c:pt idx="7248">
                  <c:v>-1</c:v>
                </c:pt>
                <c:pt idx="7249">
                  <c:v>-1</c:v>
                </c:pt>
                <c:pt idx="7250">
                  <c:v>-2</c:v>
                </c:pt>
                <c:pt idx="7251">
                  <c:v>-2</c:v>
                </c:pt>
                <c:pt idx="7252">
                  <c:v>-2</c:v>
                </c:pt>
                <c:pt idx="7253">
                  <c:v>-2</c:v>
                </c:pt>
                <c:pt idx="7254">
                  <c:v>-2</c:v>
                </c:pt>
                <c:pt idx="7255">
                  <c:v>-2</c:v>
                </c:pt>
                <c:pt idx="7256">
                  <c:v>-2</c:v>
                </c:pt>
                <c:pt idx="7257">
                  <c:v>-4</c:v>
                </c:pt>
                <c:pt idx="7258">
                  <c:v>-4</c:v>
                </c:pt>
                <c:pt idx="7259">
                  <c:v>-4</c:v>
                </c:pt>
                <c:pt idx="7260">
                  <c:v>-4</c:v>
                </c:pt>
                <c:pt idx="7261">
                  <c:v>-4</c:v>
                </c:pt>
                <c:pt idx="7262">
                  <c:v>-1</c:v>
                </c:pt>
                <c:pt idx="7263">
                  <c:v>-1</c:v>
                </c:pt>
                <c:pt idx="7264">
                  <c:v>-2</c:v>
                </c:pt>
                <c:pt idx="7265">
                  <c:v>-2</c:v>
                </c:pt>
                <c:pt idx="7266">
                  <c:v>-2</c:v>
                </c:pt>
                <c:pt idx="7267">
                  <c:v>-2</c:v>
                </c:pt>
                <c:pt idx="7268">
                  <c:v>-2</c:v>
                </c:pt>
                <c:pt idx="7269">
                  <c:v>0</c:v>
                </c:pt>
                <c:pt idx="7270">
                  <c:v>0</c:v>
                </c:pt>
                <c:pt idx="7271">
                  <c:v>0</c:v>
                </c:pt>
                <c:pt idx="7272">
                  <c:v>0</c:v>
                </c:pt>
                <c:pt idx="7273">
                  <c:v>-1</c:v>
                </c:pt>
                <c:pt idx="7274">
                  <c:v>-2</c:v>
                </c:pt>
                <c:pt idx="7275">
                  <c:v>-2</c:v>
                </c:pt>
                <c:pt idx="7276">
                  <c:v>-1</c:v>
                </c:pt>
                <c:pt idx="7277">
                  <c:v>-1</c:v>
                </c:pt>
                <c:pt idx="7278">
                  <c:v>-1</c:v>
                </c:pt>
                <c:pt idx="7279">
                  <c:v>-1</c:v>
                </c:pt>
                <c:pt idx="7280">
                  <c:v>-1</c:v>
                </c:pt>
                <c:pt idx="7281">
                  <c:v>-1</c:v>
                </c:pt>
                <c:pt idx="7282">
                  <c:v>-1</c:v>
                </c:pt>
                <c:pt idx="7283">
                  <c:v>-1</c:v>
                </c:pt>
                <c:pt idx="7284">
                  <c:v>-1</c:v>
                </c:pt>
                <c:pt idx="7285">
                  <c:v>1</c:v>
                </c:pt>
                <c:pt idx="7286">
                  <c:v>1</c:v>
                </c:pt>
                <c:pt idx="7287">
                  <c:v>-1</c:v>
                </c:pt>
                <c:pt idx="7288">
                  <c:v>-1</c:v>
                </c:pt>
                <c:pt idx="7289">
                  <c:v>-1</c:v>
                </c:pt>
                <c:pt idx="7290">
                  <c:v>-1</c:v>
                </c:pt>
                <c:pt idx="7291">
                  <c:v>0</c:v>
                </c:pt>
                <c:pt idx="7292">
                  <c:v>0</c:v>
                </c:pt>
                <c:pt idx="7293">
                  <c:v>0</c:v>
                </c:pt>
                <c:pt idx="7294">
                  <c:v>0</c:v>
                </c:pt>
                <c:pt idx="7295">
                  <c:v>-1</c:v>
                </c:pt>
                <c:pt idx="7296">
                  <c:v>-1</c:v>
                </c:pt>
                <c:pt idx="7297">
                  <c:v>-1</c:v>
                </c:pt>
                <c:pt idx="7298">
                  <c:v>-1</c:v>
                </c:pt>
                <c:pt idx="7299">
                  <c:v>1</c:v>
                </c:pt>
                <c:pt idx="7300">
                  <c:v>1</c:v>
                </c:pt>
                <c:pt idx="7301">
                  <c:v>1</c:v>
                </c:pt>
                <c:pt idx="7302">
                  <c:v>1</c:v>
                </c:pt>
                <c:pt idx="7303">
                  <c:v>0</c:v>
                </c:pt>
                <c:pt idx="7304">
                  <c:v>0</c:v>
                </c:pt>
                <c:pt idx="7305">
                  <c:v>0</c:v>
                </c:pt>
                <c:pt idx="7306">
                  <c:v>0</c:v>
                </c:pt>
                <c:pt idx="7307">
                  <c:v>1</c:v>
                </c:pt>
                <c:pt idx="7308">
                  <c:v>1</c:v>
                </c:pt>
                <c:pt idx="7309">
                  <c:v>1</c:v>
                </c:pt>
                <c:pt idx="7310">
                  <c:v>1</c:v>
                </c:pt>
                <c:pt idx="7311">
                  <c:v>1</c:v>
                </c:pt>
                <c:pt idx="7312">
                  <c:v>1</c:v>
                </c:pt>
                <c:pt idx="7313">
                  <c:v>1</c:v>
                </c:pt>
                <c:pt idx="7314">
                  <c:v>2</c:v>
                </c:pt>
                <c:pt idx="7315">
                  <c:v>1</c:v>
                </c:pt>
                <c:pt idx="7316">
                  <c:v>1</c:v>
                </c:pt>
                <c:pt idx="7317">
                  <c:v>1</c:v>
                </c:pt>
                <c:pt idx="7318">
                  <c:v>2</c:v>
                </c:pt>
                <c:pt idx="7319">
                  <c:v>2</c:v>
                </c:pt>
                <c:pt idx="7320">
                  <c:v>2</c:v>
                </c:pt>
                <c:pt idx="7321">
                  <c:v>1</c:v>
                </c:pt>
                <c:pt idx="7322">
                  <c:v>1</c:v>
                </c:pt>
                <c:pt idx="7323">
                  <c:v>1</c:v>
                </c:pt>
                <c:pt idx="7324">
                  <c:v>1</c:v>
                </c:pt>
                <c:pt idx="7325">
                  <c:v>1</c:v>
                </c:pt>
                <c:pt idx="7326">
                  <c:v>0</c:v>
                </c:pt>
                <c:pt idx="7327">
                  <c:v>2</c:v>
                </c:pt>
                <c:pt idx="7328">
                  <c:v>2</c:v>
                </c:pt>
                <c:pt idx="7329">
                  <c:v>2</c:v>
                </c:pt>
                <c:pt idx="7330">
                  <c:v>1</c:v>
                </c:pt>
                <c:pt idx="7331">
                  <c:v>1</c:v>
                </c:pt>
                <c:pt idx="7332">
                  <c:v>3</c:v>
                </c:pt>
                <c:pt idx="7333">
                  <c:v>4</c:v>
                </c:pt>
                <c:pt idx="7334">
                  <c:v>4</c:v>
                </c:pt>
                <c:pt idx="7335">
                  <c:v>4</c:v>
                </c:pt>
                <c:pt idx="7336">
                  <c:v>4</c:v>
                </c:pt>
                <c:pt idx="7337">
                  <c:v>4</c:v>
                </c:pt>
                <c:pt idx="7338">
                  <c:v>4</c:v>
                </c:pt>
                <c:pt idx="7339">
                  <c:v>3</c:v>
                </c:pt>
                <c:pt idx="7340">
                  <c:v>3</c:v>
                </c:pt>
                <c:pt idx="7341">
                  <c:v>3</c:v>
                </c:pt>
                <c:pt idx="7342">
                  <c:v>1</c:v>
                </c:pt>
                <c:pt idx="7343">
                  <c:v>2</c:v>
                </c:pt>
                <c:pt idx="7344">
                  <c:v>0</c:v>
                </c:pt>
                <c:pt idx="7345">
                  <c:v>-1</c:v>
                </c:pt>
                <c:pt idx="7346">
                  <c:v>-1</c:v>
                </c:pt>
                <c:pt idx="7347">
                  <c:v>0</c:v>
                </c:pt>
                <c:pt idx="7348">
                  <c:v>0</c:v>
                </c:pt>
                <c:pt idx="7349">
                  <c:v>0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2</c:v>
                </c:pt>
                <c:pt idx="7355">
                  <c:v>1</c:v>
                </c:pt>
                <c:pt idx="7356">
                  <c:v>1</c:v>
                </c:pt>
                <c:pt idx="7357">
                  <c:v>1</c:v>
                </c:pt>
                <c:pt idx="7358">
                  <c:v>2</c:v>
                </c:pt>
                <c:pt idx="7359">
                  <c:v>1</c:v>
                </c:pt>
                <c:pt idx="7360">
                  <c:v>1</c:v>
                </c:pt>
                <c:pt idx="7361">
                  <c:v>2</c:v>
                </c:pt>
                <c:pt idx="7362">
                  <c:v>2</c:v>
                </c:pt>
                <c:pt idx="7363">
                  <c:v>2</c:v>
                </c:pt>
                <c:pt idx="7364">
                  <c:v>1</c:v>
                </c:pt>
                <c:pt idx="7365">
                  <c:v>1</c:v>
                </c:pt>
                <c:pt idx="7366">
                  <c:v>1</c:v>
                </c:pt>
                <c:pt idx="7367">
                  <c:v>1</c:v>
                </c:pt>
                <c:pt idx="7368">
                  <c:v>1</c:v>
                </c:pt>
                <c:pt idx="7369">
                  <c:v>1</c:v>
                </c:pt>
                <c:pt idx="7370">
                  <c:v>2</c:v>
                </c:pt>
                <c:pt idx="7371">
                  <c:v>2</c:v>
                </c:pt>
                <c:pt idx="7372">
                  <c:v>2</c:v>
                </c:pt>
                <c:pt idx="7373">
                  <c:v>1</c:v>
                </c:pt>
                <c:pt idx="7374">
                  <c:v>1</c:v>
                </c:pt>
                <c:pt idx="7375">
                  <c:v>1</c:v>
                </c:pt>
                <c:pt idx="7376">
                  <c:v>2</c:v>
                </c:pt>
                <c:pt idx="7377">
                  <c:v>2</c:v>
                </c:pt>
                <c:pt idx="7378">
                  <c:v>2</c:v>
                </c:pt>
                <c:pt idx="7379">
                  <c:v>2</c:v>
                </c:pt>
                <c:pt idx="7380">
                  <c:v>2</c:v>
                </c:pt>
                <c:pt idx="7381">
                  <c:v>2</c:v>
                </c:pt>
                <c:pt idx="7382">
                  <c:v>1</c:v>
                </c:pt>
                <c:pt idx="7383">
                  <c:v>1</c:v>
                </c:pt>
                <c:pt idx="7384">
                  <c:v>1</c:v>
                </c:pt>
                <c:pt idx="7385">
                  <c:v>1</c:v>
                </c:pt>
                <c:pt idx="7386">
                  <c:v>-1</c:v>
                </c:pt>
                <c:pt idx="7387">
                  <c:v>-2</c:v>
                </c:pt>
                <c:pt idx="7388">
                  <c:v>-2</c:v>
                </c:pt>
                <c:pt idx="7389">
                  <c:v>-2</c:v>
                </c:pt>
                <c:pt idx="7390">
                  <c:v>-2</c:v>
                </c:pt>
                <c:pt idx="7391">
                  <c:v>-3</c:v>
                </c:pt>
                <c:pt idx="7392">
                  <c:v>-2</c:v>
                </c:pt>
                <c:pt idx="7393">
                  <c:v>-2</c:v>
                </c:pt>
                <c:pt idx="7394">
                  <c:v>-3</c:v>
                </c:pt>
                <c:pt idx="7395">
                  <c:v>-3</c:v>
                </c:pt>
                <c:pt idx="7396">
                  <c:v>-3</c:v>
                </c:pt>
                <c:pt idx="7397">
                  <c:v>-3</c:v>
                </c:pt>
                <c:pt idx="7398">
                  <c:v>-1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</c:v>
                </c:pt>
                <c:pt idx="7403">
                  <c:v>1</c:v>
                </c:pt>
                <c:pt idx="7404">
                  <c:v>-1</c:v>
                </c:pt>
                <c:pt idx="7405">
                  <c:v>-1</c:v>
                </c:pt>
                <c:pt idx="7406">
                  <c:v>-1</c:v>
                </c:pt>
                <c:pt idx="7407">
                  <c:v>-1</c:v>
                </c:pt>
                <c:pt idx="7408">
                  <c:v>-1</c:v>
                </c:pt>
                <c:pt idx="7409">
                  <c:v>0</c:v>
                </c:pt>
                <c:pt idx="7410">
                  <c:v>-1</c:v>
                </c:pt>
                <c:pt idx="7411">
                  <c:v>-1</c:v>
                </c:pt>
                <c:pt idx="7412">
                  <c:v>-1</c:v>
                </c:pt>
                <c:pt idx="7413">
                  <c:v>-1</c:v>
                </c:pt>
                <c:pt idx="7414">
                  <c:v>0</c:v>
                </c:pt>
                <c:pt idx="7415">
                  <c:v>0</c:v>
                </c:pt>
                <c:pt idx="7416">
                  <c:v>1</c:v>
                </c:pt>
                <c:pt idx="7417">
                  <c:v>0</c:v>
                </c:pt>
                <c:pt idx="7418">
                  <c:v>0</c:v>
                </c:pt>
                <c:pt idx="7419">
                  <c:v>0</c:v>
                </c:pt>
                <c:pt idx="7420">
                  <c:v>0</c:v>
                </c:pt>
                <c:pt idx="7421">
                  <c:v>-1</c:v>
                </c:pt>
                <c:pt idx="7422">
                  <c:v>0</c:v>
                </c:pt>
                <c:pt idx="7423">
                  <c:v>0</c:v>
                </c:pt>
                <c:pt idx="7424">
                  <c:v>0</c:v>
                </c:pt>
                <c:pt idx="7425">
                  <c:v>0</c:v>
                </c:pt>
                <c:pt idx="7426">
                  <c:v>-1</c:v>
                </c:pt>
                <c:pt idx="7427">
                  <c:v>-1</c:v>
                </c:pt>
                <c:pt idx="7428">
                  <c:v>-1</c:v>
                </c:pt>
                <c:pt idx="7429">
                  <c:v>-1</c:v>
                </c:pt>
                <c:pt idx="7430">
                  <c:v>-1</c:v>
                </c:pt>
                <c:pt idx="7431">
                  <c:v>-1</c:v>
                </c:pt>
                <c:pt idx="7432">
                  <c:v>1</c:v>
                </c:pt>
                <c:pt idx="7433">
                  <c:v>1</c:v>
                </c:pt>
                <c:pt idx="7434">
                  <c:v>1</c:v>
                </c:pt>
                <c:pt idx="7435">
                  <c:v>2</c:v>
                </c:pt>
                <c:pt idx="7436">
                  <c:v>2</c:v>
                </c:pt>
                <c:pt idx="7437">
                  <c:v>2</c:v>
                </c:pt>
                <c:pt idx="7438">
                  <c:v>2</c:v>
                </c:pt>
                <c:pt idx="7439">
                  <c:v>2</c:v>
                </c:pt>
                <c:pt idx="7440">
                  <c:v>2</c:v>
                </c:pt>
                <c:pt idx="7441">
                  <c:v>2</c:v>
                </c:pt>
                <c:pt idx="7442">
                  <c:v>1</c:v>
                </c:pt>
                <c:pt idx="7443">
                  <c:v>1</c:v>
                </c:pt>
                <c:pt idx="7444">
                  <c:v>0</c:v>
                </c:pt>
                <c:pt idx="7445">
                  <c:v>-1</c:v>
                </c:pt>
                <c:pt idx="7446">
                  <c:v>-1</c:v>
                </c:pt>
                <c:pt idx="7447">
                  <c:v>-2</c:v>
                </c:pt>
                <c:pt idx="7448">
                  <c:v>-2</c:v>
                </c:pt>
                <c:pt idx="7449">
                  <c:v>-2</c:v>
                </c:pt>
                <c:pt idx="7450">
                  <c:v>-3</c:v>
                </c:pt>
                <c:pt idx="7451">
                  <c:v>-3</c:v>
                </c:pt>
                <c:pt idx="7452">
                  <c:v>-3</c:v>
                </c:pt>
                <c:pt idx="7453">
                  <c:v>-3</c:v>
                </c:pt>
                <c:pt idx="7454">
                  <c:v>-2</c:v>
                </c:pt>
                <c:pt idx="7455">
                  <c:v>-2</c:v>
                </c:pt>
                <c:pt idx="7456">
                  <c:v>-2</c:v>
                </c:pt>
                <c:pt idx="7457">
                  <c:v>-2</c:v>
                </c:pt>
                <c:pt idx="7458">
                  <c:v>-2</c:v>
                </c:pt>
                <c:pt idx="7459">
                  <c:v>-2</c:v>
                </c:pt>
                <c:pt idx="7460">
                  <c:v>-2</c:v>
                </c:pt>
                <c:pt idx="7461">
                  <c:v>-2</c:v>
                </c:pt>
                <c:pt idx="7462">
                  <c:v>-1</c:v>
                </c:pt>
                <c:pt idx="7463">
                  <c:v>-1</c:v>
                </c:pt>
                <c:pt idx="7464">
                  <c:v>1</c:v>
                </c:pt>
                <c:pt idx="7465">
                  <c:v>1</c:v>
                </c:pt>
                <c:pt idx="7466">
                  <c:v>1</c:v>
                </c:pt>
                <c:pt idx="7467">
                  <c:v>1</c:v>
                </c:pt>
                <c:pt idx="7468">
                  <c:v>1</c:v>
                </c:pt>
                <c:pt idx="7469">
                  <c:v>1</c:v>
                </c:pt>
                <c:pt idx="7470">
                  <c:v>1</c:v>
                </c:pt>
                <c:pt idx="7471">
                  <c:v>1</c:v>
                </c:pt>
                <c:pt idx="7472">
                  <c:v>1</c:v>
                </c:pt>
                <c:pt idx="7473">
                  <c:v>1</c:v>
                </c:pt>
                <c:pt idx="7474">
                  <c:v>1</c:v>
                </c:pt>
                <c:pt idx="7475">
                  <c:v>1</c:v>
                </c:pt>
                <c:pt idx="7476">
                  <c:v>-1</c:v>
                </c:pt>
                <c:pt idx="7477">
                  <c:v>-2</c:v>
                </c:pt>
                <c:pt idx="7478">
                  <c:v>-3</c:v>
                </c:pt>
                <c:pt idx="7479">
                  <c:v>-3</c:v>
                </c:pt>
                <c:pt idx="7480">
                  <c:v>-2</c:v>
                </c:pt>
                <c:pt idx="7481">
                  <c:v>-2</c:v>
                </c:pt>
                <c:pt idx="7482">
                  <c:v>-2</c:v>
                </c:pt>
                <c:pt idx="7483">
                  <c:v>-2</c:v>
                </c:pt>
                <c:pt idx="7484">
                  <c:v>-2</c:v>
                </c:pt>
                <c:pt idx="7485">
                  <c:v>-2</c:v>
                </c:pt>
                <c:pt idx="7486">
                  <c:v>-2</c:v>
                </c:pt>
                <c:pt idx="7487">
                  <c:v>-2</c:v>
                </c:pt>
                <c:pt idx="7488">
                  <c:v>-2</c:v>
                </c:pt>
                <c:pt idx="7489">
                  <c:v>-1</c:v>
                </c:pt>
                <c:pt idx="7490">
                  <c:v>0</c:v>
                </c:pt>
                <c:pt idx="7491">
                  <c:v>0</c:v>
                </c:pt>
                <c:pt idx="7492">
                  <c:v>0</c:v>
                </c:pt>
                <c:pt idx="7493">
                  <c:v>0</c:v>
                </c:pt>
                <c:pt idx="7494">
                  <c:v>0</c:v>
                </c:pt>
                <c:pt idx="7495">
                  <c:v>0</c:v>
                </c:pt>
                <c:pt idx="7496">
                  <c:v>0</c:v>
                </c:pt>
                <c:pt idx="7497">
                  <c:v>0</c:v>
                </c:pt>
                <c:pt idx="7498">
                  <c:v>0</c:v>
                </c:pt>
                <c:pt idx="7499">
                  <c:v>0</c:v>
                </c:pt>
                <c:pt idx="7500">
                  <c:v>1</c:v>
                </c:pt>
                <c:pt idx="7501">
                  <c:v>1</c:v>
                </c:pt>
                <c:pt idx="7502">
                  <c:v>1</c:v>
                </c:pt>
                <c:pt idx="7503">
                  <c:v>1</c:v>
                </c:pt>
                <c:pt idx="7504">
                  <c:v>0</c:v>
                </c:pt>
                <c:pt idx="7505">
                  <c:v>0</c:v>
                </c:pt>
                <c:pt idx="7506">
                  <c:v>0</c:v>
                </c:pt>
                <c:pt idx="7507">
                  <c:v>1</c:v>
                </c:pt>
                <c:pt idx="7508">
                  <c:v>1</c:v>
                </c:pt>
                <c:pt idx="7509">
                  <c:v>2</c:v>
                </c:pt>
                <c:pt idx="7510">
                  <c:v>2</c:v>
                </c:pt>
                <c:pt idx="7511">
                  <c:v>2</c:v>
                </c:pt>
                <c:pt idx="7512">
                  <c:v>2</c:v>
                </c:pt>
                <c:pt idx="7513">
                  <c:v>2</c:v>
                </c:pt>
                <c:pt idx="7514">
                  <c:v>1</c:v>
                </c:pt>
                <c:pt idx="7515">
                  <c:v>2</c:v>
                </c:pt>
                <c:pt idx="7516">
                  <c:v>2</c:v>
                </c:pt>
                <c:pt idx="7517">
                  <c:v>2</c:v>
                </c:pt>
                <c:pt idx="7518">
                  <c:v>2</c:v>
                </c:pt>
                <c:pt idx="7519">
                  <c:v>1</c:v>
                </c:pt>
                <c:pt idx="7520">
                  <c:v>1</c:v>
                </c:pt>
                <c:pt idx="7521">
                  <c:v>0</c:v>
                </c:pt>
                <c:pt idx="7522">
                  <c:v>0</c:v>
                </c:pt>
                <c:pt idx="7523">
                  <c:v>0</c:v>
                </c:pt>
                <c:pt idx="7524">
                  <c:v>1</c:v>
                </c:pt>
                <c:pt idx="7525">
                  <c:v>1</c:v>
                </c:pt>
                <c:pt idx="7526">
                  <c:v>2</c:v>
                </c:pt>
                <c:pt idx="7527">
                  <c:v>2</c:v>
                </c:pt>
                <c:pt idx="7528">
                  <c:v>2</c:v>
                </c:pt>
                <c:pt idx="7529">
                  <c:v>2</c:v>
                </c:pt>
                <c:pt idx="7530">
                  <c:v>2</c:v>
                </c:pt>
                <c:pt idx="7531">
                  <c:v>2</c:v>
                </c:pt>
                <c:pt idx="7532">
                  <c:v>2</c:v>
                </c:pt>
                <c:pt idx="7533">
                  <c:v>2</c:v>
                </c:pt>
                <c:pt idx="7534">
                  <c:v>2</c:v>
                </c:pt>
                <c:pt idx="7535">
                  <c:v>2</c:v>
                </c:pt>
                <c:pt idx="7536">
                  <c:v>1</c:v>
                </c:pt>
                <c:pt idx="7537">
                  <c:v>1</c:v>
                </c:pt>
                <c:pt idx="7538">
                  <c:v>0</c:v>
                </c:pt>
                <c:pt idx="7539">
                  <c:v>-1</c:v>
                </c:pt>
                <c:pt idx="7540">
                  <c:v>0</c:v>
                </c:pt>
                <c:pt idx="7541">
                  <c:v>0</c:v>
                </c:pt>
                <c:pt idx="7542">
                  <c:v>0</c:v>
                </c:pt>
                <c:pt idx="7543">
                  <c:v>0</c:v>
                </c:pt>
                <c:pt idx="7544">
                  <c:v>0</c:v>
                </c:pt>
                <c:pt idx="7545">
                  <c:v>0</c:v>
                </c:pt>
                <c:pt idx="7546">
                  <c:v>0</c:v>
                </c:pt>
                <c:pt idx="7547">
                  <c:v>-1</c:v>
                </c:pt>
                <c:pt idx="7548">
                  <c:v>0</c:v>
                </c:pt>
                <c:pt idx="7549">
                  <c:v>0</c:v>
                </c:pt>
                <c:pt idx="7550">
                  <c:v>1</c:v>
                </c:pt>
                <c:pt idx="7551">
                  <c:v>1</c:v>
                </c:pt>
                <c:pt idx="7552">
                  <c:v>1</c:v>
                </c:pt>
                <c:pt idx="7553">
                  <c:v>1</c:v>
                </c:pt>
                <c:pt idx="7554">
                  <c:v>1</c:v>
                </c:pt>
                <c:pt idx="7555">
                  <c:v>2</c:v>
                </c:pt>
                <c:pt idx="7556">
                  <c:v>2</c:v>
                </c:pt>
                <c:pt idx="7557">
                  <c:v>2</c:v>
                </c:pt>
                <c:pt idx="7558">
                  <c:v>2</c:v>
                </c:pt>
                <c:pt idx="7559">
                  <c:v>3</c:v>
                </c:pt>
                <c:pt idx="7560">
                  <c:v>1</c:v>
                </c:pt>
                <c:pt idx="7561">
                  <c:v>1</c:v>
                </c:pt>
                <c:pt idx="7562">
                  <c:v>1</c:v>
                </c:pt>
                <c:pt idx="7563">
                  <c:v>1</c:v>
                </c:pt>
                <c:pt idx="7564">
                  <c:v>1</c:v>
                </c:pt>
                <c:pt idx="7565">
                  <c:v>1</c:v>
                </c:pt>
                <c:pt idx="7566">
                  <c:v>1</c:v>
                </c:pt>
                <c:pt idx="7567">
                  <c:v>0</c:v>
                </c:pt>
                <c:pt idx="7568">
                  <c:v>0</c:v>
                </c:pt>
                <c:pt idx="7569">
                  <c:v>0</c:v>
                </c:pt>
                <c:pt idx="7570">
                  <c:v>-1</c:v>
                </c:pt>
                <c:pt idx="7571">
                  <c:v>-1</c:v>
                </c:pt>
                <c:pt idx="7572">
                  <c:v>-1</c:v>
                </c:pt>
                <c:pt idx="7573">
                  <c:v>-1</c:v>
                </c:pt>
                <c:pt idx="7574">
                  <c:v>-1</c:v>
                </c:pt>
                <c:pt idx="7575">
                  <c:v>-1</c:v>
                </c:pt>
                <c:pt idx="7576">
                  <c:v>-1</c:v>
                </c:pt>
                <c:pt idx="7577">
                  <c:v>-1</c:v>
                </c:pt>
                <c:pt idx="7578">
                  <c:v>-1</c:v>
                </c:pt>
                <c:pt idx="7579">
                  <c:v>1</c:v>
                </c:pt>
                <c:pt idx="7580">
                  <c:v>2</c:v>
                </c:pt>
                <c:pt idx="7581">
                  <c:v>2</c:v>
                </c:pt>
                <c:pt idx="7582">
                  <c:v>2</c:v>
                </c:pt>
                <c:pt idx="7583">
                  <c:v>2</c:v>
                </c:pt>
                <c:pt idx="7584">
                  <c:v>3</c:v>
                </c:pt>
                <c:pt idx="7585">
                  <c:v>3</c:v>
                </c:pt>
                <c:pt idx="7586">
                  <c:v>3</c:v>
                </c:pt>
                <c:pt idx="7587">
                  <c:v>2</c:v>
                </c:pt>
                <c:pt idx="7588">
                  <c:v>2</c:v>
                </c:pt>
                <c:pt idx="7589">
                  <c:v>3</c:v>
                </c:pt>
                <c:pt idx="7590">
                  <c:v>3</c:v>
                </c:pt>
                <c:pt idx="7591">
                  <c:v>1</c:v>
                </c:pt>
                <c:pt idx="7592">
                  <c:v>0</c:v>
                </c:pt>
                <c:pt idx="7593">
                  <c:v>-1</c:v>
                </c:pt>
                <c:pt idx="7594">
                  <c:v>-1</c:v>
                </c:pt>
                <c:pt idx="7595">
                  <c:v>0</c:v>
                </c:pt>
                <c:pt idx="7596">
                  <c:v>-1</c:v>
                </c:pt>
                <c:pt idx="7597">
                  <c:v>0</c:v>
                </c:pt>
                <c:pt idx="7598">
                  <c:v>0</c:v>
                </c:pt>
                <c:pt idx="7599">
                  <c:v>1</c:v>
                </c:pt>
                <c:pt idx="7600">
                  <c:v>1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1</c:v>
                </c:pt>
                <c:pt idx="7606">
                  <c:v>1</c:v>
                </c:pt>
                <c:pt idx="7607">
                  <c:v>0</c:v>
                </c:pt>
                <c:pt idx="7608">
                  <c:v>1</c:v>
                </c:pt>
                <c:pt idx="7609">
                  <c:v>1</c:v>
                </c:pt>
                <c:pt idx="7610">
                  <c:v>-1</c:v>
                </c:pt>
                <c:pt idx="7611">
                  <c:v>-1</c:v>
                </c:pt>
                <c:pt idx="7612">
                  <c:v>-1</c:v>
                </c:pt>
                <c:pt idx="7613">
                  <c:v>0</c:v>
                </c:pt>
                <c:pt idx="7614">
                  <c:v>-2</c:v>
                </c:pt>
                <c:pt idx="7615">
                  <c:v>-3</c:v>
                </c:pt>
                <c:pt idx="7616">
                  <c:v>-3</c:v>
                </c:pt>
                <c:pt idx="7617">
                  <c:v>-2</c:v>
                </c:pt>
                <c:pt idx="7618">
                  <c:v>0</c:v>
                </c:pt>
                <c:pt idx="7619">
                  <c:v>0</c:v>
                </c:pt>
                <c:pt idx="7620">
                  <c:v>-2</c:v>
                </c:pt>
                <c:pt idx="7621">
                  <c:v>-3</c:v>
                </c:pt>
                <c:pt idx="7622">
                  <c:v>-2</c:v>
                </c:pt>
                <c:pt idx="7623">
                  <c:v>-2</c:v>
                </c:pt>
                <c:pt idx="7624">
                  <c:v>-2</c:v>
                </c:pt>
                <c:pt idx="7625">
                  <c:v>-3</c:v>
                </c:pt>
                <c:pt idx="7626">
                  <c:v>-1</c:v>
                </c:pt>
                <c:pt idx="7627">
                  <c:v>-1</c:v>
                </c:pt>
                <c:pt idx="7628">
                  <c:v>-1</c:v>
                </c:pt>
                <c:pt idx="7629">
                  <c:v>-2</c:v>
                </c:pt>
                <c:pt idx="7630">
                  <c:v>-4</c:v>
                </c:pt>
                <c:pt idx="7631">
                  <c:v>-4</c:v>
                </c:pt>
                <c:pt idx="7632">
                  <c:v>-2</c:v>
                </c:pt>
                <c:pt idx="7633">
                  <c:v>-1</c:v>
                </c:pt>
                <c:pt idx="7634">
                  <c:v>-1</c:v>
                </c:pt>
                <c:pt idx="7635">
                  <c:v>-2</c:v>
                </c:pt>
                <c:pt idx="7636">
                  <c:v>-2</c:v>
                </c:pt>
                <c:pt idx="7637">
                  <c:v>-2</c:v>
                </c:pt>
                <c:pt idx="7638">
                  <c:v>-2</c:v>
                </c:pt>
                <c:pt idx="7639">
                  <c:v>-1</c:v>
                </c:pt>
                <c:pt idx="7640">
                  <c:v>-1</c:v>
                </c:pt>
                <c:pt idx="7641">
                  <c:v>-1</c:v>
                </c:pt>
                <c:pt idx="7642">
                  <c:v>-1</c:v>
                </c:pt>
                <c:pt idx="7643">
                  <c:v>-1</c:v>
                </c:pt>
                <c:pt idx="7644">
                  <c:v>-1</c:v>
                </c:pt>
                <c:pt idx="7645">
                  <c:v>-1</c:v>
                </c:pt>
                <c:pt idx="7646">
                  <c:v>-1</c:v>
                </c:pt>
                <c:pt idx="7647">
                  <c:v>-1</c:v>
                </c:pt>
                <c:pt idx="7648">
                  <c:v>-1</c:v>
                </c:pt>
                <c:pt idx="7649">
                  <c:v>-1</c:v>
                </c:pt>
                <c:pt idx="7650">
                  <c:v>-1</c:v>
                </c:pt>
                <c:pt idx="7651">
                  <c:v>-1</c:v>
                </c:pt>
                <c:pt idx="7652">
                  <c:v>-1</c:v>
                </c:pt>
                <c:pt idx="7653">
                  <c:v>-2</c:v>
                </c:pt>
                <c:pt idx="7654">
                  <c:v>-3</c:v>
                </c:pt>
                <c:pt idx="7655">
                  <c:v>-3</c:v>
                </c:pt>
                <c:pt idx="7656">
                  <c:v>-3</c:v>
                </c:pt>
                <c:pt idx="7657">
                  <c:v>-3</c:v>
                </c:pt>
                <c:pt idx="7658">
                  <c:v>-3</c:v>
                </c:pt>
                <c:pt idx="7659">
                  <c:v>-3</c:v>
                </c:pt>
                <c:pt idx="7660">
                  <c:v>-3</c:v>
                </c:pt>
                <c:pt idx="7661">
                  <c:v>-4</c:v>
                </c:pt>
                <c:pt idx="7662">
                  <c:v>-3</c:v>
                </c:pt>
                <c:pt idx="7663">
                  <c:v>-2</c:v>
                </c:pt>
                <c:pt idx="7664">
                  <c:v>-2</c:v>
                </c:pt>
                <c:pt idx="7665">
                  <c:v>-1</c:v>
                </c:pt>
                <c:pt idx="7666">
                  <c:v>0</c:v>
                </c:pt>
                <c:pt idx="7667">
                  <c:v>1</c:v>
                </c:pt>
                <c:pt idx="7668">
                  <c:v>1</c:v>
                </c:pt>
                <c:pt idx="7669">
                  <c:v>1</c:v>
                </c:pt>
                <c:pt idx="7670">
                  <c:v>2</c:v>
                </c:pt>
                <c:pt idx="7671">
                  <c:v>2</c:v>
                </c:pt>
                <c:pt idx="7672">
                  <c:v>2</c:v>
                </c:pt>
                <c:pt idx="7673">
                  <c:v>3</c:v>
                </c:pt>
                <c:pt idx="7674">
                  <c:v>3</c:v>
                </c:pt>
                <c:pt idx="7675">
                  <c:v>2</c:v>
                </c:pt>
                <c:pt idx="7676">
                  <c:v>3</c:v>
                </c:pt>
                <c:pt idx="7677">
                  <c:v>3</c:v>
                </c:pt>
                <c:pt idx="7678">
                  <c:v>3</c:v>
                </c:pt>
                <c:pt idx="7679">
                  <c:v>4</c:v>
                </c:pt>
                <c:pt idx="7680">
                  <c:v>4</c:v>
                </c:pt>
                <c:pt idx="7681">
                  <c:v>4</c:v>
                </c:pt>
                <c:pt idx="7682">
                  <c:v>2</c:v>
                </c:pt>
                <c:pt idx="7683">
                  <c:v>2</c:v>
                </c:pt>
                <c:pt idx="7684">
                  <c:v>2</c:v>
                </c:pt>
                <c:pt idx="7685">
                  <c:v>3</c:v>
                </c:pt>
                <c:pt idx="7686">
                  <c:v>4</c:v>
                </c:pt>
                <c:pt idx="7687">
                  <c:v>4</c:v>
                </c:pt>
                <c:pt idx="7688">
                  <c:v>3</c:v>
                </c:pt>
                <c:pt idx="7689">
                  <c:v>3</c:v>
                </c:pt>
                <c:pt idx="7690">
                  <c:v>2</c:v>
                </c:pt>
                <c:pt idx="7691">
                  <c:v>2</c:v>
                </c:pt>
                <c:pt idx="7692">
                  <c:v>2</c:v>
                </c:pt>
                <c:pt idx="7693">
                  <c:v>2</c:v>
                </c:pt>
                <c:pt idx="7694">
                  <c:v>2</c:v>
                </c:pt>
                <c:pt idx="7695">
                  <c:v>2</c:v>
                </c:pt>
                <c:pt idx="7696">
                  <c:v>0</c:v>
                </c:pt>
                <c:pt idx="7697">
                  <c:v>0</c:v>
                </c:pt>
                <c:pt idx="7698">
                  <c:v>-1</c:v>
                </c:pt>
                <c:pt idx="7699">
                  <c:v>-1</c:v>
                </c:pt>
                <c:pt idx="7700">
                  <c:v>-1</c:v>
                </c:pt>
                <c:pt idx="7701">
                  <c:v>-1</c:v>
                </c:pt>
                <c:pt idx="7702">
                  <c:v>1</c:v>
                </c:pt>
                <c:pt idx="7703">
                  <c:v>1</c:v>
                </c:pt>
                <c:pt idx="7704">
                  <c:v>1</c:v>
                </c:pt>
                <c:pt idx="7705">
                  <c:v>1</c:v>
                </c:pt>
                <c:pt idx="7706">
                  <c:v>1</c:v>
                </c:pt>
                <c:pt idx="7707">
                  <c:v>1</c:v>
                </c:pt>
                <c:pt idx="7708">
                  <c:v>2</c:v>
                </c:pt>
                <c:pt idx="7709">
                  <c:v>1</c:v>
                </c:pt>
                <c:pt idx="7710">
                  <c:v>0</c:v>
                </c:pt>
                <c:pt idx="7711">
                  <c:v>0</c:v>
                </c:pt>
                <c:pt idx="7712">
                  <c:v>0</c:v>
                </c:pt>
                <c:pt idx="7713">
                  <c:v>0</c:v>
                </c:pt>
                <c:pt idx="7714">
                  <c:v>-1</c:v>
                </c:pt>
                <c:pt idx="7715">
                  <c:v>-1</c:v>
                </c:pt>
                <c:pt idx="7716">
                  <c:v>-2</c:v>
                </c:pt>
                <c:pt idx="7717">
                  <c:v>-2</c:v>
                </c:pt>
                <c:pt idx="7718">
                  <c:v>-2</c:v>
                </c:pt>
                <c:pt idx="7719">
                  <c:v>-2</c:v>
                </c:pt>
                <c:pt idx="7720">
                  <c:v>-1</c:v>
                </c:pt>
                <c:pt idx="7721">
                  <c:v>0</c:v>
                </c:pt>
                <c:pt idx="7722">
                  <c:v>1</c:v>
                </c:pt>
                <c:pt idx="7723">
                  <c:v>1</c:v>
                </c:pt>
                <c:pt idx="7724">
                  <c:v>1</c:v>
                </c:pt>
                <c:pt idx="7725">
                  <c:v>2</c:v>
                </c:pt>
                <c:pt idx="7726">
                  <c:v>2</c:v>
                </c:pt>
                <c:pt idx="7727">
                  <c:v>2</c:v>
                </c:pt>
                <c:pt idx="7728">
                  <c:v>4</c:v>
                </c:pt>
                <c:pt idx="7729">
                  <c:v>4</c:v>
                </c:pt>
                <c:pt idx="7730">
                  <c:v>4</c:v>
                </c:pt>
                <c:pt idx="7731">
                  <c:v>4</c:v>
                </c:pt>
                <c:pt idx="7732">
                  <c:v>5</c:v>
                </c:pt>
                <c:pt idx="7733">
                  <c:v>5</c:v>
                </c:pt>
                <c:pt idx="7734">
                  <c:v>5</c:v>
                </c:pt>
                <c:pt idx="7735">
                  <c:v>5</c:v>
                </c:pt>
                <c:pt idx="7736">
                  <c:v>4</c:v>
                </c:pt>
                <c:pt idx="7737">
                  <c:v>3</c:v>
                </c:pt>
                <c:pt idx="7738">
                  <c:v>3</c:v>
                </c:pt>
                <c:pt idx="7739">
                  <c:v>3</c:v>
                </c:pt>
                <c:pt idx="7740">
                  <c:v>1</c:v>
                </c:pt>
                <c:pt idx="7741">
                  <c:v>1</c:v>
                </c:pt>
                <c:pt idx="7742">
                  <c:v>1</c:v>
                </c:pt>
                <c:pt idx="7743">
                  <c:v>1</c:v>
                </c:pt>
                <c:pt idx="7744">
                  <c:v>1</c:v>
                </c:pt>
                <c:pt idx="7745">
                  <c:v>1</c:v>
                </c:pt>
                <c:pt idx="7746">
                  <c:v>1</c:v>
                </c:pt>
                <c:pt idx="7747">
                  <c:v>1</c:v>
                </c:pt>
                <c:pt idx="7748">
                  <c:v>1</c:v>
                </c:pt>
                <c:pt idx="7749">
                  <c:v>1</c:v>
                </c:pt>
                <c:pt idx="7750">
                  <c:v>1</c:v>
                </c:pt>
                <c:pt idx="7751">
                  <c:v>1</c:v>
                </c:pt>
                <c:pt idx="7752">
                  <c:v>1</c:v>
                </c:pt>
                <c:pt idx="7753">
                  <c:v>3</c:v>
                </c:pt>
                <c:pt idx="7754">
                  <c:v>3</c:v>
                </c:pt>
                <c:pt idx="7755">
                  <c:v>4</c:v>
                </c:pt>
                <c:pt idx="7756">
                  <c:v>4</c:v>
                </c:pt>
                <c:pt idx="7757">
                  <c:v>4</c:v>
                </c:pt>
                <c:pt idx="7758">
                  <c:v>4</c:v>
                </c:pt>
                <c:pt idx="7759">
                  <c:v>4</c:v>
                </c:pt>
                <c:pt idx="7760">
                  <c:v>4</c:v>
                </c:pt>
                <c:pt idx="7761">
                  <c:v>4</c:v>
                </c:pt>
                <c:pt idx="7762">
                  <c:v>4</c:v>
                </c:pt>
                <c:pt idx="7763">
                  <c:v>5</c:v>
                </c:pt>
                <c:pt idx="7764">
                  <c:v>4</c:v>
                </c:pt>
                <c:pt idx="7765">
                  <c:v>2</c:v>
                </c:pt>
                <c:pt idx="7766">
                  <c:v>2</c:v>
                </c:pt>
                <c:pt idx="7767">
                  <c:v>1</c:v>
                </c:pt>
                <c:pt idx="7768">
                  <c:v>0</c:v>
                </c:pt>
                <c:pt idx="7769">
                  <c:v>0</c:v>
                </c:pt>
                <c:pt idx="7770">
                  <c:v>0</c:v>
                </c:pt>
                <c:pt idx="7771">
                  <c:v>0</c:v>
                </c:pt>
                <c:pt idx="7772">
                  <c:v>0</c:v>
                </c:pt>
                <c:pt idx="7773">
                  <c:v>-1</c:v>
                </c:pt>
                <c:pt idx="7774">
                  <c:v>-1</c:v>
                </c:pt>
                <c:pt idx="7775">
                  <c:v>-2</c:v>
                </c:pt>
                <c:pt idx="7776">
                  <c:v>0</c:v>
                </c:pt>
                <c:pt idx="7777">
                  <c:v>-1</c:v>
                </c:pt>
                <c:pt idx="7778">
                  <c:v>-2</c:v>
                </c:pt>
                <c:pt idx="7779">
                  <c:v>-2</c:v>
                </c:pt>
                <c:pt idx="7780">
                  <c:v>-1</c:v>
                </c:pt>
                <c:pt idx="7781">
                  <c:v>0</c:v>
                </c:pt>
                <c:pt idx="7782">
                  <c:v>0</c:v>
                </c:pt>
                <c:pt idx="7783">
                  <c:v>-1</c:v>
                </c:pt>
                <c:pt idx="7784">
                  <c:v>-1</c:v>
                </c:pt>
                <c:pt idx="7785">
                  <c:v>0</c:v>
                </c:pt>
                <c:pt idx="7786">
                  <c:v>1</c:v>
                </c:pt>
                <c:pt idx="7787">
                  <c:v>1</c:v>
                </c:pt>
                <c:pt idx="7788">
                  <c:v>0</c:v>
                </c:pt>
                <c:pt idx="7789">
                  <c:v>0</c:v>
                </c:pt>
                <c:pt idx="7790">
                  <c:v>1</c:v>
                </c:pt>
                <c:pt idx="7791">
                  <c:v>1</c:v>
                </c:pt>
                <c:pt idx="7792">
                  <c:v>1</c:v>
                </c:pt>
                <c:pt idx="7793">
                  <c:v>0</c:v>
                </c:pt>
                <c:pt idx="7794">
                  <c:v>-3</c:v>
                </c:pt>
                <c:pt idx="7795">
                  <c:v>-2</c:v>
                </c:pt>
                <c:pt idx="7796">
                  <c:v>-2</c:v>
                </c:pt>
                <c:pt idx="7797">
                  <c:v>-2</c:v>
                </c:pt>
                <c:pt idx="7798">
                  <c:v>-3</c:v>
                </c:pt>
                <c:pt idx="7799">
                  <c:v>-2</c:v>
                </c:pt>
                <c:pt idx="7800">
                  <c:v>-2</c:v>
                </c:pt>
                <c:pt idx="7801">
                  <c:v>-2</c:v>
                </c:pt>
                <c:pt idx="7802">
                  <c:v>-3</c:v>
                </c:pt>
                <c:pt idx="7803">
                  <c:v>-3</c:v>
                </c:pt>
                <c:pt idx="7804">
                  <c:v>-3</c:v>
                </c:pt>
                <c:pt idx="7805">
                  <c:v>-3</c:v>
                </c:pt>
                <c:pt idx="7806">
                  <c:v>1</c:v>
                </c:pt>
                <c:pt idx="7807">
                  <c:v>1</c:v>
                </c:pt>
                <c:pt idx="7808">
                  <c:v>1</c:v>
                </c:pt>
                <c:pt idx="7809">
                  <c:v>1</c:v>
                </c:pt>
                <c:pt idx="7810">
                  <c:v>0</c:v>
                </c:pt>
                <c:pt idx="7811">
                  <c:v>-1</c:v>
                </c:pt>
                <c:pt idx="7812">
                  <c:v>-1</c:v>
                </c:pt>
                <c:pt idx="7813">
                  <c:v>-1</c:v>
                </c:pt>
                <c:pt idx="7814">
                  <c:v>0</c:v>
                </c:pt>
                <c:pt idx="7815">
                  <c:v>-1</c:v>
                </c:pt>
                <c:pt idx="7816">
                  <c:v>-1</c:v>
                </c:pt>
                <c:pt idx="7817">
                  <c:v>-1</c:v>
                </c:pt>
                <c:pt idx="7818">
                  <c:v>-2</c:v>
                </c:pt>
                <c:pt idx="7819">
                  <c:v>-1</c:v>
                </c:pt>
                <c:pt idx="7820">
                  <c:v>-2</c:v>
                </c:pt>
                <c:pt idx="7821">
                  <c:v>-2</c:v>
                </c:pt>
                <c:pt idx="7822">
                  <c:v>-1</c:v>
                </c:pt>
                <c:pt idx="7823">
                  <c:v>-1</c:v>
                </c:pt>
                <c:pt idx="7824">
                  <c:v>-1</c:v>
                </c:pt>
                <c:pt idx="7825">
                  <c:v>-1</c:v>
                </c:pt>
                <c:pt idx="7826">
                  <c:v>-1</c:v>
                </c:pt>
                <c:pt idx="7827">
                  <c:v>0</c:v>
                </c:pt>
                <c:pt idx="7828">
                  <c:v>0</c:v>
                </c:pt>
                <c:pt idx="7829">
                  <c:v>0</c:v>
                </c:pt>
                <c:pt idx="7830">
                  <c:v>0</c:v>
                </c:pt>
                <c:pt idx="7831">
                  <c:v>0</c:v>
                </c:pt>
                <c:pt idx="7832">
                  <c:v>1</c:v>
                </c:pt>
                <c:pt idx="7833">
                  <c:v>1</c:v>
                </c:pt>
                <c:pt idx="7834">
                  <c:v>1</c:v>
                </c:pt>
                <c:pt idx="7835">
                  <c:v>1</c:v>
                </c:pt>
                <c:pt idx="7836">
                  <c:v>1</c:v>
                </c:pt>
                <c:pt idx="7837">
                  <c:v>1</c:v>
                </c:pt>
                <c:pt idx="7838">
                  <c:v>0</c:v>
                </c:pt>
                <c:pt idx="7839">
                  <c:v>-2</c:v>
                </c:pt>
                <c:pt idx="7840">
                  <c:v>-2</c:v>
                </c:pt>
                <c:pt idx="7841">
                  <c:v>-3</c:v>
                </c:pt>
                <c:pt idx="7842">
                  <c:v>-2</c:v>
                </c:pt>
                <c:pt idx="7843">
                  <c:v>-2</c:v>
                </c:pt>
                <c:pt idx="7844">
                  <c:v>-2</c:v>
                </c:pt>
                <c:pt idx="7845">
                  <c:v>-2</c:v>
                </c:pt>
                <c:pt idx="7846">
                  <c:v>-2</c:v>
                </c:pt>
                <c:pt idx="7847">
                  <c:v>-2</c:v>
                </c:pt>
                <c:pt idx="7848">
                  <c:v>-2</c:v>
                </c:pt>
                <c:pt idx="7849">
                  <c:v>-2</c:v>
                </c:pt>
                <c:pt idx="7850">
                  <c:v>-2</c:v>
                </c:pt>
                <c:pt idx="7851">
                  <c:v>0</c:v>
                </c:pt>
                <c:pt idx="7852">
                  <c:v>0</c:v>
                </c:pt>
                <c:pt idx="7853">
                  <c:v>1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</c:v>
                </c:pt>
                <c:pt idx="7858">
                  <c:v>0</c:v>
                </c:pt>
                <c:pt idx="7859">
                  <c:v>0</c:v>
                </c:pt>
                <c:pt idx="7860">
                  <c:v>0</c:v>
                </c:pt>
                <c:pt idx="7861">
                  <c:v>0</c:v>
                </c:pt>
                <c:pt idx="7862">
                  <c:v>1</c:v>
                </c:pt>
                <c:pt idx="7863">
                  <c:v>1</c:v>
                </c:pt>
                <c:pt idx="7864">
                  <c:v>1</c:v>
                </c:pt>
                <c:pt idx="7865">
                  <c:v>1</c:v>
                </c:pt>
                <c:pt idx="7866">
                  <c:v>3</c:v>
                </c:pt>
                <c:pt idx="7867">
                  <c:v>3</c:v>
                </c:pt>
                <c:pt idx="7868">
                  <c:v>3</c:v>
                </c:pt>
                <c:pt idx="7869">
                  <c:v>3</c:v>
                </c:pt>
                <c:pt idx="7870">
                  <c:v>5</c:v>
                </c:pt>
                <c:pt idx="7871">
                  <c:v>5</c:v>
                </c:pt>
                <c:pt idx="7872">
                  <c:v>5</c:v>
                </c:pt>
                <c:pt idx="7873">
                  <c:v>5</c:v>
                </c:pt>
                <c:pt idx="7874">
                  <c:v>4</c:v>
                </c:pt>
                <c:pt idx="7875">
                  <c:v>4</c:v>
                </c:pt>
                <c:pt idx="7876">
                  <c:v>4</c:v>
                </c:pt>
                <c:pt idx="7877">
                  <c:v>4</c:v>
                </c:pt>
                <c:pt idx="7878">
                  <c:v>4</c:v>
                </c:pt>
                <c:pt idx="7879">
                  <c:v>4</c:v>
                </c:pt>
                <c:pt idx="7880">
                  <c:v>4</c:v>
                </c:pt>
                <c:pt idx="7881">
                  <c:v>3</c:v>
                </c:pt>
                <c:pt idx="7882">
                  <c:v>1</c:v>
                </c:pt>
                <c:pt idx="7883">
                  <c:v>0</c:v>
                </c:pt>
                <c:pt idx="7884">
                  <c:v>1</c:v>
                </c:pt>
                <c:pt idx="7885">
                  <c:v>1</c:v>
                </c:pt>
                <c:pt idx="7886">
                  <c:v>2</c:v>
                </c:pt>
                <c:pt idx="7887">
                  <c:v>2</c:v>
                </c:pt>
                <c:pt idx="7888">
                  <c:v>1</c:v>
                </c:pt>
                <c:pt idx="7889">
                  <c:v>1</c:v>
                </c:pt>
                <c:pt idx="7890">
                  <c:v>1</c:v>
                </c:pt>
                <c:pt idx="7891">
                  <c:v>1</c:v>
                </c:pt>
                <c:pt idx="7892">
                  <c:v>1</c:v>
                </c:pt>
                <c:pt idx="7893">
                  <c:v>1</c:v>
                </c:pt>
                <c:pt idx="7894">
                  <c:v>1</c:v>
                </c:pt>
                <c:pt idx="7895">
                  <c:v>1</c:v>
                </c:pt>
                <c:pt idx="7896">
                  <c:v>0</c:v>
                </c:pt>
                <c:pt idx="7897">
                  <c:v>0</c:v>
                </c:pt>
                <c:pt idx="7898">
                  <c:v>0</c:v>
                </c:pt>
                <c:pt idx="7899">
                  <c:v>-1</c:v>
                </c:pt>
                <c:pt idx="7900">
                  <c:v>-2</c:v>
                </c:pt>
                <c:pt idx="7901">
                  <c:v>-2</c:v>
                </c:pt>
                <c:pt idx="7902">
                  <c:v>0</c:v>
                </c:pt>
                <c:pt idx="7903">
                  <c:v>0</c:v>
                </c:pt>
                <c:pt idx="7904">
                  <c:v>1</c:v>
                </c:pt>
                <c:pt idx="7905">
                  <c:v>1</c:v>
                </c:pt>
                <c:pt idx="7906">
                  <c:v>-1</c:v>
                </c:pt>
                <c:pt idx="7907">
                  <c:v>0</c:v>
                </c:pt>
                <c:pt idx="7908">
                  <c:v>0</c:v>
                </c:pt>
                <c:pt idx="7909">
                  <c:v>0</c:v>
                </c:pt>
                <c:pt idx="7910">
                  <c:v>-1</c:v>
                </c:pt>
                <c:pt idx="7911">
                  <c:v>-2</c:v>
                </c:pt>
                <c:pt idx="7912">
                  <c:v>-1</c:v>
                </c:pt>
                <c:pt idx="7913">
                  <c:v>-1</c:v>
                </c:pt>
                <c:pt idx="7914">
                  <c:v>-2</c:v>
                </c:pt>
                <c:pt idx="7915">
                  <c:v>-2</c:v>
                </c:pt>
                <c:pt idx="7916">
                  <c:v>-3</c:v>
                </c:pt>
                <c:pt idx="7917">
                  <c:v>-3</c:v>
                </c:pt>
                <c:pt idx="7918">
                  <c:v>-1</c:v>
                </c:pt>
                <c:pt idx="7919">
                  <c:v>-1</c:v>
                </c:pt>
                <c:pt idx="7920">
                  <c:v>-1</c:v>
                </c:pt>
                <c:pt idx="7921">
                  <c:v>-1</c:v>
                </c:pt>
                <c:pt idx="7922">
                  <c:v>0</c:v>
                </c:pt>
                <c:pt idx="7923">
                  <c:v>1</c:v>
                </c:pt>
                <c:pt idx="7924">
                  <c:v>1</c:v>
                </c:pt>
                <c:pt idx="7925">
                  <c:v>0</c:v>
                </c:pt>
                <c:pt idx="7926">
                  <c:v>-1</c:v>
                </c:pt>
                <c:pt idx="7927">
                  <c:v>-1</c:v>
                </c:pt>
                <c:pt idx="7928">
                  <c:v>-1</c:v>
                </c:pt>
                <c:pt idx="7929">
                  <c:v>-1</c:v>
                </c:pt>
                <c:pt idx="7930">
                  <c:v>-1</c:v>
                </c:pt>
                <c:pt idx="7931">
                  <c:v>-1</c:v>
                </c:pt>
                <c:pt idx="7932">
                  <c:v>-1</c:v>
                </c:pt>
                <c:pt idx="7933">
                  <c:v>-1</c:v>
                </c:pt>
                <c:pt idx="7934">
                  <c:v>-1</c:v>
                </c:pt>
                <c:pt idx="7935">
                  <c:v>-3</c:v>
                </c:pt>
                <c:pt idx="7936">
                  <c:v>-3</c:v>
                </c:pt>
                <c:pt idx="7937">
                  <c:v>-3</c:v>
                </c:pt>
                <c:pt idx="7938">
                  <c:v>-2</c:v>
                </c:pt>
                <c:pt idx="7939">
                  <c:v>-2</c:v>
                </c:pt>
                <c:pt idx="7940">
                  <c:v>-2</c:v>
                </c:pt>
                <c:pt idx="7941">
                  <c:v>-2</c:v>
                </c:pt>
                <c:pt idx="7942">
                  <c:v>-2</c:v>
                </c:pt>
                <c:pt idx="7943">
                  <c:v>-2</c:v>
                </c:pt>
                <c:pt idx="7944">
                  <c:v>-3</c:v>
                </c:pt>
                <c:pt idx="7945">
                  <c:v>-3</c:v>
                </c:pt>
                <c:pt idx="7946">
                  <c:v>-3</c:v>
                </c:pt>
                <c:pt idx="7947">
                  <c:v>-2</c:v>
                </c:pt>
                <c:pt idx="7948">
                  <c:v>-2</c:v>
                </c:pt>
                <c:pt idx="7949">
                  <c:v>-2</c:v>
                </c:pt>
                <c:pt idx="7950">
                  <c:v>-2</c:v>
                </c:pt>
                <c:pt idx="7951">
                  <c:v>-2</c:v>
                </c:pt>
                <c:pt idx="7952">
                  <c:v>-2</c:v>
                </c:pt>
                <c:pt idx="7953">
                  <c:v>-2</c:v>
                </c:pt>
                <c:pt idx="7954">
                  <c:v>-2</c:v>
                </c:pt>
                <c:pt idx="7955">
                  <c:v>0</c:v>
                </c:pt>
                <c:pt idx="7956">
                  <c:v>0</c:v>
                </c:pt>
                <c:pt idx="7957">
                  <c:v>0</c:v>
                </c:pt>
                <c:pt idx="7958">
                  <c:v>0</c:v>
                </c:pt>
                <c:pt idx="7959">
                  <c:v>1</c:v>
                </c:pt>
                <c:pt idx="7960">
                  <c:v>1</c:v>
                </c:pt>
                <c:pt idx="7961">
                  <c:v>0</c:v>
                </c:pt>
                <c:pt idx="7962">
                  <c:v>0</c:v>
                </c:pt>
                <c:pt idx="7963">
                  <c:v>1</c:v>
                </c:pt>
                <c:pt idx="7964">
                  <c:v>1</c:v>
                </c:pt>
                <c:pt idx="7965">
                  <c:v>1</c:v>
                </c:pt>
                <c:pt idx="7966">
                  <c:v>1</c:v>
                </c:pt>
                <c:pt idx="7967">
                  <c:v>-1</c:v>
                </c:pt>
                <c:pt idx="7968">
                  <c:v>-1</c:v>
                </c:pt>
                <c:pt idx="7969">
                  <c:v>-1</c:v>
                </c:pt>
                <c:pt idx="7970">
                  <c:v>-1</c:v>
                </c:pt>
                <c:pt idx="7971">
                  <c:v>-2</c:v>
                </c:pt>
                <c:pt idx="7972">
                  <c:v>-2</c:v>
                </c:pt>
                <c:pt idx="7973">
                  <c:v>-1</c:v>
                </c:pt>
                <c:pt idx="7974">
                  <c:v>-1</c:v>
                </c:pt>
                <c:pt idx="7975">
                  <c:v>-1</c:v>
                </c:pt>
                <c:pt idx="7976">
                  <c:v>1</c:v>
                </c:pt>
                <c:pt idx="7977">
                  <c:v>1</c:v>
                </c:pt>
                <c:pt idx="7978">
                  <c:v>2</c:v>
                </c:pt>
                <c:pt idx="7979">
                  <c:v>3</c:v>
                </c:pt>
                <c:pt idx="7980">
                  <c:v>3</c:v>
                </c:pt>
                <c:pt idx="7981">
                  <c:v>4</c:v>
                </c:pt>
                <c:pt idx="7982">
                  <c:v>4</c:v>
                </c:pt>
                <c:pt idx="7983">
                  <c:v>5</c:v>
                </c:pt>
                <c:pt idx="7984">
                  <c:v>5</c:v>
                </c:pt>
                <c:pt idx="7985">
                  <c:v>5</c:v>
                </c:pt>
                <c:pt idx="7986">
                  <c:v>5</c:v>
                </c:pt>
                <c:pt idx="7987">
                  <c:v>5</c:v>
                </c:pt>
                <c:pt idx="7988">
                  <c:v>3</c:v>
                </c:pt>
                <c:pt idx="7989">
                  <c:v>3</c:v>
                </c:pt>
                <c:pt idx="7990">
                  <c:v>2</c:v>
                </c:pt>
                <c:pt idx="7991">
                  <c:v>1</c:v>
                </c:pt>
                <c:pt idx="7992">
                  <c:v>1</c:v>
                </c:pt>
                <c:pt idx="7993">
                  <c:v>-1</c:v>
                </c:pt>
                <c:pt idx="7994">
                  <c:v>-1</c:v>
                </c:pt>
                <c:pt idx="7995">
                  <c:v>-1</c:v>
                </c:pt>
                <c:pt idx="7996">
                  <c:v>-2</c:v>
                </c:pt>
                <c:pt idx="7997">
                  <c:v>-2</c:v>
                </c:pt>
                <c:pt idx="7998">
                  <c:v>-2</c:v>
                </c:pt>
                <c:pt idx="7999">
                  <c:v>-2</c:v>
                </c:pt>
                <c:pt idx="8000">
                  <c:v>-2</c:v>
                </c:pt>
                <c:pt idx="8001">
                  <c:v>-2</c:v>
                </c:pt>
                <c:pt idx="8002">
                  <c:v>-2</c:v>
                </c:pt>
                <c:pt idx="8003">
                  <c:v>-2</c:v>
                </c:pt>
                <c:pt idx="8004">
                  <c:v>-2</c:v>
                </c:pt>
                <c:pt idx="8005">
                  <c:v>-1</c:v>
                </c:pt>
                <c:pt idx="8006">
                  <c:v>-1</c:v>
                </c:pt>
                <c:pt idx="8007">
                  <c:v>-1</c:v>
                </c:pt>
                <c:pt idx="8008">
                  <c:v>1</c:v>
                </c:pt>
                <c:pt idx="8009">
                  <c:v>1</c:v>
                </c:pt>
                <c:pt idx="8010">
                  <c:v>1</c:v>
                </c:pt>
                <c:pt idx="8011">
                  <c:v>1</c:v>
                </c:pt>
                <c:pt idx="8012">
                  <c:v>1</c:v>
                </c:pt>
                <c:pt idx="8013">
                  <c:v>1</c:v>
                </c:pt>
                <c:pt idx="8014">
                  <c:v>1</c:v>
                </c:pt>
                <c:pt idx="8015">
                  <c:v>1</c:v>
                </c:pt>
                <c:pt idx="8016">
                  <c:v>1</c:v>
                </c:pt>
                <c:pt idx="8017">
                  <c:v>1</c:v>
                </c:pt>
                <c:pt idx="8018">
                  <c:v>1</c:v>
                </c:pt>
                <c:pt idx="8019">
                  <c:v>1</c:v>
                </c:pt>
                <c:pt idx="8020">
                  <c:v>2</c:v>
                </c:pt>
                <c:pt idx="8021">
                  <c:v>2</c:v>
                </c:pt>
                <c:pt idx="8022">
                  <c:v>2</c:v>
                </c:pt>
                <c:pt idx="8023">
                  <c:v>2</c:v>
                </c:pt>
                <c:pt idx="8024">
                  <c:v>2</c:v>
                </c:pt>
                <c:pt idx="8025">
                  <c:v>2</c:v>
                </c:pt>
                <c:pt idx="8026">
                  <c:v>2</c:v>
                </c:pt>
                <c:pt idx="8027">
                  <c:v>2</c:v>
                </c:pt>
                <c:pt idx="8028">
                  <c:v>2</c:v>
                </c:pt>
                <c:pt idx="8029">
                  <c:v>2</c:v>
                </c:pt>
                <c:pt idx="8030">
                  <c:v>2</c:v>
                </c:pt>
                <c:pt idx="8031">
                  <c:v>2</c:v>
                </c:pt>
                <c:pt idx="8032">
                  <c:v>-2</c:v>
                </c:pt>
                <c:pt idx="8033">
                  <c:v>-2</c:v>
                </c:pt>
                <c:pt idx="8034">
                  <c:v>-2</c:v>
                </c:pt>
                <c:pt idx="8035">
                  <c:v>-3</c:v>
                </c:pt>
                <c:pt idx="8036">
                  <c:v>-3</c:v>
                </c:pt>
                <c:pt idx="8037">
                  <c:v>-3</c:v>
                </c:pt>
                <c:pt idx="8038">
                  <c:v>-3</c:v>
                </c:pt>
                <c:pt idx="8039">
                  <c:v>-3</c:v>
                </c:pt>
                <c:pt idx="8040">
                  <c:v>-3</c:v>
                </c:pt>
                <c:pt idx="8041">
                  <c:v>-3</c:v>
                </c:pt>
                <c:pt idx="8042">
                  <c:v>-2</c:v>
                </c:pt>
                <c:pt idx="8043">
                  <c:v>-1</c:v>
                </c:pt>
                <c:pt idx="8044">
                  <c:v>1</c:v>
                </c:pt>
                <c:pt idx="8045">
                  <c:v>1</c:v>
                </c:pt>
                <c:pt idx="8046">
                  <c:v>1</c:v>
                </c:pt>
                <c:pt idx="8047">
                  <c:v>2</c:v>
                </c:pt>
                <c:pt idx="8048">
                  <c:v>0</c:v>
                </c:pt>
                <c:pt idx="8049">
                  <c:v>0</c:v>
                </c:pt>
                <c:pt idx="8050">
                  <c:v>0</c:v>
                </c:pt>
                <c:pt idx="8051">
                  <c:v>1</c:v>
                </c:pt>
                <c:pt idx="8052">
                  <c:v>1</c:v>
                </c:pt>
                <c:pt idx="8053">
                  <c:v>1</c:v>
                </c:pt>
                <c:pt idx="8054">
                  <c:v>0</c:v>
                </c:pt>
                <c:pt idx="8055">
                  <c:v>0</c:v>
                </c:pt>
                <c:pt idx="8056">
                  <c:v>0</c:v>
                </c:pt>
                <c:pt idx="8057">
                  <c:v>0</c:v>
                </c:pt>
                <c:pt idx="8058">
                  <c:v>0</c:v>
                </c:pt>
                <c:pt idx="8059">
                  <c:v>0</c:v>
                </c:pt>
                <c:pt idx="8060">
                  <c:v>3</c:v>
                </c:pt>
                <c:pt idx="8061">
                  <c:v>3</c:v>
                </c:pt>
                <c:pt idx="8062">
                  <c:v>2</c:v>
                </c:pt>
                <c:pt idx="8063">
                  <c:v>1</c:v>
                </c:pt>
                <c:pt idx="8064">
                  <c:v>1</c:v>
                </c:pt>
                <c:pt idx="8065">
                  <c:v>1</c:v>
                </c:pt>
                <c:pt idx="8066">
                  <c:v>1</c:v>
                </c:pt>
                <c:pt idx="8067">
                  <c:v>1</c:v>
                </c:pt>
                <c:pt idx="8068">
                  <c:v>1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</c:v>
                </c:pt>
                <c:pt idx="8074">
                  <c:v>1</c:v>
                </c:pt>
                <c:pt idx="8075">
                  <c:v>1</c:v>
                </c:pt>
                <c:pt idx="8076">
                  <c:v>1</c:v>
                </c:pt>
                <c:pt idx="8077">
                  <c:v>1</c:v>
                </c:pt>
                <c:pt idx="8078">
                  <c:v>1</c:v>
                </c:pt>
                <c:pt idx="8079">
                  <c:v>1</c:v>
                </c:pt>
                <c:pt idx="8080">
                  <c:v>1</c:v>
                </c:pt>
                <c:pt idx="8081">
                  <c:v>1</c:v>
                </c:pt>
                <c:pt idx="8082">
                  <c:v>2</c:v>
                </c:pt>
                <c:pt idx="8083">
                  <c:v>2</c:v>
                </c:pt>
                <c:pt idx="8084">
                  <c:v>2</c:v>
                </c:pt>
                <c:pt idx="8085">
                  <c:v>3</c:v>
                </c:pt>
                <c:pt idx="8086">
                  <c:v>3</c:v>
                </c:pt>
                <c:pt idx="8087">
                  <c:v>3</c:v>
                </c:pt>
                <c:pt idx="8088">
                  <c:v>3</c:v>
                </c:pt>
                <c:pt idx="8089">
                  <c:v>4</c:v>
                </c:pt>
                <c:pt idx="8090">
                  <c:v>4</c:v>
                </c:pt>
                <c:pt idx="8091">
                  <c:v>4</c:v>
                </c:pt>
                <c:pt idx="8092">
                  <c:v>4</c:v>
                </c:pt>
                <c:pt idx="8093">
                  <c:v>4</c:v>
                </c:pt>
                <c:pt idx="8094">
                  <c:v>3</c:v>
                </c:pt>
                <c:pt idx="8095">
                  <c:v>3</c:v>
                </c:pt>
                <c:pt idx="8096">
                  <c:v>3</c:v>
                </c:pt>
                <c:pt idx="8097">
                  <c:v>3</c:v>
                </c:pt>
                <c:pt idx="8098">
                  <c:v>4</c:v>
                </c:pt>
                <c:pt idx="8099">
                  <c:v>4</c:v>
                </c:pt>
                <c:pt idx="8100">
                  <c:v>4</c:v>
                </c:pt>
                <c:pt idx="8101">
                  <c:v>4</c:v>
                </c:pt>
                <c:pt idx="8102">
                  <c:v>3</c:v>
                </c:pt>
                <c:pt idx="8103">
                  <c:v>2</c:v>
                </c:pt>
                <c:pt idx="8104">
                  <c:v>2</c:v>
                </c:pt>
                <c:pt idx="8105">
                  <c:v>2</c:v>
                </c:pt>
                <c:pt idx="8106">
                  <c:v>1</c:v>
                </c:pt>
                <c:pt idx="8107">
                  <c:v>1</c:v>
                </c:pt>
                <c:pt idx="8108">
                  <c:v>1</c:v>
                </c:pt>
                <c:pt idx="8109">
                  <c:v>1</c:v>
                </c:pt>
                <c:pt idx="8110">
                  <c:v>0</c:v>
                </c:pt>
                <c:pt idx="8111">
                  <c:v>1</c:v>
                </c:pt>
                <c:pt idx="8112">
                  <c:v>1</c:v>
                </c:pt>
                <c:pt idx="8113">
                  <c:v>0</c:v>
                </c:pt>
                <c:pt idx="8114">
                  <c:v>0</c:v>
                </c:pt>
                <c:pt idx="8115">
                  <c:v>1</c:v>
                </c:pt>
                <c:pt idx="8116">
                  <c:v>1</c:v>
                </c:pt>
                <c:pt idx="8117">
                  <c:v>1</c:v>
                </c:pt>
                <c:pt idx="8118">
                  <c:v>0</c:v>
                </c:pt>
                <c:pt idx="8119">
                  <c:v>2</c:v>
                </c:pt>
                <c:pt idx="8120">
                  <c:v>2</c:v>
                </c:pt>
                <c:pt idx="8121">
                  <c:v>2</c:v>
                </c:pt>
                <c:pt idx="8122">
                  <c:v>2</c:v>
                </c:pt>
                <c:pt idx="8123">
                  <c:v>1</c:v>
                </c:pt>
                <c:pt idx="8124">
                  <c:v>1</c:v>
                </c:pt>
                <c:pt idx="8125">
                  <c:v>1</c:v>
                </c:pt>
                <c:pt idx="8126">
                  <c:v>1</c:v>
                </c:pt>
                <c:pt idx="8127">
                  <c:v>0</c:v>
                </c:pt>
                <c:pt idx="8128">
                  <c:v>0</c:v>
                </c:pt>
                <c:pt idx="8129">
                  <c:v>0</c:v>
                </c:pt>
                <c:pt idx="8130">
                  <c:v>2</c:v>
                </c:pt>
                <c:pt idx="8131">
                  <c:v>0</c:v>
                </c:pt>
                <c:pt idx="8132">
                  <c:v>0</c:v>
                </c:pt>
                <c:pt idx="8133">
                  <c:v>0</c:v>
                </c:pt>
                <c:pt idx="8134">
                  <c:v>0</c:v>
                </c:pt>
                <c:pt idx="8135">
                  <c:v>0</c:v>
                </c:pt>
                <c:pt idx="8136">
                  <c:v>0</c:v>
                </c:pt>
                <c:pt idx="8137">
                  <c:v>0</c:v>
                </c:pt>
                <c:pt idx="8138">
                  <c:v>-1</c:v>
                </c:pt>
                <c:pt idx="8139">
                  <c:v>0</c:v>
                </c:pt>
                <c:pt idx="8140">
                  <c:v>0</c:v>
                </c:pt>
                <c:pt idx="8141">
                  <c:v>-1</c:v>
                </c:pt>
                <c:pt idx="8142">
                  <c:v>-2</c:v>
                </c:pt>
                <c:pt idx="8143">
                  <c:v>-2</c:v>
                </c:pt>
                <c:pt idx="8144">
                  <c:v>-2</c:v>
                </c:pt>
                <c:pt idx="8145">
                  <c:v>-1</c:v>
                </c:pt>
                <c:pt idx="8146">
                  <c:v>-1</c:v>
                </c:pt>
                <c:pt idx="8147">
                  <c:v>-1</c:v>
                </c:pt>
                <c:pt idx="8148">
                  <c:v>-1</c:v>
                </c:pt>
                <c:pt idx="8149">
                  <c:v>-1</c:v>
                </c:pt>
                <c:pt idx="8150">
                  <c:v>-1</c:v>
                </c:pt>
                <c:pt idx="8151">
                  <c:v>-1</c:v>
                </c:pt>
                <c:pt idx="8152">
                  <c:v>-1</c:v>
                </c:pt>
                <c:pt idx="8153">
                  <c:v>0</c:v>
                </c:pt>
                <c:pt idx="8154">
                  <c:v>0</c:v>
                </c:pt>
                <c:pt idx="8155">
                  <c:v>0</c:v>
                </c:pt>
                <c:pt idx="8156">
                  <c:v>1</c:v>
                </c:pt>
                <c:pt idx="8157">
                  <c:v>1</c:v>
                </c:pt>
                <c:pt idx="8158">
                  <c:v>1</c:v>
                </c:pt>
                <c:pt idx="8159">
                  <c:v>1</c:v>
                </c:pt>
                <c:pt idx="8160">
                  <c:v>1</c:v>
                </c:pt>
                <c:pt idx="8161">
                  <c:v>1</c:v>
                </c:pt>
                <c:pt idx="8162">
                  <c:v>2</c:v>
                </c:pt>
                <c:pt idx="8163">
                  <c:v>1</c:v>
                </c:pt>
                <c:pt idx="8164">
                  <c:v>1</c:v>
                </c:pt>
                <c:pt idx="8165">
                  <c:v>1</c:v>
                </c:pt>
                <c:pt idx="8166">
                  <c:v>1</c:v>
                </c:pt>
                <c:pt idx="8167">
                  <c:v>1</c:v>
                </c:pt>
                <c:pt idx="8168">
                  <c:v>0</c:v>
                </c:pt>
                <c:pt idx="8169">
                  <c:v>1</c:v>
                </c:pt>
                <c:pt idx="8170">
                  <c:v>1</c:v>
                </c:pt>
                <c:pt idx="8171">
                  <c:v>1</c:v>
                </c:pt>
                <c:pt idx="8172">
                  <c:v>1</c:v>
                </c:pt>
                <c:pt idx="8173">
                  <c:v>1</c:v>
                </c:pt>
                <c:pt idx="8174">
                  <c:v>1</c:v>
                </c:pt>
                <c:pt idx="8175">
                  <c:v>1</c:v>
                </c:pt>
                <c:pt idx="8176">
                  <c:v>1</c:v>
                </c:pt>
                <c:pt idx="8177">
                  <c:v>1</c:v>
                </c:pt>
                <c:pt idx="8178">
                  <c:v>1</c:v>
                </c:pt>
                <c:pt idx="8179">
                  <c:v>1</c:v>
                </c:pt>
                <c:pt idx="8180">
                  <c:v>2</c:v>
                </c:pt>
                <c:pt idx="8181">
                  <c:v>2</c:v>
                </c:pt>
                <c:pt idx="8182">
                  <c:v>2</c:v>
                </c:pt>
                <c:pt idx="8183">
                  <c:v>2</c:v>
                </c:pt>
                <c:pt idx="8184">
                  <c:v>2</c:v>
                </c:pt>
                <c:pt idx="8185">
                  <c:v>3</c:v>
                </c:pt>
                <c:pt idx="8186">
                  <c:v>2</c:v>
                </c:pt>
                <c:pt idx="8187">
                  <c:v>2</c:v>
                </c:pt>
                <c:pt idx="8188">
                  <c:v>2</c:v>
                </c:pt>
                <c:pt idx="8189">
                  <c:v>1</c:v>
                </c:pt>
                <c:pt idx="8190">
                  <c:v>1</c:v>
                </c:pt>
                <c:pt idx="8191">
                  <c:v>1</c:v>
                </c:pt>
                <c:pt idx="8192">
                  <c:v>0</c:v>
                </c:pt>
                <c:pt idx="8193">
                  <c:v>-1</c:v>
                </c:pt>
                <c:pt idx="8194">
                  <c:v>-1</c:v>
                </c:pt>
                <c:pt idx="8195">
                  <c:v>-1</c:v>
                </c:pt>
                <c:pt idx="8196">
                  <c:v>-1</c:v>
                </c:pt>
                <c:pt idx="8197">
                  <c:v>-2</c:v>
                </c:pt>
                <c:pt idx="8198">
                  <c:v>-1</c:v>
                </c:pt>
                <c:pt idx="8199">
                  <c:v>-1</c:v>
                </c:pt>
                <c:pt idx="8200">
                  <c:v>0</c:v>
                </c:pt>
                <c:pt idx="8201">
                  <c:v>1</c:v>
                </c:pt>
                <c:pt idx="8202">
                  <c:v>0</c:v>
                </c:pt>
                <c:pt idx="8203">
                  <c:v>0</c:v>
                </c:pt>
                <c:pt idx="8204">
                  <c:v>0</c:v>
                </c:pt>
                <c:pt idx="8205">
                  <c:v>1</c:v>
                </c:pt>
                <c:pt idx="8206">
                  <c:v>1</c:v>
                </c:pt>
                <c:pt idx="8207">
                  <c:v>1</c:v>
                </c:pt>
                <c:pt idx="8208">
                  <c:v>1</c:v>
                </c:pt>
                <c:pt idx="8209">
                  <c:v>1</c:v>
                </c:pt>
                <c:pt idx="8210">
                  <c:v>1</c:v>
                </c:pt>
                <c:pt idx="8211">
                  <c:v>2</c:v>
                </c:pt>
                <c:pt idx="8212">
                  <c:v>1</c:v>
                </c:pt>
                <c:pt idx="8213">
                  <c:v>0</c:v>
                </c:pt>
                <c:pt idx="8214">
                  <c:v>1</c:v>
                </c:pt>
                <c:pt idx="8215">
                  <c:v>1</c:v>
                </c:pt>
                <c:pt idx="8216">
                  <c:v>1</c:v>
                </c:pt>
                <c:pt idx="8217">
                  <c:v>1</c:v>
                </c:pt>
                <c:pt idx="8218">
                  <c:v>1</c:v>
                </c:pt>
                <c:pt idx="8219">
                  <c:v>1</c:v>
                </c:pt>
                <c:pt idx="8220">
                  <c:v>1</c:v>
                </c:pt>
                <c:pt idx="8221">
                  <c:v>1</c:v>
                </c:pt>
                <c:pt idx="8222">
                  <c:v>2</c:v>
                </c:pt>
                <c:pt idx="8223">
                  <c:v>1</c:v>
                </c:pt>
                <c:pt idx="8224">
                  <c:v>2</c:v>
                </c:pt>
                <c:pt idx="8225">
                  <c:v>2</c:v>
                </c:pt>
                <c:pt idx="8226">
                  <c:v>3</c:v>
                </c:pt>
                <c:pt idx="8227">
                  <c:v>3</c:v>
                </c:pt>
                <c:pt idx="8228">
                  <c:v>3</c:v>
                </c:pt>
                <c:pt idx="8229">
                  <c:v>3</c:v>
                </c:pt>
                <c:pt idx="8230">
                  <c:v>3</c:v>
                </c:pt>
                <c:pt idx="8231">
                  <c:v>3</c:v>
                </c:pt>
                <c:pt idx="8232">
                  <c:v>3</c:v>
                </c:pt>
                <c:pt idx="8233">
                  <c:v>3</c:v>
                </c:pt>
                <c:pt idx="8234">
                  <c:v>3</c:v>
                </c:pt>
                <c:pt idx="8235">
                  <c:v>3</c:v>
                </c:pt>
                <c:pt idx="8236">
                  <c:v>3</c:v>
                </c:pt>
                <c:pt idx="8237">
                  <c:v>2</c:v>
                </c:pt>
                <c:pt idx="8238">
                  <c:v>1</c:v>
                </c:pt>
                <c:pt idx="8239">
                  <c:v>1</c:v>
                </c:pt>
                <c:pt idx="8240">
                  <c:v>1</c:v>
                </c:pt>
                <c:pt idx="8241">
                  <c:v>1</c:v>
                </c:pt>
                <c:pt idx="8242">
                  <c:v>2</c:v>
                </c:pt>
                <c:pt idx="8243">
                  <c:v>2</c:v>
                </c:pt>
                <c:pt idx="8244">
                  <c:v>2</c:v>
                </c:pt>
                <c:pt idx="8245">
                  <c:v>2</c:v>
                </c:pt>
                <c:pt idx="8246">
                  <c:v>2</c:v>
                </c:pt>
                <c:pt idx="8247">
                  <c:v>1</c:v>
                </c:pt>
                <c:pt idx="8248">
                  <c:v>1</c:v>
                </c:pt>
                <c:pt idx="8249">
                  <c:v>3</c:v>
                </c:pt>
                <c:pt idx="8250">
                  <c:v>3</c:v>
                </c:pt>
                <c:pt idx="8251">
                  <c:v>3</c:v>
                </c:pt>
                <c:pt idx="8252">
                  <c:v>3</c:v>
                </c:pt>
                <c:pt idx="8253">
                  <c:v>3</c:v>
                </c:pt>
                <c:pt idx="8254">
                  <c:v>2</c:v>
                </c:pt>
                <c:pt idx="8255">
                  <c:v>2</c:v>
                </c:pt>
                <c:pt idx="8256">
                  <c:v>2</c:v>
                </c:pt>
                <c:pt idx="8257">
                  <c:v>1</c:v>
                </c:pt>
                <c:pt idx="8258">
                  <c:v>1</c:v>
                </c:pt>
                <c:pt idx="8259">
                  <c:v>1</c:v>
                </c:pt>
                <c:pt idx="8260">
                  <c:v>1</c:v>
                </c:pt>
                <c:pt idx="8261">
                  <c:v>-1</c:v>
                </c:pt>
                <c:pt idx="8262">
                  <c:v>-1</c:v>
                </c:pt>
                <c:pt idx="8263">
                  <c:v>-1</c:v>
                </c:pt>
                <c:pt idx="8264">
                  <c:v>-1</c:v>
                </c:pt>
                <c:pt idx="8265">
                  <c:v>-1</c:v>
                </c:pt>
                <c:pt idx="8266">
                  <c:v>-1</c:v>
                </c:pt>
                <c:pt idx="8267">
                  <c:v>0</c:v>
                </c:pt>
                <c:pt idx="8268">
                  <c:v>0</c:v>
                </c:pt>
                <c:pt idx="8269">
                  <c:v>1</c:v>
                </c:pt>
                <c:pt idx="8270">
                  <c:v>2</c:v>
                </c:pt>
                <c:pt idx="8271">
                  <c:v>3</c:v>
                </c:pt>
                <c:pt idx="8272">
                  <c:v>2</c:v>
                </c:pt>
                <c:pt idx="8273">
                  <c:v>2</c:v>
                </c:pt>
                <c:pt idx="8274">
                  <c:v>2</c:v>
                </c:pt>
                <c:pt idx="8275">
                  <c:v>2</c:v>
                </c:pt>
                <c:pt idx="8276">
                  <c:v>2</c:v>
                </c:pt>
                <c:pt idx="8277">
                  <c:v>2</c:v>
                </c:pt>
                <c:pt idx="8278">
                  <c:v>2</c:v>
                </c:pt>
                <c:pt idx="8279">
                  <c:v>2</c:v>
                </c:pt>
                <c:pt idx="8280">
                  <c:v>2</c:v>
                </c:pt>
                <c:pt idx="8281">
                  <c:v>2</c:v>
                </c:pt>
                <c:pt idx="8282">
                  <c:v>0</c:v>
                </c:pt>
                <c:pt idx="8283">
                  <c:v>-1</c:v>
                </c:pt>
                <c:pt idx="8284">
                  <c:v>1</c:v>
                </c:pt>
                <c:pt idx="8285">
                  <c:v>0</c:v>
                </c:pt>
                <c:pt idx="8286">
                  <c:v>0</c:v>
                </c:pt>
                <c:pt idx="8287">
                  <c:v>0</c:v>
                </c:pt>
                <c:pt idx="8288">
                  <c:v>0</c:v>
                </c:pt>
                <c:pt idx="8289">
                  <c:v>0</c:v>
                </c:pt>
                <c:pt idx="8290">
                  <c:v>0</c:v>
                </c:pt>
                <c:pt idx="8291">
                  <c:v>0</c:v>
                </c:pt>
                <c:pt idx="8292">
                  <c:v>0</c:v>
                </c:pt>
                <c:pt idx="8293">
                  <c:v>-1</c:v>
                </c:pt>
                <c:pt idx="8294">
                  <c:v>-1</c:v>
                </c:pt>
                <c:pt idx="8295">
                  <c:v>-1</c:v>
                </c:pt>
                <c:pt idx="8296">
                  <c:v>-2</c:v>
                </c:pt>
                <c:pt idx="8297">
                  <c:v>-1</c:v>
                </c:pt>
                <c:pt idx="8298">
                  <c:v>-1</c:v>
                </c:pt>
                <c:pt idx="8299">
                  <c:v>-1</c:v>
                </c:pt>
                <c:pt idx="8300">
                  <c:v>-1</c:v>
                </c:pt>
                <c:pt idx="8301">
                  <c:v>-3</c:v>
                </c:pt>
                <c:pt idx="8302">
                  <c:v>-3</c:v>
                </c:pt>
                <c:pt idx="8303">
                  <c:v>-3</c:v>
                </c:pt>
                <c:pt idx="8304">
                  <c:v>-3</c:v>
                </c:pt>
                <c:pt idx="8305">
                  <c:v>-2</c:v>
                </c:pt>
                <c:pt idx="8306">
                  <c:v>-2</c:v>
                </c:pt>
                <c:pt idx="8307">
                  <c:v>-2</c:v>
                </c:pt>
                <c:pt idx="8308">
                  <c:v>-2</c:v>
                </c:pt>
                <c:pt idx="8309">
                  <c:v>-2</c:v>
                </c:pt>
                <c:pt idx="8310">
                  <c:v>-2</c:v>
                </c:pt>
                <c:pt idx="8311">
                  <c:v>-2</c:v>
                </c:pt>
                <c:pt idx="8312">
                  <c:v>-2</c:v>
                </c:pt>
                <c:pt idx="8313">
                  <c:v>1</c:v>
                </c:pt>
                <c:pt idx="8314">
                  <c:v>1</c:v>
                </c:pt>
                <c:pt idx="8315">
                  <c:v>2</c:v>
                </c:pt>
                <c:pt idx="8316">
                  <c:v>2</c:v>
                </c:pt>
                <c:pt idx="8317">
                  <c:v>2</c:v>
                </c:pt>
                <c:pt idx="8318">
                  <c:v>2</c:v>
                </c:pt>
                <c:pt idx="8319">
                  <c:v>2</c:v>
                </c:pt>
                <c:pt idx="8320">
                  <c:v>2</c:v>
                </c:pt>
                <c:pt idx="8321">
                  <c:v>3</c:v>
                </c:pt>
                <c:pt idx="8322">
                  <c:v>3</c:v>
                </c:pt>
                <c:pt idx="8323">
                  <c:v>3</c:v>
                </c:pt>
                <c:pt idx="8324">
                  <c:v>3</c:v>
                </c:pt>
                <c:pt idx="8325">
                  <c:v>2</c:v>
                </c:pt>
                <c:pt idx="8326">
                  <c:v>1</c:v>
                </c:pt>
                <c:pt idx="8327">
                  <c:v>1</c:v>
                </c:pt>
                <c:pt idx="8328">
                  <c:v>1</c:v>
                </c:pt>
                <c:pt idx="8329">
                  <c:v>0</c:v>
                </c:pt>
                <c:pt idx="8330">
                  <c:v>0</c:v>
                </c:pt>
                <c:pt idx="8331">
                  <c:v>0</c:v>
                </c:pt>
                <c:pt idx="8332">
                  <c:v>0</c:v>
                </c:pt>
                <c:pt idx="8333">
                  <c:v>-1</c:v>
                </c:pt>
                <c:pt idx="8334">
                  <c:v>-1</c:v>
                </c:pt>
                <c:pt idx="8335">
                  <c:v>-1</c:v>
                </c:pt>
                <c:pt idx="8336">
                  <c:v>-1</c:v>
                </c:pt>
                <c:pt idx="8337">
                  <c:v>-1</c:v>
                </c:pt>
                <c:pt idx="8338">
                  <c:v>0</c:v>
                </c:pt>
                <c:pt idx="8339">
                  <c:v>0</c:v>
                </c:pt>
                <c:pt idx="8340">
                  <c:v>0</c:v>
                </c:pt>
                <c:pt idx="8341">
                  <c:v>1</c:v>
                </c:pt>
                <c:pt idx="8342">
                  <c:v>1</c:v>
                </c:pt>
                <c:pt idx="8343">
                  <c:v>0</c:v>
                </c:pt>
                <c:pt idx="8344">
                  <c:v>-1</c:v>
                </c:pt>
                <c:pt idx="8345">
                  <c:v>-1</c:v>
                </c:pt>
                <c:pt idx="8346">
                  <c:v>-1</c:v>
                </c:pt>
                <c:pt idx="8347">
                  <c:v>-1</c:v>
                </c:pt>
                <c:pt idx="8348">
                  <c:v>-1</c:v>
                </c:pt>
                <c:pt idx="8349">
                  <c:v>-1</c:v>
                </c:pt>
                <c:pt idx="8350">
                  <c:v>-1</c:v>
                </c:pt>
                <c:pt idx="8351">
                  <c:v>-1</c:v>
                </c:pt>
                <c:pt idx="8352">
                  <c:v>-1</c:v>
                </c:pt>
                <c:pt idx="8353">
                  <c:v>-1</c:v>
                </c:pt>
                <c:pt idx="8354">
                  <c:v>-1</c:v>
                </c:pt>
                <c:pt idx="8355">
                  <c:v>-1</c:v>
                </c:pt>
                <c:pt idx="8356">
                  <c:v>-1</c:v>
                </c:pt>
                <c:pt idx="8357">
                  <c:v>-1</c:v>
                </c:pt>
                <c:pt idx="8358">
                  <c:v>-1</c:v>
                </c:pt>
                <c:pt idx="8359">
                  <c:v>0</c:v>
                </c:pt>
                <c:pt idx="8360">
                  <c:v>0</c:v>
                </c:pt>
                <c:pt idx="8361">
                  <c:v>0</c:v>
                </c:pt>
                <c:pt idx="8362">
                  <c:v>0</c:v>
                </c:pt>
                <c:pt idx="8363">
                  <c:v>1</c:v>
                </c:pt>
                <c:pt idx="8364">
                  <c:v>1</c:v>
                </c:pt>
                <c:pt idx="8365">
                  <c:v>0</c:v>
                </c:pt>
                <c:pt idx="8366">
                  <c:v>0</c:v>
                </c:pt>
                <c:pt idx="8367">
                  <c:v>2</c:v>
                </c:pt>
                <c:pt idx="8368">
                  <c:v>2</c:v>
                </c:pt>
                <c:pt idx="8369">
                  <c:v>2</c:v>
                </c:pt>
                <c:pt idx="8370">
                  <c:v>2</c:v>
                </c:pt>
                <c:pt idx="8371">
                  <c:v>0</c:v>
                </c:pt>
                <c:pt idx="8372">
                  <c:v>1</c:v>
                </c:pt>
                <c:pt idx="8373">
                  <c:v>1</c:v>
                </c:pt>
                <c:pt idx="8374">
                  <c:v>1</c:v>
                </c:pt>
                <c:pt idx="8375">
                  <c:v>0</c:v>
                </c:pt>
                <c:pt idx="8376">
                  <c:v>0</c:v>
                </c:pt>
                <c:pt idx="8377">
                  <c:v>1</c:v>
                </c:pt>
                <c:pt idx="8378">
                  <c:v>1</c:v>
                </c:pt>
                <c:pt idx="8379">
                  <c:v>1</c:v>
                </c:pt>
                <c:pt idx="8380">
                  <c:v>1</c:v>
                </c:pt>
                <c:pt idx="8381">
                  <c:v>1</c:v>
                </c:pt>
                <c:pt idx="8382">
                  <c:v>1</c:v>
                </c:pt>
                <c:pt idx="8383">
                  <c:v>3</c:v>
                </c:pt>
                <c:pt idx="8384">
                  <c:v>2</c:v>
                </c:pt>
                <c:pt idx="8385">
                  <c:v>2</c:v>
                </c:pt>
                <c:pt idx="8386">
                  <c:v>2</c:v>
                </c:pt>
                <c:pt idx="8387">
                  <c:v>2</c:v>
                </c:pt>
                <c:pt idx="8388">
                  <c:v>2</c:v>
                </c:pt>
                <c:pt idx="8389">
                  <c:v>2</c:v>
                </c:pt>
                <c:pt idx="8390">
                  <c:v>2</c:v>
                </c:pt>
                <c:pt idx="8391">
                  <c:v>2</c:v>
                </c:pt>
                <c:pt idx="8392">
                  <c:v>2</c:v>
                </c:pt>
                <c:pt idx="8393">
                  <c:v>2</c:v>
                </c:pt>
                <c:pt idx="8394">
                  <c:v>0</c:v>
                </c:pt>
                <c:pt idx="8395">
                  <c:v>-1</c:v>
                </c:pt>
                <c:pt idx="8396">
                  <c:v>-1</c:v>
                </c:pt>
                <c:pt idx="8397">
                  <c:v>-1</c:v>
                </c:pt>
                <c:pt idx="8398">
                  <c:v>-2</c:v>
                </c:pt>
                <c:pt idx="8399">
                  <c:v>-2</c:v>
                </c:pt>
                <c:pt idx="8400">
                  <c:v>-2</c:v>
                </c:pt>
                <c:pt idx="8401">
                  <c:v>-2</c:v>
                </c:pt>
                <c:pt idx="8402">
                  <c:v>-2</c:v>
                </c:pt>
                <c:pt idx="8403">
                  <c:v>-3</c:v>
                </c:pt>
                <c:pt idx="8404">
                  <c:v>-3</c:v>
                </c:pt>
                <c:pt idx="8405">
                  <c:v>-5</c:v>
                </c:pt>
                <c:pt idx="8406">
                  <c:v>-4</c:v>
                </c:pt>
                <c:pt idx="8407">
                  <c:v>-4</c:v>
                </c:pt>
                <c:pt idx="8408">
                  <c:v>-3</c:v>
                </c:pt>
                <c:pt idx="8409">
                  <c:v>-3</c:v>
                </c:pt>
                <c:pt idx="8410">
                  <c:v>-2</c:v>
                </c:pt>
                <c:pt idx="8411">
                  <c:v>-2</c:v>
                </c:pt>
                <c:pt idx="8412">
                  <c:v>-2</c:v>
                </c:pt>
                <c:pt idx="8413">
                  <c:v>-2</c:v>
                </c:pt>
                <c:pt idx="8414">
                  <c:v>-2</c:v>
                </c:pt>
                <c:pt idx="8415">
                  <c:v>-2</c:v>
                </c:pt>
                <c:pt idx="8416">
                  <c:v>-3</c:v>
                </c:pt>
                <c:pt idx="8417">
                  <c:v>-1</c:v>
                </c:pt>
                <c:pt idx="8418">
                  <c:v>0</c:v>
                </c:pt>
                <c:pt idx="8419">
                  <c:v>1</c:v>
                </c:pt>
                <c:pt idx="8420">
                  <c:v>0</c:v>
                </c:pt>
                <c:pt idx="8421">
                  <c:v>0</c:v>
                </c:pt>
                <c:pt idx="8422">
                  <c:v>-1</c:v>
                </c:pt>
                <c:pt idx="8423">
                  <c:v>-1</c:v>
                </c:pt>
                <c:pt idx="8424">
                  <c:v>-1</c:v>
                </c:pt>
                <c:pt idx="8425">
                  <c:v>-1</c:v>
                </c:pt>
                <c:pt idx="8426">
                  <c:v>-1</c:v>
                </c:pt>
                <c:pt idx="8427">
                  <c:v>-1</c:v>
                </c:pt>
                <c:pt idx="8428">
                  <c:v>0</c:v>
                </c:pt>
                <c:pt idx="8429">
                  <c:v>0</c:v>
                </c:pt>
                <c:pt idx="8430">
                  <c:v>0</c:v>
                </c:pt>
                <c:pt idx="8431">
                  <c:v>-1</c:v>
                </c:pt>
                <c:pt idx="8432">
                  <c:v>0</c:v>
                </c:pt>
                <c:pt idx="8433">
                  <c:v>0</c:v>
                </c:pt>
                <c:pt idx="8434">
                  <c:v>1</c:v>
                </c:pt>
                <c:pt idx="8435">
                  <c:v>1</c:v>
                </c:pt>
                <c:pt idx="8436">
                  <c:v>1</c:v>
                </c:pt>
                <c:pt idx="8437">
                  <c:v>1</c:v>
                </c:pt>
                <c:pt idx="8438">
                  <c:v>1</c:v>
                </c:pt>
                <c:pt idx="8439">
                  <c:v>1</c:v>
                </c:pt>
                <c:pt idx="8440">
                  <c:v>1</c:v>
                </c:pt>
                <c:pt idx="8441">
                  <c:v>1</c:v>
                </c:pt>
                <c:pt idx="8442">
                  <c:v>1</c:v>
                </c:pt>
                <c:pt idx="8443">
                  <c:v>2</c:v>
                </c:pt>
                <c:pt idx="8444">
                  <c:v>1</c:v>
                </c:pt>
                <c:pt idx="8445">
                  <c:v>1</c:v>
                </c:pt>
                <c:pt idx="8446">
                  <c:v>1</c:v>
                </c:pt>
                <c:pt idx="8447">
                  <c:v>1</c:v>
                </c:pt>
                <c:pt idx="8448">
                  <c:v>1</c:v>
                </c:pt>
                <c:pt idx="8449">
                  <c:v>1</c:v>
                </c:pt>
                <c:pt idx="8450">
                  <c:v>2</c:v>
                </c:pt>
                <c:pt idx="8451">
                  <c:v>2</c:v>
                </c:pt>
                <c:pt idx="8452">
                  <c:v>2</c:v>
                </c:pt>
                <c:pt idx="8453">
                  <c:v>1</c:v>
                </c:pt>
                <c:pt idx="8454">
                  <c:v>1</c:v>
                </c:pt>
                <c:pt idx="8455">
                  <c:v>0</c:v>
                </c:pt>
                <c:pt idx="8456">
                  <c:v>0</c:v>
                </c:pt>
                <c:pt idx="8457">
                  <c:v>-1</c:v>
                </c:pt>
                <c:pt idx="8458">
                  <c:v>-1</c:v>
                </c:pt>
                <c:pt idx="8459">
                  <c:v>-1</c:v>
                </c:pt>
                <c:pt idx="8460">
                  <c:v>-1</c:v>
                </c:pt>
                <c:pt idx="8461">
                  <c:v>-1</c:v>
                </c:pt>
                <c:pt idx="8462">
                  <c:v>-2</c:v>
                </c:pt>
                <c:pt idx="8463">
                  <c:v>-2</c:v>
                </c:pt>
                <c:pt idx="8464">
                  <c:v>-1</c:v>
                </c:pt>
                <c:pt idx="8465">
                  <c:v>-1</c:v>
                </c:pt>
                <c:pt idx="8466">
                  <c:v>-1</c:v>
                </c:pt>
                <c:pt idx="8467">
                  <c:v>-1</c:v>
                </c:pt>
                <c:pt idx="8468">
                  <c:v>-1</c:v>
                </c:pt>
                <c:pt idx="8469">
                  <c:v>-1</c:v>
                </c:pt>
                <c:pt idx="8470">
                  <c:v>-2</c:v>
                </c:pt>
                <c:pt idx="8471">
                  <c:v>-2</c:v>
                </c:pt>
                <c:pt idx="8472">
                  <c:v>-2</c:v>
                </c:pt>
                <c:pt idx="8473">
                  <c:v>-2</c:v>
                </c:pt>
                <c:pt idx="8474">
                  <c:v>-2</c:v>
                </c:pt>
                <c:pt idx="8475">
                  <c:v>-1</c:v>
                </c:pt>
                <c:pt idx="8476">
                  <c:v>-1</c:v>
                </c:pt>
                <c:pt idx="8477">
                  <c:v>0</c:v>
                </c:pt>
                <c:pt idx="8478">
                  <c:v>0</c:v>
                </c:pt>
                <c:pt idx="8479">
                  <c:v>0</c:v>
                </c:pt>
                <c:pt idx="8480">
                  <c:v>0</c:v>
                </c:pt>
                <c:pt idx="8481">
                  <c:v>0</c:v>
                </c:pt>
                <c:pt idx="8482">
                  <c:v>0</c:v>
                </c:pt>
                <c:pt idx="8483">
                  <c:v>0</c:v>
                </c:pt>
                <c:pt idx="8484">
                  <c:v>0</c:v>
                </c:pt>
                <c:pt idx="8485">
                  <c:v>0</c:v>
                </c:pt>
                <c:pt idx="8486">
                  <c:v>-1</c:v>
                </c:pt>
                <c:pt idx="8487">
                  <c:v>-2</c:v>
                </c:pt>
                <c:pt idx="8488">
                  <c:v>-2</c:v>
                </c:pt>
                <c:pt idx="8489">
                  <c:v>-2</c:v>
                </c:pt>
                <c:pt idx="8490">
                  <c:v>-2</c:v>
                </c:pt>
                <c:pt idx="8491">
                  <c:v>-2</c:v>
                </c:pt>
                <c:pt idx="8492">
                  <c:v>-2</c:v>
                </c:pt>
                <c:pt idx="8493">
                  <c:v>-2</c:v>
                </c:pt>
                <c:pt idx="8494">
                  <c:v>-1</c:v>
                </c:pt>
                <c:pt idx="8495">
                  <c:v>-1</c:v>
                </c:pt>
                <c:pt idx="8496">
                  <c:v>-1</c:v>
                </c:pt>
                <c:pt idx="8497">
                  <c:v>-1</c:v>
                </c:pt>
                <c:pt idx="8498">
                  <c:v>2</c:v>
                </c:pt>
                <c:pt idx="8499">
                  <c:v>2</c:v>
                </c:pt>
                <c:pt idx="8500">
                  <c:v>2</c:v>
                </c:pt>
                <c:pt idx="8501">
                  <c:v>3</c:v>
                </c:pt>
                <c:pt idx="8502">
                  <c:v>3</c:v>
                </c:pt>
                <c:pt idx="8503">
                  <c:v>3</c:v>
                </c:pt>
                <c:pt idx="8504">
                  <c:v>3</c:v>
                </c:pt>
                <c:pt idx="8505">
                  <c:v>3</c:v>
                </c:pt>
                <c:pt idx="8506">
                  <c:v>3</c:v>
                </c:pt>
                <c:pt idx="8507">
                  <c:v>3</c:v>
                </c:pt>
                <c:pt idx="8508">
                  <c:v>3</c:v>
                </c:pt>
                <c:pt idx="8509">
                  <c:v>3</c:v>
                </c:pt>
                <c:pt idx="8510">
                  <c:v>1</c:v>
                </c:pt>
                <c:pt idx="8511">
                  <c:v>0</c:v>
                </c:pt>
                <c:pt idx="8512">
                  <c:v>0</c:v>
                </c:pt>
                <c:pt idx="8513">
                  <c:v>0</c:v>
                </c:pt>
                <c:pt idx="8514">
                  <c:v>0</c:v>
                </c:pt>
                <c:pt idx="8515">
                  <c:v>1</c:v>
                </c:pt>
                <c:pt idx="8516">
                  <c:v>1</c:v>
                </c:pt>
                <c:pt idx="8517">
                  <c:v>1</c:v>
                </c:pt>
                <c:pt idx="8518">
                  <c:v>1</c:v>
                </c:pt>
                <c:pt idx="8519">
                  <c:v>1</c:v>
                </c:pt>
                <c:pt idx="8520">
                  <c:v>1</c:v>
                </c:pt>
                <c:pt idx="8521">
                  <c:v>1</c:v>
                </c:pt>
                <c:pt idx="8522">
                  <c:v>0</c:v>
                </c:pt>
                <c:pt idx="8523">
                  <c:v>1</c:v>
                </c:pt>
                <c:pt idx="8524">
                  <c:v>1</c:v>
                </c:pt>
                <c:pt idx="8525">
                  <c:v>1</c:v>
                </c:pt>
                <c:pt idx="8526">
                  <c:v>1</c:v>
                </c:pt>
                <c:pt idx="8527">
                  <c:v>1</c:v>
                </c:pt>
                <c:pt idx="8528">
                  <c:v>1</c:v>
                </c:pt>
                <c:pt idx="8529">
                  <c:v>2</c:v>
                </c:pt>
                <c:pt idx="8530">
                  <c:v>2</c:v>
                </c:pt>
                <c:pt idx="8531">
                  <c:v>2</c:v>
                </c:pt>
                <c:pt idx="8532">
                  <c:v>2</c:v>
                </c:pt>
                <c:pt idx="8533">
                  <c:v>2</c:v>
                </c:pt>
                <c:pt idx="8534">
                  <c:v>2</c:v>
                </c:pt>
                <c:pt idx="8535">
                  <c:v>2</c:v>
                </c:pt>
                <c:pt idx="8536">
                  <c:v>3</c:v>
                </c:pt>
                <c:pt idx="8537">
                  <c:v>3</c:v>
                </c:pt>
                <c:pt idx="8538">
                  <c:v>3</c:v>
                </c:pt>
                <c:pt idx="8539">
                  <c:v>2</c:v>
                </c:pt>
                <c:pt idx="8540">
                  <c:v>2</c:v>
                </c:pt>
                <c:pt idx="8541">
                  <c:v>1</c:v>
                </c:pt>
                <c:pt idx="8542">
                  <c:v>1</c:v>
                </c:pt>
                <c:pt idx="8543">
                  <c:v>1</c:v>
                </c:pt>
                <c:pt idx="8544">
                  <c:v>1</c:v>
                </c:pt>
                <c:pt idx="8545">
                  <c:v>1</c:v>
                </c:pt>
                <c:pt idx="8546">
                  <c:v>1</c:v>
                </c:pt>
                <c:pt idx="8547">
                  <c:v>1</c:v>
                </c:pt>
                <c:pt idx="8548">
                  <c:v>-1</c:v>
                </c:pt>
                <c:pt idx="8549">
                  <c:v>-1</c:v>
                </c:pt>
                <c:pt idx="8550">
                  <c:v>0</c:v>
                </c:pt>
                <c:pt idx="8551">
                  <c:v>1</c:v>
                </c:pt>
                <c:pt idx="8552">
                  <c:v>1</c:v>
                </c:pt>
                <c:pt idx="8553">
                  <c:v>1</c:v>
                </c:pt>
                <c:pt idx="8554">
                  <c:v>1</c:v>
                </c:pt>
                <c:pt idx="8555">
                  <c:v>1</c:v>
                </c:pt>
                <c:pt idx="8556">
                  <c:v>1</c:v>
                </c:pt>
                <c:pt idx="8557">
                  <c:v>1</c:v>
                </c:pt>
                <c:pt idx="8558">
                  <c:v>1</c:v>
                </c:pt>
                <c:pt idx="8559">
                  <c:v>1</c:v>
                </c:pt>
                <c:pt idx="8560">
                  <c:v>2</c:v>
                </c:pt>
                <c:pt idx="8561">
                  <c:v>2</c:v>
                </c:pt>
                <c:pt idx="8562">
                  <c:v>1</c:v>
                </c:pt>
                <c:pt idx="8563">
                  <c:v>-1</c:v>
                </c:pt>
                <c:pt idx="8564">
                  <c:v>-1</c:v>
                </c:pt>
                <c:pt idx="8565">
                  <c:v>-1</c:v>
                </c:pt>
                <c:pt idx="8566">
                  <c:v>-1</c:v>
                </c:pt>
                <c:pt idx="8567">
                  <c:v>-1</c:v>
                </c:pt>
                <c:pt idx="8568">
                  <c:v>-1</c:v>
                </c:pt>
                <c:pt idx="8569">
                  <c:v>0</c:v>
                </c:pt>
                <c:pt idx="8570">
                  <c:v>0</c:v>
                </c:pt>
                <c:pt idx="8571">
                  <c:v>0</c:v>
                </c:pt>
                <c:pt idx="8572">
                  <c:v>0</c:v>
                </c:pt>
                <c:pt idx="8573">
                  <c:v>0</c:v>
                </c:pt>
                <c:pt idx="8574">
                  <c:v>0</c:v>
                </c:pt>
                <c:pt idx="8575">
                  <c:v>1</c:v>
                </c:pt>
                <c:pt idx="8576">
                  <c:v>1</c:v>
                </c:pt>
                <c:pt idx="8577">
                  <c:v>-2</c:v>
                </c:pt>
                <c:pt idx="8578">
                  <c:v>-2</c:v>
                </c:pt>
                <c:pt idx="8579">
                  <c:v>-2</c:v>
                </c:pt>
                <c:pt idx="8580">
                  <c:v>-1</c:v>
                </c:pt>
                <c:pt idx="8581">
                  <c:v>-2</c:v>
                </c:pt>
                <c:pt idx="8582">
                  <c:v>-2</c:v>
                </c:pt>
                <c:pt idx="8583">
                  <c:v>-2</c:v>
                </c:pt>
                <c:pt idx="8584">
                  <c:v>-2</c:v>
                </c:pt>
                <c:pt idx="8585">
                  <c:v>-1</c:v>
                </c:pt>
                <c:pt idx="8586">
                  <c:v>-1</c:v>
                </c:pt>
                <c:pt idx="8587">
                  <c:v>-1</c:v>
                </c:pt>
                <c:pt idx="8588">
                  <c:v>-1</c:v>
                </c:pt>
                <c:pt idx="8589">
                  <c:v>2</c:v>
                </c:pt>
                <c:pt idx="8590">
                  <c:v>2</c:v>
                </c:pt>
                <c:pt idx="8591">
                  <c:v>2</c:v>
                </c:pt>
                <c:pt idx="8592">
                  <c:v>1</c:v>
                </c:pt>
                <c:pt idx="8593">
                  <c:v>0</c:v>
                </c:pt>
                <c:pt idx="8594">
                  <c:v>0</c:v>
                </c:pt>
                <c:pt idx="8595">
                  <c:v>0</c:v>
                </c:pt>
                <c:pt idx="8596">
                  <c:v>0</c:v>
                </c:pt>
                <c:pt idx="8597">
                  <c:v>-3</c:v>
                </c:pt>
                <c:pt idx="8598">
                  <c:v>-2</c:v>
                </c:pt>
                <c:pt idx="8599">
                  <c:v>-2</c:v>
                </c:pt>
                <c:pt idx="8600">
                  <c:v>-2</c:v>
                </c:pt>
                <c:pt idx="8601">
                  <c:v>-2</c:v>
                </c:pt>
                <c:pt idx="8602">
                  <c:v>-2</c:v>
                </c:pt>
                <c:pt idx="8603">
                  <c:v>-2</c:v>
                </c:pt>
                <c:pt idx="8604">
                  <c:v>-2</c:v>
                </c:pt>
                <c:pt idx="8605">
                  <c:v>-1</c:v>
                </c:pt>
                <c:pt idx="8606">
                  <c:v>-1</c:v>
                </c:pt>
                <c:pt idx="8607">
                  <c:v>-1</c:v>
                </c:pt>
                <c:pt idx="8608">
                  <c:v>-1</c:v>
                </c:pt>
                <c:pt idx="8609">
                  <c:v>1</c:v>
                </c:pt>
                <c:pt idx="8610">
                  <c:v>-1</c:v>
                </c:pt>
                <c:pt idx="8611">
                  <c:v>-1</c:v>
                </c:pt>
                <c:pt idx="8612">
                  <c:v>-1</c:v>
                </c:pt>
                <c:pt idx="8613">
                  <c:v>-1</c:v>
                </c:pt>
                <c:pt idx="8614">
                  <c:v>-1</c:v>
                </c:pt>
                <c:pt idx="8615">
                  <c:v>-1</c:v>
                </c:pt>
                <c:pt idx="8616">
                  <c:v>-1</c:v>
                </c:pt>
                <c:pt idx="8617">
                  <c:v>-1</c:v>
                </c:pt>
                <c:pt idx="8618">
                  <c:v>-1</c:v>
                </c:pt>
                <c:pt idx="8619">
                  <c:v>-1</c:v>
                </c:pt>
                <c:pt idx="8620">
                  <c:v>-1</c:v>
                </c:pt>
                <c:pt idx="8621">
                  <c:v>-1</c:v>
                </c:pt>
                <c:pt idx="8622">
                  <c:v>-1</c:v>
                </c:pt>
                <c:pt idx="8623">
                  <c:v>0</c:v>
                </c:pt>
                <c:pt idx="8624">
                  <c:v>0</c:v>
                </c:pt>
                <c:pt idx="8625">
                  <c:v>0</c:v>
                </c:pt>
                <c:pt idx="8626">
                  <c:v>0</c:v>
                </c:pt>
                <c:pt idx="8627">
                  <c:v>0</c:v>
                </c:pt>
                <c:pt idx="8628">
                  <c:v>0</c:v>
                </c:pt>
                <c:pt idx="8629">
                  <c:v>0</c:v>
                </c:pt>
                <c:pt idx="8630">
                  <c:v>-1</c:v>
                </c:pt>
                <c:pt idx="8631">
                  <c:v>-1</c:v>
                </c:pt>
                <c:pt idx="8632">
                  <c:v>-1</c:v>
                </c:pt>
                <c:pt idx="8633">
                  <c:v>0</c:v>
                </c:pt>
                <c:pt idx="8634">
                  <c:v>1</c:v>
                </c:pt>
                <c:pt idx="8635">
                  <c:v>1</c:v>
                </c:pt>
                <c:pt idx="8636">
                  <c:v>1</c:v>
                </c:pt>
                <c:pt idx="8637">
                  <c:v>1</c:v>
                </c:pt>
                <c:pt idx="8638">
                  <c:v>2</c:v>
                </c:pt>
                <c:pt idx="8639">
                  <c:v>2</c:v>
                </c:pt>
                <c:pt idx="8640">
                  <c:v>2</c:v>
                </c:pt>
                <c:pt idx="8641">
                  <c:v>2</c:v>
                </c:pt>
                <c:pt idx="8642">
                  <c:v>3</c:v>
                </c:pt>
                <c:pt idx="8643">
                  <c:v>3</c:v>
                </c:pt>
                <c:pt idx="8644">
                  <c:v>5</c:v>
                </c:pt>
                <c:pt idx="8645">
                  <c:v>4</c:v>
                </c:pt>
                <c:pt idx="8646">
                  <c:v>3</c:v>
                </c:pt>
                <c:pt idx="8647">
                  <c:v>3</c:v>
                </c:pt>
                <c:pt idx="8648">
                  <c:v>3</c:v>
                </c:pt>
                <c:pt idx="8649">
                  <c:v>3</c:v>
                </c:pt>
                <c:pt idx="8650">
                  <c:v>1</c:v>
                </c:pt>
                <c:pt idx="8651">
                  <c:v>1</c:v>
                </c:pt>
                <c:pt idx="8652">
                  <c:v>1</c:v>
                </c:pt>
                <c:pt idx="8653">
                  <c:v>1</c:v>
                </c:pt>
                <c:pt idx="8654">
                  <c:v>1</c:v>
                </c:pt>
                <c:pt idx="8655">
                  <c:v>1</c:v>
                </c:pt>
                <c:pt idx="8656">
                  <c:v>0</c:v>
                </c:pt>
                <c:pt idx="8657">
                  <c:v>0</c:v>
                </c:pt>
                <c:pt idx="8658">
                  <c:v>0</c:v>
                </c:pt>
                <c:pt idx="8659">
                  <c:v>-1</c:v>
                </c:pt>
                <c:pt idx="8660">
                  <c:v>-1</c:v>
                </c:pt>
                <c:pt idx="8661">
                  <c:v>-2</c:v>
                </c:pt>
                <c:pt idx="8662">
                  <c:v>-1</c:v>
                </c:pt>
                <c:pt idx="8663">
                  <c:v>-1</c:v>
                </c:pt>
                <c:pt idx="8664">
                  <c:v>-1</c:v>
                </c:pt>
                <c:pt idx="8665">
                  <c:v>-1</c:v>
                </c:pt>
                <c:pt idx="8666">
                  <c:v>-1</c:v>
                </c:pt>
                <c:pt idx="8667">
                  <c:v>-2</c:v>
                </c:pt>
                <c:pt idx="8668">
                  <c:v>-2</c:v>
                </c:pt>
                <c:pt idx="8669">
                  <c:v>-2</c:v>
                </c:pt>
                <c:pt idx="8670">
                  <c:v>-2</c:v>
                </c:pt>
                <c:pt idx="8671">
                  <c:v>-1</c:v>
                </c:pt>
                <c:pt idx="8672">
                  <c:v>-1</c:v>
                </c:pt>
                <c:pt idx="8673">
                  <c:v>0</c:v>
                </c:pt>
                <c:pt idx="8674">
                  <c:v>0</c:v>
                </c:pt>
                <c:pt idx="8675">
                  <c:v>0</c:v>
                </c:pt>
                <c:pt idx="8676">
                  <c:v>1</c:v>
                </c:pt>
                <c:pt idx="8677">
                  <c:v>1</c:v>
                </c:pt>
                <c:pt idx="8678">
                  <c:v>1</c:v>
                </c:pt>
                <c:pt idx="8679">
                  <c:v>2</c:v>
                </c:pt>
                <c:pt idx="8680">
                  <c:v>1</c:v>
                </c:pt>
                <c:pt idx="8681">
                  <c:v>1</c:v>
                </c:pt>
                <c:pt idx="8682">
                  <c:v>1</c:v>
                </c:pt>
                <c:pt idx="8683">
                  <c:v>1</c:v>
                </c:pt>
                <c:pt idx="8684">
                  <c:v>2</c:v>
                </c:pt>
                <c:pt idx="8685">
                  <c:v>2</c:v>
                </c:pt>
                <c:pt idx="8686">
                  <c:v>2</c:v>
                </c:pt>
                <c:pt idx="8687">
                  <c:v>2</c:v>
                </c:pt>
                <c:pt idx="8688">
                  <c:v>1</c:v>
                </c:pt>
                <c:pt idx="8689">
                  <c:v>1</c:v>
                </c:pt>
                <c:pt idx="8690">
                  <c:v>1</c:v>
                </c:pt>
                <c:pt idx="8691">
                  <c:v>2</c:v>
                </c:pt>
                <c:pt idx="8692">
                  <c:v>2</c:v>
                </c:pt>
                <c:pt idx="8693">
                  <c:v>2</c:v>
                </c:pt>
                <c:pt idx="8694">
                  <c:v>2</c:v>
                </c:pt>
                <c:pt idx="8695">
                  <c:v>2</c:v>
                </c:pt>
                <c:pt idx="8696">
                  <c:v>2</c:v>
                </c:pt>
                <c:pt idx="8697">
                  <c:v>2</c:v>
                </c:pt>
                <c:pt idx="8698">
                  <c:v>2</c:v>
                </c:pt>
                <c:pt idx="8699">
                  <c:v>2</c:v>
                </c:pt>
                <c:pt idx="8700">
                  <c:v>2</c:v>
                </c:pt>
                <c:pt idx="8701">
                  <c:v>2</c:v>
                </c:pt>
                <c:pt idx="8702">
                  <c:v>1</c:v>
                </c:pt>
                <c:pt idx="8703">
                  <c:v>0</c:v>
                </c:pt>
                <c:pt idx="8704">
                  <c:v>0</c:v>
                </c:pt>
                <c:pt idx="8705">
                  <c:v>0</c:v>
                </c:pt>
                <c:pt idx="8706">
                  <c:v>-3</c:v>
                </c:pt>
                <c:pt idx="8707">
                  <c:v>-4</c:v>
                </c:pt>
                <c:pt idx="8708">
                  <c:v>-4</c:v>
                </c:pt>
                <c:pt idx="8709">
                  <c:v>-4</c:v>
                </c:pt>
                <c:pt idx="8710">
                  <c:v>-4</c:v>
                </c:pt>
                <c:pt idx="8711">
                  <c:v>-4</c:v>
                </c:pt>
                <c:pt idx="8712">
                  <c:v>-5</c:v>
                </c:pt>
                <c:pt idx="8713">
                  <c:v>-5</c:v>
                </c:pt>
                <c:pt idx="8714">
                  <c:v>-4</c:v>
                </c:pt>
                <c:pt idx="8715">
                  <c:v>-4</c:v>
                </c:pt>
                <c:pt idx="8716">
                  <c:v>-4</c:v>
                </c:pt>
                <c:pt idx="8717">
                  <c:v>-4</c:v>
                </c:pt>
                <c:pt idx="8718">
                  <c:v>-1</c:v>
                </c:pt>
                <c:pt idx="8719">
                  <c:v>-1</c:v>
                </c:pt>
                <c:pt idx="8720">
                  <c:v>-1</c:v>
                </c:pt>
                <c:pt idx="8721">
                  <c:v>-1</c:v>
                </c:pt>
                <c:pt idx="8722">
                  <c:v>-1</c:v>
                </c:pt>
                <c:pt idx="8723">
                  <c:v>-1</c:v>
                </c:pt>
                <c:pt idx="8724">
                  <c:v>-2</c:v>
                </c:pt>
                <c:pt idx="8725">
                  <c:v>-2</c:v>
                </c:pt>
                <c:pt idx="8726">
                  <c:v>-2</c:v>
                </c:pt>
                <c:pt idx="8727">
                  <c:v>-1</c:v>
                </c:pt>
                <c:pt idx="8728">
                  <c:v>-1</c:v>
                </c:pt>
                <c:pt idx="8729">
                  <c:v>-1</c:v>
                </c:pt>
                <c:pt idx="8730">
                  <c:v>-3</c:v>
                </c:pt>
                <c:pt idx="8731">
                  <c:v>-2</c:v>
                </c:pt>
                <c:pt idx="8732">
                  <c:v>-2</c:v>
                </c:pt>
                <c:pt idx="8733">
                  <c:v>-2</c:v>
                </c:pt>
                <c:pt idx="8734">
                  <c:v>-2</c:v>
                </c:pt>
                <c:pt idx="8735">
                  <c:v>-2</c:v>
                </c:pt>
                <c:pt idx="8736">
                  <c:v>-1</c:v>
                </c:pt>
                <c:pt idx="8737">
                  <c:v>-1</c:v>
                </c:pt>
                <c:pt idx="8738">
                  <c:v>-1</c:v>
                </c:pt>
                <c:pt idx="8739">
                  <c:v>-2</c:v>
                </c:pt>
                <c:pt idx="8740">
                  <c:v>-2</c:v>
                </c:pt>
                <c:pt idx="8741">
                  <c:v>-2</c:v>
                </c:pt>
                <c:pt idx="8742">
                  <c:v>-1</c:v>
                </c:pt>
                <c:pt idx="8743">
                  <c:v>-1</c:v>
                </c:pt>
                <c:pt idx="8744">
                  <c:v>-1</c:v>
                </c:pt>
                <c:pt idx="8745">
                  <c:v>-1</c:v>
                </c:pt>
                <c:pt idx="8746">
                  <c:v>-1</c:v>
                </c:pt>
                <c:pt idx="8747">
                  <c:v>-1</c:v>
                </c:pt>
                <c:pt idx="8748">
                  <c:v>-1</c:v>
                </c:pt>
                <c:pt idx="8749">
                  <c:v>-1</c:v>
                </c:pt>
                <c:pt idx="8750">
                  <c:v>-1</c:v>
                </c:pt>
                <c:pt idx="8751">
                  <c:v>-1</c:v>
                </c:pt>
                <c:pt idx="8752">
                  <c:v>-1</c:v>
                </c:pt>
                <c:pt idx="8753">
                  <c:v>-1</c:v>
                </c:pt>
                <c:pt idx="8754">
                  <c:v>-2</c:v>
                </c:pt>
                <c:pt idx="8755">
                  <c:v>-2</c:v>
                </c:pt>
                <c:pt idx="8756">
                  <c:v>-2</c:v>
                </c:pt>
                <c:pt idx="8757">
                  <c:v>-2</c:v>
                </c:pt>
                <c:pt idx="8758">
                  <c:v>-2</c:v>
                </c:pt>
                <c:pt idx="8759">
                  <c:v>-2</c:v>
                </c:pt>
                <c:pt idx="8760">
                  <c:v>-2</c:v>
                </c:pt>
                <c:pt idx="8761">
                  <c:v>-2</c:v>
                </c:pt>
                <c:pt idx="8762">
                  <c:v>-2</c:v>
                </c:pt>
                <c:pt idx="8763">
                  <c:v>-2</c:v>
                </c:pt>
                <c:pt idx="8764">
                  <c:v>-2</c:v>
                </c:pt>
                <c:pt idx="8765">
                  <c:v>-1</c:v>
                </c:pt>
                <c:pt idx="8766">
                  <c:v>1</c:v>
                </c:pt>
                <c:pt idx="8767">
                  <c:v>1</c:v>
                </c:pt>
                <c:pt idx="8768">
                  <c:v>2</c:v>
                </c:pt>
                <c:pt idx="8769">
                  <c:v>2</c:v>
                </c:pt>
                <c:pt idx="8770">
                  <c:v>2</c:v>
                </c:pt>
                <c:pt idx="8771">
                  <c:v>3</c:v>
                </c:pt>
                <c:pt idx="8772">
                  <c:v>3</c:v>
                </c:pt>
                <c:pt idx="8773">
                  <c:v>3</c:v>
                </c:pt>
                <c:pt idx="8774">
                  <c:v>3</c:v>
                </c:pt>
                <c:pt idx="8775">
                  <c:v>3</c:v>
                </c:pt>
                <c:pt idx="8776">
                  <c:v>3</c:v>
                </c:pt>
                <c:pt idx="8777">
                  <c:v>2</c:v>
                </c:pt>
                <c:pt idx="8778">
                  <c:v>2</c:v>
                </c:pt>
                <c:pt idx="8779">
                  <c:v>1</c:v>
                </c:pt>
                <c:pt idx="8780">
                  <c:v>0</c:v>
                </c:pt>
                <c:pt idx="8781">
                  <c:v>0</c:v>
                </c:pt>
                <c:pt idx="8782">
                  <c:v>0</c:v>
                </c:pt>
                <c:pt idx="8783">
                  <c:v>-1</c:v>
                </c:pt>
                <c:pt idx="8784">
                  <c:v>-1</c:v>
                </c:pt>
                <c:pt idx="8785">
                  <c:v>-2</c:v>
                </c:pt>
                <c:pt idx="8786">
                  <c:v>-2</c:v>
                </c:pt>
                <c:pt idx="8787">
                  <c:v>-2</c:v>
                </c:pt>
                <c:pt idx="8788">
                  <c:v>-2</c:v>
                </c:pt>
                <c:pt idx="8789">
                  <c:v>-2</c:v>
                </c:pt>
                <c:pt idx="8790">
                  <c:v>-2</c:v>
                </c:pt>
                <c:pt idx="8791">
                  <c:v>-1</c:v>
                </c:pt>
                <c:pt idx="8792">
                  <c:v>-1</c:v>
                </c:pt>
                <c:pt idx="8793">
                  <c:v>0</c:v>
                </c:pt>
                <c:pt idx="8794">
                  <c:v>0</c:v>
                </c:pt>
                <c:pt idx="8795">
                  <c:v>1</c:v>
                </c:pt>
                <c:pt idx="8796">
                  <c:v>1</c:v>
                </c:pt>
                <c:pt idx="8797">
                  <c:v>2</c:v>
                </c:pt>
                <c:pt idx="8798">
                  <c:v>2</c:v>
                </c:pt>
                <c:pt idx="8799">
                  <c:v>1</c:v>
                </c:pt>
                <c:pt idx="8800">
                  <c:v>1</c:v>
                </c:pt>
                <c:pt idx="8801">
                  <c:v>1</c:v>
                </c:pt>
                <c:pt idx="8802">
                  <c:v>2</c:v>
                </c:pt>
                <c:pt idx="8803">
                  <c:v>2</c:v>
                </c:pt>
                <c:pt idx="8804">
                  <c:v>4</c:v>
                </c:pt>
                <c:pt idx="8805">
                  <c:v>3</c:v>
                </c:pt>
                <c:pt idx="8806">
                  <c:v>2</c:v>
                </c:pt>
                <c:pt idx="8807">
                  <c:v>2</c:v>
                </c:pt>
                <c:pt idx="8808">
                  <c:v>2</c:v>
                </c:pt>
                <c:pt idx="8809">
                  <c:v>2</c:v>
                </c:pt>
                <c:pt idx="8810">
                  <c:v>2</c:v>
                </c:pt>
                <c:pt idx="8811">
                  <c:v>2</c:v>
                </c:pt>
                <c:pt idx="8812">
                  <c:v>2</c:v>
                </c:pt>
                <c:pt idx="8813">
                  <c:v>2</c:v>
                </c:pt>
                <c:pt idx="8814">
                  <c:v>1</c:v>
                </c:pt>
                <c:pt idx="8815">
                  <c:v>1</c:v>
                </c:pt>
                <c:pt idx="8816">
                  <c:v>-1</c:v>
                </c:pt>
                <c:pt idx="8817">
                  <c:v>-1</c:v>
                </c:pt>
                <c:pt idx="8818">
                  <c:v>-1</c:v>
                </c:pt>
                <c:pt idx="8819">
                  <c:v>-1</c:v>
                </c:pt>
                <c:pt idx="8820">
                  <c:v>-4</c:v>
                </c:pt>
                <c:pt idx="8821">
                  <c:v>-4</c:v>
                </c:pt>
                <c:pt idx="8822">
                  <c:v>-4</c:v>
                </c:pt>
                <c:pt idx="8823">
                  <c:v>-4</c:v>
                </c:pt>
                <c:pt idx="8824">
                  <c:v>-4</c:v>
                </c:pt>
                <c:pt idx="8825">
                  <c:v>-7</c:v>
                </c:pt>
                <c:pt idx="8826">
                  <c:v>-7</c:v>
                </c:pt>
                <c:pt idx="8827">
                  <c:v>-7</c:v>
                </c:pt>
                <c:pt idx="8828">
                  <c:v>-7</c:v>
                </c:pt>
                <c:pt idx="8829">
                  <c:v>-7</c:v>
                </c:pt>
                <c:pt idx="8830">
                  <c:v>-7</c:v>
                </c:pt>
                <c:pt idx="8831">
                  <c:v>-8</c:v>
                </c:pt>
                <c:pt idx="8832">
                  <c:v>-4</c:v>
                </c:pt>
                <c:pt idx="8833">
                  <c:v>-7</c:v>
                </c:pt>
                <c:pt idx="8834">
                  <c:v>-8</c:v>
                </c:pt>
                <c:pt idx="8835">
                  <c:v>-8</c:v>
                </c:pt>
                <c:pt idx="8836">
                  <c:v>-8</c:v>
                </c:pt>
                <c:pt idx="8837">
                  <c:v>-6</c:v>
                </c:pt>
                <c:pt idx="8838">
                  <c:v>-6</c:v>
                </c:pt>
                <c:pt idx="8839">
                  <c:v>-6</c:v>
                </c:pt>
                <c:pt idx="8840">
                  <c:v>-6</c:v>
                </c:pt>
                <c:pt idx="8841">
                  <c:v>-6</c:v>
                </c:pt>
                <c:pt idx="8842">
                  <c:v>-6</c:v>
                </c:pt>
                <c:pt idx="8843">
                  <c:v>-5</c:v>
                </c:pt>
                <c:pt idx="8844">
                  <c:v>-5</c:v>
                </c:pt>
                <c:pt idx="8845">
                  <c:v>-2</c:v>
                </c:pt>
                <c:pt idx="8846">
                  <c:v>-1</c:v>
                </c:pt>
                <c:pt idx="8847">
                  <c:v>-1</c:v>
                </c:pt>
                <c:pt idx="8848">
                  <c:v>-1</c:v>
                </c:pt>
                <c:pt idx="8849">
                  <c:v>2</c:v>
                </c:pt>
                <c:pt idx="8850">
                  <c:v>2</c:v>
                </c:pt>
                <c:pt idx="8851">
                  <c:v>2</c:v>
                </c:pt>
                <c:pt idx="8852">
                  <c:v>2</c:v>
                </c:pt>
                <c:pt idx="8853">
                  <c:v>2</c:v>
                </c:pt>
                <c:pt idx="8854">
                  <c:v>2</c:v>
                </c:pt>
                <c:pt idx="8855">
                  <c:v>2</c:v>
                </c:pt>
                <c:pt idx="8856">
                  <c:v>1</c:v>
                </c:pt>
                <c:pt idx="8857">
                  <c:v>1</c:v>
                </c:pt>
                <c:pt idx="8858">
                  <c:v>1</c:v>
                </c:pt>
                <c:pt idx="8859">
                  <c:v>1</c:v>
                </c:pt>
                <c:pt idx="8860">
                  <c:v>1</c:v>
                </c:pt>
                <c:pt idx="8861">
                  <c:v>-1</c:v>
                </c:pt>
                <c:pt idx="8862">
                  <c:v>-1</c:v>
                </c:pt>
                <c:pt idx="8863">
                  <c:v>-1</c:v>
                </c:pt>
                <c:pt idx="8864">
                  <c:v>-1</c:v>
                </c:pt>
                <c:pt idx="8865">
                  <c:v>-1</c:v>
                </c:pt>
                <c:pt idx="8866">
                  <c:v>-1</c:v>
                </c:pt>
                <c:pt idx="8867">
                  <c:v>-1</c:v>
                </c:pt>
                <c:pt idx="8868">
                  <c:v>-1</c:v>
                </c:pt>
                <c:pt idx="8869">
                  <c:v>-1</c:v>
                </c:pt>
                <c:pt idx="8870">
                  <c:v>-1</c:v>
                </c:pt>
                <c:pt idx="8871">
                  <c:v>-1</c:v>
                </c:pt>
                <c:pt idx="8872">
                  <c:v>-2</c:v>
                </c:pt>
                <c:pt idx="8873">
                  <c:v>-2</c:v>
                </c:pt>
                <c:pt idx="8874">
                  <c:v>-2</c:v>
                </c:pt>
                <c:pt idx="8875">
                  <c:v>-2</c:v>
                </c:pt>
                <c:pt idx="8876">
                  <c:v>-2</c:v>
                </c:pt>
                <c:pt idx="8877">
                  <c:v>-2</c:v>
                </c:pt>
                <c:pt idx="8878">
                  <c:v>-2</c:v>
                </c:pt>
                <c:pt idx="8879">
                  <c:v>-2</c:v>
                </c:pt>
                <c:pt idx="8880">
                  <c:v>-1</c:v>
                </c:pt>
                <c:pt idx="8881">
                  <c:v>-1</c:v>
                </c:pt>
                <c:pt idx="8882">
                  <c:v>-1</c:v>
                </c:pt>
                <c:pt idx="8883">
                  <c:v>-1</c:v>
                </c:pt>
                <c:pt idx="8884">
                  <c:v>2</c:v>
                </c:pt>
                <c:pt idx="8885">
                  <c:v>2</c:v>
                </c:pt>
                <c:pt idx="8886">
                  <c:v>2</c:v>
                </c:pt>
                <c:pt idx="8887">
                  <c:v>2</c:v>
                </c:pt>
                <c:pt idx="8888">
                  <c:v>2</c:v>
                </c:pt>
                <c:pt idx="8889">
                  <c:v>2</c:v>
                </c:pt>
                <c:pt idx="8890">
                  <c:v>2</c:v>
                </c:pt>
                <c:pt idx="8891">
                  <c:v>2</c:v>
                </c:pt>
                <c:pt idx="8892">
                  <c:v>2</c:v>
                </c:pt>
                <c:pt idx="8893">
                  <c:v>2</c:v>
                </c:pt>
                <c:pt idx="8894">
                  <c:v>2</c:v>
                </c:pt>
                <c:pt idx="8895">
                  <c:v>2</c:v>
                </c:pt>
                <c:pt idx="8896">
                  <c:v>1</c:v>
                </c:pt>
                <c:pt idx="8897">
                  <c:v>1</c:v>
                </c:pt>
                <c:pt idx="8898">
                  <c:v>1</c:v>
                </c:pt>
                <c:pt idx="8899">
                  <c:v>1</c:v>
                </c:pt>
                <c:pt idx="8900">
                  <c:v>-1</c:v>
                </c:pt>
                <c:pt idx="8901">
                  <c:v>-1</c:v>
                </c:pt>
                <c:pt idx="8902">
                  <c:v>-1</c:v>
                </c:pt>
                <c:pt idx="8903">
                  <c:v>-1</c:v>
                </c:pt>
                <c:pt idx="8904">
                  <c:v>-1</c:v>
                </c:pt>
                <c:pt idx="8905">
                  <c:v>-1</c:v>
                </c:pt>
                <c:pt idx="8906">
                  <c:v>-1</c:v>
                </c:pt>
                <c:pt idx="8907">
                  <c:v>-1</c:v>
                </c:pt>
                <c:pt idx="8908">
                  <c:v>-2</c:v>
                </c:pt>
                <c:pt idx="8909">
                  <c:v>-2</c:v>
                </c:pt>
                <c:pt idx="8910">
                  <c:v>-2</c:v>
                </c:pt>
                <c:pt idx="8911">
                  <c:v>-2</c:v>
                </c:pt>
                <c:pt idx="8912">
                  <c:v>1</c:v>
                </c:pt>
                <c:pt idx="8913">
                  <c:v>1</c:v>
                </c:pt>
                <c:pt idx="8914">
                  <c:v>1</c:v>
                </c:pt>
                <c:pt idx="8915">
                  <c:v>-2</c:v>
                </c:pt>
                <c:pt idx="8916">
                  <c:v>-1</c:v>
                </c:pt>
                <c:pt idx="8917">
                  <c:v>-1</c:v>
                </c:pt>
                <c:pt idx="8918">
                  <c:v>-1</c:v>
                </c:pt>
                <c:pt idx="8919">
                  <c:v>-2</c:v>
                </c:pt>
                <c:pt idx="8920">
                  <c:v>-2</c:v>
                </c:pt>
                <c:pt idx="8921">
                  <c:v>-1</c:v>
                </c:pt>
                <c:pt idx="8922">
                  <c:v>-1</c:v>
                </c:pt>
                <c:pt idx="8923">
                  <c:v>0</c:v>
                </c:pt>
                <c:pt idx="8924">
                  <c:v>-1</c:v>
                </c:pt>
                <c:pt idx="8925">
                  <c:v>-1</c:v>
                </c:pt>
                <c:pt idx="8926">
                  <c:v>0</c:v>
                </c:pt>
                <c:pt idx="8927">
                  <c:v>3</c:v>
                </c:pt>
                <c:pt idx="8928">
                  <c:v>-1</c:v>
                </c:pt>
                <c:pt idx="8929">
                  <c:v>-1</c:v>
                </c:pt>
                <c:pt idx="8930">
                  <c:v>-1</c:v>
                </c:pt>
                <c:pt idx="8931">
                  <c:v>0</c:v>
                </c:pt>
                <c:pt idx="8932">
                  <c:v>0</c:v>
                </c:pt>
                <c:pt idx="8933">
                  <c:v>-1</c:v>
                </c:pt>
                <c:pt idx="8934">
                  <c:v>-1</c:v>
                </c:pt>
                <c:pt idx="8935">
                  <c:v>-2</c:v>
                </c:pt>
                <c:pt idx="8936">
                  <c:v>-2</c:v>
                </c:pt>
                <c:pt idx="8937">
                  <c:v>-2</c:v>
                </c:pt>
                <c:pt idx="8938">
                  <c:v>-3</c:v>
                </c:pt>
                <c:pt idx="8939">
                  <c:v>-3</c:v>
                </c:pt>
                <c:pt idx="8940">
                  <c:v>0</c:v>
                </c:pt>
                <c:pt idx="8941">
                  <c:v>0</c:v>
                </c:pt>
                <c:pt idx="8942">
                  <c:v>0</c:v>
                </c:pt>
                <c:pt idx="8943">
                  <c:v>0</c:v>
                </c:pt>
                <c:pt idx="8944">
                  <c:v>1</c:v>
                </c:pt>
                <c:pt idx="8945">
                  <c:v>1</c:v>
                </c:pt>
                <c:pt idx="8946">
                  <c:v>2</c:v>
                </c:pt>
                <c:pt idx="8947">
                  <c:v>2</c:v>
                </c:pt>
                <c:pt idx="8948">
                  <c:v>2</c:v>
                </c:pt>
                <c:pt idx="8949">
                  <c:v>2</c:v>
                </c:pt>
                <c:pt idx="8950">
                  <c:v>2</c:v>
                </c:pt>
                <c:pt idx="8951">
                  <c:v>2</c:v>
                </c:pt>
                <c:pt idx="8952">
                  <c:v>2</c:v>
                </c:pt>
                <c:pt idx="8953">
                  <c:v>2</c:v>
                </c:pt>
                <c:pt idx="8954">
                  <c:v>2</c:v>
                </c:pt>
                <c:pt idx="8955">
                  <c:v>2</c:v>
                </c:pt>
                <c:pt idx="8956">
                  <c:v>1</c:v>
                </c:pt>
                <c:pt idx="8957">
                  <c:v>1</c:v>
                </c:pt>
                <c:pt idx="8958">
                  <c:v>-1</c:v>
                </c:pt>
                <c:pt idx="8959">
                  <c:v>-1</c:v>
                </c:pt>
                <c:pt idx="8960">
                  <c:v>-1</c:v>
                </c:pt>
                <c:pt idx="8961">
                  <c:v>-1</c:v>
                </c:pt>
                <c:pt idx="8962">
                  <c:v>-1</c:v>
                </c:pt>
                <c:pt idx="8963">
                  <c:v>-1</c:v>
                </c:pt>
                <c:pt idx="8964">
                  <c:v>-1</c:v>
                </c:pt>
                <c:pt idx="8965">
                  <c:v>-1</c:v>
                </c:pt>
                <c:pt idx="8966">
                  <c:v>-1</c:v>
                </c:pt>
                <c:pt idx="8967">
                  <c:v>-1</c:v>
                </c:pt>
                <c:pt idx="8968">
                  <c:v>-1</c:v>
                </c:pt>
                <c:pt idx="8969">
                  <c:v>-1</c:v>
                </c:pt>
                <c:pt idx="8970">
                  <c:v>-1</c:v>
                </c:pt>
                <c:pt idx="8971">
                  <c:v>-1</c:v>
                </c:pt>
                <c:pt idx="8972">
                  <c:v>-1</c:v>
                </c:pt>
                <c:pt idx="8973">
                  <c:v>-2</c:v>
                </c:pt>
                <c:pt idx="8974">
                  <c:v>-2</c:v>
                </c:pt>
                <c:pt idx="8975">
                  <c:v>-2</c:v>
                </c:pt>
                <c:pt idx="8976">
                  <c:v>-2</c:v>
                </c:pt>
                <c:pt idx="8977">
                  <c:v>-2</c:v>
                </c:pt>
                <c:pt idx="8978">
                  <c:v>-3</c:v>
                </c:pt>
                <c:pt idx="8979">
                  <c:v>-2</c:v>
                </c:pt>
                <c:pt idx="8980">
                  <c:v>-2</c:v>
                </c:pt>
                <c:pt idx="8981">
                  <c:v>-2</c:v>
                </c:pt>
                <c:pt idx="8982">
                  <c:v>-1</c:v>
                </c:pt>
                <c:pt idx="8983">
                  <c:v>-1</c:v>
                </c:pt>
                <c:pt idx="8984">
                  <c:v>-1</c:v>
                </c:pt>
                <c:pt idx="8985">
                  <c:v>0</c:v>
                </c:pt>
                <c:pt idx="8986">
                  <c:v>0</c:v>
                </c:pt>
                <c:pt idx="8987">
                  <c:v>1</c:v>
                </c:pt>
                <c:pt idx="8988">
                  <c:v>1</c:v>
                </c:pt>
                <c:pt idx="8989">
                  <c:v>1</c:v>
                </c:pt>
                <c:pt idx="8990">
                  <c:v>1</c:v>
                </c:pt>
                <c:pt idx="8991">
                  <c:v>1</c:v>
                </c:pt>
                <c:pt idx="8992">
                  <c:v>1</c:v>
                </c:pt>
                <c:pt idx="8993">
                  <c:v>1</c:v>
                </c:pt>
                <c:pt idx="8994">
                  <c:v>1</c:v>
                </c:pt>
                <c:pt idx="8995">
                  <c:v>1</c:v>
                </c:pt>
                <c:pt idx="8996">
                  <c:v>1</c:v>
                </c:pt>
                <c:pt idx="8997">
                  <c:v>1</c:v>
                </c:pt>
                <c:pt idx="8998">
                  <c:v>1</c:v>
                </c:pt>
                <c:pt idx="8999">
                  <c:v>1</c:v>
                </c:pt>
                <c:pt idx="9000">
                  <c:v>-1</c:v>
                </c:pt>
                <c:pt idx="9001">
                  <c:v>-1</c:v>
                </c:pt>
                <c:pt idx="9002">
                  <c:v>-1</c:v>
                </c:pt>
                <c:pt idx="9003">
                  <c:v>-1</c:v>
                </c:pt>
                <c:pt idx="9004">
                  <c:v>-1</c:v>
                </c:pt>
                <c:pt idx="9005">
                  <c:v>-1</c:v>
                </c:pt>
                <c:pt idx="9006">
                  <c:v>-1</c:v>
                </c:pt>
                <c:pt idx="9007">
                  <c:v>-1</c:v>
                </c:pt>
                <c:pt idx="9008">
                  <c:v>-1</c:v>
                </c:pt>
                <c:pt idx="9009">
                  <c:v>-1</c:v>
                </c:pt>
                <c:pt idx="9010">
                  <c:v>-1</c:v>
                </c:pt>
                <c:pt idx="9011">
                  <c:v>0</c:v>
                </c:pt>
                <c:pt idx="9012">
                  <c:v>0</c:v>
                </c:pt>
                <c:pt idx="9013">
                  <c:v>0</c:v>
                </c:pt>
                <c:pt idx="9014">
                  <c:v>0</c:v>
                </c:pt>
                <c:pt idx="9015">
                  <c:v>0</c:v>
                </c:pt>
                <c:pt idx="9016">
                  <c:v>1</c:v>
                </c:pt>
                <c:pt idx="9017">
                  <c:v>1</c:v>
                </c:pt>
                <c:pt idx="9018">
                  <c:v>1</c:v>
                </c:pt>
                <c:pt idx="9019">
                  <c:v>0</c:v>
                </c:pt>
                <c:pt idx="9020">
                  <c:v>0</c:v>
                </c:pt>
                <c:pt idx="9021">
                  <c:v>-1</c:v>
                </c:pt>
                <c:pt idx="9022">
                  <c:v>-1</c:v>
                </c:pt>
                <c:pt idx="9023">
                  <c:v>-1</c:v>
                </c:pt>
                <c:pt idx="9024">
                  <c:v>-1</c:v>
                </c:pt>
                <c:pt idx="9025">
                  <c:v>-1</c:v>
                </c:pt>
                <c:pt idx="9026">
                  <c:v>-2</c:v>
                </c:pt>
                <c:pt idx="9027">
                  <c:v>-4</c:v>
                </c:pt>
                <c:pt idx="9028">
                  <c:v>-4</c:v>
                </c:pt>
                <c:pt idx="9029">
                  <c:v>-4</c:v>
                </c:pt>
                <c:pt idx="9030">
                  <c:v>-4</c:v>
                </c:pt>
                <c:pt idx="9031">
                  <c:v>-3</c:v>
                </c:pt>
                <c:pt idx="9032">
                  <c:v>-3</c:v>
                </c:pt>
                <c:pt idx="9033">
                  <c:v>-1</c:v>
                </c:pt>
                <c:pt idx="9034">
                  <c:v>-2</c:v>
                </c:pt>
                <c:pt idx="9035">
                  <c:v>-3</c:v>
                </c:pt>
                <c:pt idx="9036">
                  <c:v>-3</c:v>
                </c:pt>
                <c:pt idx="9037">
                  <c:v>-3</c:v>
                </c:pt>
                <c:pt idx="9038">
                  <c:v>-3</c:v>
                </c:pt>
                <c:pt idx="9039">
                  <c:v>-2</c:v>
                </c:pt>
                <c:pt idx="9040">
                  <c:v>-2</c:v>
                </c:pt>
                <c:pt idx="9041">
                  <c:v>-2</c:v>
                </c:pt>
                <c:pt idx="9042">
                  <c:v>-2</c:v>
                </c:pt>
                <c:pt idx="9043">
                  <c:v>-1</c:v>
                </c:pt>
                <c:pt idx="9044">
                  <c:v>-4</c:v>
                </c:pt>
                <c:pt idx="9045">
                  <c:v>-5</c:v>
                </c:pt>
                <c:pt idx="9046">
                  <c:v>-5</c:v>
                </c:pt>
                <c:pt idx="9047">
                  <c:v>-5</c:v>
                </c:pt>
                <c:pt idx="9048">
                  <c:v>-5</c:v>
                </c:pt>
                <c:pt idx="9049">
                  <c:v>-5</c:v>
                </c:pt>
                <c:pt idx="9050">
                  <c:v>-5</c:v>
                </c:pt>
                <c:pt idx="9051">
                  <c:v>-4</c:v>
                </c:pt>
                <c:pt idx="9052">
                  <c:v>-4</c:v>
                </c:pt>
                <c:pt idx="9053">
                  <c:v>-5</c:v>
                </c:pt>
                <c:pt idx="9054">
                  <c:v>-5</c:v>
                </c:pt>
                <c:pt idx="9055">
                  <c:v>-6</c:v>
                </c:pt>
                <c:pt idx="9056">
                  <c:v>-3</c:v>
                </c:pt>
                <c:pt idx="9057">
                  <c:v>-3</c:v>
                </c:pt>
                <c:pt idx="9058">
                  <c:v>-3</c:v>
                </c:pt>
                <c:pt idx="9059">
                  <c:v>-3</c:v>
                </c:pt>
                <c:pt idx="9060">
                  <c:v>-3</c:v>
                </c:pt>
                <c:pt idx="9061">
                  <c:v>-3</c:v>
                </c:pt>
                <c:pt idx="9062">
                  <c:v>-3</c:v>
                </c:pt>
                <c:pt idx="9063">
                  <c:v>-3</c:v>
                </c:pt>
                <c:pt idx="9064">
                  <c:v>-2</c:v>
                </c:pt>
                <c:pt idx="9065">
                  <c:v>-1</c:v>
                </c:pt>
                <c:pt idx="9066">
                  <c:v>-2</c:v>
                </c:pt>
                <c:pt idx="9067">
                  <c:v>-1</c:v>
                </c:pt>
                <c:pt idx="9068">
                  <c:v>-2</c:v>
                </c:pt>
                <c:pt idx="9069">
                  <c:v>-2</c:v>
                </c:pt>
                <c:pt idx="9070">
                  <c:v>-1</c:v>
                </c:pt>
                <c:pt idx="9071">
                  <c:v>0</c:v>
                </c:pt>
                <c:pt idx="9072">
                  <c:v>0</c:v>
                </c:pt>
                <c:pt idx="9073">
                  <c:v>0</c:v>
                </c:pt>
                <c:pt idx="9074">
                  <c:v>0</c:v>
                </c:pt>
                <c:pt idx="9075">
                  <c:v>-1</c:v>
                </c:pt>
                <c:pt idx="9076">
                  <c:v>-2</c:v>
                </c:pt>
                <c:pt idx="9077">
                  <c:v>-3</c:v>
                </c:pt>
                <c:pt idx="9078">
                  <c:v>-2</c:v>
                </c:pt>
                <c:pt idx="9079">
                  <c:v>-2</c:v>
                </c:pt>
                <c:pt idx="9080">
                  <c:v>-2</c:v>
                </c:pt>
                <c:pt idx="9081">
                  <c:v>-2</c:v>
                </c:pt>
                <c:pt idx="9082">
                  <c:v>-3</c:v>
                </c:pt>
                <c:pt idx="9083">
                  <c:v>-3</c:v>
                </c:pt>
                <c:pt idx="9084">
                  <c:v>-2</c:v>
                </c:pt>
                <c:pt idx="9085">
                  <c:v>-2</c:v>
                </c:pt>
                <c:pt idx="9086">
                  <c:v>-2</c:v>
                </c:pt>
                <c:pt idx="9087">
                  <c:v>-1</c:v>
                </c:pt>
                <c:pt idx="9088">
                  <c:v>-1</c:v>
                </c:pt>
                <c:pt idx="9089">
                  <c:v>2</c:v>
                </c:pt>
                <c:pt idx="9090">
                  <c:v>2</c:v>
                </c:pt>
                <c:pt idx="9091">
                  <c:v>2</c:v>
                </c:pt>
                <c:pt idx="9092">
                  <c:v>2</c:v>
                </c:pt>
                <c:pt idx="9093">
                  <c:v>3</c:v>
                </c:pt>
                <c:pt idx="9094">
                  <c:v>2</c:v>
                </c:pt>
                <c:pt idx="9095">
                  <c:v>2</c:v>
                </c:pt>
                <c:pt idx="9096">
                  <c:v>2</c:v>
                </c:pt>
                <c:pt idx="9097">
                  <c:v>2</c:v>
                </c:pt>
                <c:pt idx="9098">
                  <c:v>2</c:v>
                </c:pt>
                <c:pt idx="9099">
                  <c:v>1</c:v>
                </c:pt>
                <c:pt idx="9100">
                  <c:v>1</c:v>
                </c:pt>
                <c:pt idx="9101">
                  <c:v>-1</c:v>
                </c:pt>
                <c:pt idx="9102">
                  <c:v>-1</c:v>
                </c:pt>
                <c:pt idx="9103">
                  <c:v>1</c:v>
                </c:pt>
                <c:pt idx="9104">
                  <c:v>1</c:v>
                </c:pt>
                <c:pt idx="9105">
                  <c:v>1</c:v>
                </c:pt>
                <c:pt idx="9106">
                  <c:v>2</c:v>
                </c:pt>
                <c:pt idx="9107">
                  <c:v>2</c:v>
                </c:pt>
                <c:pt idx="9108">
                  <c:v>2</c:v>
                </c:pt>
                <c:pt idx="9109">
                  <c:v>1</c:v>
                </c:pt>
                <c:pt idx="9110">
                  <c:v>1</c:v>
                </c:pt>
                <c:pt idx="9111">
                  <c:v>2</c:v>
                </c:pt>
                <c:pt idx="9112">
                  <c:v>1</c:v>
                </c:pt>
                <c:pt idx="9113">
                  <c:v>1</c:v>
                </c:pt>
                <c:pt idx="9114">
                  <c:v>1</c:v>
                </c:pt>
                <c:pt idx="9115">
                  <c:v>-1</c:v>
                </c:pt>
                <c:pt idx="9116">
                  <c:v>-1</c:v>
                </c:pt>
                <c:pt idx="9117">
                  <c:v>-2</c:v>
                </c:pt>
                <c:pt idx="9118">
                  <c:v>-2</c:v>
                </c:pt>
                <c:pt idx="9119">
                  <c:v>-2</c:v>
                </c:pt>
                <c:pt idx="9120">
                  <c:v>-2</c:v>
                </c:pt>
                <c:pt idx="9121">
                  <c:v>-1</c:v>
                </c:pt>
                <c:pt idx="9122">
                  <c:v>-1</c:v>
                </c:pt>
                <c:pt idx="9123">
                  <c:v>-1</c:v>
                </c:pt>
                <c:pt idx="9124">
                  <c:v>-1</c:v>
                </c:pt>
                <c:pt idx="9125">
                  <c:v>-1</c:v>
                </c:pt>
                <c:pt idx="9126">
                  <c:v>-3</c:v>
                </c:pt>
                <c:pt idx="9127">
                  <c:v>-3</c:v>
                </c:pt>
                <c:pt idx="9128">
                  <c:v>-3</c:v>
                </c:pt>
                <c:pt idx="9129">
                  <c:v>-3</c:v>
                </c:pt>
                <c:pt idx="9130">
                  <c:v>-3</c:v>
                </c:pt>
                <c:pt idx="9131">
                  <c:v>-3</c:v>
                </c:pt>
                <c:pt idx="9132">
                  <c:v>-2</c:v>
                </c:pt>
                <c:pt idx="9133">
                  <c:v>-2</c:v>
                </c:pt>
                <c:pt idx="9134">
                  <c:v>-2</c:v>
                </c:pt>
                <c:pt idx="9135">
                  <c:v>-2</c:v>
                </c:pt>
                <c:pt idx="9136">
                  <c:v>-2</c:v>
                </c:pt>
                <c:pt idx="9137">
                  <c:v>-2</c:v>
                </c:pt>
                <c:pt idx="9138">
                  <c:v>0</c:v>
                </c:pt>
                <c:pt idx="9139">
                  <c:v>-1</c:v>
                </c:pt>
                <c:pt idx="9140">
                  <c:v>-1</c:v>
                </c:pt>
                <c:pt idx="9141">
                  <c:v>-2</c:v>
                </c:pt>
                <c:pt idx="9142">
                  <c:v>-2</c:v>
                </c:pt>
                <c:pt idx="9143">
                  <c:v>-2</c:v>
                </c:pt>
                <c:pt idx="9144">
                  <c:v>-3</c:v>
                </c:pt>
                <c:pt idx="9145">
                  <c:v>-3</c:v>
                </c:pt>
                <c:pt idx="9146">
                  <c:v>-3</c:v>
                </c:pt>
                <c:pt idx="9147">
                  <c:v>-3</c:v>
                </c:pt>
                <c:pt idx="9148">
                  <c:v>-4</c:v>
                </c:pt>
                <c:pt idx="9149">
                  <c:v>-5</c:v>
                </c:pt>
                <c:pt idx="9150">
                  <c:v>-5</c:v>
                </c:pt>
                <c:pt idx="9151">
                  <c:v>-4</c:v>
                </c:pt>
                <c:pt idx="9152">
                  <c:v>-2</c:v>
                </c:pt>
                <c:pt idx="9153">
                  <c:v>0</c:v>
                </c:pt>
                <c:pt idx="9154">
                  <c:v>0</c:v>
                </c:pt>
                <c:pt idx="9155">
                  <c:v>0</c:v>
                </c:pt>
                <c:pt idx="9156">
                  <c:v>0</c:v>
                </c:pt>
                <c:pt idx="9157">
                  <c:v>-1</c:v>
                </c:pt>
                <c:pt idx="9158">
                  <c:v>-1</c:v>
                </c:pt>
                <c:pt idx="9159">
                  <c:v>-1</c:v>
                </c:pt>
                <c:pt idx="9160">
                  <c:v>0</c:v>
                </c:pt>
                <c:pt idx="9161">
                  <c:v>1</c:v>
                </c:pt>
                <c:pt idx="9162">
                  <c:v>1</c:v>
                </c:pt>
                <c:pt idx="9163">
                  <c:v>0</c:v>
                </c:pt>
                <c:pt idx="9164">
                  <c:v>-3</c:v>
                </c:pt>
                <c:pt idx="9165">
                  <c:v>-3</c:v>
                </c:pt>
                <c:pt idx="9166">
                  <c:v>-3</c:v>
                </c:pt>
                <c:pt idx="9167">
                  <c:v>-3</c:v>
                </c:pt>
                <c:pt idx="9168">
                  <c:v>-3</c:v>
                </c:pt>
                <c:pt idx="9169">
                  <c:v>-2</c:v>
                </c:pt>
                <c:pt idx="9170">
                  <c:v>-3</c:v>
                </c:pt>
                <c:pt idx="9171">
                  <c:v>-3</c:v>
                </c:pt>
                <c:pt idx="9172">
                  <c:v>-3</c:v>
                </c:pt>
                <c:pt idx="9173">
                  <c:v>-3</c:v>
                </c:pt>
                <c:pt idx="9174">
                  <c:v>-4</c:v>
                </c:pt>
                <c:pt idx="9175">
                  <c:v>-3</c:v>
                </c:pt>
                <c:pt idx="9176">
                  <c:v>-3</c:v>
                </c:pt>
                <c:pt idx="9177">
                  <c:v>-4</c:v>
                </c:pt>
                <c:pt idx="9178">
                  <c:v>-4</c:v>
                </c:pt>
                <c:pt idx="9179">
                  <c:v>-6</c:v>
                </c:pt>
                <c:pt idx="9180">
                  <c:v>-6</c:v>
                </c:pt>
                <c:pt idx="9181">
                  <c:v>-6</c:v>
                </c:pt>
                <c:pt idx="9182">
                  <c:v>-5</c:v>
                </c:pt>
                <c:pt idx="9183">
                  <c:v>-5</c:v>
                </c:pt>
                <c:pt idx="9184">
                  <c:v>-5</c:v>
                </c:pt>
                <c:pt idx="9185">
                  <c:v>-5</c:v>
                </c:pt>
                <c:pt idx="9186">
                  <c:v>-4</c:v>
                </c:pt>
                <c:pt idx="9187">
                  <c:v>-4</c:v>
                </c:pt>
                <c:pt idx="9188">
                  <c:v>-3</c:v>
                </c:pt>
                <c:pt idx="9189">
                  <c:v>-3</c:v>
                </c:pt>
                <c:pt idx="9190">
                  <c:v>-3</c:v>
                </c:pt>
                <c:pt idx="9191">
                  <c:v>-1</c:v>
                </c:pt>
                <c:pt idx="9192">
                  <c:v>-1</c:v>
                </c:pt>
                <c:pt idx="9193">
                  <c:v>-1</c:v>
                </c:pt>
                <c:pt idx="9194">
                  <c:v>-1</c:v>
                </c:pt>
                <c:pt idx="9195">
                  <c:v>-1</c:v>
                </c:pt>
                <c:pt idx="9196">
                  <c:v>-1</c:v>
                </c:pt>
                <c:pt idx="9197">
                  <c:v>-1</c:v>
                </c:pt>
                <c:pt idx="9198">
                  <c:v>-1</c:v>
                </c:pt>
                <c:pt idx="9199">
                  <c:v>-1</c:v>
                </c:pt>
                <c:pt idx="9200">
                  <c:v>-1</c:v>
                </c:pt>
                <c:pt idx="9201">
                  <c:v>-1</c:v>
                </c:pt>
                <c:pt idx="9202">
                  <c:v>-1</c:v>
                </c:pt>
                <c:pt idx="9203">
                  <c:v>-1</c:v>
                </c:pt>
                <c:pt idx="9204">
                  <c:v>-1</c:v>
                </c:pt>
                <c:pt idx="9205">
                  <c:v>-1</c:v>
                </c:pt>
                <c:pt idx="9206">
                  <c:v>-1</c:v>
                </c:pt>
                <c:pt idx="9207">
                  <c:v>-1</c:v>
                </c:pt>
                <c:pt idx="9208">
                  <c:v>-2</c:v>
                </c:pt>
                <c:pt idx="9209">
                  <c:v>-2</c:v>
                </c:pt>
                <c:pt idx="9210">
                  <c:v>-2</c:v>
                </c:pt>
                <c:pt idx="9211">
                  <c:v>-1</c:v>
                </c:pt>
                <c:pt idx="9212">
                  <c:v>-1</c:v>
                </c:pt>
                <c:pt idx="9213">
                  <c:v>-2</c:v>
                </c:pt>
                <c:pt idx="9214">
                  <c:v>-3</c:v>
                </c:pt>
                <c:pt idx="9215">
                  <c:v>-3</c:v>
                </c:pt>
                <c:pt idx="9216">
                  <c:v>-3</c:v>
                </c:pt>
                <c:pt idx="9217">
                  <c:v>-3</c:v>
                </c:pt>
                <c:pt idx="9218">
                  <c:v>-3</c:v>
                </c:pt>
                <c:pt idx="9219">
                  <c:v>-3</c:v>
                </c:pt>
                <c:pt idx="9220">
                  <c:v>-2</c:v>
                </c:pt>
                <c:pt idx="9221">
                  <c:v>-2</c:v>
                </c:pt>
                <c:pt idx="9222">
                  <c:v>-2</c:v>
                </c:pt>
                <c:pt idx="9223">
                  <c:v>-2</c:v>
                </c:pt>
                <c:pt idx="9224">
                  <c:v>-2</c:v>
                </c:pt>
                <c:pt idx="9225">
                  <c:v>-2</c:v>
                </c:pt>
                <c:pt idx="9226">
                  <c:v>-1</c:v>
                </c:pt>
                <c:pt idx="9227">
                  <c:v>-2</c:v>
                </c:pt>
                <c:pt idx="9228">
                  <c:v>-2</c:v>
                </c:pt>
                <c:pt idx="9229">
                  <c:v>-2</c:v>
                </c:pt>
                <c:pt idx="9230">
                  <c:v>-2</c:v>
                </c:pt>
                <c:pt idx="9231">
                  <c:v>-3</c:v>
                </c:pt>
                <c:pt idx="9232">
                  <c:v>-3</c:v>
                </c:pt>
                <c:pt idx="9233">
                  <c:v>-3</c:v>
                </c:pt>
                <c:pt idx="9234">
                  <c:v>-3</c:v>
                </c:pt>
                <c:pt idx="9235">
                  <c:v>-3</c:v>
                </c:pt>
                <c:pt idx="9236">
                  <c:v>-3</c:v>
                </c:pt>
                <c:pt idx="9237">
                  <c:v>-1</c:v>
                </c:pt>
                <c:pt idx="9238">
                  <c:v>-1</c:v>
                </c:pt>
                <c:pt idx="9239">
                  <c:v>0</c:v>
                </c:pt>
                <c:pt idx="9240">
                  <c:v>0</c:v>
                </c:pt>
                <c:pt idx="9241">
                  <c:v>0</c:v>
                </c:pt>
                <c:pt idx="9242">
                  <c:v>0</c:v>
                </c:pt>
                <c:pt idx="9243">
                  <c:v>0</c:v>
                </c:pt>
                <c:pt idx="9244">
                  <c:v>0</c:v>
                </c:pt>
                <c:pt idx="9245">
                  <c:v>0</c:v>
                </c:pt>
                <c:pt idx="9246">
                  <c:v>-1</c:v>
                </c:pt>
                <c:pt idx="9247">
                  <c:v>-1</c:v>
                </c:pt>
                <c:pt idx="9248">
                  <c:v>-1</c:v>
                </c:pt>
                <c:pt idx="9249">
                  <c:v>-2</c:v>
                </c:pt>
                <c:pt idx="9250">
                  <c:v>-1</c:v>
                </c:pt>
                <c:pt idx="9251">
                  <c:v>-1</c:v>
                </c:pt>
                <c:pt idx="9252">
                  <c:v>-1</c:v>
                </c:pt>
                <c:pt idx="9253">
                  <c:v>-1</c:v>
                </c:pt>
                <c:pt idx="9254">
                  <c:v>-1</c:v>
                </c:pt>
                <c:pt idx="9255">
                  <c:v>-1</c:v>
                </c:pt>
                <c:pt idx="9256">
                  <c:v>-1</c:v>
                </c:pt>
                <c:pt idx="9257">
                  <c:v>-2</c:v>
                </c:pt>
                <c:pt idx="9258">
                  <c:v>-2</c:v>
                </c:pt>
                <c:pt idx="9259">
                  <c:v>-1</c:v>
                </c:pt>
                <c:pt idx="9260">
                  <c:v>-1</c:v>
                </c:pt>
                <c:pt idx="9261">
                  <c:v>-1</c:v>
                </c:pt>
                <c:pt idx="9262">
                  <c:v>-2</c:v>
                </c:pt>
                <c:pt idx="9263">
                  <c:v>-2</c:v>
                </c:pt>
                <c:pt idx="9264">
                  <c:v>-2</c:v>
                </c:pt>
                <c:pt idx="9265">
                  <c:v>-2</c:v>
                </c:pt>
                <c:pt idx="9266">
                  <c:v>-2</c:v>
                </c:pt>
                <c:pt idx="9267">
                  <c:v>-1</c:v>
                </c:pt>
                <c:pt idx="9268">
                  <c:v>-1</c:v>
                </c:pt>
                <c:pt idx="9269">
                  <c:v>-1</c:v>
                </c:pt>
                <c:pt idx="9270">
                  <c:v>-1</c:v>
                </c:pt>
                <c:pt idx="9271">
                  <c:v>0</c:v>
                </c:pt>
                <c:pt idx="9272">
                  <c:v>0</c:v>
                </c:pt>
                <c:pt idx="9273">
                  <c:v>0</c:v>
                </c:pt>
                <c:pt idx="9274">
                  <c:v>0</c:v>
                </c:pt>
                <c:pt idx="9275">
                  <c:v>0</c:v>
                </c:pt>
                <c:pt idx="9276">
                  <c:v>0</c:v>
                </c:pt>
                <c:pt idx="9277">
                  <c:v>0</c:v>
                </c:pt>
                <c:pt idx="9278">
                  <c:v>0</c:v>
                </c:pt>
                <c:pt idx="9279">
                  <c:v>-1</c:v>
                </c:pt>
                <c:pt idx="9280">
                  <c:v>-1</c:v>
                </c:pt>
                <c:pt idx="9281">
                  <c:v>-1</c:v>
                </c:pt>
                <c:pt idx="9282">
                  <c:v>-1</c:v>
                </c:pt>
                <c:pt idx="9283">
                  <c:v>-1</c:v>
                </c:pt>
                <c:pt idx="9284">
                  <c:v>-1</c:v>
                </c:pt>
                <c:pt idx="9285">
                  <c:v>-1</c:v>
                </c:pt>
                <c:pt idx="9286">
                  <c:v>-1</c:v>
                </c:pt>
                <c:pt idx="9287">
                  <c:v>-1</c:v>
                </c:pt>
                <c:pt idx="9288">
                  <c:v>-1</c:v>
                </c:pt>
                <c:pt idx="9289">
                  <c:v>-1</c:v>
                </c:pt>
                <c:pt idx="9290">
                  <c:v>-1</c:v>
                </c:pt>
                <c:pt idx="9291">
                  <c:v>-1</c:v>
                </c:pt>
                <c:pt idx="9292">
                  <c:v>-1</c:v>
                </c:pt>
                <c:pt idx="9293">
                  <c:v>-1</c:v>
                </c:pt>
                <c:pt idx="9294">
                  <c:v>-1</c:v>
                </c:pt>
                <c:pt idx="9295">
                  <c:v>-2</c:v>
                </c:pt>
                <c:pt idx="9296">
                  <c:v>-2</c:v>
                </c:pt>
                <c:pt idx="9297">
                  <c:v>-2</c:v>
                </c:pt>
                <c:pt idx="9298">
                  <c:v>-2</c:v>
                </c:pt>
                <c:pt idx="9299">
                  <c:v>-2</c:v>
                </c:pt>
                <c:pt idx="9300">
                  <c:v>-2</c:v>
                </c:pt>
                <c:pt idx="9301">
                  <c:v>-3</c:v>
                </c:pt>
                <c:pt idx="9302">
                  <c:v>-3</c:v>
                </c:pt>
                <c:pt idx="9303">
                  <c:v>-3</c:v>
                </c:pt>
                <c:pt idx="9304">
                  <c:v>-3</c:v>
                </c:pt>
                <c:pt idx="9305">
                  <c:v>-3</c:v>
                </c:pt>
                <c:pt idx="9306">
                  <c:v>-3</c:v>
                </c:pt>
                <c:pt idx="9307">
                  <c:v>-2</c:v>
                </c:pt>
                <c:pt idx="9308">
                  <c:v>-2</c:v>
                </c:pt>
                <c:pt idx="9309">
                  <c:v>-2</c:v>
                </c:pt>
                <c:pt idx="9310">
                  <c:v>-2</c:v>
                </c:pt>
                <c:pt idx="9311">
                  <c:v>-2</c:v>
                </c:pt>
                <c:pt idx="9312">
                  <c:v>-2</c:v>
                </c:pt>
                <c:pt idx="9313">
                  <c:v>-1</c:v>
                </c:pt>
                <c:pt idx="9314">
                  <c:v>-1</c:v>
                </c:pt>
                <c:pt idx="9315">
                  <c:v>-1</c:v>
                </c:pt>
                <c:pt idx="9316">
                  <c:v>-1</c:v>
                </c:pt>
                <c:pt idx="9317">
                  <c:v>-1</c:v>
                </c:pt>
                <c:pt idx="9318">
                  <c:v>-1</c:v>
                </c:pt>
                <c:pt idx="9319">
                  <c:v>-1</c:v>
                </c:pt>
                <c:pt idx="9320">
                  <c:v>-1</c:v>
                </c:pt>
                <c:pt idx="9321">
                  <c:v>-1</c:v>
                </c:pt>
                <c:pt idx="9322">
                  <c:v>-1</c:v>
                </c:pt>
                <c:pt idx="9323">
                  <c:v>-2</c:v>
                </c:pt>
                <c:pt idx="9324">
                  <c:v>-2</c:v>
                </c:pt>
                <c:pt idx="9325">
                  <c:v>-1</c:v>
                </c:pt>
                <c:pt idx="9326">
                  <c:v>-1</c:v>
                </c:pt>
                <c:pt idx="9327">
                  <c:v>-1</c:v>
                </c:pt>
                <c:pt idx="9328">
                  <c:v>-2</c:v>
                </c:pt>
                <c:pt idx="9329">
                  <c:v>-2</c:v>
                </c:pt>
                <c:pt idx="9330">
                  <c:v>-2</c:v>
                </c:pt>
                <c:pt idx="9331">
                  <c:v>-2</c:v>
                </c:pt>
                <c:pt idx="9332">
                  <c:v>-2</c:v>
                </c:pt>
                <c:pt idx="9333">
                  <c:v>-1</c:v>
                </c:pt>
                <c:pt idx="9334">
                  <c:v>-1</c:v>
                </c:pt>
                <c:pt idx="9335">
                  <c:v>0</c:v>
                </c:pt>
                <c:pt idx="9336">
                  <c:v>0</c:v>
                </c:pt>
                <c:pt idx="9337">
                  <c:v>0</c:v>
                </c:pt>
                <c:pt idx="9338">
                  <c:v>0</c:v>
                </c:pt>
                <c:pt idx="9339">
                  <c:v>0</c:v>
                </c:pt>
                <c:pt idx="9340">
                  <c:v>1</c:v>
                </c:pt>
                <c:pt idx="9341">
                  <c:v>1</c:v>
                </c:pt>
                <c:pt idx="9342">
                  <c:v>1</c:v>
                </c:pt>
                <c:pt idx="9343">
                  <c:v>1</c:v>
                </c:pt>
                <c:pt idx="9344">
                  <c:v>0</c:v>
                </c:pt>
                <c:pt idx="9345">
                  <c:v>-1</c:v>
                </c:pt>
                <c:pt idx="9346">
                  <c:v>-1</c:v>
                </c:pt>
                <c:pt idx="9347">
                  <c:v>-1</c:v>
                </c:pt>
                <c:pt idx="9348">
                  <c:v>0</c:v>
                </c:pt>
                <c:pt idx="9349">
                  <c:v>0</c:v>
                </c:pt>
                <c:pt idx="9350">
                  <c:v>0</c:v>
                </c:pt>
                <c:pt idx="9351">
                  <c:v>0</c:v>
                </c:pt>
                <c:pt idx="9352">
                  <c:v>2</c:v>
                </c:pt>
                <c:pt idx="9353">
                  <c:v>2</c:v>
                </c:pt>
                <c:pt idx="9354">
                  <c:v>2</c:v>
                </c:pt>
                <c:pt idx="9355">
                  <c:v>2</c:v>
                </c:pt>
                <c:pt idx="9356">
                  <c:v>3</c:v>
                </c:pt>
                <c:pt idx="9357">
                  <c:v>2</c:v>
                </c:pt>
                <c:pt idx="9358">
                  <c:v>2</c:v>
                </c:pt>
                <c:pt idx="9359">
                  <c:v>2</c:v>
                </c:pt>
                <c:pt idx="9360">
                  <c:v>1</c:v>
                </c:pt>
                <c:pt idx="9361">
                  <c:v>1</c:v>
                </c:pt>
                <c:pt idx="9362">
                  <c:v>1</c:v>
                </c:pt>
                <c:pt idx="9363">
                  <c:v>1</c:v>
                </c:pt>
                <c:pt idx="9364">
                  <c:v>-1</c:v>
                </c:pt>
                <c:pt idx="9365">
                  <c:v>-1</c:v>
                </c:pt>
                <c:pt idx="9366">
                  <c:v>-1</c:v>
                </c:pt>
                <c:pt idx="9367">
                  <c:v>-1</c:v>
                </c:pt>
                <c:pt idx="9368">
                  <c:v>-2</c:v>
                </c:pt>
                <c:pt idx="9369">
                  <c:v>-1</c:v>
                </c:pt>
                <c:pt idx="9370">
                  <c:v>-1</c:v>
                </c:pt>
                <c:pt idx="9371">
                  <c:v>1</c:v>
                </c:pt>
                <c:pt idx="9372">
                  <c:v>1</c:v>
                </c:pt>
                <c:pt idx="9373">
                  <c:v>1</c:v>
                </c:pt>
                <c:pt idx="9374">
                  <c:v>1</c:v>
                </c:pt>
                <c:pt idx="9375">
                  <c:v>1</c:v>
                </c:pt>
                <c:pt idx="9376">
                  <c:v>1</c:v>
                </c:pt>
                <c:pt idx="9377">
                  <c:v>1</c:v>
                </c:pt>
                <c:pt idx="9378">
                  <c:v>1</c:v>
                </c:pt>
                <c:pt idx="9379">
                  <c:v>1</c:v>
                </c:pt>
                <c:pt idx="9380">
                  <c:v>2</c:v>
                </c:pt>
                <c:pt idx="9381">
                  <c:v>3</c:v>
                </c:pt>
                <c:pt idx="9382">
                  <c:v>3</c:v>
                </c:pt>
                <c:pt idx="9383">
                  <c:v>0</c:v>
                </c:pt>
                <c:pt idx="9384">
                  <c:v>0</c:v>
                </c:pt>
                <c:pt idx="9385">
                  <c:v>0</c:v>
                </c:pt>
                <c:pt idx="9386">
                  <c:v>-1</c:v>
                </c:pt>
                <c:pt idx="9387">
                  <c:v>-1</c:v>
                </c:pt>
                <c:pt idx="9388">
                  <c:v>-1</c:v>
                </c:pt>
                <c:pt idx="9389">
                  <c:v>-1</c:v>
                </c:pt>
                <c:pt idx="9390">
                  <c:v>-4</c:v>
                </c:pt>
                <c:pt idx="9391">
                  <c:v>-4</c:v>
                </c:pt>
                <c:pt idx="9392">
                  <c:v>-4</c:v>
                </c:pt>
                <c:pt idx="9393">
                  <c:v>-5</c:v>
                </c:pt>
                <c:pt idx="9394">
                  <c:v>-5</c:v>
                </c:pt>
                <c:pt idx="9395">
                  <c:v>-4</c:v>
                </c:pt>
                <c:pt idx="9396">
                  <c:v>-7</c:v>
                </c:pt>
                <c:pt idx="9397">
                  <c:v>-7</c:v>
                </c:pt>
                <c:pt idx="9398">
                  <c:v>-6</c:v>
                </c:pt>
                <c:pt idx="9399">
                  <c:v>-6</c:v>
                </c:pt>
                <c:pt idx="9400">
                  <c:v>-7</c:v>
                </c:pt>
                <c:pt idx="9401">
                  <c:v>-7</c:v>
                </c:pt>
                <c:pt idx="9402">
                  <c:v>-3</c:v>
                </c:pt>
                <c:pt idx="9403">
                  <c:v>-3</c:v>
                </c:pt>
                <c:pt idx="9404">
                  <c:v>-3</c:v>
                </c:pt>
                <c:pt idx="9405">
                  <c:v>-3</c:v>
                </c:pt>
                <c:pt idx="9406">
                  <c:v>-3</c:v>
                </c:pt>
                <c:pt idx="9407">
                  <c:v>-3</c:v>
                </c:pt>
                <c:pt idx="9408">
                  <c:v>-2</c:v>
                </c:pt>
                <c:pt idx="9409">
                  <c:v>-2</c:v>
                </c:pt>
                <c:pt idx="9410">
                  <c:v>-2</c:v>
                </c:pt>
                <c:pt idx="9411">
                  <c:v>-2</c:v>
                </c:pt>
                <c:pt idx="9412">
                  <c:v>-2</c:v>
                </c:pt>
                <c:pt idx="9413">
                  <c:v>-2</c:v>
                </c:pt>
                <c:pt idx="9414">
                  <c:v>-3</c:v>
                </c:pt>
                <c:pt idx="9415">
                  <c:v>-3</c:v>
                </c:pt>
                <c:pt idx="9416">
                  <c:v>-3</c:v>
                </c:pt>
                <c:pt idx="9417">
                  <c:v>-3</c:v>
                </c:pt>
                <c:pt idx="9418">
                  <c:v>-3</c:v>
                </c:pt>
                <c:pt idx="9419">
                  <c:v>-3</c:v>
                </c:pt>
                <c:pt idx="9420">
                  <c:v>-2</c:v>
                </c:pt>
                <c:pt idx="9421">
                  <c:v>-2</c:v>
                </c:pt>
                <c:pt idx="9422">
                  <c:v>-1</c:v>
                </c:pt>
                <c:pt idx="9423">
                  <c:v>-1</c:v>
                </c:pt>
                <c:pt idx="9424">
                  <c:v>-1</c:v>
                </c:pt>
                <c:pt idx="9425">
                  <c:v>-1</c:v>
                </c:pt>
                <c:pt idx="9426">
                  <c:v>-1</c:v>
                </c:pt>
                <c:pt idx="9427">
                  <c:v>-1</c:v>
                </c:pt>
                <c:pt idx="9428">
                  <c:v>-1</c:v>
                </c:pt>
                <c:pt idx="9429">
                  <c:v>-1</c:v>
                </c:pt>
                <c:pt idx="9430">
                  <c:v>-1</c:v>
                </c:pt>
                <c:pt idx="9431">
                  <c:v>-1</c:v>
                </c:pt>
                <c:pt idx="9432">
                  <c:v>-1</c:v>
                </c:pt>
                <c:pt idx="9433">
                  <c:v>-1</c:v>
                </c:pt>
                <c:pt idx="9434">
                  <c:v>-1</c:v>
                </c:pt>
                <c:pt idx="9435">
                  <c:v>-1</c:v>
                </c:pt>
                <c:pt idx="9436">
                  <c:v>-1</c:v>
                </c:pt>
                <c:pt idx="9437">
                  <c:v>-1</c:v>
                </c:pt>
                <c:pt idx="9438">
                  <c:v>-1</c:v>
                </c:pt>
                <c:pt idx="9439">
                  <c:v>-1</c:v>
                </c:pt>
                <c:pt idx="9440">
                  <c:v>-1</c:v>
                </c:pt>
                <c:pt idx="9441">
                  <c:v>-1</c:v>
                </c:pt>
                <c:pt idx="9442">
                  <c:v>-1</c:v>
                </c:pt>
                <c:pt idx="9443">
                  <c:v>-1</c:v>
                </c:pt>
                <c:pt idx="9444">
                  <c:v>-1</c:v>
                </c:pt>
                <c:pt idx="9445">
                  <c:v>-1</c:v>
                </c:pt>
                <c:pt idx="9446">
                  <c:v>-1</c:v>
                </c:pt>
                <c:pt idx="9447">
                  <c:v>1</c:v>
                </c:pt>
                <c:pt idx="9448">
                  <c:v>1</c:v>
                </c:pt>
                <c:pt idx="9449">
                  <c:v>1</c:v>
                </c:pt>
                <c:pt idx="9450">
                  <c:v>1</c:v>
                </c:pt>
                <c:pt idx="9451">
                  <c:v>1</c:v>
                </c:pt>
                <c:pt idx="9452">
                  <c:v>0</c:v>
                </c:pt>
                <c:pt idx="9453">
                  <c:v>0</c:v>
                </c:pt>
                <c:pt idx="9454">
                  <c:v>0</c:v>
                </c:pt>
                <c:pt idx="9455">
                  <c:v>0</c:v>
                </c:pt>
                <c:pt idx="9456">
                  <c:v>0</c:v>
                </c:pt>
                <c:pt idx="9457">
                  <c:v>-1</c:v>
                </c:pt>
                <c:pt idx="9458">
                  <c:v>-1</c:v>
                </c:pt>
                <c:pt idx="9459">
                  <c:v>-3</c:v>
                </c:pt>
                <c:pt idx="9460">
                  <c:v>-3</c:v>
                </c:pt>
                <c:pt idx="9461">
                  <c:v>-3</c:v>
                </c:pt>
                <c:pt idx="9462">
                  <c:v>-3</c:v>
                </c:pt>
                <c:pt idx="9463">
                  <c:v>-3</c:v>
                </c:pt>
                <c:pt idx="9464">
                  <c:v>-2</c:v>
                </c:pt>
                <c:pt idx="9465">
                  <c:v>-2</c:v>
                </c:pt>
                <c:pt idx="9466">
                  <c:v>-2</c:v>
                </c:pt>
                <c:pt idx="9467">
                  <c:v>-2</c:v>
                </c:pt>
                <c:pt idx="9468">
                  <c:v>-2</c:v>
                </c:pt>
                <c:pt idx="9469">
                  <c:v>-2</c:v>
                </c:pt>
                <c:pt idx="9470">
                  <c:v>-2</c:v>
                </c:pt>
                <c:pt idx="9471">
                  <c:v>-1</c:v>
                </c:pt>
                <c:pt idx="9472">
                  <c:v>-1</c:v>
                </c:pt>
                <c:pt idx="9473">
                  <c:v>-2</c:v>
                </c:pt>
                <c:pt idx="9474">
                  <c:v>-2</c:v>
                </c:pt>
                <c:pt idx="9475">
                  <c:v>-2</c:v>
                </c:pt>
                <c:pt idx="9476">
                  <c:v>-2</c:v>
                </c:pt>
                <c:pt idx="9477">
                  <c:v>-1</c:v>
                </c:pt>
                <c:pt idx="9478">
                  <c:v>-1</c:v>
                </c:pt>
                <c:pt idx="9479">
                  <c:v>-1</c:v>
                </c:pt>
                <c:pt idx="9480">
                  <c:v>-1</c:v>
                </c:pt>
                <c:pt idx="9481">
                  <c:v>0</c:v>
                </c:pt>
                <c:pt idx="9482">
                  <c:v>0</c:v>
                </c:pt>
                <c:pt idx="9483">
                  <c:v>0</c:v>
                </c:pt>
                <c:pt idx="9484">
                  <c:v>0</c:v>
                </c:pt>
                <c:pt idx="9485">
                  <c:v>1</c:v>
                </c:pt>
                <c:pt idx="9486">
                  <c:v>1</c:v>
                </c:pt>
                <c:pt idx="9487">
                  <c:v>1</c:v>
                </c:pt>
                <c:pt idx="9488">
                  <c:v>0</c:v>
                </c:pt>
                <c:pt idx="9489">
                  <c:v>-2</c:v>
                </c:pt>
                <c:pt idx="9490">
                  <c:v>-3</c:v>
                </c:pt>
                <c:pt idx="9491">
                  <c:v>-3</c:v>
                </c:pt>
                <c:pt idx="9492">
                  <c:v>-3</c:v>
                </c:pt>
                <c:pt idx="9493">
                  <c:v>-3</c:v>
                </c:pt>
                <c:pt idx="9494">
                  <c:v>-4</c:v>
                </c:pt>
                <c:pt idx="9495">
                  <c:v>-4</c:v>
                </c:pt>
                <c:pt idx="9496">
                  <c:v>-4</c:v>
                </c:pt>
                <c:pt idx="9497">
                  <c:v>-4</c:v>
                </c:pt>
                <c:pt idx="9498">
                  <c:v>-5</c:v>
                </c:pt>
                <c:pt idx="9499">
                  <c:v>-5</c:v>
                </c:pt>
                <c:pt idx="9500">
                  <c:v>-4</c:v>
                </c:pt>
                <c:pt idx="9501">
                  <c:v>-6</c:v>
                </c:pt>
                <c:pt idx="9502">
                  <c:v>-5</c:v>
                </c:pt>
                <c:pt idx="9503">
                  <c:v>-7</c:v>
                </c:pt>
                <c:pt idx="9504">
                  <c:v>-6</c:v>
                </c:pt>
                <c:pt idx="9505">
                  <c:v>-7</c:v>
                </c:pt>
                <c:pt idx="9506">
                  <c:v>-7</c:v>
                </c:pt>
                <c:pt idx="9507">
                  <c:v>-7</c:v>
                </c:pt>
                <c:pt idx="9508">
                  <c:v>-7</c:v>
                </c:pt>
                <c:pt idx="9509">
                  <c:v>-7</c:v>
                </c:pt>
                <c:pt idx="9510">
                  <c:v>-6</c:v>
                </c:pt>
                <c:pt idx="9511">
                  <c:v>-6</c:v>
                </c:pt>
                <c:pt idx="9512">
                  <c:v>-6</c:v>
                </c:pt>
                <c:pt idx="9513">
                  <c:v>-4</c:v>
                </c:pt>
                <c:pt idx="9514">
                  <c:v>-4</c:v>
                </c:pt>
                <c:pt idx="9515">
                  <c:v>-2</c:v>
                </c:pt>
                <c:pt idx="9516">
                  <c:v>-2</c:v>
                </c:pt>
                <c:pt idx="9517">
                  <c:v>-1</c:v>
                </c:pt>
                <c:pt idx="9518">
                  <c:v>-1</c:v>
                </c:pt>
                <c:pt idx="9519">
                  <c:v>-1</c:v>
                </c:pt>
                <c:pt idx="9520">
                  <c:v>-1</c:v>
                </c:pt>
                <c:pt idx="9521">
                  <c:v>-1</c:v>
                </c:pt>
                <c:pt idx="9522">
                  <c:v>-1</c:v>
                </c:pt>
                <c:pt idx="9523">
                  <c:v>-2</c:v>
                </c:pt>
                <c:pt idx="9524">
                  <c:v>-2</c:v>
                </c:pt>
                <c:pt idx="9525">
                  <c:v>-2</c:v>
                </c:pt>
                <c:pt idx="9526">
                  <c:v>-2</c:v>
                </c:pt>
                <c:pt idx="9527">
                  <c:v>-2</c:v>
                </c:pt>
                <c:pt idx="9528">
                  <c:v>-2</c:v>
                </c:pt>
                <c:pt idx="9529">
                  <c:v>-2</c:v>
                </c:pt>
                <c:pt idx="9530">
                  <c:v>-1</c:v>
                </c:pt>
                <c:pt idx="9531">
                  <c:v>-1</c:v>
                </c:pt>
                <c:pt idx="9532">
                  <c:v>-1</c:v>
                </c:pt>
                <c:pt idx="9533">
                  <c:v>1</c:v>
                </c:pt>
                <c:pt idx="9534">
                  <c:v>1</c:v>
                </c:pt>
                <c:pt idx="9535">
                  <c:v>2</c:v>
                </c:pt>
                <c:pt idx="9536">
                  <c:v>2</c:v>
                </c:pt>
                <c:pt idx="9537">
                  <c:v>2</c:v>
                </c:pt>
                <c:pt idx="9538">
                  <c:v>2</c:v>
                </c:pt>
                <c:pt idx="9539">
                  <c:v>2</c:v>
                </c:pt>
                <c:pt idx="9540">
                  <c:v>2</c:v>
                </c:pt>
                <c:pt idx="9541">
                  <c:v>2</c:v>
                </c:pt>
                <c:pt idx="9542">
                  <c:v>2</c:v>
                </c:pt>
                <c:pt idx="9543">
                  <c:v>2</c:v>
                </c:pt>
                <c:pt idx="9544">
                  <c:v>2</c:v>
                </c:pt>
                <c:pt idx="9545">
                  <c:v>1</c:v>
                </c:pt>
                <c:pt idx="9546">
                  <c:v>0</c:v>
                </c:pt>
                <c:pt idx="9547">
                  <c:v>0</c:v>
                </c:pt>
                <c:pt idx="9548">
                  <c:v>-4</c:v>
                </c:pt>
                <c:pt idx="9549">
                  <c:v>-4</c:v>
                </c:pt>
                <c:pt idx="9550">
                  <c:v>-4</c:v>
                </c:pt>
                <c:pt idx="9551">
                  <c:v>-4</c:v>
                </c:pt>
                <c:pt idx="9552">
                  <c:v>-4</c:v>
                </c:pt>
                <c:pt idx="9553">
                  <c:v>-4</c:v>
                </c:pt>
                <c:pt idx="9554">
                  <c:v>-4</c:v>
                </c:pt>
                <c:pt idx="9555">
                  <c:v>-4</c:v>
                </c:pt>
                <c:pt idx="9556">
                  <c:v>-4</c:v>
                </c:pt>
                <c:pt idx="9557">
                  <c:v>-2</c:v>
                </c:pt>
                <c:pt idx="9558">
                  <c:v>-1</c:v>
                </c:pt>
                <c:pt idx="9559">
                  <c:v>-1</c:v>
                </c:pt>
                <c:pt idx="9560">
                  <c:v>3</c:v>
                </c:pt>
                <c:pt idx="9561">
                  <c:v>3</c:v>
                </c:pt>
                <c:pt idx="9562">
                  <c:v>3</c:v>
                </c:pt>
                <c:pt idx="9563">
                  <c:v>3</c:v>
                </c:pt>
                <c:pt idx="9564">
                  <c:v>3</c:v>
                </c:pt>
                <c:pt idx="9565">
                  <c:v>3</c:v>
                </c:pt>
                <c:pt idx="9566">
                  <c:v>3</c:v>
                </c:pt>
                <c:pt idx="9567">
                  <c:v>3</c:v>
                </c:pt>
                <c:pt idx="9568">
                  <c:v>2</c:v>
                </c:pt>
                <c:pt idx="9569">
                  <c:v>-1</c:v>
                </c:pt>
                <c:pt idx="9570">
                  <c:v>-1</c:v>
                </c:pt>
                <c:pt idx="9571">
                  <c:v>-1</c:v>
                </c:pt>
                <c:pt idx="9572">
                  <c:v>-1</c:v>
                </c:pt>
                <c:pt idx="9573">
                  <c:v>-2</c:v>
                </c:pt>
                <c:pt idx="9574">
                  <c:v>-2</c:v>
                </c:pt>
                <c:pt idx="9575">
                  <c:v>-2</c:v>
                </c:pt>
                <c:pt idx="9576">
                  <c:v>-2</c:v>
                </c:pt>
                <c:pt idx="9577">
                  <c:v>-2</c:v>
                </c:pt>
                <c:pt idx="9578">
                  <c:v>-1</c:v>
                </c:pt>
                <c:pt idx="9579">
                  <c:v>-1</c:v>
                </c:pt>
                <c:pt idx="9580">
                  <c:v>-1</c:v>
                </c:pt>
                <c:pt idx="9581">
                  <c:v>0</c:v>
                </c:pt>
                <c:pt idx="9582">
                  <c:v>0</c:v>
                </c:pt>
                <c:pt idx="9583">
                  <c:v>0</c:v>
                </c:pt>
                <c:pt idx="9584">
                  <c:v>0</c:v>
                </c:pt>
                <c:pt idx="9585">
                  <c:v>-1</c:v>
                </c:pt>
                <c:pt idx="9586">
                  <c:v>-1</c:v>
                </c:pt>
                <c:pt idx="9587">
                  <c:v>-1</c:v>
                </c:pt>
                <c:pt idx="9588">
                  <c:v>-1</c:v>
                </c:pt>
                <c:pt idx="9589">
                  <c:v>-3</c:v>
                </c:pt>
                <c:pt idx="9590">
                  <c:v>-3</c:v>
                </c:pt>
                <c:pt idx="9591">
                  <c:v>-3</c:v>
                </c:pt>
                <c:pt idx="9592">
                  <c:v>-3</c:v>
                </c:pt>
                <c:pt idx="9593">
                  <c:v>-3</c:v>
                </c:pt>
                <c:pt idx="9594">
                  <c:v>-3</c:v>
                </c:pt>
                <c:pt idx="9595">
                  <c:v>-3</c:v>
                </c:pt>
                <c:pt idx="9596">
                  <c:v>-3</c:v>
                </c:pt>
                <c:pt idx="9597">
                  <c:v>-1</c:v>
                </c:pt>
                <c:pt idx="9598">
                  <c:v>0</c:v>
                </c:pt>
                <c:pt idx="9599">
                  <c:v>0</c:v>
                </c:pt>
                <c:pt idx="9600">
                  <c:v>0</c:v>
                </c:pt>
                <c:pt idx="9601">
                  <c:v>2</c:v>
                </c:pt>
                <c:pt idx="9602">
                  <c:v>2</c:v>
                </c:pt>
                <c:pt idx="9603">
                  <c:v>2</c:v>
                </c:pt>
                <c:pt idx="9604">
                  <c:v>2</c:v>
                </c:pt>
                <c:pt idx="9605">
                  <c:v>1</c:v>
                </c:pt>
                <c:pt idx="9606">
                  <c:v>1</c:v>
                </c:pt>
                <c:pt idx="9607">
                  <c:v>0</c:v>
                </c:pt>
                <c:pt idx="9608">
                  <c:v>0</c:v>
                </c:pt>
                <c:pt idx="9609">
                  <c:v>-1</c:v>
                </c:pt>
                <c:pt idx="9610">
                  <c:v>-2</c:v>
                </c:pt>
                <c:pt idx="9611">
                  <c:v>-2</c:v>
                </c:pt>
                <c:pt idx="9612">
                  <c:v>-2</c:v>
                </c:pt>
                <c:pt idx="9613">
                  <c:v>-2</c:v>
                </c:pt>
                <c:pt idx="9614">
                  <c:v>-2</c:v>
                </c:pt>
                <c:pt idx="9615">
                  <c:v>-2</c:v>
                </c:pt>
                <c:pt idx="9616">
                  <c:v>-2</c:v>
                </c:pt>
                <c:pt idx="9617">
                  <c:v>-1</c:v>
                </c:pt>
                <c:pt idx="9618">
                  <c:v>-1</c:v>
                </c:pt>
                <c:pt idx="9619">
                  <c:v>-2</c:v>
                </c:pt>
                <c:pt idx="9620">
                  <c:v>-2</c:v>
                </c:pt>
                <c:pt idx="9621">
                  <c:v>-2</c:v>
                </c:pt>
                <c:pt idx="9622">
                  <c:v>0</c:v>
                </c:pt>
                <c:pt idx="9623">
                  <c:v>0</c:v>
                </c:pt>
                <c:pt idx="9624">
                  <c:v>0</c:v>
                </c:pt>
                <c:pt idx="9625">
                  <c:v>0</c:v>
                </c:pt>
                <c:pt idx="9626">
                  <c:v>0</c:v>
                </c:pt>
                <c:pt idx="9627">
                  <c:v>0</c:v>
                </c:pt>
                <c:pt idx="9628">
                  <c:v>0</c:v>
                </c:pt>
                <c:pt idx="9629">
                  <c:v>0</c:v>
                </c:pt>
                <c:pt idx="9630">
                  <c:v>0</c:v>
                </c:pt>
                <c:pt idx="9631">
                  <c:v>2</c:v>
                </c:pt>
                <c:pt idx="9632">
                  <c:v>2</c:v>
                </c:pt>
                <c:pt idx="9633">
                  <c:v>-1</c:v>
                </c:pt>
                <c:pt idx="9634">
                  <c:v>-3</c:v>
                </c:pt>
                <c:pt idx="9635">
                  <c:v>-3</c:v>
                </c:pt>
                <c:pt idx="9636">
                  <c:v>-3</c:v>
                </c:pt>
                <c:pt idx="9637">
                  <c:v>-4</c:v>
                </c:pt>
                <c:pt idx="9638">
                  <c:v>-4</c:v>
                </c:pt>
                <c:pt idx="9639">
                  <c:v>-3</c:v>
                </c:pt>
                <c:pt idx="9640">
                  <c:v>-4</c:v>
                </c:pt>
                <c:pt idx="9641">
                  <c:v>-4</c:v>
                </c:pt>
                <c:pt idx="9642">
                  <c:v>-4</c:v>
                </c:pt>
                <c:pt idx="9643">
                  <c:v>-4</c:v>
                </c:pt>
                <c:pt idx="9644">
                  <c:v>-4</c:v>
                </c:pt>
                <c:pt idx="9645">
                  <c:v>0</c:v>
                </c:pt>
                <c:pt idx="9646">
                  <c:v>0</c:v>
                </c:pt>
                <c:pt idx="9647">
                  <c:v>0</c:v>
                </c:pt>
                <c:pt idx="9648">
                  <c:v>0</c:v>
                </c:pt>
                <c:pt idx="9649">
                  <c:v>2</c:v>
                </c:pt>
                <c:pt idx="9650">
                  <c:v>2</c:v>
                </c:pt>
                <c:pt idx="9651">
                  <c:v>1</c:v>
                </c:pt>
                <c:pt idx="9652">
                  <c:v>2</c:v>
                </c:pt>
                <c:pt idx="9653">
                  <c:v>2</c:v>
                </c:pt>
                <c:pt idx="9654">
                  <c:v>2</c:v>
                </c:pt>
                <c:pt idx="9655">
                  <c:v>3</c:v>
                </c:pt>
                <c:pt idx="9656">
                  <c:v>3</c:v>
                </c:pt>
                <c:pt idx="9657">
                  <c:v>2</c:v>
                </c:pt>
                <c:pt idx="9658">
                  <c:v>2</c:v>
                </c:pt>
                <c:pt idx="9659">
                  <c:v>2</c:v>
                </c:pt>
                <c:pt idx="9660">
                  <c:v>2</c:v>
                </c:pt>
                <c:pt idx="9661">
                  <c:v>1</c:v>
                </c:pt>
                <c:pt idx="9662">
                  <c:v>1</c:v>
                </c:pt>
                <c:pt idx="9663">
                  <c:v>1</c:v>
                </c:pt>
                <c:pt idx="9664">
                  <c:v>1</c:v>
                </c:pt>
                <c:pt idx="9665">
                  <c:v>1</c:v>
                </c:pt>
                <c:pt idx="9666">
                  <c:v>1</c:v>
                </c:pt>
                <c:pt idx="9667">
                  <c:v>3</c:v>
                </c:pt>
                <c:pt idx="9668">
                  <c:v>4</c:v>
                </c:pt>
                <c:pt idx="9669">
                  <c:v>4</c:v>
                </c:pt>
                <c:pt idx="9670">
                  <c:v>4</c:v>
                </c:pt>
                <c:pt idx="9671">
                  <c:v>4</c:v>
                </c:pt>
                <c:pt idx="9672">
                  <c:v>4</c:v>
                </c:pt>
                <c:pt idx="9673">
                  <c:v>4</c:v>
                </c:pt>
                <c:pt idx="9674">
                  <c:v>4</c:v>
                </c:pt>
                <c:pt idx="9675">
                  <c:v>5</c:v>
                </c:pt>
                <c:pt idx="9676">
                  <c:v>5</c:v>
                </c:pt>
                <c:pt idx="9677">
                  <c:v>5</c:v>
                </c:pt>
                <c:pt idx="9678">
                  <c:v>5</c:v>
                </c:pt>
                <c:pt idx="9679">
                  <c:v>5</c:v>
                </c:pt>
                <c:pt idx="9680">
                  <c:v>1</c:v>
                </c:pt>
                <c:pt idx="9681">
                  <c:v>1</c:v>
                </c:pt>
                <c:pt idx="9682">
                  <c:v>1</c:v>
                </c:pt>
                <c:pt idx="9683">
                  <c:v>1</c:v>
                </c:pt>
                <c:pt idx="9684">
                  <c:v>1</c:v>
                </c:pt>
                <c:pt idx="9685">
                  <c:v>1</c:v>
                </c:pt>
                <c:pt idx="9686">
                  <c:v>1</c:v>
                </c:pt>
                <c:pt idx="9687">
                  <c:v>-1</c:v>
                </c:pt>
                <c:pt idx="9688">
                  <c:v>-1</c:v>
                </c:pt>
                <c:pt idx="9689">
                  <c:v>-1</c:v>
                </c:pt>
                <c:pt idx="9690">
                  <c:v>0</c:v>
                </c:pt>
                <c:pt idx="9691">
                  <c:v>-1</c:v>
                </c:pt>
                <c:pt idx="9692">
                  <c:v>-1</c:v>
                </c:pt>
                <c:pt idx="9693">
                  <c:v>-1</c:v>
                </c:pt>
                <c:pt idx="9694">
                  <c:v>-2</c:v>
                </c:pt>
                <c:pt idx="9695">
                  <c:v>-1</c:v>
                </c:pt>
                <c:pt idx="9696">
                  <c:v>0</c:v>
                </c:pt>
                <c:pt idx="9697">
                  <c:v>0</c:v>
                </c:pt>
                <c:pt idx="9698">
                  <c:v>0</c:v>
                </c:pt>
                <c:pt idx="9699">
                  <c:v>2</c:v>
                </c:pt>
                <c:pt idx="9700">
                  <c:v>1</c:v>
                </c:pt>
                <c:pt idx="9701">
                  <c:v>2</c:v>
                </c:pt>
                <c:pt idx="9702">
                  <c:v>1</c:v>
                </c:pt>
                <c:pt idx="9703">
                  <c:v>2</c:v>
                </c:pt>
                <c:pt idx="9704">
                  <c:v>2</c:v>
                </c:pt>
                <c:pt idx="9705">
                  <c:v>2</c:v>
                </c:pt>
                <c:pt idx="9706">
                  <c:v>3</c:v>
                </c:pt>
                <c:pt idx="9707">
                  <c:v>2</c:v>
                </c:pt>
                <c:pt idx="9708">
                  <c:v>1</c:v>
                </c:pt>
                <c:pt idx="9709">
                  <c:v>0</c:v>
                </c:pt>
                <c:pt idx="9710">
                  <c:v>0</c:v>
                </c:pt>
                <c:pt idx="9711">
                  <c:v>-2</c:v>
                </c:pt>
                <c:pt idx="9712">
                  <c:v>-1</c:v>
                </c:pt>
                <c:pt idx="9713">
                  <c:v>-2</c:v>
                </c:pt>
                <c:pt idx="9714">
                  <c:v>-2</c:v>
                </c:pt>
                <c:pt idx="9715">
                  <c:v>-3</c:v>
                </c:pt>
                <c:pt idx="9716">
                  <c:v>-3</c:v>
                </c:pt>
                <c:pt idx="9717">
                  <c:v>-3</c:v>
                </c:pt>
                <c:pt idx="9718">
                  <c:v>-3</c:v>
                </c:pt>
                <c:pt idx="9719">
                  <c:v>-3</c:v>
                </c:pt>
                <c:pt idx="9720">
                  <c:v>-3</c:v>
                </c:pt>
                <c:pt idx="9721">
                  <c:v>-2</c:v>
                </c:pt>
                <c:pt idx="9722">
                  <c:v>-2</c:v>
                </c:pt>
                <c:pt idx="9723">
                  <c:v>-2</c:v>
                </c:pt>
                <c:pt idx="9724">
                  <c:v>-2</c:v>
                </c:pt>
                <c:pt idx="9725">
                  <c:v>-3</c:v>
                </c:pt>
                <c:pt idx="9726">
                  <c:v>-3</c:v>
                </c:pt>
                <c:pt idx="9727">
                  <c:v>-2</c:v>
                </c:pt>
                <c:pt idx="9728">
                  <c:v>-2</c:v>
                </c:pt>
                <c:pt idx="9729">
                  <c:v>-3</c:v>
                </c:pt>
                <c:pt idx="9730">
                  <c:v>-3</c:v>
                </c:pt>
                <c:pt idx="9731">
                  <c:v>-3</c:v>
                </c:pt>
                <c:pt idx="9732">
                  <c:v>-3</c:v>
                </c:pt>
                <c:pt idx="9733">
                  <c:v>-3</c:v>
                </c:pt>
                <c:pt idx="9734">
                  <c:v>-3</c:v>
                </c:pt>
                <c:pt idx="9735">
                  <c:v>-2</c:v>
                </c:pt>
                <c:pt idx="9736">
                  <c:v>-3</c:v>
                </c:pt>
                <c:pt idx="9737">
                  <c:v>-2</c:v>
                </c:pt>
                <c:pt idx="9738">
                  <c:v>-4</c:v>
                </c:pt>
                <c:pt idx="9739">
                  <c:v>-4</c:v>
                </c:pt>
                <c:pt idx="9740">
                  <c:v>-4</c:v>
                </c:pt>
                <c:pt idx="9741">
                  <c:v>-5</c:v>
                </c:pt>
                <c:pt idx="9742">
                  <c:v>-5</c:v>
                </c:pt>
                <c:pt idx="9743">
                  <c:v>-5</c:v>
                </c:pt>
                <c:pt idx="9744">
                  <c:v>-5</c:v>
                </c:pt>
                <c:pt idx="9745">
                  <c:v>-6</c:v>
                </c:pt>
                <c:pt idx="9746">
                  <c:v>-6</c:v>
                </c:pt>
                <c:pt idx="9747">
                  <c:v>-6</c:v>
                </c:pt>
                <c:pt idx="9748">
                  <c:v>-5</c:v>
                </c:pt>
                <c:pt idx="9749">
                  <c:v>-5</c:v>
                </c:pt>
                <c:pt idx="9750">
                  <c:v>-3</c:v>
                </c:pt>
                <c:pt idx="9751">
                  <c:v>-5</c:v>
                </c:pt>
                <c:pt idx="9752">
                  <c:v>-5</c:v>
                </c:pt>
                <c:pt idx="9753">
                  <c:v>-3</c:v>
                </c:pt>
                <c:pt idx="9754">
                  <c:v>-3</c:v>
                </c:pt>
                <c:pt idx="9755">
                  <c:v>-3</c:v>
                </c:pt>
                <c:pt idx="9756">
                  <c:v>-3</c:v>
                </c:pt>
                <c:pt idx="9757">
                  <c:v>-2</c:v>
                </c:pt>
                <c:pt idx="9758">
                  <c:v>-2</c:v>
                </c:pt>
                <c:pt idx="9759">
                  <c:v>-2</c:v>
                </c:pt>
                <c:pt idx="9760">
                  <c:v>-3</c:v>
                </c:pt>
                <c:pt idx="9761">
                  <c:v>-3</c:v>
                </c:pt>
                <c:pt idx="9762">
                  <c:v>-3</c:v>
                </c:pt>
                <c:pt idx="9763">
                  <c:v>-1</c:v>
                </c:pt>
                <c:pt idx="9764">
                  <c:v>-1</c:v>
                </c:pt>
                <c:pt idx="9765">
                  <c:v>0</c:v>
                </c:pt>
                <c:pt idx="9766">
                  <c:v>0</c:v>
                </c:pt>
                <c:pt idx="9767">
                  <c:v>-1</c:v>
                </c:pt>
                <c:pt idx="9768">
                  <c:v>-1</c:v>
                </c:pt>
                <c:pt idx="9769">
                  <c:v>-1</c:v>
                </c:pt>
                <c:pt idx="9770">
                  <c:v>-1</c:v>
                </c:pt>
                <c:pt idx="9771">
                  <c:v>-1</c:v>
                </c:pt>
                <c:pt idx="9772">
                  <c:v>0</c:v>
                </c:pt>
                <c:pt idx="9773">
                  <c:v>0</c:v>
                </c:pt>
                <c:pt idx="9774">
                  <c:v>0</c:v>
                </c:pt>
                <c:pt idx="9775">
                  <c:v>0</c:v>
                </c:pt>
                <c:pt idx="9776">
                  <c:v>0</c:v>
                </c:pt>
                <c:pt idx="9777">
                  <c:v>-1</c:v>
                </c:pt>
                <c:pt idx="9778">
                  <c:v>-1</c:v>
                </c:pt>
                <c:pt idx="9779">
                  <c:v>-1</c:v>
                </c:pt>
                <c:pt idx="9780">
                  <c:v>-1</c:v>
                </c:pt>
                <c:pt idx="9781">
                  <c:v>-1</c:v>
                </c:pt>
                <c:pt idx="9782">
                  <c:v>0</c:v>
                </c:pt>
                <c:pt idx="9783">
                  <c:v>0</c:v>
                </c:pt>
                <c:pt idx="9784">
                  <c:v>0</c:v>
                </c:pt>
                <c:pt idx="9785">
                  <c:v>0</c:v>
                </c:pt>
                <c:pt idx="9786">
                  <c:v>1</c:v>
                </c:pt>
                <c:pt idx="9787">
                  <c:v>1</c:v>
                </c:pt>
                <c:pt idx="9788">
                  <c:v>1</c:v>
                </c:pt>
                <c:pt idx="9789">
                  <c:v>2</c:v>
                </c:pt>
                <c:pt idx="9790">
                  <c:v>2</c:v>
                </c:pt>
                <c:pt idx="9791">
                  <c:v>3</c:v>
                </c:pt>
                <c:pt idx="9792">
                  <c:v>3</c:v>
                </c:pt>
                <c:pt idx="9793">
                  <c:v>3</c:v>
                </c:pt>
                <c:pt idx="9794">
                  <c:v>2</c:v>
                </c:pt>
                <c:pt idx="9795">
                  <c:v>2</c:v>
                </c:pt>
                <c:pt idx="9796">
                  <c:v>2</c:v>
                </c:pt>
                <c:pt idx="9797">
                  <c:v>2</c:v>
                </c:pt>
                <c:pt idx="9798">
                  <c:v>2</c:v>
                </c:pt>
                <c:pt idx="9799">
                  <c:v>2</c:v>
                </c:pt>
                <c:pt idx="9800">
                  <c:v>2</c:v>
                </c:pt>
                <c:pt idx="9801">
                  <c:v>1</c:v>
                </c:pt>
                <c:pt idx="9802">
                  <c:v>1</c:v>
                </c:pt>
                <c:pt idx="9803">
                  <c:v>-1</c:v>
                </c:pt>
                <c:pt idx="9804">
                  <c:v>-2</c:v>
                </c:pt>
                <c:pt idx="9805">
                  <c:v>-2</c:v>
                </c:pt>
                <c:pt idx="9806">
                  <c:v>-2</c:v>
                </c:pt>
                <c:pt idx="9807">
                  <c:v>-2</c:v>
                </c:pt>
                <c:pt idx="9808">
                  <c:v>-2</c:v>
                </c:pt>
                <c:pt idx="9809">
                  <c:v>-3</c:v>
                </c:pt>
                <c:pt idx="9810">
                  <c:v>-4</c:v>
                </c:pt>
                <c:pt idx="9811">
                  <c:v>-4</c:v>
                </c:pt>
                <c:pt idx="9812">
                  <c:v>-4</c:v>
                </c:pt>
                <c:pt idx="9813">
                  <c:v>-4</c:v>
                </c:pt>
                <c:pt idx="9814">
                  <c:v>-4</c:v>
                </c:pt>
                <c:pt idx="9815">
                  <c:v>-2</c:v>
                </c:pt>
                <c:pt idx="9816">
                  <c:v>-1</c:v>
                </c:pt>
                <c:pt idx="9817">
                  <c:v>-2</c:v>
                </c:pt>
                <c:pt idx="9818">
                  <c:v>-2</c:v>
                </c:pt>
                <c:pt idx="9819">
                  <c:v>-2</c:v>
                </c:pt>
                <c:pt idx="9820">
                  <c:v>-2</c:v>
                </c:pt>
                <c:pt idx="9821">
                  <c:v>-1</c:v>
                </c:pt>
                <c:pt idx="9822">
                  <c:v>-1</c:v>
                </c:pt>
                <c:pt idx="9823">
                  <c:v>-2</c:v>
                </c:pt>
                <c:pt idx="9824">
                  <c:v>-2</c:v>
                </c:pt>
                <c:pt idx="9825">
                  <c:v>-2</c:v>
                </c:pt>
                <c:pt idx="9826">
                  <c:v>-3</c:v>
                </c:pt>
                <c:pt idx="9827">
                  <c:v>-3</c:v>
                </c:pt>
                <c:pt idx="9828">
                  <c:v>-3</c:v>
                </c:pt>
                <c:pt idx="9829">
                  <c:v>-2</c:v>
                </c:pt>
                <c:pt idx="9830">
                  <c:v>-2</c:v>
                </c:pt>
                <c:pt idx="9831">
                  <c:v>-3</c:v>
                </c:pt>
                <c:pt idx="9832">
                  <c:v>-3</c:v>
                </c:pt>
                <c:pt idx="9833">
                  <c:v>-3</c:v>
                </c:pt>
                <c:pt idx="9834">
                  <c:v>-3</c:v>
                </c:pt>
                <c:pt idx="9835">
                  <c:v>-2</c:v>
                </c:pt>
                <c:pt idx="9836">
                  <c:v>-2</c:v>
                </c:pt>
                <c:pt idx="9837">
                  <c:v>-2</c:v>
                </c:pt>
                <c:pt idx="9838">
                  <c:v>-1</c:v>
                </c:pt>
                <c:pt idx="9839">
                  <c:v>-1</c:v>
                </c:pt>
                <c:pt idx="9840">
                  <c:v>-1</c:v>
                </c:pt>
                <c:pt idx="9841">
                  <c:v>-1</c:v>
                </c:pt>
                <c:pt idx="9842">
                  <c:v>-1</c:v>
                </c:pt>
                <c:pt idx="9843">
                  <c:v>-1</c:v>
                </c:pt>
                <c:pt idx="9844">
                  <c:v>-2</c:v>
                </c:pt>
                <c:pt idx="9845">
                  <c:v>-2</c:v>
                </c:pt>
                <c:pt idx="9846">
                  <c:v>-2</c:v>
                </c:pt>
                <c:pt idx="9847">
                  <c:v>-2</c:v>
                </c:pt>
                <c:pt idx="9848">
                  <c:v>-2</c:v>
                </c:pt>
                <c:pt idx="9849">
                  <c:v>-3</c:v>
                </c:pt>
                <c:pt idx="9850">
                  <c:v>-3</c:v>
                </c:pt>
                <c:pt idx="9851">
                  <c:v>-3</c:v>
                </c:pt>
                <c:pt idx="9852">
                  <c:v>-3</c:v>
                </c:pt>
                <c:pt idx="9853">
                  <c:v>-3</c:v>
                </c:pt>
                <c:pt idx="9854">
                  <c:v>-3</c:v>
                </c:pt>
                <c:pt idx="9855">
                  <c:v>-2</c:v>
                </c:pt>
                <c:pt idx="9856">
                  <c:v>-1</c:v>
                </c:pt>
                <c:pt idx="9857">
                  <c:v>-1</c:v>
                </c:pt>
                <c:pt idx="9858">
                  <c:v>-1</c:v>
                </c:pt>
                <c:pt idx="9859">
                  <c:v>-1</c:v>
                </c:pt>
                <c:pt idx="9860">
                  <c:v>-1</c:v>
                </c:pt>
                <c:pt idx="9861">
                  <c:v>1</c:v>
                </c:pt>
                <c:pt idx="9862">
                  <c:v>1</c:v>
                </c:pt>
                <c:pt idx="9863">
                  <c:v>1</c:v>
                </c:pt>
                <c:pt idx="9864">
                  <c:v>1</c:v>
                </c:pt>
                <c:pt idx="9865">
                  <c:v>1</c:v>
                </c:pt>
                <c:pt idx="9866">
                  <c:v>1</c:v>
                </c:pt>
                <c:pt idx="9867">
                  <c:v>1</c:v>
                </c:pt>
                <c:pt idx="9868">
                  <c:v>1</c:v>
                </c:pt>
                <c:pt idx="9869">
                  <c:v>1</c:v>
                </c:pt>
                <c:pt idx="9870">
                  <c:v>1</c:v>
                </c:pt>
                <c:pt idx="9871">
                  <c:v>1</c:v>
                </c:pt>
                <c:pt idx="9872">
                  <c:v>1</c:v>
                </c:pt>
                <c:pt idx="9873">
                  <c:v>-1</c:v>
                </c:pt>
                <c:pt idx="9874">
                  <c:v>-2</c:v>
                </c:pt>
                <c:pt idx="9875">
                  <c:v>-2</c:v>
                </c:pt>
                <c:pt idx="9876">
                  <c:v>-4</c:v>
                </c:pt>
                <c:pt idx="9877">
                  <c:v>-6</c:v>
                </c:pt>
                <c:pt idx="9878">
                  <c:v>-6</c:v>
                </c:pt>
                <c:pt idx="9879">
                  <c:v>-6</c:v>
                </c:pt>
                <c:pt idx="9880">
                  <c:v>-6</c:v>
                </c:pt>
                <c:pt idx="9881">
                  <c:v>-6</c:v>
                </c:pt>
                <c:pt idx="9882">
                  <c:v>-6</c:v>
                </c:pt>
                <c:pt idx="9883">
                  <c:v>-6</c:v>
                </c:pt>
                <c:pt idx="9884">
                  <c:v>-6</c:v>
                </c:pt>
                <c:pt idx="9885">
                  <c:v>-5</c:v>
                </c:pt>
                <c:pt idx="9886">
                  <c:v>-4</c:v>
                </c:pt>
                <c:pt idx="9887">
                  <c:v>-4</c:v>
                </c:pt>
                <c:pt idx="9888">
                  <c:v>1</c:v>
                </c:pt>
                <c:pt idx="9889">
                  <c:v>3</c:v>
                </c:pt>
                <c:pt idx="9890">
                  <c:v>3</c:v>
                </c:pt>
                <c:pt idx="9891">
                  <c:v>3</c:v>
                </c:pt>
                <c:pt idx="9892">
                  <c:v>3</c:v>
                </c:pt>
                <c:pt idx="9893">
                  <c:v>3</c:v>
                </c:pt>
                <c:pt idx="9894">
                  <c:v>3</c:v>
                </c:pt>
                <c:pt idx="9895">
                  <c:v>3</c:v>
                </c:pt>
                <c:pt idx="9896">
                  <c:v>3</c:v>
                </c:pt>
                <c:pt idx="9897">
                  <c:v>3</c:v>
                </c:pt>
                <c:pt idx="9898">
                  <c:v>2</c:v>
                </c:pt>
                <c:pt idx="9899">
                  <c:v>2</c:v>
                </c:pt>
                <c:pt idx="9900">
                  <c:v>-2</c:v>
                </c:pt>
                <c:pt idx="9901">
                  <c:v>-2</c:v>
                </c:pt>
                <c:pt idx="9902">
                  <c:v>-2</c:v>
                </c:pt>
                <c:pt idx="9903">
                  <c:v>-2</c:v>
                </c:pt>
                <c:pt idx="9904">
                  <c:v>-2</c:v>
                </c:pt>
                <c:pt idx="9905">
                  <c:v>-2</c:v>
                </c:pt>
                <c:pt idx="9906">
                  <c:v>-2</c:v>
                </c:pt>
                <c:pt idx="9907">
                  <c:v>-2</c:v>
                </c:pt>
                <c:pt idx="9908">
                  <c:v>-2</c:v>
                </c:pt>
                <c:pt idx="9909">
                  <c:v>-2</c:v>
                </c:pt>
                <c:pt idx="9910">
                  <c:v>-1</c:v>
                </c:pt>
                <c:pt idx="9911">
                  <c:v>-1</c:v>
                </c:pt>
                <c:pt idx="9912">
                  <c:v>-1</c:v>
                </c:pt>
                <c:pt idx="9913">
                  <c:v>0</c:v>
                </c:pt>
                <c:pt idx="9914">
                  <c:v>0</c:v>
                </c:pt>
                <c:pt idx="9915">
                  <c:v>0</c:v>
                </c:pt>
                <c:pt idx="9916">
                  <c:v>0</c:v>
                </c:pt>
                <c:pt idx="9917">
                  <c:v>0</c:v>
                </c:pt>
                <c:pt idx="9918">
                  <c:v>0</c:v>
                </c:pt>
                <c:pt idx="9919">
                  <c:v>0</c:v>
                </c:pt>
                <c:pt idx="9920">
                  <c:v>0</c:v>
                </c:pt>
                <c:pt idx="9921">
                  <c:v>0</c:v>
                </c:pt>
                <c:pt idx="9922">
                  <c:v>-1</c:v>
                </c:pt>
                <c:pt idx="9923">
                  <c:v>-1</c:v>
                </c:pt>
                <c:pt idx="9924">
                  <c:v>0</c:v>
                </c:pt>
                <c:pt idx="9925">
                  <c:v>-1</c:v>
                </c:pt>
                <c:pt idx="9926">
                  <c:v>-1</c:v>
                </c:pt>
                <c:pt idx="9927">
                  <c:v>-2</c:v>
                </c:pt>
                <c:pt idx="9928">
                  <c:v>-2</c:v>
                </c:pt>
                <c:pt idx="9929">
                  <c:v>-2</c:v>
                </c:pt>
                <c:pt idx="9930">
                  <c:v>-2</c:v>
                </c:pt>
                <c:pt idx="9931">
                  <c:v>-2</c:v>
                </c:pt>
                <c:pt idx="9932">
                  <c:v>-2</c:v>
                </c:pt>
                <c:pt idx="9933">
                  <c:v>-2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7">
                  <c:v>0</c:v>
                </c:pt>
                <c:pt idx="9938">
                  <c:v>0</c:v>
                </c:pt>
                <c:pt idx="9939">
                  <c:v>1</c:v>
                </c:pt>
                <c:pt idx="9940">
                  <c:v>1</c:v>
                </c:pt>
                <c:pt idx="9941">
                  <c:v>0</c:v>
                </c:pt>
                <c:pt idx="9942">
                  <c:v>0</c:v>
                </c:pt>
                <c:pt idx="9943">
                  <c:v>-1</c:v>
                </c:pt>
                <c:pt idx="9944">
                  <c:v>-2</c:v>
                </c:pt>
                <c:pt idx="9945">
                  <c:v>-2</c:v>
                </c:pt>
                <c:pt idx="9946">
                  <c:v>-3</c:v>
                </c:pt>
                <c:pt idx="9947">
                  <c:v>-3</c:v>
                </c:pt>
                <c:pt idx="9948">
                  <c:v>-3</c:v>
                </c:pt>
                <c:pt idx="9949">
                  <c:v>-3</c:v>
                </c:pt>
                <c:pt idx="9950">
                  <c:v>-3</c:v>
                </c:pt>
                <c:pt idx="9951">
                  <c:v>-3</c:v>
                </c:pt>
                <c:pt idx="9952">
                  <c:v>-3</c:v>
                </c:pt>
                <c:pt idx="9953">
                  <c:v>-2</c:v>
                </c:pt>
                <c:pt idx="9954">
                  <c:v>-2</c:v>
                </c:pt>
                <c:pt idx="9955">
                  <c:v>-1</c:v>
                </c:pt>
                <c:pt idx="9956">
                  <c:v>-1</c:v>
                </c:pt>
                <c:pt idx="9957">
                  <c:v>-1</c:v>
                </c:pt>
                <c:pt idx="9958">
                  <c:v>-1</c:v>
                </c:pt>
                <c:pt idx="9959">
                  <c:v>-1</c:v>
                </c:pt>
                <c:pt idx="9960">
                  <c:v>-1</c:v>
                </c:pt>
                <c:pt idx="9961">
                  <c:v>-1</c:v>
                </c:pt>
                <c:pt idx="9962">
                  <c:v>-2</c:v>
                </c:pt>
                <c:pt idx="9963">
                  <c:v>-2</c:v>
                </c:pt>
                <c:pt idx="9964">
                  <c:v>-2</c:v>
                </c:pt>
                <c:pt idx="9965">
                  <c:v>-2</c:v>
                </c:pt>
                <c:pt idx="9966">
                  <c:v>-2</c:v>
                </c:pt>
                <c:pt idx="9967">
                  <c:v>-2</c:v>
                </c:pt>
                <c:pt idx="9968">
                  <c:v>-1</c:v>
                </c:pt>
                <c:pt idx="9969">
                  <c:v>-1</c:v>
                </c:pt>
                <c:pt idx="9970">
                  <c:v>-1</c:v>
                </c:pt>
                <c:pt idx="9971">
                  <c:v>-2</c:v>
                </c:pt>
                <c:pt idx="9972">
                  <c:v>-3</c:v>
                </c:pt>
                <c:pt idx="9973">
                  <c:v>-3</c:v>
                </c:pt>
                <c:pt idx="9974">
                  <c:v>-2</c:v>
                </c:pt>
                <c:pt idx="9975">
                  <c:v>-2</c:v>
                </c:pt>
                <c:pt idx="9976">
                  <c:v>-2</c:v>
                </c:pt>
                <c:pt idx="9977">
                  <c:v>-2</c:v>
                </c:pt>
                <c:pt idx="9978">
                  <c:v>-2</c:v>
                </c:pt>
                <c:pt idx="9979">
                  <c:v>-2</c:v>
                </c:pt>
                <c:pt idx="9980">
                  <c:v>-3</c:v>
                </c:pt>
                <c:pt idx="9981">
                  <c:v>-3</c:v>
                </c:pt>
                <c:pt idx="9982">
                  <c:v>-3</c:v>
                </c:pt>
                <c:pt idx="9983">
                  <c:v>-2</c:v>
                </c:pt>
                <c:pt idx="9984">
                  <c:v>-1</c:v>
                </c:pt>
                <c:pt idx="9985">
                  <c:v>-1</c:v>
                </c:pt>
                <c:pt idx="9986">
                  <c:v>-1</c:v>
                </c:pt>
                <c:pt idx="9987">
                  <c:v>-1</c:v>
                </c:pt>
                <c:pt idx="9988">
                  <c:v>-3</c:v>
                </c:pt>
                <c:pt idx="9989">
                  <c:v>-3</c:v>
                </c:pt>
                <c:pt idx="9990">
                  <c:v>-3</c:v>
                </c:pt>
                <c:pt idx="9991">
                  <c:v>-3</c:v>
                </c:pt>
                <c:pt idx="9992">
                  <c:v>-3</c:v>
                </c:pt>
                <c:pt idx="9993">
                  <c:v>-2</c:v>
                </c:pt>
                <c:pt idx="9994">
                  <c:v>-2</c:v>
                </c:pt>
                <c:pt idx="9995">
                  <c:v>-4</c:v>
                </c:pt>
                <c:pt idx="9996">
                  <c:v>-4</c:v>
                </c:pt>
                <c:pt idx="9997">
                  <c:v>-4</c:v>
                </c:pt>
                <c:pt idx="9998">
                  <c:v>-4</c:v>
                </c:pt>
                <c:pt idx="9999">
                  <c:v>-4</c:v>
                </c:pt>
                <c:pt idx="10000">
                  <c:v>-2</c:v>
                </c:pt>
                <c:pt idx="10001">
                  <c:v>-2</c:v>
                </c:pt>
                <c:pt idx="10002">
                  <c:v>-2</c:v>
                </c:pt>
                <c:pt idx="10003">
                  <c:v>-2</c:v>
                </c:pt>
                <c:pt idx="10004">
                  <c:v>-2</c:v>
                </c:pt>
                <c:pt idx="10005">
                  <c:v>-3</c:v>
                </c:pt>
                <c:pt idx="10006">
                  <c:v>-3</c:v>
                </c:pt>
                <c:pt idx="10007">
                  <c:v>-1</c:v>
                </c:pt>
                <c:pt idx="10008">
                  <c:v>-1</c:v>
                </c:pt>
                <c:pt idx="10009">
                  <c:v>-1</c:v>
                </c:pt>
                <c:pt idx="10010">
                  <c:v>-1</c:v>
                </c:pt>
                <c:pt idx="10011">
                  <c:v>-1</c:v>
                </c:pt>
                <c:pt idx="10012">
                  <c:v>-1</c:v>
                </c:pt>
                <c:pt idx="10013">
                  <c:v>-1</c:v>
                </c:pt>
                <c:pt idx="10014">
                  <c:v>0</c:v>
                </c:pt>
                <c:pt idx="10015">
                  <c:v>-1</c:v>
                </c:pt>
                <c:pt idx="10016">
                  <c:v>0</c:v>
                </c:pt>
                <c:pt idx="10017">
                  <c:v>0</c:v>
                </c:pt>
                <c:pt idx="10018">
                  <c:v>-3</c:v>
                </c:pt>
                <c:pt idx="10019">
                  <c:v>-3</c:v>
                </c:pt>
                <c:pt idx="10020">
                  <c:v>-3</c:v>
                </c:pt>
                <c:pt idx="10021">
                  <c:v>-3</c:v>
                </c:pt>
                <c:pt idx="10022">
                  <c:v>-2</c:v>
                </c:pt>
                <c:pt idx="10023">
                  <c:v>-2</c:v>
                </c:pt>
                <c:pt idx="10024">
                  <c:v>-2</c:v>
                </c:pt>
                <c:pt idx="10025">
                  <c:v>-2</c:v>
                </c:pt>
                <c:pt idx="10026">
                  <c:v>-3</c:v>
                </c:pt>
                <c:pt idx="10027">
                  <c:v>-3</c:v>
                </c:pt>
                <c:pt idx="10028">
                  <c:v>-3</c:v>
                </c:pt>
                <c:pt idx="10029">
                  <c:v>-3</c:v>
                </c:pt>
                <c:pt idx="10030">
                  <c:v>-3</c:v>
                </c:pt>
                <c:pt idx="10031">
                  <c:v>-3</c:v>
                </c:pt>
                <c:pt idx="10032">
                  <c:v>-3</c:v>
                </c:pt>
                <c:pt idx="10033">
                  <c:v>-3</c:v>
                </c:pt>
                <c:pt idx="10034">
                  <c:v>-4</c:v>
                </c:pt>
                <c:pt idx="10035">
                  <c:v>-4</c:v>
                </c:pt>
                <c:pt idx="10036">
                  <c:v>-4</c:v>
                </c:pt>
                <c:pt idx="10037">
                  <c:v>-4</c:v>
                </c:pt>
                <c:pt idx="10038">
                  <c:v>-4</c:v>
                </c:pt>
                <c:pt idx="10039">
                  <c:v>-3</c:v>
                </c:pt>
                <c:pt idx="10040">
                  <c:v>-3</c:v>
                </c:pt>
                <c:pt idx="10041">
                  <c:v>-3</c:v>
                </c:pt>
                <c:pt idx="10042">
                  <c:v>-3</c:v>
                </c:pt>
                <c:pt idx="10043">
                  <c:v>-3</c:v>
                </c:pt>
                <c:pt idx="10044">
                  <c:v>-3</c:v>
                </c:pt>
                <c:pt idx="10045">
                  <c:v>-3</c:v>
                </c:pt>
                <c:pt idx="10046">
                  <c:v>-2</c:v>
                </c:pt>
                <c:pt idx="10047">
                  <c:v>-2</c:v>
                </c:pt>
                <c:pt idx="10048">
                  <c:v>-4</c:v>
                </c:pt>
                <c:pt idx="10049">
                  <c:v>-4</c:v>
                </c:pt>
                <c:pt idx="10050">
                  <c:v>-3</c:v>
                </c:pt>
                <c:pt idx="10051">
                  <c:v>-4</c:v>
                </c:pt>
                <c:pt idx="10052">
                  <c:v>-5</c:v>
                </c:pt>
                <c:pt idx="10053">
                  <c:v>-5</c:v>
                </c:pt>
                <c:pt idx="10054">
                  <c:v>-6</c:v>
                </c:pt>
                <c:pt idx="10055">
                  <c:v>-6</c:v>
                </c:pt>
                <c:pt idx="10056">
                  <c:v>-7</c:v>
                </c:pt>
                <c:pt idx="10057">
                  <c:v>-7</c:v>
                </c:pt>
                <c:pt idx="10058">
                  <c:v>-5</c:v>
                </c:pt>
                <c:pt idx="10059">
                  <c:v>-5</c:v>
                </c:pt>
                <c:pt idx="10060">
                  <c:v>-3</c:v>
                </c:pt>
                <c:pt idx="10061">
                  <c:v>-4</c:v>
                </c:pt>
                <c:pt idx="10062">
                  <c:v>-5</c:v>
                </c:pt>
                <c:pt idx="10063">
                  <c:v>-4</c:v>
                </c:pt>
                <c:pt idx="10064">
                  <c:v>-3</c:v>
                </c:pt>
                <c:pt idx="10065">
                  <c:v>-3</c:v>
                </c:pt>
                <c:pt idx="10066">
                  <c:v>-2</c:v>
                </c:pt>
                <c:pt idx="10067">
                  <c:v>-2</c:v>
                </c:pt>
                <c:pt idx="10068">
                  <c:v>-1</c:v>
                </c:pt>
                <c:pt idx="10069">
                  <c:v>-1</c:v>
                </c:pt>
                <c:pt idx="10070">
                  <c:v>-2</c:v>
                </c:pt>
                <c:pt idx="10071">
                  <c:v>-2</c:v>
                </c:pt>
                <c:pt idx="10072">
                  <c:v>-3</c:v>
                </c:pt>
                <c:pt idx="10073">
                  <c:v>-2</c:v>
                </c:pt>
                <c:pt idx="10074">
                  <c:v>-2</c:v>
                </c:pt>
                <c:pt idx="10075">
                  <c:v>-2</c:v>
                </c:pt>
                <c:pt idx="10076">
                  <c:v>-2</c:v>
                </c:pt>
                <c:pt idx="10077">
                  <c:v>-4</c:v>
                </c:pt>
                <c:pt idx="10078">
                  <c:v>-4</c:v>
                </c:pt>
                <c:pt idx="10079">
                  <c:v>-4</c:v>
                </c:pt>
                <c:pt idx="10080">
                  <c:v>-4</c:v>
                </c:pt>
                <c:pt idx="10081">
                  <c:v>-4</c:v>
                </c:pt>
                <c:pt idx="10082">
                  <c:v>-3</c:v>
                </c:pt>
                <c:pt idx="10083">
                  <c:v>-3</c:v>
                </c:pt>
                <c:pt idx="10084">
                  <c:v>-2</c:v>
                </c:pt>
                <c:pt idx="10085">
                  <c:v>-2</c:v>
                </c:pt>
                <c:pt idx="10086">
                  <c:v>-1</c:v>
                </c:pt>
                <c:pt idx="10087">
                  <c:v>-1</c:v>
                </c:pt>
                <c:pt idx="10088">
                  <c:v>-1</c:v>
                </c:pt>
                <c:pt idx="10089">
                  <c:v>1</c:v>
                </c:pt>
                <c:pt idx="10090">
                  <c:v>1</c:v>
                </c:pt>
                <c:pt idx="10091">
                  <c:v>1</c:v>
                </c:pt>
                <c:pt idx="10092">
                  <c:v>1</c:v>
                </c:pt>
                <c:pt idx="10093">
                  <c:v>1</c:v>
                </c:pt>
                <c:pt idx="10094">
                  <c:v>1</c:v>
                </c:pt>
                <c:pt idx="10095">
                  <c:v>1</c:v>
                </c:pt>
                <c:pt idx="10096">
                  <c:v>1</c:v>
                </c:pt>
                <c:pt idx="10097">
                  <c:v>1</c:v>
                </c:pt>
                <c:pt idx="10098">
                  <c:v>1</c:v>
                </c:pt>
                <c:pt idx="10099">
                  <c:v>1</c:v>
                </c:pt>
                <c:pt idx="10100">
                  <c:v>1</c:v>
                </c:pt>
                <c:pt idx="10101">
                  <c:v>1</c:v>
                </c:pt>
                <c:pt idx="10102">
                  <c:v>1</c:v>
                </c:pt>
                <c:pt idx="10103">
                  <c:v>1</c:v>
                </c:pt>
                <c:pt idx="10104">
                  <c:v>1</c:v>
                </c:pt>
                <c:pt idx="10105">
                  <c:v>-1</c:v>
                </c:pt>
                <c:pt idx="10106">
                  <c:v>-1</c:v>
                </c:pt>
                <c:pt idx="10107">
                  <c:v>-1</c:v>
                </c:pt>
                <c:pt idx="10108">
                  <c:v>-1</c:v>
                </c:pt>
                <c:pt idx="10109">
                  <c:v>0</c:v>
                </c:pt>
                <c:pt idx="10110">
                  <c:v>1</c:v>
                </c:pt>
                <c:pt idx="10111">
                  <c:v>0</c:v>
                </c:pt>
                <c:pt idx="10112">
                  <c:v>0</c:v>
                </c:pt>
                <c:pt idx="10113">
                  <c:v>0</c:v>
                </c:pt>
                <c:pt idx="10114">
                  <c:v>-1</c:v>
                </c:pt>
                <c:pt idx="10115">
                  <c:v>-1</c:v>
                </c:pt>
                <c:pt idx="10116">
                  <c:v>-1</c:v>
                </c:pt>
                <c:pt idx="10117">
                  <c:v>0</c:v>
                </c:pt>
                <c:pt idx="10118">
                  <c:v>0</c:v>
                </c:pt>
                <c:pt idx="10119">
                  <c:v>0</c:v>
                </c:pt>
                <c:pt idx="10120">
                  <c:v>1</c:v>
                </c:pt>
                <c:pt idx="10121">
                  <c:v>0</c:v>
                </c:pt>
                <c:pt idx="10122">
                  <c:v>-1</c:v>
                </c:pt>
                <c:pt idx="10123">
                  <c:v>0</c:v>
                </c:pt>
                <c:pt idx="10124">
                  <c:v>0</c:v>
                </c:pt>
                <c:pt idx="10125">
                  <c:v>0</c:v>
                </c:pt>
                <c:pt idx="10126">
                  <c:v>2</c:v>
                </c:pt>
                <c:pt idx="10127">
                  <c:v>2</c:v>
                </c:pt>
                <c:pt idx="10128">
                  <c:v>2</c:v>
                </c:pt>
                <c:pt idx="10129">
                  <c:v>2</c:v>
                </c:pt>
                <c:pt idx="10130">
                  <c:v>2</c:v>
                </c:pt>
                <c:pt idx="10131">
                  <c:v>2</c:v>
                </c:pt>
                <c:pt idx="10132">
                  <c:v>1</c:v>
                </c:pt>
                <c:pt idx="10133">
                  <c:v>0</c:v>
                </c:pt>
                <c:pt idx="10134">
                  <c:v>0</c:v>
                </c:pt>
                <c:pt idx="10135">
                  <c:v>0</c:v>
                </c:pt>
                <c:pt idx="10136">
                  <c:v>0</c:v>
                </c:pt>
                <c:pt idx="10137">
                  <c:v>0</c:v>
                </c:pt>
                <c:pt idx="10138">
                  <c:v>-1</c:v>
                </c:pt>
                <c:pt idx="10139">
                  <c:v>-1</c:v>
                </c:pt>
                <c:pt idx="10140">
                  <c:v>-1</c:v>
                </c:pt>
                <c:pt idx="10141">
                  <c:v>-1</c:v>
                </c:pt>
                <c:pt idx="10142">
                  <c:v>-1</c:v>
                </c:pt>
                <c:pt idx="10143">
                  <c:v>-1</c:v>
                </c:pt>
                <c:pt idx="10144">
                  <c:v>-1</c:v>
                </c:pt>
                <c:pt idx="10145">
                  <c:v>0</c:v>
                </c:pt>
                <c:pt idx="10146">
                  <c:v>-1</c:v>
                </c:pt>
                <c:pt idx="10147">
                  <c:v>-2</c:v>
                </c:pt>
                <c:pt idx="10148">
                  <c:v>-2</c:v>
                </c:pt>
                <c:pt idx="10149">
                  <c:v>-2</c:v>
                </c:pt>
                <c:pt idx="10150">
                  <c:v>-2</c:v>
                </c:pt>
                <c:pt idx="10151">
                  <c:v>-2</c:v>
                </c:pt>
                <c:pt idx="10152">
                  <c:v>-2</c:v>
                </c:pt>
                <c:pt idx="10153">
                  <c:v>-3</c:v>
                </c:pt>
                <c:pt idx="10154">
                  <c:v>-3</c:v>
                </c:pt>
                <c:pt idx="10155">
                  <c:v>-3</c:v>
                </c:pt>
                <c:pt idx="10156">
                  <c:v>-3</c:v>
                </c:pt>
                <c:pt idx="10157">
                  <c:v>-3</c:v>
                </c:pt>
                <c:pt idx="10158">
                  <c:v>-3</c:v>
                </c:pt>
                <c:pt idx="10159">
                  <c:v>-2</c:v>
                </c:pt>
                <c:pt idx="10160">
                  <c:v>-2</c:v>
                </c:pt>
                <c:pt idx="10161">
                  <c:v>-1</c:v>
                </c:pt>
                <c:pt idx="10162">
                  <c:v>-1</c:v>
                </c:pt>
                <c:pt idx="10163">
                  <c:v>-1</c:v>
                </c:pt>
                <c:pt idx="10164">
                  <c:v>-1</c:v>
                </c:pt>
                <c:pt idx="10165">
                  <c:v>0</c:v>
                </c:pt>
                <c:pt idx="10166">
                  <c:v>0</c:v>
                </c:pt>
                <c:pt idx="10167">
                  <c:v>-1</c:v>
                </c:pt>
                <c:pt idx="10168">
                  <c:v>-1</c:v>
                </c:pt>
                <c:pt idx="10169">
                  <c:v>-1</c:v>
                </c:pt>
                <c:pt idx="10170">
                  <c:v>0</c:v>
                </c:pt>
                <c:pt idx="10171">
                  <c:v>0</c:v>
                </c:pt>
                <c:pt idx="10172">
                  <c:v>0</c:v>
                </c:pt>
                <c:pt idx="10173">
                  <c:v>-1</c:v>
                </c:pt>
                <c:pt idx="10174">
                  <c:v>-2</c:v>
                </c:pt>
                <c:pt idx="10175">
                  <c:v>-2</c:v>
                </c:pt>
                <c:pt idx="10176">
                  <c:v>-2</c:v>
                </c:pt>
                <c:pt idx="10177">
                  <c:v>-3</c:v>
                </c:pt>
                <c:pt idx="10178">
                  <c:v>-3</c:v>
                </c:pt>
                <c:pt idx="10179">
                  <c:v>-3</c:v>
                </c:pt>
                <c:pt idx="10180">
                  <c:v>-3</c:v>
                </c:pt>
                <c:pt idx="10181">
                  <c:v>-2</c:v>
                </c:pt>
                <c:pt idx="10182">
                  <c:v>-4</c:v>
                </c:pt>
                <c:pt idx="10183">
                  <c:v>-4</c:v>
                </c:pt>
                <c:pt idx="10184">
                  <c:v>-4</c:v>
                </c:pt>
                <c:pt idx="10185">
                  <c:v>-4</c:v>
                </c:pt>
                <c:pt idx="10186">
                  <c:v>-3</c:v>
                </c:pt>
                <c:pt idx="10187">
                  <c:v>-3</c:v>
                </c:pt>
                <c:pt idx="10188">
                  <c:v>-3</c:v>
                </c:pt>
                <c:pt idx="10189">
                  <c:v>-2</c:v>
                </c:pt>
                <c:pt idx="10190">
                  <c:v>-2</c:v>
                </c:pt>
                <c:pt idx="10191">
                  <c:v>-1</c:v>
                </c:pt>
                <c:pt idx="10192">
                  <c:v>-1</c:v>
                </c:pt>
                <c:pt idx="10193">
                  <c:v>-2</c:v>
                </c:pt>
                <c:pt idx="10194">
                  <c:v>-1</c:v>
                </c:pt>
                <c:pt idx="10195">
                  <c:v>-1</c:v>
                </c:pt>
                <c:pt idx="10196">
                  <c:v>-1</c:v>
                </c:pt>
                <c:pt idx="10197">
                  <c:v>-1</c:v>
                </c:pt>
                <c:pt idx="10198">
                  <c:v>-1</c:v>
                </c:pt>
                <c:pt idx="10199">
                  <c:v>-1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2</c:v>
                </c:pt>
                <c:pt idx="10205">
                  <c:v>2</c:v>
                </c:pt>
                <c:pt idx="10206">
                  <c:v>3</c:v>
                </c:pt>
                <c:pt idx="10207">
                  <c:v>3</c:v>
                </c:pt>
                <c:pt idx="10208">
                  <c:v>4</c:v>
                </c:pt>
                <c:pt idx="10209">
                  <c:v>4</c:v>
                </c:pt>
                <c:pt idx="10210">
                  <c:v>4</c:v>
                </c:pt>
                <c:pt idx="10211">
                  <c:v>3</c:v>
                </c:pt>
                <c:pt idx="10212">
                  <c:v>2</c:v>
                </c:pt>
                <c:pt idx="10213">
                  <c:v>2</c:v>
                </c:pt>
                <c:pt idx="10214">
                  <c:v>2</c:v>
                </c:pt>
                <c:pt idx="10215">
                  <c:v>3</c:v>
                </c:pt>
                <c:pt idx="10216">
                  <c:v>1</c:v>
                </c:pt>
                <c:pt idx="10217">
                  <c:v>1</c:v>
                </c:pt>
                <c:pt idx="10218">
                  <c:v>0</c:v>
                </c:pt>
                <c:pt idx="10219">
                  <c:v>0</c:v>
                </c:pt>
                <c:pt idx="10220">
                  <c:v>-1</c:v>
                </c:pt>
                <c:pt idx="10221">
                  <c:v>-1</c:v>
                </c:pt>
                <c:pt idx="10222">
                  <c:v>-2</c:v>
                </c:pt>
                <c:pt idx="10223">
                  <c:v>-1</c:v>
                </c:pt>
                <c:pt idx="10224">
                  <c:v>-1</c:v>
                </c:pt>
                <c:pt idx="10225">
                  <c:v>-1</c:v>
                </c:pt>
                <c:pt idx="10226">
                  <c:v>-1</c:v>
                </c:pt>
                <c:pt idx="10227">
                  <c:v>-2</c:v>
                </c:pt>
                <c:pt idx="10228">
                  <c:v>-2</c:v>
                </c:pt>
                <c:pt idx="10229">
                  <c:v>-2</c:v>
                </c:pt>
                <c:pt idx="10230">
                  <c:v>-1</c:v>
                </c:pt>
                <c:pt idx="10231">
                  <c:v>-1</c:v>
                </c:pt>
                <c:pt idx="10232">
                  <c:v>-1</c:v>
                </c:pt>
                <c:pt idx="10233">
                  <c:v>-3</c:v>
                </c:pt>
                <c:pt idx="10234">
                  <c:v>-2</c:v>
                </c:pt>
                <c:pt idx="10235">
                  <c:v>-2</c:v>
                </c:pt>
                <c:pt idx="10236">
                  <c:v>-2</c:v>
                </c:pt>
                <c:pt idx="10237">
                  <c:v>-2</c:v>
                </c:pt>
                <c:pt idx="10238">
                  <c:v>-2</c:v>
                </c:pt>
                <c:pt idx="10239">
                  <c:v>-2</c:v>
                </c:pt>
                <c:pt idx="10240">
                  <c:v>-2</c:v>
                </c:pt>
                <c:pt idx="10241">
                  <c:v>-2</c:v>
                </c:pt>
                <c:pt idx="10242">
                  <c:v>-2</c:v>
                </c:pt>
                <c:pt idx="10243">
                  <c:v>-2</c:v>
                </c:pt>
                <c:pt idx="10244">
                  <c:v>-2</c:v>
                </c:pt>
                <c:pt idx="10245">
                  <c:v>-1</c:v>
                </c:pt>
                <c:pt idx="10246">
                  <c:v>-1</c:v>
                </c:pt>
                <c:pt idx="10247">
                  <c:v>-1</c:v>
                </c:pt>
                <c:pt idx="10248">
                  <c:v>-1</c:v>
                </c:pt>
                <c:pt idx="10249">
                  <c:v>-1</c:v>
                </c:pt>
                <c:pt idx="10250">
                  <c:v>-1</c:v>
                </c:pt>
                <c:pt idx="10251">
                  <c:v>-1</c:v>
                </c:pt>
                <c:pt idx="10252">
                  <c:v>-1</c:v>
                </c:pt>
                <c:pt idx="10253">
                  <c:v>-1</c:v>
                </c:pt>
                <c:pt idx="10254">
                  <c:v>0</c:v>
                </c:pt>
                <c:pt idx="10255">
                  <c:v>-1</c:v>
                </c:pt>
                <c:pt idx="10256">
                  <c:v>-1</c:v>
                </c:pt>
                <c:pt idx="10257">
                  <c:v>0</c:v>
                </c:pt>
                <c:pt idx="10258">
                  <c:v>0</c:v>
                </c:pt>
                <c:pt idx="10259">
                  <c:v>0</c:v>
                </c:pt>
                <c:pt idx="10260">
                  <c:v>0</c:v>
                </c:pt>
                <c:pt idx="10261">
                  <c:v>0</c:v>
                </c:pt>
                <c:pt idx="10262">
                  <c:v>-2</c:v>
                </c:pt>
                <c:pt idx="10263">
                  <c:v>-1</c:v>
                </c:pt>
                <c:pt idx="10264">
                  <c:v>-1</c:v>
                </c:pt>
                <c:pt idx="10265">
                  <c:v>-1</c:v>
                </c:pt>
                <c:pt idx="10266">
                  <c:v>-2</c:v>
                </c:pt>
                <c:pt idx="10267">
                  <c:v>-1</c:v>
                </c:pt>
                <c:pt idx="10268">
                  <c:v>0</c:v>
                </c:pt>
                <c:pt idx="10269">
                  <c:v>1</c:v>
                </c:pt>
                <c:pt idx="10270">
                  <c:v>1</c:v>
                </c:pt>
                <c:pt idx="10271">
                  <c:v>1</c:v>
                </c:pt>
                <c:pt idx="10272">
                  <c:v>1</c:v>
                </c:pt>
                <c:pt idx="10273">
                  <c:v>2</c:v>
                </c:pt>
                <c:pt idx="10274">
                  <c:v>4</c:v>
                </c:pt>
                <c:pt idx="10275">
                  <c:v>3</c:v>
                </c:pt>
                <c:pt idx="10276">
                  <c:v>5</c:v>
                </c:pt>
                <c:pt idx="10277">
                  <c:v>5</c:v>
                </c:pt>
                <c:pt idx="10278">
                  <c:v>5</c:v>
                </c:pt>
                <c:pt idx="10279">
                  <c:v>5</c:v>
                </c:pt>
                <c:pt idx="10280">
                  <c:v>5</c:v>
                </c:pt>
                <c:pt idx="10281">
                  <c:v>4</c:v>
                </c:pt>
                <c:pt idx="10282">
                  <c:v>4</c:v>
                </c:pt>
                <c:pt idx="10283">
                  <c:v>4</c:v>
                </c:pt>
                <c:pt idx="10284">
                  <c:v>4</c:v>
                </c:pt>
                <c:pt idx="10285">
                  <c:v>3</c:v>
                </c:pt>
                <c:pt idx="10286">
                  <c:v>3</c:v>
                </c:pt>
                <c:pt idx="10287">
                  <c:v>3</c:v>
                </c:pt>
                <c:pt idx="10288">
                  <c:v>1</c:v>
                </c:pt>
                <c:pt idx="10289">
                  <c:v>1</c:v>
                </c:pt>
                <c:pt idx="10290">
                  <c:v>1</c:v>
                </c:pt>
                <c:pt idx="10291">
                  <c:v>2</c:v>
                </c:pt>
                <c:pt idx="10292">
                  <c:v>1</c:v>
                </c:pt>
                <c:pt idx="10293">
                  <c:v>1</c:v>
                </c:pt>
                <c:pt idx="10294">
                  <c:v>1</c:v>
                </c:pt>
                <c:pt idx="10295">
                  <c:v>1</c:v>
                </c:pt>
                <c:pt idx="10296">
                  <c:v>1</c:v>
                </c:pt>
                <c:pt idx="10297">
                  <c:v>1</c:v>
                </c:pt>
                <c:pt idx="10298">
                  <c:v>1</c:v>
                </c:pt>
                <c:pt idx="10299">
                  <c:v>1</c:v>
                </c:pt>
                <c:pt idx="10300">
                  <c:v>1</c:v>
                </c:pt>
                <c:pt idx="10301">
                  <c:v>1</c:v>
                </c:pt>
                <c:pt idx="10302">
                  <c:v>1</c:v>
                </c:pt>
                <c:pt idx="10303">
                  <c:v>-1</c:v>
                </c:pt>
                <c:pt idx="10304">
                  <c:v>-1</c:v>
                </c:pt>
                <c:pt idx="10305">
                  <c:v>-1</c:v>
                </c:pt>
                <c:pt idx="10306">
                  <c:v>-1</c:v>
                </c:pt>
                <c:pt idx="10307">
                  <c:v>-1</c:v>
                </c:pt>
                <c:pt idx="10308">
                  <c:v>-1</c:v>
                </c:pt>
                <c:pt idx="10309">
                  <c:v>-2</c:v>
                </c:pt>
                <c:pt idx="10310">
                  <c:v>-2</c:v>
                </c:pt>
                <c:pt idx="10311">
                  <c:v>-2</c:v>
                </c:pt>
                <c:pt idx="10312">
                  <c:v>-4</c:v>
                </c:pt>
                <c:pt idx="10313">
                  <c:v>-4</c:v>
                </c:pt>
                <c:pt idx="10314">
                  <c:v>-4</c:v>
                </c:pt>
                <c:pt idx="10315">
                  <c:v>-3</c:v>
                </c:pt>
                <c:pt idx="10316">
                  <c:v>-3</c:v>
                </c:pt>
                <c:pt idx="10317">
                  <c:v>-3</c:v>
                </c:pt>
                <c:pt idx="10318">
                  <c:v>-3</c:v>
                </c:pt>
                <c:pt idx="10319">
                  <c:v>-3</c:v>
                </c:pt>
                <c:pt idx="10320">
                  <c:v>-3</c:v>
                </c:pt>
                <c:pt idx="10321">
                  <c:v>-2</c:v>
                </c:pt>
                <c:pt idx="10322">
                  <c:v>-2</c:v>
                </c:pt>
                <c:pt idx="10323">
                  <c:v>-2</c:v>
                </c:pt>
                <c:pt idx="10324">
                  <c:v>-1</c:v>
                </c:pt>
                <c:pt idx="10325">
                  <c:v>-1</c:v>
                </c:pt>
                <c:pt idx="10326">
                  <c:v>-1</c:v>
                </c:pt>
                <c:pt idx="10327">
                  <c:v>-1</c:v>
                </c:pt>
                <c:pt idx="10328">
                  <c:v>-1</c:v>
                </c:pt>
                <c:pt idx="10329">
                  <c:v>-1</c:v>
                </c:pt>
                <c:pt idx="10330">
                  <c:v>-1</c:v>
                </c:pt>
                <c:pt idx="10331">
                  <c:v>-1</c:v>
                </c:pt>
                <c:pt idx="10332">
                  <c:v>-2</c:v>
                </c:pt>
                <c:pt idx="10333">
                  <c:v>-2</c:v>
                </c:pt>
                <c:pt idx="10334">
                  <c:v>-2</c:v>
                </c:pt>
                <c:pt idx="10335">
                  <c:v>-2</c:v>
                </c:pt>
                <c:pt idx="10336">
                  <c:v>-1</c:v>
                </c:pt>
                <c:pt idx="10337">
                  <c:v>-1</c:v>
                </c:pt>
                <c:pt idx="10338">
                  <c:v>-1</c:v>
                </c:pt>
                <c:pt idx="10339">
                  <c:v>-1</c:v>
                </c:pt>
                <c:pt idx="10340">
                  <c:v>-1</c:v>
                </c:pt>
                <c:pt idx="10341">
                  <c:v>-1</c:v>
                </c:pt>
                <c:pt idx="10342">
                  <c:v>-1</c:v>
                </c:pt>
                <c:pt idx="10343">
                  <c:v>-2</c:v>
                </c:pt>
                <c:pt idx="10344">
                  <c:v>-1</c:v>
                </c:pt>
                <c:pt idx="10345">
                  <c:v>-1</c:v>
                </c:pt>
                <c:pt idx="10346">
                  <c:v>-1</c:v>
                </c:pt>
                <c:pt idx="10347">
                  <c:v>-2</c:v>
                </c:pt>
                <c:pt idx="10348">
                  <c:v>-2</c:v>
                </c:pt>
                <c:pt idx="10349">
                  <c:v>-3</c:v>
                </c:pt>
                <c:pt idx="10350">
                  <c:v>-3</c:v>
                </c:pt>
                <c:pt idx="10351">
                  <c:v>-3</c:v>
                </c:pt>
                <c:pt idx="10352">
                  <c:v>-3</c:v>
                </c:pt>
                <c:pt idx="10353">
                  <c:v>-3</c:v>
                </c:pt>
                <c:pt idx="10354">
                  <c:v>-3</c:v>
                </c:pt>
                <c:pt idx="10355">
                  <c:v>-2</c:v>
                </c:pt>
                <c:pt idx="10356">
                  <c:v>-3</c:v>
                </c:pt>
                <c:pt idx="10357">
                  <c:v>-3</c:v>
                </c:pt>
                <c:pt idx="10358">
                  <c:v>-3</c:v>
                </c:pt>
                <c:pt idx="10359">
                  <c:v>-2</c:v>
                </c:pt>
                <c:pt idx="10360">
                  <c:v>-2</c:v>
                </c:pt>
                <c:pt idx="10361">
                  <c:v>-1</c:v>
                </c:pt>
                <c:pt idx="10362">
                  <c:v>-1</c:v>
                </c:pt>
                <c:pt idx="10363">
                  <c:v>-1</c:v>
                </c:pt>
                <c:pt idx="10364">
                  <c:v>-1</c:v>
                </c:pt>
                <c:pt idx="10365">
                  <c:v>-1</c:v>
                </c:pt>
                <c:pt idx="10366">
                  <c:v>-2</c:v>
                </c:pt>
                <c:pt idx="10367">
                  <c:v>-2</c:v>
                </c:pt>
                <c:pt idx="10368">
                  <c:v>-1</c:v>
                </c:pt>
                <c:pt idx="10369">
                  <c:v>-1</c:v>
                </c:pt>
                <c:pt idx="10370">
                  <c:v>-1</c:v>
                </c:pt>
                <c:pt idx="10371">
                  <c:v>-1</c:v>
                </c:pt>
                <c:pt idx="10372">
                  <c:v>-1</c:v>
                </c:pt>
                <c:pt idx="10373">
                  <c:v>-1</c:v>
                </c:pt>
                <c:pt idx="10374">
                  <c:v>-1</c:v>
                </c:pt>
                <c:pt idx="10375">
                  <c:v>-1</c:v>
                </c:pt>
                <c:pt idx="10376">
                  <c:v>-1</c:v>
                </c:pt>
                <c:pt idx="10377">
                  <c:v>-1</c:v>
                </c:pt>
                <c:pt idx="10378">
                  <c:v>-1</c:v>
                </c:pt>
                <c:pt idx="10379">
                  <c:v>-2</c:v>
                </c:pt>
                <c:pt idx="10380">
                  <c:v>-3</c:v>
                </c:pt>
                <c:pt idx="10381">
                  <c:v>-3</c:v>
                </c:pt>
                <c:pt idx="10382">
                  <c:v>-3</c:v>
                </c:pt>
                <c:pt idx="10383">
                  <c:v>-3</c:v>
                </c:pt>
                <c:pt idx="10384">
                  <c:v>-3</c:v>
                </c:pt>
                <c:pt idx="10385">
                  <c:v>-3</c:v>
                </c:pt>
                <c:pt idx="10386">
                  <c:v>-2</c:v>
                </c:pt>
                <c:pt idx="10387">
                  <c:v>-2</c:v>
                </c:pt>
                <c:pt idx="10388">
                  <c:v>-2</c:v>
                </c:pt>
                <c:pt idx="10389">
                  <c:v>-2</c:v>
                </c:pt>
                <c:pt idx="10390">
                  <c:v>-2</c:v>
                </c:pt>
                <c:pt idx="10391">
                  <c:v>-1</c:v>
                </c:pt>
                <c:pt idx="10392">
                  <c:v>-1</c:v>
                </c:pt>
                <c:pt idx="10393">
                  <c:v>-1</c:v>
                </c:pt>
                <c:pt idx="10394">
                  <c:v>-1</c:v>
                </c:pt>
                <c:pt idx="10395">
                  <c:v>-1</c:v>
                </c:pt>
                <c:pt idx="10396">
                  <c:v>-1</c:v>
                </c:pt>
                <c:pt idx="10397">
                  <c:v>-2</c:v>
                </c:pt>
                <c:pt idx="10398">
                  <c:v>-2</c:v>
                </c:pt>
                <c:pt idx="10399">
                  <c:v>-3</c:v>
                </c:pt>
                <c:pt idx="10400">
                  <c:v>-3</c:v>
                </c:pt>
                <c:pt idx="10401">
                  <c:v>-2</c:v>
                </c:pt>
                <c:pt idx="10402">
                  <c:v>-1</c:v>
                </c:pt>
                <c:pt idx="10403">
                  <c:v>-1</c:v>
                </c:pt>
                <c:pt idx="10404">
                  <c:v>0</c:v>
                </c:pt>
                <c:pt idx="10405">
                  <c:v>0</c:v>
                </c:pt>
                <c:pt idx="10406">
                  <c:v>0</c:v>
                </c:pt>
                <c:pt idx="10407">
                  <c:v>0</c:v>
                </c:pt>
                <c:pt idx="10408">
                  <c:v>0</c:v>
                </c:pt>
                <c:pt idx="10409">
                  <c:v>0</c:v>
                </c:pt>
                <c:pt idx="10410">
                  <c:v>0</c:v>
                </c:pt>
                <c:pt idx="10411">
                  <c:v>1</c:v>
                </c:pt>
                <c:pt idx="10412">
                  <c:v>1</c:v>
                </c:pt>
                <c:pt idx="10413">
                  <c:v>0</c:v>
                </c:pt>
                <c:pt idx="10414">
                  <c:v>-1</c:v>
                </c:pt>
                <c:pt idx="10415">
                  <c:v>-1</c:v>
                </c:pt>
                <c:pt idx="10416">
                  <c:v>-1</c:v>
                </c:pt>
                <c:pt idx="10417">
                  <c:v>-1</c:v>
                </c:pt>
                <c:pt idx="10418">
                  <c:v>-1</c:v>
                </c:pt>
                <c:pt idx="10419">
                  <c:v>-1</c:v>
                </c:pt>
                <c:pt idx="10420">
                  <c:v>-1</c:v>
                </c:pt>
                <c:pt idx="10421">
                  <c:v>-1</c:v>
                </c:pt>
                <c:pt idx="10422">
                  <c:v>-1</c:v>
                </c:pt>
                <c:pt idx="10423">
                  <c:v>-1</c:v>
                </c:pt>
                <c:pt idx="10424">
                  <c:v>-1</c:v>
                </c:pt>
                <c:pt idx="10425">
                  <c:v>-2</c:v>
                </c:pt>
                <c:pt idx="10426">
                  <c:v>-2</c:v>
                </c:pt>
                <c:pt idx="10427">
                  <c:v>-2</c:v>
                </c:pt>
                <c:pt idx="10428">
                  <c:v>-2</c:v>
                </c:pt>
                <c:pt idx="10429">
                  <c:v>-2</c:v>
                </c:pt>
                <c:pt idx="10430">
                  <c:v>-2</c:v>
                </c:pt>
                <c:pt idx="10431">
                  <c:v>-2</c:v>
                </c:pt>
                <c:pt idx="10432">
                  <c:v>-2</c:v>
                </c:pt>
                <c:pt idx="10433">
                  <c:v>-1</c:v>
                </c:pt>
                <c:pt idx="10434">
                  <c:v>-2</c:v>
                </c:pt>
                <c:pt idx="10435">
                  <c:v>-2</c:v>
                </c:pt>
                <c:pt idx="10436">
                  <c:v>-2</c:v>
                </c:pt>
                <c:pt idx="10437">
                  <c:v>-1</c:v>
                </c:pt>
                <c:pt idx="10438">
                  <c:v>-2</c:v>
                </c:pt>
                <c:pt idx="10439">
                  <c:v>-2</c:v>
                </c:pt>
                <c:pt idx="10440">
                  <c:v>-2</c:v>
                </c:pt>
                <c:pt idx="10441">
                  <c:v>-2</c:v>
                </c:pt>
                <c:pt idx="10442">
                  <c:v>0</c:v>
                </c:pt>
                <c:pt idx="10443">
                  <c:v>0</c:v>
                </c:pt>
                <c:pt idx="10444">
                  <c:v>0</c:v>
                </c:pt>
                <c:pt idx="10445">
                  <c:v>0</c:v>
                </c:pt>
                <c:pt idx="10446">
                  <c:v>1</c:v>
                </c:pt>
                <c:pt idx="10447">
                  <c:v>1</c:v>
                </c:pt>
                <c:pt idx="10448">
                  <c:v>1</c:v>
                </c:pt>
                <c:pt idx="10449">
                  <c:v>1</c:v>
                </c:pt>
                <c:pt idx="10450">
                  <c:v>-1</c:v>
                </c:pt>
                <c:pt idx="10451">
                  <c:v>-1</c:v>
                </c:pt>
                <c:pt idx="10452">
                  <c:v>-1</c:v>
                </c:pt>
                <c:pt idx="10453">
                  <c:v>-1</c:v>
                </c:pt>
                <c:pt idx="10454">
                  <c:v>-3</c:v>
                </c:pt>
                <c:pt idx="10455">
                  <c:v>-5</c:v>
                </c:pt>
                <c:pt idx="10456">
                  <c:v>-5</c:v>
                </c:pt>
                <c:pt idx="10457">
                  <c:v>-5</c:v>
                </c:pt>
                <c:pt idx="10458">
                  <c:v>-5</c:v>
                </c:pt>
                <c:pt idx="10459">
                  <c:v>-5</c:v>
                </c:pt>
                <c:pt idx="10460">
                  <c:v>-5</c:v>
                </c:pt>
                <c:pt idx="10461">
                  <c:v>-5</c:v>
                </c:pt>
                <c:pt idx="10462">
                  <c:v>-2</c:v>
                </c:pt>
                <c:pt idx="10463">
                  <c:v>-2</c:v>
                </c:pt>
                <c:pt idx="10464">
                  <c:v>-2</c:v>
                </c:pt>
                <c:pt idx="10465">
                  <c:v>-2</c:v>
                </c:pt>
                <c:pt idx="10466">
                  <c:v>-2</c:v>
                </c:pt>
                <c:pt idx="10467">
                  <c:v>-3</c:v>
                </c:pt>
                <c:pt idx="10468">
                  <c:v>-1</c:v>
                </c:pt>
                <c:pt idx="10469">
                  <c:v>-1</c:v>
                </c:pt>
                <c:pt idx="10470">
                  <c:v>0</c:v>
                </c:pt>
                <c:pt idx="10471">
                  <c:v>0</c:v>
                </c:pt>
                <c:pt idx="10472">
                  <c:v>0</c:v>
                </c:pt>
                <c:pt idx="10473">
                  <c:v>0</c:v>
                </c:pt>
                <c:pt idx="10474">
                  <c:v>0</c:v>
                </c:pt>
                <c:pt idx="10475">
                  <c:v>0</c:v>
                </c:pt>
                <c:pt idx="10476">
                  <c:v>1</c:v>
                </c:pt>
                <c:pt idx="10477">
                  <c:v>1</c:v>
                </c:pt>
                <c:pt idx="10478">
                  <c:v>1</c:v>
                </c:pt>
                <c:pt idx="10479">
                  <c:v>2</c:v>
                </c:pt>
                <c:pt idx="10480">
                  <c:v>2</c:v>
                </c:pt>
                <c:pt idx="10481">
                  <c:v>2</c:v>
                </c:pt>
                <c:pt idx="10482">
                  <c:v>1</c:v>
                </c:pt>
                <c:pt idx="10483">
                  <c:v>1</c:v>
                </c:pt>
                <c:pt idx="10484">
                  <c:v>1</c:v>
                </c:pt>
                <c:pt idx="10485">
                  <c:v>1</c:v>
                </c:pt>
                <c:pt idx="10486">
                  <c:v>2</c:v>
                </c:pt>
                <c:pt idx="10487">
                  <c:v>2</c:v>
                </c:pt>
                <c:pt idx="10488">
                  <c:v>1</c:v>
                </c:pt>
                <c:pt idx="10489">
                  <c:v>1</c:v>
                </c:pt>
                <c:pt idx="10490">
                  <c:v>0</c:v>
                </c:pt>
                <c:pt idx="10491">
                  <c:v>0</c:v>
                </c:pt>
                <c:pt idx="10492">
                  <c:v>0</c:v>
                </c:pt>
                <c:pt idx="10493">
                  <c:v>0</c:v>
                </c:pt>
                <c:pt idx="10494">
                  <c:v>0</c:v>
                </c:pt>
                <c:pt idx="10495">
                  <c:v>0</c:v>
                </c:pt>
                <c:pt idx="10496">
                  <c:v>0</c:v>
                </c:pt>
                <c:pt idx="10497">
                  <c:v>-1</c:v>
                </c:pt>
                <c:pt idx="10498">
                  <c:v>-1</c:v>
                </c:pt>
                <c:pt idx="10499">
                  <c:v>-1</c:v>
                </c:pt>
                <c:pt idx="10500">
                  <c:v>-1</c:v>
                </c:pt>
                <c:pt idx="10501">
                  <c:v>-2</c:v>
                </c:pt>
                <c:pt idx="10502">
                  <c:v>0</c:v>
                </c:pt>
                <c:pt idx="10503">
                  <c:v>0</c:v>
                </c:pt>
                <c:pt idx="10504">
                  <c:v>0</c:v>
                </c:pt>
                <c:pt idx="10505">
                  <c:v>0</c:v>
                </c:pt>
                <c:pt idx="10506">
                  <c:v>0</c:v>
                </c:pt>
                <c:pt idx="10507">
                  <c:v>0</c:v>
                </c:pt>
                <c:pt idx="10508">
                  <c:v>0</c:v>
                </c:pt>
                <c:pt idx="10509">
                  <c:v>1</c:v>
                </c:pt>
                <c:pt idx="10510">
                  <c:v>0</c:v>
                </c:pt>
                <c:pt idx="10511">
                  <c:v>0</c:v>
                </c:pt>
                <c:pt idx="10512">
                  <c:v>0</c:v>
                </c:pt>
                <c:pt idx="10513">
                  <c:v>0</c:v>
                </c:pt>
                <c:pt idx="10514">
                  <c:v>-1</c:v>
                </c:pt>
                <c:pt idx="10515">
                  <c:v>-1</c:v>
                </c:pt>
                <c:pt idx="10516">
                  <c:v>-1</c:v>
                </c:pt>
                <c:pt idx="10517">
                  <c:v>-1</c:v>
                </c:pt>
                <c:pt idx="10518">
                  <c:v>-1</c:v>
                </c:pt>
                <c:pt idx="10519">
                  <c:v>-1</c:v>
                </c:pt>
                <c:pt idx="10520">
                  <c:v>-1</c:v>
                </c:pt>
                <c:pt idx="10521">
                  <c:v>-1</c:v>
                </c:pt>
                <c:pt idx="10522">
                  <c:v>-1</c:v>
                </c:pt>
                <c:pt idx="10523">
                  <c:v>-1</c:v>
                </c:pt>
                <c:pt idx="10524">
                  <c:v>-1</c:v>
                </c:pt>
                <c:pt idx="10525">
                  <c:v>-1</c:v>
                </c:pt>
                <c:pt idx="10526">
                  <c:v>-1</c:v>
                </c:pt>
                <c:pt idx="10527">
                  <c:v>-1</c:v>
                </c:pt>
                <c:pt idx="10528">
                  <c:v>1</c:v>
                </c:pt>
                <c:pt idx="10529">
                  <c:v>1</c:v>
                </c:pt>
                <c:pt idx="10530">
                  <c:v>1</c:v>
                </c:pt>
                <c:pt idx="10531">
                  <c:v>1</c:v>
                </c:pt>
                <c:pt idx="10532">
                  <c:v>1</c:v>
                </c:pt>
                <c:pt idx="10533">
                  <c:v>1</c:v>
                </c:pt>
                <c:pt idx="10534">
                  <c:v>1</c:v>
                </c:pt>
                <c:pt idx="10535">
                  <c:v>2</c:v>
                </c:pt>
                <c:pt idx="10536">
                  <c:v>2</c:v>
                </c:pt>
                <c:pt idx="10537">
                  <c:v>2</c:v>
                </c:pt>
                <c:pt idx="10538">
                  <c:v>2</c:v>
                </c:pt>
                <c:pt idx="10539">
                  <c:v>2</c:v>
                </c:pt>
                <c:pt idx="10540">
                  <c:v>1</c:v>
                </c:pt>
                <c:pt idx="10541">
                  <c:v>1</c:v>
                </c:pt>
                <c:pt idx="10542">
                  <c:v>1</c:v>
                </c:pt>
                <c:pt idx="10543">
                  <c:v>1</c:v>
                </c:pt>
                <c:pt idx="10544">
                  <c:v>1</c:v>
                </c:pt>
                <c:pt idx="10545">
                  <c:v>1</c:v>
                </c:pt>
                <c:pt idx="10546">
                  <c:v>1</c:v>
                </c:pt>
                <c:pt idx="10547">
                  <c:v>1</c:v>
                </c:pt>
                <c:pt idx="10548">
                  <c:v>1</c:v>
                </c:pt>
                <c:pt idx="10549">
                  <c:v>1</c:v>
                </c:pt>
                <c:pt idx="10550">
                  <c:v>1</c:v>
                </c:pt>
                <c:pt idx="10551">
                  <c:v>0</c:v>
                </c:pt>
                <c:pt idx="10552">
                  <c:v>0</c:v>
                </c:pt>
                <c:pt idx="10553">
                  <c:v>0</c:v>
                </c:pt>
                <c:pt idx="10554">
                  <c:v>0</c:v>
                </c:pt>
                <c:pt idx="10555">
                  <c:v>0</c:v>
                </c:pt>
                <c:pt idx="10556">
                  <c:v>0</c:v>
                </c:pt>
                <c:pt idx="10557">
                  <c:v>0</c:v>
                </c:pt>
                <c:pt idx="10558">
                  <c:v>0</c:v>
                </c:pt>
                <c:pt idx="10559">
                  <c:v>-1</c:v>
                </c:pt>
                <c:pt idx="10560">
                  <c:v>-1</c:v>
                </c:pt>
                <c:pt idx="10561">
                  <c:v>-1</c:v>
                </c:pt>
                <c:pt idx="10562">
                  <c:v>-2</c:v>
                </c:pt>
                <c:pt idx="10563">
                  <c:v>-1</c:v>
                </c:pt>
                <c:pt idx="10564">
                  <c:v>-1</c:v>
                </c:pt>
                <c:pt idx="10565">
                  <c:v>-1</c:v>
                </c:pt>
                <c:pt idx="10566">
                  <c:v>-1</c:v>
                </c:pt>
                <c:pt idx="10567">
                  <c:v>-1</c:v>
                </c:pt>
                <c:pt idx="10568">
                  <c:v>-1</c:v>
                </c:pt>
                <c:pt idx="10569">
                  <c:v>-1</c:v>
                </c:pt>
                <c:pt idx="10570">
                  <c:v>-1</c:v>
                </c:pt>
                <c:pt idx="10571">
                  <c:v>-1</c:v>
                </c:pt>
                <c:pt idx="10572">
                  <c:v>-1</c:v>
                </c:pt>
                <c:pt idx="10573">
                  <c:v>-1</c:v>
                </c:pt>
                <c:pt idx="10574">
                  <c:v>-1</c:v>
                </c:pt>
                <c:pt idx="10575">
                  <c:v>-1</c:v>
                </c:pt>
                <c:pt idx="10576">
                  <c:v>-1</c:v>
                </c:pt>
                <c:pt idx="10577">
                  <c:v>-1</c:v>
                </c:pt>
                <c:pt idx="10578">
                  <c:v>-1</c:v>
                </c:pt>
                <c:pt idx="10579">
                  <c:v>-1</c:v>
                </c:pt>
                <c:pt idx="10580">
                  <c:v>-1</c:v>
                </c:pt>
                <c:pt idx="10581">
                  <c:v>-1</c:v>
                </c:pt>
                <c:pt idx="10582">
                  <c:v>-1</c:v>
                </c:pt>
                <c:pt idx="10583">
                  <c:v>-1</c:v>
                </c:pt>
                <c:pt idx="10584">
                  <c:v>-2</c:v>
                </c:pt>
                <c:pt idx="10585">
                  <c:v>-2</c:v>
                </c:pt>
                <c:pt idx="10586">
                  <c:v>-2</c:v>
                </c:pt>
                <c:pt idx="10587">
                  <c:v>-1</c:v>
                </c:pt>
                <c:pt idx="10588">
                  <c:v>-1</c:v>
                </c:pt>
                <c:pt idx="10589">
                  <c:v>-1</c:v>
                </c:pt>
                <c:pt idx="10590">
                  <c:v>-1</c:v>
                </c:pt>
                <c:pt idx="10591">
                  <c:v>-1</c:v>
                </c:pt>
                <c:pt idx="10592">
                  <c:v>-1</c:v>
                </c:pt>
                <c:pt idx="10593">
                  <c:v>-1</c:v>
                </c:pt>
                <c:pt idx="10594">
                  <c:v>-1</c:v>
                </c:pt>
                <c:pt idx="10595">
                  <c:v>-1</c:v>
                </c:pt>
                <c:pt idx="10596">
                  <c:v>-2</c:v>
                </c:pt>
                <c:pt idx="10597">
                  <c:v>-2</c:v>
                </c:pt>
                <c:pt idx="10598">
                  <c:v>-2</c:v>
                </c:pt>
                <c:pt idx="10599">
                  <c:v>-3</c:v>
                </c:pt>
                <c:pt idx="10600">
                  <c:v>-3</c:v>
                </c:pt>
                <c:pt idx="10601">
                  <c:v>-3</c:v>
                </c:pt>
                <c:pt idx="10602">
                  <c:v>-3</c:v>
                </c:pt>
                <c:pt idx="10603">
                  <c:v>-3</c:v>
                </c:pt>
                <c:pt idx="10604">
                  <c:v>-3</c:v>
                </c:pt>
                <c:pt idx="10605">
                  <c:v>-3</c:v>
                </c:pt>
                <c:pt idx="10606">
                  <c:v>-3</c:v>
                </c:pt>
                <c:pt idx="10607">
                  <c:v>-3</c:v>
                </c:pt>
                <c:pt idx="10608">
                  <c:v>-2</c:v>
                </c:pt>
                <c:pt idx="10609">
                  <c:v>-2</c:v>
                </c:pt>
                <c:pt idx="10610">
                  <c:v>-2</c:v>
                </c:pt>
                <c:pt idx="10611">
                  <c:v>-2</c:v>
                </c:pt>
                <c:pt idx="10612">
                  <c:v>-2</c:v>
                </c:pt>
                <c:pt idx="10613">
                  <c:v>-2</c:v>
                </c:pt>
                <c:pt idx="10614">
                  <c:v>-2</c:v>
                </c:pt>
                <c:pt idx="10615">
                  <c:v>-2</c:v>
                </c:pt>
                <c:pt idx="10616">
                  <c:v>-1</c:v>
                </c:pt>
                <c:pt idx="10617">
                  <c:v>-1</c:v>
                </c:pt>
                <c:pt idx="10618">
                  <c:v>-2</c:v>
                </c:pt>
                <c:pt idx="10619">
                  <c:v>-2</c:v>
                </c:pt>
                <c:pt idx="10620">
                  <c:v>-3</c:v>
                </c:pt>
                <c:pt idx="10621">
                  <c:v>-3</c:v>
                </c:pt>
                <c:pt idx="10622">
                  <c:v>-3</c:v>
                </c:pt>
                <c:pt idx="10623">
                  <c:v>-3</c:v>
                </c:pt>
                <c:pt idx="10624">
                  <c:v>-1</c:v>
                </c:pt>
                <c:pt idx="10625">
                  <c:v>-1</c:v>
                </c:pt>
                <c:pt idx="10626">
                  <c:v>-1</c:v>
                </c:pt>
                <c:pt idx="10627">
                  <c:v>-1</c:v>
                </c:pt>
                <c:pt idx="10628">
                  <c:v>-1</c:v>
                </c:pt>
                <c:pt idx="10629">
                  <c:v>0</c:v>
                </c:pt>
                <c:pt idx="10630">
                  <c:v>1</c:v>
                </c:pt>
                <c:pt idx="10631">
                  <c:v>1</c:v>
                </c:pt>
                <c:pt idx="10632">
                  <c:v>2</c:v>
                </c:pt>
                <c:pt idx="10633">
                  <c:v>2</c:v>
                </c:pt>
                <c:pt idx="10634">
                  <c:v>2</c:v>
                </c:pt>
                <c:pt idx="10635">
                  <c:v>2</c:v>
                </c:pt>
                <c:pt idx="10636">
                  <c:v>-1</c:v>
                </c:pt>
                <c:pt idx="10637">
                  <c:v>0</c:v>
                </c:pt>
                <c:pt idx="10638">
                  <c:v>0</c:v>
                </c:pt>
                <c:pt idx="10639">
                  <c:v>-1</c:v>
                </c:pt>
                <c:pt idx="10640">
                  <c:v>-1</c:v>
                </c:pt>
                <c:pt idx="10641">
                  <c:v>-1</c:v>
                </c:pt>
                <c:pt idx="10642">
                  <c:v>-1</c:v>
                </c:pt>
                <c:pt idx="10643">
                  <c:v>-1</c:v>
                </c:pt>
                <c:pt idx="10644">
                  <c:v>-2</c:v>
                </c:pt>
                <c:pt idx="10645">
                  <c:v>-2</c:v>
                </c:pt>
                <c:pt idx="10646">
                  <c:v>-2</c:v>
                </c:pt>
                <c:pt idx="10647">
                  <c:v>-1</c:v>
                </c:pt>
                <c:pt idx="10648">
                  <c:v>0</c:v>
                </c:pt>
                <c:pt idx="10649">
                  <c:v>-1</c:v>
                </c:pt>
                <c:pt idx="10650">
                  <c:v>-1</c:v>
                </c:pt>
                <c:pt idx="10651">
                  <c:v>0</c:v>
                </c:pt>
                <c:pt idx="10652">
                  <c:v>0</c:v>
                </c:pt>
                <c:pt idx="10653">
                  <c:v>0</c:v>
                </c:pt>
                <c:pt idx="10654">
                  <c:v>0</c:v>
                </c:pt>
                <c:pt idx="10655">
                  <c:v>0</c:v>
                </c:pt>
                <c:pt idx="10656">
                  <c:v>1</c:v>
                </c:pt>
                <c:pt idx="10657">
                  <c:v>1</c:v>
                </c:pt>
                <c:pt idx="10658">
                  <c:v>1</c:v>
                </c:pt>
                <c:pt idx="10659">
                  <c:v>-1</c:v>
                </c:pt>
                <c:pt idx="10660">
                  <c:v>-1</c:v>
                </c:pt>
                <c:pt idx="10661">
                  <c:v>-1</c:v>
                </c:pt>
                <c:pt idx="10662">
                  <c:v>-1</c:v>
                </c:pt>
                <c:pt idx="10663">
                  <c:v>-1</c:v>
                </c:pt>
                <c:pt idx="10664">
                  <c:v>-1</c:v>
                </c:pt>
                <c:pt idx="10665">
                  <c:v>-1</c:v>
                </c:pt>
                <c:pt idx="10666">
                  <c:v>-1</c:v>
                </c:pt>
                <c:pt idx="10667">
                  <c:v>-1</c:v>
                </c:pt>
                <c:pt idx="10668">
                  <c:v>-1</c:v>
                </c:pt>
                <c:pt idx="10669">
                  <c:v>-1</c:v>
                </c:pt>
                <c:pt idx="10670">
                  <c:v>-1</c:v>
                </c:pt>
                <c:pt idx="10671">
                  <c:v>0</c:v>
                </c:pt>
                <c:pt idx="10672">
                  <c:v>0</c:v>
                </c:pt>
                <c:pt idx="10673">
                  <c:v>0</c:v>
                </c:pt>
                <c:pt idx="10674">
                  <c:v>0</c:v>
                </c:pt>
                <c:pt idx="10675">
                  <c:v>0</c:v>
                </c:pt>
                <c:pt idx="10676">
                  <c:v>0</c:v>
                </c:pt>
                <c:pt idx="10677">
                  <c:v>0</c:v>
                </c:pt>
                <c:pt idx="10678">
                  <c:v>0</c:v>
                </c:pt>
                <c:pt idx="10679">
                  <c:v>0</c:v>
                </c:pt>
                <c:pt idx="10680">
                  <c:v>0</c:v>
                </c:pt>
                <c:pt idx="10681">
                  <c:v>0</c:v>
                </c:pt>
                <c:pt idx="10682">
                  <c:v>0</c:v>
                </c:pt>
                <c:pt idx="10683">
                  <c:v>-1</c:v>
                </c:pt>
                <c:pt idx="10684">
                  <c:v>-1</c:v>
                </c:pt>
                <c:pt idx="10685">
                  <c:v>-1</c:v>
                </c:pt>
                <c:pt idx="10686">
                  <c:v>1</c:v>
                </c:pt>
                <c:pt idx="10687">
                  <c:v>1</c:v>
                </c:pt>
                <c:pt idx="10688">
                  <c:v>2</c:v>
                </c:pt>
                <c:pt idx="10689">
                  <c:v>2</c:v>
                </c:pt>
                <c:pt idx="10690">
                  <c:v>2</c:v>
                </c:pt>
                <c:pt idx="10691">
                  <c:v>2</c:v>
                </c:pt>
                <c:pt idx="10692">
                  <c:v>2</c:v>
                </c:pt>
                <c:pt idx="10693">
                  <c:v>2</c:v>
                </c:pt>
                <c:pt idx="10694">
                  <c:v>1</c:v>
                </c:pt>
                <c:pt idx="10695">
                  <c:v>3</c:v>
                </c:pt>
                <c:pt idx="10696">
                  <c:v>3</c:v>
                </c:pt>
                <c:pt idx="10697">
                  <c:v>3</c:v>
                </c:pt>
                <c:pt idx="10698">
                  <c:v>1</c:v>
                </c:pt>
                <c:pt idx="10699">
                  <c:v>1</c:v>
                </c:pt>
                <c:pt idx="10700">
                  <c:v>0</c:v>
                </c:pt>
                <c:pt idx="10701">
                  <c:v>0</c:v>
                </c:pt>
                <c:pt idx="10702">
                  <c:v>0</c:v>
                </c:pt>
                <c:pt idx="10703">
                  <c:v>-1</c:v>
                </c:pt>
                <c:pt idx="10704">
                  <c:v>-1</c:v>
                </c:pt>
                <c:pt idx="10705">
                  <c:v>-1</c:v>
                </c:pt>
                <c:pt idx="10706">
                  <c:v>0</c:v>
                </c:pt>
                <c:pt idx="10707">
                  <c:v>-1</c:v>
                </c:pt>
                <c:pt idx="10708">
                  <c:v>-1</c:v>
                </c:pt>
                <c:pt idx="10709">
                  <c:v>-1</c:v>
                </c:pt>
                <c:pt idx="10710">
                  <c:v>-1</c:v>
                </c:pt>
                <c:pt idx="10711">
                  <c:v>-1</c:v>
                </c:pt>
                <c:pt idx="10712">
                  <c:v>-1</c:v>
                </c:pt>
                <c:pt idx="10713">
                  <c:v>-1</c:v>
                </c:pt>
                <c:pt idx="10714">
                  <c:v>0</c:v>
                </c:pt>
                <c:pt idx="10715">
                  <c:v>1</c:v>
                </c:pt>
                <c:pt idx="10716">
                  <c:v>1</c:v>
                </c:pt>
                <c:pt idx="10717">
                  <c:v>1</c:v>
                </c:pt>
                <c:pt idx="10718">
                  <c:v>1</c:v>
                </c:pt>
                <c:pt idx="10719">
                  <c:v>1</c:v>
                </c:pt>
                <c:pt idx="10720">
                  <c:v>1</c:v>
                </c:pt>
                <c:pt idx="10721">
                  <c:v>1</c:v>
                </c:pt>
                <c:pt idx="10722">
                  <c:v>1</c:v>
                </c:pt>
                <c:pt idx="10723">
                  <c:v>1</c:v>
                </c:pt>
                <c:pt idx="10724">
                  <c:v>1</c:v>
                </c:pt>
                <c:pt idx="10725">
                  <c:v>1</c:v>
                </c:pt>
                <c:pt idx="10726">
                  <c:v>-1</c:v>
                </c:pt>
                <c:pt idx="10727">
                  <c:v>-1</c:v>
                </c:pt>
                <c:pt idx="10728">
                  <c:v>-1</c:v>
                </c:pt>
                <c:pt idx="10729">
                  <c:v>-1</c:v>
                </c:pt>
                <c:pt idx="10730">
                  <c:v>-1</c:v>
                </c:pt>
                <c:pt idx="10731">
                  <c:v>-1</c:v>
                </c:pt>
                <c:pt idx="10732">
                  <c:v>-1</c:v>
                </c:pt>
                <c:pt idx="10733">
                  <c:v>-2</c:v>
                </c:pt>
                <c:pt idx="10734">
                  <c:v>-2</c:v>
                </c:pt>
                <c:pt idx="10735">
                  <c:v>-2</c:v>
                </c:pt>
                <c:pt idx="10736">
                  <c:v>-2</c:v>
                </c:pt>
                <c:pt idx="10737">
                  <c:v>-2</c:v>
                </c:pt>
                <c:pt idx="10738">
                  <c:v>-1</c:v>
                </c:pt>
                <c:pt idx="10739">
                  <c:v>-1</c:v>
                </c:pt>
                <c:pt idx="10740">
                  <c:v>-1</c:v>
                </c:pt>
                <c:pt idx="10741">
                  <c:v>-1</c:v>
                </c:pt>
                <c:pt idx="10742">
                  <c:v>-2</c:v>
                </c:pt>
                <c:pt idx="10743">
                  <c:v>-2</c:v>
                </c:pt>
                <c:pt idx="10744">
                  <c:v>-2</c:v>
                </c:pt>
                <c:pt idx="10745">
                  <c:v>-2</c:v>
                </c:pt>
                <c:pt idx="10746">
                  <c:v>-2</c:v>
                </c:pt>
                <c:pt idx="10747">
                  <c:v>-2</c:v>
                </c:pt>
                <c:pt idx="10748">
                  <c:v>-2</c:v>
                </c:pt>
                <c:pt idx="10749">
                  <c:v>-2</c:v>
                </c:pt>
                <c:pt idx="10750">
                  <c:v>-2</c:v>
                </c:pt>
                <c:pt idx="10751">
                  <c:v>-2</c:v>
                </c:pt>
                <c:pt idx="10752">
                  <c:v>-3</c:v>
                </c:pt>
                <c:pt idx="10753">
                  <c:v>-3</c:v>
                </c:pt>
                <c:pt idx="10754">
                  <c:v>-2</c:v>
                </c:pt>
                <c:pt idx="10755">
                  <c:v>-2</c:v>
                </c:pt>
                <c:pt idx="10756">
                  <c:v>-2</c:v>
                </c:pt>
                <c:pt idx="10757">
                  <c:v>-1</c:v>
                </c:pt>
                <c:pt idx="10758">
                  <c:v>-1</c:v>
                </c:pt>
                <c:pt idx="10759">
                  <c:v>-1</c:v>
                </c:pt>
                <c:pt idx="10760">
                  <c:v>-1</c:v>
                </c:pt>
                <c:pt idx="10761">
                  <c:v>-1</c:v>
                </c:pt>
                <c:pt idx="10762">
                  <c:v>-1</c:v>
                </c:pt>
                <c:pt idx="10763">
                  <c:v>-1</c:v>
                </c:pt>
                <c:pt idx="10764">
                  <c:v>-1</c:v>
                </c:pt>
                <c:pt idx="10765">
                  <c:v>-1</c:v>
                </c:pt>
                <c:pt idx="10766">
                  <c:v>-1</c:v>
                </c:pt>
                <c:pt idx="10767">
                  <c:v>-1</c:v>
                </c:pt>
                <c:pt idx="10768">
                  <c:v>-1</c:v>
                </c:pt>
                <c:pt idx="10769">
                  <c:v>-3</c:v>
                </c:pt>
                <c:pt idx="10770">
                  <c:v>-3</c:v>
                </c:pt>
                <c:pt idx="10771">
                  <c:v>-3</c:v>
                </c:pt>
                <c:pt idx="10772">
                  <c:v>-3</c:v>
                </c:pt>
                <c:pt idx="10773">
                  <c:v>-3</c:v>
                </c:pt>
                <c:pt idx="10774">
                  <c:v>-3</c:v>
                </c:pt>
                <c:pt idx="10775">
                  <c:v>-3</c:v>
                </c:pt>
                <c:pt idx="10776">
                  <c:v>-1</c:v>
                </c:pt>
                <c:pt idx="10777">
                  <c:v>-2</c:v>
                </c:pt>
                <c:pt idx="10778">
                  <c:v>-2</c:v>
                </c:pt>
                <c:pt idx="10779">
                  <c:v>-2</c:v>
                </c:pt>
                <c:pt idx="10780">
                  <c:v>-2</c:v>
                </c:pt>
                <c:pt idx="10781">
                  <c:v>0</c:v>
                </c:pt>
                <c:pt idx="10782">
                  <c:v>-1</c:v>
                </c:pt>
                <c:pt idx="10783">
                  <c:v>-1</c:v>
                </c:pt>
                <c:pt idx="10784">
                  <c:v>-1</c:v>
                </c:pt>
                <c:pt idx="10785">
                  <c:v>-1</c:v>
                </c:pt>
                <c:pt idx="10786">
                  <c:v>-1</c:v>
                </c:pt>
                <c:pt idx="10787">
                  <c:v>-1</c:v>
                </c:pt>
                <c:pt idx="10788">
                  <c:v>-1</c:v>
                </c:pt>
                <c:pt idx="10789">
                  <c:v>0</c:v>
                </c:pt>
                <c:pt idx="10790">
                  <c:v>0</c:v>
                </c:pt>
                <c:pt idx="10791">
                  <c:v>0</c:v>
                </c:pt>
                <c:pt idx="10792">
                  <c:v>0</c:v>
                </c:pt>
                <c:pt idx="10793">
                  <c:v>-1</c:v>
                </c:pt>
                <c:pt idx="10794">
                  <c:v>1</c:v>
                </c:pt>
                <c:pt idx="10795">
                  <c:v>1</c:v>
                </c:pt>
                <c:pt idx="10796">
                  <c:v>1</c:v>
                </c:pt>
                <c:pt idx="10797">
                  <c:v>1</c:v>
                </c:pt>
                <c:pt idx="10798">
                  <c:v>1</c:v>
                </c:pt>
                <c:pt idx="10799">
                  <c:v>1</c:v>
                </c:pt>
                <c:pt idx="10800">
                  <c:v>1</c:v>
                </c:pt>
                <c:pt idx="10801">
                  <c:v>1</c:v>
                </c:pt>
                <c:pt idx="10802">
                  <c:v>1</c:v>
                </c:pt>
                <c:pt idx="10803">
                  <c:v>1</c:v>
                </c:pt>
                <c:pt idx="10804">
                  <c:v>1</c:v>
                </c:pt>
                <c:pt idx="10805">
                  <c:v>0</c:v>
                </c:pt>
                <c:pt idx="10806">
                  <c:v>-1</c:v>
                </c:pt>
                <c:pt idx="10807">
                  <c:v>-1</c:v>
                </c:pt>
                <c:pt idx="10808">
                  <c:v>-2</c:v>
                </c:pt>
                <c:pt idx="10809">
                  <c:v>-2</c:v>
                </c:pt>
                <c:pt idx="10810">
                  <c:v>-2</c:v>
                </c:pt>
                <c:pt idx="10811">
                  <c:v>-2</c:v>
                </c:pt>
                <c:pt idx="10812">
                  <c:v>-2</c:v>
                </c:pt>
                <c:pt idx="10813">
                  <c:v>-2</c:v>
                </c:pt>
                <c:pt idx="10814">
                  <c:v>-2</c:v>
                </c:pt>
                <c:pt idx="10815">
                  <c:v>-3</c:v>
                </c:pt>
                <c:pt idx="10816">
                  <c:v>-3</c:v>
                </c:pt>
                <c:pt idx="10817">
                  <c:v>-1</c:v>
                </c:pt>
                <c:pt idx="10818">
                  <c:v>-1</c:v>
                </c:pt>
                <c:pt idx="10819">
                  <c:v>-1</c:v>
                </c:pt>
                <c:pt idx="10820">
                  <c:v>0</c:v>
                </c:pt>
                <c:pt idx="10821">
                  <c:v>0</c:v>
                </c:pt>
                <c:pt idx="10822">
                  <c:v>0</c:v>
                </c:pt>
                <c:pt idx="10823">
                  <c:v>-1</c:v>
                </c:pt>
                <c:pt idx="10824">
                  <c:v>-1</c:v>
                </c:pt>
                <c:pt idx="10825">
                  <c:v>-1</c:v>
                </c:pt>
                <c:pt idx="10826">
                  <c:v>-1</c:v>
                </c:pt>
                <c:pt idx="10827">
                  <c:v>0</c:v>
                </c:pt>
                <c:pt idx="10828">
                  <c:v>0</c:v>
                </c:pt>
                <c:pt idx="10829">
                  <c:v>0</c:v>
                </c:pt>
                <c:pt idx="10830">
                  <c:v>-1</c:v>
                </c:pt>
                <c:pt idx="10831">
                  <c:v>-1</c:v>
                </c:pt>
                <c:pt idx="10832">
                  <c:v>-1</c:v>
                </c:pt>
                <c:pt idx="10833">
                  <c:v>-1</c:v>
                </c:pt>
                <c:pt idx="10834">
                  <c:v>-1</c:v>
                </c:pt>
                <c:pt idx="10835">
                  <c:v>0</c:v>
                </c:pt>
                <c:pt idx="10836">
                  <c:v>0</c:v>
                </c:pt>
                <c:pt idx="10837">
                  <c:v>0</c:v>
                </c:pt>
                <c:pt idx="10838">
                  <c:v>0</c:v>
                </c:pt>
                <c:pt idx="10839">
                  <c:v>0</c:v>
                </c:pt>
                <c:pt idx="10840">
                  <c:v>0</c:v>
                </c:pt>
                <c:pt idx="10841">
                  <c:v>-1</c:v>
                </c:pt>
                <c:pt idx="10842">
                  <c:v>2</c:v>
                </c:pt>
                <c:pt idx="10843">
                  <c:v>2</c:v>
                </c:pt>
                <c:pt idx="10844">
                  <c:v>2</c:v>
                </c:pt>
                <c:pt idx="10845">
                  <c:v>2</c:v>
                </c:pt>
                <c:pt idx="10846">
                  <c:v>2</c:v>
                </c:pt>
                <c:pt idx="10847">
                  <c:v>2</c:v>
                </c:pt>
                <c:pt idx="10848">
                  <c:v>2</c:v>
                </c:pt>
                <c:pt idx="10849">
                  <c:v>2</c:v>
                </c:pt>
                <c:pt idx="10850">
                  <c:v>2</c:v>
                </c:pt>
                <c:pt idx="10851">
                  <c:v>2</c:v>
                </c:pt>
                <c:pt idx="10852">
                  <c:v>2</c:v>
                </c:pt>
                <c:pt idx="10853">
                  <c:v>2</c:v>
                </c:pt>
                <c:pt idx="10854">
                  <c:v>1</c:v>
                </c:pt>
                <c:pt idx="10855">
                  <c:v>1</c:v>
                </c:pt>
                <c:pt idx="10856">
                  <c:v>1</c:v>
                </c:pt>
                <c:pt idx="10857">
                  <c:v>1</c:v>
                </c:pt>
                <c:pt idx="10858">
                  <c:v>1</c:v>
                </c:pt>
                <c:pt idx="10859">
                  <c:v>1</c:v>
                </c:pt>
                <c:pt idx="10860">
                  <c:v>1</c:v>
                </c:pt>
                <c:pt idx="10861">
                  <c:v>1</c:v>
                </c:pt>
                <c:pt idx="10862">
                  <c:v>1</c:v>
                </c:pt>
                <c:pt idx="10863">
                  <c:v>1</c:v>
                </c:pt>
                <c:pt idx="10864">
                  <c:v>1</c:v>
                </c:pt>
                <c:pt idx="10865">
                  <c:v>2</c:v>
                </c:pt>
                <c:pt idx="10866">
                  <c:v>1</c:v>
                </c:pt>
                <c:pt idx="10867">
                  <c:v>1</c:v>
                </c:pt>
                <c:pt idx="10868">
                  <c:v>1</c:v>
                </c:pt>
                <c:pt idx="10869">
                  <c:v>1</c:v>
                </c:pt>
                <c:pt idx="10870">
                  <c:v>0</c:v>
                </c:pt>
                <c:pt idx="10871">
                  <c:v>0</c:v>
                </c:pt>
                <c:pt idx="10872">
                  <c:v>-1</c:v>
                </c:pt>
                <c:pt idx="10873">
                  <c:v>-1</c:v>
                </c:pt>
                <c:pt idx="10874">
                  <c:v>-1</c:v>
                </c:pt>
                <c:pt idx="10875">
                  <c:v>-1</c:v>
                </c:pt>
                <c:pt idx="10876">
                  <c:v>-1</c:v>
                </c:pt>
                <c:pt idx="10877">
                  <c:v>-2</c:v>
                </c:pt>
                <c:pt idx="10878">
                  <c:v>-2</c:v>
                </c:pt>
                <c:pt idx="10879">
                  <c:v>-2</c:v>
                </c:pt>
                <c:pt idx="10880">
                  <c:v>-2</c:v>
                </c:pt>
                <c:pt idx="10881">
                  <c:v>-3</c:v>
                </c:pt>
                <c:pt idx="10882">
                  <c:v>-2</c:v>
                </c:pt>
                <c:pt idx="10883">
                  <c:v>-2</c:v>
                </c:pt>
                <c:pt idx="10884">
                  <c:v>-3</c:v>
                </c:pt>
                <c:pt idx="10885">
                  <c:v>-3</c:v>
                </c:pt>
                <c:pt idx="10886">
                  <c:v>-2</c:v>
                </c:pt>
                <c:pt idx="10887">
                  <c:v>-2</c:v>
                </c:pt>
                <c:pt idx="10888">
                  <c:v>-2</c:v>
                </c:pt>
                <c:pt idx="10889">
                  <c:v>-1</c:v>
                </c:pt>
                <c:pt idx="10890">
                  <c:v>-1</c:v>
                </c:pt>
                <c:pt idx="10891">
                  <c:v>-1</c:v>
                </c:pt>
                <c:pt idx="10892">
                  <c:v>-1</c:v>
                </c:pt>
                <c:pt idx="10893">
                  <c:v>-1</c:v>
                </c:pt>
                <c:pt idx="10894">
                  <c:v>-2</c:v>
                </c:pt>
                <c:pt idx="10895">
                  <c:v>-2</c:v>
                </c:pt>
                <c:pt idx="10896">
                  <c:v>0</c:v>
                </c:pt>
                <c:pt idx="10897">
                  <c:v>0</c:v>
                </c:pt>
                <c:pt idx="10898">
                  <c:v>-4</c:v>
                </c:pt>
                <c:pt idx="10899">
                  <c:v>-4</c:v>
                </c:pt>
                <c:pt idx="10900">
                  <c:v>-3</c:v>
                </c:pt>
                <c:pt idx="10901">
                  <c:v>-4</c:v>
                </c:pt>
                <c:pt idx="10902">
                  <c:v>-4</c:v>
                </c:pt>
                <c:pt idx="10903">
                  <c:v>-4</c:v>
                </c:pt>
                <c:pt idx="10904">
                  <c:v>-4</c:v>
                </c:pt>
                <c:pt idx="10905">
                  <c:v>-4</c:v>
                </c:pt>
                <c:pt idx="10906">
                  <c:v>-4</c:v>
                </c:pt>
                <c:pt idx="10907">
                  <c:v>-3</c:v>
                </c:pt>
                <c:pt idx="10908">
                  <c:v>-3</c:v>
                </c:pt>
                <c:pt idx="10909">
                  <c:v>-2</c:v>
                </c:pt>
                <c:pt idx="10910">
                  <c:v>1</c:v>
                </c:pt>
                <c:pt idx="10911">
                  <c:v>1</c:v>
                </c:pt>
                <c:pt idx="10912">
                  <c:v>0</c:v>
                </c:pt>
                <c:pt idx="10913">
                  <c:v>0</c:v>
                </c:pt>
                <c:pt idx="10914">
                  <c:v>0</c:v>
                </c:pt>
                <c:pt idx="10915">
                  <c:v>-1</c:v>
                </c:pt>
                <c:pt idx="10916">
                  <c:v>1</c:v>
                </c:pt>
                <c:pt idx="10917">
                  <c:v>1</c:v>
                </c:pt>
                <c:pt idx="10918">
                  <c:v>1</c:v>
                </c:pt>
                <c:pt idx="10919">
                  <c:v>0</c:v>
                </c:pt>
                <c:pt idx="10920">
                  <c:v>0</c:v>
                </c:pt>
                <c:pt idx="10921">
                  <c:v>0</c:v>
                </c:pt>
                <c:pt idx="10922">
                  <c:v>0</c:v>
                </c:pt>
                <c:pt idx="10923">
                  <c:v>-2</c:v>
                </c:pt>
                <c:pt idx="10924">
                  <c:v>-2</c:v>
                </c:pt>
                <c:pt idx="10925">
                  <c:v>-2</c:v>
                </c:pt>
                <c:pt idx="10926">
                  <c:v>-2</c:v>
                </c:pt>
                <c:pt idx="10927">
                  <c:v>-1</c:v>
                </c:pt>
                <c:pt idx="10928">
                  <c:v>-2</c:v>
                </c:pt>
                <c:pt idx="10929">
                  <c:v>-2</c:v>
                </c:pt>
                <c:pt idx="10930">
                  <c:v>-2</c:v>
                </c:pt>
                <c:pt idx="10931">
                  <c:v>-2</c:v>
                </c:pt>
                <c:pt idx="10932">
                  <c:v>-2</c:v>
                </c:pt>
                <c:pt idx="10933">
                  <c:v>-2</c:v>
                </c:pt>
                <c:pt idx="10934">
                  <c:v>-2</c:v>
                </c:pt>
                <c:pt idx="10935">
                  <c:v>-1</c:v>
                </c:pt>
                <c:pt idx="10936">
                  <c:v>0</c:v>
                </c:pt>
                <c:pt idx="10937">
                  <c:v>0</c:v>
                </c:pt>
                <c:pt idx="10938">
                  <c:v>-1</c:v>
                </c:pt>
                <c:pt idx="10939">
                  <c:v>-2</c:v>
                </c:pt>
                <c:pt idx="10940">
                  <c:v>-2</c:v>
                </c:pt>
                <c:pt idx="10941">
                  <c:v>-2</c:v>
                </c:pt>
                <c:pt idx="10942">
                  <c:v>-1</c:v>
                </c:pt>
                <c:pt idx="10943">
                  <c:v>-1</c:v>
                </c:pt>
                <c:pt idx="10944">
                  <c:v>-1</c:v>
                </c:pt>
                <c:pt idx="10945">
                  <c:v>-1</c:v>
                </c:pt>
                <c:pt idx="10946">
                  <c:v>-1</c:v>
                </c:pt>
                <c:pt idx="10947">
                  <c:v>-1</c:v>
                </c:pt>
                <c:pt idx="10948">
                  <c:v>-2</c:v>
                </c:pt>
                <c:pt idx="10949">
                  <c:v>-2</c:v>
                </c:pt>
                <c:pt idx="10950">
                  <c:v>-1</c:v>
                </c:pt>
                <c:pt idx="10951">
                  <c:v>0</c:v>
                </c:pt>
                <c:pt idx="10952">
                  <c:v>0</c:v>
                </c:pt>
                <c:pt idx="10953">
                  <c:v>0</c:v>
                </c:pt>
                <c:pt idx="10954">
                  <c:v>-1</c:v>
                </c:pt>
                <c:pt idx="10955">
                  <c:v>-1</c:v>
                </c:pt>
                <c:pt idx="10956">
                  <c:v>-1</c:v>
                </c:pt>
                <c:pt idx="10957">
                  <c:v>-2</c:v>
                </c:pt>
                <c:pt idx="10958">
                  <c:v>-2</c:v>
                </c:pt>
                <c:pt idx="10959">
                  <c:v>-1</c:v>
                </c:pt>
                <c:pt idx="10960">
                  <c:v>-1</c:v>
                </c:pt>
                <c:pt idx="10961">
                  <c:v>-1</c:v>
                </c:pt>
                <c:pt idx="10962">
                  <c:v>-1</c:v>
                </c:pt>
                <c:pt idx="10963">
                  <c:v>-1</c:v>
                </c:pt>
                <c:pt idx="10964">
                  <c:v>-1</c:v>
                </c:pt>
                <c:pt idx="10965">
                  <c:v>-1</c:v>
                </c:pt>
                <c:pt idx="10966">
                  <c:v>-1</c:v>
                </c:pt>
                <c:pt idx="10967">
                  <c:v>-1</c:v>
                </c:pt>
                <c:pt idx="10968">
                  <c:v>0</c:v>
                </c:pt>
                <c:pt idx="10969">
                  <c:v>1</c:v>
                </c:pt>
                <c:pt idx="10970">
                  <c:v>1</c:v>
                </c:pt>
                <c:pt idx="10971">
                  <c:v>1</c:v>
                </c:pt>
                <c:pt idx="10972">
                  <c:v>1</c:v>
                </c:pt>
                <c:pt idx="10973">
                  <c:v>1</c:v>
                </c:pt>
                <c:pt idx="10974">
                  <c:v>0</c:v>
                </c:pt>
                <c:pt idx="10975">
                  <c:v>0</c:v>
                </c:pt>
                <c:pt idx="10976">
                  <c:v>0</c:v>
                </c:pt>
                <c:pt idx="10977">
                  <c:v>0</c:v>
                </c:pt>
                <c:pt idx="10978">
                  <c:v>0</c:v>
                </c:pt>
                <c:pt idx="10979">
                  <c:v>0</c:v>
                </c:pt>
                <c:pt idx="10980">
                  <c:v>-1</c:v>
                </c:pt>
                <c:pt idx="10981">
                  <c:v>-1</c:v>
                </c:pt>
                <c:pt idx="10982">
                  <c:v>-1</c:v>
                </c:pt>
                <c:pt idx="10983">
                  <c:v>-1</c:v>
                </c:pt>
                <c:pt idx="10984">
                  <c:v>1</c:v>
                </c:pt>
                <c:pt idx="10985">
                  <c:v>1</c:v>
                </c:pt>
                <c:pt idx="10986">
                  <c:v>2</c:v>
                </c:pt>
                <c:pt idx="10987">
                  <c:v>2</c:v>
                </c:pt>
                <c:pt idx="10988">
                  <c:v>2</c:v>
                </c:pt>
                <c:pt idx="10989">
                  <c:v>2</c:v>
                </c:pt>
                <c:pt idx="10990">
                  <c:v>2</c:v>
                </c:pt>
                <c:pt idx="10991">
                  <c:v>2</c:v>
                </c:pt>
                <c:pt idx="10992">
                  <c:v>2</c:v>
                </c:pt>
                <c:pt idx="10993">
                  <c:v>2</c:v>
                </c:pt>
                <c:pt idx="10994">
                  <c:v>2</c:v>
                </c:pt>
                <c:pt idx="10995">
                  <c:v>2</c:v>
                </c:pt>
                <c:pt idx="10996">
                  <c:v>1</c:v>
                </c:pt>
                <c:pt idx="10997">
                  <c:v>1</c:v>
                </c:pt>
                <c:pt idx="10998">
                  <c:v>1</c:v>
                </c:pt>
                <c:pt idx="10999">
                  <c:v>1</c:v>
                </c:pt>
                <c:pt idx="11000">
                  <c:v>1</c:v>
                </c:pt>
                <c:pt idx="11001">
                  <c:v>1</c:v>
                </c:pt>
                <c:pt idx="11002">
                  <c:v>1</c:v>
                </c:pt>
                <c:pt idx="11003">
                  <c:v>0</c:v>
                </c:pt>
                <c:pt idx="11004">
                  <c:v>0</c:v>
                </c:pt>
                <c:pt idx="11005">
                  <c:v>0</c:v>
                </c:pt>
                <c:pt idx="11006">
                  <c:v>2</c:v>
                </c:pt>
                <c:pt idx="11007">
                  <c:v>1</c:v>
                </c:pt>
                <c:pt idx="11008">
                  <c:v>0</c:v>
                </c:pt>
                <c:pt idx="11009">
                  <c:v>0</c:v>
                </c:pt>
                <c:pt idx="11010">
                  <c:v>0</c:v>
                </c:pt>
                <c:pt idx="11011">
                  <c:v>0</c:v>
                </c:pt>
                <c:pt idx="11012">
                  <c:v>-2</c:v>
                </c:pt>
                <c:pt idx="11013">
                  <c:v>-2</c:v>
                </c:pt>
                <c:pt idx="11014">
                  <c:v>-2</c:v>
                </c:pt>
                <c:pt idx="11015">
                  <c:v>-1</c:v>
                </c:pt>
                <c:pt idx="11016">
                  <c:v>-1</c:v>
                </c:pt>
                <c:pt idx="11017">
                  <c:v>-1</c:v>
                </c:pt>
                <c:pt idx="11018">
                  <c:v>-3</c:v>
                </c:pt>
                <c:pt idx="11019">
                  <c:v>-1</c:v>
                </c:pt>
                <c:pt idx="11020">
                  <c:v>-1</c:v>
                </c:pt>
                <c:pt idx="11021">
                  <c:v>-2</c:v>
                </c:pt>
                <c:pt idx="11022">
                  <c:v>-2</c:v>
                </c:pt>
                <c:pt idx="11023">
                  <c:v>-2</c:v>
                </c:pt>
                <c:pt idx="11024">
                  <c:v>0</c:v>
                </c:pt>
                <c:pt idx="11025">
                  <c:v>0</c:v>
                </c:pt>
                <c:pt idx="11026">
                  <c:v>0</c:v>
                </c:pt>
                <c:pt idx="11027">
                  <c:v>0</c:v>
                </c:pt>
                <c:pt idx="11028">
                  <c:v>0</c:v>
                </c:pt>
                <c:pt idx="11029">
                  <c:v>0</c:v>
                </c:pt>
                <c:pt idx="11030">
                  <c:v>-1</c:v>
                </c:pt>
                <c:pt idx="11031">
                  <c:v>-2</c:v>
                </c:pt>
                <c:pt idx="11032">
                  <c:v>-1</c:v>
                </c:pt>
                <c:pt idx="11033">
                  <c:v>0</c:v>
                </c:pt>
                <c:pt idx="11034">
                  <c:v>0</c:v>
                </c:pt>
                <c:pt idx="11035">
                  <c:v>0</c:v>
                </c:pt>
                <c:pt idx="11036">
                  <c:v>0</c:v>
                </c:pt>
                <c:pt idx="11037">
                  <c:v>0</c:v>
                </c:pt>
                <c:pt idx="11038">
                  <c:v>0</c:v>
                </c:pt>
                <c:pt idx="11039">
                  <c:v>0</c:v>
                </c:pt>
                <c:pt idx="11040">
                  <c:v>0</c:v>
                </c:pt>
                <c:pt idx="11041">
                  <c:v>0</c:v>
                </c:pt>
                <c:pt idx="11042">
                  <c:v>2</c:v>
                </c:pt>
                <c:pt idx="11043">
                  <c:v>2</c:v>
                </c:pt>
                <c:pt idx="11044">
                  <c:v>1</c:v>
                </c:pt>
                <c:pt idx="11045">
                  <c:v>1</c:v>
                </c:pt>
                <c:pt idx="11046">
                  <c:v>1</c:v>
                </c:pt>
                <c:pt idx="11047">
                  <c:v>1</c:v>
                </c:pt>
                <c:pt idx="11048">
                  <c:v>1</c:v>
                </c:pt>
                <c:pt idx="11049">
                  <c:v>1</c:v>
                </c:pt>
                <c:pt idx="11050">
                  <c:v>2</c:v>
                </c:pt>
                <c:pt idx="11051">
                  <c:v>2</c:v>
                </c:pt>
                <c:pt idx="11052">
                  <c:v>2</c:v>
                </c:pt>
                <c:pt idx="11053">
                  <c:v>2</c:v>
                </c:pt>
                <c:pt idx="11054">
                  <c:v>2</c:v>
                </c:pt>
                <c:pt idx="11055">
                  <c:v>2</c:v>
                </c:pt>
                <c:pt idx="11056">
                  <c:v>2</c:v>
                </c:pt>
                <c:pt idx="11057">
                  <c:v>2</c:v>
                </c:pt>
                <c:pt idx="11058">
                  <c:v>2</c:v>
                </c:pt>
                <c:pt idx="11059">
                  <c:v>2</c:v>
                </c:pt>
                <c:pt idx="11060">
                  <c:v>2</c:v>
                </c:pt>
                <c:pt idx="11061">
                  <c:v>2</c:v>
                </c:pt>
                <c:pt idx="11062">
                  <c:v>1</c:v>
                </c:pt>
                <c:pt idx="11063">
                  <c:v>1</c:v>
                </c:pt>
                <c:pt idx="11064">
                  <c:v>1</c:v>
                </c:pt>
                <c:pt idx="11065">
                  <c:v>1</c:v>
                </c:pt>
                <c:pt idx="11066">
                  <c:v>-2</c:v>
                </c:pt>
                <c:pt idx="11067">
                  <c:v>-2</c:v>
                </c:pt>
                <c:pt idx="11068">
                  <c:v>-2</c:v>
                </c:pt>
                <c:pt idx="11069">
                  <c:v>-2</c:v>
                </c:pt>
                <c:pt idx="11070">
                  <c:v>-2</c:v>
                </c:pt>
                <c:pt idx="11071">
                  <c:v>-2</c:v>
                </c:pt>
                <c:pt idx="11072">
                  <c:v>-2</c:v>
                </c:pt>
                <c:pt idx="11073">
                  <c:v>-2</c:v>
                </c:pt>
                <c:pt idx="11074">
                  <c:v>-2</c:v>
                </c:pt>
                <c:pt idx="11075">
                  <c:v>-2</c:v>
                </c:pt>
                <c:pt idx="11076">
                  <c:v>-2</c:v>
                </c:pt>
                <c:pt idx="11077">
                  <c:v>-2</c:v>
                </c:pt>
                <c:pt idx="11078">
                  <c:v>1</c:v>
                </c:pt>
                <c:pt idx="11079">
                  <c:v>1</c:v>
                </c:pt>
                <c:pt idx="11080">
                  <c:v>1</c:v>
                </c:pt>
                <c:pt idx="11081">
                  <c:v>1</c:v>
                </c:pt>
                <c:pt idx="11082">
                  <c:v>1</c:v>
                </c:pt>
                <c:pt idx="11083">
                  <c:v>1</c:v>
                </c:pt>
                <c:pt idx="11084">
                  <c:v>1</c:v>
                </c:pt>
                <c:pt idx="11085">
                  <c:v>1</c:v>
                </c:pt>
                <c:pt idx="11086">
                  <c:v>1</c:v>
                </c:pt>
                <c:pt idx="11087">
                  <c:v>1</c:v>
                </c:pt>
                <c:pt idx="11088">
                  <c:v>1</c:v>
                </c:pt>
                <c:pt idx="11089">
                  <c:v>1</c:v>
                </c:pt>
                <c:pt idx="11090">
                  <c:v>1</c:v>
                </c:pt>
                <c:pt idx="11091">
                  <c:v>1</c:v>
                </c:pt>
                <c:pt idx="11092">
                  <c:v>1</c:v>
                </c:pt>
                <c:pt idx="11093">
                  <c:v>1</c:v>
                </c:pt>
                <c:pt idx="11094">
                  <c:v>1</c:v>
                </c:pt>
                <c:pt idx="11095">
                  <c:v>1</c:v>
                </c:pt>
                <c:pt idx="11096">
                  <c:v>1</c:v>
                </c:pt>
                <c:pt idx="11097">
                  <c:v>1</c:v>
                </c:pt>
                <c:pt idx="11098">
                  <c:v>1</c:v>
                </c:pt>
                <c:pt idx="11099">
                  <c:v>0</c:v>
                </c:pt>
                <c:pt idx="11100">
                  <c:v>0</c:v>
                </c:pt>
                <c:pt idx="11101">
                  <c:v>1</c:v>
                </c:pt>
                <c:pt idx="11102">
                  <c:v>1</c:v>
                </c:pt>
                <c:pt idx="11103">
                  <c:v>1</c:v>
                </c:pt>
                <c:pt idx="11104">
                  <c:v>1</c:v>
                </c:pt>
                <c:pt idx="11105">
                  <c:v>1</c:v>
                </c:pt>
                <c:pt idx="11106">
                  <c:v>1</c:v>
                </c:pt>
                <c:pt idx="11107">
                  <c:v>1</c:v>
                </c:pt>
                <c:pt idx="11108">
                  <c:v>-1</c:v>
                </c:pt>
                <c:pt idx="11109">
                  <c:v>-3</c:v>
                </c:pt>
                <c:pt idx="11110">
                  <c:v>-3</c:v>
                </c:pt>
                <c:pt idx="11111">
                  <c:v>-5</c:v>
                </c:pt>
                <c:pt idx="11112">
                  <c:v>-5</c:v>
                </c:pt>
                <c:pt idx="11113">
                  <c:v>-7</c:v>
                </c:pt>
                <c:pt idx="11114">
                  <c:v>-7</c:v>
                </c:pt>
                <c:pt idx="11115">
                  <c:v>-7</c:v>
                </c:pt>
                <c:pt idx="11116">
                  <c:v>-7</c:v>
                </c:pt>
                <c:pt idx="11117">
                  <c:v>-7</c:v>
                </c:pt>
                <c:pt idx="11118">
                  <c:v>-7</c:v>
                </c:pt>
                <c:pt idx="11119">
                  <c:v>-7</c:v>
                </c:pt>
                <c:pt idx="11120">
                  <c:v>-6</c:v>
                </c:pt>
                <c:pt idx="11121">
                  <c:v>-4</c:v>
                </c:pt>
                <c:pt idx="11122">
                  <c:v>-2</c:v>
                </c:pt>
                <c:pt idx="11123">
                  <c:v>1</c:v>
                </c:pt>
                <c:pt idx="11124">
                  <c:v>1</c:v>
                </c:pt>
                <c:pt idx="11125">
                  <c:v>2</c:v>
                </c:pt>
                <c:pt idx="11126">
                  <c:v>1</c:v>
                </c:pt>
                <c:pt idx="11127">
                  <c:v>1</c:v>
                </c:pt>
                <c:pt idx="11128">
                  <c:v>1</c:v>
                </c:pt>
                <c:pt idx="11129">
                  <c:v>1</c:v>
                </c:pt>
                <c:pt idx="11130">
                  <c:v>1</c:v>
                </c:pt>
                <c:pt idx="11131">
                  <c:v>1</c:v>
                </c:pt>
                <c:pt idx="11132">
                  <c:v>1</c:v>
                </c:pt>
                <c:pt idx="11133">
                  <c:v>1</c:v>
                </c:pt>
                <c:pt idx="11134">
                  <c:v>-1</c:v>
                </c:pt>
                <c:pt idx="11135">
                  <c:v>-1</c:v>
                </c:pt>
                <c:pt idx="11136">
                  <c:v>-1</c:v>
                </c:pt>
                <c:pt idx="11137">
                  <c:v>-1</c:v>
                </c:pt>
                <c:pt idx="11138">
                  <c:v>1</c:v>
                </c:pt>
                <c:pt idx="11139">
                  <c:v>1</c:v>
                </c:pt>
                <c:pt idx="11140">
                  <c:v>1</c:v>
                </c:pt>
                <c:pt idx="11141">
                  <c:v>1</c:v>
                </c:pt>
                <c:pt idx="11142">
                  <c:v>1</c:v>
                </c:pt>
                <c:pt idx="11143">
                  <c:v>1</c:v>
                </c:pt>
                <c:pt idx="11144">
                  <c:v>2</c:v>
                </c:pt>
                <c:pt idx="11145">
                  <c:v>2</c:v>
                </c:pt>
                <c:pt idx="11146">
                  <c:v>2</c:v>
                </c:pt>
                <c:pt idx="11147">
                  <c:v>2</c:v>
                </c:pt>
                <c:pt idx="11148">
                  <c:v>2</c:v>
                </c:pt>
                <c:pt idx="11149">
                  <c:v>2</c:v>
                </c:pt>
                <c:pt idx="11150">
                  <c:v>1</c:v>
                </c:pt>
                <c:pt idx="11151">
                  <c:v>1</c:v>
                </c:pt>
                <c:pt idx="11152">
                  <c:v>1</c:v>
                </c:pt>
                <c:pt idx="11153">
                  <c:v>1</c:v>
                </c:pt>
                <c:pt idx="11154">
                  <c:v>1</c:v>
                </c:pt>
                <c:pt idx="11155">
                  <c:v>1</c:v>
                </c:pt>
                <c:pt idx="11156">
                  <c:v>1</c:v>
                </c:pt>
                <c:pt idx="11157">
                  <c:v>1</c:v>
                </c:pt>
                <c:pt idx="11158">
                  <c:v>4</c:v>
                </c:pt>
                <c:pt idx="11159">
                  <c:v>4</c:v>
                </c:pt>
                <c:pt idx="11160">
                  <c:v>4</c:v>
                </c:pt>
                <c:pt idx="11161">
                  <c:v>4</c:v>
                </c:pt>
                <c:pt idx="11162">
                  <c:v>4</c:v>
                </c:pt>
                <c:pt idx="11163">
                  <c:v>4</c:v>
                </c:pt>
                <c:pt idx="11164">
                  <c:v>4</c:v>
                </c:pt>
                <c:pt idx="11165">
                  <c:v>4</c:v>
                </c:pt>
                <c:pt idx="11166">
                  <c:v>4</c:v>
                </c:pt>
                <c:pt idx="11167">
                  <c:v>2</c:v>
                </c:pt>
                <c:pt idx="11168">
                  <c:v>1</c:v>
                </c:pt>
                <c:pt idx="11169">
                  <c:v>1</c:v>
                </c:pt>
                <c:pt idx="11170">
                  <c:v>-2</c:v>
                </c:pt>
                <c:pt idx="11171">
                  <c:v>-2</c:v>
                </c:pt>
                <c:pt idx="11172">
                  <c:v>-2</c:v>
                </c:pt>
                <c:pt idx="11173">
                  <c:v>-2</c:v>
                </c:pt>
                <c:pt idx="11174">
                  <c:v>-1</c:v>
                </c:pt>
                <c:pt idx="11175">
                  <c:v>-1</c:v>
                </c:pt>
                <c:pt idx="11176">
                  <c:v>-1</c:v>
                </c:pt>
                <c:pt idx="11177">
                  <c:v>-1</c:v>
                </c:pt>
                <c:pt idx="11178">
                  <c:v>-1</c:v>
                </c:pt>
                <c:pt idx="11179">
                  <c:v>1</c:v>
                </c:pt>
                <c:pt idx="11180">
                  <c:v>0</c:v>
                </c:pt>
                <c:pt idx="11181">
                  <c:v>0</c:v>
                </c:pt>
                <c:pt idx="11182">
                  <c:v>0</c:v>
                </c:pt>
                <c:pt idx="11183">
                  <c:v>0</c:v>
                </c:pt>
                <c:pt idx="11184">
                  <c:v>0</c:v>
                </c:pt>
                <c:pt idx="11185">
                  <c:v>0</c:v>
                </c:pt>
                <c:pt idx="11186">
                  <c:v>-1</c:v>
                </c:pt>
                <c:pt idx="11187">
                  <c:v>-1</c:v>
                </c:pt>
                <c:pt idx="11188">
                  <c:v>-1</c:v>
                </c:pt>
                <c:pt idx="11189">
                  <c:v>-4</c:v>
                </c:pt>
                <c:pt idx="11190">
                  <c:v>-4</c:v>
                </c:pt>
                <c:pt idx="11191">
                  <c:v>-6</c:v>
                </c:pt>
                <c:pt idx="11192">
                  <c:v>-5</c:v>
                </c:pt>
                <c:pt idx="11193">
                  <c:v>-4</c:v>
                </c:pt>
                <c:pt idx="11194">
                  <c:v>-4</c:v>
                </c:pt>
                <c:pt idx="11195">
                  <c:v>-4</c:v>
                </c:pt>
                <c:pt idx="11196">
                  <c:v>-4</c:v>
                </c:pt>
                <c:pt idx="11197">
                  <c:v>-4</c:v>
                </c:pt>
                <c:pt idx="11198">
                  <c:v>-4</c:v>
                </c:pt>
                <c:pt idx="11199">
                  <c:v>-4</c:v>
                </c:pt>
                <c:pt idx="11200">
                  <c:v>-4</c:v>
                </c:pt>
                <c:pt idx="11201">
                  <c:v>-1</c:v>
                </c:pt>
                <c:pt idx="11202">
                  <c:v>-1</c:v>
                </c:pt>
                <c:pt idx="11203">
                  <c:v>-1</c:v>
                </c:pt>
                <c:pt idx="11204">
                  <c:v>-1</c:v>
                </c:pt>
                <c:pt idx="11205">
                  <c:v>-2</c:v>
                </c:pt>
                <c:pt idx="11206">
                  <c:v>-3</c:v>
                </c:pt>
                <c:pt idx="11207">
                  <c:v>-3</c:v>
                </c:pt>
                <c:pt idx="11208">
                  <c:v>-3</c:v>
                </c:pt>
                <c:pt idx="11209">
                  <c:v>-1</c:v>
                </c:pt>
                <c:pt idx="11210">
                  <c:v>-1</c:v>
                </c:pt>
                <c:pt idx="11211">
                  <c:v>-1</c:v>
                </c:pt>
                <c:pt idx="11212">
                  <c:v>-1</c:v>
                </c:pt>
                <c:pt idx="11213">
                  <c:v>-1</c:v>
                </c:pt>
                <c:pt idx="11214">
                  <c:v>-1</c:v>
                </c:pt>
                <c:pt idx="11215">
                  <c:v>-1</c:v>
                </c:pt>
                <c:pt idx="11216">
                  <c:v>-1</c:v>
                </c:pt>
                <c:pt idx="11217">
                  <c:v>-1</c:v>
                </c:pt>
                <c:pt idx="11218">
                  <c:v>-1</c:v>
                </c:pt>
                <c:pt idx="11219">
                  <c:v>-1</c:v>
                </c:pt>
                <c:pt idx="11220">
                  <c:v>-1</c:v>
                </c:pt>
                <c:pt idx="11221">
                  <c:v>-1</c:v>
                </c:pt>
                <c:pt idx="11222">
                  <c:v>-1</c:v>
                </c:pt>
                <c:pt idx="11223">
                  <c:v>-1</c:v>
                </c:pt>
                <c:pt idx="11224">
                  <c:v>-1</c:v>
                </c:pt>
                <c:pt idx="11225">
                  <c:v>-1</c:v>
                </c:pt>
                <c:pt idx="11226">
                  <c:v>-1</c:v>
                </c:pt>
                <c:pt idx="11227">
                  <c:v>-2</c:v>
                </c:pt>
                <c:pt idx="11228">
                  <c:v>-3</c:v>
                </c:pt>
                <c:pt idx="11229">
                  <c:v>-3</c:v>
                </c:pt>
                <c:pt idx="11230">
                  <c:v>-2</c:v>
                </c:pt>
                <c:pt idx="11231">
                  <c:v>-2</c:v>
                </c:pt>
                <c:pt idx="11232">
                  <c:v>-2</c:v>
                </c:pt>
                <c:pt idx="11233">
                  <c:v>-2</c:v>
                </c:pt>
                <c:pt idx="11234">
                  <c:v>-2</c:v>
                </c:pt>
                <c:pt idx="11235">
                  <c:v>-1</c:v>
                </c:pt>
                <c:pt idx="11236">
                  <c:v>-1</c:v>
                </c:pt>
                <c:pt idx="11237">
                  <c:v>-1</c:v>
                </c:pt>
                <c:pt idx="11238">
                  <c:v>-1</c:v>
                </c:pt>
                <c:pt idx="11239">
                  <c:v>0</c:v>
                </c:pt>
                <c:pt idx="11240">
                  <c:v>1</c:v>
                </c:pt>
                <c:pt idx="11241">
                  <c:v>1</c:v>
                </c:pt>
                <c:pt idx="11242">
                  <c:v>1</c:v>
                </c:pt>
                <c:pt idx="11243">
                  <c:v>1</c:v>
                </c:pt>
                <c:pt idx="11244">
                  <c:v>2</c:v>
                </c:pt>
                <c:pt idx="11245">
                  <c:v>2</c:v>
                </c:pt>
                <c:pt idx="11246">
                  <c:v>2</c:v>
                </c:pt>
                <c:pt idx="11247">
                  <c:v>0</c:v>
                </c:pt>
                <c:pt idx="11248">
                  <c:v>0</c:v>
                </c:pt>
                <c:pt idx="11249">
                  <c:v>0</c:v>
                </c:pt>
                <c:pt idx="11250">
                  <c:v>0</c:v>
                </c:pt>
                <c:pt idx="11251">
                  <c:v>0</c:v>
                </c:pt>
                <c:pt idx="11252">
                  <c:v>0</c:v>
                </c:pt>
                <c:pt idx="11253">
                  <c:v>0</c:v>
                </c:pt>
                <c:pt idx="11254">
                  <c:v>0</c:v>
                </c:pt>
                <c:pt idx="11255">
                  <c:v>0</c:v>
                </c:pt>
                <c:pt idx="11256">
                  <c:v>-1</c:v>
                </c:pt>
                <c:pt idx="11257">
                  <c:v>-1</c:v>
                </c:pt>
                <c:pt idx="11258">
                  <c:v>-1</c:v>
                </c:pt>
                <c:pt idx="11259">
                  <c:v>-1</c:v>
                </c:pt>
                <c:pt idx="11260">
                  <c:v>-1</c:v>
                </c:pt>
                <c:pt idx="11261">
                  <c:v>-1</c:v>
                </c:pt>
                <c:pt idx="11262">
                  <c:v>-1</c:v>
                </c:pt>
                <c:pt idx="11263">
                  <c:v>-1</c:v>
                </c:pt>
                <c:pt idx="11264">
                  <c:v>-1</c:v>
                </c:pt>
                <c:pt idx="11265">
                  <c:v>-1</c:v>
                </c:pt>
                <c:pt idx="11266">
                  <c:v>-1</c:v>
                </c:pt>
                <c:pt idx="11267">
                  <c:v>-1</c:v>
                </c:pt>
                <c:pt idx="11268">
                  <c:v>-1</c:v>
                </c:pt>
                <c:pt idx="11269">
                  <c:v>-1</c:v>
                </c:pt>
                <c:pt idx="11270">
                  <c:v>-1</c:v>
                </c:pt>
                <c:pt idx="11271">
                  <c:v>-1</c:v>
                </c:pt>
                <c:pt idx="11272">
                  <c:v>-1</c:v>
                </c:pt>
                <c:pt idx="11273">
                  <c:v>-1</c:v>
                </c:pt>
                <c:pt idx="11274">
                  <c:v>0</c:v>
                </c:pt>
                <c:pt idx="11275">
                  <c:v>0</c:v>
                </c:pt>
                <c:pt idx="11276">
                  <c:v>0</c:v>
                </c:pt>
                <c:pt idx="11277">
                  <c:v>0</c:v>
                </c:pt>
                <c:pt idx="11278">
                  <c:v>0</c:v>
                </c:pt>
                <c:pt idx="11279">
                  <c:v>0</c:v>
                </c:pt>
                <c:pt idx="11280">
                  <c:v>1</c:v>
                </c:pt>
                <c:pt idx="11281">
                  <c:v>1</c:v>
                </c:pt>
                <c:pt idx="11282">
                  <c:v>1</c:v>
                </c:pt>
                <c:pt idx="11283">
                  <c:v>2</c:v>
                </c:pt>
                <c:pt idx="11284">
                  <c:v>2</c:v>
                </c:pt>
                <c:pt idx="11285">
                  <c:v>2</c:v>
                </c:pt>
                <c:pt idx="11286">
                  <c:v>1</c:v>
                </c:pt>
                <c:pt idx="11287">
                  <c:v>1</c:v>
                </c:pt>
                <c:pt idx="11288">
                  <c:v>1</c:v>
                </c:pt>
                <c:pt idx="11289">
                  <c:v>1</c:v>
                </c:pt>
                <c:pt idx="11290">
                  <c:v>1</c:v>
                </c:pt>
                <c:pt idx="11291">
                  <c:v>1</c:v>
                </c:pt>
                <c:pt idx="11292">
                  <c:v>1</c:v>
                </c:pt>
                <c:pt idx="11293">
                  <c:v>1</c:v>
                </c:pt>
                <c:pt idx="11294">
                  <c:v>1</c:v>
                </c:pt>
                <c:pt idx="11295">
                  <c:v>1</c:v>
                </c:pt>
                <c:pt idx="11296">
                  <c:v>1</c:v>
                </c:pt>
                <c:pt idx="11297">
                  <c:v>1</c:v>
                </c:pt>
                <c:pt idx="11298">
                  <c:v>1</c:v>
                </c:pt>
                <c:pt idx="11299">
                  <c:v>1</c:v>
                </c:pt>
                <c:pt idx="11300">
                  <c:v>1</c:v>
                </c:pt>
                <c:pt idx="11301">
                  <c:v>1</c:v>
                </c:pt>
                <c:pt idx="11302">
                  <c:v>1</c:v>
                </c:pt>
                <c:pt idx="11303">
                  <c:v>1</c:v>
                </c:pt>
                <c:pt idx="11304">
                  <c:v>2</c:v>
                </c:pt>
                <c:pt idx="11305">
                  <c:v>2</c:v>
                </c:pt>
                <c:pt idx="11306">
                  <c:v>2</c:v>
                </c:pt>
                <c:pt idx="11307">
                  <c:v>2</c:v>
                </c:pt>
                <c:pt idx="11308">
                  <c:v>1</c:v>
                </c:pt>
                <c:pt idx="11309">
                  <c:v>1</c:v>
                </c:pt>
                <c:pt idx="11310">
                  <c:v>1</c:v>
                </c:pt>
                <c:pt idx="11311">
                  <c:v>1</c:v>
                </c:pt>
                <c:pt idx="11312">
                  <c:v>1</c:v>
                </c:pt>
                <c:pt idx="11313">
                  <c:v>1</c:v>
                </c:pt>
                <c:pt idx="11314">
                  <c:v>1</c:v>
                </c:pt>
                <c:pt idx="11315">
                  <c:v>1</c:v>
                </c:pt>
                <c:pt idx="11316">
                  <c:v>-1</c:v>
                </c:pt>
                <c:pt idx="11317">
                  <c:v>-1</c:v>
                </c:pt>
                <c:pt idx="11318">
                  <c:v>-2</c:v>
                </c:pt>
                <c:pt idx="11319">
                  <c:v>-2</c:v>
                </c:pt>
                <c:pt idx="11320">
                  <c:v>-1</c:v>
                </c:pt>
                <c:pt idx="11321">
                  <c:v>-1</c:v>
                </c:pt>
                <c:pt idx="11322">
                  <c:v>-1</c:v>
                </c:pt>
                <c:pt idx="11323">
                  <c:v>-1</c:v>
                </c:pt>
                <c:pt idx="11324">
                  <c:v>-1</c:v>
                </c:pt>
                <c:pt idx="11325">
                  <c:v>-1</c:v>
                </c:pt>
                <c:pt idx="11326">
                  <c:v>-1</c:v>
                </c:pt>
                <c:pt idx="11327">
                  <c:v>-1</c:v>
                </c:pt>
                <c:pt idx="11328">
                  <c:v>-1</c:v>
                </c:pt>
                <c:pt idx="11329">
                  <c:v>-1</c:v>
                </c:pt>
                <c:pt idx="11330">
                  <c:v>2</c:v>
                </c:pt>
                <c:pt idx="11331">
                  <c:v>2</c:v>
                </c:pt>
                <c:pt idx="11332">
                  <c:v>2</c:v>
                </c:pt>
                <c:pt idx="11333">
                  <c:v>2</c:v>
                </c:pt>
                <c:pt idx="11334">
                  <c:v>2</c:v>
                </c:pt>
                <c:pt idx="11335">
                  <c:v>2</c:v>
                </c:pt>
                <c:pt idx="11336">
                  <c:v>2</c:v>
                </c:pt>
                <c:pt idx="11337">
                  <c:v>2</c:v>
                </c:pt>
                <c:pt idx="11338">
                  <c:v>2</c:v>
                </c:pt>
                <c:pt idx="11339">
                  <c:v>2</c:v>
                </c:pt>
                <c:pt idx="11340">
                  <c:v>2</c:v>
                </c:pt>
                <c:pt idx="11341">
                  <c:v>2</c:v>
                </c:pt>
                <c:pt idx="11342">
                  <c:v>1</c:v>
                </c:pt>
                <c:pt idx="11343">
                  <c:v>1</c:v>
                </c:pt>
                <c:pt idx="11344">
                  <c:v>1</c:v>
                </c:pt>
                <c:pt idx="11345">
                  <c:v>1</c:v>
                </c:pt>
                <c:pt idx="11346">
                  <c:v>1</c:v>
                </c:pt>
                <c:pt idx="11347">
                  <c:v>1</c:v>
                </c:pt>
                <c:pt idx="11348">
                  <c:v>1</c:v>
                </c:pt>
                <c:pt idx="11349">
                  <c:v>1</c:v>
                </c:pt>
                <c:pt idx="11350">
                  <c:v>0</c:v>
                </c:pt>
                <c:pt idx="11351">
                  <c:v>0</c:v>
                </c:pt>
                <c:pt idx="11352">
                  <c:v>0</c:v>
                </c:pt>
                <c:pt idx="11353">
                  <c:v>0</c:v>
                </c:pt>
                <c:pt idx="11354">
                  <c:v>-1</c:v>
                </c:pt>
                <c:pt idx="11355">
                  <c:v>-1</c:v>
                </c:pt>
                <c:pt idx="11356">
                  <c:v>-1</c:v>
                </c:pt>
                <c:pt idx="11357">
                  <c:v>-1</c:v>
                </c:pt>
                <c:pt idx="11358">
                  <c:v>-1</c:v>
                </c:pt>
                <c:pt idx="11359">
                  <c:v>-1</c:v>
                </c:pt>
                <c:pt idx="11360">
                  <c:v>-1</c:v>
                </c:pt>
                <c:pt idx="11361">
                  <c:v>-1</c:v>
                </c:pt>
                <c:pt idx="11362">
                  <c:v>1</c:v>
                </c:pt>
                <c:pt idx="11363">
                  <c:v>1</c:v>
                </c:pt>
                <c:pt idx="11364">
                  <c:v>1</c:v>
                </c:pt>
                <c:pt idx="11365">
                  <c:v>1</c:v>
                </c:pt>
                <c:pt idx="11366">
                  <c:v>1</c:v>
                </c:pt>
                <c:pt idx="11367">
                  <c:v>1</c:v>
                </c:pt>
                <c:pt idx="11368">
                  <c:v>1</c:v>
                </c:pt>
                <c:pt idx="11369">
                  <c:v>1</c:v>
                </c:pt>
                <c:pt idx="11370">
                  <c:v>1</c:v>
                </c:pt>
                <c:pt idx="11371">
                  <c:v>1</c:v>
                </c:pt>
                <c:pt idx="11372">
                  <c:v>1</c:v>
                </c:pt>
                <c:pt idx="11373">
                  <c:v>1</c:v>
                </c:pt>
                <c:pt idx="11374">
                  <c:v>-2</c:v>
                </c:pt>
                <c:pt idx="11375">
                  <c:v>-2</c:v>
                </c:pt>
                <c:pt idx="11376">
                  <c:v>-2</c:v>
                </c:pt>
                <c:pt idx="11377">
                  <c:v>-4</c:v>
                </c:pt>
                <c:pt idx="11378">
                  <c:v>-6</c:v>
                </c:pt>
                <c:pt idx="11379">
                  <c:v>-6</c:v>
                </c:pt>
                <c:pt idx="11380">
                  <c:v>-6</c:v>
                </c:pt>
                <c:pt idx="11381">
                  <c:v>-6</c:v>
                </c:pt>
                <c:pt idx="11382">
                  <c:v>-6</c:v>
                </c:pt>
                <c:pt idx="11383">
                  <c:v>-6</c:v>
                </c:pt>
                <c:pt idx="11384">
                  <c:v>-6</c:v>
                </c:pt>
                <c:pt idx="11385">
                  <c:v>-6</c:v>
                </c:pt>
                <c:pt idx="11386">
                  <c:v>-4</c:v>
                </c:pt>
                <c:pt idx="11387">
                  <c:v>-4</c:v>
                </c:pt>
                <c:pt idx="11388">
                  <c:v>-4</c:v>
                </c:pt>
                <c:pt idx="11389">
                  <c:v>-3</c:v>
                </c:pt>
                <c:pt idx="11390">
                  <c:v>-1</c:v>
                </c:pt>
                <c:pt idx="11391">
                  <c:v>-1</c:v>
                </c:pt>
                <c:pt idx="11392">
                  <c:v>-1</c:v>
                </c:pt>
                <c:pt idx="11393">
                  <c:v>-1</c:v>
                </c:pt>
                <c:pt idx="11394">
                  <c:v>-1</c:v>
                </c:pt>
                <c:pt idx="11395">
                  <c:v>-1</c:v>
                </c:pt>
                <c:pt idx="11396">
                  <c:v>-1</c:v>
                </c:pt>
                <c:pt idx="11397">
                  <c:v>-1</c:v>
                </c:pt>
                <c:pt idx="11398">
                  <c:v>-2</c:v>
                </c:pt>
                <c:pt idx="11399">
                  <c:v>-3</c:v>
                </c:pt>
                <c:pt idx="11400">
                  <c:v>-4</c:v>
                </c:pt>
                <c:pt idx="11401">
                  <c:v>-3</c:v>
                </c:pt>
                <c:pt idx="11402">
                  <c:v>-2</c:v>
                </c:pt>
                <c:pt idx="11403">
                  <c:v>-2</c:v>
                </c:pt>
                <c:pt idx="11404">
                  <c:v>-2</c:v>
                </c:pt>
                <c:pt idx="11405">
                  <c:v>-2</c:v>
                </c:pt>
                <c:pt idx="11406">
                  <c:v>-2</c:v>
                </c:pt>
                <c:pt idx="11407">
                  <c:v>-2</c:v>
                </c:pt>
                <c:pt idx="11408">
                  <c:v>-3</c:v>
                </c:pt>
                <c:pt idx="11409">
                  <c:v>-3</c:v>
                </c:pt>
                <c:pt idx="11410">
                  <c:v>-2</c:v>
                </c:pt>
                <c:pt idx="11411">
                  <c:v>-1</c:v>
                </c:pt>
                <c:pt idx="11412">
                  <c:v>0</c:v>
                </c:pt>
                <c:pt idx="11413">
                  <c:v>0</c:v>
                </c:pt>
                <c:pt idx="11414">
                  <c:v>-1</c:v>
                </c:pt>
                <c:pt idx="11415">
                  <c:v>-1</c:v>
                </c:pt>
                <c:pt idx="11416">
                  <c:v>-1</c:v>
                </c:pt>
                <c:pt idx="11417">
                  <c:v>-1</c:v>
                </c:pt>
                <c:pt idx="11418">
                  <c:v>-1</c:v>
                </c:pt>
                <c:pt idx="11419">
                  <c:v>-1</c:v>
                </c:pt>
                <c:pt idx="11420">
                  <c:v>1</c:v>
                </c:pt>
                <c:pt idx="11421">
                  <c:v>1</c:v>
                </c:pt>
                <c:pt idx="11422">
                  <c:v>1</c:v>
                </c:pt>
                <c:pt idx="11423">
                  <c:v>1</c:v>
                </c:pt>
                <c:pt idx="11424">
                  <c:v>1</c:v>
                </c:pt>
                <c:pt idx="11425">
                  <c:v>1</c:v>
                </c:pt>
                <c:pt idx="11426">
                  <c:v>1</c:v>
                </c:pt>
                <c:pt idx="11427">
                  <c:v>1</c:v>
                </c:pt>
                <c:pt idx="11428">
                  <c:v>1</c:v>
                </c:pt>
                <c:pt idx="11429">
                  <c:v>1</c:v>
                </c:pt>
                <c:pt idx="11430">
                  <c:v>1</c:v>
                </c:pt>
                <c:pt idx="11431">
                  <c:v>1</c:v>
                </c:pt>
                <c:pt idx="11432">
                  <c:v>-2</c:v>
                </c:pt>
                <c:pt idx="11433">
                  <c:v>-2</c:v>
                </c:pt>
                <c:pt idx="11434">
                  <c:v>-2</c:v>
                </c:pt>
                <c:pt idx="11435">
                  <c:v>-2</c:v>
                </c:pt>
                <c:pt idx="11436">
                  <c:v>-2</c:v>
                </c:pt>
                <c:pt idx="11437">
                  <c:v>-2</c:v>
                </c:pt>
                <c:pt idx="11438">
                  <c:v>-2</c:v>
                </c:pt>
                <c:pt idx="11439">
                  <c:v>-2</c:v>
                </c:pt>
                <c:pt idx="11440">
                  <c:v>-2</c:v>
                </c:pt>
                <c:pt idx="11441">
                  <c:v>-2</c:v>
                </c:pt>
                <c:pt idx="11442">
                  <c:v>-2</c:v>
                </c:pt>
                <c:pt idx="11443">
                  <c:v>-2</c:v>
                </c:pt>
                <c:pt idx="11444">
                  <c:v>-1</c:v>
                </c:pt>
                <c:pt idx="11445">
                  <c:v>-1</c:v>
                </c:pt>
                <c:pt idx="11446">
                  <c:v>-1</c:v>
                </c:pt>
                <c:pt idx="11447">
                  <c:v>-1</c:v>
                </c:pt>
                <c:pt idx="11448">
                  <c:v>-2</c:v>
                </c:pt>
                <c:pt idx="11449">
                  <c:v>-2</c:v>
                </c:pt>
                <c:pt idx="11450">
                  <c:v>-2</c:v>
                </c:pt>
                <c:pt idx="11451">
                  <c:v>-2</c:v>
                </c:pt>
                <c:pt idx="11452">
                  <c:v>-2</c:v>
                </c:pt>
                <c:pt idx="11453">
                  <c:v>-2</c:v>
                </c:pt>
                <c:pt idx="11454">
                  <c:v>-2</c:v>
                </c:pt>
                <c:pt idx="11455">
                  <c:v>-2</c:v>
                </c:pt>
                <c:pt idx="11456">
                  <c:v>-3</c:v>
                </c:pt>
                <c:pt idx="11457">
                  <c:v>-3</c:v>
                </c:pt>
                <c:pt idx="11458">
                  <c:v>-3</c:v>
                </c:pt>
                <c:pt idx="11459">
                  <c:v>-3</c:v>
                </c:pt>
                <c:pt idx="11460">
                  <c:v>-2</c:v>
                </c:pt>
                <c:pt idx="11461">
                  <c:v>-2</c:v>
                </c:pt>
                <c:pt idx="11462">
                  <c:v>-2</c:v>
                </c:pt>
                <c:pt idx="11463">
                  <c:v>-2</c:v>
                </c:pt>
                <c:pt idx="11464">
                  <c:v>-2</c:v>
                </c:pt>
                <c:pt idx="11465">
                  <c:v>-2</c:v>
                </c:pt>
                <c:pt idx="11466">
                  <c:v>-2</c:v>
                </c:pt>
                <c:pt idx="11467">
                  <c:v>-2</c:v>
                </c:pt>
                <c:pt idx="11468">
                  <c:v>-1</c:v>
                </c:pt>
                <c:pt idx="11469">
                  <c:v>-4</c:v>
                </c:pt>
                <c:pt idx="11470">
                  <c:v>-4</c:v>
                </c:pt>
                <c:pt idx="11471">
                  <c:v>-4</c:v>
                </c:pt>
                <c:pt idx="11472">
                  <c:v>-4</c:v>
                </c:pt>
                <c:pt idx="11473">
                  <c:v>-4</c:v>
                </c:pt>
                <c:pt idx="11474">
                  <c:v>-2</c:v>
                </c:pt>
                <c:pt idx="11475">
                  <c:v>-3</c:v>
                </c:pt>
                <c:pt idx="11476">
                  <c:v>-3</c:v>
                </c:pt>
                <c:pt idx="11477">
                  <c:v>-3</c:v>
                </c:pt>
                <c:pt idx="11478">
                  <c:v>-4</c:v>
                </c:pt>
                <c:pt idx="11479">
                  <c:v>-4</c:v>
                </c:pt>
                <c:pt idx="11480">
                  <c:v>-4</c:v>
                </c:pt>
                <c:pt idx="11481">
                  <c:v>-1</c:v>
                </c:pt>
                <c:pt idx="11482">
                  <c:v>-1</c:v>
                </c:pt>
                <c:pt idx="11483">
                  <c:v>-1</c:v>
                </c:pt>
                <c:pt idx="11484">
                  <c:v>-1</c:v>
                </c:pt>
                <c:pt idx="11485">
                  <c:v>-1</c:v>
                </c:pt>
                <c:pt idx="11486">
                  <c:v>-2</c:v>
                </c:pt>
                <c:pt idx="11487">
                  <c:v>-1</c:v>
                </c:pt>
                <c:pt idx="11488">
                  <c:v>-3</c:v>
                </c:pt>
                <c:pt idx="11489">
                  <c:v>-3</c:v>
                </c:pt>
                <c:pt idx="11490">
                  <c:v>-6</c:v>
                </c:pt>
                <c:pt idx="11491">
                  <c:v>-6</c:v>
                </c:pt>
                <c:pt idx="11492">
                  <c:v>-6</c:v>
                </c:pt>
                <c:pt idx="11493">
                  <c:v>-6</c:v>
                </c:pt>
                <c:pt idx="11494">
                  <c:v>-6</c:v>
                </c:pt>
                <c:pt idx="11495">
                  <c:v>-6</c:v>
                </c:pt>
                <c:pt idx="11496">
                  <c:v>-6</c:v>
                </c:pt>
                <c:pt idx="11497">
                  <c:v>-6</c:v>
                </c:pt>
                <c:pt idx="11498">
                  <c:v>-6</c:v>
                </c:pt>
                <c:pt idx="11499">
                  <c:v>-6</c:v>
                </c:pt>
                <c:pt idx="11500">
                  <c:v>-4</c:v>
                </c:pt>
                <c:pt idx="11501">
                  <c:v>-4</c:v>
                </c:pt>
                <c:pt idx="11502">
                  <c:v>-2</c:v>
                </c:pt>
                <c:pt idx="11503">
                  <c:v>-2</c:v>
                </c:pt>
                <c:pt idx="11504">
                  <c:v>-2</c:v>
                </c:pt>
                <c:pt idx="11505">
                  <c:v>-1</c:v>
                </c:pt>
                <c:pt idx="11506">
                  <c:v>-1</c:v>
                </c:pt>
                <c:pt idx="11507">
                  <c:v>-1</c:v>
                </c:pt>
                <c:pt idx="11508">
                  <c:v>-1</c:v>
                </c:pt>
                <c:pt idx="11509">
                  <c:v>-1</c:v>
                </c:pt>
                <c:pt idx="11510">
                  <c:v>-1</c:v>
                </c:pt>
                <c:pt idx="11511">
                  <c:v>-1</c:v>
                </c:pt>
                <c:pt idx="11512">
                  <c:v>-1</c:v>
                </c:pt>
                <c:pt idx="11513">
                  <c:v>-1</c:v>
                </c:pt>
                <c:pt idx="11514">
                  <c:v>0</c:v>
                </c:pt>
                <c:pt idx="11515">
                  <c:v>0</c:v>
                </c:pt>
                <c:pt idx="11516">
                  <c:v>0</c:v>
                </c:pt>
                <c:pt idx="11517">
                  <c:v>-1</c:v>
                </c:pt>
                <c:pt idx="11518">
                  <c:v>-1</c:v>
                </c:pt>
                <c:pt idx="11519">
                  <c:v>-1</c:v>
                </c:pt>
                <c:pt idx="11520">
                  <c:v>-1</c:v>
                </c:pt>
                <c:pt idx="11521">
                  <c:v>-1</c:v>
                </c:pt>
                <c:pt idx="11522">
                  <c:v>-1</c:v>
                </c:pt>
                <c:pt idx="11523">
                  <c:v>-1</c:v>
                </c:pt>
                <c:pt idx="11524">
                  <c:v>-1</c:v>
                </c:pt>
                <c:pt idx="11525">
                  <c:v>-1</c:v>
                </c:pt>
                <c:pt idx="11526">
                  <c:v>-1</c:v>
                </c:pt>
                <c:pt idx="11527">
                  <c:v>-1</c:v>
                </c:pt>
                <c:pt idx="11528">
                  <c:v>-1</c:v>
                </c:pt>
                <c:pt idx="11529">
                  <c:v>-3</c:v>
                </c:pt>
                <c:pt idx="11530">
                  <c:v>-3</c:v>
                </c:pt>
                <c:pt idx="11531">
                  <c:v>-3</c:v>
                </c:pt>
                <c:pt idx="11532">
                  <c:v>-3</c:v>
                </c:pt>
                <c:pt idx="11533">
                  <c:v>-3</c:v>
                </c:pt>
                <c:pt idx="11534">
                  <c:v>-3</c:v>
                </c:pt>
                <c:pt idx="11535">
                  <c:v>-3</c:v>
                </c:pt>
                <c:pt idx="11536">
                  <c:v>-3</c:v>
                </c:pt>
                <c:pt idx="11537">
                  <c:v>-3</c:v>
                </c:pt>
                <c:pt idx="11538">
                  <c:v>-3</c:v>
                </c:pt>
                <c:pt idx="11539">
                  <c:v>-2</c:v>
                </c:pt>
                <c:pt idx="11540">
                  <c:v>-2</c:v>
                </c:pt>
                <c:pt idx="11541">
                  <c:v>-1</c:v>
                </c:pt>
                <c:pt idx="11542">
                  <c:v>-1</c:v>
                </c:pt>
                <c:pt idx="11543">
                  <c:v>-1</c:v>
                </c:pt>
                <c:pt idx="11544">
                  <c:v>-2</c:v>
                </c:pt>
                <c:pt idx="11545">
                  <c:v>-2</c:v>
                </c:pt>
                <c:pt idx="11546">
                  <c:v>-2</c:v>
                </c:pt>
                <c:pt idx="11547">
                  <c:v>-2</c:v>
                </c:pt>
                <c:pt idx="11548">
                  <c:v>-2</c:v>
                </c:pt>
                <c:pt idx="11549">
                  <c:v>-2</c:v>
                </c:pt>
                <c:pt idx="11550">
                  <c:v>-2</c:v>
                </c:pt>
                <c:pt idx="11551">
                  <c:v>-2</c:v>
                </c:pt>
                <c:pt idx="11552">
                  <c:v>-2</c:v>
                </c:pt>
                <c:pt idx="11553">
                  <c:v>-1</c:v>
                </c:pt>
                <c:pt idx="11554">
                  <c:v>-1</c:v>
                </c:pt>
                <c:pt idx="11555">
                  <c:v>-1</c:v>
                </c:pt>
                <c:pt idx="11556">
                  <c:v>-1</c:v>
                </c:pt>
                <c:pt idx="11557">
                  <c:v>-1</c:v>
                </c:pt>
                <c:pt idx="11558">
                  <c:v>-1</c:v>
                </c:pt>
                <c:pt idx="11559">
                  <c:v>-1</c:v>
                </c:pt>
                <c:pt idx="11560">
                  <c:v>-1</c:v>
                </c:pt>
                <c:pt idx="11561">
                  <c:v>-3</c:v>
                </c:pt>
                <c:pt idx="11562">
                  <c:v>-3</c:v>
                </c:pt>
                <c:pt idx="11563">
                  <c:v>-3</c:v>
                </c:pt>
                <c:pt idx="11564">
                  <c:v>-3</c:v>
                </c:pt>
                <c:pt idx="11565">
                  <c:v>-3</c:v>
                </c:pt>
                <c:pt idx="11566">
                  <c:v>-3</c:v>
                </c:pt>
                <c:pt idx="11567">
                  <c:v>-3</c:v>
                </c:pt>
                <c:pt idx="11568">
                  <c:v>-3</c:v>
                </c:pt>
                <c:pt idx="11569">
                  <c:v>-1</c:v>
                </c:pt>
                <c:pt idx="11570">
                  <c:v>-1</c:v>
                </c:pt>
                <c:pt idx="11571">
                  <c:v>-1</c:v>
                </c:pt>
                <c:pt idx="11572">
                  <c:v>-1</c:v>
                </c:pt>
                <c:pt idx="11573">
                  <c:v>1</c:v>
                </c:pt>
                <c:pt idx="11574">
                  <c:v>1</c:v>
                </c:pt>
                <c:pt idx="11575">
                  <c:v>2</c:v>
                </c:pt>
                <c:pt idx="11576">
                  <c:v>2</c:v>
                </c:pt>
                <c:pt idx="11577">
                  <c:v>2</c:v>
                </c:pt>
                <c:pt idx="11578">
                  <c:v>2</c:v>
                </c:pt>
                <c:pt idx="11579">
                  <c:v>2</c:v>
                </c:pt>
                <c:pt idx="11580">
                  <c:v>1</c:v>
                </c:pt>
                <c:pt idx="11581">
                  <c:v>-1</c:v>
                </c:pt>
                <c:pt idx="11582">
                  <c:v>-1</c:v>
                </c:pt>
                <c:pt idx="11583">
                  <c:v>-1</c:v>
                </c:pt>
                <c:pt idx="11584">
                  <c:v>-1</c:v>
                </c:pt>
                <c:pt idx="11585">
                  <c:v>-1</c:v>
                </c:pt>
                <c:pt idx="11586">
                  <c:v>-1</c:v>
                </c:pt>
                <c:pt idx="11587">
                  <c:v>-2</c:v>
                </c:pt>
                <c:pt idx="11588">
                  <c:v>-2</c:v>
                </c:pt>
                <c:pt idx="11589">
                  <c:v>-2</c:v>
                </c:pt>
                <c:pt idx="11590">
                  <c:v>-2</c:v>
                </c:pt>
                <c:pt idx="11591">
                  <c:v>-2</c:v>
                </c:pt>
                <c:pt idx="11592">
                  <c:v>-1</c:v>
                </c:pt>
                <c:pt idx="11593">
                  <c:v>-1</c:v>
                </c:pt>
                <c:pt idx="11594">
                  <c:v>-1</c:v>
                </c:pt>
                <c:pt idx="11595">
                  <c:v>-2</c:v>
                </c:pt>
                <c:pt idx="11596">
                  <c:v>-2</c:v>
                </c:pt>
                <c:pt idx="11597">
                  <c:v>-2</c:v>
                </c:pt>
                <c:pt idx="11598">
                  <c:v>-2</c:v>
                </c:pt>
                <c:pt idx="11599">
                  <c:v>-2</c:v>
                </c:pt>
                <c:pt idx="11600">
                  <c:v>-1</c:v>
                </c:pt>
                <c:pt idx="11601">
                  <c:v>-1</c:v>
                </c:pt>
                <c:pt idx="11602">
                  <c:v>-1</c:v>
                </c:pt>
                <c:pt idx="11603">
                  <c:v>-1</c:v>
                </c:pt>
                <c:pt idx="11604">
                  <c:v>0</c:v>
                </c:pt>
                <c:pt idx="11605">
                  <c:v>0</c:v>
                </c:pt>
                <c:pt idx="11606">
                  <c:v>0</c:v>
                </c:pt>
                <c:pt idx="11607">
                  <c:v>1</c:v>
                </c:pt>
                <c:pt idx="11608">
                  <c:v>1</c:v>
                </c:pt>
                <c:pt idx="11609">
                  <c:v>0</c:v>
                </c:pt>
                <c:pt idx="11610">
                  <c:v>0</c:v>
                </c:pt>
                <c:pt idx="11611">
                  <c:v>0</c:v>
                </c:pt>
                <c:pt idx="11612">
                  <c:v>-1</c:v>
                </c:pt>
                <c:pt idx="11613">
                  <c:v>-1</c:v>
                </c:pt>
                <c:pt idx="11614">
                  <c:v>-1</c:v>
                </c:pt>
                <c:pt idx="11615">
                  <c:v>-1</c:v>
                </c:pt>
                <c:pt idx="11616">
                  <c:v>-1</c:v>
                </c:pt>
                <c:pt idx="11617">
                  <c:v>-1</c:v>
                </c:pt>
                <c:pt idx="11618">
                  <c:v>-1</c:v>
                </c:pt>
                <c:pt idx="11619">
                  <c:v>-1</c:v>
                </c:pt>
                <c:pt idx="11620">
                  <c:v>0</c:v>
                </c:pt>
                <c:pt idx="11621">
                  <c:v>1</c:v>
                </c:pt>
                <c:pt idx="11622">
                  <c:v>0</c:v>
                </c:pt>
                <c:pt idx="11623">
                  <c:v>0</c:v>
                </c:pt>
                <c:pt idx="11624">
                  <c:v>0</c:v>
                </c:pt>
                <c:pt idx="11625">
                  <c:v>-1</c:v>
                </c:pt>
                <c:pt idx="11626">
                  <c:v>-1</c:v>
                </c:pt>
                <c:pt idx="11627">
                  <c:v>-1</c:v>
                </c:pt>
                <c:pt idx="11628">
                  <c:v>-1</c:v>
                </c:pt>
                <c:pt idx="11629">
                  <c:v>-1</c:v>
                </c:pt>
                <c:pt idx="11630">
                  <c:v>-1</c:v>
                </c:pt>
                <c:pt idx="11631">
                  <c:v>-1</c:v>
                </c:pt>
                <c:pt idx="11632">
                  <c:v>-2</c:v>
                </c:pt>
                <c:pt idx="11633">
                  <c:v>-2</c:v>
                </c:pt>
                <c:pt idx="11634">
                  <c:v>-1</c:v>
                </c:pt>
                <c:pt idx="11635">
                  <c:v>-1</c:v>
                </c:pt>
                <c:pt idx="11636">
                  <c:v>-1</c:v>
                </c:pt>
                <c:pt idx="11637">
                  <c:v>-1</c:v>
                </c:pt>
                <c:pt idx="11638">
                  <c:v>-1</c:v>
                </c:pt>
                <c:pt idx="11639">
                  <c:v>0</c:v>
                </c:pt>
                <c:pt idx="11640">
                  <c:v>0</c:v>
                </c:pt>
                <c:pt idx="11641">
                  <c:v>2</c:v>
                </c:pt>
                <c:pt idx="11642">
                  <c:v>2</c:v>
                </c:pt>
                <c:pt idx="11643">
                  <c:v>2</c:v>
                </c:pt>
                <c:pt idx="11644">
                  <c:v>2</c:v>
                </c:pt>
                <c:pt idx="11645">
                  <c:v>2</c:v>
                </c:pt>
                <c:pt idx="11646">
                  <c:v>2</c:v>
                </c:pt>
                <c:pt idx="11647">
                  <c:v>2</c:v>
                </c:pt>
                <c:pt idx="11648">
                  <c:v>2</c:v>
                </c:pt>
                <c:pt idx="11649">
                  <c:v>3</c:v>
                </c:pt>
                <c:pt idx="11650">
                  <c:v>0</c:v>
                </c:pt>
                <c:pt idx="11651">
                  <c:v>-1</c:v>
                </c:pt>
                <c:pt idx="11652">
                  <c:v>-1</c:v>
                </c:pt>
                <c:pt idx="11653">
                  <c:v>-4</c:v>
                </c:pt>
                <c:pt idx="11654">
                  <c:v>-5</c:v>
                </c:pt>
                <c:pt idx="11655">
                  <c:v>-5</c:v>
                </c:pt>
                <c:pt idx="11656">
                  <c:v>-5</c:v>
                </c:pt>
                <c:pt idx="11657">
                  <c:v>-5</c:v>
                </c:pt>
                <c:pt idx="11658">
                  <c:v>-5</c:v>
                </c:pt>
                <c:pt idx="11659">
                  <c:v>-5</c:v>
                </c:pt>
                <c:pt idx="11660">
                  <c:v>-5</c:v>
                </c:pt>
                <c:pt idx="11661">
                  <c:v>-5</c:v>
                </c:pt>
                <c:pt idx="11662">
                  <c:v>-2</c:v>
                </c:pt>
                <c:pt idx="11663">
                  <c:v>-2</c:v>
                </c:pt>
                <c:pt idx="11664">
                  <c:v>-2</c:v>
                </c:pt>
                <c:pt idx="11665">
                  <c:v>-1</c:v>
                </c:pt>
                <c:pt idx="11666">
                  <c:v>-1</c:v>
                </c:pt>
                <c:pt idx="11667">
                  <c:v>-1</c:v>
                </c:pt>
                <c:pt idx="11668">
                  <c:v>-1</c:v>
                </c:pt>
                <c:pt idx="11669">
                  <c:v>-1</c:v>
                </c:pt>
                <c:pt idx="11670">
                  <c:v>-1</c:v>
                </c:pt>
                <c:pt idx="11671">
                  <c:v>-1</c:v>
                </c:pt>
                <c:pt idx="11672">
                  <c:v>-1</c:v>
                </c:pt>
                <c:pt idx="11673">
                  <c:v>-1</c:v>
                </c:pt>
                <c:pt idx="11674">
                  <c:v>-1</c:v>
                </c:pt>
                <c:pt idx="11675">
                  <c:v>-1</c:v>
                </c:pt>
                <c:pt idx="11676">
                  <c:v>-1</c:v>
                </c:pt>
                <c:pt idx="11677">
                  <c:v>-1</c:v>
                </c:pt>
                <c:pt idx="11678">
                  <c:v>1</c:v>
                </c:pt>
                <c:pt idx="11679">
                  <c:v>1</c:v>
                </c:pt>
                <c:pt idx="11680">
                  <c:v>-1</c:v>
                </c:pt>
                <c:pt idx="11681">
                  <c:v>-1</c:v>
                </c:pt>
                <c:pt idx="11682">
                  <c:v>-1</c:v>
                </c:pt>
                <c:pt idx="11683">
                  <c:v>-1</c:v>
                </c:pt>
                <c:pt idx="11684">
                  <c:v>-1</c:v>
                </c:pt>
                <c:pt idx="11685">
                  <c:v>-1</c:v>
                </c:pt>
                <c:pt idx="11686">
                  <c:v>-1</c:v>
                </c:pt>
                <c:pt idx="11687">
                  <c:v>-2</c:v>
                </c:pt>
                <c:pt idx="11688">
                  <c:v>-2</c:v>
                </c:pt>
                <c:pt idx="11689">
                  <c:v>-2</c:v>
                </c:pt>
                <c:pt idx="11690">
                  <c:v>-3</c:v>
                </c:pt>
                <c:pt idx="11691">
                  <c:v>-3</c:v>
                </c:pt>
                <c:pt idx="11692">
                  <c:v>-1</c:v>
                </c:pt>
                <c:pt idx="11693">
                  <c:v>-1</c:v>
                </c:pt>
                <c:pt idx="11694">
                  <c:v>-1</c:v>
                </c:pt>
                <c:pt idx="11695">
                  <c:v>0</c:v>
                </c:pt>
                <c:pt idx="11696">
                  <c:v>0</c:v>
                </c:pt>
                <c:pt idx="11697">
                  <c:v>0</c:v>
                </c:pt>
                <c:pt idx="11698">
                  <c:v>0</c:v>
                </c:pt>
                <c:pt idx="11699">
                  <c:v>1</c:v>
                </c:pt>
                <c:pt idx="11700">
                  <c:v>1</c:v>
                </c:pt>
                <c:pt idx="11701">
                  <c:v>1</c:v>
                </c:pt>
                <c:pt idx="11702">
                  <c:v>1</c:v>
                </c:pt>
                <c:pt idx="11703">
                  <c:v>1</c:v>
                </c:pt>
                <c:pt idx="11704">
                  <c:v>1</c:v>
                </c:pt>
                <c:pt idx="11705">
                  <c:v>1</c:v>
                </c:pt>
                <c:pt idx="11706">
                  <c:v>1</c:v>
                </c:pt>
                <c:pt idx="11707">
                  <c:v>-1</c:v>
                </c:pt>
                <c:pt idx="11708">
                  <c:v>0</c:v>
                </c:pt>
                <c:pt idx="11709">
                  <c:v>0</c:v>
                </c:pt>
                <c:pt idx="11710">
                  <c:v>0</c:v>
                </c:pt>
                <c:pt idx="11711">
                  <c:v>0</c:v>
                </c:pt>
                <c:pt idx="11712">
                  <c:v>0</c:v>
                </c:pt>
                <c:pt idx="11713">
                  <c:v>0</c:v>
                </c:pt>
                <c:pt idx="11714">
                  <c:v>0</c:v>
                </c:pt>
                <c:pt idx="11715">
                  <c:v>0</c:v>
                </c:pt>
                <c:pt idx="11716">
                  <c:v>1</c:v>
                </c:pt>
                <c:pt idx="11717">
                  <c:v>1</c:v>
                </c:pt>
                <c:pt idx="11718">
                  <c:v>1</c:v>
                </c:pt>
                <c:pt idx="11719">
                  <c:v>2</c:v>
                </c:pt>
                <c:pt idx="11720">
                  <c:v>1</c:v>
                </c:pt>
                <c:pt idx="11721">
                  <c:v>0</c:v>
                </c:pt>
                <c:pt idx="11722">
                  <c:v>0</c:v>
                </c:pt>
                <c:pt idx="11723">
                  <c:v>0</c:v>
                </c:pt>
                <c:pt idx="11724">
                  <c:v>0</c:v>
                </c:pt>
                <c:pt idx="11725">
                  <c:v>0</c:v>
                </c:pt>
                <c:pt idx="11726">
                  <c:v>0</c:v>
                </c:pt>
                <c:pt idx="11727">
                  <c:v>0</c:v>
                </c:pt>
                <c:pt idx="11728">
                  <c:v>-1</c:v>
                </c:pt>
                <c:pt idx="11729">
                  <c:v>-1</c:v>
                </c:pt>
                <c:pt idx="11730">
                  <c:v>-1</c:v>
                </c:pt>
                <c:pt idx="11731">
                  <c:v>-1</c:v>
                </c:pt>
                <c:pt idx="11732">
                  <c:v>-1</c:v>
                </c:pt>
                <c:pt idx="11733">
                  <c:v>-1</c:v>
                </c:pt>
                <c:pt idx="11734">
                  <c:v>-1</c:v>
                </c:pt>
                <c:pt idx="11735">
                  <c:v>-1</c:v>
                </c:pt>
                <c:pt idx="11736">
                  <c:v>-1</c:v>
                </c:pt>
                <c:pt idx="11737">
                  <c:v>-1</c:v>
                </c:pt>
                <c:pt idx="11738">
                  <c:v>-1</c:v>
                </c:pt>
                <c:pt idx="11739">
                  <c:v>-1</c:v>
                </c:pt>
                <c:pt idx="11740">
                  <c:v>-1</c:v>
                </c:pt>
                <c:pt idx="11741">
                  <c:v>-1</c:v>
                </c:pt>
                <c:pt idx="11742">
                  <c:v>-1</c:v>
                </c:pt>
                <c:pt idx="11743">
                  <c:v>-1</c:v>
                </c:pt>
                <c:pt idx="11744">
                  <c:v>-1</c:v>
                </c:pt>
                <c:pt idx="11745">
                  <c:v>-1</c:v>
                </c:pt>
                <c:pt idx="11746">
                  <c:v>-1</c:v>
                </c:pt>
                <c:pt idx="11747">
                  <c:v>-1</c:v>
                </c:pt>
                <c:pt idx="11748">
                  <c:v>-1</c:v>
                </c:pt>
                <c:pt idx="11749">
                  <c:v>-3</c:v>
                </c:pt>
                <c:pt idx="11750">
                  <c:v>-3</c:v>
                </c:pt>
                <c:pt idx="11751">
                  <c:v>-3</c:v>
                </c:pt>
                <c:pt idx="11752">
                  <c:v>-3</c:v>
                </c:pt>
                <c:pt idx="11753">
                  <c:v>-3</c:v>
                </c:pt>
                <c:pt idx="11754">
                  <c:v>-3</c:v>
                </c:pt>
                <c:pt idx="11755">
                  <c:v>-3</c:v>
                </c:pt>
                <c:pt idx="11756">
                  <c:v>-3</c:v>
                </c:pt>
                <c:pt idx="11757">
                  <c:v>-2</c:v>
                </c:pt>
                <c:pt idx="11758">
                  <c:v>-2</c:v>
                </c:pt>
                <c:pt idx="11759">
                  <c:v>-2</c:v>
                </c:pt>
                <c:pt idx="11760">
                  <c:v>-2</c:v>
                </c:pt>
                <c:pt idx="11761">
                  <c:v>1</c:v>
                </c:pt>
                <c:pt idx="11762">
                  <c:v>1</c:v>
                </c:pt>
                <c:pt idx="11763">
                  <c:v>1</c:v>
                </c:pt>
                <c:pt idx="11764">
                  <c:v>1</c:v>
                </c:pt>
                <c:pt idx="11765">
                  <c:v>1</c:v>
                </c:pt>
                <c:pt idx="11766">
                  <c:v>1</c:v>
                </c:pt>
                <c:pt idx="11767">
                  <c:v>1</c:v>
                </c:pt>
                <c:pt idx="11768">
                  <c:v>1</c:v>
                </c:pt>
                <c:pt idx="11769">
                  <c:v>1</c:v>
                </c:pt>
                <c:pt idx="11770">
                  <c:v>1</c:v>
                </c:pt>
                <c:pt idx="11771">
                  <c:v>3</c:v>
                </c:pt>
                <c:pt idx="11772">
                  <c:v>3</c:v>
                </c:pt>
                <c:pt idx="11773">
                  <c:v>2</c:v>
                </c:pt>
                <c:pt idx="11774">
                  <c:v>2</c:v>
                </c:pt>
                <c:pt idx="11775">
                  <c:v>2</c:v>
                </c:pt>
                <c:pt idx="11776">
                  <c:v>2</c:v>
                </c:pt>
                <c:pt idx="11777">
                  <c:v>2</c:v>
                </c:pt>
                <c:pt idx="11778">
                  <c:v>2</c:v>
                </c:pt>
                <c:pt idx="11779">
                  <c:v>2</c:v>
                </c:pt>
                <c:pt idx="11780">
                  <c:v>2</c:v>
                </c:pt>
                <c:pt idx="11781">
                  <c:v>2</c:v>
                </c:pt>
                <c:pt idx="11782">
                  <c:v>2</c:v>
                </c:pt>
                <c:pt idx="11783">
                  <c:v>0</c:v>
                </c:pt>
                <c:pt idx="11784">
                  <c:v>3</c:v>
                </c:pt>
                <c:pt idx="11785">
                  <c:v>3</c:v>
                </c:pt>
                <c:pt idx="11786">
                  <c:v>3</c:v>
                </c:pt>
                <c:pt idx="11787">
                  <c:v>3</c:v>
                </c:pt>
                <c:pt idx="11788">
                  <c:v>3</c:v>
                </c:pt>
                <c:pt idx="11789">
                  <c:v>3</c:v>
                </c:pt>
                <c:pt idx="11790">
                  <c:v>3</c:v>
                </c:pt>
                <c:pt idx="11791">
                  <c:v>2</c:v>
                </c:pt>
                <c:pt idx="11792">
                  <c:v>-1</c:v>
                </c:pt>
                <c:pt idx="11793">
                  <c:v>-1</c:v>
                </c:pt>
                <c:pt idx="11794">
                  <c:v>-1</c:v>
                </c:pt>
                <c:pt idx="11795">
                  <c:v>-1</c:v>
                </c:pt>
                <c:pt idx="11796">
                  <c:v>-3</c:v>
                </c:pt>
                <c:pt idx="11797">
                  <c:v>-3</c:v>
                </c:pt>
                <c:pt idx="11798">
                  <c:v>-3</c:v>
                </c:pt>
                <c:pt idx="11799">
                  <c:v>-3</c:v>
                </c:pt>
                <c:pt idx="11800">
                  <c:v>-3</c:v>
                </c:pt>
                <c:pt idx="11801">
                  <c:v>-3</c:v>
                </c:pt>
                <c:pt idx="11802">
                  <c:v>-3</c:v>
                </c:pt>
                <c:pt idx="11803">
                  <c:v>-3</c:v>
                </c:pt>
                <c:pt idx="11804">
                  <c:v>0</c:v>
                </c:pt>
                <c:pt idx="11805">
                  <c:v>0</c:v>
                </c:pt>
                <c:pt idx="11806">
                  <c:v>0</c:v>
                </c:pt>
                <c:pt idx="11807">
                  <c:v>-1</c:v>
                </c:pt>
                <c:pt idx="11808">
                  <c:v>-1</c:v>
                </c:pt>
                <c:pt idx="11809">
                  <c:v>-1</c:v>
                </c:pt>
                <c:pt idx="11810">
                  <c:v>-1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</c:v>
                </c:pt>
                <c:pt idx="11815">
                  <c:v>3</c:v>
                </c:pt>
                <c:pt idx="11816">
                  <c:v>4</c:v>
                </c:pt>
                <c:pt idx="11817">
                  <c:v>4</c:v>
                </c:pt>
                <c:pt idx="11818">
                  <c:v>4</c:v>
                </c:pt>
                <c:pt idx="11819">
                  <c:v>5</c:v>
                </c:pt>
                <c:pt idx="11820">
                  <c:v>5</c:v>
                </c:pt>
                <c:pt idx="11821">
                  <c:v>5</c:v>
                </c:pt>
                <c:pt idx="11822">
                  <c:v>5</c:v>
                </c:pt>
                <c:pt idx="11823">
                  <c:v>5</c:v>
                </c:pt>
                <c:pt idx="11824">
                  <c:v>5</c:v>
                </c:pt>
                <c:pt idx="11825">
                  <c:v>5</c:v>
                </c:pt>
                <c:pt idx="11826">
                  <c:v>5</c:v>
                </c:pt>
                <c:pt idx="11827">
                  <c:v>1</c:v>
                </c:pt>
                <c:pt idx="11828">
                  <c:v>-2</c:v>
                </c:pt>
                <c:pt idx="11829">
                  <c:v>-2</c:v>
                </c:pt>
                <c:pt idx="11830">
                  <c:v>-2</c:v>
                </c:pt>
                <c:pt idx="11831">
                  <c:v>-1</c:v>
                </c:pt>
                <c:pt idx="11832">
                  <c:v>-1</c:v>
                </c:pt>
                <c:pt idx="11833">
                  <c:v>-1</c:v>
                </c:pt>
                <c:pt idx="11834">
                  <c:v>-1</c:v>
                </c:pt>
                <c:pt idx="11835">
                  <c:v>-2</c:v>
                </c:pt>
                <c:pt idx="11836">
                  <c:v>-2</c:v>
                </c:pt>
                <c:pt idx="11837">
                  <c:v>-2</c:v>
                </c:pt>
                <c:pt idx="11838">
                  <c:v>-2</c:v>
                </c:pt>
                <c:pt idx="11839">
                  <c:v>-2</c:v>
                </c:pt>
                <c:pt idx="11840">
                  <c:v>0</c:v>
                </c:pt>
                <c:pt idx="11841">
                  <c:v>0</c:v>
                </c:pt>
                <c:pt idx="11842">
                  <c:v>0</c:v>
                </c:pt>
                <c:pt idx="11843">
                  <c:v>-1</c:v>
                </c:pt>
                <c:pt idx="11844">
                  <c:v>-1</c:v>
                </c:pt>
                <c:pt idx="11845">
                  <c:v>-1</c:v>
                </c:pt>
                <c:pt idx="11846">
                  <c:v>-1</c:v>
                </c:pt>
                <c:pt idx="11847">
                  <c:v>0</c:v>
                </c:pt>
                <c:pt idx="11848">
                  <c:v>0</c:v>
                </c:pt>
                <c:pt idx="11849">
                  <c:v>0</c:v>
                </c:pt>
                <c:pt idx="11850">
                  <c:v>0</c:v>
                </c:pt>
                <c:pt idx="11851">
                  <c:v>0</c:v>
                </c:pt>
                <c:pt idx="11852">
                  <c:v>0</c:v>
                </c:pt>
                <c:pt idx="11853">
                  <c:v>0</c:v>
                </c:pt>
                <c:pt idx="11854">
                  <c:v>0</c:v>
                </c:pt>
                <c:pt idx="11855">
                  <c:v>0</c:v>
                </c:pt>
                <c:pt idx="11856">
                  <c:v>-2</c:v>
                </c:pt>
                <c:pt idx="11857">
                  <c:v>-2</c:v>
                </c:pt>
                <c:pt idx="11858">
                  <c:v>-2</c:v>
                </c:pt>
                <c:pt idx="11859">
                  <c:v>-2</c:v>
                </c:pt>
                <c:pt idx="11860">
                  <c:v>-2</c:v>
                </c:pt>
                <c:pt idx="11861">
                  <c:v>-2</c:v>
                </c:pt>
                <c:pt idx="11862">
                  <c:v>-2</c:v>
                </c:pt>
                <c:pt idx="11863">
                  <c:v>-2</c:v>
                </c:pt>
                <c:pt idx="11864">
                  <c:v>-2</c:v>
                </c:pt>
                <c:pt idx="11865">
                  <c:v>-2</c:v>
                </c:pt>
                <c:pt idx="11866">
                  <c:v>-3</c:v>
                </c:pt>
                <c:pt idx="11867">
                  <c:v>-3</c:v>
                </c:pt>
                <c:pt idx="11868">
                  <c:v>0</c:v>
                </c:pt>
                <c:pt idx="11869">
                  <c:v>0</c:v>
                </c:pt>
                <c:pt idx="11870">
                  <c:v>0</c:v>
                </c:pt>
                <c:pt idx="11871">
                  <c:v>-2</c:v>
                </c:pt>
                <c:pt idx="11872">
                  <c:v>-2</c:v>
                </c:pt>
                <c:pt idx="11873">
                  <c:v>-1</c:v>
                </c:pt>
                <c:pt idx="11874">
                  <c:v>-1</c:v>
                </c:pt>
                <c:pt idx="11875">
                  <c:v>-1</c:v>
                </c:pt>
                <c:pt idx="11876">
                  <c:v>0</c:v>
                </c:pt>
                <c:pt idx="11877">
                  <c:v>0</c:v>
                </c:pt>
                <c:pt idx="11878">
                  <c:v>4</c:v>
                </c:pt>
                <c:pt idx="11879">
                  <c:v>4</c:v>
                </c:pt>
                <c:pt idx="11880">
                  <c:v>3</c:v>
                </c:pt>
                <c:pt idx="11881">
                  <c:v>3</c:v>
                </c:pt>
                <c:pt idx="11882">
                  <c:v>3</c:v>
                </c:pt>
                <c:pt idx="11883">
                  <c:v>5</c:v>
                </c:pt>
                <c:pt idx="11884">
                  <c:v>5</c:v>
                </c:pt>
                <c:pt idx="11885">
                  <c:v>4</c:v>
                </c:pt>
                <c:pt idx="11886">
                  <c:v>6</c:v>
                </c:pt>
                <c:pt idx="11887">
                  <c:v>5</c:v>
                </c:pt>
                <c:pt idx="11888">
                  <c:v>4</c:v>
                </c:pt>
                <c:pt idx="11889">
                  <c:v>4</c:v>
                </c:pt>
                <c:pt idx="11890">
                  <c:v>1</c:v>
                </c:pt>
                <c:pt idx="11891">
                  <c:v>1</c:v>
                </c:pt>
                <c:pt idx="11892">
                  <c:v>1</c:v>
                </c:pt>
                <c:pt idx="11893">
                  <c:v>1</c:v>
                </c:pt>
                <c:pt idx="11894">
                  <c:v>1</c:v>
                </c:pt>
                <c:pt idx="11895">
                  <c:v>1</c:v>
                </c:pt>
                <c:pt idx="11896">
                  <c:v>1</c:v>
                </c:pt>
                <c:pt idx="11897">
                  <c:v>1</c:v>
                </c:pt>
                <c:pt idx="11898">
                  <c:v>0</c:v>
                </c:pt>
                <c:pt idx="11899">
                  <c:v>1</c:v>
                </c:pt>
                <c:pt idx="11900">
                  <c:v>0</c:v>
                </c:pt>
                <c:pt idx="11901">
                  <c:v>1</c:v>
                </c:pt>
                <c:pt idx="11902">
                  <c:v>1</c:v>
                </c:pt>
                <c:pt idx="11903">
                  <c:v>1</c:v>
                </c:pt>
                <c:pt idx="11904">
                  <c:v>1</c:v>
                </c:pt>
                <c:pt idx="11905">
                  <c:v>1</c:v>
                </c:pt>
                <c:pt idx="11906">
                  <c:v>1</c:v>
                </c:pt>
                <c:pt idx="11907">
                  <c:v>-1</c:v>
                </c:pt>
                <c:pt idx="11908">
                  <c:v>-1</c:v>
                </c:pt>
                <c:pt idx="11909">
                  <c:v>-1</c:v>
                </c:pt>
                <c:pt idx="11910">
                  <c:v>-2</c:v>
                </c:pt>
                <c:pt idx="11911">
                  <c:v>-3</c:v>
                </c:pt>
                <c:pt idx="11912">
                  <c:v>-2</c:v>
                </c:pt>
                <c:pt idx="11913">
                  <c:v>-3</c:v>
                </c:pt>
                <c:pt idx="11914">
                  <c:v>-3</c:v>
                </c:pt>
                <c:pt idx="11915">
                  <c:v>-3</c:v>
                </c:pt>
                <c:pt idx="11916">
                  <c:v>-4</c:v>
                </c:pt>
                <c:pt idx="11917">
                  <c:v>-4</c:v>
                </c:pt>
                <c:pt idx="11918">
                  <c:v>-4</c:v>
                </c:pt>
                <c:pt idx="11919">
                  <c:v>-2</c:v>
                </c:pt>
                <c:pt idx="11920">
                  <c:v>-2</c:v>
                </c:pt>
                <c:pt idx="11921">
                  <c:v>-2</c:v>
                </c:pt>
                <c:pt idx="11922">
                  <c:v>-2</c:v>
                </c:pt>
                <c:pt idx="11923">
                  <c:v>-2</c:v>
                </c:pt>
                <c:pt idx="11924">
                  <c:v>-2</c:v>
                </c:pt>
                <c:pt idx="11925">
                  <c:v>-1</c:v>
                </c:pt>
                <c:pt idx="11926">
                  <c:v>-1</c:v>
                </c:pt>
                <c:pt idx="11927">
                  <c:v>-1</c:v>
                </c:pt>
                <c:pt idx="11928">
                  <c:v>0</c:v>
                </c:pt>
                <c:pt idx="11929">
                  <c:v>0</c:v>
                </c:pt>
                <c:pt idx="11930">
                  <c:v>2</c:v>
                </c:pt>
                <c:pt idx="11931">
                  <c:v>2</c:v>
                </c:pt>
                <c:pt idx="11932">
                  <c:v>2</c:v>
                </c:pt>
                <c:pt idx="11933">
                  <c:v>2</c:v>
                </c:pt>
                <c:pt idx="11934">
                  <c:v>2</c:v>
                </c:pt>
                <c:pt idx="11935">
                  <c:v>3</c:v>
                </c:pt>
                <c:pt idx="11936">
                  <c:v>4</c:v>
                </c:pt>
                <c:pt idx="11937">
                  <c:v>3</c:v>
                </c:pt>
                <c:pt idx="11938">
                  <c:v>3</c:v>
                </c:pt>
                <c:pt idx="11939">
                  <c:v>3</c:v>
                </c:pt>
                <c:pt idx="11940">
                  <c:v>3</c:v>
                </c:pt>
                <c:pt idx="11941">
                  <c:v>3</c:v>
                </c:pt>
                <c:pt idx="11942">
                  <c:v>1</c:v>
                </c:pt>
                <c:pt idx="11943">
                  <c:v>1</c:v>
                </c:pt>
                <c:pt idx="11944">
                  <c:v>1</c:v>
                </c:pt>
                <c:pt idx="11945">
                  <c:v>1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0</c:v>
                </c:pt>
                <c:pt idx="11950">
                  <c:v>0</c:v>
                </c:pt>
                <c:pt idx="11951">
                  <c:v>0</c:v>
                </c:pt>
                <c:pt idx="11952">
                  <c:v>0</c:v>
                </c:pt>
                <c:pt idx="11953">
                  <c:v>0</c:v>
                </c:pt>
                <c:pt idx="11954">
                  <c:v>0</c:v>
                </c:pt>
                <c:pt idx="11955">
                  <c:v>1</c:v>
                </c:pt>
                <c:pt idx="11956">
                  <c:v>1</c:v>
                </c:pt>
                <c:pt idx="11957">
                  <c:v>1</c:v>
                </c:pt>
                <c:pt idx="11958">
                  <c:v>2</c:v>
                </c:pt>
                <c:pt idx="11959">
                  <c:v>2</c:v>
                </c:pt>
                <c:pt idx="11960">
                  <c:v>2</c:v>
                </c:pt>
                <c:pt idx="11961">
                  <c:v>2</c:v>
                </c:pt>
                <c:pt idx="11962">
                  <c:v>2</c:v>
                </c:pt>
                <c:pt idx="11963">
                  <c:v>2</c:v>
                </c:pt>
                <c:pt idx="11964">
                  <c:v>2</c:v>
                </c:pt>
                <c:pt idx="11965">
                  <c:v>1</c:v>
                </c:pt>
                <c:pt idx="11966">
                  <c:v>1</c:v>
                </c:pt>
                <c:pt idx="11967">
                  <c:v>0</c:v>
                </c:pt>
                <c:pt idx="11968">
                  <c:v>-1</c:v>
                </c:pt>
                <c:pt idx="11969">
                  <c:v>-1</c:v>
                </c:pt>
                <c:pt idx="11970">
                  <c:v>-2</c:v>
                </c:pt>
                <c:pt idx="11971">
                  <c:v>-2</c:v>
                </c:pt>
                <c:pt idx="11972">
                  <c:v>-2</c:v>
                </c:pt>
                <c:pt idx="11973">
                  <c:v>-2</c:v>
                </c:pt>
                <c:pt idx="11974">
                  <c:v>-2</c:v>
                </c:pt>
                <c:pt idx="11975">
                  <c:v>-2</c:v>
                </c:pt>
                <c:pt idx="11976">
                  <c:v>-2</c:v>
                </c:pt>
                <c:pt idx="11977">
                  <c:v>-2</c:v>
                </c:pt>
                <c:pt idx="11978">
                  <c:v>-2</c:v>
                </c:pt>
                <c:pt idx="11979">
                  <c:v>-1</c:v>
                </c:pt>
                <c:pt idx="11980">
                  <c:v>-2</c:v>
                </c:pt>
                <c:pt idx="11981">
                  <c:v>-2</c:v>
                </c:pt>
                <c:pt idx="11982">
                  <c:v>-1</c:v>
                </c:pt>
                <c:pt idx="11983">
                  <c:v>0</c:v>
                </c:pt>
                <c:pt idx="11984">
                  <c:v>0</c:v>
                </c:pt>
                <c:pt idx="11985">
                  <c:v>0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</c:v>
                </c:pt>
                <c:pt idx="11990">
                  <c:v>0</c:v>
                </c:pt>
                <c:pt idx="11991">
                  <c:v>1</c:v>
                </c:pt>
                <c:pt idx="11992">
                  <c:v>2</c:v>
                </c:pt>
                <c:pt idx="11993">
                  <c:v>2</c:v>
                </c:pt>
                <c:pt idx="11994">
                  <c:v>2</c:v>
                </c:pt>
                <c:pt idx="11995">
                  <c:v>0</c:v>
                </c:pt>
                <c:pt idx="11996">
                  <c:v>0</c:v>
                </c:pt>
                <c:pt idx="11997">
                  <c:v>0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</c:v>
                </c:pt>
                <c:pt idx="12002">
                  <c:v>1</c:v>
                </c:pt>
                <c:pt idx="12003">
                  <c:v>0</c:v>
                </c:pt>
                <c:pt idx="12004">
                  <c:v>0</c:v>
                </c:pt>
                <c:pt idx="12005">
                  <c:v>0</c:v>
                </c:pt>
                <c:pt idx="12006">
                  <c:v>0</c:v>
                </c:pt>
                <c:pt idx="12007">
                  <c:v>1</c:v>
                </c:pt>
                <c:pt idx="12008">
                  <c:v>1</c:v>
                </c:pt>
                <c:pt idx="12009">
                  <c:v>2</c:v>
                </c:pt>
                <c:pt idx="12010">
                  <c:v>2</c:v>
                </c:pt>
                <c:pt idx="12011">
                  <c:v>2</c:v>
                </c:pt>
                <c:pt idx="12012">
                  <c:v>2</c:v>
                </c:pt>
                <c:pt idx="12013">
                  <c:v>3</c:v>
                </c:pt>
                <c:pt idx="12014">
                  <c:v>2</c:v>
                </c:pt>
                <c:pt idx="12015">
                  <c:v>2</c:v>
                </c:pt>
                <c:pt idx="12016">
                  <c:v>2</c:v>
                </c:pt>
                <c:pt idx="12017">
                  <c:v>2</c:v>
                </c:pt>
                <c:pt idx="12018">
                  <c:v>2</c:v>
                </c:pt>
                <c:pt idx="12019">
                  <c:v>2</c:v>
                </c:pt>
                <c:pt idx="12020">
                  <c:v>2</c:v>
                </c:pt>
                <c:pt idx="12021">
                  <c:v>1</c:v>
                </c:pt>
                <c:pt idx="12022">
                  <c:v>1</c:v>
                </c:pt>
                <c:pt idx="12023">
                  <c:v>1</c:v>
                </c:pt>
                <c:pt idx="12024">
                  <c:v>1</c:v>
                </c:pt>
                <c:pt idx="12025">
                  <c:v>1</c:v>
                </c:pt>
                <c:pt idx="12026">
                  <c:v>1</c:v>
                </c:pt>
                <c:pt idx="12027">
                  <c:v>1</c:v>
                </c:pt>
                <c:pt idx="12028">
                  <c:v>1</c:v>
                </c:pt>
                <c:pt idx="12029">
                  <c:v>2</c:v>
                </c:pt>
                <c:pt idx="12030">
                  <c:v>2</c:v>
                </c:pt>
                <c:pt idx="12031">
                  <c:v>2</c:v>
                </c:pt>
                <c:pt idx="12032">
                  <c:v>3</c:v>
                </c:pt>
                <c:pt idx="12033">
                  <c:v>3</c:v>
                </c:pt>
                <c:pt idx="12034">
                  <c:v>3</c:v>
                </c:pt>
                <c:pt idx="12035">
                  <c:v>5</c:v>
                </c:pt>
                <c:pt idx="12036">
                  <c:v>5</c:v>
                </c:pt>
                <c:pt idx="12037">
                  <c:v>4</c:v>
                </c:pt>
                <c:pt idx="12038">
                  <c:v>4</c:v>
                </c:pt>
                <c:pt idx="12039">
                  <c:v>4</c:v>
                </c:pt>
                <c:pt idx="12040">
                  <c:v>5</c:v>
                </c:pt>
                <c:pt idx="12041">
                  <c:v>5</c:v>
                </c:pt>
                <c:pt idx="12042">
                  <c:v>5</c:v>
                </c:pt>
                <c:pt idx="12043">
                  <c:v>5</c:v>
                </c:pt>
                <c:pt idx="12044">
                  <c:v>4</c:v>
                </c:pt>
                <c:pt idx="12045">
                  <c:v>4</c:v>
                </c:pt>
                <c:pt idx="12046">
                  <c:v>4</c:v>
                </c:pt>
                <c:pt idx="12047">
                  <c:v>2</c:v>
                </c:pt>
                <c:pt idx="12048">
                  <c:v>2</c:v>
                </c:pt>
                <c:pt idx="12049">
                  <c:v>2</c:v>
                </c:pt>
                <c:pt idx="12050">
                  <c:v>2</c:v>
                </c:pt>
                <c:pt idx="12051">
                  <c:v>2</c:v>
                </c:pt>
                <c:pt idx="12052">
                  <c:v>1</c:v>
                </c:pt>
                <c:pt idx="12053">
                  <c:v>-1</c:v>
                </c:pt>
                <c:pt idx="12054">
                  <c:v>-1</c:v>
                </c:pt>
                <c:pt idx="12055">
                  <c:v>-1</c:v>
                </c:pt>
                <c:pt idx="12056">
                  <c:v>-1</c:v>
                </c:pt>
                <c:pt idx="12057">
                  <c:v>-1</c:v>
                </c:pt>
                <c:pt idx="12058">
                  <c:v>-1</c:v>
                </c:pt>
                <c:pt idx="12059">
                  <c:v>-1</c:v>
                </c:pt>
                <c:pt idx="12060">
                  <c:v>-1</c:v>
                </c:pt>
                <c:pt idx="12061">
                  <c:v>2</c:v>
                </c:pt>
                <c:pt idx="12062">
                  <c:v>1</c:v>
                </c:pt>
                <c:pt idx="12063">
                  <c:v>1</c:v>
                </c:pt>
                <c:pt idx="12064">
                  <c:v>1</c:v>
                </c:pt>
                <c:pt idx="12065">
                  <c:v>2</c:v>
                </c:pt>
                <c:pt idx="12066">
                  <c:v>2</c:v>
                </c:pt>
                <c:pt idx="12067">
                  <c:v>2</c:v>
                </c:pt>
                <c:pt idx="12068">
                  <c:v>2</c:v>
                </c:pt>
                <c:pt idx="12069">
                  <c:v>2</c:v>
                </c:pt>
                <c:pt idx="12070">
                  <c:v>2</c:v>
                </c:pt>
                <c:pt idx="12071">
                  <c:v>2</c:v>
                </c:pt>
                <c:pt idx="12072">
                  <c:v>2</c:v>
                </c:pt>
                <c:pt idx="12073">
                  <c:v>-1</c:v>
                </c:pt>
                <c:pt idx="12074">
                  <c:v>1</c:v>
                </c:pt>
                <c:pt idx="12075">
                  <c:v>1</c:v>
                </c:pt>
                <c:pt idx="12076">
                  <c:v>1</c:v>
                </c:pt>
                <c:pt idx="12077">
                  <c:v>1</c:v>
                </c:pt>
                <c:pt idx="12078">
                  <c:v>1</c:v>
                </c:pt>
                <c:pt idx="12079">
                  <c:v>1</c:v>
                </c:pt>
                <c:pt idx="12080">
                  <c:v>1</c:v>
                </c:pt>
                <c:pt idx="12081">
                  <c:v>1</c:v>
                </c:pt>
                <c:pt idx="12082">
                  <c:v>1</c:v>
                </c:pt>
                <c:pt idx="12083">
                  <c:v>1</c:v>
                </c:pt>
                <c:pt idx="12084">
                  <c:v>1</c:v>
                </c:pt>
                <c:pt idx="12085">
                  <c:v>1</c:v>
                </c:pt>
                <c:pt idx="12086">
                  <c:v>1</c:v>
                </c:pt>
                <c:pt idx="12087">
                  <c:v>1</c:v>
                </c:pt>
                <c:pt idx="12088">
                  <c:v>1</c:v>
                </c:pt>
                <c:pt idx="12089">
                  <c:v>0</c:v>
                </c:pt>
                <c:pt idx="12090">
                  <c:v>0</c:v>
                </c:pt>
                <c:pt idx="12091">
                  <c:v>0</c:v>
                </c:pt>
                <c:pt idx="12092">
                  <c:v>0</c:v>
                </c:pt>
                <c:pt idx="12093">
                  <c:v>0</c:v>
                </c:pt>
                <c:pt idx="12094">
                  <c:v>-2</c:v>
                </c:pt>
                <c:pt idx="12095">
                  <c:v>-2</c:v>
                </c:pt>
                <c:pt idx="12096">
                  <c:v>-2</c:v>
                </c:pt>
                <c:pt idx="12097">
                  <c:v>-2</c:v>
                </c:pt>
                <c:pt idx="12098">
                  <c:v>-3</c:v>
                </c:pt>
                <c:pt idx="12099">
                  <c:v>-3</c:v>
                </c:pt>
                <c:pt idx="12100">
                  <c:v>-3</c:v>
                </c:pt>
                <c:pt idx="12101">
                  <c:v>-3</c:v>
                </c:pt>
                <c:pt idx="12102">
                  <c:v>-3</c:v>
                </c:pt>
                <c:pt idx="12103">
                  <c:v>-3</c:v>
                </c:pt>
                <c:pt idx="12104">
                  <c:v>-3</c:v>
                </c:pt>
                <c:pt idx="12105">
                  <c:v>-3</c:v>
                </c:pt>
                <c:pt idx="12106">
                  <c:v>-1</c:v>
                </c:pt>
                <c:pt idx="12107">
                  <c:v>-1</c:v>
                </c:pt>
                <c:pt idx="12108">
                  <c:v>-1</c:v>
                </c:pt>
                <c:pt idx="12109">
                  <c:v>-1</c:v>
                </c:pt>
                <c:pt idx="12110">
                  <c:v>0</c:v>
                </c:pt>
                <c:pt idx="12111">
                  <c:v>0</c:v>
                </c:pt>
                <c:pt idx="12112">
                  <c:v>0</c:v>
                </c:pt>
                <c:pt idx="12113">
                  <c:v>1</c:v>
                </c:pt>
                <c:pt idx="12114">
                  <c:v>0</c:v>
                </c:pt>
                <c:pt idx="12115">
                  <c:v>0</c:v>
                </c:pt>
                <c:pt idx="12116">
                  <c:v>0</c:v>
                </c:pt>
                <c:pt idx="12117">
                  <c:v>-1</c:v>
                </c:pt>
                <c:pt idx="12118">
                  <c:v>-1</c:v>
                </c:pt>
                <c:pt idx="12119">
                  <c:v>-1</c:v>
                </c:pt>
                <c:pt idx="12120">
                  <c:v>-1</c:v>
                </c:pt>
                <c:pt idx="12121">
                  <c:v>-1</c:v>
                </c:pt>
                <c:pt idx="12122">
                  <c:v>-2</c:v>
                </c:pt>
                <c:pt idx="12123">
                  <c:v>-2</c:v>
                </c:pt>
                <c:pt idx="12124">
                  <c:v>-2</c:v>
                </c:pt>
                <c:pt idx="12125">
                  <c:v>-2</c:v>
                </c:pt>
                <c:pt idx="12126">
                  <c:v>-1</c:v>
                </c:pt>
                <c:pt idx="12127">
                  <c:v>-1</c:v>
                </c:pt>
                <c:pt idx="12128">
                  <c:v>-1</c:v>
                </c:pt>
                <c:pt idx="12129">
                  <c:v>0</c:v>
                </c:pt>
                <c:pt idx="12130">
                  <c:v>1</c:v>
                </c:pt>
                <c:pt idx="12131">
                  <c:v>1</c:v>
                </c:pt>
                <c:pt idx="12132">
                  <c:v>0</c:v>
                </c:pt>
                <c:pt idx="12133">
                  <c:v>0</c:v>
                </c:pt>
                <c:pt idx="12134">
                  <c:v>0</c:v>
                </c:pt>
                <c:pt idx="12135">
                  <c:v>0</c:v>
                </c:pt>
                <c:pt idx="12136">
                  <c:v>0</c:v>
                </c:pt>
                <c:pt idx="12137">
                  <c:v>0</c:v>
                </c:pt>
                <c:pt idx="12138">
                  <c:v>0</c:v>
                </c:pt>
                <c:pt idx="12139">
                  <c:v>0</c:v>
                </c:pt>
                <c:pt idx="12140">
                  <c:v>0</c:v>
                </c:pt>
                <c:pt idx="12141">
                  <c:v>0</c:v>
                </c:pt>
                <c:pt idx="12142">
                  <c:v>-1</c:v>
                </c:pt>
                <c:pt idx="12143">
                  <c:v>0</c:v>
                </c:pt>
                <c:pt idx="12144">
                  <c:v>1</c:v>
                </c:pt>
                <c:pt idx="12145">
                  <c:v>1</c:v>
                </c:pt>
                <c:pt idx="12146">
                  <c:v>1</c:v>
                </c:pt>
                <c:pt idx="12147">
                  <c:v>1</c:v>
                </c:pt>
                <c:pt idx="12148">
                  <c:v>1</c:v>
                </c:pt>
                <c:pt idx="12149">
                  <c:v>1</c:v>
                </c:pt>
                <c:pt idx="12150">
                  <c:v>1</c:v>
                </c:pt>
                <c:pt idx="12151">
                  <c:v>1</c:v>
                </c:pt>
                <c:pt idx="12152">
                  <c:v>1</c:v>
                </c:pt>
                <c:pt idx="12153">
                  <c:v>1</c:v>
                </c:pt>
                <c:pt idx="12154">
                  <c:v>1</c:v>
                </c:pt>
                <c:pt idx="12155">
                  <c:v>1</c:v>
                </c:pt>
                <c:pt idx="12156">
                  <c:v>1</c:v>
                </c:pt>
                <c:pt idx="12157">
                  <c:v>1</c:v>
                </c:pt>
                <c:pt idx="12158">
                  <c:v>1</c:v>
                </c:pt>
                <c:pt idx="12159">
                  <c:v>1</c:v>
                </c:pt>
                <c:pt idx="12160">
                  <c:v>1</c:v>
                </c:pt>
                <c:pt idx="12161">
                  <c:v>1</c:v>
                </c:pt>
                <c:pt idx="12162">
                  <c:v>1</c:v>
                </c:pt>
                <c:pt idx="12163">
                  <c:v>1</c:v>
                </c:pt>
                <c:pt idx="12164">
                  <c:v>1</c:v>
                </c:pt>
                <c:pt idx="12165">
                  <c:v>1</c:v>
                </c:pt>
                <c:pt idx="12166">
                  <c:v>1</c:v>
                </c:pt>
                <c:pt idx="12167">
                  <c:v>-1</c:v>
                </c:pt>
                <c:pt idx="12168">
                  <c:v>-1</c:v>
                </c:pt>
                <c:pt idx="12169">
                  <c:v>-1</c:v>
                </c:pt>
                <c:pt idx="12170">
                  <c:v>-1</c:v>
                </c:pt>
                <c:pt idx="12171">
                  <c:v>-1</c:v>
                </c:pt>
                <c:pt idx="12172">
                  <c:v>-1</c:v>
                </c:pt>
                <c:pt idx="12173">
                  <c:v>-1</c:v>
                </c:pt>
                <c:pt idx="12174">
                  <c:v>-1</c:v>
                </c:pt>
                <c:pt idx="12175">
                  <c:v>-1</c:v>
                </c:pt>
                <c:pt idx="12176">
                  <c:v>-1</c:v>
                </c:pt>
                <c:pt idx="12177">
                  <c:v>-1</c:v>
                </c:pt>
                <c:pt idx="12178">
                  <c:v>-1</c:v>
                </c:pt>
                <c:pt idx="12179">
                  <c:v>1</c:v>
                </c:pt>
                <c:pt idx="12180">
                  <c:v>1</c:v>
                </c:pt>
                <c:pt idx="12181">
                  <c:v>1</c:v>
                </c:pt>
                <c:pt idx="12182">
                  <c:v>1</c:v>
                </c:pt>
                <c:pt idx="12183">
                  <c:v>1</c:v>
                </c:pt>
                <c:pt idx="12184">
                  <c:v>1</c:v>
                </c:pt>
                <c:pt idx="12185">
                  <c:v>1</c:v>
                </c:pt>
                <c:pt idx="12186">
                  <c:v>1</c:v>
                </c:pt>
                <c:pt idx="12187">
                  <c:v>1</c:v>
                </c:pt>
                <c:pt idx="12188">
                  <c:v>1</c:v>
                </c:pt>
                <c:pt idx="12189">
                  <c:v>1</c:v>
                </c:pt>
                <c:pt idx="12190">
                  <c:v>1</c:v>
                </c:pt>
                <c:pt idx="12191">
                  <c:v>1</c:v>
                </c:pt>
                <c:pt idx="12192">
                  <c:v>0</c:v>
                </c:pt>
                <c:pt idx="12193">
                  <c:v>0</c:v>
                </c:pt>
                <c:pt idx="12194">
                  <c:v>0</c:v>
                </c:pt>
                <c:pt idx="12195">
                  <c:v>0</c:v>
                </c:pt>
                <c:pt idx="12196">
                  <c:v>-1</c:v>
                </c:pt>
                <c:pt idx="12197">
                  <c:v>-2</c:v>
                </c:pt>
                <c:pt idx="12198">
                  <c:v>-2</c:v>
                </c:pt>
                <c:pt idx="12199">
                  <c:v>-2</c:v>
                </c:pt>
                <c:pt idx="12200">
                  <c:v>-2</c:v>
                </c:pt>
                <c:pt idx="12201">
                  <c:v>-2</c:v>
                </c:pt>
                <c:pt idx="12202">
                  <c:v>-2</c:v>
                </c:pt>
                <c:pt idx="12203">
                  <c:v>-3</c:v>
                </c:pt>
                <c:pt idx="12204">
                  <c:v>-2</c:v>
                </c:pt>
                <c:pt idx="12205">
                  <c:v>-2</c:v>
                </c:pt>
                <c:pt idx="12206">
                  <c:v>-2</c:v>
                </c:pt>
                <c:pt idx="12207">
                  <c:v>-2</c:v>
                </c:pt>
                <c:pt idx="12208">
                  <c:v>-1</c:v>
                </c:pt>
                <c:pt idx="12209">
                  <c:v>1</c:v>
                </c:pt>
                <c:pt idx="12210">
                  <c:v>1</c:v>
                </c:pt>
                <c:pt idx="12211">
                  <c:v>1</c:v>
                </c:pt>
                <c:pt idx="12212">
                  <c:v>1</c:v>
                </c:pt>
                <c:pt idx="12213">
                  <c:v>1</c:v>
                </c:pt>
                <c:pt idx="12214">
                  <c:v>1</c:v>
                </c:pt>
                <c:pt idx="12215">
                  <c:v>1</c:v>
                </c:pt>
                <c:pt idx="12216">
                  <c:v>1</c:v>
                </c:pt>
                <c:pt idx="12217">
                  <c:v>1</c:v>
                </c:pt>
                <c:pt idx="12218">
                  <c:v>1</c:v>
                </c:pt>
                <c:pt idx="12219">
                  <c:v>2</c:v>
                </c:pt>
                <c:pt idx="12220">
                  <c:v>2</c:v>
                </c:pt>
                <c:pt idx="12221">
                  <c:v>-1</c:v>
                </c:pt>
                <c:pt idx="12222">
                  <c:v>-1</c:v>
                </c:pt>
                <c:pt idx="12223">
                  <c:v>-1</c:v>
                </c:pt>
                <c:pt idx="12224">
                  <c:v>-2</c:v>
                </c:pt>
                <c:pt idx="12225">
                  <c:v>-2</c:v>
                </c:pt>
                <c:pt idx="12226">
                  <c:v>-3</c:v>
                </c:pt>
                <c:pt idx="12227">
                  <c:v>-2</c:v>
                </c:pt>
                <c:pt idx="12228">
                  <c:v>-2</c:v>
                </c:pt>
                <c:pt idx="12229">
                  <c:v>-2</c:v>
                </c:pt>
                <c:pt idx="12230">
                  <c:v>-2</c:v>
                </c:pt>
                <c:pt idx="12231">
                  <c:v>-3</c:v>
                </c:pt>
                <c:pt idx="12232">
                  <c:v>-4</c:v>
                </c:pt>
                <c:pt idx="12233">
                  <c:v>-1</c:v>
                </c:pt>
                <c:pt idx="12234">
                  <c:v>-1</c:v>
                </c:pt>
                <c:pt idx="12235">
                  <c:v>-1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-1</c:v>
                </c:pt>
                <c:pt idx="12240">
                  <c:v>-1</c:v>
                </c:pt>
                <c:pt idx="12241">
                  <c:v>0</c:v>
                </c:pt>
                <c:pt idx="12242">
                  <c:v>0</c:v>
                </c:pt>
                <c:pt idx="12243">
                  <c:v>1</c:v>
                </c:pt>
                <c:pt idx="12244">
                  <c:v>1</c:v>
                </c:pt>
                <c:pt idx="1224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6F-6243-8F05-3D571CDAE1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0278303"/>
        <c:axId val="1771695103"/>
      </c:lineChart>
      <c:catAx>
        <c:axId val="1760278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771695103"/>
        <c:crosses val="autoZero"/>
        <c:auto val="1"/>
        <c:lblAlgn val="ctr"/>
        <c:lblOffset val="100"/>
        <c:noMultiLvlLbl val="0"/>
      </c:catAx>
      <c:valAx>
        <c:axId val="1771695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R"/>
          </a:p>
        </c:txPr>
        <c:crossAx val="1760278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1504A59D0B9E846B6479BEE42C2F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41310-D6CC-5B46-91D2-A9033DE8C41E}"/>
      </w:docPartPr>
      <w:docPartBody>
        <w:p w:rsidR="00A779B9" w:rsidRDefault="00A779B9">
          <w:pPr>
            <w:pStyle w:val="01504A59D0B9E846B6479BEE42C2F08F"/>
          </w:pPr>
          <w:r>
            <w:t>[Title Here, up to 12 Words, on One to Two Lines]</w:t>
          </w:r>
        </w:p>
      </w:docPartBody>
    </w:docPart>
    <w:docPart>
      <w:docPartPr>
        <w:name w:val="C285B4DD8D89F446BA82BE5676EE9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57898-3FDF-D14B-A231-634F6EA600A9}"/>
      </w:docPartPr>
      <w:docPartBody>
        <w:p w:rsidR="00A779B9" w:rsidRDefault="00A779B9">
          <w:pPr>
            <w:pStyle w:val="C285B4DD8D89F446BA82BE5676EE95EA"/>
          </w:pPr>
          <w:r>
            <w:t>[Title Here, up to 12 Words, on One to Two Lines]</w:t>
          </w:r>
        </w:p>
      </w:docPartBody>
    </w:docPart>
    <w:docPart>
      <w:docPartPr>
        <w:name w:val="8CAF83841DEB6B4D8E689BFD19405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90AC6-2AA4-694E-8D1D-905B6F7E63EE}"/>
      </w:docPartPr>
      <w:docPartBody>
        <w:p w:rsidR="00A779B9" w:rsidRDefault="00A779B9">
          <w:pPr>
            <w:pStyle w:val="8CAF83841DEB6B4D8E689BFD19405613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D8ACDE2C055F8F4E88F05E8481061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A6832-15B1-F946-B569-34F7006292D8}"/>
      </w:docPartPr>
      <w:docPartBody>
        <w:p w:rsidR="00A779B9" w:rsidRDefault="00A779B9">
          <w:pPr>
            <w:pStyle w:val="D8ACDE2C055F8F4E88F05E8481061BCB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B9"/>
    <w:rsid w:val="00A779B9"/>
    <w:rsid w:val="00F7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504A59D0B9E846B6479BEE42C2F08F">
    <w:name w:val="01504A59D0B9E846B6479BEE42C2F08F"/>
  </w:style>
  <w:style w:type="paragraph" w:customStyle="1" w:styleId="EE4479379F4A274DBB84E5BE52715C38">
    <w:name w:val="EE4479379F4A274DBB84E5BE52715C38"/>
  </w:style>
  <w:style w:type="paragraph" w:customStyle="1" w:styleId="4CCA015D423C7D4FBF1C4CEFB26738C2">
    <w:name w:val="4CCA015D423C7D4FBF1C4CEFB26738C2"/>
  </w:style>
  <w:style w:type="paragraph" w:customStyle="1" w:styleId="153DE30F91053B4F85756FB42BC4AD4D">
    <w:name w:val="153DE30F91053B4F85756FB42BC4AD4D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51E72300DAEAA34DAE8263B4E6D43283">
    <w:name w:val="51E72300DAEAA34DAE8263B4E6D43283"/>
  </w:style>
  <w:style w:type="paragraph" w:customStyle="1" w:styleId="116F586D1028AA4D92F0B094A364CF9A">
    <w:name w:val="116F586D1028AA4D92F0B094A364CF9A"/>
  </w:style>
  <w:style w:type="paragraph" w:customStyle="1" w:styleId="C285B4DD8D89F446BA82BE5676EE95EA">
    <w:name w:val="C285B4DD8D89F446BA82BE5676EE95EA"/>
  </w:style>
  <w:style w:type="paragraph" w:customStyle="1" w:styleId="81BF4208A0BB684DA5F56081DB8EB2FE">
    <w:name w:val="81BF4208A0BB684DA5F56081DB8EB2FE"/>
  </w:style>
  <w:style w:type="paragraph" w:customStyle="1" w:styleId="8FF85321E92CE04CB9DB351EEE834A15">
    <w:name w:val="8FF85321E92CE04CB9DB351EEE834A15"/>
  </w:style>
  <w:style w:type="paragraph" w:customStyle="1" w:styleId="D4563E394CF5324D862F53B1746F32E0">
    <w:name w:val="D4563E394CF5324D862F53B1746F32E0"/>
  </w:style>
  <w:style w:type="paragraph" w:customStyle="1" w:styleId="90E76465B204624BAA78466564AF88DE">
    <w:name w:val="90E76465B204624BAA78466564AF88DE"/>
  </w:style>
  <w:style w:type="paragraph" w:customStyle="1" w:styleId="E67EDFB73CF9EF42BB5F61B8C38F4A49">
    <w:name w:val="E67EDFB73CF9EF42BB5F61B8C38F4A49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customStyle="1" w:styleId="35C3DF59364EC540B017FA968C561E12">
    <w:name w:val="35C3DF59364EC540B017FA968C561E12"/>
  </w:style>
  <w:style w:type="paragraph" w:customStyle="1" w:styleId="34685F3DADD63949AFDE375171D1682D">
    <w:name w:val="34685F3DADD63949AFDE375171D1682D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customStyle="1" w:styleId="67DFB9B821882840BCFD9F343AE5FA03">
    <w:name w:val="67DFB9B821882840BCFD9F343AE5FA03"/>
  </w:style>
  <w:style w:type="paragraph" w:customStyle="1" w:styleId="5F25FA2E98856840B61829DAA0F1EEC4">
    <w:name w:val="5F25FA2E98856840B61829DAA0F1EEC4"/>
  </w:style>
  <w:style w:type="paragraph" w:customStyle="1" w:styleId="038F913BDB853D4DA720E808B5A55A33">
    <w:name w:val="038F913BDB853D4DA720E808B5A55A33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customStyle="1" w:styleId="638635984A5C26448C1E9E06357D9CE2">
    <w:name w:val="638635984A5C26448C1E9E06357D9CE2"/>
  </w:style>
  <w:style w:type="paragraph" w:customStyle="1" w:styleId="FE2EE98DAC207940BF4FB23C97426726">
    <w:name w:val="FE2EE98DAC207940BF4FB23C97426726"/>
  </w:style>
  <w:style w:type="paragraph" w:customStyle="1" w:styleId="8B73799C59DE984D80678FBBD8CAAD0D">
    <w:name w:val="8B73799C59DE984D80678FBBD8CAAD0D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350A417D81F6CE449D5981E777BFF5B6">
    <w:name w:val="350A417D81F6CE449D5981E777BFF5B6"/>
  </w:style>
  <w:style w:type="paragraph" w:customStyle="1" w:styleId="115D316AC13A1E4A931724B7D524C7EF">
    <w:name w:val="115D316AC13A1E4A931724B7D524C7EF"/>
  </w:style>
  <w:style w:type="paragraph" w:customStyle="1" w:styleId="EC0A75B470BD344FA3D563722FF63993">
    <w:name w:val="EC0A75B470BD344FA3D563722FF63993"/>
  </w:style>
  <w:style w:type="paragraph" w:customStyle="1" w:styleId="8CAF83841DEB6B4D8E689BFD19405613">
    <w:name w:val="8CAF83841DEB6B4D8E689BFD19405613"/>
  </w:style>
  <w:style w:type="paragraph" w:customStyle="1" w:styleId="D8ACDE2C055F8F4E88F05E8481061BCB">
    <w:name w:val="D8ACDE2C055F8F4E88F05E8481061BCB"/>
  </w:style>
  <w:style w:type="paragraph" w:customStyle="1" w:styleId="4C80FCF923FA5A43AA8825835B6CA45E">
    <w:name w:val="4C80FCF923FA5A43AA8825835B6CA45E"/>
    <w:rsid w:val="00A779B9"/>
  </w:style>
  <w:style w:type="paragraph" w:customStyle="1" w:styleId="E30E8ABDE3A27F48B3B66F247ABC1DFC">
    <w:name w:val="E30E8ABDE3A27F48B3B66F247ABC1DFC"/>
    <w:rsid w:val="00A779B9"/>
  </w:style>
  <w:style w:type="paragraph" w:customStyle="1" w:styleId="9069BD6992DA0F4C804D3A2BCDAD6567">
    <w:name w:val="9069BD6992DA0F4C804D3A2BCDAD6567"/>
    <w:rsid w:val="00A779B9"/>
  </w:style>
  <w:style w:type="paragraph" w:customStyle="1" w:styleId="97359A79F7D7654F888112050C6E7CFD">
    <w:name w:val="97359A79F7D7654F888112050C6E7CFD"/>
    <w:rsid w:val="00A779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74713D-0D72-344D-A77C-5952F392764B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Twitter Sentimental Analysis using Scala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/APASixthEditionOfficeOnline.xsl" StyleName="APA" Version="6">
  <b:Source>
    <b:Tag>Seb06</b:Tag>
    <b:SourceType>InternetSite</b:SourceType>
    <b:Guid>{24136CEC-0222-964B-8C66-3C9E2D0FB263}</b:Guid>
    <b:LCID>en-US</b:LCID>
    <b:Author>
      <b:Author>
        <b:NameList>
          <b:Person>
            <b:Last>Sebastian</b:Last>
            <b:First>Andrea</b:First>
            <b:Middle>Esuliand Fabrizio</b:Middle>
          </b:Person>
        </b:NameList>
      </b:Author>
    </b:Author>
    <b:Title>SENTIWORDNET: A Publicly Available Lexical Resource for Opinion Mining</b:Title>
    <b:Year>2006</b:Year>
    <b:InternetSiteTitle>http://nmis.isti.cnr.it/sebastiani/Publications/LREC06.pdf</b:InternetSiteTitle>
    <b:RefOrder>2</b:RefOrder>
  </b:Source>
  <b:Source>
    <b:Tag>Wor20</b:Tag>
    <b:SourceType>InternetSite</b:SourceType>
    <b:Guid>{C4A09214-2E8A-F446-BA1E-671F1ACE57C2}</b:Guid>
    <b:Author>
      <b:Author>
        <b:NameList>
          <b:Person>
            <b:Last>WordStat</b:Last>
          </b:Person>
        </b:NameList>
      </b:Author>
    </b:Author>
    <b:URL>https://provalisresearch.com/products/content-analysis-software/wordstat-dictionary/sentiment-dictionaries/</b:URL>
    <b:Year>2020</b:Year>
    <b:RefOrder>3</b:RefOrder>
  </b:Source>
  <b:Source>
    <b:Tag>Olg17</b:Tag>
    <b:SourceType>InternetSite</b:SourceType>
    <b:Guid>{72DC7C68-145D-1544-87D7-3D5957F64048}</b:Guid>
    <b:Author>
      <b:Author>
        <b:NameList>
          <b:Person>
            <b:Last>Davidova</b:Last>
            <b:First>Olga</b:First>
          </b:Person>
        </b:NameList>
      </b:Author>
    </b:Author>
    <b:Title>Sentiment Analysis Tools Overview, Part 1. Positive and Negative Words Databases</b:Title>
    <b:InternetSiteTitle>Medium</b:InternetSiteTitle>
    <b:URL>https://medium.com/@datamonsters/sentiment-analysis-tools-overview-part-1-positive-and-negative-words-databases-ae35431a470c</b:URL>
    <b:Year>2017</b:Year>
    <b:Month>07</b:Month>
    <b:Day>13</b:Day>
    <b:RefOrder>4</b:RefOrder>
  </b:Source>
  <b:Source>
    <b:Tag>Rai19</b:Tag>
    <b:SourceType>InternetSite</b:SourceType>
    <b:Guid>{2929BF0A-75E0-3543-896F-6B8873098FDF}</b:Guid>
    <b:Title>Twitter Sentiment Analysis</b:Title>
    <b:Year>2019</b:Year>
    <b:LCID>en-US</b:LCID>
    <b:Author>
      <b:Author>
        <b:NameList>
          <b:Person>
            <b:Last>Gauthan</b:Last>
            <b:First>Raigopal</b:First>
          </b:Person>
        </b:NameList>
      </b:Author>
    </b:Author>
    <b:InternetSiteTitle>Medium</b:InternetSiteTitle>
    <b:Month>09</b:Month>
    <b:Day>18</b:Day>
    <b:RefOrder>1</b:RefOrder>
  </b:Source>
  <b:Source>
    <b:Tag>Bag</b:Tag>
    <b:SourceType>InternetSite</b:SourceType>
    <b:Guid>{3A02B938-B195-2A40-B10B-11C2F430D0C4}</b:Guid>
    <b:Author>
      <b:Author>
        <b:NameList>
          <b:Person>
            <b:Last>Stefano</b:Last>
            <b:First>Baghino</b:First>
          </b:Person>
        </b:NameList>
      </b:Author>
    </b:Author>
    <b:Title>Spark Twitter Stream Example</b:Title>
    <b:InternetSiteTitle>Github</b:InternetSiteTitle>
    <b:URL>https://github.com/stefanobaghino/spark-twitter-stream-example</b:URL>
    <b:Year>2017</b:Year>
    <b:Month>12</b:Month>
    <b:Day>14</b:Day>
    <b:RefOrder>6</b:RefOrder>
  </b:Source>
  <b:Source>
    <b:Tag>Liu04</b:Tag>
    <b:SourceType>ConferenceProceedings</b:SourceType>
    <b:Guid>{3E399871-FD05-A547-B735-E2670EDCFA08}</b:Guid>
    <b:Author>
      <b:Author>
        <b:NameList>
          <b:Person>
            <b:Last>Minqing</b:Last>
            <b:First>Liu</b:First>
            <b:Middle>Bing and</b:Middle>
          </b:Person>
        </b:NameList>
      </b:Author>
    </b:Author>
    <b:Title>Mining and Summarizing Customer Reviews</b:Title>
    <b:Year>2004</b:Year>
    <b:Pages>22-25</b:Pages>
    <b:ConferenceName>Proceedings of the ACM SIGKDD International Conference on Knowledge; Discovery and Data Mining (KDD-2004)</b:ConferenceName>
    <b:Publisher>ACM</b:Publisher>
    <b:City>Seattle</b:City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D5423F-6E5B-3B4A-A0A2-05D7CEC5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{BA0D0AAE-1F44-1A48-A2AD-0BF994A303C4}tf10002091.dotx</Template>
  <TotalTime>50</TotalTime>
  <Pages>14</Pages>
  <Words>2177</Words>
  <Characters>12413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Twitter Sentimental Analysis using Scala</vt:lpstr>
    </vt:vector>
  </TitlesOfParts>
  <Company/>
  <LinksUpToDate>false</LinksUpToDate>
  <CharactersWithSpaces>14561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 Sentimental Analysis using Scala</dc:title>
  <dc:subject/>
  <dc:creator>Nicolaas Ruberg</dc:creator>
  <cp:keywords/>
  <dc:description/>
  <cp:lastModifiedBy>Nicolaas Ruberg</cp:lastModifiedBy>
  <cp:revision>9</cp:revision>
  <cp:lastPrinted>2020-07-09T12:47:00Z</cp:lastPrinted>
  <dcterms:created xsi:type="dcterms:W3CDTF">2020-07-09T12:47:00Z</dcterms:created>
  <dcterms:modified xsi:type="dcterms:W3CDTF">2020-07-28T14:59:00Z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  <property fmtid="{D5CDD505-2E9C-101B-9397-08002B2CF9AE}" pid="3" name="grammarly_documentId">
    <vt:lpwstr>documentId_9856</vt:lpwstr>
  </property>
</Properties>
</file>